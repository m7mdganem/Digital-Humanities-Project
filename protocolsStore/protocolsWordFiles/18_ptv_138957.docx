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CA7D" w14:textId="77777777" w:rsidR="008B08DE" w:rsidRPr="008B08DE" w:rsidRDefault="008B08DE" w:rsidP="008B08DE">
      <w:pPr>
        <w:pStyle w:val="Heading5"/>
        <w:rPr>
          <w:b/>
          <w:bCs/>
          <w:sz w:val="24"/>
          <w:rtl/>
        </w:rPr>
      </w:pPr>
      <w:r w:rsidRPr="008B08DE">
        <w:rPr>
          <w:b/>
          <w:bCs/>
          <w:sz w:val="24"/>
          <w:rtl/>
        </w:rPr>
        <w:t xml:space="preserve">הכנסת </w:t>
      </w:r>
      <w:r w:rsidRPr="008B08DE">
        <w:rPr>
          <w:rFonts w:hint="cs"/>
          <w:b/>
          <w:bCs/>
          <w:sz w:val="24"/>
          <w:rtl/>
        </w:rPr>
        <w:t>השמונה-עשרה</w:t>
      </w:r>
      <w:r w:rsidRPr="008B08DE">
        <w:rPr>
          <w:b/>
          <w:bCs/>
          <w:sz w:val="24"/>
          <w:rtl/>
        </w:rPr>
        <w:tab/>
      </w:r>
      <w:r w:rsidRPr="008B08DE">
        <w:rPr>
          <w:b/>
          <w:bCs/>
          <w:sz w:val="24"/>
          <w:rtl/>
        </w:rPr>
        <w:tab/>
      </w:r>
      <w:r w:rsidRPr="008B08DE">
        <w:rPr>
          <w:b/>
          <w:bCs/>
          <w:sz w:val="24"/>
          <w:rtl/>
        </w:rPr>
        <w:tab/>
      </w:r>
      <w:r w:rsidRPr="008B08DE">
        <w:rPr>
          <w:b/>
          <w:bCs/>
          <w:sz w:val="24"/>
          <w:rtl/>
        </w:rPr>
        <w:tab/>
      </w:r>
      <w:r w:rsidRPr="008B08DE">
        <w:rPr>
          <w:b/>
          <w:bCs/>
          <w:sz w:val="24"/>
          <w:rtl/>
        </w:rPr>
        <w:tab/>
      </w:r>
      <w:r w:rsidRPr="008B08DE">
        <w:rPr>
          <w:b/>
          <w:bCs/>
          <w:sz w:val="24"/>
          <w:rtl/>
        </w:rPr>
        <w:tab/>
      </w:r>
      <w:r w:rsidRPr="008B08DE">
        <w:rPr>
          <w:b/>
          <w:bCs/>
          <w:sz w:val="24"/>
          <w:rtl/>
        </w:rPr>
        <w:tab/>
        <w:t>נוסח לא מתוקן</w:t>
      </w:r>
    </w:p>
    <w:p w14:paraId="3D340A95" w14:textId="77777777" w:rsidR="008B08DE" w:rsidRPr="008B08DE" w:rsidRDefault="008B08DE" w:rsidP="008B08DE">
      <w:pPr>
        <w:bidi/>
        <w:jc w:val="both"/>
        <w:rPr>
          <w:rFonts w:cs="David" w:hint="cs"/>
          <w:b/>
          <w:bCs/>
          <w:rtl/>
        </w:rPr>
      </w:pPr>
      <w:r w:rsidRPr="008B08DE">
        <w:rPr>
          <w:rFonts w:cs="David"/>
          <w:b/>
          <w:bCs/>
          <w:rtl/>
        </w:rPr>
        <w:t xml:space="preserve">מושב </w:t>
      </w:r>
      <w:r w:rsidRPr="008B08DE">
        <w:rPr>
          <w:rFonts w:cs="David" w:hint="cs"/>
          <w:b/>
          <w:bCs/>
          <w:rtl/>
        </w:rPr>
        <w:t>ראשון</w:t>
      </w:r>
    </w:p>
    <w:p w14:paraId="1086C28F" w14:textId="77777777" w:rsidR="008B08DE" w:rsidRPr="008B08DE" w:rsidRDefault="008B08DE" w:rsidP="008B08DE">
      <w:pPr>
        <w:bidi/>
        <w:jc w:val="both"/>
        <w:rPr>
          <w:rFonts w:cs="David"/>
          <w:b/>
          <w:bCs/>
          <w:rtl/>
        </w:rPr>
      </w:pPr>
    </w:p>
    <w:p w14:paraId="1CE2A5EB" w14:textId="77777777" w:rsidR="008B08DE" w:rsidRPr="008B08DE" w:rsidRDefault="008B08DE" w:rsidP="008B08DE">
      <w:pPr>
        <w:bidi/>
        <w:jc w:val="both"/>
        <w:rPr>
          <w:rFonts w:cs="David"/>
          <w:b/>
          <w:bCs/>
          <w:rtl/>
        </w:rPr>
      </w:pPr>
    </w:p>
    <w:p w14:paraId="3E03E42A" w14:textId="77777777" w:rsidR="008B08DE" w:rsidRPr="008B08DE" w:rsidRDefault="008B08DE" w:rsidP="008B08DE">
      <w:pPr>
        <w:bidi/>
        <w:jc w:val="both"/>
        <w:rPr>
          <w:rFonts w:cs="David"/>
          <w:b/>
          <w:bCs/>
          <w:rtl/>
        </w:rPr>
      </w:pPr>
    </w:p>
    <w:p w14:paraId="3654F726" w14:textId="77777777" w:rsidR="008B08DE" w:rsidRPr="008B08DE" w:rsidRDefault="008B08DE" w:rsidP="008B08DE">
      <w:pPr>
        <w:bidi/>
        <w:jc w:val="both"/>
        <w:rPr>
          <w:rFonts w:cs="David"/>
          <w:b/>
          <w:bCs/>
          <w:rtl/>
        </w:rPr>
      </w:pPr>
    </w:p>
    <w:p w14:paraId="749A491D" w14:textId="77777777" w:rsidR="008B08DE" w:rsidRPr="008B08DE" w:rsidRDefault="008B08DE" w:rsidP="008B08DE">
      <w:pPr>
        <w:bidi/>
        <w:jc w:val="center"/>
        <w:rPr>
          <w:rFonts w:cs="David" w:hint="cs"/>
          <w:b/>
          <w:bCs/>
          <w:rtl/>
        </w:rPr>
      </w:pPr>
      <w:r w:rsidRPr="008B08DE">
        <w:rPr>
          <w:rFonts w:cs="David"/>
          <w:b/>
          <w:bCs/>
          <w:rtl/>
        </w:rPr>
        <w:t>פרוטוקול מס'</w:t>
      </w:r>
      <w:r w:rsidRPr="008B08DE">
        <w:rPr>
          <w:rFonts w:cs="David" w:hint="cs"/>
          <w:b/>
          <w:bCs/>
          <w:rtl/>
        </w:rPr>
        <w:t xml:space="preserve"> 32</w:t>
      </w:r>
    </w:p>
    <w:p w14:paraId="5DF3D558" w14:textId="77777777" w:rsidR="008B08DE" w:rsidRPr="008B08DE" w:rsidRDefault="008B08DE" w:rsidP="008B08DE">
      <w:pPr>
        <w:bidi/>
        <w:jc w:val="center"/>
        <w:rPr>
          <w:rFonts w:cs="David" w:hint="cs"/>
          <w:b/>
          <w:bCs/>
          <w:rtl/>
        </w:rPr>
      </w:pPr>
      <w:r w:rsidRPr="008B08DE">
        <w:rPr>
          <w:rFonts w:cs="David" w:hint="cs"/>
          <w:b/>
          <w:bCs/>
          <w:rtl/>
        </w:rPr>
        <w:t>מישיבת ועדת הכנסת</w:t>
      </w:r>
    </w:p>
    <w:p w14:paraId="6E4C7BE4" w14:textId="77777777" w:rsidR="008B08DE" w:rsidRPr="008B08DE" w:rsidRDefault="008B08DE" w:rsidP="008B08DE">
      <w:pPr>
        <w:bidi/>
        <w:jc w:val="center"/>
        <w:rPr>
          <w:rFonts w:cs="David" w:hint="cs"/>
          <w:b/>
          <w:bCs/>
          <w:u w:val="single"/>
          <w:rtl/>
        </w:rPr>
      </w:pPr>
      <w:r w:rsidRPr="008B08DE">
        <w:rPr>
          <w:rFonts w:cs="David" w:hint="cs"/>
          <w:b/>
          <w:bCs/>
          <w:u w:val="single"/>
          <w:rtl/>
        </w:rPr>
        <w:t xml:space="preserve">שהתקיימה ביום שני ו' באב </w:t>
      </w:r>
      <w:proofErr w:type="spellStart"/>
      <w:r w:rsidRPr="008B08DE">
        <w:rPr>
          <w:rFonts w:cs="David" w:hint="cs"/>
          <w:b/>
          <w:bCs/>
          <w:u w:val="single"/>
          <w:rtl/>
        </w:rPr>
        <w:t>התשס"ט</w:t>
      </w:r>
      <w:proofErr w:type="spellEnd"/>
      <w:r w:rsidRPr="008B08DE">
        <w:rPr>
          <w:rFonts w:cs="David" w:hint="cs"/>
          <w:b/>
          <w:bCs/>
          <w:u w:val="single"/>
          <w:rtl/>
        </w:rPr>
        <w:t xml:space="preserve"> (27 ביולי 2009) בשעה 10:00</w:t>
      </w:r>
    </w:p>
    <w:p w14:paraId="0739BB63" w14:textId="77777777" w:rsidR="008B08DE" w:rsidRPr="008B08DE" w:rsidRDefault="008B08DE" w:rsidP="008B08DE">
      <w:pPr>
        <w:bidi/>
        <w:jc w:val="both"/>
        <w:rPr>
          <w:rFonts w:cs="David"/>
          <w:b/>
          <w:bCs/>
          <w:rtl/>
        </w:rPr>
      </w:pPr>
    </w:p>
    <w:p w14:paraId="4CD68B9F" w14:textId="77777777" w:rsidR="008B08DE" w:rsidRPr="008B08DE" w:rsidRDefault="008B08DE" w:rsidP="008B08DE">
      <w:pPr>
        <w:bidi/>
        <w:jc w:val="both"/>
        <w:rPr>
          <w:rFonts w:cs="David"/>
          <w:b/>
          <w:bCs/>
          <w:rtl/>
        </w:rPr>
      </w:pPr>
    </w:p>
    <w:p w14:paraId="5DB7379D" w14:textId="77777777" w:rsidR="008B08DE" w:rsidRPr="008B08DE" w:rsidRDefault="008B08DE" w:rsidP="008B08DE">
      <w:pPr>
        <w:tabs>
          <w:tab w:val="left" w:pos="1221"/>
        </w:tabs>
        <w:bidi/>
        <w:jc w:val="both"/>
        <w:rPr>
          <w:rFonts w:cs="David" w:hint="cs"/>
          <w:b/>
          <w:bCs/>
          <w:u w:val="single"/>
          <w:rtl/>
        </w:rPr>
      </w:pPr>
    </w:p>
    <w:p w14:paraId="58DD6E9B" w14:textId="77777777" w:rsidR="008B08DE" w:rsidRPr="008B08DE" w:rsidRDefault="008B08DE" w:rsidP="008B08DE">
      <w:pPr>
        <w:tabs>
          <w:tab w:val="left" w:pos="1221"/>
        </w:tabs>
        <w:bidi/>
        <w:jc w:val="both"/>
        <w:rPr>
          <w:rFonts w:cs="David"/>
          <w:b/>
          <w:bCs/>
          <w:rtl/>
        </w:rPr>
      </w:pPr>
      <w:r w:rsidRPr="008B08DE">
        <w:rPr>
          <w:rFonts w:cs="David"/>
          <w:b/>
          <w:bCs/>
          <w:u w:val="single"/>
          <w:rtl/>
        </w:rPr>
        <w:t>סדר היום</w:t>
      </w:r>
      <w:r w:rsidRPr="008B08DE">
        <w:rPr>
          <w:rFonts w:cs="David"/>
          <w:rtl/>
        </w:rPr>
        <w:t>:</w:t>
      </w:r>
      <w:r w:rsidRPr="008B08DE">
        <w:rPr>
          <w:rFonts w:cs="David" w:hint="cs"/>
          <w:b/>
          <w:bCs/>
          <w:rtl/>
        </w:rPr>
        <w:t xml:space="preserve"> </w:t>
      </w:r>
    </w:p>
    <w:p w14:paraId="41E911B7" w14:textId="77777777" w:rsidR="008B08DE" w:rsidRPr="008B08DE" w:rsidRDefault="008B08DE" w:rsidP="008B08DE">
      <w:pPr>
        <w:bidi/>
        <w:jc w:val="both"/>
        <w:rPr>
          <w:rFonts w:ascii="Arial" w:hAnsi="Arial" w:cs="David"/>
          <w:b/>
          <w:bCs/>
          <w:color w:val="000000"/>
        </w:rPr>
      </w:pPr>
      <w:r w:rsidRPr="008B08DE">
        <w:rPr>
          <w:rFonts w:ascii="Arial" w:hAnsi="Arial" w:cs="David" w:hint="cs"/>
          <w:b/>
          <w:bCs/>
          <w:color w:val="000000"/>
          <w:rtl/>
        </w:rPr>
        <w:t xml:space="preserve">א. </w:t>
      </w:r>
      <w:r w:rsidRPr="008B08DE">
        <w:rPr>
          <w:rFonts w:ascii="Arial" w:hAnsi="Arial" w:cs="David"/>
          <w:b/>
          <w:bCs/>
          <w:color w:val="000000"/>
          <w:rtl/>
        </w:rPr>
        <w:t>קביעת מסגרת הדיון להצעות להביע אי אמון בממשלה</w:t>
      </w:r>
      <w:r w:rsidRPr="008B08DE">
        <w:rPr>
          <w:rFonts w:ascii="Arial" w:hAnsi="Arial" w:cs="David"/>
          <w:b/>
          <w:bCs/>
          <w:color w:val="000000"/>
        </w:rPr>
        <w:t>.</w:t>
      </w:r>
    </w:p>
    <w:p w14:paraId="2559786B" w14:textId="77777777" w:rsidR="008B08DE" w:rsidRPr="008B08DE" w:rsidRDefault="008B08DE" w:rsidP="008B08DE">
      <w:pPr>
        <w:bidi/>
        <w:jc w:val="both"/>
        <w:rPr>
          <w:rFonts w:ascii="Arial" w:hAnsi="Arial" w:cs="David" w:hint="cs"/>
          <w:b/>
          <w:bCs/>
          <w:color w:val="000000"/>
          <w:rtl/>
        </w:rPr>
      </w:pPr>
    </w:p>
    <w:p w14:paraId="746D59AA" w14:textId="77777777" w:rsidR="008B08DE" w:rsidRPr="008B08DE" w:rsidRDefault="008B08DE" w:rsidP="008B08DE">
      <w:pPr>
        <w:bidi/>
        <w:jc w:val="both"/>
        <w:rPr>
          <w:rFonts w:ascii="Arial" w:hAnsi="Arial" w:cs="David" w:hint="cs"/>
          <w:b/>
          <w:bCs/>
          <w:color w:val="000000"/>
          <w:rtl/>
        </w:rPr>
      </w:pPr>
      <w:r w:rsidRPr="008B08DE">
        <w:rPr>
          <w:rFonts w:ascii="Arial" w:hAnsi="Arial" w:cs="David" w:hint="cs"/>
          <w:b/>
          <w:bCs/>
          <w:color w:val="000000"/>
          <w:rtl/>
        </w:rPr>
        <w:t xml:space="preserve">ב. </w:t>
      </w:r>
      <w:r w:rsidRPr="008B08DE">
        <w:rPr>
          <w:rFonts w:ascii="Arial" w:hAnsi="Arial" w:cs="David"/>
          <w:b/>
          <w:bCs/>
          <w:color w:val="000000"/>
          <w:rtl/>
        </w:rPr>
        <w:t>סדרי ישיבות הכנסת בימים ג'' ו-ד'' השבוע</w:t>
      </w:r>
      <w:r w:rsidRPr="008B08DE">
        <w:rPr>
          <w:rFonts w:ascii="Arial" w:hAnsi="Arial" w:cs="David"/>
          <w:b/>
          <w:bCs/>
          <w:color w:val="000000"/>
        </w:rPr>
        <w:t>.</w:t>
      </w:r>
    </w:p>
    <w:p w14:paraId="2215C2D3" w14:textId="77777777" w:rsidR="008B08DE" w:rsidRPr="008B08DE" w:rsidRDefault="008B08DE" w:rsidP="008B08DE">
      <w:pPr>
        <w:bidi/>
        <w:jc w:val="both"/>
        <w:rPr>
          <w:rFonts w:ascii="Arial" w:hAnsi="Arial" w:cs="David" w:hint="cs"/>
          <w:b/>
          <w:bCs/>
          <w:color w:val="000000"/>
          <w:rtl/>
        </w:rPr>
      </w:pPr>
    </w:p>
    <w:p w14:paraId="37DFDA11" w14:textId="77777777" w:rsidR="008B08DE" w:rsidRPr="008B08DE" w:rsidRDefault="008B08DE" w:rsidP="008B08DE">
      <w:pPr>
        <w:bidi/>
        <w:jc w:val="both"/>
        <w:rPr>
          <w:rFonts w:ascii="Arial" w:hAnsi="Arial" w:cs="David" w:hint="cs"/>
          <w:b/>
          <w:bCs/>
          <w:color w:val="000000"/>
          <w:rtl/>
        </w:rPr>
      </w:pPr>
      <w:r w:rsidRPr="008B08DE">
        <w:rPr>
          <w:rFonts w:ascii="Arial" w:hAnsi="Arial" w:cs="David" w:hint="cs"/>
          <w:b/>
          <w:bCs/>
          <w:color w:val="000000"/>
          <w:rtl/>
        </w:rPr>
        <w:t xml:space="preserve">ג. </w:t>
      </w:r>
      <w:r w:rsidRPr="008B08DE">
        <w:rPr>
          <w:rFonts w:ascii="Arial" w:hAnsi="Arial" w:cs="David"/>
          <w:b/>
          <w:bCs/>
          <w:color w:val="000000"/>
          <w:rtl/>
        </w:rPr>
        <w:t>בקשות הממשלה ובקשות ועדות הכנסת לפטור מחובת הנחה מוקדמת של</w:t>
      </w:r>
      <w:r w:rsidRPr="008B08DE">
        <w:rPr>
          <w:rFonts w:ascii="Arial" w:hAnsi="Arial" w:cs="David"/>
          <w:b/>
          <w:bCs/>
          <w:color w:val="000000"/>
        </w:rPr>
        <w:t xml:space="preserve"> </w:t>
      </w:r>
      <w:r w:rsidRPr="008B08DE">
        <w:rPr>
          <w:rFonts w:ascii="Arial" w:hAnsi="Arial" w:cs="David"/>
          <w:b/>
          <w:bCs/>
          <w:color w:val="000000"/>
          <w:rtl/>
        </w:rPr>
        <w:t>הצעות חוק</w:t>
      </w:r>
      <w:r w:rsidRPr="008B08DE">
        <w:rPr>
          <w:rFonts w:ascii="Arial" w:hAnsi="Arial" w:cs="David" w:hint="cs"/>
          <w:b/>
          <w:bCs/>
          <w:color w:val="000000"/>
          <w:rtl/>
        </w:rPr>
        <w:t>:</w:t>
      </w:r>
    </w:p>
    <w:p w14:paraId="21BD879C" w14:textId="77777777" w:rsidR="008B08DE" w:rsidRPr="008B08DE" w:rsidRDefault="008B08DE" w:rsidP="008B08DE">
      <w:pPr>
        <w:numPr>
          <w:ilvl w:val="0"/>
          <w:numId w:val="4"/>
        </w:numPr>
        <w:overflowPunct w:val="0"/>
        <w:autoSpaceDE w:val="0"/>
        <w:autoSpaceDN w:val="0"/>
        <w:bidi/>
        <w:adjustRightInd w:val="0"/>
        <w:jc w:val="both"/>
        <w:textAlignment w:val="baseline"/>
        <w:rPr>
          <w:rFonts w:cs="David" w:hint="cs"/>
          <w:b/>
          <w:bCs/>
          <w:rtl/>
        </w:rPr>
      </w:pPr>
      <w:r w:rsidRPr="008B08DE">
        <w:rPr>
          <w:rFonts w:cs="David" w:hint="cs"/>
          <w:b/>
          <w:bCs/>
          <w:rtl/>
        </w:rPr>
        <w:t xml:space="preserve">בקשת הממשלה להקדמת הדיון בהצעת חוק סדר הדין הפלילי (סמכויות אכיפה </w:t>
      </w:r>
      <w:r w:rsidRPr="008B08DE">
        <w:rPr>
          <w:rFonts w:cs="David"/>
          <w:b/>
          <w:bCs/>
          <w:rtl/>
        </w:rPr>
        <w:t>–</w:t>
      </w:r>
      <w:r w:rsidRPr="008B08DE">
        <w:rPr>
          <w:rFonts w:cs="David" w:hint="cs"/>
          <w:b/>
          <w:bCs/>
          <w:rtl/>
        </w:rPr>
        <w:t xml:space="preserve"> </w:t>
      </w:r>
    </w:p>
    <w:p w14:paraId="7F081F72" w14:textId="77777777" w:rsidR="008B08DE" w:rsidRPr="008B08DE" w:rsidRDefault="008B08DE" w:rsidP="008B08DE">
      <w:pPr>
        <w:bidi/>
        <w:jc w:val="both"/>
        <w:rPr>
          <w:rFonts w:cs="David" w:hint="cs"/>
          <w:b/>
          <w:bCs/>
          <w:rtl/>
        </w:rPr>
      </w:pPr>
      <w:r w:rsidRPr="008B08DE">
        <w:rPr>
          <w:rFonts w:cs="David" w:hint="cs"/>
          <w:b/>
          <w:bCs/>
          <w:rtl/>
        </w:rPr>
        <w:t xml:space="preserve">                   מעצרים) (היוועדות חזותית </w:t>
      </w:r>
      <w:r w:rsidRPr="008B08DE">
        <w:rPr>
          <w:rFonts w:cs="David"/>
          <w:b/>
          <w:bCs/>
          <w:rtl/>
        </w:rPr>
        <w:t>–</w:t>
      </w:r>
      <w:r w:rsidRPr="008B08DE">
        <w:rPr>
          <w:rFonts w:cs="David" w:hint="cs"/>
          <w:b/>
          <w:bCs/>
          <w:rtl/>
        </w:rPr>
        <w:t xml:space="preserve"> הוראת שעה) (תיקון מס' 2), </w:t>
      </w:r>
      <w:proofErr w:type="spellStart"/>
      <w:r w:rsidRPr="008B08DE">
        <w:rPr>
          <w:rFonts w:cs="David" w:hint="cs"/>
          <w:b/>
          <w:bCs/>
          <w:rtl/>
        </w:rPr>
        <w:t>התשס"ט</w:t>
      </w:r>
      <w:proofErr w:type="spellEnd"/>
      <w:r w:rsidRPr="008B08DE">
        <w:rPr>
          <w:rFonts w:cs="David" w:hint="cs"/>
          <w:b/>
          <w:bCs/>
          <w:rtl/>
        </w:rPr>
        <w:t xml:space="preserve">-2009, לפני </w:t>
      </w:r>
    </w:p>
    <w:p w14:paraId="75AB45F5" w14:textId="77777777" w:rsidR="008B08DE" w:rsidRPr="008B08DE" w:rsidRDefault="008B08DE" w:rsidP="008B08DE">
      <w:pPr>
        <w:bidi/>
        <w:jc w:val="both"/>
        <w:rPr>
          <w:rFonts w:cs="David" w:hint="cs"/>
          <w:b/>
          <w:bCs/>
          <w:rtl/>
        </w:rPr>
      </w:pPr>
      <w:r w:rsidRPr="008B08DE">
        <w:rPr>
          <w:rFonts w:cs="David" w:hint="cs"/>
          <w:b/>
          <w:bCs/>
          <w:rtl/>
        </w:rPr>
        <w:t xml:space="preserve">                   הקריאה הראשונה.</w:t>
      </w:r>
    </w:p>
    <w:p w14:paraId="46A7B76C" w14:textId="77777777" w:rsidR="008B08DE" w:rsidRPr="008B08DE" w:rsidRDefault="008B08DE" w:rsidP="008B08DE">
      <w:pPr>
        <w:bidi/>
        <w:jc w:val="both"/>
        <w:rPr>
          <w:rFonts w:cs="David" w:hint="cs"/>
          <w:b/>
          <w:bCs/>
          <w:rtl/>
        </w:rPr>
      </w:pPr>
      <w:r w:rsidRPr="008B08DE">
        <w:rPr>
          <w:rFonts w:cs="David" w:hint="cs"/>
          <w:b/>
          <w:bCs/>
          <w:rtl/>
        </w:rPr>
        <w:tab/>
        <w:t xml:space="preserve">  </w:t>
      </w:r>
    </w:p>
    <w:p w14:paraId="2B3487F9" w14:textId="77777777" w:rsidR="008B08DE" w:rsidRPr="008B08DE" w:rsidRDefault="008B08DE" w:rsidP="008B08DE">
      <w:pPr>
        <w:numPr>
          <w:ilvl w:val="0"/>
          <w:numId w:val="4"/>
        </w:numPr>
        <w:overflowPunct w:val="0"/>
        <w:autoSpaceDE w:val="0"/>
        <w:autoSpaceDN w:val="0"/>
        <w:bidi/>
        <w:adjustRightInd w:val="0"/>
        <w:jc w:val="both"/>
        <w:textAlignment w:val="baseline"/>
        <w:rPr>
          <w:rFonts w:cs="David" w:hint="cs"/>
          <w:b/>
          <w:bCs/>
          <w:rtl/>
        </w:rPr>
      </w:pPr>
      <w:r w:rsidRPr="008B08DE">
        <w:rPr>
          <w:rFonts w:cs="David" w:hint="cs"/>
          <w:b/>
          <w:bCs/>
          <w:rtl/>
        </w:rPr>
        <w:t xml:space="preserve">בקשתו של יושב ראש ועדת החינוך, התרבות והספורט להקדמת הדיון בהצעת חוק </w:t>
      </w:r>
    </w:p>
    <w:p w14:paraId="195117DA" w14:textId="77777777" w:rsidR="008B08DE" w:rsidRPr="008B08DE" w:rsidRDefault="008B08DE" w:rsidP="008B08DE">
      <w:pPr>
        <w:bidi/>
        <w:ind w:left="660"/>
        <w:jc w:val="both"/>
        <w:rPr>
          <w:rFonts w:cs="David" w:hint="cs"/>
          <w:b/>
          <w:bCs/>
          <w:rtl/>
        </w:rPr>
      </w:pPr>
      <w:r w:rsidRPr="008B08DE">
        <w:rPr>
          <w:rFonts w:cs="David" w:hint="cs"/>
          <w:b/>
          <w:bCs/>
          <w:rtl/>
        </w:rPr>
        <w:t xml:space="preserve">       חינוך ממלכתי (תיקון מס' 11) (דרגי השתתפות של רשות חינוך מקומית בתקציב </w:t>
      </w:r>
    </w:p>
    <w:p w14:paraId="570CC91B" w14:textId="77777777" w:rsidR="008B08DE" w:rsidRPr="008B08DE" w:rsidRDefault="008B08DE" w:rsidP="008B08DE">
      <w:pPr>
        <w:bidi/>
        <w:ind w:left="660"/>
        <w:jc w:val="both"/>
        <w:rPr>
          <w:rFonts w:cs="David" w:hint="cs"/>
          <w:b/>
          <w:bCs/>
          <w:rtl/>
        </w:rPr>
      </w:pPr>
      <w:r w:rsidRPr="008B08DE">
        <w:rPr>
          <w:rFonts w:cs="David" w:hint="cs"/>
          <w:b/>
          <w:bCs/>
          <w:rtl/>
        </w:rPr>
        <w:t xml:space="preserve">       של מוסדות חינוך מוכרים לא רשמיים), </w:t>
      </w:r>
      <w:proofErr w:type="spellStart"/>
      <w:r w:rsidRPr="008B08DE">
        <w:rPr>
          <w:rFonts w:cs="David" w:hint="cs"/>
          <w:b/>
          <w:bCs/>
          <w:rtl/>
        </w:rPr>
        <w:t>התשס"ט</w:t>
      </w:r>
      <w:proofErr w:type="spellEnd"/>
      <w:r w:rsidRPr="008B08DE">
        <w:rPr>
          <w:rFonts w:cs="David" w:hint="cs"/>
          <w:b/>
          <w:bCs/>
          <w:rtl/>
        </w:rPr>
        <w:t xml:space="preserve">-2009 (פ/1363), לפני קריאה     </w:t>
      </w:r>
    </w:p>
    <w:p w14:paraId="208BF284" w14:textId="77777777" w:rsidR="008B08DE" w:rsidRPr="008B08DE" w:rsidRDefault="008B08DE" w:rsidP="008B08DE">
      <w:pPr>
        <w:bidi/>
        <w:ind w:left="660"/>
        <w:jc w:val="both"/>
        <w:rPr>
          <w:rFonts w:cs="David" w:hint="cs"/>
          <w:b/>
          <w:bCs/>
          <w:rtl/>
        </w:rPr>
      </w:pPr>
      <w:r w:rsidRPr="008B08DE">
        <w:rPr>
          <w:rFonts w:cs="David" w:hint="cs"/>
          <w:b/>
          <w:bCs/>
          <w:rtl/>
        </w:rPr>
        <w:t xml:space="preserve">       שנייה ושלישית.</w:t>
      </w:r>
    </w:p>
    <w:p w14:paraId="33E38666" w14:textId="77777777" w:rsidR="008B08DE" w:rsidRPr="008B08DE" w:rsidRDefault="008B08DE" w:rsidP="008B08DE">
      <w:pPr>
        <w:bidi/>
        <w:ind w:left="660"/>
        <w:jc w:val="both"/>
        <w:rPr>
          <w:rFonts w:cs="David" w:hint="cs"/>
          <w:b/>
          <w:bCs/>
          <w:rtl/>
        </w:rPr>
      </w:pPr>
    </w:p>
    <w:p w14:paraId="3AA7C5BB" w14:textId="77777777" w:rsidR="008B08DE" w:rsidRPr="008B08DE" w:rsidRDefault="008B08DE" w:rsidP="008B08DE">
      <w:pPr>
        <w:bidi/>
        <w:ind w:firstLine="567"/>
        <w:jc w:val="both"/>
        <w:rPr>
          <w:rFonts w:cs="David" w:hint="cs"/>
          <w:b/>
          <w:bCs/>
          <w:rtl/>
        </w:rPr>
      </w:pPr>
      <w:r w:rsidRPr="008B08DE">
        <w:rPr>
          <w:rFonts w:cs="David" w:hint="cs"/>
          <w:b/>
          <w:bCs/>
          <w:rtl/>
        </w:rPr>
        <w:t>3. בקשת יו"ר ועדת הפנים והגנת הסביבה להקדמת הדיון בשלוש הצעות החוק</w:t>
      </w:r>
    </w:p>
    <w:p w14:paraId="51596622" w14:textId="77777777" w:rsidR="008B08DE" w:rsidRPr="008B08DE" w:rsidRDefault="008B08DE" w:rsidP="008B08DE">
      <w:pPr>
        <w:bidi/>
        <w:ind w:firstLine="567"/>
        <w:jc w:val="both"/>
        <w:rPr>
          <w:rFonts w:cs="David" w:hint="cs"/>
          <w:b/>
          <w:bCs/>
          <w:rtl/>
        </w:rPr>
      </w:pPr>
      <w:r w:rsidRPr="008B08DE">
        <w:rPr>
          <w:rFonts w:cs="David" w:hint="cs"/>
          <w:b/>
          <w:bCs/>
          <w:rtl/>
        </w:rPr>
        <w:t xml:space="preserve">    לפני קריאה שנייה ושלישית.</w:t>
      </w:r>
    </w:p>
    <w:p w14:paraId="6DAFFFF7" w14:textId="77777777" w:rsidR="008B08DE" w:rsidRPr="008B08DE" w:rsidRDefault="008B08DE" w:rsidP="008B08DE">
      <w:pPr>
        <w:bidi/>
        <w:ind w:firstLine="567"/>
        <w:jc w:val="both"/>
        <w:rPr>
          <w:rFonts w:cs="David" w:hint="cs"/>
          <w:b/>
          <w:bCs/>
          <w:rtl/>
        </w:rPr>
      </w:pPr>
    </w:p>
    <w:p w14:paraId="13FB89DD" w14:textId="77777777" w:rsidR="008B08DE" w:rsidRPr="008B08DE" w:rsidRDefault="008B08DE" w:rsidP="008B08DE">
      <w:pPr>
        <w:bidi/>
        <w:ind w:firstLine="567"/>
        <w:jc w:val="both"/>
        <w:rPr>
          <w:rFonts w:cs="David" w:hint="cs"/>
          <w:b/>
          <w:bCs/>
          <w:rtl/>
        </w:rPr>
      </w:pPr>
      <w:r w:rsidRPr="008B08DE">
        <w:rPr>
          <w:rFonts w:cs="David" w:hint="cs"/>
          <w:b/>
          <w:bCs/>
          <w:rtl/>
        </w:rPr>
        <w:t xml:space="preserve">א. הצעת חוק המשטרה (דין משמעתי, בירור קבילות שוטרים והוראות שונות) (תיקון </w:t>
      </w:r>
    </w:p>
    <w:p w14:paraId="33E4A2C0" w14:textId="77777777" w:rsidR="008B08DE" w:rsidRPr="008B08DE" w:rsidRDefault="008B08DE" w:rsidP="008B08DE">
      <w:pPr>
        <w:bidi/>
        <w:ind w:firstLine="567"/>
        <w:jc w:val="both"/>
        <w:rPr>
          <w:rFonts w:cs="David" w:hint="cs"/>
          <w:b/>
          <w:bCs/>
          <w:rtl/>
        </w:rPr>
      </w:pPr>
      <w:r w:rsidRPr="008B08DE">
        <w:rPr>
          <w:rFonts w:cs="David" w:hint="cs"/>
          <w:b/>
          <w:bCs/>
          <w:rtl/>
        </w:rPr>
        <w:t xml:space="preserve">    מס' 6) (עובדים אזרחיים), </w:t>
      </w:r>
      <w:proofErr w:type="spellStart"/>
      <w:r w:rsidRPr="008B08DE">
        <w:rPr>
          <w:rFonts w:cs="David" w:hint="cs"/>
          <w:b/>
          <w:bCs/>
          <w:rtl/>
        </w:rPr>
        <w:t>התשס"ט</w:t>
      </w:r>
      <w:proofErr w:type="spellEnd"/>
      <w:r w:rsidRPr="008B08DE">
        <w:rPr>
          <w:rFonts w:cs="David" w:hint="cs"/>
          <w:b/>
          <w:bCs/>
          <w:rtl/>
        </w:rPr>
        <w:t xml:space="preserve">-2008. </w:t>
      </w:r>
    </w:p>
    <w:p w14:paraId="654473D1" w14:textId="77777777" w:rsidR="008B08DE" w:rsidRPr="008B08DE" w:rsidRDefault="008B08DE" w:rsidP="008B08DE">
      <w:pPr>
        <w:bidi/>
        <w:ind w:firstLine="567"/>
        <w:jc w:val="both"/>
        <w:rPr>
          <w:rFonts w:cs="David" w:hint="cs"/>
          <w:b/>
          <w:bCs/>
          <w:rtl/>
        </w:rPr>
      </w:pPr>
    </w:p>
    <w:p w14:paraId="0E1C117D" w14:textId="77777777" w:rsidR="008B08DE" w:rsidRPr="008B08DE" w:rsidRDefault="008B08DE" w:rsidP="008B08DE">
      <w:pPr>
        <w:bidi/>
        <w:ind w:firstLine="567"/>
        <w:jc w:val="both"/>
        <w:rPr>
          <w:rFonts w:cs="David" w:hint="cs"/>
          <w:b/>
          <w:bCs/>
          <w:rtl/>
        </w:rPr>
      </w:pPr>
      <w:r w:rsidRPr="008B08DE">
        <w:rPr>
          <w:rFonts w:cs="David" w:hint="cs"/>
          <w:b/>
          <w:bCs/>
          <w:rtl/>
        </w:rPr>
        <w:t xml:space="preserve">ב. הצעת חוק לתיקון פקודת בתי הסוהר (מס' 39) (עובדים אזרחיים), </w:t>
      </w:r>
      <w:proofErr w:type="spellStart"/>
      <w:r w:rsidRPr="008B08DE">
        <w:rPr>
          <w:rFonts w:cs="David" w:hint="cs"/>
          <w:b/>
          <w:bCs/>
          <w:rtl/>
        </w:rPr>
        <w:t>התשס"ט</w:t>
      </w:r>
      <w:proofErr w:type="spellEnd"/>
      <w:r w:rsidRPr="008B08DE">
        <w:rPr>
          <w:rFonts w:cs="David" w:hint="cs"/>
          <w:b/>
          <w:bCs/>
          <w:rtl/>
        </w:rPr>
        <w:t>-2008.</w:t>
      </w:r>
    </w:p>
    <w:p w14:paraId="65D7A5D9" w14:textId="77777777" w:rsidR="008B08DE" w:rsidRPr="008B08DE" w:rsidRDefault="008B08DE" w:rsidP="008B08DE">
      <w:pPr>
        <w:bidi/>
        <w:ind w:firstLine="567"/>
        <w:jc w:val="both"/>
        <w:rPr>
          <w:rFonts w:cs="David" w:hint="cs"/>
          <w:b/>
          <w:bCs/>
          <w:rtl/>
        </w:rPr>
      </w:pPr>
    </w:p>
    <w:p w14:paraId="1D0273F0" w14:textId="77777777" w:rsidR="008B08DE" w:rsidRPr="008B08DE" w:rsidRDefault="008B08DE" w:rsidP="008B08DE">
      <w:pPr>
        <w:bidi/>
        <w:ind w:firstLine="567"/>
        <w:jc w:val="both"/>
        <w:rPr>
          <w:rFonts w:cs="David" w:hint="cs"/>
          <w:b/>
          <w:bCs/>
          <w:rtl/>
        </w:rPr>
      </w:pPr>
      <w:r w:rsidRPr="008B08DE">
        <w:rPr>
          <w:rFonts w:cs="David" w:hint="cs"/>
          <w:b/>
          <w:bCs/>
          <w:rtl/>
        </w:rPr>
        <w:t xml:space="preserve">ג. הצעת חוק רשויות מקומיות (מימון בחירות) (הוראת שעה), </w:t>
      </w:r>
      <w:proofErr w:type="spellStart"/>
      <w:r w:rsidRPr="008B08DE">
        <w:rPr>
          <w:rFonts w:cs="David" w:hint="cs"/>
          <w:b/>
          <w:bCs/>
          <w:rtl/>
        </w:rPr>
        <w:t>התשס"ט</w:t>
      </w:r>
      <w:proofErr w:type="spellEnd"/>
      <w:r w:rsidRPr="008B08DE">
        <w:rPr>
          <w:rFonts w:cs="David" w:hint="cs"/>
          <w:b/>
          <w:bCs/>
          <w:rtl/>
        </w:rPr>
        <w:t>-2009.</w:t>
      </w:r>
    </w:p>
    <w:p w14:paraId="02268C91" w14:textId="77777777" w:rsidR="008B08DE" w:rsidRPr="008B08DE" w:rsidRDefault="008B08DE" w:rsidP="008B08DE">
      <w:pPr>
        <w:bidi/>
        <w:jc w:val="both"/>
        <w:rPr>
          <w:rFonts w:cs="David" w:hint="cs"/>
          <w:rtl/>
        </w:rPr>
      </w:pPr>
    </w:p>
    <w:p w14:paraId="1BEB4A01" w14:textId="77777777" w:rsidR="008B08DE" w:rsidRPr="008B08DE" w:rsidRDefault="008B08DE" w:rsidP="008B08DE">
      <w:pPr>
        <w:bidi/>
        <w:jc w:val="both"/>
        <w:rPr>
          <w:rFonts w:cs="David" w:hint="cs"/>
          <w:b/>
          <w:bCs/>
          <w:rtl/>
        </w:rPr>
      </w:pPr>
      <w:r w:rsidRPr="008B08DE">
        <w:rPr>
          <w:rFonts w:cs="David" w:hint="cs"/>
          <w:rtl/>
        </w:rPr>
        <w:tab/>
      </w:r>
      <w:r w:rsidRPr="008B08DE">
        <w:rPr>
          <w:rFonts w:cs="David" w:hint="cs"/>
          <w:b/>
          <w:bCs/>
          <w:rtl/>
        </w:rPr>
        <w:t xml:space="preserve">4. בקשת יושב ראש ועדה משותפת לוועדת המדע והטכנולוגיה ולוועדת הפנים והגנת </w:t>
      </w:r>
    </w:p>
    <w:p w14:paraId="2C82CC1A" w14:textId="77777777" w:rsidR="008B08DE" w:rsidRPr="008B08DE" w:rsidRDefault="008B08DE" w:rsidP="008B08DE">
      <w:pPr>
        <w:bidi/>
        <w:jc w:val="both"/>
        <w:rPr>
          <w:rFonts w:cs="David" w:hint="cs"/>
          <w:b/>
          <w:bCs/>
          <w:rtl/>
        </w:rPr>
      </w:pPr>
      <w:r w:rsidRPr="008B08DE">
        <w:rPr>
          <w:rFonts w:cs="David" w:hint="cs"/>
          <w:b/>
          <w:bCs/>
          <w:rtl/>
        </w:rPr>
        <w:t xml:space="preserve">              הסביבה להקדמת הדיון בהצעת חוק הכללת אמצעי זיהוי ביומטריים במסמכי זיהוי </w:t>
      </w:r>
    </w:p>
    <w:p w14:paraId="30DCD3B8" w14:textId="77777777" w:rsidR="008B08DE" w:rsidRPr="008B08DE" w:rsidRDefault="008B08DE" w:rsidP="008B08DE">
      <w:pPr>
        <w:bidi/>
        <w:jc w:val="both"/>
        <w:rPr>
          <w:rFonts w:cs="David" w:hint="cs"/>
          <w:b/>
          <w:bCs/>
          <w:rtl/>
        </w:rPr>
      </w:pPr>
      <w:r w:rsidRPr="008B08DE">
        <w:rPr>
          <w:rFonts w:cs="David" w:hint="cs"/>
          <w:b/>
          <w:bCs/>
          <w:rtl/>
        </w:rPr>
        <w:t xml:space="preserve">              ובמאגר מידע, </w:t>
      </w:r>
      <w:proofErr w:type="spellStart"/>
      <w:r w:rsidRPr="008B08DE">
        <w:rPr>
          <w:rFonts w:cs="David" w:hint="cs"/>
          <w:b/>
          <w:bCs/>
          <w:rtl/>
        </w:rPr>
        <w:t>התשס"ט</w:t>
      </w:r>
      <w:proofErr w:type="spellEnd"/>
      <w:r w:rsidRPr="008B08DE">
        <w:rPr>
          <w:rFonts w:cs="David" w:hint="cs"/>
          <w:b/>
          <w:bCs/>
          <w:rtl/>
        </w:rPr>
        <w:t>-2008 (מ/408)לפני הקריאה השנייה והשלישית.</w:t>
      </w:r>
    </w:p>
    <w:p w14:paraId="22B2FE41" w14:textId="77777777" w:rsidR="008B08DE" w:rsidRPr="008B08DE" w:rsidRDefault="008B08DE" w:rsidP="008B08DE">
      <w:pPr>
        <w:bidi/>
        <w:jc w:val="both"/>
        <w:rPr>
          <w:rFonts w:ascii="Arial" w:hAnsi="Arial" w:cs="David" w:hint="cs"/>
          <w:b/>
          <w:bCs/>
          <w:color w:val="000000"/>
          <w:rtl/>
        </w:rPr>
      </w:pPr>
    </w:p>
    <w:p w14:paraId="47D0D73C" w14:textId="77777777" w:rsidR="008B08DE" w:rsidRPr="008B08DE" w:rsidRDefault="008B08DE" w:rsidP="008B08DE">
      <w:pPr>
        <w:bidi/>
        <w:jc w:val="both"/>
        <w:rPr>
          <w:rFonts w:ascii="Arial" w:hAnsi="Arial" w:cs="David" w:hint="cs"/>
          <w:b/>
          <w:bCs/>
          <w:color w:val="000000"/>
          <w:rtl/>
        </w:rPr>
      </w:pPr>
    </w:p>
    <w:p w14:paraId="31DDE78C" w14:textId="77777777" w:rsidR="008B08DE" w:rsidRPr="008B08DE" w:rsidRDefault="008B08DE" w:rsidP="008B08DE">
      <w:pPr>
        <w:bidi/>
        <w:jc w:val="both"/>
        <w:rPr>
          <w:rFonts w:ascii="Arial" w:hAnsi="Arial" w:cs="David" w:hint="cs"/>
          <w:b/>
          <w:bCs/>
          <w:color w:val="000000"/>
          <w:rtl/>
        </w:rPr>
      </w:pPr>
      <w:r w:rsidRPr="008B08DE">
        <w:rPr>
          <w:rFonts w:ascii="Arial" w:hAnsi="Arial" w:cs="David" w:hint="cs"/>
          <w:b/>
          <w:bCs/>
          <w:color w:val="000000"/>
          <w:rtl/>
        </w:rPr>
        <w:t>ד. קביעת ועדות לדיון בהצעות החוק הבאות:</w:t>
      </w:r>
    </w:p>
    <w:p w14:paraId="2908BC07" w14:textId="77777777" w:rsidR="008B08DE" w:rsidRPr="008B08DE" w:rsidRDefault="008B08DE" w:rsidP="008B08DE">
      <w:pPr>
        <w:bidi/>
        <w:jc w:val="both"/>
        <w:rPr>
          <w:rFonts w:ascii="Arial" w:hAnsi="Arial" w:cs="David" w:hint="cs"/>
          <w:b/>
          <w:bCs/>
          <w:color w:val="000000"/>
          <w:rtl/>
        </w:rPr>
      </w:pPr>
    </w:p>
    <w:p w14:paraId="4F222E09" w14:textId="77777777" w:rsidR="008B08DE" w:rsidRPr="008B08DE" w:rsidRDefault="008B08DE" w:rsidP="008B08DE">
      <w:pPr>
        <w:numPr>
          <w:ilvl w:val="0"/>
          <w:numId w:val="3"/>
        </w:numPr>
        <w:bidi/>
        <w:jc w:val="both"/>
        <w:rPr>
          <w:rFonts w:ascii="Arial" w:hAnsi="Arial" w:cs="David" w:hint="cs"/>
          <w:b/>
          <w:bCs/>
          <w:color w:val="000000"/>
          <w:rtl/>
        </w:rPr>
      </w:pPr>
      <w:r w:rsidRPr="008B08DE">
        <w:rPr>
          <w:rFonts w:ascii="Arial" w:hAnsi="Arial" w:cs="David"/>
          <w:b/>
          <w:bCs/>
          <w:color w:val="000000"/>
          <w:rtl/>
        </w:rPr>
        <w:t>הצעת חוק התקשורת (בזק ושידורים) (תיקון - חובת העברה ללא</w:t>
      </w:r>
      <w:r w:rsidRPr="008B08DE">
        <w:rPr>
          <w:rFonts w:ascii="Arial" w:hAnsi="Arial" w:cs="David"/>
          <w:b/>
          <w:bCs/>
          <w:color w:val="000000"/>
        </w:rPr>
        <w:t xml:space="preserve"> </w:t>
      </w:r>
      <w:r w:rsidRPr="008B08DE">
        <w:rPr>
          <w:rFonts w:ascii="Arial" w:hAnsi="Arial" w:cs="David"/>
          <w:b/>
          <w:bCs/>
          <w:color w:val="000000"/>
          <w:rtl/>
        </w:rPr>
        <w:t xml:space="preserve">תשלום של שידורי ערוץ ייעודי), </w:t>
      </w:r>
      <w:proofErr w:type="spellStart"/>
      <w:r w:rsidRPr="008B08DE">
        <w:rPr>
          <w:rFonts w:ascii="Arial" w:hAnsi="Arial" w:cs="David"/>
          <w:b/>
          <w:bCs/>
          <w:color w:val="000000"/>
          <w:rtl/>
        </w:rPr>
        <w:t>התשס"ט</w:t>
      </w:r>
      <w:proofErr w:type="spellEnd"/>
      <w:r w:rsidRPr="008B08DE">
        <w:rPr>
          <w:rFonts w:ascii="Arial" w:hAnsi="Arial" w:cs="David"/>
          <w:b/>
          <w:bCs/>
          <w:color w:val="000000"/>
          <w:rtl/>
        </w:rPr>
        <w:t xml:space="preserve">-2009 של חה"כ </w:t>
      </w:r>
      <w:proofErr w:type="spellStart"/>
      <w:r w:rsidRPr="008B08DE">
        <w:rPr>
          <w:rFonts w:ascii="Arial" w:hAnsi="Arial" w:cs="David"/>
          <w:b/>
          <w:bCs/>
          <w:color w:val="000000"/>
          <w:rtl/>
        </w:rPr>
        <w:t>רוברט</w:t>
      </w:r>
      <w:proofErr w:type="spellEnd"/>
      <w:r w:rsidRPr="008B08DE">
        <w:rPr>
          <w:rFonts w:ascii="Arial" w:hAnsi="Arial" w:cs="David"/>
          <w:b/>
          <w:bCs/>
          <w:color w:val="000000"/>
          <w:rtl/>
        </w:rPr>
        <w:t xml:space="preserve"> </w:t>
      </w:r>
      <w:proofErr w:type="spellStart"/>
      <w:r w:rsidRPr="008B08DE">
        <w:rPr>
          <w:rFonts w:ascii="Arial" w:hAnsi="Arial" w:cs="David"/>
          <w:b/>
          <w:bCs/>
          <w:color w:val="000000"/>
          <w:rtl/>
        </w:rPr>
        <w:t>אילטו</w:t>
      </w:r>
      <w:r w:rsidRPr="008B08DE">
        <w:rPr>
          <w:rFonts w:ascii="Arial" w:hAnsi="Arial" w:cs="David" w:hint="cs"/>
          <w:b/>
          <w:bCs/>
          <w:color w:val="000000"/>
          <w:rtl/>
        </w:rPr>
        <w:t>ב</w:t>
      </w:r>
      <w:proofErr w:type="spellEnd"/>
      <w:r w:rsidRPr="008B08DE">
        <w:rPr>
          <w:rFonts w:ascii="Arial" w:hAnsi="Arial" w:cs="David" w:hint="cs"/>
          <w:b/>
          <w:bCs/>
          <w:color w:val="000000"/>
          <w:rtl/>
        </w:rPr>
        <w:t xml:space="preserve"> וקבוצת חברי כנסת (פ/810/18).</w:t>
      </w:r>
    </w:p>
    <w:p w14:paraId="6D4CF2C6" w14:textId="77777777" w:rsidR="008B08DE" w:rsidRPr="008B08DE" w:rsidRDefault="008B08DE" w:rsidP="008B08DE">
      <w:pPr>
        <w:bidi/>
        <w:ind w:left="720"/>
        <w:jc w:val="both"/>
        <w:rPr>
          <w:rFonts w:ascii="Arial" w:hAnsi="Arial" w:cs="David" w:hint="cs"/>
          <w:b/>
          <w:bCs/>
          <w:color w:val="000000"/>
          <w:rtl/>
        </w:rPr>
      </w:pPr>
      <w:r w:rsidRPr="008B08DE">
        <w:rPr>
          <w:rFonts w:ascii="Arial" w:hAnsi="Arial" w:cs="David" w:hint="cs"/>
          <w:b/>
          <w:bCs/>
          <w:color w:val="000000"/>
          <w:rtl/>
        </w:rPr>
        <w:t xml:space="preserve"> 2.   </w:t>
      </w:r>
      <w:r w:rsidRPr="008B08DE">
        <w:rPr>
          <w:rFonts w:ascii="Arial" w:hAnsi="Arial" w:cs="David"/>
          <w:b/>
          <w:bCs/>
          <w:color w:val="000000"/>
          <w:rtl/>
        </w:rPr>
        <w:t>הצעת חוק המים (תיקון - חובת התקנת אביזרים חוסכי מים במבנים</w:t>
      </w:r>
      <w:r w:rsidRPr="008B08DE">
        <w:rPr>
          <w:rFonts w:ascii="Arial" w:hAnsi="Arial" w:cs="David"/>
          <w:b/>
          <w:bCs/>
          <w:color w:val="000000"/>
        </w:rPr>
        <w:t xml:space="preserve"> </w:t>
      </w:r>
      <w:r w:rsidRPr="008B08DE">
        <w:rPr>
          <w:rFonts w:ascii="Arial" w:hAnsi="Arial" w:cs="David"/>
          <w:b/>
          <w:bCs/>
          <w:color w:val="000000"/>
          <w:rtl/>
        </w:rPr>
        <w:t xml:space="preserve">המשמשים גופי </w:t>
      </w:r>
    </w:p>
    <w:p w14:paraId="3C0A7829" w14:textId="77777777" w:rsidR="008B08DE" w:rsidRPr="008B08DE" w:rsidRDefault="008B08DE" w:rsidP="008B08DE">
      <w:pPr>
        <w:bidi/>
        <w:jc w:val="both"/>
        <w:rPr>
          <w:rFonts w:ascii="Arial" w:hAnsi="Arial" w:cs="David" w:hint="cs"/>
          <w:b/>
          <w:bCs/>
          <w:color w:val="000000"/>
          <w:rtl/>
        </w:rPr>
      </w:pPr>
      <w:r w:rsidRPr="008B08DE">
        <w:rPr>
          <w:rFonts w:ascii="Arial" w:hAnsi="Arial" w:cs="David" w:hint="cs"/>
          <w:b/>
          <w:bCs/>
          <w:color w:val="000000"/>
          <w:rtl/>
        </w:rPr>
        <w:t xml:space="preserve">                </w:t>
      </w:r>
      <w:r w:rsidRPr="008B08DE">
        <w:rPr>
          <w:rFonts w:ascii="Arial" w:hAnsi="Arial" w:cs="David"/>
          <w:b/>
          <w:bCs/>
          <w:color w:val="000000"/>
          <w:rtl/>
        </w:rPr>
        <w:t>ציבור</w:t>
      </w:r>
      <w:r w:rsidRPr="008B08DE">
        <w:rPr>
          <w:rFonts w:ascii="Arial" w:hAnsi="Arial" w:cs="David" w:hint="cs"/>
          <w:b/>
          <w:bCs/>
          <w:color w:val="000000"/>
          <w:rtl/>
        </w:rPr>
        <w:t>)</w:t>
      </w:r>
      <w:r w:rsidRPr="008B08DE">
        <w:rPr>
          <w:rFonts w:ascii="Arial" w:hAnsi="Arial" w:cs="David"/>
          <w:b/>
          <w:bCs/>
          <w:color w:val="000000"/>
          <w:rtl/>
        </w:rPr>
        <w:t xml:space="preserve">, </w:t>
      </w:r>
      <w:proofErr w:type="spellStart"/>
      <w:r w:rsidRPr="008B08DE">
        <w:rPr>
          <w:rFonts w:ascii="Arial" w:hAnsi="Arial" w:cs="David"/>
          <w:b/>
          <w:bCs/>
          <w:color w:val="000000"/>
          <w:rtl/>
        </w:rPr>
        <w:t>התשס"ט</w:t>
      </w:r>
      <w:proofErr w:type="spellEnd"/>
      <w:r w:rsidRPr="008B08DE">
        <w:rPr>
          <w:rFonts w:ascii="Arial" w:hAnsi="Arial" w:cs="David"/>
          <w:b/>
          <w:bCs/>
          <w:color w:val="000000"/>
          <w:rtl/>
        </w:rPr>
        <w:t xml:space="preserve">-2009 של חה"כ יוחנן </w:t>
      </w:r>
      <w:proofErr w:type="spellStart"/>
      <w:r w:rsidRPr="008B08DE">
        <w:rPr>
          <w:rFonts w:ascii="Arial" w:hAnsi="Arial" w:cs="David"/>
          <w:b/>
          <w:bCs/>
          <w:color w:val="000000"/>
          <w:rtl/>
        </w:rPr>
        <w:t>פלסנר</w:t>
      </w:r>
      <w:proofErr w:type="spellEnd"/>
      <w:r w:rsidRPr="008B08DE">
        <w:rPr>
          <w:rFonts w:ascii="Arial" w:hAnsi="Arial" w:cs="David"/>
          <w:b/>
          <w:bCs/>
          <w:color w:val="000000"/>
          <w:rtl/>
        </w:rPr>
        <w:t>, חה"כ ניצן הורו</w:t>
      </w:r>
      <w:r w:rsidRPr="008B08DE">
        <w:rPr>
          <w:rFonts w:ascii="Arial" w:hAnsi="Arial" w:cs="David" w:hint="cs"/>
          <w:b/>
          <w:bCs/>
          <w:color w:val="000000"/>
          <w:rtl/>
        </w:rPr>
        <w:t>ביץ (</w:t>
      </w:r>
      <w:r w:rsidRPr="008B08DE">
        <w:rPr>
          <w:rFonts w:ascii="Arial" w:hAnsi="Arial" w:cs="David"/>
          <w:b/>
          <w:bCs/>
          <w:color w:val="000000"/>
          <w:rtl/>
        </w:rPr>
        <w:t>פ/1014)</w:t>
      </w:r>
      <w:r w:rsidRPr="008B08DE">
        <w:rPr>
          <w:rFonts w:ascii="Arial" w:hAnsi="Arial" w:cs="David" w:hint="cs"/>
          <w:b/>
          <w:bCs/>
          <w:color w:val="000000"/>
          <w:rtl/>
        </w:rPr>
        <w:t>.</w:t>
      </w:r>
    </w:p>
    <w:p w14:paraId="78B09BD3" w14:textId="77777777" w:rsidR="008B08DE" w:rsidRPr="008B08DE" w:rsidRDefault="008B08DE" w:rsidP="008B08DE">
      <w:pPr>
        <w:bidi/>
        <w:jc w:val="both"/>
        <w:rPr>
          <w:rFonts w:ascii="Arial" w:hAnsi="Arial" w:cs="David" w:hint="cs"/>
          <w:b/>
          <w:bCs/>
          <w:color w:val="000000"/>
          <w:rtl/>
        </w:rPr>
      </w:pPr>
    </w:p>
    <w:p w14:paraId="2A56F32D" w14:textId="77777777" w:rsidR="008B08DE" w:rsidRPr="008B08DE" w:rsidRDefault="008B08DE" w:rsidP="008B08DE">
      <w:pPr>
        <w:numPr>
          <w:ilvl w:val="0"/>
          <w:numId w:val="5"/>
        </w:numPr>
        <w:bidi/>
        <w:jc w:val="both"/>
        <w:rPr>
          <w:rFonts w:ascii="Arial" w:hAnsi="Arial" w:cs="David" w:hint="cs"/>
          <w:b/>
          <w:bCs/>
          <w:color w:val="000000"/>
        </w:rPr>
      </w:pPr>
      <w:r w:rsidRPr="008B08DE">
        <w:rPr>
          <w:rFonts w:ascii="Arial" w:hAnsi="Arial" w:cs="David"/>
          <w:b/>
          <w:bCs/>
          <w:color w:val="000000"/>
          <w:rtl/>
        </w:rPr>
        <w:t>הצעת חוק חובת התקנת אביזרים חוסכי מים במבני ציבור</w:t>
      </w:r>
      <w:r w:rsidRPr="008B08DE">
        <w:rPr>
          <w:rFonts w:ascii="Arial" w:hAnsi="Arial" w:cs="David"/>
          <w:b/>
          <w:bCs/>
          <w:color w:val="000000"/>
        </w:rPr>
        <w:t xml:space="preserve">, </w:t>
      </w:r>
      <w:proofErr w:type="spellStart"/>
      <w:r w:rsidRPr="008B08DE">
        <w:rPr>
          <w:rFonts w:ascii="Arial" w:hAnsi="Arial" w:cs="David"/>
          <w:b/>
          <w:bCs/>
          <w:color w:val="000000"/>
          <w:rtl/>
        </w:rPr>
        <w:t>התשס"ט</w:t>
      </w:r>
      <w:proofErr w:type="spellEnd"/>
      <w:r w:rsidRPr="008B08DE">
        <w:rPr>
          <w:rFonts w:ascii="Arial" w:hAnsi="Arial" w:cs="David"/>
          <w:b/>
          <w:bCs/>
          <w:color w:val="000000"/>
          <w:rtl/>
        </w:rPr>
        <w:t xml:space="preserve">-2009 של חה"כ </w:t>
      </w:r>
      <w:r w:rsidRPr="008B08DE">
        <w:rPr>
          <w:rFonts w:ascii="Arial" w:hAnsi="Arial" w:cs="David" w:hint="cs"/>
          <w:b/>
          <w:bCs/>
          <w:color w:val="000000"/>
          <w:rtl/>
        </w:rPr>
        <w:t>דב</w:t>
      </w:r>
      <w:r w:rsidRPr="008B08DE">
        <w:rPr>
          <w:rFonts w:ascii="Arial" w:hAnsi="Arial" w:cs="David"/>
          <w:b/>
          <w:bCs/>
          <w:color w:val="000000"/>
          <w:rtl/>
        </w:rPr>
        <w:t xml:space="preserve"> </w:t>
      </w:r>
      <w:proofErr w:type="spellStart"/>
      <w:r w:rsidRPr="008B08DE">
        <w:rPr>
          <w:rFonts w:ascii="Arial" w:hAnsi="Arial" w:cs="David"/>
          <w:b/>
          <w:bCs/>
          <w:color w:val="000000"/>
          <w:rtl/>
        </w:rPr>
        <w:t>חנין</w:t>
      </w:r>
      <w:proofErr w:type="spellEnd"/>
      <w:r w:rsidRPr="008B08DE">
        <w:rPr>
          <w:rFonts w:ascii="Arial" w:hAnsi="Arial" w:cs="David" w:hint="cs"/>
          <w:b/>
          <w:bCs/>
          <w:color w:val="000000"/>
          <w:rtl/>
        </w:rPr>
        <w:t xml:space="preserve"> וקבוצת חברי כנסת (פ/1279/18).</w:t>
      </w:r>
    </w:p>
    <w:p w14:paraId="64BBD332" w14:textId="77777777" w:rsidR="008B08DE" w:rsidRPr="008B08DE" w:rsidRDefault="008B08DE" w:rsidP="008B08DE">
      <w:pPr>
        <w:bidi/>
        <w:jc w:val="both"/>
        <w:rPr>
          <w:rFonts w:ascii="Arial" w:hAnsi="Arial" w:cs="David" w:hint="cs"/>
          <w:b/>
          <w:bCs/>
          <w:color w:val="000000"/>
          <w:rtl/>
        </w:rPr>
      </w:pPr>
    </w:p>
    <w:p w14:paraId="14A21ACE" w14:textId="77777777" w:rsidR="008B08DE" w:rsidRPr="008B08DE" w:rsidRDefault="008B08DE" w:rsidP="008B08DE">
      <w:pPr>
        <w:bidi/>
        <w:jc w:val="both"/>
        <w:rPr>
          <w:rFonts w:ascii="Arial" w:hAnsi="Arial" w:cs="David" w:hint="cs"/>
          <w:b/>
          <w:bCs/>
          <w:color w:val="000000"/>
          <w:rtl/>
        </w:rPr>
      </w:pPr>
      <w:r w:rsidRPr="008B08DE">
        <w:rPr>
          <w:rFonts w:ascii="Arial" w:hAnsi="Arial" w:cs="David" w:hint="cs"/>
          <w:b/>
          <w:bCs/>
          <w:color w:val="000000"/>
          <w:rtl/>
        </w:rPr>
        <w:t xml:space="preserve">ה. </w:t>
      </w:r>
      <w:r w:rsidRPr="008B08DE">
        <w:rPr>
          <w:rFonts w:ascii="Arial" w:hAnsi="Arial" w:cs="David"/>
          <w:b/>
          <w:bCs/>
          <w:color w:val="000000"/>
          <w:rtl/>
        </w:rPr>
        <w:t>עבודת הוועדות בפגרת הקיץ</w:t>
      </w:r>
      <w:r w:rsidRPr="008B08DE">
        <w:rPr>
          <w:rFonts w:ascii="Arial" w:hAnsi="Arial" w:cs="David"/>
          <w:b/>
          <w:bCs/>
          <w:color w:val="000000"/>
        </w:rPr>
        <w:t>.</w:t>
      </w:r>
    </w:p>
    <w:p w14:paraId="29EB0B0F" w14:textId="77777777" w:rsidR="008B08DE" w:rsidRPr="008B08DE" w:rsidRDefault="008B08DE" w:rsidP="008B08DE">
      <w:pPr>
        <w:bidi/>
        <w:jc w:val="both"/>
        <w:rPr>
          <w:rFonts w:ascii="Arial" w:hAnsi="Arial" w:cs="David" w:hint="cs"/>
          <w:b/>
          <w:bCs/>
          <w:color w:val="000000"/>
          <w:rtl/>
        </w:rPr>
      </w:pPr>
    </w:p>
    <w:p w14:paraId="3913F719" w14:textId="77777777" w:rsidR="008B08DE" w:rsidRPr="008B08DE" w:rsidRDefault="008B08DE" w:rsidP="008B08DE">
      <w:pPr>
        <w:bidi/>
        <w:jc w:val="both"/>
        <w:rPr>
          <w:rFonts w:ascii="Arial" w:hAnsi="Arial" w:cs="David"/>
          <w:b/>
          <w:bCs/>
          <w:color w:val="000000"/>
        </w:rPr>
      </w:pPr>
      <w:r w:rsidRPr="008B08DE">
        <w:rPr>
          <w:rFonts w:ascii="Arial" w:hAnsi="Arial" w:cs="David" w:hint="cs"/>
          <w:b/>
          <w:bCs/>
          <w:color w:val="000000"/>
          <w:rtl/>
        </w:rPr>
        <w:lastRenderedPageBreak/>
        <w:t xml:space="preserve">ו. </w:t>
      </w:r>
      <w:r w:rsidRPr="008B08DE">
        <w:rPr>
          <w:rFonts w:ascii="Arial" w:hAnsi="Arial" w:cs="David"/>
          <w:b/>
          <w:bCs/>
          <w:color w:val="000000"/>
          <w:rtl/>
        </w:rPr>
        <w:t>חילופי אישים בוועדה המשותפת לוועדת החוקה, חוק ומשפט ולוועדת</w:t>
      </w:r>
      <w:r w:rsidRPr="008B08DE">
        <w:rPr>
          <w:rFonts w:ascii="Arial" w:hAnsi="Arial" w:cs="David"/>
          <w:b/>
          <w:bCs/>
          <w:color w:val="000000"/>
        </w:rPr>
        <w:t xml:space="preserve"> </w:t>
      </w:r>
      <w:r w:rsidRPr="008B08DE">
        <w:rPr>
          <w:rFonts w:ascii="Arial" w:hAnsi="Arial" w:cs="David"/>
          <w:b/>
          <w:bCs/>
          <w:color w:val="000000"/>
          <w:rtl/>
        </w:rPr>
        <w:t xml:space="preserve">הכספים לעניין חוק נכסים של </w:t>
      </w:r>
      <w:proofErr w:type="spellStart"/>
      <w:r w:rsidRPr="008B08DE">
        <w:rPr>
          <w:rFonts w:ascii="Arial" w:hAnsi="Arial" w:cs="David"/>
          <w:b/>
          <w:bCs/>
          <w:color w:val="000000"/>
          <w:rtl/>
        </w:rPr>
        <w:t>נספי</w:t>
      </w:r>
      <w:proofErr w:type="spellEnd"/>
      <w:r w:rsidRPr="008B08DE">
        <w:rPr>
          <w:rFonts w:ascii="Arial" w:hAnsi="Arial" w:cs="David"/>
          <w:b/>
          <w:bCs/>
          <w:color w:val="000000"/>
          <w:rtl/>
        </w:rPr>
        <w:t xml:space="preserve"> השואה (השבה ליורשים והקדשה למטרות סיוע והנצ</w:t>
      </w:r>
      <w:r w:rsidRPr="008B08DE">
        <w:rPr>
          <w:rFonts w:ascii="Arial" w:hAnsi="Arial" w:cs="David" w:hint="cs"/>
          <w:b/>
          <w:bCs/>
          <w:color w:val="000000"/>
          <w:rtl/>
        </w:rPr>
        <w:t>ח, (</w:t>
      </w:r>
      <w:proofErr w:type="spellStart"/>
      <w:r w:rsidRPr="008B08DE">
        <w:rPr>
          <w:rFonts w:ascii="Arial" w:hAnsi="Arial" w:cs="David"/>
          <w:b/>
          <w:bCs/>
          <w:color w:val="000000"/>
          <w:rtl/>
        </w:rPr>
        <w:t>התשס"ו</w:t>
      </w:r>
      <w:proofErr w:type="spellEnd"/>
      <w:r w:rsidRPr="008B08DE">
        <w:rPr>
          <w:rFonts w:ascii="Arial" w:hAnsi="Arial" w:cs="David"/>
          <w:b/>
          <w:bCs/>
          <w:color w:val="000000"/>
          <w:rtl/>
        </w:rPr>
        <w:t>-2006</w:t>
      </w:r>
      <w:r w:rsidRPr="008B08DE">
        <w:rPr>
          <w:rFonts w:ascii="Arial" w:hAnsi="Arial" w:cs="David"/>
          <w:b/>
          <w:bCs/>
          <w:color w:val="000000"/>
        </w:rPr>
        <w:t>(</w:t>
      </w:r>
      <w:r w:rsidRPr="008B08DE">
        <w:rPr>
          <w:rFonts w:ascii="Arial" w:hAnsi="Arial" w:cs="David" w:hint="cs"/>
          <w:b/>
          <w:bCs/>
          <w:color w:val="000000"/>
          <w:rtl/>
        </w:rPr>
        <w:t xml:space="preserve">. </w:t>
      </w:r>
    </w:p>
    <w:p w14:paraId="4DFB39D8" w14:textId="77777777" w:rsidR="008B08DE" w:rsidRPr="008B08DE" w:rsidRDefault="008B08DE" w:rsidP="008B08DE">
      <w:pPr>
        <w:bidi/>
        <w:jc w:val="both"/>
        <w:rPr>
          <w:rFonts w:cs="David" w:hint="cs"/>
          <w:rtl/>
        </w:rPr>
      </w:pPr>
    </w:p>
    <w:p w14:paraId="39E7036A" w14:textId="77777777" w:rsidR="008B08DE" w:rsidRPr="008B08DE" w:rsidRDefault="008B08DE" w:rsidP="008B08DE">
      <w:pPr>
        <w:bidi/>
        <w:jc w:val="both"/>
        <w:rPr>
          <w:rFonts w:cs="David"/>
          <w:rtl/>
        </w:rPr>
      </w:pPr>
    </w:p>
    <w:p w14:paraId="6E7ABB38" w14:textId="77777777" w:rsidR="008B08DE" w:rsidRPr="008B08DE" w:rsidRDefault="008B08DE" w:rsidP="008B08DE">
      <w:pPr>
        <w:bidi/>
        <w:jc w:val="both"/>
        <w:rPr>
          <w:rFonts w:cs="David"/>
          <w:b/>
          <w:bCs/>
          <w:u w:val="single"/>
          <w:rtl/>
        </w:rPr>
      </w:pPr>
      <w:r w:rsidRPr="008B08DE">
        <w:rPr>
          <w:rFonts w:cs="David"/>
          <w:b/>
          <w:bCs/>
          <w:u w:val="single"/>
          <w:rtl/>
        </w:rPr>
        <w:t>נכחו</w:t>
      </w:r>
      <w:r w:rsidRPr="008B08DE">
        <w:rPr>
          <w:rFonts w:cs="David"/>
          <w:rtl/>
        </w:rPr>
        <w:t>:</w:t>
      </w:r>
    </w:p>
    <w:p w14:paraId="756D38A5" w14:textId="77777777" w:rsidR="008B08DE" w:rsidRPr="008B08DE" w:rsidRDefault="008B08DE" w:rsidP="008B08DE">
      <w:pPr>
        <w:bidi/>
        <w:jc w:val="both"/>
        <w:rPr>
          <w:rFonts w:cs="David"/>
          <w:rtl/>
        </w:rPr>
      </w:pPr>
    </w:p>
    <w:p w14:paraId="7A2301F5" w14:textId="77777777" w:rsidR="008B08DE" w:rsidRPr="008B08DE" w:rsidRDefault="008B08DE" w:rsidP="008B08DE">
      <w:pPr>
        <w:tabs>
          <w:tab w:val="left" w:pos="1788"/>
        </w:tabs>
        <w:bidi/>
        <w:jc w:val="both"/>
        <w:rPr>
          <w:rFonts w:cs="David"/>
          <w:rtl/>
        </w:rPr>
      </w:pPr>
      <w:r w:rsidRPr="008B08DE">
        <w:rPr>
          <w:rFonts w:cs="David"/>
          <w:b/>
          <w:bCs/>
          <w:u w:val="single"/>
          <w:rtl/>
        </w:rPr>
        <w:t>חברי הוועדה</w:t>
      </w:r>
      <w:r w:rsidRPr="008B08DE">
        <w:rPr>
          <w:rFonts w:cs="David"/>
          <w:rtl/>
        </w:rPr>
        <w:t>:</w:t>
      </w:r>
    </w:p>
    <w:p w14:paraId="2C0F0320" w14:textId="77777777" w:rsidR="008B08DE" w:rsidRPr="008B08DE" w:rsidRDefault="008B08DE" w:rsidP="008B08DE">
      <w:pPr>
        <w:bidi/>
        <w:jc w:val="both"/>
        <w:rPr>
          <w:rFonts w:cs="David" w:hint="cs"/>
          <w:rtl/>
        </w:rPr>
      </w:pPr>
      <w:r w:rsidRPr="008B08DE">
        <w:rPr>
          <w:rFonts w:cs="David" w:hint="cs"/>
          <w:rtl/>
        </w:rPr>
        <w:t xml:space="preserve">זאב </w:t>
      </w:r>
      <w:proofErr w:type="spellStart"/>
      <w:r w:rsidRPr="008B08DE">
        <w:rPr>
          <w:rFonts w:cs="David" w:hint="cs"/>
          <w:rtl/>
        </w:rPr>
        <w:t>אלקין</w:t>
      </w:r>
      <w:proofErr w:type="spellEnd"/>
      <w:r w:rsidRPr="008B08DE">
        <w:rPr>
          <w:rFonts w:cs="David" w:hint="cs"/>
          <w:rtl/>
        </w:rPr>
        <w:t xml:space="preserve"> </w:t>
      </w:r>
      <w:r w:rsidRPr="008B08DE">
        <w:rPr>
          <w:rFonts w:cs="David"/>
          <w:rtl/>
        </w:rPr>
        <w:t>–</w:t>
      </w:r>
      <w:r w:rsidRPr="008B08DE">
        <w:rPr>
          <w:rFonts w:cs="David" w:hint="cs"/>
          <w:rtl/>
        </w:rPr>
        <w:t xml:space="preserve"> היו"ר</w:t>
      </w:r>
    </w:p>
    <w:p w14:paraId="56F7A47C" w14:textId="77777777" w:rsidR="008B08DE" w:rsidRPr="008B08DE" w:rsidRDefault="008B08DE" w:rsidP="008B08DE">
      <w:pPr>
        <w:bidi/>
        <w:jc w:val="both"/>
        <w:rPr>
          <w:rFonts w:cs="David" w:hint="cs"/>
          <w:rtl/>
        </w:rPr>
      </w:pPr>
      <w:r w:rsidRPr="008B08DE">
        <w:rPr>
          <w:rFonts w:cs="David" w:hint="cs"/>
          <w:rtl/>
        </w:rPr>
        <w:t>רחל אדטו</w:t>
      </w:r>
    </w:p>
    <w:p w14:paraId="756E1C49" w14:textId="77777777" w:rsidR="008B08DE" w:rsidRPr="008B08DE" w:rsidRDefault="008B08DE" w:rsidP="008B08DE">
      <w:pPr>
        <w:bidi/>
        <w:jc w:val="both"/>
        <w:rPr>
          <w:rFonts w:cs="David" w:hint="cs"/>
          <w:rtl/>
        </w:rPr>
      </w:pPr>
      <w:r w:rsidRPr="008B08DE">
        <w:rPr>
          <w:rFonts w:cs="David" w:hint="cs"/>
          <w:rtl/>
        </w:rPr>
        <w:t xml:space="preserve">אורי </w:t>
      </w:r>
      <w:proofErr w:type="spellStart"/>
      <w:r w:rsidRPr="008B08DE">
        <w:rPr>
          <w:rFonts w:cs="David" w:hint="cs"/>
          <w:rtl/>
        </w:rPr>
        <w:t>אורבך</w:t>
      </w:r>
      <w:proofErr w:type="spellEnd"/>
    </w:p>
    <w:p w14:paraId="1C40044C" w14:textId="77777777" w:rsidR="008B08DE" w:rsidRPr="008B08DE" w:rsidRDefault="008B08DE" w:rsidP="008B08DE">
      <w:pPr>
        <w:bidi/>
        <w:jc w:val="both"/>
        <w:rPr>
          <w:rFonts w:cs="David" w:hint="cs"/>
          <w:rtl/>
        </w:rPr>
      </w:pPr>
      <w:proofErr w:type="spellStart"/>
      <w:r w:rsidRPr="008B08DE">
        <w:rPr>
          <w:rFonts w:cs="David" w:hint="cs"/>
          <w:rtl/>
        </w:rPr>
        <w:t>טלב</w:t>
      </w:r>
      <w:proofErr w:type="spellEnd"/>
      <w:r w:rsidRPr="008B08DE">
        <w:rPr>
          <w:rFonts w:cs="David" w:hint="cs"/>
          <w:rtl/>
        </w:rPr>
        <w:t xml:space="preserve"> </w:t>
      </w:r>
      <w:proofErr w:type="spellStart"/>
      <w:r w:rsidRPr="008B08DE">
        <w:rPr>
          <w:rFonts w:cs="David" w:hint="cs"/>
          <w:rtl/>
        </w:rPr>
        <w:t>אלסאנע</w:t>
      </w:r>
      <w:proofErr w:type="spellEnd"/>
    </w:p>
    <w:p w14:paraId="5EF1A11D" w14:textId="77777777" w:rsidR="008B08DE" w:rsidRPr="008B08DE" w:rsidRDefault="008B08DE" w:rsidP="008B08DE">
      <w:pPr>
        <w:bidi/>
        <w:jc w:val="both"/>
        <w:rPr>
          <w:rFonts w:cs="David" w:hint="cs"/>
          <w:rtl/>
        </w:rPr>
      </w:pPr>
      <w:r w:rsidRPr="008B08DE">
        <w:rPr>
          <w:rFonts w:cs="David" w:hint="cs"/>
          <w:rtl/>
        </w:rPr>
        <w:t>ניצן הורוביץ</w:t>
      </w:r>
    </w:p>
    <w:p w14:paraId="76BEB6A4" w14:textId="77777777" w:rsidR="008B08DE" w:rsidRPr="008B08DE" w:rsidRDefault="008B08DE" w:rsidP="008B08DE">
      <w:pPr>
        <w:bidi/>
        <w:jc w:val="both"/>
        <w:rPr>
          <w:rFonts w:cs="David" w:hint="cs"/>
          <w:rtl/>
        </w:rPr>
      </w:pPr>
      <w:r w:rsidRPr="008B08DE">
        <w:rPr>
          <w:rFonts w:cs="David" w:hint="cs"/>
          <w:rtl/>
        </w:rPr>
        <w:t>נסים זאב</w:t>
      </w:r>
    </w:p>
    <w:p w14:paraId="0D719B01" w14:textId="77777777" w:rsidR="008B08DE" w:rsidRPr="008B08DE" w:rsidRDefault="008B08DE" w:rsidP="008B08DE">
      <w:pPr>
        <w:bidi/>
        <w:jc w:val="both"/>
        <w:rPr>
          <w:rFonts w:cs="David" w:hint="cs"/>
          <w:rtl/>
        </w:rPr>
      </w:pPr>
      <w:r w:rsidRPr="008B08DE">
        <w:rPr>
          <w:rFonts w:cs="David" w:hint="cs"/>
          <w:rtl/>
        </w:rPr>
        <w:t>אחמד טיבי</w:t>
      </w:r>
    </w:p>
    <w:p w14:paraId="5A543EB8" w14:textId="77777777" w:rsidR="008B08DE" w:rsidRPr="008B08DE" w:rsidRDefault="008B08DE" w:rsidP="008B08DE">
      <w:pPr>
        <w:bidi/>
        <w:jc w:val="both"/>
        <w:rPr>
          <w:rFonts w:cs="David" w:hint="cs"/>
          <w:rtl/>
        </w:rPr>
      </w:pPr>
      <w:proofErr w:type="spellStart"/>
      <w:r w:rsidRPr="008B08DE">
        <w:rPr>
          <w:rFonts w:cs="David" w:hint="cs"/>
          <w:rtl/>
        </w:rPr>
        <w:t>רוברט</w:t>
      </w:r>
      <w:proofErr w:type="spellEnd"/>
      <w:r w:rsidRPr="008B08DE">
        <w:rPr>
          <w:rFonts w:cs="David" w:hint="cs"/>
          <w:rtl/>
        </w:rPr>
        <w:t xml:space="preserve"> </w:t>
      </w:r>
      <w:proofErr w:type="spellStart"/>
      <w:r w:rsidRPr="008B08DE">
        <w:rPr>
          <w:rFonts w:cs="David" w:hint="cs"/>
          <w:rtl/>
        </w:rPr>
        <w:t>טיבייב</w:t>
      </w:r>
      <w:proofErr w:type="spellEnd"/>
    </w:p>
    <w:p w14:paraId="6CF6EC03" w14:textId="77777777" w:rsidR="008B08DE" w:rsidRPr="008B08DE" w:rsidRDefault="008B08DE" w:rsidP="008B08DE">
      <w:pPr>
        <w:bidi/>
        <w:jc w:val="both"/>
        <w:rPr>
          <w:rFonts w:cs="David" w:hint="cs"/>
          <w:rtl/>
        </w:rPr>
      </w:pPr>
      <w:r w:rsidRPr="008B08DE">
        <w:rPr>
          <w:rFonts w:cs="David" w:hint="cs"/>
          <w:rtl/>
        </w:rPr>
        <w:t xml:space="preserve">יריב </w:t>
      </w:r>
      <w:proofErr w:type="spellStart"/>
      <w:r w:rsidRPr="008B08DE">
        <w:rPr>
          <w:rFonts w:cs="David" w:hint="cs"/>
          <w:rtl/>
        </w:rPr>
        <w:t>לוין</w:t>
      </w:r>
      <w:proofErr w:type="spellEnd"/>
    </w:p>
    <w:p w14:paraId="57C920C1" w14:textId="77777777" w:rsidR="008B08DE" w:rsidRPr="008B08DE" w:rsidRDefault="008B08DE" w:rsidP="008B08DE">
      <w:pPr>
        <w:bidi/>
        <w:jc w:val="both"/>
        <w:rPr>
          <w:rFonts w:cs="David" w:hint="cs"/>
          <w:rtl/>
        </w:rPr>
      </w:pPr>
      <w:r w:rsidRPr="008B08DE">
        <w:rPr>
          <w:rFonts w:cs="David" w:hint="cs"/>
          <w:rtl/>
        </w:rPr>
        <w:t>אברהם מיכאלי</w:t>
      </w:r>
    </w:p>
    <w:p w14:paraId="59FA7B15" w14:textId="77777777" w:rsidR="008B08DE" w:rsidRPr="008B08DE" w:rsidRDefault="008B08DE" w:rsidP="008B08DE">
      <w:pPr>
        <w:bidi/>
        <w:jc w:val="both"/>
        <w:rPr>
          <w:rFonts w:cs="David" w:hint="cs"/>
          <w:rtl/>
        </w:rPr>
      </w:pPr>
      <w:r w:rsidRPr="008B08DE">
        <w:rPr>
          <w:rFonts w:cs="David" w:hint="cs"/>
          <w:rtl/>
        </w:rPr>
        <w:t>אלכס מילר</w:t>
      </w:r>
    </w:p>
    <w:p w14:paraId="7950AED7" w14:textId="77777777" w:rsidR="008B08DE" w:rsidRPr="008B08DE" w:rsidRDefault="008B08DE" w:rsidP="008B08DE">
      <w:pPr>
        <w:bidi/>
        <w:jc w:val="both"/>
        <w:rPr>
          <w:rFonts w:cs="David" w:hint="cs"/>
          <w:rtl/>
        </w:rPr>
      </w:pPr>
      <w:r w:rsidRPr="008B08DE">
        <w:rPr>
          <w:rFonts w:cs="David" w:hint="cs"/>
          <w:rtl/>
        </w:rPr>
        <w:t xml:space="preserve">ציון </w:t>
      </w:r>
      <w:proofErr w:type="spellStart"/>
      <w:r w:rsidRPr="008B08DE">
        <w:rPr>
          <w:rFonts w:cs="David" w:hint="cs"/>
          <w:rtl/>
        </w:rPr>
        <w:t>פיניאן</w:t>
      </w:r>
      <w:proofErr w:type="spellEnd"/>
    </w:p>
    <w:p w14:paraId="2750629F" w14:textId="77777777" w:rsidR="008B08DE" w:rsidRPr="008B08DE" w:rsidRDefault="008B08DE" w:rsidP="008B08DE">
      <w:pPr>
        <w:bidi/>
        <w:jc w:val="both"/>
        <w:rPr>
          <w:rFonts w:cs="David" w:hint="cs"/>
          <w:rtl/>
        </w:rPr>
      </w:pPr>
      <w:r w:rsidRPr="008B08DE">
        <w:rPr>
          <w:rFonts w:cs="David" w:hint="cs"/>
          <w:rtl/>
        </w:rPr>
        <w:t>מירי רגב</w:t>
      </w:r>
    </w:p>
    <w:p w14:paraId="51E4329F" w14:textId="77777777" w:rsidR="008B08DE" w:rsidRPr="008B08DE" w:rsidRDefault="008B08DE" w:rsidP="008B08DE">
      <w:pPr>
        <w:bidi/>
        <w:jc w:val="both"/>
        <w:rPr>
          <w:rFonts w:cs="David" w:hint="cs"/>
          <w:rtl/>
        </w:rPr>
      </w:pPr>
    </w:p>
    <w:p w14:paraId="3A76D4D4" w14:textId="77777777" w:rsidR="008B08DE" w:rsidRPr="008B08DE" w:rsidRDefault="008B08DE" w:rsidP="008B08DE">
      <w:pPr>
        <w:tabs>
          <w:tab w:val="left" w:pos="1788"/>
          <w:tab w:val="left" w:pos="3631"/>
        </w:tabs>
        <w:bidi/>
        <w:jc w:val="both"/>
        <w:rPr>
          <w:rFonts w:cs="David" w:hint="cs"/>
          <w:rtl/>
        </w:rPr>
      </w:pPr>
      <w:r w:rsidRPr="008B08DE">
        <w:rPr>
          <w:rFonts w:cs="David"/>
          <w:b/>
          <w:bCs/>
          <w:u w:val="single"/>
          <w:rtl/>
        </w:rPr>
        <w:t>מוזמנים</w:t>
      </w:r>
      <w:r w:rsidRPr="008B08DE">
        <w:rPr>
          <w:rFonts w:cs="David"/>
          <w:rtl/>
        </w:rPr>
        <w:t>:</w:t>
      </w:r>
    </w:p>
    <w:p w14:paraId="7BCFA566" w14:textId="77777777" w:rsidR="008B08DE" w:rsidRPr="008B08DE" w:rsidRDefault="008B08DE" w:rsidP="008B08DE">
      <w:pPr>
        <w:bidi/>
        <w:jc w:val="both"/>
        <w:rPr>
          <w:rFonts w:cs="David" w:hint="cs"/>
          <w:rtl/>
        </w:rPr>
      </w:pPr>
      <w:r w:rsidRPr="008B08DE">
        <w:rPr>
          <w:rFonts w:cs="David" w:hint="cs"/>
          <w:rtl/>
        </w:rPr>
        <w:t xml:space="preserve">איל ינון </w:t>
      </w:r>
      <w:r w:rsidRPr="008B08DE">
        <w:rPr>
          <w:rFonts w:cs="David"/>
          <w:rtl/>
        </w:rPr>
        <w:t>–</w:t>
      </w:r>
      <w:r w:rsidRPr="008B08DE">
        <w:rPr>
          <w:rFonts w:cs="David" w:hint="cs"/>
          <w:rtl/>
        </w:rPr>
        <w:t xml:space="preserve"> מזכיר הכנסת</w:t>
      </w:r>
    </w:p>
    <w:p w14:paraId="680938D5" w14:textId="77777777" w:rsidR="008B08DE" w:rsidRPr="008B08DE" w:rsidRDefault="008B08DE" w:rsidP="008B08DE">
      <w:pPr>
        <w:bidi/>
        <w:jc w:val="both"/>
        <w:rPr>
          <w:rFonts w:cs="David" w:hint="cs"/>
          <w:rtl/>
        </w:rPr>
      </w:pPr>
      <w:r w:rsidRPr="008B08DE">
        <w:rPr>
          <w:rFonts w:cs="David" w:hint="cs"/>
          <w:rtl/>
        </w:rPr>
        <w:t xml:space="preserve">ירדנה </w:t>
      </w:r>
      <w:proofErr w:type="spellStart"/>
      <w:r w:rsidRPr="008B08DE">
        <w:rPr>
          <w:rFonts w:cs="David" w:hint="cs"/>
          <w:rtl/>
        </w:rPr>
        <w:t>מלר</w:t>
      </w:r>
      <w:proofErr w:type="spellEnd"/>
      <w:r w:rsidRPr="008B08DE">
        <w:rPr>
          <w:rFonts w:cs="David" w:hint="cs"/>
          <w:rtl/>
        </w:rPr>
        <w:t xml:space="preserve">-הורוביץ </w:t>
      </w:r>
      <w:r w:rsidRPr="008B08DE">
        <w:rPr>
          <w:rFonts w:cs="David"/>
          <w:rtl/>
        </w:rPr>
        <w:t>–</w:t>
      </w:r>
      <w:r w:rsidRPr="008B08DE">
        <w:rPr>
          <w:rFonts w:cs="David" w:hint="cs"/>
          <w:rtl/>
        </w:rPr>
        <w:t xml:space="preserve"> סגנית מזכיר הכנסת</w:t>
      </w:r>
    </w:p>
    <w:p w14:paraId="44D62A1B" w14:textId="77777777" w:rsidR="008B08DE" w:rsidRPr="008B08DE" w:rsidRDefault="008B08DE" w:rsidP="008B08DE">
      <w:pPr>
        <w:bidi/>
        <w:jc w:val="both"/>
        <w:rPr>
          <w:rFonts w:cs="David" w:hint="cs"/>
          <w:rtl/>
        </w:rPr>
      </w:pPr>
      <w:r w:rsidRPr="008B08DE">
        <w:rPr>
          <w:rFonts w:cs="David" w:hint="cs"/>
          <w:rtl/>
        </w:rPr>
        <w:t xml:space="preserve">עו"ד חיים </w:t>
      </w:r>
      <w:proofErr w:type="spellStart"/>
      <w:r w:rsidRPr="008B08DE">
        <w:rPr>
          <w:rFonts w:cs="David" w:hint="cs"/>
          <w:rtl/>
        </w:rPr>
        <w:t>אמיגה</w:t>
      </w:r>
      <w:proofErr w:type="spellEnd"/>
      <w:r w:rsidRPr="008B08DE">
        <w:rPr>
          <w:rFonts w:cs="David" w:hint="cs"/>
          <w:rtl/>
        </w:rPr>
        <w:t xml:space="preserve"> </w:t>
      </w:r>
      <w:r w:rsidRPr="008B08DE">
        <w:rPr>
          <w:rFonts w:cs="David"/>
          <w:rtl/>
        </w:rPr>
        <w:t>–</w:t>
      </w:r>
      <w:r w:rsidRPr="008B08DE">
        <w:rPr>
          <w:rFonts w:cs="David" w:hint="cs"/>
          <w:rtl/>
        </w:rPr>
        <w:t xml:space="preserve"> עוזר יועץ משפטי, המשרד לביטחון הפנים</w:t>
      </w:r>
    </w:p>
    <w:p w14:paraId="671A28C5" w14:textId="77777777" w:rsidR="008B08DE" w:rsidRPr="008B08DE" w:rsidRDefault="008B08DE" w:rsidP="008B08DE">
      <w:pPr>
        <w:bidi/>
        <w:jc w:val="both"/>
        <w:rPr>
          <w:rFonts w:cs="David" w:hint="cs"/>
          <w:rtl/>
        </w:rPr>
      </w:pPr>
      <w:proofErr w:type="spellStart"/>
      <w:r w:rsidRPr="008B08DE">
        <w:rPr>
          <w:rFonts w:cs="David" w:hint="cs"/>
          <w:rtl/>
        </w:rPr>
        <w:t>מוחמד</w:t>
      </w:r>
      <w:proofErr w:type="spellEnd"/>
      <w:r w:rsidRPr="008B08DE">
        <w:rPr>
          <w:rFonts w:cs="David" w:hint="cs"/>
          <w:rtl/>
        </w:rPr>
        <w:t xml:space="preserve"> </w:t>
      </w:r>
      <w:proofErr w:type="spellStart"/>
      <w:r w:rsidRPr="008B08DE">
        <w:rPr>
          <w:rFonts w:cs="David" w:hint="cs"/>
          <w:rtl/>
        </w:rPr>
        <w:t>שמייה</w:t>
      </w:r>
      <w:proofErr w:type="spellEnd"/>
      <w:r w:rsidRPr="008B08DE">
        <w:rPr>
          <w:rFonts w:cs="David" w:hint="cs"/>
          <w:rtl/>
        </w:rPr>
        <w:t xml:space="preserve"> </w:t>
      </w:r>
      <w:r w:rsidRPr="008B08DE">
        <w:rPr>
          <w:rFonts w:cs="David"/>
          <w:rtl/>
        </w:rPr>
        <w:t>–</w:t>
      </w:r>
      <w:r w:rsidRPr="008B08DE">
        <w:rPr>
          <w:rFonts w:cs="David" w:hint="cs"/>
          <w:rtl/>
        </w:rPr>
        <w:t xml:space="preserve"> עוזר מנכ"ל הכנסת</w:t>
      </w:r>
    </w:p>
    <w:p w14:paraId="719AFB09" w14:textId="77777777" w:rsidR="008B08DE" w:rsidRDefault="008B08DE" w:rsidP="008B08DE">
      <w:pPr>
        <w:bidi/>
        <w:jc w:val="both"/>
        <w:rPr>
          <w:rFonts w:cs="David" w:hint="cs"/>
          <w:rtl/>
        </w:rPr>
      </w:pPr>
    </w:p>
    <w:p w14:paraId="619D7091" w14:textId="77777777" w:rsidR="008B08DE" w:rsidRDefault="008B08DE" w:rsidP="008B08DE">
      <w:pPr>
        <w:bidi/>
        <w:jc w:val="both"/>
        <w:rPr>
          <w:rFonts w:cs="David" w:hint="cs"/>
          <w:rtl/>
        </w:rPr>
      </w:pPr>
    </w:p>
    <w:p w14:paraId="6FF464E2" w14:textId="77777777" w:rsidR="008B08DE" w:rsidRDefault="008B08DE" w:rsidP="008B08DE">
      <w:pPr>
        <w:bidi/>
        <w:jc w:val="both"/>
        <w:rPr>
          <w:rFonts w:cs="David" w:hint="cs"/>
          <w:rtl/>
        </w:rPr>
      </w:pPr>
    </w:p>
    <w:p w14:paraId="0DCF15C2" w14:textId="77777777" w:rsidR="008B08DE" w:rsidRPr="008B08DE" w:rsidRDefault="008B08DE" w:rsidP="008B08DE">
      <w:pPr>
        <w:bidi/>
        <w:jc w:val="both"/>
        <w:rPr>
          <w:rFonts w:cs="David" w:hint="cs"/>
          <w:rtl/>
        </w:rPr>
      </w:pPr>
    </w:p>
    <w:p w14:paraId="5C827D6E" w14:textId="77777777" w:rsidR="008B08DE" w:rsidRPr="008B08DE" w:rsidRDefault="008B08DE" w:rsidP="008B08DE">
      <w:pPr>
        <w:tabs>
          <w:tab w:val="left" w:pos="1930"/>
        </w:tabs>
        <w:bidi/>
        <w:jc w:val="both"/>
        <w:rPr>
          <w:rFonts w:cs="David" w:hint="cs"/>
          <w:rtl/>
        </w:rPr>
      </w:pPr>
      <w:r w:rsidRPr="008B08DE">
        <w:rPr>
          <w:rFonts w:cs="David"/>
          <w:b/>
          <w:bCs/>
          <w:u w:val="single"/>
          <w:rtl/>
        </w:rPr>
        <w:t>יוע</w:t>
      </w:r>
      <w:r w:rsidRPr="008B08DE">
        <w:rPr>
          <w:rFonts w:cs="David" w:hint="cs"/>
          <w:b/>
          <w:bCs/>
          <w:u w:val="single"/>
          <w:rtl/>
        </w:rPr>
        <w:t>צת</w:t>
      </w:r>
      <w:r w:rsidRPr="008B08DE">
        <w:rPr>
          <w:rFonts w:cs="David"/>
          <w:b/>
          <w:bCs/>
          <w:u w:val="single"/>
          <w:rtl/>
        </w:rPr>
        <w:t xml:space="preserve"> משפטי</w:t>
      </w:r>
      <w:r w:rsidRPr="008B08DE">
        <w:rPr>
          <w:rFonts w:cs="David" w:hint="cs"/>
          <w:b/>
          <w:bCs/>
          <w:u w:val="single"/>
          <w:rtl/>
        </w:rPr>
        <w:t>ת</w:t>
      </w:r>
      <w:r w:rsidRPr="008B08DE">
        <w:rPr>
          <w:rFonts w:cs="David"/>
          <w:rtl/>
        </w:rPr>
        <w:t>:</w:t>
      </w:r>
      <w:r w:rsidRPr="008B08DE">
        <w:rPr>
          <w:rFonts w:cs="David" w:hint="cs"/>
          <w:rtl/>
        </w:rPr>
        <w:t xml:space="preserve"> ארבל אסטרחן</w:t>
      </w:r>
    </w:p>
    <w:p w14:paraId="1512C985" w14:textId="77777777" w:rsidR="008B08DE" w:rsidRPr="008B08DE" w:rsidRDefault="008B08DE" w:rsidP="008B08DE">
      <w:pPr>
        <w:bidi/>
        <w:jc w:val="both"/>
        <w:rPr>
          <w:rFonts w:cs="David"/>
          <w:rtl/>
        </w:rPr>
      </w:pPr>
    </w:p>
    <w:p w14:paraId="0CC99DA8" w14:textId="77777777" w:rsidR="008B08DE" w:rsidRPr="008B08DE" w:rsidRDefault="008B08DE" w:rsidP="008B08DE">
      <w:pPr>
        <w:tabs>
          <w:tab w:val="left" w:pos="1930"/>
        </w:tabs>
        <w:bidi/>
        <w:jc w:val="both"/>
        <w:rPr>
          <w:rFonts w:cs="David" w:hint="cs"/>
          <w:b/>
          <w:bCs/>
          <w:rtl/>
        </w:rPr>
      </w:pPr>
      <w:r w:rsidRPr="008B08DE">
        <w:rPr>
          <w:rFonts w:cs="David"/>
          <w:b/>
          <w:bCs/>
          <w:u w:val="single"/>
          <w:rtl/>
        </w:rPr>
        <w:t>מנהלת הוועדה</w:t>
      </w:r>
      <w:r w:rsidRPr="008B08DE">
        <w:rPr>
          <w:rFonts w:cs="David"/>
          <w:rtl/>
        </w:rPr>
        <w:t>:</w:t>
      </w:r>
      <w:r w:rsidRPr="008B08DE">
        <w:rPr>
          <w:rFonts w:cs="David" w:hint="cs"/>
          <w:rtl/>
        </w:rPr>
        <w:t xml:space="preserve"> אתי בן יוסף</w:t>
      </w:r>
    </w:p>
    <w:p w14:paraId="2DB1DB32" w14:textId="77777777" w:rsidR="008B08DE" w:rsidRPr="008B08DE" w:rsidRDefault="008B08DE" w:rsidP="008B08DE">
      <w:pPr>
        <w:bidi/>
        <w:jc w:val="both"/>
        <w:rPr>
          <w:rFonts w:cs="David"/>
          <w:rtl/>
        </w:rPr>
      </w:pPr>
    </w:p>
    <w:p w14:paraId="1B32EA9A" w14:textId="77777777" w:rsidR="008B08DE" w:rsidRPr="008B08DE" w:rsidRDefault="008B08DE" w:rsidP="008B08DE">
      <w:pPr>
        <w:tabs>
          <w:tab w:val="left" w:pos="1930"/>
        </w:tabs>
        <w:bidi/>
        <w:jc w:val="both"/>
        <w:rPr>
          <w:rFonts w:cs="David" w:hint="cs"/>
          <w:rtl/>
        </w:rPr>
      </w:pPr>
      <w:r w:rsidRPr="008B08DE">
        <w:rPr>
          <w:rFonts w:cs="David" w:hint="cs"/>
          <w:b/>
          <w:bCs/>
          <w:u w:val="single"/>
          <w:rtl/>
        </w:rPr>
        <w:t xml:space="preserve">רשמת </w:t>
      </w:r>
      <w:proofErr w:type="spellStart"/>
      <w:r w:rsidRPr="008B08DE">
        <w:rPr>
          <w:rFonts w:cs="David" w:hint="cs"/>
          <w:b/>
          <w:bCs/>
          <w:u w:val="single"/>
          <w:rtl/>
        </w:rPr>
        <w:t>פרלמנטרית</w:t>
      </w:r>
      <w:proofErr w:type="spellEnd"/>
      <w:r w:rsidRPr="008B08DE">
        <w:rPr>
          <w:rFonts w:cs="David"/>
          <w:rtl/>
        </w:rPr>
        <w:t>:</w:t>
      </w:r>
      <w:r w:rsidRPr="008B08DE">
        <w:rPr>
          <w:rFonts w:cs="David" w:hint="cs"/>
          <w:rtl/>
        </w:rPr>
        <w:t xml:space="preserve"> שרון רפאלי</w:t>
      </w:r>
    </w:p>
    <w:p w14:paraId="0B5EDCD5" w14:textId="77777777" w:rsidR="008B08DE" w:rsidRPr="008B08DE" w:rsidRDefault="008B08DE" w:rsidP="008B08DE">
      <w:pPr>
        <w:bidi/>
        <w:jc w:val="both"/>
        <w:rPr>
          <w:rFonts w:cs="David" w:hint="cs"/>
          <w:b/>
          <w:bCs/>
          <w:rtl/>
        </w:rPr>
      </w:pPr>
    </w:p>
    <w:p w14:paraId="514A8469" w14:textId="77777777" w:rsidR="008B08DE" w:rsidRPr="008B08DE" w:rsidRDefault="008B08DE" w:rsidP="008B08DE">
      <w:pPr>
        <w:pStyle w:val="Heading5"/>
        <w:rPr>
          <w:rFonts w:hint="cs"/>
          <w:sz w:val="24"/>
          <w:rtl/>
        </w:rPr>
      </w:pPr>
    </w:p>
    <w:p w14:paraId="32C6905B" w14:textId="77777777" w:rsidR="008B08DE" w:rsidRPr="008B08DE" w:rsidRDefault="008B08DE" w:rsidP="008B08DE">
      <w:pPr>
        <w:pStyle w:val="Heading5"/>
        <w:rPr>
          <w:rFonts w:hint="cs"/>
          <w:sz w:val="24"/>
          <w:rtl/>
        </w:rPr>
      </w:pPr>
      <w:r w:rsidRPr="008B08DE">
        <w:rPr>
          <w:sz w:val="24"/>
          <w:rtl/>
        </w:rPr>
        <w:br w:type="page"/>
      </w:r>
    </w:p>
    <w:p w14:paraId="069CAF3B" w14:textId="77777777" w:rsidR="008B08DE" w:rsidRPr="008B08DE" w:rsidRDefault="008B08DE" w:rsidP="008B08DE">
      <w:pPr>
        <w:bidi/>
        <w:jc w:val="center"/>
        <w:rPr>
          <w:rFonts w:ascii="Arial" w:hAnsi="Arial" w:cs="David" w:hint="cs"/>
          <w:b/>
          <w:bCs/>
          <w:color w:val="000000"/>
        </w:rPr>
      </w:pPr>
      <w:r w:rsidRPr="008B08DE">
        <w:rPr>
          <w:rFonts w:ascii="Arial" w:hAnsi="Arial" w:cs="David" w:hint="cs"/>
          <w:b/>
          <w:bCs/>
          <w:color w:val="000000"/>
          <w:rtl/>
        </w:rPr>
        <w:t xml:space="preserve">א. </w:t>
      </w:r>
      <w:r w:rsidRPr="008B08DE">
        <w:rPr>
          <w:rFonts w:ascii="Arial" w:hAnsi="Arial" w:cs="David"/>
          <w:b/>
          <w:bCs/>
          <w:color w:val="000000"/>
          <w:u w:val="single"/>
          <w:rtl/>
        </w:rPr>
        <w:t>קביעת מסגרת הדיון להצעות להביע אי אמון בממשלה</w:t>
      </w:r>
    </w:p>
    <w:p w14:paraId="43FB1871" w14:textId="77777777" w:rsidR="008B08DE" w:rsidRPr="008B08DE" w:rsidRDefault="008B08DE" w:rsidP="008B08DE">
      <w:pPr>
        <w:bidi/>
        <w:jc w:val="both"/>
        <w:rPr>
          <w:rFonts w:cs="David" w:hint="cs"/>
          <w:u w:val="single"/>
          <w:rtl/>
        </w:rPr>
      </w:pPr>
    </w:p>
    <w:p w14:paraId="12E56EC3" w14:textId="77777777" w:rsidR="008B08DE" w:rsidRDefault="008B08DE" w:rsidP="008B08DE">
      <w:pPr>
        <w:bidi/>
        <w:jc w:val="both"/>
        <w:rPr>
          <w:rFonts w:cs="David" w:hint="cs"/>
          <w:u w:val="single"/>
          <w:rtl/>
        </w:rPr>
      </w:pPr>
    </w:p>
    <w:p w14:paraId="06D6DBCD" w14:textId="77777777" w:rsidR="008B08DE" w:rsidRDefault="008B08DE" w:rsidP="008B08DE">
      <w:pPr>
        <w:bidi/>
        <w:jc w:val="both"/>
        <w:rPr>
          <w:rFonts w:cs="David" w:hint="cs"/>
          <w:u w:val="single"/>
          <w:rtl/>
        </w:rPr>
      </w:pPr>
    </w:p>
    <w:p w14:paraId="7BBAFA58" w14:textId="77777777" w:rsidR="008B08DE" w:rsidRDefault="008B08DE" w:rsidP="008B08DE">
      <w:pPr>
        <w:bidi/>
        <w:jc w:val="both"/>
        <w:rPr>
          <w:rFonts w:cs="David" w:hint="cs"/>
          <w:u w:val="single"/>
          <w:rtl/>
        </w:rPr>
      </w:pPr>
    </w:p>
    <w:p w14:paraId="4F230EFC" w14:textId="77777777" w:rsidR="008B08DE" w:rsidRPr="008B08DE" w:rsidRDefault="008B08DE" w:rsidP="008B08DE">
      <w:pPr>
        <w:bidi/>
        <w:jc w:val="both"/>
        <w:rPr>
          <w:rFonts w:cs="David" w:hint="cs"/>
          <w:u w:val="single"/>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F02ADB2" w14:textId="77777777" w:rsidR="008B08DE" w:rsidRPr="008B08DE" w:rsidRDefault="008B08DE" w:rsidP="008B08DE">
      <w:pPr>
        <w:bidi/>
        <w:jc w:val="both"/>
        <w:rPr>
          <w:rFonts w:cs="David" w:hint="cs"/>
          <w:rtl/>
        </w:rPr>
      </w:pPr>
    </w:p>
    <w:p w14:paraId="74CE3876" w14:textId="77777777" w:rsidR="008B08DE" w:rsidRPr="008B08DE" w:rsidRDefault="008B08DE" w:rsidP="008B08DE">
      <w:pPr>
        <w:bidi/>
        <w:jc w:val="both"/>
        <w:rPr>
          <w:rFonts w:cs="David" w:hint="cs"/>
          <w:rtl/>
        </w:rPr>
      </w:pPr>
      <w:r w:rsidRPr="008B08DE">
        <w:rPr>
          <w:rFonts w:cs="David" w:hint="cs"/>
          <w:rtl/>
        </w:rPr>
        <w:tab/>
        <w:t>בוקר טוב. הנושא הראשון שלנו היום הוא קביעת מסגרת הדיון להצעות להביע אי אמון בממשלה. כידוע, הוגשו היום 5 הצעות אי אמון לקראת הדיון האחרון לפני הפגרה, ועל כן בנוהל שכבר התפתח כאן- -</w:t>
      </w:r>
    </w:p>
    <w:p w14:paraId="26590CEA" w14:textId="77777777" w:rsidR="008B08DE" w:rsidRPr="008B08DE" w:rsidRDefault="008B08DE" w:rsidP="008B08DE">
      <w:pPr>
        <w:bidi/>
        <w:jc w:val="both"/>
        <w:rPr>
          <w:rFonts w:cs="David" w:hint="cs"/>
          <w:rtl/>
        </w:rPr>
      </w:pPr>
    </w:p>
    <w:p w14:paraId="41514533" w14:textId="77777777" w:rsidR="008B08DE" w:rsidRPr="008B08DE" w:rsidRDefault="008B08DE" w:rsidP="008B08DE">
      <w:pPr>
        <w:bidi/>
        <w:jc w:val="both"/>
        <w:rPr>
          <w:rFonts w:cs="David" w:hint="cs"/>
          <w:rtl/>
        </w:rPr>
      </w:pPr>
      <w:r w:rsidRPr="008B08DE">
        <w:rPr>
          <w:rFonts w:cs="David" w:hint="cs"/>
          <w:u w:val="single"/>
          <w:rtl/>
        </w:rPr>
        <w:t>אחמד טיבי:</w:t>
      </w:r>
    </w:p>
    <w:p w14:paraId="65D88759" w14:textId="77777777" w:rsidR="008B08DE" w:rsidRPr="008B08DE" w:rsidRDefault="008B08DE" w:rsidP="008B08DE">
      <w:pPr>
        <w:bidi/>
        <w:jc w:val="both"/>
        <w:rPr>
          <w:rFonts w:cs="David" w:hint="cs"/>
          <w:rtl/>
        </w:rPr>
      </w:pPr>
    </w:p>
    <w:p w14:paraId="3ECD48A9" w14:textId="77777777" w:rsidR="008B08DE" w:rsidRPr="008B08DE" w:rsidRDefault="008B08DE" w:rsidP="008B08DE">
      <w:pPr>
        <w:bidi/>
        <w:jc w:val="both"/>
        <w:rPr>
          <w:rFonts w:cs="David" w:hint="cs"/>
          <w:rtl/>
        </w:rPr>
      </w:pPr>
      <w:r w:rsidRPr="008B08DE">
        <w:rPr>
          <w:rFonts w:cs="David" w:hint="cs"/>
          <w:rtl/>
        </w:rPr>
        <w:tab/>
        <w:t xml:space="preserve"> האם זה מעיד על אי אמון בממשלה, אדוני?</w:t>
      </w:r>
    </w:p>
    <w:p w14:paraId="64694160" w14:textId="77777777" w:rsidR="008B08DE" w:rsidRPr="008B08DE" w:rsidRDefault="008B08DE" w:rsidP="008B08DE">
      <w:pPr>
        <w:bidi/>
        <w:jc w:val="both"/>
        <w:rPr>
          <w:rFonts w:cs="David" w:hint="cs"/>
          <w:rtl/>
        </w:rPr>
      </w:pPr>
    </w:p>
    <w:p w14:paraId="34FDF2BE"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D5627F6" w14:textId="77777777" w:rsidR="008B08DE" w:rsidRPr="008B08DE" w:rsidRDefault="008B08DE" w:rsidP="008B08DE">
      <w:pPr>
        <w:bidi/>
        <w:jc w:val="both"/>
        <w:rPr>
          <w:rFonts w:cs="David" w:hint="cs"/>
          <w:rtl/>
        </w:rPr>
      </w:pPr>
    </w:p>
    <w:p w14:paraId="3D47C00A" w14:textId="77777777" w:rsidR="008B08DE" w:rsidRPr="008B08DE" w:rsidRDefault="008B08DE" w:rsidP="008B08DE">
      <w:pPr>
        <w:bidi/>
        <w:jc w:val="both"/>
        <w:rPr>
          <w:rFonts w:cs="David" w:hint="cs"/>
          <w:rtl/>
        </w:rPr>
      </w:pPr>
      <w:r w:rsidRPr="008B08DE">
        <w:rPr>
          <w:rFonts w:cs="David" w:hint="cs"/>
          <w:rtl/>
        </w:rPr>
        <w:tab/>
        <w:t>זה מעיד על כך שהאופוזיציה היא אופוזיציה עקבית ועומדת על עמדתה.</w:t>
      </w:r>
    </w:p>
    <w:p w14:paraId="049F17E7" w14:textId="77777777" w:rsidR="008B08DE" w:rsidRPr="008B08DE" w:rsidRDefault="008B08DE" w:rsidP="008B08DE">
      <w:pPr>
        <w:bidi/>
        <w:jc w:val="both"/>
        <w:rPr>
          <w:rFonts w:cs="David" w:hint="cs"/>
          <w:rtl/>
        </w:rPr>
      </w:pPr>
    </w:p>
    <w:p w14:paraId="6664AB58" w14:textId="77777777" w:rsidR="008B08DE" w:rsidRPr="008B08DE" w:rsidRDefault="008B08DE" w:rsidP="008B08DE">
      <w:pPr>
        <w:bidi/>
        <w:jc w:val="both"/>
        <w:rPr>
          <w:rFonts w:cs="David" w:hint="cs"/>
          <w:u w:val="single"/>
          <w:rtl/>
        </w:rPr>
      </w:pPr>
      <w:r w:rsidRPr="008B08DE">
        <w:rPr>
          <w:rFonts w:cs="David" w:hint="cs"/>
          <w:u w:val="single"/>
          <w:rtl/>
        </w:rPr>
        <w:t xml:space="preserve">רחל </w:t>
      </w:r>
      <w:proofErr w:type="spellStart"/>
      <w:r w:rsidRPr="008B08DE">
        <w:rPr>
          <w:rFonts w:cs="David" w:hint="cs"/>
          <w:u w:val="single"/>
          <w:rtl/>
        </w:rPr>
        <w:t>אדאטו</w:t>
      </w:r>
      <w:proofErr w:type="spellEnd"/>
      <w:r w:rsidRPr="008B08DE">
        <w:rPr>
          <w:rFonts w:cs="David" w:hint="cs"/>
          <w:u w:val="single"/>
          <w:rtl/>
        </w:rPr>
        <w:t>:</w:t>
      </w:r>
    </w:p>
    <w:p w14:paraId="3F0E322D" w14:textId="77777777" w:rsidR="008B08DE" w:rsidRPr="008B08DE" w:rsidRDefault="008B08DE" w:rsidP="008B08DE">
      <w:pPr>
        <w:bidi/>
        <w:jc w:val="both"/>
        <w:rPr>
          <w:rFonts w:cs="David" w:hint="cs"/>
          <w:rtl/>
        </w:rPr>
      </w:pPr>
    </w:p>
    <w:p w14:paraId="1EA7AEB5" w14:textId="77777777" w:rsidR="008B08DE" w:rsidRPr="008B08DE" w:rsidRDefault="008B08DE" w:rsidP="008B08DE">
      <w:pPr>
        <w:bidi/>
        <w:jc w:val="both"/>
        <w:rPr>
          <w:rFonts w:cs="David" w:hint="cs"/>
          <w:rtl/>
        </w:rPr>
      </w:pPr>
      <w:r w:rsidRPr="008B08DE">
        <w:rPr>
          <w:rFonts w:cs="David" w:hint="cs"/>
          <w:rtl/>
        </w:rPr>
        <w:tab/>
        <w:t>השאלה היא אם בין כל אלה יש אחד מהקואליציה שהגיש.</w:t>
      </w:r>
    </w:p>
    <w:p w14:paraId="21E61EBC" w14:textId="77777777" w:rsidR="008B08DE" w:rsidRPr="008B08DE" w:rsidRDefault="008B08DE" w:rsidP="008B08DE">
      <w:pPr>
        <w:bidi/>
        <w:jc w:val="both"/>
        <w:rPr>
          <w:rFonts w:cs="David" w:hint="cs"/>
          <w:rtl/>
        </w:rPr>
      </w:pPr>
    </w:p>
    <w:p w14:paraId="1435E8FE" w14:textId="77777777" w:rsidR="008B08DE" w:rsidRPr="008B08DE" w:rsidRDefault="008B08DE" w:rsidP="008B08DE">
      <w:pPr>
        <w:bidi/>
        <w:jc w:val="both"/>
        <w:rPr>
          <w:rFonts w:cs="David" w:hint="cs"/>
          <w:u w:val="single"/>
          <w:rtl/>
        </w:rPr>
      </w:pPr>
      <w:r w:rsidRPr="008B08DE">
        <w:rPr>
          <w:rFonts w:cs="David" w:hint="cs"/>
          <w:u w:val="single"/>
          <w:rtl/>
        </w:rPr>
        <w:t xml:space="preserve">ציון </w:t>
      </w:r>
      <w:proofErr w:type="spellStart"/>
      <w:r w:rsidRPr="008B08DE">
        <w:rPr>
          <w:rFonts w:cs="David" w:hint="cs"/>
          <w:u w:val="single"/>
          <w:rtl/>
        </w:rPr>
        <w:t>פיניאן</w:t>
      </w:r>
      <w:proofErr w:type="spellEnd"/>
      <w:r w:rsidRPr="008B08DE">
        <w:rPr>
          <w:rFonts w:cs="David" w:hint="cs"/>
          <w:u w:val="single"/>
          <w:rtl/>
        </w:rPr>
        <w:t>:</w:t>
      </w:r>
    </w:p>
    <w:p w14:paraId="733811D1" w14:textId="77777777" w:rsidR="008B08DE" w:rsidRPr="008B08DE" w:rsidRDefault="008B08DE" w:rsidP="008B08DE">
      <w:pPr>
        <w:bidi/>
        <w:jc w:val="both"/>
        <w:rPr>
          <w:rFonts w:cs="David" w:hint="cs"/>
          <w:rtl/>
        </w:rPr>
      </w:pPr>
    </w:p>
    <w:p w14:paraId="49106BF2" w14:textId="77777777" w:rsidR="008B08DE" w:rsidRPr="008B08DE" w:rsidRDefault="008B08DE" w:rsidP="008B08DE">
      <w:pPr>
        <w:bidi/>
        <w:jc w:val="both"/>
        <w:rPr>
          <w:rFonts w:cs="David" w:hint="cs"/>
          <w:rtl/>
        </w:rPr>
      </w:pPr>
      <w:r w:rsidRPr="008B08DE">
        <w:rPr>
          <w:rFonts w:cs="David" w:hint="cs"/>
          <w:rtl/>
        </w:rPr>
        <w:tab/>
        <w:t>זה מעיד על כך שלאופוזיציה אין מה לעשות.</w:t>
      </w:r>
    </w:p>
    <w:p w14:paraId="160A07D8" w14:textId="77777777" w:rsidR="008B08DE" w:rsidRPr="008B08DE" w:rsidRDefault="008B08DE" w:rsidP="008B08DE">
      <w:pPr>
        <w:bidi/>
        <w:jc w:val="both"/>
        <w:rPr>
          <w:rFonts w:cs="David" w:hint="cs"/>
          <w:rtl/>
        </w:rPr>
      </w:pPr>
    </w:p>
    <w:p w14:paraId="19DBB6A6"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1CFAB53B" w14:textId="77777777" w:rsidR="008B08DE" w:rsidRPr="008B08DE" w:rsidRDefault="008B08DE" w:rsidP="008B08DE">
      <w:pPr>
        <w:bidi/>
        <w:jc w:val="both"/>
        <w:rPr>
          <w:rFonts w:cs="David" w:hint="cs"/>
          <w:rtl/>
        </w:rPr>
      </w:pPr>
    </w:p>
    <w:p w14:paraId="59075161" w14:textId="77777777" w:rsidR="008B08DE" w:rsidRPr="008B08DE" w:rsidRDefault="008B08DE" w:rsidP="008B08DE">
      <w:pPr>
        <w:bidi/>
        <w:jc w:val="both"/>
        <w:rPr>
          <w:rFonts w:cs="David" w:hint="cs"/>
          <w:rtl/>
        </w:rPr>
      </w:pPr>
      <w:r w:rsidRPr="008B08DE">
        <w:rPr>
          <w:rFonts w:cs="David" w:hint="cs"/>
          <w:rtl/>
        </w:rPr>
        <w:tab/>
        <w:t>מה שמפתיע אותי הוא שכשכל מפלגה מציעה אי אמון היא מציעה דווקא את הנציג שלה לרשות הממשלה. הגיע הזמן לגוון, שמפלגה אחת תציע נציג של מפלגה אחרת ולהפך.</w:t>
      </w:r>
    </w:p>
    <w:p w14:paraId="08C9D1E1" w14:textId="77777777" w:rsidR="008B08DE" w:rsidRPr="008B08DE" w:rsidRDefault="008B08DE" w:rsidP="008B08DE">
      <w:pPr>
        <w:bidi/>
        <w:jc w:val="both"/>
        <w:rPr>
          <w:rFonts w:cs="David" w:hint="cs"/>
          <w:rtl/>
        </w:rPr>
      </w:pPr>
    </w:p>
    <w:p w14:paraId="41855DD5" w14:textId="77777777" w:rsidR="008B08DE" w:rsidRPr="008B08DE" w:rsidRDefault="008B08DE" w:rsidP="008B08DE">
      <w:pPr>
        <w:bidi/>
        <w:jc w:val="both"/>
        <w:rPr>
          <w:rFonts w:cs="David" w:hint="cs"/>
          <w:u w:val="single"/>
          <w:rtl/>
        </w:rPr>
      </w:pPr>
      <w:r w:rsidRPr="008B08DE">
        <w:rPr>
          <w:rFonts w:cs="David" w:hint="cs"/>
          <w:u w:val="single"/>
          <w:rtl/>
        </w:rPr>
        <w:t xml:space="preserve">רחל </w:t>
      </w:r>
      <w:proofErr w:type="spellStart"/>
      <w:r w:rsidRPr="008B08DE">
        <w:rPr>
          <w:rFonts w:cs="David" w:hint="cs"/>
          <w:u w:val="single"/>
          <w:rtl/>
        </w:rPr>
        <w:t>אדאטו</w:t>
      </w:r>
      <w:proofErr w:type="spellEnd"/>
      <w:r w:rsidRPr="008B08DE">
        <w:rPr>
          <w:rFonts w:cs="David" w:hint="cs"/>
          <w:u w:val="single"/>
          <w:rtl/>
        </w:rPr>
        <w:t>:</w:t>
      </w:r>
    </w:p>
    <w:p w14:paraId="346D9DF4" w14:textId="77777777" w:rsidR="008B08DE" w:rsidRPr="008B08DE" w:rsidRDefault="008B08DE" w:rsidP="008B08DE">
      <w:pPr>
        <w:bidi/>
        <w:jc w:val="both"/>
        <w:rPr>
          <w:rFonts w:cs="David" w:hint="cs"/>
          <w:rtl/>
        </w:rPr>
      </w:pPr>
    </w:p>
    <w:p w14:paraId="6C5170DB" w14:textId="77777777" w:rsidR="008B08DE" w:rsidRPr="008B08DE" w:rsidRDefault="008B08DE" w:rsidP="008B08DE">
      <w:pPr>
        <w:bidi/>
        <w:jc w:val="both"/>
        <w:rPr>
          <w:rFonts w:cs="David" w:hint="cs"/>
          <w:rtl/>
        </w:rPr>
      </w:pPr>
      <w:r w:rsidRPr="008B08DE">
        <w:rPr>
          <w:rFonts w:cs="David" w:hint="cs"/>
          <w:rtl/>
        </w:rPr>
        <w:tab/>
        <w:t>"</w:t>
      </w:r>
      <w:proofErr w:type="spellStart"/>
      <w:r w:rsidRPr="008B08DE">
        <w:rPr>
          <w:rFonts w:cs="David" w:hint="cs"/>
          <w:rtl/>
        </w:rPr>
        <w:t>מחרבייך</w:t>
      </w:r>
      <w:proofErr w:type="spellEnd"/>
      <w:r w:rsidRPr="008B08DE">
        <w:rPr>
          <w:rFonts w:cs="David" w:hint="cs"/>
          <w:rtl/>
        </w:rPr>
        <w:t xml:space="preserve"> </w:t>
      </w:r>
      <w:proofErr w:type="spellStart"/>
      <w:r w:rsidRPr="008B08DE">
        <w:rPr>
          <w:rFonts w:cs="David" w:hint="cs"/>
          <w:rtl/>
        </w:rPr>
        <w:t>ומהרסייך</w:t>
      </w:r>
      <w:proofErr w:type="spellEnd"/>
      <w:r w:rsidRPr="008B08DE">
        <w:rPr>
          <w:rFonts w:cs="David" w:hint="cs"/>
          <w:rtl/>
        </w:rPr>
        <w:t xml:space="preserve"> ממך ייצאו".</w:t>
      </w:r>
    </w:p>
    <w:p w14:paraId="0B636BE3" w14:textId="77777777" w:rsidR="008B08DE" w:rsidRPr="008B08DE" w:rsidRDefault="008B08DE" w:rsidP="008B08DE">
      <w:pPr>
        <w:bidi/>
        <w:jc w:val="both"/>
        <w:rPr>
          <w:rFonts w:cs="David" w:hint="cs"/>
          <w:rtl/>
        </w:rPr>
      </w:pPr>
    </w:p>
    <w:p w14:paraId="002E8D5B"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14F17DC7" w14:textId="77777777" w:rsidR="008B08DE" w:rsidRPr="008B08DE" w:rsidRDefault="008B08DE" w:rsidP="008B08DE">
      <w:pPr>
        <w:bidi/>
        <w:jc w:val="both"/>
        <w:rPr>
          <w:rFonts w:cs="David" w:hint="cs"/>
          <w:rtl/>
        </w:rPr>
      </w:pPr>
    </w:p>
    <w:p w14:paraId="0F730B19" w14:textId="77777777" w:rsidR="008B08DE" w:rsidRPr="008B08DE" w:rsidRDefault="008B08DE" w:rsidP="008B08DE">
      <w:pPr>
        <w:bidi/>
        <w:jc w:val="both"/>
        <w:rPr>
          <w:rFonts w:cs="David" w:hint="cs"/>
          <w:rtl/>
        </w:rPr>
      </w:pPr>
      <w:r w:rsidRPr="008B08DE">
        <w:rPr>
          <w:rFonts w:cs="David" w:hint="cs"/>
          <w:rtl/>
        </w:rPr>
        <w:tab/>
        <w:t>הגיע הזמן לפרגן מפלגה אחת לרעותה כדי להדק את האחדות האופוזיציונית.</w:t>
      </w:r>
    </w:p>
    <w:p w14:paraId="4B7D6AB8" w14:textId="77777777" w:rsidR="008B08DE" w:rsidRPr="008B08DE" w:rsidRDefault="008B08DE" w:rsidP="008B08DE">
      <w:pPr>
        <w:bidi/>
        <w:jc w:val="both"/>
        <w:rPr>
          <w:rFonts w:cs="David" w:hint="cs"/>
          <w:rtl/>
        </w:rPr>
      </w:pPr>
    </w:p>
    <w:p w14:paraId="2574006D" w14:textId="77777777" w:rsidR="008B08DE" w:rsidRPr="008B08DE" w:rsidRDefault="008B08DE" w:rsidP="008B08DE">
      <w:pPr>
        <w:bidi/>
        <w:ind w:firstLine="567"/>
        <w:jc w:val="both"/>
        <w:rPr>
          <w:rFonts w:cs="David" w:hint="cs"/>
          <w:rtl/>
        </w:rPr>
      </w:pPr>
      <w:r w:rsidRPr="008B08DE">
        <w:rPr>
          <w:rFonts w:cs="David" w:hint="cs"/>
          <w:rtl/>
        </w:rPr>
        <w:t>אני מציע לכם בהתאם לכך לאשר מסגרת דיון של 10 דקות לכל מציע ו-3 דקות לכל נציגי הסיעות.</w:t>
      </w:r>
    </w:p>
    <w:p w14:paraId="6E410AA5" w14:textId="77777777" w:rsidR="008B08DE" w:rsidRPr="008B08DE" w:rsidRDefault="008B08DE" w:rsidP="008B08DE">
      <w:pPr>
        <w:bidi/>
        <w:jc w:val="both"/>
        <w:rPr>
          <w:rFonts w:cs="David" w:hint="cs"/>
          <w:rtl/>
        </w:rPr>
      </w:pPr>
    </w:p>
    <w:p w14:paraId="50424CDC" w14:textId="77777777" w:rsidR="008B08DE" w:rsidRPr="008B08DE" w:rsidRDefault="008B08DE" w:rsidP="008B08DE">
      <w:pPr>
        <w:bidi/>
        <w:jc w:val="both"/>
        <w:rPr>
          <w:rFonts w:cs="David" w:hint="cs"/>
          <w:rtl/>
        </w:rPr>
      </w:pPr>
      <w:r w:rsidRPr="008B08DE">
        <w:rPr>
          <w:rFonts w:cs="David" w:hint="cs"/>
          <w:rtl/>
        </w:rPr>
        <w:tab/>
        <w:t xml:space="preserve">מי בעד ההצעה הזאת? מי נגד? מי נמנע? בעד </w:t>
      </w:r>
      <w:r w:rsidRPr="008B08DE">
        <w:rPr>
          <w:rFonts w:cs="David"/>
          <w:rtl/>
        </w:rPr>
        <w:t>–</w:t>
      </w:r>
      <w:r w:rsidRPr="008B08DE">
        <w:rPr>
          <w:rFonts w:cs="David" w:hint="cs"/>
          <w:rtl/>
        </w:rPr>
        <w:t xml:space="preserve"> רוב; נגד </w:t>
      </w:r>
      <w:r w:rsidRPr="008B08DE">
        <w:rPr>
          <w:rFonts w:cs="David"/>
          <w:rtl/>
        </w:rPr>
        <w:t>–</w:t>
      </w:r>
      <w:r w:rsidRPr="008B08DE">
        <w:rPr>
          <w:rFonts w:cs="David" w:hint="cs"/>
          <w:rtl/>
        </w:rPr>
        <w:t xml:space="preserve"> אין; נמנעים </w:t>
      </w:r>
      <w:r w:rsidRPr="008B08DE">
        <w:rPr>
          <w:rFonts w:cs="David"/>
          <w:rtl/>
        </w:rPr>
        <w:t>–</w:t>
      </w:r>
      <w:r w:rsidRPr="008B08DE">
        <w:rPr>
          <w:rFonts w:cs="David" w:hint="cs"/>
          <w:rtl/>
        </w:rPr>
        <w:t xml:space="preserve"> אין. אושר.</w:t>
      </w:r>
    </w:p>
    <w:p w14:paraId="1A8B6393" w14:textId="77777777" w:rsidR="008B08DE" w:rsidRPr="008B08DE" w:rsidRDefault="008B08DE" w:rsidP="008B08DE">
      <w:pPr>
        <w:bidi/>
        <w:jc w:val="both"/>
        <w:rPr>
          <w:rFonts w:cs="David" w:hint="cs"/>
          <w:rtl/>
        </w:rPr>
      </w:pPr>
    </w:p>
    <w:p w14:paraId="7077B519" w14:textId="77777777" w:rsidR="008B08DE" w:rsidRPr="008B08DE" w:rsidRDefault="008B08DE" w:rsidP="008B08DE">
      <w:pPr>
        <w:bidi/>
        <w:jc w:val="both"/>
        <w:rPr>
          <w:rFonts w:cs="David" w:hint="cs"/>
          <w:rtl/>
        </w:rPr>
      </w:pPr>
      <w:r w:rsidRPr="008B08DE">
        <w:rPr>
          <w:rFonts w:cs="David"/>
          <w:rtl/>
        </w:rPr>
        <w:br w:type="page"/>
      </w:r>
    </w:p>
    <w:p w14:paraId="3B6B70DA" w14:textId="77777777" w:rsidR="008B08DE" w:rsidRPr="008B08DE" w:rsidRDefault="008B08DE" w:rsidP="008B08DE">
      <w:pPr>
        <w:bidi/>
        <w:jc w:val="center"/>
        <w:rPr>
          <w:rFonts w:cs="David" w:hint="cs"/>
          <w:rtl/>
        </w:rPr>
      </w:pPr>
      <w:r w:rsidRPr="008B08DE">
        <w:rPr>
          <w:rFonts w:ascii="Arial" w:hAnsi="Arial" w:cs="David" w:hint="cs"/>
          <w:b/>
          <w:bCs/>
          <w:color w:val="000000"/>
          <w:rtl/>
        </w:rPr>
        <w:t xml:space="preserve">ב. </w:t>
      </w:r>
      <w:r w:rsidRPr="008B08DE">
        <w:rPr>
          <w:rFonts w:ascii="Arial" w:hAnsi="Arial" w:cs="David"/>
          <w:b/>
          <w:bCs/>
          <w:color w:val="000000"/>
          <w:u w:val="single"/>
          <w:rtl/>
        </w:rPr>
        <w:t>סדרי ישיבות הכנסת בימים ג'' ו-ד'' השבוע</w:t>
      </w:r>
    </w:p>
    <w:p w14:paraId="23D51CE9" w14:textId="77777777" w:rsidR="008B08DE" w:rsidRPr="008B08DE" w:rsidRDefault="008B08DE" w:rsidP="008B08DE">
      <w:pPr>
        <w:bidi/>
        <w:jc w:val="both"/>
        <w:rPr>
          <w:rFonts w:cs="David" w:hint="cs"/>
          <w:u w:val="single"/>
          <w:rtl/>
        </w:rPr>
      </w:pPr>
    </w:p>
    <w:p w14:paraId="41C2D596" w14:textId="77777777" w:rsidR="008B08DE" w:rsidRDefault="008B08DE" w:rsidP="008B08DE">
      <w:pPr>
        <w:bidi/>
        <w:jc w:val="both"/>
        <w:rPr>
          <w:rFonts w:cs="David" w:hint="cs"/>
          <w:u w:val="single"/>
          <w:rtl/>
        </w:rPr>
      </w:pPr>
    </w:p>
    <w:p w14:paraId="6A88A525" w14:textId="77777777" w:rsidR="008B08DE" w:rsidRDefault="008B08DE" w:rsidP="008B08DE">
      <w:pPr>
        <w:bidi/>
        <w:jc w:val="both"/>
        <w:rPr>
          <w:rFonts w:cs="David" w:hint="cs"/>
          <w:u w:val="single"/>
          <w:rtl/>
        </w:rPr>
      </w:pPr>
    </w:p>
    <w:p w14:paraId="17346B7D" w14:textId="77777777" w:rsidR="008B08DE" w:rsidRPr="008B08DE" w:rsidRDefault="008B08DE" w:rsidP="008B08DE">
      <w:pPr>
        <w:bidi/>
        <w:jc w:val="both"/>
        <w:rPr>
          <w:rFonts w:cs="David" w:hint="cs"/>
          <w:u w:val="single"/>
          <w:rtl/>
        </w:rPr>
      </w:pPr>
    </w:p>
    <w:p w14:paraId="510C553A"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612E8276" w14:textId="77777777" w:rsidR="008B08DE" w:rsidRPr="008B08DE" w:rsidRDefault="008B08DE" w:rsidP="008B08DE">
      <w:pPr>
        <w:bidi/>
        <w:jc w:val="both"/>
        <w:rPr>
          <w:rFonts w:cs="David" w:hint="cs"/>
          <w:rtl/>
        </w:rPr>
      </w:pPr>
    </w:p>
    <w:p w14:paraId="504FD463" w14:textId="77777777" w:rsidR="008B08DE" w:rsidRPr="008B08DE" w:rsidRDefault="008B08DE" w:rsidP="008B08DE">
      <w:pPr>
        <w:bidi/>
        <w:jc w:val="both"/>
        <w:rPr>
          <w:rFonts w:cs="David" w:hint="cs"/>
          <w:rtl/>
        </w:rPr>
      </w:pPr>
      <w:r w:rsidRPr="008B08DE">
        <w:rPr>
          <w:rFonts w:cs="David" w:hint="cs"/>
          <w:rtl/>
        </w:rPr>
        <w:tab/>
        <w:t xml:space="preserve">הנושא השני על סדר היום הוא קביעת סדרי ישיבות של הכנסת בימים ג' ו-ד' השבוע. הבקשות המיוחדות של יושב ראש הכנסת אלינו לאישור נובעות מכך שיום ד' השבוע הוא ערב תשעה באב, ולכן יש לפיכך בקשה להתחיל את היום הזה מוקדם יותר ולסיים אותו הרבה יותר מוקדם ממה שקורה, בוודאי ביום האחרון למושב. </w:t>
      </w:r>
    </w:p>
    <w:p w14:paraId="2193CCE8" w14:textId="77777777" w:rsidR="008B08DE" w:rsidRPr="008B08DE" w:rsidRDefault="008B08DE" w:rsidP="008B08DE">
      <w:pPr>
        <w:bidi/>
        <w:jc w:val="both"/>
        <w:rPr>
          <w:rFonts w:cs="David" w:hint="cs"/>
          <w:rtl/>
        </w:rPr>
      </w:pPr>
    </w:p>
    <w:p w14:paraId="3E28AC2F"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396260FD" w14:textId="77777777" w:rsidR="008B08DE" w:rsidRPr="008B08DE" w:rsidRDefault="008B08DE" w:rsidP="008B08DE">
      <w:pPr>
        <w:bidi/>
        <w:jc w:val="both"/>
        <w:rPr>
          <w:rFonts w:cs="David" w:hint="cs"/>
          <w:rtl/>
        </w:rPr>
      </w:pPr>
    </w:p>
    <w:p w14:paraId="0E2FA28E" w14:textId="77777777" w:rsidR="008B08DE" w:rsidRPr="008B08DE" w:rsidRDefault="008B08DE" w:rsidP="008B08DE">
      <w:pPr>
        <w:bidi/>
        <w:jc w:val="both"/>
        <w:rPr>
          <w:rFonts w:cs="David" w:hint="cs"/>
          <w:rtl/>
        </w:rPr>
      </w:pPr>
      <w:r w:rsidRPr="008B08DE">
        <w:rPr>
          <w:rFonts w:cs="David" w:hint="cs"/>
          <w:rtl/>
        </w:rPr>
        <w:tab/>
        <w:t xml:space="preserve"> זה יהיה על חשבון הוועדות בבוקר?</w:t>
      </w:r>
    </w:p>
    <w:p w14:paraId="547BD07D" w14:textId="77777777" w:rsidR="008B08DE" w:rsidRPr="008B08DE" w:rsidRDefault="008B08DE" w:rsidP="008B08DE">
      <w:pPr>
        <w:bidi/>
        <w:jc w:val="both"/>
        <w:rPr>
          <w:rFonts w:cs="David" w:hint="cs"/>
          <w:rtl/>
        </w:rPr>
      </w:pPr>
    </w:p>
    <w:p w14:paraId="2CFA4060"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17846B1C" w14:textId="77777777" w:rsidR="008B08DE" w:rsidRPr="008B08DE" w:rsidRDefault="008B08DE" w:rsidP="008B08DE">
      <w:pPr>
        <w:bidi/>
        <w:jc w:val="both"/>
        <w:rPr>
          <w:rFonts w:cs="David" w:hint="cs"/>
          <w:rtl/>
        </w:rPr>
      </w:pPr>
    </w:p>
    <w:p w14:paraId="4E0DC88B" w14:textId="77777777" w:rsidR="008B08DE" w:rsidRPr="008B08DE" w:rsidRDefault="008B08DE" w:rsidP="008B08DE">
      <w:pPr>
        <w:bidi/>
        <w:jc w:val="both"/>
        <w:rPr>
          <w:rFonts w:cs="David" w:hint="cs"/>
          <w:rtl/>
        </w:rPr>
      </w:pPr>
      <w:r w:rsidRPr="008B08DE">
        <w:rPr>
          <w:rFonts w:cs="David" w:hint="cs"/>
          <w:rtl/>
        </w:rPr>
        <w:tab/>
        <w:t xml:space="preserve">בהחלט. </w:t>
      </w:r>
    </w:p>
    <w:p w14:paraId="01D35F41" w14:textId="77777777" w:rsidR="008B08DE" w:rsidRPr="008B08DE" w:rsidRDefault="008B08DE" w:rsidP="008B08DE">
      <w:pPr>
        <w:bidi/>
        <w:jc w:val="both"/>
        <w:rPr>
          <w:rFonts w:cs="David" w:hint="cs"/>
          <w:rtl/>
        </w:rPr>
      </w:pPr>
    </w:p>
    <w:p w14:paraId="24FA0387" w14:textId="77777777" w:rsidR="008B08DE" w:rsidRPr="008B08DE" w:rsidRDefault="008B08DE" w:rsidP="008B08DE">
      <w:pPr>
        <w:bidi/>
        <w:ind w:firstLine="567"/>
        <w:jc w:val="both"/>
        <w:rPr>
          <w:rFonts w:cs="David" w:hint="cs"/>
          <w:rtl/>
        </w:rPr>
      </w:pPr>
      <w:r w:rsidRPr="008B08DE">
        <w:rPr>
          <w:rFonts w:cs="David" w:hint="cs"/>
          <w:rtl/>
        </w:rPr>
        <w:t xml:space="preserve">הבקשה של יושב ראש הכנסת היא לפתוח את ישיבת המליאה ביום שלישי ב-14:30 וביום רביעי לפתוח את הישיבה ב-9:00 ולנעול אותה ב-14:00. </w:t>
      </w:r>
    </w:p>
    <w:p w14:paraId="26660D64" w14:textId="77777777" w:rsidR="008B08DE" w:rsidRPr="008B08DE" w:rsidRDefault="008B08DE" w:rsidP="008B08DE">
      <w:pPr>
        <w:bidi/>
        <w:ind w:firstLine="567"/>
        <w:jc w:val="both"/>
        <w:rPr>
          <w:rFonts w:cs="David" w:hint="cs"/>
          <w:rtl/>
        </w:rPr>
      </w:pPr>
    </w:p>
    <w:p w14:paraId="341C7A6A" w14:textId="77777777" w:rsidR="008B08DE" w:rsidRPr="008B08DE" w:rsidRDefault="008B08DE" w:rsidP="008B08DE">
      <w:pPr>
        <w:bidi/>
        <w:ind w:firstLine="567"/>
        <w:jc w:val="both"/>
        <w:rPr>
          <w:rFonts w:cs="David" w:hint="cs"/>
          <w:rtl/>
        </w:rPr>
      </w:pPr>
      <w:r w:rsidRPr="008B08DE">
        <w:rPr>
          <w:rFonts w:cs="David" w:hint="cs"/>
          <w:rtl/>
        </w:rPr>
        <w:t>אם אין התייחסויות מיוחדות אני אביא את הבקשה להצבעה.</w:t>
      </w:r>
    </w:p>
    <w:p w14:paraId="4390FA1E" w14:textId="77777777" w:rsidR="008B08DE" w:rsidRPr="008B08DE" w:rsidRDefault="008B08DE" w:rsidP="008B08DE">
      <w:pPr>
        <w:bidi/>
        <w:jc w:val="both"/>
        <w:rPr>
          <w:rFonts w:cs="David" w:hint="cs"/>
          <w:rtl/>
        </w:rPr>
      </w:pPr>
    </w:p>
    <w:p w14:paraId="2BD820EC" w14:textId="77777777" w:rsidR="008B08DE" w:rsidRPr="008B08DE" w:rsidRDefault="008B08DE" w:rsidP="008B08DE">
      <w:pPr>
        <w:bidi/>
        <w:jc w:val="both"/>
        <w:rPr>
          <w:rFonts w:cs="David" w:hint="cs"/>
          <w:rtl/>
        </w:rPr>
      </w:pPr>
      <w:r w:rsidRPr="008B08DE">
        <w:rPr>
          <w:rFonts w:cs="David" w:hint="cs"/>
          <w:u w:val="single"/>
          <w:rtl/>
        </w:rPr>
        <w:t>נסים זאב:</w:t>
      </w:r>
    </w:p>
    <w:p w14:paraId="1D73D747" w14:textId="77777777" w:rsidR="008B08DE" w:rsidRPr="008B08DE" w:rsidRDefault="008B08DE" w:rsidP="008B08DE">
      <w:pPr>
        <w:bidi/>
        <w:jc w:val="both"/>
        <w:rPr>
          <w:rFonts w:cs="David" w:hint="cs"/>
          <w:rtl/>
        </w:rPr>
      </w:pPr>
    </w:p>
    <w:p w14:paraId="00167499" w14:textId="77777777" w:rsidR="008B08DE" w:rsidRPr="008B08DE" w:rsidRDefault="008B08DE" w:rsidP="008B08DE">
      <w:pPr>
        <w:bidi/>
        <w:jc w:val="both"/>
        <w:rPr>
          <w:rFonts w:cs="David" w:hint="cs"/>
          <w:rtl/>
        </w:rPr>
      </w:pPr>
      <w:r w:rsidRPr="008B08DE">
        <w:rPr>
          <w:rFonts w:cs="David" w:hint="cs"/>
          <w:rtl/>
        </w:rPr>
        <w:tab/>
        <w:t xml:space="preserve"> אולי אפשר לצמצם את זה עד 13:00? למה עד 14:00?</w:t>
      </w:r>
    </w:p>
    <w:p w14:paraId="7883AEBA" w14:textId="77777777" w:rsidR="008B08DE" w:rsidRPr="008B08DE" w:rsidRDefault="008B08DE" w:rsidP="008B08DE">
      <w:pPr>
        <w:bidi/>
        <w:jc w:val="both"/>
        <w:rPr>
          <w:rFonts w:cs="David" w:hint="cs"/>
          <w:rtl/>
        </w:rPr>
      </w:pPr>
    </w:p>
    <w:p w14:paraId="6ED308A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1002306" w14:textId="77777777" w:rsidR="008B08DE" w:rsidRPr="008B08DE" w:rsidRDefault="008B08DE" w:rsidP="008B08DE">
      <w:pPr>
        <w:bidi/>
        <w:jc w:val="both"/>
        <w:rPr>
          <w:rFonts w:cs="David" w:hint="cs"/>
          <w:rtl/>
        </w:rPr>
      </w:pPr>
    </w:p>
    <w:p w14:paraId="6D4C58BF" w14:textId="77777777" w:rsidR="008B08DE" w:rsidRPr="008B08DE" w:rsidRDefault="008B08DE" w:rsidP="008B08DE">
      <w:pPr>
        <w:bidi/>
        <w:jc w:val="both"/>
        <w:rPr>
          <w:rFonts w:cs="David" w:hint="cs"/>
          <w:rtl/>
        </w:rPr>
      </w:pPr>
      <w:r w:rsidRPr="008B08DE">
        <w:rPr>
          <w:rFonts w:cs="David" w:hint="cs"/>
          <w:rtl/>
        </w:rPr>
        <w:tab/>
        <w:t>זאת בקשה של יושב ראש הכנסת.</w:t>
      </w:r>
    </w:p>
    <w:p w14:paraId="24F580BD" w14:textId="77777777" w:rsidR="008B08DE" w:rsidRPr="008B08DE" w:rsidRDefault="008B08DE" w:rsidP="008B08DE">
      <w:pPr>
        <w:bidi/>
        <w:jc w:val="both"/>
        <w:rPr>
          <w:rFonts w:cs="David" w:hint="cs"/>
          <w:rtl/>
        </w:rPr>
      </w:pPr>
    </w:p>
    <w:p w14:paraId="7958951E"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565DA485" w14:textId="77777777" w:rsidR="008B08DE" w:rsidRPr="008B08DE" w:rsidRDefault="008B08DE" w:rsidP="008B08DE">
      <w:pPr>
        <w:tabs>
          <w:tab w:val="left" w:pos="389"/>
          <w:tab w:val="left" w:pos="1930"/>
        </w:tabs>
        <w:bidi/>
        <w:jc w:val="both"/>
        <w:rPr>
          <w:rFonts w:cs="David" w:hint="cs"/>
          <w:rtl/>
        </w:rPr>
      </w:pPr>
    </w:p>
    <w:p w14:paraId="617D6FA3" w14:textId="77777777" w:rsidR="008B08DE" w:rsidRPr="008B08DE" w:rsidRDefault="008B08DE" w:rsidP="008B08DE">
      <w:pPr>
        <w:bidi/>
        <w:jc w:val="both"/>
        <w:rPr>
          <w:rFonts w:cs="David" w:hint="cs"/>
          <w:rtl/>
        </w:rPr>
      </w:pPr>
      <w:r w:rsidRPr="008B08DE">
        <w:rPr>
          <w:rFonts w:cs="David" w:hint="cs"/>
          <w:rtl/>
        </w:rPr>
        <w:tab/>
        <w:t xml:space="preserve"> אז גם זכותי לבקש בקשה. זה ערב תשעה באב. </w:t>
      </w:r>
    </w:p>
    <w:p w14:paraId="24309A95" w14:textId="77777777" w:rsidR="008B08DE" w:rsidRPr="008B08DE" w:rsidRDefault="008B08DE" w:rsidP="008B08DE">
      <w:pPr>
        <w:bidi/>
        <w:jc w:val="both"/>
        <w:rPr>
          <w:rFonts w:cs="David" w:hint="cs"/>
          <w:rtl/>
        </w:rPr>
      </w:pPr>
    </w:p>
    <w:p w14:paraId="77A6FBD9"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5C18BD19" w14:textId="77777777" w:rsidR="008B08DE" w:rsidRPr="008B08DE" w:rsidRDefault="008B08DE" w:rsidP="008B08DE">
      <w:pPr>
        <w:bidi/>
        <w:jc w:val="both"/>
        <w:rPr>
          <w:rFonts w:cs="David" w:hint="cs"/>
          <w:u w:val="single"/>
          <w:rtl/>
        </w:rPr>
      </w:pPr>
    </w:p>
    <w:p w14:paraId="3C1B5F4B" w14:textId="77777777" w:rsidR="008B08DE" w:rsidRPr="008B08DE" w:rsidRDefault="008B08DE" w:rsidP="008B08DE">
      <w:pPr>
        <w:bidi/>
        <w:jc w:val="both"/>
        <w:rPr>
          <w:rFonts w:cs="David" w:hint="cs"/>
          <w:rtl/>
        </w:rPr>
      </w:pPr>
      <w:r w:rsidRPr="008B08DE">
        <w:rPr>
          <w:rFonts w:cs="David" w:hint="cs"/>
          <w:rtl/>
        </w:rPr>
        <w:tab/>
        <w:t xml:space="preserve"> אתה מתחיל לצום כבר ב-14:00?</w:t>
      </w:r>
    </w:p>
    <w:p w14:paraId="012399B7" w14:textId="77777777" w:rsidR="008B08DE" w:rsidRPr="008B08DE" w:rsidRDefault="008B08DE" w:rsidP="008B08DE">
      <w:pPr>
        <w:bidi/>
        <w:jc w:val="both"/>
        <w:rPr>
          <w:rFonts w:cs="David" w:hint="cs"/>
          <w:rtl/>
        </w:rPr>
      </w:pPr>
    </w:p>
    <w:p w14:paraId="4DCCB04F" w14:textId="77777777" w:rsidR="008B08DE" w:rsidRPr="008B08DE" w:rsidRDefault="008B08DE" w:rsidP="008B08DE">
      <w:pPr>
        <w:bidi/>
        <w:jc w:val="both"/>
        <w:rPr>
          <w:rFonts w:cs="David" w:hint="cs"/>
          <w:rtl/>
        </w:rPr>
      </w:pPr>
      <w:r w:rsidRPr="008B08DE">
        <w:rPr>
          <w:rFonts w:cs="David" w:hint="cs"/>
          <w:u w:val="single"/>
          <w:rtl/>
        </w:rPr>
        <w:t>נסים זאב:</w:t>
      </w:r>
    </w:p>
    <w:p w14:paraId="4094B4B2" w14:textId="77777777" w:rsidR="008B08DE" w:rsidRPr="008B08DE" w:rsidRDefault="008B08DE" w:rsidP="008B08DE">
      <w:pPr>
        <w:bidi/>
        <w:jc w:val="both"/>
        <w:rPr>
          <w:rFonts w:cs="David" w:hint="cs"/>
          <w:rtl/>
        </w:rPr>
      </w:pPr>
    </w:p>
    <w:p w14:paraId="23E4E87B" w14:textId="77777777" w:rsidR="008B08DE" w:rsidRPr="008B08DE" w:rsidRDefault="008B08DE" w:rsidP="008B08DE">
      <w:pPr>
        <w:bidi/>
        <w:jc w:val="both"/>
        <w:rPr>
          <w:rFonts w:cs="David" w:hint="cs"/>
          <w:rtl/>
        </w:rPr>
      </w:pPr>
      <w:r w:rsidRPr="008B08DE">
        <w:rPr>
          <w:rFonts w:cs="David" w:hint="cs"/>
          <w:rtl/>
        </w:rPr>
        <w:tab/>
        <w:t>לא הצום. לא עוסקים במלאכה, ובוודאי לא במלאכה פוליטית- -</w:t>
      </w:r>
    </w:p>
    <w:p w14:paraId="1FB78C07" w14:textId="77777777" w:rsidR="008B08DE" w:rsidRPr="008B08DE" w:rsidRDefault="008B08DE" w:rsidP="008B08DE">
      <w:pPr>
        <w:bidi/>
        <w:jc w:val="both"/>
        <w:rPr>
          <w:rFonts w:cs="David" w:hint="cs"/>
          <w:rtl/>
        </w:rPr>
      </w:pPr>
    </w:p>
    <w:p w14:paraId="5F83BE1C"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5C2122A5" w14:textId="77777777" w:rsidR="008B08DE" w:rsidRPr="008B08DE" w:rsidRDefault="008B08DE" w:rsidP="008B08DE">
      <w:pPr>
        <w:bidi/>
        <w:jc w:val="both"/>
        <w:rPr>
          <w:rFonts w:cs="David" w:hint="cs"/>
          <w:rtl/>
        </w:rPr>
      </w:pPr>
    </w:p>
    <w:p w14:paraId="7E3AF20C" w14:textId="77777777" w:rsidR="008B08DE" w:rsidRPr="008B08DE" w:rsidRDefault="008B08DE" w:rsidP="008B08DE">
      <w:pPr>
        <w:bidi/>
        <w:jc w:val="both"/>
        <w:rPr>
          <w:rFonts w:cs="David" w:hint="cs"/>
          <w:rtl/>
        </w:rPr>
      </w:pPr>
      <w:r w:rsidRPr="008B08DE">
        <w:rPr>
          <w:rFonts w:cs="David" w:hint="cs"/>
          <w:rtl/>
        </w:rPr>
        <w:tab/>
        <w:t>זה צורכי ציבור.</w:t>
      </w:r>
    </w:p>
    <w:p w14:paraId="3664BBF5" w14:textId="77777777" w:rsidR="008B08DE" w:rsidRPr="008B08DE" w:rsidRDefault="008B08DE" w:rsidP="008B08DE">
      <w:pPr>
        <w:bidi/>
        <w:jc w:val="both"/>
        <w:rPr>
          <w:rFonts w:cs="David" w:hint="cs"/>
          <w:rtl/>
        </w:rPr>
      </w:pPr>
    </w:p>
    <w:p w14:paraId="518B7ABF"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6EF0DBEF" w14:textId="77777777" w:rsidR="008B08DE" w:rsidRPr="008B08DE" w:rsidRDefault="008B08DE" w:rsidP="008B08DE">
      <w:pPr>
        <w:tabs>
          <w:tab w:val="left" w:pos="389"/>
          <w:tab w:val="left" w:pos="1930"/>
        </w:tabs>
        <w:bidi/>
        <w:jc w:val="both"/>
        <w:rPr>
          <w:rFonts w:cs="David" w:hint="cs"/>
          <w:rtl/>
        </w:rPr>
      </w:pPr>
    </w:p>
    <w:p w14:paraId="293244E7" w14:textId="77777777" w:rsidR="008B08DE" w:rsidRPr="008B08DE" w:rsidRDefault="008B08DE" w:rsidP="008B08DE">
      <w:pPr>
        <w:bidi/>
        <w:jc w:val="both"/>
        <w:rPr>
          <w:rFonts w:cs="David" w:hint="cs"/>
          <w:rtl/>
        </w:rPr>
      </w:pPr>
      <w:r w:rsidRPr="008B08DE">
        <w:rPr>
          <w:rFonts w:cs="David" w:hint="cs"/>
          <w:rtl/>
        </w:rPr>
        <w:tab/>
        <w:t>- - לכן אני מבקש אם אפשר לצמצם את זה עד 13:00.</w:t>
      </w:r>
    </w:p>
    <w:p w14:paraId="088A2D1C" w14:textId="77777777" w:rsidR="008B08DE" w:rsidRPr="008B08DE" w:rsidRDefault="008B08DE" w:rsidP="008B08DE">
      <w:pPr>
        <w:bidi/>
        <w:jc w:val="both"/>
        <w:rPr>
          <w:rFonts w:cs="David" w:hint="cs"/>
          <w:rtl/>
        </w:rPr>
      </w:pPr>
    </w:p>
    <w:p w14:paraId="37F140D2" w14:textId="77777777" w:rsidR="008B08DE" w:rsidRPr="008B08DE" w:rsidRDefault="008B08DE" w:rsidP="008B08DE">
      <w:pPr>
        <w:bidi/>
        <w:jc w:val="both"/>
        <w:rPr>
          <w:rFonts w:cs="David" w:hint="cs"/>
          <w:rtl/>
        </w:rPr>
      </w:pPr>
      <w:r w:rsidRPr="008B08DE">
        <w:rPr>
          <w:rFonts w:cs="David" w:hint="cs"/>
          <w:u w:val="single"/>
          <w:rtl/>
        </w:rPr>
        <w:t>אחמד טיבי:</w:t>
      </w:r>
    </w:p>
    <w:p w14:paraId="3D50943A" w14:textId="77777777" w:rsidR="008B08DE" w:rsidRPr="008B08DE" w:rsidRDefault="008B08DE" w:rsidP="008B08DE">
      <w:pPr>
        <w:bidi/>
        <w:jc w:val="both"/>
        <w:rPr>
          <w:rFonts w:cs="David" w:hint="cs"/>
          <w:rtl/>
        </w:rPr>
      </w:pPr>
    </w:p>
    <w:p w14:paraId="57534A0A" w14:textId="77777777" w:rsidR="008B08DE" w:rsidRPr="008B08DE" w:rsidRDefault="008B08DE" w:rsidP="008B08DE">
      <w:pPr>
        <w:bidi/>
        <w:jc w:val="both"/>
        <w:rPr>
          <w:rFonts w:cs="David" w:hint="cs"/>
          <w:rtl/>
        </w:rPr>
      </w:pPr>
      <w:r w:rsidRPr="008B08DE">
        <w:rPr>
          <w:rFonts w:cs="David" w:hint="cs"/>
          <w:rtl/>
        </w:rPr>
        <w:tab/>
        <w:t>לזכותו ייאמר, שכל שנה הוא משמיע את הבקשה הזאת.</w:t>
      </w:r>
    </w:p>
    <w:p w14:paraId="314C3AB9" w14:textId="77777777" w:rsidR="008B08DE" w:rsidRPr="008B08DE" w:rsidRDefault="008B08DE" w:rsidP="008B08DE">
      <w:pPr>
        <w:bidi/>
        <w:jc w:val="both"/>
        <w:rPr>
          <w:rFonts w:cs="David" w:hint="cs"/>
          <w:rtl/>
        </w:rPr>
      </w:pPr>
    </w:p>
    <w:p w14:paraId="5475A3EC" w14:textId="77777777" w:rsidR="008B08DE" w:rsidRDefault="008B08DE" w:rsidP="008B08DE">
      <w:pPr>
        <w:bidi/>
        <w:jc w:val="both"/>
        <w:rPr>
          <w:rFonts w:cs="David" w:hint="cs"/>
          <w:u w:val="single"/>
          <w:rtl/>
        </w:rPr>
      </w:pPr>
    </w:p>
    <w:p w14:paraId="401E70F9" w14:textId="77777777" w:rsidR="008B08DE" w:rsidRDefault="008B08DE" w:rsidP="008B08DE">
      <w:pPr>
        <w:bidi/>
        <w:jc w:val="both"/>
        <w:rPr>
          <w:rFonts w:cs="David" w:hint="cs"/>
          <w:u w:val="single"/>
          <w:rtl/>
        </w:rPr>
      </w:pPr>
    </w:p>
    <w:p w14:paraId="6AE0CAEF" w14:textId="77777777" w:rsidR="008B08DE" w:rsidRDefault="008B08DE" w:rsidP="008B08DE">
      <w:pPr>
        <w:bidi/>
        <w:jc w:val="both"/>
        <w:rPr>
          <w:rFonts w:cs="David" w:hint="cs"/>
          <w:u w:val="single"/>
          <w:rtl/>
        </w:rPr>
      </w:pPr>
    </w:p>
    <w:p w14:paraId="4CD621CB" w14:textId="77777777" w:rsidR="008B08DE" w:rsidRDefault="008B08DE" w:rsidP="008B08DE">
      <w:pPr>
        <w:bidi/>
        <w:jc w:val="both"/>
        <w:rPr>
          <w:rFonts w:cs="David" w:hint="cs"/>
          <w:u w:val="single"/>
          <w:rtl/>
        </w:rPr>
      </w:pPr>
    </w:p>
    <w:p w14:paraId="4DDB430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FA78563" w14:textId="77777777" w:rsidR="008B08DE" w:rsidRPr="008B08DE" w:rsidRDefault="008B08DE" w:rsidP="008B08DE">
      <w:pPr>
        <w:bidi/>
        <w:jc w:val="both"/>
        <w:rPr>
          <w:rFonts w:cs="David" w:hint="cs"/>
          <w:rtl/>
        </w:rPr>
      </w:pPr>
    </w:p>
    <w:p w14:paraId="08B50DFF" w14:textId="77777777" w:rsidR="008B08DE" w:rsidRPr="008B08DE" w:rsidRDefault="008B08DE" w:rsidP="008B08DE">
      <w:pPr>
        <w:bidi/>
        <w:jc w:val="both"/>
        <w:rPr>
          <w:rFonts w:cs="David" w:hint="cs"/>
          <w:rtl/>
        </w:rPr>
      </w:pPr>
      <w:r w:rsidRPr="008B08DE">
        <w:rPr>
          <w:rFonts w:cs="David" w:hint="cs"/>
          <w:rtl/>
        </w:rPr>
        <w:tab/>
        <w:t xml:space="preserve">אבל כל שנה הולכים על 14:00. </w:t>
      </w:r>
    </w:p>
    <w:p w14:paraId="24E699D3" w14:textId="77777777" w:rsidR="008B08DE" w:rsidRPr="008B08DE" w:rsidRDefault="008B08DE" w:rsidP="008B08DE">
      <w:pPr>
        <w:bidi/>
        <w:jc w:val="both"/>
        <w:rPr>
          <w:rFonts w:cs="David" w:hint="cs"/>
          <w:rtl/>
        </w:rPr>
      </w:pPr>
    </w:p>
    <w:p w14:paraId="3DA7F13E"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6EDEBD33" w14:textId="77777777" w:rsidR="008B08DE" w:rsidRPr="008B08DE" w:rsidRDefault="008B08DE" w:rsidP="008B08DE">
      <w:pPr>
        <w:bidi/>
        <w:jc w:val="both"/>
        <w:rPr>
          <w:rFonts w:cs="David" w:hint="cs"/>
          <w:u w:val="single"/>
          <w:rtl/>
        </w:rPr>
      </w:pPr>
    </w:p>
    <w:p w14:paraId="720D3A05" w14:textId="77777777" w:rsidR="008B08DE" w:rsidRPr="008B08DE" w:rsidRDefault="008B08DE" w:rsidP="008B08DE">
      <w:pPr>
        <w:bidi/>
        <w:jc w:val="both"/>
        <w:rPr>
          <w:rFonts w:cs="David" w:hint="cs"/>
          <w:rtl/>
        </w:rPr>
      </w:pPr>
      <w:r w:rsidRPr="008B08DE">
        <w:rPr>
          <w:rFonts w:cs="David" w:hint="cs"/>
          <w:rtl/>
        </w:rPr>
        <w:tab/>
        <w:t xml:space="preserve"> משעה 13:00 נתקזז. </w:t>
      </w:r>
    </w:p>
    <w:p w14:paraId="0077D29F" w14:textId="77777777" w:rsidR="008B08DE" w:rsidRPr="008B08DE" w:rsidRDefault="008B08DE" w:rsidP="008B08DE">
      <w:pPr>
        <w:bidi/>
        <w:jc w:val="both"/>
        <w:rPr>
          <w:rFonts w:cs="David" w:hint="cs"/>
          <w:rtl/>
        </w:rPr>
      </w:pPr>
    </w:p>
    <w:p w14:paraId="0FD7DA88" w14:textId="77777777" w:rsidR="008B08DE" w:rsidRPr="008B08DE" w:rsidRDefault="008B08DE" w:rsidP="008B08DE">
      <w:pPr>
        <w:bidi/>
        <w:jc w:val="both"/>
        <w:rPr>
          <w:rFonts w:cs="David" w:hint="cs"/>
          <w:rtl/>
        </w:rPr>
      </w:pPr>
      <w:r w:rsidRPr="008B08DE">
        <w:rPr>
          <w:rFonts w:cs="David" w:hint="cs"/>
          <w:u w:val="single"/>
          <w:rtl/>
        </w:rPr>
        <w:t>נסים זאב:</w:t>
      </w:r>
    </w:p>
    <w:p w14:paraId="66E752CB" w14:textId="77777777" w:rsidR="008B08DE" w:rsidRPr="008B08DE" w:rsidRDefault="008B08DE" w:rsidP="008B08DE">
      <w:pPr>
        <w:bidi/>
        <w:jc w:val="both"/>
        <w:rPr>
          <w:rFonts w:cs="David" w:hint="cs"/>
          <w:rtl/>
        </w:rPr>
      </w:pPr>
    </w:p>
    <w:p w14:paraId="536034B6" w14:textId="77777777" w:rsidR="008B08DE" w:rsidRPr="008B08DE" w:rsidRDefault="008B08DE" w:rsidP="008B08DE">
      <w:pPr>
        <w:bidi/>
        <w:jc w:val="both"/>
        <w:rPr>
          <w:rFonts w:cs="David" w:hint="cs"/>
          <w:rtl/>
        </w:rPr>
      </w:pPr>
      <w:r w:rsidRPr="008B08DE">
        <w:rPr>
          <w:rFonts w:cs="David" w:hint="cs"/>
          <w:rtl/>
        </w:rPr>
        <w:tab/>
        <w:t>השאלה מה יהיה בין 13:00 ל-14:00. אם זה הצעות חוק זאת בעיה.</w:t>
      </w:r>
    </w:p>
    <w:p w14:paraId="2CD30F1F" w14:textId="77777777" w:rsidR="008B08DE" w:rsidRPr="008B08DE" w:rsidRDefault="008B08DE" w:rsidP="008B08DE">
      <w:pPr>
        <w:bidi/>
        <w:jc w:val="both"/>
        <w:rPr>
          <w:rFonts w:cs="David" w:hint="cs"/>
          <w:rtl/>
        </w:rPr>
      </w:pPr>
    </w:p>
    <w:p w14:paraId="37F7EC68"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D352AF2" w14:textId="77777777" w:rsidR="008B08DE" w:rsidRPr="008B08DE" w:rsidRDefault="008B08DE" w:rsidP="008B08DE">
      <w:pPr>
        <w:bidi/>
        <w:jc w:val="both"/>
        <w:rPr>
          <w:rFonts w:cs="David" w:hint="cs"/>
          <w:rtl/>
        </w:rPr>
      </w:pPr>
    </w:p>
    <w:p w14:paraId="3BBD6599" w14:textId="77777777" w:rsidR="008B08DE" w:rsidRPr="008B08DE" w:rsidRDefault="008B08DE" w:rsidP="008B08DE">
      <w:pPr>
        <w:bidi/>
        <w:jc w:val="both"/>
        <w:rPr>
          <w:rFonts w:cs="David" w:hint="cs"/>
          <w:rtl/>
        </w:rPr>
      </w:pPr>
      <w:r w:rsidRPr="008B08DE">
        <w:rPr>
          <w:rFonts w:cs="David" w:hint="cs"/>
          <w:rtl/>
        </w:rPr>
        <w:tab/>
        <w:t xml:space="preserve">יכול להיות. </w:t>
      </w:r>
    </w:p>
    <w:p w14:paraId="6BEF76B2" w14:textId="77777777" w:rsidR="008B08DE" w:rsidRPr="008B08DE" w:rsidRDefault="008B08DE" w:rsidP="008B08DE">
      <w:pPr>
        <w:bidi/>
        <w:jc w:val="both"/>
        <w:rPr>
          <w:rFonts w:cs="David" w:hint="cs"/>
          <w:rtl/>
        </w:rPr>
      </w:pPr>
    </w:p>
    <w:p w14:paraId="5CA97BE1"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6D025242" w14:textId="77777777" w:rsidR="008B08DE" w:rsidRPr="008B08DE" w:rsidRDefault="008B08DE" w:rsidP="008B08DE">
      <w:pPr>
        <w:tabs>
          <w:tab w:val="left" w:pos="389"/>
          <w:tab w:val="left" w:pos="1930"/>
        </w:tabs>
        <w:bidi/>
        <w:jc w:val="both"/>
        <w:rPr>
          <w:rFonts w:cs="David" w:hint="cs"/>
          <w:rtl/>
        </w:rPr>
      </w:pPr>
    </w:p>
    <w:p w14:paraId="0D1AA0EC" w14:textId="77777777" w:rsidR="008B08DE" w:rsidRPr="008B08DE" w:rsidRDefault="008B08DE" w:rsidP="008B08DE">
      <w:pPr>
        <w:bidi/>
        <w:jc w:val="both"/>
        <w:rPr>
          <w:rFonts w:cs="David" w:hint="cs"/>
          <w:rtl/>
        </w:rPr>
      </w:pPr>
      <w:r w:rsidRPr="008B08DE">
        <w:rPr>
          <w:rFonts w:cs="David" w:hint="cs"/>
          <w:rtl/>
        </w:rPr>
        <w:tab/>
        <w:t xml:space="preserve"> אז זה לא פֶר שלא נהיה פה. </w:t>
      </w:r>
    </w:p>
    <w:p w14:paraId="519C236C" w14:textId="77777777" w:rsidR="008B08DE" w:rsidRPr="008B08DE" w:rsidRDefault="008B08DE" w:rsidP="008B08DE">
      <w:pPr>
        <w:bidi/>
        <w:jc w:val="both"/>
        <w:rPr>
          <w:rFonts w:cs="David" w:hint="cs"/>
          <w:rtl/>
        </w:rPr>
      </w:pPr>
    </w:p>
    <w:p w14:paraId="6E07CE15"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C79F264" w14:textId="77777777" w:rsidR="008B08DE" w:rsidRPr="008B08DE" w:rsidRDefault="008B08DE" w:rsidP="008B08DE">
      <w:pPr>
        <w:bidi/>
        <w:jc w:val="both"/>
        <w:rPr>
          <w:rFonts w:cs="David" w:hint="cs"/>
          <w:rtl/>
        </w:rPr>
      </w:pPr>
    </w:p>
    <w:p w14:paraId="2D54BC6C" w14:textId="77777777" w:rsidR="008B08DE" w:rsidRPr="008B08DE" w:rsidRDefault="008B08DE" w:rsidP="008B08DE">
      <w:pPr>
        <w:bidi/>
        <w:jc w:val="both"/>
        <w:rPr>
          <w:rFonts w:cs="David" w:hint="cs"/>
          <w:rtl/>
        </w:rPr>
      </w:pPr>
      <w:r w:rsidRPr="008B08DE">
        <w:rPr>
          <w:rFonts w:cs="David" w:hint="cs"/>
          <w:rtl/>
        </w:rPr>
        <w:tab/>
        <w:t xml:space="preserve">זה נכון. אני מאוד מקווה שתהיה כאן. </w:t>
      </w:r>
    </w:p>
    <w:p w14:paraId="26CD49C3" w14:textId="77777777" w:rsidR="008B08DE" w:rsidRPr="008B08DE" w:rsidRDefault="008B08DE" w:rsidP="008B08DE">
      <w:pPr>
        <w:bidi/>
        <w:jc w:val="both"/>
        <w:rPr>
          <w:rFonts w:cs="David" w:hint="cs"/>
          <w:rtl/>
        </w:rPr>
      </w:pPr>
    </w:p>
    <w:p w14:paraId="2C937F1B"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317FEA4E" w14:textId="77777777" w:rsidR="008B08DE" w:rsidRPr="008B08DE" w:rsidRDefault="008B08DE" w:rsidP="008B08DE">
      <w:pPr>
        <w:tabs>
          <w:tab w:val="left" w:pos="389"/>
          <w:tab w:val="left" w:pos="1930"/>
        </w:tabs>
        <w:bidi/>
        <w:jc w:val="both"/>
        <w:rPr>
          <w:rFonts w:cs="David" w:hint="cs"/>
          <w:rtl/>
        </w:rPr>
      </w:pPr>
    </w:p>
    <w:p w14:paraId="134C6E5B" w14:textId="77777777" w:rsidR="008B08DE" w:rsidRPr="008B08DE" w:rsidRDefault="008B08DE" w:rsidP="008B08DE">
      <w:pPr>
        <w:bidi/>
        <w:jc w:val="both"/>
        <w:rPr>
          <w:rFonts w:cs="David" w:hint="cs"/>
          <w:rtl/>
        </w:rPr>
      </w:pPr>
      <w:r w:rsidRPr="008B08DE">
        <w:rPr>
          <w:rFonts w:cs="David" w:hint="cs"/>
          <w:rtl/>
        </w:rPr>
        <w:tab/>
        <w:t xml:space="preserve"> אז לפחות סדר היום- -</w:t>
      </w:r>
    </w:p>
    <w:p w14:paraId="76325F7D" w14:textId="77777777" w:rsidR="008B08DE" w:rsidRPr="008B08DE" w:rsidRDefault="008B08DE" w:rsidP="008B08DE">
      <w:pPr>
        <w:bidi/>
        <w:jc w:val="both"/>
        <w:rPr>
          <w:rFonts w:cs="David" w:hint="cs"/>
          <w:rtl/>
        </w:rPr>
      </w:pPr>
    </w:p>
    <w:p w14:paraId="058634BA" w14:textId="77777777" w:rsidR="008B08DE" w:rsidRPr="008B08DE" w:rsidRDefault="008B08DE" w:rsidP="008B08DE">
      <w:pPr>
        <w:bidi/>
        <w:jc w:val="both"/>
        <w:rPr>
          <w:rFonts w:cs="David" w:hint="cs"/>
          <w:u w:val="single"/>
          <w:rtl/>
        </w:rPr>
      </w:pPr>
      <w:r w:rsidRPr="008B08DE">
        <w:rPr>
          <w:rFonts w:cs="David" w:hint="cs"/>
          <w:u w:val="single"/>
          <w:rtl/>
        </w:rPr>
        <w:t xml:space="preserve">מנחם </w:t>
      </w:r>
      <w:proofErr w:type="spellStart"/>
      <w:r w:rsidRPr="008B08DE">
        <w:rPr>
          <w:rFonts w:cs="David" w:hint="cs"/>
          <w:u w:val="single"/>
          <w:rtl/>
        </w:rPr>
        <w:t>מוזס</w:t>
      </w:r>
      <w:proofErr w:type="spellEnd"/>
      <w:r w:rsidRPr="008B08DE">
        <w:rPr>
          <w:rFonts w:cs="David" w:hint="cs"/>
          <w:u w:val="single"/>
          <w:rtl/>
        </w:rPr>
        <w:t>:</w:t>
      </w:r>
    </w:p>
    <w:p w14:paraId="08A16FDB" w14:textId="77777777" w:rsidR="008B08DE" w:rsidRPr="008B08DE" w:rsidRDefault="008B08DE" w:rsidP="008B08DE">
      <w:pPr>
        <w:bidi/>
        <w:jc w:val="both"/>
        <w:rPr>
          <w:rFonts w:cs="David" w:hint="cs"/>
          <w:rtl/>
        </w:rPr>
      </w:pPr>
    </w:p>
    <w:p w14:paraId="344CE573" w14:textId="77777777" w:rsidR="008B08DE" w:rsidRPr="008B08DE" w:rsidRDefault="008B08DE" w:rsidP="008B08DE">
      <w:pPr>
        <w:bidi/>
        <w:jc w:val="both"/>
        <w:rPr>
          <w:rFonts w:cs="David" w:hint="cs"/>
          <w:rtl/>
        </w:rPr>
      </w:pPr>
      <w:r w:rsidRPr="008B08DE">
        <w:rPr>
          <w:rFonts w:cs="David" w:hint="cs"/>
          <w:rtl/>
        </w:rPr>
        <w:tab/>
        <w:t>קח בחשבון שאני לא אהיה כאן.</w:t>
      </w:r>
    </w:p>
    <w:p w14:paraId="050B2BCC" w14:textId="77777777" w:rsidR="008B08DE" w:rsidRPr="008B08DE" w:rsidRDefault="008B08DE" w:rsidP="008B08DE">
      <w:pPr>
        <w:bidi/>
        <w:jc w:val="both"/>
        <w:rPr>
          <w:rFonts w:cs="David" w:hint="cs"/>
          <w:rtl/>
        </w:rPr>
      </w:pPr>
    </w:p>
    <w:p w14:paraId="189BDB5F" w14:textId="77777777" w:rsidR="008B08DE" w:rsidRPr="008B08DE" w:rsidRDefault="008B08DE" w:rsidP="008B08DE">
      <w:pPr>
        <w:bidi/>
        <w:jc w:val="both"/>
        <w:rPr>
          <w:rFonts w:cs="David" w:hint="cs"/>
          <w:rtl/>
        </w:rPr>
      </w:pPr>
      <w:r w:rsidRPr="008B08DE">
        <w:rPr>
          <w:rFonts w:cs="David" w:hint="cs"/>
          <w:u w:val="single"/>
          <w:rtl/>
        </w:rPr>
        <w:t>נסים זאב:</w:t>
      </w:r>
    </w:p>
    <w:p w14:paraId="2E3B9013" w14:textId="77777777" w:rsidR="008B08DE" w:rsidRPr="008B08DE" w:rsidRDefault="008B08DE" w:rsidP="008B08DE">
      <w:pPr>
        <w:bidi/>
        <w:jc w:val="both"/>
        <w:rPr>
          <w:rFonts w:cs="David" w:hint="cs"/>
          <w:rtl/>
        </w:rPr>
      </w:pPr>
    </w:p>
    <w:p w14:paraId="3E12E419" w14:textId="77777777" w:rsidR="008B08DE" w:rsidRPr="008B08DE" w:rsidRDefault="008B08DE" w:rsidP="008B08DE">
      <w:pPr>
        <w:bidi/>
        <w:jc w:val="both"/>
        <w:rPr>
          <w:rFonts w:cs="David" w:hint="cs"/>
          <w:rtl/>
        </w:rPr>
      </w:pPr>
      <w:r w:rsidRPr="008B08DE">
        <w:rPr>
          <w:rFonts w:cs="David" w:hint="cs"/>
          <w:rtl/>
        </w:rPr>
        <w:tab/>
        <w:t>אני מבקש שאם יהיו הצעות חוק שהם יהיו בראשונה, והשאילתות יהיו לאחרונה.</w:t>
      </w:r>
    </w:p>
    <w:p w14:paraId="75C55996" w14:textId="77777777" w:rsidR="008B08DE" w:rsidRPr="008B08DE" w:rsidRDefault="008B08DE" w:rsidP="008B08DE">
      <w:pPr>
        <w:bidi/>
        <w:jc w:val="both"/>
        <w:rPr>
          <w:rFonts w:cs="David" w:hint="cs"/>
          <w:rtl/>
        </w:rPr>
      </w:pPr>
    </w:p>
    <w:p w14:paraId="2F0ACCC6"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4C5E9661" w14:textId="77777777" w:rsidR="008B08DE" w:rsidRPr="008B08DE" w:rsidRDefault="008B08DE" w:rsidP="008B08DE">
      <w:pPr>
        <w:bidi/>
        <w:jc w:val="both"/>
        <w:rPr>
          <w:rFonts w:cs="David" w:hint="cs"/>
          <w:rtl/>
        </w:rPr>
      </w:pPr>
    </w:p>
    <w:p w14:paraId="63BBE7E5" w14:textId="77777777" w:rsidR="008B08DE" w:rsidRPr="008B08DE" w:rsidRDefault="008B08DE" w:rsidP="008B08DE">
      <w:pPr>
        <w:bidi/>
        <w:jc w:val="both"/>
        <w:rPr>
          <w:rFonts w:cs="David" w:hint="cs"/>
          <w:rtl/>
        </w:rPr>
      </w:pPr>
      <w:r w:rsidRPr="008B08DE">
        <w:rPr>
          <w:rFonts w:cs="David" w:hint="cs"/>
          <w:rtl/>
        </w:rPr>
        <w:tab/>
        <w:t>אין שאילתות.</w:t>
      </w:r>
    </w:p>
    <w:p w14:paraId="3ABC222B" w14:textId="77777777" w:rsidR="008B08DE" w:rsidRPr="008B08DE" w:rsidRDefault="008B08DE" w:rsidP="008B08DE">
      <w:pPr>
        <w:bidi/>
        <w:jc w:val="both"/>
        <w:rPr>
          <w:rFonts w:cs="David" w:hint="cs"/>
          <w:rtl/>
        </w:rPr>
      </w:pPr>
    </w:p>
    <w:p w14:paraId="5E77ADA0"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304CC372" w14:textId="77777777" w:rsidR="008B08DE" w:rsidRPr="008B08DE" w:rsidRDefault="008B08DE" w:rsidP="008B08DE">
      <w:pPr>
        <w:tabs>
          <w:tab w:val="left" w:pos="389"/>
          <w:tab w:val="left" w:pos="1930"/>
        </w:tabs>
        <w:bidi/>
        <w:jc w:val="both"/>
        <w:rPr>
          <w:rFonts w:cs="David" w:hint="cs"/>
          <w:rtl/>
        </w:rPr>
      </w:pPr>
    </w:p>
    <w:p w14:paraId="0BF2AA9C" w14:textId="77777777" w:rsidR="008B08DE" w:rsidRPr="008B08DE" w:rsidRDefault="008B08DE" w:rsidP="008B08DE">
      <w:pPr>
        <w:bidi/>
        <w:jc w:val="both"/>
        <w:rPr>
          <w:rFonts w:cs="David" w:hint="cs"/>
          <w:rtl/>
        </w:rPr>
      </w:pPr>
      <w:r w:rsidRPr="008B08DE">
        <w:rPr>
          <w:rFonts w:cs="David" w:hint="cs"/>
          <w:rtl/>
        </w:rPr>
        <w:tab/>
        <w:t xml:space="preserve"> בדרך כלל יש שאילתות בעל-פה.</w:t>
      </w:r>
    </w:p>
    <w:p w14:paraId="7787CD01" w14:textId="77777777" w:rsidR="008B08DE" w:rsidRPr="008B08DE" w:rsidRDefault="008B08DE" w:rsidP="008B08DE">
      <w:pPr>
        <w:bidi/>
        <w:jc w:val="both"/>
        <w:rPr>
          <w:rFonts w:cs="David" w:hint="cs"/>
          <w:rtl/>
        </w:rPr>
      </w:pPr>
    </w:p>
    <w:p w14:paraId="2FD09141"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F61480C" w14:textId="77777777" w:rsidR="008B08DE" w:rsidRPr="008B08DE" w:rsidRDefault="008B08DE" w:rsidP="008B08DE">
      <w:pPr>
        <w:bidi/>
        <w:jc w:val="both"/>
        <w:rPr>
          <w:rFonts w:cs="David" w:hint="cs"/>
          <w:rtl/>
        </w:rPr>
      </w:pPr>
    </w:p>
    <w:p w14:paraId="0215E19C" w14:textId="77777777" w:rsidR="008B08DE" w:rsidRPr="008B08DE" w:rsidRDefault="008B08DE" w:rsidP="008B08DE">
      <w:pPr>
        <w:bidi/>
        <w:jc w:val="both"/>
        <w:rPr>
          <w:rFonts w:cs="David" w:hint="cs"/>
          <w:rtl/>
        </w:rPr>
      </w:pPr>
      <w:r w:rsidRPr="008B08DE">
        <w:rPr>
          <w:rFonts w:cs="David" w:hint="cs"/>
          <w:rtl/>
        </w:rPr>
        <w:tab/>
        <w:t>לא יהיו דברים כאלה.</w:t>
      </w:r>
    </w:p>
    <w:p w14:paraId="1C7CCADB" w14:textId="77777777" w:rsidR="008B08DE" w:rsidRPr="008B08DE" w:rsidRDefault="008B08DE" w:rsidP="008B08DE">
      <w:pPr>
        <w:bidi/>
        <w:jc w:val="both"/>
        <w:rPr>
          <w:rFonts w:cs="David" w:hint="cs"/>
          <w:rtl/>
        </w:rPr>
      </w:pPr>
    </w:p>
    <w:p w14:paraId="7A7EFB57"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747D29E5" w14:textId="77777777" w:rsidR="008B08DE" w:rsidRPr="008B08DE" w:rsidRDefault="008B08DE" w:rsidP="008B08DE">
      <w:pPr>
        <w:tabs>
          <w:tab w:val="left" w:pos="389"/>
          <w:tab w:val="left" w:pos="1930"/>
        </w:tabs>
        <w:bidi/>
        <w:jc w:val="both"/>
        <w:rPr>
          <w:rFonts w:cs="David" w:hint="cs"/>
          <w:rtl/>
        </w:rPr>
      </w:pPr>
    </w:p>
    <w:p w14:paraId="00BD289C" w14:textId="77777777" w:rsidR="008B08DE" w:rsidRPr="008B08DE" w:rsidRDefault="008B08DE" w:rsidP="008B08DE">
      <w:pPr>
        <w:bidi/>
        <w:jc w:val="both"/>
        <w:rPr>
          <w:rFonts w:cs="David" w:hint="cs"/>
          <w:rtl/>
        </w:rPr>
      </w:pPr>
      <w:r w:rsidRPr="008B08DE">
        <w:rPr>
          <w:rFonts w:cs="David" w:hint="cs"/>
          <w:rtl/>
        </w:rPr>
        <w:tab/>
        <w:t xml:space="preserve"> אז אם יש הצעות לסדר שיהיו בסוף.</w:t>
      </w:r>
    </w:p>
    <w:p w14:paraId="73CBAA3B" w14:textId="77777777" w:rsidR="008B08DE" w:rsidRPr="008B08DE" w:rsidRDefault="008B08DE" w:rsidP="008B08DE">
      <w:pPr>
        <w:bidi/>
        <w:jc w:val="both"/>
        <w:rPr>
          <w:rFonts w:cs="David" w:hint="cs"/>
          <w:rtl/>
        </w:rPr>
      </w:pPr>
    </w:p>
    <w:p w14:paraId="674E972A" w14:textId="77777777" w:rsidR="008B08DE" w:rsidRDefault="008B08DE" w:rsidP="008B08DE">
      <w:pPr>
        <w:bidi/>
        <w:jc w:val="both"/>
        <w:rPr>
          <w:rFonts w:cs="David" w:hint="cs"/>
          <w:u w:val="single"/>
          <w:rtl/>
        </w:rPr>
      </w:pPr>
    </w:p>
    <w:p w14:paraId="4D0A03B1" w14:textId="77777777" w:rsidR="008B08DE" w:rsidRDefault="008B08DE" w:rsidP="008B08DE">
      <w:pPr>
        <w:bidi/>
        <w:jc w:val="both"/>
        <w:rPr>
          <w:rFonts w:cs="David" w:hint="cs"/>
          <w:u w:val="single"/>
          <w:rtl/>
        </w:rPr>
      </w:pPr>
    </w:p>
    <w:p w14:paraId="143C8A8D" w14:textId="77777777" w:rsidR="008B08DE" w:rsidRDefault="008B08DE" w:rsidP="008B08DE">
      <w:pPr>
        <w:bidi/>
        <w:jc w:val="both"/>
        <w:rPr>
          <w:rFonts w:cs="David" w:hint="cs"/>
          <w:u w:val="single"/>
          <w:rtl/>
        </w:rPr>
      </w:pPr>
    </w:p>
    <w:p w14:paraId="719BF040" w14:textId="77777777" w:rsidR="008B08DE" w:rsidRDefault="008B08DE" w:rsidP="008B08DE">
      <w:pPr>
        <w:bidi/>
        <w:jc w:val="both"/>
        <w:rPr>
          <w:rFonts w:cs="David" w:hint="cs"/>
          <w:u w:val="single"/>
          <w:rtl/>
        </w:rPr>
      </w:pPr>
    </w:p>
    <w:p w14:paraId="065CCDD3" w14:textId="77777777" w:rsidR="008B08DE" w:rsidRDefault="008B08DE" w:rsidP="008B08DE">
      <w:pPr>
        <w:bidi/>
        <w:jc w:val="both"/>
        <w:rPr>
          <w:rFonts w:cs="David" w:hint="cs"/>
          <w:u w:val="single"/>
          <w:rtl/>
        </w:rPr>
      </w:pPr>
    </w:p>
    <w:p w14:paraId="3150D3D2" w14:textId="77777777" w:rsidR="008B08DE" w:rsidRDefault="008B08DE" w:rsidP="008B08DE">
      <w:pPr>
        <w:bidi/>
        <w:jc w:val="both"/>
        <w:rPr>
          <w:rFonts w:cs="David" w:hint="cs"/>
          <w:u w:val="single"/>
          <w:rtl/>
        </w:rPr>
      </w:pPr>
    </w:p>
    <w:p w14:paraId="04DAF3AA"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5EC26219" w14:textId="77777777" w:rsidR="008B08DE" w:rsidRPr="008B08DE" w:rsidRDefault="008B08DE" w:rsidP="008B08DE">
      <w:pPr>
        <w:bidi/>
        <w:jc w:val="both"/>
        <w:rPr>
          <w:rFonts w:cs="David" w:hint="cs"/>
          <w:rtl/>
        </w:rPr>
      </w:pPr>
    </w:p>
    <w:p w14:paraId="623A52C4" w14:textId="77777777" w:rsidR="008B08DE" w:rsidRPr="008B08DE" w:rsidRDefault="008B08DE" w:rsidP="008B08DE">
      <w:pPr>
        <w:bidi/>
        <w:jc w:val="both"/>
        <w:rPr>
          <w:rFonts w:cs="David" w:hint="cs"/>
          <w:rtl/>
        </w:rPr>
      </w:pPr>
      <w:r w:rsidRPr="008B08DE">
        <w:rPr>
          <w:rFonts w:cs="David" w:hint="cs"/>
          <w:rtl/>
        </w:rPr>
        <w:tab/>
        <w:t xml:space="preserve">אין הצעות לסדר, אין כלום. רק חקיקה. אגב, אם המליאה תסתיים לפני 14:00 אף אחד לא יחזיק אותה בכוח עד 14:00. </w:t>
      </w:r>
    </w:p>
    <w:p w14:paraId="72860271" w14:textId="77777777" w:rsidR="008B08DE" w:rsidRPr="008B08DE" w:rsidRDefault="008B08DE" w:rsidP="008B08DE">
      <w:pPr>
        <w:bidi/>
        <w:jc w:val="both"/>
        <w:rPr>
          <w:rFonts w:cs="David" w:hint="cs"/>
          <w:rtl/>
        </w:rPr>
      </w:pPr>
    </w:p>
    <w:p w14:paraId="1A188FB5"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3B4DC089" w14:textId="77777777" w:rsidR="008B08DE" w:rsidRPr="008B08DE" w:rsidRDefault="008B08DE" w:rsidP="008B08DE">
      <w:pPr>
        <w:tabs>
          <w:tab w:val="left" w:pos="389"/>
          <w:tab w:val="left" w:pos="1930"/>
        </w:tabs>
        <w:bidi/>
        <w:jc w:val="both"/>
        <w:rPr>
          <w:rFonts w:cs="David" w:hint="cs"/>
          <w:rtl/>
        </w:rPr>
      </w:pPr>
    </w:p>
    <w:p w14:paraId="30E020EF" w14:textId="77777777" w:rsidR="008B08DE" w:rsidRPr="008B08DE" w:rsidRDefault="008B08DE" w:rsidP="008B08DE">
      <w:pPr>
        <w:bidi/>
        <w:jc w:val="both"/>
        <w:rPr>
          <w:rFonts w:cs="David" w:hint="cs"/>
          <w:rtl/>
        </w:rPr>
      </w:pPr>
      <w:r w:rsidRPr="008B08DE">
        <w:rPr>
          <w:rFonts w:cs="David" w:hint="cs"/>
          <w:rtl/>
        </w:rPr>
        <w:tab/>
        <w:t xml:space="preserve"> אפשר לבוא במוצאי תשעה באב ולהמשיך בדיונים.</w:t>
      </w:r>
    </w:p>
    <w:p w14:paraId="215C5083" w14:textId="77777777" w:rsidR="008B08DE" w:rsidRPr="008B08DE" w:rsidRDefault="008B08DE" w:rsidP="008B08DE">
      <w:pPr>
        <w:bidi/>
        <w:jc w:val="both"/>
        <w:rPr>
          <w:rFonts w:cs="David" w:hint="cs"/>
          <w:rtl/>
        </w:rPr>
      </w:pPr>
    </w:p>
    <w:p w14:paraId="6D896357"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4AB4F1D2" w14:textId="77777777" w:rsidR="008B08DE" w:rsidRPr="008B08DE" w:rsidRDefault="008B08DE" w:rsidP="008B08DE">
      <w:pPr>
        <w:bidi/>
        <w:jc w:val="both"/>
        <w:rPr>
          <w:rFonts w:cs="David" w:hint="cs"/>
          <w:rtl/>
        </w:rPr>
      </w:pPr>
    </w:p>
    <w:p w14:paraId="1AADF0D0" w14:textId="77777777" w:rsidR="008B08DE" w:rsidRPr="008B08DE" w:rsidRDefault="008B08DE" w:rsidP="008B08DE">
      <w:pPr>
        <w:bidi/>
        <w:jc w:val="both"/>
        <w:rPr>
          <w:rFonts w:cs="David" w:hint="cs"/>
          <w:rtl/>
        </w:rPr>
      </w:pPr>
      <w:r w:rsidRPr="008B08DE">
        <w:rPr>
          <w:rFonts w:cs="David" w:hint="cs"/>
          <w:rtl/>
        </w:rPr>
        <w:tab/>
        <w:t xml:space="preserve">אומר לי מזכיר הכנסת שנבדקו תקדימים של שנים קודמות בעניין דיונים בערב תשעה באב, וזה תמיד היה ב-14:00. תשעה באב נכנס מאוחר מאוד כי זה שעון קיץ, ולכן בהחלט נראה לי שזאת הצעה סבירה. </w:t>
      </w:r>
    </w:p>
    <w:p w14:paraId="1DFC2824" w14:textId="77777777" w:rsidR="008B08DE" w:rsidRPr="008B08DE" w:rsidRDefault="008B08DE" w:rsidP="008B08DE">
      <w:pPr>
        <w:bidi/>
        <w:jc w:val="both"/>
        <w:rPr>
          <w:rFonts w:cs="David" w:hint="cs"/>
          <w:rtl/>
        </w:rPr>
      </w:pPr>
    </w:p>
    <w:p w14:paraId="6D9CB8FA" w14:textId="77777777" w:rsidR="008B08DE" w:rsidRPr="008B08DE" w:rsidRDefault="008B08DE" w:rsidP="008B08DE">
      <w:pPr>
        <w:bidi/>
        <w:jc w:val="both"/>
        <w:rPr>
          <w:rFonts w:cs="David" w:hint="cs"/>
          <w:rtl/>
        </w:rPr>
      </w:pPr>
      <w:r w:rsidRPr="008B08DE">
        <w:rPr>
          <w:rFonts w:cs="David" w:hint="cs"/>
          <w:rtl/>
        </w:rPr>
        <w:tab/>
        <w:t xml:space="preserve">אני מביא לאישור את בקשת יושב ראש הכנסת. מי בעד? מי נגד? מי נמנע? בעד </w:t>
      </w:r>
      <w:r w:rsidRPr="008B08DE">
        <w:rPr>
          <w:rFonts w:cs="David"/>
          <w:rtl/>
        </w:rPr>
        <w:t>–</w:t>
      </w:r>
      <w:r w:rsidRPr="008B08DE">
        <w:rPr>
          <w:rFonts w:cs="David" w:hint="cs"/>
          <w:rtl/>
        </w:rPr>
        <w:t xml:space="preserve"> רוב; נגד </w:t>
      </w:r>
      <w:r w:rsidRPr="008B08DE">
        <w:rPr>
          <w:rFonts w:cs="David"/>
          <w:rtl/>
        </w:rPr>
        <w:t>–</w:t>
      </w:r>
      <w:r w:rsidRPr="008B08DE">
        <w:rPr>
          <w:rFonts w:cs="David" w:hint="cs"/>
          <w:rtl/>
        </w:rPr>
        <w:t xml:space="preserve"> אין; נמנע </w:t>
      </w:r>
      <w:r w:rsidRPr="008B08DE">
        <w:rPr>
          <w:rFonts w:cs="David"/>
          <w:rtl/>
        </w:rPr>
        <w:t>–</w:t>
      </w:r>
      <w:r w:rsidRPr="008B08DE">
        <w:rPr>
          <w:rFonts w:cs="David" w:hint="cs"/>
          <w:rtl/>
        </w:rPr>
        <w:t xml:space="preserve"> 1. הבקשה אושרה.</w:t>
      </w:r>
    </w:p>
    <w:p w14:paraId="30714F19" w14:textId="77777777" w:rsidR="008B08DE" w:rsidRPr="008B08DE" w:rsidRDefault="008B08DE" w:rsidP="008B08DE">
      <w:pPr>
        <w:bidi/>
        <w:jc w:val="both"/>
        <w:rPr>
          <w:rFonts w:cs="David" w:hint="cs"/>
          <w:rtl/>
        </w:rPr>
      </w:pPr>
    </w:p>
    <w:p w14:paraId="05F44ABA" w14:textId="77777777" w:rsidR="008B08DE" w:rsidRPr="008B08DE" w:rsidRDefault="008B08DE" w:rsidP="008B08DE">
      <w:pPr>
        <w:bidi/>
        <w:jc w:val="both"/>
        <w:rPr>
          <w:rFonts w:cs="David" w:hint="cs"/>
          <w:rtl/>
        </w:rPr>
      </w:pPr>
      <w:r w:rsidRPr="008B08DE">
        <w:rPr>
          <w:rFonts w:cs="David" w:hint="cs"/>
          <w:u w:val="single"/>
          <w:rtl/>
        </w:rPr>
        <w:t>אחמד טיבי:</w:t>
      </w:r>
    </w:p>
    <w:p w14:paraId="07E3707B" w14:textId="77777777" w:rsidR="008B08DE" w:rsidRPr="008B08DE" w:rsidRDefault="008B08DE" w:rsidP="008B08DE">
      <w:pPr>
        <w:bidi/>
        <w:jc w:val="both"/>
        <w:rPr>
          <w:rFonts w:cs="David" w:hint="cs"/>
          <w:rtl/>
        </w:rPr>
      </w:pPr>
    </w:p>
    <w:p w14:paraId="3B5EC6EC" w14:textId="77777777" w:rsidR="008B08DE" w:rsidRPr="008B08DE" w:rsidRDefault="008B08DE" w:rsidP="008B08DE">
      <w:pPr>
        <w:bidi/>
        <w:jc w:val="both"/>
        <w:rPr>
          <w:rFonts w:cs="David" w:hint="cs"/>
          <w:rtl/>
        </w:rPr>
      </w:pPr>
      <w:r w:rsidRPr="008B08DE">
        <w:rPr>
          <w:rFonts w:cs="David" w:hint="cs"/>
          <w:rtl/>
        </w:rPr>
        <w:tab/>
        <w:t>איזו הצעה זאת, אדוני?</w:t>
      </w:r>
    </w:p>
    <w:p w14:paraId="3E0213F7" w14:textId="77777777" w:rsidR="008B08DE" w:rsidRPr="008B08DE" w:rsidRDefault="008B08DE" w:rsidP="008B08DE">
      <w:pPr>
        <w:bidi/>
        <w:jc w:val="both"/>
        <w:rPr>
          <w:rFonts w:cs="David" w:hint="cs"/>
          <w:rtl/>
        </w:rPr>
      </w:pPr>
    </w:p>
    <w:p w14:paraId="70C4C877"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484B5FFC" w14:textId="77777777" w:rsidR="008B08DE" w:rsidRPr="008B08DE" w:rsidRDefault="008B08DE" w:rsidP="008B08DE">
      <w:pPr>
        <w:bidi/>
        <w:jc w:val="both"/>
        <w:rPr>
          <w:rFonts w:cs="David" w:hint="cs"/>
          <w:rtl/>
        </w:rPr>
      </w:pPr>
    </w:p>
    <w:p w14:paraId="0EAE2FF9" w14:textId="77777777" w:rsidR="008B08DE" w:rsidRPr="008B08DE" w:rsidRDefault="008B08DE" w:rsidP="008B08DE">
      <w:pPr>
        <w:bidi/>
        <w:jc w:val="both"/>
        <w:rPr>
          <w:rFonts w:cs="David" w:hint="cs"/>
          <w:rtl/>
        </w:rPr>
      </w:pPr>
      <w:r w:rsidRPr="008B08DE">
        <w:rPr>
          <w:rFonts w:cs="David" w:hint="cs"/>
          <w:rtl/>
        </w:rPr>
        <w:tab/>
        <w:t>סדרי הדיון בימים ג' ו-ד'.</w:t>
      </w:r>
    </w:p>
    <w:p w14:paraId="4B732CBD" w14:textId="77777777" w:rsidR="008B08DE" w:rsidRPr="008B08DE" w:rsidRDefault="008B08DE" w:rsidP="008B08DE">
      <w:pPr>
        <w:bidi/>
        <w:jc w:val="both"/>
        <w:rPr>
          <w:rFonts w:cs="David" w:hint="cs"/>
          <w:rtl/>
        </w:rPr>
      </w:pPr>
    </w:p>
    <w:p w14:paraId="1C881ADD" w14:textId="77777777" w:rsidR="008B08DE" w:rsidRPr="008B08DE" w:rsidRDefault="008B08DE" w:rsidP="008B08DE">
      <w:pPr>
        <w:bidi/>
        <w:jc w:val="both"/>
        <w:rPr>
          <w:rFonts w:cs="David" w:hint="cs"/>
          <w:u w:val="single"/>
          <w:rtl/>
        </w:rPr>
      </w:pPr>
      <w:r w:rsidRPr="008B08DE">
        <w:rPr>
          <w:rFonts w:cs="David" w:hint="cs"/>
          <w:u w:val="single"/>
          <w:rtl/>
        </w:rPr>
        <w:t>אחמד טיבי:</w:t>
      </w:r>
    </w:p>
    <w:p w14:paraId="2C7B5FB6" w14:textId="77777777" w:rsidR="008B08DE" w:rsidRPr="008B08DE" w:rsidRDefault="008B08DE" w:rsidP="008B08DE">
      <w:pPr>
        <w:bidi/>
        <w:jc w:val="both"/>
        <w:rPr>
          <w:rFonts w:cs="David" w:hint="cs"/>
          <w:u w:val="single"/>
          <w:rtl/>
        </w:rPr>
      </w:pPr>
    </w:p>
    <w:p w14:paraId="14139147" w14:textId="77777777" w:rsidR="008B08DE" w:rsidRPr="008B08DE" w:rsidRDefault="008B08DE" w:rsidP="008B08DE">
      <w:pPr>
        <w:bidi/>
        <w:jc w:val="both"/>
        <w:rPr>
          <w:rFonts w:cs="David" w:hint="cs"/>
          <w:rtl/>
        </w:rPr>
      </w:pPr>
      <w:r w:rsidRPr="008B08DE">
        <w:rPr>
          <w:rFonts w:cs="David" w:hint="cs"/>
          <w:rtl/>
        </w:rPr>
        <w:tab/>
        <w:t xml:space="preserve"> אם כך, שלושה נמנעים </w:t>
      </w:r>
      <w:r w:rsidRPr="008B08DE">
        <w:rPr>
          <w:rFonts w:cs="David"/>
          <w:rtl/>
        </w:rPr>
        <w:t>–</w:t>
      </w:r>
      <w:r w:rsidRPr="008B08DE">
        <w:rPr>
          <w:rFonts w:cs="David" w:hint="cs"/>
          <w:rtl/>
        </w:rPr>
        <w:t xml:space="preserve"> גם אני ורחל אדטו.</w:t>
      </w:r>
    </w:p>
    <w:p w14:paraId="4DB90132" w14:textId="77777777" w:rsidR="008B08DE" w:rsidRPr="008B08DE" w:rsidRDefault="008B08DE" w:rsidP="008B08DE">
      <w:pPr>
        <w:bidi/>
        <w:jc w:val="both"/>
        <w:rPr>
          <w:rFonts w:cs="David" w:hint="cs"/>
          <w:rtl/>
        </w:rPr>
      </w:pPr>
    </w:p>
    <w:p w14:paraId="4D6FC20A" w14:textId="77777777" w:rsidR="008B08DE" w:rsidRPr="008B08DE" w:rsidRDefault="008B08DE" w:rsidP="008B08DE">
      <w:pPr>
        <w:bidi/>
        <w:jc w:val="both"/>
        <w:rPr>
          <w:rFonts w:cs="David" w:hint="cs"/>
          <w:rtl/>
        </w:rPr>
      </w:pPr>
    </w:p>
    <w:p w14:paraId="5373E288" w14:textId="77777777" w:rsidR="008B08DE" w:rsidRPr="008B08DE" w:rsidRDefault="008B08DE" w:rsidP="008B08DE">
      <w:pPr>
        <w:bidi/>
        <w:jc w:val="both"/>
        <w:rPr>
          <w:rFonts w:cs="David" w:hint="cs"/>
          <w:rtl/>
        </w:rPr>
      </w:pPr>
      <w:r w:rsidRPr="008B08DE">
        <w:rPr>
          <w:rFonts w:cs="David"/>
          <w:rtl/>
        </w:rPr>
        <w:br w:type="page"/>
      </w:r>
    </w:p>
    <w:p w14:paraId="1FC660A3" w14:textId="77777777" w:rsidR="008B08DE" w:rsidRPr="008B08DE" w:rsidRDefault="008B08DE" w:rsidP="008B08DE">
      <w:pPr>
        <w:bidi/>
        <w:jc w:val="center"/>
        <w:rPr>
          <w:rFonts w:ascii="Arial" w:hAnsi="Arial" w:cs="David" w:hint="cs"/>
          <w:b/>
          <w:bCs/>
          <w:color w:val="000000"/>
          <w:u w:val="single"/>
          <w:rtl/>
        </w:rPr>
      </w:pPr>
      <w:r w:rsidRPr="008B08DE">
        <w:rPr>
          <w:rFonts w:ascii="Arial" w:hAnsi="Arial" w:cs="David" w:hint="cs"/>
          <w:b/>
          <w:bCs/>
          <w:color w:val="000000"/>
          <w:u w:val="single"/>
          <w:rtl/>
        </w:rPr>
        <w:t xml:space="preserve">ג. </w:t>
      </w:r>
      <w:r w:rsidRPr="008B08DE">
        <w:rPr>
          <w:rFonts w:ascii="Arial" w:hAnsi="Arial" w:cs="David"/>
          <w:b/>
          <w:bCs/>
          <w:color w:val="000000"/>
          <w:u w:val="single"/>
          <w:rtl/>
        </w:rPr>
        <w:t>בקשות הממשלה ובקשות ועדות הכנסת לפטור מחובת הנחה מוקדמת של</w:t>
      </w:r>
      <w:r w:rsidRPr="008B08DE">
        <w:rPr>
          <w:rFonts w:ascii="Arial" w:hAnsi="Arial" w:cs="David"/>
          <w:b/>
          <w:bCs/>
          <w:color w:val="000000"/>
          <w:u w:val="single"/>
        </w:rPr>
        <w:t xml:space="preserve"> </w:t>
      </w:r>
      <w:r w:rsidRPr="008B08DE">
        <w:rPr>
          <w:rFonts w:ascii="Arial" w:hAnsi="Arial" w:cs="David"/>
          <w:b/>
          <w:bCs/>
          <w:color w:val="000000"/>
          <w:u w:val="single"/>
          <w:rtl/>
        </w:rPr>
        <w:t>הצעות חוק</w:t>
      </w:r>
      <w:r w:rsidRPr="008B08DE">
        <w:rPr>
          <w:rFonts w:ascii="Arial" w:hAnsi="Arial" w:cs="David" w:hint="cs"/>
          <w:b/>
          <w:bCs/>
          <w:color w:val="000000"/>
          <w:u w:val="single"/>
          <w:rtl/>
        </w:rPr>
        <w:t>:</w:t>
      </w:r>
    </w:p>
    <w:p w14:paraId="18760FE7" w14:textId="77777777" w:rsidR="008B08DE" w:rsidRPr="008B08DE" w:rsidRDefault="008B08DE" w:rsidP="008B08DE">
      <w:pPr>
        <w:bidi/>
        <w:jc w:val="both"/>
        <w:rPr>
          <w:rFonts w:cs="David" w:hint="cs"/>
          <w:rtl/>
        </w:rPr>
      </w:pPr>
    </w:p>
    <w:p w14:paraId="044CDDB9" w14:textId="77777777" w:rsidR="008B08DE" w:rsidRPr="008B08DE" w:rsidRDefault="008B08DE" w:rsidP="008B08DE">
      <w:pPr>
        <w:numPr>
          <w:ilvl w:val="0"/>
          <w:numId w:val="8"/>
        </w:numPr>
        <w:overflowPunct w:val="0"/>
        <w:autoSpaceDE w:val="0"/>
        <w:autoSpaceDN w:val="0"/>
        <w:bidi/>
        <w:adjustRightInd w:val="0"/>
        <w:jc w:val="both"/>
        <w:textAlignment w:val="baseline"/>
        <w:rPr>
          <w:rFonts w:cs="David" w:hint="cs"/>
          <w:b/>
          <w:bCs/>
          <w:rtl/>
        </w:rPr>
      </w:pPr>
      <w:r w:rsidRPr="008B08DE">
        <w:rPr>
          <w:rFonts w:cs="David" w:hint="cs"/>
          <w:b/>
          <w:bCs/>
          <w:rtl/>
        </w:rPr>
        <w:t xml:space="preserve">בקשת הממשלה להקדמת הדיון בהצעת חוק סדר הדין הפלילי (סמכויות אכיפה </w:t>
      </w:r>
      <w:r w:rsidRPr="008B08DE">
        <w:rPr>
          <w:rFonts w:cs="David"/>
          <w:b/>
          <w:bCs/>
          <w:rtl/>
        </w:rPr>
        <w:t>–</w:t>
      </w:r>
      <w:r w:rsidRPr="008B08DE">
        <w:rPr>
          <w:rFonts w:cs="David" w:hint="cs"/>
          <w:b/>
          <w:bCs/>
          <w:rtl/>
        </w:rPr>
        <w:t xml:space="preserve"> </w:t>
      </w:r>
    </w:p>
    <w:p w14:paraId="13E2BCA7" w14:textId="77777777" w:rsidR="008B08DE" w:rsidRPr="008B08DE" w:rsidRDefault="008B08DE" w:rsidP="008B08DE">
      <w:pPr>
        <w:bidi/>
        <w:jc w:val="both"/>
        <w:rPr>
          <w:rFonts w:cs="David" w:hint="cs"/>
          <w:b/>
          <w:bCs/>
          <w:rtl/>
        </w:rPr>
      </w:pPr>
      <w:r w:rsidRPr="008B08DE">
        <w:rPr>
          <w:rFonts w:cs="David" w:hint="cs"/>
          <w:b/>
          <w:bCs/>
          <w:rtl/>
        </w:rPr>
        <w:t xml:space="preserve">                  מעצרים) (היוועדות חזותית </w:t>
      </w:r>
      <w:r w:rsidRPr="008B08DE">
        <w:rPr>
          <w:rFonts w:cs="David"/>
          <w:b/>
          <w:bCs/>
          <w:rtl/>
        </w:rPr>
        <w:t>–</w:t>
      </w:r>
      <w:r w:rsidRPr="008B08DE">
        <w:rPr>
          <w:rFonts w:cs="David" w:hint="cs"/>
          <w:b/>
          <w:bCs/>
          <w:rtl/>
        </w:rPr>
        <w:t xml:space="preserve"> הוראת שעה) (תיקון מס' 2), </w:t>
      </w:r>
      <w:proofErr w:type="spellStart"/>
      <w:r w:rsidRPr="008B08DE">
        <w:rPr>
          <w:rFonts w:cs="David" w:hint="cs"/>
          <w:b/>
          <w:bCs/>
          <w:rtl/>
        </w:rPr>
        <w:t>התשס"ט</w:t>
      </w:r>
      <w:proofErr w:type="spellEnd"/>
      <w:r w:rsidRPr="008B08DE">
        <w:rPr>
          <w:rFonts w:cs="David" w:hint="cs"/>
          <w:b/>
          <w:bCs/>
          <w:rtl/>
        </w:rPr>
        <w:t xml:space="preserve">-2009, לפני </w:t>
      </w:r>
    </w:p>
    <w:p w14:paraId="7C6C2037" w14:textId="77777777" w:rsidR="008B08DE" w:rsidRPr="008B08DE" w:rsidRDefault="008B08DE" w:rsidP="008B08DE">
      <w:pPr>
        <w:bidi/>
        <w:jc w:val="both"/>
        <w:rPr>
          <w:rFonts w:cs="David" w:hint="cs"/>
          <w:b/>
          <w:bCs/>
          <w:rtl/>
        </w:rPr>
      </w:pPr>
      <w:r w:rsidRPr="008B08DE">
        <w:rPr>
          <w:rFonts w:cs="David" w:hint="cs"/>
          <w:b/>
          <w:bCs/>
          <w:rtl/>
        </w:rPr>
        <w:t xml:space="preserve">                  הקריאה הראשונה.</w:t>
      </w:r>
    </w:p>
    <w:p w14:paraId="5B1CDE1B" w14:textId="77777777" w:rsidR="008B08DE" w:rsidRDefault="008B08DE" w:rsidP="008B08DE">
      <w:pPr>
        <w:bidi/>
        <w:jc w:val="both"/>
        <w:rPr>
          <w:rFonts w:cs="David" w:hint="cs"/>
          <w:rtl/>
        </w:rPr>
      </w:pPr>
    </w:p>
    <w:p w14:paraId="7D81A306" w14:textId="77777777" w:rsidR="008B08DE" w:rsidRPr="008B08DE" w:rsidRDefault="008B08DE" w:rsidP="008B08DE">
      <w:pPr>
        <w:bidi/>
        <w:jc w:val="both"/>
        <w:rPr>
          <w:rFonts w:cs="David" w:hint="cs"/>
          <w:rtl/>
        </w:rPr>
      </w:pPr>
    </w:p>
    <w:p w14:paraId="715808A0"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594FCE3F" w14:textId="77777777" w:rsidR="008B08DE" w:rsidRPr="008B08DE" w:rsidRDefault="008B08DE" w:rsidP="008B08DE">
      <w:pPr>
        <w:bidi/>
        <w:jc w:val="both"/>
        <w:rPr>
          <w:rFonts w:cs="David" w:hint="cs"/>
          <w:rtl/>
        </w:rPr>
      </w:pPr>
    </w:p>
    <w:p w14:paraId="65A824EB" w14:textId="77777777" w:rsidR="008B08DE" w:rsidRPr="008B08DE" w:rsidRDefault="008B08DE" w:rsidP="008B08DE">
      <w:pPr>
        <w:bidi/>
        <w:jc w:val="both"/>
        <w:rPr>
          <w:rFonts w:cs="David" w:hint="cs"/>
          <w:rtl/>
        </w:rPr>
      </w:pPr>
      <w:r w:rsidRPr="008B08DE">
        <w:rPr>
          <w:rFonts w:cs="David" w:hint="cs"/>
          <w:rtl/>
        </w:rPr>
        <w:tab/>
        <w:t>אנחנו עוברים לסעיף ג' על סדר היום: בקשות הוועדות השונות ובקשת הממשלה למספר פטורים מחובת הנחה. יש נספח מיוחד שהופץ מהחוקים כי כידוע אנחנו נמצאים לקראת הפגרה, וועדות רבות רוצות לקדם חוקים, ואם רוצים שהחקיקה תיגמר חשוב להם לקבל פטור מחובת הנחה כדי שמיד כשוועדה תסיים לעבוד על חלק מהחוקים היא תוכל לקדם אותם למליאה בהתאם.</w:t>
      </w:r>
    </w:p>
    <w:p w14:paraId="7E9D49FF" w14:textId="77777777" w:rsidR="008B08DE" w:rsidRPr="008B08DE" w:rsidRDefault="008B08DE" w:rsidP="008B08DE">
      <w:pPr>
        <w:bidi/>
        <w:jc w:val="both"/>
        <w:rPr>
          <w:rFonts w:cs="David" w:hint="cs"/>
          <w:rtl/>
        </w:rPr>
      </w:pPr>
    </w:p>
    <w:p w14:paraId="732CBACA"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606BAAA" w14:textId="77777777" w:rsidR="008B08DE" w:rsidRPr="008B08DE" w:rsidRDefault="008B08DE" w:rsidP="008B08DE">
      <w:pPr>
        <w:bidi/>
        <w:jc w:val="both"/>
        <w:rPr>
          <w:rFonts w:cs="David" w:hint="cs"/>
          <w:rtl/>
        </w:rPr>
      </w:pPr>
    </w:p>
    <w:p w14:paraId="1B33D929" w14:textId="77777777" w:rsidR="008B08DE" w:rsidRPr="008B08DE" w:rsidRDefault="008B08DE" w:rsidP="008B08DE">
      <w:pPr>
        <w:bidi/>
        <w:jc w:val="both"/>
        <w:rPr>
          <w:rFonts w:cs="David" w:hint="cs"/>
          <w:rtl/>
        </w:rPr>
      </w:pPr>
      <w:r w:rsidRPr="008B08DE">
        <w:rPr>
          <w:rFonts w:cs="David" w:hint="cs"/>
          <w:rtl/>
        </w:rPr>
        <w:tab/>
        <w:t xml:space="preserve"> אחרי שהצלחת להעביר את הפרטת הקרקעות מחובת הנחה, כבר הכול קטן.</w:t>
      </w:r>
    </w:p>
    <w:p w14:paraId="2F1EC5B9" w14:textId="77777777" w:rsidR="008B08DE" w:rsidRPr="008B08DE" w:rsidRDefault="008B08DE" w:rsidP="008B08DE">
      <w:pPr>
        <w:bidi/>
        <w:jc w:val="both"/>
        <w:rPr>
          <w:rFonts w:cs="David" w:hint="cs"/>
          <w:rtl/>
        </w:rPr>
      </w:pPr>
    </w:p>
    <w:p w14:paraId="4A941D27"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2F2F3DEE" w14:textId="77777777" w:rsidR="008B08DE" w:rsidRPr="008B08DE" w:rsidRDefault="008B08DE" w:rsidP="008B08DE">
      <w:pPr>
        <w:bidi/>
        <w:jc w:val="both"/>
        <w:rPr>
          <w:rFonts w:cs="David" w:hint="cs"/>
          <w:rtl/>
        </w:rPr>
      </w:pPr>
    </w:p>
    <w:p w14:paraId="4267A85B" w14:textId="77777777" w:rsidR="008B08DE" w:rsidRPr="008B08DE" w:rsidRDefault="008B08DE" w:rsidP="008B08DE">
      <w:pPr>
        <w:bidi/>
        <w:jc w:val="both"/>
        <w:rPr>
          <w:rFonts w:cs="David" w:hint="cs"/>
          <w:rtl/>
        </w:rPr>
      </w:pPr>
      <w:r w:rsidRPr="008B08DE">
        <w:rPr>
          <w:rFonts w:cs="David" w:hint="cs"/>
          <w:rtl/>
        </w:rPr>
        <w:tab/>
        <w:t xml:space="preserve">סעיף א': בקשת הממשלה להקדמת הדיון בהצעת חוק סדר הדין הפלילי (סמכויות אכיפה </w:t>
      </w:r>
      <w:r w:rsidRPr="008B08DE">
        <w:rPr>
          <w:rFonts w:cs="David"/>
          <w:rtl/>
        </w:rPr>
        <w:t>–</w:t>
      </w:r>
      <w:r w:rsidRPr="008B08DE">
        <w:rPr>
          <w:rFonts w:cs="David" w:hint="cs"/>
          <w:rtl/>
        </w:rPr>
        <w:t xml:space="preserve"> מעצרים) (היוועדות חזותית </w:t>
      </w:r>
      <w:r w:rsidRPr="008B08DE">
        <w:rPr>
          <w:rFonts w:cs="David"/>
          <w:rtl/>
        </w:rPr>
        <w:t>–</w:t>
      </w:r>
      <w:r w:rsidRPr="008B08DE">
        <w:rPr>
          <w:rFonts w:cs="David" w:hint="cs"/>
          <w:rtl/>
        </w:rPr>
        <w:t xml:space="preserve"> הוראת שעה) (תיקון מס' 2), </w:t>
      </w:r>
      <w:proofErr w:type="spellStart"/>
      <w:r w:rsidRPr="008B08DE">
        <w:rPr>
          <w:rFonts w:cs="David" w:hint="cs"/>
          <w:rtl/>
        </w:rPr>
        <w:t>התשס"ט</w:t>
      </w:r>
      <w:proofErr w:type="spellEnd"/>
      <w:r w:rsidRPr="008B08DE">
        <w:rPr>
          <w:rFonts w:cs="David" w:hint="cs"/>
          <w:rtl/>
        </w:rPr>
        <w:t xml:space="preserve">-2009, לפני הקריאה הראשונה. נציג המשרד לביטחון פנים, אני מבקש בקצרה משפט אחד או שניים </w:t>
      </w:r>
      <w:r w:rsidRPr="008B08DE">
        <w:rPr>
          <w:rFonts w:cs="David"/>
          <w:rtl/>
        </w:rPr>
        <w:t>–</w:t>
      </w:r>
      <w:r w:rsidRPr="008B08DE">
        <w:rPr>
          <w:rFonts w:cs="David" w:hint="cs"/>
          <w:rtl/>
        </w:rPr>
        <w:t xml:space="preserve"> תאר לנו בעיקר מה הסיבה לדחיפות הבקשה לפטור מחובת הנחה. אנחנו לא דנים בהצעת החוק לגופה, אלא רק בפטור מחובת הנחה. </w:t>
      </w:r>
    </w:p>
    <w:p w14:paraId="1DB27D2F" w14:textId="77777777" w:rsidR="008B08DE" w:rsidRPr="008B08DE" w:rsidRDefault="008B08DE" w:rsidP="008B08DE">
      <w:pPr>
        <w:bidi/>
        <w:jc w:val="both"/>
        <w:rPr>
          <w:rFonts w:cs="David" w:hint="cs"/>
          <w:rtl/>
        </w:rPr>
      </w:pPr>
    </w:p>
    <w:p w14:paraId="63792A8C" w14:textId="77777777" w:rsidR="008B08DE" w:rsidRPr="008B08DE" w:rsidRDefault="008B08DE" w:rsidP="008B08DE">
      <w:pPr>
        <w:bidi/>
        <w:jc w:val="both"/>
        <w:rPr>
          <w:rFonts w:cs="David" w:hint="cs"/>
          <w:rtl/>
        </w:rPr>
      </w:pPr>
      <w:r w:rsidRPr="008B08DE">
        <w:rPr>
          <w:rFonts w:cs="David" w:hint="cs"/>
          <w:u w:val="single"/>
          <w:rtl/>
        </w:rPr>
        <w:t>נסים זאב:</w:t>
      </w:r>
    </w:p>
    <w:p w14:paraId="3A6218B9" w14:textId="77777777" w:rsidR="008B08DE" w:rsidRPr="008B08DE" w:rsidRDefault="008B08DE" w:rsidP="008B08DE">
      <w:pPr>
        <w:bidi/>
        <w:jc w:val="both"/>
        <w:rPr>
          <w:rFonts w:cs="David" w:hint="cs"/>
          <w:rtl/>
        </w:rPr>
      </w:pPr>
    </w:p>
    <w:p w14:paraId="605B3F35" w14:textId="77777777" w:rsidR="008B08DE" w:rsidRPr="008B08DE" w:rsidRDefault="008B08DE" w:rsidP="008B08DE">
      <w:pPr>
        <w:bidi/>
        <w:jc w:val="both"/>
        <w:rPr>
          <w:rFonts w:cs="David" w:hint="cs"/>
          <w:rtl/>
        </w:rPr>
      </w:pPr>
      <w:r w:rsidRPr="008B08DE">
        <w:rPr>
          <w:rFonts w:cs="David" w:hint="cs"/>
          <w:rtl/>
        </w:rPr>
        <w:tab/>
        <w:t>אדוני היושב ראש, יש לי שאלה אליך. אני מבין שישיבות הכנסת והמליאה מתקיימות כרגיל- -</w:t>
      </w:r>
    </w:p>
    <w:p w14:paraId="2794B177" w14:textId="77777777" w:rsidR="008B08DE" w:rsidRPr="008B08DE" w:rsidRDefault="008B08DE" w:rsidP="008B08DE">
      <w:pPr>
        <w:bidi/>
        <w:jc w:val="both"/>
        <w:rPr>
          <w:rFonts w:cs="David" w:hint="cs"/>
          <w:rtl/>
        </w:rPr>
      </w:pPr>
    </w:p>
    <w:p w14:paraId="0E68FA93"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C6192CC" w14:textId="77777777" w:rsidR="008B08DE" w:rsidRPr="008B08DE" w:rsidRDefault="008B08DE" w:rsidP="008B08DE">
      <w:pPr>
        <w:bidi/>
        <w:jc w:val="both"/>
        <w:rPr>
          <w:rFonts w:cs="David" w:hint="cs"/>
          <w:rtl/>
        </w:rPr>
      </w:pPr>
    </w:p>
    <w:p w14:paraId="76497B31" w14:textId="77777777" w:rsidR="008B08DE" w:rsidRPr="008B08DE" w:rsidRDefault="008B08DE" w:rsidP="008B08DE">
      <w:pPr>
        <w:bidi/>
        <w:jc w:val="both"/>
        <w:rPr>
          <w:rFonts w:cs="David" w:hint="cs"/>
          <w:rtl/>
        </w:rPr>
      </w:pPr>
      <w:r w:rsidRPr="008B08DE">
        <w:rPr>
          <w:rFonts w:cs="David" w:hint="cs"/>
          <w:rtl/>
        </w:rPr>
        <w:tab/>
        <w:t>לא, לא, לא.</w:t>
      </w:r>
    </w:p>
    <w:p w14:paraId="7C07F3F8" w14:textId="77777777" w:rsidR="008B08DE" w:rsidRPr="008B08DE" w:rsidRDefault="008B08DE" w:rsidP="008B08DE">
      <w:pPr>
        <w:bidi/>
        <w:jc w:val="both"/>
        <w:rPr>
          <w:rFonts w:cs="David" w:hint="cs"/>
          <w:rtl/>
        </w:rPr>
      </w:pPr>
    </w:p>
    <w:p w14:paraId="582763F5"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7A32995F" w14:textId="77777777" w:rsidR="008B08DE" w:rsidRPr="008B08DE" w:rsidRDefault="008B08DE" w:rsidP="008B08DE">
      <w:pPr>
        <w:tabs>
          <w:tab w:val="left" w:pos="389"/>
          <w:tab w:val="left" w:pos="1930"/>
        </w:tabs>
        <w:bidi/>
        <w:jc w:val="both"/>
        <w:rPr>
          <w:rFonts w:cs="David" w:hint="cs"/>
          <w:rtl/>
        </w:rPr>
      </w:pPr>
    </w:p>
    <w:p w14:paraId="0232DCE2" w14:textId="77777777" w:rsidR="008B08DE" w:rsidRPr="008B08DE" w:rsidRDefault="008B08DE" w:rsidP="008B08DE">
      <w:pPr>
        <w:bidi/>
        <w:jc w:val="both"/>
        <w:rPr>
          <w:rFonts w:cs="David" w:hint="cs"/>
          <w:rtl/>
        </w:rPr>
      </w:pPr>
      <w:r w:rsidRPr="008B08DE">
        <w:rPr>
          <w:rFonts w:cs="David" w:hint="cs"/>
          <w:rtl/>
        </w:rPr>
        <w:tab/>
        <w:t xml:space="preserve"> כך אני מבין. אז למה להכריז שיוצאים לפגרה באופן רשמי ולכנס שוב באופן בלתי רשמי? מה זה, מוסד בלתי רשמי?</w:t>
      </w:r>
    </w:p>
    <w:p w14:paraId="745077E1" w14:textId="77777777" w:rsidR="008B08DE" w:rsidRPr="008B08DE" w:rsidRDefault="008B08DE" w:rsidP="008B08DE">
      <w:pPr>
        <w:bidi/>
        <w:jc w:val="both"/>
        <w:rPr>
          <w:rFonts w:cs="David" w:hint="cs"/>
          <w:rtl/>
        </w:rPr>
      </w:pPr>
    </w:p>
    <w:p w14:paraId="4E13F245"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6E421176" w14:textId="77777777" w:rsidR="008B08DE" w:rsidRPr="008B08DE" w:rsidRDefault="008B08DE" w:rsidP="008B08DE">
      <w:pPr>
        <w:bidi/>
        <w:jc w:val="both"/>
        <w:rPr>
          <w:rFonts w:cs="David" w:hint="cs"/>
          <w:u w:val="single"/>
          <w:rtl/>
        </w:rPr>
      </w:pPr>
    </w:p>
    <w:p w14:paraId="77A4D83F" w14:textId="77777777" w:rsidR="008B08DE" w:rsidRPr="008B08DE" w:rsidRDefault="008B08DE" w:rsidP="008B08DE">
      <w:pPr>
        <w:bidi/>
        <w:jc w:val="both"/>
        <w:rPr>
          <w:rFonts w:cs="David" w:hint="cs"/>
          <w:rtl/>
        </w:rPr>
      </w:pPr>
      <w:r w:rsidRPr="008B08DE">
        <w:rPr>
          <w:rFonts w:cs="David" w:hint="cs"/>
          <w:rtl/>
        </w:rPr>
        <w:tab/>
        <w:t>אל תיתן להם רעיונות.</w:t>
      </w:r>
    </w:p>
    <w:p w14:paraId="0A08D6CF" w14:textId="77777777" w:rsidR="008B08DE" w:rsidRPr="008B08DE" w:rsidRDefault="008B08DE" w:rsidP="008B08DE">
      <w:pPr>
        <w:bidi/>
        <w:jc w:val="both"/>
        <w:rPr>
          <w:rFonts w:cs="David" w:hint="cs"/>
          <w:rtl/>
        </w:rPr>
      </w:pPr>
    </w:p>
    <w:p w14:paraId="102588A9"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AF87D7C" w14:textId="77777777" w:rsidR="008B08DE" w:rsidRPr="008B08DE" w:rsidRDefault="008B08DE" w:rsidP="008B08DE">
      <w:pPr>
        <w:bidi/>
        <w:jc w:val="both"/>
        <w:rPr>
          <w:rFonts w:cs="David" w:hint="cs"/>
          <w:rtl/>
        </w:rPr>
      </w:pPr>
    </w:p>
    <w:p w14:paraId="79F2B976" w14:textId="77777777" w:rsidR="008B08DE" w:rsidRPr="008B08DE" w:rsidRDefault="008B08DE" w:rsidP="008B08DE">
      <w:pPr>
        <w:bidi/>
        <w:jc w:val="both"/>
        <w:rPr>
          <w:rFonts w:cs="David" w:hint="cs"/>
          <w:rtl/>
        </w:rPr>
      </w:pPr>
      <w:r w:rsidRPr="008B08DE">
        <w:rPr>
          <w:rFonts w:cs="David" w:hint="cs"/>
          <w:rtl/>
        </w:rPr>
        <w:tab/>
        <w:t>אני אבהיר שוב את הדברים. לפי מיטב הבנתי, הממשלה מתכוונת לבקש כינוס מיוחד של הכנסת בפגרה ביום שני. זה לא אומר שהכנסת עובדת כסדרה, זה לא אומר שזה שלושה ימים רגילים.</w:t>
      </w:r>
    </w:p>
    <w:p w14:paraId="6FC1E5A4" w14:textId="77777777" w:rsidR="008B08DE" w:rsidRPr="008B08DE" w:rsidRDefault="008B08DE" w:rsidP="008B08DE">
      <w:pPr>
        <w:bidi/>
        <w:jc w:val="both"/>
        <w:rPr>
          <w:rFonts w:cs="David" w:hint="cs"/>
          <w:rtl/>
        </w:rPr>
      </w:pPr>
    </w:p>
    <w:p w14:paraId="7C93B57E" w14:textId="77777777" w:rsidR="008B08DE" w:rsidRPr="008B08DE" w:rsidRDefault="008B08DE" w:rsidP="008B08DE">
      <w:pPr>
        <w:bidi/>
        <w:jc w:val="both"/>
        <w:rPr>
          <w:rFonts w:cs="David" w:hint="cs"/>
          <w:rtl/>
        </w:rPr>
      </w:pPr>
      <w:r w:rsidRPr="008B08DE">
        <w:rPr>
          <w:rFonts w:cs="David" w:hint="cs"/>
          <w:u w:val="single"/>
          <w:rtl/>
        </w:rPr>
        <w:t>אברהם מיכאלי:</w:t>
      </w:r>
    </w:p>
    <w:p w14:paraId="49A698C9" w14:textId="77777777" w:rsidR="008B08DE" w:rsidRPr="008B08DE" w:rsidRDefault="008B08DE" w:rsidP="008B08DE">
      <w:pPr>
        <w:bidi/>
        <w:jc w:val="both"/>
        <w:rPr>
          <w:rFonts w:cs="David" w:hint="cs"/>
          <w:rtl/>
        </w:rPr>
      </w:pPr>
    </w:p>
    <w:p w14:paraId="17403429" w14:textId="77777777" w:rsidR="008B08DE" w:rsidRPr="008B08DE" w:rsidRDefault="008B08DE" w:rsidP="008B08DE">
      <w:pPr>
        <w:bidi/>
        <w:jc w:val="both"/>
        <w:rPr>
          <w:rFonts w:cs="David" w:hint="cs"/>
          <w:rtl/>
        </w:rPr>
      </w:pPr>
      <w:r w:rsidRPr="008B08DE">
        <w:rPr>
          <w:rFonts w:cs="David" w:hint="cs"/>
          <w:rtl/>
        </w:rPr>
        <w:tab/>
        <w:t xml:space="preserve"> בקיצור, מקבלים שעות נוספות, מקבלים משכורת מיוחדת.</w:t>
      </w:r>
    </w:p>
    <w:p w14:paraId="151DB3E8" w14:textId="77777777" w:rsidR="008B08DE" w:rsidRDefault="008B08DE" w:rsidP="008B08DE">
      <w:pPr>
        <w:bidi/>
        <w:jc w:val="both"/>
        <w:rPr>
          <w:rFonts w:cs="David" w:hint="cs"/>
          <w:rtl/>
        </w:rPr>
      </w:pPr>
    </w:p>
    <w:p w14:paraId="2F8B88CC" w14:textId="77777777" w:rsidR="008B08DE" w:rsidRDefault="008B08DE" w:rsidP="008B08DE">
      <w:pPr>
        <w:bidi/>
        <w:jc w:val="both"/>
        <w:rPr>
          <w:rFonts w:cs="David" w:hint="cs"/>
          <w:rtl/>
        </w:rPr>
      </w:pPr>
    </w:p>
    <w:p w14:paraId="170BD8D2" w14:textId="77777777" w:rsidR="008B08DE" w:rsidRDefault="008B08DE" w:rsidP="008B08DE">
      <w:pPr>
        <w:bidi/>
        <w:jc w:val="both"/>
        <w:rPr>
          <w:rFonts w:cs="David" w:hint="cs"/>
          <w:rtl/>
        </w:rPr>
      </w:pPr>
    </w:p>
    <w:p w14:paraId="3C89BA8B" w14:textId="77777777" w:rsidR="008B08DE" w:rsidRDefault="008B08DE" w:rsidP="008B08DE">
      <w:pPr>
        <w:bidi/>
        <w:jc w:val="both"/>
        <w:rPr>
          <w:rFonts w:cs="David" w:hint="cs"/>
          <w:rtl/>
        </w:rPr>
      </w:pPr>
    </w:p>
    <w:p w14:paraId="0AC64090" w14:textId="77777777" w:rsidR="008B08DE" w:rsidRDefault="008B08DE" w:rsidP="008B08DE">
      <w:pPr>
        <w:bidi/>
        <w:jc w:val="both"/>
        <w:rPr>
          <w:rFonts w:cs="David" w:hint="cs"/>
          <w:rtl/>
        </w:rPr>
      </w:pPr>
    </w:p>
    <w:p w14:paraId="72A79486" w14:textId="77777777" w:rsidR="008B08DE" w:rsidRPr="008B08DE" w:rsidRDefault="008B08DE" w:rsidP="008B08DE">
      <w:pPr>
        <w:bidi/>
        <w:jc w:val="both"/>
        <w:rPr>
          <w:rFonts w:cs="David" w:hint="cs"/>
          <w:rtl/>
        </w:rPr>
      </w:pPr>
    </w:p>
    <w:p w14:paraId="21F9CC12"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7169DE4" w14:textId="77777777" w:rsidR="008B08DE" w:rsidRPr="008B08DE" w:rsidRDefault="008B08DE" w:rsidP="008B08DE">
      <w:pPr>
        <w:bidi/>
        <w:jc w:val="both"/>
        <w:rPr>
          <w:rFonts w:cs="David" w:hint="cs"/>
          <w:rtl/>
        </w:rPr>
      </w:pPr>
    </w:p>
    <w:p w14:paraId="09B3F505" w14:textId="77777777" w:rsidR="008B08DE" w:rsidRPr="008B08DE" w:rsidRDefault="008B08DE" w:rsidP="008B08DE">
      <w:pPr>
        <w:bidi/>
        <w:jc w:val="both"/>
        <w:rPr>
          <w:rFonts w:cs="David" w:hint="cs"/>
          <w:rtl/>
        </w:rPr>
      </w:pPr>
      <w:r w:rsidRPr="008B08DE">
        <w:rPr>
          <w:rFonts w:cs="David" w:hint="cs"/>
          <w:rtl/>
        </w:rPr>
        <w:tab/>
        <w:t xml:space="preserve">זה קשור לדיון שהיה כאן בוועדת </w:t>
      </w:r>
      <w:proofErr w:type="spellStart"/>
      <w:r w:rsidRPr="008B08DE">
        <w:rPr>
          <w:rFonts w:cs="David" w:hint="cs"/>
          <w:rtl/>
        </w:rPr>
        <w:t>גרונאו</w:t>
      </w:r>
      <w:proofErr w:type="spellEnd"/>
      <w:r w:rsidRPr="008B08DE">
        <w:rPr>
          <w:rFonts w:cs="David" w:hint="cs"/>
          <w:rtl/>
        </w:rPr>
        <w:t>.</w:t>
      </w:r>
    </w:p>
    <w:p w14:paraId="57CB7557" w14:textId="77777777" w:rsidR="008B08DE" w:rsidRPr="008B08DE" w:rsidRDefault="008B08DE" w:rsidP="008B08DE">
      <w:pPr>
        <w:bidi/>
        <w:jc w:val="both"/>
        <w:rPr>
          <w:rFonts w:cs="David" w:hint="cs"/>
          <w:rtl/>
        </w:rPr>
      </w:pPr>
    </w:p>
    <w:p w14:paraId="3361711C" w14:textId="77777777" w:rsidR="008B08DE" w:rsidRPr="008B08DE" w:rsidRDefault="008B08DE" w:rsidP="008B08DE">
      <w:pPr>
        <w:bidi/>
        <w:jc w:val="both"/>
        <w:rPr>
          <w:rFonts w:cs="David" w:hint="cs"/>
          <w:rtl/>
        </w:rPr>
      </w:pPr>
      <w:r w:rsidRPr="008B08DE">
        <w:rPr>
          <w:rFonts w:cs="David" w:hint="cs"/>
          <w:u w:val="single"/>
          <w:rtl/>
        </w:rPr>
        <w:t>נסים זאב:</w:t>
      </w:r>
    </w:p>
    <w:p w14:paraId="3C3D053B" w14:textId="77777777" w:rsidR="008B08DE" w:rsidRPr="008B08DE" w:rsidRDefault="008B08DE" w:rsidP="008B08DE">
      <w:pPr>
        <w:bidi/>
        <w:jc w:val="both"/>
        <w:rPr>
          <w:rFonts w:cs="David" w:hint="cs"/>
          <w:rtl/>
        </w:rPr>
      </w:pPr>
    </w:p>
    <w:p w14:paraId="0BFE7BE8" w14:textId="77777777" w:rsidR="008B08DE" w:rsidRPr="008B08DE" w:rsidRDefault="008B08DE" w:rsidP="008B08DE">
      <w:pPr>
        <w:bidi/>
        <w:jc w:val="both"/>
        <w:rPr>
          <w:rFonts w:cs="David" w:hint="cs"/>
          <w:rtl/>
        </w:rPr>
      </w:pPr>
      <w:r w:rsidRPr="008B08DE">
        <w:rPr>
          <w:rFonts w:cs="David" w:hint="cs"/>
          <w:rtl/>
        </w:rPr>
        <w:tab/>
        <w:t>אדוני היושב ראש, האם הכוונה היא רק ליום שני הבא או יש כוונה שהמליאה תתכנס גם בשני, שלישי ורביעי, כפי שאני שומע?</w:t>
      </w:r>
    </w:p>
    <w:p w14:paraId="3CE43418" w14:textId="77777777" w:rsidR="008B08DE" w:rsidRPr="008B08DE" w:rsidRDefault="008B08DE" w:rsidP="008B08DE">
      <w:pPr>
        <w:bidi/>
        <w:jc w:val="both"/>
        <w:rPr>
          <w:rFonts w:cs="David" w:hint="cs"/>
          <w:rtl/>
        </w:rPr>
      </w:pPr>
    </w:p>
    <w:p w14:paraId="19AF5B22"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7747D5BB" w14:textId="77777777" w:rsidR="008B08DE" w:rsidRPr="008B08DE" w:rsidRDefault="008B08DE" w:rsidP="008B08DE">
      <w:pPr>
        <w:bidi/>
        <w:jc w:val="both"/>
        <w:rPr>
          <w:rFonts w:cs="David" w:hint="cs"/>
          <w:rtl/>
        </w:rPr>
      </w:pPr>
    </w:p>
    <w:p w14:paraId="19DF517C" w14:textId="77777777" w:rsidR="008B08DE" w:rsidRPr="008B08DE" w:rsidRDefault="008B08DE" w:rsidP="008B08DE">
      <w:pPr>
        <w:bidi/>
        <w:jc w:val="both"/>
        <w:rPr>
          <w:rFonts w:cs="David" w:hint="cs"/>
          <w:rtl/>
        </w:rPr>
      </w:pPr>
      <w:r w:rsidRPr="008B08DE">
        <w:rPr>
          <w:rFonts w:cs="David" w:hint="cs"/>
          <w:rtl/>
        </w:rPr>
        <w:tab/>
        <w:t>לפי מיטב הבנתי, הממשלה מתכוונת להגיש בקשה ליום שני. אבל אתה חבר כנסת ותיק, ואתה יודע שלפעמים כשהדיון מתחיל ביום שני הוא לא תמיד נגמר ביום שני.</w:t>
      </w:r>
    </w:p>
    <w:p w14:paraId="2745C0EA" w14:textId="77777777" w:rsidR="008B08DE" w:rsidRPr="008B08DE" w:rsidRDefault="008B08DE" w:rsidP="008B08DE">
      <w:pPr>
        <w:bidi/>
        <w:jc w:val="both"/>
        <w:rPr>
          <w:rFonts w:cs="David" w:hint="cs"/>
          <w:rtl/>
        </w:rPr>
      </w:pPr>
    </w:p>
    <w:p w14:paraId="3A0693B2"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295CE078" w14:textId="77777777" w:rsidR="008B08DE" w:rsidRPr="008B08DE" w:rsidRDefault="008B08DE" w:rsidP="008B08DE">
      <w:pPr>
        <w:tabs>
          <w:tab w:val="left" w:pos="389"/>
          <w:tab w:val="left" w:pos="1930"/>
        </w:tabs>
        <w:bidi/>
        <w:jc w:val="both"/>
        <w:rPr>
          <w:rFonts w:cs="David" w:hint="cs"/>
          <w:rtl/>
        </w:rPr>
      </w:pPr>
    </w:p>
    <w:p w14:paraId="6B1C1609" w14:textId="77777777" w:rsidR="008B08DE" w:rsidRPr="008B08DE" w:rsidRDefault="008B08DE" w:rsidP="008B08DE">
      <w:pPr>
        <w:bidi/>
        <w:jc w:val="both"/>
        <w:rPr>
          <w:rFonts w:cs="David" w:hint="cs"/>
          <w:rtl/>
        </w:rPr>
      </w:pPr>
      <w:r w:rsidRPr="008B08DE">
        <w:rPr>
          <w:rFonts w:cs="David" w:hint="cs"/>
          <w:rtl/>
        </w:rPr>
        <w:tab/>
        <w:t xml:space="preserve"> אז אני מבקש להכריז על פגרה לא השבוע. אני מבקש שביום שלישי הבא באופן רשמי יכריזו על פגרה. אין לי בעיה. לא יכול להיות שיכריזו על פגרה ארבעה ימים קודם, ואנחנו יוצרים רושם כאילו הכנסת יצאה לפגרה בתאריך מוקדם קודם לכן. לא שאני מבקש פריבילגיה עוד יום או יומיים נוספים- -</w:t>
      </w:r>
    </w:p>
    <w:p w14:paraId="2F864B2F" w14:textId="77777777" w:rsidR="008B08DE" w:rsidRPr="008B08DE" w:rsidRDefault="008B08DE" w:rsidP="008B08DE">
      <w:pPr>
        <w:bidi/>
        <w:jc w:val="both"/>
        <w:rPr>
          <w:rFonts w:cs="David" w:hint="cs"/>
          <w:rtl/>
        </w:rPr>
      </w:pPr>
    </w:p>
    <w:p w14:paraId="4DFF23EA" w14:textId="77777777" w:rsidR="008B08DE" w:rsidRPr="008B08DE" w:rsidRDefault="008B08DE" w:rsidP="008B08DE">
      <w:pPr>
        <w:bidi/>
        <w:jc w:val="both"/>
        <w:rPr>
          <w:rFonts w:cs="David" w:hint="cs"/>
          <w:u w:val="single"/>
          <w:rtl/>
        </w:rPr>
      </w:pPr>
      <w:r w:rsidRPr="008B08DE">
        <w:rPr>
          <w:rFonts w:cs="David" w:hint="cs"/>
          <w:u w:val="single"/>
          <w:rtl/>
        </w:rPr>
        <w:t xml:space="preserve">רחל </w:t>
      </w:r>
      <w:proofErr w:type="spellStart"/>
      <w:r w:rsidRPr="008B08DE">
        <w:rPr>
          <w:rFonts w:cs="David" w:hint="cs"/>
          <w:u w:val="single"/>
          <w:rtl/>
        </w:rPr>
        <w:t>אדאטו</w:t>
      </w:r>
      <w:proofErr w:type="spellEnd"/>
      <w:r w:rsidRPr="008B08DE">
        <w:rPr>
          <w:rFonts w:cs="David" w:hint="cs"/>
          <w:u w:val="single"/>
          <w:rtl/>
        </w:rPr>
        <w:t>:</w:t>
      </w:r>
    </w:p>
    <w:p w14:paraId="501199AE" w14:textId="77777777" w:rsidR="008B08DE" w:rsidRPr="008B08DE" w:rsidRDefault="008B08DE" w:rsidP="008B08DE">
      <w:pPr>
        <w:bidi/>
        <w:jc w:val="both"/>
        <w:rPr>
          <w:rFonts w:cs="David" w:hint="cs"/>
          <w:rtl/>
        </w:rPr>
      </w:pPr>
    </w:p>
    <w:p w14:paraId="4E41819A" w14:textId="77777777" w:rsidR="008B08DE" w:rsidRPr="008B08DE" w:rsidRDefault="008B08DE" w:rsidP="008B08DE">
      <w:pPr>
        <w:bidi/>
        <w:jc w:val="both"/>
        <w:rPr>
          <w:rFonts w:cs="David" w:hint="cs"/>
          <w:rtl/>
        </w:rPr>
      </w:pPr>
      <w:r w:rsidRPr="008B08DE">
        <w:rPr>
          <w:rFonts w:cs="David" w:hint="cs"/>
          <w:rtl/>
        </w:rPr>
        <w:tab/>
        <w:t>הוא רוצה ציבורית "למען יראו".</w:t>
      </w:r>
    </w:p>
    <w:p w14:paraId="4215BF2C" w14:textId="77777777" w:rsidR="008B08DE" w:rsidRPr="008B08DE" w:rsidRDefault="008B08DE" w:rsidP="008B08DE">
      <w:pPr>
        <w:bidi/>
        <w:jc w:val="both"/>
        <w:rPr>
          <w:rFonts w:cs="David" w:hint="cs"/>
          <w:rtl/>
        </w:rPr>
      </w:pPr>
    </w:p>
    <w:p w14:paraId="5753C6BC"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43FC0CA3" w14:textId="77777777" w:rsidR="008B08DE" w:rsidRPr="008B08DE" w:rsidRDefault="008B08DE" w:rsidP="008B08DE">
      <w:pPr>
        <w:bidi/>
        <w:jc w:val="both"/>
        <w:rPr>
          <w:rFonts w:cs="David" w:hint="cs"/>
          <w:rtl/>
        </w:rPr>
      </w:pPr>
    </w:p>
    <w:p w14:paraId="377DAA19" w14:textId="77777777" w:rsidR="008B08DE" w:rsidRPr="008B08DE" w:rsidRDefault="008B08DE" w:rsidP="008B08DE">
      <w:pPr>
        <w:bidi/>
        <w:jc w:val="both"/>
        <w:rPr>
          <w:rFonts w:cs="David" w:hint="cs"/>
          <w:rtl/>
        </w:rPr>
      </w:pPr>
      <w:r w:rsidRPr="008B08DE">
        <w:rPr>
          <w:rFonts w:cs="David" w:hint="cs"/>
          <w:rtl/>
        </w:rPr>
        <w:tab/>
        <w:t>אתה רוצה להאריך את המושב?</w:t>
      </w:r>
    </w:p>
    <w:p w14:paraId="6AF35599" w14:textId="77777777" w:rsidR="008B08DE" w:rsidRPr="008B08DE" w:rsidRDefault="008B08DE" w:rsidP="008B08DE">
      <w:pPr>
        <w:bidi/>
        <w:jc w:val="both"/>
        <w:rPr>
          <w:rFonts w:cs="David" w:hint="cs"/>
          <w:rtl/>
        </w:rPr>
      </w:pPr>
    </w:p>
    <w:p w14:paraId="1427CA97" w14:textId="77777777" w:rsidR="008B08DE" w:rsidRPr="008B08DE" w:rsidRDefault="008B08DE" w:rsidP="008B08DE">
      <w:pPr>
        <w:bidi/>
        <w:jc w:val="both"/>
        <w:rPr>
          <w:rFonts w:cs="David" w:hint="cs"/>
          <w:rtl/>
        </w:rPr>
      </w:pPr>
      <w:r w:rsidRPr="008B08DE">
        <w:rPr>
          <w:rFonts w:cs="David" w:hint="cs"/>
          <w:u w:val="single"/>
          <w:rtl/>
        </w:rPr>
        <w:t>אחמד טיבי:</w:t>
      </w:r>
    </w:p>
    <w:p w14:paraId="5593CE02" w14:textId="77777777" w:rsidR="008B08DE" w:rsidRPr="008B08DE" w:rsidRDefault="008B08DE" w:rsidP="008B08DE">
      <w:pPr>
        <w:bidi/>
        <w:jc w:val="both"/>
        <w:rPr>
          <w:rFonts w:cs="David" w:hint="cs"/>
          <w:rtl/>
        </w:rPr>
      </w:pPr>
    </w:p>
    <w:p w14:paraId="225303B0" w14:textId="77777777" w:rsidR="008B08DE" w:rsidRPr="008B08DE" w:rsidRDefault="008B08DE" w:rsidP="008B08DE">
      <w:pPr>
        <w:bidi/>
        <w:jc w:val="both"/>
        <w:rPr>
          <w:rFonts w:cs="David" w:hint="cs"/>
          <w:rtl/>
        </w:rPr>
      </w:pPr>
      <w:r w:rsidRPr="008B08DE">
        <w:rPr>
          <w:rFonts w:cs="David" w:hint="cs"/>
          <w:rtl/>
        </w:rPr>
        <w:tab/>
        <w:t xml:space="preserve"> יש אפקט ציבורי יותר בכותרת הבאה: חברי הכנסת קטעו את חופשתם ושבו לדיוני חוק הרפורמה. זה יותר דרמטי. </w:t>
      </w:r>
    </w:p>
    <w:p w14:paraId="65C12C0F" w14:textId="77777777" w:rsidR="008B08DE" w:rsidRPr="008B08DE" w:rsidRDefault="008B08DE" w:rsidP="008B08DE">
      <w:pPr>
        <w:bidi/>
        <w:jc w:val="both"/>
        <w:rPr>
          <w:rFonts w:cs="David" w:hint="cs"/>
          <w:rtl/>
        </w:rPr>
      </w:pPr>
    </w:p>
    <w:p w14:paraId="3EC43356"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7F235B3" w14:textId="77777777" w:rsidR="008B08DE" w:rsidRPr="008B08DE" w:rsidRDefault="008B08DE" w:rsidP="008B08DE">
      <w:pPr>
        <w:bidi/>
        <w:jc w:val="both"/>
        <w:rPr>
          <w:rFonts w:cs="David" w:hint="cs"/>
          <w:rtl/>
        </w:rPr>
      </w:pPr>
    </w:p>
    <w:p w14:paraId="7202C421" w14:textId="77777777" w:rsidR="008B08DE" w:rsidRPr="008B08DE" w:rsidRDefault="008B08DE" w:rsidP="008B08DE">
      <w:pPr>
        <w:bidi/>
        <w:jc w:val="both"/>
        <w:rPr>
          <w:rFonts w:cs="David" w:hint="cs"/>
          <w:rtl/>
        </w:rPr>
      </w:pPr>
      <w:r w:rsidRPr="008B08DE">
        <w:rPr>
          <w:rFonts w:cs="David" w:hint="cs"/>
          <w:rtl/>
        </w:rPr>
        <w:tab/>
        <w:t xml:space="preserve">חברים, אני מבקש קצת סדר. אנחנו כרגע לא בדיון על עבודת הכנסת בפגרה. אנחנו אישרנו את מועדי הפגרה. אם מישהו רוצה להציע שינוי מועדי פגרה הוא צריך להגיש בקשה מסודרת ליושב ראש הכנסת וממנו אלינו. אני לא מכיר שהוגשה בקשה כזאת, אז אני כרגע מנוע מלדון. </w:t>
      </w:r>
    </w:p>
    <w:p w14:paraId="6F2B175A" w14:textId="77777777" w:rsidR="008B08DE" w:rsidRPr="008B08DE" w:rsidRDefault="008B08DE" w:rsidP="008B08DE">
      <w:pPr>
        <w:bidi/>
        <w:jc w:val="both"/>
        <w:rPr>
          <w:rFonts w:cs="David" w:hint="cs"/>
          <w:rtl/>
        </w:rPr>
      </w:pPr>
    </w:p>
    <w:p w14:paraId="632BD127" w14:textId="77777777" w:rsidR="008B08DE" w:rsidRPr="008B08DE" w:rsidRDefault="008B08DE" w:rsidP="008B08DE">
      <w:pPr>
        <w:bidi/>
        <w:jc w:val="both"/>
        <w:rPr>
          <w:rFonts w:cs="David" w:hint="cs"/>
          <w:rtl/>
        </w:rPr>
      </w:pPr>
      <w:r w:rsidRPr="008B08DE">
        <w:rPr>
          <w:rFonts w:cs="David" w:hint="cs"/>
          <w:rtl/>
        </w:rPr>
        <w:tab/>
        <w:t xml:space="preserve">אנחנו כאן בסעיף בקשות לפטורים מחובת הנחה של מספר חוקים. תאפשרו לי בבקשה להמשיך לנהל את זה לפי סדר היום. אני חוזר לסעיף א', בבקשה, מר חיים </w:t>
      </w:r>
      <w:proofErr w:type="spellStart"/>
      <w:r w:rsidRPr="008B08DE">
        <w:rPr>
          <w:rFonts w:cs="David" w:hint="cs"/>
          <w:rtl/>
        </w:rPr>
        <w:t>אמיגה</w:t>
      </w:r>
      <w:proofErr w:type="spellEnd"/>
      <w:r w:rsidRPr="008B08DE">
        <w:rPr>
          <w:rFonts w:cs="David" w:hint="cs"/>
          <w:rtl/>
        </w:rPr>
        <w:t xml:space="preserve">. </w:t>
      </w:r>
    </w:p>
    <w:p w14:paraId="2303AFF1" w14:textId="77777777" w:rsidR="008B08DE" w:rsidRPr="008B08DE" w:rsidRDefault="008B08DE" w:rsidP="008B08DE">
      <w:pPr>
        <w:bidi/>
        <w:jc w:val="both"/>
        <w:rPr>
          <w:rFonts w:cs="David" w:hint="cs"/>
          <w:rtl/>
        </w:rPr>
      </w:pPr>
    </w:p>
    <w:p w14:paraId="5F81842B" w14:textId="77777777" w:rsidR="008B08DE" w:rsidRPr="008B08DE" w:rsidRDefault="008B08DE" w:rsidP="008B08DE">
      <w:pPr>
        <w:bidi/>
        <w:jc w:val="both"/>
        <w:rPr>
          <w:rFonts w:cs="David" w:hint="cs"/>
          <w:u w:val="single"/>
          <w:rtl/>
        </w:rPr>
      </w:pPr>
      <w:r w:rsidRPr="008B08DE">
        <w:rPr>
          <w:rFonts w:cs="David" w:hint="cs"/>
          <w:u w:val="single"/>
          <w:rtl/>
        </w:rPr>
        <w:t xml:space="preserve">חיים </w:t>
      </w:r>
      <w:proofErr w:type="spellStart"/>
      <w:r w:rsidRPr="008B08DE">
        <w:rPr>
          <w:rFonts w:cs="David" w:hint="cs"/>
          <w:u w:val="single"/>
          <w:rtl/>
        </w:rPr>
        <w:t>אמיגה</w:t>
      </w:r>
      <w:proofErr w:type="spellEnd"/>
      <w:r w:rsidRPr="008B08DE">
        <w:rPr>
          <w:rFonts w:cs="David" w:hint="cs"/>
          <w:u w:val="single"/>
          <w:rtl/>
        </w:rPr>
        <w:t>:</w:t>
      </w:r>
    </w:p>
    <w:p w14:paraId="06B85ABD" w14:textId="77777777" w:rsidR="008B08DE" w:rsidRPr="008B08DE" w:rsidRDefault="008B08DE" w:rsidP="008B08DE">
      <w:pPr>
        <w:bidi/>
        <w:jc w:val="both"/>
        <w:rPr>
          <w:rFonts w:cs="David" w:hint="cs"/>
          <w:rtl/>
        </w:rPr>
      </w:pPr>
    </w:p>
    <w:p w14:paraId="697DB476" w14:textId="77777777" w:rsidR="008B08DE" w:rsidRPr="008B08DE" w:rsidRDefault="008B08DE" w:rsidP="008B08DE">
      <w:pPr>
        <w:bidi/>
        <w:jc w:val="both"/>
        <w:rPr>
          <w:rFonts w:cs="David" w:hint="cs"/>
          <w:rtl/>
        </w:rPr>
      </w:pPr>
      <w:r w:rsidRPr="008B08DE">
        <w:rPr>
          <w:rFonts w:cs="David" w:hint="cs"/>
          <w:rtl/>
        </w:rPr>
        <w:tab/>
        <w:t xml:space="preserve">חוק סדר הדין הפלילי (סמכויות אכיפה </w:t>
      </w:r>
      <w:r w:rsidRPr="008B08DE">
        <w:rPr>
          <w:rFonts w:cs="David"/>
          <w:rtl/>
        </w:rPr>
        <w:t>–</w:t>
      </w:r>
      <w:r w:rsidRPr="008B08DE">
        <w:rPr>
          <w:rFonts w:cs="David" w:hint="cs"/>
          <w:rtl/>
        </w:rPr>
        <w:t xml:space="preserve"> מעצרים) (היוועדות חזותית) מ-2007 נקבעה כהוראת שעה כדי לבצע הליך בדיקה לכך שעצורים שהם בגירים ונתנו הסכמתם שטרם הוגש נגדם כתב אישום תינתן להם האפשרות שהדיון במעצרם יידון באמצעות היוועדות חזותית בלי לגרור אותם לדיונים בבתי משפט על כל הכרוך בכך. </w:t>
      </w:r>
    </w:p>
    <w:p w14:paraId="16810EBA" w14:textId="77777777" w:rsidR="008B08DE" w:rsidRPr="008B08DE" w:rsidRDefault="008B08DE" w:rsidP="008B08DE">
      <w:pPr>
        <w:bidi/>
        <w:jc w:val="both"/>
        <w:rPr>
          <w:rFonts w:cs="David" w:hint="cs"/>
          <w:rtl/>
        </w:rPr>
      </w:pPr>
    </w:p>
    <w:p w14:paraId="701EB2B6" w14:textId="77777777" w:rsidR="008B08DE" w:rsidRPr="008B08DE" w:rsidRDefault="008B08DE" w:rsidP="008B08DE">
      <w:pPr>
        <w:bidi/>
        <w:ind w:firstLine="567"/>
        <w:jc w:val="both"/>
        <w:rPr>
          <w:rFonts w:cs="David" w:hint="cs"/>
          <w:rtl/>
        </w:rPr>
      </w:pPr>
      <w:r w:rsidRPr="008B08DE">
        <w:rPr>
          <w:rFonts w:cs="David" w:hint="cs"/>
          <w:rtl/>
        </w:rPr>
        <w:t>כיוון שיש מספר גופים שנוגעים בדבר, הן הסנגוריה הציבורית והן הנהלת בתי המשפט ומשרד המשפטים ושב"ס, התגלעו כל מיני מחלוקות לגבי המשך הפרויקט שיש לו גם מחקר מלווה.</w:t>
      </w:r>
    </w:p>
    <w:p w14:paraId="64BAD259" w14:textId="77777777" w:rsidR="008B08DE" w:rsidRPr="008B08DE" w:rsidRDefault="008B08DE" w:rsidP="008B08DE">
      <w:pPr>
        <w:bidi/>
        <w:jc w:val="both"/>
        <w:rPr>
          <w:rFonts w:cs="David" w:hint="cs"/>
          <w:rtl/>
        </w:rPr>
      </w:pPr>
    </w:p>
    <w:p w14:paraId="6E247F44"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93332DE" w14:textId="77777777" w:rsidR="008B08DE" w:rsidRPr="008B08DE" w:rsidRDefault="008B08DE" w:rsidP="008B08DE">
      <w:pPr>
        <w:bidi/>
        <w:jc w:val="both"/>
        <w:rPr>
          <w:rFonts w:cs="David" w:hint="cs"/>
          <w:rtl/>
        </w:rPr>
      </w:pPr>
    </w:p>
    <w:p w14:paraId="0C331624" w14:textId="77777777" w:rsidR="008B08DE" w:rsidRPr="008B08DE" w:rsidRDefault="008B08DE" w:rsidP="008B08DE">
      <w:pPr>
        <w:bidi/>
        <w:jc w:val="both"/>
        <w:rPr>
          <w:rFonts w:cs="David" w:hint="cs"/>
          <w:rtl/>
        </w:rPr>
      </w:pPr>
      <w:r w:rsidRPr="008B08DE">
        <w:rPr>
          <w:rFonts w:cs="David" w:hint="cs"/>
          <w:rtl/>
        </w:rPr>
        <w:tab/>
        <w:t>אני מבקש שתתרכז בסיבה לבקשה.</w:t>
      </w:r>
    </w:p>
    <w:p w14:paraId="1EE50BFE" w14:textId="77777777" w:rsidR="008B08DE" w:rsidRPr="008B08DE" w:rsidRDefault="008B08DE" w:rsidP="008B08DE">
      <w:pPr>
        <w:bidi/>
        <w:jc w:val="both"/>
        <w:rPr>
          <w:rFonts w:cs="David" w:hint="cs"/>
          <w:rtl/>
        </w:rPr>
      </w:pPr>
    </w:p>
    <w:p w14:paraId="5409C97E" w14:textId="77777777" w:rsidR="008B08DE" w:rsidRPr="008B08DE" w:rsidRDefault="008B08DE" w:rsidP="008B08DE">
      <w:pPr>
        <w:bidi/>
        <w:jc w:val="both"/>
        <w:rPr>
          <w:rFonts w:cs="David" w:hint="cs"/>
          <w:rtl/>
        </w:rPr>
      </w:pPr>
      <w:r w:rsidRPr="008B08DE">
        <w:rPr>
          <w:rFonts w:cs="David" w:hint="cs"/>
          <w:u w:val="single"/>
          <w:rtl/>
        </w:rPr>
        <w:t xml:space="preserve">חיים </w:t>
      </w:r>
      <w:proofErr w:type="spellStart"/>
      <w:r w:rsidRPr="008B08DE">
        <w:rPr>
          <w:rFonts w:cs="David" w:hint="cs"/>
          <w:u w:val="single"/>
          <w:rtl/>
        </w:rPr>
        <w:t>אמיגה</w:t>
      </w:r>
      <w:proofErr w:type="spellEnd"/>
      <w:r w:rsidRPr="008B08DE">
        <w:rPr>
          <w:rFonts w:cs="David" w:hint="cs"/>
          <w:u w:val="single"/>
          <w:rtl/>
        </w:rPr>
        <w:t>:</w:t>
      </w:r>
    </w:p>
    <w:p w14:paraId="1683C5C9" w14:textId="77777777" w:rsidR="008B08DE" w:rsidRPr="008B08DE" w:rsidRDefault="008B08DE" w:rsidP="008B08DE">
      <w:pPr>
        <w:bidi/>
        <w:jc w:val="both"/>
        <w:rPr>
          <w:rFonts w:cs="David" w:hint="cs"/>
          <w:rtl/>
        </w:rPr>
      </w:pPr>
    </w:p>
    <w:p w14:paraId="58476FC8" w14:textId="77777777" w:rsidR="008B08DE" w:rsidRPr="008B08DE" w:rsidRDefault="008B08DE" w:rsidP="008B08DE">
      <w:pPr>
        <w:bidi/>
        <w:jc w:val="both"/>
        <w:rPr>
          <w:rFonts w:cs="David" w:hint="cs"/>
          <w:rtl/>
        </w:rPr>
      </w:pPr>
      <w:r w:rsidRPr="008B08DE">
        <w:rPr>
          <w:rFonts w:cs="David" w:hint="cs"/>
          <w:rtl/>
        </w:rPr>
        <w:tab/>
        <w:t xml:space="preserve">אני מגיע מיד. מכיוון שיש מספר גופים שהיו קשורים לכל מה שקשור לחקיקה של החוק הזה ולליווי שלו, הן הסנגוריה הציבורית, הן שב"ס, משרד המשפטים והנהלת בתי המשפט, התגלעו מספר מחלוקות בין מספר גופים לגבי הדרך להמשך התהליך. הוראת השעה פגה ב-22 ביולי כשרק ב-20 ביולי הייתה ישיבה בין שר המשפטים, השר לביטחון הפנים, הנהלת בתי המשפט והיועץ המשפטי לממשלה ונקבע המתווה כי שהוא מובא כיום בטיוטת הצעת החוק. כיוון שרק ב-20 ביולי גובש ההסדר, כפי שהוא מופיע בטיוטת החוק, </w:t>
      </w:r>
      <w:proofErr w:type="spellStart"/>
      <w:r w:rsidRPr="008B08DE">
        <w:rPr>
          <w:rFonts w:cs="David" w:hint="cs"/>
          <w:rtl/>
        </w:rPr>
        <w:t>וב</w:t>
      </w:r>
      <w:proofErr w:type="spellEnd"/>
      <w:r w:rsidRPr="008B08DE">
        <w:rPr>
          <w:rFonts w:cs="David" w:hint="cs"/>
          <w:rtl/>
        </w:rPr>
        <w:t xml:space="preserve">-22 ביולי פגה הוראת השעה יש צורך בדחיפות בפטור מהנחה כדי שהליך ההיוועדות החזותית יחודש. </w:t>
      </w:r>
    </w:p>
    <w:p w14:paraId="47983B99" w14:textId="77777777" w:rsidR="008B08DE" w:rsidRPr="008B08DE" w:rsidRDefault="008B08DE" w:rsidP="008B08DE">
      <w:pPr>
        <w:bidi/>
        <w:jc w:val="both"/>
        <w:rPr>
          <w:rFonts w:cs="David" w:hint="cs"/>
          <w:rtl/>
        </w:rPr>
      </w:pPr>
    </w:p>
    <w:p w14:paraId="363344A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7DDC655" w14:textId="77777777" w:rsidR="008B08DE" w:rsidRPr="008B08DE" w:rsidRDefault="008B08DE" w:rsidP="008B08DE">
      <w:pPr>
        <w:bidi/>
        <w:jc w:val="both"/>
        <w:rPr>
          <w:rFonts w:cs="David" w:hint="cs"/>
          <w:rtl/>
        </w:rPr>
      </w:pPr>
    </w:p>
    <w:p w14:paraId="420E9AE6" w14:textId="77777777" w:rsidR="008B08DE" w:rsidRPr="008B08DE" w:rsidRDefault="008B08DE" w:rsidP="008B08DE">
      <w:pPr>
        <w:bidi/>
        <w:jc w:val="both"/>
        <w:rPr>
          <w:rFonts w:cs="David" w:hint="cs"/>
          <w:rtl/>
        </w:rPr>
      </w:pPr>
      <w:r w:rsidRPr="008B08DE">
        <w:rPr>
          <w:rFonts w:cs="David" w:hint="cs"/>
          <w:rtl/>
        </w:rPr>
        <w:tab/>
        <w:t xml:space="preserve">תודה רבה. חבר הכנסת מיכאלי, בבקשה. </w:t>
      </w:r>
    </w:p>
    <w:p w14:paraId="4559323C" w14:textId="77777777" w:rsidR="008B08DE" w:rsidRPr="008B08DE" w:rsidRDefault="008B08DE" w:rsidP="008B08DE">
      <w:pPr>
        <w:bidi/>
        <w:jc w:val="both"/>
        <w:rPr>
          <w:rFonts w:cs="David" w:hint="cs"/>
          <w:rtl/>
        </w:rPr>
      </w:pPr>
    </w:p>
    <w:p w14:paraId="09E908FC" w14:textId="77777777" w:rsidR="008B08DE" w:rsidRPr="008B08DE" w:rsidRDefault="008B08DE" w:rsidP="008B08DE">
      <w:pPr>
        <w:bidi/>
        <w:jc w:val="both"/>
        <w:rPr>
          <w:rFonts w:cs="David" w:hint="cs"/>
          <w:rtl/>
        </w:rPr>
      </w:pPr>
      <w:r w:rsidRPr="008B08DE">
        <w:rPr>
          <w:rFonts w:cs="David" w:hint="cs"/>
          <w:u w:val="single"/>
          <w:rtl/>
        </w:rPr>
        <w:t>אברהם מיכאלי:</w:t>
      </w:r>
    </w:p>
    <w:p w14:paraId="4C0A4F36" w14:textId="77777777" w:rsidR="008B08DE" w:rsidRPr="008B08DE" w:rsidRDefault="008B08DE" w:rsidP="008B08DE">
      <w:pPr>
        <w:bidi/>
        <w:jc w:val="both"/>
        <w:rPr>
          <w:rFonts w:cs="David" w:hint="cs"/>
          <w:rtl/>
        </w:rPr>
      </w:pPr>
    </w:p>
    <w:p w14:paraId="428DB624" w14:textId="77777777" w:rsidR="008B08DE" w:rsidRPr="008B08DE" w:rsidRDefault="008B08DE" w:rsidP="008B08DE">
      <w:pPr>
        <w:bidi/>
        <w:jc w:val="both"/>
        <w:rPr>
          <w:rFonts w:cs="David" w:hint="cs"/>
          <w:rtl/>
        </w:rPr>
      </w:pPr>
      <w:r w:rsidRPr="008B08DE">
        <w:rPr>
          <w:rFonts w:cs="David" w:hint="cs"/>
          <w:rtl/>
        </w:rPr>
        <w:tab/>
        <w:t xml:space="preserve"> אנחנו פיצלנו את החוק הזה מכיוון שהממשלה לא הייתה מוכנה עם החוק הזה. השאלה היא מה הטעם להקדים את זה אם נחדש את הדיונים ונחזור לאותם תנאים?</w:t>
      </w:r>
    </w:p>
    <w:p w14:paraId="51914FA7" w14:textId="77777777" w:rsidR="008B08DE" w:rsidRPr="008B08DE" w:rsidRDefault="008B08DE" w:rsidP="008B08DE">
      <w:pPr>
        <w:bidi/>
        <w:jc w:val="both"/>
        <w:rPr>
          <w:rFonts w:cs="David" w:hint="cs"/>
          <w:rtl/>
        </w:rPr>
      </w:pPr>
    </w:p>
    <w:p w14:paraId="4EA9ABEF"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5E35C9BD" w14:textId="77777777" w:rsidR="008B08DE" w:rsidRPr="008B08DE" w:rsidRDefault="008B08DE" w:rsidP="008B08DE">
      <w:pPr>
        <w:bidi/>
        <w:jc w:val="both"/>
        <w:rPr>
          <w:rFonts w:cs="David" w:hint="cs"/>
          <w:rtl/>
        </w:rPr>
      </w:pPr>
    </w:p>
    <w:p w14:paraId="5089304D" w14:textId="77777777" w:rsidR="008B08DE" w:rsidRPr="008B08DE" w:rsidRDefault="008B08DE" w:rsidP="008B08DE">
      <w:pPr>
        <w:bidi/>
        <w:jc w:val="both"/>
        <w:rPr>
          <w:rFonts w:cs="David" w:hint="cs"/>
          <w:rtl/>
        </w:rPr>
      </w:pPr>
      <w:r w:rsidRPr="008B08DE">
        <w:rPr>
          <w:rFonts w:cs="David" w:hint="cs"/>
          <w:rtl/>
        </w:rPr>
        <w:tab/>
        <w:t>עד כמה שהבנתי מאז שהייתה מחלוקת שאתה מתאר הממשלה הצליחה להתגבש סביב ההצעה, ואני מניח שהיא תביא נתונים. אם היא לא תביא נתונים ברור מה תהיה הוועדה הרלוונטית.</w:t>
      </w:r>
    </w:p>
    <w:p w14:paraId="3A0ECF3E" w14:textId="77777777" w:rsidR="008B08DE" w:rsidRPr="008B08DE" w:rsidRDefault="008B08DE" w:rsidP="008B08DE">
      <w:pPr>
        <w:bidi/>
        <w:jc w:val="both"/>
        <w:rPr>
          <w:rFonts w:cs="David" w:hint="cs"/>
          <w:rtl/>
        </w:rPr>
      </w:pPr>
    </w:p>
    <w:p w14:paraId="65314C1F" w14:textId="77777777" w:rsidR="008B08DE" w:rsidRPr="008B08DE" w:rsidRDefault="008B08DE" w:rsidP="008B08DE">
      <w:pPr>
        <w:bidi/>
        <w:jc w:val="both"/>
        <w:rPr>
          <w:rFonts w:cs="David" w:hint="cs"/>
          <w:rtl/>
        </w:rPr>
      </w:pPr>
      <w:r w:rsidRPr="008B08DE">
        <w:rPr>
          <w:rFonts w:cs="David" w:hint="cs"/>
          <w:u w:val="single"/>
          <w:rtl/>
        </w:rPr>
        <w:t>אברהם מיכאלי:</w:t>
      </w:r>
    </w:p>
    <w:p w14:paraId="2F422FDB" w14:textId="77777777" w:rsidR="008B08DE" w:rsidRPr="008B08DE" w:rsidRDefault="008B08DE" w:rsidP="008B08DE">
      <w:pPr>
        <w:bidi/>
        <w:jc w:val="both"/>
        <w:rPr>
          <w:rFonts w:cs="David" w:hint="cs"/>
          <w:rtl/>
        </w:rPr>
      </w:pPr>
    </w:p>
    <w:p w14:paraId="1932C24C" w14:textId="77777777" w:rsidR="008B08DE" w:rsidRPr="008B08DE" w:rsidRDefault="008B08DE" w:rsidP="008B08DE">
      <w:pPr>
        <w:bidi/>
        <w:jc w:val="both"/>
        <w:rPr>
          <w:rFonts w:cs="David" w:hint="cs"/>
          <w:rtl/>
        </w:rPr>
      </w:pPr>
      <w:r w:rsidRPr="008B08DE">
        <w:rPr>
          <w:rFonts w:cs="David" w:hint="cs"/>
          <w:rtl/>
        </w:rPr>
        <w:tab/>
        <w:t xml:space="preserve"> אני בכוונה מביא את הנקודה הזאת כי בגלל זה החוק הזה לא נדון.</w:t>
      </w:r>
    </w:p>
    <w:p w14:paraId="4B549A00" w14:textId="77777777" w:rsidR="008B08DE" w:rsidRPr="008B08DE" w:rsidRDefault="008B08DE" w:rsidP="008B08DE">
      <w:pPr>
        <w:bidi/>
        <w:jc w:val="both"/>
        <w:rPr>
          <w:rFonts w:cs="David" w:hint="cs"/>
          <w:rtl/>
        </w:rPr>
      </w:pPr>
    </w:p>
    <w:p w14:paraId="07A4DB47"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5A7CEE23" w14:textId="77777777" w:rsidR="008B08DE" w:rsidRPr="008B08DE" w:rsidRDefault="008B08DE" w:rsidP="008B08DE">
      <w:pPr>
        <w:bidi/>
        <w:jc w:val="both"/>
        <w:rPr>
          <w:rFonts w:cs="David" w:hint="cs"/>
          <w:rtl/>
        </w:rPr>
      </w:pPr>
    </w:p>
    <w:p w14:paraId="05C8892A" w14:textId="77777777" w:rsidR="008B08DE" w:rsidRPr="008B08DE" w:rsidRDefault="008B08DE" w:rsidP="008B08DE">
      <w:pPr>
        <w:bidi/>
        <w:jc w:val="both"/>
        <w:rPr>
          <w:rFonts w:cs="David" w:hint="cs"/>
          <w:rtl/>
        </w:rPr>
      </w:pPr>
      <w:r w:rsidRPr="008B08DE">
        <w:rPr>
          <w:rFonts w:cs="David" w:hint="cs"/>
          <w:rtl/>
        </w:rPr>
        <w:tab/>
        <w:t xml:space="preserve">ברור גם מה תהיה הוועדה. לכן מבחינה זאת אם לא יהיו נתונים, מהיכרותי עם ראש הוועדה הוא ישלח אותם חזרה לאסוף נתונים. אבל אנחנו כאן רק דנים בבקשתם להביא את זה להצבעה היום כדי להעביר את זה לוועדה. </w:t>
      </w:r>
    </w:p>
    <w:p w14:paraId="7942B891" w14:textId="77777777" w:rsidR="008B08DE" w:rsidRPr="008B08DE" w:rsidRDefault="008B08DE" w:rsidP="008B08DE">
      <w:pPr>
        <w:bidi/>
        <w:jc w:val="both"/>
        <w:rPr>
          <w:rFonts w:cs="David" w:hint="cs"/>
          <w:rtl/>
        </w:rPr>
      </w:pPr>
    </w:p>
    <w:p w14:paraId="0FAF883E" w14:textId="77777777" w:rsidR="008B08DE" w:rsidRPr="008B08DE" w:rsidRDefault="008B08DE" w:rsidP="008B08DE">
      <w:pPr>
        <w:bidi/>
        <w:jc w:val="both"/>
        <w:rPr>
          <w:rFonts w:cs="David" w:hint="cs"/>
          <w:rtl/>
        </w:rPr>
      </w:pPr>
      <w:r w:rsidRPr="008B08DE">
        <w:rPr>
          <w:rFonts w:cs="David" w:hint="cs"/>
          <w:rtl/>
        </w:rPr>
        <w:tab/>
        <w:t>מי בעד בקשת הממשלה להקדמת הדיון בהצעת חוק סדר הדין הפלילי? רוב; מי נגד? מי נמנע? הבקשה אושרה. היה קוורום. לבקשות הבאות לא צריך קוורום.</w:t>
      </w:r>
    </w:p>
    <w:p w14:paraId="5C0A65D9" w14:textId="77777777" w:rsidR="008B08DE" w:rsidRPr="008B08DE" w:rsidRDefault="008B08DE" w:rsidP="008B08DE">
      <w:pPr>
        <w:bidi/>
        <w:jc w:val="both"/>
        <w:rPr>
          <w:rFonts w:cs="David" w:hint="cs"/>
          <w:rtl/>
        </w:rPr>
      </w:pPr>
    </w:p>
    <w:p w14:paraId="15F21FEF" w14:textId="77777777" w:rsidR="008B08DE" w:rsidRPr="008B08DE" w:rsidRDefault="008B08DE" w:rsidP="008B08DE">
      <w:pPr>
        <w:bidi/>
        <w:jc w:val="both"/>
        <w:rPr>
          <w:rFonts w:cs="David" w:hint="cs"/>
          <w:rtl/>
        </w:rPr>
      </w:pPr>
      <w:r w:rsidRPr="008B08DE">
        <w:rPr>
          <w:rFonts w:cs="David"/>
          <w:rtl/>
        </w:rPr>
        <w:br w:type="page"/>
      </w:r>
    </w:p>
    <w:p w14:paraId="04BFCF19" w14:textId="77777777" w:rsidR="008B08DE" w:rsidRPr="008B08DE" w:rsidRDefault="008B08DE" w:rsidP="008B08DE">
      <w:pPr>
        <w:numPr>
          <w:ilvl w:val="0"/>
          <w:numId w:val="4"/>
        </w:numPr>
        <w:overflowPunct w:val="0"/>
        <w:autoSpaceDE w:val="0"/>
        <w:autoSpaceDN w:val="0"/>
        <w:bidi/>
        <w:adjustRightInd w:val="0"/>
        <w:jc w:val="both"/>
        <w:textAlignment w:val="baseline"/>
        <w:rPr>
          <w:rFonts w:cs="David" w:hint="cs"/>
          <w:b/>
          <w:bCs/>
          <w:rtl/>
        </w:rPr>
      </w:pPr>
      <w:r w:rsidRPr="008B08DE">
        <w:rPr>
          <w:rFonts w:cs="David" w:hint="cs"/>
          <w:b/>
          <w:bCs/>
          <w:rtl/>
        </w:rPr>
        <w:t xml:space="preserve">בקשתו של יושב ראש ועדת החינוך, התרבות והספורט להקדמת הדיון בהצעת חוק חינוך ממלכתי (תיקון מס' 11) (דרגי השתתפות של רשות חינוך מקומית בתקציב של מוסדות חינוך מוכרים לא רשמיים), </w:t>
      </w:r>
      <w:proofErr w:type="spellStart"/>
      <w:r w:rsidRPr="008B08DE">
        <w:rPr>
          <w:rFonts w:cs="David" w:hint="cs"/>
          <w:b/>
          <w:bCs/>
          <w:rtl/>
        </w:rPr>
        <w:t>התשס"ט</w:t>
      </w:r>
      <w:proofErr w:type="spellEnd"/>
      <w:r w:rsidRPr="008B08DE">
        <w:rPr>
          <w:rFonts w:cs="David" w:hint="cs"/>
          <w:b/>
          <w:bCs/>
          <w:rtl/>
        </w:rPr>
        <w:t>-2009 (פ/1363), לפני קריאה שנייה ושלישית.</w:t>
      </w:r>
    </w:p>
    <w:p w14:paraId="4D789932" w14:textId="77777777" w:rsidR="008B08DE" w:rsidRPr="008B08DE" w:rsidRDefault="008B08DE" w:rsidP="008B08DE">
      <w:pPr>
        <w:bidi/>
        <w:jc w:val="both"/>
        <w:rPr>
          <w:rFonts w:cs="David" w:hint="cs"/>
          <w:b/>
          <w:bCs/>
          <w:rtl/>
        </w:rPr>
      </w:pPr>
    </w:p>
    <w:p w14:paraId="2699E5F6" w14:textId="77777777" w:rsidR="008B08DE" w:rsidRDefault="008B08DE" w:rsidP="008B08DE">
      <w:pPr>
        <w:bidi/>
        <w:jc w:val="both"/>
        <w:rPr>
          <w:rFonts w:cs="David" w:hint="cs"/>
          <w:u w:val="single"/>
          <w:rtl/>
        </w:rPr>
      </w:pPr>
    </w:p>
    <w:p w14:paraId="7917DD30" w14:textId="77777777" w:rsidR="008B08DE" w:rsidRDefault="008B08DE" w:rsidP="008B08DE">
      <w:pPr>
        <w:bidi/>
        <w:jc w:val="both"/>
        <w:rPr>
          <w:rFonts w:cs="David" w:hint="cs"/>
          <w:u w:val="single"/>
          <w:rtl/>
        </w:rPr>
      </w:pPr>
    </w:p>
    <w:p w14:paraId="238D7DF0" w14:textId="77777777" w:rsidR="008B08DE" w:rsidRDefault="008B08DE" w:rsidP="008B08DE">
      <w:pPr>
        <w:bidi/>
        <w:jc w:val="both"/>
        <w:rPr>
          <w:rFonts w:cs="David" w:hint="cs"/>
          <w:u w:val="single"/>
          <w:rtl/>
        </w:rPr>
      </w:pPr>
    </w:p>
    <w:p w14:paraId="062531A3"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5BEDFEB3" w14:textId="77777777" w:rsidR="008B08DE" w:rsidRPr="008B08DE" w:rsidRDefault="008B08DE" w:rsidP="008B08DE">
      <w:pPr>
        <w:bidi/>
        <w:jc w:val="both"/>
        <w:rPr>
          <w:rFonts w:cs="David" w:hint="cs"/>
          <w:rtl/>
        </w:rPr>
      </w:pPr>
    </w:p>
    <w:p w14:paraId="5450F39D" w14:textId="77777777" w:rsidR="008B08DE" w:rsidRPr="008B08DE" w:rsidRDefault="008B08DE" w:rsidP="008B08DE">
      <w:pPr>
        <w:bidi/>
        <w:jc w:val="both"/>
        <w:rPr>
          <w:rFonts w:cs="David" w:hint="cs"/>
          <w:rtl/>
        </w:rPr>
      </w:pPr>
      <w:r w:rsidRPr="008B08DE">
        <w:rPr>
          <w:rFonts w:cs="David" w:hint="cs"/>
          <w:rtl/>
        </w:rPr>
        <w:tab/>
        <w:t xml:space="preserve">הבקשה הבאה היא בקשתו של יושב ראש ועדת החינוך, התרבות והספורט להקדמת הדיון בהצעת חוק חינוך ממלכתי (תיקון מס' 11) (דרגי השתתפות של רשות חינוך מקומית בתקציב של מוסדות חינוך מוכרים לא רשמיים), </w:t>
      </w:r>
      <w:proofErr w:type="spellStart"/>
      <w:r w:rsidRPr="008B08DE">
        <w:rPr>
          <w:rFonts w:cs="David" w:hint="cs"/>
          <w:rtl/>
        </w:rPr>
        <w:t>התשס"ט</w:t>
      </w:r>
      <w:proofErr w:type="spellEnd"/>
      <w:r w:rsidRPr="008B08DE">
        <w:rPr>
          <w:rFonts w:cs="David" w:hint="cs"/>
          <w:rtl/>
        </w:rPr>
        <w:t>-2009, לפני קריאה שנייה ושלישית. הנסיבות לבקשה הן ברורות.</w:t>
      </w:r>
    </w:p>
    <w:p w14:paraId="409EBF07" w14:textId="77777777" w:rsidR="008B08DE" w:rsidRPr="008B08DE" w:rsidRDefault="008B08DE" w:rsidP="008B08DE">
      <w:pPr>
        <w:bidi/>
        <w:jc w:val="both"/>
        <w:rPr>
          <w:rFonts w:cs="David" w:hint="cs"/>
          <w:u w:val="single"/>
          <w:rtl/>
        </w:rPr>
      </w:pPr>
    </w:p>
    <w:p w14:paraId="25134616"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6F748BF6" w14:textId="77777777" w:rsidR="008B08DE" w:rsidRPr="008B08DE" w:rsidRDefault="008B08DE" w:rsidP="008B08DE">
      <w:pPr>
        <w:bidi/>
        <w:jc w:val="both"/>
        <w:rPr>
          <w:rFonts w:cs="David" w:hint="cs"/>
          <w:u w:val="single"/>
          <w:rtl/>
        </w:rPr>
      </w:pPr>
    </w:p>
    <w:p w14:paraId="652A51A1" w14:textId="77777777" w:rsidR="008B08DE" w:rsidRPr="008B08DE" w:rsidRDefault="008B08DE" w:rsidP="008B08DE">
      <w:pPr>
        <w:bidi/>
        <w:jc w:val="both"/>
        <w:rPr>
          <w:rFonts w:cs="David" w:hint="cs"/>
          <w:rtl/>
        </w:rPr>
      </w:pPr>
      <w:r w:rsidRPr="008B08DE">
        <w:rPr>
          <w:rFonts w:cs="David" w:hint="cs"/>
          <w:rtl/>
        </w:rPr>
        <w:tab/>
        <w:t xml:space="preserve">הסיבה היא מאוד פשוטה: פתיחת שנת הלימודים. זאת הצעת חוק פרטית, לא הצעת חוק ממשלתית, כך שאי אפשר לדון בה בכינוסי פגרה. לכן החוק חייב להיות מאושר. אם הוא לא יאושר חלילה זה שיבוש מוחלט לכל מערכת החינוך החרדי. אין שום סיבה שהכנסת תעכב את זה. </w:t>
      </w:r>
    </w:p>
    <w:p w14:paraId="238A71AB" w14:textId="77777777" w:rsidR="008B08DE" w:rsidRPr="008B08DE" w:rsidRDefault="008B08DE" w:rsidP="008B08DE">
      <w:pPr>
        <w:bidi/>
        <w:jc w:val="both"/>
        <w:rPr>
          <w:rFonts w:cs="David" w:hint="cs"/>
          <w:rtl/>
        </w:rPr>
      </w:pPr>
    </w:p>
    <w:p w14:paraId="11378158"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1969C6BE" w14:textId="77777777" w:rsidR="008B08DE" w:rsidRPr="008B08DE" w:rsidRDefault="008B08DE" w:rsidP="008B08DE">
      <w:pPr>
        <w:bidi/>
        <w:jc w:val="both"/>
        <w:rPr>
          <w:rFonts w:cs="David" w:hint="cs"/>
          <w:rtl/>
        </w:rPr>
      </w:pPr>
    </w:p>
    <w:p w14:paraId="09FA1C3A" w14:textId="77777777" w:rsidR="008B08DE" w:rsidRPr="008B08DE" w:rsidRDefault="008B08DE" w:rsidP="008B08DE">
      <w:pPr>
        <w:bidi/>
        <w:jc w:val="both"/>
        <w:rPr>
          <w:rFonts w:cs="David" w:hint="cs"/>
          <w:rtl/>
        </w:rPr>
      </w:pPr>
      <w:r w:rsidRPr="008B08DE">
        <w:rPr>
          <w:rFonts w:cs="David" w:hint="cs"/>
          <w:rtl/>
        </w:rPr>
        <w:tab/>
        <w:t xml:space="preserve">אני מביא להצבעה את בקשת יושב ראש ועדת חינוך לאשר פטור מחובת הנחה להצעת החוק המדוברת. </w:t>
      </w:r>
    </w:p>
    <w:p w14:paraId="5B198F32" w14:textId="77777777" w:rsidR="008B08DE" w:rsidRPr="008B08DE" w:rsidRDefault="008B08DE" w:rsidP="008B08DE">
      <w:pPr>
        <w:bidi/>
        <w:jc w:val="both"/>
        <w:rPr>
          <w:rFonts w:cs="David" w:hint="cs"/>
          <w:rtl/>
        </w:rPr>
      </w:pPr>
    </w:p>
    <w:p w14:paraId="7E975EDB"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01EF4C4" w14:textId="77777777" w:rsidR="008B08DE" w:rsidRPr="008B08DE" w:rsidRDefault="008B08DE" w:rsidP="008B08DE">
      <w:pPr>
        <w:bidi/>
        <w:jc w:val="both"/>
        <w:rPr>
          <w:rFonts w:cs="David" w:hint="cs"/>
          <w:rtl/>
        </w:rPr>
      </w:pPr>
    </w:p>
    <w:p w14:paraId="0EA0CAC3" w14:textId="77777777" w:rsidR="008B08DE" w:rsidRPr="008B08DE" w:rsidRDefault="008B08DE" w:rsidP="008B08DE">
      <w:pPr>
        <w:bidi/>
        <w:jc w:val="both"/>
        <w:rPr>
          <w:rFonts w:cs="David" w:hint="cs"/>
          <w:rtl/>
        </w:rPr>
      </w:pPr>
      <w:r w:rsidRPr="008B08DE">
        <w:rPr>
          <w:rFonts w:cs="David" w:hint="cs"/>
          <w:rtl/>
        </w:rPr>
        <w:tab/>
        <w:t>זאת ההצעה של גפני, נכון?</w:t>
      </w:r>
    </w:p>
    <w:p w14:paraId="498F6039" w14:textId="77777777" w:rsidR="008B08DE" w:rsidRPr="008B08DE" w:rsidRDefault="008B08DE" w:rsidP="008B08DE">
      <w:pPr>
        <w:bidi/>
        <w:jc w:val="both"/>
        <w:rPr>
          <w:rFonts w:cs="David" w:hint="cs"/>
          <w:rtl/>
        </w:rPr>
      </w:pPr>
    </w:p>
    <w:p w14:paraId="1C6B4C31"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5B56B357" w14:textId="77777777" w:rsidR="008B08DE" w:rsidRPr="008B08DE" w:rsidRDefault="008B08DE" w:rsidP="008B08DE">
      <w:pPr>
        <w:bidi/>
        <w:jc w:val="both"/>
        <w:rPr>
          <w:rFonts w:cs="David" w:hint="cs"/>
          <w:rtl/>
        </w:rPr>
      </w:pPr>
    </w:p>
    <w:p w14:paraId="282AEBA5" w14:textId="77777777" w:rsidR="008B08DE" w:rsidRPr="008B08DE" w:rsidRDefault="008B08DE" w:rsidP="008B08DE">
      <w:pPr>
        <w:bidi/>
        <w:jc w:val="both"/>
        <w:rPr>
          <w:rFonts w:cs="David" w:hint="cs"/>
          <w:rtl/>
        </w:rPr>
      </w:pPr>
      <w:r w:rsidRPr="008B08DE">
        <w:rPr>
          <w:rFonts w:cs="David" w:hint="cs"/>
          <w:rtl/>
        </w:rPr>
        <w:tab/>
        <w:t>כן. היא עברה בסוף בקונצנזוס בוועדת חינוך.</w:t>
      </w:r>
    </w:p>
    <w:p w14:paraId="119EE705" w14:textId="77777777" w:rsidR="008B08DE" w:rsidRPr="008B08DE" w:rsidRDefault="008B08DE" w:rsidP="008B08DE">
      <w:pPr>
        <w:bidi/>
        <w:jc w:val="both"/>
        <w:rPr>
          <w:rFonts w:cs="David" w:hint="cs"/>
          <w:rtl/>
        </w:rPr>
      </w:pPr>
    </w:p>
    <w:p w14:paraId="181168A3"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6EE7E312" w14:textId="77777777" w:rsidR="008B08DE" w:rsidRPr="008B08DE" w:rsidRDefault="008B08DE" w:rsidP="008B08DE">
      <w:pPr>
        <w:bidi/>
        <w:jc w:val="both"/>
        <w:rPr>
          <w:rFonts w:cs="David" w:hint="cs"/>
          <w:u w:val="single"/>
          <w:rtl/>
        </w:rPr>
      </w:pPr>
    </w:p>
    <w:p w14:paraId="50FF09AC" w14:textId="77777777" w:rsidR="008B08DE" w:rsidRPr="008B08DE" w:rsidRDefault="008B08DE" w:rsidP="008B08DE">
      <w:pPr>
        <w:bidi/>
        <w:jc w:val="both"/>
        <w:rPr>
          <w:rFonts w:cs="David" w:hint="cs"/>
          <w:rtl/>
        </w:rPr>
      </w:pPr>
      <w:r w:rsidRPr="008B08DE">
        <w:rPr>
          <w:rFonts w:cs="David" w:hint="cs"/>
          <w:rtl/>
        </w:rPr>
        <w:tab/>
        <w:t xml:space="preserve"> תמיכה מלאה של קואליציה ואופוזיציה. וגם במליאה.</w:t>
      </w:r>
    </w:p>
    <w:p w14:paraId="6322E71F" w14:textId="77777777" w:rsidR="008B08DE" w:rsidRPr="008B08DE" w:rsidRDefault="008B08DE" w:rsidP="008B08DE">
      <w:pPr>
        <w:bidi/>
        <w:jc w:val="both"/>
        <w:rPr>
          <w:rFonts w:cs="David" w:hint="cs"/>
          <w:rtl/>
        </w:rPr>
      </w:pPr>
    </w:p>
    <w:p w14:paraId="4D096FB8"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E0FCF6A" w14:textId="77777777" w:rsidR="008B08DE" w:rsidRPr="008B08DE" w:rsidRDefault="008B08DE" w:rsidP="008B08DE">
      <w:pPr>
        <w:bidi/>
        <w:jc w:val="both"/>
        <w:rPr>
          <w:rFonts w:cs="David" w:hint="cs"/>
          <w:rtl/>
        </w:rPr>
      </w:pPr>
    </w:p>
    <w:p w14:paraId="3F951317" w14:textId="77777777" w:rsidR="008B08DE" w:rsidRPr="008B08DE" w:rsidRDefault="008B08DE" w:rsidP="008B08DE">
      <w:pPr>
        <w:bidi/>
        <w:jc w:val="both"/>
        <w:rPr>
          <w:rFonts w:cs="David" w:hint="cs"/>
          <w:rtl/>
        </w:rPr>
      </w:pPr>
      <w:r w:rsidRPr="008B08DE">
        <w:rPr>
          <w:rFonts w:cs="David" w:hint="cs"/>
          <w:rtl/>
        </w:rPr>
        <w:tab/>
        <w:t xml:space="preserve">מי בעד הבקשה? רוב; נגד- 2. נמנעים </w:t>
      </w:r>
      <w:r w:rsidRPr="008B08DE">
        <w:rPr>
          <w:rFonts w:cs="David"/>
          <w:rtl/>
        </w:rPr>
        <w:t>–</w:t>
      </w:r>
      <w:r w:rsidRPr="008B08DE">
        <w:rPr>
          <w:rFonts w:cs="David" w:hint="cs"/>
          <w:rtl/>
        </w:rPr>
        <w:t xml:space="preserve"> 2.</w:t>
      </w:r>
    </w:p>
    <w:p w14:paraId="550A1D51" w14:textId="77777777" w:rsidR="008B08DE" w:rsidRPr="008B08DE" w:rsidRDefault="008B08DE" w:rsidP="008B08DE">
      <w:pPr>
        <w:bidi/>
        <w:jc w:val="both"/>
        <w:rPr>
          <w:rFonts w:cs="David" w:hint="cs"/>
          <w:rtl/>
        </w:rPr>
      </w:pPr>
    </w:p>
    <w:p w14:paraId="00137C9A" w14:textId="77777777" w:rsidR="008B08DE" w:rsidRPr="008B08DE" w:rsidRDefault="008B08DE" w:rsidP="008B08DE">
      <w:pPr>
        <w:bidi/>
        <w:jc w:val="both"/>
        <w:rPr>
          <w:rFonts w:cs="David" w:hint="cs"/>
          <w:rtl/>
        </w:rPr>
      </w:pPr>
      <w:r w:rsidRPr="008B08DE">
        <w:rPr>
          <w:rFonts w:cs="David" w:hint="cs"/>
          <w:rtl/>
        </w:rPr>
        <w:tab/>
        <w:t xml:space="preserve"> הבקשה אושרה.</w:t>
      </w:r>
    </w:p>
    <w:p w14:paraId="069FE110" w14:textId="77777777" w:rsidR="008B08DE" w:rsidRDefault="008B08DE" w:rsidP="008B08DE">
      <w:pPr>
        <w:bidi/>
        <w:jc w:val="both"/>
        <w:rPr>
          <w:rFonts w:cs="David" w:hint="cs"/>
          <w:rtl/>
        </w:rPr>
      </w:pPr>
    </w:p>
    <w:p w14:paraId="3E89D05F" w14:textId="77777777" w:rsidR="008B08DE" w:rsidRDefault="008B08DE" w:rsidP="008B08DE">
      <w:pPr>
        <w:bidi/>
        <w:jc w:val="both"/>
        <w:rPr>
          <w:rFonts w:cs="David" w:hint="cs"/>
          <w:rtl/>
        </w:rPr>
      </w:pPr>
    </w:p>
    <w:p w14:paraId="480B9E6D" w14:textId="77777777" w:rsidR="008B08DE" w:rsidRDefault="008B08DE" w:rsidP="008B08DE">
      <w:pPr>
        <w:bidi/>
        <w:jc w:val="both"/>
        <w:rPr>
          <w:rFonts w:cs="David" w:hint="cs"/>
          <w:rtl/>
        </w:rPr>
      </w:pPr>
    </w:p>
    <w:p w14:paraId="00C9A207" w14:textId="77777777" w:rsidR="008B08DE" w:rsidRDefault="008B08DE" w:rsidP="008B08DE">
      <w:pPr>
        <w:bidi/>
        <w:jc w:val="both"/>
        <w:rPr>
          <w:rFonts w:cs="David" w:hint="cs"/>
          <w:rtl/>
        </w:rPr>
      </w:pPr>
    </w:p>
    <w:p w14:paraId="5259A5A2" w14:textId="77777777" w:rsidR="008B08DE" w:rsidRDefault="008B08DE" w:rsidP="008B08DE">
      <w:pPr>
        <w:bidi/>
        <w:jc w:val="both"/>
        <w:rPr>
          <w:rFonts w:cs="David" w:hint="cs"/>
          <w:rtl/>
        </w:rPr>
      </w:pPr>
    </w:p>
    <w:p w14:paraId="54340F71" w14:textId="77777777" w:rsidR="008B08DE" w:rsidRDefault="008B08DE" w:rsidP="008B08DE">
      <w:pPr>
        <w:bidi/>
        <w:jc w:val="both"/>
        <w:rPr>
          <w:rFonts w:cs="David" w:hint="cs"/>
          <w:rtl/>
        </w:rPr>
      </w:pPr>
    </w:p>
    <w:p w14:paraId="6C415450" w14:textId="77777777" w:rsidR="008B08DE" w:rsidRDefault="008B08DE" w:rsidP="008B08DE">
      <w:pPr>
        <w:bidi/>
        <w:jc w:val="both"/>
        <w:rPr>
          <w:rFonts w:cs="David" w:hint="cs"/>
          <w:rtl/>
        </w:rPr>
      </w:pPr>
    </w:p>
    <w:p w14:paraId="214C8158" w14:textId="77777777" w:rsidR="008B08DE" w:rsidRDefault="008B08DE" w:rsidP="008B08DE">
      <w:pPr>
        <w:bidi/>
        <w:jc w:val="both"/>
        <w:rPr>
          <w:rFonts w:cs="David" w:hint="cs"/>
          <w:rtl/>
        </w:rPr>
      </w:pPr>
    </w:p>
    <w:p w14:paraId="0F0ABF40" w14:textId="77777777" w:rsidR="008B08DE" w:rsidRDefault="008B08DE" w:rsidP="008B08DE">
      <w:pPr>
        <w:bidi/>
        <w:jc w:val="both"/>
        <w:rPr>
          <w:rFonts w:cs="David" w:hint="cs"/>
          <w:rtl/>
        </w:rPr>
      </w:pPr>
    </w:p>
    <w:p w14:paraId="2A57A928" w14:textId="77777777" w:rsidR="008B08DE" w:rsidRDefault="008B08DE" w:rsidP="008B08DE">
      <w:pPr>
        <w:bidi/>
        <w:jc w:val="both"/>
        <w:rPr>
          <w:rFonts w:cs="David" w:hint="cs"/>
          <w:rtl/>
        </w:rPr>
      </w:pPr>
    </w:p>
    <w:p w14:paraId="00013223" w14:textId="77777777" w:rsidR="008B08DE" w:rsidRDefault="008B08DE" w:rsidP="008B08DE">
      <w:pPr>
        <w:bidi/>
        <w:jc w:val="both"/>
        <w:rPr>
          <w:rFonts w:cs="David" w:hint="cs"/>
          <w:rtl/>
        </w:rPr>
      </w:pPr>
    </w:p>
    <w:p w14:paraId="48ED0A95" w14:textId="77777777" w:rsidR="008B08DE" w:rsidRDefault="008B08DE" w:rsidP="008B08DE">
      <w:pPr>
        <w:bidi/>
        <w:jc w:val="both"/>
        <w:rPr>
          <w:rFonts w:cs="David" w:hint="cs"/>
          <w:rtl/>
        </w:rPr>
      </w:pPr>
    </w:p>
    <w:p w14:paraId="48BBD3DE" w14:textId="77777777" w:rsidR="008B08DE" w:rsidRDefault="008B08DE" w:rsidP="008B08DE">
      <w:pPr>
        <w:bidi/>
        <w:jc w:val="both"/>
        <w:rPr>
          <w:rFonts w:cs="David" w:hint="cs"/>
          <w:rtl/>
        </w:rPr>
      </w:pPr>
    </w:p>
    <w:p w14:paraId="68BBB5E6" w14:textId="77777777" w:rsidR="008B08DE" w:rsidRDefault="008B08DE" w:rsidP="008B08DE">
      <w:pPr>
        <w:bidi/>
        <w:jc w:val="both"/>
        <w:rPr>
          <w:rFonts w:cs="David" w:hint="cs"/>
          <w:rtl/>
        </w:rPr>
      </w:pPr>
    </w:p>
    <w:p w14:paraId="043E38FC" w14:textId="77777777" w:rsidR="008B08DE" w:rsidRDefault="008B08DE" w:rsidP="008B08DE">
      <w:pPr>
        <w:bidi/>
        <w:jc w:val="both"/>
        <w:rPr>
          <w:rFonts w:cs="David" w:hint="cs"/>
          <w:rtl/>
        </w:rPr>
      </w:pPr>
    </w:p>
    <w:p w14:paraId="621CDBC2" w14:textId="77777777" w:rsidR="008B08DE" w:rsidRPr="008B08DE" w:rsidRDefault="008B08DE" w:rsidP="008B08DE">
      <w:pPr>
        <w:bidi/>
        <w:jc w:val="both"/>
        <w:rPr>
          <w:rFonts w:cs="David" w:hint="cs"/>
          <w:rtl/>
        </w:rPr>
      </w:pPr>
    </w:p>
    <w:p w14:paraId="082794DF" w14:textId="77777777" w:rsidR="008B08DE" w:rsidRPr="008B08DE" w:rsidRDefault="008B08DE" w:rsidP="008B08DE">
      <w:pPr>
        <w:bidi/>
        <w:jc w:val="both"/>
        <w:rPr>
          <w:rFonts w:cs="David" w:hint="cs"/>
          <w:rtl/>
        </w:rPr>
      </w:pPr>
    </w:p>
    <w:p w14:paraId="7186D7FF" w14:textId="77777777" w:rsidR="008B08DE" w:rsidRPr="008B08DE" w:rsidRDefault="008B08DE" w:rsidP="008B08DE">
      <w:pPr>
        <w:bidi/>
        <w:ind w:firstLine="567"/>
        <w:jc w:val="both"/>
        <w:rPr>
          <w:rFonts w:cs="David" w:hint="cs"/>
          <w:b/>
          <w:bCs/>
          <w:u w:val="single"/>
          <w:rtl/>
        </w:rPr>
      </w:pPr>
      <w:r w:rsidRPr="008B08DE">
        <w:rPr>
          <w:rFonts w:cs="David" w:hint="cs"/>
          <w:b/>
          <w:bCs/>
          <w:u w:val="single"/>
          <w:rtl/>
        </w:rPr>
        <w:t>3. בקשת יו"ר ועדת הפנים והגנת הסביבה להקדמת הדיון בשלוש הצעות החוק</w:t>
      </w:r>
    </w:p>
    <w:p w14:paraId="5D193930" w14:textId="77777777" w:rsidR="008B08DE" w:rsidRPr="008B08DE" w:rsidRDefault="008B08DE" w:rsidP="008B08DE">
      <w:pPr>
        <w:bidi/>
        <w:ind w:firstLine="567"/>
        <w:jc w:val="both"/>
        <w:rPr>
          <w:rFonts w:cs="David" w:hint="cs"/>
          <w:b/>
          <w:bCs/>
          <w:rtl/>
        </w:rPr>
      </w:pPr>
      <w:r w:rsidRPr="008B08DE">
        <w:rPr>
          <w:rFonts w:cs="David" w:hint="cs"/>
          <w:b/>
          <w:bCs/>
          <w:u w:val="single"/>
          <w:rtl/>
        </w:rPr>
        <w:t>לפני קריאה שנייה ושלישית</w:t>
      </w:r>
    </w:p>
    <w:p w14:paraId="2BB3C17A" w14:textId="77777777" w:rsidR="008B08DE" w:rsidRPr="008B08DE" w:rsidRDefault="008B08DE" w:rsidP="008B08DE">
      <w:pPr>
        <w:bidi/>
        <w:ind w:firstLine="567"/>
        <w:jc w:val="both"/>
        <w:rPr>
          <w:rFonts w:cs="David" w:hint="cs"/>
          <w:b/>
          <w:bCs/>
          <w:rtl/>
        </w:rPr>
      </w:pPr>
    </w:p>
    <w:p w14:paraId="2A123366" w14:textId="77777777" w:rsidR="008B08DE" w:rsidRPr="008B08DE" w:rsidRDefault="008B08DE" w:rsidP="008B08DE">
      <w:pPr>
        <w:bidi/>
        <w:ind w:firstLine="567"/>
        <w:jc w:val="both"/>
        <w:rPr>
          <w:rFonts w:cs="David" w:hint="cs"/>
          <w:b/>
          <w:bCs/>
          <w:rtl/>
        </w:rPr>
      </w:pPr>
      <w:r w:rsidRPr="008B08DE">
        <w:rPr>
          <w:rFonts w:cs="David" w:hint="cs"/>
          <w:b/>
          <w:bCs/>
          <w:rtl/>
        </w:rPr>
        <w:t xml:space="preserve">א. הצעת חוק המשטרה (דין משמעתי, בירור קבילות שוטרים והוראות שונות) (תיקון </w:t>
      </w:r>
    </w:p>
    <w:p w14:paraId="174A8DE0" w14:textId="77777777" w:rsidR="008B08DE" w:rsidRPr="008B08DE" w:rsidRDefault="008B08DE" w:rsidP="008B08DE">
      <w:pPr>
        <w:bidi/>
        <w:ind w:firstLine="567"/>
        <w:jc w:val="both"/>
        <w:rPr>
          <w:rFonts w:cs="David" w:hint="cs"/>
          <w:b/>
          <w:bCs/>
          <w:rtl/>
        </w:rPr>
      </w:pPr>
      <w:r w:rsidRPr="008B08DE">
        <w:rPr>
          <w:rFonts w:cs="David" w:hint="cs"/>
          <w:b/>
          <w:bCs/>
          <w:rtl/>
        </w:rPr>
        <w:t xml:space="preserve">    מס' 6) (עובדים אזרחיים), </w:t>
      </w:r>
      <w:proofErr w:type="spellStart"/>
      <w:r w:rsidRPr="008B08DE">
        <w:rPr>
          <w:rFonts w:cs="David" w:hint="cs"/>
          <w:b/>
          <w:bCs/>
          <w:rtl/>
        </w:rPr>
        <w:t>התשס"ט</w:t>
      </w:r>
      <w:proofErr w:type="spellEnd"/>
      <w:r w:rsidRPr="008B08DE">
        <w:rPr>
          <w:rFonts w:cs="David" w:hint="cs"/>
          <w:b/>
          <w:bCs/>
          <w:rtl/>
        </w:rPr>
        <w:t xml:space="preserve">-2008. </w:t>
      </w:r>
    </w:p>
    <w:p w14:paraId="2231783C" w14:textId="77777777" w:rsidR="008B08DE" w:rsidRPr="008B08DE" w:rsidRDefault="008B08DE" w:rsidP="008B08DE">
      <w:pPr>
        <w:bidi/>
        <w:ind w:firstLine="567"/>
        <w:jc w:val="both"/>
        <w:rPr>
          <w:rFonts w:cs="David" w:hint="cs"/>
          <w:b/>
          <w:bCs/>
          <w:rtl/>
        </w:rPr>
      </w:pPr>
    </w:p>
    <w:p w14:paraId="5EDE4F91" w14:textId="77777777" w:rsidR="008B08DE" w:rsidRPr="008B08DE" w:rsidRDefault="008B08DE" w:rsidP="008B08DE">
      <w:pPr>
        <w:bidi/>
        <w:ind w:firstLine="567"/>
        <w:jc w:val="both"/>
        <w:rPr>
          <w:rFonts w:cs="David" w:hint="cs"/>
          <w:b/>
          <w:bCs/>
          <w:rtl/>
        </w:rPr>
      </w:pPr>
      <w:r w:rsidRPr="008B08DE">
        <w:rPr>
          <w:rFonts w:cs="David" w:hint="cs"/>
          <w:b/>
          <w:bCs/>
          <w:rtl/>
        </w:rPr>
        <w:t xml:space="preserve">ב. הצעת חוק לתיקון פקודת בתי הסוהר (מס' 39) (עובדים אזרחיים), </w:t>
      </w:r>
      <w:proofErr w:type="spellStart"/>
      <w:r w:rsidRPr="008B08DE">
        <w:rPr>
          <w:rFonts w:cs="David" w:hint="cs"/>
          <w:b/>
          <w:bCs/>
          <w:rtl/>
        </w:rPr>
        <w:t>התשס"ט</w:t>
      </w:r>
      <w:proofErr w:type="spellEnd"/>
      <w:r w:rsidRPr="008B08DE">
        <w:rPr>
          <w:rFonts w:cs="David" w:hint="cs"/>
          <w:b/>
          <w:bCs/>
          <w:rtl/>
        </w:rPr>
        <w:t>-2008.</w:t>
      </w:r>
    </w:p>
    <w:p w14:paraId="119F493E" w14:textId="77777777" w:rsidR="008B08DE" w:rsidRPr="008B08DE" w:rsidRDefault="008B08DE" w:rsidP="008B08DE">
      <w:pPr>
        <w:bidi/>
        <w:ind w:firstLine="567"/>
        <w:jc w:val="both"/>
        <w:rPr>
          <w:rFonts w:cs="David" w:hint="cs"/>
          <w:b/>
          <w:bCs/>
          <w:rtl/>
        </w:rPr>
      </w:pPr>
    </w:p>
    <w:p w14:paraId="26C981A7" w14:textId="77777777" w:rsidR="008B08DE" w:rsidRPr="008B08DE" w:rsidRDefault="008B08DE" w:rsidP="008B08DE">
      <w:pPr>
        <w:bidi/>
        <w:ind w:firstLine="567"/>
        <w:jc w:val="both"/>
        <w:rPr>
          <w:rFonts w:cs="David" w:hint="cs"/>
          <w:b/>
          <w:bCs/>
          <w:rtl/>
        </w:rPr>
      </w:pPr>
      <w:r w:rsidRPr="008B08DE">
        <w:rPr>
          <w:rFonts w:cs="David" w:hint="cs"/>
          <w:b/>
          <w:bCs/>
          <w:rtl/>
        </w:rPr>
        <w:t xml:space="preserve">ג. הצעת חוק רשויות מקומיות (מימון בחירות) (הוראת שעה), </w:t>
      </w:r>
      <w:proofErr w:type="spellStart"/>
      <w:r w:rsidRPr="008B08DE">
        <w:rPr>
          <w:rFonts w:cs="David" w:hint="cs"/>
          <w:b/>
          <w:bCs/>
          <w:rtl/>
        </w:rPr>
        <w:t>התשס"ט</w:t>
      </w:r>
      <w:proofErr w:type="spellEnd"/>
      <w:r w:rsidRPr="008B08DE">
        <w:rPr>
          <w:rFonts w:cs="David" w:hint="cs"/>
          <w:b/>
          <w:bCs/>
          <w:rtl/>
        </w:rPr>
        <w:t>-2009.</w:t>
      </w:r>
    </w:p>
    <w:p w14:paraId="1B7FAB01" w14:textId="77777777" w:rsidR="008B08DE" w:rsidRPr="008B08DE" w:rsidRDefault="008B08DE" w:rsidP="008B08DE">
      <w:pPr>
        <w:bidi/>
        <w:jc w:val="both"/>
        <w:rPr>
          <w:rFonts w:cs="David" w:hint="cs"/>
          <w:rtl/>
        </w:rPr>
      </w:pPr>
    </w:p>
    <w:p w14:paraId="0BCFF5D8" w14:textId="77777777" w:rsidR="008B08DE" w:rsidRPr="008B08DE" w:rsidRDefault="008B08DE" w:rsidP="008B08DE">
      <w:pPr>
        <w:bidi/>
        <w:jc w:val="both"/>
        <w:rPr>
          <w:rFonts w:cs="David" w:hint="cs"/>
          <w:rtl/>
        </w:rPr>
      </w:pPr>
    </w:p>
    <w:p w14:paraId="441726F3"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473E1D0E" w14:textId="77777777" w:rsidR="008B08DE" w:rsidRPr="008B08DE" w:rsidRDefault="008B08DE" w:rsidP="008B08DE">
      <w:pPr>
        <w:bidi/>
        <w:jc w:val="both"/>
        <w:rPr>
          <w:rFonts w:cs="David" w:hint="cs"/>
          <w:rtl/>
        </w:rPr>
      </w:pPr>
    </w:p>
    <w:p w14:paraId="34ED87B1" w14:textId="77777777" w:rsidR="008B08DE" w:rsidRPr="008B08DE" w:rsidRDefault="008B08DE" w:rsidP="008B08DE">
      <w:pPr>
        <w:bidi/>
        <w:ind w:firstLine="567"/>
        <w:jc w:val="both"/>
        <w:rPr>
          <w:rFonts w:cs="David" w:hint="cs"/>
          <w:rtl/>
        </w:rPr>
      </w:pPr>
      <w:r w:rsidRPr="008B08DE">
        <w:rPr>
          <w:rFonts w:cs="David" w:hint="cs"/>
          <w:rtl/>
        </w:rPr>
        <w:t xml:space="preserve">סעיף שלישי הוא בקשת יו"ר ועדת הפנים והגנת הסביבה להקדמת הדיון בשלוש הצעות החוק לפני קריאה שנייה ושלישית: </w:t>
      </w:r>
    </w:p>
    <w:p w14:paraId="177B5078" w14:textId="77777777" w:rsidR="008B08DE" w:rsidRPr="008B08DE" w:rsidRDefault="008B08DE" w:rsidP="008B08DE">
      <w:pPr>
        <w:bidi/>
        <w:ind w:firstLine="567"/>
        <w:jc w:val="both"/>
        <w:rPr>
          <w:rFonts w:cs="David" w:hint="cs"/>
          <w:rtl/>
        </w:rPr>
      </w:pPr>
    </w:p>
    <w:p w14:paraId="70CAC3CA" w14:textId="77777777" w:rsidR="008B08DE" w:rsidRPr="008B08DE" w:rsidRDefault="008B08DE" w:rsidP="008B08DE">
      <w:pPr>
        <w:bidi/>
        <w:ind w:firstLine="567"/>
        <w:jc w:val="both"/>
        <w:rPr>
          <w:rFonts w:cs="David" w:hint="cs"/>
          <w:rtl/>
        </w:rPr>
      </w:pPr>
      <w:r w:rsidRPr="008B08DE">
        <w:rPr>
          <w:rFonts w:cs="David" w:hint="cs"/>
          <w:rtl/>
        </w:rPr>
        <w:t xml:space="preserve">1. הצעת חוק המשטרה (דין משמעתי, בירור קבילות שוטרים והוראות שונות) (תיקון מס' 6) (עובדים אזרחיים), </w:t>
      </w:r>
      <w:proofErr w:type="spellStart"/>
      <w:r w:rsidRPr="008B08DE">
        <w:rPr>
          <w:rFonts w:cs="David" w:hint="cs"/>
          <w:rtl/>
        </w:rPr>
        <w:t>התשס"ט</w:t>
      </w:r>
      <w:proofErr w:type="spellEnd"/>
      <w:r w:rsidRPr="008B08DE">
        <w:rPr>
          <w:rFonts w:cs="David" w:hint="cs"/>
          <w:rtl/>
        </w:rPr>
        <w:t xml:space="preserve">-2008. </w:t>
      </w:r>
    </w:p>
    <w:p w14:paraId="2DC5FF11" w14:textId="77777777" w:rsidR="008B08DE" w:rsidRPr="008B08DE" w:rsidRDefault="008B08DE" w:rsidP="008B08DE">
      <w:pPr>
        <w:bidi/>
        <w:ind w:firstLine="567"/>
        <w:jc w:val="both"/>
        <w:rPr>
          <w:rFonts w:cs="David" w:hint="cs"/>
          <w:rtl/>
        </w:rPr>
      </w:pPr>
    </w:p>
    <w:p w14:paraId="1FD6EB32" w14:textId="77777777" w:rsidR="008B08DE" w:rsidRPr="008B08DE" w:rsidRDefault="008B08DE" w:rsidP="008B08DE">
      <w:pPr>
        <w:bidi/>
        <w:ind w:firstLine="567"/>
        <w:jc w:val="both"/>
        <w:rPr>
          <w:rFonts w:cs="David" w:hint="cs"/>
          <w:rtl/>
        </w:rPr>
      </w:pPr>
      <w:r w:rsidRPr="008B08DE">
        <w:rPr>
          <w:rFonts w:cs="David" w:hint="cs"/>
          <w:rtl/>
        </w:rPr>
        <w:t xml:space="preserve">2. הצעת חוק לתיקון פקודת בתי הסוהר (מס' 39) (עובדים אזרחיים), </w:t>
      </w:r>
      <w:proofErr w:type="spellStart"/>
      <w:r w:rsidRPr="008B08DE">
        <w:rPr>
          <w:rFonts w:cs="David" w:hint="cs"/>
          <w:rtl/>
        </w:rPr>
        <w:t>התשס"ט</w:t>
      </w:r>
      <w:proofErr w:type="spellEnd"/>
      <w:r w:rsidRPr="008B08DE">
        <w:rPr>
          <w:rFonts w:cs="David" w:hint="cs"/>
          <w:rtl/>
        </w:rPr>
        <w:t>-2008</w:t>
      </w:r>
    </w:p>
    <w:p w14:paraId="1309A39A" w14:textId="77777777" w:rsidR="008B08DE" w:rsidRPr="008B08DE" w:rsidRDefault="008B08DE" w:rsidP="008B08DE">
      <w:pPr>
        <w:bidi/>
        <w:ind w:firstLine="567"/>
        <w:jc w:val="both"/>
        <w:rPr>
          <w:rFonts w:cs="David" w:hint="cs"/>
          <w:rtl/>
        </w:rPr>
      </w:pPr>
    </w:p>
    <w:p w14:paraId="73D5F487" w14:textId="77777777" w:rsidR="008B08DE" w:rsidRPr="008B08DE" w:rsidRDefault="008B08DE" w:rsidP="008B08DE">
      <w:pPr>
        <w:bidi/>
        <w:ind w:firstLine="567"/>
        <w:jc w:val="both"/>
        <w:rPr>
          <w:rFonts w:cs="David" w:hint="cs"/>
          <w:rtl/>
        </w:rPr>
      </w:pPr>
      <w:r w:rsidRPr="008B08DE">
        <w:rPr>
          <w:rFonts w:cs="David" w:hint="cs"/>
          <w:rtl/>
        </w:rPr>
        <w:t xml:space="preserve">3. הצעת חוק רשויות מקומיות (מימון בחירות) (הוראת שעה), </w:t>
      </w:r>
      <w:proofErr w:type="spellStart"/>
      <w:r w:rsidRPr="008B08DE">
        <w:rPr>
          <w:rFonts w:cs="David" w:hint="cs"/>
          <w:rtl/>
        </w:rPr>
        <w:t>התשס"ט</w:t>
      </w:r>
      <w:proofErr w:type="spellEnd"/>
      <w:r w:rsidRPr="008B08DE">
        <w:rPr>
          <w:rFonts w:cs="David" w:hint="cs"/>
          <w:rtl/>
        </w:rPr>
        <w:t>-2009.</w:t>
      </w:r>
    </w:p>
    <w:p w14:paraId="7212D7F9" w14:textId="77777777" w:rsidR="008B08DE" w:rsidRPr="008B08DE" w:rsidRDefault="008B08DE" w:rsidP="008B08DE">
      <w:pPr>
        <w:bidi/>
        <w:jc w:val="both"/>
        <w:rPr>
          <w:rFonts w:cs="David" w:hint="cs"/>
          <w:rtl/>
        </w:rPr>
      </w:pPr>
    </w:p>
    <w:p w14:paraId="57F47240" w14:textId="77777777" w:rsidR="008B08DE" w:rsidRPr="008B08DE" w:rsidRDefault="008B08DE" w:rsidP="008B08DE">
      <w:pPr>
        <w:bidi/>
        <w:ind w:firstLine="567"/>
        <w:jc w:val="both"/>
        <w:rPr>
          <w:rFonts w:cs="David" w:hint="cs"/>
          <w:rtl/>
        </w:rPr>
      </w:pPr>
      <w:r w:rsidRPr="008B08DE">
        <w:rPr>
          <w:rFonts w:cs="David" w:hint="cs"/>
          <w:rtl/>
        </w:rPr>
        <w:t xml:space="preserve">הוגשה בקשה של יושב ראש ועדת הפנים לבקשה לפטור מחובת הנחה לשלוש הצעות החוק האלה עד כמה שאני מבין, מסיבות סוף מושב. מדובר על הצעת חוק פרטית אחת, ההצעה השלישית, של חברת הכנסת פניה </w:t>
      </w:r>
      <w:proofErr w:type="spellStart"/>
      <w:r w:rsidRPr="008B08DE">
        <w:rPr>
          <w:rFonts w:cs="David" w:hint="cs"/>
          <w:rtl/>
        </w:rPr>
        <w:t>קירשנבאום</w:t>
      </w:r>
      <w:proofErr w:type="spellEnd"/>
      <w:r w:rsidRPr="008B08DE">
        <w:rPr>
          <w:rFonts w:cs="David" w:hint="cs"/>
          <w:rtl/>
        </w:rPr>
        <w:t xml:space="preserve">, והראשונה והשנייה הן הצעות חוק ממשלתיות שעד כמה שאני מבין, הוועדה מתכוונת להשלים בהם דיון, והיא רוצה להיות במצב שהיא יכולה להביא אותן מיד לאחר השלמת הדיון בוועדה. </w:t>
      </w:r>
    </w:p>
    <w:p w14:paraId="57CFF8C2" w14:textId="77777777" w:rsidR="008B08DE" w:rsidRPr="008B08DE" w:rsidRDefault="008B08DE" w:rsidP="008B08DE">
      <w:pPr>
        <w:bidi/>
        <w:jc w:val="both"/>
        <w:rPr>
          <w:rFonts w:cs="David" w:hint="cs"/>
          <w:rtl/>
        </w:rPr>
      </w:pPr>
    </w:p>
    <w:p w14:paraId="60871FD0" w14:textId="77777777" w:rsidR="008B08DE" w:rsidRPr="008B08DE" w:rsidRDefault="008B08DE" w:rsidP="008B08DE">
      <w:pPr>
        <w:bidi/>
        <w:jc w:val="both"/>
        <w:rPr>
          <w:rFonts w:cs="David" w:hint="cs"/>
          <w:rtl/>
        </w:rPr>
      </w:pPr>
      <w:r w:rsidRPr="008B08DE">
        <w:rPr>
          <w:rFonts w:cs="David" w:hint="cs"/>
          <w:u w:val="single"/>
          <w:rtl/>
        </w:rPr>
        <w:t>אחמד טיבי:</w:t>
      </w:r>
    </w:p>
    <w:p w14:paraId="3ADC59A3" w14:textId="77777777" w:rsidR="008B08DE" w:rsidRPr="008B08DE" w:rsidRDefault="008B08DE" w:rsidP="008B08DE">
      <w:pPr>
        <w:bidi/>
        <w:jc w:val="both"/>
        <w:rPr>
          <w:rFonts w:cs="David" w:hint="cs"/>
          <w:rtl/>
        </w:rPr>
      </w:pPr>
    </w:p>
    <w:p w14:paraId="32678B59" w14:textId="77777777" w:rsidR="008B08DE" w:rsidRPr="008B08DE" w:rsidRDefault="008B08DE" w:rsidP="008B08DE">
      <w:pPr>
        <w:bidi/>
        <w:jc w:val="both"/>
        <w:rPr>
          <w:rFonts w:cs="David" w:hint="cs"/>
          <w:rtl/>
        </w:rPr>
      </w:pPr>
      <w:r w:rsidRPr="008B08DE">
        <w:rPr>
          <w:rFonts w:cs="David" w:hint="cs"/>
          <w:rtl/>
        </w:rPr>
        <w:tab/>
        <w:t xml:space="preserve"> אנחנו יכולים לקבל סקירה על כל חוק וחוק, כמקובל?</w:t>
      </w:r>
    </w:p>
    <w:p w14:paraId="49599399" w14:textId="77777777" w:rsidR="008B08DE" w:rsidRPr="008B08DE" w:rsidRDefault="008B08DE" w:rsidP="008B08DE">
      <w:pPr>
        <w:bidi/>
        <w:jc w:val="both"/>
        <w:rPr>
          <w:rFonts w:cs="David" w:hint="cs"/>
          <w:rtl/>
        </w:rPr>
      </w:pPr>
    </w:p>
    <w:p w14:paraId="0C802C40" w14:textId="77777777" w:rsidR="008B08DE" w:rsidRPr="008B08DE" w:rsidRDefault="008B08DE" w:rsidP="008B08DE">
      <w:pPr>
        <w:bidi/>
        <w:jc w:val="both"/>
        <w:rPr>
          <w:rFonts w:cs="David" w:hint="cs"/>
          <w:u w:val="single"/>
          <w:rtl/>
        </w:rPr>
      </w:pPr>
      <w:r w:rsidRPr="008B08DE">
        <w:rPr>
          <w:rFonts w:cs="David" w:hint="cs"/>
          <w:u w:val="single"/>
          <w:rtl/>
        </w:rPr>
        <w:t>אתי בן יוסף:</w:t>
      </w:r>
    </w:p>
    <w:p w14:paraId="2C2E5AA8" w14:textId="77777777" w:rsidR="008B08DE" w:rsidRPr="008B08DE" w:rsidRDefault="008B08DE" w:rsidP="008B08DE">
      <w:pPr>
        <w:bidi/>
        <w:jc w:val="both"/>
        <w:rPr>
          <w:rFonts w:cs="David" w:hint="cs"/>
          <w:u w:val="single"/>
          <w:rtl/>
        </w:rPr>
      </w:pPr>
    </w:p>
    <w:p w14:paraId="0958BCD8" w14:textId="77777777" w:rsidR="008B08DE" w:rsidRPr="008B08DE" w:rsidRDefault="008B08DE" w:rsidP="008B08DE">
      <w:pPr>
        <w:bidi/>
        <w:jc w:val="both"/>
        <w:rPr>
          <w:rFonts w:cs="David" w:hint="cs"/>
          <w:rtl/>
        </w:rPr>
      </w:pPr>
      <w:r w:rsidRPr="008B08DE">
        <w:rPr>
          <w:rFonts w:cs="David" w:hint="cs"/>
          <w:rtl/>
        </w:rPr>
        <w:tab/>
        <w:t>עידו, היועץ המשפטי.</w:t>
      </w:r>
    </w:p>
    <w:p w14:paraId="2C516DD5" w14:textId="77777777" w:rsidR="008B08DE" w:rsidRPr="008B08DE" w:rsidRDefault="008B08DE" w:rsidP="008B08DE">
      <w:pPr>
        <w:bidi/>
        <w:jc w:val="both"/>
        <w:rPr>
          <w:rFonts w:cs="David" w:hint="cs"/>
          <w:rtl/>
        </w:rPr>
      </w:pPr>
    </w:p>
    <w:p w14:paraId="4AEF432B" w14:textId="77777777" w:rsidR="008B08DE" w:rsidRPr="008B08DE" w:rsidRDefault="008B08DE" w:rsidP="008B08DE">
      <w:pPr>
        <w:bidi/>
        <w:jc w:val="both"/>
        <w:rPr>
          <w:rFonts w:cs="David" w:hint="cs"/>
          <w:u w:val="single"/>
          <w:rtl/>
        </w:rPr>
      </w:pPr>
      <w:r w:rsidRPr="008B08DE">
        <w:rPr>
          <w:rFonts w:cs="David" w:hint="cs"/>
          <w:u w:val="single"/>
          <w:rtl/>
        </w:rPr>
        <w:t>עידו בן יצחק:</w:t>
      </w:r>
    </w:p>
    <w:p w14:paraId="57F0AAB3" w14:textId="77777777" w:rsidR="008B08DE" w:rsidRPr="008B08DE" w:rsidRDefault="008B08DE" w:rsidP="008B08DE">
      <w:pPr>
        <w:bidi/>
        <w:jc w:val="both"/>
        <w:rPr>
          <w:rFonts w:cs="David" w:hint="cs"/>
          <w:rtl/>
        </w:rPr>
      </w:pPr>
    </w:p>
    <w:p w14:paraId="46D18C50" w14:textId="77777777" w:rsidR="008B08DE" w:rsidRPr="008B08DE" w:rsidRDefault="008B08DE" w:rsidP="008B08DE">
      <w:pPr>
        <w:bidi/>
        <w:jc w:val="both"/>
        <w:rPr>
          <w:rFonts w:cs="David" w:hint="cs"/>
          <w:rtl/>
        </w:rPr>
      </w:pPr>
      <w:r w:rsidRPr="008B08DE">
        <w:rPr>
          <w:rFonts w:cs="David" w:hint="cs"/>
          <w:rtl/>
        </w:rPr>
        <w:tab/>
        <w:t xml:space="preserve">שתי הצעות החוק </w:t>
      </w:r>
      <w:r w:rsidRPr="008B08DE">
        <w:rPr>
          <w:rFonts w:cs="David"/>
          <w:rtl/>
        </w:rPr>
        <w:t>–</w:t>
      </w:r>
      <w:r w:rsidRPr="008B08DE">
        <w:rPr>
          <w:rFonts w:cs="David" w:hint="cs"/>
          <w:rtl/>
        </w:rPr>
        <w:t xml:space="preserve"> המשטרה ופקודת בתי הסוהר </w:t>
      </w:r>
      <w:r w:rsidRPr="008B08DE">
        <w:rPr>
          <w:rFonts w:cs="David"/>
          <w:rtl/>
        </w:rPr>
        <w:t>–</w:t>
      </w:r>
      <w:r w:rsidRPr="008B08DE">
        <w:rPr>
          <w:rFonts w:cs="David" w:hint="cs"/>
          <w:rtl/>
        </w:rPr>
        <w:t xml:space="preserve"> הן שתי הצעות חוק דומות שנועדות לאפשר קליטת עובדים אזרחיים במשטרה ובשב"ס. הדחיפות שהתעוררה - -</w:t>
      </w:r>
    </w:p>
    <w:p w14:paraId="7000B97E" w14:textId="77777777" w:rsidR="008B08DE" w:rsidRPr="008B08DE" w:rsidRDefault="008B08DE" w:rsidP="008B08DE">
      <w:pPr>
        <w:bidi/>
        <w:jc w:val="both"/>
        <w:rPr>
          <w:rFonts w:cs="David" w:hint="cs"/>
          <w:rtl/>
        </w:rPr>
      </w:pPr>
    </w:p>
    <w:p w14:paraId="66D90E35"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3002F5C6" w14:textId="77777777" w:rsidR="008B08DE" w:rsidRPr="008B08DE" w:rsidRDefault="008B08DE" w:rsidP="008B08DE">
      <w:pPr>
        <w:bidi/>
        <w:jc w:val="both"/>
        <w:rPr>
          <w:rFonts w:cs="David" w:hint="cs"/>
          <w:rtl/>
        </w:rPr>
      </w:pPr>
    </w:p>
    <w:p w14:paraId="7C9B83B1" w14:textId="77777777" w:rsidR="008B08DE" w:rsidRPr="008B08DE" w:rsidRDefault="008B08DE" w:rsidP="008B08DE">
      <w:pPr>
        <w:bidi/>
        <w:jc w:val="both"/>
        <w:rPr>
          <w:rFonts w:cs="David" w:hint="cs"/>
          <w:rtl/>
        </w:rPr>
      </w:pPr>
      <w:r w:rsidRPr="008B08DE">
        <w:rPr>
          <w:rFonts w:cs="David" w:hint="cs"/>
          <w:rtl/>
        </w:rPr>
        <w:tab/>
        <w:t xml:space="preserve"> מה זאת אומרת עובדים אזרחיים?</w:t>
      </w:r>
    </w:p>
    <w:p w14:paraId="75182A8A" w14:textId="77777777" w:rsidR="008B08DE" w:rsidRPr="008B08DE" w:rsidRDefault="008B08DE" w:rsidP="008B08DE">
      <w:pPr>
        <w:bidi/>
        <w:jc w:val="both"/>
        <w:rPr>
          <w:rFonts w:cs="David" w:hint="cs"/>
          <w:rtl/>
        </w:rPr>
      </w:pPr>
    </w:p>
    <w:p w14:paraId="3B24D91C" w14:textId="77777777" w:rsidR="008B08DE" w:rsidRPr="008B08DE" w:rsidRDefault="008B08DE" w:rsidP="008B08DE">
      <w:pPr>
        <w:bidi/>
        <w:jc w:val="both"/>
        <w:rPr>
          <w:rFonts w:cs="David" w:hint="cs"/>
          <w:rtl/>
        </w:rPr>
      </w:pPr>
      <w:r w:rsidRPr="008B08DE">
        <w:rPr>
          <w:rFonts w:cs="David" w:hint="cs"/>
          <w:u w:val="single"/>
          <w:rtl/>
        </w:rPr>
        <w:t>עידו בן יצחק:</w:t>
      </w:r>
    </w:p>
    <w:p w14:paraId="0FA9CD15" w14:textId="77777777" w:rsidR="008B08DE" w:rsidRPr="008B08DE" w:rsidRDefault="008B08DE" w:rsidP="008B08DE">
      <w:pPr>
        <w:bidi/>
        <w:jc w:val="both"/>
        <w:rPr>
          <w:rFonts w:cs="David" w:hint="cs"/>
          <w:rtl/>
        </w:rPr>
      </w:pPr>
    </w:p>
    <w:p w14:paraId="002D642B" w14:textId="77777777" w:rsidR="008B08DE" w:rsidRPr="008B08DE" w:rsidRDefault="008B08DE" w:rsidP="008B08DE">
      <w:pPr>
        <w:bidi/>
        <w:jc w:val="both"/>
        <w:rPr>
          <w:rFonts w:cs="David" w:hint="cs"/>
          <w:rtl/>
        </w:rPr>
      </w:pPr>
      <w:r w:rsidRPr="008B08DE">
        <w:rPr>
          <w:rFonts w:cs="David" w:hint="cs"/>
          <w:rtl/>
        </w:rPr>
        <w:tab/>
        <w:t>עובדים בתפקידים מסוימים שהם לא שוטרים או לא סוהרים. כלומר, בתפקידי מזכירות או בתפקידי אפסנאות- -</w:t>
      </w:r>
    </w:p>
    <w:p w14:paraId="68686850" w14:textId="77777777" w:rsidR="008B08DE" w:rsidRPr="008B08DE" w:rsidRDefault="008B08DE" w:rsidP="008B08DE">
      <w:pPr>
        <w:bidi/>
        <w:jc w:val="both"/>
        <w:rPr>
          <w:rFonts w:cs="David" w:hint="cs"/>
          <w:rtl/>
        </w:rPr>
      </w:pPr>
    </w:p>
    <w:p w14:paraId="0876A2BA" w14:textId="77777777" w:rsidR="008B08DE" w:rsidRPr="008B08DE" w:rsidRDefault="008B08DE" w:rsidP="008B08DE">
      <w:pPr>
        <w:bidi/>
        <w:jc w:val="both"/>
        <w:rPr>
          <w:rFonts w:cs="David" w:hint="cs"/>
          <w:u w:val="single"/>
          <w:rtl/>
        </w:rPr>
      </w:pPr>
      <w:r w:rsidRPr="008B08DE">
        <w:rPr>
          <w:rFonts w:cs="David" w:hint="cs"/>
          <w:u w:val="single"/>
          <w:rtl/>
        </w:rPr>
        <w:t xml:space="preserve">רחל </w:t>
      </w:r>
      <w:proofErr w:type="spellStart"/>
      <w:r w:rsidRPr="008B08DE">
        <w:rPr>
          <w:rFonts w:cs="David" w:hint="cs"/>
          <w:u w:val="single"/>
          <w:rtl/>
        </w:rPr>
        <w:t>אדאטו</w:t>
      </w:r>
      <w:proofErr w:type="spellEnd"/>
      <w:r w:rsidRPr="008B08DE">
        <w:rPr>
          <w:rFonts w:cs="David" w:hint="cs"/>
          <w:u w:val="single"/>
          <w:rtl/>
        </w:rPr>
        <w:t>:</w:t>
      </w:r>
    </w:p>
    <w:p w14:paraId="4A4D7D61" w14:textId="77777777" w:rsidR="008B08DE" w:rsidRPr="008B08DE" w:rsidRDefault="008B08DE" w:rsidP="008B08DE">
      <w:pPr>
        <w:bidi/>
        <w:jc w:val="both"/>
        <w:rPr>
          <w:rFonts w:cs="David" w:hint="cs"/>
          <w:rtl/>
        </w:rPr>
      </w:pPr>
    </w:p>
    <w:p w14:paraId="19CFDAD7" w14:textId="77777777" w:rsidR="008B08DE" w:rsidRPr="008B08DE" w:rsidRDefault="008B08DE" w:rsidP="008B08DE">
      <w:pPr>
        <w:bidi/>
        <w:jc w:val="both"/>
        <w:rPr>
          <w:rFonts w:cs="David" w:hint="cs"/>
          <w:rtl/>
        </w:rPr>
      </w:pPr>
      <w:r w:rsidRPr="008B08DE">
        <w:rPr>
          <w:rFonts w:cs="David" w:hint="cs"/>
          <w:rtl/>
        </w:rPr>
        <w:tab/>
        <w:t xml:space="preserve"> כוח אדם?</w:t>
      </w:r>
    </w:p>
    <w:p w14:paraId="560B3376" w14:textId="77777777" w:rsidR="008B08DE" w:rsidRPr="008B08DE" w:rsidRDefault="008B08DE" w:rsidP="008B08DE">
      <w:pPr>
        <w:bidi/>
        <w:jc w:val="both"/>
        <w:rPr>
          <w:rFonts w:cs="David" w:hint="cs"/>
          <w:rtl/>
        </w:rPr>
      </w:pPr>
    </w:p>
    <w:p w14:paraId="06C2090B" w14:textId="77777777" w:rsidR="008B08DE" w:rsidRPr="008B08DE" w:rsidRDefault="008B08DE" w:rsidP="008B08DE">
      <w:pPr>
        <w:bidi/>
        <w:jc w:val="both"/>
        <w:rPr>
          <w:rFonts w:cs="David"/>
        </w:rPr>
      </w:pPr>
      <w:r w:rsidRPr="008B08DE">
        <w:rPr>
          <w:rFonts w:cs="David" w:hint="cs"/>
          <w:u w:val="single"/>
          <w:rtl/>
        </w:rPr>
        <w:t>עידו בן יצחק:</w:t>
      </w:r>
    </w:p>
    <w:p w14:paraId="5CE18FEF" w14:textId="77777777" w:rsidR="008B08DE" w:rsidRPr="008B08DE" w:rsidRDefault="008B08DE" w:rsidP="008B08DE">
      <w:pPr>
        <w:bidi/>
        <w:jc w:val="both"/>
        <w:rPr>
          <w:rFonts w:cs="David" w:hint="cs"/>
          <w:rtl/>
        </w:rPr>
      </w:pPr>
    </w:p>
    <w:p w14:paraId="545BB2B8" w14:textId="77777777" w:rsidR="008B08DE" w:rsidRPr="008B08DE" w:rsidRDefault="008B08DE" w:rsidP="008B08DE">
      <w:pPr>
        <w:bidi/>
        <w:jc w:val="both"/>
        <w:rPr>
          <w:rFonts w:cs="David" w:hint="cs"/>
          <w:rtl/>
        </w:rPr>
      </w:pPr>
      <w:r w:rsidRPr="008B08DE">
        <w:rPr>
          <w:rFonts w:cs="David" w:hint="cs"/>
          <w:rtl/>
        </w:rPr>
        <w:tab/>
        <w:t>סוג של.</w:t>
      </w:r>
    </w:p>
    <w:p w14:paraId="5CE41016" w14:textId="77777777" w:rsidR="008B08DE" w:rsidRPr="008B08DE" w:rsidRDefault="008B08DE" w:rsidP="008B08DE">
      <w:pPr>
        <w:bidi/>
        <w:jc w:val="both"/>
        <w:rPr>
          <w:rFonts w:cs="David" w:hint="cs"/>
          <w:rtl/>
        </w:rPr>
      </w:pPr>
    </w:p>
    <w:p w14:paraId="344A14A1" w14:textId="77777777" w:rsidR="008B08DE" w:rsidRPr="008B08DE" w:rsidRDefault="008B08DE" w:rsidP="008B08DE">
      <w:pPr>
        <w:bidi/>
        <w:ind w:firstLine="567"/>
        <w:jc w:val="both"/>
        <w:rPr>
          <w:rFonts w:cs="David" w:hint="cs"/>
          <w:rtl/>
        </w:rPr>
      </w:pPr>
      <w:r w:rsidRPr="008B08DE">
        <w:rPr>
          <w:rFonts w:cs="David" w:hint="cs"/>
          <w:rtl/>
        </w:rPr>
        <w:t>הדחיפות שנוצרה היא מכיוון שחלק מהעובדים נקלטו במשטרה בעקבות חוק פרץ, והחל מאפריל המשטרה ושב"ס חייבו לקלוט אותם. אין כרגע הסדר של ממש איך ממנים אותם, איך מפטרים אותם, איזה דין משמעתי חל עליהם, איך מקדמים אותם. לכן הצעת החוק הזאת נועדה גם לפתור את הבעיה הנקודתית שלהם וגם להסדיר העסקה של עובדים- - -.</w:t>
      </w:r>
    </w:p>
    <w:p w14:paraId="190628E7" w14:textId="77777777" w:rsidR="008B08DE" w:rsidRPr="008B08DE" w:rsidRDefault="008B08DE" w:rsidP="008B08DE">
      <w:pPr>
        <w:bidi/>
        <w:jc w:val="both"/>
        <w:rPr>
          <w:rFonts w:cs="David" w:hint="cs"/>
          <w:rtl/>
        </w:rPr>
      </w:pPr>
    </w:p>
    <w:p w14:paraId="1C5BD32D"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9C1341A" w14:textId="77777777" w:rsidR="008B08DE" w:rsidRPr="008B08DE" w:rsidRDefault="008B08DE" w:rsidP="008B08DE">
      <w:pPr>
        <w:bidi/>
        <w:jc w:val="both"/>
        <w:rPr>
          <w:rFonts w:cs="David"/>
          <w:rtl/>
        </w:rPr>
      </w:pPr>
    </w:p>
    <w:p w14:paraId="53F87940" w14:textId="77777777" w:rsidR="008B08DE" w:rsidRPr="008B08DE" w:rsidRDefault="008B08DE" w:rsidP="008B08DE">
      <w:pPr>
        <w:bidi/>
        <w:jc w:val="both"/>
        <w:rPr>
          <w:rFonts w:cs="David" w:hint="cs"/>
          <w:rtl/>
        </w:rPr>
      </w:pPr>
      <w:r w:rsidRPr="008B08DE">
        <w:rPr>
          <w:rFonts w:cs="David" w:hint="cs"/>
          <w:rtl/>
        </w:rPr>
        <w:tab/>
        <w:t xml:space="preserve">תודה. שמענו את ההסבר. אני מביא כל חוק להצבעה בנפרד. </w:t>
      </w:r>
    </w:p>
    <w:p w14:paraId="7E5061BD" w14:textId="77777777" w:rsidR="008B08DE" w:rsidRPr="008B08DE" w:rsidRDefault="008B08DE" w:rsidP="008B08DE">
      <w:pPr>
        <w:bidi/>
        <w:jc w:val="both"/>
        <w:rPr>
          <w:rFonts w:cs="David" w:hint="cs"/>
          <w:rtl/>
        </w:rPr>
      </w:pPr>
    </w:p>
    <w:p w14:paraId="6CC29987" w14:textId="77777777" w:rsidR="008B08DE" w:rsidRPr="008B08DE" w:rsidRDefault="008B08DE" w:rsidP="008B08DE">
      <w:pPr>
        <w:bidi/>
        <w:jc w:val="both"/>
        <w:rPr>
          <w:rFonts w:cs="David" w:hint="cs"/>
          <w:rtl/>
        </w:rPr>
      </w:pPr>
      <w:r w:rsidRPr="008B08DE">
        <w:rPr>
          <w:rFonts w:cs="David" w:hint="cs"/>
          <w:u w:val="single"/>
          <w:rtl/>
        </w:rPr>
        <w:t>אחמד טיבי:</w:t>
      </w:r>
    </w:p>
    <w:p w14:paraId="0088B247" w14:textId="77777777" w:rsidR="008B08DE" w:rsidRPr="008B08DE" w:rsidRDefault="008B08DE" w:rsidP="008B08DE">
      <w:pPr>
        <w:bidi/>
        <w:jc w:val="both"/>
        <w:rPr>
          <w:rFonts w:cs="David" w:hint="cs"/>
          <w:rtl/>
        </w:rPr>
      </w:pPr>
    </w:p>
    <w:p w14:paraId="172C065E" w14:textId="77777777" w:rsidR="008B08DE" w:rsidRPr="008B08DE" w:rsidRDefault="008B08DE" w:rsidP="008B08DE">
      <w:pPr>
        <w:bidi/>
        <w:jc w:val="both"/>
        <w:rPr>
          <w:rFonts w:cs="David" w:hint="cs"/>
          <w:rtl/>
        </w:rPr>
      </w:pPr>
      <w:r w:rsidRPr="008B08DE">
        <w:rPr>
          <w:rFonts w:cs="David" w:hint="cs"/>
          <w:rtl/>
        </w:rPr>
        <w:tab/>
        <w:t xml:space="preserve"> מה זה "מימון בחירות"?</w:t>
      </w:r>
    </w:p>
    <w:p w14:paraId="0EFCFCF3" w14:textId="77777777" w:rsidR="008B08DE" w:rsidRPr="008B08DE" w:rsidRDefault="008B08DE" w:rsidP="008B08DE">
      <w:pPr>
        <w:bidi/>
        <w:jc w:val="both"/>
        <w:rPr>
          <w:rFonts w:cs="David" w:hint="cs"/>
          <w:rtl/>
        </w:rPr>
      </w:pPr>
    </w:p>
    <w:p w14:paraId="1A80A91E"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54E4B3E2" w14:textId="77777777" w:rsidR="008B08DE" w:rsidRPr="008B08DE" w:rsidRDefault="008B08DE" w:rsidP="008B08DE">
      <w:pPr>
        <w:bidi/>
        <w:jc w:val="both"/>
        <w:rPr>
          <w:rFonts w:cs="David" w:hint="cs"/>
          <w:rtl/>
        </w:rPr>
      </w:pPr>
    </w:p>
    <w:p w14:paraId="64D5CE56" w14:textId="77777777" w:rsidR="008B08DE" w:rsidRPr="008B08DE" w:rsidRDefault="008B08DE" w:rsidP="008B08DE">
      <w:pPr>
        <w:bidi/>
        <w:jc w:val="both"/>
        <w:rPr>
          <w:rFonts w:cs="David" w:hint="cs"/>
          <w:rtl/>
        </w:rPr>
      </w:pPr>
      <w:r w:rsidRPr="008B08DE">
        <w:rPr>
          <w:rFonts w:cs="David" w:hint="cs"/>
          <w:rtl/>
        </w:rPr>
        <w:tab/>
        <w:t>מימון בחירות זה הוראה טכנית של הדיווחים על מימון בחירות מקומיות.</w:t>
      </w:r>
    </w:p>
    <w:p w14:paraId="7959AAAE" w14:textId="77777777" w:rsidR="008B08DE" w:rsidRPr="008B08DE" w:rsidRDefault="008B08DE" w:rsidP="008B08DE">
      <w:pPr>
        <w:bidi/>
        <w:jc w:val="both"/>
        <w:rPr>
          <w:rFonts w:cs="David" w:hint="cs"/>
          <w:rtl/>
        </w:rPr>
      </w:pPr>
    </w:p>
    <w:p w14:paraId="7FF5D58F" w14:textId="77777777" w:rsidR="008B08DE" w:rsidRPr="008B08DE" w:rsidRDefault="008B08DE" w:rsidP="008B08DE">
      <w:pPr>
        <w:bidi/>
        <w:jc w:val="both"/>
        <w:rPr>
          <w:rFonts w:cs="David" w:hint="cs"/>
          <w:u w:val="single"/>
          <w:rtl/>
        </w:rPr>
      </w:pPr>
      <w:r w:rsidRPr="008B08DE">
        <w:rPr>
          <w:rFonts w:cs="David" w:hint="cs"/>
          <w:u w:val="single"/>
          <w:rtl/>
        </w:rPr>
        <w:t xml:space="preserve">ציון </w:t>
      </w:r>
      <w:proofErr w:type="spellStart"/>
      <w:r w:rsidRPr="008B08DE">
        <w:rPr>
          <w:rFonts w:cs="David" w:hint="cs"/>
          <w:u w:val="single"/>
          <w:rtl/>
        </w:rPr>
        <w:t>פיניאן</w:t>
      </w:r>
      <w:proofErr w:type="spellEnd"/>
      <w:r w:rsidRPr="008B08DE">
        <w:rPr>
          <w:rFonts w:cs="David" w:hint="cs"/>
          <w:u w:val="single"/>
          <w:rtl/>
        </w:rPr>
        <w:t>:</w:t>
      </w:r>
    </w:p>
    <w:p w14:paraId="150ED500" w14:textId="77777777" w:rsidR="008B08DE" w:rsidRPr="008B08DE" w:rsidRDefault="008B08DE" w:rsidP="008B08DE">
      <w:pPr>
        <w:bidi/>
        <w:jc w:val="both"/>
        <w:rPr>
          <w:rFonts w:cs="David" w:hint="cs"/>
          <w:u w:val="single"/>
          <w:rtl/>
        </w:rPr>
      </w:pPr>
    </w:p>
    <w:p w14:paraId="750E12D3" w14:textId="77777777" w:rsidR="008B08DE" w:rsidRPr="008B08DE" w:rsidRDefault="008B08DE" w:rsidP="008B08DE">
      <w:pPr>
        <w:bidi/>
        <w:jc w:val="both"/>
        <w:rPr>
          <w:rFonts w:cs="David" w:hint="cs"/>
          <w:rtl/>
        </w:rPr>
      </w:pPr>
      <w:r w:rsidRPr="008B08DE">
        <w:rPr>
          <w:rFonts w:cs="David" w:hint="cs"/>
          <w:rtl/>
        </w:rPr>
        <w:tab/>
        <w:t>לאפשר להם להאריך את זמן ההגשה.</w:t>
      </w:r>
    </w:p>
    <w:p w14:paraId="37F520D7" w14:textId="77777777" w:rsidR="008B08DE" w:rsidRPr="008B08DE" w:rsidRDefault="008B08DE" w:rsidP="008B08DE">
      <w:pPr>
        <w:bidi/>
        <w:jc w:val="both"/>
        <w:rPr>
          <w:rFonts w:cs="David" w:hint="cs"/>
          <w:rtl/>
        </w:rPr>
      </w:pPr>
    </w:p>
    <w:p w14:paraId="51F99911" w14:textId="77777777" w:rsidR="008B08DE" w:rsidRPr="008B08DE" w:rsidRDefault="008B08DE" w:rsidP="008B08DE">
      <w:pPr>
        <w:bidi/>
        <w:jc w:val="both"/>
        <w:rPr>
          <w:rFonts w:cs="David" w:hint="cs"/>
          <w:rtl/>
        </w:rPr>
      </w:pPr>
      <w:r w:rsidRPr="008B08DE">
        <w:rPr>
          <w:rFonts w:cs="David" w:hint="cs"/>
          <w:u w:val="single"/>
          <w:rtl/>
        </w:rPr>
        <w:t>אחמד טיבי:</w:t>
      </w:r>
    </w:p>
    <w:p w14:paraId="6F720D85" w14:textId="77777777" w:rsidR="008B08DE" w:rsidRPr="008B08DE" w:rsidRDefault="008B08DE" w:rsidP="008B08DE">
      <w:pPr>
        <w:bidi/>
        <w:jc w:val="both"/>
        <w:rPr>
          <w:rFonts w:cs="David" w:hint="cs"/>
          <w:rtl/>
        </w:rPr>
      </w:pPr>
    </w:p>
    <w:p w14:paraId="057D9A2F" w14:textId="77777777" w:rsidR="008B08DE" w:rsidRPr="008B08DE" w:rsidRDefault="008B08DE" w:rsidP="008B08DE">
      <w:pPr>
        <w:bidi/>
        <w:jc w:val="both"/>
        <w:rPr>
          <w:rFonts w:cs="David" w:hint="cs"/>
          <w:rtl/>
        </w:rPr>
      </w:pPr>
      <w:r w:rsidRPr="008B08DE">
        <w:rPr>
          <w:rFonts w:cs="David" w:hint="cs"/>
          <w:rtl/>
        </w:rPr>
        <w:tab/>
        <w:t>אנחנו בעד.</w:t>
      </w:r>
    </w:p>
    <w:p w14:paraId="3E90C215" w14:textId="77777777" w:rsidR="008B08DE" w:rsidRPr="008B08DE" w:rsidRDefault="008B08DE" w:rsidP="008B08DE">
      <w:pPr>
        <w:bidi/>
        <w:jc w:val="both"/>
        <w:rPr>
          <w:rFonts w:cs="David" w:hint="cs"/>
          <w:rtl/>
        </w:rPr>
      </w:pPr>
    </w:p>
    <w:p w14:paraId="527284A2"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E570F00" w14:textId="77777777" w:rsidR="008B08DE" w:rsidRPr="008B08DE" w:rsidRDefault="008B08DE" w:rsidP="008B08DE">
      <w:pPr>
        <w:bidi/>
        <w:jc w:val="both"/>
        <w:rPr>
          <w:rFonts w:cs="David" w:hint="cs"/>
          <w:rtl/>
        </w:rPr>
      </w:pPr>
    </w:p>
    <w:p w14:paraId="3CE725CD" w14:textId="77777777" w:rsidR="008B08DE" w:rsidRPr="008B08DE" w:rsidRDefault="008B08DE" w:rsidP="008B08DE">
      <w:pPr>
        <w:bidi/>
        <w:jc w:val="both"/>
        <w:rPr>
          <w:rFonts w:cs="David" w:hint="cs"/>
          <w:rtl/>
        </w:rPr>
      </w:pPr>
      <w:r w:rsidRPr="008B08DE">
        <w:rPr>
          <w:rFonts w:cs="David" w:hint="cs"/>
          <w:rtl/>
        </w:rPr>
        <w:tab/>
        <w:t>אני מביא את ההצעה הראשונה: מי בעד לאשר פטור מחובת הנחה להצעת חוק המשטרה? רוב; מי נגד? אין; מי נמנע? אין נמנעים. הבקשה אושרה.</w:t>
      </w:r>
    </w:p>
    <w:p w14:paraId="0AA20929" w14:textId="77777777" w:rsidR="008B08DE" w:rsidRPr="008B08DE" w:rsidRDefault="008B08DE" w:rsidP="008B08DE">
      <w:pPr>
        <w:bidi/>
        <w:jc w:val="both"/>
        <w:rPr>
          <w:rFonts w:cs="David" w:hint="cs"/>
          <w:rtl/>
        </w:rPr>
      </w:pPr>
    </w:p>
    <w:p w14:paraId="05461BA7" w14:textId="77777777" w:rsidR="008B08DE" w:rsidRPr="008B08DE" w:rsidRDefault="008B08DE" w:rsidP="008B08DE">
      <w:pPr>
        <w:bidi/>
        <w:jc w:val="both"/>
        <w:rPr>
          <w:rFonts w:cs="David" w:hint="cs"/>
          <w:rtl/>
        </w:rPr>
      </w:pPr>
      <w:r w:rsidRPr="008B08DE">
        <w:rPr>
          <w:rFonts w:cs="David" w:hint="cs"/>
          <w:rtl/>
        </w:rPr>
        <w:tab/>
        <w:t xml:space="preserve">הצעת החוק הממשלתית שנייה: הצעת חוק לתיקון פקודת בתי הסוהר (מס' 39) (עובדים אזרחיים). מי בעד הבקשה לפטור? רוב; נגד- אין; נמנע </w:t>
      </w:r>
      <w:r w:rsidRPr="008B08DE">
        <w:rPr>
          <w:rFonts w:cs="David"/>
          <w:rtl/>
        </w:rPr>
        <w:t>–</w:t>
      </w:r>
      <w:r w:rsidRPr="008B08DE">
        <w:rPr>
          <w:rFonts w:cs="David" w:hint="cs"/>
          <w:rtl/>
        </w:rPr>
        <w:t xml:space="preserve"> 1.</w:t>
      </w:r>
    </w:p>
    <w:p w14:paraId="6D9F7A28" w14:textId="77777777" w:rsidR="008B08DE" w:rsidRPr="008B08DE" w:rsidRDefault="008B08DE" w:rsidP="008B08DE">
      <w:pPr>
        <w:bidi/>
        <w:jc w:val="both"/>
        <w:rPr>
          <w:rFonts w:cs="David" w:hint="cs"/>
          <w:rtl/>
        </w:rPr>
      </w:pPr>
    </w:p>
    <w:p w14:paraId="1A1E3BFB" w14:textId="77777777" w:rsidR="008B08DE" w:rsidRPr="008B08DE" w:rsidRDefault="008B08DE" w:rsidP="008B08DE">
      <w:pPr>
        <w:bidi/>
        <w:jc w:val="both"/>
        <w:rPr>
          <w:rFonts w:cs="David" w:hint="cs"/>
          <w:rtl/>
        </w:rPr>
      </w:pPr>
      <w:r w:rsidRPr="008B08DE">
        <w:rPr>
          <w:rFonts w:cs="David" w:hint="cs"/>
          <w:rtl/>
        </w:rPr>
        <w:tab/>
        <w:t>הצעת חוק רשויות מקומיות וחברי כנסת נוספים (מימון בחירות) (הוראת שעה). מי בעד פטור מחובת הנחה? רוב.</w:t>
      </w:r>
    </w:p>
    <w:p w14:paraId="14EFD1F2" w14:textId="77777777" w:rsidR="008B08DE" w:rsidRPr="008B08DE" w:rsidRDefault="008B08DE" w:rsidP="008B08DE">
      <w:pPr>
        <w:bidi/>
        <w:jc w:val="both"/>
        <w:rPr>
          <w:rFonts w:cs="David" w:hint="cs"/>
          <w:rtl/>
        </w:rPr>
      </w:pPr>
    </w:p>
    <w:p w14:paraId="4F55E883" w14:textId="77777777" w:rsidR="008B08DE" w:rsidRPr="008B08DE" w:rsidRDefault="008B08DE" w:rsidP="008B08DE">
      <w:pPr>
        <w:bidi/>
        <w:jc w:val="both"/>
        <w:rPr>
          <w:rFonts w:cs="David" w:hint="cs"/>
          <w:rtl/>
        </w:rPr>
      </w:pPr>
      <w:r w:rsidRPr="008B08DE">
        <w:rPr>
          <w:rFonts w:cs="David" w:hint="cs"/>
          <w:u w:val="single"/>
          <w:rtl/>
        </w:rPr>
        <w:t>נסים זאב:</w:t>
      </w:r>
    </w:p>
    <w:p w14:paraId="2DC5BAE3" w14:textId="77777777" w:rsidR="008B08DE" w:rsidRPr="008B08DE" w:rsidRDefault="008B08DE" w:rsidP="008B08DE">
      <w:pPr>
        <w:bidi/>
        <w:jc w:val="both"/>
        <w:rPr>
          <w:rFonts w:cs="David" w:hint="cs"/>
          <w:rtl/>
        </w:rPr>
      </w:pPr>
    </w:p>
    <w:p w14:paraId="159F7361" w14:textId="77777777" w:rsidR="008B08DE" w:rsidRPr="008B08DE" w:rsidRDefault="008B08DE" w:rsidP="008B08DE">
      <w:pPr>
        <w:bidi/>
        <w:jc w:val="both"/>
        <w:rPr>
          <w:rFonts w:cs="David" w:hint="cs"/>
          <w:rtl/>
        </w:rPr>
      </w:pPr>
      <w:r w:rsidRPr="008B08DE">
        <w:rPr>
          <w:rFonts w:cs="David" w:hint="cs"/>
          <w:rtl/>
        </w:rPr>
        <w:tab/>
        <w:t>אדוני היושב ראש, אני מצביע בגלל שהממשלה מבקשת, אבל לא הבנתי למה זה דחוף.</w:t>
      </w:r>
    </w:p>
    <w:p w14:paraId="211A0CB5" w14:textId="77777777" w:rsidR="008B08DE" w:rsidRPr="008B08DE" w:rsidRDefault="008B08DE" w:rsidP="008B08DE">
      <w:pPr>
        <w:bidi/>
        <w:jc w:val="both"/>
        <w:rPr>
          <w:rFonts w:cs="David" w:hint="cs"/>
          <w:rtl/>
        </w:rPr>
      </w:pPr>
    </w:p>
    <w:p w14:paraId="7F6645A1"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118A3571" w14:textId="77777777" w:rsidR="008B08DE" w:rsidRPr="008B08DE" w:rsidRDefault="008B08DE" w:rsidP="008B08DE">
      <w:pPr>
        <w:bidi/>
        <w:jc w:val="both"/>
        <w:rPr>
          <w:rFonts w:cs="David" w:hint="cs"/>
          <w:rtl/>
        </w:rPr>
      </w:pPr>
    </w:p>
    <w:p w14:paraId="7E30DE94" w14:textId="77777777" w:rsidR="008B08DE" w:rsidRPr="008B08DE" w:rsidRDefault="008B08DE" w:rsidP="008B08DE">
      <w:pPr>
        <w:bidi/>
        <w:jc w:val="both"/>
        <w:rPr>
          <w:rFonts w:cs="David" w:hint="cs"/>
          <w:rtl/>
        </w:rPr>
      </w:pPr>
      <w:r w:rsidRPr="008B08DE">
        <w:rPr>
          <w:rFonts w:cs="David" w:hint="cs"/>
          <w:rtl/>
        </w:rPr>
        <w:tab/>
        <w:t>זאת לא בקשה של הממשלה, זאת בקשה של יושב ראש ועדת הפנים חבר הכנסת דוד אזולאי.</w:t>
      </w:r>
    </w:p>
    <w:p w14:paraId="33D7CC40" w14:textId="77777777" w:rsidR="008B08DE" w:rsidRPr="008B08DE" w:rsidRDefault="008B08DE" w:rsidP="008B08DE">
      <w:pPr>
        <w:bidi/>
        <w:jc w:val="both"/>
        <w:rPr>
          <w:rFonts w:cs="David" w:hint="cs"/>
          <w:rtl/>
        </w:rPr>
      </w:pPr>
    </w:p>
    <w:p w14:paraId="78C39015" w14:textId="77777777" w:rsidR="008B08DE" w:rsidRPr="008B08DE" w:rsidRDefault="008B08DE" w:rsidP="008B08DE">
      <w:pPr>
        <w:bidi/>
        <w:jc w:val="both"/>
        <w:rPr>
          <w:rFonts w:cs="David" w:hint="cs"/>
          <w:u w:val="single"/>
          <w:rtl/>
        </w:rPr>
      </w:pPr>
      <w:r w:rsidRPr="008B08DE">
        <w:rPr>
          <w:rFonts w:cs="David" w:hint="cs"/>
          <w:u w:val="single"/>
          <w:rtl/>
        </w:rPr>
        <w:t>אחמד טיבי:</w:t>
      </w:r>
    </w:p>
    <w:p w14:paraId="017B77DC" w14:textId="77777777" w:rsidR="008B08DE" w:rsidRPr="008B08DE" w:rsidRDefault="008B08DE" w:rsidP="008B08DE">
      <w:pPr>
        <w:bidi/>
        <w:jc w:val="both"/>
        <w:rPr>
          <w:rFonts w:cs="David" w:hint="cs"/>
          <w:u w:val="single"/>
          <w:rtl/>
        </w:rPr>
      </w:pPr>
    </w:p>
    <w:p w14:paraId="78B1DAB5" w14:textId="77777777" w:rsidR="008B08DE" w:rsidRPr="008B08DE" w:rsidRDefault="008B08DE" w:rsidP="008B08DE">
      <w:pPr>
        <w:bidi/>
        <w:jc w:val="both"/>
        <w:rPr>
          <w:rFonts w:cs="David" w:hint="cs"/>
          <w:rtl/>
        </w:rPr>
      </w:pPr>
      <w:r w:rsidRPr="008B08DE">
        <w:rPr>
          <w:rFonts w:cs="David" w:hint="cs"/>
          <w:rtl/>
        </w:rPr>
        <w:tab/>
        <w:t xml:space="preserve"> גם של פניה, וגם חוק טוב.</w:t>
      </w:r>
    </w:p>
    <w:p w14:paraId="5A203CE7" w14:textId="77777777" w:rsidR="008B08DE" w:rsidRPr="008B08DE" w:rsidRDefault="008B08DE" w:rsidP="008B08DE">
      <w:pPr>
        <w:bidi/>
        <w:jc w:val="both"/>
        <w:rPr>
          <w:rFonts w:cs="David" w:hint="cs"/>
          <w:rtl/>
        </w:rPr>
      </w:pPr>
    </w:p>
    <w:p w14:paraId="21CD458F"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5AF2380B" w14:textId="77777777" w:rsidR="008B08DE" w:rsidRPr="008B08DE" w:rsidRDefault="008B08DE" w:rsidP="008B08DE">
      <w:pPr>
        <w:bidi/>
        <w:jc w:val="both"/>
        <w:rPr>
          <w:rFonts w:cs="David"/>
          <w:rtl/>
        </w:rPr>
      </w:pPr>
    </w:p>
    <w:p w14:paraId="195CE793" w14:textId="77777777" w:rsidR="008B08DE" w:rsidRPr="008B08DE" w:rsidRDefault="008B08DE" w:rsidP="008B08DE">
      <w:pPr>
        <w:bidi/>
        <w:jc w:val="both"/>
        <w:rPr>
          <w:rFonts w:cs="David" w:hint="cs"/>
          <w:rtl/>
        </w:rPr>
      </w:pPr>
      <w:r w:rsidRPr="008B08DE">
        <w:rPr>
          <w:rFonts w:cs="David" w:hint="cs"/>
          <w:rtl/>
        </w:rPr>
        <w:tab/>
        <w:t>מי נגד? אין; מי נמנע? אין. אושר פה-אחד.</w:t>
      </w:r>
    </w:p>
    <w:p w14:paraId="1C2CA342" w14:textId="77777777" w:rsidR="008B08DE" w:rsidRPr="008B08DE" w:rsidRDefault="008B08DE" w:rsidP="008B08DE">
      <w:pPr>
        <w:bidi/>
        <w:jc w:val="both"/>
        <w:rPr>
          <w:rFonts w:cs="David" w:hint="cs"/>
          <w:rtl/>
        </w:rPr>
      </w:pPr>
    </w:p>
    <w:p w14:paraId="777FDEEF" w14:textId="77777777" w:rsidR="008B08DE" w:rsidRPr="008B08DE" w:rsidRDefault="008B08DE" w:rsidP="008B08DE">
      <w:pPr>
        <w:bidi/>
        <w:jc w:val="both"/>
        <w:rPr>
          <w:rFonts w:cs="David" w:hint="cs"/>
          <w:rtl/>
        </w:rPr>
      </w:pPr>
    </w:p>
    <w:p w14:paraId="7F986D5B" w14:textId="77777777" w:rsidR="008B08DE" w:rsidRPr="008B08DE" w:rsidRDefault="008B08DE" w:rsidP="008B08DE">
      <w:pPr>
        <w:bidi/>
        <w:jc w:val="both"/>
        <w:rPr>
          <w:rFonts w:cs="David" w:hint="cs"/>
          <w:b/>
          <w:bCs/>
          <w:rtl/>
        </w:rPr>
      </w:pPr>
      <w:r w:rsidRPr="008B08DE">
        <w:rPr>
          <w:rFonts w:cs="David" w:hint="cs"/>
          <w:rtl/>
        </w:rPr>
        <w:tab/>
      </w:r>
      <w:r w:rsidRPr="008B08DE">
        <w:rPr>
          <w:rFonts w:cs="David" w:hint="cs"/>
          <w:b/>
          <w:bCs/>
          <w:rtl/>
        </w:rPr>
        <w:t xml:space="preserve">4. בקשת יושב ראש ועדה משותפת לוועדת המדע והטכנולוגיה ולוועדת הפנים והגנת </w:t>
      </w:r>
    </w:p>
    <w:p w14:paraId="15A84A0D" w14:textId="77777777" w:rsidR="008B08DE" w:rsidRPr="008B08DE" w:rsidRDefault="008B08DE" w:rsidP="008B08DE">
      <w:pPr>
        <w:bidi/>
        <w:jc w:val="both"/>
        <w:rPr>
          <w:rFonts w:cs="David" w:hint="cs"/>
          <w:b/>
          <w:bCs/>
          <w:rtl/>
        </w:rPr>
      </w:pPr>
      <w:r w:rsidRPr="008B08DE">
        <w:rPr>
          <w:rFonts w:cs="David" w:hint="cs"/>
          <w:b/>
          <w:bCs/>
          <w:rtl/>
        </w:rPr>
        <w:t xml:space="preserve">              הסביבה להקדמת הדיון בהצעת חוק הכללת אמצעי זיהוי ביומטריים במסמכי זיהוי </w:t>
      </w:r>
    </w:p>
    <w:p w14:paraId="742D904A" w14:textId="77777777" w:rsidR="008B08DE" w:rsidRPr="008B08DE" w:rsidRDefault="008B08DE" w:rsidP="008B08DE">
      <w:pPr>
        <w:bidi/>
        <w:jc w:val="both"/>
        <w:rPr>
          <w:rFonts w:cs="David" w:hint="cs"/>
          <w:b/>
          <w:bCs/>
          <w:rtl/>
        </w:rPr>
      </w:pPr>
      <w:r w:rsidRPr="008B08DE">
        <w:rPr>
          <w:rFonts w:cs="David" w:hint="cs"/>
          <w:b/>
          <w:bCs/>
          <w:rtl/>
        </w:rPr>
        <w:t xml:space="preserve">              ובמאגר מידע, </w:t>
      </w:r>
      <w:proofErr w:type="spellStart"/>
      <w:r w:rsidRPr="008B08DE">
        <w:rPr>
          <w:rFonts w:cs="David" w:hint="cs"/>
          <w:b/>
          <w:bCs/>
          <w:rtl/>
        </w:rPr>
        <w:t>התשס"ט</w:t>
      </w:r>
      <w:proofErr w:type="spellEnd"/>
      <w:r w:rsidRPr="008B08DE">
        <w:rPr>
          <w:rFonts w:cs="David" w:hint="cs"/>
          <w:b/>
          <w:bCs/>
          <w:rtl/>
        </w:rPr>
        <w:t>-2008 (מ/408)לפני הקריאה השנייה והשלישית.</w:t>
      </w:r>
    </w:p>
    <w:p w14:paraId="1305503C" w14:textId="77777777" w:rsidR="008B08DE" w:rsidRDefault="008B08DE" w:rsidP="008B08DE">
      <w:pPr>
        <w:bidi/>
        <w:jc w:val="both"/>
        <w:rPr>
          <w:rFonts w:cs="David" w:hint="cs"/>
          <w:b/>
          <w:bCs/>
          <w:rtl/>
        </w:rPr>
      </w:pPr>
    </w:p>
    <w:p w14:paraId="4DE3D042" w14:textId="77777777" w:rsidR="008B08DE" w:rsidRDefault="008B08DE" w:rsidP="008B08DE">
      <w:pPr>
        <w:bidi/>
        <w:jc w:val="both"/>
        <w:rPr>
          <w:rFonts w:cs="David" w:hint="cs"/>
          <w:b/>
          <w:bCs/>
          <w:rtl/>
        </w:rPr>
      </w:pPr>
    </w:p>
    <w:p w14:paraId="37B9523D" w14:textId="77777777" w:rsidR="008B08DE" w:rsidRPr="008B08DE" w:rsidRDefault="008B08DE" w:rsidP="008B08DE">
      <w:pPr>
        <w:bidi/>
        <w:jc w:val="both"/>
        <w:rPr>
          <w:rFonts w:cs="David" w:hint="cs"/>
          <w:b/>
          <w:bCs/>
          <w:rtl/>
        </w:rPr>
      </w:pPr>
    </w:p>
    <w:p w14:paraId="5B94B4F7" w14:textId="77777777" w:rsidR="008B08DE" w:rsidRPr="008B08DE" w:rsidRDefault="008B08DE" w:rsidP="008B08DE">
      <w:pPr>
        <w:bidi/>
        <w:ind w:firstLine="567"/>
        <w:jc w:val="both"/>
        <w:rPr>
          <w:rFonts w:cs="David" w:hint="cs"/>
          <w:rtl/>
        </w:rPr>
      </w:pPr>
      <w:r w:rsidRPr="008B08DE">
        <w:rPr>
          <w:rFonts w:cs="David" w:hint="cs"/>
          <w:rtl/>
        </w:rPr>
        <w:t xml:space="preserve">אני עובר לסעיף האחרון: בקשת יושב ראש ועדה משותפת לוועדת המדע והטכנולוגיה ולוועדת הפנים והגנת הסביבה להקדמת הדיון בהצעת חוק הכללת אמצעי זיהוי ביומטריים במסמכי זיהוי ובמאגר מידע, </w:t>
      </w:r>
      <w:proofErr w:type="spellStart"/>
      <w:r w:rsidRPr="008B08DE">
        <w:rPr>
          <w:rFonts w:cs="David" w:hint="cs"/>
          <w:rtl/>
        </w:rPr>
        <w:t>התשס"ט</w:t>
      </w:r>
      <w:proofErr w:type="spellEnd"/>
      <w:r w:rsidRPr="008B08DE">
        <w:rPr>
          <w:rFonts w:cs="David" w:hint="cs"/>
          <w:rtl/>
        </w:rPr>
        <w:t xml:space="preserve">-2008, לפני הקריאה השנייה והשלישית. </w:t>
      </w:r>
    </w:p>
    <w:p w14:paraId="72EF5A85" w14:textId="77777777" w:rsidR="008B08DE" w:rsidRPr="008B08DE" w:rsidRDefault="008B08DE" w:rsidP="008B08DE">
      <w:pPr>
        <w:bidi/>
        <w:jc w:val="both"/>
        <w:rPr>
          <w:rFonts w:cs="David" w:hint="cs"/>
          <w:rtl/>
        </w:rPr>
      </w:pPr>
    </w:p>
    <w:p w14:paraId="637084A5" w14:textId="77777777" w:rsidR="008B08DE" w:rsidRPr="008B08DE" w:rsidRDefault="008B08DE" w:rsidP="008B08DE">
      <w:pPr>
        <w:bidi/>
        <w:jc w:val="both"/>
        <w:rPr>
          <w:rFonts w:cs="David" w:hint="cs"/>
          <w:u w:val="single"/>
          <w:rtl/>
        </w:rPr>
      </w:pPr>
      <w:r w:rsidRPr="008B08DE">
        <w:rPr>
          <w:rFonts w:cs="David" w:hint="cs"/>
          <w:u w:val="single"/>
          <w:rtl/>
        </w:rPr>
        <w:t xml:space="preserve">רחל </w:t>
      </w:r>
      <w:proofErr w:type="spellStart"/>
      <w:r w:rsidRPr="008B08DE">
        <w:rPr>
          <w:rFonts w:cs="David" w:hint="cs"/>
          <w:u w:val="single"/>
          <w:rtl/>
        </w:rPr>
        <w:t>אדאטו</w:t>
      </w:r>
      <w:proofErr w:type="spellEnd"/>
      <w:r w:rsidRPr="008B08DE">
        <w:rPr>
          <w:rFonts w:cs="David" w:hint="cs"/>
          <w:u w:val="single"/>
          <w:rtl/>
        </w:rPr>
        <w:t>:</w:t>
      </w:r>
    </w:p>
    <w:p w14:paraId="6E9D902B" w14:textId="77777777" w:rsidR="008B08DE" w:rsidRPr="008B08DE" w:rsidRDefault="008B08DE" w:rsidP="008B08DE">
      <w:pPr>
        <w:bidi/>
        <w:jc w:val="both"/>
        <w:rPr>
          <w:rFonts w:cs="David" w:hint="cs"/>
          <w:rtl/>
        </w:rPr>
      </w:pPr>
    </w:p>
    <w:p w14:paraId="2DB0C6D8" w14:textId="77777777" w:rsidR="008B08DE" w:rsidRPr="008B08DE" w:rsidRDefault="008B08DE" w:rsidP="008B08DE">
      <w:pPr>
        <w:bidi/>
        <w:jc w:val="both"/>
        <w:rPr>
          <w:rFonts w:cs="David" w:hint="cs"/>
          <w:rtl/>
        </w:rPr>
      </w:pPr>
      <w:r w:rsidRPr="008B08DE">
        <w:rPr>
          <w:rFonts w:cs="David" w:hint="cs"/>
          <w:rtl/>
        </w:rPr>
        <w:tab/>
        <w:t xml:space="preserve"> יש לי על זה הערה שניזונה מהעיתונות. ראיתי שיש ארבעה חברי כנסת שביקשו דיון חוזר. </w:t>
      </w:r>
    </w:p>
    <w:p w14:paraId="71C924CE" w14:textId="77777777" w:rsidR="008B08DE" w:rsidRPr="008B08DE" w:rsidRDefault="008B08DE" w:rsidP="008B08DE">
      <w:pPr>
        <w:bidi/>
        <w:jc w:val="both"/>
        <w:rPr>
          <w:rFonts w:cs="David" w:hint="cs"/>
          <w:rtl/>
        </w:rPr>
      </w:pPr>
    </w:p>
    <w:p w14:paraId="4C95F8F5"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307CAE3D" w14:textId="77777777" w:rsidR="008B08DE" w:rsidRPr="008B08DE" w:rsidRDefault="008B08DE" w:rsidP="008B08DE">
      <w:pPr>
        <w:bidi/>
        <w:jc w:val="both"/>
        <w:rPr>
          <w:rFonts w:cs="David" w:hint="cs"/>
          <w:rtl/>
        </w:rPr>
      </w:pPr>
    </w:p>
    <w:p w14:paraId="3A352ED4" w14:textId="77777777" w:rsidR="008B08DE" w:rsidRPr="008B08DE" w:rsidRDefault="008B08DE" w:rsidP="008B08DE">
      <w:pPr>
        <w:bidi/>
        <w:jc w:val="both"/>
        <w:rPr>
          <w:rFonts w:cs="David" w:hint="cs"/>
          <w:rtl/>
        </w:rPr>
      </w:pPr>
      <w:r w:rsidRPr="008B08DE">
        <w:rPr>
          <w:rFonts w:cs="David" w:hint="cs"/>
          <w:rtl/>
        </w:rPr>
        <w:tab/>
        <w:t xml:space="preserve"> זה כבר נדון הבוקר.</w:t>
      </w:r>
    </w:p>
    <w:p w14:paraId="25525E99" w14:textId="77777777" w:rsidR="008B08DE" w:rsidRPr="008B08DE" w:rsidRDefault="008B08DE" w:rsidP="008B08DE">
      <w:pPr>
        <w:bidi/>
        <w:jc w:val="both"/>
        <w:rPr>
          <w:rFonts w:cs="David" w:hint="cs"/>
          <w:rtl/>
        </w:rPr>
      </w:pPr>
    </w:p>
    <w:p w14:paraId="6403D66B" w14:textId="77777777" w:rsidR="008B08DE" w:rsidRPr="008B08DE" w:rsidRDefault="008B08DE" w:rsidP="008B08DE">
      <w:pPr>
        <w:bidi/>
        <w:jc w:val="both"/>
        <w:rPr>
          <w:rFonts w:cs="David" w:hint="cs"/>
          <w:u w:val="single"/>
          <w:rtl/>
        </w:rPr>
      </w:pPr>
      <w:r w:rsidRPr="008B08DE">
        <w:rPr>
          <w:rFonts w:cs="David" w:hint="cs"/>
          <w:u w:val="single"/>
          <w:rtl/>
        </w:rPr>
        <w:t xml:space="preserve">רחל </w:t>
      </w:r>
      <w:proofErr w:type="spellStart"/>
      <w:r w:rsidRPr="008B08DE">
        <w:rPr>
          <w:rFonts w:cs="David" w:hint="cs"/>
          <w:u w:val="single"/>
          <w:rtl/>
        </w:rPr>
        <w:t>אדאטו</w:t>
      </w:r>
      <w:proofErr w:type="spellEnd"/>
      <w:r w:rsidRPr="008B08DE">
        <w:rPr>
          <w:rFonts w:cs="David" w:hint="cs"/>
          <w:u w:val="single"/>
          <w:rtl/>
        </w:rPr>
        <w:t>:</w:t>
      </w:r>
    </w:p>
    <w:p w14:paraId="0245A19D" w14:textId="77777777" w:rsidR="008B08DE" w:rsidRPr="008B08DE" w:rsidRDefault="008B08DE" w:rsidP="008B08DE">
      <w:pPr>
        <w:bidi/>
        <w:jc w:val="both"/>
        <w:rPr>
          <w:rFonts w:cs="David" w:hint="cs"/>
          <w:rtl/>
        </w:rPr>
      </w:pPr>
    </w:p>
    <w:p w14:paraId="4455B63D" w14:textId="77777777" w:rsidR="008B08DE" w:rsidRPr="008B08DE" w:rsidRDefault="008B08DE" w:rsidP="008B08DE">
      <w:pPr>
        <w:bidi/>
        <w:jc w:val="both"/>
        <w:rPr>
          <w:rFonts w:cs="David" w:hint="cs"/>
          <w:rtl/>
        </w:rPr>
      </w:pPr>
      <w:r w:rsidRPr="008B08DE">
        <w:rPr>
          <w:rFonts w:cs="David" w:hint="cs"/>
          <w:rtl/>
        </w:rPr>
        <w:tab/>
        <w:t>איפה?</w:t>
      </w:r>
    </w:p>
    <w:p w14:paraId="273D1077" w14:textId="77777777" w:rsidR="008B08DE" w:rsidRPr="008B08DE" w:rsidRDefault="008B08DE" w:rsidP="008B08DE">
      <w:pPr>
        <w:bidi/>
        <w:jc w:val="both"/>
        <w:rPr>
          <w:rFonts w:cs="David" w:hint="cs"/>
          <w:rtl/>
        </w:rPr>
      </w:pPr>
    </w:p>
    <w:p w14:paraId="6CAD6897"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53924E02" w14:textId="77777777" w:rsidR="008B08DE" w:rsidRPr="008B08DE" w:rsidRDefault="008B08DE" w:rsidP="008B08DE">
      <w:pPr>
        <w:bidi/>
        <w:jc w:val="both"/>
        <w:rPr>
          <w:rFonts w:cs="David" w:hint="cs"/>
          <w:rtl/>
        </w:rPr>
      </w:pPr>
    </w:p>
    <w:p w14:paraId="2EC784F5" w14:textId="77777777" w:rsidR="008B08DE" w:rsidRPr="008B08DE" w:rsidRDefault="008B08DE" w:rsidP="008B08DE">
      <w:pPr>
        <w:bidi/>
        <w:jc w:val="both"/>
        <w:rPr>
          <w:rFonts w:cs="David" w:hint="cs"/>
          <w:rtl/>
        </w:rPr>
      </w:pPr>
      <w:r w:rsidRPr="008B08DE">
        <w:rPr>
          <w:rFonts w:cs="David" w:hint="cs"/>
          <w:rtl/>
        </w:rPr>
        <w:tab/>
        <w:t>בוועדה- - -</w:t>
      </w:r>
    </w:p>
    <w:p w14:paraId="374489DD" w14:textId="77777777" w:rsidR="008B08DE" w:rsidRPr="008B08DE" w:rsidRDefault="008B08DE" w:rsidP="008B08DE">
      <w:pPr>
        <w:bidi/>
        <w:jc w:val="both"/>
        <w:rPr>
          <w:rFonts w:cs="David" w:hint="cs"/>
          <w:rtl/>
        </w:rPr>
      </w:pPr>
    </w:p>
    <w:p w14:paraId="5B69BB7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24A0925" w14:textId="77777777" w:rsidR="008B08DE" w:rsidRPr="008B08DE" w:rsidRDefault="008B08DE" w:rsidP="008B08DE">
      <w:pPr>
        <w:bidi/>
        <w:jc w:val="both"/>
        <w:rPr>
          <w:rFonts w:cs="David"/>
          <w:rtl/>
        </w:rPr>
      </w:pPr>
    </w:p>
    <w:p w14:paraId="6D4D9167" w14:textId="77777777" w:rsidR="008B08DE" w:rsidRPr="008B08DE" w:rsidRDefault="008B08DE" w:rsidP="008B08DE">
      <w:pPr>
        <w:bidi/>
        <w:jc w:val="both"/>
        <w:rPr>
          <w:rFonts w:cs="David" w:hint="cs"/>
          <w:rtl/>
        </w:rPr>
      </w:pPr>
      <w:r w:rsidRPr="008B08DE">
        <w:rPr>
          <w:rFonts w:cs="David" w:hint="cs"/>
          <w:rtl/>
        </w:rPr>
        <w:tab/>
        <w:t>אבל לא הוכרע.</w:t>
      </w:r>
    </w:p>
    <w:p w14:paraId="53D008C4" w14:textId="77777777" w:rsidR="008B08DE" w:rsidRPr="008B08DE" w:rsidRDefault="008B08DE" w:rsidP="008B08DE">
      <w:pPr>
        <w:bidi/>
        <w:jc w:val="both"/>
        <w:rPr>
          <w:rFonts w:cs="David" w:hint="cs"/>
          <w:rtl/>
        </w:rPr>
      </w:pPr>
    </w:p>
    <w:p w14:paraId="6EED2AC8" w14:textId="77777777" w:rsidR="008B08DE" w:rsidRPr="008B08DE" w:rsidRDefault="008B08DE" w:rsidP="008B08DE">
      <w:pPr>
        <w:bidi/>
        <w:jc w:val="both"/>
        <w:rPr>
          <w:rFonts w:cs="David" w:hint="cs"/>
          <w:u w:val="single"/>
          <w:rtl/>
        </w:rPr>
      </w:pPr>
      <w:r w:rsidRPr="008B08DE">
        <w:rPr>
          <w:rFonts w:cs="David" w:hint="cs"/>
          <w:u w:val="single"/>
          <w:rtl/>
        </w:rPr>
        <w:t xml:space="preserve">רחל </w:t>
      </w:r>
      <w:proofErr w:type="spellStart"/>
      <w:r w:rsidRPr="008B08DE">
        <w:rPr>
          <w:rFonts w:cs="David" w:hint="cs"/>
          <w:u w:val="single"/>
          <w:rtl/>
        </w:rPr>
        <w:t>אדאטו</w:t>
      </w:r>
      <w:proofErr w:type="spellEnd"/>
      <w:r w:rsidRPr="008B08DE">
        <w:rPr>
          <w:rFonts w:cs="David" w:hint="cs"/>
          <w:u w:val="single"/>
          <w:rtl/>
        </w:rPr>
        <w:t>:</w:t>
      </w:r>
    </w:p>
    <w:p w14:paraId="1B8F23DC" w14:textId="77777777" w:rsidR="008B08DE" w:rsidRPr="008B08DE" w:rsidRDefault="008B08DE" w:rsidP="008B08DE">
      <w:pPr>
        <w:bidi/>
        <w:jc w:val="both"/>
        <w:rPr>
          <w:rFonts w:cs="David" w:hint="cs"/>
          <w:rtl/>
        </w:rPr>
      </w:pPr>
    </w:p>
    <w:p w14:paraId="5D5F634C" w14:textId="77777777" w:rsidR="008B08DE" w:rsidRPr="008B08DE" w:rsidRDefault="008B08DE" w:rsidP="008B08DE">
      <w:pPr>
        <w:bidi/>
        <w:jc w:val="both"/>
        <w:rPr>
          <w:rFonts w:cs="David" w:hint="cs"/>
          <w:rtl/>
        </w:rPr>
      </w:pPr>
      <w:r w:rsidRPr="008B08DE">
        <w:rPr>
          <w:rFonts w:cs="David" w:hint="cs"/>
          <w:rtl/>
        </w:rPr>
        <w:tab/>
        <w:t xml:space="preserve"> אז לכאן אין טעם לקדם את זה. הדבר הזה צובר כל כך הרבה התנגדות, חשוב שזה יגיע לדיון ציבורי, ואני מניחה שהפגרה רק תעשה טוב מבחינת הדיון הציבורי לזה. </w:t>
      </w:r>
    </w:p>
    <w:p w14:paraId="2F71332D" w14:textId="77777777" w:rsidR="008B08DE" w:rsidRPr="008B08DE" w:rsidRDefault="008B08DE" w:rsidP="008B08DE">
      <w:pPr>
        <w:bidi/>
        <w:jc w:val="both"/>
        <w:rPr>
          <w:rFonts w:cs="David" w:hint="cs"/>
          <w:rtl/>
        </w:rPr>
      </w:pPr>
    </w:p>
    <w:p w14:paraId="24C513A6"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378F9A07" w14:textId="77777777" w:rsidR="008B08DE" w:rsidRPr="008B08DE" w:rsidRDefault="008B08DE" w:rsidP="008B08DE">
      <w:pPr>
        <w:bidi/>
        <w:jc w:val="both"/>
        <w:rPr>
          <w:rFonts w:cs="David" w:hint="cs"/>
          <w:rtl/>
        </w:rPr>
      </w:pPr>
    </w:p>
    <w:p w14:paraId="1B14C667" w14:textId="77777777" w:rsidR="008B08DE" w:rsidRPr="008B08DE" w:rsidRDefault="008B08DE" w:rsidP="008B08DE">
      <w:pPr>
        <w:bidi/>
        <w:jc w:val="both"/>
        <w:rPr>
          <w:rFonts w:cs="David" w:hint="cs"/>
          <w:rtl/>
        </w:rPr>
      </w:pPr>
      <w:r w:rsidRPr="008B08DE">
        <w:rPr>
          <w:rFonts w:cs="David" w:hint="cs"/>
          <w:rtl/>
        </w:rPr>
        <w:tab/>
        <w:t>אז את מתנגדת לבקשה.</w:t>
      </w:r>
    </w:p>
    <w:p w14:paraId="070C1851" w14:textId="77777777" w:rsidR="008B08DE" w:rsidRPr="008B08DE" w:rsidRDefault="008B08DE" w:rsidP="008B08DE">
      <w:pPr>
        <w:bidi/>
        <w:jc w:val="both"/>
        <w:rPr>
          <w:rFonts w:cs="David" w:hint="cs"/>
          <w:rtl/>
        </w:rPr>
      </w:pPr>
    </w:p>
    <w:p w14:paraId="760D860F" w14:textId="77777777" w:rsidR="008B08DE" w:rsidRPr="008B08DE" w:rsidRDefault="008B08DE" w:rsidP="008B08DE">
      <w:pPr>
        <w:bidi/>
        <w:jc w:val="both"/>
        <w:rPr>
          <w:rFonts w:cs="David" w:hint="cs"/>
          <w:u w:val="single"/>
          <w:rtl/>
        </w:rPr>
      </w:pPr>
      <w:r w:rsidRPr="008B08DE">
        <w:rPr>
          <w:rFonts w:cs="David" w:hint="cs"/>
          <w:u w:val="single"/>
          <w:rtl/>
        </w:rPr>
        <w:t xml:space="preserve">רחל </w:t>
      </w:r>
      <w:proofErr w:type="spellStart"/>
      <w:r w:rsidRPr="008B08DE">
        <w:rPr>
          <w:rFonts w:cs="David" w:hint="cs"/>
          <w:u w:val="single"/>
          <w:rtl/>
        </w:rPr>
        <w:t>אדאטו</w:t>
      </w:r>
      <w:proofErr w:type="spellEnd"/>
      <w:r w:rsidRPr="008B08DE">
        <w:rPr>
          <w:rFonts w:cs="David" w:hint="cs"/>
          <w:u w:val="single"/>
          <w:rtl/>
        </w:rPr>
        <w:t>:</w:t>
      </w:r>
    </w:p>
    <w:p w14:paraId="7FDCD4D9" w14:textId="77777777" w:rsidR="008B08DE" w:rsidRPr="008B08DE" w:rsidRDefault="008B08DE" w:rsidP="008B08DE">
      <w:pPr>
        <w:bidi/>
        <w:jc w:val="both"/>
        <w:rPr>
          <w:rFonts w:cs="David" w:hint="cs"/>
          <w:rtl/>
        </w:rPr>
      </w:pPr>
    </w:p>
    <w:p w14:paraId="55DE7C25" w14:textId="77777777" w:rsidR="008B08DE" w:rsidRPr="008B08DE" w:rsidRDefault="008B08DE" w:rsidP="008B08DE">
      <w:pPr>
        <w:bidi/>
        <w:jc w:val="both"/>
        <w:rPr>
          <w:rFonts w:cs="David" w:hint="cs"/>
          <w:rtl/>
        </w:rPr>
      </w:pPr>
      <w:r w:rsidRPr="008B08DE">
        <w:rPr>
          <w:rFonts w:cs="David" w:hint="cs"/>
          <w:rtl/>
        </w:rPr>
        <w:tab/>
        <w:t xml:space="preserve">אני בכלל לא מבינה למה זה עולה כאן כשבמקביל יש הבוקר דיון נוסף. חובתנו לא להאיץ את זה; חובתנו לנצל את הפגרה הזאת לדיון ציבורי בעניין הזה. זה דבר שנוגע לכל אחד, וזה בוודאי לא דבר שחייבים לקבל בו היום החלטה לקראת הפגרה. </w:t>
      </w:r>
    </w:p>
    <w:p w14:paraId="534D8642" w14:textId="77777777" w:rsidR="008B08DE" w:rsidRPr="008B08DE" w:rsidRDefault="008B08DE" w:rsidP="008B08DE">
      <w:pPr>
        <w:bidi/>
        <w:jc w:val="both"/>
        <w:rPr>
          <w:rFonts w:cs="David" w:hint="cs"/>
          <w:rtl/>
        </w:rPr>
      </w:pPr>
    </w:p>
    <w:p w14:paraId="6024849D"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740077CA" w14:textId="77777777" w:rsidR="008B08DE" w:rsidRPr="008B08DE" w:rsidRDefault="008B08DE" w:rsidP="008B08DE">
      <w:pPr>
        <w:bidi/>
        <w:jc w:val="both"/>
        <w:rPr>
          <w:rFonts w:cs="David" w:hint="cs"/>
          <w:rtl/>
        </w:rPr>
      </w:pPr>
    </w:p>
    <w:p w14:paraId="51006AC8" w14:textId="77777777" w:rsidR="008B08DE" w:rsidRPr="008B08DE" w:rsidRDefault="008B08DE" w:rsidP="008B08DE">
      <w:pPr>
        <w:bidi/>
        <w:jc w:val="both"/>
        <w:rPr>
          <w:rFonts w:cs="David" w:hint="cs"/>
          <w:rtl/>
        </w:rPr>
      </w:pPr>
      <w:r w:rsidRPr="008B08DE">
        <w:rPr>
          <w:rFonts w:cs="David" w:hint="cs"/>
          <w:rtl/>
        </w:rPr>
        <w:tab/>
        <w:t xml:space="preserve">קודם כול, חברת הכנסת </w:t>
      </w:r>
      <w:proofErr w:type="spellStart"/>
      <w:r w:rsidRPr="008B08DE">
        <w:rPr>
          <w:rFonts w:cs="David" w:hint="cs"/>
          <w:rtl/>
        </w:rPr>
        <w:t>אדאטו</w:t>
      </w:r>
      <w:proofErr w:type="spellEnd"/>
      <w:r w:rsidRPr="008B08DE">
        <w:rPr>
          <w:rFonts w:cs="David" w:hint="cs"/>
          <w:rtl/>
        </w:rPr>
        <w:t xml:space="preserve">, כשחבר הכנסת שטרית הגיש לכאן את הבקשה זה לא היה קשור לשאלה מתי החוק יעלה לדיון. ההבדל של פטור מחובת הנחה בקריאה שנייה ושלישית הוא הבדל של יום אחד. זאת המשמעות, וכדאי שכולנו נדע על מה מדובר. </w:t>
      </w:r>
    </w:p>
    <w:p w14:paraId="180D51CD" w14:textId="77777777" w:rsidR="008B08DE" w:rsidRPr="008B08DE" w:rsidRDefault="008B08DE" w:rsidP="008B08DE">
      <w:pPr>
        <w:bidi/>
        <w:jc w:val="both"/>
        <w:rPr>
          <w:rFonts w:cs="David" w:hint="cs"/>
          <w:rtl/>
        </w:rPr>
      </w:pPr>
    </w:p>
    <w:p w14:paraId="5207E277" w14:textId="77777777" w:rsidR="008B08DE" w:rsidRPr="008B08DE" w:rsidRDefault="008B08DE" w:rsidP="008B08DE">
      <w:pPr>
        <w:bidi/>
        <w:ind w:firstLine="567"/>
        <w:jc w:val="both"/>
        <w:rPr>
          <w:rFonts w:cs="David" w:hint="cs"/>
          <w:rtl/>
        </w:rPr>
      </w:pPr>
      <w:r w:rsidRPr="008B08DE">
        <w:rPr>
          <w:rFonts w:cs="David" w:hint="cs"/>
          <w:rtl/>
        </w:rPr>
        <w:t xml:space="preserve">אני יודע שיושב ראש הוועדה המשותפת חבר הכנסת שטרית נעתר לבקשתם של מספר חברי כנסת, כולל קולי הדל, לשקול מחדש את עניין הרביזיות. הוא לא הצביע על הרביזיות ולא על ההסתייגויות לחוק, אלא החליט שהוא רוצה לקיים כאן הידברות עם חברי הכנסת ועם שרים בממשלה. אבל זה לא מבטל את הבקשה שלו לפטור מחובת הנחה. ברגע שיגיעו להבנות בוועדה הזאת, והחוק יעבור, אין סיבה לעכב אותו. לא ידוע לי שהוא ביקש למשוך את הבקשה הזאת אף על פי שהוא דחה את ההצבעה היום </w:t>
      </w:r>
      <w:r w:rsidRPr="008B08DE">
        <w:rPr>
          <w:rFonts w:cs="David"/>
          <w:rtl/>
        </w:rPr>
        <w:t>–</w:t>
      </w:r>
      <w:r w:rsidRPr="008B08DE">
        <w:rPr>
          <w:rFonts w:cs="David" w:hint="cs"/>
          <w:rtl/>
        </w:rPr>
        <w:t xml:space="preserve"> אני לא רואה סתירה בין שני הדברים </w:t>
      </w:r>
      <w:r w:rsidRPr="008B08DE">
        <w:rPr>
          <w:rFonts w:cs="David"/>
          <w:rtl/>
        </w:rPr>
        <w:t>–</w:t>
      </w:r>
      <w:r w:rsidRPr="008B08DE">
        <w:rPr>
          <w:rFonts w:cs="David" w:hint="cs"/>
          <w:rtl/>
        </w:rPr>
        <w:t xml:space="preserve"> ולכן בעיניי, הבקשה שלו בעינה עומדת. </w:t>
      </w:r>
    </w:p>
    <w:p w14:paraId="1387C387" w14:textId="77777777" w:rsidR="008B08DE" w:rsidRPr="008B08DE" w:rsidRDefault="008B08DE" w:rsidP="008B08DE">
      <w:pPr>
        <w:bidi/>
        <w:jc w:val="both"/>
        <w:rPr>
          <w:rFonts w:cs="David" w:hint="cs"/>
          <w:rtl/>
        </w:rPr>
      </w:pPr>
    </w:p>
    <w:p w14:paraId="5A64D2C8"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68F71A18" w14:textId="77777777" w:rsidR="008B08DE" w:rsidRPr="008B08DE" w:rsidRDefault="008B08DE" w:rsidP="008B08DE">
      <w:pPr>
        <w:bidi/>
        <w:jc w:val="both"/>
        <w:rPr>
          <w:rFonts w:cs="David" w:hint="cs"/>
          <w:rtl/>
        </w:rPr>
      </w:pPr>
    </w:p>
    <w:p w14:paraId="6AB109F2" w14:textId="77777777" w:rsidR="008B08DE" w:rsidRPr="008B08DE" w:rsidRDefault="008B08DE" w:rsidP="008B08DE">
      <w:pPr>
        <w:bidi/>
        <w:jc w:val="both"/>
        <w:rPr>
          <w:rFonts w:cs="David" w:hint="cs"/>
          <w:rtl/>
        </w:rPr>
      </w:pPr>
      <w:r w:rsidRPr="008B08DE">
        <w:rPr>
          <w:rFonts w:cs="David" w:hint="cs"/>
          <w:rtl/>
        </w:rPr>
        <w:tab/>
        <w:t xml:space="preserve"> יש חשיבות לעניין משום שהיושב ראש אמר בבוקר שהוא יחזור לממשלה, ויכול להיות שמחר הוא יכנס ישיבה וידון ברביזיה. אז נשאר יום אחד. לכן זה מאוד רלוונטי הפטור מחובת הנחה.</w:t>
      </w:r>
    </w:p>
    <w:p w14:paraId="24D77317" w14:textId="77777777" w:rsidR="008B08DE" w:rsidRPr="008B08DE" w:rsidRDefault="008B08DE" w:rsidP="008B08DE">
      <w:pPr>
        <w:bidi/>
        <w:jc w:val="both"/>
        <w:rPr>
          <w:rFonts w:cs="David" w:hint="cs"/>
          <w:rtl/>
        </w:rPr>
      </w:pPr>
    </w:p>
    <w:p w14:paraId="7866FB97"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21CEBF93" w14:textId="77777777" w:rsidR="008B08DE" w:rsidRPr="008B08DE" w:rsidRDefault="008B08DE" w:rsidP="008B08DE">
      <w:pPr>
        <w:bidi/>
        <w:jc w:val="both"/>
        <w:rPr>
          <w:rFonts w:cs="David" w:hint="cs"/>
          <w:rtl/>
        </w:rPr>
      </w:pPr>
    </w:p>
    <w:p w14:paraId="13983DA7" w14:textId="77777777" w:rsidR="008B08DE" w:rsidRPr="008B08DE" w:rsidRDefault="008B08DE" w:rsidP="008B08DE">
      <w:pPr>
        <w:bidi/>
        <w:jc w:val="both"/>
        <w:rPr>
          <w:rFonts w:cs="David" w:hint="cs"/>
          <w:rtl/>
        </w:rPr>
      </w:pPr>
      <w:r w:rsidRPr="008B08DE">
        <w:rPr>
          <w:rFonts w:cs="David" w:hint="cs"/>
          <w:rtl/>
        </w:rPr>
        <w:tab/>
        <w:t>זה יכול להיות, ומכיוון שזאת הצעת חוק ממשלתית היא יכולה לבוא גם במהלך הפגרה.</w:t>
      </w:r>
    </w:p>
    <w:p w14:paraId="5281DB93" w14:textId="77777777" w:rsidR="008B08DE" w:rsidRPr="008B08DE" w:rsidRDefault="008B08DE" w:rsidP="008B08DE">
      <w:pPr>
        <w:bidi/>
        <w:jc w:val="both"/>
        <w:rPr>
          <w:rFonts w:cs="David" w:hint="cs"/>
          <w:rtl/>
        </w:rPr>
      </w:pPr>
    </w:p>
    <w:p w14:paraId="5AD1812D" w14:textId="77777777" w:rsidR="008B08DE" w:rsidRPr="008B08DE" w:rsidRDefault="008B08DE" w:rsidP="008B08DE">
      <w:pPr>
        <w:bidi/>
        <w:jc w:val="both"/>
        <w:rPr>
          <w:rFonts w:cs="David" w:hint="cs"/>
          <w:rtl/>
        </w:rPr>
      </w:pPr>
      <w:r w:rsidRPr="008B08DE">
        <w:rPr>
          <w:rFonts w:cs="David" w:hint="cs"/>
          <w:u w:val="single"/>
          <w:rtl/>
        </w:rPr>
        <w:t>אברהם מיכאלי:</w:t>
      </w:r>
    </w:p>
    <w:p w14:paraId="32556EF8" w14:textId="77777777" w:rsidR="008B08DE" w:rsidRPr="008B08DE" w:rsidRDefault="008B08DE" w:rsidP="008B08DE">
      <w:pPr>
        <w:bidi/>
        <w:jc w:val="both"/>
        <w:rPr>
          <w:rFonts w:cs="David" w:hint="cs"/>
          <w:rtl/>
        </w:rPr>
      </w:pPr>
    </w:p>
    <w:p w14:paraId="128EEED9" w14:textId="77777777" w:rsidR="008B08DE" w:rsidRPr="008B08DE" w:rsidRDefault="008B08DE" w:rsidP="008B08DE">
      <w:pPr>
        <w:bidi/>
        <w:jc w:val="both"/>
        <w:rPr>
          <w:rFonts w:cs="David" w:hint="cs"/>
          <w:rtl/>
        </w:rPr>
      </w:pPr>
      <w:r w:rsidRPr="008B08DE">
        <w:rPr>
          <w:rFonts w:cs="David" w:hint="cs"/>
          <w:rtl/>
        </w:rPr>
        <w:tab/>
        <w:t xml:space="preserve">יש לי הצעת פשרה. מחר יש לנו במילא דיון נוסף בוועדת כנסת. </w:t>
      </w:r>
    </w:p>
    <w:p w14:paraId="106DAAA4" w14:textId="77777777" w:rsidR="008B08DE" w:rsidRPr="008B08DE" w:rsidRDefault="008B08DE" w:rsidP="008B08DE">
      <w:pPr>
        <w:bidi/>
        <w:jc w:val="both"/>
        <w:rPr>
          <w:rFonts w:cs="David" w:hint="cs"/>
          <w:rtl/>
        </w:rPr>
      </w:pPr>
    </w:p>
    <w:p w14:paraId="5A3804B5"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32197743" w14:textId="77777777" w:rsidR="008B08DE" w:rsidRPr="008B08DE" w:rsidRDefault="008B08DE" w:rsidP="008B08DE">
      <w:pPr>
        <w:bidi/>
        <w:jc w:val="both"/>
        <w:rPr>
          <w:rFonts w:cs="David" w:hint="cs"/>
          <w:rtl/>
        </w:rPr>
      </w:pPr>
    </w:p>
    <w:p w14:paraId="16010136" w14:textId="77777777" w:rsidR="008B08DE" w:rsidRPr="008B08DE" w:rsidRDefault="008B08DE" w:rsidP="008B08DE">
      <w:pPr>
        <w:bidi/>
        <w:jc w:val="both"/>
        <w:rPr>
          <w:rFonts w:cs="David" w:hint="cs"/>
          <w:rtl/>
        </w:rPr>
      </w:pPr>
      <w:r w:rsidRPr="008B08DE">
        <w:rPr>
          <w:rFonts w:cs="David" w:hint="cs"/>
          <w:rtl/>
        </w:rPr>
        <w:tab/>
        <w:t xml:space="preserve">לא בטוח שבעניין הזה. אנחנו יכולים לא לאשר את בקשתו. </w:t>
      </w:r>
    </w:p>
    <w:p w14:paraId="3F982D1D" w14:textId="77777777" w:rsidR="008B08DE" w:rsidRPr="008B08DE" w:rsidRDefault="008B08DE" w:rsidP="008B08DE">
      <w:pPr>
        <w:bidi/>
        <w:jc w:val="both"/>
        <w:rPr>
          <w:rFonts w:cs="David" w:hint="cs"/>
          <w:rtl/>
        </w:rPr>
      </w:pPr>
    </w:p>
    <w:p w14:paraId="4C0789BA" w14:textId="77777777" w:rsidR="008B08DE" w:rsidRPr="008B08DE" w:rsidRDefault="008B08DE" w:rsidP="008B08DE">
      <w:pPr>
        <w:bidi/>
        <w:jc w:val="both"/>
        <w:rPr>
          <w:rFonts w:cs="David" w:hint="cs"/>
          <w:rtl/>
        </w:rPr>
      </w:pPr>
      <w:r w:rsidRPr="008B08DE">
        <w:rPr>
          <w:rFonts w:cs="David" w:hint="cs"/>
          <w:u w:val="single"/>
          <w:rtl/>
        </w:rPr>
        <w:t>אברהם מיכאלי:</w:t>
      </w:r>
    </w:p>
    <w:p w14:paraId="583B7664" w14:textId="77777777" w:rsidR="008B08DE" w:rsidRPr="008B08DE" w:rsidRDefault="008B08DE" w:rsidP="008B08DE">
      <w:pPr>
        <w:bidi/>
        <w:jc w:val="both"/>
        <w:rPr>
          <w:rFonts w:cs="David" w:hint="cs"/>
          <w:rtl/>
        </w:rPr>
      </w:pPr>
    </w:p>
    <w:p w14:paraId="7C39C1A7" w14:textId="77777777" w:rsidR="008B08DE" w:rsidRPr="008B08DE" w:rsidRDefault="008B08DE" w:rsidP="008B08DE">
      <w:pPr>
        <w:bidi/>
        <w:jc w:val="both"/>
        <w:rPr>
          <w:rFonts w:cs="David" w:hint="cs"/>
          <w:rtl/>
        </w:rPr>
      </w:pPr>
      <w:r w:rsidRPr="008B08DE">
        <w:rPr>
          <w:rFonts w:cs="David" w:hint="cs"/>
          <w:rtl/>
        </w:rPr>
        <w:tab/>
        <w:t xml:space="preserve"> אולי נדחה את הדיון בסעיף הזה למחר?</w:t>
      </w:r>
    </w:p>
    <w:p w14:paraId="4EC71004" w14:textId="77777777" w:rsidR="008B08DE" w:rsidRPr="008B08DE" w:rsidRDefault="008B08DE" w:rsidP="008B08DE">
      <w:pPr>
        <w:bidi/>
        <w:jc w:val="both"/>
        <w:rPr>
          <w:rFonts w:cs="David" w:hint="cs"/>
          <w:rtl/>
        </w:rPr>
      </w:pPr>
    </w:p>
    <w:p w14:paraId="45BE361B"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D2E7CAE" w14:textId="77777777" w:rsidR="008B08DE" w:rsidRPr="008B08DE" w:rsidRDefault="008B08DE" w:rsidP="008B08DE">
      <w:pPr>
        <w:bidi/>
        <w:jc w:val="both"/>
        <w:rPr>
          <w:rFonts w:cs="David"/>
          <w:rtl/>
        </w:rPr>
      </w:pPr>
    </w:p>
    <w:p w14:paraId="6B71F500" w14:textId="77777777" w:rsidR="008B08DE" w:rsidRPr="008B08DE" w:rsidRDefault="008B08DE" w:rsidP="008B08DE">
      <w:pPr>
        <w:bidi/>
        <w:jc w:val="both"/>
        <w:rPr>
          <w:rFonts w:cs="David" w:hint="cs"/>
          <w:rtl/>
        </w:rPr>
      </w:pPr>
      <w:r w:rsidRPr="008B08DE">
        <w:rPr>
          <w:rFonts w:cs="David" w:hint="cs"/>
          <w:rtl/>
        </w:rPr>
        <w:tab/>
        <w:t>אני לא רואה סיבה, זה לא קשור לדיון ברביזיות. אנחנו יכולים לתת לו את הפטור, ויכולים שלא. אני הבנתי מהממשלה שגם הממשלה רוצה לקדם את החוק- -</w:t>
      </w:r>
    </w:p>
    <w:p w14:paraId="0DD10062" w14:textId="77777777" w:rsidR="008B08DE" w:rsidRPr="008B08DE" w:rsidRDefault="008B08DE" w:rsidP="008B08DE">
      <w:pPr>
        <w:bidi/>
        <w:jc w:val="both"/>
        <w:rPr>
          <w:rFonts w:cs="David" w:hint="cs"/>
          <w:rtl/>
        </w:rPr>
      </w:pPr>
    </w:p>
    <w:p w14:paraId="26085AFD" w14:textId="77777777" w:rsidR="008B08DE" w:rsidRPr="008B08DE" w:rsidRDefault="008B08DE" w:rsidP="008B08DE">
      <w:pPr>
        <w:bidi/>
        <w:jc w:val="both"/>
        <w:rPr>
          <w:rFonts w:cs="David" w:hint="cs"/>
          <w:rtl/>
        </w:rPr>
      </w:pPr>
      <w:r w:rsidRPr="008B08DE">
        <w:rPr>
          <w:rFonts w:cs="David" w:hint="cs"/>
          <w:u w:val="single"/>
          <w:rtl/>
        </w:rPr>
        <w:t>אברהם מיכאלי:</w:t>
      </w:r>
    </w:p>
    <w:p w14:paraId="299755E8" w14:textId="77777777" w:rsidR="008B08DE" w:rsidRPr="008B08DE" w:rsidRDefault="008B08DE" w:rsidP="008B08DE">
      <w:pPr>
        <w:bidi/>
        <w:jc w:val="both"/>
        <w:rPr>
          <w:rFonts w:cs="David" w:hint="cs"/>
          <w:rtl/>
        </w:rPr>
      </w:pPr>
    </w:p>
    <w:p w14:paraId="2DC76F63" w14:textId="77777777" w:rsidR="008B08DE" w:rsidRPr="008B08DE" w:rsidRDefault="008B08DE" w:rsidP="008B08DE">
      <w:pPr>
        <w:bidi/>
        <w:jc w:val="both"/>
        <w:rPr>
          <w:rFonts w:cs="David" w:hint="cs"/>
          <w:rtl/>
        </w:rPr>
      </w:pPr>
      <w:r w:rsidRPr="008B08DE">
        <w:rPr>
          <w:rFonts w:cs="David" w:hint="cs"/>
          <w:rtl/>
        </w:rPr>
        <w:tab/>
        <w:t>מיד לתת פטור, רק אני אומר, אם אפשר לדבר על זה מחר כי נהיה יותר חכמים.</w:t>
      </w:r>
    </w:p>
    <w:p w14:paraId="5708F517" w14:textId="77777777" w:rsidR="008B08DE" w:rsidRPr="008B08DE" w:rsidRDefault="008B08DE" w:rsidP="008B08DE">
      <w:pPr>
        <w:bidi/>
        <w:jc w:val="both"/>
        <w:rPr>
          <w:rFonts w:cs="David" w:hint="cs"/>
          <w:rtl/>
        </w:rPr>
      </w:pPr>
    </w:p>
    <w:p w14:paraId="0DAF622E"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1C5624A1" w14:textId="77777777" w:rsidR="008B08DE" w:rsidRPr="008B08DE" w:rsidRDefault="008B08DE" w:rsidP="008B08DE">
      <w:pPr>
        <w:bidi/>
        <w:jc w:val="both"/>
        <w:rPr>
          <w:rFonts w:cs="David" w:hint="cs"/>
          <w:rtl/>
        </w:rPr>
      </w:pPr>
    </w:p>
    <w:p w14:paraId="2FC7E485" w14:textId="77777777" w:rsidR="008B08DE" w:rsidRPr="008B08DE" w:rsidRDefault="008B08DE" w:rsidP="008B08DE">
      <w:pPr>
        <w:bidi/>
        <w:jc w:val="both"/>
        <w:rPr>
          <w:rFonts w:cs="David" w:hint="cs"/>
          <w:rtl/>
        </w:rPr>
      </w:pPr>
      <w:r w:rsidRPr="008B08DE">
        <w:rPr>
          <w:rFonts w:cs="David" w:hint="cs"/>
          <w:rtl/>
        </w:rPr>
        <w:tab/>
        <w:t>חוששני שלא יהיה לנו פנאי לדבר על זה מחר. לכן אנחנו יכולים להצביע על הבקשה, אפשר לדחות אותה. אבל אפשר לאשר אותה.</w:t>
      </w:r>
    </w:p>
    <w:p w14:paraId="2296865A" w14:textId="77777777" w:rsidR="008B08DE" w:rsidRPr="008B08DE" w:rsidRDefault="008B08DE" w:rsidP="008B08DE">
      <w:pPr>
        <w:bidi/>
        <w:jc w:val="both"/>
        <w:rPr>
          <w:rFonts w:cs="David" w:hint="cs"/>
          <w:rtl/>
        </w:rPr>
      </w:pPr>
    </w:p>
    <w:p w14:paraId="03AD01D7" w14:textId="77777777" w:rsidR="008B08DE" w:rsidRPr="008B08DE" w:rsidRDefault="008B08DE" w:rsidP="008B08DE">
      <w:pPr>
        <w:bidi/>
        <w:jc w:val="both"/>
        <w:rPr>
          <w:rFonts w:cs="David" w:hint="cs"/>
          <w:rtl/>
        </w:rPr>
      </w:pPr>
      <w:r w:rsidRPr="008B08DE">
        <w:rPr>
          <w:rFonts w:cs="David" w:hint="cs"/>
          <w:u w:val="single"/>
          <w:rtl/>
        </w:rPr>
        <w:t>אלכס מילר:</w:t>
      </w:r>
    </w:p>
    <w:p w14:paraId="1F2C5219" w14:textId="77777777" w:rsidR="008B08DE" w:rsidRPr="008B08DE" w:rsidRDefault="008B08DE" w:rsidP="008B08DE">
      <w:pPr>
        <w:bidi/>
        <w:jc w:val="both"/>
        <w:rPr>
          <w:rFonts w:cs="David" w:hint="cs"/>
          <w:rtl/>
        </w:rPr>
      </w:pPr>
    </w:p>
    <w:p w14:paraId="02565D61" w14:textId="77777777" w:rsidR="008B08DE" w:rsidRPr="008B08DE" w:rsidRDefault="008B08DE" w:rsidP="008B08DE">
      <w:pPr>
        <w:bidi/>
        <w:jc w:val="both"/>
        <w:rPr>
          <w:rFonts w:cs="David" w:hint="cs"/>
          <w:rtl/>
        </w:rPr>
      </w:pPr>
      <w:r w:rsidRPr="008B08DE">
        <w:rPr>
          <w:rFonts w:cs="David" w:hint="cs"/>
          <w:rtl/>
        </w:rPr>
        <w:tab/>
        <w:t>אדוני היושב ראש, גם אני חושב שזה קצת לא נראה לנו העניין הזה- -</w:t>
      </w:r>
    </w:p>
    <w:p w14:paraId="464912FA" w14:textId="77777777" w:rsidR="008B08DE" w:rsidRPr="008B08DE" w:rsidRDefault="008B08DE" w:rsidP="008B08DE">
      <w:pPr>
        <w:bidi/>
        <w:jc w:val="both"/>
        <w:rPr>
          <w:rFonts w:cs="David" w:hint="cs"/>
          <w:rtl/>
        </w:rPr>
      </w:pPr>
    </w:p>
    <w:p w14:paraId="7C69D843"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39A7236" w14:textId="77777777" w:rsidR="008B08DE" w:rsidRPr="008B08DE" w:rsidRDefault="008B08DE" w:rsidP="008B08DE">
      <w:pPr>
        <w:bidi/>
        <w:jc w:val="both"/>
        <w:rPr>
          <w:rFonts w:cs="David" w:hint="cs"/>
          <w:rtl/>
        </w:rPr>
      </w:pPr>
    </w:p>
    <w:p w14:paraId="571C3C6F" w14:textId="77777777" w:rsidR="008B08DE" w:rsidRPr="008B08DE" w:rsidRDefault="008B08DE" w:rsidP="008B08DE">
      <w:pPr>
        <w:bidi/>
        <w:jc w:val="both"/>
        <w:rPr>
          <w:rFonts w:cs="David" w:hint="cs"/>
          <w:rtl/>
        </w:rPr>
      </w:pPr>
      <w:r w:rsidRPr="008B08DE">
        <w:rPr>
          <w:rFonts w:cs="David" w:hint="cs"/>
          <w:rtl/>
        </w:rPr>
        <w:tab/>
        <w:t>אז תצביע "נגד". זאת בקשה של חבר הכנסת שטרית, לא שלי.</w:t>
      </w:r>
    </w:p>
    <w:p w14:paraId="71475EB7" w14:textId="77777777" w:rsidR="008B08DE" w:rsidRPr="008B08DE" w:rsidRDefault="008B08DE" w:rsidP="008B08DE">
      <w:pPr>
        <w:bidi/>
        <w:jc w:val="both"/>
        <w:rPr>
          <w:rFonts w:cs="David" w:hint="cs"/>
          <w:rtl/>
        </w:rPr>
      </w:pPr>
    </w:p>
    <w:p w14:paraId="5A097E00" w14:textId="77777777" w:rsidR="008B08DE" w:rsidRPr="008B08DE" w:rsidRDefault="008B08DE" w:rsidP="008B08DE">
      <w:pPr>
        <w:bidi/>
        <w:jc w:val="both"/>
        <w:rPr>
          <w:rFonts w:cs="David" w:hint="cs"/>
          <w:rtl/>
        </w:rPr>
      </w:pPr>
      <w:r w:rsidRPr="008B08DE">
        <w:rPr>
          <w:rFonts w:cs="David" w:hint="cs"/>
          <w:u w:val="single"/>
          <w:rtl/>
        </w:rPr>
        <w:t>אלכס מילר:</w:t>
      </w:r>
    </w:p>
    <w:p w14:paraId="3933B904" w14:textId="77777777" w:rsidR="008B08DE" w:rsidRPr="008B08DE" w:rsidRDefault="008B08DE" w:rsidP="008B08DE">
      <w:pPr>
        <w:bidi/>
        <w:jc w:val="both"/>
        <w:rPr>
          <w:rFonts w:cs="David" w:hint="cs"/>
          <w:rtl/>
        </w:rPr>
      </w:pPr>
    </w:p>
    <w:p w14:paraId="104DA154" w14:textId="77777777" w:rsidR="008B08DE" w:rsidRPr="008B08DE" w:rsidRDefault="008B08DE" w:rsidP="008B08DE">
      <w:pPr>
        <w:bidi/>
        <w:jc w:val="both"/>
        <w:rPr>
          <w:rFonts w:cs="David" w:hint="cs"/>
          <w:rtl/>
        </w:rPr>
      </w:pPr>
      <w:r w:rsidRPr="008B08DE">
        <w:rPr>
          <w:rFonts w:cs="David" w:hint="cs"/>
          <w:rtl/>
        </w:rPr>
        <w:tab/>
        <w:t>אבל הבקשה החוזרת שלנו היא שאם אפשר לעשות את זה מחר אנחנו נשמח, אחרת לא נתמוך.</w:t>
      </w:r>
    </w:p>
    <w:p w14:paraId="0D32C2F3" w14:textId="77777777" w:rsidR="008B08DE" w:rsidRPr="008B08DE" w:rsidRDefault="008B08DE" w:rsidP="008B08DE">
      <w:pPr>
        <w:bidi/>
        <w:jc w:val="both"/>
        <w:rPr>
          <w:rFonts w:cs="David" w:hint="cs"/>
          <w:rtl/>
        </w:rPr>
      </w:pPr>
    </w:p>
    <w:p w14:paraId="6F6D96ED"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5A43FA35" w14:textId="77777777" w:rsidR="008B08DE" w:rsidRPr="008B08DE" w:rsidRDefault="008B08DE" w:rsidP="008B08DE">
      <w:pPr>
        <w:bidi/>
        <w:jc w:val="both"/>
        <w:rPr>
          <w:rFonts w:cs="David"/>
          <w:rtl/>
        </w:rPr>
      </w:pPr>
    </w:p>
    <w:p w14:paraId="7CE2A3AF" w14:textId="77777777" w:rsidR="008B08DE" w:rsidRPr="008B08DE" w:rsidRDefault="008B08DE" w:rsidP="008B08DE">
      <w:pPr>
        <w:bidi/>
        <w:jc w:val="both"/>
        <w:rPr>
          <w:rFonts w:cs="David" w:hint="cs"/>
          <w:rtl/>
        </w:rPr>
      </w:pPr>
      <w:r w:rsidRPr="008B08DE">
        <w:rPr>
          <w:rFonts w:cs="David"/>
          <w:rtl/>
        </w:rPr>
        <w:tab/>
      </w:r>
      <w:r w:rsidRPr="008B08DE">
        <w:rPr>
          <w:rFonts w:cs="David" w:hint="cs"/>
          <w:rtl/>
        </w:rPr>
        <w:t xml:space="preserve"> לא ראינו את הצעת הפשרה, לכן אנחנו לא יכולים- -</w:t>
      </w:r>
    </w:p>
    <w:p w14:paraId="1DAE6803" w14:textId="77777777" w:rsidR="008B08DE" w:rsidRDefault="008B08DE" w:rsidP="008B08DE">
      <w:pPr>
        <w:bidi/>
        <w:jc w:val="both"/>
        <w:rPr>
          <w:rFonts w:cs="David" w:hint="cs"/>
          <w:rtl/>
        </w:rPr>
      </w:pPr>
    </w:p>
    <w:p w14:paraId="46D9033F" w14:textId="77777777" w:rsidR="008B08DE" w:rsidRDefault="008B08DE" w:rsidP="008B08DE">
      <w:pPr>
        <w:bidi/>
        <w:jc w:val="both"/>
        <w:rPr>
          <w:rFonts w:cs="David" w:hint="cs"/>
          <w:rtl/>
        </w:rPr>
      </w:pPr>
    </w:p>
    <w:p w14:paraId="0E5E5EA8" w14:textId="77777777" w:rsidR="008B08DE" w:rsidRDefault="008B08DE" w:rsidP="008B08DE">
      <w:pPr>
        <w:bidi/>
        <w:jc w:val="both"/>
        <w:rPr>
          <w:rFonts w:cs="David" w:hint="cs"/>
          <w:rtl/>
        </w:rPr>
      </w:pPr>
    </w:p>
    <w:p w14:paraId="5562138B" w14:textId="77777777" w:rsidR="008B08DE" w:rsidRDefault="008B08DE" w:rsidP="008B08DE">
      <w:pPr>
        <w:bidi/>
        <w:jc w:val="both"/>
        <w:rPr>
          <w:rFonts w:cs="David" w:hint="cs"/>
          <w:rtl/>
        </w:rPr>
      </w:pPr>
    </w:p>
    <w:p w14:paraId="2E94A466" w14:textId="77777777" w:rsidR="008B08DE" w:rsidRDefault="008B08DE" w:rsidP="008B08DE">
      <w:pPr>
        <w:bidi/>
        <w:jc w:val="both"/>
        <w:rPr>
          <w:rFonts w:cs="David" w:hint="cs"/>
          <w:rtl/>
        </w:rPr>
      </w:pPr>
    </w:p>
    <w:p w14:paraId="17739BEC" w14:textId="77777777" w:rsidR="008B08DE" w:rsidRPr="008B08DE" w:rsidRDefault="008B08DE" w:rsidP="008B08DE">
      <w:pPr>
        <w:bidi/>
        <w:jc w:val="both"/>
        <w:rPr>
          <w:rFonts w:cs="David" w:hint="cs"/>
          <w:rtl/>
        </w:rPr>
      </w:pPr>
    </w:p>
    <w:p w14:paraId="49316F6C" w14:textId="77777777" w:rsidR="008B08DE" w:rsidRPr="008B08DE" w:rsidRDefault="008B08DE" w:rsidP="008B08DE">
      <w:pPr>
        <w:bidi/>
        <w:jc w:val="both"/>
        <w:rPr>
          <w:rFonts w:cs="David" w:hint="cs"/>
          <w:u w:val="single"/>
          <w:rtl/>
        </w:rPr>
      </w:pPr>
      <w:r w:rsidRPr="008B08DE">
        <w:rPr>
          <w:rFonts w:cs="David" w:hint="cs"/>
          <w:u w:val="single"/>
          <w:rtl/>
        </w:rPr>
        <w:t>אלכס מילר:</w:t>
      </w:r>
    </w:p>
    <w:p w14:paraId="088C4F0A" w14:textId="77777777" w:rsidR="008B08DE" w:rsidRPr="008B08DE" w:rsidRDefault="008B08DE" w:rsidP="008B08DE">
      <w:pPr>
        <w:bidi/>
        <w:jc w:val="both"/>
        <w:rPr>
          <w:rFonts w:cs="David" w:hint="cs"/>
          <w:rtl/>
        </w:rPr>
      </w:pPr>
    </w:p>
    <w:p w14:paraId="09C0ED15" w14:textId="77777777" w:rsidR="008B08DE" w:rsidRPr="008B08DE" w:rsidRDefault="008B08DE" w:rsidP="008B08DE">
      <w:pPr>
        <w:bidi/>
        <w:jc w:val="both"/>
        <w:rPr>
          <w:rFonts w:cs="David" w:hint="cs"/>
          <w:rtl/>
        </w:rPr>
      </w:pPr>
      <w:r w:rsidRPr="008B08DE">
        <w:rPr>
          <w:rFonts w:cs="David" w:hint="cs"/>
          <w:rtl/>
        </w:rPr>
        <w:tab/>
        <w:t xml:space="preserve"> זה גם חוק במחלוקת לא קטנה.</w:t>
      </w:r>
    </w:p>
    <w:p w14:paraId="4953E5D1" w14:textId="77777777" w:rsidR="008B08DE" w:rsidRPr="008B08DE" w:rsidRDefault="008B08DE" w:rsidP="008B08DE">
      <w:pPr>
        <w:bidi/>
        <w:jc w:val="both"/>
        <w:rPr>
          <w:rFonts w:cs="David" w:hint="cs"/>
          <w:rtl/>
        </w:rPr>
      </w:pPr>
    </w:p>
    <w:p w14:paraId="32A45CB1"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6684BD01" w14:textId="77777777" w:rsidR="008B08DE" w:rsidRPr="008B08DE" w:rsidRDefault="008B08DE" w:rsidP="008B08DE">
      <w:pPr>
        <w:bidi/>
        <w:jc w:val="both"/>
        <w:rPr>
          <w:rFonts w:cs="David" w:hint="cs"/>
          <w:u w:val="single"/>
          <w:rtl/>
        </w:rPr>
      </w:pPr>
    </w:p>
    <w:p w14:paraId="0D53ACE1" w14:textId="77777777" w:rsidR="008B08DE" w:rsidRPr="008B08DE" w:rsidRDefault="008B08DE" w:rsidP="008B08DE">
      <w:pPr>
        <w:bidi/>
        <w:jc w:val="both"/>
        <w:rPr>
          <w:rFonts w:cs="David" w:hint="cs"/>
          <w:rtl/>
        </w:rPr>
      </w:pPr>
      <w:r w:rsidRPr="008B08DE">
        <w:rPr>
          <w:rFonts w:cs="David" w:hint="cs"/>
          <w:rtl/>
        </w:rPr>
        <w:tab/>
        <w:t xml:space="preserve"> תעלה הצעה אם לדחות את זה למחר, אל תדחה את הבקשה.</w:t>
      </w:r>
    </w:p>
    <w:p w14:paraId="5E1BDB39" w14:textId="77777777" w:rsidR="008B08DE" w:rsidRPr="008B08DE" w:rsidRDefault="008B08DE" w:rsidP="008B08DE">
      <w:pPr>
        <w:bidi/>
        <w:jc w:val="both"/>
        <w:rPr>
          <w:rFonts w:cs="David" w:hint="cs"/>
          <w:rtl/>
        </w:rPr>
      </w:pPr>
    </w:p>
    <w:p w14:paraId="6DB60F58" w14:textId="77777777" w:rsidR="008B08DE" w:rsidRPr="008B08DE" w:rsidRDefault="008B08DE" w:rsidP="008B08DE">
      <w:pPr>
        <w:bidi/>
        <w:jc w:val="both"/>
        <w:rPr>
          <w:rFonts w:cs="David" w:hint="cs"/>
          <w:rtl/>
        </w:rPr>
      </w:pPr>
      <w:r w:rsidRPr="008B08DE">
        <w:rPr>
          <w:rFonts w:cs="David" w:hint="cs"/>
          <w:u w:val="single"/>
          <w:rtl/>
        </w:rPr>
        <w:t>אברהם מיכאלי:</w:t>
      </w:r>
    </w:p>
    <w:p w14:paraId="7C77838C" w14:textId="77777777" w:rsidR="008B08DE" w:rsidRPr="008B08DE" w:rsidRDefault="008B08DE" w:rsidP="008B08DE">
      <w:pPr>
        <w:bidi/>
        <w:jc w:val="both"/>
        <w:rPr>
          <w:rFonts w:cs="David" w:hint="cs"/>
          <w:rtl/>
        </w:rPr>
      </w:pPr>
    </w:p>
    <w:p w14:paraId="0FFE974F" w14:textId="77777777" w:rsidR="008B08DE" w:rsidRPr="008B08DE" w:rsidRDefault="008B08DE" w:rsidP="008B08DE">
      <w:pPr>
        <w:bidi/>
        <w:jc w:val="both"/>
        <w:rPr>
          <w:rFonts w:cs="David" w:hint="cs"/>
          <w:rtl/>
        </w:rPr>
      </w:pPr>
      <w:r w:rsidRPr="008B08DE">
        <w:rPr>
          <w:rFonts w:cs="David" w:hint="cs"/>
          <w:rtl/>
        </w:rPr>
        <w:tab/>
        <w:t xml:space="preserve">נכון, אני לא רוצה לדחות את הבקשה. </w:t>
      </w:r>
    </w:p>
    <w:p w14:paraId="34FF7882" w14:textId="77777777" w:rsidR="008B08DE" w:rsidRPr="008B08DE" w:rsidRDefault="008B08DE" w:rsidP="008B08DE">
      <w:pPr>
        <w:bidi/>
        <w:jc w:val="both"/>
        <w:rPr>
          <w:rFonts w:cs="David" w:hint="cs"/>
          <w:rtl/>
        </w:rPr>
      </w:pPr>
    </w:p>
    <w:p w14:paraId="47BEDFA7"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096EE00" w14:textId="77777777" w:rsidR="008B08DE" w:rsidRPr="008B08DE" w:rsidRDefault="008B08DE" w:rsidP="008B08DE">
      <w:pPr>
        <w:bidi/>
        <w:jc w:val="both"/>
        <w:rPr>
          <w:rFonts w:cs="David"/>
          <w:rtl/>
        </w:rPr>
      </w:pPr>
    </w:p>
    <w:p w14:paraId="393531CB" w14:textId="77777777" w:rsidR="008B08DE" w:rsidRPr="008B08DE" w:rsidRDefault="008B08DE" w:rsidP="008B08DE">
      <w:pPr>
        <w:bidi/>
        <w:jc w:val="both"/>
        <w:rPr>
          <w:rFonts w:cs="David" w:hint="cs"/>
          <w:rtl/>
        </w:rPr>
      </w:pPr>
      <w:r w:rsidRPr="008B08DE">
        <w:rPr>
          <w:rFonts w:cs="David" w:hint="cs"/>
          <w:rtl/>
        </w:rPr>
        <w:tab/>
        <w:t>אני לא מתחייב לכם להביא את זה מחר.</w:t>
      </w:r>
    </w:p>
    <w:p w14:paraId="48C410A3" w14:textId="77777777" w:rsidR="008B08DE" w:rsidRPr="008B08DE" w:rsidRDefault="008B08DE" w:rsidP="008B08DE">
      <w:pPr>
        <w:bidi/>
        <w:jc w:val="both"/>
        <w:rPr>
          <w:rFonts w:cs="David" w:hint="cs"/>
          <w:rtl/>
        </w:rPr>
      </w:pPr>
    </w:p>
    <w:p w14:paraId="24BF24FE" w14:textId="77777777" w:rsidR="008B08DE" w:rsidRPr="008B08DE" w:rsidRDefault="008B08DE" w:rsidP="008B08DE">
      <w:pPr>
        <w:bidi/>
        <w:jc w:val="both"/>
        <w:rPr>
          <w:rFonts w:cs="David" w:hint="cs"/>
          <w:rtl/>
        </w:rPr>
      </w:pPr>
      <w:r w:rsidRPr="008B08DE">
        <w:rPr>
          <w:rFonts w:cs="David" w:hint="cs"/>
          <w:u w:val="single"/>
          <w:rtl/>
        </w:rPr>
        <w:t>אברהם מיכאלי:</w:t>
      </w:r>
    </w:p>
    <w:p w14:paraId="53FAEDB4" w14:textId="77777777" w:rsidR="008B08DE" w:rsidRPr="008B08DE" w:rsidRDefault="008B08DE" w:rsidP="008B08DE">
      <w:pPr>
        <w:bidi/>
        <w:jc w:val="both"/>
        <w:rPr>
          <w:rFonts w:cs="David" w:hint="cs"/>
          <w:rtl/>
        </w:rPr>
      </w:pPr>
    </w:p>
    <w:p w14:paraId="5C7DEC87" w14:textId="77777777" w:rsidR="008B08DE" w:rsidRPr="008B08DE" w:rsidRDefault="008B08DE" w:rsidP="008B08DE">
      <w:pPr>
        <w:bidi/>
        <w:jc w:val="both"/>
        <w:rPr>
          <w:rFonts w:cs="David" w:hint="cs"/>
          <w:rtl/>
        </w:rPr>
      </w:pPr>
      <w:r w:rsidRPr="008B08DE">
        <w:rPr>
          <w:rFonts w:cs="David" w:hint="cs"/>
          <w:rtl/>
        </w:rPr>
        <w:tab/>
        <w:t xml:space="preserve"> יש מחר ועדת כנסת?</w:t>
      </w:r>
    </w:p>
    <w:p w14:paraId="65E7E496" w14:textId="77777777" w:rsidR="008B08DE" w:rsidRPr="008B08DE" w:rsidRDefault="008B08DE" w:rsidP="008B08DE">
      <w:pPr>
        <w:bidi/>
        <w:jc w:val="both"/>
        <w:rPr>
          <w:rFonts w:cs="David" w:hint="cs"/>
          <w:rtl/>
        </w:rPr>
      </w:pPr>
    </w:p>
    <w:p w14:paraId="0C393DC4"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B033191" w14:textId="77777777" w:rsidR="008B08DE" w:rsidRPr="008B08DE" w:rsidRDefault="008B08DE" w:rsidP="008B08DE">
      <w:pPr>
        <w:bidi/>
        <w:jc w:val="both"/>
        <w:rPr>
          <w:rFonts w:cs="David" w:hint="cs"/>
          <w:rtl/>
        </w:rPr>
      </w:pPr>
    </w:p>
    <w:p w14:paraId="14914558" w14:textId="77777777" w:rsidR="008B08DE" w:rsidRPr="008B08DE" w:rsidRDefault="008B08DE" w:rsidP="008B08DE">
      <w:pPr>
        <w:bidi/>
        <w:jc w:val="both"/>
        <w:rPr>
          <w:rFonts w:cs="David" w:hint="cs"/>
          <w:rtl/>
        </w:rPr>
      </w:pPr>
      <w:r w:rsidRPr="008B08DE">
        <w:rPr>
          <w:rFonts w:cs="David" w:hint="cs"/>
          <w:rtl/>
        </w:rPr>
        <w:tab/>
        <w:t>יכול להיות שתהיה, אבל אני לא מתחייב להביא את זה מחר. אין לי בעיה אם זה רצונם של חברי כנסת, להסיר את זה מסדר היום.</w:t>
      </w:r>
    </w:p>
    <w:p w14:paraId="241E0741" w14:textId="77777777" w:rsidR="008B08DE" w:rsidRPr="008B08DE" w:rsidRDefault="008B08DE" w:rsidP="008B08DE">
      <w:pPr>
        <w:bidi/>
        <w:jc w:val="both"/>
        <w:rPr>
          <w:rFonts w:cs="David" w:hint="cs"/>
          <w:rtl/>
        </w:rPr>
      </w:pPr>
    </w:p>
    <w:p w14:paraId="2F090AA0" w14:textId="77777777" w:rsidR="008B08DE" w:rsidRPr="008B08DE" w:rsidRDefault="008B08DE" w:rsidP="008B08DE">
      <w:pPr>
        <w:bidi/>
        <w:jc w:val="both"/>
        <w:rPr>
          <w:rFonts w:cs="David" w:hint="cs"/>
          <w:rtl/>
        </w:rPr>
      </w:pPr>
      <w:r w:rsidRPr="008B08DE">
        <w:rPr>
          <w:rFonts w:cs="David" w:hint="cs"/>
          <w:u w:val="single"/>
          <w:rtl/>
        </w:rPr>
        <w:t>אברהם מיכאלי:</w:t>
      </w:r>
    </w:p>
    <w:p w14:paraId="08E976F1" w14:textId="77777777" w:rsidR="008B08DE" w:rsidRPr="008B08DE" w:rsidRDefault="008B08DE" w:rsidP="008B08DE">
      <w:pPr>
        <w:bidi/>
        <w:jc w:val="both"/>
        <w:rPr>
          <w:rFonts w:cs="David" w:hint="cs"/>
          <w:rtl/>
        </w:rPr>
      </w:pPr>
    </w:p>
    <w:p w14:paraId="7F84B4B8" w14:textId="77777777" w:rsidR="008B08DE" w:rsidRPr="008B08DE" w:rsidRDefault="008B08DE" w:rsidP="008B08DE">
      <w:pPr>
        <w:bidi/>
        <w:jc w:val="both"/>
        <w:rPr>
          <w:rFonts w:cs="David" w:hint="cs"/>
          <w:rtl/>
        </w:rPr>
      </w:pPr>
      <w:r w:rsidRPr="008B08DE">
        <w:rPr>
          <w:rFonts w:cs="David" w:hint="cs"/>
          <w:rtl/>
        </w:rPr>
        <w:tab/>
        <w:t xml:space="preserve"> אני לא מסכים להסיר את זה מסדר היום.</w:t>
      </w:r>
    </w:p>
    <w:p w14:paraId="2115E763" w14:textId="77777777" w:rsidR="008B08DE" w:rsidRPr="008B08DE" w:rsidRDefault="008B08DE" w:rsidP="008B08DE">
      <w:pPr>
        <w:bidi/>
        <w:jc w:val="both"/>
        <w:rPr>
          <w:rFonts w:cs="David" w:hint="cs"/>
          <w:rtl/>
        </w:rPr>
      </w:pPr>
    </w:p>
    <w:p w14:paraId="605A9435"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DF4ADE4" w14:textId="77777777" w:rsidR="008B08DE" w:rsidRPr="008B08DE" w:rsidRDefault="008B08DE" w:rsidP="008B08DE">
      <w:pPr>
        <w:bidi/>
        <w:jc w:val="both"/>
        <w:rPr>
          <w:rFonts w:cs="David" w:hint="cs"/>
          <w:rtl/>
        </w:rPr>
      </w:pPr>
    </w:p>
    <w:p w14:paraId="7EBFC83C" w14:textId="77777777" w:rsidR="008B08DE" w:rsidRPr="008B08DE" w:rsidRDefault="008B08DE" w:rsidP="008B08DE">
      <w:pPr>
        <w:bidi/>
        <w:jc w:val="both"/>
        <w:rPr>
          <w:rFonts w:cs="David" w:hint="cs"/>
          <w:rtl/>
        </w:rPr>
      </w:pPr>
      <w:r w:rsidRPr="008B08DE">
        <w:rPr>
          <w:rFonts w:cs="David" w:hint="cs"/>
          <w:rtl/>
        </w:rPr>
        <w:tab/>
        <w:t>אם זה על סדר היום צריך להצביע על זה היום.</w:t>
      </w:r>
    </w:p>
    <w:p w14:paraId="1E719FC8" w14:textId="77777777" w:rsidR="008B08DE" w:rsidRPr="008B08DE" w:rsidRDefault="008B08DE" w:rsidP="008B08DE">
      <w:pPr>
        <w:bidi/>
        <w:jc w:val="both"/>
        <w:rPr>
          <w:rFonts w:cs="David" w:hint="cs"/>
          <w:rtl/>
        </w:rPr>
      </w:pPr>
    </w:p>
    <w:p w14:paraId="080B8A69" w14:textId="77777777" w:rsidR="008B08DE" w:rsidRPr="008B08DE" w:rsidRDefault="008B08DE" w:rsidP="008B08DE">
      <w:pPr>
        <w:bidi/>
        <w:jc w:val="both"/>
        <w:rPr>
          <w:rFonts w:cs="David" w:hint="cs"/>
          <w:rtl/>
        </w:rPr>
      </w:pPr>
      <w:r w:rsidRPr="008B08DE">
        <w:rPr>
          <w:rFonts w:cs="David" w:hint="cs"/>
          <w:u w:val="single"/>
          <w:rtl/>
        </w:rPr>
        <w:t>נסים זאב:</w:t>
      </w:r>
    </w:p>
    <w:p w14:paraId="3DC98DF3" w14:textId="77777777" w:rsidR="008B08DE" w:rsidRPr="008B08DE" w:rsidRDefault="008B08DE" w:rsidP="008B08DE">
      <w:pPr>
        <w:bidi/>
        <w:jc w:val="both"/>
        <w:rPr>
          <w:rFonts w:cs="David" w:hint="cs"/>
          <w:rtl/>
        </w:rPr>
      </w:pPr>
    </w:p>
    <w:p w14:paraId="785778C4" w14:textId="77777777" w:rsidR="008B08DE" w:rsidRPr="008B08DE" w:rsidRDefault="008B08DE" w:rsidP="008B08DE">
      <w:pPr>
        <w:bidi/>
        <w:jc w:val="both"/>
        <w:rPr>
          <w:rFonts w:cs="David" w:hint="cs"/>
          <w:rtl/>
        </w:rPr>
      </w:pPr>
      <w:r w:rsidRPr="008B08DE">
        <w:rPr>
          <w:rFonts w:cs="David" w:hint="cs"/>
          <w:rtl/>
        </w:rPr>
        <w:tab/>
        <w:t>מה זה, חובת היום?</w:t>
      </w:r>
    </w:p>
    <w:p w14:paraId="4EC10112" w14:textId="77777777" w:rsidR="008B08DE" w:rsidRPr="008B08DE" w:rsidRDefault="008B08DE" w:rsidP="008B08DE">
      <w:pPr>
        <w:bidi/>
        <w:jc w:val="both"/>
        <w:rPr>
          <w:rFonts w:cs="David" w:hint="cs"/>
          <w:rtl/>
        </w:rPr>
      </w:pPr>
    </w:p>
    <w:p w14:paraId="5D52F1C5"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5211F16D" w14:textId="77777777" w:rsidR="008B08DE" w:rsidRPr="008B08DE" w:rsidRDefault="008B08DE" w:rsidP="008B08DE">
      <w:pPr>
        <w:bidi/>
        <w:jc w:val="both"/>
        <w:rPr>
          <w:rFonts w:cs="David" w:hint="cs"/>
          <w:rtl/>
        </w:rPr>
      </w:pPr>
    </w:p>
    <w:p w14:paraId="1567BACB" w14:textId="77777777" w:rsidR="008B08DE" w:rsidRPr="008B08DE" w:rsidRDefault="008B08DE" w:rsidP="008B08DE">
      <w:pPr>
        <w:bidi/>
        <w:jc w:val="both"/>
        <w:rPr>
          <w:rFonts w:cs="David" w:hint="cs"/>
          <w:rtl/>
        </w:rPr>
      </w:pPr>
      <w:r w:rsidRPr="008B08DE">
        <w:rPr>
          <w:rFonts w:cs="David" w:hint="cs"/>
          <w:rtl/>
        </w:rPr>
        <w:tab/>
        <w:t xml:space="preserve">לא. אומר לי חבר הכנסת מיכאלי שהוא לא רוצה שאני אסיר את זה מסדר היום. תחליטו מה אתם רוצים </w:t>
      </w:r>
      <w:r w:rsidRPr="008B08DE">
        <w:rPr>
          <w:rFonts w:cs="David"/>
          <w:rtl/>
        </w:rPr>
        <w:t>–</w:t>
      </w:r>
      <w:r w:rsidRPr="008B08DE">
        <w:rPr>
          <w:rFonts w:cs="David" w:hint="cs"/>
          <w:rtl/>
        </w:rPr>
        <w:t xml:space="preserve"> אתם רוצים להצביע או לא רוצים להצביע?</w:t>
      </w:r>
    </w:p>
    <w:p w14:paraId="4775A934" w14:textId="77777777" w:rsidR="008B08DE" w:rsidRPr="008B08DE" w:rsidRDefault="008B08DE" w:rsidP="008B08DE">
      <w:pPr>
        <w:bidi/>
        <w:jc w:val="both"/>
        <w:rPr>
          <w:rFonts w:cs="David" w:hint="cs"/>
          <w:rtl/>
        </w:rPr>
      </w:pPr>
    </w:p>
    <w:p w14:paraId="07E91738" w14:textId="77777777" w:rsidR="008B08DE" w:rsidRPr="008B08DE" w:rsidRDefault="008B08DE" w:rsidP="008B08DE">
      <w:pPr>
        <w:bidi/>
        <w:jc w:val="both"/>
        <w:rPr>
          <w:rFonts w:cs="David" w:hint="cs"/>
          <w:rtl/>
        </w:rPr>
      </w:pPr>
      <w:r w:rsidRPr="008B08DE">
        <w:rPr>
          <w:rFonts w:cs="David" w:hint="cs"/>
          <w:u w:val="single"/>
          <w:rtl/>
        </w:rPr>
        <w:t>נסים זאב:</w:t>
      </w:r>
    </w:p>
    <w:p w14:paraId="142C8554" w14:textId="77777777" w:rsidR="008B08DE" w:rsidRPr="008B08DE" w:rsidRDefault="008B08DE" w:rsidP="008B08DE">
      <w:pPr>
        <w:bidi/>
        <w:jc w:val="both"/>
        <w:rPr>
          <w:rFonts w:cs="David" w:hint="cs"/>
          <w:rtl/>
        </w:rPr>
      </w:pPr>
    </w:p>
    <w:p w14:paraId="0B03B405" w14:textId="77777777" w:rsidR="008B08DE" w:rsidRPr="008B08DE" w:rsidRDefault="008B08DE" w:rsidP="008B08DE">
      <w:pPr>
        <w:bidi/>
        <w:jc w:val="both"/>
        <w:rPr>
          <w:rFonts w:cs="David" w:hint="cs"/>
          <w:rtl/>
        </w:rPr>
      </w:pPr>
      <w:r w:rsidRPr="008B08DE">
        <w:rPr>
          <w:rFonts w:cs="David" w:hint="cs"/>
          <w:rtl/>
        </w:rPr>
        <w:tab/>
        <w:t>קבענו שאנחנו דוחים, כי אנחנו רוצים שיקול דעת.</w:t>
      </w:r>
    </w:p>
    <w:p w14:paraId="281DE8C1" w14:textId="77777777" w:rsidR="008B08DE" w:rsidRPr="008B08DE" w:rsidRDefault="008B08DE" w:rsidP="008B08DE">
      <w:pPr>
        <w:bidi/>
        <w:jc w:val="both"/>
        <w:rPr>
          <w:rFonts w:cs="David" w:hint="cs"/>
          <w:rtl/>
        </w:rPr>
      </w:pPr>
    </w:p>
    <w:p w14:paraId="1E76EBCA"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53405649" w14:textId="77777777" w:rsidR="008B08DE" w:rsidRPr="008B08DE" w:rsidRDefault="008B08DE" w:rsidP="008B08DE">
      <w:pPr>
        <w:bidi/>
        <w:jc w:val="both"/>
        <w:rPr>
          <w:rFonts w:cs="David" w:hint="cs"/>
          <w:rtl/>
        </w:rPr>
      </w:pPr>
    </w:p>
    <w:p w14:paraId="663B074F" w14:textId="77777777" w:rsidR="008B08DE" w:rsidRPr="008B08DE" w:rsidRDefault="008B08DE" w:rsidP="008B08DE">
      <w:pPr>
        <w:bidi/>
        <w:jc w:val="both"/>
        <w:rPr>
          <w:rFonts w:cs="David" w:hint="cs"/>
          <w:rtl/>
        </w:rPr>
      </w:pPr>
      <w:r w:rsidRPr="008B08DE">
        <w:rPr>
          <w:rFonts w:cs="David" w:hint="cs"/>
          <w:rtl/>
        </w:rPr>
        <w:tab/>
        <w:t>בסדר גמור. זה נקרא "להסיר מסדר היום".</w:t>
      </w:r>
    </w:p>
    <w:p w14:paraId="019444E9" w14:textId="77777777" w:rsidR="008B08DE" w:rsidRPr="008B08DE" w:rsidRDefault="008B08DE" w:rsidP="008B08DE">
      <w:pPr>
        <w:bidi/>
        <w:jc w:val="both"/>
        <w:rPr>
          <w:rFonts w:cs="David" w:hint="cs"/>
          <w:rtl/>
        </w:rPr>
      </w:pPr>
    </w:p>
    <w:p w14:paraId="30243EA4"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7983E28E" w14:textId="77777777" w:rsidR="008B08DE" w:rsidRPr="008B08DE" w:rsidRDefault="008B08DE" w:rsidP="008B08DE">
      <w:pPr>
        <w:tabs>
          <w:tab w:val="left" w:pos="389"/>
          <w:tab w:val="left" w:pos="1930"/>
        </w:tabs>
        <w:bidi/>
        <w:jc w:val="both"/>
        <w:rPr>
          <w:rFonts w:cs="David" w:hint="cs"/>
          <w:rtl/>
        </w:rPr>
      </w:pPr>
    </w:p>
    <w:p w14:paraId="53976A24" w14:textId="77777777" w:rsidR="008B08DE" w:rsidRPr="008B08DE" w:rsidRDefault="008B08DE" w:rsidP="008B08DE">
      <w:pPr>
        <w:bidi/>
        <w:jc w:val="both"/>
        <w:rPr>
          <w:rFonts w:cs="David" w:hint="cs"/>
          <w:rtl/>
        </w:rPr>
      </w:pPr>
      <w:r w:rsidRPr="008B08DE">
        <w:rPr>
          <w:rFonts w:cs="David" w:hint="cs"/>
          <w:rtl/>
        </w:rPr>
        <w:tab/>
        <w:t xml:space="preserve"> להסיר את זה מהיום למחר.</w:t>
      </w:r>
    </w:p>
    <w:p w14:paraId="72CFD5BF" w14:textId="77777777" w:rsidR="008B08DE" w:rsidRDefault="008B08DE" w:rsidP="008B08DE">
      <w:pPr>
        <w:bidi/>
        <w:jc w:val="both"/>
        <w:rPr>
          <w:rFonts w:cs="David" w:hint="cs"/>
          <w:rtl/>
        </w:rPr>
      </w:pPr>
    </w:p>
    <w:p w14:paraId="2A47E518" w14:textId="77777777" w:rsidR="008B08DE" w:rsidRDefault="008B08DE" w:rsidP="008B08DE">
      <w:pPr>
        <w:bidi/>
        <w:jc w:val="both"/>
        <w:rPr>
          <w:rFonts w:cs="David" w:hint="cs"/>
          <w:rtl/>
        </w:rPr>
      </w:pPr>
    </w:p>
    <w:p w14:paraId="232C81FE" w14:textId="77777777" w:rsidR="008B08DE" w:rsidRDefault="008B08DE" w:rsidP="008B08DE">
      <w:pPr>
        <w:bidi/>
        <w:jc w:val="both"/>
        <w:rPr>
          <w:rFonts w:cs="David" w:hint="cs"/>
          <w:rtl/>
        </w:rPr>
      </w:pPr>
    </w:p>
    <w:p w14:paraId="7D83B08E" w14:textId="77777777" w:rsidR="008B08DE" w:rsidRDefault="008B08DE" w:rsidP="008B08DE">
      <w:pPr>
        <w:bidi/>
        <w:jc w:val="both"/>
        <w:rPr>
          <w:rFonts w:cs="David" w:hint="cs"/>
          <w:rtl/>
        </w:rPr>
      </w:pPr>
    </w:p>
    <w:p w14:paraId="40193C22" w14:textId="77777777" w:rsidR="008B08DE" w:rsidRPr="008B08DE" w:rsidRDefault="008B08DE" w:rsidP="008B08DE">
      <w:pPr>
        <w:bidi/>
        <w:jc w:val="both"/>
        <w:rPr>
          <w:rFonts w:cs="David" w:hint="cs"/>
          <w:rtl/>
        </w:rPr>
      </w:pPr>
    </w:p>
    <w:p w14:paraId="2324CAA1" w14:textId="77777777" w:rsidR="008B08DE" w:rsidRPr="008B08DE" w:rsidRDefault="008B08DE" w:rsidP="008B08DE">
      <w:pPr>
        <w:bidi/>
        <w:jc w:val="both"/>
        <w:rPr>
          <w:rFonts w:cs="David" w:hint="cs"/>
          <w:u w:val="single"/>
          <w:rtl/>
        </w:rPr>
      </w:pPr>
      <w:r w:rsidRPr="008B08DE">
        <w:rPr>
          <w:rFonts w:cs="David" w:hint="cs"/>
          <w:u w:val="single"/>
          <w:rtl/>
        </w:rPr>
        <w:t>קריאות:</w:t>
      </w:r>
    </w:p>
    <w:p w14:paraId="557E5A01" w14:textId="77777777" w:rsidR="008B08DE" w:rsidRPr="008B08DE" w:rsidRDefault="008B08DE" w:rsidP="008B08DE">
      <w:pPr>
        <w:bidi/>
        <w:jc w:val="both"/>
        <w:rPr>
          <w:rFonts w:cs="David" w:hint="cs"/>
          <w:u w:val="single"/>
          <w:rtl/>
        </w:rPr>
      </w:pPr>
    </w:p>
    <w:p w14:paraId="6B4FB832" w14:textId="77777777" w:rsidR="008B08DE" w:rsidRPr="008B08DE" w:rsidRDefault="008B08DE" w:rsidP="008B08DE">
      <w:pPr>
        <w:bidi/>
        <w:jc w:val="both"/>
        <w:rPr>
          <w:rFonts w:cs="David" w:hint="cs"/>
          <w:rtl/>
        </w:rPr>
      </w:pPr>
      <w:r w:rsidRPr="008B08DE">
        <w:rPr>
          <w:rFonts w:cs="David" w:hint="cs"/>
          <w:rtl/>
        </w:rPr>
        <w:tab/>
        <w:t>- - -</w:t>
      </w:r>
    </w:p>
    <w:p w14:paraId="6C5A3C37" w14:textId="77777777" w:rsidR="008B08DE" w:rsidRPr="008B08DE" w:rsidRDefault="008B08DE" w:rsidP="008B08DE">
      <w:pPr>
        <w:bidi/>
        <w:jc w:val="both"/>
        <w:rPr>
          <w:rFonts w:cs="David" w:hint="cs"/>
          <w:rtl/>
        </w:rPr>
      </w:pPr>
    </w:p>
    <w:p w14:paraId="5CC4F31A"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AAF26A8" w14:textId="77777777" w:rsidR="008B08DE" w:rsidRPr="008B08DE" w:rsidRDefault="008B08DE" w:rsidP="008B08DE">
      <w:pPr>
        <w:bidi/>
        <w:jc w:val="both"/>
        <w:rPr>
          <w:rFonts w:cs="David" w:hint="cs"/>
          <w:rtl/>
        </w:rPr>
      </w:pPr>
    </w:p>
    <w:p w14:paraId="7C6AB852" w14:textId="77777777" w:rsidR="008B08DE" w:rsidRPr="008B08DE" w:rsidRDefault="008B08DE" w:rsidP="008B08DE">
      <w:pPr>
        <w:bidi/>
        <w:jc w:val="both"/>
        <w:rPr>
          <w:rFonts w:cs="David" w:hint="cs"/>
          <w:rtl/>
        </w:rPr>
      </w:pPr>
      <w:r w:rsidRPr="008B08DE">
        <w:rPr>
          <w:rFonts w:cs="David" w:hint="cs"/>
          <w:rtl/>
        </w:rPr>
        <w:tab/>
        <w:t>חבר כנסת זאב- -</w:t>
      </w:r>
    </w:p>
    <w:p w14:paraId="252E11F5" w14:textId="77777777" w:rsidR="008B08DE" w:rsidRPr="008B08DE" w:rsidRDefault="008B08DE" w:rsidP="008B08DE">
      <w:pPr>
        <w:bidi/>
        <w:jc w:val="both"/>
        <w:rPr>
          <w:rFonts w:cs="David" w:hint="cs"/>
          <w:rtl/>
        </w:rPr>
      </w:pPr>
    </w:p>
    <w:p w14:paraId="7373BAB1" w14:textId="77777777" w:rsidR="008B08DE" w:rsidRPr="008B08DE" w:rsidRDefault="008B08DE" w:rsidP="008B08DE">
      <w:pPr>
        <w:bidi/>
        <w:jc w:val="both"/>
        <w:rPr>
          <w:rFonts w:cs="David" w:hint="cs"/>
          <w:rtl/>
        </w:rPr>
      </w:pPr>
      <w:r w:rsidRPr="008B08DE">
        <w:rPr>
          <w:rFonts w:cs="David" w:hint="cs"/>
          <w:u w:val="single"/>
          <w:rtl/>
        </w:rPr>
        <w:t>אחמד טיבי:</w:t>
      </w:r>
    </w:p>
    <w:p w14:paraId="39CE1E93" w14:textId="77777777" w:rsidR="008B08DE" w:rsidRPr="008B08DE" w:rsidRDefault="008B08DE" w:rsidP="008B08DE">
      <w:pPr>
        <w:bidi/>
        <w:jc w:val="both"/>
        <w:rPr>
          <w:rFonts w:cs="David" w:hint="cs"/>
          <w:rtl/>
        </w:rPr>
      </w:pPr>
    </w:p>
    <w:p w14:paraId="3377B410" w14:textId="77777777" w:rsidR="008B08DE" w:rsidRPr="008B08DE" w:rsidRDefault="008B08DE" w:rsidP="008B08DE">
      <w:pPr>
        <w:bidi/>
        <w:jc w:val="both"/>
        <w:rPr>
          <w:rFonts w:cs="David" w:hint="cs"/>
          <w:rtl/>
        </w:rPr>
      </w:pPr>
      <w:r w:rsidRPr="008B08DE">
        <w:rPr>
          <w:rFonts w:cs="David" w:hint="cs"/>
          <w:rtl/>
        </w:rPr>
        <w:tab/>
        <w:t xml:space="preserve"> חבר כנסת זאב, מה זה "דורשים שיקול דעת"? זה נושא חדש של הקואליציה. פעם ראשונה אתם דורשים שיקול דעת.</w:t>
      </w:r>
    </w:p>
    <w:p w14:paraId="1243884E" w14:textId="77777777" w:rsidR="008B08DE" w:rsidRPr="008B08DE" w:rsidRDefault="008B08DE" w:rsidP="008B08DE">
      <w:pPr>
        <w:bidi/>
        <w:jc w:val="both"/>
        <w:rPr>
          <w:rFonts w:cs="David" w:hint="cs"/>
          <w:rtl/>
        </w:rPr>
      </w:pPr>
    </w:p>
    <w:p w14:paraId="43D0DE8B"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3EF65BE7" w14:textId="77777777" w:rsidR="008B08DE" w:rsidRPr="008B08DE" w:rsidRDefault="008B08DE" w:rsidP="008B08DE">
      <w:pPr>
        <w:bidi/>
        <w:jc w:val="both"/>
        <w:rPr>
          <w:rFonts w:cs="David" w:hint="cs"/>
          <w:rtl/>
        </w:rPr>
      </w:pPr>
    </w:p>
    <w:p w14:paraId="0C308BDB" w14:textId="77777777" w:rsidR="008B08DE" w:rsidRPr="008B08DE" w:rsidRDefault="008B08DE" w:rsidP="008B08DE">
      <w:pPr>
        <w:bidi/>
        <w:jc w:val="both"/>
        <w:rPr>
          <w:rFonts w:cs="David" w:hint="cs"/>
          <w:rtl/>
        </w:rPr>
      </w:pPr>
      <w:r w:rsidRPr="008B08DE">
        <w:rPr>
          <w:rFonts w:cs="David" w:hint="cs"/>
          <w:rtl/>
        </w:rPr>
        <w:tab/>
        <w:t>חבר כנסת נסים זאב, עם כל הכבוד, יכול להיות שבעוד כמה ימים יישב על הכיסא הזה מישהו אחר, כנראה, זה מה שיקרה. אבל נכון לעכשיו אני משמש- -</w:t>
      </w:r>
    </w:p>
    <w:p w14:paraId="3D72095B" w14:textId="77777777" w:rsidR="008B08DE" w:rsidRPr="008B08DE" w:rsidRDefault="008B08DE" w:rsidP="008B08DE">
      <w:pPr>
        <w:bidi/>
        <w:jc w:val="both"/>
        <w:rPr>
          <w:rFonts w:cs="David" w:hint="cs"/>
          <w:rtl/>
        </w:rPr>
      </w:pPr>
    </w:p>
    <w:p w14:paraId="5ADDB5C2"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0692BB2E" w14:textId="77777777" w:rsidR="008B08DE" w:rsidRPr="008B08DE" w:rsidRDefault="008B08DE" w:rsidP="008B08DE">
      <w:pPr>
        <w:tabs>
          <w:tab w:val="left" w:pos="389"/>
          <w:tab w:val="left" w:pos="1930"/>
        </w:tabs>
        <w:bidi/>
        <w:jc w:val="both"/>
        <w:rPr>
          <w:rFonts w:cs="David" w:hint="cs"/>
          <w:rtl/>
        </w:rPr>
      </w:pPr>
    </w:p>
    <w:p w14:paraId="4623962C" w14:textId="77777777" w:rsidR="008B08DE" w:rsidRPr="008B08DE" w:rsidRDefault="008B08DE" w:rsidP="008B08DE">
      <w:pPr>
        <w:bidi/>
        <w:jc w:val="both"/>
        <w:rPr>
          <w:rFonts w:cs="David" w:hint="cs"/>
          <w:rtl/>
        </w:rPr>
      </w:pPr>
      <w:r w:rsidRPr="008B08DE">
        <w:rPr>
          <w:rFonts w:cs="David" w:hint="cs"/>
          <w:rtl/>
        </w:rPr>
        <w:tab/>
        <w:t xml:space="preserve"> אתה רוצה לנקות שולחן?</w:t>
      </w:r>
    </w:p>
    <w:p w14:paraId="5E44F43E" w14:textId="77777777" w:rsidR="008B08DE" w:rsidRPr="008B08DE" w:rsidRDefault="008B08DE" w:rsidP="008B08DE">
      <w:pPr>
        <w:bidi/>
        <w:jc w:val="both"/>
        <w:rPr>
          <w:rFonts w:cs="David" w:hint="cs"/>
          <w:rtl/>
        </w:rPr>
      </w:pPr>
    </w:p>
    <w:p w14:paraId="165ADBB2"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6AB0818" w14:textId="77777777" w:rsidR="008B08DE" w:rsidRPr="008B08DE" w:rsidRDefault="008B08DE" w:rsidP="008B08DE">
      <w:pPr>
        <w:bidi/>
        <w:jc w:val="both"/>
        <w:rPr>
          <w:rFonts w:cs="David" w:hint="cs"/>
          <w:rtl/>
        </w:rPr>
      </w:pPr>
    </w:p>
    <w:p w14:paraId="5A623EAF" w14:textId="77777777" w:rsidR="008B08DE" w:rsidRPr="008B08DE" w:rsidRDefault="008B08DE" w:rsidP="008B08DE">
      <w:pPr>
        <w:bidi/>
        <w:jc w:val="both"/>
        <w:rPr>
          <w:rFonts w:cs="David" w:hint="cs"/>
          <w:rtl/>
        </w:rPr>
      </w:pPr>
      <w:r w:rsidRPr="008B08DE">
        <w:rPr>
          <w:rFonts w:cs="David" w:hint="cs"/>
          <w:rtl/>
        </w:rPr>
        <w:tab/>
        <w:t xml:space="preserve">לא. אני משמש כיושב ראש ועדת הכנסת, והסמכות לקבוע סדר יום, עם כל הכבוד, היא של יושב ראש ועדת הכנסת. לכן אם אתם שואלים אותי אם אני מתחייב בפניכם להביא את זה מחר </w:t>
      </w:r>
      <w:r w:rsidRPr="008B08DE">
        <w:rPr>
          <w:rFonts w:cs="David"/>
          <w:rtl/>
        </w:rPr>
        <w:t>–</w:t>
      </w:r>
      <w:r w:rsidRPr="008B08DE">
        <w:rPr>
          <w:rFonts w:cs="David" w:hint="cs"/>
          <w:rtl/>
        </w:rPr>
        <w:t xml:space="preserve"> התשובה היא לא. </w:t>
      </w:r>
    </w:p>
    <w:p w14:paraId="060BA1BC" w14:textId="77777777" w:rsidR="008B08DE" w:rsidRPr="008B08DE" w:rsidRDefault="008B08DE" w:rsidP="008B08DE">
      <w:pPr>
        <w:bidi/>
        <w:jc w:val="both"/>
        <w:rPr>
          <w:rFonts w:cs="David" w:hint="cs"/>
          <w:rtl/>
        </w:rPr>
      </w:pPr>
    </w:p>
    <w:p w14:paraId="07485AD4"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7DD12CF6" w14:textId="77777777" w:rsidR="008B08DE" w:rsidRPr="008B08DE" w:rsidRDefault="008B08DE" w:rsidP="008B08DE">
      <w:pPr>
        <w:bidi/>
        <w:jc w:val="both"/>
        <w:rPr>
          <w:rFonts w:cs="David" w:hint="cs"/>
          <w:u w:val="single"/>
          <w:rtl/>
        </w:rPr>
      </w:pPr>
    </w:p>
    <w:p w14:paraId="5CB6D12D" w14:textId="77777777" w:rsidR="008B08DE" w:rsidRPr="008B08DE" w:rsidRDefault="008B08DE" w:rsidP="008B08DE">
      <w:pPr>
        <w:bidi/>
        <w:jc w:val="both"/>
        <w:rPr>
          <w:rFonts w:cs="David" w:hint="cs"/>
          <w:rtl/>
        </w:rPr>
      </w:pPr>
      <w:r w:rsidRPr="008B08DE">
        <w:rPr>
          <w:rFonts w:cs="David" w:hint="cs"/>
          <w:rtl/>
        </w:rPr>
        <w:tab/>
        <w:t xml:space="preserve"> אתה יכול להתחייב שתביא את זה לישיבה הבאה. </w:t>
      </w:r>
    </w:p>
    <w:p w14:paraId="6C839645" w14:textId="77777777" w:rsidR="008B08DE" w:rsidRPr="008B08DE" w:rsidRDefault="008B08DE" w:rsidP="008B08DE">
      <w:pPr>
        <w:bidi/>
        <w:jc w:val="both"/>
        <w:rPr>
          <w:rFonts w:cs="David" w:hint="cs"/>
          <w:rtl/>
        </w:rPr>
      </w:pPr>
    </w:p>
    <w:p w14:paraId="0F28B6A0"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7F2DEC9" w14:textId="77777777" w:rsidR="008B08DE" w:rsidRPr="008B08DE" w:rsidRDefault="008B08DE" w:rsidP="008B08DE">
      <w:pPr>
        <w:bidi/>
        <w:jc w:val="both"/>
        <w:rPr>
          <w:rFonts w:cs="David" w:hint="cs"/>
          <w:rtl/>
        </w:rPr>
      </w:pPr>
    </w:p>
    <w:p w14:paraId="2B598383" w14:textId="77777777" w:rsidR="008B08DE" w:rsidRPr="008B08DE" w:rsidRDefault="008B08DE" w:rsidP="008B08DE">
      <w:pPr>
        <w:bidi/>
        <w:jc w:val="both"/>
        <w:rPr>
          <w:rFonts w:cs="David" w:hint="cs"/>
          <w:rtl/>
        </w:rPr>
      </w:pPr>
      <w:r w:rsidRPr="008B08DE">
        <w:rPr>
          <w:rFonts w:cs="David" w:hint="cs"/>
          <w:rtl/>
        </w:rPr>
        <w:tab/>
        <w:t>לא. אני לא רוצה.</w:t>
      </w:r>
    </w:p>
    <w:p w14:paraId="2416FECD" w14:textId="77777777" w:rsidR="008B08DE" w:rsidRPr="008B08DE" w:rsidRDefault="008B08DE" w:rsidP="008B08DE">
      <w:pPr>
        <w:bidi/>
        <w:jc w:val="both"/>
        <w:rPr>
          <w:rFonts w:cs="David" w:hint="cs"/>
          <w:rtl/>
        </w:rPr>
      </w:pPr>
    </w:p>
    <w:p w14:paraId="2139B985" w14:textId="77777777" w:rsidR="008B08DE" w:rsidRPr="008B08DE" w:rsidRDefault="008B08DE" w:rsidP="008B08DE">
      <w:pPr>
        <w:bidi/>
        <w:jc w:val="both"/>
        <w:rPr>
          <w:rFonts w:cs="David" w:hint="cs"/>
          <w:rtl/>
        </w:rPr>
      </w:pPr>
      <w:r w:rsidRPr="008B08DE">
        <w:rPr>
          <w:rFonts w:cs="David" w:hint="cs"/>
          <w:u w:val="single"/>
          <w:rtl/>
        </w:rPr>
        <w:t>אלכס מילר:</w:t>
      </w:r>
    </w:p>
    <w:p w14:paraId="3E8EDBE3" w14:textId="77777777" w:rsidR="008B08DE" w:rsidRPr="008B08DE" w:rsidRDefault="008B08DE" w:rsidP="008B08DE">
      <w:pPr>
        <w:bidi/>
        <w:jc w:val="both"/>
        <w:rPr>
          <w:rFonts w:cs="David" w:hint="cs"/>
          <w:rtl/>
        </w:rPr>
      </w:pPr>
    </w:p>
    <w:p w14:paraId="099672A1" w14:textId="77777777" w:rsidR="008B08DE" w:rsidRPr="008B08DE" w:rsidRDefault="008B08DE" w:rsidP="008B08DE">
      <w:pPr>
        <w:bidi/>
        <w:jc w:val="both"/>
        <w:rPr>
          <w:rFonts w:cs="David" w:hint="cs"/>
          <w:rtl/>
        </w:rPr>
      </w:pPr>
      <w:r w:rsidRPr="008B08DE">
        <w:rPr>
          <w:rFonts w:cs="David" w:hint="cs"/>
          <w:rtl/>
        </w:rPr>
        <w:tab/>
        <w:t xml:space="preserve"> אדוני היושב ראש, אני רואה שגם חברי סיעתו של חבר הכנסת שמבקש את הפטור לא נמצאים כאן אז אני גם לא רואה שיש קונצנזוס בסיעתו.</w:t>
      </w:r>
    </w:p>
    <w:p w14:paraId="6BB831D3" w14:textId="77777777" w:rsidR="008B08DE" w:rsidRPr="008B08DE" w:rsidRDefault="008B08DE" w:rsidP="008B08DE">
      <w:pPr>
        <w:bidi/>
        <w:jc w:val="both"/>
        <w:rPr>
          <w:rFonts w:cs="David" w:hint="cs"/>
          <w:rtl/>
        </w:rPr>
      </w:pPr>
    </w:p>
    <w:p w14:paraId="145C535B"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4F68C85" w14:textId="77777777" w:rsidR="008B08DE" w:rsidRPr="008B08DE" w:rsidRDefault="008B08DE" w:rsidP="008B08DE">
      <w:pPr>
        <w:bidi/>
        <w:jc w:val="both"/>
        <w:rPr>
          <w:rFonts w:cs="David" w:hint="cs"/>
          <w:rtl/>
        </w:rPr>
      </w:pPr>
    </w:p>
    <w:p w14:paraId="7179A893" w14:textId="77777777" w:rsidR="008B08DE" w:rsidRPr="008B08DE" w:rsidRDefault="008B08DE" w:rsidP="008B08DE">
      <w:pPr>
        <w:bidi/>
        <w:jc w:val="both"/>
        <w:rPr>
          <w:rFonts w:cs="David" w:hint="cs"/>
          <w:rtl/>
        </w:rPr>
      </w:pPr>
      <w:r w:rsidRPr="008B08DE">
        <w:rPr>
          <w:rFonts w:cs="David" w:hint="cs"/>
          <w:rtl/>
        </w:rPr>
        <w:tab/>
        <w:t>קונצנזוס בסיעתו פחות רלוונטי.</w:t>
      </w:r>
    </w:p>
    <w:p w14:paraId="6344FC92" w14:textId="77777777" w:rsidR="008B08DE" w:rsidRPr="008B08DE" w:rsidRDefault="008B08DE" w:rsidP="008B08DE">
      <w:pPr>
        <w:bidi/>
        <w:jc w:val="both"/>
        <w:rPr>
          <w:rFonts w:cs="David" w:hint="cs"/>
          <w:rtl/>
        </w:rPr>
      </w:pPr>
    </w:p>
    <w:p w14:paraId="689A5FE7" w14:textId="77777777" w:rsidR="008B08DE" w:rsidRPr="008B08DE" w:rsidRDefault="008B08DE" w:rsidP="008B08DE">
      <w:pPr>
        <w:bidi/>
        <w:jc w:val="both"/>
        <w:rPr>
          <w:rFonts w:cs="David" w:hint="cs"/>
          <w:rtl/>
        </w:rPr>
      </w:pPr>
      <w:r w:rsidRPr="008B08DE">
        <w:rPr>
          <w:rFonts w:cs="David" w:hint="cs"/>
          <w:u w:val="single"/>
          <w:rtl/>
        </w:rPr>
        <w:t>אחמד טיבי:</w:t>
      </w:r>
    </w:p>
    <w:p w14:paraId="055E0C38" w14:textId="77777777" w:rsidR="008B08DE" w:rsidRPr="008B08DE" w:rsidRDefault="008B08DE" w:rsidP="008B08DE">
      <w:pPr>
        <w:bidi/>
        <w:jc w:val="both"/>
        <w:rPr>
          <w:rFonts w:cs="David" w:hint="cs"/>
          <w:rtl/>
        </w:rPr>
      </w:pPr>
    </w:p>
    <w:p w14:paraId="04077805" w14:textId="77777777" w:rsidR="008B08DE" w:rsidRPr="008B08DE" w:rsidRDefault="008B08DE" w:rsidP="008B08DE">
      <w:pPr>
        <w:bidi/>
        <w:jc w:val="both"/>
        <w:rPr>
          <w:rFonts w:cs="David" w:hint="cs"/>
          <w:rtl/>
        </w:rPr>
      </w:pPr>
      <w:r w:rsidRPr="008B08DE">
        <w:rPr>
          <w:rFonts w:cs="David" w:hint="cs"/>
          <w:rtl/>
        </w:rPr>
        <w:tab/>
        <w:t xml:space="preserve"> האם אני שוב בודד באופוזיציה?</w:t>
      </w:r>
    </w:p>
    <w:p w14:paraId="2D9409B8" w14:textId="77777777" w:rsidR="008B08DE" w:rsidRPr="008B08DE" w:rsidRDefault="008B08DE" w:rsidP="008B08DE">
      <w:pPr>
        <w:bidi/>
        <w:jc w:val="both"/>
        <w:rPr>
          <w:rFonts w:cs="David" w:hint="cs"/>
          <w:rtl/>
        </w:rPr>
      </w:pPr>
    </w:p>
    <w:p w14:paraId="2345B0A3"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43961A0F" w14:textId="77777777" w:rsidR="008B08DE" w:rsidRPr="008B08DE" w:rsidRDefault="008B08DE" w:rsidP="008B08DE">
      <w:pPr>
        <w:bidi/>
        <w:jc w:val="both"/>
        <w:rPr>
          <w:rFonts w:cs="David" w:hint="cs"/>
          <w:rtl/>
        </w:rPr>
      </w:pPr>
    </w:p>
    <w:p w14:paraId="707277CE" w14:textId="77777777" w:rsidR="008B08DE" w:rsidRPr="008B08DE" w:rsidRDefault="008B08DE" w:rsidP="008B08DE">
      <w:pPr>
        <w:bidi/>
        <w:jc w:val="both"/>
        <w:rPr>
          <w:rFonts w:cs="David" w:hint="cs"/>
          <w:rtl/>
        </w:rPr>
      </w:pPr>
      <w:r w:rsidRPr="008B08DE">
        <w:rPr>
          <w:rFonts w:cs="David" w:hint="cs"/>
          <w:rtl/>
        </w:rPr>
        <w:tab/>
        <w:t>נראה לי, נשארת פה לבד.</w:t>
      </w:r>
    </w:p>
    <w:p w14:paraId="726B092D" w14:textId="77777777" w:rsidR="008B08DE" w:rsidRDefault="008B08DE" w:rsidP="008B08DE">
      <w:pPr>
        <w:bidi/>
        <w:jc w:val="both"/>
        <w:rPr>
          <w:rFonts w:cs="David" w:hint="cs"/>
          <w:rtl/>
        </w:rPr>
      </w:pPr>
    </w:p>
    <w:p w14:paraId="0F4C008E" w14:textId="77777777" w:rsidR="008B08DE" w:rsidRDefault="008B08DE" w:rsidP="008B08DE">
      <w:pPr>
        <w:bidi/>
        <w:jc w:val="both"/>
        <w:rPr>
          <w:rFonts w:cs="David" w:hint="cs"/>
          <w:rtl/>
        </w:rPr>
      </w:pPr>
    </w:p>
    <w:p w14:paraId="71BE0F24" w14:textId="77777777" w:rsidR="008B08DE" w:rsidRDefault="008B08DE" w:rsidP="008B08DE">
      <w:pPr>
        <w:bidi/>
        <w:jc w:val="both"/>
        <w:rPr>
          <w:rFonts w:cs="David" w:hint="cs"/>
          <w:rtl/>
        </w:rPr>
      </w:pPr>
    </w:p>
    <w:p w14:paraId="2357C3D4" w14:textId="77777777" w:rsidR="008B08DE" w:rsidRDefault="008B08DE" w:rsidP="008B08DE">
      <w:pPr>
        <w:bidi/>
        <w:jc w:val="both"/>
        <w:rPr>
          <w:rFonts w:cs="David" w:hint="cs"/>
          <w:rtl/>
        </w:rPr>
      </w:pPr>
    </w:p>
    <w:p w14:paraId="79005748" w14:textId="77777777" w:rsidR="008B08DE" w:rsidRDefault="008B08DE" w:rsidP="008B08DE">
      <w:pPr>
        <w:bidi/>
        <w:jc w:val="both"/>
        <w:rPr>
          <w:rFonts w:cs="David" w:hint="cs"/>
          <w:rtl/>
        </w:rPr>
      </w:pPr>
    </w:p>
    <w:p w14:paraId="1D2158FF" w14:textId="77777777" w:rsidR="008B08DE" w:rsidRDefault="008B08DE" w:rsidP="008B08DE">
      <w:pPr>
        <w:bidi/>
        <w:jc w:val="both"/>
        <w:rPr>
          <w:rFonts w:cs="David" w:hint="cs"/>
          <w:rtl/>
        </w:rPr>
      </w:pPr>
    </w:p>
    <w:p w14:paraId="23600196" w14:textId="77777777" w:rsidR="008B08DE" w:rsidRPr="008B08DE" w:rsidRDefault="008B08DE" w:rsidP="008B08DE">
      <w:pPr>
        <w:bidi/>
        <w:jc w:val="both"/>
        <w:rPr>
          <w:rFonts w:cs="David" w:hint="cs"/>
          <w:rtl/>
        </w:rPr>
      </w:pPr>
    </w:p>
    <w:p w14:paraId="35298DE4"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163538BA" w14:textId="77777777" w:rsidR="008B08DE" w:rsidRPr="008B08DE" w:rsidRDefault="008B08DE" w:rsidP="008B08DE">
      <w:pPr>
        <w:bidi/>
        <w:jc w:val="both"/>
        <w:rPr>
          <w:rFonts w:cs="David"/>
          <w:rtl/>
        </w:rPr>
      </w:pPr>
    </w:p>
    <w:p w14:paraId="12CDE355" w14:textId="77777777" w:rsidR="008B08DE" w:rsidRPr="008B08DE" w:rsidRDefault="008B08DE" w:rsidP="008B08DE">
      <w:pPr>
        <w:bidi/>
        <w:jc w:val="both"/>
        <w:rPr>
          <w:rFonts w:cs="David" w:hint="cs"/>
          <w:rtl/>
        </w:rPr>
      </w:pPr>
      <w:r w:rsidRPr="008B08DE">
        <w:rPr>
          <w:rFonts w:cs="David"/>
          <w:rtl/>
        </w:rPr>
        <w:tab/>
      </w:r>
      <w:r w:rsidRPr="008B08DE">
        <w:rPr>
          <w:rFonts w:cs="David" w:hint="cs"/>
          <w:rtl/>
        </w:rPr>
        <w:t xml:space="preserve"> אתה תמיד בודד באופוזיציה.</w:t>
      </w:r>
    </w:p>
    <w:p w14:paraId="7F96EA59" w14:textId="77777777" w:rsidR="008B08DE" w:rsidRPr="008B08DE" w:rsidRDefault="008B08DE" w:rsidP="008B08DE">
      <w:pPr>
        <w:bidi/>
        <w:jc w:val="both"/>
        <w:rPr>
          <w:rFonts w:cs="David" w:hint="cs"/>
          <w:rtl/>
        </w:rPr>
      </w:pPr>
    </w:p>
    <w:p w14:paraId="5BA95A8E" w14:textId="77777777" w:rsidR="008B08DE" w:rsidRPr="008B08DE" w:rsidRDefault="008B08DE" w:rsidP="008B08DE">
      <w:pPr>
        <w:bidi/>
        <w:jc w:val="both"/>
        <w:rPr>
          <w:rFonts w:cs="David" w:hint="cs"/>
          <w:u w:val="single"/>
          <w:rtl/>
        </w:rPr>
      </w:pPr>
      <w:r w:rsidRPr="008B08DE">
        <w:rPr>
          <w:rFonts w:cs="David" w:hint="cs"/>
          <w:u w:val="single"/>
          <w:rtl/>
        </w:rPr>
        <w:t>אחמד טיבי:</w:t>
      </w:r>
    </w:p>
    <w:p w14:paraId="0B03EE1A" w14:textId="77777777" w:rsidR="008B08DE" w:rsidRPr="008B08DE" w:rsidRDefault="008B08DE" w:rsidP="008B08DE">
      <w:pPr>
        <w:bidi/>
        <w:jc w:val="both"/>
        <w:rPr>
          <w:rFonts w:cs="David" w:hint="cs"/>
          <w:u w:val="single"/>
          <w:rtl/>
        </w:rPr>
      </w:pPr>
    </w:p>
    <w:p w14:paraId="30D2203B" w14:textId="77777777" w:rsidR="008B08DE" w:rsidRPr="008B08DE" w:rsidRDefault="008B08DE" w:rsidP="008B08DE">
      <w:pPr>
        <w:bidi/>
        <w:jc w:val="both"/>
        <w:rPr>
          <w:rFonts w:cs="David" w:hint="cs"/>
          <w:rtl/>
        </w:rPr>
      </w:pPr>
      <w:r w:rsidRPr="008B08DE">
        <w:rPr>
          <w:rFonts w:cs="David" w:hint="cs"/>
          <w:rtl/>
        </w:rPr>
        <w:tab/>
        <w:t xml:space="preserve"> אני יושב פה סביב השולחן, ואני רואה שאני בודד באופוזיציה יחד עם חברי דני בן סימון.</w:t>
      </w:r>
    </w:p>
    <w:p w14:paraId="082B4789" w14:textId="77777777" w:rsidR="008B08DE" w:rsidRPr="008B08DE" w:rsidRDefault="008B08DE" w:rsidP="008B08DE">
      <w:pPr>
        <w:bidi/>
        <w:jc w:val="both"/>
        <w:rPr>
          <w:rFonts w:cs="David" w:hint="cs"/>
          <w:rtl/>
        </w:rPr>
      </w:pPr>
    </w:p>
    <w:p w14:paraId="7F640CE9" w14:textId="77777777" w:rsidR="008B08DE" w:rsidRPr="008B08DE" w:rsidRDefault="008B08DE" w:rsidP="008B08DE">
      <w:pPr>
        <w:bidi/>
        <w:jc w:val="both"/>
        <w:rPr>
          <w:rFonts w:cs="David" w:hint="cs"/>
          <w:rtl/>
        </w:rPr>
      </w:pPr>
      <w:r w:rsidRPr="008B08DE">
        <w:rPr>
          <w:rFonts w:cs="David" w:hint="cs"/>
          <w:u w:val="single"/>
          <w:rtl/>
        </w:rPr>
        <w:t>נסים זאב:</w:t>
      </w:r>
    </w:p>
    <w:p w14:paraId="3C50450D" w14:textId="77777777" w:rsidR="008B08DE" w:rsidRPr="008B08DE" w:rsidRDefault="008B08DE" w:rsidP="008B08DE">
      <w:pPr>
        <w:bidi/>
        <w:jc w:val="both"/>
        <w:rPr>
          <w:rFonts w:cs="David" w:hint="cs"/>
          <w:rtl/>
        </w:rPr>
      </w:pPr>
    </w:p>
    <w:p w14:paraId="6E75C7AE" w14:textId="77777777" w:rsidR="008B08DE" w:rsidRPr="008B08DE" w:rsidRDefault="008B08DE" w:rsidP="008B08DE">
      <w:pPr>
        <w:bidi/>
        <w:jc w:val="both"/>
        <w:rPr>
          <w:rFonts w:cs="David" w:hint="cs"/>
          <w:rtl/>
        </w:rPr>
      </w:pPr>
      <w:r w:rsidRPr="008B08DE">
        <w:rPr>
          <w:rFonts w:cs="David" w:hint="cs"/>
          <w:rtl/>
        </w:rPr>
        <w:tab/>
        <w:t>אדוני היושב ראש, אני מבקש ממך להעלות להצבעה.</w:t>
      </w:r>
    </w:p>
    <w:p w14:paraId="377A54C0" w14:textId="77777777" w:rsidR="008B08DE" w:rsidRPr="008B08DE" w:rsidRDefault="008B08DE" w:rsidP="008B08DE">
      <w:pPr>
        <w:bidi/>
        <w:jc w:val="both"/>
        <w:rPr>
          <w:rFonts w:cs="David" w:hint="cs"/>
          <w:rtl/>
        </w:rPr>
      </w:pPr>
    </w:p>
    <w:p w14:paraId="6B120B03"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2E3D53F3" w14:textId="77777777" w:rsidR="008B08DE" w:rsidRPr="008B08DE" w:rsidRDefault="008B08DE" w:rsidP="008B08DE">
      <w:pPr>
        <w:bidi/>
        <w:jc w:val="both"/>
        <w:rPr>
          <w:rFonts w:cs="David" w:hint="cs"/>
          <w:rtl/>
        </w:rPr>
      </w:pPr>
    </w:p>
    <w:p w14:paraId="01CA4D73" w14:textId="77777777" w:rsidR="008B08DE" w:rsidRPr="008B08DE" w:rsidRDefault="008B08DE" w:rsidP="008B08DE">
      <w:pPr>
        <w:bidi/>
        <w:jc w:val="both"/>
        <w:rPr>
          <w:rFonts w:cs="David" w:hint="cs"/>
          <w:rtl/>
        </w:rPr>
      </w:pPr>
      <w:r w:rsidRPr="008B08DE">
        <w:rPr>
          <w:rFonts w:cs="David" w:hint="cs"/>
          <w:rtl/>
        </w:rPr>
        <w:tab/>
        <w:t>מה להעלות להצבעה?</w:t>
      </w:r>
    </w:p>
    <w:p w14:paraId="4909E2C8" w14:textId="77777777" w:rsidR="008B08DE" w:rsidRPr="008B08DE" w:rsidRDefault="008B08DE" w:rsidP="008B08DE">
      <w:pPr>
        <w:bidi/>
        <w:jc w:val="both"/>
        <w:rPr>
          <w:rFonts w:cs="David" w:hint="cs"/>
          <w:rtl/>
        </w:rPr>
      </w:pPr>
    </w:p>
    <w:p w14:paraId="1B4E00BB"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1A7EC9E5" w14:textId="77777777" w:rsidR="008B08DE" w:rsidRPr="008B08DE" w:rsidRDefault="008B08DE" w:rsidP="008B08DE">
      <w:pPr>
        <w:tabs>
          <w:tab w:val="left" w:pos="389"/>
          <w:tab w:val="left" w:pos="1930"/>
        </w:tabs>
        <w:bidi/>
        <w:jc w:val="both"/>
        <w:rPr>
          <w:rFonts w:cs="David" w:hint="cs"/>
          <w:rtl/>
        </w:rPr>
      </w:pPr>
    </w:p>
    <w:p w14:paraId="0D14265E" w14:textId="77777777" w:rsidR="008B08DE" w:rsidRPr="008B08DE" w:rsidRDefault="008B08DE" w:rsidP="008B08DE">
      <w:pPr>
        <w:bidi/>
        <w:jc w:val="both"/>
        <w:rPr>
          <w:rFonts w:cs="David" w:hint="cs"/>
          <w:rtl/>
        </w:rPr>
      </w:pPr>
      <w:r w:rsidRPr="008B08DE">
        <w:rPr>
          <w:rFonts w:cs="David" w:hint="cs"/>
          <w:rtl/>
        </w:rPr>
        <w:tab/>
        <w:t xml:space="preserve"> שמחר הנושא הזה יעלה בוועדה.</w:t>
      </w:r>
    </w:p>
    <w:p w14:paraId="5910A543" w14:textId="77777777" w:rsidR="008B08DE" w:rsidRPr="008B08DE" w:rsidRDefault="008B08DE" w:rsidP="008B08DE">
      <w:pPr>
        <w:bidi/>
        <w:jc w:val="both"/>
        <w:rPr>
          <w:rFonts w:cs="David" w:hint="cs"/>
          <w:rtl/>
        </w:rPr>
      </w:pPr>
    </w:p>
    <w:p w14:paraId="6EA0CF42"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A3C019A" w14:textId="77777777" w:rsidR="008B08DE" w:rsidRPr="008B08DE" w:rsidRDefault="008B08DE" w:rsidP="008B08DE">
      <w:pPr>
        <w:bidi/>
        <w:jc w:val="both"/>
        <w:rPr>
          <w:rFonts w:cs="David" w:hint="cs"/>
          <w:rtl/>
        </w:rPr>
      </w:pPr>
    </w:p>
    <w:p w14:paraId="5B1636B4" w14:textId="77777777" w:rsidR="008B08DE" w:rsidRPr="008B08DE" w:rsidRDefault="008B08DE" w:rsidP="008B08DE">
      <w:pPr>
        <w:bidi/>
        <w:jc w:val="both"/>
        <w:rPr>
          <w:rFonts w:cs="David" w:hint="cs"/>
          <w:rtl/>
        </w:rPr>
      </w:pPr>
      <w:r w:rsidRPr="008B08DE">
        <w:rPr>
          <w:rFonts w:cs="David" w:hint="cs"/>
          <w:rtl/>
        </w:rPr>
        <w:tab/>
        <w:t>לא, אין דברים- -</w:t>
      </w:r>
    </w:p>
    <w:p w14:paraId="7E3D7559" w14:textId="77777777" w:rsidR="008B08DE" w:rsidRPr="008B08DE" w:rsidRDefault="008B08DE" w:rsidP="008B08DE">
      <w:pPr>
        <w:bidi/>
        <w:jc w:val="both"/>
        <w:rPr>
          <w:rFonts w:cs="David" w:hint="cs"/>
          <w:rtl/>
        </w:rPr>
      </w:pPr>
    </w:p>
    <w:p w14:paraId="16CBCEFF"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23D0C343" w14:textId="77777777" w:rsidR="008B08DE" w:rsidRPr="008B08DE" w:rsidRDefault="008B08DE" w:rsidP="008B08DE">
      <w:pPr>
        <w:tabs>
          <w:tab w:val="left" w:pos="389"/>
          <w:tab w:val="left" w:pos="1930"/>
        </w:tabs>
        <w:bidi/>
        <w:jc w:val="both"/>
        <w:rPr>
          <w:rFonts w:cs="David" w:hint="cs"/>
          <w:rtl/>
        </w:rPr>
      </w:pPr>
    </w:p>
    <w:p w14:paraId="1ADFA4C7" w14:textId="77777777" w:rsidR="008B08DE" w:rsidRPr="008B08DE" w:rsidRDefault="008B08DE" w:rsidP="008B08DE">
      <w:pPr>
        <w:bidi/>
        <w:jc w:val="both"/>
        <w:rPr>
          <w:rFonts w:cs="David" w:hint="cs"/>
          <w:rtl/>
        </w:rPr>
      </w:pPr>
      <w:r w:rsidRPr="008B08DE">
        <w:rPr>
          <w:rFonts w:cs="David" w:hint="cs"/>
          <w:rtl/>
        </w:rPr>
        <w:tab/>
        <w:t xml:space="preserve"> מה זה, "אין דברים"?</w:t>
      </w:r>
    </w:p>
    <w:p w14:paraId="10C12C0E" w14:textId="77777777" w:rsidR="008B08DE" w:rsidRPr="008B08DE" w:rsidRDefault="008B08DE" w:rsidP="008B08DE">
      <w:pPr>
        <w:bidi/>
        <w:jc w:val="both"/>
        <w:rPr>
          <w:rFonts w:cs="David" w:hint="cs"/>
          <w:rtl/>
        </w:rPr>
      </w:pPr>
    </w:p>
    <w:p w14:paraId="5DC3CCAE"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B9026DF" w14:textId="77777777" w:rsidR="008B08DE" w:rsidRPr="008B08DE" w:rsidRDefault="008B08DE" w:rsidP="008B08DE">
      <w:pPr>
        <w:bidi/>
        <w:jc w:val="both"/>
        <w:rPr>
          <w:rFonts w:cs="David" w:hint="cs"/>
          <w:rtl/>
        </w:rPr>
      </w:pPr>
    </w:p>
    <w:p w14:paraId="243015ED" w14:textId="77777777" w:rsidR="008B08DE" w:rsidRPr="008B08DE" w:rsidRDefault="008B08DE" w:rsidP="008B08DE">
      <w:pPr>
        <w:bidi/>
        <w:jc w:val="both"/>
        <w:rPr>
          <w:rFonts w:cs="David" w:hint="cs"/>
          <w:rtl/>
        </w:rPr>
      </w:pPr>
      <w:r w:rsidRPr="008B08DE">
        <w:rPr>
          <w:rFonts w:cs="David" w:hint="cs"/>
          <w:rtl/>
        </w:rPr>
        <w:tab/>
        <w:t>לא. מצביעים על זה.</w:t>
      </w:r>
    </w:p>
    <w:p w14:paraId="63C5E190" w14:textId="77777777" w:rsidR="008B08DE" w:rsidRPr="008B08DE" w:rsidRDefault="008B08DE" w:rsidP="008B08DE">
      <w:pPr>
        <w:bidi/>
        <w:jc w:val="both"/>
        <w:rPr>
          <w:rFonts w:cs="David" w:hint="cs"/>
          <w:rtl/>
        </w:rPr>
      </w:pPr>
    </w:p>
    <w:p w14:paraId="396B418E"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62BEC22B" w14:textId="77777777" w:rsidR="008B08DE" w:rsidRPr="008B08DE" w:rsidRDefault="008B08DE" w:rsidP="008B08DE">
      <w:pPr>
        <w:tabs>
          <w:tab w:val="left" w:pos="389"/>
          <w:tab w:val="left" w:pos="1930"/>
        </w:tabs>
        <w:bidi/>
        <w:jc w:val="both"/>
        <w:rPr>
          <w:rFonts w:cs="David" w:hint="cs"/>
          <w:rtl/>
        </w:rPr>
      </w:pPr>
    </w:p>
    <w:p w14:paraId="4B2BE6CE" w14:textId="77777777" w:rsidR="008B08DE" w:rsidRPr="008B08DE" w:rsidRDefault="008B08DE" w:rsidP="008B08DE">
      <w:pPr>
        <w:bidi/>
        <w:jc w:val="both"/>
        <w:rPr>
          <w:rFonts w:cs="David" w:hint="cs"/>
          <w:rtl/>
        </w:rPr>
      </w:pPr>
      <w:r w:rsidRPr="008B08DE">
        <w:rPr>
          <w:rFonts w:cs="David" w:hint="cs"/>
          <w:rtl/>
        </w:rPr>
        <w:tab/>
        <w:t xml:space="preserve"> אני חבר ועדת כנסת, ואני מבקש ממך- -</w:t>
      </w:r>
    </w:p>
    <w:p w14:paraId="6E4237FD" w14:textId="77777777" w:rsidR="008B08DE" w:rsidRPr="008B08DE" w:rsidRDefault="008B08DE" w:rsidP="008B08DE">
      <w:pPr>
        <w:bidi/>
        <w:jc w:val="both"/>
        <w:rPr>
          <w:rFonts w:cs="David" w:hint="cs"/>
          <w:rtl/>
        </w:rPr>
      </w:pPr>
    </w:p>
    <w:p w14:paraId="7D6AC5DD"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435B14A" w14:textId="77777777" w:rsidR="008B08DE" w:rsidRPr="008B08DE" w:rsidRDefault="008B08DE" w:rsidP="008B08DE">
      <w:pPr>
        <w:bidi/>
        <w:jc w:val="both"/>
        <w:rPr>
          <w:rFonts w:cs="David" w:hint="cs"/>
          <w:rtl/>
        </w:rPr>
      </w:pPr>
    </w:p>
    <w:p w14:paraId="1ADF1D0E" w14:textId="77777777" w:rsidR="008B08DE" w:rsidRPr="008B08DE" w:rsidRDefault="008B08DE" w:rsidP="008B08DE">
      <w:pPr>
        <w:bidi/>
        <w:jc w:val="both"/>
        <w:rPr>
          <w:rFonts w:cs="David" w:hint="cs"/>
          <w:rtl/>
        </w:rPr>
      </w:pPr>
      <w:r w:rsidRPr="008B08DE">
        <w:rPr>
          <w:rFonts w:cs="David" w:hint="cs"/>
          <w:rtl/>
        </w:rPr>
        <w:tab/>
        <w:t xml:space="preserve">אבל ועדת הכנסת לא קובעת לעצמה סדר יום. יש טעות בידיך. אני יכול להעלות את הבקשה להצבעה, אם אתם רוצים, ואני יכול לא להעלות אותה לבקשה. </w:t>
      </w:r>
    </w:p>
    <w:p w14:paraId="7C6A6C43" w14:textId="77777777" w:rsidR="008B08DE" w:rsidRPr="008B08DE" w:rsidRDefault="008B08DE" w:rsidP="008B08DE">
      <w:pPr>
        <w:bidi/>
        <w:jc w:val="both"/>
        <w:rPr>
          <w:rFonts w:cs="David" w:hint="cs"/>
          <w:rtl/>
        </w:rPr>
      </w:pPr>
    </w:p>
    <w:p w14:paraId="19C83FCD" w14:textId="77777777" w:rsidR="008B08DE" w:rsidRPr="008B08DE" w:rsidRDefault="008B08DE" w:rsidP="008B08DE">
      <w:pPr>
        <w:bidi/>
        <w:jc w:val="both"/>
        <w:rPr>
          <w:rFonts w:cs="David" w:hint="cs"/>
          <w:rtl/>
        </w:rPr>
      </w:pPr>
      <w:r w:rsidRPr="008B08DE">
        <w:rPr>
          <w:rFonts w:cs="David" w:hint="cs"/>
          <w:u w:val="single"/>
          <w:rtl/>
        </w:rPr>
        <w:t>נסים זאב:</w:t>
      </w:r>
    </w:p>
    <w:p w14:paraId="32445FE2" w14:textId="77777777" w:rsidR="008B08DE" w:rsidRPr="008B08DE" w:rsidRDefault="008B08DE" w:rsidP="008B08DE">
      <w:pPr>
        <w:bidi/>
        <w:jc w:val="both"/>
        <w:rPr>
          <w:rFonts w:cs="David" w:hint="cs"/>
          <w:rtl/>
        </w:rPr>
      </w:pPr>
    </w:p>
    <w:p w14:paraId="041F34BA" w14:textId="77777777" w:rsidR="008B08DE" w:rsidRPr="008B08DE" w:rsidRDefault="008B08DE" w:rsidP="008B08DE">
      <w:pPr>
        <w:bidi/>
        <w:jc w:val="both"/>
        <w:rPr>
          <w:rFonts w:cs="David" w:hint="cs"/>
          <w:rtl/>
        </w:rPr>
      </w:pPr>
      <w:r w:rsidRPr="008B08DE">
        <w:rPr>
          <w:rFonts w:cs="David" w:hint="cs"/>
          <w:rtl/>
        </w:rPr>
        <w:tab/>
        <w:t xml:space="preserve">אבל יכולים לבקש חברי ועדה לדחות את הנושא למחר. </w:t>
      </w:r>
    </w:p>
    <w:p w14:paraId="3C366BF5" w14:textId="77777777" w:rsidR="008B08DE" w:rsidRPr="008B08DE" w:rsidRDefault="008B08DE" w:rsidP="008B08DE">
      <w:pPr>
        <w:bidi/>
        <w:jc w:val="both"/>
        <w:rPr>
          <w:rFonts w:cs="David" w:hint="cs"/>
          <w:rtl/>
        </w:rPr>
      </w:pPr>
    </w:p>
    <w:p w14:paraId="0ED86C2D"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1FBAA97B" w14:textId="77777777" w:rsidR="008B08DE" w:rsidRPr="008B08DE" w:rsidRDefault="008B08DE" w:rsidP="008B08DE">
      <w:pPr>
        <w:bidi/>
        <w:jc w:val="both"/>
        <w:rPr>
          <w:rFonts w:cs="David" w:hint="cs"/>
          <w:rtl/>
        </w:rPr>
      </w:pPr>
    </w:p>
    <w:p w14:paraId="570490D3" w14:textId="77777777" w:rsidR="008B08DE" w:rsidRPr="008B08DE" w:rsidRDefault="008B08DE" w:rsidP="008B08DE">
      <w:pPr>
        <w:bidi/>
        <w:jc w:val="both"/>
        <w:rPr>
          <w:rFonts w:cs="David" w:hint="cs"/>
          <w:rtl/>
        </w:rPr>
      </w:pPr>
      <w:r w:rsidRPr="008B08DE">
        <w:rPr>
          <w:rFonts w:cs="David" w:hint="cs"/>
          <w:rtl/>
        </w:rPr>
        <w:tab/>
        <w:t>יכולים. אבל אני לא חייב לשים אותו על סדר היום.</w:t>
      </w:r>
    </w:p>
    <w:p w14:paraId="6534D0E2" w14:textId="77777777" w:rsidR="008B08DE" w:rsidRPr="008B08DE" w:rsidRDefault="008B08DE" w:rsidP="008B08DE">
      <w:pPr>
        <w:bidi/>
        <w:jc w:val="both"/>
        <w:rPr>
          <w:rFonts w:cs="David" w:hint="cs"/>
          <w:rtl/>
        </w:rPr>
      </w:pPr>
    </w:p>
    <w:p w14:paraId="363E4CF6"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0F1B5190" w14:textId="77777777" w:rsidR="008B08DE" w:rsidRPr="008B08DE" w:rsidRDefault="008B08DE" w:rsidP="008B08DE">
      <w:pPr>
        <w:tabs>
          <w:tab w:val="left" w:pos="389"/>
          <w:tab w:val="left" w:pos="1930"/>
        </w:tabs>
        <w:bidi/>
        <w:jc w:val="both"/>
        <w:rPr>
          <w:rFonts w:cs="David" w:hint="cs"/>
          <w:rtl/>
        </w:rPr>
      </w:pPr>
    </w:p>
    <w:p w14:paraId="2614ACC6" w14:textId="77777777" w:rsidR="008B08DE" w:rsidRPr="008B08DE" w:rsidRDefault="008B08DE" w:rsidP="008B08DE">
      <w:pPr>
        <w:bidi/>
        <w:jc w:val="both"/>
        <w:rPr>
          <w:rFonts w:cs="David" w:hint="cs"/>
          <w:rtl/>
        </w:rPr>
      </w:pPr>
      <w:r w:rsidRPr="008B08DE">
        <w:rPr>
          <w:rFonts w:cs="David" w:hint="cs"/>
          <w:rtl/>
        </w:rPr>
        <w:tab/>
        <w:t xml:space="preserve"> אם חברים רוצים ומבקשים לדחות אני מבקש ממך לדחות את זה. </w:t>
      </w:r>
    </w:p>
    <w:p w14:paraId="0234E8E6" w14:textId="77777777" w:rsidR="008B08DE" w:rsidRPr="008B08DE" w:rsidRDefault="008B08DE" w:rsidP="008B08DE">
      <w:pPr>
        <w:bidi/>
        <w:jc w:val="both"/>
        <w:rPr>
          <w:rFonts w:cs="David" w:hint="cs"/>
          <w:rtl/>
        </w:rPr>
      </w:pPr>
    </w:p>
    <w:p w14:paraId="42D75F2D" w14:textId="77777777" w:rsidR="008B08DE" w:rsidRDefault="008B08DE" w:rsidP="008B08DE">
      <w:pPr>
        <w:bidi/>
        <w:jc w:val="both"/>
        <w:rPr>
          <w:rFonts w:cs="David" w:hint="cs"/>
          <w:u w:val="single"/>
          <w:rtl/>
        </w:rPr>
      </w:pPr>
    </w:p>
    <w:p w14:paraId="5B6B0DDA" w14:textId="77777777" w:rsidR="008B08DE" w:rsidRDefault="008B08DE" w:rsidP="008B08DE">
      <w:pPr>
        <w:bidi/>
        <w:jc w:val="both"/>
        <w:rPr>
          <w:rFonts w:cs="David" w:hint="cs"/>
          <w:u w:val="single"/>
          <w:rtl/>
        </w:rPr>
      </w:pPr>
    </w:p>
    <w:p w14:paraId="34FF4022" w14:textId="77777777" w:rsidR="008B08DE" w:rsidRDefault="008B08DE" w:rsidP="008B08DE">
      <w:pPr>
        <w:bidi/>
        <w:jc w:val="both"/>
        <w:rPr>
          <w:rFonts w:cs="David" w:hint="cs"/>
          <w:u w:val="single"/>
          <w:rtl/>
        </w:rPr>
      </w:pPr>
    </w:p>
    <w:p w14:paraId="3F4C2D52"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8737BE0" w14:textId="77777777" w:rsidR="008B08DE" w:rsidRPr="008B08DE" w:rsidRDefault="008B08DE" w:rsidP="008B08DE">
      <w:pPr>
        <w:bidi/>
        <w:jc w:val="both"/>
        <w:rPr>
          <w:rFonts w:cs="David" w:hint="cs"/>
          <w:rtl/>
        </w:rPr>
      </w:pPr>
    </w:p>
    <w:p w14:paraId="31643F74" w14:textId="77777777" w:rsidR="008B08DE" w:rsidRPr="008B08DE" w:rsidRDefault="008B08DE" w:rsidP="008B08DE">
      <w:pPr>
        <w:bidi/>
        <w:jc w:val="both"/>
        <w:rPr>
          <w:rFonts w:cs="David" w:hint="cs"/>
          <w:rtl/>
        </w:rPr>
      </w:pPr>
      <w:r w:rsidRPr="008B08DE">
        <w:rPr>
          <w:rFonts w:cs="David" w:hint="cs"/>
          <w:rtl/>
        </w:rPr>
        <w:tab/>
        <w:t>אז בהתאם לבקשתך אני לא מעלה את הנושא להצבעה היום, והוא יעלה להצבעה במועד שאראה לנכון.</w:t>
      </w:r>
    </w:p>
    <w:p w14:paraId="6DE32160" w14:textId="77777777" w:rsidR="008B08DE" w:rsidRPr="008B08DE" w:rsidRDefault="008B08DE" w:rsidP="008B08DE">
      <w:pPr>
        <w:bidi/>
        <w:jc w:val="both"/>
        <w:rPr>
          <w:rFonts w:cs="David" w:hint="cs"/>
          <w:rtl/>
        </w:rPr>
      </w:pPr>
    </w:p>
    <w:p w14:paraId="3D8450B8" w14:textId="77777777" w:rsidR="008B08DE" w:rsidRPr="008B08DE" w:rsidRDefault="008B08DE" w:rsidP="008B08DE">
      <w:pPr>
        <w:bidi/>
        <w:jc w:val="both"/>
        <w:rPr>
          <w:rFonts w:cs="David" w:hint="cs"/>
          <w:rtl/>
        </w:rPr>
      </w:pPr>
      <w:r w:rsidRPr="008B08DE">
        <w:rPr>
          <w:rFonts w:cs="David" w:hint="cs"/>
          <w:u w:val="single"/>
          <w:rtl/>
        </w:rPr>
        <w:t>אחמד טיבי:</w:t>
      </w:r>
    </w:p>
    <w:p w14:paraId="18196B9A" w14:textId="77777777" w:rsidR="008B08DE" w:rsidRPr="008B08DE" w:rsidRDefault="008B08DE" w:rsidP="008B08DE">
      <w:pPr>
        <w:bidi/>
        <w:jc w:val="both"/>
        <w:rPr>
          <w:rFonts w:cs="David" w:hint="cs"/>
          <w:rtl/>
        </w:rPr>
      </w:pPr>
    </w:p>
    <w:p w14:paraId="2241B4BC" w14:textId="77777777" w:rsidR="008B08DE" w:rsidRPr="008B08DE" w:rsidRDefault="008B08DE" w:rsidP="008B08DE">
      <w:pPr>
        <w:bidi/>
        <w:jc w:val="both"/>
        <w:rPr>
          <w:rFonts w:cs="David" w:hint="cs"/>
          <w:rtl/>
        </w:rPr>
      </w:pPr>
      <w:r w:rsidRPr="008B08DE">
        <w:rPr>
          <w:rFonts w:cs="David" w:hint="cs"/>
          <w:rtl/>
        </w:rPr>
        <w:tab/>
        <w:t>אגב, חשוב להכריע בנושא הזה, חבר הכנסת זאב. תביא את זה להצבעה. האיש ביקש פטור מחובת הנחה, הנושא נמצא על סדר היום- -</w:t>
      </w:r>
    </w:p>
    <w:p w14:paraId="4DBF5634" w14:textId="77777777" w:rsidR="008B08DE" w:rsidRPr="008B08DE" w:rsidRDefault="008B08DE" w:rsidP="008B08DE">
      <w:pPr>
        <w:bidi/>
        <w:jc w:val="both"/>
        <w:rPr>
          <w:rFonts w:cs="David" w:hint="cs"/>
          <w:rtl/>
        </w:rPr>
      </w:pPr>
    </w:p>
    <w:p w14:paraId="405AF4CA" w14:textId="77777777" w:rsidR="008B08DE" w:rsidRPr="008B08DE" w:rsidRDefault="008B08DE" w:rsidP="008B08DE">
      <w:pPr>
        <w:bidi/>
        <w:jc w:val="both"/>
        <w:rPr>
          <w:rFonts w:cs="David" w:hint="cs"/>
          <w:rtl/>
        </w:rPr>
      </w:pPr>
      <w:r w:rsidRPr="008B08DE">
        <w:rPr>
          <w:rFonts w:cs="David" w:hint="cs"/>
          <w:u w:val="single"/>
          <w:rtl/>
        </w:rPr>
        <w:t>נסים זאב:</w:t>
      </w:r>
    </w:p>
    <w:p w14:paraId="7C6DB26F" w14:textId="77777777" w:rsidR="008B08DE" w:rsidRPr="008B08DE" w:rsidRDefault="008B08DE" w:rsidP="008B08DE">
      <w:pPr>
        <w:bidi/>
        <w:jc w:val="both"/>
        <w:rPr>
          <w:rFonts w:cs="David" w:hint="cs"/>
          <w:rtl/>
        </w:rPr>
      </w:pPr>
    </w:p>
    <w:p w14:paraId="1763505A" w14:textId="77777777" w:rsidR="008B08DE" w:rsidRPr="008B08DE" w:rsidRDefault="008B08DE" w:rsidP="008B08DE">
      <w:pPr>
        <w:bidi/>
        <w:jc w:val="both"/>
        <w:rPr>
          <w:rFonts w:cs="David" w:hint="cs"/>
          <w:rtl/>
        </w:rPr>
      </w:pPr>
      <w:r w:rsidRPr="008B08DE">
        <w:rPr>
          <w:rFonts w:cs="David" w:hint="cs"/>
          <w:rtl/>
        </w:rPr>
        <w:tab/>
        <w:t xml:space="preserve"> הפזיזות מהשטן.</w:t>
      </w:r>
    </w:p>
    <w:p w14:paraId="580E4245" w14:textId="77777777" w:rsidR="008B08DE" w:rsidRPr="008B08DE" w:rsidRDefault="008B08DE" w:rsidP="008B08DE">
      <w:pPr>
        <w:bidi/>
        <w:jc w:val="both"/>
        <w:rPr>
          <w:rFonts w:cs="David" w:hint="cs"/>
          <w:rtl/>
        </w:rPr>
      </w:pPr>
    </w:p>
    <w:p w14:paraId="36112609" w14:textId="77777777" w:rsidR="008B08DE" w:rsidRPr="008B08DE" w:rsidRDefault="008B08DE" w:rsidP="008B08DE">
      <w:pPr>
        <w:bidi/>
        <w:jc w:val="both"/>
        <w:rPr>
          <w:rFonts w:cs="David" w:hint="cs"/>
          <w:u w:val="single"/>
          <w:rtl/>
        </w:rPr>
      </w:pPr>
      <w:r w:rsidRPr="008B08DE">
        <w:rPr>
          <w:rFonts w:cs="David" w:hint="cs"/>
          <w:u w:val="single"/>
          <w:rtl/>
        </w:rPr>
        <w:t>אחמד טיבי:</w:t>
      </w:r>
    </w:p>
    <w:p w14:paraId="4AED005C" w14:textId="77777777" w:rsidR="008B08DE" w:rsidRPr="008B08DE" w:rsidRDefault="008B08DE" w:rsidP="008B08DE">
      <w:pPr>
        <w:bidi/>
        <w:jc w:val="both"/>
        <w:rPr>
          <w:rFonts w:cs="David" w:hint="cs"/>
          <w:u w:val="single"/>
          <w:rtl/>
        </w:rPr>
      </w:pPr>
    </w:p>
    <w:p w14:paraId="0133A224" w14:textId="77777777" w:rsidR="008B08DE" w:rsidRPr="008B08DE" w:rsidRDefault="008B08DE" w:rsidP="008B08DE">
      <w:pPr>
        <w:bidi/>
        <w:jc w:val="both"/>
        <w:rPr>
          <w:rFonts w:cs="David" w:hint="cs"/>
          <w:rtl/>
        </w:rPr>
      </w:pPr>
      <w:r w:rsidRPr="008B08DE">
        <w:rPr>
          <w:rFonts w:cs="David" w:hint="cs"/>
          <w:rtl/>
        </w:rPr>
        <w:tab/>
        <w:t>- - למה לא להכריע?</w:t>
      </w:r>
    </w:p>
    <w:p w14:paraId="34DFF4F4" w14:textId="77777777" w:rsidR="008B08DE" w:rsidRPr="008B08DE" w:rsidRDefault="008B08DE" w:rsidP="008B08DE">
      <w:pPr>
        <w:bidi/>
        <w:jc w:val="both"/>
        <w:rPr>
          <w:rFonts w:cs="David" w:hint="cs"/>
          <w:rtl/>
        </w:rPr>
      </w:pPr>
    </w:p>
    <w:p w14:paraId="0EC4FF20" w14:textId="77777777" w:rsidR="008B08DE" w:rsidRPr="008B08DE" w:rsidRDefault="008B08DE" w:rsidP="008B08DE">
      <w:pPr>
        <w:tabs>
          <w:tab w:val="left" w:pos="389"/>
          <w:tab w:val="left" w:pos="1930"/>
        </w:tabs>
        <w:bidi/>
        <w:jc w:val="both"/>
        <w:rPr>
          <w:rFonts w:cs="David" w:hint="cs"/>
          <w:u w:val="single"/>
          <w:rtl/>
        </w:rPr>
      </w:pPr>
      <w:r w:rsidRPr="008B08DE">
        <w:rPr>
          <w:rFonts w:cs="David" w:hint="cs"/>
          <w:u w:val="single"/>
          <w:rtl/>
        </w:rPr>
        <w:t>נסים זאב:</w:t>
      </w:r>
    </w:p>
    <w:p w14:paraId="367C1C5F" w14:textId="77777777" w:rsidR="008B08DE" w:rsidRPr="008B08DE" w:rsidRDefault="008B08DE" w:rsidP="008B08DE">
      <w:pPr>
        <w:tabs>
          <w:tab w:val="left" w:pos="389"/>
          <w:tab w:val="left" w:pos="1930"/>
        </w:tabs>
        <w:bidi/>
        <w:jc w:val="both"/>
        <w:rPr>
          <w:rFonts w:cs="David" w:hint="cs"/>
          <w:rtl/>
        </w:rPr>
      </w:pPr>
    </w:p>
    <w:p w14:paraId="52592B03" w14:textId="77777777" w:rsidR="008B08DE" w:rsidRPr="008B08DE" w:rsidRDefault="008B08DE" w:rsidP="008B08DE">
      <w:pPr>
        <w:bidi/>
        <w:jc w:val="both"/>
        <w:rPr>
          <w:rFonts w:cs="David" w:hint="cs"/>
          <w:rtl/>
        </w:rPr>
      </w:pPr>
      <w:r w:rsidRPr="008B08DE">
        <w:rPr>
          <w:rFonts w:cs="David" w:hint="cs"/>
          <w:rtl/>
        </w:rPr>
        <w:tab/>
        <w:t xml:space="preserve"> הפזיזות מהשטן. יש דברים שדורשים שיקול דעת.</w:t>
      </w:r>
    </w:p>
    <w:p w14:paraId="41D3E09D" w14:textId="77777777" w:rsidR="008B08DE" w:rsidRPr="008B08DE" w:rsidRDefault="008B08DE" w:rsidP="008B08DE">
      <w:pPr>
        <w:bidi/>
        <w:jc w:val="both"/>
        <w:rPr>
          <w:rFonts w:cs="David" w:hint="cs"/>
          <w:rtl/>
        </w:rPr>
      </w:pPr>
    </w:p>
    <w:p w14:paraId="785CCEA8" w14:textId="77777777" w:rsidR="008B08DE" w:rsidRPr="008B08DE" w:rsidRDefault="008B08DE" w:rsidP="008B08DE">
      <w:pPr>
        <w:bidi/>
        <w:jc w:val="both"/>
        <w:rPr>
          <w:rFonts w:cs="David" w:hint="cs"/>
          <w:u w:val="single"/>
          <w:rtl/>
        </w:rPr>
      </w:pPr>
      <w:r w:rsidRPr="008B08DE">
        <w:rPr>
          <w:rFonts w:cs="David" w:hint="cs"/>
          <w:u w:val="single"/>
          <w:rtl/>
        </w:rPr>
        <w:t>אחמד טיבי:</w:t>
      </w:r>
    </w:p>
    <w:p w14:paraId="1B710B41" w14:textId="77777777" w:rsidR="008B08DE" w:rsidRPr="008B08DE" w:rsidRDefault="008B08DE" w:rsidP="008B08DE">
      <w:pPr>
        <w:bidi/>
        <w:jc w:val="both"/>
        <w:rPr>
          <w:rFonts w:cs="David" w:hint="cs"/>
          <w:u w:val="single"/>
          <w:rtl/>
        </w:rPr>
      </w:pPr>
    </w:p>
    <w:p w14:paraId="5AC978C8" w14:textId="77777777" w:rsidR="008B08DE" w:rsidRPr="008B08DE" w:rsidRDefault="008B08DE" w:rsidP="008B08DE">
      <w:pPr>
        <w:bidi/>
        <w:jc w:val="both"/>
        <w:rPr>
          <w:rFonts w:cs="David" w:hint="cs"/>
          <w:rtl/>
        </w:rPr>
      </w:pPr>
      <w:r w:rsidRPr="008B08DE">
        <w:rPr>
          <w:rFonts w:cs="David" w:hint="cs"/>
          <w:rtl/>
        </w:rPr>
        <w:tab/>
        <w:t xml:space="preserve"> בוא נצביע.</w:t>
      </w:r>
    </w:p>
    <w:p w14:paraId="7E2B6506" w14:textId="77777777" w:rsidR="008B08DE" w:rsidRPr="008B08DE" w:rsidRDefault="008B08DE" w:rsidP="008B08DE">
      <w:pPr>
        <w:bidi/>
        <w:jc w:val="both"/>
        <w:rPr>
          <w:rFonts w:cs="David" w:hint="cs"/>
          <w:rtl/>
        </w:rPr>
      </w:pPr>
    </w:p>
    <w:p w14:paraId="61CF853F" w14:textId="77777777" w:rsidR="008B08DE" w:rsidRPr="008B08DE" w:rsidRDefault="008B08DE" w:rsidP="008B08DE">
      <w:pPr>
        <w:bidi/>
        <w:jc w:val="both"/>
        <w:rPr>
          <w:rFonts w:cs="David" w:hint="cs"/>
          <w:u w:val="single"/>
          <w:rtl/>
        </w:rPr>
      </w:pPr>
      <w:r w:rsidRPr="008B08DE">
        <w:rPr>
          <w:rFonts w:cs="David" w:hint="cs"/>
          <w:u w:val="single"/>
          <w:rtl/>
        </w:rPr>
        <w:t xml:space="preserve">ציון </w:t>
      </w:r>
      <w:proofErr w:type="spellStart"/>
      <w:r w:rsidRPr="008B08DE">
        <w:rPr>
          <w:rFonts w:cs="David" w:hint="cs"/>
          <w:u w:val="single"/>
          <w:rtl/>
        </w:rPr>
        <w:t>פיניאן</w:t>
      </w:r>
      <w:proofErr w:type="spellEnd"/>
      <w:r w:rsidRPr="008B08DE">
        <w:rPr>
          <w:rFonts w:cs="David" w:hint="cs"/>
          <w:u w:val="single"/>
          <w:rtl/>
        </w:rPr>
        <w:t>:</w:t>
      </w:r>
    </w:p>
    <w:p w14:paraId="7137BBA4" w14:textId="77777777" w:rsidR="008B08DE" w:rsidRPr="008B08DE" w:rsidRDefault="008B08DE" w:rsidP="008B08DE">
      <w:pPr>
        <w:bidi/>
        <w:jc w:val="both"/>
        <w:rPr>
          <w:rFonts w:cs="David" w:hint="cs"/>
          <w:rtl/>
        </w:rPr>
      </w:pPr>
    </w:p>
    <w:p w14:paraId="02268927" w14:textId="77777777" w:rsidR="008B08DE" w:rsidRPr="008B08DE" w:rsidRDefault="008B08DE" w:rsidP="008B08DE">
      <w:pPr>
        <w:bidi/>
        <w:jc w:val="both"/>
        <w:rPr>
          <w:rFonts w:cs="David" w:hint="cs"/>
          <w:rtl/>
        </w:rPr>
      </w:pPr>
      <w:r w:rsidRPr="008B08DE">
        <w:rPr>
          <w:rFonts w:cs="David" w:hint="cs"/>
          <w:rtl/>
        </w:rPr>
        <w:tab/>
        <w:t>אני מציע לא להביא את זה להצבעה.</w:t>
      </w:r>
    </w:p>
    <w:p w14:paraId="1B685957" w14:textId="77777777" w:rsidR="008B08DE" w:rsidRPr="008B08DE" w:rsidRDefault="008B08DE" w:rsidP="008B08DE">
      <w:pPr>
        <w:bidi/>
        <w:jc w:val="both"/>
        <w:rPr>
          <w:rFonts w:cs="David" w:hint="cs"/>
          <w:rtl/>
        </w:rPr>
      </w:pPr>
    </w:p>
    <w:p w14:paraId="0D380C9E"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3A48C1BF" w14:textId="77777777" w:rsidR="008B08DE" w:rsidRPr="008B08DE" w:rsidRDefault="008B08DE" w:rsidP="008B08DE">
      <w:pPr>
        <w:bidi/>
        <w:jc w:val="both"/>
        <w:rPr>
          <w:rFonts w:cs="David" w:hint="cs"/>
          <w:rtl/>
        </w:rPr>
      </w:pPr>
    </w:p>
    <w:p w14:paraId="143D86A5" w14:textId="77777777" w:rsidR="008B08DE" w:rsidRPr="008B08DE" w:rsidRDefault="008B08DE" w:rsidP="008B08DE">
      <w:pPr>
        <w:bidi/>
        <w:jc w:val="both"/>
        <w:rPr>
          <w:rFonts w:cs="David" w:hint="cs"/>
          <w:rtl/>
        </w:rPr>
      </w:pPr>
      <w:r w:rsidRPr="008B08DE">
        <w:rPr>
          <w:rFonts w:cs="David" w:hint="cs"/>
          <w:rtl/>
        </w:rPr>
        <w:tab/>
        <w:t xml:space="preserve">הודיע לי חבר הכנסת מיכאלי שהוא שינה את עמדתו, והוא מבקש שההצבעה תתקיים עכשיו. אגב, אני חושב שהוא צודק, ואני חושב שמי שרוצה לשנות את החוק </w:t>
      </w:r>
      <w:r w:rsidRPr="008B08DE">
        <w:rPr>
          <w:rFonts w:cs="David"/>
          <w:rtl/>
        </w:rPr>
        <w:t>–</w:t>
      </w:r>
      <w:r w:rsidRPr="008B08DE">
        <w:rPr>
          <w:rFonts w:cs="David" w:hint="cs"/>
          <w:rtl/>
        </w:rPr>
        <w:t xml:space="preserve"> הקרב הוא בוועדה, לא כאן.</w:t>
      </w:r>
    </w:p>
    <w:p w14:paraId="17631BA5" w14:textId="77777777" w:rsidR="008B08DE" w:rsidRPr="008B08DE" w:rsidRDefault="008B08DE" w:rsidP="008B08DE">
      <w:pPr>
        <w:bidi/>
        <w:jc w:val="both"/>
        <w:rPr>
          <w:rFonts w:cs="David" w:hint="cs"/>
          <w:rtl/>
        </w:rPr>
      </w:pPr>
    </w:p>
    <w:p w14:paraId="50284927" w14:textId="77777777" w:rsidR="008B08DE" w:rsidRPr="008B08DE" w:rsidRDefault="008B08DE" w:rsidP="008B08DE">
      <w:pPr>
        <w:bidi/>
        <w:jc w:val="both"/>
        <w:rPr>
          <w:rFonts w:cs="David" w:hint="cs"/>
          <w:rtl/>
        </w:rPr>
      </w:pPr>
      <w:r w:rsidRPr="008B08DE">
        <w:rPr>
          <w:rFonts w:cs="David" w:hint="cs"/>
          <w:rtl/>
        </w:rPr>
        <w:tab/>
        <w:t>אני בכל זאת מביא להצבעה את בקשתו של חבר הכנסת שטרית לאשר פטור מחובת הנחה להצעת החוק הזאת. מי בעד בקשתו של חבר הכנסת שטרית? 7; מי נגד? 4.</w:t>
      </w:r>
    </w:p>
    <w:p w14:paraId="348B508F" w14:textId="77777777" w:rsidR="008B08DE" w:rsidRPr="008B08DE" w:rsidRDefault="008B08DE" w:rsidP="008B08DE">
      <w:pPr>
        <w:bidi/>
        <w:jc w:val="both"/>
        <w:rPr>
          <w:rFonts w:cs="David" w:hint="cs"/>
          <w:rtl/>
        </w:rPr>
      </w:pPr>
    </w:p>
    <w:p w14:paraId="5F9E4D4C" w14:textId="77777777" w:rsidR="008B08DE" w:rsidRPr="008B08DE" w:rsidRDefault="008B08DE" w:rsidP="008B08DE">
      <w:pPr>
        <w:bidi/>
        <w:jc w:val="both"/>
        <w:rPr>
          <w:rFonts w:cs="David" w:hint="cs"/>
          <w:rtl/>
        </w:rPr>
      </w:pPr>
      <w:r w:rsidRPr="008B08DE">
        <w:rPr>
          <w:rFonts w:cs="David" w:hint="cs"/>
          <w:rtl/>
        </w:rPr>
        <w:tab/>
        <w:t xml:space="preserve">הבקשה אושרה. </w:t>
      </w:r>
    </w:p>
    <w:p w14:paraId="57084429" w14:textId="77777777" w:rsidR="008B08DE" w:rsidRPr="008B08DE" w:rsidRDefault="008B08DE" w:rsidP="008B08DE">
      <w:pPr>
        <w:bidi/>
        <w:jc w:val="both"/>
        <w:rPr>
          <w:rFonts w:cs="David" w:hint="cs"/>
          <w:rtl/>
        </w:rPr>
      </w:pPr>
    </w:p>
    <w:p w14:paraId="732BB3C8"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6E9CE628" w14:textId="77777777" w:rsidR="008B08DE" w:rsidRPr="008B08DE" w:rsidRDefault="008B08DE" w:rsidP="008B08DE">
      <w:pPr>
        <w:bidi/>
        <w:jc w:val="both"/>
        <w:rPr>
          <w:rFonts w:cs="David"/>
          <w:rtl/>
        </w:rPr>
      </w:pPr>
    </w:p>
    <w:p w14:paraId="143678F5" w14:textId="77777777" w:rsidR="008B08DE" w:rsidRPr="008B08DE" w:rsidRDefault="008B08DE" w:rsidP="008B08DE">
      <w:pPr>
        <w:bidi/>
        <w:jc w:val="both"/>
        <w:rPr>
          <w:rFonts w:cs="David" w:hint="cs"/>
          <w:rtl/>
        </w:rPr>
      </w:pPr>
      <w:r w:rsidRPr="008B08DE">
        <w:rPr>
          <w:rFonts w:cs="David"/>
          <w:rtl/>
        </w:rPr>
        <w:tab/>
      </w:r>
      <w:r w:rsidRPr="008B08DE">
        <w:rPr>
          <w:rFonts w:cs="David" w:hint="cs"/>
          <w:rtl/>
        </w:rPr>
        <w:t xml:space="preserve"> חמישה, למה ארבעה?</w:t>
      </w:r>
    </w:p>
    <w:p w14:paraId="08CAFC30" w14:textId="77777777" w:rsidR="008B08DE" w:rsidRPr="008B08DE" w:rsidRDefault="008B08DE" w:rsidP="008B08DE">
      <w:pPr>
        <w:bidi/>
        <w:jc w:val="both"/>
        <w:rPr>
          <w:rFonts w:cs="David" w:hint="cs"/>
          <w:rtl/>
        </w:rPr>
      </w:pPr>
    </w:p>
    <w:p w14:paraId="6E398537"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FB88FA2" w14:textId="77777777" w:rsidR="008B08DE" w:rsidRPr="008B08DE" w:rsidRDefault="008B08DE" w:rsidP="008B08DE">
      <w:pPr>
        <w:bidi/>
        <w:jc w:val="both"/>
        <w:rPr>
          <w:rFonts w:cs="David" w:hint="cs"/>
          <w:rtl/>
        </w:rPr>
      </w:pPr>
    </w:p>
    <w:p w14:paraId="566B0F0B" w14:textId="77777777" w:rsidR="008B08DE" w:rsidRPr="008B08DE" w:rsidRDefault="008B08DE" w:rsidP="008B08DE">
      <w:pPr>
        <w:bidi/>
        <w:jc w:val="both"/>
        <w:rPr>
          <w:rFonts w:cs="David" w:hint="cs"/>
          <w:rtl/>
        </w:rPr>
      </w:pPr>
      <w:r w:rsidRPr="008B08DE">
        <w:rPr>
          <w:rFonts w:cs="David" w:hint="cs"/>
          <w:rtl/>
        </w:rPr>
        <w:tab/>
        <w:t>גם עם חמישה הבקשה אושרה.</w:t>
      </w:r>
    </w:p>
    <w:p w14:paraId="642D06FD" w14:textId="77777777" w:rsidR="008B08DE" w:rsidRPr="008B08DE" w:rsidRDefault="008B08DE" w:rsidP="008B08DE">
      <w:pPr>
        <w:bidi/>
        <w:jc w:val="both"/>
        <w:rPr>
          <w:rFonts w:cs="David" w:hint="cs"/>
          <w:rtl/>
        </w:rPr>
      </w:pPr>
    </w:p>
    <w:p w14:paraId="2E720AA0" w14:textId="77777777" w:rsidR="008B08DE" w:rsidRPr="008B08DE" w:rsidRDefault="008B08DE" w:rsidP="008B08DE">
      <w:pPr>
        <w:bidi/>
        <w:jc w:val="both"/>
        <w:rPr>
          <w:rFonts w:cs="David" w:hint="cs"/>
          <w:u w:val="single"/>
          <w:rtl/>
        </w:rPr>
      </w:pPr>
      <w:r w:rsidRPr="008B08DE">
        <w:rPr>
          <w:rFonts w:cs="David" w:hint="cs"/>
          <w:u w:val="single"/>
          <w:rtl/>
        </w:rPr>
        <w:t>אחמד טיבי:</w:t>
      </w:r>
    </w:p>
    <w:p w14:paraId="680E797C" w14:textId="77777777" w:rsidR="008B08DE" w:rsidRPr="008B08DE" w:rsidRDefault="008B08DE" w:rsidP="008B08DE">
      <w:pPr>
        <w:bidi/>
        <w:jc w:val="both"/>
        <w:rPr>
          <w:rFonts w:cs="David" w:hint="cs"/>
          <w:u w:val="single"/>
          <w:rtl/>
        </w:rPr>
      </w:pPr>
    </w:p>
    <w:p w14:paraId="0E577054" w14:textId="77777777" w:rsidR="008B08DE" w:rsidRPr="008B08DE" w:rsidRDefault="008B08DE" w:rsidP="008B08DE">
      <w:pPr>
        <w:bidi/>
        <w:jc w:val="both"/>
        <w:rPr>
          <w:rFonts w:cs="David" w:hint="cs"/>
          <w:rtl/>
        </w:rPr>
      </w:pPr>
      <w:r w:rsidRPr="008B08DE">
        <w:rPr>
          <w:rFonts w:cs="David" w:hint="cs"/>
          <w:rtl/>
        </w:rPr>
        <w:tab/>
        <w:t xml:space="preserve"> אני מבקש רביזיה בסוף הישיבה.</w:t>
      </w:r>
    </w:p>
    <w:p w14:paraId="4B7CF7AB" w14:textId="77777777" w:rsidR="008B08DE" w:rsidRDefault="008B08DE" w:rsidP="008B08DE">
      <w:pPr>
        <w:bidi/>
        <w:jc w:val="both"/>
        <w:rPr>
          <w:rFonts w:cs="David" w:hint="cs"/>
          <w:rtl/>
        </w:rPr>
      </w:pPr>
    </w:p>
    <w:p w14:paraId="14363AF5" w14:textId="77777777" w:rsidR="008B08DE" w:rsidRDefault="008B08DE" w:rsidP="008B08DE">
      <w:pPr>
        <w:bidi/>
        <w:jc w:val="both"/>
        <w:rPr>
          <w:rFonts w:cs="David" w:hint="cs"/>
          <w:rtl/>
        </w:rPr>
      </w:pPr>
    </w:p>
    <w:p w14:paraId="7F8088B0" w14:textId="77777777" w:rsidR="008B08DE" w:rsidRDefault="008B08DE" w:rsidP="008B08DE">
      <w:pPr>
        <w:bidi/>
        <w:jc w:val="both"/>
        <w:rPr>
          <w:rFonts w:cs="David" w:hint="cs"/>
          <w:rtl/>
        </w:rPr>
      </w:pPr>
    </w:p>
    <w:p w14:paraId="0108D748" w14:textId="77777777" w:rsidR="008B08DE" w:rsidRDefault="008B08DE" w:rsidP="008B08DE">
      <w:pPr>
        <w:bidi/>
        <w:jc w:val="both"/>
        <w:rPr>
          <w:rFonts w:cs="David" w:hint="cs"/>
          <w:rtl/>
        </w:rPr>
      </w:pPr>
    </w:p>
    <w:p w14:paraId="4B3784B3" w14:textId="77777777" w:rsidR="008B08DE" w:rsidRDefault="008B08DE" w:rsidP="008B08DE">
      <w:pPr>
        <w:bidi/>
        <w:jc w:val="both"/>
        <w:rPr>
          <w:rFonts w:cs="David" w:hint="cs"/>
          <w:rtl/>
        </w:rPr>
      </w:pPr>
    </w:p>
    <w:p w14:paraId="2BEAB2ED" w14:textId="77777777" w:rsidR="008B08DE" w:rsidRPr="008B08DE" w:rsidRDefault="008B08DE" w:rsidP="008B08DE">
      <w:pPr>
        <w:bidi/>
        <w:jc w:val="both"/>
        <w:rPr>
          <w:rFonts w:cs="David" w:hint="cs"/>
          <w:rtl/>
        </w:rPr>
      </w:pPr>
    </w:p>
    <w:p w14:paraId="65DF029D"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7743D0B" w14:textId="77777777" w:rsidR="008B08DE" w:rsidRPr="008B08DE" w:rsidRDefault="008B08DE" w:rsidP="008B08DE">
      <w:pPr>
        <w:bidi/>
        <w:jc w:val="both"/>
        <w:rPr>
          <w:rFonts w:cs="David" w:hint="cs"/>
          <w:rtl/>
        </w:rPr>
      </w:pPr>
    </w:p>
    <w:p w14:paraId="01569A14" w14:textId="77777777" w:rsidR="008B08DE" w:rsidRPr="008B08DE" w:rsidRDefault="008B08DE" w:rsidP="008B08DE">
      <w:pPr>
        <w:bidi/>
        <w:jc w:val="both"/>
        <w:rPr>
          <w:rFonts w:cs="David" w:hint="cs"/>
          <w:rtl/>
        </w:rPr>
      </w:pPr>
      <w:r w:rsidRPr="008B08DE">
        <w:rPr>
          <w:rFonts w:cs="David" w:hint="cs"/>
          <w:rtl/>
        </w:rPr>
        <w:tab/>
        <w:t>רביזיה זה עכשיו.</w:t>
      </w:r>
    </w:p>
    <w:p w14:paraId="7261A4E3" w14:textId="77777777" w:rsidR="008B08DE" w:rsidRPr="008B08DE" w:rsidRDefault="008B08DE" w:rsidP="008B08DE">
      <w:pPr>
        <w:bidi/>
        <w:jc w:val="both"/>
        <w:rPr>
          <w:rFonts w:cs="David" w:hint="cs"/>
          <w:rtl/>
        </w:rPr>
      </w:pPr>
    </w:p>
    <w:p w14:paraId="26FF9E71" w14:textId="77777777" w:rsidR="008B08DE" w:rsidRPr="008B08DE" w:rsidRDefault="008B08DE" w:rsidP="008B08DE">
      <w:pPr>
        <w:bidi/>
        <w:jc w:val="both"/>
        <w:rPr>
          <w:rFonts w:cs="David" w:hint="cs"/>
          <w:rtl/>
        </w:rPr>
      </w:pPr>
      <w:r w:rsidRPr="008B08DE">
        <w:rPr>
          <w:rFonts w:cs="David" w:hint="cs"/>
          <w:rtl/>
        </w:rPr>
        <w:tab/>
        <w:t>חבר הכנסת טיבי מבקש רביזיה. אני מביא את בקשת הרביזיה להצבעה. מי בעד בקשת הרביזיה של חבר הכנסת טיבי? 5; מי נגד בקשת הרביזיה של חבר הכנסת טיבי? 6. הרביזיה לא נתקבלה.</w:t>
      </w:r>
    </w:p>
    <w:p w14:paraId="376E0B60" w14:textId="77777777" w:rsidR="008B08DE" w:rsidRPr="008B08DE" w:rsidRDefault="008B08DE" w:rsidP="008B08DE">
      <w:pPr>
        <w:bidi/>
        <w:jc w:val="both"/>
        <w:rPr>
          <w:rFonts w:cs="David" w:hint="cs"/>
          <w:rtl/>
        </w:rPr>
      </w:pPr>
    </w:p>
    <w:p w14:paraId="13B72FCE" w14:textId="77777777" w:rsidR="008B08DE" w:rsidRPr="008B08DE" w:rsidRDefault="008B08DE" w:rsidP="008B08DE">
      <w:pPr>
        <w:bidi/>
        <w:jc w:val="both"/>
        <w:rPr>
          <w:rFonts w:cs="David" w:hint="cs"/>
          <w:u w:val="single"/>
          <w:rtl/>
        </w:rPr>
      </w:pPr>
      <w:r w:rsidRPr="008B08DE">
        <w:rPr>
          <w:rFonts w:cs="David" w:hint="cs"/>
          <w:u w:val="single"/>
          <w:rtl/>
        </w:rPr>
        <w:t>אחמד טיבי:</w:t>
      </w:r>
    </w:p>
    <w:p w14:paraId="75B1A1B6" w14:textId="77777777" w:rsidR="008B08DE" w:rsidRPr="008B08DE" w:rsidRDefault="008B08DE" w:rsidP="008B08DE">
      <w:pPr>
        <w:bidi/>
        <w:jc w:val="both"/>
        <w:rPr>
          <w:rFonts w:cs="David" w:hint="cs"/>
          <w:u w:val="single"/>
          <w:rtl/>
        </w:rPr>
      </w:pPr>
    </w:p>
    <w:p w14:paraId="3A95C5F1" w14:textId="77777777" w:rsidR="008B08DE" w:rsidRPr="008B08DE" w:rsidRDefault="008B08DE" w:rsidP="008B08DE">
      <w:pPr>
        <w:bidi/>
        <w:jc w:val="both"/>
        <w:rPr>
          <w:rFonts w:cs="David" w:hint="cs"/>
          <w:rtl/>
        </w:rPr>
      </w:pPr>
      <w:r w:rsidRPr="008B08DE">
        <w:rPr>
          <w:rFonts w:cs="David" w:hint="cs"/>
          <w:rtl/>
        </w:rPr>
        <w:tab/>
        <w:t xml:space="preserve"> על חודו של קול, צריך לציין.</w:t>
      </w:r>
    </w:p>
    <w:p w14:paraId="1ED78E16" w14:textId="77777777" w:rsidR="008B08DE" w:rsidRPr="008B08DE" w:rsidRDefault="008B08DE" w:rsidP="008B08DE">
      <w:pPr>
        <w:bidi/>
        <w:jc w:val="both"/>
        <w:rPr>
          <w:rFonts w:cs="David" w:hint="cs"/>
          <w:rtl/>
        </w:rPr>
      </w:pPr>
    </w:p>
    <w:p w14:paraId="4E72AC2C" w14:textId="77777777" w:rsidR="008B08DE" w:rsidRPr="008B08DE" w:rsidRDefault="008B08DE" w:rsidP="008B08DE">
      <w:pPr>
        <w:bidi/>
        <w:jc w:val="both"/>
        <w:rPr>
          <w:rFonts w:cs="David" w:hint="cs"/>
          <w:rtl/>
        </w:rPr>
      </w:pPr>
    </w:p>
    <w:p w14:paraId="2043E715" w14:textId="77777777" w:rsidR="008B08DE" w:rsidRPr="008B08DE" w:rsidRDefault="008B08DE" w:rsidP="008B08DE">
      <w:pPr>
        <w:bidi/>
        <w:jc w:val="both"/>
        <w:rPr>
          <w:rFonts w:cs="David" w:hint="cs"/>
          <w:rtl/>
        </w:rPr>
      </w:pPr>
      <w:r w:rsidRPr="008B08DE">
        <w:rPr>
          <w:rFonts w:cs="David"/>
          <w:rtl/>
        </w:rPr>
        <w:br w:type="page"/>
      </w:r>
    </w:p>
    <w:p w14:paraId="6804D4F6" w14:textId="77777777" w:rsidR="008B08DE" w:rsidRPr="008B08DE" w:rsidRDefault="008B08DE" w:rsidP="008B08DE">
      <w:pPr>
        <w:bidi/>
        <w:jc w:val="both"/>
        <w:rPr>
          <w:rFonts w:cs="David" w:hint="cs"/>
          <w:rtl/>
        </w:rPr>
      </w:pPr>
    </w:p>
    <w:p w14:paraId="1C6AD462" w14:textId="77777777" w:rsidR="008B08DE" w:rsidRPr="008B08DE" w:rsidRDefault="008B08DE" w:rsidP="008B08DE">
      <w:pPr>
        <w:bidi/>
        <w:jc w:val="center"/>
        <w:rPr>
          <w:rFonts w:ascii="Arial" w:hAnsi="Arial" w:cs="David" w:hint="cs"/>
          <w:b/>
          <w:bCs/>
          <w:color w:val="000000"/>
          <w:u w:val="single"/>
        </w:rPr>
      </w:pPr>
      <w:r w:rsidRPr="008B08DE">
        <w:rPr>
          <w:rFonts w:ascii="Arial" w:hAnsi="Arial" w:cs="David" w:hint="cs"/>
          <w:b/>
          <w:bCs/>
          <w:color w:val="000000"/>
          <w:u w:val="single"/>
          <w:rtl/>
        </w:rPr>
        <w:t>ד. קביעת ועדות לדיון בהצעות החוק הבאות</w:t>
      </w:r>
    </w:p>
    <w:p w14:paraId="49628679" w14:textId="77777777" w:rsidR="008B08DE" w:rsidRPr="008B08DE" w:rsidRDefault="008B08DE" w:rsidP="008B08DE">
      <w:pPr>
        <w:bidi/>
        <w:jc w:val="both"/>
        <w:rPr>
          <w:rFonts w:ascii="Arial" w:hAnsi="Arial" w:cs="David" w:hint="cs"/>
          <w:b/>
          <w:bCs/>
          <w:color w:val="000000"/>
          <w:rtl/>
        </w:rPr>
      </w:pPr>
    </w:p>
    <w:p w14:paraId="63CDA5C0" w14:textId="77777777" w:rsidR="008B08DE" w:rsidRPr="008B08DE" w:rsidRDefault="008B08DE" w:rsidP="008B08DE">
      <w:pPr>
        <w:numPr>
          <w:ilvl w:val="0"/>
          <w:numId w:val="6"/>
        </w:numPr>
        <w:autoSpaceDN w:val="0"/>
        <w:bidi/>
        <w:jc w:val="both"/>
        <w:rPr>
          <w:rFonts w:ascii="Arial" w:hAnsi="Arial" w:cs="David" w:hint="cs"/>
          <w:b/>
          <w:bCs/>
          <w:color w:val="000000"/>
          <w:rtl/>
        </w:rPr>
      </w:pPr>
      <w:r w:rsidRPr="008B08DE">
        <w:rPr>
          <w:rFonts w:ascii="Arial" w:hAnsi="Arial" w:cs="David" w:hint="cs"/>
          <w:b/>
          <w:bCs/>
          <w:color w:val="000000"/>
          <w:rtl/>
        </w:rPr>
        <w:t>הצעת חוק התקשורת (בזק ושידורים) (תיקון - חובת העברה ללא</w:t>
      </w:r>
      <w:r w:rsidRPr="008B08DE">
        <w:rPr>
          <w:rFonts w:ascii="Arial" w:hAnsi="Arial" w:cs="David"/>
          <w:b/>
          <w:bCs/>
          <w:color w:val="000000"/>
        </w:rPr>
        <w:t xml:space="preserve"> </w:t>
      </w:r>
      <w:r w:rsidRPr="008B08DE">
        <w:rPr>
          <w:rFonts w:ascii="Arial" w:hAnsi="Arial" w:cs="David" w:hint="cs"/>
          <w:b/>
          <w:bCs/>
          <w:color w:val="000000"/>
          <w:rtl/>
        </w:rPr>
        <w:t xml:space="preserve">תשלום של שידורי ערוץ ייעודי), </w:t>
      </w:r>
      <w:proofErr w:type="spellStart"/>
      <w:r w:rsidRPr="008B08DE">
        <w:rPr>
          <w:rFonts w:ascii="Arial" w:hAnsi="Arial" w:cs="David" w:hint="cs"/>
          <w:b/>
          <w:bCs/>
          <w:color w:val="000000"/>
          <w:rtl/>
        </w:rPr>
        <w:t>התשס"ט</w:t>
      </w:r>
      <w:proofErr w:type="spellEnd"/>
      <w:r w:rsidRPr="008B08DE">
        <w:rPr>
          <w:rFonts w:ascii="Arial" w:hAnsi="Arial" w:cs="David" w:hint="cs"/>
          <w:b/>
          <w:bCs/>
          <w:color w:val="000000"/>
          <w:rtl/>
        </w:rPr>
        <w:t xml:space="preserve">-2009 של חה"כ </w:t>
      </w:r>
      <w:proofErr w:type="spellStart"/>
      <w:r w:rsidRPr="008B08DE">
        <w:rPr>
          <w:rFonts w:ascii="Arial" w:hAnsi="Arial" w:cs="David" w:hint="cs"/>
          <w:b/>
          <w:bCs/>
          <w:color w:val="000000"/>
          <w:rtl/>
        </w:rPr>
        <w:t>רוברט</w:t>
      </w:r>
      <w:proofErr w:type="spellEnd"/>
      <w:r w:rsidRPr="008B08DE">
        <w:rPr>
          <w:rFonts w:ascii="Arial" w:hAnsi="Arial" w:cs="David" w:hint="cs"/>
          <w:b/>
          <w:bCs/>
          <w:color w:val="000000"/>
          <w:rtl/>
        </w:rPr>
        <w:t xml:space="preserve"> </w:t>
      </w:r>
      <w:proofErr w:type="spellStart"/>
      <w:r w:rsidRPr="008B08DE">
        <w:rPr>
          <w:rFonts w:ascii="Arial" w:hAnsi="Arial" w:cs="David" w:hint="cs"/>
          <w:b/>
          <w:bCs/>
          <w:color w:val="000000"/>
          <w:rtl/>
        </w:rPr>
        <w:t>אילטוב</w:t>
      </w:r>
      <w:proofErr w:type="spellEnd"/>
      <w:r w:rsidRPr="008B08DE">
        <w:rPr>
          <w:rFonts w:ascii="Arial" w:hAnsi="Arial" w:cs="David" w:hint="cs"/>
          <w:b/>
          <w:bCs/>
          <w:color w:val="000000"/>
          <w:rtl/>
        </w:rPr>
        <w:t xml:space="preserve"> וקבוצת חברי כנסת (פ/810/18).</w:t>
      </w:r>
    </w:p>
    <w:p w14:paraId="635C8FC3" w14:textId="77777777" w:rsidR="008B08DE" w:rsidRPr="008B08DE" w:rsidRDefault="008B08DE" w:rsidP="008B08DE">
      <w:pPr>
        <w:bidi/>
        <w:jc w:val="both"/>
        <w:rPr>
          <w:rFonts w:ascii="Arial" w:hAnsi="Arial" w:cs="David" w:hint="cs"/>
          <w:b/>
          <w:bCs/>
          <w:color w:val="000000"/>
          <w:rtl/>
        </w:rPr>
      </w:pPr>
      <w:r w:rsidRPr="008B08DE">
        <w:rPr>
          <w:rFonts w:ascii="Arial" w:hAnsi="Arial" w:cs="David" w:hint="cs"/>
          <w:b/>
          <w:bCs/>
          <w:color w:val="000000"/>
          <w:rtl/>
        </w:rPr>
        <w:t xml:space="preserve">  </w:t>
      </w:r>
      <w:r w:rsidRPr="008B08DE">
        <w:rPr>
          <w:rFonts w:ascii="Arial" w:hAnsi="Arial" w:cs="David" w:hint="cs"/>
          <w:b/>
          <w:bCs/>
          <w:color w:val="000000"/>
          <w:rtl/>
        </w:rPr>
        <w:tab/>
        <w:t>2.   הצעת חוק המים (תיקון - חובת התקנת אביזרים חוסכי מים במבנים</w:t>
      </w:r>
      <w:r w:rsidRPr="008B08DE">
        <w:rPr>
          <w:rFonts w:ascii="Arial" w:hAnsi="Arial" w:cs="David"/>
          <w:b/>
          <w:bCs/>
          <w:color w:val="000000"/>
        </w:rPr>
        <w:t xml:space="preserve"> </w:t>
      </w:r>
      <w:r w:rsidRPr="008B08DE">
        <w:rPr>
          <w:rFonts w:ascii="Arial" w:hAnsi="Arial" w:cs="David" w:hint="cs"/>
          <w:b/>
          <w:bCs/>
          <w:color w:val="000000"/>
          <w:rtl/>
        </w:rPr>
        <w:t xml:space="preserve">המשמשים גופי </w:t>
      </w:r>
    </w:p>
    <w:p w14:paraId="710423F2" w14:textId="77777777" w:rsidR="008B08DE" w:rsidRPr="008B08DE" w:rsidRDefault="008B08DE" w:rsidP="008B08DE">
      <w:pPr>
        <w:bidi/>
        <w:jc w:val="both"/>
        <w:rPr>
          <w:rFonts w:ascii="Arial" w:hAnsi="Arial" w:cs="David" w:hint="cs"/>
          <w:b/>
          <w:bCs/>
          <w:color w:val="000000"/>
          <w:rtl/>
        </w:rPr>
      </w:pPr>
      <w:r w:rsidRPr="008B08DE">
        <w:rPr>
          <w:rFonts w:ascii="Arial" w:hAnsi="Arial" w:cs="David" w:hint="cs"/>
          <w:b/>
          <w:bCs/>
          <w:color w:val="000000"/>
          <w:rtl/>
        </w:rPr>
        <w:t xml:space="preserve">                ציבור), </w:t>
      </w:r>
      <w:proofErr w:type="spellStart"/>
      <w:r w:rsidRPr="008B08DE">
        <w:rPr>
          <w:rFonts w:ascii="Arial" w:hAnsi="Arial" w:cs="David" w:hint="cs"/>
          <w:b/>
          <w:bCs/>
          <w:color w:val="000000"/>
          <w:rtl/>
        </w:rPr>
        <w:t>התשס"ט</w:t>
      </w:r>
      <w:proofErr w:type="spellEnd"/>
      <w:r w:rsidRPr="008B08DE">
        <w:rPr>
          <w:rFonts w:ascii="Arial" w:hAnsi="Arial" w:cs="David" w:hint="cs"/>
          <w:b/>
          <w:bCs/>
          <w:color w:val="000000"/>
          <w:rtl/>
        </w:rPr>
        <w:t xml:space="preserve">-2009 של חה"כ יוחנן </w:t>
      </w:r>
      <w:proofErr w:type="spellStart"/>
      <w:r w:rsidRPr="008B08DE">
        <w:rPr>
          <w:rFonts w:ascii="Arial" w:hAnsi="Arial" w:cs="David" w:hint="cs"/>
          <w:b/>
          <w:bCs/>
          <w:color w:val="000000"/>
          <w:rtl/>
        </w:rPr>
        <w:t>פלסנר</w:t>
      </w:r>
      <w:proofErr w:type="spellEnd"/>
      <w:r w:rsidRPr="008B08DE">
        <w:rPr>
          <w:rFonts w:ascii="Arial" w:hAnsi="Arial" w:cs="David" w:hint="cs"/>
          <w:b/>
          <w:bCs/>
          <w:color w:val="000000"/>
          <w:rtl/>
        </w:rPr>
        <w:t>, חה"כ ניצן הורוביץ (פ/1014).</w:t>
      </w:r>
    </w:p>
    <w:p w14:paraId="46E401A3" w14:textId="77777777" w:rsidR="008B08DE" w:rsidRPr="008B08DE" w:rsidRDefault="008B08DE" w:rsidP="008B08DE">
      <w:pPr>
        <w:bidi/>
        <w:jc w:val="both"/>
        <w:rPr>
          <w:rFonts w:ascii="Arial" w:hAnsi="Arial" w:cs="David" w:hint="cs"/>
          <w:b/>
          <w:bCs/>
          <w:color w:val="000000"/>
          <w:rtl/>
        </w:rPr>
      </w:pPr>
    </w:p>
    <w:p w14:paraId="341F9478" w14:textId="77777777" w:rsidR="008B08DE" w:rsidRPr="008B08DE" w:rsidRDefault="008B08DE" w:rsidP="008B08DE">
      <w:pPr>
        <w:numPr>
          <w:ilvl w:val="0"/>
          <w:numId w:val="7"/>
        </w:numPr>
        <w:autoSpaceDN w:val="0"/>
        <w:bidi/>
        <w:jc w:val="both"/>
        <w:rPr>
          <w:rFonts w:ascii="Arial" w:hAnsi="Arial" w:cs="David" w:hint="cs"/>
          <w:b/>
          <w:bCs/>
          <w:color w:val="000000"/>
          <w:rtl/>
        </w:rPr>
      </w:pPr>
      <w:r w:rsidRPr="008B08DE">
        <w:rPr>
          <w:rFonts w:ascii="Arial" w:hAnsi="Arial" w:cs="David" w:hint="cs"/>
          <w:b/>
          <w:bCs/>
          <w:color w:val="000000"/>
          <w:rtl/>
        </w:rPr>
        <w:t>הצעת חוק חובת התקנת אביזרים חוסכי מים במבני ציבור</w:t>
      </w:r>
      <w:r w:rsidRPr="008B08DE">
        <w:rPr>
          <w:rFonts w:ascii="Arial" w:hAnsi="Arial" w:cs="David"/>
          <w:b/>
          <w:bCs/>
          <w:color w:val="000000"/>
        </w:rPr>
        <w:t xml:space="preserve">, </w:t>
      </w:r>
      <w:proofErr w:type="spellStart"/>
      <w:r w:rsidRPr="008B08DE">
        <w:rPr>
          <w:rFonts w:ascii="Arial" w:hAnsi="Arial" w:cs="David" w:hint="cs"/>
          <w:b/>
          <w:bCs/>
          <w:color w:val="000000"/>
          <w:rtl/>
        </w:rPr>
        <w:t>התשס"ט</w:t>
      </w:r>
      <w:proofErr w:type="spellEnd"/>
      <w:r w:rsidRPr="008B08DE">
        <w:rPr>
          <w:rFonts w:ascii="Arial" w:hAnsi="Arial" w:cs="David" w:hint="cs"/>
          <w:b/>
          <w:bCs/>
          <w:color w:val="000000"/>
          <w:rtl/>
        </w:rPr>
        <w:t xml:space="preserve">-2009 של חה"כ דב </w:t>
      </w:r>
      <w:proofErr w:type="spellStart"/>
      <w:r w:rsidRPr="008B08DE">
        <w:rPr>
          <w:rFonts w:ascii="Arial" w:hAnsi="Arial" w:cs="David" w:hint="cs"/>
          <w:b/>
          <w:bCs/>
          <w:color w:val="000000"/>
          <w:rtl/>
        </w:rPr>
        <w:t>חנין</w:t>
      </w:r>
      <w:proofErr w:type="spellEnd"/>
      <w:r w:rsidRPr="008B08DE">
        <w:rPr>
          <w:rFonts w:ascii="Arial" w:hAnsi="Arial" w:cs="David" w:hint="cs"/>
          <w:b/>
          <w:bCs/>
          <w:color w:val="000000"/>
          <w:rtl/>
        </w:rPr>
        <w:t xml:space="preserve"> וקבוצת חברי כנסת (פ/1279/18).</w:t>
      </w:r>
    </w:p>
    <w:p w14:paraId="3A8F99A9" w14:textId="77777777" w:rsidR="008B08DE" w:rsidRPr="008B08DE" w:rsidRDefault="008B08DE" w:rsidP="008B08DE">
      <w:pPr>
        <w:bidi/>
        <w:jc w:val="both"/>
        <w:rPr>
          <w:rFonts w:cs="David" w:hint="cs"/>
          <w:rtl/>
        </w:rPr>
      </w:pPr>
    </w:p>
    <w:p w14:paraId="3206A89C" w14:textId="77777777" w:rsidR="008B08DE" w:rsidRPr="008B08DE" w:rsidRDefault="008B08DE" w:rsidP="008B08DE">
      <w:pPr>
        <w:bidi/>
        <w:jc w:val="both"/>
        <w:rPr>
          <w:rFonts w:cs="David" w:hint="cs"/>
          <w:u w:val="single"/>
          <w:rtl/>
        </w:rPr>
      </w:pPr>
    </w:p>
    <w:p w14:paraId="447F35B3"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5F3BE360" w14:textId="77777777" w:rsidR="008B08DE" w:rsidRPr="008B08DE" w:rsidRDefault="008B08DE" w:rsidP="008B08DE">
      <w:pPr>
        <w:bidi/>
        <w:jc w:val="both"/>
        <w:rPr>
          <w:rFonts w:cs="David" w:hint="cs"/>
          <w:rtl/>
        </w:rPr>
      </w:pPr>
    </w:p>
    <w:p w14:paraId="178EC16E" w14:textId="77777777" w:rsidR="008B08DE" w:rsidRPr="008B08DE" w:rsidRDefault="008B08DE" w:rsidP="008B08DE">
      <w:pPr>
        <w:bidi/>
        <w:jc w:val="both"/>
        <w:rPr>
          <w:rFonts w:cs="David" w:hint="cs"/>
          <w:rtl/>
        </w:rPr>
      </w:pPr>
      <w:r w:rsidRPr="008B08DE">
        <w:rPr>
          <w:rFonts w:cs="David" w:hint="cs"/>
          <w:rtl/>
        </w:rPr>
        <w:tab/>
        <w:t xml:space="preserve">אנחנו עוברים לסעיף הבא בסדר היום: קביעת ועדות לדיון בהצעות החוק הבאות: </w:t>
      </w:r>
    </w:p>
    <w:p w14:paraId="5A9F4D7C" w14:textId="77777777" w:rsidR="008B08DE" w:rsidRPr="008B08DE" w:rsidRDefault="008B08DE" w:rsidP="008B08DE">
      <w:pPr>
        <w:bidi/>
        <w:jc w:val="both"/>
        <w:rPr>
          <w:rFonts w:cs="David" w:hint="cs"/>
          <w:rtl/>
        </w:rPr>
      </w:pPr>
    </w:p>
    <w:p w14:paraId="2C6C748D" w14:textId="77777777" w:rsidR="008B08DE" w:rsidRPr="008B08DE" w:rsidRDefault="008B08DE" w:rsidP="008B08DE">
      <w:pPr>
        <w:numPr>
          <w:ilvl w:val="0"/>
          <w:numId w:val="1"/>
        </w:numPr>
        <w:overflowPunct w:val="0"/>
        <w:autoSpaceDE w:val="0"/>
        <w:autoSpaceDN w:val="0"/>
        <w:bidi/>
        <w:adjustRightInd w:val="0"/>
        <w:jc w:val="both"/>
        <w:textAlignment w:val="baseline"/>
        <w:rPr>
          <w:rFonts w:cs="David" w:hint="cs"/>
          <w:rtl/>
        </w:rPr>
      </w:pPr>
      <w:r w:rsidRPr="008B08DE">
        <w:rPr>
          <w:rFonts w:cs="David" w:hint="cs"/>
          <w:rtl/>
        </w:rPr>
        <w:t xml:space="preserve">הצעת חוק התקשורת (בזק ושידורים) (תיקון </w:t>
      </w:r>
      <w:r w:rsidRPr="008B08DE">
        <w:rPr>
          <w:rFonts w:cs="David"/>
          <w:rtl/>
        </w:rPr>
        <w:t>–</w:t>
      </w:r>
      <w:r w:rsidRPr="008B08DE">
        <w:rPr>
          <w:rFonts w:cs="David" w:hint="cs"/>
          <w:rtl/>
        </w:rPr>
        <w:t xml:space="preserve"> חובת העברה ללא תשלום של שידורי ערוץ ייעודי), </w:t>
      </w:r>
      <w:proofErr w:type="spellStart"/>
      <w:r w:rsidRPr="008B08DE">
        <w:rPr>
          <w:rFonts w:cs="David" w:hint="cs"/>
          <w:rtl/>
        </w:rPr>
        <w:t>התשס"ט</w:t>
      </w:r>
      <w:proofErr w:type="spellEnd"/>
      <w:r w:rsidRPr="008B08DE">
        <w:rPr>
          <w:rFonts w:cs="David" w:hint="cs"/>
          <w:rtl/>
        </w:rPr>
        <w:t xml:space="preserve">-2009 </w:t>
      </w:r>
      <w:r w:rsidRPr="008B08DE">
        <w:rPr>
          <w:rFonts w:cs="David"/>
          <w:rtl/>
        </w:rPr>
        <w:t>–</w:t>
      </w:r>
      <w:r w:rsidRPr="008B08DE">
        <w:rPr>
          <w:rFonts w:cs="David" w:hint="cs"/>
          <w:rtl/>
        </w:rPr>
        <w:t xml:space="preserve"> של חבר הכנסת </w:t>
      </w:r>
      <w:proofErr w:type="spellStart"/>
      <w:r w:rsidRPr="008B08DE">
        <w:rPr>
          <w:rFonts w:cs="David" w:hint="cs"/>
          <w:rtl/>
        </w:rPr>
        <w:t>רוברט</w:t>
      </w:r>
      <w:proofErr w:type="spellEnd"/>
      <w:r w:rsidRPr="008B08DE">
        <w:rPr>
          <w:rFonts w:cs="David" w:hint="cs"/>
          <w:rtl/>
        </w:rPr>
        <w:t xml:space="preserve"> </w:t>
      </w:r>
      <w:proofErr w:type="spellStart"/>
      <w:r w:rsidRPr="008B08DE">
        <w:rPr>
          <w:rFonts w:cs="David" w:hint="cs"/>
          <w:rtl/>
        </w:rPr>
        <w:t>אילטוב</w:t>
      </w:r>
      <w:proofErr w:type="spellEnd"/>
      <w:r w:rsidRPr="008B08DE">
        <w:rPr>
          <w:rFonts w:cs="David" w:hint="cs"/>
          <w:rtl/>
        </w:rPr>
        <w:t xml:space="preserve"> וקבוצת חברי הכנסת. </w:t>
      </w:r>
    </w:p>
    <w:p w14:paraId="57C00B48" w14:textId="77777777" w:rsidR="008B08DE" w:rsidRPr="008B08DE" w:rsidRDefault="008B08DE" w:rsidP="008B08DE">
      <w:pPr>
        <w:bidi/>
        <w:jc w:val="both"/>
        <w:rPr>
          <w:rFonts w:cs="David" w:hint="cs"/>
          <w:rtl/>
        </w:rPr>
      </w:pPr>
    </w:p>
    <w:p w14:paraId="7D7D9C9F" w14:textId="77777777" w:rsidR="008B08DE" w:rsidRPr="008B08DE" w:rsidRDefault="008B08DE" w:rsidP="008B08DE">
      <w:pPr>
        <w:bidi/>
        <w:ind w:firstLine="360"/>
        <w:jc w:val="both"/>
        <w:rPr>
          <w:rFonts w:cs="David" w:hint="cs"/>
          <w:rtl/>
        </w:rPr>
      </w:pPr>
      <w:r w:rsidRPr="008B08DE">
        <w:rPr>
          <w:rFonts w:cs="David" w:hint="cs"/>
          <w:rtl/>
        </w:rPr>
        <w:t>לגבי הצעת החוק הזאת הושמעו בדיון במליאה שלוש עמדות: ועדת כלכלה, ועדת חוקה וועדת הקליטה. עכשיו אני רואה שגם הושמעה ההצעה להעביר את זה לוועדת האתיקה. אני ארשה לעצמי לא לדון ברצינות בהצעה הרביעית כי ועדת האתיקה לא דנה בחוקים. בבדיקה שעשיתי עם ראשי הוועדות ועדת הקליטה לא נקטה עמדה; יושב ראש ועדת חוקה, חוק ומשפט ביקש להעביר את זה אליו; יושב ראש ועדת הכלכלה בהתחלה ביקש להעביר את זה אליו, אבל בשיחה שקיימנו אתמול הוא הודיע לי שהוא מוותר ליושב ראש ועדת חוקה ומוכן שהצעת החוק תעבור לוועדת החוקה- -</w:t>
      </w:r>
    </w:p>
    <w:p w14:paraId="56EE8D4D" w14:textId="77777777" w:rsidR="008B08DE" w:rsidRPr="008B08DE" w:rsidRDefault="008B08DE" w:rsidP="008B08DE">
      <w:pPr>
        <w:bidi/>
        <w:jc w:val="both"/>
        <w:rPr>
          <w:rFonts w:cs="David" w:hint="cs"/>
          <w:rtl/>
        </w:rPr>
      </w:pPr>
    </w:p>
    <w:p w14:paraId="18AFA176" w14:textId="77777777" w:rsidR="008B08DE" w:rsidRPr="008B08DE" w:rsidRDefault="008B08DE" w:rsidP="008B08DE">
      <w:pPr>
        <w:bidi/>
        <w:jc w:val="both"/>
        <w:rPr>
          <w:rFonts w:cs="David" w:hint="cs"/>
          <w:rtl/>
        </w:rPr>
      </w:pPr>
      <w:r w:rsidRPr="008B08DE">
        <w:rPr>
          <w:rFonts w:cs="David" w:hint="cs"/>
          <w:u w:val="single"/>
          <w:rtl/>
        </w:rPr>
        <w:t>אחמד טיבי:</w:t>
      </w:r>
    </w:p>
    <w:p w14:paraId="24D1E138" w14:textId="77777777" w:rsidR="008B08DE" w:rsidRPr="008B08DE" w:rsidRDefault="008B08DE" w:rsidP="008B08DE">
      <w:pPr>
        <w:bidi/>
        <w:jc w:val="both"/>
        <w:rPr>
          <w:rFonts w:cs="David" w:hint="cs"/>
          <w:rtl/>
        </w:rPr>
      </w:pPr>
    </w:p>
    <w:p w14:paraId="22B9E169" w14:textId="77777777" w:rsidR="008B08DE" w:rsidRPr="008B08DE" w:rsidRDefault="008B08DE" w:rsidP="008B08DE">
      <w:pPr>
        <w:bidi/>
        <w:jc w:val="both"/>
        <w:rPr>
          <w:rFonts w:cs="David" w:hint="cs"/>
          <w:rtl/>
        </w:rPr>
      </w:pPr>
      <w:r w:rsidRPr="008B08DE">
        <w:rPr>
          <w:rFonts w:cs="David" w:hint="cs"/>
          <w:rtl/>
        </w:rPr>
        <w:tab/>
        <w:t xml:space="preserve"> מה אומרת הצעת החוק?</w:t>
      </w:r>
    </w:p>
    <w:p w14:paraId="5009383C" w14:textId="77777777" w:rsidR="008B08DE" w:rsidRPr="008B08DE" w:rsidRDefault="008B08DE" w:rsidP="008B08DE">
      <w:pPr>
        <w:bidi/>
        <w:jc w:val="both"/>
        <w:rPr>
          <w:rFonts w:cs="David" w:hint="cs"/>
          <w:rtl/>
        </w:rPr>
      </w:pPr>
    </w:p>
    <w:p w14:paraId="0CBF2D64"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1D3D15C5" w14:textId="77777777" w:rsidR="008B08DE" w:rsidRPr="008B08DE" w:rsidRDefault="008B08DE" w:rsidP="008B08DE">
      <w:pPr>
        <w:bidi/>
        <w:jc w:val="both"/>
        <w:rPr>
          <w:rFonts w:cs="David" w:hint="cs"/>
          <w:rtl/>
        </w:rPr>
      </w:pPr>
    </w:p>
    <w:p w14:paraId="4B78E222" w14:textId="77777777" w:rsidR="008B08DE" w:rsidRPr="008B08DE" w:rsidRDefault="008B08DE" w:rsidP="008B08DE">
      <w:pPr>
        <w:bidi/>
        <w:jc w:val="both"/>
        <w:rPr>
          <w:rFonts w:cs="David" w:hint="cs"/>
          <w:rtl/>
        </w:rPr>
      </w:pPr>
      <w:r w:rsidRPr="008B08DE">
        <w:rPr>
          <w:rFonts w:cs="David" w:hint="cs"/>
          <w:rtl/>
        </w:rPr>
        <w:tab/>
        <w:t>- - לכן מבחינה זאת זה מגיע לכאן בהסכמה של שני ראשי ועדות. אני יודע שהיועצת המשפטית של ועדת הכלכלה בכל זאת ביקשה להביע כאן עמדה מקצועית על אף העמדה של היושב ראש, ובוודאי נאפשר את זה. אתי, בבקשה.</w:t>
      </w:r>
    </w:p>
    <w:p w14:paraId="77881BB3" w14:textId="77777777" w:rsidR="008B08DE" w:rsidRPr="008B08DE" w:rsidRDefault="008B08DE" w:rsidP="008B08DE">
      <w:pPr>
        <w:bidi/>
        <w:jc w:val="both"/>
        <w:rPr>
          <w:rFonts w:cs="David" w:hint="cs"/>
          <w:rtl/>
        </w:rPr>
      </w:pPr>
    </w:p>
    <w:p w14:paraId="3B9B8AB4" w14:textId="77777777" w:rsidR="008B08DE" w:rsidRPr="008B08DE" w:rsidRDefault="008B08DE" w:rsidP="008B08DE">
      <w:pPr>
        <w:bidi/>
        <w:jc w:val="both"/>
        <w:rPr>
          <w:rFonts w:cs="David" w:hint="cs"/>
          <w:u w:val="single"/>
          <w:rtl/>
        </w:rPr>
      </w:pPr>
      <w:r w:rsidRPr="008B08DE">
        <w:rPr>
          <w:rFonts w:cs="David" w:hint="cs"/>
          <w:u w:val="single"/>
          <w:rtl/>
        </w:rPr>
        <w:t xml:space="preserve">אתי </w:t>
      </w:r>
      <w:proofErr w:type="spellStart"/>
      <w:r w:rsidRPr="008B08DE">
        <w:rPr>
          <w:rFonts w:cs="David" w:hint="cs"/>
          <w:u w:val="single"/>
          <w:rtl/>
        </w:rPr>
        <w:t>בנדלר</w:t>
      </w:r>
      <w:proofErr w:type="spellEnd"/>
      <w:r w:rsidRPr="008B08DE">
        <w:rPr>
          <w:rFonts w:cs="David" w:hint="cs"/>
          <w:u w:val="single"/>
          <w:rtl/>
        </w:rPr>
        <w:t>:</w:t>
      </w:r>
    </w:p>
    <w:p w14:paraId="5924EBCA" w14:textId="77777777" w:rsidR="008B08DE" w:rsidRPr="008B08DE" w:rsidRDefault="008B08DE" w:rsidP="008B08DE">
      <w:pPr>
        <w:bidi/>
        <w:jc w:val="both"/>
        <w:rPr>
          <w:rFonts w:cs="David" w:hint="cs"/>
          <w:u w:val="single"/>
          <w:rtl/>
        </w:rPr>
      </w:pPr>
    </w:p>
    <w:p w14:paraId="78767A66" w14:textId="77777777" w:rsidR="008B08DE" w:rsidRPr="008B08DE" w:rsidRDefault="008B08DE" w:rsidP="008B08DE">
      <w:pPr>
        <w:bidi/>
        <w:ind w:firstLine="567"/>
        <w:jc w:val="both"/>
        <w:rPr>
          <w:rFonts w:cs="David" w:hint="cs"/>
          <w:u w:val="single"/>
          <w:rtl/>
        </w:rPr>
      </w:pPr>
      <w:r w:rsidRPr="008B08DE">
        <w:rPr>
          <w:rFonts w:cs="David" w:hint="cs"/>
          <w:rtl/>
        </w:rPr>
        <w:t xml:space="preserve">תודה. קודם כול, אני נמצאת כאן בתוקף כהונתי כמשנה ליועצת המשפטית לכנסת, לכלכלה ותקשורת וכיועצת משפטית לוועדת הכלכלה. </w:t>
      </w:r>
    </w:p>
    <w:p w14:paraId="744288F9" w14:textId="77777777" w:rsidR="008B08DE" w:rsidRPr="008B08DE" w:rsidRDefault="008B08DE" w:rsidP="008B08DE">
      <w:pPr>
        <w:bidi/>
        <w:jc w:val="both"/>
        <w:rPr>
          <w:rFonts w:cs="David" w:hint="cs"/>
          <w:rtl/>
        </w:rPr>
      </w:pPr>
    </w:p>
    <w:p w14:paraId="378DA448"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4FE42051" w14:textId="77777777" w:rsidR="008B08DE" w:rsidRPr="008B08DE" w:rsidRDefault="008B08DE" w:rsidP="008B08DE">
      <w:pPr>
        <w:bidi/>
        <w:jc w:val="both"/>
        <w:rPr>
          <w:rFonts w:cs="David" w:hint="cs"/>
          <w:rtl/>
        </w:rPr>
      </w:pPr>
    </w:p>
    <w:p w14:paraId="7DB8AC2C" w14:textId="77777777" w:rsidR="008B08DE" w:rsidRPr="008B08DE" w:rsidRDefault="008B08DE" w:rsidP="008B08DE">
      <w:pPr>
        <w:bidi/>
        <w:jc w:val="both"/>
        <w:rPr>
          <w:rFonts w:cs="David" w:hint="cs"/>
          <w:rtl/>
        </w:rPr>
      </w:pPr>
      <w:r w:rsidRPr="008B08DE">
        <w:rPr>
          <w:rFonts w:cs="David" w:hint="cs"/>
          <w:rtl/>
        </w:rPr>
        <w:tab/>
        <w:t>אני מתקן את דבריי.</w:t>
      </w:r>
    </w:p>
    <w:p w14:paraId="30B211A4" w14:textId="77777777" w:rsidR="008B08DE" w:rsidRPr="008B08DE" w:rsidRDefault="008B08DE" w:rsidP="008B08DE">
      <w:pPr>
        <w:bidi/>
        <w:jc w:val="both"/>
        <w:rPr>
          <w:rFonts w:cs="David" w:hint="cs"/>
          <w:rtl/>
        </w:rPr>
      </w:pPr>
    </w:p>
    <w:p w14:paraId="3A5B8B95" w14:textId="77777777" w:rsidR="008B08DE" w:rsidRPr="008B08DE" w:rsidRDefault="008B08DE" w:rsidP="008B08DE">
      <w:pPr>
        <w:bidi/>
        <w:jc w:val="both"/>
        <w:rPr>
          <w:rFonts w:cs="David"/>
          <w:u w:val="single"/>
        </w:rPr>
      </w:pPr>
      <w:r w:rsidRPr="008B08DE">
        <w:rPr>
          <w:rFonts w:cs="David" w:hint="cs"/>
          <w:rtl/>
        </w:rPr>
        <w:t xml:space="preserve"> </w:t>
      </w:r>
      <w:r w:rsidRPr="008B08DE">
        <w:rPr>
          <w:rFonts w:cs="David" w:hint="cs"/>
          <w:u w:val="single"/>
          <w:rtl/>
        </w:rPr>
        <w:t xml:space="preserve">אתי </w:t>
      </w:r>
      <w:proofErr w:type="spellStart"/>
      <w:r w:rsidRPr="008B08DE">
        <w:rPr>
          <w:rFonts w:cs="David" w:hint="cs"/>
          <w:u w:val="single"/>
          <w:rtl/>
        </w:rPr>
        <w:t>בנדלר</w:t>
      </w:r>
      <w:proofErr w:type="spellEnd"/>
      <w:r w:rsidRPr="008B08DE">
        <w:rPr>
          <w:rFonts w:cs="David" w:hint="cs"/>
          <w:u w:val="single"/>
          <w:rtl/>
        </w:rPr>
        <w:t>:</w:t>
      </w:r>
    </w:p>
    <w:p w14:paraId="6506A626" w14:textId="77777777" w:rsidR="008B08DE" w:rsidRPr="008B08DE" w:rsidRDefault="008B08DE" w:rsidP="008B08DE">
      <w:pPr>
        <w:bidi/>
        <w:jc w:val="both"/>
        <w:rPr>
          <w:rFonts w:cs="David" w:hint="cs"/>
          <w:u w:val="single"/>
          <w:rtl/>
        </w:rPr>
      </w:pPr>
    </w:p>
    <w:p w14:paraId="4B20E389" w14:textId="77777777" w:rsidR="008B08DE" w:rsidRPr="008B08DE" w:rsidRDefault="008B08DE" w:rsidP="008B08DE">
      <w:pPr>
        <w:bidi/>
        <w:ind w:firstLine="567"/>
        <w:jc w:val="both"/>
        <w:rPr>
          <w:rFonts w:cs="David" w:hint="cs"/>
          <w:rtl/>
        </w:rPr>
      </w:pPr>
      <w:r w:rsidRPr="008B08DE">
        <w:rPr>
          <w:rFonts w:cs="David" w:hint="cs"/>
          <w:rtl/>
        </w:rPr>
        <w:t>אני בכל זאת רוצה לתת לכם רקע במה דברים אמורים. קודם כול, חוק התקשורת (בזק ושידורים) שאותו מבקשים לתקן בהצעת החוק הפרטית הוא חוק שמאז ומעולם נדון בוועדת הכלכלה על כל תיקוניו, ומדובר בעשרות תיקונים. זה חוק שהמומחיות בו מתנקזת בוועדת הכלכלה. נוסף לזה, במסגרת חוק ההסדרים פרק י"ב, הפרק העבה ביותר, שפוצל בידי ועדת הכנסת- -</w:t>
      </w:r>
    </w:p>
    <w:p w14:paraId="47C5CF8B" w14:textId="77777777" w:rsidR="008B08DE" w:rsidRPr="008B08DE" w:rsidRDefault="008B08DE" w:rsidP="008B08DE">
      <w:pPr>
        <w:bidi/>
        <w:jc w:val="both"/>
        <w:rPr>
          <w:rFonts w:cs="David" w:hint="cs"/>
          <w:rtl/>
        </w:rPr>
      </w:pPr>
    </w:p>
    <w:p w14:paraId="0AB7D9FF" w14:textId="77777777" w:rsidR="008B08DE" w:rsidRDefault="008B08DE" w:rsidP="008B08DE">
      <w:pPr>
        <w:bidi/>
        <w:jc w:val="both"/>
        <w:rPr>
          <w:rFonts w:cs="David" w:hint="cs"/>
          <w:u w:val="single"/>
          <w:rtl/>
        </w:rPr>
      </w:pPr>
    </w:p>
    <w:p w14:paraId="4A32BE96" w14:textId="77777777" w:rsidR="008B08DE" w:rsidRDefault="008B08DE" w:rsidP="008B08DE">
      <w:pPr>
        <w:bidi/>
        <w:jc w:val="both"/>
        <w:rPr>
          <w:rFonts w:cs="David" w:hint="cs"/>
          <w:u w:val="single"/>
          <w:rtl/>
        </w:rPr>
      </w:pPr>
    </w:p>
    <w:p w14:paraId="17C66E1D" w14:textId="77777777" w:rsidR="008B08DE" w:rsidRDefault="008B08DE" w:rsidP="008B08DE">
      <w:pPr>
        <w:bidi/>
        <w:jc w:val="both"/>
        <w:rPr>
          <w:rFonts w:cs="David" w:hint="cs"/>
          <w:u w:val="single"/>
          <w:rtl/>
        </w:rPr>
      </w:pPr>
    </w:p>
    <w:p w14:paraId="327B1E6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84A6DBF" w14:textId="77777777" w:rsidR="008B08DE" w:rsidRPr="008B08DE" w:rsidRDefault="008B08DE" w:rsidP="008B08DE">
      <w:pPr>
        <w:bidi/>
        <w:jc w:val="both"/>
        <w:rPr>
          <w:rFonts w:cs="David" w:hint="cs"/>
          <w:rtl/>
        </w:rPr>
      </w:pPr>
    </w:p>
    <w:p w14:paraId="1A611CCB" w14:textId="77777777" w:rsidR="008B08DE" w:rsidRPr="008B08DE" w:rsidRDefault="008B08DE" w:rsidP="008B08DE">
      <w:pPr>
        <w:bidi/>
        <w:jc w:val="both"/>
        <w:rPr>
          <w:rFonts w:cs="David" w:hint="cs"/>
          <w:rtl/>
        </w:rPr>
      </w:pPr>
      <w:r w:rsidRPr="008B08DE">
        <w:rPr>
          <w:rFonts w:cs="David" w:hint="cs"/>
          <w:rtl/>
        </w:rPr>
        <w:tab/>
        <w:t>אז פיצלנו מה שעובד, בכל זאת.</w:t>
      </w:r>
    </w:p>
    <w:p w14:paraId="1A9A5A83" w14:textId="77777777" w:rsidR="008B08DE" w:rsidRPr="008B08DE" w:rsidRDefault="008B08DE" w:rsidP="008B08DE">
      <w:pPr>
        <w:bidi/>
        <w:jc w:val="both"/>
        <w:rPr>
          <w:rFonts w:cs="David" w:hint="cs"/>
          <w:rtl/>
        </w:rPr>
      </w:pPr>
    </w:p>
    <w:p w14:paraId="2E8F00FF" w14:textId="77777777" w:rsidR="008B08DE" w:rsidRPr="008B08DE" w:rsidRDefault="008B08DE" w:rsidP="008B08DE">
      <w:pPr>
        <w:bidi/>
        <w:jc w:val="both"/>
        <w:rPr>
          <w:rFonts w:cs="David"/>
          <w:u w:val="single"/>
        </w:rPr>
      </w:pPr>
      <w:r w:rsidRPr="008B08DE">
        <w:rPr>
          <w:rFonts w:cs="David" w:hint="cs"/>
          <w:u w:val="single"/>
          <w:rtl/>
        </w:rPr>
        <w:t xml:space="preserve">אתי </w:t>
      </w:r>
      <w:proofErr w:type="spellStart"/>
      <w:r w:rsidRPr="008B08DE">
        <w:rPr>
          <w:rFonts w:cs="David" w:hint="cs"/>
          <w:u w:val="single"/>
          <w:rtl/>
        </w:rPr>
        <w:t>בנדלר</w:t>
      </w:r>
      <w:proofErr w:type="spellEnd"/>
      <w:r w:rsidRPr="008B08DE">
        <w:rPr>
          <w:rFonts w:cs="David" w:hint="cs"/>
          <w:u w:val="single"/>
          <w:rtl/>
        </w:rPr>
        <w:t>:</w:t>
      </w:r>
    </w:p>
    <w:p w14:paraId="3F261353" w14:textId="77777777" w:rsidR="008B08DE" w:rsidRPr="008B08DE" w:rsidRDefault="008B08DE" w:rsidP="008B08DE">
      <w:pPr>
        <w:bidi/>
        <w:jc w:val="both"/>
        <w:rPr>
          <w:rFonts w:cs="David" w:hint="cs"/>
          <w:u w:val="single"/>
          <w:rtl/>
        </w:rPr>
      </w:pPr>
    </w:p>
    <w:p w14:paraId="32C02514" w14:textId="77777777" w:rsidR="008B08DE" w:rsidRPr="008B08DE" w:rsidRDefault="008B08DE" w:rsidP="008B08DE">
      <w:pPr>
        <w:bidi/>
        <w:ind w:firstLine="567"/>
        <w:jc w:val="both"/>
        <w:rPr>
          <w:rFonts w:cs="David" w:hint="cs"/>
          <w:rtl/>
        </w:rPr>
      </w:pPr>
      <w:r w:rsidRPr="008B08DE">
        <w:rPr>
          <w:rFonts w:cs="David" w:hint="cs"/>
          <w:rtl/>
        </w:rPr>
        <w:t>משהו רציני, נכון.</w:t>
      </w:r>
    </w:p>
    <w:p w14:paraId="105B4683" w14:textId="77777777" w:rsidR="008B08DE" w:rsidRPr="008B08DE" w:rsidRDefault="008B08DE" w:rsidP="008B08DE">
      <w:pPr>
        <w:bidi/>
        <w:ind w:firstLine="567"/>
        <w:jc w:val="both"/>
        <w:rPr>
          <w:rFonts w:cs="David" w:hint="cs"/>
          <w:rtl/>
        </w:rPr>
      </w:pPr>
    </w:p>
    <w:p w14:paraId="18ACC5B1" w14:textId="77777777" w:rsidR="008B08DE" w:rsidRPr="008B08DE" w:rsidRDefault="008B08DE" w:rsidP="008B08DE">
      <w:pPr>
        <w:bidi/>
        <w:ind w:firstLine="567"/>
        <w:jc w:val="both"/>
        <w:rPr>
          <w:rFonts w:cs="David" w:hint="cs"/>
          <w:rtl/>
        </w:rPr>
      </w:pPr>
      <w:r w:rsidRPr="008B08DE">
        <w:rPr>
          <w:rFonts w:cs="David" w:hint="cs"/>
          <w:rtl/>
        </w:rPr>
        <w:t xml:space="preserve">פרק י"ב מדבר על רפורמה בשידורי טלוויזיה. הפרק הזה הועבר כחוק מפוצל, כאמור, לוועדת הכלכלה. הפרק הזה דן על רפורמה בשידורי הטלוויזיה המסחריים והרב-ערוציים. בין היתר מדובר שם גם על תיקון אחר שבעניינו אקדים ואומר שלפי חוק התקשורת, בעל רישיון כללי לשידורי כבלים חייב להעביר מספר ערוצים, ביניהם, ערוץ רשות השידור, את שידורי ערוץ 2, שידורי ערוץ 10, ערוץ הכנסת וגם שידורי ערוץ ייעודי. כרגע יש שני ערוצים ייעודיים בלבד: ערוץ 9 וערוץ המוסיקה ומתוכננים לקום ערוצים נוספים, ערוץ חדשות וערוץ בשפה הערבית. </w:t>
      </w:r>
    </w:p>
    <w:p w14:paraId="3728D052" w14:textId="77777777" w:rsidR="008B08DE" w:rsidRPr="008B08DE" w:rsidRDefault="008B08DE" w:rsidP="008B08DE">
      <w:pPr>
        <w:bidi/>
        <w:ind w:firstLine="567"/>
        <w:jc w:val="both"/>
        <w:rPr>
          <w:rFonts w:cs="David" w:hint="cs"/>
          <w:rtl/>
        </w:rPr>
      </w:pPr>
    </w:p>
    <w:p w14:paraId="33CCBC65" w14:textId="77777777" w:rsidR="008B08DE" w:rsidRPr="008B08DE" w:rsidRDefault="008B08DE" w:rsidP="008B08DE">
      <w:pPr>
        <w:bidi/>
        <w:ind w:firstLine="567"/>
        <w:jc w:val="both"/>
        <w:rPr>
          <w:rFonts w:cs="David" w:hint="cs"/>
          <w:rtl/>
        </w:rPr>
      </w:pPr>
      <w:r w:rsidRPr="008B08DE">
        <w:rPr>
          <w:rFonts w:cs="David" w:hint="cs"/>
          <w:rtl/>
        </w:rPr>
        <w:t>בהתאם לחוק כנוסחו היום הערוצים הייעודיים צריכים לשלם לבעל הרישיון הכללי דמי מעבר או דמי גישה. בהצעת החוק הממשלתית הגדולה שיש בה הרבה מאוד הוראות עם מבט רוחב בכלל על כל נושא שידורי הטלוויזיה המסחריים והרב-ערוציים, מוצע לחייב גם את ערוצי ה-</w:t>
      </w:r>
      <w:r w:rsidRPr="008B08DE">
        <w:rPr>
          <w:rFonts w:cs="David"/>
        </w:rPr>
        <w:t>must carry</w:t>
      </w:r>
      <w:r w:rsidRPr="008B08DE">
        <w:rPr>
          <w:rFonts w:cs="David" w:hint="cs"/>
          <w:rtl/>
        </w:rPr>
        <w:t xml:space="preserve">; בעל רישיון כללי לשידורי כבלים צריך להעביר אותם ללא תשלום, ושם מוצע לחייב בתשלום. קרי, רשות השידור, ערוץ הכנסת, ערוץ 10, ערוץ 2 יחויבו לשלם לבעל רישיון כללי דמי מעבר, דמי גישה. בהצעת החוק הפרטית הזאת מוצע לפטור מתשלום את הערוץ הייעודי שחייב היום בדמי גישה. ברור ששתי ההצעות האלה אינן מתיישבות זו עם זו. צריכים לבדוק, לדון בכל ההצעות ביחד, ותחליט הוועדה את אשר תחליט. על כל פנים, לא רק שזה נושא של ועדת הכלכלה, אלא שהנושא לגופו נמצא כרגע במסגרת הצעת חוק על שולחנה של הוועדה. </w:t>
      </w:r>
    </w:p>
    <w:p w14:paraId="50644A07" w14:textId="77777777" w:rsidR="008B08DE" w:rsidRPr="008B08DE" w:rsidRDefault="008B08DE" w:rsidP="008B08DE">
      <w:pPr>
        <w:bidi/>
        <w:ind w:firstLine="567"/>
        <w:jc w:val="both"/>
        <w:rPr>
          <w:rFonts w:cs="David" w:hint="cs"/>
          <w:rtl/>
        </w:rPr>
      </w:pPr>
    </w:p>
    <w:p w14:paraId="3278D87E" w14:textId="77777777" w:rsidR="008B08DE" w:rsidRPr="008B08DE" w:rsidRDefault="008B08DE" w:rsidP="008B08DE">
      <w:pPr>
        <w:bidi/>
        <w:ind w:firstLine="567"/>
        <w:jc w:val="both"/>
        <w:rPr>
          <w:rFonts w:cs="David" w:hint="cs"/>
          <w:rtl/>
        </w:rPr>
      </w:pPr>
      <w:r w:rsidRPr="008B08DE">
        <w:rPr>
          <w:rFonts w:cs="David" w:hint="cs"/>
          <w:rtl/>
        </w:rPr>
        <w:t>מעבר להשלכות הרוחב אני מוכרחה לומר גם שהקשר של ועדת החוקה להצעת החוק הזאת הוא כמו הקשר לוועדה לזכויות הילד או לוועדת האתיקה.</w:t>
      </w:r>
    </w:p>
    <w:p w14:paraId="61162D77" w14:textId="77777777" w:rsidR="008B08DE" w:rsidRPr="008B08DE" w:rsidRDefault="008B08DE" w:rsidP="008B08DE">
      <w:pPr>
        <w:bidi/>
        <w:jc w:val="both"/>
        <w:rPr>
          <w:rFonts w:cs="David" w:hint="cs"/>
          <w:rtl/>
        </w:rPr>
      </w:pPr>
    </w:p>
    <w:p w14:paraId="2ADB2A50" w14:textId="77777777" w:rsidR="008B08DE" w:rsidRPr="008B08DE" w:rsidRDefault="008B08DE" w:rsidP="008B08DE">
      <w:pPr>
        <w:bidi/>
        <w:jc w:val="both"/>
        <w:rPr>
          <w:rFonts w:cs="David" w:hint="cs"/>
          <w:rtl/>
        </w:rPr>
      </w:pPr>
      <w:r w:rsidRPr="008B08DE">
        <w:rPr>
          <w:rFonts w:cs="David" w:hint="cs"/>
          <w:u w:val="single"/>
          <w:rtl/>
        </w:rPr>
        <w:t>אחמד טיבי:</w:t>
      </w:r>
    </w:p>
    <w:p w14:paraId="34F3111C" w14:textId="77777777" w:rsidR="008B08DE" w:rsidRPr="008B08DE" w:rsidRDefault="008B08DE" w:rsidP="008B08DE">
      <w:pPr>
        <w:bidi/>
        <w:jc w:val="both"/>
        <w:rPr>
          <w:rFonts w:cs="David" w:hint="cs"/>
          <w:rtl/>
        </w:rPr>
      </w:pPr>
    </w:p>
    <w:p w14:paraId="6BE4350A" w14:textId="77777777" w:rsidR="008B08DE" w:rsidRPr="008B08DE" w:rsidRDefault="008B08DE" w:rsidP="008B08DE">
      <w:pPr>
        <w:bidi/>
        <w:jc w:val="both"/>
        <w:rPr>
          <w:rFonts w:cs="David" w:hint="cs"/>
          <w:rtl/>
        </w:rPr>
      </w:pPr>
      <w:r w:rsidRPr="008B08DE">
        <w:rPr>
          <w:rFonts w:cs="David" w:hint="cs"/>
          <w:rtl/>
        </w:rPr>
        <w:tab/>
        <w:t>יש עוד קשר.</w:t>
      </w:r>
    </w:p>
    <w:p w14:paraId="2CD3A09E" w14:textId="77777777" w:rsidR="008B08DE" w:rsidRPr="008B08DE" w:rsidRDefault="008B08DE" w:rsidP="008B08DE">
      <w:pPr>
        <w:bidi/>
        <w:jc w:val="both"/>
        <w:rPr>
          <w:rFonts w:cs="David" w:hint="cs"/>
          <w:rtl/>
        </w:rPr>
      </w:pPr>
    </w:p>
    <w:p w14:paraId="4DC59B1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0DBF5C9" w14:textId="77777777" w:rsidR="008B08DE" w:rsidRPr="008B08DE" w:rsidRDefault="008B08DE" w:rsidP="008B08DE">
      <w:pPr>
        <w:bidi/>
        <w:jc w:val="both"/>
        <w:rPr>
          <w:rFonts w:cs="David" w:hint="cs"/>
          <w:rtl/>
        </w:rPr>
      </w:pPr>
    </w:p>
    <w:p w14:paraId="0170E27C" w14:textId="77777777" w:rsidR="008B08DE" w:rsidRPr="008B08DE" w:rsidRDefault="008B08DE" w:rsidP="008B08DE">
      <w:pPr>
        <w:bidi/>
        <w:jc w:val="both"/>
        <w:rPr>
          <w:rFonts w:cs="David" w:hint="cs"/>
          <w:rtl/>
        </w:rPr>
      </w:pPr>
      <w:r w:rsidRPr="008B08DE">
        <w:rPr>
          <w:rFonts w:cs="David" w:hint="cs"/>
          <w:rtl/>
        </w:rPr>
        <w:tab/>
        <w:t>תודה רבה. אני רק שוב אציין שדעתו של יושב ראש הוועדה היא לא כדעתך, ויש כאן סיכום שמקובל גם על יושב ראש ועדת הכלכלה שזה יעבור לוועדת חוקה. אני מזכיר לחברים שבמצבים כאלה אנחנו לא מתערבים אם יש הסכמה בין ראשי הוועדות- -</w:t>
      </w:r>
    </w:p>
    <w:p w14:paraId="62AD66F1" w14:textId="77777777" w:rsidR="008B08DE" w:rsidRPr="008B08DE" w:rsidRDefault="008B08DE" w:rsidP="008B08DE">
      <w:pPr>
        <w:bidi/>
        <w:jc w:val="both"/>
        <w:rPr>
          <w:rFonts w:cs="David" w:hint="cs"/>
          <w:rtl/>
        </w:rPr>
      </w:pPr>
    </w:p>
    <w:p w14:paraId="315318B9" w14:textId="77777777" w:rsidR="008B08DE" w:rsidRPr="008B08DE" w:rsidRDefault="008B08DE" w:rsidP="008B08DE">
      <w:pPr>
        <w:bidi/>
        <w:jc w:val="both"/>
        <w:rPr>
          <w:rFonts w:cs="David" w:hint="cs"/>
          <w:rtl/>
        </w:rPr>
      </w:pPr>
      <w:r w:rsidRPr="008B08DE">
        <w:rPr>
          <w:rFonts w:cs="David" w:hint="cs"/>
          <w:u w:val="single"/>
          <w:rtl/>
        </w:rPr>
        <w:t>נסים זאב:</w:t>
      </w:r>
    </w:p>
    <w:p w14:paraId="5BE84919" w14:textId="77777777" w:rsidR="008B08DE" w:rsidRPr="008B08DE" w:rsidRDefault="008B08DE" w:rsidP="008B08DE">
      <w:pPr>
        <w:bidi/>
        <w:jc w:val="both"/>
        <w:rPr>
          <w:rFonts w:cs="David" w:hint="cs"/>
          <w:rtl/>
        </w:rPr>
      </w:pPr>
    </w:p>
    <w:p w14:paraId="79492064" w14:textId="77777777" w:rsidR="008B08DE" w:rsidRPr="008B08DE" w:rsidRDefault="008B08DE" w:rsidP="008B08DE">
      <w:pPr>
        <w:bidi/>
        <w:jc w:val="both"/>
        <w:rPr>
          <w:rFonts w:cs="David" w:hint="cs"/>
          <w:rtl/>
        </w:rPr>
      </w:pPr>
      <w:r w:rsidRPr="008B08DE">
        <w:rPr>
          <w:rFonts w:cs="David" w:hint="cs"/>
          <w:rtl/>
        </w:rPr>
        <w:tab/>
        <w:t xml:space="preserve"> אולי זה נכפה עליו.</w:t>
      </w:r>
    </w:p>
    <w:p w14:paraId="056C9424" w14:textId="77777777" w:rsidR="008B08DE" w:rsidRPr="008B08DE" w:rsidRDefault="008B08DE" w:rsidP="008B08DE">
      <w:pPr>
        <w:bidi/>
        <w:jc w:val="both"/>
        <w:rPr>
          <w:rFonts w:cs="David" w:hint="cs"/>
          <w:rtl/>
        </w:rPr>
      </w:pPr>
    </w:p>
    <w:p w14:paraId="317BEDA4"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A5867C5" w14:textId="77777777" w:rsidR="008B08DE" w:rsidRPr="008B08DE" w:rsidRDefault="008B08DE" w:rsidP="008B08DE">
      <w:pPr>
        <w:bidi/>
        <w:jc w:val="both"/>
        <w:rPr>
          <w:rFonts w:cs="David" w:hint="cs"/>
          <w:rtl/>
        </w:rPr>
      </w:pPr>
    </w:p>
    <w:p w14:paraId="2C91DD70" w14:textId="77777777" w:rsidR="008B08DE" w:rsidRPr="008B08DE" w:rsidRDefault="008B08DE" w:rsidP="008B08DE">
      <w:pPr>
        <w:bidi/>
        <w:jc w:val="both"/>
        <w:rPr>
          <w:rFonts w:cs="David" w:hint="cs"/>
          <w:rtl/>
        </w:rPr>
      </w:pPr>
      <w:r w:rsidRPr="008B08DE">
        <w:rPr>
          <w:rFonts w:cs="David" w:hint="cs"/>
          <w:rtl/>
        </w:rPr>
        <w:tab/>
        <w:t>- -ולא כופים על- -</w:t>
      </w:r>
    </w:p>
    <w:p w14:paraId="72E8E8AD" w14:textId="77777777" w:rsidR="008B08DE" w:rsidRPr="008B08DE" w:rsidRDefault="008B08DE" w:rsidP="008B08DE">
      <w:pPr>
        <w:bidi/>
        <w:jc w:val="both"/>
        <w:rPr>
          <w:rFonts w:cs="David" w:hint="cs"/>
          <w:rtl/>
        </w:rPr>
      </w:pPr>
    </w:p>
    <w:p w14:paraId="6C3330A0"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02DD6D07" w14:textId="77777777" w:rsidR="008B08DE" w:rsidRPr="008B08DE" w:rsidRDefault="008B08DE" w:rsidP="008B08DE">
      <w:pPr>
        <w:bidi/>
        <w:jc w:val="both"/>
        <w:rPr>
          <w:rFonts w:cs="David" w:hint="cs"/>
          <w:rtl/>
        </w:rPr>
      </w:pPr>
    </w:p>
    <w:p w14:paraId="03AC659C" w14:textId="77777777" w:rsidR="008B08DE" w:rsidRPr="008B08DE" w:rsidRDefault="008B08DE" w:rsidP="008B08DE">
      <w:pPr>
        <w:bidi/>
        <w:jc w:val="both"/>
        <w:rPr>
          <w:rFonts w:cs="David" w:hint="cs"/>
          <w:rtl/>
        </w:rPr>
      </w:pPr>
      <w:r w:rsidRPr="008B08DE">
        <w:rPr>
          <w:rFonts w:cs="David" w:hint="cs"/>
          <w:rtl/>
        </w:rPr>
        <w:tab/>
        <w:t xml:space="preserve"> זה לא תקין, הדבר הזה.</w:t>
      </w:r>
    </w:p>
    <w:p w14:paraId="07C2D0C5" w14:textId="77777777" w:rsidR="008B08DE" w:rsidRPr="008B08DE" w:rsidRDefault="008B08DE" w:rsidP="008B08DE">
      <w:pPr>
        <w:bidi/>
        <w:jc w:val="both"/>
        <w:rPr>
          <w:rFonts w:cs="David" w:hint="cs"/>
          <w:rtl/>
        </w:rPr>
      </w:pPr>
    </w:p>
    <w:p w14:paraId="57CFB76C" w14:textId="77777777" w:rsidR="008B08DE" w:rsidRPr="008B08DE" w:rsidRDefault="008B08DE" w:rsidP="008B08DE">
      <w:pPr>
        <w:bidi/>
        <w:jc w:val="both"/>
        <w:rPr>
          <w:rFonts w:cs="David" w:hint="cs"/>
          <w:rtl/>
        </w:rPr>
      </w:pPr>
      <w:r w:rsidRPr="008B08DE">
        <w:rPr>
          <w:rFonts w:cs="David" w:hint="cs"/>
          <w:u w:val="single"/>
          <w:rtl/>
        </w:rPr>
        <w:t>אחמד טיבי:</w:t>
      </w:r>
    </w:p>
    <w:p w14:paraId="56BC9F13" w14:textId="77777777" w:rsidR="008B08DE" w:rsidRPr="008B08DE" w:rsidRDefault="008B08DE" w:rsidP="008B08DE">
      <w:pPr>
        <w:bidi/>
        <w:jc w:val="both"/>
        <w:rPr>
          <w:rFonts w:cs="David" w:hint="cs"/>
          <w:rtl/>
        </w:rPr>
      </w:pPr>
    </w:p>
    <w:p w14:paraId="1D2F83FB" w14:textId="77777777" w:rsidR="008B08DE" w:rsidRPr="008B08DE" w:rsidRDefault="008B08DE" w:rsidP="008B08DE">
      <w:pPr>
        <w:bidi/>
        <w:jc w:val="both"/>
        <w:rPr>
          <w:rFonts w:cs="David" w:hint="cs"/>
          <w:rtl/>
        </w:rPr>
      </w:pPr>
      <w:r w:rsidRPr="008B08DE">
        <w:rPr>
          <w:rFonts w:cs="David" w:hint="cs"/>
          <w:rtl/>
        </w:rPr>
        <w:tab/>
        <w:t xml:space="preserve"> זה לא נכון שאנחנו לא מתערבים, אדוני. זו החלטה תמוהה. צריך לבדוק מה המניעים. אם המניעים סבירים חברי הוועדה יוכלו לקבל את זה, ואם המניעים מפלגתיים, זה בעייתי.</w:t>
      </w:r>
    </w:p>
    <w:p w14:paraId="42E6F320" w14:textId="77777777" w:rsidR="008B08DE" w:rsidRPr="008B08DE" w:rsidRDefault="008B08DE" w:rsidP="008B08DE">
      <w:pPr>
        <w:bidi/>
        <w:jc w:val="both"/>
        <w:rPr>
          <w:rFonts w:cs="David" w:hint="cs"/>
          <w:rtl/>
        </w:rPr>
      </w:pPr>
    </w:p>
    <w:p w14:paraId="3109DC48" w14:textId="77777777" w:rsidR="008B08DE" w:rsidRDefault="008B08DE" w:rsidP="008B08DE">
      <w:pPr>
        <w:bidi/>
        <w:jc w:val="both"/>
        <w:rPr>
          <w:rFonts w:cs="David" w:hint="cs"/>
          <w:u w:val="single"/>
          <w:rtl/>
        </w:rPr>
      </w:pPr>
    </w:p>
    <w:p w14:paraId="62547ED6" w14:textId="77777777" w:rsidR="008B08DE" w:rsidRDefault="008B08DE" w:rsidP="008B08DE">
      <w:pPr>
        <w:bidi/>
        <w:jc w:val="both"/>
        <w:rPr>
          <w:rFonts w:cs="David" w:hint="cs"/>
          <w:u w:val="single"/>
          <w:rtl/>
        </w:rPr>
      </w:pPr>
    </w:p>
    <w:p w14:paraId="5E92B8EC" w14:textId="77777777" w:rsidR="008B08DE" w:rsidRPr="008B08DE" w:rsidRDefault="008B08DE" w:rsidP="008B08DE">
      <w:pPr>
        <w:bidi/>
        <w:jc w:val="both"/>
        <w:rPr>
          <w:rFonts w:cs="David" w:hint="cs"/>
          <w:u w:val="single"/>
          <w:rtl/>
        </w:rPr>
      </w:pPr>
      <w:r w:rsidRPr="008B08DE">
        <w:rPr>
          <w:rFonts w:cs="David" w:hint="cs"/>
          <w:u w:val="single"/>
          <w:rtl/>
        </w:rPr>
        <w:t xml:space="preserve">ציון </w:t>
      </w:r>
      <w:proofErr w:type="spellStart"/>
      <w:r w:rsidRPr="008B08DE">
        <w:rPr>
          <w:rFonts w:cs="David" w:hint="cs"/>
          <w:u w:val="single"/>
          <w:rtl/>
        </w:rPr>
        <w:t>פיניאן</w:t>
      </w:r>
      <w:proofErr w:type="spellEnd"/>
      <w:r w:rsidRPr="008B08DE">
        <w:rPr>
          <w:rFonts w:cs="David" w:hint="cs"/>
          <w:u w:val="single"/>
          <w:rtl/>
        </w:rPr>
        <w:t>:</w:t>
      </w:r>
    </w:p>
    <w:p w14:paraId="3DCD2621" w14:textId="77777777" w:rsidR="008B08DE" w:rsidRPr="008B08DE" w:rsidRDefault="008B08DE" w:rsidP="008B08DE">
      <w:pPr>
        <w:bidi/>
        <w:jc w:val="both"/>
        <w:rPr>
          <w:rFonts w:cs="David" w:hint="cs"/>
          <w:rtl/>
        </w:rPr>
      </w:pPr>
    </w:p>
    <w:p w14:paraId="023C8527" w14:textId="77777777" w:rsidR="008B08DE" w:rsidRPr="008B08DE" w:rsidRDefault="008B08DE" w:rsidP="008B08DE">
      <w:pPr>
        <w:bidi/>
        <w:jc w:val="both"/>
        <w:rPr>
          <w:rFonts w:cs="David" w:hint="cs"/>
          <w:rtl/>
        </w:rPr>
      </w:pPr>
      <w:r w:rsidRPr="008B08DE">
        <w:rPr>
          <w:rFonts w:cs="David" w:hint="cs"/>
          <w:rtl/>
        </w:rPr>
        <w:tab/>
        <w:t>אני מציע להביא את זה להצבעה.</w:t>
      </w:r>
    </w:p>
    <w:p w14:paraId="66CCCF61" w14:textId="77777777" w:rsidR="008B08DE" w:rsidRPr="008B08DE" w:rsidRDefault="008B08DE" w:rsidP="008B08DE">
      <w:pPr>
        <w:bidi/>
        <w:jc w:val="both"/>
        <w:rPr>
          <w:rFonts w:cs="David" w:hint="cs"/>
          <w:rtl/>
        </w:rPr>
      </w:pPr>
    </w:p>
    <w:p w14:paraId="5A3CAE81"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4FF7BC7" w14:textId="77777777" w:rsidR="008B08DE" w:rsidRPr="008B08DE" w:rsidRDefault="008B08DE" w:rsidP="008B08DE">
      <w:pPr>
        <w:bidi/>
        <w:jc w:val="both"/>
        <w:rPr>
          <w:rFonts w:cs="David" w:hint="cs"/>
          <w:rtl/>
        </w:rPr>
      </w:pPr>
    </w:p>
    <w:p w14:paraId="383C773B" w14:textId="77777777" w:rsidR="008B08DE" w:rsidRPr="008B08DE" w:rsidRDefault="008B08DE" w:rsidP="008B08DE">
      <w:pPr>
        <w:bidi/>
        <w:jc w:val="both"/>
        <w:rPr>
          <w:rFonts w:cs="David" w:hint="cs"/>
          <w:rtl/>
        </w:rPr>
      </w:pPr>
      <w:r w:rsidRPr="008B08DE">
        <w:rPr>
          <w:rFonts w:cs="David" w:hint="cs"/>
          <w:rtl/>
        </w:rPr>
        <w:tab/>
        <w:t>אני מביא את זה להצבעה.</w:t>
      </w:r>
    </w:p>
    <w:p w14:paraId="02B6E888" w14:textId="77777777" w:rsidR="008B08DE" w:rsidRPr="008B08DE" w:rsidRDefault="008B08DE" w:rsidP="008B08DE">
      <w:pPr>
        <w:bidi/>
        <w:jc w:val="both"/>
        <w:rPr>
          <w:rFonts w:cs="David" w:hint="cs"/>
          <w:rtl/>
        </w:rPr>
      </w:pPr>
    </w:p>
    <w:p w14:paraId="3E035191" w14:textId="77777777" w:rsidR="008B08DE" w:rsidRPr="008B08DE" w:rsidRDefault="008B08DE" w:rsidP="008B08DE">
      <w:pPr>
        <w:bidi/>
        <w:jc w:val="both"/>
        <w:rPr>
          <w:rFonts w:cs="David" w:hint="cs"/>
          <w:rtl/>
        </w:rPr>
      </w:pPr>
      <w:r w:rsidRPr="008B08DE">
        <w:rPr>
          <w:rFonts w:cs="David" w:hint="cs"/>
          <w:u w:val="single"/>
          <w:rtl/>
        </w:rPr>
        <w:t>אחמד טיבי:</w:t>
      </w:r>
    </w:p>
    <w:p w14:paraId="205D0F4E" w14:textId="77777777" w:rsidR="008B08DE" w:rsidRPr="008B08DE" w:rsidRDefault="008B08DE" w:rsidP="008B08DE">
      <w:pPr>
        <w:bidi/>
        <w:jc w:val="both"/>
        <w:rPr>
          <w:rFonts w:cs="David" w:hint="cs"/>
          <w:rtl/>
        </w:rPr>
      </w:pPr>
    </w:p>
    <w:p w14:paraId="2D20F5D5" w14:textId="77777777" w:rsidR="008B08DE" w:rsidRPr="008B08DE" w:rsidRDefault="008B08DE" w:rsidP="008B08DE">
      <w:pPr>
        <w:bidi/>
        <w:jc w:val="both"/>
        <w:rPr>
          <w:rFonts w:cs="David" w:hint="cs"/>
          <w:rtl/>
        </w:rPr>
      </w:pPr>
      <w:r w:rsidRPr="008B08DE">
        <w:rPr>
          <w:rFonts w:cs="David" w:hint="cs"/>
          <w:rtl/>
        </w:rPr>
        <w:tab/>
        <w:t xml:space="preserve"> למה להצבעה? אנחנו רוצים לדון בזה. </w:t>
      </w:r>
    </w:p>
    <w:p w14:paraId="6483C5B1" w14:textId="77777777" w:rsidR="008B08DE" w:rsidRPr="008B08DE" w:rsidRDefault="008B08DE" w:rsidP="008B08DE">
      <w:pPr>
        <w:bidi/>
        <w:jc w:val="both"/>
        <w:rPr>
          <w:rFonts w:cs="David" w:hint="cs"/>
          <w:rtl/>
        </w:rPr>
      </w:pPr>
    </w:p>
    <w:p w14:paraId="2E4404EC"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027DA19D" w14:textId="77777777" w:rsidR="008B08DE" w:rsidRPr="008B08DE" w:rsidRDefault="008B08DE" w:rsidP="008B08DE">
      <w:pPr>
        <w:bidi/>
        <w:jc w:val="both"/>
        <w:rPr>
          <w:rFonts w:cs="David" w:hint="cs"/>
          <w:rtl/>
        </w:rPr>
      </w:pPr>
    </w:p>
    <w:p w14:paraId="28ADA947" w14:textId="77777777" w:rsidR="008B08DE" w:rsidRPr="008B08DE" w:rsidRDefault="008B08DE" w:rsidP="008B08DE">
      <w:pPr>
        <w:bidi/>
        <w:jc w:val="both"/>
        <w:rPr>
          <w:rFonts w:cs="David" w:hint="cs"/>
          <w:rtl/>
        </w:rPr>
      </w:pPr>
      <w:r w:rsidRPr="008B08DE">
        <w:rPr>
          <w:rFonts w:cs="David" w:hint="cs"/>
          <w:rtl/>
        </w:rPr>
        <w:tab/>
        <w:t xml:space="preserve">זה לא תקין. אפשר להבין למה ועדת חוקה, אדוני? </w:t>
      </w:r>
    </w:p>
    <w:p w14:paraId="2943C6D6" w14:textId="77777777" w:rsidR="008B08DE" w:rsidRPr="008B08DE" w:rsidRDefault="008B08DE" w:rsidP="008B08DE">
      <w:pPr>
        <w:bidi/>
        <w:jc w:val="both"/>
        <w:rPr>
          <w:rFonts w:cs="David" w:hint="cs"/>
          <w:rtl/>
        </w:rPr>
      </w:pPr>
    </w:p>
    <w:p w14:paraId="282FD982" w14:textId="77777777" w:rsidR="008B08DE" w:rsidRPr="008B08DE" w:rsidRDefault="008B08DE" w:rsidP="008B08DE">
      <w:pPr>
        <w:bidi/>
        <w:jc w:val="both"/>
        <w:rPr>
          <w:rFonts w:cs="David" w:hint="cs"/>
          <w:rtl/>
        </w:rPr>
      </w:pPr>
      <w:r w:rsidRPr="008B08DE">
        <w:rPr>
          <w:rFonts w:cs="David" w:hint="cs"/>
          <w:u w:val="single"/>
          <w:rtl/>
        </w:rPr>
        <w:t>אחמד טיבי:</w:t>
      </w:r>
    </w:p>
    <w:p w14:paraId="4EB81AEE" w14:textId="77777777" w:rsidR="008B08DE" w:rsidRPr="008B08DE" w:rsidRDefault="008B08DE" w:rsidP="008B08DE">
      <w:pPr>
        <w:bidi/>
        <w:jc w:val="both"/>
        <w:rPr>
          <w:rFonts w:cs="David" w:hint="cs"/>
          <w:rtl/>
        </w:rPr>
      </w:pPr>
    </w:p>
    <w:p w14:paraId="07EDF9FA" w14:textId="77777777" w:rsidR="008B08DE" w:rsidRPr="008B08DE" w:rsidRDefault="008B08DE" w:rsidP="008B08DE">
      <w:pPr>
        <w:bidi/>
        <w:jc w:val="both"/>
        <w:rPr>
          <w:rFonts w:cs="David" w:hint="cs"/>
          <w:rtl/>
        </w:rPr>
      </w:pPr>
      <w:r w:rsidRPr="008B08DE">
        <w:rPr>
          <w:rFonts w:cs="David" w:hint="cs"/>
          <w:rtl/>
        </w:rPr>
        <w:tab/>
        <w:t xml:space="preserve"> היא הפכה להיות ועדת הבית של ישראל ביתנו.</w:t>
      </w:r>
    </w:p>
    <w:p w14:paraId="4F9B934F" w14:textId="77777777" w:rsidR="008B08DE" w:rsidRPr="008B08DE" w:rsidRDefault="008B08DE" w:rsidP="008B08DE">
      <w:pPr>
        <w:bidi/>
        <w:jc w:val="both"/>
        <w:rPr>
          <w:rFonts w:cs="David" w:hint="cs"/>
          <w:rtl/>
        </w:rPr>
      </w:pPr>
    </w:p>
    <w:p w14:paraId="1E6F0CFA"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5518D0B" w14:textId="77777777" w:rsidR="008B08DE" w:rsidRPr="008B08DE" w:rsidRDefault="008B08DE" w:rsidP="008B08DE">
      <w:pPr>
        <w:bidi/>
        <w:jc w:val="both"/>
        <w:rPr>
          <w:rFonts w:cs="David" w:hint="cs"/>
          <w:rtl/>
        </w:rPr>
      </w:pPr>
    </w:p>
    <w:p w14:paraId="449C97A4" w14:textId="77777777" w:rsidR="008B08DE" w:rsidRPr="008B08DE" w:rsidRDefault="008B08DE" w:rsidP="008B08DE">
      <w:pPr>
        <w:bidi/>
        <w:jc w:val="both"/>
        <w:rPr>
          <w:rFonts w:cs="David" w:hint="cs"/>
          <w:rtl/>
        </w:rPr>
      </w:pPr>
      <w:r w:rsidRPr="008B08DE">
        <w:rPr>
          <w:rFonts w:cs="David" w:hint="cs"/>
          <w:rtl/>
        </w:rPr>
        <w:tab/>
        <w:t>אתה לא חייב לתמוך בזה.</w:t>
      </w:r>
    </w:p>
    <w:p w14:paraId="467254B5" w14:textId="77777777" w:rsidR="008B08DE" w:rsidRPr="008B08DE" w:rsidRDefault="008B08DE" w:rsidP="008B08DE">
      <w:pPr>
        <w:bidi/>
        <w:jc w:val="both"/>
        <w:rPr>
          <w:rFonts w:cs="David" w:hint="cs"/>
          <w:rtl/>
        </w:rPr>
      </w:pPr>
    </w:p>
    <w:p w14:paraId="2B286D56"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48F73DF4" w14:textId="77777777" w:rsidR="008B08DE" w:rsidRPr="008B08DE" w:rsidRDefault="008B08DE" w:rsidP="008B08DE">
      <w:pPr>
        <w:bidi/>
        <w:jc w:val="both"/>
        <w:rPr>
          <w:rFonts w:cs="David" w:hint="cs"/>
          <w:rtl/>
        </w:rPr>
      </w:pPr>
    </w:p>
    <w:p w14:paraId="50109EF1" w14:textId="77777777" w:rsidR="008B08DE" w:rsidRPr="008B08DE" w:rsidRDefault="008B08DE" w:rsidP="008B08DE">
      <w:pPr>
        <w:bidi/>
        <w:jc w:val="both"/>
        <w:rPr>
          <w:rFonts w:cs="David" w:hint="cs"/>
          <w:rtl/>
        </w:rPr>
      </w:pPr>
      <w:r w:rsidRPr="008B08DE">
        <w:rPr>
          <w:rFonts w:cs="David" w:hint="cs"/>
          <w:rtl/>
        </w:rPr>
        <w:tab/>
        <w:t xml:space="preserve"> אבל אני רוצה להבין, אולי תסביר אתה, אדוני?</w:t>
      </w:r>
    </w:p>
    <w:p w14:paraId="28AE7392" w14:textId="77777777" w:rsidR="008B08DE" w:rsidRPr="008B08DE" w:rsidRDefault="008B08DE" w:rsidP="008B08DE">
      <w:pPr>
        <w:bidi/>
        <w:jc w:val="both"/>
        <w:rPr>
          <w:rFonts w:cs="David" w:hint="cs"/>
          <w:rtl/>
        </w:rPr>
      </w:pPr>
    </w:p>
    <w:p w14:paraId="479470B8" w14:textId="77777777" w:rsidR="008B08DE" w:rsidRPr="008B08DE" w:rsidRDefault="008B08DE" w:rsidP="008B08DE">
      <w:pPr>
        <w:bidi/>
        <w:jc w:val="both"/>
        <w:rPr>
          <w:rFonts w:cs="David" w:hint="cs"/>
          <w:rtl/>
        </w:rPr>
      </w:pPr>
      <w:r w:rsidRPr="008B08DE">
        <w:rPr>
          <w:rFonts w:cs="David" w:hint="cs"/>
          <w:u w:val="single"/>
          <w:rtl/>
        </w:rPr>
        <w:t>נסים זאב:</w:t>
      </w:r>
    </w:p>
    <w:p w14:paraId="24B52407" w14:textId="77777777" w:rsidR="008B08DE" w:rsidRPr="008B08DE" w:rsidRDefault="008B08DE" w:rsidP="008B08DE">
      <w:pPr>
        <w:bidi/>
        <w:jc w:val="both"/>
        <w:rPr>
          <w:rFonts w:cs="David" w:hint="cs"/>
          <w:rtl/>
        </w:rPr>
      </w:pPr>
    </w:p>
    <w:p w14:paraId="5433EA92" w14:textId="77777777" w:rsidR="008B08DE" w:rsidRPr="008B08DE" w:rsidRDefault="008B08DE" w:rsidP="008B08DE">
      <w:pPr>
        <w:bidi/>
        <w:jc w:val="both"/>
        <w:rPr>
          <w:rFonts w:cs="David" w:hint="cs"/>
          <w:rtl/>
        </w:rPr>
      </w:pPr>
      <w:r w:rsidRPr="008B08DE">
        <w:rPr>
          <w:rFonts w:cs="David" w:hint="cs"/>
          <w:rtl/>
        </w:rPr>
        <w:tab/>
        <w:t xml:space="preserve">אפשר לבקש ועדה משותפת, אדוני היושב ראש? </w:t>
      </w:r>
    </w:p>
    <w:p w14:paraId="66BACE8F" w14:textId="77777777" w:rsidR="008B08DE" w:rsidRPr="008B08DE" w:rsidRDefault="008B08DE" w:rsidP="008B08DE">
      <w:pPr>
        <w:bidi/>
        <w:jc w:val="both"/>
        <w:rPr>
          <w:rFonts w:cs="David" w:hint="cs"/>
          <w:rtl/>
        </w:rPr>
      </w:pPr>
    </w:p>
    <w:p w14:paraId="279336E4"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55AD94BB" w14:textId="77777777" w:rsidR="008B08DE" w:rsidRPr="008B08DE" w:rsidRDefault="008B08DE" w:rsidP="008B08DE">
      <w:pPr>
        <w:bidi/>
        <w:jc w:val="both"/>
        <w:rPr>
          <w:rFonts w:cs="David" w:hint="cs"/>
          <w:rtl/>
        </w:rPr>
      </w:pPr>
    </w:p>
    <w:p w14:paraId="7F2FA3D8" w14:textId="77777777" w:rsidR="008B08DE" w:rsidRPr="008B08DE" w:rsidRDefault="008B08DE" w:rsidP="008B08DE">
      <w:pPr>
        <w:bidi/>
        <w:jc w:val="both"/>
        <w:rPr>
          <w:rFonts w:cs="David" w:hint="cs"/>
          <w:rtl/>
        </w:rPr>
      </w:pPr>
      <w:r w:rsidRPr="008B08DE">
        <w:rPr>
          <w:rFonts w:cs="David" w:hint="cs"/>
          <w:rtl/>
        </w:rPr>
        <w:tab/>
        <w:t>אמר יושב ראש ועדת כלכלה- -</w:t>
      </w:r>
    </w:p>
    <w:p w14:paraId="61AD9478" w14:textId="77777777" w:rsidR="008B08DE" w:rsidRPr="008B08DE" w:rsidRDefault="008B08DE" w:rsidP="008B08DE">
      <w:pPr>
        <w:bidi/>
        <w:jc w:val="both"/>
        <w:rPr>
          <w:rFonts w:cs="David" w:hint="cs"/>
          <w:rtl/>
        </w:rPr>
      </w:pPr>
    </w:p>
    <w:p w14:paraId="5B25BB4D" w14:textId="77777777" w:rsidR="008B08DE" w:rsidRPr="008B08DE" w:rsidRDefault="008B08DE" w:rsidP="008B08DE">
      <w:pPr>
        <w:bidi/>
        <w:jc w:val="both"/>
        <w:rPr>
          <w:rFonts w:cs="David" w:hint="cs"/>
          <w:rtl/>
        </w:rPr>
      </w:pPr>
      <w:r w:rsidRPr="008B08DE">
        <w:rPr>
          <w:rFonts w:cs="David" w:hint="cs"/>
          <w:u w:val="single"/>
          <w:rtl/>
        </w:rPr>
        <w:t>נסים זאב:</w:t>
      </w:r>
    </w:p>
    <w:p w14:paraId="518F4E8A" w14:textId="77777777" w:rsidR="008B08DE" w:rsidRPr="008B08DE" w:rsidRDefault="008B08DE" w:rsidP="008B08DE">
      <w:pPr>
        <w:bidi/>
        <w:jc w:val="both"/>
        <w:rPr>
          <w:rFonts w:cs="David" w:hint="cs"/>
          <w:rtl/>
        </w:rPr>
      </w:pPr>
    </w:p>
    <w:p w14:paraId="01C4EE9C" w14:textId="77777777" w:rsidR="008B08DE" w:rsidRPr="008B08DE" w:rsidRDefault="008B08DE" w:rsidP="008B08DE">
      <w:pPr>
        <w:bidi/>
        <w:jc w:val="both"/>
        <w:rPr>
          <w:rFonts w:cs="David" w:hint="cs"/>
          <w:rtl/>
        </w:rPr>
      </w:pPr>
      <w:r w:rsidRPr="008B08DE">
        <w:rPr>
          <w:rFonts w:cs="David" w:hint="cs"/>
          <w:rtl/>
        </w:rPr>
        <w:tab/>
        <w:t>אבל אם יש הסכמה ביניהם- -</w:t>
      </w:r>
    </w:p>
    <w:p w14:paraId="7B028E6A" w14:textId="77777777" w:rsidR="008B08DE" w:rsidRPr="008B08DE" w:rsidRDefault="008B08DE" w:rsidP="008B08DE">
      <w:pPr>
        <w:bidi/>
        <w:jc w:val="both"/>
        <w:rPr>
          <w:rFonts w:cs="David" w:hint="cs"/>
          <w:rtl/>
        </w:rPr>
      </w:pPr>
    </w:p>
    <w:p w14:paraId="2C1E7E1C"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8D8BD7B" w14:textId="77777777" w:rsidR="008B08DE" w:rsidRPr="008B08DE" w:rsidRDefault="008B08DE" w:rsidP="008B08DE">
      <w:pPr>
        <w:bidi/>
        <w:jc w:val="both"/>
        <w:rPr>
          <w:rFonts w:cs="David" w:hint="cs"/>
          <w:rtl/>
        </w:rPr>
      </w:pPr>
    </w:p>
    <w:p w14:paraId="1DE9F233" w14:textId="77777777" w:rsidR="008B08DE" w:rsidRPr="008B08DE" w:rsidRDefault="008B08DE" w:rsidP="008B08DE">
      <w:pPr>
        <w:bidi/>
        <w:jc w:val="both"/>
        <w:rPr>
          <w:rFonts w:cs="David" w:hint="cs"/>
          <w:rtl/>
        </w:rPr>
      </w:pPr>
      <w:r w:rsidRPr="008B08DE">
        <w:rPr>
          <w:rFonts w:cs="David" w:hint="cs"/>
          <w:rtl/>
        </w:rPr>
        <w:tab/>
        <w:t>אני הצעתי לו את האופציה הזאת. הוא לא רוצה אותה.</w:t>
      </w:r>
    </w:p>
    <w:p w14:paraId="32FD5230" w14:textId="77777777" w:rsidR="008B08DE" w:rsidRPr="008B08DE" w:rsidRDefault="008B08DE" w:rsidP="008B08DE">
      <w:pPr>
        <w:bidi/>
        <w:jc w:val="both"/>
        <w:rPr>
          <w:rFonts w:cs="David" w:hint="cs"/>
          <w:rtl/>
        </w:rPr>
      </w:pPr>
    </w:p>
    <w:p w14:paraId="3B46D61A" w14:textId="77777777" w:rsidR="008B08DE" w:rsidRPr="008B08DE" w:rsidRDefault="008B08DE" w:rsidP="008B08DE">
      <w:pPr>
        <w:bidi/>
        <w:jc w:val="both"/>
        <w:rPr>
          <w:rFonts w:cs="David" w:hint="cs"/>
          <w:rtl/>
        </w:rPr>
      </w:pPr>
      <w:r w:rsidRPr="008B08DE">
        <w:rPr>
          <w:rFonts w:cs="David" w:hint="cs"/>
          <w:u w:val="single"/>
          <w:rtl/>
        </w:rPr>
        <w:t>נסים זאב:</w:t>
      </w:r>
    </w:p>
    <w:p w14:paraId="2790750B" w14:textId="77777777" w:rsidR="008B08DE" w:rsidRPr="008B08DE" w:rsidRDefault="008B08DE" w:rsidP="008B08DE">
      <w:pPr>
        <w:bidi/>
        <w:jc w:val="both"/>
        <w:rPr>
          <w:rFonts w:cs="David" w:hint="cs"/>
          <w:rtl/>
        </w:rPr>
      </w:pPr>
    </w:p>
    <w:p w14:paraId="6BE6F96A" w14:textId="77777777" w:rsidR="008B08DE" w:rsidRPr="008B08DE" w:rsidRDefault="008B08DE" w:rsidP="008B08DE">
      <w:pPr>
        <w:bidi/>
        <w:jc w:val="both"/>
        <w:rPr>
          <w:rFonts w:cs="David" w:hint="cs"/>
          <w:rtl/>
        </w:rPr>
      </w:pPr>
      <w:r w:rsidRPr="008B08DE">
        <w:rPr>
          <w:rFonts w:cs="David" w:hint="cs"/>
          <w:rtl/>
        </w:rPr>
        <w:tab/>
        <w:t xml:space="preserve"> מי לא רוצה?</w:t>
      </w:r>
    </w:p>
    <w:p w14:paraId="16FB5038" w14:textId="77777777" w:rsidR="008B08DE" w:rsidRPr="008B08DE" w:rsidRDefault="008B08DE" w:rsidP="008B08DE">
      <w:pPr>
        <w:bidi/>
        <w:jc w:val="both"/>
        <w:rPr>
          <w:rFonts w:cs="David" w:hint="cs"/>
          <w:rtl/>
        </w:rPr>
      </w:pPr>
    </w:p>
    <w:p w14:paraId="42413FCC"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5C394B93" w14:textId="77777777" w:rsidR="008B08DE" w:rsidRPr="008B08DE" w:rsidRDefault="008B08DE" w:rsidP="008B08DE">
      <w:pPr>
        <w:bidi/>
        <w:jc w:val="both"/>
        <w:rPr>
          <w:rFonts w:cs="David" w:hint="cs"/>
          <w:rtl/>
        </w:rPr>
      </w:pPr>
    </w:p>
    <w:p w14:paraId="1D1537C5" w14:textId="77777777" w:rsidR="008B08DE" w:rsidRPr="008B08DE" w:rsidRDefault="008B08DE" w:rsidP="008B08DE">
      <w:pPr>
        <w:bidi/>
        <w:jc w:val="both"/>
        <w:rPr>
          <w:rFonts w:cs="David" w:hint="cs"/>
          <w:rtl/>
        </w:rPr>
      </w:pPr>
      <w:r w:rsidRPr="008B08DE">
        <w:rPr>
          <w:rFonts w:cs="David" w:hint="cs"/>
          <w:rtl/>
        </w:rPr>
        <w:tab/>
        <w:t>יושב ראש ועדת כלכלה.</w:t>
      </w:r>
    </w:p>
    <w:p w14:paraId="52095396" w14:textId="77777777" w:rsidR="008B08DE" w:rsidRPr="008B08DE" w:rsidRDefault="008B08DE" w:rsidP="008B08DE">
      <w:pPr>
        <w:bidi/>
        <w:jc w:val="both"/>
        <w:rPr>
          <w:rFonts w:cs="David" w:hint="cs"/>
          <w:rtl/>
        </w:rPr>
      </w:pPr>
    </w:p>
    <w:p w14:paraId="4AD88539"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6F7BAC7A" w14:textId="77777777" w:rsidR="008B08DE" w:rsidRPr="008B08DE" w:rsidRDefault="008B08DE" w:rsidP="008B08DE">
      <w:pPr>
        <w:bidi/>
        <w:jc w:val="both"/>
        <w:rPr>
          <w:rFonts w:cs="David" w:hint="cs"/>
          <w:rtl/>
        </w:rPr>
      </w:pPr>
    </w:p>
    <w:p w14:paraId="7694BD2D" w14:textId="77777777" w:rsidR="008B08DE" w:rsidRPr="008B08DE" w:rsidRDefault="008B08DE" w:rsidP="008B08DE">
      <w:pPr>
        <w:bidi/>
        <w:jc w:val="both"/>
        <w:rPr>
          <w:rFonts w:cs="David" w:hint="cs"/>
          <w:rtl/>
        </w:rPr>
      </w:pPr>
      <w:r w:rsidRPr="008B08DE">
        <w:rPr>
          <w:rFonts w:cs="David" w:hint="cs"/>
          <w:rtl/>
        </w:rPr>
        <w:tab/>
        <w:t xml:space="preserve"> בהיגיון הזה כל החוקים צריכים ללכת לשם.</w:t>
      </w:r>
    </w:p>
    <w:p w14:paraId="432A671A" w14:textId="77777777" w:rsidR="008B08DE" w:rsidRPr="008B08DE" w:rsidRDefault="008B08DE" w:rsidP="008B08DE">
      <w:pPr>
        <w:bidi/>
        <w:jc w:val="both"/>
        <w:rPr>
          <w:rFonts w:cs="David" w:hint="cs"/>
          <w:rtl/>
        </w:rPr>
      </w:pPr>
    </w:p>
    <w:p w14:paraId="4CC21EBF" w14:textId="77777777" w:rsidR="008B08DE" w:rsidRDefault="008B08DE" w:rsidP="008B08DE">
      <w:pPr>
        <w:bidi/>
        <w:jc w:val="both"/>
        <w:rPr>
          <w:rFonts w:cs="David" w:hint="cs"/>
          <w:u w:val="single"/>
          <w:rtl/>
        </w:rPr>
      </w:pPr>
    </w:p>
    <w:p w14:paraId="4E22581B" w14:textId="77777777" w:rsidR="008B08DE" w:rsidRDefault="008B08DE" w:rsidP="008B08DE">
      <w:pPr>
        <w:bidi/>
        <w:jc w:val="both"/>
        <w:rPr>
          <w:rFonts w:cs="David" w:hint="cs"/>
          <w:u w:val="single"/>
          <w:rtl/>
        </w:rPr>
      </w:pPr>
    </w:p>
    <w:p w14:paraId="169AF208"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5143D7CD" w14:textId="77777777" w:rsidR="008B08DE" w:rsidRPr="008B08DE" w:rsidRDefault="008B08DE" w:rsidP="008B08DE">
      <w:pPr>
        <w:bidi/>
        <w:jc w:val="both"/>
        <w:rPr>
          <w:rFonts w:cs="David" w:hint="cs"/>
          <w:rtl/>
        </w:rPr>
      </w:pPr>
    </w:p>
    <w:p w14:paraId="32BAA479" w14:textId="77777777" w:rsidR="008B08DE" w:rsidRPr="008B08DE" w:rsidRDefault="008B08DE" w:rsidP="008B08DE">
      <w:pPr>
        <w:bidi/>
        <w:jc w:val="both"/>
        <w:rPr>
          <w:rFonts w:cs="David" w:hint="cs"/>
          <w:rtl/>
        </w:rPr>
      </w:pPr>
      <w:r w:rsidRPr="008B08DE">
        <w:rPr>
          <w:rFonts w:cs="David" w:hint="cs"/>
          <w:rtl/>
        </w:rPr>
        <w:tab/>
        <w:t>אתה רוצה לכפות עליו משהו שהוא לא רוצה?</w:t>
      </w:r>
    </w:p>
    <w:p w14:paraId="3D4476FF" w14:textId="77777777" w:rsidR="008B08DE" w:rsidRPr="008B08DE" w:rsidRDefault="008B08DE" w:rsidP="008B08DE">
      <w:pPr>
        <w:bidi/>
        <w:jc w:val="both"/>
        <w:rPr>
          <w:rFonts w:cs="David" w:hint="cs"/>
          <w:rtl/>
        </w:rPr>
      </w:pPr>
    </w:p>
    <w:p w14:paraId="0695E198" w14:textId="77777777" w:rsidR="008B08DE" w:rsidRPr="008B08DE" w:rsidRDefault="008B08DE" w:rsidP="008B08DE">
      <w:pPr>
        <w:bidi/>
        <w:jc w:val="both"/>
        <w:rPr>
          <w:rFonts w:cs="David" w:hint="cs"/>
          <w:rtl/>
        </w:rPr>
      </w:pPr>
      <w:r w:rsidRPr="008B08DE">
        <w:rPr>
          <w:rFonts w:cs="David" w:hint="cs"/>
          <w:u w:val="single"/>
          <w:rtl/>
        </w:rPr>
        <w:t>אחמד טיבי:</w:t>
      </w:r>
    </w:p>
    <w:p w14:paraId="3EFC263D" w14:textId="77777777" w:rsidR="008B08DE" w:rsidRPr="008B08DE" w:rsidRDefault="008B08DE" w:rsidP="008B08DE">
      <w:pPr>
        <w:bidi/>
        <w:jc w:val="both"/>
        <w:rPr>
          <w:rFonts w:cs="David" w:hint="cs"/>
          <w:rtl/>
        </w:rPr>
      </w:pPr>
    </w:p>
    <w:p w14:paraId="6A53B777" w14:textId="77777777" w:rsidR="008B08DE" w:rsidRPr="008B08DE" w:rsidRDefault="008B08DE" w:rsidP="008B08DE">
      <w:pPr>
        <w:bidi/>
        <w:jc w:val="both"/>
        <w:rPr>
          <w:rFonts w:cs="David" w:hint="cs"/>
          <w:rtl/>
        </w:rPr>
      </w:pPr>
      <w:r w:rsidRPr="008B08DE">
        <w:rPr>
          <w:rFonts w:cs="David" w:hint="cs"/>
          <w:rtl/>
        </w:rPr>
        <w:tab/>
        <w:t>אני מבקש רשות דיבור, אדוני.</w:t>
      </w:r>
    </w:p>
    <w:p w14:paraId="28B2511C" w14:textId="77777777" w:rsidR="008B08DE" w:rsidRPr="008B08DE" w:rsidRDefault="008B08DE" w:rsidP="008B08DE">
      <w:pPr>
        <w:bidi/>
        <w:jc w:val="both"/>
        <w:rPr>
          <w:rFonts w:cs="David" w:hint="cs"/>
          <w:rtl/>
        </w:rPr>
      </w:pPr>
    </w:p>
    <w:p w14:paraId="5BDE62D5"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D82600A" w14:textId="77777777" w:rsidR="008B08DE" w:rsidRPr="008B08DE" w:rsidRDefault="008B08DE" w:rsidP="008B08DE">
      <w:pPr>
        <w:bidi/>
        <w:jc w:val="both"/>
        <w:rPr>
          <w:rFonts w:cs="David" w:hint="cs"/>
          <w:rtl/>
        </w:rPr>
      </w:pPr>
    </w:p>
    <w:p w14:paraId="0DAB5799" w14:textId="77777777" w:rsidR="008B08DE" w:rsidRPr="008B08DE" w:rsidRDefault="008B08DE" w:rsidP="008B08DE">
      <w:pPr>
        <w:bidi/>
        <w:jc w:val="both"/>
        <w:rPr>
          <w:rFonts w:cs="David" w:hint="cs"/>
          <w:rtl/>
        </w:rPr>
      </w:pPr>
      <w:r w:rsidRPr="008B08DE">
        <w:rPr>
          <w:rFonts w:cs="David" w:hint="cs"/>
          <w:rtl/>
        </w:rPr>
        <w:tab/>
        <w:t>אתה מקבל רשות דיבור.</w:t>
      </w:r>
    </w:p>
    <w:p w14:paraId="014C34B8" w14:textId="77777777" w:rsidR="008B08DE" w:rsidRPr="008B08DE" w:rsidRDefault="008B08DE" w:rsidP="008B08DE">
      <w:pPr>
        <w:bidi/>
        <w:jc w:val="both"/>
        <w:rPr>
          <w:rFonts w:cs="David" w:hint="cs"/>
          <w:rtl/>
        </w:rPr>
      </w:pPr>
    </w:p>
    <w:p w14:paraId="638F29CB" w14:textId="77777777" w:rsidR="008B08DE" w:rsidRPr="008B08DE" w:rsidRDefault="008B08DE" w:rsidP="008B08DE">
      <w:pPr>
        <w:bidi/>
        <w:jc w:val="both"/>
        <w:rPr>
          <w:rFonts w:cs="David" w:hint="cs"/>
          <w:rtl/>
        </w:rPr>
      </w:pPr>
      <w:r w:rsidRPr="008B08DE">
        <w:rPr>
          <w:rFonts w:cs="David" w:hint="cs"/>
          <w:u w:val="single"/>
          <w:rtl/>
        </w:rPr>
        <w:t>אחמד טיבי:</w:t>
      </w:r>
    </w:p>
    <w:p w14:paraId="06433E5F" w14:textId="77777777" w:rsidR="008B08DE" w:rsidRPr="008B08DE" w:rsidRDefault="008B08DE" w:rsidP="008B08DE">
      <w:pPr>
        <w:bidi/>
        <w:jc w:val="both"/>
        <w:rPr>
          <w:rFonts w:cs="David" w:hint="cs"/>
          <w:rtl/>
        </w:rPr>
      </w:pPr>
    </w:p>
    <w:p w14:paraId="5CBC777C" w14:textId="77777777" w:rsidR="008B08DE" w:rsidRPr="008B08DE" w:rsidRDefault="008B08DE" w:rsidP="008B08DE">
      <w:pPr>
        <w:bidi/>
        <w:jc w:val="both"/>
        <w:rPr>
          <w:rFonts w:cs="David" w:hint="cs"/>
          <w:rtl/>
        </w:rPr>
      </w:pPr>
      <w:r w:rsidRPr="008B08DE">
        <w:rPr>
          <w:rFonts w:cs="David" w:hint="cs"/>
          <w:rtl/>
        </w:rPr>
        <w:tab/>
        <w:t xml:space="preserve"> תודה רבה. </w:t>
      </w:r>
    </w:p>
    <w:p w14:paraId="4540B9FF" w14:textId="77777777" w:rsidR="008B08DE" w:rsidRPr="008B08DE" w:rsidRDefault="008B08DE" w:rsidP="008B08DE">
      <w:pPr>
        <w:bidi/>
        <w:jc w:val="both"/>
        <w:rPr>
          <w:rFonts w:cs="David" w:hint="cs"/>
          <w:rtl/>
        </w:rPr>
      </w:pPr>
    </w:p>
    <w:p w14:paraId="5F2C3F54" w14:textId="77777777" w:rsidR="008B08DE" w:rsidRPr="008B08DE" w:rsidRDefault="008B08DE" w:rsidP="008B08DE">
      <w:pPr>
        <w:bidi/>
        <w:ind w:firstLine="567"/>
        <w:jc w:val="both"/>
        <w:rPr>
          <w:rFonts w:cs="David" w:hint="cs"/>
          <w:rtl/>
        </w:rPr>
      </w:pPr>
      <w:r w:rsidRPr="008B08DE">
        <w:rPr>
          <w:rFonts w:cs="David" w:hint="cs"/>
          <w:rtl/>
        </w:rPr>
        <w:t xml:space="preserve">חברים, אני גם פונה לחבר הכנסת המציע. אני נמצא 10 שנים בכנסת. יש דברים שלא עושים. זה נושא מובהק וברור בתחום הסמכות של ועדת הכלכלה. זה שיושב ראש ועדת הכלכלה, משיקולים לא ענייניים ויתר לקולגה שלו, ואמר לו "קח", זה לא מוסיף כבוד, זה לא מקצועי, זה לא נכון, זה לא אתי. מה יקרה להצעת החוק הזאת בוועדת הכלכלה? היא תידון בצורה רצינית כמו שנושא התקשורת נמצא אך ורק בוועדת הכלכלה כבר שנים על גבי שנים. זאת הוועדה שאחראית על נושא כלכלה ותקשורת. לכן אני לא מבין למה אתה כיוזם רוצה שזה יהיה שם. מה, אופיר </w:t>
      </w:r>
      <w:proofErr w:type="spellStart"/>
      <w:r w:rsidRPr="008B08DE">
        <w:rPr>
          <w:rFonts w:cs="David" w:hint="cs"/>
          <w:rtl/>
        </w:rPr>
        <w:t>אקוניס</w:t>
      </w:r>
      <w:proofErr w:type="spellEnd"/>
      <w:r w:rsidRPr="008B08DE">
        <w:rPr>
          <w:rFonts w:cs="David" w:hint="cs"/>
          <w:rtl/>
        </w:rPr>
        <w:t xml:space="preserve"> לא יקדם לך את החוק? הוא יבלום לך אותו?</w:t>
      </w:r>
    </w:p>
    <w:p w14:paraId="3F867599" w14:textId="77777777" w:rsidR="008B08DE" w:rsidRPr="008B08DE" w:rsidRDefault="008B08DE" w:rsidP="008B08DE">
      <w:pPr>
        <w:bidi/>
        <w:jc w:val="both"/>
        <w:rPr>
          <w:rFonts w:cs="David" w:hint="cs"/>
          <w:rtl/>
        </w:rPr>
      </w:pPr>
    </w:p>
    <w:p w14:paraId="245A40A1"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356E365B" w14:textId="77777777" w:rsidR="008B08DE" w:rsidRPr="008B08DE" w:rsidRDefault="008B08DE" w:rsidP="008B08DE">
      <w:pPr>
        <w:bidi/>
        <w:jc w:val="both"/>
        <w:rPr>
          <w:rFonts w:cs="David" w:hint="cs"/>
          <w:rtl/>
        </w:rPr>
      </w:pPr>
    </w:p>
    <w:p w14:paraId="6028210A" w14:textId="77777777" w:rsidR="008B08DE" w:rsidRPr="008B08DE" w:rsidRDefault="008B08DE" w:rsidP="008B08DE">
      <w:pPr>
        <w:bidi/>
        <w:jc w:val="both"/>
        <w:rPr>
          <w:rFonts w:cs="David" w:hint="cs"/>
          <w:rtl/>
        </w:rPr>
      </w:pPr>
      <w:r w:rsidRPr="008B08DE">
        <w:rPr>
          <w:rFonts w:cs="David" w:hint="cs"/>
          <w:rtl/>
        </w:rPr>
        <w:tab/>
        <w:t>הוא יעבור בכלכלה, תאמין לי.</w:t>
      </w:r>
    </w:p>
    <w:p w14:paraId="7E88709E" w14:textId="77777777" w:rsidR="008B08DE" w:rsidRPr="008B08DE" w:rsidRDefault="008B08DE" w:rsidP="008B08DE">
      <w:pPr>
        <w:bidi/>
        <w:jc w:val="both"/>
        <w:rPr>
          <w:rFonts w:cs="David" w:hint="cs"/>
          <w:rtl/>
        </w:rPr>
      </w:pPr>
    </w:p>
    <w:p w14:paraId="5355647E" w14:textId="77777777" w:rsidR="008B08DE" w:rsidRPr="008B08DE" w:rsidRDefault="008B08DE" w:rsidP="008B08DE">
      <w:pPr>
        <w:bidi/>
        <w:jc w:val="both"/>
        <w:rPr>
          <w:rFonts w:cs="David" w:hint="cs"/>
          <w:rtl/>
        </w:rPr>
      </w:pPr>
      <w:r w:rsidRPr="008B08DE">
        <w:rPr>
          <w:rFonts w:cs="David" w:hint="cs"/>
          <w:u w:val="single"/>
          <w:rtl/>
        </w:rPr>
        <w:t>אחמד טיבי:</w:t>
      </w:r>
    </w:p>
    <w:p w14:paraId="0DFD22CC" w14:textId="77777777" w:rsidR="008B08DE" w:rsidRPr="008B08DE" w:rsidRDefault="008B08DE" w:rsidP="008B08DE">
      <w:pPr>
        <w:bidi/>
        <w:jc w:val="both"/>
        <w:rPr>
          <w:rFonts w:cs="David" w:hint="cs"/>
          <w:rtl/>
        </w:rPr>
      </w:pPr>
    </w:p>
    <w:p w14:paraId="432CAA9A" w14:textId="77777777" w:rsidR="008B08DE" w:rsidRPr="008B08DE" w:rsidRDefault="008B08DE" w:rsidP="008B08DE">
      <w:pPr>
        <w:bidi/>
        <w:jc w:val="both"/>
        <w:rPr>
          <w:rFonts w:cs="David" w:hint="cs"/>
          <w:rtl/>
        </w:rPr>
      </w:pPr>
      <w:r w:rsidRPr="008B08DE">
        <w:rPr>
          <w:rFonts w:cs="David" w:hint="cs"/>
          <w:rtl/>
        </w:rPr>
        <w:tab/>
        <w:t xml:space="preserve">שם הדיון יהיה רציני. מה, דוד רותם, מכיוון שהוא חבר שלך באותה מפלגה יקדם לך אותו יותר? עד לאיפה אנחנו מרסקים את העבודה </w:t>
      </w:r>
      <w:proofErr w:type="spellStart"/>
      <w:r w:rsidRPr="008B08DE">
        <w:rPr>
          <w:rFonts w:cs="David" w:hint="cs"/>
          <w:rtl/>
        </w:rPr>
        <w:t>הפרלמנטרית</w:t>
      </w:r>
      <w:proofErr w:type="spellEnd"/>
      <w:r w:rsidRPr="008B08DE">
        <w:rPr>
          <w:rFonts w:cs="David" w:hint="cs"/>
          <w:rtl/>
        </w:rPr>
        <w:t xml:space="preserve"> בוועדות? יש גבול עד כמה חברי כנסת יכולים לפגוע במעמדה של הכנסת וועדותיה השונות. אני מבקש ממך לשקול מחדש את בקשתך.</w:t>
      </w:r>
    </w:p>
    <w:p w14:paraId="23999C28" w14:textId="77777777" w:rsidR="008B08DE" w:rsidRPr="008B08DE" w:rsidRDefault="008B08DE" w:rsidP="008B08DE">
      <w:pPr>
        <w:bidi/>
        <w:jc w:val="both"/>
        <w:rPr>
          <w:rFonts w:cs="David" w:hint="cs"/>
          <w:rtl/>
        </w:rPr>
      </w:pPr>
    </w:p>
    <w:p w14:paraId="57086593"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782D9755" w14:textId="77777777" w:rsidR="008B08DE" w:rsidRPr="008B08DE" w:rsidRDefault="008B08DE" w:rsidP="008B08DE">
      <w:pPr>
        <w:bidi/>
        <w:jc w:val="both"/>
        <w:rPr>
          <w:rFonts w:cs="David" w:hint="cs"/>
          <w:rtl/>
        </w:rPr>
      </w:pPr>
    </w:p>
    <w:p w14:paraId="08139D68" w14:textId="77777777" w:rsidR="008B08DE" w:rsidRPr="008B08DE" w:rsidRDefault="008B08DE" w:rsidP="008B08DE">
      <w:pPr>
        <w:bidi/>
        <w:jc w:val="both"/>
        <w:rPr>
          <w:rFonts w:cs="David" w:hint="cs"/>
          <w:rtl/>
        </w:rPr>
      </w:pPr>
      <w:r w:rsidRPr="008B08DE">
        <w:rPr>
          <w:rFonts w:cs="David" w:hint="cs"/>
          <w:rtl/>
        </w:rPr>
        <w:tab/>
        <w:t xml:space="preserve">לפי ההיגיון הנוכחי כל חוק, למעשה, צריך לעבור לוועדת חוקה, חוק ומשפט, כי אם מה שמאחד אותם זה "חוק", הם יכולים לקחת הכול </w:t>
      </w:r>
      <w:r w:rsidRPr="008B08DE">
        <w:rPr>
          <w:rFonts w:cs="David"/>
          <w:rtl/>
        </w:rPr>
        <w:t>–</w:t>
      </w:r>
      <w:r w:rsidRPr="008B08DE">
        <w:rPr>
          <w:rFonts w:cs="David" w:hint="cs"/>
          <w:rtl/>
        </w:rPr>
        <w:t xml:space="preserve"> כלכלה, בריאות, עבודה </w:t>
      </w:r>
      <w:r w:rsidRPr="008B08DE">
        <w:rPr>
          <w:rFonts w:cs="David"/>
          <w:rtl/>
        </w:rPr>
        <w:t>–</w:t>
      </w:r>
      <w:r w:rsidRPr="008B08DE">
        <w:rPr>
          <w:rFonts w:cs="David" w:hint="cs"/>
          <w:rtl/>
        </w:rPr>
        <w:t xml:space="preserve"> הכול יכול לעבור לשם באותו היגיון.</w:t>
      </w:r>
    </w:p>
    <w:p w14:paraId="738A4644" w14:textId="77777777" w:rsidR="008B08DE" w:rsidRPr="008B08DE" w:rsidRDefault="008B08DE" w:rsidP="008B08DE">
      <w:pPr>
        <w:bidi/>
        <w:jc w:val="both"/>
        <w:rPr>
          <w:rFonts w:cs="David" w:hint="cs"/>
          <w:rtl/>
        </w:rPr>
      </w:pPr>
    </w:p>
    <w:p w14:paraId="1AB69458"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6965AE56" w14:textId="77777777" w:rsidR="008B08DE" w:rsidRPr="008B08DE" w:rsidRDefault="008B08DE" w:rsidP="008B08DE">
      <w:pPr>
        <w:bidi/>
        <w:jc w:val="both"/>
        <w:rPr>
          <w:rFonts w:cs="David"/>
          <w:rtl/>
        </w:rPr>
      </w:pPr>
    </w:p>
    <w:p w14:paraId="7CDE062F" w14:textId="77777777" w:rsidR="008B08DE" w:rsidRPr="008B08DE" w:rsidRDefault="008B08DE" w:rsidP="008B08DE">
      <w:pPr>
        <w:bidi/>
        <w:jc w:val="both"/>
        <w:rPr>
          <w:rFonts w:cs="David" w:hint="cs"/>
          <w:rtl/>
        </w:rPr>
      </w:pPr>
      <w:r w:rsidRPr="008B08DE">
        <w:rPr>
          <w:rFonts w:cs="David"/>
          <w:rtl/>
        </w:rPr>
        <w:tab/>
      </w:r>
      <w:r w:rsidRPr="008B08DE">
        <w:rPr>
          <w:rFonts w:cs="David" w:hint="cs"/>
          <w:rtl/>
        </w:rPr>
        <w:t xml:space="preserve">אני רוצה להתייחס. הרי זאת לא הפעם הראשונה שחוקים עוברים מוועדה כזאת או אחרת בגלל </w:t>
      </w:r>
      <w:proofErr w:type="spellStart"/>
      <w:r w:rsidRPr="008B08DE">
        <w:rPr>
          <w:rFonts w:cs="David" w:hint="cs"/>
          <w:rtl/>
        </w:rPr>
        <w:t>דינמיקה</w:t>
      </w:r>
      <w:proofErr w:type="spellEnd"/>
      <w:r w:rsidRPr="008B08DE">
        <w:rPr>
          <w:rFonts w:cs="David" w:hint="cs"/>
          <w:rtl/>
        </w:rPr>
        <w:t xml:space="preserve"> פוליטית בכנסת. אני לא מבין למה חבר כנסת אחמד טיבי, פתאום דווקא כשמדובר ביושב ראש ועדה ששייך למפלגת ישראל ביתנו, נעמד על רגליים אחוריות ומתנגד. היו פה עשרות חוקים- -</w:t>
      </w:r>
    </w:p>
    <w:p w14:paraId="6CA03D52" w14:textId="77777777" w:rsidR="008B08DE" w:rsidRPr="008B08DE" w:rsidRDefault="008B08DE" w:rsidP="008B08DE">
      <w:pPr>
        <w:bidi/>
        <w:jc w:val="both"/>
        <w:rPr>
          <w:rFonts w:cs="David" w:hint="cs"/>
          <w:rtl/>
        </w:rPr>
      </w:pPr>
    </w:p>
    <w:p w14:paraId="5A5D638E" w14:textId="77777777" w:rsidR="008B08DE" w:rsidRPr="008B08DE" w:rsidRDefault="008B08DE" w:rsidP="008B08DE">
      <w:pPr>
        <w:bidi/>
        <w:jc w:val="both"/>
        <w:rPr>
          <w:rFonts w:cs="David" w:hint="cs"/>
          <w:rtl/>
        </w:rPr>
      </w:pPr>
      <w:r w:rsidRPr="008B08DE">
        <w:rPr>
          <w:rFonts w:cs="David" w:hint="cs"/>
          <w:u w:val="single"/>
          <w:rtl/>
        </w:rPr>
        <w:t>אחמד טיבי:</w:t>
      </w:r>
    </w:p>
    <w:p w14:paraId="4BC126A9" w14:textId="77777777" w:rsidR="008B08DE" w:rsidRPr="008B08DE" w:rsidRDefault="008B08DE" w:rsidP="008B08DE">
      <w:pPr>
        <w:bidi/>
        <w:jc w:val="both"/>
        <w:rPr>
          <w:rFonts w:cs="David" w:hint="cs"/>
          <w:rtl/>
        </w:rPr>
      </w:pPr>
    </w:p>
    <w:p w14:paraId="4BF506B2" w14:textId="77777777" w:rsidR="008B08DE" w:rsidRPr="008B08DE" w:rsidRDefault="008B08DE" w:rsidP="008B08DE">
      <w:pPr>
        <w:bidi/>
        <w:jc w:val="both"/>
        <w:rPr>
          <w:rFonts w:cs="David" w:hint="cs"/>
          <w:rtl/>
        </w:rPr>
      </w:pPr>
      <w:r w:rsidRPr="008B08DE">
        <w:rPr>
          <w:rFonts w:cs="David" w:hint="cs"/>
          <w:rtl/>
        </w:rPr>
        <w:tab/>
        <w:t>אני תומך בהצעת החוק, אני לא התנגדתי לה.</w:t>
      </w:r>
    </w:p>
    <w:p w14:paraId="120ECAAF" w14:textId="77777777" w:rsidR="008B08DE" w:rsidRPr="008B08DE" w:rsidRDefault="008B08DE" w:rsidP="008B08DE">
      <w:pPr>
        <w:bidi/>
        <w:jc w:val="both"/>
        <w:rPr>
          <w:rFonts w:cs="David" w:hint="cs"/>
          <w:rtl/>
        </w:rPr>
      </w:pPr>
    </w:p>
    <w:p w14:paraId="5C826441" w14:textId="77777777" w:rsidR="008B08DE" w:rsidRDefault="008B08DE" w:rsidP="008B08DE">
      <w:pPr>
        <w:bidi/>
        <w:jc w:val="both"/>
        <w:rPr>
          <w:rFonts w:cs="David" w:hint="cs"/>
          <w:u w:val="single"/>
          <w:rtl/>
        </w:rPr>
      </w:pPr>
    </w:p>
    <w:p w14:paraId="114CF2CC" w14:textId="77777777" w:rsidR="008B08DE" w:rsidRDefault="008B08DE" w:rsidP="008B08DE">
      <w:pPr>
        <w:bidi/>
        <w:jc w:val="both"/>
        <w:rPr>
          <w:rFonts w:cs="David" w:hint="cs"/>
          <w:u w:val="single"/>
          <w:rtl/>
        </w:rPr>
      </w:pPr>
    </w:p>
    <w:p w14:paraId="500B4623" w14:textId="77777777" w:rsidR="008B08DE" w:rsidRDefault="008B08DE" w:rsidP="008B08DE">
      <w:pPr>
        <w:bidi/>
        <w:jc w:val="both"/>
        <w:rPr>
          <w:rFonts w:cs="David" w:hint="cs"/>
          <w:u w:val="single"/>
          <w:rtl/>
        </w:rPr>
      </w:pPr>
    </w:p>
    <w:p w14:paraId="5B8E983C" w14:textId="77777777" w:rsidR="008B08DE" w:rsidRDefault="008B08DE" w:rsidP="008B08DE">
      <w:pPr>
        <w:bidi/>
        <w:jc w:val="both"/>
        <w:rPr>
          <w:rFonts w:cs="David" w:hint="cs"/>
          <w:u w:val="single"/>
          <w:rtl/>
        </w:rPr>
      </w:pPr>
    </w:p>
    <w:p w14:paraId="087328BE" w14:textId="77777777" w:rsidR="008B08DE" w:rsidRDefault="008B08DE" w:rsidP="008B08DE">
      <w:pPr>
        <w:bidi/>
        <w:jc w:val="both"/>
        <w:rPr>
          <w:rFonts w:cs="David" w:hint="cs"/>
          <w:u w:val="single"/>
          <w:rtl/>
        </w:rPr>
      </w:pPr>
    </w:p>
    <w:p w14:paraId="44EEA690" w14:textId="77777777" w:rsidR="008B08DE" w:rsidRDefault="008B08DE" w:rsidP="008B08DE">
      <w:pPr>
        <w:bidi/>
        <w:jc w:val="both"/>
        <w:rPr>
          <w:rFonts w:cs="David" w:hint="cs"/>
          <w:u w:val="single"/>
          <w:rtl/>
        </w:rPr>
      </w:pPr>
    </w:p>
    <w:p w14:paraId="1278BC3B" w14:textId="77777777" w:rsidR="008B08DE" w:rsidRDefault="008B08DE" w:rsidP="008B08DE">
      <w:pPr>
        <w:bidi/>
        <w:jc w:val="both"/>
        <w:rPr>
          <w:rFonts w:cs="David" w:hint="cs"/>
          <w:u w:val="single"/>
          <w:rtl/>
        </w:rPr>
      </w:pPr>
    </w:p>
    <w:p w14:paraId="3CD9D5B6"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0BE87C64" w14:textId="77777777" w:rsidR="008B08DE" w:rsidRPr="008B08DE" w:rsidRDefault="008B08DE" w:rsidP="008B08DE">
      <w:pPr>
        <w:bidi/>
        <w:jc w:val="both"/>
        <w:rPr>
          <w:rFonts w:cs="David"/>
          <w:rtl/>
        </w:rPr>
      </w:pPr>
    </w:p>
    <w:p w14:paraId="70F8B090" w14:textId="77777777" w:rsidR="008B08DE" w:rsidRPr="008B08DE" w:rsidRDefault="008B08DE" w:rsidP="008B08DE">
      <w:pPr>
        <w:bidi/>
        <w:jc w:val="both"/>
        <w:rPr>
          <w:rFonts w:cs="David" w:hint="cs"/>
          <w:rtl/>
        </w:rPr>
      </w:pPr>
      <w:r w:rsidRPr="008B08DE">
        <w:rPr>
          <w:rFonts w:cs="David"/>
          <w:rtl/>
        </w:rPr>
        <w:tab/>
      </w:r>
      <w:r w:rsidRPr="008B08DE">
        <w:rPr>
          <w:rFonts w:cs="David" w:hint="cs"/>
          <w:rtl/>
        </w:rPr>
        <w:t xml:space="preserve">דיברו על מהות החוק, ואני רוצה לומר שהערוצים העיקריים של ערוץ 2, 1 ו-10 אינם משלמים דמי מעבר, ודווקא הערוצים הייעודיים הקיימים ואלה שיקומו, הם ערוצים שהבסיס הכלכלי שלהם הוא הרבה יותר קשה; קשה להם לעמוד בהוצאות- - </w:t>
      </w:r>
    </w:p>
    <w:p w14:paraId="0F9A72E9" w14:textId="77777777" w:rsidR="008B08DE" w:rsidRPr="008B08DE" w:rsidRDefault="008B08DE" w:rsidP="008B08DE">
      <w:pPr>
        <w:bidi/>
        <w:jc w:val="both"/>
        <w:rPr>
          <w:rFonts w:cs="David" w:hint="cs"/>
          <w:rtl/>
        </w:rPr>
      </w:pPr>
    </w:p>
    <w:p w14:paraId="33370C05"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61D4D835" w14:textId="77777777" w:rsidR="008B08DE" w:rsidRPr="008B08DE" w:rsidRDefault="008B08DE" w:rsidP="008B08DE">
      <w:pPr>
        <w:bidi/>
        <w:jc w:val="both"/>
        <w:rPr>
          <w:rFonts w:cs="David" w:hint="cs"/>
          <w:rtl/>
        </w:rPr>
      </w:pPr>
    </w:p>
    <w:p w14:paraId="3D775287" w14:textId="77777777" w:rsidR="008B08DE" w:rsidRPr="008B08DE" w:rsidRDefault="008B08DE" w:rsidP="008B08DE">
      <w:pPr>
        <w:bidi/>
        <w:jc w:val="both"/>
        <w:rPr>
          <w:rFonts w:cs="David" w:hint="cs"/>
          <w:rtl/>
        </w:rPr>
      </w:pPr>
      <w:r w:rsidRPr="008B08DE">
        <w:rPr>
          <w:rFonts w:cs="David" w:hint="cs"/>
          <w:rtl/>
        </w:rPr>
        <w:tab/>
        <w:t xml:space="preserve"> בשביל זה צריך ועדת כלכלה. </w:t>
      </w:r>
    </w:p>
    <w:p w14:paraId="25A5E6C0" w14:textId="77777777" w:rsidR="008B08DE" w:rsidRPr="008B08DE" w:rsidRDefault="008B08DE" w:rsidP="008B08DE">
      <w:pPr>
        <w:bidi/>
        <w:jc w:val="both"/>
        <w:rPr>
          <w:rFonts w:cs="David" w:hint="cs"/>
          <w:rtl/>
        </w:rPr>
      </w:pPr>
    </w:p>
    <w:p w14:paraId="68922831"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4A1CD4D7" w14:textId="77777777" w:rsidR="008B08DE" w:rsidRPr="008B08DE" w:rsidRDefault="008B08DE" w:rsidP="008B08DE">
      <w:pPr>
        <w:bidi/>
        <w:jc w:val="both"/>
        <w:rPr>
          <w:rFonts w:cs="David"/>
          <w:rtl/>
        </w:rPr>
      </w:pPr>
    </w:p>
    <w:p w14:paraId="4F1E0B4E" w14:textId="77777777" w:rsidR="008B08DE" w:rsidRPr="008B08DE" w:rsidRDefault="008B08DE" w:rsidP="008B08DE">
      <w:pPr>
        <w:bidi/>
        <w:jc w:val="both"/>
        <w:rPr>
          <w:rFonts w:cs="David" w:hint="cs"/>
          <w:rtl/>
        </w:rPr>
      </w:pPr>
      <w:r w:rsidRPr="008B08DE">
        <w:rPr>
          <w:rFonts w:cs="David"/>
          <w:rtl/>
        </w:rPr>
        <w:tab/>
      </w:r>
      <w:r w:rsidRPr="008B08DE">
        <w:rPr>
          <w:rFonts w:cs="David" w:hint="cs"/>
          <w:rtl/>
        </w:rPr>
        <w:t xml:space="preserve">- - דווקא פה השוויון נפגע, לא נפגע פה העניין המקצועי, אלא שוויון ההזדמנויות העסקיות. לכן המקום שלו הוא שם </w:t>
      </w:r>
      <w:r w:rsidRPr="008B08DE">
        <w:rPr>
          <w:rFonts w:cs="David"/>
          <w:rtl/>
        </w:rPr>
        <w:t>–</w:t>
      </w:r>
      <w:r w:rsidRPr="008B08DE">
        <w:rPr>
          <w:rFonts w:cs="David" w:hint="cs"/>
          <w:rtl/>
        </w:rPr>
        <w:t xml:space="preserve"> בוועדת חוקה, חוק ומשפט שבה השוויון הוא דבר חשוב. דווקא אתה, אחמד טיבי, לא מדבר עכשיו על השוויון.</w:t>
      </w:r>
    </w:p>
    <w:p w14:paraId="4EA488F3" w14:textId="77777777" w:rsidR="008B08DE" w:rsidRPr="008B08DE" w:rsidRDefault="008B08DE" w:rsidP="008B08DE">
      <w:pPr>
        <w:bidi/>
        <w:jc w:val="both"/>
        <w:rPr>
          <w:rFonts w:cs="David" w:hint="cs"/>
          <w:rtl/>
        </w:rPr>
      </w:pPr>
    </w:p>
    <w:p w14:paraId="1926B569" w14:textId="77777777" w:rsidR="008B08DE" w:rsidRPr="008B08DE" w:rsidRDefault="008B08DE" w:rsidP="008B08DE">
      <w:pPr>
        <w:bidi/>
        <w:jc w:val="both"/>
        <w:rPr>
          <w:rFonts w:cs="David" w:hint="cs"/>
          <w:rtl/>
        </w:rPr>
      </w:pPr>
      <w:r w:rsidRPr="008B08DE">
        <w:rPr>
          <w:rFonts w:cs="David" w:hint="cs"/>
          <w:u w:val="single"/>
          <w:rtl/>
        </w:rPr>
        <w:t>נסים זאב:</w:t>
      </w:r>
    </w:p>
    <w:p w14:paraId="7D0A3C88" w14:textId="77777777" w:rsidR="008B08DE" w:rsidRPr="008B08DE" w:rsidRDefault="008B08DE" w:rsidP="008B08DE">
      <w:pPr>
        <w:bidi/>
        <w:jc w:val="both"/>
        <w:rPr>
          <w:rFonts w:cs="David" w:hint="cs"/>
          <w:rtl/>
        </w:rPr>
      </w:pPr>
    </w:p>
    <w:p w14:paraId="0CC120E0" w14:textId="77777777" w:rsidR="008B08DE" w:rsidRPr="008B08DE" w:rsidRDefault="008B08DE" w:rsidP="008B08DE">
      <w:pPr>
        <w:bidi/>
        <w:jc w:val="both"/>
        <w:rPr>
          <w:rFonts w:cs="David" w:hint="cs"/>
          <w:rtl/>
        </w:rPr>
      </w:pPr>
      <w:r w:rsidRPr="008B08DE">
        <w:rPr>
          <w:rFonts w:cs="David" w:hint="cs"/>
          <w:rtl/>
        </w:rPr>
        <w:tab/>
        <w:t xml:space="preserve"> אם זה היה ערוץ ערבי, אתה היית כן תומך.</w:t>
      </w:r>
    </w:p>
    <w:p w14:paraId="6816E167" w14:textId="77777777" w:rsidR="008B08DE" w:rsidRPr="008B08DE" w:rsidRDefault="008B08DE" w:rsidP="008B08DE">
      <w:pPr>
        <w:bidi/>
        <w:jc w:val="both"/>
        <w:rPr>
          <w:rFonts w:cs="David" w:hint="cs"/>
          <w:rtl/>
        </w:rPr>
      </w:pPr>
    </w:p>
    <w:p w14:paraId="50D216D1" w14:textId="77777777" w:rsidR="008B08DE" w:rsidRPr="008B08DE" w:rsidRDefault="008B08DE" w:rsidP="008B08DE">
      <w:pPr>
        <w:bidi/>
        <w:jc w:val="both"/>
        <w:rPr>
          <w:rFonts w:cs="David" w:hint="cs"/>
          <w:rtl/>
        </w:rPr>
      </w:pPr>
      <w:r w:rsidRPr="008B08DE">
        <w:rPr>
          <w:rFonts w:cs="David" w:hint="cs"/>
          <w:u w:val="single"/>
          <w:rtl/>
        </w:rPr>
        <w:t>אחמד טיבי:</w:t>
      </w:r>
    </w:p>
    <w:p w14:paraId="26C22712" w14:textId="77777777" w:rsidR="008B08DE" w:rsidRPr="008B08DE" w:rsidRDefault="008B08DE" w:rsidP="008B08DE">
      <w:pPr>
        <w:bidi/>
        <w:jc w:val="both"/>
        <w:rPr>
          <w:rFonts w:cs="David" w:hint="cs"/>
          <w:rtl/>
        </w:rPr>
      </w:pPr>
    </w:p>
    <w:p w14:paraId="01619A89" w14:textId="77777777" w:rsidR="008B08DE" w:rsidRPr="008B08DE" w:rsidRDefault="008B08DE" w:rsidP="008B08DE">
      <w:pPr>
        <w:bidi/>
        <w:jc w:val="both"/>
        <w:rPr>
          <w:rFonts w:cs="David" w:hint="cs"/>
          <w:rtl/>
        </w:rPr>
      </w:pPr>
      <w:r w:rsidRPr="008B08DE">
        <w:rPr>
          <w:rFonts w:cs="David" w:hint="cs"/>
          <w:rtl/>
        </w:rPr>
        <w:tab/>
        <w:t xml:space="preserve">ועדת חוקה? אחרי ההסברים האלה אני בהחלט חושב שצריך להעביר את זה לוועדת האתיקה. </w:t>
      </w:r>
    </w:p>
    <w:p w14:paraId="187227B4" w14:textId="77777777" w:rsidR="008B08DE" w:rsidRPr="008B08DE" w:rsidRDefault="008B08DE" w:rsidP="008B08DE">
      <w:pPr>
        <w:bidi/>
        <w:jc w:val="both"/>
        <w:rPr>
          <w:rFonts w:cs="David" w:hint="cs"/>
          <w:rtl/>
        </w:rPr>
      </w:pPr>
    </w:p>
    <w:p w14:paraId="6E69E521"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6F8805EE" w14:textId="77777777" w:rsidR="008B08DE" w:rsidRPr="008B08DE" w:rsidRDefault="008B08DE" w:rsidP="008B08DE">
      <w:pPr>
        <w:bidi/>
        <w:jc w:val="both"/>
        <w:rPr>
          <w:rFonts w:cs="David" w:hint="cs"/>
          <w:rtl/>
        </w:rPr>
      </w:pPr>
    </w:p>
    <w:p w14:paraId="50586316" w14:textId="77777777" w:rsidR="008B08DE" w:rsidRPr="008B08DE" w:rsidRDefault="008B08DE" w:rsidP="008B08DE">
      <w:pPr>
        <w:bidi/>
        <w:jc w:val="both"/>
        <w:rPr>
          <w:rFonts w:cs="David" w:hint="cs"/>
          <w:rtl/>
        </w:rPr>
      </w:pPr>
      <w:r w:rsidRPr="008B08DE">
        <w:rPr>
          <w:rFonts w:cs="David" w:hint="cs"/>
          <w:rtl/>
        </w:rPr>
        <w:tab/>
        <w:t>אני מודה לחברי הכנסת. אני מביא את ההצעה להצבעה. כל אחד יצביע בהתאם להבנתו.</w:t>
      </w:r>
    </w:p>
    <w:p w14:paraId="69DE24EC" w14:textId="77777777" w:rsidR="008B08DE" w:rsidRPr="008B08DE" w:rsidRDefault="008B08DE" w:rsidP="008B08DE">
      <w:pPr>
        <w:bidi/>
        <w:jc w:val="both"/>
        <w:rPr>
          <w:rFonts w:cs="David" w:hint="cs"/>
          <w:rtl/>
        </w:rPr>
      </w:pPr>
    </w:p>
    <w:p w14:paraId="0A3B5B16" w14:textId="77777777" w:rsidR="008B08DE" w:rsidRPr="008B08DE" w:rsidRDefault="008B08DE" w:rsidP="008B08DE">
      <w:pPr>
        <w:bidi/>
        <w:ind w:firstLine="567"/>
        <w:jc w:val="both"/>
        <w:rPr>
          <w:rFonts w:cs="David" w:hint="cs"/>
          <w:rtl/>
        </w:rPr>
      </w:pPr>
      <w:r w:rsidRPr="008B08DE">
        <w:rPr>
          <w:rFonts w:cs="David" w:hint="cs"/>
          <w:rtl/>
        </w:rPr>
        <w:t xml:space="preserve">מי בעד להעביר את זה לוועדת חוקה? 7; נגד </w:t>
      </w:r>
      <w:r w:rsidRPr="008B08DE">
        <w:rPr>
          <w:rFonts w:cs="David"/>
          <w:rtl/>
        </w:rPr>
        <w:t>–</w:t>
      </w:r>
      <w:r w:rsidRPr="008B08DE">
        <w:rPr>
          <w:rFonts w:cs="David" w:hint="cs"/>
          <w:rtl/>
        </w:rPr>
        <w:t xml:space="preserve"> 4; נמנעים </w:t>
      </w:r>
      <w:r w:rsidRPr="008B08DE">
        <w:rPr>
          <w:rFonts w:cs="David"/>
          <w:rtl/>
        </w:rPr>
        <w:t>–</w:t>
      </w:r>
      <w:r w:rsidRPr="008B08DE">
        <w:rPr>
          <w:rFonts w:cs="David" w:hint="cs"/>
          <w:rtl/>
        </w:rPr>
        <w:t xml:space="preserve"> 1.</w:t>
      </w:r>
    </w:p>
    <w:p w14:paraId="22221D4E" w14:textId="77777777" w:rsidR="008B08DE" w:rsidRPr="008B08DE" w:rsidRDefault="008B08DE" w:rsidP="008B08DE">
      <w:pPr>
        <w:bidi/>
        <w:jc w:val="both"/>
        <w:rPr>
          <w:rFonts w:cs="David" w:hint="cs"/>
          <w:rtl/>
        </w:rPr>
      </w:pPr>
    </w:p>
    <w:p w14:paraId="11CB09AA" w14:textId="77777777" w:rsidR="008B08DE" w:rsidRPr="008B08DE" w:rsidRDefault="008B08DE" w:rsidP="008B08DE">
      <w:pPr>
        <w:bidi/>
        <w:jc w:val="both"/>
        <w:rPr>
          <w:rFonts w:cs="David" w:hint="cs"/>
          <w:rtl/>
        </w:rPr>
      </w:pPr>
      <w:r w:rsidRPr="008B08DE">
        <w:rPr>
          <w:rFonts w:cs="David" w:hint="cs"/>
          <w:rtl/>
        </w:rPr>
        <w:tab/>
        <w:t xml:space="preserve">אושר. החוק עבר לוועדת חוקה. </w:t>
      </w:r>
    </w:p>
    <w:p w14:paraId="353E6772" w14:textId="77777777" w:rsidR="008B08DE" w:rsidRPr="008B08DE" w:rsidRDefault="008B08DE" w:rsidP="008B08DE">
      <w:pPr>
        <w:bidi/>
        <w:jc w:val="both"/>
        <w:rPr>
          <w:rFonts w:cs="David" w:hint="cs"/>
          <w:rtl/>
        </w:rPr>
      </w:pPr>
    </w:p>
    <w:p w14:paraId="36134C18"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1D5AF9BB" w14:textId="77777777" w:rsidR="008B08DE" w:rsidRPr="008B08DE" w:rsidRDefault="008B08DE" w:rsidP="008B08DE">
      <w:pPr>
        <w:bidi/>
        <w:jc w:val="both"/>
        <w:rPr>
          <w:rFonts w:cs="David" w:hint="cs"/>
          <w:rtl/>
        </w:rPr>
      </w:pPr>
    </w:p>
    <w:p w14:paraId="462B3993" w14:textId="77777777" w:rsidR="008B08DE" w:rsidRPr="008B08DE" w:rsidRDefault="008B08DE" w:rsidP="008B08DE">
      <w:pPr>
        <w:bidi/>
        <w:jc w:val="both"/>
        <w:rPr>
          <w:rFonts w:cs="David" w:hint="cs"/>
          <w:rtl/>
        </w:rPr>
      </w:pPr>
      <w:r w:rsidRPr="008B08DE">
        <w:rPr>
          <w:rFonts w:cs="David" w:hint="cs"/>
          <w:rtl/>
        </w:rPr>
        <w:tab/>
        <w:t>שתי הצעות החוק הבאות:</w:t>
      </w:r>
    </w:p>
    <w:p w14:paraId="034C908D" w14:textId="77777777" w:rsidR="008B08DE" w:rsidRPr="008B08DE" w:rsidRDefault="008B08DE" w:rsidP="008B08DE">
      <w:pPr>
        <w:bidi/>
        <w:jc w:val="both"/>
        <w:rPr>
          <w:rFonts w:cs="David" w:hint="cs"/>
          <w:rtl/>
        </w:rPr>
      </w:pPr>
    </w:p>
    <w:p w14:paraId="2B522407" w14:textId="77777777" w:rsidR="008B08DE" w:rsidRPr="008B08DE" w:rsidRDefault="008B08DE" w:rsidP="008B08DE">
      <w:pPr>
        <w:numPr>
          <w:ilvl w:val="0"/>
          <w:numId w:val="1"/>
        </w:numPr>
        <w:overflowPunct w:val="0"/>
        <w:autoSpaceDE w:val="0"/>
        <w:autoSpaceDN w:val="0"/>
        <w:bidi/>
        <w:adjustRightInd w:val="0"/>
        <w:jc w:val="both"/>
        <w:textAlignment w:val="baseline"/>
        <w:rPr>
          <w:rFonts w:cs="David" w:hint="cs"/>
          <w:rtl/>
        </w:rPr>
      </w:pPr>
      <w:r w:rsidRPr="008B08DE">
        <w:rPr>
          <w:rFonts w:cs="David" w:hint="cs"/>
          <w:rtl/>
        </w:rPr>
        <w:t xml:space="preserve">הצעת חוק המים (תיקון </w:t>
      </w:r>
      <w:r w:rsidRPr="008B08DE">
        <w:rPr>
          <w:rFonts w:cs="David"/>
          <w:rtl/>
        </w:rPr>
        <w:t>–</w:t>
      </w:r>
      <w:r w:rsidRPr="008B08DE">
        <w:rPr>
          <w:rFonts w:cs="David" w:hint="cs"/>
          <w:rtl/>
        </w:rPr>
        <w:t xml:space="preserve"> חובת התקנת אביזרים חוסכי מים במבנים המשמעים גופי ציבור), </w:t>
      </w:r>
      <w:proofErr w:type="spellStart"/>
      <w:r w:rsidRPr="008B08DE">
        <w:rPr>
          <w:rFonts w:cs="David" w:hint="cs"/>
          <w:rtl/>
        </w:rPr>
        <w:t>התשס"ט</w:t>
      </w:r>
      <w:proofErr w:type="spellEnd"/>
      <w:r w:rsidRPr="008B08DE">
        <w:rPr>
          <w:rFonts w:cs="David" w:hint="cs"/>
          <w:rtl/>
        </w:rPr>
        <w:t xml:space="preserve">-2009 של חברי הכנסת יוחנן </w:t>
      </w:r>
      <w:proofErr w:type="spellStart"/>
      <w:r w:rsidRPr="008B08DE">
        <w:rPr>
          <w:rFonts w:cs="David" w:hint="cs"/>
          <w:rtl/>
        </w:rPr>
        <w:t>פלסנר</w:t>
      </w:r>
      <w:proofErr w:type="spellEnd"/>
      <w:r w:rsidRPr="008B08DE">
        <w:rPr>
          <w:rFonts w:cs="David" w:hint="cs"/>
          <w:rtl/>
        </w:rPr>
        <w:t xml:space="preserve"> וניצן הורוביץ.</w:t>
      </w:r>
    </w:p>
    <w:p w14:paraId="093CD9DE" w14:textId="77777777" w:rsidR="008B08DE" w:rsidRPr="008B08DE" w:rsidRDefault="008B08DE" w:rsidP="008B08DE">
      <w:pPr>
        <w:bidi/>
        <w:ind w:left="360"/>
        <w:jc w:val="both"/>
        <w:rPr>
          <w:rFonts w:cs="David" w:hint="cs"/>
          <w:rtl/>
        </w:rPr>
      </w:pPr>
    </w:p>
    <w:p w14:paraId="7E7EE266"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64C07191" w14:textId="77777777" w:rsidR="008B08DE" w:rsidRPr="008B08DE" w:rsidRDefault="008B08DE" w:rsidP="008B08DE">
      <w:pPr>
        <w:bidi/>
        <w:jc w:val="both"/>
        <w:rPr>
          <w:rFonts w:cs="David" w:hint="cs"/>
          <w:rtl/>
        </w:rPr>
      </w:pPr>
    </w:p>
    <w:p w14:paraId="45D1B419" w14:textId="77777777" w:rsidR="008B08DE" w:rsidRPr="008B08DE" w:rsidRDefault="008B08DE" w:rsidP="008B08DE">
      <w:pPr>
        <w:bidi/>
        <w:jc w:val="both"/>
        <w:rPr>
          <w:rFonts w:cs="David" w:hint="cs"/>
          <w:rtl/>
        </w:rPr>
      </w:pPr>
      <w:r w:rsidRPr="008B08DE">
        <w:rPr>
          <w:rFonts w:cs="David" w:hint="cs"/>
          <w:rtl/>
        </w:rPr>
        <w:tab/>
        <w:t>לוועדת חוקה.</w:t>
      </w:r>
    </w:p>
    <w:p w14:paraId="18F6F68E" w14:textId="77777777" w:rsidR="008B08DE" w:rsidRPr="008B08DE" w:rsidRDefault="008B08DE" w:rsidP="008B08DE">
      <w:pPr>
        <w:bidi/>
        <w:jc w:val="both"/>
        <w:rPr>
          <w:rFonts w:cs="David" w:hint="cs"/>
          <w:rtl/>
        </w:rPr>
      </w:pPr>
    </w:p>
    <w:p w14:paraId="555D6666"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7B2E3576" w14:textId="77777777" w:rsidR="008B08DE" w:rsidRPr="008B08DE" w:rsidRDefault="008B08DE" w:rsidP="008B08DE">
      <w:pPr>
        <w:bidi/>
        <w:jc w:val="both"/>
        <w:rPr>
          <w:rFonts w:cs="David" w:hint="cs"/>
          <w:rtl/>
        </w:rPr>
      </w:pPr>
    </w:p>
    <w:p w14:paraId="36C5EAFA" w14:textId="77777777" w:rsidR="008B08DE" w:rsidRPr="008B08DE" w:rsidRDefault="008B08DE" w:rsidP="008B08DE">
      <w:pPr>
        <w:bidi/>
        <w:jc w:val="both"/>
        <w:rPr>
          <w:rFonts w:cs="David" w:hint="cs"/>
          <w:rtl/>
        </w:rPr>
      </w:pPr>
      <w:r w:rsidRPr="008B08DE">
        <w:rPr>
          <w:rFonts w:cs="David" w:hint="cs"/>
          <w:rtl/>
        </w:rPr>
        <w:tab/>
        <w:t>אני אשקול אם זה מה שאתם חושבים.</w:t>
      </w:r>
    </w:p>
    <w:p w14:paraId="61D43D14" w14:textId="77777777" w:rsidR="008B08DE" w:rsidRPr="008B08DE" w:rsidRDefault="008B08DE" w:rsidP="008B08DE">
      <w:pPr>
        <w:bidi/>
        <w:jc w:val="both"/>
        <w:rPr>
          <w:rFonts w:cs="David" w:hint="cs"/>
          <w:rtl/>
        </w:rPr>
      </w:pPr>
    </w:p>
    <w:p w14:paraId="26381450"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5070180E" w14:textId="77777777" w:rsidR="008B08DE" w:rsidRPr="008B08DE" w:rsidRDefault="008B08DE" w:rsidP="008B08DE">
      <w:pPr>
        <w:bidi/>
        <w:jc w:val="both"/>
        <w:rPr>
          <w:rFonts w:cs="David" w:hint="cs"/>
          <w:rtl/>
        </w:rPr>
      </w:pPr>
    </w:p>
    <w:p w14:paraId="7757A680" w14:textId="77777777" w:rsidR="008B08DE" w:rsidRPr="008B08DE" w:rsidRDefault="008B08DE" w:rsidP="008B08DE">
      <w:pPr>
        <w:bidi/>
        <w:jc w:val="both"/>
        <w:rPr>
          <w:rFonts w:cs="David" w:hint="cs"/>
          <w:rtl/>
        </w:rPr>
      </w:pPr>
      <w:r w:rsidRPr="008B08DE">
        <w:rPr>
          <w:rFonts w:cs="David" w:hint="cs"/>
          <w:rtl/>
        </w:rPr>
        <w:tab/>
        <w:t>- - - היגיון.</w:t>
      </w:r>
    </w:p>
    <w:p w14:paraId="789B7F66" w14:textId="77777777" w:rsidR="008B08DE" w:rsidRPr="008B08DE" w:rsidRDefault="008B08DE" w:rsidP="008B08DE">
      <w:pPr>
        <w:bidi/>
        <w:jc w:val="both"/>
        <w:rPr>
          <w:rFonts w:cs="David" w:hint="cs"/>
          <w:rtl/>
        </w:rPr>
      </w:pPr>
    </w:p>
    <w:p w14:paraId="0073527C" w14:textId="77777777" w:rsidR="008B08DE" w:rsidRDefault="008B08DE" w:rsidP="008B08DE">
      <w:pPr>
        <w:bidi/>
        <w:jc w:val="both"/>
        <w:rPr>
          <w:rFonts w:cs="David" w:hint="cs"/>
          <w:u w:val="single"/>
          <w:rtl/>
        </w:rPr>
      </w:pPr>
    </w:p>
    <w:p w14:paraId="63301E36" w14:textId="77777777" w:rsidR="008B08DE" w:rsidRDefault="008B08DE" w:rsidP="008B08DE">
      <w:pPr>
        <w:bidi/>
        <w:jc w:val="both"/>
        <w:rPr>
          <w:rFonts w:cs="David" w:hint="cs"/>
          <w:u w:val="single"/>
          <w:rtl/>
        </w:rPr>
      </w:pPr>
    </w:p>
    <w:p w14:paraId="4803DC2D" w14:textId="77777777" w:rsidR="008B08DE" w:rsidRDefault="008B08DE" w:rsidP="008B08DE">
      <w:pPr>
        <w:bidi/>
        <w:jc w:val="both"/>
        <w:rPr>
          <w:rFonts w:cs="David" w:hint="cs"/>
          <w:u w:val="single"/>
          <w:rtl/>
        </w:rPr>
      </w:pPr>
    </w:p>
    <w:p w14:paraId="5722987E" w14:textId="77777777" w:rsidR="008B08DE" w:rsidRDefault="008B08DE" w:rsidP="008B08DE">
      <w:pPr>
        <w:bidi/>
        <w:jc w:val="both"/>
        <w:rPr>
          <w:rFonts w:cs="David" w:hint="cs"/>
          <w:u w:val="single"/>
          <w:rtl/>
        </w:rPr>
      </w:pPr>
    </w:p>
    <w:p w14:paraId="6540F40F"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7DFDEEF" w14:textId="77777777" w:rsidR="008B08DE" w:rsidRPr="008B08DE" w:rsidRDefault="008B08DE" w:rsidP="008B08DE">
      <w:pPr>
        <w:bidi/>
        <w:jc w:val="both"/>
        <w:rPr>
          <w:rFonts w:cs="David" w:hint="cs"/>
          <w:rtl/>
        </w:rPr>
      </w:pPr>
    </w:p>
    <w:p w14:paraId="3278377D" w14:textId="77777777" w:rsidR="008B08DE" w:rsidRPr="008B08DE" w:rsidRDefault="008B08DE" w:rsidP="008B08DE">
      <w:pPr>
        <w:numPr>
          <w:ilvl w:val="0"/>
          <w:numId w:val="1"/>
        </w:numPr>
        <w:overflowPunct w:val="0"/>
        <w:autoSpaceDE w:val="0"/>
        <w:autoSpaceDN w:val="0"/>
        <w:bidi/>
        <w:adjustRightInd w:val="0"/>
        <w:jc w:val="both"/>
        <w:textAlignment w:val="baseline"/>
        <w:rPr>
          <w:rFonts w:cs="David" w:hint="cs"/>
          <w:rtl/>
        </w:rPr>
      </w:pPr>
      <w:r w:rsidRPr="008B08DE">
        <w:rPr>
          <w:rFonts w:cs="David" w:hint="cs"/>
          <w:rtl/>
        </w:rPr>
        <w:t xml:space="preserve">הצעת חוק חובת התקנת אביזרים חוסכי מים במבני ציבור, </w:t>
      </w:r>
      <w:proofErr w:type="spellStart"/>
      <w:r w:rsidRPr="008B08DE">
        <w:rPr>
          <w:rFonts w:cs="David" w:hint="cs"/>
          <w:rtl/>
        </w:rPr>
        <w:t>התשס"ט</w:t>
      </w:r>
      <w:proofErr w:type="spellEnd"/>
      <w:r w:rsidRPr="008B08DE">
        <w:rPr>
          <w:rFonts w:cs="David" w:hint="cs"/>
          <w:rtl/>
        </w:rPr>
        <w:t xml:space="preserve">-2009 של חבר הכנסת דב </w:t>
      </w:r>
      <w:proofErr w:type="spellStart"/>
      <w:r w:rsidRPr="008B08DE">
        <w:rPr>
          <w:rFonts w:cs="David" w:hint="cs"/>
          <w:rtl/>
        </w:rPr>
        <w:t>חנין</w:t>
      </w:r>
      <w:proofErr w:type="spellEnd"/>
      <w:r w:rsidRPr="008B08DE">
        <w:rPr>
          <w:rFonts w:cs="David" w:hint="cs"/>
          <w:rtl/>
        </w:rPr>
        <w:t xml:space="preserve"> וקבוצת חברי כנסת.</w:t>
      </w:r>
    </w:p>
    <w:p w14:paraId="48F586E2" w14:textId="77777777" w:rsidR="008B08DE" w:rsidRPr="008B08DE" w:rsidRDefault="008B08DE" w:rsidP="008B08DE">
      <w:pPr>
        <w:bidi/>
        <w:jc w:val="both"/>
        <w:rPr>
          <w:rFonts w:cs="David" w:hint="cs"/>
          <w:rtl/>
        </w:rPr>
      </w:pPr>
    </w:p>
    <w:p w14:paraId="0E446917" w14:textId="77777777" w:rsidR="008B08DE" w:rsidRPr="008B08DE" w:rsidRDefault="008B08DE" w:rsidP="008B08DE">
      <w:pPr>
        <w:bidi/>
        <w:ind w:firstLine="360"/>
        <w:jc w:val="both"/>
        <w:rPr>
          <w:rFonts w:cs="David" w:hint="cs"/>
          <w:rtl/>
        </w:rPr>
      </w:pPr>
      <w:r w:rsidRPr="008B08DE">
        <w:rPr>
          <w:rFonts w:cs="David" w:hint="cs"/>
          <w:rtl/>
        </w:rPr>
        <w:t>בשתי הצעות החוק הללו הושמעו ההצעות הבאות: ועדת הפנים וועדת הכלכלה. חברת הכנסת רחל אדטו הוסיפו הצעה שלישית, ועדת חוקה- -</w:t>
      </w:r>
    </w:p>
    <w:p w14:paraId="71805ACA" w14:textId="77777777" w:rsidR="008B08DE" w:rsidRPr="008B08DE" w:rsidRDefault="008B08DE" w:rsidP="008B08DE">
      <w:pPr>
        <w:bidi/>
        <w:ind w:firstLine="360"/>
        <w:jc w:val="both"/>
        <w:rPr>
          <w:rFonts w:cs="David" w:hint="cs"/>
          <w:rtl/>
        </w:rPr>
      </w:pPr>
    </w:p>
    <w:p w14:paraId="6427E381" w14:textId="77777777" w:rsidR="008B08DE" w:rsidRPr="008B08DE" w:rsidRDefault="008B08DE" w:rsidP="008B08DE">
      <w:pPr>
        <w:bidi/>
        <w:jc w:val="both"/>
        <w:rPr>
          <w:rFonts w:cs="David" w:hint="cs"/>
          <w:rtl/>
        </w:rPr>
      </w:pPr>
      <w:r w:rsidRPr="008B08DE">
        <w:rPr>
          <w:rFonts w:cs="David" w:hint="cs"/>
          <w:u w:val="single"/>
          <w:rtl/>
        </w:rPr>
        <w:t>רחל אדטו:</w:t>
      </w:r>
    </w:p>
    <w:p w14:paraId="694FA9E5" w14:textId="77777777" w:rsidR="008B08DE" w:rsidRPr="008B08DE" w:rsidRDefault="008B08DE" w:rsidP="008B08DE">
      <w:pPr>
        <w:bidi/>
        <w:jc w:val="both"/>
        <w:rPr>
          <w:rFonts w:cs="David" w:hint="cs"/>
          <w:rtl/>
        </w:rPr>
      </w:pPr>
    </w:p>
    <w:p w14:paraId="3035B4D2" w14:textId="77777777" w:rsidR="008B08DE" w:rsidRPr="008B08DE" w:rsidRDefault="008B08DE" w:rsidP="008B08DE">
      <w:pPr>
        <w:bidi/>
        <w:jc w:val="both"/>
        <w:rPr>
          <w:rFonts w:cs="David" w:hint="cs"/>
          <w:rtl/>
        </w:rPr>
      </w:pPr>
      <w:r w:rsidRPr="008B08DE">
        <w:rPr>
          <w:rFonts w:cs="David" w:hint="cs"/>
          <w:rtl/>
        </w:rPr>
        <w:tab/>
        <w:t xml:space="preserve">באותו היגיון. </w:t>
      </w:r>
    </w:p>
    <w:p w14:paraId="1766B515" w14:textId="77777777" w:rsidR="008B08DE" w:rsidRPr="008B08DE" w:rsidRDefault="008B08DE" w:rsidP="008B08DE">
      <w:pPr>
        <w:bidi/>
        <w:jc w:val="both"/>
        <w:rPr>
          <w:rFonts w:cs="David" w:hint="cs"/>
          <w:rtl/>
        </w:rPr>
      </w:pPr>
    </w:p>
    <w:p w14:paraId="5A3DA378"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9B51F51" w14:textId="77777777" w:rsidR="008B08DE" w:rsidRPr="008B08DE" w:rsidRDefault="008B08DE" w:rsidP="008B08DE">
      <w:pPr>
        <w:bidi/>
        <w:jc w:val="both"/>
        <w:rPr>
          <w:rFonts w:cs="David" w:hint="cs"/>
          <w:rtl/>
        </w:rPr>
      </w:pPr>
    </w:p>
    <w:p w14:paraId="047F2F69" w14:textId="77777777" w:rsidR="008B08DE" w:rsidRPr="008B08DE" w:rsidRDefault="008B08DE" w:rsidP="008B08DE">
      <w:pPr>
        <w:bidi/>
        <w:jc w:val="both"/>
        <w:rPr>
          <w:rFonts w:cs="David" w:hint="cs"/>
          <w:rtl/>
        </w:rPr>
      </w:pPr>
      <w:r w:rsidRPr="008B08DE">
        <w:rPr>
          <w:rFonts w:cs="David" w:hint="cs"/>
          <w:rtl/>
        </w:rPr>
        <w:tab/>
        <w:t xml:space="preserve">יושב ראש ועדת הכלכלה ביקש להעביר את זה לוועדת הכלכלה, ויושב ראש ועדת הפנים הסכים עם זה, אבל היות שיש בקשה לוועדת חוקה </w:t>
      </w:r>
      <w:r w:rsidRPr="008B08DE">
        <w:rPr>
          <w:rFonts w:cs="David"/>
          <w:rtl/>
        </w:rPr>
        <w:t>–</w:t>
      </w:r>
      <w:r w:rsidRPr="008B08DE">
        <w:rPr>
          <w:rFonts w:cs="David" w:hint="cs"/>
          <w:rtl/>
        </w:rPr>
        <w:t xml:space="preserve"> ואני בהחלט מצטרף לחברת הכנסת אדטו </w:t>
      </w:r>
      <w:r w:rsidRPr="008B08DE">
        <w:rPr>
          <w:rFonts w:cs="David"/>
          <w:rtl/>
        </w:rPr>
        <w:t>–</w:t>
      </w:r>
      <w:r w:rsidRPr="008B08DE">
        <w:rPr>
          <w:rFonts w:cs="David" w:hint="cs"/>
          <w:rtl/>
        </w:rPr>
        <w:t xml:space="preserve"> אנחנו לא נוכל להצביע היום כי אני אבקש את חוות הדעת של יושב ראש ועדת חוקה. </w:t>
      </w:r>
    </w:p>
    <w:p w14:paraId="1E4A7F7A" w14:textId="77777777" w:rsidR="008B08DE" w:rsidRPr="008B08DE" w:rsidRDefault="008B08DE" w:rsidP="008B08DE">
      <w:pPr>
        <w:bidi/>
        <w:jc w:val="both"/>
        <w:rPr>
          <w:rFonts w:cs="David" w:hint="cs"/>
          <w:rtl/>
        </w:rPr>
      </w:pPr>
    </w:p>
    <w:p w14:paraId="2B0924DE"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8D81F4F" w14:textId="77777777" w:rsidR="008B08DE" w:rsidRPr="008B08DE" w:rsidRDefault="008B08DE" w:rsidP="008B08DE">
      <w:pPr>
        <w:bidi/>
        <w:jc w:val="both"/>
        <w:rPr>
          <w:rFonts w:cs="David" w:hint="cs"/>
          <w:rtl/>
        </w:rPr>
      </w:pPr>
    </w:p>
    <w:p w14:paraId="3635D831" w14:textId="77777777" w:rsidR="008B08DE" w:rsidRPr="008B08DE" w:rsidRDefault="008B08DE" w:rsidP="008B08DE">
      <w:pPr>
        <w:bidi/>
        <w:jc w:val="both"/>
        <w:rPr>
          <w:rFonts w:cs="David" w:hint="cs"/>
          <w:rtl/>
        </w:rPr>
      </w:pPr>
      <w:r w:rsidRPr="008B08DE">
        <w:rPr>
          <w:rFonts w:cs="David" w:hint="cs"/>
          <w:rtl/>
        </w:rPr>
        <w:tab/>
        <w:t>אני מורידה את ההצעה.</w:t>
      </w:r>
    </w:p>
    <w:p w14:paraId="4AB39602" w14:textId="77777777" w:rsidR="008B08DE" w:rsidRPr="008B08DE" w:rsidRDefault="008B08DE" w:rsidP="008B08DE">
      <w:pPr>
        <w:bidi/>
        <w:jc w:val="both"/>
        <w:rPr>
          <w:rFonts w:cs="David" w:hint="cs"/>
          <w:rtl/>
        </w:rPr>
      </w:pPr>
    </w:p>
    <w:p w14:paraId="668EAC22"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A6E734A" w14:textId="77777777" w:rsidR="008B08DE" w:rsidRPr="008B08DE" w:rsidRDefault="008B08DE" w:rsidP="008B08DE">
      <w:pPr>
        <w:bidi/>
        <w:jc w:val="both"/>
        <w:rPr>
          <w:rFonts w:cs="David" w:hint="cs"/>
          <w:rtl/>
        </w:rPr>
      </w:pPr>
    </w:p>
    <w:p w14:paraId="4A4996AE" w14:textId="77777777" w:rsidR="008B08DE" w:rsidRPr="008B08DE" w:rsidRDefault="008B08DE" w:rsidP="008B08DE">
      <w:pPr>
        <w:bidi/>
        <w:jc w:val="both"/>
        <w:rPr>
          <w:rFonts w:cs="David" w:hint="cs"/>
          <w:rtl/>
        </w:rPr>
      </w:pPr>
      <w:r w:rsidRPr="008B08DE">
        <w:rPr>
          <w:rFonts w:cs="David" w:hint="cs"/>
          <w:rtl/>
        </w:rPr>
        <w:tab/>
        <w:t>אבל אני כבר לא מוריד.</w:t>
      </w:r>
    </w:p>
    <w:p w14:paraId="04265EEA" w14:textId="77777777" w:rsidR="008B08DE" w:rsidRPr="008B08DE" w:rsidRDefault="008B08DE" w:rsidP="008B08DE">
      <w:pPr>
        <w:bidi/>
        <w:jc w:val="both"/>
        <w:rPr>
          <w:rFonts w:cs="David" w:hint="cs"/>
          <w:rtl/>
        </w:rPr>
      </w:pPr>
    </w:p>
    <w:p w14:paraId="4F13F858"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4C2B30CB" w14:textId="77777777" w:rsidR="008B08DE" w:rsidRPr="008B08DE" w:rsidRDefault="008B08DE" w:rsidP="008B08DE">
      <w:pPr>
        <w:bidi/>
        <w:jc w:val="both"/>
        <w:rPr>
          <w:rFonts w:cs="David" w:hint="cs"/>
          <w:rtl/>
        </w:rPr>
      </w:pPr>
    </w:p>
    <w:p w14:paraId="2FFBBA02" w14:textId="77777777" w:rsidR="008B08DE" w:rsidRPr="008B08DE" w:rsidRDefault="008B08DE" w:rsidP="008B08DE">
      <w:pPr>
        <w:bidi/>
        <w:jc w:val="both"/>
        <w:rPr>
          <w:rFonts w:cs="David" w:hint="cs"/>
          <w:rtl/>
        </w:rPr>
      </w:pPr>
      <w:r w:rsidRPr="008B08DE">
        <w:rPr>
          <w:rFonts w:cs="David" w:hint="cs"/>
          <w:rtl/>
        </w:rPr>
        <w:tab/>
        <w:t xml:space="preserve"> אני מורידה את ההצעה, היא הייתה בציניות.</w:t>
      </w:r>
    </w:p>
    <w:p w14:paraId="671BA588" w14:textId="77777777" w:rsidR="008B08DE" w:rsidRPr="008B08DE" w:rsidRDefault="008B08DE" w:rsidP="008B08DE">
      <w:pPr>
        <w:bidi/>
        <w:jc w:val="both"/>
        <w:rPr>
          <w:rFonts w:cs="David" w:hint="cs"/>
          <w:rtl/>
        </w:rPr>
      </w:pPr>
    </w:p>
    <w:p w14:paraId="2AAA4533"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612D737E" w14:textId="77777777" w:rsidR="008B08DE" w:rsidRPr="008B08DE" w:rsidRDefault="008B08DE" w:rsidP="008B08DE">
      <w:pPr>
        <w:bidi/>
        <w:jc w:val="both"/>
        <w:rPr>
          <w:rFonts w:cs="David" w:hint="cs"/>
          <w:rtl/>
        </w:rPr>
      </w:pPr>
    </w:p>
    <w:p w14:paraId="27B48AEE" w14:textId="77777777" w:rsidR="008B08DE" w:rsidRPr="008B08DE" w:rsidRDefault="008B08DE" w:rsidP="008B08DE">
      <w:pPr>
        <w:bidi/>
        <w:jc w:val="both"/>
        <w:rPr>
          <w:rFonts w:cs="David" w:hint="cs"/>
          <w:rtl/>
        </w:rPr>
      </w:pPr>
      <w:r w:rsidRPr="008B08DE">
        <w:rPr>
          <w:rFonts w:cs="David" w:hint="cs"/>
          <w:rtl/>
        </w:rPr>
        <w:tab/>
        <w:t xml:space="preserve">אז כשיש הצעות בציניות נבדוק את זה. </w:t>
      </w:r>
    </w:p>
    <w:p w14:paraId="5442A45A" w14:textId="77777777" w:rsidR="008B08DE" w:rsidRPr="008B08DE" w:rsidRDefault="008B08DE" w:rsidP="008B08DE">
      <w:pPr>
        <w:bidi/>
        <w:jc w:val="both"/>
        <w:rPr>
          <w:rFonts w:cs="David" w:hint="cs"/>
          <w:rtl/>
        </w:rPr>
      </w:pPr>
    </w:p>
    <w:p w14:paraId="1BA7ED02"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143C372D" w14:textId="77777777" w:rsidR="008B08DE" w:rsidRPr="008B08DE" w:rsidRDefault="008B08DE" w:rsidP="008B08DE">
      <w:pPr>
        <w:bidi/>
        <w:jc w:val="both"/>
        <w:rPr>
          <w:rFonts w:cs="David" w:hint="cs"/>
          <w:rtl/>
        </w:rPr>
      </w:pPr>
    </w:p>
    <w:p w14:paraId="651D7DD5" w14:textId="77777777" w:rsidR="008B08DE" w:rsidRPr="008B08DE" w:rsidRDefault="008B08DE" w:rsidP="008B08DE">
      <w:pPr>
        <w:bidi/>
        <w:jc w:val="both"/>
        <w:rPr>
          <w:rFonts w:cs="David" w:hint="cs"/>
          <w:rtl/>
        </w:rPr>
      </w:pPr>
      <w:r w:rsidRPr="008B08DE">
        <w:rPr>
          <w:rFonts w:cs="David" w:hint="cs"/>
          <w:rtl/>
        </w:rPr>
        <w:tab/>
        <w:t xml:space="preserve"> זה לא היה בציניות.</w:t>
      </w:r>
    </w:p>
    <w:p w14:paraId="37712EF8" w14:textId="77777777" w:rsidR="008B08DE" w:rsidRPr="008B08DE" w:rsidRDefault="008B08DE" w:rsidP="008B08DE">
      <w:pPr>
        <w:bidi/>
        <w:jc w:val="both"/>
        <w:rPr>
          <w:rFonts w:cs="David" w:hint="cs"/>
          <w:rtl/>
        </w:rPr>
      </w:pPr>
    </w:p>
    <w:p w14:paraId="0C23AABA"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4F5951C0" w14:textId="77777777" w:rsidR="008B08DE" w:rsidRPr="008B08DE" w:rsidRDefault="008B08DE" w:rsidP="008B08DE">
      <w:pPr>
        <w:bidi/>
        <w:jc w:val="both"/>
        <w:rPr>
          <w:rFonts w:cs="David" w:hint="cs"/>
          <w:rtl/>
        </w:rPr>
      </w:pPr>
    </w:p>
    <w:p w14:paraId="30A204B9" w14:textId="77777777" w:rsidR="008B08DE" w:rsidRPr="008B08DE" w:rsidRDefault="008B08DE" w:rsidP="008B08DE">
      <w:pPr>
        <w:bidi/>
        <w:jc w:val="both"/>
        <w:rPr>
          <w:rFonts w:cs="David" w:hint="cs"/>
          <w:rtl/>
        </w:rPr>
      </w:pPr>
      <w:r w:rsidRPr="008B08DE">
        <w:rPr>
          <w:rFonts w:cs="David" w:hint="cs"/>
          <w:rtl/>
        </w:rPr>
        <w:tab/>
        <w:t>זאת הייתה הצעה בציניות על חשבון - -</w:t>
      </w:r>
    </w:p>
    <w:p w14:paraId="529BFC1B" w14:textId="77777777" w:rsidR="008B08DE" w:rsidRPr="008B08DE" w:rsidRDefault="008B08DE" w:rsidP="008B08DE">
      <w:pPr>
        <w:bidi/>
        <w:jc w:val="both"/>
        <w:rPr>
          <w:rFonts w:cs="David" w:hint="cs"/>
          <w:rtl/>
        </w:rPr>
      </w:pPr>
    </w:p>
    <w:p w14:paraId="45237BEA"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7D558D41" w14:textId="77777777" w:rsidR="008B08DE" w:rsidRPr="008B08DE" w:rsidRDefault="008B08DE" w:rsidP="008B08DE">
      <w:pPr>
        <w:bidi/>
        <w:jc w:val="both"/>
        <w:rPr>
          <w:rFonts w:cs="David" w:hint="cs"/>
          <w:rtl/>
        </w:rPr>
      </w:pPr>
    </w:p>
    <w:p w14:paraId="5619013B" w14:textId="77777777" w:rsidR="008B08DE" w:rsidRPr="008B08DE" w:rsidRDefault="008B08DE" w:rsidP="008B08DE">
      <w:pPr>
        <w:bidi/>
        <w:jc w:val="both"/>
        <w:rPr>
          <w:rFonts w:cs="David" w:hint="cs"/>
          <w:rtl/>
        </w:rPr>
      </w:pPr>
      <w:r w:rsidRPr="008B08DE">
        <w:rPr>
          <w:rFonts w:cs="David" w:hint="cs"/>
          <w:rtl/>
        </w:rPr>
        <w:tab/>
        <w:t xml:space="preserve">אז בפעם הבאה שאת מציעה משהו בציניות כדאי לשקול את זה. </w:t>
      </w:r>
    </w:p>
    <w:p w14:paraId="18510FC6" w14:textId="77777777" w:rsidR="008B08DE" w:rsidRPr="008B08DE" w:rsidRDefault="008B08DE" w:rsidP="008B08DE">
      <w:pPr>
        <w:bidi/>
        <w:jc w:val="both"/>
        <w:rPr>
          <w:rFonts w:cs="David" w:hint="cs"/>
          <w:rtl/>
        </w:rPr>
      </w:pPr>
    </w:p>
    <w:p w14:paraId="78D6E283"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66BCB5A5" w14:textId="77777777" w:rsidR="008B08DE" w:rsidRPr="008B08DE" w:rsidRDefault="008B08DE" w:rsidP="008B08DE">
      <w:pPr>
        <w:bidi/>
        <w:jc w:val="both"/>
        <w:rPr>
          <w:rFonts w:cs="David" w:hint="cs"/>
          <w:rtl/>
        </w:rPr>
      </w:pPr>
    </w:p>
    <w:p w14:paraId="70917718" w14:textId="77777777" w:rsidR="008B08DE" w:rsidRPr="008B08DE" w:rsidRDefault="008B08DE" w:rsidP="008B08DE">
      <w:pPr>
        <w:bidi/>
        <w:jc w:val="both"/>
        <w:rPr>
          <w:rFonts w:cs="David" w:hint="cs"/>
          <w:rtl/>
        </w:rPr>
      </w:pPr>
      <w:r w:rsidRPr="008B08DE">
        <w:rPr>
          <w:rFonts w:cs="David" w:hint="cs"/>
          <w:rtl/>
        </w:rPr>
        <w:tab/>
        <w:t xml:space="preserve"> זאת הייתה הצעה צינית על חשבון ההצעה קודם. </w:t>
      </w:r>
    </w:p>
    <w:p w14:paraId="1792D31A" w14:textId="77777777" w:rsidR="008B08DE" w:rsidRPr="008B08DE" w:rsidRDefault="008B08DE" w:rsidP="008B08DE">
      <w:pPr>
        <w:bidi/>
        <w:jc w:val="both"/>
        <w:rPr>
          <w:rFonts w:cs="David" w:hint="cs"/>
          <w:rtl/>
        </w:rPr>
      </w:pPr>
    </w:p>
    <w:p w14:paraId="76B937D3"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A9FA060" w14:textId="77777777" w:rsidR="008B08DE" w:rsidRPr="008B08DE" w:rsidRDefault="008B08DE" w:rsidP="008B08DE">
      <w:pPr>
        <w:bidi/>
        <w:jc w:val="both"/>
        <w:rPr>
          <w:rFonts w:cs="David" w:hint="cs"/>
          <w:rtl/>
        </w:rPr>
      </w:pPr>
    </w:p>
    <w:p w14:paraId="18D84D22" w14:textId="77777777" w:rsidR="008B08DE" w:rsidRPr="008B08DE" w:rsidRDefault="008B08DE" w:rsidP="008B08DE">
      <w:pPr>
        <w:bidi/>
        <w:jc w:val="both"/>
        <w:rPr>
          <w:rFonts w:cs="David" w:hint="cs"/>
          <w:rtl/>
        </w:rPr>
      </w:pPr>
      <w:r w:rsidRPr="008B08DE">
        <w:rPr>
          <w:rFonts w:cs="David" w:hint="cs"/>
          <w:rtl/>
        </w:rPr>
        <w:tab/>
        <w:t>אני הורדתי את זה מסדר היום במסגרת סמכותי- -</w:t>
      </w:r>
    </w:p>
    <w:p w14:paraId="3D13C50D" w14:textId="77777777" w:rsidR="008B08DE" w:rsidRPr="008B08DE" w:rsidRDefault="008B08DE" w:rsidP="008B08DE">
      <w:pPr>
        <w:bidi/>
        <w:jc w:val="both"/>
        <w:rPr>
          <w:rFonts w:cs="David" w:hint="cs"/>
          <w:rtl/>
        </w:rPr>
      </w:pPr>
    </w:p>
    <w:p w14:paraId="3A7B6A4D" w14:textId="77777777" w:rsidR="008B08DE" w:rsidRDefault="008B08DE" w:rsidP="008B08DE">
      <w:pPr>
        <w:bidi/>
        <w:jc w:val="both"/>
        <w:rPr>
          <w:rFonts w:cs="David" w:hint="cs"/>
          <w:u w:val="single"/>
          <w:rtl/>
        </w:rPr>
      </w:pPr>
    </w:p>
    <w:p w14:paraId="2BA9D900" w14:textId="77777777" w:rsidR="008B08DE" w:rsidRDefault="008B08DE" w:rsidP="008B08DE">
      <w:pPr>
        <w:bidi/>
        <w:jc w:val="both"/>
        <w:rPr>
          <w:rFonts w:cs="David" w:hint="cs"/>
          <w:u w:val="single"/>
          <w:rtl/>
        </w:rPr>
      </w:pPr>
    </w:p>
    <w:p w14:paraId="2DF6A45A" w14:textId="77777777" w:rsidR="008B08DE" w:rsidRDefault="008B08DE" w:rsidP="008B08DE">
      <w:pPr>
        <w:bidi/>
        <w:jc w:val="both"/>
        <w:rPr>
          <w:rFonts w:cs="David" w:hint="cs"/>
          <w:u w:val="single"/>
          <w:rtl/>
        </w:rPr>
      </w:pPr>
    </w:p>
    <w:p w14:paraId="6A0BD1E1" w14:textId="77777777" w:rsidR="008B08DE" w:rsidRDefault="008B08DE" w:rsidP="008B08DE">
      <w:pPr>
        <w:bidi/>
        <w:jc w:val="both"/>
        <w:rPr>
          <w:rFonts w:cs="David" w:hint="cs"/>
          <w:u w:val="single"/>
          <w:rtl/>
        </w:rPr>
      </w:pPr>
    </w:p>
    <w:p w14:paraId="627FA5FD"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560FC169" w14:textId="77777777" w:rsidR="008B08DE" w:rsidRPr="008B08DE" w:rsidRDefault="008B08DE" w:rsidP="008B08DE">
      <w:pPr>
        <w:bidi/>
        <w:jc w:val="both"/>
        <w:rPr>
          <w:rFonts w:cs="David" w:hint="cs"/>
          <w:rtl/>
        </w:rPr>
      </w:pPr>
    </w:p>
    <w:p w14:paraId="357BC591" w14:textId="77777777" w:rsidR="008B08DE" w:rsidRPr="008B08DE" w:rsidRDefault="008B08DE" w:rsidP="008B08DE">
      <w:pPr>
        <w:bidi/>
        <w:jc w:val="both"/>
        <w:rPr>
          <w:rFonts w:cs="David" w:hint="cs"/>
          <w:rtl/>
        </w:rPr>
      </w:pPr>
      <w:r w:rsidRPr="008B08DE">
        <w:rPr>
          <w:rFonts w:cs="David" w:hint="cs"/>
          <w:rtl/>
        </w:rPr>
        <w:tab/>
        <w:t xml:space="preserve"> אתה לא יכול להוריד את זה מסדר היום.</w:t>
      </w:r>
    </w:p>
    <w:p w14:paraId="68571F25" w14:textId="77777777" w:rsidR="008B08DE" w:rsidRPr="008B08DE" w:rsidRDefault="008B08DE" w:rsidP="008B08DE">
      <w:pPr>
        <w:bidi/>
        <w:jc w:val="both"/>
        <w:rPr>
          <w:rFonts w:cs="David" w:hint="cs"/>
          <w:rtl/>
        </w:rPr>
      </w:pPr>
    </w:p>
    <w:p w14:paraId="7152B59D"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D0E4CD0" w14:textId="77777777" w:rsidR="008B08DE" w:rsidRPr="008B08DE" w:rsidRDefault="008B08DE" w:rsidP="008B08DE">
      <w:pPr>
        <w:bidi/>
        <w:jc w:val="both"/>
        <w:rPr>
          <w:rFonts w:cs="David" w:hint="cs"/>
          <w:rtl/>
        </w:rPr>
      </w:pPr>
    </w:p>
    <w:p w14:paraId="78A575F1" w14:textId="77777777" w:rsidR="008B08DE" w:rsidRPr="008B08DE" w:rsidRDefault="008B08DE" w:rsidP="008B08DE">
      <w:pPr>
        <w:bidi/>
        <w:jc w:val="both"/>
        <w:rPr>
          <w:rFonts w:cs="David" w:hint="cs"/>
          <w:rtl/>
        </w:rPr>
      </w:pPr>
      <w:r w:rsidRPr="008B08DE">
        <w:rPr>
          <w:rFonts w:cs="David" w:hint="cs"/>
          <w:rtl/>
        </w:rPr>
        <w:tab/>
        <w:t>- - כי אני הקשבתי לחברת הכנסת אדטו. היה היגיון בדבריה, אני הצטרפתי להצעתה, ואני הולך לבקש את חוות הדעת של יושב ראש ועדת חוקה.</w:t>
      </w:r>
    </w:p>
    <w:p w14:paraId="7EAA8918" w14:textId="77777777" w:rsidR="008B08DE" w:rsidRPr="008B08DE" w:rsidRDefault="008B08DE" w:rsidP="008B08DE">
      <w:pPr>
        <w:bidi/>
        <w:jc w:val="both"/>
        <w:rPr>
          <w:rFonts w:cs="David" w:hint="cs"/>
          <w:rtl/>
        </w:rPr>
      </w:pPr>
    </w:p>
    <w:p w14:paraId="6F5A694F"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7A86E4D2" w14:textId="77777777" w:rsidR="008B08DE" w:rsidRPr="008B08DE" w:rsidRDefault="008B08DE" w:rsidP="008B08DE">
      <w:pPr>
        <w:bidi/>
        <w:jc w:val="both"/>
        <w:rPr>
          <w:rFonts w:cs="David" w:hint="cs"/>
          <w:rtl/>
        </w:rPr>
      </w:pPr>
    </w:p>
    <w:p w14:paraId="24054680" w14:textId="77777777" w:rsidR="008B08DE" w:rsidRPr="008B08DE" w:rsidRDefault="008B08DE" w:rsidP="008B08DE">
      <w:pPr>
        <w:bidi/>
        <w:jc w:val="both"/>
        <w:rPr>
          <w:rFonts w:cs="David" w:hint="cs"/>
          <w:rtl/>
        </w:rPr>
      </w:pPr>
      <w:r w:rsidRPr="008B08DE">
        <w:rPr>
          <w:rFonts w:cs="David" w:hint="cs"/>
          <w:rtl/>
        </w:rPr>
        <w:tab/>
        <w:t>אתה עומד על כך שזה יידון בוועדת חוקה.</w:t>
      </w:r>
    </w:p>
    <w:p w14:paraId="796E59DD" w14:textId="77777777" w:rsidR="008B08DE" w:rsidRPr="008B08DE" w:rsidRDefault="008B08DE" w:rsidP="008B08DE">
      <w:pPr>
        <w:bidi/>
        <w:jc w:val="both"/>
        <w:rPr>
          <w:rFonts w:cs="David" w:hint="cs"/>
          <w:rtl/>
        </w:rPr>
      </w:pPr>
    </w:p>
    <w:p w14:paraId="197A6A6D"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85183E2" w14:textId="77777777" w:rsidR="008B08DE" w:rsidRPr="008B08DE" w:rsidRDefault="008B08DE" w:rsidP="008B08DE">
      <w:pPr>
        <w:bidi/>
        <w:jc w:val="both"/>
        <w:rPr>
          <w:rFonts w:cs="David" w:hint="cs"/>
          <w:rtl/>
        </w:rPr>
      </w:pPr>
    </w:p>
    <w:p w14:paraId="3A3D35FD" w14:textId="77777777" w:rsidR="008B08DE" w:rsidRPr="008B08DE" w:rsidRDefault="008B08DE" w:rsidP="008B08DE">
      <w:pPr>
        <w:bidi/>
        <w:jc w:val="both"/>
        <w:rPr>
          <w:rFonts w:cs="David" w:hint="cs"/>
          <w:rtl/>
        </w:rPr>
      </w:pPr>
      <w:r w:rsidRPr="008B08DE">
        <w:rPr>
          <w:rFonts w:cs="David" w:hint="cs"/>
          <w:rtl/>
        </w:rPr>
        <w:tab/>
        <w:t>לא, אני עומד לבדוק.</w:t>
      </w:r>
    </w:p>
    <w:p w14:paraId="594D1049" w14:textId="77777777" w:rsidR="008B08DE" w:rsidRPr="008B08DE" w:rsidRDefault="008B08DE" w:rsidP="008B08DE">
      <w:pPr>
        <w:bidi/>
        <w:jc w:val="both"/>
        <w:rPr>
          <w:rFonts w:cs="David" w:hint="cs"/>
          <w:rtl/>
        </w:rPr>
      </w:pPr>
    </w:p>
    <w:p w14:paraId="7C76B781"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716ABAC9" w14:textId="77777777" w:rsidR="008B08DE" w:rsidRPr="008B08DE" w:rsidRDefault="008B08DE" w:rsidP="008B08DE">
      <w:pPr>
        <w:bidi/>
        <w:jc w:val="both"/>
        <w:rPr>
          <w:rFonts w:cs="David" w:hint="cs"/>
          <w:rtl/>
        </w:rPr>
      </w:pPr>
    </w:p>
    <w:p w14:paraId="268C92A7" w14:textId="77777777" w:rsidR="008B08DE" w:rsidRPr="008B08DE" w:rsidRDefault="008B08DE" w:rsidP="008B08DE">
      <w:pPr>
        <w:bidi/>
        <w:jc w:val="both"/>
        <w:rPr>
          <w:rFonts w:cs="David" w:hint="cs"/>
          <w:rtl/>
        </w:rPr>
      </w:pPr>
      <w:r w:rsidRPr="008B08DE">
        <w:rPr>
          <w:rFonts w:cs="David" w:hint="cs"/>
          <w:rtl/>
        </w:rPr>
        <w:tab/>
        <w:t>- - -</w:t>
      </w:r>
    </w:p>
    <w:p w14:paraId="79E2DE37" w14:textId="77777777" w:rsidR="008B08DE" w:rsidRPr="008B08DE" w:rsidRDefault="008B08DE" w:rsidP="008B08DE">
      <w:pPr>
        <w:bidi/>
        <w:jc w:val="both"/>
        <w:rPr>
          <w:rFonts w:cs="David" w:hint="cs"/>
          <w:rtl/>
        </w:rPr>
      </w:pPr>
    </w:p>
    <w:p w14:paraId="0F73E41C"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C02D106" w14:textId="77777777" w:rsidR="008B08DE" w:rsidRPr="008B08DE" w:rsidRDefault="008B08DE" w:rsidP="008B08DE">
      <w:pPr>
        <w:bidi/>
        <w:jc w:val="both"/>
        <w:rPr>
          <w:rFonts w:cs="David" w:hint="cs"/>
          <w:rtl/>
        </w:rPr>
      </w:pPr>
    </w:p>
    <w:p w14:paraId="4319BEA1" w14:textId="77777777" w:rsidR="008B08DE" w:rsidRPr="008B08DE" w:rsidRDefault="008B08DE" w:rsidP="008B08DE">
      <w:pPr>
        <w:bidi/>
        <w:jc w:val="both"/>
        <w:rPr>
          <w:rFonts w:cs="David" w:hint="cs"/>
          <w:rtl/>
        </w:rPr>
      </w:pPr>
      <w:r w:rsidRPr="008B08DE">
        <w:rPr>
          <w:rFonts w:cs="David" w:hint="cs"/>
          <w:rtl/>
        </w:rPr>
        <w:tab/>
        <w:t>לא, אני עומד לפנות ליושב ראש ועדת חוקה ולשאול מה עמדתו.</w:t>
      </w:r>
    </w:p>
    <w:p w14:paraId="4DB2EC3F" w14:textId="77777777" w:rsidR="008B08DE" w:rsidRPr="008B08DE" w:rsidRDefault="008B08DE" w:rsidP="008B08DE">
      <w:pPr>
        <w:bidi/>
        <w:jc w:val="both"/>
        <w:rPr>
          <w:rFonts w:cs="David" w:hint="cs"/>
          <w:rtl/>
        </w:rPr>
      </w:pPr>
    </w:p>
    <w:p w14:paraId="641E0AD8"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6F92F820" w14:textId="77777777" w:rsidR="008B08DE" w:rsidRPr="008B08DE" w:rsidRDefault="008B08DE" w:rsidP="008B08DE">
      <w:pPr>
        <w:bidi/>
        <w:jc w:val="both"/>
        <w:rPr>
          <w:rFonts w:cs="David" w:hint="cs"/>
          <w:rtl/>
        </w:rPr>
      </w:pPr>
    </w:p>
    <w:p w14:paraId="7445E6E6" w14:textId="77777777" w:rsidR="008B08DE" w:rsidRPr="008B08DE" w:rsidRDefault="008B08DE" w:rsidP="008B08DE">
      <w:pPr>
        <w:bidi/>
        <w:jc w:val="both"/>
        <w:rPr>
          <w:rFonts w:cs="David" w:hint="cs"/>
          <w:rtl/>
        </w:rPr>
      </w:pPr>
      <w:r w:rsidRPr="008B08DE">
        <w:rPr>
          <w:rFonts w:cs="David" w:hint="cs"/>
          <w:rtl/>
        </w:rPr>
        <w:tab/>
        <w:t xml:space="preserve">אתה עושה דבר, אתם מדברים על דבר- - </w:t>
      </w:r>
    </w:p>
    <w:p w14:paraId="38B7E863" w14:textId="77777777" w:rsidR="008B08DE" w:rsidRPr="008B08DE" w:rsidRDefault="008B08DE" w:rsidP="008B08DE">
      <w:pPr>
        <w:bidi/>
        <w:jc w:val="both"/>
        <w:rPr>
          <w:rFonts w:cs="David" w:hint="cs"/>
          <w:rtl/>
        </w:rPr>
      </w:pPr>
    </w:p>
    <w:p w14:paraId="025AE7EC"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48006EC" w14:textId="77777777" w:rsidR="008B08DE" w:rsidRPr="008B08DE" w:rsidRDefault="008B08DE" w:rsidP="008B08DE">
      <w:pPr>
        <w:bidi/>
        <w:jc w:val="both"/>
        <w:rPr>
          <w:rFonts w:cs="David" w:hint="cs"/>
          <w:rtl/>
        </w:rPr>
      </w:pPr>
    </w:p>
    <w:p w14:paraId="6E9682CC" w14:textId="77777777" w:rsidR="008B08DE" w:rsidRPr="008B08DE" w:rsidRDefault="008B08DE" w:rsidP="008B08DE">
      <w:pPr>
        <w:bidi/>
        <w:jc w:val="both"/>
        <w:rPr>
          <w:rFonts w:cs="David" w:hint="cs"/>
          <w:rtl/>
        </w:rPr>
      </w:pPr>
      <w:r w:rsidRPr="008B08DE">
        <w:rPr>
          <w:rFonts w:cs="David" w:hint="cs"/>
          <w:rtl/>
        </w:rPr>
        <w:tab/>
        <w:t>אני עושה את זה בעקבות דברייך.</w:t>
      </w:r>
    </w:p>
    <w:p w14:paraId="1F24AEA4" w14:textId="77777777" w:rsidR="008B08DE" w:rsidRPr="008B08DE" w:rsidRDefault="008B08DE" w:rsidP="008B08DE">
      <w:pPr>
        <w:bidi/>
        <w:jc w:val="both"/>
        <w:rPr>
          <w:rFonts w:cs="David" w:hint="cs"/>
          <w:rtl/>
        </w:rPr>
      </w:pPr>
    </w:p>
    <w:p w14:paraId="5D4C9E05"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5F571ADA" w14:textId="77777777" w:rsidR="008B08DE" w:rsidRPr="008B08DE" w:rsidRDefault="008B08DE" w:rsidP="008B08DE">
      <w:pPr>
        <w:bidi/>
        <w:jc w:val="both"/>
        <w:rPr>
          <w:rFonts w:cs="David" w:hint="cs"/>
          <w:rtl/>
        </w:rPr>
      </w:pPr>
    </w:p>
    <w:p w14:paraId="2BAE12C2" w14:textId="77777777" w:rsidR="008B08DE" w:rsidRPr="008B08DE" w:rsidRDefault="008B08DE" w:rsidP="008B08DE">
      <w:pPr>
        <w:bidi/>
        <w:jc w:val="both"/>
        <w:rPr>
          <w:rFonts w:cs="David" w:hint="cs"/>
          <w:rtl/>
        </w:rPr>
      </w:pPr>
      <w:r w:rsidRPr="008B08DE">
        <w:rPr>
          <w:rFonts w:cs="David" w:hint="cs"/>
          <w:rtl/>
        </w:rPr>
        <w:tab/>
        <w:t xml:space="preserve"> זה לא באישורי, אל תשחק. אתה עושה משחק עכשיו. היה ברור לגמרי שזאת הצעה צינית ולא רצינית. </w:t>
      </w:r>
    </w:p>
    <w:p w14:paraId="50127617" w14:textId="77777777" w:rsidR="008B08DE" w:rsidRPr="008B08DE" w:rsidRDefault="008B08DE" w:rsidP="008B08DE">
      <w:pPr>
        <w:bidi/>
        <w:jc w:val="both"/>
        <w:rPr>
          <w:rFonts w:cs="David" w:hint="cs"/>
          <w:rtl/>
        </w:rPr>
      </w:pPr>
    </w:p>
    <w:p w14:paraId="6F49337C"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664901CC" w14:textId="77777777" w:rsidR="008B08DE" w:rsidRPr="008B08DE" w:rsidRDefault="008B08DE" w:rsidP="008B08DE">
      <w:pPr>
        <w:bidi/>
        <w:jc w:val="both"/>
        <w:rPr>
          <w:rFonts w:cs="David" w:hint="cs"/>
          <w:rtl/>
        </w:rPr>
      </w:pPr>
    </w:p>
    <w:p w14:paraId="19D6E2BA" w14:textId="77777777" w:rsidR="008B08DE" w:rsidRPr="008B08DE" w:rsidRDefault="008B08DE" w:rsidP="008B08DE">
      <w:pPr>
        <w:bidi/>
        <w:jc w:val="both"/>
        <w:rPr>
          <w:rFonts w:cs="David" w:hint="cs"/>
          <w:rtl/>
        </w:rPr>
      </w:pPr>
      <w:r w:rsidRPr="008B08DE">
        <w:rPr>
          <w:rFonts w:cs="David" w:hint="cs"/>
          <w:rtl/>
        </w:rPr>
        <w:tab/>
        <w:t>אז לא מציעים הצעות ציניות בוועדות. תודה.</w:t>
      </w:r>
    </w:p>
    <w:p w14:paraId="63C4B776" w14:textId="77777777" w:rsidR="008B08DE" w:rsidRPr="008B08DE" w:rsidRDefault="008B08DE" w:rsidP="008B08DE">
      <w:pPr>
        <w:bidi/>
        <w:jc w:val="both"/>
        <w:rPr>
          <w:rFonts w:cs="David" w:hint="cs"/>
          <w:rtl/>
        </w:rPr>
      </w:pPr>
    </w:p>
    <w:p w14:paraId="0CBF050F"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731C61A" w14:textId="77777777" w:rsidR="008B08DE" w:rsidRPr="008B08DE" w:rsidRDefault="008B08DE" w:rsidP="008B08DE">
      <w:pPr>
        <w:bidi/>
        <w:jc w:val="both"/>
        <w:rPr>
          <w:rFonts w:cs="David" w:hint="cs"/>
          <w:rtl/>
        </w:rPr>
      </w:pPr>
    </w:p>
    <w:p w14:paraId="6B898904" w14:textId="77777777" w:rsidR="008B08DE" w:rsidRPr="008B08DE" w:rsidRDefault="008B08DE" w:rsidP="008B08DE">
      <w:pPr>
        <w:bidi/>
        <w:jc w:val="both"/>
        <w:rPr>
          <w:rFonts w:cs="David" w:hint="cs"/>
          <w:rtl/>
        </w:rPr>
      </w:pPr>
      <w:r w:rsidRPr="008B08DE">
        <w:rPr>
          <w:rFonts w:cs="David" w:hint="cs"/>
          <w:rtl/>
        </w:rPr>
        <w:tab/>
        <w:t xml:space="preserve"> אתה לוקח דבר שעכשיו- -</w:t>
      </w:r>
    </w:p>
    <w:p w14:paraId="165A59CA" w14:textId="77777777" w:rsidR="008B08DE" w:rsidRPr="008B08DE" w:rsidRDefault="008B08DE" w:rsidP="008B08DE">
      <w:pPr>
        <w:bidi/>
        <w:jc w:val="both"/>
        <w:rPr>
          <w:rFonts w:cs="David" w:hint="cs"/>
          <w:rtl/>
        </w:rPr>
      </w:pPr>
    </w:p>
    <w:p w14:paraId="23334D43"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227C3A2" w14:textId="77777777" w:rsidR="008B08DE" w:rsidRPr="008B08DE" w:rsidRDefault="008B08DE" w:rsidP="008B08DE">
      <w:pPr>
        <w:bidi/>
        <w:jc w:val="both"/>
        <w:rPr>
          <w:rFonts w:cs="David" w:hint="cs"/>
          <w:rtl/>
        </w:rPr>
      </w:pPr>
    </w:p>
    <w:p w14:paraId="4A88CB7C" w14:textId="77777777" w:rsidR="008B08DE" w:rsidRPr="008B08DE" w:rsidRDefault="008B08DE" w:rsidP="008B08DE">
      <w:pPr>
        <w:bidi/>
        <w:jc w:val="both"/>
        <w:rPr>
          <w:rFonts w:cs="David" w:hint="cs"/>
          <w:rtl/>
        </w:rPr>
      </w:pPr>
      <w:r w:rsidRPr="008B08DE">
        <w:rPr>
          <w:rFonts w:cs="David" w:hint="cs"/>
          <w:rtl/>
        </w:rPr>
        <w:tab/>
        <w:t>חברת הכנסת אדטו, את לא בזכות דיבור.</w:t>
      </w:r>
    </w:p>
    <w:p w14:paraId="7CF31F46" w14:textId="77777777" w:rsidR="008B08DE" w:rsidRPr="008B08DE" w:rsidRDefault="008B08DE" w:rsidP="008B08DE">
      <w:pPr>
        <w:bidi/>
        <w:jc w:val="both"/>
        <w:rPr>
          <w:rFonts w:cs="David" w:hint="cs"/>
          <w:rtl/>
        </w:rPr>
      </w:pPr>
    </w:p>
    <w:p w14:paraId="1603BF5C"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28D0FAE0" w14:textId="77777777" w:rsidR="008B08DE" w:rsidRPr="008B08DE" w:rsidRDefault="008B08DE" w:rsidP="008B08DE">
      <w:pPr>
        <w:bidi/>
        <w:jc w:val="both"/>
        <w:rPr>
          <w:rFonts w:cs="David" w:hint="cs"/>
          <w:rtl/>
        </w:rPr>
      </w:pPr>
    </w:p>
    <w:p w14:paraId="74351DAB" w14:textId="77777777" w:rsidR="008B08DE" w:rsidRPr="008B08DE" w:rsidRDefault="008B08DE" w:rsidP="008B08DE">
      <w:pPr>
        <w:bidi/>
        <w:jc w:val="both"/>
        <w:rPr>
          <w:rFonts w:cs="David" w:hint="cs"/>
          <w:rtl/>
        </w:rPr>
      </w:pPr>
      <w:r w:rsidRPr="008B08DE">
        <w:rPr>
          <w:rFonts w:cs="David" w:hint="cs"/>
          <w:rtl/>
        </w:rPr>
        <w:tab/>
        <w:t xml:space="preserve"> הנושא של המים- -</w:t>
      </w:r>
    </w:p>
    <w:p w14:paraId="34C00F19" w14:textId="77777777" w:rsidR="008B08DE" w:rsidRPr="008B08DE" w:rsidRDefault="008B08DE" w:rsidP="008B08DE">
      <w:pPr>
        <w:bidi/>
        <w:jc w:val="both"/>
        <w:rPr>
          <w:rFonts w:cs="David" w:hint="cs"/>
          <w:rtl/>
        </w:rPr>
      </w:pPr>
    </w:p>
    <w:p w14:paraId="4710142A" w14:textId="77777777" w:rsidR="008B08DE" w:rsidRDefault="008B08DE" w:rsidP="008B08DE">
      <w:pPr>
        <w:bidi/>
        <w:jc w:val="both"/>
        <w:rPr>
          <w:rFonts w:cs="David" w:hint="cs"/>
          <w:u w:val="single"/>
          <w:rtl/>
        </w:rPr>
      </w:pPr>
    </w:p>
    <w:p w14:paraId="4EE2602E" w14:textId="77777777" w:rsidR="008B08DE" w:rsidRDefault="008B08DE" w:rsidP="008B08DE">
      <w:pPr>
        <w:bidi/>
        <w:jc w:val="both"/>
        <w:rPr>
          <w:rFonts w:cs="David" w:hint="cs"/>
          <w:u w:val="single"/>
          <w:rtl/>
        </w:rPr>
      </w:pPr>
    </w:p>
    <w:p w14:paraId="5D90A524" w14:textId="77777777" w:rsidR="008B08DE" w:rsidRDefault="008B08DE" w:rsidP="008B08DE">
      <w:pPr>
        <w:bidi/>
        <w:jc w:val="both"/>
        <w:rPr>
          <w:rFonts w:cs="David" w:hint="cs"/>
          <w:u w:val="single"/>
          <w:rtl/>
        </w:rPr>
      </w:pPr>
    </w:p>
    <w:p w14:paraId="111C4D84"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5D688F7" w14:textId="77777777" w:rsidR="008B08DE" w:rsidRPr="008B08DE" w:rsidRDefault="008B08DE" w:rsidP="008B08DE">
      <w:pPr>
        <w:bidi/>
        <w:jc w:val="both"/>
        <w:rPr>
          <w:rFonts w:cs="David" w:hint="cs"/>
          <w:rtl/>
        </w:rPr>
      </w:pPr>
    </w:p>
    <w:p w14:paraId="12510E33" w14:textId="77777777" w:rsidR="008B08DE" w:rsidRPr="008B08DE" w:rsidRDefault="008B08DE" w:rsidP="008B08DE">
      <w:pPr>
        <w:bidi/>
        <w:jc w:val="both"/>
        <w:rPr>
          <w:rFonts w:cs="David" w:hint="cs"/>
          <w:rtl/>
        </w:rPr>
      </w:pPr>
      <w:r w:rsidRPr="008B08DE">
        <w:rPr>
          <w:rFonts w:cs="David" w:hint="cs"/>
          <w:rtl/>
        </w:rPr>
        <w:tab/>
        <w:t>את לא בזכות הדיבור, אני קורא אותך לסדר פעם ראשונה- -</w:t>
      </w:r>
    </w:p>
    <w:p w14:paraId="4A9A8348" w14:textId="77777777" w:rsidR="008B08DE" w:rsidRPr="008B08DE" w:rsidRDefault="008B08DE" w:rsidP="008B08DE">
      <w:pPr>
        <w:bidi/>
        <w:jc w:val="both"/>
        <w:rPr>
          <w:rFonts w:cs="David" w:hint="cs"/>
          <w:rtl/>
        </w:rPr>
      </w:pPr>
    </w:p>
    <w:p w14:paraId="24AB494F"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5A28219B" w14:textId="77777777" w:rsidR="008B08DE" w:rsidRPr="008B08DE" w:rsidRDefault="008B08DE" w:rsidP="008B08DE">
      <w:pPr>
        <w:bidi/>
        <w:jc w:val="both"/>
        <w:rPr>
          <w:rFonts w:cs="David" w:hint="cs"/>
          <w:rtl/>
        </w:rPr>
      </w:pPr>
    </w:p>
    <w:p w14:paraId="509E2334" w14:textId="77777777" w:rsidR="008B08DE" w:rsidRPr="008B08DE" w:rsidRDefault="008B08DE" w:rsidP="008B08DE">
      <w:pPr>
        <w:bidi/>
        <w:jc w:val="both"/>
        <w:rPr>
          <w:rFonts w:cs="David" w:hint="cs"/>
          <w:rtl/>
        </w:rPr>
      </w:pPr>
      <w:r w:rsidRPr="008B08DE">
        <w:rPr>
          <w:rFonts w:cs="David" w:hint="cs"/>
          <w:rtl/>
        </w:rPr>
        <w:tab/>
        <w:t xml:space="preserve"> אני אדבר. אל תקרא לי לסדר. </w:t>
      </w:r>
    </w:p>
    <w:p w14:paraId="5DB9714F" w14:textId="77777777" w:rsidR="008B08DE" w:rsidRPr="008B08DE" w:rsidRDefault="008B08DE" w:rsidP="008B08DE">
      <w:pPr>
        <w:bidi/>
        <w:jc w:val="both"/>
        <w:rPr>
          <w:rFonts w:cs="David" w:hint="cs"/>
          <w:rtl/>
        </w:rPr>
      </w:pPr>
    </w:p>
    <w:p w14:paraId="2E3CC15C"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BD2C235" w14:textId="77777777" w:rsidR="008B08DE" w:rsidRPr="008B08DE" w:rsidRDefault="008B08DE" w:rsidP="008B08DE">
      <w:pPr>
        <w:bidi/>
        <w:jc w:val="both"/>
        <w:rPr>
          <w:rFonts w:cs="David" w:hint="cs"/>
          <w:rtl/>
        </w:rPr>
      </w:pPr>
    </w:p>
    <w:p w14:paraId="0F7158A7" w14:textId="77777777" w:rsidR="008B08DE" w:rsidRPr="008B08DE" w:rsidRDefault="008B08DE" w:rsidP="008B08DE">
      <w:pPr>
        <w:bidi/>
        <w:jc w:val="both"/>
        <w:rPr>
          <w:rFonts w:cs="David" w:hint="cs"/>
          <w:rtl/>
        </w:rPr>
      </w:pPr>
      <w:r w:rsidRPr="008B08DE">
        <w:rPr>
          <w:rFonts w:cs="David" w:hint="cs"/>
          <w:rtl/>
        </w:rPr>
        <w:tab/>
        <w:t>אני קורא אותך לסדר פעם שנייה.</w:t>
      </w:r>
    </w:p>
    <w:p w14:paraId="0A62B9A4" w14:textId="77777777" w:rsidR="008B08DE" w:rsidRPr="008B08DE" w:rsidRDefault="008B08DE" w:rsidP="008B08DE">
      <w:pPr>
        <w:bidi/>
        <w:jc w:val="both"/>
        <w:rPr>
          <w:rFonts w:cs="David" w:hint="cs"/>
          <w:rtl/>
        </w:rPr>
      </w:pPr>
    </w:p>
    <w:p w14:paraId="08787A2F"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0F419FE" w14:textId="77777777" w:rsidR="008B08DE" w:rsidRPr="008B08DE" w:rsidRDefault="008B08DE" w:rsidP="008B08DE">
      <w:pPr>
        <w:bidi/>
        <w:jc w:val="both"/>
        <w:rPr>
          <w:rFonts w:cs="David" w:hint="cs"/>
          <w:rtl/>
        </w:rPr>
      </w:pPr>
    </w:p>
    <w:p w14:paraId="7F95F299" w14:textId="77777777" w:rsidR="008B08DE" w:rsidRPr="008B08DE" w:rsidRDefault="008B08DE" w:rsidP="008B08DE">
      <w:pPr>
        <w:bidi/>
        <w:jc w:val="both"/>
        <w:rPr>
          <w:rFonts w:cs="David" w:hint="cs"/>
          <w:rtl/>
        </w:rPr>
      </w:pPr>
      <w:r w:rsidRPr="008B08DE">
        <w:rPr>
          <w:rFonts w:cs="David" w:hint="cs"/>
          <w:rtl/>
        </w:rPr>
        <w:tab/>
        <w:t xml:space="preserve"> אני מבקשת עכשיו את זכות הדיבור.</w:t>
      </w:r>
    </w:p>
    <w:p w14:paraId="3688C2CE" w14:textId="77777777" w:rsidR="008B08DE" w:rsidRPr="008B08DE" w:rsidRDefault="008B08DE" w:rsidP="008B08DE">
      <w:pPr>
        <w:bidi/>
        <w:jc w:val="both"/>
        <w:rPr>
          <w:rFonts w:cs="David" w:hint="cs"/>
          <w:rtl/>
        </w:rPr>
      </w:pPr>
    </w:p>
    <w:p w14:paraId="37A62FFA"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D8B6D2C" w14:textId="77777777" w:rsidR="008B08DE" w:rsidRPr="008B08DE" w:rsidRDefault="008B08DE" w:rsidP="008B08DE">
      <w:pPr>
        <w:bidi/>
        <w:jc w:val="both"/>
        <w:rPr>
          <w:rFonts w:cs="David" w:hint="cs"/>
          <w:rtl/>
        </w:rPr>
      </w:pPr>
    </w:p>
    <w:p w14:paraId="68E82BA4" w14:textId="77777777" w:rsidR="008B08DE" w:rsidRPr="008B08DE" w:rsidRDefault="008B08DE" w:rsidP="008B08DE">
      <w:pPr>
        <w:bidi/>
        <w:jc w:val="both"/>
        <w:rPr>
          <w:rFonts w:cs="David" w:hint="cs"/>
          <w:rtl/>
        </w:rPr>
      </w:pPr>
      <w:r w:rsidRPr="008B08DE">
        <w:rPr>
          <w:rFonts w:cs="David" w:hint="cs"/>
          <w:rtl/>
        </w:rPr>
        <w:tab/>
        <w:t>בנושא הבא.</w:t>
      </w:r>
    </w:p>
    <w:p w14:paraId="2DDF19C1" w14:textId="77777777" w:rsidR="008B08DE" w:rsidRPr="008B08DE" w:rsidRDefault="008B08DE" w:rsidP="008B08DE">
      <w:pPr>
        <w:bidi/>
        <w:jc w:val="both"/>
        <w:rPr>
          <w:rFonts w:cs="David" w:hint="cs"/>
          <w:rtl/>
        </w:rPr>
      </w:pPr>
    </w:p>
    <w:p w14:paraId="62EBDF85"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0DEAEC6D" w14:textId="77777777" w:rsidR="008B08DE" w:rsidRPr="008B08DE" w:rsidRDefault="008B08DE" w:rsidP="008B08DE">
      <w:pPr>
        <w:bidi/>
        <w:jc w:val="both"/>
        <w:rPr>
          <w:rFonts w:cs="David" w:hint="cs"/>
          <w:rtl/>
        </w:rPr>
      </w:pPr>
    </w:p>
    <w:p w14:paraId="087CD5C9" w14:textId="77777777" w:rsidR="008B08DE" w:rsidRPr="008B08DE" w:rsidRDefault="008B08DE" w:rsidP="008B08DE">
      <w:pPr>
        <w:bidi/>
        <w:jc w:val="both"/>
        <w:rPr>
          <w:rFonts w:cs="David" w:hint="cs"/>
          <w:rtl/>
        </w:rPr>
      </w:pPr>
      <w:r w:rsidRPr="008B08DE">
        <w:rPr>
          <w:rFonts w:cs="David" w:hint="cs"/>
          <w:rtl/>
        </w:rPr>
        <w:tab/>
        <w:t xml:space="preserve"> לא, בנושא הזה. תן לי את זכות הדיבור בדבר הזה כמו שעשית מחטף עם ההצעה הצינית- -</w:t>
      </w:r>
    </w:p>
    <w:p w14:paraId="38223EBC" w14:textId="77777777" w:rsidR="008B08DE" w:rsidRPr="008B08DE" w:rsidRDefault="008B08DE" w:rsidP="008B08DE">
      <w:pPr>
        <w:bidi/>
        <w:jc w:val="both"/>
        <w:rPr>
          <w:rFonts w:cs="David" w:hint="cs"/>
          <w:rtl/>
        </w:rPr>
      </w:pPr>
    </w:p>
    <w:p w14:paraId="14CD8D6A"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CB6CA31" w14:textId="77777777" w:rsidR="008B08DE" w:rsidRPr="008B08DE" w:rsidRDefault="008B08DE" w:rsidP="008B08DE">
      <w:pPr>
        <w:bidi/>
        <w:jc w:val="both"/>
        <w:rPr>
          <w:rFonts w:cs="David" w:hint="cs"/>
          <w:rtl/>
        </w:rPr>
      </w:pPr>
    </w:p>
    <w:p w14:paraId="7B77737E" w14:textId="77777777" w:rsidR="008B08DE" w:rsidRPr="008B08DE" w:rsidRDefault="008B08DE" w:rsidP="008B08DE">
      <w:pPr>
        <w:bidi/>
        <w:jc w:val="both"/>
        <w:rPr>
          <w:rFonts w:cs="David" w:hint="cs"/>
          <w:rtl/>
        </w:rPr>
      </w:pPr>
      <w:r w:rsidRPr="008B08DE">
        <w:rPr>
          <w:rFonts w:cs="David" w:hint="cs"/>
          <w:rtl/>
        </w:rPr>
        <w:tab/>
        <w:t>לא, הנושא הזה ירד מסדר היום.</w:t>
      </w:r>
    </w:p>
    <w:p w14:paraId="3096A3BB" w14:textId="77777777" w:rsidR="008B08DE" w:rsidRPr="008B08DE" w:rsidRDefault="008B08DE" w:rsidP="008B08DE">
      <w:pPr>
        <w:bidi/>
        <w:jc w:val="both"/>
        <w:rPr>
          <w:rFonts w:cs="David" w:hint="cs"/>
          <w:rtl/>
        </w:rPr>
      </w:pPr>
    </w:p>
    <w:p w14:paraId="1E14199F"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0427B6B1" w14:textId="77777777" w:rsidR="008B08DE" w:rsidRPr="008B08DE" w:rsidRDefault="008B08DE" w:rsidP="008B08DE">
      <w:pPr>
        <w:bidi/>
        <w:jc w:val="both"/>
        <w:rPr>
          <w:rFonts w:cs="David" w:hint="cs"/>
          <w:rtl/>
        </w:rPr>
      </w:pPr>
    </w:p>
    <w:p w14:paraId="0298542F" w14:textId="77777777" w:rsidR="008B08DE" w:rsidRPr="008B08DE" w:rsidRDefault="008B08DE" w:rsidP="008B08DE">
      <w:pPr>
        <w:bidi/>
        <w:jc w:val="both"/>
        <w:rPr>
          <w:rFonts w:cs="David" w:hint="cs"/>
          <w:rtl/>
        </w:rPr>
      </w:pPr>
      <w:r w:rsidRPr="008B08DE">
        <w:rPr>
          <w:rFonts w:cs="David" w:hint="cs"/>
          <w:rtl/>
        </w:rPr>
        <w:tab/>
        <w:t xml:space="preserve"> - - לא יכול להיות שנושא המים עומד על סדר היום של מדינת ישראל- -</w:t>
      </w:r>
    </w:p>
    <w:p w14:paraId="28E2452D" w14:textId="77777777" w:rsidR="008B08DE" w:rsidRPr="008B08DE" w:rsidRDefault="008B08DE" w:rsidP="008B08DE">
      <w:pPr>
        <w:bidi/>
        <w:jc w:val="both"/>
        <w:rPr>
          <w:rFonts w:cs="David" w:hint="cs"/>
          <w:rtl/>
        </w:rPr>
      </w:pPr>
    </w:p>
    <w:p w14:paraId="0B848860"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67077C1" w14:textId="77777777" w:rsidR="008B08DE" w:rsidRPr="008B08DE" w:rsidRDefault="008B08DE" w:rsidP="008B08DE">
      <w:pPr>
        <w:bidi/>
        <w:jc w:val="both"/>
        <w:rPr>
          <w:rFonts w:cs="David" w:hint="cs"/>
          <w:rtl/>
        </w:rPr>
      </w:pPr>
    </w:p>
    <w:p w14:paraId="53AF1FBF" w14:textId="77777777" w:rsidR="008B08DE" w:rsidRPr="008B08DE" w:rsidRDefault="008B08DE" w:rsidP="008B08DE">
      <w:pPr>
        <w:bidi/>
        <w:jc w:val="both"/>
        <w:rPr>
          <w:rFonts w:cs="David" w:hint="cs"/>
          <w:rtl/>
        </w:rPr>
      </w:pPr>
      <w:r w:rsidRPr="008B08DE">
        <w:rPr>
          <w:rFonts w:cs="David" w:hint="cs"/>
          <w:rtl/>
        </w:rPr>
        <w:tab/>
        <w:t>ירד מסדר היום.</w:t>
      </w:r>
    </w:p>
    <w:p w14:paraId="0061CD50" w14:textId="77777777" w:rsidR="008B08DE" w:rsidRPr="008B08DE" w:rsidRDefault="008B08DE" w:rsidP="008B08DE">
      <w:pPr>
        <w:bidi/>
        <w:jc w:val="both"/>
        <w:rPr>
          <w:rFonts w:cs="David" w:hint="cs"/>
          <w:rtl/>
        </w:rPr>
      </w:pPr>
    </w:p>
    <w:p w14:paraId="430E3142"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284777D" w14:textId="77777777" w:rsidR="008B08DE" w:rsidRPr="008B08DE" w:rsidRDefault="008B08DE" w:rsidP="008B08DE">
      <w:pPr>
        <w:bidi/>
        <w:jc w:val="both"/>
        <w:rPr>
          <w:rFonts w:cs="David" w:hint="cs"/>
          <w:rtl/>
        </w:rPr>
      </w:pPr>
    </w:p>
    <w:p w14:paraId="7EE8B559" w14:textId="77777777" w:rsidR="008B08DE" w:rsidRPr="008B08DE" w:rsidRDefault="008B08DE" w:rsidP="008B08DE">
      <w:pPr>
        <w:bidi/>
        <w:jc w:val="both"/>
        <w:rPr>
          <w:rFonts w:cs="David" w:hint="cs"/>
          <w:rtl/>
        </w:rPr>
      </w:pPr>
      <w:r w:rsidRPr="008B08DE">
        <w:rPr>
          <w:rFonts w:cs="David" w:hint="cs"/>
          <w:rtl/>
        </w:rPr>
        <w:tab/>
        <w:t xml:space="preserve"> לא, נושא המים עומד על סדר היום של מדינת ישראל- -</w:t>
      </w:r>
    </w:p>
    <w:p w14:paraId="4082075A" w14:textId="77777777" w:rsidR="008B08DE" w:rsidRPr="008B08DE" w:rsidRDefault="008B08DE" w:rsidP="008B08DE">
      <w:pPr>
        <w:bidi/>
        <w:jc w:val="both"/>
        <w:rPr>
          <w:rFonts w:cs="David" w:hint="cs"/>
          <w:rtl/>
        </w:rPr>
      </w:pPr>
    </w:p>
    <w:p w14:paraId="5760D073"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829B3EE" w14:textId="77777777" w:rsidR="008B08DE" w:rsidRPr="008B08DE" w:rsidRDefault="008B08DE" w:rsidP="008B08DE">
      <w:pPr>
        <w:bidi/>
        <w:jc w:val="both"/>
        <w:rPr>
          <w:rFonts w:cs="David" w:hint="cs"/>
          <w:rtl/>
        </w:rPr>
      </w:pPr>
    </w:p>
    <w:p w14:paraId="32E8775F" w14:textId="77777777" w:rsidR="008B08DE" w:rsidRPr="008B08DE" w:rsidRDefault="008B08DE" w:rsidP="008B08DE">
      <w:pPr>
        <w:bidi/>
        <w:jc w:val="both"/>
        <w:rPr>
          <w:rFonts w:cs="David" w:hint="cs"/>
          <w:rtl/>
        </w:rPr>
      </w:pPr>
      <w:r w:rsidRPr="008B08DE">
        <w:rPr>
          <w:rFonts w:cs="David" w:hint="cs"/>
          <w:rtl/>
        </w:rPr>
        <w:tab/>
        <w:t>נושא המים בוודאי שלא ירד- -</w:t>
      </w:r>
    </w:p>
    <w:p w14:paraId="1B383D0C" w14:textId="77777777" w:rsidR="008B08DE" w:rsidRPr="008B08DE" w:rsidRDefault="008B08DE" w:rsidP="008B08DE">
      <w:pPr>
        <w:bidi/>
        <w:jc w:val="both"/>
        <w:rPr>
          <w:rFonts w:cs="David" w:hint="cs"/>
          <w:rtl/>
        </w:rPr>
      </w:pPr>
    </w:p>
    <w:p w14:paraId="578ABE6A"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00B7C62C" w14:textId="77777777" w:rsidR="008B08DE" w:rsidRPr="008B08DE" w:rsidRDefault="008B08DE" w:rsidP="008B08DE">
      <w:pPr>
        <w:bidi/>
        <w:jc w:val="both"/>
        <w:rPr>
          <w:rFonts w:cs="David" w:hint="cs"/>
          <w:rtl/>
        </w:rPr>
      </w:pPr>
    </w:p>
    <w:p w14:paraId="253A3B69" w14:textId="77777777" w:rsidR="008B08DE" w:rsidRPr="008B08DE" w:rsidRDefault="008B08DE" w:rsidP="008B08DE">
      <w:pPr>
        <w:bidi/>
        <w:jc w:val="both"/>
        <w:rPr>
          <w:rFonts w:cs="David" w:hint="cs"/>
          <w:rtl/>
        </w:rPr>
      </w:pPr>
      <w:r w:rsidRPr="008B08DE">
        <w:rPr>
          <w:rFonts w:cs="David" w:hint="cs"/>
          <w:rtl/>
        </w:rPr>
        <w:tab/>
        <w:t>- - ולא יכול להיות שהשיקול הקואליציוני שלך - -</w:t>
      </w:r>
    </w:p>
    <w:p w14:paraId="4605F22D" w14:textId="77777777" w:rsidR="008B08DE" w:rsidRPr="008B08DE" w:rsidRDefault="008B08DE" w:rsidP="008B08DE">
      <w:pPr>
        <w:bidi/>
        <w:jc w:val="both"/>
        <w:rPr>
          <w:rFonts w:cs="David" w:hint="cs"/>
          <w:rtl/>
        </w:rPr>
      </w:pPr>
    </w:p>
    <w:p w14:paraId="6D28952E" w14:textId="77777777" w:rsidR="008B08DE" w:rsidRPr="008B08DE" w:rsidRDefault="008B08DE" w:rsidP="008B08DE">
      <w:pPr>
        <w:bidi/>
        <w:jc w:val="both"/>
        <w:rPr>
          <w:rFonts w:cs="David" w:hint="cs"/>
          <w:rtl/>
        </w:rPr>
      </w:pPr>
      <w:r w:rsidRPr="008B08DE">
        <w:rPr>
          <w:rFonts w:cs="David" w:hint="cs"/>
          <w:rtl/>
        </w:rPr>
        <w:tab/>
        <w:t>ההצעה הזאת טובה, היא חשובה- -</w:t>
      </w:r>
    </w:p>
    <w:p w14:paraId="48EFEC5D" w14:textId="77777777" w:rsidR="008B08DE" w:rsidRPr="008B08DE" w:rsidRDefault="008B08DE" w:rsidP="008B08DE">
      <w:pPr>
        <w:bidi/>
        <w:jc w:val="both"/>
        <w:rPr>
          <w:rFonts w:cs="David" w:hint="cs"/>
          <w:rtl/>
        </w:rPr>
      </w:pPr>
    </w:p>
    <w:p w14:paraId="374B7FEE"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677A6A0" w14:textId="77777777" w:rsidR="008B08DE" w:rsidRPr="008B08DE" w:rsidRDefault="008B08DE" w:rsidP="008B08DE">
      <w:pPr>
        <w:bidi/>
        <w:jc w:val="both"/>
        <w:rPr>
          <w:rFonts w:cs="David" w:hint="cs"/>
          <w:rtl/>
        </w:rPr>
      </w:pPr>
    </w:p>
    <w:p w14:paraId="174027D0" w14:textId="77777777" w:rsidR="008B08DE" w:rsidRPr="008B08DE" w:rsidRDefault="008B08DE" w:rsidP="008B08DE">
      <w:pPr>
        <w:bidi/>
        <w:jc w:val="both"/>
        <w:rPr>
          <w:rFonts w:cs="David" w:hint="cs"/>
          <w:rtl/>
        </w:rPr>
      </w:pPr>
      <w:r w:rsidRPr="008B08DE">
        <w:rPr>
          <w:rFonts w:cs="David" w:hint="cs"/>
          <w:rtl/>
        </w:rPr>
        <w:tab/>
        <w:t>בהחלט, אני בעדה.</w:t>
      </w:r>
    </w:p>
    <w:p w14:paraId="13440851" w14:textId="77777777" w:rsidR="008B08DE" w:rsidRPr="008B08DE" w:rsidRDefault="008B08DE" w:rsidP="008B08DE">
      <w:pPr>
        <w:bidi/>
        <w:jc w:val="both"/>
        <w:rPr>
          <w:rFonts w:cs="David" w:hint="cs"/>
          <w:rtl/>
        </w:rPr>
      </w:pPr>
    </w:p>
    <w:p w14:paraId="33FFD648" w14:textId="77777777" w:rsidR="008B08DE" w:rsidRDefault="008B08DE" w:rsidP="008B08DE">
      <w:pPr>
        <w:bidi/>
        <w:jc w:val="both"/>
        <w:rPr>
          <w:rFonts w:cs="David" w:hint="cs"/>
          <w:u w:val="single"/>
          <w:rtl/>
        </w:rPr>
      </w:pPr>
    </w:p>
    <w:p w14:paraId="78CC4D3D" w14:textId="77777777" w:rsidR="008B08DE" w:rsidRDefault="008B08DE" w:rsidP="008B08DE">
      <w:pPr>
        <w:bidi/>
        <w:jc w:val="both"/>
        <w:rPr>
          <w:rFonts w:cs="David" w:hint="cs"/>
          <w:u w:val="single"/>
          <w:rtl/>
        </w:rPr>
      </w:pPr>
    </w:p>
    <w:p w14:paraId="50BC0922"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58B72D73" w14:textId="77777777" w:rsidR="008B08DE" w:rsidRPr="008B08DE" w:rsidRDefault="008B08DE" w:rsidP="008B08DE">
      <w:pPr>
        <w:bidi/>
        <w:jc w:val="both"/>
        <w:rPr>
          <w:rFonts w:cs="David" w:hint="cs"/>
          <w:rtl/>
        </w:rPr>
      </w:pPr>
    </w:p>
    <w:p w14:paraId="0657754A" w14:textId="77777777" w:rsidR="008B08DE" w:rsidRPr="008B08DE" w:rsidRDefault="008B08DE" w:rsidP="008B08DE">
      <w:pPr>
        <w:bidi/>
        <w:jc w:val="both"/>
        <w:rPr>
          <w:rFonts w:cs="David" w:hint="cs"/>
          <w:rtl/>
        </w:rPr>
      </w:pPr>
      <w:r w:rsidRPr="008B08DE">
        <w:rPr>
          <w:rFonts w:cs="David" w:hint="cs"/>
          <w:rtl/>
        </w:rPr>
        <w:tab/>
        <w:t xml:space="preserve"> אז בבקשה, תקדם אותה עכשיו. תקדם אותה, ואל תתקע אותה עכשיו.</w:t>
      </w:r>
    </w:p>
    <w:p w14:paraId="643B498F" w14:textId="77777777" w:rsidR="008B08DE" w:rsidRPr="008B08DE" w:rsidRDefault="008B08DE" w:rsidP="008B08DE">
      <w:pPr>
        <w:bidi/>
        <w:jc w:val="both"/>
        <w:rPr>
          <w:rFonts w:cs="David" w:hint="cs"/>
          <w:rtl/>
        </w:rPr>
      </w:pPr>
    </w:p>
    <w:p w14:paraId="5181DD32"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E0FB6BB" w14:textId="77777777" w:rsidR="008B08DE" w:rsidRPr="008B08DE" w:rsidRDefault="008B08DE" w:rsidP="008B08DE">
      <w:pPr>
        <w:bidi/>
        <w:jc w:val="both"/>
        <w:rPr>
          <w:rFonts w:cs="David" w:hint="cs"/>
          <w:rtl/>
        </w:rPr>
      </w:pPr>
    </w:p>
    <w:p w14:paraId="3BE20F88" w14:textId="77777777" w:rsidR="008B08DE" w:rsidRPr="008B08DE" w:rsidRDefault="008B08DE" w:rsidP="008B08DE">
      <w:pPr>
        <w:bidi/>
        <w:jc w:val="both"/>
        <w:rPr>
          <w:rFonts w:cs="David" w:hint="cs"/>
          <w:rtl/>
        </w:rPr>
      </w:pPr>
      <w:r w:rsidRPr="008B08DE">
        <w:rPr>
          <w:rFonts w:cs="David" w:hint="cs"/>
          <w:rtl/>
        </w:rPr>
        <w:tab/>
        <w:t>אני בעדה, אבל מה אני אעשה, אני עכשיו אשאל את יושב ראש ועדת חוקה.</w:t>
      </w:r>
    </w:p>
    <w:p w14:paraId="6A7AA7F3" w14:textId="77777777" w:rsidR="008B08DE" w:rsidRPr="008B08DE" w:rsidRDefault="008B08DE" w:rsidP="008B08DE">
      <w:pPr>
        <w:bidi/>
        <w:jc w:val="both"/>
        <w:rPr>
          <w:rFonts w:cs="David" w:hint="cs"/>
          <w:rtl/>
        </w:rPr>
      </w:pPr>
    </w:p>
    <w:p w14:paraId="7E8A036B"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0FB22087" w14:textId="77777777" w:rsidR="008B08DE" w:rsidRPr="008B08DE" w:rsidRDefault="008B08DE" w:rsidP="008B08DE">
      <w:pPr>
        <w:bidi/>
        <w:jc w:val="both"/>
        <w:rPr>
          <w:rFonts w:cs="David" w:hint="cs"/>
          <w:rtl/>
        </w:rPr>
      </w:pPr>
    </w:p>
    <w:p w14:paraId="3F9689E0" w14:textId="77777777" w:rsidR="008B08DE" w:rsidRPr="008B08DE" w:rsidRDefault="008B08DE" w:rsidP="008B08DE">
      <w:pPr>
        <w:bidi/>
        <w:jc w:val="both"/>
        <w:rPr>
          <w:rFonts w:cs="David" w:hint="cs"/>
          <w:rtl/>
        </w:rPr>
      </w:pPr>
      <w:r w:rsidRPr="008B08DE">
        <w:rPr>
          <w:rFonts w:cs="David" w:hint="cs"/>
          <w:rtl/>
        </w:rPr>
        <w:tab/>
        <w:t xml:space="preserve"> אל תתקע את ההצעה הזאת עכשיו.</w:t>
      </w:r>
    </w:p>
    <w:p w14:paraId="0D341E03" w14:textId="77777777" w:rsidR="008B08DE" w:rsidRPr="008B08DE" w:rsidRDefault="008B08DE" w:rsidP="008B08DE">
      <w:pPr>
        <w:bidi/>
        <w:jc w:val="both"/>
        <w:rPr>
          <w:rFonts w:cs="David" w:hint="cs"/>
          <w:rtl/>
        </w:rPr>
      </w:pPr>
    </w:p>
    <w:p w14:paraId="236FFF15"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1A997FA1" w14:textId="77777777" w:rsidR="008B08DE" w:rsidRPr="008B08DE" w:rsidRDefault="008B08DE" w:rsidP="008B08DE">
      <w:pPr>
        <w:bidi/>
        <w:jc w:val="both"/>
        <w:rPr>
          <w:rFonts w:cs="David" w:hint="cs"/>
          <w:rtl/>
        </w:rPr>
      </w:pPr>
    </w:p>
    <w:p w14:paraId="0DC20368" w14:textId="77777777" w:rsidR="008B08DE" w:rsidRPr="008B08DE" w:rsidRDefault="008B08DE" w:rsidP="008B08DE">
      <w:pPr>
        <w:bidi/>
        <w:jc w:val="both"/>
        <w:rPr>
          <w:rFonts w:cs="David" w:hint="cs"/>
          <w:rtl/>
        </w:rPr>
      </w:pPr>
      <w:r w:rsidRPr="008B08DE">
        <w:rPr>
          <w:rFonts w:cs="David" w:hint="cs"/>
          <w:rtl/>
        </w:rPr>
        <w:tab/>
        <w:t>היא הסירה את ההסתייגות, מה זה פה?</w:t>
      </w:r>
    </w:p>
    <w:p w14:paraId="67095DEF" w14:textId="77777777" w:rsidR="008B08DE" w:rsidRPr="008B08DE" w:rsidRDefault="008B08DE" w:rsidP="008B08DE">
      <w:pPr>
        <w:bidi/>
        <w:jc w:val="both"/>
        <w:rPr>
          <w:rFonts w:cs="David" w:hint="cs"/>
          <w:rtl/>
        </w:rPr>
      </w:pPr>
    </w:p>
    <w:p w14:paraId="6D6579A8"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68F90815" w14:textId="77777777" w:rsidR="008B08DE" w:rsidRPr="008B08DE" w:rsidRDefault="008B08DE" w:rsidP="008B08DE">
      <w:pPr>
        <w:bidi/>
        <w:jc w:val="both"/>
        <w:rPr>
          <w:rFonts w:cs="David" w:hint="cs"/>
          <w:rtl/>
        </w:rPr>
      </w:pPr>
    </w:p>
    <w:p w14:paraId="34B7F6C1" w14:textId="77777777" w:rsidR="008B08DE" w:rsidRPr="008B08DE" w:rsidRDefault="008B08DE" w:rsidP="008B08DE">
      <w:pPr>
        <w:bidi/>
        <w:jc w:val="both"/>
        <w:rPr>
          <w:rFonts w:cs="David" w:hint="cs"/>
          <w:rtl/>
        </w:rPr>
      </w:pPr>
      <w:r w:rsidRPr="008B08DE">
        <w:rPr>
          <w:rFonts w:cs="David" w:hint="cs"/>
          <w:rtl/>
        </w:rPr>
        <w:tab/>
        <w:t xml:space="preserve"> אני הצעתי הצעה צינית, ואל תתפוס את זה עכשיו- - -</w:t>
      </w:r>
    </w:p>
    <w:p w14:paraId="10821DE3" w14:textId="77777777" w:rsidR="008B08DE" w:rsidRPr="008B08DE" w:rsidRDefault="008B08DE" w:rsidP="008B08DE">
      <w:pPr>
        <w:bidi/>
        <w:jc w:val="both"/>
        <w:rPr>
          <w:rFonts w:cs="David" w:hint="cs"/>
          <w:rtl/>
        </w:rPr>
      </w:pPr>
    </w:p>
    <w:p w14:paraId="6AC143C9" w14:textId="77777777" w:rsidR="008B08DE" w:rsidRPr="008B08DE" w:rsidRDefault="008B08DE" w:rsidP="008B08DE">
      <w:pPr>
        <w:bidi/>
        <w:jc w:val="both"/>
        <w:rPr>
          <w:rFonts w:cs="David" w:hint="cs"/>
          <w:u w:val="single"/>
          <w:rtl/>
        </w:rPr>
      </w:pPr>
      <w:proofErr w:type="spellStart"/>
      <w:r w:rsidRPr="008B08DE">
        <w:rPr>
          <w:rFonts w:cs="David" w:hint="cs"/>
          <w:u w:val="single"/>
          <w:rtl/>
        </w:rPr>
        <w:t>רוברט</w:t>
      </w:r>
      <w:proofErr w:type="spellEnd"/>
      <w:r w:rsidRPr="008B08DE">
        <w:rPr>
          <w:rFonts w:cs="David" w:hint="cs"/>
          <w:u w:val="single"/>
          <w:rtl/>
        </w:rPr>
        <w:t xml:space="preserve"> </w:t>
      </w:r>
      <w:proofErr w:type="spellStart"/>
      <w:r w:rsidRPr="008B08DE">
        <w:rPr>
          <w:rFonts w:cs="David" w:hint="cs"/>
          <w:u w:val="single"/>
          <w:rtl/>
        </w:rPr>
        <w:t>אילטוב</w:t>
      </w:r>
      <w:proofErr w:type="spellEnd"/>
      <w:r w:rsidRPr="008B08DE">
        <w:rPr>
          <w:rFonts w:cs="David" w:hint="cs"/>
          <w:u w:val="single"/>
          <w:rtl/>
        </w:rPr>
        <w:t>:</w:t>
      </w:r>
    </w:p>
    <w:p w14:paraId="13526A50" w14:textId="77777777" w:rsidR="008B08DE" w:rsidRPr="008B08DE" w:rsidRDefault="008B08DE" w:rsidP="008B08DE">
      <w:pPr>
        <w:bidi/>
        <w:jc w:val="both"/>
        <w:rPr>
          <w:rFonts w:cs="David" w:hint="cs"/>
          <w:u w:val="single"/>
          <w:rtl/>
        </w:rPr>
      </w:pPr>
    </w:p>
    <w:p w14:paraId="5BC52EF1" w14:textId="77777777" w:rsidR="008B08DE" w:rsidRPr="008B08DE" w:rsidRDefault="008B08DE" w:rsidP="008B08DE">
      <w:pPr>
        <w:bidi/>
        <w:ind w:firstLine="567"/>
        <w:jc w:val="both"/>
        <w:rPr>
          <w:rFonts w:cs="David" w:hint="cs"/>
          <w:rtl/>
        </w:rPr>
      </w:pPr>
      <w:r w:rsidRPr="008B08DE">
        <w:rPr>
          <w:rFonts w:cs="David" w:hint="cs"/>
          <w:rtl/>
        </w:rPr>
        <w:t>היא לא יכולה לעשות קרקס.</w:t>
      </w:r>
    </w:p>
    <w:p w14:paraId="36A6B003" w14:textId="77777777" w:rsidR="008B08DE" w:rsidRPr="008B08DE" w:rsidRDefault="008B08DE" w:rsidP="008B08DE">
      <w:pPr>
        <w:bidi/>
        <w:jc w:val="both"/>
        <w:rPr>
          <w:rFonts w:cs="David" w:hint="cs"/>
          <w:rtl/>
        </w:rPr>
      </w:pPr>
    </w:p>
    <w:p w14:paraId="33BB427A"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31F1FE90" w14:textId="77777777" w:rsidR="008B08DE" w:rsidRPr="008B08DE" w:rsidRDefault="008B08DE" w:rsidP="008B08DE">
      <w:pPr>
        <w:bidi/>
        <w:jc w:val="both"/>
        <w:rPr>
          <w:rFonts w:cs="David" w:hint="cs"/>
          <w:rtl/>
        </w:rPr>
      </w:pPr>
    </w:p>
    <w:p w14:paraId="2BBFB5A7" w14:textId="77777777" w:rsidR="008B08DE" w:rsidRPr="008B08DE" w:rsidRDefault="008B08DE" w:rsidP="008B08DE">
      <w:pPr>
        <w:bidi/>
        <w:jc w:val="both"/>
        <w:rPr>
          <w:rFonts w:cs="David" w:hint="cs"/>
          <w:rtl/>
        </w:rPr>
      </w:pPr>
      <w:r w:rsidRPr="008B08DE">
        <w:rPr>
          <w:rFonts w:cs="David" w:hint="cs"/>
          <w:rtl/>
        </w:rPr>
        <w:tab/>
        <w:t xml:space="preserve"> מה זה קרקס?</w:t>
      </w:r>
    </w:p>
    <w:p w14:paraId="74A88B40" w14:textId="77777777" w:rsidR="008B08DE" w:rsidRPr="008B08DE" w:rsidRDefault="008B08DE" w:rsidP="008B08DE">
      <w:pPr>
        <w:bidi/>
        <w:jc w:val="both"/>
        <w:rPr>
          <w:rFonts w:cs="David" w:hint="cs"/>
          <w:rtl/>
        </w:rPr>
      </w:pPr>
    </w:p>
    <w:p w14:paraId="00F31050"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7C57C7F" w14:textId="77777777" w:rsidR="008B08DE" w:rsidRPr="008B08DE" w:rsidRDefault="008B08DE" w:rsidP="008B08DE">
      <w:pPr>
        <w:bidi/>
        <w:jc w:val="both"/>
        <w:rPr>
          <w:rFonts w:cs="David" w:hint="cs"/>
          <w:rtl/>
        </w:rPr>
      </w:pPr>
    </w:p>
    <w:p w14:paraId="3E45C6CA" w14:textId="77777777" w:rsidR="008B08DE" w:rsidRPr="008B08DE" w:rsidRDefault="008B08DE" w:rsidP="008B08DE">
      <w:pPr>
        <w:bidi/>
        <w:jc w:val="both"/>
        <w:rPr>
          <w:rFonts w:cs="David" w:hint="cs"/>
          <w:rtl/>
        </w:rPr>
      </w:pPr>
      <w:r w:rsidRPr="008B08DE">
        <w:rPr>
          <w:rFonts w:cs="David" w:hint="cs"/>
          <w:rtl/>
        </w:rPr>
        <w:tab/>
        <w:t xml:space="preserve">תודה רבה. </w:t>
      </w:r>
    </w:p>
    <w:p w14:paraId="15E810A2" w14:textId="77777777" w:rsidR="008B08DE" w:rsidRPr="008B08DE" w:rsidRDefault="008B08DE" w:rsidP="008B08DE">
      <w:pPr>
        <w:bidi/>
        <w:jc w:val="both"/>
        <w:rPr>
          <w:rFonts w:cs="David" w:hint="cs"/>
          <w:rtl/>
        </w:rPr>
      </w:pPr>
    </w:p>
    <w:p w14:paraId="02D2DF89"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6ED64596" w14:textId="77777777" w:rsidR="008B08DE" w:rsidRPr="008B08DE" w:rsidRDefault="008B08DE" w:rsidP="008B08DE">
      <w:pPr>
        <w:bidi/>
        <w:jc w:val="both"/>
        <w:rPr>
          <w:rFonts w:cs="David" w:hint="cs"/>
          <w:rtl/>
        </w:rPr>
      </w:pPr>
    </w:p>
    <w:p w14:paraId="2D387BE3" w14:textId="77777777" w:rsidR="008B08DE" w:rsidRPr="008B08DE" w:rsidRDefault="008B08DE" w:rsidP="008B08DE">
      <w:pPr>
        <w:bidi/>
        <w:jc w:val="both"/>
        <w:rPr>
          <w:rFonts w:cs="David" w:hint="cs"/>
          <w:rtl/>
        </w:rPr>
      </w:pPr>
      <w:r w:rsidRPr="008B08DE">
        <w:rPr>
          <w:rFonts w:cs="David" w:hint="cs"/>
          <w:rtl/>
        </w:rPr>
        <w:tab/>
        <w:t xml:space="preserve"> מה זה קרקס? מה זה קרקס?</w:t>
      </w:r>
    </w:p>
    <w:p w14:paraId="6AF58FB3" w14:textId="77777777" w:rsidR="008B08DE" w:rsidRPr="008B08DE" w:rsidRDefault="008B08DE" w:rsidP="008B08DE">
      <w:pPr>
        <w:bidi/>
        <w:jc w:val="both"/>
        <w:rPr>
          <w:rFonts w:cs="David" w:hint="cs"/>
          <w:rtl/>
        </w:rPr>
      </w:pPr>
    </w:p>
    <w:p w14:paraId="6996B6DE"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55F251C4" w14:textId="77777777" w:rsidR="008B08DE" w:rsidRPr="008B08DE" w:rsidRDefault="008B08DE" w:rsidP="008B08DE">
      <w:pPr>
        <w:bidi/>
        <w:jc w:val="both"/>
        <w:rPr>
          <w:rFonts w:cs="David" w:hint="cs"/>
          <w:rtl/>
        </w:rPr>
      </w:pPr>
    </w:p>
    <w:p w14:paraId="4C37B45A" w14:textId="77777777" w:rsidR="008B08DE" w:rsidRPr="008B08DE" w:rsidRDefault="008B08DE" w:rsidP="008B08DE">
      <w:pPr>
        <w:bidi/>
        <w:jc w:val="both"/>
        <w:rPr>
          <w:rFonts w:cs="David" w:hint="cs"/>
          <w:rtl/>
        </w:rPr>
      </w:pPr>
      <w:r w:rsidRPr="008B08DE">
        <w:rPr>
          <w:rFonts w:cs="David" w:hint="cs"/>
          <w:rtl/>
        </w:rPr>
        <w:tab/>
        <w:t>הנושא הבא על סדר היום- -</w:t>
      </w:r>
    </w:p>
    <w:p w14:paraId="100ECCF8" w14:textId="77777777" w:rsidR="008B08DE" w:rsidRPr="008B08DE" w:rsidRDefault="008B08DE" w:rsidP="008B08DE">
      <w:pPr>
        <w:bidi/>
        <w:jc w:val="both"/>
        <w:rPr>
          <w:rFonts w:cs="David" w:hint="cs"/>
          <w:rtl/>
        </w:rPr>
      </w:pPr>
    </w:p>
    <w:p w14:paraId="22DA0BA1" w14:textId="77777777" w:rsidR="008B08DE" w:rsidRPr="008B08DE" w:rsidRDefault="008B08DE" w:rsidP="008B08DE">
      <w:pPr>
        <w:bidi/>
        <w:jc w:val="both"/>
        <w:rPr>
          <w:rFonts w:cs="David" w:hint="cs"/>
          <w:u w:val="single"/>
          <w:rtl/>
        </w:rPr>
      </w:pPr>
      <w:r w:rsidRPr="008B08DE">
        <w:rPr>
          <w:rFonts w:cs="David" w:hint="cs"/>
          <w:u w:val="single"/>
          <w:rtl/>
        </w:rPr>
        <w:t>קריאות:</w:t>
      </w:r>
    </w:p>
    <w:p w14:paraId="21FCE88C" w14:textId="77777777" w:rsidR="008B08DE" w:rsidRPr="008B08DE" w:rsidRDefault="008B08DE" w:rsidP="008B08DE">
      <w:pPr>
        <w:bidi/>
        <w:jc w:val="both"/>
        <w:rPr>
          <w:rFonts w:cs="David" w:hint="cs"/>
          <w:u w:val="single"/>
          <w:rtl/>
        </w:rPr>
      </w:pPr>
    </w:p>
    <w:p w14:paraId="7E71FA27" w14:textId="77777777" w:rsidR="008B08DE" w:rsidRPr="008B08DE" w:rsidRDefault="008B08DE" w:rsidP="008B08DE">
      <w:pPr>
        <w:bidi/>
        <w:ind w:firstLine="567"/>
        <w:jc w:val="both"/>
        <w:rPr>
          <w:rFonts w:cs="David" w:hint="cs"/>
          <w:rtl/>
        </w:rPr>
      </w:pPr>
      <w:r w:rsidRPr="008B08DE">
        <w:rPr>
          <w:rFonts w:cs="David" w:hint="cs"/>
          <w:rtl/>
        </w:rPr>
        <w:t>- - -</w:t>
      </w:r>
    </w:p>
    <w:p w14:paraId="7596AC51" w14:textId="77777777" w:rsidR="008B08DE" w:rsidRPr="008B08DE" w:rsidRDefault="008B08DE" w:rsidP="008B08DE">
      <w:pPr>
        <w:bidi/>
        <w:jc w:val="both"/>
        <w:rPr>
          <w:rFonts w:cs="David" w:hint="cs"/>
          <w:rtl/>
        </w:rPr>
      </w:pPr>
    </w:p>
    <w:p w14:paraId="305D8CE6"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FF31592" w14:textId="77777777" w:rsidR="008B08DE" w:rsidRPr="008B08DE" w:rsidRDefault="008B08DE" w:rsidP="008B08DE">
      <w:pPr>
        <w:bidi/>
        <w:jc w:val="both"/>
        <w:rPr>
          <w:rFonts w:cs="David" w:hint="cs"/>
          <w:rtl/>
        </w:rPr>
      </w:pPr>
    </w:p>
    <w:p w14:paraId="7B8F367C" w14:textId="77777777" w:rsidR="008B08DE" w:rsidRPr="008B08DE" w:rsidRDefault="008B08DE" w:rsidP="008B08DE">
      <w:pPr>
        <w:bidi/>
        <w:jc w:val="both"/>
        <w:rPr>
          <w:rFonts w:cs="David" w:hint="cs"/>
          <w:rtl/>
        </w:rPr>
      </w:pPr>
      <w:r w:rsidRPr="008B08DE">
        <w:rPr>
          <w:rFonts w:cs="David" w:hint="cs"/>
          <w:rtl/>
        </w:rPr>
        <w:tab/>
        <w:t>אני מבקש שקט.</w:t>
      </w:r>
    </w:p>
    <w:p w14:paraId="402A38F2" w14:textId="77777777" w:rsidR="008B08DE" w:rsidRPr="008B08DE" w:rsidRDefault="008B08DE" w:rsidP="008B08DE">
      <w:pPr>
        <w:bidi/>
        <w:jc w:val="both"/>
        <w:rPr>
          <w:rFonts w:cs="David" w:hint="cs"/>
          <w:rtl/>
        </w:rPr>
      </w:pPr>
    </w:p>
    <w:p w14:paraId="2ED7662B" w14:textId="77777777" w:rsidR="008B08DE" w:rsidRPr="008B08DE" w:rsidRDefault="008B08DE" w:rsidP="008B08DE">
      <w:pPr>
        <w:bidi/>
        <w:ind w:firstLine="567"/>
        <w:jc w:val="both"/>
        <w:rPr>
          <w:rFonts w:cs="David" w:hint="cs"/>
          <w:rtl/>
        </w:rPr>
      </w:pPr>
      <w:r w:rsidRPr="008B08DE">
        <w:rPr>
          <w:rFonts w:cs="David" w:hint="cs"/>
          <w:rtl/>
        </w:rPr>
        <w:t>חברת הכנסת אדטו, קראתי אותך לסדר פעמיים- -</w:t>
      </w:r>
    </w:p>
    <w:p w14:paraId="187759B0" w14:textId="77777777" w:rsidR="008B08DE" w:rsidRPr="008B08DE" w:rsidRDefault="008B08DE" w:rsidP="008B08DE">
      <w:pPr>
        <w:bidi/>
        <w:jc w:val="both"/>
        <w:rPr>
          <w:rFonts w:cs="David" w:hint="cs"/>
          <w:rtl/>
        </w:rPr>
      </w:pPr>
    </w:p>
    <w:p w14:paraId="35B87527"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00732633" w14:textId="77777777" w:rsidR="008B08DE" w:rsidRPr="008B08DE" w:rsidRDefault="008B08DE" w:rsidP="008B08DE">
      <w:pPr>
        <w:bidi/>
        <w:jc w:val="both"/>
        <w:rPr>
          <w:rFonts w:cs="David" w:hint="cs"/>
          <w:rtl/>
        </w:rPr>
      </w:pPr>
    </w:p>
    <w:p w14:paraId="5C8D1B83" w14:textId="77777777" w:rsidR="008B08DE" w:rsidRPr="008B08DE" w:rsidRDefault="008B08DE" w:rsidP="008B08DE">
      <w:pPr>
        <w:bidi/>
        <w:jc w:val="both"/>
        <w:rPr>
          <w:rFonts w:cs="David" w:hint="cs"/>
          <w:rtl/>
        </w:rPr>
      </w:pPr>
      <w:r w:rsidRPr="008B08DE">
        <w:rPr>
          <w:rFonts w:cs="David" w:hint="cs"/>
          <w:rtl/>
        </w:rPr>
        <w:tab/>
        <w:t>אל תקרא אותי לסדר כי אתה עושה בדיחה ממה שעשית- -</w:t>
      </w:r>
    </w:p>
    <w:p w14:paraId="2C655825" w14:textId="77777777" w:rsidR="008B08DE" w:rsidRPr="008B08DE" w:rsidRDefault="008B08DE" w:rsidP="008B08DE">
      <w:pPr>
        <w:bidi/>
        <w:jc w:val="both"/>
        <w:rPr>
          <w:rFonts w:cs="David" w:hint="cs"/>
          <w:rtl/>
        </w:rPr>
      </w:pPr>
    </w:p>
    <w:p w14:paraId="46F3436E" w14:textId="77777777" w:rsidR="008B08DE" w:rsidRDefault="008B08DE" w:rsidP="008B08DE">
      <w:pPr>
        <w:bidi/>
        <w:jc w:val="both"/>
        <w:rPr>
          <w:rFonts w:cs="David" w:hint="cs"/>
          <w:u w:val="single"/>
          <w:rtl/>
        </w:rPr>
      </w:pPr>
    </w:p>
    <w:p w14:paraId="7D6EB171" w14:textId="77777777" w:rsidR="008B08DE" w:rsidRDefault="008B08DE" w:rsidP="008B08DE">
      <w:pPr>
        <w:bidi/>
        <w:jc w:val="both"/>
        <w:rPr>
          <w:rFonts w:cs="David" w:hint="cs"/>
          <w:u w:val="single"/>
          <w:rtl/>
        </w:rPr>
      </w:pPr>
    </w:p>
    <w:p w14:paraId="1A9A3E21" w14:textId="77777777" w:rsidR="008B08DE" w:rsidRDefault="008B08DE" w:rsidP="008B08DE">
      <w:pPr>
        <w:bidi/>
        <w:jc w:val="both"/>
        <w:rPr>
          <w:rFonts w:cs="David" w:hint="cs"/>
          <w:u w:val="single"/>
          <w:rtl/>
        </w:rPr>
      </w:pPr>
    </w:p>
    <w:p w14:paraId="2A4E380E" w14:textId="77777777" w:rsidR="008B08DE" w:rsidRDefault="008B08DE" w:rsidP="008B08DE">
      <w:pPr>
        <w:bidi/>
        <w:jc w:val="both"/>
        <w:rPr>
          <w:rFonts w:cs="David" w:hint="cs"/>
          <w:u w:val="single"/>
          <w:rtl/>
        </w:rPr>
      </w:pPr>
    </w:p>
    <w:p w14:paraId="15C9302E" w14:textId="77777777" w:rsidR="008B08DE" w:rsidRDefault="008B08DE" w:rsidP="008B08DE">
      <w:pPr>
        <w:bidi/>
        <w:jc w:val="both"/>
        <w:rPr>
          <w:rFonts w:cs="David" w:hint="cs"/>
          <w:u w:val="single"/>
          <w:rtl/>
        </w:rPr>
      </w:pPr>
    </w:p>
    <w:p w14:paraId="624A05F0"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4CD2AEFD" w14:textId="77777777" w:rsidR="008B08DE" w:rsidRPr="008B08DE" w:rsidRDefault="008B08DE" w:rsidP="008B08DE">
      <w:pPr>
        <w:bidi/>
        <w:jc w:val="both"/>
        <w:rPr>
          <w:rFonts w:cs="David" w:hint="cs"/>
          <w:rtl/>
        </w:rPr>
      </w:pPr>
    </w:p>
    <w:p w14:paraId="499001D7" w14:textId="77777777" w:rsidR="008B08DE" w:rsidRPr="008B08DE" w:rsidRDefault="008B08DE" w:rsidP="008B08DE">
      <w:pPr>
        <w:bidi/>
        <w:jc w:val="both"/>
        <w:rPr>
          <w:rFonts w:cs="David" w:hint="cs"/>
          <w:rtl/>
        </w:rPr>
      </w:pPr>
      <w:r w:rsidRPr="008B08DE">
        <w:rPr>
          <w:rFonts w:cs="David" w:hint="cs"/>
          <w:rtl/>
        </w:rPr>
        <w:tab/>
        <w:t>את מפריע להמשך הדיון בוועדת הכנסת.</w:t>
      </w:r>
    </w:p>
    <w:p w14:paraId="34A37E75" w14:textId="77777777" w:rsidR="008B08DE" w:rsidRPr="008B08DE" w:rsidRDefault="008B08DE" w:rsidP="008B08DE">
      <w:pPr>
        <w:bidi/>
        <w:jc w:val="both"/>
        <w:rPr>
          <w:rFonts w:cs="David" w:hint="cs"/>
          <w:rtl/>
        </w:rPr>
      </w:pPr>
    </w:p>
    <w:p w14:paraId="7F3710D0"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7E8CF23F" w14:textId="77777777" w:rsidR="008B08DE" w:rsidRPr="008B08DE" w:rsidRDefault="008B08DE" w:rsidP="008B08DE">
      <w:pPr>
        <w:bidi/>
        <w:jc w:val="both"/>
        <w:rPr>
          <w:rFonts w:cs="David" w:hint="cs"/>
          <w:rtl/>
        </w:rPr>
      </w:pPr>
    </w:p>
    <w:p w14:paraId="0036504E" w14:textId="77777777" w:rsidR="008B08DE" w:rsidRPr="008B08DE" w:rsidRDefault="008B08DE" w:rsidP="008B08DE">
      <w:pPr>
        <w:bidi/>
        <w:jc w:val="both"/>
        <w:rPr>
          <w:rFonts w:cs="David" w:hint="cs"/>
          <w:rtl/>
        </w:rPr>
      </w:pPr>
      <w:r w:rsidRPr="008B08DE">
        <w:rPr>
          <w:rFonts w:cs="David" w:hint="cs"/>
          <w:rtl/>
        </w:rPr>
        <w:tab/>
        <w:t xml:space="preserve"> אני רוצה  תסיר לבקש רביזיה. </w:t>
      </w:r>
    </w:p>
    <w:p w14:paraId="3EB365BA" w14:textId="77777777" w:rsidR="008B08DE" w:rsidRPr="008B08DE" w:rsidRDefault="008B08DE" w:rsidP="008B08DE">
      <w:pPr>
        <w:bidi/>
        <w:jc w:val="both"/>
        <w:rPr>
          <w:rFonts w:cs="David" w:hint="cs"/>
          <w:rtl/>
        </w:rPr>
      </w:pPr>
    </w:p>
    <w:p w14:paraId="03525C8E"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9B55622" w14:textId="77777777" w:rsidR="008B08DE" w:rsidRPr="008B08DE" w:rsidRDefault="008B08DE" w:rsidP="008B08DE">
      <w:pPr>
        <w:bidi/>
        <w:jc w:val="both"/>
        <w:rPr>
          <w:rFonts w:cs="David" w:hint="cs"/>
          <w:rtl/>
        </w:rPr>
      </w:pPr>
    </w:p>
    <w:p w14:paraId="0CB5FFB8" w14:textId="77777777" w:rsidR="008B08DE" w:rsidRPr="008B08DE" w:rsidRDefault="008B08DE" w:rsidP="008B08DE">
      <w:pPr>
        <w:bidi/>
        <w:jc w:val="both"/>
        <w:rPr>
          <w:rFonts w:cs="David" w:hint="cs"/>
          <w:rtl/>
        </w:rPr>
      </w:pPr>
      <w:r w:rsidRPr="008B08DE">
        <w:rPr>
          <w:rFonts w:cs="David" w:hint="cs"/>
          <w:rtl/>
        </w:rPr>
        <w:tab/>
        <w:t>על מה?</w:t>
      </w:r>
    </w:p>
    <w:p w14:paraId="3D1FE424" w14:textId="77777777" w:rsidR="008B08DE" w:rsidRPr="008B08DE" w:rsidRDefault="008B08DE" w:rsidP="008B08DE">
      <w:pPr>
        <w:bidi/>
        <w:jc w:val="both"/>
        <w:rPr>
          <w:rFonts w:cs="David" w:hint="cs"/>
          <w:rtl/>
        </w:rPr>
      </w:pPr>
    </w:p>
    <w:p w14:paraId="0B800D67"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4A8EF093" w14:textId="77777777" w:rsidR="008B08DE" w:rsidRPr="008B08DE" w:rsidRDefault="008B08DE" w:rsidP="008B08DE">
      <w:pPr>
        <w:bidi/>
        <w:jc w:val="both"/>
        <w:rPr>
          <w:rFonts w:cs="David" w:hint="cs"/>
          <w:rtl/>
        </w:rPr>
      </w:pPr>
    </w:p>
    <w:p w14:paraId="68B00E2B" w14:textId="77777777" w:rsidR="008B08DE" w:rsidRPr="008B08DE" w:rsidRDefault="008B08DE" w:rsidP="008B08DE">
      <w:pPr>
        <w:bidi/>
        <w:jc w:val="both"/>
        <w:rPr>
          <w:rFonts w:cs="David" w:hint="cs"/>
          <w:rtl/>
        </w:rPr>
      </w:pPr>
      <w:r w:rsidRPr="008B08DE">
        <w:rPr>
          <w:rFonts w:cs="David" w:hint="cs"/>
          <w:rtl/>
        </w:rPr>
        <w:tab/>
        <w:t>על ההחלטה הזאת.</w:t>
      </w:r>
    </w:p>
    <w:p w14:paraId="451C6E7F" w14:textId="77777777" w:rsidR="008B08DE" w:rsidRPr="008B08DE" w:rsidRDefault="008B08DE" w:rsidP="008B08DE">
      <w:pPr>
        <w:bidi/>
        <w:jc w:val="both"/>
        <w:rPr>
          <w:rFonts w:cs="David" w:hint="cs"/>
          <w:rtl/>
        </w:rPr>
      </w:pPr>
    </w:p>
    <w:p w14:paraId="6EC7E70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5F72980" w14:textId="77777777" w:rsidR="008B08DE" w:rsidRPr="008B08DE" w:rsidRDefault="008B08DE" w:rsidP="008B08DE">
      <w:pPr>
        <w:bidi/>
        <w:jc w:val="both"/>
        <w:rPr>
          <w:rFonts w:cs="David" w:hint="cs"/>
          <w:rtl/>
        </w:rPr>
      </w:pPr>
    </w:p>
    <w:p w14:paraId="75FFD642" w14:textId="77777777" w:rsidR="008B08DE" w:rsidRPr="008B08DE" w:rsidRDefault="008B08DE" w:rsidP="008B08DE">
      <w:pPr>
        <w:bidi/>
        <w:jc w:val="both"/>
        <w:rPr>
          <w:rFonts w:cs="David" w:hint="cs"/>
          <w:rtl/>
        </w:rPr>
      </w:pPr>
      <w:r w:rsidRPr="008B08DE">
        <w:rPr>
          <w:rFonts w:cs="David" w:hint="cs"/>
          <w:rtl/>
        </w:rPr>
        <w:tab/>
        <w:t>אי אפשר לבקש רביזיה על מה שלא הצביעו. זה פשוט ירד מסדר היום.</w:t>
      </w:r>
    </w:p>
    <w:p w14:paraId="72CB9C1B" w14:textId="77777777" w:rsidR="008B08DE" w:rsidRPr="008B08DE" w:rsidRDefault="008B08DE" w:rsidP="008B08DE">
      <w:pPr>
        <w:bidi/>
        <w:jc w:val="both"/>
        <w:rPr>
          <w:rFonts w:cs="David" w:hint="cs"/>
          <w:rtl/>
        </w:rPr>
      </w:pPr>
    </w:p>
    <w:p w14:paraId="0830BB03"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508317AA" w14:textId="77777777" w:rsidR="008B08DE" w:rsidRPr="008B08DE" w:rsidRDefault="008B08DE" w:rsidP="008B08DE">
      <w:pPr>
        <w:bidi/>
        <w:jc w:val="both"/>
        <w:rPr>
          <w:rFonts w:cs="David" w:hint="cs"/>
          <w:rtl/>
        </w:rPr>
      </w:pPr>
    </w:p>
    <w:p w14:paraId="502FA9BA" w14:textId="77777777" w:rsidR="008B08DE" w:rsidRPr="008B08DE" w:rsidRDefault="008B08DE" w:rsidP="008B08DE">
      <w:pPr>
        <w:bidi/>
        <w:jc w:val="both"/>
        <w:rPr>
          <w:rFonts w:cs="David" w:hint="cs"/>
          <w:rtl/>
        </w:rPr>
      </w:pPr>
      <w:r w:rsidRPr="008B08DE">
        <w:rPr>
          <w:rFonts w:cs="David" w:hint="cs"/>
          <w:rtl/>
        </w:rPr>
        <w:tab/>
        <w:t xml:space="preserve"> זה חשוב מדי מכדי להתנהג כך. </w:t>
      </w:r>
    </w:p>
    <w:p w14:paraId="4F8F1DA9" w14:textId="77777777" w:rsidR="008B08DE" w:rsidRPr="008B08DE" w:rsidRDefault="008B08DE" w:rsidP="008B08DE">
      <w:pPr>
        <w:bidi/>
        <w:jc w:val="both"/>
        <w:rPr>
          <w:rFonts w:cs="David" w:hint="cs"/>
          <w:rtl/>
        </w:rPr>
      </w:pPr>
    </w:p>
    <w:p w14:paraId="4071B51C"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653DCF68" w14:textId="77777777" w:rsidR="008B08DE" w:rsidRPr="008B08DE" w:rsidRDefault="008B08DE" w:rsidP="008B08DE">
      <w:pPr>
        <w:bidi/>
        <w:jc w:val="both"/>
        <w:rPr>
          <w:rFonts w:cs="David" w:hint="cs"/>
          <w:rtl/>
        </w:rPr>
      </w:pPr>
    </w:p>
    <w:p w14:paraId="0F4AB9A0" w14:textId="77777777" w:rsidR="008B08DE" w:rsidRPr="008B08DE" w:rsidRDefault="008B08DE" w:rsidP="008B08DE">
      <w:pPr>
        <w:bidi/>
        <w:jc w:val="both"/>
        <w:rPr>
          <w:rFonts w:cs="David" w:hint="cs"/>
          <w:rtl/>
        </w:rPr>
      </w:pPr>
      <w:r w:rsidRPr="008B08DE">
        <w:rPr>
          <w:rFonts w:cs="David" w:hint="cs"/>
          <w:rtl/>
        </w:rPr>
        <w:tab/>
        <w:t>תודה רבה, חבר הכנסת הורוביץ.</w:t>
      </w:r>
    </w:p>
    <w:p w14:paraId="40BFF7BB" w14:textId="77777777" w:rsidR="008B08DE" w:rsidRPr="008B08DE" w:rsidRDefault="008B08DE" w:rsidP="008B08DE">
      <w:pPr>
        <w:bidi/>
        <w:jc w:val="both"/>
        <w:rPr>
          <w:rFonts w:cs="David" w:hint="cs"/>
          <w:rtl/>
        </w:rPr>
      </w:pPr>
    </w:p>
    <w:p w14:paraId="1F8F9B26"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633FCEF4" w14:textId="77777777" w:rsidR="008B08DE" w:rsidRPr="008B08DE" w:rsidRDefault="008B08DE" w:rsidP="008B08DE">
      <w:pPr>
        <w:bidi/>
        <w:jc w:val="both"/>
        <w:rPr>
          <w:rFonts w:cs="David" w:hint="cs"/>
          <w:rtl/>
        </w:rPr>
      </w:pPr>
    </w:p>
    <w:p w14:paraId="21F351CA" w14:textId="77777777" w:rsidR="008B08DE" w:rsidRPr="008B08DE" w:rsidRDefault="008B08DE" w:rsidP="008B08DE">
      <w:pPr>
        <w:bidi/>
        <w:jc w:val="both"/>
        <w:rPr>
          <w:rFonts w:cs="David" w:hint="cs"/>
          <w:rtl/>
        </w:rPr>
      </w:pPr>
      <w:r w:rsidRPr="008B08DE">
        <w:rPr>
          <w:rFonts w:cs="David" w:hint="cs"/>
          <w:rtl/>
        </w:rPr>
        <w:tab/>
        <w:t xml:space="preserve"> אתה מטיל מס בצורת מצד אחד, ואת הדבר הזה אתה לא מעביר?</w:t>
      </w:r>
    </w:p>
    <w:p w14:paraId="0E95827C" w14:textId="77777777" w:rsidR="008B08DE" w:rsidRPr="008B08DE" w:rsidRDefault="008B08DE" w:rsidP="008B08DE">
      <w:pPr>
        <w:bidi/>
        <w:jc w:val="both"/>
        <w:rPr>
          <w:rFonts w:cs="David" w:hint="cs"/>
          <w:rtl/>
        </w:rPr>
      </w:pPr>
    </w:p>
    <w:p w14:paraId="18BB8932"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6D8AF4D7" w14:textId="77777777" w:rsidR="008B08DE" w:rsidRPr="008B08DE" w:rsidRDefault="008B08DE" w:rsidP="008B08DE">
      <w:pPr>
        <w:bidi/>
        <w:jc w:val="both"/>
        <w:rPr>
          <w:rFonts w:cs="David" w:hint="cs"/>
          <w:rtl/>
        </w:rPr>
      </w:pPr>
    </w:p>
    <w:p w14:paraId="06DFC65C" w14:textId="77777777" w:rsidR="008B08DE" w:rsidRPr="008B08DE" w:rsidRDefault="008B08DE" w:rsidP="008B08DE">
      <w:pPr>
        <w:bidi/>
        <w:jc w:val="both"/>
        <w:rPr>
          <w:rFonts w:cs="David" w:hint="cs"/>
          <w:rtl/>
        </w:rPr>
      </w:pPr>
      <w:r w:rsidRPr="008B08DE">
        <w:rPr>
          <w:rFonts w:cs="David" w:hint="cs"/>
          <w:rtl/>
        </w:rPr>
        <w:tab/>
        <w:t xml:space="preserve">- - -את הדבר הזה? איזו מין התנהגות זאת? </w:t>
      </w:r>
    </w:p>
    <w:p w14:paraId="51C95A6A" w14:textId="77777777" w:rsidR="008B08DE" w:rsidRPr="008B08DE" w:rsidRDefault="008B08DE" w:rsidP="008B08DE">
      <w:pPr>
        <w:bidi/>
        <w:jc w:val="both"/>
        <w:rPr>
          <w:rFonts w:cs="David" w:hint="cs"/>
          <w:rtl/>
        </w:rPr>
      </w:pPr>
    </w:p>
    <w:p w14:paraId="349E67AE"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BFC4984" w14:textId="77777777" w:rsidR="008B08DE" w:rsidRPr="008B08DE" w:rsidRDefault="008B08DE" w:rsidP="008B08DE">
      <w:pPr>
        <w:bidi/>
        <w:jc w:val="both"/>
        <w:rPr>
          <w:rFonts w:cs="David" w:hint="cs"/>
          <w:rtl/>
        </w:rPr>
      </w:pPr>
    </w:p>
    <w:p w14:paraId="589D157C" w14:textId="77777777" w:rsidR="008B08DE" w:rsidRPr="008B08DE" w:rsidRDefault="008B08DE" w:rsidP="008B08DE">
      <w:pPr>
        <w:bidi/>
        <w:jc w:val="both"/>
        <w:rPr>
          <w:rFonts w:cs="David" w:hint="cs"/>
          <w:rtl/>
        </w:rPr>
      </w:pPr>
      <w:r w:rsidRPr="008B08DE">
        <w:rPr>
          <w:rFonts w:cs="David" w:hint="cs"/>
          <w:rtl/>
        </w:rPr>
        <w:tab/>
        <w:t>אני עובר לנושא הבא.</w:t>
      </w:r>
    </w:p>
    <w:p w14:paraId="1D4E094B" w14:textId="77777777" w:rsidR="008B08DE" w:rsidRPr="008B08DE" w:rsidRDefault="008B08DE" w:rsidP="008B08DE">
      <w:pPr>
        <w:bidi/>
        <w:jc w:val="both"/>
        <w:rPr>
          <w:rFonts w:cs="David" w:hint="cs"/>
          <w:rtl/>
        </w:rPr>
      </w:pPr>
    </w:p>
    <w:p w14:paraId="55C75484"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5B0236BA" w14:textId="77777777" w:rsidR="008B08DE" w:rsidRPr="008B08DE" w:rsidRDefault="008B08DE" w:rsidP="008B08DE">
      <w:pPr>
        <w:bidi/>
        <w:jc w:val="both"/>
        <w:rPr>
          <w:rFonts w:cs="David" w:hint="cs"/>
          <w:rtl/>
        </w:rPr>
      </w:pPr>
    </w:p>
    <w:p w14:paraId="7EFA5130" w14:textId="77777777" w:rsidR="008B08DE" w:rsidRPr="008B08DE" w:rsidRDefault="008B08DE" w:rsidP="008B08DE">
      <w:pPr>
        <w:bidi/>
        <w:jc w:val="both"/>
        <w:rPr>
          <w:rFonts w:cs="David" w:hint="cs"/>
          <w:rtl/>
        </w:rPr>
      </w:pPr>
      <w:r w:rsidRPr="008B08DE">
        <w:rPr>
          <w:rFonts w:cs="David" w:hint="cs"/>
          <w:rtl/>
        </w:rPr>
        <w:tab/>
        <w:t xml:space="preserve"> לא, אדוני, זה בלתי נסבל הדבר הזה.</w:t>
      </w:r>
    </w:p>
    <w:p w14:paraId="6409938C" w14:textId="77777777" w:rsidR="008B08DE" w:rsidRPr="008B08DE" w:rsidRDefault="008B08DE" w:rsidP="008B08DE">
      <w:pPr>
        <w:bidi/>
        <w:jc w:val="both"/>
        <w:rPr>
          <w:rFonts w:cs="David" w:hint="cs"/>
          <w:rtl/>
        </w:rPr>
      </w:pPr>
    </w:p>
    <w:p w14:paraId="5E6E5E77" w14:textId="77777777" w:rsidR="008B08DE" w:rsidRPr="008B08DE" w:rsidRDefault="008B08DE" w:rsidP="008B08DE">
      <w:pPr>
        <w:bidi/>
        <w:jc w:val="both"/>
        <w:rPr>
          <w:rFonts w:cs="David" w:hint="cs"/>
          <w:u w:val="single"/>
          <w:rtl/>
        </w:rPr>
      </w:pPr>
      <w:r w:rsidRPr="008B08DE">
        <w:rPr>
          <w:rFonts w:cs="David" w:hint="cs"/>
          <w:u w:val="single"/>
          <w:rtl/>
        </w:rPr>
        <w:t>קריאות:</w:t>
      </w:r>
    </w:p>
    <w:p w14:paraId="4B2AD7B1" w14:textId="77777777" w:rsidR="008B08DE" w:rsidRPr="008B08DE" w:rsidRDefault="008B08DE" w:rsidP="008B08DE">
      <w:pPr>
        <w:bidi/>
        <w:jc w:val="both"/>
        <w:rPr>
          <w:rFonts w:cs="David" w:hint="cs"/>
          <w:u w:val="single"/>
          <w:rtl/>
        </w:rPr>
      </w:pPr>
    </w:p>
    <w:p w14:paraId="45A180AF" w14:textId="77777777" w:rsidR="008B08DE" w:rsidRPr="008B08DE" w:rsidRDefault="008B08DE" w:rsidP="008B08DE">
      <w:pPr>
        <w:bidi/>
        <w:jc w:val="both"/>
        <w:rPr>
          <w:rFonts w:cs="David" w:hint="cs"/>
          <w:rtl/>
        </w:rPr>
      </w:pPr>
      <w:r w:rsidRPr="008B08DE">
        <w:rPr>
          <w:rFonts w:cs="David" w:hint="cs"/>
          <w:rtl/>
        </w:rPr>
        <w:tab/>
        <w:t>- - -</w:t>
      </w:r>
    </w:p>
    <w:p w14:paraId="5FD29C2E" w14:textId="77777777" w:rsidR="008B08DE" w:rsidRPr="008B08DE" w:rsidRDefault="008B08DE" w:rsidP="008B08DE">
      <w:pPr>
        <w:bidi/>
        <w:jc w:val="both"/>
        <w:rPr>
          <w:rFonts w:cs="David" w:hint="cs"/>
          <w:rtl/>
        </w:rPr>
      </w:pPr>
      <w:r w:rsidRPr="008B08DE">
        <w:rPr>
          <w:rFonts w:cs="David"/>
          <w:rtl/>
        </w:rPr>
        <w:br w:type="page"/>
      </w:r>
    </w:p>
    <w:p w14:paraId="2DBE6C0D" w14:textId="77777777" w:rsidR="008B08DE" w:rsidRDefault="008B08DE" w:rsidP="008B08DE">
      <w:pPr>
        <w:bidi/>
        <w:jc w:val="center"/>
        <w:rPr>
          <w:rFonts w:ascii="Arial" w:hAnsi="Arial" w:cs="David" w:hint="cs"/>
          <w:b/>
          <w:bCs/>
          <w:color w:val="000000"/>
          <w:rtl/>
        </w:rPr>
      </w:pPr>
    </w:p>
    <w:p w14:paraId="7D43F24E" w14:textId="77777777" w:rsidR="008B08DE" w:rsidRDefault="008B08DE" w:rsidP="008B08DE">
      <w:pPr>
        <w:bidi/>
        <w:jc w:val="center"/>
        <w:rPr>
          <w:rFonts w:ascii="Arial" w:hAnsi="Arial" w:cs="David" w:hint="cs"/>
          <w:b/>
          <w:bCs/>
          <w:color w:val="000000"/>
          <w:rtl/>
        </w:rPr>
      </w:pPr>
    </w:p>
    <w:p w14:paraId="32B39465" w14:textId="77777777" w:rsidR="008B08DE" w:rsidRDefault="008B08DE" w:rsidP="008B08DE">
      <w:pPr>
        <w:bidi/>
        <w:jc w:val="center"/>
        <w:rPr>
          <w:rFonts w:ascii="Arial" w:hAnsi="Arial" w:cs="David" w:hint="cs"/>
          <w:b/>
          <w:bCs/>
          <w:color w:val="000000"/>
          <w:rtl/>
        </w:rPr>
      </w:pPr>
    </w:p>
    <w:p w14:paraId="2E50BC7C" w14:textId="77777777" w:rsidR="008B08DE" w:rsidRPr="008B08DE" w:rsidRDefault="008B08DE" w:rsidP="008B08DE">
      <w:pPr>
        <w:bidi/>
        <w:jc w:val="center"/>
        <w:rPr>
          <w:rFonts w:cs="David" w:hint="cs"/>
          <w:rtl/>
        </w:rPr>
      </w:pPr>
      <w:r w:rsidRPr="008B08DE">
        <w:rPr>
          <w:rFonts w:ascii="Arial" w:hAnsi="Arial" w:cs="David" w:hint="cs"/>
          <w:b/>
          <w:bCs/>
          <w:color w:val="000000"/>
          <w:rtl/>
        </w:rPr>
        <w:t xml:space="preserve">ה. </w:t>
      </w:r>
      <w:r w:rsidRPr="008B08DE">
        <w:rPr>
          <w:rFonts w:ascii="Arial" w:hAnsi="Arial" w:cs="David"/>
          <w:b/>
          <w:bCs/>
          <w:color w:val="000000"/>
          <w:u w:val="single"/>
          <w:rtl/>
        </w:rPr>
        <w:t>עבודת הוועדות בפגרת הקיץ</w:t>
      </w:r>
    </w:p>
    <w:p w14:paraId="6A5BBA0F" w14:textId="77777777" w:rsidR="008B08DE" w:rsidRPr="008B08DE" w:rsidRDefault="008B08DE" w:rsidP="008B08DE">
      <w:pPr>
        <w:bidi/>
        <w:jc w:val="both"/>
        <w:rPr>
          <w:rFonts w:cs="David" w:hint="cs"/>
          <w:rtl/>
        </w:rPr>
      </w:pPr>
    </w:p>
    <w:p w14:paraId="5BFDC98F" w14:textId="77777777" w:rsidR="008B08DE" w:rsidRDefault="008B08DE" w:rsidP="008B08DE">
      <w:pPr>
        <w:bidi/>
        <w:jc w:val="both"/>
        <w:rPr>
          <w:rFonts w:cs="David" w:hint="cs"/>
          <w:u w:val="single"/>
          <w:rtl/>
        </w:rPr>
      </w:pPr>
    </w:p>
    <w:p w14:paraId="322A534F" w14:textId="77777777" w:rsidR="008B08DE" w:rsidRDefault="008B08DE" w:rsidP="008B08DE">
      <w:pPr>
        <w:bidi/>
        <w:jc w:val="both"/>
        <w:rPr>
          <w:rFonts w:cs="David" w:hint="cs"/>
          <w:u w:val="single"/>
          <w:rtl/>
        </w:rPr>
      </w:pPr>
    </w:p>
    <w:p w14:paraId="1CCAC7CE"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A5FF5F7" w14:textId="77777777" w:rsidR="008B08DE" w:rsidRPr="008B08DE" w:rsidRDefault="008B08DE" w:rsidP="008B08DE">
      <w:pPr>
        <w:bidi/>
        <w:jc w:val="both"/>
        <w:rPr>
          <w:rFonts w:cs="David" w:hint="cs"/>
          <w:rtl/>
        </w:rPr>
      </w:pPr>
    </w:p>
    <w:p w14:paraId="3E6BCD30" w14:textId="77777777" w:rsidR="008B08DE" w:rsidRPr="008B08DE" w:rsidRDefault="008B08DE" w:rsidP="008B08DE">
      <w:pPr>
        <w:bidi/>
        <w:jc w:val="both"/>
        <w:rPr>
          <w:rFonts w:cs="David" w:hint="cs"/>
          <w:rtl/>
        </w:rPr>
      </w:pPr>
      <w:r w:rsidRPr="008B08DE">
        <w:rPr>
          <w:rFonts w:cs="David" w:hint="cs"/>
          <w:rtl/>
        </w:rPr>
        <w:tab/>
        <w:t xml:space="preserve">בבקשה, אדוני המזכיר, תציג בבקשה את ההצעה שלכם לסדרי עבודה בפגרה. </w:t>
      </w:r>
    </w:p>
    <w:p w14:paraId="48AB76B7" w14:textId="77777777" w:rsidR="008B08DE" w:rsidRPr="008B08DE" w:rsidRDefault="008B08DE" w:rsidP="008B08DE">
      <w:pPr>
        <w:bidi/>
        <w:jc w:val="both"/>
        <w:rPr>
          <w:rFonts w:cs="David" w:hint="cs"/>
          <w:rtl/>
        </w:rPr>
      </w:pPr>
    </w:p>
    <w:p w14:paraId="74F620DF"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2157F569" w14:textId="77777777" w:rsidR="008B08DE" w:rsidRPr="008B08DE" w:rsidRDefault="008B08DE" w:rsidP="008B08DE">
      <w:pPr>
        <w:bidi/>
        <w:jc w:val="both"/>
        <w:rPr>
          <w:rFonts w:cs="David" w:hint="cs"/>
          <w:rtl/>
        </w:rPr>
      </w:pPr>
    </w:p>
    <w:p w14:paraId="466E9449" w14:textId="77777777" w:rsidR="008B08DE" w:rsidRPr="008B08DE" w:rsidRDefault="008B08DE" w:rsidP="008B08DE">
      <w:pPr>
        <w:bidi/>
        <w:jc w:val="both"/>
        <w:rPr>
          <w:rFonts w:cs="David" w:hint="cs"/>
          <w:rtl/>
        </w:rPr>
      </w:pPr>
      <w:r w:rsidRPr="008B08DE">
        <w:rPr>
          <w:rFonts w:cs="David" w:hint="cs"/>
          <w:rtl/>
        </w:rPr>
        <w:tab/>
        <w:t xml:space="preserve"> אני אמרתי, בוא נעביר את זה לוועדת חוקה, אז הוא לקח את זה. אני אמרתי את זה בציניות על חשבון הפעם הקודמת, אז עכשיו, מה הוא עושה? הוא לא מוכן להצביע על זה ולהעביר את זה. זה לא בסדר.</w:t>
      </w:r>
    </w:p>
    <w:p w14:paraId="1B3B97E1" w14:textId="77777777" w:rsidR="008B08DE" w:rsidRPr="008B08DE" w:rsidRDefault="008B08DE" w:rsidP="008B08DE">
      <w:pPr>
        <w:bidi/>
        <w:jc w:val="both"/>
        <w:rPr>
          <w:rFonts w:cs="David" w:hint="cs"/>
          <w:rtl/>
        </w:rPr>
      </w:pPr>
    </w:p>
    <w:p w14:paraId="583E40AB" w14:textId="77777777" w:rsidR="008B08DE" w:rsidRPr="008B08DE" w:rsidRDefault="008B08DE" w:rsidP="008B08DE">
      <w:pPr>
        <w:bidi/>
        <w:jc w:val="both"/>
        <w:rPr>
          <w:rFonts w:cs="David" w:hint="cs"/>
          <w:rtl/>
        </w:rPr>
      </w:pPr>
      <w:r w:rsidRPr="008B08DE">
        <w:rPr>
          <w:rFonts w:cs="David" w:hint="cs"/>
          <w:u w:val="single"/>
          <w:rtl/>
        </w:rPr>
        <w:t>אחמד טיבי:</w:t>
      </w:r>
    </w:p>
    <w:p w14:paraId="6743C738" w14:textId="77777777" w:rsidR="008B08DE" w:rsidRPr="008B08DE" w:rsidRDefault="008B08DE" w:rsidP="008B08DE">
      <w:pPr>
        <w:bidi/>
        <w:jc w:val="both"/>
        <w:rPr>
          <w:rFonts w:cs="David" w:hint="cs"/>
          <w:rtl/>
        </w:rPr>
      </w:pPr>
    </w:p>
    <w:p w14:paraId="2E3EAD26" w14:textId="77777777" w:rsidR="008B08DE" w:rsidRPr="008B08DE" w:rsidRDefault="008B08DE" w:rsidP="008B08DE">
      <w:pPr>
        <w:bidi/>
        <w:jc w:val="both"/>
        <w:rPr>
          <w:rFonts w:cs="David" w:hint="cs"/>
          <w:rtl/>
        </w:rPr>
      </w:pPr>
      <w:r w:rsidRPr="008B08DE">
        <w:rPr>
          <w:rFonts w:cs="David" w:hint="cs"/>
          <w:rtl/>
        </w:rPr>
        <w:tab/>
        <w:t xml:space="preserve">אדוני היושב ראש, אני מבקש זכות דיבור. </w:t>
      </w:r>
    </w:p>
    <w:p w14:paraId="358563AC" w14:textId="77777777" w:rsidR="008B08DE" w:rsidRPr="008B08DE" w:rsidRDefault="008B08DE" w:rsidP="008B08DE">
      <w:pPr>
        <w:bidi/>
        <w:jc w:val="both"/>
        <w:rPr>
          <w:rFonts w:cs="David" w:hint="cs"/>
          <w:rtl/>
        </w:rPr>
      </w:pPr>
    </w:p>
    <w:p w14:paraId="594D814B"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D6602D9" w14:textId="77777777" w:rsidR="008B08DE" w:rsidRPr="008B08DE" w:rsidRDefault="008B08DE" w:rsidP="008B08DE">
      <w:pPr>
        <w:bidi/>
        <w:jc w:val="both"/>
        <w:rPr>
          <w:rFonts w:cs="David" w:hint="cs"/>
          <w:rtl/>
        </w:rPr>
      </w:pPr>
    </w:p>
    <w:p w14:paraId="1D880830" w14:textId="77777777" w:rsidR="008B08DE" w:rsidRPr="008B08DE" w:rsidRDefault="008B08DE" w:rsidP="008B08DE">
      <w:pPr>
        <w:bidi/>
        <w:jc w:val="both"/>
        <w:rPr>
          <w:rFonts w:cs="David" w:hint="cs"/>
          <w:rtl/>
        </w:rPr>
      </w:pPr>
      <w:r w:rsidRPr="008B08DE">
        <w:rPr>
          <w:rFonts w:cs="David" w:hint="cs"/>
          <w:rtl/>
        </w:rPr>
        <w:tab/>
        <w:t xml:space="preserve">אנחנו בנושא פגרה. </w:t>
      </w:r>
    </w:p>
    <w:p w14:paraId="06AEEC9D" w14:textId="77777777" w:rsidR="008B08DE" w:rsidRPr="008B08DE" w:rsidRDefault="008B08DE" w:rsidP="008B08DE">
      <w:pPr>
        <w:bidi/>
        <w:jc w:val="both"/>
        <w:rPr>
          <w:rFonts w:cs="David" w:hint="cs"/>
          <w:rtl/>
        </w:rPr>
      </w:pPr>
    </w:p>
    <w:p w14:paraId="7FB7E7F9"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4D4B2A5A" w14:textId="77777777" w:rsidR="008B08DE" w:rsidRPr="008B08DE" w:rsidRDefault="008B08DE" w:rsidP="008B08DE">
      <w:pPr>
        <w:bidi/>
        <w:jc w:val="both"/>
        <w:rPr>
          <w:rFonts w:cs="David" w:hint="cs"/>
          <w:rtl/>
        </w:rPr>
      </w:pPr>
    </w:p>
    <w:p w14:paraId="57A491F1" w14:textId="77777777" w:rsidR="008B08DE" w:rsidRPr="008B08DE" w:rsidRDefault="008B08DE" w:rsidP="008B08DE">
      <w:pPr>
        <w:bidi/>
        <w:jc w:val="both"/>
        <w:rPr>
          <w:rFonts w:cs="David" w:hint="cs"/>
          <w:rtl/>
        </w:rPr>
      </w:pPr>
      <w:r w:rsidRPr="008B08DE">
        <w:rPr>
          <w:rFonts w:cs="David" w:hint="cs"/>
          <w:rtl/>
        </w:rPr>
        <w:tab/>
        <w:t xml:space="preserve"> לא, אנחנו בפגרה- -</w:t>
      </w:r>
    </w:p>
    <w:p w14:paraId="5F7F9CD2" w14:textId="77777777" w:rsidR="008B08DE" w:rsidRPr="008B08DE" w:rsidRDefault="008B08DE" w:rsidP="008B08DE">
      <w:pPr>
        <w:bidi/>
        <w:jc w:val="both"/>
        <w:rPr>
          <w:rFonts w:cs="David" w:hint="cs"/>
          <w:rtl/>
        </w:rPr>
      </w:pPr>
    </w:p>
    <w:p w14:paraId="3DB00F10" w14:textId="77777777" w:rsidR="008B08DE" w:rsidRPr="008B08DE" w:rsidRDefault="008B08DE" w:rsidP="008B08DE">
      <w:pPr>
        <w:bidi/>
        <w:jc w:val="both"/>
        <w:rPr>
          <w:rFonts w:cs="David" w:hint="cs"/>
          <w:u w:val="single"/>
          <w:rtl/>
        </w:rPr>
      </w:pPr>
      <w:r w:rsidRPr="008B08DE">
        <w:rPr>
          <w:rFonts w:cs="David" w:hint="cs"/>
          <w:u w:val="single"/>
          <w:rtl/>
        </w:rPr>
        <w:t>קריאה:</w:t>
      </w:r>
    </w:p>
    <w:p w14:paraId="263EAC6F" w14:textId="77777777" w:rsidR="008B08DE" w:rsidRPr="008B08DE" w:rsidRDefault="008B08DE" w:rsidP="008B08DE">
      <w:pPr>
        <w:bidi/>
        <w:jc w:val="both"/>
        <w:rPr>
          <w:rFonts w:cs="David" w:hint="cs"/>
          <w:u w:val="single"/>
          <w:rtl/>
        </w:rPr>
      </w:pPr>
    </w:p>
    <w:p w14:paraId="4D69ED13" w14:textId="77777777" w:rsidR="008B08DE" w:rsidRPr="008B08DE" w:rsidRDefault="008B08DE" w:rsidP="008B08DE">
      <w:pPr>
        <w:bidi/>
        <w:jc w:val="both"/>
        <w:rPr>
          <w:rFonts w:cs="David" w:hint="cs"/>
          <w:rtl/>
        </w:rPr>
      </w:pPr>
      <w:r w:rsidRPr="008B08DE">
        <w:rPr>
          <w:rFonts w:cs="David" w:hint="cs"/>
          <w:rtl/>
        </w:rPr>
        <w:tab/>
        <w:t>- - -</w:t>
      </w:r>
    </w:p>
    <w:p w14:paraId="73B8C811" w14:textId="77777777" w:rsidR="008B08DE" w:rsidRPr="008B08DE" w:rsidRDefault="008B08DE" w:rsidP="008B08DE">
      <w:pPr>
        <w:bidi/>
        <w:jc w:val="both"/>
        <w:rPr>
          <w:rFonts w:cs="David" w:hint="cs"/>
          <w:rtl/>
        </w:rPr>
      </w:pPr>
    </w:p>
    <w:p w14:paraId="12E0300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D9F867D" w14:textId="77777777" w:rsidR="008B08DE" w:rsidRPr="008B08DE" w:rsidRDefault="008B08DE" w:rsidP="008B08DE">
      <w:pPr>
        <w:bidi/>
        <w:jc w:val="both"/>
        <w:rPr>
          <w:rFonts w:cs="David" w:hint="cs"/>
          <w:rtl/>
        </w:rPr>
      </w:pPr>
    </w:p>
    <w:p w14:paraId="2BF72C3F" w14:textId="77777777" w:rsidR="008B08DE" w:rsidRPr="008B08DE" w:rsidRDefault="008B08DE" w:rsidP="008B08DE">
      <w:pPr>
        <w:bidi/>
        <w:jc w:val="both"/>
        <w:rPr>
          <w:rFonts w:cs="David" w:hint="cs"/>
          <w:rtl/>
        </w:rPr>
      </w:pPr>
      <w:r w:rsidRPr="008B08DE">
        <w:rPr>
          <w:rFonts w:cs="David" w:hint="cs"/>
          <w:rtl/>
        </w:rPr>
        <w:tab/>
        <w:t xml:space="preserve">הסרתי את הנושא מסדר היום, מה אתה רוצה? לא הצבעתי, לא לכאן ולא לכאן. אני אבדוק עם יושב ראש ועדת חוקה מה עמדתו. </w:t>
      </w:r>
    </w:p>
    <w:p w14:paraId="446947A0" w14:textId="77777777" w:rsidR="008B08DE" w:rsidRPr="008B08DE" w:rsidRDefault="008B08DE" w:rsidP="008B08DE">
      <w:pPr>
        <w:bidi/>
        <w:jc w:val="both"/>
        <w:rPr>
          <w:rFonts w:cs="David" w:hint="cs"/>
          <w:rtl/>
        </w:rPr>
      </w:pPr>
    </w:p>
    <w:p w14:paraId="15ED9DB1"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57C75D9A" w14:textId="77777777" w:rsidR="008B08DE" w:rsidRPr="008B08DE" w:rsidRDefault="008B08DE" w:rsidP="008B08DE">
      <w:pPr>
        <w:bidi/>
        <w:jc w:val="both"/>
        <w:rPr>
          <w:rFonts w:cs="David" w:hint="cs"/>
          <w:rtl/>
        </w:rPr>
      </w:pPr>
    </w:p>
    <w:p w14:paraId="165EAFAB" w14:textId="77777777" w:rsidR="008B08DE" w:rsidRPr="008B08DE" w:rsidRDefault="008B08DE" w:rsidP="008B08DE">
      <w:pPr>
        <w:bidi/>
        <w:jc w:val="both"/>
        <w:rPr>
          <w:rFonts w:cs="David" w:hint="cs"/>
          <w:rtl/>
        </w:rPr>
      </w:pPr>
      <w:r w:rsidRPr="008B08DE">
        <w:rPr>
          <w:rFonts w:cs="David" w:hint="cs"/>
          <w:rtl/>
        </w:rPr>
        <w:tab/>
        <w:t xml:space="preserve"> אחר כך מתפלאים למה יש דעה שלילית בציבור על הכנסת. אחר כך מתפלאים למה אתם סופגים ביקורת. בדיוק בגלל תרגילים מטופשים כאלה- -</w:t>
      </w:r>
    </w:p>
    <w:p w14:paraId="4985FAFA" w14:textId="77777777" w:rsidR="008B08DE" w:rsidRPr="008B08DE" w:rsidRDefault="008B08DE" w:rsidP="008B08DE">
      <w:pPr>
        <w:bidi/>
        <w:jc w:val="both"/>
        <w:rPr>
          <w:rFonts w:cs="David" w:hint="cs"/>
          <w:rtl/>
        </w:rPr>
      </w:pPr>
    </w:p>
    <w:p w14:paraId="33FA2A14"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F2D1244" w14:textId="77777777" w:rsidR="008B08DE" w:rsidRPr="008B08DE" w:rsidRDefault="008B08DE" w:rsidP="008B08DE">
      <w:pPr>
        <w:bidi/>
        <w:jc w:val="both"/>
        <w:rPr>
          <w:rFonts w:cs="David" w:hint="cs"/>
          <w:rtl/>
        </w:rPr>
      </w:pPr>
    </w:p>
    <w:p w14:paraId="1F227BBE" w14:textId="77777777" w:rsidR="008B08DE" w:rsidRPr="008B08DE" w:rsidRDefault="008B08DE" w:rsidP="008B08DE">
      <w:pPr>
        <w:bidi/>
        <w:jc w:val="both"/>
        <w:rPr>
          <w:rFonts w:cs="David" w:hint="cs"/>
          <w:rtl/>
        </w:rPr>
      </w:pPr>
      <w:r w:rsidRPr="008B08DE">
        <w:rPr>
          <w:rFonts w:cs="David" w:hint="cs"/>
          <w:rtl/>
        </w:rPr>
        <w:tab/>
        <w:t xml:space="preserve"> נכון. </w:t>
      </w:r>
    </w:p>
    <w:p w14:paraId="08F1F4FA" w14:textId="77777777" w:rsidR="008B08DE" w:rsidRPr="008B08DE" w:rsidRDefault="008B08DE" w:rsidP="008B08DE">
      <w:pPr>
        <w:bidi/>
        <w:jc w:val="both"/>
        <w:rPr>
          <w:rFonts w:cs="David" w:hint="cs"/>
          <w:rtl/>
        </w:rPr>
      </w:pPr>
    </w:p>
    <w:p w14:paraId="454FE333"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24CC0734" w14:textId="77777777" w:rsidR="008B08DE" w:rsidRPr="008B08DE" w:rsidRDefault="008B08DE" w:rsidP="008B08DE">
      <w:pPr>
        <w:bidi/>
        <w:jc w:val="both"/>
        <w:rPr>
          <w:rFonts w:cs="David" w:hint="cs"/>
          <w:rtl/>
        </w:rPr>
      </w:pPr>
    </w:p>
    <w:p w14:paraId="423D0A0A" w14:textId="77777777" w:rsidR="008B08DE" w:rsidRPr="008B08DE" w:rsidRDefault="008B08DE" w:rsidP="008B08DE">
      <w:pPr>
        <w:bidi/>
        <w:jc w:val="both"/>
        <w:rPr>
          <w:rFonts w:cs="David" w:hint="cs"/>
          <w:rtl/>
        </w:rPr>
      </w:pPr>
      <w:r w:rsidRPr="008B08DE">
        <w:rPr>
          <w:rFonts w:cs="David" w:hint="cs"/>
          <w:rtl/>
        </w:rPr>
        <w:tab/>
        <w:t>- - חסרי כל סיבה.</w:t>
      </w:r>
    </w:p>
    <w:p w14:paraId="3AB70BA8" w14:textId="77777777" w:rsidR="008B08DE" w:rsidRPr="008B08DE" w:rsidRDefault="008B08DE" w:rsidP="008B08DE">
      <w:pPr>
        <w:bidi/>
        <w:jc w:val="both"/>
        <w:rPr>
          <w:rFonts w:cs="David" w:hint="cs"/>
          <w:rtl/>
        </w:rPr>
      </w:pPr>
    </w:p>
    <w:p w14:paraId="1B4706B2" w14:textId="77777777" w:rsidR="008B08DE" w:rsidRPr="008B08DE" w:rsidRDefault="008B08DE" w:rsidP="008B08DE">
      <w:pPr>
        <w:bidi/>
        <w:jc w:val="both"/>
        <w:rPr>
          <w:rFonts w:cs="David" w:hint="cs"/>
          <w:u w:val="single"/>
          <w:rtl/>
        </w:rPr>
      </w:pPr>
      <w:proofErr w:type="spellStart"/>
      <w:r w:rsidRPr="008B08DE">
        <w:rPr>
          <w:rFonts w:cs="David" w:hint="cs"/>
          <w:u w:val="single"/>
          <w:rtl/>
        </w:rPr>
        <w:t>רוברט</w:t>
      </w:r>
      <w:proofErr w:type="spellEnd"/>
      <w:r w:rsidRPr="008B08DE">
        <w:rPr>
          <w:rFonts w:cs="David" w:hint="cs"/>
          <w:u w:val="single"/>
          <w:rtl/>
        </w:rPr>
        <w:t xml:space="preserve"> </w:t>
      </w:r>
      <w:proofErr w:type="spellStart"/>
      <w:r w:rsidRPr="008B08DE">
        <w:rPr>
          <w:rFonts w:cs="David" w:hint="cs"/>
          <w:u w:val="single"/>
          <w:rtl/>
        </w:rPr>
        <w:t>אילטוב</w:t>
      </w:r>
      <w:proofErr w:type="spellEnd"/>
      <w:r w:rsidRPr="008B08DE">
        <w:rPr>
          <w:rFonts w:cs="David" w:hint="cs"/>
          <w:u w:val="single"/>
          <w:rtl/>
        </w:rPr>
        <w:t>:</w:t>
      </w:r>
    </w:p>
    <w:p w14:paraId="0ED8AC44" w14:textId="77777777" w:rsidR="008B08DE" w:rsidRPr="008B08DE" w:rsidRDefault="008B08DE" w:rsidP="008B08DE">
      <w:pPr>
        <w:bidi/>
        <w:jc w:val="both"/>
        <w:rPr>
          <w:rFonts w:cs="David" w:hint="cs"/>
          <w:u w:val="single"/>
          <w:rtl/>
        </w:rPr>
      </w:pPr>
    </w:p>
    <w:p w14:paraId="295558C3" w14:textId="77777777" w:rsidR="008B08DE" w:rsidRPr="008B08DE" w:rsidRDefault="008B08DE" w:rsidP="008B08DE">
      <w:pPr>
        <w:bidi/>
        <w:ind w:firstLine="567"/>
        <w:jc w:val="both"/>
        <w:rPr>
          <w:rFonts w:cs="David" w:hint="cs"/>
          <w:rtl/>
        </w:rPr>
      </w:pPr>
      <w:r w:rsidRPr="008B08DE">
        <w:rPr>
          <w:rFonts w:cs="David" w:hint="cs"/>
          <w:rtl/>
        </w:rPr>
        <w:t xml:space="preserve">זה התרגיל שלכם. </w:t>
      </w:r>
    </w:p>
    <w:p w14:paraId="4A3B0330" w14:textId="77777777" w:rsidR="008B08DE" w:rsidRPr="008B08DE" w:rsidRDefault="008B08DE" w:rsidP="008B08DE">
      <w:pPr>
        <w:bidi/>
        <w:jc w:val="both"/>
        <w:rPr>
          <w:rFonts w:cs="David" w:hint="cs"/>
          <w:rtl/>
        </w:rPr>
      </w:pPr>
    </w:p>
    <w:p w14:paraId="54F613D0" w14:textId="77777777" w:rsidR="008B08DE" w:rsidRDefault="008B08DE" w:rsidP="008B08DE">
      <w:pPr>
        <w:bidi/>
        <w:jc w:val="both"/>
        <w:rPr>
          <w:rFonts w:cs="David" w:hint="cs"/>
          <w:u w:val="single"/>
          <w:rtl/>
        </w:rPr>
      </w:pPr>
    </w:p>
    <w:p w14:paraId="7F63086C" w14:textId="77777777" w:rsidR="008B08DE" w:rsidRDefault="008B08DE" w:rsidP="008B08DE">
      <w:pPr>
        <w:bidi/>
        <w:jc w:val="both"/>
        <w:rPr>
          <w:rFonts w:cs="David" w:hint="cs"/>
          <w:u w:val="single"/>
          <w:rtl/>
        </w:rPr>
      </w:pPr>
    </w:p>
    <w:p w14:paraId="15470CBA" w14:textId="77777777" w:rsidR="008B08DE" w:rsidRDefault="008B08DE" w:rsidP="008B08DE">
      <w:pPr>
        <w:bidi/>
        <w:jc w:val="both"/>
        <w:rPr>
          <w:rFonts w:cs="David" w:hint="cs"/>
          <w:u w:val="single"/>
          <w:rtl/>
        </w:rPr>
      </w:pPr>
    </w:p>
    <w:p w14:paraId="61BFE7DA" w14:textId="77777777" w:rsidR="008B08DE" w:rsidRDefault="008B08DE" w:rsidP="008B08DE">
      <w:pPr>
        <w:bidi/>
        <w:jc w:val="both"/>
        <w:rPr>
          <w:rFonts w:cs="David" w:hint="cs"/>
          <w:u w:val="single"/>
          <w:rtl/>
        </w:rPr>
      </w:pPr>
    </w:p>
    <w:p w14:paraId="1A2E7D73" w14:textId="77777777" w:rsidR="008B08DE" w:rsidRDefault="008B08DE" w:rsidP="008B08DE">
      <w:pPr>
        <w:bidi/>
        <w:jc w:val="both"/>
        <w:rPr>
          <w:rFonts w:cs="David" w:hint="cs"/>
          <w:u w:val="single"/>
          <w:rtl/>
        </w:rPr>
      </w:pPr>
    </w:p>
    <w:p w14:paraId="048F63CC" w14:textId="77777777" w:rsidR="008B08DE" w:rsidRDefault="008B08DE" w:rsidP="008B08DE">
      <w:pPr>
        <w:bidi/>
        <w:jc w:val="both"/>
        <w:rPr>
          <w:rFonts w:cs="David" w:hint="cs"/>
          <w:u w:val="single"/>
          <w:rtl/>
        </w:rPr>
      </w:pPr>
    </w:p>
    <w:p w14:paraId="0BF4335F"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2638812" w14:textId="77777777" w:rsidR="008B08DE" w:rsidRPr="008B08DE" w:rsidRDefault="008B08DE" w:rsidP="008B08DE">
      <w:pPr>
        <w:bidi/>
        <w:jc w:val="both"/>
        <w:rPr>
          <w:rFonts w:cs="David" w:hint="cs"/>
          <w:rtl/>
        </w:rPr>
      </w:pPr>
    </w:p>
    <w:p w14:paraId="2F67FC19" w14:textId="77777777" w:rsidR="008B08DE" w:rsidRPr="008B08DE" w:rsidRDefault="008B08DE" w:rsidP="008B08DE">
      <w:pPr>
        <w:bidi/>
        <w:jc w:val="both"/>
        <w:rPr>
          <w:rFonts w:cs="David" w:hint="cs"/>
          <w:rtl/>
        </w:rPr>
      </w:pPr>
      <w:r w:rsidRPr="008B08DE">
        <w:rPr>
          <w:rFonts w:cs="David" w:hint="cs"/>
          <w:rtl/>
        </w:rPr>
        <w:tab/>
        <w:t>רק אתה צריך לציין מי ביקש - -</w:t>
      </w:r>
    </w:p>
    <w:p w14:paraId="433F1197" w14:textId="77777777" w:rsidR="008B08DE" w:rsidRPr="008B08DE" w:rsidRDefault="008B08DE" w:rsidP="008B08DE">
      <w:pPr>
        <w:bidi/>
        <w:jc w:val="both"/>
        <w:rPr>
          <w:rFonts w:cs="David" w:hint="cs"/>
          <w:rtl/>
        </w:rPr>
      </w:pPr>
    </w:p>
    <w:p w14:paraId="6592A4C5"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45C80E61" w14:textId="77777777" w:rsidR="008B08DE" w:rsidRPr="008B08DE" w:rsidRDefault="008B08DE" w:rsidP="008B08DE">
      <w:pPr>
        <w:bidi/>
        <w:jc w:val="both"/>
        <w:rPr>
          <w:rFonts w:cs="David" w:hint="cs"/>
          <w:rtl/>
        </w:rPr>
      </w:pPr>
    </w:p>
    <w:p w14:paraId="26DC7FE6" w14:textId="77777777" w:rsidR="008B08DE" w:rsidRPr="008B08DE" w:rsidRDefault="008B08DE" w:rsidP="008B08DE">
      <w:pPr>
        <w:bidi/>
        <w:jc w:val="both"/>
        <w:rPr>
          <w:rFonts w:cs="David" w:hint="cs"/>
          <w:rtl/>
        </w:rPr>
      </w:pPr>
      <w:r w:rsidRPr="008B08DE">
        <w:rPr>
          <w:rFonts w:cs="David" w:hint="cs"/>
          <w:rtl/>
        </w:rPr>
        <w:tab/>
        <w:t xml:space="preserve"> זה חוק חשוב.</w:t>
      </w:r>
    </w:p>
    <w:p w14:paraId="74235A2A" w14:textId="77777777" w:rsidR="008B08DE" w:rsidRPr="008B08DE" w:rsidRDefault="008B08DE" w:rsidP="008B08DE">
      <w:pPr>
        <w:bidi/>
        <w:jc w:val="both"/>
        <w:rPr>
          <w:rFonts w:cs="David" w:hint="cs"/>
          <w:rtl/>
        </w:rPr>
      </w:pPr>
    </w:p>
    <w:p w14:paraId="0B4705A1"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3EAFBB71" w14:textId="77777777" w:rsidR="008B08DE" w:rsidRPr="008B08DE" w:rsidRDefault="008B08DE" w:rsidP="008B08DE">
      <w:pPr>
        <w:bidi/>
        <w:jc w:val="both"/>
        <w:rPr>
          <w:rFonts w:cs="David" w:hint="cs"/>
          <w:rtl/>
        </w:rPr>
      </w:pPr>
    </w:p>
    <w:p w14:paraId="76B6C29A" w14:textId="77777777" w:rsidR="008B08DE" w:rsidRPr="008B08DE" w:rsidRDefault="008B08DE" w:rsidP="008B08DE">
      <w:pPr>
        <w:bidi/>
        <w:jc w:val="both"/>
        <w:rPr>
          <w:rFonts w:cs="David" w:hint="cs"/>
          <w:rtl/>
        </w:rPr>
      </w:pPr>
      <w:r w:rsidRPr="008B08DE">
        <w:rPr>
          <w:rFonts w:cs="David" w:hint="cs"/>
          <w:rtl/>
        </w:rPr>
        <w:tab/>
        <w:t xml:space="preserve"> זה מדי חשוב כדי להעביר את זה בבדיחה שעשית מזה עכשיו. </w:t>
      </w:r>
    </w:p>
    <w:p w14:paraId="5C548501" w14:textId="77777777" w:rsidR="008B08DE" w:rsidRPr="008B08DE" w:rsidRDefault="008B08DE" w:rsidP="008B08DE">
      <w:pPr>
        <w:bidi/>
        <w:jc w:val="both"/>
        <w:rPr>
          <w:rFonts w:cs="David" w:hint="cs"/>
          <w:rtl/>
        </w:rPr>
      </w:pPr>
    </w:p>
    <w:p w14:paraId="317F6955" w14:textId="77777777" w:rsidR="008B08DE" w:rsidRPr="008B08DE" w:rsidRDefault="008B08DE" w:rsidP="008B08DE">
      <w:pPr>
        <w:bidi/>
        <w:jc w:val="both"/>
        <w:rPr>
          <w:rFonts w:cs="David" w:hint="cs"/>
          <w:rtl/>
        </w:rPr>
      </w:pPr>
      <w:r w:rsidRPr="008B08DE">
        <w:rPr>
          <w:rFonts w:cs="David" w:hint="cs"/>
          <w:u w:val="single"/>
          <w:rtl/>
        </w:rPr>
        <w:t>אלכס מילר:</w:t>
      </w:r>
    </w:p>
    <w:p w14:paraId="7FF89FEA" w14:textId="77777777" w:rsidR="008B08DE" w:rsidRPr="008B08DE" w:rsidRDefault="008B08DE" w:rsidP="008B08DE">
      <w:pPr>
        <w:bidi/>
        <w:jc w:val="both"/>
        <w:rPr>
          <w:rFonts w:cs="David" w:hint="cs"/>
          <w:rtl/>
        </w:rPr>
      </w:pPr>
    </w:p>
    <w:p w14:paraId="001BE380" w14:textId="77777777" w:rsidR="008B08DE" w:rsidRPr="008B08DE" w:rsidRDefault="008B08DE" w:rsidP="008B08DE">
      <w:pPr>
        <w:bidi/>
        <w:jc w:val="both"/>
        <w:rPr>
          <w:rFonts w:cs="David" w:hint="cs"/>
          <w:rtl/>
        </w:rPr>
      </w:pPr>
      <w:r w:rsidRPr="008B08DE">
        <w:rPr>
          <w:rFonts w:cs="David" w:hint="cs"/>
          <w:rtl/>
        </w:rPr>
        <w:tab/>
        <w:t xml:space="preserve"> אדוני היושב ראש, אני חושב שכאשר חברי כנסת אומרים משהו לפרוטוקול זה צריך להיות לפרוטוקול, ולא לזרוק- -</w:t>
      </w:r>
    </w:p>
    <w:p w14:paraId="48F352FB" w14:textId="77777777" w:rsidR="008B08DE" w:rsidRPr="008B08DE" w:rsidRDefault="008B08DE" w:rsidP="008B08DE">
      <w:pPr>
        <w:bidi/>
        <w:jc w:val="both"/>
        <w:rPr>
          <w:rFonts w:cs="David" w:hint="cs"/>
          <w:rtl/>
        </w:rPr>
      </w:pPr>
    </w:p>
    <w:p w14:paraId="39C34AD7"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41AF24D" w14:textId="77777777" w:rsidR="008B08DE" w:rsidRPr="008B08DE" w:rsidRDefault="008B08DE" w:rsidP="008B08DE">
      <w:pPr>
        <w:bidi/>
        <w:jc w:val="both"/>
        <w:rPr>
          <w:rFonts w:cs="David" w:hint="cs"/>
          <w:rtl/>
        </w:rPr>
      </w:pPr>
    </w:p>
    <w:p w14:paraId="68CE1F6E" w14:textId="77777777" w:rsidR="008B08DE" w:rsidRPr="008B08DE" w:rsidRDefault="008B08DE" w:rsidP="008B08DE">
      <w:pPr>
        <w:bidi/>
        <w:jc w:val="both"/>
        <w:rPr>
          <w:rFonts w:cs="David" w:hint="cs"/>
          <w:rtl/>
        </w:rPr>
      </w:pPr>
      <w:r w:rsidRPr="008B08DE">
        <w:rPr>
          <w:rFonts w:cs="David" w:hint="cs"/>
          <w:rtl/>
        </w:rPr>
        <w:tab/>
        <w:t>זה לא לפרוטוקול. מה לפרוטוקול? כל ההצגה הקודמת- -</w:t>
      </w:r>
    </w:p>
    <w:p w14:paraId="4698A649" w14:textId="77777777" w:rsidR="008B08DE" w:rsidRPr="008B08DE" w:rsidRDefault="008B08DE" w:rsidP="008B08DE">
      <w:pPr>
        <w:bidi/>
        <w:jc w:val="both"/>
        <w:rPr>
          <w:rFonts w:cs="David" w:hint="cs"/>
          <w:rtl/>
        </w:rPr>
      </w:pPr>
    </w:p>
    <w:p w14:paraId="69302ADD" w14:textId="77777777" w:rsidR="008B08DE" w:rsidRPr="008B08DE" w:rsidRDefault="008B08DE" w:rsidP="008B08DE">
      <w:pPr>
        <w:bidi/>
        <w:jc w:val="both"/>
        <w:rPr>
          <w:rFonts w:cs="David" w:hint="cs"/>
          <w:rtl/>
        </w:rPr>
      </w:pPr>
      <w:r w:rsidRPr="008B08DE">
        <w:rPr>
          <w:rFonts w:cs="David" w:hint="cs"/>
          <w:u w:val="single"/>
          <w:rtl/>
        </w:rPr>
        <w:t>אלכס מילר:</w:t>
      </w:r>
    </w:p>
    <w:p w14:paraId="77E95326" w14:textId="77777777" w:rsidR="008B08DE" w:rsidRPr="008B08DE" w:rsidRDefault="008B08DE" w:rsidP="008B08DE">
      <w:pPr>
        <w:bidi/>
        <w:jc w:val="both"/>
        <w:rPr>
          <w:rFonts w:cs="David" w:hint="cs"/>
          <w:rtl/>
        </w:rPr>
      </w:pPr>
    </w:p>
    <w:p w14:paraId="4D27C41A" w14:textId="77777777" w:rsidR="008B08DE" w:rsidRPr="008B08DE" w:rsidRDefault="008B08DE" w:rsidP="008B08DE">
      <w:pPr>
        <w:bidi/>
        <w:jc w:val="both"/>
        <w:rPr>
          <w:rFonts w:cs="David" w:hint="cs"/>
          <w:rtl/>
        </w:rPr>
      </w:pPr>
      <w:r w:rsidRPr="008B08DE">
        <w:rPr>
          <w:rFonts w:cs="David" w:hint="cs"/>
          <w:rtl/>
        </w:rPr>
        <w:tab/>
        <w:t>את יושבת פה בוועדה, את זורקת הצעה - -</w:t>
      </w:r>
    </w:p>
    <w:p w14:paraId="099AF77C" w14:textId="77777777" w:rsidR="008B08DE" w:rsidRPr="008B08DE" w:rsidRDefault="008B08DE" w:rsidP="008B08DE">
      <w:pPr>
        <w:bidi/>
        <w:jc w:val="both"/>
        <w:rPr>
          <w:rFonts w:cs="David" w:hint="cs"/>
          <w:rtl/>
        </w:rPr>
      </w:pPr>
    </w:p>
    <w:p w14:paraId="191501F4"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55F8A011" w14:textId="77777777" w:rsidR="008B08DE" w:rsidRPr="008B08DE" w:rsidRDefault="008B08DE" w:rsidP="008B08DE">
      <w:pPr>
        <w:bidi/>
        <w:jc w:val="both"/>
        <w:rPr>
          <w:rFonts w:cs="David" w:hint="cs"/>
          <w:rtl/>
        </w:rPr>
      </w:pPr>
    </w:p>
    <w:p w14:paraId="3E218F62" w14:textId="77777777" w:rsidR="008B08DE" w:rsidRPr="008B08DE" w:rsidRDefault="008B08DE" w:rsidP="008B08DE">
      <w:pPr>
        <w:bidi/>
        <w:jc w:val="both"/>
        <w:rPr>
          <w:rFonts w:cs="David" w:hint="cs"/>
          <w:rtl/>
        </w:rPr>
      </w:pPr>
      <w:r w:rsidRPr="008B08DE">
        <w:rPr>
          <w:rFonts w:cs="David" w:hint="cs"/>
          <w:rtl/>
        </w:rPr>
        <w:tab/>
        <w:t xml:space="preserve"> שום דבר. </w:t>
      </w:r>
    </w:p>
    <w:p w14:paraId="288668F6" w14:textId="77777777" w:rsidR="008B08DE" w:rsidRPr="008B08DE" w:rsidRDefault="008B08DE" w:rsidP="008B08DE">
      <w:pPr>
        <w:bidi/>
        <w:jc w:val="both"/>
        <w:rPr>
          <w:rFonts w:cs="David" w:hint="cs"/>
          <w:rtl/>
        </w:rPr>
      </w:pPr>
    </w:p>
    <w:p w14:paraId="47756E59" w14:textId="77777777" w:rsidR="008B08DE" w:rsidRPr="008B08DE" w:rsidRDefault="008B08DE" w:rsidP="008B08DE">
      <w:pPr>
        <w:bidi/>
        <w:jc w:val="both"/>
        <w:rPr>
          <w:rFonts w:cs="David" w:hint="cs"/>
          <w:rtl/>
        </w:rPr>
      </w:pPr>
      <w:r w:rsidRPr="008B08DE">
        <w:rPr>
          <w:rFonts w:cs="David" w:hint="cs"/>
          <w:u w:val="single"/>
          <w:rtl/>
        </w:rPr>
        <w:t>אלכס מילר:</w:t>
      </w:r>
    </w:p>
    <w:p w14:paraId="7F172305" w14:textId="77777777" w:rsidR="008B08DE" w:rsidRPr="008B08DE" w:rsidRDefault="008B08DE" w:rsidP="008B08DE">
      <w:pPr>
        <w:bidi/>
        <w:jc w:val="both"/>
        <w:rPr>
          <w:rFonts w:cs="David" w:hint="cs"/>
          <w:rtl/>
        </w:rPr>
      </w:pPr>
    </w:p>
    <w:p w14:paraId="35A77D17" w14:textId="77777777" w:rsidR="008B08DE" w:rsidRPr="008B08DE" w:rsidRDefault="008B08DE" w:rsidP="008B08DE">
      <w:pPr>
        <w:bidi/>
        <w:jc w:val="both"/>
        <w:rPr>
          <w:rFonts w:cs="David" w:hint="cs"/>
          <w:rtl/>
        </w:rPr>
      </w:pPr>
      <w:r w:rsidRPr="008B08DE">
        <w:rPr>
          <w:rFonts w:cs="David" w:hint="cs"/>
          <w:rtl/>
        </w:rPr>
        <w:tab/>
        <w:t>- - עם זה ממשיכים, אז תדעי להתמודד בוועדה כמו שצריך.</w:t>
      </w:r>
    </w:p>
    <w:p w14:paraId="7576A203" w14:textId="77777777" w:rsidR="008B08DE" w:rsidRPr="008B08DE" w:rsidRDefault="008B08DE" w:rsidP="008B08DE">
      <w:pPr>
        <w:bidi/>
        <w:jc w:val="both"/>
        <w:rPr>
          <w:rFonts w:cs="David" w:hint="cs"/>
          <w:rtl/>
        </w:rPr>
      </w:pPr>
    </w:p>
    <w:p w14:paraId="633231F1"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17B2D746" w14:textId="77777777" w:rsidR="008B08DE" w:rsidRPr="008B08DE" w:rsidRDefault="008B08DE" w:rsidP="008B08DE">
      <w:pPr>
        <w:bidi/>
        <w:jc w:val="both"/>
        <w:rPr>
          <w:rFonts w:cs="David" w:hint="cs"/>
          <w:rtl/>
        </w:rPr>
      </w:pPr>
    </w:p>
    <w:p w14:paraId="42F96169" w14:textId="77777777" w:rsidR="008B08DE" w:rsidRPr="008B08DE" w:rsidRDefault="008B08DE" w:rsidP="008B08DE">
      <w:pPr>
        <w:bidi/>
        <w:jc w:val="both"/>
        <w:rPr>
          <w:rFonts w:cs="David" w:hint="cs"/>
          <w:rtl/>
        </w:rPr>
      </w:pPr>
      <w:r w:rsidRPr="008B08DE">
        <w:rPr>
          <w:rFonts w:cs="David" w:hint="cs"/>
          <w:rtl/>
        </w:rPr>
        <w:tab/>
        <w:t xml:space="preserve"> עוד אחד שמחנך אותי, סליחה. אל תחנך אותי בדברים האלה- -</w:t>
      </w:r>
    </w:p>
    <w:p w14:paraId="741ACFD5" w14:textId="77777777" w:rsidR="008B08DE" w:rsidRPr="008B08DE" w:rsidRDefault="008B08DE" w:rsidP="008B08DE">
      <w:pPr>
        <w:bidi/>
        <w:jc w:val="both"/>
        <w:rPr>
          <w:rFonts w:cs="David" w:hint="cs"/>
          <w:rtl/>
        </w:rPr>
      </w:pPr>
    </w:p>
    <w:p w14:paraId="43A424A7" w14:textId="77777777" w:rsidR="008B08DE" w:rsidRPr="008B08DE" w:rsidRDefault="008B08DE" w:rsidP="008B08DE">
      <w:pPr>
        <w:bidi/>
        <w:jc w:val="both"/>
        <w:rPr>
          <w:rFonts w:cs="David" w:hint="cs"/>
          <w:rtl/>
        </w:rPr>
      </w:pPr>
      <w:r w:rsidRPr="008B08DE">
        <w:rPr>
          <w:rFonts w:cs="David" w:hint="cs"/>
          <w:u w:val="single"/>
          <w:rtl/>
        </w:rPr>
        <w:t>אלכס מילר:</w:t>
      </w:r>
    </w:p>
    <w:p w14:paraId="0B1EE154" w14:textId="77777777" w:rsidR="008B08DE" w:rsidRPr="008B08DE" w:rsidRDefault="008B08DE" w:rsidP="008B08DE">
      <w:pPr>
        <w:bidi/>
        <w:jc w:val="both"/>
        <w:rPr>
          <w:rFonts w:cs="David" w:hint="cs"/>
          <w:rtl/>
        </w:rPr>
      </w:pPr>
    </w:p>
    <w:p w14:paraId="3AB71202" w14:textId="77777777" w:rsidR="008B08DE" w:rsidRPr="008B08DE" w:rsidRDefault="008B08DE" w:rsidP="008B08DE">
      <w:pPr>
        <w:bidi/>
        <w:jc w:val="both"/>
        <w:rPr>
          <w:rFonts w:cs="David" w:hint="cs"/>
          <w:rtl/>
        </w:rPr>
      </w:pPr>
      <w:r w:rsidRPr="008B08DE">
        <w:rPr>
          <w:rFonts w:cs="David" w:hint="cs"/>
          <w:rtl/>
        </w:rPr>
        <w:tab/>
        <w:t xml:space="preserve"> אין בעיה, אבל בגללך זה נתקע עכשיו.</w:t>
      </w:r>
    </w:p>
    <w:p w14:paraId="1C3A9CF0" w14:textId="77777777" w:rsidR="008B08DE" w:rsidRPr="008B08DE" w:rsidRDefault="008B08DE" w:rsidP="008B08DE">
      <w:pPr>
        <w:bidi/>
        <w:jc w:val="both"/>
        <w:rPr>
          <w:rFonts w:cs="David" w:hint="cs"/>
          <w:rtl/>
        </w:rPr>
      </w:pPr>
    </w:p>
    <w:p w14:paraId="0FA35E3C"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0962DC5F" w14:textId="77777777" w:rsidR="008B08DE" w:rsidRPr="008B08DE" w:rsidRDefault="008B08DE" w:rsidP="008B08DE">
      <w:pPr>
        <w:bidi/>
        <w:jc w:val="both"/>
        <w:rPr>
          <w:rFonts w:cs="David" w:hint="cs"/>
          <w:rtl/>
        </w:rPr>
      </w:pPr>
    </w:p>
    <w:p w14:paraId="30ACE14F" w14:textId="77777777" w:rsidR="008B08DE" w:rsidRPr="008B08DE" w:rsidRDefault="008B08DE" w:rsidP="008B08DE">
      <w:pPr>
        <w:bidi/>
        <w:jc w:val="both"/>
        <w:rPr>
          <w:rFonts w:cs="David" w:hint="cs"/>
          <w:rtl/>
        </w:rPr>
      </w:pPr>
      <w:r w:rsidRPr="008B08DE">
        <w:rPr>
          <w:rFonts w:cs="David" w:hint="cs"/>
          <w:rtl/>
        </w:rPr>
        <w:tab/>
        <w:t xml:space="preserve"> אל תגיד לי שבגללי זה נתקע. אל תתחיל בגלל התרגיל הקודם בוועדת חוקה.</w:t>
      </w:r>
    </w:p>
    <w:p w14:paraId="734C6166" w14:textId="77777777" w:rsidR="008B08DE" w:rsidRPr="008B08DE" w:rsidRDefault="008B08DE" w:rsidP="008B08DE">
      <w:pPr>
        <w:bidi/>
        <w:jc w:val="both"/>
        <w:rPr>
          <w:rFonts w:cs="David" w:hint="cs"/>
          <w:rtl/>
        </w:rPr>
      </w:pPr>
    </w:p>
    <w:p w14:paraId="54416DC1" w14:textId="77777777" w:rsidR="008B08DE" w:rsidRPr="008B08DE" w:rsidRDefault="008B08DE" w:rsidP="008B08DE">
      <w:pPr>
        <w:bidi/>
        <w:jc w:val="both"/>
        <w:rPr>
          <w:rFonts w:cs="David" w:hint="cs"/>
          <w:rtl/>
        </w:rPr>
      </w:pPr>
      <w:r w:rsidRPr="008B08DE">
        <w:rPr>
          <w:rFonts w:cs="David" w:hint="cs"/>
          <w:u w:val="single"/>
          <w:rtl/>
        </w:rPr>
        <w:t>אלכס מילר:</w:t>
      </w:r>
    </w:p>
    <w:p w14:paraId="6D1C6DEF" w14:textId="77777777" w:rsidR="008B08DE" w:rsidRPr="008B08DE" w:rsidRDefault="008B08DE" w:rsidP="008B08DE">
      <w:pPr>
        <w:bidi/>
        <w:jc w:val="both"/>
        <w:rPr>
          <w:rFonts w:cs="David" w:hint="cs"/>
          <w:rtl/>
        </w:rPr>
      </w:pPr>
    </w:p>
    <w:p w14:paraId="76B26E72" w14:textId="77777777" w:rsidR="008B08DE" w:rsidRPr="008B08DE" w:rsidRDefault="008B08DE" w:rsidP="008B08DE">
      <w:pPr>
        <w:bidi/>
        <w:jc w:val="both"/>
        <w:rPr>
          <w:rFonts w:cs="David" w:hint="cs"/>
          <w:rtl/>
        </w:rPr>
      </w:pPr>
      <w:r w:rsidRPr="008B08DE">
        <w:rPr>
          <w:rFonts w:cs="David" w:hint="cs"/>
          <w:rtl/>
        </w:rPr>
        <w:tab/>
        <w:t xml:space="preserve"> אני לא מתחיל.</w:t>
      </w:r>
    </w:p>
    <w:p w14:paraId="3643F8BC" w14:textId="77777777" w:rsidR="008B08DE" w:rsidRPr="008B08DE" w:rsidRDefault="008B08DE" w:rsidP="008B08DE">
      <w:pPr>
        <w:bidi/>
        <w:jc w:val="both"/>
        <w:rPr>
          <w:rFonts w:cs="David" w:hint="cs"/>
          <w:rtl/>
        </w:rPr>
      </w:pPr>
    </w:p>
    <w:p w14:paraId="68AA1EBC"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6169F55A" w14:textId="77777777" w:rsidR="008B08DE" w:rsidRPr="008B08DE" w:rsidRDefault="008B08DE" w:rsidP="008B08DE">
      <w:pPr>
        <w:bidi/>
        <w:jc w:val="both"/>
        <w:rPr>
          <w:rFonts w:cs="David" w:hint="cs"/>
          <w:rtl/>
        </w:rPr>
      </w:pPr>
    </w:p>
    <w:p w14:paraId="38F65C7B" w14:textId="77777777" w:rsidR="008B08DE" w:rsidRPr="008B08DE" w:rsidRDefault="008B08DE" w:rsidP="008B08DE">
      <w:pPr>
        <w:bidi/>
        <w:jc w:val="both"/>
        <w:rPr>
          <w:rFonts w:cs="David" w:hint="cs"/>
          <w:rtl/>
        </w:rPr>
      </w:pPr>
      <w:r w:rsidRPr="008B08DE">
        <w:rPr>
          <w:rFonts w:cs="David" w:hint="cs"/>
          <w:rtl/>
        </w:rPr>
        <w:tab/>
        <w:t xml:space="preserve"> איזו חוצפה.</w:t>
      </w:r>
    </w:p>
    <w:p w14:paraId="5E46ABE8" w14:textId="77777777" w:rsidR="008B08DE" w:rsidRPr="008B08DE" w:rsidRDefault="008B08DE" w:rsidP="008B08DE">
      <w:pPr>
        <w:bidi/>
        <w:jc w:val="both"/>
        <w:rPr>
          <w:rFonts w:cs="David" w:hint="cs"/>
          <w:rtl/>
        </w:rPr>
      </w:pPr>
    </w:p>
    <w:p w14:paraId="583DB939" w14:textId="77777777" w:rsidR="008B08DE" w:rsidRDefault="008B08DE" w:rsidP="008B08DE">
      <w:pPr>
        <w:bidi/>
        <w:jc w:val="both"/>
        <w:rPr>
          <w:rFonts w:cs="David" w:hint="cs"/>
          <w:u w:val="single"/>
          <w:rtl/>
        </w:rPr>
      </w:pPr>
    </w:p>
    <w:p w14:paraId="52F7A6A8" w14:textId="77777777" w:rsidR="008B08DE" w:rsidRDefault="008B08DE" w:rsidP="008B08DE">
      <w:pPr>
        <w:bidi/>
        <w:jc w:val="both"/>
        <w:rPr>
          <w:rFonts w:cs="David" w:hint="cs"/>
          <w:u w:val="single"/>
          <w:rtl/>
        </w:rPr>
      </w:pPr>
    </w:p>
    <w:p w14:paraId="01C16AE7" w14:textId="77777777" w:rsidR="008B08DE" w:rsidRDefault="008B08DE" w:rsidP="008B08DE">
      <w:pPr>
        <w:bidi/>
        <w:jc w:val="both"/>
        <w:rPr>
          <w:rFonts w:cs="David" w:hint="cs"/>
          <w:u w:val="single"/>
          <w:rtl/>
        </w:rPr>
      </w:pPr>
    </w:p>
    <w:p w14:paraId="742EDAA9" w14:textId="77777777" w:rsidR="008B08DE" w:rsidRDefault="008B08DE" w:rsidP="008B08DE">
      <w:pPr>
        <w:bidi/>
        <w:jc w:val="both"/>
        <w:rPr>
          <w:rFonts w:cs="David" w:hint="cs"/>
          <w:u w:val="single"/>
          <w:rtl/>
        </w:rPr>
      </w:pPr>
    </w:p>
    <w:p w14:paraId="44876ED2" w14:textId="77777777" w:rsidR="008B08DE" w:rsidRPr="008B08DE" w:rsidRDefault="008B08DE" w:rsidP="008B08DE">
      <w:pPr>
        <w:bidi/>
        <w:jc w:val="both"/>
        <w:rPr>
          <w:rFonts w:cs="David" w:hint="cs"/>
          <w:u w:val="single"/>
          <w:rtl/>
        </w:rPr>
      </w:pPr>
      <w:r w:rsidRPr="008B08DE">
        <w:rPr>
          <w:rFonts w:cs="David" w:hint="cs"/>
          <w:u w:val="single"/>
          <w:rtl/>
        </w:rPr>
        <w:t>ניצן הורוביץ:</w:t>
      </w:r>
    </w:p>
    <w:p w14:paraId="1AB34E93" w14:textId="77777777" w:rsidR="008B08DE" w:rsidRPr="008B08DE" w:rsidRDefault="008B08DE" w:rsidP="008B08DE">
      <w:pPr>
        <w:bidi/>
        <w:jc w:val="both"/>
        <w:rPr>
          <w:rFonts w:cs="David" w:hint="cs"/>
          <w:rtl/>
        </w:rPr>
      </w:pPr>
    </w:p>
    <w:p w14:paraId="6BDA2089" w14:textId="77777777" w:rsidR="008B08DE" w:rsidRPr="008B08DE" w:rsidRDefault="008B08DE" w:rsidP="008B08DE">
      <w:pPr>
        <w:bidi/>
        <w:jc w:val="both"/>
        <w:rPr>
          <w:rFonts w:cs="David" w:hint="cs"/>
          <w:rtl/>
        </w:rPr>
      </w:pPr>
      <w:r w:rsidRPr="008B08DE">
        <w:rPr>
          <w:rFonts w:cs="David" w:hint="cs"/>
          <w:rtl/>
        </w:rPr>
        <w:tab/>
        <w:t xml:space="preserve"> אנחנו רוצים להבין מה עכשיו הולך להיות.</w:t>
      </w:r>
    </w:p>
    <w:p w14:paraId="2A1F1E62" w14:textId="77777777" w:rsidR="008B08DE" w:rsidRPr="008B08DE" w:rsidRDefault="008B08DE" w:rsidP="008B08DE">
      <w:pPr>
        <w:bidi/>
        <w:jc w:val="both"/>
        <w:rPr>
          <w:rFonts w:cs="David" w:hint="cs"/>
          <w:rtl/>
        </w:rPr>
      </w:pPr>
    </w:p>
    <w:p w14:paraId="06DD5DC3"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562B23E" w14:textId="77777777" w:rsidR="008B08DE" w:rsidRPr="008B08DE" w:rsidRDefault="008B08DE" w:rsidP="008B08DE">
      <w:pPr>
        <w:bidi/>
        <w:jc w:val="both"/>
        <w:rPr>
          <w:rFonts w:cs="David" w:hint="cs"/>
          <w:rtl/>
        </w:rPr>
      </w:pPr>
    </w:p>
    <w:p w14:paraId="665CDB66" w14:textId="77777777" w:rsidR="008B08DE" w:rsidRPr="008B08DE" w:rsidRDefault="008B08DE" w:rsidP="008B08DE">
      <w:pPr>
        <w:bidi/>
        <w:jc w:val="both"/>
        <w:rPr>
          <w:rFonts w:cs="David" w:hint="cs"/>
          <w:rtl/>
        </w:rPr>
      </w:pPr>
      <w:r w:rsidRPr="008B08DE">
        <w:rPr>
          <w:rFonts w:cs="David" w:hint="cs"/>
          <w:rtl/>
        </w:rPr>
        <w:tab/>
        <w:t>בבקשה, אייל.</w:t>
      </w:r>
    </w:p>
    <w:p w14:paraId="1359C108" w14:textId="77777777" w:rsidR="008B08DE" w:rsidRPr="008B08DE" w:rsidRDefault="008B08DE" w:rsidP="008B08DE">
      <w:pPr>
        <w:bidi/>
        <w:jc w:val="both"/>
        <w:rPr>
          <w:rFonts w:cs="David" w:hint="cs"/>
          <w:rtl/>
        </w:rPr>
      </w:pPr>
    </w:p>
    <w:p w14:paraId="754F15BD"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7601D896" w14:textId="77777777" w:rsidR="008B08DE" w:rsidRPr="008B08DE" w:rsidRDefault="008B08DE" w:rsidP="008B08DE">
      <w:pPr>
        <w:bidi/>
        <w:jc w:val="both"/>
        <w:rPr>
          <w:rFonts w:cs="David" w:hint="cs"/>
          <w:rtl/>
        </w:rPr>
      </w:pPr>
    </w:p>
    <w:p w14:paraId="3FDEE61B" w14:textId="77777777" w:rsidR="008B08DE" w:rsidRPr="008B08DE" w:rsidRDefault="008B08DE" w:rsidP="008B08DE">
      <w:pPr>
        <w:bidi/>
        <w:jc w:val="both"/>
        <w:rPr>
          <w:rFonts w:cs="David" w:hint="cs"/>
          <w:rtl/>
        </w:rPr>
      </w:pPr>
      <w:r w:rsidRPr="008B08DE">
        <w:rPr>
          <w:rFonts w:cs="David" w:hint="cs"/>
          <w:rtl/>
        </w:rPr>
        <w:tab/>
        <w:t>בעניין עבודת הפגרות בפגרת הקיץ אני אתאר מה היה בפגרות הקודמות, והוועדה תקבל החלטה ביחס לסדרי העבודה בפגרה הנוכחית.</w:t>
      </w:r>
    </w:p>
    <w:p w14:paraId="652E7E23" w14:textId="77777777" w:rsidR="008B08DE" w:rsidRPr="008B08DE" w:rsidRDefault="008B08DE" w:rsidP="008B08DE">
      <w:pPr>
        <w:bidi/>
        <w:jc w:val="both"/>
        <w:rPr>
          <w:rFonts w:cs="David" w:hint="cs"/>
          <w:rtl/>
        </w:rPr>
      </w:pPr>
    </w:p>
    <w:p w14:paraId="43A9E6DF" w14:textId="77777777" w:rsidR="008B08DE" w:rsidRPr="008B08DE" w:rsidRDefault="008B08DE" w:rsidP="008B08DE">
      <w:pPr>
        <w:bidi/>
        <w:jc w:val="both"/>
        <w:rPr>
          <w:rFonts w:cs="David" w:hint="cs"/>
          <w:rtl/>
        </w:rPr>
      </w:pPr>
      <w:r w:rsidRPr="008B08DE">
        <w:rPr>
          <w:rFonts w:cs="David" w:hint="cs"/>
          <w:rtl/>
        </w:rPr>
        <w:tab/>
        <w:t>בפגרת הקיץ ב-2007 אישרה ועדת הכנסת שלא תתקיימנה יותר מתשע ישיבות, אלא אם כן יושב ראש הכנסת יתיר ישיבה נוספת. ישיבות ועדות משנה וסיורים, כמוהן כישיבות ועדה. ההוראה הזאת לא חלה על ועדת החוץ והביטחון, ועדת כספים וועדת חוקה, חוק ומשפט.</w:t>
      </w:r>
    </w:p>
    <w:p w14:paraId="680AD0E7" w14:textId="77777777" w:rsidR="008B08DE" w:rsidRPr="008B08DE" w:rsidRDefault="008B08DE" w:rsidP="008B08DE">
      <w:pPr>
        <w:bidi/>
        <w:jc w:val="both"/>
        <w:rPr>
          <w:rFonts w:cs="David" w:hint="cs"/>
          <w:rtl/>
        </w:rPr>
      </w:pPr>
    </w:p>
    <w:p w14:paraId="01FD0A3C" w14:textId="77777777" w:rsidR="008B08DE" w:rsidRPr="008B08DE" w:rsidRDefault="008B08DE" w:rsidP="008B08DE">
      <w:pPr>
        <w:bidi/>
        <w:jc w:val="both"/>
        <w:rPr>
          <w:rFonts w:cs="David" w:hint="cs"/>
          <w:rtl/>
        </w:rPr>
      </w:pPr>
      <w:r w:rsidRPr="008B08DE">
        <w:rPr>
          <w:rFonts w:cs="David" w:hint="cs"/>
          <w:rtl/>
        </w:rPr>
        <w:tab/>
        <w:t xml:space="preserve">בפגרה האחרונה, בקיץ 2008, הוועדה אישרה שלא תתקיימנה יותר מ-12 ישיבות, אלא אם כן יושב ראש הכנסת יתיר ישיבה נוספת; גם ישיבות ועדות משנה וסיורים, כמוהן כישיבות ועדה. ההוראה לא חלה על ועדות חוץ וביטחון, כספים וחוקה. בשבועיים האחרונים של אוגוסט לא התקיימו ישיבות, גם במקרה שלפנינו ממילא בכנסת יש חופשה מרוכזת בשבועיים האחרונים של אוגוסט, אז גם לא תתקיימנה ישיבות, אלא באישור חריג של יושב ראש הכנסת ובמקרים חריגים ביותר. תינתן הודעה של שלושה ימים מראש לפני כינוס ישיבה של ועדה. </w:t>
      </w:r>
    </w:p>
    <w:p w14:paraId="637E4AE1" w14:textId="77777777" w:rsidR="008B08DE" w:rsidRPr="008B08DE" w:rsidRDefault="008B08DE" w:rsidP="008B08DE">
      <w:pPr>
        <w:bidi/>
        <w:jc w:val="both"/>
        <w:rPr>
          <w:rFonts w:cs="David" w:hint="cs"/>
          <w:rtl/>
        </w:rPr>
      </w:pPr>
    </w:p>
    <w:p w14:paraId="7F0B8496" w14:textId="77777777" w:rsidR="008B08DE" w:rsidRPr="008B08DE" w:rsidRDefault="008B08DE" w:rsidP="008B08DE">
      <w:pPr>
        <w:bidi/>
        <w:jc w:val="both"/>
        <w:rPr>
          <w:rFonts w:cs="David" w:hint="cs"/>
          <w:u w:val="single"/>
          <w:rtl/>
        </w:rPr>
      </w:pPr>
      <w:r w:rsidRPr="008B08DE">
        <w:rPr>
          <w:rFonts w:cs="David" w:hint="cs"/>
          <w:u w:val="single"/>
          <w:rtl/>
        </w:rPr>
        <w:t>קריאה:</w:t>
      </w:r>
    </w:p>
    <w:p w14:paraId="77EA6015" w14:textId="77777777" w:rsidR="008B08DE" w:rsidRPr="008B08DE" w:rsidRDefault="008B08DE" w:rsidP="008B08DE">
      <w:pPr>
        <w:bidi/>
        <w:jc w:val="both"/>
        <w:rPr>
          <w:rFonts w:cs="David" w:hint="cs"/>
          <w:u w:val="single"/>
          <w:rtl/>
        </w:rPr>
      </w:pPr>
    </w:p>
    <w:p w14:paraId="7574ED8D" w14:textId="77777777" w:rsidR="008B08DE" w:rsidRPr="008B08DE" w:rsidRDefault="008B08DE" w:rsidP="008B08DE">
      <w:pPr>
        <w:bidi/>
        <w:jc w:val="both"/>
        <w:rPr>
          <w:rFonts w:cs="David" w:hint="cs"/>
          <w:rtl/>
        </w:rPr>
      </w:pPr>
      <w:r w:rsidRPr="008B08DE">
        <w:rPr>
          <w:rFonts w:cs="David" w:hint="cs"/>
          <w:rtl/>
        </w:rPr>
        <w:tab/>
        <w:t>- - -</w:t>
      </w:r>
    </w:p>
    <w:p w14:paraId="21CA3808" w14:textId="77777777" w:rsidR="008B08DE" w:rsidRPr="008B08DE" w:rsidRDefault="008B08DE" w:rsidP="008B08DE">
      <w:pPr>
        <w:bidi/>
        <w:jc w:val="both"/>
        <w:rPr>
          <w:rFonts w:cs="David" w:hint="cs"/>
          <w:rtl/>
        </w:rPr>
      </w:pPr>
    </w:p>
    <w:p w14:paraId="65D43D7B"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1A4788D4" w14:textId="77777777" w:rsidR="008B08DE" w:rsidRPr="008B08DE" w:rsidRDefault="008B08DE" w:rsidP="008B08DE">
      <w:pPr>
        <w:bidi/>
        <w:jc w:val="both"/>
        <w:rPr>
          <w:rFonts w:cs="David" w:hint="cs"/>
          <w:u w:val="single"/>
          <w:rtl/>
        </w:rPr>
      </w:pPr>
    </w:p>
    <w:p w14:paraId="4558EB22" w14:textId="77777777" w:rsidR="008B08DE" w:rsidRPr="008B08DE" w:rsidRDefault="008B08DE" w:rsidP="008B08DE">
      <w:pPr>
        <w:bidi/>
        <w:jc w:val="both"/>
        <w:rPr>
          <w:rFonts w:cs="David" w:hint="cs"/>
          <w:rtl/>
        </w:rPr>
      </w:pPr>
      <w:r w:rsidRPr="008B08DE">
        <w:rPr>
          <w:rFonts w:cs="David" w:hint="cs"/>
          <w:rtl/>
        </w:rPr>
        <w:tab/>
        <w:t>לא יותר מ-12 ישיבות.</w:t>
      </w:r>
    </w:p>
    <w:p w14:paraId="7F414114" w14:textId="77777777" w:rsidR="008B08DE" w:rsidRPr="008B08DE" w:rsidRDefault="008B08DE" w:rsidP="008B08DE">
      <w:pPr>
        <w:bidi/>
        <w:jc w:val="both"/>
        <w:rPr>
          <w:rFonts w:cs="David" w:hint="cs"/>
          <w:rtl/>
        </w:rPr>
      </w:pPr>
    </w:p>
    <w:p w14:paraId="056A9248" w14:textId="77777777" w:rsidR="008B08DE" w:rsidRPr="008B08DE" w:rsidRDefault="008B08DE" w:rsidP="008B08DE">
      <w:pPr>
        <w:bidi/>
        <w:jc w:val="both"/>
        <w:rPr>
          <w:rFonts w:cs="David" w:hint="cs"/>
          <w:rtl/>
        </w:rPr>
      </w:pPr>
      <w:r w:rsidRPr="008B08DE">
        <w:rPr>
          <w:rFonts w:cs="David" w:hint="cs"/>
          <w:rtl/>
        </w:rPr>
        <w:tab/>
        <w:t xml:space="preserve">אני מציע לקבל את ההצעה שהוועדה אישרה בפגרה הקודמת </w:t>
      </w:r>
      <w:r w:rsidRPr="008B08DE">
        <w:rPr>
          <w:rFonts w:cs="David"/>
          <w:rtl/>
        </w:rPr>
        <w:t>–</w:t>
      </w:r>
      <w:r w:rsidRPr="008B08DE">
        <w:rPr>
          <w:rFonts w:cs="David" w:hint="cs"/>
          <w:rtl/>
        </w:rPr>
        <w:t xml:space="preserve"> 12 ועדות.</w:t>
      </w:r>
    </w:p>
    <w:p w14:paraId="647A8AED" w14:textId="77777777" w:rsidR="008B08DE" w:rsidRPr="008B08DE" w:rsidRDefault="008B08DE" w:rsidP="008B08DE">
      <w:pPr>
        <w:bidi/>
        <w:jc w:val="both"/>
        <w:rPr>
          <w:rFonts w:cs="David" w:hint="cs"/>
          <w:rtl/>
        </w:rPr>
      </w:pPr>
    </w:p>
    <w:p w14:paraId="4C309DD5"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023D843" w14:textId="77777777" w:rsidR="008B08DE" w:rsidRPr="008B08DE" w:rsidRDefault="008B08DE" w:rsidP="008B08DE">
      <w:pPr>
        <w:bidi/>
        <w:jc w:val="both"/>
        <w:rPr>
          <w:rFonts w:cs="David" w:hint="cs"/>
          <w:rtl/>
        </w:rPr>
      </w:pPr>
    </w:p>
    <w:p w14:paraId="7A2C3AAF" w14:textId="77777777" w:rsidR="008B08DE" w:rsidRPr="008B08DE" w:rsidRDefault="008B08DE" w:rsidP="008B08DE">
      <w:pPr>
        <w:bidi/>
        <w:jc w:val="both"/>
        <w:rPr>
          <w:rFonts w:cs="David" w:hint="cs"/>
          <w:rtl/>
        </w:rPr>
      </w:pPr>
      <w:r w:rsidRPr="008B08DE">
        <w:rPr>
          <w:rFonts w:cs="David" w:hint="cs"/>
          <w:rtl/>
        </w:rPr>
        <w:tab/>
        <w:t>אני מבין שיש גם שבועיים מיוחדים- -</w:t>
      </w:r>
    </w:p>
    <w:p w14:paraId="0DD43C32" w14:textId="77777777" w:rsidR="008B08DE" w:rsidRPr="008B08DE" w:rsidRDefault="008B08DE" w:rsidP="008B08DE">
      <w:pPr>
        <w:bidi/>
        <w:jc w:val="both"/>
        <w:rPr>
          <w:rFonts w:cs="David" w:hint="cs"/>
          <w:rtl/>
        </w:rPr>
      </w:pPr>
    </w:p>
    <w:p w14:paraId="22160C54"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42E3B4E7" w14:textId="77777777" w:rsidR="008B08DE" w:rsidRPr="008B08DE" w:rsidRDefault="008B08DE" w:rsidP="008B08DE">
      <w:pPr>
        <w:bidi/>
        <w:jc w:val="both"/>
        <w:rPr>
          <w:rFonts w:cs="David" w:hint="cs"/>
          <w:u w:val="single"/>
          <w:rtl/>
        </w:rPr>
      </w:pPr>
    </w:p>
    <w:p w14:paraId="349FD936" w14:textId="77777777" w:rsidR="008B08DE" w:rsidRPr="008B08DE" w:rsidRDefault="008B08DE" w:rsidP="008B08DE">
      <w:pPr>
        <w:bidi/>
        <w:jc w:val="both"/>
        <w:rPr>
          <w:rFonts w:cs="David" w:hint="cs"/>
          <w:rtl/>
        </w:rPr>
      </w:pPr>
      <w:r w:rsidRPr="008B08DE">
        <w:rPr>
          <w:rFonts w:cs="David" w:hint="cs"/>
          <w:rtl/>
        </w:rPr>
        <w:tab/>
        <w:t xml:space="preserve"> אמרתי שבשבועיים האחרונים של אוגוסט לא יהיו ישיבות בכלל, אלא באישור היושב ראש.</w:t>
      </w:r>
    </w:p>
    <w:p w14:paraId="735CB78B" w14:textId="77777777" w:rsidR="008B08DE" w:rsidRPr="008B08DE" w:rsidRDefault="008B08DE" w:rsidP="008B08DE">
      <w:pPr>
        <w:bidi/>
        <w:jc w:val="both"/>
        <w:rPr>
          <w:rFonts w:cs="David" w:hint="cs"/>
          <w:rtl/>
        </w:rPr>
      </w:pPr>
    </w:p>
    <w:p w14:paraId="46FA41E9"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09BF6F93" w14:textId="77777777" w:rsidR="008B08DE" w:rsidRPr="008B08DE" w:rsidRDefault="008B08DE" w:rsidP="008B08DE">
      <w:pPr>
        <w:bidi/>
        <w:jc w:val="both"/>
        <w:rPr>
          <w:rFonts w:cs="David" w:hint="cs"/>
          <w:rtl/>
        </w:rPr>
      </w:pPr>
    </w:p>
    <w:p w14:paraId="10280B69" w14:textId="77777777" w:rsidR="008B08DE" w:rsidRPr="008B08DE" w:rsidRDefault="008B08DE" w:rsidP="008B08DE">
      <w:pPr>
        <w:bidi/>
        <w:jc w:val="both"/>
        <w:rPr>
          <w:rFonts w:cs="David" w:hint="cs"/>
          <w:rtl/>
        </w:rPr>
      </w:pPr>
      <w:r w:rsidRPr="008B08DE">
        <w:rPr>
          <w:rFonts w:cs="David" w:hint="cs"/>
          <w:rtl/>
        </w:rPr>
        <w:tab/>
        <w:t>לפי המנכ"ל, אם יהיו נסיבות מיוחדות הכנסת יודעת לאפשר.</w:t>
      </w:r>
    </w:p>
    <w:p w14:paraId="6B4A66AD" w14:textId="77777777" w:rsidR="008B08DE" w:rsidRPr="008B08DE" w:rsidRDefault="008B08DE" w:rsidP="008B08DE">
      <w:pPr>
        <w:bidi/>
        <w:jc w:val="both"/>
        <w:rPr>
          <w:rFonts w:cs="David" w:hint="cs"/>
          <w:rtl/>
        </w:rPr>
      </w:pPr>
    </w:p>
    <w:p w14:paraId="2051E925" w14:textId="77777777" w:rsidR="008B08DE" w:rsidRPr="008B08DE" w:rsidRDefault="008B08DE" w:rsidP="008B08DE">
      <w:pPr>
        <w:bidi/>
        <w:jc w:val="both"/>
        <w:rPr>
          <w:rFonts w:cs="David" w:hint="cs"/>
          <w:u w:val="single"/>
          <w:rtl/>
        </w:rPr>
      </w:pPr>
      <w:proofErr w:type="spellStart"/>
      <w:r w:rsidRPr="008B08DE">
        <w:rPr>
          <w:rFonts w:cs="David" w:hint="cs"/>
          <w:u w:val="single"/>
          <w:rtl/>
        </w:rPr>
        <w:t>מוחמד</w:t>
      </w:r>
      <w:proofErr w:type="spellEnd"/>
      <w:r w:rsidRPr="008B08DE">
        <w:rPr>
          <w:rFonts w:cs="David" w:hint="cs"/>
          <w:u w:val="single"/>
          <w:rtl/>
        </w:rPr>
        <w:t xml:space="preserve"> </w:t>
      </w:r>
      <w:proofErr w:type="spellStart"/>
      <w:r w:rsidRPr="008B08DE">
        <w:rPr>
          <w:rFonts w:cs="David" w:hint="cs"/>
          <w:u w:val="single"/>
          <w:rtl/>
        </w:rPr>
        <w:t>שמייה</w:t>
      </w:r>
      <w:proofErr w:type="spellEnd"/>
      <w:r w:rsidRPr="008B08DE">
        <w:rPr>
          <w:rFonts w:cs="David" w:hint="cs"/>
          <w:u w:val="single"/>
          <w:rtl/>
        </w:rPr>
        <w:t>:</w:t>
      </w:r>
    </w:p>
    <w:p w14:paraId="0169F24F" w14:textId="77777777" w:rsidR="008B08DE" w:rsidRPr="008B08DE" w:rsidRDefault="008B08DE" w:rsidP="008B08DE">
      <w:pPr>
        <w:bidi/>
        <w:jc w:val="both"/>
        <w:rPr>
          <w:rFonts w:cs="David" w:hint="cs"/>
          <w:u w:val="single"/>
          <w:rtl/>
        </w:rPr>
      </w:pPr>
    </w:p>
    <w:p w14:paraId="58816736" w14:textId="77777777" w:rsidR="008B08DE" w:rsidRPr="008B08DE" w:rsidRDefault="008B08DE" w:rsidP="008B08DE">
      <w:pPr>
        <w:bidi/>
        <w:jc w:val="both"/>
        <w:rPr>
          <w:rFonts w:cs="David" w:hint="cs"/>
          <w:rtl/>
        </w:rPr>
      </w:pPr>
      <w:r w:rsidRPr="008B08DE">
        <w:rPr>
          <w:rFonts w:cs="David" w:hint="cs"/>
          <w:rtl/>
        </w:rPr>
        <w:tab/>
        <w:t>אדוני המזכיר, היושב ראש אישר שתי ישיבות של ועדת חינוך.</w:t>
      </w:r>
    </w:p>
    <w:p w14:paraId="77616A64" w14:textId="77777777" w:rsidR="008B08DE" w:rsidRPr="008B08DE" w:rsidRDefault="008B08DE" w:rsidP="008B08DE">
      <w:pPr>
        <w:bidi/>
        <w:jc w:val="both"/>
        <w:rPr>
          <w:rFonts w:cs="David" w:hint="cs"/>
          <w:rtl/>
        </w:rPr>
      </w:pPr>
    </w:p>
    <w:p w14:paraId="6F3B7995"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57B441B0" w14:textId="77777777" w:rsidR="008B08DE" w:rsidRPr="008B08DE" w:rsidRDefault="008B08DE" w:rsidP="008B08DE">
      <w:pPr>
        <w:bidi/>
        <w:jc w:val="both"/>
        <w:rPr>
          <w:rFonts w:cs="David" w:hint="cs"/>
          <w:u w:val="single"/>
          <w:rtl/>
        </w:rPr>
      </w:pPr>
    </w:p>
    <w:p w14:paraId="3948E0D1" w14:textId="77777777" w:rsidR="008B08DE" w:rsidRPr="008B08DE" w:rsidRDefault="008B08DE" w:rsidP="008B08DE">
      <w:pPr>
        <w:bidi/>
        <w:jc w:val="both"/>
        <w:rPr>
          <w:rFonts w:cs="David" w:hint="cs"/>
          <w:rtl/>
        </w:rPr>
      </w:pPr>
      <w:r w:rsidRPr="008B08DE">
        <w:rPr>
          <w:rFonts w:cs="David" w:hint="cs"/>
          <w:rtl/>
        </w:rPr>
        <w:tab/>
        <w:t xml:space="preserve"> נכון, ועדת חינוך.</w:t>
      </w:r>
    </w:p>
    <w:p w14:paraId="3BE590A3" w14:textId="77777777" w:rsidR="008B08DE" w:rsidRPr="008B08DE" w:rsidRDefault="008B08DE" w:rsidP="008B08DE">
      <w:pPr>
        <w:bidi/>
        <w:jc w:val="both"/>
        <w:rPr>
          <w:rFonts w:cs="David" w:hint="cs"/>
          <w:rtl/>
        </w:rPr>
      </w:pPr>
    </w:p>
    <w:p w14:paraId="70EA8777" w14:textId="77777777" w:rsidR="008B08DE" w:rsidRDefault="008B08DE" w:rsidP="008B08DE">
      <w:pPr>
        <w:bidi/>
        <w:jc w:val="both"/>
        <w:rPr>
          <w:rFonts w:cs="David" w:hint="cs"/>
          <w:u w:val="single"/>
          <w:rtl/>
        </w:rPr>
      </w:pPr>
    </w:p>
    <w:p w14:paraId="705BE0A8" w14:textId="77777777" w:rsidR="008B08DE" w:rsidRDefault="008B08DE" w:rsidP="008B08DE">
      <w:pPr>
        <w:bidi/>
        <w:jc w:val="both"/>
        <w:rPr>
          <w:rFonts w:cs="David" w:hint="cs"/>
          <w:u w:val="single"/>
          <w:rtl/>
        </w:rPr>
      </w:pPr>
    </w:p>
    <w:p w14:paraId="0FC673C3" w14:textId="77777777" w:rsidR="008B08DE" w:rsidRDefault="008B08DE" w:rsidP="008B08DE">
      <w:pPr>
        <w:bidi/>
        <w:jc w:val="both"/>
        <w:rPr>
          <w:rFonts w:cs="David" w:hint="cs"/>
          <w:u w:val="single"/>
          <w:rtl/>
        </w:rPr>
      </w:pPr>
    </w:p>
    <w:p w14:paraId="4B53B484" w14:textId="77777777" w:rsidR="008B08DE" w:rsidRDefault="008B08DE" w:rsidP="008B08DE">
      <w:pPr>
        <w:bidi/>
        <w:jc w:val="both"/>
        <w:rPr>
          <w:rFonts w:cs="David" w:hint="cs"/>
          <w:u w:val="single"/>
          <w:rtl/>
        </w:rPr>
      </w:pPr>
    </w:p>
    <w:p w14:paraId="6540FA07"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08C4C2BA" w14:textId="77777777" w:rsidR="008B08DE" w:rsidRPr="008B08DE" w:rsidRDefault="008B08DE" w:rsidP="008B08DE">
      <w:pPr>
        <w:bidi/>
        <w:jc w:val="both"/>
        <w:rPr>
          <w:rFonts w:cs="David" w:hint="cs"/>
          <w:u w:val="single"/>
          <w:rtl/>
        </w:rPr>
      </w:pPr>
    </w:p>
    <w:p w14:paraId="7F6F076C" w14:textId="77777777" w:rsidR="008B08DE" w:rsidRPr="008B08DE" w:rsidRDefault="008B08DE" w:rsidP="008B08DE">
      <w:pPr>
        <w:bidi/>
        <w:jc w:val="both"/>
        <w:rPr>
          <w:rFonts w:cs="David" w:hint="cs"/>
          <w:rtl/>
        </w:rPr>
      </w:pPr>
      <w:r w:rsidRPr="008B08DE">
        <w:rPr>
          <w:rFonts w:cs="David" w:hint="cs"/>
          <w:rtl/>
        </w:rPr>
        <w:tab/>
        <w:t xml:space="preserve">אנחנו ביקשנו לא שתיים, אלא אפשרות לשלוש ישיבות בין 15 באוגוסט ל-1 בספטמבר. שתי ישיבות כבר נקבעו ואושרו, וישיבה אחת </w:t>
      </w:r>
      <w:proofErr w:type="spellStart"/>
      <w:r w:rsidRPr="008B08DE">
        <w:rPr>
          <w:rFonts w:cs="David" w:hint="cs"/>
          <w:rtl/>
        </w:rPr>
        <w:t>אופציונלית</w:t>
      </w:r>
      <w:proofErr w:type="spellEnd"/>
      <w:r w:rsidRPr="008B08DE">
        <w:rPr>
          <w:rFonts w:cs="David" w:hint="cs"/>
          <w:rtl/>
        </w:rPr>
        <w:t xml:space="preserve"> כדי שהוועדה תוכל להגיב לכל מיני אירועים שקשורים לפתיחת שנת הלימודים. אנחנו מבקשים ששלוש הישיבות האלה </w:t>
      </w:r>
      <w:proofErr w:type="spellStart"/>
      <w:r w:rsidRPr="008B08DE">
        <w:rPr>
          <w:rFonts w:cs="David" w:hint="cs"/>
          <w:rtl/>
        </w:rPr>
        <w:t>יוחרגו</w:t>
      </w:r>
      <w:proofErr w:type="spellEnd"/>
      <w:r w:rsidRPr="008B08DE">
        <w:rPr>
          <w:rFonts w:cs="David" w:hint="cs"/>
          <w:rtl/>
        </w:rPr>
        <w:t xml:space="preserve"> גם מ-12 הישיבות האחרות.</w:t>
      </w:r>
    </w:p>
    <w:p w14:paraId="617CC0BB" w14:textId="77777777" w:rsidR="008B08DE" w:rsidRPr="008B08DE" w:rsidRDefault="008B08DE" w:rsidP="008B08DE">
      <w:pPr>
        <w:bidi/>
        <w:jc w:val="both"/>
        <w:rPr>
          <w:rFonts w:cs="David" w:hint="cs"/>
          <w:rtl/>
        </w:rPr>
      </w:pPr>
    </w:p>
    <w:p w14:paraId="09FAA193"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6F153D7F" w14:textId="77777777" w:rsidR="008B08DE" w:rsidRPr="008B08DE" w:rsidRDefault="008B08DE" w:rsidP="008B08DE">
      <w:pPr>
        <w:bidi/>
        <w:jc w:val="both"/>
        <w:rPr>
          <w:rFonts w:cs="David" w:hint="cs"/>
          <w:rtl/>
        </w:rPr>
      </w:pPr>
    </w:p>
    <w:p w14:paraId="1CE51AB7" w14:textId="77777777" w:rsidR="008B08DE" w:rsidRPr="008B08DE" w:rsidRDefault="008B08DE" w:rsidP="008B08DE">
      <w:pPr>
        <w:bidi/>
        <w:jc w:val="both"/>
        <w:rPr>
          <w:rFonts w:cs="David" w:hint="cs"/>
          <w:rtl/>
        </w:rPr>
      </w:pPr>
      <w:r w:rsidRPr="008B08DE">
        <w:rPr>
          <w:rFonts w:cs="David" w:hint="cs"/>
          <w:rtl/>
        </w:rPr>
        <w:tab/>
        <w:t>לגבי הישיבה השלישית יש הסכמה של היושב ראש?</w:t>
      </w:r>
    </w:p>
    <w:p w14:paraId="1C3E8F69" w14:textId="77777777" w:rsidR="008B08DE" w:rsidRPr="008B08DE" w:rsidRDefault="008B08DE" w:rsidP="008B08DE">
      <w:pPr>
        <w:bidi/>
        <w:jc w:val="both"/>
        <w:rPr>
          <w:rFonts w:cs="David" w:hint="cs"/>
          <w:rtl/>
        </w:rPr>
      </w:pPr>
    </w:p>
    <w:p w14:paraId="27107A13" w14:textId="77777777" w:rsidR="008B08DE" w:rsidRPr="008B08DE" w:rsidRDefault="008B08DE" w:rsidP="008B08DE">
      <w:pPr>
        <w:bidi/>
        <w:jc w:val="both"/>
        <w:rPr>
          <w:rFonts w:cs="David" w:hint="cs"/>
          <w:u w:val="single"/>
          <w:rtl/>
        </w:rPr>
      </w:pPr>
      <w:proofErr w:type="spellStart"/>
      <w:r w:rsidRPr="008B08DE">
        <w:rPr>
          <w:rFonts w:cs="David" w:hint="cs"/>
          <w:u w:val="single"/>
          <w:rtl/>
        </w:rPr>
        <w:t>מוחמד</w:t>
      </w:r>
      <w:proofErr w:type="spellEnd"/>
      <w:r w:rsidRPr="008B08DE">
        <w:rPr>
          <w:rFonts w:cs="David" w:hint="cs"/>
          <w:u w:val="single"/>
          <w:rtl/>
        </w:rPr>
        <w:t xml:space="preserve"> </w:t>
      </w:r>
      <w:proofErr w:type="spellStart"/>
      <w:r w:rsidRPr="008B08DE">
        <w:rPr>
          <w:rFonts w:cs="David" w:hint="cs"/>
          <w:u w:val="single"/>
          <w:rtl/>
        </w:rPr>
        <w:t>שמייה</w:t>
      </w:r>
      <w:proofErr w:type="spellEnd"/>
      <w:r w:rsidRPr="008B08DE">
        <w:rPr>
          <w:rFonts w:cs="David" w:hint="cs"/>
          <w:u w:val="single"/>
          <w:rtl/>
        </w:rPr>
        <w:t>:</w:t>
      </w:r>
    </w:p>
    <w:p w14:paraId="3E27F6F4" w14:textId="77777777" w:rsidR="008B08DE" w:rsidRPr="008B08DE" w:rsidRDefault="008B08DE" w:rsidP="008B08DE">
      <w:pPr>
        <w:bidi/>
        <w:jc w:val="both"/>
        <w:rPr>
          <w:rFonts w:cs="David" w:hint="cs"/>
          <w:rtl/>
        </w:rPr>
      </w:pPr>
    </w:p>
    <w:p w14:paraId="1E39D67E" w14:textId="77777777" w:rsidR="008B08DE" w:rsidRPr="008B08DE" w:rsidRDefault="008B08DE" w:rsidP="008B08DE">
      <w:pPr>
        <w:bidi/>
        <w:jc w:val="both"/>
        <w:rPr>
          <w:rFonts w:cs="David" w:hint="cs"/>
          <w:rtl/>
        </w:rPr>
      </w:pPr>
      <w:r w:rsidRPr="008B08DE">
        <w:rPr>
          <w:rFonts w:cs="David" w:hint="cs"/>
          <w:rtl/>
        </w:rPr>
        <w:tab/>
        <w:t>עקרונית זה מאושר, ואנחנו נערכנו.</w:t>
      </w:r>
    </w:p>
    <w:p w14:paraId="2BE6702C" w14:textId="77777777" w:rsidR="008B08DE" w:rsidRPr="008B08DE" w:rsidRDefault="008B08DE" w:rsidP="008B08DE">
      <w:pPr>
        <w:bidi/>
        <w:jc w:val="both"/>
        <w:rPr>
          <w:rFonts w:cs="David" w:hint="cs"/>
          <w:rtl/>
        </w:rPr>
      </w:pPr>
    </w:p>
    <w:p w14:paraId="426A1E01"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7C0DD3EB" w14:textId="77777777" w:rsidR="008B08DE" w:rsidRPr="008B08DE" w:rsidRDefault="008B08DE" w:rsidP="008B08DE">
      <w:pPr>
        <w:bidi/>
        <w:jc w:val="both"/>
        <w:rPr>
          <w:rFonts w:cs="David" w:hint="cs"/>
          <w:rtl/>
        </w:rPr>
      </w:pPr>
    </w:p>
    <w:p w14:paraId="3987CA1E" w14:textId="77777777" w:rsidR="008B08DE" w:rsidRPr="008B08DE" w:rsidRDefault="008B08DE" w:rsidP="008B08DE">
      <w:pPr>
        <w:bidi/>
        <w:jc w:val="both"/>
        <w:rPr>
          <w:rFonts w:cs="David" w:hint="cs"/>
          <w:rtl/>
        </w:rPr>
      </w:pPr>
      <w:r w:rsidRPr="008B08DE">
        <w:rPr>
          <w:rFonts w:cs="David" w:hint="cs"/>
          <w:rtl/>
        </w:rPr>
        <w:tab/>
        <w:t>לשלוש?</w:t>
      </w:r>
    </w:p>
    <w:p w14:paraId="2961C288" w14:textId="77777777" w:rsidR="008B08DE" w:rsidRPr="008B08DE" w:rsidRDefault="008B08DE" w:rsidP="008B08DE">
      <w:pPr>
        <w:bidi/>
        <w:jc w:val="both"/>
        <w:rPr>
          <w:rFonts w:cs="David" w:hint="cs"/>
          <w:rtl/>
        </w:rPr>
      </w:pPr>
    </w:p>
    <w:p w14:paraId="2670A8E2" w14:textId="77777777" w:rsidR="008B08DE" w:rsidRPr="008B08DE" w:rsidRDefault="008B08DE" w:rsidP="008B08DE">
      <w:pPr>
        <w:bidi/>
        <w:jc w:val="both"/>
        <w:rPr>
          <w:rFonts w:cs="David"/>
          <w:u w:val="single"/>
        </w:rPr>
      </w:pPr>
      <w:proofErr w:type="spellStart"/>
      <w:r w:rsidRPr="008B08DE">
        <w:rPr>
          <w:rFonts w:cs="David" w:hint="cs"/>
          <w:u w:val="single"/>
          <w:rtl/>
        </w:rPr>
        <w:t>מוחמד</w:t>
      </w:r>
      <w:proofErr w:type="spellEnd"/>
      <w:r w:rsidRPr="008B08DE">
        <w:rPr>
          <w:rFonts w:cs="David" w:hint="cs"/>
          <w:u w:val="single"/>
          <w:rtl/>
        </w:rPr>
        <w:t xml:space="preserve"> </w:t>
      </w:r>
      <w:proofErr w:type="spellStart"/>
      <w:r w:rsidRPr="008B08DE">
        <w:rPr>
          <w:rFonts w:cs="David" w:hint="cs"/>
          <w:u w:val="single"/>
          <w:rtl/>
        </w:rPr>
        <w:t>שמייה</w:t>
      </w:r>
      <w:proofErr w:type="spellEnd"/>
      <w:r w:rsidRPr="008B08DE">
        <w:rPr>
          <w:rFonts w:cs="David" w:hint="cs"/>
          <w:u w:val="single"/>
          <w:rtl/>
        </w:rPr>
        <w:t>:</w:t>
      </w:r>
    </w:p>
    <w:p w14:paraId="4B0BB8E6" w14:textId="77777777" w:rsidR="008B08DE" w:rsidRPr="008B08DE" w:rsidRDefault="008B08DE" w:rsidP="008B08DE">
      <w:pPr>
        <w:bidi/>
        <w:jc w:val="both"/>
        <w:rPr>
          <w:rFonts w:cs="David" w:hint="cs"/>
          <w:rtl/>
        </w:rPr>
      </w:pPr>
    </w:p>
    <w:p w14:paraId="1BC11E62" w14:textId="77777777" w:rsidR="008B08DE" w:rsidRPr="008B08DE" w:rsidRDefault="008B08DE" w:rsidP="008B08DE">
      <w:pPr>
        <w:bidi/>
        <w:jc w:val="both"/>
        <w:rPr>
          <w:rFonts w:cs="David" w:hint="cs"/>
          <w:rtl/>
        </w:rPr>
      </w:pPr>
      <w:r w:rsidRPr="008B08DE">
        <w:rPr>
          <w:rFonts w:cs="David" w:hint="cs"/>
          <w:rtl/>
        </w:rPr>
        <w:tab/>
        <w:t>כן.</w:t>
      </w:r>
    </w:p>
    <w:p w14:paraId="5AB74C5F" w14:textId="77777777" w:rsidR="008B08DE" w:rsidRPr="008B08DE" w:rsidRDefault="008B08DE" w:rsidP="008B08DE">
      <w:pPr>
        <w:bidi/>
        <w:jc w:val="both"/>
        <w:rPr>
          <w:rFonts w:cs="David" w:hint="cs"/>
          <w:rtl/>
        </w:rPr>
      </w:pPr>
    </w:p>
    <w:p w14:paraId="44F9D03F"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3EB6E4C4" w14:textId="77777777" w:rsidR="008B08DE" w:rsidRPr="008B08DE" w:rsidRDefault="008B08DE" w:rsidP="008B08DE">
      <w:pPr>
        <w:bidi/>
        <w:jc w:val="both"/>
        <w:rPr>
          <w:rFonts w:cs="David" w:hint="cs"/>
          <w:u w:val="single"/>
          <w:rtl/>
        </w:rPr>
      </w:pPr>
    </w:p>
    <w:p w14:paraId="097311EB" w14:textId="77777777" w:rsidR="008B08DE" w:rsidRPr="008B08DE" w:rsidRDefault="008B08DE" w:rsidP="008B08DE">
      <w:pPr>
        <w:bidi/>
        <w:jc w:val="both"/>
        <w:rPr>
          <w:rFonts w:cs="David" w:hint="cs"/>
          <w:rtl/>
        </w:rPr>
      </w:pPr>
      <w:r w:rsidRPr="008B08DE">
        <w:rPr>
          <w:rFonts w:cs="David" w:hint="cs"/>
          <w:rtl/>
        </w:rPr>
        <w:tab/>
        <w:t>הישיבה האחרונה, מדובר על יום לפני פתיחת שנת הלימודים.</w:t>
      </w:r>
    </w:p>
    <w:p w14:paraId="1E830844" w14:textId="77777777" w:rsidR="008B08DE" w:rsidRPr="008B08DE" w:rsidRDefault="008B08DE" w:rsidP="008B08DE">
      <w:pPr>
        <w:bidi/>
        <w:jc w:val="both"/>
        <w:rPr>
          <w:rFonts w:cs="David" w:hint="cs"/>
          <w:rtl/>
        </w:rPr>
      </w:pPr>
    </w:p>
    <w:p w14:paraId="23E0CC68"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020E7200" w14:textId="77777777" w:rsidR="008B08DE" w:rsidRPr="008B08DE" w:rsidRDefault="008B08DE" w:rsidP="008B08DE">
      <w:pPr>
        <w:bidi/>
        <w:jc w:val="both"/>
        <w:rPr>
          <w:rFonts w:cs="David" w:hint="cs"/>
          <w:rtl/>
        </w:rPr>
      </w:pPr>
    </w:p>
    <w:p w14:paraId="7F3810A9" w14:textId="77777777" w:rsidR="008B08DE" w:rsidRPr="008B08DE" w:rsidRDefault="008B08DE" w:rsidP="008B08DE">
      <w:pPr>
        <w:bidi/>
        <w:jc w:val="both"/>
        <w:rPr>
          <w:rFonts w:cs="David" w:hint="cs"/>
          <w:rtl/>
        </w:rPr>
      </w:pPr>
      <w:r w:rsidRPr="008B08DE">
        <w:rPr>
          <w:rFonts w:cs="David" w:hint="cs"/>
          <w:rtl/>
        </w:rPr>
        <w:tab/>
        <w:t>הם לא חרגו מ-12 הישיבות, זה קשור - - -</w:t>
      </w:r>
    </w:p>
    <w:p w14:paraId="24E4191C" w14:textId="77777777" w:rsidR="008B08DE" w:rsidRPr="008B08DE" w:rsidRDefault="008B08DE" w:rsidP="008B08DE">
      <w:pPr>
        <w:bidi/>
        <w:jc w:val="both"/>
        <w:rPr>
          <w:rFonts w:cs="David" w:hint="cs"/>
          <w:rtl/>
        </w:rPr>
      </w:pPr>
    </w:p>
    <w:p w14:paraId="5DA41F5C"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7C54049A" w14:textId="77777777" w:rsidR="008B08DE" w:rsidRPr="008B08DE" w:rsidRDefault="008B08DE" w:rsidP="008B08DE">
      <w:pPr>
        <w:bidi/>
        <w:jc w:val="both"/>
        <w:rPr>
          <w:rFonts w:cs="David" w:hint="cs"/>
          <w:u w:val="single"/>
          <w:rtl/>
        </w:rPr>
      </w:pPr>
    </w:p>
    <w:p w14:paraId="3E4195A3" w14:textId="77777777" w:rsidR="008B08DE" w:rsidRPr="008B08DE" w:rsidRDefault="008B08DE" w:rsidP="008B08DE">
      <w:pPr>
        <w:bidi/>
        <w:jc w:val="both"/>
        <w:rPr>
          <w:rFonts w:cs="David" w:hint="cs"/>
          <w:rtl/>
        </w:rPr>
      </w:pPr>
      <w:r w:rsidRPr="008B08DE">
        <w:rPr>
          <w:rFonts w:cs="David" w:hint="cs"/>
          <w:rtl/>
        </w:rPr>
        <w:tab/>
        <w:t xml:space="preserve"> זה משהו אחר. זאת בקשה אחרת.</w:t>
      </w:r>
    </w:p>
    <w:p w14:paraId="75165445" w14:textId="77777777" w:rsidR="008B08DE" w:rsidRPr="008B08DE" w:rsidRDefault="008B08DE" w:rsidP="008B08DE">
      <w:pPr>
        <w:bidi/>
        <w:jc w:val="both"/>
        <w:rPr>
          <w:rFonts w:cs="David" w:hint="cs"/>
          <w:rtl/>
        </w:rPr>
      </w:pPr>
    </w:p>
    <w:p w14:paraId="74ABD4E6" w14:textId="77777777" w:rsidR="008B08DE" w:rsidRPr="008B08DE" w:rsidRDefault="008B08DE" w:rsidP="008B08DE">
      <w:pPr>
        <w:bidi/>
        <w:jc w:val="both"/>
        <w:rPr>
          <w:rFonts w:cs="David"/>
          <w:u w:val="single"/>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7F1362E1" w14:textId="77777777" w:rsidR="008B08DE" w:rsidRPr="008B08DE" w:rsidRDefault="008B08DE" w:rsidP="008B08DE">
      <w:pPr>
        <w:bidi/>
        <w:jc w:val="both"/>
        <w:rPr>
          <w:rFonts w:cs="David" w:hint="cs"/>
          <w:u w:val="single"/>
          <w:rtl/>
        </w:rPr>
      </w:pPr>
    </w:p>
    <w:p w14:paraId="25C53E29" w14:textId="77777777" w:rsidR="008B08DE" w:rsidRPr="008B08DE" w:rsidRDefault="008B08DE" w:rsidP="008B08DE">
      <w:pPr>
        <w:bidi/>
        <w:jc w:val="both"/>
        <w:rPr>
          <w:rFonts w:cs="David" w:hint="cs"/>
          <w:rtl/>
        </w:rPr>
      </w:pPr>
      <w:r w:rsidRPr="008B08DE">
        <w:rPr>
          <w:rFonts w:cs="David" w:hint="cs"/>
          <w:rtl/>
        </w:rPr>
        <w:tab/>
        <w:t xml:space="preserve"> אנחנו מבקשים ששלוש הישיבות האלה שקשורות בפתיחת שנת הלימודים </w:t>
      </w:r>
      <w:proofErr w:type="spellStart"/>
      <w:r w:rsidRPr="008B08DE">
        <w:rPr>
          <w:rFonts w:cs="David" w:hint="cs"/>
          <w:rtl/>
        </w:rPr>
        <w:t>יוחרגו</w:t>
      </w:r>
      <w:proofErr w:type="spellEnd"/>
      <w:r w:rsidRPr="008B08DE">
        <w:rPr>
          <w:rFonts w:cs="David" w:hint="cs"/>
          <w:rtl/>
        </w:rPr>
        <w:t xml:space="preserve"> מ-12 הישיבות האלה.</w:t>
      </w:r>
    </w:p>
    <w:p w14:paraId="1AEE7E71" w14:textId="77777777" w:rsidR="008B08DE" w:rsidRPr="008B08DE" w:rsidRDefault="008B08DE" w:rsidP="008B08DE">
      <w:pPr>
        <w:bidi/>
        <w:jc w:val="both"/>
        <w:rPr>
          <w:rFonts w:cs="David" w:hint="cs"/>
          <w:rtl/>
        </w:rPr>
      </w:pPr>
    </w:p>
    <w:p w14:paraId="4A757CD5"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1842D1AC" w14:textId="77777777" w:rsidR="008B08DE" w:rsidRPr="008B08DE" w:rsidRDefault="008B08DE" w:rsidP="008B08DE">
      <w:pPr>
        <w:bidi/>
        <w:jc w:val="both"/>
        <w:rPr>
          <w:rFonts w:cs="David" w:hint="cs"/>
          <w:rtl/>
        </w:rPr>
      </w:pPr>
    </w:p>
    <w:p w14:paraId="5672623D" w14:textId="77777777" w:rsidR="008B08DE" w:rsidRPr="008B08DE" w:rsidRDefault="008B08DE" w:rsidP="008B08DE">
      <w:pPr>
        <w:bidi/>
        <w:jc w:val="both"/>
        <w:rPr>
          <w:rFonts w:cs="David" w:hint="cs"/>
          <w:rtl/>
        </w:rPr>
      </w:pPr>
      <w:r w:rsidRPr="008B08DE">
        <w:rPr>
          <w:rFonts w:cs="David" w:hint="cs"/>
          <w:rtl/>
        </w:rPr>
        <w:tab/>
        <w:t>למה?</w:t>
      </w:r>
    </w:p>
    <w:p w14:paraId="7D2FA52F" w14:textId="77777777" w:rsidR="008B08DE" w:rsidRPr="008B08DE" w:rsidRDefault="008B08DE" w:rsidP="008B08DE">
      <w:pPr>
        <w:bidi/>
        <w:jc w:val="both"/>
        <w:rPr>
          <w:rFonts w:cs="David" w:hint="cs"/>
          <w:rtl/>
        </w:rPr>
      </w:pPr>
    </w:p>
    <w:p w14:paraId="27E0F2EA" w14:textId="77777777" w:rsidR="008B08DE" w:rsidRPr="008B08DE" w:rsidRDefault="008B08DE" w:rsidP="008B08DE">
      <w:pPr>
        <w:bidi/>
        <w:jc w:val="both"/>
        <w:rPr>
          <w:rFonts w:cs="David"/>
          <w:u w:val="single"/>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7BD3B1C7" w14:textId="77777777" w:rsidR="008B08DE" w:rsidRPr="008B08DE" w:rsidRDefault="008B08DE" w:rsidP="008B08DE">
      <w:pPr>
        <w:bidi/>
        <w:jc w:val="both"/>
        <w:rPr>
          <w:rFonts w:cs="David" w:hint="cs"/>
          <w:u w:val="single"/>
          <w:rtl/>
        </w:rPr>
      </w:pPr>
    </w:p>
    <w:p w14:paraId="03581708" w14:textId="77777777" w:rsidR="008B08DE" w:rsidRPr="008B08DE" w:rsidRDefault="008B08DE" w:rsidP="008B08DE">
      <w:pPr>
        <w:bidi/>
        <w:jc w:val="both"/>
        <w:rPr>
          <w:rFonts w:cs="David" w:hint="cs"/>
          <w:rtl/>
        </w:rPr>
      </w:pPr>
      <w:r w:rsidRPr="008B08DE">
        <w:rPr>
          <w:rFonts w:cs="David" w:hint="cs"/>
          <w:rtl/>
        </w:rPr>
        <w:tab/>
        <w:t xml:space="preserve"> כי יש לנו עבודה שוטפת. אלה אירועים שקשורים לפתיחת שנת הלימודים </w:t>
      </w:r>
      <w:r w:rsidRPr="008B08DE">
        <w:rPr>
          <w:rFonts w:cs="David"/>
          <w:rtl/>
        </w:rPr>
        <w:t>–</w:t>
      </w:r>
      <w:r w:rsidRPr="008B08DE">
        <w:rPr>
          <w:rFonts w:cs="David" w:hint="cs"/>
          <w:rtl/>
        </w:rPr>
        <w:t xml:space="preserve"> אם יהיו שביתות. יכול להיות שהן לא תתקיימנה. הם קשורים לאירועים הנקודתיים של פתיחת שנת הלימודים. באשקלון יש שביתה או במקום אחר יש הורים כמו למשל אם הורים לא רוצים לפתוח את שנת הלימודים. אגב, כך נהגו כל השנים הקודמות, למיטב זיכרוני. </w:t>
      </w:r>
    </w:p>
    <w:p w14:paraId="65784B92" w14:textId="77777777" w:rsidR="008B08DE" w:rsidRPr="008B08DE" w:rsidRDefault="008B08DE" w:rsidP="008B08DE">
      <w:pPr>
        <w:bidi/>
        <w:jc w:val="both"/>
        <w:rPr>
          <w:rFonts w:cs="David" w:hint="cs"/>
          <w:rtl/>
        </w:rPr>
      </w:pPr>
    </w:p>
    <w:p w14:paraId="52F80CAF" w14:textId="77777777" w:rsidR="008B08DE" w:rsidRDefault="008B08DE" w:rsidP="008B08DE">
      <w:pPr>
        <w:bidi/>
        <w:jc w:val="both"/>
        <w:rPr>
          <w:rFonts w:cs="David" w:hint="cs"/>
          <w:u w:val="single"/>
          <w:rtl/>
        </w:rPr>
      </w:pPr>
    </w:p>
    <w:p w14:paraId="110B7DF4" w14:textId="77777777" w:rsidR="008B08DE" w:rsidRDefault="008B08DE" w:rsidP="008B08DE">
      <w:pPr>
        <w:bidi/>
        <w:jc w:val="both"/>
        <w:rPr>
          <w:rFonts w:cs="David" w:hint="cs"/>
          <w:u w:val="single"/>
          <w:rtl/>
        </w:rPr>
      </w:pPr>
    </w:p>
    <w:p w14:paraId="00EBAE18" w14:textId="77777777" w:rsidR="008B08DE" w:rsidRDefault="008B08DE" w:rsidP="008B08DE">
      <w:pPr>
        <w:bidi/>
        <w:jc w:val="both"/>
        <w:rPr>
          <w:rFonts w:cs="David" w:hint="cs"/>
          <w:u w:val="single"/>
          <w:rtl/>
        </w:rPr>
      </w:pPr>
    </w:p>
    <w:p w14:paraId="6C8287E3" w14:textId="77777777" w:rsidR="008B08DE" w:rsidRDefault="008B08DE" w:rsidP="008B08DE">
      <w:pPr>
        <w:bidi/>
        <w:jc w:val="both"/>
        <w:rPr>
          <w:rFonts w:cs="David" w:hint="cs"/>
          <w:u w:val="single"/>
          <w:rtl/>
        </w:rPr>
      </w:pPr>
    </w:p>
    <w:p w14:paraId="66A40002" w14:textId="77777777" w:rsidR="008B08DE" w:rsidRDefault="008B08DE" w:rsidP="008B08DE">
      <w:pPr>
        <w:bidi/>
        <w:jc w:val="both"/>
        <w:rPr>
          <w:rFonts w:cs="David" w:hint="cs"/>
          <w:u w:val="single"/>
          <w:rtl/>
        </w:rPr>
      </w:pPr>
    </w:p>
    <w:p w14:paraId="3CA12B5D" w14:textId="77777777" w:rsidR="008B08DE" w:rsidRDefault="008B08DE" w:rsidP="008B08DE">
      <w:pPr>
        <w:bidi/>
        <w:jc w:val="both"/>
        <w:rPr>
          <w:rFonts w:cs="David" w:hint="cs"/>
          <w:u w:val="single"/>
          <w:rtl/>
        </w:rPr>
      </w:pPr>
    </w:p>
    <w:p w14:paraId="0E095213"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169E5ABA" w14:textId="77777777" w:rsidR="008B08DE" w:rsidRPr="008B08DE" w:rsidRDefault="008B08DE" w:rsidP="008B08DE">
      <w:pPr>
        <w:bidi/>
        <w:jc w:val="both"/>
        <w:rPr>
          <w:rFonts w:cs="David" w:hint="cs"/>
          <w:rtl/>
        </w:rPr>
      </w:pPr>
    </w:p>
    <w:p w14:paraId="540B5169" w14:textId="77777777" w:rsidR="008B08DE" w:rsidRPr="008B08DE" w:rsidRDefault="008B08DE" w:rsidP="008B08DE">
      <w:pPr>
        <w:bidi/>
        <w:jc w:val="both"/>
        <w:rPr>
          <w:rFonts w:cs="David" w:hint="cs"/>
          <w:rtl/>
        </w:rPr>
      </w:pPr>
      <w:r w:rsidRPr="008B08DE">
        <w:rPr>
          <w:rFonts w:cs="David" w:hint="cs"/>
          <w:rtl/>
        </w:rPr>
        <w:tab/>
        <w:t xml:space="preserve">נראה לי שזאת בהחלט הצעה סבירה. אני מביא את ההצעה הבאה: לא יתקיימו יותר מ-12 ישיבות, אלא אם כן יושב ראש יאשר ישיבה נוספת. ישיבות ועדת משנה וסיורים ייחשבו כישיבה, לצורך המניין; לוועדת החינוך יאפשרו 15 ישיבות ולא 12; ועל הוועדות </w:t>
      </w:r>
      <w:r w:rsidRPr="008B08DE">
        <w:rPr>
          <w:rFonts w:cs="David"/>
          <w:rtl/>
        </w:rPr>
        <w:t>–</w:t>
      </w:r>
      <w:r w:rsidRPr="008B08DE">
        <w:rPr>
          <w:rFonts w:cs="David" w:hint="cs"/>
          <w:rtl/>
        </w:rPr>
        <w:t xml:space="preserve"> חוץ וביטחון, כספים וחוקה, לא יחולו מגבלות של מספר הישיבות. </w:t>
      </w:r>
    </w:p>
    <w:p w14:paraId="513EF9B1" w14:textId="77777777" w:rsidR="008B08DE" w:rsidRPr="008B08DE" w:rsidRDefault="008B08DE" w:rsidP="008B08DE">
      <w:pPr>
        <w:bidi/>
        <w:jc w:val="both"/>
        <w:rPr>
          <w:rFonts w:cs="David" w:hint="cs"/>
          <w:rtl/>
        </w:rPr>
      </w:pPr>
    </w:p>
    <w:p w14:paraId="77FDDF41" w14:textId="77777777" w:rsidR="008B08DE" w:rsidRPr="008B08DE" w:rsidRDefault="008B08DE" w:rsidP="008B08DE">
      <w:pPr>
        <w:bidi/>
        <w:jc w:val="both"/>
        <w:rPr>
          <w:rFonts w:cs="David" w:hint="cs"/>
          <w:rtl/>
        </w:rPr>
      </w:pPr>
      <w:r w:rsidRPr="008B08DE">
        <w:rPr>
          <w:rFonts w:cs="David" w:hint="cs"/>
          <w:rtl/>
        </w:rPr>
        <w:tab/>
        <w:t>שנית, בשבועיים האחרונים של אוגוסט, מ-16 באוגוסט עד 31 באוגוסט, לא יתקיימו ישיבות, אלא אם כן באישור מיוחד של יושב ראש הכנסת ובהיערכות מיוחדת. יחד עם זאת מאושרות מראש שלוש ישיבות בתקופה הזאת. לא בטוח שכולן יתקיימו במשכן.</w:t>
      </w:r>
    </w:p>
    <w:p w14:paraId="616AA64A" w14:textId="77777777" w:rsidR="008B08DE" w:rsidRPr="008B08DE" w:rsidRDefault="008B08DE" w:rsidP="008B08DE">
      <w:pPr>
        <w:bidi/>
        <w:jc w:val="both"/>
        <w:rPr>
          <w:rFonts w:cs="David" w:hint="cs"/>
          <w:rtl/>
        </w:rPr>
      </w:pPr>
    </w:p>
    <w:p w14:paraId="537A5174" w14:textId="77777777" w:rsidR="008B08DE" w:rsidRPr="008B08DE" w:rsidRDefault="008B08DE" w:rsidP="008B08DE">
      <w:pPr>
        <w:bidi/>
        <w:jc w:val="both"/>
        <w:rPr>
          <w:rFonts w:cs="David" w:hint="cs"/>
          <w:u w:val="single"/>
          <w:rtl/>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1693B08D" w14:textId="77777777" w:rsidR="008B08DE" w:rsidRPr="008B08DE" w:rsidRDefault="008B08DE" w:rsidP="008B08DE">
      <w:pPr>
        <w:bidi/>
        <w:jc w:val="both"/>
        <w:rPr>
          <w:rFonts w:cs="David" w:hint="cs"/>
          <w:u w:val="single"/>
          <w:rtl/>
        </w:rPr>
      </w:pPr>
    </w:p>
    <w:p w14:paraId="3AE8C9CB" w14:textId="77777777" w:rsidR="008B08DE" w:rsidRPr="008B08DE" w:rsidRDefault="008B08DE" w:rsidP="008B08DE">
      <w:pPr>
        <w:bidi/>
        <w:jc w:val="both"/>
        <w:rPr>
          <w:rFonts w:cs="David" w:hint="cs"/>
          <w:rtl/>
        </w:rPr>
      </w:pPr>
      <w:r w:rsidRPr="008B08DE">
        <w:rPr>
          <w:rFonts w:cs="David" w:hint="cs"/>
          <w:rtl/>
        </w:rPr>
        <w:tab/>
        <w:t>כן, אנחנו בתיאום עם המנכ"ל.</w:t>
      </w:r>
    </w:p>
    <w:p w14:paraId="0F924FE9" w14:textId="77777777" w:rsidR="008B08DE" w:rsidRPr="008B08DE" w:rsidRDefault="008B08DE" w:rsidP="008B08DE">
      <w:pPr>
        <w:bidi/>
        <w:jc w:val="both"/>
        <w:rPr>
          <w:rFonts w:cs="David" w:hint="cs"/>
          <w:rtl/>
        </w:rPr>
      </w:pPr>
    </w:p>
    <w:p w14:paraId="7B1044FB"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3A3338E3" w14:textId="77777777" w:rsidR="008B08DE" w:rsidRPr="008B08DE" w:rsidRDefault="008B08DE" w:rsidP="008B08DE">
      <w:pPr>
        <w:bidi/>
        <w:jc w:val="both"/>
        <w:rPr>
          <w:rFonts w:cs="David" w:hint="cs"/>
          <w:rtl/>
        </w:rPr>
      </w:pPr>
    </w:p>
    <w:p w14:paraId="5A1A1EED" w14:textId="77777777" w:rsidR="008B08DE" w:rsidRPr="008B08DE" w:rsidRDefault="008B08DE" w:rsidP="008B08DE">
      <w:pPr>
        <w:bidi/>
        <w:jc w:val="both"/>
        <w:rPr>
          <w:rFonts w:cs="David" w:hint="cs"/>
          <w:rtl/>
        </w:rPr>
      </w:pPr>
      <w:r w:rsidRPr="008B08DE">
        <w:rPr>
          <w:rFonts w:cs="David" w:hint="cs"/>
          <w:rtl/>
        </w:rPr>
        <w:tab/>
        <w:t>אולי חלק יהיו בסיורים בכלל, אבל זה לפי שיקול דעתכם.</w:t>
      </w:r>
    </w:p>
    <w:p w14:paraId="3721485C" w14:textId="77777777" w:rsidR="008B08DE" w:rsidRPr="008B08DE" w:rsidRDefault="008B08DE" w:rsidP="008B08DE">
      <w:pPr>
        <w:bidi/>
        <w:jc w:val="both"/>
        <w:rPr>
          <w:rFonts w:cs="David" w:hint="cs"/>
          <w:rtl/>
        </w:rPr>
      </w:pPr>
    </w:p>
    <w:p w14:paraId="12E1B83B" w14:textId="77777777" w:rsidR="008B08DE" w:rsidRPr="008B08DE" w:rsidRDefault="008B08DE" w:rsidP="008B08DE">
      <w:pPr>
        <w:bidi/>
        <w:ind w:firstLine="567"/>
        <w:jc w:val="both"/>
        <w:rPr>
          <w:rFonts w:cs="David" w:hint="cs"/>
          <w:rtl/>
        </w:rPr>
      </w:pPr>
      <w:r w:rsidRPr="008B08DE">
        <w:rPr>
          <w:rFonts w:cs="David" w:hint="cs"/>
          <w:rtl/>
        </w:rPr>
        <w:t>דבר שלישי, כינוס ישיבה ידרוש הודעה של שלושה ימים מראש.</w:t>
      </w:r>
    </w:p>
    <w:p w14:paraId="78657BDB" w14:textId="77777777" w:rsidR="008B08DE" w:rsidRPr="008B08DE" w:rsidRDefault="008B08DE" w:rsidP="008B08DE">
      <w:pPr>
        <w:bidi/>
        <w:jc w:val="both"/>
        <w:rPr>
          <w:rFonts w:cs="David" w:hint="cs"/>
          <w:rtl/>
        </w:rPr>
      </w:pPr>
    </w:p>
    <w:p w14:paraId="684D8B40" w14:textId="77777777" w:rsidR="008B08DE" w:rsidRPr="008B08DE" w:rsidRDefault="008B08DE" w:rsidP="008B08DE">
      <w:pPr>
        <w:bidi/>
        <w:jc w:val="both"/>
        <w:rPr>
          <w:rFonts w:cs="David" w:hint="cs"/>
          <w:rtl/>
        </w:rPr>
      </w:pPr>
      <w:r w:rsidRPr="008B08DE">
        <w:rPr>
          <w:rFonts w:cs="David" w:hint="cs"/>
          <w:u w:val="single"/>
          <w:rtl/>
        </w:rPr>
        <w:t>אחמד טיבי:</w:t>
      </w:r>
    </w:p>
    <w:p w14:paraId="01E3F87C" w14:textId="77777777" w:rsidR="008B08DE" w:rsidRPr="008B08DE" w:rsidRDefault="008B08DE" w:rsidP="008B08DE">
      <w:pPr>
        <w:bidi/>
        <w:jc w:val="both"/>
        <w:rPr>
          <w:rFonts w:cs="David" w:hint="cs"/>
          <w:rtl/>
        </w:rPr>
      </w:pPr>
    </w:p>
    <w:p w14:paraId="21C0658C" w14:textId="77777777" w:rsidR="008B08DE" w:rsidRPr="008B08DE" w:rsidRDefault="008B08DE" w:rsidP="008B08DE">
      <w:pPr>
        <w:bidi/>
        <w:jc w:val="both"/>
        <w:rPr>
          <w:rFonts w:cs="David" w:hint="cs"/>
          <w:rtl/>
        </w:rPr>
      </w:pPr>
      <w:r w:rsidRPr="008B08DE">
        <w:rPr>
          <w:rFonts w:cs="David" w:hint="cs"/>
          <w:rtl/>
        </w:rPr>
        <w:tab/>
        <w:t>אדוני, נגיד שאנחנו אוספים 25 חתימות לכינוס חירום של הכנסת- -</w:t>
      </w:r>
    </w:p>
    <w:p w14:paraId="6D045DB0" w14:textId="77777777" w:rsidR="008B08DE" w:rsidRPr="008B08DE" w:rsidRDefault="008B08DE" w:rsidP="008B08DE">
      <w:pPr>
        <w:bidi/>
        <w:jc w:val="both"/>
        <w:rPr>
          <w:rFonts w:cs="David" w:hint="cs"/>
          <w:rtl/>
        </w:rPr>
      </w:pPr>
    </w:p>
    <w:p w14:paraId="5B8B11C3"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0135442E" w14:textId="77777777" w:rsidR="008B08DE" w:rsidRPr="008B08DE" w:rsidRDefault="008B08DE" w:rsidP="008B08DE">
      <w:pPr>
        <w:bidi/>
        <w:jc w:val="both"/>
        <w:rPr>
          <w:rFonts w:cs="David" w:hint="cs"/>
          <w:u w:val="single"/>
          <w:rtl/>
        </w:rPr>
      </w:pPr>
    </w:p>
    <w:p w14:paraId="7385401F" w14:textId="77777777" w:rsidR="008B08DE" w:rsidRPr="008B08DE" w:rsidRDefault="008B08DE" w:rsidP="008B08DE">
      <w:pPr>
        <w:bidi/>
        <w:jc w:val="both"/>
        <w:rPr>
          <w:rFonts w:cs="David" w:hint="cs"/>
          <w:rtl/>
        </w:rPr>
      </w:pPr>
      <w:r w:rsidRPr="008B08DE">
        <w:rPr>
          <w:rFonts w:cs="David" w:hint="cs"/>
          <w:rtl/>
        </w:rPr>
        <w:tab/>
        <w:t xml:space="preserve"> מליאה.</w:t>
      </w:r>
    </w:p>
    <w:p w14:paraId="59F9D3EE" w14:textId="77777777" w:rsidR="008B08DE" w:rsidRPr="008B08DE" w:rsidRDefault="008B08DE" w:rsidP="008B08DE">
      <w:pPr>
        <w:bidi/>
        <w:jc w:val="both"/>
        <w:rPr>
          <w:rFonts w:cs="David" w:hint="cs"/>
          <w:rtl/>
        </w:rPr>
      </w:pPr>
    </w:p>
    <w:p w14:paraId="604441C7" w14:textId="77777777" w:rsidR="008B08DE" w:rsidRPr="008B08DE" w:rsidRDefault="008B08DE" w:rsidP="008B08DE">
      <w:pPr>
        <w:bidi/>
        <w:jc w:val="both"/>
        <w:rPr>
          <w:rFonts w:cs="David" w:hint="cs"/>
          <w:rtl/>
        </w:rPr>
      </w:pPr>
      <w:r w:rsidRPr="008B08DE">
        <w:rPr>
          <w:rFonts w:cs="David" w:hint="cs"/>
          <w:u w:val="single"/>
          <w:rtl/>
        </w:rPr>
        <w:t>אחמד טיבי:</w:t>
      </w:r>
    </w:p>
    <w:p w14:paraId="359C53D9" w14:textId="77777777" w:rsidR="008B08DE" w:rsidRPr="008B08DE" w:rsidRDefault="008B08DE" w:rsidP="008B08DE">
      <w:pPr>
        <w:bidi/>
        <w:jc w:val="both"/>
        <w:rPr>
          <w:rFonts w:cs="David" w:hint="cs"/>
          <w:rtl/>
        </w:rPr>
      </w:pPr>
    </w:p>
    <w:p w14:paraId="49497C88" w14:textId="77777777" w:rsidR="008B08DE" w:rsidRPr="008B08DE" w:rsidRDefault="008B08DE" w:rsidP="008B08DE">
      <w:pPr>
        <w:bidi/>
        <w:jc w:val="both"/>
        <w:rPr>
          <w:rFonts w:cs="David" w:hint="cs"/>
          <w:rtl/>
        </w:rPr>
      </w:pPr>
      <w:r w:rsidRPr="008B08DE">
        <w:rPr>
          <w:rFonts w:cs="David" w:hint="cs"/>
          <w:rtl/>
        </w:rPr>
        <w:tab/>
        <w:t xml:space="preserve"> כן, כן.</w:t>
      </w:r>
    </w:p>
    <w:p w14:paraId="233B38F0" w14:textId="77777777" w:rsidR="008B08DE" w:rsidRPr="008B08DE" w:rsidRDefault="008B08DE" w:rsidP="008B08DE">
      <w:pPr>
        <w:bidi/>
        <w:jc w:val="both"/>
        <w:rPr>
          <w:rFonts w:cs="David" w:hint="cs"/>
          <w:rtl/>
        </w:rPr>
      </w:pPr>
    </w:p>
    <w:p w14:paraId="32040643"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5F70FF38" w14:textId="77777777" w:rsidR="008B08DE" w:rsidRPr="008B08DE" w:rsidRDefault="008B08DE" w:rsidP="008B08DE">
      <w:pPr>
        <w:bidi/>
        <w:jc w:val="both"/>
        <w:rPr>
          <w:rFonts w:cs="David" w:hint="cs"/>
          <w:u w:val="single"/>
          <w:rtl/>
        </w:rPr>
      </w:pPr>
    </w:p>
    <w:p w14:paraId="0CFC011B" w14:textId="77777777" w:rsidR="008B08DE" w:rsidRPr="008B08DE" w:rsidRDefault="008B08DE" w:rsidP="008B08DE">
      <w:pPr>
        <w:bidi/>
        <w:jc w:val="both"/>
        <w:rPr>
          <w:rFonts w:cs="David" w:hint="cs"/>
          <w:rtl/>
        </w:rPr>
      </w:pPr>
      <w:r w:rsidRPr="008B08DE">
        <w:rPr>
          <w:rFonts w:cs="David" w:hint="cs"/>
          <w:rtl/>
        </w:rPr>
        <w:tab/>
        <w:t xml:space="preserve">זה לא קשור להחלטה הזאת בכלל. זה על פי הכללים הרגילים. </w:t>
      </w:r>
    </w:p>
    <w:p w14:paraId="3AC322A7" w14:textId="77777777" w:rsidR="008B08DE" w:rsidRPr="008B08DE" w:rsidRDefault="008B08DE" w:rsidP="008B08DE">
      <w:pPr>
        <w:bidi/>
        <w:jc w:val="both"/>
        <w:rPr>
          <w:rFonts w:cs="David" w:hint="cs"/>
          <w:rtl/>
        </w:rPr>
      </w:pPr>
    </w:p>
    <w:p w14:paraId="6B154332" w14:textId="77777777" w:rsidR="008B08DE" w:rsidRPr="008B08DE" w:rsidRDefault="008B08DE" w:rsidP="008B08DE">
      <w:pPr>
        <w:bidi/>
        <w:jc w:val="both"/>
        <w:rPr>
          <w:rFonts w:cs="David"/>
          <w:u w:val="single"/>
        </w:rPr>
      </w:pPr>
      <w:r w:rsidRPr="008B08DE">
        <w:rPr>
          <w:rFonts w:cs="David" w:hint="cs"/>
          <w:u w:val="single"/>
          <w:rtl/>
        </w:rPr>
        <w:t xml:space="preserve">זבולון </w:t>
      </w:r>
      <w:proofErr w:type="spellStart"/>
      <w:r w:rsidRPr="008B08DE">
        <w:rPr>
          <w:rFonts w:cs="David" w:hint="cs"/>
          <w:u w:val="single"/>
          <w:rtl/>
        </w:rPr>
        <w:t>אורלב</w:t>
      </w:r>
      <w:proofErr w:type="spellEnd"/>
      <w:r w:rsidRPr="008B08DE">
        <w:rPr>
          <w:rFonts w:cs="David" w:hint="cs"/>
          <w:u w:val="single"/>
          <w:rtl/>
        </w:rPr>
        <w:t>:</w:t>
      </w:r>
    </w:p>
    <w:p w14:paraId="29BFCFE6" w14:textId="77777777" w:rsidR="008B08DE" w:rsidRPr="008B08DE" w:rsidRDefault="008B08DE" w:rsidP="008B08DE">
      <w:pPr>
        <w:bidi/>
        <w:jc w:val="both"/>
        <w:rPr>
          <w:rFonts w:cs="David" w:hint="cs"/>
          <w:u w:val="single"/>
          <w:rtl/>
        </w:rPr>
      </w:pPr>
    </w:p>
    <w:p w14:paraId="3E977269" w14:textId="77777777" w:rsidR="008B08DE" w:rsidRPr="008B08DE" w:rsidRDefault="008B08DE" w:rsidP="008B08DE">
      <w:pPr>
        <w:bidi/>
        <w:jc w:val="both"/>
        <w:rPr>
          <w:rFonts w:cs="David" w:hint="cs"/>
          <w:rtl/>
        </w:rPr>
      </w:pPr>
      <w:r w:rsidRPr="008B08DE">
        <w:rPr>
          <w:rFonts w:cs="David" w:hint="cs"/>
          <w:rtl/>
        </w:rPr>
        <w:tab/>
        <w:t xml:space="preserve"> הישיבות באותם ימים- - -</w:t>
      </w:r>
    </w:p>
    <w:p w14:paraId="530D0767" w14:textId="77777777" w:rsidR="008B08DE" w:rsidRPr="008B08DE" w:rsidRDefault="008B08DE" w:rsidP="008B08DE">
      <w:pPr>
        <w:bidi/>
        <w:jc w:val="both"/>
        <w:rPr>
          <w:rFonts w:cs="David" w:hint="cs"/>
          <w:rtl/>
        </w:rPr>
      </w:pPr>
    </w:p>
    <w:p w14:paraId="35E1CB6B"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324588E9" w14:textId="77777777" w:rsidR="008B08DE" w:rsidRPr="008B08DE" w:rsidRDefault="008B08DE" w:rsidP="008B08DE">
      <w:pPr>
        <w:bidi/>
        <w:jc w:val="both"/>
        <w:rPr>
          <w:rFonts w:cs="David" w:hint="cs"/>
          <w:u w:val="single"/>
          <w:rtl/>
        </w:rPr>
      </w:pPr>
    </w:p>
    <w:p w14:paraId="30A21F99" w14:textId="77777777" w:rsidR="008B08DE" w:rsidRPr="008B08DE" w:rsidRDefault="008B08DE" w:rsidP="008B08DE">
      <w:pPr>
        <w:bidi/>
        <w:jc w:val="both"/>
        <w:rPr>
          <w:rFonts w:cs="David" w:hint="cs"/>
          <w:rtl/>
        </w:rPr>
      </w:pPr>
      <w:r w:rsidRPr="008B08DE">
        <w:rPr>
          <w:rFonts w:cs="David" w:hint="cs"/>
          <w:rtl/>
        </w:rPr>
        <w:tab/>
        <w:t xml:space="preserve"> זה לא קשור.</w:t>
      </w:r>
    </w:p>
    <w:p w14:paraId="56A2F8F6" w14:textId="77777777" w:rsidR="008B08DE" w:rsidRPr="008B08DE" w:rsidRDefault="008B08DE" w:rsidP="008B08DE">
      <w:pPr>
        <w:bidi/>
        <w:jc w:val="both"/>
        <w:rPr>
          <w:rFonts w:cs="David" w:hint="cs"/>
          <w:rtl/>
        </w:rPr>
      </w:pPr>
    </w:p>
    <w:p w14:paraId="4535E10A"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3F071726" w14:textId="77777777" w:rsidR="008B08DE" w:rsidRPr="008B08DE" w:rsidRDefault="008B08DE" w:rsidP="008B08DE">
      <w:pPr>
        <w:bidi/>
        <w:jc w:val="both"/>
        <w:rPr>
          <w:rFonts w:cs="David" w:hint="cs"/>
          <w:rtl/>
        </w:rPr>
      </w:pPr>
    </w:p>
    <w:p w14:paraId="0E0FD078" w14:textId="77777777" w:rsidR="008B08DE" w:rsidRPr="008B08DE" w:rsidRDefault="008B08DE" w:rsidP="008B08DE">
      <w:pPr>
        <w:bidi/>
        <w:jc w:val="both"/>
        <w:rPr>
          <w:rFonts w:cs="David" w:hint="cs"/>
          <w:rtl/>
        </w:rPr>
      </w:pPr>
      <w:r w:rsidRPr="008B08DE">
        <w:rPr>
          <w:rFonts w:cs="David" w:hint="cs"/>
          <w:rtl/>
        </w:rPr>
        <w:tab/>
        <w:t xml:space="preserve">לא, אם באותם ימים ועדה תשב, זה נחשב ב-12. </w:t>
      </w:r>
    </w:p>
    <w:p w14:paraId="0FBD3FE6" w14:textId="77777777" w:rsidR="008B08DE" w:rsidRPr="008B08DE" w:rsidRDefault="008B08DE" w:rsidP="008B08DE">
      <w:pPr>
        <w:bidi/>
        <w:jc w:val="both"/>
        <w:rPr>
          <w:rFonts w:cs="David" w:hint="cs"/>
          <w:rtl/>
        </w:rPr>
      </w:pPr>
    </w:p>
    <w:p w14:paraId="6A4905C9" w14:textId="77777777" w:rsidR="008B08DE" w:rsidRPr="008B08DE" w:rsidRDefault="008B08DE" w:rsidP="008B08DE">
      <w:pPr>
        <w:bidi/>
        <w:jc w:val="both"/>
        <w:rPr>
          <w:rFonts w:cs="David" w:hint="cs"/>
          <w:u w:val="single"/>
          <w:rtl/>
        </w:rPr>
      </w:pPr>
      <w:r w:rsidRPr="008B08DE">
        <w:rPr>
          <w:rFonts w:cs="David" w:hint="cs"/>
          <w:u w:val="single"/>
          <w:rtl/>
        </w:rPr>
        <w:t>איל ינון:</w:t>
      </w:r>
    </w:p>
    <w:p w14:paraId="0E6FE8CF" w14:textId="77777777" w:rsidR="008B08DE" w:rsidRPr="008B08DE" w:rsidRDefault="008B08DE" w:rsidP="008B08DE">
      <w:pPr>
        <w:bidi/>
        <w:jc w:val="both"/>
        <w:rPr>
          <w:rFonts w:cs="David" w:hint="cs"/>
          <w:u w:val="single"/>
          <w:rtl/>
        </w:rPr>
      </w:pPr>
    </w:p>
    <w:p w14:paraId="7642F92E" w14:textId="77777777" w:rsidR="008B08DE" w:rsidRPr="008B08DE" w:rsidRDefault="008B08DE" w:rsidP="008B08DE">
      <w:pPr>
        <w:bidi/>
        <w:jc w:val="both"/>
        <w:rPr>
          <w:rFonts w:cs="David" w:hint="cs"/>
          <w:rtl/>
        </w:rPr>
      </w:pPr>
      <w:r w:rsidRPr="008B08DE">
        <w:rPr>
          <w:rFonts w:cs="David" w:hint="cs"/>
          <w:rtl/>
        </w:rPr>
        <w:tab/>
        <w:t xml:space="preserve">הנוהל לגבי כינוס המליאה הוא הנוהג הרגיל כפי שקבוע בתקנון הכנסת: לבקשת 25 חברי כנסת או לפי בקשת הממשלה. </w:t>
      </w:r>
    </w:p>
    <w:p w14:paraId="025E4B75" w14:textId="77777777" w:rsidR="008B08DE" w:rsidRPr="008B08DE" w:rsidRDefault="008B08DE" w:rsidP="008B08DE">
      <w:pPr>
        <w:bidi/>
        <w:jc w:val="both"/>
        <w:rPr>
          <w:rFonts w:cs="David" w:hint="cs"/>
          <w:rtl/>
        </w:rPr>
      </w:pPr>
    </w:p>
    <w:p w14:paraId="768170C9" w14:textId="77777777" w:rsidR="008B08DE" w:rsidRDefault="008B08DE" w:rsidP="008B08DE">
      <w:pPr>
        <w:bidi/>
        <w:jc w:val="both"/>
        <w:rPr>
          <w:rFonts w:cs="David" w:hint="cs"/>
          <w:u w:val="single"/>
          <w:rtl/>
        </w:rPr>
      </w:pPr>
    </w:p>
    <w:p w14:paraId="5ED0D272" w14:textId="77777777" w:rsidR="008B08DE" w:rsidRDefault="008B08DE" w:rsidP="008B08DE">
      <w:pPr>
        <w:bidi/>
        <w:jc w:val="both"/>
        <w:rPr>
          <w:rFonts w:cs="David" w:hint="cs"/>
          <w:u w:val="single"/>
          <w:rtl/>
        </w:rPr>
      </w:pPr>
    </w:p>
    <w:p w14:paraId="0C2640E6" w14:textId="77777777" w:rsidR="008B08DE" w:rsidRDefault="008B08DE" w:rsidP="008B08DE">
      <w:pPr>
        <w:bidi/>
        <w:jc w:val="both"/>
        <w:rPr>
          <w:rFonts w:cs="David" w:hint="cs"/>
          <w:u w:val="single"/>
          <w:rtl/>
        </w:rPr>
      </w:pPr>
    </w:p>
    <w:p w14:paraId="32947718" w14:textId="77777777" w:rsidR="008B08DE" w:rsidRDefault="008B08DE" w:rsidP="008B08DE">
      <w:pPr>
        <w:bidi/>
        <w:jc w:val="both"/>
        <w:rPr>
          <w:rFonts w:cs="David" w:hint="cs"/>
          <w:u w:val="single"/>
          <w:rtl/>
        </w:rPr>
      </w:pPr>
    </w:p>
    <w:p w14:paraId="04A9AEC3" w14:textId="77777777" w:rsidR="008B08DE" w:rsidRDefault="008B08DE" w:rsidP="008B08DE">
      <w:pPr>
        <w:bidi/>
        <w:jc w:val="both"/>
        <w:rPr>
          <w:rFonts w:cs="David" w:hint="cs"/>
          <w:u w:val="single"/>
          <w:rtl/>
        </w:rPr>
      </w:pPr>
    </w:p>
    <w:p w14:paraId="7CA2168C" w14:textId="77777777" w:rsidR="008B08DE" w:rsidRPr="008B08DE" w:rsidRDefault="008B08DE" w:rsidP="008B08DE">
      <w:pPr>
        <w:bidi/>
        <w:jc w:val="both"/>
        <w:rPr>
          <w:rFonts w:cs="David" w:hint="cs"/>
          <w:rtl/>
        </w:rPr>
      </w:pPr>
      <w:r w:rsidRPr="008B08DE">
        <w:rPr>
          <w:rFonts w:cs="David" w:hint="cs"/>
          <w:u w:val="single"/>
          <w:rtl/>
        </w:rPr>
        <w:t>אחמד טיבי:</w:t>
      </w:r>
    </w:p>
    <w:p w14:paraId="71480366" w14:textId="77777777" w:rsidR="008B08DE" w:rsidRPr="008B08DE" w:rsidRDefault="008B08DE" w:rsidP="008B08DE">
      <w:pPr>
        <w:bidi/>
        <w:jc w:val="both"/>
        <w:rPr>
          <w:rFonts w:cs="David" w:hint="cs"/>
          <w:rtl/>
        </w:rPr>
      </w:pPr>
    </w:p>
    <w:p w14:paraId="72B75AB6" w14:textId="77777777" w:rsidR="008B08DE" w:rsidRPr="008B08DE" w:rsidRDefault="008B08DE" w:rsidP="008B08DE">
      <w:pPr>
        <w:bidi/>
        <w:jc w:val="both"/>
        <w:rPr>
          <w:rFonts w:cs="David" w:hint="cs"/>
          <w:rtl/>
        </w:rPr>
      </w:pPr>
      <w:r w:rsidRPr="008B08DE">
        <w:rPr>
          <w:rFonts w:cs="David" w:hint="cs"/>
          <w:rtl/>
        </w:rPr>
        <w:tab/>
        <w:t xml:space="preserve"> גם בשבועיים האלה?</w:t>
      </w:r>
    </w:p>
    <w:p w14:paraId="7F1FDF4A" w14:textId="77777777" w:rsidR="008B08DE" w:rsidRPr="008B08DE" w:rsidRDefault="008B08DE" w:rsidP="008B08DE">
      <w:pPr>
        <w:bidi/>
        <w:jc w:val="both"/>
        <w:rPr>
          <w:rFonts w:cs="David" w:hint="cs"/>
          <w:rtl/>
        </w:rPr>
      </w:pPr>
    </w:p>
    <w:p w14:paraId="04C61EBC" w14:textId="77777777" w:rsidR="008B08DE" w:rsidRPr="008B08DE" w:rsidRDefault="008B08DE" w:rsidP="008B08DE">
      <w:pPr>
        <w:bidi/>
        <w:jc w:val="both"/>
        <w:rPr>
          <w:rFonts w:cs="David" w:hint="cs"/>
          <w:u w:val="single"/>
          <w:rtl/>
        </w:rPr>
      </w:pPr>
      <w:r w:rsidRPr="008B08DE">
        <w:rPr>
          <w:rFonts w:cs="David" w:hint="cs"/>
          <w:u w:val="single"/>
          <w:rtl/>
        </w:rPr>
        <w:t>ארבל אסטרחן:</w:t>
      </w:r>
    </w:p>
    <w:p w14:paraId="3F95C7B9" w14:textId="77777777" w:rsidR="008B08DE" w:rsidRPr="008B08DE" w:rsidRDefault="008B08DE" w:rsidP="008B08DE">
      <w:pPr>
        <w:bidi/>
        <w:jc w:val="both"/>
        <w:rPr>
          <w:rFonts w:cs="David" w:hint="cs"/>
          <w:u w:val="single"/>
          <w:rtl/>
        </w:rPr>
      </w:pPr>
    </w:p>
    <w:p w14:paraId="701BCB3D" w14:textId="77777777" w:rsidR="008B08DE" w:rsidRPr="008B08DE" w:rsidRDefault="008B08DE" w:rsidP="008B08DE">
      <w:pPr>
        <w:bidi/>
        <w:ind w:firstLine="567"/>
        <w:jc w:val="both"/>
        <w:rPr>
          <w:rFonts w:cs="David" w:hint="cs"/>
          <w:rtl/>
        </w:rPr>
      </w:pPr>
      <w:r w:rsidRPr="008B08DE">
        <w:rPr>
          <w:rFonts w:cs="David" w:hint="cs"/>
          <w:rtl/>
        </w:rPr>
        <w:t>אני רוצה להבהיר שישיבה יכולה להיות- - -</w:t>
      </w:r>
    </w:p>
    <w:p w14:paraId="7550C47D" w14:textId="77777777" w:rsidR="008B08DE" w:rsidRPr="008B08DE" w:rsidRDefault="008B08DE" w:rsidP="008B08DE">
      <w:pPr>
        <w:bidi/>
        <w:jc w:val="both"/>
        <w:rPr>
          <w:rFonts w:cs="David" w:hint="cs"/>
          <w:rtl/>
        </w:rPr>
      </w:pPr>
    </w:p>
    <w:p w14:paraId="368EEDD1"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24462EE3" w14:textId="77777777" w:rsidR="008B08DE" w:rsidRPr="008B08DE" w:rsidRDefault="008B08DE" w:rsidP="008B08DE">
      <w:pPr>
        <w:bidi/>
        <w:jc w:val="both"/>
        <w:rPr>
          <w:rFonts w:cs="David" w:hint="cs"/>
          <w:rtl/>
        </w:rPr>
      </w:pPr>
    </w:p>
    <w:p w14:paraId="33818AA4" w14:textId="77777777" w:rsidR="008B08DE" w:rsidRPr="008B08DE" w:rsidRDefault="008B08DE" w:rsidP="008B08DE">
      <w:pPr>
        <w:bidi/>
        <w:jc w:val="both"/>
        <w:rPr>
          <w:rFonts w:cs="David" w:hint="cs"/>
          <w:rtl/>
        </w:rPr>
      </w:pPr>
      <w:r w:rsidRPr="008B08DE">
        <w:rPr>
          <w:rFonts w:cs="David" w:hint="cs"/>
          <w:rtl/>
        </w:rPr>
        <w:tab/>
        <w:t>לצורך הבהרה, לפי הצעה של ארבל, ישיבה יכולה לכלול מספר נושאים.</w:t>
      </w:r>
    </w:p>
    <w:p w14:paraId="0BB076B2" w14:textId="77777777" w:rsidR="008B08DE" w:rsidRPr="008B08DE" w:rsidRDefault="008B08DE" w:rsidP="008B08DE">
      <w:pPr>
        <w:bidi/>
        <w:jc w:val="both"/>
        <w:rPr>
          <w:rFonts w:cs="David" w:hint="cs"/>
          <w:rtl/>
        </w:rPr>
      </w:pPr>
    </w:p>
    <w:p w14:paraId="0BC63839" w14:textId="77777777" w:rsidR="008B08DE" w:rsidRPr="008B08DE" w:rsidRDefault="008B08DE" w:rsidP="008B08DE">
      <w:pPr>
        <w:bidi/>
        <w:jc w:val="both"/>
        <w:rPr>
          <w:rFonts w:cs="David" w:hint="cs"/>
          <w:rtl/>
        </w:rPr>
      </w:pPr>
      <w:r w:rsidRPr="008B08DE">
        <w:rPr>
          <w:rFonts w:cs="David" w:hint="cs"/>
          <w:rtl/>
        </w:rPr>
        <w:tab/>
        <w:t xml:space="preserve">אני מביא לאישור את ההצעה הזאת. מי בעד ההצעה? מי נגד? מי נמנע? ההצעה עברה פה-אחד. </w:t>
      </w:r>
    </w:p>
    <w:p w14:paraId="4E67A6F7" w14:textId="77777777" w:rsidR="008B08DE" w:rsidRPr="008B08DE" w:rsidRDefault="008B08DE" w:rsidP="008B08DE">
      <w:pPr>
        <w:bidi/>
        <w:jc w:val="both"/>
        <w:rPr>
          <w:rFonts w:cs="David" w:hint="cs"/>
          <w:rtl/>
        </w:rPr>
      </w:pPr>
    </w:p>
    <w:p w14:paraId="797D3DC6" w14:textId="77777777" w:rsidR="008B08DE" w:rsidRPr="008B08DE" w:rsidRDefault="008B08DE" w:rsidP="008B08DE">
      <w:pPr>
        <w:bidi/>
        <w:jc w:val="both"/>
        <w:rPr>
          <w:rFonts w:cs="David" w:hint="cs"/>
          <w:rtl/>
        </w:rPr>
      </w:pPr>
      <w:r w:rsidRPr="008B08DE">
        <w:rPr>
          <w:rFonts w:cs="David" w:hint="cs"/>
          <w:u w:val="single"/>
          <w:rtl/>
        </w:rPr>
        <w:t>אחמד טיבי:</w:t>
      </w:r>
    </w:p>
    <w:p w14:paraId="54B7D249" w14:textId="77777777" w:rsidR="008B08DE" w:rsidRPr="008B08DE" w:rsidRDefault="008B08DE" w:rsidP="008B08DE">
      <w:pPr>
        <w:bidi/>
        <w:jc w:val="both"/>
        <w:rPr>
          <w:rFonts w:cs="David" w:hint="cs"/>
          <w:rtl/>
        </w:rPr>
      </w:pPr>
    </w:p>
    <w:p w14:paraId="2B0B1004" w14:textId="77777777" w:rsidR="008B08DE" w:rsidRPr="008B08DE" w:rsidRDefault="008B08DE" w:rsidP="008B08DE">
      <w:pPr>
        <w:bidi/>
        <w:jc w:val="both"/>
        <w:rPr>
          <w:rFonts w:cs="David" w:hint="cs"/>
          <w:rtl/>
        </w:rPr>
      </w:pPr>
      <w:r w:rsidRPr="008B08DE">
        <w:rPr>
          <w:rFonts w:cs="David" w:hint="cs"/>
          <w:rtl/>
        </w:rPr>
        <w:tab/>
        <w:t xml:space="preserve">יש לי הערה. </w:t>
      </w:r>
      <w:r w:rsidRPr="008B08DE">
        <w:rPr>
          <w:rFonts w:cs="David" w:hint="cs"/>
          <w:rtl/>
        </w:rPr>
        <w:tab/>
      </w:r>
    </w:p>
    <w:p w14:paraId="62722698" w14:textId="77777777" w:rsidR="008B08DE" w:rsidRPr="008B08DE" w:rsidRDefault="008B08DE" w:rsidP="008B08DE">
      <w:pPr>
        <w:bidi/>
        <w:jc w:val="both"/>
        <w:rPr>
          <w:rFonts w:cs="David" w:hint="cs"/>
          <w:rtl/>
        </w:rPr>
      </w:pPr>
    </w:p>
    <w:p w14:paraId="503F7773"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2DD655A3" w14:textId="77777777" w:rsidR="008B08DE" w:rsidRPr="008B08DE" w:rsidRDefault="008B08DE" w:rsidP="008B08DE">
      <w:pPr>
        <w:bidi/>
        <w:jc w:val="both"/>
        <w:rPr>
          <w:rFonts w:cs="David" w:hint="cs"/>
          <w:rtl/>
        </w:rPr>
      </w:pPr>
    </w:p>
    <w:p w14:paraId="12A02669" w14:textId="77777777" w:rsidR="008B08DE" w:rsidRPr="008B08DE" w:rsidRDefault="008B08DE" w:rsidP="008B08DE">
      <w:pPr>
        <w:bidi/>
        <w:jc w:val="both"/>
        <w:rPr>
          <w:rFonts w:cs="David" w:hint="cs"/>
          <w:rtl/>
        </w:rPr>
      </w:pPr>
      <w:r w:rsidRPr="008B08DE">
        <w:rPr>
          <w:rFonts w:cs="David" w:hint="cs"/>
          <w:rtl/>
        </w:rPr>
        <w:tab/>
        <w:t xml:space="preserve">מזכירים לי אז אני מדייק. יש בקשה שהכלל הזה יוחל גם על ועדות מיוחדות וגם על ועדות חקירה </w:t>
      </w:r>
      <w:proofErr w:type="spellStart"/>
      <w:r w:rsidRPr="008B08DE">
        <w:rPr>
          <w:rFonts w:cs="David" w:hint="cs"/>
          <w:rtl/>
        </w:rPr>
        <w:t>פרלמנטרית</w:t>
      </w:r>
      <w:proofErr w:type="spellEnd"/>
      <w:r w:rsidRPr="008B08DE">
        <w:rPr>
          <w:rFonts w:cs="David" w:hint="cs"/>
          <w:rtl/>
        </w:rPr>
        <w:t xml:space="preserve">. זה ברור. </w:t>
      </w:r>
    </w:p>
    <w:p w14:paraId="24EE359B" w14:textId="77777777" w:rsidR="008B08DE" w:rsidRPr="008B08DE" w:rsidRDefault="008B08DE" w:rsidP="008B08DE">
      <w:pPr>
        <w:bidi/>
        <w:jc w:val="both"/>
        <w:rPr>
          <w:rFonts w:cs="David" w:hint="cs"/>
          <w:rtl/>
        </w:rPr>
      </w:pPr>
    </w:p>
    <w:p w14:paraId="618B3C45" w14:textId="77777777" w:rsidR="008B08DE" w:rsidRPr="008B08DE" w:rsidRDefault="008B08DE" w:rsidP="008B08DE">
      <w:pPr>
        <w:bidi/>
        <w:jc w:val="both"/>
        <w:rPr>
          <w:rFonts w:cs="David" w:hint="cs"/>
          <w:rtl/>
        </w:rPr>
      </w:pPr>
      <w:r w:rsidRPr="008B08DE">
        <w:rPr>
          <w:rFonts w:cs="David" w:hint="cs"/>
          <w:u w:val="single"/>
          <w:rtl/>
        </w:rPr>
        <w:t>אחמד טיבי:</w:t>
      </w:r>
    </w:p>
    <w:p w14:paraId="35940F6A" w14:textId="77777777" w:rsidR="008B08DE" w:rsidRPr="008B08DE" w:rsidRDefault="008B08DE" w:rsidP="008B08DE">
      <w:pPr>
        <w:bidi/>
        <w:jc w:val="both"/>
        <w:rPr>
          <w:rFonts w:cs="David" w:hint="cs"/>
          <w:rtl/>
        </w:rPr>
      </w:pPr>
    </w:p>
    <w:p w14:paraId="0C202203" w14:textId="77777777" w:rsidR="008B08DE" w:rsidRPr="008B08DE" w:rsidRDefault="008B08DE" w:rsidP="008B08DE">
      <w:pPr>
        <w:bidi/>
        <w:jc w:val="both"/>
        <w:rPr>
          <w:rFonts w:cs="David" w:hint="cs"/>
          <w:rtl/>
        </w:rPr>
      </w:pPr>
      <w:r w:rsidRPr="008B08DE">
        <w:rPr>
          <w:rFonts w:cs="David" w:hint="cs"/>
          <w:rtl/>
        </w:rPr>
        <w:tab/>
        <w:t xml:space="preserve"> שמה?</w:t>
      </w:r>
    </w:p>
    <w:p w14:paraId="47C59206" w14:textId="77777777" w:rsidR="008B08DE" w:rsidRPr="008B08DE" w:rsidRDefault="008B08DE" w:rsidP="008B08DE">
      <w:pPr>
        <w:bidi/>
        <w:jc w:val="both"/>
        <w:rPr>
          <w:rFonts w:cs="David" w:hint="cs"/>
          <w:rtl/>
        </w:rPr>
      </w:pPr>
    </w:p>
    <w:p w14:paraId="017FCE38"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1F16EC40" w14:textId="77777777" w:rsidR="008B08DE" w:rsidRPr="008B08DE" w:rsidRDefault="008B08DE" w:rsidP="008B08DE">
      <w:pPr>
        <w:bidi/>
        <w:jc w:val="both"/>
        <w:rPr>
          <w:rFonts w:cs="David" w:hint="cs"/>
          <w:rtl/>
        </w:rPr>
      </w:pPr>
    </w:p>
    <w:p w14:paraId="4D7205AD" w14:textId="77777777" w:rsidR="008B08DE" w:rsidRPr="008B08DE" w:rsidRDefault="008B08DE" w:rsidP="008B08DE">
      <w:pPr>
        <w:bidi/>
        <w:jc w:val="both"/>
        <w:rPr>
          <w:rFonts w:cs="David" w:hint="cs"/>
          <w:rtl/>
        </w:rPr>
      </w:pPr>
      <w:r w:rsidRPr="008B08DE">
        <w:rPr>
          <w:rFonts w:cs="David" w:hint="cs"/>
          <w:rtl/>
        </w:rPr>
        <w:tab/>
        <w:t xml:space="preserve">כמו ועדה רגילה. </w:t>
      </w:r>
    </w:p>
    <w:p w14:paraId="2A50AC8E" w14:textId="77777777" w:rsidR="008B08DE" w:rsidRPr="008B08DE" w:rsidRDefault="008B08DE" w:rsidP="008B08DE">
      <w:pPr>
        <w:bidi/>
        <w:jc w:val="both"/>
        <w:rPr>
          <w:rFonts w:cs="David" w:hint="cs"/>
          <w:rtl/>
        </w:rPr>
      </w:pPr>
    </w:p>
    <w:p w14:paraId="73F8988D" w14:textId="77777777" w:rsidR="008B08DE" w:rsidRPr="008B08DE" w:rsidRDefault="008B08DE" w:rsidP="008B08DE">
      <w:pPr>
        <w:bidi/>
        <w:jc w:val="both"/>
        <w:rPr>
          <w:rFonts w:cs="David" w:hint="cs"/>
          <w:rtl/>
        </w:rPr>
      </w:pPr>
      <w:r w:rsidRPr="008B08DE">
        <w:rPr>
          <w:rFonts w:cs="David" w:hint="cs"/>
          <w:u w:val="single"/>
          <w:rtl/>
        </w:rPr>
        <w:t>אחמד טיבי:</w:t>
      </w:r>
    </w:p>
    <w:p w14:paraId="230158AE" w14:textId="77777777" w:rsidR="008B08DE" w:rsidRPr="008B08DE" w:rsidRDefault="008B08DE" w:rsidP="008B08DE">
      <w:pPr>
        <w:bidi/>
        <w:jc w:val="both"/>
        <w:rPr>
          <w:rFonts w:cs="David" w:hint="cs"/>
          <w:rtl/>
        </w:rPr>
      </w:pPr>
    </w:p>
    <w:p w14:paraId="05B3BDA4" w14:textId="77777777" w:rsidR="008B08DE" w:rsidRPr="008B08DE" w:rsidRDefault="008B08DE" w:rsidP="008B08DE">
      <w:pPr>
        <w:bidi/>
        <w:jc w:val="both"/>
        <w:rPr>
          <w:rFonts w:cs="David" w:hint="cs"/>
          <w:rtl/>
        </w:rPr>
      </w:pPr>
      <w:r w:rsidRPr="008B08DE">
        <w:rPr>
          <w:rFonts w:cs="David" w:hint="cs"/>
          <w:rtl/>
        </w:rPr>
        <w:tab/>
        <w:t xml:space="preserve"> 12 ישיבות.</w:t>
      </w:r>
    </w:p>
    <w:p w14:paraId="5B7EF96B" w14:textId="77777777" w:rsidR="008B08DE" w:rsidRPr="008B08DE" w:rsidRDefault="008B08DE" w:rsidP="008B08DE">
      <w:pPr>
        <w:bidi/>
        <w:jc w:val="both"/>
        <w:rPr>
          <w:rFonts w:cs="David" w:hint="cs"/>
          <w:rtl/>
        </w:rPr>
      </w:pPr>
    </w:p>
    <w:p w14:paraId="31336A98" w14:textId="77777777" w:rsidR="008B08DE" w:rsidRPr="008B08DE" w:rsidRDefault="008B08DE" w:rsidP="008B08DE">
      <w:pPr>
        <w:bidi/>
        <w:jc w:val="both"/>
        <w:rPr>
          <w:rFonts w:cs="David" w:hint="cs"/>
          <w:rtl/>
        </w:rPr>
      </w:pPr>
      <w:r w:rsidRPr="008B08DE">
        <w:rPr>
          <w:rFonts w:cs="David" w:hint="cs"/>
          <w:rtl/>
        </w:rPr>
        <w:tab/>
        <w:t xml:space="preserve">אדוני היושב ראש, כדי להחזיר את העניינים לפרופורציה נאמרה הערה צינית מפי חברת הכנסת רחל אדטו, ומקובל לפעמים בפרלמנטים בעולם, לרבות בכנסת ישראל, לומר הערות ציניות. מי כמוני משתמש בשיטה הזאת הרבה. </w:t>
      </w:r>
    </w:p>
    <w:p w14:paraId="1C8D1234" w14:textId="77777777" w:rsidR="008B08DE" w:rsidRPr="008B08DE" w:rsidRDefault="008B08DE" w:rsidP="008B08DE">
      <w:pPr>
        <w:bidi/>
        <w:jc w:val="both"/>
        <w:rPr>
          <w:rFonts w:cs="David" w:hint="cs"/>
          <w:rtl/>
        </w:rPr>
      </w:pPr>
    </w:p>
    <w:p w14:paraId="6B000538" w14:textId="77777777" w:rsidR="008B08DE" w:rsidRPr="008B08DE" w:rsidRDefault="008B08DE" w:rsidP="008B08DE">
      <w:pPr>
        <w:bidi/>
        <w:jc w:val="both"/>
        <w:rPr>
          <w:rFonts w:cs="David" w:hint="cs"/>
          <w:rtl/>
        </w:rPr>
      </w:pPr>
      <w:r w:rsidRPr="008B08DE">
        <w:rPr>
          <w:rFonts w:cs="David" w:hint="cs"/>
          <w:rtl/>
        </w:rPr>
        <w:tab/>
        <w:t xml:space="preserve">אדוני יכול לקבל או לא לקבל הערה צינית, אבל מדובר בנושא המים, </w:t>
      </w:r>
      <w:proofErr w:type="spellStart"/>
      <w:r w:rsidRPr="008B08DE">
        <w:rPr>
          <w:rFonts w:cs="David" w:hint="cs"/>
          <w:rtl/>
        </w:rPr>
        <w:t>חסכמים</w:t>
      </w:r>
      <w:proofErr w:type="spellEnd"/>
      <w:r w:rsidRPr="008B08DE">
        <w:rPr>
          <w:rFonts w:cs="David" w:hint="cs"/>
          <w:rtl/>
        </w:rPr>
        <w:t>, זה נושא חשוב לכל אזרח במדינת ישראל, וכל מה שנדון פה זה לאיזו ועדה להעביר את זה. לכן אני מבקש ממך, אדוני, לשקול מחדש ולהביא את זה לדיון כדי להעביר את זה לוועדה המתאימה.</w:t>
      </w:r>
    </w:p>
    <w:p w14:paraId="7AD51540" w14:textId="77777777" w:rsidR="008B08DE" w:rsidRPr="008B08DE" w:rsidRDefault="008B08DE" w:rsidP="008B08DE">
      <w:pPr>
        <w:bidi/>
        <w:jc w:val="both"/>
        <w:rPr>
          <w:rFonts w:cs="David" w:hint="cs"/>
          <w:rtl/>
        </w:rPr>
      </w:pPr>
    </w:p>
    <w:p w14:paraId="5B9D2545"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36ABACFF" w14:textId="77777777" w:rsidR="008B08DE" w:rsidRPr="008B08DE" w:rsidRDefault="008B08DE" w:rsidP="008B08DE">
      <w:pPr>
        <w:bidi/>
        <w:jc w:val="both"/>
        <w:rPr>
          <w:rFonts w:cs="David" w:hint="cs"/>
          <w:rtl/>
        </w:rPr>
      </w:pPr>
    </w:p>
    <w:p w14:paraId="73187FCF" w14:textId="77777777" w:rsidR="008B08DE" w:rsidRPr="008B08DE" w:rsidRDefault="008B08DE" w:rsidP="008B08DE">
      <w:pPr>
        <w:bidi/>
        <w:jc w:val="both"/>
        <w:rPr>
          <w:rFonts w:cs="David" w:hint="cs"/>
          <w:rtl/>
        </w:rPr>
      </w:pPr>
      <w:r w:rsidRPr="008B08DE">
        <w:rPr>
          <w:rFonts w:cs="David" w:hint="cs"/>
          <w:rtl/>
        </w:rPr>
        <w:tab/>
        <w:t xml:space="preserve">תודה רבה, אדוני, חבר הכנסת טיבי. אני מעוניין מאוד שהצעת החוק הזאת תקודם במהירות, ולכן אני לא אעכב את העניין הזה, אבל אני בכל זאת לא אעשה את זה עכשיו, אלא אקיים בירור קצר עם יושב ראש ועדת חוקה במהירות האפשרית </w:t>
      </w:r>
      <w:r w:rsidRPr="008B08DE">
        <w:rPr>
          <w:rFonts w:cs="David"/>
          <w:rtl/>
        </w:rPr>
        <w:t>–</w:t>
      </w:r>
      <w:r w:rsidRPr="008B08DE">
        <w:rPr>
          <w:rFonts w:cs="David" w:hint="cs"/>
          <w:rtl/>
        </w:rPr>
        <w:t xml:space="preserve"> אולי אפילו עוד היום </w:t>
      </w:r>
      <w:r w:rsidRPr="008B08DE">
        <w:rPr>
          <w:rFonts w:cs="David"/>
          <w:rtl/>
        </w:rPr>
        <w:t>–</w:t>
      </w:r>
      <w:r w:rsidRPr="008B08DE">
        <w:rPr>
          <w:rFonts w:cs="David" w:hint="cs"/>
          <w:rtl/>
        </w:rPr>
        <w:t xml:space="preserve"> ואביא את זה לדיון כאן בוועדה.</w:t>
      </w:r>
    </w:p>
    <w:p w14:paraId="0DEC2BDA" w14:textId="77777777" w:rsidR="008B08DE" w:rsidRPr="008B08DE" w:rsidRDefault="008B08DE" w:rsidP="008B08DE">
      <w:pPr>
        <w:bidi/>
        <w:jc w:val="both"/>
        <w:rPr>
          <w:rFonts w:cs="David" w:hint="cs"/>
          <w:rtl/>
        </w:rPr>
      </w:pPr>
    </w:p>
    <w:p w14:paraId="385B0337" w14:textId="77777777" w:rsidR="008B08DE" w:rsidRPr="008B08DE" w:rsidRDefault="008B08DE" w:rsidP="008B08DE">
      <w:pPr>
        <w:bidi/>
        <w:jc w:val="both"/>
        <w:rPr>
          <w:rFonts w:cs="David" w:hint="cs"/>
          <w:rtl/>
        </w:rPr>
      </w:pPr>
      <w:r w:rsidRPr="008B08DE">
        <w:rPr>
          <w:rFonts w:cs="David" w:hint="cs"/>
          <w:u w:val="single"/>
          <w:rtl/>
        </w:rPr>
        <w:t>אחמד טיבי:</w:t>
      </w:r>
    </w:p>
    <w:p w14:paraId="16973797" w14:textId="77777777" w:rsidR="008B08DE" w:rsidRPr="008B08DE" w:rsidRDefault="008B08DE" w:rsidP="008B08DE">
      <w:pPr>
        <w:bidi/>
        <w:jc w:val="both"/>
        <w:rPr>
          <w:rFonts w:cs="David" w:hint="cs"/>
          <w:rtl/>
        </w:rPr>
      </w:pPr>
    </w:p>
    <w:p w14:paraId="423C50D4" w14:textId="77777777" w:rsidR="008B08DE" w:rsidRPr="008B08DE" w:rsidRDefault="008B08DE" w:rsidP="008B08DE">
      <w:pPr>
        <w:bidi/>
        <w:jc w:val="both"/>
        <w:rPr>
          <w:rFonts w:cs="David" w:hint="cs"/>
          <w:rtl/>
        </w:rPr>
      </w:pPr>
      <w:r w:rsidRPr="008B08DE">
        <w:rPr>
          <w:rFonts w:cs="David" w:hint="cs"/>
          <w:rtl/>
        </w:rPr>
        <w:tab/>
        <w:t xml:space="preserve"> עוד משפט.</w:t>
      </w:r>
    </w:p>
    <w:p w14:paraId="1EF5BEF7" w14:textId="77777777" w:rsidR="008B08DE" w:rsidRPr="008B08DE" w:rsidRDefault="008B08DE" w:rsidP="008B08DE">
      <w:pPr>
        <w:bidi/>
        <w:jc w:val="both"/>
        <w:rPr>
          <w:rFonts w:cs="David" w:hint="cs"/>
          <w:rtl/>
        </w:rPr>
      </w:pPr>
    </w:p>
    <w:p w14:paraId="54ABDD6D" w14:textId="77777777" w:rsidR="008B08DE" w:rsidRDefault="008B08DE" w:rsidP="008B08DE">
      <w:pPr>
        <w:bidi/>
        <w:jc w:val="both"/>
        <w:rPr>
          <w:rFonts w:cs="David" w:hint="cs"/>
          <w:u w:val="single"/>
          <w:rtl/>
        </w:rPr>
      </w:pPr>
    </w:p>
    <w:p w14:paraId="605A7450" w14:textId="77777777" w:rsidR="008B08DE" w:rsidRDefault="008B08DE" w:rsidP="008B08DE">
      <w:pPr>
        <w:bidi/>
        <w:jc w:val="both"/>
        <w:rPr>
          <w:rFonts w:cs="David" w:hint="cs"/>
          <w:u w:val="single"/>
          <w:rtl/>
        </w:rPr>
      </w:pPr>
    </w:p>
    <w:p w14:paraId="092D197A"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22370CD4" w14:textId="77777777" w:rsidR="008B08DE" w:rsidRPr="008B08DE" w:rsidRDefault="008B08DE" w:rsidP="008B08DE">
      <w:pPr>
        <w:bidi/>
        <w:jc w:val="both"/>
        <w:rPr>
          <w:rFonts w:cs="David"/>
          <w:rtl/>
        </w:rPr>
      </w:pPr>
    </w:p>
    <w:p w14:paraId="34F3DAA3" w14:textId="77777777" w:rsidR="008B08DE" w:rsidRPr="008B08DE" w:rsidRDefault="008B08DE" w:rsidP="008B08DE">
      <w:pPr>
        <w:bidi/>
        <w:jc w:val="both"/>
        <w:rPr>
          <w:rFonts w:cs="David" w:hint="cs"/>
          <w:rtl/>
        </w:rPr>
      </w:pPr>
      <w:r w:rsidRPr="008B08DE">
        <w:rPr>
          <w:rFonts w:cs="David"/>
          <w:rtl/>
        </w:rPr>
        <w:tab/>
      </w:r>
      <w:r w:rsidRPr="008B08DE">
        <w:rPr>
          <w:rFonts w:cs="David" w:hint="cs"/>
          <w:rtl/>
        </w:rPr>
        <w:t xml:space="preserve"> זה שוב מניע פוליטי מבחינתך?</w:t>
      </w:r>
    </w:p>
    <w:p w14:paraId="0A176CD8" w14:textId="77777777" w:rsidR="008B08DE" w:rsidRPr="008B08DE" w:rsidRDefault="008B08DE" w:rsidP="008B08DE">
      <w:pPr>
        <w:bidi/>
        <w:jc w:val="both"/>
        <w:rPr>
          <w:rFonts w:cs="David" w:hint="cs"/>
          <w:rtl/>
        </w:rPr>
      </w:pPr>
    </w:p>
    <w:p w14:paraId="3FB754D7" w14:textId="77777777" w:rsidR="008B08DE" w:rsidRPr="008B08DE" w:rsidRDefault="008B08DE" w:rsidP="008B08DE">
      <w:pPr>
        <w:bidi/>
        <w:jc w:val="both"/>
        <w:rPr>
          <w:rFonts w:cs="David" w:hint="cs"/>
          <w:rtl/>
        </w:rPr>
      </w:pPr>
      <w:r w:rsidRPr="008B08DE">
        <w:rPr>
          <w:rFonts w:cs="David" w:hint="cs"/>
          <w:u w:val="single"/>
          <w:rtl/>
        </w:rPr>
        <w:t>אחמד טיבי:</w:t>
      </w:r>
    </w:p>
    <w:p w14:paraId="773E82AF" w14:textId="77777777" w:rsidR="008B08DE" w:rsidRPr="008B08DE" w:rsidRDefault="008B08DE" w:rsidP="008B08DE">
      <w:pPr>
        <w:bidi/>
        <w:jc w:val="both"/>
        <w:rPr>
          <w:rFonts w:cs="David" w:hint="cs"/>
          <w:rtl/>
        </w:rPr>
      </w:pPr>
    </w:p>
    <w:p w14:paraId="342877D3" w14:textId="77777777" w:rsidR="008B08DE" w:rsidRPr="008B08DE" w:rsidRDefault="008B08DE" w:rsidP="008B08DE">
      <w:pPr>
        <w:bidi/>
        <w:jc w:val="both"/>
        <w:rPr>
          <w:rFonts w:cs="David" w:hint="cs"/>
          <w:rtl/>
        </w:rPr>
      </w:pPr>
      <w:r w:rsidRPr="008B08DE">
        <w:rPr>
          <w:rFonts w:cs="David" w:hint="cs"/>
          <w:rtl/>
        </w:rPr>
        <w:tab/>
        <w:t>אני הצעתי לך את זה באופן חברי.</w:t>
      </w:r>
    </w:p>
    <w:p w14:paraId="0F89A40F" w14:textId="77777777" w:rsidR="008B08DE" w:rsidRPr="008B08DE" w:rsidRDefault="008B08DE" w:rsidP="008B08DE">
      <w:pPr>
        <w:bidi/>
        <w:jc w:val="both"/>
        <w:rPr>
          <w:rFonts w:cs="David" w:hint="cs"/>
          <w:rtl/>
        </w:rPr>
      </w:pPr>
    </w:p>
    <w:p w14:paraId="2E679516"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56CF4B53" w14:textId="77777777" w:rsidR="008B08DE" w:rsidRPr="008B08DE" w:rsidRDefault="008B08DE" w:rsidP="008B08DE">
      <w:pPr>
        <w:bidi/>
        <w:jc w:val="both"/>
        <w:rPr>
          <w:rFonts w:cs="David" w:hint="cs"/>
          <w:rtl/>
        </w:rPr>
      </w:pPr>
    </w:p>
    <w:p w14:paraId="6989A34A" w14:textId="77777777" w:rsidR="008B08DE" w:rsidRPr="008B08DE" w:rsidRDefault="008B08DE" w:rsidP="008B08DE">
      <w:pPr>
        <w:bidi/>
        <w:jc w:val="both"/>
        <w:rPr>
          <w:rFonts w:cs="David" w:hint="cs"/>
          <w:rtl/>
        </w:rPr>
      </w:pPr>
      <w:r w:rsidRPr="008B08DE">
        <w:rPr>
          <w:rFonts w:cs="David" w:hint="cs"/>
          <w:rtl/>
        </w:rPr>
        <w:tab/>
        <w:t xml:space="preserve"> מים זה לא פוליטי?</w:t>
      </w:r>
    </w:p>
    <w:p w14:paraId="604A3C8D" w14:textId="77777777" w:rsidR="008B08DE" w:rsidRPr="008B08DE" w:rsidRDefault="008B08DE" w:rsidP="008B08DE">
      <w:pPr>
        <w:bidi/>
        <w:jc w:val="both"/>
        <w:rPr>
          <w:rFonts w:cs="David" w:hint="cs"/>
          <w:rtl/>
        </w:rPr>
      </w:pPr>
    </w:p>
    <w:p w14:paraId="1B01D1EE" w14:textId="77777777" w:rsidR="008B08DE" w:rsidRPr="008B08DE" w:rsidRDefault="008B08DE" w:rsidP="008B08DE">
      <w:pPr>
        <w:bidi/>
        <w:jc w:val="both"/>
        <w:rPr>
          <w:rFonts w:cs="David" w:hint="cs"/>
          <w:u w:val="single"/>
          <w:rtl/>
        </w:rPr>
      </w:pPr>
      <w:r w:rsidRPr="008B08DE">
        <w:rPr>
          <w:rFonts w:cs="David" w:hint="cs"/>
          <w:u w:val="single"/>
          <w:rtl/>
        </w:rPr>
        <w:t>קריאה:</w:t>
      </w:r>
    </w:p>
    <w:p w14:paraId="2FDF4FBC" w14:textId="77777777" w:rsidR="008B08DE" w:rsidRPr="008B08DE" w:rsidRDefault="008B08DE" w:rsidP="008B08DE">
      <w:pPr>
        <w:bidi/>
        <w:jc w:val="both"/>
        <w:rPr>
          <w:rFonts w:cs="David" w:hint="cs"/>
          <w:u w:val="single"/>
          <w:rtl/>
        </w:rPr>
      </w:pPr>
    </w:p>
    <w:p w14:paraId="2502A296" w14:textId="77777777" w:rsidR="008B08DE" w:rsidRPr="008B08DE" w:rsidRDefault="008B08DE" w:rsidP="008B08DE">
      <w:pPr>
        <w:bidi/>
        <w:jc w:val="both"/>
        <w:rPr>
          <w:rFonts w:cs="David" w:hint="cs"/>
          <w:rtl/>
        </w:rPr>
      </w:pPr>
      <w:r w:rsidRPr="008B08DE">
        <w:rPr>
          <w:rFonts w:cs="David" w:hint="cs"/>
          <w:rtl/>
        </w:rPr>
        <w:tab/>
        <w:t>זאת הייתה הערה צינית.</w:t>
      </w:r>
    </w:p>
    <w:p w14:paraId="71240C50" w14:textId="77777777" w:rsidR="008B08DE" w:rsidRPr="008B08DE" w:rsidRDefault="008B08DE" w:rsidP="008B08DE">
      <w:pPr>
        <w:bidi/>
        <w:jc w:val="both"/>
        <w:rPr>
          <w:rFonts w:cs="David" w:hint="cs"/>
          <w:rtl/>
        </w:rPr>
      </w:pPr>
    </w:p>
    <w:p w14:paraId="0EF93F45"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0AFCE441" w14:textId="77777777" w:rsidR="008B08DE" w:rsidRPr="008B08DE" w:rsidRDefault="008B08DE" w:rsidP="008B08DE">
      <w:pPr>
        <w:bidi/>
        <w:jc w:val="both"/>
        <w:rPr>
          <w:rFonts w:cs="David"/>
          <w:rtl/>
        </w:rPr>
      </w:pPr>
    </w:p>
    <w:p w14:paraId="22CD4F35" w14:textId="77777777" w:rsidR="008B08DE" w:rsidRPr="008B08DE" w:rsidRDefault="008B08DE" w:rsidP="008B08DE">
      <w:pPr>
        <w:bidi/>
        <w:jc w:val="both"/>
        <w:rPr>
          <w:rFonts w:cs="David" w:hint="cs"/>
          <w:rtl/>
        </w:rPr>
      </w:pPr>
      <w:r w:rsidRPr="008B08DE">
        <w:rPr>
          <w:rFonts w:cs="David"/>
          <w:rtl/>
        </w:rPr>
        <w:tab/>
      </w:r>
      <w:r w:rsidRPr="008B08DE">
        <w:rPr>
          <w:rFonts w:cs="David" w:hint="cs"/>
          <w:rtl/>
        </w:rPr>
        <w:t>זאת הייתה הערה צינית?</w:t>
      </w:r>
    </w:p>
    <w:p w14:paraId="39646392" w14:textId="77777777" w:rsidR="008B08DE" w:rsidRPr="008B08DE" w:rsidRDefault="008B08DE" w:rsidP="008B08DE">
      <w:pPr>
        <w:bidi/>
        <w:jc w:val="both"/>
        <w:rPr>
          <w:rFonts w:cs="David" w:hint="cs"/>
          <w:rtl/>
        </w:rPr>
      </w:pPr>
    </w:p>
    <w:p w14:paraId="5B4C9E2C" w14:textId="77777777" w:rsidR="008B08DE" w:rsidRPr="008B08DE" w:rsidRDefault="008B08DE" w:rsidP="008B08DE">
      <w:pPr>
        <w:bidi/>
        <w:jc w:val="both"/>
        <w:rPr>
          <w:rFonts w:cs="David" w:hint="cs"/>
          <w:u w:val="single"/>
          <w:rtl/>
        </w:rPr>
      </w:pPr>
      <w:r w:rsidRPr="008B08DE">
        <w:rPr>
          <w:rFonts w:cs="David" w:hint="cs"/>
          <w:u w:val="single"/>
          <w:rtl/>
        </w:rPr>
        <w:t>רחל אדטו:</w:t>
      </w:r>
    </w:p>
    <w:p w14:paraId="255CD86D" w14:textId="77777777" w:rsidR="008B08DE" w:rsidRPr="008B08DE" w:rsidRDefault="008B08DE" w:rsidP="008B08DE">
      <w:pPr>
        <w:bidi/>
        <w:jc w:val="both"/>
        <w:rPr>
          <w:rFonts w:cs="David" w:hint="cs"/>
          <w:rtl/>
        </w:rPr>
      </w:pPr>
    </w:p>
    <w:p w14:paraId="75E78A49" w14:textId="77777777" w:rsidR="008B08DE" w:rsidRPr="008B08DE" w:rsidRDefault="008B08DE" w:rsidP="008B08DE">
      <w:pPr>
        <w:bidi/>
        <w:jc w:val="both"/>
        <w:rPr>
          <w:rFonts w:cs="David" w:hint="cs"/>
          <w:rtl/>
        </w:rPr>
      </w:pPr>
      <w:r w:rsidRPr="008B08DE">
        <w:rPr>
          <w:rFonts w:cs="David" w:hint="cs"/>
          <w:rtl/>
        </w:rPr>
        <w:tab/>
        <w:t xml:space="preserve"> ודאי שזאת הייתה הערה צינית.</w:t>
      </w:r>
    </w:p>
    <w:p w14:paraId="4EB117AB" w14:textId="77777777" w:rsidR="008B08DE" w:rsidRPr="008B08DE" w:rsidRDefault="008B08DE" w:rsidP="008B08DE">
      <w:pPr>
        <w:bidi/>
        <w:jc w:val="both"/>
        <w:rPr>
          <w:rFonts w:cs="David" w:hint="cs"/>
          <w:rtl/>
        </w:rPr>
      </w:pPr>
    </w:p>
    <w:p w14:paraId="7AE5CC6A" w14:textId="77777777" w:rsidR="008B08DE" w:rsidRPr="008B08DE" w:rsidRDefault="008B08DE" w:rsidP="008B08DE">
      <w:pPr>
        <w:bidi/>
        <w:jc w:val="both"/>
        <w:rPr>
          <w:rFonts w:cs="David"/>
          <w:rtl/>
        </w:rPr>
      </w:pPr>
      <w:proofErr w:type="spellStart"/>
      <w:r w:rsidRPr="008B08DE">
        <w:rPr>
          <w:rFonts w:cs="David" w:hint="eastAsia"/>
          <w:u w:val="single"/>
          <w:rtl/>
        </w:rPr>
        <w:t>רוברט</w:t>
      </w:r>
      <w:proofErr w:type="spellEnd"/>
      <w:r w:rsidRPr="008B08DE">
        <w:rPr>
          <w:rFonts w:cs="David"/>
          <w:u w:val="single"/>
          <w:rtl/>
        </w:rPr>
        <w:t xml:space="preserve"> </w:t>
      </w:r>
      <w:proofErr w:type="spellStart"/>
      <w:r w:rsidRPr="008B08DE">
        <w:rPr>
          <w:rFonts w:cs="David"/>
          <w:u w:val="single"/>
          <w:rtl/>
        </w:rPr>
        <w:t>אילטוב</w:t>
      </w:r>
      <w:proofErr w:type="spellEnd"/>
      <w:r w:rsidRPr="008B08DE">
        <w:rPr>
          <w:rFonts w:cs="David"/>
          <w:u w:val="single"/>
          <w:rtl/>
        </w:rPr>
        <w:t>:</w:t>
      </w:r>
    </w:p>
    <w:p w14:paraId="5CE001C8" w14:textId="77777777" w:rsidR="008B08DE" w:rsidRPr="008B08DE" w:rsidRDefault="008B08DE" w:rsidP="008B08DE">
      <w:pPr>
        <w:bidi/>
        <w:jc w:val="both"/>
        <w:rPr>
          <w:rFonts w:cs="David"/>
          <w:rtl/>
        </w:rPr>
      </w:pPr>
    </w:p>
    <w:p w14:paraId="18B1387D" w14:textId="77777777" w:rsidR="008B08DE" w:rsidRPr="008B08DE" w:rsidRDefault="008B08DE" w:rsidP="008B08DE">
      <w:pPr>
        <w:bidi/>
        <w:jc w:val="both"/>
        <w:rPr>
          <w:rFonts w:cs="David" w:hint="cs"/>
          <w:rtl/>
        </w:rPr>
      </w:pPr>
      <w:r w:rsidRPr="008B08DE">
        <w:rPr>
          <w:rFonts w:cs="David"/>
          <w:rtl/>
        </w:rPr>
        <w:tab/>
      </w:r>
      <w:r w:rsidRPr="008B08DE">
        <w:rPr>
          <w:rFonts w:cs="David" w:hint="cs"/>
          <w:rtl/>
        </w:rPr>
        <w:t xml:space="preserve"> לא, של חבר הכנסת טיבי.</w:t>
      </w:r>
    </w:p>
    <w:p w14:paraId="61D0DD4A" w14:textId="77777777" w:rsidR="008B08DE" w:rsidRPr="008B08DE" w:rsidRDefault="008B08DE" w:rsidP="008B08DE">
      <w:pPr>
        <w:bidi/>
        <w:jc w:val="both"/>
        <w:rPr>
          <w:rFonts w:cs="David" w:hint="cs"/>
          <w:rtl/>
        </w:rPr>
      </w:pPr>
    </w:p>
    <w:p w14:paraId="24C63D78" w14:textId="77777777" w:rsidR="008B08DE" w:rsidRPr="008B08DE" w:rsidRDefault="008B08DE" w:rsidP="008B08DE">
      <w:pPr>
        <w:bidi/>
        <w:jc w:val="both"/>
        <w:rPr>
          <w:rFonts w:cs="David"/>
        </w:rPr>
      </w:pPr>
      <w:r w:rsidRPr="008B08DE">
        <w:rPr>
          <w:rFonts w:cs="David" w:hint="cs"/>
          <w:u w:val="single"/>
          <w:rtl/>
        </w:rPr>
        <w:t xml:space="preserve">היו"ר זאב </w:t>
      </w:r>
      <w:proofErr w:type="spellStart"/>
      <w:r w:rsidRPr="008B08DE">
        <w:rPr>
          <w:rFonts w:cs="David" w:hint="cs"/>
          <w:u w:val="single"/>
          <w:rtl/>
        </w:rPr>
        <w:t>אלקין</w:t>
      </w:r>
      <w:proofErr w:type="spellEnd"/>
      <w:r w:rsidRPr="008B08DE">
        <w:rPr>
          <w:rFonts w:cs="David" w:hint="cs"/>
          <w:u w:val="single"/>
          <w:rtl/>
        </w:rPr>
        <w:t>:</w:t>
      </w:r>
    </w:p>
    <w:p w14:paraId="6430F969" w14:textId="77777777" w:rsidR="008B08DE" w:rsidRPr="008B08DE" w:rsidRDefault="008B08DE" w:rsidP="008B08DE">
      <w:pPr>
        <w:bidi/>
        <w:jc w:val="both"/>
        <w:rPr>
          <w:rFonts w:cs="David" w:hint="cs"/>
          <w:rtl/>
        </w:rPr>
      </w:pPr>
    </w:p>
    <w:p w14:paraId="45DD22A9" w14:textId="77777777" w:rsidR="008B08DE" w:rsidRPr="008B08DE" w:rsidRDefault="008B08DE" w:rsidP="008B08DE">
      <w:pPr>
        <w:bidi/>
        <w:jc w:val="both"/>
        <w:rPr>
          <w:rFonts w:cs="David" w:hint="cs"/>
          <w:rtl/>
        </w:rPr>
      </w:pPr>
      <w:r w:rsidRPr="008B08DE">
        <w:rPr>
          <w:rFonts w:cs="David" w:hint="cs"/>
          <w:rtl/>
        </w:rPr>
        <w:tab/>
        <w:t>חבר הכנסת טיבי- -</w:t>
      </w:r>
    </w:p>
    <w:p w14:paraId="4F878E5A" w14:textId="77777777" w:rsidR="008B08DE" w:rsidRPr="008B08DE" w:rsidRDefault="008B08DE" w:rsidP="008B08DE">
      <w:pPr>
        <w:bidi/>
        <w:jc w:val="both"/>
        <w:rPr>
          <w:rFonts w:cs="David" w:hint="cs"/>
          <w:rtl/>
        </w:rPr>
      </w:pPr>
    </w:p>
    <w:p w14:paraId="1E6CEE2F" w14:textId="77777777" w:rsidR="008B08DE" w:rsidRPr="008B08DE" w:rsidRDefault="008B08DE" w:rsidP="008B08DE">
      <w:pPr>
        <w:bidi/>
        <w:jc w:val="both"/>
        <w:rPr>
          <w:rFonts w:cs="David" w:hint="cs"/>
          <w:rtl/>
        </w:rPr>
      </w:pPr>
      <w:r w:rsidRPr="008B08DE">
        <w:rPr>
          <w:rFonts w:cs="David" w:hint="cs"/>
          <w:u w:val="single"/>
          <w:rtl/>
        </w:rPr>
        <w:t>אחמד טיבי:</w:t>
      </w:r>
    </w:p>
    <w:p w14:paraId="53FA5298" w14:textId="77777777" w:rsidR="008B08DE" w:rsidRPr="008B08DE" w:rsidRDefault="008B08DE" w:rsidP="008B08DE">
      <w:pPr>
        <w:bidi/>
        <w:jc w:val="both"/>
        <w:rPr>
          <w:rFonts w:cs="David" w:hint="cs"/>
          <w:rtl/>
        </w:rPr>
      </w:pPr>
    </w:p>
    <w:p w14:paraId="453F8309" w14:textId="77777777" w:rsidR="008B08DE" w:rsidRPr="008B08DE" w:rsidRDefault="008B08DE" w:rsidP="008B08DE">
      <w:pPr>
        <w:bidi/>
        <w:jc w:val="both"/>
        <w:rPr>
          <w:rFonts w:cs="David" w:hint="cs"/>
          <w:rtl/>
        </w:rPr>
      </w:pPr>
      <w:r w:rsidRPr="008B08DE">
        <w:rPr>
          <w:rFonts w:cs="David" w:hint="cs"/>
          <w:rtl/>
        </w:rPr>
        <w:tab/>
        <w:t xml:space="preserve"> אם אתה דוחה גם את הבקשה שלי, אז בבקשה, לא צריך.</w:t>
      </w:r>
    </w:p>
    <w:p w14:paraId="3092C6BD" w14:textId="77777777" w:rsidR="008B08DE" w:rsidRPr="008B08DE" w:rsidRDefault="008B08DE" w:rsidP="008B08DE">
      <w:pPr>
        <w:bidi/>
        <w:jc w:val="both"/>
        <w:rPr>
          <w:rFonts w:cs="David" w:hint="cs"/>
          <w:rtl/>
        </w:rPr>
      </w:pPr>
      <w:r w:rsidRPr="008B08DE">
        <w:rPr>
          <w:rFonts w:cs="David"/>
          <w:rtl/>
        </w:rPr>
        <w:br w:type="page"/>
      </w:r>
    </w:p>
    <w:p w14:paraId="09DF0BAB" w14:textId="77777777" w:rsidR="008B08DE" w:rsidRPr="008B08DE" w:rsidRDefault="008B08DE" w:rsidP="008B08DE">
      <w:pPr>
        <w:bidi/>
        <w:jc w:val="both"/>
        <w:rPr>
          <w:rFonts w:cs="David" w:hint="cs"/>
          <w:rtl/>
        </w:rPr>
      </w:pPr>
    </w:p>
    <w:p w14:paraId="4CCF4BC7" w14:textId="77777777" w:rsidR="008B08DE" w:rsidRPr="008B08DE" w:rsidRDefault="008B08DE" w:rsidP="008B08DE">
      <w:pPr>
        <w:bidi/>
        <w:jc w:val="center"/>
        <w:rPr>
          <w:rFonts w:cs="David" w:hint="cs"/>
          <w:rtl/>
        </w:rPr>
      </w:pPr>
      <w:r w:rsidRPr="008B08DE">
        <w:rPr>
          <w:rFonts w:ascii="Arial" w:hAnsi="Arial" w:cs="David" w:hint="cs"/>
          <w:b/>
          <w:bCs/>
          <w:color w:val="000000"/>
          <w:u w:val="single"/>
          <w:rtl/>
        </w:rPr>
        <w:t xml:space="preserve">ו. </w:t>
      </w:r>
      <w:r w:rsidRPr="008B08DE">
        <w:rPr>
          <w:rFonts w:ascii="Arial" w:hAnsi="Arial" w:cs="David"/>
          <w:b/>
          <w:bCs/>
          <w:color w:val="000000"/>
          <w:u w:val="single"/>
          <w:rtl/>
        </w:rPr>
        <w:t>חילופי אישים בוועדה המשותפת לוועדת החוקה, חוק ומשפט ולוועדת</w:t>
      </w:r>
      <w:r w:rsidRPr="008B08DE">
        <w:rPr>
          <w:rFonts w:ascii="Arial" w:hAnsi="Arial" w:cs="David"/>
          <w:b/>
          <w:bCs/>
          <w:color w:val="000000"/>
          <w:u w:val="single"/>
        </w:rPr>
        <w:t xml:space="preserve"> </w:t>
      </w:r>
      <w:r w:rsidRPr="008B08DE">
        <w:rPr>
          <w:rFonts w:ascii="Arial" w:hAnsi="Arial" w:cs="David"/>
          <w:b/>
          <w:bCs/>
          <w:color w:val="000000"/>
          <w:u w:val="single"/>
          <w:rtl/>
        </w:rPr>
        <w:t xml:space="preserve">הכספים לעניין חוק נכסים של </w:t>
      </w:r>
      <w:proofErr w:type="spellStart"/>
      <w:r w:rsidRPr="008B08DE">
        <w:rPr>
          <w:rFonts w:ascii="Arial" w:hAnsi="Arial" w:cs="David"/>
          <w:b/>
          <w:bCs/>
          <w:color w:val="000000"/>
          <w:u w:val="single"/>
          <w:rtl/>
        </w:rPr>
        <w:t>נספי</w:t>
      </w:r>
      <w:proofErr w:type="spellEnd"/>
      <w:r w:rsidRPr="008B08DE">
        <w:rPr>
          <w:rFonts w:ascii="Arial" w:hAnsi="Arial" w:cs="David"/>
          <w:b/>
          <w:bCs/>
          <w:color w:val="000000"/>
          <w:u w:val="single"/>
          <w:rtl/>
        </w:rPr>
        <w:t xml:space="preserve"> השואה (השבה ליורשים והקדשה למטרות סיוע והנצ</w:t>
      </w:r>
      <w:r w:rsidRPr="008B08DE">
        <w:rPr>
          <w:rFonts w:ascii="Arial" w:hAnsi="Arial" w:cs="David" w:hint="cs"/>
          <w:b/>
          <w:bCs/>
          <w:color w:val="000000"/>
          <w:u w:val="single"/>
          <w:rtl/>
        </w:rPr>
        <w:t>ח, (</w:t>
      </w:r>
      <w:proofErr w:type="spellStart"/>
      <w:r w:rsidRPr="008B08DE">
        <w:rPr>
          <w:rFonts w:ascii="Arial" w:hAnsi="Arial" w:cs="David"/>
          <w:b/>
          <w:bCs/>
          <w:color w:val="000000"/>
          <w:u w:val="single"/>
          <w:rtl/>
        </w:rPr>
        <w:t>התשס"ו</w:t>
      </w:r>
      <w:proofErr w:type="spellEnd"/>
      <w:r w:rsidRPr="008B08DE">
        <w:rPr>
          <w:rFonts w:ascii="Arial" w:hAnsi="Arial" w:cs="David"/>
          <w:b/>
          <w:bCs/>
          <w:color w:val="000000"/>
          <w:u w:val="single"/>
          <w:rtl/>
        </w:rPr>
        <w:t>-2006</w:t>
      </w:r>
      <w:r w:rsidRPr="008B08DE">
        <w:rPr>
          <w:rFonts w:ascii="Arial" w:hAnsi="Arial" w:cs="David"/>
          <w:b/>
          <w:bCs/>
          <w:color w:val="000000"/>
          <w:u w:val="single"/>
        </w:rPr>
        <w:t>(</w:t>
      </w:r>
    </w:p>
    <w:p w14:paraId="479AF506" w14:textId="77777777" w:rsidR="008B08DE" w:rsidRPr="008B08DE" w:rsidRDefault="008B08DE" w:rsidP="008B08DE">
      <w:pPr>
        <w:bidi/>
        <w:jc w:val="both"/>
        <w:rPr>
          <w:rFonts w:cs="David" w:hint="cs"/>
          <w:u w:val="single"/>
          <w:rtl/>
        </w:rPr>
      </w:pPr>
    </w:p>
    <w:p w14:paraId="1EB6B7F4" w14:textId="77777777" w:rsidR="008B08DE" w:rsidRDefault="008B08DE" w:rsidP="008B08DE">
      <w:pPr>
        <w:bidi/>
        <w:jc w:val="both"/>
        <w:rPr>
          <w:rFonts w:cs="David" w:hint="cs"/>
          <w:u w:val="single"/>
          <w:rtl/>
        </w:rPr>
      </w:pPr>
    </w:p>
    <w:p w14:paraId="62BBDE23" w14:textId="77777777" w:rsidR="008B08DE" w:rsidRDefault="008B08DE" w:rsidP="008B08DE">
      <w:pPr>
        <w:bidi/>
        <w:jc w:val="both"/>
        <w:rPr>
          <w:rFonts w:cs="David" w:hint="cs"/>
          <w:u w:val="single"/>
          <w:rtl/>
        </w:rPr>
      </w:pPr>
    </w:p>
    <w:p w14:paraId="5C45BE07" w14:textId="77777777" w:rsidR="008B08DE" w:rsidRDefault="008B08DE" w:rsidP="008B08DE">
      <w:pPr>
        <w:bidi/>
        <w:jc w:val="both"/>
        <w:rPr>
          <w:rFonts w:cs="David" w:hint="cs"/>
          <w:u w:val="single"/>
          <w:rtl/>
        </w:rPr>
      </w:pPr>
    </w:p>
    <w:p w14:paraId="7A980029" w14:textId="77777777" w:rsidR="008B08DE" w:rsidRDefault="008B08DE" w:rsidP="008B08DE">
      <w:pPr>
        <w:bidi/>
        <w:jc w:val="both"/>
        <w:rPr>
          <w:rFonts w:cs="David" w:hint="cs"/>
          <w:u w:val="single"/>
          <w:rtl/>
        </w:rPr>
      </w:pPr>
    </w:p>
    <w:p w14:paraId="344B1B22" w14:textId="77777777" w:rsidR="008B08DE" w:rsidRPr="008B08DE" w:rsidRDefault="008B08DE" w:rsidP="008B08DE">
      <w:pPr>
        <w:bidi/>
        <w:jc w:val="both"/>
        <w:rPr>
          <w:rFonts w:cs="David" w:hint="cs"/>
          <w:u w:val="single"/>
          <w:rtl/>
        </w:rPr>
      </w:pPr>
    </w:p>
    <w:p w14:paraId="405CB31B" w14:textId="77777777" w:rsidR="008B08DE" w:rsidRPr="008B08DE" w:rsidRDefault="008B08DE" w:rsidP="008B08DE">
      <w:pPr>
        <w:bidi/>
        <w:jc w:val="both"/>
        <w:rPr>
          <w:rFonts w:cs="David" w:hint="cs"/>
          <w:rtl/>
        </w:rPr>
      </w:pPr>
      <w:r w:rsidRPr="008B08DE">
        <w:rPr>
          <w:rFonts w:cs="David" w:hint="cs"/>
          <w:u w:val="single"/>
          <w:rtl/>
        </w:rPr>
        <w:t>היו</w:t>
      </w:r>
      <w:r w:rsidRPr="008B08DE">
        <w:rPr>
          <w:rFonts w:cs="David"/>
          <w:u w:val="single"/>
          <w:rtl/>
        </w:rPr>
        <w:t>"</w:t>
      </w:r>
      <w:r w:rsidRPr="008B08DE">
        <w:rPr>
          <w:rFonts w:cs="David" w:hint="cs"/>
          <w:u w:val="single"/>
          <w:rtl/>
        </w:rPr>
        <w:t xml:space="preserve">ר זאב </w:t>
      </w:r>
      <w:proofErr w:type="spellStart"/>
      <w:r w:rsidRPr="008B08DE">
        <w:rPr>
          <w:rFonts w:cs="David" w:hint="cs"/>
          <w:u w:val="single"/>
          <w:rtl/>
        </w:rPr>
        <w:t>אלקין</w:t>
      </w:r>
      <w:proofErr w:type="spellEnd"/>
      <w:r w:rsidRPr="008B08DE">
        <w:rPr>
          <w:rFonts w:cs="David" w:hint="cs"/>
          <w:u w:val="single"/>
          <w:rtl/>
        </w:rPr>
        <w:t>:</w:t>
      </w:r>
    </w:p>
    <w:p w14:paraId="3F4FDEC9" w14:textId="77777777" w:rsidR="008B08DE" w:rsidRPr="008B08DE" w:rsidRDefault="008B08DE" w:rsidP="008B08DE">
      <w:pPr>
        <w:bidi/>
        <w:jc w:val="both"/>
        <w:rPr>
          <w:rFonts w:cs="David" w:hint="cs"/>
          <w:rtl/>
        </w:rPr>
      </w:pPr>
    </w:p>
    <w:p w14:paraId="7622A5E6" w14:textId="77777777" w:rsidR="008B08DE" w:rsidRPr="008B08DE" w:rsidRDefault="008B08DE" w:rsidP="008B08DE">
      <w:pPr>
        <w:bidi/>
        <w:jc w:val="both"/>
        <w:rPr>
          <w:rFonts w:cs="David" w:hint="cs"/>
          <w:rtl/>
        </w:rPr>
      </w:pPr>
      <w:r w:rsidRPr="008B08DE">
        <w:rPr>
          <w:rFonts w:cs="David" w:hint="cs"/>
          <w:rtl/>
        </w:rPr>
        <w:tab/>
        <w:t xml:space="preserve">אני עובר לנושא האחרון: חילופי אישים בוועדה משותפת לוועדת חוקה, חוק ומשפט ולוועדת כספים לעניין חוק נכסים של </w:t>
      </w:r>
      <w:proofErr w:type="spellStart"/>
      <w:r w:rsidRPr="008B08DE">
        <w:rPr>
          <w:rFonts w:cs="David" w:hint="cs"/>
          <w:rtl/>
        </w:rPr>
        <w:t>נספי</w:t>
      </w:r>
      <w:proofErr w:type="spellEnd"/>
      <w:r w:rsidRPr="008B08DE">
        <w:rPr>
          <w:rFonts w:cs="David" w:hint="cs"/>
          <w:rtl/>
        </w:rPr>
        <w:t xml:space="preserve"> שואה (השבה ליורשים והקדשה למטרות סיוע והנצחה), </w:t>
      </w:r>
      <w:proofErr w:type="spellStart"/>
      <w:r w:rsidRPr="008B08DE">
        <w:rPr>
          <w:rFonts w:cs="David" w:hint="cs"/>
          <w:rtl/>
        </w:rPr>
        <w:t>התשס"ו</w:t>
      </w:r>
      <w:proofErr w:type="spellEnd"/>
      <w:r w:rsidRPr="008B08DE">
        <w:rPr>
          <w:rFonts w:cs="David" w:hint="cs"/>
          <w:rtl/>
        </w:rPr>
        <w:t>-2006. פנה אליי יושב ראש ועדת חוקה בבקשה שבמקומו של חבר הכנסת רוני בר-און שהפסיק להיות חבר בוועדת חוקה יתמנה חבר הכנסת אופיר פינס כחבר בוועדה הזאת. זה מחייב את האישור שלנו.</w:t>
      </w:r>
    </w:p>
    <w:p w14:paraId="2A436370" w14:textId="77777777" w:rsidR="008B08DE" w:rsidRPr="008B08DE" w:rsidRDefault="008B08DE" w:rsidP="008B08DE">
      <w:pPr>
        <w:bidi/>
        <w:jc w:val="both"/>
        <w:rPr>
          <w:rFonts w:cs="David" w:hint="cs"/>
          <w:rtl/>
        </w:rPr>
      </w:pPr>
    </w:p>
    <w:p w14:paraId="764A9554" w14:textId="77777777" w:rsidR="008B08DE" w:rsidRPr="008B08DE" w:rsidRDefault="008B08DE" w:rsidP="008B08DE">
      <w:pPr>
        <w:bidi/>
        <w:jc w:val="both"/>
        <w:rPr>
          <w:rFonts w:cs="David" w:hint="cs"/>
          <w:rtl/>
        </w:rPr>
      </w:pPr>
      <w:r w:rsidRPr="008B08DE">
        <w:rPr>
          <w:rFonts w:cs="David" w:hint="cs"/>
          <w:rtl/>
        </w:rPr>
        <w:tab/>
        <w:t xml:space="preserve">מי בעד אישור הבקשה? פה אחד; נגד </w:t>
      </w:r>
      <w:r w:rsidRPr="008B08DE">
        <w:rPr>
          <w:rFonts w:cs="David"/>
          <w:rtl/>
        </w:rPr>
        <w:t>–</w:t>
      </w:r>
      <w:r w:rsidRPr="008B08DE">
        <w:rPr>
          <w:rFonts w:cs="David" w:hint="cs"/>
          <w:rtl/>
        </w:rPr>
        <w:t xml:space="preserve"> אין; נמנעים </w:t>
      </w:r>
      <w:r w:rsidRPr="008B08DE">
        <w:rPr>
          <w:rFonts w:cs="David"/>
          <w:rtl/>
        </w:rPr>
        <w:t>–</w:t>
      </w:r>
      <w:r w:rsidRPr="008B08DE">
        <w:rPr>
          <w:rFonts w:cs="David" w:hint="cs"/>
          <w:rtl/>
        </w:rPr>
        <w:t xml:space="preserve"> אין. הבקשה אושרה. תודה רבה, תם סדר היום, הישיבה נעולה.</w:t>
      </w:r>
    </w:p>
    <w:p w14:paraId="264FA8F5" w14:textId="77777777" w:rsidR="008B08DE" w:rsidRPr="008B08DE" w:rsidRDefault="008B08DE" w:rsidP="008B08DE">
      <w:pPr>
        <w:bidi/>
        <w:jc w:val="both"/>
        <w:rPr>
          <w:rFonts w:cs="David" w:hint="cs"/>
          <w:rtl/>
        </w:rPr>
      </w:pPr>
    </w:p>
    <w:p w14:paraId="59119924" w14:textId="77777777" w:rsidR="008B08DE" w:rsidRDefault="008B08DE" w:rsidP="008B08DE">
      <w:pPr>
        <w:bidi/>
        <w:jc w:val="both"/>
        <w:rPr>
          <w:rFonts w:cs="David" w:hint="cs"/>
          <w:rtl/>
        </w:rPr>
      </w:pPr>
    </w:p>
    <w:p w14:paraId="132CE7A0" w14:textId="77777777" w:rsidR="008B08DE" w:rsidRDefault="008B08DE" w:rsidP="008B08DE">
      <w:pPr>
        <w:bidi/>
        <w:jc w:val="both"/>
        <w:rPr>
          <w:rFonts w:cs="David" w:hint="cs"/>
          <w:rtl/>
        </w:rPr>
      </w:pPr>
    </w:p>
    <w:p w14:paraId="3CBEAE08" w14:textId="77777777" w:rsidR="008B08DE" w:rsidRDefault="008B08DE" w:rsidP="008B08DE">
      <w:pPr>
        <w:bidi/>
        <w:jc w:val="both"/>
        <w:rPr>
          <w:rFonts w:cs="David" w:hint="cs"/>
          <w:rtl/>
        </w:rPr>
      </w:pPr>
    </w:p>
    <w:p w14:paraId="7A2738A0" w14:textId="77777777" w:rsidR="008B08DE" w:rsidRPr="008B08DE" w:rsidRDefault="008B08DE" w:rsidP="008B08DE">
      <w:pPr>
        <w:bidi/>
        <w:jc w:val="both"/>
        <w:rPr>
          <w:rFonts w:cs="David" w:hint="cs"/>
          <w:rtl/>
        </w:rPr>
      </w:pPr>
    </w:p>
    <w:p w14:paraId="4DB45C84" w14:textId="77777777" w:rsidR="008B08DE" w:rsidRPr="008B08DE" w:rsidRDefault="008B08DE" w:rsidP="008B08DE">
      <w:pPr>
        <w:bidi/>
        <w:jc w:val="both"/>
        <w:rPr>
          <w:rFonts w:cs="David" w:hint="cs"/>
          <w:b/>
          <w:bCs/>
          <w:u w:val="single"/>
          <w:rtl/>
        </w:rPr>
      </w:pPr>
      <w:r w:rsidRPr="008B08DE">
        <w:rPr>
          <w:rFonts w:cs="David" w:hint="cs"/>
          <w:b/>
          <w:bCs/>
          <w:u w:val="single"/>
          <w:rtl/>
        </w:rPr>
        <w:t>הישיבה ננעלה ב-11:00</w:t>
      </w:r>
    </w:p>
    <w:p w14:paraId="1B4E20AD" w14:textId="77777777" w:rsidR="008B08DE" w:rsidRPr="008B08DE" w:rsidRDefault="008B08DE" w:rsidP="008B08DE">
      <w:pPr>
        <w:bidi/>
        <w:jc w:val="both"/>
        <w:rPr>
          <w:rFonts w:cs="David" w:hint="cs"/>
          <w:rtl/>
        </w:rPr>
      </w:pPr>
    </w:p>
    <w:p w14:paraId="1F4855D5" w14:textId="77777777" w:rsidR="008B08DE" w:rsidRPr="008B08DE" w:rsidRDefault="008B08DE" w:rsidP="008B08DE">
      <w:pPr>
        <w:bidi/>
        <w:jc w:val="both"/>
        <w:rPr>
          <w:rFonts w:cs="David" w:hint="cs"/>
          <w:rtl/>
        </w:rPr>
      </w:pPr>
    </w:p>
    <w:p w14:paraId="35117CB5" w14:textId="77777777" w:rsidR="008B08DE" w:rsidRPr="008B08DE" w:rsidRDefault="008B08DE" w:rsidP="008B08DE">
      <w:pPr>
        <w:bidi/>
        <w:jc w:val="both"/>
        <w:rPr>
          <w:rFonts w:cs="David" w:hint="cs"/>
          <w:rtl/>
        </w:rPr>
      </w:pPr>
    </w:p>
    <w:p w14:paraId="7AEA0BA9" w14:textId="77777777" w:rsidR="00552A80" w:rsidRPr="008B08DE" w:rsidRDefault="00552A80" w:rsidP="008B08DE">
      <w:pPr>
        <w:bidi/>
        <w:jc w:val="both"/>
        <w:rPr>
          <w:rFonts w:cs="David"/>
        </w:rPr>
      </w:pPr>
    </w:p>
    <w:sectPr w:rsidR="00552A80" w:rsidRPr="008B08DE" w:rsidSect="008B08DE">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CA83D" w14:textId="77777777" w:rsidR="008B08DE" w:rsidRDefault="008B08DE">
      <w:r>
        <w:separator/>
      </w:r>
    </w:p>
  </w:endnote>
  <w:endnote w:type="continuationSeparator" w:id="0">
    <w:p w14:paraId="59D95BEC" w14:textId="77777777" w:rsidR="008B08DE" w:rsidRDefault="008B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3F69" w14:textId="77777777" w:rsidR="008B08DE" w:rsidRDefault="008B08DE">
      <w:r>
        <w:separator/>
      </w:r>
    </w:p>
  </w:footnote>
  <w:footnote w:type="continuationSeparator" w:id="0">
    <w:p w14:paraId="588E57F0" w14:textId="77777777" w:rsidR="008B08DE" w:rsidRDefault="008B0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D6F7C" w14:textId="77777777" w:rsidR="008B08DE" w:rsidRDefault="008B08DE" w:rsidP="008B08D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EDA9A67" w14:textId="77777777" w:rsidR="008B08DE" w:rsidRDefault="008B08DE">
    <w:pPr>
      <w:pStyle w:val="Header"/>
      <w:ind w:right="360"/>
      <w:jc w:val="both"/>
      <w:rPr>
        <w:rtl/>
      </w:rPr>
    </w:pPr>
  </w:p>
  <w:p w14:paraId="13622E4A" w14:textId="77777777" w:rsidR="008B08DE" w:rsidRDefault="008B08DE"/>
  <w:p w14:paraId="38967F0C" w14:textId="77777777" w:rsidR="008B08DE" w:rsidRDefault="008B08DE"/>
  <w:p w14:paraId="0094CD5C" w14:textId="77777777" w:rsidR="008B08DE" w:rsidRDefault="008B08DE"/>
  <w:p w14:paraId="6797040F" w14:textId="77777777" w:rsidR="008B08DE" w:rsidRDefault="008B08DE"/>
  <w:p w14:paraId="278391C9" w14:textId="77777777" w:rsidR="008B08DE" w:rsidRDefault="008B08DE"/>
  <w:p w14:paraId="7D7CA541" w14:textId="77777777" w:rsidR="008B08DE" w:rsidRDefault="008B08DE"/>
  <w:p w14:paraId="31DCBBA1" w14:textId="77777777" w:rsidR="008B08DE" w:rsidRDefault="008B08DE"/>
  <w:p w14:paraId="7C16E3A1" w14:textId="77777777" w:rsidR="008B08DE" w:rsidRDefault="008B08DE"/>
  <w:p w14:paraId="15279705" w14:textId="77777777" w:rsidR="008B08DE" w:rsidRDefault="008B08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5A92" w14:textId="77777777" w:rsidR="008B08DE" w:rsidRDefault="008B08DE" w:rsidP="008B08D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37</w:t>
    </w:r>
    <w:r>
      <w:rPr>
        <w:rStyle w:val="PageNumber"/>
        <w:rtl/>
      </w:rPr>
      <w:fldChar w:fldCharType="end"/>
    </w:r>
  </w:p>
  <w:p w14:paraId="40367C04" w14:textId="77777777" w:rsidR="008B08DE" w:rsidRDefault="008B08DE">
    <w:pPr>
      <w:pStyle w:val="Header"/>
      <w:ind w:right="360"/>
      <w:jc w:val="both"/>
      <w:rPr>
        <w:rFonts w:hint="cs"/>
        <w:rtl/>
      </w:rPr>
    </w:pPr>
    <w:r>
      <w:rPr>
        <w:rtl/>
      </w:rPr>
      <w:t>ועדת</w:t>
    </w:r>
    <w:r>
      <w:rPr>
        <w:rFonts w:hint="cs"/>
        <w:rtl/>
      </w:rPr>
      <w:t xml:space="preserve"> הכנסת</w:t>
    </w:r>
  </w:p>
  <w:p w14:paraId="05406B5D" w14:textId="77777777" w:rsidR="008B08DE" w:rsidRDefault="008B08DE">
    <w:pPr>
      <w:pStyle w:val="Header"/>
      <w:ind w:right="360"/>
      <w:jc w:val="both"/>
      <w:rPr>
        <w:rStyle w:val="PageNumber"/>
        <w:rFonts w:hint="cs"/>
        <w:rtl/>
      </w:rPr>
    </w:pPr>
    <w:r>
      <w:rPr>
        <w:rFonts w:hint="cs"/>
        <w:rtl/>
      </w:rPr>
      <w:t>27.7.2009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27D2"/>
    <w:multiLevelType w:val="hybridMultilevel"/>
    <w:tmpl w:val="2B64E31C"/>
    <w:lvl w:ilvl="0" w:tplc="A5A668D4">
      <w:start w:val="3"/>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 w15:restartNumberingAfterBreak="0">
    <w:nsid w:val="327314A9"/>
    <w:multiLevelType w:val="hybridMultilevel"/>
    <w:tmpl w:val="D63C54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3C06E1"/>
    <w:multiLevelType w:val="hybridMultilevel"/>
    <w:tmpl w:val="C7C695A0"/>
    <w:lvl w:ilvl="0" w:tplc="4FCA8E9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 w15:restartNumberingAfterBreak="0">
    <w:nsid w:val="6E574E75"/>
    <w:multiLevelType w:val="hybridMultilevel"/>
    <w:tmpl w:val="070A48B6"/>
    <w:lvl w:ilvl="0" w:tplc="D8863CAC">
      <w:start w:val="1"/>
      <w:numFmt w:val="decimal"/>
      <w:lvlText w:val="%1."/>
      <w:lvlJc w:val="left"/>
      <w:pPr>
        <w:tabs>
          <w:tab w:val="num" w:pos="1362"/>
        </w:tabs>
        <w:ind w:left="1362" w:hanging="79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4" w15:restartNumberingAfterBreak="0">
    <w:nsid w:val="717619C2"/>
    <w:multiLevelType w:val="hybridMultilevel"/>
    <w:tmpl w:val="93D0F8D8"/>
    <w:lvl w:ilvl="0" w:tplc="BD3885BA">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5" w15:restartNumberingAfterBreak="0">
    <w:nsid w:val="71D25C8E"/>
    <w:multiLevelType w:val="hybridMultilevel"/>
    <w:tmpl w:val="B7B40E4E"/>
    <w:lvl w:ilvl="0" w:tplc="3AFE726A">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16cid:durableId="1901358657">
    <w:abstractNumId w:val="1"/>
  </w:num>
  <w:num w:numId="2" w16cid:durableId="61563296">
    <w:abstractNumId w:val="3"/>
  </w:num>
  <w:num w:numId="3" w16cid:durableId="1949700581">
    <w:abstractNumId w:val="5"/>
  </w:num>
  <w:num w:numId="4" w16cid:durableId="729840577">
    <w:abstractNumId w:val="4"/>
  </w:num>
  <w:num w:numId="5" w16cid:durableId="1678843619">
    <w:abstractNumId w:val="0"/>
  </w:num>
  <w:num w:numId="6" w16cid:durableId="309942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132000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9827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8127פרוטוקול_ישיבת_ועדה.doc"/>
    <w:docVar w:name="StartMode" w:val="3"/>
  </w:docVars>
  <w:rsids>
    <w:rsidRoot w:val="009A6BA9"/>
    <w:rsid w:val="00051211"/>
    <w:rsid w:val="00552A80"/>
    <w:rsid w:val="008B08DE"/>
    <w:rsid w:val="00961001"/>
    <w:rsid w:val="00965806"/>
    <w:rsid w:val="009A6B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F39FEE"/>
  <w15:chartTrackingRefBased/>
  <w15:docId w15:val="{32C7A56C-27FE-4211-81A3-77411D6E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8B08DE"/>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8B08DE"/>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8B08DE"/>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8B08DE"/>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B08DE"/>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8B08D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B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5885</Words>
  <Characters>33549</Characters>
  <Application>Microsoft Office Word</Application>
  <DocSecurity>0</DocSecurity>
  <Lines>279</Lines>
  <Paragraphs>78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