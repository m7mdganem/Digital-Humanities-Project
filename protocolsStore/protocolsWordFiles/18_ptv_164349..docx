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7DA73" w14:textId="77777777" w:rsidR="005D38C8" w:rsidRDefault="005D38C8" w:rsidP="005D38C8">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t xml:space="preserve">                                                                 נוסח לא מתוקן              </w:t>
      </w:r>
    </w:p>
    <w:p w14:paraId="21242DD8" w14:textId="77777777" w:rsidR="005D38C8" w:rsidRDefault="005D38C8" w:rsidP="005D38C8">
      <w:pPr>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03FF7690" w14:textId="77777777" w:rsidR="005D38C8" w:rsidRDefault="005D38C8" w:rsidP="005D38C8">
      <w:pPr>
        <w:bidi/>
        <w:jc w:val="both"/>
        <w:rPr>
          <w:rFonts w:cs="David"/>
          <w:b/>
          <w:bCs/>
          <w:rtl/>
        </w:rPr>
      </w:pPr>
    </w:p>
    <w:p w14:paraId="7A74238A" w14:textId="77777777" w:rsidR="005D38C8" w:rsidRDefault="005D38C8" w:rsidP="005D38C8">
      <w:pPr>
        <w:bidi/>
        <w:jc w:val="center"/>
        <w:outlineLvl w:val="0"/>
        <w:rPr>
          <w:rFonts w:cs="David" w:hint="cs"/>
          <w:b/>
          <w:bCs/>
          <w:rtl/>
        </w:rPr>
      </w:pPr>
    </w:p>
    <w:p w14:paraId="54844BEF" w14:textId="77777777" w:rsidR="005D38C8" w:rsidRDefault="005D38C8" w:rsidP="005D38C8">
      <w:pPr>
        <w:bidi/>
        <w:jc w:val="center"/>
        <w:outlineLvl w:val="0"/>
        <w:rPr>
          <w:rFonts w:cs="David" w:hint="cs"/>
          <w:b/>
          <w:bCs/>
          <w:rtl/>
        </w:rPr>
      </w:pPr>
    </w:p>
    <w:p w14:paraId="7261F1C1" w14:textId="77777777" w:rsidR="005D38C8" w:rsidRDefault="005D38C8" w:rsidP="005D38C8">
      <w:pPr>
        <w:bidi/>
        <w:jc w:val="center"/>
        <w:outlineLvl w:val="0"/>
        <w:rPr>
          <w:rFonts w:cs="David" w:hint="cs"/>
          <w:b/>
          <w:bCs/>
          <w:rtl/>
        </w:rPr>
      </w:pPr>
    </w:p>
    <w:p w14:paraId="32846277" w14:textId="77777777" w:rsidR="005D38C8" w:rsidRDefault="005D38C8" w:rsidP="005D38C8">
      <w:pPr>
        <w:bidi/>
        <w:jc w:val="center"/>
        <w:outlineLvl w:val="0"/>
        <w:rPr>
          <w:rFonts w:cs="David" w:hint="cs"/>
          <w:b/>
          <w:bCs/>
          <w:rtl/>
        </w:rPr>
      </w:pPr>
      <w:r>
        <w:rPr>
          <w:rFonts w:cs="David"/>
          <w:b/>
          <w:bCs/>
          <w:rtl/>
        </w:rPr>
        <w:t xml:space="preserve">פרוטוקול מס' </w:t>
      </w:r>
      <w:r>
        <w:rPr>
          <w:rFonts w:cs="David" w:hint="cs"/>
          <w:b/>
          <w:bCs/>
          <w:rtl/>
        </w:rPr>
        <w:t>129</w:t>
      </w:r>
    </w:p>
    <w:p w14:paraId="1BC231B2" w14:textId="77777777" w:rsidR="005D38C8" w:rsidRDefault="005D38C8" w:rsidP="005D38C8">
      <w:pPr>
        <w:bidi/>
        <w:jc w:val="center"/>
        <w:outlineLvl w:val="0"/>
        <w:rPr>
          <w:rFonts w:cs="David" w:hint="cs"/>
          <w:b/>
          <w:bCs/>
          <w:rtl/>
        </w:rPr>
      </w:pPr>
      <w:r>
        <w:rPr>
          <w:rFonts w:cs="David"/>
          <w:b/>
          <w:bCs/>
          <w:rtl/>
        </w:rPr>
        <w:t>מישיב</w:t>
      </w:r>
      <w:r>
        <w:rPr>
          <w:rFonts w:cs="David" w:hint="cs"/>
          <w:b/>
          <w:bCs/>
          <w:rtl/>
        </w:rPr>
        <w:t>ת ועדת הכנסת</w:t>
      </w:r>
    </w:p>
    <w:p w14:paraId="03F93191" w14:textId="77777777" w:rsidR="005D38C8" w:rsidRDefault="005D38C8" w:rsidP="005D38C8">
      <w:pPr>
        <w:bidi/>
        <w:jc w:val="center"/>
        <w:rPr>
          <w:rFonts w:cs="David" w:hint="cs"/>
          <w:b/>
          <w:bCs/>
          <w:u w:val="single"/>
          <w:rtl/>
        </w:rPr>
      </w:pPr>
      <w:r>
        <w:rPr>
          <w:rFonts w:cs="David" w:hint="cs"/>
          <w:b/>
          <w:bCs/>
          <w:u w:val="single"/>
          <w:rtl/>
        </w:rPr>
        <w:t xml:space="preserve">יום שלישי, כ"ג בכסלו </w:t>
      </w:r>
      <w:proofErr w:type="spellStart"/>
      <w:r>
        <w:rPr>
          <w:rFonts w:cs="David" w:hint="cs"/>
          <w:b/>
          <w:bCs/>
          <w:u w:val="single"/>
          <w:rtl/>
        </w:rPr>
        <w:t>התשע"א</w:t>
      </w:r>
      <w:proofErr w:type="spellEnd"/>
      <w:r>
        <w:rPr>
          <w:rFonts w:cs="David" w:hint="cs"/>
          <w:b/>
          <w:bCs/>
          <w:u w:val="single"/>
          <w:rtl/>
        </w:rPr>
        <w:t xml:space="preserve"> (30 בנובמבר 2010), שעה 13:00</w:t>
      </w:r>
    </w:p>
    <w:p w14:paraId="09EF2820" w14:textId="77777777" w:rsidR="005D38C8" w:rsidRDefault="005D38C8" w:rsidP="005D38C8">
      <w:pPr>
        <w:bidi/>
        <w:rPr>
          <w:rFonts w:cs="David" w:hint="cs"/>
          <w:b/>
          <w:bCs/>
          <w:u w:val="single"/>
          <w:rtl/>
        </w:rPr>
      </w:pPr>
    </w:p>
    <w:p w14:paraId="36E2F9B1" w14:textId="77777777" w:rsidR="005D38C8" w:rsidRDefault="005D38C8" w:rsidP="005D38C8">
      <w:pPr>
        <w:bidi/>
        <w:rPr>
          <w:rFonts w:cs="David" w:hint="cs"/>
          <w:b/>
          <w:bCs/>
          <w:u w:val="single"/>
          <w:rtl/>
        </w:rPr>
      </w:pPr>
    </w:p>
    <w:p w14:paraId="3C91B944" w14:textId="77777777" w:rsidR="005D38C8" w:rsidRDefault="005D38C8" w:rsidP="005D38C8">
      <w:pPr>
        <w:bidi/>
        <w:rPr>
          <w:rFonts w:cs="David" w:hint="cs"/>
          <w:b/>
          <w:bCs/>
          <w:u w:val="single"/>
          <w:rtl/>
        </w:rPr>
      </w:pPr>
    </w:p>
    <w:p w14:paraId="3D7D47DC" w14:textId="77777777" w:rsidR="005D38C8" w:rsidRDefault="005D38C8" w:rsidP="005D38C8">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14:paraId="0A3A9AD1" w14:textId="77777777" w:rsidR="005D38C8" w:rsidRPr="00400A89" w:rsidRDefault="005D38C8" w:rsidP="005D38C8">
      <w:pPr>
        <w:bidi/>
        <w:jc w:val="both"/>
        <w:rPr>
          <w:rFonts w:cs="David" w:hint="cs"/>
          <w:b/>
          <w:bCs/>
          <w:rtl/>
        </w:rPr>
      </w:pPr>
      <w:r w:rsidRPr="00400A89">
        <w:rPr>
          <w:rFonts w:cs="David" w:hint="cs"/>
          <w:b/>
          <w:bCs/>
          <w:rtl/>
        </w:rPr>
        <w:t xml:space="preserve">א. ערעורים על החלטת </w:t>
      </w:r>
      <w:r>
        <w:rPr>
          <w:rFonts w:cs="David" w:hint="cs"/>
          <w:b/>
          <w:bCs/>
          <w:rtl/>
        </w:rPr>
        <w:t>יושב ראש</w:t>
      </w:r>
      <w:r w:rsidRPr="00400A89">
        <w:rPr>
          <w:rFonts w:cs="David" w:hint="cs"/>
          <w:b/>
          <w:bCs/>
          <w:rtl/>
        </w:rPr>
        <w:t xml:space="preserve"> הכנסת והסגנים שלא לאשר דחיפות הצעות לסדר-היום </w:t>
      </w:r>
    </w:p>
    <w:p w14:paraId="0551F9E1" w14:textId="77777777" w:rsidR="005D38C8" w:rsidRPr="00400A89" w:rsidRDefault="005D38C8" w:rsidP="005D38C8">
      <w:pPr>
        <w:bidi/>
        <w:jc w:val="both"/>
        <w:rPr>
          <w:rFonts w:cs="David" w:hint="cs"/>
          <w:b/>
          <w:bCs/>
          <w:rtl/>
        </w:rPr>
      </w:pPr>
      <w:r w:rsidRPr="00400A89">
        <w:rPr>
          <w:rFonts w:cs="David" w:hint="cs"/>
          <w:b/>
          <w:bCs/>
          <w:rtl/>
        </w:rPr>
        <w:t xml:space="preserve">ב. הצעות לתיקון תקנון הכנסת </w:t>
      </w:r>
      <w:r w:rsidRPr="00400A89">
        <w:rPr>
          <w:rFonts w:cs="David"/>
          <w:b/>
          <w:bCs/>
          <w:rtl/>
        </w:rPr>
        <w:t>–</w:t>
      </w:r>
      <w:r w:rsidRPr="00400A89">
        <w:rPr>
          <w:rFonts w:cs="David" w:hint="cs"/>
          <w:b/>
          <w:bCs/>
          <w:rtl/>
        </w:rPr>
        <w:t xml:space="preserve"> פרק חמישי: הצעות לסדר ה</w:t>
      </w:r>
      <w:r>
        <w:rPr>
          <w:rFonts w:cs="David" w:hint="cs"/>
          <w:b/>
          <w:bCs/>
          <w:rtl/>
        </w:rPr>
        <w:t>י</w:t>
      </w:r>
      <w:r w:rsidRPr="00400A89">
        <w:rPr>
          <w:rFonts w:cs="David" w:hint="cs"/>
          <w:b/>
          <w:bCs/>
          <w:rtl/>
        </w:rPr>
        <w:t xml:space="preserve">ום </w:t>
      </w:r>
    </w:p>
    <w:p w14:paraId="34EBD7D3" w14:textId="77777777" w:rsidR="005D38C8" w:rsidRDefault="005D38C8" w:rsidP="005D38C8">
      <w:pPr>
        <w:bidi/>
        <w:jc w:val="both"/>
        <w:rPr>
          <w:rFonts w:cs="David" w:hint="cs"/>
          <w:b/>
          <w:bCs/>
          <w:u w:val="single"/>
          <w:rtl/>
        </w:rPr>
      </w:pPr>
    </w:p>
    <w:p w14:paraId="56C37E23" w14:textId="77777777" w:rsidR="005D38C8" w:rsidRDefault="005D38C8" w:rsidP="005D38C8">
      <w:pPr>
        <w:bidi/>
        <w:jc w:val="both"/>
        <w:rPr>
          <w:rFonts w:cs="David" w:hint="cs"/>
          <w:b/>
          <w:bCs/>
          <w:u w:val="single"/>
          <w:rtl/>
        </w:rPr>
      </w:pPr>
    </w:p>
    <w:p w14:paraId="24CADF4E" w14:textId="77777777" w:rsidR="005D38C8" w:rsidRDefault="005D38C8" w:rsidP="005D38C8">
      <w:pPr>
        <w:bidi/>
        <w:jc w:val="both"/>
        <w:rPr>
          <w:rFonts w:cs="David"/>
          <w:b/>
          <w:bCs/>
          <w:rtl/>
        </w:rPr>
      </w:pPr>
    </w:p>
    <w:p w14:paraId="15E57DF8" w14:textId="77777777" w:rsidR="005D38C8" w:rsidRDefault="005D38C8" w:rsidP="005D38C8">
      <w:pPr>
        <w:bidi/>
        <w:jc w:val="both"/>
        <w:outlineLvl w:val="0"/>
        <w:rPr>
          <w:rFonts w:cs="David"/>
          <w:b/>
          <w:bCs/>
          <w:u w:val="single"/>
          <w:rtl/>
        </w:rPr>
      </w:pPr>
      <w:r>
        <w:rPr>
          <w:rFonts w:cs="David"/>
          <w:b/>
          <w:bCs/>
          <w:u w:val="single"/>
          <w:rtl/>
        </w:rPr>
        <w:t>נכחו:</w:t>
      </w:r>
    </w:p>
    <w:p w14:paraId="201E4346" w14:textId="77777777" w:rsidR="005D38C8" w:rsidRDefault="005D38C8" w:rsidP="005D38C8">
      <w:pPr>
        <w:bidi/>
        <w:jc w:val="both"/>
        <w:outlineLvl w:val="0"/>
        <w:rPr>
          <w:rFonts w:cs="David" w:hint="cs"/>
          <w:rtl/>
        </w:rPr>
      </w:pPr>
      <w:r>
        <w:rPr>
          <w:rFonts w:cs="David"/>
          <w:b/>
          <w:bCs/>
          <w:u w:val="single"/>
          <w:rtl/>
        </w:rPr>
        <w:t>חברי הוועדה</w:t>
      </w:r>
      <w:r>
        <w:rPr>
          <w:rFonts w:cs="David"/>
          <w:rtl/>
        </w:rPr>
        <w:t>:</w:t>
      </w:r>
      <w:r>
        <w:rPr>
          <w:rFonts w:cs="David"/>
          <w:rtl/>
        </w:rPr>
        <w:tab/>
      </w:r>
    </w:p>
    <w:p w14:paraId="4407A667" w14:textId="77777777" w:rsidR="005D38C8" w:rsidRDefault="005D38C8" w:rsidP="005D38C8">
      <w:pPr>
        <w:bidi/>
        <w:jc w:val="both"/>
        <w:outlineLvl w:val="0"/>
        <w:rPr>
          <w:rFonts w:cs="David" w:hint="cs"/>
          <w:rtl/>
        </w:rPr>
      </w:pPr>
      <w:r>
        <w:rPr>
          <w:rFonts w:cs="David" w:hint="cs"/>
          <w:rtl/>
        </w:rPr>
        <w:t xml:space="preserve">יריב </w:t>
      </w:r>
      <w:proofErr w:type="spellStart"/>
      <w:r>
        <w:rPr>
          <w:rFonts w:cs="David" w:hint="cs"/>
          <w:rtl/>
        </w:rPr>
        <w:t>לוין</w:t>
      </w:r>
      <w:proofErr w:type="spellEnd"/>
      <w:r>
        <w:rPr>
          <w:rFonts w:cs="David" w:hint="cs"/>
          <w:rtl/>
        </w:rPr>
        <w:t xml:space="preserve"> </w:t>
      </w:r>
      <w:r>
        <w:rPr>
          <w:rFonts w:cs="David"/>
          <w:rtl/>
        </w:rPr>
        <w:t>–</w:t>
      </w:r>
      <w:r>
        <w:rPr>
          <w:rFonts w:cs="David" w:hint="cs"/>
          <w:rtl/>
        </w:rPr>
        <w:t xml:space="preserve"> היו"ר</w:t>
      </w:r>
    </w:p>
    <w:p w14:paraId="74878C51" w14:textId="77777777" w:rsidR="005D38C8" w:rsidRDefault="005D38C8" w:rsidP="005D38C8">
      <w:pPr>
        <w:bidi/>
        <w:jc w:val="both"/>
        <w:outlineLvl w:val="0"/>
        <w:rPr>
          <w:rFonts w:cs="David" w:hint="cs"/>
          <w:rtl/>
        </w:rPr>
      </w:pPr>
      <w:r>
        <w:rPr>
          <w:rFonts w:cs="David" w:hint="cs"/>
          <w:rtl/>
        </w:rPr>
        <w:t>אריה אלדד</w:t>
      </w:r>
    </w:p>
    <w:p w14:paraId="0F1EE389" w14:textId="77777777" w:rsidR="005D38C8" w:rsidRDefault="005D38C8" w:rsidP="005D38C8">
      <w:pPr>
        <w:bidi/>
        <w:jc w:val="both"/>
        <w:outlineLvl w:val="0"/>
        <w:rPr>
          <w:rFonts w:cs="David" w:hint="cs"/>
          <w:rtl/>
        </w:rPr>
      </w:pPr>
      <w:r>
        <w:rPr>
          <w:rFonts w:cs="David" w:hint="cs"/>
          <w:rtl/>
        </w:rPr>
        <w:t xml:space="preserve">זאב </w:t>
      </w:r>
      <w:proofErr w:type="spellStart"/>
      <w:r>
        <w:rPr>
          <w:rFonts w:cs="David" w:hint="cs"/>
          <w:rtl/>
        </w:rPr>
        <w:t>אלקין</w:t>
      </w:r>
      <w:proofErr w:type="spellEnd"/>
      <w:r>
        <w:rPr>
          <w:rFonts w:cs="David" w:hint="cs"/>
          <w:rtl/>
        </w:rPr>
        <w:t xml:space="preserve"> </w:t>
      </w:r>
    </w:p>
    <w:p w14:paraId="2F0BA5A9" w14:textId="77777777" w:rsidR="005D38C8" w:rsidRDefault="005D38C8" w:rsidP="005D38C8">
      <w:pPr>
        <w:bidi/>
        <w:jc w:val="both"/>
        <w:outlineLvl w:val="0"/>
        <w:rPr>
          <w:rFonts w:cs="David" w:hint="cs"/>
          <w:rtl/>
        </w:rPr>
      </w:pPr>
      <w:r>
        <w:rPr>
          <w:rFonts w:cs="David" w:hint="cs"/>
          <w:rtl/>
        </w:rPr>
        <w:t>אמנון כהן</w:t>
      </w:r>
    </w:p>
    <w:p w14:paraId="6CDF0248" w14:textId="77777777" w:rsidR="005D38C8" w:rsidRDefault="005D38C8" w:rsidP="005D38C8">
      <w:pPr>
        <w:bidi/>
        <w:jc w:val="both"/>
        <w:outlineLvl w:val="0"/>
        <w:rPr>
          <w:rFonts w:cs="David" w:hint="cs"/>
          <w:rtl/>
        </w:rPr>
      </w:pPr>
      <w:r>
        <w:rPr>
          <w:rFonts w:cs="David" w:hint="cs"/>
          <w:rtl/>
        </w:rPr>
        <w:t>יעקב (</w:t>
      </w:r>
      <w:proofErr w:type="spellStart"/>
      <w:r>
        <w:rPr>
          <w:rFonts w:cs="David" w:hint="cs"/>
          <w:rtl/>
        </w:rPr>
        <w:t>כצל'ה</w:t>
      </w:r>
      <w:proofErr w:type="spellEnd"/>
      <w:r>
        <w:rPr>
          <w:rFonts w:cs="David" w:hint="cs"/>
          <w:rtl/>
        </w:rPr>
        <w:t xml:space="preserve">) </w:t>
      </w:r>
      <w:proofErr w:type="spellStart"/>
      <w:r>
        <w:rPr>
          <w:rFonts w:cs="David" w:hint="cs"/>
          <w:rtl/>
        </w:rPr>
        <w:t>כ"ץ</w:t>
      </w:r>
      <w:proofErr w:type="spellEnd"/>
      <w:r>
        <w:rPr>
          <w:rFonts w:cs="David" w:hint="cs"/>
          <w:rtl/>
        </w:rPr>
        <w:t xml:space="preserve"> </w:t>
      </w:r>
    </w:p>
    <w:p w14:paraId="426785B5" w14:textId="77777777" w:rsidR="005D38C8" w:rsidRDefault="005D38C8" w:rsidP="005D38C8">
      <w:pPr>
        <w:bidi/>
        <w:jc w:val="both"/>
        <w:outlineLvl w:val="0"/>
        <w:rPr>
          <w:rFonts w:cs="David" w:hint="cs"/>
          <w:rtl/>
        </w:rPr>
      </w:pPr>
      <w:r>
        <w:rPr>
          <w:rFonts w:cs="David" w:hint="cs"/>
          <w:rtl/>
        </w:rPr>
        <w:t>מנחם אליעזר מוזס</w:t>
      </w:r>
    </w:p>
    <w:p w14:paraId="18814CD8" w14:textId="77777777" w:rsidR="005D38C8" w:rsidRDefault="005D38C8" w:rsidP="005D38C8">
      <w:pPr>
        <w:bidi/>
        <w:jc w:val="both"/>
        <w:outlineLvl w:val="0"/>
        <w:rPr>
          <w:rFonts w:cs="David" w:hint="cs"/>
          <w:rtl/>
        </w:rPr>
      </w:pPr>
      <w:r>
        <w:rPr>
          <w:rFonts w:cs="David" w:hint="cs"/>
          <w:rtl/>
        </w:rPr>
        <w:t xml:space="preserve">ציון </w:t>
      </w:r>
      <w:proofErr w:type="spellStart"/>
      <w:r>
        <w:rPr>
          <w:rFonts w:cs="David" w:hint="cs"/>
          <w:rtl/>
        </w:rPr>
        <w:t>פיניאן</w:t>
      </w:r>
      <w:proofErr w:type="spellEnd"/>
    </w:p>
    <w:p w14:paraId="336DB703" w14:textId="77777777" w:rsidR="005D38C8" w:rsidRDefault="005D38C8" w:rsidP="005D38C8">
      <w:pPr>
        <w:bidi/>
        <w:jc w:val="both"/>
        <w:outlineLvl w:val="0"/>
        <w:rPr>
          <w:rFonts w:cs="David" w:hint="cs"/>
          <w:rtl/>
        </w:rPr>
      </w:pPr>
      <w:r>
        <w:rPr>
          <w:rFonts w:cs="David" w:hint="cs"/>
          <w:rtl/>
        </w:rPr>
        <w:t xml:space="preserve">דוד רותם </w:t>
      </w:r>
    </w:p>
    <w:p w14:paraId="1312BEF1" w14:textId="77777777" w:rsidR="005D38C8" w:rsidRDefault="005D38C8" w:rsidP="005D38C8">
      <w:pPr>
        <w:bidi/>
        <w:jc w:val="both"/>
        <w:outlineLvl w:val="0"/>
        <w:rPr>
          <w:rFonts w:cs="David" w:hint="cs"/>
          <w:b/>
          <w:bCs/>
          <w:u w:val="single"/>
          <w:rtl/>
        </w:rPr>
      </w:pPr>
    </w:p>
    <w:p w14:paraId="5133D6A7" w14:textId="77777777" w:rsidR="005D38C8" w:rsidRDefault="005D38C8" w:rsidP="005D38C8">
      <w:pPr>
        <w:bidi/>
        <w:jc w:val="both"/>
        <w:outlineLvl w:val="0"/>
        <w:rPr>
          <w:rFonts w:cs="David" w:hint="cs"/>
          <w:rtl/>
        </w:rPr>
      </w:pPr>
      <w:proofErr w:type="spellStart"/>
      <w:r>
        <w:rPr>
          <w:rFonts w:cs="David" w:hint="cs"/>
          <w:rtl/>
        </w:rPr>
        <w:t>גאלב</w:t>
      </w:r>
      <w:proofErr w:type="spellEnd"/>
      <w:r>
        <w:rPr>
          <w:rFonts w:cs="David" w:hint="cs"/>
          <w:rtl/>
        </w:rPr>
        <w:t xml:space="preserve"> </w:t>
      </w:r>
      <w:proofErr w:type="spellStart"/>
      <w:r>
        <w:rPr>
          <w:rFonts w:cs="David" w:hint="cs"/>
          <w:rtl/>
        </w:rPr>
        <w:t>מג'אדלה</w:t>
      </w:r>
      <w:proofErr w:type="spellEnd"/>
    </w:p>
    <w:p w14:paraId="4CBE99DC" w14:textId="77777777" w:rsidR="005D38C8" w:rsidRDefault="005D38C8" w:rsidP="005D38C8">
      <w:pPr>
        <w:bidi/>
        <w:jc w:val="both"/>
        <w:outlineLvl w:val="0"/>
        <w:rPr>
          <w:rFonts w:cs="David" w:hint="cs"/>
          <w:b/>
          <w:bCs/>
          <w:u w:val="single"/>
          <w:rtl/>
        </w:rPr>
      </w:pPr>
    </w:p>
    <w:p w14:paraId="47217AEB" w14:textId="77777777" w:rsidR="005D38C8" w:rsidRDefault="005D38C8" w:rsidP="005D38C8">
      <w:pPr>
        <w:bidi/>
        <w:jc w:val="both"/>
        <w:outlineLvl w:val="0"/>
        <w:rPr>
          <w:rFonts w:cs="David" w:hint="cs"/>
          <w:rtl/>
        </w:rPr>
      </w:pPr>
      <w:r>
        <w:rPr>
          <w:rFonts w:cs="David"/>
          <w:b/>
          <w:bCs/>
          <w:u w:val="single"/>
          <w:rtl/>
        </w:rPr>
        <w:t>מוזמנים</w:t>
      </w:r>
      <w:r>
        <w:rPr>
          <w:rFonts w:cs="David"/>
          <w:rtl/>
        </w:rPr>
        <w:t>:</w:t>
      </w:r>
    </w:p>
    <w:p w14:paraId="6A7555B9" w14:textId="77777777" w:rsidR="005D38C8" w:rsidRDefault="005D38C8" w:rsidP="005D38C8">
      <w:pPr>
        <w:bidi/>
        <w:jc w:val="both"/>
        <w:outlineLvl w:val="0"/>
        <w:rPr>
          <w:rFonts w:cs="David" w:hint="cs"/>
          <w:rtl/>
        </w:rPr>
      </w:pPr>
      <w:r>
        <w:rPr>
          <w:rFonts w:cs="David" w:hint="cs"/>
          <w:rtl/>
        </w:rPr>
        <w:t xml:space="preserve">מזכירת הכנסת ירדנה </w:t>
      </w:r>
      <w:proofErr w:type="spellStart"/>
      <w:r>
        <w:rPr>
          <w:rFonts w:cs="David" w:hint="cs"/>
          <w:rtl/>
        </w:rPr>
        <w:t>מלר</w:t>
      </w:r>
      <w:proofErr w:type="spellEnd"/>
      <w:r>
        <w:rPr>
          <w:rFonts w:cs="David" w:hint="cs"/>
          <w:rtl/>
        </w:rPr>
        <w:t>-הורוביץ</w:t>
      </w:r>
    </w:p>
    <w:p w14:paraId="32667792" w14:textId="77777777" w:rsidR="005D38C8" w:rsidRDefault="005D38C8" w:rsidP="005D38C8">
      <w:pPr>
        <w:bidi/>
        <w:jc w:val="both"/>
        <w:outlineLvl w:val="0"/>
        <w:rPr>
          <w:rFonts w:cs="David" w:hint="cs"/>
          <w:rtl/>
        </w:rPr>
      </w:pPr>
      <w:r>
        <w:rPr>
          <w:rFonts w:cs="David" w:hint="cs"/>
          <w:rtl/>
        </w:rPr>
        <w:t xml:space="preserve">אורי בנק </w:t>
      </w:r>
      <w:r>
        <w:rPr>
          <w:rFonts w:cs="David" w:hint="cs"/>
          <w:rtl/>
        </w:rPr>
        <w:tab/>
        <w:t xml:space="preserve">     </w:t>
      </w:r>
      <w:r>
        <w:rPr>
          <w:rFonts w:cs="David" w:hint="cs"/>
          <w:rtl/>
        </w:rPr>
        <w:tab/>
        <w:t>- מנהל סיעת האיחוד הלאומי</w:t>
      </w:r>
    </w:p>
    <w:p w14:paraId="2005DBF5" w14:textId="77777777" w:rsidR="005D38C8" w:rsidRDefault="005D38C8" w:rsidP="005D38C8">
      <w:pPr>
        <w:bidi/>
        <w:jc w:val="both"/>
        <w:outlineLvl w:val="0"/>
        <w:rPr>
          <w:rFonts w:cs="David" w:hint="cs"/>
          <w:rtl/>
        </w:rPr>
      </w:pPr>
      <w:r>
        <w:rPr>
          <w:rFonts w:cs="David" w:hint="cs"/>
          <w:rtl/>
        </w:rPr>
        <w:t xml:space="preserve">רונית </w:t>
      </w:r>
      <w:proofErr w:type="spellStart"/>
      <w:r>
        <w:rPr>
          <w:rFonts w:cs="David" w:hint="cs"/>
          <w:rtl/>
        </w:rPr>
        <w:t>חייקין</w:t>
      </w:r>
      <w:proofErr w:type="spellEnd"/>
      <w:r>
        <w:rPr>
          <w:rFonts w:cs="David" w:hint="cs"/>
          <w:rtl/>
        </w:rPr>
        <w:t xml:space="preserve">-יעקובי </w:t>
      </w:r>
      <w:r>
        <w:rPr>
          <w:rFonts w:cs="David" w:hint="cs"/>
          <w:rtl/>
        </w:rPr>
        <w:tab/>
        <w:t>- מנהלת סיעת מר"ץ</w:t>
      </w:r>
    </w:p>
    <w:p w14:paraId="1BD3F729" w14:textId="77777777" w:rsidR="005D38C8" w:rsidRDefault="005D38C8" w:rsidP="005D38C8">
      <w:pPr>
        <w:bidi/>
        <w:jc w:val="both"/>
        <w:outlineLvl w:val="0"/>
        <w:rPr>
          <w:rFonts w:cs="David" w:hint="cs"/>
          <w:rtl/>
        </w:rPr>
      </w:pPr>
      <w:r>
        <w:rPr>
          <w:rFonts w:cs="David" w:hint="cs"/>
          <w:rtl/>
        </w:rPr>
        <w:t xml:space="preserve">תמר כנפו </w:t>
      </w:r>
      <w:r>
        <w:rPr>
          <w:rFonts w:cs="David" w:hint="cs"/>
          <w:rtl/>
        </w:rPr>
        <w:tab/>
        <w:t xml:space="preserve"> </w:t>
      </w:r>
      <w:r>
        <w:rPr>
          <w:rFonts w:cs="David" w:hint="cs"/>
          <w:rtl/>
        </w:rPr>
        <w:tab/>
        <w:t xml:space="preserve">- מנהלת סיעת הבית היהודי </w:t>
      </w:r>
      <w:r>
        <w:rPr>
          <w:rFonts w:cs="David"/>
          <w:rtl/>
        </w:rPr>
        <w:t>–</w:t>
      </w:r>
      <w:r>
        <w:rPr>
          <w:rFonts w:cs="David" w:hint="cs"/>
          <w:rtl/>
        </w:rPr>
        <w:t xml:space="preserve"> המפד"ל החדשה</w:t>
      </w:r>
    </w:p>
    <w:p w14:paraId="2DBD995E" w14:textId="77777777" w:rsidR="005D38C8" w:rsidRDefault="005D38C8" w:rsidP="005D38C8">
      <w:pPr>
        <w:bidi/>
        <w:jc w:val="both"/>
        <w:outlineLvl w:val="0"/>
        <w:rPr>
          <w:rFonts w:cs="David" w:hint="cs"/>
          <w:rtl/>
        </w:rPr>
      </w:pPr>
      <w:r>
        <w:rPr>
          <w:rFonts w:cs="David" w:hint="cs"/>
          <w:rtl/>
        </w:rPr>
        <w:t xml:space="preserve">סער פינטו </w:t>
      </w:r>
      <w:r>
        <w:rPr>
          <w:rFonts w:cs="David" w:hint="cs"/>
          <w:rtl/>
        </w:rPr>
        <w:tab/>
        <w:t xml:space="preserve">     </w:t>
      </w:r>
      <w:r>
        <w:rPr>
          <w:rFonts w:cs="David" w:hint="cs"/>
          <w:rtl/>
        </w:rPr>
        <w:tab/>
        <w:t>- מנהל סיעת קדימה</w:t>
      </w:r>
    </w:p>
    <w:p w14:paraId="5DB16AD6" w14:textId="77777777" w:rsidR="005D38C8" w:rsidRDefault="005D38C8" w:rsidP="005D38C8">
      <w:pPr>
        <w:bidi/>
        <w:jc w:val="both"/>
        <w:outlineLvl w:val="0"/>
        <w:rPr>
          <w:rFonts w:cs="David" w:hint="cs"/>
          <w:rtl/>
        </w:rPr>
      </w:pPr>
      <w:r>
        <w:rPr>
          <w:rFonts w:cs="David" w:hint="cs"/>
          <w:rtl/>
        </w:rPr>
        <w:t xml:space="preserve">דן מרזוק </w:t>
      </w:r>
      <w:r>
        <w:rPr>
          <w:rFonts w:cs="David" w:hint="cs"/>
          <w:rtl/>
        </w:rPr>
        <w:tab/>
      </w:r>
      <w:r>
        <w:rPr>
          <w:rFonts w:cs="David" w:hint="cs"/>
          <w:rtl/>
        </w:rPr>
        <w:tab/>
        <w:t>- לשכה משפטית</w:t>
      </w:r>
    </w:p>
    <w:p w14:paraId="7A5C7CB7" w14:textId="77777777" w:rsidR="005D38C8" w:rsidRDefault="005D38C8" w:rsidP="005D38C8">
      <w:pPr>
        <w:bidi/>
        <w:jc w:val="both"/>
        <w:outlineLvl w:val="0"/>
        <w:rPr>
          <w:rFonts w:cs="David" w:hint="cs"/>
          <w:b/>
          <w:bCs/>
          <w:u w:val="single"/>
          <w:rtl/>
        </w:rPr>
      </w:pPr>
    </w:p>
    <w:p w14:paraId="492964AD" w14:textId="77777777" w:rsidR="005D38C8" w:rsidRDefault="005D38C8" w:rsidP="005D38C8">
      <w:pPr>
        <w:bidi/>
        <w:jc w:val="both"/>
        <w:outlineLvl w:val="0"/>
        <w:rPr>
          <w:rFonts w:cs="David" w:hint="cs"/>
          <w:rtl/>
        </w:rPr>
      </w:pPr>
      <w:r>
        <w:rPr>
          <w:rFonts w:cs="David" w:hint="cs"/>
          <w:b/>
          <w:bCs/>
          <w:u w:val="single"/>
          <w:rtl/>
        </w:rPr>
        <w:t>ייעוץ משפטי:</w:t>
      </w:r>
    </w:p>
    <w:p w14:paraId="540825C6" w14:textId="77777777" w:rsidR="005D38C8" w:rsidRPr="00E352AA" w:rsidRDefault="005D38C8" w:rsidP="005D38C8">
      <w:pPr>
        <w:bidi/>
        <w:jc w:val="both"/>
        <w:outlineLvl w:val="0"/>
        <w:rPr>
          <w:rFonts w:cs="David" w:hint="cs"/>
          <w:rtl/>
        </w:rPr>
      </w:pPr>
      <w:r>
        <w:rPr>
          <w:rFonts w:cs="David" w:hint="cs"/>
          <w:rtl/>
        </w:rPr>
        <w:t>ארבל אסטרחן</w:t>
      </w:r>
    </w:p>
    <w:p w14:paraId="579E1078" w14:textId="77777777" w:rsidR="005D38C8" w:rsidRDefault="005D38C8" w:rsidP="005D38C8">
      <w:pPr>
        <w:bidi/>
        <w:jc w:val="both"/>
        <w:outlineLvl w:val="0"/>
        <w:rPr>
          <w:rFonts w:cs="David" w:hint="cs"/>
          <w:rtl/>
        </w:rPr>
      </w:pPr>
      <w:r>
        <w:rPr>
          <w:rFonts w:cs="David" w:hint="cs"/>
          <w:rtl/>
        </w:rPr>
        <w:t>רן בר-</w:t>
      </w:r>
      <w:proofErr w:type="spellStart"/>
      <w:r>
        <w:rPr>
          <w:rFonts w:cs="David" w:hint="cs"/>
          <w:rtl/>
        </w:rPr>
        <w:t>יושפט</w:t>
      </w:r>
      <w:proofErr w:type="spellEnd"/>
      <w:r>
        <w:rPr>
          <w:rFonts w:cs="David" w:hint="cs"/>
          <w:rtl/>
        </w:rPr>
        <w:t xml:space="preserve"> - מתמחה</w:t>
      </w:r>
    </w:p>
    <w:p w14:paraId="65EAA8E1" w14:textId="77777777" w:rsidR="005D38C8" w:rsidRDefault="005D38C8" w:rsidP="005D38C8">
      <w:pPr>
        <w:bidi/>
        <w:jc w:val="both"/>
        <w:outlineLvl w:val="0"/>
        <w:rPr>
          <w:rFonts w:cs="David" w:hint="cs"/>
          <w:rtl/>
        </w:rPr>
      </w:pPr>
    </w:p>
    <w:p w14:paraId="765D9F0B" w14:textId="77777777" w:rsidR="005D38C8" w:rsidRDefault="005D38C8" w:rsidP="005D38C8">
      <w:pPr>
        <w:bidi/>
        <w:jc w:val="both"/>
        <w:outlineLvl w:val="0"/>
        <w:rPr>
          <w:rFonts w:cs="David"/>
          <w:rtl/>
        </w:rPr>
      </w:pPr>
      <w:r>
        <w:rPr>
          <w:rFonts w:cs="David"/>
          <w:b/>
          <w:bCs/>
          <w:u w:val="single"/>
          <w:rtl/>
        </w:rPr>
        <w:t>מנהלת הוועדה</w:t>
      </w:r>
      <w:r>
        <w:rPr>
          <w:rFonts w:cs="David"/>
          <w:rtl/>
        </w:rPr>
        <w:t>:</w:t>
      </w:r>
      <w:r>
        <w:rPr>
          <w:rFonts w:cs="David"/>
          <w:rtl/>
        </w:rPr>
        <w:tab/>
      </w:r>
    </w:p>
    <w:p w14:paraId="00AB6B00" w14:textId="77777777" w:rsidR="005D38C8" w:rsidRPr="00850568" w:rsidRDefault="005D38C8" w:rsidP="005D38C8">
      <w:pPr>
        <w:bidi/>
        <w:jc w:val="both"/>
        <w:rPr>
          <w:rFonts w:cs="David" w:hint="cs"/>
          <w:rtl/>
        </w:rPr>
      </w:pPr>
      <w:r>
        <w:rPr>
          <w:rFonts w:cs="David" w:hint="cs"/>
          <w:rtl/>
        </w:rPr>
        <w:t>אתי בן-יוסף</w:t>
      </w:r>
    </w:p>
    <w:p w14:paraId="4B34982C" w14:textId="77777777" w:rsidR="005D38C8" w:rsidRDefault="005D38C8" w:rsidP="005D38C8">
      <w:pPr>
        <w:bidi/>
        <w:jc w:val="both"/>
        <w:outlineLvl w:val="0"/>
        <w:rPr>
          <w:rFonts w:cs="David" w:hint="cs"/>
          <w:b/>
          <w:bCs/>
          <w:u w:val="single"/>
          <w:rtl/>
        </w:rPr>
      </w:pPr>
    </w:p>
    <w:p w14:paraId="3BBE9A2A" w14:textId="77777777" w:rsidR="005D38C8" w:rsidRDefault="005D38C8" w:rsidP="005D38C8">
      <w:pPr>
        <w:bidi/>
        <w:jc w:val="both"/>
        <w:outlineLvl w:val="0"/>
        <w:rPr>
          <w:rFonts w:cs="David" w:hint="cs"/>
          <w:rtl/>
        </w:rPr>
      </w:pPr>
      <w:r>
        <w:rPr>
          <w:rFonts w:cs="David" w:hint="cs"/>
          <w:b/>
          <w:bCs/>
          <w:u w:val="single"/>
          <w:rtl/>
        </w:rPr>
        <w:t xml:space="preserve">רשמת </w:t>
      </w:r>
      <w:proofErr w:type="spellStart"/>
      <w:r>
        <w:rPr>
          <w:rFonts w:cs="David" w:hint="cs"/>
          <w:b/>
          <w:bCs/>
          <w:u w:val="single"/>
          <w:rtl/>
        </w:rPr>
        <w:t>פרלמנטרית</w:t>
      </w:r>
      <w:proofErr w:type="spellEnd"/>
      <w:r>
        <w:rPr>
          <w:rFonts w:cs="David"/>
          <w:rtl/>
        </w:rPr>
        <w:t>:</w:t>
      </w:r>
      <w:r>
        <w:rPr>
          <w:rFonts w:cs="David"/>
          <w:rtl/>
        </w:rPr>
        <w:tab/>
      </w:r>
    </w:p>
    <w:p w14:paraId="1A2D1BD2" w14:textId="77777777" w:rsidR="005D38C8" w:rsidRDefault="005D38C8" w:rsidP="005D38C8">
      <w:pPr>
        <w:keepNext/>
        <w:bidi/>
        <w:rPr>
          <w:rFonts w:cs="David" w:hint="cs"/>
          <w:rtl/>
        </w:rPr>
      </w:pPr>
      <w:r>
        <w:rPr>
          <w:rFonts w:cs="David" w:hint="cs"/>
          <w:rtl/>
        </w:rPr>
        <w:t>הילה לוי</w:t>
      </w:r>
    </w:p>
    <w:p w14:paraId="4F91039B" w14:textId="77777777" w:rsidR="005D38C8" w:rsidRPr="00350BF7" w:rsidRDefault="005D38C8" w:rsidP="005D38C8">
      <w:pPr>
        <w:keepNext/>
        <w:bidi/>
        <w:jc w:val="center"/>
        <w:rPr>
          <w:rFonts w:cs="David" w:hint="cs"/>
          <w:b/>
          <w:bCs/>
          <w:u w:val="single"/>
          <w:rtl/>
        </w:rPr>
      </w:pPr>
      <w:r w:rsidRPr="00350BF7">
        <w:rPr>
          <w:rFonts w:cs="David"/>
          <w:rtl/>
        </w:rPr>
        <w:br w:type="page"/>
      </w:r>
      <w:r w:rsidRPr="00350BF7">
        <w:rPr>
          <w:rFonts w:cs="David" w:hint="cs"/>
          <w:b/>
          <w:bCs/>
          <w:u w:val="single"/>
          <w:rtl/>
        </w:rPr>
        <w:lastRenderedPageBreak/>
        <w:t>א. ערעורים על החלטת יו"ר הכנסת והסגנים שלא לאשר דחיפות הצעות לסדר-היום</w:t>
      </w:r>
    </w:p>
    <w:p w14:paraId="0944339E" w14:textId="77777777" w:rsidR="005D38C8" w:rsidRDefault="005D38C8" w:rsidP="005D38C8">
      <w:pPr>
        <w:bidi/>
        <w:rPr>
          <w:rFonts w:cs="David" w:hint="cs"/>
          <w:u w:val="single"/>
          <w:rtl/>
        </w:rPr>
      </w:pPr>
    </w:p>
    <w:p w14:paraId="187CF3DE" w14:textId="77777777" w:rsidR="005D38C8" w:rsidRDefault="005D38C8" w:rsidP="005D38C8">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CA4395C" w14:textId="77777777" w:rsidR="005D38C8" w:rsidRDefault="005D38C8" w:rsidP="005D38C8">
      <w:pPr>
        <w:bidi/>
        <w:jc w:val="both"/>
        <w:rPr>
          <w:rFonts w:cs="David" w:hint="cs"/>
          <w:rtl/>
        </w:rPr>
      </w:pPr>
    </w:p>
    <w:p w14:paraId="13392A42" w14:textId="77777777" w:rsidR="005D38C8" w:rsidRPr="00E32005" w:rsidRDefault="005D38C8" w:rsidP="005D38C8">
      <w:pPr>
        <w:bidi/>
        <w:jc w:val="both"/>
        <w:rPr>
          <w:rFonts w:cs="David" w:hint="cs"/>
          <w:rtl/>
        </w:rPr>
      </w:pPr>
      <w:r>
        <w:rPr>
          <w:rFonts w:cs="David" w:hint="cs"/>
          <w:rtl/>
        </w:rPr>
        <w:tab/>
        <w:t xml:space="preserve">רבותי, צהריים טובים, אני פותח את הישיבה. הנושא הראשון על סדר היום: ערעורים על החלטת יושב ראש הכנסת והסגנים שלא לאשר דחיפות הצעות לסדר היום. שני ערעורים מונחים בפנינו, הראשון הוא ערעורו של חבר הכנסת אריה אלדד בנושא: הדלפת מסמכי האמריקנים באתר </w:t>
      </w:r>
      <w:proofErr w:type="spellStart"/>
      <w:r>
        <w:rPr>
          <w:rFonts w:cs="David" w:hint="cs"/>
          <w:rtl/>
        </w:rPr>
        <w:t>ויקיליקס</w:t>
      </w:r>
      <w:proofErr w:type="spellEnd"/>
      <w:r>
        <w:rPr>
          <w:rFonts w:cs="David" w:hint="cs"/>
          <w:rtl/>
        </w:rPr>
        <w:t xml:space="preserve">. חבר הכנסת אלדד, בבקשה. </w:t>
      </w:r>
    </w:p>
    <w:p w14:paraId="1316E36C" w14:textId="77777777" w:rsidR="005D38C8" w:rsidRDefault="005D38C8" w:rsidP="005D38C8">
      <w:pPr>
        <w:bidi/>
        <w:jc w:val="both"/>
        <w:rPr>
          <w:rFonts w:cs="David" w:hint="cs"/>
          <w:u w:val="single"/>
          <w:rtl/>
        </w:rPr>
      </w:pPr>
    </w:p>
    <w:p w14:paraId="701F579C" w14:textId="77777777" w:rsidR="005D38C8" w:rsidRDefault="005D38C8" w:rsidP="005D38C8">
      <w:pPr>
        <w:bidi/>
        <w:jc w:val="both"/>
        <w:rPr>
          <w:rFonts w:cs="David" w:hint="cs"/>
          <w:rtl/>
        </w:rPr>
      </w:pPr>
      <w:r>
        <w:rPr>
          <w:rFonts w:cs="David" w:hint="cs"/>
          <w:u w:val="single"/>
          <w:rtl/>
        </w:rPr>
        <w:t>אריה אלדד:</w:t>
      </w:r>
    </w:p>
    <w:p w14:paraId="7D70F068" w14:textId="77777777" w:rsidR="005D38C8" w:rsidRDefault="005D38C8" w:rsidP="005D38C8">
      <w:pPr>
        <w:bidi/>
        <w:jc w:val="both"/>
        <w:rPr>
          <w:rFonts w:cs="David" w:hint="cs"/>
          <w:rtl/>
        </w:rPr>
      </w:pPr>
    </w:p>
    <w:p w14:paraId="70C3C5FB" w14:textId="77777777" w:rsidR="005D38C8" w:rsidRDefault="005D38C8" w:rsidP="005D38C8">
      <w:pPr>
        <w:bidi/>
        <w:jc w:val="both"/>
        <w:rPr>
          <w:rFonts w:cs="David" w:hint="cs"/>
          <w:rtl/>
        </w:rPr>
      </w:pPr>
      <w:r>
        <w:rPr>
          <w:rFonts w:cs="David" w:hint="cs"/>
          <w:rtl/>
        </w:rPr>
        <w:tab/>
        <w:t xml:space="preserve">תודה, אדוני היושב ראש. חבל לבזבז זמן ולהכביר מילים על חשיבות עצם התופעה וגם על התוכן שהודלף במסמכים הללו. כל העולם עוסק בכך, כל הממשלות בעולם עוסקות בכך, הפרלמנטים בעולם עוסקים בכך. כותרת ראשית </w:t>
      </w:r>
      <w:proofErr w:type="spellStart"/>
      <w:r>
        <w:rPr>
          <w:rFonts w:cs="David" w:hint="cs"/>
          <w:rtl/>
        </w:rPr>
        <w:t>ב'הארץ</w:t>
      </w:r>
      <w:proofErr w:type="spellEnd"/>
      <w:r>
        <w:rPr>
          <w:rFonts w:cs="David" w:hint="cs"/>
          <w:rtl/>
        </w:rPr>
        <w:t>' אתמול היא שה-</w:t>
      </w:r>
      <w:r>
        <w:rPr>
          <w:rFonts w:cs="David" w:hint="cs"/>
        </w:rPr>
        <w:t>CIA</w:t>
      </w:r>
      <w:r>
        <w:rPr>
          <w:rFonts w:cs="David" w:hint="cs"/>
          <w:rtl/>
        </w:rPr>
        <w:t xml:space="preserve"> הורה לשגרירות בתל-אביב לאסוף מידע על ישראל באמצעות סוכנים והטקסטים אומרים שסוכנים אמריקנים נדרשו לדווח על הכנות צה"ל לנהל מבצעים מוגברים נגד יעדים פלסטינים בגדה המערבית, בעזה, בלבנון, נגד יעדים לבנוניים או סוריים </w:t>
      </w:r>
      <w:proofErr w:type="spellStart"/>
      <w:r>
        <w:rPr>
          <w:rFonts w:cs="David" w:hint="cs"/>
          <w:rtl/>
        </w:rPr>
        <w:t>וכו</w:t>
      </w:r>
      <w:proofErr w:type="spellEnd"/>
      <w:r>
        <w:rPr>
          <w:rFonts w:cs="David" w:hint="cs"/>
          <w:rtl/>
        </w:rPr>
        <w:t xml:space="preserve">'. נושאי ההתבטאויות השונות ביחס למדיניות הגרעין האיראני, גם הנושאים השונים שעלו ביחס להתבטאויות בארץ, מה עשו האיראנים כדי להבריח מרגלים לבנון באמצעות הסהר האדום, איך אנחנו מתייחסים לסהר האדום, איך אנחנו מתייחסים לסהר האדום שמסתובב בתוך ירושלים בעקבות הידיעות הללו. יש בוודאי מאות נושאים שונים שראוי להתייחס אליהם לאור ההדלפה, אבל גם עצם העובדה שכל תדרוך שנותן פקיד ישראלי כזה או אחר, שגריר ישראלי, משרד החוץ, משרד הביטחון, שנותנים לנציגים אמריקנים איך מחר בבוקר מנחה הממשלה את נציגיה, כשהם נפגשים עם נציגים אמריקנים, מה הם אומרים להם? מה להגיד? מה לא להגיד? בידיעה שכל מה שנאמר בחדרים הללו יכול להתפרסם מחר. האם ממשלת ישראל מוציאה הנחיות אחרות לנציגיה כשהם מקיימים מגע עם נציגים אמריקנים בעקבות </w:t>
      </w:r>
      <w:proofErr w:type="spellStart"/>
      <w:r>
        <w:rPr>
          <w:rFonts w:cs="David" w:hint="cs"/>
          <w:rtl/>
        </w:rPr>
        <w:t>השטפון</w:t>
      </w:r>
      <w:proofErr w:type="spellEnd"/>
      <w:r>
        <w:rPr>
          <w:rFonts w:cs="David" w:hint="cs"/>
          <w:rtl/>
        </w:rPr>
        <w:t xml:space="preserve"> הכללי הזה, שהופיע בכל העולם? אני סבור שהכנסת לא יכולה להתעלם מהנושא שהוא בראש סדר היום המדיני, הציבורי, הפוליטי, הבין-לאומי ולהגיד: זה לא מעניין אותנו, זה לא שייך לדיון הכנסת. </w:t>
      </w:r>
    </w:p>
    <w:p w14:paraId="218F264C" w14:textId="77777777" w:rsidR="005D38C8" w:rsidRDefault="005D38C8" w:rsidP="005D38C8">
      <w:pPr>
        <w:bidi/>
        <w:jc w:val="both"/>
        <w:rPr>
          <w:rFonts w:cs="David" w:hint="cs"/>
          <w:rtl/>
        </w:rPr>
      </w:pPr>
    </w:p>
    <w:p w14:paraId="0BBCEBAF"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9AA4348" w14:textId="77777777" w:rsidR="005D38C8" w:rsidRPr="00216D29" w:rsidRDefault="005D38C8" w:rsidP="005D38C8">
      <w:pPr>
        <w:keepNext/>
        <w:bidi/>
        <w:jc w:val="both"/>
        <w:rPr>
          <w:rFonts w:cs="David" w:hint="cs"/>
          <w:u w:val="single"/>
          <w:rtl/>
        </w:rPr>
      </w:pPr>
    </w:p>
    <w:p w14:paraId="43E40F87" w14:textId="77777777" w:rsidR="005D38C8" w:rsidRDefault="005D38C8" w:rsidP="005D38C8">
      <w:pPr>
        <w:keepNext/>
        <w:bidi/>
        <w:jc w:val="both"/>
        <w:rPr>
          <w:rFonts w:cs="David" w:hint="cs"/>
          <w:rtl/>
        </w:rPr>
      </w:pPr>
      <w:r>
        <w:rPr>
          <w:rFonts w:cs="David" w:hint="cs"/>
          <w:rtl/>
        </w:rPr>
        <w:tab/>
        <w:t xml:space="preserve">חבר הכנסת, אדוני סגן יושב ראש הכנסת, </w:t>
      </w:r>
      <w:proofErr w:type="spellStart"/>
      <w:r>
        <w:rPr>
          <w:rFonts w:cs="David" w:hint="cs"/>
          <w:rtl/>
        </w:rPr>
        <w:t>גאלב</w:t>
      </w:r>
      <w:proofErr w:type="spellEnd"/>
      <w:r>
        <w:rPr>
          <w:rFonts w:cs="David" w:hint="cs"/>
          <w:rtl/>
        </w:rPr>
        <w:t xml:space="preserve"> </w:t>
      </w:r>
      <w:proofErr w:type="spellStart"/>
      <w:r>
        <w:rPr>
          <w:rFonts w:cs="David" w:hint="cs"/>
          <w:rtl/>
        </w:rPr>
        <w:t>מג'אדלה</w:t>
      </w:r>
      <w:proofErr w:type="spellEnd"/>
      <w:r>
        <w:rPr>
          <w:rFonts w:cs="David" w:hint="cs"/>
          <w:rtl/>
        </w:rPr>
        <w:t xml:space="preserve">, אני מניח שאתה מייצג כאן את הנשיאות. </w:t>
      </w:r>
    </w:p>
    <w:p w14:paraId="1F3476E0" w14:textId="77777777" w:rsidR="005D38C8" w:rsidRPr="00216D29" w:rsidRDefault="005D38C8" w:rsidP="005D38C8">
      <w:pPr>
        <w:keepNext/>
        <w:bidi/>
        <w:jc w:val="both"/>
        <w:rPr>
          <w:rFonts w:cs="David" w:hint="cs"/>
          <w:rtl/>
        </w:rPr>
      </w:pPr>
    </w:p>
    <w:p w14:paraId="3AC13822" w14:textId="77777777" w:rsidR="005D38C8" w:rsidRPr="00BC4406" w:rsidRDefault="005D38C8" w:rsidP="005D38C8">
      <w:pPr>
        <w:keepNext/>
        <w:bidi/>
        <w:jc w:val="both"/>
        <w:rPr>
          <w:rFonts w:cs="David" w:hint="cs"/>
          <w:u w:val="single"/>
          <w:rtl/>
        </w:rPr>
      </w:pPr>
      <w:proofErr w:type="spellStart"/>
      <w:r w:rsidRPr="00BC4406">
        <w:rPr>
          <w:rFonts w:cs="David" w:hint="cs"/>
          <w:u w:val="single"/>
          <w:rtl/>
        </w:rPr>
        <w:t>גאלב</w:t>
      </w:r>
      <w:proofErr w:type="spellEnd"/>
      <w:r w:rsidRPr="00BC4406">
        <w:rPr>
          <w:rFonts w:cs="David" w:hint="cs"/>
          <w:u w:val="single"/>
          <w:rtl/>
        </w:rPr>
        <w:t xml:space="preserve"> </w:t>
      </w:r>
      <w:proofErr w:type="spellStart"/>
      <w:r w:rsidRPr="00BC4406">
        <w:rPr>
          <w:rFonts w:cs="David" w:hint="cs"/>
          <w:u w:val="single"/>
          <w:rtl/>
        </w:rPr>
        <w:t>מג'אדלה</w:t>
      </w:r>
      <w:proofErr w:type="spellEnd"/>
      <w:r w:rsidRPr="00BC4406">
        <w:rPr>
          <w:rFonts w:cs="David" w:hint="cs"/>
          <w:u w:val="single"/>
          <w:rtl/>
        </w:rPr>
        <w:t>:</w:t>
      </w:r>
    </w:p>
    <w:p w14:paraId="21933224" w14:textId="77777777" w:rsidR="005D38C8" w:rsidRDefault="005D38C8" w:rsidP="005D38C8">
      <w:pPr>
        <w:bidi/>
        <w:jc w:val="both"/>
        <w:rPr>
          <w:rFonts w:cs="David" w:hint="cs"/>
          <w:rtl/>
        </w:rPr>
      </w:pPr>
    </w:p>
    <w:p w14:paraId="26F754FD" w14:textId="77777777" w:rsidR="005D38C8" w:rsidRDefault="005D38C8" w:rsidP="005D38C8">
      <w:pPr>
        <w:bidi/>
        <w:jc w:val="both"/>
        <w:rPr>
          <w:rFonts w:cs="David" w:hint="cs"/>
          <w:rtl/>
        </w:rPr>
      </w:pPr>
      <w:r>
        <w:rPr>
          <w:rFonts w:cs="David" w:hint="cs"/>
          <w:rtl/>
        </w:rPr>
        <w:tab/>
        <w:t xml:space="preserve">כן. נתבקשתי על ידי חברי כרמל שאמה לייצג את הנשיאות במקומו. עם כל ההערכה והכבוד שיש לי לחבר הכנסת אלדד ואני מכיר בחשיבות דבריו, הנשיאות לא ראתה לנכון לאשר את זה כמעט פה אחד. </w:t>
      </w:r>
    </w:p>
    <w:p w14:paraId="79843371" w14:textId="77777777" w:rsidR="005D38C8" w:rsidRDefault="005D38C8" w:rsidP="005D38C8">
      <w:pPr>
        <w:bidi/>
        <w:jc w:val="both"/>
        <w:rPr>
          <w:rFonts w:cs="David" w:hint="cs"/>
          <w:rtl/>
        </w:rPr>
      </w:pPr>
    </w:p>
    <w:p w14:paraId="5FB66578"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35F8A54" w14:textId="77777777" w:rsidR="005D38C8" w:rsidRDefault="005D38C8" w:rsidP="005D38C8">
      <w:pPr>
        <w:bidi/>
        <w:jc w:val="both"/>
        <w:rPr>
          <w:rFonts w:cs="David" w:hint="cs"/>
          <w:rtl/>
        </w:rPr>
      </w:pPr>
    </w:p>
    <w:p w14:paraId="334A9B46" w14:textId="77777777" w:rsidR="005D38C8" w:rsidRDefault="005D38C8" w:rsidP="005D38C8">
      <w:pPr>
        <w:bidi/>
        <w:jc w:val="both"/>
        <w:rPr>
          <w:rFonts w:cs="David" w:hint="cs"/>
          <w:rtl/>
        </w:rPr>
      </w:pPr>
      <w:r>
        <w:rPr>
          <w:rFonts w:cs="David" w:hint="cs"/>
          <w:rtl/>
        </w:rPr>
        <w:tab/>
        <w:t>למה?</w:t>
      </w:r>
    </w:p>
    <w:p w14:paraId="50338F7D" w14:textId="77777777" w:rsidR="005D38C8" w:rsidRDefault="005D38C8" w:rsidP="005D38C8">
      <w:pPr>
        <w:bidi/>
        <w:jc w:val="both"/>
        <w:rPr>
          <w:rFonts w:cs="David" w:hint="cs"/>
          <w:rtl/>
        </w:rPr>
      </w:pPr>
    </w:p>
    <w:p w14:paraId="65149E0D" w14:textId="77777777" w:rsidR="005D38C8" w:rsidRDefault="005D38C8" w:rsidP="005D38C8">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63004B49" w14:textId="77777777" w:rsidR="005D38C8" w:rsidRDefault="005D38C8" w:rsidP="005D38C8">
      <w:pPr>
        <w:bidi/>
        <w:jc w:val="both"/>
        <w:rPr>
          <w:rFonts w:cs="David" w:hint="cs"/>
          <w:u w:val="single"/>
          <w:rtl/>
        </w:rPr>
      </w:pPr>
    </w:p>
    <w:p w14:paraId="1D55254F" w14:textId="77777777" w:rsidR="005D38C8" w:rsidRDefault="005D38C8" w:rsidP="005D38C8">
      <w:pPr>
        <w:bidi/>
        <w:jc w:val="both"/>
        <w:rPr>
          <w:rFonts w:cs="David" w:hint="cs"/>
          <w:u w:val="single"/>
          <w:rtl/>
        </w:rPr>
      </w:pPr>
      <w:r>
        <w:rPr>
          <w:rFonts w:cs="David" w:hint="cs"/>
          <w:rtl/>
        </w:rPr>
        <w:tab/>
        <w:t xml:space="preserve">זה היה דווקא פה אחד. </w:t>
      </w:r>
    </w:p>
    <w:p w14:paraId="66850FDA" w14:textId="77777777" w:rsidR="005D38C8" w:rsidRDefault="005D38C8" w:rsidP="005D38C8">
      <w:pPr>
        <w:bidi/>
        <w:jc w:val="both"/>
        <w:rPr>
          <w:rFonts w:cs="David" w:hint="cs"/>
          <w:u w:val="single"/>
          <w:rtl/>
        </w:rPr>
      </w:pPr>
    </w:p>
    <w:p w14:paraId="19BE1B54" w14:textId="77777777" w:rsidR="005D38C8" w:rsidRPr="00BC4406" w:rsidRDefault="005D38C8" w:rsidP="005D38C8">
      <w:pPr>
        <w:keepNext/>
        <w:bidi/>
        <w:jc w:val="both"/>
        <w:rPr>
          <w:rFonts w:cs="David" w:hint="cs"/>
          <w:u w:val="single"/>
          <w:rtl/>
        </w:rPr>
      </w:pPr>
      <w:proofErr w:type="spellStart"/>
      <w:r w:rsidRPr="00BC4406">
        <w:rPr>
          <w:rFonts w:cs="David" w:hint="cs"/>
          <w:u w:val="single"/>
          <w:rtl/>
        </w:rPr>
        <w:t>גאלב</w:t>
      </w:r>
      <w:proofErr w:type="spellEnd"/>
      <w:r w:rsidRPr="00BC4406">
        <w:rPr>
          <w:rFonts w:cs="David" w:hint="cs"/>
          <w:u w:val="single"/>
          <w:rtl/>
        </w:rPr>
        <w:t xml:space="preserve"> </w:t>
      </w:r>
      <w:proofErr w:type="spellStart"/>
      <w:r w:rsidRPr="00BC4406">
        <w:rPr>
          <w:rFonts w:cs="David" w:hint="cs"/>
          <w:u w:val="single"/>
          <w:rtl/>
        </w:rPr>
        <w:t>מג'אדלה</w:t>
      </w:r>
      <w:proofErr w:type="spellEnd"/>
      <w:r w:rsidRPr="00BC4406">
        <w:rPr>
          <w:rFonts w:cs="David" w:hint="cs"/>
          <w:u w:val="single"/>
          <w:rtl/>
        </w:rPr>
        <w:t>:</w:t>
      </w:r>
    </w:p>
    <w:p w14:paraId="2D2B2608" w14:textId="77777777" w:rsidR="005D38C8" w:rsidRDefault="005D38C8" w:rsidP="005D38C8">
      <w:pPr>
        <w:bidi/>
        <w:jc w:val="both"/>
        <w:rPr>
          <w:rFonts w:cs="David" w:hint="cs"/>
          <w:u w:val="single"/>
          <w:rtl/>
        </w:rPr>
      </w:pPr>
    </w:p>
    <w:p w14:paraId="6B5EC371" w14:textId="77777777" w:rsidR="005D38C8" w:rsidRDefault="005D38C8" w:rsidP="005D38C8">
      <w:pPr>
        <w:bidi/>
        <w:jc w:val="both"/>
        <w:rPr>
          <w:rFonts w:cs="David" w:hint="cs"/>
          <w:rtl/>
        </w:rPr>
      </w:pPr>
      <w:r>
        <w:rPr>
          <w:rFonts w:cs="David" w:hint="cs"/>
          <w:rtl/>
        </w:rPr>
        <w:tab/>
        <w:t xml:space="preserve">אני לא נכנס לפרטים. </w:t>
      </w:r>
    </w:p>
    <w:p w14:paraId="2D7CAB48" w14:textId="77777777" w:rsidR="005D38C8" w:rsidRDefault="005D38C8" w:rsidP="005D38C8">
      <w:pPr>
        <w:bidi/>
        <w:jc w:val="both"/>
        <w:rPr>
          <w:rFonts w:cs="David" w:hint="cs"/>
          <w:rtl/>
        </w:rPr>
      </w:pPr>
    </w:p>
    <w:p w14:paraId="22C3ABEB"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7A72A24" w14:textId="77777777" w:rsidR="005D38C8" w:rsidRDefault="005D38C8" w:rsidP="005D38C8">
      <w:pPr>
        <w:bidi/>
        <w:jc w:val="both"/>
        <w:rPr>
          <w:rFonts w:cs="David" w:hint="cs"/>
          <w:rtl/>
        </w:rPr>
      </w:pPr>
    </w:p>
    <w:p w14:paraId="730883C3" w14:textId="77777777" w:rsidR="005D38C8" w:rsidRDefault="005D38C8" w:rsidP="005D38C8">
      <w:pPr>
        <w:bidi/>
        <w:jc w:val="both"/>
        <w:rPr>
          <w:rFonts w:cs="David" w:hint="cs"/>
          <w:rtl/>
        </w:rPr>
      </w:pPr>
      <w:r>
        <w:rPr>
          <w:rFonts w:cs="David" w:hint="cs"/>
          <w:rtl/>
        </w:rPr>
        <w:tab/>
        <w:t xml:space="preserve">אנחנו צריכים את הפרטים, אנחנו רוצים לדעת למה לא. </w:t>
      </w:r>
    </w:p>
    <w:p w14:paraId="28B3C421" w14:textId="77777777" w:rsidR="005D38C8" w:rsidRDefault="005D38C8" w:rsidP="005D38C8">
      <w:pPr>
        <w:bidi/>
        <w:jc w:val="both"/>
        <w:rPr>
          <w:rFonts w:cs="David" w:hint="cs"/>
          <w:rtl/>
        </w:rPr>
      </w:pPr>
    </w:p>
    <w:p w14:paraId="1377FC3C" w14:textId="77777777" w:rsidR="005D38C8" w:rsidRDefault="005D38C8" w:rsidP="005D38C8">
      <w:pPr>
        <w:keepLines/>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7D143FE4" w14:textId="77777777" w:rsidR="005D38C8" w:rsidRDefault="005D38C8" w:rsidP="005D38C8">
      <w:pPr>
        <w:keepLines/>
        <w:bidi/>
        <w:jc w:val="both"/>
        <w:rPr>
          <w:rFonts w:cs="David" w:hint="cs"/>
          <w:rtl/>
        </w:rPr>
      </w:pPr>
    </w:p>
    <w:p w14:paraId="0CE41394" w14:textId="77777777" w:rsidR="005D38C8" w:rsidRDefault="005D38C8" w:rsidP="005D38C8">
      <w:pPr>
        <w:keepLines/>
        <w:bidi/>
        <w:jc w:val="both"/>
        <w:rPr>
          <w:rFonts w:cs="David" w:hint="cs"/>
          <w:rtl/>
        </w:rPr>
      </w:pPr>
      <w:r>
        <w:rPr>
          <w:rFonts w:cs="David" w:hint="cs"/>
          <w:rtl/>
        </w:rPr>
        <w:lastRenderedPageBreak/>
        <w:tab/>
        <w:t xml:space="preserve">אני נכחתי בנשיאות, אדוני היושב ראש. </w:t>
      </w:r>
    </w:p>
    <w:p w14:paraId="24CFD116" w14:textId="77777777" w:rsidR="005D38C8" w:rsidRDefault="005D38C8" w:rsidP="005D38C8">
      <w:pPr>
        <w:bidi/>
        <w:jc w:val="both"/>
        <w:rPr>
          <w:rFonts w:cs="David" w:hint="cs"/>
          <w:rtl/>
        </w:rPr>
      </w:pPr>
    </w:p>
    <w:p w14:paraId="5394F4EF" w14:textId="77777777" w:rsidR="005D38C8" w:rsidRPr="00BC4406" w:rsidRDefault="005D38C8" w:rsidP="005D38C8">
      <w:pPr>
        <w:keepNext/>
        <w:bidi/>
        <w:jc w:val="both"/>
        <w:rPr>
          <w:rFonts w:cs="David" w:hint="cs"/>
          <w:u w:val="single"/>
          <w:rtl/>
        </w:rPr>
      </w:pPr>
      <w:proofErr w:type="spellStart"/>
      <w:r w:rsidRPr="00BC4406">
        <w:rPr>
          <w:rFonts w:cs="David" w:hint="cs"/>
          <w:u w:val="single"/>
          <w:rtl/>
        </w:rPr>
        <w:t>גאלב</w:t>
      </w:r>
      <w:proofErr w:type="spellEnd"/>
      <w:r w:rsidRPr="00BC4406">
        <w:rPr>
          <w:rFonts w:cs="David" w:hint="cs"/>
          <w:u w:val="single"/>
          <w:rtl/>
        </w:rPr>
        <w:t xml:space="preserve"> </w:t>
      </w:r>
      <w:proofErr w:type="spellStart"/>
      <w:r w:rsidRPr="00BC4406">
        <w:rPr>
          <w:rFonts w:cs="David" w:hint="cs"/>
          <w:u w:val="single"/>
          <w:rtl/>
        </w:rPr>
        <w:t>מג'אדלה</w:t>
      </w:r>
      <w:proofErr w:type="spellEnd"/>
      <w:r w:rsidRPr="00BC4406">
        <w:rPr>
          <w:rFonts w:cs="David" w:hint="cs"/>
          <w:u w:val="single"/>
          <w:rtl/>
        </w:rPr>
        <w:t>:</w:t>
      </w:r>
    </w:p>
    <w:p w14:paraId="14855AA8" w14:textId="77777777" w:rsidR="005D38C8" w:rsidRDefault="005D38C8" w:rsidP="005D38C8">
      <w:pPr>
        <w:bidi/>
        <w:jc w:val="both"/>
        <w:rPr>
          <w:rFonts w:cs="David" w:hint="cs"/>
          <w:rtl/>
        </w:rPr>
      </w:pPr>
    </w:p>
    <w:p w14:paraId="5AF38CBC" w14:textId="77777777" w:rsidR="005D38C8" w:rsidRDefault="005D38C8" w:rsidP="005D38C8">
      <w:pPr>
        <w:bidi/>
        <w:jc w:val="both"/>
        <w:rPr>
          <w:rFonts w:cs="David" w:hint="cs"/>
          <w:rtl/>
        </w:rPr>
      </w:pPr>
      <w:r>
        <w:rPr>
          <w:rFonts w:cs="David" w:hint="cs"/>
          <w:rtl/>
        </w:rPr>
        <w:tab/>
        <w:t xml:space="preserve">חבר הכנסת </w:t>
      </w:r>
      <w:proofErr w:type="spellStart"/>
      <w:r>
        <w:rPr>
          <w:rFonts w:cs="David" w:hint="cs"/>
          <w:rtl/>
        </w:rPr>
        <w:t>אלקין</w:t>
      </w:r>
      <w:proofErr w:type="spellEnd"/>
      <w:r>
        <w:rPr>
          <w:rFonts w:cs="David" w:hint="cs"/>
          <w:rtl/>
        </w:rPr>
        <w:t xml:space="preserve"> באמת היה בוויכוח בנושא. </w:t>
      </w:r>
    </w:p>
    <w:p w14:paraId="4C6B00DB" w14:textId="77777777" w:rsidR="005D38C8" w:rsidRDefault="005D38C8" w:rsidP="005D38C8">
      <w:pPr>
        <w:bidi/>
        <w:jc w:val="both"/>
        <w:rPr>
          <w:rFonts w:cs="David" w:hint="cs"/>
          <w:rtl/>
        </w:rPr>
      </w:pPr>
    </w:p>
    <w:p w14:paraId="400CB55D" w14:textId="77777777" w:rsidR="005D38C8" w:rsidRDefault="005D38C8" w:rsidP="005D38C8">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42968887" w14:textId="77777777" w:rsidR="005D38C8" w:rsidRDefault="005D38C8" w:rsidP="005D38C8">
      <w:pPr>
        <w:bidi/>
        <w:jc w:val="both"/>
        <w:rPr>
          <w:rFonts w:cs="David" w:hint="cs"/>
          <w:u w:val="single"/>
          <w:rtl/>
        </w:rPr>
      </w:pPr>
    </w:p>
    <w:p w14:paraId="2400716C" w14:textId="77777777" w:rsidR="005D38C8" w:rsidRDefault="005D38C8" w:rsidP="005D38C8">
      <w:pPr>
        <w:bidi/>
        <w:jc w:val="both"/>
        <w:rPr>
          <w:rFonts w:cs="David" w:hint="cs"/>
          <w:rtl/>
        </w:rPr>
      </w:pPr>
      <w:r>
        <w:rPr>
          <w:rFonts w:cs="David" w:hint="cs"/>
          <w:rtl/>
        </w:rPr>
        <w:tab/>
        <w:t xml:space="preserve">התשובה צריכה להינתן, אחרת על בסיס מה נחליט? </w:t>
      </w:r>
    </w:p>
    <w:p w14:paraId="400BEF90" w14:textId="77777777" w:rsidR="005D38C8" w:rsidRDefault="005D38C8" w:rsidP="005D38C8">
      <w:pPr>
        <w:bidi/>
        <w:jc w:val="both"/>
        <w:rPr>
          <w:rFonts w:cs="David" w:hint="cs"/>
          <w:rtl/>
        </w:rPr>
      </w:pPr>
    </w:p>
    <w:p w14:paraId="24F22B0D" w14:textId="77777777" w:rsidR="005D38C8" w:rsidRPr="00BC4406" w:rsidRDefault="005D38C8" w:rsidP="005D38C8">
      <w:pPr>
        <w:keepNext/>
        <w:bidi/>
        <w:jc w:val="both"/>
        <w:rPr>
          <w:rFonts w:cs="David" w:hint="cs"/>
          <w:u w:val="single"/>
          <w:rtl/>
        </w:rPr>
      </w:pPr>
      <w:proofErr w:type="spellStart"/>
      <w:r w:rsidRPr="00BC4406">
        <w:rPr>
          <w:rFonts w:cs="David" w:hint="cs"/>
          <w:u w:val="single"/>
          <w:rtl/>
        </w:rPr>
        <w:t>גאלב</w:t>
      </w:r>
      <w:proofErr w:type="spellEnd"/>
      <w:r w:rsidRPr="00BC4406">
        <w:rPr>
          <w:rFonts w:cs="David" w:hint="cs"/>
          <w:u w:val="single"/>
          <w:rtl/>
        </w:rPr>
        <w:t xml:space="preserve"> </w:t>
      </w:r>
      <w:proofErr w:type="spellStart"/>
      <w:r w:rsidRPr="00BC4406">
        <w:rPr>
          <w:rFonts w:cs="David" w:hint="cs"/>
          <w:u w:val="single"/>
          <w:rtl/>
        </w:rPr>
        <w:t>מג'אדלה</w:t>
      </w:r>
      <w:proofErr w:type="spellEnd"/>
      <w:r w:rsidRPr="00BC4406">
        <w:rPr>
          <w:rFonts w:cs="David" w:hint="cs"/>
          <w:u w:val="single"/>
          <w:rtl/>
        </w:rPr>
        <w:t>:</w:t>
      </w:r>
    </w:p>
    <w:p w14:paraId="796A4CFD" w14:textId="77777777" w:rsidR="005D38C8" w:rsidRDefault="005D38C8" w:rsidP="005D38C8">
      <w:pPr>
        <w:bidi/>
        <w:jc w:val="both"/>
        <w:rPr>
          <w:rFonts w:cs="David" w:hint="cs"/>
          <w:rtl/>
        </w:rPr>
      </w:pPr>
    </w:p>
    <w:p w14:paraId="7E1879BF" w14:textId="77777777" w:rsidR="005D38C8" w:rsidRDefault="005D38C8" w:rsidP="005D38C8">
      <w:pPr>
        <w:bidi/>
        <w:jc w:val="both"/>
        <w:rPr>
          <w:rFonts w:cs="David" w:hint="cs"/>
          <w:rtl/>
        </w:rPr>
      </w:pPr>
      <w:r>
        <w:rPr>
          <w:rFonts w:cs="David" w:hint="cs"/>
          <w:rtl/>
        </w:rPr>
        <w:tab/>
        <w:t xml:space="preserve">החברים אמרו שזה פרסום ראשון, עוד לא יודעים מה ומי. החברים בנשיאות הצביעו פה אחד. </w:t>
      </w:r>
    </w:p>
    <w:p w14:paraId="0C038DB3" w14:textId="77777777" w:rsidR="005D38C8" w:rsidRDefault="005D38C8" w:rsidP="005D38C8">
      <w:pPr>
        <w:bidi/>
        <w:jc w:val="both"/>
        <w:rPr>
          <w:rFonts w:cs="David" w:hint="cs"/>
          <w:rtl/>
        </w:rPr>
      </w:pPr>
    </w:p>
    <w:p w14:paraId="7F5FC27F"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7B5845D" w14:textId="77777777" w:rsidR="005D38C8" w:rsidRDefault="005D38C8" w:rsidP="005D38C8">
      <w:pPr>
        <w:bidi/>
        <w:jc w:val="both"/>
        <w:rPr>
          <w:rFonts w:cs="David" w:hint="cs"/>
          <w:rtl/>
        </w:rPr>
      </w:pPr>
    </w:p>
    <w:p w14:paraId="29A3B1F0" w14:textId="77777777" w:rsidR="005D38C8" w:rsidRDefault="005D38C8" w:rsidP="005D38C8">
      <w:pPr>
        <w:bidi/>
        <w:jc w:val="both"/>
        <w:rPr>
          <w:rFonts w:cs="David" w:hint="cs"/>
          <w:rtl/>
        </w:rPr>
      </w:pPr>
      <w:r>
        <w:rPr>
          <w:rFonts w:cs="David" w:hint="cs"/>
          <w:rtl/>
        </w:rPr>
        <w:tab/>
        <w:t xml:space="preserve">חבר הכנסת </w:t>
      </w:r>
      <w:proofErr w:type="spellStart"/>
      <w:r>
        <w:rPr>
          <w:rFonts w:cs="David" w:hint="cs"/>
          <w:rtl/>
        </w:rPr>
        <w:t>מג'אדלה</w:t>
      </w:r>
      <w:proofErr w:type="spellEnd"/>
      <w:r>
        <w:rPr>
          <w:rFonts w:cs="David" w:hint="cs"/>
          <w:rtl/>
        </w:rPr>
        <w:t xml:space="preserve">, באופן עקרוני אני בגישה ובדעה שאנחנו  צריכים לא להתערב בעבודת הנשיאות אלא במקרים באמת יוצאי דופן. מאידך, לכאורה על פניו, זה ממש מקרה יוצא דופן. זה נושא כל כך חשוב, כל כך מרכזי, כולם עוסקים בו. אנחנו צריכים איזשהו הסבר, חבר הכנסת </w:t>
      </w:r>
      <w:proofErr w:type="spellStart"/>
      <w:r>
        <w:rPr>
          <w:rFonts w:cs="David" w:hint="cs"/>
          <w:rtl/>
        </w:rPr>
        <w:t>אלקין</w:t>
      </w:r>
      <w:proofErr w:type="spellEnd"/>
      <w:r>
        <w:rPr>
          <w:rFonts w:cs="David" w:hint="cs"/>
          <w:rtl/>
        </w:rPr>
        <w:t xml:space="preserve">. </w:t>
      </w:r>
    </w:p>
    <w:p w14:paraId="07EE08FA" w14:textId="77777777" w:rsidR="005D38C8" w:rsidRDefault="005D38C8" w:rsidP="005D38C8">
      <w:pPr>
        <w:bidi/>
        <w:jc w:val="both"/>
        <w:rPr>
          <w:rFonts w:cs="David" w:hint="cs"/>
          <w:rtl/>
        </w:rPr>
      </w:pPr>
    </w:p>
    <w:p w14:paraId="51DB088E" w14:textId="77777777" w:rsidR="005D38C8" w:rsidRDefault="005D38C8" w:rsidP="005D38C8">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5AE41018" w14:textId="77777777" w:rsidR="005D38C8" w:rsidRDefault="005D38C8" w:rsidP="005D38C8">
      <w:pPr>
        <w:bidi/>
        <w:jc w:val="both"/>
        <w:rPr>
          <w:rFonts w:cs="David" w:hint="cs"/>
          <w:u w:val="single"/>
          <w:rtl/>
        </w:rPr>
      </w:pPr>
    </w:p>
    <w:p w14:paraId="7A4A40C2" w14:textId="77777777" w:rsidR="005D38C8" w:rsidRDefault="005D38C8" w:rsidP="005D38C8">
      <w:pPr>
        <w:bidi/>
        <w:jc w:val="both"/>
        <w:rPr>
          <w:rFonts w:cs="David" w:hint="cs"/>
          <w:rtl/>
        </w:rPr>
      </w:pPr>
      <w:r>
        <w:rPr>
          <w:rFonts w:cs="David" w:hint="cs"/>
          <w:rtl/>
        </w:rPr>
        <w:tab/>
        <w:t xml:space="preserve">תודה רבה, אדוני היושב ראש. היו שני נימוקים שבעקבות שני הנימוקים האלה הנשיאות פה אחד, אם זכרוני אינו מטעה אותי, הנשיאות דחתה את הנושא הזה וגם את הנושא הבא. הנימוק האחד הוא הנימוק התוכני. כשהנושא הזה הוצג, וזה היה עוד לפני פרסום של תכנים שונים שהתפרסמו, הנושא שהוצג לדיון זה עצם ההדלפה ולא תוכן כזה או אחר שיצא מאז במשך יומיים. </w:t>
      </w:r>
      <w:proofErr w:type="spellStart"/>
      <w:r>
        <w:rPr>
          <w:rFonts w:cs="David" w:hint="cs"/>
          <w:rtl/>
        </w:rPr>
        <w:t>היתה</w:t>
      </w:r>
      <w:proofErr w:type="spellEnd"/>
      <w:r>
        <w:rPr>
          <w:rFonts w:cs="David" w:hint="cs"/>
          <w:rtl/>
        </w:rPr>
        <w:t xml:space="preserve"> עמדה פה אחד בנשיאות, שלגבי הדלפה של חומר אמריקני- איך הוא דולף, למה הוא דולף </w:t>
      </w:r>
      <w:proofErr w:type="spellStart"/>
      <w:r>
        <w:rPr>
          <w:rFonts w:cs="David" w:hint="cs"/>
          <w:rtl/>
        </w:rPr>
        <w:t>וכו</w:t>
      </w:r>
      <w:proofErr w:type="spellEnd"/>
      <w:r>
        <w:rPr>
          <w:rFonts w:cs="David" w:hint="cs"/>
          <w:rtl/>
        </w:rPr>
        <w:t xml:space="preserve">' </w:t>
      </w:r>
      <w:r>
        <w:rPr>
          <w:rFonts w:cs="David"/>
          <w:rtl/>
        </w:rPr>
        <w:t>–</w:t>
      </w:r>
      <w:r>
        <w:rPr>
          <w:rFonts w:cs="David" w:hint="cs"/>
          <w:rtl/>
        </w:rPr>
        <w:t xml:space="preserve"> אין מה לבקש תשובות מממשלת ישראל. זה לא רלוונטי ואין כל כך מה לדון בכנסת.  האדם היחיד שאפשר להזמין שיענה על זה הוא הילרי קלינטון, אבל אני לא חושב שהיא תבוא לענות. </w:t>
      </w:r>
    </w:p>
    <w:p w14:paraId="0DA33CBA" w14:textId="77777777" w:rsidR="005D38C8" w:rsidRDefault="005D38C8" w:rsidP="005D38C8">
      <w:pPr>
        <w:bidi/>
        <w:jc w:val="both"/>
        <w:rPr>
          <w:rFonts w:cs="David" w:hint="cs"/>
          <w:rtl/>
        </w:rPr>
      </w:pPr>
    </w:p>
    <w:p w14:paraId="4A5D74ED" w14:textId="77777777" w:rsidR="005D38C8" w:rsidRDefault="005D38C8" w:rsidP="005D38C8">
      <w:pPr>
        <w:bidi/>
        <w:jc w:val="both"/>
        <w:rPr>
          <w:rFonts w:cs="David" w:hint="cs"/>
          <w:u w:val="single"/>
          <w:rtl/>
        </w:rPr>
      </w:pPr>
      <w:r>
        <w:rPr>
          <w:rFonts w:cs="David" w:hint="cs"/>
          <w:u w:val="single"/>
          <w:rtl/>
        </w:rPr>
        <w:t>אריה אלדד</w:t>
      </w:r>
      <w:r w:rsidRPr="00E36EB4">
        <w:rPr>
          <w:rFonts w:cs="David" w:hint="cs"/>
          <w:u w:val="single"/>
          <w:rtl/>
        </w:rPr>
        <w:t>:</w:t>
      </w:r>
    </w:p>
    <w:p w14:paraId="7E5B7B44" w14:textId="77777777" w:rsidR="005D38C8" w:rsidRDefault="005D38C8" w:rsidP="005D38C8">
      <w:pPr>
        <w:bidi/>
        <w:jc w:val="both"/>
        <w:rPr>
          <w:rFonts w:cs="David" w:hint="cs"/>
          <w:u w:val="single"/>
          <w:rtl/>
        </w:rPr>
      </w:pPr>
    </w:p>
    <w:p w14:paraId="1694D15F" w14:textId="77777777" w:rsidR="005D38C8" w:rsidRDefault="005D38C8" w:rsidP="005D38C8">
      <w:pPr>
        <w:bidi/>
        <w:jc w:val="both"/>
        <w:rPr>
          <w:rFonts w:cs="David" w:hint="cs"/>
          <w:rtl/>
        </w:rPr>
      </w:pPr>
      <w:r>
        <w:rPr>
          <w:rFonts w:cs="David" w:hint="cs"/>
          <w:rtl/>
        </w:rPr>
        <w:tab/>
        <w:t xml:space="preserve">השאלה היא איך אתה מתדרך את נציגי ישראל. </w:t>
      </w:r>
    </w:p>
    <w:p w14:paraId="6630F21D" w14:textId="77777777" w:rsidR="005D38C8" w:rsidRDefault="005D38C8" w:rsidP="005D38C8">
      <w:pPr>
        <w:bidi/>
        <w:jc w:val="both"/>
        <w:rPr>
          <w:rFonts w:cs="David" w:hint="cs"/>
          <w:rtl/>
        </w:rPr>
      </w:pPr>
    </w:p>
    <w:p w14:paraId="7EC5431C" w14:textId="77777777" w:rsidR="005D38C8" w:rsidRDefault="005D38C8" w:rsidP="005D38C8">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70AC7DAF" w14:textId="77777777" w:rsidR="005D38C8" w:rsidRDefault="005D38C8" w:rsidP="005D38C8">
      <w:pPr>
        <w:bidi/>
        <w:jc w:val="both"/>
        <w:rPr>
          <w:rFonts w:cs="David" w:hint="cs"/>
          <w:u w:val="single"/>
          <w:rtl/>
        </w:rPr>
      </w:pPr>
    </w:p>
    <w:p w14:paraId="245E8DCC" w14:textId="77777777" w:rsidR="005D38C8" w:rsidRDefault="005D38C8" w:rsidP="005D38C8">
      <w:pPr>
        <w:bidi/>
        <w:jc w:val="both"/>
        <w:rPr>
          <w:rFonts w:cs="David" w:hint="cs"/>
          <w:rtl/>
        </w:rPr>
      </w:pPr>
      <w:r>
        <w:rPr>
          <w:rFonts w:cs="David" w:hint="cs"/>
          <w:rtl/>
        </w:rPr>
        <w:tab/>
        <w:t xml:space="preserve">הרי אפילו לא פורסם חומר ישראלי. פורסמו דיווחים אמריקנים על פגישות עם אישים ישראלים כאלה ואחרים, שזאת שאלה פנימית של האמריקנים, איך הם רושמים ואת מה. לגבי השאלה האחרת, והיא רלוונטית מאוד </w:t>
      </w:r>
      <w:r>
        <w:rPr>
          <w:rFonts w:cs="David"/>
          <w:rtl/>
        </w:rPr>
        <w:t>–</w:t>
      </w:r>
      <w:r>
        <w:rPr>
          <w:rFonts w:cs="David" w:hint="cs"/>
          <w:rtl/>
        </w:rPr>
        <w:t xml:space="preserve"> בינתיים, בימים האלה, פורסמו אמירות כאלה ואחרות ומסמכים כאלה ואחרים שמתעדים עמדות של אישים ישראלים בכירים. כל אמירה כזאת, בעיניי ראויה להצעה לסדר היום. יבוא חבר הכנסת, יגיש את זה בשבוע הבא כהצעה לסדר </w:t>
      </w:r>
      <w:r>
        <w:rPr>
          <w:rFonts w:cs="David"/>
          <w:rtl/>
        </w:rPr>
        <w:t>–</w:t>
      </w:r>
      <w:r>
        <w:rPr>
          <w:rFonts w:cs="David" w:hint="cs"/>
          <w:rtl/>
        </w:rPr>
        <w:t xml:space="preserve"> אמירתו של ראש ממשלה כך, אמירתו של שר ביטחון כך, דיווח כזה, דיווח אחר, כל נושא כזה בהחלט ראוי להיות נושא להצעה לסדר ואני מניח שלרבים מהם יש סיכוי להיות מאושרים בנשיאות, אבל הנושא שהוגש כפי שהוגש ביום שני, אין לו מקום. זה הצד התוכני. </w:t>
      </w:r>
    </w:p>
    <w:p w14:paraId="5A72A240" w14:textId="77777777" w:rsidR="005D38C8" w:rsidRDefault="005D38C8" w:rsidP="005D38C8">
      <w:pPr>
        <w:bidi/>
        <w:jc w:val="both"/>
        <w:rPr>
          <w:rFonts w:cs="David" w:hint="cs"/>
          <w:rtl/>
        </w:rPr>
      </w:pPr>
    </w:p>
    <w:p w14:paraId="7AC7549A" w14:textId="77777777" w:rsidR="005D38C8" w:rsidRDefault="005D38C8" w:rsidP="005D38C8">
      <w:pPr>
        <w:bidi/>
        <w:jc w:val="both"/>
        <w:rPr>
          <w:rFonts w:cs="David" w:hint="cs"/>
          <w:rtl/>
        </w:rPr>
      </w:pPr>
      <w:r>
        <w:rPr>
          <w:rFonts w:cs="David" w:hint="cs"/>
          <w:rtl/>
        </w:rPr>
        <w:tab/>
        <w:t xml:space="preserve">בצד הטכני, שגם אותו כדאי לזכור, השבוע לא שבוע רגיל בכנסת. ביום רביעי לא נספיק אפילו חקיקה פרטית, ולכן מראש הנטייה בנשיאות </w:t>
      </w:r>
      <w:proofErr w:type="spellStart"/>
      <w:r>
        <w:rPr>
          <w:rFonts w:cs="David" w:hint="cs"/>
          <w:rtl/>
        </w:rPr>
        <w:t>היתה</w:t>
      </w:r>
      <w:proofErr w:type="spellEnd"/>
      <w:r>
        <w:rPr>
          <w:rFonts w:cs="David" w:hint="cs"/>
          <w:rtl/>
        </w:rPr>
        <w:t xml:space="preserve"> לאשר מעט מאד נושאים של השרים </w:t>
      </w:r>
      <w:proofErr w:type="spellStart"/>
      <w:r>
        <w:rPr>
          <w:rFonts w:cs="David" w:hint="cs"/>
          <w:rtl/>
        </w:rPr>
        <w:t>הרלוונטייים</w:t>
      </w:r>
      <w:proofErr w:type="spellEnd"/>
      <w:r>
        <w:rPr>
          <w:rFonts w:cs="David" w:hint="cs"/>
          <w:rtl/>
        </w:rPr>
        <w:t xml:space="preserve"> שיהיו היום בכנסת ויכולים לענות. ולכן, אני הייתי מציע למי שרוצה לדון בנושא הזה, אבל זה חל גם על הנושא השני, להגיש את זה עוד פעם לשבוע שיהיה שבוע רגיל. אפילו שבוע הבא יותר קל. הוא עדיין חנוכה, אבל אין 40 חתימות ויש סיכוי שיספיקו הצעות לסדר היום ביום רביעי ויתקיים על זה דיון. </w:t>
      </w:r>
    </w:p>
    <w:p w14:paraId="4C05929A" w14:textId="77777777" w:rsidR="005D38C8" w:rsidRDefault="005D38C8" w:rsidP="005D38C8">
      <w:pPr>
        <w:bidi/>
        <w:jc w:val="both"/>
        <w:rPr>
          <w:rFonts w:cs="David" w:hint="cs"/>
          <w:rtl/>
        </w:rPr>
      </w:pPr>
    </w:p>
    <w:p w14:paraId="0CD60520" w14:textId="77777777" w:rsidR="005D38C8" w:rsidRDefault="005D38C8" w:rsidP="005D38C8">
      <w:pPr>
        <w:keepLines/>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098F54AD" w14:textId="77777777" w:rsidR="005D38C8" w:rsidRDefault="005D38C8" w:rsidP="005D38C8">
      <w:pPr>
        <w:keepLines/>
        <w:bidi/>
        <w:jc w:val="both"/>
        <w:rPr>
          <w:rFonts w:cs="David" w:hint="cs"/>
          <w:u w:val="single"/>
          <w:rtl/>
        </w:rPr>
      </w:pPr>
    </w:p>
    <w:p w14:paraId="5AB01F3A" w14:textId="77777777" w:rsidR="005D38C8" w:rsidRDefault="005D38C8" w:rsidP="005D38C8">
      <w:pPr>
        <w:keepLines/>
        <w:bidi/>
        <w:jc w:val="both"/>
        <w:rPr>
          <w:rFonts w:cs="David" w:hint="cs"/>
          <w:rtl/>
        </w:rPr>
      </w:pPr>
      <w:r>
        <w:rPr>
          <w:rFonts w:cs="David" w:hint="cs"/>
          <w:rtl/>
        </w:rPr>
        <w:tab/>
        <w:t>חבר הכנסת אלדד, אני יכול לבקש ממך לקרוא את נוסח הבקשה שנלוותה להצעה לסדר היום?</w:t>
      </w:r>
      <w:r>
        <w:rPr>
          <w:rFonts w:cs="David" w:hint="cs"/>
          <w:rtl/>
        </w:rPr>
        <w:tab/>
      </w:r>
    </w:p>
    <w:p w14:paraId="31AADE9F" w14:textId="77777777" w:rsidR="005D38C8" w:rsidRDefault="005D38C8" w:rsidP="005D38C8">
      <w:pPr>
        <w:bidi/>
        <w:jc w:val="both"/>
        <w:rPr>
          <w:rFonts w:cs="David" w:hint="cs"/>
          <w:u w:val="single"/>
          <w:rtl/>
        </w:rPr>
      </w:pPr>
      <w:r>
        <w:rPr>
          <w:rFonts w:cs="David" w:hint="cs"/>
          <w:u w:val="single"/>
          <w:rtl/>
        </w:rPr>
        <w:t>אריה אלדד</w:t>
      </w:r>
      <w:r w:rsidRPr="00E36EB4">
        <w:rPr>
          <w:rFonts w:cs="David" w:hint="cs"/>
          <w:u w:val="single"/>
          <w:rtl/>
        </w:rPr>
        <w:t>:</w:t>
      </w:r>
    </w:p>
    <w:p w14:paraId="032B387B" w14:textId="77777777" w:rsidR="005D38C8" w:rsidRDefault="005D38C8" w:rsidP="005D38C8">
      <w:pPr>
        <w:bidi/>
        <w:jc w:val="both"/>
        <w:rPr>
          <w:rFonts w:cs="David" w:hint="cs"/>
          <w:u w:val="single"/>
          <w:rtl/>
        </w:rPr>
      </w:pPr>
    </w:p>
    <w:p w14:paraId="2C227B6F" w14:textId="77777777" w:rsidR="005D38C8" w:rsidRDefault="005D38C8" w:rsidP="005D38C8">
      <w:pPr>
        <w:bidi/>
        <w:jc w:val="both"/>
        <w:rPr>
          <w:rFonts w:cs="David" w:hint="cs"/>
          <w:rtl/>
        </w:rPr>
      </w:pPr>
      <w:r>
        <w:rPr>
          <w:rFonts w:cs="David" w:hint="cs"/>
          <w:rtl/>
        </w:rPr>
        <w:tab/>
        <w:t xml:space="preserve">היא לא אצלי. </w:t>
      </w:r>
    </w:p>
    <w:p w14:paraId="41E6265F" w14:textId="77777777" w:rsidR="005D38C8" w:rsidRDefault="005D38C8" w:rsidP="005D38C8">
      <w:pPr>
        <w:bidi/>
        <w:jc w:val="both"/>
        <w:rPr>
          <w:rFonts w:cs="David" w:hint="cs"/>
          <w:rtl/>
        </w:rPr>
      </w:pPr>
    </w:p>
    <w:p w14:paraId="355ADB36"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9987224" w14:textId="77777777" w:rsidR="005D38C8" w:rsidRDefault="005D38C8" w:rsidP="005D38C8">
      <w:pPr>
        <w:bidi/>
        <w:jc w:val="both"/>
        <w:rPr>
          <w:rFonts w:cs="David" w:hint="cs"/>
          <w:rtl/>
        </w:rPr>
      </w:pPr>
    </w:p>
    <w:p w14:paraId="685FD2E0" w14:textId="77777777" w:rsidR="005D38C8" w:rsidRDefault="005D38C8" w:rsidP="005D38C8">
      <w:pPr>
        <w:bidi/>
        <w:jc w:val="both"/>
        <w:rPr>
          <w:rFonts w:cs="David" w:hint="cs"/>
          <w:rtl/>
        </w:rPr>
      </w:pPr>
      <w:r>
        <w:rPr>
          <w:rFonts w:cs="David" w:hint="cs"/>
          <w:rtl/>
        </w:rPr>
        <w:tab/>
        <w:t xml:space="preserve">אני רוצה לקרוא את הנימוקים של ההצעה כאשר היא הועברה לנשיאות. </w:t>
      </w:r>
    </w:p>
    <w:p w14:paraId="3F29C8B2" w14:textId="77777777" w:rsidR="005D38C8" w:rsidRDefault="005D38C8" w:rsidP="005D38C8">
      <w:pPr>
        <w:bidi/>
        <w:rPr>
          <w:rFonts w:cs="David" w:hint="cs"/>
          <w:rtl/>
        </w:rPr>
      </w:pPr>
    </w:p>
    <w:p w14:paraId="41052F07" w14:textId="77777777" w:rsidR="005D38C8" w:rsidRDefault="005D38C8" w:rsidP="005D38C8">
      <w:pPr>
        <w:bidi/>
        <w:jc w:val="both"/>
        <w:rPr>
          <w:rFonts w:cs="David" w:hint="cs"/>
          <w:u w:val="single"/>
          <w:rtl/>
        </w:rPr>
      </w:pPr>
      <w:r>
        <w:rPr>
          <w:rFonts w:cs="David" w:hint="cs"/>
          <w:u w:val="single"/>
          <w:rtl/>
        </w:rPr>
        <w:t>אריה אלדד</w:t>
      </w:r>
      <w:r w:rsidRPr="00E36EB4">
        <w:rPr>
          <w:rFonts w:cs="David" w:hint="cs"/>
          <w:u w:val="single"/>
          <w:rtl/>
        </w:rPr>
        <w:t>:</w:t>
      </w:r>
    </w:p>
    <w:p w14:paraId="7EE9FBA0" w14:textId="77777777" w:rsidR="005D38C8" w:rsidRDefault="005D38C8" w:rsidP="005D38C8">
      <w:pPr>
        <w:bidi/>
        <w:rPr>
          <w:rFonts w:cs="David" w:hint="cs"/>
          <w:rtl/>
        </w:rPr>
      </w:pPr>
    </w:p>
    <w:p w14:paraId="71673264" w14:textId="77777777" w:rsidR="005D38C8" w:rsidRDefault="005D38C8" w:rsidP="005D38C8">
      <w:pPr>
        <w:bidi/>
        <w:rPr>
          <w:rFonts w:cs="David" w:hint="cs"/>
          <w:rtl/>
        </w:rPr>
      </w:pPr>
      <w:r>
        <w:rPr>
          <w:rFonts w:cs="David" w:hint="cs"/>
          <w:rtl/>
        </w:rPr>
        <w:tab/>
        <w:t xml:space="preserve">לצערי היא לא עליי. </w:t>
      </w:r>
    </w:p>
    <w:p w14:paraId="1F051D8B" w14:textId="77777777" w:rsidR="005D38C8" w:rsidRDefault="005D38C8" w:rsidP="005D38C8">
      <w:pPr>
        <w:bidi/>
        <w:rPr>
          <w:rFonts w:cs="David" w:hint="cs"/>
          <w:rtl/>
        </w:rPr>
      </w:pPr>
    </w:p>
    <w:p w14:paraId="224B10AD"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4CB72A6" w14:textId="77777777" w:rsidR="005D38C8" w:rsidRDefault="005D38C8" w:rsidP="005D38C8">
      <w:pPr>
        <w:bidi/>
        <w:rPr>
          <w:rFonts w:cs="David" w:hint="cs"/>
          <w:rtl/>
        </w:rPr>
      </w:pPr>
    </w:p>
    <w:p w14:paraId="7BFA0DD0" w14:textId="77777777" w:rsidR="005D38C8" w:rsidRDefault="005D38C8" w:rsidP="005D38C8">
      <w:pPr>
        <w:bidi/>
        <w:rPr>
          <w:rFonts w:cs="David" w:hint="cs"/>
          <w:rtl/>
        </w:rPr>
      </w:pPr>
      <w:r>
        <w:rPr>
          <w:rFonts w:cs="David" w:hint="cs"/>
          <w:rtl/>
        </w:rPr>
        <w:tab/>
        <w:t>הבקשה שלך דיברה על עצם פעולת ההדלפה או על הנושא עצמו, על תוכן ההדלפה?</w:t>
      </w:r>
    </w:p>
    <w:p w14:paraId="42F0D7A7" w14:textId="77777777" w:rsidR="005D38C8" w:rsidRDefault="005D38C8" w:rsidP="005D38C8">
      <w:pPr>
        <w:bidi/>
        <w:rPr>
          <w:rFonts w:cs="David" w:hint="cs"/>
          <w:rtl/>
        </w:rPr>
      </w:pPr>
    </w:p>
    <w:p w14:paraId="2C8DFB82" w14:textId="77777777" w:rsidR="005D38C8" w:rsidRDefault="005D38C8" w:rsidP="005D38C8">
      <w:pPr>
        <w:bidi/>
        <w:jc w:val="both"/>
        <w:rPr>
          <w:rFonts w:cs="David" w:hint="cs"/>
          <w:u w:val="single"/>
          <w:rtl/>
        </w:rPr>
      </w:pPr>
      <w:r>
        <w:rPr>
          <w:rFonts w:cs="David" w:hint="cs"/>
          <w:u w:val="single"/>
          <w:rtl/>
        </w:rPr>
        <w:t>אריה אלדד</w:t>
      </w:r>
      <w:r w:rsidRPr="00E36EB4">
        <w:rPr>
          <w:rFonts w:cs="David" w:hint="cs"/>
          <w:u w:val="single"/>
          <w:rtl/>
        </w:rPr>
        <w:t>:</w:t>
      </w:r>
    </w:p>
    <w:p w14:paraId="5DF67BE6" w14:textId="77777777" w:rsidR="005D38C8" w:rsidRDefault="005D38C8" w:rsidP="005D38C8">
      <w:pPr>
        <w:bidi/>
        <w:rPr>
          <w:rFonts w:cs="David" w:hint="cs"/>
          <w:rtl/>
        </w:rPr>
      </w:pPr>
    </w:p>
    <w:p w14:paraId="53FBFFF1" w14:textId="77777777" w:rsidR="005D38C8" w:rsidRDefault="005D38C8" w:rsidP="005D38C8">
      <w:pPr>
        <w:bidi/>
        <w:rPr>
          <w:rFonts w:cs="David" w:hint="cs"/>
          <w:rtl/>
        </w:rPr>
      </w:pPr>
      <w:r>
        <w:rPr>
          <w:rFonts w:cs="David" w:hint="cs"/>
          <w:rtl/>
        </w:rPr>
        <w:tab/>
        <w:t>על ההדלפה ובאמת לא ידעתי את התוכן. בראשית דבריי הסברתי שמחר בבוקר תיערך פגישה בין נציג משרד החוץ ונציג השגרירות האמריקנית לתדרוך כללי. איזה הנחיות נותנת היום הממשלה לנציגיה, כאשר הם נפגשים עם נציגים אמריקנים לאור ההדלפה?</w:t>
      </w:r>
    </w:p>
    <w:p w14:paraId="0596B525" w14:textId="77777777" w:rsidR="005D38C8" w:rsidRDefault="005D38C8" w:rsidP="005D38C8">
      <w:pPr>
        <w:keepNext/>
        <w:bidi/>
        <w:jc w:val="both"/>
        <w:rPr>
          <w:rFonts w:cs="David" w:hint="cs"/>
          <w:u w:val="single"/>
          <w:rtl/>
        </w:rPr>
      </w:pPr>
    </w:p>
    <w:p w14:paraId="01AFF1D6" w14:textId="77777777" w:rsidR="005D38C8" w:rsidRDefault="005D38C8" w:rsidP="005D38C8">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5DD445B" w14:textId="77777777" w:rsidR="005D38C8" w:rsidRDefault="005D38C8" w:rsidP="005D38C8">
      <w:pPr>
        <w:keepNext/>
        <w:bidi/>
        <w:jc w:val="both"/>
        <w:rPr>
          <w:rFonts w:cs="David" w:hint="cs"/>
          <w:rtl/>
        </w:rPr>
      </w:pPr>
    </w:p>
    <w:p w14:paraId="249437F2" w14:textId="77777777" w:rsidR="005D38C8" w:rsidRDefault="005D38C8" w:rsidP="005D38C8">
      <w:pPr>
        <w:bidi/>
        <w:jc w:val="both"/>
        <w:rPr>
          <w:rFonts w:cs="David" w:hint="cs"/>
          <w:rtl/>
        </w:rPr>
      </w:pPr>
      <w:r>
        <w:rPr>
          <w:rFonts w:cs="David" w:hint="cs"/>
          <w:rtl/>
        </w:rPr>
        <w:tab/>
        <w:t xml:space="preserve"> זה היה כתוב בבקשה שלך?</w:t>
      </w:r>
    </w:p>
    <w:p w14:paraId="65330412" w14:textId="77777777" w:rsidR="005D38C8" w:rsidRDefault="005D38C8" w:rsidP="005D38C8">
      <w:pPr>
        <w:bidi/>
        <w:jc w:val="both"/>
        <w:rPr>
          <w:rFonts w:cs="David" w:hint="cs"/>
          <w:rtl/>
        </w:rPr>
      </w:pPr>
    </w:p>
    <w:p w14:paraId="7130197A" w14:textId="77777777" w:rsidR="005D38C8" w:rsidRDefault="005D38C8" w:rsidP="005D38C8">
      <w:pPr>
        <w:bidi/>
        <w:jc w:val="both"/>
        <w:rPr>
          <w:rFonts w:cs="David" w:hint="cs"/>
          <w:u w:val="single"/>
          <w:rtl/>
        </w:rPr>
      </w:pPr>
      <w:r>
        <w:rPr>
          <w:rFonts w:cs="David" w:hint="cs"/>
          <w:u w:val="single"/>
          <w:rtl/>
        </w:rPr>
        <w:t>אריה אלדד</w:t>
      </w:r>
      <w:r w:rsidRPr="00E36EB4">
        <w:rPr>
          <w:rFonts w:cs="David" w:hint="cs"/>
          <w:u w:val="single"/>
          <w:rtl/>
        </w:rPr>
        <w:t>:</w:t>
      </w:r>
    </w:p>
    <w:p w14:paraId="5D4E4F96" w14:textId="77777777" w:rsidR="005D38C8" w:rsidRDefault="005D38C8" w:rsidP="005D38C8">
      <w:pPr>
        <w:bidi/>
        <w:jc w:val="both"/>
        <w:rPr>
          <w:rFonts w:cs="David" w:hint="cs"/>
          <w:u w:val="single"/>
          <w:rtl/>
        </w:rPr>
      </w:pPr>
    </w:p>
    <w:p w14:paraId="2050077C" w14:textId="77777777" w:rsidR="005D38C8" w:rsidRDefault="005D38C8" w:rsidP="005D38C8">
      <w:pPr>
        <w:bidi/>
        <w:jc w:val="both"/>
        <w:rPr>
          <w:rFonts w:cs="David" w:hint="cs"/>
          <w:rtl/>
        </w:rPr>
      </w:pPr>
      <w:r>
        <w:rPr>
          <w:rFonts w:cs="David" w:hint="cs"/>
          <w:rtl/>
        </w:rPr>
        <w:tab/>
        <w:t xml:space="preserve">בבקשה היה כתוב כך: לאור הדלפת מאות אלפי מסמכים אמריקנים לרשת האינטרנט, אני מבקש שהכנסת תדון בהיערכות לקראת אפשרויות של הדלפות נוספות בעתיד. </w:t>
      </w:r>
    </w:p>
    <w:p w14:paraId="393BD94B" w14:textId="77777777" w:rsidR="005D38C8" w:rsidRDefault="005D38C8" w:rsidP="005D38C8">
      <w:pPr>
        <w:bidi/>
        <w:jc w:val="both"/>
        <w:rPr>
          <w:rFonts w:cs="David" w:hint="cs"/>
          <w:rtl/>
        </w:rPr>
      </w:pPr>
    </w:p>
    <w:p w14:paraId="480BE365" w14:textId="77777777" w:rsidR="005D38C8" w:rsidRDefault="005D38C8" w:rsidP="005D38C8">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B1F68AB" w14:textId="77777777" w:rsidR="005D38C8" w:rsidRDefault="005D38C8" w:rsidP="005D38C8">
      <w:pPr>
        <w:keepNext/>
        <w:bidi/>
        <w:jc w:val="both"/>
        <w:rPr>
          <w:rFonts w:cs="David" w:hint="cs"/>
          <w:rtl/>
        </w:rPr>
      </w:pPr>
    </w:p>
    <w:p w14:paraId="4EFF2CD4" w14:textId="77777777" w:rsidR="005D38C8" w:rsidRDefault="005D38C8" w:rsidP="005D38C8">
      <w:pPr>
        <w:bidi/>
        <w:jc w:val="both"/>
        <w:rPr>
          <w:rFonts w:cs="David" w:hint="cs"/>
          <w:rtl/>
        </w:rPr>
      </w:pPr>
      <w:r>
        <w:rPr>
          <w:rFonts w:cs="David" w:hint="cs"/>
          <w:rtl/>
        </w:rPr>
        <w:tab/>
        <w:t xml:space="preserve">הבנתי, זה הרעיון. חבר הכנסת רותם, בבקשה. </w:t>
      </w:r>
    </w:p>
    <w:p w14:paraId="2E67B083" w14:textId="77777777" w:rsidR="005D38C8" w:rsidRDefault="005D38C8" w:rsidP="005D38C8">
      <w:pPr>
        <w:bidi/>
        <w:jc w:val="both"/>
        <w:rPr>
          <w:rFonts w:cs="David" w:hint="cs"/>
          <w:rtl/>
        </w:rPr>
      </w:pPr>
    </w:p>
    <w:p w14:paraId="5AEB4FDB" w14:textId="77777777" w:rsidR="005D38C8" w:rsidRDefault="005D38C8" w:rsidP="005D38C8">
      <w:pPr>
        <w:bidi/>
        <w:jc w:val="both"/>
        <w:rPr>
          <w:rFonts w:cs="David" w:hint="cs"/>
          <w:u w:val="single"/>
          <w:rtl/>
        </w:rPr>
      </w:pPr>
      <w:r>
        <w:rPr>
          <w:rFonts w:cs="David" w:hint="cs"/>
          <w:u w:val="single"/>
          <w:rtl/>
        </w:rPr>
        <w:t>דוד רותם</w:t>
      </w:r>
      <w:r w:rsidRPr="00E36EB4">
        <w:rPr>
          <w:rFonts w:cs="David" w:hint="cs"/>
          <w:u w:val="single"/>
          <w:rtl/>
        </w:rPr>
        <w:t>:</w:t>
      </w:r>
    </w:p>
    <w:p w14:paraId="10635C3A" w14:textId="77777777" w:rsidR="005D38C8" w:rsidRDefault="005D38C8" w:rsidP="005D38C8">
      <w:pPr>
        <w:bidi/>
        <w:jc w:val="both"/>
        <w:rPr>
          <w:rFonts w:cs="David" w:hint="cs"/>
          <w:u w:val="single"/>
          <w:rtl/>
        </w:rPr>
      </w:pPr>
    </w:p>
    <w:p w14:paraId="4ED5E47A" w14:textId="77777777" w:rsidR="005D38C8" w:rsidRDefault="005D38C8" w:rsidP="005D38C8">
      <w:pPr>
        <w:bidi/>
        <w:jc w:val="both"/>
        <w:rPr>
          <w:rFonts w:cs="David" w:hint="cs"/>
          <w:rtl/>
        </w:rPr>
      </w:pPr>
      <w:r>
        <w:rPr>
          <w:rFonts w:cs="David" w:hint="cs"/>
          <w:rtl/>
        </w:rPr>
        <w:tab/>
        <w:t xml:space="preserve">אדוני היושב ראש, עם כל הכבוד, אני באמת לא חושב שהנוסח שבו נוסחה הבקשה הוא חשוב. אני חושב שהמהות חשובה מאוד. אני דווקא שמחתי בגלל ההדלפות האלה כי גיליתי שראש הממשלה אימץ את גישתה של ישראל לחילופי שטחים, ואני מאוד שמח על זה. חבל שזה לקח לו כל כך הרבה זמן, אבל זה משמח. </w:t>
      </w:r>
      <w:r>
        <w:rPr>
          <w:rFonts w:cs="David" w:hint="cs"/>
          <w:rtl/>
        </w:rPr>
        <w:tab/>
        <w:t xml:space="preserve">אני חושב שיש פה בעיה אמיתית, שכולנו צריכים לחשוב עליה. </w:t>
      </w:r>
    </w:p>
    <w:p w14:paraId="7EAAFA21" w14:textId="77777777" w:rsidR="005D38C8" w:rsidRDefault="005D38C8" w:rsidP="005D38C8">
      <w:pPr>
        <w:bidi/>
        <w:jc w:val="both"/>
        <w:rPr>
          <w:rFonts w:cs="David" w:hint="cs"/>
          <w:rtl/>
        </w:rPr>
      </w:pPr>
    </w:p>
    <w:p w14:paraId="004AADB7" w14:textId="77777777" w:rsidR="005D38C8" w:rsidRDefault="005D38C8" w:rsidP="005D38C8">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4BF70458" w14:textId="77777777" w:rsidR="005D38C8" w:rsidRDefault="005D38C8" w:rsidP="005D38C8">
      <w:pPr>
        <w:bidi/>
        <w:jc w:val="both"/>
        <w:rPr>
          <w:rFonts w:cs="David" w:hint="cs"/>
          <w:u w:val="single"/>
          <w:rtl/>
        </w:rPr>
      </w:pPr>
    </w:p>
    <w:p w14:paraId="5E6E8D05" w14:textId="77777777" w:rsidR="005D38C8" w:rsidRDefault="005D38C8" w:rsidP="005D38C8">
      <w:pPr>
        <w:bidi/>
        <w:jc w:val="both"/>
        <w:rPr>
          <w:rFonts w:cs="David" w:hint="cs"/>
          <w:rtl/>
        </w:rPr>
      </w:pPr>
      <w:r>
        <w:rPr>
          <w:rFonts w:cs="David" w:hint="cs"/>
          <w:rtl/>
        </w:rPr>
        <w:tab/>
        <w:t xml:space="preserve">אני לא בטוח שאני אופטימי כמוך, כי אני חושש שאלה שטחים אחרים. </w:t>
      </w:r>
    </w:p>
    <w:p w14:paraId="5224D401" w14:textId="77777777" w:rsidR="005D38C8" w:rsidRDefault="005D38C8" w:rsidP="005D38C8">
      <w:pPr>
        <w:bidi/>
        <w:jc w:val="both"/>
        <w:rPr>
          <w:rFonts w:cs="David" w:hint="cs"/>
          <w:rtl/>
        </w:rPr>
      </w:pPr>
    </w:p>
    <w:p w14:paraId="69E6065F" w14:textId="77777777" w:rsidR="005D38C8" w:rsidRDefault="005D38C8" w:rsidP="005D38C8">
      <w:pPr>
        <w:bidi/>
        <w:jc w:val="both"/>
        <w:rPr>
          <w:rFonts w:cs="David" w:hint="cs"/>
          <w:u w:val="single"/>
          <w:rtl/>
        </w:rPr>
      </w:pPr>
      <w:r>
        <w:rPr>
          <w:rFonts w:cs="David" w:hint="cs"/>
          <w:u w:val="single"/>
          <w:rtl/>
        </w:rPr>
        <w:t>יעקב (</w:t>
      </w:r>
      <w:proofErr w:type="spellStart"/>
      <w:r>
        <w:rPr>
          <w:rFonts w:cs="David" w:hint="cs"/>
          <w:u w:val="single"/>
          <w:rtl/>
        </w:rPr>
        <w:t>כצל'ה</w:t>
      </w:r>
      <w:proofErr w:type="spellEnd"/>
      <w:r>
        <w:rPr>
          <w:rFonts w:cs="David" w:hint="cs"/>
          <w:u w:val="single"/>
          <w:rtl/>
        </w:rPr>
        <w:t xml:space="preserve">) </w:t>
      </w:r>
      <w:proofErr w:type="spellStart"/>
      <w:r>
        <w:rPr>
          <w:rFonts w:cs="David" w:hint="cs"/>
          <w:u w:val="single"/>
          <w:rtl/>
        </w:rPr>
        <w:t>כ"ץ</w:t>
      </w:r>
      <w:proofErr w:type="spellEnd"/>
      <w:r w:rsidRPr="00E36EB4">
        <w:rPr>
          <w:rFonts w:cs="David" w:hint="cs"/>
          <w:u w:val="single"/>
          <w:rtl/>
        </w:rPr>
        <w:t>:</w:t>
      </w:r>
    </w:p>
    <w:p w14:paraId="388F6CD0" w14:textId="77777777" w:rsidR="005D38C8" w:rsidRDefault="005D38C8" w:rsidP="005D38C8">
      <w:pPr>
        <w:bidi/>
        <w:jc w:val="both"/>
        <w:rPr>
          <w:rFonts w:cs="David" w:hint="cs"/>
          <w:u w:val="single"/>
          <w:rtl/>
        </w:rPr>
      </w:pPr>
    </w:p>
    <w:p w14:paraId="714E3C87" w14:textId="77777777" w:rsidR="005D38C8" w:rsidRDefault="005D38C8" w:rsidP="005D38C8">
      <w:pPr>
        <w:bidi/>
        <w:jc w:val="both"/>
        <w:rPr>
          <w:rFonts w:cs="David" w:hint="cs"/>
          <w:rtl/>
        </w:rPr>
      </w:pPr>
      <w:r>
        <w:rPr>
          <w:rFonts w:cs="David" w:hint="cs"/>
          <w:rtl/>
        </w:rPr>
        <w:tab/>
        <w:t xml:space="preserve">אל תדאג, דודו, מחר יתברר שהוא כבר אימץ את הרעיון של מר"ץ, שיושבים פה, למסור את כל ארץ ישראל. כל יום מתגלים עוד מסמכים., אצלו זה מידרדר לאט-לאט. מזל שיש לנו יריב, לשמור לנו על ארץ ישראל. </w:t>
      </w:r>
    </w:p>
    <w:p w14:paraId="6175067F" w14:textId="77777777" w:rsidR="005D38C8" w:rsidRDefault="005D38C8" w:rsidP="005D38C8">
      <w:pPr>
        <w:bidi/>
        <w:jc w:val="both"/>
        <w:rPr>
          <w:rFonts w:cs="David" w:hint="cs"/>
          <w:rtl/>
        </w:rPr>
      </w:pPr>
    </w:p>
    <w:p w14:paraId="61870EED" w14:textId="77777777" w:rsidR="005D38C8" w:rsidRDefault="005D38C8" w:rsidP="005D38C8">
      <w:pPr>
        <w:bidi/>
        <w:jc w:val="both"/>
        <w:rPr>
          <w:rFonts w:cs="David" w:hint="cs"/>
          <w:u w:val="single"/>
          <w:rtl/>
        </w:rPr>
      </w:pPr>
      <w:r>
        <w:rPr>
          <w:rFonts w:cs="David" w:hint="cs"/>
          <w:u w:val="single"/>
          <w:rtl/>
        </w:rPr>
        <w:t>דוד רותם</w:t>
      </w:r>
      <w:r w:rsidRPr="00E36EB4">
        <w:rPr>
          <w:rFonts w:cs="David" w:hint="cs"/>
          <w:u w:val="single"/>
          <w:rtl/>
        </w:rPr>
        <w:t>:</w:t>
      </w:r>
    </w:p>
    <w:p w14:paraId="15547D4E" w14:textId="77777777" w:rsidR="005D38C8" w:rsidRDefault="005D38C8" w:rsidP="005D38C8">
      <w:pPr>
        <w:bidi/>
        <w:jc w:val="both"/>
        <w:rPr>
          <w:rFonts w:cs="David" w:hint="cs"/>
          <w:rtl/>
        </w:rPr>
      </w:pPr>
    </w:p>
    <w:p w14:paraId="6557DFB1" w14:textId="77777777" w:rsidR="005D38C8" w:rsidRDefault="005D38C8" w:rsidP="005D38C8">
      <w:pPr>
        <w:bidi/>
        <w:jc w:val="both"/>
        <w:rPr>
          <w:rFonts w:cs="David" w:hint="cs"/>
          <w:rtl/>
        </w:rPr>
      </w:pPr>
      <w:r>
        <w:rPr>
          <w:rFonts w:cs="David" w:hint="cs"/>
          <w:rtl/>
        </w:rPr>
        <w:tab/>
        <w:t xml:space="preserve">רבותי, סליחה. אי אפשר לדבר בחופשיות כי ישר אתם מפליגים למחוזות אחרים. אני חושב שההדלפה הזאת יש לה משמעות גם כלפי מדינת ישראל. מחר בבוקר נוסע ראש המוסד ומדבר עם ראשי הממשל בארצות הברית ואנחנו לא יודעים אם בעוד יומיים זה לא יהיה באינטרנט. יש לעניין הזה חשיבות וישראל צריכה להיערך לעניין הזה, כי בסופו של דבר אנחנו צ </w:t>
      </w:r>
      <w:proofErr w:type="spellStart"/>
      <w:r>
        <w:rPr>
          <w:rFonts w:cs="David" w:hint="cs"/>
          <w:rtl/>
        </w:rPr>
        <w:t>ריכים</w:t>
      </w:r>
      <w:proofErr w:type="spellEnd"/>
      <w:r>
        <w:rPr>
          <w:rFonts w:cs="David" w:hint="cs"/>
          <w:rtl/>
        </w:rPr>
        <w:t xml:space="preserve"> לדאוג לעצמנו. ההדלפה לא כל כך מעניינת אותי כל זמן שמדליפים שמלך סעודיה רוצה לתקוף באיראן, אבל זה מטריד אותי כשמדברים עלינו. ולכן אני חושב, עם כל הכבוד, שצריך לאשר את ההצעה הזאת. יכול להיות שבגלל חוסר זמן היא לא תידון ביום רביעי זה אלא תידחה ליום רביעי הבא, אבל זו הצעה שראוי שהכנסת תדון בה. </w:t>
      </w:r>
    </w:p>
    <w:p w14:paraId="772D78A4" w14:textId="77777777" w:rsidR="005D38C8" w:rsidRDefault="005D38C8" w:rsidP="005D38C8">
      <w:pPr>
        <w:bidi/>
        <w:jc w:val="both"/>
        <w:rPr>
          <w:rFonts w:cs="David" w:hint="cs"/>
          <w:rtl/>
        </w:rPr>
      </w:pPr>
    </w:p>
    <w:p w14:paraId="267A28A3" w14:textId="77777777" w:rsidR="005D38C8" w:rsidRDefault="005D38C8" w:rsidP="005D38C8">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775AED6" w14:textId="77777777" w:rsidR="005D38C8" w:rsidRDefault="005D38C8" w:rsidP="005D38C8">
      <w:pPr>
        <w:keepNext/>
        <w:bidi/>
        <w:jc w:val="both"/>
        <w:rPr>
          <w:rFonts w:cs="David" w:hint="cs"/>
          <w:rtl/>
        </w:rPr>
      </w:pPr>
    </w:p>
    <w:p w14:paraId="38C1155E" w14:textId="77777777" w:rsidR="005D38C8" w:rsidRDefault="005D38C8" w:rsidP="005D38C8">
      <w:pPr>
        <w:bidi/>
        <w:jc w:val="both"/>
        <w:rPr>
          <w:rFonts w:cs="David" w:hint="cs"/>
          <w:rtl/>
        </w:rPr>
      </w:pPr>
      <w:r>
        <w:rPr>
          <w:rFonts w:cs="David" w:hint="cs"/>
          <w:rtl/>
        </w:rPr>
        <w:tab/>
        <w:t xml:space="preserve">תודה. אני מוכרח לומר שגם אני בתחושה שאם אנחנו רוצים להיות רלוונטיים, זה בדיוק סוג הנושא שחייב להידון, אחרת במה אנחנו דנים? נדון בעוד שבועיים במה שפורסם ועוסקים בו כעת חיה? נראה לי מוזר. אחת הבעיות הקשות הן שאנחנו ממילא נמצאים במצב שקצב האירועים הוא כזה, שגם כאשר מאשרים ביום שני, לא תמיד עד יום רביעי הוא רלוונטי. כאן יש נושא שברור לגמרי שהוא רלוונטי שהוא יהיה רלוונטי עוד השבוע, בלב העניינים.  </w:t>
      </w:r>
    </w:p>
    <w:p w14:paraId="625D97E1" w14:textId="77777777" w:rsidR="005D38C8" w:rsidRDefault="005D38C8" w:rsidP="005D38C8">
      <w:pPr>
        <w:bidi/>
        <w:jc w:val="both"/>
        <w:rPr>
          <w:rFonts w:cs="David" w:hint="cs"/>
          <w:rtl/>
        </w:rPr>
      </w:pPr>
    </w:p>
    <w:p w14:paraId="3B987FAF" w14:textId="77777777" w:rsidR="005D38C8" w:rsidRDefault="005D38C8" w:rsidP="005D38C8">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64673A75" w14:textId="77777777" w:rsidR="005D38C8" w:rsidRDefault="005D38C8" w:rsidP="005D38C8">
      <w:pPr>
        <w:bidi/>
        <w:jc w:val="both"/>
        <w:rPr>
          <w:rFonts w:cs="David" w:hint="cs"/>
          <w:u w:val="single"/>
          <w:rtl/>
        </w:rPr>
      </w:pPr>
    </w:p>
    <w:p w14:paraId="673A8B32" w14:textId="77777777" w:rsidR="005D38C8" w:rsidRDefault="005D38C8" w:rsidP="005D38C8">
      <w:pPr>
        <w:bidi/>
        <w:jc w:val="both"/>
        <w:rPr>
          <w:rFonts w:cs="David" w:hint="cs"/>
          <w:rtl/>
        </w:rPr>
      </w:pPr>
      <w:r>
        <w:rPr>
          <w:rFonts w:cs="David" w:hint="cs"/>
          <w:rtl/>
        </w:rPr>
        <w:tab/>
        <w:t xml:space="preserve">נניח שאנחנו מצביעים היום בעד הערעור, זה לא יידון השבוע כי השבוע זה היום והיום הממשלה תגיד שהיא לא מספיקה להיערך וזאת זכותה, ולכן זה יידחה ליום רביעי, וביום רביעי זה לא יעבור כי לא יספיקו חקיקה פרטית וכך זה </w:t>
      </w:r>
      <w:proofErr w:type="spellStart"/>
      <w:r>
        <w:rPr>
          <w:rFonts w:cs="David" w:hint="cs"/>
          <w:rtl/>
        </w:rPr>
        <w:t>זה</w:t>
      </w:r>
      <w:proofErr w:type="spellEnd"/>
      <w:r>
        <w:rPr>
          <w:rFonts w:cs="David" w:hint="cs"/>
          <w:rtl/>
        </w:rPr>
        <w:t xml:space="preserve"> יידון בשבוע הבא. לאשר את זה עכשיו על הראש של הנשיאות לשבוע הבא, כשאתה לא יודע - - -</w:t>
      </w:r>
    </w:p>
    <w:p w14:paraId="4BFADE32" w14:textId="77777777" w:rsidR="005D38C8" w:rsidRDefault="005D38C8" w:rsidP="005D38C8">
      <w:pPr>
        <w:bidi/>
        <w:jc w:val="both"/>
        <w:rPr>
          <w:rFonts w:cs="David" w:hint="cs"/>
          <w:rtl/>
        </w:rPr>
      </w:pPr>
    </w:p>
    <w:p w14:paraId="722B069E" w14:textId="77777777" w:rsidR="005D38C8" w:rsidRDefault="005D38C8" w:rsidP="005D38C8">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7A9CF29" w14:textId="77777777" w:rsidR="005D38C8" w:rsidRDefault="005D38C8" w:rsidP="005D38C8">
      <w:pPr>
        <w:keepNext/>
        <w:bidi/>
        <w:jc w:val="both"/>
        <w:rPr>
          <w:rFonts w:cs="David" w:hint="cs"/>
          <w:rtl/>
        </w:rPr>
      </w:pPr>
    </w:p>
    <w:p w14:paraId="487D4A29" w14:textId="77777777" w:rsidR="005D38C8" w:rsidRDefault="005D38C8" w:rsidP="005D38C8">
      <w:pPr>
        <w:bidi/>
        <w:jc w:val="both"/>
        <w:rPr>
          <w:rFonts w:cs="David" w:hint="cs"/>
          <w:rtl/>
        </w:rPr>
      </w:pPr>
      <w:r>
        <w:rPr>
          <w:rFonts w:cs="David" w:hint="cs"/>
          <w:rtl/>
        </w:rPr>
        <w:tab/>
        <w:t xml:space="preserve">למה זה לא ידון השבוע? </w:t>
      </w:r>
    </w:p>
    <w:p w14:paraId="0992E0E3" w14:textId="77777777" w:rsidR="005D38C8" w:rsidRDefault="005D38C8" w:rsidP="005D38C8">
      <w:pPr>
        <w:bidi/>
        <w:jc w:val="both"/>
        <w:rPr>
          <w:rFonts w:cs="David" w:hint="cs"/>
          <w:rtl/>
        </w:rPr>
      </w:pPr>
    </w:p>
    <w:p w14:paraId="62CA1DB5" w14:textId="77777777" w:rsidR="005D38C8" w:rsidRDefault="005D38C8" w:rsidP="005D38C8">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7EE2A043" w14:textId="77777777" w:rsidR="005D38C8" w:rsidRDefault="005D38C8" w:rsidP="005D38C8">
      <w:pPr>
        <w:bidi/>
        <w:jc w:val="both"/>
        <w:rPr>
          <w:rFonts w:cs="David" w:hint="cs"/>
          <w:u w:val="single"/>
          <w:rtl/>
        </w:rPr>
      </w:pPr>
    </w:p>
    <w:p w14:paraId="572B1FAD" w14:textId="77777777" w:rsidR="005D38C8" w:rsidRDefault="005D38C8" w:rsidP="005D38C8">
      <w:pPr>
        <w:bidi/>
        <w:jc w:val="both"/>
        <w:rPr>
          <w:rFonts w:cs="David" w:hint="cs"/>
          <w:rtl/>
        </w:rPr>
      </w:pPr>
      <w:r>
        <w:rPr>
          <w:rFonts w:cs="David" w:hint="cs"/>
          <w:rtl/>
        </w:rPr>
        <w:tab/>
        <w:t xml:space="preserve">יריב, אתה רוצה שנעשה </w:t>
      </w:r>
      <w:proofErr w:type="spellStart"/>
      <w:r>
        <w:rPr>
          <w:rFonts w:cs="David" w:hint="cs"/>
          <w:rtl/>
        </w:rPr>
        <w:t>נסיון</w:t>
      </w:r>
      <w:proofErr w:type="spellEnd"/>
      <w:r>
        <w:rPr>
          <w:rFonts w:cs="David" w:hint="cs"/>
          <w:rtl/>
        </w:rPr>
        <w:t xml:space="preserve">? נאשר ואתה תראה שזה לא ידון השבוע. </w:t>
      </w:r>
    </w:p>
    <w:p w14:paraId="2C6B1B12" w14:textId="77777777" w:rsidR="005D38C8" w:rsidRDefault="005D38C8" w:rsidP="005D38C8">
      <w:pPr>
        <w:bidi/>
        <w:jc w:val="both"/>
        <w:rPr>
          <w:rFonts w:cs="David" w:hint="cs"/>
          <w:rtl/>
        </w:rPr>
      </w:pPr>
    </w:p>
    <w:p w14:paraId="23FA589C" w14:textId="77777777" w:rsidR="005D38C8" w:rsidRDefault="005D38C8" w:rsidP="005D38C8">
      <w:pPr>
        <w:bidi/>
        <w:jc w:val="both"/>
        <w:rPr>
          <w:rFonts w:cs="David" w:hint="cs"/>
          <w:u w:val="single"/>
          <w:rtl/>
        </w:rPr>
      </w:pPr>
      <w:r>
        <w:rPr>
          <w:rFonts w:cs="David" w:hint="cs"/>
          <w:u w:val="single"/>
          <w:rtl/>
        </w:rPr>
        <w:t>דוד רותם</w:t>
      </w:r>
      <w:r w:rsidRPr="00E36EB4">
        <w:rPr>
          <w:rFonts w:cs="David" w:hint="cs"/>
          <w:u w:val="single"/>
          <w:rtl/>
        </w:rPr>
        <w:t>:</w:t>
      </w:r>
    </w:p>
    <w:p w14:paraId="56260EB2" w14:textId="77777777" w:rsidR="005D38C8" w:rsidRDefault="005D38C8" w:rsidP="005D38C8">
      <w:pPr>
        <w:bidi/>
        <w:jc w:val="both"/>
        <w:rPr>
          <w:rFonts w:cs="David" w:hint="cs"/>
          <w:rtl/>
        </w:rPr>
      </w:pPr>
    </w:p>
    <w:p w14:paraId="0D0E9B15" w14:textId="77777777" w:rsidR="005D38C8" w:rsidRDefault="005D38C8" w:rsidP="005D38C8">
      <w:pPr>
        <w:bidi/>
        <w:jc w:val="both"/>
        <w:rPr>
          <w:rFonts w:cs="David" w:hint="cs"/>
          <w:rtl/>
        </w:rPr>
      </w:pPr>
      <w:r>
        <w:rPr>
          <w:rFonts w:cs="David" w:hint="cs"/>
          <w:rtl/>
        </w:rPr>
        <w:tab/>
        <w:t>אז זה ידון ביום שלישי הבא, מה יקרה?</w:t>
      </w:r>
    </w:p>
    <w:p w14:paraId="046034FF" w14:textId="77777777" w:rsidR="005D38C8" w:rsidRDefault="005D38C8" w:rsidP="005D38C8">
      <w:pPr>
        <w:bidi/>
        <w:jc w:val="both"/>
        <w:rPr>
          <w:rFonts w:cs="David" w:hint="cs"/>
          <w:rtl/>
        </w:rPr>
      </w:pPr>
    </w:p>
    <w:p w14:paraId="79DDCF3C" w14:textId="77777777" w:rsidR="005D38C8" w:rsidRDefault="005D38C8" w:rsidP="005D38C8">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4D641E44" w14:textId="77777777" w:rsidR="005D38C8" w:rsidRDefault="005D38C8" w:rsidP="005D38C8">
      <w:pPr>
        <w:bidi/>
        <w:jc w:val="both"/>
        <w:rPr>
          <w:rFonts w:cs="David" w:hint="cs"/>
          <w:rtl/>
        </w:rPr>
      </w:pPr>
    </w:p>
    <w:p w14:paraId="14E9FF15" w14:textId="77777777" w:rsidR="005D38C8" w:rsidRDefault="005D38C8" w:rsidP="005D38C8">
      <w:pPr>
        <w:bidi/>
        <w:jc w:val="both"/>
        <w:rPr>
          <w:rFonts w:cs="David" w:hint="cs"/>
          <w:rtl/>
        </w:rPr>
      </w:pPr>
      <w:r>
        <w:rPr>
          <w:rFonts w:cs="David" w:hint="cs"/>
          <w:rtl/>
        </w:rPr>
        <w:tab/>
        <w:t xml:space="preserve">לא, זה לא ידון ביום שלישי הבא, זה ידון מן הסתם ביום רביעי הבא כי תלוי מתי השר מוכן לבוא לענות. </w:t>
      </w:r>
    </w:p>
    <w:p w14:paraId="6FEB7D13" w14:textId="77777777" w:rsidR="005D38C8" w:rsidRDefault="005D38C8" w:rsidP="005D38C8">
      <w:pPr>
        <w:bidi/>
        <w:jc w:val="both"/>
        <w:rPr>
          <w:rFonts w:cs="David" w:hint="cs"/>
          <w:rtl/>
        </w:rPr>
      </w:pPr>
    </w:p>
    <w:p w14:paraId="382A47CD" w14:textId="77777777" w:rsidR="005D38C8" w:rsidRDefault="005D38C8" w:rsidP="005D38C8">
      <w:pPr>
        <w:bidi/>
        <w:jc w:val="both"/>
        <w:rPr>
          <w:rFonts w:cs="David" w:hint="cs"/>
          <w:u w:val="single"/>
          <w:rtl/>
        </w:rPr>
      </w:pPr>
      <w:r>
        <w:rPr>
          <w:rFonts w:cs="David" w:hint="cs"/>
          <w:u w:val="single"/>
          <w:rtl/>
        </w:rPr>
        <w:t>דוד רותם</w:t>
      </w:r>
      <w:r w:rsidRPr="00E36EB4">
        <w:rPr>
          <w:rFonts w:cs="David" w:hint="cs"/>
          <w:u w:val="single"/>
          <w:rtl/>
        </w:rPr>
        <w:t>:</w:t>
      </w:r>
    </w:p>
    <w:p w14:paraId="49114DBA" w14:textId="77777777" w:rsidR="005D38C8" w:rsidRDefault="005D38C8" w:rsidP="005D38C8">
      <w:pPr>
        <w:bidi/>
        <w:jc w:val="both"/>
        <w:rPr>
          <w:rFonts w:cs="David" w:hint="cs"/>
          <w:rtl/>
        </w:rPr>
      </w:pPr>
    </w:p>
    <w:p w14:paraId="37DFB2A3" w14:textId="77777777" w:rsidR="005D38C8" w:rsidRDefault="005D38C8" w:rsidP="005D38C8">
      <w:pPr>
        <w:bidi/>
        <w:jc w:val="both"/>
        <w:rPr>
          <w:rFonts w:cs="David" w:hint="cs"/>
          <w:rtl/>
        </w:rPr>
      </w:pPr>
      <w:r>
        <w:rPr>
          <w:rFonts w:cs="David" w:hint="cs"/>
          <w:rtl/>
        </w:rPr>
        <w:tab/>
        <w:t>איזה שר צריך לענות על זה?</w:t>
      </w:r>
    </w:p>
    <w:p w14:paraId="1BD4D76E" w14:textId="77777777" w:rsidR="005D38C8" w:rsidRDefault="005D38C8" w:rsidP="005D38C8">
      <w:pPr>
        <w:bidi/>
        <w:jc w:val="both"/>
        <w:rPr>
          <w:rFonts w:cs="David" w:hint="cs"/>
          <w:rtl/>
        </w:rPr>
      </w:pPr>
    </w:p>
    <w:p w14:paraId="4F5963FD" w14:textId="77777777" w:rsidR="005D38C8" w:rsidRDefault="005D38C8" w:rsidP="005D38C8">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335DB043" w14:textId="77777777" w:rsidR="005D38C8" w:rsidRDefault="005D38C8" w:rsidP="005D38C8">
      <w:pPr>
        <w:bidi/>
        <w:jc w:val="both"/>
        <w:rPr>
          <w:rFonts w:cs="David" w:hint="cs"/>
          <w:rtl/>
        </w:rPr>
      </w:pPr>
    </w:p>
    <w:p w14:paraId="2C3FBB87" w14:textId="77777777" w:rsidR="005D38C8" w:rsidRDefault="005D38C8" w:rsidP="005D38C8">
      <w:pPr>
        <w:bidi/>
        <w:jc w:val="both"/>
        <w:rPr>
          <w:rFonts w:cs="David" w:hint="cs"/>
          <w:rtl/>
        </w:rPr>
      </w:pPr>
      <w:r>
        <w:rPr>
          <w:rFonts w:cs="David" w:hint="cs"/>
          <w:rtl/>
        </w:rPr>
        <w:tab/>
        <w:t xml:space="preserve">זאת שאלה מצוינת. לדעתי שר החוץ. אני לא חושב שהוא ירצה להיות פה ביום שלישי. </w:t>
      </w:r>
    </w:p>
    <w:p w14:paraId="240A04EF" w14:textId="77777777" w:rsidR="005D38C8" w:rsidRDefault="005D38C8" w:rsidP="005D38C8">
      <w:pPr>
        <w:bidi/>
        <w:jc w:val="both"/>
        <w:rPr>
          <w:rFonts w:cs="David" w:hint="cs"/>
          <w:rtl/>
        </w:rPr>
      </w:pPr>
    </w:p>
    <w:p w14:paraId="2F6C04F7" w14:textId="77777777" w:rsidR="005D38C8" w:rsidRDefault="005D38C8" w:rsidP="005D38C8">
      <w:pPr>
        <w:bidi/>
        <w:jc w:val="both"/>
        <w:rPr>
          <w:rFonts w:cs="David" w:hint="cs"/>
          <w:u w:val="single"/>
          <w:rtl/>
        </w:rPr>
      </w:pPr>
      <w:r>
        <w:rPr>
          <w:rFonts w:cs="David" w:hint="cs"/>
          <w:u w:val="single"/>
          <w:rtl/>
        </w:rPr>
        <w:t>דוד רותם</w:t>
      </w:r>
      <w:r w:rsidRPr="00E36EB4">
        <w:rPr>
          <w:rFonts w:cs="David" w:hint="cs"/>
          <w:u w:val="single"/>
          <w:rtl/>
        </w:rPr>
        <w:t>:</w:t>
      </w:r>
    </w:p>
    <w:p w14:paraId="5E073DC9" w14:textId="77777777" w:rsidR="005D38C8" w:rsidRDefault="005D38C8" w:rsidP="005D38C8">
      <w:pPr>
        <w:bidi/>
        <w:jc w:val="both"/>
        <w:rPr>
          <w:rFonts w:cs="David" w:hint="cs"/>
          <w:u w:val="single"/>
          <w:rtl/>
        </w:rPr>
      </w:pPr>
    </w:p>
    <w:p w14:paraId="56DA41DA" w14:textId="77777777" w:rsidR="005D38C8" w:rsidRDefault="005D38C8" w:rsidP="005D38C8">
      <w:pPr>
        <w:bidi/>
        <w:jc w:val="both"/>
        <w:rPr>
          <w:rFonts w:cs="David" w:hint="cs"/>
          <w:rtl/>
        </w:rPr>
      </w:pPr>
      <w:r>
        <w:rPr>
          <w:rFonts w:cs="David" w:hint="cs"/>
          <w:rtl/>
        </w:rPr>
        <w:tab/>
        <w:t xml:space="preserve">אולי יבוא סגן שר החוץ. </w:t>
      </w:r>
    </w:p>
    <w:p w14:paraId="0E1D2F60" w14:textId="77777777" w:rsidR="005D38C8" w:rsidRDefault="005D38C8" w:rsidP="005D38C8">
      <w:pPr>
        <w:bidi/>
        <w:jc w:val="both"/>
        <w:rPr>
          <w:rFonts w:cs="David" w:hint="cs"/>
          <w:rtl/>
        </w:rPr>
      </w:pPr>
    </w:p>
    <w:p w14:paraId="10AF2DED" w14:textId="77777777" w:rsidR="005D38C8" w:rsidRDefault="005D38C8" w:rsidP="005D38C8">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2B818B7B" w14:textId="77777777" w:rsidR="005D38C8" w:rsidRDefault="005D38C8" w:rsidP="005D38C8">
      <w:pPr>
        <w:bidi/>
        <w:jc w:val="both"/>
        <w:rPr>
          <w:rFonts w:cs="David" w:hint="cs"/>
          <w:rtl/>
        </w:rPr>
      </w:pPr>
    </w:p>
    <w:p w14:paraId="23D0B1DF" w14:textId="77777777" w:rsidR="005D38C8" w:rsidRDefault="005D38C8" w:rsidP="005D38C8">
      <w:pPr>
        <w:bidi/>
        <w:jc w:val="both"/>
        <w:rPr>
          <w:rFonts w:cs="David" w:hint="cs"/>
          <w:rtl/>
        </w:rPr>
      </w:pPr>
      <w:r>
        <w:rPr>
          <w:rFonts w:cs="David" w:hint="cs"/>
          <w:rtl/>
        </w:rPr>
        <w:tab/>
        <w:t xml:space="preserve">סגנו, נדמה לי, בחו"ל. </w:t>
      </w:r>
    </w:p>
    <w:p w14:paraId="184476BB" w14:textId="77777777" w:rsidR="005D38C8" w:rsidRDefault="005D38C8" w:rsidP="005D38C8">
      <w:pPr>
        <w:bidi/>
        <w:jc w:val="both"/>
        <w:rPr>
          <w:rFonts w:cs="David" w:hint="cs"/>
          <w:rtl/>
        </w:rPr>
      </w:pPr>
    </w:p>
    <w:p w14:paraId="158B98B0" w14:textId="77777777" w:rsidR="005D38C8" w:rsidRDefault="005D38C8" w:rsidP="005D38C8">
      <w:pPr>
        <w:keepLines/>
        <w:bidi/>
        <w:jc w:val="both"/>
        <w:rPr>
          <w:rFonts w:cs="David" w:hint="cs"/>
          <w:u w:val="single"/>
          <w:rtl/>
        </w:rPr>
      </w:pPr>
      <w:r>
        <w:rPr>
          <w:rFonts w:cs="David" w:hint="cs"/>
          <w:u w:val="single"/>
          <w:rtl/>
        </w:rPr>
        <w:t>דוד רותם</w:t>
      </w:r>
      <w:r w:rsidRPr="00E36EB4">
        <w:rPr>
          <w:rFonts w:cs="David" w:hint="cs"/>
          <w:u w:val="single"/>
          <w:rtl/>
        </w:rPr>
        <w:t>:</w:t>
      </w:r>
    </w:p>
    <w:p w14:paraId="276D469F" w14:textId="77777777" w:rsidR="005D38C8" w:rsidRDefault="005D38C8" w:rsidP="005D38C8">
      <w:pPr>
        <w:keepLines/>
        <w:bidi/>
        <w:jc w:val="both"/>
        <w:rPr>
          <w:rFonts w:cs="David" w:hint="cs"/>
          <w:rtl/>
        </w:rPr>
      </w:pPr>
    </w:p>
    <w:p w14:paraId="263AFB75" w14:textId="77777777" w:rsidR="005D38C8" w:rsidRDefault="005D38C8" w:rsidP="005D38C8">
      <w:pPr>
        <w:keepLines/>
        <w:bidi/>
        <w:jc w:val="both"/>
        <w:rPr>
          <w:rFonts w:cs="David" w:hint="cs"/>
          <w:rtl/>
        </w:rPr>
      </w:pPr>
      <w:r>
        <w:rPr>
          <w:rFonts w:cs="David" w:hint="cs"/>
          <w:rtl/>
        </w:rPr>
        <w:tab/>
        <w:t xml:space="preserve">אם זה לא יהיה ביום שלישי, שיהיה ביום רביעי. נלך הביתה בשש וחצי ולא ברבע לחמש. </w:t>
      </w:r>
    </w:p>
    <w:p w14:paraId="3FCD8C19" w14:textId="77777777" w:rsidR="005D38C8" w:rsidRDefault="005D38C8" w:rsidP="005D38C8">
      <w:pPr>
        <w:bidi/>
        <w:jc w:val="both"/>
        <w:rPr>
          <w:rFonts w:cs="David" w:hint="cs"/>
          <w:rtl/>
        </w:rPr>
      </w:pPr>
    </w:p>
    <w:p w14:paraId="4B8477B1" w14:textId="77777777" w:rsidR="005D38C8" w:rsidRDefault="005D38C8" w:rsidP="005D38C8">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33F0AE9F" w14:textId="77777777" w:rsidR="005D38C8" w:rsidRDefault="005D38C8" w:rsidP="005D38C8">
      <w:pPr>
        <w:bidi/>
        <w:jc w:val="both"/>
        <w:rPr>
          <w:rFonts w:cs="David" w:hint="cs"/>
          <w:rtl/>
        </w:rPr>
      </w:pPr>
    </w:p>
    <w:p w14:paraId="3367E420" w14:textId="77777777" w:rsidR="005D38C8" w:rsidRPr="00C42A89" w:rsidRDefault="005D38C8" w:rsidP="005D38C8">
      <w:pPr>
        <w:bidi/>
        <w:jc w:val="both"/>
        <w:rPr>
          <w:rFonts w:cs="David" w:hint="cs"/>
          <w:rtl/>
        </w:rPr>
      </w:pPr>
      <w:r>
        <w:rPr>
          <w:rFonts w:cs="David" w:hint="cs"/>
          <w:rtl/>
        </w:rPr>
        <w:tab/>
        <w:t xml:space="preserve">לא, הוועדה הזאת אישרה לוחות זמנים. </w:t>
      </w:r>
    </w:p>
    <w:p w14:paraId="33A77BB7" w14:textId="77777777" w:rsidR="005D38C8" w:rsidRDefault="005D38C8" w:rsidP="005D38C8">
      <w:pPr>
        <w:bidi/>
        <w:jc w:val="both"/>
        <w:rPr>
          <w:rFonts w:cs="David" w:hint="cs"/>
          <w:u w:val="single"/>
          <w:rtl/>
        </w:rPr>
      </w:pPr>
    </w:p>
    <w:p w14:paraId="3B41D806" w14:textId="77777777" w:rsidR="005D38C8" w:rsidRDefault="005D38C8" w:rsidP="005D38C8">
      <w:pPr>
        <w:bidi/>
        <w:jc w:val="both"/>
        <w:rPr>
          <w:rFonts w:cs="David" w:hint="cs"/>
          <w:rtl/>
        </w:rPr>
      </w:pPr>
      <w:r>
        <w:rPr>
          <w:rFonts w:cs="David" w:hint="cs"/>
          <w:u w:val="single"/>
          <w:rtl/>
        </w:rPr>
        <w:t>מנחם אליעזר מוזס:</w:t>
      </w:r>
    </w:p>
    <w:p w14:paraId="68092F06" w14:textId="77777777" w:rsidR="005D38C8" w:rsidRDefault="005D38C8" w:rsidP="005D38C8">
      <w:pPr>
        <w:bidi/>
        <w:jc w:val="both"/>
        <w:rPr>
          <w:rFonts w:cs="David" w:hint="cs"/>
          <w:rtl/>
        </w:rPr>
      </w:pPr>
    </w:p>
    <w:p w14:paraId="435DF902" w14:textId="77777777" w:rsidR="005D38C8" w:rsidRDefault="005D38C8" w:rsidP="005D38C8">
      <w:pPr>
        <w:bidi/>
        <w:jc w:val="both"/>
        <w:rPr>
          <w:rFonts w:cs="David" w:hint="cs"/>
          <w:rtl/>
        </w:rPr>
      </w:pPr>
      <w:r>
        <w:rPr>
          <w:rFonts w:cs="David" w:hint="cs"/>
          <w:rtl/>
        </w:rPr>
        <w:tab/>
        <w:t xml:space="preserve">הדלקת נרות. </w:t>
      </w:r>
    </w:p>
    <w:p w14:paraId="072696EC" w14:textId="77777777" w:rsidR="005D38C8" w:rsidRDefault="005D38C8" w:rsidP="005D38C8">
      <w:pPr>
        <w:bidi/>
        <w:jc w:val="both"/>
        <w:rPr>
          <w:rFonts w:cs="David" w:hint="cs"/>
          <w:u w:val="single"/>
          <w:rtl/>
        </w:rPr>
      </w:pPr>
    </w:p>
    <w:p w14:paraId="6E78A35D" w14:textId="77777777" w:rsidR="005D38C8" w:rsidRDefault="005D38C8" w:rsidP="005D38C8">
      <w:pPr>
        <w:bidi/>
        <w:jc w:val="both"/>
        <w:rPr>
          <w:rFonts w:cs="David" w:hint="cs"/>
          <w:u w:val="single"/>
          <w:rtl/>
        </w:rPr>
      </w:pPr>
      <w:r>
        <w:rPr>
          <w:rFonts w:cs="David" w:hint="cs"/>
          <w:u w:val="single"/>
          <w:rtl/>
        </w:rPr>
        <w:t>דוד רותם</w:t>
      </w:r>
      <w:r w:rsidRPr="00E36EB4">
        <w:rPr>
          <w:rFonts w:cs="David" w:hint="cs"/>
          <w:u w:val="single"/>
          <w:rtl/>
        </w:rPr>
        <w:t>:</w:t>
      </w:r>
    </w:p>
    <w:p w14:paraId="25201981" w14:textId="77777777" w:rsidR="005D38C8" w:rsidRDefault="005D38C8" w:rsidP="005D38C8">
      <w:pPr>
        <w:bidi/>
        <w:jc w:val="both"/>
        <w:rPr>
          <w:rFonts w:cs="David" w:hint="cs"/>
          <w:rtl/>
        </w:rPr>
      </w:pPr>
      <w:r>
        <w:rPr>
          <w:rFonts w:cs="David" w:hint="cs"/>
          <w:rtl/>
        </w:rPr>
        <w:tab/>
      </w:r>
    </w:p>
    <w:p w14:paraId="5B7F20EF" w14:textId="77777777" w:rsidR="005D38C8" w:rsidRDefault="005D38C8" w:rsidP="005D38C8">
      <w:pPr>
        <w:bidi/>
        <w:ind w:firstLine="720"/>
        <w:jc w:val="both"/>
        <w:rPr>
          <w:rFonts w:cs="David" w:hint="cs"/>
          <w:rtl/>
        </w:rPr>
      </w:pPr>
      <w:r>
        <w:rPr>
          <w:rFonts w:cs="David" w:hint="cs"/>
          <w:rtl/>
        </w:rPr>
        <w:t xml:space="preserve">הדלקת נרות </w:t>
      </w:r>
      <w:r>
        <w:rPr>
          <w:rFonts w:cs="David"/>
          <w:rtl/>
        </w:rPr>
        <w:t>–</w:t>
      </w:r>
      <w:r>
        <w:rPr>
          <w:rFonts w:cs="David" w:hint="cs"/>
          <w:rtl/>
        </w:rPr>
        <w:t xml:space="preserve"> כל הלילה אפשר. </w:t>
      </w:r>
    </w:p>
    <w:p w14:paraId="371F5E12" w14:textId="77777777" w:rsidR="005D38C8" w:rsidRDefault="005D38C8" w:rsidP="005D38C8">
      <w:pPr>
        <w:bidi/>
        <w:jc w:val="both"/>
        <w:rPr>
          <w:rFonts w:cs="David" w:hint="cs"/>
          <w:rtl/>
        </w:rPr>
      </w:pPr>
    </w:p>
    <w:p w14:paraId="4968ABEF" w14:textId="77777777" w:rsidR="005D38C8" w:rsidRDefault="005D38C8" w:rsidP="005D38C8">
      <w:pPr>
        <w:bidi/>
        <w:jc w:val="both"/>
        <w:rPr>
          <w:rFonts w:cs="David" w:hint="cs"/>
          <w:u w:val="single"/>
          <w:rtl/>
        </w:rPr>
      </w:pPr>
      <w:r>
        <w:rPr>
          <w:rFonts w:cs="David" w:hint="cs"/>
          <w:u w:val="single"/>
          <w:rtl/>
        </w:rPr>
        <w:t>אריה אלדד</w:t>
      </w:r>
      <w:r w:rsidRPr="00E36EB4">
        <w:rPr>
          <w:rFonts w:cs="David" w:hint="cs"/>
          <w:u w:val="single"/>
          <w:rtl/>
        </w:rPr>
        <w:t>:</w:t>
      </w:r>
    </w:p>
    <w:p w14:paraId="4F98D008" w14:textId="77777777" w:rsidR="005D38C8" w:rsidRDefault="005D38C8" w:rsidP="005D38C8">
      <w:pPr>
        <w:bidi/>
        <w:jc w:val="both"/>
        <w:rPr>
          <w:rFonts w:cs="David" w:hint="cs"/>
          <w:u w:val="single"/>
          <w:rtl/>
        </w:rPr>
      </w:pPr>
    </w:p>
    <w:p w14:paraId="3471A570" w14:textId="77777777" w:rsidR="005D38C8" w:rsidRDefault="005D38C8" w:rsidP="005D38C8">
      <w:pPr>
        <w:bidi/>
        <w:jc w:val="both"/>
        <w:rPr>
          <w:rFonts w:cs="David" w:hint="cs"/>
          <w:rtl/>
        </w:rPr>
      </w:pPr>
      <w:r>
        <w:rPr>
          <w:rFonts w:cs="David" w:hint="cs"/>
          <w:rtl/>
        </w:rPr>
        <w:tab/>
        <w:t xml:space="preserve">היום אי אפשר לדון? לא קורה כלום היום בכנסת חוץ מיום הנכים. </w:t>
      </w:r>
    </w:p>
    <w:p w14:paraId="06E48E10" w14:textId="77777777" w:rsidR="005D38C8" w:rsidRDefault="005D38C8" w:rsidP="005D38C8">
      <w:pPr>
        <w:bidi/>
        <w:jc w:val="both"/>
        <w:rPr>
          <w:rFonts w:cs="David" w:hint="cs"/>
          <w:rtl/>
        </w:rPr>
      </w:pPr>
    </w:p>
    <w:p w14:paraId="092A9D29"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2DBDADA" w14:textId="77777777" w:rsidR="005D38C8" w:rsidRDefault="005D38C8" w:rsidP="005D38C8">
      <w:pPr>
        <w:bidi/>
        <w:jc w:val="both"/>
        <w:rPr>
          <w:rFonts w:cs="David" w:hint="cs"/>
          <w:rtl/>
        </w:rPr>
      </w:pPr>
    </w:p>
    <w:p w14:paraId="0767B670" w14:textId="77777777" w:rsidR="005D38C8" w:rsidRPr="00C42A89" w:rsidRDefault="005D38C8" w:rsidP="005D38C8">
      <w:pPr>
        <w:bidi/>
        <w:jc w:val="both"/>
        <w:rPr>
          <w:rFonts w:cs="David" w:hint="cs"/>
          <w:rtl/>
        </w:rPr>
      </w:pPr>
      <w:r>
        <w:rPr>
          <w:rFonts w:cs="David" w:hint="cs"/>
          <w:rtl/>
        </w:rPr>
        <w:tab/>
        <w:t>אני אפילו לא רואה בעיה לאפשר לחבר הכנסת אלדד להציג את זה ותשובה תינתן במועד אחר. חבר הכנסת מוזס, רצית לדבר?</w:t>
      </w:r>
    </w:p>
    <w:p w14:paraId="30CEA6FA" w14:textId="77777777" w:rsidR="005D38C8" w:rsidRDefault="005D38C8" w:rsidP="005D38C8">
      <w:pPr>
        <w:bidi/>
        <w:jc w:val="both"/>
        <w:rPr>
          <w:rFonts w:cs="David" w:hint="cs"/>
          <w:u w:val="single"/>
          <w:rtl/>
        </w:rPr>
      </w:pPr>
    </w:p>
    <w:p w14:paraId="02E898D2" w14:textId="77777777" w:rsidR="005D38C8" w:rsidRDefault="005D38C8" w:rsidP="005D38C8">
      <w:pPr>
        <w:bidi/>
        <w:jc w:val="both"/>
        <w:rPr>
          <w:rFonts w:cs="David" w:hint="cs"/>
          <w:rtl/>
        </w:rPr>
      </w:pPr>
      <w:r>
        <w:rPr>
          <w:rFonts w:cs="David" w:hint="cs"/>
          <w:u w:val="single"/>
          <w:rtl/>
        </w:rPr>
        <w:t>מנחם אליעזר מוזס:</w:t>
      </w:r>
    </w:p>
    <w:p w14:paraId="303B5528" w14:textId="77777777" w:rsidR="005D38C8" w:rsidRDefault="005D38C8" w:rsidP="005D38C8">
      <w:pPr>
        <w:bidi/>
        <w:jc w:val="both"/>
        <w:rPr>
          <w:rFonts w:cs="David" w:hint="cs"/>
          <w:rtl/>
        </w:rPr>
      </w:pPr>
    </w:p>
    <w:p w14:paraId="6F3EA118" w14:textId="77777777" w:rsidR="005D38C8" w:rsidRDefault="005D38C8" w:rsidP="005D38C8">
      <w:pPr>
        <w:bidi/>
        <w:jc w:val="both"/>
        <w:rPr>
          <w:rFonts w:cs="David" w:hint="cs"/>
          <w:rtl/>
        </w:rPr>
      </w:pPr>
      <w:r>
        <w:rPr>
          <w:rFonts w:cs="David" w:hint="cs"/>
          <w:rtl/>
        </w:rPr>
        <w:tab/>
        <w:t xml:space="preserve">כן, אני רוצה להתחבר לדברי חברי, דוד רותם. ראש המוסד, כשהוא </w:t>
      </w:r>
      <w:proofErr w:type="spellStart"/>
      <w:r>
        <w:rPr>
          <w:rFonts w:cs="David" w:hint="cs"/>
          <w:rtl/>
        </w:rPr>
        <w:t>יילך</w:t>
      </w:r>
      <w:proofErr w:type="spellEnd"/>
      <w:r>
        <w:rPr>
          <w:rFonts w:cs="David" w:hint="cs"/>
          <w:rtl/>
        </w:rPr>
        <w:t xml:space="preserve"> להיפגש עם מישהו בפנטגון האמריקני, הוא יחשוב עשר פעמים אם מותר לו לומר מה שהוא חושב לומר, כי הרי מחר-מחרתיים זה יודלף. שר הביטחון יצטרך להיזהר מה הוא מדבר. זה דבר מאד </w:t>
      </w:r>
      <w:proofErr w:type="spellStart"/>
      <w:r>
        <w:rPr>
          <w:rFonts w:cs="David" w:hint="cs"/>
          <w:rtl/>
        </w:rPr>
        <w:t>קרדינלי</w:t>
      </w:r>
      <w:proofErr w:type="spellEnd"/>
      <w:r>
        <w:rPr>
          <w:rFonts w:cs="David" w:hint="cs"/>
          <w:rtl/>
        </w:rPr>
        <w:t xml:space="preserve"> וחייבים לדון בעניין הזה,  רק השאלה היא אם יש לנו איזו רפואה למכה הזאת. </w:t>
      </w:r>
    </w:p>
    <w:p w14:paraId="50B70416" w14:textId="77777777" w:rsidR="005D38C8" w:rsidRDefault="005D38C8" w:rsidP="005D38C8">
      <w:pPr>
        <w:bidi/>
        <w:jc w:val="both"/>
        <w:rPr>
          <w:rFonts w:cs="David" w:hint="cs"/>
          <w:rtl/>
        </w:rPr>
      </w:pPr>
    </w:p>
    <w:p w14:paraId="1824AF43"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2646D10" w14:textId="77777777" w:rsidR="005D38C8" w:rsidRDefault="005D38C8" w:rsidP="005D38C8">
      <w:pPr>
        <w:bidi/>
        <w:rPr>
          <w:rFonts w:cs="David" w:hint="cs"/>
          <w:rtl/>
        </w:rPr>
      </w:pPr>
    </w:p>
    <w:p w14:paraId="71B8E2D7" w14:textId="77777777" w:rsidR="005D38C8" w:rsidRDefault="005D38C8" w:rsidP="005D38C8">
      <w:pPr>
        <w:bidi/>
        <w:rPr>
          <w:rFonts w:cs="David" w:hint="cs"/>
          <w:rtl/>
        </w:rPr>
      </w:pPr>
      <w:r>
        <w:rPr>
          <w:rFonts w:cs="David" w:hint="cs"/>
          <w:rtl/>
        </w:rPr>
        <w:tab/>
        <w:t>רבותי, אני מבקש לעבור להצבעה. מי בעד לקבל את הבקשה של חבר הכנסת אלדד?</w:t>
      </w:r>
    </w:p>
    <w:p w14:paraId="5CE33EC0" w14:textId="77777777" w:rsidR="005D38C8" w:rsidRDefault="005D38C8" w:rsidP="005D38C8">
      <w:pPr>
        <w:bidi/>
        <w:rPr>
          <w:rFonts w:cs="David" w:hint="cs"/>
          <w:rtl/>
        </w:rPr>
      </w:pPr>
    </w:p>
    <w:p w14:paraId="14EB3447" w14:textId="77777777" w:rsidR="005D38C8" w:rsidRDefault="005D38C8" w:rsidP="005D38C8">
      <w:pPr>
        <w:bidi/>
        <w:jc w:val="center"/>
        <w:rPr>
          <w:rFonts w:cs="David" w:hint="cs"/>
          <w:rtl/>
        </w:rPr>
      </w:pPr>
    </w:p>
    <w:p w14:paraId="1E414A2F" w14:textId="77777777" w:rsidR="005D38C8" w:rsidRDefault="005D38C8" w:rsidP="005D38C8">
      <w:pPr>
        <w:bidi/>
        <w:jc w:val="center"/>
        <w:rPr>
          <w:rFonts w:cs="David" w:hint="cs"/>
          <w:rtl/>
        </w:rPr>
      </w:pPr>
      <w:r>
        <w:rPr>
          <w:rFonts w:cs="David" w:hint="cs"/>
          <w:rtl/>
        </w:rPr>
        <w:t>הצבעה</w:t>
      </w:r>
    </w:p>
    <w:p w14:paraId="49C79E01" w14:textId="77777777" w:rsidR="005D38C8" w:rsidRDefault="005D38C8" w:rsidP="005D38C8">
      <w:pPr>
        <w:bidi/>
        <w:jc w:val="center"/>
        <w:rPr>
          <w:rFonts w:cs="David" w:hint="cs"/>
          <w:rtl/>
        </w:rPr>
      </w:pPr>
    </w:p>
    <w:p w14:paraId="0A05574C" w14:textId="77777777" w:rsidR="005D38C8" w:rsidRDefault="005D38C8" w:rsidP="005D38C8">
      <w:pPr>
        <w:bidi/>
        <w:jc w:val="center"/>
        <w:rPr>
          <w:rFonts w:cs="David" w:hint="cs"/>
          <w:rtl/>
        </w:rPr>
      </w:pPr>
      <w:r>
        <w:rPr>
          <w:rFonts w:cs="David" w:hint="cs"/>
          <w:rtl/>
        </w:rPr>
        <w:t xml:space="preserve">בעד </w:t>
      </w:r>
      <w:r>
        <w:rPr>
          <w:rFonts w:cs="David"/>
          <w:rtl/>
        </w:rPr>
        <w:t>–</w:t>
      </w:r>
      <w:r>
        <w:rPr>
          <w:rFonts w:cs="David" w:hint="cs"/>
          <w:rtl/>
        </w:rPr>
        <w:t xml:space="preserve"> 3</w:t>
      </w:r>
    </w:p>
    <w:p w14:paraId="09F2A44D" w14:textId="77777777" w:rsidR="005D38C8" w:rsidRDefault="005D38C8" w:rsidP="005D38C8">
      <w:pPr>
        <w:bidi/>
        <w:jc w:val="center"/>
        <w:rPr>
          <w:rFonts w:cs="David" w:hint="cs"/>
          <w:rtl/>
        </w:rPr>
      </w:pPr>
      <w:r>
        <w:rPr>
          <w:rFonts w:cs="David" w:hint="cs"/>
          <w:rtl/>
        </w:rPr>
        <w:t xml:space="preserve">נגד </w:t>
      </w:r>
      <w:r>
        <w:rPr>
          <w:rFonts w:cs="David"/>
          <w:rtl/>
        </w:rPr>
        <w:t>–</w:t>
      </w:r>
      <w:r>
        <w:rPr>
          <w:rFonts w:cs="David" w:hint="cs"/>
          <w:rtl/>
        </w:rPr>
        <w:t xml:space="preserve"> 4</w:t>
      </w:r>
    </w:p>
    <w:p w14:paraId="3C95DF76" w14:textId="77777777" w:rsidR="005D38C8" w:rsidRDefault="005D38C8" w:rsidP="005D38C8">
      <w:pPr>
        <w:bidi/>
        <w:jc w:val="center"/>
        <w:rPr>
          <w:rFonts w:cs="David" w:hint="cs"/>
          <w:rtl/>
        </w:rPr>
      </w:pPr>
      <w:r>
        <w:rPr>
          <w:rFonts w:cs="David" w:hint="cs"/>
          <w:rtl/>
        </w:rPr>
        <w:t>נמנעים - אין</w:t>
      </w:r>
    </w:p>
    <w:p w14:paraId="5CAA8244" w14:textId="77777777" w:rsidR="005D38C8" w:rsidRDefault="005D38C8" w:rsidP="005D38C8">
      <w:pPr>
        <w:bidi/>
        <w:jc w:val="center"/>
        <w:rPr>
          <w:rFonts w:cs="David" w:hint="cs"/>
          <w:rtl/>
        </w:rPr>
      </w:pPr>
      <w:r>
        <w:rPr>
          <w:rFonts w:cs="David" w:hint="cs"/>
          <w:rtl/>
        </w:rPr>
        <w:t xml:space="preserve">ערעורו של חבר הכנסת אריה אלדד על החלטת יושב ראש הכנסת לא נתקבל. </w:t>
      </w:r>
    </w:p>
    <w:p w14:paraId="145440B9" w14:textId="77777777" w:rsidR="005D38C8" w:rsidRDefault="005D38C8" w:rsidP="005D38C8">
      <w:pPr>
        <w:bidi/>
        <w:jc w:val="both"/>
        <w:rPr>
          <w:rFonts w:cs="David" w:hint="cs"/>
          <w:rtl/>
        </w:rPr>
      </w:pPr>
    </w:p>
    <w:p w14:paraId="7F43C0C3"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546E496" w14:textId="77777777" w:rsidR="005D38C8" w:rsidRDefault="005D38C8" w:rsidP="005D38C8">
      <w:pPr>
        <w:bidi/>
        <w:jc w:val="both"/>
        <w:rPr>
          <w:rFonts w:cs="David" w:hint="cs"/>
          <w:u w:val="single"/>
          <w:rtl/>
        </w:rPr>
      </w:pPr>
    </w:p>
    <w:p w14:paraId="6BBC301F" w14:textId="77777777" w:rsidR="005D38C8" w:rsidRDefault="005D38C8" w:rsidP="005D38C8">
      <w:pPr>
        <w:bidi/>
        <w:jc w:val="both"/>
        <w:rPr>
          <w:rFonts w:cs="David" w:hint="cs"/>
          <w:rtl/>
        </w:rPr>
      </w:pPr>
      <w:r>
        <w:rPr>
          <w:rFonts w:cs="David" w:hint="cs"/>
          <w:rtl/>
        </w:rPr>
        <w:tab/>
        <w:t xml:space="preserve">3 בעד, 4 נגד. הבקשה לא נתקבלה. </w:t>
      </w:r>
    </w:p>
    <w:p w14:paraId="2D8F091A" w14:textId="77777777" w:rsidR="005D38C8" w:rsidRDefault="005D38C8" w:rsidP="005D38C8">
      <w:pPr>
        <w:bidi/>
        <w:jc w:val="both"/>
        <w:rPr>
          <w:rFonts w:cs="David" w:hint="cs"/>
          <w:rtl/>
        </w:rPr>
      </w:pPr>
    </w:p>
    <w:p w14:paraId="635CFD64" w14:textId="77777777" w:rsidR="005D38C8" w:rsidRDefault="005D38C8" w:rsidP="005D38C8">
      <w:pPr>
        <w:bidi/>
        <w:ind w:firstLine="720"/>
        <w:jc w:val="both"/>
        <w:rPr>
          <w:rFonts w:cs="David" w:hint="cs"/>
          <w:rtl/>
        </w:rPr>
      </w:pPr>
      <w:r>
        <w:rPr>
          <w:rFonts w:cs="David" w:hint="cs"/>
          <w:rtl/>
        </w:rPr>
        <w:t xml:space="preserve">אני עובר לבקשה השנייה, בקשתו של חבר הכנסת יעקב כץ בנושא: השחתת אתר הנצחה לחייל על ידי פקחי המנהל האזרחי. בבקשה. </w:t>
      </w:r>
    </w:p>
    <w:p w14:paraId="0171C218" w14:textId="77777777" w:rsidR="005D38C8" w:rsidRDefault="005D38C8" w:rsidP="005D38C8">
      <w:pPr>
        <w:bidi/>
        <w:jc w:val="both"/>
        <w:rPr>
          <w:rFonts w:cs="David" w:hint="cs"/>
          <w:rtl/>
        </w:rPr>
      </w:pPr>
    </w:p>
    <w:p w14:paraId="042FC141" w14:textId="77777777" w:rsidR="005D38C8" w:rsidRDefault="005D38C8" w:rsidP="005D38C8">
      <w:pPr>
        <w:bidi/>
        <w:jc w:val="both"/>
        <w:rPr>
          <w:rFonts w:cs="David" w:hint="cs"/>
          <w:u w:val="single"/>
          <w:rtl/>
        </w:rPr>
      </w:pPr>
      <w:r>
        <w:rPr>
          <w:rFonts w:cs="David" w:hint="cs"/>
          <w:u w:val="single"/>
          <w:rtl/>
        </w:rPr>
        <w:t>יעקב (</w:t>
      </w:r>
      <w:proofErr w:type="spellStart"/>
      <w:r>
        <w:rPr>
          <w:rFonts w:cs="David" w:hint="cs"/>
          <w:u w:val="single"/>
          <w:rtl/>
        </w:rPr>
        <w:t>כצל'ה</w:t>
      </w:r>
      <w:proofErr w:type="spellEnd"/>
      <w:r>
        <w:rPr>
          <w:rFonts w:cs="David" w:hint="cs"/>
          <w:u w:val="single"/>
          <w:rtl/>
        </w:rPr>
        <w:t xml:space="preserve">) </w:t>
      </w:r>
      <w:proofErr w:type="spellStart"/>
      <w:r>
        <w:rPr>
          <w:rFonts w:cs="David" w:hint="cs"/>
          <w:u w:val="single"/>
          <w:rtl/>
        </w:rPr>
        <w:t>כ"ץ</w:t>
      </w:r>
      <w:proofErr w:type="spellEnd"/>
      <w:r w:rsidRPr="00E36EB4">
        <w:rPr>
          <w:rFonts w:cs="David" w:hint="cs"/>
          <w:u w:val="single"/>
          <w:rtl/>
        </w:rPr>
        <w:t>:</w:t>
      </w:r>
    </w:p>
    <w:p w14:paraId="37158660" w14:textId="77777777" w:rsidR="005D38C8" w:rsidRDefault="005D38C8" w:rsidP="005D38C8">
      <w:pPr>
        <w:bidi/>
        <w:jc w:val="both"/>
        <w:rPr>
          <w:rFonts w:cs="David" w:hint="cs"/>
          <w:u w:val="single"/>
          <w:rtl/>
        </w:rPr>
      </w:pPr>
    </w:p>
    <w:p w14:paraId="4FD0D2D8" w14:textId="77777777" w:rsidR="005D38C8" w:rsidRDefault="005D38C8" w:rsidP="005D38C8">
      <w:pPr>
        <w:bidi/>
        <w:jc w:val="both"/>
        <w:rPr>
          <w:rFonts w:cs="David" w:hint="cs"/>
          <w:rtl/>
        </w:rPr>
      </w:pPr>
      <w:r>
        <w:rPr>
          <w:rFonts w:cs="David" w:hint="cs"/>
          <w:rtl/>
        </w:rPr>
        <w:tab/>
        <w:t xml:space="preserve">תודה ליושב ראש על ההתכנסות, לפחות את זה לא מנעו מאתנו. </w:t>
      </w:r>
    </w:p>
    <w:p w14:paraId="19358B60" w14:textId="77777777" w:rsidR="005D38C8" w:rsidRDefault="005D38C8" w:rsidP="005D38C8">
      <w:pPr>
        <w:bidi/>
        <w:jc w:val="both"/>
        <w:rPr>
          <w:rFonts w:cs="David" w:hint="cs"/>
          <w:rtl/>
        </w:rPr>
      </w:pPr>
    </w:p>
    <w:p w14:paraId="3630B2B9"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5453CAD" w14:textId="77777777" w:rsidR="005D38C8" w:rsidRDefault="005D38C8" w:rsidP="005D38C8">
      <w:pPr>
        <w:bidi/>
        <w:jc w:val="both"/>
        <w:rPr>
          <w:rFonts w:cs="David" w:hint="cs"/>
          <w:rtl/>
        </w:rPr>
      </w:pPr>
    </w:p>
    <w:p w14:paraId="4C3567AD" w14:textId="77777777" w:rsidR="005D38C8" w:rsidRDefault="005D38C8" w:rsidP="005D38C8">
      <w:pPr>
        <w:bidi/>
        <w:ind w:firstLine="720"/>
        <w:jc w:val="both"/>
        <w:rPr>
          <w:rFonts w:cs="David" w:hint="cs"/>
          <w:rtl/>
        </w:rPr>
      </w:pPr>
      <w:r>
        <w:rPr>
          <w:rFonts w:cs="David" w:hint="cs"/>
          <w:rtl/>
        </w:rPr>
        <w:t>את זה אני לא אמנע. אתה יודע.</w:t>
      </w:r>
    </w:p>
    <w:p w14:paraId="37D745D8" w14:textId="77777777" w:rsidR="005D38C8" w:rsidRDefault="005D38C8" w:rsidP="005D38C8">
      <w:pPr>
        <w:bidi/>
        <w:ind w:firstLine="720"/>
        <w:jc w:val="both"/>
        <w:rPr>
          <w:rFonts w:cs="David" w:hint="cs"/>
          <w:rtl/>
        </w:rPr>
      </w:pPr>
    </w:p>
    <w:p w14:paraId="589F3BD2" w14:textId="77777777" w:rsidR="005D38C8" w:rsidRDefault="005D38C8" w:rsidP="005D38C8">
      <w:pPr>
        <w:bidi/>
        <w:jc w:val="both"/>
        <w:rPr>
          <w:rFonts w:cs="David" w:hint="cs"/>
          <w:u w:val="single"/>
          <w:rtl/>
        </w:rPr>
      </w:pPr>
      <w:r>
        <w:rPr>
          <w:rFonts w:cs="David" w:hint="cs"/>
          <w:u w:val="single"/>
          <w:rtl/>
        </w:rPr>
        <w:t>יעקב (</w:t>
      </w:r>
      <w:proofErr w:type="spellStart"/>
      <w:r>
        <w:rPr>
          <w:rFonts w:cs="David" w:hint="cs"/>
          <w:u w:val="single"/>
          <w:rtl/>
        </w:rPr>
        <w:t>כצל'ה</w:t>
      </w:r>
      <w:proofErr w:type="spellEnd"/>
      <w:r>
        <w:rPr>
          <w:rFonts w:cs="David" w:hint="cs"/>
          <w:u w:val="single"/>
          <w:rtl/>
        </w:rPr>
        <w:t xml:space="preserve">) </w:t>
      </w:r>
      <w:proofErr w:type="spellStart"/>
      <w:r>
        <w:rPr>
          <w:rFonts w:cs="David" w:hint="cs"/>
          <w:u w:val="single"/>
          <w:rtl/>
        </w:rPr>
        <w:t>כ"ץ</w:t>
      </w:r>
      <w:proofErr w:type="spellEnd"/>
      <w:r w:rsidRPr="00E36EB4">
        <w:rPr>
          <w:rFonts w:cs="David" w:hint="cs"/>
          <w:u w:val="single"/>
          <w:rtl/>
        </w:rPr>
        <w:t>:</w:t>
      </w:r>
    </w:p>
    <w:p w14:paraId="6FC6C4A6" w14:textId="77777777" w:rsidR="005D38C8" w:rsidRDefault="005D38C8" w:rsidP="005D38C8">
      <w:pPr>
        <w:bidi/>
        <w:ind w:firstLine="720"/>
        <w:jc w:val="both"/>
        <w:rPr>
          <w:rFonts w:cs="David" w:hint="cs"/>
          <w:rtl/>
        </w:rPr>
      </w:pPr>
    </w:p>
    <w:p w14:paraId="3772FA95" w14:textId="77777777" w:rsidR="005D38C8" w:rsidRDefault="005D38C8" w:rsidP="005D38C8">
      <w:pPr>
        <w:bidi/>
        <w:ind w:firstLine="720"/>
        <w:jc w:val="both"/>
        <w:rPr>
          <w:rFonts w:cs="David" w:hint="cs"/>
          <w:rtl/>
        </w:rPr>
      </w:pPr>
      <w:r>
        <w:rPr>
          <w:rFonts w:cs="David" w:hint="cs"/>
          <w:rtl/>
        </w:rPr>
        <w:t xml:space="preserve">צה"ל יקר לכולנו ואנחנו מדברים על חייל שנהרג על קידוש השם ונהרס אתר ההנצחה שלו על ידי הוראותיו של ברק, שבשנתיים האחרונות הדבר היחיד שהוא עושה זה הוראות להרס בתים יהודיים, </w:t>
      </w:r>
      <w:proofErr w:type="spellStart"/>
      <w:r>
        <w:rPr>
          <w:rFonts w:cs="David" w:hint="cs"/>
          <w:rtl/>
        </w:rPr>
        <w:t>הכל</w:t>
      </w:r>
      <w:proofErr w:type="spellEnd"/>
      <w:r>
        <w:rPr>
          <w:rFonts w:cs="David" w:hint="cs"/>
          <w:rtl/>
        </w:rPr>
        <w:t xml:space="preserve"> בהנחיה של ראש הממשלה נתניהו, שאני יודע שאתה </w:t>
      </w:r>
      <w:proofErr w:type="spellStart"/>
      <w:r>
        <w:rPr>
          <w:rFonts w:cs="David" w:hint="cs"/>
          <w:rtl/>
        </w:rPr>
        <w:t>ואלקין</w:t>
      </w:r>
      <w:proofErr w:type="spellEnd"/>
      <w:r>
        <w:rPr>
          <w:rFonts w:cs="David" w:hint="cs"/>
          <w:rtl/>
        </w:rPr>
        <w:t xml:space="preserve"> לא שמחים על כך, אבל מה נעשה שהוא ראש הממשלה של כולנו, וברק לא עושה שום דבר בלי אישורו של חברו מהסיירת?</w:t>
      </w:r>
    </w:p>
    <w:p w14:paraId="5103FDB8" w14:textId="77777777" w:rsidR="005D38C8" w:rsidRDefault="005D38C8" w:rsidP="005D38C8">
      <w:pPr>
        <w:bidi/>
        <w:jc w:val="both"/>
        <w:rPr>
          <w:rFonts w:cs="David" w:hint="cs"/>
          <w:rtl/>
        </w:rPr>
      </w:pPr>
    </w:p>
    <w:p w14:paraId="212962A6" w14:textId="77777777" w:rsidR="005D38C8" w:rsidRDefault="005D38C8" w:rsidP="005D38C8">
      <w:pPr>
        <w:bidi/>
        <w:jc w:val="both"/>
        <w:rPr>
          <w:rFonts w:cs="David" w:hint="cs"/>
          <w:u w:val="single"/>
          <w:rtl/>
        </w:rPr>
      </w:pPr>
      <w:r>
        <w:rPr>
          <w:rFonts w:cs="David" w:hint="cs"/>
          <w:u w:val="single"/>
          <w:rtl/>
        </w:rPr>
        <w:t>דוד רותם</w:t>
      </w:r>
      <w:r w:rsidRPr="00E36EB4">
        <w:rPr>
          <w:rFonts w:cs="David" w:hint="cs"/>
          <w:u w:val="single"/>
          <w:rtl/>
        </w:rPr>
        <w:t>:</w:t>
      </w:r>
    </w:p>
    <w:p w14:paraId="4BBA35DF" w14:textId="77777777" w:rsidR="005D38C8" w:rsidRDefault="005D38C8" w:rsidP="005D38C8">
      <w:pPr>
        <w:bidi/>
        <w:jc w:val="both"/>
        <w:rPr>
          <w:rFonts w:cs="David" w:hint="cs"/>
          <w:u w:val="single"/>
          <w:rtl/>
        </w:rPr>
      </w:pPr>
    </w:p>
    <w:p w14:paraId="41B1955C" w14:textId="77777777" w:rsidR="005D38C8" w:rsidRDefault="005D38C8" w:rsidP="005D38C8">
      <w:pPr>
        <w:bidi/>
        <w:jc w:val="both"/>
        <w:rPr>
          <w:rFonts w:cs="David" w:hint="cs"/>
          <w:rtl/>
        </w:rPr>
      </w:pPr>
      <w:r>
        <w:rPr>
          <w:rFonts w:cs="David" w:hint="cs"/>
          <w:rtl/>
        </w:rPr>
        <w:tab/>
        <w:t xml:space="preserve">למה אתה הופך את זה לעניין פוליטי כאשר אתה מדבר על עניין רציני. כל דבר אצלך זה פוליטיקה. </w:t>
      </w:r>
    </w:p>
    <w:p w14:paraId="54BBD319" w14:textId="77777777" w:rsidR="005D38C8" w:rsidRDefault="005D38C8" w:rsidP="005D38C8">
      <w:pPr>
        <w:bidi/>
        <w:jc w:val="both"/>
        <w:rPr>
          <w:rFonts w:cs="David" w:hint="cs"/>
          <w:rtl/>
        </w:rPr>
      </w:pPr>
    </w:p>
    <w:p w14:paraId="449E3668" w14:textId="77777777" w:rsidR="005D38C8" w:rsidRDefault="005D38C8" w:rsidP="005D38C8">
      <w:pPr>
        <w:bidi/>
        <w:jc w:val="both"/>
        <w:rPr>
          <w:rFonts w:cs="David" w:hint="cs"/>
          <w:u w:val="single"/>
          <w:rtl/>
        </w:rPr>
      </w:pPr>
      <w:r>
        <w:rPr>
          <w:rFonts w:cs="David" w:hint="cs"/>
          <w:u w:val="single"/>
          <w:rtl/>
        </w:rPr>
        <w:t>יעקב (</w:t>
      </w:r>
      <w:proofErr w:type="spellStart"/>
      <w:r>
        <w:rPr>
          <w:rFonts w:cs="David" w:hint="cs"/>
          <w:u w:val="single"/>
          <w:rtl/>
        </w:rPr>
        <w:t>כצל'ה</w:t>
      </w:r>
      <w:proofErr w:type="spellEnd"/>
      <w:r>
        <w:rPr>
          <w:rFonts w:cs="David" w:hint="cs"/>
          <w:u w:val="single"/>
          <w:rtl/>
        </w:rPr>
        <w:t xml:space="preserve">) </w:t>
      </w:r>
      <w:proofErr w:type="spellStart"/>
      <w:r>
        <w:rPr>
          <w:rFonts w:cs="David" w:hint="cs"/>
          <w:u w:val="single"/>
          <w:rtl/>
        </w:rPr>
        <w:t>כ"ץ</w:t>
      </w:r>
      <w:proofErr w:type="spellEnd"/>
      <w:r w:rsidRPr="00E36EB4">
        <w:rPr>
          <w:rFonts w:cs="David" w:hint="cs"/>
          <w:u w:val="single"/>
          <w:rtl/>
        </w:rPr>
        <w:t>:</w:t>
      </w:r>
    </w:p>
    <w:p w14:paraId="049A02D6" w14:textId="77777777" w:rsidR="005D38C8" w:rsidRDefault="005D38C8" w:rsidP="005D38C8">
      <w:pPr>
        <w:bidi/>
        <w:jc w:val="both"/>
        <w:rPr>
          <w:rFonts w:cs="David" w:hint="cs"/>
          <w:u w:val="single"/>
          <w:rtl/>
        </w:rPr>
      </w:pPr>
    </w:p>
    <w:p w14:paraId="236B710F" w14:textId="77777777" w:rsidR="005D38C8" w:rsidRDefault="005D38C8" w:rsidP="005D38C8">
      <w:pPr>
        <w:bidi/>
        <w:jc w:val="both"/>
        <w:rPr>
          <w:rFonts w:cs="David" w:hint="cs"/>
          <w:rtl/>
        </w:rPr>
      </w:pPr>
      <w:r>
        <w:rPr>
          <w:rFonts w:cs="David" w:hint="cs"/>
          <w:rtl/>
        </w:rPr>
        <w:tab/>
        <w:t xml:space="preserve">הם התמחו שניהם. כל עוד הרסו בתים ובניינים, </w:t>
      </w:r>
      <w:proofErr w:type="spellStart"/>
      <w:r>
        <w:rPr>
          <w:rFonts w:cs="David" w:hint="cs"/>
          <w:rtl/>
        </w:rPr>
        <w:t>הכל</w:t>
      </w:r>
      <w:proofErr w:type="spellEnd"/>
      <w:r>
        <w:rPr>
          <w:rFonts w:cs="David" w:hint="cs"/>
          <w:rtl/>
        </w:rPr>
        <w:t xml:space="preserve"> מתועד ובעוד חמישי, מאה שנה ההיסטוריה היהודית תעסוק בממשלה הנהדרת הזאת, שמצד אחד לא בונה, לא ביהודה בשומרון, מקפיאה, הורסת, מחריבה, אבל זה שהולכים והורסים אתר הנצחה של סמ"ר אבנר כפיר חזי, שנהרג בדרך </w:t>
      </w:r>
      <w:proofErr w:type="spellStart"/>
      <w:r>
        <w:rPr>
          <w:rFonts w:cs="David" w:hint="cs"/>
          <w:rtl/>
        </w:rPr>
        <w:t>לבופור</w:t>
      </w:r>
      <w:proofErr w:type="spellEnd"/>
      <w:r>
        <w:rPr>
          <w:rFonts w:cs="David" w:hint="cs"/>
          <w:rtl/>
        </w:rPr>
        <w:t xml:space="preserve">, שמסר את נפשו על ארץ ישראל ועל מדינת ישראל, והוקם אתר הנצחה על ידי חבריו הלוחמים שהשתתפו בטקס בתוך היישוב אלון מורה, בתוך השטח המוכר, כאשר באתר הזה מבקרים אלפי אנשים </w:t>
      </w:r>
      <w:r>
        <w:rPr>
          <w:rFonts w:cs="David"/>
          <w:rtl/>
        </w:rPr>
        <w:t>–</w:t>
      </w:r>
      <w:r>
        <w:rPr>
          <w:rFonts w:cs="David" w:hint="cs"/>
          <w:rtl/>
        </w:rPr>
        <w:t xml:space="preserve"> מעיין עם אתר הנצחה </w:t>
      </w:r>
      <w:r>
        <w:rPr>
          <w:rFonts w:cs="David"/>
          <w:rtl/>
        </w:rPr>
        <w:t>–</w:t>
      </w:r>
      <w:r>
        <w:rPr>
          <w:rFonts w:cs="David" w:hint="cs"/>
          <w:rtl/>
        </w:rPr>
        <w:t xml:space="preserve"> ובאים אנשי המנהל האזרחי ומשאירים אחריהם הרס טוטלי, ונדליזם, תוך שהם שוברים והורסים את המעיין ומנפצים את הבריכה ומערכת המים, תוך שהם עוקרים שתילים </w:t>
      </w:r>
      <w:r>
        <w:rPr>
          <w:rFonts w:cs="David"/>
          <w:rtl/>
        </w:rPr>
        <w:t>–</w:t>
      </w:r>
      <w:r>
        <w:rPr>
          <w:rFonts w:cs="David" w:hint="cs"/>
          <w:rtl/>
        </w:rPr>
        <w:t xml:space="preserve"> לא מדובר כבר על בניינים </w:t>
      </w:r>
      <w:r>
        <w:rPr>
          <w:rFonts w:cs="David"/>
          <w:rtl/>
        </w:rPr>
        <w:t>–</w:t>
      </w:r>
      <w:r>
        <w:rPr>
          <w:rFonts w:cs="David" w:hint="cs"/>
          <w:rtl/>
        </w:rPr>
        <w:t xml:space="preserve"> מדובר על מקום הנצחה. וזה כשראש הממשלה מאשר לשר ברק לעשות ככל העולה על רוחו. </w:t>
      </w:r>
    </w:p>
    <w:p w14:paraId="6BDD1175" w14:textId="77777777" w:rsidR="005D38C8" w:rsidRDefault="005D38C8" w:rsidP="005D38C8">
      <w:pPr>
        <w:bidi/>
        <w:jc w:val="both"/>
        <w:rPr>
          <w:rFonts w:cs="David" w:hint="cs"/>
          <w:rtl/>
        </w:rPr>
      </w:pPr>
    </w:p>
    <w:p w14:paraId="1AF39A83" w14:textId="77777777" w:rsidR="005D38C8" w:rsidRDefault="005D38C8" w:rsidP="005D38C8">
      <w:pPr>
        <w:bidi/>
        <w:ind w:firstLine="720"/>
        <w:jc w:val="both"/>
        <w:rPr>
          <w:rFonts w:cs="David" w:hint="cs"/>
          <w:rtl/>
        </w:rPr>
      </w:pPr>
      <w:r>
        <w:rPr>
          <w:rFonts w:cs="David" w:hint="cs"/>
          <w:rtl/>
        </w:rPr>
        <w:t xml:space="preserve">המשפחה הגיעה, בכתה, כל המשפחה. חיילים התחילו לבנות את המקום מחדש ואיזשהו עסקן מפלגתי, שהשתלט לנו על צבא ההגנה לישראל, הפך אותו לצבא של מפלגת העבודה עושה חורבן בכל המודעות של עם ישראל באהבתו לחייליו, באהבתו </w:t>
      </w:r>
      <w:proofErr w:type="spellStart"/>
      <w:r>
        <w:rPr>
          <w:rFonts w:cs="David" w:hint="cs"/>
          <w:rtl/>
        </w:rPr>
        <w:t>לזכרון</w:t>
      </w:r>
      <w:proofErr w:type="spellEnd"/>
      <w:r>
        <w:rPr>
          <w:rFonts w:cs="David" w:hint="cs"/>
          <w:rtl/>
        </w:rPr>
        <w:t xml:space="preserve"> הרוגיו. מה אני ביקשתי? הצעה דחופה לסדר היום להעיר על כך, שמקום שהונצח לזכרו של חייל, נהרס בצורה </w:t>
      </w:r>
      <w:proofErr w:type="spellStart"/>
      <w:r>
        <w:rPr>
          <w:rFonts w:cs="David" w:hint="cs"/>
          <w:rtl/>
        </w:rPr>
        <w:t>ונדליסטית</w:t>
      </w:r>
      <w:proofErr w:type="spellEnd"/>
      <w:r>
        <w:rPr>
          <w:rFonts w:cs="David" w:hint="cs"/>
          <w:rtl/>
        </w:rPr>
        <w:t xml:space="preserve"> על ידי שר הביטחון בהוראותיו של ראש הממשלה נתניהו, שהחליטו כנראה להרוס כל מקום בארץ ישראל. </w:t>
      </w:r>
    </w:p>
    <w:p w14:paraId="0E7B4160" w14:textId="77777777" w:rsidR="005D38C8" w:rsidRDefault="005D38C8" w:rsidP="005D38C8">
      <w:pPr>
        <w:bidi/>
        <w:jc w:val="both"/>
        <w:rPr>
          <w:rFonts w:cs="David" w:hint="cs"/>
          <w:rtl/>
        </w:rPr>
      </w:pPr>
    </w:p>
    <w:p w14:paraId="2987B2AE" w14:textId="77777777" w:rsidR="005D38C8" w:rsidRDefault="005D38C8" w:rsidP="005D38C8">
      <w:pPr>
        <w:bidi/>
        <w:jc w:val="both"/>
        <w:rPr>
          <w:rFonts w:cs="David" w:hint="cs"/>
          <w:rtl/>
        </w:rPr>
      </w:pPr>
      <w:r>
        <w:rPr>
          <w:rFonts w:cs="David" w:hint="cs"/>
          <w:rtl/>
        </w:rPr>
        <w:tab/>
        <w:t xml:space="preserve">לכן, אני ביקשתי את ההצעה הזאת כהצעה דחופה לסדר היום ואני מבקש פה מוועדת הכנסת, שאתם אולי בעלי לב ובעלי רגש, ולפחות אולי כלפי חיילי צה"ל ננהג בדרך אחרת מדרך שנהגו אנשי המנהל בהוראותיו של ברק, ונחליט החלטה, שלפחות את זכות הזעקה יתנו לנו לזעוק כי אם לא יכולנו להגן על המקום, לפחות את הזעקה תנו לנו לזעוק. </w:t>
      </w:r>
    </w:p>
    <w:p w14:paraId="55DE7688" w14:textId="77777777" w:rsidR="005D38C8" w:rsidRDefault="005D38C8" w:rsidP="005D38C8">
      <w:pPr>
        <w:bidi/>
        <w:jc w:val="both"/>
        <w:rPr>
          <w:rFonts w:cs="David" w:hint="cs"/>
          <w:rtl/>
        </w:rPr>
      </w:pPr>
    </w:p>
    <w:p w14:paraId="52761785"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7713A89" w14:textId="77777777" w:rsidR="005D38C8" w:rsidRDefault="005D38C8" w:rsidP="005D38C8">
      <w:pPr>
        <w:keepNext/>
        <w:bidi/>
        <w:jc w:val="both"/>
        <w:rPr>
          <w:rFonts w:cs="David" w:hint="cs"/>
          <w:u w:val="single"/>
          <w:rtl/>
        </w:rPr>
      </w:pPr>
    </w:p>
    <w:p w14:paraId="6DDF5EDA" w14:textId="77777777" w:rsidR="005D38C8" w:rsidRPr="00C42A89" w:rsidRDefault="005D38C8" w:rsidP="005D38C8">
      <w:pPr>
        <w:keepNext/>
        <w:bidi/>
        <w:jc w:val="both"/>
        <w:rPr>
          <w:rFonts w:cs="David" w:hint="cs"/>
          <w:rtl/>
        </w:rPr>
      </w:pPr>
      <w:r>
        <w:rPr>
          <w:rFonts w:cs="David" w:hint="cs"/>
          <w:rtl/>
        </w:rPr>
        <w:tab/>
        <w:t xml:space="preserve">תודה רבה. חבר הכנסת </w:t>
      </w:r>
      <w:proofErr w:type="spellStart"/>
      <w:r>
        <w:rPr>
          <w:rFonts w:cs="David" w:hint="cs"/>
          <w:rtl/>
        </w:rPr>
        <w:t>מג'אדלה</w:t>
      </w:r>
      <w:proofErr w:type="spellEnd"/>
      <w:r>
        <w:rPr>
          <w:rFonts w:cs="David" w:hint="cs"/>
          <w:rtl/>
        </w:rPr>
        <w:t xml:space="preserve">, בבקשה. </w:t>
      </w:r>
    </w:p>
    <w:p w14:paraId="2D46BD2B" w14:textId="77777777" w:rsidR="005D38C8" w:rsidRDefault="005D38C8" w:rsidP="005D38C8">
      <w:pPr>
        <w:keepNext/>
        <w:bidi/>
        <w:jc w:val="both"/>
        <w:rPr>
          <w:rFonts w:cs="David" w:hint="cs"/>
          <w:u w:val="single"/>
          <w:rtl/>
        </w:rPr>
      </w:pPr>
    </w:p>
    <w:p w14:paraId="0DD3EAB9" w14:textId="77777777" w:rsidR="005D38C8" w:rsidRPr="00BC4406" w:rsidRDefault="005D38C8" w:rsidP="005D38C8">
      <w:pPr>
        <w:keepNext/>
        <w:bidi/>
        <w:jc w:val="both"/>
        <w:rPr>
          <w:rFonts w:cs="David" w:hint="cs"/>
          <w:u w:val="single"/>
          <w:rtl/>
        </w:rPr>
      </w:pPr>
      <w:proofErr w:type="spellStart"/>
      <w:r w:rsidRPr="00BC4406">
        <w:rPr>
          <w:rFonts w:cs="David" w:hint="cs"/>
          <w:u w:val="single"/>
          <w:rtl/>
        </w:rPr>
        <w:t>גאלב</w:t>
      </w:r>
      <w:proofErr w:type="spellEnd"/>
      <w:r w:rsidRPr="00BC4406">
        <w:rPr>
          <w:rFonts w:cs="David" w:hint="cs"/>
          <w:u w:val="single"/>
          <w:rtl/>
        </w:rPr>
        <w:t xml:space="preserve"> </w:t>
      </w:r>
      <w:proofErr w:type="spellStart"/>
      <w:r w:rsidRPr="00BC4406">
        <w:rPr>
          <w:rFonts w:cs="David" w:hint="cs"/>
          <w:u w:val="single"/>
          <w:rtl/>
        </w:rPr>
        <w:t>מג'אדלה</w:t>
      </w:r>
      <w:proofErr w:type="spellEnd"/>
      <w:r w:rsidRPr="00BC4406">
        <w:rPr>
          <w:rFonts w:cs="David" w:hint="cs"/>
          <w:u w:val="single"/>
          <w:rtl/>
        </w:rPr>
        <w:t>:</w:t>
      </w:r>
    </w:p>
    <w:p w14:paraId="15E0755B" w14:textId="77777777" w:rsidR="005D38C8" w:rsidRDefault="005D38C8" w:rsidP="005D38C8">
      <w:pPr>
        <w:bidi/>
        <w:jc w:val="both"/>
        <w:rPr>
          <w:rFonts w:cs="David" w:hint="cs"/>
          <w:rtl/>
        </w:rPr>
      </w:pPr>
    </w:p>
    <w:p w14:paraId="5F02D5BC" w14:textId="77777777" w:rsidR="005D38C8" w:rsidRDefault="005D38C8" w:rsidP="005D38C8">
      <w:pPr>
        <w:bidi/>
        <w:jc w:val="both"/>
        <w:rPr>
          <w:rFonts w:cs="David" w:hint="cs"/>
          <w:rtl/>
        </w:rPr>
      </w:pPr>
      <w:r>
        <w:rPr>
          <w:rFonts w:cs="David" w:hint="cs"/>
          <w:rtl/>
        </w:rPr>
        <w:tab/>
        <w:t xml:space="preserve">אמר חברי, חבר הכנסת </w:t>
      </w:r>
      <w:proofErr w:type="spellStart"/>
      <w:r>
        <w:rPr>
          <w:rFonts w:cs="David" w:hint="cs"/>
          <w:rtl/>
        </w:rPr>
        <w:t>אלקין</w:t>
      </w:r>
      <w:proofErr w:type="spellEnd"/>
      <w:r>
        <w:rPr>
          <w:rFonts w:cs="David" w:hint="cs"/>
          <w:rtl/>
        </w:rPr>
        <w:t xml:space="preserve">, וזו האמת. </w:t>
      </w:r>
    </w:p>
    <w:p w14:paraId="0ACE778C" w14:textId="77777777" w:rsidR="005D38C8" w:rsidRDefault="005D38C8" w:rsidP="005D38C8">
      <w:pPr>
        <w:bidi/>
        <w:jc w:val="both"/>
        <w:rPr>
          <w:rFonts w:cs="David" w:hint="cs"/>
          <w:u w:val="single"/>
          <w:rtl/>
        </w:rPr>
      </w:pPr>
    </w:p>
    <w:p w14:paraId="2DCCFF11" w14:textId="77777777" w:rsidR="005D38C8" w:rsidRDefault="005D38C8" w:rsidP="005D38C8">
      <w:pPr>
        <w:bidi/>
        <w:jc w:val="both"/>
        <w:rPr>
          <w:rFonts w:cs="David" w:hint="cs"/>
          <w:u w:val="single"/>
          <w:rtl/>
        </w:rPr>
      </w:pPr>
      <w:r>
        <w:rPr>
          <w:rFonts w:cs="David" w:hint="cs"/>
          <w:u w:val="single"/>
          <w:rtl/>
        </w:rPr>
        <w:t>יעקב (</w:t>
      </w:r>
      <w:proofErr w:type="spellStart"/>
      <w:r>
        <w:rPr>
          <w:rFonts w:cs="David" w:hint="cs"/>
          <w:u w:val="single"/>
          <w:rtl/>
        </w:rPr>
        <w:t>כצל'ה</w:t>
      </w:r>
      <w:proofErr w:type="spellEnd"/>
      <w:r>
        <w:rPr>
          <w:rFonts w:cs="David" w:hint="cs"/>
          <w:u w:val="single"/>
          <w:rtl/>
        </w:rPr>
        <w:t xml:space="preserve">) </w:t>
      </w:r>
      <w:proofErr w:type="spellStart"/>
      <w:r>
        <w:rPr>
          <w:rFonts w:cs="David" w:hint="cs"/>
          <w:u w:val="single"/>
          <w:rtl/>
        </w:rPr>
        <w:t>כ"ץ</w:t>
      </w:r>
      <w:proofErr w:type="spellEnd"/>
      <w:r w:rsidRPr="00E36EB4">
        <w:rPr>
          <w:rFonts w:cs="David" w:hint="cs"/>
          <w:u w:val="single"/>
          <w:rtl/>
        </w:rPr>
        <w:t>:</w:t>
      </w:r>
    </w:p>
    <w:p w14:paraId="2C61F469" w14:textId="77777777" w:rsidR="005D38C8" w:rsidRDefault="005D38C8" w:rsidP="005D38C8">
      <w:pPr>
        <w:bidi/>
        <w:jc w:val="both"/>
        <w:rPr>
          <w:rFonts w:cs="David" w:hint="cs"/>
          <w:u w:val="single"/>
          <w:rtl/>
        </w:rPr>
      </w:pPr>
    </w:p>
    <w:p w14:paraId="44EA33B1" w14:textId="77777777" w:rsidR="005D38C8" w:rsidRDefault="005D38C8" w:rsidP="005D38C8">
      <w:pPr>
        <w:bidi/>
        <w:jc w:val="both"/>
        <w:rPr>
          <w:rFonts w:cs="David" w:hint="cs"/>
          <w:u w:val="single"/>
          <w:rtl/>
        </w:rPr>
      </w:pPr>
      <w:r>
        <w:rPr>
          <w:rFonts w:cs="David" w:hint="cs"/>
          <w:rtl/>
        </w:rPr>
        <w:tab/>
        <w:t xml:space="preserve">לא מדובר על בניין, לא על בית. </w:t>
      </w:r>
      <w:r>
        <w:rPr>
          <w:rFonts w:cs="David" w:hint="cs"/>
          <w:rtl/>
        </w:rPr>
        <w:tab/>
      </w:r>
    </w:p>
    <w:p w14:paraId="67CDD514" w14:textId="77777777" w:rsidR="005D38C8" w:rsidRDefault="005D38C8" w:rsidP="005D38C8">
      <w:pPr>
        <w:bidi/>
        <w:jc w:val="both"/>
        <w:rPr>
          <w:rFonts w:cs="David" w:hint="cs"/>
          <w:u w:val="single"/>
          <w:rtl/>
        </w:rPr>
      </w:pPr>
    </w:p>
    <w:p w14:paraId="5E7460EA" w14:textId="77777777" w:rsidR="005D38C8" w:rsidRDefault="005D38C8" w:rsidP="005D38C8">
      <w:pPr>
        <w:bidi/>
        <w:jc w:val="both"/>
        <w:rPr>
          <w:rFonts w:cs="David" w:hint="cs"/>
          <w:u w:val="single"/>
          <w:rtl/>
        </w:rPr>
      </w:pPr>
      <w:r>
        <w:rPr>
          <w:rFonts w:cs="David" w:hint="cs"/>
          <w:u w:val="single"/>
          <w:rtl/>
        </w:rPr>
        <w:t>דוד רותם</w:t>
      </w:r>
      <w:r w:rsidRPr="00E36EB4">
        <w:rPr>
          <w:rFonts w:cs="David" w:hint="cs"/>
          <w:u w:val="single"/>
          <w:rtl/>
        </w:rPr>
        <w:t>:</w:t>
      </w:r>
    </w:p>
    <w:p w14:paraId="31B6EC7E" w14:textId="77777777" w:rsidR="005D38C8" w:rsidRDefault="005D38C8" w:rsidP="005D38C8">
      <w:pPr>
        <w:bidi/>
        <w:jc w:val="both"/>
        <w:rPr>
          <w:rFonts w:cs="David" w:hint="cs"/>
          <w:u w:val="single"/>
          <w:rtl/>
        </w:rPr>
      </w:pPr>
    </w:p>
    <w:p w14:paraId="519B5E70" w14:textId="77777777" w:rsidR="005D38C8" w:rsidRDefault="005D38C8" w:rsidP="005D38C8">
      <w:pPr>
        <w:bidi/>
        <w:jc w:val="both"/>
        <w:rPr>
          <w:rFonts w:cs="David" w:hint="cs"/>
          <w:rtl/>
        </w:rPr>
      </w:pPr>
      <w:r>
        <w:rPr>
          <w:rFonts w:cs="David" w:hint="cs"/>
          <w:rtl/>
        </w:rPr>
        <w:tab/>
        <w:t xml:space="preserve">די </w:t>
      </w:r>
      <w:proofErr w:type="spellStart"/>
      <w:r>
        <w:rPr>
          <w:rFonts w:cs="David" w:hint="cs"/>
          <w:rtl/>
        </w:rPr>
        <w:t>כצל'ה</w:t>
      </w:r>
      <w:proofErr w:type="spellEnd"/>
      <w:r>
        <w:rPr>
          <w:rFonts w:cs="David" w:hint="cs"/>
          <w:rtl/>
        </w:rPr>
        <w:t xml:space="preserve">, די. </w:t>
      </w:r>
    </w:p>
    <w:p w14:paraId="5082BF29" w14:textId="77777777" w:rsidR="005D38C8" w:rsidRDefault="005D38C8" w:rsidP="005D38C8">
      <w:pPr>
        <w:bidi/>
        <w:jc w:val="both"/>
        <w:rPr>
          <w:rFonts w:cs="David" w:hint="cs"/>
          <w:rtl/>
        </w:rPr>
      </w:pPr>
    </w:p>
    <w:p w14:paraId="42EC64E1"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1E6F58B" w14:textId="77777777" w:rsidR="005D38C8" w:rsidRDefault="005D38C8" w:rsidP="005D38C8">
      <w:pPr>
        <w:keepNext/>
        <w:bidi/>
        <w:jc w:val="both"/>
        <w:rPr>
          <w:rFonts w:cs="David" w:hint="cs"/>
          <w:u w:val="single"/>
          <w:rtl/>
        </w:rPr>
      </w:pPr>
    </w:p>
    <w:p w14:paraId="146674E5" w14:textId="77777777" w:rsidR="005D38C8" w:rsidRPr="00C42A89" w:rsidRDefault="005D38C8" w:rsidP="005D38C8">
      <w:pPr>
        <w:keepNext/>
        <w:bidi/>
        <w:jc w:val="both"/>
        <w:rPr>
          <w:rFonts w:cs="David" w:hint="cs"/>
          <w:rtl/>
        </w:rPr>
      </w:pPr>
      <w:r>
        <w:rPr>
          <w:rFonts w:cs="David"/>
          <w:rtl/>
        </w:rPr>
        <w:tab/>
      </w:r>
      <w:r>
        <w:rPr>
          <w:rFonts w:cs="David" w:hint="cs"/>
          <w:rtl/>
        </w:rPr>
        <w:t xml:space="preserve">זה ברור. </w:t>
      </w:r>
    </w:p>
    <w:p w14:paraId="399F2CCB" w14:textId="77777777" w:rsidR="005D38C8" w:rsidRDefault="005D38C8" w:rsidP="005D38C8">
      <w:pPr>
        <w:keepNext/>
        <w:bidi/>
        <w:jc w:val="both"/>
        <w:rPr>
          <w:rFonts w:cs="David" w:hint="cs"/>
          <w:u w:val="single"/>
          <w:rtl/>
        </w:rPr>
      </w:pPr>
    </w:p>
    <w:p w14:paraId="2A8629AF" w14:textId="77777777" w:rsidR="005D38C8" w:rsidRPr="00BC4406" w:rsidRDefault="005D38C8" w:rsidP="005D38C8">
      <w:pPr>
        <w:keepNext/>
        <w:bidi/>
        <w:jc w:val="both"/>
        <w:rPr>
          <w:rFonts w:cs="David" w:hint="cs"/>
          <w:u w:val="single"/>
          <w:rtl/>
        </w:rPr>
      </w:pPr>
      <w:proofErr w:type="spellStart"/>
      <w:r w:rsidRPr="00BC4406">
        <w:rPr>
          <w:rFonts w:cs="David" w:hint="cs"/>
          <w:u w:val="single"/>
          <w:rtl/>
        </w:rPr>
        <w:t>גאלב</w:t>
      </w:r>
      <w:proofErr w:type="spellEnd"/>
      <w:r w:rsidRPr="00BC4406">
        <w:rPr>
          <w:rFonts w:cs="David" w:hint="cs"/>
          <w:u w:val="single"/>
          <w:rtl/>
        </w:rPr>
        <w:t xml:space="preserve"> </w:t>
      </w:r>
      <w:proofErr w:type="spellStart"/>
      <w:r w:rsidRPr="00BC4406">
        <w:rPr>
          <w:rFonts w:cs="David" w:hint="cs"/>
          <w:u w:val="single"/>
          <w:rtl/>
        </w:rPr>
        <w:t>מג'אדלה</w:t>
      </w:r>
      <w:proofErr w:type="spellEnd"/>
      <w:r w:rsidRPr="00BC4406">
        <w:rPr>
          <w:rFonts w:cs="David" w:hint="cs"/>
          <w:u w:val="single"/>
          <w:rtl/>
        </w:rPr>
        <w:t>:</w:t>
      </w:r>
    </w:p>
    <w:p w14:paraId="77F9F26A" w14:textId="77777777" w:rsidR="005D38C8" w:rsidRDefault="005D38C8" w:rsidP="005D38C8">
      <w:pPr>
        <w:bidi/>
        <w:jc w:val="both"/>
        <w:rPr>
          <w:rFonts w:cs="David" w:hint="cs"/>
          <w:rtl/>
        </w:rPr>
      </w:pPr>
    </w:p>
    <w:p w14:paraId="4AD5D687" w14:textId="77777777" w:rsidR="005D38C8" w:rsidRDefault="005D38C8" w:rsidP="005D38C8">
      <w:pPr>
        <w:bidi/>
        <w:jc w:val="both"/>
        <w:rPr>
          <w:rFonts w:cs="David" w:hint="cs"/>
          <w:rtl/>
        </w:rPr>
      </w:pPr>
      <w:r>
        <w:rPr>
          <w:rFonts w:cs="David" w:hint="cs"/>
          <w:rtl/>
        </w:rPr>
        <w:tab/>
        <w:t xml:space="preserve">אני לא לוקח את הדברים של חבר הכנסת </w:t>
      </w:r>
      <w:proofErr w:type="spellStart"/>
      <w:r>
        <w:rPr>
          <w:rFonts w:cs="David" w:hint="cs"/>
          <w:rtl/>
        </w:rPr>
        <w:t>כ"ץ</w:t>
      </w:r>
      <w:proofErr w:type="spellEnd"/>
      <w:r>
        <w:rPr>
          <w:rFonts w:cs="David" w:hint="cs"/>
          <w:rtl/>
        </w:rPr>
        <w:t xml:space="preserve"> כפי שהם, אבל זה מקוצר זמן. מחר יום רביעי ואנחנו צריכים לסיים עד השעה שלוש וביום רביעי הבא עד שעה שלוש. אגב, אנחנו בדרך כלל מאשרים חמישה-שישה נושאים והפעם אישרנו רק ארבעה נושאים, ונושאים שיש עליהם דרישה של יותר מחמישה-שישה חברי כנסת. מינימום. </w:t>
      </w:r>
    </w:p>
    <w:p w14:paraId="0893C300" w14:textId="77777777" w:rsidR="005D38C8" w:rsidRDefault="005D38C8" w:rsidP="005D38C8">
      <w:pPr>
        <w:bidi/>
        <w:jc w:val="both"/>
        <w:rPr>
          <w:rFonts w:cs="David" w:hint="cs"/>
          <w:rtl/>
        </w:rPr>
      </w:pPr>
    </w:p>
    <w:p w14:paraId="27AC9531" w14:textId="77777777" w:rsidR="005D38C8" w:rsidRDefault="005D38C8" w:rsidP="005D38C8">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22E44980" w14:textId="77777777" w:rsidR="005D38C8" w:rsidRDefault="005D38C8" w:rsidP="005D38C8">
      <w:pPr>
        <w:bidi/>
        <w:jc w:val="both"/>
        <w:rPr>
          <w:rFonts w:cs="David" w:hint="cs"/>
          <w:u w:val="single"/>
          <w:rtl/>
        </w:rPr>
      </w:pPr>
    </w:p>
    <w:p w14:paraId="2AE47F08" w14:textId="77777777" w:rsidR="005D38C8" w:rsidRDefault="005D38C8" w:rsidP="005D38C8">
      <w:pPr>
        <w:bidi/>
        <w:ind w:firstLine="720"/>
        <w:jc w:val="both"/>
        <w:rPr>
          <w:rFonts w:cs="David" w:hint="cs"/>
          <w:rtl/>
        </w:rPr>
      </w:pPr>
      <w:r>
        <w:rPr>
          <w:rFonts w:cs="David" w:hint="cs"/>
          <w:rtl/>
        </w:rPr>
        <w:t xml:space="preserve">וידעו מראש שהתשובה תהיה היום. </w:t>
      </w:r>
    </w:p>
    <w:p w14:paraId="1AEA0CFB" w14:textId="77777777" w:rsidR="005D38C8" w:rsidRDefault="005D38C8" w:rsidP="005D38C8">
      <w:pPr>
        <w:bidi/>
        <w:jc w:val="both"/>
        <w:rPr>
          <w:rFonts w:cs="David" w:hint="cs"/>
          <w:rtl/>
        </w:rPr>
      </w:pPr>
    </w:p>
    <w:p w14:paraId="2000C011"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57D51F92" w14:textId="77777777" w:rsidR="005D38C8" w:rsidRDefault="005D38C8" w:rsidP="005D38C8">
      <w:pPr>
        <w:bidi/>
        <w:jc w:val="both"/>
        <w:rPr>
          <w:rFonts w:cs="David" w:hint="cs"/>
          <w:rtl/>
        </w:rPr>
      </w:pPr>
    </w:p>
    <w:p w14:paraId="26290440" w14:textId="77777777" w:rsidR="005D38C8" w:rsidRDefault="005D38C8" w:rsidP="005D38C8">
      <w:pPr>
        <w:bidi/>
        <w:jc w:val="both"/>
        <w:rPr>
          <w:rFonts w:cs="David" w:hint="cs"/>
          <w:rtl/>
        </w:rPr>
      </w:pPr>
      <w:r>
        <w:rPr>
          <w:rFonts w:cs="David" w:hint="cs"/>
          <w:rtl/>
        </w:rPr>
        <w:tab/>
        <w:t xml:space="preserve"> ידענו מי השרים שהיום אמורים להיות בכנסת </w:t>
      </w:r>
      <w:r>
        <w:rPr>
          <w:rFonts w:cs="David"/>
          <w:rtl/>
        </w:rPr>
        <w:t>–</w:t>
      </w:r>
      <w:r>
        <w:rPr>
          <w:rFonts w:cs="David" w:hint="cs"/>
          <w:rtl/>
        </w:rPr>
        <w:t xml:space="preserve"> השר לביטחון פנים ושר הבריאות. לכן ביקשנו שנושאים כאלה יעלו היום. </w:t>
      </w:r>
    </w:p>
    <w:p w14:paraId="0E94C76C" w14:textId="77777777" w:rsidR="005D38C8" w:rsidRDefault="005D38C8" w:rsidP="005D38C8">
      <w:pPr>
        <w:bidi/>
        <w:jc w:val="both"/>
        <w:rPr>
          <w:rFonts w:cs="David" w:hint="cs"/>
          <w:rtl/>
        </w:rPr>
      </w:pPr>
    </w:p>
    <w:p w14:paraId="7CB3283D" w14:textId="77777777" w:rsidR="005D38C8" w:rsidRPr="00BC4406" w:rsidRDefault="005D38C8" w:rsidP="005D38C8">
      <w:pPr>
        <w:keepNext/>
        <w:bidi/>
        <w:jc w:val="both"/>
        <w:rPr>
          <w:rFonts w:cs="David" w:hint="cs"/>
          <w:u w:val="single"/>
          <w:rtl/>
        </w:rPr>
      </w:pPr>
      <w:proofErr w:type="spellStart"/>
      <w:r w:rsidRPr="00BC4406">
        <w:rPr>
          <w:rFonts w:cs="David" w:hint="cs"/>
          <w:u w:val="single"/>
          <w:rtl/>
        </w:rPr>
        <w:t>גאלב</w:t>
      </w:r>
      <w:proofErr w:type="spellEnd"/>
      <w:r w:rsidRPr="00BC4406">
        <w:rPr>
          <w:rFonts w:cs="David" w:hint="cs"/>
          <w:u w:val="single"/>
          <w:rtl/>
        </w:rPr>
        <w:t xml:space="preserve"> </w:t>
      </w:r>
      <w:proofErr w:type="spellStart"/>
      <w:r w:rsidRPr="00BC4406">
        <w:rPr>
          <w:rFonts w:cs="David" w:hint="cs"/>
          <w:u w:val="single"/>
          <w:rtl/>
        </w:rPr>
        <w:t>מג'אדלה</w:t>
      </w:r>
      <w:proofErr w:type="spellEnd"/>
      <w:r w:rsidRPr="00BC4406">
        <w:rPr>
          <w:rFonts w:cs="David" w:hint="cs"/>
          <w:u w:val="single"/>
          <w:rtl/>
        </w:rPr>
        <w:t>:</w:t>
      </w:r>
    </w:p>
    <w:p w14:paraId="001B9A3C" w14:textId="77777777" w:rsidR="005D38C8" w:rsidRDefault="005D38C8" w:rsidP="005D38C8">
      <w:pPr>
        <w:bidi/>
        <w:jc w:val="both"/>
        <w:rPr>
          <w:rFonts w:cs="David" w:hint="cs"/>
          <w:rtl/>
        </w:rPr>
      </w:pPr>
    </w:p>
    <w:p w14:paraId="3DF89CD4" w14:textId="77777777" w:rsidR="005D38C8" w:rsidRDefault="005D38C8" w:rsidP="005D38C8">
      <w:pPr>
        <w:bidi/>
        <w:jc w:val="both"/>
        <w:rPr>
          <w:rFonts w:cs="David" w:hint="cs"/>
          <w:rtl/>
        </w:rPr>
      </w:pPr>
      <w:r>
        <w:rPr>
          <w:rFonts w:cs="David" w:hint="cs"/>
          <w:rtl/>
        </w:rPr>
        <w:tab/>
        <w:t xml:space="preserve">חבר הכנסת </w:t>
      </w:r>
      <w:proofErr w:type="spellStart"/>
      <w:r>
        <w:rPr>
          <w:rFonts w:cs="David" w:hint="cs"/>
          <w:rtl/>
        </w:rPr>
        <w:t>כ"ץ</w:t>
      </w:r>
      <w:proofErr w:type="spellEnd"/>
      <w:r>
        <w:rPr>
          <w:rFonts w:cs="David" w:hint="cs"/>
          <w:rtl/>
        </w:rPr>
        <w:t xml:space="preserve"> לוקח אותנו למסלול אחר וחבל. הפעם אני מסכים עם רותם. הוא לוקח את הנושא הזה למסלול פוליטי ואישי ומנגח את שר הביטחון. הנשיאות לא עובדת, לא אצל שר הביטחון ולא אצל ראש הממשלה.  </w:t>
      </w:r>
    </w:p>
    <w:p w14:paraId="05A5513B" w14:textId="77777777" w:rsidR="005D38C8" w:rsidRDefault="005D38C8" w:rsidP="005D38C8">
      <w:pPr>
        <w:bidi/>
        <w:jc w:val="both"/>
        <w:rPr>
          <w:rFonts w:cs="David" w:hint="cs"/>
          <w:rtl/>
        </w:rPr>
      </w:pPr>
    </w:p>
    <w:p w14:paraId="3229E8A0" w14:textId="77777777" w:rsidR="005D38C8" w:rsidRDefault="005D38C8" w:rsidP="005D38C8">
      <w:pPr>
        <w:bidi/>
        <w:jc w:val="both"/>
        <w:rPr>
          <w:rFonts w:cs="David" w:hint="cs"/>
          <w:u w:val="single"/>
          <w:rtl/>
        </w:rPr>
      </w:pPr>
      <w:r>
        <w:rPr>
          <w:rFonts w:cs="David" w:hint="cs"/>
          <w:u w:val="single"/>
          <w:rtl/>
        </w:rPr>
        <w:t>יעקב (</w:t>
      </w:r>
      <w:proofErr w:type="spellStart"/>
      <w:r>
        <w:rPr>
          <w:rFonts w:cs="David" w:hint="cs"/>
          <w:u w:val="single"/>
          <w:rtl/>
        </w:rPr>
        <w:t>כצל'ה</w:t>
      </w:r>
      <w:proofErr w:type="spellEnd"/>
      <w:r>
        <w:rPr>
          <w:rFonts w:cs="David" w:hint="cs"/>
          <w:u w:val="single"/>
          <w:rtl/>
        </w:rPr>
        <w:t xml:space="preserve">) </w:t>
      </w:r>
      <w:proofErr w:type="spellStart"/>
      <w:r>
        <w:rPr>
          <w:rFonts w:cs="David" w:hint="cs"/>
          <w:u w:val="single"/>
          <w:rtl/>
        </w:rPr>
        <w:t>כ"ץ</w:t>
      </w:r>
      <w:proofErr w:type="spellEnd"/>
      <w:r w:rsidRPr="00E36EB4">
        <w:rPr>
          <w:rFonts w:cs="David" w:hint="cs"/>
          <w:u w:val="single"/>
          <w:rtl/>
        </w:rPr>
        <w:t>:</w:t>
      </w:r>
    </w:p>
    <w:p w14:paraId="0CCE11B4" w14:textId="77777777" w:rsidR="005D38C8" w:rsidRDefault="005D38C8" w:rsidP="005D38C8">
      <w:pPr>
        <w:bidi/>
        <w:jc w:val="both"/>
        <w:rPr>
          <w:rFonts w:cs="David" w:hint="cs"/>
          <w:u w:val="single"/>
          <w:rtl/>
        </w:rPr>
      </w:pPr>
    </w:p>
    <w:p w14:paraId="5889D61E" w14:textId="77777777" w:rsidR="005D38C8" w:rsidRDefault="005D38C8" w:rsidP="005D38C8">
      <w:pPr>
        <w:bidi/>
        <w:jc w:val="both"/>
        <w:rPr>
          <w:rFonts w:cs="David" w:hint="cs"/>
          <w:rtl/>
        </w:rPr>
      </w:pPr>
      <w:r>
        <w:rPr>
          <w:rFonts w:cs="David" w:hint="cs"/>
          <w:rtl/>
        </w:rPr>
        <w:tab/>
        <w:t xml:space="preserve">בזה אני לא בטוח. </w:t>
      </w:r>
    </w:p>
    <w:p w14:paraId="3AE831CA" w14:textId="77777777" w:rsidR="005D38C8" w:rsidRDefault="005D38C8" w:rsidP="005D38C8">
      <w:pPr>
        <w:bidi/>
        <w:jc w:val="both"/>
        <w:rPr>
          <w:rFonts w:cs="David" w:hint="cs"/>
          <w:rtl/>
        </w:rPr>
      </w:pPr>
    </w:p>
    <w:p w14:paraId="78CAD3A4" w14:textId="77777777" w:rsidR="005D38C8" w:rsidRPr="00BC4406" w:rsidRDefault="005D38C8" w:rsidP="005D38C8">
      <w:pPr>
        <w:keepNext/>
        <w:bidi/>
        <w:jc w:val="both"/>
        <w:rPr>
          <w:rFonts w:cs="David" w:hint="cs"/>
          <w:u w:val="single"/>
          <w:rtl/>
        </w:rPr>
      </w:pPr>
      <w:proofErr w:type="spellStart"/>
      <w:r w:rsidRPr="00BC4406">
        <w:rPr>
          <w:rFonts w:cs="David" w:hint="cs"/>
          <w:u w:val="single"/>
          <w:rtl/>
        </w:rPr>
        <w:t>גאלב</w:t>
      </w:r>
      <w:proofErr w:type="spellEnd"/>
      <w:r w:rsidRPr="00BC4406">
        <w:rPr>
          <w:rFonts w:cs="David" w:hint="cs"/>
          <w:u w:val="single"/>
          <w:rtl/>
        </w:rPr>
        <w:t xml:space="preserve"> </w:t>
      </w:r>
      <w:proofErr w:type="spellStart"/>
      <w:r w:rsidRPr="00BC4406">
        <w:rPr>
          <w:rFonts w:cs="David" w:hint="cs"/>
          <w:u w:val="single"/>
          <w:rtl/>
        </w:rPr>
        <w:t>מג'אדלה</w:t>
      </w:r>
      <w:proofErr w:type="spellEnd"/>
      <w:r w:rsidRPr="00BC4406">
        <w:rPr>
          <w:rFonts w:cs="David" w:hint="cs"/>
          <w:u w:val="single"/>
          <w:rtl/>
        </w:rPr>
        <w:t>:</w:t>
      </w:r>
    </w:p>
    <w:p w14:paraId="182642CD" w14:textId="77777777" w:rsidR="005D38C8" w:rsidRDefault="005D38C8" w:rsidP="005D38C8">
      <w:pPr>
        <w:bidi/>
        <w:jc w:val="both"/>
        <w:rPr>
          <w:rFonts w:cs="David" w:hint="cs"/>
          <w:rtl/>
        </w:rPr>
      </w:pPr>
    </w:p>
    <w:p w14:paraId="0EDD6EA5" w14:textId="77777777" w:rsidR="005D38C8" w:rsidRDefault="005D38C8" w:rsidP="005D38C8">
      <w:pPr>
        <w:bidi/>
        <w:jc w:val="both"/>
        <w:rPr>
          <w:rFonts w:cs="David" w:hint="cs"/>
          <w:rtl/>
        </w:rPr>
      </w:pPr>
      <w:r>
        <w:rPr>
          <w:rFonts w:cs="David" w:hint="cs"/>
          <w:rtl/>
        </w:rPr>
        <w:tab/>
        <w:t xml:space="preserve">הנשיאות עובדת ביושר. אם אתה רוצה שנדון בנושא, צריך שיהיה גם זמן לדון בו וגם להביא את האנשים שיענו לך. אין לך כוונה להעלות נושא ושלא יענו לך. </w:t>
      </w:r>
    </w:p>
    <w:p w14:paraId="5FEA5DF2" w14:textId="77777777" w:rsidR="005D38C8" w:rsidRDefault="005D38C8" w:rsidP="005D38C8">
      <w:pPr>
        <w:bidi/>
        <w:jc w:val="both"/>
        <w:rPr>
          <w:rFonts w:cs="David" w:hint="cs"/>
          <w:rtl/>
        </w:rPr>
      </w:pPr>
    </w:p>
    <w:p w14:paraId="3D22FAFC"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20368DF" w14:textId="77777777" w:rsidR="005D38C8" w:rsidRDefault="005D38C8" w:rsidP="005D38C8">
      <w:pPr>
        <w:bidi/>
        <w:jc w:val="both"/>
        <w:rPr>
          <w:rFonts w:cs="David" w:hint="cs"/>
          <w:rtl/>
        </w:rPr>
      </w:pPr>
    </w:p>
    <w:p w14:paraId="57DAE5E3" w14:textId="77777777" w:rsidR="005D38C8" w:rsidRDefault="005D38C8" w:rsidP="005D38C8">
      <w:pPr>
        <w:bidi/>
        <w:jc w:val="both"/>
        <w:rPr>
          <w:rFonts w:cs="David" w:hint="cs"/>
          <w:rtl/>
        </w:rPr>
      </w:pPr>
      <w:r>
        <w:rPr>
          <w:rFonts w:cs="David" w:hint="cs"/>
          <w:rtl/>
        </w:rPr>
        <w:tab/>
        <w:t>חבר הכנסת רותם, בבקשה.</w:t>
      </w:r>
    </w:p>
    <w:p w14:paraId="03B21C1F" w14:textId="77777777" w:rsidR="005D38C8" w:rsidRDefault="005D38C8" w:rsidP="005D38C8">
      <w:pPr>
        <w:bidi/>
        <w:jc w:val="both"/>
        <w:rPr>
          <w:rFonts w:cs="David" w:hint="cs"/>
          <w:rtl/>
        </w:rPr>
      </w:pPr>
    </w:p>
    <w:p w14:paraId="62ED95E5" w14:textId="77777777" w:rsidR="005D38C8" w:rsidRDefault="005D38C8" w:rsidP="005D38C8">
      <w:pPr>
        <w:bidi/>
        <w:jc w:val="both"/>
        <w:rPr>
          <w:rFonts w:cs="David" w:hint="cs"/>
          <w:u w:val="single"/>
          <w:rtl/>
        </w:rPr>
      </w:pPr>
      <w:r>
        <w:rPr>
          <w:rFonts w:cs="David" w:hint="cs"/>
          <w:u w:val="single"/>
          <w:rtl/>
        </w:rPr>
        <w:t>דוד רותם</w:t>
      </w:r>
      <w:r w:rsidRPr="00E36EB4">
        <w:rPr>
          <w:rFonts w:cs="David" w:hint="cs"/>
          <w:u w:val="single"/>
          <w:rtl/>
        </w:rPr>
        <w:t>:</w:t>
      </w:r>
    </w:p>
    <w:p w14:paraId="4F9C5AB7" w14:textId="77777777" w:rsidR="005D38C8" w:rsidRDefault="005D38C8" w:rsidP="005D38C8">
      <w:pPr>
        <w:bidi/>
        <w:jc w:val="both"/>
        <w:rPr>
          <w:rFonts w:cs="David" w:hint="cs"/>
          <w:u w:val="single"/>
          <w:rtl/>
        </w:rPr>
      </w:pPr>
    </w:p>
    <w:p w14:paraId="3C51073B" w14:textId="77777777" w:rsidR="005D38C8" w:rsidRDefault="005D38C8" w:rsidP="005D38C8">
      <w:pPr>
        <w:bidi/>
        <w:jc w:val="both"/>
        <w:rPr>
          <w:rFonts w:cs="David" w:hint="cs"/>
          <w:rtl/>
        </w:rPr>
      </w:pPr>
      <w:r>
        <w:rPr>
          <w:rFonts w:cs="David" w:hint="cs"/>
          <w:rtl/>
        </w:rPr>
        <w:tab/>
        <w:t xml:space="preserve">אדוני היושב ראש, אני לא מקבל את הדברים שאמר חבר הכנסת </w:t>
      </w:r>
      <w:proofErr w:type="spellStart"/>
      <w:r>
        <w:rPr>
          <w:rFonts w:cs="David" w:hint="cs"/>
          <w:rtl/>
        </w:rPr>
        <w:t>כ"ץ</w:t>
      </w:r>
      <w:proofErr w:type="spellEnd"/>
      <w:r>
        <w:rPr>
          <w:rFonts w:cs="David" w:hint="cs"/>
          <w:rtl/>
        </w:rPr>
        <w:t xml:space="preserve">. לא ראש הממשלה ולא שר הביטחון נתנו הוראות כאלה. לדעתי כל מה שקרה שם זה בטעות ובשגגה ולא בזדון, ולכן אני הייתי אומר לחבריי: רבותי, בואו נעלה את זה כדי שיבוא סגן שר הביטחון ויגיד: קרתה פה תקלה ואנחנו מצטערים עליה. ובזה פעם אחת ולתמיד, חבר הכנסת </w:t>
      </w:r>
      <w:proofErr w:type="spellStart"/>
      <w:r>
        <w:rPr>
          <w:rFonts w:cs="David" w:hint="cs"/>
          <w:rtl/>
        </w:rPr>
        <w:t>כ"ץ</w:t>
      </w:r>
      <w:proofErr w:type="spellEnd"/>
      <w:r>
        <w:rPr>
          <w:rFonts w:cs="David" w:hint="cs"/>
          <w:rtl/>
        </w:rPr>
        <w:t>, המיועד להיות ראש הממשלה הבא של ישראל,  לא יוכל יותר....</w:t>
      </w:r>
    </w:p>
    <w:p w14:paraId="0B8F39BB" w14:textId="77777777" w:rsidR="005D38C8" w:rsidRDefault="005D38C8" w:rsidP="005D38C8">
      <w:pPr>
        <w:bidi/>
        <w:jc w:val="both"/>
        <w:rPr>
          <w:rFonts w:cs="David" w:hint="cs"/>
          <w:rtl/>
        </w:rPr>
      </w:pPr>
    </w:p>
    <w:p w14:paraId="10A65F80" w14:textId="77777777" w:rsidR="005D38C8" w:rsidRPr="00BC4406" w:rsidRDefault="005D38C8" w:rsidP="005D38C8">
      <w:pPr>
        <w:keepNext/>
        <w:bidi/>
        <w:jc w:val="both"/>
        <w:rPr>
          <w:rFonts w:cs="David" w:hint="cs"/>
          <w:u w:val="single"/>
          <w:rtl/>
        </w:rPr>
      </w:pPr>
      <w:proofErr w:type="spellStart"/>
      <w:r w:rsidRPr="00BC4406">
        <w:rPr>
          <w:rFonts w:cs="David" w:hint="cs"/>
          <w:u w:val="single"/>
          <w:rtl/>
        </w:rPr>
        <w:t>גאלב</w:t>
      </w:r>
      <w:proofErr w:type="spellEnd"/>
      <w:r w:rsidRPr="00BC4406">
        <w:rPr>
          <w:rFonts w:cs="David" w:hint="cs"/>
          <w:u w:val="single"/>
          <w:rtl/>
        </w:rPr>
        <w:t xml:space="preserve"> </w:t>
      </w:r>
      <w:proofErr w:type="spellStart"/>
      <w:r w:rsidRPr="00BC4406">
        <w:rPr>
          <w:rFonts w:cs="David" w:hint="cs"/>
          <w:u w:val="single"/>
          <w:rtl/>
        </w:rPr>
        <w:t>מג'אדלה</w:t>
      </w:r>
      <w:proofErr w:type="spellEnd"/>
      <w:r w:rsidRPr="00BC4406">
        <w:rPr>
          <w:rFonts w:cs="David" w:hint="cs"/>
          <w:u w:val="single"/>
          <w:rtl/>
        </w:rPr>
        <w:t>:</w:t>
      </w:r>
    </w:p>
    <w:p w14:paraId="59AA7D8D" w14:textId="77777777" w:rsidR="005D38C8" w:rsidRDefault="005D38C8" w:rsidP="005D38C8">
      <w:pPr>
        <w:bidi/>
        <w:jc w:val="both"/>
        <w:rPr>
          <w:rFonts w:cs="David" w:hint="cs"/>
          <w:rtl/>
        </w:rPr>
      </w:pPr>
    </w:p>
    <w:p w14:paraId="7C9F7212" w14:textId="77777777" w:rsidR="005D38C8" w:rsidRDefault="005D38C8" w:rsidP="005D38C8">
      <w:pPr>
        <w:bidi/>
        <w:jc w:val="both"/>
        <w:rPr>
          <w:rFonts w:cs="David" w:hint="cs"/>
          <w:rtl/>
        </w:rPr>
      </w:pPr>
      <w:r>
        <w:rPr>
          <w:rFonts w:cs="David" w:hint="cs"/>
          <w:rtl/>
        </w:rPr>
        <w:tab/>
        <w:t xml:space="preserve">איך הוא יבוא? צריך להזמין אותו. </w:t>
      </w:r>
    </w:p>
    <w:p w14:paraId="0BE8134E" w14:textId="77777777" w:rsidR="005D38C8" w:rsidRDefault="005D38C8" w:rsidP="005D38C8">
      <w:pPr>
        <w:bidi/>
        <w:jc w:val="both"/>
        <w:rPr>
          <w:rFonts w:cs="David" w:hint="cs"/>
          <w:rtl/>
        </w:rPr>
      </w:pPr>
    </w:p>
    <w:p w14:paraId="61394710" w14:textId="77777777" w:rsidR="005D38C8" w:rsidRDefault="005D38C8" w:rsidP="005D38C8">
      <w:pPr>
        <w:bidi/>
        <w:jc w:val="both"/>
        <w:rPr>
          <w:rFonts w:cs="David" w:hint="cs"/>
          <w:u w:val="single"/>
          <w:rtl/>
        </w:rPr>
      </w:pPr>
      <w:r>
        <w:rPr>
          <w:rFonts w:cs="David" w:hint="cs"/>
          <w:u w:val="single"/>
          <w:rtl/>
        </w:rPr>
        <w:t>דוד רותם</w:t>
      </w:r>
      <w:r w:rsidRPr="00E36EB4">
        <w:rPr>
          <w:rFonts w:cs="David" w:hint="cs"/>
          <w:u w:val="single"/>
          <w:rtl/>
        </w:rPr>
        <w:t>:</w:t>
      </w:r>
    </w:p>
    <w:p w14:paraId="6D6825B3" w14:textId="77777777" w:rsidR="005D38C8" w:rsidRDefault="005D38C8" w:rsidP="005D38C8">
      <w:pPr>
        <w:bidi/>
        <w:jc w:val="both"/>
        <w:rPr>
          <w:rFonts w:cs="David" w:hint="cs"/>
          <w:u w:val="single"/>
          <w:rtl/>
        </w:rPr>
      </w:pPr>
    </w:p>
    <w:p w14:paraId="4F7B2BA7" w14:textId="77777777" w:rsidR="005D38C8" w:rsidRDefault="005D38C8" w:rsidP="005D38C8">
      <w:pPr>
        <w:bidi/>
        <w:jc w:val="both"/>
        <w:rPr>
          <w:rFonts w:cs="David" w:hint="cs"/>
          <w:rtl/>
        </w:rPr>
      </w:pPr>
      <w:r>
        <w:rPr>
          <w:rFonts w:cs="David" w:hint="cs"/>
          <w:rtl/>
        </w:rPr>
        <w:tab/>
        <w:t xml:space="preserve">לא אמרתי לעשות את זה היום. אני אומר שזה דיון שיכול להימשך עשר דקות ובזה ייגמר הסיפור. חבר הכנסת </w:t>
      </w:r>
      <w:proofErr w:type="spellStart"/>
      <w:r>
        <w:rPr>
          <w:rFonts w:cs="David" w:hint="cs"/>
          <w:rtl/>
        </w:rPr>
        <w:t>כ"ץ</w:t>
      </w:r>
      <w:proofErr w:type="spellEnd"/>
      <w:r>
        <w:rPr>
          <w:rFonts w:cs="David" w:hint="cs"/>
          <w:rtl/>
        </w:rPr>
        <w:t xml:space="preserve"> יעמוד על הדוכן </w:t>
      </w:r>
      <w:proofErr w:type="spellStart"/>
      <w:r>
        <w:rPr>
          <w:rFonts w:cs="David" w:hint="cs"/>
          <w:rtl/>
        </w:rPr>
        <w:t>ויגידי</w:t>
      </w:r>
      <w:proofErr w:type="spellEnd"/>
      <w:r>
        <w:rPr>
          <w:rFonts w:cs="David" w:hint="cs"/>
          <w:rtl/>
        </w:rPr>
        <w:t xml:space="preserve"> ויגיד כל מה שהוא רוצה ויבואו וירגיעו אותו בחמש דקות על תקלה, שגגה בלא זדון. כי אחרת זה יהפוך להיות איזה מן זדון שהרסו פה מי-יודע-מה. </w:t>
      </w:r>
    </w:p>
    <w:p w14:paraId="43468799" w14:textId="77777777" w:rsidR="005D38C8" w:rsidRDefault="005D38C8" w:rsidP="005D38C8">
      <w:pPr>
        <w:bidi/>
        <w:jc w:val="both"/>
        <w:rPr>
          <w:rFonts w:cs="David" w:hint="cs"/>
          <w:rtl/>
        </w:rPr>
      </w:pPr>
    </w:p>
    <w:p w14:paraId="03CCE1EF"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6045022" w14:textId="77777777" w:rsidR="005D38C8" w:rsidRDefault="005D38C8" w:rsidP="005D38C8">
      <w:pPr>
        <w:bidi/>
        <w:jc w:val="both"/>
        <w:rPr>
          <w:rFonts w:cs="David" w:hint="cs"/>
          <w:u w:val="single"/>
          <w:rtl/>
        </w:rPr>
      </w:pPr>
    </w:p>
    <w:p w14:paraId="4E831F0A" w14:textId="77777777" w:rsidR="005D38C8" w:rsidRPr="00C42A89" w:rsidRDefault="005D38C8" w:rsidP="005D38C8">
      <w:pPr>
        <w:bidi/>
        <w:jc w:val="both"/>
        <w:rPr>
          <w:rFonts w:cs="David" w:hint="cs"/>
          <w:rtl/>
        </w:rPr>
      </w:pPr>
      <w:r>
        <w:rPr>
          <w:rFonts w:cs="David" w:hint="cs"/>
          <w:rtl/>
        </w:rPr>
        <w:tab/>
        <w:t xml:space="preserve">תודה. חבר הכנסת </w:t>
      </w:r>
      <w:proofErr w:type="spellStart"/>
      <w:r>
        <w:rPr>
          <w:rFonts w:cs="David" w:hint="cs"/>
          <w:rtl/>
        </w:rPr>
        <w:t>אלקין</w:t>
      </w:r>
      <w:proofErr w:type="spellEnd"/>
      <w:r>
        <w:rPr>
          <w:rFonts w:cs="David" w:hint="cs"/>
          <w:rtl/>
        </w:rPr>
        <w:t xml:space="preserve">, בבקשה. </w:t>
      </w:r>
    </w:p>
    <w:p w14:paraId="174A91AF" w14:textId="77777777" w:rsidR="005D38C8" w:rsidRDefault="005D38C8" w:rsidP="005D38C8">
      <w:pPr>
        <w:bidi/>
        <w:jc w:val="both"/>
        <w:rPr>
          <w:rFonts w:cs="David" w:hint="cs"/>
          <w:u w:val="single"/>
          <w:rtl/>
        </w:rPr>
      </w:pPr>
    </w:p>
    <w:p w14:paraId="22C3B241" w14:textId="77777777" w:rsidR="005D38C8" w:rsidRDefault="005D38C8" w:rsidP="005D38C8">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489A2C9F" w14:textId="77777777" w:rsidR="005D38C8" w:rsidRDefault="005D38C8" w:rsidP="005D38C8">
      <w:pPr>
        <w:bidi/>
        <w:jc w:val="both"/>
        <w:rPr>
          <w:rFonts w:cs="David" w:hint="cs"/>
          <w:u w:val="single"/>
          <w:rtl/>
        </w:rPr>
      </w:pPr>
    </w:p>
    <w:p w14:paraId="5DAEB4C3" w14:textId="77777777" w:rsidR="005D38C8" w:rsidRDefault="005D38C8" w:rsidP="005D38C8">
      <w:pPr>
        <w:bidi/>
        <w:jc w:val="both"/>
        <w:rPr>
          <w:rFonts w:cs="David" w:hint="cs"/>
          <w:rtl/>
        </w:rPr>
      </w:pPr>
      <w:r>
        <w:rPr>
          <w:rFonts w:cs="David" w:hint="cs"/>
          <w:rtl/>
        </w:rPr>
        <w:tab/>
        <w:t xml:space="preserve">תודה. אני אבוא דווקא עם הצעה אחרת, שונה מההצעה של חבר הכנסת רותם כי אני חושב שהנושא עצמו בהחלט ראוי לדיון ואני חושב שיש לו גם סיכוי לקבל תמיכה של הנשיאות. יותר מכך, אני חושב שהוא ראוי לדיון אולי אפילו מעבר להצעה של חבר כנסת אחד אלא אפילו נציגים מסיעות אחרות.  לכן, הצעתי את זה פה בזמנו של חבר הכנסת יואל חסון ועמדנו בזה וגם במקרים אחרים, שכאשר יש נושא שיש תמיכה די רחבה בו, אני מציע שחבר הכנסת </w:t>
      </w:r>
      <w:proofErr w:type="spellStart"/>
      <w:r>
        <w:rPr>
          <w:rFonts w:cs="David" w:hint="cs"/>
          <w:rtl/>
        </w:rPr>
        <w:t>כ"ץ</w:t>
      </w:r>
      <w:proofErr w:type="spellEnd"/>
      <w:r>
        <w:rPr>
          <w:rFonts w:cs="David" w:hint="cs"/>
          <w:rtl/>
        </w:rPr>
        <w:t xml:space="preserve"> ימשוך את הבקשה שלו השבוע, כי ממילא זה לא ידון היום ולא ידון השבוע, יגיש את זה בשבוע הבא יחד עם כמה חברים. אני מתנדב, אם יריב לא ירצה, מצד הליכוד להצטרף אליו. אני בטוח שיהיו גם חברים אחרים, והנושא, אני מקווה, יאושר על ידי הנשיאות ויבוא לדיון בצורה מסודרת ולא כנגד הנשיאות.  </w:t>
      </w:r>
    </w:p>
    <w:p w14:paraId="1259975A" w14:textId="77777777" w:rsidR="005D38C8" w:rsidRDefault="005D38C8" w:rsidP="005D38C8">
      <w:pPr>
        <w:bidi/>
        <w:jc w:val="both"/>
        <w:rPr>
          <w:rFonts w:cs="David" w:hint="cs"/>
          <w:rtl/>
        </w:rPr>
      </w:pPr>
    </w:p>
    <w:p w14:paraId="12100A80"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C6F89D3" w14:textId="77777777" w:rsidR="005D38C8" w:rsidRDefault="005D38C8" w:rsidP="005D38C8">
      <w:pPr>
        <w:bidi/>
        <w:jc w:val="both"/>
        <w:rPr>
          <w:rFonts w:cs="David" w:hint="cs"/>
          <w:u w:val="single"/>
          <w:rtl/>
        </w:rPr>
      </w:pPr>
    </w:p>
    <w:p w14:paraId="2E071568" w14:textId="77777777" w:rsidR="005D38C8" w:rsidRPr="00C42A89" w:rsidRDefault="005D38C8" w:rsidP="005D38C8">
      <w:pPr>
        <w:bidi/>
        <w:jc w:val="both"/>
        <w:rPr>
          <w:rFonts w:cs="David" w:hint="cs"/>
          <w:rtl/>
        </w:rPr>
      </w:pPr>
      <w:r>
        <w:rPr>
          <w:rFonts w:cs="David" w:hint="cs"/>
          <w:rtl/>
        </w:rPr>
        <w:tab/>
        <w:t xml:space="preserve">אני מציע שתקבל את ההצעה הזאת. אני חושב שהיא טובה ונכונה. </w:t>
      </w:r>
    </w:p>
    <w:p w14:paraId="60CD01A2" w14:textId="77777777" w:rsidR="005D38C8" w:rsidRDefault="005D38C8" w:rsidP="005D38C8">
      <w:pPr>
        <w:bidi/>
        <w:jc w:val="both"/>
        <w:rPr>
          <w:rFonts w:cs="David" w:hint="cs"/>
          <w:u w:val="single"/>
          <w:rtl/>
        </w:rPr>
      </w:pPr>
    </w:p>
    <w:p w14:paraId="33C48F4D" w14:textId="77777777" w:rsidR="005D38C8" w:rsidRDefault="005D38C8" w:rsidP="005D38C8">
      <w:pPr>
        <w:bidi/>
        <w:jc w:val="both"/>
        <w:rPr>
          <w:rFonts w:cs="David" w:hint="cs"/>
          <w:u w:val="single"/>
          <w:rtl/>
        </w:rPr>
      </w:pPr>
      <w:r>
        <w:rPr>
          <w:rFonts w:cs="David" w:hint="cs"/>
          <w:u w:val="single"/>
          <w:rtl/>
        </w:rPr>
        <w:t>דוד רותם</w:t>
      </w:r>
      <w:r w:rsidRPr="00E36EB4">
        <w:rPr>
          <w:rFonts w:cs="David" w:hint="cs"/>
          <w:u w:val="single"/>
          <w:rtl/>
        </w:rPr>
        <w:t>:</w:t>
      </w:r>
    </w:p>
    <w:p w14:paraId="16BA4295" w14:textId="77777777" w:rsidR="005D38C8" w:rsidRDefault="005D38C8" w:rsidP="005D38C8">
      <w:pPr>
        <w:bidi/>
        <w:jc w:val="both"/>
        <w:rPr>
          <w:rFonts w:cs="David" w:hint="cs"/>
          <w:u w:val="single"/>
          <w:rtl/>
        </w:rPr>
      </w:pPr>
    </w:p>
    <w:p w14:paraId="02991E28" w14:textId="77777777" w:rsidR="005D38C8" w:rsidRDefault="005D38C8" w:rsidP="005D38C8">
      <w:pPr>
        <w:bidi/>
        <w:jc w:val="both"/>
        <w:rPr>
          <w:rFonts w:cs="David" w:hint="cs"/>
          <w:rtl/>
        </w:rPr>
      </w:pPr>
      <w:r>
        <w:rPr>
          <w:rFonts w:cs="David" w:hint="cs"/>
          <w:rtl/>
        </w:rPr>
        <w:tab/>
        <w:t xml:space="preserve">אני רוצה להצטרף להצעה הזאת רק בתנאי אחד נוסף, שאנחנו נבקש מהנשיאות ואנחנו נמליץ לנשיאות לקבל את הדבר הזה בשבוע הבא. </w:t>
      </w:r>
    </w:p>
    <w:p w14:paraId="472697B5" w14:textId="77777777" w:rsidR="005D38C8" w:rsidRDefault="005D38C8" w:rsidP="005D38C8">
      <w:pPr>
        <w:bidi/>
        <w:jc w:val="both"/>
        <w:rPr>
          <w:rFonts w:cs="David" w:hint="cs"/>
          <w:rtl/>
        </w:rPr>
      </w:pPr>
    </w:p>
    <w:p w14:paraId="2E96D6EB" w14:textId="77777777" w:rsidR="005D38C8" w:rsidRDefault="005D38C8" w:rsidP="005D38C8">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BBFCFE2" w14:textId="77777777" w:rsidR="005D38C8" w:rsidRDefault="005D38C8" w:rsidP="005D38C8">
      <w:pPr>
        <w:keepNext/>
        <w:bidi/>
        <w:jc w:val="both"/>
        <w:rPr>
          <w:rFonts w:cs="David" w:hint="cs"/>
          <w:rtl/>
        </w:rPr>
      </w:pPr>
    </w:p>
    <w:p w14:paraId="3896FB20" w14:textId="77777777" w:rsidR="005D38C8" w:rsidRDefault="005D38C8" w:rsidP="005D38C8">
      <w:pPr>
        <w:bidi/>
        <w:jc w:val="both"/>
        <w:rPr>
          <w:rFonts w:cs="David" w:hint="cs"/>
          <w:rtl/>
        </w:rPr>
      </w:pPr>
      <w:r>
        <w:rPr>
          <w:rFonts w:cs="David" w:hint="cs"/>
          <w:rtl/>
        </w:rPr>
        <w:tab/>
        <w:t xml:space="preserve">חבר הכנסת </w:t>
      </w:r>
      <w:proofErr w:type="spellStart"/>
      <w:r>
        <w:rPr>
          <w:rFonts w:cs="David" w:hint="cs"/>
          <w:rtl/>
        </w:rPr>
        <w:t>מג'אדלה</w:t>
      </w:r>
      <w:proofErr w:type="spellEnd"/>
      <w:r>
        <w:rPr>
          <w:rFonts w:cs="David" w:hint="cs"/>
          <w:rtl/>
        </w:rPr>
        <w:t xml:space="preserve"> שמע את הדברים והוא בוודאי ייטיב להעביר אותם בישיבת הנשיאות בשבוע הבא. הוא שמע כאן את רוח הדברים של החברים, כולל את הדברים שלך. אני חושב שמפאת כבודה של הנשיאות, אני לא רוצה לקבל החלטה שהיא המלצה, אבל אני בטוח שסגן יושב ראש הכנסת יעביר את רוח הדברים הברורה כאן. חבר הכנסת </w:t>
      </w:r>
      <w:proofErr w:type="spellStart"/>
      <w:r>
        <w:rPr>
          <w:rFonts w:cs="David" w:hint="cs"/>
          <w:rtl/>
        </w:rPr>
        <w:t>כ"ץ</w:t>
      </w:r>
      <w:proofErr w:type="spellEnd"/>
      <w:r>
        <w:rPr>
          <w:rFonts w:cs="David" w:hint="cs"/>
          <w:rtl/>
        </w:rPr>
        <w:t xml:space="preserve">, מקובל עליך ההסדר? אתה מושך את בקשתך? תודה רבה. </w:t>
      </w:r>
    </w:p>
    <w:p w14:paraId="132CD55E" w14:textId="77777777" w:rsidR="005D38C8" w:rsidRDefault="005D38C8" w:rsidP="005D38C8">
      <w:pPr>
        <w:bidi/>
        <w:jc w:val="both"/>
        <w:rPr>
          <w:rFonts w:cs="David" w:hint="cs"/>
          <w:rtl/>
        </w:rPr>
      </w:pPr>
    </w:p>
    <w:p w14:paraId="3A02295A" w14:textId="77777777" w:rsidR="005D38C8" w:rsidRDefault="005D38C8" w:rsidP="005D38C8">
      <w:pPr>
        <w:bidi/>
        <w:jc w:val="both"/>
        <w:rPr>
          <w:rFonts w:cs="David" w:hint="cs"/>
          <w:rtl/>
        </w:rPr>
      </w:pPr>
    </w:p>
    <w:p w14:paraId="7FF92FFE" w14:textId="77777777" w:rsidR="005D38C8" w:rsidRDefault="005D38C8" w:rsidP="005D38C8">
      <w:pPr>
        <w:bidi/>
        <w:jc w:val="both"/>
        <w:rPr>
          <w:rFonts w:cs="David" w:hint="cs"/>
          <w:rtl/>
        </w:rPr>
      </w:pPr>
    </w:p>
    <w:p w14:paraId="15B31C5C" w14:textId="77777777" w:rsidR="005D38C8" w:rsidRDefault="005D38C8" w:rsidP="005D38C8">
      <w:pPr>
        <w:bidi/>
        <w:jc w:val="both"/>
        <w:rPr>
          <w:rFonts w:cs="David" w:hint="cs"/>
          <w:rtl/>
        </w:rPr>
      </w:pPr>
    </w:p>
    <w:p w14:paraId="1353BD48" w14:textId="77777777" w:rsidR="005D38C8" w:rsidRDefault="005D38C8" w:rsidP="005D38C8">
      <w:pPr>
        <w:bidi/>
        <w:jc w:val="both"/>
        <w:rPr>
          <w:rFonts w:cs="David" w:hint="cs"/>
          <w:rtl/>
        </w:rPr>
      </w:pPr>
    </w:p>
    <w:p w14:paraId="0E912E0E" w14:textId="77777777" w:rsidR="005D38C8" w:rsidRDefault="005D38C8" w:rsidP="005D38C8">
      <w:pPr>
        <w:bidi/>
        <w:jc w:val="both"/>
        <w:rPr>
          <w:rFonts w:cs="David" w:hint="cs"/>
          <w:rtl/>
        </w:rPr>
      </w:pPr>
    </w:p>
    <w:p w14:paraId="72A079B8" w14:textId="77777777" w:rsidR="005D38C8" w:rsidRDefault="005D38C8" w:rsidP="005D38C8">
      <w:pPr>
        <w:bidi/>
        <w:jc w:val="both"/>
        <w:rPr>
          <w:rFonts w:cs="David" w:hint="cs"/>
          <w:rtl/>
        </w:rPr>
      </w:pPr>
    </w:p>
    <w:p w14:paraId="116A6F3F" w14:textId="77777777" w:rsidR="005D38C8" w:rsidRDefault="005D38C8" w:rsidP="005D38C8">
      <w:pPr>
        <w:bidi/>
        <w:jc w:val="both"/>
        <w:rPr>
          <w:rFonts w:cs="David" w:hint="cs"/>
          <w:rtl/>
        </w:rPr>
      </w:pPr>
    </w:p>
    <w:p w14:paraId="3B3A90D7" w14:textId="77777777" w:rsidR="005D38C8" w:rsidRDefault="005D38C8" w:rsidP="005D38C8">
      <w:pPr>
        <w:bidi/>
        <w:jc w:val="both"/>
        <w:rPr>
          <w:rFonts w:cs="David" w:hint="cs"/>
          <w:rtl/>
        </w:rPr>
      </w:pPr>
    </w:p>
    <w:p w14:paraId="50D3507C" w14:textId="77777777" w:rsidR="005D38C8" w:rsidRDefault="005D38C8" w:rsidP="005D38C8">
      <w:pPr>
        <w:bidi/>
        <w:jc w:val="both"/>
        <w:rPr>
          <w:rFonts w:cs="David" w:hint="cs"/>
          <w:rtl/>
        </w:rPr>
      </w:pPr>
    </w:p>
    <w:p w14:paraId="55C390B8" w14:textId="77777777" w:rsidR="005D38C8" w:rsidRDefault="005D38C8" w:rsidP="005D38C8">
      <w:pPr>
        <w:bidi/>
        <w:jc w:val="both"/>
        <w:rPr>
          <w:rFonts w:cs="David" w:hint="cs"/>
          <w:rtl/>
        </w:rPr>
      </w:pPr>
    </w:p>
    <w:p w14:paraId="4A93BD5B" w14:textId="77777777" w:rsidR="005D38C8" w:rsidRDefault="005D38C8" w:rsidP="005D38C8">
      <w:pPr>
        <w:bidi/>
        <w:jc w:val="both"/>
        <w:rPr>
          <w:rFonts w:cs="David" w:hint="cs"/>
          <w:rtl/>
        </w:rPr>
      </w:pPr>
    </w:p>
    <w:p w14:paraId="20D43616" w14:textId="77777777" w:rsidR="005D38C8" w:rsidRDefault="005D38C8" w:rsidP="005D38C8">
      <w:pPr>
        <w:bidi/>
        <w:jc w:val="both"/>
        <w:rPr>
          <w:rFonts w:cs="David" w:hint="cs"/>
          <w:rtl/>
        </w:rPr>
      </w:pPr>
    </w:p>
    <w:p w14:paraId="082B9E4C" w14:textId="77777777" w:rsidR="005D38C8" w:rsidRDefault="005D38C8" w:rsidP="005D38C8">
      <w:pPr>
        <w:bidi/>
        <w:jc w:val="both"/>
        <w:rPr>
          <w:rFonts w:cs="David" w:hint="cs"/>
          <w:rtl/>
        </w:rPr>
      </w:pPr>
    </w:p>
    <w:p w14:paraId="0C6474D9" w14:textId="77777777" w:rsidR="005D38C8" w:rsidRDefault="005D38C8" w:rsidP="005D38C8">
      <w:pPr>
        <w:bidi/>
        <w:jc w:val="both"/>
        <w:rPr>
          <w:rFonts w:cs="David" w:hint="cs"/>
          <w:rtl/>
        </w:rPr>
      </w:pPr>
    </w:p>
    <w:p w14:paraId="04E354E5" w14:textId="77777777" w:rsidR="005D38C8" w:rsidRDefault="005D38C8" w:rsidP="005D38C8">
      <w:pPr>
        <w:bidi/>
        <w:jc w:val="both"/>
        <w:rPr>
          <w:rFonts w:cs="David" w:hint="cs"/>
          <w:rtl/>
        </w:rPr>
      </w:pPr>
    </w:p>
    <w:p w14:paraId="203C812D" w14:textId="77777777" w:rsidR="005D38C8" w:rsidRDefault="005D38C8" w:rsidP="005D38C8">
      <w:pPr>
        <w:bidi/>
        <w:jc w:val="both"/>
        <w:rPr>
          <w:rFonts w:cs="David" w:hint="cs"/>
          <w:rtl/>
        </w:rPr>
      </w:pPr>
    </w:p>
    <w:p w14:paraId="4C3466BA" w14:textId="77777777" w:rsidR="005D38C8" w:rsidRDefault="005D38C8" w:rsidP="005D38C8">
      <w:pPr>
        <w:bidi/>
        <w:jc w:val="both"/>
        <w:rPr>
          <w:rFonts w:cs="David" w:hint="cs"/>
          <w:rtl/>
        </w:rPr>
      </w:pPr>
    </w:p>
    <w:p w14:paraId="1155BD13" w14:textId="77777777" w:rsidR="005D38C8" w:rsidRDefault="005D38C8" w:rsidP="005D38C8">
      <w:pPr>
        <w:bidi/>
        <w:jc w:val="both"/>
        <w:rPr>
          <w:rFonts w:cs="David" w:hint="cs"/>
          <w:rtl/>
        </w:rPr>
      </w:pPr>
    </w:p>
    <w:p w14:paraId="21432AAA" w14:textId="77777777" w:rsidR="005D38C8" w:rsidRDefault="005D38C8" w:rsidP="005D38C8">
      <w:pPr>
        <w:bidi/>
        <w:jc w:val="both"/>
        <w:rPr>
          <w:rFonts w:cs="David" w:hint="cs"/>
          <w:rtl/>
        </w:rPr>
      </w:pPr>
    </w:p>
    <w:p w14:paraId="28C88E68" w14:textId="77777777" w:rsidR="005D38C8" w:rsidRDefault="005D38C8" w:rsidP="005D38C8">
      <w:pPr>
        <w:bidi/>
        <w:jc w:val="both"/>
        <w:rPr>
          <w:rFonts w:cs="David" w:hint="cs"/>
          <w:rtl/>
        </w:rPr>
      </w:pPr>
    </w:p>
    <w:p w14:paraId="310BECAC" w14:textId="77777777" w:rsidR="005D38C8" w:rsidRDefault="005D38C8" w:rsidP="005D38C8">
      <w:pPr>
        <w:bidi/>
        <w:jc w:val="both"/>
        <w:rPr>
          <w:rFonts w:cs="David" w:hint="cs"/>
          <w:rtl/>
        </w:rPr>
      </w:pPr>
    </w:p>
    <w:p w14:paraId="31834180" w14:textId="77777777" w:rsidR="005D38C8" w:rsidRDefault="005D38C8" w:rsidP="005D38C8">
      <w:pPr>
        <w:bidi/>
        <w:jc w:val="both"/>
        <w:rPr>
          <w:rFonts w:cs="David" w:hint="cs"/>
          <w:rtl/>
        </w:rPr>
      </w:pPr>
    </w:p>
    <w:p w14:paraId="13749C20" w14:textId="77777777" w:rsidR="005D38C8" w:rsidRDefault="005D38C8" w:rsidP="005D38C8">
      <w:pPr>
        <w:bidi/>
        <w:jc w:val="both"/>
        <w:rPr>
          <w:rFonts w:cs="David" w:hint="cs"/>
          <w:rtl/>
        </w:rPr>
      </w:pPr>
    </w:p>
    <w:p w14:paraId="7B963C2E" w14:textId="77777777" w:rsidR="005D38C8" w:rsidRDefault="005D38C8" w:rsidP="005D38C8">
      <w:pPr>
        <w:bidi/>
        <w:jc w:val="both"/>
        <w:rPr>
          <w:rFonts w:cs="David" w:hint="cs"/>
          <w:rtl/>
        </w:rPr>
      </w:pPr>
    </w:p>
    <w:p w14:paraId="4D8FB8A1" w14:textId="77777777" w:rsidR="005D38C8" w:rsidRDefault="005D38C8" w:rsidP="005D38C8">
      <w:pPr>
        <w:bidi/>
        <w:jc w:val="both"/>
        <w:rPr>
          <w:rFonts w:cs="David" w:hint="cs"/>
          <w:rtl/>
        </w:rPr>
      </w:pPr>
    </w:p>
    <w:p w14:paraId="1DAAE583" w14:textId="77777777" w:rsidR="005D38C8" w:rsidRDefault="005D38C8" w:rsidP="005D38C8">
      <w:pPr>
        <w:bidi/>
        <w:jc w:val="both"/>
        <w:rPr>
          <w:rFonts w:cs="David" w:hint="cs"/>
          <w:rtl/>
        </w:rPr>
      </w:pPr>
    </w:p>
    <w:p w14:paraId="40339115" w14:textId="77777777" w:rsidR="005D38C8" w:rsidRDefault="005D38C8" w:rsidP="005D38C8">
      <w:pPr>
        <w:bidi/>
        <w:jc w:val="both"/>
        <w:rPr>
          <w:rFonts w:cs="David" w:hint="cs"/>
          <w:rtl/>
        </w:rPr>
      </w:pPr>
    </w:p>
    <w:p w14:paraId="155198D7" w14:textId="77777777" w:rsidR="005D38C8" w:rsidRPr="00C42A89" w:rsidRDefault="005D38C8" w:rsidP="005D38C8">
      <w:pPr>
        <w:bidi/>
        <w:jc w:val="center"/>
        <w:rPr>
          <w:rFonts w:cs="David" w:hint="cs"/>
          <w:b/>
          <w:bCs/>
          <w:u w:val="single"/>
          <w:rtl/>
        </w:rPr>
      </w:pPr>
      <w:r w:rsidRPr="00C42A89">
        <w:rPr>
          <w:rFonts w:cs="David" w:hint="cs"/>
          <w:b/>
          <w:bCs/>
          <w:u w:val="single"/>
          <w:rtl/>
        </w:rPr>
        <w:t xml:space="preserve">ב. הצעות לתיקון תקנון הכנסת </w:t>
      </w:r>
      <w:r w:rsidRPr="00C42A89">
        <w:rPr>
          <w:rFonts w:cs="David"/>
          <w:b/>
          <w:bCs/>
          <w:u w:val="single"/>
          <w:rtl/>
        </w:rPr>
        <w:t>–</w:t>
      </w:r>
      <w:r w:rsidRPr="00C42A89">
        <w:rPr>
          <w:rFonts w:cs="David" w:hint="cs"/>
          <w:b/>
          <w:bCs/>
          <w:u w:val="single"/>
          <w:rtl/>
        </w:rPr>
        <w:t xml:space="preserve"> פרק חמישי: הצעות לסדר היום</w:t>
      </w:r>
    </w:p>
    <w:p w14:paraId="76612B25" w14:textId="77777777" w:rsidR="005D38C8" w:rsidRDefault="005D38C8" w:rsidP="005D38C8">
      <w:pPr>
        <w:bidi/>
        <w:rPr>
          <w:rFonts w:cs="David" w:hint="cs"/>
          <w:u w:val="single"/>
          <w:rtl/>
        </w:rPr>
      </w:pPr>
    </w:p>
    <w:p w14:paraId="08C12FBE" w14:textId="77777777" w:rsidR="005D38C8" w:rsidRDefault="005D38C8" w:rsidP="005D38C8">
      <w:pPr>
        <w:bidi/>
        <w:rPr>
          <w:rFonts w:cs="David" w:hint="cs"/>
          <w:u w:val="single"/>
          <w:rtl/>
        </w:rPr>
      </w:pPr>
    </w:p>
    <w:p w14:paraId="765144E4" w14:textId="77777777" w:rsidR="005D38C8" w:rsidRDefault="005D38C8" w:rsidP="005D38C8">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6CCD9DD" w14:textId="77777777" w:rsidR="005D38C8" w:rsidRDefault="005D38C8" w:rsidP="005D38C8">
      <w:pPr>
        <w:keepNext/>
        <w:bidi/>
        <w:jc w:val="both"/>
        <w:rPr>
          <w:rFonts w:cs="David" w:hint="cs"/>
          <w:rtl/>
        </w:rPr>
      </w:pPr>
    </w:p>
    <w:p w14:paraId="1BCEB0A7" w14:textId="77777777" w:rsidR="005D38C8" w:rsidRPr="00C42A89" w:rsidRDefault="005D38C8" w:rsidP="005D38C8">
      <w:pPr>
        <w:bidi/>
        <w:jc w:val="both"/>
        <w:rPr>
          <w:rFonts w:cs="David" w:hint="cs"/>
          <w:rtl/>
        </w:rPr>
      </w:pPr>
      <w:r>
        <w:rPr>
          <w:rFonts w:cs="David" w:hint="cs"/>
          <w:rtl/>
        </w:rPr>
        <w:tab/>
        <w:t xml:space="preserve">אני עובר לנושא הבא והוא: תיקונים לתקנון הכנסת. הפרק החמישי שאנחנו עוסקים בו הוא הצעות לסדר היום. בישיבה הקודמת התקדמנו בנושא הזה ובעקבות כך ארבל ביצעה מספר תיקונים נוספים, רובם בהתבסס על מה שנאמר כאן. חלקם, עד כמה שראיתי, היו גם איזושהי תוספת או שתיים מעבר למה שדובר. אני מציע שנעבור במהירות על השינויים שבוצעו בחלק שעברנו עליו בהתבסס על ההערות שהיו ואז נמשיך, החל מהמקום שאליו הגענו, בתקווה שנצליח לסיים את הפרק החשוב הזה. בבקשה. </w:t>
      </w:r>
    </w:p>
    <w:p w14:paraId="635BC770" w14:textId="77777777" w:rsidR="005D38C8" w:rsidRDefault="005D38C8" w:rsidP="005D38C8">
      <w:pPr>
        <w:bidi/>
        <w:rPr>
          <w:rFonts w:cs="David" w:hint="cs"/>
          <w:u w:val="single"/>
          <w:rtl/>
        </w:rPr>
      </w:pPr>
    </w:p>
    <w:p w14:paraId="52FF0C8C" w14:textId="77777777" w:rsidR="005D38C8" w:rsidRPr="00A044D1" w:rsidRDefault="005D38C8" w:rsidP="005D38C8">
      <w:pPr>
        <w:bidi/>
        <w:jc w:val="both"/>
        <w:rPr>
          <w:rFonts w:cs="David" w:hint="cs"/>
          <w:rtl/>
        </w:rPr>
      </w:pPr>
      <w:r w:rsidRPr="00A044D1">
        <w:rPr>
          <w:rFonts w:cs="David" w:hint="cs"/>
          <w:u w:val="single"/>
          <w:rtl/>
        </w:rPr>
        <w:t>ארבל אסטרחן:</w:t>
      </w:r>
    </w:p>
    <w:p w14:paraId="1D91302D" w14:textId="77777777" w:rsidR="005D38C8" w:rsidRDefault="005D38C8" w:rsidP="005D38C8">
      <w:pPr>
        <w:bidi/>
        <w:jc w:val="both"/>
        <w:rPr>
          <w:rFonts w:cs="David" w:hint="cs"/>
          <w:sz w:val="28"/>
          <w:szCs w:val="28"/>
          <w:rtl/>
        </w:rPr>
      </w:pPr>
    </w:p>
    <w:p w14:paraId="65F1F59A" w14:textId="77777777" w:rsidR="005D38C8" w:rsidRDefault="005D38C8" w:rsidP="005D38C8">
      <w:pPr>
        <w:bidi/>
        <w:ind w:firstLine="720"/>
        <w:jc w:val="both"/>
        <w:rPr>
          <w:rFonts w:cs="David" w:hint="cs"/>
          <w:rtl/>
        </w:rPr>
      </w:pPr>
      <w:r>
        <w:rPr>
          <w:rFonts w:cs="David" w:hint="cs"/>
          <w:rtl/>
        </w:rPr>
        <w:t xml:space="preserve">בנוסח שלפניכם הוכנסו שינויים מהישיבה הקודמת וגם ישבתי עם דפנה, הממונה אצלנו על נוסח החוק כך שזה כולל נוסח והערות נוסח שלה. מבחינת הדברים הגדולים יותר, לא נמצאים כאן סעיפים שהוחלט לא לכלול אותן בנוגע לעילות בגללן יכול יושב ראש הכנסת לא לאשר הצעה לסדר היום אלא התייחסות לעילות בוועדת הכנסת עצמה, שיכולה לדון בערעור על החלטה של היושב ראש, אבל כן הוגבלה ועדת הכנסת לדון בתוך שבוע. יש התייחסות לכך שהנמקת חברי הכנסת תהיה לפי סדר ההגשה של ההצעות לסדר, אבל ירדה האופציה שלא קורית בפועל, למרות </w:t>
      </w:r>
      <w:proofErr w:type="spellStart"/>
      <w:r>
        <w:rPr>
          <w:rFonts w:cs="David" w:hint="cs"/>
          <w:rtl/>
        </w:rPr>
        <w:t>שהיתה</w:t>
      </w:r>
      <w:proofErr w:type="spellEnd"/>
      <w:r>
        <w:rPr>
          <w:rFonts w:cs="David" w:hint="cs"/>
          <w:rtl/>
        </w:rPr>
        <w:t xml:space="preserve"> כתובה בתקנון, שהצעה לסדר תוגש  על ידי כמה חברי כנסת. </w:t>
      </w:r>
    </w:p>
    <w:p w14:paraId="0E680B2F" w14:textId="77777777" w:rsidR="005D38C8" w:rsidRDefault="005D38C8" w:rsidP="005D38C8">
      <w:pPr>
        <w:bidi/>
        <w:jc w:val="both"/>
        <w:rPr>
          <w:rFonts w:cs="David" w:hint="cs"/>
          <w:rtl/>
        </w:rPr>
      </w:pPr>
    </w:p>
    <w:p w14:paraId="4881D5AD" w14:textId="77777777" w:rsidR="005D38C8" w:rsidRDefault="005D38C8" w:rsidP="005D38C8">
      <w:pPr>
        <w:bidi/>
        <w:jc w:val="both"/>
        <w:rPr>
          <w:rFonts w:cs="David" w:hint="cs"/>
          <w:rtl/>
        </w:rPr>
      </w:pPr>
      <w:r>
        <w:rPr>
          <w:rFonts w:cs="David" w:hint="cs"/>
          <w:rtl/>
        </w:rPr>
        <w:tab/>
        <w:t xml:space="preserve">יש פה הסדרה קצת שונה ממה שקיים היום לגבי השאלה איזה שר ישיב ונשארה ההגבלה על כך שזה לא עניין פרוץ, אלא שישיב ראש הממשלה, מה שמופיע אצלכם בסעיף 2(ד): "יכול להשיב על ההצעה לסדר ראש הממשלה, השר שהנושא המוצע בסמכותו או סגנו ואם זה בסמכות ראש הממשלה, גם השר המקשר", אבל אז הוספנו תוספת: "ואולם, בנסיבות מיוחדות ואם יושב ראש הכנסת אישר זאת מראש, רשאית הממשלה להיות מיוצגת על ידי שר אחר". כלומר, אין יותר התייחסות למעורבות של השר המקשר בעניין הזה אלא זה נסיבות מיוחדות ואישור יושב ראש הכנסת מראש. </w:t>
      </w:r>
    </w:p>
    <w:p w14:paraId="37EF3241" w14:textId="77777777" w:rsidR="005D38C8" w:rsidRDefault="005D38C8" w:rsidP="005D38C8">
      <w:pPr>
        <w:bidi/>
        <w:jc w:val="both"/>
        <w:rPr>
          <w:rFonts w:cs="David" w:hint="cs"/>
          <w:rtl/>
        </w:rPr>
      </w:pPr>
    </w:p>
    <w:p w14:paraId="6E67AA5F" w14:textId="77777777" w:rsidR="005D38C8" w:rsidRDefault="005D38C8" w:rsidP="005D38C8">
      <w:pPr>
        <w:bidi/>
        <w:ind w:firstLine="720"/>
        <w:jc w:val="both"/>
        <w:rPr>
          <w:rFonts w:cs="David" w:hint="cs"/>
          <w:rtl/>
        </w:rPr>
      </w:pPr>
      <w:r>
        <w:rPr>
          <w:rFonts w:cs="David" w:hint="cs"/>
          <w:rtl/>
        </w:rPr>
        <w:t xml:space="preserve">הנושא שהיה קצת מורכב בישיבה הקודמת, של סדר ההצבעה, ניסיתי לנסח אותו מחדש בצורה ברורה. זה מופיע אצלכם בעמוד 3 למטה, ב-2(ח), פסקאות (1), (2) ו-(3). ניסינו להתייחס לכל האפשרויות </w:t>
      </w:r>
      <w:r>
        <w:rPr>
          <w:rFonts w:cs="David"/>
          <w:rtl/>
        </w:rPr>
        <w:t>–</w:t>
      </w:r>
      <w:r>
        <w:rPr>
          <w:rFonts w:cs="David" w:hint="cs"/>
          <w:rtl/>
        </w:rPr>
        <w:t xml:space="preserve"> מליאה, ועדה, לא לכלול בסדר היום, מה קורה אם יש כמה הצעות של כמה אנשים. כדאי להסתכל על זה ותראו שזה תואם את כל האופציות ואת מה שסוכם. </w:t>
      </w:r>
    </w:p>
    <w:p w14:paraId="19FFF8A6" w14:textId="77777777" w:rsidR="005D38C8" w:rsidRDefault="005D38C8" w:rsidP="005D38C8">
      <w:pPr>
        <w:bidi/>
        <w:jc w:val="both"/>
        <w:rPr>
          <w:rFonts w:cs="David" w:hint="cs"/>
          <w:rtl/>
        </w:rPr>
      </w:pPr>
    </w:p>
    <w:p w14:paraId="0BF2AEC8" w14:textId="77777777" w:rsidR="005D38C8" w:rsidRDefault="005D38C8" w:rsidP="005D38C8">
      <w:pPr>
        <w:bidi/>
        <w:jc w:val="both"/>
        <w:rPr>
          <w:rFonts w:cs="David" w:hint="cs"/>
          <w:rtl/>
        </w:rPr>
      </w:pPr>
      <w:r>
        <w:rPr>
          <w:rFonts w:cs="David" w:hint="cs"/>
          <w:rtl/>
        </w:rPr>
        <w:tab/>
        <w:t xml:space="preserve">בסעיף 1 הוראה שמזכיר הכנסת ינהל את סדר המכסות עברה לסעיף 8 שמדבר על המכסות, זה מתאים יותר לשם. </w:t>
      </w:r>
    </w:p>
    <w:p w14:paraId="7827E427" w14:textId="77777777" w:rsidR="005D38C8" w:rsidRDefault="005D38C8" w:rsidP="005D38C8">
      <w:pPr>
        <w:bidi/>
        <w:jc w:val="both"/>
        <w:rPr>
          <w:rFonts w:cs="David" w:hint="cs"/>
          <w:rtl/>
        </w:rPr>
      </w:pPr>
    </w:p>
    <w:p w14:paraId="2D68A088" w14:textId="77777777" w:rsidR="005D38C8" w:rsidRDefault="005D38C8" w:rsidP="005D38C8">
      <w:pPr>
        <w:bidi/>
        <w:jc w:val="both"/>
        <w:rPr>
          <w:rFonts w:cs="David" w:hint="cs"/>
          <w:rtl/>
        </w:rPr>
      </w:pPr>
      <w:r>
        <w:rPr>
          <w:rFonts w:cs="David" w:hint="cs"/>
          <w:rtl/>
        </w:rPr>
        <w:tab/>
        <w:t xml:space="preserve">יש סעיף חדש שמופיע אצלכם בעמוד 2 כסעיף 2(ב), שדיברנו עליו בישיבה הקודמת, שאומר שלא רק ביום רביעי יהיו הצעות לסדר, כמו שכתוב בסעיף 2(א) אלא גם ש "יושב ראש הכנסת רשאי לקבוע כי נוסף על דיון בהצעות לסדר היום בישיבת הכנסת שנועדה לכך, כאמור בסעיף 25(ד), תדון הכנסת בהצעות לסדר היום בישיבה לציון נושא מיוחד. יושב ראש הכנסת רשאי לקבוע כי הצעות לסדר היום לפי סעיף קטן זה לא יבואו במניין ההצעות. </w:t>
      </w:r>
    </w:p>
    <w:p w14:paraId="21E35EB2" w14:textId="77777777" w:rsidR="005D38C8" w:rsidRDefault="005D38C8" w:rsidP="005D38C8">
      <w:pPr>
        <w:bidi/>
        <w:jc w:val="both"/>
        <w:rPr>
          <w:rFonts w:cs="David" w:hint="cs"/>
          <w:rtl/>
        </w:rPr>
      </w:pPr>
    </w:p>
    <w:p w14:paraId="2AB48B9C"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B5CBB4F" w14:textId="77777777" w:rsidR="005D38C8" w:rsidRDefault="005D38C8" w:rsidP="005D38C8">
      <w:pPr>
        <w:bidi/>
        <w:jc w:val="both"/>
        <w:rPr>
          <w:rFonts w:cs="David" w:hint="cs"/>
          <w:rtl/>
        </w:rPr>
      </w:pPr>
    </w:p>
    <w:p w14:paraId="5F8AA528" w14:textId="77777777" w:rsidR="005D38C8" w:rsidRDefault="005D38C8" w:rsidP="005D38C8">
      <w:pPr>
        <w:bidi/>
        <w:jc w:val="both"/>
        <w:rPr>
          <w:rFonts w:cs="David" w:hint="cs"/>
          <w:rtl/>
        </w:rPr>
      </w:pPr>
      <w:r>
        <w:rPr>
          <w:rFonts w:cs="David" w:hint="cs"/>
          <w:rtl/>
        </w:rPr>
        <w:tab/>
        <w:t xml:space="preserve">וזה מה שנעשה בפרקטיקה. </w:t>
      </w:r>
    </w:p>
    <w:p w14:paraId="64EED941" w14:textId="77777777" w:rsidR="005D38C8" w:rsidRDefault="005D38C8" w:rsidP="005D38C8">
      <w:pPr>
        <w:bidi/>
        <w:jc w:val="both"/>
        <w:rPr>
          <w:rFonts w:cs="David" w:hint="cs"/>
          <w:rtl/>
        </w:rPr>
      </w:pPr>
    </w:p>
    <w:p w14:paraId="3A1177C4" w14:textId="77777777" w:rsidR="005D38C8" w:rsidRDefault="005D38C8" w:rsidP="005D38C8">
      <w:pPr>
        <w:pStyle w:val="BodyText"/>
        <w:rPr>
          <w:rFonts w:hint="cs"/>
          <w:u w:val="single"/>
          <w:rtl/>
        </w:rPr>
      </w:pPr>
      <w:r>
        <w:rPr>
          <w:rFonts w:hint="cs"/>
          <w:u w:val="single"/>
          <w:rtl/>
        </w:rPr>
        <w:t>ארבל אסטרחן:</w:t>
      </w:r>
    </w:p>
    <w:p w14:paraId="4B2C7C49" w14:textId="77777777" w:rsidR="005D38C8" w:rsidRDefault="005D38C8" w:rsidP="005D38C8">
      <w:pPr>
        <w:bidi/>
        <w:jc w:val="both"/>
        <w:rPr>
          <w:rFonts w:cs="David" w:hint="cs"/>
          <w:rtl/>
        </w:rPr>
      </w:pPr>
    </w:p>
    <w:p w14:paraId="04A8CD72" w14:textId="77777777" w:rsidR="005D38C8" w:rsidRDefault="005D38C8" w:rsidP="005D38C8">
      <w:pPr>
        <w:bidi/>
        <w:jc w:val="both"/>
        <w:rPr>
          <w:rFonts w:cs="David" w:hint="cs"/>
          <w:rtl/>
        </w:rPr>
      </w:pPr>
      <w:r>
        <w:rPr>
          <w:rFonts w:cs="David" w:hint="cs"/>
          <w:rtl/>
        </w:rPr>
        <w:tab/>
        <w:t xml:space="preserve">זה תמיד לנושא מיוחד. </w:t>
      </w:r>
    </w:p>
    <w:p w14:paraId="5ADE487B" w14:textId="77777777" w:rsidR="005D38C8" w:rsidRDefault="005D38C8" w:rsidP="005D38C8">
      <w:pPr>
        <w:bidi/>
        <w:jc w:val="both"/>
        <w:rPr>
          <w:rFonts w:cs="David" w:hint="cs"/>
          <w:rtl/>
        </w:rPr>
      </w:pPr>
    </w:p>
    <w:p w14:paraId="1C8F8E1F" w14:textId="77777777" w:rsidR="005D38C8" w:rsidRDefault="005D38C8" w:rsidP="005D38C8">
      <w:pPr>
        <w:bidi/>
        <w:jc w:val="both"/>
        <w:rPr>
          <w:rFonts w:cs="David" w:hint="cs"/>
          <w:rtl/>
        </w:rPr>
      </w:pPr>
      <w:r>
        <w:rPr>
          <w:rFonts w:cs="David" w:hint="cs"/>
          <w:u w:val="single"/>
          <w:rtl/>
        </w:rPr>
        <w:t>תמר כנפו:</w:t>
      </w:r>
    </w:p>
    <w:p w14:paraId="4A4C0344" w14:textId="77777777" w:rsidR="005D38C8" w:rsidRDefault="005D38C8" w:rsidP="005D38C8">
      <w:pPr>
        <w:bidi/>
        <w:jc w:val="both"/>
        <w:rPr>
          <w:rFonts w:cs="David" w:hint="cs"/>
          <w:rtl/>
        </w:rPr>
      </w:pPr>
    </w:p>
    <w:p w14:paraId="612636E5" w14:textId="77777777" w:rsidR="005D38C8" w:rsidRDefault="005D38C8" w:rsidP="005D38C8">
      <w:pPr>
        <w:bidi/>
        <w:jc w:val="both"/>
        <w:rPr>
          <w:rFonts w:cs="David" w:hint="cs"/>
          <w:rtl/>
        </w:rPr>
      </w:pPr>
      <w:r>
        <w:rPr>
          <w:rFonts w:cs="David" w:hint="cs"/>
          <w:rtl/>
        </w:rPr>
        <w:tab/>
        <w:t xml:space="preserve"> בנושא ההצבעות זה שונה כי לא תמיד אתם מצביעים על הנושאים האלה. </w:t>
      </w:r>
    </w:p>
    <w:p w14:paraId="1214DE50" w14:textId="77777777" w:rsidR="005D38C8" w:rsidRDefault="005D38C8" w:rsidP="005D38C8">
      <w:pPr>
        <w:bidi/>
        <w:jc w:val="both"/>
        <w:rPr>
          <w:rFonts w:cs="David" w:hint="cs"/>
          <w:rtl/>
        </w:rPr>
      </w:pPr>
    </w:p>
    <w:p w14:paraId="45A164D9"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5BA6C51A" w14:textId="77777777" w:rsidR="005D38C8" w:rsidRDefault="005D38C8" w:rsidP="005D38C8">
      <w:pPr>
        <w:bidi/>
        <w:jc w:val="both"/>
        <w:rPr>
          <w:rFonts w:cs="David" w:hint="cs"/>
          <w:rtl/>
        </w:rPr>
      </w:pPr>
    </w:p>
    <w:p w14:paraId="27E46258" w14:textId="77777777" w:rsidR="005D38C8" w:rsidRDefault="005D38C8" w:rsidP="005D38C8">
      <w:pPr>
        <w:bidi/>
        <w:jc w:val="both"/>
        <w:rPr>
          <w:rFonts w:cs="David" w:hint="cs"/>
          <w:rtl/>
        </w:rPr>
      </w:pPr>
      <w:r>
        <w:rPr>
          <w:rFonts w:cs="David" w:hint="cs"/>
          <w:rtl/>
        </w:rPr>
        <w:tab/>
        <w:t xml:space="preserve"> הנוהג שהתגבש היה שאלה נושאים שאינם שנויים במחלוקת. אם הם אינם שנויים במחלוקת, אם אלה הצעות חוק שהממשלה תומכת בהם, אפשר לעשות הנמקה מהמקום וזה לא במכסה. ככה זה נולד. בהצעות לסדר, גם הרגילות, לנו יש אינטרס למלא סדר יום ואם חבר כנסת יגיד: אתם רוצים שאני אדבר ויש לי מה לומר בנושא, אבל אני לא רוצה לנצל את המכסה שלי על זה </w:t>
      </w:r>
      <w:r>
        <w:rPr>
          <w:rFonts w:cs="David"/>
          <w:rtl/>
        </w:rPr>
        <w:t>–</w:t>
      </w:r>
      <w:r>
        <w:rPr>
          <w:rFonts w:cs="David" w:hint="cs"/>
          <w:rtl/>
        </w:rPr>
        <w:t xml:space="preserve"> </w:t>
      </w:r>
      <w:proofErr w:type="spellStart"/>
      <w:r>
        <w:rPr>
          <w:rFonts w:cs="David" w:hint="cs"/>
          <w:rtl/>
        </w:rPr>
        <w:t>היתה</w:t>
      </w:r>
      <w:proofErr w:type="spellEnd"/>
      <w:r>
        <w:rPr>
          <w:rFonts w:cs="David" w:hint="cs"/>
          <w:rtl/>
        </w:rPr>
        <w:t xml:space="preserve"> איזושהי גישה של הבנת יתר, ואמרנו: קחו, לא במכסה, רק שיצוין היום המיוחד וכולם ייצאו נשכרים. </w:t>
      </w:r>
    </w:p>
    <w:p w14:paraId="7F9D9305" w14:textId="77777777" w:rsidR="005D38C8" w:rsidRDefault="005D38C8" w:rsidP="005D38C8">
      <w:pPr>
        <w:bidi/>
        <w:jc w:val="both"/>
        <w:rPr>
          <w:rFonts w:cs="David" w:hint="cs"/>
          <w:rtl/>
        </w:rPr>
      </w:pPr>
    </w:p>
    <w:p w14:paraId="5B1E2AD7"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F5E560B" w14:textId="77777777" w:rsidR="005D38C8" w:rsidRDefault="005D38C8" w:rsidP="005D38C8">
      <w:pPr>
        <w:bidi/>
        <w:jc w:val="both"/>
        <w:rPr>
          <w:rFonts w:cs="David" w:hint="cs"/>
          <w:u w:val="single"/>
          <w:rtl/>
        </w:rPr>
      </w:pPr>
    </w:p>
    <w:p w14:paraId="5117B8F7" w14:textId="77777777" w:rsidR="005D38C8" w:rsidRDefault="005D38C8" w:rsidP="005D38C8">
      <w:pPr>
        <w:bidi/>
        <w:jc w:val="both"/>
        <w:rPr>
          <w:rFonts w:cs="David" w:hint="cs"/>
          <w:rtl/>
        </w:rPr>
      </w:pPr>
      <w:r>
        <w:rPr>
          <w:rFonts w:cs="David" w:hint="cs"/>
          <w:rtl/>
        </w:rPr>
        <w:tab/>
        <w:t xml:space="preserve">את זה אנחנו מעגנים פה. </w:t>
      </w:r>
    </w:p>
    <w:p w14:paraId="161FB4D3" w14:textId="77777777" w:rsidR="005D38C8" w:rsidRDefault="005D38C8" w:rsidP="005D38C8">
      <w:pPr>
        <w:bidi/>
        <w:jc w:val="both"/>
        <w:rPr>
          <w:rFonts w:cs="David" w:hint="cs"/>
          <w:rtl/>
        </w:rPr>
      </w:pPr>
    </w:p>
    <w:p w14:paraId="5968B501" w14:textId="77777777" w:rsidR="005D38C8" w:rsidRDefault="005D38C8" w:rsidP="005D38C8">
      <w:pPr>
        <w:bidi/>
        <w:jc w:val="both"/>
        <w:rPr>
          <w:rFonts w:cs="David" w:hint="cs"/>
          <w:rtl/>
        </w:rPr>
      </w:pPr>
      <w:r>
        <w:rPr>
          <w:rFonts w:cs="David" w:hint="cs"/>
          <w:u w:val="single"/>
          <w:rtl/>
        </w:rPr>
        <w:t>תמר כנפו:</w:t>
      </w:r>
    </w:p>
    <w:p w14:paraId="20F4C39A" w14:textId="77777777" w:rsidR="005D38C8" w:rsidRDefault="005D38C8" w:rsidP="005D38C8">
      <w:pPr>
        <w:bidi/>
        <w:jc w:val="both"/>
        <w:rPr>
          <w:rFonts w:cs="David" w:hint="cs"/>
          <w:rtl/>
        </w:rPr>
      </w:pPr>
    </w:p>
    <w:p w14:paraId="6900B56C" w14:textId="77777777" w:rsidR="005D38C8" w:rsidRDefault="005D38C8" w:rsidP="005D38C8">
      <w:pPr>
        <w:bidi/>
        <w:jc w:val="both"/>
        <w:rPr>
          <w:rFonts w:cs="David" w:hint="cs"/>
          <w:rtl/>
        </w:rPr>
      </w:pPr>
      <w:r>
        <w:rPr>
          <w:rFonts w:cs="David" w:hint="cs"/>
          <w:rtl/>
        </w:rPr>
        <w:tab/>
        <w:t xml:space="preserve"> אחרי שדיברו, לא תמיד הצביעו על זה. </w:t>
      </w:r>
    </w:p>
    <w:p w14:paraId="5B3CDF34" w14:textId="77777777" w:rsidR="005D38C8" w:rsidRDefault="005D38C8" w:rsidP="005D38C8">
      <w:pPr>
        <w:bidi/>
        <w:jc w:val="both"/>
        <w:rPr>
          <w:rFonts w:cs="David" w:hint="cs"/>
          <w:rtl/>
        </w:rPr>
      </w:pPr>
    </w:p>
    <w:p w14:paraId="494BA81B"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67CE1F5" w14:textId="77777777" w:rsidR="005D38C8" w:rsidRDefault="005D38C8" w:rsidP="005D38C8">
      <w:pPr>
        <w:keepNext/>
        <w:bidi/>
        <w:jc w:val="both"/>
        <w:rPr>
          <w:rFonts w:cs="David" w:hint="cs"/>
          <w:u w:val="single"/>
          <w:rtl/>
        </w:rPr>
      </w:pPr>
    </w:p>
    <w:p w14:paraId="2FF55F27" w14:textId="77777777" w:rsidR="005D38C8" w:rsidRPr="00EC7693" w:rsidRDefault="005D38C8" w:rsidP="005D38C8">
      <w:pPr>
        <w:keepNext/>
        <w:bidi/>
        <w:jc w:val="both"/>
        <w:rPr>
          <w:rFonts w:cs="David" w:hint="cs"/>
          <w:rtl/>
        </w:rPr>
      </w:pPr>
      <w:r>
        <w:rPr>
          <w:rFonts w:cs="David" w:hint="cs"/>
          <w:rtl/>
        </w:rPr>
        <w:tab/>
        <w:t xml:space="preserve">נכון. חבר הכנסת יכול לוותר על ההצבעה. </w:t>
      </w:r>
    </w:p>
    <w:p w14:paraId="73502B6A" w14:textId="77777777" w:rsidR="005D38C8" w:rsidRDefault="005D38C8" w:rsidP="005D38C8">
      <w:pPr>
        <w:keepNext/>
        <w:bidi/>
        <w:jc w:val="both"/>
        <w:rPr>
          <w:rFonts w:cs="David" w:hint="cs"/>
          <w:u w:val="single"/>
          <w:rtl/>
        </w:rPr>
      </w:pPr>
    </w:p>
    <w:p w14:paraId="659E6FF3"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0A39B398" w14:textId="77777777" w:rsidR="005D38C8" w:rsidRDefault="005D38C8" w:rsidP="005D38C8">
      <w:pPr>
        <w:bidi/>
        <w:jc w:val="both"/>
        <w:rPr>
          <w:rFonts w:cs="David" w:hint="cs"/>
          <w:rtl/>
        </w:rPr>
      </w:pPr>
    </w:p>
    <w:p w14:paraId="62AB7A6D" w14:textId="77777777" w:rsidR="005D38C8" w:rsidRDefault="005D38C8" w:rsidP="005D38C8">
      <w:pPr>
        <w:bidi/>
        <w:jc w:val="both"/>
        <w:rPr>
          <w:rFonts w:cs="David" w:hint="cs"/>
          <w:rtl/>
        </w:rPr>
      </w:pPr>
      <w:r>
        <w:rPr>
          <w:rFonts w:cs="David" w:hint="cs"/>
          <w:rtl/>
        </w:rPr>
        <w:tab/>
        <w:t xml:space="preserve"> נכון, אם הוא מסתפק בתשובת השר, אין הצבעה. כך היה בשבוע שעבר.  </w:t>
      </w:r>
    </w:p>
    <w:p w14:paraId="678487E1" w14:textId="77777777" w:rsidR="005D38C8" w:rsidRDefault="005D38C8" w:rsidP="005D38C8">
      <w:pPr>
        <w:bidi/>
        <w:jc w:val="both"/>
        <w:rPr>
          <w:rFonts w:cs="David" w:hint="cs"/>
          <w:rtl/>
        </w:rPr>
      </w:pPr>
    </w:p>
    <w:p w14:paraId="625DAC3C" w14:textId="77777777" w:rsidR="005D38C8" w:rsidRDefault="005D38C8" w:rsidP="005D38C8">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EA57069" w14:textId="77777777" w:rsidR="005D38C8" w:rsidRDefault="005D38C8" w:rsidP="005D38C8">
      <w:pPr>
        <w:keepNext/>
        <w:bidi/>
        <w:jc w:val="both"/>
        <w:rPr>
          <w:rFonts w:cs="David" w:hint="cs"/>
          <w:rtl/>
        </w:rPr>
      </w:pPr>
    </w:p>
    <w:p w14:paraId="6BD63439" w14:textId="77777777" w:rsidR="005D38C8" w:rsidRDefault="005D38C8" w:rsidP="005D38C8">
      <w:pPr>
        <w:bidi/>
        <w:jc w:val="both"/>
        <w:rPr>
          <w:rFonts w:cs="David" w:hint="cs"/>
          <w:rtl/>
        </w:rPr>
      </w:pPr>
      <w:r>
        <w:rPr>
          <w:rFonts w:cs="David" w:hint="cs"/>
          <w:rtl/>
        </w:rPr>
        <w:tab/>
        <w:t xml:space="preserve">זאת לא בעיה. מנגנון כזה קיים. המנגנון של הסתפקות בתשובת השר קיים. </w:t>
      </w:r>
    </w:p>
    <w:p w14:paraId="139E64DF" w14:textId="77777777" w:rsidR="005D38C8" w:rsidRDefault="005D38C8" w:rsidP="005D38C8">
      <w:pPr>
        <w:bidi/>
        <w:jc w:val="both"/>
        <w:rPr>
          <w:rFonts w:cs="David" w:hint="cs"/>
          <w:rtl/>
        </w:rPr>
      </w:pPr>
    </w:p>
    <w:p w14:paraId="3E9083B9" w14:textId="77777777" w:rsidR="005D38C8" w:rsidRPr="00A044D1" w:rsidRDefault="005D38C8" w:rsidP="005D38C8">
      <w:pPr>
        <w:bidi/>
        <w:jc w:val="both"/>
        <w:rPr>
          <w:rFonts w:cs="David" w:hint="cs"/>
          <w:rtl/>
        </w:rPr>
      </w:pPr>
      <w:r w:rsidRPr="00A044D1">
        <w:rPr>
          <w:rFonts w:cs="David" w:hint="cs"/>
          <w:u w:val="single"/>
          <w:rtl/>
        </w:rPr>
        <w:t>ארבל אסטרחן:</w:t>
      </w:r>
    </w:p>
    <w:p w14:paraId="491A1956" w14:textId="77777777" w:rsidR="005D38C8" w:rsidRDefault="005D38C8" w:rsidP="005D38C8">
      <w:pPr>
        <w:bidi/>
        <w:jc w:val="both"/>
        <w:rPr>
          <w:rFonts w:cs="David" w:hint="cs"/>
          <w:sz w:val="28"/>
          <w:szCs w:val="28"/>
          <w:rtl/>
        </w:rPr>
      </w:pPr>
    </w:p>
    <w:p w14:paraId="094ADCE0" w14:textId="77777777" w:rsidR="005D38C8" w:rsidRDefault="005D38C8" w:rsidP="005D38C8">
      <w:pPr>
        <w:bidi/>
        <w:jc w:val="both"/>
        <w:rPr>
          <w:rFonts w:cs="David" w:hint="cs"/>
          <w:rtl/>
        </w:rPr>
      </w:pPr>
      <w:r w:rsidRPr="00360DF4">
        <w:rPr>
          <w:rFonts w:cs="David" w:hint="cs"/>
          <w:rtl/>
        </w:rPr>
        <w:tab/>
      </w:r>
      <w:r>
        <w:rPr>
          <w:rFonts w:cs="David" w:hint="cs"/>
          <w:rtl/>
        </w:rPr>
        <w:t xml:space="preserve"> אם חבר הכנסת מסתפק בתשובת השר יש לו את האופציה הזאת ולא מצביעים. </w:t>
      </w:r>
    </w:p>
    <w:p w14:paraId="18082EAE" w14:textId="77777777" w:rsidR="005D38C8" w:rsidRDefault="005D38C8" w:rsidP="005D38C8">
      <w:pPr>
        <w:bidi/>
        <w:jc w:val="both"/>
        <w:rPr>
          <w:rFonts w:cs="David" w:hint="cs"/>
          <w:rtl/>
        </w:rPr>
      </w:pPr>
    </w:p>
    <w:p w14:paraId="0CF3909F"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76FFDB35" w14:textId="77777777" w:rsidR="005D38C8" w:rsidRDefault="005D38C8" w:rsidP="005D38C8">
      <w:pPr>
        <w:bidi/>
        <w:jc w:val="both"/>
        <w:rPr>
          <w:rFonts w:cs="David" w:hint="cs"/>
          <w:rtl/>
        </w:rPr>
      </w:pPr>
    </w:p>
    <w:p w14:paraId="508969FA" w14:textId="77777777" w:rsidR="005D38C8" w:rsidRDefault="005D38C8" w:rsidP="005D38C8">
      <w:pPr>
        <w:bidi/>
        <w:jc w:val="both"/>
        <w:rPr>
          <w:rFonts w:cs="David" w:hint="cs"/>
          <w:rtl/>
        </w:rPr>
      </w:pPr>
      <w:r>
        <w:rPr>
          <w:rFonts w:cs="David" w:hint="cs"/>
          <w:rtl/>
        </w:rPr>
        <w:tab/>
        <w:t xml:space="preserve">המשמעות היא שזה ירד מסדר היום. </w:t>
      </w:r>
    </w:p>
    <w:p w14:paraId="42B3810C" w14:textId="77777777" w:rsidR="005D38C8" w:rsidRDefault="005D38C8" w:rsidP="005D38C8">
      <w:pPr>
        <w:bidi/>
        <w:jc w:val="both"/>
        <w:rPr>
          <w:rFonts w:cs="David" w:hint="cs"/>
          <w:rtl/>
        </w:rPr>
      </w:pPr>
    </w:p>
    <w:p w14:paraId="7B6A9268" w14:textId="77777777" w:rsidR="005D38C8" w:rsidRPr="00A044D1" w:rsidRDefault="005D38C8" w:rsidP="005D38C8">
      <w:pPr>
        <w:bidi/>
        <w:jc w:val="both"/>
        <w:rPr>
          <w:rFonts w:cs="David" w:hint="cs"/>
          <w:rtl/>
        </w:rPr>
      </w:pPr>
      <w:r w:rsidRPr="00A044D1">
        <w:rPr>
          <w:rFonts w:cs="David" w:hint="cs"/>
          <w:u w:val="single"/>
          <w:rtl/>
        </w:rPr>
        <w:t>ארבל אסטרחן:</w:t>
      </w:r>
    </w:p>
    <w:p w14:paraId="427F92F2" w14:textId="77777777" w:rsidR="005D38C8" w:rsidRDefault="005D38C8" w:rsidP="005D38C8">
      <w:pPr>
        <w:bidi/>
        <w:jc w:val="both"/>
        <w:rPr>
          <w:rFonts w:cs="David" w:hint="cs"/>
          <w:sz w:val="28"/>
          <w:szCs w:val="28"/>
          <w:rtl/>
        </w:rPr>
      </w:pPr>
    </w:p>
    <w:p w14:paraId="33352ECC" w14:textId="77777777" w:rsidR="005D38C8" w:rsidRDefault="005D38C8" w:rsidP="005D38C8">
      <w:pPr>
        <w:bidi/>
        <w:jc w:val="both"/>
        <w:rPr>
          <w:rFonts w:cs="David" w:hint="cs"/>
          <w:rtl/>
        </w:rPr>
      </w:pPr>
      <w:r w:rsidRPr="00360DF4">
        <w:rPr>
          <w:rFonts w:cs="David" w:hint="cs"/>
          <w:rtl/>
        </w:rPr>
        <w:tab/>
      </w:r>
      <w:r>
        <w:rPr>
          <w:rFonts w:cs="David" w:hint="cs"/>
          <w:rtl/>
        </w:rPr>
        <w:t xml:space="preserve"> עוד שני דברים קטנים שאני רוצה לציין </w:t>
      </w:r>
      <w:r>
        <w:rPr>
          <w:rFonts w:cs="David"/>
          <w:rtl/>
        </w:rPr>
        <w:t>–</w:t>
      </w:r>
      <w:r>
        <w:rPr>
          <w:rFonts w:cs="David" w:hint="cs"/>
          <w:rtl/>
        </w:rPr>
        <w:t xml:space="preserve"> בסעיף 1|(א) "חבר הכנסת, שאינו שר או סגן שר רשאי להציע". זה גם מה שקורה בפועל וכאן זה כתוב במפורש. דבר נוסף, ב-1(ד), הסמכות של היושב ראש לשנות </w:t>
      </w:r>
      <w:r>
        <w:rPr>
          <w:rFonts w:cs="David"/>
          <w:rtl/>
        </w:rPr>
        <w:t>–</w:t>
      </w:r>
      <w:r>
        <w:rPr>
          <w:rFonts w:cs="David" w:hint="cs"/>
          <w:rtl/>
        </w:rPr>
        <w:t xml:space="preserve"> הציע בזמנו יושב ראש הוועדה שהוא רשאי לשנות יותר את ההצעה, אבל העירה לי דפנה שאין לנו הפרדה. אלה הדברים שהוכנסו מהישיבה הקודמת כך שסעיפים 1 ו-2 דיברנו עליהם והם כוללים את ההערות. </w:t>
      </w:r>
    </w:p>
    <w:p w14:paraId="1A511CA2" w14:textId="77777777" w:rsidR="005D38C8" w:rsidRDefault="005D38C8" w:rsidP="005D38C8">
      <w:pPr>
        <w:bidi/>
        <w:jc w:val="both"/>
        <w:rPr>
          <w:rFonts w:cs="David" w:hint="cs"/>
          <w:rtl/>
        </w:rPr>
      </w:pPr>
    </w:p>
    <w:p w14:paraId="34C42222" w14:textId="77777777" w:rsidR="005D38C8" w:rsidRDefault="005D38C8" w:rsidP="005D38C8">
      <w:pPr>
        <w:bidi/>
        <w:jc w:val="both"/>
        <w:rPr>
          <w:rFonts w:cs="David" w:hint="cs"/>
          <w:rtl/>
        </w:rPr>
      </w:pPr>
      <w:r>
        <w:rPr>
          <w:rFonts w:cs="David" w:hint="cs"/>
          <w:rtl/>
        </w:rPr>
        <w:tab/>
        <w:t xml:space="preserve">אנחנו עוברים לסעיף 3 שעניינו הצעה דחופה. דיברנו על כללים </w:t>
      </w:r>
      <w:r>
        <w:rPr>
          <w:rFonts w:cs="David"/>
          <w:rtl/>
        </w:rPr>
        <w:t>–</w:t>
      </w:r>
      <w:r>
        <w:rPr>
          <w:rFonts w:cs="David" w:hint="cs"/>
          <w:rtl/>
        </w:rPr>
        <w:t xml:space="preserve"> מה זה הצעה לסדר היום, איך מגישים, איך מתנהל הדיון ואיך מצביעים. סעיף 3 יאמר כך:"(א) חבר הכנסת רשאי לבקש מנשיאות הכנסת לאשר כי הצעה לסדר היום שהגיש תידון כהצעה דחופה לסדר היום. (להלן </w:t>
      </w:r>
      <w:r>
        <w:rPr>
          <w:rFonts w:cs="David"/>
          <w:rtl/>
        </w:rPr>
        <w:t>–</w:t>
      </w:r>
      <w:r>
        <w:rPr>
          <w:rFonts w:cs="David" w:hint="cs"/>
          <w:rtl/>
        </w:rPr>
        <w:t xml:space="preserve"> הצעה דחופה). חבר הכנסת לא יגיש יותר מהצעה דחופה אחת בשבוע". כשאומרים שזאת הצעה לסדר היום שתידון כדחופה, ברור שחלים עליה הכללים במובן זה שהיושב ראש צריך לאשר אותה או יכול לא לאשר. </w:t>
      </w:r>
    </w:p>
    <w:p w14:paraId="635E3D6E" w14:textId="77777777" w:rsidR="005D38C8" w:rsidRDefault="005D38C8" w:rsidP="005D38C8">
      <w:pPr>
        <w:bidi/>
        <w:jc w:val="both"/>
        <w:rPr>
          <w:rFonts w:cs="David" w:hint="cs"/>
          <w:rtl/>
        </w:rPr>
      </w:pPr>
    </w:p>
    <w:p w14:paraId="31677EF3" w14:textId="77777777" w:rsidR="005D38C8" w:rsidRDefault="005D38C8" w:rsidP="005D38C8">
      <w:pPr>
        <w:bidi/>
        <w:jc w:val="both"/>
        <w:rPr>
          <w:rFonts w:cs="David" w:hint="cs"/>
          <w:rtl/>
        </w:rPr>
      </w:pPr>
      <w:r>
        <w:rPr>
          <w:rFonts w:cs="David" w:hint="cs"/>
          <w:rtl/>
        </w:rPr>
        <w:t xml:space="preserve">"על הצעה דחופה יחולו הוראות פרק זה בשינויים המחויבים ובשינויים אלה: </w:t>
      </w:r>
    </w:p>
    <w:p w14:paraId="6A7E0FE2" w14:textId="77777777" w:rsidR="005D38C8" w:rsidRDefault="005D38C8" w:rsidP="005D38C8">
      <w:pPr>
        <w:bidi/>
        <w:jc w:val="both"/>
        <w:rPr>
          <w:rFonts w:cs="David" w:hint="cs"/>
          <w:rtl/>
        </w:rPr>
      </w:pPr>
    </w:p>
    <w:p w14:paraId="0134489E" w14:textId="77777777" w:rsidR="005D38C8" w:rsidRDefault="005D38C8" w:rsidP="005D38C8">
      <w:pPr>
        <w:bidi/>
        <w:ind w:firstLine="720"/>
        <w:jc w:val="both"/>
        <w:rPr>
          <w:rFonts w:cs="David" w:hint="cs"/>
          <w:rtl/>
        </w:rPr>
      </w:pPr>
      <w:r>
        <w:rPr>
          <w:rFonts w:cs="David" w:hint="cs"/>
          <w:rtl/>
        </w:rPr>
        <w:t xml:space="preserve">(1) היא לא תבוא במניין ההצעות. </w:t>
      </w:r>
    </w:p>
    <w:p w14:paraId="4DD27E02" w14:textId="77777777" w:rsidR="005D38C8" w:rsidRDefault="005D38C8" w:rsidP="005D38C8">
      <w:pPr>
        <w:bidi/>
        <w:jc w:val="both"/>
        <w:rPr>
          <w:rFonts w:cs="David" w:hint="cs"/>
          <w:rtl/>
        </w:rPr>
      </w:pPr>
    </w:p>
    <w:p w14:paraId="1F38FDCD" w14:textId="77777777" w:rsidR="005D38C8" w:rsidRDefault="005D38C8" w:rsidP="005D38C8">
      <w:pPr>
        <w:bidi/>
        <w:ind w:firstLine="720"/>
        <w:jc w:val="both"/>
        <w:rPr>
          <w:rFonts w:cs="David" w:hint="cs"/>
          <w:rtl/>
        </w:rPr>
      </w:pPr>
      <w:r>
        <w:rPr>
          <w:rFonts w:cs="David" w:hint="cs"/>
          <w:rtl/>
        </w:rPr>
        <w:t xml:space="preserve">(2) מסגרת הזמן להנמקתה לא תעלה על שלוש דקות". בסעיף 2(א) אמרנו עשר דקות לגבי הצעה רגילה. </w:t>
      </w:r>
    </w:p>
    <w:p w14:paraId="686D7611" w14:textId="77777777" w:rsidR="005D38C8" w:rsidRDefault="005D38C8" w:rsidP="005D38C8">
      <w:pPr>
        <w:bidi/>
        <w:jc w:val="both"/>
        <w:rPr>
          <w:rFonts w:cs="David" w:hint="cs"/>
          <w:rtl/>
        </w:rPr>
      </w:pPr>
    </w:p>
    <w:p w14:paraId="4A5746C9" w14:textId="77777777" w:rsidR="005D38C8" w:rsidRDefault="005D38C8" w:rsidP="005D38C8">
      <w:pPr>
        <w:bidi/>
        <w:jc w:val="both"/>
        <w:rPr>
          <w:rFonts w:cs="David" w:hint="cs"/>
          <w:rtl/>
        </w:rPr>
      </w:pPr>
      <w:r>
        <w:rPr>
          <w:rFonts w:cs="David" w:hint="cs"/>
          <w:rtl/>
        </w:rPr>
        <w:t xml:space="preserve"> </w:t>
      </w:r>
      <w:r>
        <w:rPr>
          <w:rFonts w:cs="David" w:hint="cs"/>
          <w:rtl/>
        </w:rPr>
        <w:tab/>
        <w:t xml:space="preserve">(ג) הצעה דחופה תידון בכנסת בשבוע שבו הוגשה ובמועד שתקבע נשיאות הכנסת, אלא אם כן החליטה הנשיאות, לבקשת המציע, לדחות את הדיון בשבוע אחד". זה גם קיים היום ואין סמכות לנשיאות מטעמה להגיד: אנחנו מאשרים לשבוע הבא. היא יכולה לא לאשר. אולי זה צריך להיות בהסכמת המציע. </w:t>
      </w:r>
    </w:p>
    <w:p w14:paraId="11437A58" w14:textId="77777777" w:rsidR="005D38C8" w:rsidRDefault="005D38C8" w:rsidP="005D38C8">
      <w:pPr>
        <w:bidi/>
        <w:ind w:firstLine="720"/>
        <w:jc w:val="both"/>
        <w:rPr>
          <w:rFonts w:cs="David" w:hint="cs"/>
          <w:rtl/>
        </w:rPr>
      </w:pPr>
    </w:p>
    <w:p w14:paraId="64B935F8"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3058472F" w14:textId="77777777" w:rsidR="005D38C8" w:rsidRDefault="005D38C8" w:rsidP="005D38C8">
      <w:pPr>
        <w:bidi/>
        <w:jc w:val="both"/>
        <w:rPr>
          <w:rFonts w:cs="David" w:hint="cs"/>
          <w:rtl/>
        </w:rPr>
      </w:pPr>
    </w:p>
    <w:p w14:paraId="45AF929E" w14:textId="77777777" w:rsidR="005D38C8" w:rsidRDefault="005D38C8" w:rsidP="005D38C8">
      <w:pPr>
        <w:bidi/>
        <w:ind w:firstLine="720"/>
        <w:jc w:val="both"/>
        <w:rPr>
          <w:rFonts w:cs="David" w:hint="cs"/>
          <w:rtl/>
        </w:rPr>
      </w:pPr>
      <w:r>
        <w:rPr>
          <w:rFonts w:cs="David" w:hint="cs"/>
          <w:rtl/>
        </w:rPr>
        <w:t xml:space="preserve">לפעמים יש </w:t>
      </w:r>
      <w:proofErr w:type="spellStart"/>
      <w:r>
        <w:rPr>
          <w:rFonts w:cs="David" w:hint="cs"/>
          <w:rtl/>
        </w:rPr>
        <w:t>דינמיקה</w:t>
      </w:r>
      <w:proofErr w:type="spellEnd"/>
      <w:r>
        <w:rPr>
          <w:rFonts w:cs="David" w:hint="cs"/>
          <w:rtl/>
        </w:rPr>
        <w:t xml:space="preserve"> בנשיאות כשהנושא מאד חשוב, אי אפשר לא לאשר אותו, אבל המשנה למזכיר הממשלה אומר: דעו לכם, השר לא בארץ, אני יודע שלא יוכל להשיב. זה קורה לא מעט. מבחינת ההצהרה של הנשיאות אנחנו מאשרים את הנושא ואנחנו מבינים שהשר שיוכל להשיב יהיה רק בשבוע הבא. זה כן קורה. </w:t>
      </w:r>
    </w:p>
    <w:p w14:paraId="7B98883E" w14:textId="77777777" w:rsidR="005D38C8" w:rsidRDefault="005D38C8" w:rsidP="005D38C8">
      <w:pPr>
        <w:bidi/>
        <w:ind w:firstLine="720"/>
        <w:jc w:val="both"/>
        <w:rPr>
          <w:rFonts w:cs="David" w:hint="cs"/>
          <w:rtl/>
        </w:rPr>
      </w:pPr>
    </w:p>
    <w:p w14:paraId="25AFB25A" w14:textId="77777777" w:rsidR="005D38C8" w:rsidRDefault="005D38C8" w:rsidP="005D38C8">
      <w:pPr>
        <w:bidi/>
        <w:jc w:val="both"/>
        <w:rPr>
          <w:rFonts w:cs="David" w:hint="cs"/>
          <w:u w:val="single"/>
          <w:rtl/>
        </w:rPr>
      </w:pPr>
      <w:r w:rsidRPr="00A044D1">
        <w:rPr>
          <w:rFonts w:cs="David" w:hint="cs"/>
          <w:u w:val="single"/>
          <w:rtl/>
        </w:rPr>
        <w:t>ארבל אסטרחן:</w:t>
      </w:r>
    </w:p>
    <w:p w14:paraId="6059FC09" w14:textId="77777777" w:rsidR="005D38C8" w:rsidRDefault="005D38C8" w:rsidP="005D38C8">
      <w:pPr>
        <w:bidi/>
        <w:jc w:val="both"/>
        <w:rPr>
          <w:rFonts w:cs="David" w:hint="cs"/>
          <w:u w:val="single"/>
          <w:rtl/>
        </w:rPr>
      </w:pPr>
    </w:p>
    <w:p w14:paraId="7726E133" w14:textId="77777777" w:rsidR="005D38C8" w:rsidRPr="00EC7693" w:rsidRDefault="005D38C8" w:rsidP="005D38C8">
      <w:pPr>
        <w:bidi/>
        <w:jc w:val="both"/>
        <w:rPr>
          <w:rFonts w:cs="David" w:hint="cs"/>
          <w:rtl/>
        </w:rPr>
      </w:pPr>
      <w:r>
        <w:rPr>
          <w:rFonts w:cs="David" w:hint="cs"/>
          <w:rtl/>
        </w:rPr>
        <w:tab/>
        <w:t>אתם שואלים את חבר הכנסת אם הוא מסכים?</w:t>
      </w:r>
    </w:p>
    <w:p w14:paraId="299A4C01" w14:textId="77777777" w:rsidR="005D38C8" w:rsidRDefault="005D38C8" w:rsidP="005D38C8">
      <w:pPr>
        <w:bidi/>
        <w:jc w:val="both"/>
        <w:rPr>
          <w:rFonts w:cs="David" w:hint="cs"/>
          <w:sz w:val="28"/>
          <w:szCs w:val="28"/>
          <w:rtl/>
        </w:rPr>
      </w:pPr>
    </w:p>
    <w:p w14:paraId="1F627A30" w14:textId="77777777" w:rsidR="005D38C8" w:rsidRPr="00E03C2C" w:rsidRDefault="005D38C8" w:rsidP="005D38C8">
      <w:pPr>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1FF64347" w14:textId="77777777" w:rsidR="005D38C8" w:rsidRDefault="005D38C8" w:rsidP="005D38C8">
      <w:pPr>
        <w:bidi/>
        <w:jc w:val="both"/>
        <w:rPr>
          <w:rFonts w:cs="David" w:hint="cs"/>
          <w:rtl/>
        </w:rPr>
      </w:pPr>
    </w:p>
    <w:p w14:paraId="457FCB57" w14:textId="77777777" w:rsidR="005D38C8" w:rsidRDefault="005D38C8" w:rsidP="005D38C8">
      <w:pPr>
        <w:bidi/>
        <w:jc w:val="both"/>
        <w:rPr>
          <w:rFonts w:cs="David" w:hint="cs"/>
          <w:rtl/>
        </w:rPr>
      </w:pPr>
      <w:r>
        <w:rPr>
          <w:rFonts w:cs="David" w:hint="cs"/>
          <w:rtl/>
        </w:rPr>
        <w:tab/>
        <w:t xml:space="preserve"> לא, אבל אנחנו אומרים זה לא יהיה נאה לנושא מסוים שהנשיאות כאילו התעלמה ממנו ואנחנו לא מאשרים רק בגלל שאנחנו יודעים שהשר לא יוכל לתת תשובה. </w:t>
      </w:r>
    </w:p>
    <w:p w14:paraId="52A8AC8F" w14:textId="77777777" w:rsidR="005D38C8" w:rsidRDefault="005D38C8" w:rsidP="005D38C8">
      <w:pPr>
        <w:bidi/>
        <w:jc w:val="both"/>
        <w:rPr>
          <w:rFonts w:cs="David" w:hint="cs"/>
          <w:rtl/>
        </w:rPr>
      </w:pPr>
    </w:p>
    <w:p w14:paraId="2BF0CFA1" w14:textId="77777777" w:rsidR="005D38C8" w:rsidRPr="00A044D1" w:rsidRDefault="005D38C8" w:rsidP="005D38C8">
      <w:pPr>
        <w:bidi/>
        <w:jc w:val="both"/>
        <w:rPr>
          <w:rFonts w:cs="David" w:hint="cs"/>
          <w:rtl/>
        </w:rPr>
      </w:pPr>
      <w:r w:rsidRPr="00A044D1">
        <w:rPr>
          <w:rFonts w:cs="David" w:hint="cs"/>
          <w:u w:val="single"/>
          <w:rtl/>
        </w:rPr>
        <w:t>ארבל אסטרחן:</w:t>
      </w:r>
    </w:p>
    <w:p w14:paraId="505A199F" w14:textId="77777777" w:rsidR="005D38C8" w:rsidRDefault="005D38C8" w:rsidP="005D38C8">
      <w:pPr>
        <w:bidi/>
        <w:jc w:val="both"/>
        <w:rPr>
          <w:rFonts w:cs="David" w:hint="cs"/>
          <w:sz w:val="28"/>
          <w:szCs w:val="28"/>
          <w:rtl/>
        </w:rPr>
      </w:pPr>
    </w:p>
    <w:p w14:paraId="2B95C334" w14:textId="77777777" w:rsidR="005D38C8" w:rsidRDefault="005D38C8" w:rsidP="005D38C8">
      <w:pPr>
        <w:bidi/>
        <w:jc w:val="both"/>
        <w:rPr>
          <w:rFonts w:cs="David" w:hint="cs"/>
          <w:rtl/>
        </w:rPr>
      </w:pPr>
      <w:r w:rsidRPr="00360DF4">
        <w:rPr>
          <w:rFonts w:cs="David" w:hint="cs"/>
          <w:rtl/>
        </w:rPr>
        <w:tab/>
      </w:r>
      <w:r>
        <w:rPr>
          <w:rFonts w:cs="David" w:hint="cs"/>
          <w:rtl/>
        </w:rPr>
        <w:t xml:space="preserve">אפשר להוריד את בקשת המציע ולשנות בהסכמתו. </w:t>
      </w:r>
    </w:p>
    <w:p w14:paraId="2B6E5E96" w14:textId="77777777" w:rsidR="005D38C8" w:rsidRDefault="005D38C8" w:rsidP="005D38C8">
      <w:pPr>
        <w:bidi/>
        <w:jc w:val="both"/>
        <w:rPr>
          <w:rFonts w:cs="David" w:hint="cs"/>
          <w:rtl/>
        </w:rPr>
      </w:pPr>
    </w:p>
    <w:p w14:paraId="442F58EA"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772DA3A" w14:textId="77777777" w:rsidR="005D38C8" w:rsidRDefault="005D38C8" w:rsidP="005D38C8">
      <w:pPr>
        <w:bidi/>
        <w:jc w:val="both"/>
        <w:rPr>
          <w:rFonts w:cs="David" w:hint="cs"/>
          <w:u w:val="single"/>
          <w:rtl/>
        </w:rPr>
      </w:pPr>
    </w:p>
    <w:p w14:paraId="3C2ADF60" w14:textId="77777777" w:rsidR="005D38C8" w:rsidRDefault="005D38C8" w:rsidP="005D38C8">
      <w:pPr>
        <w:bidi/>
        <w:jc w:val="both"/>
        <w:rPr>
          <w:rFonts w:cs="David" w:hint="cs"/>
          <w:rtl/>
        </w:rPr>
      </w:pPr>
      <w:r>
        <w:rPr>
          <w:rFonts w:cs="David" w:hint="cs"/>
          <w:rtl/>
        </w:rPr>
        <w:tab/>
        <w:t xml:space="preserve">לא. אני הייתי משאיר את זה אלא אם כן החליטה הנשיאות לדחות את הדיון בשבוע אחד. </w:t>
      </w:r>
    </w:p>
    <w:p w14:paraId="53C84CD3" w14:textId="77777777" w:rsidR="005D38C8" w:rsidRDefault="005D38C8" w:rsidP="005D38C8">
      <w:pPr>
        <w:bidi/>
        <w:jc w:val="both"/>
        <w:rPr>
          <w:rFonts w:cs="David" w:hint="cs"/>
          <w:rtl/>
        </w:rPr>
      </w:pPr>
    </w:p>
    <w:p w14:paraId="46382A85" w14:textId="77777777" w:rsidR="005D38C8" w:rsidRDefault="005D38C8" w:rsidP="005D38C8">
      <w:pPr>
        <w:pStyle w:val="BodyText"/>
        <w:rPr>
          <w:rFonts w:hint="cs"/>
          <w:u w:val="single"/>
          <w:rtl/>
        </w:rPr>
      </w:pPr>
      <w:r>
        <w:rPr>
          <w:rFonts w:hint="cs"/>
          <w:u w:val="single"/>
          <w:rtl/>
        </w:rPr>
        <w:t>ארבל אסטרחן:</w:t>
      </w:r>
    </w:p>
    <w:p w14:paraId="73C4116C" w14:textId="77777777" w:rsidR="005D38C8" w:rsidRDefault="005D38C8" w:rsidP="005D38C8">
      <w:pPr>
        <w:bidi/>
        <w:jc w:val="both"/>
        <w:rPr>
          <w:rFonts w:cs="David" w:hint="cs"/>
          <w:rtl/>
        </w:rPr>
      </w:pPr>
    </w:p>
    <w:p w14:paraId="43DD45A9" w14:textId="77777777" w:rsidR="005D38C8" w:rsidRPr="00EC7693" w:rsidRDefault="005D38C8" w:rsidP="005D38C8">
      <w:pPr>
        <w:bidi/>
        <w:jc w:val="both"/>
        <w:rPr>
          <w:rFonts w:cs="David" w:hint="cs"/>
          <w:rtl/>
        </w:rPr>
      </w:pPr>
      <w:r>
        <w:rPr>
          <w:rFonts w:cs="David" w:hint="cs"/>
          <w:rtl/>
        </w:rPr>
        <w:tab/>
        <w:t xml:space="preserve">הסמכות היא לדחות רק בשבוע. </w:t>
      </w:r>
    </w:p>
    <w:p w14:paraId="1AC62DC0" w14:textId="77777777" w:rsidR="005D38C8" w:rsidRDefault="005D38C8" w:rsidP="005D38C8">
      <w:pPr>
        <w:bidi/>
        <w:jc w:val="both"/>
        <w:rPr>
          <w:rFonts w:cs="David" w:hint="cs"/>
          <w:u w:val="single"/>
          <w:rtl/>
        </w:rPr>
      </w:pPr>
    </w:p>
    <w:p w14:paraId="3FD5F1EC" w14:textId="77777777" w:rsidR="005D38C8" w:rsidRDefault="005D38C8" w:rsidP="005D38C8">
      <w:pPr>
        <w:bidi/>
        <w:jc w:val="both"/>
        <w:rPr>
          <w:rFonts w:cs="David" w:hint="cs"/>
          <w:rtl/>
        </w:rPr>
      </w:pPr>
      <w:r>
        <w:rPr>
          <w:rFonts w:cs="David" w:hint="cs"/>
          <w:u w:val="single"/>
          <w:rtl/>
        </w:rPr>
        <w:t>אורי בנק:</w:t>
      </w:r>
    </w:p>
    <w:p w14:paraId="0DAEB60A" w14:textId="77777777" w:rsidR="005D38C8" w:rsidRDefault="005D38C8" w:rsidP="005D38C8">
      <w:pPr>
        <w:bidi/>
        <w:jc w:val="both"/>
        <w:rPr>
          <w:rFonts w:cs="David" w:hint="cs"/>
          <w:rtl/>
        </w:rPr>
      </w:pPr>
    </w:p>
    <w:p w14:paraId="028A662B" w14:textId="77777777" w:rsidR="005D38C8" w:rsidRPr="005D3EE3" w:rsidRDefault="005D38C8" w:rsidP="005D38C8">
      <w:pPr>
        <w:bidi/>
        <w:jc w:val="both"/>
        <w:rPr>
          <w:rFonts w:cs="David" w:hint="cs"/>
          <w:rtl/>
        </w:rPr>
      </w:pPr>
      <w:r>
        <w:rPr>
          <w:rFonts w:cs="David" w:hint="cs"/>
          <w:rtl/>
        </w:rPr>
        <w:tab/>
        <w:t xml:space="preserve">יש בעיה אם יש יותר ממציע אחד, כי לשון התקנון מתייחס לזה רק אם זה מציע בודד. </w:t>
      </w:r>
    </w:p>
    <w:p w14:paraId="127E2C82" w14:textId="77777777" w:rsidR="005D38C8" w:rsidRDefault="005D38C8" w:rsidP="005D38C8">
      <w:pPr>
        <w:bidi/>
        <w:jc w:val="both"/>
        <w:rPr>
          <w:rFonts w:cs="David" w:hint="cs"/>
          <w:rtl/>
        </w:rPr>
      </w:pPr>
    </w:p>
    <w:p w14:paraId="0D7E2324"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B16D121" w14:textId="77777777" w:rsidR="005D38C8" w:rsidRDefault="005D38C8" w:rsidP="005D38C8">
      <w:pPr>
        <w:keepNext/>
        <w:bidi/>
        <w:jc w:val="both"/>
        <w:rPr>
          <w:rFonts w:cs="David" w:hint="cs"/>
          <w:u w:val="single"/>
          <w:rtl/>
        </w:rPr>
      </w:pPr>
    </w:p>
    <w:p w14:paraId="7561A98A" w14:textId="77777777" w:rsidR="005D38C8" w:rsidRDefault="005D38C8" w:rsidP="005D38C8">
      <w:pPr>
        <w:keepNext/>
        <w:bidi/>
        <w:jc w:val="both"/>
        <w:rPr>
          <w:rFonts w:cs="David" w:hint="cs"/>
          <w:rtl/>
        </w:rPr>
      </w:pPr>
      <w:r>
        <w:rPr>
          <w:rFonts w:cs="David" w:hint="cs"/>
          <w:rtl/>
        </w:rPr>
        <w:tab/>
        <w:t xml:space="preserve">לכן אנחנו מורידים את זה. </w:t>
      </w:r>
    </w:p>
    <w:p w14:paraId="3EB20912" w14:textId="77777777" w:rsidR="005D38C8" w:rsidRDefault="005D38C8" w:rsidP="005D38C8">
      <w:pPr>
        <w:keepNext/>
        <w:bidi/>
        <w:jc w:val="both"/>
        <w:rPr>
          <w:rFonts w:cs="David" w:hint="cs"/>
          <w:rtl/>
        </w:rPr>
      </w:pPr>
    </w:p>
    <w:p w14:paraId="4F12CDC8" w14:textId="77777777" w:rsidR="005D38C8" w:rsidRDefault="005D38C8" w:rsidP="005D38C8">
      <w:pPr>
        <w:pStyle w:val="BodyText"/>
        <w:rPr>
          <w:rFonts w:hint="cs"/>
          <w:u w:val="single"/>
          <w:rtl/>
        </w:rPr>
      </w:pPr>
      <w:r>
        <w:rPr>
          <w:rFonts w:hint="cs"/>
          <w:u w:val="single"/>
          <w:rtl/>
        </w:rPr>
        <w:t>ארבל אסטרחן:</w:t>
      </w:r>
    </w:p>
    <w:p w14:paraId="1F6D4E1F" w14:textId="77777777" w:rsidR="005D38C8" w:rsidRDefault="005D38C8" w:rsidP="005D38C8">
      <w:pPr>
        <w:keepNext/>
        <w:bidi/>
        <w:jc w:val="both"/>
        <w:rPr>
          <w:rFonts w:cs="David" w:hint="cs"/>
          <w:rtl/>
        </w:rPr>
      </w:pPr>
    </w:p>
    <w:p w14:paraId="3F5AB448" w14:textId="77777777" w:rsidR="005D38C8" w:rsidRPr="00EC7693" w:rsidRDefault="005D38C8" w:rsidP="005D38C8">
      <w:pPr>
        <w:keepNext/>
        <w:bidi/>
        <w:jc w:val="both"/>
        <w:rPr>
          <w:rFonts w:cs="David" w:hint="cs"/>
          <w:rtl/>
        </w:rPr>
      </w:pPr>
      <w:r>
        <w:rPr>
          <w:rFonts w:cs="David" w:hint="cs"/>
          <w:rtl/>
        </w:rPr>
        <w:tab/>
        <w:t xml:space="preserve">המילים "לבקשת המציע" ירדו. </w:t>
      </w:r>
    </w:p>
    <w:p w14:paraId="15C310C4" w14:textId="77777777" w:rsidR="005D38C8" w:rsidRDefault="005D38C8" w:rsidP="005D38C8">
      <w:pPr>
        <w:keepNext/>
        <w:bidi/>
        <w:jc w:val="both"/>
        <w:rPr>
          <w:rFonts w:cs="David" w:hint="cs"/>
          <w:u w:val="single"/>
          <w:rtl/>
        </w:rPr>
      </w:pPr>
    </w:p>
    <w:p w14:paraId="7766E42D"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414C7C4C" w14:textId="77777777" w:rsidR="005D38C8" w:rsidRDefault="005D38C8" w:rsidP="005D38C8">
      <w:pPr>
        <w:keepNext/>
        <w:bidi/>
        <w:jc w:val="both"/>
        <w:rPr>
          <w:rFonts w:cs="David" w:hint="cs"/>
          <w:rtl/>
        </w:rPr>
      </w:pPr>
    </w:p>
    <w:p w14:paraId="2E494375" w14:textId="77777777" w:rsidR="005D38C8" w:rsidRDefault="005D38C8" w:rsidP="005D38C8">
      <w:pPr>
        <w:bidi/>
        <w:jc w:val="both"/>
        <w:rPr>
          <w:rFonts w:cs="David" w:hint="cs"/>
          <w:rtl/>
        </w:rPr>
      </w:pPr>
      <w:r>
        <w:rPr>
          <w:rFonts w:cs="David" w:hint="cs"/>
          <w:rtl/>
        </w:rPr>
        <w:tab/>
        <w:t>לא מתחשבים בכלל במציע?</w:t>
      </w:r>
    </w:p>
    <w:p w14:paraId="4BAD9CCB" w14:textId="77777777" w:rsidR="005D38C8" w:rsidRDefault="005D38C8" w:rsidP="005D38C8">
      <w:pPr>
        <w:bidi/>
        <w:jc w:val="both"/>
        <w:rPr>
          <w:rFonts w:cs="David" w:hint="cs"/>
          <w:rtl/>
        </w:rPr>
      </w:pPr>
    </w:p>
    <w:p w14:paraId="5E6507EA" w14:textId="77777777" w:rsidR="005D38C8" w:rsidRDefault="005D38C8" w:rsidP="005D38C8">
      <w:pPr>
        <w:keepNext/>
        <w:keepLines/>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4ED729F" w14:textId="77777777" w:rsidR="005D38C8" w:rsidRDefault="005D38C8" w:rsidP="005D38C8">
      <w:pPr>
        <w:keepLines/>
        <w:bidi/>
        <w:jc w:val="both"/>
        <w:rPr>
          <w:rFonts w:cs="David" w:hint="cs"/>
          <w:rtl/>
        </w:rPr>
      </w:pPr>
    </w:p>
    <w:p w14:paraId="04533D12" w14:textId="77777777" w:rsidR="005D38C8" w:rsidRDefault="005D38C8" w:rsidP="005D38C8">
      <w:pPr>
        <w:keepLines/>
        <w:bidi/>
        <w:jc w:val="both"/>
        <w:rPr>
          <w:rFonts w:cs="David" w:hint="cs"/>
          <w:rtl/>
        </w:rPr>
      </w:pPr>
      <w:r>
        <w:rPr>
          <w:rFonts w:cs="David" w:hint="cs"/>
          <w:rtl/>
        </w:rPr>
        <w:tab/>
        <w:t>לא. הנשיאות יכולה להחליט שהיא מאשרת או לא מאשרת. באה הנשיאות, אבל אומרת לו: אנחנו מאשרים, אבל בנסיבות האלה זה ידון בשבוע הבא. יבוא השבוע ויגיד: אני מושך את בקשתי, משך. הוא לא יכול תמיד לכפות עליהם את זה.</w:t>
      </w:r>
    </w:p>
    <w:p w14:paraId="085A7FF5" w14:textId="77777777" w:rsidR="005D38C8" w:rsidRDefault="005D38C8" w:rsidP="005D38C8">
      <w:pPr>
        <w:bidi/>
        <w:jc w:val="both"/>
        <w:rPr>
          <w:rFonts w:cs="David" w:hint="cs"/>
          <w:rtl/>
        </w:rPr>
      </w:pPr>
    </w:p>
    <w:p w14:paraId="12EB981F" w14:textId="77777777" w:rsidR="005D38C8" w:rsidRDefault="005D38C8" w:rsidP="005D38C8">
      <w:pPr>
        <w:bidi/>
        <w:jc w:val="both"/>
        <w:rPr>
          <w:rFonts w:cs="David" w:hint="cs"/>
          <w:rtl/>
        </w:rPr>
      </w:pPr>
      <w:r>
        <w:rPr>
          <w:rFonts w:cs="David" w:hint="cs"/>
          <w:u w:val="single"/>
          <w:rtl/>
        </w:rPr>
        <w:t>תמר כנפו:</w:t>
      </w:r>
    </w:p>
    <w:p w14:paraId="7337A6FD" w14:textId="77777777" w:rsidR="005D38C8" w:rsidRDefault="005D38C8" w:rsidP="005D38C8">
      <w:pPr>
        <w:bidi/>
        <w:jc w:val="both"/>
        <w:rPr>
          <w:rFonts w:cs="David" w:hint="cs"/>
          <w:rtl/>
        </w:rPr>
      </w:pPr>
    </w:p>
    <w:p w14:paraId="390E2DEC" w14:textId="77777777" w:rsidR="005D38C8" w:rsidRDefault="005D38C8" w:rsidP="005D38C8">
      <w:pPr>
        <w:bidi/>
        <w:jc w:val="both"/>
        <w:rPr>
          <w:rFonts w:cs="David" w:hint="cs"/>
          <w:rtl/>
        </w:rPr>
      </w:pPr>
      <w:r>
        <w:rPr>
          <w:rFonts w:cs="David" w:hint="cs"/>
          <w:rtl/>
        </w:rPr>
        <w:tab/>
        <w:t xml:space="preserve">יש שר מקשר. </w:t>
      </w:r>
    </w:p>
    <w:p w14:paraId="700493DE"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AA9A361" w14:textId="77777777" w:rsidR="005D38C8" w:rsidRDefault="005D38C8" w:rsidP="005D38C8">
      <w:pPr>
        <w:bidi/>
        <w:jc w:val="both"/>
        <w:rPr>
          <w:rFonts w:cs="David" w:hint="cs"/>
          <w:rtl/>
        </w:rPr>
      </w:pPr>
    </w:p>
    <w:p w14:paraId="58EDCAA1" w14:textId="77777777" w:rsidR="005D38C8" w:rsidRDefault="005D38C8" w:rsidP="005D38C8">
      <w:pPr>
        <w:bidi/>
        <w:jc w:val="both"/>
        <w:rPr>
          <w:rFonts w:cs="David" w:hint="cs"/>
          <w:rtl/>
        </w:rPr>
      </w:pPr>
      <w:r>
        <w:rPr>
          <w:rFonts w:cs="David" w:hint="cs"/>
          <w:rtl/>
        </w:rPr>
        <w:tab/>
        <w:t xml:space="preserve">אבל יש להם תמיד את היכולת לא לאשר בכלל. </w:t>
      </w:r>
    </w:p>
    <w:p w14:paraId="35836F36" w14:textId="77777777" w:rsidR="005D38C8" w:rsidRDefault="005D38C8" w:rsidP="005D38C8">
      <w:pPr>
        <w:bidi/>
        <w:jc w:val="both"/>
        <w:rPr>
          <w:rFonts w:cs="David" w:hint="cs"/>
          <w:rtl/>
        </w:rPr>
      </w:pPr>
    </w:p>
    <w:p w14:paraId="0E4E339A"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691E4B46" w14:textId="77777777" w:rsidR="005D38C8" w:rsidRDefault="005D38C8" w:rsidP="005D38C8">
      <w:pPr>
        <w:keepNext/>
        <w:bidi/>
        <w:jc w:val="both"/>
        <w:rPr>
          <w:rFonts w:cs="David" w:hint="cs"/>
          <w:rtl/>
        </w:rPr>
      </w:pPr>
    </w:p>
    <w:p w14:paraId="4A3A9C56" w14:textId="77777777" w:rsidR="005D38C8" w:rsidRDefault="005D38C8" w:rsidP="005D38C8">
      <w:pPr>
        <w:bidi/>
        <w:jc w:val="both"/>
        <w:rPr>
          <w:rFonts w:cs="David" w:hint="cs"/>
          <w:rtl/>
        </w:rPr>
      </w:pPr>
      <w:r>
        <w:rPr>
          <w:rFonts w:cs="David" w:hint="cs"/>
          <w:rtl/>
        </w:rPr>
        <w:tab/>
        <w:t xml:space="preserve">שר החינוך היה בחו"ל, פנו אליו וביקשו שנדחה. זה נדחה לא בשבוע אחד, זה נדחה בשבועיים. </w:t>
      </w:r>
    </w:p>
    <w:p w14:paraId="458C7C43" w14:textId="77777777" w:rsidR="005D38C8" w:rsidRDefault="005D38C8" w:rsidP="005D38C8">
      <w:pPr>
        <w:bidi/>
        <w:jc w:val="both"/>
        <w:rPr>
          <w:rFonts w:cs="David" w:hint="cs"/>
          <w:rtl/>
        </w:rPr>
      </w:pPr>
    </w:p>
    <w:p w14:paraId="3987FB32"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30BC7360" w14:textId="77777777" w:rsidR="005D38C8" w:rsidRDefault="005D38C8" w:rsidP="005D38C8">
      <w:pPr>
        <w:bidi/>
        <w:jc w:val="both"/>
        <w:rPr>
          <w:rFonts w:cs="David" w:hint="cs"/>
          <w:rtl/>
        </w:rPr>
      </w:pPr>
    </w:p>
    <w:p w14:paraId="48A2E4EB" w14:textId="77777777" w:rsidR="005D38C8" w:rsidRDefault="005D38C8" w:rsidP="005D38C8">
      <w:pPr>
        <w:bidi/>
        <w:jc w:val="both"/>
        <w:rPr>
          <w:rFonts w:cs="David" w:hint="cs"/>
          <w:rtl/>
        </w:rPr>
      </w:pPr>
      <w:r>
        <w:rPr>
          <w:rFonts w:cs="David" w:hint="cs"/>
          <w:rtl/>
        </w:rPr>
        <w:tab/>
        <w:t xml:space="preserve">את מדברת על </w:t>
      </w:r>
      <w:proofErr w:type="spellStart"/>
      <w:r>
        <w:rPr>
          <w:rFonts w:cs="David" w:hint="cs"/>
          <w:rtl/>
        </w:rPr>
        <w:t>המיצ"ב</w:t>
      </w:r>
      <w:proofErr w:type="spellEnd"/>
      <w:r>
        <w:rPr>
          <w:rFonts w:cs="David" w:hint="cs"/>
          <w:rtl/>
        </w:rPr>
        <w:t xml:space="preserve">. </w:t>
      </w:r>
      <w:proofErr w:type="spellStart"/>
      <w:r>
        <w:rPr>
          <w:rFonts w:cs="David" w:hint="cs"/>
          <w:rtl/>
        </w:rPr>
        <w:t>המיצ"ב</w:t>
      </w:r>
      <w:proofErr w:type="spellEnd"/>
      <w:r>
        <w:rPr>
          <w:rFonts w:cs="David" w:hint="cs"/>
          <w:rtl/>
        </w:rPr>
        <w:t xml:space="preserve"> כשלעצמו לא היה נושא דחוף. אפשר היה גם להביא את זה יותר מאוחר. היה פרסום ולמרות שזה באמת חשוב לנו, אמרנו שאנחנו מאשרים. מזכירות הממשלה הודיעה ששר החינוך לא יהיה ואנחנו אמרנו: מאשרים, זה יבוא לדיון שבוע לאחר מכן. </w:t>
      </w:r>
    </w:p>
    <w:p w14:paraId="2C34EA4F" w14:textId="77777777" w:rsidR="005D38C8" w:rsidRDefault="005D38C8" w:rsidP="005D38C8">
      <w:pPr>
        <w:bidi/>
        <w:jc w:val="both"/>
        <w:rPr>
          <w:rFonts w:cs="David" w:hint="cs"/>
          <w:rtl/>
        </w:rPr>
      </w:pPr>
    </w:p>
    <w:p w14:paraId="050D9180"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749382D6" w14:textId="77777777" w:rsidR="005D38C8" w:rsidRDefault="005D38C8" w:rsidP="005D38C8">
      <w:pPr>
        <w:keepNext/>
        <w:bidi/>
        <w:jc w:val="both"/>
        <w:rPr>
          <w:rFonts w:cs="David" w:hint="cs"/>
          <w:rtl/>
        </w:rPr>
      </w:pPr>
    </w:p>
    <w:p w14:paraId="5A0F3371" w14:textId="77777777" w:rsidR="005D38C8" w:rsidRDefault="005D38C8" w:rsidP="005D38C8">
      <w:pPr>
        <w:bidi/>
        <w:jc w:val="both"/>
        <w:rPr>
          <w:rFonts w:cs="David" w:hint="cs"/>
          <w:rtl/>
        </w:rPr>
      </w:pPr>
      <w:r>
        <w:rPr>
          <w:rFonts w:cs="David" w:hint="cs"/>
          <w:rtl/>
        </w:rPr>
        <w:tab/>
        <w:t xml:space="preserve"> המציע היום בכלל לא יכול לבקש לדחות בשבוע?</w:t>
      </w:r>
    </w:p>
    <w:p w14:paraId="14355EE1" w14:textId="77777777" w:rsidR="005D38C8" w:rsidRDefault="005D38C8" w:rsidP="005D38C8">
      <w:pPr>
        <w:bidi/>
        <w:jc w:val="both"/>
        <w:rPr>
          <w:rFonts w:cs="David" w:hint="cs"/>
          <w:rtl/>
        </w:rPr>
      </w:pPr>
    </w:p>
    <w:p w14:paraId="5E8595A2" w14:textId="77777777" w:rsidR="005D38C8" w:rsidRDefault="005D38C8" w:rsidP="005D38C8">
      <w:pPr>
        <w:pStyle w:val="BodyText"/>
        <w:rPr>
          <w:rFonts w:hint="cs"/>
          <w:u w:val="single"/>
          <w:rtl/>
        </w:rPr>
      </w:pPr>
      <w:r>
        <w:rPr>
          <w:rFonts w:hint="cs"/>
          <w:u w:val="single"/>
          <w:rtl/>
        </w:rPr>
        <w:t>ארבל אסטרחן:</w:t>
      </w:r>
    </w:p>
    <w:p w14:paraId="45CA5506" w14:textId="77777777" w:rsidR="005D38C8" w:rsidRDefault="005D38C8" w:rsidP="005D38C8">
      <w:pPr>
        <w:keepNext/>
        <w:bidi/>
        <w:jc w:val="both"/>
        <w:rPr>
          <w:rFonts w:cs="David" w:hint="cs"/>
          <w:u w:val="single"/>
          <w:rtl/>
        </w:rPr>
      </w:pPr>
    </w:p>
    <w:p w14:paraId="7E2C939A" w14:textId="77777777" w:rsidR="005D38C8" w:rsidRPr="00EC7693" w:rsidRDefault="005D38C8" w:rsidP="005D38C8">
      <w:pPr>
        <w:keepNext/>
        <w:bidi/>
        <w:jc w:val="both"/>
        <w:rPr>
          <w:rFonts w:cs="David" w:hint="cs"/>
          <w:rtl/>
        </w:rPr>
      </w:pPr>
      <w:r>
        <w:rPr>
          <w:rFonts w:cs="David" w:hint="cs"/>
          <w:rtl/>
        </w:rPr>
        <w:tab/>
        <w:t xml:space="preserve">היום הוא יכול. </w:t>
      </w:r>
    </w:p>
    <w:p w14:paraId="0F2785A4" w14:textId="77777777" w:rsidR="005D38C8" w:rsidRDefault="005D38C8" w:rsidP="005D38C8">
      <w:pPr>
        <w:keepNext/>
        <w:bidi/>
        <w:jc w:val="both"/>
        <w:rPr>
          <w:rFonts w:cs="David" w:hint="cs"/>
          <w:u w:val="single"/>
          <w:rtl/>
        </w:rPr>
      </w:pPr>
    </w:p>
    <w:p w14:paraId="7A3EA071" w14:textId="77777777" w:rsidR="005D38C8" w:rsidRDefault="005D38C8" w:rsidP="005D38C8">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F9E1446" w14:textId="77777777" w:rsidR="005D38C8" w:rsidRDefault="005D38C8" w:rsidP="005D38C8">
      <w:pPr>
        <w:keepNext/>
        <w:bidi/>
        <w:jc w:val="both"/>
        <w:rPr>
          <w:rFonts w:cs="David" w:hint="cs"/>
          <w:rtl/>
        </w:rPr>
      </w:pPr>
    </w:p>
    <w:p w14:paraId="7E7C99C4" w14:textId="77777777" w:rsidR="005D38C8" w:rsidRDefault="005D38C8" w:rsidP="005D38C8">
      <w:pPr>
        <w:bidi/>
        <w:jc w:val="both"/>
        <w:rPr>
          <w:rFonts w:cs="David" w:hint="cs"/>
          <w:rtl/>
        </w:rPr>
      </w:pPr>
      <w:r>
        <w:rPr>
          <w:rFonts w:cs="David" w:hint="cs"/>
          <w:rtl/>
        </w:rPr>
        <w:tab/>
        <w:t xml:space="preserve">לבקש הוא יכול. אנחנו נותנים לנשיאות סמכות לדחות. אם המציע רוצה לדחות, הוא יבקש ויגיד לנשיאות: אנא עשו שימוש בסמכותכם לפי 3(ג) ותדחו לי את זה בשבוע. זאת לא בעיה. תמיד הוא יכול לפנות בבקשה לנשיאות שתפעיל את סמכותה לפי 3(ג) ותדחה. זה לא חוסם אותו מלבקש, אבל אני חושב </w:t>
      </w:r>
      <w:proofErr w:type="spellStart"/>
      <w:r>
        <w:rPr>
          <w:rFonts w:cs="David" w:hint="cs"/>
          <w:rtl/>
        </w:rPr>
        <w:t>שההגיון</w:t>
      </w:r>
      <w:proofErr w:type="spellEnd"/>
      <w:r>
        <w:rPr>
          <w:rFonts w:cs="David" w:hint="cs"/>
          <w:rtl/>
        </w:rPr>
        <w:t xml:space="preserve"> אומר: בואו ניתן לנשיאות לתת מרחב תמרון מסוים. זה נשמע סביר לגמרי. </w:t>
      </w:r>
    </w:p>
    <w:p w14:paraId="0D23FA54" w14:textId="77777777" w:rsidR="005D38C8" w:rsidRDefault="005D38C8" w:rsidP="005D38C8">
      <w:pPr>
        <w:bidi/>
        <w:jc w:val="both"/>
        <w:rPr>
          <w:rFonts w:cs="David" w:hint="cs"/>
          <w:rtl/>
        </w:rPr>
      </w:pPr>
    </w:p>
    <w:p w14:paraId="38472163"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1BD8A7A3" w14:textId="77777777" w:rsidR="005D38C8" w:rsidRDefault="005D38C8" w:rsidP="005D38C8">
      <w:pPr>
        <w:bidi/>
        <w:jc w:val="both"/>
        <w:rPr>
          <w:rFonts w:cs="David" w:hint="cs"/>
          <w:rtl/>
        </w:rPr>
      </w:pPr>
    </w:p>
    <w:p w14:paraId="61A3D56E" w14:textId="77777777" w:rsidR="005D38C8" w:rsidRDefault="005D38C8" w:rsidP="005D38C8">
      <w:pPr>
        <w:bidi/>
        <w:jc w:val="both"/>
        <w:rPr>
          <w:rFonts w:cs="David" w:hint="cs"/>
          <w:rtl/>
        </w:rPr>
      </w:pPr>
      <w:r>
        <w:rPr>
          <w:rFonts w:cs="David" w:hint="cs"/>
          <w:rtl/>
        </w:rPr>
        <w:tab/>
        <w:t>אחר כך אתה לא יכול להסביר למה לא אושר כי השר בחו"ל. יגידו: הכנסת התעלמה מהנושא הזה?</w:t>
      </w:r>
    </w:p>
    <w:p w14:paraId="653FC629" w14:textId="77777777" w:rsidR="005D38C8" w:rsidRDefault="005D38C8" w:rsidP="005D38C8">
      <w:pPr>
        <w:bidi/>
        <w:jc w:val="both"/>
        <w:rPr>
          <w:rFonts w:cs="David" w:hint="cs"/>
          <w:rtl/>
        </w:rPr>
      </w:pPr>
    </w:p>
    <w:p w14:paraId="5AA1EDA2"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126386C" w14:textId="77777777" w:rsidR="005D38C8" w:rsidRDefault="005D38C8" w:rsidP="005D38C8">
      <w:pPr>
        <w:bidi/>
        <w:jc w:val="both"/>
        <w:rPr>
          <w:rFonts w:cs="David" w:hint="cs"/>
          <w:u w:val="single"/>
          <w:rtl/>
        </w:rPr>
      </w:pPr>
    </w:p>
    <w:p w14:paraId="024F2F2D" w14:textId="77777777" w:rsidR="005D38C8" w:rsidRPr="00EC7693" w:rsidRDefault="005D38C8" w:rsidP="005D38C8">
      <w:pPr>
        <w:bidi/>
        <w:jc w:val="both"/>
        <w:rPr>
          <w:rFonts w:cs="David" w:hint="cs"/>
          <w:rtl/>
        </w:rPr>
      </w:pPr>
      <w:r>
        <w:rPr>
          <w:rFonts w:cs="David" w:hint="cs"/>
          <w:rtl/>
        </w:rPr>
        <w:tab/>
        <w:t xml:space="preserve">זה ברור לגמרי. זה סביר לחלוטין. </w:t>
      </w:r>
    </w:p>
    <w:p w14:paraId="32D17DB5" w14:textId="77777777" w:rsidR="005D38C8" w:rsidRDefault="005D38C8" w:rsidP="005D38C8">
      <w:pPr>
        <w:bidi/>
        <w:jc w:val="both"/>
        <w:rPr>
          <w:rFonts w:cs="David" w:hint="cs"/>
          <w:u w:val="single"/>
          <w:rtl/>
        </w:rPr>
      </w:pPr>
    </w:p>
    <w:p w14:paraId="29D0509D" w14:textId="77777777" w:rsidR="005D38C8" w:rsidRPr="00A044D1" w:rsidRDefault="005D38C8" w:rsidP="005D38C8">
      <w:pPr>
        <w:bidi/>
        <w:jc w:val="both"/>
        <w:rPr>
          <w:rFonts w:cs="David" w:hint="cs"/>
          <w:rtl/>
        </w:rPr>
      </w:pPr>
      <w:r w:rsidRPr="00A044D1">
        <w:rPr>
          <w:rFonts w:cs="David" w:hint="cs"/>
          <w:u w:val="single"/>
          <w:rtl/>
        </w:rPr>
        <w:t>ארבל אסטרחן:</w:t>
      </w:r>
    </w:p>
    <w:p w14:paraId="37B168EF" w14:textId="77777777" w:rsidR="005D38C8" w:rsidRDefault="005D38C8" w:rsidP="005D38C8">
      <w:pPr>
        <w:bidi/>
        <w:jc w:val="both"/>
        <w:rPr>
          <w:rFonts w:cs="David" w:hint="cs"/>
          <w:sz w:val="28"/>
          <w:szCs w:val="28"/>
          <w:rtl/>
        </w:rPr>
      </w:pPr>
    </w:p>
    <w:p w14:paraId="2C1360C2" w14:textId="77777777" w:rsidR="005D38C8" w:rsidRDefault="005D38C8" w:rsidP="005D38C8">
      <w:pPr>
        <w:bidi/>
        <w:jc w:val="both"/>
        <w:rPr>
          <w:rFonts w:cs="David" w:hint="cs"/>
          <w:rtl/>
        </w:rPr>
      </w:pPr>
      <w:r w:rsidRPr="00360DF4">
        <w:rPr>
          <w:rFonts w:cs="David" w:hint="cs"/>
          <w:rtl/>
        </w:rPr>
        <w:tab/>
      </w:r>
      <w:r>
        <w:rPr>
          <w:rFonts w:cs="David" w:hint="cs"/>
          <w:rtl/>
        </w:rPr>
        <w:t xml:space="preserve"> אם כך, ירדו המילים "לבקשת המציע".</w:t>
      </w:r>
    </w:p>
    <w:p w14:paraId="7E73B456" w14:textId="77777777" w:rsidR="005D38C8" w:rsidRDefault="005D38C8" w:rsidP="005D38C8">
      <w:pPr>
        <w:bidi/>
        <w:jc w:val="both"/>
        <w:rPr>
          <w:rFonts w:cs="David" w:hint="cs"/>
          <w:rtl/>
        </w:rPr>
      </w:pPr>
    </w:p>
    <w:p w14:paraId="37DA3A7C" w14:textId="77777777" w:rsidR="005D38C8" w:rsidRDefault="005D38C8" w:rsidP="005D38C8">
      <w:pPr>
        <w:bidi/>
        <w:jc w:val="both"/>
        <w:rPr>
          <w:rFonts w:cs="David" w:hint="cs"/>
          <w:rtl/>
        </w:rPr>
      </w:pPr>
      <w:r>
        <w:rPr>
          <w:rFonts w:cs="David" w:hint="cs"/>
          <w:u w:val="single"/>
          <w:rtl/>
        </w:rPr>
        <w:t>תמר כנפו:</w:t>
      </w:r>
    </w:p>
    <w:p w14:paraId="4A02689C" w14:textId="77777777" w:rsidR="005D38C8" w:rsidRDefault="005D38C8" w:rsidP="005D38C8">
      <w:pPr>
        <w:bidi/>
        <w:jc w:val="both"/>
        <w:rPr>
          <w:rFonts w:cs="David" w:hint="cs"/>
          <w:u w:val="single"/>
          <w:rtl/>
        </w:rPr>
      </w:pPr>
    </w:p>
    <w:p w14:paraId="59740009" w14:textId="77777777" w:rsidR="005D38C8" w:rsidRPr="00EC7693" w:rsidRDefault="005D38C8" w:rsidP="005D38C8">
      <w:pPr>
        <w:bidi/>
        <w:jc w:val="both"/>
        <w:rPr>
          <w:rFonts w:cs="David" w:hint="cs"/>
          <w:rtl/>
        </w:rPr>
      </w:pPr>
      <w:r>
        <w:rPr>
          <w:rFonts w:cs="David" w:hint="cs"/>
          <w:rtl/>
        </w:rPr>
        <w:tab/>
        <w:t xml:space="preserve">מצד שני, זה גם מצמצם את המכסה השבועית, כך שבמקום שמאשרים חמש הצעות, השבוע ידונו ארבע הצעות. </w:t>
      </w:r>
    </w:p>
    <w:p w14:paraId="52325187" w14:textId="77777777" w:rsidR="005D38C8" w:rsidRDefault="005D38C8" w:rsidP="005D38C8">
      <w:pPr>
        <w:bidi/>
        <w:jc w:val="both"/>
        <w:rPr>
          <w:rFonts w:cs="David" w:hint="cs"/>
          <w:u w:val="single"/>
          <w:rtl/>
        </w:rPr>
      </w:pPr>
    </w:p>
    <w:p w14:paraId="6F6E9656" w14:textId="77777777" w:rsidR="005D38C8" w:rsidRPr="00A044D1" w:rsidRDefault="005D38C8" w:rsidP="005D38C8">
      <w:pPr>
        <w:keepLines/>
        <w:bidi/>
        <w:jc w:val="both"/>
        <w:rPr>
          <w:rFonts w:cs="David" w:hint="cs"/>
          <w:rtl/>
        </w:rPr>
      </w:pPr>
      <w:r w:rsidRPr="00A044D1">
        <w:rPr>
          <w:rFonts w:cs="David" w:hint="cs"/>
          <w:u w:val="single"/>
          <w:rtl/>
        </w:rPr>
        <w:t>ארבל אסטרחן:</w:t>
      </w:r>
    </w:p>
    <w:p w14:paraId="008A4979" w14:textId="77777777" w:rsidR="005D38C8" w:rsidRDefault="005D38C8" w:rsidP="005D38C8">
      <w:pPr>
        <w:keepLines/>
        <w:bidi/>
        <w:jc w:val="both"/>
        <w:rPr>
          <w:rFonts w:cs="David" w:hint="cs"/>
          <w:sz w:val="28"/>
          <w:szCs w:val="28"/>
          <w:rtl/>
        </w:rPr>
      </w:pPr>
    </w:p>
    <w:p w14:paraId="54314D8B" w14:textId="77777777" w:rsidR="005D38C8" w:rsidRDefault="005D38C8" w:rsidP="005D38C8">
      <w:pPr>
        <w:keepLines/>
        <w:bidi/>
        <w:jc w:val="both"/>
        <w:rPr>
          <w:rFonts w:cs="David" w:hint="cs"/>
          <w:rtl/>
        </w:rPr>
      </w:pPr>
      <w:r w:rsidRPr="00360DF4">
        <w:rPr>
          <w:rFonts w:cs="David" w:hint="cs"/>
          <w:rtl/>
        </w:rPr>
        <w:tab/>
      </w:r>
      <w:r>
        <w:rPr>
          <w:rFonts w:cs="David" w:hint="cs"/>
          <w:rtl/>
        </w:rPr>
        <w:t xml:space="preserve"> זה בתוך החמש, אבל תכף נדבר על המספר כי אם אנחנו מעגנים אותו בתקנון, כבר לא יוכלו לסטות ממנו. "נשיאות הכנסת תאשר דיון בהצעה דחופה אם" </w:t>
      </w:r>
      <w:r>
        <w:rPr>
          <w:rFonts w:cs="David"/>
          <w:rtl/>
        </w:rPr>
        <w:t>–</w:t>
      </w:r>
      <w:r>
        <w:rPr>
          <w:rFonts w:cs="David" w:hint="cs"/>
          <w:rtl/>
        </w:rPr>
        <w:t xml:space="preserve"> מה הן העילות? כאן מוצע שינוי לבקשת יושב ראש הוועדה: "נושא ההצעה הוא בעל חשיבות או דחיפות מיוחדות".</w:t>
      </w:r>
    </w:p>
    <w:p w14:paraId="0278BC3F" w14:textId="77777777" w:rsidR="005D38C8" w:rsidRDefault="005D38C8" w:rsidP="005D38C8">
      <w:pPr>
        <w:bidi/>
        <w:jc w:val="both"/>
        <w:rPr>
          <w:rFonts w:cs="David" w:hint="cs"/>
          <w:rtl/>
        </w:rPr>
      </w:pPr>
    </w:p>
    <w:p w14:paraId="6CDA674B" w14:textId="77777777" w:rsidR="005D38C8" w:rsidRDefault="005D38C8" w:rsidP="005D38C8">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1B9A11C" w14:textId="77777777" w:rsidR="005D38C8" w:rsidRDefault="005D38C8" w:rsidP="005D38C8">
      <w:pPr>
        <w:keepNext/>
        <w:bidi/>
        <w:jc w:val="both"/>
        <w:rPr>
          <w:rFonts w:cs="David" w:hint="cs"/>
          <w:rtl/>
        </w:rPr>
      </w:pPr>
    </w:p>
    <w:p w14:paraId="19667921" w14:textId="77777777" w:rsidR="005D38C8" w:rsidRDefault="005D38C8" w:rsidP="005D38C8">
      <w:pPr>
        <w:bidi/>
        <w:jc w:val="both"/>
        <w:rPr>
          <w:rFonts w:cs="David" w:hint="cs"/>
          <w:rtl/>
        </w:rPr>
      </w:pPr>
      <w:r>
        <w:rPr>
          <w:rFonts w:cs="David" w:hint="cs"/>
          <w:rtl/>
        </w:rPr>
        <w:tab/>
        <w:t xml:space="preserve">זאת אומרת שהצעה דחופה יכולה להיות גם משהו שהוא חשוב, אבל לא בהכרח ממש דחוף. אני חושב שזה מה שקורה בפעול וזה גם יותר נכון.  </w:t>
      </w:r>
    </w:p>
    <w:p w14:paraId="0B41A52F" w14:textId="77777777" w:rsidR="005D38C8" w:rsidRDefault="005D38C8" w:rsidP="005D38C8">
      <w:pPr>
        <w:bidi/>
        <w:jc w:val="both"/>
        <w:rPr>
          <w:rFonts w:cs="David" w:hint="cs"/>
          <w:rtl/>
        </w:rPr>
      </w:pPr>
    </w:p>
    <w:p w14:paraId="706AA668" w14:textId="77777777" w:rsidR="005D38C8" w:rsidRPr="00A044D1" w:rsidRDefault="005D38C8" w:rsidP="005D38C8">
      <w:pPr>
        <w:bidi/>
        <w:jc w:val="both"/>
        <w:rPr>
          <w:rFonts w:cs="David" w:hint="cs"/>
          <w:rtl/>
        </w:rPr>
      </w:pPr>
      <w:r w:rsidRPr="00A044D1">
        <w:rPr>
          <w:rFonts w:cs="David" w:hint="cs"/>
          <w:u w:val="single"/>
          <w:rtl/>
        </w:rPr>
        <w:t>ארבל אסטרחן:</w:t>
      </w:r>
    </w:p>
    <w:p w14:paraId="467ED5AC" w14:textId="77777777" w:rsidR="005D38C8" w:rsidRDefault="005D38C8" w:rsidP="005D38C8">
      <w:pPr>
        <w:bidi/>
        <w:jc w:val="both"/>
        <w:rPr>
          <w:rFonts w:cs="David" w:hint="cs"/>
          <w:sz w:val="28"/>
          <w:szCs w:val="28"/>
          <w:rtl/>
        </w:rPr>
      </w:pPr>
    </w:p>
    <w:p w14:paraId="0AD804EC" w14:textId="77777777" w:rsidR="005D38C8" w:rsidRDefault="005D38C8" w:rsidP="005D38C8">
      <w:pPr>
        <w:bidi/>
        <w:jc w:val="both"/>
        <w:rPr>
          <w:rFonts w:cs="David" w:hint="cs"/>
          <w:rtl/>
        </w:rPr>
      </w:pPr>
      <w:r w:rsidRPr="00360DF4">
        <w:rPr>
          <w:rFonts w:cs="David" w:hint="cs"/>
          <w:rtl/>
        </w:rPr>
        <w:tab/>
      </w:r>
      <w:r>
        <w:rPr>
          <w:rFonts w:cs="David" w:hint="cs"/>
          <w:rtl/>
        </w:rPr>
        <w:t xml:space="preserve"> אני רוצה לומר מה קיים היום בתקנון. היום העילות הן שהדיון בהצעה בכנסת "עשוי למנוע מעשה או מחדל שאינם ניתנים לתיקון או אם לדעת היושב ראש והסגנים יש בנושא עניין דחוף לציבור". יש פה שינוי מהעילות האלה. </w:t>
      </w:r>
    </w:p>
    <w:p w14:paraId="1C41989E" w14:textId="77777777" w:rsidR="005D38C8" w:rsidRDefault="005D38C8" w:rsidP="005D38C8">
      <w:pPr>
        <w:bidi/>
        <w:jc w:val="both"/>
        <w:rPr>
          <w:rFonts w:cs="David" w:hint="cs"/>
          <w:rtl/>
        </w:rPr>
      </w:pPr>
    </w:p>
    <w:p w14:paraId="1B88B8CC" w14:textId="77777777" w:rsidR="005D38C8" w:rsidRDefault="005D38C8" w:rsidP="005D38C8">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72623F4" w14:textId="77777777" w:rsidR="005D38C8" w:rsidRDefault="005D38C8" w:rsidP="005D38C8">
      <w:pPr>
        <w:keepNext/>
        <w:bidi/>
        <w:jc w:val="both"/>
        <w:rPr>
          <w:rFonts w:cs="David" w:hint="cs"/>
          <w:rtl/>
        </w:rPr>
      </w:pPr>
    </w:p>
    <w:p w14:paraId="3D3E2A2C" w14:textId="77777777" w:rsidR="005D38C8" w:rsidRDefault="005D38C8" w:rsidP="005D38C8">
      <w:pPr>
        <w:bidi/>
        <w:jc w:val="both"/>
        <w:rPr>
          <w:rFonts w:cs="David" w:hint="cs"/>
          <w:rtl/>
        </w:rPr>
      </w:pPr>
      <w:r>
        <w:rPr>
          <w:rFonts w:cs="David" w:hint="cs"/>
          <w:rtl/>
        </w:rPr>
        <w:tab/>
        <w:t xml:space="preserve">אני חושב שהעילות האלה יותר רחבות ויותר נכונות. </w:t>
      </w:r>
    </w:p>
    <w:p w14:paraId="14E4AE5B" w14:textId="77777777" w:rsidR="005D38C8" w:rsidRDefault="005D38C8" w:rsidP="005D38C8">
      <w:pPr>
        <w:bidi/>
        <w:jc w:val="both"/>
        <w:rPr>
          <w:rFonts w:cs="David" w:hint="cs"/>
          <w:rtl/>
        </w:rPr>
      </w:pPr>
    </w:p>
    <w:p w14:paraId="2401A0C4" w14:textId="77777777" w:rsidR="005D38C8" w:rsidRPr="00A044D1" w:rsidRDefault="005D38C8" w:rsidP="005D38C8">
      <w:pPr>
        <w:bidi/>
        <w:jc w:val="both"/>
        <w:rPr>
          <w:rFonts w:cs="David" w:hint="cs"/>
          <w:rtl/>
        </w:rPr>
      </w:pPr>
      <w:r w:rsidRPr="00A044D1">
        <w:rPr>
          <w:rFonts w:cs="David" w:hint="cs"/>
          <w:u w:val="single"/>
          <w:rtl/>
        </w:rPr>
        <w:t>ארבל אסטרחן:</w:t>
      </w:r>
    </w:p>
    <w:p w14:paraId="6D815285" w14:textId="77777777" w:rsidR="005D38C8" w:rsidRDefault="005D38C8" w:rsidP="005D38C8">
      <w:pPr>
        <w:bidi/>
        <w:jc w:val="both"/>
        <w:rPr>
          <w:rFonts w:cs="David" w:hint="cs"/>
          <w:sz w:val="28"/>
          <w:szCs w:val="28"/>
          <w:rtl/>
        </w:rPr>
      </w:pPr>
    </w:p>
    <w:p w14:paraId="1547B7EC" w14:textId="77777777" w:rsidR="005D38C8" w:rsidRDefault="005D38C8" w:rsidP="005D38C8">
      <w:pPr>
        <w:bidi/>
        <w:jc w:val="both"/>
        <w:rPr>
          <w:rFonts w:cs="David" w:hint="cs"/>
          <w:rtl/>
        </w:rPr>
      </w:pPr>
      <w:r w:rsidRPr="00360DF4">
        <w:rPr>
          <w:rFonts w:cs="David" w:hint="cs"/>
          <w:rtl/>
        </w:rPr>
        <w:tab/>
      </w:r>
      <w:r>
        <w:rPr>
          <w:rFonts w:cs="David" w:hint="cs"/>
          <w:rtl/>
        </w:rPr>
        <w:t xml:space="preserve">זאת העילה ואולם "לא יאושר דיון בהצעה דחופה </w:t>
      </w:r>
      <w:r>
        <w:rPr>
          <w:rFonts w:cs="David"/>
          <w:rtl/>
        </w:rPr>
        <w:t>–</w:t>
      </w:r>
      <w:r>
        <w:rPr>
          <w:rFonts w:cs="David" w:hint="cs"/>
          <w:rtl/>
        </w:rPr>
        <w:t xml:space="preserve"> </w:t>
      </w:r>
    </w:p>
    <w:p w14:paraId="7B679918" w14:textId="77777777" w:rsidR="005D38C8" w:rsidRDefault="005D38C8" w:rsidP="005D38C8">
      <w:pPr>
        <w:bidi/>
        <w:jc w:val="both"/>
        <w:rPr>
          <w:rFonts w:cs="David" w:hint="cs"/>
          <w:rtl/>
        </w:rPr>
      </w:pPr>
    </w:p>
    <w:p w14:paraId="50692F0B" w14:textId="77777777" w:rsidR="005D38C8" w:rsidRDefault="005D38C8" w:rsidP="005D38C8">
      <w:pPr>
        <w:bidi/>
        <w:jc w:val="both"/>
        <w:rPr>
          <w:rFonts w:cs="David" w:hint="cs"/>
          <w:rtl/>
        </w:rPr>
      </w:pPr>
      <w:r>
        <w:rPr>
          <w:rFonts w:cs="David" w:hint="cs"/>
          <w:rtl/>
        </w:rPr>
        <w:tab/>
        <w:t xml:space="preserve">(1) ביותר מחמישה נושאים בשבוע". היום זה קיים, אבל זה עם כוכבית. </w:t>
      </w:r>
    </w:p>
    <w:p w14:paraId="6E3EA69D" w14:textId="77777777" w:rsidR="005D38C8" w:rsidRDefault="005D38C8" w:rsidP="005D38C8">
      <w:pPr>
        <w:bidi/>
        <w:jc w:val="both"/>
        <w:rPr>
          <w:rFonts w:cs="David" w:hint="cs"/>
          <w:rtl/>
        </w:rPr>
      </w:pPr>
    </w:p>
    <w:p w14:paraId="748ACB45" w14:textId="77777777" w:rsidR="005D38C8" w:rsidRDefault="005D38C8" w:rsidP="005D38C8">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BA50830" w14:textId="77777777" w:rsidR="005D38C8" w:rsidRDefault="005D38C8" w:rsidP="005D38C8">
      <w:pPr>
        <w:keepNext/>
        <w:bidi/>
        <w:jc w:val="both"/>
        <w:rPr>
          <w:rFonts w:cs="David" w:hint="cs"/>
          <w:rtl/>
        </w:rPr>
      </w:pPr>
    </w:p>
    <w:p w14:paraId="5537BF20" w14:textId="77777777" w:rsidR="005D38C8" w:rsidRDefault="005D38C8" w:rsidP="005D38C8">
      <w:pPr>
        <w:bidi/>
        <w:jc w:val="both"/>
        <w:rPr>
          <w:rFonts w:cs="David" w:hint="cs"/>
          <w:rtl/>
        </w:rPr>
      </w:pPr>
      <w:r>
        <w:rPr>
          <w:rFonts w:cs="David" w:hint="cs"/>
          <w:rtl/>
        </w:rPr>
        <w:tab/>
        <w:t xml:space="preserve">השאלה היא האם אנחנו רוצים לתת לנשיאות מרחב תמרון ואם כן, איך. האם אנחנו רוצים לתת לה רק מרחב תמרון רק למעלה.  </w:t>
      </w:r>
    </w:p>
    <w:p w14:paraId="56AC1679" w14:textId="77777777" w:rsidR="005D38C8" w:rsidRDefault="005D38C8" w:rsidP="005D38C8">
      <w:pPr>
        <w:bidi/>
        <w:jc w:val="both"/>
        <w:rPr>
          <w:rFonts w:cs="David" w:hint="cs"/>
          <w:rtl/>
        </w:rPr>
      </w:pPr>
    </w:p>
    <w:p w14:paraId="22E716B8"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165F66DD" w14:textId="77777777" w:rsidR="005D38C8" w:rsidRDefault="005D38C8" w:rsidP="005D38C8">
      <w:pPr>
        <w:keepNext/>
        <w:bidi/>
        <w:jc w:val="both"/>
        <w:rPr>
          <w:rFonts w:cs="David" w:hint="cs"/>
          <w:rtl/>
        </w:rPr>
      </w:pPr>
    </w:p>
    <w:p w14:paraId="64F9F3D7" w14:textId="77777777" w:rsidR="005D38C8" w:rsidRDefault="005D38C8" w:rsidP="005D38C8">
      <w:pPr>
        <w:bidi/>
        <w:jc w:val="both"/>
        <w:rPr>
          <w:rFonts w:cs="David" w:hint="cs"/>
          <w:rtl/>
        </w:rPr>
      </w:pPr>
      <w:r>
        <w:rPr>
          <w:rFonts w:cs="David" w:hint="cs"/>
          <w:rtl/>
        </w:rPr>
        <w:tab/>
        <w:t xml:space="preserve">אולי לא פחות מחמישה. </w:t>
      </w:r>
    </w:p>
    <w:p w14:paraId="640C6ADA" w14:textId="77777777" w:rsidR="005D38C8" w:rsidRDefault="005D38C8" w:rsidP="005D38C8">
      <w:pPr>
        <w:bidi/>
        <w:jc w:val="both"/>
        <w:rPr>
          <w:rFonts w:cs="David" w:hint="cs"/>
          <w:rtl/>
        </w:rPr>
      </w:pPr>
    </w:p>
    <w:p w14:paraId="4B6C0EAD"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B7BE8C1" w14:textId="77777777" w:rsidR="005D38C8" w:rsidRDefault="005D38C8" w:rsidP="005D38C8">
      <w:pPr>
        <w:bidi/>
        <w:jc w:val="both"/>
        <w:rPr>
          <w:rFonts w:cs="David" w:hint="cs"/>
          <w:rtl/>
        </w:rPr>
      </w:pPr>
    </w:p>
    <w:p w14:paraId="2B9CE8CA" w14:textId="77777777" w:rsidR="005D38C8" w:rsidRDefault="005D38C8" w:rsidP="005D38C8">
      <w:pPr>
        <w:bidi/>
        <w:jc w:val="both"/>
        <w:rPr>
          <w:rFonts w:cs="David" w:hint="cs"/>
          <w:rtl/>
        </w:rPr>
      </w:pPr>
      <w:r>
        <w:rPr>
          <w:rFonts w:cs="David" w:hint="cs"/>
          <w:rtl/>
        </w:rPr>
        <w:tab/>
        <w:t xml:space="preserve">יכול להיות. כן. </w:t>
      </w:r>
    </w:p>
    <w:p w14:paraId="3D9B5B75" w14:textId="77777777" w:rsidR="005D38C8" w:rsidRDefault="005D38C8" w:rsidP="005D38C8">
      <w:pPr>
        <w:bidi/>
        <w:jc w:val="both"/>
        <w:rPr>
          <w:rFonts w:cs="David" w:hint="cs"/>
          <w:rtl/>
        </w:rPr>
      </w:pPr>
    </w:p>
    <w:p w14:paraId="0C107BB0" w14:textId="77777777" w:rsidR="005D38C8" w:rsidRDefault="005D38C8" w:rsidP="005D38C8">
      <w:pPr>
        <w:pStyle w:val="BodyText"/>
        <w:rPr>
          <w:rFonts w:hint="cs"/>
          <w:u w:val="single"/>
          <w:rtl/>
        </w:rPr>
      </w:pPr>
      <w:r>
        <w:rPr>
          <w:rFonts w:hint="cs"/>
          <w:u w:val="single"/>
          <w:rtl/>
        </w:rPr>
        <w:t>ארבל אסטרחן:</w:t>
      </w:r>
    </w:p>
    <w:p w14:paraId="6F65BCCB" w14:textId="77777777" w:rsidR="005D38C8" w:rsidRDefault="005D38C8" w:rsidP="005D38C8">
      <w:pPr>
        <w:bidi/>
        <w:jc w:val="both"/>
        <w:rPr>
          <w:rFonts w:cs="David" w:hint="cs"/>
          <w:rtl/>
        </w:rPr>
      </w:pPr>
    </w:p>
    <w:p w14:paraId="2D0897E1" w14:textId="77777777" w:rsidR="005D38C8" w:rsidRDefault="005D38C8" w:rsidP="005D38C8">
      <w:pPr>
        <w:bidi/>
        <w:jc w:val="both"/>
        <w:rPr>
          <w:rFonts w:cs="David" w:hint="cs"/>
          <w:rtl/>
        </w:rPr>
      </w:pPr>
      <w:r>
        <w:rPr>
          <w:rFonts w:cs="David" w:hint="cs"/>
          <w:rtl/>
        </w:rPr>
        <w:tab/>
        <w:t xml:space="preserve">להגיד "לא פחות מחמישה" זה פתח ללחצים מאד גדולים על הנושא. </w:t>
      </w:r>
    </w:p>
    <w:p w14:paraId="3DB76E60" w14:textId="77777777" w:rsidR="005D38C8" w:rsidRDefault="005D38C8" w:rsidP="005D38C8">
      <w:pPr>
        <w:bidi/>
        <w:jc w:val="both"/>
        <w:rPr>
          <w:rFonts w:cs="David" w:hint="cs"/>
          <w:rtl/>
        </w:rPr>
      </w:pPr>
    </w:p>
    <w:p w14:paraId="41123855" w14:textId="77777777" w:rsidR="005D38C8" w:rsidRDefault="005D38C8" w:rsidP="005D38C8">
      <w:pPr>
        <w:bidi/>
        <w:jc w:val="both"/>
        <w:rPr>
          <w:rFonts w:cs="David" w:hint="cs"/>
          <w:rtl/>
        </w:rPr>
      </w:pPr>
      <w:r>
        <w:rPr>
          <w:rFonts w:cs="David" w:hint="cs"/>
          <w:u w:val="single"/>
          <w:rtl/>
        </w:rPr>
        <w:t>תמר כנפו:</w:t>
      </w:r>
    </w:p>
    <w:p w14:paraId="7307FE73" w14:textId="77777777" w:rsidR="005D38C8" w:rsidRDefault="005D38C8" w:rsidP="005D38C8">
      <w:pPr>
        <w:bidi/>
        <w:jc w:val="both"/>
        <w:rPr>
          <w:rFonts w:cs="David" w:hint="cs"/>
          <w:rtl/>
        </w:rPr>
      </w:pPr>
    </w:p>
    <w:p w14:paraId="14B97F5C" w14:textId="77777777" w:rsidR="005D38C8" w:rsidRDefault="005D38C8" w:rsidP="005D38C8">
      <w:pPr>
        <w:bidi/>
        <w:jc w:val="both"/>
        <w:rPr>
          <w:rFonts w:cs="David" w:hint="cs"/>
          <w:rtl/>
        </w:rPr>
      </w:pPr>
      <w:r>
        <w:rPr>
          <w:rFonts w:cs="David" w:hint="cs"/>
          <w:rtl/>
        </w:rPr>
        <w:tab/>
        <w:t xml:space="preserve"> בשבוע קצר כמו השבוע, מה תעשי? לא צריך להגביל במספר. </w:t>
      </w:r>
    </w:p>
    <w:p w14:paraId="2B57B062" w14:textId="77777777" w:rsidR="005D38C8" w:rsidRDefault="005D38C8" w:rsidP="005D38C8">
      <w:pPr>
        <w:bidi/>
        <w:jc w:val="both"/>
        <w:rPr>
          <w:rFonts w:cs="David" w:hint="cs"/>
          <w:rtl/>
        </w:rPr>
      </w:pPr>
    </w:p>
    <w:p w14:paraId="5E166FC6" w14:textId="77777777" w:rsidR="005D38C8" w:rsidRDefault="005D38C8" w:rsidP="005D38C8">
      <w:pPr>
        <w:pStyle w:val="BodyText"/>
        <w:rPr>
          <w:rFonts w:hint="cs"/>
          <w:u w:val="single"/>
          <w:rtl/>
        </w:rPr>
      </w:pPr>
      <w:r>
        <w:rPr>
          <w:rFonts w:hint="cs"/>
          <w:u w:val="single"/>
          <w:rtl/>
        </w:rPr>
        <w:t>ארבל אסטרחן:</w:t>
      </w:r>
    </w:p>
    <w:p w14:paraId="1DCAE668" w14:textId="77777777" w:rsidR="005D38C8" w:rsidRDefault="005D38C8" w:rsidP="005D38C8">
      <w:pPr>
        <w:keepNext/>
        <w:bidi/>
        <w:jc w:val="both"/>
        <w:rPr>
          <w:rFonts w:cs="David" w:hint="cs"/>
          <w:u w:val="single"/>
          <w:rtl/>
        </w:rPr>
      </w:pPr>
    </w:p>
    <w:p w14:paraId="0BF5F7B4" w14:textId="77777777" w:rsidR="005D38C8" w:rsidRDefault="005D38C8" w:rsidP="005D38C8">
      <w:pPr>
        <w:keepNext/>
        <w:bidi/>
        <w:jc w:val="both"/>
        <w:rPr>
          <w:rFonts w:cs="David" w:hint="cs"/>
          <w:rtl/>
        </w:rPr>
      </w:pPr>
      <w:r>
        <w:rPr>
          <w:rFonts w:cs="David" w:hint="cs"/>
          <w:rtl/>
        </w:rPr>
        <w:tab/>
        <w:t xml:space="preserve">אני חושבת שגם הנשיאות שמחה שיש לה איזושהי תקרה שמחייבת אותה. </w:t>
      </w:r>
    </w:p>
    <w:p w14:paraId="762C78A6" w14:textId="77777777" w:rsidR="005D38C8" w:rsidRPr="00EC7693" w:rsidRDefault="005D38C8" w:rsidP="005D38C8">
      <w:pPr>
        <w:keepNext/>
        <w:bidi/>
        <w:jc w:val="both"/>
        <w:rPr>
          <w:rFonts w:cs="David" w:hint="cs"/>
          <w:rtl/>
        </w:rPr>
      </w:pPr>
    </w:p>
    <w:p w14:paraId="231D645A"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399FA7D6" w14:textId="77777777" w:rsidR="005D38C8" w:rsidRDefault="005D38C8" w:rsidP="005D38C8">
      <w:pPr>
        <w:bidi/>
        <w:jc w:val="both"/>
        <w:rPr>
          <w:rFonts w:cs="David" w:hint="cs"/>
          <w:rtl/>
        </w:rPr>
      </w:pPr>
    </w:p>
    <w:p w14:paraId="3CF6A019" w14:textId="77777777" w:rsidR="005D38C8" w:rsidRDefault="005D38C8" w:rsidP="005D38C8">
      <w:pPr>
        <w:bidi/>
        <w:jc w:val="both"/>
        <w:rPr>
          <w:rFonts w:cs="David" w:hint="cs"/>
          <w:rtl/>
        </w:rPr>
      </w:pPr>
      <w:r>
        <w:rPr>
          <w:rFonts w:cs="David" w:hint="cs"/>
          <w:rtl/>
        </w:rPr>
        <w:tab/>
        <w:t xml:space="preserve"> צריך להגביל מאד ואם יש שבוע קצר, יודעים שמאשרים נושאים במסגרת אילוצי הזמן שקיבלנו על עצמנו. </w:t>
      </w:r>
    </w:p>
    <w:p w14:paraId="5C68B360" w14:textId="77777777" w:rsidR="005D38C8" w:rsidRDefault="005D38C8" w:rsidP="005D38C8">
      <w:pPr>
        <w:bidi/>
        <w:jc w:val="both"/>
        <w:rPr>
          <w:rFonts w:cs="David" w:hint="cs"/>
          <w:rtl/>
        </w:rPr>
      </w:pPr>
    </w:p>
    <w:p w14:paraId="37B650FA"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684D5E42" w14:textId="77777777" w:rsidR="005D38C8" w:rsidRDefault="005D38C8" w:rsidP="005D38C8">
      <w:pPr>
        <w:keepNext/>
        <w:bidi/>
        <w:jc w:val="both"/>
        <w:rPr>
          <w:rFonts w:cs="David" w:hint="cs"/>
          <w:rtl/>
        </w:rPr>
      </w:pPr>
    </w:p>
    <w:p w14:paraId="7B260934" w14:textId="77777777" w:rsidR="005D38C8" w:rsidRDefault="005D38C8" w:rsidP="005D38C8">
      <w:pPr>
        <w:bidi/>
        <w:jc w:val="both"/>
        <w:rPr>
          <w:rFonts w:cs="David" w:hint="cs"/>
          <w:rtl/>
        </w:rPr>
      </w:pPr>
      <w:r>
        <w:rPr>
          <w:rFonts w:cs="David" w:hint="cs"/>
          <w:rtl/>
        </w:rPr>
        <w:tab/>
        <w:t xml:space="preserve">את עובדת בניגוד לתקנון. </w:t>
      </w:r>
    </w:p>
    <w:p w14:paraId="7D3BFA10" w14:textId="77777777" w:rsidR="005D38C8" w:rsidRDefault="005D38C8" w:rsidP="005D38C8">
      <w:pPr>
        <w:bidi/>
        <w:jc w:val="both"/>
        <w:rPr>
          <w:rFonts w:cs="David" w:hint="cs"/>
          <w:rtl/>
        </w:rPr>
      </w:pPr>
    </w:p>
    <w:p w14:paraId="00F5207E"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56EC2BCF" w14:textId="77777777" w:rsidR="005D38C8" w:rsidRDefault="005D38C8" w:rsidP="005D38C8">
      <w:pPr>
        <w:bidi/>
        <w:jc w:val="both"/>
        <w:rPr>
          <w:rFonts w:cs="David" w:hint="cs"/>
          <w:rtl/>
        </w:rPr>
      </w:pPr>
    </w:p>
    <w:p w14:paraId="3D597A38" w14:textId="77777777" w:rsidR="005D38C8" w:rsidRDefault="005D38C8" w:rsidP="005D38C8">
      <w:pPr>
        <w:bidi/>
        <w:jc w:val="both"/>
        <w:rPr>
          <w:rFonts w:cs="David" w:hint="cs"/>
          <w:rtl/>
        </w:rPr>
      </w:pPr>
      <w:r>
        <w:rPr>
          <w:rFonts w:cs="David" w:hint="cs"/>
          <w:rtl/>
        </w:rPr>
        <w:tab/>
        <w:t xml:space="preserve"> אתה אומר הצהרתית שאלה הנושאים שמאד חשוב שנשיאות הכנסת התייחסה אליהם. יש לה את יכולת המשחק אם לא מאשרים נושא עם מספר קטן של מציעים הוא לא יכול לגזול הרבה זמן. יש נושאים שממילא אתה לא יכול להתעלם מהם כי רוב חברי הבית הציעו אותם. </w:t>
      </w:r>
    </w:p>
    <w:p w14:paraId="2CB2895E" w14:textId="77777777" w:rsidR="005D38C8" w:rsidRDefault="005D38C8" w:rsidP="005D38C8">
      <w:pPr>
        <w:bidi/>
        <w:jc w:val="both"/>
        <w:rPr>
          <w:rFonts w:cs="David" w:hint="cs"/>
          <w:rtl/>
        </w:rPr>
      </w:pPr>
    </w:p>
    <w:p w14:paraId="584C9883"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0D83D0BB" w14:textId="77777777" w:rsidR="005D38C8" w:rsidRDefault="005D38C8" w:rsidP="005D38C8">
      <w:pPr>
        <w:keepNext/>
        <w:bidi/>
        <w:jc w:val="both"/>
        <w:rPr>
          <w:rFonts w:cs="David" w:hint="cs"/>
          <w:rtl/>
        </w:rPr>
      </w:pPr>
    </w:p>
    <w:p w14:paraId="14EB4212" w14:textId="77777777" w:rsidR="005D38C8" w:rsidRDefault="005D38C8" w:rsidP="005D38C8">
      <w:pPr>
        <w:bidi/>
        <w:jc w:val="both"/>
        <w:rPr>
          <w:rFonts w:cs="David" w:hint="cs"/>
          <w:rtl/>
        </w:rPr>
      </w:pPr>
      <w:r>
        <w:rPr>
          <w:rFonts w:cs="David" w:hint="cs"/>
          <w:rtl/>
        </w:rPr>
        <w:tab/>
        <w:t xml:space="preserve">אולי אפשר לרשום לא יותר מחמישה ולא יותר משישה. </w:t>
      </w:r>
    </w:p>
    <w:p w14:paraId="20525F7E" w14:textId="77777777" w:rsidR="005D38C8" w:rsidRDefault="005D38C8" w:rsidP="005D38C8">
      <w:pPr>
        <w:bidi/>
        <w:jc w:val="both"/>
        <w:rPr>
          <w:rFonts w:cs="David" w:hint="cs"/>
          <w:rtl/>
        </w:rPr>
      </w:pPr>
    </w:p>
    <w:p w14:paraId="13262C09" w14:textId="77777777" w:rsidR="005D38C8" w:rsidRDefault="005D38C8" w:rsidP="005D38C8">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A73FEC8" w14:textId="77777777" w:rsidR="005D38C8" w:rsidRDefault="005D38C8" w:rsidP="005D38C8">
      <w:pPr>
        <w:keepNext/>
        <w:bidi/>
        <w:jc w:val="both"/>
        <w:rPr>
          <w:rFonts w:cs="David" w:hint="cs"/>
          <w:rtl/>
        </w:rPr>
      </w:pPr>
    </w:p>
    <w:p w14:paraId="0F020A43" w14:textId="77777777" w:rsidR="005D38C8" w:rsidRDefault="005D38C8" w:rsidP="005D38C8">
      <w:pPr>
        <w:bidi/>
        <w:jc w:val="both"/>
        <w:rPr>
          <w:rFonts w:cs="David" w:hint="cs"/>
          <w:rtl/>
        </w:rPr>
      </w:pPr>
      <w:r>
        <w:rPr>
          <w:rFonts w:cs="David" w:hint="cs"/>
          <w:rtl/>
        </w:rPr>
        <w:tab/>
        <w:t xml:space="preserve">אבל זה לא המצב כי יש מצבים של פחות מחמישה. הייתי אומר שלא יותר מחמישה נושאים משבוע, אלא אם בנסיבות מיוחדות החליטה הנשיאות אחרת. כלומר, נותן לה מרחב תמרון, אבל מרחב תמרון לחריג. </w:t>
      </w:r>
    </w:p>
    <w:p w14:paraId="5C506A61" w14:textId="77777777" w:rsidR="005D38C8" w:rsidRDefault="005D38C8" w:rsidP="005D38C8">
      <w:pPr>
        <w:bidi/>
        <w:jc w:val="both"/>
        <w:rPr>
          <w:rFonts w:cs="David" w:hint="cs"/>
          <w:rtl/>
        </w:rPr>
      </w:pPr>
    </w:p>
    <w:p w14:paraId="140DF45E" w14:textId="77777777" w:rsidR="005D38C8" w:rsidRDefault="005D38C8" w:rsidP="005D38C8">
      <w:pPr>
        <w:keepNext/>
        <w:bidi/>
        <w:jc w:val="both"/>
        <w:rPr>
          <w:rFonts w:cs="David" w:hint="cs"/>
          <w:rtl/>
        </w:rPr>
      </w:pPr>
      <w:r>
        <w:rPr>
          <w:rFonts w:cs="David" w:hint="cs"/>
          <w:u w:val="single"/>
          <w:rtl/>
        </w:rPr>
        <w:t>דן מרזוק:</w:t>
      </w:r>
    </w:p>
    <w:p w14:paraId="7664678D" w14:textId="77777777" w:rsidR="005D38C8" w:rsidRDefault="005D38C8" w:rsidP="005D38C8">
      <w:pPr>
        <w:keepNext/>
        <w:bidi/>
        <w:jc w:val="both"/>
        <w:rPr>
          <w:rFonts w:cs="David" w:hint="cs"/>
          <w:rtl/>
        </w:rPr>
      </w:pPr>
    </w:p>
    <w:p w14:paraId="04E58F47" w14:textId="77777777" w:rsidR="005D38C8" w:rsidRDefault="005D38C8" w:rsidP="005D38C8">
      <w:pPr>
        <w:keepNext/>
        <w:bidi/>
        <w:jc w:val="both"/>
        <w:rPr>
          <w:rFonts w:cs="David" w:hint="cs"/>
          <w:rtl/>
        </w:rPr>
      </w:pPr>
      <w:r>
        <w:rPr>
          <w:rFonts w:cs="David" w:hint="cs"/>
          <w:rtl/>
        </w:rPr>
        <w:tab/>
        <w:t xml:space="preserve">גם לאפשר לה אולי עוד הצעה אחת או שתיים, לא יותר. </w:t>
      </w:r>
    </w:p>
    <w:p w14:paraId="75B63E6D" w14:textId="77777777" w:rsidR="005D38C8" w:rsidRDefault="005D38C8" w:rsidP="005D38C8">
      <w:pPr>
        <w:keepNext/>
        <w:bidi/>
        <w:jc w:val="both"/>
        <w:rPr>
          <w:rFonts w:cs="David" w:hint="cs"/>
          <w:rtl/>
        </w:rPr>
      </w:pPr>
    </w:p>
    <w:p w14:paraId="6B85DF2B"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09CF7354" w14:textId="77777777" w:rsidR="005D38C8" w:rsidRDefault="005D38C8" w:rsidP="005D38C8">
      <w:pPr>
        <w:bidi/>
        <w:jc w:val="both"/>
        <w:rPr>
          <w:rFonts w:cs="David" w:hint="cs"/>
          <w:rtl/>
        </w:rPr>
      </w:pPr>
    </w:p>
    <w:p w14:paraId="768816FC" w14:textId="77777777" w:rsidR="005D38C8" w:rsidRDefault="005D38C8" w:rsidP="005D38C8">
      <w:pPr>
        <w:keepNext/>
        <w:bidi/>
        <w:jc w:val="both"/>
        <w:rPr>
          <w:rFonts w:cs="David" w:hint="cs"/>
          <w:rtl/>
        </w:rPr>
      </w:pPr>
      <w:r>
        <w:rPr>
          <w:rFonts w:cs="David" w:hint="cs"/>
          <w:rtl/>
        </w:rPr>
        <w:tab/>
        <w:t xml:space="preserve">כשהיו הצעות עם שני מציעים וזה אורך מעט מאד זמן, אומרים: נאשר עוד נושא אם זה כל כך מעט זמן וזה באותו תחום פעילות של השר. אנחנו יודעים שהשר ממילא מגיע לכנסת ומצמידים לו גם את הנושא הזה. </w:t>
      </w:r>
    </w:p>
    <w:p w14:paraId="5DE6A799" w14:textId="77777777" w:rsidR="005D38C8" w:rsidRDefault="005D38C8" w:rsidP="005D38C8">
      <w:pPr>
        <w:keepNext/>
        <w:bidi/>
        <w:jc w:val="both"/>
        <w:rPr>
          <w:rFonts w:cs="David" w:hint="cs"/>
          <w:rtl/>
        </w:rPr>
      </w:pPr>
    </w:p>
    <w:p w14:paraId="74B881B4" w14:textId="77777777" w:rsidR="005D38C8" w:rsidRDefault="005D38C8" w:rsidP="005D38C8">
      <w:pPr>
        <w:keepNext/>
        <w:bidi/>
        <w:jc w:val="both"/>
        <w:rPr>
          <w:rFonts w:cs="David" w:hint="cs"/>
          <w:rtl/>
        </w:rPr>
      </w:pPr>
      <w:r>
        <w:rPr>
          <w:rFonts w:cs="David" w:hint="cs"/>
          <w:u w:val="single"/>
          <w:rtl/>
        </w:rPr>
        <w:t>סער פינטו:</w:t>
      </w:r>
    </w:p>
    <w:p w14:paraId="6554D086" w14:textId="77777777" w:rsidR="005D38C8" w:rsidRDefault="005D38C8" w:rsidP="005D38C8">
      <w:pPr>
        <w:keepNext/>
        <w:bidi/>
        <w:jc w:val="both"/>
        <w:rPr>
          <w:rFonts w:cs="David" w:hint="cs"/>
          <w:rtl/>
        </w:rPr>
      </w:pPr>
    </w:p>
    <w:p w14:paraId="01D08185" w14:textId="77777777" w:rsidR="005D38C8" w:rsidRPr="005D3EE3" w:rsidRDefault="005D38C8" w:rsidP="005D38C8">
      <w:pPr>
        <w:keepNext/>
        <w:bidi/>
        <w:jc w:val="both"/>
        <w:rPr>
          <w:rFonts w:cs="David" w:hint="cs"/>
          <w:rtl/>
        </w:rPr>
      </w:pPr>
      <w:r>
        <w:rPr>
          <w:rFonts w:cs="David" w:hint="cs"/>
          <w:rtl/>
        </w:rPr>
        <w:tab/>
        <w:t xml:space="preserve">בשבוע שעבר היו שישה נושאים. </w:t>
      </w:r>
    </w:p>
    <w:p w14:paraId="370580D1" w14:textId="77777777" w:rsidR="005D38C8" w:rsidRDefault="005D38C8" w:rsidP="005D38C8">
      <w:pPr>
        <w:keepNext/>
        <w:bidi/>
        <w:jc w:val="both"/>
        <w:rPr>
          <w:rFonts w:cs="David" w:hint="cs"/>
          <w:u w:val="single"/>
          <w:rtl/>
        </w:rPr>
      </w:pPr>
    </w:p>
    <w:p w14:paraId="692B9FED"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9A33B50" w14:textId="77777777" w:rsidR="005D38C8" w:rsidRDefault="005D38C8" w:rsidP="005D38C8">
      <w:pPr>
        <w:keepNext/>
        <w:bidi/>
        <w:jc w:val="both"/>
        <w:rPr>
          <w:rFonts w:cs="David" w:hint="cs"/>
          <w:u w:val="single"/>
          <w:rtl/>
        </w:rPr>
      </w:pPr>
    </w:p>
    <w:p w14:paraId="16273B57" w14:textId="77777777" w:rsidR="005D38C8" w:rsidRDefault="005D38C8" w:rsidP="005D38C8">
      <w:pPr>
        <w:keepNext/>
        <w:bidi/>
        <w:jc w:val="both"/>
        <w:rPr>
          <w:rFonts w:cs="David" w:hint="cs"/>
          <w:rtl/>
        </w:rPr>
      </w:pPr>
      <w:r>
        <w:rPr>
          <w:rFonts w:cs="David" w:hint="cs"/>
          <w:rtl/>
        </w:rPr>
        <w:tab/>
        <w:t xml:space="preserve">אני מציע שיהיה כתוב: ביותר מחמישה נושאים בשבוע, אלא אם ראתה הנשיאות בנסיבות מיוחדות לאשר מספר שונה. </w:t>
      </w:r>
    </w:p>
    <w:p w14:paraId="7A1C32D2" w14:textId="77777777" w:rsidR="005D38C8" w:rsidRDefault="005D38C8" w:rsidP="005D38C8">
      <w:pPr>
        <w:keepNext/>
        <w:bidi/>
        <w:jc w:val="both"/>
        <w:rPr>
          <w:rFonts w:cs="David" w:hint="cs"/>
          <w:rtl/>
        </w:rPr>
      </w:pPr>
    </w:p>
    <w:p w14:paraId="26D6A7AA" w14:textId="77777777" w:rsidR="005D38C8" w:rsidRDefault="005D38C8" w:rsidP="005D38C8">
      <w:pPr>
        <w:pStyle w:val="BodyText"/>
        <w:rPr>
          <w:rFonts w:hint="cs"/>
          <w:u w:val="single"/>
          <w:rtl/>
        </w:rPr>
      </w:pPr>
      <w:r>
        <w:rPr>
          <w:rFonts w:hint="cs"/>
          <w:u w:val="single"/>
          <w:rtl/>
        </w:rPr>
        <w:t>ארבל אסטרחן:</w:t>
      </w:r>
    </w:p>
    <w:p w14:paraId="13EAE486" w14:textId="77777777" w:rsidR="005D38C8" w:rsidRDefault="005D38C8" w:rsidP="005D38C8">
      <w:pPr>
        <w:keepNext/>
        <w:bidi/>
        <w:jc w:val="both"/>
        <w:rPr>
          <w:rFonts w:cs="David" w:hint="cs"/>
          <w:rtl/>
        </w:rPr>
      </w:pPr>
    </w:p>
    <w:p w14:paraId="354DB243" w14:textId="77777777" w:rsidR="005D38C8" w:rsidRDefault="005D38C8" w:rsidP="005D38C8">
      <w:pPr>
        <w:keepNext/>
        <w:bidi/>
        <w:jc w:val="both"/>
        <w:rPr>
          <w:rFonts w:cs="David" w:hint="cs"/>
          <w:rtl/>
        </w:rPr>
      </w:pPr>
      <w:r>
        <w:rPr>
          <w:rFonts w:cs="David" w:hint="cs"/>
          <w:rtl/>
        </w:rPr>
        <w:tab/>
      </w:r>
      <w:proofErr w:type="spellStart"/>
      <w:r>
        <w:rPr>
          <w:rFonts w:cs="David" w:hint="cs"/>
          <w:rtl/>
        </w:rPr>
        <w:t>הכל</w:t>
      </w:r>
      <w:proofErr w:type="spellEnd"/>
      <w:r>
        <w:rPr>
          <w:rFonts w:cs="David" w:hint="cs"/>
          <w:rtl/>
        </w:rPr>
        <w:t xml:space="preserve"> נסיבות מיוחדות. </w:t>
      </w:r>
    </w:p>
    <w:p w14:paraId="00BC760E" w14:textId="77777777" w:rsidR="005D38C8" w:rsidRDefault="005D38C8" w:rsidP="005D38C8">
      <w:pPr>
        <w:keepNext/>
        <w:bidi/>
        <w:jc w:val="both"/>
        <w:rPr>
          <w:rFonts w:cs="David" w:hint="cs"/>
          <w:rtl/>
        </w:rPr>
      </w:pPr>
    </w:p>
    <w:p w14:paraId="5909B606"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498F432" w14:textId="77777777" w:rsidR="005D38C8" w:rsidRDefault="005D38C8" w:rsidP="005D38C8">
      <w:pPr>
        <w:keepNext/>
        <w:bidi/>
        <w:jc w:val="both"/>
        <w:rPr>
          <w:rFonts w:cs="David" w:hint="cs"/>
          <w:rtl/>
        </w:rPr>
      </w:pPr>
    </w:p>
    <w:p w14:paraId="5ADD1CAC" w14:textId="77777777" w:rsidR="005D38C8" w:rsidRDefault="005D38C8" w:rsidP="005D38C8">
      <w:pPr>
        <w:keepNext/>
        <w:bidi/>
        <w:jc w:val="both"/>
        <w:rPr>
          <w:rFonts w:cs="David" w:hint="cs"/>
          <w:rtl/>
        </w:rPr>
      </w:pPr>
      <w:r>
        <w:rPr>
          <w:rFonts w:cs="David" w:hint="cs"/>
          <w:rtl/>
        </w:rPr>
        <w:tab/>
        <w:t xml:space="preserve">לא חשוב. שיהיה מרחב תמרון, אבל הכלל הוא חמישה. </w:t>
      </w:r>
    </w:p>
    <w:p w14:paraId="6FA1CBA5" w14:textId="77777777" w:rsidR="005D38C8" w:rsidRDefault="005D38C8" w:rsidP="005D38C8">
      <w:pPr>
        <w:keepNext/>
        <w:bidi/>
        <w:jc w:val="both"/>
        <w:rPr>
          <w:rFonts w:cs="David" w:hint="cs"/>
          <w:rtl/>
        </w:rPr>
      </w:pPr>
    </w:p>
    <w:p w14:paraId="2D0E7EFD" w14:textId="77777777" w:rsidR="005D38C8" w:rsidRDefault="005D38C8" w:rsidP="005D38C8">
      <w:pPr>
        <w:pStyle w:val="BodyText"/>
        <w:rPr>
          <w:rFonts w:hint="cs"/>
          <w:u w:val="single"/>
          <w:rtl/>
        </w:rPr>
      </w:pPr>
      <w:r>
        <w:rPr>
          <w:rFonts w:hint="cs"/>
          <w:u w:val="single"/>
          <w:rtl/>
        </w:rPr>
        <w:t>ארבל אסטרחן:</w:t>
      </w:r>
    </w:p>
    <w:p w14:paraId="202A881A" w14:textId="77777777" w:rsidR="005D38C8" w:rsidRDefault="005D38C8" w:rsidP="005D38C8">
      <w:pPr>
        <w:keepNext/>
        <w:bidi/>
        <w:jc w:val="both"/>
        <w:rPr>
          <w:rFonts w:cs="David" w:hint="cs"/>
          <w:rtl/>
        </w:rPr>
      </w:pPr>
    </w:p>
    <w:p w14:paraId="1AB41F45" w14:textId="77777777" w:rsidR="005D38C8" w:rsidRDefault="005D38C8" w:rsidP="005D38C8">
      <w:pPr>
        <w:keepNext/>
        <w:bidi/>
        <w:jc w:val="both"/>
        <w:rPr>
          <w:rFonts w:cs="David" w:hint="cs"/>
          <w:rtl/>
        </w:rPr>
      </w:pPr>
      <w:r>
        <w:rPr>
          <w:rFonts w:cs="David" w:hint="cs"/>
          <w:rtl/>
        </w:rPr>
        <w:tab/>
        <w:t>אתם לא רוצים להגביל אותה מלמעלה?</w:t>
      </w:r>
    </w:p>
    <w:p w14:paraId="0B205B08" w14:textId="77777777" w:rsidR="005D38C8" w:rsidRDefault="005D38C8" w:rsidP="005D38C8">
      <w:pPr>
        <w:keepNext/>
        <w:bidi/>
        <w:jc w:val="both"/>
        <w:rPr>
          <w:rFonts w:cs="David" w:hint="cs"/>
          <w:rtl/>
        </w:rPr>
      </w:pPr>
    </w:p>
    <w:p w14:paraId="735107E3"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6A88255" w14:textId="77777777" w:rsidR="005D38C8" w:rsidRDefault="005D38C8" w:rsidP="005D38C8">
      <w:pPr>
        <w:keepNext/>
        <w:bidi/>
        <w:jc w:val="both"/>
        <w:rPr>
          <w:rFonts w:cs="David" w:hint="cs"/>
          <w:rtl/>
        </w:rPr>
      </w:pPr>
    </w:p>
    <w:p w14:paraId="099CBBE4" w14:textId="77777777" w:rsidR="005D38C8" w:rsidRPr="00EC7693" w:rsidRDefault="005D38C8" w:rsidP="005D38C8">
      <w:pPr>
        <w:keepNext/>
        <w:bidi/>
        <w:jc w:val="both"/>
        <w:rPr>
          <w:rFonts w:cs="David" w:hint="cs"/>
          <w:rtl/>
        </w:rPr>
      </w:pPr>
      <w:r>
        <w:rPr>
          <w:rFonts w:cs="David" w:hint="cs"/>
          <w:rtl/>
        </w:rPr>
        <w:tab/>
        <w:t xml:space="preserve">לא, לא. אם יהיו נסיבות מיוחדות ומישהו יחליט שהוגשו שמונה הצעות, כולן על ידי חבר כנסת אחד, שיהיה. </w:t>
      </w:r>
    </w:p>
    <w:p w14:paraId="5CE0D877" w14:textId="77777777" w:rsidR="005D38C8" w:rsidRDefault="005D38C8" w:rsidP="005D38C8">
      <w:pPr>
        <w:keepNext/>
        <w:bidi/>
        <w:jc w:val="both"/>
        <w:rPr>
          <w:rFonts w:cs="David" w:hint="cs"/>
          <w:u w:val="single"/>
          <w:rtl/>
        </w:rPr>
      </w:pPr>
    </w:p>
    <w:p w14:paraId="38DD47BD" w14:textId="77777777" w:rsidR="005D38C8" w:rsidRPr="00A044D1" w:rsidRDefault="005D38C8" w:rsidP="005D38C8">
      <w:pPr>
        <w:keepLines/>
        <w:bidi/>
        <w:jc w:val="both"/>
        <w:rPr>
          <w:rFonts w:cs="David" w:hint="cs"/>
          <w:rtl/>
        </w:rPr>
      </w:pPr>
      <w:r w:rsidRPr="00A044D1">
        <w:rPr>
          <w:rFonts w:cs="David" w:hint="cs"/>
          <w:u w:val="single"/>
          <w:rtl/>
        </w:rPr>
        <w:t>ארבל אסטרחן:</w:t>
      </w:r>
    </w:p>
    <w:p w14:paraId="1C15F6D4" w14:textId="77777777" w:rsidR="005D38C8" w:rsidRDefault="005D38C8" w:rsidP="005D38C8">
      <w:pPr>
        <w:keepLines/>
        <w:bidi/>
        <w:jc w:val="both"/>
        <w:rPr>
          <w:rFonts w:cs="David" w:hint="cs"/>
          <w:sz w:val="28"/>
          <w:szCs w:val="28"/>
          <w:rtl/>
        </w:rPr>
      </w:pPr>
    </w:p>
    <w:p w14:paraId="11AADC57" w14:textId="77777777" w:rsidR="005D38C8" w:rsidRDefault="005D38C8" w:rsidP="005D38C8">
      <w:pPr>
        <w:keepNext/>
        <w:keepLines/>
        <w:bidi/>
        <w:jc w:val="both"/>
        <w:rPr>
          <w:rFonts w:cs="David" w:hint="cs"/>
          <w:rtl/>
        </w:rPr>
      </w:pPr>
      <w:r w:rsidRPr="00360DF4">
        <w:rPr>
          <w:rFonts w:cs="David" w:hint="cs"/>
          <w:rtl/>
        </w:rPr>
        <w:tab/>
      </w:r>
      <w:r>
        <w:rPr>
          <w:rFonts w:cs="David" w:hint="cs"/>
          <w:rtl/>
        </w:rPr>
        <w:t xml:space="preserve">"ביותר מחמישה, אלא אם כן ראתה נסיבות מיוחדות לאשר יותר. אם מובאות בפני הכנסת באותו שבוע הצעה רגילה לסדר היום או שאילתא דחופה באותו נושא". </w:t>
      </w:r>
    </w:p>
    <w:p w14:paraId="62D3A75B" w14:textId="77777777" w:rsidR="005D38C8" w:rsidRDefault="005D38C8" w:rsidP="005D38C8">
      <w:pPr>
        <w:keepNext/>
        <w:bidi/>
        <w:jc w:val="both"/>
        <w:rPr>
          <w:rFonts w:cs="David" w:hint="cs"/>
          <w:rtl/>
        </w:rPr>
      </w:pPr>
    </w:p>
    <w:p w14:paraId="6CC83F46"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59304BE0" w14:textId="77777777" w:rsidR="005D38C8" w:rsidRDefault="005D38C8" w:rsidP="005D38C8">
      <w:pPr>
        <w:bidi/>
        <w:jc w:val="both"/>
        <w:rPr>
          <w:rFonts w:cs="David" w:hint="cs"/>
          <w:rtl/>
        </w:rPr>
      </w:pPr>
    </w:p>
    <w:p w14:paraId="2CDBBC7F" w14:textId="77777777" w:rsidR="005D38C8" w:rsidRDefault="005D38C8" w:rsidP="005D38C8">
      <w:pPr>
        <w:bidi/>
        <w:jc w:val="both"/>
        <w:rPr>
          <w:rFonts w:cs="David" w:hint="cs"/>
          <w:rtl/>
        </w:rPr>
      </w:pPr>
      <w:r>
        <w:rPr>
          <w:rFonts w:cs="David" w:hint="cs"/>
          <w:rtl/>
        </w:rPr>
        <w:tab/>
        <w:t xml:space="preserve">או דיון מהיר. </w:t>
      </w:r>
    </w:p>
    <w:p w14:paraId="04DB321A" w14:textId="77777777" w:rsidR="005D38C8" w:rsidRDefault="005D38C8" w:rsidP="005D38C8">
      <w:pPr>
        <w:bidi/>
        <w:jc w:val="both"/>
        <w:rPr>
          <w:rFonts w:cs="David" w:hint="cs"/>
          <w:rtl/>
        </w:rPr>
      </w:pPr>
    </w:p>
    <w:p w14:paraId="681DBA61" w14:textId="77777777" w:rsidR="005D38C8" w:rsidRDefault="005D38C8" w:rsidP="005D38C8">
      <w:pPr>
        <w:pStyle w:val="BodyText"/>
        <w:rPr>
          <w:rFonts w:hint="cs"/>
          <w:u w:val="single"/>
          <w:rtl/>
        </w:rPr>
      </w:pPr>
      <w:r>
        <w:rPr>
          <w:rFonts w:hint="cs"/>
          <w:u w:val="single"/>
          <w:rtl/>
        </w:rPr>
        <w:t>ארבל אסטרחן:</w:t>
      </w:r>
    </w:p>
    <w:p w14:paraId="5783F826" w14:textId="77777777" w:rsidR="005D38C8" w:rsidRDefault="005D38C8" w:rsidP="005D38C8">
      <w:pPr>
        <w:bidi/>
        <w:jc w:val="both"/>
        <w:rPr>
          <w:rFonts w:cs="David" w:hint="cs"/>
          <w:rtl/>
        </w:rPr>
      </w:pPr>
    </w:p>
    <w:p w14:paraId="7CD3ACA2" w14:textId="77777777" w:rsidR="005D38C8" w:rsidRDefault="005D38C8" w:rsidP="005D38C8">
      <w:pPr>
        <w:bidi/>
        <w:jc w:val="both"/>
        <w:rPr>
          <w:rFonts w:cs="David" w:hint="cs"/>
          <w:rtl/>
        </w:rPr>
      </w:pPr>
      <w:r>
        <w:rPr>
          <w:rFonts w:cs="David" w:hint="cs"/>
          <w:rtl/>
        </w:rPr>
        <w:tab/>
        <w:t xml:space="preserve">זה ב-(3). "אם אושר באותה ישיבה של נשיאות הכנסת דיון מהיר בוועדה באותו נושא". המונח "דיון מהיר" לא מופיע לנו בתקנון וזה הפרק הבא, אבל נראה לי שאולי נשתמש בזה. </w:t>
      </w:r>
    </w:p>
    <w:p w14:paraId="5F92B318" w14:textId="77777777" w:rsidR="005D38C8" w:rsidRPr="00EC7693" w:rsidRDefault="005D38C8" w:rsidP="005D38C8">
      <w:pPr>
        <w:bidi/>
        <w:rPr>
          <w:rFonts w:hint="cs"/>
          <w:rtl/>
        </w:rPr>
      </w:pPr>
    </w:p>
    <w:p w14:paraId="19ED7D75"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46F2ADE5" w14:textId="77777777" w:rsidR="005D38C8" w:rsidRDefault="005D38C8" w:rsidP="005D38C8">
      <w:pPr>
        <w:bidi/>
        <w:jc w:val="both"/>
        <w:rPr>
          <w:rFonts w:cs="David" w:hint="cs"/>
          <w:rtl/>
        </w:rPr>
      </w:pPr>
    </w:p>
    <w:p w14:paraId="67061377" w14:textId="77777777" w:rsidR="005D38C8" w:rsidRDefault="005D38C8" w:rsidP="005D38C8">
      <w:pPr>
        <w:bidi/>
        <w:jc w:val="both"/>
        <w:rPr>
          <w:rFonts w:cs="David" w:hint="cs"/>
          <w:rtl/>
        </w:rPr>
      </w:pPr>
      <w:r>
        <w:rPr>
          <w:rFonts w:cs="David" w:hint="cs"/>
          <w:rtl/>
        </w:rPr>
        <w:tab/>
        <w:t xml:space="preserve">מתוך הרצון שתהיה פעילות כנסת ושחברי כנסת, נותנים להם להיות פעילים, זה טוב לכולם, אבל יוצאים מצבים מביכים ואתם בטח רואים את זה במליאה. אני מניחה מסקנות על אותו נושא שנדון בוועדה גם במסגרת דיון מהיר וגם במסגרת הצעה דחופה או הצעה רגילה, וזה כל כך מביך כי הם לוקחים את המסקנות ופשוט משכפלים על שני סוגי ניירות. הראיתי את זה השבוע ליושב ראש. היו לי שני מקרים, בוועדת הפנים ובוועדת החינוך. זה לא נעים, זה מביך. היושב ראש התייחס לזה השבוע בישיבת הנשיאות, אם שמת לב ואמר שצריכים לשים לב לזה. </w:t>
      </w:r>
    </w:p>
    <w:p w14:paraId="6F259DEF" w14:textId="77777777" w:rsidR="005D38C8" w:rsidRDefault="005D38C8" w:rsidP="005D38C8">
      <w:pPr>
        <w:keepNext/>
        <w:bidi/>
        <w:jc w:val="both"/>
        <w:rPr>
          <w:rFonts w:cs="David" w:hint="cs"/>
          <w:rtl/>
        </w:rPr>
      </w:pPr>
    </w:p>
    <w:p w14:paraId="1128D4A3"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66721999" w14:textId="77777777" w:rsidR="005D38C8" w:rsidRDefault="005D38C8" w:rsidP="005D38C8">
      <w:pPr>
        <w:keepNext/>
        <w:bidi/>
        <w:jc w:val="both"/>
        <w:rPr>
          <w:rFonts w:cs="David" w:hint="cs"/>
          <w:rtl/>
        </w:rPr>
      </w:pPr>
    </w:p>
    <w:p w14:paraId="424CFF1D" w14:textId="77777777" w:rsidR="005D38C8" w:rsidRDefault="005D38C8" w:rsidP="005D38C8">
      <w:pPr>
        <w:keepNext/>
        <w:bidi/>
        <w:jc w:val="both"/>
        <w:rPr>
          <w:rFonts w:cs="David" w:hint="cs"/>
          <w:rtl/>
        </w:rPr>
      </w:pPr>
      <w:r>
        <w:rPr>
          <w:rFonts w:cs="David" w:hint="cs"/>
          <w:rtl/>
        </w:rPr>
        <w:tab/>
        <w:t xml:space="preserve">פעם, כשהיו מגישים הצעת אי-אמון על בנייה בלתי חוקית, למשל, לא היה קורה שמאשרים הצעה דחופה לסדר היום כי זה נושא של אי-אמון. היום אין דבר כזה. הנושא מופיע גם באי-אמון וגם כהצעה מאושרת כהצעה דחופה לסדר-היום. </w:t>
      </w:r>
    </w:p>
    <w:p w14:paraId="1EE3D108" w14:textId="77777777" w:rsidR="005D38C8" w:rsidRDefault="005D38C8" w:rsidP="005D38C8">
      <w:pPr>
        <w:keepNext/>
        <w:bidi/>
        <w:jc w:val="both"/>
        <w:rPr>
          <w:rFonts w:cs="David" w:hint="cs"/>
          <w:rtl/>
        </w:rPr>
      </w:pPr>
    </w:p>
    <w:p w14:paraId="24D6DD0D" w14:textId="77777777" w:rsidR="005D38C8" w:rsidRDefault="005D38C8" w:rsidP="005D38C8">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1EAF797" w14:textId="77777777" w:rsidR="005D38C8" w:rsidRDefault="005D38C8" w:rsidP="005D38C8">
      <w:pPr>
        <w:keepNext/>
        <w:bidi/>
        <w:jc w:val="both"/>
        <w:rPr>
          <w:rFonts w:cs="David" w:hint="cs"/>
          <w:rtl/>
        </w:rPr>
      </w:pPr>
    </w:p>
    <w:p w14:paraId="0E293AB8" w14:textId="77777777" w:rsidR="005D38C8" w:rsidRDefault="005D38C8" w:rsidP="005D38C8">
      <w:pPr>
        <w:keepNext/>
        <w:bidi/>
        <w:jc w:val="both"/>
        <w:rPr>
          <w:rFonts w:cs="David" w:hint="cs"/>
          <w:rtl/>
        </w:rPr>
      </w:pPr>
      <w:r>
        <w:rPr>
          <w:rFonts w:cs="David" w:hint="cs"/>
          <w:rtl/>
        </w:rPr>
        <w:tab/>
        <w:t xml:space="preserve">זה דבר שחשוב להביא אותו בפני הנשיאות. אני לא יודע, כי אז יתחיל ויכוח האם זה אותו נושא או לא אותו נושא. </w:t>
      </w:r>
    </w:p>
    <w:p w14:paraId="5EBE56AB" w14:textId="77777777" w:rsidR="005D38C8" w:rsidRDefault="005D38C8" w:rsidP="005D38C8">
      <w:pPr>
        <w:keepNext/>
        <w:bidi/>
        <w:jc w:val="both"/>
        <w:rPr>
          <w:rFonts w:cs="David" w:hint="cs"/>
          <w:rtl/>
        </w:rPr>
      </w:pPr>
    </w:p>
    <w:p w14:paraId="470FD64E"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459D55A9" w14:textId="77777777" w:rsidR="005D38C8" w:rsidRDefault="005D38C8" w:rsidP="005D38C8">
      <w:pPr>
        <w:keepNext/>
        <w:bidi/>
        <w:jc w:val="both"/>
        <w:rPr>
          <w:rFonts w:cs="David" w:hint="cs"/>
          <w:rtl/>
        </w:rPr>
      </w:pPr>
    </w:p>
    <w:p w14:paraId="3FEC20BE" w14:textId="77777777" w:rsidR="005D38C8" w:rsidRDefault="005D38C8" w:rsidP="005D38C8">
      <w:pPr>
        <w:keepNext/>
        <w:bidi/>
        <w:jc w:val="both"/>
        <w:rPr>
          <w:rFonts w:cs="David" w:hint="cs"/>
          <w:rtl/>
        </w:rPr>
      </w:pPr>
      <w:r>
        <w:rPr>
          <w:rFonts w:cs="David" w:hint="cs"/>
          <w:rtl/>
        </w:rPr>
        <w:tab/>
        <w:t xml:space="preserve">פעם כך היינו נוהגים. מה קורה היום? אם אני רואה משהו מדיני, אני לא מגישה על זה הצעה דחופה לסדר היום, אבל פתאום אני רואה שזה אושר. זה קורה פעמים רבות מאד. </w:t>
      </w:r>
    </w:p>
    <w:p w14:paraId="60B0E586" w14:textId="77777777" w:rsidR="005D38C8" w:rsidRDefault="005D38C8" w:rsidP="005D38C8">
      <w:pPr>
        <w:keepNext/>
        <w:bidi/>
        <w:jc w:val="both"/>
        <w:rPr>
          <w:rFonts w:cs="David" w:hint="cs"/>
          <w:rtl/>
        </w:rPr>
      </w:pPr>
    </w:p>
    <w:p w14:paraId="7D6230F9"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AFDC4DB" w14:textId="77777777" w:rsidR="005D38C8" w:rsidRDefault="005D38C8" w:rsidP="005D38C8">
      <w:pPr>
        <w:keepNext/>
        <w:bidi/>
        <w:jc w:val="both"/>
        <w:rPr>
          <w:rFonts w:cs="David" w:hint="cs"/>
          <w:rtl/>
        </w:rPr>
      </w:pPr>
    </w:p>
    <w:p w14:paraId="3475DDE6" w14:textId="77777777" w:rsidR="005D38C8" w:rsidRDefault="005D38C8" w:rsidP="005D38C8">
      <w:pPr>
        <w:keepNext/>
        <w:bidi/>
        <w:jc w:val="both"/>
        <w:rPr>
          <w:rFonts w:cs="David" w:hint="cs"/>
          <w:rtl/>
        </w:rPr>
      </w:pPr>
      <w:r>
        <w:rPr>
          <w:rFonts w:cs="David" w:hint="cs"/>
          <w:rtl/>
        </w:rPr>
        <w:tab/>
        <w:t xml:space="preserve">הייתם מוסיפים פה גם את המילים "הצעת אי אמון"? </w:t>
      </w:r>
    </w:p>
    <w:p w14:paraId="28CEA051" w14:textId="77777777" w:rsidR="005D38C8" w:rsidRDefault="005D38C8" w:rsidP="005D38C8">
      <w:pPr>
        <w:keepNext/>
        <w:bidi/>
        <w:jc w:val="both"/>
        <w:rPr>
          <w:rFonts w:cs="David" w:hint="cs"/>
          <w:rtl/>
        </w:rPr>
      </w:pPr>
    </w:p>
    <w:p w14:paraId="19E8FC26" w14:textId="77777777" w:rsidR="005D38C8" w:rsidRDefault="005D38C8" w:rsidP="005D38C8">
      <w:pPr>
        <w:pStyle w:val="BodyText"/>
        <w:rPr>
          <w:rFonts w:hint="cs"/>
          <w:u w:val="single"/>
          <w:rtl/>
        </w:rPr>
      </w:pPr>
      <w:r>
        <w:rPr>
          <w:rFonts w:hint="cs"/>
          <w:u w:val="single"/>
          <w:rtl/>
        </w:rPr>
        <w:t>ארבל אסטרחן:</w:t>
      </w:r>
    </w:p>
    <w:p w14:paraId="1A1E048A" w14:textId="77777777" w:rsidR="005D38C8" w:rsidRDefault="005D38C8" w:rsidP="005D38C8">
      <w:pPr>
        <w:bidi/>
        <w:jc w:val="both"/>
        <w:rPr>
          <w:rFonts w:cs="David" w:hint="cs"/>
          <w:u w:val="single"/>
          <w:rtl/>
        </w:rPr>
      </w:pPr>
    </w:p>
    <w:p w14:paraId="0CA0E798" w14:textId="77777777" w:rsidR="005D38C8" w:rsidRDefault="005D38C8" w:rsidP="005D38C8">
      <w:pPr>
        <w:bidi/>
        <w:jc w:val="both"/>
        <w:rPr>
          <w:rFonts w:cs="David" w:hint="cs"/>
          <w:rtl/>
        </w:rPr>
      </w:pPr>
      <w:r>
        <w:rPr>
          <w:rFonts w:cs="David" w:hint="cs"/>
          <w:rtl/>
        </w:rPr>
        <w:tab/>
        <w:t>השאלה אם אפשר להגדיר שזה באותו נושא?</w:t>
      </w:r>
    </w:p>
    <w:p w14:paraId="13E1744F" w14:textId="77777777" w:rsidR="005D38C8" w:rsidRDefault="005D38C8" w:rsidP="005D38C8">
      <w:pPr>
        <w:bidi/>
        <w:jc w:val="both"/>
        <w:rPr>
          <w:rFonts w:cs="David" w:hint="cs"/>
          <w:rtl/>
        </w:rPr>
      </w:pPr>
    </w:p>
    <w:p w14:paraId="4B37B61E"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33527850" w14:textId="77777777" w:rsidR="005D38C8" w:rsidRDefault="005D38C8" w:rsidP="005D38C8">
      <w:pPr>
        <w:bidi/>
        <w:jc w:val="both"/>
        <w:rPr>
          <w:rFonts w:cs="David" w:hint="cs"/>
          <w:rtl/>
        </w:rPr>
      </w:pPr>
    </w:p>
    <w:p w14:paraId="7DDE5F9D" w14:textId="77777777" w:rsidR="005D38C8" w:rsidRDefault="005D38C8" w:rsidP="005D38C8">
      <w:pPr>
        <w:bidi/>
        <w:jc w:val="both"/>
        <w:rPr>
          <w:rFonts w:cs="David" w:hint="cs"/>
          <w:rtl/>
        </w:rPr>
      </w:pPr>
      <w:r>
        <w:rPr>
          <w:rFonts w:cs="David" w:hint="cs"/>
          <w:rtl/>
        </w:rPr>
        <w:tab/>
        <w:t xml:space="preserve">זאת לא בעיה. </w:t>
      </w:r>
    </w:p>
    <w:p w14:paraId="5706FFF9" w14:textId="77777777" w:rsidR="005D38C8" w:rsidRDefault="005D38C8" w:rsidP="005D38C8">
      <w:pPr>
        <w:keepLines/>
        <w:bidi/>
        <w:jc w:val="both"/>
        <w:rPr>
          <w:rFonts w:cs="David" w:hint="cs"/>
          <w:rtl/>
        </w:rPr>
      </w:pPr>
    </w:p>
    <w:p w14:paraId="4296C9B3" w14:textId="77777777" w:rsidR="005D38C8" w:rsidRDefault="005D38C8" w:rsidP="005D38C8">
      <w:pPr>
        <w:keepLines/>
        <w:bidi/>
        <w:jc w:val="both"/>
        <w:rPr>
          <w:rFonts w:cs="David" w:hint="cs"/>
          <w:rtl/>
        </w:rPr>
      </w:pPr>
      <w:r>
        <w:rPr>
          <w:rFonts w:cs="David" w:hint="cs"/>
          <w:u w:val="single"/>
          <w:rtl/>
        </w:rPr>
        <w:t>תמר כנפו:</w:t>
      </w:r>
    </w:p>
    <w:p w14:paraId="2DC4B47E" w14:textId="77777777" w:rsidR="005D38C8" w:rsidRDefault="005D38C8" w:rsidP="005D38C8">
      <w:pPr>
        <w:keepLines/>
        <w:bidi/>
        <w:jc w:val="both"/>
        <w:rPr>
          <w:rFonts w:cs="David" w:hint="cs"/>
          <w:rtl/>
        </w:rPr>
      </w:pPr>
    </w:p>
    <w:p w14:paraId="6E4CFECB" w14:textId="77777777" w:rsidR="005D38C8" w:rsidRDefault="005D38C8" w:rsidP="005D38C8">
      <w:pPr>
        <w:keepNext/>
        <w:keepLines/>
        <w:bidi/>
        <w:jc w:val="both"/>
        <w:rPr>
          <w:rFonts w:cs="David" w:hint="cs"/>
          <w:rtl/>
        </w:rPr>
      </w:pPr>
      <w:r>
        <w:rPr>
          <w:rFonts w:cs="David" w:hint="cs"/>
          <w:rtl/>
        </w:rPr>
        <w:tab/>
        <w:t xml:space="preserve">אתמול היה אי אמון בנושא שיכון ויש הצעה לסדר בנושא שיכון, זה ממש דומה. </w:t>
      </w:r>
    </w:p>
    <w:p w14:paraId="1AD7945B" w14:textId="77777777" w:rsidR="005D38C8" w:rsidRDefault="005D38C8" w:rsidP="005D38C8">
      <w:pPr>
        <w:keepNext/>
        <w:bidi/>
        <w:jc w:val="both"/>
        <w:rPr>
          <w:rFonts w:cs="David" w:hint="cs"/>
          <w:rtl/>
        </w:rPr>
      </w:pPr>
    </w:p>
    <w:p w14:paraId="5B631C08"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43748DC" w14:textId="77777777" w:rsidR="005D38C8" w:rsidRDefault="005D38C8" w:rsidP="005D38C8">
      <w:pPr>
        <w:keepNext/>
        <w:bidi/>
        <w:jc w:val="both"/>
        <w:rPr>
          <w:rFonts w:cs="David" w:hint="cs"/>
          <w:rtl/>
        </w:rPr>
      </w:pPr>
    </w:p>
    <w:p w14:paraId="57F2CD41" w14:textId="77777777" w:rsidR="005D38C8" w:rsidRDefault="005D38C8" w:rsidP="005D38C8">
      <w:pPr>
        <w:keepNext/>
        <w:bidi/>
        <w:jc w:val="both"/>
        <w:rPr>
          <w:rFonts w:cs="David" w:hint="cs"/>
          <w:rtl/>
        </w:rPr>
      </w:pPr>
      <w:r>
        <w:rPr>
          <w:rFonts w:cs="David" w:hint="cs"/>
          <w:rtl/>
        </w:rPr>
        <w:tab/>
        <w:t xml:space="preserve">אפשר להוסיף את זה, יש בזה הגיון.  </w:t>
      </w:r>
    </w:p>
    <w:p w14:paraId="18B90C55" w14:textId="77777777" w:rsidR="005D38C8" w:rsidRDefault="005D38C8" w:rsidP="005D38C8">
      <w:pPr>
        <w:keepNext/>
        <w:bidi/>
        <w:jc w:val="both"/>
        <w:rPr>
          <w:rFonts w:cs="David" w:hint="cs"/>
          <w:rtl/>
        </w:rPr>
      </w:pPr>
    </w:p>
    <w:p w14:paraId="0E1AEAEE" w14:textId="77777777" w:rsidR="005D38C8" w:rsidRDefault="005D38C8" w:rsidP="005D38C8">
      <w:pPr>
        <w:bidi/>
        <w:jc w:val="both"/>
        <w:rPr>
          <w:rFonts w:cs="David" w:hint="cs"/>
          <w:u w:val="single"/>
          <w:rtl/>
        </w:rPr>
      </w:pPr>
      <w:r w:rsidRPr="00A044D1">
        <w:rPr>
          <w:rFonts w:cs="David" w:hint="cs"/>
          <w:u w:val="single"/>
          <w:rtl/>
        </w:rPr>
        <w:t>ארבל אסטרחן:</w:t>
      </w:r>
    </w:p>
    <w:p w14:paraId="39B35BF7" w14:textId="77777777" w:rsidR="005D38C8" w:rsidRDefault="005D38C8" w:rsidP="005D38C8">
      <w:pPr>
        <w:bidi/>
        <w:jc w:val="both"/>
        <w:rPr>
          <w:rFonts w:cs="David" w:hint="cs"/>
          <w:u w:val="single"/>
          <w:rtl/>
        </w:rPr>
      </w:pPr>
    </w:p>
    <w:p w14:paraId="30DBF2B7" w14:textId="77777777" w:rsidR="005D38C8" w:rsidRDefault="005D38C8" w:rsidP="005D38C8">
      <w:pPr>
        <w:bidi/>
        <w:jc w:val="both"/>
        <w:rPr>
          <w:rFonts w:cs="David" w:hint="cs"/>
          <w:rtl/>
        </w:rPr>
      </w:pPr>
      <w:r>
        <w:rPr>
          <w:rFonts w:cs="David" w:hint="cs"/>
          <w:rtl/>
        </w:rPr>
        <w:tab/>
        <w:t xml:space="preserve">זה ייכנס בסעיף (2) </w:t>
      </w:r>
      <w:r>
        <w:rPr>
          <w:rFonts w:cs="David"/>
          <w:rtl/>
        </w:rPr>
        <w:t>–</w:t>
      </w:r>
      <w:r>
        <w:rPr>
          <w:rFonts w:cs="David" w:hint="cs"/>
          <w:rtl/>
        </w:rPr>
        <w:t xml:space="preserve"> "המובאות בפני הכנסת באותו שבוע. או הצעה רגילה, או שאילתא דחופה או אי אמון" והנשיאות היא זאת שתקבע שהן באותו נושא. </w:t>
      </w:r>
    </w:p>
    <w:p w14:paraId="00FB241C" w14:textId="77777777" w:rsidR="005D38C8" w:rsidRDefault="005D38C8" w:rsidP="005D38C8">
      <w:pPr>
        <w:bidi/>
        <w:jc w:val="both"/>
        <w:rPr>
          <w:rFonts w:cs="David" w:hint="cs"/>
          <w:rtl/>
        </w:rPr>
      </w:pPr>
    </w:p>
    <w:p w14:paraId="3DA5008B"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E129B14" w14:textId="77777777" w:rsidR="005D38C8" w:rsidRDefault="005D38C8" w:rsidP="005D38C8">
      <w:pPr>
        <w:bidi/>
        <w:jc w:val="both"/>
        <w:rPr>
          <w:rFonts w:cs="David" w:hint="cs"/>
          <w:rtl/>
        </w:rPr>
      </w:pPr>
    </w:p>
    <w:p w14:paraId="2AD4379E" w14:textId="77777777" w:rsidR="005D38C8" w:rsidRDefault="005D38C8" w:rsidP="005D38C8">
      <w:pPr>
        <w:bidi/>
        <w:jc w:val="both"/>
        <w:rPr>
          <w:rFonts w:cs="David" w:hint="cs"/>
          <w:rtl/>
        </w:rPr>
      </w:pPr>
      <w:r>
        <w:rPr>
          <w:rFonts w:cs="David" w:hint="cs"/>
          <w:rtl/>
        </w:rPr>
        <w:tab/>
        <w:t xml:space="preserve">הקביעה שזה באותו נושא היא של הנשיאות. </w:t>
      </w:r>
    </w:p>
    <w:p w14:paraId="2A666ADD" w14:textId="77777777" w:rsidR="005D38C8" w:rsidRDefault="005D38C8" w:rsidP="005D38C8">
      <w:pPr>
        <w:bidi/>
        <w:jc w:val="both"/>
        <w:rPr>
          <w:rFonts w:cs="David" w:hint="cs"/>
          <w:rtl/>
        </w:rPr>
      </w:pPr>
    </w:p>
    <w:p w14:paraId="361E582F"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4529C9E2" w14:textId="77777777" w:rsidR="005D38C8" w:rsidRDefault="005D38C8" w:rsidP="005D38C8">
      <w:pPr>
        <w:bidi/>
        <w:jc w:val="both"/>
        <w:rPr>
          <w:rFonts w:cs="David" w:hint="cs"/>
          <w:rtl/>
        </w:rPr>
      </w:pPr>
    </w:p>
    <w:p w14:paraId="6F32AF87" w14:textId="77777777" w:rsidR="005D38C8" w:rsidRDefault="005D38C8" w:rsidP="005D38C8">
      <w:pPr>
        <w:bidi/>
        <w:jc w:val="both"/>
        <w:rPr>
          <w:rFonts w:cs="David" w:hint="cs"/>
          <w:rtl/>
        </w:rPr>
      </w:pPr>
      <w:r>
        <w:rPr>
          <w:rFonts w:cs="David" w:hint="cs"/>
          <w:rtl/>
        </w:rPr>
        <w:tab/>
        <w:t xml:space="preserve">הנושאים יהיו פחות או יותר אותו דבר, שהרי כולנו קוראים עיתונים ויודעים. </w:t>
      </w:r>
    </w:p>
    <w:p w14:paraId="0684B260" w14:textId="77777777" w:rsidR="005D38C8" w:rsidRDefault="005D38C8" w:rsidP="005D38C8">
      <w:pPr>
        <w:bidi/>
        <w:jc w:val="both"/>
        <w:rPr>
          <w:rFonts w:cs="David" w:hint="cs"/>
          <w:rtl/>
        </w:rPr>
      </w:pPr>
    </w:p>
    <w:p w14:paraId="2BBBC8BF"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5E10FFE2" w14:textId="77777777" w:rsidR="005D38C8" w:rsidRDefault="005D38C8" w:rsidP="005D38C8">
      <w:pPr>
        <w:bidi/>
        <w:jc w:val="both"/>
        <w:rPr>
          <w:rFonts w:cs="David" w:hint="cs"/>
          <w:rtl/>
        </w:rPr>
      </w:pPr>
    </w:p>
    <w:p w14:paraId="4D35594B" w14:textId="77777777" w:rsidR="005D38C8" w:rsidRDefault="005D38C8" w:rsidP="005D38C8">
      <w:pPr>
        <w:bidi/>
        <w:jc w:val="both"/>
        <w:rPr>
          <w:rFonts w:cs="David" w:hint="cs"/>
          <w:rtl/>
        </w:rPr>
      </w:pPr>
      <w:r>
        <w:rPr>
          <w:rFonts w:cs="David" w:hint="cs"/>
          <w:rtl/>
        </w:rPr>
        <w:tab/>
        <w:t xml:space="preserve">פעם </w:t>
      </w:r>
      <w:proofErr w:type="spellStart"/>
      <w:r>
        <w:rPr>
          <w:rFonts w:cs="David" w:hint="cs"/>
          <w:rtl/>
        </w:rPr>
        <w:t>היתה</w:t>
      </w:r>
      <w:proofErr w:type="spellEnd"/>
      <w:r>
        <w:rPr>
          <w:rFonts w:cs="David" w:hint="cs"/>
          <w:rtl/>
        </w:rPr>
        <w:t xml:space="preserve"> כזאת תחרות גם על רשות הדיבור באי אמון, שהיו בכוונה מגישים הצעה, היו יודעים שהיא לא תאושר כי יש דיון באי אמון ואחר כך היו באים להנהלת הסיעה ואומרים: הגשתי הצעה דחופה, אני חייב להיות הדובר של הסיעה. זה היה הולך הפוך. </w:t>
      </w:r>
    </w:p>
    <w:p w14:paraId="12AF6412" w14:textId="77777777" w:rsidR="005D38C8" w:rsidRDefault="005D38C8" w:rsidP="005D38C8">
      <w:pPr>
        <w:bidi/>
        <w:jc w:val="both"/>
        <w:rPr>
          <w:rFonts w:cs="David" w:hint="cs"/>
          <w:rtl/>
        </w:rPr>
      </w:pPr>
    </w:p>
    <w:p w14:paraId="6D9EC780"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7F5865D8" w14:textId="77777777" w:rsidR="005D38C8" w:rsidRDefault="005D38C8" w:rsidP="005D38C8">
      <w:pPr>
        <w:bidi/>
        <w:jc w:val="both"/>
        <w:rPr>
          <w:rFonts w:cs="David" w:hint="cs"/>
          <w:rtl/>
        </w:rPr>
      </w:pPr>
    </w:p>
    <w:p w14:paraId="7D48027B" w14:textId="77777777" w:rsidR="005D38C8" w:rsidRDefault="005D38C8" w:rsidP="005D38C8">
      <w:pPr>
        <w:bidi/>
        <w:jc w:val="both"/>
        <w:rPr>
          <w:rFonts w:cs="David" w:hint="cs"/>
          <w:rtl/>
        </w:rPr>
      </w:pPr>
      <w:r>
        <w:rPr>
          <w:rFonts w:cs="David" w:hint="cs"/>
          <w:rtl/>
        </w:rPr>
        <w:tab/>
        <w:t xml:space="preserve">היו מגישים את זה ביום רביעי כדי להיות ראשונים. </w:t>
      </w:r>
    </w:p>
    <w:p w14:paraId="4E9421FE" w14:textId="77777777" w:rsidR="005D38C8" w:rsidRDefault="005D38C8" w:rsidP="005D38C8">
      <w:pPr>
        <w:bidi/>
        <w:jc w:val="both"/>
        <w:rPr>
          <w:rFonts w:cs="David" w:hint="cs"/>
          <w:rtl/>
        </w:rPr>
      </w:pPr>
    </w:p>
    <w:p w14:paraId="23E8EA1D"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96A1009" w14:textId="77777777" w:rsidR="005D38C8" w:rsidRDefault="005D38C8" w:rsidP="005D38C8">
      <w:pPr>
        <w:bidi/>
        <w:jc w:val="both"/>
        <w:rPr>
          <w:rFonts w:cs="David" w:hint="cs"/>
          <w:rtl/>
        </w:rPr>
      </w:pPr>
    </w:p>
    <w:p w14:paraId="34F5F745" w14:textId="77777777" w:rsidR="005D38C8" w:rsidRDefault="005D38C8" w:rsidP="005D38C8">
      <w:pPr>
        <w:bidi/>
        <w:jc w:val="both"/>
        <w:rPr>
          <w:rFonts w:cs="David" w:hint="cs"/>
          <w:rtl/>
        </w:rPr>
      </w:pPr>
      <w:r>
        <w:rPr>
          <w:rFonts w:cs="David" w:hint="cs"/>
          <w:rtl/>
        </w:rPr>
        <w:tab/>
        <w:t xml:space="preserve">אצלנו הזכות לדבר באי אמון היא "מוכרים בלבד". </w:t>
      </w:r>
    </w:p>
    <w:p w14:paraId="5B1BEF47" w14:textId="77777777" w:rsidR="005D38C8" w:rsidRDefault="005D38C8" w:rsidP="005D38C8">
      <w:pPr>
        <w:bidi/>
        <w:jc w:val="both"/>
        <w:rPr>
          <w:rFonts w:cs="David" w:hint="cs"/>
          <w:rtl/>
        </w:rPr>
      </w:pPr>
    </w:p>
    <w:p w14:paraId="59B74F22" w14:textId="77777777" w:rsidR="005D38C8" w:rsidRDefault="005D38C8" w:rsidP="005D38C8">
      <w:pPr>
        <w:pStyle w:val="BodyText"/>
        <w:rPr>
          <w:rFonts w:hint="cs"/>
          <w:u w:val="single"/>
          <w:rtl/>
        </w:rPr>
      </w:pPr>
      <w:r>
        <w:rPr>
          <w:rFonts w:hint="cs"/>
          <w:u w:val="single"/>
          <w:rtl/>
        </w:rPr>
        <w:t>ארבל אסטרחן:</w:t>
      </w:r>
    </w:p>
    <w:p w14:paraId="6863AB1C" w14:textId="77777777" w:rsidR="005D38C8" w:rsidRDefault="005D38C8" w:rsidP="005D38C8">
      <w:pPr>
        <w:bidi/>
        <w:jc w:val="both"/>
        <w:rPr>
          <w:rFonts w:cs="David" w:hint="cs"/>
          <w:rtl/>
        </w:rPr>
      </w:pPr>
    </w:p>
    <w:p w14:paraId="52A83041" w14:textId="77777777" w:rsidR="005D38C8" w:rsidRDefault="005D38C8" w:rsidP="005D38C8">
      <w:pPr>
        <w:bidi/>
        <w:jc w:val="both"/>
        <w:rPr>
          <w:rFonts w:cs="David" w:hint="cs"/>
          <w:rtl/>
        </w:rPr>
      </w:pPr>
      <w:r>
        <w:rPr>
          <w:rFonts w:cs="David" w:hint="cs"/>
          <w:rtl/>
        </w:rPr>
        <w:tab/>
        <w:t xml:space="preserve">"(ה) </w:t>
      </w:r>
      <w:r>
        <w:rPr>
          <w:rFonts w:cs="David"/>
          <w:rtl/>
        </w:rPr>
        <w:t>–</w:t>
      </w:r>
      <w:r>
        <w:rPr>
          <w:rFonts w:cs="David" w:hint="cs"/>
          <w:rtl/>
        </w:rPr>
        <w:t xml:space="preserve"> בקשה לאישור הצעה דחופה שהוגשה לנשיאות עד 10:30 ביום ב'" </w:t>
      </w:r>
      <w:r>
        <w:rPr>
          <w:rFonts w:cs="David"/>
          <w:rtl/>
        </w:rPr>
        <w:t>–</w:t>
      </w:r>
      <w:r>
        <w:rPr>
          <w:rFonts w:cs="David" w:hint="cs"/>
          <w:rtl/>
        </w:rPr>
        <w:t xml:space="preserve"> שם כתוב 11:00, אבל דיברתי על זה עם ירדנה מבחינת השעות, "תידון על ידי נשיאות הכנסת באותו יום.  בקשה, כאמור, שהוגשה לאחר אותו מועד תידון על ידי נשיאות הכנסת באותו שבוע אם החליט על כך יושב ראש הכנסת"</w:t>
      </w:r>
    </w:p>
    <w:p w14:paraId="19501AB6" w14:textId="77777777" w:rsidR="005D38C8" w:rsidRDefault="005D38C8" w:rsidP="005D38C8">
      <w:pPr>
        <w:bidi/>
        <w:jc w:val="both"/>
        <w:rPr>
          <w:rFonts w:cs="David" w:hint="cs"/>
          <w:rtl/>
        </w:rPr>
      </w:pPr>
    </w:p>
    <w:p w14:paraId="311D7D94"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36758DA" w14:textId="77777777" w:rsidR="005D38C8" w:rsidRDefault="005D38C8" w:rsidP="005D38C8">
      <w:pPr>
        <w:bidi/>
        <w:jc w:val="both"/>
        <w:rPr>
          <w:rFonts w:cs="David" w:hint="cs"/>
          <w:rtl/>
        </w:rPr>
      </w:pPr>
    </w:p>
    <w:p w14:paraId="3EC884FA" w14:textId="77777777" w:rsidR="005D38C8" w:rsidRDefault="005D38C8" w:rsidP="005D38C8">
      <w:pPr>
        <w:bidi/>
        <w:jc w:val="both"/>
        <w:rPr>
          <w:rFonts w:cs="David" w:hint="cs"/>
          <w:rtl/>
        </w:rPr>
      </w:pPr>
      <w:r>
        <w:rPr>
          <w:rFonts w:cs="David" w:hint="cs"/>
          <w:rtl/>
        </w:rPr>
        <w:tab/>
        <w:t xml:space="preserve">בסדר גמור. </w:t>
      </w:r>
    </w:p>
    <w:p w14:paraId="2DA2463C" w14:textId="77777777" w:rsidR="005D38C8" w:rsidRDefault="005D38C8" w:rsidP="005D38C8">
      <w:pPr>
        <w:bidi/>
        <w:jc w:val="both"/>
        <w:rPr>
          <w:rFonts w:cs="David" w:hint="cs"/>
          <w:rtl/>
        </w:rPr>
      </w:pPr>
    </w:p>
    <w:p w14:paraId="456D365A" w14:textId="77777777" w:rsidR="005D38C8" w:rsidRDefault="005D38C8" w:rsidP="005D38C8">
      <w:pPr>
        <w:pStyle w:val="BodyText"/>
        <w:rPr>
          <w:rFonts w:hint="cs"/>
          <w:u w:val="single"/>
          <w:rtl/>
        </w:rPr>
      </w:pPr>
      <w:r>
        <w:rPr>
          <w:rFonts w:hint="cs"/>
          <w:u w:val="single"/>
          <w:rtl/>
        </w:rPr>
        <w:t>ארבל אסטרחן:</w:t>
      </w:r>
    </w:p>
    <w:p w14:paraId="09CAEA46" w14:textId="77777777" w:rsidR="005D38C8" w:rsidRDefault="005D38C8" w:rsidP="005D38C8">
      <w:pPr>
        <w:bidi/>
        <w:jc w:val="both"/>
        <w:rPr>
          <w:rFonts w:cs="David" w:hint="cs"/>
          <w:rtl/>
        </w:rPr>
      </w:pPr>
    </w:p>
    <w:p w14:paraId="488A2F29" w14:textId="77777777" w:rsidR="005D38C8" w:rsidRDefault="005D38C8" w:rsidP="005D38C8">
      <w:pPr>
        <w:bidi/>
        <w:jc w:val="both"/>
        <w:rPr>
          <w:rFonts w:cs="David" w:hint="cs"/>
          <w:rtl/>
        </w:rPr>
      </w:pPr>
      <w:r>
        <w:rPr>
          <w:rFonts w:cs="David" w:hint="cs"/>
          <w:rtl/>
        </w:rPr>
        <w:tab/>
        <w:t xml:space="preserve">היום יש כל מיני הוראות, למשל אם מגישים ביום שני עד שעה מסוימת זה ידון באותו יום, אם ביום שלישי עד שעה מסוימת </w:t>
      </w:r>
      <w:proofErr w:type="spellStart"/>
      <w:r>
        <w:rPr>
          <w:rFonts w:cs="David" w:hint="cs"/>
          <w:rtl/>
        </w:rPr>
        <w:t>וכו</w:t>
      </w:r>
      <w:proofErr w:type="spellEnd"/>
      <w:r>
        <w:rPr>
          <w:rFonts w:cs="David" w:hint="cs"/>
          <w:rtl/>
        </w:rPr>
        <w:t xml:space="preserve">'. לפי התיקון תהיה סמכות ליושב ראש לאפשר לנשיאות לדון בהצעה הזאת גם אחרי ישיבת הנשיאות אם קרה משהו אחריה. </w:t>
      </w:r>
    </w:p>
    <w:p w14:paraId="7840066B" w14:textId="77777777" w:rsidR="005D38C8" w:rsidRDefault="005D38C8" w:rsidP="005D38C8">
      <w:pPr>
        <w:bidi/>
        <w:jc w:val="both"/>
        <w:rPr>
          <w:rFonts w:cs="David" w:hint="cs"/>
          <w:rtl/>
        </w:rPr>
      </w:pPr>
    </w:p>
    <w:p w14:paraId="4B431E7F" w14:textId="77777777" w:rsidR="005D38C8" w:rsidRDefault="005D38C8" w:rsidP="005D38C8">
      <w:pPr>
        <w:bidi/>
        <w:jc w:val="both"/>
        <w:rPr>
          <w:rFonts w:cs="David" w:hint="cs"/>
          <w:u w:val="single"/>
          <w:rtl/>
        </w:rPr>
      </w:pPr>
      <w:r>
        <w:rPr>
          <w:rFonts w:cs="David" w:hint="cs"/>
          <w:u w:val="single"/>
          <w:rtl/>
        </w:rPr>
        <w:t>תמר כנפו:</w:t>
      </w:r>
    </w:p>
    <w:p w14:paraId="68F5D011" w14:textId="77777777" w:rsidR="005D38C8" w:rsidRDefault="005D38C8" w:rsidP="005D38C8">
      <w:pPr>
        <w:bidi/>
        <w:jc w:val="both"/>
        <w:rPr>
          <w:rFonts w:cs="David" w:hint="cs"/>
          <w:u w:val="single"/>
          <w:rtl/>
        </w:rPr>
      </w:pPr>
    </w:p>
    <w:p w14:paraId="393C0587" w14:textId="77777777" w:rsidR="005D38C8" w:rsidRDefault="005D38C8" w:rsidP="005D38C8">
      <w:pPr>
        <w:bidi/>
        <w:jc w:val="both"/>
        <w:rPr>
          <w:rFonts w:cs="David" w:hint="cs"/>
          <w:rtl/>
        </w:rPr>
      </w:pPr>
      <w:r>
        <w:rPr>
          <w:rFonts w:cs="David" w:hint="cs"/>
          <w:rtl/>
        </w:rPr>
        <w:tab/>
        <w:t xml:space="preserve">כלומר, את מבטלת את מה שהיה פעם ביום רביעי בוועדת הכנסת. </w:t>
      </w:r>
    </w:p>
    <w:p w14:paraId="4EACCE5B" w14:textId="77777777" w:rsidR="005D38C8" w:rsidRDefault="005D38C8" w:rsidP="005D38C8">
      <w:pPr>
        <w:bidi/>
        <w:jc w:val="both"/>
        <w:rPr>
          <w:rFonts w:cs="David" w:hint="cs"/>
          <w:rtl/>
        </w:rPr>
      </w:pPr>
    </w:p>
    <w:p w14:paraId="56754961"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6C8D03A6" w14:textId="77777777" w:rsidR="005D38C8" w:rsidRDefault="005D38C8" w:rsidP="005D38C8">
      <w:pPr>
        <w:bidi/>
        <w:jc w:val="both"/>
        <w:rPr>
          <w:rFonts w:cs="David" w:hint="cs"/>
          <w:rtl/>
        </w:rPr>
      </w:pPr>
    </w:p>
    <w:p w14:paraId="78D1E958" w14:textId="77777777" w:rsidR="005D38C8" w:rsidRDefault="005D38C8" w:rsidP="005D38C8">
      <w:pPr>
        <w:bidi/>
        <w:jc w:val="both"/>
        <w:rPr>
          <w:rFonts w:cs="David" w:hint="cs"/>
          <w:rtl/>
        </w:rPr>
      </w:pPr>
      <w:r>
        <w:rPr>
          <w:rFonts w:cs="David" w:hint="cs"/>
          <w:rtl/>
        </w:rPr>
        <w:tab/>
        <w:t xml:space="preserve">עושים משאל טלפוני. זה קרה לנו לא מזמן. </w:t>
      </w:r>
    </w:p>
    <w:p w14:paraId="27F1C07E" w14:textId="77777777" w:rsidR="005D38C8" w:rsidRDefault="005D38C8" w:rsidP="005D38C8">
      <w:pPr>
        <w:bidi/>
        <w:jc w:val="both"/>
        <w:rPr>
          <w:rFonts w:cs="David" w:hint="cs"/>
          <w:rtl/>
        </w:rPr>
      </w:pPr>
    </w:p>
    <w:p w14:paraId="00726E6E" w14:textId="77777777" w:rsidR="005D38C8" w:rsidRDefault="005D38C8" w:rsidP="005D38C8">
      <w:pPr>
        <w:pStyle w:val="BodyText"/>
        <w:rPr>
          <w:rFonts w:hint="cs"/>
          <w:u w:val="single"/>
          <w:rtl/>
        </w:rPr>
      </w:pPr>
      <w:r>
        <w:rPr>
          <w:rFonts w:hint="cs"/>
          <w:u w:val="single"/>
          <w:rtl/>
        </w:rPr>
        <w:t>ארבל אסטרחן:</w:t>
      </w:r>
    </w:p>
    <w:p w14:paraId="41031E78" w14:textId="77777777" w:rsidR="005D38C8" w:rsidRDefault="005D38C8" w:rsidP="005D38C8">
      <w:pPr>
        <w:bidi/>
        <w:jc w:val="both"/>
        <w:rPr>
          <w:rFonts w:cs="David" w:hint="cs"/>
          <w:rtl/>
        </w:rPr>
      </w:pPr>
    </w:p>
    <w:p w14:paraId="2FB4B764" w14:textId="77777777" w:rsidR="005D38C8" w:rsidRDefault="005D38C8" w:rsidP="005D38C8">
      <w:pPr>
        <w:bidi/>
        <w:jc w:val="both"/>
        <w:rPr>
          <w:rFonts w:cs="David" w:hint="cs"/>
          <w:rtl/>
        </w:rPr>
      </w:pPr>
      <w:r>
        <w:rPr>
          <w:rFonts w:cs="David" w:hint="cs"/>
          <w:rtl/>
        </w:rPr>
        <w:tab/>
        <w:t xml:space="preserve">עדיף לא לדבר כאן על משאל טלפוני. </w:t>
      </w:r>
    </w:p>
    <w:p w14:paraId="42EC3572" w14:textId="77777777" w:rsidR="005D38C8" w:rsidRDefault="005D38C8" w:rsidP="005D38C8">
      <w:pPr>
        <w:bidi/>
        <w:jc w:val="both"/>
        <w:rPr>
          <w:rFonts w:cs="David" w:hint="cs"/>
          <w:rtl/>
        </w:rPr>
      </w:pPr>
    </w:p>
    <w:p w14:paraId="7ACB2024"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5D9CFB17" w14:textId="77777777" w:rsidR="005D38C8" w:rsidRDefault="005D38C8" w:rsidP="005D38C8">
      <w:pPr>
        <w:bidi/>
        <w:jc w:val="both"/>
        <w:rPr>
          <w:rFonts w:cs="David" w:hint="cs"/>
          <w:rtl/>
        </w:rPr>
      </w:pPr>
    </w:p>
    <w:p w14:paraId="6A597E7D" w14:textId="77777777" w:rsidR="005D38C8" w:rsidRDefault="005D38C8" w:rsidP="005D38C8">
      <w:pPr>
        <w:bidi/>
        <w:jc w:val="both"/>
        <w:rPr>
          <w:rFonts w:cs="David" w:hint="cs"/>
          <w:rtl/>
        </w:rPr>
      </w:pPr>
      <w:r>
        <w:rPr>
          <w:rFonts w:cs="David" w:hint="cs"/>
          <w:rtl/>
        </w:rPr>
        <w:tab/>
        <w:t>ירדנה, מאריכים פה בחצי שעה, שמת לב?</w:t>
      </w:r>
    </w:p>
    <w:p w14:paraId="06567926" w14:textId="77777777" w:rsidR="005D38C8" w:rsidRDefault="005D38C8" w:rsidP="005D38C8">
      <w:pPr>
        <w:bidi/>
        <w:jc w:val="both"/>
        <w:rPr>
          <w:rFonts w:cs="David" w:hint="cs"/>
          <w:rtl/>
        </w:rPr>
      </w:pPr>
    </w:p>
    <w:p w14:paraId="3E726452" w14:textId="77777777" w:rsidR="005D38C8" w:rsidRDefault="005D38C8" w:rsidP="005D38C8">
      <w:pPr>
        <w:pStyle w:val="BodyText"/>
        <w:rPr>
          <w:rFonts w:hint="cs"/>
          <w:u w:val="single"/>
          <w:rtl/>
        </w:rPr>
      </w:pPr>
      <w:r>
        <w:rPr>
          <w:rFonts w:hint="cs"/>
          <w:u w:val="single"/>
          <w:rtl/>
        </w:rPr>
        <w:t>ארבל אסטרחן:</w:t>
      </w:r>
    </w:p>
    <w:p w14:paraId="457F7C80" w14:textId="77777777" w:rsidR="005D38C8" w:rsidRDefault="005D38C8" w:rsidP="005D38C8">
      <w:pPr>
        <w:bidi/>
        <w:jc w:val="both"/>
        <w:rPr>
          <w:rFonts w:cs="David" w:hint="cs"/>
          <w:rtl/>
        </w:rPr>
      </w:pPr>
    </w:p>
    <w:p w14:paraId="46D804C1" w14:textId="77777777" w:rsidR="005D38C8" w:rsidRDefault="005D38C8" w:rsidP="005D38C8">
      <w:pPr>
        <w:bidi/>
        <w:jc w:val="both"/>
        <w:rPr>
          <w:rFonts w:cs="David" w:hint="cs"/>
          <w:rtl/>
        </w:rPr>
      </w:pPr>
      <w:r>
        <w:rPr>
          <w:rFonts w:cs="David" w:hint="cs"/>
          <w:rtl/>
        </w:rPr>
        <w:tab/>
        <w:t>היום כתוב עד יום ב' ב-10:30.</w:t>
      </w:r>
    </w:p>
    <w:p w14:paraId="683B3A2D" w14:textId="77777777" w:rsidR="005D38C8" w:rsidRDefault="005D38C8" w:rsidP="005D38C8">
      <w:pPr>
        <w:bidi/>
        <w:jc w:val="both"/>
        <w:rPr>
          <w:rFonts w:cs="David" w:hint="cs"/>
          <w:u w:val="single"/>
          <w:rtl/>
        </w:rPr>
      </w:pPr>
      <w:r>
        <w:rPr>
          <w:rFonts w:cs="David" w:hint="cs"/>
          <w:u w:val="single"/>
          <w:rtl/>
        </w:rPr>
        <w:t>תמר כנפו:</w:t>
      </w:r>
    </w:p>
    <w:p w14:paraId="4333B6ED" w14:textId="77777777" w:rsidR="005D38C8" w:rsidRDefault="005D38C8" w:rsidP="005D38C8">
      <w:pPr>
        <w:bidi/>
        <w:jc w:val="both"/>
        <w:rPr>
          <w:rFonts w:cs="David" w:hint="cs"/>
          <w:rtl/>
        </w:rPr>
      </w:pPr>
    </w:p>
    <w:p w14:paraId="31FD6F20" w14:textId="77777777" w:rsidR="005D38C8" w:rsidRPr="00662F94" w:rsidRDefault="005D38C8" w:rsidP="005D38C8">
      <w:pPr>
        <w:bidi/>
        <w:jc w:val="both"/>
        <w:rPr>
          <w:rFonts w:cs="David" w:hint="cs"/>
          <w:rtl/>
        </w:rPr>
      </w:pPr>
      <w:r>
        <w:rPr>
          <w:rFonts w:cs="David" w:hint="cs"/>
          <w:rtl/>
        </w:rPr>
        <w:tab/>
        <w:t>אבל הורידו ל-10:00.</w:t>
      </w:r>
    </w:p>
    <w:p w14:paraId="629CEDF9" w14:textId="77777777" w:rsidR="005D38C8" w:rsidRPr="00662F94" w:rsidRDefault="005D38C8" w:rsidP="005D38C8">
      <w:pPr>
        <w:bidi/>
        <w:jc w:val="both"/>
        <w:rPr>
          <w:rFonts w:cs="David" w:hint="cs"/>
          <w:u w:val="single"/>
          <w:rtl/>
        </w:rPr>
      </w:pPr>
    </w:p>
    <w:p w14:paraId="39625102" w14:textId="77777777" w:rsidR="005D38C8" w:rsidRDefault="005D38C8" w:rsidP="005D38C8">
      <w:pPr>
        <w:pStyle w:val="BodyText"/>
        <w:rPr>
          <w:rFonts w:hint="cs"/>
          <w:u w:val="single"/>
          <w:rtl/>
        </w:rPr>
      </w:pPr>
      <w:r>
        <w:rPr>
          <w:rFonts w:hint="cs"/>
          <w:u w:val="single"/>
          <w:rtl/>
        </w:rPr>
        <w:t>ארבל אסטרחן:</w:t>
      </w:r>
    </w:p>
    <w:p w14:paraId="0BCA949E" w14:textId="77777777" w:rsidR="005D38C8" w:rsidRDefault="005D38C8" w:rsidP="005D38C8">
      <w:pPr>
        <w:keepNext/>
        <w:bidi/>
        <w:jc w:val="both"/>
        <w:rPr>
          <w:rFonts w:cs="David" w:hint="cs"/>
          <w:rtl/>
        </w:rPr>
      </w:pPr>
    </w:p>
    <w:p w14:paraId="75B43189" w14:textId="77777777" w:rsidR="005D38C8" w:rsidRDefault="005D38C8" w:rsidP="005D38C8">
      <w:pPr>
        <w:keepNext/>
        <w:bidi/>
        <w:jc w:val="both"/>
        <w:rPr>
          <w:rFonts w:cs="David" w:hint="cs"/>
          <w:rtl/>
        </w:rPr>
      </w:pPr>
      <w:r>
        <w:rPr>
          <w:rFonts w:cs="David" w:hint="cs"/>
          <w:rtl/>
        </w:rPr>
        <w:tab/>
        <w:t xml:space="preserve">זאת ההזדמנות לקבוע 10:00. </w:t>
      </w:r>
    </w:p>
    <w:p w14:paraId="1CDD4131" w14:textId="77777777" w:rsidR="005D38C8" w:rsidRDefault="005D38C8" w:rsidP="005D38C8">
      <w:pPr>
        <w:keepNext/>
        <w:bidi/>
        <w:jc w:val="both"/>
        <w:rPr>
          <w:rFonts w:cs="David" w:hint="cs"/>
          <w:rtl/>
        </w:rPr>
      </w:pPr>
    </w:p>
    <w:p w14:paraId="6F1AC858"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184C61C" w14:textId="77777777" w:rsidR="005D38C8" w:rsidRDefault="005D38C8" w:rsidP="005D38C8">
      <w:pPr>
        <w:keepNext/>
        <w:bidi/>
        <w:jc w:val="both"/>
        <w:rPr>
          <w:rFonts w:cs="David" w:hint="cs"/>
          <w:rtl/>
        </w:rPr>
      </w:pPr>
    </w:p>
    <w:p w14:paraId="0DB120FA" w14:textId="77777777" w:rsidR="005D38C8" w:rsidRDefault="005D38C8" w:rsidP="005D38C8">
      <w:pPr>
        <w:keepNext/>
        <w:bidi/>
        <w:jc w:val="both"/>
        <w:rPr>
          <w:rFonts w:cs="David" w:hint="cs"/>
          <w:rtl/>
        </w:rPr>
      </w:pPr>
      <w:r>
        <w:rPr>
          <w:rFonts w:cs="David" w:hint="cs"/>
          <w:rtl/>
        </w:rPr>
        <w:tab/>
        <w:t>לא צריך. אם עומדים ב-10:30, למה לנו להכביד?</w:t>
      </w:r>
    </w:p>
    <w:p w14:paraId="5F4AD396" w14:textId="77777777" w:rsidR="005D38C8" w:rsidRDefault="005D38C8" w:rsidP="005D38C8">
      <w:pPr>
        <w:keepNext/>
        <w:bidi/>
        <w:jc w:val="both"/>
        <w:rPr>
          <w:rFonts w:cs="David" w:hint="cs"/>
          <w:rtl/>
        </w:rPr>
      </w:pPr>
    </w:p>
    <w:p w14:paraId="54A4073E" w14:textId="77777777" w:rsidR="005D38C8" w:rsidRDefault="005D38C8" w:rsidP="005D38C8">
      <w:pPr>
        <w:pStyle w:val="BodyText"/>
        <w:rPr>
          <w:rFonts w:hint="cs"/>
          <w:u w:val="single"/>
          <w:rtl/>
        </w:rPr>
      </w:pPr>
      <w:r>
        <w:rPr>
          <w:rFonts w:hint="cs"/>
          <w:u w:val="single"/>
          <w:rtl/>
        </w:rPr>
        <w:t>ארבל אסטרחן:</w:t>
      </w:r>
    </w:p>
    <w:p w14:paraId="33B6C8FD" w14:textId="77777777" w:rsidR="005D38C8" w:rsidRDefault="005D38C8" w:rsidP="005D38C8">
      <w:pPr>
        <w:keepNext/>
        <w:bidi/>
        <w:jc w:val="both"/>
        <w:rPr>
          <w:rFonts w:cs="David" w:hint="cs"/>
          <w:rtl/>
        </w:rPr>
      </w:pPr>
    </w:p>
    <w:p w14:paraId="0649683B" w14:textId="77777777" w:rsidR="005D38C8" w:rsidRDefault="005D38C8" w:rsidP="005D38C8">
      <w:pPr>
        <w:keepNext/>
        <w:bidi/>
        <w:jc w:val="both"/>
        <w:rPr>
          <w:rFonts w:cs="David" w:hint="cs"/>
          <w:rtl/>
        </w:rPr>
      </w:pPr>
      <w:r>
        <w:rPr>
          <w:rFonts w:cs="David" w:hint="cs"/>
          <w:rtl/>
        </w:rPr>
        <w:tab/>
        <w:t xml:space="preserve">"סעיף (ו) </w:t>
      </w:r>
      <w:r>
        <w:rPr>
          <w:rFonts w:cs="David"/>
          <w:rtl/>
        </w:rPr>
        <w:t>–</w:t>
      </w:r>
      <w:r>
        <w:rPr>
          <w:rFonts w:cs="David" w:hint="cs"/>
          <w:rtl/>
        </w:rPr>
        <w:t xml:space="preserve"> לא אישרה נשיאות הכנסת הצעה דחופה" </w:t>
      </w:r>
      <w:r>
        <w:rPr>
          <w:rFonts w:cs="David"/>
          <w:rtl/>
        </w:rPr>
        <w:t>–</w:t>
      </w:r>
      <w:r>
        <w:rPr>
          <w:rFonts w:cs="David" w:hint="cs"/>
          <w:rtl/>
        </w:rPr>
        <w:t xml:space="preserve"> זה גם משהו שקיים היום בתקנון </w:t>
      </w:r>
      <w:r>
        <w:rPr>
          <w:rFonts w:cs="David"/>
          <w:rtl/>
        </w:rPr>
        <w:t>–</w:t>
      </w:r>
      <w:r>
        <w:rPr>
          <w:rFonts w:cs="David" w:hint="cs"/>
          <w:rtl/>
        </w:rPr>
        <w:t xml:space="preserve"> "ובשבוע שלאחר מכן אושרה הצעה דחופה, זהה או דומה בעיקרה, תידון גם ההצעה הקודמת כהצעה דחופה והיא תידון כראשונה באותו נושא".</w:t>
      </w:r>
    </w:p>
    <w:p w14:paraId="49305C80" w14:textId="77777777" w:rsidR="005D38C8" w:rsidRDefault="005D38C8" w:rsidP="005D38C8">
      <w:pPr>
        <w:bidi/>
        <w:jc w:val="both"/>
        <w:rPr>
          <w:rFonts w:cs="David" w:hint="cs"/>
          <w:rtl/>
        </w:rPr>
      </w:pPr>
    </w:p>
    <w:p w14:paraId="5F5975C3" w14:textId="77777777" w:rsidR="005D38C8" w:rsidRDefault="005D38C8" w:rsidP="005D38C8">
      <w:pPr>
        <w:keepNext/>
        <w:bidi/>
        <w:jc w:val="both"/>
        <w:rPr>
          <w:rFonts w:cs="David" w:hint="cs"/>
          <w:rtl/>
        </w:rPr>
      </w:pPr>
      <w:r>
        <w:rPr>
          <w:rFonts w:cs="David" w:hint="cs"/>
          <w:u w:val="single"/>
          <w:rtl/>
        </w:rPr>
        <w:t>סער פינטו:</w:t>
      </w:r>
    </w:p>
    <w:p w14:paraId="06079CD3" w14:textId="77777777" w:rsidR="005D38C8" w:rsidRDefault="005D38C8" w:rsidP="005D38C8">
      <w:pPr>
        <w:keepNext/>
        <w:bidi/>
        <w:jc w:val="both"/>
        <w:rPr>
          <w:rFonts w:cs="David" w:hint="cs"/>
          <w:rtl/>
        </w:rPr>
      </w:pPr>
    </w:p>
    <w:p w14:paraId="6D17FC1A" w14:textId="77777777" w:rsidR="005D38C8" w:rsidRDefault="005D38C8" w:rsidP="005D38C8">
      <w:pPr>
        <w:bidi/>
        <w:jc w:val="both"/>
        <w:rPr>
          <w:rFonts w:cs="David" w:hint="cs"/>
          <w:rtl/>
        </w:rPr>
      </w:pPr>
      <w:r>
        <w:rPr>
          <w:rFonts w:cs="David" w:hint="cs"/>
          <w:rtl/>
        </w:rPr>
        <w:tab/>
        <w:t xml:space="preserve">ואם אלה שני חברי כנסת מאותה סיעה? אני הגשתי, השבוע לא אישרו ובשבוע הבא יוחנן </w:t>
      </w:r>
      <w:proofErr w:type="spellStart"/>
      <w:r>
        <w:rPr>
          <w:rFonts w:cs="David" w:hint="cs"/>
          <w:rtl/>
        </w:rPr>
        <w:t>פלסנר</w:t>
      </w:r>
      <w:proofErr w:type="spellEnd"/>
      <w:r>
        <w:rPr>
          <w:rFonts w:cs="David" w:hint="cs"/>
          <w:rtl/>
        </w:rPr>
        <w:t xml:space="preserve"> הגיש ואישרו לו. </w:t>
      </w:r>
    </w:p>
    <w:p w14:paraId="4C2F6D27" w14:textId="77777777" w:rsidR="005D38C8" w:rsidRDefault="005D38C8" w:rsidP="005D38C8">
      <w:pPr>
        <w:bidi/>
        <w:jc w:val="both"/>
        <w:rPr>
          <w:rFonts w:cs="David" w:hint="cs"/>
          <w:rtl/>
        </w:rPr>
      </w:pPr>
    </w:p>
    <w:p w14:paraId="527B46CF" w14:textId="77777777" w:rsidR="005D38C8" w:rsidRPr="00A044D1" w:rsidRDefault="005D38C8" w:rsidP="005D38C8">
      <w:pPr>
        <w:bidi/>
        <w:jc w:val="both"/>
        <w:rPr>
          <w:rFonts w:cs="David" w:hint="cs"/>
          <w:rtl/>
        </w:rPr>
      </w:pPr>
      <w:r w:rsidRPr="00A044D1">
        <w:rPr>
          <w:rFonts w:cs="David" w:hint="cs"/>
          <w:u w:val="single"/>
          <w:rtl/>
        </w:rPr>
        <w:t>ארבל אסטרחן:</w:t>
      </w:r>
    </w:p>
    <w:p w14:paraId="5E5864A4" w14:textId="77777777" w:rsidR="005D38C8" w:rsidRDefault="005D38C8" w:rsidP="005D38C8">
      <w:pPr>
        <w:bidi/>
        <w:jc w:val="both"/>
        <w:rPr>
          <w:rFonts w:cs="David" w:hint="cs"/>
          <w:sz w:val="28"/>
          <w:szCs w:val="28"/>
          <w:rtl/>
        </w:rPr>
      </w:pPr>
    </w:p>
    <w:p w14:paraId="0019C192" w14:textId="77777777" w:rsidR="005D38C8" w:rsidRDefault="005D38C8" w:rsidP="005D38C8">
      <w:pPr>
        <w:bidi/>
        <w:jc w:val="both"/>
        <w:rPr>
          <w:rFonts w:cs="David" w:hint="cs"/>
          <w:rtl/>
        </w:rPr>
      </w:pPr>
      <w:r w:rsidRPr="00360DF4">
        <w:rPr>
          <w:rFonts w:cs="David" w:hint="cs"/>
          <w:rtl/>
        </w:rPr>
        <w:tab/>
      </w:r>
      <w:r>
        <w:rPr>
          <w:rFonts w:cs="David" w:hint="cs"/>
          <w:rtl/>
        </w:rPr>
        <w:t xml:space="preserve">לפי מה שכתוב כאן כרגע, אלא אם נסייג את זה, שניהם ידברו. </w:t>
      </w:r>
    </w:p>
    <w:p w14:paraId="7723B748" w14:textId="77777777" w:rsidR="005D38C8" w:rsidRDefault="005D38C8" w:rsidP="005D38C8">
      <w:pPr>
        <w:bidi/>
        <w:jc w:val="both"/>
        <w:rPr>
          <w:rFonts w:cs="David" w:hint="cs"/>
          <w:rtl/>
        </w:rPr>
      </w:pPr>
    </w:p>
    <w:p w14:paraId="303B3CAB" w14:textId="77777777" w:rsidR="005D38C8" w:rsidRDefault="005D38C8" w:rsidP="005D38C8">
      <w:pPr>
        <w:keepNext/>
        <w:bidi/>
        <w:jc w:val="both"/>
        <w:rPr>
          <w:rFonts w:cs="David" w:hint="cs"/>
          <w:rtl/>
        </w:rPr>
      </w:pPr>
      <w:r>
        <w:rPr>
          <w:rFonts w:cs="David" w:hint="cs"/>
          <w:u w:val="single"/>
          <w:rtl/>
        </w:rPr>
        <w:t>סער פינטו:</w:t>
      </w:r>
    </w:p>
    <w:p w14:paraId="6B9348CE" w14:textId="77777777" w:rsidR="005D38C8" w:rsidRDefault="005D38C8" w:rsidP="005D38C8">
      <w:pPr>
        <w:keepNext/>
        <w:bidi/>
        <w:jc w:val="both"/>
        <w:rPr>
          <w:rFonts w:cs="David" w:hint="cs"/>
          <w:rtl/>
        </w:rPr>
      </w:pPr>
    </w:p>
    <w:p w14:paraId="0C5CFB21" w14:textId="77777777" w:rsidR="005D38C8" w:rsidRDefault="005D38C8" w:rsidP="005D38C8">
      <w:pPr>
        <w:keepNext/>
        <w:bidi/>
        <w:jc w:val="both"/>
        <w:rPr>
          <w:rFonts w:cs="David" w:hint="cs"/>
          <w:rtl/>
        </w:rPr>
      </w:pPr>
      <w:r>
        <w:rPr>
          <w:rFonts w:cs="David" w:hint="cs"/>
          <w:rtl/>
        </w:rPr>
        <w:tab/>
        <w:t xml:space="preserve">זה המצב היום? </w:t>
      </w:r>
    </w:p>
    <w:p w14:paraId="661AD0DE" w14:textId="77777777" w:rsidR="005D38C8" w:rsidRDefault="005D38C8" w:rsidP="005D38C8">
      <w:pPr>
        <w:keepNext/>
        <w:bidi/>
        <w:jc w:val="both"/>
        <w:rPr>
          <w:rFonts w:cs="David" w:hint="cs"/>
          <w:rtl/>
        </w:rPr>
      </w:pPr>
    </w:p>
    <w:p w14:paraId="2DCBB11D" w14:textId="77777777" w:rsidR="005D38C8" w:rsidRDefault="005D38C8" w:rsidP="005D38C8">
      <w:pPr>
        <w:pStyle w:val="BodyText"/>
        <w:rPr>
          <w:rFonts w:hint="cs"/>
          <w:u w:val="single"/>
          <w:rtl/>
        </w:rPr>
      </w:pPr>
      <w:r>
        <w:rPr>
          <w:rFonts w:hint="cs"/>
          <w:u w:val="single"/>
          <w:rtl/>
        </w:rPr>
        <w:t>ארבל אסטרחן:</w:t>
      </w:r>
    </w:p>
    <w:p w14:paraId="7A565E8D" w14:textId="77777777" w:rsidR="005D38C8" w:rsidRDefault="005D38C8" w:rsidP="005D38C8">
      <w:pPr>
        <w:keepNext/>
        <w:bidi/>
        <w:jc w:val="both"/>
        <w:rPr>
          <w:rFonts w:cs="David" w:hint="cs"/>
          <w:rtl/>
        </w:rPr>
      </w:pPr>
    </w:p>
    <w:p w14:paraId="5E765031" w14:textId="77777777" w:rsidR="005D38C8" w:rsidRDefault="005D38C8" w:rsidP="005D38C8">
      <w:pPr>
        <w:keepNext/>
        <w:bidi/>
        <w:jc w:val="both"/>
        <w:rPr>
          <w:rFonts w:cs="David" w:hint="cs"/>
          <w:rtl/>
        </w:rPr>
      </w:pPr>
      <w:r>
        <w:rPr>
          <w:rFonts w:cs="David" w:hint="cs"/>
          <w:rtl/>
        </w:rPr>
        <w:tab/>
        <w:t xml:space="preserve">כל אחד מהם יגיש יחיד מסיעתו. אחד בשבוע מסוים היה יחיד מסיעתו וזה נדחה. בשבוע שאחרי זה, אחר מסיעתו הגיש. </w:t>
      </w:r>
    </w:p>
    <w:p w14:paraId="7BEF4323" w14:textId="77777777" w:rsidR="005D38C8" w:rsidRDefault="005D38C8" w:rsidP="005D38C8">
      <w:pPr>
        <w:keepNext/>
        <w:bidi/>
        <w:jc w:val="both"/>
        <w:rPr>
          <w:rFonts w:cs="David" w:hint="cs"/>
          <w:rtl/>
        </w:rPr>
      </w:pPr>
    </w:p>
    <w:p w14:paraId="24EF7FAA"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301709B" w14:textId="77777777" w:rsidR="005D38C8" w:rsidRDefault="005D38C8" w:rsidP="005D38C8">
      <w:pPr>
        <w:keepNext/>
        <w:bidi/>
        <w:jc w:val="both"/>
        <w:rPr>
          <w:rFonts w:cs="David" w:hint="cs"/>
          <w:rtl/>
        </w:rPr>
      </w:pPr>
    </w:p>
    <w:p w14:paraId="3949A79A" w14:textId="77777777" w:rsidR="005D38C8" w:rsidRDefault="005D38C8" w:rsidP="005D38C8">
      <w:pPr>
        <w:keepNext/>
        <w:bidi/>
        <w:jc w:val="both"/>
        <w:rPr>
          <w:rFonts w:cs="David" w:hint="cs"/>
          <w:rtl/>
        </w:rPr>
      </w:pPr>
      <w:r>
        <w:rPr>
          <w:rFonts w:cs="David" w:hint="cs"/>
          <w:rtl/>
        </w:rPr>
        <w:tab/>
        <w:t>למה צריך את זה בכלל?</w:t>
      </w:r>
    </w:p>
    <w:p w14:paraId="59AF88C0" w14:textId="77777777" w:rsidR="005D38C8" w:rsidRDefault="005D38C8" w:rsidP="005D38C8">
      <w:pPr>
        <w:keepNext/>
        <w:bidi/>
        <w:jc w:val="both"/>
        <w:rPr>
          <w:rFonts w:cs="David" w:hint="cs"/>
          <w:rtl/>
        </w:rPr>
      </w:pPr>
    </w:p>
    <w:p w14:paraId="3E1E045E" w14:textId="77777777" w:rsidR="005D38C8" w:rsidRDefault="005D38C8" w:rsidP="005D38C8">
      <w:pPr>
        <w:pStyle w:val="BodyText"/>
        <w:keepLines/>
        <w:rPr>
          <w:rFonts w:hint="cs"/>
          <w:u w:val="single"/>
          <w:rtl/>
        </w:rPr>
      </w:pPr>
      <w:r>
        <w:rPr>
          <w:rFonts w:hint="cs"/>
          <w:u w:val="single"/>
          <w:rtl/>
        </w:rPr>
        <w:t>ארבל אסטרחן:</w:t>
      </w:r>
    </w:p>
    <w:p w14:paraId="209A6317" w14:textId="77777777" w:rsidR="005D38C8" w:rsidRDefault="005D38C8" w:rsidP="005D38C8">
      <w:pPr>
        <w:keepNext/>
        <w:keepLines/>
        <w:bidi/>
        <w:jc w:val="both"/>
        <w:rPr>
          <w:rFonts w:cs="David" w:hint="cs"/>
          <w:rtl/>
        </w:rPr>
      </w:pPr>
    </w:p>
    <w:p w14:paraId="5DD83422" w14:textId="77777777" w:rsidR="005D38C8" w:rsidRDefault="005D38C8" w:rsidP="005D38C8">
      <w:pPr>
        <w:keepNext/>
        <w:keepLines/>
        <w:bidi/>
        <w:jc w:val="both"/>
        <w:rPr>
          <w:rFonts w:cs="David" w:hint="cs"/>
          <w:rtl/>
        </w:rPr>
      </w:pPr>
      <w:r>
        <w:rPr>
          <w:rFonts w:cs="David" w:hint="cs"/>
          <w:rtl/>
        </w:rPr>
        <w:tab/>
        <w:t xml:space="preserve">זאת החלטת ועדת הכנסת מינואר 1975. </w:t>
      </w:r>
    </w:p>
    <w:p w14:paraId="4A54E0D5" w14:textId="77777777" w:rsidR="005D38C8" w:rsidRDefault="005D38C8" w:rsidP="005D38C8">
      <w:pPr>
        <w:keepNext/>
        <w:bidi/>
        <w:jc w:val="both"/>
        <w:rPr>
          <w:rFonts w:cs="David" w:hint="cs"/>
          <w:rtl/>
        </w:rPr>
      </w:pPr>
    </w:p>
    <w:p w14:paraId="3542151C"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330A2D2" w14:textId="77777777" w:rsidR="005D38C8" w:rsidRDefault="005D38C8" w:rsidP="005D38C8">
      <w:pPr>
        <w:keepNext/>
        <w:bidi/>
        <w:jc w:val="both"/>
        <w:rPr>
          <w:rFonts w:cs="David" w:hint="cs"/>
          <w:rtl/>
        </w:rPr>
      </w:pPr>
    </w:p>
    <w:p w14:paraId="3BE32F5A" w14:textId="77777777" w:rsidR="005D38C8" w:rsidRDefault="005D38C8" w:rsidP="005D38C8">
      <w:pPr>
        <w:keepNext/>
        <w:bidi/>
        <w:jc w:val="both"/>
        <w:rPr>
          <w:rFonts w:cs="David" w:hint="cs"/>
          <w:rtl/>
        </w:rPr>
      </w:pPr>
      <w:r>
        <w:rPr>
          <w:rFonts w:cs="David" w:hint="cs"/>
          <w:rtl/>
        </w:rPr>
        <w:tab/>
        <w:t xml:space="preserve">מי צריך את זה? לטעמי זה מיותר. אם זה חשוב לו, שיגיש עוד פעם. </w:t>
      </w:r>
    </w:p>
    <w:p w14:paraId="159C5A1A" w14:textId="77777777" w:rsidR="005D38C8" w:rsidRDefault="005D38C8" w:rsidP="005D38C8">
      <w:pPr>
        <w:keepNext/>
        <w:bidi/>
        <w:jc w:val="both"/>
        <w:rPr>
          <w:rFonts w:cs="David" w:hint="cs"/>
          <w:rtl/>
        </w:rPr>
      </w:pPr>
    </w:p>
    <w:p w14:paraId="2A395916" w14:textId="77777777" w:rsidR="005D38C8" w:rsidRDefault="005D38C8" w:rsidP="005D38C8">
      <w:pPr>
        <w:pStyle w:val="BodyText"/>
        <w:rPr>
          <w:rFonts w:hint="cs"/>
          <w:u w:val="single"/>
          <w:rtl/>
        </w:rPr>
      </w:pPr>
      <w:r>
        <w:rPr>
          <w:rFonts w:hint="cs"/>
          <w:u w:val="single"/>
          <w:rtl/>
        </w:rPr>
        <w:t>ארבל אסטרחן:</w:t>
      </w:r>
    </w:p>
    <w:p w14:paraId="751B58F6" w14:textId="77777777" w:rsidR="005D38C8" w:rsidRDefault="005D38C8" w:rsidP="005D38C8">
      <w:pPr>
        <w:pStyle w:val="BodyText"/>
        <w:rPr>
          <w:rFonts w:hint="cs"/>
          <w:u w:val="single"/>
          <w:rtl/>
        </w:rPr>
      </w:pPr>
    </w:p>
    <w:p w14:paraId="3530C982" w14:textId="77777777" w:rsidR="005D38C8" w:rsidRDefault="005D38C8" w:rsidP="005D38C8">
      <w:pPr>
        <w:pStyle w:val="BodyText"/>
        <w:rPr>
          <w:rFonts w:hint="cs"/>
          <w:rtl/>
        </w:rPr>
      </w:pPr>
      <w:r>
        <w:rPr>
          <w:rFonts w:hint="cs"/>
          <w:rtl/>
        </w:rPr>
        <w:tab/>
        <w:t xml:space="preserve">נכון. </w:t>
      </w:r>
    </w:p>
    <w:p w14:paraId="2BAF48AF" w14:textId="77777777" w:rsidR="005D38C8" w:rsidRDefault="005D38C8" w:rsidP="005D38C8">
      <w:pPr>
        <w:keepNext/>
        <w:bidi/>
        <w:jc w:val="both"/>
        <w:rPr>
          <w:rFonts w:cs="David" w:hint="cs"/>
          <w:u w:val="single"/>
          <w:rtl/>
        </w:rPr>
      </w:pPr>
    </w:p>
    <w:p w14:paraId="7E842DD9"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2FDFDA97" w14:textId="77777777" w:rsidR="005D38C8" w:rsidRDefault="005D38C8" w:rsidP="005D38C8">
      <w:pPr>
        <w:keepNext/>
        <w:bidi/>
        <w:jc w:val="both"/>
        <w:rPr>
          <w:rFonts w:cs="David" w:hint="cs"/>
          <w:rtl/>
        </w:rPr>
      </w:pPr>
    </w:p>
    <w:p w14:paraId="39D196F7" w14:textId="77777777" w:rsidR="005D38C8" w:rsidRDefault="005D38C8" w:rsidP="005D38C8">
      <w:pPr>
        <w:keepNext/>
        <w:bidi/>
        <w:jc w:val="both"/>
        <w:rPr>
          <w:rFonts w:cs="David" w:hint="cs"/>
          <w:rtl/>
        </w:rPr>
      </w:pPr>
      <w:r>
        <w:rPr>
          <w:rFonts w:cs="David" w:hint="cs"/>
          <w:rtl/>
        </w:rPr>
        <w:tab/>
        <w:t xml:space="preserve">ואם יבוא זה משבוע שעבר ויגיד: איך דפקתם אותי? לא אישרתם לי את זה בשבוע שעבר, ידעתי שזה נושא בוער והנה עכשיו אישרתם לחברי לסיעה. השארתם אותי מיותם? מפה זה נולד. </w:t>
      </w:r>
    </w:p>
    <w:p w14:paraId="38995FD7" w14:textId="77777777" w:rsidR="005D38C8" w:rsidRDefault="005D38C8" w:rsidP="005D38C8">
      <w:pPr>
        <w:keepNext/>
        <w:bidi/>
        <w:jc w:val="both"/>
        <w:rPr>
          <w:rFonts w:cs="David" w:hint="cs"/>
          <w:rtl/>
        </w:rPr>
      </w:pPr>
    </w:p>
    <w:p w14:paraId="6EFE9A56" w14:textId="77777777" w:rsidR="005D38C8" w:rsidRDefault="005D38C8" w:rsidP="005D38C8">
      <w:pPr>
        <w:pStyle w:val="BodyText"/>
        <w:rPr>
          <w:rFonts w:hint="cs"/>
          <w:u w:val="single"/>
          <w:rtl/>
        </w:rPr>
      </w:pPr>
      <w:r>
        <w:rPr>
          <w:rFonts w:hint="cs"/>
          <w:u w:val="single"/>
          <w:rtl/>
        </w:rPr>
        <w:t>ארבל אסטרחן:</w:t>
      </w:r>
    </w:p>
    <w:p w14:paraId="3873D046" w14:textId="77777777" w:rsidR="005D38C8" w:rsidRDefault="005D38C8" w:rsidP="005D38C8">
      <w:pPr>
        <w:keepNext/>
        <w:bidi/>
        <w:jc w:val="both"/>
        <w:rPr>
          <w:rFonts w:cs="David" w:hint="cs"/>
          <w:rtl/>
        </w:rPr>
      </w:pPr>
    </w:p>
    <w:p w14:paraId="4E09F129" w14:textId="77777777" w:rsidR="005D38C8" w:rsidRDefault="005D38C8" w:rsidP="005D38C8">
      <w:pPr>
        <w:keepNext/>
        <w:bidi/>
        <w:jc w:val="both"/>
        <w:rPr>
          <w:rFonts w:cs="David" w:hint="cs"/>
          <w:rtl/>
        </w:rPr>
      </w:pPr>
      <w:r>
        <w:rPr>
          <w:rFonts w:cs="David" w:hint="cs"/>
          <w:rtl/>
        </w:rPr>
        <w:tab/>
        <w:t xml:space="preserve">לא כתוב כאן בכלל שיהיה אחד מסיעה. </w:t>
      </w:r>
    </w:p>
    <w:p w14:paraId="6E7582AA" w14:textId="77777777" w:rsidR="005D38C8" w:rsidRDefault="005D38C8" w:rsidP="005D38C8">
      <w:pPr>
        <w:keepNext/>
        <w:bidi/>
        <w:jc w:val="both"/>
        <w:rPr>
          <w:rFonts w:cs="David" w:hint="cs"/>
          <w:rtl/>
        </w:rPr>
      </w:pPr>
    </w:p>
    <w:p w14:paraId="2D22AC9E" w14:textId="77777777" w:rsidR="005D38C8" w:rsidRDefault="005D38C8" w:rsidP="005D38C8">
      <w:pPr>
        <w:bidi/>
        <w:jc w:val="both"/>
        <w:rPr>
          <w:rFonts w:cs="David" w:hint="cs"/>
          <w:u w:val="single"/>
          <w:rtl/>
        </w:rPr>
      </w:pPr>
      <w:r>
        <w:rPr>
          <w:rFonts w:cs="David" w:hint="cs"/>
          <w:u w:val="single"/>
          <w:rtl/>
        </w:rPr>
        <w:t>תמר כנפו:</w:t>
      </w:r>
    </w:p>
    <w:p w14:paraId="264502CA" w14:textId="77777777" w:rsidR="005D38C8" w:rsidRDefault="005D38C8" w:rsidP="005D38C8">
      <w:pPr>
        <w:keepNext/>
        <w:bidi/>
        <w:jc w:val="both"/>
        <w:rPr>
          <w:rFonts w:cs="David" w:hint="cs"/>
          <w:rtl/>
        </w:rPr>
      </w:pPr>
    </w:p>
    <w:p w14:paraId="4088CD9C" w14:textId="77777777" w:rsidR="005D38C8" w:rsidRDefault="005D38C8" w:rsidP="005D38C8">
      <w:pPr>
        <w:keepNext/>
        <w:bidi/>
        <w:jc w:val="both"/>
        <w:rPr>
          <w:rFonts w:cs="David" w:hint="cs"/>
          <w:rtl/>
        </w:rPr>
      </w:pPr>
      <w:r>
        <w:rPr>
          <w:rFonts w:cs="David" w:hint="cs"/>
          <w:rtl/>
        </w:rPr>
        <w:tab/>
        <w:t>הנושא של הצעה דחופה הוא אישי ובהצעה הרגילה כתבת: או שהוא מנמק או שאחד מסיעתו. מפה מובן שזה לא אישי של כל אחד וזה לא היה קיים. השאלה היא האם רק הוא מנמק ואם הוא לא נמצא, ההצעה בטלה?</w:t>
      </w:r>
    </w:p>
    <w:p w14:paraId="5B44A56C" w14:textId="77777777" w:rsidR="005D38C8" w:rsidRDefault="005D38C8" w:rsidP="005D38C8">
      <w:pPr>
        <w:keepNext/>
        <w:bidi/>
        <w:jc w:val="both"/>
        <w:rPr>
          <w:rFonts w:cs="David" w:hint="cs"/>
          <w:rtl/>
        </w:rPr>
      </w:pPr>
    </w:p>
    <w:p w14:paraId="738B1292" w14:textId="77777777" w:rsidR="005D38C8" w:rsidRDefault="005D38C8" w:rsidP="005D38C8">
      <w:pPr>
        <w:pStyle w:val="BodyText"/>
        <w:rPr>
          <w:rFonts w:hint="cs"/>
          <w:u w:val="single"/>
          <w:rtl/>
        </w:rPr>
      </w:pPr>
      <w:r>
        <w:rPr>
          <w:rFonts w:hint="cs"/>
          <w:u w:val="single"/>
          <w:rtl/>
        </w:rPr>
        <w:t>ארבל אסטרחן:</w:t>
      </w:r>
    </w:p>
    <w:p w14:paraId="39547249" w14:textId="77777777" w:rsidR="005D38C8" w:rsidRDefault="005D38C8" w:rsidP="005D38C8">
      <w:pPr>
        <w:keepNext/>
        <w:bidi/>
        <w:jc w:val="both"/>
        <w:rPr>
          <w:rFonts w:cs="David" w:hint="cs"/>
          <w:rtl/>
        </w:rPr>
      </w:pPr>
    </w:p>
    <w:p w14:paraId="77B12F1C" w14:textId="77777777" w:rsidR="005D38C8" w:rsidRDefault="005D38C8" w:rsidP="005D38C8">
      <w:pPr>
        <w:keepNext/>
        <w:bidi/>
        <w:jc w:val="both"/>
        <w:rPr>
          <w:rFonts w:cs="David" w:hint="cs"/>
          <w:rtl/>
        </w:rPr>
      </w:pPr>
      <w:r>
        <w:rPr>
          <w:rFonts w:cs="David" w:hint="cs"/>
          <w:rtl/>
        </w:rPr>
        <w:tab/>
        <w:t xml:space="preserve">היום אין הוראה כזאת. </w:t>
      </w:r>
    </w:p>
    <w:p w14:paraId="63694825" w14:textId="77777777" w:rsidR="005D38C8" w:rsidRDefault="005D38C8" w:rsidP="005D38C8">
      <w:pPr>
        <w:keepNext/>
        <w:bidi/>
        <w:jc w:val="both"/>
        <w:rPr>
          <w:rFonts w:cs="David" w:hint="cs"/>
          <w:rtl/>
        </w:rPr>
      </w:pPr>
    </w:p>
    <w:p w14:paraId="5901A0C3" w14:textId="77777777" w:rsidR="005D38C8" w:rsidRDefault="005D38C8" w:rsidP="005D38C8">
      <w:pPr>
        <w:bidi/>
        <w:jc w:val="both"/>
        <w:rPr>
          <w:rFonts w:cs="David" w:hint="cs"/>
          <w:u w:val="single"/>
          <w:rtl/>
        </w:rPr>
      </w:pPr>
      <w:r>
        <w:rPr>
          <w:rFonts w:cs="David" w:hint="cs"/>
          <w:u w:val="single"/>
          <w:rtl/>
        </w:rPr>
        <w:t>תמר כנפו:</w:t>
      </w:r>
    </w:p>
    <w:p w14:paraId="2E813334" w14:textId="77777777" w:rsidR="005D38C8" w:rsidRDefault="005D38C8" w:rsidP="005D38C8">
      <w:pPr>
        <w:keepNext/>
        <w:bidi/>
        <w:jc w:val="both"/>
        <w:rPr>
          <w:rFonts w:cs="David" w:hint="cs"/>
          <w:rtl/>
        </w:rPr>
      </w:pPr>
    </w:p>
    <w:p w14:paraId="2D962DFB" w14:textId="77777777" w:rsidR="005D38C8" w:rsidRDefault="005D38C8" w:rsidP="005D38C8">
      <w:pPr>
        <w:keepNext/>
        <w:bidi/>
        <w:jc w:val="both"/>
        <w:rPr>
          <w:rFonts w:cs="David" w:hint="cs"/>
          <w:rtl/>
        </w:rPr>
      </w:pPr>
      <w:r>
        <w:rPr>
          <w:rFonts w:cs="David" w:hint="cs"/>
          <w:rtl/>
        </w:rPr>
        <w:tab/>
        <w:t xml:space="preserve">זה הנוהג. </w:t>
      </w:r>
    </w:p>
    <w:p w14:paraId="756EB2B9" w14:textId="77777777" w:rsidR="005D38C8" w:rsidRDefault="005D38C8" w:rsidP="005D38C8">
      <w:pPr>
        <w:keepNext/>
        <w:bidi/>
        <w:jc w:val="both"/>
        <w:rPr>
          <w:rFonts w:cs="David" w:hint="cs"/>
          <w:rtl/>
        </w:rPr>
      </w:pPr>
    </w:p>
    <w:p w14:paraId="32CB5A6B"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E589469" w14:textId="77777777" w:rsidR="005D38C8" w:rsidRDefault="005D38C8" w:rsidP="005D38C8">
      <w:pPr>
        <w:keepNext/>
        <w:bidi/>
        <w:jc w:val="both"/>
        <w:rPr>
          <w:rFonts w:cs="David" w:hint="cs"/>
          <w:rtl/>
        </w:rPr>
      </w:pPr>
    </w:p>
    <w:p w14:paraId="67425C4E" w14:textId="77777777" w:rsidR="005D38C8" w:rsidRDefault="005D38C8" w:rsidP="005D38C8">
      <w:pPr>
        <w:keepNext/>
        <w:bidi/>
        <w:jc w:val="both"/>
        <w:rPr>
          <w:rFonts w:cs="David" w:hint="cs"/>
          <w:rtl/>
        </w:rPr>
      </w:pPr>
      <w:r>
        <w:rPr>
          <w:rFonts w:cs="David" w:hint="cs"/>
          <w:rtl/>
        </w:rPr>
        <w:tab/>
        <w:t xml:space="preserve">אני חושב שגם צריך לכתוב את זה. זה הגיוני. </w:t>
      </w:r>
    </w:p>
    <w:p w14:paraId="77DC0635" w14:textId="77777777" w:rsidR="005D38C8" w:rsidRDefault="005D38C8" w:rsidP="005D38C8">
      <w:pPr>
        <w:keepNext/>
        <w:bidi/>
        <w:jc w:val="both"/>
        <w:rPr>
          <w:rFonts w:cs="David" w:hint="cs"/>
          <w:rtl/>
        </w:rPr>
      </w:pPr>
    </w:p>
    <w:p w14:paraId="4EE71258" w14:textId="77777777" w:rsidR="005D38C8" w:rsidRDefault="005D38C8" w:rsidP="005D38C8">
      <w:pPr>
        <w:pStyle w:val="BodyText"/>
        <w:rPr>
          <w:rFonts w:hint="cs"/>
          <w:u w:val="single"/>
          <w:rtl/>
        </w:rPr>
      </w:pPr>
      <w:r>
        <w:rPr>
          <w:rFonts w:hint="cs"/>
          <w:u w:val="single"/>
          <w:rtl/>
        </w:rPr>
        <w:t>ארבל אסטרחן:</w:t>
      </w:r>
    </w:p>
    <w:p w14:paraId="11B793D0" w14:textId="77777777" w:rsidR="005D38C8" w:rsidRDefault="005D38C8" w:rsidP="005D38C8">
      <w:pPr>
        <w:keepNext/>
        <w:bidi/>
        <w:jc w:val="both"/>
        <w:rPr>
          <w:rFonts w:cs="David" w:hint="cs"/>
          <w:rtl/>
        </w:rPr>
      </w:pPr>
    </w:p>
    <w:p w14:paraId="4AAE3DDF" w14:textId="77777777" w:rsidR="005D38C8" w:rsidRDefault="005D38C8" w:rsidP="005D38C8">
      <w:pPr>
        <w:keepNext/>
        <w:bidi/>
        <w:jc w:val="both"/>
        <w:rPr>
          <w:rFonts w:cs="David" w:hint="cs"/>
          <w:rtl/>
        </w:rPr>
      </w:pPr>
      <w:r>
        <w:rPr>
          <w:rFonts w:cs="David" w:hint="cs"/>
          <w:rtl/>
        </w:rPr>
        <w:tab/>
        <w:t>בשינויים יהיה כתוב שרק הוא ינמק.</w:t>
      </w:r>
    </w:p>
    <w:p w14:paraId="19886D67" w14:textId="77777777" w:rsidR="005D38C8" w:rsidRDefault="005D38C8" w:rsidP="005D38C8">
      <w:pPr>
        <w:keepNext/>
        <w:bidi/>
        <w:jc w:val="both"/>
        <w:rPr>
          <w:rFonts w:cs="David" w:hint="cs"/>
          <w:rtl/>
        </w:rPr>
      </w:pPr>
    </w:p>
    <w:p w14:paraId="21D9D6A5"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3D0C43B2" w14:textId="77777777" w:rsidR="005D38C8" w:rsidRDefault="005D38C8" w:rsidP="005D38C8">
      <w:pPr>
        <w:keepNext/>
        <w:bidi/>
        <w:jc w:val="both"/>
        <w:rPr>
          <w:rFonts w:cs="David" w:hint="cs"/>
          <w:rtl/>
        </w:rPr>
      </w:pPr>
    </w:p>
    <w:p w14:paraId="1A8DCFA5" w14:textId="77777777" w:rsidR="005D38C8" w:rsidRDefault="005D38C8" w:rsidP="005D38C8">
      <w:pPr>
        <w:keepNext/>
        <w:bidi/>
        <w:jc w:val="both"/>
        <w:rPr>
          <w:rFonts w:cs="David" w:hint="cs"/>
          <w:rtl/>
        </w:rPr>
      </w:pPr>
      <w:r>
        <w:rPr>
          <w:rFonts w:cs="David" w:hint="cs"/>
          <w:rtl/>
        </w:rPr>
        <w:tab/>
        <w:t xml:space="preserve">אלא אם יש נסיבות מיוחדות. </w:t>
      </w:r>
    </w:p>
    <w:p w14:paraId="4D63A776" w14:textId="77777777" w:rsidR="005D38C8" w:rsidRDefault="005D38C8" w:rsidP="005D38C8">
      <w:pPr>
        <w:keepNext/>
        <w:bidi/>
        <w:jc w:val="both"/>
        <w:rPr>
          <w:rFonts w:cs="David" w:hint="cs"/>
          <w:rtl/>
        </w:rPr>
      </w:pPr>
    </w:p>
    <w:p w14:paraId="031C2E64" w14:textId="77777777" w:rsidR="005D38C8" w:rsidRDefault="005D38C8" w:rsidP="005D38C8">
      <w:pPr>
        <w:pStyle w:val="BodyText"/>
        <w:rPr>
          <w:rFonts w:hint="cs"/>
          <w:u w:val="single"/>
          <w:rtl/>
        </w:rPr>
      </w:pPr>
      <w:r>
        <w:rPr>
          <w:rFonts w:hint="cs"/>
          <w:u w:val="single"/>
          <w:rtl/>
        </w:rPr>
        <w:t>ארבל אסטרחן:</w:t>
      </w:r>
    </w:p>
    <w:p w14:paraId="6B2C619B" w14:textId="77777777" w:rsidR="005D38C8" w:rsidRDefault="005D38C8" w:rsidP="005D38C8">
      <w:pPr>
        <w:bidi/>
        <w:jc w:val="both"/>
        <w:rPr>
          <w:rFonts w:cs="David" w:hint="cs"/>
          <w:u w:val="single"/>
          <w:rtl/>
        </w:rPr>
      </w:pPr>
    </w:p>
    <w:p w14:paraId="20A968C1" w14:textId="77777777" w:rsidR="005D38C8" w:rsidRDefault="005D38C8" w:rsidP="005D38C8">
      <w:pPr>
        <w:bidi/>
        <w:jc w:val="both"/>
        <w:rPr>
          <w:rFonts w:cs="David" w:hint="cs"/>
          <w:rtl/>
        </w:rPr>
      </w:pPr>
      <w:r>
        <w:rPr>
          <w:rFonts w:cs="David" w:hint="cs"/>
          <w:rtl/>
        </w:rPr>
        <w:tab/>
        <w:t>אם כך, באישור יושב ראש הכנסת.</w:t>
      </w:r>
    </w:p>
    <w:p w14:paraId="1E247ED2" w14:textId="77777777" w:rsidR="005D38C8" w:rsidRDefault="005D38C8" w:rsidP="005D38C8">
      <w:pPr>
        <w:bidi/>
        <w:jc w:val="both"/>
        <w:rPr>
          <w:rFonts w:cs="David" w:hint="cs"/>
          <w:rtl/>
        </w:rPr>
      </w:pPr>
    </w:p>
    <w:p w14:paraId="7921F56F"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26D1978A" w14:textId="77777777" w:rsidR="005D38C8" w:rsidRDefault="005D38C8" w:rsidP="005D38C8">
      <w:pPr>
        <w:bidi/>
        <w:jc w:val="both"/>
        <w:rPr>
          <w:rFonts w:cs="David" w:hint="cs"/>
          <w:rtl/>
        </w:rPr>
      </w:pPr>
    </w:p>
    <w:p w14:paraId="51AF587B" w14:textId="77777777" w:rsidR="005D38C8" w:rsidRDefault="005D38C8" w:rsidP="005D38C8">
      <w:pPr>
        <w:bidi/>
        <w:jc w:val="both"/>
        <w:rPr>
          <w:rFonts w:cs="David" w:hint="cs"/>
          <w:rtl/>
        </w:rPr>
      </w:pPr>
      <w:r>
        <w:rPr>
          <w:rFonts w:cs="David" w:hint="cs"/>
          <w:rtl/>
        </w:rPr>
        <w:tab/>
        <w:t xml:space="preserve">זה מה שקורה בפועל. </w:t>
      </w:r>
    </w:p>
    <w:p w14:paraId="4EE24E3C" w14:textId="77777777" w:rsidR="005D38C8" w:rsidRDefault="005D38C8" w:rsidP="005D38C8">
      <w:pPr>
        <w:bidi/>
        <w:jc w:val="both"/>
        <w:rPr>
          <w:rFonts w:cs="David" w:hint="cs"/>
          <w:rtl/>
        </w:rPr>
      </w:pPr>
    </w:p>
    <w:p w14:paraId="5AE02EAF"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56BD613" w14:textId="77777777" w:rsidR="005D38C8" w:rsidRDefault="005D38C8" w:rsidP="005D38C8">
      <w:pPr>
        <w:bidi/>
        <w:jc w:val="both"/>
        <w:rPr>
          <w:rFonts w:cs="David" w:hint="cs"/>
          <w:rtl/>
        </w:rPr>
      </w:pPr>
    </w:p>
    <w:p w14:paraId="75008352" w14:textId="77777777" w:rsidR="005D38C8" w:rsidRDefault="005D38C8" w:rsidP="005D38C8">
      <w:pPr>
        <w:bidi/>
        <w:jc w:val="both"/>
        <w:rPr>
          <w:rFonts w:cs="David" w:hint="cs"/>
          <w:rtl/>
        </w:rPr>
      </w:pPr>
      <w:r>
        <w:rPr>
          <w:rFonts w:cs="David" w:hint="cs"/>
          <w:rtl/>
        </w:rPr>
        <w:tab/>
        <w:t xml:space="preserve">הנושא של אחד מסיעה </w:t>
      </w:r>
      <w:r>
        <w:rPr>
          <w:rFonts w:cs="David"/>
          <w:rtl/>
        </w:rPr>
        <w:t>–</w:t>
      </w:r>
      <w:r>
        <w:rPr>
          <w:rFonts w:cs="David" w:hint="cs"/>
          <w:rtl/>
        </w:rPr>
        <w:t xml:space="preserve"> צריך למצוא איפה הוא צריך להשתלב ולהכניס אותו. </w:t>
      </w:r>
    </w:p>
    <w:p w14:paraId="2FBADAA0" w14:textId="77777777" w:rsidR="005D38C8" w:rsidRDefault="005D38C8" w:rsidP="005D38C8">
      <w:pPr>
        <w:bidi/>
        <w:jc w:val="both"/>
        <w:rPr>
          <w:rFonts w:cs="David" w:hint="cs"/>
          <w:rtl/>
        </w:rPr>
      </w:pPr>
    </w:p>
    <w:p w14:paraId="2E61ED17" w14:textId="77777777" w:rsidR="005D38C8" w:rsidRDefault="005D38C8" w:rsidP="005D38C8">
      <w:pPr>
        <w:pStyle w:val="BodyText"/>
        <w:rPr>
          <w:rFonts w:hint="cs"/>
          <w:u w:val="single"/>
          <w:rtl/>
        </w:rPr>
      </w:pPr>
      <w:r>
        <w:rPr>
          <w:rFonts w:hint="cs"/>
          <w:u w:val="single"/>
          <w:rtl/>
        </w:rPr>
        <w:t>ארבל אסטרחן:</w:t>
      </w:r>
    </w:p>
    <w:p w14:paraId="7DD15156" w14:textId="77777777" w:rsidR="005D38C8" w:rsidRDefault="005D38C8" w:rsidP="005D38C8">
      <w:pPr>
        <w:bidi/>
        <w:jc w:val="both"/>
        <w:rPr>
          <w:rFonts w:cs="David" w:hint="cs"/>
          <w:rtl/>
        </w:rPr>
      </w:pPr>
    </w:p>
    <w:p w14:paraId="622A431B" w14:textId="77777777" w:rsidR="005D38C8" w:rsidRDefault="005D38C8" w:rsidP="005D38C8">
      <w:pPr>
        <w:bidi/>
        <w:jc w:val="both"/>
        <w:rPr>
          <w:rFonts w:cs="David" w:hint="cs"/>
          <w:rtl/>
        </w:rPr>
      </w:pPr>
      <w:r>
        <w:rPr>
          <w:rFonts w:cs="David" w:hint="cs"/>
          <w:rtl/>
        </w:rPr>
        <w:tab/>
        <w:t xml:space="preserve">לדעתי הוא לא כתוב היום. </w:t>
      </w:r>
    </w:p>
    <w:p w14:paraId="0A5D4E2F" w14:textId="77777777" w:rsidR="005D38C8" w:rsidRDefault="005D38C8" w:rsidP="005D38C8">
      <w:pPr>
        <w:bidi/>
        <w:jc w:val="both"/>
        <w:rPr>
          <w:rFonts w:cs="David" w:hint="cs"/>
          <w:rtl/>
        </w:rPr>
      </w:pPr>
    </w:p>
    <w:p w14:paraId="388D1FB7"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90683A1" w14:textId="77777777" w:rsidR="005D38C8" w:rsidRDefault="005D38C8" w:rsidP="005D38C8">
      <w:pPr>
        <w:bidi/>
        <w:jc w:val="both"/>
        <w:rPr>
          <w:rFonts w:cs="David" w:hint="cs"/>
          <w:rtl/>
        </w:rPr>
      </w:pPr>
    </w:p>
    <w:p w14:paraId="29F46A4B" w14:textId="77777777" w:rsidR="005D38C8" w:rsidRDefault="005D38C8" w:rsidP="005D38C8">
      <w:pPr>
        <w:bidi/>
        <w:jc w:val="both"/>
        <w:rPr>
          <w:rFonts w:cs="David" w:hint="cs"/>
          <w:rtl/>
        </w:rPr>
      </w:pPr>
      <w:r>
        <w:rPr>
          <w:rFonts w:cs="David" w:hint="cs"/>
          <w:rtl/>
        </w:rPr>
        <w:tab/>
        <w:t xml:space="preserve">צריך להכניס אותו. </w:t>
      </w:r>
    </w:p>
    <w:p w14:paraId="209E7892" w14:textId="77777777" w:rsidR="005D38C8" w:rsidRDefault="005D38C8" w:rsidP="005D38C8">
      <w:pPr>
        <w:pStyle w:val="BodyText"/>
        <w:rPr>
          <w:rFonts w:hint="cs"/>
          <w:u w:val="single"/>
          <w:rtl/>
        </w:rPr>
      </w:pPr>
      <w:r>
        <w:rPr>
          <w:rFonts w:hint="cs"/>
          <w:u w:val="single"/>
          <w:rtl/>
        </w:rPr>
        <w:t>ארבל אסטרחן:</w:t>
      </w:r>
    </w:p>
    <w:p w14:paraId="7A842ACA" w14:textId="77777777" w:rsidR="005D38C8" w:rsidRDefault="005D38C8" w:rsidP="005D38C8">
      <w:pPr>
        <w:bidi/>
        <w:jc w:val="both"/>
        <w:rPr>
          <w:rFonts w:cs="David" w:hint="cs"/>
          <w:rtl/>
        </w:rPr>
      </w:pPr>
    </w:p>
    <w:p w14:paraId="3B6A789A" w14:textId="77777777" w:rsidR="005D38C8" w:rsidRDefault="005D38C8" w:rsidP="005D38C8">
      <w:pPr>
        <w:bidi/>
        <w:jc w:val="both"/>
        <w:rPr>
          <w:rFonts w:cs="David" w:hint="cs"/>
          <w:rtl/>
        </w:rPr>
      </w:pPr>
      <w:r>
        <w:rPr>
          <w:rFonts w:cs="David" w:hint="cs"/>
          <w:rtl/>
        </w:rPr>
        <w:tab/>
        <w:t xml:space="preserve">עברתי על כל ההוראות שקיימות וראיתי שכולן נכנסו כאן. בעצם אתם רוצים שאם יגישו כמה באותו נושא, רק אחד מכל סיעה יאושר. </w:t>
      </w:r>
    </w:p>
    <w:p w14:paraId="7EA1711A" w14:textId="77777777" w:rsidR="005D38C8" w:rsidRDefault="005D38C8" w:rsidP="005D38C8">
      <w:pPr>
        <w:bidi/>
        <w:jc w:val="both"/>
        <w:rPr>
          <w:rFonts w:cs="David" w:hint="cs"/>
          <w:rtl/>
        </w:rPr>
      </w:pPr>
    </w:p>
    <w:p w14:paraId="127CE563" w14:textId="77777777" w:rsidR="005D38C8" w:rsidRDefault="005D38C8" w:rsidP="005D38C8">
      <w:pPr>
        <w:bidi/>
        <w:jc w:val="both"/>
        <w:rPr>
          <w:rFonts w:cs="David" w:hint="cs"/>
          <w:u w:val="single"/>
          <w:rtl/>
        </w:rPr>
      </w:pPr>
      <w:r>
        <w:rPr>
          <w:rFonts w:cs="David" w:hint="cs"/>
          <w:u w:val="single"/>
          <w:rtl/>
        </w:rPr>
        <w:t>תמר כנפו:</w:t>
      </w:r>
    </w:p>
    <w:p w14:paraId="5C78D304" w14:textId="77777777" w:rsidR="005D38C8" w:rsidRDefault="005D38C8" w:rsidP="005D38C8">
      <w:pPr>
        <w:bidi/>
        <w:jc w:val="both"/>
        <w:rPr>
          <w:rFonts w:cs="David" w:hint="cs"/>
          <w:rtl/>
        </w:rPr>
      </w:pPr>
    </w:p>
    <w:p w14:paraId="2244284E" w14:textId="77777777" w:rsidR="005D38C8" w:rsidRDefault="005D38C8" w:rsidP="005D38C8">
      <w:pPr>
        <w:bidi/>
        <w:jc w:val="both"/>
        <w:rPr>
          <w:rFonts w:cs="David" w:hint="cs"/>
          <w:rtl/>
        </w:rPr>
      </w:pPr>
      <w:r>
        <w:rPr>
          <w:rFonts w:cs="David" w:hint="cs"/>
          <w:rtl/>
        </w:rPr>
        <w:tab/>
        <w:t xml:space="preserve">זה מה שקיים. </w:t>
      </w:r>
    </w:p>
    <w:p w14:paraId="2BCB08BC"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271AEA51" w14:textId="77777777" w:rsidR="005D38C8" w:rsidRDefault="005D38C8" w:rsidP="005D38C8">
      <w:pPr>
        <w:bidi/>
        <w:jc w:val="both"/>
        <w:rPr>
          <w:rFonts w:cs="David" w:hint="cs"/>
          <w:rtl/>
        </w:rPr>
      </w:pPr>
    </w:p>
    <w:p w14:paraId="4E9BECFB" w14:textId="77777777" w:rsidR="005D38C8" w:rsidRDefault="005D38C8" w:rsidP="005D38C8">
      <w:pPr>
        <w:bidi/>
        <w:jc w:val="both"/>
        <w:rPr>
          <w:rFonts w:cs="David" w:hint="cs"/>
          <w:rtl/>
        </w:rPr>
      </w:pPr>
      <w:r>
        <w:rPr>
          <w:rFonts w:cs="David" w:hint="cs"/>
          <w:rtl/>
        </w:rPr>
        <w:tab/>
        <w:t xml:space="preserve">זה לא קיים. הם לא מגישים כי אנחנו אומרים להם שאחד מחברי הכנסת כבר מדבר על זה ולכן אי אפשר להגיש. </w:t>
      </w:r>
    </w:p>
    <w:p w14:paraId="4EDF44EE" w14:textId="77777777" w:rsidR="005D38C8" w:rsidRDefault="005D38C8" w:rsidP="005D38C8">
      <w:pPr>
        <w:bidi/>
        <w:jc w:val="both"/>
        <w:rPr>
          <w:rFonts w:cs="David" w:hint="cs"/>
          <w:rtl/>
        </w:rPr>
      </w:pPr>
    </w:p>
    <w:p w14:paraId="66643FF1" w14:textId="77777777" w:rsidR="005D38C8" w:rsidRDefault="005D38C8" w:rsidP="005D38C8">
      <w:pPr>
        <w:pStyle w:val="BodyText"/>
        <w:rPr>
          <w:rFonts w:hint="cs"/>
          <w:u w:val="single"/>
          <w:rtl/>
        </w:rPr>
      </w:pPr>
      <w:r>
        <w:rPr>
          <w:rFonts w:hint="cs"/>
          <w:u w:val="single"/>
          <w:rtl/>
        </w:rPr>
        <w:t>ארבל אסטרחן:</w:t>
      </w:r>
    </w:p>
    <w:p w14:paraId="2EF5E674" w14:textId="77777777" w:rsidR="005D38C8" w:rsidRDefault="005D38C8" w:rsidP="005D38C8">
      <w:pPr>
        <w:bidi/>
        <w:jc w:val="both"/>
        <w:rPr>
          <w:rFonts w:cs="David" w:hint="cs"/>
          <w:rtl/>
        </w:rPr>
      </w:pPr>
    </w:p>
    <w:p w14:paraId="2A96CB2E" w14:textId="77777777" w:rsidR="005D38C8" w:rsidRDefault="005D38C8" w:rsidP="005D38C8">
      <w:pPr>
        <w:bidi/>
        <w:jc w:val="both"/>
        <w:rPr>
          <w:rFonts w:cs="David" w:hint="cs"/>
          <w:rtl/>
        </w:rPr>
      </w:pPr>
      <w:r>
        <w:rPr>
          <w:rFonts w:cs="David" w:hint="cs"/>
          <w:rtl/>
        </w:rPr>
        <w:tab/>
        <w:t xml:space="preserve">בסיעה גדולה את לא תמיד יודעת. </w:t>
      </w:r>
    </w:p>
    <w:p w14:paraId="75FD71C9" w14:textId="77777777" w:rsidR="005D38C8" w:rsidRDefault="005D38C8" w:rsidP="005D38C8">
      <w:pPr>
        <w:bidi/>
        <w:jc w:val="both"/>
        <w:rPr>
          <w:rFonts w:cs="David" w:hint="cs"/>
          <w:rtl/>
        </w:rPr>
      </w:pPr>
    </w:p>
    <w:p w14:paraId="17031034"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6B9148D2" w14:textId="77777777" w:rsidR="005D38C8" w:rsidRDefault="005D38C8" w:rsidP="005D38C8">
      <w:pPr>
        <w:bidi/>
        <w:jc w:val="both"/>
        <w:rPr>
          <w:rFonts w:cs="David" w:hint="cs"/>
          <w:rtl/>
        </w:rPr>
      </w:pPr>
    </w:p>
    <w:p w14:paraId="3FA38764" w14:textId="77777777" w:rsidR="005D38C8" w:rsidRDefault="005D38C8" w:rsidP="005D38C8">
      <w:pPr>
        <w:bidi/>
        <w:jc w:val="both"/>
        <w:rPr>
          <w:rFonts w:cs="David" w:hint="cs"/>
          <w:rtl/>
        </w:rPr>
      </w:pPr>
      <w:r>
        <w:rPr>
          <w:rFonts w:cs="David" w:hint="cs"/>
          <w:rtl/>
        </w:rPr>
        <w:tab/>
        <w:t xml:space="preserve">בוודאי שאנחנו יודעים. </w:t>
      </w:r>
    </w:p>
    <w:p w14:paraId="7F8DDEC4" w14:textId="77777777" w:rsidR="005D38C8" w:rsidRDefault="005D38C8" w:rsidP="005D38C8">
      <w:pPr>
        <w:bidi/>
        <w:jc w:val="both"/>
        <w:rPr>
          <w:rFonts w:cs="David" w:hint="cs"/>
          <w:rtl/>
        </w:rPr>
      </w:pPr>
    </w:p>
    <w:p w14:paraId="00A80470"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48BEDA49" w14:textId="77777777" w:rsidR="005D38C8" w:rsidRDefault="005D38C8" w:rsidP="005D38C8">
      <w:pPr>
        <w:bidi/>
        <w:jc w:val="both"/>
        <w:rPr>
          <w:rFonts w:cs="David" w:hint="cs"/>
          <w:rtl/>
        </w:rPr>
      </w:pPr>
    </w:p>
    <w:p w14:paraId="5CC8F2B1" w14:textId="77777777" w:rsidR="005D38C8" w:rsidRDefault="005D38C8" w:rsidP="005D38C8">
      <w:pPr>
        <w:bidi/>
        <w:jc w:val="both"/>
        <w:rPr>
          <w:rFonts w:cs="David" w:hint="cs"/>
          <w:rtl/>
        </w:rPr>
      </w:pPr>
      <w:r>
        <w:rPr>
          <w:rFonts w:cs="David" w:hint="cs"/>
          <w:rtl/>
        </w:rPr>
        <w:tab/>
        <w:t xml:space="preserve">מה שקורה הוא שהראשון קודם. </w:t>
      </w:r>
    </w:p>
    <w:p w14:paraId="2413633E" w14:textId="77777777" w:rsidR="005D38C8" w:rsidRDefault="005D38C8" w:rsidP="005D38C8">
      <w:pPr>
        <w:bidi/>
        <w:jc w:val="both"/>
        <w:rPr>
          <w:rFonts w:cs="David" w:hint="cs"/>
          <w:rtl/>
        </w:rPr>
      </w:pPr>
    </w:p>
    <w:p w14:paraId="16D30D6E"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9B6E883" w14:textId="77777777" w:rsidR="005D38C8" w:rsidRDefault="005D38C8" w:rsidP="005D38C8">
      <w:pPr>
        <w:bidi/>
        <w:jc w:val="both"/>
        <w:rPr>
          <w:rFonts w:cs="David" w:hint="cs"/>
          <w:rtl/>
        </w:rPr>
      </w:pPr>
    </w:p>
    <w:p w14:paraId="3902C23B" w14:textId="77777777" w:rsidR="005D38C8" w:rsidRDefault="005D38C8" w:rsidP="005D38C8">
      <w:pPr>
        <w:bidi/>
        <w:jc w:val="both"/>
        <w:rPr>
          <w:rFonts w:cs="David" w:hint="cs"/>
          <w:rtl/>
        </w:rPr>
      </w:pPr>
      <w:r>
        <w:rPr>
          <w:rFonts w:cs="David" w:hint="cs"/>
          <w:rtl/>
        </w:rPr>
        <w:tab/>
        <w:t xml:space="preserve">מבחינת הנשיאות, אם מישהו החליט לדלג על סיעתו ובכל זאת הוא הגיש, זה הראשון שהגיש כי זאת זכות של חבר הכנסת ולא מכסה סיעתית. הסיעה צריכה לעשות סדר בנושא הזה ולדאוג שאנשים יורידו או לא יגישו </w:t>
      </w:r>
      <w:proofErr w:type="spellStart"/>
      <w:r>
        <w:rPr>
          <w:rFonts w:cs="David" w:hint="cs"/>
          <w:rtl/>
        </w:rPr>
        <w:t>וכו</w:t>
      </w:r>
      <w:proofErr w:type="spellEnd"/>
      <w:r>
        <w:rPr>
          <w:rFonts w:cs="David" w:hint="cs"/>
          <w:rtl/>
        </w:rPr>
        <w:t xml:space="preserve">'. </w:t>
      </w:r>
    </w:p>
    <w:p w14:paraId="39E226B4" w14:textId="77777777" w:rsidR="005D38C8" w:rsidRDefault="005D38C8" w:rsidP="005D38C8">
      <w:pPr>
        <w:bidi/>
        <w:jc w:val="both"/>
        <w:rPr>
          <w:rFonts w:cs="David" w:hint="cs"/>
          <w:rtl/>
        </w:rPr>
      </w:pPr>
    </w:p>
    <w:p w14:paraId="33F395FE" w14:textId="77777777" w:rsidR="005D38C8" w:rsidRDefault="005D38C8" w:rsidP="005D38C8">
      <w:pPr>
        <w:pStyle w:val="BodyText"/>
        <w:rPr>
          <w:rFonts w:hint="cs"/>
          <w:u w:val="single"/>
          <w:rtl/>
        </w:rPr>
      </w:pPr>
      <w:r>
        <w:rPr>
          <w:rFonts w:hint="cs"/>
          <w:u w:val="single"/>
          <w:rtl/>
        </w:rPr>
        <w:t>ארבל אסטרחן:</w:t>
      </w:r>
    </w:p>
    <w:p w14:paraId="22CDF982" w14:textId="77777777" w:rsidR="005D38C8" w:rsidRDefault="005D38C8" w:rsidP="005D38C8">
      <w:pPr>
        <w:bidi/>
        <w:jc w:val="both"/>
        <w:rPr>
          <w:rFonts w:cs="David" w:hint="cs"/>
          <w:rtl/>
        </w:rPr>
      </w:pPr>
    </w:p>
    <w:p w14:paraId="52E9A799" w14:textId="77777777" w:rsidR="005D38C8" w:rsidRDefault="005D38C8" w:rsidP="005D38C8">
      <w:pPr>
        <w:bidi/>
        <w:jc w:val="both"/>
        <w:rPr>
          <w:rFonts w:cs="David" w:hint="cs"/>
          <w:rtl/>
        </w:rPr>
      </w:pPr>
      <w:r>
        <w:rPr>
          <w:rFonts w:cs="David" w:hint="cs"/>
          <w:rtl/>
        </w:rPr>
        <w:tab/>
        <w:t xml:space="preserve">אם כמה מאותה סיעה הגישו, יראו רק את הראשון. </w:t>
      </w:r>
    </w:p>
    <w:p w14:paraId="68CF7B56" w14:textId="77777777" w:rsidR="005D38C8" w:rsidRDefault="005D38C8" w:rsidP="005D38C8">
      <w:pPr>
        <w:bidi/>
        <w:jc w:val="both"/>
        <w:rPr>
          <w:rFonts w:cs="David" w:hint="cs"/>
          <w:rtl/>
        </w:rPr>
      </w:pPr>
    </w:p>
    <w:p w14:paraId="7ABB7B83"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57E58AA" w14:textId="77777777" w:rsidR="005D38C8" w:rsidRDefault="005D38C8" w:rsidP="005D38C8">
      <w:pPr>
        <w:bidi/>
        <w:jc w:val="both"/>
        <w:rPr>
          <w:rFonts w:cs="David" w:hint="cs"/>
          <w:rtl/>
        </w:rPr>
      </w:pPr>
    </w:p>
    <w:p w14:paraId="5B1C1FD6" w14:textId="77777777" w:rsidR="005D38C8" w:rsidRDefault="005D38C8" w:rsidP="005D38C8">
      <w:pPr>
        <w:bidi/>
        <w:jc w:val="both"/>
        <w:rPr>
          <w:rFonts w:cs="David" w:hint="cs"/>
          <w:rtl/>
        </w:rPr>
      </w:pPr>
      <w:r>
        <w:rPr>
          <w:rFonts w:cs="David" w:hint="cs"/>
          <w:rtl/>
        </w:rPr>
        <w:tab/>
        <w:t>נכון, אמת. אני מציע שנוריד את סעיף (ו).</w:t>
      </w:r>
    </w:p>
    <w:p w14:paraId="60FE49C7" w14:textId="77777777" w:rsidR="005D38C8" w:rsidRDefault="005D38C8" w:rsidP="005D38C8">
      <w:pPr>
        <w:bidi/>
        <w:jc w:val="both"/>
        <w:rPr>
          <w:rFonts w:cs="David" w:hint="cs"/>
          <w:rtl/>
        </w:rPr>
      </w:pPr>
    </w:p>
    <w:p w14:paraId="16614CDC"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2DCE472D" w14:textId="77777777" w:rsidR="005D38C8" w:rsidRDefault="005D38C8" w:rsidP="005D38C8">
      <w:pPr>
        <w:bidi/>
        <w:jc w:val="both"/>
        <w:rPr>
          <w:rFonts w:cs="David" w:hint="cs"/>
          <w:rtl/>
        </w:rPr>
      </w:pPr>
    </w:p>
    <w:p w14:paraId="5D8D461D" w14:textId="77777777" w:rsidR="005D38C8" w:rsidRDefault="005D38C8" w:rsidP="005D38C8">
      <w:pPr>
        <w:bidi/>
        <w:jc w:val="both"/>
        <w:rPr>
          <w:rFonts w:cs="David" w:hint="cs"/>
          <w:rtl/>
        </w:rPr>
      </w:pPr>
      <w:r>
        <w:rPr>
          <w:rFonts w:cs="David" w:hint="cs"/>
          <w:rtl/>
        </w:rPr>
        <w:tab/>
        <w:t>הורדתם את הנושא שנדון בשבוע הקודם?</w:t>
      </w:r>
    </w:p>
    <w:p w14:paraId="0FC7AC4B" w14:textId="77777777" w:rsidR="005D38C8" w:rsidRDefault="005D38C8" w:rsidP="005D38C8">
      <w:pPr>
        <w:bidi/>
        <w:jc w:val="both"/>
        <w:rPr>
          <w:rFonts w:cs="David" w:hint="cs"/>
          <w:rtl/>
        </w:rPr>
      </w:pPr>
    </w:p>
    <w:p w14:paraId="7A295FFB"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0541CDE" w14:textId="77777777" w:rsidR="005D38C8" w:rsidRDefault="005D38C8" w:rsidP="005D38C8">
      <w:pPr>
        <w:bidi/>
        <w:jc w:val="both"/>
        <w:rPr>
          <w:rFonts w:cs="David" w:hint="cs"/>
          <w:rtl/>
        </w:rPr>
      </w:pPr>
    </w:p>
    <w:p w14:paraId="55E42DB7" w14:textId="77777777" w:rsidR="005D38C8" w:rsidRDefault="005D38C8" w:rsidP="005D38C8">
      <w:pPr>
        <w:bidi/>
        <w:jc w:val="both"/>
        <w:rPr>
          <w:rFonts w:cs="David" w:hint="cs"/>
          <w:rtl/>
        </w:rPr>
      </w:pPr>
      <w:r>
        <w:rPr>
          <w:rFonts w:cs="David" w:hint="cs"/>
          <w:rtl/>
        </w:rPr>
        <w:tab/>
        <w:t xml:space="preserve">לא הורדנו, אבל אני חושב שכדאי להוריד. הוא נראה לי מיותר. הנשיאות תתחיל לעשות עכשיו חשבונאות היסטורית מה היה ואם אישרו כעבור שבועיים ולא כעבור שבוע. </w:t>
      </w:r>
    </w:p>
    <w:p w14:paraId="2DBAA0BF" w14:textId="77777777" w:rsidR="005D38C8" w:rsidRDefault="005D38C8" w:rsidP="005D38C8">
      <w:pPr>
        <w:bidi/>
        <w:jc w:val="both"/>
        <w:rPr>
          <w:rFonts w:cs="David" w:hint="cs"/>
          <w:rtl/>
        </w:rPr>
      </w:pPr>
    </w:p>
    <w:p w14:paraId="6BB57C00"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2C630A2E" w14:textId="77777777" w:rsidR="005D38C8" w:rsidRDefault="005D38C8" w:rsidP="005D38C8">
      <w:pPr>
        <w:bidi/>
        <w:jc w:val="both"/>
        <w:rPr>
          <w:rFonts w:cs="David" w:hint="cs"/>
          <w:rtl/>
        </w:rPr>
      </w:pPr>
    </w:p>
    <w:p w14:paraId="6E8A5C0D" w14:textId="77777777" w:rsidR="005D38C8" w:rsidRDefault="005D38C8" w:rsidP="005D38C8">
      <w:pPr>
        <w:bidi/>
        <w:jc w:val="both"/>
        <w:rPr>
          <w:rFonts w:cs="David" w:hint="cs"/>
          <w:rtl/>
        </w:rPr>
      </w:pPr>
      <w:r>
        <w:rPr>
          <w:rFonts w:cs="David" w:hint="cs"/>
          <w:rtl/>
        </w:rPr>
        <w:tab/>
        <w:t>זה קרה לנו לפני שבועיים-שלושה.</w:t>
      </w:r>
    </w:p>
    <w:p w14:paraId="4CFA5AA7" w14:textId="77777777" w:rsidR="005D38C8" w:rsidRDefault="005D38C8" w:rsidP="005D38C8">
      <w:pPr>
        <w:bidi/>
        <w:jc w:val="both"/>
        <w:rPr>
          <w:rFonts w:cs="David" w:hint="cs"/>
          <w:rtl/>
        </w:rPr>
      </w:pPr>
    </w:p>
    <w:p w14:paraId="3B74A34B"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4A939EF" w14:textId="77777777" w:rsidR="005D38C8" w:rsidRDefault="005D38C8" w:rsidP="005D38C8">
      <w:pPr>
        <w:bidi/>
        <w:jc w:val="both"/>
        <w:rPr>
          <w:rFonts w:cs="David" w:hint="cs"/>
          <w:rtl/>
        </w:rPr>
      </w:pPr>
    </w:p>
    <w:p w14:paraId="6B203673" w14:textId="77777777" w:rsidR="005D38C8" w:rsidRDefault="005D38C8" w:rsidP="005D38C8">
      <w:pPr>
        <w:bidi/>
        <w:jc w:val="both"/>
        <w:rPr>
          <w:rFonts w:cs="David" w:hint="cs"/>
          <w:rtl/>
        </w:rPr>
      </w:pPr>
      <w:r>
        <w:rPr>
          <w:rFonts w:cs="David" w:hint="cs"/>
          <w:rtl/>
        </w:rPr>
        <w:tab/>
        <w:t xml:space="preserve">מה שאתם רוצים, זה לא מהותי. אתם רוצים להשאיר את ההסדר הקיים? אפשר להשאיר את ההסדר הקיים. </w:t>
      </w:r>
    </w:p>
    <w:p w14:paraId="4DD5D58F" w14:textId="77777777" w:rsidR="005D38C8" w:rsidRDefault="005D38C8" w:rsidP="005D38C8">
      <w:pPr>
        <w:bidi/>
        <w:jc w:val="both"/>
        <w:rPr>
          <w:rFonts w:cs="David" w:hint="cs"/>
          <w:rtl/>
        </w:rPr>
      </w:pPr>
    </w:p>
    <w:p w14:paraId="1F6EAB7D"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73B59A65" w14:textId="77777777" w:rsidR="005D38C8" w:rsidRDefault="005D38C8" w:rsidP="005D38C8">
      <w:pPr>
        <w:bidi/>
        <w:jc w:val="both"/>
        <w:rPr>
          <w:rFonts w:cs="David" w:hint="cs"/>
          <w:rtl/>
        </w:rPr>
      </w:pPr>
    </w:p>
    <w:p w14:paraId="18F1198B" w14:textId="77777777" w:rsidR="005D38C8" w:rsidRDefault="005D38C8" w:rsidP="005D38C8">
      <w:pPr>
        <w:bidi/>
        <w:jc w:val="both"/>
        <w:rPr>
          <w:rFonts w:cs="David" w:hint="cs"/>
          <w:rtl/>
        </w:rPr>
      </w:pPr>
      <w:r>
        <w:rPr>
          <w:rFonts w:cs="David" w:hint="cs"/>
          <w:rtl/>
        </w:rPr>
        <w:tab/>
        <w:t xml:space="preserve">אני חושבת שכדאי להשאיר את ההסדר הקיים ובכל מקרה אחד מסיעה. </w:t>
      </w:r>
    </w:p>
    <w:p w14:paraId="746D9EEB" w14:textId="77777777" w:rsidR="005D38C8" w:rsidRDefault="005D38C8" w:rsidP="005D38C8">
      <w:pPr>
        <w:bidi/>
        <w:jc w:val="both"/>
        <w:rPr>
          <w:rFonts w:cs="David" w:hint="cs"/>
          <w:rtl/>
        </w:rPr>
      </w:pPr>
    </w:p>
    <w:p w14:paraId="2C768AC5"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AB66289" w14:textId="77777777" w:rsidR="005D38C8" w:rsidRDefault="005D38C8" w:rsidP="005D38C8">
      <w:pPr>
        <w:bidi/>
        <w:jc w:val="both"/>
        <w:rPr>
          <w:rFonts w:cs="David" w:hint="cs"/>
          <w:rtl/>
        </w:rPr>
      </w:pPr>
    </w:p>
    <w:p w14:paraId="21EEF9BD" w14:textId="77777777" w:rsidR="005D38C8" w:rsidRDefault="005D38C8" w:rsidP="005D38C8">
      <w:pPr>
        <w:bidi/>
        <w:jc w:val="both"/>
        <w:rPr>
          <w:rFonts w:cs="David" w:hint="cs"/>
          <w:rtl/>
        </w:rPr>
      </w:pPr>
      <w:r>
        <w:rPr>
          <w:rFonts w:cs="David" w:hint="cs"/>
          <w:rtl/>
        </w:rPr>
        <w:tab/>
        <w:t xml:space="preserve">לא. אם את משאירה את ההסדר הקיים זה לא יהיה אחד מסיעה אלא שניים כי אז את מאלצת את חברי הכנסת, כשהם מגישים הצעה, לבדוק כל הזמן אם היא הוגשה בשבוע הקודם והאם הנשיאות תראה אותה כאותו נושא או לא כאותו נושא. </w:t>
      </w:r>
    </w:p>
    <w:p w14:paraId="67EF8493" w14:textId="77777777" w:rsidR="005D38C8" w:rsidRDefault="005D38C8" w:rsidP="005D38C8">
      <w:pPr>
        <w:bidi/>
        <w:jc w:val="both"/>
        <w:rPr>
          <w:rFonts w:cs="David" w:hint="cs"/>
          <w:rtl/>
        </w:rPr>
      </w:pPr>
    </w:p>
    <w:p w14:paraId="6ABDEF17"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138A3095" w14:textId="77777777" w:rsidR="005D38C8" w:rsidRDefault="005D38C8" w:rsidP="005D38C8">
      <w:pPr>
        <w:bidi/>
        <w:jc w:val="both"/>
        <w:rPr>
          <w:rFonts w:cs="David" w:hint="cs"/>
          <w:rtl/>
        </w:rPr>
      </w:pPr>
    </w:p>
    <w:p w14:paraId="377674D5" w14:textId="77777777" w:rsidR="005D38C8" w:rsidRDefault="005D38C8" w:rsidP="005D38C8">
      <w:pPr>
        <w:bidi/>
        <w:jc w:val="both"/>
        <w:rPr>
          <w:rFonts w:cs="David" w:hint="cs"/>
          <w:rtl/>
        </w:rPr>
      </w:pPr>
      <w:r>
        <w:rPr>
          <w:rFonts w:cs="David" w:hint="cs"/>
          <w:rtl/>
        </w:rPr>
        <w:tab/>
        <w:t xml:space="preserve">השתכנעתי להוריד. </w:t>
      </w:r>
    </w:p>
    <w:p w14:paraId="566CEBC4" w14:textId="77777777" w:rsidR="005D38C8" w:rsidRDefault="005D38C8" w:rsidP="005D38C8">
      <w:pPr>
        <w:bidi/>
        <w:jc w:val="both"/>
        <w:rPr>
          <w:rFonts w:cs="David" w:hint="cs"/>
          <w:rtl/>
        </w:rPr>
      </w:pPr>
    </w:p>
    <w:p w14:paraId="2B9D969F"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7A81220" w14:textId="77777777" w:rsidR="005D38C8" w:rsidRDefault="005D38C8" w:rsidP="005D38C8">
      <w:pPr>
        <w:bidi/>
        <w:jc w:val="both"/>
        <w:rPr>
          <w:rFonts w:cs="David" w:hint="cs"/>
          <w:rtl/>
        </w:rPr>
      </w:pPr>
    </w:p>
    <w:p w14:paraId="65CC3096" w14:textId="77777777" w:rsidR="005D38C8" w:rsidRDefault="005D38C8" w:rsidP="005D38C8">
      <w:pPr>
        <w:bidi/>
        <w:jc w:val="both"/>
        <w:rPr>
          <w:rFonts w:cs="David" w:hint="cs"/>
          <w:rtl/>
        </w:rPr>
      </w:pPr>
      <w:r>
        <w:rPr>
          <w:rFonts w:cs="David" w:hint="cs"/>
          <w:rtl/>
        </w:rPr>
        <w:tab/>
        <w:t xml:space="preserve">צריך או להוריד את זה או להשאיר את זה ככה. אם כך, סעיף (ו) ירד. </w:t>
      </w:r>
    </w:p>
    <w:p w14:paraId="6570D7F6" w14:textId="77777777" w:rsidR="005D38C8" w:rsidRDefault="005D38C8" w:rsidP="005D38C8">
      <w:pPr>
        <w:bidi/>
        <w:jc w:val="both"/>
        <w:rPr>
          <w:rFonts w:cs="David" w:hint="cs"/>
          <w:rtl/>
        </w:rPr>
      </w:pPr>
    </w:p>
    <w:p w14:paraId="3519E0AB" w14:textId="77777777" w:rsidR="005D38C8" w:rsidRDefault="005D38C8" w:rsidP="005D38C8">
      <w:pPr>
        <w:pStyle w:val="BodyText"/>
        <w:rPr>
          <w:rFonts w:hint="cs"/>
          <w:u w:val="single"/>
          <w:rtl/>
        </w:rPr>
      </w:pPr>
      <w:r>
        <w:rPr>
          <w:rFonts w:hint="cs"/>
          <w:u w:val="single"/>
          <w:rtl/>
        </w:rPr>
        <w:t>ארבל אסטרחן:</w:t>
      </w:r>
    </w:p>
    <w:p w14:paraId="3CCCD3F7" w14:textId="77777777" w:rsidR="005D38C8" w:rsidRDefault="005D38C8" w:rsidP="005D38C8">
      <w:pPr>
        <w:bidi/>
        <w:jc w:val="both"/>
        <w:rPr>
          <w:rFonts w:cs="David" w:hint="cs"/>
          <w:rtl/>
        </w:rPr>
      </w:pPr>
    </w:p>
    <w:p w14:paraId="18EC8E63" w14:textId="77777777" w:rsidR="005D38C8" w:rsidRDefault="005D38C8" w:rsidP="005D38C8">
      <w:pPr>
        <w:bidi/>
        <w:jc w:val="both"/>
        <w:rPr>
          <w:rFonts w:cs="David" w:hint="cs"/>
          <w:rtl/>
        </w:rPr>
      </w:pPr>
      <w:r>
        <w:rPr>
          <w:rFonts w:cs="David" w:hint="cs"/>
          <w:rtl/>
        </w:rPr>
        <w:tab/>
        <w:t>הגענו לסעיף הערעורים. זה סעיף שתוקן בכנסת השש-עשרה תיקון די משמעותי. "לא אישרה נשיאות הכנסת הצעה דחופה, רשאי חבר הכנסת לערער בו ביום בפני ועדת הכנסת והיא תדון בכך בישיבתה הקרובה. קיבלה ועדת הכנסת ערעורו של חבר הכנסת, יראו את ההצעה כאילו אושרה כדחופה על ידי הנשיאות".</w:t>
      </w:r>
    </w:p>
    <w:p w14:paraId="461F35C5" w14:textId="77777777" w:rsidR="005D38C8" w:rsidRDefault="005D38C8" w:rsidP="005D38C8">
      <w:pPr>
        <w:bidi/>
        <w:jc w:val="both"/>
        <w:rPr>
          <w:rFonts w:cs="David" w:hint="cs"/>
          <w:rtl/>
        </w:rPr>
      </w:pPr>
    </w:p>
    <w:p w14:paraId="365E9D2F"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66C0ED03" w14:textId="77777777" w:rsidR="005D38C8" w:rsidRDefault="005D38C8" w:rsidP="005D38C8">
      <w:pPr>
        <w:bidi/>
        <w:jc w:val="both"/>
        <w:rPr>
          <w:rFonts w:cs="David" w:hint="cs"/>
          <w:rtl/>
        </w:rPr>
      </w:pPr>
    </w:p>
    <w:p w14:paraId="12517D3C" w14:textId="77777777" w:rsidR="005D38C8" w:rsidRDefault="005D38C8" w:rsidP="005D38C8">
      <w:pPr>
        <w:bidi/>
        <w:jc w:val="both"/>
        <w:rPr>
          <w:rFonts w:cs="David" w:hint="cs"/>
          <w:rtl/>
        </w:rPr>
      </w:pPr>
      <w:r>
        <w:rPr>
          <w:rFonts w:cs="David" w:hint="cs"/>
          <w:rtl/>
        </w:rPr>
        <w:tab/>
        <w:t xml:space="preserve">את יכולה גם להוסיף שהיא תובא בסוף סדר היום של הכנסת. </w:t>
      </w:r>
    </w:p>
    <w:p w14:paraId="5B3E24E9" w14:textId="77777777" w:rsidR="005D38C8" w:rsidRDefault="005D38C8" w:rsidP="005D38C8">
      <w:pPr>
        <w:bidi/>
        <w:jc w:val="both"/>
        <w:rPr>
          <w:rFonts w:cs="David" w:hint="cs"/>
          <w:rtl/>
        </w:rPr>
      </w:pPr>
    </w:p>
    <w:p w14:paraId="7A1AEEBC" w14:textId="77777777" w:rsidR="005D38C8" w:rsidRDefault="005D38C8" w:rsidP="005D38C8">
      <w:pPr>
        <w:pStyle w:val="BodyText"/>
        <w:rPr>
          <w:rFonts w:hint="cs"/>
          <w:u w:val="single"/>
          <w:rtl/>
        </w:rPr>
      </w:pPr>
      <w:r>
        <w:rPr>
          <w:rFonts w:hint="cs"/>
          <w:u w:val="single"/>
          <w:rtl/>
        </w:rPr>
        <w:t>ארבל אסטרחן:</w:t>
      </w:r>
    </w:p>
    <w:p w14:paraId="7645984E" w14:textId="77777777" w:rsidR="005D38C8" w:rsidRDefault="005D38C8" w:rsidP="005D38C8">
      <w:pPr>
        <w:bidi/>
        <w:jc w:val="both"/>
        <w:rPr>
          <w:rFonts w:cs="David" w:hint="cs"/>
          <w:rtl/>
        </w:rPr>
      </w:pPr>
    </w:p>
    <w:p w14:paraId="66F0EBD5" w14:textId="77777777" w:rsidR="005D38C8" w:rsidRDefault="005D38C8" w:rsidP="005D38C8">
      <w:pPr>
        <w:bidi/>
        <w:jc w:val="both"/>
        <w:rPr>
          <w:rFonts w:cs="David" w:hint="cs"/>
          <w:rtl/>
        </w:rPr>
      </w:pPr>
      <w:r>
        <w:rPr>
          <w:rFonts w:cs="David" w:hint="cs"/>
          <w:rtl/>
        </w:rPr>
        <w:tab/>
        <w:t xml:space="preserve">היכולת שלו לערער היא תמיד רק ביום שני, ביום של הנשיאות. "נעדר חבר הכנסת מישיבתה של ועדת הכנסת בעת שדנה בערעורו, יראוהו כמי שלא הגיש ערעור. אולם, אם קבעה ועדת הכנסת כי נבצר ממנו להשתתף בישיבה מסיבה רפואית או מסיבה מוצדקת אחרת, רשאי חבר כנסת אחר, שהמערער הסמיכו לכך בכתב, לייצגו בוועדה". זה סעיף שנקבע כי היו הרבה ערעורים שאנשים לא הגיעו אליהם. "חבר הכנסת  המערער או מי שמייצגו לא ישתתף בהצבעה". </w:t>
      </w:r>
    </w:p>
    <w:p w14:paraId="43944230" w14:textId="77777777" w:rsidR="005D38C8" w:rsidRDefault="005D38C8" w:rsidP="005D38C8">
      <w:pPr>
        <w:bidi/>
        <w:jc w:val="both"/>
        <w:rPr>
          <w:rFonts w:cs="David" w:hint="cs"/>
          <w:rtl/>
        </w:rPr>
      </w:pPr>
    </w:p>
    <w:p w14:paraId="29BC1649" w14:textId="77777777" w:rsidR="005D38C8" w:rsidRDefault="005D38C8" w:rsidP="005D38C8">
      <w:pPr>
        <w:keepNext/>
        <w:bidi/>
        <w:jc w:val="both"/>
        <w:rPr>
          <w:rFonts w:cs="David" w:hint="cs"/>
          <w:rtl/>
        </w:rPr>
      </w:pPr>
      <w:r>
        <w:rPr>
          <w:rFonts w:cs="David" w:hint="cs"/>
          <w:u w:val="single"/>
          <w:rtl/>
        </w:rPr>
        <w:t>דן מרזוק:</w:t>
      </w:r>
    </w:p>
    <w:p w14:paraId="2FAFC91C" w14:textId="77777777" w:rsidR="005D38C8" w:rsidRDefault="005D38C8" w:rsidP="005D38C8">
      <w:pPr>
        <w:keepNext/>
        <w:bidi/>
        <w:jc w:val="both"/>
        <w:rPr>
          <w:rFonts w:cs="David" w:hint="cs"/>
          <w:rtl/>
        </w:rPr>
      </w:pPr>
    </w:p>
    <w:p w14:paraId="05C301CE" w14:textId="77777777" w:rsidR="005D38C8" w:rsidRDefault="005D38C8" w:rsidP="005D38C8">
      <w:pPr>
        <w:keepNext/>
        <w:bidi/>
        <w:jc w:val="both"/>
        <w:rPr>
          <w:rFonts w:cs="David" w:hint="cs"/>
          <w:rtl/>
        </w:rPr>
      </w:pPr>
      <w:r>
        <w:rPr>
          <w:rFonts w:cs="David" w:hint="cs"/>
          <w:rtl/>
        </w:rPr>
        <w:tab/>
        <w:t xml:space="preserve">אולי להוריד את המילים "מסיבה רפואית" כי מסיבה רפואית נכנס בתוך המילים "מסיבה מוצדקת". </w:t>
      </w:r>
    </w:p>
    <w:p w14:paraId="2528EC04" w14:textId="77777777" w:rsidR="005D38C8" w:rsidRDefault="005D38C8" w:rsidP="005D38C8">
      <w:pPr>
        <w:keepNext/>
        <w:bidi/>
        <w:jc w:val="both"/>
        <w:rPr>
          <w:rFonts w:cs="David" w:hint="cs"/>
          <w:rtl/>
        </w:rPr>
      </w:pPr>
    </w:p>
    <w:p w14:paraId="2DF3276D" w14:textId="77777777" w:rsidR="005D38C8" w:rsidRPr="00A044D1" w:rsidRDefault="005D38C8" w:rsidP="005D38C8">
      <w:pPr>
        <w:bidi/>
        <w:jc w:val="both"/>
        <w:rPr>
          <w:rFonts w:cs="David" w:hint="cs"/>
          <w:rtl/>
        </w:rPr>
      </w:pPr>
      <w:r w:rsidRPr="00A044D1">
        <w:rPr>
          <w:rFonts w:cs="David" w:hint="cs"/>
          <w:u w:val="single"/>
          <w:rtl/>
        </w:rPr>
        <w:t>ארבל אסטרחן:</w:t>
      </w:r>
    </w:p>
    <w:p w14:paraId="643C4F7F" w14:textId="77777777" w:rsidR="005D38C8" w:rsidRDefault="005D38C8" w:rsidP="005D38C8">
      <w:pPr>
        <w:keepNext/>
        <w:bidi/>
        <w:jc w:val="both"/>
        <w:rPr>
          <w:rFonts w:cs="David" w:hint="cs"/>
          <w:rtl/>
        </w:rPr>
      </w:pPr>
      <w:r w:rsidRPr="00360DF4">
        <w:rPr>
          <w:rFonts w:cs="David" w:hint="cs"/>
          <w:rtl/>
        </w:rPr>
        <w:tab/>
      </w:r>
      <w:r>
        <w:rPr>
          <w:rFonts w:cs="David" w:hint="cs"/>
          <w:rtl/>
        </w:rPr>
        <w:t xml:space="preserve"> זה נכון, אבל רצו להראות לאיזה כיוון הולכת הסיבה המוצדקת. שזה משהו  ממש מוצדק, שזה משהו ממש אמיתי. </w:t>
      </w:r>
    </w:p>
    <w:p w14:paraId="78C29F3D" w14:textId="77777777" w:rsidR="005D38C8" w:rsidRDefault="005D38C8" w:rsidP="005D38C8">
      <w:pPr>
        <w:keepNext/>
        <w:bidi/>
        <w:jc w:val="both"/>
        <w:rPr>
          <w:rFonts w:cs="David" w:hint="cs"/>
          <w:rtl/>
        </w:rPr>
      </w:pPr>
    </w:p>
    <w:p w14:paraId="5D63DAC6" w14:textId="77777777" w:rsidR="005D38C8" w:rsidRDefault="005D38C8" w:rsidP="005D38C8">
      <w:pPr>
        <w:keepNext/>
        <w:bidi/>
        <w:jc w:val="both"/>
        <w:rPr>
          <w:rFonts w:cs="David" w:hint="cs"/>
          <w:rtl/>
        </w:rPr>
      </w:pPr>
      <w:r>
        <w:rPr>
          <w:rFonts w:cs="David" w:hint="cs"/>
          <w:rtl/>
        </w:rPr>
        <w:tab/>
        <w:t xml:space="preserve">"(4) הגישו כמה חברי כנסת ערעורים לגבי הצעות לסדר היום בנושא דומה, תקיים ועדת הכנסת הצבעה אחת בלבד לגבי כל נושא והחלטתה תחול על כל ההצעות שהוגש לגביהן ערעור". ברור מכאן שמי שלא הגיש ערעור, לא מצביעים עליו ותהיה הצבעה אחת על כל הערעורים באותו נושא. </w:t>
      </w:r>
    </w:p>
    <w:p w14:paraId="5ACCC242" w14:textId="77777777" w:rsidR="005D38C8" w:rsidRDefault="005D38C8" w:rsidP="005D38C8">
      <w:pPr>
        <w:keepNext/>
        <w:bidi/>
        <w:jc w:val="both"/>
        <w:rPr>
          <w:rFonts w:cs="David" w:hint="cs"/>
          <w:rtl/>
        </w:rPr>
      </w:pPr>
    </w:p>
    <w:p w14:paraId="7C454021" w14:textId="77777777" w:rsidR="005D38C8" w:rsidRDefault="005D38C8" w:rsidP="005D38C8">
      <w:pPr>
        <w:keepLines/>
        <w:bidi/>
        <w:jc w:val="both"/>
        <w:rPr>
          <w:rFonts w:cs="David" w:hint="cs"/>
          <w:rtl/>
        </w:rPr>
      </w:pPr>
      <w:r>
        <w:rPr>
          <w:rFonts w:cs="David" w:hint="cs"/>
          <w:u w:val="single"/>
          <w:rtl/>
        </w:rPr>
        <w:t>אורי בנק:</w:t>
      </w:r>
    </w:p>
    <w:p w14:paraId="07BA303F" w14:textId="77777777" w:rsidR="005D38C8" w:rsidRDefault="005D38C8" w:rsidP="005D38C8">
      <w:pPr>
        <w:keepLines/>
        <w:bidi/>
        <w:jc w:val="both"/>
        <w:rPr>
          <w:rFonts w:cs="David" w:hint="cs"/>
          <w:rtl/>
        </w:rPr>
      </w:pPr>
    </w:p>
    <w:p w14:paraId="0CD996EA" w14:textId="77777777" w:rsidR="005D38C8" w:rsidRDefault="005D38C8" w:rsidP="005D38C8">
      <w:pPr>
        <w:keepLines/>
        <w:bidi/>
        <w:jc w:val="both"/>
        <w:rPr>
          <w:rFonts w:cs="David" w:hint="cs"/>
          <w:rtl/>
        </w:rPr>
      </w:pPr>
      <w:r>
        <w:rPr>
          <w:rFonts w:cs="David" w:hint="cs"/>
          <w:rtl/>
        </w:rPr>
        <w:tab/>
        <w:t>לפני שגמרנו עם הנשיאות ויודעים על מה אפשר לערער או לא, יש פרסום של החלטות הנשיאות. בימי שני זה מגיע די מאוחר. יש התייחסות בתקנון לזה? אפשר להכניס לתקנון גבול מסוים שעד אליו צריך להתכוונן ולפרסם?</w:t>
      </w:r>
    </w:p>
    <w:p w14:paraId="127F4110" w14:textId="77777777" w:rsidR="005D38C8" w:rsidRDefault="005D38C8" w:rsidP="005D38C8">
      <w:pPr>
        <w:keepNext/>
        <w:bidi/>
        <w:jc w:val="both"/>
        <w:rPr>
          <w:rFonts w:cs="David" w:hint="cs"/>
          <w:u w:val="single"/>
          <w:rtl/>
        </w:rPr>
      </w:pPr>
    </w:p>
    <w:p w14:paraId="36EFC32D"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71F7050" w14:textId="77777777" w:rsidR="005D38C8" w:rsidRDefault="005D38C8" w:rsidP="005D38C8">
      <w:pPr>
        <w:bidi/>
        <w:jc w:val="both"/>
        <w:rPr>
          <w:rFonts w:cs="David" w:hint="cs"/>
          <w:rtl/>
        </w:rPr>
      </w:pPr>
    </w:p>
    <w:p w14:paraId="7C24742B" w14:textId="77777777" w:rsidR="005D38C8" w:rsidRDefault="005D38C8" w:rsidP="005D38C8">
      <w:pPr>
        <w:bidi/>
        <w:jc w:val="both"/>
        <w:rPr>
          <w:rFonts w:cs="David" w:hint="cs"/>
          <w:rtl/>
        </w:rPr>
      </w:pPr>
      <w:r>
        <w:rPr>
          <w:rFonts w:cs="David" w:hint="cs"/>
          <w:rtl/>
        </w:rPr>
        <w:tab/>
        <w:t xml:space="preserve">כן, זה הגיוני. </w:t>
      </w:r>
    </w:p>
    <w:p w14:paraId="1D897DEC" w14:textId="77777777" w:rsidR="005D38C8" w:rsidRDefault="005D38C8" w:rsidP="005D38C8">
      <w:pPr>
        <w:bidi/>
        <w:jc w:val="both"/>
        <w:rPr>
          <w:rFonts w:cs="David" w:hint="cs"/>
          <w:rtl/>
        </w:rPr>
      </w:pPr>
    </w:p>
    <w:p w14:paraId="3EB09A94" w14:textId="77777777" w:rsidR="005D38C8" w:rsidRPr="00E03C2C" w:rsidRDefault="005D38C8" w:rsidP="005D38C8">
      <w:pPr>
        <w:keepNext/>
        <w:bidi/>
        <w:jc w:val="both"/>
        <w:rPr>
          <w:rFonts w:cs="David" w:hint="cs"/>
          <w:u w:val="single"/>
          <w:rtl/>
        </w:rPr>
      </w:pPr>
      <w:r>
        <w:rPr>
          <w:rFonts w:cs="David" w:hint="cs"/>
          <w:u w:val="single"/>
          <w:rtl/>
        </w:rPr>
        <w:t>י</w:t>
      </w:r>
      <w:r w:rsidRPr="00E03C2C">
        <w:rPr>
          <w:rFonts w:cs="David" w:hint="cs"/>
          <w:u w:val="single"/>
          <w:rtl/>
        </w:rPr>
        <w:t xml:space="preserve">רדנה </w:t>
      </w:r>
      <w:proofErr w:type="spellStart"/>
      <w:r w:rsidRPr="00E03C2C">
        <w:rPr>
          <w:rFonts w:cs="David" w:hint="cs"/>
          <w:u w:val="single"/>
          <w:rtl/>
        </w:rPr>
        <w:t>מלר</w:t>
      </w:r>
      <w:proofErr w:type="spellEnd"/>
      <w:r w:rsidRPr="00E03C2C">
        <w:rPr>
          <w:rFonts w:cs="David" w:hint="cs"/>
          <w:u w:val="single"/>
          <w:rtl/>
        </w:rPr>
        <w:t>-הורוביץ:</w:t>
      </w:r>
    </w:p>
    <w:p w14:paraId="1827036C" w14:textId="77777777" w:rsidR="005D38C8" w:rsidRDefault="005D38C8" w:rsidP="005D38C8">
      <w:pPr>
        <w:bidi/>
        <w:jc w:val="both"/>
        <w:rPr>
          <w:rFonts w:cs="David" w:hint="cs"/>
          <w:rtl/>
        </w:rPr>
      </w:pPr>
    </w:p>
    <w:p w14:paraId="2BBB100A" w14:textId="77777777" w:rsidR="005D38C8" w:rsidRDefault="005D38C8" w:rsidP="005D38C8">
      <w:pPr>
        <w:keepNext/>
        <w:bidi/>
        <w:jc w:val="both"/>
        <w:rPr>
          <w:rFonts w:cs="David" w:hint="cs"/>
          <w:rtl/>
        </w:rPr>
      </w:pPr>
      <w:r>
        <w:rPr>
          <w:rFonts w:cs="David" w:hint="cs"/>
          <w:rtl/>
        </w:rPr>
        <w:tab/>
        <w:t>אפשר. הפרסום הוא מיידי. אתה מתכוון להודעה לעיתונות?</w:t>
      </w:r>
    </w:p>
    <w:p w14:paraId="42632640" w14:textId="77777777" w:rsidR="005D38C8" w:rsidRDefault="005D38C8" w:rsidP="005D38C8">
      <w:pPr>
        <w:keepNext/>
        <w:bidi/>
        <w:jc w:val="both"/>
        <w:rPr>
          <w:rFonts w:cs="David" w:hint="cs"/>
          <w:rtl/>
        </w:rPr>
      </w:pPr>
    </w:p>
    <w:p w14:paraId="70BF3E30"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3C1A894" w14:textId="77777777" w:rsidR="005D38C8" w:rsidRDefault="005D38C8" w:rsidP="005D38C8">
      <w:pPr>
        <w:keepNext/>
        <w:bidi/>
        <w:jc w:val="both"/>
        <w:rPr>
          <w:rFonts w:cs="David" w:hint="cs"/>
          <w:rtl/>
        </w:rPr>
      </w:pPr>
    </w:p>
    <w:p w14:paraId="676D1A64" w14:textId="77777777" w:rsidR="005D38C8" w:rsidRDefault="005D38C8" w:rsidP="005D38C8">
      <w:pPr>
        <w:keepNext/>
        <w:bidi/>
        <w:jc w:val="both"/>
        <w:rPr>
          <w:rFonts w:cs="David" w:hint="cs"/>
          <w:rtl/>
        </w:rPr>
      </w:pPr>
      <w:r>
        <w:rPr>
          <w:rFonts w:cs="David" w:hint="cs"/>
          <w:rtl/>
        </w:rPr>
        <w:tab/>
        <w:t xml:space="preserve">לא. הוא מתכוון להודעה שמקבל חבר הכנסת שאומרת לו: אלה ההצעות שאושרו ואלה לא אושרו. </w:t>
      </w:r>
    </w:p>
    <w:p w14:paraId="5F9A6C6E" w14:textId="77777777" w:rsidR="005D38C8" w:rsidRDefault="005D38C8" w:rsidP="005D38C8">
      <w:pPr>
        <w:keepNext/>
        <w:bidi/>
        <w:jc w:val="both"/>
        <w:rPr>
          <w:rFonts w:cs="David" w:hint="cs"/>
          <w:rtl/>
        </w:rPr>
      </w:pPr>
      <w:r>
        <w:rPr>
          <w:rFonts w:cs="David" w:hint="cs"/>
          <w:rtl/>
        </w:rPr>
        <w:tab/>
        <w:t xml:space="preserve"> </w:t>
      </w:r>
    </w:p>
    <w:p w14:paraId="423EACB3" w14:textId="77777777" w:rsidR="005D38C8" w:rsidRDefault="005D38C8" w:rsidP="005D38C8">
      <w:pPr>
        <w:bidi/>
        <w:jc w:val="both"/>
        <w:rPr>
          <w:rFonts w:cs="David" w:hint="cs"/>
          <w:u w:val="single"/>
          <w:rtl/>
        </w:rPr>
      </w:pPr>
      <w:r>
        <w:rPr>
          <w:rFonts w:cs="David" w:hint="cs"/>
          <w:u w:val="single"/>
          <w:rtl/>
        </w:rPr>
        <w:t>תמר כנפו:</w:t>
      </w:r>
    </w:p>
    <w:p w14:paraId="797428B7" w14:textId="77777777" w:rsidR="005D38C8" w:rsidRDefault="005D38C8" w:rsidP="005D38C8">
      <w:pPr>
        <w:bidi/>
        <w:jc w:val="both"/>
        <w:rPr>
          <w:rFonts w:cs="David" w:hint="cs"/>
          <w:rtl/>
        </w:rPr>
      </w:pPr>
    </w:p>
    <w:p w14:paraId="784ADE93" w14:textId="77777777" w:rsidR="005D38C8" w:rsidRDefault="005D38C8" w:rsidP="005D38C8">
      <w:pPr>
        <w:bidi/>
        <w:jc w:val="both"/>
        <w:rPr>
          <w:rFonts w:cs="David" w:hint="cs"/>
          <w:rtl/>
        </w:rPr>
      </w:pPr>
      <w:r>
        <w:rPr>
          <w:rFonts w:cs="David" w:hint="cs"/>
          <w:rtl/>
        </w:rPr>
        <w:tab/>
        <w:t xml:space="preserve">פעם היו מפרסמים רק את מה שאישרו וההודעה לעיתונות פחות חשובה לנו. את מה שאישרו היינו יודעים לפני ישיבות הסיעה. </w:t>
      </w:r>
    </w:p>
    <w:p w14:paraId="6B49B565" w14:textId="77777777" w:rsidR="005D38C8" w:rsidRDefault="005D38C8" w:rsidP="005D38C8">
      <w:pPr>
        <w:bidi/>
        <w:jc w:val="both"/>
        <w:rPr>
          <w:rFonts w:cs="David" w:hint="cs"/>
          <w:rtl/>
        </w:rPr>
      </w:pPr>
    </w:p>
    <w:p w14:paraId="05C0D79C"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521C2F26" w14:textId="77777777" w:rsidR="005D38C8" w:rsidRDefault="005D38C8" w:rsidP="005D38C8">
      <w:pPr>
        <w:bidi/>
        <w:jc w:val="both"/>
        <w:rPr>
          <w:rFonts w:cs="David" w:hint="cs"/>
          <w:rtl/>
        </w:rPr>
      </w:pPr>
    </w:p>
    <w:p w14:paraId="1E49967B" w14:textId="77777777" w:rsidR="005D38C8" w:rsidRPr="007559B5" w:rsidRDefault="005D38C8" w:rsidP="005D38C8">
      <w:pPr>
        <w:bidi/>
        <w:jc w:val="both"/>
        <w:rPr>
          <w:rFonts w:cs="David" w:hint="cs"/>
          <w:rtl/>
        </w:rPr>
      </w:pPr>
      <w:r>
        <w:rPr>
          <w:rFonts w:cs="David" w:hint="cs"/>
          <w:rtl/>
        </w:rPr>
        <w:tab/>
        <w:t xml:space="preserve">נכון. </w:t>
      </w:r>
    </w:p>
    <w:p w14:paraId="081E9FB7" w14:textId="77777777" w:rsidR="005D38C8" w:rsidRDefault="005D38C8" w:rsidP="005D38C8">
      <w:pPr>
        <w:bidi/>
        <w:jc w:val="both"/>
        <w:rPr>
          <w:rFonts w:cs="David" w:hint="cs"/>
          <w:u w:val="single"/>
          <w:rtl/>
        </w:rPr>
      </w:pPr>
    </w:p>
    <w:p w14:paraId="19E1D758" w14:textId="77777777" w:rsidR="005D38C8" w:rsidRDefault="005D38C8" w:rsidP="005D38C8">
      <w:pPr>
        <w:bidi/>
        <w:jc w:val="both"/>
        <w:rPr>
          <w:rFonts w:cs="David" w:hint="cs"/>
          <w:rtl/>
        </w:rPr>
      </w:pPr>
      <w:r>
        <w:rPr>
          <w:rFonts w:cs="David" w:hint="cs"/>
          <w:u w:val="single"/>
          <w:rtl/>
        </w:rPr>
        <w:t>אורי בנק:</w:t>
      </w:r>
    </w:p>
    <w:p w14:paraId="080F16BA" w14:textId="77777777" w:rsidR="005D38C8" w:rsidRDefault="005D38C8" w:rsidP="005D38C8">
      <w:pPr>
        <w:bidi/>
        <w:jc w:val="both"/>
        <w:rPr>
          <w:rFonts w:cs="David" w:hint="cs"/>
          <w:rtl/>
        </w:rPr>
      </w:pPr>
    </w:p>
    <w:p w14:paraId="45E7832F" w14:textId="77777777" w:rsidR="005D38C8" w:rsidRDefault="005D38C8" w:rsidP="005D38C8">
      <w:pPr>
        <w:bidi/>
        <w:jc w:val="both"/>
        <w:rPr>
          <w:rFonts w:cs="David" w:hint="cs"/>
          <w:rtl/>
        </w:rPr>
      </w:pPr>
      <w:r>
        <w:rPr>
          <w:rFonts w:cs="David" w:hint="cs"/>
          <w:rtl/>
        </w:rPr>
        <w:tab/>
        <w:t xml:space="preserve">כבר הרבה זמן אנחנו לא יודעים. </w:t>
      </w:r>
    </w:p>
    <w:p w14:paraId="5DA082F4" w14:textId="77777777" w:rsidR="005D38C8" w:rsidRDefault="005D38C8" w:rsidP="005D38C8">
      <w:pPr>
        <w:bidi/>
        <w:jc w:val="both"/>
        <w:rPr>
          <w:rFonts w:cs="David" w:hint="cs"/>
          <w:rtl/>
        </w:rPr>
      </w:pPr>
    </w:p>
    <w:p w14:paraId="71CCC585" w14:textId="77777777" w:rsidR="005D38C8" w:rsidRDefault="005D38C8" w:rsidP="005D38C8">
      <w:pPr>
        <w:bidi/>
        <w:jc w:val="both"/>
        <w:rPr>
          <w:rFonts w:cs="David" w:hint="cs"/>
          <w:u w:val="single"/>
          <w:rtl/>
        </w:rPr>
      </w:pPr>
      <w:r>
        <w:rPr>
          <w:rFonts w:cs="David" w:hint="cs"/>
          <w:u w:val="single"/>
          <w:rtl/>
        </w:rPr>
        <w:t>תמר כנפו:</w:t>
      </w:r>
    </w:p>
    <w:p w14:paraId="57C27B52" w14:textId="77777777" w:rsidR="005D38C8" w:rsidRDefault="005D38C8" w:rsidP="005D38C8">
      <w:pPr>
        <w:bidi/>
        <w:jc w:val="both"/>
        <w:rPr>
          <w:rFonts w:cs="David" w:hint="cs"/>
          <w:rtl/>
        </w:rPr>
      </w:pPr>
    </w:p>
    <w:p w14:paraId="5B01EA4E" w14:textId="77777777" w:rsidR="005D38C8" w:rsidRDefault="005D38C8" w:rsidP="005D38C8">
      <w:pPr>
        <w:bidi/>
        <w:jc w:val="both"/>
        <w:rPr>
          <w:rFonts w:cs="David" w:hint="cs"/>
          <w:rtl/>
        </w:rPr>
      </w:pPr>
      <w:r>
        <w:rPr>
          <w:rFonts w:cs="David" w:hint="cs"/>
          <w:rtl/>
        </w:rPr>
        <w:tab/>
        <w:t xml:space="preserve">לפחות רק את ההצעות שאושרו. </w:t>
      </w:r>
    </w:p>
    <w:p w14:paraId="7386934A" w14:textId="77777777" w:rsidR="005D38C8" w:rsidRDefault="005D38C8" w:rsidP="005D38C8">
      <w:pPr>
        <w:bidi/>
        <w:jc w:val="both"/>
        <w:rPr>
          <w:rFonts w:cs="David" w:hint="cs"/>
          <w:rtl/>
        </w:rPr>
      </w:pPr>
      <w:r>
        <w:rPr>
          <w:rFonts w:cs="David" w:hint="cs"/>
          <w:rtl/>
        </w:rPr>
        <w:tab/>
      </w:r>
      <w:r>
        <w:rPr>
          <w:rFonts w:cs="David" w:hint="cs"/>
          <w:rtl/>
        </w:rPr>
        <w:tab/>
      </w:r>
    </w:p>
    <w:p w14:paraId="0CCD7FBD"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42AA20E5" w14:textId="77777777" w:rsidR="005D38C8" w:rsidRDefault="005D38C8" w:rsidP="005D38C8">
      <w:pPr>
        <w:keepNext/>
        <w:bidi/>
        <w:jc w:val="both"/>
        <w:rPr>
          <w:rFonts w:cs="David" w:hint="cs"/>
          <w:rtl/>
        </w:rPr>
      </w:pPr>
    </w:p>
    <w:p w14:paraId="13BCC39E" w14:textId="77777777" w:rsidR="005D38C8" w:rsidRDefault="005D38C8" w:rsidP="005D38C8">
      <w:pPr>
        <w:keepNext/>
        <w:bidi/>
        <w:jc w:val="both"/>
        <w:rPr>
          <w:rFonts w:cs="David" w:hint="cs"/>
          <w:rtl/>
        </w:rPr>
      </w:pPr>
      <w:r>
        <w:rPr>
          <w:rFonts w:cs="David" w:hint="cs"/>
          <w:rtl/>
        </w:rPr>
        <w:tab/>
        <w:t xml:space="preserve">את החלטות הנשיאות. נקודה. </w:t>
      </w:r>
    </w:p>
    <w:p w14:paraId="4BA93062" w14:textId="77777777" w:rsidR="005D38C8" w:rsidRDefault="005D38C8" w:rsidP="005D38C8">
      <w:pPr>
        <w:keepNext/>
        <w:bidi/>
        <w:jc w:val="both"/>
        <w:rPr>
          <w:rFonts w:cs="David" w:hint="cs"/>
          <w:rtl/>
        </w:rPr>
      </w:pPr>
    </w:p>
    <w:p w14:paraId="34B1EAFB" w14:textId="77777777" w:rsidR="005D38C8" w:rsidRPr="00A044D1" w:rsidRDefault="005D38C8" w:rsidP="005D38C8">
      <w:pPr>
        <w:bidi/>
        <w:jc w:val="both"/>
        <w:rPr>
          <w:rFonts w:cs="David" w:hint="cs"/>
          <w:rtl/>
        </w:rPr>
      </w:pPr>
      <w:r w:rsidRPr="00A044D1">
        <w:rPr>
          <w:rFonts w:cs="David" w:hint="cs"/>
          <w:u w:val="single"/>
          <w:rtl/>
        </w:rPr>
        <w:t>ארבל אסטרחן:</w:t>
      </w:r>
    </w:p>
    <w:p w14:paraId="28906EAF" w14:textId="77777777" w:rsidR="005D38C8" w:rsidRDefault="005D38C8" w:rsidP="005D38C8">
      <w:pPr>
        <w:bidi/>
        <w:jc w:val="both"/>
        <w:rPr>
          <w:rFonts w:cs="David" w:hint="cs"/>
          <w:sz w:val="28"/>
          <w:szCs w:val="28"/>
          <w:rtl/>
        </w:rPr>
      </w:pPr>
    </w:p>
    <w:p w14:paraId="47F2FEB3" w14:textId="77777777" w:rsidR="005D38C8" w:rsidRDefault="005D38C8" w:rsidP="005D38C8">
      <w:pPr>
        <w:keepNext/>
        <w:bidi/>
        <w:jc w:val="both"/>
        <w:rPr>
          <w:rFonts w:cs="David" w:hint="cs"/>
          <w:rtl/>
        </w:rPr>
      </w:pPr>
      <w:r w:rsidRPr="00360DF4">
        <w:rPr>
          <w:rFonts w:cs="David" w:hint="cs"/>
          <w:rtl/>
        </w:rPr>
        <w:tab/>
      </w:r>
      <w:r>
        <w:rPr>
          <w:rFonts w:cs="David" w:hint="cs"/>
          <w:rtl/>
        </w:rPr>
        <w:t>לא צריך לקרוא לזה הודעה לעיתונות. החלטות הנשיאות. גם את סדר היום רוצים לדעת.</w:t>
      </w:r>
    </w:p>
    <w:p w14:paraId="5021EBAC" w14:textId="77777777" w:rsidR="005D38C8" w:rsidRDefault="005D38C8" w:rsidP="005D38C8">
      <w:pPr>
        <w:keepNext/>
        <w:bidi/>
        <w:jc w:val="both"/>
        <w:rPr>
          <w:rFonts w:cs="David" w:hint="cs"/>
          <w:rtl/>
        </w:rPr>
      </w:pPr>
    </w:p>
    <w:p w14:paraId="405B0CBC"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00046DAE" w14:textId="77777777" w:rsidR="005D38C8" w:rsidRDefault="005D38C8" w:rsidP="005D38C8">
      <w:pPr>
        <w:bidi/>
        <w:jc w:val="both"/>
        <w:rPr>
          <w:rFonts w:cs="David" w:hint="cs"/>
          <w:rtl/>
        </w:rPr>
      </w:pPr>
    </w:p>
    <w:p w14:paraId="44F05678" w14:textId="77777777" w:rsidR="005D38C8" w:rsidRDefault="005D38C8" w:rsidP="005D38C8">
      <w:pPr>
        <w:keepNext/>
        <w:bidi/>
        <w:jc w:val="both"/>
        <w:rPr>
          <w:rFonts w:cs="David" w:hint="cs"/>
          <w:rtl/>
        </w:rPr>
      </w:pPr>
      <w:r>
        <w:rPr>
          <w:rFonts w:cs="David" w:hint="cs"/>
          <w:rtl/>
        </w:rPr>
        <w:tab/>
        <w:t xml:space="preserve"> את סדר היום אנחנו מפרסמים קודם. </w:t>
      </w:r>
    </w:p>
    <w:p w14:paraId="53322484" w14:textId="77777777" w:rsidR="005D38C8" w:rsidRDefault="005D38C8" w:rsidP="005D38C8">
      <w:pPr>
        <w:keepNext/>
        <w:bidi/>
        <w:jc w:val="both"/>
        <w:rPr>
          <w:rFonts w:cs="David" w:hint="cs"/>
          <w:rtl/>
        </w:rPr>
      </w:pPr>
    </w:p>
    <w:p w14:paraId="45AFCB5F" w14:textId="77777777" w:rsidR="005D38C8" w:rsidRDefault="005D38C8" w:rsidP="005D38C8">
      <w:pPr>
        <w:bidi/>
        <w:jc w:val="both"/>
        <w:rPr>
          <w:rFonts w:cs="David" w:hint="cs"/>
          <w:rtl/>
        </w:rPr>
      </w:pPr>
      <w:r>
        <w:rPr>
          <w:rFonts w:cs="David" w:hint="cs"/>
          <w:u w:val="single"/>
          <w:rtl/>
        </w:rPr>
        <w:t>אורי בנק:</w:t>
      </w:r>
    </w:p>
    <w:p w14:paraId="0419D92D" w14:textId="77777777" w:rsidR="005D38C8" w:rsidRDefault="005D38C8" w:rsidP="005D38C8">
      <w:pPr>
        <w:bidi/>
        <w:jc w:val="both"/>
        <w:rPr>
          <w:rFonts w:cs="David" w:hint="cs"/>
          <w:rtl/>
        </w:rPr>
      </w:pPr>
    </w:p>
    <w:p w14:paraId="6EAD48C5" w14:textId="77777777" w:rsidR="005D38C8" w:rsidRDefault="005D38C8" w:rsidP="005D38C8">
      <w:pPr>
        <w:bidi/>
        <w:jc w:val="both"/>
        <w:rPr>
          <w:rFonts w:cs="David" w:hint="cs"/>
          <w:rtl/>
        </w:rPr>
      </w:pPr>
      <w:r>
        <w:rPr>
          <w:rFonts w:cs="David" w:hint="cs"/>
          <w:rtl/>
        </w:rPr>
        <w:tab/>
        <w:t>מה נראה לך שעה סבירה להכניס לתקנון?</w:t>
      </w:r>
    </w:p>
    <w:p w14:paraId="08CD9AF7" w14:textId="77777777" w:rsidR="005D38C8" w:rsidRDefault="005D38C8" w:rsidP="005D38C8">
      <w:pPr>
        <w:keepNext/>
        <w:bidi/>
        <w:jc w:val="both"/>
        <w:rPr>
          <w:rFonts w:cs="David" w:hint="cs"/>
          <w:rtl/>
        </w:rPr>
      </w:pPr>
    </w:p>
    <w:p w14:paraId="52BEB0B3"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788D9AFD" w14:textId="77777777" w:rsidR="005D38C8" w:rsidRDefault="005D38C8" w:rsidP="005D38C8">
      <w:pPr>
        <w:keepNext/>
        <w:bidi/>
        <w:jc w:val="both"/>
        <w:rPr>
          <w:rFonts w:cs="David" w:hint="cs"/>
          <w:rtl/>
        </w:rPr>
      </w:pPr>
    </w:p>
    <w:p w14:paraId="6B7FE58D" w14:textId="77777777" w:rsidR="005D38C8" w:rsidRDefault="005D38C8" w:rsidP="005D38C8">
      <w:pPr>
        <w:keepNext/>
        <w:bidi/>
        <w:jc w:val="both"/>
        <w:rPr>
          <w:rFonts w:cs="David" w:hint="cs"/>
          <w:rtl/>
        </w:rPr>
      </w:pPr>
      <w:r>
        <w:rPr>
          <w:rFonts w:cs="David" w:hint="cs"/>
          <w:rtl/>
        </w:rPr>
        <w:tab/>
        <w:t>אי אפשר לדעת מתי מסתיימת ישיבת הנשיאות.</w:t>
      </w:r>
    </w:p>
    <w:p w14:paraId="249645FD" w14:textId="77777777" w:rsidR="005D38C8" w:rsidRDefault="005D38C8" w:rsidP="005D38C8">
      <w:pPr>
        <w:keepNext/>
        <w:bidi/>
        <w:jc w:val="both"/>
        <w:rPr>
          <w:rFonts w:cs="David" w:hint="cs"/>
          <w:rtl/>
        </w:rPr>
      </w:pPr>
    </w:p>
    <w:p w14:paraId="3407C6D0"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962F37A" w14:textId="77777777" w:rsidR="005D38C8" w:rsidRDefault="005D38C8" w:rsidP="005D38C8">
      <w:pPr>
        <w:keepNext/>
        <w:bidi/>
        <w:jc w:val="both"/>
        <w:rPr>
          <w:rFonts w:cs="David" w:hint="cs"/>
          <w:rtl/>
        </w:rPr>
      </w:pPr>
    </w:p>
    <w:p w14:paraId="542367F6" w14:textId="77777777" w:rsidR="005D38C8" w:rsidRDefault="005D38C8" w:rsidP="005D38C8">
      <w:pPr>
        <w:keepNext/>
        <w:bidi/>
        <w:jc w:val="both"/>
        <w:rPr>
          <w:rFonts w:cs="David" w:hint="cs"/>
          <w:rtl/>
        </w:rPr>
      </w:pPr>
      <w:r>
        <w:rPr>
          <w:rFonts w:cs="David" w:hint="cs"/>
          <w:rtl/>
        </w:rPr>
        <w:tab/>
        <w:t xml:space="preserve">נגיד: שלוש שעות אחרי סיום ישיבת הנשיאות. </w:t>
      </w:r>
    </w:p>
    <w:p w14:paraId="6D581DA2" w14:textId="77777777" w:rsidR="005D38C8" w:rsidRDefault="005D38C8" w:rsidP="005D38C8">
      <w:pPr>
        <w:keepNext/>
        <w:bidi/>
        <w:jc w:val="both"/>
        <w:rPr>
          <w:rFonts w:cs="David" w:hint="cs"/>
          <w:rtl/>
        </w:rPr>
      </w:pPr>
    </w:p>
    <w:p w14:paraId="6875C4D0"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090C4E3C" w14:textId="77777777" w:rsidR="005D38C8" w:rsidRDefault="005D38C8" w:rsidP="005D38C8">
      <w:pPr>
        <w:keepNext/>
        <w:bidi/>
        <w:jc w:val="both"/>
        <w:rPr>
          <w:rFonts w:cs="David" w:hint="cs"/>
          <w:rtl/>
        </w:rPr>
      </w:pPr>
    </w:p>
    <w:p w14:paraId="38221223" w14:textId="77777777" w:rsidR="005D38C8" w:rsidRDefault="005D38C8" w:rsidP="005D38C8">
      <w:pPr>
        <w:keepNext/>
        <w:bidi/>
        <w:jc w:val="both"/>
        <w:rPr>
          <w:rFonts w:cs="David" w:hint="cs"/>
          <w:rtl/>
        </w:rPr>
      </w:pPr>
      <w:r>
        <w:rPr>
          <w:rFonts w:cs="David" w:hint="cs"/>
          <w:rtl/>
        </w:rPr>
        <w:tab/>
        <w:t xml:space="preserve">שלוש שעות זה הרבה. </w:t>
      </w:r>
    </w:p>
    <w:p w14:paraId="0E1EA75A" w14:textId="77777777" w:rsidR="005D38C8" w:rsidRDefault="005D38C8" w:rsidP="005D38C8">
      <w:pPr>
        <w:keepNext/>
        <w:bidi/>
        <w:jc w:val="both"/>
        <w:rPr>
          <w:rFonts w:cs="David" w:hint="cs"/>
          <w:rtl/>
        </w:rPr>
      </w:pPr>
    </w:p>
    <w:p w14:paraId="4906EAFB" w14:textId="77777777" w:rsidR="005D38C8" w:rsidRDefault="005D38C8" w:rsidP="005D38C8">
      <w:pPr>
        <w:bidi/>
        <w:jc w:val="both"/>
        <w:rPr>
          <w:rFonts w:cs="David" w:hint="cs"/>
          <w:u w:val="single"/>
          <w:rtl/>
        </w:rPr>
      </w:pPr>
      <w:r>
        <w:rPr>
          <w:rFonts w:cs="David" w:hint="cs"/>
          <w:u w:val="single"/>
          <w:rtl/>
        </w:rPr>
        <w:t>תמר כנפו:</w:t>
      </w:r>
    </w:p>
    <w:p w14:paraId="29717D5F" w14:textId="77777777" w:rsidR="005D38C8" w:rsidRDefault="005D38C8" w:rsidP="005D38C8">
      <w:pPr>
        <w:keepNext/>
        <w:bidi/>
        <w:jc w:val="both"/>
        <w:rPr>
          <w:rFonts w:cs="David" w:hint="cs"/>
          <w:u w:val="single"/>
          <w:rtl/>
        </w:rPr>
      </w:pPr>
    </w:p>
    <w:p w14:paraId="01E3655B" w14:textId="77777777" w:rsidR="005D38C8" w:rsidRDefault="005D38C8" w:rsidP="005D38C8">
      <w:pPr>
        <w:keepNext/>
        <w:bidi/>
        <w:jc w:val="both"/>
        <w:rPr>
          <w:rFonts w:cs="David" w:hint="cs"/>
          <w:rtl/>
        </w:rPr>
      </w:pPr>
      <w:r>
        <w:rPr>
          <w:rFonts w:cs="David" w:hint="cs"/>
          <w:rtl/>
        </w:rPr>
        <w:tab/>
        <w:t xml:space="preserve">אנחנו מתקשרים כדי לדעת מה אושר, אבל אם ברגע שסיימתם תכניסו לפורטל את מה שאושר, זה יפתור את הבעיה. </w:t>
      </w:r>
    </w:p>
    <w:p w14:paraId="0BB3FE3F" w14:textId="77777777" w:rsidR="005D38C8" w:rsidRDefault="005D38C8" w:rsidP="005D38C8">
      <w:pPr>
        <w:keepNext/>
        <w:bidi/>
        <w:jc w:val="both"/>
        <w:rPr>
          <w:rFonts w:cs="David" w:hint="cs"/>
          <w:rtl/>
        </w:rPr>
      </w:pPr>
    </w:p>
    <w:p w14:paraId="132D747C"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1DA68FE" w14:textId="77777777" w:rsidR="005D38C8" w:rsidRDefault="005D38C8" w:rsidP="005D38C8">
      <w:pPr>
        <w:keepNext/>
        <w:bidi/>
        <w:jc w:val="both"/>
        <w:rPr>
          <w:rFonts w:cs="David" w:hint="cs"/>
          <w:rtl/>
        </w:rPr>
      </w:pPr>
    </w:p>
    <w:p w14:paraId="42FAAC75" w14:textId="77777777" w:rsidR="005D38C8" w:rsidRDefault="005D38C8" w:rsidP="005D38C8">
      <w:pPr>
        <w:keepNext/>
        <w:bidi/>
        <w:jc w:val="both"/>
        <w:rPr>
          <w:rFonts w:cs="David" w:hint="cs"/>
          <w:rtl/>
        </w:rPr>
      </w:pPr>
      <w:r>
        <w:rPr>
          <w:rFonts w:cs="David" w:hint="cs"/>
          <w:rtl/>
        </w:rPr>
        <w:tab/>
        <w:t xml:space="preserve">נכתוב שעד שעתיים אחרי סיום הישיבה. </w:t>
      </w:r>
    </w:p>
    <w:p w14:paraId="25B6CDF0" w14:textId="77777777" w:rsidR="005D38C8" w:rsidRDefault="005D38C8" w:rsidP="005D38C8">
      <w:pPr>
        <w:keepNext/>
        <w:bidi/>
        <w:jc w:val="both"/>
        <w:rPr>
          <w:rFonts w:cs="David" w:hint="cs"/>
          <w:rtl/>
        </w:rPr>
      </w:pPr>
    </w:p>
    <w:p w14:paraId="710723F6" w14:textId="77777777" w:rsidR="005D38C8" w:rsidRDefault="005D38C8" w:rsidP="005D38C8">
      <w:pPr>
        <w:pStyle w:val="BodyText"/>
        <w:rPr>
          <w:rFonts w:hint="cs"/>
          <w:u w:val="single"/>
          <w:rtl/>
        </w:rPr>
      </w:pPr>
      <w:r>
        <w:rPr>
          <w:rFonts w:hint="cs"/>
          <w:u w:val="single"/>
          <w:rtl/>
        </w:rPr>
        <w:t>ארבל אסטרחן:</w:t>
      </w:r>
    </w:p>
    <w:p w14:paraId="39FB81EA" w14:textId="77777777" w:rsidR="005D38C8" w:rsidRDefault="005D38C8" w:rsidP="005D38C8">
      <w:pPr>
        <w:keepNext/>
        <w:bidi/>
        <w:jc w:val="both"/>
        <w:rPr>
          <w:rFonts w:cs="David" w:hint="cs"/>
          <w:rtl/>
        </w:rPr>
      </w:pPr>
    </w:p>
    <w:p w14:paraId="00B3B711" w14:textId="77777777" w:rsidR="005D38C8" w:rsidRDefault="005D38C8" w:rsidP="005D38C8">
      <w:pPr>
        <w:keepNext/>
        <w:bidi/>
        <w:jc w:val="both"/>
        <w:rPr>
          <w:rFonts w:cs="David" w:hint="cs"/>
          <w:rtl/>
        </w:rPr>
      </w:pPr>
      <w:r>
        <w:rPr>
          <w:rFonts w:cs="David" w:hint="cs"/>
          <w:rtl/>
        </w:rPr>
        <w:tab/>
        <w:t xml:space="preserve">אפשר לכתוב שבסמוך לאחר סיום הישיבה. </w:t>
      </w:r>
    </w:p>
    <w:p w14:paraId="0982BE7A" w14:textId="77777777" w:rsidR="005D38C8" w:rsidRDefault="005D38C8" w:rsidP="005D38C8">
      <w:pPr>
        <w:keepNext/>
        <w:bidi/>
        <w:jc w:val="both"/>
        <w:rPr>
          <w:rFonts w:cs="David" w:hint="cs"/>
          <w:rtl/>
        </w:rPr>
      </w:pPr>
    </w:p>
    <w:p w14:paraId="77D203BE"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EE688EB" w14:textId="77777777" w:rsidR="005D38C8" w:rsidRDefault="005D38C8" w:rsidP="005D38C8">
      <w:pPr>
        <w:keepNext/>
        <w:bidi/>
        <w:jc w:val="both"/>
        <w:rPr>
          <w:rFonts w:cs="David" w:hint="cs"/>
          <w:rtl/>
        </w:rPr>
      </w:pPr>
    </w:p>
    <w:p w14:paraId="7D1F8F63" w14:textId="77777777" w:rsidR="005D38C8" w:rsidRDefault="005D38C8" w:rsidP="005D38C8">
      <w:pPr>
        <w:keepNext/>
        <w:bidi/>
        <w:jc w:val="both"/>
        <w:rPr>
          <w:rFonts w:cs="David" w:hint="cs"/>
          <w:rtl/>
        </w:rPr>
      </w:pPr>
      <w:r>
        <w:rPr>
          <w:rFonts w:cs="David" w:hint="cs"/>
          <w:rtl/>
        </w:rPr>
        <w:tab/>
        <w:t xml:space="preserve">צודק אורי שאי אפשר לערער אם אתה לא יודע מה הוחלט. </w:t>
      </w:r>
    </w:p>
    <w:p w14:paraId="3ECCB802" w14:textId="77777777" w:rsidR="005D38C8" w:rsidRDefault="005D38C8" w:rsidP="005D38C8">
      <w:pPr>
        <w:keepNext/>
        <w:bidi/>
        <w:jc w:val="both"/>
        <w:rPr>
          <w:rFonts w:cs="David" w:hint="cs"/>
          <w:rtl/>
        </w:rPr>
      </w:pPr>
    </w:p>
    <w:p w14:paraId="4EBC060F"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1E41456B" w14:textId="77777777" w:rsidR="005D38C8" w:rsidRDefault="005D38C8" w:rsidP="005D38C8">
      <w:pPr>
        <w:keepNext/>
        <w:bidi/>
        <w:jc w:val="both"/>
        <w:rPr>
          <w:rFonts w:cs="David" w:hint="cs"/>
          <w:rtl/>
        </w:rPr>
      </w:pPr>
    </w:p>
    <w:p w14:paraId="4910D6CA" w14:textId="77777777" w:rsidR="005D38C8" w:rsidRDefault="005D38C8" w:rsidP="005D38C8">
      <w:pPr>
        <w:keepNext/>
        <w:bidi/>
        <w:jc w:val="both"/>
        <w:rPr>
          <w:rFonts w:cs="David" w:hint="cs"/>
          <w:rtl/>
        </w:rPr>
      </w:pPr>
      <w:r>
        <w:rPr>
          <w:rFonts w:cs="David" w:hint="cs"/>
          <w:rtl/>
        </w:rPr>
        <w:tab/>
        <w:t xml:space="preserve">זה לא רק האפשרות לערער. אתה יכול לערער עד שמסתיימת המליאה בתשע בלילה ביום שני, אבל אנחנו צריכים להיות מוכנים לישיבות סיעה. זה הדבר העיקרי. </w:t>
      </w:r>
    </w:p>
    <w:p w14:paraId="260CD0B6" w14:textId="77777777" w:rsidR="005D38C8" w:rsidRDefault="005D38C8" w:rsidP="005D38C8">
      <w:pPr>
        <w:keepNext/>
        <w:bidi/>
        <w:jc w:val="both"/>
        <w:rPr>
          <w:rFonts w:cs="David" w:hint="cs"/>
          <w:rtl/>
        </w:rPr>
      </w:pPr>
    </w:p>
    <w:p w14:paraId="54AF9AFA" w14:textId="77777777" w:rsidR="005D38C8" w:rsidRDefault="005D38C8" w:rsidP="005D38C8">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FD93FE2" w14:textId="77777777" w:rsidR="005D38C8" w:rsidRDefault="005D38C8" w:rsidP="005D38C8">
      <w:pPr>
        <w:keepNext/>
        <w:bidi/>
        <w:jc w:val="both"/>
        <w:rPr>
          <w:rFonts w:cs="David" w:hint="cs"/>
          <w:rtl/>
        </w:rPr>
      </w:pPr>
    </w:p>
    <w:p w14:paraId="7C74C3D9" w14:textId="77777777" w:rsidR="005D38C8" w:rsidRDefault="005D38C8" w:rsidP="005D38C8">
      <w:pPr>
        <w:keepNext/>
        <w:bidi/>
        <w:jc w:val="both"/>
        <w:rPr>
          <w:rFonts w:cs="David" w:hint="cs"/>
          <w:rtl/>
        </w:rPr>
      </w:pPr>
      <w:r>
        <w:rPr>
          <w:rFonts w:cs="David" w:hint="cs"/>
          <w:rtl/>
        </w:rPr>
        <w:tab/>
        <w:t xml:space="preserve">אם כך, אני מציע שנכתוב שזה יתפרסם עד השעה 15:00. </w:t>
      </w:r>
    </w:p>
    <w:p w14:paraId="268A5AB0" w14:textId="77777777" w:rsidR="005D38C8" w:rsidRDefault="005D38C8" w:rsidP="005D38C8">
      <w:pPr>
        <w:keepNext/>
        <w:bidi/>
        <w:jc w:val="both"/>
        <w:rPr>
          <w:rFonts w:cs="David" w:hint="cs"/>
          <w:rtl/>
        </w:rPr>
      </w:pPr>
    </w:p>
    <w:p w14:paraId="24C5D959"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552FE2C7" w14:textId="77777777" w:rsidR="005D38C8" w:rsidRDefault="005D38C8" w:rsidP="005D38C8">
      <w:pPr>
        <w:keepNext/>
        <w:bidi/>
        <w:jc w:val="both"/>
        <w:rPr>
          <w:rFonts w:cs="David" w:hint="cs"/>
          <w:u w:val="single"/>
          <w:rtl/>
        </w:rPr>
      </w:pPr>
    </w:p>
    <w:p w14:paraId="291BD605" w14:textId="77777777" w:rsidR="005D38C8" w:rsidRPr="007559B5" w:rsidRDefault="005D38C8" w:rsidP="005D38C8">
      <w:pPr>
        <w:keepNext/>
        <w:bidi/>
        <w:jc w:val="both"/>
        <w:rPr>
          <w:rFonts w:cs="David" w:hint="cs"/>
          <w:rtl/>
        </w:rPr>
      </w:pPr>
      <w:r>
        <w:rPr>
          <w:rFonts w:cs="David" w:hint="cs"/>
          <w:rtl/>
        </w:rPr>
        <w:tab/>
        <w:t>ישיבות הסיעה הן בשעה 14:00-14:30.</w:t>
      </w:r>
    </w:p>
    <w:p w14:paraId="2BEE3C9C" w14:textId="77777777" w:rsidR="005D38C8" w:rsidRDefault="005D38C8" w:rsidP="005D38C8">
      <w:pPr>
        <w:keepNext/>
        <w:bidi/>
        <w:jc w:val="both"/>
        <w:rPr>
          <w:rFonts w:cs="David" w:hint="cs"/>
          <w:u w:val="single"/>
          <w:rtl/>
        </w:rPr>
      </w:pPr>
    </w:p>
    <w:p w14:paraId="6D97E863"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77BB153F" w14:textId="77777777" w:rsidR="005D38C8" w:rsidRDefault="005D38C8" w:rsidP="005D38C8">
      <w:pPr>
        <w:bidi/>
        <w:jc w:val="both"/>
        <w:rPr>
          <w:rFonts w:cs="David" w:hint="cs"/>
          <w:rtl/>
        </w:rPr>
      </w:pPr>
    </w:p>
    <w:p w14:paraId="5F2B18AE" w14:textId="77777777" w:rsidR="005D38C8" w:rsidRDefault="005D38C8" w:rsidP="005D38C8">
      <w:pPr>
        <w:keepNext/>
        <w:bidi/>
        <w:jc w:val="both"/>
        <w:rPr>
          <w:rFonts w:cs="David" w:hint="cs"/>
          <w:rtl/>
        </w:rPr>
      </w:pPr>
      <w:r>
        <w:rPr>
          <w:rFonts w:cs="David" w:hint="cs"/>
          <w:rtl/>
        </w:rPr>
        <w:tab/>
        <w:t xml:space="preserve">לרוב הסיעות היו נציגים, הרי לשם מה יש סגני נשיאות הכנסת? אותו סגן הולך אחר כך לישיבת הסיעה שלו ומדווח מה היה בישיבת הנשיאות. במקביל </w:t>
      </w:r>
      <w:proofErr w:type="spellStart"/>
      <w:r>
        <w:rPr>
          <w:rFonts w:cs="David" w:hint="cs"/>
          <w:rtl/>
        </w:rPr>
        <w:t>היתה</w:t>
      </w:r>
      <w:proofErr w:type="spellEnd"/>
      <w:r>
        <w:rPr>
          <w:rFonts w:cs="David" w:hint="cs"/>
          <w:rtl/>
        </w:rPr>
        <w:t xml:space="preserve"> נשלחת ההודעה. אני מוכנה לנסות לראות מה אני משנה, אבל אני יודעת שאנחנו בסד מסוים להכין את ישיבת המליאה שזה מאוד חשוב, ואנחנו בסד של פרסום מה שהיה בנשיאות. </w:t>
      </w:r>
    </w:p>
    <w:p w14:paraId="135EC2BA" w14:textId="77777777" w:rsidR="005D38C8" w:rsidRDefault="005D38C8" w:rsidP="005D38C8">
      <w:pPr>
        <w:keepNext/>
        <w:bidi/>
        <w:jc w:val="both"/>
        <w:rPr>
          <w:rFonts w:cs="David" w:hint="cs"/>
          <w:rtl/>
        </w:rPr>
      </w:pPr>
    </w:p>
    <w:p w14:paraId="3561022F" w14:textId="77777777" w:rsidR="005D38C8" w:rsidRDefault="005D38C8" w:rsidP="005D38C8">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59D89C8" w14:textId="77777777" w:rsidR="005D38C8" w:rsidRDefault="005D38C8" w:rsidP="005D38C8">
      <w:pPr>
        <w:keepNext/>
        <w:bidi/>
        <w:jc w:val="both"/>
        <w:rPr>
          <w:rFonts w:cs="David" w:hint="cs"/>
          <w:rtl/>
        </w:rPr>
      </w:pPr>
    </w:p>
    <w:p w14:paraId="67BBAD26" w14:textId="77777777" w:rsidR="005D38C8" w:rsidRDefault="005D38C8" w:rsidP="005D38C8">
      <w:pPr>
        <w:bidi/>
        <w:jc w:val="both"/>
        <w:rPr>
          <w:rFonts w:cs="David" w:hint="cs"/>
          <w:rtl/>
        </w:rPr>
      </w:pPr>
      <w:r>
        <w:rPr>
          <w:rFonts w:cs="David" w:hint="cs"/>
          <w:rtl/>
        </w:rPr>
        <w:tab/>
        <w:t xml:space="preserve"> אפשר לקבוע שזה ייעשה עד השעה 15:00? זה סביר?</w:t>
      </w:r>
    </w:p>
    <w:p w14:paraId="25EE6F6F" w14:textId="77777777" w:rsidR="005D38C8" w:rsidRDefault="005D38C8" w:rsidP="005D38C8">
      <w:pPr>
        <w:bidi/>
        <w:jc w:val="both"/>
        <w:rPr>
          <w:rFonts w:cs="David" w:hint="cs"/>
          <w:rtl/>
        </w:rPr>
      </w:pPr>
    </w:p>
    <w:p w14:paraId="4735CCFD"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7605F3AD" w14:textId="77777777" w:rsidR="005D38C8" w:rsidRDefault="005D38C8" w:rsidP="005D38C8">
      <w:pPr>
        <w:bidi/>
        <w:jc w:val="both"/>
        <w:rPr>
          <w:rFonts w:cs="David" w:hint="cs"/>
          <w:rtl/>
        </w:rPr>
      </w:pPr>
    </w:p>
    <w:p w14:paraId="5D623805" w14:textId="77777777" w:rsidR="005D38C8" w:rsidRDefault="005D38C8" w:rsidP="005D38C8">
      <w:pPr>
        <w:bidi/>
        <w:jc w:val="both"/>
        <w:rPr>
          <w:rFonts w:cs="David" w:hint="cs"/>
          <w:rtl/>
        </w:rPr>
      </w:pPr>
      <w:r>
        <w:rPr>
          <w:rFonts w:cs="David" w:hint="cs"/>
          <w:rtl/>
        </w:rPr>
        <w:tab/>
        <w:t xml:space="preserve">אפשר עד פתיחת ישיבת המליאה. </w:t>
      </w:r>
    </w:p>
    <w:p w14:paraId="1C0C018B"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3A3F04A" w14:textId="77777777" w:rsidR="005D38C8" w:rsidRDefault="005D38C8" w:rsidP="005D38C8">
      <w:pPr>
        <w:bidi/>
        <w:jc w:val="both"/>
        <w:rPr>
          <w:rFonts w:cs="David" w:hint="cs"/>
          <w:rtl/>
        </w:rPr>
      </w:pPr>
    </w:p>
    <w:p w14:paraId="1346029B" w14:textId="77777777" w:rsidR="005D38C8" w:rsidRDefault="005D38C8" w:rsidP="005D38C8">
      <w:pPr>
        <w:bidi/>
        <w:jc w:val="both"/>
        <w:rPr>
          <w:rFonts w:cs="David" w:hint="cs"/>
          <w:rtl/>
        </w:rPr>
      </w:pPr>
      <w:r>
        <w:rPr>
          <w:rFonts w:cs="David" w:hint="cs"/>
          <w:rtl/>
        </w:rPr>
        <w:tab/>
        <w:t xml:space="preserve">הם רוצים את זה תוך כדי ישיבות הסיעה. </w:t>
      </w:r>
    </w:p>
    <w:p w14:paraId="7FDE9EDD" w14:textId="77777777" w:rsidR="005D38C8" w:rsidRDefault="005D38C8" w:rsidP="005D38C8">
      <w:pPr>
        <w:bidi/>
        <w:jc w:val="both"/>
        <w:rPr>
          <w:rFonts w:cs="David" w:hint="cs"/>
          <w:rtl/>
        </w:rPr>
      </w:pPr>
    </w:p>
    <w:p w14:paraId="1A818B15"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76C175C6" w14:textId="77777777" w:rsidR="005D38C8" w:rsidRDefault="005D38C8" w:rsidP="005D38C8">
      <w:pPr>
        <w:bidi/>
        <w:jc w:val="both"/>
        <w:rPr>
          <w:rFonts w:cs="David" w:hint="cs"/>
          <w:rtl/>
        </w:rPr>
      </w:pPr>
    </w:p>
    <w:p w14:paraId="76D02244" w14:textId="77777777" w:rsidR="005D38C8" w:rsidRDefault="005D38C8" w:rsidP="005D38C8">
      <w:pPr>
        <w:bidi/>
        <w:jc w:val="both"/>
        <w:rPr>
          <w:rFonts w:cs="David" w:hint="cs"/>
          <w:rtl/>
        </w:rPr>
      </w:pPr>
      <w:r>
        <w:rPr>
          <w:rFonts w:cs="David" w:hint="cs"/>
          <w:rtl/>
        </w:rPr>
        <w:tab/>
        <w:t xml:space="preserve">אנחנו רוצים את זה לפני ישיבת הסיעה. </w:t>
      </w:r>
    </w:p>
    <w:p w14:paraId="29BF75ED" w14:textId="77777777" w:rsidR="005D38C8" w:rsidRDefault="005D38C8" w:rsidP="005D38C8">
      <w:pPr>
        <w:bidi/>
        <w:jc w:val="both"/>
        <w:rPr>
          <w:rFonts w:cs="David" w:hint="cs"/>
          <w:rtl/>
        </w:rPr>
      </w:pPr>
    </w:p>
    <w:p w14:paraId="311BDC3E" w14:textId="77777777" w:rsidR="005D38C8" w:rsidRDefault="005D38C8" w:rsidP="005D38C8">
      <w:pPr>
        <w:bidi/>
        <w:jc w:val="both"/>
        <w:rPr>
          <w:rFonts w:cs="David" w:hint="cs"/>
          <w:u w:val="single"/>
          <w:rtl/>
        </w:rPr>
      </w:pPr>
      <w:r>
        <w:rPr>
          <w:rFonts w:cs="David" w:hint="cs"/>
          <w:u w:val="single"/>
          <w:rtl/>
        </w:rPr>
        <w:t>אורי בנק:</w:t>
      </w:r>
    </w:p>
    <w:p w14:paraId="14DCF385" w14:textId="77777777" w:rsidR="005D38C8" w:rsidRDefault="005D38C8" w:rsidP="005D38C8">
      <w:pPr>
        <w:bidi/>
        <w:jc w:val="both"/>
        <w:rPr>
          <w:rFonts w:cs="David" w:hint="cs"/>
          <w:u w:val="single"/>
          <w:rtl/>
        </w:rPr>
      </w:pPr>
    </w:p>
    <w:p w14:paraId="7B76E33F" w14:textId="77777777" w:rsidR="005D38C8" w:rsidRDefault="005D38C8" w:rsidP="005D38C8">
      <w:pPr>
        <w:bidi/>
        <w:jc w:val="both"/>
        <w:rPr>
          <w:rFonts w:cs="David" w:hint="cs"/>
          <w:rtl/>
        </w:rPr>
      </w:pPr>
      <w:r>
        <w:rPr>
          <w:rFonts w:cs="David" w:hint="cs"/>
          <w:rtl/>
        </w:rPr>
        <w:tab/>
        <w:t xml:space="preserve">אם זה יהיה עד השעה 15:00, זה נראה לי טוב. </w:t>
      </w:r>
    </w:p>
    <w:p w14:paraId="1AF8CEFE" w14:textId="77777777" w:rsidR="005D38C8" w:rsidRDefault="005D38C8" w:rsidP="005D38C8">
      <w:pPr>
        <w:bidi/>
        <w:jc w:val="both"/>
        <w:rPr>
          <w:rFonts w:cs="David" w:hint="cs"/>
          <w:rtl/>
        </w:rPr>
      </w:pPr>
    </w:p>
    <w:p w14:paraId="5629975A"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14A03090" w14:textId="77777777" w:rsidR="005D38C8" w:rsidRDefault="005D38C8" w:rsidP="005D38C8">
      <w:pPr>
        <w:bidi/>
        <w:jc w:val="both"/>
        <w:rPr>
          <w:rFonts w:cs="David" w:hint="cs"/>
          <w:rtl/>
        </w:rPr>
      </w:pPr>
    </w:p>
    <w:p w14:paraId="6073C81F" w14:textId="77777777" w:rsidR="005D38C8" w:rsidRDefault="005D38C8" w:rsidP="005D38C8">
      <w:pPr>
        <w:bidi/>
        <w:jc w:val="both"/>
        <w:rPr>
          <w:rFonts w:cs="David" w:hint="cs"/>
          <w:rtl/>
        </w:rPr>
      </w:pPr>
      <w:r>
        <w:rPr>
          <w:rFonts w:cs="David" w:hint="cs"/>
          <w:rtl/>
        </w:rPr>
        <w:tab/>
        <w:t xml:space="preserve">אי אפשר תוך כדי ישיבת סיעה. </w:t>
      </w:r>
    </w:p>
    <w:p w14:paraId="54D135DC" w14:textId="77777777" w:rsidR="005D38C8" w:rsidRDefault="005D38C8" w:rsidP="005D38C8">
      <w:pPr>
        <w:bidi/>
        <w:jc w:val="both"/>
        <w:rPr>
          <w:rFonts w:cs="David" w:hint="cs"/>
          <w:rtl/>
        </w:rPr>
      </w:pPr>
    </w:p>
    <w:p w14:paraId="790C28A3"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27FEEBF" w14:textId="77777777" w:rsidR="005D38C8" w:rsidRDefault="005D38C8" w:rsidP="005D38C8">
      <w:pPr>
        <w:bidi/>
        <w:jc w:val="both"/>
        <w:rPr>
          <w:rFonts w:cs="David" w:hint="cs"/>
          <w:rtl/>
        </w:rPr>
      </w:pPr>
    </w:p>
    <w:p w14:paraId="60F70733" w14:textId="77777777" w:rsidR="005D38C8" w:rsidRDefault="005D38C8" w:rsidP="005D38C8">
      <w:pPr>
        <w:bidi/>
        <w:jc w:val="both"/>
        <w:rPr>
          <w:rFonts w:cs="David" w:hint="cs"/>
          <w:rtl/>
        </w:rPr>
      </w:pPr>
      <w:r>
        <w:rPr>
          <w:rFonts w:cs="David" w:hint="cs"/>
          <w:rtl/>
        </w:rPr>
        <w:tab/>
        <w:t xml:space="preserve">אז תהיה איזושהי התארגנות כי אם רוצים לוודא תוך כדי הישיבה מה אושר ומה לא, את יודעת שבשעה 15:00 תוכלי לראות את זה. בואו נקבע תקרה סבירה, שהיא מסוגלת לעמוד בה. נקבע לה עד השעה 15:00, עוד בזמן ישיבת הסיעה. את יודעת שבשעה הזאת את יכולה לראות את העניין בצורה מסודרת. </w:t>
      </w:r>
    </w:p>
    <w:p w14:paraId="7FDC2C5B" w14:textId="77777777" w:rsidR="005D38C8" w:rsidRDefault="005D38C8" w:rsidP="005D38C8">
      <w:pPr>
        <w:bidi/>
        <w:jc w:val="both"/>
        <w:rPr>
          <w:rFonts w:cs="David" w:hint="cs"/>
          <w:rtl/>
        </w:rPr>
      </w:pPr>
    </w:p>
    <w:p w14:paraId="3C9E906D" w14:textId="77777777" w:rsidR="005D38C8" w:rsidRDefault="005D38C8" w:rsidP="005D38C8">
      <w:pPr>
        <w:bidi/>
        <w:jc w:val="both"/>
        <w:rPr>
          <w:rFonts w:cs="David" w:hint="cs"/>
          <w:u w:val="single"/>
          <w:rtl/>
        </w:rPr>
      </w:pPr>
      <w:r>
        <w:rPr>
          <w:rFonts w:cs="David" w:hint="cs"/>
          <w:u w:val="single"/>
          <w:rtl/>
        </w:rPr>
        <w:t>אורי בנק:</w:t>
      </w:r>
    </w:p>
    <w:p w14:paraId="2A1778B2" w14:textId="77777777" w:rsidR="005D38C8" w:rsidRDefault="005D38C8" w:rsidP="005D38C8">
      <w:pPr>
        <w:bidi/>
        <w:jc w:val="both"/>
        <w:rPr>
          <w:rFonts w:cs="David" w:hint="cs"/>
          <w:rtl/>
        </w:rPr>
      </w:pPr>
    </w:p>
    <w:p w14:paraId="617E08FF" w14:textId="77777777" w:rsidR="005D38C8" w:rsidRDefault="005D38C8" w:rsidP="005D38C8">
      <w:pPr>
        <w:bidi/>
        <w:jc w:val="both"/>
        <w:rPr>
          <w:rFonts w:cs="David" w:hint="cs"/>
          <w:rtl/>
        </w:rPr>
      </w:pPr>
      <w:r>
        <w:rPr>
          <w:rFonts w:cs="David" w:hint="cs"/>
          <w:rtl/>
        </w:rPr>
        <w:tab/>
        <w:t>היא לא תעמוד ב-14:00-14:30.</w:t>
      </w:r>
    </w:p>
    <w:p w14:paraId="3B2C11A7" w14:textId="77777777" w:rsidR="005D38C8" w:rsidRDefault="005D38C8" w:rsidP="005D38C8">
      <w:pPr>
        <w:bidi/>
        <w:jc w:val="both"/>
        <w:rPr>
          <w:rFonts w:cs="David" w:hint="cs"/>
          <w:rtl/>
        </w:rPr>
      </w:pPr>
    </w:p>
    <w:p w14:paraId="24AE068A" w14:textId="77777777" w:rsidR="005D38C8" w:rsidRDefault="005D38C8" w:rsidP="005D38C8">
      <w:pPr>
        <w:keepNext/>
        <w:bidi/>
        <w:jc w:val="both"/>
        <w:rPr>
          <w:rFonts w:cs="David" w:hint="cs"/>
          <w:rtl/>
        </w:rPr>
      </w:pPr>
      <w:r>
        <w:rPr>
          <w:rFonts w:cs="David" w:hint="cs"/>
          <w:u w:val="single"/>
          <w:rtl/>
        </w:rPr>
        <w:t>סער פינטו:</w:t>
      </w:r>
    </w:p>
    <w:p w14:paraId="433DB1ED" w14:textId="77777777" w:rsidR="005D38C8" w:rsidRDefault="005D38C8" w:rsidP="005D38C8">
      <w:pPr>
        <w:keepNext/>
        <w:bidi/>
        <w:jc w:val="both"/>
        <w:rPr>
          <w:rFonts w:cs="David" w:hint="cs"/>
          <w:rtl/>
        </w:rPr>
      </w:pPr>
    </w:p>
    <w:p w14:paraId="30DFAA1D" w14:textId="77777777" w:rsidR="005D38C8" w:rsidRDefault="005D38C8" w:rsidP="005D38C8">
      <w:pPr>
        <w:keepNext/>
        <w:bidi/>
        <w:jc w:val="both"/>
        <w:rPr>
          <w:rFonts w:cs="David" w:hint="cs"/>
          <w:rtl/>
        </w:rPr>
      </w:pPr>
      <w:r>
        <w:rPr>
          <w:rFonts w:cs="David" w:hint="cs"/>
          <w:rtl/>
        </w:rPr>
        <w:tab/>
        <w:t>מנהלי הסיעות הקטנות לא יכולים להיכנס לנשיאות ולראות.</w:t>
      </w:r>
    </w:p>
    <w:p w14:paraId="0F8DEC49" w14:textId="77777777" w:rsidR="005D38C8" w:rsidRDefault="005D38C8" w:rsidP="005D38C8">
      <w:pPr>
        <w:keepNext/>
        <w:bidi/>
        <w:jc w:val="both"/>
        <w:rPr>
          <w:rFonts w:cs="David" w:hint="cs"/>
          <w:rtl/>
        </w:rPr>
      </w:pPr>
    </w:p>
    <w:p w14:paraId="52AE6683"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79FA010" w14:textId="77777777" w:rsidR="005D38C8" w:rsidRDefault="005D38C8" w:rsidP="005D38C8">
      <w:pPr>
        <w:keepNext/>
        <w:bidi/>
        <w:jc w:val="both"/>
        <w:rPr>
          <w:rFonts w:cs="David" w:hint="cs"/>
          <w:rtl/>
        </w:rPr>
      </w:pPr>
    </w:p>
    <w:p w14:paraId="11CC2B94" w14:textId="77777777" w:rsidR="005D38C8" w:rsidRDefault="005D38C8" w:rsidP="005D38C8">
      <w:pPr>
        <w:keepNext/>
        <w:bidi/>
        <w:jc w:val="both"/>
        <w:rPr>
          <w:rFonts w:cs="David" w:hint="cs"/>
          <w:rtl/>
        </w:rPr>
      </w:pPr>
      <w:r>
        <w:rPr>
          <w:rFonts w:cs="David" w:hint="cs"/>
          <w:rtl/>
        </w:rPr>
        <w:tab/>
        <w:t>זה לא אצלנו.</w:t>
      </w:r>
    </w:p>
    <w:p w14:paraId="60B09538" w14:textId="77777777" w:rsidR="005D38C8" w:rsidRDefault="005D38C8" w:rsidP="005D38C8">
      <w:pPr>
        <w:keepNext/>
        <w:bidi/>
        <w:jc w:val="both"/>
        <w:rPr>
          <w:rFonts w:cs="David" w:hint="cs"/>
          <w:rtl/>
        </w:rPr>
      </w:pPr>
    </w:p>
    <w:p w14:paraId="715977FB"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105CD4F1" w14:textId="77777777" w:rsidR="005D38C8" w:rsidRDefault="005D38C8" w:rsidP="005D38C8">
      <w:pPr>
        <w:keepNext/>
        <w:bidi/>
        <w:jc w:val="both"/>
        <w:rPr>
          <w:rFonts w:cs="David" w:hint="cs"/>
          <w:rtl/>
        </w:rPr>
      </w:pPr>
    </w:p>
    <w:p w14:paraId="5461E5A9" w14:textId="77777777" w:rsidR="005D38C8" w:rsidRDefault="005D38C8" w:rsidP="005D38C8">
      <w:pPr>
        <w:keepNext/>
        <w:bidi/>
        <w:jc w:val="both"/>
        <w:rPr>
          <w:rFonts w:cs="David" w:hint="cs"/>
          <w:rtl/>
        </w:rPr>
      </w:pPr>
      <w:r>
        <w:rPr>
          <w:rFonts w:cs="David" w:hint="cs"/>
          <w:rtl/>
        </w:rPr>
        <w:tab/>
        <w:t xml:space="preserve">זה כמו שלא היה מעולם שמנהלי סיעות שחברים בקואליציה לא נכנסים. </w:t>
      </w:r>
    </w:p>
    <w:p w14:paraId="4AB46281" w14:textId="77777777" w:rsidR="005D38C8" w:rsidRDefault="005D38C8" w:rsidP="005D38C8">
      <w:pPr>
        <w:keepNext/>
        <w:bidi/>
        <w:jc w:val="both"/>
        <w:rPr>
          <w:rFonts w:cs="David" w:hint="cs"/>
          <w:rtl/>
        </w:rPr>
      </w:pPr>
    </w:p>
    <w:p w14:paraId="0533CE1A"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2F7669C1" w14:textId="77777777" w:rsidR="005D38C8" w:rsidRDefault="005D38C8" w:rsidP="005D38C8">
      <w:pPr>
        <w:bidi/>
        <w:jc w:val="both"/>
        <w:rPr>
          <w:rFonts w:cs="David" w:hint="cs"/>
          <w:rtl/>
        </w:rPr>
      </w:pPr>
    </w:p>
    <w:p w14:paraId="6CC3CE54" w14:textId="77777777" w:rsidR="005D38C8" w:rsidRDefault="005D38C8" w:rsidP="005D38C8">
      <w:pPr>
        <w:bidi/>
        <w:jc w:val="both"/>
        <w:rPr>
          <w:rFonts w:cs="David" w:hint="cs"/>
          <w:rtl/>
        </w:rPr>
      </w:pPr>
      <w:r>
        <w:rPr>
          <w:rFonts w:cs="David" w:hint="cs"/>
          <w:rtl/>
        </w:rPr>
        <w:tab/>
        <w:t xml:space="preserve">גם סער וגם בליכוד עולים לישיבות ויש להם את הדברים ואתם מזינים אחד את השני. הייתי רוצה לעשות את זה מסודר. אני רוצה לא להגיד משהו שאני יודעת שלא אוכל לעמוד בו. אני יודעת במה אנחנו מתעסקים ביום שני בצהריים. </w:t>
      </w:r>
    </w:p>
    <w:p w14:paraId="2ECF55B7" w14:textId="77777777" w:rsidR="005D38C8" w:rsidRDefault="005D38C8" w:rsidP="005D38C8">
      <w:pPr>
        <w:bidi/>
        <w:jc w:val="both"/>
        <w:rPr>
          <w:rFonts w:cs="David" w:hint="cs"/>
          <w:rtl/>
        </w:rPr>
      </w:pPr>
    </w:p>
    <w:p w14:paraId="63182838" w14:textId="77777777" w:rsidR="005D38C8" w:rsidRDefault="005D38C8" w:rsidP="005D38C8">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0CBC4E9" w14:textId="77777777" w:rsidR="005D38C8" w:rsidRDefault="005D38C8" w:rsidP="005D38C8">
      <w:pPr>
        <w:keepNext/>
        <w:bidi/>
        <w:jc w:val="both"/>
        <w:rPr>
          <w:rFonts w:cs="David" w:hint="cs"/>
          <w:rtl/>
        </w:rPr>
      </w:pPr>
    </w:p>
    <w:p w14:paraId="144DECF3" w14:textId="77777777" w:rsidR="005D38C8" w:rsidRDefault="005D38C8" w:rsidP="005D38C8">
      <w:pPr>
        <w:bidi/>
        <w:jc w:val="both"/>
        <w:rPr>
          <w:rFonts w:cs="David" w:hint="cs"/>
          <w:rtl/>
        </w:rPr>
      </w:pPr>
      <w:r>
        <w:rPr>
          <w:rFonts w:cs="David" w:hint="cs"/>
          <w:rtl/>
        </w:rPr>
        <w:tab/>
        <w:t xml:space="preserve">אנחנו קובעים שעד השעה 15:00 יהיה פרסום של העניין הזה. </w:t>
      </w:r>
    </w:p>
    <w:p w14:paraId="0C87D2A3" w14:textId="77777777" w:rsidR="005D38C8" w:rsidRDefault="005D38C8" w:rsidP="005D38C8">
      <w:pPr>
        <w:bidi/>
        <w:jc w:val="both"/>
        <w:rPr>
          <w:rFonts w:cs="David" w:hint="cs"/>
          <w:rtl/>
        </w:rPr>
      </w:pPr>
    </w:p>
    <w:p w14:paraId="51A87F12" w14:textId="77777777" w:rsidR="005D38C8" w:rsidRDefault="005D38C8" w:rsidP="005D38C8">
      <w:pPr>
        <w:pStyle w:val="BodyText"/>
        <w:rPr>
          <w:rFonts w:hint="cs"/>
          <w:u w:val="single"/>
          <w:rtl/>
        </w:rPr>
      </w:pPr>
      <w:r>
        <w:rPr>
          <w:rFonts w:hint="cs"/>
          <w:u w:val="single"/>
          <w:rtl/>
        </w:rPr>
        <w:t>ארבל אסטרחן:</w:t>
      </w:r>
    </w:p>
    <w:p w14:paraId="481FB6CC" w14:textId="77777777" w:rsidR="005D38C8" w:rsidRDefault="005D38C8" w:rsidP="005D38C8">
      <w:pPr>
        <w:bidi/>
        <w:jc w:val="both"/>
        <w:rPr>
          <w:rFonts w:cs="David" w:hint="cs"/>
          <w:rtl/>
        </w:rPr>
      </w:pPr>
    </w:p>
    <w:p w14:paraId="03B4811C" w14:textId="77777777" w:rsidR="005D38C8" w:rsidRDefault="005D38C8" w:rsidP="005D38C8">
      <w:pPr>
        <w:bidi/>
        <w:jc w:val="both"/>
        <w:rPr>
          <w:rFonts w:cs="David" w:hint="cs"/>
          <w:rtl/>
        </w:rPr>
      </w:pPr>
      <w:r>
        <w:rPr>
          <w:rFonts w:cs="David" w:hint="cs"/>
          <w:rtl/>
        </w:rPr>
        <w:tab/>
        <w:t xml:space="preserve">רק על ההחלטה לגבי דחופות. </w:t>
      </w:r>
    </w:p>
    <w:p w14:paraId="3EC9D036" w14:textId="77777777" w:rsidR="005D38C8" w:rsidRDefault="005D38C8" w:rsidP="005D38C8">
      <w:pPr>
        <w:bidi/>
        <w:jc w:val="both"/>
        <w:rPr>
          <w:rFonts w:cs="David" w:hint="cs"/>
          <w:rtl/>
        </w:rPr>
      </w:pPr>
    </w:p>
    <w:p w14:paraId="5F457491"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695CD6C" w14:textId="77777777" w:rsidR="005D38C8" w:rsidRDefault="005D38C8" w:rsidP="005D38C8">
      <w:pPr>
        <w:bidi/>
        <w:jc w:val="both"/>
        <w:rPr>
          <w:rFonts w:cs="David" w:hint="cs"/>
          <w:rtl/>
        </w:rPr>
      </w:pPr>
    </w:p>
    <w:p w14:paraId="3BF66D8B" w14:textId="77777777" w:rsidR="005D38C8" w:rsidRDefault="005D38C8" w:rsidP="005D38C8">
      <w:pPr>
        <w:bidi/>
        <w:jc w:val="both"/>
        <w:rPr>
          <w:rFonts w:cs="David" w:hint="cs"/>
          <w:rtl/>
        </w:rPr>
      </w:pPr>
      <w:r>
        <w:rPr>
          <w:rFonts w:cs="David" w:hint="cs"/>
          <w:rtl/>
        </w:rPr>
        <w:tab/>
        <w:t xml:space="preserve">לא </w:t>
      </w:r>
      <w:proofErr w:type="spellStart"/>
      <w:r>
        <w:rPr>
          <w:rFonts w:cs="David" w:hint="cs"/>
          <w:rtl/>
        </w:rPr>
        <w:t>הכל</w:t>
      </w:r>
      <w:proofErr w:type="spellEnd"/>
      <w:r>
        <w:rPr>
          <w:rFonts w:cs="David" w:hint="cs"/>
          <w:rtl/>
        </w:rPr>
        <w:t xml:space="preserve">, לגבי הדחופות. מה שרלוונטי לערעורים. </w:t>
      </w:r>
    </w:p>
    <w:p w14:paraId="77D54802" w14:textId="77777777" w:rsidR="005D38C8" w:rsidRDefault="005D38C8" w:rsidP="005D38C8">
      <w:pPr>
        <w:bidi/>
        <w:jc w:val="both"/>
        <w:rPr>
          <w:rFonts w:cs="David" w:hint="cs"/>
          <w:rtl/>
        </w:rPr>
      </w:pPr>
    </w:p>
    <w:p w14:paraId="4C385EC0"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2997C67D" w14:textId="77777777" w:rsidR="005D38C8" w:rsidRDefault="005D38C8" w:rsidP="005D38C8">
      <w:pPr>
        <w:bidi/>
        <w:jc w:val="both"/>
        <w:rPr>
          <w:rFonts w:cs="David" w:hint="cs"/>
          <w:rtl/>
        </w:rPr>
      </w:pPr>
    </w:p>
    <w:p w14:paraId="3EA681FA" w14:textId="77777777" w:rsidR="005D38C8" w:rsidRDefault="005D38C8" w:rsidP="005D38C8">
      <w:pPr>
        <w:bidi/>
        <w:jc w:val="both"/>
        <w:rPr>
          <w:rFonts w:cs="David" w:hint="cs"/>
          <w:rtl/>
        </w:rPr>
      </w:pPr>
      <w:r>
        <w:rPr>
          <w:rFonts w:cs="David" w:hint="cs"/>
          <w:rtl/>
        </w:rPr>
        <w:tab/>
        <w:t>זה טוב לכם?</w:t>
      </w:r>
    </w:p>
    <w:p w14:paraId="14D52220" w14:textId="77777777" w:rsidR="005D38C8" w:rsidRDefault="005D38C8" w:rsidP="005D38C8">
      <w:pPr>
        <w:bidi/>
        <w:jc w:val="both"/>
        <w:rPr>
          <w:rFonts w:cs="David" w:hint="cs"/>
          <w:rtl/>
        </w:rPr>
      </w:pPr>
    </w:p>
    <w:p w14:paraId="4F8AD1FB"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1BA67868" w14:textId="77777777" w:rsidR="005D38C8" w:rsidRDefault="005D38C8" w:rsidP="005D38C8">
      <w:pPr>
        <w:bidi/>
        <w:jc w:val="both"/>
        <w:rPr>
          <w:rFonts w:cs="David" w:hint="cs"/>
          <w:rtl/>
        </w:rPr>
      </w:pPr>
    </w:p>
    <w:p w14:paraId="5C65E8AC" w14:textId="77777777" w:rsidR="005D38C8" w:rsidRDefault="005D38C8" w:rsidP="005D38C8">
      <w:pPr>
        <w:keepNext/>
        <w:bidi/>
        <w:jc w:val="both"/>
        <w:rPr>
          <w:rFonts w:cs="David" w:hint="cs"/>
          <w:rtl/>
        </w:rPr>
      </w:pPr>
      <w:r>
        <w:rPr>
          <w:rFonts w:cs="David" w:hint="cs"/>
          <w:rtl/>
        </w:rPr>
        <w:tab/>
        <w:t xml:space="preserve">אני אבדוק. אם לא יהיה טוב, לא נעמוד בהוראות התקנון. צריך לעשות </w:t>
      </w:r>
      <w:proofErr w:type="spellStart"/>
      <w:r>
        <w:rPr>
          <w:rFonts w:cs="David" w:hint="cs"/>
          <w:rtl/>
        </w:rPr>
        <w:t>נסיון</w:t>
      </w:r>
      <w:proofErr w:type="spellEnd"/>
      <w:r>
        <w:rPr>
          <w:rFonts w:cs="David" w:hint="cs"/>
          <w:rtl/>
        </w:rPr>
        <w:t xml:space="preserve"> כי אני לא יכולה לקבוע משהו בלי ניסיון. אני חושבת שעד 16:00. </w:t>
      </w:r>
    </w:p>
    <w:p w14:paraId="4C9C05D8" w14:textId="77777777" w:rsidR="005D38C8" w:rsidRDefault="005D38C8" w:rsidP="005D38C8">
      <w:pPr>
        <w:keepNext/>
        <w:bidi/>
        <w:jc w:val="both"/>
        <w:rPr>
          <w:rFonts w:cs="David" w:hint="cs"/>
          <w:rtl/>
        </w:rPr>
      </w:pPr>
    </w:p>
    <w:p w14:paraId="189916DF" w14:textId="77777777" w:rsidR="005D38C8" w:rsidRDefault="005D38C8" w:rsidP="005D38C8">
      <w:pPr>
        <w:pStyle w:val="BodyText"/>
        <w:rPr>
          <w:rFonts w:hint="cs"/>
          <w:u w:val="single"/>
          <w:rtl/>
        </w:rPr>
      </w:pPr>
      <w:r>
        <w:rPr>
          <w:rFonts w:hint="cs"/>
          <w:u w:val="single"/>
          <w:rtl/>
        </w:rPr>
        <w:t>ארבל אסטרחן:</w:t>
      </w:r>
    </w:p>
    <w:p w14:paraId="440F35F7" w14:textId="77777777" w:rsidR="005D38C8" w:rsidRDefault="005D38C8" w:rsidP="005D38C8">
      <w:pPr>
        <w:pStyle w:val="BodyText"/>
        <w:rPr>
          <w:rFonts w:hint="cs"/>
          <w:u w:val="single"/>
          <w:rtl/>
        </w:rPr>
      </w:pPr>
    </w:p>
    <w:p w14:paraId="16960D1D" w14:textId="77777777" w:rsidR="005D38C8" w:rsidRDefault="005D38C8" w:rsidP="005D38C8">
      <w:pPr>
        <w:pStyle w:val="BodyText"/>
        <w:rPr>
          <w:rFonts w:hint="cs"/>
          <w:rtl/>
        </w:rPr>
      </w:pPr>
      <w:r>
        <w:rPr>
          <w:rFonts w:hint="cs"/>
          <w:rtl/>
        </w:rPr>
        <w:tab/>
        <w:t xml:space="preserve">אפשר לקבוע שעד שעתיים אחרי סיום ישיבת הנשיאות. </w:t>
      </w:r>
    </w:p>
    <w:p w14:paraId="1581D6D9" w14:textId="77777777" w:rsidR="005D38C8" w:rsidRDefault="005D38C8" w:rsidP="005D38C8">
      <w:pPr>
        <w:pStyle w:val="BodyText"/>
        <w:rPr>
          <w:rFonts w:hint="cs"/>
          <w:rtl/>
        </w:rPr>
      </w:pPr>
    </w:p>
    <w:p w14:paraId="311BF6FC" w14:textId="77777777" w:rsidR="005D38C8" w:rsidRPr="00D00F45" w:rsidRDefault="005D38C8" w:rsidP="005D38C8">
      <w:pPr>
        <w:pStyle w:val="BodyText"/>
        <w:rPr>
          <w:rFonts w:hint="cs"/>
          <w:u w:val="single"/>
          <w:rtl/>
        </w:rPr>
      </w:pPr>
      <w:r w:rsidRPr="00D00F45">
        <w:rPr>
          <w:rFonts w:hint="cs"/>
          <w:u w:val="single"/>
          <w:rtl/>
        </w:rPr>
        <w:t xml:space="preserve">היו"ר יריב </w:t>
      </w:r>
      <w:proofErr w:type="spellStart"/>
      <w:r w:rsidRPr="00D00F45">
        <w:rPr>
          <w:rFonts w:hint="cs"/>
          <w:u w:val="single"/>
          <w:rtl/>
        </w:rPr>
        <w:t>לוין</w:t>
      </w:r>
      <w:proofErr w:type="spellEnd"/>
      <w:r w:rsidRPr="00D00F45">
        <w:rPr>
          <w:rFonts w:hint="cs"/>
          <w:u w:val="single"/>
          <w:rtl/>
        </w:rPr>
        <w:t>:</w:t>
      </w:r>
    </w:p>
    <w:p w14:paraId="18DEE536" w14:textId="77777777" w:rsidR="005D38C8" w:rsidRDefault="005D38C8" w:rsidP="005D38C8">
      <w:pPr>
        <w:pStyle w:val="BodyText"/>
        <w:rPr>
          <w:rFonts w:hint="cs"/>
          <w:rtl/>
        </w:rPr>
      </w:pPr>
    </w:p>
    <w:p w14:paraId="3A0BFCEB" w14:textId="77777777" w:rsidR="005D38C8" w:rsidRDefault="005D38C8" w:rsidP="005D38C8">
      <w:pPr>
        <w:pStyle w:val="BodyText"/>
        <w:rPr>
          <w:rFonts w:hint="cs"/>
          <w:rtl/>
        </w:rPr>
      </w:pPr>
      <w:r>
        <w:rPr>
          <w:rFonts w:hint="cs"/>
          <w:rtl/>
        </w:rPr>
        <w:tab/>
        <w:t xml:space="preserve">לא, כי אף אחד לא יודע מתי מסתיימת הישיבה של הנשיאות והם נשארים באותו חוסר ודאות שהם נמצאים בו גם היום. </w:t>
      </w:r>
    </w:p>
    <w:p w14:paraId="78F294F7" w14:textId="77777777" w:rsidR="005D38C8" w:rsidRDefault="005D38C8" w:rsidP="005D38C8">
      <w:pPr>
        <w:pStyle w:val="BodyText"/>
        <w:rPr>
          <w:rFonts w:hint="cs"/>
          <w:rtl/>
        </w:rPr>
      </w:pPr>
    </w:p>
    <w:p w14:paraId="0D49C085" w14:textId="77777777" w:rsidR="005D38C8" w:rsidRPr="00D00F45" w:rsidRDefault="005D38C8" w:rsidP="005D38C8">
      <w:pPr>
        <w:pStyle w:val="BodyText"/>
        <w:rPr>
          <w:rFonts w:hint="cs"/>
          <w:u w:val="single"/>
          <w:rtl/>
        </w:rPr>
      </w:pPr>
      <w:r w:rsidRPr="00D00F45">
        <w:rPr>
          <w:rFonts w:hint="cs"/>
          <w:u w:val="single"/>
          <w:rtl/>
        </w:rPr>
        <w:t xml:space="preserve">רונית </w:t>
      </w:r>
      <w:proofErr w:type="spellStart"/>
      <w:r w:rsidRPr="00D00F45">
        <w:rPr>
          <w:rFonts w:hint="cs"/>
          <w:u w:val="single"/>
          <w:rtl/>
        </w:rPr>
        <w:t>חייקין</w:t>
      </w:r>
      <w:proofErr w:type="spellEnd"/>
      <w:r w:rsidRPr="00D00F45">
        <w:rPr>
          <w:rFonts w:hint="cs"/>
          <w:u w:val="single"/>
          <w:rtl/>
        </w:rPr>
        <w:t>-יעקובי:</w:t>
      </w:r>
    </w:p>
    <w:p w14:paraId="616B5A4C" w14:textId="77777777" w:rsidR="005D38C8" w:rsidRDefault="005D38C8" w:rsidP="005D38C8">
      <w:pPr>
        <w:pStyle w:val="BodyText"/>
        <w:rPr>
          <w:rFonts w:hint="cs"/>
          <w:rtl/>
        </w:rPr>
      </w:pPr>
    </w:p>
    <w:p w14:paraId="6E740759" w14:textId="77777777" w:rsidR="005D38C8" w:rsidRDefault="005D38C8" w:rsidP="005D38C8">
      <w:pPr>
        <w:pStyle w:val="BodyText"/>
        <w:rPr>
          <w:rFonts w:hint="cs"/>
          <w:sz w:val="24"/>
          <w:u w:val="single"/>
          <w:rtl/>
        </w:rPr>
      </w:pPr>
      <w:r>
        <w:rPr>
          <w:rFonts w:hint="cs"/>
          <w:rtl/>
        </w:rPr>
        <w:tab/>
        <w:t xml:space="preserve">אנחנו לא נשארים כי אנחנו מתקשרים ושואלים. אנחנו צריכים להיות מוכנים לישיבת סיעה. אם יבואו וישאלו אותי, מה אני אגיד, שאני לא יודעת? אני מתקשרת וזה מה שאני עושה. אתה רוצה שאני אצא באמצע ישיבת סיעה? אני לא אצא. </w:t>
      </w:r>
    </w:p>
    <w:p w14:paraId="744AD731" w14:textId="77777777" w:rsidR="005D38C8" w:rsidRDefault="005D38C8" w:rsidP="005D38C8">
      <w:pPr>
        <w:pStyle w:val="BodyText"/>
        <w:rPr>
          <w:rFonts w:hint="cs"/>
          <w:sz w:val="24"/>
          <w:u w:val="single"/>
          <w:rtl/>
        </w:rPr>
      </w:pPr>
    </w:p>
    <w:p w14:paraId="762E685C" w14:textId="77777777" w:rsidR="005D38C8" w:rsidRDefault="005D38C8" w:rsidP="005D38C8">
      <w:pPr>
        <w:pStyle w:val="BodyText"/>
        <w:rPr>
          <w:rFonts w:hint="cs"/>
          <w:sz w:val="24"/>
          <w:u w:val="single"/>
          <w:rtl/>
        </w:rPr>
      </w:pPr>
      <w:r>
        <w:rPr>
          <w:rFonts w:hint="cs"/>
          <w:sz w:val="24"/>
          <w:u w:val="single"/>
          <w:rtl/>
        </w:rPr>
        <w:t xml:space="preserve">היו"ר יריב </w:t>
      </w:r>
      <w:proofErr w:type="spellStart"/>
      <w:r>
        <w:rPr>
          <w:rFonts w:hint="cs"/>
          <w:sz w:val="24"/>
          <w:u w:val="single"/>
          <w:rtl/>
        </w:rPr>
        <w:t>לוין</w:t>
      </w:r>
      <w:proofErr w:type="spellEnd"/>
      <w:r>
        <w:rPr>
          <w:rFonts w:hint="cs"/>
          <w:sz w:val="24"/>
          <w:u w:val="single"/>
          <w:rtl/>
        </w:rPr>
        <w:t>:</w:t>
      </w:r>
    </w:p>
    <w:p w14:paraId="6D669179" w14:textId="77777777" w:rsidR="005D38C8" w:rsidRDefault="005D38C8" w:rsidP="005D38C8">
      <w:pPr>
        <w:pStyle w:val="BodyText"/>
        <w:rPr>
          <w:rFonts w:hint="cs"/>
          <w:sz w:val="24"/>
          <w:u w:val="single"/>
          <w:rtl/>
        </w:rPr>
      </w:pPr>
    </w:p>
    <w:p w14:paraId="12E7B922" w14:textId="77777777" w:rsidR="005D38C8" w:rsidRDefault="005D38C8" w:rsidP="005D38C8">
      <w:pPr>
        <w:pStyle w:val="BodyText"/>
        <w:rPr>
          <w:rFonts w:hint="cs"/>
          <w:sz w:val="24"/>
          <w:u w:val="single"/>
          <w:rtl/>
        </w:rPr>
      </w:pPr>
      <w:r>
        <w:rPr>
          <w:rFonts w:hint="cs"/>
          <w:rtl/>
        </w:rPr>
        <w:tab/>
        <w:t xml:space="preserve">בא אורי ואומר: אני רוצה לדעת שתהיה הודעה רשמית מסודרת, שאני יכול לקבל אותה לפחות במהלך ישיבת הסיעה.  </w:t>
      </w:r>
    </w:p>
    <w:p w14:paraId="5EB60FA9" w14:textId="77777777" w:rsidR="005D38C8" w:rsidRDefault="005D38C8" w:rsidP="005D38C8">
      <w:pPr>
        <w:pStyle w:val="BodyText"/>
        <w:rPr>
          <w:rFonts w:hint="cs"/>
          <w:sz w:val="24"/>
          <w:u w:val="single"/>
          <w:rtl/>
        </w:rPr>
      </w:pPr>
    </w:p>
    <w:p w14:paraId="0983BD16" w14:textId="77777777" w:rsidR="005D38C8" w:rsidRDefault="005D38C8" w:rsidP="005D38C8">
      <w:pPr>
        <w:pStyle w:val="BodyText"/>
        <w:rPr>
          <w:rFonts w:hint="cs"/>
          <w:sz w:val="24"/>
          <w:u w:val="single"/>
          <w:rtl/>
        </w:rPr>
      </w:pPr>
      <w:r>
        <w:rPr>
          <w:rFonts w:hint="cs"/>
          <w:sz w:val="24"/>
          <w:u w:val="single"/>
          <w:rtl/>
        </w:rPr>
        <w:t xml:space="preserve">רונית </w:t>
      </w:r>
      <w:proofErr w:type="spellStart"/>
      <w:r>
        <w:rPr>
          <w:rFonts w:hint="cs"/>
          <w:sz w:val="24"/>
          <w:u w:val="single"/>
          <w:rtl/>
        </w:rPr>
        <w:t>חייקין</w:t>
      </w:r>
      <w:proofErr w:type="spellEnd"/>
      <w:r>
        <w:rPr>
          <w:rFonts w:hint="cs"/>
          <w:sz w:val="24"/>
          <w:u w:val="single"/>
          <w:rtl/>
        </w:rPr>
        <w:t>-יעקובי:</w:t>
      </w:r>
    </w:p>
    <w:p w14:paraId="1DF99DAE" w14:textId="77777777" w:rsidR="005D38C8" w:rsidRDefault="005D38C8" w:rsidP="005D38C8">
      <w:pPr>
        <w:pStyle w:val="BodyText"/>
        <w:rPr>
          <w:rFonts w:hint="cs"/>
          <w:sz w:val="24"/>
          <w:u w:val="single"/>
          <w:rtl/>
        </w:rPr>
      </w:pPr>
    </w:p>
    <w:p w14:paraId="0C22E7E4" w14:textId="77777777" w:rsidR="005D38C8" w:rsidRDefault="005D38C8" w:rsidP="005D38C8">
      <w:pPr>
        <w:pStyle w:val="BodyText"/>
        <w:ind w:firstLine="720"/>
        <w:rPr>
          <w:rFonts w:hint="cs"/>
          <w:u w:val="single"/>
          <w:rtl/>
        </w:rPr>
      </w:pPr>
      <w:r>
        <w:rPr>
          <w:rFonts w:hint="cs"/>
          <w:rtl/>
        </w:rPr>
        <w:t xml:space="preserve">זה לא נכון. אנחנו מנהלים ישיבת סיעה ואתה לא יוצא ונכנס. </w:t>
      </w:r>
    </w:p>
    <w:p w14:paraId="3226DAD7" w14:textId="77777777" w:rsidR="005D38C8" w:rsidRDefault="005D38C8" w:rsidP="005D38C8">
      <w:pPr>
        <w:pStyle w:val="BodyText"/>
        <w:rPr>
          <w:rFonts w:hint="cs"/>
          <w:u w:val="single"/>
          <w:rtl/>
        </w:rPr>
      </w:pPr>
    </w:p>
    <w:p w14:paraId="17A628C0" w14:textId="77777777" w:rsidR="005D38C8" w:rsidRDefault="005D38C8" w:rsidP="005D38C8">
      <w:pPr>
        <w:pStyle w:val="BodyText"/>
        <w:rPr>
          <w:rFonts w:hint="cs"/>
          <w:rtl/>
        </w:rPr>
      </w:pPr>
      <w:r>
        <w:rPr>
          <w:rFonts w:hint="cs"/>
          <w:u w:val="single"/>
          <w:rtl/>
        </w:rPr>
        <w:t xml:space="preserve">היו"ר יריב </w:t>
      </w:r>
      <w:proofErr w:type="spellStart"/>
      <w:r>
        <w:rPr>
          <w:rFonts w:hint="cs"/>
          <w:u w:val="single"/>
          <w:rtl/>
        </w:rPr>
        <w:t>לוין</w:t>
      </w:r>
      <w:proofErr w:type="spellEnd"/>
      <w:r>
        <w:rPr>
          <w:rFonts w:hint="cs"/>
          <w:u w:val="single"/>
          <w:rtl/>
        </w:rPr>
        <w:t>:</w:t>
      </w:r>
    </w:p>
    <w:p w14:paraId="5C75FB88" w14:textId="77777777" w:rsidR="005D38C8" w:rsidRDefault="005D38C8" w:rsidP="005D38C8">
      <w:pPr>
        <w:pStyle w:val="BodyText"/>
        <w:rPr>
          <w:rFonts w:hint="cs"/>
          <w:rtl/>
        </w:rPr>
      </w:pPr>
    </w:p>
    <w:p w14:paraId="353F6992" w14:textId="77777777" w:rsidR="005D38C8" w:rsidRDefault="005D38C8" w:rsidP="005D38C8">
      <w:pPr>
        <w:pStyle w:val="BodyText"/>
        <w:ind w:firstLine="720"/>
        <w:rPr>
          <w:rFonts w:hint="cs"/>
          <w:sz w:val="24"/>
          <w:u w:val="single"/>
          <w:rtl/>
        </w:rPr>
      </w:pPr>
      <w:r>
        <w:rPr>
          <w:rFonts w:hint="cs"/>
          <w:rtl/>
        </w:rPr>
        <w:t>את לא צריכה לצאת ולהיכנס, אבל את צריכה לעמוד במצב שבו את יודעת שאם עלתה שאלה במהלך ישיבת הסיעה. את אומרת שנוח לך להתקשר והוא אומר שהוא רוצה לדעת שבשעה 15:00 הוא יכול לראות במחשב את כל תמונת ההצעות שאושרו.</w:t>
      </w:r>
    </w:p>
    <w:p w14:paraId="5CC1E5B9" w14:textId="77777777" w:rsidR="005D38C8" w:rsidRDefault="005D38C8" w:rsidP="005D38C8">
      <w:pPr>
        <w:pStyle w:val="BodyText"/>
        <w:rPr>
          <w:rFonts w:hint="cs"/>
          <w:sz w:val="24"/>
          <w:u w:val="single"/>
          <w:rtl/>
        </w:rPr>
      </w:pPr>
    </w:p>
    <w:p w14:paraId="1596C253" w14:textId="77777777" w:rsidR="005D38C8" w:rsidRPr="00983327" w:rsidRDefault="005D38C8" w:rsidP="005D38C8">
      <w:pPr>
        <w:pStyle w:val="BodyText"/>
        <w:rPr>
          <w:rFonts w:hint="cs"/>
          <w:u w:val="single"/>
          <w:rtl/>
        </w:rPr>
      </w:pPr>
      <w:r w:rsidRPr="00983327">
        <w:rPr>
          <w:rFonts w:hint="cs"/>
          <w:u w:val="single"/>
          <w:rtl/>
        </w:rPr>
        <w:t xml:space="preserve">רונית </w:t>
      </w:r>
      <w:proofErr w:type="spellStart"/>
      <w:r w:rsidRPr="00983327">
        <w:rPr>
          <w:rFonts w:hint="cs"/>
          <w:u w:val="single"/>
          <w:rtl/>
        </w:rPr>
        <w:t>חייקין</w:t>
      </w:r>
      <w:proofErr w:type="spellEnd"/>
      <w:r w:rsidRPr="00983327">
        <w:rPr>
          <w:rFonts w:hint="cs"/>
          <w:u w:val="single"/>
          <w:rtl/>
        </w:rPr>
        <w:t>-יעקובי:</w:t>
      </w:r>
    </w:p>
    <w:p w14:paraId="53A9B501" w14:textId="77777777" w:rsidR="005D38C8" w:rsidRDefault="005D38C8" w:rsidP="005D38C8">
      <w:pPr>
        <w:pStyle w:val="BodyText"/>
        <w:rPr>
          <w:rFonts w:hint="cs"/>
          <w:rtl/>
        </w:rPr>
      </w:pPr>
    </w:p>
    <w:p w14:paraId="3091D2D0" w14:textId="77777777" w:rsidR="005D38C8" w:rsidRDefault="005D38C8" w:rsidP="005D38C8">
      <w:pPr>
        <w:pStyle w:val="BodyText"/>
        <w:rPr>
          <w:rFonts w:hint="cs"/>
          <w:sz w:val="24"/>
          <w:u w:val="single"/>
          <w:rtl/>
        </w:rPr>
      </w:pPr>
      <w:r>
        <w:rPr>
          <w:rFonts w:hint="cs"/>
          <w:rtl/>
        </w:rPr>
        <w:tab/>
        <w:t>נראה לך שאני אבוא לישיבת סיעה כשאני לא מוכנה? אתם קובעים דברים...</w:t>
      </w:r>
    </w:p>
    <w:p w14:paraId="65513B2B" w14:textId="77777777" w:rsidR="005D38C8" w:rsidRDefault="005D38C8" w:rsidP="005D38C8">
      <w:pPr>
        <w:pStyle w:val="BodyText"/>
        <w:rPr>
          <w:rFonts w:hint="cs"/>
          <w:sz w:val="24"/>
          <w:u w:val="single"/>
          <w:rtl/>
        </w:rPr>
      </w:pPr>
    </w:p>
    <w:p w14:paraId="7857D701" w14:textId="77777777" w:rsidR="005D38C8" w:rsidRDefault="005D38C8" w:rsidP="005D38C8">
      <w:pPr>
        <w:pStyle w:val="BodyText"/>
        <w:rPr>
          <w:rFonts w:hint="cs"/>
          <w:sz w:val="24"/>
          <w:u w:val="single"/>
          <w:rtl/>
        </w:rPr>
      </w:pPr>
      <w:r>
        <w:rPr>
          <w:rFonts w:hint="cs"/>
          <w:sz w:val="24"/>
          <w:u w:val="single"/>
          <w:rtl/>
        </w:rPr>
        <w:t xml:space="preserve">היו"ר יריב </w:t>
      </w:r>
      <w:proofErr w:type="spellStart"/>
      <w:r>
        <w:rPr>
          <w:rFonts w:hint="cs"/>
          <w:sz w:val="24"/>
          <w:u w:val="single"/>
          <w:rtl/>
        </w:rPr>
        <w:t>לוין</w:t>
      </w:r>
      <w:proofErr w:type="spellEnd"/>
      <w:r>
        <w:rPr>
          <w:rFonts w:hint="cs"/>
          <w:sz w:val="24"/>
          <w:u w:val="single"/>
          <w:rtl/>
        </w:rPr>
        <w:t>:</w:t>
      </w:r>
    </w:p>
    <w:p w14:paraId="5CE04144" w14:textId="77777777" w:rsidR="005D38C8" w:rsidRDefault="005D38C8" w:rsidP="005D38C8">
      <w:pPr>
        <w:pStyle w:val="BodyText"/>
        <w:rPr>
          <w:rFonts w:hint="cs"/>
          <w:sz w:val="24"/>
          <w:u w:val="single"/>
          <w:rtl/>
        </w:rPr>
      </w:pPr>
    </w:p>
    <w:p w14:paraId="2234A9F1" w14:textId="77777777" w:rsidR="005D38C8" w:rsidRDefault="005D38C8" w:rsidP="005D38C8">
      <w:pPr>
        <w:pStyle w:val="BodyText"/>
        <w:rPr>
          <w:rFonts w:hint="cs"/>
          <w:sz w:val="24"/>
          <w:u w:val="single"/>
          <w:rtl/>
        </w:rPr>
      </w:pPr>
      <w:r>
        <w:rPr>
          <w:rFonts w:hint="cs"/>
          <w:rtl/>
        </w:rPr>
        <w:tab/>
        <w:t xml:space="preserve">כל אחד ושיטת העבודה שלו. אורי אומר לי כך: אני רוצה לדעת שבמהלך ישיבת הסיעה אני יכול לפרוס בשעה 15:05 בפני כולם את תמונת כל ההצעות שאושרו.  </w:t>
      </w:r>
    </w:p>
    <w:p w14:paraId="59684D07" w14:textId="77777777" w:rsidR="005D38C8" w:rsidRDefault="005D38C8" w:rsidP="005D38C8">
      <w:pPr>
        <w:pStyle w:val="BodyText"/>
        <w:rPr>
          <w:rFonts w:hint="cs"/>
          <w:sz w:val="24"/>
          <w:u w:val="single"/>
          <w:rtl/>
        </w:rPr>
      </w:pPr>
    </w:p>
    <w:p w14:paraId="115FF484" w14:textId="77777777" w:rsidR="005D38C8" w:rsidRDefault="005D38C8" w:rsidP="005D38C8">
      <w:pPr>
        <w:pStyle w:val="BodyText"/>
        <w:rPr>
          <w:rFonts w:hint="cs"/>
          <w:sz w:val="24"/>
          <w:u w:val="single"/>
          <w:rtl/>
        </w:rPr>
      </w:pPr>
      <w:r w:rsidRPr="00E03C2C">
        <w:rPr>
          <w:rFonts w:hint="cs"/>
          <w:sz w:val="24"/>
          <w:u w:val="single"/>
          <w:rtl/>
        </w:rPr>
        <w:t xml:space="preserve">ירדנה </w:t>
      </w:r>
      <w:proofErr w:type="spellStart"/>
      <w:r w:rsidRPr="00E03C2C">
        <w:rPr>
          <w:rFonts w:hint="cs"/>
          <w:sz w:val="24"/>
          <w:u w:val="single"/>
          <w:rtl/>
        </w:rPr>
        <w:t>מלר</w:t>
      </w:r>
      <w:proofErr w:type="spellEnd"/>
      <w:r w:rsidRPr="00E03C2C">
        <w:rPr>
          <w:rFonts w:hint="cs"/>
          <w:sz w:val="24"/>
          <w:u w:val="single"/>
          <w:rtl/>
        </w:rPr>
        <w:t>-הורוביץ:</w:t>
      </w:r>
    </w:p>
    <w:p w14:paraId="29341FCE" w14:textId="77777777" w:rsidR="005D38C8" w:rsidRDefault="005D38C8" w:rsidP="005D38C8">
      <w:pPr>
        <w:pStyle w:val="BodyText"/>
        <w:rPr>
          <w:rFonts w:hint="cs"/>
          <w:sz w:val="24"/>
          <w:u w:val="single"/>
          <w:rtl/>
        </w:rPr>
      </w:pPr>
    </w:p>
    <w:p w14:paraId="4FB4EFFC" w14:textId="77777777" w:rsidR="005D38C8" w:rsidRDefault="005D38C8" w:rsidP="005D38C8">
      <w:pPr>
        <w:pStyle w:val="BodyText"/>
        <w:rPr>
          <w:rFonts w:hint="cs"/>
          <w:sz w:val="24"/>
          <w:u w:val="single"/>
          <w:rtl/>
        </w:rPr>
      </w:pPr>
      <w:r>
        <w:rPr>
          <w:rFonts w:hint="cs"/>
          <w:rtl/>
        </w:rPr>
        <w:tab/>
        <w:t xml:space="preserve"> אורי, בוא נדבר גלויות. הרי בנשיאות יש נציגות לשש סיעות. יש לך סיעה ואין לך שום בעיה, ואתה עושה את זה, לצלצל אלינו ואומרים לך: הצעה זו וזו אושרה. בשביל זה להכניס אותנו לסד שיהיה קשה מאוד? אני יודעת במה אנחנו מתעסקים ואתה גם יודע כי אתה אורח קבוע אצלנו ואתה תמיד נענה. לכן אני אומרת שחבל לי שיהיה כתוב 15:00 ואחר כך יאמרו שהנשיאות לא עומדת במה שהיא החליטה. אני לוקחת על עצמי לעשות מה שיותר מהר, לפחות את הדחופות. </w:t>
      </w:r>
    </w:p>
    <w:p w14:paraId="6B6781B1" w14:textId="77777777" w:rsidR="005D38C8" w:rsidRDefault="005D38C8" w:rsidP="005D38C8">
      <w:pPr>
        <w:pStyle w:val="BodyText"/>
        <w:rPr>
          <w:rFonts w:hint="cs"/>
          <w:sz w:val="24"/>
          <w:u w:val="single"/>
          <w:rtl/>
        </w:rPr>
      </w:pPr>
    </w:p>
    <w:p w14:paraId="7CE759C2" w14:textId="77777777" w:rsidR="005D38C8" w:rsidRDefault="005D38C8" w:rsidP="005D38C8">
      <w:pPr>
        <w:pStyle w:val="BodyText"/>
        <w:keepLines/>
        <w:rPr>
          <w:rFonts w:hint="cs"/>
          <w:sz w:val="24"/>
          <w:u w:val="single"/>
          <w:rtl/>
        </w:rPr>
      </w:pPr>
      <w:r>
        <w:rPr>
          <w:rFonts w:hint="cs"/>
          <w:sz w:val="24"/>
          <w:u w:val="single"/>
          <w:rtl/>
        </w:rPr>
        <w:t xml:space="preserve">היו"ר יריב </w:t>
      </w:r>
      <w:proofErr w:type="spellStart"/>
      <w:r>
        <w:rPr>
          <w:rFonts w:hint="cs"/>
          <w:sz w:val="24"/>
          <w:u w:val="single"/>
          <w:rtl/>
        </w:rPr>
        <w:t>לוין</w:t>
      </w:r>
      <w:proofErr w:type="spellEnd"/>
      <w:r>
        <w:rPr>
          <w:rFonts w:hint="cs"/>
          <w:sz w:val="24"/>
          <w:u w:val="single"/>
          <w:rtl/>
        </w:rPr>
        <w:t>:</w:t>
      </w:r>
    </w:p>
    <w:p w14:paraId="526B6E6C" w14:textId="77777777" w:rsidR="005D38C8" w:rsidRDefault="005D38C8" w:rsidP="005D38C8">
      <w:pPr>
        <w:pStyle w:val="BodyText"/>
        <w:keepLines/>
        <w:rPr>
          <w:rFonts w:hint="cs"/>
          <w:sz w:val="24"/>
          <w:u w:val="single"/>
          <w:rtl/>
        </w:rPr>
      </w:pPr>
    </w:p>
    <w:p w14:paraId="7E780451" w14:textId="77777777" w:rsidR="005D38C8" w:rsidRDefault="005D38C8" w:rsidP="005D38C8">
      <w:pPr>
        <w:pStyle w:val="BodyText"/>
        <w:keepLines/>
        <w:rPr>
          <w:rFonts w:hint="cs"/>
          <w:sz w:val="24"/>
          <w:u w:val="single"/>
          <w:rtl/>
        </w:rPr>
      </w:pPr>
      <w:r>
        <w:rPr>
          <w:rFonts w:hint="cs"/>
          <w:rtl/>
        </w:rPr>
        <w:tab/>
        <w:t>אתם רוצים לקבוע שהמזכירות תמסור למנהלי הסיעות את ההחלטות מייד או שזה נראה לכם מיותר?</w:t>
      </w:r>
    </w:p>
    <w:p w14:paraId="5D4A8485" w14:textId="77777777" w:rsidR="005D38C8" w:rsidRDefault="005D38C8" w:rsidP="005D38C8">
      <w:pPr>
        <w:pStyle w:val="BodyText"/>
        <w:rPr>
          <w:rFonts w:hint="cs"/>
          <w:sz w:val="24"/>
          <w:u w:val="single"/>
          <w:rtl/>
        </w:rPr>
      </w:pPr>
    </w:p>
    <w:p w14:paraId="0ECACE24" w14:textId="77777777" w:rsidR="005D38C8" w:rsidRDefault="005D38C8" w:rsidP="005D38C8">
      <w:pPr>
        <w:pStyle w:val="BodyText"/>
        <w:rPr>
          <w:rFonts w:hint="cs"/>
          <w:sz w:val="24"/>
          <w:u w:val="single"/>
          <w:rtl/>
        </w:rPr>
      </w:pPr>
      <w:r>
        <w:rPr>
          <w:rFonts w:hint="cs"/>
          <w:sz w:val="24"/>
          <w:u w:val="single"/>
          <w:rtl/>
        </w:rPr>
        <w:t xml:space="preserve">רונית </w:t>
      </w:r>
      <w:proofErr w:type="spellStart"/>
      <w:r>
        <w:rPr>
          <w:rFonts w:hint="cs"/>
          <w:sz w:val="24"/>
          <w:u w:val="single"/>
          <w:rtl/>
        </w:rPr>
        <w:t>חייקין</w:t>
      </w:r>
      <w:proofErr w:type="spellEnd"/>
      <w:r>
        <w:rPr>
          <w:rFonts w:hint="cs"/>
          <w:sz w:val="24"/>
          <w:u w:val="single"/>
          <w:rtl/>
        </w:rPr>
        <w:t>-יעקובי:</w:t>
      </w:r>
    </w:p>
    <w:p w14:paraId="1552FD2B" w14:textId="77777777" w:rsidR="005D38C8" w:rsidRDefault="005D38C8" w:rsidP="005D38C8">
      <w:pPr>
        <w:pStyle w:val="BodyText"/>
        <w:rPr>
          <w:rFonts w:hint="cs"/>
          <w:sz w:val="24"/>
          <w:u w:val="single"/>
          <w:rtl/>
        </w:rPr>
      </w:pPr>
    </w:p>
    <w:p w14:paraId="2BC7160A" w14:textId="77777777" w:rsidR="005D38C8" w:rsidRDefault="005D38C8" w:rsidP="005D38C8">
      <w:pPr>
        <w:pStyle w:val="BodyText"/>
        <w:rPr>
          <w:rFonts w:hint="cs"/>
          <w:rtl/>
        </w:rPr>
      </w:pPr>
      <w:r>
        <w:rPr>
          <w:rFonts w:hint="cs"/>
          <w:rtl/>
        </w:rPr>
        <w:tab/>
        <w:t xml:space="preserve">לי זה נראה מיותר. זה חלק מהתפקיד של מנהלי הסיעות. </w:t>
      </w:r>
    </w:p>
    <w:p w14:paraId="0FA5590C" w14:textId="77777777" w:rsidR="005D38C8" w:rsidRDefault="005D38C8" w:rsidP="005D38C8">
      <w:pPr>
        <w:pStyle w:val="BodyText"/>
        <w:rPr>
          <w:rFonts w:hint="cs"/>
          <w:rtl/>
        </w:rPr>
      </w:pPr>
    </w:p>
    <w:p w14:paraId="5555EBE9"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C483F95" w14:textId="77777777" w:rsidR="005D38C8" w:rsidRDefault="005D38C8" w:rsidP="005D38C8">
      <w:pPr>
        <w:keepNext/>
        <w:bidi/>
        <w:jc w:val="both"/>
        <w:rPr>
          <w:rFonts w:cs="David" w:hint="cs"/>
          <w:rtl/>
        </w:rPr>
      </w:pPr>
    </w:p>
    <w:p w14:paraId="5ABC0D38" w14:textId="77777777" w:rsidR="005D38C8" w:rsidRDefault="005D38C8" w:rsidP="005D38C8">
      <w:pPr>
        <w:keepNext/>
        <w:bidi/>
        <w:jc w:val="both"/>
        <w:rPr>
          <w:rFonts w:cs="David" w:hint="cs"/>
          <w:rtl/>
        </w:rPr>
      </w:pPr>
      <w:r>
        <w:rPr>
          <w:rFonts w:cs="David" w:hint="cs"/>
          <w:rtl/>
        </w:rPr>
        <w:tab/>
        <w:t xml:space="preserve">העניין מוצה. </w:t>
      </w:r>
    </w:p>
    <w:p w14:paraId="7B54123B" w14:textId="77777777" w:rsidR="005D38C8" w:rsidRDefault="005D38C8" w:rsidP="005D38C8">
      <w:pPr>
        <w:keepNext/>
        <w:bidi/>
        <w:jc w:val="both"/>
        <w:rPr>
          <w:rFonts w:cs="David" w:hint="cs"/>
          <w:rtl/>
        </w:rPr>
      </w:pPr>
    </w:p>
    <w:p w14:paraId="634C490F" w14:textId="77777777" w:rsidR="005D38C8" w:rsidRPr="00A044D1" w:rsidRDefault="005D38C8" w:rsidP="005D38C8">
      <w:pPr>
        <w:bidi/>
        <w:jc w:val="both"/>
        <w:rPr>
          <w:rFonts w:cs="David" w:hint="cs"/>
          <w:rtl/>
        </w:rPr>
      </w:pPr>
      <w:r w:rsidRPr="00A044D1">
        <w:rPr>
          <w:rFonts w:cs="David" w:hint="cs"/>
          <w:u w:val="single"/>
          <w:rtl/>
        </w:rPr>
        <w:t>ארבל אסטרחן:</w:t>
      </w:r>
    </w:p>
    <w:p w14:paraId="009BA662" w14:textId="77777777" w:rsidR="005D38C8" w:rsidRDefault="005D38C8" w:rsidP="005D38C8">
      <w:pPr>
        <w:bidi/>
        <w:jc w:val="both"/>
        <w:rPr>
          <w:rFonts w:cs="David" w:hint="cs"/>
          <w:sz w:val="28"/>
          <w:szCs w:val="28"/>
          <w:rtl/>
        </w:rPr>
      </w:pPr>
    </w:p>
    <w:p w14:paraId="6E4AC096" w14:textId="77777777" w:rsidR="005D38C8" w:rsidRDefault="005D38C8" w:rsidP="005D38C8">
      <w:pPr>
        <w:keepNext/>
        <w:bidi/>
        <w:jc w:val="both"/>
        <w:rPr>
          <w:rFonts w:cs="David" w:hint="cs"/>
          <w:rtl/>
        </w:rPr>
      </w:pPr>
      <w:r w:rsidRPr="00360DF4">
        <w:rPr>
          <w:rFonts w:cs="David" w:hint="cs"/>
          <w:rtl/>
        </w:rPr>
        <w:tab/>
      </w:r>
      <w:r>
        <w:rPr>
          <w:rFonts w:cs="David" w:hint="cs"/>
          <w:rtl/>
        </w:rPr>
        <w:t>אם כך, גם לא כותבים "בסמוך לאחר".</w:t>
      </w:r>
    </w:p>
    <w:p w14:paraId="44CB232B" w14:textId="77777777" w:rsidR="005D38C8" w:rsidRDefault="005D38C8" w:rsidP="005D38C8">
      <w:pPr>
        <w:keepNext/>
        <w:bidi/>
        <w:jc w:val="both"/>
        <w:rPr>
          <w:rFonts w:cs="David" w:hint="cs"/>
          <w:rtl/>
        </w:rPr>
      </w:pPr>
    </w:p>
    <w:p w14:paraId="4011048F"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67E8B6EA" w14:textId="77777777" w:rsidR="005D38C8" w:rsidRDefault="005D38C8" w:rsidP="005D38C8">
      <w:pPr>
        <w:keepNext/>
        <w:bidi/>
        <w:jc w:val="both"/>
        <w:rPr>
          <w:rFonts w:cs="David" w:hint="cs"/>
          <w:rtl/>
        </w:rPr>
      </w:pPr>
    </w:p>
    <w:p w14:paraId="65BE2E75" w14:textId="77777777" w:rsidR="005D38C8" w:rsidRDefault="005D38C8" w:rsidP="005D38C8">
      <w:pPr>
        <w:keepNext/>
        <w:bidi/>
        <w:ind w:firstLine="720"/>
        <w:jc w:val="both"/>
        <w:rPr>
          <w:rFonts w:cs="David" w:hint="cs"/>
          <w:rtl/>
        </w:rPr>
      </w:pPr>
      <w:r>
        <w:rPr>
          <w:rFonts w:cs="David" w:hint="cs"/>
          <w:rtl/>
        </w:rPr>
        <w:t xml:space="preserve">אני לוקחת על עצמי לפרסם את הדחופות בלי קשר לשאר החלטות הנשיאות.  </w:t>
      </w:r>
    </w:p>
    <w:p w14:paraId="4C093D95" w14:textId="77777777" w:rsidR="005D38C8" w:rsidRDefault="005D38C8" w:rsidP="005D38C8">
      <w:pPr>
        <w:keepNext/>
        <w:bidi/>
        <w:jc w:val="both"/>
        <w:rPr>
          <w:rFonts w:cs="David" w:hint="cs"/>
          <w:rtl/>
        </w:rPr>
      </w:pPr>
    </w:p>
    <w:p w14:paraId="198C595E" w14:textId="77777777" w:rsidR="005D38C8" w:rsidRDefault="005D38C8" w:rsidP="005D38C8">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84D35A1" w14:textId="77777777" w:rsidR="005D38C8" w:rsidRDefault="005D38C8" w:rsidP="005D38C8">
      <w:pPr>
        <w:keepNext/>
        <w:bidi/>
        <w:jc w:val="both"/>
        <w:rPr>
          <w:rFonts w:cs="David" w:hint="cs"/>
          <w:rtl/>
        </w:rPr>
      </w:pPr>
    </w:p>
    <w:p w14:paraId="050F2A19" w14:textId="77777777" w:rsidR="005D38C8" w:rsidRDefault="005D38C8" w:rsidP="005D38C8">
      <w:pPr>
        <w:keepNext/>
        <w:bidi/>
        <w:jc w:val="both"/>
        <w:rPr>
          <w:rFonts w:cs="David" w:hint="cs"/>
          <w:rtl/>
        </w:rPr>
      </w:pPr>
      <w:r>
        <w:rPr>
          <w:rFonts w:cs="David" w:hint="cs"/>
          <w:rtl/>
        </w:rPr>
        <w:tab/>
        <w:t xml:space="preserve">גמרנו את הערעורים ואנחנו עוברים לסעיף 4. </w:t>
      </w:r>
    </w:p>
    <w:p w14:paraId="31CEB4EF" w14:textId="77777777" w:rsidR="005D38C8" w:rsidRDefault="005D38C8" w:rsidP="005D38C8">
      <w:pPr>
        <w:keepNext/>
        <w:bidi/>
        <w:jc w:val="both"/>
        <w:rPr>
          <w:rFonts w:cs="David" w:hint="cs"/>
          <w:rtl/>
        </w:rPr>
      </w:pPr>
    </w:p>
    <w:p w14:paraId="620002F9" w14:textId="77777777" w:rsidR="005D38C8" w:rsidRPr="00A044D1" w:rsidRDefault="005D38C8" w:rsidP="005D38C8">
      <w:pPr>
        <w:bidi/>
        <w:jc w:val="both"/>
        <w:rPr>
          <w:rFonts w:cs="David" w:hint="cs"/>
          <w:rtl/>
        </w:rPr>
      </w:pPr>
      <w:r w:rsidRPr="00A044D1">
        <w:rPr>
          <w:rFonts w:cs="David" w:hint="cs"/>
          <w:u w:val="single"/>
          <w:rtl/>
        </w:rPr>
        <w:t>ארבל אסטרחן:</w:t>
      </w:r>
    </w:p>
    <w:p w14:paraId="357EF59B" w14:textId="77777777" w:rsidR="005D38C8" w:rsidRDefault="005D38C8" w:rsidP="005D38C8">
      <w:pPr>
        <w:bidi/>
        <w:jc w:val="both"/>
        <w:rPr>
          <w:rFonts w:cs="David" w:hint="cs"/>
          <w:sz w:val="28"/>
          <w:szCs w:val="28"/>
          <w:rtl/>
        </w:rPr>
      </w:pPr>
    </w:p>
    <w:p w14:paraId="62A10B68" w14:textId="77777777" w:rsidR="005D38C8" w:rsidRDefault="005D38C8" w:rsidP="005D38C8">
      <w:pPr>
        <w:keepNext/>
        <w:bidi/>
        <w:jc w:val="both"/>
        <w:rPr>
          <w:rFonts w:cs="David" w:hint="cs"/>
          <w:rtl/>
        </w:rPr>
      </w:pPr>
      <w:r w:rsidRPr="00360DF4">
        <w:rPr>
          <w:rFonts w:cs="David" w:hint="cs"/>
          <w:rtl/>
        </w:rPr>
        <w:tab/>
      </w:r>
      <w:r>
        <w:rPr>
          <w:rFonts w:cs="David" w:hint="cs"/>
          <w:rtl/>
        </w:rPr>
        <w:t xml:space="preserve">"4. (א) הצעה לסדר היום מאת רוב חברי הכנסת", מה שהיום מעוגן בסעיף 86. "הגישו חברי כנסת מסיעות שונות הצעות לסדר היום בנושא דומה", גם רגילות וגם דחופות, "ומספר חברי אותן סיעות מהווה רוב בכנסת, רשאית נשיאות הכנסת, לאחר שהתייעצה עם יושבי הראש של אותן סיעות, לראות את הנושא כאילו החליטה הכנסת לכלול אותו בסדר יומה בעקבות הצעה לסדר היום, והצעות כאמור לא יבואו במניין ההצעות". זה קיים גם היום. היום כתוב שהנשיאות נהגה לא להחליט במקרה זה אלא לאחר ששאלה את פי הסיעות שחברי הכנסת המציעים נמנו עליהן. </w:t>
      </w:r>
    </w:p>
    <w:p w14:paraId="573F754A" w14:textId="77777777" w:rsidR="005D38C8" w:rsidRDefault="005D38C8" w:rsidP="005D38C8">
      <w:pPr>
        <w:keepNext/>
        <w:bidi/>
        <w:jc w:val="both"/>
        <w:rPr>
          <w:rFonts w:cs="David" w:hint="cs"/>
          <w:rtl/>
        </w:rPr>
      </w:pPr>
    </w:p>
    <w:p w14:paraId="38836FED"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5699AFC" w14:textId="77777777" w:rsidR="005D38C8" w:rsidRDefault="005D38C8" w:rsidP="005D38C8">
      <w:pPr>
        <w:keepNext/>
        <w:bidi/>
        <w:jc w:val="both"/>
        <w:rPr>
          <w:rFonts w:cs="David" w:hint="cs"/>
          <w:rtl/>
        </w:rPr>
      </w:pPr>
    </w:p>
    <w:p w14:paraId="5F6B7EC0" w14:textId="77777777" w:rsidR="005D38C8" w:rsidRDefault="005D38C8" w:rsidP="005D38C8">
      <w:pPr>
        <w:keepNext/>
        <w:bidi/>
        <w:jc w:val="both"/>
        <w:rPr>
          <w:rFonts w:cs="David" w:hint="cs"/>
          <w:rtl/>
        </w:rPr>
      </w:pPr>
      <w:r>
        <w:rPr>
          <w:rFonts w:cs="David" w:hint="cs"/>
          <w:rtl/>
        </w:rPr>
        <w:tab/>
        <w:t xml:space="preserve">השימוש בזה הוא אחד לדור. בואו נוריד את המילים "לאחר שהתייעצה עם יושבי הראש" ונשאיר את זה ככה. </w:t>
      </w:r>
    </w:p>
    <w:p w14:paraId="39EA7759" w14:textId="77777777" w:rsidR="005D38C8" w:rsidRDefault="005D38C8" w:rsidP="005D38C8">
      <w:pPr>
        <w:keepNext/>
        <w:bidi/>
        <w:jc w:val="both"/>
        <w:rPr>
          <w:rFonts w:cs="David" w:hint="cs"/>
          <w:rtl/>
        </w:rPr>
      </w:pPr>
    </w:p>
    <w:p w14:paraId="72F164E0" w14:textId="77777777" w:rsidR="005D38C8" w:rsidRDefault="005D38C8" w:rsidP="005D38C8">
      <w:pPr>
        <w:bidi/>
        <w:jc w:val="both"/>
        <w:rPr>
          <w:rFonts w:cs="David" w:hint="cs"/>
          <w:u w:val="single"/>
          <w:rtl/>
        </w:rPr>
      </w:pPr>
      <w:r w:rsidRPr="00A044D1">
        <w:rPr>
          <w:rFonts w:cs="David" w:hint="cs"/>
          <w:u w:val="single"/>
          <w:rtl/>
        </w:rPr>
        <w:t>ארבל אסטרחן:</w:t>
      </w:r>
    </w:p>
    <w:p w14:paraId="31B7D385" w14:textId="77777777" w:rsidR="005D38C8" w:rsidRDefault="005D38C8" w:rsidP="005D38C8">
      <w:pPr>
        <w:bidi/>
        <w:jc w:val="both"/>
        <w:rPr>
          <w:rFonts w:cs="David" w:hint="cs"/>
          <w:u w:val="single"/>
          <w:rtl/>
        </w:rPr>
      </w:pPr>
    </w:p>
    <w:p w14:paraId="743A6FC1" w14:textId="77777777" w:rsidR="005D38C8" w:rsidRDefault="005D38C8" w:rsidP="005D38C8">
      <w:pPr>
        <w:bidi/>
        <w:jc w:val="both"/>
        <w:rPr>
          <w:rFonts w:cs="David" w:hint="cs"/>
          <w:rtl/>
        </w:rPr>
      </w:pPr>
      <w:r>
        <w:rPr>
          <w:rFonts w:cs="David" w:hint="cs"/>
          <w:rtl/>
        </w:rPr>
        <w:tab/>
        <w:t xml:space="preserve">לכן הדגשתי את זה. </w:t>
      </w:r>
    </w:p>
    <w:p w14:paraId="00DE222C" w14:textId="77777777" w:rsidR="005D38C8" w:rsidRDefault="005D38C8" w:rsidP="005D38C8">
      <w:pPr>
        <w:bidi/>
        <w:jc w:val="both"/>
        <w:rPr>
          <w:rFonts w:cs="David" w:hint="cs"/>
          <w:rtl/>
        </w:rPr>
      </w:pPr>
    </w:p>
    <w:p w14:paraId="64D1AA8E"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A88E8BF" w14:textId="77777777" w:rsidR="005D38C8" w:rsidRDefault="005D38C8" w:rsidP="005D38C8">
      <w:pPr>
        <w:bidi/>
        <w:jc w:val="both"/>
        <w:rPr>
          <w:rFonts w:cs="David" w:hint="cs"/>
          <w:rtl/>
        </w:rPr>
      </w:pPr>
    </w:p>
    <w:p w14:paraId="5155C08D" w14:textId="77777777" w:rsidR="005D38C8" w:rsidRDefault="005D38C8" w:rsidP="005D38C8">
      <w:pPr>
        <w:bidi/>
        <w:jc w:val="both"/>
        <w:rPr>
          <w:rFonts w:cs="David" w:hint="cs"/>
          <w:u w:val="single"/>
          <w:rtl/>
        </w:rPr>
      </w:pPr>
      <w:r>
        <w:rPr>
          <w:rFonts w:cs="David" w:hint="cs"/>
          <w:rtl/>
        </w:rPr>
        <w:tab/>
        <w:t xml:space="preserve">לא צריך את זה. לטעמי זה מיותר. </w:t>
      </w:r>
    </w:p>
    <w:p w14:paraId="61C8C0E8" w14:textId="77777777" w:rsidR="005D38C8" w:rsidRDefault="005D38C8" w:rsidP="005D38C8">
      <w:pPr>
        <w:bidi/>
        <w:jc w:val="both"/>
        <w:rPr>
          <w:rFonts w:cs="David" w:hint="cs"/>
          <w:u w:val="single"/>
          <w:rtl/>
        </w:rPr>
      </w:pPr>
    </w:p>
    <w:p w14:paraId="6D9D5C65" w14:textId="77777777" w:rsidR="005D38C8" w:rsidRDefault="005D38C8" w:rsidP="005D38C8">
      <w:pPr>
        <w:bidi/>
        <w:jc w:val="both"/>
        <w:rPr>
          <w:rFonts w:cs="David" w:hint="cs"/>
          <w:rtl/>
        </w:rPr>
      </w:pPr>
      <w:r>
        <w:rPr>
          <w:rFonts w:cs="David" w:hint="cs"/>
          <w:u w:val="single"/>
          <w:rtl/>
        </w:rPr>
        <w:t>תמר כנפו:</w:t>
      </w:r>
    </w:p>
    <w:p w14:paraId="48EE7FE8" w14:textId="77777777" w:rsidR="005D38C8" w:rsidRDefault="005D38C8" w:rsidP="005D38C8">
      <w:pPr>
        <w:bidi/>
        <w:jc w:val="both"/>
        <w:rPr>
          <w:rFonts w:cs="David" w:hint="cs"/>
          <w:rtl/>
        </w:rPr>
      </w:pPr>
    </w:p>
    <w:p w14:paraId="00ADD2CF" w14:textId="77777777" w:rsidR="005D38C8" w:rsidRDefault="005D38C8" w:rsidP="005D38C8">
      <w:pPr>
        <w:keepNext/>
        <w:bidi/>
        <w:jc w:val="both"/>
        <w:rPr>
          <w:rFonts w:cs="David" w:hint="cs"/>
          <w:rtl/>
        </w:rPr>
      </w:pPr>
      <w:r>
        <w:rPr>
          <w:rFonts w:cs="David" w:hint="cs"/>
          <w:rtl/>
        </w:rPr>
        <w:tab/>
        <w:t xml:space="preserve"> אבל את הסיפא אני לא מבינה. </w:t>
      </w:r>
    </w:p>
    <w:p w14:paraId="277CF56A" w14:textId="77777777" w:rsidR="005D38C8" w:rsidRDefault="005D38C8" w:rsidP="005D38C8">
      <w:pPr>
        <w:keepNext/>
        <w:bidi/>
        <w:jc w:val="both"/>
        <w:rPr>
          <w:rFonts w:cs="David" w:hint="cs"/>
          <w:rtl/>
        </w:rPr>
      </w:pPr>
    </w:p>
    <w:p w14:paraId="7FDFAF68" w14:textId="77777777" w:rsidR="005D38C8" w:rsidRPr="00A044D1" w:rsidRDefault="005D38C8" w:rsidP="005D38C8">
      <w:pPr>
        <w:keepLines/>
        <w:bidi/>
        <w:jc w:val="both"/>
        <w:rPr>
          <w:rFonts w:cs="David" w:hint="cs"/>
          <w:rtl/>
        </w:rPr>
      </w:pPr>
      <w:r w:rsidRPr="00A044D1">
        <w:rPr>
          <w:rFonts w:cs="David" w:hint="cs"/>
          <w:u w:val="single"/>
          <w:rtl/>
        </w:rPr>
        <w:t>ארבל אסטרחן:</w:t>
      </w:r>
    </w:p>
    <w:p w14:paraId="4359348F" w14:textId="77777777" w:rsidR="005D38C8" w:rsidRDefault="005D38C8" w:rsidP="005D38C8">
      <w:pPr>
        <w:keepLines/>
        <w:bidi/>
        <w:jc w:val="both"/>
        <w:rPr>
          <w:rFonts w:cs="David" w:hint="cs"/>
          <w:sz w:val="28"/>
          <w:szCs w:val="28"/>
          <w:rtl/>
        </w:rPr>
      </w:pPr>
    </w:p>
    <w:p w14:paraId="50423946" w14:textId="77777777" w:rsidR="005D38C8" w:rsidRDefault="005D38C8" w:rsidP="005D38C8">
      <w:pPr>
        <w:keepNext/>
        <w:keepLines/>
        <w:bidi/>
        <w:jc w:val="both"/>
        <w:rPr>
          <w:rFonts w:cs="David" w:hint="cs"/>
          <w:rtl/>
        </w:rPr>
      </w:pPr>
      <w:r w:rsidRPr="00360DF4">
        <w:rPr>
          <w:rFonts w:cs="David" w:hint="cs"/>
          <w:rtl/>
        </w:rPr>
        <w:tab/>
      </w:r>
      <w:r>
        <w:rPr>
          <w:rFonts w:cs="David" w:hint="cs"/>
          <w:rtl/>
        </w:rPr>
        <w:t xml:space="preserve"> אם חבר הכנסת הגיש הצעה לסדר, הנשיאות החליטה לשים את זה על סדר היום, זה לא ייכלל לו במכסה. </w:t>
      </w:r>
    </w:p>
    <w:p w14:paraId="179C1EC7" w14:textId="77777777" w:rsidR="005D38C8" w:rsidRDefault="005D38C8" w:rsidP="005D38C8">
      <w:pPr>
        <w:keepNext/>
        <w:bidi/>
        <w:jc w:val="both"/>
        <w:rPr>
          <w:rFonts w:cs="David" w:hint="cs"/>
          <w:rtl/>
        </w:rPr>
      </w:pPr>
    </w:p>
    <w:p w14:paraId="5B5584CB"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AD44B0A" w14:textId="77777777" w:rsidR="005D38C8" w:rsidRDefault="005D38C8" w:rsidP="005D38C8">
      <w:pPr>
        <w:bidi/>
        <w:jc w:val="both"/>
        <w:rPr>
          <w:rFonts w:cs="David" w:hint="cs"/>
          <w:u w:val="single"/>
          <w:rtl/>
        </w:rPr>
      </w:pPr>
    </w:p>
    <w:p w14:paraId="3D4FC308" w14:textId="77777777" w:rsidR="005D38C8" w:rsidRDefault="005D38C8" w:rsidP="005D38C8">
      <w:pPr>
        <w:bidi/>
        <w:jc w:val="both"/>
        <w:rPr>
          <w:rFonts w:cs="David" w:hint="cs"/>
          <w:rtl/>
        </w:rPr>
      </w:pPr>
      <w:r>
        <w:rPr>
          <w:rFonts w:cs="David" w:hint="cs"/>
          <w:rtl/>
        </w:rPr>
        <w:tab/>
        <w:t xml:space="preserve">זאת לא הצעה דחופה. </w:t>
      </w:r>
    </w:p>
    <w:p w14:paraId="37F9E23F" w14:textId="77777777" w:rsidR="005D38C8" w:rsidRDefault="005D38C8" w:rsidP="005D38C8">
      <w:pPr>
        <w:bidi/>
        <w:jc w:val="both"/>
        <w:rPr>
          <w:rFonts w:cs="David" w:hint="cs"/>
          <w:rtl/>
        </w:rPr>
      </w:pPr>
    </w:p>
    <w:p w14:paraId="08696AA6"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4F2D1B06" w14:textId="77777777" w:rsidR="005D38C8" w:rsidRDefault="005D38C8" w:rsidP="005D38C8">
      <w:pPr>
        <w:bidi/>
        <w:jc w:val="both"/>
        <w:rPr>
          <w:rFonts w:cs="David" w:hint="cs"/>
          <w:rtl/>
        </w:rPr>
      </w:pPr>
    </w:p>
    <w:p w14:paraId="1072A247" w14:textId="77777777" w:rsidR="005D38C8" w:rsidRDefault="005D38C8" w:rsidP="005D38C8">
      <w:pPr>
        <w:bidi/>
        <w:jc w:val="both"/>
        <w:rPr>
          <w:rFonts w:cs="David" w:hint="cs"/>
          <w:rtl/>
        </w:rPr>
      </w:pPr>
      <w:r>
        <w:rPr>
          <w:rFonts w:cs="David" w:hint="cs"/>
          <w:rtl/>
        </w:rPr>
        <w:tab/>
        <w:t xml:space="preserve">זאת כן הצעה דחופה. </w:t>
      </w:r>
    </w:p>
    <w:p w14:paraId="18C84341" w14:textId="77777777" w:rsidR="005D38C8" w:rsidRDefault="005D38C8" w:rsidP="005D38C8">
      <w:pPr>
        <w:bidi/>
        <w:jc w:val="both"/>
        <w:rPr>
          <w:rFonts w:cs="David" w:hint="cs"/>
          <w:rtl/>
        </w:rPr>
      </w:pPr>
    </w:p>
    <w:p w14:paraId="55C8D6B3" w14:textId="77777777" w:rsidR="005D38C8" w:rsidRPr="00A044D1" w:rsidRDefault="005D38C8" w:rsidP="005D38C8">
      <w:pPr>
        <w:bidi/>
        <w:jc w:val="both"/>
        <w:rPr>
          <w:rFonts w:cs="David" w:hint="cs"/>
          <w:rtl/>
        </w:rPr>
      </w:pPr>
      <w:r w:rsidRPr="00A044D1">
        <w:rPr>
          <w:rFonts w:cs="David" w:hint="cs"/>
          <w:u w:val="single"/>
          <w:rtl/>
        </w:rPr>
        <w:t>ארבל אסטרחן:</w:t>
      </w:r>
    </w:p>
    <w:p w14:paraId="14E172D0" w14:textId="77777777" w:rsidR="005D38C8" w:rsidRDefault="005D38C8" w:rsidP="005D38C8">
      <w:pPr>
        <w:bidi/>
        <w:jc w:val="both"/>
        <w:rPr>
          <w:rFonts w:cs="David" w:hint="cs"/>
          <w:sz w:val="28"/>
          <w:szCs w:val="28"/>
          <w:rtl/>
        </w:rPr>
      </w:pPr>
    </w:p>
    <w:p w14:paraId="27FE4A9D" w14:textId="77777777" w:rsidR="005D38C8" w:rsidRDefault="005D38C8" w:rsidP="005D38C8">
      <w:pPr>
        <w:keepNext/>
        <w:bidi/>
        <w:jc w:val="both"/>
        <w:rPr>
          <w:rFonts w:cs="David" w:hint="cs"/>
          <w:rtl/>
        </w:rPr>
      </w:pPr>
      <w:r>
        <w:rPr>
          <w:rFonts w:cs="David" w:hint="cs"/>
          <w:rtl/>
        </w:rPr>
        <w:tab/>
        <w:t xml:space="preserve">לא, הנשיאות יכולה להכניס את זה גם על רגילות. </w:t>
      </w:r>
    </w:p>
    <w:p w14:paraId="61813396" w14:textId="77777777" w:rsidR="005D38C8" w:rsidRDefault="005D38C8" w:rsidP="005D38C8">
      <w:pPr>
        <w:keepNext/>
        <w:bidi/>
        <w:jc w:val="both"/>
        <w:rPr>
          <w:rFonts w:cs="David" w:hint="cs"/>
          <w:rtl/>
        </w:rPr>
      </w:pPr>
      <w:r w:rsidRPr="00360DF4">
        <w:rPr>
          <w:rFonts w:cs="David" w:hint="cs"/>
          <w:rtl/>
        </w:rPr>
        <w:tab/>
      </w:r>
    </w:p>
    <w:p w14:paraId="34A4F76E" w14:textId="77777777" w:rsidR="005D38C8" w:rsidRDefault="005D38C8" w:rsidP="005D38C8">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7B50D0E" w14:textId="77777777" w:rsidR="005D38C8" w:rsidRDefault="005D38C8" w:rsidP="005D38C8">
      <w:pPr>
        <w:keepNext/>
        <w:bidi/>
        <w:jc w:val="both"/>
        <w:rPr>
          <w:rFonts w:cs="David" w:hint="cs"/>
          <w:rtl/>
        </w:rPr>
      </w:pPr>
    </w:p>
    <w:p w14:paraId="37C2A09D" w14:textId="77777777" w:rsidR="005D38C8" w:rsidRDefault="005D38C8" w:rsidP="005D38C8">
      <w:pPr>
        <w:keepNext/>
        <w:bidi/>
        <w:jc w:val="both"/>
        <w:rPr>
          <w:rFonts w:cs="David" w:hint="cs"/>
          <w:rtl/>
        </w:rPr>
      </w:pPr>
      <w:r>
        <w:rPr>
          <w:rFonts w:cs="David" w:hint="cs"/>
          <w:rtl/>
        </w:rPr>
        <w:tab/>
        <w:t xml:space="preserve"> זה עניין אזוטרי.  </w:t>
      </w:r>
    </w:p>
    <w:p w14:paraId="4098684C" w14:textId="77777777" w:rsidR="005D38C8" w:rsidRDefault="005D38C8" w:rsidP="005D38C8">
      <w:pPr>
        <w:keepNext/>
        <w:bidi/>
        <w:jc w:val="both"/>
        <w:rPr>
          <w:rFonts w:cs="David" w:hint="cs"/>
          <w:rtl/>
        </w:rPr>
      </w:pPr>
    </w:p>
    <w:p w14:paraId="31E60D78"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619F709C" w14:textId="77777777" w:rsidR="005D38C8" w:rsidRDefault="005D38C8" w:rsidP="005D38C8">
      <w:pPr>
        <w:bidi/>
        <w:jc w:val="both"/>
        <w:rPr>
          <w:rFonts w:cs="David" w:hint="cs"/>
          <w:u w:val="single"/>
          <w:rtl/>
        </w:rPr>
      </w:pPr>
    </w:p>
    <w:p w14:paraId="3CAFFD78" w14:textId="77777777" w:rsidR="005D38C8" w:rsidRPr="00DF09A7" w:rsidRDefault="005D38C8" w:rsidP="005D38C8">
      <w:pPr>
        <w:bidi/>
        <w:jc w:val="both"/>
        <w:rPr>
          <w:rFonts w:cs="David" w:hint="cs"/>
          <w:rtl/>
        </w:rPr>
      </w:pPr>
      <w:r>
        <w:rPr>
          <w:rFonts w:cs="David" w:hint="cs"/>
          <w:rtl/>
        </w:rPr>
        <w:tab/>
        <w:t xml:space="preserve">בדרך כלל השתמשו בזה רק לדחופות. </w:t>
      </w:r>
    </w:p>
    <w:p w14:paraId="469BB48B" w14:textId="77777777" w:rsidR="005D38C8" w:rsidRDefault="005D38C8" w:rsidP="005D38C8">
      <w:pPr>
        <w:bidi/>
        <w:jc w:val="both"/>
        <w:rPr>
          <w:rFonts w:cs="David" w:hint="cs"/>
          <w:u w:val="single"/>
          <w:rtl/>
        </w:rPr>
      </w:pPr>
    </w:p>
    <w:p w14:paraId="5E6A0B11" w14:textId="77777777" w:rsidR="005D38C8" w:rsidRPr="00A044D1" w:rsidRDefault="005D38C8" w:rsidP="005D38C8">
      <w:pPr>
        <w:bidi/>
        <w:jc w:val="both"/>
        <w:rPr>
          <w:rFonts w:cs="David" w:hint="cs"/>
          <w:rtl/>
        </w:rPr>
      </w:pPr>
      <w:r w:rsidRPr="00A044D1">
        <w:rPr>
          <w:rFonts w:cs="David" w:hint="cs"/>
          <w:u w:val="single"/>
          <w:rtl/>
        </w:rPr>
        <w:t>ארבל אסטרחן:</w:t>
      </w:r>
    </w:p>
    <w:p w14:paraId="25376B76" w14:textId="77777777" w:rsidR="005D38C8" w:rsidRDefault="005D38C8" w:rsidP="005D38C8">
      <w:pPr>
        <w:bidi/>
        <w:jc w:val="both"/>
        <w:rPr>
          <w:rFonts w:cs="David" w:hint="cs"/>
          <w:sz w:val="28"/>
          <w:szCs w:val="28"/>
          <w:rtl/>
        </w:rPr>
      </w:pPr>
    </w:p>
    <w:p w14:paraId="5A225100" w14:textId="77777777" w:rsidR="005D38C8" w:rsidRDefault="005D38C8" w:rsidP="005D38C8">
      <w:pPr>
        <w:keepNext/>
        <w:bidi/>
        <w:jc w:val="both"/>
        <w:rPr>
          <w:rFonts w:cs="David" w:hint="cs"/>
          <w:rtl/>
        </w:rPr>
      </w:pPr>
      <w:r w:rsidRPr="00360DF4">
        <w:rPr>
          <w:rFonts w:cs="David" w:hint="cs"/>
          <w:rtl/>
        </w:rPr>
        <w:tab/>
      </w:r>
      <w:r>
        <w:rPr>
          <w:rFonts w:cs="David" w:hint="cs"/>
          <w:rtl/>
        </w:rPr>
        <w:t xml:space="preserve"> נכון. יושב ראש הכנסת מקבל רגילות של חברי כנסת מהרבה סיעות והוא יכול להגיד שהנושא הוא כבר על סדר היום.  </w:t>
      </w:r>
    </w:p>
    <w:p w14:paraId="718A639C" w14:textId="77777777" w:rsidR="005D38C8" w:rsidRDefault="005D38C8" w:rsidP="005D38C8">
      <w:pPr>
        <w:keepNext/>
        <w:bidi/>
        <w:jc w:val="both"/>
        <w:rPr>
          <w:rFonts w:cs="David" w:hint="cs"/>
          <w:rtl/>
        </w:rPr>
      </w:pPr>
    </w:p>
    <w:p w14:paraId="651C461D" w14:textId="77777777" w:rsidR="005D38C8" w:rsidRDefault="005D38C8" w:rsidP="005D38C8">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8BABCDA" w14:textId="77777777" w:rsidR="005D38C8" w:rsidRDefault="005D38C8" w:rsidP="005D38C8">
      <w:pPr>
        <w:keepNext/>
        <w:bidi/>
        <w:jc w:val="both"/>
        <w:rPr>
          <w:rFonts w:cs="David" w:hint="cs"/>
          <w:rtl/>
        </w:rPr>
      </w:pPr>
    </w:p>
    <w:p w14:paraId="7EEBA366" w14:textId="77777777" w:rsidR="005D38C8" w:rsidRDefault="005D38C8" w:rsidP="005D38C8">
      <w:pPr>
        <w:keepNext/>
        <w:bidi/>
        <w:jc w:val="both"/>
        <w:rPr>
          <w:rFonts w:cs="David" w:hint="cs"/>
          <w:rtl/>
        </w:rPr>
      </w:pPr>
      <w:r>
        <w:rPr>
          <w:rFonts w:cs="David" w:hint="cs"/>
          <w:rtl/>
        </w:rPr>
        <w:tab/>
        <w:t xml:space="preserve">חבל על הזמן, זה לא משמעותי ממילא. </w:t>
      </w:r>
    </w:p>
    <w:p w14:paraId="30E886B4" w14:textId="77777777" w:rsidR="005D38C8" w:rsidRDefault="005D38C8" w:rsidP="005D38C8">
      <w:pPr>
        <w:keepNext/>
        <w:bidi/>
        <w:jc w:val="both"/>
        <w:rPr>
          <w:rFonts w:cs="David" w:hint="cs"/>
          <w:rtl/>
        </w:rPr>
      </w:pPr>
    </w:p>
    <w:p w14:paraId="63846A99" w14:textId="77777777" w:rsidR="005D38C8" w:rsidRDefault="005D38C8" w:rsidP="005D38C8">
      <w:pPr>
        <w:pStyle w:val="BodyText"/>
        <w:rPr>
          <w:rFonts w:hint="cs"/>
          <w:u w:val="single"/>
          <w:rtl/>
        </w:rPr>
      </w:pPr>
      <w:r>
        <w:rPr>
          <w:rFonts w:hint="cs"/>
          <w:u w:val="single"/>
          <w:rtl/>
        </w:rPr>
        <w:t>ארבל אסטרחן:</w:t>
      </w:r>
    </w:p>
    <w:p w14:paraId="69FA6D29" w14:textId="77777777" w:rsidR="005D38C8" w:rsidRDefault="005D38C8" w:rsidP="005D38C8">
      <w:pPr>
        <w:keepNext/>
        <w:bidi/>
        <w:jc w:val="both"/>
        <w:rPr>
          <w:rFonts w:cs="David" w:hint="cs"/>
          <w:rtl/>
        </w:rPr>
      </w:pPr>
    </w:p>
    <w:p w14:paraId="473AA838" w14:textId="77777777" w:rsidR="005D38C8" w:rsidRDefault="005D38C8" w:rsidP="005D38C8">
      <w:pPr>
        <w:keepNext/>
        <w:bidi/>
        <w:jc w:val="both"/>
        <w:rPr>
          <w:rFonts w:cs="David" w:hint="cs"/>
          <w:rtl/>
        </w:rPr>
      </w:pPr>
      <w:r>
        <w:rPr>
          <w:rFonts w:cs="David" w:hint="cs"/>
          <w:rtl/>
        </w:rPr>
        <w:tab/>
        <w:t xml:space="preserve">אם זה דחופות, בוודאי שזה לא במכסה. אגב, כך זה גם היום. </w:t>
      </w:r>
    </w:p>
    <w:p w14:paraId="30543C85" w14:textId="77777777" w:rsidR="005D38C8" w:rsidRDefault="005D38C8" w:rsidP="005D38C8">
      <w:pPr>
        <w:keepNext/>
        <w:bidi/>
        <w:jc w:val="both"/>
        <w:rPr>
          <w:rFonts w:cs="David" w:hint="cs"/>
          <w:rtl/>
        </w:rPr>
      </w:pPr>
    </w:p>
    <w:p w14:paraId="2AA27B6E" w14:textId="77777777" w:rsidR="005D38C8" w:rsidRDefault="005D38C8" w:rsidP="005D38C8">
      <w:pPr>
        <w:bidi/>
        <w:jc w:val="both"/>
        <w:rPr>
          <w:rFonts w:cs="David" w:hint="cs"/>
          <w:rtl/>
        </w:rPr>
      </w:pPr>
      <w:r>
        <w:rPr>
          <w:rFonts w:cs="David" w:hint="cs"/>
          <w:u w:val="single"/>
          <w:rtl/>
        </w:rPr>
        <w:t>אורי בנק:</w:t>
      </w:r>
    </w:p>
    <w:p w14:paraId="3665FEE2" w14:textId="77777777" w:rsidR="005D38C8" w:rsidRDefault="005D38C8" w:rsidP="005D38C8">
      <w:pPr>
        <w:bidi/>
        <w:jc w:val="both"/>
        <w:rPr>
          <w:rFonts w:cs="David" w:hint="cs"/>
          <w:rtl/>
        </w:rPr>
      </w:pPr>
      <w:r>
        <w:rPr>
          <w:rFonts w:cs="David" w:hint="cs"/>
          <w:rtl/>
        </w:rPr>
        <w:tab/>
        <w:t xml:space="preserve">זה כן יכול להיות משמעותי. אם יש לי מכסה אחת לסיעה שלי והגשתי הצעה רגילה לסדר היום, וזאת ההצעה שלי לשבוע זה, והחלטתם שזה משהו אחר, כביכול אמור להיוולד לי פתאום משהו אחר להגיש. זה לא כזה פשוט. </w:t>
      </w:r>
    </w:p>
    <w:p w14:paraId="01EFE85E" w14:textId="77777777" w:rsidR="005D38C8" w:rsidRDefault="005D38C8" w:rsidP="005D38C8">
      <w:pPr>
        <w:keepNext/>
        <w:bidi/>
        <w:jc w:val="both"/>
        <w:rPr>
          <w:rFonts w:cs="David" w:hint="cs"/>
          <w:rtl/>
        </w:rPr>
      </w:pPr>
    </w:p>
    <w:p w14:paraId="6BB1FD77"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655BB97" w14:textId="77777777" w:rsidR="005D38C8" w:rsidRDefault="005D38C8" w:rsidP="005D38C8">
      <w:pPr>
        <w:bidi/>
        <w:jc w:val="both"/>
        <w:rPr>
          <w:rFonts w:cs="David" w:hint="cs"/>
          <w:u w:val="single"/>
          <w:rtl/>
        </w:rPr>
      </w:pPr>
    </w:p>
    <w:p w14:paraId="420A55EA" w14:textId="77777777" w:rsidR="005D38C8" w:rsidRDefault="005D38C8" w:rsidP="005D38C8">
      <w:pPr>
        <w:bidi/>
        <w:jc w:val="both"/>
        <w:rPr>
          <w:rFonts w:cs="David" w:hint="cs"/>
          <w:u w:val="single"/>
          <w:rtl/>
        </w:rPr>
      </w:pPr>
      <w:r>
        <w:rPr>
          <w:rFonts w:cs="David" w:hint="cs"/>
          <w:rtl/>
        </w:rPr>
        <w:tab/>
        <w:t xml:space="preserve">זה המצב. הרעיון הוא שמתארגנת מראש קבוצה של סיעות. מה שעומד מאחורי הסעיף הזה הוא שיש התארגנות מראש של קבוצת סיעות משמעותית, שמהווה את רוב חברי הכנסת ואז עושים את זה מראש כדי לייצר לעצמם עוד נושא מעבר למכסה. זאת המשמעות, אחרת אין לסעיף משמעות. אפשר לחשוב שעל זה כולם יתחילו לנהל התדיינויות כל שבוע. </w:t>
      </w:r>
    </w:p>
    <w:p w14:paraId="218EC57B" w14:textId="77777777" w:rsidR="005D38C8" w:rsidRDefault="005D38C8" w:rsidP="005D38C8">
      <w:pPr>
        <w:keepNext/>
        <w:bidi/>
        <w:jc w:val="both"/>
        <w:rPr>
          <w:rFonts w:cs="David" w:hint="cs"/>
          <w:rtl/>
        </w:rPr>
      </w:pPr>
    </w:p>
    <w:p w14:paraId="7D3AC07E" w14:textId="77777777" w:rsidR="005D38C8" w:rsidRDefault="005D38C8" w:rsidP="005D38C8">
      <w:pPr>
        <w:keepNext/>
        <w:bidi/>
        <w:jc w:val="both"/>
        <w:rPr>
          <w:rFonts w:cs="David" w:hint="cs"/>
          <w:rtl/>
        </w:rPr>
      </w:pPr>
      <w:r>
        <w:rPr>
          <w:rFonts w:cs="David" w:hint="cs"/>
          <w:u w:val="single"/>
          <w:rtl/>
        </w:rPr>
        <w:t>סער פינטו:</w:t>
      </w:r>
    </w:p>
    <w:p w14:paraId="51F7A68C" w14:textId="77777777" w:rsidR="005D38C8" w:rsidRDefault="005D38C8" w:rsidP="005D38C8">
      <w:pPr>
        <w:keepNext/>
        <w:bidi/>
        <w:jc w:val="both"/>
        <w:rPr>
          <w:rFonts w:cs="David" w:hint="cs"/>
          <w:rtl/>
        </w:rPr>
      </w:pPr>
    </w:p>
    <w:p w14:paraId="24BD1D9B" w14:textId="77777777" w:rsidR="005D38C8" w:rsidRDefault="005D38C8" w:rsidP="005D38C8">
      <w:pPr>
        <w:keepNext/>
        <w:bidi/>
        <w:jc w:val="both"/>
        <w:rPr>
          <w:rFonts w:cs="David" w:hint="cs"/>
          <w:rtl/>
        </w:rPr>
      </w:pPr>
      <w:r>
        <w:rPr>
          <w:rFonts w:cs="David" w:hint="cs"/>
          <w:rtl/>
        </w:rPr>
        <w:tab/>
        <w:t xml:space="preserve">למחוק את ההתייעצות. </w:t>
      </w:r>
    </w:p>
    <w:p w14:paraId="0625877F" w14:textId="77777777" w:rsidR="005D38C8" w:rsidRDefault="005D38C8" w:rsidP="005D38C8">
      <w:pPr>
        <w:keepNext/>
        <w:bidi/>
        <w:jc w:val="both"/>
        <w:rPr>
          <w:rFonts w:cs="David" w:hint="cs"/>
          <w:rtl/>
        </w:rPr>
      </w:pPr>
    </w:p>
    <w:p w14:paraId="68CBD1D9"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E3E734E" w14:textId="77777777" w:rsidR="005D38C8" w:rsidRDefault="005D38C8" w:rsidP="005D38C8">
      <w:pPr>
        <w:bidi/>
        <w:jc w:val="both"/>
        <w:rPr>
          <w:rFonts w:cs="David" w:hint="cs"/>
          <w:u w:val="single"/>
          <w:rtl/>
        </w:rPr>
      </w:pPr>
    </w:p>
    <w:p w14:paraId="6CDA72BE" w14:textId="77777777" w:rsidR="005D38C8" w:rsidRPr="00DF09A7" w:rsidRDefault="005D38C8" w:rsidP="005D38C8">
      <w:pPr>
        <w:bidi/>
        <w:jc w:val="both"/>
        <w:rPr>
          <w:rFonts w:cs="David" w:hint="cs"/>
          <w:rtl/>
        </w:rPr>
      </w:pPr>
      <w:r>
        <w:rPr>
          <w:rFonts w:cs="David" w:hint="cs"/>
          <w:rtl/>
        </w:rPr>
        <w:tab/>
        <w:t xml:space="preserve">ההתייעצות נמחקה. </w:t>
      </w:r>
    </w:p>
    <w:p w14:paraId="1370C329" w14:textId="77777777" w:rsidR="005D38C8" w:rsidRDefault="005D38C8" w:rsidP="005D38C8">
      <w:pPr>
        <w:bidi/>
        <w:jc w:val="both"/>
        <w:rPr>
          <w:rFonts w:cs="David" w:hint="cs"/>
          <w:u w:val="single"/>
          <w:rtl/>
        </w:rPr>
      </w:pPr>
    </w:p>
    <w:p w14:paraId="67FBB12B" w14:textId="77777777" w:rsidR="005D38C8" w:rsidRDefault="005D38C8" w:rsidP="005D38C8">
      <w:pPr>
        <w:keepLines/>
        <w:bidi/>
        <w:jc w:val="both"/>
        <w:rPr>
          <w:rFonts w:cs="David" w:hint="cs"/>
          <w:rtl/>
        </w:rPr>
      </w:pPr>
      <w:r w:rsidRPr="00A044D1">
        <w:rPr>
          <w:rFonts w:cs="David" w:hint="cs"/>
          <w:u w:val="single"/>
          <w:rtl/>
        </w:rPr>
        <w:t>ארבל אסטרחן:</w:t>
      </w:r>
    </w:p>
    <w:p w14:paraId="3DC89E15" w14:textId="77777777" w:rsidR="005D38C8" w:rsidRDefault="005D38C8" w:rsidP="005D38C8">
      <w:pPr>
        <w:keepLines/>
        <w:bidi/>
        <w:jc w:val="both"/>
        <w:rPr>
          <w:rFonts w:cs="David" w:hint="cs"/>
          <w:rtl/>
        </w:rPr>
      </w:pPr>
    </w:p>
    <w:p w14:paraId="54654ED7" w14:textId="77777777" w:rsidR="005D38C8" w:rsidRDefault="005D38C8" w:rsidP="005D38C8">
      <w:pPr>
        <w:keepLines/>
        <w:bidi/>
        <w:jc w:val="both"/>
        <w:rPr>
          <w:rFonts w:cs="David" w:hint="cs"/>
          <w:rtl/>
        </w:rPr>
      </w:pPr>
      <w:r w:rsidRPr="00360DF4">
        <w:rPr>
          <w:rFonts w:cs="David" w:hint="cs"/>
          <w:rtl/>
        </w:rPr>
        <w:tab/>
      </w:r>
      <w:r>
        <w:rPr>
          <w:rFonts w:cs="David" w:hint="cs"/>
          <w:rtl/>
        </w:rPr>
        <w:t>מה הנפקות של זה? "נושא שנשיאות הכנסת החליטה לגביו, כאמור בסעיף קטן (א), ייכלל בסדר היום של הכנסת בתוך חודש".</w:t>
      </w:r>
    </w:p>
    <w:p w14:paraId="4D8E6552" w14:textId="77777777" w:rsidR="005D38C8" w:rsidRDefault="005D38C8" w:rsidP="005D38C8">
      <w:pPr>
        <w:bidi/>
        <w:jc w:val="both"/>
        <w:rPr>
          <w:rFonts w:cs="David" w:hint="cs"/>
          <w:rtl/>
        </w:rPr>
      </w:pPr>
    </w:p>
    <w:p w14:paraId="6AD1E51C" w14:textId="77777777" w:rsidR="005D38C8" w:rsidRDefault="005D38C8" w:rsidP="005D38C8">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14F59B6" w14:textId="77777777" w:rsidR="005D38C8" w:rsidRDefault="005D38C8" w:rsidP="005D38C8">
      <w:pPr>
        <w:keepNext/>
        <w:bidi/>
        <w:jc w:val="both"/>
        <w:rPr>
          <w:rFonts w:cs="David" w:hint="cs"/>
          <w:rtl/>
        </w:rPr>
      </w:pPr>
    </w:p>
    <w:p w14:paraId="2C315C62" w14:textId="77777777" w:rsidR="005D38C8" w:rsidRDefault="005D38C8" w:rsidP="005D38C8">
      <w:pPr>
        <w:keepNext/>
        <w:bidi/>
        <w:jc w:val="both"/>
        <w:rPr>
          <w:rFonts w:cs="David" w:hint="cs"/>
          <w:rtl/>
        </w:rPr>
      </w:pPr>
      <w:r>
        <w:rPr>
          <w:rFonts w:cs="David" w:hint="cs"/>
          <w:rtl/>
        </w:rPr>
        <w:tab/>
        <w:t xml:space="preserve">זאת בדיחה. לפי דעתי אפשר לבטל את כל הסעיף הזה, מי צריך את זה? רוצים, תגיש קבוצה גדולה הצעות דחופות לסדר. </w:t>
      </w:r>
    </w:p>
    <w:p w14:paraId="7CB1D717" w14:textId="77777777" w:rsidR="005D38C8" w:rsidRDefault="005D38C8" w:rsidP="005D38C8">
      <w:pPr>
        <w:keepNext/>
        <w:bidi/>
        <w:jc w:val="both"/>
        <w:rPr>
          <w:rFonts w:cs="David" w:hint="cs"/>
          <w:rtl/>
        </w:rPr>
      </w:pPr>
    </w:p>
    <w:p w14:paraId="4D959619"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7EAC29F3" w14:textId="77777777" w:rsidR="005D38C8" w:rsidRDefault="005D38C8" w:rsidP="005D38C8">
      <w:pPr>
        <w:keepNext/>
        <w:bidi/>
        <w:jc w:val="both"/>
        <w:rPr>
          <w:rFonts w:cs="David" w:hint="cs"/>
          <w:rtl/>
        </w:rPr>
      </w:pPr>
    </w:p>
    <w:p w14:paraId="2DD24C8F" w14:textId="77777777" w:rsidR="005D38C8" w:rsidRDefault="005D38C8" w:rsidP="005D38C8">
      <w:pPr>
        <w:keepNext/>
        <w:bidi/>
        <w:jc w:val="both"/>
        <w:rPr>
          <w:rFonts w:cs="David" w:hint="cs"/>
          <w:rtl/>
        </w:rPr>
      </w:pPr>
      <w:r>
        <w:rPr>
          <w:rFonts w:cs="David" w:hint="cs"/>
          <w:rtl/>
        </w:rPr>
        <w:tab/>
        <w:t xml:space="preserve">אלה הצעות סיכום. הרי דבר שנכלל בסדר היום הופך להיות דיון אישי. בדיון אישי יש הצעות סיכום. </w:t>
      </w:r>
    </w:p>
    <w:p w14:paraId="77CFD865" w14:textId="77777777" w:rsidR="005D38C8" w:rsidRDefault="005D38C8" w:rsidP="005D38C8">
      <w:pPr>
        <w:keepNext/>
        <w:bidi/>
        <w:jc w:val="both"/>
        <w:rPr>
          <w:rFonts w:cs="David" w:hint="cs"/>
          <w:rtl/>
        </w:rPr>
      </w:pPr>
    </w:p>
    <w:p w14:paraId="7BADA1B5"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F21A93E" w14:textId="77777777" w:rsidR="005D38C8" w:rsidRDefault="005D38C8" w:rsidP="005D38C8">
      <w:pPr>
        <w:bidi/>
        <w:jc w:val="both"/>
        <w:rPr>
          <w:rFonts w:cs="David" w:hint="cs"/>
          <w:u w:val="single"/>
          <w:rtl/>
        </w:rPr>
      </w:pPr>
    </w:p>
    <w:p w14:paraId="59669F8A" w14:textId="77777777" w:rsidR="005D38C8" w:rsidRDefault="005D38C8" w:rsidP="005D38C8">
      <w:pPr>
        <w:bidi/>
        <w:ind w:firstLine="720"/>
        <w:jc w:val="both"/>
        <w:rPr>
          <w:rFonts w:cs="David" w:hint="cs"/>
          <w:rtl/>
        </w:rPr>
      </w:pPr>
      <w:r w:rsidRPr="00DF09A7">
        <w:rPr>
          <w:rFonts w:cs="David" w:hint="cs"/>
          <w:rtl/>
        </w:rPr>
        <w:t>רוצים את זה? זה יישאר</w:t>
      </w:r>
      <w:r>
        <w:rPr>
          <w:rFonts w:cs="David" w:hint="cs"/>
          <w:rtl/>
        </w:rPr>
        <w:t xml:space="preserve">. זה בזבוז זמן אחד גדול. </w:t>
      </w:r>
    </w:p>
    <w:p w14:paraId="5103602D" w14:textId="77777777" w:rsidR="005D38C8" w:rsidRDefault="005D38C8" w:rsidP="005D38C8">
      <w:pPr>
        <w:bidi/>
        <w:ind w:firstLine="720"/>
        <w:jc w:val="both"/>
        <w:rPr>
          <w:rFonts w:cs="David" w:hint="cs"/>
          <w:rtl/>
        </w:rPr>
      </w:pPr>
    </w:p>
    <w:p w14:paraId="098D7F89"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14624E70" w14:textId="77777777" w:rsidR="005D38C8" w:rsidRDefault="005D38C8" w:rsidP="005D38C8">
      <w:pPr>
        <w:keepNext/>
        <w:bidi/>
        <w:jc w:val="both"/>
        <w:rPr>
          <w:rFonts w:cs="David" w:hint="cs"/>
          <w:rtl/>
        </w:rPr>
      </w:pPr>
    </w:p>
    <w:p w14:paraId="1A67E3D9" w14:textId="77777777" w:rsidR="005D38C8" w:rsidRDefault="005D38C8" w:rsidP="005D38C8">
      <w:pPr>
        <w:keepNext/>
        <w:bidi/>
        <w:jc w:val="both"/>
        <w:rPr>
          <w:rFonts w:cs="David" w:hint="cs"/>
          <w:rtl/>
        </w:rPr>
      </w:pPr>
      <w:r>
        <w:rPr>
          <w:rFonts w:cs="David" w:hint="cs"/>
          <w:rtl/>
        </w:rPr>
        <w:tab/>
        <w:t xml:space="preserve">זה דיון עם הצעות סיכום. </w:t>
      </w:r>
    </w:p>
    <w:p w14:paraId="1E9CC869" w14:textId="77777777" w:rsidR="005D38C8" w:rsidRDefault="005D38C8" w:rsidP="005D38C8">
      <w:pPr>
        <w:keepNext/>
        <w:bidi/>
        <w:jc w:val="both"/>
        <w:rPr>
          <w:rFonts w:cs="David" w:hint="cs"/>
          <w:rtl/>
        </w:rPr>
      </w:pPr>
    </w:p>
    <w:p w14:paraId="7FC1300B" w14:textId="77777777" w:rsidR="005D38C8" w:rsidRDefault="005D38C8" w:rsidP="005D38C8">
      <w:pPr>
        <w:keepNext/>
        <w:bidi/>
        <w:jc w:val="both"/>
        <w:rPr>
          <w:rFonts w:cs="David" w:hint="cs"/>
          <w:rtl/>
        </w:rPr>
      </w:pPr>
      <w:r>
        <w:rPr>
          <w:rFonts w:cs="David" w:hint="cs"/>
          <w:u w:val="single"/>
          <w:rtl/>
        </w:rPr>
        <w:t>סער פינטו:</w:t>
      </w:r>
    </w:p>
    <w:p w14:paraId="315D1646" w14:textId="77777777" w:rsidR="005D38C8" w:rsidRDefault="005D38C8" w:rsidP="005D38C8">
      <w:pPr>
        <w:keepNext/>
        <w:bidi/>
        <w:jc w:val="both"/>
        <w:rPr>
          <w:rFonts w:cs="David" w:hint="cs"/>
          <w:rtl/>
        </w:rPr>
      </w:pPr>
    </w:p>
    <w:p w14:paraId="5B2C5412" w14:textId="77777777" w:rsidR="005D38C8" w:rsidRDefault="005D38C8" w:rsidP="005D38C8">
      <w:pPr>
        <w:keepNext/>
        <w:bidi/>
        <w:jc w:val="both"/>
        <w:rPr>
          <w:rFonts w:cs="David" w:hint="cs"/>
          <w:rtl/>
        </w:rPr>
      </w:pPr>
      <w:r>
        <w:rPr>
          <w:rFonts w:cs="David" w:hint="cs"/>
          <w:rtl/>
        </w:rPr>
        <w:tab/>
        <w:t xml:space="preserve">זה רק פוגע בנו כי ברגע שעשו את זה ויש נושא חם על הפרק, זאת דרך שבה גרמת לזה שהנושא יידחה בחודש. אם זה מאושר כהצעה דחופה וזה יאושר כהצעה דחופה אם יגישו אותה הרבה וזה יעלה ביום רביעי באותו שבוע ויש רוב בסיעות, זה יעבור בהצבעה שזה יבוא לדיון במליאה. כך הרווחת את שני הדברים, גם את הדיון באותו שבוע וגם את הדיון במליאה. </w:t>
      </w:r>
    </w:p>
    <w:p w14:paraId="4EA20BCF" w14:textId="77777777" w:rsidR="005D38C8" w:rsidRDefault="005D38C8" w:rsidP="005D38C8">
      <w:pPr>
        <w:keepNext/>
        <w:bidi/>
        <w:jc w:val="both"/>
        <w:rPr>
          <w:rFonts w:cs="David" w:hint="cs"/>
          <w:rtl/>
        </w:rPr>
      </w:pPr>
    </w:p>
    <w:p w14:paraId="39ABD2CD" w14:textId="77777777" w:rsidR="005D38C8" w:rsidRDefault="005D38C8" w:rsidP="005D38C8">
      <w:pPr>
        <w:bidi/>
        <w:jc w:val="both"/>
        <w:rPr>
          <w:rFonts w:cs="David" w:hint="cs"/>
          <w:rtl/>
        </w:rPr>
      </w:pPr>
      <w:r>
        <w:rPr>
          <w:rFonts w:cs="David" w:hint="cs"/>
          <w:u w:val="single"/>
          <w:rtl/>
        </w:rPr>
        <w:t>אורי בנק:</w:t>
      </w:r>
    </w:p>
    <w:p w14:paraId="0FC2CAB5" w14:textId="77777777" w:rsidR="005D38C8" w:rsidRDefault="005D38C8" w:rsidP="005D38C8">
      <w:pPr>
        <w:bidi/>
        <w:jc w:val="both"/>
        <w:rPr>
          <w:rFonts w:cs="David" w:hint="cs"/>
          <w:rtl/>
        </w:rPr>
      </w:pPr>
    </w:p>
    <w:p w14:paraId="3EE73920" w14:textId="77777777" w:rsidR="005D38C8" w:rsidRDefault="005D38C8" w:rsidP="005D38C8">
      <w:pPr>
        <w:bidi/>
        <w:jc w:val="both"/>
        <w:rPr>
          <w:rFonts w:cs="David" w:hint="cs"/>
          <w:rtl/>
        </w:rPr>
      </w:pPr>
      <w:r>
        <w:rPr>
          <w:rFonts w:cs="David" w:hint="cs"/>
          <w:rtl/>
        </w:rPr>
        <w:tab/>
        <w:t xml:space="preserve">רגע, אבל מתי מגיע הדיון במליאה עם הצעות הסיכום? אחרי חצי שנה. </w:t>
      </w:r>
    </w:p>
    <w:p w14:paraId="47876361" w14:textId="77777777" w:rsidR="005D38C8" w:rsidRDefault="005D38C8" w:rsidP="005D38C8">
      <w:pPr>
        <w:keepNext/>
        <w:bidi/>
        <w:jc w:val="both"/>
        <w:rPr>
          <w:rFonts w:cs="David" w:hint="cs"/>
          <w:rtl/>
        </w:rPr>
      </w:pPr>
    </w:p>
    <w:p w14:paraId="2FFC6984" w14:textId="77777777" w:rsidR="005D38C8" w:rsidRDefault="005D38C8" w:rsidP="005D38C8">
      <w:pPr>
        <w:keepNext/>
        <w:bidi/>
        <w:jc w:val="both"/>
        <w:rPr>
          <w:rFonts w:cs="David" w:hint="cs"/>
          <w:rtl/>
        </w:rPr>
      </w:pPr>
      <w:r>
        <w:rPr>
          <w:rFonts w:cs="David" w:hint="cs"/>
          <w:u w:val="single"/>
          <w:rtl/>
        </w:rPr>
        <w:t>סער פינטו:</w:t>
      </w:r>
    </w:p>
    <w:p w14:paraId="0168A84D" w14:textId="77777777" w:rsidR="005D38C8" w:rsidRDefault="005D38C8" w:rsidP="005D38C8">
      <w:pPr>
        <w:keepNext/>
        <w:bidi/>
        <w:jc w:val="both"/>
        <w:rPr>
          <w:rFonts w:cs="David" w:hint="cs"/>
          <w:rtl/>
        </w:rPr>
      </w:pPr>
    </w:p>
    <w:p w14:paraId="270D400E" w14:textId="77777777" w:rsidR="005D38C8" w:rsidRDefault="005D38C8" w:rsidP="005D38C8">
      <w:pPr>
        <w:keepNext/>
        <w:bidi/>
        <w:jc w:val="both"/>
        <w:rPr>
          <w:rFonts w:cs="David" w:hint="cs"/>
          <w:rtl/>
        </w:rPr>
      </w:pPr>
      <w:r>
        <w:rPr>
          <w:rFonts w:cs="David" w:hint="cs"/>
          <w:rtl/>
        </w:rPr>
        <w:tab/>
        <w:t>טפל בזה במקומו.</w:t>
      </w:r>
    </w:p>
    <w:p w14:paraId="425F27C3" w14:textId="77777777" w:rsidR="005D38C8" w:rsidRDefault="005D38C8" w:rsidP="005D38C8">
      <w:pPr>
        <w:keepNext/>
        <w:bidi/>
        <w:jc w:val="both"/>
        <w:rPr>
          <w:rFonts w:cs="David" w:hint="cs"/>
          <w:rtl/>
        </w:rPr>
      </w:pPr>
    </w:p>
    <w:p w14:paraId="57853E8A"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2DBD1C6F" w14:textId="77777777" w:rsidR="005D38C8" w:rsidRDefault="005D38C8" w:rsidP="005D38C8">
      <w:pPr>
        <w:bidi/>
        <w:jc w:val="both"/>
        <w:rPr>
          <w:rFonts w:cs="David" w:hint="cs"/>
          <w:rtl/>
        </w:rPr>
      </w:pPr>
    </w:p>
    <w:p w14:paraId="4AF8A22B" w14:textId="77777777" w:rsidR="005D38C8" w:rsidRDefault="005D38C8" w:rsidP="005D38C8">
      <w:pPr>
        <w:bidi/>
        <w:jc w:val="both"/>
        <w:rPr>
          <w:rFonts w:cs="David" w:hint="cs"/>
          <w:rtl/>
        </w:rPr>
      </w:pPr>
      <w:r>
        <w:rPr>
          <w:rFonts w:cs="David" w:hint="cs"/>
          <w:rtl/>
        </w:rPr>
        <w:tab/>
        <w:t xml:space="preserve">לקחתם את זה למחוז אחר. </w:t>
      </w:r>
    </w:p>
    <w:p w14:paraId="3F722F47" w14:textId="77777777" w:rsidR="005D38C8" w:rsidRDefault="005D38C8" w:rsidP="005D38C8">
      <w:pPr>
        <w:bidi/>
        <w:jc w:val="both"/>
        <w:rPr>
          <w:rFonts w:cs="David" w:hint="cs"/>
          <w:rtl/>
        </w:rPr>
      </w:pPr>
    </w:p>
    <w:p w14:paraId="1A8C809A"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B2E4434" w14:textId="77777777" w:rsidR="005D38C8" w:rsidRDefault="005D38C8" w:rsidP="005D38C8">
      <w:pPr>
        <w:bidi/>
        <w:jc w:val="both"/>
        <w:rPr>
          <w:rFonts w:cs="David" w:hint="cs"/>
          <w:rtl/>
        </w:rPr>
      </w:pPr>
    </w:p>
    <w:p w14:paraId="58FB3177" w14:textId="77777777" w:rsidR="005D38C8" w:rsidRDefault="005D38C8" w:rsidP="005D38C8">
      <w:pPr>
        <w:bidi/>
        <w:jc w:val="both"/>
        <w:rPr>
          <w:rFonts w:cs="David" w:hint="cs"/>
          <w:u w:val="single"/>
          <w:rtl/>
        </w:rPr>
      </w:pPr>
      <w:r>
        <w:rPr>
          <w:rFonts w:cs="David" w:hint="cs"/>
          <w:rtl/>
        </w:rPr>
        <w:tab/>
        <w:t xml:space="preserve">זה עניין כל כך שולי. </w:t>
      </w:r>
    </w:p>
    <w:p w14:paraId="37A5935F" w14:textId="77777777" w:rsidR="005D38C8" w:rsidRDefault="005D38C8" w:rsidP="005D38C8">
      <w:pPr>
        <w:bidi/>
        <w:jc w:val="both"/>
        <w:rPr>
          <w:rFonts w:cs="David" w:hint="cs"/>
          <w:u w:val="single"/>
          <w:rtl/>
        </w:rPr>
      </w:pPr>
    </w:p>
    <w:p w14:paraId="661387FD" w14:textId="77777777" w:rsidR="005D38C8" w:rsidRPr="00E03C2C" w:rsidRDefault="005D38C8" w:rsidP="005D38C8">
      <w:pPr>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1654E501" w14:textId="77777777" w:rsidR="005D38C8" w:rsidRDefault="005D38C8" w:rsidP="005D38C8">
      <w:pPr>
        <w:bidi/>
        <w:jc w:val="both"/>
        <w:rPr>
          <w:rFonts w:cs="David" w:hint="cs"/>
          <w:rtl/>
        </w:rPr>
      </w:pPr>
    </w:p>
    <w:p w14:paraId="51E22703" w14:textId="77777777" w:rsidR="005D38C8" w:rsidRDefault="005D38C8" w:rsidP="005D38C8">
      <w:pPr>
        <w:bidi/>
        <w:jc w:val="both"/>
        <w:rPr>
          <w:rFonts w:cs="David" w:hint="cs"/>
          <w:rtl/>
        </w:rPr>
      </w:pPr>
      <w:r>
        <w:rPr>
          <w:rFonts w:cs="David" w:hint="cs"/>
          <w:rtl/>
        </w:rPr>
        <w:tab/>
        <w:t xml:space="preserve">המשמעות של הסעיף הזה </w:t>
      </w:r>
      <w:proofErr w:type="spellStart"/>
      <w:r>
        <w:rPr>
          <w:rFonts w:cs="David" w:hint="cs"/>
          <w:rtl/>
        </w:rPr>
        <w:t>היתה</w:t>
      </w:r>
      <w:proofErr w:type="spellEnd"/>
      <w:r>
        <w:rPr>
          <w:rFonts w:cs="David" w:hint="cs"/>
          <w:rtl/>
        </w:rPr>
        <w:t xml:space="preserve"> להדגיש את החשיבות של נושא, זאת אומרת שרוב חברי הכנסת הגישו לגבי הצעות דחופות, הם רצו שבאותו שבוע ידונו בזה. בא הסעיף הזה ואומר: אם זה כל כך חשוב ורוב חברי הכנסת רוצים בו, בואו נדלג על שלב הדחופות וכבר נקיים את הדיון, את השלב שלאחר מכן, כשקוראים להביא לדיון. זה כבר השלב של הדיון עם הצעות סיכום, כמובן. </w:t>
      </w:r>
    </w:p>
    <w:p w14:paraId="6BFF7B26" w14:textId="77777777" w:rsidR="005D38C8" w:rsidRDefault="005D38C8" w:rsidP="005D38C8">
      <w:pPr>
        <w:keepNext/>
        <w:bidi/>
        <w:jc w:val="both"/>
        <w:rPr>
          <w:rFonts w:cs="David" w:hint="cs"/>
          <w:rtl/>
        </w:rPr>
      </w:pPr>
    </w:p>
    <w:p w14:paraId="43245192" w14:textId="77777777" w:rsidR="005D38C8" w:rsidRDefault="005D38C8" w:rsidP="005D38C8">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35A361D" w14:textId="77777777" w:rsidR="005D38C8" w:rsidRDefault="005D38C8" w:rsidP="005D38C8">
      <w:pPr>
        <w:keepNext/>
        <w:bidi/>
        <w:jc w:val="both"/>
        <w:rPr>
          <w:rFonts w:cs="David" w:hint="cs"/>
          <w:rtl/>
        </w:rPr>
      </w:pPr>
    </w:p>
    <w:p w14:paraId="16DADBD7" w14:textId="77777777" w:rsidR="005D38C8" w:rsidRDefault="005D38C8" w:rsidP="005D38C8">
      <w:pPr>
        <w:keepNext/>
        <w:bidi/>
        <w:jc w:val="both"/>
        <w:rPr>
          <w:rFonts w:cs="David" w:hint="cs"/>
          <w:rtl/>
        </w:rPr>
      </w:pPr>
      <w:r>
        <w:rPr>
          <w:rFonts w:cs="David" w:hint="cs"/>
          <w:rtl/>
        </w:rPr>
        <w:tab/>
        <w:t xml:space="preserve">יש לנשיאות לאשר את זה כדחוף ואז זה ייכלל באותו שבוע. נשאיר את זה ככה. </w:t>
      </w:r>
    </w:p>
    <w:p w14:paraId="653090C2" w14:textId="77777777" w:rsidR="005D38C8" w:rsidRDefault="005D38C8" w:rsidP="005D38C8">
      <w:pPr>
        <w:keepNext/>
        <w:bidi/>
        <w:jc w:val="both"/>
        <w:rPr>
          <w:rFonts w:cs="David" w:hint="cs"/>
          <w:rtl/>
        </w:rPr>
      </w:pPr>
    </w:p>
    <w:p w14:paraId="132E5186" w14:textId="77777777" w:rsidR="005D38C8" w:rsidRDefault="005D38C8" w:rsidP="005D38C8">
      <w:pPr>
        <w:bidi/>
        <w:jc w:val="both"/>
        <w:rPr>
          <w:rFonts w:cs="David" w:hint="cs"/>
          <w:rtl/>
        </w:rPr>
      </w:pPr>
      <w:r>
        <w:rPr>
          <w:rFonts w:cs="David"/>
          <w:u w:val="single"/>
          <w:rtl/>
        </w:rPr>
        <w:br w:type="page"/>
      </w:r>
      <w:r>
        <w:rPr>
          <w:rFonts w:cs="David" w:hint="cs"/>
          <w:u w:val="single"/>
          <w:rtl/>
        </w:rPr>
        <w:t>תמר כנפו:</w:t>
      </w:r>
    </w:p>
    <w:p w14:paraId="72FA3C7F" w14:textId="77777777" w:rsidR="005D38C8" w:rsidRDefault="005D38C8" w:rsidP="005D38C8">
      <w:pPr>
        <w:bidi/>
        <w:jc w:val="both"/>
        <w:rPr>
          <w:rFonts w:cs="David" w:hint="cs"/>
          <w:rtl/>
        </w:rPr>
      </w:pPr>
    </w:p>
    <w:p w14:paraId="04EFC488" w14:textId="77777777" w:rsidR="005D38C8" w:rsidRDefault="005D38C8" w:rsidP="005D38C8">
      <w:pPr>
        <w:keepNext/>
        <w:bidi/>
        <w:jc w:val="both"/>
        <w:rPr>
          <w:rFonts w:cs="David" w:hint="cs"/>
          <w:rtl/>
        </w:rPr>
      </w:pPr>
      <w:r>
        <w:rPr>
          <w:rFonts w:cs="David" w:hint="cs"/>
          <w:rtl/>
        </w:rPr>
        <w:tab/>
        <w:t xml:space="preserve"> תבטל את החודש. </w:t>
      </w:r>
    </w:p>
    <w:p w14:paraId="7D535A90" w14:textId="77777777" w:rsidR="005D38C8" w:rsidRDefault="005D38C8" w:rsidP="005D38C8">
      <w:pPr>
        <w:keepNext/>
        <w:bidi/>
        <w:jc w:val="both"/>
        <w:rPr>
          <w:rFonts w:cs="David" w:hint="cs"/>
          <w:rtl/>
        </w:rPr>
      </w:pPr>
    </w:p>
    <w:p w14:paraId="01C63942"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C8F3EAB" w14:textId="77777777" w:rsidR="005D38C8" w:rsidRDefault="005D38C8" w:rsidP="005D38C8">
      <w:pPr>
        <w:keepNext/>
        <w:bidi/>
        <w:jc w:val="both"/>
        <w:rPr>
          <w:rFonts w:cs="David" w:hint="cs"/>
          <w:u w:val="single"/>
          <w:rtl/>
        </w:rPr>
      </w:pPr>
    </w:p>
    <w:p w14:paraId="0E63E79D" w14:textId="77777777" w:rsidR="005D38C8" w:rsidRDefault="005D38C8" w:rsidP="005D38C8">
      <w:pPr>
        <w:keepNext/>
        <w:bidi/>
        <w:jc w:val="both"/>
        <w:rPr>
          <w:rFonts w:cs="David" w:hint="cs"/>
          <w:rtl/>
        </w:rPr>
      </w:pPr>
      <w:r>
        <w:rPr>
          <w:rFonts w:cs="David" w:hint="cs"/>
          <w:rtl/>
        </w:rPr>
        <w:tab/>
        <w:t xml:space="preserve">לא, את החודש אני לא אבטל בשום אופן, כי אז ישתמשו בזה כל שבוע. </w:t>
      </w:r>
    </w:p>
    <w:p w14:paraId="29B93313" w14:textId="77777777" w:rsidR="005D38C8" w:rsidRDefault="005D38C8" w:rsidP="005D38C8">
      <w:pPr>
        <w:keepNext/>
        <w:bidi/>
        <w:jc w:val="both"/>
        <w:rPr>
          <w:rFonts w:cs="David" w:hint="cs"/>
          <w:rtl/>
        </w:rPr>
      </w:pPr>
    </w:p>
    <w:p w14:paraId="40E92CDB" w14:textId="77777777" w:rsidR="005D38C8" w:rsidRDefault="005D38C8" w:rsidP="005D38C8">
      <w:pPr>
        <w:keepNext/>
        <w:bidi/>
        <w:jc w:val="both"/>
        <w:rPr>
          <w:rFonts w:cs="David" w:hint="cs"/>
          <w:rtl/>
        </w:rPr>
      </w:pPr>
      <w:r>
        <w:rPr>
          <w:rFonts w:cs="David" w:hint="cs"/>
          <w:u w:val="single"/>
          <w:rtl/>
        </w:rPr>
        <w:t>סער פינטו:</w:t>
      </w:r>
    </w:p>
    <w:p w14:paraId="4C6A95F0" w14:textId="77777777" w:rsidR="005D38C8" w:rsidRDefault="005D38C8" w:rsidP="005D38C8">
      <w:pPr>
        <w:keepNext/>
        <w:bidi/>
        <w:jc w:val="both"/>
        <w:rPr>
          <w:rFonts w:cs="David" w:hint="cs"/>
          <w:rtl/>
        </w:rPr>
      </w:pPr>
    </w:p>
    <w:p w14:paraId="300703DC" w14:textId="77777777" w:rsidR="005D38C8" w:rsidRDefault="005D38C8" w:rsidP="005D38C8">
      <w:pPr>
        <w:keepNext/>
        <w:bidi/>
        <w:jc w:val="both"/>
        <w:rPr>
          <w:rFonts w:cs="David" w:hint="cs"/>
          <w:rtl/>
        </w:rPr>
      </w:pPr>
      <w:r>
        <w:rPr>
          <w:rFonts w:cs="David" w:hint="cs"/>
          <w:rtl/>
        </w:rPr>
        <w:tab/>
        <w:t xml:space="preserve">אין כל שבוע, רק אם הנשיאות תסכים. </w:t>
      </w:r>
    </w:p>
    <w:p w14:paraId="182BE970" w14:textId="77777777" w:rsidR="005D38C8" w:rsidRDefault="005D38C8" w:rsidP="005D38C8">
      <w:pPr>
        <w:keepNext/>
        <w:bidi/>
        <w:jc w:val="both"/>
        <w:rPr>
          <w:rFonts w:cs="David" w:hint="cs"/>
          <w:rtl/>
        </w:rPr>
      </w:pPr>
    </w:p>
    <w:p w14:paraId="67A73158" w14:textId="77777777" w:rsidR="005D38C8" w:rsidRPr="00A044D1" w:rsidRDefault="005D38C8" w:rsidP="005D38C8">
      <w:pPr>
        <w:bidi/>
        <w:jc w:val="both"/>
        <w:rPr>
          <w:rFonts w:cs="David" w:hint="cs"/>
          <w:rtl/>
        </w:rPr>
      </w:pPr>
      <w:r w:rsidRPr="00A044D1">
        <w:rPr>
          <w:rFonts w:cs="David" w:hint="cs"/>
          <w:u w:val="single"/>
          <w:rtl/>
        </w:rPr>
        <w:t>ארבל אסטרחן:</w:t>
      </w:r>
    </w:p>
    <w:p w14:paraId="141CFE00" w14:textId="77777777" w:rsidR="005D38C8" w:rsidRDefault="005D38C8" w:rsidP="005D38C8">
      <w:pPr>
        <w:bidi/>
        <w:jc w:val="both"/>
        <w:rPr>
          <w:rFonts w:cs="David" w:hint="cs"/>
          <w:sz w:val="28"/>
          <w:szCs w:val="28"/>
          <w:rtl/>
        </w:rPr>
      </w:pPr>
    </w:p>
    <w:p w14:paraId="3748F13C" w14:textId="77777777" w:rsidR="005D38C8" w:rsidRDefault="005D38C8" w:rsidP="005D38C8">
      <w:pPr>
        <w:keepNext/>
        <w:bidi/>
        <w:jc w:val="both"/>
        <w:rPr>
          <w:rFonts w:cs="David" w:hint="cs"/>
          <w:rtl/>
        </w:rPr>
      </w:pPr>
      <w:r w:rsidRPr="00360DF4">
        <w:rPr>
          <w:rFonts w:cs="David" w:hint="cs"/>
          <w:rtl/>
        </w:rPr>
        <w:tab/>
      </w:r>
      <w:r>
        <w:rPr>
          <w:rFonts w:cs="David" w:hint="cs"/>
          <w:rtl/>
        </w:rPr>
        <w:t xml:space="preserve"> סעיף (ב) אומר שאם הנשיאות החליטה, זה ייכלל בתוך חודש, אבל אם היא אישרה את זה כדחוף, זה ייכלל בסדר היום של הכנסת בשבוע שבו התקבלה החלטת הנשיאות, כלומר ביום שני באותו שבוע זה ידון כבר כנושא על סדר היום. ואם החלה הפגרה לפני תום התקופה האמורה, רשאי יושב ראש הכנסת, בהסכמת המציעים, לקבוע מועד מאוחר יותר ובאין הסכמה,  תחליט על המועד נשיאות הכנסת.</w:t>
      </w:r>
    </w:p>
    <w:p w14:paraId="045B5D39" w14:textId="77777777" w:rsidR="005D38C8" w:rsidRDefault="005D38C8" w:rsidP="005D38C8">
      <w:pPr>
        <w:keepNext/>
        <w:bidi/>
        <w:jc w:val="both"/>
        <w:rPr>
          <w:rFonts w:cs="David" w:hint="cs"/>
          <w:rtl/>
        </w:rPr>
      </w:pPr>
    </w:p>
    <w:p w14:paraId="4013FFB1" w14:textId="77777777" w:rsidR="005D38C8" w:rsidRDefault="005D38C8" w:rsidP="005D38C8">
      <w:pPr>
        <w:keepNext/>
        <w:bidi/>
        <w:jc w:val="both"/>
        <w:rPr>
          <w:rFonts w:cs="David" w:hint="cs"/>
          <w:rtl/>
        </w:rPr>
      </w:pPr>
      <w:r>
        <w:rPr>
          <w:rFonts w:cs="David" w:hint="cs"/>
          <w:u w:val="single"/>
          <w:rtl/>
        </w:rPr>
        <w:t>דן מרזוק:</w:t>
      </w:r>
    </w:p>
    <w:p w14:paraId="5A44F4AD" w14:textId="77777777" w:rsidR="005D38C8" w:rsidRDefault="005D38C8" w:rsidP="005D38C8">
      <w:pPr>
        <w:keepNext/>
        <w:bidi/>
        <w:jc w:val="both"/>
        <w:rPr>
          <w:rFonts w:cs="David" w:hint="cs"/>
          <w:rtl/>
        </w:rPr>
      </w:pPr>
    </w:p>
    <w:p w14:paraId="226B86B6" w14:textId="77777777" w:rsidR="005D38C8" w:rsidRDefault="005D38C8" w:rsidP="005D38C8">
      <w:pPr>
        <w:keepNext/>
        <w:bidi/>
        <w:jc w:val="both"/>
        <w:rPr>
          <w:rFonts w:cs="David" w:hint="cs"/>
          <w:rtl/>
        </w:rPr>
      </w:pPr>
      <w:r>
        <w:rPr>
          <w:rFonts w:cs="David" w:hint="cs"/>
          <w:rtl/>
        </w:rPr>
        <w:tab/>
        <w:t>אבל זה ייכלל כהצעה דחופה ולא כהצעה לסדר-היום.</w:t>
      </w:r>
    </w:p>
    <w:p w14:paraId="121BC33F" w14:textId="77777777" w:rsidR="005D38C8" w:rsidRDefault="005D38C8" w:rsidP="005D38C8">
      <w:pPr>
        <w:keepNext/>
        <w:bidi/>
        <w:jc w:val="both"/>
        <w:rPr>
          <w:rFonts w:cs="David" w:hint="cs"/>
          <w:rtl/>
        </w:rPr>
      </w:pPr>
    </w:p>
    <w:p w14:paraId="4E1DF42B" w14:textId="77777777" w:rsidR="005D38C8" w:rsidRDefault="005D38C8" w:rsidP="005D38C8">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E2CFCDF" w14:textId="77777777" w:rsidR="005D38C8" w:rsidRDefault="005D38C8" w:rsidP="005D38C8">
      <w:pPr>
        <w:keepNext/>
        <w:bidi/>
        <w:jc w:val="both"/>
        <w:rPr>
          <w:rFonts w:cs="David" w:hint="cs"/>
          <w:rtl/>
        </w:rPr>
      </w:pPr>
    </w:p>
    <w:p w14:paraId="4EEDDC64" w14:textId="77777777" w:rsidR="005D38C8" w:rsidRDefault="005D38C8" w:rsidP="005D38C8">
      <w:pPr>
        <w:keepNext/>
        <w:bidi/>
        <w:jc w:val="both"/>
        <w:rPr>
          <w:rFonts w:cs="David" w:hint="cs"/>
          <w:rtl/>
        </w:rPr>
      </w:pPr>
      <w:r>
        <w:rPr>
          <w:rFonts w:cs="David" w:hint="cs"/>
          <w:rtl/>
        </w:rPr>
        <w:tab/>
        <w:t xml:space="preserve">הקביעה שהיא דחופה לא הופכת את ההצעה לדחופה. </w:t>
      </w:r>
    </w:p>
    <w:p w14:paraId="162CB907" w14:textId="77777777" w:rsidR="005D38C8" w:rsidRDefault="005D38C8" w:rsidP="005D38C8">
      <w:pPr>
        <w:keepNext/>
        <w:bidi/>
        <w:jc w:val="both"/>
        <w:rPr>
          <w:rFonts w:cs="David" w:hint="cs"/>
          <w:rtl/>
        </w:rPr>
      </w:pPr>
    </w:p>
    <w:p w14:paraId="4CC30D12" w14:textId="77777777" w:rsidR="005D38C8" w:rsidRPr="00A044D1" w:rsidRDefault="005D38C8" w:rsidP="005D38C8">
      <w:pPr>
        <w:bidi/>
        <w:jc w:val="both"/>
        <w:rPr>
          <w:rFonts w:cs="David" w:hint="cs"/>
          <w:rtl/>
        </w:rPr>
      </w:pPr>
      <w:r w:rsidRPr="00A044D1">
        <w:rPr>
          <w:rFonts w:cs="David" w:hint="cs"/>
          <w:u w:val="single"/>
          <w:rtl/>
        </w:rPr>
        <w:t>ארבל אסטרחן:</w:t>
      </w:r>
    </w:p>
    <w:p w14:paraId="71D948F9" w14:textId="77777777" w:rsidR="005D38C8" w:rsidRDefault="005D38C8" w:rsidP="005D38C8">
      <w:pPr>
        <w:bidi/>
        <w:jc w:val="both"/>
        <w:rPr>
          <w:rFonts w:cs="David" w:hint="cs"/>
          <w:sz w:val="28"/>
          <w:szCs w:val="28"/>
          <w:rtl/>
        </w:rPr>
      </w:pPr>
    </w:p>
    <w:p w14:paraId="37D165B4" w14:textId="77777777" w:rsidR="005D38C8" w:rsidRDefault="005D38C8" w:rsidP="005D38C8">
      <w:pPr>
        <w:bidi/>
        <w:jc w:val="both"/>
        <w:rPr>
          <w:rFonts w:cs="David" w:hint="cs"/>
          <w:u w:val="single"/>
          <w:rtl/>
        </w:rPr>
      </w:pPr>
      <w:r>
        <w:rPr>
          <w:rFonts w:cs="David" w:hint="cs"/>
          <w:sz w:val="28"/>
          <w:szCs w:val="28"/>
          <w:rtl/>
        </w:rPr>
        <w:tab/>
      </w:r>
      <w:r>
        <w:rPr>
          <w:rFonts w:cs="David" w:hint="cs"/>
          <w:rtl/>
        </w:rPr>
        <w:t xml:space="preserve">אני לא יודעת אם צריך את </w:t>
      </w:r>
      <w:proofErr w:type="spellStart"/>
      <w:r>
        <w:rPr>
          <w:rFonts w:cs="David" w:hint="cs"/>
          <w:rtl/>
        </w:rPr>
        <w:t>הסכמהת</w:t>
      </w:r>
      <w:proofErr w:type="spellEnd"/>
      <w:r>
        <w:rPr>
          <w:rFonts w:cs="David" w:hint="cs"/>
          <w:rtl/>
        </w:rPr>
        <w:t xml:space="preserve"> המציעים. </w:t>
      </w:r>
    </w:p>
    <w:p w14:paraId="77377DEF" w14:textId="77777777" w:rsidR="005D38C8" w:rsidRDefault="005D38C8" w:rsidP="005D38C8">
      <w:pPr>
        <w:bidi/>
        <w:jc w:val="both"/>
        <w:rPr>
          <w:rFonts w:cs="David" w:hint="cs"/>
          <w:u w:val="single"/>
          <w:rtl/>
        </w:rPr>
      </w:pPr>
    </w:p>
    <w:p w14:paraId="26E727F8" w14:textId="77777777" w:rsidR="005D38C8" w:rsidRDefault="005D38C8" w:rsidP="005D38C8">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CF52F89" w14:textId="77777777" w:rsidR="005D38C8" w:rsidRDefault="005D38C8" w:rsidP="005D38C8">
      <w:pPr>
        <w:bidi/>
        <w:jc w:val="both"/>
        <w:rPr>
          <w:rFonts w:cs="David" w:hint="cs"/>
          <w:u w:val="single"/>
          <w:rtl/>
        </w:rPr>
      </w:pPr>
    </w:p>
    <w:p w14:paraId="352D5776" w14:textId="77777777" w:rsidR="005D38C8" w:rsidRDefault="005D38C8" w:rsidP="005D38C8">
      <w:pPr>
        <w:bidi/>
        <w:jc w:val="both"/>
        <w:rPr>
          <w:rFonts w:cs="David" w:hint="cs"/>
          <w:rtl/>
        </w:rPr>
      </w:pPr>
      <w:r>
        <w:rPr>
          <w:rFonts w:cs="David" w:hint="cs"/>
          <w:rtl/>
        </w:rPr>
        <w:tab/>
        <w:t xml:space="preserve">לא צריך, חבל על הזמן. לכי תקבלי הסכמה מ-61 חברי כנסת. </w:t>
      </w:r>
    </w:p>
    <w:p w14:paraId="278128A7" w14:textId="77777777" w:rsidR="005D38C8" w:rsidRDefault="005D38C8" w:rsidP="005D38C8">
      <w:pPr>
        <w:bidi/>
        <w:jc w:val="both"/>
        <w:rPr>
          <w:rFonts w:cs="David" w:hint="cs"/>
          <w:rtl/>
        </w:rPr>
      </w:pPr>
    </w:p>
    <w:p w14:paraId="21015FE4"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4CC883C5" w14:textId="77777777" w:rsidR="005D38C8" w:rsidRDefault="005D38C8" w:rsidP="005D38C8">
      <w:pPr>
        <w:bidi/>
        <w:jc w:val="both"/>
        <w:rPr>
          <w:rFonts w:cs="David" w:hint="cs"/>
          <w:rtl/>
        </w:rPr>
      </w:pPr>
    </w:p>
    <w:p w14:paraId="43740385" w14:textId="77777777" w:rsidR="005D38C8" w:rsidRDefault="005D38C8" w:rsidP="005D38C8">
      <w:pPr>
        <w:bidi/>
        <w:jc w:val="both"/>
        <w:rPr>
          <w:rFonts w:cs="David" w:hint="cs"/>
          <w:rtl/>
        </w:rPr>
      </w:pPr>
      <w:r>
        <w:rPr>
          <w:rFonts w:cs="David" w:hint="cs"/>
          <w:rtl/>
        </w:rPr>
        <w:tab/>
        <w:t xml:space="preserve">זה לא צריך להיות מ-61 חברי כנסת. </w:t>
      </w:r>
    </w:p>
    <w:p w14:paraId="54B7CED2" w14:textId="77777777" w:rsidR="005D38C8" w:rsidRDefault="005D38C8" w:rsidP="005D38C8">
      <w:pPr>
        <w:bidi/>
        <w:jc w:val="both"/>
        <w:rPr>
          <w:rFonts w:cs="David" w:hint="cs"/>
          <w:rtl/>
        </w:rPr>
      </w:pPr>
    </w:p>
    <w:p w14:paraId="2A862F66"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8D51F1D" w14:textId="77777777" w:rsidR="005D38C8" w:rsidRDefault="005D38C8" w:rsidP="005D38C8">
      <w:pPr>
        <w:bidi/>
        <w:jc w:val="both"/>
        <w:rPr>
          <w:rFonts w:cs="David" w:hint="cs"/>
          <w:rtl/>
        </w:rPr>
      </w:pPr>
    </w:p>
    <w:p w14:paraId="23178B2E" w14:textId="77777777" w:rsidR="005D38C8" w:rsidRDefault="005D38C8" w:rsidP="005D38C8">
      <w:pPr>
        <w:bidi/>
        <w:jc w:val="both"/>
        <w:rPr>
          <w:rFonts w:cs="David" w:hint="cs"/>
          <w:rtl/>
        </w:rPr>
      </w:pPr>
      <w:r>
        <w:rPr>
          <w:rFonts w:cs="David" w:hint="cs"/>
          <w:rtl/>
        </w:rPr>
        <w:tab/>
        <w:t xml:space="preserve">עזבו, אל תסבכו את החיים. </w:t>
      </w:r>
    </w:p>
    <w:p w14:paraId="59433010" w14:textId="77777777" w:rsidR="005D38C8" w:rsidRDefault="005D38C8" w:rsidP="005D38C8">
      <w:pPr>
        <w:bidi/>
        <w:jc w:val="both"/>
        <w:rPr>
          <w:rFonts w:cs="David" w:hint="cs"/>
          <w:rtl/>
        </w:rPr>
      </w:pPr>
    </w:p>
    <w:p w14:paraId="0197B32D" w14:textId="77777777" w:rsidR="005D38C8" w:rsidRDefault="005D38C8" w:rsidP="005D38C8">
      <w:pPr>
        <w:pStyle w:val="BodyText"/>
        <w:rPr>
          <w:rFonts w:hint="cs"/>
          <w:u w:val="single"/>
          <w:rtl/>
        </w:rPr>
      </w:pPr>
      <w:r>
        <w:rPr>
          <w:rFonts w:hint="cs"/>
          <w:u w:val="single"/>
          <w:rtl/>
        </w:rPr>
        <w:t>ארבל אסטרחן:</w:t>
      </w:r>
    </w:p>
    <w:p w14:paraId="33C18543" w14:textId="77777777" w:rsidR="005D38C8" w:rsidRDefault="005D38C8" w:rsidP="005D38C8">
      <w:pPr>
        <w:bidi/>
        <w:jc w:val="both"/>
        <w:rPr>
          <w:rFonts w:cs="David" w:hint="cs"/>
          <w:rtl/>
        </w:rPr>
      </w:pPr>
    </w:p>
    <w:p w14:paraId="222232DC" w14:textId="77777777" w:rsidR="005D38C8" w:rsidRDefault="005D38C8" w:rsidP="005D38C8">
      <w:pPr>
        <w:bidi/>
        <w:jc w:val="both"/>
        <w:rPr>
          <w:rFonts w:cs="David" w:hint="cs"/>
          <w:rtl/>
        </w:rPr>
      </w:pPr>
      <w:r>
        <w:rPr>
          <w:rFonts w:cs="David" w:hint="cs"/>
          <w:rtl/>
        </w:rPr>
        <w:tab/>
        <w:t xml:space="preserve">זאת אומרת שאם החלה הפגרה, תחליט על המועד נשיאות הכנסת. </w:t>
      </w:r>
    </w:p>
    <w:p w14:paraId="1505E6E5"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E77AD88" w14:textId="77777777" w:rsidR="005D38C8" w:rsidRDefault="005D38C8" w:rsidP="005D38C8">
      <w:pPr>
        <w:bidi/>
        <w:jc w:val="both"/>
        <w:rPr>
          <w:rFonts w:cs="David" w:hint="cs"/>
          <w:rtl/>
        </w:rPr>
      </w:pPr>
    </w:p>
    <w:p w14:paraId="7048FD6D" w14:textId="77777777" w:rsidR="005D38C8" w:rsidRDefault="005D38C8" w:rsidP="005D38C8">
      <w:pPr>
        <w:bidi/>
        <w:jc w:val="both"/>
        <w:rPr>
          <w:rFonts w:cs="David" w:hint="cs"/>
          <w:rtl/>
        </w:rPr>
      </w:pPr>
      <w:r>
        <w:rPr>
          <w:rFonts w:cs="David" w:hint="cs"/>
          <w:rtl/>
        </w:rPr>
        <w:tab/>
        <w:t xml:space="preserve">אפשר לחשוב שעיני כל העולם נשואות לדיונים האלה ולהודעות הסיכום, תסלחו לי. </w:t>
      </w:r>
    </w:p>
    <w:p w14:paraId="3B2F3DF0" w14:textId="77777777" w:rsidR="005D38C8" w:rsidRDefault="005D38C8" w:rsidP="005D38C8">
      <w:pPr>
        <w:bidi/>
        <w:jc w:val="both"/>
        <w:rPr>
          <w:rFonts w:cs="David" w:hint="cs"/>
          <w:rtl/>
        </w:rPr>
      </w:pPr>
    </w:p>
    <w:p w14:paraId="1E6801AC"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1714E307" w14:textId="77777777" w:rsidR="005D38C8" w:rsidRDefault="005D38C8" w:rsidP="005D38C8">
      <w:pPr>
        <w:bidi/>
        <w:jc w:val="both"/>
        <w:rPr>
          <w:rFonts w:cs="David" w:hint="cs"/>
          <w:rtl/>
        </w:rPr>
      </w:pPr>
    </w:p>
    <w:p w14:paraId="17563838" w14:textId="77777777" w:rsidR="005D38C8" w:rsidRDefault="005D38C8" w:rsidP="005D38C8">
      <w:pPr>
        <w:bidi/>
        <w:jc w:val="both"/>
        <w:rPr>
          <w:rFonts w:cs="David" w:hint="cs"/>
          <w:rtl/>
        </w:rPr>
      </w:pPr>
      <w:r>
        <w:rPr>
          <w:rFonts w:cs="David" w:hint="cs"/>
          <w:rtl/>
        </w:rPr>
        <w:tab/>
        <w:t>מה הבעיה להביא את הודעות הסיכום בימי שלישי?</w:t>
      </w:r>
    </w:p>
    <w:p w14:paraId="61B78A6B" w14:textId="77777777" w:rsidR="005D38C8" w:rsidRDefault="005D38C8" w:rsidP="005D38C8">
      <w:pPr>
        <w:keepLines/>
        <w:bidi/>
        <w:jc w:val="both"/>
        <w:rPr>
          <w:rFonts w:cs="David" w:hint="cs"/>
          <w:rtl/>
        </w:rPr>
      </w:pPr>
    </w:p>
    <w:p w14:paraId="59460F0D" w14:textId="77777777" w:rsidR="005D38C8" w:rsidRDefault="005D38C8" w:rsidP="005D38C8">
      <w:pPr>
        <w:keepNext/>
        <w:keepLines/>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FBC39F1" w14:textId="77777777" w:rsidR="005D38C8" w:rsidRDefault="005D38C8" w:rsidP="005D38C8">
      <w:pPr>
        <w:keepLines/>
        <w:bidi/>
        <w:jc w:val="both"/>
        <w:rPr>
          <w:rFonts w:cs="David" w:hint="cs"/>
          <w:rtl/>
        </w:rPr>
      </w:pPr>
    </w:p>
    <w:p w14:paraId="2307B2B0" w14:textId="77777777" w:rsidR="005D38C8" w:rsidRDefault="005D38C8" w:rsidP="005D38C8">
      <w:pPr>
        <w:keepLines/>
        <w:bidi/>
        <w:jc w:val="both"/>
        <w:rPr>
          <w:rFonts w:cs="David" w:hint="cs"/>
          <w:rtl/>
        </w:rPr>
      </w:pPr>
      <w:r>
        <w:rPr>
          <w:rFonts w:cs="David" w:hint="cs"/>
          <w:rtl/>
        </w:rPr>
        <w:tab/>
        <w:t xml:space="preserve">לי אין בעיה, אבל הממשלה לא מסכימה ואת יודעת את זה. זה המצב. </w:t>
      </w:r>
    </w:p>
    <w:p w14:paraId="795EBF35" w14:textId="77777777" w:rsidR="005D38C8" w:rsidRDefault="005D38C8" w:rsidP="005D38C8">
      <w:pPr>
        <w:bidi/>
        <w:jc w:val="both"/>
        <w:rPr>
          <w:rFonts w:cs="David" w:hint="cs"/>
          <w:rtl/>
        </w:rPr>
      </w:pPr>
    </w:p>
    <w:p w14:paraId="42DA5A13" w14:textId="77777777" w:rsidR="005D38C8" w:rsidRDefault="005D38C8" w:rsidP="005D38C8">
      <w:pPr>
        <w:pStyle w:val="BodyText"/>
        <w:rPr>
          <w:rFonts w:hint="cs"/>
          <w:u w:val="single"/>
          <w:rtl/>
        </w:rPr>
      </w:pPr>
      <w:r>
        <w:rPr>
          <w:rFonts w:hint="cs"/>
          <w:u w:val="single"/>
          <w:rtl/>
        </w:rPr>
        <w:t>ארבל אסטרחן:</w:t>
      </w:r>
    </w:p>
    <w:p w14:paraId="4DBE74A0" w14:textId="77777777" w:rsidR="005D38C8" w:rsidRDefault="005D38C8" w:rsidP="005D38C8">
      <w:pPr>
        <w:bidi/>
        <w:jc w:val="both"/>
        <w:rPr>
          <w:rFonts w:cs="David" w:hint="cs"/>
          <w:rtl/>
        </w:rPr>
      </w:pPr>
    </w:p>
    <w:p w14:paraId="1E8D0348" w14:textId="77777777" w:rsidR="005D38C8" w:rsidRDefault="005D38C8" w:rsidP="005D38C8">
      <w:pPr>
        <w:bidi/>
        <w:jc w:val="both"/>
        <w:rPr>
          <w:rFonts w:cs="David" w:hint="cs"/>
          <w:rtl/>
        </w:rPr>
      </w:pPr>
      <w:r>
        <w:rPr>
          <w:rFonts w:cs="David" w:hint="cs"/>
          <w:rtl/>
        </w:rPr>
        <w:tab/>
        <w:t>היינו במצב שבו הוגשו הצעות לסדר, רגילות או דחופות, דיברנו על דרך ההצבעה ומה קורה אתן? יש לנו סעיף על הוועדה ואחר כך סעיף על הדיון במליאה. סעיף 5 הוא על הדיון בוועדה. "אם החליטה הכנסת שנושא של הצעה לסדר היום ידון בוועדה, יודיע יושב ראש הישיבה באיזו ועדה ידון הנושא ורשאי הוא להודיע כי הנושא ידון בוועדה משותפת שהוקמה קודם לכן". זאת תוספת כי נשאלנו לאחרונה האם אפשר להעביר לוועדה משותפת ורצינו להבהיר שאם היא כבר קיימת, אין מניעה להעביר אליה.</w:t>
      </w:r>
    </w:p>
    <w:p w14:paraId="22C39CE0" w14:textId="77777777" w:rsidR="005D38C8" w:rsidRDefault="005D38C8" w:rsidP="005D38C8">
      <w:pPr>
        <w:bidi/>
        <w:jc w:val="both"/>
        <w:rPr>
          <w:rFonts w:cs="David" w:hint="cs"/>
          <w:rtl/>
        </w:rPr>
      </w:pPr>
    </w:p>
    <w:p w14:paraId="45660E4C"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773F5A0A" w14:textId="77777777" w:rsidR="005D38C8" w:rsidRDefault="005D38C8" w:rsidP="005D38C8">
      <w:pPr>
        <w:bidi/>
        <w:jc w:val="both"/>
        <w:rPr>
          <w:rFonts w:cs="David" w:hint="cs"/>
          <w:rtl/>
        </w:rPr>
      </w:pPr>
    </w:p>
    <w:p w14:paraId="546E2911" w14:textId="77777777" w:rsidR="005D38C8" w:rsidRDefault="005D38C8" w:rsidP="005D38C8">
      <w:pPr>
        <w:bidi/>
        <w:jc w:val="both"/>
        <w:rPr>
          <w:rFonts w:cs="David" w:hint="cs"/>
          <w:rtl/>
        </w:rPr>
      </w:pPr>
      <w:r>
        <w:rPr>
          <w:rFonts w:cs="David" w:hint="cs"/>
          <w:rtl/>
        </w:rPr>
        <w:tab/>
        <w:t xml:space="preserve">נכון, אבל המליאה לא מקימה אלא ועדת הכנסת מקימה ועדה משותפת. העברתי אליכם מכתב השבוע. </w:t>
      </w:r>
    </w:p>
    <w:p w14:paraId="212A5FB2" w14:textId="77777777" w:rsidR="005D38C8" w:rsidRDefault="005D38C8" w:rsidP="005D38C8">
      <w:pPr>
        <w:bidi/>
        <w:jc w:val="both"/>
        <w:rPr>
          <w:rFonts w:cs="David" w:hint="cs"/>
          <w:rtl/>
        </w:rPr>
      </w:pPr>
    </w:p>
    <w:p w14:paraId="71A6066E" w14:textId="77777777" w:rsidR="005D38C8" w:rsidRDefault="005D38C8" w:rsidP="005D38C8">
      <w:pPr>
        <w:pStyle w:val="BodyText"/>
        <w:rPr>
          <w:rFonts w:hint="cs"/>
          <w:u w:val="single"/>
          <w:rtl/>
        </w:rPr>
      </w:pPr>
      <w:r>
        <w:rPr>
          <w:rFonts w:hint="cs"/>
          <w:u w:val="single"/>
          <w:rtl/>
        </w:rPr>
        <w:t>ארבל אסטרחן:</w:t>
      </w:r>
    </w:p>
    <w:p w14:paraId="095190D7" w14:textId="77777777" w:rsidR="005D38C8" w:rsidRDefault="005D38C8" w:rsidP="005D38C8">
      <w:pPr>
        <w:bidi/>
        <w:jc w:val="both"/>
        <w:rPr>
          <w:rFonts w:cs="David" w:hint="cs"/>
          <w:rtl/>
        </w:rPr>
      </w:pPr>
    </w:p>
    <w:p w14:paraId="192E4AB8" w14:textId="77777777" w:rsidR="005D38C8" w:rsidRDefault="005D38C8" w:rsidP="005D38C8">
      <w:pPr>
        <w:bidi/>
        <w:jc w:val="both"/>
        <w:rPr>
          <w:rFonts w:cs="David" w:hint="cs"/>
          <w:rtl/>
        </w:rPr>
      </w:pPr>
      <w:r>
        <w:rPr>
          <w:rFonts w:cs="David" w:hint="cs"/>
          <w:rtl/>
        </w:rPr>
        <w:tab/>
        <w:t xml:space="preserve">הוא מעביר לוועדה קבועה, ועדה מיוחדת וועדה משותפת שכבר קיימת. "הנושא יועבר לדיון בוועדה בנוסח שאישר יושב ראש הכנסת לפני הנמקת ההצעה בכנסת". כלומר, היושב ראש יכול היה לשנות </w:t>
      </w:r>
      <w:proofErr w:type="spellStart"/>
      <w:r>
        <w:rPr>
          <w:rFonts w:cs="David" w:hint="cs"/>
          <w:rtl/>
        </w:rPr>
        <w:t>וכו</w:t>
      </w:r>
      <w:proofErr w:type="spellEnd"/>
      <w:r>
        <w:rPr>
          <w:rFonts w:cs="David" w:hint="cs"/>
          <w:rtl/>
        </w:rPr>
        <w:t xml:space="preserve">'. </w:t>
      </w:r>
    </w:p>
    <w:p w14:paraId="1FF53AAE" w14:textId="77777777" w:rsidR="005D38C8" w:rsidRDefault="005D38C8" w:rsidP="005D38C8">
      <w:pPr>
        <w:bidi/>
        <w:jc w:val="both"/>
        <w:rPr>
          <w:rFonts w:cs="David" w:hint="cs"/>
          <w:rtl/>
        </w:rPr>
      </w:pPr>
    </w:p>
    <w:p w14:paraId="1DD8E3C7" w14:textId="77777777" w:rsidR="005D38C8" w:rsidRDefault="005D38C8" w:rsidP="005D38C8">
      <w:pPr>
        <w:bidi/>
        <w:jc w:val="both"/>
        <w:rPr>
          <w:rFonts w:cs="David" w:hint="cs"/>
          <w:rtl/>
        </w:rPr>
      </w:pPr>
      <w:r>
        <w:rPr>
          <w:rFonts w:cs="David" w:hint="cs"/>
          <w:rtl/>
        </w:rPr>
        <w:tab/>
        <w:t xml:space="preserve">אפשרויות לשנות את הוועדה: "סמוך לאחר ההודעה כאמור בסעיף קטן (א)", כלומר אחרי הודעת יושב ראש הישיבה, "רשאי חבר הכנסת המציע וכן כל אחד מחברי הכנסת להציע ללא הנמקה כי הדיון יתקיים בוועדה אחרת". כלומר, אחרי שהיושב ראש הודיע, כל אחד מחברי הכנסת יכול לבקש ועדה אחרת. </w:t>
      </w:r>
    </w:p>
    <w:p w14:paraId="24A71679" w14:textId="77777777" w:rsidR="005D38C8" w:rsidRDefault="005D38C8" w:rsidP="005D38C8">
      <w:pPr>
        <w:bidi/>
        <w:jc w:val="both"/>
        <w:rPr>
          <w:rFonts w:cs="David" w:hint="cs"/>
          <w:rtl/>
        </w:rPr>
      </w:pPr>
    </w:p>
    <w:p w14:paraId="3915D6E1"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5E1550D" w14:textId="77777777" w:rsidR="005D38C8" w:rsidRDefault="005D38C8" w:rsidP="005D38C8">
      <w:pPr>
        <w:bidi/>
        <w:jc w:val="both"/>
        <w:rPr>
          <w:rFonts w:cs="David" w:hint="cs"/>
          <w:rtl/>
        </w:rPr>
      </w:pPr>
    </w:p>
    <w:p w14:paraId="00888900" w14:textId="77777777" w:rsidR="005D38C8" w:rsidRDefault="005D38C8" w:rsidP="005D38C8">
      <w:pPr>
        <w:bidi/>
        <w:jc w:val="both"/>
        <w:rPr>
          <w:rFonts w:cs="David" w:hint="cs"/>
          <w:rtl/>
        </w:rPr>
      </w:pPr>
      <w:r>
        <w:rPr>
          <w:rFonts w:cs="David" w:hint="cs"/>
          <w:rtl/>
        </w:rPr>
        <w:tab/>
        <w:t xml:space="preserve">הייתי כותב "מייד" ולא "סמוך". </w:t>
      </w:r>
    </w:p>
    <w:p w14:paraId="10FC7E19" w14:textId="77777777" w:rsidR="005D38C8" w:rsidRDefault="005D38C8" w:rsidP="005D38C8">
      <w:pPr>
        <w:bidi/>
        <w:jc w:val="both"/>
        <w:rPr>
          <w:rFonts w:cs="David" w:hint="cs"/>
          <w:rtl/>
        </w:rPr>
      </w:pPr>
    </w:p>
    <w:p w14:paraId="417E484B" w14:textId="77777777" w:rsidR="005D38C8" w:rsidRDefault="005D38C8" w:rsidP="005D38C8">
      <w:pPr>
        <w:bidi/>
        <w:jc w:val="both"/>
        <w:rPr>
          <w:rFonts w:cs="David" w:hint="cs"/>
          <w:rtl/>
        </w:rPr>
      </w:pPr>
      <w:r>
        <w:rPr>
          <w:rFonts w:cs="David" w:hint="cs"/>
          <w:u w:val="single"/>
          <w:rtl/>
        </w:rPr>
        <w:t>אורי בנק:</w:t>
      </w:r>
    </w:p>
    <w:p w14:paraId="24A847F7" w14:textId="77777777" w:rsidR="005D38C8" w:rsidRDefault="005D38C8" w:rsidP="005D38C8">
      <w:pPr>
        <w:bidi/>
        <w:jc w:val="both"/>
        <w:rPr>
          <w:rFonts w:cs="David" w:hint="cs"/>
          <w:rtl/>
        </w:rPr>
      </w:pPr>
    </w:p>
    <w:p w14:paraId="66DDA14D" w14:textId="77777777" w:rsidR="005D38C8" w:rsidRDefault="005D38C8" w:rsidP="005D38C8">
      <w:pPr>
        <w:bidi/>
        <w:jc w:val="both"/>
        <w:rPr>
          <w:rFonts w:cs="David" w:hint="cs"/>
          <w:rtl/>
        </w:rPr>
      </w:pPr>
      <w:r>
        <w:rPr>
          <w:rFonts w:cs="David" w:hint="cs"/>
          <w:rtl/>
        </w:rPr>
        <w:tab/>
        <w:t xml:space="preserve">גם "מייד" לא מוגבל. </w:t>
      </w:r>
    </w:p>
    <w:p w14:paraId="5F81E741" w14:textId="77777777" w:rsidR="005D38C8" w:rsidRDefault="005D38C8" w:rsidP="005D38C8">
      <w:pPr>
        <w:bidi/>
        <w:jc w:val="both"/>
        <w:rPr>
          <w:rFonts w:cs="David" w:hint="cs"/>
          <w:rtl/>
        </w:rPr>
      </w:pPr>
    </w:p>
    <w:p w14:paraId="1591921D"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C9F32C9" w14:textId="77777777" w:rsidR="005D38C8" w:rsidRDefault="005D38C8" w:rsidP="005D38C8">
      <w:pPr>
        <w:bidi/>
        <w:jc w:val="both"/>
        <w:rPr>
          <w:rFonts w:cs="David" w:hint="cs"/>
          <w:rtl/>
        </w:rPr>
      </w:pPr>
    </w:p>
    <w:p w14:paraId="526C111A" w14:textId="77777777" w:rsidR="005D38C8" w:rsidRPr="005D3EE3" w:rsidRDefault="005D38C8" w:rsidP="005D38C8">
      <w:pPr>
        <w:bidi/>
        <w:jc w:val="both"/>
        <w:rPr>
          <w:rFonts w:cs="David" w:hint="cs"/>
          <w:rtl/>
        </w:rPr>
      </w:pPr>
      <w:r>
        <w:rPr>
          <w:rFonts w:cs="David" w:hint="cs"/>
          <w:rtl/>
        </w:rPr>
        <w:tab/>
        <w:t xml:space="preserve">לא, ברור שזה במקום. </w:t>
      </w:r>
      <w:r>
        <w:rPr>
          <w:rFonts w:cs="David" w:hint="cs"/>
          <w:rtl/>
        </w:rPr>
        <w:tab/>
      </w:r>
    </w:p>
    <w:p w14:paraId="16D8E23F" w14:textId="77777777" w:rsidR="005D38C8" w:rsidRDefault="005D38C8" w:rsidP="005D38C8">
      <w:pPr>
        <w:keepNext/>
        <w:bidi/>
        <w:jc w:val="both"/>
        <w:rPr>
          <w:rFonts w:cs="David" w:hint="cs"/>
          <w:rtl/>
        </w:rPr>
      </w:pPr>
    </w:p>
    <w:p w14:paraId="196C4F86" w14:textId="77777777" w:rsidR="005D38C8" w:rsidRDefault="005D38C8" w:rsidP="005D38C8">
      <w:pPr>
        <w:bidi/>
        <w:jc w:val="both"/>
        <w:rPr>
          <w:rFonts w:cs="David" w:hint="cs"/>
          <w:u w:val="single"/>
          <w:rtl/>
        </w:rPr>
      </w:pPr>
      <w:r w:rsidRPr="00A044D1">
        <w:rPr>
          <w:rFonts w:cs="David" w:hint="cs"/>
          <w:u w:val="single"/>
          <w:rtl/>
        </w:rPr>
        <w:t>ארבל אסטרחן:</w:t>
      </w:r>
    </w:p>
    <w:p w14:paraId="6B3389D7" w14:textId="77777777" w:rsidR="005D38C8" w:rsidRDefault="005D38C8" w:rsidP="005D38C8">
      <w:pPr>
        <w:bidi/>
        <w:jc w:val="both"/>
        <w:rPr>
          <w:rFonts w:cs="David" w:hint="cs"/>
          <w:u w:val="single"/>
          <w:rtl/>
        </w:rPr>
      </w:pPr>
    </w:p>
    <w:p w14:paraId="333BE5DB" w14:textId="77777777" w:rsidR="005D38C8" w:rsidRDefault="005D38C8" w:rsidP="005D38C8">
      <w:pPr>
        <w:bidi/>
        <w:jc w:val="both"/>
        <w:rPr>
          <w:rFonts w:cs="David" w:hint="cs"/>
          <w:rtl/>
        </w:rPr>
      </w:pPr>
      <w:r>
        <w:rPr>
          <w:rFonts w:cs="David" w:hint="cs"/>
          <w:rtl/>
        </w:rPr>
        <w:tab/>
        <w:t xml:space="preserve">"הוצעה ועדה אחרת כאמור, תיקבע ועדת הכנסת את הוועדה שתדון בנושא והנושא יועבר אליה לאחר שיושב ראש ועדת הכנסת או חבר הוועדה שהסמיכו לכך, הודיע על החלטת הוועדה לכנסת". את זה אנחנו מכירים גם מהיום. </w:t>
      </w:r>
    </w:p>
    <w:p w14:paraId="1BEDDA01" w14:textId="77777777" w:rsidR="005D38C8" w:rsidRDefault="005D38C8" w:rsidP="005D38C8">
      <w:pPr>
        <w:bidi/>
        <w:jc w:val="both"/>
        <w:rPr>
          <w:rFonts w:cs="David" w:hint="cs"/>
          <w:rtl/>
        </w:rPr>
      </w:pPr>
    </w:p>
    <w:p w14:paraId="0ED10ADE" w14:textId="77777777" w:rsidR="005D38C8" w:rsidRDefault="005D38C8" w:rsidP="005D38C8">
      <w:pPr>
        <w:bidi/>
        <w:jc w:val="both"/>
        <w:rPr>
          <w:rFonts w:cs="David" w:hint="cs"/>
          <w:rtl/>
        </w:rPr>
      </w:pPr>
      <w:r>
        <w:rPr>
          <w:rFonts w:cs="David" w:hint="cs"/>
          <w:rtl/>
        </w:rPr>
        <w:tab/>
        <w:t xml:space="preserve">(ג) הוא סעיף שקיים היום אבל אין לו עיגון בתקנון. "נקבעה ועדה לדיון לפי סעיף קטן (א), רשאית ועדת הכנסת להציע לכנסת להעביר את הנושא לדיון בוועדה אחרת אם ביקש זאת אחד מאלה", כלומר, מי יכול לבקש העברה מוועדה לוועדה. מה שמוצע כאן הוא משהו חדש </w:t>
      </w:r>
      <w:r>
        <w:rPr>
          <w:rFonts w:cs="David"/>
          <w:rtl/>
        </w:rPr>
        <w:t>–</w:t>
      </w:r>
      <w:r>
        <w:rPr>
          <w:rFonts w:cs="David" w:hint="cs"/>
          <w:rtl/>
        </w:rPr>
        <w:t xml:space="preserve"> "חבר הכנסת שהציע את ההצעה לסדר היום, יושב ראש הוועדה שנקבעה כאמור או יושב ראש ועדה שסבור כי הנושא מצוי בתחום סמכויותיה של הוועדה שבראשותו".</w:t>
      </w:r>
    </w:p>
    <w:p w14:paraId="049AAA76" w14:textId="77777777" w:rsidR="005D38C8" w:rsidRDefault="005D38C8" w:rsidP="005D38C8">
      <w:pPr>
        <w:bidi/>
        <w:jc w:val="both"/>
        <w:rPr>
          <w:rFonts w:cs="David" w:hint="cs"/>
          <w:rtl/>
        </w:rPr>
      </w:pPr>
    </w:p>
    <w:p w14:paraId="3C8A331B"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CD75C2A" w14:textId="77777777" w:rsidR="005D38C8" w:rsidRDefault="005D38C8" w:rsidP="005D38C8">
      <w:pPr>
        <w:bidi/>
        <w:jc w:val="both"/>
        <w:rPr>
          <w:rFonts w:cs="David" w:hint="cs"/>
          <w:rtl/>
        </w:rPr>
      </w:pPr>
    </w:p>
    <w:p w14:paraId="0CF78A6F" w14:textId="77777777" w:rsidR="005D38C8" w:rsidRDefault="005D38C8" w:rsidP="005D38C8">
      <w:pPr>
        <w:bidi/>
        <w:jc w:val="both"/>
        <w:rPr>
          <w:rFonts w:cs="David" w:hint="cs"/>
          <w:rtl/>
        </w:rPr>
      </w:pPr>
      <w:r>
        <w:rPr>
          <w:rFonts w:cs="David" w:hint="cs"/>
          <w:rtl/>
        </w:rPr>
        <w:tab/>
        <w:t xml:space="preserve">זה דבר שלא קיים כי היום אנחנו תקועים במצב שבו יכולת הניוד של הצעות כאלה היא קטנה. לפעמים במליאה מעבירים משהו ואחר כך אנשים רוצים שזה </w:t>
      </w:r>
      <w:proofErr w:type="spellStart"/>
      <w:r>
        <w:rPr>
          <w:rFonts w:cs="David" w:hint="cs"/>
          <w:rtl/>
        </w:rPr>
        <w:t>יילך</w:t>
      </w:r>
      <w:proofErr w:type="spellEnd"/>
      <w:r>
        <w:rPr>
          <w:rFonts w:cs="David" w:hint="cs"/>
          <w:rtl/>
        </w:rPr>
        <w:t xml:space="preserve"> למקום אחר. </w:t>
      </w:r>
    </w:p>
    <w:p w14:paraId="0F866944" w14:textId="77777777" w:rsidR="005D38C8" w:rsidRDefault="005D38C8" w:rsidP="005D38C8">
      <w:pPr>
        <w:bidi/>
        <w:jc w:val="both"/>
        <w:rPr>
          <w:rFonts w:cs="David" w:hint="cs"/>
          <w:rtl/>
        </w:rPr>
      </w:pPr>
    </w:p>
    <w:p w14:paraId="32811E3C" w14:textId="77777777" w:rsidR="005D38C8" w:rsidRDefault="005D38C8" w:rsidP="005D38C8">
      <w:pPr>
        <w:pStyle w:val="BodyText"/>
        <w:rPr>
          <w:rFonts w:hint="cs"/>
          <w:u w:val="single"/>
          <w:rtl/>
        </w:rPr>
      </w:pPr>
      <w:r>
        <w:rPr>
          <w:u w:val="single"/>
          <w:rtl/>
        </w:rPr>
        <w:br w:type="page"/>
      </w:r>
      <w:r>
        <w:rPr>
          <w:rFonts w:hint="cs"/>
          <w:u w:val="single"/>
          <w:rtl/>
        </w:rPr>
        <w:t>ארבל אסטרחן:</w:t>
      </w:r>
    </w:p>
    <w:p w14:paraId="1E71B70B" w14:textId="77777777" w:rsidR="005D38C8" w:rsidRDefault="005D38C8" w:rsidP="005D38C8">
      <w:pPr>
        <w:bidi/>
        <w:jc w:val="both"/>
        <w:rPr>
          <w:rFonts w:cs="David" w:hint="cs"/>
          <w:rtl/>
        </w:rPr>
      </w:pPr>
    </w:p>
    <w:p w14:paraId="0B87F345" w14:textId="77777777" w:rsidR="005D38C8" w:rsidRDefault="005D38C8" w:rsidP="005D38C8">
      <w:pPr>
        <w:bidi/>
        <w:jc w:val="both"/>
        <w:rPr>
          <w:rFonts w:cs="David" w:hint="cs"/>
          <w:rtl/>
        </w:rPr>
      </w:pPr>
      <w:r>
        <w:rPr>
          <w:rFonts w:cs="David" w:hint="cs"/>
          <w:rtl/>
        </w:rPr>
        <w:tab/>
        <w:t>המציע, יושב ראש הוועדה שזה עבר אליה או יושב ראש ועדה שרוצה את זה אליו, יכולים לפנות לוועדת הכנסת ולבקש שהיא תציע לכנסת. ההחלטה תהיה של הכנסת ואגב, אולי נוסיף פה את יושב ראש ועדת הכנסת כמי שיכול ליזום להעביר את ההצעה?</w:t>
      </w:r>
    </w:p>
    <w:p w14:paraId="798C6279" w14:textId="77777777" w:rsidR="005D38C8" w:rsidRDefault="005D38C8" w:rsidP="005D38C8">
      <w:pPr>
        <w:bidi/>
        <w:jc w:val="both"/>
        <w:rPr>
          <w:rFonts w:cs="David" w:hint="cs"/>
          <w:rtl/>
        </w:rPr>
      </w:pPr>
    </w:p>
    <w:p w14:paraId="19AAB5F1"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512AD4D" w14:textId="77777777" w:rsidR="005D38C8" w:rsidRDefault="005D38C8" w:rsidP="005D38C8">
      <w:pPr>
        <w:bidi/>
        <w:jc w:val="both"/>
        <w:rPr>
          <w:rFonts w:cs="David" w:hint="cs"/>
          <w:rtl/>
        </w:rPr>
      </w:pPr>
    </w:p>
    <w:p w14:paraId="788F3923" w14:textId="77777777" w:rsidR="005D38C8" w:rsidRDefault="005D38C8" w:rsidP="005D38C8">
      <w:pPr>
        <w:bidi/>
        <w:jc w:val="both"/>
        <w:rPr>
          <w:rFonts w:cs="David" w:hint="cs"/>
          <w:rtl/>
        </w:rPr>
      </w:pPr>
      <w:r>
        <w:rPr>
          <w:rFonts w:cs="David" w:hint="cs"/>
          <w:rtl/>
        </w:rPr>
        <w:tab/>
        <w:t xml:space="preserve">כן, אני חושב שזה נכון. </w:t>
      </w:r>
    </w:p>
    <w:p w14:paraId="298FEF93" w14:textId="77777777" w:rsidR="005D38C8" w:rsidRDefault="005D38C8" w:rsidP="005D38C8">
      <w:pPr>
        <w:bidi/>
        <w:jc w:val="both"/>
        <w:rPr>
          <w:rFonts w:cs="David" w:hint="cs"/>
          <w:rtl/>
        </w:rPr>
      </w:pPr>
    </w:p>
    <w:p w14:paraId="11E6979F" w14:textId="77777777" w:rsidR="005D38C8" w:rsidRDefault="005D38C8" w:rsidP="005D38C8">
      <w:pPr>
        <w:pStyle w:val="BodyText"/>
        <w:rPr>
          <w:rFonts w:hint="cs"/>
          <w:u w:val="single"/>
          <w:rtl/>
        </w:rPr>
      </w:pPr>
      <w:r>
        <w:rPr>
          <w:rFonts w:hint="cs"/>
          <w:u w:val="single"/>
          <w:rtl/>
        </w:rPr>
        <w:t>ארבל אסטרחן:</w:t>
      </w:r>
    </w:p>
    <w:p w14:paraId="56537199" w14:textId="77777777" w:rsidR="005D38C8" w:rsidRDefault="005D38C8" w:rsidP="005D38C8">
      <w:pPr>
        <w:bidi/>
        <w:jc w:val="both"/>
        <w:rPr>
          <w:rFonts w:cs="David" w:hint="cs"/>
          <w:rtl/>
        </w:rPr>
      </w:pPr>
    </w:p>
    <w:p w14:paraId="5A39D552" w14:textId="77777777" w:rsidR="005D38C8" w:rsidRDefault="005D38C8" w:rsidP="005D38C8">
      <w:pPr>
        <w:bidi/>
        <w:jc w:val="both"/>
        <w:rPr>
          <w:rFonts w:cs="David" w:hint="cs"/>
          <w:rtl/>
        </w:rPr>
      </w:pPr>
      <w:r>
        <w:rPr>
          <w:rFonts w:cs="David" w:hint="cs"/>
          <w:rtl/>
        </w:rPr>
        <w:tab/>
        <w:t>"ועדת הכנסת תדון בבקשה ובלבד שהוועדה שנקבעה לפי סעיף קטן (א) טרם החלה את דיוניה בנושא". זאת שאלה, האם רוצים כך?</w:t>
      </w:r>
    </w:p>
    <w:p w14:paraId="77B9835A" w14:textId="77777777" w:rsidR="005D38C8" w:rsidRDefault="005D38C8" w:rsidP="005D38C8">
      <w:pPr>
        <w:bidi/>
        <w:jc w:val="both"/>
        <w:rPr>
          <w:rFonts w:cs="David" w:hint="cs"/>
          <w:rtl/>
        </w:rPr>
      </w:pPr>
    </w:p>
    <w:p w14:paraId="22F1085C"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3DA8438" w14:textId="77777777" w:rsidR="005D38C8" w:rsidRDefault="005D38C8" w:rsidP="005D38C8">
      <w:pPr>
        <w:bidi/>
        <w:jc w:val="both"/>
        <w:rPr>
          <w:rFonts w:cs="David" w:hint="cs"/>
          <w:rtl/>
        </w:rPr>
      </w:pPr>
    </w:p>
    <w:p w14:paraId="410F272B" w14:textId="77777777" w:rsidR="005D38C8" w:rsidRDefault="005D38C8" w:rsidP="005D38C8">
      <w:pPr>
        <w:bidi/>
        <w:jc w:val="both"/>
        <w:rPr>
          <w:rFonts w:cs="David" w:hint="cs"/>
          <w:rtl/>
        </w:rPr>
      </w:pPr>
      <w:r>
        <w:rPr>
          <w:rFonts w:cs="David" w:hint="cs"/>
          <w:rtl/>
        </w:rPr>
        <w:tab/>
        <w:t xml:space="preserve">כן, אני חושב שכן. </w:t>
      </w:r>
    </w:p>
    <w:p w14:paraId="7D5E79C1" w14:textId="77777777" w:rsidR="005D38C8" w:rsidRDefault="005D38C8" w:rsidP="005D38C8">
      <w:pPr>
        <w:bidi/>
        <w:jc w:val="both"/>
        <w:rPr>
          <w:rFonts w:cs="David" w:hint="cs"/>
          <w:rtl/>
        </w:rPr>
      </w:pPr>
    </w:p>
    <w:p w14:paraId="2C71D8DA" w14:textId="77777777" w:rsidR="005D38C8" w:rsidRDefault="005D38C8" w:rsidP="005D38C8">
      <w:pPr>
        <w:pStyle w:val="BodyText"/>
        <w:rPr>
          <w:rFonts w:hint="cs"/>
          <w:u w:val="single"/>
          <w:rtl/>
        </w:rPr>
      </w:pPr>
      <w:r>
        <w:rPr>
          <w:rFonts w:hint="cs"/>
          <w:u w:val="single"/>
          <w:rtl/>
        </w:rPr>
        <w:t>ארבל אסטרחן:</w:t>
      </w:r>
    </w:p>
    <w:p w14:paraId="2698E0DD" w14:textId="77777777" w:rsidR="005D38C8" w:rsidRDefault="005D38C8" w:rsidP="005D38C8">
      <w:pPr>
        <w:bidi/>
        <w:jc w:val="both"/>
        <w:rPr>
          <w:rFonts w:cs="David" w:hint="cs"/>
          <w:rtl/>
        </w:rPr>
      </w:pPr>
    </w:p>
    <w:p w14:paraId="51F74491" w14:textId="77777777" w:rsidR="005D38C8" w:rsidRDefault="005D38C8" w:rsidP="005D38C8">
      <w:pPr>
        <w:bidi/>
        <w:jc w:val="both"/>
        <w:rPr>
          <w:rFonts w:cs="David" w:hint="cs"/>
          <w:rtl/>
        </w:rPr>
      </w:pPr>
      <w:r>
        <w:rPr>
          <w:rFonts w:cs="David" w:hint="cs"/>
          <w:rtl/>
        </w:rPr>
        <w:tab/>
        <w:t xml:space="preserve">"החליטה ועדת הכנסת להציע לכנסת כי הנושא יועבר לדיון בוועדה אחרת, יציג יושב ראש ועדת הכנסת או חבר הוועדה שהוסמכו לכך את הצעתה בפני הכנסת והכנסת תחליט בלא דיון אם לקבלה". זאת המלצה כי </w:t>
      </w:r>
      <w:proofErr w:type="spellStart"/>
      <w:r>
        <w:rPr>
          <w:rFonts w:cs="David" w:hint="cs"/>
          <w:rtl/>
        </w:rPr>
        <w:t>היתה</w:t>
      </w:r>
      <w:proofErr w:type="spellEnd"/>
      <w:r>
        <w:rPr>
          <w:rFonts w:cs="David" w:hint="cs"/>
          <w:rtl/>
        </w:rPr>
        <w:t xml:space="preserve"> כבר החלטה. האם רוצים להגיד לוועדה שברגע שיש המלצה של ועדת הכנסת, שלא תדון?</w:t>
      </w:r>
    </w:p>
    <w:p w14:paraId="160E570E" w14:textId="77777777" w:rsidR="005D38C8" w:rsidRDefault="005D38C8" w:rsidP="005D38C8">
      <w:pPr>
        <w:bidi/>
        <w:jc w:val="both"/>
        <w:rPr>
          <w:rFonts w:cs="David" w:hint="cs"/>
          <w:rtl/>
        </w:rPr>
      </w:pPr>
    </w:p>
    <w:p w14:paraId="3F2E6889"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26D2F4D" w14:textId="77777777" w:rsidR="005D38C8" w:rsidRDefault="005D38C8" w:rsidP="005D38C8">
      <w:pPr>
        <w:bidi/>
        <w:jc w:val="both"/>
        <w:rPr>
          <w:rFonts w:cs="David" w:hint="cs"/>
          <w:rtl/>
        </w:rPr>
      </w:pPr>
    </w:p>
    <w:p w14:paraId="61BC8D83" w14:textId="77777777" w:rsidR="005D38C8" w:rsidRDefault="005D38C8" w:rsidP="005D38C8">
      <w:pPr>
        <w:bidi/>
        <w:jc w:val="both"/>
        <w:rPr>
          <w:rFonts w:cs="David" w:hint="cs"/>
          <w:rtl/>
        </w:rPr>
      </w:pPr>
      <w:r>
        <w:rPr>
          <w:rFonts w:cs="David" w:hint="cs"/>
          <w:rtl/>
        </w:rPr>
        <w:tab/>
        <w:t xml:space="preserve">לא, לא. </w:t>
      </w:r>
    </w:p>
    <w:p w14:paraId="198DD433" w14:textId="77777777" w:rsidR="005D38C8" w:rsidRDefault="005D38C8" w:rsidP="005D38C8">
      <w:pPr>
        <w:bidi/>
        <w:jc w:val="both"/>
        <w:rPr>
          <w:rFonts w:cs="David" w:hint="cs"/>
          <w:rtl/>
        </w:rPr>
      </w:pPr>
    </w:p>
    <w:p w14:paraId="71127ACC" w14:textId="77777777" w:rsidR="005D38C8" w:rsidRDefault="005D38C8" w:rsidP="005D38C8">
      <w:pPr>
        <w:pStyle w:val="BodyText"/>
        <w:rPr>
          <w:rFonts w:hint="cs"/>
          <w:u w:val="single"/>
          <w:rtl/>
        </w:rPr>
      </w:pPr>
      <w:r>
        <w:rPr>
          <w:rFonts w:hint="cs"/>
          <w:u w:val="single"/>
          <w:rtl/>
        </w:rPr>
        <w:t>ארבל אסטרחן:</w:t>
      </w:r>
    </w:p>
    <w:p w14:paraId="6CFDCEE1" w14:textId="77777777" w:rsidR="005D38C8" w:rsidRDefault="005D38C8" w:rsidP="005D38C8">
      <w:pPr>
        <w:bidi/>
        <w:jc w:val="both"/>
        <w:rPr>
          <w:rFonts w:cs="David" w:hint="cs"/>
          <w:rtl/>
        </w:rPr>
      </w:pPr>
    </w:p>
    <w:p w14:paraId="5FF687CB" w14:textId="77777777" w:rsidR="005D38C8" w:rsidRDefault="005D38C8" w:rsidP="005D38C8">
      <w:pPr>
        <w:bidi/>
        <w:jc w:val="both"/>
        <w:rPr>
          <w:rFonts w:cs="David" w:hint="cs"/>
          <w:rtl/>
        </w:rPr>
      </w:pPr>
      <w:r>
        <w:rPr>
          <w:rFonts w:cs="David" w:hint="cs"/>
          <w:rtl/>
        </w:rPr>
        <w:tab/>
        <w:t xml:space="preserve">זאת אומרת שוועדת הכנסת יכולה לדון כל עוד הוועדה לא החלה, אבל הוועדה יכולה לדון עד שיושב ראש ועדת הכנסת לא יציג את זה במליאה. </w:t>
      </w:r>
    </w:p>
    <w:p w14:paraId="0FC472E8" w14:textId="77777777" w:rsidR="005D38C8" w:rsidRDefault="005D38C8" w:rsidP="005D38C8">
      <w:pPr>
        <w:bidi/>
        <w:jc w:val="both"/>
        <w:rPr>
          <w:rFonts w:cs="David" w:hint="cs"/>
          <w:rtl/>
        </w:rPr>
      </w:pPr>
    </w:p>
    <w:p w14:paraId="7E78E0EE"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E5A0291" w14:textId="77777777" w:rsidR="005D38C8" w:rsidRDefault="005D38C8" w:rsidP="005D38C8">
      <w:pPr>
        <w:bidi/>
        <w:jc w:val="both"/>
        <w:rPr>
          <w:rFonts w:cs="David" w:hint="cs"/>
          <w:rtl/>
        </w:rPr>
      </w:pPr>
    </w:p>
    <w:p w14:paraId="5E217B78" w14:textId="77777777" w:rsidR="005D38C8" w:rsidRDefault="005D38C8" w:rsidP="005D38C8">
      <w:pPr>
        <w:bidi/>
        <w:jc w:val="both"/>
        <w:rPr>
          <w:rFonts w:cs="David" w:hint="cs"/>
          <w:rtl/>
        </w:rPr>
      </w:pPr>
      <w:r>
        <w:rPr>
          <w:rFonts w:cs="David" w:hint="cs"/>
          <w:rtl/>
        </w:rPr>
        <w:tab/>
        <w:t xml:space="preserve">אני לא רוצה לפגוע בסמכויות של ראשי הוועדות. כל עוד זה אצלו, זה אצלו. </w:t>
      </w:r>
    </w:p>
    <w:p w14:paraId="458AA21B" w14:textId="77777777" w:rsidR="005D38C8" w:rsidRDefault="005D38C8" w:rsidP="005D38C8">
      <w:pPr>
        <w:bidi/>
        <w:jc w:val="both"/>
        <w:rPr>
          <w:rFonts w:cs="David" w:hint="cs"/>
          <w:rtl/>
        </w:rPr>
      </w:pPr>
    </w:p>
    <w:p w14:paraId="7279B4C8" w14:textId="77777777" w:rsidR="005D38C8" w:rsidRDefault="005D38C8" w:rsidP="005D38C8">
      <w:pPr>
        <w:bidi/>
        <w:jc w:val="both"/>
        <w:rPr>
          <w:rFonts w:cs="David" w:hint="cs"/>
          <w:u w:val="single"/>
          <w:rtl/>
        </w:rPr>
      </w:pPr>
      <w:r>
        <w:rPr>
          <w:rFonts w:cs="David" w:hint="cs"/>
          <w:u w:val="single"/>
          <w:rtl/>
        </w:rPr>
        <w:t>אורי בנק:</w:t>
      </w:r>
    </w:p>
    <w:p w14:paraId="421947BB" w14:textId="77777777" w:rsidR="005D38C8" w:rsidRDefault="005D38C8" w:rsidP="005D38C8">
      <w:pPr>
        <w:bidi/>
        <w:jc w:val="both"/>
        <w:rPr>
          <w:rFonts w:cs="David" w:hint="cs"/>
          <w:rtl/>
        </w:rPr>
      </w:pPr>
    </w:p>
    <w:p w14:paraId="5EE19A23" w14:textId="77777777" w:rsidR="005D38C8" w:rsidRDefault="005D38C8" w:rsidP="005D38C8">
      <w:pPr>
        <w:bidi/>
        <w:jc w:val="both"/>
        <w:rPr>
          <w:rFonts w:cs="David" w:hint="cs"/>
          <w:rtl/>
        </w:rPr>
      </w:pPr>
      <w:r>
        <w:rPr>
          <w:rFonts w:cs="David" w:hint="cs"/>
          <w:rtl/>
        </w:rPr>
        <w:tab/>
        <w:t xml:space="preserve">אבל זה לא יכול לשמש לו כטענה שזה לא יילקח מזה. </w:t>
      </w:r>
    </w:p>
    <w:p w14:paraId="0FE31C51" w14:textId="77777777" w:rsidR="005D38C8" w:rsidRDefault="005D38C8" w:rsidP="005D38C8">
      <w:pPr>
        <w:bidi/>
        <w:jc w:val="both"/>
        <w:rPr>
          <w:rFonts w:cs="David" w:hint="cs"/>
          <w:rtl/>
        </w:rPr>
      </w:pPr>
    </w:p>
    <w:p w14:paraId="16C1FC9C"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B04B474" w14:textId="77777777" w:rsidR="005D38C8" w:rsidRDefault="005D38C8" w:rsidP="005D38C8">
      <w:pPr>
        <w:bidi/>
        <w:jc w:val="both"/>
        <w:rPr>
          <w:rFonts w:cs="David" w:hint="cs"/>
          <w:rtl/>
        </w:rPr>
      </w:pPr>
    </w:p>
    <w:p w14:paraId="6E8BA06D" w14:textId="77777777" w:rsidR="005D38C8" w:rsidRDefault="005D38C8" w:rsidP="005D38C8">
      <w:pPr>
        <w:bidi/>
        <w:jc w:val="both"/>
        <w:rPr>
          <w:rFonts w:cs="David" w:hint="cs"/>
          <w:rtl/>
        </w:rPr>
      </w:pPr>
      <w:r>
        <w:rPr>
          <w:rFonts w:cs="David" w:hint="cs"/>
          <w:rtl/>
        </w:rPr>
        <w:tab/>
        <w:t xml:space="preserve">יש מצבים כאלה. בדרך כלל אנשים לא עושים את זה, אבל אם זה קיים, זה קיים. זה מונע את זה שיושב ראש ועדת הכנסת בכלל יכול לעשות כל מה שהוא רוצה. זה הגיוני. </w:t>
      </w:r>
    </w:p>
    <w:p w14:paraId="7D967113" w14:textId="77777777" w:rsidR="005D38C8" w:rsidRDefault="005D38C8" w:rsidP="005D38C8">
      <w:pPr>
        <w:bidi/>
        <w:jc w:val="both"/>
        <w:rPr>
          <w:rFonts w:cs="David" w:hint="cs"/>
          <w:rtl/>
        </w:rPr>
      </w:pPr>
    </w:p>
    <w:p w14:paraId="0F7CF34C" w14:textId="77777777" w:rsidR="005D38C8" w:rsidRDefault="005D38C8" w:rsidP="005D38C8">
      <w:pPr>
        <w:pStyle w:val="BodyText"/>
        <w:rPr>
          <w:rFonts w:hint="cs"/>
          <w:u w:val="single"/>
          <w:rtl/>
        </w:rPr>
      </w:pPr>
      <w:r>
        <w:rPr>
          <w:rFonts w:hint="cs"/>
          <w:u w:val="single"/>
          <w:rtl/>
        </w:rPr>
        <w:t>ארבל אסטרחן:</w:t>
      </w:r>
    </w:p>
    <w:p w14:paraId="478E54CB" w14:textId="77777777" w:rsidR="005D38C8" w:rsidRDefault="005D38C8" w:rsidP="005D38C8">
      <w:pPr>
        <w:bidi/>
        <w:jc w:val="both"/>
        <w:rPr>
          <w:rFonts w:cs="David" w:hint="cs"/>
          <w:rtl/>
        </w:rPr>
      </w:pPr>
    </w:p>
    <w:p w14:paraId="3A57D3B3" w14:textId="77777777" w:rsidR="005D38C8" w:rsidRDefault="005D38C8" w:rsidP="005D38C8">
      <w:pPr>
        <w:bidi/>
        <w:jc w:val="both"/>
        <w:rPr>
          <w:rFonts w:cs="David" w:hint="cs"/>
          <w:rtl/>
        </w:rPr>
      </w:pPr>
      <w:r>
        <w:rPr>
          <w:rFonts w:cs="David" w:hint="cs"/>
          <w:rtl/>
        </w:rPr>
        <w:tab/>
        <w:t xml:space="preserve">כדאי להדגיש פה שאם היו כמה הצעות שהצביעו עליהן </w:t>
      </w:r>
      <w:r>
        <w:rPr>
          <w:rFonts w:cs="David"/>
          <w:rtl/>
        </w:rPr>
        <w:t>–</w:t>
      </w:r>
      <w:r>
        <w:rPr>
          <w:rFonts w:cs="David" w:hint="cs"/>
          <w:rtl/>
        </w:rPr>
        <w:t xml:space="preserve"> אם אתם זוכרים, </w:t>
      </w:r>
      <w:proofErr w:type="spellStart"/>
      <w:r>
        <w:rPr>
          <w:rFonts w:cs="David" w:hint="cs"/>
          <w:rtl/>
        </w:rPr>
        <w:t>היתה</w:t>
      </w:r>
      <w:proofErr w:type="spellEnd"/>
      <w:r>
        <w:rPr>
          <w:rFonts w:cs="David" w:hint="cs"/>
          <w:rtl/>
        </w:rPr>
        <w:t xml:space="preserve"> לנו אפשרות להצביע כאחת על כמה הצעות </w:t>
      </w:r>
      <w:r>
        <w:rPr>
          <w:rFonts w:cs="David"/>
          <w:rtl/>
        </w:rPr>
        <w:t>–</w:t>
      </w:r>
      <w:r>
        <w:rPr>
          <w:rFonts w:cs="David" w:hint="cs"/>
          <w:rtl/>
        </w:rPr>
        <w:t xml:space="preserve"> ההחלטה הזאת תחול על כולן. </w:t>
      </w:r>
    </w:p>
    <w:p w14:paraId="56615FB4" w14:textId="77777777" w:rsidR="005D38C8" w:rsidRDefault="005D38C8" w:rsidP="005D38C8">
      <w:pPr>
        <w:bidi/>
        <w:jc w:val="both"/>
        <w:rPr>
          <w:rFonts w:cs="David" w:hint="cs"/>
          <w:rtl/>
        </w:rPr>
      </w:pPr>
    </w:p>
    <w:p w14:paraId="70A168E2"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7B41A6E6" w14:textId="77777777" w:rsidR="005D38C8" w:rsidRDefault="005D38C8" w:rsidP="005D38C8">
      <w:pPr>
        <w:bidi/>
        <w:jc w:val="both"/>
        <w:rPr>
          <w:rFonts w:cs="David" w:hint="cs"/>
          <w:rtl/>
        </w:rPr>
      </w:pPr>
    </w:p>
    <w:p w14:paraId="20ACCF0D" w14:textId="77777777" w:rsidR="005D38C8" w:rsidRDefault="005D38C8" w:rsidP="005D38C8">
      <w:pPr>
        <w:bidi/>
        <w:jc w:val="both"/>
        <w:rPr>
          <w:rFonts w:cs="David" w:hint="cs"/>
          <w:rtl/>
        </w:rPr>
      </w:pPr>
      <w:r>
        <w:rPr>
          <w:rFonts w:cs="David" w:hint="cs"/>
          <w:rtl/>
        </w:rPr>
        <w:tab/>
        <w:t xml:space="preserve">שתהיה אחידות. </w:t>
      </w:r>
    </w:p>
    <w:p w14:paraId="208FE530" w14:textId="77777777" w:rsidR="005D38C8" w:rsidRDefault="005D38C8" w:rsidP="005D38C8">
      <w:pPr>
        <w:bidi/>
        <w:jc w:val="both"/>
        <w:rPr>
          <w:rFonts w:cs="David" w:hint="cs"/>
          <w:rtl/>
        </w:rPr>
      </w:pPr>
    </w:p>
    <w:p w14:paraId="4B583682"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22FEB6D" w14:textId="77777777" w:rsidR="005D38C8" w:rsidRDefault="005D38C8" w:rsidP="005D38C8">
      <w:pPr>
        <w:bidi/>
        <w:jc w:val="both"/>
        <w:rPr>
          <w:rFonts w:cs="David" w:hint="cs"/>
          <w:rtl/>
        </w:rPr>
      </w:pPr>
    </w:p>
    <w:p w14:paraId="5367720A" w14:textId="77777777" w:rsidR="005D38C8" w:rsidRDefault="005D38C8" w:rsidP="005D38C8">
      <w:pPr>
        <w:bidi/>
        <w:jc w:val="both"/>
        <w:rPr>
          <w:rFonts w:cs="David" w:hint="cs"/>
          <w:rtl/>
        </w:rPr>
      </w:pPr>
      <w:r>
        <w:rPr>
          <w:rFonts w:cs="David" w:hint="cs"/>
          <w:rtl/>
        </w:rPr>
        <w:tab/>
        <w:t xml:space="preserve">כן, זה ודאי, זה חייב להיות. כדאי לכתוב את זה כדי שלא יהיה ספק. </w:t>
      </w:r>
    </w:p>
    <w:p w14:paraId="428EC160" w14:textId="77777777" w:rsidR="005D38C8" w:rsidRDefault="005D38C8" w:rsidP="005D38C8">
      <w:pPr>
        <w:bidi/>
        <w:jc w:val="both"/>
        <w:rPr>
          <w:rFonts w:cs="David" w:hint="cs"/>
          <w:rtl/>
        </w:rPr>
      </w:pPr>
    </w:p>
    <w:p w14:paraId="799D4E3F" w14:textId="77777777" w:rsidR="005D38C8" w:rsidRDefault="005D38C8" w:rsidP="005D38C8">
      <w:pPr>
        <w:pStyle w:val="BodyText"/>
        <w:rPr>
          <w:rFonts w:hint="cs"/>
          <w:u w:val="single"/>
          <w:rtl/>
        </w:rPr>
      </w:pPr>
      <w:r>
        <w:rPr>
          <w:rFonts w:hint="cs"/>
          <w:u w:val="single"/>
          <w:rtl/>
        </w:rPr>
        <w:t>ארבל אסטרחן:</w:t>
      </w:r>
    </w:p>
    <w:p w14:paraId="22CFC6F1" w14:textId="77777777" w:rsidR="005D38C8" w:rsidRDefault="005D38C8" w:rsidP="005D38C8">
      <w:pPr>
        <w:bidi/>
        <w:jc w:val="both"/>
        <w:rPr>
          <w:rFonts w:cs="David" w:hint="cs"/>
          <w:rtl/>
        </w:rPr>
      </w:pPr>
    </w:p>
    <w:p w14:paraId="180FCF5D" w14:textId="77777777" w:rsidR="005D38C8" w:rsidRDefault="005D38C8" w:rsidP="005D38C8">
      <w:pPr>
        <w:bidi/>
        <w:jc w:val="both"/>
        <w:rPr>
          <w:rFonts w:cs="David" w:hint="cs"/>
          <w:rtl/>
        </w:rPr>
      </w:pPr>
      <w:r>
        <w:rPr>
          <w:rFonts w:cs="David" w:hint="cs"/>
          <w:rtl/>
        </w:rPr>
        <w:tab/>
        <w:t>סעיף 6 מדבר על השאלה מה קורה אם הכנסת החליטה לכלול נושא בסדר היום. "החליטה הכנסת לכלול נושא בסדר יומה בעקבות הצעה לסדר היום, יקבע יושב ראש הכנסת את מועד הדיון בתוך שלושה חודשים מיום קבלת ההחלטה. חלפה התקופה האמורה ולא קבע יושב ראש הכנסת את מועד הדיון, יוסר הנושא מסדר היום אלא אם כן חבר הכנסת המציע ביקש מיושב ראש הכנסת בתוך שבועיים מתום התקופה האמורה כי יקבע את מועד הדיון. ביקש חבר הכנסת כאמור, יקבע יושב ראש הכנסת את מועד הדיון בתוך שבועיים מיום הבקשה וימי הפגרה לא יבואו במניין".</w:t>
      </w:r>
    </w:p>
    <w:p w14:paraId="3192E506" w14:textId="77777777" w:rsidR="005D38C8" w:rsidRDefault="005D38C8" w:rsidP="005D38C8">
      <w:pPr>
        <w:bidi/>
        <w:jc w:val="both"/>
        <w:rPr>
          <w:rFonts w:cs="David" w:hint="cs"/>
          <w:rtl/>
        </w:rPr>
      </w:pPr>
    </w:p>
    <w:p w14:paraId="6B68E088"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17ABAF1" w14:textId="77777777" w:rsidR="005D38C8" w:rsidRDefault="005D38C8" w:rsidP="005D38C8">
      <w:pPr>
        <w:bidi/>
        <w:jc w:val="both"/>
        <w:rPr>
          <w:rFonts w:cs="David" w:hint="cs"/>
          <w:rtl/>
        </w:rPr>
      </w:pPr>
    </w:p>
    <w:p w14:paraId="4C627B01" w14:textId="77777777" w:rsidR="005D38C8" w:rsidRDefault="005D38C8" w:rsidP="005D38C8">
      <w:pPr>
        <w:bidi/>
        <w:jc w:val="both"/>
        <w:rPr>
          <w:rFonts w:cs="David" w:hint="cs"/>
          <w:rtl/>
        </w:rPr>
      </w:pPr>
      <w:r>
        <w:rPr>
          <w:rFonts w:cs="David" w:hint="cs"/>
          <w:rtl/>
        </w:rPr>
        <w:tab/>
        <w:t xml:space="preserve">זה למעשה דיון שעשינו בהתחלה, כשהתחלנו את כל העבודה על הנושא הזה כנגזרת של הפרקים הקודמים ואני מציע שלא ניגע בו. </w:t>
      </w:r>
    </w:p>
    <w:p w14:paraId="7915ABD4" w14:textId="77777777" w:rsidR="005D38C8" w:rsidRDefault="005D38C8" w:rsidP="005D38C8">
      <w:pPr>
        <w:bidi/>
        <w:jc w:val="both"/>
        <w:rPr>
          <w:rFonts w:cs="David" w:hint="cs"/>
          <w:rtl/>
        </w:rPr>
      </w:pPr>
    </w:p>
    <w:p w14:paraId="4F6DD562" w14:textId="77777777" w:rsidR="005D38C8" w:rsidRDefault="005D38C8" w:rsidP="005D38C8">
      <w:pPr>
        <w:pStyle w:val="BodyText"/>
        <w:rPr>
          <w:rFonts w:hint="cs"/>
          <w:u w:val="single"/>
          <w:rtl/>
        </w:rPr>
      </w:pPr>
      <w:r>
        <w:rPr>
          <w:rFonts w:hint="cs"/>
          <w:u w:val="single"/>
          <w:rtl/>
        </w:rPr>
        <w:t>ארבל אסטרחן:</w:t>
      </w:r>
    </w:p>
    <w:p w14:paraId="439FE3B2" w14:textId="77777777" w:rsidR="005D38C8" w:rsidRDefault="005D38C8" w:rsidP="005D38C8">
      <w:pPr>
        <w:bidi/>
        <w:jc w:val="both"/>
        <w:rPr>
          <w:rFonts w:cs="David" w:hint="cs"/>
          <w:rtl/>
        </w:rPr>
      </w:pPr>
    </w:p>
    <w:p w14:paraId="67EF0E5C" w14:textId="77777777" w:rsidR="005D38C8" w:rsidRDefault="005D38C8" w:rsidP="005D38C8">
      <w:pPr>
        <w:bidi/>
        <w:jc w:val="both"/>
        <w:rPr>
          <w:rFonts w:cs="David" w:hint="cs"/>
          <w:rtl/>
        </w:rPr>
      </w:pPr>
      <w:r>
        <w:rPr>
          <w:rFonts w:cs="David" w:hint="cs"/>
          <w:rtl/>
        </w:rPr>
        <w:tab/>
        <w:t xml:space="preserve">הוחלט לכלול, היושב ראש צריך לשים את זה על סדר היום תוך שלושה חודשים. לא שם, אוטומטית זה מוסר. לא צריך להביא את זה לכנסת שתחליט. </w:t>
      </w:r>
    </w:p>
    <w:p w14:paraId="5906D270" w14:textId="77777777" w:rsidR="005D38C8" w:rsidRDefault="005D38C8" w:rsidP="005D38C8">
      <w:pPr>
        <w:bidi/>
        <w:jc w:val="both"/>
        <w:rPr>
          <w:rFonts w:cs="David" w:hint="cs"/>
          <w:rtl/>
        </w:rPr>
      </w:pPr>
    </w:p>
    <w:p w14:paraId="75C3E58E"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74A74BD" w14:textId="77777777" w:rsidR="005D38C8" w:rsidRDefault="005D38C8" w:rsidP="005D38C8">
      <w:pPr>
        <w:bidi/>
        <w:jc w:val="both"/>
        <w:rPr>
          <w:rFonts w:cs="David" w:hint="cs"/>
          <w:rtl/>
        </w:rPr>
      </w:pPr>
    </w:p>
    <w:p w14:paraId="7E6D761C" w14:textId="77777777" w:rsidR="005D38C8" w:rsidRDefault="005D38C8" w:rsidP="005D38C8">
      <w:pPr>
        <w:bidi/>
        <w:jc w:val="both"/>
        <w:rPr>
          <w:rFonts w:cs="David" w:hint="cs"/>
          <w:rtl/>
        </w:rPr>
      </w:pPr>
      <w:r>
        <w:rPr>
          <w:rFonts w:cs="David" w:hint="cs"/>
          <w:rtl/>
        </w:rPr>
        <w:tab/>
        <w:t xml:space="preserve">אבל, מנגד לחבר הכנסת יש אפשרות להגיד: אני דורש את זה ואז יש זמן קצוב מיידי שבו זה עולה להצבעה. </w:t>
      </w:r>
    </w:p>
    <w:p w14:paraId="48590F53" w14:textId="77777777" w:rsidR="005D38C8" w:rsidRDefault="005D38C8" w:rsidP="005D38C8">
      <w:pPr>
        <w:bidi/>
        <w:jc w:val="both"/>
        <w:rPr>
          <w:rFonts w:cs="David" w:hint="cs"/>
          <w:rtl/>
        </w:rPr>
      </w:pPr>
    </w:p>
    <w:p w14:paraId="1BADC66F" w14:textId="77777777" w:rsidR="005D38C8" w:rsidRDefault="005D38C8" w:rsidP="005D38C8">
      <w:pPr>
        <w:pStyle w:val="BodyText"/>
        <w:rPr>
          <w:rFonts w:hint="cs"/>
          <w:u w:val="single"/>
          <w:rtl/>
        </w:rPr>
      </w:pPr>
      <w:r>
        <w:rPr>
          <w:rFonts w:hint="cs"/>
          <w:u w:val="single"/>
          <w:rtl/>
        </w:rPr>
        <w:t>ארבל אסטרחן:</w:t>
      </w:r>
    </w:p>
    <w:p w14:paraId="74A25DA6" w14:textId="77777777" w:rsidR="005D38C8" w:rsidRDefault="005D38C8" w:rsidP="005D38C8">
      <w:pPr>
        <w:bidi/>
        <w:jc w:val="both"/>
        <w:rPr>
          <w:rFonts w:cs="David" w:hint="cs"/>
          <w:rtl/>
        </w:rPr>
      </w:pPr>
    </w:p>
    <w:p w14:paraId="13EF9488" w14:textId="77777777" w:rsidR="005D38C8" w:rsidRDefault="005D38C8" w:rsidP="005D38C8">
      <w:pPr>
        <w:bidi/>
        <w:jc w:val="both"/>
        <w:rPr>
          <w:rFonts w:cs="David" w:hint="cs"/>
          <w:rtl/>
        </w:rPr>
      </w:pPr>
      <w:r>
        <w:rPr>
          <w:rFonts w:cs="David" w:hint="cs"/>
          <w:rtl/>
        </w:rPr>
        <w:tab/>
        <w:t xml:space="preserve">עכשיו אני תוהה האם אנחנו צריכים לעשות פה איזושהי הוראת מעבר. מה קורה עם זה שהחליטה הכנסת לכלול נושא בסדר היום, היושב ראש יקבע את זה תוך שלושה חודשים ואחרי שלושה חודשים זה מוסר, אלא אם חבר הכנסת ביקש תוך שבועיים. </w:t>
      </w:r>
    </w:p>
    <w:p w14:paraId="6921D62F" w14:textId="77777777" w:rsidR="005D38C8" w:rsidRDefault="005D38C8" w:rsidP="005D38C8">
      <w:pPr>
        <w:bidi/>
        <w:jc w:val="both"/>
        <w:rPr>
          <w:rFonts w:cs="David" w:hint="cs"/>
          <w:rtl/>
        </w:rPr>
      </w:pPr>
    </w:p>
    <w:p w14:paraId="5222AC6E"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73DCC42" w14:textId="77777777" w:rsidR="005D38C8" w:rsidRDefault="005D38C8" w:rsidP="005D38C8">
      <w:pPr>
        <w:bidi/>
        <w:jc w:val="both"/>
        <w:rPr>
          <w:rFonts w:cs="David" w:hint="cs"/>
          <w:rtl/>
        </w:rPr>
      </w:pPr>
    </w:p>
    <w:p w14:paraId="38D1C0B7" w14:textId="77777777" w:rsidR="005D38C8" w:rsidRDefault="005D38C8" w:rsidP="005D38C8">
      <w:pPr>
        <w:bidi/>
        <w:jc w:val="both"/>
        <w:rPr>
          <w:rFonts w:cs="David" w:hint="cs"/>
          <w:rtl/>
        </w:rPr>
      </w:pPr>
      <w:r>
        <w:rPr>
          <w:rFonts w:cs="David" w:hint="cs"/>
          <w:rtl/>
        </w:rPr>
        <w:tab/>
        <w:t xml:space="preserve">זה עובד כבר. </w:t>
      </w:r>
    </w:p>
    <w:p w14:paraId="61DB03EC" w14:textId="77777777" w:rsidR="005D38C8" w:rsidRDefault="005D38C8" w:rsidP="005D38C8">
      <w:pPr>
        <w:bidi/>
        <w:jc w:val="both"/>
        <w:rPr>
          <w:rFonts w:cs="David" w:hint="cs"/>
          <w:rtl/>
        </w:rPr>
      </w:pPr>
    </w:p>
    <w:p w14:paraId="2A324D9A" w14:textId="77777777" w:rsidR="005D38C8" w:rsidRDefault="005D38C8" w:rsidP="005D38C8">
      <w:pPr>
        <w:pStyle w:val="BodyText"/>
        <w:rPr>
          <w:rFonts w:hint="cs"/>
          <w:u w:val="single"/>
          <w:rtl/>
        </w:rPr>
      </w:pPr>
      <w:r>
        <w:rPr>
          <w:rFonts w:hint="cs"/>
          <w:u w:val="single"/>
          <w:rtl/>
        </w:rPr>
        <w:t>ארבל אסטרחן:</w:t>
      </w:r>
    </w:p>
    <w:p w14:paraId="66D7D0C1" w14:textId="77777777" w:rsidR="005D38C8" w:rsidRDefault="005D38C8" w:rsidP="005D38C8">
      <w:pPr>
        <w:bidi/>
        <w:jc w:val="both"/>
        <w:rPr>
          <w:rFonts w:cs="David" w:hint="cs"/>
          <w:rtl/>
        </w:rPr>
      </w:pPr>
    </w:p>
    <w:p w14:paraId="007064B8" w14:textId="77777777" w:rsidR="005D38C8" w:rsidRDefault="005D38C8" w:rsidP="005D38C8">
      <w:pPr>
        <w:bidi/>
        <w:jc w:val="both"/>
        <w:rPr>
          <w:rFonts w:cs="David" w:hint="cs"/>
          <w:rtl/>
        </w:rPr>
      </w:pPr>
      <w:r>
        <w:rPr>
          <w:rFonts w:cs="David" w:hint="cs"/>
          <w:rtl/>
        </w:rPr>
        <w:tab/>
        <w:t>אין עכשיו נושאים על סדר היום יותר משלושה חודשים?</w:t>
      </w:r>
    </w:p>
    <w:p w14:paraId="72D489D5" w14:textId="77777777" w:rsidR="005D38C8" w:rsidRDefault="005D38C8" w:rsidP="005D38C8">
      <w:pPr>
        <w:bidi/>
        <w:jc w:val="both"/>
        <w:rPr>
          <w:rFonts w:cs="David" w:hint="cs"/>
          <w:rtl/>
        </w:rPr>
      </w:pPr>
    </w:p>
    <w:p w14:paraId="5EB8A9EA"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6D5B4CD9" w14:textId="77777777" w:rsidR="005D38C8" w:rsidRDefault="005D38C8" w:rsidP="005D38C8">
      <w:pPr>
        <w:bidi/>
        <w:jc w:val="both"/>
        <w:rPr>
          <w:rFonts w:cs="David" w:hint="cs"/>
          <w:rtl/>
        </w:rPr>
      </w:pPr>
    </w:p>
    <w:p w14:paraId="62A00EAD" w14:textId="77777777" w:rsidR="005D38C8" w:rsidRDefault="005D38C8" w:rsidP="005D38C8">
      <w:pPr>
        <w:bidi/>
        <w:jc w:val="both"/>
        <w:rPr>
          <w:rFonts w:cs="David" w:hint="cs"/>
          <w:rtl/>
        </w:rPr>
      </w:pPr>
      <w:r>
        <w:rPr>
          <w:rFonts w:cs="David" w:hint="cs"/>
          <w:rtl/>
        </w:rPr>
        <w:tab/>
        <w:t xml:space="preserve">לקראת הפגרה </w:t>
      </w:r>
      <w:proofErr w:type="spellStart"/>
      <w:r>
        <w:rPr>
          <w:rFonts w:cs="David" w:hint="cs"/>
          <w:rtl/>
        </w:rPr>
        <w:t>שהיתה</w:t>
      </w:r>
      <w:proofErr w:type="spellEnd"/>
      <w:r>
        <w:rPr>
          <w:rFonts w:cs="David" w:hint="cs"/>
          <w:rtl/>
        </w:rPr>
        <w:t xml:space="preserve"> הכנו את רשימת הנושאים, הראיתי ליושב ראש והנחנו את זה, כלומר גם הודענו על זה. פנו אלינו שניים-שלושה חברי כנסת שביקשו את הנושאים שלהם לא להסיר מסדר היום. זה עבד כמו שעון. זה עבד יפה מאד. </w:t>
      </w:r>
    </w:p>
    <w:p w14:paraId="315FE7C7"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74B8A78" w14:textId="77777777" w:rsidR="005D38C8" w:rsidRDefault="005D38C8" w:rsidP="005D38C8">
      <w:pPr>
        <w:bidi/>
        <w:jc w:val="both"/>
        <w:rPr>
          <w:rFonts w:cs="David" w:hint="cs"/>
          <w:rtl/>
        </w:rPr>
      </w:pPr>
    </w:p>
    <w:p w14:paraId="380BFAE1" w14:textId="77777777" w:rsidR="005D38C8" w:rsidRDefault="005D38C8" w:rsidP="005D38C8">
      <w:pPr>
        <w:bidi/>
        <w:jc w:val="both"/>
        <w:rPr>
          <w:rFonts w:cs="David" w:hint="cs"/>
          <w:rtl/>
        </w:rPr>
      </w:pPr>
      <w:r>
        <w:rPr>
          <w:rFonts w:cs="David" w:hint="cs"/>
          <w:rtl/>
        </w:rPr>
        <w:tab/>
        <w:t xml:space="preserve">בטח, אתה רואה את </w:t>
      </w:r>
      <w:proofErr w:type="spellStart"/>
      <w:r>
        <w:rPr>
          <w:rFonts w:cs="David" w:hint="cs"/>
          <w:rtl/>
        </w:rPr>
        <w:t>הבזיון</w:t>
      </w:r>
      <w:proofErr w:type="spellEnd"/>
      <w:r>
        <w:rPr>
          <w:rFonts w:cs="David" w:hint="cs"/>
          <w:rtl/>
        </w:rPr>
        <w:t xml:space="preserve"> שיושבים דברים שנה וחצי על סדר היום. </w:t>
      </w:r>
    </w:p>
    <w:p w14:paraId="3EA4690C" w14:textId="77777777" w:rsidR="005D38C8" w:rsidRDefault="005D38C8" w:rsidP="005D38C8">
      <w:pPr>
        <w:bidi/>
        <w:jc w:val="both"/>
        <w:rPr>
          <w:rFonts w:cs="David" w:hint="cs"/>
          <w:rtl/>
        </w:rPr>
      </w:pPr>
    </w:p>
    <w:p w14:paraId="445ECCFF" w14:textId="77777777" w:rsidR="005D38C8" w:rsidRDefault="005D38C8" w:rsidP="005D38C8">
      <w:pPr>
        <w:bidi/>
        <w:jc w:val="both"/>
        <w:rPr>
          <w:rFonts w:cs="David" w:hint="cs"/>
          <w:u w:val="single"/>
          <w:rtl/>
        </w:rPr>
      </w:pPr>
      <w:r>
        <w:rPr>
          <w:rFonts w:cs="David" w:hint="cs"/>
          <w:u w:val="single"/>
          <w:rtl/>
        </w:rPr>
        <w:t>סער פינטו:</w:t>
      </w:r>
    </w:p>
    <w:p w14:paraId="03EB3219" w14:textId="77777777" w:rsidR="005D38C8" w:rsidRDefault="005D38C8" w:rsidP="005D38C8">
      <w:pPr>
        <w:bidi/>
        <w:jc w:val="both"/>
        <w:rPr>
          <w:rFonts w:cs="David" w:hint="cs"/>
          <w:rtl/>
        </w:rPr>
      </w:pPr>
    </w:p>
    <w:p w14:paraId="70EDAC4A" w14:textId="77777777" w:rsidR="005D38C8" w:rsidRDefault="005D38C8" w:rsidP="005D38C8">
      <w:pPr>
        <w:bidi/>
        <w:jc w:val="both"/>
        <w:rPr>
          <w:rFonts w:cs="David" w:hint="cs"/>
          <w:rtl/>
        </w:rPr>
      </w:pPr>
      <w:r>
        <w:rPr>
          <w:rFonts w:cs="David" w:hint="cs"/>
          <w:rtl/>
        </w:rPr>
        <w:tab/>
        <w:t xml:space="preserve">יש אחת כרגע. </w:t>
      </w:r>
    </w:p>
    <w:p w14:paraId="68F79076" w14:textId="77777777" w:rsidR="005D38C8" w:rsidRDefault="005D38C8" w:rsidP="005D38C8">
      <w:pPr>
        <w:bidi/>
        <w:jc w:val="both"/>
        <w:rPr>
          <w:rFonts w:cs="David" w:hint="cs"/>
          <w:rtl/>
        </w:rPr>
      </w:pPr>
    </w:p>
    <w:p w14:paraId="7C6DE930" w14:textId="77777777" w:rsidR="005D38C8" w:rsidRPr="00E03C2C" w:rsidRDefault="005D38C8" w:rsidP="005D38C8">
      <w:pPr>
        <w:keepNext/>
        <w:bidi/>
        <w:jc w:val="both"/>
        <w:rPr>
          <w:rFonts w:cs="David" w:hint="cs"/>
          <w:u w:val="single"/>
          <w:rtl/>
        </w:rPr>
      </w:pPr>
      <w:r>
        <w:rPr>
          <w:rFonts w:cs="David"/>
          <w:u w:val="single"/>
          <w:rtl/>
        </w:rPr>
        <w:br w:type="page"/>
      </w: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1F97CCFA" w14:textId="77777777" w:rsidR="005D38C8" w:rsidRDefault="005D38C8" w:rsidP="005D38C8">
      <w:pPr>
        <w:bidi/>
        <w:jc w:val="both"/>
        <w:rPr>
          <w:rFonts w:cs="David" w:hint="cs"/>
          <w:rtl/>
        </w:rPr>
      </w:pPr>
    </w:p>
    <w:p w14:paraId="1D9F5416" w14:textId="77777777" w:rsidR="005D38C8" w:rsidRDefault="005D38C8" w:rsidP="005D38C8">
      <w:pPr>
        <w:bidi/>
        <w:jc w:val="both"/>
        <w:rPr>
          <w:rFonts w:cs="David" w:hint="cs"/>
          <w:rtl/>
        </w:rPr>
      </w:pPr>
      <w:r>
        <w:rPr>
          <w:rFonts w:cs="David" w:hint="cs"/>
          <w:rtl/>
        </w:rPr>
        <w:tab/>
        <w:t xml:space="preserve">מהקיץ, לא? זה היה אחרי כן. אני אומרת לכם שאנחנו עושים את זה לקראת יציאה לפגרה. </w:t>
      </w:r>
    </w:p>
    <w:p w14:paraId="04698B7D" w14:textId="77777777" w:rsidR="005D38C8" w:rsidRDefault="005D38C8" w:rsidP="005D38C8">
      <w:pPr>
        <w:bidi/>
        <w:jc w:val="both"/>
        <w:rPr>
          <w:rFonts w:cs="David" w:hint="cs"/>
          <w:rtl/>
        </w:rPr>
      </w:pPr>
    </w:p>
    <w:p w14:paraId="6018F66D" w14:textId="77777777" w:rsidR="005D38C8" w:rsidRDefault="005D38C8" w:rsidP="005D38C8">
      <w:pPr>
        <w:pStyle w:val="BodyText"/>
        <w:rPr>
          <w:rFonts w:hint="cs"/>
          <w:u w:val="single"/>
          <w:rtl/>
        </w:rPr>
      </w:pPr>
      <w:r>
        <w:rPr>
          <w:rFonts w:hint="cs"/>
          <w:u w:val="single"/>
          <w:rtl/>
        </w:rPr>
        <w:t>ארבל אסטרחן:</w:t>
      </w:r>
    </w:p>
    <w:p w14:paraId="38B2A065" w14:textId="77777777" w:rsidR="005D38C8" w:rsidRDefault="005D38C8" w:rsidP="005D38C8">
      <w:pPr>
        <w:bidi/>
        <w:jc w:val="both"/>
        <w:rPr>
          <w:rFonts w:cs="David" w:hint="cs"/>
          <w:rtl/>
        </w:rPr>
      </w:pPr>
    </w:p>
    <w:p w14:paraId="37C012A4" w14:textId="77777777" w:rsidR="005D38C8" w:rsidRDefault="005D38C8" w:rsidP="005D38C8">
      <w:pPr>
        <w:bidi/>
        <w:jc w:val="both"/>
        <w:rPr>
          <w:rFonts w:cs="David" w:hint="cs"/>
          <w:rtl/>
        </w:rPr>
      </w:pPr>
      <w:r>
        <w:rPr>
          <w:rFonts w:cs="David" w:hint="cs"/>
          <w:rtl/>
        </w:rPr>
        <w:tab/>
        <w:t xml:space="preserve">אבל עכשיו זה שלושה חודשים. </w:t>
      </w:r>
    </w:p>
    <w:p w14:paraId="5E97F026" w14:textId="77777777" w:rsidR="005D38C8" w:rsidRDefault="005D38C8" w:rsidP="005D38C8">
      <w:pPr>
        <w:bidi/>
        <w:jc w:val="both"/>
        <w:rPr>
          <w:rFonts w:cs="David" w:hint="cs"/>
          <w:rtl/>
        </w:rPr>
      </w:pPr>
    </w:p>
    <w:p w14:paraId="05E4C217"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33F6AF7E" w14:textId="77777777" w:rsidR="005D38C8" w:rsidRDefault="005D38C8" w:rsidP="005D38C8">
      <w:pPr>
        <w:bidi/>
        <w:jc w:val="both"/>
        <w:rPr>
          <w:rFonts w:cs="David" w:hint="cs"/>
          <w:rtl/>
        </w:rPr>
      </w:pPr>
    </w:p>
    <w:p w14:paraId="19B74506" w14:textId="77777777" w:rsidR="005D38C8" w:rsidRDefault="005D38C8" w:rsidP="005D38C8">
      <w:pPr>
        <w:bidi/>
        <w:jc w:val="both"/>
        <w:rPr>
          <w:rFonts w:cs="David" w:hint="cs"/>
          <w:rtl/>
        </w:rPr>
      </w:pPr>
      <w:r>
        <w:rPr>
          <w:rFonts w:cs="David" w:hint="cs"/>
          <w:rtl/>
        </w:rPr>
        <w:tab/>
        <w:t xml:space="preserve">אנחנו נעשה את זה במהלך הקדנציה. </w:t>
      </w:r>
    </w:p>
    <w:p w14:paraId="26DFBF43" w14:textId="77777777" w:rsidR="005D38C8" w:rsidRDefault="005D38C8" w:rsidP="005D38C8">
      <w:pPr>
        <w:bidi/>
        <w:jc w:val="both"/>
        <w:rPr>
          <w:rFonts w:cs="David" w:hint="cs"/>
          <w:rtl/>
        </w:rPr>
      </w:pPr>
    </w:p>
    <w:p w14:paraId="70B93D23" w14:textId="77777777" w:rsidR="005D38C8" w:rsidRDefault="005D38C8" w:rsidP="005D38C8">
      <w:pPr>
        <w:keepNext/>
        <w:bidi/>
        <w:jc w:val="both"/>
        <w:rPr>
          <w:rFonts w:cs="David" w:hint="cs"/>
          <w:rtl/>
        </w:rPr>
      </w:pPr>
      <w:r>
        <w:rPr>
          <w:rFonts w:cs="David" w:hint="cs"/>
          <w:u w:val="single"/>
          <w:rtl/>
        </w:rPr>
        <w:t>דן מרזוק:</w:t>
      </w:r>
    </w:p>
    <w:p w14:paraId="0D6B52B7" w14:textId="77777777" w:rsidR="005D38C8" w:rsidRDefault="005D38C8" w:rsidP="005D38C8">
      <w:pPr>
        <w:keepNext/>
        <w:bidi/>
        <w:jc w:val="both"/>
        <w:rPr>
          <w:rFonts w:cs="David" w:hint="cs"/>
          <w:rtl/>
        </w:rPr>
      </w:pPr>
    </w:p>
    <w:p w14:paraId="6950F8A4" w14:textId="77777777" w:rsidR="005D38C8" w:rsidRDefault="005D38C8" w:rsidP="005D38C8">
      <w:pPr>
        <w:keepNext/>
        <w:bidi/>
        <w:jc w:val="both"/>
        <w:rPr>
          <w:rFonts w:cs="David" w:hint="cs"/>
          <w:rtl/>
        </w:rPr>
      </w:pPr>
      <w:r>
        <w:rPr>
          <w:rFonts w:cs="David" w:hint="cs"/>
          <w:rtl/>
        </w:rPr>
        <w:tab/>
        <w:t>מודיעים לחברי הכנסת כשנגמרים השלושה חודשים האלה?</w:t>
      </w:r>
    </w:p>
    <w:p w14:paraId="625F9453" w14:textId="77777777" w:rsidR="005D38C8" w:rsidRDefault="005D38C8" w:rsidP="005D38C8">
      <w:pPr>
        <w:keepNext/>
        <w:bidi/>
        <w:jc w:val="both"/>
        <w:rPr>
          <w:rFonts w:cs="David" w:hint="cs"/>
          <w:rtl/>
        </w:rPr>
      </w:pPr>
    </w:p>
    <w:p w14:paraId="07CA31D0"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72E59D20" w14:textId="77777777" w:rsidR="005D38C8" w:rsidRDefault="005D38C8" w:rsidP="005D38C8">
      <w:pPr>
        <w:bidi/>
        <w:jc w:val="both"/>
        <w:rPr>
          <w:rFonts w:cs="David" w:hint="cs"/>
          <w:rtl/>
        </w:rPr>
      </w:pPr>
    </w:p>
    <w:p w14:paraId="6DC9C70A" w14:textId="77777777" w:rsidR="005D38C8" w:rsidRDefault="005D38C8" w:rsidP="005D38C8">
      <w:pPr>
        <w:keepNext/>
        <w:bidi/>
        <w:jc w:val="both"/>
        <w:rPr>
          <w:rFonts w:cs="David" w:hint="cs"/>
          <w:rtl/>
        </w:rPr>
      </w:pPr>
      <w:r>
        <w:rPr>
          <w:rFonts w:cs="David" w:hint="cs"/>
          <w:rtl/>
        </w:rPr>
        <w:tab/>
        <w:t xml:space="preserve"> כן, אני עושה רשימה. </w:t>
      </w:r>
    </w:p>
    <w:p w14:paraId="70E5B28E" w14:textId="77777777" w:rsidR="005D38C8" w:rsidRDefault="005D38C8" w:rsidP="005D38C8">
      <w:pPr>
        <w:keepNext/>
        <w:bidi/>
        <w:jc w:val="both"/>
        <w:rPr>
          <w:rFonts w:cs="David" w:hint="cs"/>
          <w:rtl/>
        </w:rPr>
      </w:pPr>
    </w:p>
    <w:p w14:paraId="36FFEF64"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38FA845" w14:textId="77777777" w:rsidR="005D38C8" w:rsidRDefault="005D38C8" w:rsidP="005D38C8">
      <w:pPr>
        <w:keepNext/>
        <w:bidi/>
        <w:jc w:val="both"/>
        <w:rPr>
          <w:rFonts w:cs="David" w:hint="cs"/>
          <w:rtl/>
        </w:rPr>
      </w:pPr>
    </w:p>
    <w:p w14:paraId="093729D9" w14:textId="77777777" w:rsidR="005D38C8" w:rsidRDefault="005D38C8" w:rsidP="005D38C8">
      <w:pPr>
        <w:keepNext/>
        <w:bidi/>
        <w:jc w:val="both"/>
        <w:rPr>
          <w:rFonts w:cs="David" w:hint="cs"/>
          <w:rtl/>
        </w:rPr>
      </w:pPr>
      <w:r>
        <w:rPr>
          <w:rFonts w:cs="David" w:hint="cs"/>
          <w:rtl/>
        </w:rPr>
        <w:tab/>
        <w:t xml:space="preserve">היא לא חייבת להודיע. </w:t>
      </w:r>
    </w:p>
    <w:p w14:paraId="244D27F3" w14:textId="77777777" w:rsidR="005D38C8" w:rsidRDefault="005D38C8" w:rsidP="005D38C8">
      <w:pPr>
        <w:keepNext/>
        <w:bidi/>
        <w:jc w:val="both"/>
        <w:rPr>
          <w:rFonts w:cs="David" w:hint="cs"/>
          <w:rtl/>
        </w:rPr>
      </w:pPr>
    </w:p>
    <w:p w14:paraId="3F025F02"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59039F60" w14:textId="77777777" w:rsidR="005D38C8" w:rsidRDefault="005D38C8" w:rsidP="005D38C8">
      <w:pPr>
        <w:keepNext/>
        <w:bidi/>
        <w:jc w:val="both"/>
        <w:rPr>
          <w:rFonts w:cs="David" w:hint="cs"/>
          <w:rtl/>
        </w:rPr>
      </w:pPr>
    </w:p>
    <w:p w14:paraId="7B0602EF" w14:textId="77777777" w:rsidR="005D38C8" w:rsidRDefault="005D38C8" w:rsidP="005D38C8">
      <w:pPr>
        <w:keepNext/>
        <w:bidi/>
        <w:jc w:val="both"/>
        <w:rPr>
          <w:rFonts w:cs="David" w:hint="cs"/>
          <w:rtl/>
        </w:rPr>
      </w:pPr>
      <w:r>
        <w:rPr>
          <w:rFonts w:cs="David" w:hint="cs"/>
          <w:rtl/>
        </w:rPr>
        <w:tab/>
        <w:t xml:space="preserve">אני מכינה מכתב עם רשימה. זה מונח, הם מודיעים לי ומי שהודיע לי, שלפתי את הנושא שלו והשאר ירד אוטומטית. </w:t>
      </w:r>
    </w:p>
    <w:p w14:paraId="30AB7B98" w14:textId="77777777" w:rsidR="005D38C8" w:rsidRDefault="005D38C8" w:rsidP="005D38C8">
      <w:pPr>
        <w:keepNext/>
        <w:bidi/>
        <w:jc w:val="both"/>
        <w:rPr>
          <w:rFonts w:cs="David" w:hint="cs"/>
          <w:rtl/>
        </w:rPr>
      </w:pPr>
    </w:p>
    <w:p w14:paraId="3DB137EE" w14:textId="77777777" w:rsidR="005D38C8" w:rsidRPr="00A044D1" w:rsidRDefault="005D38C8" w:rsidP="005D38C8">
      <w:pPr>
        <w:bidi/>
        <w:jc w:val="both"/>
        <w:rPr>
          <w:rFonts w:cs="David" w:hint="cs"/>
          <w:rtl/>
        </w:rPr>
      </w:pPr>
      <w:r w:rsidRPr="00A044D1">
        <w:rPr>
          <w:rFonts w:cs="David" w:hint="cs"/>
          <w:u w:val="single"/>
          <w:rtl/>
        </w:rPr>
        <w:t>ארבל אסטרחן:</w:t>
      </w:r>
    </w:p>
    <w:p w14:paraId="52BB8AC3" w14:textId="77777777" w:rsidR="005D38C8" w:rsidRDefault="005D38C8" w:rsidP="005D38C8">
      <w:pPr>
        <w:bidi/>
        <w:jc w:val="both"/>
        <w:rPr>
          <w:rFonts w:cs="David" w:hint="cs"/>
          <w:sz w:val="28"/>
          <w:szCs w:val="28"/>
          <w:rtl/>
        </w:rPr>
      </w:pPr>
    </w:p>
    <w:p w14:paraId="7FC74ADB" w14:textId="77777777" w:rsidR="005D38C8" w:rsidRDefault="005D38C8" w:rsidP="005D38C8">
      <w:pPr>
        <w:keepNext/>
        <w:bidi/>
        <w:jc w:val="both"/>
        <w:rPr>
          <w:rFonts w:cs="David" w:hint="cs"/>
          <w:rtl/>
        </w:rPr>
      </w:pPr>
      <w:r w:rsidRPr="00360DF4">
        <w:rPr>
          <w:rFonts w:cs="David" w:hint="cs"/>
          <w:rtl/>
        </w:rPr>
        <w:tab/>
      </w:r>
      <w:r>
        <w:rPr>
          <w:rFonts w:cs="David" w:hint="cs"/>
          <w:rtl/>
        </w:rPr>
        <w:t xml:space="preserve">מה קורה כשזה על סדר היום? "חבר הכנסת שהציע את ההצעה לסדר היום יפתח את הדיון ורשאי הוא לסכמו ובהעדרו, חבר כנסת אחר שהוא הסמיכו לכך". במסגרת הזמן האמורה בסעיף 29(3). זה סעיף חדש שאומר שמסגרת הזמן לפתיחת דיון ולסיומו - דברי הפתיחה עשר דקות וסיכום חמש דקות. </w:t>
      </w:r>
    </w:p>
    <w:p w14:paraId="1B8FA29B" w14:textId="77777777" w:rsidR="005D38C8" w:rsidRDefault="005D38C8" w:rsidP="005D38C8">
      <w:pPr>
        <w:keepNext/>
        <w:bidi/>
        <w:jc w:val="both"/>
        <w:rPr>
          <w:rFonts w:cs="David" w:hint="cs"/>
          <w:rtl/>
        </w:rPr>
      </w:pPr>
    </w:p>
    <w:p w14:paraId="705DCF46"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9E5AEC2" w14:textId="77777777" w:rsidR="005D38C8" w:rsidRDefault="005D38C8" w:rsidP="005D38C8">
      <w:pPr>
        <w:keepNext/>
        <w:bidi/>
        <w:jc w:val="both"/>
        <w:rPr>
          <w:rFonts w:cs="David" w:hint="cs"/>
          <w:rtl/>
        </w:rPr>
      </w:pPr>
    </w:p>
    <w:p w14:paraId="5B6E2BE8" w14:textId="77777777" w:rsidR="005D38C8" w:rsidRDefault="005D38C8" w:rsidP="005D38C8">
      <w:pPr>
        <w:keepNext/>
        <w:bidi/>
        <w:jc w:val="both"/>
        <w:rPr>
          <w:rFonts w:cs="David" w:hint="cs"/>
          <w:rtl/>
        </w:rPr>
      </w:pPr>
      <w:r>
        <w:rPr>
          <w:rFonts w:cs="David" w:hint="cs"/>
          <w:rtl/>
        </w:rPr>
        <w:tab/>
        <w:t xml:space="preserve">זה מה שעשינו כבר אז וכל זה כבר אושר בהתחלה. </w:t>
      </w:r>
    </w:p>
    <w:p w14:paraId="2C973E8C" w14:textId="77777777" w:rsidR="005D38C8" w:rsidRDefault="005D38C8" w:rsidP="005D38C8">
      <w:pPr>
        <w:keepNext/>
        <w:bidi/>
        <w:jc w:val="both"/>
        <w:rPr>
          <w:rFonts w:cs="David" w:hint="cs"/>
          <w:rtl/>
        </w:rPr>
      </w:pPr>
    </w:p>
    <w:p w14:paraId="41473D7A" w14:textId="77777777" w:rsidR="005D38C8" w:rsidRDefault="005D38C8" w:rsidP="005D38C8">
      <w:pPr>
        <w:pStyle w:val="BodyText"/>
        <w:rPr>
          <w:rFonts w:hint="cs"/>
          <w:u w:val="single"/>
          <w:rtl/>
        </w:rPr>
      </w:pPr>
      <w:r>
        <w:rPr>
          <w:rFonts w:hint="cs"/>
          <w:u w:val="single"/>
          <w:rtl/>
        </w:rPr>
        <w:t>ארבל אסטרחן:</w:t>
      </w:r>
    </w:p>
    <w:p w14:paraId="650E4922" w14:textId="77777777" w:rsidR="005D38C8" w:rsidRDefault="005D38C8" w:rsidP="005D38C8">
      <w:pPr>
        <w:pStyle w:val="BodyText"/>
        <w:rPr>
          <w:rFonts w:hint="cs"/>
          <w:u w:val="single"/>
          <w:rtl/>
        </w:rPr>
      </w:pPr>
    </w:p>
    <w:p w14:paraId="7018990E" w14:textId="77777777" w:rsidR="005D38C8" w:rsidRDefault="005D38C8" w:rsidP="005D38C8">
      <w:pPr>
        <w:pStyle w:val="BodyText"/>
        <w:rPr>
          <w:rFonts w:hint="cs"/>
          <w:rtl/>
        </w:rPr>
      </w:pPr>
      <w:r>
        <w:rPr>
          <w:rFonts w:hint="cs"/>
          <w:rtl/>
        </w:rPr>
        <w:tab/>
        <w:t xml:space="preserve">"הצביעה הכנסת על כמה הצעות בנושא דומה כאחת, יפתחו המציעים את הדיון בהתאם לסדר הנמקת הצעותיהם ובדיון לפי סעיף 4" שזה לפי 86, אמרנו שזה רוב חברי הכנסת, "בהתאם לסדר הגשת הצעותיהם או לסדר אחר שעליו הסכימו". אם זה דיון לפי סעיף 86, לפי איזה סדר הם יפתחו? </w:t>
      </w:r>
    </w:p>
    <w:p w14:paraId="7AB4AA04" w14:textId="77777777" w:rsidR="005D38C8" w:rsidRDefault="005D38C8" w:rsidP="005D38C8">
      <w:pPr>
        <w:pStyle w:val="BodyText"/>
        <w:rPr>
          <w:rFonts w:hint="cs"/>
          <w:rtl/>
        </w:rPr>
      </w:pPr>
    </w:p>
    <w:p w14:paraId="7FEB4613"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7FEC3305" w14:textId="77777777" w:rsidR="005D38C8" w:rsidRDefault="005D38C8" w:rsidP="005D38C8">
      <w:pPr>
        <w:pStyle w:val="BodyText"/>
        <w:rPr>
          <w:rFonts w:hint="cs"/>
          <w:rtl/>
        </w:rPr>
      </w:pPr>
    </w:p>
    <w:p w14:paraId="236E4B37" w14:textId="77777777" w:rsidR="005D38C8" w:rsidRDefault="005D38C8" w:rsidP="005D38C8">
      <w:pPr>
        <w:pStyle w:val="BodyText"/>
        <w:rPr>
          <w:rFonts w:hint="cs"/>
          <w:rtl/>
        </w:rPr>
      </w:pPr>
      <w:r>
        <w:rPr>
          <w:rFonts w:hint="cs"/>
          <w:rtl/>
        </w:rPr>
        <w:tab/>
        <w:t xml:space="preserve">הראשון שהגיש את המספור. </w:t>
      </w:r>
    </w:p>
    <w:p w14:paraId="59485552" w14:textId="77777777" w:rsidR="005D38C8" w:rsidRDefault="005D38C8" w:rsidP="005D38C8">
      <w:pPr>
        <w:pStyle w:val="BodyText"/>
        <w:rPr>
          <w:rFonts w:hint="cs"/>
          <w:rtl/>
        </w:rPr>
      </w:pPr>
    </w:p>
    <w:p w14:paraId="46FE0A8C" w14:textId="77777777" w:rsidR="005D38C8" w:rsidRDefault="005D38C8" w:rsidP="005D38C8">
      <w:pPr>
        <w:pStyle w:val="BodyText"/>
        <w:rPr>
          <w:rFonts w:hint="cs"/>
          <w:u w:val="single"/>
          <w:rtl/>
        </w:rPr>
      </w:pPr>
      <w:r>
        <w:rPr>
          <w:rFonts w:hint="cs"/>
          <w:u w:val="single"/>
          <w:rtl/>
        </w:rPr>
        <w:t>ארבל אסטרחן:</w:t>
      </w:r>
    </w:p>
    <w:p w14:paraId="1AE77BF2" w14:textId="77777777" w:rsidR="005D38C8" w:rsidRDefault="005D38C8" w:rsidP="005D38C8">
      <w:pPr>
        <w:pStyle w:val="BodyText"/>
        <w:rPr>
          <w:rFonts w:hint="cs"/>
          <w:rtl/>
        </w:rPr>
      </w:pPr>
    </w:p>
    <w:p w14:paraId="3D8AB9A6" w14:textId="77777777" w:rsidR="005D38C8" w:rsidRDefault="005D38C8" w:rsidP="005D38C8">
      <w:pPr>
        <w:pStyle w:val="BodyText"/>
        <w:rPr>
          <w:rFonts w:hint="cs"/>
          <w:rtl/>
        </w:rPr>
      </w:pPr>
      <w:r>
        <w:rPr>
          <w:rFonts w:hint="cs"/>
          <w:rtl/>
        </w:rPr>
        <w:tab/>
        <w:t xml:space="preserve">כתוב "בהתאם לסדר הגשת הצעותיהם". על זה העירה לי מזכירת הכנסת כי היא אמרה לי שלפעמים הם מסכימים על משהו אחר. </w:t>
      </w:r>
    </w:p>
    <w:p w14:paraId="0E00DAC4" w14:textId="77777777" w:rsidR="005D38C8" w:rsidRDefault="005D38C8" w:rsidP="005D38C8">
      <w:pPr>
        <w:pStyle w:val="BodyText"/>
        <w:rPr>
          <w:rFonts w:hint="cs"/>
          <w:rtl/>
        </w:rPr>
      </w:pPr>
    </w:p>
    <w:p w14:paraId="51D5534A" w14:textId="77777777" w:rsidR="005D38C8" w:rsidRDefault="005D38C8" w:rsidP="005D38C8">
      <w:pPr>
        <w:bidi/>
        <w:jc w:val="both"/>
        <w:rPr>
          <w:rFonts w:cs="David" w:hint="cs"/>
          <w:rtl/>
        </w:rPr>
      </w:pPr>
      <w:r>
        <w:rPr>
          <w:rFonts w:cs="David"/>
          <w:u w:val="single"/>
          <w:rtl/>
        </w:rPr>
        <w:br w:type="page"/>
      </w:r>
      <w:r>
        <w:rPr>
          <w:rFonts w:cs="David" w:hint="cs"/>
          <w:u w:val="single"/>
          <w:rtl/>
        </w:rPr>
        <w:t>תמר כנפו:</w:t>
      </w:r>
    </w:p>
    <w:p w14:paraId="7FE91FA9" w14:textId="77777777" w:rsidR="005D38C8" w:rsidRDefault="005D38C8" w:rsidP="005D38C8">
      <w:pPr>
        <w:bidi/>
        <w:jc w:val="both"/>
        <w:rPr>
          <w:rFonts w:cs="David" w:hint="cs"/>
          <w:rtl/>
        </w:rPr>
      </w:pPr>
    </w:p>
    <w:p w14:paraId="2D70982C" w14:textId="77777777" w:rsidR="005D38C8" w:rsidRDefault="005D38C8" w:rsidP="005D38C8">
      <w:pPr>
        <w:keepNext/>
        <w:bidi/>
        <w:jc w:val="both"/>
        <w:rPr>
          <w:rFonts w:cs="David" w:hint="cs"/>
          <w:rtl/>
        </w:rPr>
      </w:pPr>
      <w:r>
        <w:rPr>
          <w:rFonts w:cs="David" w:hint="cs"/>
          <w:rtl/>
        </w:rPr>
        <w:tab/>
        <w:t xml:space="preserve"> לפעמים הם ביניהם מחליטים מי פותח ומי סוגר. </w:t>
      </w:r>
    </w:p>
    <w:p w14:paraId="538A9A8A" w14:textId="77777777" w:rsidR="005D38C8" w:rsidRDefault="005D38C8" w:rsidP="005D38C8">
      <w:pPr>
        <w:keepNext/>
        <w:bidi/>
        <w:jc w:val="both"/>
        <w:rPr>
          <w:rFonts w:cs="David" w:hint="cs"/>
          <w:rtl/>
        </w:rPr>
      </w:pPr>
    </w:p>
    <w:p w14:paraId="07576FB6"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406548D9" w14:textId="77777777" w:rsidR="005D38C8" w:rsidRDefault="005D38C8" w:rsidP="005D38C8">
      <w:pPr>
        <w:bidi/>
        <w:jc w:val="both"/>
        <w:rPr>
          <w:rFonts w:cs="David" w:hint="cs"/>
          <w:u w:val="single"/>
          <w:rtl/>
        </w:rPr>
      </w:pPr>
    </w:p>
    <w:p w14:paraId="08A87B5C" w14:textId="77777777" w:rsidR="005D38C8" w:rsidRDefault="005D38C8" w:rsidP="005D38C8">
      <w:pPr>
        <w:bidi/>
        <w:jc w:val="both"/>
        <w:rPr>
          <w:rFonts w:cs="David" w:hint="cs"/>
          <w:rtl/>
        </w:rPr>
      </w:pPr>
      <w:r>
        <w:rPr>
          <w:rFonts w:cs="David" w:hint="cs"/>
          <w:rtl/>
        </w:rPr>
        <w:tab/>
        <w:t>אם זה בהסכמה, למה את צריכה לרשום את זה?</w:t>
      </w:r>
    </w:p>
    <w:p w14:paraId="429139AF" w14:textId="77777777" w:rsidR="005D38C8" w:rsidRDefault="005D38C8" w:rsidP="005D38C8">
      <w:pPr>
        <w:bidi/>
        <w:jc w:val="both"/>
        <w:rPr>
          <w:rFonts w:cs="David" w:hint="cs"/>
          <w:rtl/>
        </w:rPr>
      </w:pPr>
    </w:p>
    <w:p w14:paraId="585ED06E" w14:textId="77777777" w:rsidR="005D38C8" w:rsidRPr="00A044D1" w:rsidRDefault="005D38C8" w:rsidP="005D38C8">
      <w:pPr>
        <w:bidi/>
        <w:jc w:val="both"/>
        <w:rPr>
          <w:rFonts w:cs="David" w:hint="cs"/>
          <w:rtl/>
        </w:rPr>
      </w:pPr>
      <w:r w:rsidRPr="00A044D1">
        <w:rPr>
          <w:rFonts w:cs="David" w:hint="cs"/>
          <w:u w:val="single"/>
          <w:rtl/>
        </w:rPr>
        <w:t>ארבל אסטרחן:</w:t>
      </w:r>
    </w:p>
    <w:p w14:paraId="486EEE57" w14:textId="77777777" w:rsidR="005D38C8" w:rsidRDefault="005D38C8" w:rsidP="005D38C8">
      <w:pPr>
        <w:bidi/>
        <w:jc w:val="both"/>
        <w:rPr>
          <w:rFonts w:cs="David" w:hint="cs"/>
          <w:sz w:val="28"/>
          <w:szCs w:val="28"/>
          <w:rtl/>
        </w:rPr>
      </w:pPr>
    </w:p>
    <w:p w14:paraId="62BA6C66" w14:textId="77777777" w:rsidR="005D38C8" w:rsidRDefault="005D38C8" w:rsidP="005D38C8">
      <w:pPr>
        <w:keepNext/>
        <w:bidi/>
        <w:jc w:val="both"/>
        <w:rPr>
          <w:rFonts w:cs="David" w:hint="cs"/>
          <w:rtl/>
        </w:rPr>
      </w:pPr>
      <w:r w:rsidRPr="00360DF4">
        <w:rPr>
          <w:rFonts w:cs="David" w:hint="cs"/>
          <w:rtl/>
        </w:rPr>
        <w:tab/>
      </w:r>
      <w:r>
        <w:rPr>
          <w:rFonts w:cs="David" w:hint="cs"/>
          <w:rtl/>
        </w:rPr>
        <w:t xml:space="preserve">כי זאת לא הסכמה של ועדת הכנסת או הסכמה </w:t>
      </w:r>
      <w:proofErr w:type="spellStart"/>
      <w:r>
        <w:rPr>
          <w:rFonts w:cs="David" w:hint="cs"/>
          <w:rtl/>
        </w:rPr>
        <w:t>פורמלית</w:t>
      </w:r>
      <w:proofErr w:type="spellEnd"/>
      <w:r>
        <w:rPr>
          <w:rFonts w:cs="David" w:hint="cs"/>
          <w:rtl/>
        </w:rPr>
        <w:t xml:space="preserve">. </w:t>
      </w:r>
    </w:p>
    <w:p w14:paraId="24DD7B5E" w14:textId="77777777" w:rsidR="005D38C8" w:rsidRDefault="005D38C8" w:rsidP="005D38C8">
      <w:pPr>
        <w:keepNext/>
        <w:bidi/>
        <w:jc w:val="both"/>
        <w:rPr>
          <w:rFonts w:cs="David" w:hint="cs"/>
          <w:rtl/>
        </w:rPr>
      </w:pPr>
    </w:p>
    <w:p w14:paraId="5FD297B8"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2D134E21" w14:textId="77777777" w:rsidR="005D38C8" w:rsidRDefault="005D38C8" w:rsidP="005D38C8">
      <w:pPr>
        <w:keepNext/>
        <w:bidi/>
        <w:jc w:val="both"/>
        <w:rPr>
          <w:rFonts w:cs="David" w:hint="cs"/>
          <w:rtl/>
        </w:rPr>
      </w:pPr>
    </w:p>
    <w:p w14:paraId="58A90B1F" w14:textId="77777777" w:rsidR="005D38C8" w:rsidRDefault="005D38C8" w:rsidP="005D38C8">
      <w:pPr>
        <w:keepNext/>
        <w:bidi/>
        <w:jc w:val="both"/>
        <w:rPr>
          <w:rFonts w:cs="David" w:hint="cs"/>
          <w:rtl/>
        </w:rPr>
      </w:pPr>
      <w:r>
        <w:rPr>
          <w:rFonts w:cs="David" w:hint="cs"/>
          <w:rtl/>
        </w:rPr>
        <w:tab/>
        <w:t xml:space="preserve">הם מסכימים ביניהם מי פותח ומי מסיים. תמיד זה היה ככה. </w:t>
      </w:r>
    </w:p>
    <w:p w14:paraId="681C9ADF" w14:textId="77777777" w:rsidR="005D38C8" w:rsidRDefault="005D38C8" w:rsidP="005D38C8">
      <w:pPr>
        <w:keepNext/>
        <w:bidi/>
        <w:jc w:val="both"/>
        <w:rPr>
          <w:rFonts w:cs="David" w:hint="cs"/>
          <w:rtl/>
        </w:rPr>
      </w:pPr>
    </w:p>
    <w:p w14:paraId="2C6E4B75"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E51974E" w14:textId="77777777" w:rsidR="005D38C8" w:rsidRDefault="005D38C8" w:rsidP="005D38C8">
      <w:pPr>
        <w:keepNext/>
        <w:bidi/>
        <w:jc w:val="both"/>
        <w:rPr>
          <w:rFonts w:cs="David" w:hint="cs"/>
          <w:rtl/>
        </w:rPr>
      </w:pPr>
    </w:p>
    <w:p w14:paraId="3B264FF9" w14:textId="77777777" w:rsidR="005D38C8" w:rsidRDefault="005D38C8" w:rsidP="005D38C8">
      <w:pPr>
        <w:keepNext/>
        <w:bidi/>
        <w:jc w:val="both"/>
        <w:rPr>
          <w:rFonts w:cs="David" w:hint="cs"/>
          <w:rtl/>
        </w:rPr>
      </w:pPr>
      <w:r>
        <w:rPr>
          <w:rFonts w:cs="David" w:hint="cs"/>
          <w:rtl/>
        </w:rPr>
        <w:tab/>
        <w:t xml:space="preserve">זה לא משנה, זה מבטא פרקטיקה שנותנת מרחב תמרון מסוים. </w:t>
      </w:r>
    </w:p>
    <w:p w14:paraId="47D6C59E" w14:textId="77777777" w:rsidR="005D38C8" w:rsidRDefault="005D38C8" w:rsidP="005D38C8">
      <w:pPr>
        <w:keepNext/>
        <w:bidi/>
        <w:jc w:val="both"/>
        <w:rPr>
          <w:rFonts w:cs="David" w:hint="cs"/>
          <w:rtl/>
        </w:rPr>
      </w:pPr>
    </w:p>
    <w:p w14:paraId="15682727"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57B2B418" w14:textId="77777777" w:rsidR="005D38C8" w:rsidRDefault="005D38C8" w:rsidP="005D38C8">
      <w:pPr>
        <w:keepNext/>
        <w:bidi/>
        <w:jc w:val="both"/>
        <w:rPr>
          <w:rFonts w:cs="David" w:hint="cs"/>
          <w:rtl/>
        </w:rPr>
      </w:pPr>
    </w:p>
    <w:p w14:paraId="7DB3EE02" w14:textId="77777777" w:rsidR="005D38C8" w:rsidRDefault="005D38C8" w:rsidP="005D38C8">
      <w:pPr>
        <w:keepNext/>
        <w:bidi/>
        <w:jc w:val="both"/>
        <w:rPr>
          <w:rFonts w:cs="David" w:hint="cs"/>
          <w:rtl/>
        </w:rPr>
      </w:pPr>
      <w:r>
        <w:rPr>
          <w:rFonts w:cs="David" w:hint="cs"/>
          <w:rtl/>
        </w:rPr>
        <w:tab/>
        <w:t xml:space="preserve">רונית, זה נוהג בפועל ככה. </w:t>
      </w:r>
    </w:p>
    <w:p w14:paraId="7ABEB524" w14:textId="77777777" w:rsidR="005D38C8" w:rsidRDefault="005D38C8" w:rsidP="005D38C8">
      <w:pPr>
        <w:keepNext/>
        <w:bidi/>
        <w:jc w:val="both"/>
        <w:rPr>
          <w:rFonts w:cs="David" w:hint="cs"/>
          <w:rtl/>
        </w:rPr>
      </w:pPr>
    </w:p>
    <w:p w14:paraId="01380E02" w14:textId="77777777" w:rsidR="005D38C8" w:rsidRDefault="005D38C8" w:rsidP="005D38C8">
      <w:pPr>
        <w:pStyle w:val="BodyText"/>
        <w:rPr>
          <w:rFonts w:hint="cs"/>
          <w:u w:val="single"/>
          <w:rtl/>
        </w:rPr>
      </w:pPr>
      <w:r>
        <w:rPr>
          <w:rFonts w:hint="cs"/>
          <w:u w:val="single"/>
          <w:rtl/>
        </w:rPr>
        <w:t>ארבל אסטרחן:</w:t>
      </w:r>
    </w:p>
    <w:p w14:paraId="5E7E13CE" w14:textId="77777777" w:rsidR="005D38C8" w:rsidRDefault="005D38C8" w:rsidP="005D38C8">
      <w:pPr>
        <w:keepNext/>
        <w:bidi/>
        <w:jc w:val="both"/>
        <w:rPr>
          <w:rFonts w:cs="David" w:hint="cs"/>
          <w:rtl/>
        </w:rPr>
      </w:pPr>
    </w:p>
    <w:p w14:paraId="25CA9EB4" w14:textId="77777777" w:rsidR="005D38C8" w:rsidRDefault="005D38C8" w:rsidP="005D38C8">
      <w:pPr>
        <w:keepNext/>
        <w:bidi/>
        <w:jc w:val="both"/>
        <w:rPr>
          <w:rFonts w:cs="David" w:hint="cs"/>
          <w:rtl/>
        </w:rPr>
      </w:pPr>
      <w:r>
        <w:rPr>
          <w:rFonts w:cs="David" w:hint="cs"/>
          <w:rtl/>
        </w:rPr>
        <w:tab/>
        <w:t xml:space="preserve">לוועדת הכנסת אי אפשר לגבור על התקנון. </w:t>
      </w:r>
    </w:p>
    <w:p w14:paraId="69372EAA" w14:textId="77777777" w:rsidR="005D38C8" w:rsidRDefault="005D38C8" w:rsidP="005D38C8">
      <w:pPr>
        <w:keepNext/>
        <w:bidi/>
        <w:jc w:val="both"/>
        <w:rPr>
          <w:rFonts w:cs="David" w:hint="cs"/>
          <w:rtl/>
        </w:rPr>
      </w:pPr>
    </w:p>
    <w:p w14:paraId="05061058"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54ADB89D" w14:textId="77777777" w:rsidR="005D38C8" w:rsidRDefault="005D38C8" w:rsidP="005D38C8">
      <w:pPr>
        <w:keepNext/>
        <w:bidi/>
        <w:jc w:val="both"/>
        <w:rPr>
          <w:rFonts w:cs="David" w:hint="cs"/>
          <w:rtl/>
        </w:rPr>
      </w:pPr>
    </w:p>
    <w:p w14:paraId="2790452A" w14:textId="77777777" w:rsidR="005D38C8" w:rsidRDefault="005D38C8" w:rsidP="005D38C8">
      <w:pPr>
        <w:keepNext/>
        <w:bidi/>
        <w:jc w:val="both"/>
        <w:rPr>
          <w:rFonts w:cs="David" w:hint="cs"/>
          <w:rtl/>
        </w:rPr>
      </w:pPr>
      <w:r>
        <w:rPr>
          <w:rFonts w:cs="David" w:hint="cs"/>
          <w:rtl/>
        </w:rPr>
        <w:tab/>
        <w:t>הם עושים הסכמה בין שמונה?</w:t>
      </w:r>
    </w:p>
    <w:p w14:paraId="64BA25D6" w14:textId="77777777" w:rsidR="005D38C8" w:rsidRDefault="005D38C8" w:rsidP="005D38C8">
      <w:pPr>
        <w:keepNext/>
        <w:bidi/>
        <w:jc w:val="both"/>
        <w:rPr>
          <w:rFonts w:cs="David" w:hint="cs"/>
          <w:rtl/>
        </w:rPr>
      </w:pPr>
    </w:p>
    <w:p w14:paraId="544A6AD1"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45F0B93B" w14:textId="77777777" w:rsidR="005D38C8" w:rsidRDefault="005D38C8" w:rsidP="005D38C8">
      <w:pPr>
        <w:keepNext/>
        <w:bidi/>
        <w:jc w:val="both"/>
        <w:rPr>
          <w:rFonts w:cs="David" w:hint="cs"/>
          <w:rtl/>
        </w:rPr>
      </w:pPr>
    </w:p>
    <w:p w14:paraId="3EFED617" w14:textId="77777777" w:rsidR="005D38C8" w:rsidRDefault="005D38C8" w:rsidP="005D38C8">
      <w:pPr>
        <w:keepNext/>
        <w:bidi/>
        <w:jc w:val="both"/>
        <w:rPr>
          <w:rFonts w:cs="David" w:hint="cs"/>
          <w:rtl/>
        </w:rPr>
      </w:pPr>
      <w:r>
        <w:rPr>
          <w:rFonts w:cs="David" w:hint="cs"/>
          <w:rtl/>
        </w:rPr>
        <w:tab/>
        <w:t xml:space="preserve">ודאי. תמיד יש מישהו שמוביל ואומר מי יפתח ומי יסכם.  </w:t>
      </w:r>
    </w:p>
    <w:p w14:paraId="5167F909" w14:textId="77777777" w:rsidR="005D38C8" w:rsidRDefault="005D38C8" w:rsidP="005D38C8">
      <w:pPr>
        <w:keepNext/>
        <w:bidi/>
        <w:jc w:val="both"/>
        <w:rPr>
          <w:rFonts w:cs="David" w:hint="cs"/>
          <w:rtl/>
        </w:rPr>
      </w:pPr>
    </w:p>
    <w:p w14:paraId="1CC9AF74"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005CBF2D" w14:textId="77777777" w:rsidR="005D38C8" w:rsidRDefault="005D38C8" w:rsidP="005D38C8">
      <w:pPr>
        <w:bidi/>
        <w:jc w:val="both"/>
        <w:rPr>
          <w:rFonts w:cs="David" w:hint="cs"/>
          <w:rtl/>
        </w:rPr>
      </w:pPr>
    </w:p>
    <w:p w14:paraId="011EC026" w14:textId="77777777" w:rsidR="005D38C8" w:rsidRDefault="005D38C8" w:rsidP="005D38C8">
      <w:pPr>
        <w:keepNext/>
        <w:bidi/>
        <w:jc w:val="both"/>
        <w:rPr>
          <w:rFonts w:cs="David" w:hint="cs"/>
          <w:rtl/>
        </w:rPr>
      </w:pPr>
      <w:r>
        <w:rPr>
          <w:rFonts w:cs="David" w:hint="cs"/>
          <w:rtl/>
        </w:rPr>
        <w:tab/>
      </w:r>
    </w:p>
    <w:p w14:paraId="13BE1806" w14:textId="77777777" w:rsidR="005D38C8" w:rsidRDefault="005D38C8" w:rsidP="005D38C8">
      <w:pPr>
        <w:bidi/>
        <w:jc w:val="both"/>
        <w:rPr>
          <w:rFonts w:cs="David" w:hint="cs"/>
          <w:u w:val="single"/>
          <w:rtl/>
        </w:rPr>
      </w:pPr>
      <w:r w:rsidRPr="00A044D1">
        <w:rPr>
          <w:rFonts w:cs="David" w:hint="cs"/>
          <w:u w:val="single"/>
          <w:rtl/>
        </w:rPr>
        <w:t>ארבל אסטרחן:</w:t>
      </w:r>
    </w:p>
    <w:p w14:paraId="7EAC5217" w14:textId="77777777" w:rsidR="005D38C8" w:rsidRDefault="005D38C8" w:rsidP="005D38C8">
      <w:pPr>
        <w:bidi/>
        <w:jc w:val="both"/>
        <w:rPr>
          <w:rFonts w:cs="David" w:hint="cs"/>
          <w:u w:val="single"/>
          <w:rtl/>
        </w:rPr>
      </w:pPr>
    </w:p>
    <w:p w14:paraId="33D62C73" w14:textId="77777777" w:rsidR="005D38C8" w:rsidRDefault="005D38C8" w:rsidP="005D38C8">
      <w:pPr>
        <w:bidi/>
        <w:jc w:val="both"/>
        <w:rPr>
          <w:rFonts w:cs="David" w:hint="cs"/>
          <w:rtl/>
        </w:rPr>
      </w:pPr>
      <w:r>
        <w:rPr>
          <w:rFonts w:cs="David" w:hint="cs"/>
          <w:rtl/>
        </w:rPr>
        <w:tab/>
        <w:t xml:space="preserve">לא כתוב, אבל הדיון הוא אישי לפי ניהול הדיונים שאמרנו. אני לא יודעת אם צריך להגיד שיתקיים דיון אישי. </w:t>
      </w:r>
    </w:p>
    <w:p w14:paraId="3A74076D" w14:textId="77777777" w:rsidR="005D38C8" w:rsidRDefault="005D38C8" w:rsidP="005D38C8">
      <w:pPr>
        <w:bidi/>
        <w:jc w:val="both"/>
        <w:rPr>
          <w:rFonts w:cs="David" w:hint="cs"/>
          <w:rtl/>
        </w:rPr>
      </w:pPr>
    </w:p>
    <w:p w14:paraId="104DBDA9"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1171C6CD" w14:textId="77777777" w:rsidR="005D38C8" w:rsidRDefault="005D38C8" w:rsidP="005D38C8">
      <w:pPr>
        <w:bidi/>
        <w:jc w:val="both"/>
        <w:rPr>
          <w:rFonts w:cs="David" w:hint="cs"/>
          <w:rtl/>
        </w:rPr>
      </w:pPr>
    </w:p>
    <w:p w14:paraId="54E4681C" w14:textId="77777777" w:rsidR="005D38C8" w:rsidRDefault="005D38C8" w:rsidP="005D38C8">
      <w:pPr>
        <w:bidi/>
        <w:jc w:val="both"/>
        <w:rPr>
          <w:rFonts w:cs="David" w:hint="cs"/>
          <w:rtl/>
        </w:rPr>
      </w:pPr>
      <w:r>
        <w:rPr>
          <w:rFonts w:cs="David" w:hint="cs"/>
          <w:rtl/>
        </w:rPr>
        <w:tab/>
        <w:t xml:space="preserve">לא צריך להגיד כי את כותבת איפה יהיה דיון סיעתי. </w:t>
      </w:r>
    </w:p>
    <w:p w14:paraId="597AD881" w14:textId="77777777" w:rsidR="005D38C8" w:rsidRDefault="005D38C8" w:rsidP="005D38C8">
      <w:pPr>
        <w:bidi/>
        <w:jc w:val="both"/>
        <w:rPr>
          <w:rFonts w:cs="David" w:hint="cs"/>
          <w:rtl/>
        </w:rPr>
      </w:pPr>
    </w:p>
    <w:p w14:paraId="58D0C100" w14:textId="77777777" w:rsidR="005D38C8" w:rsidRDefault="005D38C8" w:rsidP="005D38C8">
      <w:pPr>
        <w:pStyle w:val="BodyText"/>
        <w:rPr>
          <w:rFonts w:hint="cs"/>
          <w:u w:val="single"/>
          <w:rtl/>
        </w:rPr>
      </w:pPr>
      <w:r>
        <w:rPr>
          <w:u w:val="single"/>
          <w:rtl/>
        </w:rPr>
        <w:br w:type="page"/>
      </w:r>
      <w:r>
        <w:rPr>
          <w:rFonts w:hint="cs"/>
          <w:u w:val="single"/>
          <w:rtl/>
        </w:rPr>
        <w:t>ארבל אסטרחן:</w:t>
      </w:r>
    </w:p>
    <w:p w14:paraId="5B890BAB" w14:textId="77777777" w:rsidR="005D38C8" w:rsidRDefault="005D38C8" w:rsidP="005D38C8">
      <w:pPr>
        <w:bidi/>
        <w:jc w:val="both"/>
        <w:rPr>
          <w:rFonts w:cs="David" w:hint="cs"/>
          <w:rtl/>
        </w:rPr>
      </w:pPr>
    </w:p>
    <w:p w14:paraId="339183D3" w14:textId="77777777" w:rsidR="005D38C8" w:rsidRDefault="005D38C8" w:rsidP="005D38C8">
      <w:pPr>
        <w:bidi/>
        <w:jc w:val="both"/>
        <w:rPr>
          <w:rFonts w:cs="David" w:hint="cs"/>
          <w:rtl/>
        </w:rPr>
      </w:pPr>
      <w:r>
        <w:rPr>
          <w:rFonts w:cs="David" w:hint="cs"/>
          <w:rtl/>
        </w:rPr>
        <w:tab/>
        <w:t>יש את ההתחלה ועכשיו יש את הסוף, את הצעות הסיכום. אין את האמצע. "(ג)סיעה או מספר סיעות רשאיות להגיש ליושב ראש הכנסת בכתב הצעת החלטה לסיכום הדיון. נציג הסיעה או הסיעות יקרא את הצעת הסיכום בפני הכנסת והיושב ראש יעמיד להצבעה את השאלה אם לקבל את הצעת הסיכום". האם אנחנו רוצים לקבוע איזושהי הוראה על הודעות הסיכום? האורך שלהן? באיזה שלב מגישים אותן?</w:t>
      </w:r>
    </w:p>
    <w:p w14:paraId="707B1449" w14:textId="77777777" w:rsidR="005D38C8" w:rsidRDefault="005D38C8" w:rsidP="005D38C8">
      <w:pPr>
        <w:bidi/>
        <w:jc w:val="both"/>
        <w:rPr>
          <w:rFonts w:cs="David" w:hint="cs"/>
          <w:rtl/>
        </w:rPr>
      </w:pPr>
    </w:p>
    <w:p w14:paraId="3CC61E2B"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78035F5" w14:textId="77777777" w:rsidR="005D38C8" w:rsidRDefault="005D38C8" w:rsidP="005D38C8">
      <w:pPr>
        <w:bidi/>
        <w:jc w:val="both"/>
        <w:rPr>
          <w:rFonts w:cs="David" w:hint="cs"/>
          <w:rtl/>
        </w:rPr>
      </w:pPr>
    </w:p>
    <w:p w14:paraId="2CA2C5C8" w14:textId="77777777" w:rsidR="005D38C8" w:rsidRDefault="005D38C8" w:rsidP="005D38C8">
      <w:pPr>
        <w:bidi/>
        <w:jc w:val="both"/>
        <w:rPr>
          <w:rFonts w:cs="David" w:hint="cs"/>
          <w:rtl/>
        </w:rPr>
      </w:pPr>
      <w:r>
        <w:rPr>
          <w:rFonts w:cs="David" w:hint="cs"/>
          <w:rtl/>
        </w:rPr>
        <w:tab/>
        <w:t xml:space="preserve">לא, לא. </w:t>
      </w:r>
    </w:p>
    <w:p w14:paraId="7B8A51F5" w14:textId="77777777" w:rsidR="005D38C8" w:rsidRDefault="005D38C8" w:rsidP="005D38C8">
      <w:pPr>
        <w:bidi/>
        <w:jc w:val="both"/>
        <w:rPr>
          <w:rFonts w:cs="David" w:hint="cs"/>
          <w:rtl/>
        </w:rPr>
      </w:pPr>
    </w:p>
    <w:p w14:paraId="04772F13" w14:textId="77777777" w:rsidR="005D38C8" w:rsidRDefault="005D38C8" w:rsidP="005D38C8">
      <w:pPr>
        <w:pStyle w:val="BodyText"/>
        <w:rPr>
          <w:rFonts w:hint="cs"/>
          <w:u w:val="single"/>
          <w:rtl/>
        </w:rPr>
      </w:pPr>
      <w:r>
        <w:rPr>
          <w:rFonts w:hint="cs"/>
          <w:u w:val="single"/>
          <w:rtl/>
        </w:rPr>
        <w:t>ארבל אסטרחן:</w:t>
      </w:r>
    </w:p>
    <w:p w14:paraId="6B55A42C" w14:textId="77777777" w:rsidR="005D38C8" w:rsidRDefault="005D38C8" w:rsidP="005D38C8">
      <w:pPr>
        <w:bidi/>
        <w:jc w:val="both"/>
        <w:rPr>
          <w:rFonts w:cs="David" w:hint="cs"/>
          <w:rtl/>
        </w:rPr>
      </w:pPr>
    </w:p>
    <w:p w14:paraId="4F8815A2" w14:textId="77777777" w:rsidR="005D38C8" w:rsidRDefault="005D38C8" w:rsidP="005D38C8">
      <w:pPr>
        <w:bidi/>
        <w:jc w:val="both"/>
        <w:rPr>
          <w:rFonts w:cs="David" w:hint="cs"/>
          <w:rtl/>
        </w:rPr>
      </w:pPr>
      <w:r>
        <w:rPr>
          <w:rFonts w:cs="David" w:hint="cs"/>
          <w:rtl/>
        </w:rPr>
        <w:tab/>
        <w:t>האם יש בהן כמה סעיפים?</w:t>
      </w:r>
    </w:p>
    <w:p w14:paraId="32B2C630" w14:textId="77777777" w:rsidR="005D38C8" w:rsidRDefault="005D38C8" w:rsidP="005D38C8">
      <w:pPr>
        <w:bidi/>
        <w:jc w:val="both"/>
        <w:rPr>
          <w:rFonts w:cs="David" w:hint="cs"/>
          <w:rtl/>
        </w:rPr>
      </w:pPr>
    </w:p>
    <w:p w14:paraId="0F69ED37"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DBE1F49" w14:textId="77777777" w:rsidR="005D38C8" w:rsidRDefault="005D38C8" w:rsidP="005D38C8">
      <w:pPr>
        <w:bidi/>
        <w:jc w:val="both"/>
        <w:rPr>
          <w:rFonts w:cs="David" w:hint="cs"/>
          <w:rtl/>
        </w:rPr>
      </w:pPr>
    </w:p>
    <w:p w14:paraId="31C31839" w14:textId="77777777" w:rsidR="005D38C8" w:rsidRDefault="005D38C8" w:rsidP="005D38C8">
      <w:pPr>
        <w:bidi/>
        <w:jc w:val="both"/>
        <w:rPr>
          <w:rFonts w:cs="David" w:hint="cs"/>
          <w:rtl/>
        </w:rPr>
      </w:pPr>
      <w:r>
        <w:rPr>
          <w:rFonts w:cs="David" w:hint="cs"/>
          <w:rtl/>
        </w:rPr>
        <w:tab/>
        <w:t xml:space="preserve">לא, לא. </w:t>
      </w:r>
    </w:p>
    <w:p w14:paraId="24852158" w14:textId="77777777" w:rsidR="005D38C8" w:rsidRDefault="005D38C8" w:rsidP="005D38C8">
      <w:pPr>
        <w:bidi/>
        <w:jc w:val="both"/>
        <w:rPr>
          <w:rFonts w:cs="David" w:hint="cs"/>
          <w:rtl/>
        </w:rPr>
      </w:pPr>
    </w:p>
    <w:p w14:paraId="225CF042" w14:textId="77777777" w:rsidR="005D38C8" w:rsidRDefault="005D38C8" w:rsidP="005D38C8">
      <w:pPr>
        <w:pStyle w:val="BodyText"/>
        <w:rPr>
          <w:rFonts w:hint="cs"/>
          <w:u w:val="single"/>
          <w:rtl/>
        </w:rPr>
      </w:pPr>
      <w:r>
        <w:rPr>
          <w:rFonts w:hint="cs"/>
          <w:u w:val="single"/>
          <w:rtl/>
        </w:rPr>
        <w:t>ארבל אסטרחן:</w:t>
      </w:r>
    </w:p>
    <w:p w14:paraId="6279CBCC" w14:textId="77777777" w:rsidR="005D38C8" w:rsidRDefault="005D38C8" w:rsidP="005D38C8">
      <w:pPr>
        <w:bidi/>
        <w:jc w:val="both"/>
        <w:rPr>
          <w:rFonts w:cs="David" w:hint="cs"/>
          <w:rtl/>
        </w:rPr>
      </w:pPr>
    </w:p>
    <w:p w14:paraId="758C374F" w14:textId="77777777" w:rsidR="005D38C8" w:rsidRDefault="005D38C8" w:rsidP="005D38C8">
      <w:pPr>
        <w:bidi/>
        <w:jc w:val="both"/>
        <w:rPr>
          <w:rFonts w:cs="David" w:hint="cs"/>
          <w:rtl/>
        </w:rPr>
      </w:pPr>
      <w:r>
        <w:rPr>
          <w:rFonts w:cs="David" w:hint="cs"/>
          <w:rtl/>
        </w:rPr>
        <w:tab/>
        <w:t>אם יש כמה סעיפים, האם מצביעים בנפרד או לא?</w:t>
      </w:r>
    </w:p>
    <w:p w14:paraId="1F32C89D" w14:textId="77777777" w:rsidR="005D38C8" w:rsidRDefault="005D38C8" w:rsidP="005D38C8">
      <w:pPr>
        <w:bidi/>
        <w:jc w:val="both"/>
        <w:rPr>
          <w:rFonts w:cs="David" w:hint="cs"/>
          <w:rtl/>
        </w:rPr>
      </w:pPr>
    </w:p>
    <w:p w14:paraId="7A46ECB3"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DF37BAD" w14:textId="77777777" w:rsidR="005D38C8" w:rsidRDefault="005D38C8" w:rsidP="005D38C8">
      <w:pPr>
        <w:bidi/>
        <w:jc w:val="both"/>
        <w:rPr>
          <w:rFonts w:cs="David" w:hint="cs"/>
          <w:rtl/>
        </w:rPr>
      </w:pPr>
    </w:p>
    <w:p w14:paraId="50DC5E02" w14:textId="77777777" w:rsidR="005D38C8" w:rsidRDefault="005D38C8" w:rsidP="005D38C8">
      <w:pPr>
        <w:bidi/>
        <w:jc w:val="both"/>
        <w:rPr>
          <w:rFonts w:cs="David" w:hint="cs"/>
          <w:rtl/>
        </w:rPr>
      </w:pPr>
      <w:r>
        <w:rPr>
          <w:rFonts w:cs="David" w:hint="cs"/>
          <w:rtl/>
        </w:rPr>
        <w:tab/>
        <w:t xml:space="preserve">לא מצביעים בנפרד. מצביעים על הצעת סיכום אחת כפי שהיא. לא נתחיל לפצל את זה לשמונים הצבעות. </w:t>
      </w:r>
    </w:p>
    <w:p w14:paraId="310F5B7A" w14:textId="77777777" w:rsidR="005D38C8" w:rsidRDefault="005D38C8" w:rsidP="005D38C8">
      <w:pPr>
        <w:bidi/>
        <w:jc w:val="both"/>
        <w:rPr>
          <w:rFonts w:cs="David" w:hint="cs"/>
          <w:rtl/>
        </w:rPr>
      </w:pPr>
    </w:p>
    <w:p w14:paraId="35352E9D"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544A07F6" w14:textId="77777777" w:rsidR="005D38C8" w:rsidRDefault="005D38C8" w:rsidP="005D38C8">
      <w:pPr>
        <w:bidi/>
        <w:jc w:val="both"/>
        <w:rPr>
          <w:rFonts w:cs="David" w:hint="cs"/>
          <w:rtl/>
        </w:rPr>
      </w:pPr>
    </w:p>
    <w:p w14:paraId="37205AC9" w14:textId="77777777" w:rsidR="005D38C8" w:rsidRDefault="005D38C8" w:rsidP="005D38C8">
      <w:pPr>
        <w:bidi/>
        <w:jc w:val="both"/>
        <w:rPr>
          <w:rFonts w:cs="David" w:hint="cs"/>
          <w:rtl/>
        </w:rPr>
      </w:pPr>
      <w:r>
        <w:rPr>
          <w:rFonts w:cs="David" w:hint="cs"/>
          <w:rtl/>
        </w:rPr>
        <w:tab/>
        <w:t xml:space="preserve">אם יש סיעה שאומרת שהיא תומכת בשלושה סעיפים ובסעיף הרביעי היא לא תומכת. את זה אי אפשר לעשות. לא יורדים לרזולוציה הזאת. </w:t>
      </w:r>
    </w:p>
    <w:p w14:paraId="6F479281" w14:textId="77777777" w:rsidR="005D38C8" w:rsidRDefault="005D38C8" w:rsidP="005D38C8">
      <w:pPr>
        <w:bidi/>
        <w:jc w:val="both"/>
        <w:rPr>
          <w:rFonts w:cs="David" w:hint="cs"/>
          <w:rtl/>
        </w:rPr>
      </w:pPr>
    </w:p>
    <w:p w14:paraId="27CC55A0"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4FDB137" w14:textId="77777777" w:rsidR="005D38C8" w:rsidRDefault="005D38C8" w:rsidP="005D38C8">
      <w:pPr>
        <w:bidi/>
        <w:jc w:val="both"/>
        <w:rPr>
          <w:rFonts w:cs="David" w:hint="cs"/>
          <w:rtl/>
        </w:rPr>
      </w:pPr>
    </w:p>
    <w:p w14:paraId="73847FDE" w14:textId="77777777" w:rsidR="005D38C8" w:rsidRDefault="005D38C8" w:rsidP="005D38C8">
      <w:pPr>
        <w:bidi/>
        <w:jc w:val="both"/>
        <w:rPr>
          <w:rFonts w:cs="David" w:hint="cs"/>
          <w:rtl/>
        </w:rPr>
      </w:pPr>
      <w:r>
        <w:rPr>
          <w:rFonts w:cs="David" w:hint="cs"/>
          <w:rtl/>
        </w:rPr>
        <w:tab/>
        <w:t xml:space="preserve">לא, לא, חבל על הזמן. </w:t>
      </w:r>
    </w:p>
    <w:p w14:paraId="3D2A4F46" w14:textId="77777777" w:rsidR="005D38C8" w:rsidRDefault="005D38C8" w:rsidP="005D38C8">
      <w:pPr>
        <w:bidi/>
        <w:jc w:val="both"/>
        <w:rPr>
          <w:rFonts w:cs="David" w:hint="cs"/>
          <w:rtl/>
        </w:rPr>
      </w:pPr>
    </w:p>
    <w:p w14:paraId="1B30125D" w14:textId="77777777" w:rsidR="005D38C8" w:rsidRDefault="005D38C8" w:rsidP="005D38C8">
      <w:pPr>
        <w:keepNext/>
        <w:bidi/>
        <w:jc w:val="both"/>
        <w:rPr>
          <w:rFonts w:cs="David" w:hint="cs"/>
          <w:rtl/>
        </w:rPr>
      </w:pPr>
      <w:r>
        <w:rPr>
          <w:rFonts w:cs="David" w:hint="cs"/>
          <w:u w:val="single"/>
          <w:rtl/>
        </w:rPr>
        <w:t>סער פינטו:</w:t>
      </w:r>
    </w:p>
    <w:p w14:paraId="1E3D3CC6" w14:textId="77777777" w:rsidR="005D38C8" w:rsidRDefault="005D38C8" w:rsidP="005D38C8">
      <w:pPr>
        <w:bidi/>
        <w:jc w:val="both"/>
        <w:rPr>
          <w:rFonts w:cs="David" w:hint="cs"/>
          <w:rtl/>
        </w:rPr>
      </w:pPr>
    </w:p>
    <w:p w14:paraId="2E513A3E" w14:textId="77777777" w:rsidR="005D38C8" w:rsidRDefault="005D38C8" w:rsidP="005D38C8">
      <w:pPr>
        <w:bidi/>
        <w:jc w:val="both"/>
        <w:rPr>
          <w:rFonts w:cs="David" w:hint="cs"/>
          <w:rtl/>
        </w:rPr>
      </w:pPr>
      <w:r>
        <w:rPr>
          <w:rFonts w:cs="David" w:hint="cs"/>
          <w:rtl/>
        </w:rPr>
        <w:tab/>
        <w:t xml:space="preserve">הרי בניסוח אנחנו כן מגישים משהו מוסכם לפעמים. מנסחים שזה יהיה מקובל על כולם מראש. יש לי רק הסתייגות אחת בסיכום הזה. </w:t>
      </w:r>
    </w:p>
    <w:p w14:paraId="7D342CD8" w14:textId="77777777" w:rsidR="005D38C8" w:rsidRDefault="005D38C8" w:rsidP="005D38C8">
      <w:pPr>
        <w:bidi/>
        <w:jc w:val="both"/>
        <w:rPr>
          <w:rFonts w:cs="David" w:hint="cs"/>
          <w:rtl/>
        </w:rPr>
      </w:pPr>
    </w:p>
    <w:p w14:paraId="55A94FE1" w14:textId="77777777" w:rsidR="005D38C8" w:rsidRDefault="005D38C8" w:rsidP="005D38C8">
      <w:pPr>
        <w:pStyle w:val="BodyText"/>
        <w:rPr>
          <w:rFonts w:hint="cs"/>
          <w:u w:val="single"/>
          <w:rtl/>
        </w:rPr>
      </w:pPr>
      <w:r>
        <w:rPr>
          <w:rFonts w:hint="cs"/>
          <w:u w:val="single"/>
          <w:rtl/>
        </w:rPr>
        <w:t>ארבל אסטרחן:</w:t>
      </w:r>
    </w:p>
    <w:p w14:paraId="5B6A5CDA" w14:textId="77777777" w:rsidR="005D38C8" w:rsidRDefault="005D38C8" w:rsidP="005D38C8">
      <w:pPr>
        <w:keepNext/>
        <w:bidi/>
        <w:jc w:val="both"/>
        <w:rPr>
          <w:rFonts w:cs="David" w:hint="cs"/>
          <w:u w:val="single"/>
          <w:rtl/>
        </w:rPr>
      </w:pPr>
    </w:p>
    <w:p w14:paraId="1A79098A" w14:textId="77777777" w:rsidR="005D38C8" w:rsidRDefault="005D38C8" w:rsidP="005D38C8">
      <w:pPr>
        <w:keepNext/>
        <w:bidi/>
        <w:jc w:val="both"/>
        <w:rPr>
          <w:rFonts w:cs="David" w:hint="cs"/>
          <w:rtl/>
        </w:rPr>
      </w:pPr>
      <w:r>
        <w:rPr>
          <w:rFonts w:cs="David" w:hint="cs"/>
          <w:rtl/>
        </w:rPr>
        <w:tab/>
        <w:t>מעלים הצעות...</w:t>
      </w:r>
    </w:p>
    <w:p w14:paraId="306FADA7" w14:textId="77777777" w:rsidR="005D38C8" w:rsidRDefault="005D38C8" w:rsidP="005D38C8">
      <w:pPr>
        <w:keepNext/>
        <w:bidi/>
        <w:jc w:val="both"/>
        <w:rPr>
          <w:rFonts w:cs="David" w:hint="cs"/>
          <w:rtl/>
        </w:rPr>
      </w:pPr>
    </w:p>
    <w:p w14:paraId="4765B430"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23BE6B15" w14:textId="77777777" w:rsidR="005D38C8" w:rsidRDefault="005D38C8" w:rsidP="005D38C8">
      <w:pPr>
        <w:keepNext/>
        <w:bidi/>
        <w:jc w:val="both"/>
        <w:rPr>
          <w:rFonts w:cs="David" w:hint="cs"/>
          <w:rtl/>
        </w:rPr>
      </w:pPr>
    </w:p>
    <w:p w14:paraId="5B1ECFB5" w14:textId="77777777" w:rsidR="005D38C8" w:rsidRPr="00710EC3" w:rsidRDefault="005D38C8" w:rsidP="005D38C8">
      <w:pPr>
        <w:keepNext/>
        <w:bidi/>
        <w:jc w:val="both"/>
        <w:rPr>
          <w:rFonts w:cs="David" w:hint="cs"/>
          <w:rtl/>
        </w:rPr>
      </w:pPr>
      <w:r>
        <w:rPr>
          <w:rFonts w:cs="David" w:hint="cs"/>
          <w:rtl/>
        </w:rPr>
        <w:tab/>
        <w:t xml:space="preserve">לא מעלים, דוחים את הצעות הסיכום. </w:t>
      </w:r>
    </w:p>
    <w:p w14:paraId="48132CBE" w14:textId="77777777" w:rsidR="005D38C8" w:rsidRDefault="005D38C8" w:rsidP="005D38C8">
      <w:pPr>
        <w:keepNext/>
        <w:bidi/>
        <w:jc w:val="both"/>
        <w:rPr>
          <w:rFonts w:cs="David" w:hint="cs"/>
          <w:u w:val="single"/>
          <w:rtl/>
        </w:rPr>
      </w:pPr>
    </w:p>
    <w:p w14:paraId="22A854A2"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2EC39C00" w14:textId="77777777" w:rsidR="005D38C8" w:rsidRDefault="005D38C8" w:rsidP="005D38C8">
      <w:pPr>
        <w:bidi/>
        <w:jc w:val="both"/>
        <w:rPr>
          <w:rFonts w:cs="David" w:hint="cs"/>
          <w:rtl/>
        </w:rPr>
      </w:pPr>
    </w:p>
    <w:p w14:paraId="21447AFA" w14:textId="77777777" w:rsidR="005D38C8" w:rsidRDefault="005D38C8" w:rsidP="005D38C8">
      <w:pPr>
        <w:bidi/>
        <w:jc w:val="both"/>
        <w:rPr>
          <w:rFonts w:cs="David" w:hint="cs"/>
          <w:rtl/>
        </w:rPr>
      </w:pPr>
      <w:r>
        <w:rPr>
          <w:rFonts w:cs="David" w:hint="cs"/>
          <w:rtl/>
        </w:rPr>
        <w:tab/>
        <w:t xml:space="preserve">לא דוחים. אומרים שסיכום הדיון וההצבעות יהיו במועד אחר. עכשיו אנחנו בדיוק בעניין שסיעת קדימה מבקשת להביא נושא שעלה לדיון על סדר יום המליאה ולהביא את זה להצבעות באותו יום. זה בדיונים עכשיו. </w:t>
      </w:r>
    </w:p>
    <w:p w14:paraId="5B2E8D87" w14:textId="77777777" w:rsidR="005D38C8" w:rsidRDefault="005D38C8" w:rsidP="005D38C8">
      <w:pPr>
        <w:bidi/>
        <w:jc w:val="both"/>
        <w:rPr>
          <w:rFonts w:cs="David" w:hint="cs"/>
          <w:rtl/>
        </w:rPr>
      </w:pPr>
    </w:p>
    <w:p w14:paraId="23F8638A"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B0F6367" w14:textId="77777777" w:rsidR="005D38C8" w:rsidRDefault="005D38C8" w:rsidP="005D38C8">
      <w:pPr>
        <w:bidi/>
        <w:jc w:val="both"/>
        <w:rPr>
          <w:rFonts w:cs="David" w:hint="cs"/>
          <w:rtl/>
        </w:rPr>
      </w:pPr>
    </w:p>
    <w:p w14:paraId="686517B8" w14:textId="77777777" w:rsidR="005D38C8" w:rsidRDefault="005D38C8" w:rsidP="005D38C8">
      <w:pPr>
        <w:bidi/>
        <w:jc w:val="both"/>
        <w:rPr>
          <w:rFonts w:cs="David" w:hint="cs"/>
          <w:rtl/>
        </w:rPr>
      </w:pPr>
      <w:r>
        <w:rPr>
          <w:rFonts w:cs="David" w:hint="cs"/>
          <w:rtl/>
        </w:rPr>
        <w:tab/>
        <w:t xml:space="preserve">חברים, יש לנו רבע שעה. בואו ננסה להתקדם כדי שנגמור את זה. סער, בבקשה. </w:t>
      </w:r>
    </w:p>
    <w:p w14:paraId="094BDB9E" w14:textId="77777777" w:rsidR="005D38C8" w:rsidRDefault="005D38C8" w:rsidP="005D38C8">
      <w:pPr>
        <w:bidi/>
        <w:jc w:val="both"/>
        <w:rPr>
          <w:rFonts w:cs="David" w:hint="cs"/>
          <w:rtl/>
        </w:rPr>
      </w:pPr>
    </w:p>
    <w:p w14:paraId="3E34F3D9" w14:textId="77777777" w:rsidR="005D38C8" w:rsidRDefault="005D38C8" w:rsidP="005D38C8">
      <w:pPr>
        <w:keepNext/>
        <w:bidi/>
        <w:jc w:val="both"/>
        <w:rPr>
          <w:rFonts w:cs="David" w:hint="cs"/>
          <w:rtl/>
        </w:rPr>
      </w:pPr>
      <w:r>
        <w:rPr>
          <w:rFonts w:cs="David" w:hint="cs"/>
          <w:u w:val="single"/>
          <w:rtl/>
        </w:rPr>
        <w:t>סער פינטו:</w:t>
      </w:r>
    </w:p>
    <w:p w14:paraId="107B8F32" w14:textId="77777777" w:rsidR="005D38C8" w:rsidRDefault="005D38C8" w:rsidP="005D38C8">
      <w:pPr>
        <w:bidi/>
        <w:jc w:val="both"/>
        <w:rPr>
          <w:rFonts w:cs="David" w:hint="cs"/>
          <w:rtl/>
        </w:rPr>
      </w:pPr>
    </w:p>
    <w:p w14:paraId="6F312FF4" w14:textId="77777777" w:rsidR="005D38C8" w:rsidRDefault="005D38C8" w:rsidP="005D38C8">
      <w:pPr>
        <w:bidi/>
        <w:jc w:val="both"/>
        <w:rPr>
          <w:rFonts w:cs="David" w:hint="cs"/>
          <w:rtl/>
        </w:rPr>
      </w:pPr>
      <w:r>
        <w:rPr>
          <w:rFonts w:cs="David" w:hint="cs"/>
          <w:rtl/>
        </w:rPr>
        <w:tab/>
        <w:t xml:space="preserve">מה פרוצדורת הגשת הודעות הסיכום האלה ומה סדר הדוברים? </w:t>
      </w:r>
    </w:p>
    <w:p w14:paraId="4D0985B9" w14:textId="77777777" w:rsidR="005D38C8" w:rsidRDefault="005D38C8" w:rsidP="005D38C8">
      <w:pPr>
        <w:bidi/>
        <w:jc w:val="both"/>
        <w:rPr>
          <w:rFonts w:cs="David" w:hint="cs"/>
          <w:rtl/>
        </w:rPr>
      </w:pPr>
    </w:p>
    <w:p w14:paraId="015BDB35"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3BF5414B" w14:textId="77777777" w:rsidR="005D38C8" w:rsidRDefault="005D38C8" w:rsidP="005D38C8">
      <w:pPr>
        <w:bidi/>
        <w:jc w:val="both"/>
        <w:rPr>
          <w:rFonts w:cs="David" w:hint="cs"/>
          <w:rtl/>
        </w:rPr>
      </w:pPr>
    </w:p>
    <w:p w14:paraId="4AD6A733" w14:textId="77777777" w:rsidR="005D38C8" w:rsidRDefault="005D38C8" w:rsidP="005D38C8">
      <w:pPr>
        <w:bidi/>
        <w:jc w:val="both"/>
        <w:rPr>
          <w:rFonts w:cs="David" w:hint="cs"/>
          <w:rtl/>
        </w:rPr>
      </w:pPr>
      <w:r>
        <w:rPr>
          <w:rFonts w:cs="David" w:hint="cs"/>
          <w:rtl/>
        </w:rPr>
        <w:tab/>
        <w:t xml:space="preserve">נציג הסיעה מגיש את הצעת הסיכום. </w:t>
      </w:r>
    </w:p>
    <w:p w14:paraId="27D92360" w14:textId="77777777" w:rsidR="005D38C8" w:rsidRDefault="005D38C8" w:rsidP="005D38C8">
      <w:pPr>
        <w:bidi/>
        <w:jc w:val="both"/>
        <w:rPr>
          <w:rFonts w:cs="David" w:hint="cs"/>
          <w:rtl/>
        </w:rPr>
      </w:pPr>
    </w:p>
    <w:p w14:paraId="502ED72A" w14:textId="77777777" w:rsidR="005D38C8" w:rsidRDefault="005D38C8" w:rsidP="005D38C8">
      <w:pPr>
        <w:keepNext/>
        <w:bidi/>
        <w:jc w:val="both"/>
        <w:rPr>
          <w:rFonts w:cs="David" w:hint="cs"/>
          <w:rtl/>
        </w:rPr>
      </w:pPr>
      <w:r>
        <w:rPr>
          <w:rFonts w:cs="David" w:hint="cs"/>
          <w:u w:val="single"/>
          <w:rtl/>
        </w:rPr>
        <w:t>סער פינטו:</w:t>
      </w:r>
    </w:p>
    <w:p w14:paraId="3001566D" w14:textId="77777777" w:rsidR="005D38C8" w:rsidRDefault="005D38C8" w:rsidP="005D38C8">
      <w:pPr>
        <w:bidi/>
        <w:jc w:val="both"/>
        <w:rPr>
          <w:rFonts w:cs="David" w:hint="cs"/>
          <w:rtl/>
        </w:rPr>
      </w:pPr>
    </w:p>
    <w:p w14:paraId="3E5D6A37" w14:textId="77777777" w:rsidR="005D38C8" w:rsidRDefault="005D38C8" w:rsidP="005D38C8">
      <w:pPr>
        <w:bidi/>
        <w:jc w:val="both"/>
        <w:rPr>
          <w:rFonts w:cs="David" w:hint="cs"/>
          <w:rtl/>
        </w:rPr>
      </w:pPr>
      <w:r>
        <w:rPr>
          <w:rFonts w:cs="David" w:hint="cs"/>
          <w:rtl/>
        </w:rPr>
        <w:tab/>
        <w:t>מתי? ברגע שנפתחת המליאה באותו יום?</w:t>
      </w:r>
    </w:p>
    <w:p w14:paraId="20C098EC" w14:textId="77777777" w:rsidR="005D38C8" w:rsidRDefault="005D38C8" w:rsidP="005D38C8">
      <w:pPr>
        <w:bidi/>
        <w:jc w:val="both"/>
        <w:rPr>
          <w:rFonts w:cs="David" w:hint="cs"/>
          <w:rtl/>
        </w:rPr>
      </w:pPr>
    </w:p>
    <w:p w14:paraId="17B76084"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70FE6611" w14:textId="77777777" w:rsidR="005D38C8" w:rsidRDefault="005D38C8" w:rsidP="005D38C8">
      <w:pPr>
        <w:bidi/>
        <w:jc w:val="both"/>
        <w:rPr>
          <w:rFonts w:cs="David" w:hint="cs"/>
          <w:rtl/>
        </w:rPr>
      </w:pPr>
    </w:p>
    <w:p w14:paraId="6A9E8A44" w14:textId="77777777" w:rsidR="005D38C8" w:rsidRDefault="005D38C8" w:rsidP="005D38C8">
      <w:pPr>
        <w:bidi/>
        <w:jc w:val="both"/>
        <w:rPr>
          <w:rFonts w:cs="David" w:hint="cs"/>
          <w:rtl/>
        </w:rPr>
      </w:pPr>
      <w:r>
        <w:rPr>
          <w:rFonts w:cs="David" w:hint="cs"/>
          <w:rtl/>
        </w:rPr>
        <w:tab/>
        <w:t xml:space="preserve">מתי שאתה רוצה. </w:t>
      </w:r>
    </w:p>
    <w:p w14:paraId="5F2B48B7" w14:textId="77777777" w:rsidR="005D38C8" w:rsidRDefault="005D38C8" w:rsidP="005D38C8">
      <w:pPr>
        <w:bidi/>
        <w:jc w:val="both"/>
        <w:rPr>
          <w:rFonts w:cs="David" w:hint="cs"/>
          <w:rtl/>
        </w:rPr>
      </w:pPr>
    </w:p>
    <w:p w14:paraId="1A91718B"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58BDABE6" w14:textId="77777777" w:rsidR="005D38C8" w:rsidRDefault="005D38C8" w:rsidP="005D38C8">
      <w:pPr>
        <w:bidi/>
        <w:jc w:val="both"/>
        <w:rPr>
          <w:rFonts w:cs="David" w:hint="cs"/>
          <w:rtl/>
        </w:rPr>
      </w:pPr>
    </w:p>
    <w:p w14:paraId="7F787E8D" w14:textId="77777777" w:rsidR="005D38C8" w:rsidRDefault="005D38C8" w:rsidP="005D38C8">
      <w:pPr>
        <w:bidi/>
        <w:jc w:val="both"/>
        <w:rPr>
          <w:rFonts w:cs="David" w:hint="cs"/>
          <w:rtl/>
        </w:rPr>
      </w:pPr>
      <w:r>
        <w:rPr>
          <w:rFonts w:cs="David" w:hint="cs"/>
          <w:rtl/>
        </w:rPr>
        <w:tab/>
        <w:t xml:space="preserve">מתי שאתה רוצה. אתה יודע שיש דיון. </w:t>
      </w:r>
    </w:p>
    <w:p w14:paraId="4C9BEBEC" w14:textId="77777777" w:rsidR="005D38C8" w:rsidRDefault="005D38C8" w:rsidP="005D38C8">
      <w:pPr>
        <w:bidi/>
        <w:jc w:val="both"/>
        <w:rPr>
          <w:rFonts w:cs="David" w:hint="cs"/>
          <w:rtl/>
        </w:rPr>
      </w:pPr>
    </w:p>
    <w:p w14:paraId="14B68A96" w14:textId="77777777" w:rsidR="005D38C8" w:rsidRDefault="005D38C8" w:rsidP="005D38C8">
      <w:pPr>
        <w:keepNext/>
        <w:bidi/>
        <w:jc w:val="both"/>
        <w:rPr>
          <w:rFonts w:cs="David" w:hint="cs"/>
          <w:rtl/>
        </w:rPr>
      </w:pPr>
      <w:r>
        <w:rPr>
          <w:rFonts w:cs="David" w:hint="cs"/>
          <w:u w:val="single"/>
          <w:rtl/>
        </w:rPr>
        <w:t>סער פינטו:</w:t>
      </w:r>
    </w:p>
    <w:p w14:paraId="39EF6BC4" w14:textId="77777777" w:rsidR="005D38C8" w:rsidRDefault="005D38C8" w:rsidP="005D38C8">
      <w:pPr>
        <w:bidi/>
        <w:jc w:val="both"/>
        <w:rPr>
          <w:rFonts w:cs="David" w:hint="cs"/>
          <w:rtl/>
        </w:rPr>
      </w:pPr>
    </w:p>
    <w:p w14:paraId="31061EC9" w14:textId="77777777" w:rsidR="005D38C8" w:rsidRDefault="005D38C8" w:rsidP="005D38C8">
      <w:pPr>
        <w:bidi/>
        <w:jc w:val="both"/>
        <w:rPr>
          <w:rFonts w:cs="David" w:hint="cs"/>
          <w:rtl/>
        </w:rPr>
      </w:pPr>
      <w:r>
        <w:rPr>
          <w:rFonts w:cs="David" w:hint="cs"/>
          <w:rtl/>
        </w:rPr>
        <w:tab/>
        <w:t xml:space="preserve">עכשיו? כשזה על סדר היום? זאת מין תחרות מי יגיש את ההצעה שלו קודם. </w:t>
      </w:r>
    </w:p>
    <w:p w14:paraId="52D7E407" w14:textId="77777777" w:rsidR="005D38C8" w:rsidRDefault="005D38C8" w:rsidP="005D38C8">
      <w:pPr>
        <w:bidi/>
        <w:jc w:val="both"/>
        <w:rPr>
          <w:rFonts w:cs="David" w:hint="cs"/>
          <w:rtl/>
        </w:rPr>
      </w:pPr>
    </w:p>
    <w:p w14:paraId="3F53C6AC"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0BF97E11" w14:textId="77777777" w:rsidR="005D38C8" w:rsidRDefault="005D38C8" w:rsidP="005D38C8">
      <w:pPr>
        <w:bidi/>
        <w:jc w:val="both"/>
        <w:rPr>
          <w:rFonts w:cs="David" w:hint="cs"/>
          <w:rtl/>
        </w:rPr>
      </w:pPr>
    </w:p>
    <w:p w14:paraId="7D6613E2" w14:textId="77777777" w:rsidR="005D38C8" w:rsidRDefault="005D38C8" w:rsidP="005D38C8">
      <w:pPr>
        <w:bidi/>
        <w:jc w:val="both"/>
        <w:rPr>
          <w:rFonts w:cs="David" w:hint="cs"/>
          <w:rtl/>
        </w:rPr>
      </w:pPr>
      <w:r>
        <w:rPr>
          <w:rFonts w:cs="David" w:hint="cs"/>
          <w:rtl/>
        </w:rPr>
        <w:tab/>
        <w:t xml:space="preserve">בהצעת סיכום אין תחרות. </w:t>
      </w:r>
    </w:p>
    <w:p w14:paraId="5015D0C4" w14:textId="77777777" w:rsidR="005D38C8" w:rsidRDefault="005D38C8" w:rsidP="005D38C8">
      <w:pPr>
        <w:bidi/>
        <w:jc w:val="both"/>
        <w:rPr>
          <w:rFonts w:cs="David" w:hint="cs"/>
          <w:rtl/>
        </w:rPr>
      </w:pPr>
    </w:p>
    <w:p w14:paraId="6FF6DF38"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6CDE5663" w14:textId="77777777" w:rsidR="005D38C8" w:rsidRDefault="005D38C8" w:rsidP="005D38C8">
      <w:pPr>
        <w:bidi/>
        <w:jc w:val="both"/>
        <w:rPr>
          <w:rFonts w:cs="David" w:hint="cs"/>
          <w:rtl/>
        </w:rPr>
      </w:pPr>
    </w:p>
    <w:p w14:paraId="28A4F54C" w14:textId="77777777" w:rsidR="005D38C8" w:rsidRDefault="005D38C8" w:rsidP="005D38C8">
      <w:pPr>
        <w:bidi/>
        <w:jc w:val="both"/>
        <w:rPr>
          <w:rFonts w:cs="David" w:hint="cs"/>
          <w:rtl/>
        </w:rPr>
      </w:pPr>
      <w:r>
        <w:rPr>
          <w:rFonts w:cs="David" w:hint="cs"/>
          <w:rtl/>
        </w:rPr>
        <w:tab/>
        <w:t xml:space="preserve">לא, זה מהסיעה הקטנה לגדולה. </w:t>
      </w:r>
    </w:p>
    <w:p w14:paraId="5B633CA6" w14:textId="77777777" w:rsidR="005D38C8" w:rsidRDefault="005D38C8" w:rsidP="005D38C8">
      <w:pPr>
        <w:bidi/>
        <w:jc w:val="both"/>
        <w:rPr>
          <w:rFonts w:cs="David" w:hint="cs"/>
          <w:rtl/>
        </w:rPr>
      </w:pPr>
    </w:p>
    <w:p w14:paraId="091A968F"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5C0E8ECA" w14:textId="77777777" w:rsidR="005D38C8" w:rsidRDefault="005D38C8" w:rsidP="005D38C8">
      <w:pPr>
        <w:bidi/>
        <w:jc w:val="both"/>
        <w:rPr>
          <w:rFonts w:cs="David" w:hint="cs"/>
          <w:rtl/>
        </w:rPr>
      </w:pPr>
    </w:p>
    <w:p w14:paraId="3588C6FB" w14:textId="77777777" w:rsidR="005D38C8" w:rsidRDefault="005D38C8" w:rsidP="005D38C8">
      <w:pPr>
        <w:bidi/>
        <w:jc w:val="both"/>
        <w:rPr>
          <w:rFonts w:cs="David" w:hint="cs"/>
          <w:rtl/>
        </w:rPr>
      </w:pPr>
      <w:r>
        <w:rPr>
          <w:rFonts w:cs="David" w:hint="cs"/>
          <w:rtl/>
        </w:rPr>
        <w:tab/>
        <w:t xml:space="preserve">בהצעת סיכום אין תחרות. ככל שיש מספר רב של סיעות שחתומות על הצעת הסיכום, זה הולך לפי הגודל. </w:t>
      </w:r>
    </w:p>
    <w:p w14:paraId="5B465EBA" w14:textId="77777777" w:rsidR="005D38C8" w:rsidRDefault="005D38C8" w:rsidP="005D38C8">
      <w:pPr>
        <w:bidi/>
        <w:jc w:val="both"/>
        <w:rPr>
          <w:rFonts w:cs="David" w:hint="cs"/>
          <w:rtl/>
        </w:rPr>
      </w:pPr>
    </w:p>
    <w:p w14:paraId="35ACF3B7" w14:textId="77777777" w:rsidR="005D38C8" w:rsidRDefault="005D38C8" w:rsidP="005D38C8">
      <w:pPr>
        <w:keepNext/>
        <w:bidi/>
        <w:jc w:val="both"/>
        <w:rPr>
          <w:rFonts w:cs="David" w:hint="cs"/>
          <w:rtl/>
        </w:rPr>
      </w:pPr>
      <w:r>
        <w:rPr>
          <w:rFonts w:cs="David" w:hint="cs"/>
          <w:u w:val="single"/>
          <w:rtl/>
        </w:rPr>
        <w:t>סער פינטו:</w:t>
      </w:r>
    </w:p>
    <w:p w14:paraId="470E8DC5" w14:textId="77777777" w:rsidR="005D38C8" w:rsidRDefault="005D38C8" w:rsidP="005D38C8">
      <w:pPr>
        <w:bidi/>
        <w:jc w:val="both"/>
        <w:rPr>
          <w:rFonts w:cs="David" w:hint="cs"/>
          <w:rtl/>
        </w:rPr>
      </w:pPr>
    </w:p>
    <w:p w14:paraId="146193B0" w14:textId="77777777" w:rsidR="005D38C8" w:rsidRDefault="005D38C8" w:rsidP="005D38C8">
      <w:pPr>
        <w:bidi/>
        <w:jc w:val="both"/>
        <w:rPr>
          <w:rFonts w:cs="David" w:hint="cs"/>
          <w:rtl/>
        </w:rPr>
      </w:pPr>
      <w:r>
        <w:rPr>
          <w:rFonts w:cs="David" w:hint="cs"/>
          <w:rtl/>
        </w:rPr>
        <w:tab/>
        <w:t>אני שואל על ההצבעה. ההצבעה הולכת לפי גודל?</w:t>
      </w:r>
    </w:p>
    <w:p w14:paraId="7E6B8799" w14:textId="77777777" w:rsidR="005D38C8" w:rsidRDefault="005D38C8" w:rsidP="005D38C8">
      <w:pPr>
        <w:bidi/>
        <w:jc w:val="both"/>
        <w:rPr>
          <w:rFonts w:cs="David" w:hint="cs"/>
          <w:rtl/>
        </w:rPr>
      </w:pPr>
    </w:p>
    <w:p w14:paraId="7E3DEF6A"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2916B902" w14:textId="77777777" w:rsidR="005D38C8" w:rsidRDefault="005D38C8" w:rsidP="005D38C8">
      <w:pPr>
        <w:bidi/>
        <w:jc w:val="both"/>
        <w:rPr>
          <w:rFonts w:cs="David" w:hint="cs"/>
          <w:rtl/>
        </w:rPr>
      </w:pPr>
    </w:p>
    <w:p w14:paraId="67C4532C" w14:textId="77777777" w:rsidR="005D38C8" w:rsidRDefault="005D38C8" w:rsidP="005D38C8">
      <w:pPr>
        <w:bidi/>
        <w:jc w:val="both"/>
        <w:rPr>
          <w:rFonts w:cs="David" w:hint="cs"/>
          <w:rtl/>
        </w:rPr>
      </w:pPr>
      <w:r>
        <w:rPr>
          <w:rFonts w:cs="David" w:hint="cs"/>
          <w:rtl/>
        </w:rPr>
        <w:tab/>
        <w:t xml:space="preserve">כן, מהקטן לגדול. </w:t>
      </w:r>
    </w:p>
    <w:p w14:paraId="71B7A9D4" w14:textId="77777777" w:rsidR="005D38C8" w:rsidRDefault="005D38C8" w:rsidP="005D38C8">
      <w:pPr>
        <w:bidi/>
        <w:jc w:val="both"/>
        <w:rPr>
          <w:rFonts w:cs="David" w:hint="cs"/>
          <w:rtl/>
        </w:rPr>
      </w:pPr>
    </w:p>
    <w:p w14:paraId="2DFB2AF8" w14:textId="77777777" w:rsidR="005D38C8" w:rsidRDefault="005D38C8" w:rsidP="005D38C8">
      <w:pPr>
        <w:keepNext/>
        <w:bidi/>
        <w:jc w:val="both"/>
        <w:rPr>
          <w:rFonts w:cs="David" w:hint="cs"/>
          <w:rtl/>
        </w:rPr>
      </w:pPr>
      <w:r>
        <w:rPr>
          <w:rFonts w:cs="David" w:hint="cs"/>
          <w:u w:val="single"/>
          <w:rtl/>
        </w:rPr>
        <w:t>סער פינטו:</w:t>
      </w:r>
    </w:p>
    <w:p w14:paraId="17AC36CD" w14:textId="77777777" w:rsidR="005D38C8" w:rsidRDefault="005D38C8" w:rsidP="005D38C8">
      <w:pPr>
        <w:bidi/>
        <w:jc w:val="both"/>
        <w:rPr>
          <w:rFonts w:cs="David" w:hint="cs"/>
          <w:rtl/>
        </w:rPr>
      </w:pPr>
    </w:p>
    <w:p w14:paraId="44BF0D9F" w14:textId="77777777" w:rsidR="005D38C8" w:rsidRDefault="005D38C8" w:rsidP="005D38C8">
      <w:pPr>
        <w:bidi/>
        <w:jc w:val="both"/>
        <w:rPr>
          <w:rFonts w:cs="David" w:hint="cs"/>
          <w:rtl/>
        </w:rPr>
      </w:pPr>
      <w:r>
        <w:rPr>
          <w:rFonts w:cs="David" w:hint="cs"/>
          <w:rtl/>
        </w:rPr>
        <w:tab/>
        <w:t>זה מוסדר?</w:t>
      </w:r>
    </w:p>
    <w:p w14:paraId="707A5A9C" w14:textId="77777777" w:rsidR="005D38C8" w:rsidRDefault="005D38C8" w:rsidP="005D38C8">
      <w:pPr>
        <w:bidi/>
        <w:jc w:val="both"/>
        <w:rPr>
          <w:rFonts w:cs="David" w:hint="cs"/>
          <w:rtl/>
        </w:rPr>
      </w:pPr>
    </w:p>
    <w:p w14:paraId="20F30850"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26929F6F" w14:textId="77777777" w:rsidR="005D38C8" w:rsidRDefault="005D38C8" w:rsidP="005D38C8">
      <w:pPr>
        <w:bidi/>
        <w:jc w:val="both"/>
        <w:rPr>
          <w:rFonts w:cs="David" w:hint="cs"/>
          <w:rtl/>
        </w:rPr>
      </w:pPr>
    </w:p>
    <w:p w14:paraId="61FB2BE8" w14:textId="77777777" w:rsidR="005D38C8" w:rsidRDefault="005D38C8" w:rsidP="005D38C8">
      <w:pPr>
        <w:bidi/>
        <w:jc w:val="both"/>
        <w:rPr>
          <w:rFonts w:cs="David" w:hint="cs"/>
          <w:rtl/>
        </w:rPr>
      </w:pPr>
      <w:r>
        <w:rPr>
          <w:rFonts w:cs="David" w:hint="cs"/>
          <w:rtl/>
        </w:rPr>
        <w:tab/>
        <w:t xml:space="preserve">בוודאי. </w:t>
      </w:r>
    </w:p>
    <w:p w14:paraId="7BD0412A" w14:textId="77777777" w:rsidR="005D38C8" w:rsidRDefault="005D38C8" w:rsidP="005D38C8">
      <w:pPr>
        <w:bidi/>
        <w:jc w:val="both"/>
        <w:rPr>
          <w:rFonts w:cs="David" w:hint="cs"/>
          <w:rtl/>
        </w:rPr>
      </w:pPr>
    </w:p>
    <w:p w14:paraId="7F60D8F2" w14:textId="77777777" w:rsidR="005D38C8" w:rsidRDefault="005D38C8" w:rsidP="005D38C8">
      <w:pPr>
        <w:pStyle w:val="BodyText"/>
        <w:keepLines/>
        <w:rPr>
          <w:rFonts w:hint="cs"/>
          <w:u w:val="single"/>
          <w:rtl/>
        </w:rPr>
      </w:pPr>
      <w:r>
        <w:rPr>
          <w:rFonts w:hint="cs"/>
          <w:u w:val="single"/>
          <w:rtl/>
        </w:rPr>
        <w:t>ארבל אסטרחן:</w:t>
      </w:r>
    </w:p>
    <w:p w14:paraId="416FC34F" w14:textId="77777777" w:rsidR="005D38C8" w:rsidRDefault="005D38C8" w:rsidP="005D38C8">
      <w:pPr>
        <w:keepLines/>
        <w:bidi/>
        <w:jc w:val="both"/>
        <w:rPr>
          <w:rFonts w:cs="David" w:hint="cs"/>
          <w:rtl/>
        </w:rPr>
      </w:pPr>
    </w:p>
    <w:p w14:paraId="77A4903A" w14:textId="77777777" w:rsidR="005D38C8" w:rsidRDefault="005D38C8" w:rsidP="005D38C8">
      <w:pPr>
        <w:keepLines/>
        <w:bidi/>
        <w:jc w:val="both"/>
        <w:rPr>
          <w:rFonts w:cs="David" w:hint="cs"/>
          <w:rtl/>
        </w:rPr>
      </w:pPr>
      <w:r>
        <w:rPr>
          <w:rFonts w:cs="David" w:hint="cs"/>
          <w:rtl/>
        </w:rPr>
        <w:tab/>
        <w:t xml:space="preserve">סדר הנמקת הצעות הסיעות יהיה לפי גודל הסיעות ואם הגישו כמה סיעות ביחד, יראו את הגודל של כולן. </w:t>
      </w:r>
    </w:p>
    <w:p w14:paraId="7F3DFBCD" w14:textId="77777777" w:rsidR="005D38C8" w:rsidRDefault="005D38C8" w:rsidP="005D38C8">
      <w:pPr>
        <w:bidi/>
        <w:jc w:val="both"/>
        <w:rPr>
          <w:rFonts w:cs="David" w:hint="cs"/>
          <w:rtl/>
        </w:rPr>
      </w:pPr>
    </w:p>
    <w:p w14:paraId="07F1D5B2"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639FC8A1" w14:textId="77777777" w:rsidR="005D38C8" w:rsidRDefault="005D38C8" w:rsidP="005D38C8">
      <w:pPr>
        <w:bidi/>
        <w:jc w:val="both"/>
        <w:rPr>
          <w:rFonts w:cs="David" w:hint="cs"/>
          <w:rtl/>
        </w:rPr>
      </w:pPr>
    </w:p>
    <w:p w14:paraId="03E0C6D2" w14:textId="77777777" w:rsidR="005D38C8" w:rsidRDefault="005D38C8" w:rsidP="005D38C8">
      <w:pPr>
        <w:bidi/>
        <w:jc w:val="both"/>
        <w:rPr>
          <w:rFonts w:cs="David" w:hint="cs"/>
          <w:rtl/>
        </w:rPr>
      </w:pPr>
      <w:r>
        <w:rPr>
          <w:rFonts w:cs="David" w:hint="cs"/>
          <w:rtl/>
        </w:rPr>
        <w:tab/>
        <w:t xml:space="preserve">אנחנו תמיד מחשבים את זה. הנימוק הוא מהגדול לקטן ומצביעים מהקטן לגדול, כשהמטרה היא שהצעת הסיכום הגדולה ביותר היא זאת שתסכם את הדיון, היא תתקבל. </w:t>
      </w:r>
    </w:p>
    <w:p w14:paraId="61382334" w14:textId="77777777" w:rsidR="005D38C8" w:rsidRDefault="005D38C8" w:rsidP="005D38C8">
      <w:pPr>
        <w:bidi/>
        <w:jc w:val="both"/>
        <w:rPr>
          <w:rFonts w:cs="David" w:hint="cs"/>
          <w:rtl/>
        </w:rPr>
      </w:pPr>
    </w:p>
    <w:p w14:paraId="41AB7595" w14:textId="77777777" w:rsidR="005D38C8" w:rsidRDefault="005D38C8" w:rsidP="005D38C8">
      <w:pPr>
        <w:pStyle w:val="BodyText"/>
        <w:rPr>
          <w:rFonts w:hint="cs"/>
          <w:u w:val="single"/>
          <w:rtl/>
        </w:rPr>
      </w:pPr>
      <w:r>
        <w:rPr>
          <w:rFonts w:hint="cs"/>
          <w:u w:val="single"/>
          <w:rtl/>
        </w:rPr>
        <w:t>ארבל אסטרחן:</w:t>
      </w:r>
    </w:p>
    <w:p w14:paraId="69CA99FC" w14:textId="77777777" w:rsidR="005D38C8" w:rsidRDefault="005D38C8" w:rsidP="005D38C8">
      <w:pPr>
        <w:bidi/>
        <w:jc w:val="both"/>
        <w:rPr>
          <w:rFonts w:cs="David" w:hint="cs"/>
          <w:rtl/>
        </w:rPr>
      </w:pPr>
    </w:p>
    <w:p w14:paraId="1C8255FB" w14:textId="77777777" w:rsidR="005D38C8" w:rsidRDefault="005D38C8" w:rsidP="005D38C8">
      <w:pPr>
        <w:bidi/>
        <w:jc w:val="both"/>
        <w:rPr>
          <w:rFonts w:cs="David" w:hint="cs"/>
          <w:rtl/>
        </w:rPr>
      </w:pPr>
      <w:r>
        <w:rPr>
          <w:rFonts w:cs="David" w:hint="cs"/>
          <w:rtl/>
        </w:rPr>
        <w:tab/>
        <w:t xml:space="preserve">חשוב לכתוב את זה. </w:t>
      </w:r>
    </w:p>
    <w:p w14:paraId="4F293435" w14:textId="77777777" w:rsidR="005D38C8" w:rsidRDefault="005D38C8" w:rsidP="005D38C8">
      <w:pPr>
        <w:bidi/>
        <w:jc w:val="both"/>
        <w:rPr>
          <w:rFonts w:cs="David" w:hint="cs"/>
          <w:rtl/>
        </w:rPr>
      </w:pPr>
    </w:p>
    <w:p w14:paraId="7AC4ADAB"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6475FD9" w14:textId="77777777" w:rsidR="005D38C8" w:rsidRDefault="005D38C8" w:rsidP="005D38C8">
      <w:pPr>
        <w:bidi/>
        <w:jc w:val="both"/>
        <w:rPr>
          <w:rFonts w:cs="David" w:hint="cs"/>
          <w:rtl/>
        </w:rPr>
      </w:pPr>
    </w:p>
    <w:p w14:paraId="5B34E2DE" w14:textId="77777777" w:rsidR="005D38C8" w:rsidRDefault="005D38C8" w:rsidP="005D38C8">
      <w:pPr>
        <w:bidi/>
        <w:jc w:val="both"/>
        <w:rPr>
          <w:rFonts w:cs="David" w:hint="cs"/>
          <w:rtl/>
        </w:rPr>
      </w:pPr>
      <w:r>
        <w:rPr>
          <w:rFonts w:cs="David" w:hint="cs"/>
          <w:rtl/>
        </w:rPr>
        <w:tab/>
        <w:t xml:space="preserve">כן, כדאי שזה יהיה כתוב. </w:t>
      </w:r>
    </w:p>
    <w:p w14:paraId="16F05317" w14:textId="77777777" w:rsidR="005D38C8" w:rsidRDefault="005D38C8" w:rsidP="005D38C8">
      <w:pPr>
        <w:bidi/>
        <w:jc w:val="both"/>
        <w:rPr>
          <w:rFonts w:cs="David" w:hint="cs"/>
          <w:rtl/>
        </w:rPr>
      </w:pPr>
    </w:p>
    <w:p w14:paraId="1CB0572C" w14:textId="77777777" w:rsidR="005D38C8" w:rsidRDefault="005D38C8" w:rsidP="005D38C8">
      <w:pPr>
        <w:pStyle w:val="BodyText"/>
        <w:rPr>
          <w:rFonts w:hint="cs"/>
          <w:u w:val="single"/>
          <w:rtl/>
        </w:rPr>
      </w:pPr>
      <w:r>
        <w:rPr>
          <w:rFonts w:hint="cs"/>
          <w:u w:val="single"/>
          <w:rtl/>
        </w:rPr>
        <w:t>ארבל אסטרחן:</w:t>
      </w:r>
    </w:p>
    <w:p w14:paraId="340D0734" w14:textId="77777777" w:rsidR="005D38C8" w:rsidRDefault="005D38C8" w:rsidP="005D38C8">
      <w:pPr>
        <w:bidi/>
        <w:jc w:val="both"/>
        <w:rPr>
          <w:rFonts w:cs="David" w:hint="cs"/>
          <w:rtl/>
        </w:rPr>
      </w:pPr>
    </w:p>
    <w:p w14:paraId="72DA3605" w14:textId="77777777" w:rsidR="005D38C8" w:rsidRDefault="005D38C8" w:rsidP="005D38C8">
      <w:pPr>
        <w:bidi/>
        <w:jc w:val="both"/>
        <w:rPr>
          <w:rFonts w:cs="David" w:hint="cs"/>
          <w:rtl/>
        </w:rPr>
      </w:pPr>
      <w:r>
        <w:rPr>
          <w:rFonts w:cs="David" w:hint="cs"/>
          <w:rtl/>
        </w:rPr>
        <w:tab/>
        <w:t>אנחנו אומרים שתהיה הצבעה אחת על כל הצעת סיכום ואנחנו לא מגבילים את האורך שלהן ומתי מגישים אותן. האם אנחנו רוצים להגיד שלאחר הנמקת הצעות הסיכום תתקיים ההצבעה?</w:t>
      </w:r>
    </w:p>
    <w:p w14:paraId="38575FBE" w14:textId="77777777" w:rsidR="005D38C8" w:rsidRDefault="005D38C8" w:rsidP="005D38C8">
      <w:pPr>
        <w:bidi/>
        <w:jc w:val="both"/>
        <w:rPr>
          <w:rFonts w:cs="David" w:hint="cs"/>
          <w:rtl/>
        </w:rPr>
      </w:pPr>
    </w:p>
    <w:p w14:paraId="0B00D4AB"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39EB5307" w14:textId="77777777" w:rsidR="005D38C8" w:rsidRDefault="005D38C8" w:rsidP="005D38C8">
      <w:pPr>
        <w:bidi/>
        <w:jc w:val="both"/>
        <w:rPr>
          <w:rFonts w:cs="David" w:hint="cs"/>
          <w:rtl/>
        </w:rPr>
      </w:pPr>
    </w:p>
    <w:p w14:paraId="13DD0225" w14:textId="77777777" w:rsidR="005D38C8" w:rsidRDefault="005D38C8" w:rsidP="005D38C8">
      <w:pPr>
        <w:bidi/>
        <w:jc w:val="both"/>
        <w:rPr>
          <w:rFonts w:cs="David" w:hint="cs"/>
          <w:rtl/>
        </w:rPr>
      </w:pPr>
      <w:r>
        <w:rPr>
          <w:rFonts w:cs="David" w:hint="cs"/>
          <w:rtl/>
        </w:rPr>
        <w:tab/>
        <w:t xml:space="preserve">בטח. </w:t>
      </w:r>
    </w:p>
    <w:p w14:paraId="20A80DAD" w14:textId="77777777" w:rsidR="005D38C8" w:rsidRDefault="005D38C8" w:rsidP="005D38C8">
      <w:pPr>
        <w:bidi/>
        <w:jc w:val="both"/>
        <w:rPr>
          <w:rFonts w:cs="David" w:hint="cs"/>
          <w:rtl/>
        </w:rPr>
      </w:pPr>
    </w:p>
    <w:p w14:paraId="6A215D38" w14:textId="77777777" w:rsidR="005D38C8" w:rsidRDefault="005D38C8" w:rsidP="005D38C8">
      <w:pPr>
        <w:pStyle w:val="BodyText"/>
        <w:rPr>
          <w:rFonts w:hint="cs"/>
          <w:u w:val="single"/>
          <w:rtl/>
        </w:rPr>
      </w:pPr>
      <w:r>
        <w:rPr>
          <w:rFonts w:hint="cs"/>
          <w:u w:val="single"/>
          <w:rtl/>
        </w:rPr>
        <w:t>ארבל אסטרחן:</w:t>
      </w:r>
    </w:p>
    <w:p w14:paraId="1D02101A" w14:textId="77777777" w:rsidR="005D38C8" w:rsidRDefault="005D38C8" w:rsidP="005D38C8">
      <w:pPr>
        <w:bidi/>
        <w:jc w:val="both"/>
        <w:rPr>
          <w:rFonts w:cs="David" w:hint="cs"/>
          <w:rtl/>
        </w:rPr>
      </w:pPr>
    </w:p>
    <w:p w14:paraId="7330785A" w14:textId="77777777" w:rsidR="005D38C8" w:rsidRDefault="005D38C8" w:rsidP="005D38C8">
      <w:pPr>
        <w:bidi/>
        <w:jc w:val="both"/>
        <w:rPr>
          <w:rFonts w:cs="David" w:hint="cs"/>
          <w:rtl/>
        </w:rPr>
      </w:pPr>
      <w:r>
        <w:rPr>
          <w:rFonts w:cs="David" w:hint="cs"/>
          <w:rtl/>
        </w:rPr>
        <w:tab/>
        <w:t xml:space="preserve">אני מבינה שנאמר כאן שיש היום דחייה. </w:t>
      </w:r>
    </w:p>
    <w:p w14:paraId="25861CC4" w14:textId="77777777" w:rsidR="005D38C8" w:rsidRDefault="005D38C8" w:rsidP="005D38C8">
      <w:pPr>
        <w:bidi/>
        <w:jc w:val="both"/>
        <w:rPr>
          <w:rFonts w:cs="David" w:hint="cs"/>
          <w:rtl/>
        </w:rPr>
      </w:pPr>
    </w:p>
    <w:p w14:paraId="250A5FA6"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1A0431FB" w14:textId="77777777" w:rsidR="005D38C8" w:rsidRDefault="005D38C8" w:rsidP="005D38C8">
      <w:pPr>
        <w:bidi/>
        <w:jc w:val="both"/>
        <w:rPr>
          <w:rFonts w:cs="David" w:hint="cs"/>
          <w:rtl/>
        </w:rPr>
      </w:pPr>
    </w:p>
    <w:p w14:paraId="2DFE3962" w14:textId="77777777" w:rsidR="005D38C8" w:rsidRDefault="005D38C8" w:rsidP="005D38C8">
      <w:pPr>
        <w:bidi/>
        <w:jc w:val="both"/>
        <w:rPr>
          <w:rFonts w:cs="David" w:hint="cs"/>
          <w:rtl/>
        </w:rPr>
      </w:pPr>
      <w:r>
        <w:rPr>
          <w:rFonts w:cs="David" w:hint="cs"/>
          <w:rtl/>
        </w:rPr>
        <w:tab/>
        <w:t>היום עושים משהו אחר. אם מנמקים את הצעות הסיכום, מצביעים עליהן. אם דוחים, בדרך כלל משאירים. זה תמיד היה ונהג בהרבה דיונים. היו משאירים דובר אחד אחרון או מסכם ואז היו אומרים שהסיכום והצעות הסיכום....</w:t>
      </w:r>
    </w:p>
    <w:p w14:paraId="0CEC3E38" w14:textId="77777777" w:rsidR="005D38C8" w:rsidRDefault="005D38C8" w:rsidP="005D38C8">
      <w:pPr>
        <w:bidi/>
        <w:jc w:val="both"/>
        <w:rPr>
          <w:rFonts w:cs="David" w:hint="cs"/>
          <w:rtl/>
        </w:rPr>
      </w:pPr>
    </w:p>
    <w:p w14:paraId="5E1BA71C" w14:textId="77777777" w:rsidR="005D38C8" w:rsidRDefault="005D38C8" w:rsidP="005D38C8">
      <w:pPr>
        <w:pStyle w:val="BodyText"/>
        <w:rPr>
          <w:rFonts w:hint="cs"/>
          <w:u w:val="single"/>
          <w:rtl/>
        </w:rPr>
      </w:pPr>
      <w:r>
        <w:rPr>
          <w:rFonts w:hint="cs"/>
          <w:u w:val="single"/>
          <w:rtl/>
        </w:rPr>
        <w:t>ארבל אסטרחן:</w:t>
      </w:r>
    </w:p>
    <w:p w14:paraId="65E6C2EC" w14:textId="77777777" w:rsidR="005D38C8" w:rsidRDefault="005D38C8" w:rsidP="005D38C8">
      <w:pPr>
        <w:bidi/>
        <w:jc w:val="both"/>
        <w:rPr>
          <w:rFonts w:cs="David" w:hint="cs"/>
          <w:rtl/>
        </w:rPr>
      </w:pPr>
    </w:p>
    <w:p w14:paraId="60D0CB32" w14:textId="77777777" w:rsidR="005D38C8" w:rsidRDefault="005D38C8" w:rsidP="005D38C8">
      <w:pPr>
        <w:bidi/>
        <w:jc w:val="both"/>
        <w:rPr>
          <w:rFonts w:cs="David" w:hint="cs"/>
          <w:rtl/>
        </w:rPr>
      </w:pPr>
      <w:r>
        <w:rPr>
          <w:rFonts w:cs="David" w:hint="cs"/>
          <w:rtl/>
        </w:rPr>
        <w:tab/>
        <w:t xml:space="preserve">אבל כבר הציגו את הצעות הסיכום. </w:t>
      </w:r>
    </w:p>
    <w:p w14:paraId="451039D8" w14:textId="77777777" w:rsidR="005D38C8" w:rsidRDefault="005D38C8" w:rsidP="005D38C8">
      <w:pPr>
        <w:bidi/>
        <w:jc w:val="both"/>
        <w:rPr>
          <w:rFonts w:cs="David" w:hint="cs"/>
          <w:rtl/>
        </w:rPr>
      </w:pPr>
    </w:p>
    <w:p w14:paraId="1A87F6E7"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6D17B0D1" w14:textId="77777777" w:rsidR="005D38C8" w:rsidRDefault="005D38C8" w:rsidP="005D38C8">
      <w:pPr>
        <w:bidi/>
        <w:jc w:val="both"/>
        <w:rPr>
          <w:rFonts w:cs="David" w:hint="cs"/>
          <w:rtl/>
        </w:rPr>
      </w:pPr>
    </w:p>
    <w:p w14:paraId="40E724E8" w14:textId="77777777" w:rsidR="005D38C8" w:rsidRDefault="005D38C8" w:rsidP="005D38C8">
      <w:pPr>
        <w:bidi/>
        <w:jc w:val="both"/>
        <w:rPr>
          <w:rFonts w:cs="David" w:hint="cs"/>
          <w:rtl/>
        </w:rPr>
      </w:pPr>
      <w:r>
        <w:rPr>
          <w:rFonts w:cs="David" w:hint="cs"/>
          <w:rtl/>
        </w:rPr>
        <w:tab/>
        <w:t xml:space="preserve">לא, דוחים את זה למועד אחר. </w:t>
      </w:r>
    </w:p>
    <w:p w14:paraId="7E7FB02B" w14:textId="77777777" w:rsidR="005D38C8" w:rsidRDefault="005D38C8" w:rsidP="005D38C8">
      <w:pPr>
        <w:bidi/>
        <w:jc w:val="both"/>
        <w:rPr>
          <w:rFonts w:cs="David" w:hint="cs"/>
          <w:rtl/>
        </w:rPr>
      </w:pPr>
    </w:p>
    <w:p w14:paraId="0396644D" w14:textId="77777777" w:rsidR="005D38C8" w:rsidRDefault="005D38C8" w:rsidP="005D38C8">
      <w:pPr>
        <w:pStyle w:val="BodyText"/>
        <w:rPr>
          <w:rFonts w:hint="cs"/>
          <w:u w:val="single"/>
          <w:rtl/>
        </w:rPr>
      </w:pPr>
      <w:r>
        <w:rPr>
          <w:rFonts w:hint="cs"/>
          <w:u w:val="single"/>
          <w:rtl/>
        </w:rPr>
        <w:t>ארבל אסטרחן:</w:t>
      </w:r>
    </w:p>
    <w:p w14:paraId="3B92890F" w14:textId="77777777" w:rsidR="005D38C8" w:rsidRDefault="005D38C8" w:rsidP="005D38C8">
      <w:pPr>
        <w:bidi/>
        <w:jc w:val="both"/>
        <w:rPr>
          <w:rFonts w:cs="David" w:hint="cs"/>
          <w:rtl/>
        </w:rPr>
      </w:pPr>
    </w:p>
    <w:p w14:paraId="7FA0C8EE" w14:textId="77777777" w:rsidR="005D38C8" w:rsidRDefault="005D38C8" w:rsidP="005D38C8">
      <w:pPr>
        <w:bidi/>
        <w:jc w:val="both"/>
        <w:rPr>
          <w:rFonts w:cs="David" w:hint="cs"/>
          <w:rtl/>
        </w:rPr>
      </w:pPr>
      <w:r>
        <w:rPr>
          <w:rFonts w:cs="David" w:hint="cs"/>
          <w:rtl/>
        </w:rPr>
        <w:tab/>
        <w:t>אבל כשיש הצעות סיכום, מצביעים?</w:t>
      </w:r>
    </w:p>
    <w:p w14:paraId="56495369" w14:textId="77777777" w:rsidR="005D38C8" w:rsidRDefault="005D38C8" w:rsidP="005D38C8">
      <w:pPr>
        <w:bidi/>
        <w:jc w:val="both"/>
        <w:rPr>
          <w:rFonts w:cs="David" w:hint="cs"/>
          <w:rtl/>
        </w:rPr>
      </w:pPr>
    </w:p>
    <w:p w14:paraId="5611D436"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0506F922" w14:textId="77777777" w:rsidR="005D38C8" w:rsidRDefault="005D38C8" w:rsidP="005D38C8">
      <w:pPr>
        <w:bidi/>
        <w:jc w:val="both"/>
        <w:rPr>
          <w:rFonts w:cs="David" w:hint="cs"/>
          <w:rtl/>
        </w:rPr>
      </w:pPr>
    </w:p>
    <w:p w14:paraId="779034D6" w14:textId="77777777" w:rsidR="005D38C8" w:rsidRDefault="005D38C8" w:rsidP="005D38C8">
      <w:pPr>
        <w:bidi/>
        <w:jc w:val="both"/>
        <w:rPr>
          <w:rFonts w:cs="David" w:hint="cs"/>
          <w:rtl/>
        </w:rPr>
      </w:pPr>
      <w:r>
        <w:rPr>
          <w:rFonts w:cs="David" w:hint="cs"/>
          <w:rtl/>
        </w:rPr>
        <w:tab/>
        <w:t xml:space="preserve">כן. </w:t>
      </w:r>
    </w:p>
    <w:p w14:paraId="7247EB60" w14:textId="77777777" w:rsidR="005D38C8" w:rsidRDefault="005D38C8" w:rsidP="005D38C8">
      <w:pPr>
        <w:bidi/>
        <w:jc w:val="both"/>
        <w:rPr>
          <w:rFonts w:cs="David" w:hint="cs"/>
          <w:rtl/>
        </w:rPr>
      </w:pPr>
    </w:p>
    <w:p w14:paraId="4C1DC8F8"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DB3BF1E" w14:textId="77777777" w:rsidR="005D38C8" w:rsidRDefault="005D38C8" w:rsidP="005D38C8">
      <w:pPr>
        <w:bidi/>
        <w:jc w:val="both"/>
        <w:rPr>
          <w:rFonts w:cs="David" w:hint="cs"/>
          <w:rtl/>
        </w:rPr>
      </w:pPr>
    </w:p>
    <w:p w14:paraId="63B7A063" w14:textId="77777777" w:rsidR="005D38C8" w:rsidRDefault="005D38C8" w:rsidP="005D38C8">
      <w:pPr>
        <w:bidi/>
        <w:jc w:val="both"/>
        <w:rPr>
          <w:rFonts w:cs="David" w:hint="cs"/>
          <w:rtl/>
        </w:rPr>
      </w:pPr>
      <w:r>
        <w:rPr>
          <w:rFonts w:cs="David" w:hint="cs"/>
          <w:rtl/>
        </w:rPr>
        <w:tab/>
        <w:t>כתוב: "יקרא את ההצעה והיושב ראש יעמיד להצבעה".</w:t>
      </w:r>
    </w:p>
    <w:p w14:paraId="1690E28A" w14:textId="77777777" w:rsidR="005D38C8" w:rsidRDefault="005D38C8" w:rsidP="005D38C8">
      <w:pPr>
        <w:bidi/>
        <w:jc w:val="both"/>
        <w:rPr>
          <w:rFonts w:cs="David" w:hint="cs"/>
          <w:rtl/>
        </w:rPr>
      </w:pPr>
    </w:p>
    <w:p w14:paraId="4F4F832D"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38683448" w14:textId="77777777" w:rsidR="005D38C8" w:rsidRDefault="005D38C8" w:rsidP="005D38C8">
      <w:pPr>
        <w:bidi/>
        <w:jc w:val="both"/>
        <w:rPr>
          <w:rFonts w:cs="David" w:hint="cs"/>
          <w:rtl/>
        </w:rPr>
      </w:pPr>
    </w:p>
    <w:p w14:paraId="10AA8D52" w14:textId="77777777" w:rsidR="005D38C8" w:rsidRDefault="005D38C8" w:rsidP="005D38C8">
      <w:pPr>
        <w:bidi/>
        <w:jc w:val="both"/>
        <w:rPr>
          <w:rFonts w:cs="David" w:hint="cs"/>
          <w:rtl/>
        </w:rPr>
      </w:pPr>
      <w:r>
        <w:rPr>
          <w:rFonts w:cs="David" w:hint="cs"/>
          <w:rtl/>
        </w:rPr>
        <w:tab/>
        <w:t xml:space="preserve">אם מקריאים הצעות סיכום, מצביעים עליהן. </w:t>
      </w:r>
    </w:p>
    <w:p w14:paraId="79FC2A20" w14:textId="77777777" w:rsidR="005D38C8" w:rsidRDefault="005D38C8" w:rsidP="005D38C8">
      <w:pPr>
        <w:bidi/>
        <w:jc w:val="both"/>
        <w:rPr>
          <w:rFonts w:cs="David" w:hint="cs"/>
          <w:rtl/>
        </w:rPr>
      </w:pPr>
    </w:p>
    <w:p w14:paraId="59E8F553"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591859FA" w14:textId="77777777" w:rsidR="005D38C8" w:rsidRDefault="005D38C8" w:rsidP="005D38C8">
      <w:pPr>
        <w:bidi/>
        <w:jc w:val="both"/>
        <w:rPr>
          <w:rFonts w:cs="David" w:hint="cs"/>
          <w:rtl/>
        </w:rPr>
      </w:pPr>
    </w:p>
    <w:p w14:paraId="1640AA15" w14:textId="77777777" w:rsidR="005D38C8" w:rsidRDefault="005D38C8" w:rsidP="005D38C8">
      <w:pPr>
        <w:bidi/>
        <w:jc w:val="both"/>
        <w:rPr>
          <w:rFonts w:cs="David" w:hint="cs"/>
          <w:rtl/>
        </w:rPr>
      </w:pPr>
      <w:r>
        <w:rPr>
          <w:rFonts w:cs="David" w:hint="cs"/>
          <w:rtl/>
        </w:rPr>
        <w:tab/>
        <w:t xml:space="preserve">אפשר לשנות את זה. </w:t>
      </w:r>
    </w:p>
    <w:p w14:paraId="49C9AE70" w14:textId="77777777" w:rsidR="005D38C8" w:rsidRDefault="005D38C8" w:rsidP="005D38C8">
      <w:pPr>
        <w:bidi/>
        <w:jc w:val="both"/>
        <w:rPr>
          <w:rFonts w:cs="David" w:hint="cs"/>
          <w:rtl/>
        </w:rPr>
      </w:pPr>
    </w:p>
    <w:p w14:paraId="5935CB1D"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FBDFBDC" w14:textId="77777777" w:rsidR="005D38C8" w:rsidRDefault="005D38C8" w:rsidP="005D38C8">
      <w:pPr>
        <w:bidi/>
        <w:jc w:val="both"/>
        <w:rPr>
          <w:rFonts w:cs="David" w:hint="cs"/>
          <w:rtl/>
        </w:rPr>
      </w:pPr>
    </w:p>
    <w:p w14:paraId="36742F71" w14:textId="77777777" w:rsidR="005D38C8" w:rsidRDefault="005D38C8" w:rsidP="005D38C8">
      <w:pPr>
        <w:bidi/>
        <w:jc w:val="both"/>
        <w:rPr>
          <w:rFonts w:cs="David" w:hint="cs"/>
          <w:rtl/>
        </w:rPr>
      </w:pPr>
      <w:r>
        <w:rPr>
          <w:rFonts w:cs="David" w:hint="cs"/>
          <w:rtl/>
        </w:rPr>
        <w:tab/>
        <w:t>לא, זה גם הגיוני. נצביע על הצעות סיכום שהקריאו לפני שבוע?</w:t>
      </w:r>
    </w:p>
    <w:p w14:paraId="224CDA18" w14:textId="77777777" w:rsidR="005D38C8" w:rsidRDefault="005D38C8" w:rsidP="005D38C8">
      <w:pPr>
        <w:bidi/>
        <w:jc w:val="both"/>
        <w:rPr>
          <w:rFonts w:cs="David" w:hint="cs"/>
          <w:rtl/>
        </w:rPr>
      </w:pPr>
    </w:p>
    <w:p w14:paraId="79578E9A"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2F069984" w14:textId="77777777" w:rsidR="005D38C8" w:rsidRDefault="005D38C8" w:rsidP="005D38C8">
      <w:pPr>
        <w:bidi/>
        <w:jc w:val="both"/>
        <w:rPr>
          <w:rFonts w:cs="David" w:hint="cs"/>
          <w:rtl/>
        </w:rPr>
      </w:pPr>
    </w:p>
    <w:p w14:paraId="2B3C2243" w14:textId="77777777" w:rsidR="005D38C8" w:rsidRDefault="005D38C8" w:rsidP="005D38C8">
      <w:pPr>
        <w:bidi/>
        <w:jc w:val="both"/>
        <w:rPr>
          <w:rFonts w:cs="David" w:hint="cs"/>
          <w:rtl/>
        </w:rPr>
      </w:pPr>
      <w:r>
        <w:rPr>
          <w:rFonts w:cs="David" w:hint="cs"/>
          <w:rtl/>
        </w:rPr>
        <w:tab/>
        <w:t xml:space="preserve">למה לא לשנות את זה שמהכנסת הבאה </w:t>
      </w:r>
      <w:proofErr w:type="spellStart"/>
      <w:r>
        <w:rPr>
          <w:rFonts w:cs="David" w:hint="cs"/>
          <w:rtl/>
        </w:rPr>
        <w:t>הכל</w:t>
      </w:r>
      <w:proofErr w:type="spellEnd"/>
      <w:r>
        <w:rPr>
          <w:rFonts w:cs="David" w:hint="cs"/>
          <w:rtl/>
        </w:rPr>
        <w:t xml:space="preserve"> יהיה באותו יום?</w:t>
      </w:r>
    </w:p>
    <w:p w14:paraId="3CFB3EDB" w14:textId="77777777" w:rsidR="005D38C8" w:rsidRDefault="005D38C8" w:rsidP="005D38C8">
      <w:pPr>
        <w:bidi/>
        <w:jc w:val="both"/>
        <w:rPr>
          <w:rFonts w:cs="David" w:hint="cs"/>
          <w:rtl/>
        </w:rPr>
      </w:pPr>
    </w:p>
    <w:p w14:paraId="0DA71B39"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ECC0E01" w14:textId="77777777" w:rsidR="005D38C8" w:rsidRDefault="005D38C8" w:rsidP="005D38C8">
      <w:pPr>
        <w:bidi/>
        <w:jc w:val="both"/>
        <w:rPr>
          <w:rFonts w:cs="David" w:hint="cs"/>
          <w:rtl/>
        </w:rPr>
      </w:pPr>
    </w:p>
    <w:p w14:paraId="55423453" w14:textId="77777777" w:rsidR="005D38C8" w:rsidRDefault="005D38C8" w:rsidP="005D38C8">
      <w:pPr>
        <w:bidi/>
        <w:jc w:val="both"/>
        <w:rPr>
          <w:rFonts w:cs="David" w:hint="cs"/>
          <w:rtl/>
        </w:rPr>
      </w:pPr>
      <w:r>
        <w:rPr>
          <w:rFonts w:cs="David" w:hint="cs"/>
          <w:rtl/>
        </w:rPr>
        <w:tab/>
        <w:t xml:space="preserve">לא, אל תיכנסו לזה. לפעמים הפיצול הזה נדרש כי הוא טוב לכולם. האופוזיציה רוצה לקיים את הדיון והקואליציה מוכנה שיהיה דיון אבל היא לא ערוכה להצבעה וכן הלאה. </w:t>
      </w:r>
    </w:p>
    <w:p w14:paraId="67DE2692" w14:textId="77777777" w:rsidR="005D38C8" w:rsidRDefault="005D38C8" w:rsidP="005D38C8">
      <w:pPr>
        <w:bidi/>
        <w:jc w:val="both"/>
        <w:rPr>
          <w:rFonts w:cs="David" w:hint="cs"/>
          <w:rtl/>
        </w:rPr>
      </w:pPr>
    </w:p>
    <w:p w14:paraId="507AA7BF"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0C823C22" w14:textId="77777777" w:rsidR="005D38C8" w:rsidRDefault="005D38C8" w:rsidP="005D38C8">
      <w:pPr>
        <w:bidi/>
        <w:jc w:val="both"/>
        <w:rPr>
          <w:rFonts w:cs="David" w:hint="cs"/>
          <w:rtl/>
        </w:rPr>
      </w:pPr>
    </w:p>
    <w:p w14:paraId="7B498D7C" w14:textId="77777777" w:rsidR="005D38C8" w:rsidRDefault="005D38C8" w:rsidP="005D38C8">
      <w:pPr>
        <w:bidi/>
        <w:jc w:val="both"/>
        <w:rPr>
          <w:rFonts w:cs="David" w:hint="cs"/>
          <w:rtl/>
        </w:rPr>
      </w:pPr>
      <w:r>
        <w:rPr>
          <w:rFonts w:cs="David" w:hint="cs"/>
          <w:rtl/>
        </w:rPr>
        <w:tab/>
        <w:t xml:space="preserve">ויש ויכוח ומשא ומתן על איזה סעיף. </w:t>
      </w:r>
    </w:p>
    <w:p w14:paraId="4FC5C389" w14:textId="77777777" w:rsidR="005D38C8" w:rsidRDefault="005D38C8" w:rsidP="005D38C8">
      <w:pPr>
        <w:bidi/>
        <w:jc w:val="both"/>
        <w:rPr>
          <w:rFonts w:cs="David" w:hint="cs"/>
          <w:rtl/>
        </w:rPr>
      </w:pPr>
    </w:p>
    <w:p w14:paraId="70EB316A"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9D396C3" w14:textId="77777777" w:rsidR="005D38C8" w:rsidRDefault="005D38C8" w:rsidP="005D38C8">
      <w:pPr>
        <w:bidi/>
        <w:jc w:val="both"/>
        <w:rPr>
          <w:rFonts w:cs="David" w:hint="cs"/>
          <w:rtl/>
        </w:rPr>
      </w:pPr>
    </w:p>
    <w:p w14:paraId="154B7602" w14:textId="77777777" w:rsidR="005D38C8" w:rsidRDefault="005D38C8" w:rsidP="005D38C8">
      <w:pPr>
        <w:bidi/>
        <w:jc w:val="both"/>
        <w:rPr>
          <w:rFonts w:cs="David" w:hint="cs"/>
          <w:rtl/>
        </w:rPr>
      </w:pPr>
      <w:r>
        <w:rPr>
          <w:rFonts w:cs="David" w:hint="cs"/>
          <w:rtl/>
        </w:rPr>
        <w:tab/>
        <w:t xml:space="preserve">רבותי, זה דבר דרמטי שאי אפשר יהיה בו להבנה, לא עכשיו ולא אחר כך. </w:t>
      </w:r>
    </w:p>
    <w:p w14:paraId="0AFAE2ED" w14:textId="77777777" w:rsidR="005D38C8" w:rsidRDefault="005D38C8" w:rsidP="005D38C8">
      <w:pPr>
        <w:bidi/>
        <w:jc w:val="both"/>
        <w:rPr>
          <w:rFonts w:cs="David" w:hint="cs"/>
          <w:rtl/>
        </w:rPr>
      </w:pPr>
    </w:p>
    <w:p w14:paraId="55E05A6A"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1AF976D1" w14:textId="77777777" w:rsidR="005D38C8" w:rsidRDefault="005D38C8" w:rsidP="005D38C8">
      <w:pPr>
        <w:bidi/>
        <w:jc w:val="both"/>
        <w:rPr>
          <w:rFonts w:cs="David" w:hint="cs"/>
          <w:rtl/>
        </w:rPr>
      </w:pPr>
    </w:p>
    <w:p w14:paraId="6F4FEF63" w14:textId="77777777" w:rsidR="005D38C8" w:rsidRDefault="005D38C8" w:rsidP="005D38C8">
      <w:pPr>
        <w:bidi/>
        <w:jc w:val="both"/>
        <w:rPr>
          <w:rFonts w:cs="David" w:hint="cs"/>
          <w:rtl/>
        </w:rPr>
      </w:pPr>
      <w:r>
        <w:rPr>
          <w:rFonts w:cs="David" w:hint="cs"/>
          <w:rtl/>
        </w:rPr>
        <w:tab/>
        <w:t xml:space="preserve">אם תעשה את זה בכנסת הבאה אין לך בעיה, לדעתי. </w:t>
      </w:r>
    </w:p>
    <w:p w14:paraId="689FA365" w14:textId="77777777" w:rsidR="005D38C8" w:rsidRDefault="005D38C8" w:rsidP="005D38C8">
      <w:pPr>
        <w:bidi/>
        <w:jc w:val="both"/>
        <w:rPr>
          <w:rFonts w:cs="David" w:hint="cs"/>
          <w:rtl/>
        </w:rPr>
      </w:pPr>
    </w:p>
    <w:p w14:paraId="4F4C5266"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E0204CC" w14:textId="77777777" w:rsidR="005D38C8" w:rsidRDefault="005D38C8" w:rsidP="005D38C8">
      <w:pPr>
        <w:bidi/>
        <w:jc w:val="both"/>
        <w:rPr>
          <w:rFonts w:cs="David" w:hint="cs"/>
          <w:rtl/>
        </w:rPr>
      </w:pPr>
    </w:p>
    <w:p w14:paraId="6E7ED59B" w14:textId="77777777" w:rsidR="005D38C8" w:rsidRDefault="005D38C8" w:rsidP="005D38C8">
      <w:pPr>
        <w:bidi/>
        <w:jc w:val="both"/>
        <w:rPr>
          <w:rFonts w:cs="David" w:hint="cs"/>
          <w:rtl/>
        </w:rPr>
      </w:pPr>
      <w:r>
        <w:rPr>
          <w:rFonts w:cs="David" w:hint="cs"/>
          <w:rtl/>
        </w:rPr>
        <w:tab/>
        <w:t xml:space="preserve">לא. באופן אישי אני חושב שצריך להשאיר פה איזשהו מרחב תמרון. </w:t>
      </w:r>
    </w:p>
    <w:p w14:paraId="12D590CD" w14:textId="77777777" w:rsidR="005D38C8" w:rsidRDefault="005D38C8" w:rsidP="005D38C8">
      <w:pPr>
        <w:bidi/>
        <w:jc w:val="both"/>
        <w:rPr>
          <w:rFonts w:cs="David" w:hint="cs"/>
          <w:rtl/>
        </w:rPr>
      </w:pPr>
    </w:p>
    <w:p w14:paraId="2620B4C2"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4FC3375D" w14:textId="77777777" w:rsidR="005D38C8" w:rsidRDefault="005D38C8" w:rsidP="005D38C8">
      <w:pPr>
        <w:bidi/>
        <w:jc w:val="both"/>
        <w:rPr>
          <w:rFonts w:cs="David" w:hint="cs"/>
          <w:rtl/>
        </w:rPr>
      </w:pPr>
    </w:p>
    <w:p w14:paraId="0F2FD02B" w14:textId="77777777" w:rsidR="005D38C8" w:rsidRDefault="005D38C8" w:rsidP="005D38C8">
      <w:pPr>
        <w:bidi/>
        <w:jc w:val="both"/>
        <w:rPr>
          <w:rFonts w:cs="David" w:hint="cs"/>
          <w:rtl/>
        </w:rPr>
      </w:pPr>
      <w:r>
        <w:rPr>
          <w:rFonts w:cs="David" w:hint="cs"/>
          <w:rtl/>
        </w:rPr>
        <w:tab/>
        <w:t xml:space="preserve">כמו עם ארבעים חתימות. </w:t>
      </w:r>
    </w:p>
    <w:p w14:paraId="3851ABE2" w14:textId="77777777" w:rsidR="005D38C8" w:rsidRDefault="005D38C8" w:rsidP="005D38C8">
      <w:pPr>
        <w:bidi/>
        <w:jc w:val="both"/>
        <w:rPr>
          <w:rFonts w:cs="David" w:hint="cs"/>
          <w:rtl/>
        </w:rPr>
      </w:pPr>
    </w:p>
    <w:p w14:paraId="303BC1AA"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7F8151F3" w14:textId="77777777" w:rsidR="005D38C8" w:rsidRDefault="005D38C8" w:rsidP="005D38C8">
      <w:pPr>
        <w:bidi/>
        <w:jc w:val="both"/>
        <w:rPr>
          <w:rFonts w:cs="David" w:hint="cs"/>
          <w:rtl/>
        </w:rPr>
      </w:pPr>
    </w:p>
    <w:p w14:paraId="1F31C427" w14:textId="77777777" w:rsidR="005D38C8" w:rsidRDefault="005D38C8" w:rsidP="005D38C8">
      <w:pPr>
        <w:bidi/>
        <w:jc w:val="both"/>
        <w:rPr>
          <w:rFonts w:cs="David" w:hint="cs"/>
          <w:rtl/>
        </w:rPr>
      </w:pPr>
      <w:r>
        <w:rPr>
          <w:rFonts w:cs="David" w:hint="cs"/>
          <w:rtl/>
        </w:rPr>
        <w:tab/>
        <w:t>בארבעים חתימות אין לך בעיה כי ההצבעה היא בסוף, האם לקבל את דבריו או לא.</w:t>
      </w:r>
    </w:p>
    <w:p w14:paraId="533EBCCC" w14:textId="77777777" w:rsidR="005D38C8" w:rsidRDefault="005D38C8" w:rsidP="005D38C8">
      <w:pPr>
        <w:bidi/>
        <w:jc w:val="both"/>
        <w:rPr>
          <w:rFonts w:cs="David" w:hint="cs"/>
          <w:rtl/>
        </w:rPr>
      </w:pPr>
    </w:p>
    <w:p w14:paraId="28DDB388"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C3D1E94" w14:textId="77777777" w:rsidR="005D38C8" w:rsidRDefault="005D38C8" w:rsidP="005D38C8">
      <w:pPr>
        <w:bidi/>
        <w:jc w:val="both"/>
        <w:rPr>
          <w:rFonts w:cs="David" w:hint="cs"/>
          <w:rtl/>
        </w:rPr>
      </w:pPr>
    </w:p>
    <w:p w14:paraId="2FCAFA1E" w14:textId="77777777" w:rsidR="005D38C8" w:rsidRDefault="005D38C8" w:rsidP="005D38C8">
      <w:pPr>
        <w:bidi/>
        <w:jc w:val="both"/>
        <w:rPr>
          <w:rFonts w:cs="David" w:hint="cs"/>
          <w:rtl/>
        </w:rPr>
      </w:pPr>
      <w:r>
        <w:rPr>
          <w:rFonts w:cs="David" w:hint="cs"/>
          <w:rtl/>
        </w:rPr>
        <w:tab/>
        <w:t xml:space="preserve">אבל לכן ארבעים חתימות זה אחת לכמה זמן. זה דיון מיוחד. </w:t>
      </w:r>
    </w:p>
    <w:p w14:paraId="18EA2F63" w14:textId="77777777" w:rsidR="005D38C8" w:rsidRDefault="005D38C8" w:rsidP="005D38C8">
      <w:pPr>
        <w:bidi/>
        <w:jc w:val="both"/>
        <w:rPr>
          <w:rFonts w:cs="David" w:hint="cs"/>
          <w:rtl/>
        </w:rPr>
      </w:pPr>
    </w:p>
    <w:p w14:paraId="6B289E50"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104E497E" w14:textId="77777777" w:rsidR="005D38C8" w:rsidRDefault="005D38C8" w:rsidP="005D38C8">
      <w:pPr>
        <w:bidi/>
        <w:jc w:val="both"/>
        <w:rPr>
          <w:rFonts w:cs="David" w:hint="cs"/>
          <w:rtl/>
        </w:rPr>
      </w:pPr>
    </w:p>
    <w:p w14:paraId="266625F1" w14:textId="77777777" w:rsidR="005D38C8" w:rsidRDefault="005D38C8" w:rsidP="005D38C8">
      <w:pPr>
        <w:bidi/>
        <w:jc w:val="both"/>
        <w:rPr>
          <w:rFonts w:cs="David" w:hint="cs"/>
          <w:rtl/>
        </w:rPr>
      </w:pPr>
      <w:r>
        <w:rPr>
          <w:rFonts w:cs="David" w:hint="cs"/>
          <w:rtl/>
        </w:rPr>
        <w:tab/>
        <w:t xml:space="preserve">תראה מה קורה בארבעים חתימות מחר. מחר, שזה יום חקיקה של חברי כנסת פרטיים, חברי הכנסת מפספסים מכסה. </w:t>
      </w:r>
    </w:p>
    <w:p w14:paraId="37CA46BF" w14:textId="77777777" w:rsidR="005D38C8" w:rsidRDefault="005D38C8" w:rsidP="005D38C8">
      <w:pPr>
        <w:bidi/>
        <w:jc w:val="both"/>
        <w:rPr>
          <w:rFonts w:cs="David" w:hint="cs"/>
          <w:rtl/>
        </w:rPr>
      </w:pPr>
    </w:p>
    <w:p w14:paraId="6608F011"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FEE9E7A" w14:textId="77777777" w:rsidR="005D38C8" w:rsidRDefault="005D38C8" w:rsidP="005D38C8">
      <w:pPr>
        <w:bidi/>
        <w:jc w:val="both"/>
        <w:rPr>
          <w:rFonts w:cs="David" w:hint="cs"/>
          <w:rtl/>
        </w:rPr>
      </w:pPr>
    </w:p>
    <w:p w14:paraId="0042BA84" w14:textId="77777777" w:rsidR="005D38C8" w:rsidRDefault="005D38C8" w:rsidP="005D38C8">
      <w:pPr>
        <w:bidi/>
        <w:jc w:val="both"/>
        <w:rPr>
          <w:rFonts w:cs="David" w:hint="cs"/>
          <w:rtl/>
        </w:rPr>
      </w:pPr>
      <w:r>
        <w:rPr>
          <w:rFonts w:cs="David" w:hint="cs"/>
          <w:rtl/>
        </w:rPr>
        <w:tab/>
        <w:t xml:space="preserve">רבותי, אנחנו לא שם. </w:t>
      </w:r>
    </w:p>
    <w:p w14:paraId="1AFA07BD"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05079078" w14:textId="77777777" w:rsidR="005D38C8" w:rsidRDefault="005D38C8" w:rsidP="005D38C8">
      <w:pPr>
        <w:bidi/>
        <w:jc w:val="both"/>
        <w:rPr>
          <w:rFonts w:cs="David" w:hint="cs"/>
          <w:rtl/>
        </w:rPr>
      </w:pPr>
    </w:p>
    <w:p w14:paraId="0E3DECF1" w14:textId="77777777" w:rsidR="005D38C8" w:rsidRDefault="005D38C8" w:rsidP="005D38C8">
      <w:pPr>
        <w:bidi/>
        <w:jc w:val="both"/>
        <w:rPr>
          <w:rFonts w:cs="David" w:hint="cs"/>
          <w:rtl/>
        </w:rPr>
      </w:pPr>
      <w:r>
        <w:rPr>
          <w:rFonts w:cs="David" w:hint="cs"/>
          <w:rtl/>
        </w:rPr>
        <w:tab/>
        <w:t xml:space="preserve">דווקא ביום שלישי הזה הממשלה יכלה. זה היה תיאום ביניהם. יש לי הרבה ביקורת על זה שהממשלה מדלגת על ימי שלישי, אבל ביום שלישי הספציפי הזה </w:t>
      </w:r>
      <w:proofErr w:type="spellStart"/>
      <w:r>
        <w:rPr>
          <w:rFonts w:cs="David" w:hint="cs"/>
          <w:rtl/>
        </w:rPr>
        <w:t>היתה</w:t>
      </w:r>
      <w:proofErr w:type="spellEnd"/>
      <w:r>
        <w:rPr>
          <w:rFonts w:cs="David" w:hint="cs"/>
          <w:rtl/>
        </w:rPr>
        <w:t xml:space="preserve"> כאן בעיה אחרת. </w:t>
      </w:r>
    </w:p>
    <w:p w14:paraId="78B78681" w14:textId="77777777" w:rsidR="005D38C8" w:rsidRDefault="005D38C8" w:rsidP="005D38C8">
      <w:pPr>
        <w:bidi/>
        <w:jc w:val="both"/>
        <w:rPr>
          <w:rFonts w:cs="David" w:hint="cs"/>
          <w:rtl/>
        </w:rPr>
      </w:pPr>
    </w:p>
    <w:p w14:paraId="33B00278"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25B75F6" w14:textId="77777777" w:rsidR="005D38C8" w:rsidRDefault="005D38C8" w:rsidP="005D38C8">
      <w:pPr>
        <w:bidi/>
        <w:jc w:val="both"/>
        <w:rPr>
          <w:rFonts w:cs="David" w:hint="cs"/>
          <w:rtl/>
        </w:rPr>
      </w:pPr>
    </w:p>
    <w:p w14:paraId="09C912F8" w14:textId="77777777" w:rsidR="005D38C8" w:rsidRDefault="005D38C8" w:rsidP="005D38C8">
      <w:pPr>
        <w:bidi/>
        <w:jc w:val="both"/>
        <w:rPr>
          <w:rFonts w:cs="David" w:hint="cs"/>
          <w:rtl/>
        </w:rPr>
      </w:pPr>
      <w:r>
        <w:rPr>
          <w:rFonts w:cs="David" w:hint="cs"/>
          <w:rtl/>
        </w:rPr>
        <w:tab/>
        <w:t xml:space="preserve">רבותי, אני רוצה לנסות להתכנס לסיים. אני רוצה לגמור עד סעיף 7 ולאשר את זה. </w:t>
      </w:r>
    </w:p>
    <w:p w14:paraId="01E97B35" w14:textId="77777777" w:rsidR="005D38C8" w:rsidRDefault="005D38C8" w:rsidP="005D38C8">
      <w:pPr>
        <w:bidi/>
        <w:jc w:val="both"/>
        <w:rPr>
          <w:rFonts w:cs="David" w:hint="cs"/>
          <w:rtl/>
        </w:rPr>
      </w:pPr>
    </w:p>
    <w:p w14:paraId="752852D1" w14:textId="77777777" w:rsidR="005D38C8" w:rsidRDefault="005D38C8" w:rsidP="005D38C8">
      <w:pPr>
        <w:keepNext/>
        <w:bidi/>
        <w:jc w:val="both"/>
        <w:rPr>
          <w:rFonts w:cs="David" w:hint="cs"/>
          <w:rtl/>
        </w:rPr>
      </w:pPr>
      <w:r>
        <w:rPr>
          <w:rFonts w:cs="David" w:hint="cs"/>
          <w:u w:val="single"/>
          <w:rtl/>
        </w:rPr>
        <w:t>סער פינטו:</w:t>
      </w:r>
    </w:p>
    <w:p w14:paraId="26FE242D" w14:textId="77777777" w:rsidR="005D38C8" w:rsidRDefault="005D38C8" w:rsidP="005D38C8">
      <w:pPr>
        <w:bidi/>
        <w:jc w:val="both"/>
        <w:rPr>
          <w:rFonts w:cs="David" w:hint="cs"/>
          <w:rtl/>
        </w:rPr>
      </w:pPr>
    </w:p>
    <w:p w14:paraId="7EBEACC8" w14:textId="77777777" w:rsidR="005D38C8" w:rsidRDefault="005D38C8" w:rsidP="005D38C8">
      <w:pPr>
        <w:bidi/>
        <w:jc w:val="both"/>
        <w:rPr>
          <w:rFonts w:cs="David" w:hint="cs"/>
          <w:rtl/>
        </w:rPr>
      </w:pPr>
      <w:r>
        <w:rPr>
          <w:rFonts w:cs="David" w:hint="cs"/>
          <w:rtl/>
        </w:rPr>
        <w:tab/>
        <w:t>במקור ביקשנו את יום שלישי הזה והם לא הסכימו. רק כשהם דחו משבוע שעבר, אז הם כבר...</w:t>
      </w:r>
    </w:p>
    <w:p w14:paraId="73F77E12" w14:textId="77777777" w:rsidR="005D38C8" w:rsidRDefault="005D38C8" w:rsidP="005D38C8">
      <w:pPr>
        <w:bidi/>
        <w:jc w:val="both"/>
        <w:rPr>
          <w:rFonts w:cs="David" w:hint="cs"/>
          <w:rtl/>
        </w:rPr>
      </w:pPr>
    </w:p>
    <w:p w14:paraId="78AC7DD5"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0C6459FB" w14:textId="77777777" w:rsidR="005D38C8" w:rsidRDefault="005D38C8" w:rsidP="005D38C8">
      <w:pPr>
        <w:bidi/>
        <w:jc w:val="both"/>
        <w:rPr>
          <w:rFonts w:cs="David" w:hint="cs"/>
          <w:rtl/>
        </w:rPr>
      </w:pPr>
    </w:p>
    <w:p w14:paraId="00DCA092" w14:textId="77777777" w:rsidR="005D38C8" w:rsidRDefault="005D38C8" w:rsidP="005D38C8">
      <w:pPr>
        <w:bidi/>
        <w:jc w:val="both"/>
        <w:rPr>
          <w:rFonts w:cs="David" w:hint="cs"/>
          <w:rtl/>
        </w:rPr>
      </w:pPr>
      <w:r>
        <w:rPr>
          <w:rFonts w:cs="David" w:hint="cs"/>
          <w:rtl/>
        </w:rPr>
        <w:tab/>
        <w:t xml:space="preserve">אבל גם אתם לא יכולתם ביום רביעי, כשהממשלה </w:t>
      </w:r>
      <w:proofErr w:type="spellStart"/>
      <w:r>
        <w:rPr>
          <w:rFonts w:cs="David" w:hint="cs"/>
          <w:rtl/>
        </w:rPr>
        <w:t>היתה</w:t>
      </w:r>
      <w:proofErr w:type="spellEnd"/>
      <w:r>
        <w:rPr>
          <w:rFonts w:cs="David" w:hint="cs"/>
          <w:rtl/>
        </w:rPr>
        <w:t xml:space="preserve"> אמורה לבוא. </w:t>
      </w:r>
    </w:p>
    <w:p w14:paraId="2B089EDD" w14:textId="77777777" w:rsidR="005D38C8" w:rsidRDefault="005D38C8" w:rsidP="005D38C8">
      <w:pPr>
        <w:bidi/>
        <w:jc w:val="both"/>
        <w:rPr>
          <w:rFonts w:cs="David" w:hint="cs"/>
          <w:rtl/>
        </w:rPr>
      </w:pPr>
    </w:p>
    <w:p w14:paraId="04C34301" w14:textId="77777777" w:rsidR="005D38C8" w:rsidRDefault="005D38C8" w:rsidP="005D38C8">
      <w:pPr>
        <w:pStyle w:val="BodyText"/>
        <w:rPr>
          <w:rFonts w:hint="cs"/>
          <w:u w:val="single"/>
          <w:rtl/>
        </w:rPr>
      </w:pPr>
      <w:r>
        <w:rPr>
          <w:rFonts w:hint="cs"/>
          <w:u w:val="single"/>
          <w:rtl/>
        </w:rPr>
        <w:t>ארבל אסטרחן:</w:t>
      </w:r>
    </w:p>
    <w:p w14:paraId="51EE3D9D" w14:textId="77777777" w:rsidR="005D38C8" w:rsidRDefault="005D38C8" w:rsidP="005D38C8">
      <w:pPr>
        <w:bidi/>
        <w:jc w:val="both"/>
        <w:rPr>
          <w:rFonts w:cs="David" w:hint="cs"/>
          <w:rtl/>
        </w:rPr>
      </w:pPr>
    </w:p>
    <w:p w14:paraId="3BBE93BA" w14:textId="77777777" w:rsidR="005D38C8" w:rsidRDefault="005D38C8" w:rsidP="005D38C8">
      <w:pPr>
        <w:bidi/>
        <w:jc w:val="both"/>
        <w:rPr>
          <w:rFonts w:cs="David" w:hint="cs"/>
          <w:rtl/>
        </w:rPr>
      </w:pPr>
      <w:r>
        <w:rPr>
          <w:rFonts w:cs="David" w:hint="cs"/>
          <w:rtl/>
        </w:rPr>
        <w:tab/>
        <w:t xml:space="preserve">אמרנו שיהיו הצעות סיכום שיצביעו עליהן. "התקבלה החלטה לסיום הדיון, הקוראת לפעולה מצד הממשלה, יעביר יושב ראש הכנסת את ההחלטה אל השר שהעניין בתחום תפקידיו", ואם לא ברור מי הוא, אל ראש הממשלה, "בתום שישה חודשים מיום קבלת ההחלטה יודיע השר האמור ליושב ראש הכנסת בכתב על כל פעולה שפעל בעקבות ההחלטה. הודעת השר תונח על שולחן הכנסת". </w:t>
      </w:r>
    </w:p>
    <w:p w14:paraId="19362715" w14:textId="77777777" w:rsidR="005D38C8" w:rsidRDefault="005D38C8" w:rsidP="005D38C8">
      <w:pPr>
        <w:bidi/>
        <w:jc w:val="both"/>
        <w:rPr>
          <w:rFonts w:cs="David" w:hint="cs"/>
          <w:rtl/>
        </w:rPr>
      </w:pPr>
    </w:p>
    <w:p w14:paraId="4D86024E"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9135496" w14:textId="77777777" w:rsidR="005D38C8" w:rsidRDefault="005D38C8" w:rsidP="005D38C8">
      <w:pPr>
        <w:bidi/>
        <w:jc w:val="both"/>
        <w:rPr>
          <w:rFonts w:cs="David" w:hint="cs"/>
          <w:rtl/>
        </w:rPr>
      </w:pPr>
    </w:p>
    <w:p w14:paraId="65A0C7B2" w14:textId="77777777" w:rsidR="005D38C8" w:rsidRDefault="005D38C8" w:rsidP="005D38C8">
      <w:pPr>
        <w:bidi/>
        <w:jc w:val="both"/>
        <w:rPr>
          <w:rFonts w:cs="David" w:hint="cs"/>
          <w:rtl/>
        </w:rPr>
      </w:pPr>
      <w:r>
        <w:rPr>
          <w:rFonts w:cs="David" w:hint="cs"/>
          <w:rtl/>
        </w:rPr>
        <w:tab/>
        <w:t xml:space="preserve">מעולם לא ראיתי הודעה כזאת. אני לא מציע לבטל את זה, אם זה קיים. אם זה קיים, לא נבטל את זה. </w:t>
      </w:r>
    </w:p>
    <w:p w14:paraId="6419E342" w14:textId="77777777" w:rsidR="005D38C8" w:rsidRDefault="005D38C8" w:rsidP="005D38C8">
      <w:pPr>
        <w:bidi/>
        <w:jc w:val="both"/>
        <w:rPr>
          <w:rFonts w:cs="David" w:hint="cs"/>
          <w:rtl/>
        </w:rPr>
      </w:pPr>
    </w:p>
    <w:p w14:paraId="503054E2" w14:textId="77777777" w:rsidR="005D38C8" w:rsidRDefault="005D38C8" w:rsidP="005D38C8">
      <w:pPr>
        <w:pStyle w:val="BodyText"/>
        <w:rPr>
          <w:rFonts w:hint="cs"/>
          <w:u w:val="single"/>
          <w:rtl/>
        </w:rPr>
      </w:pPr>
      <w:r>
        <w:rPr>
          <w:rFonts w:hint="cs"/>
          <w:u w:val="single"/>
          <w:rtl/>
        </w:rPr>
        <w:t>ארבל אסטרחן:</w:t>
      </w:r>
    </w:p>
    <w:p w14:paraId="6935503E" w14:textId="77777777" w:rsidR="005D38C8" w:rsidRDefault="005D38C8" w:rsidP="005D38C8">
      <w:pPr>
        <w:bidi/>
        <w:jc w:val="both"/>
        <w:rPr>
          <w:rFonts w:cs="David" w:hint="cs"/>
          <w:rtl/>
        </w:rPr>
      </w:pPr>
    </w:p>
    <w:p w14:paraId="3D545B2D" w14:textId="77777777" w:rsidR="005D38C8" w:rsidRDefault="005D38C8" w:rsidP="005D38C8">
      <w:pPr>
        <w:bidi/>
        <w:jc w:val="both"/>
        <w:rPr>
          <w:rFonts w:cs="David" w:hint="cs"/>
          <w:rtl/>
        </w:rPr>
      </w:pPr>
      <w:r>
        <w:rPr>
          <w:rFonts w:cs="David" w:hint="cs"/>
          <w:rtl/>
        </w:rPr>
        <w:tab/>
        <w:t>סעיף 7 הוא סעיף חשוב, שמאפשר לחבר כנסת לחזור בו מהצעה לסדר היום והחלוקה היא לפי המועד שבו הוא חוזר, מה שקיים היום בסעיף 96. "הודיע חבר הכנסת ליושב ראש הכנסת כי הוא חוזר בו מהצעתו לסדר היום לפני תום ההצבעה, תוסר ההצעה מסדר יומה של הכנסת". פה הערתי: האם זה צריך להיחשב במכסה?</w:t>
      </w:r>
    </w:p>
    <w:p w14:paraId="683AA277" w14:textId="77777777" w:rsidR="005D38C8" w:rsidRDefault="005D38C8" w:rsidP="005D38C8">
      <w:pPr>
        <w:bidi/>
        <w:jc w:val="both"/>
        <w:rPr>
          <w:rFonts w:cs="David" w:hint="cs"/>
          <w:rtl/>
        </w:rPr>
      </w:pPr>
    </w:p>
    <w:p w14:paraId="2C779642"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2CC3274" w14:textId="77777777" w:rsidR="005D38C8" w:rsidRDefault="005D38C8" w:rsidP="005D38C8">
      <w:pPr>
        <w:bidi/>
        <w:jc w:val="both"/>
        <w:rPr>
          <w:rFonts w:cs="David" w:hint="cs"/>
          <w:rtl/>
        </w:rPr>
      </w:pPr>
    </w:p>
    <w:p w14:paraId="6EB842C3" w14:textId="77777777" w:rsidR="005D38C8" w:rsidRDefault="005D38C8" w:rsidP="005D38C8">
      <w:pPr>
        <w:bidi/>
        <w:jc w:val="both"/>
        <w:rPr>
          <w:rFonts w:cs="David" w:hint="cs"/>
          <w:rtl/>
        </w:rPr>
      </w:pPr>
      <w:r>
        <w:rPr>
          <w:rFonts w:cs="David" w:hint="cs"/>
          <w:rtl/>
        </w:rPr>
        <w:tab/>
        <w:t xml:space="preserve">לא. </w:t>
      </w:r>
    </w:p>
    <w:p w14:paraId="2DE61CA4" w14:textId="77777777" w:rsidR="005D38C8" w:rsidRDefault="005D38C8" w:rsidP="005D38C8">
      <w:pPr>
        <w:bidi/>
        <w:jc w:val="both"/>
        <w:rPr>
          <w:rFonts w:cs="David" w:hint="cs"/>
          <w:rtl/>
        </w:rPr>
      </w:pPr>
    </w:p>
    <w:p w14:paraId="6FE59C69" w14:textId="77777777" w:rsidR="005D38C8" w:rsidRDefault="005D38C8" w:rsidP="005D38C8">
      <w:pPr>
        <w:pStyle w:val="BodyText"/>
        <w:rPr>
          <w:rFonts w:hint="cs"/>
          <w:u w:val="single"/>
          <w:rtl/>
        </w:rPr>
      </w:pPr>
      <w:r>
        <w:rPr>
          <w:rFonts w:hint="cs"/>
          <w:u w:val="single"/>
          <w:rtl/>
        </w:rPr>
        <w:t>ארבל אסטרחן:</w:t>
      </w:r>
    </w:p>
    <w:p w14:paraId="56AE6A5E" w14:textId="77777777" w:rsidR="005D38C8" w:rsidRDefault="005D38C8" w:rsidP="005D38C8">
      <w:pPr>
        <w:bidi/>
        <w:jc w:val="both"/>
        <w:rPr>
          <w:rFonts w:cs="David" w:hint="cs"/>
          <w:rtl/>
        </w:rPr>
      </w:pPr>
    </w:p>
    <w:p w14:paraId="7C338CA9" w14:textId="77777777" w:rsidR="005D38C8" w:rsidRDefault="005D38C8" w:rsidP="005D38C8">
      <w:pPr>
        <w:bidi/>
        <w:jc w:val="both"/>
        <w:rPr>
          <w:rFonts w:cs="David" w:hint="cs"/>
          <w:rtl/>
        </w:rPr>
      </w:pPr>
      <w:r>
        <w:rPr>
          <w:rFonts w:cs="David" w:hint="cs"/>
          <w:rtl/>
        </w:rPr>
        <w:tab/>
        <w:t>אם לא הצביעו אפילו אם התחיל הדיון?</w:t>
      </w:r>
    </w:p>
    <w:p w14:paraId="60A81A8A" w14:textId="77777777" w:rsidR="005D38C8" w:rsidRDefault="005D38C8" w:rsidP="005D38C8">
      <w:pPr>
        <w:bidi/>
        <w:jc w:val="both"/>
        <w:rPr>
          <w:rFonts w:cs="David" w:hint="cs"/>
          <w:rtl/>
        </w:rPr>
      </w:pPr>
    </w:p>
    <w:p w14:paraId="2C0F16BF"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9E86577" w14:textId="77777777" w:rsidR="005D38C8" w:rsidRDefault="005D38C8" w:rsidP="005D38C8">
      <w:pPr>
        <w:bidi/>
        <w:jc w:val="both"/>
        <w:rPr>
          <w:rFonts w:cs="David" w:hint="cs"/>
          <w:rtl/>
        </w:rPr>
      </w:pPr>
    </w:p>
    <w:p w14:paraId="43897C64" w14:textId="77777777" w:rsidR="005D38C8" w:rsidRDefault="005D38C8" w:rsidP="005D38C8">
      <w:pPr>
        <w:bidi/>
        <w:jc w:val="both"/>
        <w:rPr>
          <w:rFonts w:cs="David" w:hint="cs"/>
          <w:rtl/>
        </w:rPr>
      </w:pPr>
      <w:r>
        <w:rPr>
          <w:rFonts w:cs="David" w:hint="cs"/>
          <w:rtl/>
        </w:rPr>
        <w:tab/>
        <w:t>אם התחיל הדיון? אני לא יודע. מה אתם אומרים?</w:t>
      </w:r>
    </w:p>
    <w:p w14:paraId="0C75F354" w14:textId="77777777" w:rsidR="005D38C8" w:rsidRDefault="005D38C8" w:rsidP="005D38C8">
      <w:pPr>
        <w:bidi/>
        <w:jc w:val="both"/>
        <w:rPr>
          <w:rFonts w:cs="David" w:hint="cs"/>
          <w:rtl/>
        </w:rPr>
      </w:pPr>
    </w:p>
    <w:p w14:paraId="24049FAE"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606E9899" w14:textId="77777777" w:rsidR="005D38C8" w:rsidRDefault="005D38C8" w:rsidP="005D38C8">
      <w:pPr>
        <w:bidi/>
        <w:jc w:val="both"/>
        <w:rPr>
          <w:rFonts w:cs="David" w:hint="cs"/>
          <w:rtl/>
        </w:rPr>
      </w:pPr>
    </w:p>
    <w:p w14:paraId="0DE0FCE0" w14:textId="77777777" w:rsidR="005D38C8" w:rsidRDefault="005D38C8" w:rsidP="005D38C8">
      <w:pPr>
        <w:bidi/>
        <w:jc w:val="both"/>
        <w:rPr>
          <w:rFonts w:cs="David" w:hint="cs"/>
          <w:rtl/>
        </w:rPr>
      </w:pPr>
      <w:r>
        <w:rPr>
          <w:rFonts w:cs="David" w:hint="cs"/>
          <w:rtl/>
        </w:rPr>
        <w:tab/>
        <w:t>את מדברת על הצעות רגילות לסדר?</w:t>
      </w:r>
    </w:p>
    <w:p w14:paraId="0B51E84F" w14:textId="77777777" w:rsidR="005D38C8" w:rsidRDefault="005D38C8" w:rsidP="005D38C8">
      <w:pPr>
        <w:bidi/>
        <w:jc w:val="both"/>
        <w:rPr>
          <w:rFonts w:cs="David" w:hint="cs"/>
          <w:rtl/>
        </w:rPr>
      </w:pPr>
    </w:p>
    <w:p w14:paraId="6049C463" w14:textId="77777777" w:rsidR="005D38C8" w:rsidRDefault="005D38C8" w:rsidP="005D38C8">
      <w:pPr>
        <w:pStyle w:val="BodyText"/>
        <w:rPr>
          <w:rFonts w:hint="cs"/>
          <w:u w:val="single"/>
          <w:rtl/>
        </w:rPr>
      </w:pPr>
      <w:r>
        <w:rPr>
          <w:rFonts w:hint="cs"/>
          <w:u w:val="single"/>
          <w:rtl/>
        </w:rPr>
        <w:t>ארבל אסטרחן:</w:t>
      </w:r>
    </w:p>
    <w:p w14:paraId="08FFF1D2" w14:textId="77777777" w:rsidR="005D38C8" w:rsidRDefault="005D38C8" w:rsidP="005D38C8">
      <w:pPr>
        <w:bidi/>
        <w:jc w:val="both"/>
        <w:rPr>
          <w:rFonts w:cs="David" w:hint="cs"/>
          <w:rtl/>
        </w:rPr>
      </w:pPr>
    </w:p>
    <w:p w14:paraId="5DECAF53" w14:textId="77777777" w:rsidR="005D38C8" w:rsidRDefault="005D38C8" w:rsidP="005D38C8">
      <w:pPr>
        <w:bidi/>
        <w:jc w:val="both"/>
        <w:rPr>
          <w:rFonts w:cs="David" w:hint="cs"/>
          <w:rtl/>
        </w:rPr>
      </w:pPr>
      <w:r>
        <w:rPr>
          <w:rFonts w:cs="David" w:hint="cs"/>
          <w:rtl/>
        </w:rPr>
        <w:tab/>
        <w:t xml:space="preserve">גם וגם. </w:t>
      </w:r>
    </w:p>
    <w:p w14:paraId="5C0ED92B" w14:textId="77777777" w:rsidR="005D38C8" w:rsidRDefault="005D38C8" w:rsidP="005D38C8">
      <w:pPr>
        <w:bidi/>
        <w:jc w:val="both"/>
        <w:rPr>
          <w:rFonts w:cs="David" w:hint="cs"/>
          <w:rtl/>
        </w:rPr>
      </w:pPr>
    </w:p>
    <w:p w14:paraId="40AE348B"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76227DE0" w14:textId="77777777" w:rsidR="005D38C8" w:rsidRDefault="005D38C8" w:rsidP="005D38C8">
      <w:pPr>
        <w:bidi/>
        <w:jc w:val="both"/>
        <w:rPr>
          <w:rFonts w:cs="David" w:hint="cs"/>
          <w:rtl/>
        </w:rPr>
      </w:pPr>
    </w:p>
    <w:p w14:paraId="24440239" w14:textId="77777777" w:rsidR="005D38C8" w:rsidRDefault="005D38C8" w:rsidP="005D38C8">
      <w:pPr>
        <w:bidi/>
        <w:jc w:val="both"/>
        <w:rPr>
          <w:rFonts w:cs="David" w:hint="cs"/>
          <w:rtl/>
        </w:rPr>
      </w:pPr>
      <w:r>
        <w:rPr>
          <w:rFonts w:cs="David" w:hint="cs"/>
          <w:rtl/>
        </w:rPr>
        <w:tab/>
        <w:t xml:space="preserve">דחופות זה לא מכסה. אם התחיל הדיון ברגילה, </w:t>
      </w:r>
      <w:proofErr w:type="spellStart"/>
      <w:r>
        <w:rPr>
          <w:rFonts w:cs="David" w:hint="cs"/>
          <w:rtl/>
        </w:rPr>
        <w:t>ההגיון</w:t>
      </w:r>
      <w:proofErr w:type="spellEnd"/>
      <w:r>
        <w:rPr>
          <w:rFonts w:cs="David" w:hint="cs"/>
          <w:rtl/>
        </w:rPr>
        <w:t xml:space="preserve"> אומר שזה כבר מכסה. כבר העבירו את זה לממשלה, השר הנוגע בדבר הכין תשובה. </w:t>
      </w:r>
    </w:p>
    <w:p w14:paraId="60160452" w14:textId="77777777" w:rsidR="005D38C8" w:rsidRDefault="005D38C8" w:rsidP="005D38C8">
      <w:pPr>
        <w:bidi/>
        <w:jc w:val="both"/>
        <w:rPr>
          <w:rFonts w:cs="David" w:hint="cs"/>
          <w:rtl/>
        </w:rPr>
      </w:pPr>
    </w:p>
    <w:p w14:paraId="47B09FCC"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5DEF1F10" w14:textId="77777777" w:rsidR="005D38C8" w:rsidRDefault="005D38C8" w:rsidP="005D38C8">
      <w:pPr>
        <w:bidi/>
        <w:jc w:val="both"/>
        <w:rPr>
          <w:rFonts w:cs="David" w:hint="cs"/>
          <w:rtl/>
        </w:rPr>
      </w:pPr>
    </w:p>
    <w:p w14:paraId="39878D5E" w14:textId="77777777" w:rsidR="005D38C8" w:rsidRDefault="005D38C8" w:rsidP="005D38C8">
      <w:pPr>
        <w:bidi/>
        <w:jc w:val="both"/>
        <w:rPr>
          <w:rFonts w:cs="David" w:hint="cs"/>
          <w:rtl/>
        </w:rPr>
      </w:pPr>
      <w:r>
        <w:rPr>
          <w:rFonts w:cs="David" w:hint="cs"/>
          <w:rtl/>
        </w:rPr>
        <w:tab/>
        <w:t xml:space="preserve">ואם יש שלושה מנמקים ואחד הוריד את שלו, השניים מנמקים כך שממילא השר התכונן. </w:t>
      </w:r>
    </w:p>
    <w:p w14:paraId="20471FD9" w14:textId="77777777" w:rsidR="005D38C8" w:rsidRDefault="005D38C8" w:rsidP="005D38C8">
      <w:pPr>
        <w:bidi/>
        <w:jc w:val="both"/>
        <w:rPr>
          <w:rFonts w:cs="David" w:hint="cs"/>
          <w:rtl/>
        </w:rPr>
      </w:pPr>
    </w:p>
    <w:p w14:paraId="639D935C" w14:textId="77777777" w:rsidR="005D38C8" w:rsidRDefault="005D38C8" w:rsidP="005D38C8">
      <w:pPr>
        <w:keepNext/>
        <w:bidi/>
        <w:jc w:val="both"/>
        <w:rPr>
          <w:rFonts w:cs="David" w:hint="cs"/>
          <w:rtl/>
        </w:rPr>
      </w:pPr>
      <w:r>
        <w:rPr>
          <w:rFonts w:cs="David" w:hint="cs"/>
          <w:u w:val="single"/>
          <w:rtl/>
        </w:rPr>
        <w:t>סער פינטו:</w:t>
      </w:r>
    </w:p>
    <w:p w14:paraId="2F2B0DDC" w14:textId="77777777" w:rsidR="005D38C8" w:rsidRDefault="005D38C8" w:rsidP="005D38C8">
      <w:pPr>
        <w:keepNext/>
        <w:bidi/>
        <w:jc w:val="both"/>
        <w:rPr>
          <w:rFonts w:cs="David" w:hint="cs"/>
          <w:rtl/>
        </w:rPr>
      </w:pPr>
    </w:p>
    <w:p w14:paraId="21BF77CE" w14:textId="77777777" w:rsidR="005D38C8" w:rsidRDefault="005D38C8" w:rsidP="005D38C8">
      <w:pPr>
        <w:keepNext/>
        <w:bidi/>
        <w:jc w:val="both"/>
        <w:rPr>
          <w:rFonts w:cs="David" w:hint="cs"/>
          <w:rtl/>
        </w:rPr>
      </w:pPr>
      <w:r>
        <w:rPr>
          <w:rFonts w:cs="David" w:hint="cs"/>
          <w:rtl/>
        </w:rPr>
        <w:tab/>
        <w:t xml:space="preserve">זה כמו שני חוקים שאתה מצמיד ומושך אחד. </w:t>
      </w:r>
    </w:p>
    <w:p w14:paraId="4963ED3B" w14:textId="77777777" w:rsidR="005D38C8" w:rsidRDefault="005D38C8" w:rsidP="005D38C8">
      <w:pPr>
        <w:keepNext/>
        <w:bidi/>
        <w:jc w:val="both"/>
        <w:rPr>
          <w:rFonts w:cs="David" w:hint="cs"/>
          <w:rtl/>
        </w:rPr>
      </w:pPr>
    </w:p>
    <w:p w14:paraId="1990D0A5" w14:textId="77777777" w:rsidR="005D38C8" w:rsidRDefault="005D38C8" w:rsidP="005D38C8">
      <w:pPr>
        <w:pStyle w:val="BodyText"/>
        <w:rPr>
          <w:rFonts w:hint="cs"/>
          <w:u w:val="single"/>
          <w:rtl/>
        </w:rPr>
      </w:pPr>
      <w:r>
        <w:rPr>
          <w:rFonts w:hint="cs"/>
          <w:u w:val="single"/>
          <w:rtl/>
        </w:rPr>
        <w:t>ארבל אסטרחן:</w:t>
      </w:r>
    </w:p>
    <w:p w14:paraId="63A1061B" w14:textId="77777777" w:rsidR="005D38C8" w:rsidRDefault="005D38C8" w:rsidP="005D38C8">
      <w:pPr>
        <w:keepNext/>
        <w:bidi/>
        <w:jc w:val="both"/>
        <w:rPr>
          <w:rFonts w:cs="David" w:hint="cs"/>
          <w:rtl/>
        </w:rPr>
      </w:pPr>
    </w:p>
    <w:p w14:paraId="3374348B" w14:textId="77777777" w:rsidR="005D38C8" w:rsidRDefault="005D38C8" w:rsidP="005D38C8">
      <w:pPr>
        <w:keepNext/>
        <w:bidi/>
        <w:jc w:val="both"/>
        <w:rPr>
          <w:rFonts w:cs="David" w:hint="cs"/>
          <w:rtl/>
        </w:rPr>
      </w:pPr>
      <w:r>
        <w:rPr>
          <w:rFonts w:cs="David" w:hint="cs"/>
          <w:rtl/>
        </w:rPr>
        <w:tab/>
        <w:t xml:space="preserve">אבל אין פה הצמדה. הוא הגיש הצעה רגילה, נימק ופתאום החליט שהוא חוזר בו. צריך לקבוע שעד ההנמקה או עד פתיחת הישיבה. </w:t>
      </w:r>
    </w:p>
    <w:p w14:paraId="0C108035" w14:textId="77777777" w:rsidR="005D38C8" w:rsidRDefault="005D38C8" w:rsidP="005D38C8">
      <w:pPr>
        <w:keepNext/>
        <w:bidi/>
        <w:jc w:val="both"/>
        <w:rPr>
          <w:rFonts w:cs="David" w:hint="cs"/>
          <w:rtl/>
        </w:rPr>
      </w:pPr>
    </w:p>
    <w:p w14:paraId="70131E35"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87AD6DC" w14:textId="77777777" w:rsidR="005D38C8" w:rsidRDefault="005D38C8" w:rsidP="005D38C8">
      <w:pPr>
        <w:keepNext/>
        <w:bidi/>
        <w:jc w:val="both"/>
        <w:rPr>
          <w:rFonts w:cs="David" w:hint="cs"/>
          <w:rtl/>
        </w:rPr>
      </w:pPr>
    </w:p>
    <w:p w14:paraId="0B91764A" w14:textId="77777777" w:rsidR="005D38C8" w:rsidRDefault="005D38C8" w:rsidP="005D38C8">
      <w:pPr>
        <w:keepNext/>
        <w:bidi/>
        <w:jc w:val="both"/>
        <w:rPr>
          <w:rFonts w:cs="David" w:hint="cs"/>
          <w:rtl/>
        </w:rPr>
      </w:pPr>
      <w:r>
        <w:rPr>
          <w:rFonts w:cs="David" w:hint="cs"/>
          <w:rtl/>
        </w:rPr>
        <w:tab/>
        <w:t xml:space="preserve">אני מציע שעד פתיחת הישיבה. </w:t>
      </w:r>
    </w:p>
    <w:p w14:paraId="6673A97B" w14:textId="77777777" w:rsidR="005D38C8" w:rsidRDefault="005D38C8" w:rsidP="005D38C8">
      <w:pPr>
        <w:keepNext/>
        <w:bidi/>
        <w:jc w:val="both"/>
        <w:rPr>
          <w:rFonts w:cs="David" w:hint="cs"/>
          <w:rtl/>
        </w:rPr>
      </w:pPr>
    </w:p>
    <w:p w14:paraId="7E39C126"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08B3DD79" w14:textId="77777777" w:rsidR="005D38C8" w:rsidRDefault="005D38C8" w:rsidP="005D38C8">
      <w:pPr>
        <w:keepNext/>
        <w:bidi/>
        <w:jc w:val="both"/>
        <w:rPr>
          <w:rFonts w:cs="David" w:hint="cs"/>
          <w:rtl/>
        </w:rPr>
      </w:pPr>
    </w:p>
    <w:p w14:paraId="7744186F" w14:textId="77777777" w:rsidR="005D38C8" w:rsidRDefault="005D38C8" w:rsidP="005D38C8">
      <w:pPr>
        <w:keepNext/>
        <w:bidi/>
        <w:jc w:val="both"/>
        <w:rPr>
          <w:rFonts w:cs="David" w:hint="cs"/>
          <w:rtl/>
        </w:rPr>
      </w:pPr>
      <w:r>
        <w:rPr>
          <w:rFonts w:cs="David" w:hint="cs"/>
          <w:rtl/>
        </w:rPr>
        <w:tab/>
        <w:t xml:space="preserve">לא. </w:t>
      </w:r>
    </w:p>
    <w:p w14:paraId="0A6A6459" w14:textId="77777777" w:rsidR="005D38C8" w:rsidRDefault="005D38C8" w:rsidP="005D38C8">
      <w:pPr>
        <w:keepNext/>
        <w:bidi/>
        <w:jc w:val="both"/>
        <w:rPr>
          <w:rFonts w:cs="David" w:hint="cs"/>
          <w:rtl/>
        </w:rPr>
      </w:pPr>
    </w:p>
    <w:p w14:paraId="2E984DED" w14:textId="77777777" w:rsidR="005D38C8" w:rsidRDefault="005D38C8" w:rsidP="005D38C8">
      <w:pPr>
        <w:keepNext/>
        <w:bidi/>
        <w:jc w:val="both"/>
        <w:rPr>
          <w:rFonts w:cs="David" w:hint="cs"/>
          <w:rtl/>
        </w:rPr>
      </w:pPr>
      <w:r>
        <w:rPr>
          <w:rFonts w:cs="David" w:hint="cs"/>
          <w:u w:val="single"/>
          <w:rtl/>
        </w:rPr>
        <w:t>סער פינטו:</w:t>
      </w:r>
    </w:p>
    <w:p w14:paraId="23F23B4A" w14:textId="77777777" w:rsidR="005D38C8" w:rsidRDefault="005D38C8" w:rsidP="005D38C8">
      <w:pPr>
        <w:keepNext/>
        <w:bidi/>
        <w:jc w:val="both"/>
        <w:rPr>
          <w:rFonts w:cs="David" w:hint="cs"/>
          <w:rtl/>
        </w:rPr>
      </w:pPr>
    </w:p>
    <w:p w14:paraId="1ED95695" w14:textId="77777777" w:rsidR="005D38C8" w:rsidRDefault="005D38C8" w:rsidP="005D38C8">
      <w:pPr>
        <w:keepNext/>
        <w:bidi/>
        <w:jc w:val="both"/>
        <w:rPr>
          <w:rFonts w:cs="David" w:hint="cs"/>
          <w:rtl/>
        </w:rPr>
      </w:pPr>
      <w:r>
        <w:rPr>
          <w:rFonts w:cs="David" w:hint="cs"/>
          <w:rtl/>
        </w:rPr>
        <w:tab/>
        <w:t xml:space="preserve">עד להנמקה, אם הוא נימק, זאת מכסה. אם הוא לא נימק, זאת לא מכסה. </w:t>
      </w:r>
    </w:p>
    <w:p w14:paraId="12DB5DA9" w14:textId="77777777" w:rsidR="005D38C8" w:rsidRDefault="005D38C8" w:rsidP="005D38C8">
      <w:pPr>
        <w:keepNext/>
        <w:bidi/>
        <w:jc w:val="both"/>
        <w:rPr>
          <w:rFonts w:cs="David" w:hint="cs"/>
          <w:rtl/>
        </w:rPr>
      </w:pPr>
    </w:p>
    <w:p w14:paraId="04A4D379"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4251697A" w14:textId="77777777" w:rsidR="005D38C8" w:rsidRDefault="005D38C8" w:rsidP="005D38C8">
      <w:pPr>
        <w:keepNext/>
        <w:bidi/>
        <w:jc w:val="both"/>
        <w:rPr>
          <w:rFonts w:cs="David" w:hint="cs"/>
          <w:rtl/>
        </w:rPr>
      </w:pPr>
    </w:p>
    <w:p w14:paraId="484840B7" w14:textId="77777777" w:rsidR="005D38C8" w:rsidRDefault="005D38C8" w:rsidP="005D38C8">
      <w:pPr>
        <w:keepNext/>
        <w:bidi/>
        <w:jc w:val="both"/>
        <w:rPr>
          <w:rFonts w:cs="David" w:hint="cs"/>
          <w:rtl/>
        </w:rPr>
      </w:pPr>
      <w:r>
        <w:rPr>
          <w:rFonts w:cs="David" w:hint="cs"/>
          <w:rtl/>
        </w:rPr>
        <w:tab/>
        <w:t xml:space="preserve">את העונש שלה הסיעה קיבלה משום שאם הם משכו את זה לפני ההנמקה, הם כבר לא הביאו משהו אחר. הם בזבזו מכסה. </w:t>
      </w:r>
    </w:p>
    <w:p w14:paraId="16E78CB1" w14:textId="77777777" w:rsidR="005D38C8" w:rsidRDefault="005D38C8" w:rsidP="005D38C8">
      <w:pPr>
        <w:keepNext/>
        <w:bidi/>
        <w:jc w:val="both"/>
        <w:rPr>
          <w:rFonts w:cs="David" w:hint="cs"/>
          <w:rtl/>
        </w:rPr>
      </w:pPr>
    </w:p>
    <w:p w14:paraId="4C0D1E78" w14:textId="77777777" w:rsidR="005D38C8" w:rsidRDefault="005D38C8" w:rsidP="005D38C8">
      <w:pPr>
        <w:pStyle w:val="BodyText"/>
        <w:rPr>
          <w:rFonts w:hint="cs"/>
          <w:u w:val="single"/>
          <w:rtl/>
        </w:rPr>
      </w:pPr>
      <w:r>
        <w:rPr>
          <w:rFonts w:hint="cs"/>
          <w:u w:val="single"/>
          <w:rtl/>
        </w:rPr>
        <w:t>ארבל אסטרחן:</w:t>
      </w:r>
    </w:p>
    <w:p w14:paraId="2E56B5F7" w14:textId="77777777" w:rsidR="005D38C8" w:rsidRDefault="005D38C8" w:rsidP="005D38C8">
      <w:pPr>
        <w:keepNext/>
        <w:bidi/>
        <w:jc w:val="both"/>
        <w:rPr>
          <w:rFonts w:cs="David" w:hint="cs"/>
          <w:rtl/>
        </w:rPr>
      </w:pPr>
    </w:p>
    <w:p w14:paraId="4F8F8C70" w14:textId="77777777" w:rsidR="005D38C8" w:rsidRDefault="005D38C8" w:rsidP="005D38C8">
      <w:pPr>
        <w:keepNext/>
        <w:bidi/>
        <w:jc w:val="both"/>
        <w:rPr>
          <w:rFonts w:cs="David" w:hint="cs"/>
          <w:rtl/>
        </w:rPr>
      </w:pPr>
      <w:r>
        <w:rPr>
          <w:rFonts w:cs="David" w:hint="cs"/>
          <w:rtl/>
        </w:rPr>
        <w:tab/>
        <w:t>אם הוא נימק, זה יבוא בחשבון. זה עד ההצבעה. אם הוא חוזר בו, ההצעה מוסרת. אם הודיע חבר הכנסת ליושב ראש הכנסת כי הוא חוזר בו מההצעה לאחר שהכנסת החליטה לכלול את הנושא בסדר היום, היושב ראש יודיע על זה לכנסת "והיא תחליט בלא דיון אם להסיר את הנושא מסדר היום", כי הרי הכנסת כבר החליטה לכלול ולכן היא צריכה להצביע להסיר, למרות שהוא חזר בו. "החליטה הכנסת לכלול בסדר יומה כמה הצעות בנושא דומה כאחת ולא מסרו כל המציעים הודעה לפי סעיף זה, לא תצביע הכנסת על הסרת הנושא מסדר יומה אך יושב ראש הכנסת יודיע לכנסת על מחיקת שמו של המציע שחזר בו". כלומר, יכול להיות שמציע יחזור בו והכנסת עדיין תדון בזה.</w:t>
      </w:r>
    </w:p>
    <w:p w14:paraId="510B7802" w14:textId="77777777" w:rsidR="005D38C8" w:rsidRDefault="005D38C8" w:rsidP="005D38C8">
      <w:pPr>
        <w:keepNext/>
        <w:bidi/>
        <w:jc w:val="both"/>
        <w:rPr>
          <w:rFonts w:cs="David" w:hint="cs"/>
          <w:rtl/>
        </w:rPr>
      </w:pPr>
    </w:p>
    <w:p w14:paraId="4007BDF7" w14:textId="77777777" w:rsidR="005D38C8" w:rsidRDefault="005D38C8" w:rsidP="005D38C8">
      <w:pPr>
        <w:bidi/>
        <w:jc w:val="both"/>
        <w:rPr>
          <w:rFonts w:cs="David" w:hint="cs"/>
          <w:u w:val="single"/>
          <w:rtl/>
        </w:rPr>
      </w:pPr>
      <w:r>
        <w:rPr>
          <w:rFonts w:cs="David" w:hint="cs"/>
          <w:u w:val="single"/>
          <w:rtl/>
        </w:rPr>
        <w:t>אורי בנק:</w:t>
      </w:r>
    </w:p>
    <w:p w14:paraId="040F9363" w14:textId="77777777" w:rsidR="005D38C8" w:rsidRDefault="005D38C8" w:rsidP="005D38C8">
      <w:pPr>
        <w:keepNext/>
        <w:bidi/>
        <w:jc w:val="both"/>
        <w:rPr>
          <w:rFonts w:cs="David" w:hint="cs"/>
          <w:rtl/>
        </w:rPr>
      </w:pPr>
    </w:p>
    <w:p w14:paraId="6495EA98" w14:textId="77777777" w:rsidR="005D38C8" w:rsidRDefault="005D38C8" w:rsidP="005D38C8">
      <w:pPr>
        <w:keepNext/>
        <w:bidi/>
        <w:jc w:val="both"/>
        <w:rPr>
          <w:rFonts w:cs="David" w:hint="cs"/>
          <w:rtl/>
        </w:rPr>
      </w:pPr>
      <w:r>
        <w:rPr>
          <w:rFonts w:cs="David" w:hint="cs"/>
          <w:rtl/>
        </w:rPr>
        <w:tab/>
        <w:t xml:space="preserve">נכון, כי יהיו חמישה מציעים אחרים. זה הגיוני. </w:t>
      </w:r>
    </w:p>
    <w:p w14:paraId="6655BACF" w14:textId="77777777" w:rsidR="005D38C8" w:rsidRDefault="005D38C8" w:rsidP="005D38C8">
      <w:pPr>
        <w:keepNext/>
        <w:bidi/>
        <w:jc w:val="both"/>
        <w:rPr>
          <w:rFonts w:cs="David" w:hint="cs"/>
          <w:rtl/>
        </w:rPr>
      </w:pPr>
    </w:p>
    <w:p w14:paraId="01EC7F21" w14:textId="77777777" w:rsidR="005D38C8" w:rsidRDefault="005D38C8" w:rsidP="005D38C8">
      <w:pPr>
        <w:pStyle w:val="BodyText"/>
        <w:rPr>
          <w:rFonts w:hint="cs"/>
          <w:u w:val="single"/>
          <w:rtl/>
        </w:rPr>
      </w:pPr>
      <w:r>
        <w:rPr>
          <w:rFonts w:hint="cs"/>
          <w:u w:val="single"/>
          <w:rtl/>
        </w:rPr>
        <w:t>ארבל אסטרחן:</w:t>
      </w:r>
    </w:p>
    <w:p w14:paraId="68D5C5FD" w14:textId="77777777" w:rsidR="005D38C8" w:rsidRDefault="005D38C8" w:rsidP="005D38C8">
      <w:pPr>
        <w:pStyle w:val="BodyText"/>
        <w:rPr>
          <w:rFonts w:hint="cs"/>
          <w:u w:val="single"/>
          <w:rtl/>
        </w:rPr>
      </w:pPr>
    </w:p>
    <w:p w14:paraId="6C19732C" w14:textId="77777777" w:rsidR="005D38C8" w:rsidRDefault="005D38C8" w:rsidP="005D38C8">
      <w:pPr>
        <w:pStyle w:val="BodyText"/>
        <w:rPr>
          <w:rFonts w:hint="cs"/>
          <w:rtl/>
        </w:rPr>
      </w:pPr>
      <w:r>
        <w:rPr>
          <w:rFonts w:hint="cs"/>
          <w:rtl/>
        </w:rPr>
        <w:tab/>
        <w:t xml:space="preserve">לא, גם אם הוא המציע היחיד. הכנסת החליטה לכלול בסדר היום, הוא חוזר בו, יצביעו אם לכלול או לא והכנסת יכולה להגיד: אני עדיין רוצה שזה ייכלל בסדר היום. </w:t>
      </w:r>
    </w:p>
    <w:p w14:paraId="27643DEC" w14:textId="77777777" w:rsidR="005D38C8" w:rsidRDefault="005D38C8" w:rsidP="005D38C8">
      <w:pPr>
        <w:pStyle w:val="BodyText"/>
        <w:rPr>
          <w:rFonts w:hint="cs"/>
          <w:rtl/>
        </w:rPr>
      </w:pPr>
    </w:p>
    <w:p w14:paraId="4BA83F9B" w14:textId="77777777" w:rsidR="005D38C8" w:rsidRDefault="005D38C8" w:rsidP="005D38C8">
      <w:pPr>
        <w:keepLines/>
        <w:bidi/>
        <w:jc w:val="both"/>
        <w:rPr>
          <w:rFonts w:cs="David" w:hint="cs"/>
          <w:rtl/>
        </w:rPr>
      </w:pPr>
      <w:r>
        <w:rPr>
          <w:rFonts w:cs="David" w:hint="cs"/>
          <w:u w:val="single"/>
          <w:rtl/>
        </w:rPr>
        <w:t>סער פינטו:</w:t>
      </w:r>
    </w:p>
    <w:p w14:paraId="109CF1FB" w14:textId="77777777" w:rsidR="005D38C8" w:rsidRDefault="005D38C8" w:rsidP="005D38C8">
      <w:pPr>
        <w:pStyle w:val="BodyText"/>
        <w:keepLines/>
        <w:rPr>
          <w:rFonts w:hint="cs"/>
          <w:rtl/>
        </w:rPr>
      </w:pPr>
    </w:p>
    <w:p w14:paraId="6FFBE766" w14:textId="77777777" w:rsidR="005D38C8" w:rsidRDefault="005D38C8" w:rsidP="005D38C8">
      <w:pPr>
        <w:pStyle w:val="BodyText"/>
        <w:keepLines/>
        <w:rPr>
          <w:rFonts w:hint="cs"/>
          <w:rtl/>
        </w:rPr>
      </w:pPr>
      <w:r>
        <w:rPr>
          <w:rFonts w:hint="cs"/>
          <w:rtl/>
        </w:rPr>
        <w:tab/>
        <w:t xml:space="preserve">אבל אם יש חמישה ואחד חזר בו, לא מצביעים. בסדר גמור. </w:t>
      </w:r>
    </w:p>
    <w:p w14:paraId="2DE91D41" w14:textId="77777777" w:rsidR="005D38C8" w:rsidRDefault="005D38C8" w:rsidP="005D38C8">
      <w:pPr>
        <w:pStyle w:val="BodyText"/>
        <w:rPr>
          <w:rFonts w:hint="cs"/>
          <w:u w:val="single"/>
          <w:rtl/>
        </w:rPr>
      </w:pPr>
      <w:r>
        <w:rPr>
          <w:rFonts w:hint="cs"/>
          <w:u w:val="single"/>
          <w:rtl/>
        </w:rPr>
        <w:t>ארבל אסטרחן:</w:t>
      </w:r>
    </w:p>
    <w:p w14:paraId="6314215A" w14:textId="77777777" w:rsidR="005D38C8" w:rsidRDefault="005D38C8" w:rsidP="005D38C8">
      <w:pPr>
        <w:pStyle w:val="BodyText"/>
        <w:rPr>
          <w:rFonts w:hint="cs"/>
          <w:rtl/>
        </w:rPr>
      </w:pPr>
    </w:p>
    <w:p w14:paraId="16505243" w14:textId="77777777" w:rsidR="005D38C8" w:rsidRDefault="005D38C8" w:rsidP="005D38C8">
      <w:pPr>
        <w:pStyle w:val="BodyText"/>
        <w:rPr>
          <w:rFonts w:hint="cs"/>
          <w:rtl/>
        </w:rPr>
      </w:pPr>
      <w:r>
        <w:rPr>
          <w:rFonts w:hint="cs"/>
          <w:rtl/>
        </w:rPr>
        <w:tab/>
        <w:t xml:space="preserve">"(ג) הודיע חבר הכנסת ליושב ראש הוועדה שנושא ההצעה לסדר היום הועבר אליה כי הוא חוזר בו מהצעתו, תחליט הוועדה אם להסיר את הנושא מסדר יומה. החליטה הוועדה להסיר את ההצעה, יודיע על כך יושב ראש הוועדה לכנסת". זה מסומן כי עד היום הכנסת </w:t>
      </w:r>
      <w:proofErr w:type="spellStart"/>
      <w:r>
        <w:rPr>
          <w:rFonts w:hint="cs"/>
          <w:rtl/>
        </w:rPr>
        <w:t>היתה</w:t>
      </w:r>
      <w:proofErr w:type="spellEnd"/>
      <w:r>
        <w:rPr>
          <w:rFonts w:hint="cs"/>
          <w:rtl/>
        </w:rPr>
        <w:t xml:space="preserve"> צריכה להצביע על זה, אבל זה נראה  מיותר אם הוועדה הצביעה על זה. זאת רק הודעה למליאה. "החליטה הכנסת להעביר לדיון בוועדה כמה הצעות בנושא דומה כאחת ולא מסרו כל המציעים הודעה לפי סעיף קטן זה, לא תצביע הוועדה על הסרת הנושא מסדר יומה, אך יושב ראש הוועדה יודע לוועדה על מחיקת שמו של המציע שחזר בו". זה אותו הסדר, מליאה וועדה. </w:t>
      </w:r>
    </w:p>
    <w:p w14:paraId="2270A2A4" w14:textId="77777777" w:rsidR="005D38C8" w:rsidRDefault="005D38C8" w:rsidP="005D38C8">
      <w:pPr>
        <w:pStyle w:val="BodyText"/>
        <w:rPr>
          <w:rFonts w:hint="cs"/>
          <w:rtl/>
        </w:rPr>
      </w:pPr>
    </w:p>
    <w:p w14:paraId="561C404C" w14:textId="77777777" w:rsidR="005D38C8" w:rsidRDefault="005D38C8" w:rsidP="005D38C8">
      <w:pPr>
        <w:bidi/>
        <w:jc w:val="both"/>
        <w:rPr>
          <w:rFonts w:cs="David" w:hint="cs"/>
          <w:u w:val="single"/>
          <w:rtl/>
        </w:rPr>
      </w:pPr>
      <w:r>
        <w:rPr>
          <w:rFonts w:cs="David" w:hint="cs"/>
          <w:u w:val="single"/>
          <w:rtl/>
        </w:rPr>
        <w:t>אורי בנק:</w:t>
      </w:r>
    </w:p>
    <w:p w14:paraId="14DB91D5" w14:textId="77777777" w:rsidR="005D38C8" w:rsidRDefault="005D38C8" w:rsidP="005D38C8">
      <w:pPr>
        <w:pStyle w:val="BodyText"/>
        <w:rPr>
          <w:rFonts w:hint="cs"/>
          <w:rtl/>
        </w:rPr>
      </w:pPr>
    </w:p>
    <w:p w14:paraId="46765346" w14:textId="77777777" w:rsidR="005D38C8" w:rsidRDefault="005D38C8" w:rsidP="005D38C8">
      <w:pPr>
        <w:pStyle w:val="BodyText"/>
        <w:rPr>
          <w:rFonts w:hint="cs"/>
          <w:sz w:val="24"/>
          <w:rtl/>
        </w:rPr>
      </w:pPr>
      <w:r>
        <w:rPr>
          <w:rFonts w:hint="cs"/>
          <w:rtl/>
        </w:rPr>
        <w:tab/>
        <w:t xml:space="preserve">מה המצב היום לגבי מישהו שרוצה להסיר מהוועדה? </w:t>
      </w:r>
    </w:p>
    <w:p w14:paraId="4465756D" w14:textId="77777777" w:rsidR="005D38C8" w:rsidRDefault="005D38C8" w:rsidP="005D38C8">
      <w:pPr>
        <w:pStyle w:val="BodyText"/>
        <w:rPr>
          <w:rFonts w:hint="cs"/>
          <w:sz w:val="24"/>
          <w:rtl/>
        </w:rPr>
      </w:pPr>
    </w:p>
    <w:p w14:paraId="0356BE01"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31C3D2F4" w14:textId="77777777" w:rsidR="005D38C8" w:rsidRDefault="005D38C8" w:rsidP="005D38C8">
      <w:pPr>
        <w:pStyle w:val="BodyText"/>
        <w:rPr>
          <w:rFonts w:hint="cs"/>
          <w:sz w:val="24"/>
          <w:rtl/>
        </w:rPr>
      </w:pPr>
    </w:p>
    <w:p w14:paraId="4080A306" w14:textId="77777777" w:rsidR="005D38C8" w:rsidRDefault="005D38C8" w:rsidP="005D38C8">
      <w:pPr>
        <w:pStyle w:val="BodyText"/>
        <w:rPr>
          <w:rFonts w:hint="cs"/>
          <w:sz w:val="24"/>
          <w:rtl/>
        </w:rPr>
      </w:pPr>
      <w:r>
        <w:rPr>
          <w:rFonts w:hint="cs"/>
          <w:sz w:val="24"/>
          <w:rtl/>
        </w:rPr>
        <w:tab/>
        <w:t>גם לוועדה יש איזשהו סעיף, נדמה לי 96.</w:t>
      </w:r>
    </w:p>
    <w:p w14:paraId="21FAE27E" w14:textId="77777777" w:rsidR="005D38C8" w:rsidRDefault="005D38C8" w:rsidP="005D38C8">
      <w:pPr>
        <w:pStyle w:val="BodyText"/>
        <w:rPr>
          <w:rFonts w:hint="cs"/>
          <w:sz w:val="24"/>
          <w:rtl/>
        </w:rPr>
      </w:pPr>
    </w:p>
    <w:p w14:paraId="30CFAFED" w14:textId="77777777" w:rsidR="005D38C8" w:rsidRDefault="005D38C8" w:rsidP="005D38C8">
      <w:pPr>
        <w:pStyle w:val="BodyText"/>
        <w:rPr>
          <w:rFonts w:hint="cs"/>
          <w:u w:val="single"/>
          <w:rtl/>
        </w:rPr>
      </w:pPr>
      <w:r>
        <w:rPr>
          <w:rFonts w:hint="cs"/>
          <w:u w:val="single"/>
          <w:rtl/>
        </w:rPr>
        <w:t>ארבל אסטרחן:</w:t>
      </w:r>
    </w:p>
    <w:p w14:paraId="2A9CDAC2" w14:textId="77777777" w:rsidR="005D38C8" w:rsidRDefault="005D38C8" w:rsidP="005D38C8">
      <w:pPr>
        <w:pStyle w:val="BodyText"/>
        <w:rPr>
          <w:rFonts w:hint="cs"/>
          <w:sz w:val="24"/>
          <w:rtl/>
        </w:rPr>
      </w:pPr>
    </w:p>
    <w:p w14:paraId="5E811F23" w14:textId="77777777" w:rsidR="005D38C8" w:rsidRDefault="005D38C8" w:rsidP="005D38C8">
      <w:pPr>
        <w:pStyle w:val="BodyText"/>
        <w:rPr>
          <w:rFonts w:hint="cs"/>
          <w:sz w:val="24"/>
          <w:rtl/>
        </w:rPr>
      </w:pPr>
      <w:r>
        <w:rPr>
          <w:rFonts w:hint="cs"/>
          <w:sz w:val="24"/>
          <w:rtl/>
        </w:rPr>
        <w:tab/>
        <w:t xml:space="preserve">סעיף 96(ג) אומר היום ש"ביקש חבר הכנסת לחזור בו מהצעתו לאחר שהכנסת החליטה שהנושא ידון בוועדה, יודיע על כך ליושב ראש הוועדה. יושב ראש הוועדה ימסור על הבקשה לכנסת אם הסכימה הוועדה על כך". זאת אומרת, הוא צריך ועדה וכנסת והכנסת תחליט בבקשה. </w:t>
      </w:r>
    </w:p>
    <w:p w14:paraId="1A9479AD" w14:textId="77777777" w:rsidR="005D38C8" w:rsidRDefault="005D38C8" w:rsidP="005D38C8">
      <w:pPr>
        <w:pStyle w:val="BodyText"/>
        <w:rPr>
          <w:rFonts w:hint="cs"/>
          <w:sz w:val="24"/>
          <w:rtl/>
        </w:rPr>
      </w:pPr>
    </w:p>
    <w:p w14:paraId="4D0CB445" w14:textId="77777777" w:rsidR="005D38C8" w:rsidRDefault="005D38C8" w:rsidP="005D38C8">
      <w:pPr>
        <w:bidi/>
        <w:jc w:val="both"/>
        <w:rPr>
          <w:rFonts w:cs="David" w:hint="cs"/>
          <w:u w:val="single"/>
          <w:rtl/>
        </w:rPr>
      </w:pPr>
      <w:r>
        <w:rPr>
          <w:rFonts w:cs="David" w:hint="cs"/>
          <w:u w:val="single"/>
          <w:rtl/>
        </w:rPr>
        <w:t>אורי בנק:</w:t>
      </w:r>
    </w:p>
    <w:p w14:paraId="7B6C8D69" w14:textId="77777777" w:rsidR="005D38C8" w:rsidRDefault="005D38C8" w:rsidP="005D38C8">
      <w:pPr>
        <w:pStyle w:val="BodyText"/>
        <w:rPr>
          <w:rFonts w:hint="cs"/>
          <w:sz w:val="24"/>
          <w:rtl/>
        </w:rPr>
      </w:pPr>
    </w:p>
    <w:p w14:paraId="0E79E6E4" w14:textId="77777777" w:rsidR="005D38C8" w:rsidRDefault="005D38C8" w:rsidP="005D38C8">
      <w:pPr>
        <w:pStyle w:val="BodyText"/>
        <w:rPr>
          <w:rFonts w:hint="cs"/>
          <w:sz w:val="24"/>
          <w:rtl/>
        </w:rPr>
      </w:pPr>
      <w:r>
        <w:rPr>
          <w:rFonts w:hint="cs"/>
          <w:sz w:val="24"/>
          <w:rtl/>
        </w:rPr>
        <w:tab/>
        <w:t xml:space="preserve">כרגע מצמצמים את זה רק לוועדה. </w:t>
      </w:r>
    </w:p>
    <w:p w14:paraId="759B621C" w14:textId="77777777" w:rsidR="005D38C8" w:rsidRDefault="005D38C8" w:rsidP="005D38C8">
      <w:pPr>
        <w:pStyle w:val="BodyText"/>
        <w:rPr>
          <w:rFonts w:hint="cs"/>
          <w:sz w:val="24"/>
          <w:rtl/>
        </w:rPr>
      </w:pPr>
    </w:p>
    <w:p w14:paraId="650FCF98" w14:textId="77777777" w:rsidR="005D38C8" w:rsidRDefault="005D38C8" w:rsidP="005D38C8">
      <w:pPr>
        <w:pStyle w:val="BodyText"/>
        <w:rPr>
          <w:rFonts w:hint="cs"/>
          <w:u w:val="single"/>
          <w:rtl/>
        </w:rPr>
      </w:pPr>
      <w:r>
        <w:rPr>
          <w:rFonts w:hint="cs"/>
          <w:u w:val="single"/>
          <w:rtl/>
        </w:rPr>
        <w:t>ארבל אסטרחן:</w:t>
      </w:r>
    </w:p>
    <w:p w14:paraId="2A9BEB23" w14:textId="77777777" w:rsidR="005D38C8" w:rsidRDefault="005D38C8" w:rsidP="005D38C8">
      <w:pPr>
        <w:pStyle w:val="BodyText"/>
        <w:rPr>
          <w:rFonts w:hint="cs"/>
          <w:sz w:val="24"/>
          <w:rtl/>
        </w:rPr>
      </w:pPr>
    </w:p>
    <w:p w14:paraId="3A986D4A" w14:textId="77777777" w:rsidR="005D38C8" w:rsidRDefault="005D38C8" w:rsidP="005D38C8">
      <w:pPr>
        <w:pStyle w:val="BodyText"/>
        <w:rPr>
          <w:rFonts w:hint="cs"/>
          <w:sz w:val="24"/>
          <w:rtl/>
        </w:rPr>
      </w:pPr>
      <w:r>
        <w:rPr>
          <w:rFonts w:hint="cs"/>
          <w:sz w:val="24"/>
          <w:rtl/>
        </w:rPr>
        <w:tab/>
        <w:t xml:space="preserve">נכון. הוועדה יכולה להחליט שהיא כן רוצה להשאיר את זה על סדר יומה למרות שהוא חזר בו. </w:t>
      </w:r>
    </w:p>
    <w:p w14:paraId="04A585FB" w14:textId="77777777" w:rsidR="005D38C8" w:rsidRDefault="005D38C8" w:rsidP="005D38C8">
      <w:pPr>
        <w:pStyle w:val="BodyText"/>
        <w:rPr>
          <w:rFonts w:hint="cs"/>
          <w:sz w:val="24"/>
          <w:rtl/>
        </w:rPr>
      </w:pPr>
    </w:p>
    <w:p w14:paraId="5D119658"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6C19599" w14:textId="77777777" w:rsidR="005D38C8" w:rsidRDefault="005D38C8" w:rsidP="005D38C8">
      <w:pPr>
        <w:pStyle w:val="BodyText"/>
        <w:rPr>
          <w:rFonts w:hint="cs"/>
          <w:sz w:val="24"/>
          <w:rtl/>
        </w:rPr>
      </w:pPr>
    </w:p>
    <w:p w14:paraId="4B94CA13" w14:textId="77777777" w:rsidR="005D38C8" w:rsidRDefault="005D38C8" w:rsidP="005D38C8">
      <w:pPr>
        <w:pStyle w:val="BodyText"/>
        <w:rPr>
          <w:rFonts w:hint="cs"/>
          <w:sz w:val="24"/>
          <w:rtl/>
        </w:rPr>
      </w:pPr>
      <w:r>
        <w:rPr>
          <w:rFonts w:hint="cs"/>
          <w:sz w:val="24"/>
          <w:rtl/>
        </w:rPr>
        <w:tab/>
        <w:t xml:space="preserve">זה יצא מחזקתו ברגע שזה עבר להחלטה של המליאה. </w:t>
      </w:r>
    </w:p>
    <w:p w14:paraId="26191D49" w14:textId="77777777" w:rsidR="005D38C8" w:rsidRDefault="005D38C8" w:rsidP="005D38C8">
      <w:pPr>
        <w:pStyle w:val="BodyText"/>
        <w:rPr>
          <w:rFonts w:hint="cs"/>
          <w:sz w:val="24"/>
          <w:rtl/>
        </w:rPr>
      </w:pPr>
    </w:p>
    <w:p w14:paraId="2C853FF4" w14:textId="77777777" w:rsidR="005D38C8" w:rsidRDefault="005D38C8" w:rsidP="005D38C8">
      <w:pPr>
        <w:pStyle w:val="BodyText"/>
        <w:rPr>
          <w:rFonts w:hint="cs"/>
          <w:u w:val="single"/>
          <w:rtl/>
        </w:rPr>
      </w:pPr>
      <w:r>
        <w:rPr>
          <w:rFonts w:hint="cs"/>
          <w:u w:val="single"/>
          <w:rtl/>
        </w:rPr>
        <w:t>ארבל אסטרחן:</w:t>
      </w:r>
    </w:p>
    <w:p w14:paraId="0EF34398" w14:textId="77777777" w:rsidR="005D38C8" w:rsidRDefault="005D38C8" w:rsidP="005D38C8">
      <w:pPr>
        <w:pStyle w:val="BodyText"/>
        <w:rPr>
          <w:rFonts w:hint="cs"/>
          <w:sz w:val="24"/>
          <w:rtl/>
        </w:rPr>
      </w:pPr>
    </w:p>
    <w:p w14:paraId="2574CA6E" w14:textId="77777777" w:rsidR="005D38C8" w:rsidRDefault="005D38C8" w:rsidP="005D38C8">
      <w:pPr>
        <w:pStyle w:val="BodyText"/>
        <w:rPr>
          <w:rFonts w:hint="cs"/>
          <w:sz w:val="24"/>
          <w:rtl/>
        </w:rPr>
      </w:pPr>
      <w:r>
        <w:rPr>
          <w:rFonts w:hint="cs"/>
          <w:sz w:val="24"/>
          <w:rtl/>
        </w:rPr>
        <w:tab/>
        <w:t xml:space="preserve">אגב, על כל סעיף רשום לכם בצד מה הסעיפים הרלוונטיים היום. </w:t>
      </w:r>
    </w:p>
    <w:p w14:paraId="0C8697E2" w14:textId="77777777" w:rsidR="005D38C8" w:rsidRDefault="005D38C8" w:rsidP="005D38C8">
      <w:pPr>
        <w:pStyle w:val="BodyText"/>
        <w:rPr>
          <w:rFonts w:hint="cs"/>
          <w:sz w:val="24"/>
          <w:rtl/>
        </w:rPr>
      </w:pPr>
    </w:p>
    <w:p w14:paraId="227D7C3D"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3140069" w14:textId="77777777" w:rsidR="005D38C8" w:rsidRDefault="005D38C8" w:rsidP="005D38C8">
      <w:pPr>
        <w:pStyle w:val="BodyText"/>
        <w:rPr>
          <w:rFonts w:hint="cs"/>
          <w:sz w:val="24"/>
          <w:rtl/>
        </w:rPr>
      </w:pPr>
    </w:p>
    <w:p w14:paraId="71608439" w14:textId="77777777" w:rsidR="005D38C8" w:rsidRDefault="005D38C8" w:rsidP="005D38C8">
      <w:pPr>
        <w:pStyle w:val="BodyText"/>
        <w:rPr>
          <w:rFonts w:hint="cs"/>
          <w:sz w:val="24"/>
          <w:rtl/>
        </w:rPr>
      </w:pPr>
      <w:r>
        <w:rPr>
          <w:rFonts w:hint="cs"/>
          <w:sz w:val="24"/>
          <w:rtl/>
        </w:rPr>
        <w:tab/>
        <w:t xml:space="preserve">זה </w:t>
      </w:r>
      <w:proofErr w:type="spellStart"/>
      <w:r>
        <w:rPr>
          <w:rFonts w:hint="cs"/>
          <w:sz w:val="24"/>
          <w:rtl/>
        </w:rPr>
        <w:t>ההגיון</w:t>
      </w:r>
      <w:proofErr w:type="spellEnd"/>
      <w:r>
        <w:rPr>
          <w:rFonts w:hint="cs"/>
          <w:sz w:val="24"/>
          <w:rtl/>
        </w:rPr>
        <w:t xml:space="preserve"> שהולך לאורך כל הקו. </w:t>
      </w:r>
    </w:p>
    <w:p w14:paraId="1EBD74DF" w14:textId="77777777" w:rsidR="005D38C8" w:rsidRDefault="005D38C8" w:rsidP="005D38C8">
      <w:pPr>
        <w:pStyle w:val="BodyText"/>
        <w:rPr>
          <w:rFonts w:hint="cs"/>
          <w:sz w:val="24"/>
          <w:rtl/>
        </w:rPr>
      </w:pPr>
    </w:p>
    <w:p w14:paraId="653953B8" w14:textId="77777777" w:rsidR="005D38C8" w:rsidRDefault="005D38C8" w:rsidP="005D38C8">
      <w:pPr>
        <w:pStyle w:val="BodyText"/>
        <w:rPr>
          <w:rFonts w:hint="cs"/>
          <w:u w:val="single"/>
          <w:rtl/>
        </w:rPr>
      </w:pPr>
      <w:r>
        <w:rPr>
          <w:rFonts w:hint="cs"/>
          <w:u w:val="single"/>
          <w:rtl/>
        </w:rPr>
        <w:t>ארבל אסטרחן:</w:t>
      </w:r>
    </w:p>
    <w:p w14:paraId="634DA956" w14:textId="77777777" w:rsidR="005D38C8" w:rsidRDefault="005D38C8" w:rsidP="005D38C8">
      <w:pPr>
        <w:pStyle w:val="BodyText"/>
        <w:rPr>
          <w:rFonts w:hint="cs"/>
          <w:sz w:val="24"/>
          <w:rtl/>
        </w:rPr>
      </w:pPr>
    </w:p>
    <w:p w14:paraId="35662CDF" w14:textId="77777777" w:rsidR="005D38C8" w:rsidRDefault="005D38C8" w:rsidP="005D38C8">
      <w:pPr>
        <w:pStyle w:val="BodyText"/>
        <w:rPr>
          <w:rFonts w:hint="cs"/>
          <w:sz w:val="24"/>
          <w:rtl/>
        </w:rPr>
      </w:pPr>
      <w:r>
        <w:rPr>
          <w:rFonts w:hint="cs"/>
          <w:sz w:val="24"/>
          <w:rtl/>
        </w:rPr>
        <w:tab/>
        <w:t xml:space="preserve">הערה אחרונה </w:t>
      </w:r>
      <w:r>
        <w:rPr>
          <w:sz w:val="24"/>
          <w:rtl/>
        </w:rPr>
        <w:t>–</w:t>
      </w:r>
      <w:r>
        <w:rPr>
          <w:rFonts w:hint="cs"/>
          <w:sz w:val="24"/>
          <w:rtl/>
        </w:rPr>
        <w:t xml:space="preserve"> היום יש לנו הוראות על זמני הדיבור של שרים וסגני שרים, ש"נציג הממשלה וכל שר הנוגע בדבר רשאי בכל שלב משלבי הדיון ליטול את רשות הדיבור". עשינו הוראה מיוחדת על זמני דיבור של שרים ולכן מוצע להשמיט את זה מתוך הפרק של הצעות לסדר. </w:t>
      </w:r>
    </w:p>
    <w:p w14:paraId="2BD43EAE" w14:textId="77777777" w:rsidR="005D38C8" w:rsidRDefault="005D38C8" w:rsidP="005D38C8">
      <w:pPr>
        <w:pStyle w:val="BodyText"/>
        <w:rPr>
          <w:rFonts w:hint="cs"/>
          <w:sz w:val="24"/>
          <w:rtl/>
        </w:rPr>
      </w:pPr>
    </w:p>
    <w:p w14:paraId="0875609F"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A086B36" w14:textId="77777777" w:rsidR="005D38C8" w:rsidRDefault="005D38C8" w:rsidP="005D38C8">
      <w:pPr>
        <w:pStyle w:val="BodyText"/>
        <w:rPr>
          <w:rFonts w:hint="cs"/>
          <w:sz w:val="24"/>
          <w:rtl/>
        </w:rPr>
      </w:pPr>
    </w:p>
    <w:p w14:paraId="5005B9FA" w14:textId="77777777" w:rsidR="005D38C8" w:rsidRDefault="005D38C8" w:rsidP="005D38C8">
      <w:pPr>
        <w:pStyle w:val="BodyText"/>
        <w:rPr>
          <w:rFonts w:hint="cs"/>
          <w:sz w:val="24"/>
          <w:rtl/>
        </w:rPr>
      </w:pPr>
      <w:r>
        <w:rPr>
          <w:rFonts w:hint="cs"/>
          <w:sz w:val="24"/>
          <w:rtl/>
        </w:rPr>
        <w:tab/>
        <w:t xml:space="preserve">אפשר לעבור לעמוד האחרון. </w:t>
      </w:r>
    </w:p>
    <w:p w14:paraId="06BC90FA" w14:textId="77777777" w:rsidR="005D38C8" w:rsidRDefault="005D38C8" w:rsidP="005D38C8">
      <w:pPr>
        <w:pStyle w:val="BodyText"/>
        <w:rPr>
          <w:rFonts w:hint="cs"/>
          <w:sz w:val="24"/>
          <w:rtl/>
        </w:rPr>
      </w:pPr>
    </w:p>
    <w:p w14:paraId="0B12828B" w14:textId="77777777" w:rsidR="005D38C8" w:rsidRDefault="005D38C8" w:rsidP="005D38C8">
      <w:pPr>
        <w:pStyle w:val="BodyText"/>
        <w:rPr>
          <w:rFonts w:hint="cs"/>
          <w:u w:val="single"/>
          <w:rtl/>
        </w:rPr>
      </w:pPr>
      <w:r>
        <w:rPr>
          <w:u w:val="single"/>
          <w:rtl/>
        </w:rPr>
        <w:br w:type="page"/>
      </w:r>
      <w:r>
        <w:rPr>
          <w:rFonts w:hint="cs"/>
          <w:u w:val="single"/>
          <w:rtl/>
        </w:rPr>
        <w:t>ארבל אסטרחן:</w:t>
      </w:r>
    </w:p>
    <w:p w14:paraId="6026B90E" w14:textId="77777777" w:rsidR="005D38C8" w:rsidRDefault="005D38C8" w:rsidP="005D38C8">
      <w:pPr>
        <w:pStyle w:val="BodyText"/>
        <w:rPr>
          <w:rFonts w:hint="cs"/>
          <w:sz w:val="24"/>
          <w:rtl/>
        </w:rPr>
      </w:pPr>
    </w:p>
    <w:p w14:paraId="48962E85" w14:textId="77777777" w:rsidR="005D38C8" w:rsidRDefault="005D38C8" w:rsidP="005D38C8">
      <w:pPr>
        <w:pStyle w:val="BodyText"/>
        <w:rPr>
          <w:rFonts w:hint="cs"/>
          <w:sz w:val="24"/>
          <w:rtl/>
        </w:rPr>
      </w:pPr>
      <w:r>
        <w:rPr>
          <w:rFonts w:hint="cs"/>
          <w:sz w:val="24"/>
          <w:rtl/>
        </w:rPr>
        <w:tab/>
        <w:t xml:space="preserve">הסעיף האחרון שמוצע כאן מדבר על המכסות. היום זה מופיע באמצע הפרק של הצעות לסדר והיות והוא מדבר גם על מכסות של הצעות חוק וגם על הצעות לסדר, אני מציעה שנזיז אותו לסוף התקנון כי הוא לא מתאים לא לפרק הצעות החוק ולא לפרק הצעות לסדר, אלא במקום אחר. בסוף נראה איפה נכניס את זה. השם שלו יהיה "מכסת הצעות חוק והצעות לסדר". צריך לשים לב שמוצע, קודם כל, לשמר את המכסה המשותפת, שזה נושא בפני עצמו. </w:t>
      </w:r>
    </w:p>
    <w:p w14:paraId="44837564" w14:textId="77777777" w:rsidR="005D38C8" w:rsidRDefault="005D38C8" w:rsidP="005D38C8">
      <w:pPr>
        <w:pStyle w:val="BodyText"/>
        <w:rPr>
          <w:rFonts w:hint="cs"/>
          <w:sz w:val="24"/>
          <w:rtl/>
        </w:rPr>
      </w:pPr>
    </w:p>
    <w:p w14:paraId="023B4557"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6DFBD13" w14:textId="77777777" w:rsidR="005D38C8" w:rsidRDefault="005D38C8" w:rsidP="005D38C8">
      <w:pPr>
        <w:pStyle w:val="BodyText"/>
        <w:rPr>
          <w:rFonts w:hint="cs"/>
          <w:sz w:val="24"/>
          <w:rtl/>
        </w:rPr>
      </w:pPr>
    </w:p>
    <w:p w14:paraId="40654AA9" w14:textId="77777777" w:rsidR="005D38C8" w:rsidRDefault="005D38C8" w:rsidP="005D38C8">
      <w:pPr>
        <w:pStyle w:val="BodyText"/>
        <w:rPr>
          <w:rFonts w:hint="cs"/>
          <w:sz w:val="24"/>
          <w:rtl/>
        </w:rPr>
      </w:pPr>
      <w:r>
        <w:rPr>
          <w:rFonts w:hint="cs"/>
          <w:sz w:val="24"/>
          <w:rtl/>
        </w:rPr>
        <w:tab/>
        <w:t xml:space="preserve">לא ניגע בעניין הזה. </w:t>
      </w:r>
    </w:p>
    <w:p w14:paraId="08EE0E30" w14:textId="77777777" w:rsidR="005D38C8" w:rsidRDefault="005D38C8" w:rsidP="005D38C8">
      <w:pPr>
        <w:pStyle w:val="BodyText"/>
        <w:rPr>
          <w:rFonts w:hint="cs"/>
          <w:sz w:val="24"/>
          <w:rtl/>
        </w:rPr>
      </w:pPr>
    </w:p>
    <w:p w14:paraId="2FA30448" w14:textId="77777777" w:rsidR="005D38C8" w:rsidRDefault="005D38C8" w:rsidP="005D38C8">
      <w:pPr>
        <w:pStyle w:val="BodyText"/>
        <w:rPr>
          <w:rFonts w:hint="cs"/>
          <w:u w:val="single"/>
          <w:rtl/>
        </w:rPr>
      </w:pPr>
      <w:r>
        <w:rPr>
          <w:rFonts w:hint="cs"/>
          <w:u w:val="single"/>
          <w:rtl/>
        </w:rPr>
        <w:t>ארבל אסטרחן:</w:t>
      </w:r>
    </w:p>
    <w:p w14:paraId="1BE80484" w14:textId="77777777" w:rsidR="005D38C8" w:rsidRDefault="005D38C8" w:rsidP="005D38C8">
      <w:pPr>
        <w:pStyle w:val="BodyText"/>
        <w:rPr>
          <w:rFonts w:hint="cs"/>
          <w:sz w:val="24"/>
          <w:rtl/>
        </w:rPr>
      </w:pPr>
    </w:p>
    <w:p w14:paraId="2F0204EF" w14:textId="77777777" w:rsidR="005D38C8" w:rsidRDefault="005D38C8" w:rsidP="005D38C8">
      <w:pPr>
        <w:pStyle w:val="BodyText"/>
        <w:rPr>
          <w:rFonts w:hint="cs"/>
          <w:sz w:val="24"/>
          <w:rtl/>
        </w:rPr>
      </w:pPr>
      <w:r>
        <w:rPr>
          <w:rFonts w:hint="cs"/>
          <w:sz w:val="24"/>
          <w:rtl/>
        </w:rPr>
        <w:tab/>
        <w:t>כל מה שקבוע היום בסעיף 81. מוצע כך: ש"ועדת הכנסת תקבע את מכסת הצעות החוק הפרטיות לדיון מוקדם בהצעות לסדר היום, שכל סיעה רשאית להציע בכל מושב של הכנסת ובכל שבוע בהתאם לגודלן של הסיעות. ואולם, הוועדה תקצה מכסה גדולה יותר בשיעור שייראה לה, לסיעות האופוזיציה. מזכיר הכנסת ינהל רישום של ניצול המכסות".</w:t>
      </w:r>
    </w:p>
    <w:p w14:paraId="7B841B83" w14:textId="77777777" w:rsidR="005D38C8" w:rsidRDefault="005D38C8" w:rsidP="005D38C8">
      <w:pPr>
        <w:pStyle w:val="BodyText"/>
        <w:rPr>
          <w:rFonts w:hint="cs"/>
          <w:sz w:val="24"/>
          <w:rtl/>
        </w:rPr>
      </w:pPr>
    </w:p>
    <w:p w14:paraId="162076DD"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767CC2F1" w14:textId="77777777" w:rsidR="005D38C8" w:rsidRDefault="005D38C8" w:rsidP="005D38C8">
      <w:pPr>
        <w:keepNext/>
        <w:bidi/>
        <w:jc w:val="both"/>
        <w:rPr>
          <w:rFonts w:cs="David" w:hint="cs"/>
          <w:rtl/>
        </w:rPr>
      </w:pPr>
    </w:p>
    <w:p w14:paraId="2B4F7C68" w14:textId="77777777" w:rsidR="005D38C8" w:rsidRDefault="005D38C8" w:rsidP="005D38C8">
      <w:pPr>
        <w:keepNext/>
        <w:bidi/>
        <w:jc w:val="both"/>
        <w:rPr>
          <w:rFonts w:cs="David" w:hint="cs"/>
          <w:rtl/>
        </w:rPr>
      </w:pPr>
      <w:r>
        <w:rPr>
          <w:rFonts w:cs="David" w:hint="cs"/>
          <w:rtl/>
        </w:rPr>
        <w:tab/>
        <w:t>מה זה "בשיעור שייראה לה"?</w:t>
      </w:r>
    </w:p>
    <w:p w14:paraId="23646824" w14:textId="77777777" w:rsidR="005D38C8" w:rsidRDefault="005D38C8" w:rsidP="005D38C8">
      <w:pPr>
        <w:keepNext/>
        <w:bidi/>
        <w:jc w:val="both"/>
        <w:rPr>
          <w:rFonts w:cs="David" w:hint="cs"/>
          <w:rtl/>
        </w:rPr>
      </w:pPr>
    </w:p>
    <w:p w14:paraId="5DFBF60F"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61B7425" w14:textId="77777777" w:rsidR="005D38C8" w:rsidRDefault="005D38C8" w:rsidP="005D38C8">
      <w:pPr>
        <w:keepNext/>
        <w:bidi/>
        <w:jc w:val="both"/>
        <w:rPr>
          <w:rFonts w:cs="David" w:hint="cs"/>
          <w:rtl/>
        </w:rPr>
      </w:pPr>
    </w:p>
    <w:p w14:paraId="064368FD" w14:textId="77777777" w:rsidR="005D38C8" w:rsidRDefault="005D38C8" w:rsidP="005D38C8">
      <w:pPr>
        <w:keepNext/>
        <w:bidi/>
        <w:jc w:val="both"/>
        <w:rPr>
          <w:rFonts w:cs="David" w:hint="cs"/>
          <w:rtl/>
        </w:rPr>
      </w:pPr>
      <w:r>
        <w:rPr>
          <w:rFonts w:cs="David" w:hint="cs"/>
          <w:rtl/>
        </w:rPr>
        <w:tab/>
        <w:t xml:space="preserve">ככה זה גם היום. </w:t>
      </w:r>
    </w:p>
    <w:p w14:paraId="631F7891" w14:textId="77777777" w:rsidR="005D38C8" w:rsidRDefault="005D38C8" w:rsidP="005D38C8">
      <w:pPr>
        <w:keepNext/>
        <w:bidi/>
        <w:jc w:val="both"/>
        <w:rPr>
          <w:rFonts w:cs="David" w:hint="cs"/>
          <w:rtl/>
        </w:rPr>
      </w:pPr>
    </w:p>
    <w:p w14:paraId="49613787"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319C229E" w14:textId="77777777" w:rsidR="005D38C8" w:rsidRDefault="005D38C8" w:rsidP="005D38C8">
      <w:pPr>
        <w:keepNext/>
        <w:bidi/>
        <w:jc w:val="both"/>
        <w:rPr>
          <w:rFonts w:cs="David" w:hint="cs"/>
          <w:rtl/>
        </w:rPr>
      </w:pPr>
    </w:p>
    <w:p w14:paraId="4DE8C271" w14:textId="77777777" w:rsidR="005D38C8" w:rsidRDefault="005D38C8" w:rsidP="005D38C8">
      <w:pPr>
        <w:keepNext/>
        <w:bidi/>
        <w:jc w:val="both"/>
        <w:rPr>
          <w:rFonts w:cs="David" w:hint="cs"/>
          <w:rtl/>
        </w:rPr>
      </w:pPr>
      <w:r>
        <w:rPr>
          <w:rFonts w:cs="David" w:hint="cs"/>
          <w:rtl/>
        </w:rPr>
        <w:tab/>
        <w:t xml:space="preserve">גם היום מעגלים למעלה. </w:t>
      </w:r>
    </w:p>
    <w:p w14:paraId="757847FB" w14:textId="77777777" w:rsidR="005D38C8" w:rsidRDefault="005D38C8" w:rsidP="005D38C8">
      <w:pPr>
        <w:keepNext/>
        <w:bidi/>
        <w:jc w:val="both"/>
        <w:rPr>
          <w:rFonts w:cs="David" w:hint="cs"/>
          <w:rtl/>
        </w:rPr>
      </w:pPr>
    </w:p>
    <w:p w14:paraId="226E6DB5"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0173869C" w14:textId="77777777" w:rsidR="005D38C8" w:rsidRDefault="005D38C8" w:rsidP="005D38C8">
      <w:pPr>
        <w:keepNext/>
        <w:bidi/>
        <w:jc w:val="both"/>
        <w:rPr>
          <w:rFonts w:cs="David" w:hint="cs"/>
          <w:rtl/>
        </w:rPr>
      </w:pPr>
    </w:p>
    <w:p w14:paraId="47FFB795" w14:textId="77777777" w:rsidR="005D38C8" w:rsidRDefault="005D38C8" w:rsidP="005D38C8">
      <w:pPr>
        <w:keepNext/>
        <w:bidi/>
        <w:jc w:val="both"/>
        <w:rPr>
          <w:rFonts w:cs="David" w:hint="cs"/>
          <w:rtl/>
        </w:rPr>
      </w:pPr>
      <w:r>
        <w:rPr>
          <w:rFonts w:cs="David" w:hint="cs"/>
          <w:rtl/>
        </w:rPr>
        <w:tab/>
        <w:t>מה היחס של אופוזיציה? המפתח שונה?</w:t>
      </w:r>
    </w:p>
    <w:p w14:paraId="3832AFB7" w14:textId="77777777" w:rsidR="005D38C8" w:rsidRDefault="005D38C8" w:rsidP="005D38C8">
      <w:pPr>
        <w:keepNext/>
        <w:bidi/>
        <w:jc w:val="both"/>
        <w:rPr>
          <w:rFonts w:cs="David" w:hint="cs"/>
          <w:rtl/>
        </w:rPr>
      </w:pPr>
    </w:p>
    <w:p w14:paraId="0B8BC398"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0BDB55F8" w14:textId="77777777" w:rsidR="005D38C8" w:rsidRDefault="005D38C8" w:rsidP="005D38C8">
      <w:pPr>
        <w:keepNext/>
        <w:bidi/>
        <w:jc w:val="both"/>
        <w:rPr>
          <w:rFonts w:cs="David" w:hint="cs"/>
          <w:rtl/>
        </w:rPr>
      </w:pPr>
    </w:p>
    <w:p w14:paraId="787DC3F6" w14:textId="77777777" w:rsidR="005D38C8" w:rsidRDefault="005D38C8" w:rsidP="005D38C8">
      <w:pPr>
        <w:keepNext/>
        <w:bidi/>
        <w:jc w:val="both"/>
        <w:rPr>
          <w:rFonts w:cs="David" w:hint="cs"/>
          <w:rtl/>
        </w:rPr>
      </w:pPr>
      <w:r>
        <w:rPr>
          <w:rFonts w:cs="David" w:hint="cs"/>
          <w:rtl/>
        </w:rPr>
        <w:tab/>
        <w:t xml:space="preserve">בטח. </w:t>
      </w:r>
    </w:p>
    <w:p w14:paraId="0BD3AF67" w14:textId="77777777" w:rsidR="005D38C8" w:rsidRDefault="005D38C8" w:rsidP="005D38C8">
      <w:pPr>
        <w:keepNext/>
        <w:bidi/>
        <w:jc w:val="both"/>
        <w:rPr>
          <w:rFonts w:cs="David" w:hint="cs"/>
          <w:rtl/>
        </w:rPr>
      </w:pPr>
    </w:p>
    <w:p w14:paraId="52FCBFC9" w14:textId="77777777" w:rsidR="005D38C8" w:rsidRDefault="005D38C8" w:rsidP="005D38C8">
      <w:pPr>
        <w:pStyle w:val="BodyText"/>
        <w:rPr>
          <w:rFonts w:hint="cs"/>
          <w:u w:val="single"/>
          <w:rtl/>
        </w:rPr>
      </w:pPr>
      <w:r>
        <w:rPr>
          <w:rFonts w:hint="cs"/>
          <w:u w:val="single"/>
          <w:rtl/>
        </w:rPr>
        <w:t>ארבל אסטרחן:</w:t>
      </w:r>
    </w:p>
    <w:p w14:paraId="455652CB" w14:textId="77777777" w:rsidR="005D38C8" w:rsidRDefault="005D38C8" w:rsidP="005D38C8">
      <w:pPr>
        <w:pStyle w:val="BodyText"/>
        <w:rPr>
          <w:rFonts w:hint="cs"/>
          <w:u w:val="single"/>
          <w:rtl/>
        </w:rPr>
      </w:pPr>
    </w:p>
    <w:p w14:paraId="1BB3083F" w14:textId="77777777" w:rsidR="005D38C8" w:rsidRDefault="005D38C8" w:rsidP="005D38C8">
      <w:pPr>
        <w:pStyle w:val="BodyText"/>
        <w:rPr>
          <w:rFonts w:hint="cs"/>
          <w:rtl/>
        </w:rPr>
      </w:pPr>
      <w:r>
        <w:rPr>
          <w:rFonts w:hint="cs"/>
          <w:rtl/>
        </w:rPr>
        <w:tab/>
        <w:t xml:space="preserve">המילים "שייראה לה" מופיעות גם היום. </w:t>
      </w:r>
    </w:p>
    <w:p w14:paraId="3E500BD7" w14:textId="77777777" w:rsidR="005D38C8" w:rsidRDefault="005D38C8" w:rsidP="005D38C8">
      <w:pPr>
        <w:pStyle w:val="BodyText"/>
        <w:rPr>
          <w:rFonts w:hint="cs"/>
          <w:rtl/>
        </w:rPr>
      </w:pPr>
    </w:p>
    <w:p w14:paraId="1FE2FE5D"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624505A8" w14:textId="77777777" w:rsidR="005D38C8" w:rsidRDefault="005D38C8" w:rsidP="005D38C8">
      <w:pPr>
        <w:pStyle w:val="BodyText"/>
        <w:rPr>
          <w:rFonts w:hint="cs"/>
          <w:rtl/>
        </w:rPr>
      </w:pPr>
    </w:p>
    <w:p w14:paraId="0CF6F000" w14:textId="77777777" w:rsidR="005D38C8" w:rsidRDefault="005D38C8" w:rsidP="005D38C8">
      <w:pPr>
        <w:pStyle w:val="BodyText"/>
        <w:rPr>
          <w:rFonts w:hint="cs"/>
          <w:rtl/>
        </w:rPr>
      </w:pPr>
      <w:r>
        <w:rPr>
          <w:rFonts w:hint="cs"/>
          <w:rtl/>
        </w:rPr>
        <w:tab/>
        <w:t xml:space="preserve">היום אתם </w:t>
      </w:r>
      <w:proofErr w:type="spellStart"/>
      <w:r>
        <w:rPr>
          <w:rFonts w:hint="cs"/>
          <w:rtl/>
        </w:rPr>
        <w:t>ניהנים</w:t>
      </w:r>
      <w:proofErr w:type="spellEnd"/>
      <w:r>
        <w:rPr>
          <w:rFonts w:hint="cs"/>
          <w:rtl/>
        </w:rPr>
        <w:t xml:space="preserve"> מזה שאין טבלאות. </w:t>
      </w:r>
    </w:p>
    <w:p w14:paraId="7861EE0A" w14:textId="77777777" w:rsidR="005D38C8" w:rsidRDefault="005D38C8" w:rsidP="005D38C8">
      <w:pPr>
        <w:pStyle w:val="BodyText"/>
        <w:rPr>
          <w:rFonts w:hint="cs"/>
          <w:rtl/>
        </w:rPr>
      </w:pPr>
    </w:p>
    <w:p w14:paraId="5FF5DEC1"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766F8C51" w14:textId="77777777" w:rsidR="005D38C8" w:rsidRDefault="005D38C8" w:rsidP="005D38C8">
      <w:pPr>
        <w:pStyle w:val="BodyText"/>
        <w:rPr>
          <w:rFonts w:hint="cs"/>
          <w:rtl/>
        </w:rPr>
      </w:pPr>
    </w:p>
    <w:p w14:paraId="30670972" w14:textId="77777777" w:rsidR="005D38C8" w:rsidRDefault="005D38C8" w:rsidP="005D38C8">
      <w:pPr>
        <w:pStyle w:val="BodyText"/>
        <w:rPr>
          <w:rFonts w:hint="cs"/>
          <w:rtl/>
        </w:rPr>
      </w:pPr>
      <w:r>
        <w:rPr>
          <w:rFonts w:hint="cs"/>
          <w:rtl/>
        </w:rPr>
        <w:tab/>
        <w:t xml:space="preserve">כתוב שכל סיעה רשאית להציע בכל מושב של הכנסת ובכל שבוע. מחר, למשל, אני לא מנצלת את המכסה שלי. פעם, אם בסוף מושב היו לי 15 הצעות שלא ניצלתי, היו נותנים לי להגיש שתיים בשבוע. </w:t>
      </w:r>
    </w:p>
    <w:p w14:paraId="7BE2245D" w14:textId="77777777" w:rsidR="005D38C8" w:rsidRDefault="005D38C8" w:rsidP="005D38C8">
      <w:pPr>
        <w:pStyle w:val="BodyText"/>
        <w:rPr>
          <w:rFonts w:hint="cs"/>
          <w:rtl/>
        </w:rPr>
      </w:pPr>
    </w:p>
    <w:p w14:paraId="2D9A0EB4"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0A32E03E" w14:textId="77777777" w:rsidR="005D38C8" w:rsidRDefault="005D38C8" w:rsidP="005D38C8">
      <w:pPr>
        <w:pStyle w:val="BodyText"/>
        <w:rPr>
          <w:rFonts w:hint="cs"/>
          <w:rtl/>
        </w:rPr>
      </w:pPr>
    </w:p>
    <w:p w14:paraId="5CD15DA0" w14:textId="77777777" w:rsidR="005D38C8" w:rsidRDefault="005D38C8" w:rsidP="005D38C8">
      <w:pPr>
        <w:pStyle w:val="BodyText"/>
        <w:rPr>
          <w:rFonts w:hint="cs"/>
          <w:rtl/>
        </w:rPr>
      </w:pPr>
      <w:r>
        <w:rPr>
          <w:rFonts w:hint="cs"/>
          <w:rtl/>
        </w:rPr>
        <w:tab/>
        <w:t xml:space="preserve">אם לא ניצלת 15, לא יכולים לתת לך לסתום את כל סדר היום כי לא פיזרת את זה בפיזור נכון. </w:t>
      </w:r>
    </w:p>
    <w:p w14:paraId="67019851" w14:textId="77777777" w:rsidR="005D38C8" w:rsidRDefault="005D38C8" w:rsidP="005D38C8">
      <w:pPr>
        <w:pStyle w:val="BodyText"/>
        <w:rPr>
          <w:rFonts w:hint="cs"/>
          <w:rtl/>
        </w:rPr>
      </w:pPr>
    </w:p>
    <w:p w14:paraId="433D496C"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21368097" w14:textId="77777777" w:rsidR="005D38C8" w:rsidRDefault="005D38C8" w:rsidP="005D38C8">
      <w:pPr>
        <w:pStyle w:val="BodyText"/>
        <w:rPr>
          <w:rFonts w:hint="cs"/>
          <w:rtl/>
        </w:rPr>
      </w:pPr>
    </w:p>
    <w:p w14:paraId="42EFD7DA" w14:textId="77777777" w:rsidR="005D38C8" w:rsidRDefault="005D38C8" w:rsidP="005D38C8">
      <w:pPr>
        <w:pStyle w:val="BodyText"/>
        <w:rPr>
          <w:rFonts w:hint="cs"/>
          <w:rtl/>
        </w:rPr>
      </w:pPr>
      <w:r>
        <w:rPr>
          <w:rFonts w:hint="cs"/>
          <w:rtl/>
        </w:rPr>
        <w:tab/>
        <w:t xml:space="preserve">לא בגלל שלא פיזרתי. </w:t>
      </w:r>
    </w:p>
    <w:p w14:paraId="0638AC7A" w14:textId="77777777" w:rsidR="005D38C8" w:rsidRDefault="005D38C8" w:rsidP="005D38C8">
      <w:pPr>
        <w:pStyle w:val="BodyText"/>
        <w:rPr>
          <w:rFonts w:hint="cs"/>
          <w:rtl/>
        </w:rPr>
      </w:pPr>
    </w:p>
    <w:p w14:paraId="473D7579"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1BD082CB" w14:textId="77777777" w:rsidR="005D38C8" w:rsidRDefault="005D38C8" w:rsidP="005D38C8">
      <w:pPr>
        <w:pStyle w:val="BodyText"/>
        <w:rPr>
          <w:rFonts w:hint="cs"/>
          <w:rtl/>
        </w:rPr>
      </w:pPr>
    </w:p>
    <w:p w14:paraId="29366570" w14:textId="77777777" w:rsidR="005D38C8" w:rsidRDefault="005D38C8" w:rsidP="005D38C8">
      <w:pPr>
        <w:pStyle w:val="BodyText"/>
        <w:rPr>
          <w:rFonts w:hint="cs"/>
          <w:rtl/>
        </w:rPr>
      </w:pPr>
      <w:r>
        <w:rPr>
          <w:rFonts w:hint="cs"/>
          <w:rtl/>
        </w:rPr>
        <w:tab/>
        <w:t xml:space="preserve">לא הסתייע בידך. </w:t>
      </w:r>
    </w:p>
    <w:p w14:paraId="26DE3C4D" w14:textId="77777777" w:rsidR="005D38C8" w:rsidRDefault="005D38C8" w:rsidP="005D38C8">
      <w:pPr>
        <w:pStyle w:val="BodyText"/>
        <w:rPr>
          <w:rFonts w:hint="cs"/>
          <w:rtl/>
        </w:rPr>
      </w:pPr>
    </w:p>
    <w:p w14:paraId="36BC1BCF"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698392C3" w14:textId="77777777" w:rsidR="005D38C8" w:rsidRDefault="005D38C8" w:rsidP="005D38C8">
      <w:pPr>
        <w:pStyle w:val="BodyText"/>
        <w:rPr>
          <w:rFonts w:hint="cs"/>
          <w:rtl/>
        </w:rPr>
      </w:pPr>
      <w:r>
        <w:rPr>
          <w:rFonts w:hint="cs"/>
          <w:rtl/>
        </w:rPr>
        <w:tab/>
      </w:r>
    </w:p>
    <w:p w14:paraId="77A23660" w14:textId="77777777" w:rsidR="005D38C8" w:rsidRDefault="005D38C8" w:rsidP="005D38C8">
      <w:pPr>
        <w:pStyle w:val="BodyText"/>
        <w:rPr>
          <w:rFonts w:hint="cs"/>
          <w:rtl/>
        </w:rPr>
      </w:pPr>
      <w:r>
        <w:rPr>
          <w:rFonts w:hint="cs"/>
          <w:rtl/>
        </w:rPr>
        <w:tab/>
        <w:t xml:space="preserve">היום אין מצב שבסוף מושב אומרים לי: </w:t>
      </w:r>
      <w:proofErr w:type="spellStart"/>
      <w:r>
        <w:rPr>
          <w:rFonts w:hint="cs"/>
          <w:rtl/>
        </w:rPr>
        <w:t>אוקיי</w:t>
      </w:r>
      <w:proofErr w:type="spellEnd"/>
      <w:r>
        <w:rPr>
          <w:rFonts w:hint="cs"/>
          <w:rtl/>
        </w:rPr>
        <w:t>, פעם בחודש תקבלי שתיים כי לא ניצלת. אין. הם לא מרשים יותר מאשר אחת בשבוע. יש שבועות שזה לא בגללנו, זה בגלל הכנסת. כמו שבוע של תקציב, למשל, או כמו מחר. מה זה משנה אם אתם נותנים לי מכסה שנתית, כשאני לא יכולה לבצע את השליחות שלי ולא בגללי?</w:t>
      </w:r>
    </w:p>
    <w:p w14:paraId="250D0487" w14:textId="77777777" w:rsidR="005D38C8" w:rsidRDefault="005D38C8" w:rsidP="005D38C8">
      <w:pPr>
        <w:pStyle w:val="BodyText"/>
        <w:rPr>
          <w:rFonts w:hint="cs"/>
          <w:rtl/>
        </w:rPr>
      </w:pPr>
    </w:p>
    <w:p w14:paraId="7F73680F" w14:textId="77777777" w:rsidR="005D38C8" w:rsidRDefault="005D38C8" w:rsidP="005D38C8">
      <w:pPr>
        <w:bidi/>
        <w:jc w:val="both"/>
        <w:rPr>
          <w:rFonts w:cs="David" w:hint="cs"/>
          <w:u w:val="single"/>
          <w:rtl/>
        </w:rPr>
      </w:pPr>
      <w:r>
        <w:rPr>
          <w:rFonts w:cs="David" w:hint="cs"/>
          <w:u w:val="single"/>
          <w:rtl/>
        </w:rPr>
        <w:t>אורי בנק:</w:t>
      </w:r>
    </w:p>
    <w:p w14:paraId="096C106C" w14:textId="77777777" w:rsidR="005D38C8" w:rsidRDefault="005D38C8" w:rsidP="005D38C8">
      <w:pPr>
        <w:pStyle w:val="BodyText"/>
        <w:rPr>
          <w:rFonts w:hint="cs"/>
          <w:rtl/>
        </w:rPr>
      </w:pPr>
    </w:p>
    <w:p w14:paraId="11BEB436" w14:textId="77777777" w:rsidR="005D38C8" w:rsidRDefault="005D38C8" w:rsidP="005D38C8">
      <w:pPr>
        <w:pStyle w:val="BodyText"/>
        <w:rPr>
          <w:rFonts w:hint="cs"/>
          <w:rtl/>
        </w:rPr>
      </w:pPr>
      <w:r>
        <w:rPr>
          <w:rFonts w:hint="cs"/>
          <w:rtl/>
        </w:rPr>
        <w:tab/>
        <w:t xml:space="preserve">הדוגמה של מחר לא טובה כי בשבוע הבא ייתנו לך שתיים. </w:t>
      </w:r>
    </w:p>
    <w:p w14:paraId="5C143F33" w14:textId="77777777" w:rsidR="005D38C8" w:rsidRDefault="005D38C8" w:rsidP="005D38C8">
      <w:pPr>
        <w:pStyle w:val="BodyText"/>
        <w:rPr>
          <w:rFonts w:hint="cs"/>
          <w:rtl/>
        </w:rPr>
      </w:pPr>
    </w:p>
    <w:p w14:paraId="0FC98197"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407D2D36" w14:textId="77777777" w:rsidR="005D38C8" w:rsidRDefault="005D38C8" w:rsidP="005D38C8">
      <w:pPr>
        <w:pStyle w:val="BodyText"/>
        <w:rPr>
          <w:rFonts w:hint="cs"/>
          <w:rtl/>
        </w:rPr>
      </w:pPr>
    </w:p>
    <w:p w14:paraId="1D3C42AB" w14:textId="77777777" w:rsidR="005D38C8" w:rsidRDefault="005D38C8" w:rsidP="005D38C8">
      <w:pPr>
        <w:pStyle w:val="BodyText"/>
        <w:rPr>
          <w:rFonts w:hint="cs"/>
          <w:rtl/>
        </w:rPr>
      </w:pPr>
      <w:r>
        <w:rPr>
          <w:rFonts w:hint="cs"/>
          <w:rtl/>
        </w:rPr>
        <w:tab/>
        <w:t xml:space="preserve">לא נותנים לך שתיים. </w:t>
      </w:r>
    </w:p>
    <w:p w14:paraId="2BD649A1" w14:textId="77777777" w:rsidR="005D38C8" w:rsidRDefault="005D38C8" w:rsidP="005D38C8">
      <w:pPr>
        <w:pStyle w:val="BodyText"/>
        <w:rPr>
          <w:rFonts w:hint="cs"/>
          <w:rtl/>
        </w:rPr>
      </w:pPr>
    </w:p>
    <w:p w14:paraId="56D35F1B" w14:textId="77777777" w:rsidR="005D38C8" w:rsidRDefault="005D38C8" w:rsidP="005D38C8">
      <w:pPr>
        <w:bidi/>
        <w:jc w:val="both"/>
        <w:rPr>
          <w:rFonts w:cs="David" w:hint="cs"/>
          <w:u w:val="single"/>
          <w:rtl/>
        </w:rPr>
      </w:pPr>
      <w:r>
        <w:rPr>
          <w:rFonts w:cs="David" w:hint="cs"/>
          <w:u w:val="single"/>
          <w:rtl/>
        </w:rPr>
        <w:t>אורי בנק:</w:t>
      </w:r>
    </w:p>
    <w:p w14:paraId="05F482CD" w14:textId="77777777" w:rsidR="005D38C8" w:rsidRDefault="005D38C8" w:rsidP="005D38C8">
      <w:pPr>
        <w:pStyle w:val="BodyText"/>
        <w:rPr>
          <w:rFonts w:hint="cs"/>
          <w:rtl/>
        </w:rPr>
      </w:pPr>
    </w:p>
    <w:p w14:paraId="104AACD8" w14:textId="77777777" w:rsidR="005D38C8" w:rsidRDefault="005D38C8" w:rsidP="005D38C8">
      <w:pPr>
        <w:pStyle w:val="BodyText"/>
        <w:rPr>
          <w:rFonts w:hint="cs"/>
          <w:rtl/>
        </w:rPr>
      </w:pPr>
      <w:r>
        <w:rPr>
          <w:rFonts w:hint="cs"/>
          <w:rtl/>
        </w:rPr>
        <w:tab/>
        <w:t>מה זאת אומרת? לא יהיו הצעות דחופות בשבוע הבא?</w:t>
      </w:r>
    </w:p>
    <w:p w14:paraId="1BD5A10E" w14:textId="77777777" w:rsidR="005D38C8" w:rsidRDefault="005D38C8" w:rsidP="005D38C8">
      <w:pPr>
        <w:pStyle w:val="BodyText"/>
        <w:rPr>
          <w:rFonts w:hint="cs"/>
          <w:rtl/>
        </w:rPr>
      </w:pPr>
    </w:p>
    <w:p w14:paraId="6D904D9B"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53FE2400" w14:textId="77777777" w:rsidR="005D38C8" w:rsidRDefault="005D38C8" w:rsidP="005D38C8">
      <w:pPr>
        <w:pStyle w:val="BodyText"/>
        <w:rPr>
          <w:rFonts w:hint="cs"/>
          <w:rtl/>
        </w:rPr>
      </w:pPr>
    </w:p>
    <w:p w14:paraId="57B7F508" w14:textId="77777777" w:rsidR="005D38C8" w:rsidRDefault="005D38C8" w:rsidP="005D38C8">
      <w:pPr>
        <w:pStyle w:val="BodyText"/>
        <w:rPr>
          <w:rFonts w:hint="cs"/>
          <w:rtl/>
        </w:rPr>
      </w:pPr>
      <w:r>
        <w:rPr>
          <w:rFonts w:hint="cs"/>
          <w:rtl/>
        </w:rPr>
        <w:tab/>
        <w:t xml:space="preserve">לא דחופות, מכסה. </w:t>
      </w:r>
    </w:p>
    <w:p w14:paraId="4740165D" w14:textId="77777777" w:rsidR="005D38C8" w:rsidRDefault="005D38C8" w:rsidP="005D38C8">
      <w:pPr>
        <w:pStyle w:val="BodyText"/>
        <w:rPr>
          <w:rFonts w:hint="cs"/>
          <w:rtl/>
        </w:rPr>
      </w:pPr>
    </w:p>
    <w:p w14:paraId="00A6BB31" w14:textId="77777777" w:rsidR="005D38C8" w:rsidRDefault="005D38C8" w:rsidP="005D38C8">
      <w:pPr>
        <w:bidi/>
        <w:jc w:val="both"/>
        <w:rPr>
          <w:rFonts w:cs="David" w:hint="cs"/>
          <w:u w:val="single"/>
          <w:rtl/>
        </w:rPr>
      </w:pPr>
      <w:r>
        <w:rPr>
          <w:rFonts w:cs="David" w:hint="cs"/>
          <w:u w:val="single"/>
          <w:rtl/>
        </w:rPr>
        <w:t>אורי בנק:</w:t>
      </w:r>
    </w:p>
    <w:p w14:paraId="1767EC45" w14:textId="77777777" w:rsidR="005D38C8" w:rsidRDefault="005D38C8" w:rsidP="005D38C8">
      <w:pPr>
        <w:pStyle w:val="BodyText"/>
        <w:rPr>
          <w:rFonts w:hint="cs"/>
          <w:rtl/>
        </w:rPr>
      </w:pPr>
      <w:r>
        <w:rPr>
          <w:rFonts w:hint="cs"/>
          <w:rtl/>
        </w:rPr>
        <w:tab/>
      </w:r>
    </w:p>
    <w:p w14:paraId="08DFBFA7" w14:textId="77777777" w:rsidR="005D38C8" w:rsidRDefault="005D38C8" w:rsidP="005D38C8">
      <w:pPr>
        <w:pStyle w:val="BodyText"/>
        <w:rPr>
          <w:rFonts w:hint="cs"/>
          <w:rtl/>
        </w:rPr>
      </w:pPr>
      <w:r>
        <w:rPr>
          <w:rFonts w:hint="cs"/>
          <w:rtl/>
        </w:rPr>
        <w:tab/>
        <w:t xml:space="preserve">ברור שיהיה. </w:t>
      </w:r>
    </w:p>
    <w:p w14:paraId="0AC82B92" w14:textId="77777777" w:rsidR="005D38C8" w:rsidRDefault="005D38C8" w:rsidP="005D38C8">
      <w:pPr>
        <w:pStyle w:val="BodyText"/>
        <w:rPr>
          <w:rFonts w:hint="cs"/>
          <w:rtl/>
        </w:rPr>
      </w:pPr>
    </w:p>
    <w:p w14:paraId="3C3C3D38"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6E055FE0" w14:textId="77777777" w:rsidR="005D38C8" w:rsidRDefault="005D38C8" w:rsidP="005D38C8">
      <w:pPr>
        <w:pStyle w:val="BodyText"/>
        <w:rPr>
          <w:rFonts w:hint="cs"/>
          <w:rtl/>
        </w:rPr>
      </w:pPr>
    </w:p>
    <w:p w14:paraId="5F3C0451" w14:textId="77777777" w:rsidR="005D38C8" w:rsidRDefault="005D38C8" w:rsidP="005D38C8">
      <w:pPr>
        <w:pStyle w:val="BodyText"/>
        <w:rPr>
          <w:rFonts w:hint="cs"/>
          <w:rtl/>
        </w:rPr>
      </w:pPr>
      <w:r>
        <w:rPr>
          <w:rFonts w:hint="cs"/>
          <w:rtl/>
        </w:rPr>
        <w:tab/>
        <w:t xml:space="preserve">אין שתיים בשבוע הבא. </w:t>
      </w:r>
    </w:p>
    <w:p w14:paraId="1C7E7FA7" w14:textId="77777777" w:rsidR="005D38C8" w:rsidRDefault="005D38C8" w:rsidP="005D38C8">
      <w:pPr>
        <w:pStyle w:val="BodyText"/>
        <w:rPr>
          <w:rFonts w:hint="cs"/>
          <w:rtl/>
        </w:rPr>
      </w:pPr>
    </w:p>
    <w:p w14:paraId="3BF3F68C"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9461A46" w14:textId="77777777" w:rsidR="005D38C8" w:rsidRDefault="005D38C8" w:rsidP="005D38C8">
      <w:pPr>
        <w:pStyle w:val="BodyText"/>
        <w:rPr>
          <w:rFonts w:hint="cs"/>
          <w:rtl/>
        </w:rPr>
      </w:pPr>
    </w:p>
    <w:p w14:paraId="316AB8DC" w14:textId="77777777" w:rsidR="005D38C8" w:rsidRDefault="005D38C8" w:rsidP="005D38C8">
      <w:pPr>
        <w:pStyle w:val="BodyText"/>
        <w:rPr>
          <w:rFonts w:hint="cs"/>
          <w:rtl/>
        </w:rPr>
      </w:pPr>
      <w:r>
        <w:rPr>
          <w:rFonts w:hint="cs"/>
          <w:rtl/>
        </w:rPr>
        <w:tab/>
        <w:t xml:space="preserve">אני אגיד לכם מה אני מציע, אבל אני צריך את ירדנה בשביל זה. </w:t>
      </w:r>
    </w:p>
    <w:p w14:paraId="6642AA0F" w14:textId="77777777" w:rsidR="005D38C8" w:rsidRDefault="005D38C8" w:rsidP="005D38C8">
      <w:pPr>
        <w:keepNext/>
        <w:bidi/>
        <w:jc w:val="both"/>
        <w:rPr>
          <w:rFonts w:cs="David" w:hint="cs"/>
          <w:rtl/>
        </w:rPr>
      </w:pPr>
    </w:p>
    <w:p w14:paraId="2682EEFF" w14:textId="77777777" w:rsidR="005D38C8" w:rsidRDefault="005D38C8" w:rsidP="005D38C8">
      <w:pPr>
        <w:bidi/>
        <w:jc w:val="both"/>
        <w:rPr>
          <w:rFonts w:cs="David" w:hint="cs"/>
          <w:u w:val="single"/>
          <w:rtl/>
        </w:rPr>
      </w:pPr>
      <w:r w:rsidRPr="00A044D1">
        <w:rPr>
          <w:rFonts w:cs="David" w:hint="cs"/>
          <w:u w:val="single"/>
          <w:rtl/>
        </w:rPr>
        <w:t>ארבל אסטרחן:</w:t>
      </w:r>
    </w:p>
    <w:p w14:paraId="0817758C" w14:textId="77777777" w:rsidR="005D38C8" w:rsidRDefault="005D38C8" w:rsidP="005D38C8">
      <w:pPr>
        <w:bidi/>
        <w:jc w:val="both"/>
        <w:rPr>
          <w:rFonts w:cs="David" w:hint="cs"/>
          <w:u w:val="single"/>
          <w:rtl/>
        </w:rPr>
      </w:pPr>
    </w:p>
    <w:p w14:paraId="07052539" w14:textId="77777777" w:rsidR="005D38C8" w:rsidRDefault="005D38C8" w:rsidP="005D38C8">
      <w:pPr>
        <w:bidi/>
        <w:jc w:val="both"/>
        <w:rPr>
          <w:rFonts w:cs="David" w:hint="cs"/>
          <w:rtl/>
        </w:rPr>
      </w:pPr>
      <w:r>
        <w:rPr>
          <w:rFonts w:cs="David" w:hint="cs"/>
          <w:rtl/>
        </w:rPr>
        <w:tab/>
        <w:t xml:space="preserve">מסתבר שבעבר היו סיעות קטנות שנתנו להן להעלות הצעה כל שבוע למרות שזה חרג מהמכסה הכללית. ברור שוועדת הכנסת צריכה להתאים את המכסה השבועית למכסה הכללית. </w:t>
      </w:r>
    </w:p>
    <w:p w14:paraId="6B71B95F" w14:textId="77777777" w:rsidR="005D38C8" w:rsidRDefault="005D38C8" w:rsidP="005D38C8">
      <w:pPr>
        <w:bidi/>
        <w:jc w:val="both"/>
        <w:rPr>
          <w:rFonts w:cs="David" w:hint="cs"/>
          <w:rtl/>
        </w:rPr>
      </w:pPr>
    </w:p>
    <w:p w14:paraId="04E15E29" w14:textId="77777777" w:rsidR="005D38C8" w:rsidRDefault="005D38C8" w:rsidP="005D38C8">
      <w:pPr>
        <w:bidi/>
        <w:jc w:val="both"/>
        <w:rPr>
          <w:rFonts w:cs="David" w:hint="cs"/>
          <w:u w:val="single"/>
          <w:rtl/>
        </w:rPr>
      </w:pPr>
      <w:r>
        <w:rPr>
          <w:rFonts w:cs="David" w:hint="cs"/>
          <w:u w:val="single"/>
          <w:rtl/>
        </w:rPr>
        <w:t>סער פינטו:</w:t>
      </w:r>
    </w:p>
    <w:p w14:paraId="54E60D0E" w14:textId="77777777" w:rsidR="005D38C8" w:rsidRDefault="005D38C8" w:rsidP="005D38C8">
      <w:pPr>
        <w:bidi/>
        <w:jc w:val="both"/>
        <w:rPr>
          <w:rFonts w:cs="David" w:hint="cs"/>
          <w:u w:val="single"/>
          <w:rtl/>
        </w:rPr>
      </w:pPr>
    </w:p>
    <w:p w14:paraId="188FBAD7" w14:textId="77777777" w:rsidR="005D38C8" w:rsidRDefault="005D38C8" w:rsidP="005D38C8">
      <w:pPr>
        <w:bidi/>
        <w:jc w:val="both"/>
        <w:rPr>
          <w:rFonts w:cs="David" w:hint="cs"/>
          <w:rtl/>
        </w:rPr>
      </w:pPr>
      <w:r>
        <w:rPr>
          <w:rFonts w:cs="David" w:hint="cs"/>
          <w:rtl/>
        </w:rPr>
        <w:tab/>
        <w:t xml:space="preserve">המכסה השבועית זאת חלוקה של המכסה הכוללת. </w:t>
      </w:r>
    </w:p>
    <w:p w14:paraId="5CFF7B08" w14:textId="77777777" w:rsidR="005D38C8" w:rsidRDefault="005D38C8" w:rsidP="005D38C8">
      <w:pPr>
        <w:bidi/>
        <w:jc w:val="both"/>
        <w:rPr>
          <w:rFonts w:cs="David" w:hint="cs"/>
          <w:rtl/>
        </w:rPr>
      </w:pPr>
    </w:p>
    <w:p w14:paraId="501FD332"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FF61794" w14:textId="77777777" w:rsidR="005D38C8" w:rsidRDefault="005D38C8" w:rsidP="005D38C8">
      <w:pPr>
        <w:bidi/>
        <w:jc w:val="both"/>
        <w:rPr>
          <w:rFonts w:cs="David" w:hint="cs"/>
          <w:rtl/>
        </w:rPr>
      </w:pPr>
    </w:p>
    <w:p w14:paraId="4EF3709E" w14:textId="77777777" w:rsidR="005D38C8" w:rsidRDefault="005D38C8" w:rsidP="005D38C8">
      <w:pPr>
        <w:bidi/>
        <w:jc w:val="both"/>
        <w:rPr>
          <w:rFonts w:cs="David" w:hint="cs"/>
          <w:rtl/>
        </w:rPr>
      </w:pPr>
      <w:r>
        <w:rPr>
          <w:rFonts w:cs="David" w:hint="cs"/>
          <w:rtl/>
        </w:rPr>
        <w:tab/>
        <w:t xml:space="preserve">ירדנה, יש כאן הערה ואני מציע אולי שנוסיף משפט שאומר שלא ניצלה סיעה את המכסה השבועית שלה, יתאפשר לה אחת לחודש או אחת לחודשיים או אחת לאיזשהו זמן שנקבע לקבל מכסה אחת נוספת בשבוע האחרון של אותו חודש. </w:t>
      </w:r>
    </w:p>
    <w:p w14:paraId="6C342DF2"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28D380DF" w14:textId="77777777" w:rsidR="005D38C8" w:rsidRDefault="005D38C8" w:rsidP="005D38C8">
      <w:pPr>
        <w:bidi/>
        <w:jc w:val="both"/>
        <w:rPr>
          <w:rFonts w:cs="David" w:hint="cs"/>
          <w:rtl/>
        </w:rPr>
      </w:pPr>
    </w:p>
    <w:p w14:paraId="5503AA7A" w14:textId="77777777" w:rsidR="005D38C8" w:rsidRPr="00B24ABB" w:rsidRDefault="005D38C8" w:rsidP="005D38C8">
      <w:pPr>
        <w:bidi/>
        <w:jc w:val="both"/>
        <w:rPr>
          <w:rFonts w:cs="David" w:hint="cs"/>
          <w:rtl/>
        </w:rPr>
      </w:pPr>
      <w:r>
        <w:rPr>
          <w:rFonts w:cs="David" w:hint="cs"/>
          <w:rtl/>
        </w:rPr>
        <w:tab/>
        <w:t xml:space="preserve">לא נעמוד בזה. </w:t>
      </w:r>
    </w:p>
    <w:p w14:paraId="08AFDE65" w14:textId="77777777" w:rsidR="005D38C8" w:rsidRDefault="005D38C8" w:rsidP="005D38C8">
      <w:pPr>
        <w:keepNext/>
        <w:bidi/>
        <w:jc w:val="both"/>
        <w:rPr>
          <w:rFonts w:cs="David" w:hint="cs"/>
          <w:rtl/>
        </w:rPr>
      </w:pPr>
    </w:p>
    <w:p w14:paraId="5DF37486" w14:textId="77777777" w:rsidR="005D38C8" w:rsidRDefault="005D38C8" w:rsidP="005D38C8">
      <w:pPr>
        <w:bidi/>
        <w:jc w:val="both"/>
        <w:rPr>
          <w:rFonts w:cs="David" w:hint="cs"/>
          <w:u w:val="single"/>
          <w:rtl/>
        </w:rPr>
      </w:pPr>
      <w:r>
        <w:rPr>
          <w:rFonts w:cs="David" w:hint="cs"/>
          <w:u w:val="single"/>
          <w:rtl/>
        </w:rPr>
        <w:t>אורי בנק:</w:t>
      </w:r>
    </w:p>
    <w:p w14:paraId="5FCA1C7C" w14:textId="77777777" w:rsidR="005D38C8" w:rsidRDefault="005D38C8" w:rsidP="005D38C8">
      <w:pPr>
        <w:keepNext/>
        <w:bidi/>
        <w:jc w:val="both"/>
        <w:rPr>
          <w:rFonts w:cs="David" w:hint="cs"/>
          <w:rtl/>
        </w:rPr>
      </w:pPr>
    </w:p>
    <w:p w14:paraId="67B398C9" w14:textId="77777777" w:rsidR="005D38C8" w:rsidRDefault="005D38C8" w:rsidP="005D38C8">
      <w:pPr>
        <w:keepNext/>
        <w:bidi/>
        <w:jc w:val="both"/>
        <w:rPr>
          <w:rFonts w:cs="David" w:hint="cs"/>
          <w:rtl/>
        </w:rPr>
      </w:pPr>
      <w:r>
        <w:rPr>
          <w:rFonts w:cs="David" w:hint="cs"/>
          <w:rtl/>
        </w:rPr>
        <w:tab/>
        <w:t xml:space="preserve">לגבי השבוע, המכסות שנדחות לשבוע הבא הן בנוסף למה שנקבל בשבוע הבא? המכסות בשבוע הבא יהיו כפולות. </w:t>
      </w:r>
    </w:p>
    <w:p w14:paraId="6FF94BC1" w14:textId="77777777" w:rsidR="005D38C8" w:rsidRDefault="005D38C8" w:rsidP="005D38C8">
      <w:pPr>
        <w:keepNext/>
        <w:bidi/>
        <w:jc w:val="both"/>
        <w:rPr>
          <w:rFonts w:cs="David" w:hint="cs"/>
          <w:rtl/>
        </w:rPr>
      </w:pPr>
    </w:p>
    <w:p w14:paraId="49DC2B2A"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1E70D46F" w14:textId="77777777" w:rsidR="005D38C8" w:rsidRDefault="005D38C8" w:rsidP="005D38C8">
      <w:pPr>
        <w:keepNext/>
        <w:bidi/>
        <w:jc w:val="both"/>
        <w:rPr>
          <w:rFonts w:cs="David" w:hint="cs"/>
          <w:rtl/>
        </w:rPr>
      </w:pPr>
    </w:p>
    <w:p w14:paraId="6992688F" w14:textId="77777777" w:rsidR="005D38C8" w:rsidRDefault="005D38C8" w:rsidP="005D38C8">
      <w:pPr>
        <w:keepNext/>
        <w:bidi/>
        <w:jc w:val="both"/>
        <w:rPr>
          <w:rFonts w:cs="David" w:hint="cs"/>
          <w:rtl/>
        </w:rPr>
      </w:pPr>
      <w:r>
        <w:rPr>
          <w:rFonts w:cs="David" w:hint="cs"/>
          <w:rtl/>
        </w:rPr>
        <w:tab/>
        <w:t xml:space="preserve">אני לא יודעת. זה אישור של יושב ראש הכנסת. </w:t>
      </w:r>
    </w:p>
    <w:p w14:paraId="30C225AB" w14:textId="77777777" w:rsidR="005D38C8" w:rsidRDefault="005D38C8" w:rsidP="005D38C8">
      <w:pPr>
        <w:keepNext/>
        <w:bidi/>
        <w:jc w:val="both"/>
        <w:rPr>
          <w:rFonts w:cs="David" w:hint="cs"/>
          <w:rtl/>
        </w:rPr>
      </w:pPr>
    </w:p>
    <w:p w14:paraId="232BE44B" w14:textId="77777777" w:rsidR="005D38C8" w:rsidRDefault="005D38C8" w:rsidP="005D38C8">
      <w:pPr>
        <w:bidi/>
        <w:jc w:val="both"/>
        <w:rPr>
          <w:rFonts w:cs="David" w:hint="cs"/>
          <w:u w:val="single"/>
          <w:rtl/>
        </w:rPr>
      </w:pPr>
      <w:r>
        <w:rPr>
          <w:rFonts w:cs="David" w:hint="cs"/>
          <w:u w:val="single"/>
          <w:rtl/>
        </w:rPr>
        <w:t>אורי בנק:</w:t>
      </w:r>
    </w:p>
    <w:p w14:paraId="65E1DC8C" w14:textId="77777777" w:rsidR="005D38C8" w:rsidRDefault="005D38C8" w:rsidP="005D38C8">
      <w:pPr>
        <w:keepNext/>
        <w:bidi/>
        <w:jc w:val="both"/>
        <w:rPr>
          <w:rFonts w:cs="David" w:hint="cs"/>
          <w:rtl/>
        </w:rPr>
      </w:pPr>
    </w:p>
    <w:p w14:paraId="24D6D5C1" w14:textId="77777777" w:rsidR="005D38C8" w:rsidRDefault="005D38C8" w:rsidP="005D38C8">
      <w:pPr>
        <w:keepNext/>
        <w:bidi/>
        <w:jc w:val="both"/>
        <w:rPr>
          <w:rFonts w:cs="David" w:hint="cs"/>
          <w:rtl/>
        </w:rPr>
      </w:pPr>
      <w:r>
        <w:rPr>
          <w:rFonts w:cs="David" w:hint="cs"/>
          <w:rtl/>
        </w:rPr>
        <w:tab/>
        <w:t>איך אפשר להעניש אותנו ככה?</w:t>
      </w:r>
    </w:p>
    <w:p w14:paraId="60D3205B" w14:textId="77777777" w:rsidR="005D38C8" w:rsidRDefault="005D38C8" w:rsidP="005D38C8">
      <w:pPr>
        <w:keepNext/>
        <w:bidi/>
        <w:jc w:val="both"/>
        <w:rPr>
          <w:rFonts w:cs="David" w:hint="cs"/>
          <w:rtl/>
        </w:rPr>
      </w:pPr>
    </w:p>
    <w:p w14:paraId="1E8D3BB2"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2B37E013" w14:textId="77777777" w:rsidR="005D38C8" w:rsidRDefault="005D38C8" w:rsidP="005D38C8">
      <w:pPr>
        <w:keepNext/>
        <w:bidi/>
        <w:jc w:val="both"/>
        <w:rPr>
          <w:rFonts w:cs="David" w:hint="cs"/>
          <w:rtl/>
        </w:rPr>
      </w:pPr>
    </w:p>
    <w:p w14:paraId="199C0C86" w14:textId="77777777" w:rsidR="005D38C8" w:rsidRDefault="005D38C8" w:rsidP="005D38C8">
      <w:pPr>
        <w:keepNext/>
        <w:bidi/>
        <w:jc w:val="both"/>
        <w:rPr>
          <w:rFonts w:cs="David" w:hint="cs"/>
          <w:rtl/>
        </w:rPr>
      </w:pPr>
      <w:r>
        <w:rPr>
          <w:rFonts w:cs="David" w:hint="cs"/>
          <w:rtl/>
        </w:rPr>
        <w:tab/>
        <w:t xml:space="preserve">קודם כל, לא מענישים אותך. אתה עובד בשבוע של חנוכה ואלה האילוצים הקיימים. אף אחד לא עושה את זה בבחינת עונש. אנחנו מקבלים על עצמנו אילוצים מעת לעת. </w:t>
      </w:r>
    </w:p>
    <w:p w14:paraId="12993F6F" w14:textId="77777777" w:rsidR="005D38C8" w:rsidRDefault="005D38C8" w:rsidP="005D38C8">
      <w:pPr>
        <w:keepNext/>
        <w:bidi/>
        <w:jc w:val="both"/>
        <w:rPr>
          <w:rFonts w:cs="David" w:hint="cs"/>
          <w:rtl/>
        </w:rPr>
      </w:pPr>
    </w:p>
    <w:p w14:paraId="1C233522" w14:textId="77777777" w:rsidR="005D38C8" w:rsidRDefault="005D38C8" w:rsidP="005D38C8">
      <w:pPr>
        <w:bidi/>
        <w:jc w:val="both"/>
        <w:rPr>
          <w:rFonts w:cs="David" w:hint="cs"/>
          <w:u w:val="single"/>
          <w:rtl/>
        </w:rPr>
      </w:pPr>
      <w:r>
        <w:rPr>
          <w:rFonts w:cs="David" w:hint="cs"/>
          <w:u w:val="single"/>
          <w:rtl/>
        </w:rPr>
        <w:t>אורי בנק:</w:t>
      </w:r>
    </w:p>
    <w:p w14:paraId="0DBA087C" w14:textId="77777777" w:rsidR="005D38C8" w:rsidRDefault="005D38C8" w:rsidP="005D38C8">
      <w:pPr>
        <w:keepNext/>
        <w:bidi/>
        <w:jc w:val="both"/>
        <w:rPr>
          <w:rFonts w:cs="David" w:hint="cs"/>
          <w:rtl/>
        </w:rPr>
      </w:pPr>
    </w:p>
    <w:p w14:paraId="34E43A30" w14:textId="77777777" w:rsidR="005D38C8" w:rsidRDefault="005D38C8" w:rsidP="005D38C8">
      <w:pPr>
        <w:keepNext/>
        <w:bidi/>
        <w:jc w:val="both"/>
        <w:rPr>
          <w:rFonts w:cs="David" w:hint="cs"/>
          <w:rtl/>
        </w:rPr>
      </w:pPr>
      <w:r>
        <w:rPr>
          <w:rFonts w:cs="David" w:hint="cs"/>
          <w:rtl/>
        </w:rPr>
        <w:tab/>
        <w:t xml:space="preserve">הבעיה היא שהסיעות הקטנות סובלות יותר כי יש לי אחת. כלומר, השבוע לא יהיה לי כלום. </w:t>
      </w:r>
    </w:p>
    <w:p w14:paraId="329925AB" w14:textId="77777777" w:rsidR="005D38C8" w:rsidRDefault="005D38C8" w:rsidP="005D38C8">
      <w:pPr>
        <w:keepNext/>
        <w:bidi/>
        <w:jc w:val="both"/>
        <w:rPr>
          <w:rFonts w:cs="David" w:hint="cs"/>
          <w:rtl/>
        </w:rPr>
      </w:pPr>
    </w:p>
    <w:p w14:paraId="3846EFFB"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14714861" w14:textId="77777777" w:rsidR="005D38C8" w:rsidRDefault="005D38C8" w:rsidP="005D38C8">
      <w:pPr>
        <w:keepNext/>
        <w:bidi/>
        <w:jc w:val="both"/>
        <w:rPr>
          <w:rFonts w:cs="David" w:hint="cs"/>
          <w:rtl/>
        </w:rPr>
      </w:pPr>
    </w:p>
    <w:p w14:paraId="58F25CB2" w14:textId="77777777" w:rsidR="005D38C8" w:rsidRDefault="005D38C8" w:rsidP="005D38C8">
      <w:pPr>
        <w:keepNext/>
        <w:bidi/>
        <w:jc w:val="both"/>
        <w:rPr>
          <w:rFonts w:cs="David" w:hint="cs"/>
          <w:rtl/>
        </w:rPr>
      </w:pPr>
      <w:r>
        <w:rPr>
          <w:rFonts w:cs="David" w:hint="cs"/>
          <w:rtl/>
        </w:rPr>
        <w:tab/>
        <w:t xml:space="preserve">בוא נעשה גילוי נאות ונגיד שכרגע אנחנו לא עובדים על פי מכסות והאחת שיש לך בשבוע, כשנקבע את המכסות לא תהיה לך כל שבוע מכסה אחת. היום אתה ניהנה, אז בוא נשאיר את זה ככה. </w:t>
      </w:r>
    </w:p>
    <w:p w14:paraId="64DAFFFD" w14:textId="77777777" w:rsidR="005D38C8" w:rsidRDefault="005D38C8" w:rsidP="005D38C8">
      <w:pPr>
        <w:keepNext/>
        <w:bidi/>
        <w:jc w:val="both"/>
        <w:rPr>
          <w:rFonts w:cs="David" w:hint="cs"/>
          <w:rtl/>
        </w:rPr>
      </w:pPr>
    </w:p>
    <w:p w14:paraId="409B7942"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787A57B" w14:textId="77777777" w:rsidR="005D38C8" w:rsidRDefault="005D38C8" w:rsidP="005D38C8">
      <w:pPr>
        <w:keepNext/>
        <w:bidi/>
        <w:jc w:val="both"/>
        <w:rPr>
          <w:rFonts w:cs="David" w:hint="cs"/>
          <w:rtl/>
        </w:rPr>
      </w:pPr>
    </w:p>
    <w:p w14:paraId="19E4249F" w14:textId="77777777" w:rsidR="005D38C8" w:rsidRDefault="005D38C8" w:rsidP="005D38C8">
      <w:pPr>
        <w:keepNext/>
        <w:bidi/>
        <w:jc w:val="both"/>
        <w:rPr>
          <w:rFonts w:cs="David" w:hint="cs"/>
          <w:rtl/>
        </w:rPr>
      </w:pPr>
      <w:r>
        <w:rPr>
          <w:rFonts w:cs="David" w:hint="cs"/>
          <w:rtl/>
        </w:rPr>
        <w:tab/>
        <w:t xml:space="preserve">בואו נשאיר את זה ככה. </w:t>
      </w:r>
    </w:p>
    <w:p w14:paraId="605D9F6F" w14:textId="77777777" w:rsidR="005D38C8" w:rsidRDefault="005D38C8" w:rsidP="005D38C8">
      <w:pPr>
        <w:keepNext/>
        <w:bidi/>
        <w:jc w:val="both"/>
        <w:rPr>
          <w:rFonts w:cs="David" w:hint="cs"/>
          <w:rtl/>
        </w:rPr>
      </w:pPr>
    </w:p>
    <w:p w14:paraId="02BA3D98" w14:textId="77777777" w:rsidR="005D38C8" w:rsidRDefault="005D38C8" w:rsidP="005D38C8">
      <w:pPr>
        <w:pStyle w:val="BodyText"/>
        <w:rPr>
          <w:rFonts w:hint="cs"/>
          <w:u w:val="single"/>
          <w:rtl/>
        </w:rPr>
      </w:pPr>
      <w:r>
        <w:rPr>
          <w:rFonts w:hint="cs"/>
          <w:u w:val="single"/>
          <w:rtl/>
        </w:rPr>
        <w:t>ארבל אסטרחן:</w:t>
      </w:r>
    </w:p>
    <w:p w14:paraId="3DD9A2A5" w14:textId="77777777" w:rsidR="005D38C8" w:rsidRDefault="005D38C8" w:rsidP="005D38C8">
      <w:pPr>
        <w:keepNext/>
        <w:bidi/>
        <w:jc w:val="both"/>
        <w:rPr>
          <w:rFonts w:cs="David" w:hint="cs"/>
          <w:rtl/>
        </w:rPr>
      </w:pPr>
    </w:p>
    <w:p w14:paraId="61417726" w14:textId="77777777" w:rsidR="005D38C8" w:rsidRDefault="005D38C8" w:rsidP="005D38C8">
      <w:pPr>
        <w:keepNext/>
        <w:bidi/>
        <w:jc w:val="both"/>
        <w:rPr>
          <w:rFonts w:cs="David" w:hint="cs"/>
          <w:rtl/>
        </w:rPr>
      </w:pPr>
      <w:r>
        <w:rPr>
          <w:rFonts w:cs="David" w:hint="cs"/>
          <w:rtl/>
        </w:rPr>
        <w:tab/>
        <w:t>"(ב) הצעה חתומה על ידי חברי כנסת מכמה סיעות", שזה בעצם הצעת חוק, תבוא במניין ההצעות של הסיעה שעליה הודיעו המציעים".</w:t>
      </w:r>
    </w:p>
    <w:p w14:paraId="2784CA2B" w14:textId="77777777" w:rsidR="005D38C8" w:rsidRDefault="005D38C8" w:rsidP="005D38C8">
      <w:pPr>
        <w:keepNext/>
        <w:bidi/>
        <w:jc w:val="both"/>
        <w:rPr>
          <w:rFonts w:cs="David" w:hint="cs"/>
          <w:rtl/>
        </w:rPr>
      </w:pPr>
    </w:p>
    <w:p w14:paraId="2C4C9389"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0C4C64A" w14:textId="77777777" w:rsidR="005D38C8" w:rsidRDefault="005D38C8" w:rsidP="005D38C8">
      <w:pPr>
        <w:keepNext/>
        <w:bidi/>
        <w:jc w:val="both"/>
        <w:rPr>
          <w:rFonts w:cs="David" w:hint="cs"/>
          <w:rtl/>
        </w:rPr>
      </w:pPr>
    </w:p>
    <w:p w14:paraId="67F7BE5A" w14:textId="77777777" w:rsidR="005D38C8" w:rsidRDefault="005D38C8" w:rsidP="005D38C8">
      <w:pPr>
        <w:keepNext/>
        <w:bidi/>
        <w:jc w:val="both"/>
        <w:rPr>
          <w:rFonts w:cs="David" w:hint="cs"/>
          <w:rtl/>
        </w:rPr>
      </w:pPr>
      <w:r>
        <w:rPr>
          <w:rFonts w:cs="David" w:hint="cs"/>
          <w:rtl/>
        </w:rPr>
        <w:tab/>
        <w:t xml:space="preserve">כך זה גם היום. </w:t>
      </w:r>
    </w:p>
    <w:p w14:paraId="264E68C0" w14:textId="77777777" w:rsidR="005D38C8" w:rsidRDefault="005D38C8" w:rsidP="005D38C8">
      <w:pPr>
        <w:keepNext/>
        <w:bidi/>
        <w:jc w:val="both"/>
        <w:rPr>
          <w:rFonts w:cs="David" w:hint="cs"/>
          <w:rtl/>
        </w:rPr>
      </w:pPr>
    </w:p>
    <w:p w14:paraId="2915505D" w14:textId="77777777" w:rsidR="005D38C8" w:rsidRDefault="005D38C8" w:rsidP="005D38C8">
      <w:pPr>
        <w:pStyle w:val="BodyText"/>
        <w:rPr>
          <w:rFonts w:hint="cs"/>
          <w:u w:val="single"/>
          <w:rtl/>
        </w:rPr>
      </w:pPr>
      <w:r>
        <w:rPr>
          <w:rFonts w:hint="cs"/>
          <w:u w:val="single"/>
          <w:rtl/>
        </w:rPr>
        <w:t>ארבל אסטרחן:</w:t>
      </w:r>
    </w:p>
    <w:p w14:paraId="31B8C59F" w14:textId="77777777" w:rsidR="005D38C8" w:rsidRDefault="005D38C8" w:rsidP="005D38C8">
      <w:pPr>
        <w:keepNext/>
        <w:bidi/>
        <w:jc w:val="both"/>
        <w:rPr>
          <w:rFonts w:cs="David" w:hint="cs"/>
          <w:rtl/>
        </w:rPr>
      </w:pPr>
    </w:p>
    <w:p w14:paraId="18822354" w14:textId="77777777" w:rsidR="005D38C8" w:rsidRDefault="005D38C8" w:rsidP="005D38C8">
      <w:pPr>
        <w:keepNext/>
        <w:bidi/>
        <w:jc w:val="both"/>
        <w:rPr>
          <w:rFonts w:cs="David" w:hint="cs"/>
          <w:rtl/>
        </w:rPr>
      </w:pPr>
      <w:r>
        <w:rPr>
          <w:rFonts w:cs="David" w:hint="cs"/>
          <w:rtl/>
        </w:rPr>
        <w:tab/>
        <w:t xml:space="preserve">"(ג) במסגרת </w:t>
      </w:r>
      <w:proofErr w:type="spellStart"/>
      <w:r>
        <w:rPr>
          <w:rFonts w:cs="David" w:hint="cs"/>
          <w:rtl/>
        </w:rPr>
        <w:t>מכסתה</w:t>
      </w:r>
      <w:proofErr w:type="spellEnd"/>
      <w:r>
        <w:rPr>
          <w:rFonts w:cs="David" w:hint="cs"/>
          <w:rtl/>
        </w:rPr>
        <w:t xml:space="preserve"> למושב ובמסגרת </w:t>
      </w:r>
      <w:proofErr w:type="spellStart"/>
      <w:r>
        <w:rPr>
          <w:rFonts w:cs="David" w:hint="cs"/>
          <w:rtl/>
        </w:rPr>
        <w:t>מכסתה</w:t>
      </w:r>
      <w:proofErr w:type="spellEnd"/>
      <w:r>
        <w:rPr>
          <w:rFonts w:cs="David" w:hint="cs"/>
          <w:rtl/>
        </w:rPr>
        <w:t xml:space="preserve"> השבועית תקבע הסיעה את המועד שבו יוכל כל אחד מחבריה להעלות  לדיון את הצעותיו ובלבד שתאפשר לכל אחד מחבריה בכל מושב להעלות לדיון את ההצעות שהוא זכאי להעלותן באותו מושב". פה צריך להיות ברור האם לחבר כנסת בודד יש זכות להעלות הצעות במושב נגד עמדת הסיעה. </w:t>
      </w:r>
    </w:p>
    <w:p w14:paraId="53921AB1" w14:textId="77777777" w:rsidR="005D38C8" w:rsidRDefault="005D38C8" w:rsidP="005D38C8">
      <w:pPr>
        <w:keepNext/>
        <w:bidi/>
        <w:jc w:val="both"/>
        <w:rPr>
          <w:rFonts w:cs="David" w:hint="cs"/>
          <w:rtl/>
        </w:rPr>
      </w:pPr>
    </w:p>
    <w:p w14:paraId="2716D597"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20CBACD" w14:textId="77777777" w:rsidR="005D38C8" w:rsidRDefault="005D38C8" w:rsidP="005D38C8">
      <w:pPr>
        <w:keepNext/>
        <w:bidi/>
        <w:jc w:val="both"/>
        <w:rPr>
          <w:rFonts w:cs="David" w:hint="cs"/>
          <w:rtl/>
        </w:rPr>
      </w:pPr>
    </w:p>
    <w:p w14:paraId="2D67261D" w14:textId="77777777" w:rsidR="005D38C8" w:rsidRDefault="005D38C8" w:rsidP="005D38C8">
      <w:pPr>
        <w:keepNext/>
        <w:bidi/>
        <w:jc w:val="both"/>
        <w:rPr>
          <w:rFonts w:cs="David" w:hint="cs"/>
          <w:rtl/>
        </w:rPr>
      </w:pPr>
      <w:r>
        <w:rPr>
          <w:rFonts w:cs="David" w:hint="cs"/>
          <w:rtl/>
        </w:rPr>
        <w:tab/>
        <w:t xml:space="preserve">אין לו. </w:t>
      </w:r>
    </w:p>
    <w:p w14:paraId="692DDFA1" w14:textId="77777777" w:rsidR="005D38C8" w:rsidRDefault="005D38C8" w:rsidP="005D38C8">
      <w:pPr>
        <w:keepNext/>
        <w:bidi/>
        <w:jc w:val="both"/>
        <w:rPr>
          <w:rFonts w:cs="David" w:hint="cs"/>
          <w:rtl/>
        </w:rPr>
      </w:pPr>
    </w:p>
    <w:p w14:paraId="1FE90D11" w14:textId="77777777" w:rsidR="005D38C8" w:rsidRDefault="005D38C8" w:rsidP="005D38C8">
      <w:pPr>
        <w:pStyle w:val="BodyText"/>
        <w:rPr>
          <w:rFonts w:hint="cs"/>
          <w:u w:val="single"/>
          <w:rtl/>
        </w:rPr>
      </w:pPr>
      <w:r>
        <w:rPr>
          <w:u w:val="single"/>
          <w:rtl/>
        </w:rPr>
        <w:br w:type="page"/>
      </w:r>
      <w:r>
        <w:rPr>
          <w:rFonts w:hint="cs"/>
          <w:u w:val="single"/>
          <w:rtl/>
        </w:rPr>
        <w:t>ארבל אסטרחן:</w:t>
      </w:r>
    </w:p>
    <w:p w14:paraId="4AA6F607" w14:textId="77777777" w:rsidR="005D38C8" w:rsidRDefault="005D38C8" w:rsidP="005D38C8">
      <w:pPr>
        <w:keepNext/>
        <w:bidi/>
        <w:jc w:val="both"/>
        <w:rPr>
          <w:rFonts w:cs="David" w:hint="cs"/>
          <w:rtl/>
        </w:rPr>
      </w:pPr>
    </w:p>
    <w:p w14:paraId="023954DF" w14:textId="77777777" w:rsidR="005D38C8" w:rsidRDefault="005D38C8" w:rsidP="005D38C8">
      <w:pPr>
        <w:keepNext/>
        <w:bidi/>
        <w:jc w:val="both"/>
        <w:rPr>
          <w:rFonts w:cs="David" w:hint="cs"/>
          <w:rtl/>
        </w:rPr>
      </w:pPr>
      <w:r>
        <w:rPr>
          <w:rFonts w:cs="David" w:hint="cs"/>
          <w:rtl/>
        </w:rPr>
        <w:tab/>
        <w:t xml:space="preserve">זה נושא שמעורר הרבה שאלות. </w:t>
      </w:r>
    </w:p>
    <w:p w14:paraId="6C7998D2" w14:textId="77777777" w:rsidR="005D38C8" w:rsidRDefault="005D38C8" w:rsidP="005D38C8">
      <w:pPr>
        <w:keepNext/>
        <w:bidi/>
        <w:jc w:val="both"/>
        <w:rPr>
          <w:rFonts w:cs="David" w:hint="cs"/>
          <w:rtl/>
        </w:rPr>
      </w:pPr>
    </w:p>
    <w:p w14:paraId="0FE897C5"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69132520" w14:textId="77777777" w:rsidR="005D38C8" w:rsidRDefault="005D38C8" w:rsidP="005D38C8">
      <w:pPr>
        <w:keepNext/>
        <w:bidi/>
        <w:jc w:val="both"/>
        <w:rPr>
          <w:rFonts w:cs="David" w:hint="cs"/>
          <w:rtl/>
        </w:rPr>
      </w:pPr>
    </w:p>
    <w:p w14:paraId="1E841E2F" w14:textId="77777777" w:rsidR="005D38C8" w:rsidRDefault="005D38C8" w:rsidP="005D38C8">
      <w:pPr>
        <w:keepNext/>
        <w:bidi/>
        <w:jc w:val="both"/>
        <w:rPr>
          <w:rFonts w:cs="David" w:hint="cs"/>
          <w:rtl/>
        </w:rPr>
      </w:pPr>
      <w:r>
        <w:rPr>
          <w:rFonts w:cs="David" w:hint="cs"/>
          <w:rtl/>
        </w:rPr>
        <w:tab/>
        <w:t xml:space="preserve">זה נושא שמעורר הרבה שאלות. היה לנו תקדים פריצקי, היו לנו כמה תקדימים. יש היום סיעה של חבר כנסת, שלא נותנת לו אפשרות להתבטא. </w:t>
      </w:r>
    </w:p>
    <w:p w14:paraId="4D86B795" w14:textId="77777777" w:rsidR="005D38C8" w:rsidRDefault="005D38C8" w:rsidP="005D38C8">
      <w:pPr>
        <w:keepNext/>
        <w:bidi/>
        <w:jc w:val="both"/>
        <w:rPr>
          <w:rFonts w:cs="David" w:hint="cs"/>
          <w:rtl/>
        </w:rPr>
      </w:pPr>
    </w:p>
    <w:p w14:paraId="443DA60C"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C17E8D0" w14:textId="77777777" w:rsidR="005D38C8" w:rsidRDefault="005D38C8" w:rsidP="005D38C8">
      <w:pPr>
        <w:keepNext/>
        <w:bidi/>
        <w:jc w:val="both"/>
        <w:rPr>
          <w:rFonts w:cs="David" w:hint="cs"/>
          <w:rtl/>
        </w:rPr>
      </w:pPr>
    </w:p>
    <w:p w14:paraId="0C4B2DDC" w14:textId="77777777" w:rsidR="005D38C8" w:rsidRDefault="005D38C8" w:rsidP="005D38C8">
      <w:pPr>
        <w:keepNext/>
        <w:bidi/>
        <w:jc w:val="both"/>
        <w:rPr>
          <w:rFonts w:cs="David" w:hint="cs"/>
          <w:rtl/>
        </w:rPr>
      </w:pPr>
      <w:r>
        <w:rPr>
          <w:rFonts w:cs="David" w:hint="cs"/>
          <w:rtl/>
        </w:rPr>
        <w:tab/>
        <w:t xml:space="preserve">חבר הכנסת </w:t>
      </w:r>
      <w:proofErr w:type="spellStart"/>
      <w:r>
        <w:rPr>
          <w:rFonts w:cs="David" w:hint="cs"/>
          <w:rtl/>
        </w:rPr>
        <w:t>נפאע</w:t>
      </w:r>
      <w:proofErr w:type="spellEnd"/>
      <w:r>
        <w:rPr>
          <w:rFonts w:cs="David" w:hint="cs"/>
          <w:rtl/>
        </w:rPr>
        <w:t>.</w:t>
      </w:r>
    </w:p>
    <w:p w14:paraId="3B2B1089" w14:textId="77777777" w:rsidR="005D38C8" w:rsidRDefault="005D38C8" w:rsidP="005D38C8">
      <w:pPr>
        <w:keepNext/>
        <w:bidi/>
        <w:jc w:val="both"/>
        <w:rPr>
          <w:rFonts w:cs="David" w:hint="cs"/>
          <w:rtl/>
        </w:rPr>
      </w:pPr>
    </w:p>
    <w:p w14:paraId="7E2639C6"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1B835140" w14:textId="77777777" w:rsidR="005D38C8" w:rsidRDefault="005D38C8" w:rsidP="005D38C8">
      <w:pPr>
        <w:keepNext/>
        <w:bidi/>
        <w:jc w:val="both"/>
        <w:rPr>
          <w:rFonts w:cs="David" w:hint="cs"/>
          <w:rtl/>
        </w:rPr>
      </w:pPr>
    </w:p>
    <w:p w14:paraId="17D0C285" w14:textId="77777777" w:rsidR="005D38C8" w:rsidRDefault="005D38C8" w:rsidP="005D38C8">
      <w:pPr>
        <w:keepNext/>
        <w:bidi/>
        <w:jc w:val="both"/>
        <w:rPr>
          <w:rFonts w:cs="David" w:hint="cs"/>
          <w:rtl/>
        </w:rPr>
      </w:pPr>
      <w:r>
        <w:rPr>
          <w:rFonts w:cs="David" w:hint="cs"/>
          <w:rtl/>
        </w:rPr>
        <w:tab/>
        <w:t xml:space="preserve">נכון. </w:t>
      </w:r>
    </w:p>
    <w:p w14:paraId="3EC3199F" w14:textId="77777777" w:rsidR="005D38C8" w:rsidRDefault="005D38C8" w:rsidP="005D38C8">
      <w:pPr>
        <w:keepNext/>
        <w:bidi/>
        <w:jc w:val="both"/>
        <w:rPr>
          <w:rFonts w:cs="David" w:hint="cs"/>
          <w:rtl/>
        </w:rPr>
      </w:pPr>
    </w:p>
    <w:p w14:paraId="5DBAB02B" w14:textId="77777777" w:rsidR="005D38C8" w:rsidRDefault="005D38C8" w:rsidP="005D38C8">
      <w:pPr>
        <w:pStyle w:val="BodyText"/>
        <w:rPr>
          <w:rFonts w:hint="cs"/>
          <w:u w:val="single"/>
          <w:rtl/>
        </w:rPr>
      </w:pPr>
      <w:r>
        <w:rPr>
          <w:rFonts w:hint="cs"/>
          <w:u w:val="single"/>
          <w:rtl/>
        </w:rPr>
        <w:t>ארבל אסטרחן:</w:t>
      </w:r>
    </w:p>
    <w:p w14:paraId="5E053F6E" w14:textId="77777777" w:rsidR="005D38C8" w:rsidRDefault="005D38C8" w:rsidP="005D38C8">
      <w:pPr>
        <w:keepNext/>
        <w:bidi/>
        <w:jc w:val="both"/>
        <w:rPr>
          <w:rFonts w:cs="David" w:hint="cs"/>
          <w:rtl/>
        </w:rPr>
      </w:pPr>
    </w:p>
    <w:p w14:paraId="0A5F48B0" w14:textId="77777777" w:rsidR="005D38C8" w:rsidRDefault="005D38C8" w:rsidP="005D38C8">
      <w:pPr>
        <w:keepNext/>
        <w:bidi/>
        <w:jc w:val="both"/>
        <w:rPr>
          <w:rFonts w:cs="David" w:hint="cs"/>
          <w:rtl/>
        </w:rPr>
      </w:pPr>
      <w:r>
        <w:rPr>
          <w:rFonts w:cs="David" w:hint="cs"/>
          <w:rtl/>
        </w:rPr>
        <w:tab/>
        <w:t xml:space="preserve">או סיעה שאומרת לחבר הכנסת: אין בעיה, תעלה הצעה, לא את זאת. </w:t>
      </w:r>
    </w:p>
    <w:p w14:paraId="047446BB" w14:textId="77777777" w:rsidR="005D38C8" w:rsidRDefault="005D38C8" w:rsidP="005D38C8">
      <w:pPr>
        <w:keepNext/>
        <w:bidi/>
        <w:jc w:val="both"/>
        <w:rPr>
          <w:rFonts w:cs="David" w:hint="cs"/>
          <w:rtl/>
        </w:rPr>
      </w:pPr>
    </w:p>
    <w:p w14:paraId="7BCA2FA6"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1692EA98" w14:textId="77777777" w:rsidR="005D38C8" w:rsidRDefault="005D38C8" w:rsidP="005D38C8">
      <w:pPr>
        <w:keepNext/>
        <w:bidi/>
        <w:jc w:val="both"/>
        <w:rPr>
          <w:rFonts w:cs="David" w:hint="cs"/>
          <w:rtl/>
        </w:rPr>
      </w:pPr>
    </w:p>
    <w:p w14:paraId="1D3E834A" w14:textId="77777777" w:rsidR="005D38C8" w:rsidRDefault="005D38C8" w:rsidP="005D38C8">
      <w:pPr>
        <w:keepNext/>
        <w:bidi/>
        <w:jc w:val="both"/>
        <w:rPr>
          <w:rFonts w:cs="David" w:hint="cs"/>
          <w:rtl/>
        </w:rPr>
      </w:pPr>
      <w:r>
        <w:rPr>
          <w:rFonts w:cs="David" w:hint="cs"/>
          <w:rtl/>
        </w:rPr>
        <w:tab/>
        <w:t xml:space="preserve">לחבר הכנסת </w:t>
      </w:r>
      <w:proofErr w:type="spellStart"/>
      <w:r>
        <w:rPr>
          <w:rFonts w:cs="David" w:hint="cs"/>
          <w:rtl/>
        </w:rPr>
        <w:t>נפעא</w:t>
      </w:r>
      <w:proofErr w:type="spellEnd"/>
      <w:r>
        <w:rPr>
          <w:rFonts w:cs="David" w:hint="cs"/>
          <w:rtl/>
        </w:rPr>
        <w:t xml:space="preserve"> יש. </w:t>
      </w:r>
    </w:p>
    <w:p w14:paraId="023F7EF6" w14:textId="77777777" w:rsidR="005D38C8" w:rsidRDefault="005D38C8" w:rsidP="005D38C8">
      <w:pPr>
        <w:keepNext/>
        <w:bidi/>
        <w:jc w:val="both"/>
        <w:rPr>
          <w:rFonts w:cs="David" w:hint="cs"/>
          <w:rtl/>
        </w:rPr>
      </w:pPr>
    </w:p>
    <w:p w14:paraId="58F64502" w14:textId="77777777" w:rsidR="005D38C8" w:rsidRDefault="005D38C8" w:rsidP="005D38C8">
      <w:pPr>
        <w:pStyle w:val="BodyText"/>
        <w:rPr>
          <w:rFonts w:hint="cs"/>
          <w:u w:val="single"/>
          <w:rtl/>
        </w:rPr>
      </w:pPr>
      <w:r>
        <w:rPr>
          <w:rFonts w:hint="cs"/>
          <w:u w:val="single"/>
          <w:rtl/>
        </w:rPr>
        <w:t>ארבל אסטרחן:</w:t>
      </w:r>
    </w:p>
    <w:p w14:paraId="7AC24CEB" w14:textId="77777777" w:rsidR="005D38C8" w:rsidRDefault="005D38C8" w:rsidP="005D38C8">
      <w:pPr>
        <w:keepNext/>
        <w:bidi/>
        <w:jc w:val="both"/>
        <w:rPr>
          <w:rFonts w:cs="David" w:hint="cs"/>
          <w:rtl/>
        </w:rPr>
      </w:pPr>
    </w:p>
    <w:p w14:paraId="0B0DD97F" w14:textId="77777777" w:rsidR="005D38C8" w:rsidRDefault="005D38C8" w:rsidP="005D38C8">
      <w:pPr>
        <w:keepNext/>
        <w:bidi/>
        <w:jc w:val="both"/>
        <w:rPr>
          <w:rFonts w:cs="David" w:hint="cs"/>
          <w:rtl/>
        </w:rPr>
      </w:pPr>
      <w:r>
        <w:rPr>
          <w:rFonts w:cs="David" w:hint="cs"/>
          <w:rtl/>
        </w:rPr>
        <w:tab/>
        <w:t>מי בעל הבית של המכסה?</w:t>
      </w:r>
    </w:p>
    <w:p w14:paraId="2D5D9602" w14:textId="77777777" w:rsidR="005D38C8" w:rsidRDefault="005D38C8" w:rsidP="005D38C8">
      <w:pPr>
        <w:keepNext/>
        <w:bidi/>
        <w:jc w:val="both"/>
        <w:rPr>
          <w:rFonts w:cs="David" w:hint="cs"/>
          <w:rtl/>
        </w:rPr>
      </w:pPr>
    </w:p>
    <w:p w14:paraId="7A509F64"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1FFC946" w14:textId="77777777" w:rsidR="005D38C8" w:rsidRDefault="005D38C8" w:rsidP="005D38C8">
      <w:pPr>
        <w:keepNext/>
        <w:bidi/>
        <w:jc w:val="both"/>
        <w:rPr>
          <w:rFonts w:cs="David" w:hint="cs"/>
          <w:u w:val="single"/>
          <w:rtl/>
        </w:rPr>
      </w:pPr>
    </w:p>
    <w:p w14:paraId="4CD94557" w14:textId="77777777" w:rsidR="005D38C8" w:rsidRDefault="005D38C8" w:rsidP="005D38C8">
      <w:pPr>
        <w:keepNext/>
        <w:bidi/>
        <w:jc w:val="both"/>
        <w:rPr>
          <w:rFonts w:cs="David" w:hint="cs"/>
          <w:rtl/>
        </w:rPr>
      </w:pPr>
      <w:r>
        <w:rPr>
          <w:rFonts w:cs="David" w:hint="cs"/>
          <w:rtl/>
        </w:rPr>
        <w:tab/>
        <w:t>רבותי, ברור לכם שזה סעיף שלא ניתן יהיה להגיע לשום הסכמה על עריכת שינויים בו, בגלל הקונסטלציה שאנחנו נמצאים בה כרגע. בעיניי, הסעיף די ברור. הוא אומר שבמסגרת המכסה למושב, המכסה היא סיעתית אולם יש עליה חובה לאפשר לחבר הכנסת להעלות את מה שמגיע לו. מה לא ברור כאן?</w:t>
      </w:r>
    </w:p>
    <w:p w14:paraId="4645FC50" w14:textId="77777777" w:rsidR="005D38C8" w:rsidRDefault="005D38C8" w:rsidP="005D38C8">
      <w:pPr>
        <w:keepNext/>
        <w:bidi/>
        <w:jc w:val="both"/>
        <w:rPr>
          <w:rFonts w:cs="David" w:hint="cs"/>
          <w:rtl/>
        </w:rPr>
      </w:pPr>
    </w:p>
    <w:p w14:paraId="05ED7483" w14:textId="77777777" w:rsidR="005D38C8" w:rsidRDefault="005D38C8" w:rsidP="005D38C8">
      <w:pPr>
        <w:pStyle w:val="BodyText"/>
        <w:rPr>
          <w:rFonts w:hint="cs"/>
          <w:u w:val="single"/>
          <w:rtl/>
        </w:rPr>
      </w:pPr>
      <w:r>
        <w:rPr>
          <w:rFonts w:hint="cs"/>
          <w:u w:val="single"/>
          <w:rtl/>
        </w:rPr>
        <w:t>ארבל אסטרחן:</w:t>
      </w:r>
    </w:p>
    <w:p w14:paraId="019B8B34" w14:textId="77777777" w:rsidR="005D38C8" w:rsidRDefault="005D38C8" w:rsidP="005D38C8">
      <w:pPr>
        <w:keepNext/>
        <w:bidi/>
        <w:jc w:val="both"/>
        <w:rPr>
          <w:rFonts w:cs="David" w:hint="cs"/>
          <w:rtl/>
        </w:rPr>
      </w:pPr>
    </w:p>
    <w:p w14:paraId="4737F38D" w14:textId="77777777" w:rsidR="005D38C8" w:rsidRDefault="005D38C8" w:rsidP="005D38C8">
      <w:pPr>
        <w:keepNext/>
        <w:bidi/>
        <w:jc w:val="both"/>
        <w:rPr>
          <w:rFonts w:cs="David" w:hint="cs"/>
          <w:rtl/>
        </w:rPr>
      </w:pPr>
      <w:r>
        <w:rPr>
          <w:rFonts w:cs="David" w:hint="cs"/>
          <w:rtl/>
        </w:rPr>
        <w:tab/>
        <w:t xml:space="preserve">לא צריך את המילים "שהוא זכאי להעלותן". </w:t>
      </w:r>
    </w:p>
    <w:p w14:paraId="488741C3" w14:textId="77777777" w:rsidR="005D38C8" w:rsidRDefault="005D38C8" w:rsidP="005D38C8">
      <w:pPr>
        <w:keepNext/>
        <w:bidi/>
        <w:jc w:val="both"/>
        <w:rPr>
          <w:rFonts w:cs="David" w:hint="cs"/>
          <w:rtl/>
        </w:rPr>
      </w:pPr>
    </w:p>
    <w:p w14:paraId="07F2BD78"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65B6017" w14:textId="77777777" w:rsidR="005D38C8" w:rsidRDefault="005D38C8" w:rsidP="005D38C8">
      <w:pPr>
        <w:keepNext/>
        <w:bidi/>
        <w:jc w:val="both"/>
        <w:rPr>
          <w:rFonts w:cs="David" w:hint="cs"/>
          <w:rtl/>
        </w:rPr>
      </w:pPr>
    </w:p>
    <w:p w14:paraId="7A820E5F" w14:textId="77777777" w:rsidR="005D38C8" w:rsidRDefault="005D38C8" w:rsidP="005D38C8">
      <w:pPr>
        <w:keepNext/>
        <w:bidi/>
        <w:jc w:val="both"/>
        <w:rPr>
          <w:rFonts w:cs="David" w:hint="cs"/>
          <w:rtl/>
        </w:rPr>
      </w:pPr>
      <w:r>
        <w:rPr>
          <w:rFonts w:cs="David" w:hint="cs"/>
          <w:rtl/>
        </w:rPr>
        <w:tab/>
        <w:t xml:space="preserve">אני לא נוגע בזה כי על זה לא תהיה הסכמה ואני לא יכול לעשות את זה בפורום כזה. לא יכול. </w:t>
      </w:r>
    </w:p>
    <w:p w14:paraId="6A6E3F4E" w14:textId="77777777" w:rsidR="005D38C8" w:rsidRDefault="005D38C8" w:rsidP="005D38C8">
      <w:pPr>
        <w:keepNext/>
        <w:bidi/>
        <w:jc w:val="both"/>
        <w:rPr>
          <w:rFonts w:cs="David" w:hint="cs"/>
          <w:rtl/>
        </w:rPr>
      </w:pPr>
    </w:p>
    <w:p w14:paraId="227F89A6" w14:textId="77777777" w:rsidR="005D38C8" w:rsidRPr="0029268C" w:rsidRDefault="005D38C8" w:rsidP="005D38C8">
      <w:pPr>
        <w:pStyle w:val="BodyText"/>
        <w:rPr>
          <w:rFonts w:hint="cs"/>
          <w:u w:val="single"/>
          <w:rtl/>
        </w:rPr>
      </w:pPr>
      <w:r w:rsidRPr="0029268C">
        <w:rPr>
          <w:rFonts w:hint="cs"/>
          <w:u w:val="single"/>
          <w:rtl/>
        </w:rPr>
        <w:t>ארבל אסטרחן:</w:t>
      </w:r>
    </w:p>
    <w:p w14:paraId="11D077E1" w14:textId="77777777" w:rsidR="005D38C8" w:rsidRDefault="005D38C8" w:rsidP="005D38C8">
      <w:pPr>
        <w:pStyle w:val="BodyText"/>
        <w:rPr>
          <w:rFonts w:hint="cs"/>
          <w:rtl/>
        </w:rPr>
      </w:pPr>
    </w:p>
    <w:p w14:paraId="0593ACA9" w14:textId="77777777" w:rsidR="005D38C8" w:rsidRDefault="005D38C8" w:rsidP="005D38C8">
      <w:pPr>
        <w:pStyle w:val="BodyText"/>
        <w:rPr>
          <w:rFonts w:hint="cs"/>
          <w:sz w:val="24"/>
          <w:u w:val="single"/>
          <w:rtl/>
        </w:rPr>
      </w:pPr>
      <w:r>
        <w:rPr>
          <w:rFonts w:hint="cs"/>
          <w:rtl/>
        </w:rPr>
        <w:tab/>
        <w:t xml:space="preserve">נשאלתי אין סוף פעמים על הסעיף הזה וכל פעם אמרתי שזה נושא שצריך להבהיר אותו בוועדת הכנסת. </w:t>
      </w:r>
    </w:p>
    <w:p w14:paraId="0D539289" w14:textId="77777777" w:rsidR="005D38C8" w:rsidRDefault="005D38C8" w:rsidP="005D38C8">
      <w:pPr>
        <w:pStyle w:val="BodyText"/>
        <w:rPr>
          <w:rFonts w:hint="cs"/>
          <w:sz w:val="24"/>
          <w:u w:val="single"/>
          <w:rtl/>
        </w:rPr>
      </w:pPr>
    </w:p>
    <w:p w14:paraId="5A293BA7" w14:textId="77777777" w:rsidR="005D38C8" w:rsidRDefault="005D38C8" w:rsidP="005D38C8">
      <w:pPr>
        <w:pStyle w:val="BodyText"/>
        <w:rPr>
          <w:rFonts w:hint="cs"/>
          <w:sz w:val="24"/>
          <w:u w:val="single"/>
          <w:rtl/>
        </w:rPr>
      </w:pPr>
      <w:r>
        <w:rPr>
          <w:rFonts w:hint="cs"/>
          <w:sz w:val="24"/>
          <w:u w:val="single"/>
          <w:rtl/>
        </w:rPr>
        <w:t xml:space="preserve">היו"ר יריב </w:t>
      </w:r>
      <w:proofErr w:type="spellStart"/>
      <w:r>
        <w:rPr>
          <w:rFonts w:hint="cs"/>
          <w:sz w:val="24"/>
          <w:u w:val="single"/>
          <w:rtl/>
        </w:rPr>
        <w:t>לוין</w:t>
      </w:r>
      <w:proofErr w:type="spellEnd"/>
      <w:r>
        <w:rPr>
          <w:rFonts w:hint="cs"/>
          <w:sz w:val="24"/>
          <w:u w:val="single"/>
          <w:rtl/>
        </w:rPr>
        <w:t>:</w:t>
      </w:r>
    </w:p>
    <w:p w14:paraId="7AE2641C" w14:textId="77777777" w:rsidR="005D38C8" w:rsidRDefault="005D38C8" w:rsidP="005D38C8">
      <w:pPr>
        <w:pStyle w:val="BodyText"/>
        <w:rPr>
          <w:rFonts w:hint="cs"/>
          <w:sz w:val="24"/>
          <w:u w:val="single"/>
          <w:rtl/>
        </w:rPr>
      </w:pPr>
    </w:p>
    <w:p w14:paraId="5A277C55" w14:textId="77777777" w:rsidR="005D38C8" w:rsidRDefault="005D38C8" w:rsidP="005D38C8">
      <w:pPr>
        <w:pStyle w:val="BodyText"/>
        <w:rPr>
          <w:rFonts w:hint="cs"/>
          <w:sz w:val="24"/>
          <w:u w:val="single"/>
          <w:rtl/>
        </w:rPr>
      </w:pPr>
      <w:r>
        <w:rPr>
          <w:rFonts w:hint="cs"/>
          <w:rtl/>
        </w:rPr>
        <w:tab/>
        <w:t xml:space="preserve">מה יש להבהיר? הוא לגמרי ברור. </w:t>
      </w:r>
    </w:p>
    <w:p w14:paraId="37D9B3F4" w14:textId="77777777" w:rsidR="005D38C8" w:rsidRDefault="005D38C8" w:rsidP="005D38C8">
      <w:pPr>
        <w:pStyle w:val="BodyText"/>
        <w:rPr>
          <w:rFonts w:hint="cs"/>
          <w:sz w:val="24"/>
          <w:u w:val="single"/>
          <w:rtl/>
        </w:rPr>
      </w:pPr>
    </w:p>
    <w:p w14:paraId="35D960C6" w14:textId="77777777" w:rsidR="005D38C8" w:rsidRDefault="005D38C8" w:rsidP="005D38C8">
      <w:pPr>
        <w:pStyle w:val="BodyText"/>
        <w:rPr>
          <w:rFonts w:hint="cs"/>
          <w:sz w:val="24"/>
          <w:u w:val="single"/>
          <w:rtl/>
        </w:rPr>
      </w:pPr>
      <w:r w:rsidRPr="00E03C2C">
        <w:rPr>
          <w:rFonts w:hint="cs"/>
          <w:sz w:val="24"/>
          <w:u w:val="single"/>
          <w:rtl/>
        </w:rPr>
        <w:t xml:space="preserve">ירדנה </w:t>
      </w:r>
      <w:proofErr w:type="spellStart"/>
      <w:r w:rsidRPr="00E03C2C">
        <w:rPr>
          <w:rFonts w:hint="cs"/>
          <w:sz w:val="24"/>
          <w:u w:val="single"/>
          <w:rtl/>
        </w:rPr>
        <w:t>מלר</w:t>
      </w:r>
      <w:proofErr w:type="spellEnd"/>
      <w:r w:rsidRPr="00E03C2C">
        <w:rPr>
          <w:rFonts w:hint="cs"/>
          <w:sz w:val="24"/>
          <w:u w:val="single"/>
          <w:rtl/>
        </w:rPr>
        <w:t>-הורוביץ:</w:t>
      </w:r>
    </w:p>
    <w:p w14:paraId="6F624A31" w14:textId="77777777" w:rsidR="005D38C8" w:rsidRDefault="005D38C8" w:rsidP="005D38C8">
      <w:pPr>
        <w:pStyle w:val="BodyText"/>
        <w:rPr>
          <w:rFonts w:hint="cs"/>
          <w:sz w:val="24"/>
          <w:u w:val="single"/>
          <w:rtl/>
        </w:rPr>
      </w:pPr>
    </w:p>
    <w:p w14:paraId="28C537D5" w14:textId="77777777" w:rsidR="005D38C8" w:rsidRDefault="005D38C8" w:rsidP="005D38C8">
      <w:pPr>
        <w:pStyle w:val="BodyText"/>
        <w:rPr>
          <w:rFonts w:hint="cs"/>
          <w:rtl/>
        </w:rPr>
      </w:pPr>
      <w:r>
        <w:rPr>
          <w:rFonts w:hint="cs"/>
          <w:rtl/>
        </w:rPr>
        <w:tab/>
        <w:t xml:space="preserve">מאיזו שנה התיקון הזה? </w:t>
      </w:r>
      <w:proofErr w:type="spellStart"/>
      <w:r>
        <w:rPr>
          <w:rFonts w:hint="cs"/>
          <w:rtl/>
        </w:rPr>
        <w:t>היתה</w:t>
      </w:r>
      <w:proofErr w:type="spellEnd"/>
      <w:r>
        <w:rPr>
          <w:rFonts w:hint="cs"/>
          <w:rtl/>
        </w:rPr>
        <w:t xml:space="preserve"> שם בעיה. לא סתם כתבו אותו. </w:t>
      </w:r>
    </w:p>
    <w:p w14:paraId="30FBADF0" w14:textId="77777777" w:rsidR="005D38C8" w:rsidRDefault="005D38C8" w:rsidP="005D38C8">
      <w:pPr>
        <w:keepNext/>
        <w:bidi/>
        <w:jc w:val="both"/>
        <w:rPr>
          <w:rFonts w:cs="David" w:hint="cs"/>
          <w:rtl/>
        </w:rPr>
      </w:pPr>
    </w:p>
    <w:p w14:paraId="424C9592" w14:textId="77777777" w:rsidR="005D38C8" w:rsidRDefault="005D38C8" w:rsidP="005D38C8">
      <w:pPr>
        <w:keepNext/>
        <w:bidi/>
        <w:jc w:val="both"/>
        <w:rPr>
          <w:rFonts w:cs="David" w:hint="cs"/>
          <w:rtl/>
        </w:rPr>
      </w:pPr>
      <w:r>
        <w:rPr>
          <w:rFonts w:cs="David" w:hint="cs"/>
          <w:u w:val="single"/>
          <w:rtl/>
        </w:rPr>
        <w:t>סער פינטו:</w:t>
      </w:r>
    </w:p>
    <w:p w14:paraId="0F12E386" w14:textId="77777777" w:rsidR="005D38C8" w:rsidRDefault="005D38C8" w:rsidP="005D38C8">
      <w:pPr>
        <w:keepNext/>
        <w:bidi/>
        <w:jc w:val="both"/>
        <w:rPr>
          <w:rFonts w:cs="David" w:hint="cs"/>
          <w:rtl/>
        </w:rPr>
      </w:pPr>
    </w:p>
    <w:p w14:paraId="62AF4B38" w14:textId="77777777" w:rsidR="005D38C8" w:rsidRDefault="005D38C8" w:rsidP="005D38C8">
      <w:pPr>
        <w:keepNext/>
        <w:bidi/>
        <w:jc w:val="both"/>
        <w:rPr>
          <w:rFonts w:cs="David" w:hint="cs"/>
          <w:rtl/>
        </w:rPr>
      </w:pPr>
      <w:r>
        <w:rPr>
          <w:rFonts w:cs="David" w:hint="cs"/>
          <w:rtl/>
        </w:rPr>
        <w:tab/>
        <w:t xml:space="preserve">אני אגיד לך למה הוא לא ברור. יש חבר כנסת שלא מגיש את ההצעות בכל המושב ופתאום בשבועיים האחרונים של המושב נזכרים עשרים חברי כנסת. אז באים אותם חמישה-שישה-שמונה שלא הגישו ואומרים: לא העלית לי פעם אחת. </w:t>
      </w:r>
    </w:p>
    <w:p w14:paraId="79E57E61" w14:textId="77777777" w:rsidR="005D38C8" w:rsidRDefault="005D38C8" w:rsidP="005D38C8">
      <w:pPr>
        <w:keepNext/>
        <w:bidi/>
        <w:jc w:val="both"/>
        <w:rPr>
          <w:rFonts w:cs="David" w:hint="cs"/>
          <w:rtl/>
        </w:rPr>
      </w:pPr>
    </w:p>
    <w:p w14:paraId="742E43AD"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2DE7282E" w14:textId="77777777" w:rsidR="005D38C8" w:rsidRDefault="005D38C8" w:rsidP="005D38C8">
      <w:pPr>
        <w:keepNext/>
        <w:bidi/>
        <w:jc w:val="both"/>
        <w:rPr>
          <w:rFonts w:cs="David" w:hint="cs"/>
          <w:rtl/>
        </w:rPr>
      </w:pPr>
    </w:p>
    <w:p w14:paraId="17FD2895" w14:textId="77777777" w:rsidR="005D38C8" w:rsidRDefault="005D38C8" w:rsidP="005D38C8">
      <w:pPr>
        <w:keepNext/>
        <w:bidi/>
        <w:jc w:val="both"/>
        <w:rPr>
          <w:rFonts w:cs="David" w:hint="cs"/>
          <w:rtl/>
        </w:rPr>
      </w:pPr>
      <w:r>
        <w:rPr>
          <w:rFonts w:cs="David" w:hint="cs"/>
          <w:rtl/>
        </w:rPr>
        <w:tab/>
        <w:t>כמנהל סיעה אתה צריך להגיד ולראות...</w:t>
      </w:r>
    </w:p>
    <w:p w14:paraId="660A949F" w14:textId="77777777" w:rsidR="005D38C8" w:rsidRDefault="005D38C8" w:rsidP="005D38C8">
      <w:pPr>
        <w:keepNext/>
        <w:bidi/>
        <w:jc w:val="both"/>
        <w:rPr>
          <w:rFonts w:cs="David" w:hint="cs"/>
          <w:rtl/>
        </w:rPr>
      </w:pPr>
    </w:p>
    <w:p w14:paraId="3EF49651" w14:textId="77777777" w:rsidR="005D38C8" w:rsidRDefault="005D38C8" w:rsidP="005D38C8">
      <w:pPr>
        <w:keepNext/>
        <w:bidi/>
        <w:jc w:val="both"/>
        <w:rPr>
          <w:rFonts w:cs="David" w:hint="cs"/>
          <w:rtl/>
        </w:rPr>
      </w:pPr>
      <w:r>
        <w:rPr>
          <w:rFonts w:cs="David" w:hint="cs"/>
          <w:u w:val="single"/>
          <w:rtl/>
        </w:rPr>
        <w:t>סער פינטו:</w:t>
      </w:r>
    </w:p>
    <w:p w14:paraId="4837733F" w14:textId="77777777" w:rsidR="005D38C8" w:rsidRDefault="005D38C8" w:rsidP="005D38C8">
      <w:pPr>
        <w:keepNext/>
        <w:bidi/>
        <w:jc w:val="both"/>
        <w:rPr>
          <w:rFonts w:cs="David" w:hint="cs"/>
          <w:rtl/>
        </w:rPr>
      </w:pPr>
    </w:p>
    <w:p w14:paraId="124D1F37" w14:textId="77777777" w:rsidR="005D38C8" w:rsidRDefault="005D38C8" w:rsidP="005D38C8">
      <w:pPr>
        <w:keepNext/>
        <w:bidi/>
        <w:jc w:val="both"/>
        <w:rPr>
          <w:rFonts w:cs="David" w:hint="cs"/>
          <w:rtl/>
        </w:rPr>
      </w:pPr>
      <w:r>
        <w:rPr>
          <w:rFonts w:cs="David" w:hint="cs"/>
          <w:rtl/>
        </w:rPr>
        <w:tab/>
        <w:t xml:space="preserve">נתתי לכם את ההזדמנות להעלות. הדגש הוא על זה שניתנה הזדמנות. </w:t>
      </w:r>
    </w:p>
    <w:p w14:paraId="33B346F7" w14:textId="77777777" w:rsidR="005D38C8" w:rsidRDefault="005D38C8" w:rsidP="005D38C8">
      <w:pPr>
        <w:keepNext/>
        <w:bidi/>
        <w:jc w:val="both"/>
        <w:rPr>
          <w:rFonts w:cs="David" w:hint="cs"/>
          <w:rtl/>
        </w:rPr>
      </w:pPr>
    </w:p>
    <w:p w14:paraId="7FB63E3B"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0D7E48BC" w14:textId="77777777" w:rsidR="005D38C8" w:rsidRDefault="005D38C8" w:rsidP="005D38C8">
      <w:pPr>
        <w:keepNext/>
        <w:bidi/>
        <w:jc w:val="both"/>
        <w:rPr>
          <w:rFonts w:cs="David" w:hint="cs"/>
          <w:rtl/>
        </w:rPr>
      </w:pPr>
    </w:p>
    <w:p w14:paraId="40B90BF8" w14:textId="77777777" w:rsidR="005D38C8" w:rsidRDefault="005D38C8" w:rsidP="005D38C8">
      <w:pPr>
        <w:keepNext/>
        <w:bidi/>
        <w:jc w:val="both"/>
        <w:rPr>
          <w:rFonts w:cs="David" w:hint="cs"/>
          <w:rtl/>
        </w:rPr>
      </w:pPr>
      <w:r>
        <w:rPr>
          <w:rFonts w:cs="David" w:hint="cs"/>
          <w:rtl/>
        </w:rPr>
        <w:tab/>
        <w:t xml:space="preserve">אבל זה לא העניין. </w:t>
      </w:r>
    </w:p>
    <w:p w14:paraId="160D015D" w14:textId="77777777" w:rsidR="005D38C8" w:rsidRDefault="005D38C8" w:rsidP="005D38C8">
      <w:pPr>
        <w:keepNext/>
        <w:bidi/>
        <w:jc w:val="both"/>
        <w:rPr>
          <w:rFonts w:cs="David" w:hint="cs"/>
          <w:rtl/>
        </w:rPr>
      </w:pPr>
    </w:p>
    <w:p w14:paraId="0BF9FF37"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0C09DD3" w14:textId="77777777" w:rsidR="005D38C8" w:rsidRDefault="005D38C8" w:rsidP="005D38C8">
      <w:pPr>
        <w:keepNext/>
        <w:bidi/>
        <w:jc w:val="both"/>
        <w:rPr>
          <w:rFonts w:cs="David" w:hint="cs"/>
          <w:rtl/>
        </w:rPr>
      </w:pPr>
    </w:p>
    <w:p w14:paraId="48736E03" w14:textId="77777777" w:rsidR="005D38C8" w:rsidRDefault="005D38C8" w:rsidP="005D38C8">
      <w:pPr>
        <w:keepNext/>
        <w:bidi/>
        <w:jc w:val="both"/>
        <w:rPr>
          <w:rFonts w:cs="David" w:hint="cs"/>
          <w:rtl/>
        </w:rPr>
      </w:pPr>
      <w:r>
        <w:rPr>
          <w:rFonts w:cs="David" w:hint="cs"/>
          <w:rtl/>
        </w:rPr>
        <w:tab/>
        <w:t xml:space="preserve">רבותי, הבעיה בסעיף הזה נמצאת רק במקום אחד. </w:t>
      </w:r>
    </w:p>
    <w:p w14:paraId="0F503213" w14:textId="77777777" w:rsidR="005D38C8" w:rsidRDefault="005D38C8" w:rsidP="005D38C8">
      <w:pPr>
        <w:keepNext/>
        <w:bidi/>
        <w:jc w:val="both"/>
        <w:rPr>
          <w:rFonts w:cs="David" w:hint="cs"/>
          <w:rtl/>
        </w:rPr>
      </w:pPr>
    </w:p>
    <w:p w14:paraId="129DB33C"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46F1BE57" w14:textId="77777777" w:rsidR="005D38C8" w:rsidRDefault="005D38C8" w:rsidP="005D38C8">
      <w:pPr>
        <w:keepNext/>
        <w:bidi/>
        <w:jc w:val="both"/>
        <w:rPr>
          <w:rFonts w:cs="David" w:hint="cs"/>
          <w:rtl/>
        </w:rPr>
      </w:pPr>
    </w:p>
    <w:p w14:paraId="431FFCA0" w14:textId="77777777" w:rsidR="005D38C8" w:rsidRDefault="005D38C8" w:rsidP="005D38C8">
      <w:pPr>
        <w:keepNext/>
        <w:bidi/>
        <w:jc w:val="both"/>
        <w:rPr>
          <w:rFonts w:cs="David" w:hint="cs"/>
          <w:rtl/>
        </w:rPr>
      </w:pPr>
      <w:r>
        <w:rPr>
          <w:rFonts w:cs="David" w:hint="cs"/>
          <w:rtl/>
        </w:rPr>
        <w:tab/>
        <w:t xml:space="preserve">הבעיה היא עם חברי כנסת סוררים. </w:t>
      </w:r>
    </w:p>
    <w:p w14:paraId="3D2B6AFB" w14:textId="77777777" w:rsidR="005D38C8" w:rsidRDefault="005D38C8" w:rsidP="005D38C8">
      <w:pPr>
        <w:keepNext/>
        <w:bidi/>
        <w:jc w:val="both"/>
        <w:rPr>
          <w:rFonts w:cs="David" w:hint="cs"/>
          <w:rtl/>
        </w:rPr>
      </w:pPr>
    </w:p>
    <w:p w14:paraId="45B3E564"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1740EBD" w14:textId="77777777" w:rsidR="005D38C8" w:rsidRDefault="005D38C8" w:rsidP="005D38C8">
      <w:pPr>
        <w:keepNext/>
        <w:bidi/>
        <w:jc w:val="both"/>
        <w:rPr>
          <w:rFonts w:cs="David" w:hint="cs"/>
          <w:rtl/>
        </w:rPr>
      </w:pPr>
    </w:p>
    <w:p w14:paraId="7C66213A" w14:textId="77777777" w:rsidR="005D38C8" w:rsidRDefault="005D38C8" w:rsidP="005D38C8">
      <w:pPr>
        <w:keepNext/>
        <w:bidi/>
        <w:jc w:val="both"/>
        <w:rPr>
          <w:rFonts w:cs="David" w:hint="cs"/>
          <w:rtl/>
        </w:rPr>
      </w:pPr>
      <w:r>
        <w:rPr>
          <w:rFonts w:cs="David" w:hint="cs"/>
          <w:rtl/>
        </w:rPr>
        <w:tab/>
        <w:t xml:space="preserve">בדיוק. אני לא יודע איזה מקום יש פה לפרשנות. זה לגמרי ברור. לכל אחד יש זכות  להעלות את ההצעות שלו. </w:t>
      </w:r>
    </w:p>
    <w:p w14:paraId="7515B397" w14:textId="77777777" w:rsidR="005D38C8" w:rsidRDefault="005D38C8" w:rsidP="005D38C8">
      <w:pPr>
        <w:keepNext/>
        <w:bidi/>
        <w:jc w:val="both"/>
        <w:rPr>
          <w:rFonts w:cs="David" w:hint="cs"/>
          <w:rtl/>
        </w:rPr>
      </w:pPr>
    </w:p>
    <w:p w14:paraId="5C979C11" w14:textId="77777777" w:rsidR="005D38C8" w:rsidRDefault="005D38C8" w:rsidP="005D38C8">
      <w:pPr>
        <w:bidi/>
        <w:jc w:val="both"/>
        <w:rPr>
          <w:rFonts w:cs="David" w:hint="cs"/>
          <w:u w:val="single"/>
          <w:rtl/>
        </w:rPr>
      </w:pPr>
      <w:r>
        <w:rPr>
          <w:rFonts w:cs="David" w:hint="cs"/>
          <w:u w:val="single"/>
          <w:rtl/>
        </w:rPr>
        <w:t>תמר כנפו:</w:t>
      </w:r>
    </w:p>
    <w:p w14:paraId="3F4B2DE3" w14:textId="77777777" w:rsidR="005D38C8" w:rsidRDefault="005D38C8" w:rsidP="005D38C8">
      <w:pPr>
        <w:bidi/>
        <w:jc w:val="both"/>
        <w:rPr>
          <w:rFonts w:cs="David" w:hint="cs"/>
          <w:u w:val="single"/>
          <w:rtl/>
        </w:rPr>
      </w:pPr>
    </w:p>
    <w:p w14:paraId="422C4504" w14:textId="77777777" w:rsidR="005D38C8" w:rsidRDefault="005D38C8" w:rsidP="005D38C8">
      <w:pPr>
        <w:bidi/>
        <w:jc w:val="both"/>
        <w:rPr>
          <w:rFonts w:cs="David" w:hint="cs"/>
          <w:rtl/>
        </w:rPr>
      </w:pPr>
      <w:r>
        <w:rPr>
          <w:rFonts w:cs="David" w:hint="cs"/>
          <w:rtl/>
        </w:rPr>
        <w:tab/>
        <w:t>אבל יש לך זכות להוריד אם באים ויושב ראש הקואליציה אומר: לכי תורידי לו את ההצעה לסדר.</w:t>
      </w:r>
    </w:p>
    <w:p w14:paraId="37608558" w14:textId="77777777" w:rsidR="005D38C8" w:rsidRDefault="005D38C8" w:rsidP="005D38C8">
      <w:pPr>
        <w:bidi/>
        <w:jc w:val="both"/>
        <w:rPr>
          <w:rFonts w:cs="David" w:hint="cs"/>
          <w:rtl/>
        </w:rPr>
      </w:pPr>
    </w:p>
    <w:p w14:paraId="0CE8411C"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516953B" w14:textId="77777777" w:rsidR="005D38C8" w:rsidRDefault="005D38C8" w:rsidP="005D38C8">
      <w:pPr>
        <w:bidi/>
        <w:jc w:val="both"/>
        <w:rPr>
          <w:rFonts w:cs="David" w:hint="cs"/>
          <w:rtl/>
        </w:rPr>
      </w:pPr>
    </w:p>
    <w:p w14:paraId="0E67CBE8" w14:textId="77777777" w:rsidR="005D38C8" w:rsidRDefault="005D38C8" w:rsidP="005D38C8">
      <w:pPr>
        <w:bidi/>
        <w:jc w:val="both"/>
        <w:rPr>
          <w:rFonts w:cs="David" w:hint="cs"/>
          <w:rtl/>
        </w:rPr>
      </w:pPr>
      <w:r>
        <w:rPr>
          <w:rFonts w:cs="David" w:hint="cs"/>
          <w:rtl/>
        </w:rPr>
        <w:tab/>
        <w:t xml:space="preserve">מאה אחוז, אבל לא באופן שיטתי את כל הצעותיו. זה ברור לגמרי. </w:t>
      </w:r>
    </w:p>
    <w:p w14:paraId="3F064418" w14:textId="77777777" w:rsidR="005D38C8" w:rsidRDefault="005D38C8" w:rsidP="005D38C8">
      <w:pPr>
        <w:bidi/>
        <w:jc w:val="both"/>
        <w:rPr>
          <w:rFonts w:cs="David" w:hint="cs"/>
          <w:rtl/>
        </w:rPr>
      </w:pPr>
    </w:p>
    <w:p w14:paraId="6E6F2B20" w14:textId="77777777" w:rsidR="005D38C8" w:rsidRDefault="005D38C8" w:rsidP="005D38C8">
      <w:pPr>
        <w:bidi/>
        <w:jc w:val="both"/>
        <w:rPr>
          <w:rFonts w:cs="David" w:hint="cs"/>
          <w:u w:val="single"/>
          <w:rtl/>
        </w:rPr>
      </w:pPr>
      <w:r>
        <w:rPr>
          <w:rFonts w:cs="David" w:hint="cs"/>
          <w:u w:val="single"/>
          <w:rtl/>
        </w:rPr>
        <w:t>תמר כנפו:</w:t>
      </w:r>
    </w:p>
    <w:p w14:paraId="39D665BC" w14:textId="77777777" w:rsidR="005D38C8" w:rsidRDefault="005D38C8" w:rsidP="005D38C8">
      <w:pPr>
        <w:bidi/>
        <w:jc w:val="both"/>
        <w:rPr>
          <w:rFonts w:cs="David" w:hint="cs"/>
          <w:rtl/>
        </w:rPr>
      </w:pPr>
    </w:p>
    <w:p w14:paraId="7109A18E" w14:textId="77777777" w:rsidR="005D38C8" w:rsidRDefault="005D38C8" w:rsidP="005D38C8">
      <w:pPr>
        <w:bidi/>
        <w:jc w:val="both"/>
        <w:rPr>
          <w:rFonts w:cs="David" w:hint="cs"/>
          <w:u w:val="single"/>
          <w:rtl/>
        </w:rPr>
      </w:pPr>
      <w:r>
        <w:rPr>
          <w:rFonts w:cs="David" w:hint="cs"/>
          <w:rtl/>
        </w:rPr>
        <w:tab/>
        <w:t xml:space="preserve">זאת השאלה: האם הסיעה רשאית להוריד לו או לא. </w:t>
      </w:r>
    </w:p>
    <w:p w14:paraId="1987B0A3" w14:textId="77777777" w:rsidR="005D38C8" w:rsidRDefault="005D38C8" w:rsidP="005D38C8">
      <w:pPr>
        <w:bidi/>
        <w:jc w:val="both"/>
        <w:rPr>
          <w:rFonts w:cs="David" w:hint="cs"/>
          <w:u w:val="single"/>
          <w:rtl/>
        </w:rPr>
      </w:pPr>
    </w:p>
    <w:p w14:paraId="05900DFF" w14:textId="77777777" w:rsidR="005D38C8" w:rsidRDefault="005D38C8" w:rsidP="005D38C8">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275ACA2" w14:textId="77777777" w:rsidR="005D38C8" w:rsidRDefault="005D38C8" w:rsidP="005D38C8">
      <w:pPr>
        <w:bidi/>
        <w:jc w:val="both"/>
        <w:rPr>
          <w:rFonts w:cs="David" w:hint="cs"/>
          <w:rtl/>
        </w:rPr>
      </w:pPr>
    </w:p>
    <w:p w14:paraId="776C70C8" w14:textId="77777777" w:rsidR="005D38C8" w:rsidRDefault="005D38C8" w:rsidP="005D38C8">
      <w:pPr>
        <w:bidi/>
        <w:jc w:val="both"/>
        <w:rPr>
          <w:rFonts w:cs="David" w:hint="cs"/>
          <w:rtl/>
        </w:rPr>
      </w:pPr>
      <w:r>
        <w:rPr>
          <w:rFonts w:cs="David" w:hint="cs"/>
          <w:rtl/>
        </w:rPr>
        <w:tab/>
        <w:t xml:space="preserve">היא בוודאי רשאית להוריד לו הצעה ספציפית. </w:t>
      </w:r>
    </w:p>
    <w:p w14:paraId="162F8FC3" w14:textId="77777777" w:rsidR="005D38C8" w:rsidRDefault="005D38C8" w:rsidP="005D38C8">
      <w:pPr>
        <w:bidi/>
        <w:jc w:val="both"/>
        <w:rPr>
          <w:rFonts w:cs="David" w:hint="cs"/>
          <w:rtl/>
        </w:rPr>
      </w:pPr>
    </w:p>
    <w:p w14:paraId="39AAF3FF"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6E5F5467" w14:textId="77777777" w:rsidR="005D38C8" w:rsidRDefault="005D38C8" w:rsidP="005D38C8">
      <w:pPr>
        <w:bidi/>
        <w:jc w:val="both"/>
        <w:rPr>
          <w:rFonts w:cs="David" w:hint="cs"/>
          <w:rtl/>
        </w:rPr>
      </w:pPr>
    </w:p>
    <w:p w14:paraId="5A35DA4B" w14:textId="77777777" w:rsidR="005D38C8" w:rsidRDefault="005D38C8" w:rsidP="005D38C8">
      <w:pPr>
        <w:bidi/>
        <w:jc w:val="both"/>
        <w:rPr>
          <w:rFonts w:cs="David" w:hint="cs"/>
          <w:rtl/>
        </w:rPr>
      </w:pPr>
      <w:r>
        <w:rPr>
          <w:rFonts w:cs="David" w:hint="cs"/>
          <w:rtl/>
        </w:rPr>
        <w:tab/>
        <w:t>ואם יש לו חמש כאלה?</w:t>
      </w:r>
    </w:p>
    <w:p w14:paraId="5F045838" w14:textId="77777777" w:rsidR="005D38C8" w:rsidRDefault="005D38C8" w:rsidP="005D38C8">
      <w:pPr>
        <w:bidi/>
        <w:jc w:val="both"/>
        <w:rPr>
          <w:rFonts w:cs="David" w:hint="cs"/>
          <w:rtl/>
        </w:rPr>
      </w:pPr>
    </w:p>
    <w:p w14:paraId="44B9488A"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320BB10" w14:textId="77777777" w:rsidR="005D38C8" w:rsidRDefault="005D38C8" w:rsidP="005D38C8">
      <w:pPr>
        <w:bidi/>
        <w:jc w:val="both"/>
        <w:rPr>
          <w:rFonts w:cs="David" w:hint="cs"/>
          <w:rtl/>
        </w:rPr>
      </w:pPr>
    </w:p>
    <w:p w14:paraId="69B521FD" w14:textId="77777777" w:rsidR="005D38C8" w:rsidRDefault="005D38C8" w:rsidP="005D38C8">
      <w:pPr>
        <w:bidi/>
        <w:jc w:val="both"/>
        <w:rPr>
          <w:rFonts w:cs="David" w:hint="cs"/>
          <w:rtl/>
        </w:rPr>
      </w:pPr>
      <w:r>
        <w:rPr>
          <w:rFonts w:cs="David" w:hint="cs"/>
          <w:rtl/>
        </w:rPr>
        <w:tab/>
        <w:t>לא, לא, אני לא אשנה. בסעיף הזה אני לא אכתוב שום דבר שונה ממה שכתוב. נניח שתיקח את דניאל בן סימון לדוגמה, יש בעיות אתו. מתוך עשרים שבועות, הוא רוצה להעלות חמש הצעות והם, באופן אוטומטי, מושכים לו כל פעם את ההצעות. לפי זה, הוא כן יכול להעלות.</w:t>
      </w:r>
    </w:p>
    <w:p w14:paraId="64E5C432" w14:textId="77777777" w:rsidR="005D38C8" w:rsidRDefault="005D38C8" w:rsidP="005D38C8">
      <w:pPr>
        <w:bidi/>
        <w:jc w:val="both"/>
        <w:rPr>
          <w:rFonts w:cs="David" w:hint="cs"/>
          <w:rtl/>
        </w:rPr>
      </w:pPr>
    </w:p>
    <w:p w14:paraId="5DA49179"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0D6DAA99" w14:textId="77777777" w:rsidR="005D38C8" w:rsidRDefault="005D38C8" w:rsidP="005D38C8">
      <w:pPr>
        <w:bidi/>
        <w:jc w:val="both"/>
        <w:rPr>
          <w:rFonts w:cs="David" w:hint="cs"/>
          <w:rtl/>
        </w:rPr>
      </w:pPr>
    </w:p>
    <w:p w14:paraId="433668AD" w14:textId="77777777" w:rsidR="005D38C8" w:rsidRDefault="005D38C8" w:rsidP="005D38C8">
      <w:pPr>
        <w:bidi/>
        <w:jc w:val="both"/>
        <w:rPr>
          <w:rFonts w:cs="David" w:hint="cs"/>
          <w:rtl/>
        </w:rPr>
      </w:pPr>
      <w:r>
        <w:rPr>
          <w:rFonts w:cs="David" w:hint="cs"/>
          <w:rtl/>
        </w:rPr>
        <w:tab/>
        <w:t>ואם אומרים לו למשוך והוא לא מסכים, האם הסיעה יכולה למשוך לו או לא? זה המצב. לפי מה שאתה אומר, הסיעה לא יכולה למשוך לו כי הוא זכאי.</w:t>
      </w:r>
    </w:p>
    <w:p w14:paraId="195A9E6D" w14:textId="77777777" w:rsidR="005D38C8" w:rsidRDefault="005D38C8" w:rsidP="005D38C8">
      <w:pPr>
        <w:bidi/>
        <w:jc w:val="both"/>
        <w:rPr>
          <w:rFonts w:cs="David" w:hint="cs"/>
          <w:rtl/>
        </w:rPr>
      </w:pPr>
    </w:p>
    <w:p w14:paraId="447C6C73"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4596219" w14:textId="77777777" w:rsidR="005D38C8" w:rsidRDefault="005D38C8" w:rsidP="005D38C8">
      <w:pPr>
        <w:bidi/>
        <w:jc w:val="both"/>
        <w:rPr>
          <w:rFonts w:cs="David" w:hint="cs"/>
          <w:rtl/>
        </w:rPr>
      </w:pPr>
    </w:p>
    <w:p w14:paraId="24154F9F" w14:textId="77777777" w:rsidR="005D38C8" w:rsidRDefault="005D38C8" w:rsidP="005D38C8">
      <w:pPr>
        <w:bidi/>
        <w:jc w:val="both"/>
        <w:rPr>
          <w:rFonts w:cs="David" w:hint="cs"/>
          <w:rtl/>
        </w:rPr>
      </w:pPr>
      <w:r>
        <w:rPr>
          <w:rFonts w:cs="David" w:hint="cs"/>
          <w:rtl/>
        </w:rPr>
        <w:tab/>
        <w:t xml:space="preserve">לא. אני אומר שהסיעה יכולה למשוך לו, אבל היא לא יכולה באופן שיטתי למשוך לו את כל ההצעות כל הזמן. </w:t>
      </w:r>
    </w:p>
    <w:p w14:paraId="609C4806" w14:textId="77777777" w:rsidR="005D38C8" w:rsidRDefault="005D38C8" w:rsidP="005D38C8">
      <w:pPr>
        <w:bidi/>
        <w:jc w:val="both"/>
        <w:rPr>
          <w:rFonts w:cs="David" w:hint="cs"/>
          <w:rtl/>
        </w:rPr>
      </w:pPr>
    </w:p>
    <w:p w14:paraId="6683F009"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6E9C6BA6" w14:textId="77777777" w:rsidR="005D38C8" w:rsidRDefault="005D38C8" w:rsidP="005D38C8">
      <w:pPr>
        <w:bidi/>
        <w:jc w:val="both"/>
        <w:rPr>
          <w:rFonts w:cs="David" w:hint="cs"/>
          <w:rtl/>
        </w:rPr>
      </w:pPr>
    </w:p>
    <w:p w14:paraId="01DAAC1B" w14:textId="77777777" w:rsidR="005D38C8" w:rsidRDefault="005D38C8" w:rsidP="005D38C8">
      <w:pPr>
        <w:bidi/>
        <w:jc w:val="both"/>
        <w:rPr>
          <w:rFonts w:cs="David" w:hint="cs"/>
          <w:rtl/>
        </w:rPr>
      </w:pPr>
      <w:r>
        <w:rPr>
          <w:rFonts w:cs="David" w:hint="cs"/>
          <w:rtl/>
        </w:rPr>
        <w:tab/>
        <w:t xml:space="preserve">אתה טועה, יריב. </w:t>
      </w:r>
    </w:p>
    <w:p w14:paraId="3D093165" w14:textId="77777777" w:rsidR="005D38C8" w:rsidRDefault="005D38C8" w:rsidP="005D38C8">
      <w:pPr>
        <w:bidi/>
        <w:jc w:val="both"/>
        <w:rPr>
          <w:rFonts w:cs="David" w:hint="cs"/>
          <w:rtl/>
        </w:rPr>
      </w:pPr>
    </w:p>
    <w:p w14:paraId="24B8C244"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F017BA0" w14:textId="77777777" w:rsidR="005D38C8" w:rsidRDefault="005D38C8" w:rsidP="005D38C8">
      <w:pPr>
        <w:bidi/>
        <w:jc w:val="both"/>
        <w:rPr>
          <w:rFonts w:cs="David" w:hint="cs"/>
          <w:rtl/>
        </w:rPr>
      </w:pPr>
    </w:p>
    <w:p w14:paraId="56F0898E" w14:textId="77777777" w:rsidR="005D38C8" w:rsidRDefault="005D38C8" w:rsidP="005D38C8">
      <w:pPr>
        <w:bidi/>
        <w:jc w:val="both"/>
        <w:rPr>
          <w:rFonts w:cs="David" w:hint="cs"/>
          <w:rtl/>
        </w:rPr>
      </w:pPr>
      <w:r>
        <w:rPr>
          <w:rFonts w:cs="David" w:hint="cs"/>
          <w:rtl/>
        </w:rPr>
        <w:tab/>
        <w:t xml:space="preserve">הוא לא מנצל את זכויותיו. </w:t>
      </w:r>
    </w:p>
    <w:p w14:paraId="64DA0405" w14:textId="77777777" w:rsidR="005D38C8" w:rsidRDefault="005D38C8" w:rsidP="005D38C8">
      <w:pPr>
        <w:bidi/>
        <w:jc w:val="both"/>
        <w:rPr>
          <w:rFonts w:cs="David" w:hint="cs"/>
          <w:rtl/>
        </w:rPr>
      </w:pPr>
    </w:p>
    <w:p w14:paraId="1AD92230"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17015445" w14:textId="77777777" w:rsidR="005D38C8" w:rsidRDefault="005D38C8" w:rsidP="005D38C8">
      <w:pPr>
        <w:bidi/>
        <w:jc w:val="both"/>
        <w:rPr>
          <w:rFonts w:cs="David" w:hint="cs"/>
          <w:rtl/>
        </w:rPr>
      </w:pPr>
    </w:p>
    <w:p w14:paraId="290AA3D3" w14:textId="77777777" w:rsidR="005D38C8" w:rsidRDefault="005D38C8" w:rsidP="005D38C8">
      <w:pPr>
        <w:bidi/>
        <w:jc w:val="both"/>
        <w:rPr>
          <w:rFonts w:cs="David" w:hint="cs"/>
          <w:rtl/>
        </w:rPr>
      </w:pPr>
      <w:r>
        <w:rPr>
          <w:rFonts w:cs="David" w:hint="cs"/>
          <w:rtl/>
        </w:rPr>
        <w:tab/>
        <w:t xml:space="preserve">אני זכרתי </w:t>
      </w:r>
      <w:proofErr w:type="spellStart"/>
      <w:r>
        <w:rPr>
          <w:rFonts w:cs="David" w:hint="cs"/>
          <w:rtl/>
        </w:rPr>
        <w:t>שהיתה</w:t>
      </w:r>
      <w:proofErr w:type="spellEnd"/>
      <w:r>
        <w:rPr>
          <w:rFonts w:cs="David" w:hint="cs"/>
          <w:rtl/>
        </w:rPr>
        <w:t xml:space="preserve"> בעיה עם מישהו. ועדת הכנסת המליצה בפברואר </w:t>
      </w:r>
      <w:proofErr w:type="spellStart"/>
      <w:r>
        <w:rPr>
          <w:rFonts w:cs="David" w:hint="cs"/>
          <w:rtl/>
        </w:rPr>
        <w:t>96</w:t>
      </w:r>
      <w:proofErr w:type="spellEnd"/>
      <w:r>
        <w:rPr>
          <w:rFonts w:cs="David" w:hint="cs"/>
          <w:rtl/>
        </w:rPr>
        <w:t xml:space="preserve">' בפני ראשי הסיעות לאפשר לחברי סיעותיהם להעלות את הצעותיהם במסגרת </w:t>
      </w:r>
      <w:proofErr w:type="spellStart"/>
      <w:r>
        <w:rPr>
          <w:rFonts w:cs="David" w:hint="cs"/>
          <w:rtl/>
        </w:rPr>
        <w:t>מכסתם</w:t>
      </w:r>
      <w:proofErr w:type="spellEnd"/>
      <w:r>
        <w:rPr>
          <w:rFonts w:cs="David" w:hint="cs"/>
          <w:rtl/>
        </w:rPr>
        <w:t xml:space="preserve"> בדרך של פיזור סביב במהלך המושב. </w:t>
      </w:r>
    </w:p>
    <w:p w14:paraId="183B9771" w14:textId="77777777" w:rsidR="005D38C8" w:rsidRDefault="005D38C8" w:rsidP="005D38C8">
      <w:pPr>
        <w:bidi/>
        <w:jc w:val="both"/>
        <w:rPr>
          <w:rFonts w:cs="David" w:hint="cs"/>
          <w:rtl/>
        </w:rPr>
      </w:pPr>
    </w:p>
    <w:p w14:paraId="412D8FF6"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0BF895E7" w14:textId="77777777" w:rsidR="005D38C8" w:rsidRDefault="005D38C8" w:rsidP="005D38C8">
      <w:pPr>
        <w:bidi/>
        <w:jc w:val="both"/>
        <w:rPr>
          <w:rFonts w:cs="David" w:hint="cs"/>
          <w:rtl/>
        </w:rPr>
      </w:pPr>
    </w:p>
    <w:p w14:paraId="5A9B87F9" w14:textId="77777777" w:rsidR="005D38C8" w:rsidRDefault="005D38C8" w:rsidP="005D38C8">
      <w:pPr>
        <w:bidi/>
        <w:jc w:val="both"/>
        <w:rPr>
          <w:rFonts w:cs="David" w:hint="cs"/>
          <w:rtl/>
        </w:rPr>
      </w:pPr>
      <w:r>
        <w:rPr>
          <w:rFonts w:cs="David" w:hint="cs"/>
          <w:rtl/>
        </w:rPr>
        <w:tab/>
        <w:t xml:space="preserve">זה אומר שאם יש לו חמש הצעות, הם יכולים למשוך שתיים ושלוש לא. </w:t>
      </w:r>
    </w:p>
    <w:p w14:paraId="1BBC391F" w14:textId="77777777" w:rsidR="005D38C8" w:rsidRDefault="005D38C8" w:rsidP="005D38C8">
      <w:pPr>
        <w:bidi/>
        <w:jc w:val="both"/>
        <w:rPr>
          <w:rFonts w:cs="David" w:hint="cs"/>
          <w:rtl/>
        </w:rPr>
      </w:pPr>
    </w:p>
    <w:p w14:paraId="1EE80FB0"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7AE99F8" w14:textId="77777777" w:rsidR="005D38C8" w:rsidRDefault="005D38C8" w:rsidP="005D38C8">
      <w:pPr>
        <w:bidi/>
        <w:jc w:val="both"/>
        <w:rPr>
          <w:rFonts w:cs="David" w:hint="cs"/>
          <w:rtl/>
        </w:rPr>
      </w:pPr>
    </w:p>
    <w:p w14:paraId="1055A06E" w14:textId="77777777" w:rsidR="005D38C8" w:rsidRDefault="005D38C8" w:rsidP="005D38C8">
      <w:pPr>
        <w:bidi/>
        <w:jc w:val="both"/>
        <w:rPr>
          <w:rFonts w:cs="David" w:hint="cs"/>
          <w:rtl/>
        </w:rPr>
      </w:pPr>
      <w:r>
        <w:rPr>
          <w:rFonts w:cs="David" w:hint="cs"/>
          <w:rtl/>
        </w:rPr>
        <w:tab/>
        <w:t xml:space="preserve">נכון, בדיוק. </w:t>
      </w:r>
    </w:p>
    <w:p w14:paraId="3FF84D90" w14:textId="77777777" w:rsidR="005D38C8" w:rsidRDefault="005D38C8" w:rsidP="005D38C8">
      <w:pPr>
        <w:bidi/>
        <w:jc w:val="both"/>
        <w:rPr>
          <w:rFonts w:cs="David" w:hint="cs"/>
          <w:rtl/>
        </w:rPr>
      </w:pPr>
    </w:p>
    <w:p w14:paraId="33C47098"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1220448C" w14:textId="77777777" w:rsidR="005D38C8" w:rsidRDefault="005D38C8" w:rsidP="005D38C8">
      <w:pPr>
        <w:bidi/>
        <w:jc w:val="both"/>
        <w:rPr>
          <w:rFonts w:cs="David" w:hint="cs"/>
          <w:rtl/>
        </w:rPr>
      </w:pPr>
    </w:p>
    <w:p w14:paraId="7AF273B7" w14:textId="77777777" w:rsidR="005D38C8" w:rsidRDefault="005D38C8" w:rsidP="005D38C8">
      <w:pPr>
        <w:bidi/>
        <w:jc w:val="both"/>
        <w:rPr>
          <w:rFonts w:cs="David" w:hint="cs"/>
          <w:rtl/>
        </w:rPr>
      </w:pPr>
      <w:r>
        <w:rPr>
          <w:rFonts w:cs="David" w:hint="cs"/>
          <w:rtl/>
        </w:rPr>
        <w:tab/>
        <w:t xml:space="preserve">זה לא מתנהל כך היום. </w:t>
      </w:r>
    </w:p>
    <w:p w14:paraId="424E30E9" w14:textId="77777777" w:rsidR="005D38C8" w:rsidRDefault="005D38C8" w:rsidP="005D38C8">
      <w:pPr>
        <w:bidi/>
        <w:jc w:val="both"/>
        <w:rPr>
          <w:rFonts w:cs="David" w:hint="cs"/>
          <w:rtl/>
        </w:rPr>
      </w:pPr>
    </w:p>
    <w:p w14:paraId="4CB7372E"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BCCC611" w14:textId="77777777" w:rsidR="005D38C8" w:rsidRDefault="005D38C8" w:rsidP="005D38C8">
      <w:pPr>
        <w:bidi/>
        <w:jc w:val="both"/>
        <w:rPr>
          <w:rFonts w:cs="David" w:hint="cs"/>
          <w:rtl/>
        </w:rPr>
      </w:pPr>
    </w:p>
    <w:p w14:paraId="69D7324B" w14:textId="77777777" w:rsidR="005D38C8" w:rsidRDefault="005D38C8" w:rsidP="005D38C8">
      <w:pPr>
        <w:bidi/>
        <w:jc w:val="both"/>
        <w:rPr>
          <w:rFonts w:cs="David" w:hint="cs"/>
          <w:rtl/>
        </w:rPr>
      </w:pPr>
      <w:r>
        <w:rPr>
          <w:rFonts w:cs="David" w:hint="cs"/>
          <w:rtl/>
        </w:rPr>
        <w:tab/>
        <w:t xml:space="preserve">אני לא יודע מה מתנהל, אבל מה שכתוב ברור לגמרי. מה שמתנהל אני לא יודע. </w:t>
      </w:r>
    </w:p>
    <w:p w14:paraId="7FB16951" w14:textId="77777777" w:rsidR="005D38C8" w:rsidRDefault="005D38C8" w:rsidP="005D38C8">
      <w:pPr>
        <w:bidi/>
        <w:jc w:val="both"/>
        <w:rPr>
          <w:rFonts w:cs="David" w:hint="cs"/>
          <w:rtl/>
        </w:rPr>
      </w:pPr>
    </w:p>
    <w:p w14:paraId="54225537" w14:textId="77777777" w:rsidR="005D38C8" w:rsidRDefault="005D38C8" w:rsidP="005D38C8">
      <w:pPr>
        <w:pStyle w:val="BodyText"/>
        <w:rPr>
          <w:rFonts w:hint="cs"/>
          <w:u w:val="single"/>
          <w:rtl/>
        </w:rPr>
      </w:pPr>
      <w:r>
        <w:rPr>
          <w:rFonts w:hint="cs"/>
          <w:u w:val="single"/>
          <w:rtl/>
        </w:rPr>
        <w:t>ארבל אסטרחן:</w:t>
      </w:r>
    </w:p>
    <w:p w14:paraId="442C0482" w14:textId="77777777" w:rsidR="005D38C8" w:rsidRDefault="005D38C8" w:rsidP="005D38C8">
      <w:pPr>
        <w:bidi/>
        <w:jc w:val="both"/>
        <w:rPr>
          <w:rFonts w:cs="David" w:hint="cs"/>
          <w:rtl/>
        </w:rPr>
      </w:pPr>
    </w:p>
    <w:p w14:paraId="67B5CDC9" w14:textId="77777777" w:rsidR="005D38C8" w:rsidRDefault="005D38C8" w:rsidP="005D38C8">
      <w:pPr>
        <w:bidi/>
        <w:jc w:val="both"/>
        <w:rPr>
          <w:rFonts w:cs="David" w:hint="cs"/>
          <w:rtl/>
        </w:rPr>
      </w:pPr>
      <w:r>
        <w:rPr>
          <w:rFonts w:cs="David" w:hint="cs"/>
          <w:rtl/>
        </w:rPr>
        <w:tab/>
        <w:t xml:space="preserve">זה לא ברור. אנחנו נשאלנו יותר מפעם אחת האם סיעה יכולה לומר לחבר הכנסת: את ההצעה הזאת אתה לא מעלה? </w:t>
      </w:r>
    </w:p>
    <w:p w14:paraId="44A47AB3" w14:textId="77777777" w:rsidR="005D38C8" w:rsidRDefault="005D38C8" w:rsidP="005D38C8">
      <w:pPr>
        <w:bidi/>
        <w:jc w:val="both"/>
        <w:rPr>
          <w:rFonts w:cs="David" w:hint="cs"/>
          <w:rtl/>
        </w:rPr>
      </w:pPr>
    </w:p>
    <w:p w14:paraId="75040755"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69A2DB5" w14:textId="77777777" w:rsidR="005D38C8" w:rsidRDefault="005D38C8" w:rsidP="005D38C8">
      <w:pPr>
        <w:bidi/>
        <w:jc w:val="both"/>
        <w:rPr>
          <w:rFonts w:cs="David" w:hint="cs"/>
          <w:rtl/>
        </w:rPr>
      </w:pPr>
    </w:p>
    <w:p w14:paraId="53D84CE6" w14:textId="77777777" w:rsidR="005D38C8" w:rsidRDefault="005D38C8" w:rsidP="005D38C8">
      <w:pPr>
        <w:bidi/>
        <w:jc w:val="both"/>
        <w:rPr>
          <w:rFonts w:cs="David" w:hint="cs"/>
          <w:rtl/>
        </w:rPr>
      </w:pPr>
      <w:r>
        <w:rPr>
          <w:rFonts w:cs="David" w:hint="cs"/>
          <w:rtl/>
        </w:rPr>
        <w:tab/>
        <w:t xml:space="preserve">התשובה היא כן. </w:t>
      </w:r>
    </w:p>
    <w:p w14:paraId="2C0AECB9" w14:textId="77777777" w:rsidR="005D38C8" w:rsidRDefault="005D38C8" w:rsidP="005D38C8">
      <w:pPr>
        <w:bidi/>
        <w:jc w:val="both"/>
        <w:rPr>
          <w:rFonts w:cs="David" w:hint="cs"/>
          <w:rtl/>
        </w:rPr>
      </w:pPr>
    </w:p>
    <w:p w14:paraId="3A282E87" w14:textId="77777777" w:rsidR="005D38C8" w:rsidRDefault="005D38C8" w:rsidP="005D38C8">
      <w:pPr>
        <w:pStyle w:val="BodyText"/>
        <w:rPr>
          <w:rFonts w:hint="cs"/>
          <w:u w:val="single"/>
          <w:rtl/>
        </w:rPr>
      </w:pPr>
      <w:r>
        <w:rPr>
          <w:rFonts w:hint="cs"/>
          <w:u w:val="single"/>
          <w:rtl/>
        </w:rPr>
        <w:t>ארבל אסטרחן:</w:t>
      </w:r>
    </w:p>
    <w:p w14:paraId="328DC929" w14:textId="77777777" w:rsidR="005D38C8" w:rsidRDefault="005D38C8" w:rsidP="005D38C8">
      <w:pPr>
        <w:bidi/>
        <w:jc w:val="both"/>
        <w:rPr>
          <w:rFonts w:cs="David" w:hint="cs"/>
          <w:rtl/>
        </w:rPr>
      </w:pPr>
    </w:p>
    <w:p w14:paraId="046AF4C0" w14:textId="77777777" w:rsidR="005D38C8" w:rsidRDefault="005D38C8" w:rsidP="005D38C8">
      <w:pPr>
        <w:bidi/>
        <w:jc w:val="both"/>
        <w:rPr>
          <w:rFonts w:cs="David" w:hint="cs"/>
          <w:rtl/>
        </w:rPr>
      </w:pPr>
      <w:r>
        <w:rPr>
          <w:rFonts w:cs="David" w:hint="cs"/>
          <w:rtl/>
        </w:rPr>
        <w:tab/>
        <w:t xml:space="preserve">צריך להגיד את זה. חייבים להגיד את זה. </w:t>
      </w:r>
    </w:p>
    <w:p w14:paraId="163C2ED6" w14:textId="77777777" w:rsidR="005D38C8" w:rsidRDefault="005D38C8" w:rsidP="005D38C8">
      <w:pPr>
        <w:bidi/>
        <w:jc w:val="both"/>
        <w:rPr>
          <w:rFonts w:cs="David" w:hint="cs"/>
          <w:rtl/>
        </w:rPr>
      </w:pPr>
    </w:p>
    <w:p w14:paraId="1DDD8D5A"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78485B8" w14:textId="77777777" w:rsidR="005D38C8" w:rsidRDefault="005D38C8" w:rsidP="005D38C8">
      <w:pPr>
        <w:bidi/>
        <w:jc w:val="both"/>
        <w:rPr>
          <w:rFonts w:cs="David" w:hint="cs"/>
          <w:rtl/>
        </w:rPr>
      </w:pPr>
    </w:p>
    <w:p w14:paraId="120ABD63" w14:textId="77777777" w:rsidR="005D38C8" w:rsidRDefault="005D38C8" w:rsidP="005D38C8">
      <w:pPr>
        <w:bidi/>
        <w:jc w:val="both"/>
        <w:rPr>
          <w:rFonts w:cs="David" w:hint="cs"/>
          <w:rtl/>
        </w:rPr>
      </w:pPr>
      <w:r>
        <w:rPr>
          <w:rFonts w:cs="David" w:hint="cs"/>
          <w:rtl/>
        </w:rPr>
        <w:tab/>
        <w:t xml:space="preserve">אבל זה כתוב. </w:t>
      </w:r>
    </w:p>
    <w:p w14:paraId="411034C3" w14:textId="77777777" w:rsidR="005D38C8" w:rsidRDefault="005D38C8" w:rsidP="005D38C8">
      <w:pPr>
        <w:bidi/>
        <w:jc w:val="both"/>
        <w:rPr>
          <w:rFonts w:cs="David" w:hint="cs"/>
          <w:rtl/>
        </w:rPr>
      </w:pPr>
    </w:p>
    <w:p w14:paraId="25C506B7" w14:textId="77777777" w:rsidR="005D38C8" w:rsidRDefault="005D38C8" w:rsidP="005D38C8">
      <w:pPr>
        <w:pStyle w:val="BodyText"/>
        <w:rPr>
          <w:rFonts w:hint="cs"/>
          <w:u w:val="single"/>
          <w:rtl/>
        </w:rPr>
      </w:pPr>
      <w:r>
        <w:rPr>
          <w:rFonts w:hint="cs"/>
          <w:u w:val="single"/>
          <w:rtl/>
        </w:rPr>
        <w:t>ארבל אסטרחן:</w:t>
      </w:r>
    </w:p>
    <w:p w14:paraId="129F6736" w14:textId="77777777" w:rsidR="005D38C8" w:rsidRDefault="005D38C8" w:rsidP="005D38C8">
      <w:pPr>
        <w:bidi/>
        <w:jc w:val="both"/>
        <w:rPr>
          <w:rFonts w:cs="David" w:hint="cs"/>
          <w:rtl/>
        </w:rPr>
      </w:pPr>
    </w:p>
    <w:p w14:paraId="08473619" w14:textId="77777777" w:rsidR="005D38C8" w:rsidRDefault="005D38C8" w:rsidP="005D38C8">
      <w:pPr>
        <w:bidi/>
        <w:jc w:val="both"/>
        <w:rPr>
          <w:rFonts w:cs="David" w:hint="cs"/>
          <w:rtl/>
        </w:rPr>
      </w:pPr>
      <w:r>
        <w:rPr>
          <w:rFonts w:cs="David" w:hint="cs"/>
          <w:rtl/>
        </w:rPr>
        <w:tab/>
        <w:t xml:space="preserve">לא, זה לא כתוב. כתוב שיש לו זכות להעלות באותו מושב. הוא אומר: יש לי זכות וזאת ההצעה. אני רוצה רק הצעה אחת במושב, את זאת. </w:t>
      </w:r>
    </w:p>
    <w:p w14:paraId="2EF30864" w14:textId="77777777" w:rsidR="005D38C8" w:rsidRDefault="005D38C8" w:rsidP="005D38C8">
      <w:pPr>
        <w:bidi/>
        <w:jc w:val="both"/>
        <w:rPr>
          <w:rFonts w:cs="David" w:hint="cs"/>
          <w:rtl/>
        </w:rPr>
      </w:pPr>
    </w:p>
    <w:p w14:paraId="3C95BDB8" w14:textId="77777777" w:rsidR="005D38C8" w:rsidRDefault="005D38C8" w:rsidP="005D38C8">
      <w:pPr>
        <w:bidi/>
        <w:jc w:val="both"/>
        <w:rPr>
          <w:rFonts w:cs="David" w:hint="cs"/>
          <w:u w:val="single"/>
          <w:rtl/>
        </w:rPr>
      </w:pPr>
      <w:r>
        <w:rPr>
          <w:rFonts w:cs="David" w:hint="cs"/>
          <w:u w:val="single"/>
          <w:rtl/>
        </w:rPr>
        <w:t>תמר כנפו:</w:t>
      </w:r>
    </w:p>
    <w:p w14:paraId="579C0A11" w14:textId="77777777" w:rsidR="005D38C8" w:rsidRDefault="005D38C8" w:rsidP="005D38C8">
      <w:pPr>
        <w:bidi/>
        <w:jc w:val="both"/>
        <w:rPr>
          <w:rFonts w:cs="David" w:hint="cs"/>
          <w:rtl/>
        </w:rPr>
      </w:pPr>
    </w:p>
    <w:p w14:paraId="183B204B" w14:textId="77777777" w:rsidR="005D38C8" w:rsidRDefault="005D38C8" w:rsidP="005D38C8">
      <w:pPr>
        <w:bidi/>
        <w:jc w:val="both"/>
        <w:rPr>
          <w:rFonts w:cs="David" w:hint="cs"/>
          <w:rtl/>
        </w:rPr>
      </w:pPr>
      <w:r>
        <w:rPr>
          <w:rFonts w:cs="David" w:hint="cs"/>
          <w:rtl/>
        </w:rPr>
        <w:tab/>
        <w:t xml:space="preserve">והסיעה לא רוצה. </w:t>
      </w:r>
    </w:p>
    <w:p w14:paraId="2F52A93A" w14:textId="77777777" w:rsidR="005D38C8" w:rsidRDefault="005D38C8" w:rsidP="005D38C8">
      <w:pPr>
        <w:bidi/>
        <w:jc w:val="both"/>
        <w:rPr>
          <w:rFonts w:cs="David" w:hint="cs"/>
          <w:rtl/>
        </w:rPr>
      </w:pPr>
    </w:p>
    <w:p w14:paraId="1132D098"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6579055F" w14:textId="77777777" w:rsidR="005D38C8" w:rsidRDefault="005D38C8" w:rsidP="005D38C8">
      <w:pPr>
        <w:bidi/>
        <w:jc w:val="both"/>
        <w:rPr>
          <w:rFonts w:cs="David" w:hint="cs"/>
          <w:rtl/>
        </w:rPr>
      </w:pPr>
    </w:p>
    <w:p w14:paraId="6ED00984" w14:textId="77777777" w:rsidR="005D38C8" w:rsidRDefault="005D38C8" w:rsidP="005D38C8">
      <w:pPr>
        <w:bidi/>
        <w:jc w:val="both"/>
        <w:rPr>
          <w:rFonts w:cs="David" w:hint="cs"/>
          <w:rtl/>
        </w:rPr>
      </w:pPr>
      <w:r>
        <w:rPr>
          <w:rFonts w:cs="David" w:hint="cs"/>
          <w:rtl/>
        </w:rPr>
        <w:tab/>
        <w:t xml:space="preserve">זה ההבדל בין דחופה לרגילה כי בדחופה אומרים לו: אתה תנסה את מזלך בכל נושא שאתה רוצה. הוא אומר: סליחה, אבל זה </w:t>
      </w:r>
      <w:proofErr w:type="spellStart"/>
      <w:r>
        <w:rPr>
          <w:rFonts w:cs="David" w:hint="cs"/>
          <w:rtl/>
        </w:rPr>
        <w:t>ה'אני</w:t>
      </w:r>
      <w:proofErr w:type="spellEnd"/>
      <w:r>
        <w:rPr>
          <w:rFonts w:cs="David" w:hint="cs"/>
          <w:rtl/>
        </w:rPr>
        <w:t xml:space="preserve"> מאמין' שלי. אומרת הסיעה: </w:t>
      </w:r>
      <w:proofErr w:type="spellStart"/>
      <w:r>
        <w:rPr>
          <w:rFonts w:cs="David" w:hint="cs"/>
          <w:rtl/>
        </w:rPr>
        <w:t>ה'אני</w:t>
      </w:r>
      <w:proofErr w:type="spellEnd"/>
      <w:r>
        <w:rPr>
          <w:rFonts w:cs="David" w:hint="cs"/>
          <w:rtl/>
        </w:rPr>
        <w:t xml:space="preserve"> מאמין' שלך הוא במסגרת הסיעתית, זה </w:t>
      </w:r>
      <w:proofErr w:type="spellStart"/>
      <w:r>
        <w:rPr>
          <w:rFonts w:cs="David" w:hint="cs"/>
          <w:rtl/>
        </w:rPr>
        <w:t>ה'אני</w:t>
      </w:r>
      <w:proofErr w:type="spellEnd"/>
      <w:r>
        <w:rPr>
          <w:rFonts w:cs="David" w:hint="cs"/>
          <w:rtl/>
        </w:rPr>
        <w:t xml:space="preserve"> מאמין' של הסיעה ואתה יכול להחליט מה אתה אומר בשמנו ומה לא. </w:t>
      </w:r>
    </w:p>
    <w:p w14:paraId="3E09FE65" w14:textId="77777777" w:rsidR="005D38C8" w:rsidRDefault="005D38C8" w:rsidP="005D38C8">
      <w:pPr>
        <w:bidi/>
        <w:jc w:val="both"/>
        <w:rPr>
          <w:rFonts w:cs="David" w:hint="cs"/>
          <w:rtl/>
        </w:rPr>
      </w:pPr>
    </w:p>
    <w:p w14:paraId="207142D5" w14:textId="77777777" w:rsidR="005D38C8" w:rsidRDefault="005D38C8" w:rsidP="005D38C8">
      <w:pPr>
        <w:bidi/>
        <w:jc w:val="both"/>
        <w:rPr>
          <w:rFonts w:cs="David" w:hint="cs"/>
          <w:u w:val="single"/>
          <w:rtl/>
        </w:rPr>
      </w:pPr>
      <w:r>
        <w:rPr>
          <w:rFonts w:cs="David" w:hint="cs"/>
          <w:u w:val="single"/>
          <w:rtl/>
        </w:rPr>
        <w:t>אורי בנק:</w:t>
      </w:r>
    </w:p>
    <w:p w14:paraId="341DAC90" w14:textId="77777777" w:rsidR="005D38C8" w:rsidRDefault="005D38C8" w:rsidP="005D38C8">
      <w:pPr>
        <w:bidi/>
        <w:jc w:val="both"/>
        <w:rPr>
          <w:rFonts w:cs="David" w:hint="cs"/>
          <w:rtl/>
        </w:rPr>
      </w:pPr>
    </w:p>
    <w:p w14:paraId="7171D937" w14:textId="77777777" w:rsidR="005D38C8" w:rsidRDefault="005D38C8" w:rsidP="005D38C8">
      <w:pPr>
        <w:bidi/>
        <w:jc w:val="both"/>
        <w:rPr>
          <w:rFonts w:cs="David" w:hint="cs"/>
          <w:rtl/>
        </w:rPr>
      </w:pPr>
      <w:r>
        <w:rPr>
          <w:rFonts w:cs="David" w:hint="cs"/>
          <w:rtl/>
        </w:rPr>
        <w:tab/>
        <w:t xml:space="preserve">זה פתרון טוב יחסית להצעות לסדר רגילות, זה לא פתרון מול הצעות חוק. אם הוא רוצה להעלות הצעת חוק ואנחנו הולכים לחומרה, כלומר אין לו מכסה שלא במסגרת מה שהסיעה מסכימה, הוא לעולם לא יוכל להציע הצעת חוק. </w:t>
      </w:r>
    </w:p>
    <w:p w14:paraId="37A70911" w14:textId="77777777" w:rsidR="005D38C8" w:rsidRDefault="005D38C8" w:rsidP="005D38C8">
      <w:pPr>
        <w:bidi/>
        <w:jc w:val="both"/>
        <w:rPr>
          <w:rFonts w:cs="David" w:hint="cs"/>
          <w:rtl/>
        </w:rPr>
      </w:pPr>
    </w:p>
    <w:p w14:paraId="1E13B535"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751B7889" w14:textId="77777777" w:rsidR="005D38C8" w:rsidRDefault="005D38C8" w:rsidP="005D38C8">
      <w:pPr>
        <w:bidi/>
        <w:jc w:val="both"/>
        <w:rPr>
          <w:rFonts w:cs="David" w:hint="cs"/>
          <w:rtl/>
        </w:rPr>
      </w:pPr>
    </w:p>
    <w:p w14:paraId="39EC0825" w14:textId="77777777" w:rsidR="005D38C8" w:rsidRDefault="005D38C8" w:rsidP="005D38C8">
      <w:pPr>
        <w:bidi/>
        <w:jc w:val="both"/>
        <w:rPr>
          <w:rFonts w:cs="David" w:hint="cs"/>
          <w:rtl/>
        </w:rPr>
      </w:pPr>
      <w:r>
        <w:rPr>
          <w:rFonts w:cs="David" w:hint="cs"/>
          <w:rtl/>
        </w:rPr>
        <w:tab/>
        <w:t>איך קורה שהקואליציה הולכת למזכירות ומושכת את ההצעות של חברי הכנסת וחברי הכנסת לא מסכימים?</w:t>
      </w:r>
    </w:p>
    <w:p w14:paraId="2F014E55" w14:textId="77777777" w:rsidR="005D38C8" w:rsidRDefault="005D38C8" w:rsidP="005D38C8">
      <w:pPr>
        <w:bidi/>
        <w:jc w:val="both"/>
        <w:rPr>
          <w:rFonts w:cs="David" w:hint="cs"/>
          <w:rtl/>
        </w:rPr>
      </w:pPr>
    </w:p>
    <w:p w14:paraId="6026D304" w14:textId="77777777" w:rsidR="005D38C8" w:rsidRPr="00E03C2C" w:rsidRDefault="005D38C8" w:rsidP="005D38C8">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14:paraId="4C7A2CE0" w14:textId="77777777" w:rsidR="005D38C8" w:rsidRDefault="005D38C8" w:rsidP="005D38C8">
      <w:pPr>
        <w:bidi/>
        <w:jc w:val="both"/>
        <w:rPr>
          <w:rFonts w:cs="David" w:hint="cs"/>
          <w:rtl/>
        </w:rPr>
      </w:pPr>
    </w:p>
    <w:p w14:paraId="061860D9" w14:textId="77777777" w:rsidR="005D38C8" w:rsidRDefault="005D38C8" w:rsidP="005D38C8">
      <w:pPr>
        <w:bidi/>
        <w:jc w:val="both"/>
        <w:rPr>
          <w:rFonts w:cs="David" w:hint="cs"/>
          <w:rtl/>
        </w:rPr>
      </w:pPr>
      <w:r>
        <w:rPr>
          <w:rFonts w:cs="David" w:hint="cs"/>
          <w:rtl/>
        </w:rPr>
        <w:tab/>
        <w:t xml:space="preserve">כי זה המושג משמעת סיעתית או משמעת קואליציונית. חברי הכנסת לא נבחרו עצמאית. הם נבחרו לרשימה ולרשימה יש אחריות. </w:t>
      </w:r>
    </w:p>
    <w:p w14:paraId="704825A4" w14:textId="77777777" w:rsidR="005D38C8" w:rsidRDefault="005D38C8" w:rsidP="005D38C8">
      <w:pPr>
        <w:bidi/>
        <w:jc w:val="both"/>
        <w:rPr>
          <w:rFonts w:cs="David" w:hint="cs"/>
          <w:rtl/>
        </w:rPr>
      </w:pPr>
    </w:p>
    <w:p w14:paraId="1AD9095B"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3489671" w14:textId="77777777" w:rsidR="005D38C8" w:rsidRDefault="005D38C8" w:rsidP="005D38C8">
      <w:pPr>
        <w:bidi/>
        <w:jc w:val="both"/>
        <w:rPr>
          <w:rFonts w:cs="David" w:hint="cs"/>
          <w:rtl/>
        </w:rPr>
      </w:pPr>
    </w:p>
    <w:p w14:paraId="62C0313C" w14:textId="77777777" w:rsidR="005D38C8" w:rsidRDefault="005D38C8" w:rsidP="005D38C8">
      <w:pPr>
        <w:bidi/>
        <w:jc w:val="both"/>
        <w:rPr>
          <w:rFonts w:cs="David" w:hint="cs"/>
          <w:rtl/>
        </w:rPr>
      </w:pPr>
      <w:r>
        <w:rPr>
          <w:rFonts w:cs="David" w:hint="cs"/>
          <w:rtl/>
        </w:rPr>
        <w:tab/>
        <w:t xml:space="preserve">אני רוצה להיות מעשי ולא לעסוק בתיאוריות. הוויכוח הזה, אני מבין אותו. הוא ויכוח אמיתי. הבעיה קיימת אבל הכרעה בה לא תהיה. מאחר שקבענו כלל שאנחנו הולכים רק בהסכמה כללית, לא נגיע כאן לשום הסכמה כללית בשום מצב. ולכן, אנחנו נשאיר את זה כרגע פה. אני מוכן לנסות לבדוק עם כל ראשי הסיעות אם יש איזו נוסחה שהם מסכימים לחיות אתה. אני לא בטוח שתהיה כזאת. אני גם לא בטוח שאם ראשי הסיעות מסכימים וחברי הכנסת הבודדים לא מסכימים, יהיה נכון ללכת ולעשות את השינוי הזה במסגרת המהלך שאנחנו עושים כרגע. </w:t>
      </w:r>
    </w:p>
    <w:p w14:paraId="022DAFE1" w14:textId="77777777" w:rsidR="005D38C8" w:rsidRDefault="005D38C8" w:rsidP="005D38C8">
      <w:pPr>
        <w:bidi/>
        <w:jc w:val="both"/>
        <w:rPr>
          <w:rFonts w:cs="David" w:hint="cs"/>
          <w:rtl/>
        </w:rPr>
      </w:pPr>
    </w:p>
    <w:p w14:paraId="2DC0FF7D" w14:textId="77777777" w:rsidR="005D38C8" w:rsidRDefault="005D38C8" w:rsidP="005D38C8">
      <w:pPr>
        <w:pStyle w:val="BodyText"/>
        <w:rPr>
          <w:rFonts w:hint="cs"/>
          <w:u w:val="single"/>
          <w:rtl/>
        </w:rPr>
      </w:pPr>
      <w:r>
        <w:rPr>
          <w:rFonts w:hint="cs"/>
          <w:u w:val="single"/>
          <w:rtl/>
        </w:rPr>
        <w:t>ארבל אסטרחן:</w:t>
      </w:r>
    </w:p>
    <w:p w14:paraId="60163374" w14:textId="77777777" w:rsidR="005D38C8" w:rsidRDefault="005D38C8" w:rsidP="005D38C8">
      <w:pPr>
        <w:bidi/>
        <w:jc w:val="both"/>
        <w:rPr>
          <w:rFonts w:cs="David" w:hint="cs"/>
          <w:rtl/>
        </w:rPr>
      </w:pPr>
    </w:p>
    <w:p w14:paraId="4EC0E033" w14:textId="77777777" w:rsidR="005D38C8" w:rsidRDefault="005D38C8" w:rsidP="005D38C8">
      <w:pPr>
        <w:bidi/>
        <w:jc w:val="both"/>
        <w:rPr>
          <w:rFonts w:cs="David" w:hint="cs"/>
          <w:rtl/>
        </w:rPr>
      </w:pPr>
      <w:r>
        <w:rPr>
          <w:rFonts w:cs="David" w:hint="cs"/>
          <w:rtl/>
        </w:rPr>
        <w:tab/>
        <w:t xml:space="preserve">אבל זה סעיף לא ברור. </w:t>
      </w:r>
    </w:p>
    <w:p w14:paraId="5865F66B" w14:textId="77777777" w:rsidR="005D38C8" w:rsidRDefault="005D38C8" w:rsidP="005D38C8">
      <w:pPr>
        <w:bidi/>
        <w:jc w:val="both"/>
        <w:rPr>
          <w:rFonts w:cs="David" w:hint="cs"/>
          <w:rtl/>
        </w:rPr>
      </w:pPr>
    </w:p>
    <w:p w14:paraId="5AAB444E"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7685194" w14:textId="77777777" w:rsidR="005D38C8" w:rsidRDefault="005D38C8" w:rsidP="005D38C8">
      <w:pPr>
        <w:bidi/>
        <w:jc w:val="both"/>
        <w:rPr>
          <w:rFonts w:cs="David" w:hint="cs"/>
          <w:rtl/>
        </w:rPr>
      </w:pPr>
    </w:p>
    <w:p w14:paraId="780E9485" w14:textId="77777777" w:rsidR="005D38C8" w:rsidRDefault="005D38C8" w:rsidP="005D38C8">
      <w:pPr>
        <w:bidi/>
        <w:jc w:val="both"/>
        <w:rPr>
          <w:rFonts w:cs="David" w:hint="cs"/>
          <w:rtl/>
        </w:rPr>
      </w:pPr>
      <w:r>
        <w:rPr>
          <w:rFonts w:cs="David" w:hint="cs"/>
          <w:rtl/>
        </w:rPr>
        <w:tab/>
        <w:t xml:space="preserve">אין מה לעשות, זה המצב. ארבל, לא ניתן. אני לא יכול. </w:t>
      </w:r>
    </w:p>
    <w:p w14:paraId="6264B8F6" w14:textId="77777777" w:rsidR="005D38C8" w:rsidRDefault="005D38C8" w:rsidP="005D38C8">
      <w:pPr>
        <w:bidi/>
        <w:jc w:val="both"/>
        <w:rPr>
          <w:rFonts w:cs="David" w:hint="cs"/>
          <w:rtl/>
        </w:rPr>
      </w:pPr>
    </w:p>
    <w:p w14:paraId="4D189EF1" w14:textId="77777777" w:rsidR="005D38C8" w:rsidRDefault="005D38C8" w:rsidP="005D38C8">
      <w:pPr>
        <w:bidi/>
        <w:jc w:val="both"/>
        <w:rPr>
          <w:rFonts w:cs="David" w:hint="cs"/>
          <w:u w:val="single"/>
          <w:rtl/>
        </w:rPr>
      </w:pPr>
      <w:r>
        <w:rPr>
          <w:rFonts w:cs="David" w:hint="cs"/>
          <w:u w:val="single"/>
          <w:rtl/>
        </w:rPr>
        <w:t>אורי בנק:</w:t>
      </w:r>
    </w:p>
    <w:p w14:paraId="44965AC4" w14:textId="77777777" w:rsidR="005D38C8" w:rsidRDefault="005D38C8" w:rsidP="005D38C8">
      <w:pPr>
        <w:bidi/>
        <w:jc w:val="both"/>
        <w:rPr>
          <w:rFonts w:cs="David" w:hint="cs"/>
          <w:rtl/>
        </w:rPr>
      </w:pPr>
    </w:p>
    <w:p w14:paraId="5724FB86" w14:textId="77777777" w:rsidR="005D38C8" w:rsidRDefault="005D38C8" w:rsidP="005D38C8">
      <w:pPr>
        <w:bidi/>
        <w:jc w:val="both"/>
        <w:rPr>
          <w:rFonts w:cs="David" w:hint="cs"/>
          <w:rtl/>
        </w:rPr>
      </w:pPr>
      <w:r>
        <w:rPr>
          <w:rFonts w:cs="David" w:hint="cs"/>
          <w:rtl/>
        </w:rPr>
        <w:tab/>
        <w:t xml:space="preserve">אם מישהו ידליף מפה לחבר הכנסת הסורר את מה שאמרנו כאן, תהיה מלחמה גדולה. </w:t>
      </w:r>
    </w:p>
    <w:p w14:paraId="40D23A37" w14:textId="77777777" w:rsidR="005D38C8" w:rsidRDefault="005D38C8" w:rsidP="005D38C8">
      <w:pPr>
        <w:bidi/>
        <w:jc w:val="both"/>
        <w:rPr>
          <w:rFonts w:cs="David" w:hint="cs"/>
          <w:rtl/>
        </w:rPr>
      </w:pPr>
    </w:p>
    <w:p w14:paraId="5C103774"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52C576C" w14:textId="77777777" w:rsidR="005D38C8" w:rsidRDefault="005D38C8" w:rsidP="005D38C8">
      <w:pPr>
        <w:bidi/>
        <w:jc w:val="both"/>
        <w:rPr>
          <w:rFonts w:cs="David" w:hint="cs"/>
          <w:rtl/>
        </w:rPr>
      </w:pPr>
    </w:p>
    <w:p w14:paraId="4122B4DC" w14:textId="77777777" w:rsidR="005D38C8" w:rsidRDefault="005D38C8" w:rsidP="005D38C8">
      <w:pPr>
        <w:bidi/>
        <w:jc w:val="both"/>
        <w:rPr>
          <w:rFonts w:cs="David" w:hint="cs"/>
          <w:rtl/>
        </w:rPr>
      </w:pPr>
      <w:r>
        <w:rPr>
          <w:rFonts w:cs="David" w:hint="cs"/>
          <w:rtl/>
        </w:rPr>
        <w:tab/>
        <w:t xml:space="preserve">אני לא יודע איזו מלחמה תהיה. רבותי, אני חוזר ואומר לכם שאנחנו מנהלים עכשיו מהלך של דיון בתיקון התקנון ובמהלך הזה, שתי אבני היסוד שלו היו שהוא נעשה בהסכמה כללית ומה שלא מוסכם כללית עד אחרון האנשים נשאר כשהיה. מאחר שבנושא הזה לא ניתן להגיע להסכמה כללית הוא פשוט נשאר כשהיה כי אין דרך אחרת. רוצים לתקן את הסעיף הזה? אני מוכן לקיים דיון במסלול נפרד לגמרי בסעיף הזה, נשמע את כולם, נתדיין עם כולם. תרצו לקבל החלטות ברוב ומיעוט? יכול להיות. אני לא שם עכשיו. אני נמצא עכשיו במקום שבו אנחנו מתקנים את מה שאפשר. מראש אמרנו שיש דברים שצריך לתקן ולא נוכל. אנחנו יודעים את זה. רבותי, אם נשים פה תיקון, נפל כל הפרק. אי אפשר לתקן כלום ואני לא רוצה את זה. </w:t>
      </w:r>
    </w:p>
    <w:p w14:paraId="6B8121AE" w14:textId="77777777" w:rsidR="005D38C8" w:rsidRDefault="005D38C8" w:rsidP="005D38C8">
      <w:pPr>
        <w:bidi/>
        <w:jc w:val="both"/>
        <w:rPr>
          <w:rFonts w:cs="David" w:hint="cs"/>
          <w:rtl/>
        </w:rPr>
      </w:pPr>
    </w:p>
    <w:p w14:paraId="53F5EE2C"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1CBEDF6F" w14:textId="77777777" w:rsidR="005D38C8" w:rsidRDefault="005D38C8" w:rsidP="005D38C8">
      <w:pPr>
        <w:bidi/>
        <w:jc w:val="both"/>
        <w:rPr>
          <w:rFonts w:cs="David" w:hint="cs"/>
          <w:rtl/>
        </w:rPr>
      </w:pPr>
    </w:p>
    <w:p w14:paraId="618E69CF" w14:textId="77777777" w:rsidR="005D38C8" w:rsidRDefault="005D38C8" w:rsidP="005D38C8">
      <w:pPr>
        <w:bidi/>
        <w:jc w:val="both"/>
        <w:rPr>
          <w:rFonts w:cs="David" w:hint="cs"/>
          <w:rtl/>
        </w:rPr>
      </w:pPr>
      <w:r>
        <w:rPr>
          <w:rFonts w:cs="David" w:hint="cs"/>
          <w:rtl/>
        </w:rPr>
        <w:tab/>
        <w:t xml:space="preserve">זה לא מה שאנחנו אומרים. אנחנו אומרים שהסעיף לא ברור. </w:t>
      </w:r>
    </w:p>
    <w:p w14:paraId="2F7E04CA" w14:textId="77777777" w:rsidR="005D38C8" w:rsidRDefault="005D38C8" w:rsidP="005D38C8">
      <w:pPr>
        <w:bidi/>
        <w:jc w:val="both"/>
        <w:rPr>
          <w:rFonts w:cs="David" w:hint="cs"/>
          <w:rtl/>
        </w:rPr>
      </w:pPr>
    </w:p>
    <w:p w14:paraId="108A8404"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CF73DA2" w14:textId="77777777" w:rsidR="005D38C8" w:rsidRDefault="005D38C8" w:rsidP="005D38C8">
      <w:pPr>
        <w:keepNext/>
        <w:bidi/>
        <w:jc w:val="both"/>
        <w:rPr>
          <w:rFonts w:cs="David" w:hint="cs"/>
          <w:rtl/>
        </w:rPr>
      </w:pPr>
    </w:p>
    <w:p w14:paraId="240441D3" w14:textId="77777777" w:rsidR="005D38C8" w:rsidRDefault="005D38C8" w:rsidP="005D38C8">
      <w:pPr>
        <w:keepNext/>
        <w:bidi/>
        <w:jc w:val="both"/>
        <w:rPr>
          <w:rFonts w:cs="David" w:hint="cs"/>
          <w:rtl/>
        </w:rPr>
      </w:pPr>
      <w:r>
        <w:rPr>
          <w:rFonts w:cs="David" w:hint="cs"/>
          <w:rtl/>
        </w:rPr>
        <w:tab/>
        <w:t>הבנתי, הבנתי. עם הסעיף הלא ברור הזה אנחנו חיים עד היום. אני בעד לתקן אותו, אבל אני לא יכול לגייס הסכמה כללית לתקן אותו. מה אתם מציעים לעשות?</w:t>
      </w:r>
    </w:p>
    <w:p w14:paraId="525E0A8D" w14:textId="77777777" w:rsidR="005D38C8" w:rsidRDefault="005D38C8" w:rsidP="005D38C8">
      <w:pPr>
        <w:keepNext/>
        <w:bidi/>
        <w:jc w:val="both"/>
        <w:rPr>
          <w:rFonts w:cs="David" w:hint="cs"/>
          <w:rtl/>
        </w:rPr>
      </w:pPr>
    </w:p>
    <w:p w14:paraId="7CC7A753" w14:textId="77777777" w:rsidR="005D38C8" w:rsidRPr="006931BD" w:rsidRDefault="005D38C8" w:rsidP="005D38C8">
      <w:pPr>
        <w:keepNext/>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-יעקובי:</w:t>
      </w:r>
    </w:p>
    <w:p w14:paraId="126B0EC5" w14:textId="77777777" w:rsidR="005D38C8" w:rsidRDefault="005D38C8" w:rsidP="005D38C8">
      <w:pPr>
        <w:keepNext/>
        <w:bidi/>
        <w:jc w:val="both"/>
        <w:rPr>
          <w:rFonts w:cs="David" w:hint="cs"/>
          <w:rtl/>
        </w:rPr>
      </w:pPr>
    </w:p>
    <w:p w14:paraId="30225989" w14:textId="77777777" w:rsidR="005D38C8" w:rsidRDefault="005D38C8" w:rsidP="005D38C8">
      <w:pPr>
        <w:keepNext/>
        <w:bidi/>
        <w:jc w:val="both"/>
        <w:rPr>
          <w:rFonts w:cs="David" w:hint="cs"/>
          <w:rtl/>
        </w:rPr>
      </w:pPr>
      <w:r>
        <w:rPr>
          <w:rFonts w:cs="David" w:hint="cs"/>
          <w:rtl/>
        </w:rPr>
        <w:tab/>
        <w:t xml:space="preserve">אתה מעמיד את הייעוץ המשפטי של הכנסת בבעיה. </w:t>
      </w:r>
    </w:p>
    <w:p w14:paraId="30D19890" w14:textId="77777777" w:rsidR="005D38C8" w:rsidRDefault="005D38C8" w:rsidP="005D38C8">
      <w:pPr>
        <w:keepNext/>
        <w:bidi/>
        <w:jc w:val="both"/>
        <w:rPr>
          <w:rFonts w:cs="David" w:hint="cs"/>
          <w:rtl/>
        </w:rPr>
      </w:pPr>
    </w:p>
    <w:p w14:paraId="73D6A433"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C663B35" w14:textId="77777777" w:rsidR="005D38C8" w:rsidRDefault="005D38C8" w:rsidP="005D38C8">
      <w:pPr>
        <w:keepNext/>
        <w:bidi/>
        <w:jc w:val="both"/>
        <w:rPr>
          <w:rFonts w:cs="David" w:hint="cs"/>
          <w:rtl/>
        </w:rPr>
      </w:pPr>
    </w:p>
    <w:p w14:paraId="48FA0B56" w14:textId="77777777" w:rsidR="005D38C8" w:rsidRDefault="005D38C8" w:rsidP="005D38C8">
      <w:pPr>
        <w:keepNext/>
        <w:bidi/>
        <w:jc w:val="both"/>
        <w:rPr>
          <w:rFonts w:cs="David" w:hint="cs"/>
          <w:rtl/>
        </w:rPr>
      </w:pPr>
      <w:r>
        <w:rPr>
          <w:rFonts w:cs="David" w:hint="cs"/>
          <w:rtl/>
        </w:rPr>
        <w:tab/>
        <w:t xml:space="preserve">מה אתם רוצים לעשות? שאני אשבור עכשיו את כל המתווה שלאורו אנחנו הולכים ואעבור לקבל החלטות ברוב ובמיעוט או לקבל החלטה לבד כי אני נמצא פה לבד? אולי חבר הכנסת אורון יצטרף לשולחן ואז נתחיל להתווכח בינינו עכשיו? אנחנו קבענו מתווה, למתווה הזה יש גם חסרונות. החסרונות הם שלא נגיע למאה אחוז התוצאה שאנחנו רוצים. יהיו מצבים שבהם נחיה עם דברים שכולנו מסכימים שהם לא טובים כי אי אפשר להגיע להסכמה אחרת. </w:t>
      </w:r>
    </w:p>
    <w:p w14:paraId="3B91CD17" w14:textId="77777777" w:rsidR="005D38C8" w:rsidRDefault="005D38C8" w:rsidP="005D38C8">
      <w:pPr>
        <w:keepNext/>
        <w:bidi/>
        <w:jc w:val="both"/>
        <w:rPr>
          <w:rFonts w:cs="David" w:hint="cs"/>
          <w:rtl/>
        </w:rPr>
      </w:pPr>
    </w:p>
    <w:p w14:paraId="6375C5F1" w14:textId="77777777" w:rsidR="005D38C8" w:rsidRDefault="005D38C8" w:rsidP="005D38C8">
      <w:pPr>
        <w:keepNext/>
        <w:bidi/>
        <w:jc w:val="both"/>
        <w:rPr>
          <w:rFonts w:cs="David" w:hint="cs"/>
          <w:rtl/>
        </w:rPr>
      </w:pPr>
      <w:r>
        <w:rPr>
          <w:rFonts w:cs="David" w:hint="cs"/>
          <w:rtl/>
        </w:rPr>
        <w:tab/>
        <w:t xml:space="preserve">אני לא הייעוץ המשפטי. אם תובא הצעה של הייעוץ המשפטי שייתן איזה כיוון וכולם יסכימו, למחרת היום אני אקבע דיון בנושא. </w:t>
      </w:r>
    </w:p>
    <w:p w14:paraId="38379F8B" w14:textId="77777777" w:rsidR="005D38C8" w:rsidRDefault="005D38C8" w:rsidP="005D38C8">
      <w:pPr>
        <w:keepNext/>
        <w:bidi/>
        <w:jc w:val="both"/>
        <w:rPr>
          <w:rFonts w:cs="David" w:hint="cs"/>
          <w:rtl/>
        </w:rPr>
      </w:pPr>
    </w:p>
    <w:p w14:paraId="48F06E0A" w14:textId="77777777" w:rsidR="005D38C8" w:rsidRDefault="005D38C8" w:rsidP="005D38C8">
      <w:pPr>
        <w:bidi/>
        <w:jc w:val="both"/>
        <w:rPr>
          <w:rFonts w:cs="David" w:hint="cs"/>
          <w:u w:val="single"/>
          <w:rtl/>
        </w:rPr>
      </w:pPr>
      <w:r>
        <w:rPr>
          <w:rFonts w:cs="David" w:hint="cs"/>
          <w:u w:val="single"/>
          <w:rtl/>
        </w:rPr>
        <w:t>אורי בנק:</w:t>
      </w:r>
    </w:p>
    <w:p w14:paraId="4ABA479B" w14:textId="77777777" w:rsidR="005D38C8" w:rsidRDefault="005D38C8" w:rsidP="005D38C8">
      <w:pPr>
        <w:bidi/>
        <w:jc w:val="both"/>
        <w:rPr>
          <w:rFonts w:cs="David" w:hint="cs"/>
          <w:u w:val="single"/>
          <w:rtl/>
        </w:rPr>
      </w:pPr>
    </w:p>
    <w:p w14:paraId="6759D435" w14:textId="77777777" w:rsidR="005D38C8" w:rsidRDefault="005D38C8" w:rsidP="005D38C8">
      <w:pPr>
        <w:bidi/>
        <w:jc w:val="both"/>
        <w:rPr>
          <w:rFonts w:cs="David" w:hint="cs"/>
          <w:rtl/>
        </w:rPr>
      </w:pPr>
      <w:r>
        <w:rPr>
          <w:rFonts w:cs="David" w:hint="cs"/>
          <w:rtl/>
        </w:rPr>
        <w:tab/>
        <w:t xml:space="preserve">"כולם" זה יכול להיות או 120 חברי כנסת או יושבי ראש סיעות. זה משהו שונה. </w:t>
      </w:r>
    </w:p>
    <w:p w14:paraId="7C2ED95B" w14:textId="77777777" w:rsidR="005D38C8" w:rsidRDefault="005D38C8" w:rsidP="005D38C8">
      <w:pPr>
        <w:bidi/>
        <w:jc w:val="both"/>
        <w:rPr>
          <w:rFonts w:cs="David" w:hint="cs"/>
          <w:rtl/>
        </w:rPr>
      </w:pPr>
    </w:p>
    <w:p w14:paraId="2C556BAD"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41089D0" w14:textId="77777777" w:rsidR="005D38C8" w:rsidRDefault="005D38C8" w:rsidP="005D38C8">
      <w:pPr>
        <w:bidi/>
        <w:jc w:val="both"/>
        <w:rPr>
          <w:rFonts w:cs="David" w:hint="cs"/>
          <w:rtl/>
        </w:rPr>
      </w:pPr>
    </w:p>
    <w:p w14:paraId="6983D2B7" w14:textId="77777777" w:rsidR="005D38C8" w:rsidRDefault="005D38C8" w:rsidP="005D38C8">
      <w:pPr>
        <w:bidi/>
        <w:jc w:val="both"/>
        <w:rPr>
          <w:rFonts w:cs="David" w:hint="cs"/>
          <w:u w:val="single"/>
          <w:rtl/>
        </w:rPr>
      </w:pPr>
      <w:r>
        <w:rPr>
          <w:rFonts w:cs="David" w:hint="cs"/>
          <w:rtl/>
        </w:rPr>
        <w:tab/>
        <w:t xml:space="preserve">בעיניי זה 120 חברי כנסת, אבל ברור שאני לא מתדיין עם כל ה-120 אלא עם ראשי הסיעות. </w:t>
      </w:r>
    </w:p>
    <w:p w14:paraId="0137B4BD" w14:textId="77777777" w:rsidR="005D38C8" w:rsidRDefault="005D38C8" w:rsidP="005D38C8">
      <w:pPr>
        <w:bidi/>
        <w:jc w:val="both"/>
        <w:rPr>
          <w:rFonts w:cs="David" w:hint="cs"/>
          <w:u w:val="single"/>
          <w:rtl/>
        </w:rPr>
      </w:pPr>
    </w:p>
    <w:p w14:paraId="511D6C9C" w14:textId="77777777" w:rsidR="005D38C8" w:rsidRDefault="005D38C8" w:rsidP="005D38C8">
      <w:pPr>
        <w:bidi/>
        <w:jc w:val="both"/>
        <w:rPr>
          <w:rFonts w:cs="David" w:hint="cs"/>
          <w:u w:val="single"/>
          <w:rtl/>
        </w:rPr>
      </w:pPr>
      <w:r>
        <w:rPr>
          <w:rFonts w:cs="David" w:hint="cs"/>
          <w:u w:val="single"/>
          <w:rtl/>
        </w:rPr>
        <w:t>אורי בנק:</w:t>
      </w:r>
    </w:p>
    <w:p w14:paraId="70DC6E1E" w14:textId="77777777" w:rsidR="005D38C8" w:rsidRDefault="005D38C8" w:rsidP="005D38C8">
      <w:pPr>
        <w:bidi/>
        <w:jc w:val="both"/>
        <w:rPr>
          <w:rFonts w:cs="David" w:hint="cs"/>
          <w:rtl/>
        </w:rPr>
      </w:pPr>
    </w:p>
    <w:p w14:paraId="53796B36" w14:textId="77777777" w:rsidR="005D38C8" w:rsidRDefault="005D38C8" w:rsidP="005D38C8">
      <w:pPr>
        <w:bidi/>
        <w:jc w:val="both"/>
        <w:rPr>
          <w:rFonts w:cs="David" w:hint="cs"/>
          <w:rtl/>
        </w:rPr>
      </w:pPr>
      <w:r>
        <w:rPr>
          <w:rFonts w:cs="David" w:hint="cs"/>
          <w:rtl/>
        </w:rPr>
        <w:tab/>
        <w:t>וזאת בעיה בפני עצמה כי ראשי הסיעות ירצו דבר אחד מאד ספציפי.</w:t>
      </w:r>
    </w:p>
    <w:p w14:paraId="7412C943" w14:textId="77777777" w:rsidR="005D38C8" w:rsidRDefault="005D38C8" w:rsidP="005D38C8">
      <w:pPr>
        <w:bidi/>
        <w:jc w:val="both"/>
        <w:rPr>
          <w:rFonts w:cs="David" w:hint="cs"/>
          <w:rtl/>
        </w:rPr>
      </w:pPr>
    </w:p>
    <w:p w14:paraId="0FBFF698"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263E462" w14:textId="77777777" w:rsidR="005D38C8" w:rsidRDefault="005D38C8" w:rsidP="005D38C8">
      <w:pPr>
        <w:bidi/>
        <w:jc w:val="both"/>
        <w:rPr>
          <w:rFonts w:cs="David" w:hint="cs"/>
          <w:rtl/>
        </w:rPr>
      </w:pPr>
    </w:p>
    <w:p w14:paraId="5D3D6229" w14:textId="77777777" w:rsidR="005D38C8" w:rsidRDefault="005D38C8" w:rsidP="005D38C8">
      <w:pPr>
        <w:bidi/>
        <w:jc w:val="both"/>
        <w:rPr>
          <w:rFonts w:cs="David" w:hint="cs"/>
          <w:rtl/>
        </w:rPr>
      </w:pPr>
      <w:r>
        <w:rPr>
          <w:rFonts w:cs="David" w:hint="cs"/>
          <w:rtl/>
        </w:rPr>
        <w:tab/>
        <w:t xml:space="preserve">יפה מאד. ולכן, רבותי, אני מודיע שמאחר ואני לא יודע אפילו מה עמדת ראש סיעתי ולא מה עמדת אחרון חברי סיעתי בעניין הזה, לא כל שכן בסיעות אחרות, אני לא משנה את הסעיף הזה בכלל. זה </w:t>
      </w:r>
      <w:proofErr w:type="spellStart"/>
      <w:r>
        <w:rPr>
          <w:rFonts w:cs="David" w:hint="cs"/>
          <w:rtl/>
        </w:rPr>
        <w:t>הכל</w:t>
      </w:r>
      <w:proofErr w:type="spellEnd"/>
      <w:r>
        <w:rPr>
          <w:rFonts w:cs="David" w:hint="cs"/>
          <w:rtl/>
        </w:rPr>
        <w:t xml:space="preserve">, אין דרך אחרת. </w:t>
      </w:r>
    </w:p>
    <w:p w14:paraId="16EBA194" w14:textId="77777777" w:rsidR="005D38C8" w:rsidRDefault="005D38C8" w:rsidP="005D38C8">
      <w:pPr>
        <w:bidi/>
        <w:jc w:val="both"/>
        <w:rPr>
          <w:rFonts w:cs="David" w:hint="cs"/>
          <w:rtl/>
        </w:rPr>
      </w:pPr>
    </w:p>
    <w:p w14:paraId="68A266B5" w14:textId="77777777" w:rsidR="005D38C8" w:rsidRDefault="005D38C8" w:rsidP="005D38C8">
      <w:pPr>
        <w:pStyle w:val="BodyText"/>
        <w:rPr>
          <w:rFonts w:hint="cs"/>
          <w:u w:val="single"/>
          <w:rtl/>
        </w:rPr>
      </w:pPr>
      <w:r>
        <w:rPr>
          <w:u w:val="single"/>
          <w:rtl/>
        </w:rPr>
        <w:br w:type="page"/>
      </w:r>
      <w:r>
        <w:rPr>
          <w:rFonts w:hint="cs"/>
          <w:u w:val="single"/>
          <w:rtl/>
        </w:rPr>
        <w:t>ארבל אסטרחן:</w:t>
      </w:r>
    </w:p>
    <w:p w14:paraId="394B1395" w14:textId="77777777" w:rsidR="005D38C8" w:rsidRDefault="005D38C8" w:rsidP="005D38C8">
      <w:pPr>
        <w:bidi/>
        <w:jc w:val="both"/>
        <w:rPr>
          <w:rFonts w:cs="David" w:hint="cs"/>
          <w:rtl/>
        </w:rPr>
      </w:pPr>
    </w:p>
    <w:p w14:paraId="103B0F34" w14:textId="77777777" w:rsidR="005D38C8" w:rsidRDefault="005D38C8" w:rsidP="005D38C8">
      <w:pPr>
        <w:bidi/>
        <w:jc w:val="both"/>
        <w:rPr>
          <w:rFonts w:cs="David" w:hint="cs"/>
          <w:rtl/>
        </w:rPr>
      </w:pPr>
      <w:r>
        <w:rPr>
          <w:rFonts w:cs="David" w:hint="cs"/>
          <w:rtl/>
        </w:rPr>
        <w:tab/>
        <w:t xml:space="preserve">סעיף (ד) הוא קטן וטכני והוא משקף את מה שכתוב היום, "שבמניין ההצעות לפי סעיף זה" כלומר במכסה, "לא תבוא הצעה לסדר היום כאמור בסעיפים 2(ב), 3 ו-4" שזה הצעות דחופות, הצעות שנכללות לפי בקשה של רוב חברי הכנסת והצעות שנדונות ביום מיוחד, "וכן הצעת חוק שהממשלה הודיעה על הסכמתה להעבירה לוועדה או על כך שאין בדעתה לנקוט עמדה ביחס אליה, והמציע הציגה מהמקום המיועד לכך באולם המליאה במסגרת זמן שאינה עולה על דקה אחת". כל אלה לא יבואו במכסה. </w:t>
      </w:r>
    </w:p>
    <w:p w14:paraId="44C2E9B9" w14:textId="77777777" w:rsidR="005D38C8" w:rsidRDefault="005D38C8" w:rsidP="005D38C8">
      <w:pPr>
        <w:bidi/>
        <w:jc w:val="both"/>
        <w:rPr>
          <w:rFonts w:cs="David" w:hint="cs"/>
          <w:rtl/>
        </w:rPr>
      </w:pPr>
    </w:p>
    <w:p w14:paraId="048D4204"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A2A44D5" w14:textId="77777777" w:rsidR="005D38C8" w:rsidRDefault="005D38C8" w:rsidP="005D38C8">
      <w:pPr>
        <w:bidi/>
        <w:jc w:val="both"/>
        <w:rPr>
          <w:rFonts w:cs="David" w:hint="cs"/>
          <w:rtl/>
        </w:rPr>
      </w:pPr>
    </w:p>
    <w:p w14:paraId="029F6DC2" w14:textId="77777777" w:rsidR="005D38C8" w:rsidRDefault="005D38C8" w:rsidP="005D38C8">
      <w:pPr>
        <w:bidi/>
        <w:jc w:val="both"/>
        <w:rPr>
          <w:rFonts w:cs="David" w:hint="cs"/>
          <w:rtl/>
        </w:rPr>
      </w:pPr>
      <w:r>
        <w:rPr>
          <w:rFonts w:cs="David" w:hint="cs"/>
          <w:rtl/>
        </w:rPr>
        <w:tab/>
        <w:t xml:space="preserve">מאה אחוז. רבותי, תודה רבה. אני עובר להצבעה. מי בעד הפרק הזה כפי שהוא עם השינויים שהוכנסו, כמובן? </w:t>
      </w:r>
    </w:p>
    <w:p w14:paraId="39425ECE" w14:textId="77777777" w:rsidR="005D38C8" w:rsidRDefault="005D38C8" w:rsidP="005D38C8">
      <w:pPr>
        <w:bidi/>
        <w:jc w:val="both"/>
        <w:rPr>
          <w:rFonts w:cs="David" w:hint="cs"/>
          <w:rtl/>
        </w:rPr>
      </w:pPr>
    </w:p>
    <w:p w14:paraId="423BC893" w14:textId="77777777" w:rsidR="005D38C8" w:rsidRPr="00131463" w:rsidRDefault="005D38C8" w:rsidP="005D38C8">
      <w:pPr>
        <w:bidi/>
        <w:jc w:val="center"/>
        <w:rPr>
          <w:rFonts w:cs="David" w:hint="cs"/>
          <w:b/>
          <w:bCs/>
          <w:rtl/>
        </w:rPr>
      </w:pPr>
      <w:r w:rsidRPr="00131463">
        <w:rPr>
          <w:rFonts w:cs="David" w:hint="cs"/>
          <w:b/>
          <w:bCs/>
          <w:rtl/>
        </w:rPr>
        <w:t>הצבעה</w:t>
      </w:r>
    </w:p>
    <w:p w14:paraId="0A8A81AD" w14:textId="77777777" w:rsidR="005D38C8" w:rsidRDefault="005D38C8" w:rsidP="005D38C8">
      <w:pPr>
        <w:bidi/>
        <w:jc w:val="center"/>
        <w:rPr>
          <w:rFonts w:cs="David" w:hint="cs"/>
          <w:rtl/>
        </w:rPr>
      </w:pPr>
    </w:p>
    <w:p w14:paraId="7E9D8E41" w14:textId="77777777" w:rsidR="005D38C8" w:rsidRDefault="005D38C8" w:rsidP="005D38C8">
      <w:pPr>
        <w:bidi/>
        <w:jc w:val="center"/>
        <w:rPr>
          <w:rFonts w:cs="David" w:hint="cs"/>
          <w:rtl/>
        </w:rPr>
      </w:pPr>
      <w:r>
        <w:rPr>
          <w:rFonts w:cs="David" w:hint="cs"/>
          <w:rtl/>
        </w:rPr>
        <w:t xml:space="preserve">בעד </w:t>
      </w:r>
      <w:r>
        <w:rPr>
          <w:rFonts w:cs="David"/>
          <w:rtl/>
        </w:rPr>
        <w:t>–</w:t>
      </w:r>
      <w:r>
        <w:rPr>
          <w:rFonts w:cs="David" w:hint="cs"/>
          <w:rtl/>
        </w:rPr>
        <w:t xml:space="preserve"> פה אחד</w:t>
      </w:r>
    </w:p>
    <w:p w14:paraId="7D674D98" w14:textId="77777777" w:rsidR="005D38C8" w:rsidRDefault="005D38C8" w:rsidP="005D38C8">
      <w:pPr>
        <w:bidi/>
        <w:jc w:val="center"/>
        <w:rPr>
          <w:rFonts w:cs="David" w:hint="cs"/>
          <w:rtl/>
        </w:rPr>
      </w:pPr>
      <w:r>
        <w:rPr>
          <w:rFonts w:cs="David" w:hint="cs"/>
          <w:rtl/>
        </w:rPr>
        <w:t xml:space="preserve">נגד </w:t>
      </w:r>
      <w:r>
        <w:rPr>
          <w:rFonts w:cs="David"/>
          <w:rtl/>
        </w:rPr>
        <w:t>–</w:t>
      </w:r>
      <w:r>
        <w:rPr>
          <w:rFonts w:cs="David" w:hint="cs"/>
          <w:rtl/>
        </w:rPr>
        <w:t xml:space="preserve"> אין</w:t>
      </w:r>
    </w:p>
    <w:p w14:paraId="7F18B554" w14:textId="77777777" w:rsidR="005D38C8" w:rsidRDefault="005D38C8" w:rsidP="005D38C8">
      <w:pPr>
        <w:bidi/>
        <w:jc w:val="both"/>
        <w:rPr>
          <w:rFonts w:cs="David" w:hint="cs"/>
          <w:rtl/>
        </w:rPr>
      </w:pPr>
      <w:r>
        <w:rPr>
          <w:rFonts w:cs="David" w:hint="cs"/>
          <w:rtl/>
        </w:rPr>
        <w:t xml:space="preserve"> </w:t>
      </w:r>
    </w:p>
    <w:p w14:paraId="71F1541E" w14:textId="77777777" w:rsidR="005D38C8" w:rsidRDefault="005D38C8" w:rsidP="005D38C8">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23505CC" w14:textId="77777777" w:rsidR="005D38C8" w:rsidRDefault="005D38C8" w:rsidP="005D38C8">
      <w:pPr>
        <w:bidi/>
        <w:jc w:val="both"/>
        <w:rPr>
          <w:rFonts w:cs="David" w:hint="cs"/>
          <w:rtl/>
        </w:rPr>
      </w:pPr>
    </w:p>
    <w:p w14:paraId="572C4989" w14:textId="77777777" w:rsidR="005D38C8" w:rsidRDefault="005D38C8" w:rsidP="005D38C8">
      <w:pPr>
        <w:bidi/>
        <w:jc w:val="both"/>
        <w:rPr>
          <w:rFonts w:cs="David" w:hint="cs"/>
          <w:rtl/>
        </w:rPr>
      </w:pPr>
      <w:r>
        <w:rPr>
          <w:rFonts w:cs="David" w:hint="cs"/>
          <w:rtl/>
        </w:rPr>
        <w:tab/>
        <w:t xml:space="preserve">הפרק אושר פה אחד. תודה רבה, הישיבה נעולה. </w:t>
      </w:r>
    </w:p>
    <w:p w14:paraId="590DF239" w14:textId="77777777" w:rsidR="005D38C8" w:rsidRDefault="005D38C8" w:rsidP="005D38C8">
      <w:pPr>
        <w:bidi/>
        <w:jc w:val="both"/>
        <w:rPr>
          <w:rFonts w:cs="David" w:hint="cs"/>
          <w:rtl/>
        </w:rPr>
      </w:pPr>
    </w:p>
    <w:p w14:paraId="07124C4D" w14:textId="77777777" w:rsidR="005D38C8" w:rsidRDefault="005D38C8" w:rsidP="005D38C8">
      <w:pPr>
        <w:bidi/>
        <w:jc w:val="both"/>
        <w:rPr>
          <w:rFonts w:cs="David" w:hint="cs"/>
          <w:rtl/>
        </w:rPr>
      </w:pPr>
    </w:p>
    <w:p w14:paraId="6405E669" w14:textId="77777777" w:rsidR="005D38C8" w:rsidRPr="00131463" w:rsidRDefault="005D38C8" w:rsidP="005D38C8">
      <w:pPr>
        <w:bidi/>
        <w:rPr>
          <w:rFonts w:cs="David" w:hint="cs"/>
          <w:b/>
          <w:bCs/>
          <w:u w:val="single"/>
          <w:rtl/>
        </w:rPr>
      </w:pPr>
      <w:r w:rsidRPr="00131463">
        <w:rPr>
          <w:rFonts w:cs="David" w:hint="cs"/>
          <w:b/>
          <w:bCs/>
          <w:u w:val="single"/>
          <w:rtl/>
        </w:rPr>
        <w:t>הישיבה ננעלה בשעה 14:45</w:t>
      </w:r>
    </w:p>
    <w:p w14:paraId="51652C13" w14:textId="77777777" w:rsidR="005D38C8" w:rsidRDefault="005D38C8" w:rsidP="005D38C8">
      <w:pPr>
        <w:bidi/>
        <w:jc w:val="both"/>
        <w:rPr>
          <w:rFonts w:cs="David" w:hint="cs"/>
          <w:rtl/>
        </w:rPr>
      </w:pPr>
    </w:p>
    <w:p w14:paraId="3158BE41" w14:textId="77777777" w:rsidR="005D38C8" w:rsidRPr="00131463" w:rsidRDefault="005D38C8" w:rsidP="005D38C8">
      <w:pPr>
        <w:bidi/>
        <w:jc w:val="both"/>
        <w:rPr>
          <w:rFonts w:cs="David" w:hint="cs"/>
          <w:rtl/>
        </w:rPr>
      </w:pPr>
    </w:p>
    <w:p w14:paraId="348785ED" w14:textId="77777777" w:rsidR="005D38C8" w:rsidRDefault="005D38C8" w:rsidP="005D38C8">
      <w:pPr>
        <w:keepNext/>
        <w:bidi/>
        <w:jc w:val="both"/>
        <w:rPr>
          <w:rFonts w:cs="David" w:hint="cs"/>
          <w:rtl/>
        </w:rPr>
      </w:pPr>
    </w:p>
    <w:p w14:paraId="4E29A56C" w14:textId="77777777" w:rsidR="005D38C8" w:rsidRPr="00B24ABB" w:rsidRDefault="005D38C8" w:rsidP="005D38C8">
      <w:pPr>
        <w:keepNext/>
        <w:bidi/>
        <w:jc w:val="both"/>
        <w:rPr>
          <w:rFonts w:cs="David" w:hint="cs"/>
          <w:rtl/>
        </w:rPr>
      </w:pPr>
    </w:p>
    <w:p w14:paraId="2EBBEF49" w14:textId="77777777" w:rsidR="005D38C8" w:rsidRDefault="005D38C8" w:rsidP="005D38C8">
      <w:pPr>
        <w:keepNext/>
        <w:bidi/>
        <w:jc w:val="both"/>
        <w:rPr>
          <w:rFonts w:cs="David" w:hint="cs"/>
          <w:u w:val="single"/>
          <w:rtl/>
        </w:rPr>
      </w:pPr>
    </w:p>
    <w:p w14:paraId="7AD78F32" w14:textId="77777777" w:rsidR="005D38C8" w:rsidRDefault="005D38C8" w:rsidP="005D38C8">
      <w:pPr>
        <w:keepNext/>
        <w:bidi/>
        <w:jc w:val="both"/>
        <w:rPr>
          <w:rFonts w:cs="David" w:hint="cs"/>
          <w:u w:val="single"/>
          <w:rtl/>
        </w:rPr>
      </w:pPr>
    </w:p>
    <w:p w14:paraId="3A9D5C89" w14:textId="77777777" w:rsidR="005D38C8" w:rsidRDefault="005D38C8" w:rsidP="005D38C8">
      <w:pPr>
        <w:keepNext/>
        <w:bidi/>
        <w:jc w:val="both"/>
        <w:rPr>
          <w:rFonts w:cs="David" w:hint="cs"/>
          <w:rtl/>
        </w:rPr>
      </w:pPr>
      <w:r>
        <w:rPr>
          <w:rFonts w:cs="David" w:hint="cs"/>
          <w:rtl/>
        </w:rPr>
        <w:tab/>
      </w:r>
    </w:p>
    <w:p w14:paraId="41F3D8D9" w14:textId="77777777" w:rsidR="005D38C8" w:rsidRDefault="005D38C8" w:rsidP="005D38C8">
      <w:pPr>
        <w:keepNext/>
        <w:bidi/>
        <w:jc w:val="both"/>
        <w:rPr>
          <w:rFonts w:cs="David" w:hint="cs"/>
          <w:rtl/>
        </w:rPr>
      </w:pPr>
    </w:p>
    <w:p w14:paraId="42D2D7F2" w14:textId="77777777" w:rsidR="005D38C8" w:rsidRDefault="005D38C8" w:rsidP="005D38C8">
      <w:pPr>
        <w:keepNext/>
        <w:bidi/>
        <w:jc w:val="both"/>
        <w:rPr>
          <w:rFonts w:cs="David" w:hint="cs"/>
          <w:rtl/>
        </w:rPr>
      </w:pPr>
    </w:p>
    <w:p w14:paraId="2DB333F6" w14:textId="77777777" w:rsidR="005D38C8" w:rsidRDefault="005D38C8" w:rsidP="005D38C8">
      <w:pPr>
        <w:keepNext/>
        <w:bidi/>
        <w:jc w:val="both"/>
        <w:rPr>
          <w:rFonts w:cs="David" w:hint="cs"/>
          <w:rtl/>
        </w:rPr>
      </w:pPr>
    </w:p>
    <w:p w14:paraId="4EDD1E10" w14:textId="77777777" w:rsidR="005D38C8" w:rsidRDefault="005D38C8" w:rsidP="005D38C8">
      <w:pPr>
        <w:bidi/>
        <w:jc w:val="both"/>
        <w:rPr>
          <w:rFonts w:cs="David" w:hint="cs"/>
          <w:u w:val="single"/>
          <w:rtl/>
        </w:rPr>
      </w:pPr>
    </w:p>
    <w:p w14:paraId="13D72069" w14:textId="77777777" w:rsidR="005D38C8" w:rsidRDefault="005D38C8" w:rsidP="005D38C8">
      <w:pPr>
        <w:bidi/>
        <w:jc w:val="both"/>
        <w:rPr>
          <w:rFonts w:cs="David" w:hint="cs"/>
          <w:rtl/>
        </w:rPr>
      </w:pPr>
      <w:r>
        <w:rPr>
          <w:rFonts w:cs="David" w:hint="cs"/>
          <w:rtl/>
        </w:rPr>
        <w:tab/>
      </w:r>
    </w:p>
    <w:p w14:paraId="3F031265" w14:textId="77777777" w:rsidR="005D38C8" w:rsidRDefault="005D38C8" w:rsidP="005D38C8">
      <w:pPr>
        <w:bidi/>
        <w:jc w:val="both"/>
        <w:rPr>
          <w:rFonts w:cs="David" w:hint="cs"/>
          <w:rtl/>
        </w:rPr>
      </w:pPr>
    </w:p>
    <w:p w14:paraId="73E573A5" w14:textId="77777777" w:rsidR="00552A80" w:rsidRPr="005D38C8" w:rsidRDefault="00552A80" w:rsidP="005D38C8">
      <w:pPr>
        <w:bidi/>
      </w:pPr>
    </w:p>
    <w:sectPr w:rsidR="00552A80" w:rsidRPr="005D38C8" w:rsidSect="005D38C8">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424F7" w14:textId="77777777" w:rsidR="005D38C8" w:rsidRDefault="005D38C8">
      <w:r>
        <w:separator/>
      </w:r>
    </w:p>
  </w:endnote>
  <w:endnote w:type="continuationSeparator" w:id="0">
    <w:p w14:paraId="57ECE5A4" w14:textId="77777777" w:rsidR="005D38C8" w:rsidRDefault="005D3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281AB" w14:textId="77777777" w:rsidR="005D38C8" w:rsidRDefault="005D38C8">
      <w:r>
        <w:separator/>
      </w:r>
    </w:p>
  </w:footnote>
  <w:footnote w:type="continuationSeparator" w:id="0">
    <w:p w14:paraId="6DC1E8E6" w14:textId="77777777" w:rsidR="005D38C8" w:rsidRDefault="005D38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CAE7E" w14:textId="77777777" w:rsidR="005D38C8" w:rsidRDefault="005D38C8" w:rsidP="005D38C8">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3FCF0193" w14:textId="77777777" w:rsidR="005D38C8" w:rsidRDefault="005D38C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A44DB" w14:textId="77777777" w:rsidR="005D38C8" w:rsidRDefault="005D38C8" w:rsidP="005D38C8">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50</w:t>
    </w:r>
    <w:r>
      <w:rPr>
        <w:rStyle w:val="PageNumber"/>
        <w:rFonts w:cs="David"/>
        <w:szCs w:val="24"/>
      </w:rPr>
      <w:fldChar w:fldCharType="end"/>
    </w:r>
  </w:p>
  <w:p w14:paraId="00E056DC" w14:textId="77777777" w:rsidR="005D38C8" w:rsidRDefault="005D38C8" w:rsidP="005D38C8">
    <w:pPr>
      <w:pStyle w:val="Header"/>
      <w:ind w:right="360"/>
      <w:rPr>
        <w:rFonts w:cs="David" w:hint="cs"/>
        <w:sz w:val="24"/>
        <w:szCs w:val="24"/>
        <w:rtl/>
      </w:rPr>
    </w:pPr>
    <w:r>
      <w:rPr>
        <w:rFonts w:cs="David" w:hint="cs"/>
        <w:sz w:val="24"/>
        <w:szCs w:val="24"/>
        <w:rtl/>
      </w:rPr>
      <w:t>ועדת הכנסת</w:t>
    </w:r>
  </w:p>
  <w:p w14:paraId="3970EC78" w14:textId="77777777" w:rsidR="005D38C8" w:rsidRDefault="005D38C8">
    <w:pPr>
      <w:pStyle w:val="Header"/>
      <w:ind w:right="360"/>
      <w:rPr>
        <w:rFonts w:cs="David" w:hint="cs"/>
        <w:sz w:val="24"/>
        <w:szCs w:val="24"/>
        <w:rtl/>
      </w:rPr>
    </w:pPr>
    <w:r>
      <w:rPr>
        <w:rFonts w:cs="David" w:hint="cs"/>
        <w:sz w:val="24"/>
        <w:szCs w:val="24"/>
        <w:rtl/>
      </w:rPr>
      <w:t>30.11.2010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num w:numId="1" w16cid:durableId="303319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0909פרוטוקול_ישיבת_ועדה.doc"/>
    <w:docVar w:name="StartMode" w:val="3"/>
  </w:docVars>
  <w:rsids>
    <w:rsidRoot w:val="00311B41"/>
    <w:rsid w:val="00311B41"/>
    <w:rsid w:val="00552A80"/>
    <w:rsid w:val="005D38C8"/>
    <w:rsid w:val="00965806"/>
    <w:rsid w:val="00A75CF5"/>
    <w:rsid w:val="00C163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02AC5F"/>
  <w15:chartTrackingRefBased/>
  <w15:docId w15:val="{1537CA55-D267-4527-ACDB-1C3690678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38C8"/>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5D38C8"/>
    <w:rPr>
      <w:rFonts w:cs="Miriam"/>
      <w:lang w:bidi="he-IL"/>
    </w:rPr>
  </w:style>
  <w:style w:type="paragraph" w:styleId="Footer">
    <w:name w:val="footer"/>
    <w:basedOn w:val="Normal"/>
    <w:rsid w:val="005D38C8"/>
    <w:pPr>
      <w:tabs>
        <w:tab w:val="center" w:pos="4153"/>
        <w:tab w:val="right" w:pos="8306"/>
      </w:tabs>
      <w:autoSpaceDE w:val="0"/>
      <w:autoSpaceDN w:val="0"/>
      <w:bidi/>
    </w:pPr>
    <w:rPr>
      <w:sz w:val="20"/>
      <w:szCs w:val="20"/>
      <w:lang w:eastAsia="he-IL"/>
    </w:rPr>
  </w:style>
  <w:style w:type="paragraph" w:styleId="BodyText">
    <w:name w:val="Body Text"/>
    <w:basedOn w:val="Normal"/>
    <w:rsid w:val="005D38C8"/>
    <w:pPr>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10392</Words>
  <Characters>59238</Characters>
  <Application>Microsoft Office Word</Application>
  <DocSecurity>0</DocSecurity>
  <Lines>493</Lines>
  <Paragraphs>138</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69492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