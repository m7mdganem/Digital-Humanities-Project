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A45A7" w14:textId="77777777" w:rsidR="008A3FC8" w:rsidRPr="008A3FC8" w:rsidRDefault="008A3FC8" w:rsidP="008A3FC8">
      <w:pPr>
        <w:bidi/>
        <w:jc w:val="both"/>
        <w:rPr>
          <w:rFonts w:cs="David" w:hint="cs"/>
          <w:b/>
          <w:bCs/>
          <w:rtl/>
        </w:rPr>
      </w:pPr>
      <w:r w:rsidRPr="008A3FC8">
        <w:rPr>
          <w:rFonts w:cs="David" w:hint="cs"/>
          <w:b/>
          <w:bCs/>
          <w:rtl/>
        </w:rPr>
        <w:t>ה</w:t>
      </w:r>
      <w:r w:rsidRPr="008A3FC8">
        <w:rPr>
          <w:rFonts w:cs="David"/>
          <w:b/>
          <w:bCs/>
          <w:rtl/>
        </w:rPr>
        <w:t xml:space="preserve">כנסת </w:t>
      </w:r>
      <w:r w:rsidRPr="008A3FC8">
        <w:rPr>
          <w:rFonts w:cs="David" w:hint="cs"/>
          <w:b/>
          <w:bCs/>
          <w:rtl/>
        </w:rPr>
        <w:t>השמונה-עשרה</w:t>
      </w:r>
      <w:r w:rsidRPr="008A3FC8">
        <w:rPr>
          <w:rFonts w:cs="David" w:hint="cs"/>
          <w:b/>
          <w:bCs/>
          <w:rtl/>
        </w:rPr>
        <w:tab/>
        <w:t xml:space="preserve">                                                                 נוסח לא מתוקן              </w:t>
      </w:r>
    </w:p>
    <w:p w14:paraId="0ADEEE24" w14:textId="77777777" w:rsidR="008A3FC8" w:rsidRPr="008A3FC8" w:rsidRDefault="008A3FC8" w:rsidP="008A3FC8">
      <w:pPr>
        <w:bidi/>
        <w:jc w:val="both"/>
        <w:outlineLvl w:val="0"/>
        <w:rPr>
          <w:rFonts w:cs="David" w:hint="cs"/>
          <w:b/>
          <w:bCs/>
          <w:rtl/>
        </w:rPr>
      </w:pPr>
      <w:r w:rsidRPr="008A3FC8">
        <w:rPr>
          <w:rFonts w:cs="David" w:hint="cs"/>
          <w:b/>
          <w:bCs/>
          <w:rtl/>
        </w:rPr>
        <w:t>מושב שני</w:t>
      </w:r>
      <w:r w:rsidRPr="008A3FC8">
        <w:rPr>
          <w:rFonts w:cs="David" w:hint="cs"/>
          <w:b/>
          <w:bCs/>
          <w:rtl/>
        </w:rPr>
        <w:tab/>
      </w:r>
      <w:r w:rsidRPr="008A3FC8">
        <w:rPr>
          <w:rFonts w:cs="David" w:hint="cs"/>
          <w:b/>
          <w:bCs/>
          <w:rtl/>
        </w:rPr>
        <w:tab/>
      </w:r>
      <w:r w:rsidRPr="008A3FC8">
        <w:rPr>
          <w:rFonts w:cs="David" w:hint="cs"/>
          <w:b/>
          <w:bCs/>
          <w:rtl/>
        </w:rPr>
        <w:tab/>
      </w:r>
      <w:r w:rsidRPr="008A3FC8">
        <w:rPr>
          <w:rFonts w:cs="David" w:hint="cs"/>
          <w:b/>
          <w:bCs/>
          <w:rtl/>
        </w:rPr>
        <w:tab/>
      </w:r>
      <w:r w:rsidRPr="008A3FC8">
        <w:rPr>
          <w:rFonts w:cs="David" w:hint="cs"/>
          <w:b/>
          <w:bCs/>
          <w:rtl/>
        </w:rPr>
        <w:tab/>
      </w:r>
      <w:r w:rsidRPr="008A3FC8">
        <w:rPr>
          <w:rFonts w:cs="David" w:hint="cs"/>
          <w:b/>
          <w:bCs/>
          <w:rtl/>
        </w:rPr>
        <w:tab/>
      </w:r>
      <w:r w:rsidRPr="008A3FC8">
        <w:rPr>
          <w:rFonts w:cs="David" w:hint="cs"/>
          <w:b/>
          <w:bCs/>
          <w:rtl/>
        </w:rPr>
        <w:tab/>
      </w:r>
      <w:r w:rsidRPr="008A3FC8">
        <w:rPr>
          <w:rFonts w:cs="David"/>
          <w:b/>
          <w:bCs/>
          <w:rtl/>
        </w:rPr>
        <w:tab/>
      </w:r>
      <w:r w:rsidRPr="008A3FC8">
        <w:rPr>
          <w:rFonts w:cs="David" w:hint="cs"/>
          <w:b/>
          <w:bCs/>
          <w:rtl/>
        </w:rPr>
        <w:t xml:space="preserve">         </w:t>
      </w:r>
    </w:p>
    <w:p w14:paraId="25628B39" w14:textId="77777777" w:rsidR="008A3FC8" w:rsidRPr="008A3FC8" w:rsidRDefault="008A3FC8" w:rsidP="008A3FC8">
      <w:pPr>
        <w:bidi/>
        <w:jc w:val="both"/>
        <w:rPr>
          <w:rFonts w:cs="David"/>
          <w:b/>
          <w:bCs/>
          <w:rtl/>
        </w:rPr>
      </w:pPr>
    </w:p>
    <w:p w14:paraId="5083C503" w14:textId="77777777" w:rsidR="008A3FC8" w:rsidRPr="008A3FC8" w:rsidRDefault="008A3FC8" w:rsidP="008A3FC8">
      <w:pPr>
        <w:bidi/>
        <w:jc w:val="both"/>
        <w:outlineLvl w:val="0"/>
        <w:rPr>
          <w:rFonts w:cs="David" w:hint="cs"/>
          <w:b/>
          <w:bCs/>
          <w:rtl/>
        </w:rPr>
      </w:pPr>
    </w:p>
    <w:p w14:paraId="6A29E83B" w14:textId="77777777" w:rsidR="008A3FC8" w:rsidRPr="008A3FC8" w:rsidRDefault="008A3FC8" w:rsidP="008A3FC8">
      <w:pPr>
        <w:bidi/>
        <w:jc w:val="both"/>
        <w:outlineLvl w:val="0"/>
        <w:rPr>
          <w:rFonts w:cs="David" w:hint="cs"/>
          <w:b/>
          <w:bCs/>
          <w:rtl/>
        </w:rPr>
      </w:pPr>
    </w:p>
    <w:p w14:paraId="64BF0363" w14:textId="77777777" w:rsidR="008A3FC8" w:rsidRPr="008A3FC8" w:rsidRDefault="008A3FC8" w:rsidP="008A3FC8">
      <w:pPr>
        <w:bidi/>
        <w:jc w:val="both"/>
        <w:outlineLvl w:val="0"/>
        <w:rPr>
          <w:rFonts w:cs="David" w:hint="cs"/>
          <w:b/>
          <w:bCs/>
          <w:rtl/>
        </w:rPr>
      </w:pPr>
    </w:p>
    <w:p w14:paraId="0EF1D2A5" w14:textId="77777777" w:rsidR="008A3FC8" w:rsidRPr="008A3FC8" w:rsidRDefault="008A3FC8" w:rsidP="008A3FC8">
      <w:pPr>
        <w:bidi/>
        <w:jc w:val="center"/>
        <w:outlineLvl w:val="0"/>
        <w:rPr>
          <w:rFonts w:cs="David" w:hint="cs"/>
          <w:b/>
          <w:bCs/>
          <w:rtl/>
        </w:rPr>
      </w:pPr>
      <w:r w:rsidRPr="008A3FC8">
        <w:rPr>
          <w:rFonts w:cs="David"/>
          <w:b/>
          <w:bCs/>
          <w:rtl/>
        </w:rPr>
        <w:t xml:space="preserve">פרוטוקול מס' </w:t>
      </w:r>
      <w:r>
        <w:rPr>
          <w:rFonts w:cs="David" w:hint="cs"/>
          <w:b/>
          <w:bCs/>
          <w:rtl/>
        </w:rPr>
        <w:t>2</w:t>
      </w:r>
    </w:p>
    <w:p w14:paraId="6E2ACA12" w14:textId="77777777" w:rsidR="008A3FC8" w:rsidRPr="008A3FC8" w:rsidRDefault="008A3FC8" w:rsidP="008A3FC8">
      <w:pPr>
        <w:bidi/>
        <w:jc w:val="center"/>
        <w:outlineLvl w:val="0"/>
        <w:rPr>
          <w:rFonts w:cs="David" w:hint="cs"/>
          <w:b/>
          <w:bCs/>
          <w:rtl/>
        </w:rPr>
      </w:pPr>
      <w:r w:rsidRPr="008A3FC8">
        <w:rPr>
          <w:rFonts w:cs="David" w:hint="cs"/>
          <w:b/>
          <w:bCs/>
          <w:rtl/>
        </w:rPr>
        <w:t>מישיבת ועדת המשנה לגיבוש כללי אתיקה לחברי כנסת</w:t>
      </w:r>
    </w:p>
    <w:p w14:paraId="7A971556" w14:textId="77777777" w:rsidR="008A3FC8" w:rsidRPr="008A3FC8" w:rsidRDefault="008A3FC8" w:rsidP="008A3FC8">
      <w:pPr>
        <w:bidi/>
        <w:jc w:val="center"/>
        <w:rPr>
          <w:rFonts w:cs="David" w:hint="cs"/>
          <w:b/>
          <w:bCs/>
          <w:u w:val="single"/>
          <w:rtl/>
        </w:rPr>
      </w:pPr>
      <w:r w:rsidRPr="008A3FC8">
        <w:rPr>
          <w:rFonts w:cs="David" w:hint="cs"/>
          <w:b/>
          <w:bCs/>
          <w:u w:val="single"/>
          <w:rtl/>
        </w:rPr>
        <w:t xml:space="preserve">יום שלישי, י"ב בטבת </w:t>
      </w:r>
      <w:proofErr w:type="spellStart"/>
      <w:r w:rsidRPr="008A3FC8">
        <w:rPr>
          <w:rFonts w:cs="David" w:hint="cs"/>
          <w:b/>
          <w:bCs/>
          <w:u w:val="single"/>
          <w:rtl/>
        </w:rPr>
        <w:t>התש"ע</w:t>
      </w:r>
      <w:proofErr w:type="spellEnd"/>
      <w:r w:rsidRPr="008A3FC8">
        <w:rPr>
          <w:rFonts w:cs="David" w:hint="cs"/>
          <w:b/>
          <w:bCs/>
          <w:u w:val="single"/>
          <w:rtl/>
        </w:rPr>
        <w:t xml:space="preserve"> (</w:t>
      </w:r>
      <w:r>
        <w:rPr>
          <w:rFonts w:cs="David" w:hint="cs"/>
          <w:b/>
          <w:bCs/>
          <w:u w:val="single"/>
          <w:rtl/>
        </w:rPr>
        <w:t>5</w:t>
      </w:r>
      <w:r w:rsidRPr="008A3FC8">
        <w:rPr>
          <w:rFonts w:cs="David" w:hint="cs"/>
          <w:b/>
          <w:bCs/>
          <w:u w:val="single"/>
          <w:rtl/>
        </w:rPr>
        <w:t xml:space="preserve"> בינואר 2010), שעה 14:30</w:t>
      </w:r>
    </w:p>
    <w:p w14:paraId="111A8DBD" w14:textId="77777777" w:rsidR="008A3FC8" w:rsidRPr="008A3FC8" w:rsidRDefault="008A3FC8" w:rsidP="008A3FC8">
      <w:pPr>
        <w:bidi/>
        <w:jc w:val="center"/>
        <w:rPr>
          <w:rFonts w:cs="David" w:hint="cs"/>
          <w:b/>
          <w:bCs/>
          <w:u w:val="single"/>
          <w:rtl/>
        </w:rPr>
      </w:pPr>
    </w:p>
    <w:p w14:paraId="42BC4B20" w14:textId="77777777" w:rsidR="008A3FC8" w:rsidRPr="008A3FC8" w:rsidRDefault="008A3FC8" w:rsidP="008A3FC8">
      <w:pPr>
        <w:bidi/>
        <w:jc w:val="both"/>
        <w:rPr>
          <w:rFonts w:cs="David" w:hint="cs"/>
          <w:b/>
          <w:bCs/>
          <w:u w:val="single"/>
          <w:rtl/>
        </w:rPr>
      </w:pPr>
    </w:p>
    <w:p w14:paraId="4C9ADEB2" w14:textId="77777777" w:rsidR="008A3FC8" w:rsidRPr="008A3FC8" w:rsidRDefault="008A3FC8" w:rsidP="008A3FC8">
      <w:pPr>
        <w:bidi/>
        <w:jc w:val="both"/>
        <w:rPr>
          <w:rFonts w:cs="David" w:hint="cs"/>
          <w:b/>
          <w:bCs/>
          <w:u w:val="single"/>
          <w:rtl/>
        </w:rPr>
      </w:pPr>
    </w:p>
    <w:p w14:paraId="6C5E24DC" w14:textId="77777777" w:rsidR="008A3FC8" w:rsidRPr="008A3FC8" w:rsidRDefault="008A3FC8" w:rsidP="008A3FC8">
      <w:pPr>
        <w:bidi/>
        <w:jc w:val="both"/>
        <w:rPr>
          <w:rFonts w:cs="David" w:hint="cs"/>
          <w:b/>
          <w:bCs/>
          <w:u w:val="single"/>
          <w:rtl/>
        </w:rPr>
      </w:pPr>
      <w:r w:rsidRPr="008A3FC8">
        <w:rPr>
          <w:rFonts w:cs="David" w:hint="cs"/>
          <w:b/>
          <w:bCs/>
          <w:u w:val="single"/>
          <w:rtl/>
        </w:rPr>
        <w:t>סדר היום</w:t>
      </w:r>
      <w:r w:rsidRPr="008A3FC8">
        <w:rPr>
          <w:rFonts w:cs="David"/>
          <w:b/>
          <w:bCs/>
          <w:u w:val="single"/>
          <w:rtl/>
        </w:rPr>
        <w:t>:</w:t>
      </w:r>
      <w:r w:rsidRPr="008A3FC8">
        <w:rPr>
          <w:rFonts w:cs="David"/>
          <w:rtl/>
        </w:rPr>
        <w:t xml:space="preserve"> </w:t>
      </w:r>
      <w:r w:rsidRPr="008A3FC8">
        <w:rPr>
          <w:rFonts w:cs="David" w:hint="cs"/>
          <w:rtl/>
        </w:rPr>
        <w:t xml:space="preserve"> </w:t>
      </w:r>
      <w:r w:rsidRPr="008A3FC8">
        <w:rPr>
          <w:rFonts w:cs="David" w:hint="cs"/>
          <w:b/>
          <w:bCs/>
          <w:u w:val="single"/>
          <w:rtl/>
        </w:rPr>
        <w:t>הכנת כללי האתיקה לחברי הכנסת</w:t>
      </w:r>
    </w:p>
    <w:p w14:paraId="72B8EFB9" w14:textId="77777777" w:rsidR="008A3FC8" w:rsidRPr="008A3FC8" w:rsidRDefault="008A3FC8" w:rsidP="008A3FC8">
      <w:pPr>
        <w:bidi/>
        <w:jc w:val="both"/>
        <w:rPr>
          <w:rFonts w:cs="David" w:hint="cs"/>
          <w:b/>
          <w:bCs/>
          <w:u w:val="single"/>
          <w:rtl/>
        </w:rPr>
      </w:pPr>
    </w:p>
    <w:p w14:paraId="3BD18A50" w14:textId="77777777" w:rsidR="008A3FC8" w:rsidRPr="008A3FC8" w:rsidRDefault="008A3FC8" w:rsidP="008A3FC8">
      <w:pPr>
        <w:bidi/>
        <w:jc w:val="both"/>
        <w:rPr>
          <w:rFonts w:cs="David" w:hint="cs"/>
          <w:b/>
          <w:bCs/>
          <w:u w:val="single"/>
          <w:rtl/>
        </w:rPr>
      </w:pPr>
    </w:p>
    <w:p w14:paraId="70B3ED83" w14:textId="77777777" w:rsidR="008A3FC8" w:rsidRPr="008A3FC8" w:rsidRDefault="008A3FC8" w:rsidP="008A3FC8">
      <w:pPr>
        <w:bidi/>
        <w:jc w:val="both"/>
        <w:rPr>
          <w:rFonts w:cs="David" w:hint="cs"/>
          <w:b/>
          <w:bCs/>
          <w:u w:val="single"/>
          <w:rtl/>
        </w:rPr>
      </w:pPr>
    </w:p>
    <w:p w14:paraId="41AB9B3F" w14:textId="77777777" w:rsidR="008A3FC8" w:rsidRPr="008A3FC8" w:rsidRDefault="008A3FC8" w:rsidP="008A3FC8">
      <w:pPr>
        <w:bidi/>
        <w:jc w:val="both"/>
        <w:outlineLvl w:val="0"/>
        <w:rPr>
          <w:rFonts w:cs="David"/>
          <w:b/>
          <w:bCs/>
          <w:u w:val="single"/>
          <w:rtl/>
        </w:rPr>
      </w:pPr>
      <w:r w:rsidRPr="008A3FC8">
        <w:rPr>
          <w:rFonts w:cs="David"/>
          <w:b/>
          <w:bCs/>
          <w:u w:val="single"/>
          <w:rtl/>
        </w:rPr>
        <w:t>נכחו:</w:t>
      </w:r>
    </w:p>
    <w:p w14:paraId="6F6FA603" w14:textId="77777777" w:rsidR="008A3FC8" w:rsidRPr="008A3FC8" w:rsidRDefault="008A3FC8" w:rsidP="008A3FC8">
      <w:pPr>
        <w:bidi/>
        <w:jc w:val="both"/>
        <w:outlineLvl w:val="0"/>
        <w:rPr>
          <w:rFonts w:cs="David" w:hint="cs"/>
          <w:rtl/>
        </w:rPr>
      </w:pPr>
      <w:r w:rsidRPr="008A3FC8">
        <w:rPr>
          <w:rFonts w:cs="David"/>
          <w:b/>
          <w:bCs/>
          <w:u w:val="single"/>
          <w:rtl/>
        </w:rPr>
        <w:t>חברי הוועדה</w:t>
      </w:r>
      <w:r w:rsidRPr="008A3FC8">
        <w:rPr>
          <w:rFonts w:cs="David"/>
          <w:rtl/>
        </w:rPr>
        <w:t>:</w:t>
      </w:r>
      <w:r w:rsidRPr="008A3FC8">
        <w:rPr>
          <w:rFonts w:cs="David" w:hint="cs"/>
          <w:rtl/>
        </w:rPr>
        <w:tab/>
        <w:t xml:space="preserve">חיים אורון </w:t>
      </w:r>
      <w:r w:rsidRPr="008A3FC8">
        <w:rPr>
          <w:rFonts w:cs="David"/>
          <w:rtl/>
        </w:rPr>
        <w:t>–</w:t>
      </w:r>
      <w:r w:rsidRPr="008A3FC8">
        <w:rPr>
          <w:rFonts w:cs="David" w:hint="cs"/>
          <w:rtl/>
        </w:rPr>
        <w:t xml:space="preserve"> היו"ר</w:t>
      </w:r>
    </w:p>
    <w:p w14:paraId="2940B109" w14:textId="77777777" w:rsidR="008A3FC8" w:rsidRPr="008A3FC8" w:rsidRDefault="008A3FC8" w:rsidP="008A3FC8">
      <w:pPr>
        <w:bidi/>
        <w:jc w:val="both"/>
        <w:outlineLvl w:val="0"/>
        <w:rPr>
          <w:rFonts w:cs="David" w:hint="cs"/>
          <w:rtl/>
        </w:rPr>
      </w:pPr>
      <w:r w:rsidRPr="008A3FC8">
        <w:rPr>
          <w:rFonts w:cs="David" w:hint="cs"/>
          <w:rtl/>
        </w:rPr>
        <w:tab/>
      </w:r>
      <w:r w:rsidRPr="008A3FC8">
        <w:rPr>
          <w:rFonts w:cs="David" w:hint="cs"/>
          <w:rtl/>
        </w:rPr>
        <w:tab/>
        <w:t xml:space="preserve">זאב </w:t>
      </w:r>
      <w:proofErr w:type="spellStart"/>
      <w:r w:rsidRPr="008A3FC8">
        <w:rPr>
          <w:rFonts w:cs="David" w:hint="cs"/>
          <w:rtl/>
        </w:rPr>
        <w:t>אלקין</w:t>
      </w:r>
      <w:proofErr w:type="spellEnd"/>
    </w:p>
    <w:p w14:paraId="31D46822" w14:textId="77777777" w:rsidR="008A3FC8" w:rsidRPr="008A3FC8" w:rsidRDefault="008A3FC8" w:rsidP="008A3FC8">
      <w:pPr>
        <w:bidi/>
        <w:jc w:val="both"/>
        <w:outlineLvl w:val="0"/>
        <w:rPr>
          <w:rFonts w:cs="David" w:hint="cs"/>
          <w:rtl/>
        </w:rPr>
      </w:pPr>
      <w:r w:rsidRPr="008A3FC8">
        <w:rPr>
          <w:rFonts w:cs="David" w:hint="cs"/>
          <w:rtl/>
        </w:rPr>
        <w:tab/>
      </w:r>
      <w:r w:rsidRPr="008A3FC8">
        <w:rPr>
          <w:rFonts w:cs="David" w:hint="cs"/>
          <w:rtl/>
        </w:rPr>
        <w:tab/>
        <w:t>אחמד טיבי</w:t>
      </w:r>
    </w:p>
    <w:p w14:paraId="3CABAD3B" w14:textId="77777777" w:rsidR="008A3FC8" w:rsidRPr="008A3FC8" w:rsidRDefault="008A3FC8" w:rsidP="008A3FC8">
      <w:pPr>
        <w:bidi/>
        <w:jc w:val="both"/>
        <w:outlineLvl w:val="0"/>
        <w:rPr>
          <w:rFonts w:cs="David" w:hint="cs"/>
          <w:rtl/>
        </w:rPr>
      </w:pPr>
      <w:r w:rsidRPr="008A3FC8">
        <w:rPr>
          <w:rFonts w:cs="David" w:hint="cs"/>
          <w:rtl/>
        </w:rPr>
        <w:tab/>
      </w:r>
      <w:r w:rsidRPr="008A3FC8">
        <w:rPr>
          <w:rFonts w:cs="David" w:hint="cs"/>
          <w:rtl/>
        </w:rPr>
        <w:tab/>
        <w:t>איתן כבל</w:t>
      </w:r>
    </w:p>
    <w:p w14:paraId="212171D9" w14:textId="77777777" w:rsidR="008A3FC8" w:rsidRPr="008A3FC8" w:rsidRDefault="008A3FC8" w:rsidP="008A3FC8">
      <w:pPr>
        <w:bidi/>
        <w:jc w:val="both"/>
        <w:outlineLvl w:val="0"/>
        <w:rPr>
          <w:rFonts w:cs="David" w:hint="cs"/>
          <w:rtl/>
        </w:rPr>
      </w:pPr>
      <w:r w:rsidRPr="008A3FC8">
        <w:rPr>
          <w:rFonts w:cs="David" w:hint="cs"/>
          <w:rtl/>
        </w:rPr>
        <w:tab/>
      </w:r>
      <w:r w:rsidRPr="008A3FC8">
        <w:rPr>
          <w:rFonts w:cs="David" w:hint="cs"/>
          <w:rtl/>
        </w:rPr>
        <w:tab/>
        <w:t xml:space="preserve">יריב </w:t>
      </w:r>
      <w:proofErr w:type="spellStart"/>
      <w:r w:rsidRPr="008A3FC8">
        <w:rPr>
          <w:rFonts w:cs="David" w:hint="cs"/>
          <w:rtl/>
        </w:rPr>
        <w:t>לוין</w:t>
      </w:r>
      <w:proofErr w:type="spellEnd"/>
      <w:r w:rsidRPr="008A3FC8">
        <w:rPr>
          <w:rFonts w:cs="David" w:hint="cs"/>
          <w:rtl/>
        </w:rPr>
        <w:tab/>
      </w:r>
      <w:r w:rsidRPr="008A3FC8">
        <w:rPr>
          <w:rFonts w:cs="David" w:hint="cs"/>
          <w:rtl/>
        </w:rPr>
        <w:tab/>
      </w:r>
    </w:p>
    <w:p w14:paraId="1B195B44" w14:textId="77777777" w:rsidR="008A3FC8" w:rsidRPr="008A3FC8" w:rsidRDefault="008A3FC8" w:rsidP="008A3FC8">
      <w:pPr>
        <w:bidi/>
        <w:jc w:val="both"/>
        <w:outlineLvl w:val="0"/>
        <w:rPr>
          <w:rFonts w:cs="David" w:hint="cs"/>
          <w:rtl/>
        </w:rPr>
      </w:pPr>
      <w:r w:rsidRPr="008A3FC8">
        <w:rPr>
          <w:rFonts w:cs="David" w:hint="cs"/>
          <w:rtl/>
        </w:rPr>
        <w:tab/>
      </w:r>
      <w:r w:rsidRPr="008A3FC8">
        <w:rPr>
          <w:rFonts w:cs="David" w:hint="cs"/>
          <w:rtl/>
        </w:rPr>
        <w:tab/>
        <w:t>דוד רותם</w:t>
      </w:r>
      <w:r w:rsidRPr="008A3FC8">
        <w:rPr>
          <w:rFonts w:cs="David"/>
          <w:rtl/>
        </w:rPr>
        <w:tab/>
      </w:r>
    </w:p>
    <w:p w14:paraId="36CEF37B" w14:textId="77777777" w:rsidR="008A3FC8" w:rsidRPr="008A3FC8" w:rsidRDefault="008A3FC8" w:rsidP="008A3FC8">
      <w:pPr>
        <w:bidi/>
        <w:jc w:val="both"/>
        <w:outlineLvl w:val="0"/>
        <w:rPr>
          <w:rFonts w:cs="David" w:hint="cs"/>
          <w:rtl/>
        </w:rPr>
      </w:pPr>
    </w:p>
    <w:p w14:paraId="3C5F7CDE" w14:textId="77777777" w:rsidR="008A3FC8" w:rsidRPr="008A3FC8" w:rsidRDefault="008A3FC8" w:rsidP="008A3FC8">
      <w:pPr>
        <w:bidi/>
        <w:jc w:val="both"/>
        <w:outlineLvl w:val="0"/>
        <w:rPr>
          <w:rFonts w:cs="David" w:hint="cs"/>
          <w:b/>
          <w:bCs/>
          <w:u w:val="single"/>
          <w:rtl/>
        </w:rPr>
      </w:pPr>
    </w:p>
    <w:p w14:paraId="3646198E" w14:textId="77777777" w:rsidR="008A3FC8" w:rsidRPr="008A3FC8" w:rsidRDefault="008A3FC8" w:rsidP="008A3FC8">
      <w:pPr>
        <w:bidi/>
        <w:jc w:val="both"/>
        <w:outlineLvl w:val="0"/>
        <w:rPr>
          <w:rFonts w:cs="David" w:hint="cs"/>
          <w:rtl/>
        </w:rPr>
      </w:pPr>
      <w:r w:rsidRPr="008A3FC8">
        <w:rPr>
          <w:rFonts w:cs="David"/>
          <w:b/>
          <w:bCs/>
          <w:u w:val="single"/>
          <w:rtl/>
        </w:rPr>
        <w:t>מוזמנים</w:t>
      </w:r>
      <w:r w:rsidRPr="008A3FC8">
        <w:rPr>
          <w:rFonts w:cs="David"/>
          <w:rtl/>
        </w:rPr>
        <w:t>:</w:t>
      </w:r>
      <w:r w:rsidRPr="008A3FC8">
        <w:rPr>
          <w:rFonts w:cs="David" w:hint="cs"/>
          <w:rtl/>
        </w:rPr>
        <w:tab/>
        <w:t>שלי יחימוביץ</w:t>
      </w:r>
      <w:r w:rsidRPr="008A3FC8">
        <w:rPr>
          <w:rFonts w:cs="David" w:hint="cs"/>
          <w:rtl/>
        </w:rPr>
        <w:tab/>
        <w:t>- יו"ר ועדת האתיקה של הכנסת</w:t>
      </w:r>
    </w:p>
    <w:p w14:paraId="3A4F2C4F" w14:textId="77777777" w:rsidR="008A3FC8" w:rsidRPr="008A3FC8" w:rsidRDefault="008A3FC8" w:rsidP="008A3FC8">
      <w:pPr>
        <w:bidi/>
        <w:jc w:val="both"/>
        <w:outlineLvl w:val="0"/>
        <w:rPr>
          <w:rFonts w:cs="David" w:hint="cs"/>
          <w:rtl/>
        </w:rPr>
      </w:pPr>
      <w:r w:rsidRPr="008A3FC8">
        <w:rPr>
          <w:rFonts w:cs="David" w:hint="cs"/>
          <w:rtl/>
        </w:rPr>
        <w:tab/>
      </w:r>
      <w:r w:rsidRPr="008A3FC8">
        <w:rPr>
          <w:rFonts w:cs="David" w:hint="cs"/>
          <w:rtl/>
        </w:rPr>
        <w:tab/>
        <w:t>אריה אלדד</w:t>
      </w:r>
      <w:r w:rsidRPr="008A3FC8">
        <w:rPr>
          <w:rFonts w:cs="David" w:hint="cs"/>
          <w:rtl/>
        </w:rPr>
        <w:tab/>
        <w:t>- חבר ועדת האתיקה של הכנסת</w:t>
      </w:r>
      <w:r w:rsidRPr="008A3FC8">
        <w:rPr>
          <w:rFonts w:cs="David" w:hint="cs"/>
          <w:rtl/>
        </w:rPr>
        <w:tab/>
      </w:r>
    </w:p>
    <w:p w14:paraId="0A63B6BB" w14:textId="77777777" w:rsidR="008A3FC8" w:rsidRPr="008A3FC8" w:rsidRDefault="008A3FC8" w:rsidP="008A3FC8">
      <w:pPr>
        <w:bidi/>
        <w:ind w:left="720" w:firstLine="720"/>
        <w:jc w:val="both"/>
        <w:outlineLvl w:val="0"/>
        <w:rPr>
          <w:rFonts w:cs="David" w:hint="cs"/>
          <w:rtl/>
        </w:rPr>
      </w:pPr>
      <w:r w:rsidRPr="008A3FC8">
        <w:rPr>
          <w:rFonts w:cs="David" w:hint="cs"/>
          <w:rtl/>
        </w:rPr>
        <w:t xml:space="preserve">ציפי </w:t>
      </w:r>
      <w:proofErr w:type="spellStart"/>
      <w:r w:rsidRPr="008A3FC8">
        <w:rPr>
          <w:rFonts w:cs="David" w:hint="cs"/>
          <w:rtl/>
        </w:rPr>
        <w:t>חוטובלי</w:t>
      </w:r>
      <w:proofErr w:type="spellEnd"/>
      <w:r w:rsidRPr="008A3FC8">
        <w:rPr>
          <w:rFonts w:cs="David" w:hint="cs"/>
          <w:rtl/>
        </w:rPr>
        <w:tab/>
        <w:t>- חברת ועדת האתיקה של הכנסת</w:t>
      </w:r>
    </w:p>
    <w:p w14:paraId="2E65EA38" w14:textId="77777777" w:rsidR="008A3FC8" w:rsidRPr="008A3FC8" w:rsidRDefault="008A3FC8" w:rsidP="008A3FC8">
      <w:pPr>
        <w:bidi/>
        <w:jc w:val="both"/>
        <w:outlineLvl w:val="0"/>
        <w:rPr>
          <w:rFonts w:cs="David" w:hint="cs"/>
          <w:rtl/>
        </w:rPr>
      </w:pPr>
      <w:r w:rsidRPr="008A3FC8">
        <w:rPr>
          <w:rFonts w:cs="David" w:hint="cs"/>
          <w:rtl/>
        </w:rPr>
        <w:tab/>
      </w:r>
      <w:r w:rsidRPr="008A3FC8">
        <w:rPr>
          <w:rFonts w:cs="David" w:hint="cs"/>
          <w:rtl/>
        </w:rPr>
        <w:tab/>
        <w:t>פרופ' יצחק זמיר</w:t>
      </w:r>
      <w:r w:rsidRPr="008A3FC8">
        <w:rPr>
          <w:rFonts w:cs="David" w:hint="cs"/>
          <w:rtl/>
        </w:rPr>
        <w:tab/>
        <w:t>- שופט (בדימוס), יו"ר הוועדה להכנת כללי אתיקה לחברי הכנסת</w:t>
      </w:r>
    </w:p>
    <w:p w14:paraId="16D7285C" w14:textId="77777777" w:rsidR="008A3FC8" w:rsidRPr="008A3FC8" w:rsidRDefault="008A3FC8" w:rsidP="008A3FC8">
      <w:pPr>
        <w:bidi/>
        <w:jc w:val="both"/>
        <w:outlineLvl w:val="0"/>
        <w:rPr>
          <w:rFonts w:cs="David" w:hint="cs"/>
          <w:rtl/>
        </w:rPr>
      </w:pPr>
      <w:r w:rsidRPr="008A3FC8">
        <w:rPr>
          <w:rFonts w:cs="David" w:hint="cs"/>
          <w:rtl/>
        </w:rPr>
        <w:tab/>
      </w:r>
      <w:r w:rsidRPr="008A3FC8">
        <w:rPr>
          <w:rFonts w:cs="David" w:hint="cs"/>
          <w:rtl/>
        </w:rPr>
        <w:tab/>
        <w:t xml:space="preserve">פרופ' </w:t>
      </w:r>
      <w:proofErr w:type="spellStart"/>
      <w:r w:rsidRPr="008A3FC8">
        <w:rPr>
          <w:rFonts w:cs="David" w:hint="cs"/>
          <w:rtl/>
        </w:rPr>
        <w:t>אסא</w:t>
      </w:r>
      <w:proofErr w:type="spellEnd"/>
      <w:r w:rsidRPr="008A3FC8">
        <w:rPr>
          <w:rFonts w:cs="David" w:hint="cs"/>
          <w:rtl/>
        </w:rPr>
        <w:t xml:space="preserve"> כשר</w:t>
      </w:r>
      <w:r w:rsidRPr="008A3FC8">
        <w:rPr>
          <w:rFonts w:cs="David" w:hint="cs"/>
          <w:rtl/>
        </w:rPr>
        <w:tab/>
        <w:t>- חבר הוועדה להכנת כללי אתיקה לחברי הכנסת</w:t>
      </w:r>
    </w:p>
    <w:p w14:paraId="573405DF" w14:textId="77777777" w:rsidR="008A3FC8" w:rsidRPr="008A3FC8" w:rsidRDefault="008A3FC8" w:rsidP="008A3FC8">
      <w:pPr>
        <w:bidi/>
        <w:jc w:val="both"/>
        <w:outlineLvl w:val="0"/>
        <w:rPr>
          <w:rFonts w:cs="David" w:hint="cs"/>
          <w:rtl/>
        </w:rPr>
      </w:pPr>
    </w:p>
    <w:p w14:paraId="01D21B8D" w14:textId="77777777" w:rsidR="008A3FC8" w:rsidRPr="008A3FC8" w:rsidRDefault="008A3FC8" w:rsidP="008A3FC8">
      <w:pPr>
        <w:bidi/>
        <w:jc w:val="both"/>
        <w:outlineLvl w:val="0"/>
        <w:rPr>
          <w:rFonts w:cs="David" w:hint="cs"/>
          <w:rtl/>
        </w:rPr>
      </w:pPr>
    </w:p>
    <w:p w14:paraId="74779409" w14:textId="77777777" w:rsidR="008A3FC8" w:rsidRPr="008A3FC8" w:rsidRDefault="008A3FC8" w:rsidP="008A3FC8">
      <w:pPr>
        <w:bidi/>
        <w:jc w:val="both"/>
        <w:outlineLvl w:val="0"/>
        <w:rPr>
          <w:rFonts w:cs="David" w:hint="cs"/>
          <w:rtl/>
        </w:rPr>
      </w:pPr>
    </w:p>
    <w:p w14:paraId="2A7716BB" w14:textId="77777777" w:rsidR="008A3FC8" w:rsidRPr="008A3FC8" w:rsidRDefault="008A3FC8" w:rsidP="008A3FC8">
      <w:pPr>
        <w:bidi/>
        <w:jc w:val="both"/>
        <w:outlineLvl w:val="0"/>
        <w:rPr>
          <w:rFonts w:cs="David" w:hint="cs"/>
          <w:rtl/>
        </w:rPr>
      </w:pPr>
      <w:r w:rsidRPr="008A3FC8">
        <w:rPr>
          <w:rFonts w:cs="David"/>
          <w:b/>
          <w:bCs/>
          <w:u w:val="single"/>
          <w:rtl/>
        </w:rPr>
        <w:t>מנהלת הוועדה</w:t>
      </w:r>
      <w:r w:rsidRPr="008A3FC8">
        <w:rPr>
          <w:rFonts w:cs="David"/>
          <w:rtl/>
        </w:rPr>
        <w:t>:</w:t>
      </w:r>
      <w:r w:rsidRPr="008A3FC8">
        <w:rPr>
          <w:rFonts w:cs="David"/>
          <w:rtl/>
        </w:rPr>
        <w:tab/>
      </w:r>
      <w:r w:rsidRPr="008A3FC8">
        <w:rPr>
          <w:rFonts w:cs="David" w:hint="cs"/>
          <w:rtl/>
        </w:rPr>
        <w:tab/>
        <w:t>אתי בן-יוסף</w:t>
      </w:r>
    </w:p>
    <w:p w14:paraId="35AFDF46" w14:textId="77777777" w:rsidR="008A3FC8" w:rsidRPr="008A3FC8" w:rsidRDefault="008A3FC8" w:rsidP="008A3FC8">
      <w:pPr>
        <w:bidi/>
        <w:jc w:val="both"/>
        <w:rPr>
          <w:rFonts w:cs="David" w:hint="cs"/>
          <w:b/>
          <w:bCs/>
          <w:u w:val="single"/>
          <w:rtl/>
        </w:rPr>
      </w:pPr>
    </w:p>
    <w:p w14:paraId="37154404" w14:textId="77777777" w:rsidR="008A3FC8" w:rsidRPr="008A3FC8" w:rsidRDefault="008A3FC8" w:rsidP="008A3FC8">
      <w:pPr>
        <w:bidi/>
        <w:jc w:val="both"/>
        <w:rPr>
          <w:rFonts w:cs="David" w:hint="cs"/>
          <w:rtl/>
        </w:rPr>
      </w:pPr>
      <w:r w:rsidRPr="008A3FC8">
        <w:rPr>
          <w:rFonts w:cs="David" w:hint="cs"/>
          <w:b/>
          <w:bCs/>
          <w:u w:val="single"/>
          <w:rtl/>
        </w:rPr>
        <w:t>יועצת משפטית:</w:t>
      </w:r>
      <w:r w:rsidRPr="008A3FC8">
        <w:rPr>
          <w:rFonts w:cs="David" w:hint="cs"/>
          <w:b/>
          <w:bCs/>
          <w:rtl/>
        </w:rPr>
        <w:t xml:space="preserve"> </w:t>
      </w:r>
      <w:r w:rsidRPr="008A3FC8">
        <w:rPr>
          <w:rFonts w:cs="David" w:hint="cs"/>
          <w:b/>
          <w:bCs/>
          <w:rtl/>
        </w:rPr>
        <w:tab/>
      </w:r>
      <w:r w:rsidRPr="008A3FC8">
        <w:rPr>
          <w:rFonts w:cs="David" w:hint="cs"/>
          <w:rtl/>
        </w:rPr>
        <w:t>ארבל אסטרחן</w:t>
      </w:r>
    </w:p>
    <w:p w14:paraId="45DF2126" w14:textId="77777777" w:rsidR="008A3FC8" w:rsidRPr="008A3FC8" w:rsidRDefault="008A3FC8" w:rsidP="008A3FC8">
      <w:pPr>
        <w:bidi/>
        <w:jc w:val="both"/>
        <w:rPr>
          <w:rFonts w:cs="David" w:hint="cs"/>
          <w:rtl/>
        </w:rPr>
      </w:pPr>
      <w:r w:rsidRPr="008A3FC8">
        <w:rPr>
          <w:rFonts w:cs="David" w:hint="cs"/>
          <w:rtl/>
        </w:rPr>
        <w:tab/>
      </w:r>
      <w:r w:rsidRPr="008A3FC8">
        <w:rPr>
          <w:rFonts w:cs="David" w:hint="cs"/>
          <w:rtl/>
        </w:rPr>
        <w:tab/>
      </w:r>
      <w:r w:rsidRPr="008A3FC8">
        <w:rPr>
          <w:rFonts w:cs="David" w:hint="cs"/>
          <w:rtl/>
        </w:rPr>
        <w:tab/>
        <w:t>יעל סלנט - מתמחה</w:t>
      </w:r>
    </w:p>
    <w:p w14:paraId="1C078486" w14:textId="77777777" w:rsidR="008A3FC8" w:rsidRPr="008A3FC8" w:rsidRDefault="008A3FC8" w:rsidP="008A3FC8">
      <w:pPr>
        <w:bidi/>
        <w:jc w:val="both"/>
        <w:outlineLvl w:val="0"/>
        <w:rPr>
          <w:rFonts w:cs="David" w:hint="cs"/>
          <w:b/>
          <w:bCs/>
          <w:u w:val="single"/>
          <w:rtl/>
        </w:rPr>
      </w:pPr>
    </w:p>
    <w:p w14:paraId="6773DAB9" w14:textId="77777777" w:rsidR="008A3FC8" w:rsidRPr="008A3FC8" w:rsidRDefault="008A3FC8" w:rsidP="008A3FC8">
      <w:pPr>
        <w:bidi/>
        <w:jc w:val="both"/>
        <w:outlineLvl w:val="0"/>
        <w:rPr>
          <w:rFonts w:cs="David" w:hint="cs"/>
          <w:rtl/>
        </w:rPr>
      </w:pPr>
      <w:r w:rsidRPr="008A3FC8">
        <w:rPr>
          <w:rFonts w:cs="David" w:hint="cs"/>
          <w:b/>
          <w:bCs/>
          <w:u w:val="single"/>
          <w:rtl/>
        </w:rPr>
        <w:t xml:space="preserve">קצרנית </w:t>
      </w:r>
      <w:proofErr w:type="spellStart"/>
      <w:r w:rsidRPr="008A3FC8">
        <w:rPr>
          <w:rFonts w:cs="David" w:hint="cs"/>
          <w:b/>
          <w:bCs/>
          <w:u w:val="single"/>
          <w:rtl/>
        </w:rPr>
        <w:t>פרלמנטרית</w:t>
      </w:r>
      <w:proofErr w:type="spellEnd"/>
      <w:r w:rsidRPr="008A3FC8">
        <w:rPr>
          <w:rFonts w:cs="David"/>
          <w:rtl/>
        </w:rPr>
        <w:t>:</w:t>
      </w:r>
      <w:r w:rsidRPr="008A3FC8">
        <w:rPr>
          <w:rFonts w:cs="David" w:hint="cs"/>
          <w:rtl/>
        </w:rPr>
        <w:tab/>
        <w:t>רויטל יפרח</w:t>
      </w:r>
      <w:r w:rsidRPr="008A3FC8">
        <w:rPr>
          <w:rFonts w:cs="David"/>
          <w:rtl/>
        </w:rPr>
        <w:tab/>
      </w:r>
    </w:p>
    <w:p w14:paraId="629AE770" w14:textId="77777777" w:rsidR="008A3FC8" w:rsidRDefault="008A3FC8" w:rsidP="008A3FC8">
      <w:pPr>
        <w:bidi/>
        <w:jc w:val="center"/>
        <w:rPr>
          <w:rFonts w:cs="David" w:hint="cs"/>
          <w:b/>
          <w:bCs/>
          <w:u w:val="single"/>
          <w:rtl/>
        </w:rPr>
      </w:pPr>
      <w:r w:rsidRPr="008A3FC8">
        <w:rPr>
          <w:rFonts w:cs="David"/>
          <w:rtl/>
        </w:rPr>
        <w:br w:type="page"/>
      </w:r>
    </w:p>
    <w:p w14:paraId="6BAD93AB" w14:textId="77777777" w:rsidR="008A3FC8" w:rsidRDefault="008A3FC8" w:rsidP="008A3FC8">
      <w:pPr>
        <w:bidi/>
        <w:jc w:val="center"/>
        <w:rPr>
          <w:rFonts w:cs="David" w:hint="cs"/>
          <w:b/>
          <w:bCs/>
          <w:u w:val="single"/>
          <w:rtl/>
        </w:rPr>
      </w:pPr>
    </w:p>
    <w:p w14:paraId="7D06FB1B" w14:textId="77777777" w:rsidR="008A3FC8" w:rsidRPr="008A3FC8" w:rsidRDefault="008A3FC8" w:rsidP="008A3FC8">
      <w:pPr>
        <w:bidi/>
        <w:jc w:val="center"/>
        <w:rPr>
          <w:rFonts w:cs="David" w:hint="cs"/>
          <w:b/>
          <w:bCs/>
          <w:u w:val="single"/>
          <w:rtl/>
        </w:rPr>
      </w:pPr>
      <w:r w:rsidRPr="008A3FC8">
        <w:rPr>
          <w:rFonts w:cs="David" w:hint="cs"/>
          <w:b/>
          <w:bCs/>
          <w:u w:val="single"/>
          <w:rtl/>
        </w:rPr>
        <w:t>הכנת כללי אתיקה לחברי הכנסת</w:t>
      </w:r>
    </w:p>
    <w:p w14:paraId="0FDC41E8" w14:textId="77777777" w:rsidR="008A3FC8" w:rsidRPr="008A3FC8" w:rsidRDefault="008A3FC8" w:rsidP="008A3FC8">
      <w:pPr>
        <w:bidi/>
        <w:jc w:val="both"/>
        <w:rPr>
          <w:rFonts w:cs="David" w:hint="cs"/>
          <w:u w:val="single"/>
          <w:rtl/>
        </w:rPr>
      </w:pPr>
    </w:p>
    <w:p w14:paraId="0FD927F1" w14:textId="77777777" w:rsidR="008A3FC8" w:rsidRDefault="008A3FC8" w:rsidP="008A3FC8">
      <w:pPr>
        <w:bidi/>
        <w:jc w:val="both"/>
        <w:rPr>
          <w:rFonts w:cs="David" w:hint="cs"/>
          <w:u w:val="single"/>
          <w:rtl/>
        </w:rPr>
      </w:pPr>
    </w:p>
    <w:p w14:paraId="18DE070B" w14:textId="77777777" w:rsidR="008A3FC8" w:rsidRDefault="008A3FC8" w:rsidP="008A3FC8">
      <w:pPr>
        <w:bidi/>
        <w:jc w:val="both"/>
        <w:rPr>
          <w:rFonts w:cs="David" w:hint="cs"/>
          <w:u w:val="single"/>
          <w:rtl/>
        </w:rPr>
      </w:pPr>
    </w:p>
    <w:p w14:paraId="18C0F735" w14:textId="77777777" w:rsidR="008A3FC8" w:rsidRDefault="008A3FC8" w:rsidP="008A3FC8">
      <w:pPr>
        <w:bidi/>
        <w:jc w:val="both"/>
        <w:rPr>
          <w:rFonts w:cs="David" w:hint="cs"/>
          <w:u w:val="single"/>
          <w:rtl/>
        </w:rPr>
      </w:pPr>
    </w:p>
    <w:p w14:paraId="3DD8674C" w14:textId="77777777" w:rsidR="008A3FC8" w:rsidRPr="008A3FC8" w:rsidRDefault="008A3FC8" w:rsidP="008A3FC8">
      <w:pPr>
        <w:bidi/>
        <w:jc w:val="both"/>
        <w:rPr>
          <w:rFonts w:cs="David" w:hint="cs"/>
          <w:u w:val="single"/>
          <w:rtl/>
        </w:rPr>
      </w:pPr>
      <w:r w:rsidRPr="008A3FC8">
        <w:rPr>
          <w:rFonts w:cs="David" w:hint="cs"/>
          <w:u w:val="single"/>
          <w:rtl/>
        </w:rPr>
        <w:t>היו"ר חיים אורון:</w:t>
      </w:r>
    </w:p>
    <w:p w14:paraId="31FFAD8B" w14:textId="77777777" w:rsidR="008A3FC8" w:rsidRPr="008A3FC8" w:rsidRDefault="008A3FC8" w:rsidP="008A3FC8">
      <w:pPr>
        <w:bidi/>
        <w:jc w:val="both"/>
        <w:rPr>
          <w:rFonts w:cs="David" w:hint="cs"/>
          <w:u w:val="single"/>
          <w:rtl/>
        </w:rPr>
      </w:pPr>
    </w:p>
    <w:p w14:paraId="38B18CA8" w14:textId="77777777" w:rsidR="008A3FC8" w:rsidRPr="008A3FC8" w:rsidRDefault="008A3FC8" w:rsidP="008A3FC8">
      <w:pPr>
        <w:keepNext/>
        <w:bidi/>
        <w:jc w:val="both"/>
        <w:rPr>
          <w:rFonts w:cs="David" w:hint="cs"/>
          <w:rtl/>
        </w:rPr>
      </w:pPr>
      <w:r w:rsidRPr="008A3FC8">
        <w:rPr>
          <w:rFonts w:cs="David" w:hint="cs"/>
          <w:rtl/>
        </w:rPr>
        <w:tab/>
        <w:t xml:space="preserve">צהרים טובים. אני שמח להתחיל בזאת בעבודה של ועדת המשנה שנבחרה על ידי ועדת הכנסת. זהו ניסיון מחודש לעבור ולדון בדין וחשבון של הוועדה להכנת כללי אתיקה לחברי הכנסת, הספר הכחול הזה. היות ויצא כך שגם יושב ראש הוועדה, השופט זמיר וגם </w:t>
      </w:r>
      <w:proofErr w:type="spellStart"/>
      <w:r w:rsidRPr="008A3FC8">
        <w:rPr>
          <w:rFonts w:cs="David" w:hint="cs"/>
          <w:rtl/>
        </w:rPr>
        <w:t>סוזי</w:t>
      </w:r>
      <w:proofErr w:type="spellEnd"/>
      <w:r w:rsidRPr="008A3FC8">
        <w:rPr>
          <w:rFonts w:cs="David" w:hint="cs"/>
          <w:rtl/>
        </w:rPr>
        <w:t xml:space="preserve"> נבות וגם </w:t>
      </w:r>
      <w:proofErr w:type="spellStart"/>
      <w:r w:rsidRPr="008A3FC8">
        <w:rPr>
          <w:rFonts w:cs="David" w:hint="cs"/>
          <w:rtl/>
        </w:rPr>
        <w:t>אסא</w:t>
      </w:r>
      <w:proofErr w:type="spellEnd"/>
      <w:r w:rsidRPr="008A3FC8">
        <w:rPr>
          <w:rFonts w:cs="David" w:hint="cs"/>
          <w:rtl/>
        </w:rPr>
        <w:t xml:space="preserve"> כשר, שאמרו בתחילה שיבואו לישיבה הראשונה ואחר כך אמרו שלא יגיעו, התלבטנו האם לדחות אותה או לקיים ישיבה ראשונה עם חברי הכנסת לצורך נהלי העבודה. בישיבה הבאה הם ישתתפו. לכן, אני רואה את הישיבה הזאת כישיבת התארגנות.</w:t>
      </w:r>
    </w:p>
    <w:p w14:paraId="0E6DD6BC" w14:textId="77777777" w:rsidR="008A3FC8" w:rsidRPr="008A3FC8" w:rsidRDefault="008A3FC8" w:rsidP="008A3FC8">
      <w:pPr>
        <w:keepNext/>
        <w:bidi/>
        <w:jc w:val="both"/>
        <w:rPr>
          <w:rFonts w:cs="David" w:hint="cs"/>
          <w:rtl/>
        </w:rPr>
      </w:pPr>
    </w:p>
    <w:p w14:paraId="26D3ABA3" w14:textId="77777777" w:rsidR="008A3FC8" w:rsidRPr="008A3FC8" w:rsidRDefault="008A3FC8" w:rsidP="008A3FC8">
      <w:pPr>
        <w:keepNext/>
        <w:bidi/>
        <w:ind w:firstLine="720"/>
        <w:jc w:val="both"/>
        <w:rPr>
          <w:rFonts w:cs="David" w:hint="cs"/>
          <w:rtl/>
        </w:rPr>
      </w:pPr>
      <w:r w:rsidRPr="008A3FC8">
        <w:rPr>
          <w:rFonts w:cs="David" w:hint="cs"/>
          <w:rtl/>
        </w:rPr>
        <w:t xml:space="preserve">על פי חלוקת הזמנים בין יושב ראש ועדת הכנסת וביני, היות והכנסת עוסקת כרגע בשני מהלכים רחבים, האחד של בדיקת תקנון הכנסת ושינויו, הזמן היחיד שמצאנו באופן מסודר זה ימי שלישי מ-14:30 עד 16:00, </w:t>
      </w:r>
      <w:proofErr w:type="spellStart"/>
      <w:r w:rsidRPr="008A3FC8">
        <w:rPr>
          <w:rFonts w:cs="David" w:hint="cs"/>
          <w:rtl/>
        </w:rPr>
        <w:t>כשמ</w:t>
      </w:r>
      <w:proofErr w:type="spellEnd"/>
      <w:r w:rsidRPr="008A3FC8">
        <w:rPr>
          <w:rFonts w:cs="David" w:hint="cs"/>
          <w:rtl/>
        </w:rPr>
        <w:t>-13:00 עד 14:00 חברי הוועדה יושבים בוועדת כנסת רגילה. אני מציע, אם זה מתאים לכולם, אני מציע שזאת תהיה השעה הקבועה.</w:t>
      </w:r>
    </w:p>
    <w:p w14:paraId="216C4EAE" w14:textId="77777777" w:rsidR="008A3FC8" w:rsidRPr="008A3FC8" w:rsidRDefault="008A3FC8" w:rsidP="008A3FC8">
      <w:pPr>
        <w:keepNext/>
        <w:bidi/>
        <w:ind w:firstLine="720"/>
        <w:jc w:val="both"/>
        <w:rPr>
          <w:rFonts w:cs="David" w:hint="cs"/>
          <w:rtl/>
        </w:rPr>
      </w:pPr>
    </w:p>
    <w:p w14:paraId="5313211B" w14:textId="77777777" w:rsidR="008A3FC8" w:rsidRPr="008A3FC8" w:rsidRDefault="008A3FC8" w:rsidP="008A3FC8">
      <w:pPr>
        <w:keepNext/>
        <w:bidi/>
        <w:ind w:firstLine="720"/>
        <w:jc w:val="both"/>
        <w:rPr>
          <w:rFonts w:cs="David" w:hint="cs"/>
          <w:rtl/>
        </w:rPr>
      </w:pPr>
      <w:r w:rsidRPr="008A3FC8">
        <w:rPr>
          <w:rFonts w:cs="David" w:hint="cs"/>
          <w:rtl/>
        </w:rPr>
        <w:t xml:space="preserve">בהתייעצות עם ארבל, שעבדה עם ועדת זמיר וגם ליוותה את הוועדות הקודמות בגלגוליהן שעסקו בזה ותלווה אותנו, היות והוועדות הקודמות עסקו בהרבה מאוד פרקים מתוך החוברת הזאת, דילגו על 2,3 שאלות מהותיות כמו הרכב ועדת האתיקה, כמו שאלת יועץ לאתיקה ועוד נושאים כאלה, אבל קיימו ודרך ממושכת, שנכון שכשהוועדה נכנסה למשבר, אם ניתן לומר, בסוף זאת </w:t>
      </w:r>
      <w:proofErr w:type="spellStart"/>
      <w:r w:rsidRPr="008A3FC8">
        <w:rPr>
          <w:rFonts w:cs="David" w:hint="cs"/>
          <w:rtl/>
        </w:rPr>
        <w:t>היתה</w:t>
      </w:r>
      <w:proofErr w:type="spellEnd"/>
      <w:r w:rsidRPr="008A3FC8">
        <w:rPr>
          <w:rFonts w:cs="David" w:hint="cs"/>
          <w:rtl/>
        </w:rPr>
        <w:t xml:space="preserve"> ועדה של איש אחד או שניים שעברו על הדברים, ומה שהם עשו לא מחייב אותנו. מאידך, אני חושב שנעשתה עבודה שראוי שננסה להיעזר בה. לכן, ביקשתי מארבל, והדוגמה הונחה פה לפניכם. אנחנו נעבוד בצורה כזאת שיש דף שבחלק הימני שלו זה המצב הקיים, ובחלק המרכזי שלו, באותיות השחורות, זה ועדת זמיר. האדום זה התוספות שהוועדה הקודמת קיבלה. לפעמים אתם רואים שיש תוספות ויש מחיקה. במקום פה מופיעה מחיקה של מילה. במקום "פיקוח הגברה" הוסיפו "כלפי בוחריו", זה בתור דוגמה.</w:t>
      </w:r>
    </w:p>
    <w:p w14:paraId="1FE9F5FB" w14:textId="77777777" w:rsidR="008A3FC8" w:rsidRPr="008A3FC8" w:rsidRDefault="008A3FC8" w:rsidP="008A3FC8">
      <w:pPr>
        <w:keepNext/>
        <w:bidi/>
        <w:jc w:val="both"/>
        <w:rPr>
          <w:rFonts w:cs="David" w:hint="cs"/>
          <w:rtl/>
        </w:rPr>
      </w:pPr>
    </w:p>
    <w:p w14:paraId="6D8E6A9C" w14:textId="77777777" w:rsidR="008A3FC8" w:rsidRPr="008A3FC8" w:rsidRDefault="008A3FC8" w:rsidP="008A3FC8">
      <w:pPr>
        <w:keepNext/>
        <w:bidi/>
        <w:ind w:firstLine="720"/>
        <w:jc w:val="both"/>
        <w:rPr>
          <w:rFonts w:cs="David" w:hint="cs"/>
          <w:rtl/>
        </w:rPr>
      </w:pPr>
      <w:r w:rsidRPr="008A3FC8">
        <w:rPr>
          <w:rFonts w:cs="David" w:hint="cs"/>
          <w:rtl/>
        </w:rPr>
        <w:t>כל מה שמונח פתוח בפני חברי הוועדה. זאת אומרת, אין שום דבר שעובר אוטומטית אבל אני מציע שמבחינת הנהלים שלנו, כשהחברים יקבלו את החומר הזה בהמשך, אם אין נושאים שמישהו רוצה לפתוח עליהם דיון, אפשר יהיה לעבור עליהם מהר יחסית. זה לא מתייחס לשאלות עקרוניות מה שאמרתי עכשיו. שאלות עקרוניות יונחו על השולחן והן יידונו. אבל למשל, אם סעיף המטרה, אלא אם כן מישהו יגיד שהוא רוצה לשנות את סעיף המטרה, שלא קיים היום בכלל בתקנון האתיקה, אם הנוסח שמופיע פה נראה לחברים או כולל תוספת של עוד מישהו, של עוד משפט, נראה בזה כמוסכם ונלך קדימה.</w:t>
      </w:r>
    </w:p>
    <w:p w14:paraId="0B9CC701" w14:textId="77777777" w:rsidR="008A3FC8" w:rsidRPr="008A3FC8" w:rsidRDefault="008A3FC8" w:rsidP="008A3FC8">
      <w:pPr>
        <w:keepNext/>
        <w:bidi/>
        <w:jc w:val="both"/>
        <w:rPr>
          <w:rFonts w:cs="David" w:hint="cs"/>
          <w:rtl/>
        </w:rPr>
      </w:pPr>
    </w:p>
    <w:p w14:paraId="188B2D3C" w14:textId="77777777" w:rsidR="008A3FC8" w:rsidRPr="008A3FC8" w:rsidRDefault="008A3FC8" w:rsidP="008A3FC8">
      <w:pPr>
        <w:bidi/>
        <w:jc w:val="both"/>
        <w:rPr>
          <w:rFonts w:cs="David" w:hint="cs"/>
          <w:u w:val="single"/>
          <w:rtl/>
        </w:rPr>
      </w:pPr>
      <w:r w:rsidRPr="008A3FC8">
        <w:rPr>
          <w:rFonts w:cs="David" w:hint="cs"/>
          <w:u w:val="single"/>
          <w:rtl/>
        </w:rPr>
        <w:t>דוד רותם:</w:t>
      </w:r>
    </w:p>
    <w:p w14:paraId="2E530F4B" w14:textId="77777777" w:rsidR="008A3FC8" w:rsidRPr="008A3FC8" w:rsidRDefault="008A3FC8" w:rsidP="008A3FC8">
      <w:pPr>
        <w:bidi/>
        <w:jc w:val="both"/>
        <w:rPr>
          <w:rFonts w:cs="David" w:hint="cs"/>
          <w:u w:val="single"/>
          <w:rtl/>
        </w:rPr>
      </w:pPr>
    </w:p>
    <w:p w14:paraId="437E8870" w14:textId="77777777" w:rsidR="008A3FC8" w:rsidRPr="008A3FC8" w:rsidRDefault="008A3FC8" w:rsidP="008A3FC8">
      <w:pPr>
        <w:keepNext/>
        <w:bidi/>
        <w:ind w:firstLine="720"/>
        <w:jc w:val="both"/>
        <w:rPr>
          <w:rFonts w:cs="David" w:hint="cs"/>
          <w:rtl/>
        </w:rPr>
      </w:pPr>
      <w:r w:rsidRPr="008A3FC8">
        <w:rPr>
          <w:rFonts w:cs="David" w:hint="cs"/>
          <w:rtl/>
        </w:rPr>
        <w:t>לפעמים יש סתירה בין סעיפים, צריך לחשוב על זה. כשאנחנו כותבים בסעיף המטרה: "כלפי הציבור וכלפי בוחריו" ואחר כך אנחנו מכניסים סעיף: "שימלא את תפקידו מתוך נאמנות של ערכי היסוד של מדינת ישראל כמדינה יהודית ודמוקרטית", אז יש חברי כנסת שיגידו לך: ציבור הבוחרים שלנו מתנגד ל"מדינה יהודית ודמוקרטית", והוא רוצה "מדינת כל אזרחיה". אתה מעמיד אותו בסתירה בין סעיפים וצריך לחשוב איך עושים את זה.</w:t>
      </w:r>
    </w:p>
    <w:p w14:paraId="68450282" w14:textId="77777777" w:rsidR="008A3FC8" w:rsidRPr="008A3FC8" w:rsidRDefault="008A3FC8" w:rsidP="008A3FC8">
      <w:pPr>
        <w:keepNext/>
        <w:bidi/>
        <w:jc w:val="both"/>
        <w:rPr>
          <w:rFonts w:cs="David" w:hint="cs"/>
          <w:rtl/>
        </w:rPr>
      </w:pPr>
    </w:p>
    <w:p w14:paraId="3A7E1C8E" w14:textId="77777777" w:rsidR="008A3FC8" w:rsidRPr="008A3FC8" w:rsidRDefault="008A3FC8" w:rsidP="008A3FC8">
      <w:pPr>
        <w:bidi/>
        <w:jc w:val="both"/>
        <w:rPr>
          <w:rFonts w:cs="David" w:hint="cs"/>
          <w:u w:val="single"/>
          <w:rtl/>
        </w:rPr>
      </w:pPr>
      <w:r w:rsidRPr="008A3FC8">
        <w:rPr>
          <w:rFonts w:cs="David" w:hint="cs"/>
          <w:u w:val="single"/>
          <w:rtl/>
        </w:rPr>
        <w:t>היו"ר חיים אורון:</w:t>
      </w:r>
    </w:p>
    <w:p w14:paraId="131A3992" w14:textId="77777777" w:rsidR="008A3FC8" w:rsidRPr="008A3FC8" w:rsidRDefault="008A3FC8" w:rsidP="008A3FC8">
      <w:pPr>
        <w:bidi/>
        <w:jc w:val="both"/>
        <w:rPr>
          <w:rFonts w:cs="David" w:hint="cs"/>
          <w:u w:val="single"/>
          <w:rtl/>
        </w:rPr>
      </w:pPr>
    </w:p>
    <w:p w14:paraId="701F628A" w14:textId="77777777" w:rsidR="008A3FC8" w:rsidRPr="008A3FC8" w:rsidRDefault="008A3FC8" w:rsidP="008A3FC8">
      <w:pPr>
        <w:keepNext/>
        <w:bidi/>
        <w:ind w:firstLine="720"/>
        <w:jc w:val="both"/>
        <w:rPr>
          <w:rFonts w:cs="David" w:hint="cs"/>
          <w:rtl/>
        </w:rPr>
      </w:pPr>
      <w:r w:rsidRPr="008A3FC8">
        <w:rPr>
          <w:rFonts w:cs="David" w:hint="cs"/>
          <w:rtl/>
        </w:rPr>
        <w:t xml:space="preserve">היות וגם אני תמכתי להכניס את "כל בוחריה" בפעם הקודמת וגם להשאיר "יהודית ודמוקרטית", אני מוכן לחיות עם המתח הזה שאתה קורא לו סתירה, אבל זו למשל דוגמה לדיון שאם תציע אותו </w:t>
      </w:r>
      <w:r w:rsidRPr="008A3FC8">
        <w:rPr>
          <w:rFonts w:cs="David"/>
          <w:rtl/>
        </w:rPr>
        <w:t>–</w:t>
      </w:r>
      <w:r w:rsidRPr="008A3FC8">
        <w:rPr>
          <w:rFonts w:cs="David" w:hint="cs"/>
          <w:rtl/>
        </w:rPr>
        <w:t xml:space="preserve"> הוא יפתח. אין פה שום דבר סגור. אני לא נכנס אתך לויכוח אם כן או לא אלא אני אומר שמבחינת הנהלים זה נכון.</w:t>
      </w:r>
    </w:p>
    <w:p w14:paraId="7F14336D" w14:textId="77777777" w:rsidR="008A3FC8" w:rsidRPr="008A3FC8" w:rsidRDefault="008A3FC8" w:rsidP="008A3FC8">
      <w:pPr>
        <w:keepNext/>
        <w:bidi/>
        <w:jc w:val="both"/>
        <w:rPr>
          <w:rFonts w:cs="David" w:hint="cs"/>
          <w:rtl/>
        </w:rPr>
      </w:pPr>
    </w:p>
    <w:p w14:paraId="4505E0FF" w14:textId="77777777" w:rsidR="008A3FC8" w:rsidRPr="008A3FC8" w:rsidRDefault="008A3FC8" w:rsidP="008A3FC8">
      <w:pPr>
        <w:keepLines/>
        <w:bidi/>
        <w:jc w:val="both"/>
        <w:rPr>
          <w:rFonts w:cs="David" w:hint="cs"/>
          <w:u w:val="single"/>
          <w:rtl/>
        </w:rPr>
      </w:pPr>
      <w:r w:rsidRPr="008A3FC8">
        <w:rPr>
          <w:rFonts w:cs="David" w:hint="cs"/>
          <w:u w:val="single"/>
          <w:rtl/>
        </w:rPr>
        <w:t>דוד רותם:</w:t>
      </w:r>
    </w:p>
    <w:p w14:paraId="0D956EFB" w14:textId="77777777" w:rsidR="008A3FC8" w:rsidRPr="008A3FC8" w:rsidRDefault="008A3FC8" w:rsidP="008A3FC8">
      <w:pPr>
        <w:keepLines/>
        <w:bidi/>
        <w:jc w:val="both"/>
        <w:rPr>
          <w:rFonts w:cs="David" w:hint="cs"/>
          <w:u w:val="single"/>
          <w:rtl/>
        </w:rPr>
      </w:pPr>
    </w:p>
    <w:p w14:paraId="38CF4C94" w14:textId="77777777" w:rsidR="008A3FC8" w:rsidRPr="008A3FC8" w:rsidRDefault="008A3FC8" w:rsidP="008A3FC8">
      <w:pPr>
        <w:keepNext/>
        <w:keepLines/>
        <w:bidi/>
        <w:ind w:firstLine="720"/>
        <w:jc w:val="both"/>
        <w:rPr>
          <w:rFonts w:cs="David" w:hint="cs"/>
          <w:rtl/>
        </w:rPr>
      </w:pPr>
      <w:r w:rsidRPr="008A3FC8">
        <w:rPr>
          <w:rFonts w:cs="David" w:hint="cs"/>
          <w:rtl/>
        </w:rPr>
        <w:lastRenderedPageBreak/>
        <w:t>אני לא רוצה שאחרי שאנחנו עושים כללי אתיקה, ואנחנו עושים את זה בצורה רצינית, שאחר כך יבואו חברי כנסת ויגידו: העמדתם אותנו בפני מצב בלתי אפשרי.</w:t>
      </w:r>
    </w:p>
    <w:p w14:paraId="03B9A8DB" w14:textId="77777777" w:rsidR="008A3FC8" w:rsidRPr="008A3FC8" w:rsidRDefault="008A3FC8" w:rsidP="008A3FC8">
      <w:pPr>
        <w:keepNext/>
        <w:bidi/>
        <w:jc w:val="both"/>
        <w:rPr>
          <w:rFonts w:cs="David" w:hint="cs"/>
          <w:rtl/>
        </w:rPr>
      </w:pPr>
    </w:p>
    <w:p w14:paraId="048F79EE" w14:textId="77777777" w:rsidR="008A3FC8" w:rsidRPr="008A3FC8" w:rsidRDefault="008A3FC8" w:rsidP="008A3FC8">
      <w:pPr>
        <w:bidi/>
        <w:jc w:val="both"/>
        <w:rPr>
          <w:rFonts w:cs="David" w:hint="cs"/>
          <w:u w:val="single"/>
          <w:rtl/>
        </w:rPr>
      </w:pPr>
      <w:r w:rsidRPr="008A3FC8">
        <w:rPr>
          <w:rFonts w:cs="David" w:hint="cs"/>
          <w:u w:val="single"/>
          <w:rtl/>
        </w:rPr>
        <w:t>שלי יחימוביץ:</w:t>
      </w:r>
    </w:p>
    <w:p w14:paraId="0F4564EC" w14:textId="77777777" w:rsidR="008A3FC8" w:rsidRPr="008A3FC8" w:rsidRDefault="008A3FC8" w:rsidP="008A3FC8">
      <w:pPr>
        <w:bidi/>
        <w:jc w:val="both"/>
        <w:rPr>
          <w:rFonts w:cs="David" w:hint="cs"/>
          <w:u w:val="single"/>
          <w:rtl/>
        </w:rPr>
      </w:pPr>
    </w:p>
    <w:p w14:paraId="743D73D1" w14:textId="77777777" w:rsidR="008A3FC8" w:rsidRPr="008A3FC8" w:rsidRDefault="008A3FC8" w:rsidP="008A3FC8">
      <w:pPr>
        <w:keepNext/>
        <w:bidi/>
        <w:ind w:firstLine="720"/>
        <w:jc w:val="both"/>
        <w:rPr>
          <w:rFonts w:cs="David" w:hint="cs"/>
          <w:rtl/>
        </w:rPr>
      </w:pPr>
      <w:r w:rsidRPr="008A3FC8">
        <w:rPr>
          <w:rFonts w:cs="David" w:hint="cs"/>
          <w:rtl/>
        </w:rPr>
        <w:t>למה? יש פה נציגות מכל הסיעות בהרכב הזה.</w:t>
      </w:r>
    </w:p>
    <w:p w14:paraId="74912111" w14:textId="77777777" w:rsidR="008A3FC8" w:rsidRPr="008A3FC8" w:rsidRDefault="008A3FC8" w:rsidP="008A3FC8">
      <w:pPr>
        <w:keepNext/>
        <w:bidi/>
        <w:jc w:val="both"/>
        <w:rPr>
          <w:rFonts w:cs="David" w:hint="cs"/>
          <w:rtl/>
        </w:rPr>
      </w:pPr>
    </w:p>
    <w:p w14:paraId="7EAE8B06" w14:textId="77777777" w:rsidR="008A3FC8" w:rsidRPr="008A3FC8" w:rsidRDefault="008A3FC8" w:rsidP="008A3FC8">
      <w:pPr>
        <w:bidi/>
        <w:jc w:val="both"/>
        <w:rPr>
          <w:rFonts w:cs="David" w:hint="cs"/>
          <w:u w:val="single"/>
          <w:rtl/>
        </w:rPr>
      </w:pPr>
      <w:r w:rsidRPr="008A3FC8">
        <w:rPr>
          <w:rFonts w:cs="David" w:hint="cs"/>
          <w:u w:val="single"/>
          <w:rtl/>
        </w:rPr>
        <w:t>היו"ר חיים אורון:</w:t>
      </w:r>
    </w:p>
    <w:p w14:paraId="09185D25" w14:textId="77777777" w:rsidR="008A3FC8" w:rsidRPr="008A3FC8" w:rsidRDefault="008A3FC8" w:rsidP="008A3FC8">
      <w:pPr>
        <w:bidi/>
        <w:jc w:val="both"/>
        <w:rPr>
          <w:rFonts w:cs="David" w:hint="cs"/>
          <w:u w:val="single"/>
          <w:rtl/>
        </w:rPr>
      </w:pPr>
    </w:p>
    <w:p w14:paraId="06BA0094" w14:textId="77777777" w:rsidR="008A3FC8" w:rsidRPr="008A3FC8" w:rsidRDefault="008A3FC8" w:rsidP="008A3FC8">
      <w:pPr>
        <w:keepNext/>
        <w:bidi/>
        <w:ind w:firstLine="720"/>
        <w:jc w:val="both"/>
        <w:rPr>
          <w:rFonts w:cs="David" w:hint="cs"/>
          <w:rtl/>
        </w:rPr>
      </w:pPr>
      <w:r w:rsidRPr="008A3FC8">
        <w:rPr>
          <w:rFonts w:cs="David" w:hint="cs"/>
          <w:rtl/>
        </w:rPr>
        <w:t xml:space="preserve">חברים פה נציגים של כל הסיעות. בסדר, הערת הערה שהיא תכנית ולא נוהלית ונדון בה כשנגיע לנקודה הזאת. אני לא מציע שנוותר פה על "יהודית ודמוקרטית". </w:t>
      </w:r>
    </w:p>
    <w:p w14:paraId="28B4E0B8" w14:textId="77777777" w:rsidR="008A3FC8" w:rsidRPr="008A3FC8" w:rsidRDefault="008A3FC8" w:rsidP="008A3FC8">
      <w:pPr>
        <w:keepNext/>
        <w:bidi/>
        <w:jc w:val="both"/>
        <w:rPr>
          <w:rFonts w:cs="David" w:hint="cs"/>
          <w:rtl/>
        </w:rPr>
      </w:pPr>
    </w:p>
    <w:p w14:paraId="3E1DBA1A" w14:textId="77777777" w:rsidR="008A3FC8" w:rsidRPr="008A3FC8" w:rsidRDefault="008A3FC8" w:rsidP="008A3FC8">
      <w:pPr>
        <w:bidi/>
        <w:jc w:val="both"/>
        <w:rPr>
          <w:rFonts w:cs="David" w:hint="cs"/>
          <w:rtl/>
        </w:rPr>
      </w:pPr>
      <w:r w:rsidRPr="008A3FC8">
        <w:rPr>
          <w:rFonts w:cs="David" w:hint="cs"/>
          <w:u w:val="single"/>
          <w:rtl/>
        </w:rPr>
        <w:t>איל ינון מזכיר הכנסת :</w:t>
      </w:r>
    </w:p>
    <w:p w14:paraId="15794752" w14:textId="77777777" w:rsidR="008A3FC8" w:rsidRPr="008A3FC8" w:rsidRDefault="008A3FC8" w:rsidP="008A3FC8">
      <w:pPr>
        <w:bidi/>
        <w:jc w:val="both"/>
        <w:rPr>
          <w:rFonts w:cs="David" w:hint="cs"/>
          <w:rtl/>
        </w:rPr>
      </w:pPr>
    </w:p>
    <w:p w14:paraId="68B1E064" w14:textId="77777777" w:rsidR="008A3FC8" w:rsidRPr="008A3FC8" w:rsidRDefault="008A3FC8" w:rsidP="008A3FC8">
      <w:pPr>
        <w:keepNext/>
        <w:bidi/>
        <w:jc w:val="both"/>
        <w:rPr>
          <w:rFonts w:cs="David" w:hint="cs"/>
          <w:rtl/>
        </w:rPr>
      </w:pPr>
      <w:r w:rsidRPr="008A3FC8">
        <w:rPr>
          <w:rFonts w:cs="David" w:hint="cs"/>
          <w:rtl/>
        </w:rPr>
        <w:tab/>
      </w:r>
      <w:proofErr w:type="spellStart"/>
      <w:r w:rsidRPr="008A3FC8">
        <w:rPr>
          <w:rFonts w:cs="David" w:hint="cs"/>
          <w:rtl/>
        </w:rPr>
        <w:t>ג'ומס</w:t>
      </w:r>
      <w:proofErr w:type="spellEnd"/>
      <w:r w:rsidRPr="008A3FC8">
        <w:rPr>
          <w:rFonts w:cs="David" w:hint="cs"/>
          <w:rtl/>
        </w:rPr>
        <w:t>, הוא העיר הערה מאוד רצינית כי מצד אחד, בית המשפט העליון, כשהוא מאשר רשימות לכנסת, הפרשנות שלו היא כזאת שהיא מאפשרת לרשימות ולחברי כנסת שאינם מאמינים בכותר הזה "מדינת ישראל כמדינה יהודית ודמוקרטית" להיות מיוצגים בכנסת ומצד שני, בסעיף הראשון בכללי האתיקה אנחנו בעצם מחייבים את חברי הכנסת לפעול מתוך נאמנות לדברים האלה. צריך לחשוב האם זה נכון בקוד אתי, שהוא קוד משמעתי בסופו של דבר, להכניס סעיפים מהסוג הזה. זה לא פשוט כל כך.</w:t>
      </w:r>
    </w:p>
    <w:p w14:paraId="0AFA40BC" w14:textId="77777777" w:rsidR="008A3FC8" w:rsidRPr="008A3FC8" w:rsidRDefault="008A3FC8" w:rsidP="008A3FC8">
      <w:pPr>
        <w:keepNext/>
        <w:bidi/>
        <w:jc w:val="both"/>
        <w:rPr>
          <w:rFonts w:cs="David" w:hint="cs"/>
          <w:rtl/>
        </w:rPr>
      </w:pPr>
    </w:p>
    <w:p w14:paraId="3D922F0F" w14:textId="77777777" w:rsidR="008A3FC8" w:rsidRPr="008A3FC8" w:rsidRDefault="008A3FC8" w:rsidP="008A3FC8">
      <w:pPr>
        <w:bidi/>
        <w:jc w:val="both"/>
        <w:rPr>
          <w:rFonts w:cs="David" w:hint="cs"/>
          <w:rtl/>
        </w:rPr>
      </w:pPr>
      <w:r w:rsidRPr="008A3FC8">
        <w:rPr>
          <w:rFonts w:cs="David" w:hint="cs"/>
          <w:u w:val="single"/>
          <w:rtl/>
        </w:rPr>
        <w:t>ארבל אסטרחן:</w:t>
      </w:r>
    </w:p>
    <w:p w14:paraId="2C242638" w14:textId="77777777" w:rsidR="008A3FC8" w:rsidRPr="008A3FC8" w:rsidRDefault="008A3FC8" w:rsidP="008A3FC8">
      <w:pPr>
        <w:bidi/>
        <w:jc w:val="both"/>
        <w:rPr>
          <w:rFonts w:cs="David" w:hint="cs"/>
          <w:rtl/>
        </w:rPr>
      </w:pPr>
    </w:p>
    <w:p w14:paraId="01DB0F09" w14:textId="77777777" w:rsidR="008A3FC8" w:rsidRPr="008A3FC8" w:rsidRDefault="008A3FC8" w:rsidP="008A3FC8">
      <w:pPr>
        <w:keepNext/>
        <w:bidi/>
        <w:ind w:firstLine="720"/>
        <w:jc w:val="both"/>
        <w:rPr>
          <w:rFonts w:cs="David" w:hint="cs"/>
          <w:rtl/>
        </w:rPr>
      </w:pPr>
      <w:r w:rsidRPr="008A3FC8">
        <w:rPr>
          <w:rFonts w:cs="David" w:hint="cs"/>
          <w:rtl/>
        </w:rPr>
        <w:t>במיוחד שזה קיים גם היום.</w:t>
      </w:r>
    </w:p>
    <w:p w14:paraId="4BDC73D5" w14:textId="77777777" w:rsidR="008A3FC8" w:rsidRPr="008A3FC8" w:rsidRDefault="008A3FC8" w:rsidP="008A3FC8">
      <w:pPr>
        <w:keepNext/>
        <w:bidi/>
        <w:jc w:val="both"/>
        <w:rPr>
          <w:rFonts w:cs="David" w:hint="cs"/>
          <w:rtl/>
        </w:rPr>
      </w:pPr>
    </w:p>
    <w:p w14:paraId="6354889F" w14:textId="77777777" w:rsidR="008A3FC8" w:rsidRPr="008A3FC8" w:rsidRDefault="008A3FC8" w:rsidP="008A3FC8">
      <w:pPr>
        <w:bidi/>
        <w:jc w:val="both"/>
        <w:rPr>
          <w:rFonts w:cs="David" w:hint="cs"/>
          <w:u w:val="single"/>
          <w:rtl/>
        </w:rPr>
      </w:pPr>
      <w:r w:rsidRPr="008A3FC8">
        <w:rPr>
          <w:rFonts w:cs="David" w:hint="cs"/>
          <w:u w:val="single"/>
          <w:rtl/>
        </w:rPr>
        <w:t>דוד רותם:</w:t>
      </w:r>
    </w:p>
    <w:p w14:paraId="3D0A2F3A" w14:textId="77777777" w:rsidR="008A3FC8" w:rsidRPr="008A3FC8" w:rsidRDefault="008A3FC8" w:rsidP="008A3FC8">
      <w:pPr>
        <w:bidi/>
        <w:jc w:val="both"/>
        <w:rPr>
          <w:rFonts w:cs="David" w:hint="cs"/>
          <w:u w:val="single"/>
          <w:rtl/>
        </w:rPr>
      </w:pPr>
    </w:p>
    <w:p w14:paraId="4AC29A63" w14:textId="77777777" w:rsidR="008A3FC8" w:rsidRPr="008A3FC8" w:rsidRDefault="008A3FC8" w:rsidP="008A3FC8">
      <w:pPr>
        <w:keepNext/>
        <w:bidi/>
        <w:ind w:firstLine="720"/>
        <w:jc w:val="both"/>
        <w:rPr>
          <w:rFonts w:cs="David" w:hint="cs"/>
          <w:rtl/>
        </w:rPr>
      </w:pPr>
      <w:r w:rsidRPr="008A3FC8">
        <w:rPr>
          <w:rFonts w:cs="David" w:hint="cs"/>
          <w:rtl/>
        </w:rPr>
        <w:t>צריך למנוע אפשרות לעבור ממפלגה למפלגה, ולא חשוב אם זה שליש, רבע או שתי שמיניות, כי כלפי בוחרי, מי שבחר בי זה לא אלה שגנבתי להם את המנדט ועברתי.</w:t>
      </w:r>
    </w:p>
    <w:p w14:paraId="26A9AB66" w14:textId="77777777" w:rsidR="008A3FC8" w:rsidRPr="008A3FC8" w:rsidRDefault="008A3FC8" w:rsidP="008A3FC8">
      <w:pPr>
        <w:keepNext/>
        <w:bidi/>
        <w:jc w:val="both"/>
        <w:rPr>
          <w:rFonts w:cs="David" w:hint="cs"/>
          <w:rtl/>
        </w:rPr>
      </w:pPr>
    </w:p>
    <w:p w14:paraId="56211CF4" w14:textId="77777777" w:rsidR="008A3FC8" w:rsidRPr="008A3FC8" w:rsidRDefault="008A3FC8" w:rsidP="008A3FC8">
      <w:pPr>
        <w:bidi/>
        <w:jc w:val="both"/>
        <w:rPr>
          <w:rFonts w:cs="David" w:hint="cs"/>
          <w:u w:val="single"/>
          <w:rtl/>
        </w:rPr>
      </w:pPr>
      <w:r w:rsidRPr="008A3FC8">
        <w:rPr>
          <w:rFonts w:cs="David" w:hint="cs"/>
          <w:u w:val="single"/>
          <w:rtl/>
        </w:rPr>
        <w:t>היו"ר חיים אורון:</w:t>
      </w:r>
    </w:p>
    <w:p w14:paraId="4F609F9F" w14:textId="77777777" w:rsidR="008A3FC8" w:rsidRPr="008A3FC8" w:rsidRDefault="008A3FC8" w:rsidP="008A3FC8">
      <w:pPr>
        <w:bidi/>
        <w:jc w:val="both"/>
        <w:rPr>
          <w:rFonts w:cs="David" w:hint="cs"/>
          <w:u w:val="single"/>
          <w:rtl/>
        </w:rPr>
      </w:pPr>
    </w:p>
    <w:p w14:paraId="48D86E94" w14:textId="77777777" w:rsidR="008A3FC8" w:rsidRPr="008A3FC8" w:rsidRDefault="008A3FC8" w:rsidP="008A3FC8">
      <w:pPr>
        <w:keepNext/>
        <w:bidi/>
        <w:ind w:firstLine="720"/>
        <w:jc w:val="both"/>
        <w:rPr>
          <w:rFonts w:cs="David" w:hint="cs"/>
          <w:rtl/>
        </w:rPr>
      </w:pPr>
      <w:r w:rsidRPr="008A3FC8">
        <w:rPr>
          <w:rFonts w:cs="David" w:hint="cs"/>
          <w:rtl/>
        </w:rPr>
        <w:t>חברים, אני מבין כבר ש"כלפי בוחריו" זה הנושא הראשון שנדון בו.</w:t>
      </w:r>
    </w:p>
    <w:p w14:paraId="3216F91C" w14:textId="77777777" w:rsidR="008A3FC8" w:rsidRPr="008A3FC8" w:rsidRDefault="008A3FC8" w:rsidP="008A3FC8">
      <w:pPr>
        <w:keepNext/>
        <w:bidi/>
        <w:jc w:val="both"/>
        <w:rPr>
          <w:rFonts w:cs="David" w:hint="cs"/>
          <w:rtl/>
        </w:rPr>
      </w:pPr>
    </w:p>
    <w:p w14:paraId="365F7CBE" w14:textId="77777777" w:rsidR="008A3FC8" w:rsidRPr="008A3FC8" w:rsidRDefault="008A3FC8" w:rsidP="008A3FC8">
      <w:pPr>
        <w:bidi/>
        <w:jc w:val="both"/>
        <w:rPr>
          <w:rFonts w:cs="David" w:hint="cs"/>
          <w:rtl/>
        </w:rPr>
      </w:pPr>
      <w:r w:rsidRPr="008A3FC8">
        <w:rPr>
          <w:rFonts w:cs="David" w:hint="cs"/>
          <w:u w:val="single"/>
          <w:rtl/>
        </w:rPr>
        <w:t>איל ינון מזכיר הכנסת:</w:t>
      </w:r>
    </w:p>
    <w:p w14:paraId="08414923" w14:textId="77777777" w:rsidR="008A3FC8" w:rsidRPr="008A3FC8" w:rsidRDefault="008A3FC8" w:rsidP="008A3FC8">
      <w:pPr>
        <w:bidi/>
        <w:jc w:val="both"/>
        <w:rPr>
          <w:rFonts w:cs="David" w:hint="cs"/>
          <w:rtl/>
        </w:rPr>
      </w:pPr>
    </w:p>
    <w:p w14:paraId="4B9F7B76" w14:textId="77777777" w:rsidR="008A3FC8" w:rsidRPr="008A3FC8" w:rsidRDefault="008A3FC8" w:rsidP="008A3FC8">
      <w:pPr>
        <w:bidi/>
        <w:jc w:val="both"/>
        <w:rPr>
          <w:rFonts w:cs="David" w:hint="cs"/>
          <w:rtl/>
        </w:rPr>
      </w:pPr>
      <w:r w:rsidRPr="008A3FC8">
        <w:rPr>
          <w:rFonts w:cs="David" w:hint="cs"/>
          <w:rtl/>
        </w:rPr>
        <w:tab/>
        <w:t xml:space="preserve">זה יוכנס בכוונה כי אמרו: כלפי הציבור זו ראייה לא </w:t>
      </w:r>
      <w:proofErr w:type="spellStart"/>
      <w:r w:rsidRPr="008A3FC8">
        <w:rPr>
          <w:rFonts w:cs="David" w:hint="cs"/>
          <w:rtl/>
        </w:rPr>
        <w:t>מגזרית</w:t>
      </w:r>
      <w:proofErr w:type="spellEnd"/>
      <w:r w:rsidRPr="008A3FC8">
        <w:rPr>
          <w:rFonts w:cs="David" w:hint="cs"/>
          <w:rtl/>
        </w:rPr>
        <w:t xml:space="preserve"> בעוד שכלפי בוחריו זה ראיה </w:t>
      </w:r>
      <w:proofErr w:type="spellStart"/>
      <w:r w:rsidRPr="008A3FC8">
        <w:rPr>
          <w:rFonts w:cs="David" w:hint="cs"/>
          <w:rtl/>
        </w:rPr>
        <w:t>מגזרית</w:t>
      </w:r>
      <w:proofErr w:type="spellEnd"/>
      <w:r w:rsidRPr="008A3FC8">
        <w:rPr>
          <w:rFonts w:cs="David" w:hint="cs"/>
          <w:rtl/>
        </w:rPr>
        <w:t>.</w:t>
      </w:r>
    </w:p>
    <w:p w14:paraId="40503D1A" w14:textId="77777777" w:rsidR="008A3FC8" w:rsidRPr="008A3FC8" w:rsidRDefault="008A3FC8" w:rsidP="008A3FC8">
      <w:pPr>
        <w:bidi/>
        <w:jc w:val="both"/>
        <w:rPr>
          <w:rFonts w:cs="David" w:hint="cs"/>
          <w:u w:val="single"/>
          <w:rtl/>
        </w:rPr>
      </w:pPr>
    </w:p>
    <w:p w14:paraId="6144E31D" w14:textId="77777777" w:rsidR="008A3FC8" w:rsidRPr="008A3FC8" w:rsidRDefault="008A3FC8" w:rsidP="008A3FC8">
      <w:pPr>
        <w:bidi/>
        <w:jc w:val="both"/>
        <w:rPr>
          <w:rFonts w:cs="David" w:hint="cs"/>
          <w:u w:val="single"/>
          <w:rtl/>
        </w:rPr>
      </w:pPr>
      <w:r w:rsidRPr="008A3FC8">
        <w:rPr>
          <w:rFonts w:cs="David" w:hint="cs"/>
          <w:u w:val="single"/>
          <w:rtl/>
        </w:rPr>
        <w:t>היו"ר חיים אורון:</w:t>
      </w:r>
    </w:p>
    <w:p w14:paraId="2AC9B31E" w14:textId="77777777" w:rsidR="008A3FC8" w:rsidRPr="008A3FC8" w:rsidRDefault="008A3FC8" w:rsidP="008A3FC8">
      <w:pPr>
        <w:bidi/>
        <w:jc w:val="both"/>
        <w:rPr>
          <w:rFonts w:cs="David" w:hint="cs"/>
          <w:u w:val="single"/>
          <w:rtl/>
        </w:rPr>
      </w:pPr>
    </w:p>
    <w:p w14:paraId="16E948BD" w14:textId="77777777" w:rsidR="008A3FC8" w:rsidRPr="008A3FC8" w:rsidRDefault="008A3FC8" w:rsidP="008A3FC8">
      <w:pPr>
        <w:keepNext/>
        <w:bidi/>
        <w:ind w:firstLine="720"/>
        <w:jc w:val="both"/>
        <w:rPr>
          <w:rFonts w:cs="David" w:hint="cs"/>
          <w:rtl/>
        </w:rPr>
      </w:pPr>
      <w:r w:rsidRPr="008A3FC8">
        <w:rPr>
          <w:rFonts w:cs="David" w:hint="cs"/>
          <w:rtl/>
        </w:rPr>
        <w:t xml:space="preserve">אם אני זוכר, וארבל תתקן אותי, דווקא </w:t>
      </w:r>
      <w:proofErr w:type="spellStart"/>
      <w:r w:rsidRPr="008A3FC8">
        <w:rPr>
          <w:rFonts w:cs="David" w:hint="cs"/>
          <w:rtl/>
        </w:rPr>
        <w:t>הענין</w:t>
      </w:r>
      <w:proofErr w:type="spellEnd"/>
      <w:r w:rsidRPr="008A3FC8">
        <w:rPr>
          <w:rFonts w:cs="David" w:hint="cs"/>
          <w:rtl/>
        </w:rPr>
        <w:t xml:space="preserve"> "כלפי בוחריו" רצה ליצור איזו זכות לבוא ולומר: תשמע, מה זה פה הציבור? הציבור החרדי מצפה ממני ככה וככה. לכן, כאילו נתן אפשרות - -</w:t>
      </w:r>
    </w:p>
    <w:p w14:paraId="0E982F0A" w14:textId="77777777" w:rsidR="008A3FC8" w:rsidRPr="008A3FC8" w:rsidRDefault="008A3FC8" w:rsidP="008A3FC8">
      <w:pPr>
        <w:keepNext/>
        <w:bidi/>
        <w:jc w:val="both"/>
        <w:rPr>
          <w:rFonts w:cs="David" w:hint="cs"/>
          <w:rtl/>
        </w:rPr>
      </w:pPr>
    </w:p>
    <w:p w14:paraId="7F5144D5" w14:textId="77777777" w:rsidR="008A3FC8" w:rsidRPr="008A3FC8" w:rsidRDefault="008A3FC8" w:rsidP="008A3FC8">
      <w:pPr>
        <w:bidi/>
        <w:jc w:val="both"/>
        <w:rPr>
          <w:rFonts w:cs="David" w:hint="cs"/>
          <w:u w:val="single"/>
          <w:rtl/>
        </w:rPr>
      </w:pPr>
      <w:r w:rsidRPr="008A3FC8">
        <w:rPr>
          <w:rFonts w:cs="David" w:hint="cs"/>
          <w:u w:val="single"/>
          <w:rtl/>
        </w:rPr>
        <w:t>דוד רותם:</w:t>
      </w:r>
    </w:p>
    <w:p w14:paraId="6BCA940A" w14:textId="77777777" w:rsidR="008A3FC8" w:rsidRPr="008A3FC8" w:rsidRDefault="008A3FC8" w:rsidP="008A3FC8">
      <w:pPr>
        <w:bidi/>
        <w:jc w:val="both"/>
        <w:rPr>
          <w:rFonts w:cs="David" w:hint="cs"/>
          <w:u w:val="single"/>
          <w:rtl/>
        </w:rPr>
      </w:pPr>
    </w:p>
    <w:p w14:paraId="559E3CCA" w14:textId="77777777" w:rsidR="008A3FC8" w:rsidRPr="008A3FC8" w:rsidRDefault="008A3FC8" w:rsidP="008A3FC8">
      <w:pPr>
        <w:keepNext/>
        <w:bidi/>
        <w:ind w:firstLine="720"/>
        <w:jc w:val="both"/>
        <w:rPr>
          <w:rFonts w:cs="David" w:hint="cs"/>
          <w:rtl/>
        </w:rPr>
      </w:pPr>
      <w:r w:rsidRPr="008A3FC8">
        <w:rPr>
          <w:rFonts w:cs="David" w:hint="cs"/>
          <w:rtl/>
        </w:rPr>
        <w:t>פירושו של דבר שאם מחר בבוקר יש 7 שמתפלגים מאיזו שהיא מפלגה ועוברים למפלגה אחרת, הם עוברים עבירה אתית. כי מה פירוש? ציבור בוחריך בחר במפלגה, מה אתה גונב את המנדט והולך?</w:t>
      </w:r>
    </w:p>
    <w:p w14:paraId="328F06A6" w14:textId="77777777" w:rsidR="008A3FC8" w:rsidRPr="008A3FC8" w:rsidRDefault="008A3FC8" w:rsidP="008A3FC8">
      <w:pPr>
        <w:keepNext/>
        <w:bidi/>
        <w:jc w:val="both"/>
        <w:rPr>
          <w:rFonts w:cs="David" w:hint="cs"/>
          <w:rtl/>
        </w:rPr>
      </w:pPr>
    </w:p>
    <w:p w14:paraId="33FECC0C" w14:textId="77777777" w:rsidR="008A3FC8" w:rsidRPr="008A3FC8" w:rsidRDefault="008A3FC8" w:rsidP="008A3FC8">
      <w:pPr>
        <w:keepNext/>
        <w:bidi/>
        <w:jc w:val="both"/>
        <w:rPr>
          <w:rFonts w:cs="David" w:hint="cs"/>
          <w:u w:val="single"/>
          <w:rtl/>
        </w:rPr>
      </w:pPr>
      <w:r w:rsidRPr="008A3FC8">
        <w:rPr>
          <w:rFonts w:cs="David" w:hint="cs"/>
          <w:u w:val="single"/>
          <w:rtl/>
        </w:rPr>
        <w:t>קריאה:</w:t>
      </w:r>
    </w:p>
    <w:p w14:paraId="50E6B59C" w14:textId="77777777" w:rsidR="008A3FC8" w:rsidRPr="008A3FC8" w:rsidRDefault="008A3FC8" w:rsidP="008A3FC8">
      <w:pPr>
        <w:keepNext/>
        <w:bidi/>
        <w:jc w:val="both"/>
        <w:rPr>
          <w:rFonts w:cs="David" w:hint="cs"/>
          <w:rtl/>
        </w:rPr>
      </w:pPr>
    </w:p>
    <w:p w14:paraId="3DD205ED" w14:textId="77777777" w:rsidR="008A3FC8" w:rsidRPr="008A3FC8" w:rsidRDefault="008A3FC8" w:rsidP="008A3FC8">
      <w:pPr>
        <w:keepNext/>
        <w:bidi/>
        <w:ind w:firstLine="720"/>
        <w:jc w:val="both"/>
        <w:rPr>
          <w:rFonts w:cs="David" w:hint="cs"/>
          <w:rtl/>
        </w:rPr>
      </w:pPr>
      <w:r w:rsidRPr="008A3FC8">
        <w:rPr>
          <w:rFonts w:cs="David" w:hint="cs"/>
          <w:rtl/>
        </w:rPr>
        <w:t>יכול להיות שהמפלגה לא עומדת בציפיות.</w:t>
      </w:r>
    </w:p>
    <w:p w14:paraId="3D3A3049" w14:textId="77777777" w:rsidR="008A3FC8" w:rsidRPr="008A3FC8" w:rsidRDefault="008A3FC8" w:rsidP="008A3FC8">
      <w:pPr>
        <w:keepNext/>
        <w:bidi/>
        <w:jc w:val="both"/>
        <w:rPr>
          <w:rFonts w:cs="David" w:hint="cs"/>
          <w:rtl/>
        </w:rPr>
      </w:pPr>
    </w:p>
    <w:p w14:paraId="7C5B3C87" w14:textId="77777777" w:rsidR="008A3FC8" w:rsidRPr="008A3FC8" w:rsidRDefault="008A3FC8" w:rsidP="008A3FC8">
      <w:pPr>
        <w:bidi/>
        <w:jc w:val="both"/>
        <w:rPr>
          <w:rFonts w:cs="David" w:hint="cs"/>
          <w:rtl/>
        </w:rPr>
      </w:pPr>
      <w:r w:rsidRPr="008A3FC8">
        <w:rPr>
          <w:rFonts w:cs="David" w:hint="cs"/>
          <w:u w:val="single"/>
          <w:rtl/>
        </w:rPr>
        <w:t>דוד רותם:</w:t>
      </w:r>
    </w:p>
    <w:p w14:paraId="532E0958" w14:textId="77777777" w:rsidR="008A3FC8" w:rsidRPr="008A3FC8" w:rsidRDefault="008A3FC8" w:rsidP="008A3FC8">
      <w:pPr>
        <w:bidi/>
        <w:jc w:val="both"/>
        <w:rPr>
          <w:rFonts w:cs="David" w:hint="cs"/>
          <w:rtl/>
        </w:rPr>
      </w:pPr>
    </w:p>
    <w:p w14:paraId="28294A04" w14:textId="77777777" w:rsidR="008A3FC8" w:rsidRPr="008A3FC8" w:rsidRDefault="008A3FC8" w:rsidP="008A3FC8">
      <w:pPr>
        <w:bidi/>
        <w:jc w:val="both"/>
        <w:rPr>
          <w:rFonts w:cs="David" w:hint="cs"/>
          <w:rtl/>
        </w:rPr>
      </w:pPr>
      <w:r w:rsidRPr="008A3FC8">
        <w:rPr>
          <w:rFonts w:cs="David" w:hint="cs"/>
          <w:rtl/>
        </w:rPr>
        <w:tab/>
        <w:t>זה לא משנה אם המפלגה לא עומדת בציפיות. הציבור בחר במפלגה, הוא לא בחר באדם.</w:t>
      </w:r>
    </w:p>
    <w:p w14:paraId="53093526" w14:textId="77777777" w:rsidR="008A3FC8" w:rsidRPr="008A3FC8" w:rsidRDefault="008A3FC8" w:rsidP="008A3FC8">
      <w:pPr>
        <w:bidi/>
        <w:jc w:val="both"/>
        <w:rPr>
          <w:rFonts w:cs="David" w:hint="cs"/>
          <w:u w:val="single"/>
          <w:rtl/>
        </w:rPr>
      </w:pPr>
    </w:p>
    <w:p w14:paraId="2348C767" w14:textId="77777777" w:rsidR="008A3FC8" w:rsidRPr="008A3FC8" w:rsidRDefault="008A3FC8" w:rsidP="008A3FC8">
      <w:pPr>
        <w:bidi/>
        <w:jc w:val="both"/>
        <w:rPr>
          <w:rFonts w:cs="David" w:hint="cs"/>
          <w:u w:val="single"/>
          <w:rtl/>
        </w:rPr>
      </w:pPr>
      <w:r w:rsidRPr="008A3FC8">
        <w:rPr>
          <w:rFonts w:cs="David" w:hint="cs"/>
          <w:u w:val="single"/>
          <w:rtl/>
        </w:rPr>
        <w:t>היו"ר חיים אורון:</w:t>
      </w:r>
    </w:p>
    <w:p w14:paraId="3A1670AB" w14:textId="77777777" w:rsidR="008A3FC8" w:rsidRPr="008A3FC8" w:rsidRDefault="008A3FC8" w:rsidP="008A3FC8">
      <w:pPr>
        <w:bidi/>
        <w:jc w:val="both"/>
        <w:rPr>
          <w:rFonts w:cs="David" w:hint="cs"/>
          <w:u w:val="single"/>
          <w:rtl/>
        </w:rPr>
      </w:pPr>
    </w:p>
    <w:p w14:paraId="09ED1715" w14:textId="77777777" w:rsidR="008A3FC8" w:rsidRPr="008A3FC8" w:rsidRDefault="008A3FC8" w:rsidP="008A3FC8">
      <w:pPr>
        <w:keepNext/>
        <w:bidi/>
        <w:ind w:firstLine="720"/>
        <w:jc w:val="both"/>
        <w:rPr>
          <w:rFonts w:cs="David" w:hint="cs"/>
          <w:rtl/>
        </w:rPr>
      </w:pPr>
      <w:r w:rsidRPr="008A3FC8">
        <w:rPr>
          <w:rFonts w:cs="David" w:hint="cs"/>
          <w:rtl/>
        </w:rPr>
        <w:t>אבל הכנסת קבעה גם מנימוקים מוצדקים איך אתה יכול להתפלג. אין טענה שגם שני אנשים חושבים המפלגה שלהם, אבל זה לא מספיק שאת החושב שהמפלגה שלך, קבענו כללים לפחות שליש. אם אתם לא שליש, למרות שאין ויכוח וזה לא אומר באופן אוטומטי שאם התפלגו שניים... אנחנו נכנסים לדיון אחר.</w:t>
      </w:r>
    </w:p>
    <w:p w14:paraId="679B34A1" w14:textId="77777777" w:rsidR="008A3FC8" w:rsidRPr="008A3FC8" w:rsidRDefault="008A3FC8" w:rsidP="008A3FC8">
      <w:pPr>
        <w:keepNext/>
        <w:bidi/>
        <w:jc w:val="both"/>
        <w:rPr>
          <w:rFonts w:cs="David" w:hint="cs"/>
          <w:rtl/>
        </w:rPr>
      </w:pPr>
    </w:p>
    <w:p w14:paraId="483EE093" w14:textId="77777777" w:rsidR="008A3FC8" w:rsidRPr="008A3FC8" w:rsidRDefault="008A3FC8" w:rsidP="008A3FC8">
      <w:pPr>
        <w:bidi/>
        <w:jc w:val="both"/>
        <w:rPr>
          <w:rFonts w:cs="David" w:hint="cs"/>
          <w:u w:val="single"/>
          <w:rtl/>
        </w:rPr>
      </w:pPr>
      <w:r w:rsidRPr="008A3FC8">
        <w:rPr>
          <w:rFonts w:cs="David" w:hint="cs"/>
          <w:u w:val="single"/>
          <w:rtl/>
        </w:rPr>
        <w:t>יריב לוין:</w:t>
      </w:r>
    </w:p>
    <w:p w14:paraId="2F3A4A4F" w14:textId="77777777" w:rsidR="008A3FC8" w:rsidRPr="008A3FC8" w:rsidRDefault="008A3FC8" w:rsidP="008A3FC8">
      <w:pPr>
        <w:bidi/>
        <w:jc w:val="both"/>
        <w:rPr>
          <w:rFonts w:cs="David" w:hint="cs"/>
          <w:u w:val="single"/>
          <w:rtl/>
        </w:rPr>
      </w:pPr>
    </w:p>
    <w:p w14:paraId="6A41898B" w14:textId="77777777" w:rsidR="008A3FC8" w:rsidRPr="008A3FC8" w:rsidRDefault="008A3FC8" w:rsidP="008A3FC8">
      <w:pPr>
        <w:keepNext/>
        <w:bidi/>
        <w:ind w:firstLine="720"/>
        <w:jc w:val="both"/>
        <w:rPr>
          <w:rFonts w:cs="David" w:hint="cs"/>
          <w:rtl/>
        </w:rPr>
      </w:pPr>
      <w:r w:rsidRPr="008A3FC8">
        <w:rPr>
          <w:rFonts w:cs="David" w:hint="cs"/>
          <w:rtl/>
        </w:rPr>
        <w:t xml:space="preserve">ברשותכם,משפט אחד בהמשך לאותו </w:t>
      </w:r>
      <w:proofErr w:type="spellStart"/>
      <w:r w:rsidRPr="008A3FC8">
        <w:rPr>
          <w:rFonts w:cs="David" w:hint="cs"/>
          <w:rtl/>
        </w:rPr>
        <w:t>ענין</w:t>
      </w:r>
      <w:proofErr w:type="spellEnd"/>
      <w:r w:rsidRPr="008A3FC8">
        <w:rPr>
          <w:rFonts w:cs="David" w:hint="cs"/>
          <w:rtl/>
        </w:rPr>
        <w:t xml:space="preserve">: אני חושב שהמטרה, לטעמי, שצריכה להיות לנו מול העיניים זה לקבוע מערכת כללים פשוטה, ברורה, שמתווה לאנשים דברים של "עשה" ו"אל תעשה" ברורים, ולא לייצר מן מארג של אמירות רחבות שהתוצאה שלהן תהיה שזה יהפוך לכר מיידי לאין ספור תלונות בגלל שכל מה שמישהו יעשה מיד יגישו נגדו תלונה שהוא לא פועל על פי חובתו כלפי ציבור בוחריו וכולי. לכן, לו דעתי </w:t>
      </w:r>
      <w:proofErr w:type="spellStart"/>
      <w:r w:rsidRPr="008A3FC8">
        <w:rPr>
          <w:rFonts w:cs="David" w:hint="cs"/>
          <w:rtl/>
        </w:rPr>
        <w:t>היתה</w:t>
      </w:r>
      <w:proofErr w:type="spellEnd"/>
      <w:r w:rsidRPr="008A3FC8">
        <w:rPr>
          <w:rFonts w:cs="David" w:hint="cs"/>
          <w:rtl/>
        </w:rPr>
        <w:t xml:space="preserve"> נשמעת, הייתי מצמצם ולא נכנס לנושא של מטרה ולא לנושא של ערכים ובטח לא בצורה שהוא מוגדר כאן - -</w:t>
      </w:r>
    </w:p>
    <w:p w14:paraId="6F469952" w14:textId="77777777" w:rsidR="008A3FC8" w:rsidRPr="008A3FC8" w:rsidRDefault="008A3FC8" w:rsidP="008A3FC8">
      <w:pPr>
        <w:keepNext/>
        <w:bidi/>
        <w:jc w:val="both"/>
        <w:rPr>
          <w:rFonts w:cs="David" w:hint="cs"/>
          <w:rtl/>
        </w:rPr>
      </w:pPr>
    </w:p>
    <w:p w14:paraId="0274DA5A" w14:textId="77777777" w:rsidR="008A3FC8" w:rsidRPr="008A3FC8" w:rsidRDefault="008A3FC8" w:rsidP="008A3FC8">
      <w:pPr>
        <w:bidi/>
        <w:jc w:val="both"/>
        <w:rPr>
          <w:rFonts w:cs="David" w:hint="cs"/>
          <w:rtl/>
        </w:rPr>
      </w:pPr>
      <w:r w:rsidRPr="008A3FC8">
        <w:rPr>
          <w:rFonts w:cs="David" w:hint="cs"/>
          <w:u w:val="single"/>
          <w:rtl/>
        </w:rPr>
        <w:t>איל ינון מזכיר הכנסת:</w:t>
      </w:r>
    </w:p>
    <w:p w14:paraId="57E9500A" w14:textId="77777777" w:rsidR="008A3FC8" w:rsidRPr="008A3FC8" w:rsidRDefault="008A3FC8" w:rsidP="008A3FC8">
      <w:pPr>
        <w:bidi/>
        <w:jc w:val="both"/>
        <w:rPr>
          <w:rFonts w:cs="David" w:hint="cs"/>
          <w:rtl/>
        </w:rPr>
      </w:pPr>
    </w:p>
    <w:p w14:paraId="2CB062F5" w14:textId="77777777" w:rsidR="008A3FC8" w:rsidRPr="008A3FC8" w:rsidRDefault="008A3FC8" w:rsidP="008A3FC8">
      <w:pPr>
        <w:keepNext/>
        <w:bidi/>
        <w:jc w:val="both"/>
        <w:rPr>
          <w:rFonts w:cs="David" w:hint="cs"/>
          <w:rtl/>
        </w:rPr>
      </w:pPr>
      <w:r w:rsidRPr="008A3FC8">
        <w:rPr>
          <w:rFonts w:cs="David" w:hint="cs"/>
          <w:rtl/>
        </w:rPr>
        <w:tab/>
        <w:t xml:space="preserve"> את 3 ו-4 אתה יכול לפרק.</w:t>
      </w:r>
    </w:p>
    <w:p w14:paraId="05D11AE3" w14:textId="77777777" w:rsidR="008A3FC8" w:rsidRPr="008A3FC8" w:rsidRDefault="008A3FC8" w:rsidP="008A3FC8">
      <w:pPr>
        <w:keepNext/>
        <w:bidi/>
        <w:jc w:val="both"/>
        <w:rPr>
          <w:rFonts w:cs="David" w:hint="cs"/>
          <w:rtl/>
        </w:rPr>
      </w:pPr>
    </w:p>
    <w:p w14:paraId="42012DB0" w14:textId="77777777" w:rsidR="008A3FC8" w:rsidRPr="008A3FC8" w:rsidRDefault="008A3FC8" w:rsidP="008A3FC8">
      <w:pPr>
        <w:bidi/>
        <w:jc w:val="both"/>
        <w:rPr>
          <w:rFonts w:cs="David" w:hint="cs"/>
          <w:u w:val="single"/>
          <w:rtl/>
        </w:rPr>
      </w:pPr>
      <w:r w:rsidRPr="008A3FC8">
        <w:rPr>
          <w:rFonts w:cs="David" w:hint="cs"/>
          <w:u w:val="single"/>
          <w:rtl/>
        </w:rPr>
        <w:t>יריב לוין:</w:t>
      </w:r>
    </w:p>
    <w:p w14:paraId="42428DC2" w14:textId="77777777" w:rsidR="008A3FC8" w:rsidRPr="008A3FC8" w:rsidRDefault="008A3FC8" w:rsidP="008A3FC8">
      <w:pPr>
        <w:bidi/>
        <w:jc w:val="both"/>
        <w:rPr>
          <w:rFonts w:cs="David" w:hint="cs"/>
          <w:u w:val="single"/>
          <w:rtl/>
        </w:rPr>
      </w:pPr>
    </w:p>
    <w:p w14:paraId="0E4516A2" w14:textId="77777777" w:rsidR="008A3FC8" w:rsidRPr="008A3FC8" w:rsidRDefault="008A3FC8" w:rsidP="008A3FC8">
      <w:pPr>
        <w:keepNext/>
        <w:bidi/>
        <w:ind w:firstLine="720"/>
        <w:jc w:val="both"/>
        <w:rPr>
          <w:rFonts w:cs="David" w:hint="cs"/>
          <w:rtl/>
        </w:rPr>
      </w:pPr>
      <w:r w:rsidRPr="008A3FC8">
        <w:rPr>
          <w:rFonts w:cs="David" w:hint="cs"/>
          <w:rtl/>
        </w:rPr>
        <w:t>כלומר, הייתי הולך לכללים של "עשה" ו"אל תעשה" פשוטים ולא לאמירות שכל אחד מפרש אותן אחרת ומכאן ניכנס לתסבוכת שאחר כך אנשים לא יצאו ממנה.</w:t>
      </w:r>
    </w:p>
    <w:p w14:paraId="0B81FF73" w14:textId="77777777" w:rsidR="008A3FC8" w:rsidRPr="008A3FC8" w:rsidRDefault="008A3FC8" w:rsidP="008A3FC8">
      <w:pPr>
        <w:keepNext/>
        <w:bidi/>
        <w:jc w:val="both"/>
        <w:rPr>
          <w:rFonts w:cs="David" w:hint="cs"/>
          <w:rtl/>
        </w:rPr>
      </w:pPr>
    </w:p>
    <w:p w14:paraId="153193E8" w14:textId="77777777" w:rsidR="008A3FC8" w:rsidRPr="008A3FC8" w:rsidRDefault="008A3FC8" w:rsidP="008A3FC8">
      <w:pPr>
        <w:keepNext/>
        <w:bidi/>
        <w:ind w:firstLine="720"/>
        <w:jc w:val="both"/>
        <w:rPr>
          <w:rFonts w:cs="David" w:hint="cs"/>
          <w:rtl/>
        </w:rPr>
      </w:pPr>
      <w:r w:rsidRPr="008A3FC8">
        <w:rPr>
          <w:rFonts w:cs="David" w:hint="cs"/>
          <w:rtl/>
        </w:rPr>
        <w:t xml:space="preserve">אגיד עוד דבר: אני חושב שהקו המפריד הזה חשוב כי יש הבדל בין ויכוח ערכי, עד כמה אדם פעל כדי לשמור על דמותה של המדינה כפי שהיא צריכה להיות לבין זה שהוא עשה מעשה שאסור לו ברמה של לקח כסף במקום שאסור לו לקחת או מסר דיווח לא מדויק במקום שהיה חייב לדייק. </w:t>
      </w:r>
    </w:p>
    <w:p w14:paraId="2A03D671" w14:textId="77777777" w:rsidR="008A3FC8" w:rsidRPr="008A3FC8" w:rsidRDefault="008A3FC8" w:rsidP="008A3FC8">
      <w:pPr>
        <w:keepNext/>
        <w:bidi/>
        <w:ind w:firstLine="720"/>
        <w:jc w:val="both"/>
        <w:rPr>
          <w:rFonts w:cs="David" w:hint="cs"/>
          <w:rtl/>
        </w:rPr>
      </w:pPr>
    </w:p>
    <w:p w14:paraId="70467880" w14:textId="77777777" w:rsidR="008A3FC8" w:rsidRPr="008A3FC8" w:rsidRDefault="008A3FC8" w:rsidP="008A3FC8">
      <w:pPr>
        <w:keepNext/>
        <w:bidi/>
        <w:jc w:val="both"/>
        <w:rPr>
          <w:rFonts w:cs="David" w:hint="cs"/>
          <w:rtl/>
        </w:rPr>
      </w:pPr>
      <w:r w:rsidRPr="008A3FC8">
        <w:rPr>
          <w:rFonts w:cs="David" w:hint="cs"/>
          <w:u w:val="single"/>
          <w:rtl/>
        </w:rPr>
        <w:t>היו"ר חיים אורון:</w:t>
      </w:r>
    </w:p>
    <w:p w14:paraId="5A89C354" w14:textId="77777777" w:rsidR="008A3FC8" w:rsidRPr="008A3FC8" w:rsidRDefault="008A3FC8" w:rsidP="008A3FC8">
      <w:pPr>
        <w:keepNext/>
        <w:bidi/>
        <w:ind w:firstLine="720"/>
        <w:jc w:val="both"/>
        <w:rPr>
          <w:rFonts w:cs="David" w:hint="cs"/>
          <w:rtl/>
        </w:rPr>
      </w:pPr>
    </w:p>
    <w:p w14:paraId="72175F07" w14:textId="77777777" w:rsidR="008A3FC8" w:rsidRPr="008A3FC8" w:rsidRDefault="008A3FC8" w:rsidP="008A3FC8">
      <w:pPr>
        <w:keepNext/>
        <w:bidi/>
        <w:ind w:firstLine="720"/>
        <w:jc w:val="both"/>
        <w:rPr>
          <w:rFonts w:cs="David" w:hint="cs"/>
          <w:rtl/>
        </w:rPr>
      </w:pPr>
      <w:r w:rsidRPr="008A3FC8">
        <w:rPr>
          <w:rFonts w:cs="David" w:hint="cs"/>
          <w:rtl/>
        </w:rPr>
        <w:t>יריב, כשיבוא לפה השופט זמיר ויגיד את זה, הם ראו במסמך הזה גם מסמך שיש לו משמעות חינוכית. לכן, היה להם מאוד חשוב סעיף הערכים והמטרה כי בסופו של דבר, מה שוועדת האתיקה פועלת על פיו זה לא על סעיף המטרה והערכים אלא על פי מה שמופיע אחר כך בתקנון האתיקה.</w:t>
      </w:r>
    </w:p>
    <w:p w14:paraId="05A596DE" w14:textId="77777777" w:rsidR="008A3FC8" w:rsidRPr="008A3FC8" w:rsidRDefault="008A3FC8" w:rsidP="008A3FC8">
      <w:pPr>
        <w:keepNext/>
        <w:bidi/>
        <w:jc w:val="both"/>
        <w:rPr>
          <w:rFonts w:cs="David" w:hint="cs"/>
          <w:rtl/>
        </w:rPr>
      </w:pPr>
    </w:p>
    <w:p w14:paraId="3C9977EC" w14:textId="77777777" w:rsidR="008A3FC8" w:rsidRPr="008A3FC8" w:rsidRDefault="008A3FC8" w:rsidP="008A3FC8">
      <w:pPr>
        <w:bidi/>
        <w:jc w:val="both"/>
        <w:rPr>
          <w:rFonts w:cs="David" w:hint="cs"/>
          <w:rtl/>
        </w:rPr>
      </w:pPr>
      <w:r w:rsidRPr="008A3FC8">
        <w:rPr>
          <w:rFonts w:cs="David" w:hint="cs"/>
          <w:u w:val="single"/>
          <w:rtl/>
        </w:rPr>
        <w:t>איל ינון מזכיר הכנסת:</w:t>
      </w:r>
    </w:p>
    <w:p w14:paraId="669A7831" w14:textId="77777777" w:rsidR="008A3FC8" w:rsidRPr="008A3FC8" w:rsidRDefault="008A3FC8" w:rsidP="008A3FC8">
      <w:pPr>
        <w:bidi/>
        <w:jc w:val="both"/>
        <w:rPr>
          <w:rFonts w:cs="David" w:hint="cs"/>
          <w:rtl/>
        </w:rPr>
      </w:pPr>
    </w:p>
    <w:p w14:paraId="4F01D960" w14:textId="77777777" w:rsidR="008A3FC8" w:rsidRPr="008A3FC8" w:rsidRDefault="008A3FC8" w:rsidP="008A3FC8">
      <w:pPr>
        <w:keepNext/>
        <w:bidi/>
        <w:jc w:val="both"/>
        <w:rPr>
          <w:rFonts w:cs="David" w:hint="cs"/>
          <w:rtl/>
        </w:rPr>
      </w:pPr>
      <w:r w:rsidRPr="008A3FC8">
        <w:rPr>
          <w:rFonts w:cs="David" w:hint="cs"/>
          <w:rtl/>
        </w:rPr>
        <w:tab/>
        <w:t xml:space="preserve">אבל השופט זמיר לפני כן אפשר למפלגות שהמצע שלהם נוגד את האמירה הזאת לרוץ לכנסת ולשבת פה. אחרי זה הוא קצת - - </w:t>
      </w:r>
    </w:p>
    <w:p w14:paraId="14FD0F18" w14:textId="77777777" w:rsidR="008A3FC8" w:rsidRPr="008A3FC8" w:rsidRDefault="008A3FC8" w:rsidP="008A3FC8">
      <w:pPr>
        <w:keepNext/>
        <w:bidi/>
        <w:jc w:val="both"/>
        <w:rPr>
          <w:rFonts w:cs="David" w:hint="cs"/>
          <w:rtl/>
        </w:rPr>
      </w:pPr>
    </w:p>
    <w:p w14:paraId="4B38CFAE" w14:textId="77777777" w:rsidR="008A3FC8" w:rsidRPr="008A3FC8" w:rsidRDefault="008A3FC8" w:rsidP="008A3FC8">
      <w:pPr>
        <w:bidi/>
        <w:jc w:val="both"/>
        <w:rPr>
          <w:rFonts w:cs="David" w:hint="cs"/>
          <w:u w:val="single"/>
          <w:rtl/>
        </w:rPr>
      </w:pPr>
      <w:r w:rsidRPr="008A3FC8">
        <w:rPr>
          <w:rFonts w:cs="David" w:hint="cs"/>
          <w:u w:val="single"/>
          <w:rtl/>
        </w:rPr>
        <w:t>היו"ר חיים אורון:</w:t>
      </w:r>
    </w:p>
    <w:p w14:paraId="5D841662" w14:textId="77777777" w:rsidR="008A3FC8" w:rsidRPr="008A3FC8" w:rsidRDefault="008A3FC8" w:rsidP="008A3FC8">
      <w:pPr>
        <w:bidi/>
        <w:jc w:val="both"/>
        <w:rPr>
          <w:rFonts w:cs="David" w:hint="cs"/>
          <w:u w:val="single"/>
          <w:rtl/>
        </w:rPr>
      </w:pPr>
    </w:p>
    <w:p w14:paraId="2F5B9514" w14:textId="77777777" w:rsidR="008A3FC8" w:rsidRPr="008A3FC8" w:rsidRDefault="008A3FC8" w:rsidP="008A3FC8">
      <w:pPr>
        <w:keepNext/>
        <w:bidi/>
        <w:ind w:firstLine="720"/>
        <w:jc w:val="both"/>
        <w:rPr>
          <w:rFonts w:cs="David" w:hint="cs"/>
          <w:rtl/>
        </w:rPr>
      </w:pPr>
      <w:r w:rsidRPr="008A3FC8">
        <w:rPr>
          <w:rFonts w:cs="David" w:hint="cs"/>
          <w:rtl/>
        </w:rPr>
        <w:t>ללא ספק אני לא אתחיל בנושא עכשיו. אם המתכונת מקובלת, כי זה כרוך בלא מעט עבודה שארבל עושה אותה. זה לא סתם בשביל ניירות. זה לא מונע מאף אחד, גם מה שהוחלט ונדון כבר או מופיע פה באדום למחוק אותו, אבל - -</w:t>
      </w:r>
    </w:p>
    <w:p w14:paraId="6772F42F" w14:textId="77777777" w:rsidR="008A3FC8" w:rsidRPr="008A3FC8" w:rsidRDefault="008A3FC8" w:rsidP="008A3FC8">
      <w:pPr>
        <w:keepNext/>
        <w:bidi/>
        <w:jc w:val="both"/>
        <w:rPr>
          <w:rFonts w:cs="David" w:hint="cs"/>
          <w:rtl/>
        </w:rPr>
      </w:pPr>
    </w:p>
    <w:p w14:paraId="400E99B3" w14:textId="77777777" w:rsidR="008A3FC8" w:rsidRPr="008A3FC8" w:rsidRDefault="008A3FC8" w:rsidP="008A3FC8">
      <w:pPr>
        <w:bidi/>
        <w:jc w:val="both"/>
        <w:rPr>
          <w:rFonts w:cs="David" w:hint="cs"/>
          <w:u w:val="single"/>
          <w:rtl/>
        </w:rPr>
      </w:pPr>
      <w:r w:rsidRPr="008A3FC8">
        <w:rPr>
          <w:rFonts w:cs="David" w:hint="cs"/>
          <w:u w:val="single"/>
          <w:rtl/>
        </w:rPr>
        <w:t>יריב לוין:</w:t>
      </w:r>
    </w:p>
    <w:p w14:paraId="0B2B2DB7" w14:textId="77777777" w:rsidR="008A3FC8" w:rsidRPr="008A3FC8" w:rsidRDefault="008A3FC8" w:rsidP="008A3FC8">
      <w:pPr>
        <w:bidi/>
        <w:jc w:val="both"/>
        <w:rPr>
          <w:rFonts w:cs="David" w:hint="cs"/>
          <w:u w:val="single"/>
          <w:rtl/>
        </w:rPr>
      </w:pPr>
    </w:p>
    <w:p w14:paraId="1285761D" w14:textId="77777777" w:rsidR="008A3FC8" w:rsidRPr="008A3FC8" w:rsidRDefault="008A3FC8" w:rsidP="008A3FC8">
      <w:pPr>
        <w:keepNext/>
        <w:bidi/>
        <w:ind w:firstLine="720"/>
        <w:jc w:val="both"/>
        <w:rPr>
          <w:rFonts w:cs="David" w:hint="cs"/>
          <w:rtl/>
        </w:rPr>
      </w:pPr>
      <w:r w:rsidRPr="008A3FC8">
        <w:rPr>
          <w:rFonts w:cs="David" w:hint="cs"/>
          <w:rtl/>
        </w:rPr>
        <w:t>זו תהיה המלצה לדיון.</w:t>
      </w:r>
    </w:p>
    <w:p w14:paraId="2510E598" w14:textId="77777777" w:rsidR="008A3FC8" w:rsidRPr="008A3FC8" w:rsidRDefault="008A3FC8" w:rsidP="008A3FC8">
      <w:pPr>
        <w:keepNext/>
        <w:bidi/>
        <w:jc w:val="both"/>
        <w:rPr>
          <w:rFonts w:cs="David" w:hint="cs"/>
          <w:rtl/>
        </w:rPr>
      </w:pPr>
    </w:p>
    <w:p w14:paraId="1444AE65" w14:textId="77777777" w:rsidR="008A3FC8" w:rsidRPr="008A3FC8" w:rsidRDefault="008A3FC8" w:rsidP="008A3FC8">
      <w:pPr>
        <w:bidi/>
        <w:jc w:val="both"/>
        <w:rPr>
          <w:rFonts w:cs="David" w:hint="cs"/>
          <w:u w:val="single"/>
          <w:rtl/>
        </w:rPr>
      </w:pPr>
      <w:r w:rsidRPr="008A3FC8">
        <w:rPr>
          <w:rFonts w:cs="David" w:hint="cs"/>
          <w:u w:val="single"/>
          <w:rtl/>
        </w:rPr>
        <w:t>היו"ר חיים אורון:</w:t>
      </w:r>
    </w:p>
    <w:p w14:paraId="29E318AF" w14:textId="77777777" w:rsidR="008A3FC8" w:rsidRPr="008A3FC8" w:rsidRDefault="008A3FC8" w:rsidP="008A3FC8">
      <w:pPr>
        <w:bidi/>
        <w:jc w:val="both"/>
        <w:rPr>
          <w:rFonts w:cs="David" w:hint="cs"/>
          <w:u w:val="single"/>
          <w:rtl/>
        </w:rPr>
      </w:pPr>
    </w:p>
    <w:p w14:paraId="0836A9B3" w14:textId="77777777" w:rsidR="008A3FC8" w:rsidRPr="008A3FC8" w:rsidRDefault="008A3FC8" w:rsidP="008A3FC8">
      <w:pPr>
        <w:keepNext/>
        <w:bidi/>
        <w:ind w:firstLine="720"/>
        <w:jc w:val="both"/>
        <w:rPr>
          <w:rFonts w:cs="David" w:hint="cs"/>
          <w:rtl/>
        </w:rPr>
      </w:pPr>
      <w:r w:rsidRPr="008A3FC8">
        <w:rPr>
          <w:rFonts w:cs="David" w:hint="cs"/>
          <w:rtl/>
        </w:rPr>
        <w:t>- -  וכאשר נסיים, ופה זה הערה עקרונית שאם יש הצעות אחרות - בבקשה, אבל אני מציע שנלך על פי הספר שהולך על פי הסדר של תקנון האתיקה הקיים. יש כמה נושאים שלא מופיעים על פי הסדר. למשל, השאלה של מעמד של הרכב ועדת האתיקה. למשל, השאלה של החמרה או אי החמרה בענישה. הם יוצגו כנושא בפני עצמו כי מגיעים אליהם פה מאוחר מדי והם גם משליכים על דברים קודמים. התחלנו לדבר, ארבל ואני, ונמצא את אותם 3,4,5 נושאי צומת, שבהם צריך לקיים דיון שלא בדיוק צמוד לסעיף שלהם בפרק, ואם פה תתקבל עמדה של רוב החברים שאנחנו בעד מגמה של הרחבת סל האמצעים שבידי ועדת האתיקה, זה ישליך בשורה של נושאים כשנגיע לסעיף המסוים, אנחנו מציעים להוסיף את זה ואת זה ואת זה. בגדול, הכוונה ללכת על פי הספר ולהתקדם שלב אחרי שלב.</w:t>
      </w:r>
    </w:p>
    <w:p w14:paraId="3418ED61" w14:textId="77777777" w:rsidR="008A3FC8" w:rsidRPr="008A3FC8" w:rsidRDefault="008A3FC8" w:rsidP="008A3FC8">
      <w:pPr>
        <w:keepNext/>
        <w:bidi/>
        <w:jc w:val="both"/>
        <w:rPr>
          <w:rFonts w:cs="David" w:hint="cs"/>
          <w:rtl/>
        </w:rPr>
      </w:pPr>
    </w:p>
    <w:p w14:paraId="3B57624D" w14:textId="77777777" w:rsidR="008A3FC8" w:rsidRPr="008A3FC8" w:rsidRDefault="008A3FC8" w:rsidP="008A3FC8">
      <w:pPr>
        <w:keepNext/>
        <w:bidi/>
        <w:ind w:firstLine="720"/>
        <w:jc w:val="both"/>
        <w:rPr>
          <w:rFonts w:cs="David" w:hint="cs"/>
          <w:rtl/>
        </w:rPr>
      </w:pPr>
      <w:r w:rsidRPr="008A3FC8">
        <w:rPr>
          <w:rFonts w:cs="David" w:hint="cs"/>
          <w:rtl/>
        </w:rPr>
        <w:t xml:space="preserve">כמו בכל הדיונים מהסוג הזה, הכוונה תהיה להגיע להסכמות ולקונצנזוס. יכול להיות שיהיו מצבים שבהם תהיה עמדת רוב ועמדת מיעוט. אני לא זוכר אם היו דברים כאלה בפעם הקודמת. </w:t>
      </w:r>
    </w:p>
    <w:p w14:paraId="2263096D" w14:textId="77777777" w:rsidR="008A3FC8" w:rsidRPr="008A3FC8" w:rsidRDefault="008A3FC8" w:rsidP="008A3FC8">
      <w:pPr>
        <w:keepNext/>
        <w:bidi/>
        <w:ind w:firstLine="720"/>
        <w:jc w:val="both"/>
        <w:rPr>
          <w:rFonts w:cs="David" w:hint="cs"/>
          <w:rtl/>
        </w:rPr>
      </w:pPr>
    </w:p>
    <w:p w14:paraId="4C6D7230" w14:textId="77777777" w:rsidR="008A3FC8" w:rsidRPr="008A3FC8" w:rsidRDefault="008A3FC8" w:rsidP="008A3FC8">
      <w:pPr>
        <w:keepNext/>
        <w:bidi/>
        <w:ind w:firstLine="720"/>
        <w:jc w:val="both"/>
        <w:rPr>
          <w:rFonts w:cs="David" w:hint="cs"/>
          <w:rtl/>
        </w:rPr>
      </w:pPr>
      <w:r w:rsidRPr="008A3FC8">
        <w:rPr>
          <w:rFonts w:cs="David" w:hint="cs"/>
          <w:rtl/>
        </w:rPr>
        <w:t>אני לא יודע, יריב, אתה צריך להנחות אותנו. אנחנו, במעמדנו כוועדת משנה, זה צריך לבוא לידי אישור בוועדה הרחבה?</w:t>
      </w:r>
    </w:p>
    <w:p w14:paraId="1DC2823E" w14:textId="77777777" w:rsidR="008A3FC8" w:rsidRPr="008A3FC8" w:rsidRDefault="008A3FC8" w:rsidP="008A3FC8">
      <w:pPr>
        <w:keepNext/>
        <w:bidi/>
        <w:jc w:val="both"/>
        <w:rPr>
          <w:rFonts w:cs="David" w:hint="cs"/>
          <w:rtl/>
        </w:rPr>
      </w:pPr>
    </w:p>
    <w:p w14:paraId="4A0B4017" w14:textId="77777777" w:rsidR="008A3FC8" w:rsidRPr="008A3FC8" w:rsidRDefault="008A3FC8" w:rsidP="008A3FC8">
      <w:pPr>
        <w:keepNext/>
        <w:bidi/>
        <w:jc w:val="both"/>
        <w:rPr>
          <w:rFonts w:cs="David" w:hint="cs"/>
          <w:u w:val="single"/>
          <w:rtl/>
        </w:rPr>
      </w:pPr>
      <w:r w:rsidRPr="008A3FC8">
        <w:rPr>
          <w:rFonts w:cs="David" w:hint="cs"/>
          <w:u w:val="single"/>
          <w:rtl/>
        </w:rPr>
        <w:t>קריאות:</w:t>
      </w:r>
    </w:p>
    <w:p w14:paraId="2CA69BB5" w14:textId="77777777" w:rsidR="008A3FC8" w:rsidRPr="008A3FC8" w:rsidRDefault="008A3FC8" w:rsidP="008A3FC8">
      <w:pPr>
        <w:keepNext/>
        <w:bidi/>
        <w:jc w:val="both"/>
        <w:rPr>
          <w:rFonts w:cs="David" w:hint="cs"/>
          <w:rtl/>
        </w:rPr>
      </w:pPr>
    </w:p>
    <w:p w14:paraId="0EB03112" w14:textId="77777777" w:rsidR="008A3FC8" w:rsidRPr="008A3FC8" w:rsidRDefault="008A3FC8" w:rsidP="008A3FC8">
      <w:pPr>
        <w:keepNext/>
        <w:bidi/>
        <w:ind w:firstLine="720"/>
        <w:jc w:val="both"/>
        <w:rPr>
          <w:rFonts w:cs="David" w:hint="cs"/>
          <w:rtl/>
        </w:rPr>
      </w:pPr>
      <w:r w:rsidRPr="008A3FC8">
        <w:rPr>
          <w:rFonts w:cs="David" w:hint="cs"/>
          <w:rtl/>
        </w:rPr>
        <w:t>כן.</w:t>
      </w:r>
    </w:p>
    <w:p w14:paraId="18572980" w14:textId="77777777" w:rsidR="008A3FC8" w:rsidRPr="008A3FC8" w:rsidRDefault="008A3FC8" w:rsidP="008A3FC8">
      <w:pPr>
        <w:keepNext/>
        <w:bidi/>
        <w:jc w:val="both"/>
        <w:rPr>
          <w:rFonts w:cs="David" w:hint="cs"/>
          <w:rtl/>
        </w:rPr>
      </w:pPr>
    </w:p>
    <w:p w14:paraId="62DFE28C" w14:textId="77777777" w:rsidR="008A3FC8" w:rsidRPr="008A3FC8" w:rsidRDefault="008A3FC8" w:rsidP="008A3FC8">
      <w:pPr>
        <w:keepNext/>
        <w:bidi/>
        <w:jc w:val="both"/>
        <w:rPr>
          <w:rFonts w:cs="David" w:hint="cs"/>
          <w:u w:val="single"/>
          <w:rtl/>
        </w:rPr>
      </w:pPr>
      <w:r w:rsidRPr="008A3FC8">
        <w:rPr>
          <w:rFonts w:cs="David" w:hint="cs"/>
          <w:u w:val="single"/>
          <w:rtl/>
        </w:rPr>
        <w:t>ארבל אסטרחן:</w:t>
      </w:r>
    </w:p>
    <w:p w14:paraId="420306E7" w14:textId="77777777" w:rsidR="008A3FC8" w:rsidRPr="008A3FC8" w:rsidRDefault="008A3FC8" w:rsidP="008A3FC8">
      <w:pPr>
        <w:keepNext/>
        <w:bidi/>
        <w:jc w:val="both"/>
        <w:rPr>
          <w:rFonts w:cs="David" w:hint="cs"/>
          <w:rtl/>
        </w:rPr>
      </w:pPr>
    </w:p>
    <w:p w14:paraId="092C90EE" w14:textId="77777777" w:rsidR="008A3FC8" w:rsidRPr="008A3FC8" w:rsidRDefault="008A3FC8" w:rsidP="008A3FC8">
      <w:pPr>
        <w:keepNext/>
        <w:bidi/>
        <w:jc w:val="both"/>
        <w:rPr>
          <w:rFonts w:cs="David" w:hint="cs"/>
          <w:rtl/>
        </w:rPr>
      </w:pPr>
      <w:r w:rsidRPr="008A3FC8">
        <w:rPr>
          <w:rFonts w:cs="David" w:hint="cs"/>
          <w:rtl/>
        </w:rPr>
        <w:tab/>
        <w:t>החוק קובע שועדת הכנסת היא זו שמאשרת את כללי האתיקה.</w:t>
      </w:r>
    </w:p>
    <w:p w14:paraId="0DC0B91B" w14:textId="77777777" w:rsidR="008A3FC8" w:rsidRPr="008A3FC8" w:rsidRDefault="008A3FC8" w:rsidP="008A3FC8">
      <w:pPr>
        <w:bidi/>
        <w:jc w:val="both"/>
        <w:rPr>
          <w:rFonts w:cs="David" w:hint="cs"/>
          <w:u w:val="single"/>
          <w:rtl/>
        </w:rPr>
      </w:pPr>
    </w:p>
    <w:p w14:paraId="3589EE97" w14:textId="77777777" w:rsidR="008A3FC8" w:rsidRPr="008A3FC8" w:rsidRDefault="008A3FC8" w:rsidP="008A3FC8">
      <w:pPr>
        <w:bidi/>
        <w:jc w:val="both"/>
        <w:rPr>
          <w:rFonts w:cs="David" w:hint="cs"/>
          <w:u w:val="single"/>
          <w:rtl/>
        </w:rPr>
      </w:pPr>
      <w:r w:rsidRPr="008A3FC8">
        <w:rPr>
          <w:rFonts w:cs="David" w:hint="cs"/>
          <w:u w:val="single"/>
          <w:rtl/>
        </w:rPr>
        <w:t>היו"ר חיים אורון:</w:t>
      </w:r>
    </w:p>
    <w:p w14:paraId="0792F006" w14:textId="77777777" w:rsidR="008A3FC8" w:rsidRPr="008A3FC8" w:rsidRDefault="008A3FC8" w:rsidP="008A3FC8">
      <w:pPr>
        <w:bidi/>
        <w:jc w:val="both"/>
        <w:rPr>
          <w:rFonts w:cs="David" w:hint="cs"/>
          <w:u w:val="single"/>
          <w:rtl/>
        </w:rPr>
      </w:pPr>
    </w:p>
    <w:p w14:paraId="2B0ECF80" w14:textId="77777777" w:rsidR="008A3FC8" w:rsidRPr="008A3FC8" w:rsidRDefault="008A3FC8" w:rsidP="008A3FC8">
      <w:pPr>
        <w:keepNext/>
        <w:bidi/>
        <w:ind w:firstLine="720"/>
        <w:jc w:val="both"/>
        <w:rPr>
          <w:rFonts w:cs="David" w:hint="cs"/>
          <w:rtl/>
        </w:rPr>
      </w:pPr>
      <w:r w:rsidRPr="008A3FC8">
        <w:rPr>
          <w:rFonts w:cs="David" w:hint="cs"/>
          <w:rtl/>
        </w:rPr>
        <w:t>ואז כל אחד יכול "לתקוע" אותנו שם?</w:t>
      </w:r>
    </w:p>
    <w:p w14:paraId="723B399D" w14:textId="77777777" w:rsidR="008A3FC8" w:rsidRPr="008A3FC8" w:rsidRDefault="008A3FC8" w:rsidP="008A3FC8">
      <w:pPr>
        <w:keepNext/>
        <w:bidi/>
        <w:jc w:val="both"/>
        <w:rPr>
          <w:rFonts w:cs="David" w:hint="cs"/>
          <w:rtl/>
        </w:rPr>
      </w:pPr>
    </w:p>
    <w:p w14:paraId="651E2D40" w14:textId="77777777" w:rsidR="008A3FC8" w:rsidRPr="008A3FC8" w:rsidRDefault="008A3FC8" w:rsidP="008A3FC8">
      <w:pPr>
        <w:keepNext/>
        <w:bidi/>
        <w:jc w:val="both"/>
        <w:rPr>
          <w:rFonts w:cs="David" w:hint="cs"/>
          <w:u w:val="single"/>
          <w:rtl/>
        </w:rPr>
      </w:pPr>
      <w:r w:rsidRPr="008A3FC8">
        <w:rPr>
          <w:rFonts w:cs="David" w:hint="cs"/>
          <w:u w:val="single"/>
          <w:rtl/>
        </w:rPr>
        <w:t>קריאות:</w:t>
      </w:r>
    </w:p>
    <w:p w14:paraId="51BADBC5" w14:textId="77777777" w:rsidR="008A3FC8" w:rsidRPr="008A3FC8" w:rsidRDefault="008A3FC8" w:rsidP="008A3FC8">
      <w:pPr>
        <w:keepNext/>
        <w:bidi/>
        <w:jc w:val="both"/>
        <w:rPr>
          <w:rFonts w:cs="David" w:hint="cs"/>
          <w:rtl/>
        </w:rPr>
      </w:pPr>
    </w:p>
    <w:p w14:paraId="088E0783" w14:textId="77777777" w:rsidR="008A3FC8" w:rsidRPr="008A3FC8" w:rsidRDefault="008A3FC8" w:rsidP="008A3FC8">
      <w:pPr>
        <w:keepNext/>
        <w:bidi/>
        <w:ind w:firstLine="720"/>
        <w:jc w:val="both"/>
        <w:rPr>
          <w:rFonts w:cs="David" w:hint="cs"/>
          <w:rtl/>
        </w:rPr>
      </w:pPr>
      <w:r w:rsidRPr="008A3FC8">
        <w:rPr>
          <w:rFonts w:cs="David" w:hint="cs"/>
          <w:rtl/>
        </w:rPr>
        <w:t>כן.</w:t>
      </w:r>
    </w:p>
    <w:p w14:paraId="4BC2D221" w14:textId="77777777" w:rsidR="008A3FC8" w:rsidRPr="008A3FC8" w:rsidRDefault="008A3FC8" w:rsidP="008A3FC8">
      <w:pPr>
        <w:keepNext/>
        <w:bidi/>
        <w:jc w:val="both"/>
        <w:rPr>
          <w:rFonts w:cs="David" w:hint="cs"/>
          <w:rtl/>
        </w:rPr>
      </w:pPr>
    </w:p>
    <w:p w14:paraId="0C0415E8" w14:textId="77777777" w:rsidR="008A3FC8" w:rsidRPr="008A3FC8" w:rsidRDefault="008A3FC8" w:rsidP="008A3FC8">
      <w:pPr>
        <w:bidi/>
        <w:jc w:val="both"/>
        <w:rPr>
          <w:rFonts w:cs="David" w:hint="cs"/>
          <w:rtl/>
        </w:rPr>
      </w:pPr>
      <w:r w:rsidRPr="008A3FC8">
        <w:rPr>
          <w:rFonts w:cs="David" w:hint="cs"/>
          <w:u w:val="single"/>
          <w:rtl/>
        </w:rPr>
        <w:t xml:space="preserve">זאב </w:t>
      </w:r>
      <w:proofErr w:type="spellStart"/>
      <w:r w:rsidRPr="008A3FC8">
        <w:rPr>
          <w:rFonts w:cs="David" w:hint="cs"/>
          <w:u w:val="single"/>
          <w:rtl/>
        </w:rPr>
        <w:t>אלקין</w:t>
      </w:r>
      <w:proofErr w:type="spellEnd"/>
      <w:r w:rsidRPr="008A3FC8">
        <w:rPr>
          <w:rFonts w:cs="David" w:hint="cs"/>
          <w:u w:val="single"/>
          <w:rtl/>
        </w:rPr>
        <w:t>:</w:t>
      </w:r>
    </w:p>
    <w:p w14:paraId="13C91790" w14:textId="77777777" w:rsidR="008A3FC8" w:rsidRPr="008A3FC8" w:rsidRDefault="008A3FC8" w:rsidP="008A3FC8">
      <w:pPr>
        <w:bidi/>
        <w:jc w:val="both"/>
        <w:rPr>
          <w:rFonts w:cs="David" w:hint="cs"/>
          <w:rtl/>
        </w:rPr>
      </w:pPr>
    </w:p>
    <w:p w14:paraId="24999E38" w14:textId="77777777" w:rsidR="008A3FC8" w:rsidRPr="008A3FC8" w:rsidRDefault="008A3FC8" w:rsidP="008A3FC8">
      <w:pPr>
        <w:bidi/>
        <w:jc w:val="both"/>
        <w:rPr>
          <w:rFonts w:cs="David" w:hint="cs"/>
          <w:rtl/>
        </w:rPr>
      </w:pPr>
      <w:r w:rsidRPr="008A3FC8">
        <w:rPr>
          <w:rFonts w:cs="David" w:hint="cs"/>
          <w:rtl/>
        </w:rPr>
        <w:tab/>
      </w:r>
      <w:proofErr w:type="spellStart"/>
      <w:r w:rsidRPr="008A3FC8">
        <w:rPr>
          <w:rFonts w:cs="David" w:hint="cs"/>
          <w:rtl/>
        </w:rPr>
        <w:t>ג'ומס</w:t>
      </w:r>
      <w:proofErr w:type="spellEnd"/>
      <w:r w:rsidRPr="008A3FC8">
        <w:rPr>
          <w:rFonts w:cs="David" w:hint="cs"/>
          <w:rtl/>
        </w:rPr>
        <w:t>, על פניו דאגנו שההרכב של ועדת המשנה הוא מספיק מייצג ולכן, הנחת העבודה היא שזה לא יקרה למעט נושא אחד מסוים, שיטען שלא היינו, לא פה לא שם - -</w:t>
      </w:r>
    </w:p>
    <w:p w14:paraId="345798F2" w14:textId="77777777" w:rsidR="008A3FC8" w:rsidRPr="008A3FC8" w:rsidRDefault="008A3FC8" w:rsidP="008A3FC8">
      <w:pPr>
        <w:bidi/>
        <w:jc w:val="both"/>
        <w:rPr>
          <w:rFonts w:cs="David" w:hint="cs"/>
          <w:u w:val="single"/>
          <w:rtl/>
        </w:rPr>
      </w:pPr>
    </w:p>
    <w:p w14:paraId="1F934426" w14:textId="77777777" w:rsidR="008A3FC8" w:rsidRPr="008A3FC8" w:rsidRDefault="008A3FC8" w:rsidP="008A3FC8">
      <w:pPr>
        <w:keepNext/>
        <w:bidi/>
        <w:jc w:val="both"/>
        <w:rPr>
          <w:rFonts w:cs="David" w:hint="cs"/>
          <w:u w:val="single"/>
          <w:rtl/>
        </w:rPr>
      </w:pPr>
      <w:r w:rsidRPr="008A3FC8">
        <w:rPr>
          <w:rFonts w:cs="David" w:hint="cs"/>
          <w:u w:val="single"/>
          <w:rtl/>
        </w:rPr>
        <w:t>ארבל אסטרחן:</w:t>
      </w:r>
    </w:p>
    <w:p w14:paraId="6FAA1D2D" w14:textId="77777777" w:rsidR="008A3FC8" w:rsidRPr="008A3FC8" w:rsidRDefault="008A3FC8" w:rsidP="008A3FC8">
      <w:pPr>
        <w:keepNext/>
        <w:bidi/>
        <w:jc w:val="both"/>
        <w:rPr>
          <w:rFonts w:cs="David" w:hint="cs"/>
          <w:rtl/>
        </w:rPr>
      </w:pPr>
    </w:p>
    <w:p w14:paraId="6C2E2A1A" w14:textId="77777777" w:rsidR="008A3FC8" w:rsidRPr="008A3FC8" w:rsidRDefault="008A3FC8" w:rsidP="008A3FC8">
      <w:pPr>
        <w:keepNext/>
        <w:bidi/>
        <w:ind w:firstLine="720"/>
        <w:jc w:val="both"/>
        <w:rPr>
          <w:rFonts w:cs="David" w:hint="cs"/>
          <w:rtl/>
        </w:rPr>
      </w:pPr>
      <w:r w:rsidRPr="008A3FC8">
        <w:rPr>
          <w:rFonts w:cs="David" w:hint="cs"/>
          <w:rtl/>
        </w:rPr>
        <w:t>לא נהיה חייבים לקיים דיון.</w:t>
      </w:r>
    </w:p>
    <w:p w14:paraId="421210DF" w14:textId="77777777" w:rsidR="008A3FC8" w:rsidRPr="008A3FC8" w:rsidRDefault="008A3FC8" w:rsidP="008A3FC8">
      <w:pPr>
        <w:keepNext/>
        <w:bidi/>
        <w:jc w:val="both"/>
        <w:rPr>
          <w:rFonts w:cs="David" w:hint="cs"/>
          <w:rtl/>
        </w:rPr>
      </w:pPr>
    </w:p>
    <w:p w14:paraId="4A1E045E" w14:textId="77777777" w:rsidR="008A3FC8" w:rsidRPr="008A3FC8" w:rsidRDefault="008A3FC8" w:rsidP="008A3FC8">
      <w:pPr>
        <w:bidi/>
        <w:jc w:val="both"/>
        <w:rPr>
          <w:rFonts w:cs="David" w:hint="cs"/>
          <w:u w:val="single"/>
          <w:rtl/>
        </w:rPr>
      </w:pPr>
      <w:r w:rsidRPr="008A3FC8">
        <w:rPr>
          <w:rFonts w:cs="David" w:hint="cs"/>
          <w:u w:val="single"/>
          <w:rtl/>
        </w:rPr>
        <w:t>היו"ר חיים אורון:</w:t>
      </w:r>
    </w:p>
    <w:p w14:paraId="7C9A5D51" w14:textId="77777777" w:rsidR="008A3FC8" w:rsidRPr="008A3FC8" w:rsidRDefault="008A3FC8" w:rsidP="008A3FC8">
      <w:pPr>
        <w:bidi/>
        <w:jc w:val="both"/>
        <w:rPr>
          <w:rFonts w:cs="David" w:hint="cs"/>
          <w:u w:val="single"/>
          <w:rtl/>
        </w:rPr>
      </w:pPr>
    </w:p>
    <w:p w14:paraId="48FADE17" w14:textId="77777777" w:rsidR="008A3FC8" w:rsidRPr="008A3FC8" w:rsidRDefault="008A3FC8" w:rsidP="008A3FC8">
      <w:pPr>
        <w:keepNext/>
        <w:bidi/>
        <w:ind w:firstLine="720"/>
        <w:jc w:val="both"/>
        <w:rPr>
          <w:rFonts w:cs="David" w:hint="cs"/>
          <w:rtl/>
        </w:rPr>
      </w:pPr>
      <w:r w:rsidRPr="008A3FC8">
        <w:rPr>
          <w:rFonts w:cs="David" w:hint="cs"/>
          <w:rtl/>
        </w:rPr>
        <w:t xml:space="preserve">אני מציע שזה יהיה מוסכם כאן, בינינו, כשאני אפילו לא יודע מהי העילה הקונקרטית שמישהו רוצה לנצל רוב ומיעוט במקום אחר, שאנחנו פועלים פה כאילו זאת ועדת הכנסת, כי הרכבה מכיל את רוב רובן של הוועדות בכנסת ועם חברי ועדת האתיקה, זה מכסה את </w:t>
      </w:r>
      <w:proofErr w:type="spellStart"/>
      <w:r w:rsidRPr="008A3FC8">
        <w:rPr>
          <w:rFonts w:cs="David" w:hint="cs"/>
          <w:rtl/>
        </w:rPr>
        <w:t>הכל</w:t>
      </w:r>
      <w:proofErr w:type="spellEnd"/>
      <w:r w:rsidRPr="008A3FC8">
        <w:rPr>
          <w:rFonts w:cs="David" w:hint="cs"/>
          <w:rtl/>
        </w:rPr>
        <w:t xml:space="preserve"> לגמרי.</w:t>
      </w:r>
    </w:p>
    <w:p w14:paraId="5B270753" w14:textId="77777777" w:rsidR="008A3FC8" w:rsidRPr="008A3FC8" w:rsidRDefault="008A3FC8" w:rsidP="008A3FC8">
      <w:pPr>
        <w:keepNext/>
        <w:bidi/>
        <w:jc w:val="both"/>
        <w:rPr>
          <w:rFonts w:cs="David" w:hint="cs"/>
          <w:rtl/>
        </w:rPr>
      </w:pPr>
    </w:p>
    <w:p w14:paraId="0350D55F" w14:textId="77777777" w:rsidR="008A3FC8" w:rsidRPr="008A3FC8" w:rsidRDefault="008A3FC8" w:rsidP="008A3FC8">
      <w:pPr>
        <w:bidi/>
        <w:jc w:val="both"/>
        <w:rPr>
          <w:rFonts w:cs="David" w:hint="cs"/>
          <w:u w:val="single"/>
          <w:rtl/>
        </w:rPr>
      </w:pPr>
      <w:r w:rsidRPr="008A3FC8">
        <w:rPr>
          <w:rFonts w:cs="David" w:hint="cs"/>
          <w:u w:val="single"/>
          <w:rtl/>
        </w:rPr>
        <w:t>דוד רותם:</w:t>
      </w:r>
    </w:p>
    <w:p w14:paraId="4F16454C" w14:textId="77777777" w:rsidR="008A3FC8" w:rsidRPr="008A3FC8" w:rsidRDefault="008A3FC8" w:rsidP="008A3FC8">
      <w:pPr>
        <w:bidi/>
        <w:jc w:val="both"/>
        <w:rPr>
          <w:rFonts w:cs="David" w:hint="cs"/>
          <w:u w:val="single"/>
          <w:rtl/>
        </w:rPr>
      </w:pPr>
    </w:p>
    <w:p w14:paraId="246D5FC3" w14:textId="77777777" w:rsidR="008A3FC8" w:rsidRPr="008A3FC8" w:rsidRDefault="008A3FC8" w:rsidP="008A3FC8">
      <w:pPr>
        <w:keepNext/>
        <w:bidi/>
        <w:ind w:firstLine="720"/>
        <w:jc w:val="both"/>
        <w:rPr>
          <w:rFonts w:cs="David" w:hint="cs"/>
          <w:rtl/>
        </w:rPr>
      </w:pPr>
      <w:r w:rsidRPr="008A3FC8">
        <w:rPr>
          <w:rFonts w:cs="David" w:hint="cs"/>
          <w:rtl/>
        </w:rPr>
        <w:t>אז צריך לדאוג שכולם יגיעו כי אחרת, מה שיקרה הוא שכל אלה שלא - -</w:t>
      </w:r>
    </w:p>
    <w:p w14:paraId="12FF7C95" w14:textId="77777777" w:rsidR="008A3FC8" w:rsidRPr="008A3FC8" w:rsidRDefault="008A3FC8" w:rsidP="008A3FC8">
      <w:pPr>
        <w:keepNext/>
        <w:bidi/>
        <w:ind w:firstLine="720"/>
        <w:jc w:val="both"/>
        <w:rPr>
          <w:rFonts w:cs="David" w:hint="cs"/>
          <w:rtl/>
        </w:rPr>
      </w:pPr>
    </w:p>
    <w:p w14:paraId="6E5B1134" w14:textId="77777777" w:rsidR="008A3FC8" w:rsidRPr="008A3FC8" w:rsidRDefault="008A3FC8" w:rsidP="008A3FC8">
      <w:pPr>
        <w:keepNext/>
        <w:bidi/>
        <w:jc w:val="both"/>
        <w:rPr>
          <w:rFonts w:cs="David" w:hint="cs"/>
          <w:u w:val="single"/>
          <w:rtl/>
        </w:rPr>
      </w:pPr>
      <w:r w:rsidRPr="008A3FC8">
        <w:rPr>
          <w:rFonts w:cs="David" w:hint="cs"/>
          <w:u w:val="single"/>
          <w:rtl/>
        </w:rPr>
        <w:t xml:space="preserve">זאב </w:t>
      </w:r>
      <w:proofErr w:type="spellStart"/>
      <w:r w:rsidRPr="008A3FC8">
        <w:rPr>
          <w:rFonts w:cs="David" w:hint="cs"/>
          <w:u w:val="single"/>
          <w:rtl/>
        </w:rPr>
        <w:t>אלקין</w:t>
      </w:r>
      <w:proofErr w:type="spellEnd"/>
      <w:r w:rsidRPr="008A3FC8">
        <w:rPr>
          <w:rFonts w:cs="David" w:hint="cs"/>
          <w:u w:val="single"/>
          <w:rtl/>
        </w:rPr>
        <w:t>:</w:t>
      </w:r>
    </w:p>
    <w:p w14:paraId="36AFF71F" w14:textId="77777777" w:rsidR="008A3FC8" w:rsidRPr="008A3FC8" w:rsidRDefault="008A3FC8" w:rsidP="008A3FC8">
      <w:pPr>
        <w:keepNext/>
        <w:bidi/>
        <w:jc w:val="both"/>
        <w:rPr>
          <w:rFonts w:cs="David" w:hint="cs"/>
          <w:rtl/>
        </w:rPr>
      </w:pPr>
    </w:p>
    <w:p w14:paraId="17A82439" w14:textId="77777777" w:rsidR="008A3FC8" w:rsidRPr="008A3FC8" w:rsidRDefault="008A3FC8" w:rsidP="008A3FC8">
      <w:pPr>
        <w:keepNext/>
        <w:bidi/>
        <w:jc w:val="both"/>
        <w:rPr>
          <w:rFonts w:cs="David" w:hint="cs"/>
          <w:rtl/>
        </w:rPr>
      </w:pPr>
      <w:r w:rsidRPr="008A3FC8">
        <w:rPr>
          <w:rFonts w:cs="David" w:hint="cs"/>
          <w:rtl/>
        </w:rPr>
        <w:tab/>
        <w:t>אחרת בוועדת הכנסת יכולים לפתוח את זה. נכון.</w:t>
      </w:r>
    </w:p>
    <w:p w14:paraId="28826EE2" w14:textId="77777777" w:rsidR="008A3FC8" w:rsidRPr="008A3FC8" w:rsidRDefault="008A3FC8" w:rsidP="008A3FC8">
      <w:pPr>
        <w:bidi/>
        <w:jc w:val="both"/>
        <w:rPr>
          <w:rFonts w:cs="David" w:hint="cs"/>
          <w:u w:val="single"/>
          <w:rtl/>
        </w:rPr>
      </w:pPr>
    </w:p>
    <w:p w14:paraId="2EE49537" w14:textId="77777777" w:rsidR="008A3FC8" w:rsidRPr="008A3FC8" w:rsidRDefault="008A3FC8" w:rsidP="008A3FC8">
      <w:pPr>
        <w:keepLines/>
        <w:bidi/>
        <w:jc w:val="both"/>
        <w:rPr>
          <w:rFonts w:cs="David" w:hint="cs"/>
          <w:u w:val="single"/>
          <w:rtl/>
        </w:rPr>
      </w:pPr>
      <w:r w:rsidRPr="008A3FC8">
        <w:rPr>
          <w:rFonts w:cs="David" w:hint="cs"/>
          <w:u w:val="single"/>
          <w:rtl/>
        </w:rPr>
        <w:t>יריב לוין:</w:t>
      </w:r>
    </w:p>
    <w:p w14:paraId="123D32E7" w14:textId="77777777" w:rsidR="008A3FC8" w:rsidRPr="008A3FC8" w:rsidRDefault="008A3FC8" w:rsidP="008A3FC8">
      <w:pPr>
        <w:keepLines/>
        <w:bidi/>
        <w:jc w:val="both"/>
        <w:rPr>
          <w:rFonts w:cs="David" w:hint="cs"/>
          <w:u w:val="single"/>
          <w:rtl/>
        </w:rPr>
      </w:pPr>
    </w:p>
    <w:p w14:paraId="50D68C2D" w14:textId="77777777" w:rsidR="008A3FC8" w:rsidRPr="008A3FC8" w:rsidRDefault="008A3FC8" w:rsidP="008A3FC8">
      <w:pPr>
        <w:keepNext/>
        <w:keepLines/>
        <w:bidi/>
        <w:ind w:firstLine="720"/>
        <w:jc w:val="both"/>
        <w:rPr>
          <w:rFonts w:cs="David" w:hint="cs"/>
          <w:rtl/>
        </w:rPr>
      </w:pPr>
      <w:r w:rsidRPr="008A3FC8">
        <w:rPr>
          <w:rFonts w:cs="David" w:hint="cs"/>
          <w:rtl/>
        </w:rPr>
        <w:t>אני לא אנהל שם דיון מחדש.</w:t>
      </w:r>
    </w:p>
    <w:p w14:paraId="51CC8665" w14:textId="77777777" w:rsidR="008A3FC8" w:rsidRPr="008A3FC8" w:rsidRDefault="008A3FC8" w:rsidP="008A3FC8">
      <w:pPr>
        <w:keepNext/>
        <w:bidi/>
        <w:jc w:val="both"/>
        <w:rPr>
          <w:rFonts w:cs="David" w:hint="cs"/>
          <w:rtl/>
        </w:rPr>
      </w:pPr>
    </w:p>
    <w:p w14:paraId="2E4CA7AF" w14:textId="77777777" w:rsidR="008A3FC8" w:rsidRPr="008A3FC8" w:rsidRDefault="008A3FC8" w:rsidP="008A3FC8">
      <w:pPr>
        <w:bidi/>
        <w:jc w:val="both"/>
        <w:rPr>
          <w:rFonts w:cs="David" w:hint="cs"/>
          <w:u w:val="single"/>
          <w:rtl/>
        </w:rPr>
      </w:pPr>
      <w:r w:rsidRPr="008A3FC8">
        <w:rPr>
          <w:rFonts w:cs="David" w:hint="cs"/>
          <w:u w:val="single"/>
          <w:rtl/>
        </w:rPr>
        <w:t>היו"ר חיים אורון:</w:t>
      </w:r>
    </w:p>
    <w:p w14:paraId="4DC9B9FE" w14:textId="77777777" w:rsidR="008A3FC8" w:rsidRPr="008A3FC8" w:rsidRDefault="008A3FC8" w:rsidP="008A3FC8">
      <w:pPr>
        <w:bidi/>
        <w:jc w:val="both"/>
        <w:rPr>
          <w:rFonts w:cs="David" w:hint="cs"/>
          <w:u w:val="single"/>
          <w:rtl/>
        </w:rPr>
      </w:pPr>
    </w:p>
    <w:p w14:paraId="4EF121CF" w14:textId="77777777" w:rsidR="008A3FC8" w:rsidRPr="008A3FC8" w:rsidRDefault="008A3FC8" w:rsidP="008A3FC8">
      <w:pPr>
        <w:keepNext/>
        <w:bidi/>
        <w:ind w:firstLine="720"/>
        <w:jc w:val="both"/>
        <w:rPr>
          <w:rFonts w:cs="David" w:hint="cs"/>
          <w:rtl/>
        </w:rPr>
      </w:pPr>
      <w:r w:rsidRPr="008A3FC8">
        <w:rPr>
          <w:rFonts w:cs="David" w:hint="cs"/>
          <w:rtl/>
        </w:rPr>
        <w:t>בואו נגיד את זה פשוט: אם פה יתברר שיש רוב ומיעוט בהפרש של קול אחד או שניים על סעיף מהותי, אז יהיה לגיטימי שיו"ר ועדת הכנסת יגיד בהרכבה המלא: חברים, היה הפרש כזה וכזה, ועל זה אני מעלה פה להצבעה. אבל אם כל הריטואל יחזור...</w:t>
      </w:r>
    </w:p>
    <w:p w14:paraId="13AAE88E" w14:textId="77777777" w:rsidR="008A3FC8" w:rsidRPr="008A3FC8" w:rsidRDefault="008A3FC8" w:rsidP="008A3FC8">
      <w:pPr>
        <w:keepNext/>
        <w:bidi/>
        <w:jc w:val="both"/>
        <w:rPr>
          <w:rFonts w:cs="David" w:hint="cs"/>
          <w:rtl/>
        </w:rPr>
      </w:pPr>
    </w:p>
    <w:p w14:paraId="1EA847B6" w14:textId="77777777" w:rsidR="008A3FC8" w:rsidRPr="008A3FC8" w:rsidRDefault="008A3FC8" w:rsidP="008A3FC8">
      <w:pPr>
        <w:bidi/>
        <w:jc w:val="both"/>
        <w:rPr>
          <w:rFonts w:cs="David" w:hint="cs"/>
          <w:u w:val="single"/>
          <w:rtl/>
        </w:rPr>
      </w:pPr>
      <w:r w:rsidRPr="008A3FC8">
        <w:rPr>
          <w:rFonts w:cs="David" w:hint="cs"/>
          <w:u w:val="single"/>
          <w:rtl/>
        </w:rPr>
        <w:t>יריב לוין:</w:t>
      </w:r>
    </w:p>
    <w:p w14:paraId="38D3C678" w14:textId="77777777" w:rsidR="008A3FC8" w:rsidRPr="008A3FC8" w:rsidRDefault="008A3FC8" w:rsidP="008A3FC8">
      <w:pPr>
        <w:bidi/>
        <w:jc w:val="both"/>
        <w:rPr>
          <w:rFonts w:cs="David" w:hint="cs"/>
          <w:u w:val="single"/>
          <w:rtl/>
        </w:rPr>
      </w:pPr>
    </w:p>
    <w:p w14:paraId="2F71A9A9" w14:textId="77777777" w:rsidR="008A3FC8" w:rsidRPr="008A3FC8" w:rsidRDefault="008A3FC8" w:rsidP="008A3FC8">
      <w:pPr>
        <w:keepNext/>
        <w:bidi/>
        <w:ind w:firstLine="720"/>
        <w:jc w:val="both"/>
        <w:rPr>
          <w:rFonts w:cs="David" w:hint="cs"/>
          <w:rtl/>
        </w:rPr>
      </w:pPr>
      <w:r w:rsidRPr="008A3FC8">
        <w:rPr>
          <w:rFonts w:cs="David" w:hint="cs"/>
          <w:rtl/>
        </w:rPr>
        <w:t>לא, זאת לא המטרה וזה לא יהיה, אחרת לא עשינו שום דבר.</w:t>
      </w:r>
    </w:p>
    <w:p w14:paraId="3686777C" w14:textId="77777777" w:rsidR="008A3FC8" w:rsidRPr="008A3FC8" w:rsidRDefault="008A3FC8" w:rsidP="008A3FC8">
      <w:pPr>
        <w:keepNext/>
        <w:bidi/>
        <w:jc w:val="both"/>
        <w:rPr>
          <w:rFonts w:cs="David" w:hint="cs"/>
          <w:rtl/>
        </w:rPr>
      </w:pPr>
    </w:p>
    <w:p w14:paraId="5FA2A7A3" w14:textId="77777777" w:rsidR="008A3FC8" w:rsidRPr="008A3FC8" w:rsidRDefault="008A3FC8" w:rsidP="008A3FC8">
      <w:pPr>
        <w:bidi/>
        <w:jc w:val="both"/>
        <w:rPr>
          <w:rFonts w:cs="David" w:hint="cs"/>
          <w:u w:val="single"/>
          <w:rtl/>
        </w:rPr>
      </w:pPr>
      <w:r w:rsidRPr="008A3FC8">
        <w:rPr>
          <w:rFonts w:cs="David" w:hint="cs"/>
          <w:u w:val="single"/>
          <w:rtl/>
        </w:rPr>
        <w:t>שלי יחימוביץ:</w:t>
      </w:r>
    </w:p>
    <w:p w14:paraId="7E05FF03" w14:textId="77777777" w:rsidR="008A3FC8" w:rsidRPr="008A3FC8" w:rsidRDefault="008A3FC8" w:rsidP="008A3FC8">
      <w:pPr>
        <w:bidi/>
        <w:jc w:val="both"/>
        <w:rPr>
          <w:rFonts w:cs="David" w:hint="cs"/>
          <w:u w:val="single"/>
          <w:rtl/>
        </w:rPr>
      </w:pPr>
    </w:p>
    <w:p w14:paraId="47151E62" w14:textId="77777777" w:rsidR="008A3FC8" w:rsidRPr="008A3FC8" w:rsidRDefault="008A3FC8" w:rsidP="008A3FC8">
      <w:pPr>
        <w:keepNext/>
        <w:bidi/>
        <w:ind w:firstLine="720"/>
        <w:jc w:val="both"/>
        <w:rPr>
          <w:rFonts w:cs="David" w:hint="cs"/>
          <w:rtl/>
        </w:rPr>
      </w:pPr>
      <w:r w:rsidRPr="008A3FC8">
        <w:rPr>
          <w:rFonts w:cs="David" w:hint="cs"/>
          <w:rtl/>
        </w:rPr>
        <w:t>אבל אין לך דרך למנועך את זה. אתה תדון כאן ותדון כאן ובסוף יהיה גיוס קואליציוני או גיוס אינטרסנטי או מה שזה לא יהיה.</w:t>
      </w:r>
    </w:p>
    <w:p w14:paraId="103B7F07" w14:textId="77777777" w:rsidR="008A3FC8" w:rsidRPr="008A3FC8" w:rsidRDefault="008A3FC8" w:rsidP="008A3FC8">
      <w:pPr>
        <w:keepNext/>
        <w:bidi/>
        <w:jc w:val="both"/>
        <w:rPr>
          <w:rFonts w:cs="David" w:hint="cs"/>
          <w:rtl/>
        </w:rPr>
      </w:pPr>
    </w:p>
    <w:p w14:paraId="5584F8D2" w14:textId="77777777" w:rsidR="008A3FC8" w:rsidRPr="008A3FC8" w:rsidRDefault="008A3FC8" w:rsidP="008A3FC8">
      <w:pPr>
        <w:bidi/>
        <w:jc w:val="both"/>
        <w:rPr>
          <w:rFonts w:cs="David" w:hint="cs"/>
          <w:u w:val="single"/>
          <w:rtl/>
        </w:rPr>
      </w:pPr>
      <w:r w:rsidRPr="008A3FC8">
        <w:rPr>
          <w:rFonts w:cs="David" w:hint="cs"/>
          <w:u w:val="single"/>
          <w:rtl/>
        </w:rPr>
        <w:t>יריב לוין:</w:t>
      </w:r>
    </w:p>
    <w:p w14:paraId="694A82DA" w14:textId="77777777" w:rsidR="008A3FC8" w:rsidRPr="008A3FC8" w:rsidRDefault="008A3FC8" w:rsidP="008A3FC8">
      <w:pPr>
        <w:bidi/>
        <w:jc w:val="both"/>
        <w:rPr>
          <w:rFonts w:cs="David" w:hint="cs"/>
          <w:u w:val="single"/>
          <w:rtl/>
        </w:rPr>
      </w:pPr>
    </w:p>
    <w:p w14:paraId="6A8ADAFB" w14:textId="77777777" w:rsidR="008A3FC8" w:rsidRPr="008A3FC8" w:rsidRDefault="008A3FC8" w:rsidP="008A3FC8">
      <w:pPr>
        <w:keepNext/>
        <w:bidi/>
        <w:ind w:firstLine="720"/>
        <w:jc w:val="both"/>
        <w:rPr>
          <w:rFonts w:cs="David" w:hint="cs"/>
          <w:rtl/>
        </w:rPr>
      </w:pPr>
      <w:r w:rsidRPr="008A3FC8">
        <w:rPr>
          <w:rFonts w:cs="David" w:hint="cs"/>
          <w:rtl/>
        </w:rPr>
        <w:t>לדעתי צריך לעשות אבחנה בין שני דברים: יש דרך לדאוג שהדיונים בוועדת הכנסת יהיו או ממוקדים בנושאים, כמו שהיושב ראש הציע או באמת בנקודה שתיים מהותיות שאנשים יבקשו להעלות, ולא ישמשו אמצעי לסחוב זמן. יש כל מיני דרכים, אפשר לעשות את זה, זה לא בשמים.</w:t>
      </w:r>
    </w:p>
    <w:p w14:paraId="6BFFBDB3" w14:textId="77777777" w:rsidR="008A3FC8" w:rsidRPr="008A3FC8" w:rsidRDefault="008A3FC8" w:rsidP="008A3FC8">
      <w:pPr>
        <w:keepNext/>
        <w:bidi/>
        <w:jc w:val="both"/>
        <w:rPr>
          <w:rFonts w:cs="David" w:hint="cs"/>
          <w:rtl/>
        </w:rPr>
      </w:pPr>
    </w:p>
    <w:p w14:paraId="4D1D7928" w14:textId="77777777" w:rsidR="008A3FC8" w:rsidRPr="008A3FC8" w:rsidRDefault="008A3FC8" w:rsidP="008A3FC8">
      <w:pPr>
        <w:bidi/>
        <w:jc w:val="both"/>
        <w:rPr>
          <w:rFonts w:cs="David" w:hint="cs"/>
          <w:u w:val="single"/>
          <w:rtl/>
        </w:rPr>
      </w:pPr>
      <w:r w:rsidRPr="008A3FC8">
        <w:rPr>
          <w:rFonts w:cs="David" w:hint="cs"/>
          <w:u w:val="single"/>
          <w:rtl/>
        </w:rPr>
        <w:t>איתן כבל:</w:t>
      </w:r>
    </w:p>
    <w:p w14:paraId="7EBDDA8E" w14:textId="77777777" w:rsidR="008A3FC8" w:rsidRPr="008A3FC8" w:rsidRDefault="008A3FC8" w:rsidP="008A3FC8">
      <w:pPr>
        <w:bidi/>
        <w:jc w:val="both"/>
        <w:rPr>
          <w:rFonts w:cs="David" w:hint="cs"/>
          <w:u w:val="single"/>
          <w:rtl/>
        </w:rPr>
      </w:pPr>
    </w:p>
    <w:p w14:paraId="5476706C" w14:textId="77777777" w:rsidR="008A3FC8" w:rsidRPr="008A3FC8" w:rsidRDefault="008A3FC8" w:rsidP="008A3FC8">
      <w:pPr>
        <w:keepNext/>
        <w:bidi/>
        <w:ind w:firstLine="720"/>
        <w:jc w:val="both"/>
        <w:rPr>
          <w:rFonts w:cs="David" w:hint="cs"/>
          <w:rtl/>
        </w:rPr>
      </w:pPr>
      <w:r w:rsidRPr="008A3FC8">
        <w:rPr>
          <w:rFonts w:cs="David" w:hint="cs"/>
          <w:rtl/>
        </w:rPr>
        <w:t xml:space="preserve">יריב, אתם שני אנשים מרכזיים היום פה, בכנסת. אתה, מתוקף תפקידך כיושב ראש ועדת הכנסת, וזאב </w:t>
      </w:r>
      <w:proofErr w:type="spellStart"/>
      <w:r w:rsidRPr="008A3FC8">
        <w:rPr>
          <w:rFonts w:cs="David" w:hint="cs"/>
          <w:rtl/>
        </w:rPr>
        <w:t>אלקין</w:t>
      </w:r>
      <w:proofErr w:type="spellEnd"/>
      <w:r w:rsidRPr="008A3FC8">
        <w:rPr>
          <w:rFonts w:cs="David" w:hint="cs"/>
          <w:rtl/>
        </w:rPr>
        <w:t>, כיו"ר הקואליציה.</w:t>
      </w:r>
    </w:p>
    <w:p w14:paraId="5EC3BC5E" w14:textId="77777777" w:rsidR="008A3FC8" w:rsidRPr="008A3FC8" w:rsidRDefault="008A3FC8" w:rsidP="008A3FC8">
      <w:pPr>
        <w:keepNext/>
        <w:bidi/>
        <w:jc w:val="both"/>
        <w:rPr>
          <w:rFonts w:cs="David" w:hint="cs"/>
          <w:rtl/>
        </w:rPr>
      </w:pPr>
    </w:p>
    <w:p w14:paraId="161E59E3" w14:textId="77777777" w:rsidR="008A3FC8" w:rsidRPr="008A3FC8" w:rsidRDefault="008A3FC8" w:rsidP="008A3FC8">
      <w:pPr>
        <w:bidi/>
        <w:jc w:val="both"/>
        <w:rPr>
          <w:rFonts w:cs="David" w:hint="cs"/>
          <w:u w:val="single"/>
          <w:rtl/>
        </w:rPr>
      </w:pPr>
      <w:r w:rsidRPr="008A3FC8">
        <w:rPr>
          <w:rFonts w:cs="David" w:hint="cs"/>
          <w:u w:val="single"/>
          <w:rtl/>
        </w:rPr>
        <w:t>יריב לוין:</w:t>
      </w:r>
    </w:p>
    <w:p w14:paraId="256B16FC" w14:textId="77777777" w:rsidR="008A3FC8" w:rsidRPr="008A3FC8" w:rsidRDefault="008A3FC8" w:rsidP="008A3FC8">
      <w:pPr>
        <w:bidi/>
        <w:jc w:val="both"/>
        <w:rPr>
          <w:rFonts w:cs="David" w:hint="cs"/>
          <w:u w:val="single"/>
          <w:rtl/>
        </w:rPr>
      </w:pPr>
    </w:p>
    <w:p w14:paraId="185D79E5" w14:textId="77777777" w:rsidR="008A3FC8" w:rsidRPr="008A3FC8" w:rsidRDefault="008A3FC8" w:rsidP="008A3FC8">
      <w:pPr>
        <w:keepNext/>
        <w:bidi/>
        <w:ind w:firstLine="720"/>
        <w:jc w:val="both"/>
        <w:rPr>
          <w:rFonts w:cs="David" w:hint="cs"/>
          <w:rtl/>
        </w:rPr>
      </w:pPr>
      <w:r w:rsidRPr="008A3FC8">
        <w:rPr>
          <w:rFonts w:cs="David" w:hint="cs"/>
          <w:rtl/>
        </w:rPr>
        <w:t>נכון, אני לא רואה חשש כזה. זה יכול להיות נקודתי בנושאים מסוימים.</w:t>
      </w:r>
    </w:p>
    <w:p w14:paraId="551A1072" w14:textId="77777777" w:rsidR="008A3FC8" w:rsidRPr="008A3FC8" w:rsidRDefault="008A3FC8" w:rsidP="008A3FC8">
      <w:pPr>
        <w:keepNext/>
        <w:bidi/>
        <w:jc w:val="both"/>
        <w:rPr>
          <w:rFonts w:cs="David" w:hint="cs"/>
          <w:rtl/>
        </w:rPr>
      </w:pPr>
    </w:p>
    <w:p w14:paraId="63F5BF7A" w14:textId="77777777" w:rsidR="008A3FC8" w:rsidRPr="008A3FC8" w:rsidRDefault="008A3FC8" w:rsidP="008A3FC8">
      <w:pPr>
        <w:bidi/>
        <w:jc w:val="both"/>
        <w:rPr>
          <w:rFonts w:cs="David" w:hint="cs"/>
          <w:u w:val="single"/>
          <w:rtl/>
        </w:rPr>
      </w:pPr>
      <w:r w:rsidRPr="008A3FC8">
        <w:rPr>
          <w:rFonts w:cs="David" w:hint="cs"/>
          <w:u w:val="single"/>
          <w:rtl/>
        </w:rPr>
        <w:t>איתן כבל:</w:t>
      </w:r>
    </w:p>
    <w:p w14:paraId="65BF91E5" w14:textId="77777777" w:rsidR="008A3FC8" w:rsidRPr="008A3FC8" w:rsidRDefault="008A3FC8" w:rsidP="008A3FC8">
      <w:pPr>
        <w:bidi/>
        <w:jc w:val="both"/>
        <w:rPr>
          <w:rFonts w:cs="David" w:hint="cs"/>
          <w:u w:val="single"/>
          <w:rtl/>
        </w:rPr>
      </w:pPr>
    </w:p>
    <w:p w14:paraId="014CF196" w14:textId="77777777" w:rsidR="008A3FC8" w:rsidRPr="008A3FC8" w:rsidRDefault="008A3FC8" w:rsidP="008A3FC8">
      <w:pPr>
        <w:keepNext/>
        <w:bidi/>
        <w:ind w:firstLine="720"/>
        <w:jc w:val="both"/>
        <w:rPr>
          <w:rFonts w:cs="David" w:hint="cs"/>
          <w:rtl/>
        </w:rPr>
      </w:pPr>
      <w:r w:rsidRPr="008A3FC8">
        <w:rPr>
          <w:rFonts w:cs="David" w:hint="cs"/>
          <w:rtl/>
        </w:rPr>
        <w:t>בסדר, אבל אתה לא יכול להתחייב בכל דיון ובשביל זה גם ביקשתי שיו"ר ועדת המשנה יקבע יום קבוע ומסודר.</w:t>
      </w:r>
    </w:p>
    <w:p w14:paraId="7FDCB079" w14:textId="77777777" w:rsidR="008A3FC8" w:rsidRPr="008A3FC8" w:rsidRDefault="008A3FC8" w:rsidP="008A3FC8">
      <w:pPr>
        <w:keepNext/>
        <w:bidi/>
        <w:jc w:val="both"/>
        <w:rPr>
          <w:rFonts w:cs="David" w:hint="cs"/>
          <w:rtl/>
        </w:rPr>
      </w:pPr>
    </w:p>
    <w:p w14:paraId="506B1FDF" w14:textId="77777777" w:rsidR="008A3FC8" w:rsidRPr="008A3FC8" w:rsidRDefault="008A3FC8" w:rsidP="008A3FC8">
      <w:pPr>
        <w:bidi/>
        <w:jc w:val="both"/>
        <w:rPr>
          <w:rFonts w:cs="David" w:hint="cs"/>
          <w:u w:val="single"/>
          <w:rtl/>
        </w:rPr>
      </w:pPr>
      <w:r w:rsidRPr="008A3FC8">
        <w:rPr>
          <w:rFonts w:cs="David" w:hint="cs"/>
          <w:u w:val="single"/>
          <w:rtl/>
        </w:rPr>
        <w:t xml:space="preserve">זאב </w:t>
      </w:r>
      <w:proofErr w:type="spellStart"/>
      <w:r w:rsidRPr="008A3FC8">
        <w:rPr>
          <w:rFonts w:cs="David" w:hint="cs"/>
          <w:u w:val="single"/>
          <w:rtl/>
        </w:rPr>
        <w:t>אלקין</w:t>
      </w:r>
      <w:proofErr w:type="spellEnd"/>
      <w:r w:rsidRPr="008A3FC8">
        <w:rPr>
          <w:rFonts w:cs="David" w:hint="cs"/>
          <w:u w:val="single"/>
          <w:rtl/>
        </w:rPr>
        <w:t>:</w:t>
      </w:r>
    </w:p>
    <w:p w14:paraId="38B29471" w14:textId="77777777" w:rsidR="008A3FC8" w:rsidRPr="008A3FC8" w:rsidRDefault="008A3FC8" w:rsidP="008A3FC8">
      <w:pPr>
        <w:bidi/>
        <w:jc w:val="both"/>
        <w:rPr>
          <w:rFonts w:cs="David" w:hint="cs"/>
          <w:u w:val="single"/>
          <w:rtl/>
        </w:rPr>
      </w:pPr>
    </w:p>
    <w:p w14:paraId="35F57224" w14:textId="77777777" w:rsidR="008A3FC8" w:rsidRPr="008A3FC8" w:rsidRDefault="008A3FC8" w:rsidP="008A3FC8">
      <w:pPr>
        <w:keepNext/>
        <w:bidi/>
        <w:ind w:firstLine="720"/>
        <w:jc w:val="both"/>
        <w:rPr>
          <w:rFonts w:cs="David" w:hint="cs"/>
          <w:rtl/>
        </w:rPr>
      </w:pPr>
      <w:r w:rsidRPr="008A3FC8">
        <w:rPr>
          <w:rFonts w:cs="David" w:hint="cs"/>
          <w:rtl/>
        </w:rPr>
        <w:t>זה עדין נפל על הזמן הרגיל של השדולות.</w:t>
      </w:r>
    </w:p>
    <w:p w14:paraId="2428A6AC" w14:textId="77777777" w:rsidR="008A3FC8" w:rsidRPr="008A3FC8" w:rsidRDefault="008A3FC8" w:rsidP="008A3FC8">
      <w:pPr>
        <w:keepNext/>
        <w:bidi/>
        <w:jc w:val="both"/>
        <w:rPr>
          <w:rFonts w:cs="David" w:hint="cs"/>
          <w:rtl/>
        </w:rPr>
      </w:pPr>
    </w:p>
    <w:p w14:paraId="468ED4EC" w14:textId="77777777" w:rsidR="008A3FC8" w:rsidRPr="008A3FC8" w:rsidRDefault="008A3FC8" w:rsidP="008A3FC8">
      <w:pPr>
        <w:bidi/>
        <w:jc w:val="both"/>
        <w:rPr>
          <w:rFonts w:cs="David" w:hint="cs"/>
          <w:u w:val="single"/>
          <w:rtl/>
        </w:rPr>
      </w:pPr>
      <w:r w:rsidRPr="008A3FC8">
        <w:rPr>
          <w:rFonts w:cs="David" w:hint="cs"/>
          <w:u w:val="single"/>
          <w:rtl/>
        </w:rPr>
        <w:t>איתן כבל:</w:t>
      </w:r>
    </w:p>
    <w:p w14:paraId="708B43AA" w14:textId="77777777" w:rsidR="008A3FC8" w:rsidRPr="008A3FC8" w:rsidRDefault="008A3FC8" w:rsidP="008A3FC8">
      <w:pPr>
        <w:bidi/>
        <w:jc w:val="both"/>
        <w:rPr>
          <w:rFonts w:cs="David" w:hint="cs"/>
          <w:u w:val="single"/>
          <w:rtl/>
        </w:rPr>
      </w:pPr>
    </w:p>
    <w:p w14:paraId="29AFBA1C" w14:textId="77777777" w:rsidR="008A3FC8" w:rsidRPr="008A3FC8" w:rsidRDefault="008A3FC8" w:rsidP="008A3FC8">
      <w:pPr>
        <w:keepNext/>
        <w:bidi/>
        <w:ind w:firstLine="720"/>
        <w:jc w:val="both"/>
        <w:rPr>
          <w:rFonts w:cs="David" w:hint="cs"/>
          <w:rtl/>
        </w:rPr>
      </w:pPr>
      <w:r w:rsidRPr="008A3FC8">
        <w:rPr>
          <w:rFonts w:cs="David" w:hint="cs"/>
          <w:rtl/>
        </w:rPr>
        <w:t xml:space="preserve">נכון. אני מציע לדיון הראשון, וזה חשוב יותר מכל הדברים שאנחנו הולכים לדון בהם, שנקבע בעצמנו את הכללים כי בסוף אם מישהו מאתנו לא היה בדיון, שידע שיש פרוטוקול, שיקרא אותו ויתעדכן כי אם לא, אני לא מתכוון לבוא לכאן, לשבת בצורה מסודרת, ואני מתכוון להיות פה וכשאני אגיע למליאה, אני אראה את עצמי מתחיל </w:t>
      </w:r>
      <w:proofErr w:type="spellStart"/>
      <w:r w:rsidRPr="008A3FC8">
        <w:rPr>
          <w:rFonts w:cs="David" w:hint="cs"/>
          <w:rtl/>
        </w:rPr>
        <w:t>הכל</w:t>
      </w:r>
      <w:proofErr w:type="spellEnd"/>
      <w:r w:rsidRPr="008A3FC8">
        <w:rPr>
          <w:rFonts w:cs="David" w:hint="cs"/>
          <w:rtl/>
        </w:rPr>
        <w:t xml:space="preserve"> מחדש. אני בטוח שכל אחד מאתנו לא רוצה להרגיש באופן הזה. לכן, אני חושב שנקבע לעצמנו כללים ולא לחינם קבעת ועדה, שנותנת פחות או יותר שיקוף של הכנסת, של עמדותיה וגווניה השונים. כי אם לא, אני אומר לך שהכל למעלה נפתח, אני גם חבר בוועדת הכנסת, אני  אשקול אם אני רוצה לבוא לוועדה ולנהל את הדיונים.</w:t>
      </w:r>
    </w:p>
    <w:p w14:paraId="558386A2" w14:textId="77777777" w:rsidR="008A3FC8" w:rsidRPr="008A3FC8" w:rsidRDefault="008A3FC8" w:rsidP="008A3FC8">
      <w:pPr>
        <w:bidi/>
        <w:jc w:val="both"/>
        <w:rPr>
          <w:rFonts w:cs="David" w:hint="cs"/>
          <w:u w:val="single"/>
          <w:rtl/>
        </w:rPr>
      </w:pPr>
    </w:p>
    <w:p w14:paraId="31D0D31D" w14:textId="77777777" w:rsidR="008A3FC8" w:rsidRPr="008A3FC8" w:rsidRDefault="008A3FC8" w:rsidP="008A3FC8">
      <w:pPr>
        <w:bidi/>
        <w:jc w:val="both"/>
        <w:rPr>
          <w:rFonts w:cs="David" w:hint="cs"/>
          <w:u w:val="single"/>
          <w:rtl/>
        </w:rPr>
      </w:pPr>
      <w:r w:rsidRPr="008A3FC8">
        <w:rPr>
          <w:rFonts w:cs="David" w:hint="cs"/>
          <w:u w:val="single"/>
          <w:rtl/>
        </w:rPr>
        <w:t>היו"ר חיים אורון:</w:t>
      </w:r>
    </w:p>
    <w:p w14:paraId="333FC658" w14:textId="77777777" w:rsidR="008A3FC8" w:rsidRPr="008A3FC8" w:rsidRDefault="008A3FC8" w:rsidP="008A3FC8">
      <w:pPr>
        <w:bidi/>
        <w:jc w:val="both"/>
        <w:rPr>
          <w:rFonts w:cs="David" w:hint="cs"/>
          <w:u w:val="single"/>
          <w:rtl/>
        </w:rPr>
      </w:pPr>
    </w:p>
    <w:p w14:paraId="30A8EA66" w14:textId="77777777" w:rsidR="008A3FC8" w:rsidRPr="008A3FC8" w:rsidRDefault="008A3FC8" w:rsidP="008A3FC8">
      <w:pPr>
        <w:keepNext/>
        <w:bidi/>
        <w:ind w:firstLine="720"/>
        <w:jc w:val="both"/>
        <w:rPr>
          <w:rFonts w:cs="David" w:hint="cs"/>
          <w:rtl/>
        </w:rPr>
      </w:pPr>
      <w:r w:rsidRPr="008A3FC8">
        <w:rPr>
          <w:rFonts w:cs="David" w:hint="cs"/>
          <w:rtl/>
        </w:rPr>
        <w:t>אני מקבל את ההערה. לא נוכל למנוע באופן פורמאלי אבל אני אנסה, אם יסתמן נושא, לנסו לחזור עליו פה ולנסות להגיע להסכמה ואפילו להזמין לדיון כזה ואתן לך דוגמה: נניח שהתפתח פה עימות קשה על הנושא של יועץ האתיקה. חשוב שבדיון הזה נגיע להסכמה או למשהו פה ולא ברוב מקרי של אחד נגד אחד, שהוא יקבע את כל הסיפור ולא עשינו שום דבר.</w:t>
      </w:r>
    </w:p>
    <w:p w14:paraId="5B350905" w14:textId="77777777" w:rsidR="008A3FC8" w:rsidRPr="008A3FC8" w:rsidRDefault="008A3FC8" w:rsidP="008A3FC8">
      <w:pPr>
        <w:keepNext/>
        <w:bidi/>
        <w:jc w:val="both"/>
        <w:rPr>
          <w:rFonts w:cs="David" w:hint="cs"/>
          <w:rtl/>
        </w:rPr>
      </w:pPr>
    </w:p>
    <w:p w14:paraId="1CA7E6FA" w14:textId="77777777" w:rsidR="008A3FC8" w:rsidRPr="008A3FC8" w:rsidRDefault="008A3FC8" w:rsidP="008A3FC8">
      <w:pPr>
        <w:bidi/>
        <w:jc w:val="both"/>
        <w:rPr>
          <w:rFonts w:cs="David" w:hint="cs"/>
          <w:u w:val="single"/>
          <w:rtl/>
        </w:rPr>
      </w:pPr>
      <w:r w:rsidRPr="008A3FC8">
        <w:rPr>
          <w:rFonts w:cs="David" w:hint="cs"/>
          <w:u w:val="single"/>
          <w:rtl/>
        </w:rPr>
        <w:t>דוד רותם:</w:t>
      </w:r>
    </w:p>
    <w:p w14:paraId="7054B658" w14:textId="77777777" w:rsidR="008A3FC8" w:rsidRPr="008A3FC8" w:rsidRDefault="008A3FC8" w:rsidP="008A3FC8">
      <w:pPr>
        <w:bidi/>
        <w:jc w:val="both"/>
        <w:rPr>
          <w:rFonts w:cs="David" w:hint="cs"/>
          <w:u w:val="single"/>
          <w:rtl/>
        </w:rPr>
      </w:pPr>
    </w:p>
    <w:p w14:paraId="7CE450A4" w14:textId="77777777" w:rsidR="008A3FC8" w:rsidRPr="008A3FC8" w:rsidRDefault="008A3FC8" w:rsidP="008A3FC8">
      <w:pPr>
        <w:keepNext/>
        <w:bidi/>
        <w:ind w:firstLine="720"/>
        <w:jc w:val="both"/>
        <w:rPr>
          <w:rFonts w:cs="David" w:hint="cs"/>
          <w:rtl/>
        </w:rPr>
      </w:pPr>
      <w:r w:rsidRPr="008A3FC8">
        <w:rPr>
          <w:rFonts w:cs="David" w:hint="cs"/>
          <w:rtl/>
        </w:rPr>
        <w:t xml:space="preserve">חסר לנו פה את יהודה </w:t>
      </w:r>
      <w:proofErr w:type="spellStart"/>
      <w:r w:rsidRPr="008A3FC8">
        <w:rPr>
          <w:rFonts w:cs="David" w:hint="cs"/>
          <w:rtl/>
        </w:rPr>
        <w:t>אבידן</w:t>
      </w:r>
      <w:proofErr w:type="spellEnd"/>
      <w:r w:rsidRPr="008A3FC8">
        <w:rPr>
          <w:rFonts w:cs="David" w:hint="cs"/>
          <w:rtl/>
        </w:rPr>
        <w:t>...</w:t>
      </w:r>
    </w:p>
    <w:p w14:paraId="5DF69B63" w14:textId="77777777" w:rsidR="008A3FC8" w:rsidRPr="008A3FC8" w:rsidRDefault="008A3FC8" w:rsidP="008A3FC8">
      <w:pPr>
        <w:keepNext/>
        <w:bidi/>
        <w:jc w:val="both"/>
        <w:rPr>
          <w:rFonts w:cs="David" w:hint="cs"/>
          <w:rtl/>
        </w:rPr>
      </w:pPr>
    </w:p>
    <w:p w14:paraId="58B40FE3" w14:textId="77777777" w:rsidR="008A3FC8" w:rsidRPr="008A3FC8" w:rsidRDefault="008A3FC8" w:rsidP="008A3FC8">
      <w:pPr>
        <w:bidi/>
        <w:jc w:val="both"/>
        <w:rPr>
          <w:rFonts w:cs="David" w:hint="cs"/>
          <w:u w:val="single"/>
          <w:rtl/>
        </w:rPr>
      </w:pPr>
      <w:r w:rsidRPr="008A3FC8">
        <w:rPr>
          <w:rFonts w:cs="David" w:hint="cs"/>
          <w:u w:val="single"/>
          <w:rtl/>
        </w:rPr>
        <w:t>היו"ר חיים אורון:</w:t>
      </w:r>
    </w:p>
    <w:p w14:paraId="0ED25906" w14:textId="77777777" w:rsidR="008A3FC8" w:rsidRPr="008A3FC8" w:rsidRDefault="008A3FC8" w:rsidP="008A3FC8">
      <w:pPr>
        <w:bidi/>
        <w:jc w:val="both"/>
        <w:rPr>
          <w:rFonts w:cs="David" w:hint="cs"/>
          <w:u w:val="single"/>
          <w:rtl/>
        </w:rPr>
      </w:pPr>
    </w:p>
    <w:p w14:paraId="36AE01B0" w14:textId="77777777" w:rsidR="008A3FC8" w:rsidRPr="008A3FC8" w:rsidRDefault="008A3FC8" w:rsidP="008A3FC8">
      <w:pPr>
        <w:keepNext/>
        <w:bidi/>
        <w:ind w:firstLine="720"/>
        <w:jc w:val="both"/>
        <w:rPr>
          <w:rFonts w:cs="David" w:hint="cs"/>
          <w:rtl/>
        </w:rPr>
      </w:pPr>
      <w:r w:rsidRPr="008A3FC8">
        <w:rPr>
          <w:rFonts w:cs="David" w:hint="cs"/>
          <w:rtl/>
        </w:rPr>
        <w:t xml:space="preserve">אני נשאלתי אם הישיבות האלה הן פתוחות. הן פתוחות אבל אנחנו לא מזמנים אליהן ביוזמתנו, חוץ מחברי הוועדה, שלפי מה שהשופט זמיר אמר לי, הם ישתדלו שלפחות אחד מהם ילווה את עבודת הוועדה ויביא את </w:t>
      </w:r>
      <w:proofErr w:type="spellStart"/>
      <w:r w:rsidRPr="008A3FC8">
        <w:rPr>
          <w:rFonts w:cs="David" w:hint="cs"/>
          <w:rtl/>
        </w:rPr>
        <w:t>ה"אינפוט</w:t>
      </w:r>
      <w:proofErr w:type="spellEnd"/>
      <w:r w:rsidRPr="008A3FC8">
        <w:rPr>
          <w:rFonts w:cs="David" w:hint="cs"/>
          <w:rtl/>
        </w:rPr>
        <w:t xml:space="preserve">" שלהם. </w:t>
      </w:r>
    </w:p>
    <w:p w14:paraId="4C8393DB" w14:textId="77777777" w:rsidR="008A3FC8" w:rsidRPr="008A3FC8" w:rsidRDefault="008A3FC8" w:rsidP="008A3FC8">
      <w:pPr>
        <w:keepNext/>
        <w:bidi/>
        <w:ind w:firstLine="720"/>
        <w:jc w:val="both"/>
        <w:rPr>
          <w:rFonts w:cs="David" w:hint="cs"/>
          <w:rtl/>
        </w:rPr>
      </w:pPr>
    </w:p>
    <w:p w14:paraId="6ECC0702" w14:textId="77777777" w:rsidR="008A3FC8" w:rsidRPr="008A3FC8" w:rsidRDefault="008A3FC8" w:rsidP="008A3FC8">
      <w:pPr>
        <w:keepNext/>
        <w:bidi/>
        <w:ind w:firstLine="720"/>
        <w:jc w:val="both"/>
        <w:rPr>
          <w:rFonts w:cs="David" w:hint="cs"/>
          <w:rtl/>
        </w:rPr>
      </w:pPr>
      <w:r w:rsidRPr="008A3FC8">
        <w:rPr>
          <w:rFonts w:cs="David" w:hint="cs"/>
          <w:rtl/>
        </w:rPr>
        <w:t xml:space="preserve">זה פחות או יותר מה שלי יש להגיד לישיבה הראשונה. אם יש פה הערות והצעות נוספות </w:t>
      </w:r>
      <w:r w:rsidRPr="008A3FC8">
        <w:rPr>
          <w:rFonts w:cs="David"/>
          <w:rtl/>
        </w:rPr>
        <w:t>–</w:t>
      </w:r>
      <w:r w:rsidRPr="008A3FC8">
        <w:rPr>
          <w:rFonts w:cs="David" w:hint="cs"/>
          <w:rtl/>
        </w:rPr>
        <w:t xml:space="preserve"> בבקשה. הנוהל הנוסף שסיכמנו אותו הוא שאם ישבנו פה ועסקנו בפרק הערכים והמטרה, הגענו לניסוחים, בישיבה הבאה יונח בפני חברי הוועדה הנוסח הסופי כולל ההערות והוא יאושר, ואנחנו הולכים קדימה. לא עושים הצבעה בסוף על כל הדברים ביחד אלא אחד אחרי השני.</w:t>
      </w:r>
    </w:p>
    <w:p w14:paraId="2435B863" w14:textId="77777777" w:rsidR="008A3FC8" w:rsidRPr="008A3FC8" w:rsidRDefault="008A3FC8" w:rsidP="008A3FC8">
      <w:pPr>
        <w:keepNext/>
        <w:bidi/>
        <w:jc w:val="both"/>
        <w:rPr>
          <w:rFonts w:cs="David" w:hint="cs"/>
          <w:rtl/>
        </w:rPr>
      </w:pPr>
    </w:p>
    <w:p w14:paraId="3BEF6DBB" w14:textId="77777777" w:rsidR="008A3FC8" w:rsidRPr="008A3FC8" w:rsidRDefault="008A3FC8" w:rsidP="008A3FC8">
      <w:pPr>
        <w:bidi/>
        <w:jc w:val="both"/>
        <w:rPr>
          <w:rFonts w:cs="David" w:hint="cs"/>
          <w:u w:val="single"/>
          <w:rtl/>
        </w:rPr>
      </w:pPr>
      <w:r w:rsidRPr="008A3FC8">
        <w:rPr>
          <w:rFonts w:cs="David" w:hint="cs"/>
          <w:u w:val="single"/>
          <w:rtl/>
        </w:rPr>
        <w:t xml:space="preserve">זאב </w:t>
      </w:r>
      <w:proofErr w:type="spellStart"/>
      <w:r w:rsidRPr="008A3FC8">
        <w:rPr>
          <w:rFonts w:cs="David" w:hint="cs"/>
          <w:u w:val="single"/>
          <w:rtl/>
        </w:rPr>
        <w:t>אלקין</w:t>
      </w:r>
      <w:proofErr w:type="spellEnd"/>
      <w:r w:rsidRPr="008A3FC8">
        <w:rPr>
          <w:rFonts w:cs="David" w:hint="cs"/>
          <w:u w:val="single"/>
          <w:rtl/>
        </w:rPr>
        <w:t>:</w:t>
      </w:r>
    </w:p>
    <w:p w14:paraId="6B516883" w14:textId="77777777" w:rsidR="008A3FC8" w:rsidRPr="008A3FC8" w:rsidRDefault="008A3FC8" w:rsidP="008A3FC8">
      <w:pPr>
        <w:bidi/>
        <w:jc w:val="both"/>
        <w:rPr>
          <w:rFonts w:cs="David" w:hint="cs"/>
          <w:u w:val="single"/>
          <w:rtl/>
        </w:rPr>
      </w:pPr>
    </w:p>
    <w:p w14:paraId="2D2351AB" w14:textId="77777777" w:rsidR="008A3FC8" w:rsidRPr="008A3FC8" w:rsidRDefault="008A3FC8" w:rsidP="008A3FC8">
      <w:pPr>
        <w:keepNext/>
        <w:bidi/>
        <w:ind w:firstLine="720"/>
        <w:jc w:val="both"/>
        <w:rPr>
          <w:rFonts w:cs="David" w:hint="cs"/>
          <w:rtl/>
        </w:rPr>
      </w:pPr>
      <w:r w:rsidRPr="008A3FC8">
        <w:rPr>
          <w:rFonts w:cs="David" w:hint="cs"/>
          <w:rtl/>
        </w:rPr>
        <w:t>אבל בישיבה הבאה אתה עושה הצבעה על מה שנדון בישיבה הקודמת.</w:t>
      </w:r>
    </w:p>
    <w:p w14:paraId="3F00CC23" w14:textId="77777777" w:rsidR="008A3FC8" w:rsidRPr="008A3FC8" w:rsidRDefault="008A3FC8" w:rsidP="008A3FC8">
      <w:pPr>
        <w:keepNext/>
        <w:bidi/>
        <w:jc w:val="both"/>
        <w:rPr>
          <w:rFonts w:cs="David" w:hint="cs"/>
          <w:rtl/>
        </w:rPr>
      </w:pPr>
    </w:p>
    <w:p w14:paraId="1CA42B57" w14:textId="77777777" w:rsidR="008A3FC8" w:rsidRPr="008A3FC8" w:rsidRDefault="008A3FC8" w:rsidP="008A3FC8">
      <w:pPr>
        <w:bidi/>
        <w:jc w:val="both"/>
        <w:rPr>
          <w:rFonts w:cs="David" w:hint="cs"/>
          <w:u w:val="single"/>
          <w:rtl/>
        </w:rPr>
      </w:pPr>
      <w:r w:rsidRPr="008A3FC8">
        <w:rPr>
          <w:rFonts w:cs="David" w:hint="cs"/>
          <w:u w:val="single"/>
          <w:rtl/>
        </w:rPr>
        <w:t>היו"ר חיים אורון:</w:t>
      </w:r>
    </w:p>
    <w:p w14:paraId="611F6D2A" w14:textId="77777777" w:rsidR="008A3FC8" w:rsidRPr="008A3FC8" w:rsidRDefault="008A3FC8" w:rsidP="008A3FC8">
      <w:pPr>
        <w:bidi/>
        <w:jc w:val="both"/>
        <w:rPr>
          <w:rFonts w:cs="David" w:hint="cs"/>
          <w:u w:val="single"/>
          <w:rtl/>
        </w:rPr>
      </w:pPr>
    </w:p>
    <w:p w14:paraId="0DABC5D1" w14:textId="77777777" w:rsidR="008A3FC8" w:rsidRPr="008A3FC8" w:rsidRDefault="008A3FC8" w:rsidP="008A3FC8">
      <w:pPr>
        <w:keepNext/>
        <w:bidi/>
        <w:ind w:firstLine="720"/>
        <w:jc w:val="both"/>
        <w:rPr>
          <w:rFonts w:cs="David" w:hint="cs"/>
          <w:rtl/>
        </w:rPr>
      </w:pPr>
      <w:r w:rsidRPr="008A3FC8">
        <w:rPr>
          <w:rFonts w:cs="David" w:hint="cs"/>
          <w:rtl/>
        </w:rPr>
        <w:t>כן. על הטקסט הסופי תהיה הצבעה בישיבה - -</w:t>
      </w:r>
    </w:p>
    <w:p w14:paraId="11D0A970" w14:textId="77777777" w:rsidR="008A3FC8" w:rsidRPr="008A3FC8" w:rsidRDefault="008A3FC8" w:rsidP="008A3FC8">
      <w:pPr>
        <w:keepNext/>
        <w:bidi/>
        <w:jc w:val="both"/>
        <w:rPr>
          <w:rFonts w:cs="David" w:hint="cs"/>
          <w:rtl/>
        </w:rPr>
      </w:pPr>
    </w:p>
    <w:p w14:paraId="0D00DE3F" w14:textId="77777777" w:rsidR="008A3FC8" w:rsidRPr="008A3FC8" w:rsidRDefault="008A3FC8" w:rsidP="008A3FC8">
      <w:pPr>
        <w:bidi/>
        <w:jc w:val="both"/>
        <w:rPr>
          <w:rFonts w:cs="David" w:hint="cs"/>
          <w:u w:val="single"/>
          <w:rtl/>
        </w:rPr>
      </w:pPr>
      <w:r w:rsidRPr="008A3FC8">
        <w:rPr>
          <w:rFonts w:cs="David" w:hint="cs"/>
          <w:u w:val="single"/>
          <w:rtl/>
        </w:rPr>
        <w:t xml:space="preserve">זאב </w:t>
      </w:r>
      <w:proofErr w:type="spellStart"/>
      <w:r w:rsidRPr="008A3FC8">
        <w:rPr>
          <w:rFonts w:cs="David" w:hint="cs"/>
          <w:u w:val="single"/>
          <w:rtl/>
        </w:rPr>
        <w:t>אלקין</w:t>
      </w:r>
      <w:proofErr w:type="spellEnd"/>
      <w:r w:rsidRPr="008A3FC8">
        <w:rPr>
          <w:rFonts w:cs="David" w:hint="cs"/>
          <w:u w:val="single"/>
          <w:rtl/>
        </w:rPr>
        <w:t>:</w:t>
      </w:r>
    </w:p>
    <w:p w14:paraId="755ABEF8" w14:textId="77777777" w:rsidR="008A3FC8" w:rsidRPr="008A3FC8" w:rsidRDefault="008A3FC8" w:rsidP="008A3FC8">
      <w:pPr>
        <w:bidi/>
        <w:jc w:val="both"/>
        <w:rPr>
          <w:rFonts w:cs="David" w:hint="cs"/>
          <w:u w:val="single"/>
          <w:rtl/>
        </w:rPr>
      </w:pPr>
    </w:p>
    <w:p w14:paraId="355D371E" w14:textId="77777777" w:rsidR="008A3FC8" w:rsidRPr="008A3FC8" w:rsidRDefault="008A3FC8" w:rsidP="008A3FC8">
      <w:pPr>
        <w:keepNext/>
        <w:bidi/>
        <w:ind w:firstLine="720"/>
        <w:jc w:val="both"/>
        <w:rPr>
          <w:rFonts w:cs="David" w:hint="cs"/>
          <w:rtl/>
        </w:rPr>
      </w:pPr>
      <w:r w:rsidRPr="008A3FC8">
        <w:rPr>
          <w:rFonts w:cs="David" w:hint="cs"/>
          <w:rtl/>
        </w:rPr>
        <w:t>אם כך, ההצעה שלי, בדיוק להימנע שזה יפתח בוועדת הכנסת ולא רק להניח את זה על השולחן אלא לנסות להפיץ את זה מספיק זמן מראש לחברים ואז, אם אחד מהאנשים פה, משהו מאוד לא נוח לו והוא לא היה בדיון כשזה נדון, הוא ידאג לבוא לפה ויפתח את זה פה.</w:t>
      </w:r>
    </w:p>
    <w:p w14:paraId="541839A9" w14:textId="77777777" w:rsidR="008A3FC8" w:rsidRPr="008A3FC8" w:rsidRDefault="008A3FC8" w:rsidP="008A3FC8">
      <w:pPr>
        <w:keepNext/>
        <w:bidi/>
        <w:jc w:val="both"/>
        <w:rPr>
          <w:rFonts w:cs="David" w:hint="cs"/>
          <w:rtl/>
        </w:rPr>
      </w:pPr>
    </w:p>
    <w:p w14:paraId="4068F856" w14:textId="77777777" w:rsidR="008A3FC8" w:rsidRPr="008A3FC8" w:rsidRDefault="008A3FC8" w:rsidP="008A3FC8">
      <w:pPr>
        <w:keepNext/>
        <w:bidi/>
        <w:jc w:val="both"/>
        <w:rPr>
          <w:rFonts w:cs="David" w:hint="cs"/>
          <w:u w:val="single"/>
          <w:rtl/>
        </w:rPr>
      </w:pPr>
      <w:r w:rsidRPr="008A3FC8">
        <w:rPr>
          <w:rFonts w:cs="David" w:hint="cs"/>
          <w:u w:val="single"/>
          <w:rtl/>
        </w:rPr>
        <w:t>אתי בן-יוסף:</w:t>
      </w:r>
    </w:p>
    <w:p w14:paraId="160BE352" w14:textId="77777777" w:rsidR="008A3FC8" w:rsidRPr="008A3FC8" w:rsidRDefault="008A3FC8" w:rsidP="008A3FC8">
      <w:pPr>
        <w:keepNext/>
        <w:bidi/>
        <w:jc w:val="both"/>
        <w:rPr>
          <w:rFonts w:cs="David" w:hint="cs"/>
          <w:rtl/>
        </w:rPr>
      </w:pPr>
    </w:p>
    <w:p w14:paraId="611C7FBA" w14:textId="77777777" w:rsidR="008A3FC8" w:rsidRPr="008A3FC8" w:rsidRDefault="008A3FC8" w:rsidP="008A3FC8">
      <w:pPr>
        <w:keepNext/>
        <w:bidi/>
        <w:ind w:firstLine="720"/>
        <w:jc w:val="both"/>
        <w:rPr>
          <w:rFonts w:cs="David" w:hint="cs"/>
          <w:rtl/>
        </w:rPr>
      </w:pPr>
      <w:r w:rsidRPr="008A3FC8">
        <w:rPr>
          <w:rFonts w:cs="David" w:hint="cs"/>
          <w:rtl/>
        </w:rPr>
        <w:t>לפני הישיבה.</w:t>
      </w:r>
    </w:p>
    <w:p w14:paraId="1D5CF297" w14:textId="77777777" w:rsidR="008A3FC8" w:rsidRPr="008A3FC8" w:rsidRDefault="008A3FC8" w:rsidP="008A3FC8">
      <w:pPr>
        <w:keepNext/>
        <w:bidi/>
        <w:jc w:val="both"/>
        <w:rPr>
          <w:rFonts w:cs="David" w:hint="cs"/>
          <w:rtl/>
        </w:rPr>
      </w:pPr>
    </w:p>
    <w:p w14:paraId="11D3538A" w14:textId="77777777" w:rsidR="008A3FC8" w:rsidRPr="008A3FC8" w:rsidRDefault="008A3FC8" w:rsidP="008A3FC8">
      <w:pPr>
        <w:bidi/>
        <w:jc w:val="both"/>
        <w:rPr>
          <w:rFonts w:cs="David" w:hint="cs"/>
          <w:u w:val="single"/>
          <w:rtl/>
        </w:rPr>
      </w:pPr>
      <w:r w:rsidRPr="008A3FC8">
        <w:rPr>
          <w:rFonts w:cs="David" w:hint="cs"/>
          <w:u w:val="single"/>
          <w:rtl/>
        </w:rPr>
        <w:t>היו"ר חיים אורון:</w:t>
      </w:r>
    </w:p>
    <w:p w14:paraId="73388FF3" w14:textId="77777777" w:rsidR="008A3FC8" w:rsidRPr="008A3FC8" w:rsidRDefault="008A3FC8" w:rsidP="008A3FC8">
      <w:pPr>
        <w:bidi/>
        <w:jc w:val="both"/>
        <w:rPr>
          <w:rFonts w:cs="David" w:hint="cs"/>
          <w:u w:val="single"/>
          <w:rtl/>
        </w:rPr>
      </w:pPr>
    </w:p>
    <w:p w14:paraId="5BF74DAB" w14:textId="77777777" w:rsidR="008A3FC8" w:rsidRPr="008A3FC8" w:rsidRDefault="008A3FC8" w:rsidP="008A3FC8">
      <w:pPr>
        <w:keepNext/>
        <w:bidi/>
        <w:ind w:firstLine="720"/>
        <w:jc w:val="both"/>
        <w:rPr>
          <w:rFonts w:cs="David" w:hint="cs"/>
          <w:rtl/>
        </w:rPr>
      </w:pPr>
      <w:r w:rsidRPr="008A3FC8">
        <w:rPr>
          <w:rFonts w:cs="David" w:hint="cs"/>
          <w:rtl/>
        </w:rPr>
        <w:t>הישיבות מתקיימות ביום שלישי. אם אפשר שלקראת יום שני הנייר יונח ואז - -</w:t>
      </w:r>
    </w:p>
    <w:p w14:paraId="396B84A5" w14:textId="77777777" w:rsidR="008A3FC8" w:rsidRPr="008A3FC8" w:rsidRDefault="008A3FC8" w:rsidP="008A3FC8">
      <w:pPr>
        <w:keepNext/>
        <w:bidi/>
        <w:jc w:val="both"/>
        <w:rPr>
          <w:rFonts w:cs="David" w:hint="cs"/>
          <w:rtl/>
        </w:rPr>
      </w:pPr>
    </w:p>
    <w:p w14:paraId="6CCC7A84" w14:textId="77777777" w:rsidR="008A3FC8" w:rsidRPr="008A3FC8" w:rsidRDefault="008A3FC8" w:rsidP="008A3FC8">
      <w:pPr>
        <w:bidi/>
        <w:jc w:val="both"/>
        <w:rPr>
          <w:rFonts w:cs="David" w:hint="cs"/>
          <w:u w:val="single"/>
          <w:rtl/>
        </w:rPr>
      </w:pPr>
      <w:r w:rsidRPr="008A3FC8">
        <w:rPr>
          <w:rFonts w:cs="David" w:hint="cs"/>
          <w:u w:val="single"/>
          <w:rtl/>
        </w:rPr>
        <w:t xml:space="preserve">זאב </w:t>
      </w:r>
      <w:proofErr w:type="spellStart"/>
      <w:r w:rsidRPr="008A3FC8">
        <w:rPr>
          <w:rFonts w:cs="David" w:hint="cs"/>
          <w:u w:val="single"/>
          <w:rtl/>
        </w:rPr>
        <w:t>אלקין</w:t>
      </w:r>
      <w:proofErr w:type="spellEnd"/>
      <w:r w:rsidRPr="008A3FC8">
        <w:rPr>
          <w:rFonts w:cs="David" w:hint="cs"/>
          <w:u w:val="single"/>
          <w:rtl/>
        </w:rPr>
        <w:t>:</w:t>
      </w:r>
    </w:p>
    <w:p w14:paraId="7B850C37" w14:textId="77777777" w:rsidR="008A3FC8" w:rsidRPr="008A3FC8" w:rsidRDefault="008A3FC8" w:rsidP="008A3FC8">
      <w:pPr>
        <w:bidi/>
        <w:jc w:val="both"/>
        <w:rPr>
          <w:rFonts w:cs="David" w:hint="cs"/>
          <w:u w:val="single"/>
          <w:rtl/>
        </w:rPr>
      </w:pPr>
    </w:p>
    <w:p w14:paraId="3A329A55" w14:textId="77777777" w:rsidR="008A3FC8" w:rsidRPr="008A3FC8" w:rsidRDefault="008A3FC8" w:rsidP="008A3FC8">
      <w:pPr>
        <w:keepNext/>
        <w:bidi/>
        <w:ind w:firstLine="720"/>
        <w:jc w:val="both"/>
        <w:rPr>
          <w:rFonts w:cs="David" w:hint="cs"/>
          <w:rtl/>
        </w:rPr>
      </w:pPr>
      <w:r w:rsidRPr="008A3FC8">
        <w:rPr>
          <w:rFonts w:cs="David" w:hint="cs"/>
          <w:rtl/>
        </w:rPr>
        <w:t>אפילו ביום ראשון, כי אז זה ימנע לנו הרבה פניות שווא של "לא הייתי", "לא ראיתי".</w:t>
      </w:r>
    </w:p>
    <w:p w14:paraId="42578E90" w14:textId="77777777" w:rsidR="008A3FC8" w:rsidRPr="008A3FC8" w:rsidRDefault="008A3FC8" w:rsidP="008A3FC8">
      <w:pPr>
        <w:keepNext/>
        <w:bidi/>
        <w:jc w:val="both"/>
        <w:rPr>
          <w:rFonts w:cs="David" w:hint="cs"/>
          <w:rtl/>
        </w:rPr>
      </w:pPr>
    </w:p>
    <w:p w14:paraId="3405026E" w14:textId="77777777" w:rsidR="008A3FC8" w:rsidRPr="008A3FC8" w:rsidRDefault="008A3FC8" w:rsidP="008A3FC8">
      <w:pPr>
        <w:keepNext/>
        <w:bidi/>
        <w:jc w:val="both"/>
        <w:rPr>
          <w:rFonts w:cs="David" w:hint="cs"/>
          <w:u w:val="single"/>
          <w:rtl/>
        </w:rPr>
      </w:pPr>
      <w:r w:rsidRPr="008A3FC8">
        <w:rPr>
          <w:rFonts w:cs="David" w:hint="cs"/>
          <w:u w:val="single"/>
          <w:rtl/>
        </w:rPr>
        <w:t>ארבל אסטרחן:</w:t>
      </w:r>
    </w:p>
    <w:p w14:paraId="3F3B00D1" w14:textId="77777777" w:rsidR="008A3FC8" w:rsidRPr="008A3FC8" w:rsidRDefault="008A3FC8" w:rsidP="008A3FC8">
      <w:pPr>
        <w:keepNext/>
        <w:bidi/>
        <w:jc w:val="both"/>
        <w:rPr>
          <w:rFonts w:cs="David" w:hint="cs"/>
          <w:rtl/>
        </w:rPr>
      </w:pPr>
    </w:p>
    <w:p w14:paraId="559B1702" w14:textId="77777777" w:rsidR="008A3FC8" w:rsidRPr="008A3FC8" w:rsidRDefault="008A3FC8" w:rsidP="008A3FC8">
      <w:pPr>
        <w:keepNext/>
        <w:bidi/>
        <w:ind w:firstLine="720"/>
        <w:jc w:val="both"/>
        <w:rPr>
          <w:rFonts w:cs="David" w:hint="cs"/>
          <w:rtl/>
        </w:rPr>
      </w:pPr>
      <w:r w:rsidRPr="008A3FC8">
        <w:rPr>
          <w:rFonts w:cs="David" w:hint="cs"/>
          <w:rtl/>
        </w:rPr>
        <w:t xml:space="preserve">רציתי להעיר לגבי ועדת זמיר: הוועדה דנה על בסיס נורמטיבי קיים. יש הרבה הוראות אתיות שקיימות כבר היום בכמה רמות נורמטיביות. יש לנו הוראות בחוק החסינות, וזה החוק שמקים את ועדת האתיקה, קובע את הסנקציות, קובע איסורים מסוימים שחייבים להיות בחקיקה ראשית כמו איסור על עיסוק נוסף. יש לנו את כללי האתיקה שקבעה ועדת הכנסת ויש לנו החלטות של ועדת האתיקה, שבמשך השנים קיבלה החלטות רבות מהן, עקרוניות, שבעצם קיבלו מעמד של מעין כללים. הרעיון של ועדת זמיר  היה לגבש את הדברים האלה, ככל האפשר, לטקסט אחד. כמובן שמה שחייב להיות בחוק נשאר בחוק, אבל לטקסט אחד, שלא יהיו יותר כללים והחלטות לחוד. </w:t>
      </w:r>
    </w:p>
    <w:p w14:paraId="39CE93B3" w14:textId="77777777" w:rsidR="008A3FC8" w:rsidRPr="008A3FC8" w:rsidRDefault="008A3FC8" w:rsidP="008A3FC8">
      <w:pPr>
        <w:keepNext/>
        <w:bidi/>
        <w:ind w:firstLine="720"/>
        <w:jc w:val="both"/>
        <w:rPr>
          <w:rFonts w:cs="David" w:hint="cs"/>
          <w:rtl/>
        </w:rPr>
      </w:pPr>
    </w:p>
    <w:p w14:paraId="45050A0D" w14:textId="77777777" w:rsidR="008A3FC8" w:rsidRPr="008A3FC8" w:rsidRDefault="008A3FC8" w:rsidP="008A3FC8">
      <w:pPr>
        <w:keepNext/>
        <w:bidi/>
        <w:ind w:firstLine="720"/>
        <w:jc w:val="both"/>
        <w:rPr>
          <w:rFonts w:cs="David" w:hint="cs"/>
          <w:rtl/>
        </w:rPr>
      </w:pPr>
      <w:r w:rsidRPr="008A3FC8">
        <w:rPr>
          <w:rFonts w:cs="David" w:hint="cs"/>
          <w:rtl/>
        </w:rPr>
        <w:t xml:space="preserve">עכשיו, מה שאני אביא לכאן כולל בעצם את ההמלצות של ועדת זמיר, ואנסה לציין לצד ההמלצות שלה גם את מה שקרה מאז כי הדוח של ועדת זמיר הוגש בדצמבר 2006. מאז התקבלו החלטות רבות של ועדת האתיקה בכנסת ה-18 </w:t>
      </w:r>
      <w:proofErr w:type="spellStart"/>
      <w:r w:rsidRPr="008A3FC8">
        <w:rPr>
          <w:rFonts w:cs="David" w:hint="cs"/>
          <w:rtl/>
        </w:rPr>
        <w:t>וה</w:t>
      </w:r>
      <w:proofErr w:type="spellEnd"/>
      <w:r w:rsidRPr="008A3FC8">
        <w:rPr>
          <w:rFonts w:cs="David" w:hint="cs"/>
          <w:rtl/>
        </w:rPr>
        <w:t>-17, חלקן עקרוניות ומשנות עניינים שהיו קודם אז בטור שציין היו"ר, שמצוין מה המצב הקיים, אשתדל גם לשלב את כל ההחלטות שהתקבלו בנושאים האלה.</w:t>
      </w:r>
    </w:p>
    <w:p w14:paraId="6D5F6E42" w14:textId="77777777" w:rsidR="008A3FC8" w:rsidRPr="008A3FC8" w:rsidRDefault="008A3FC8" w:rsidP="008A3FC8">
      <w:pPr>
        <w:keepNext/>
        <w:bidi/>
        <w:jc w:val="both"/>
        <w:rPr>
          <w:rFonts w:cs="David" w:hint="cs"/>
          <w:rtl/>
        </w:rPr>
      </w:pPr>
    </w:p>
    <w:p w14:paraId="0115DC81" w14:textId="77777777" w:rsidR="008A3FC8" w:rsidRPr="008A3FC8" w:rsidRDefault="008A3FC8" w:rsidP="008A3FC8">
      <w:pPr>
        <w:keepNext/>
        <w:bidi/>
        <w:ind w:firstLine="720"/>
        <w:jc w:val="both"/>
        <w:rPr>
          <w:rFonts w:cs="David" w:hint="cs"/>
          <w:rtl/>
        </w:rPr>
      </w:pPr>
      <w:r w:rsidRPr="008A3FC8">
        <w:rPr>
          <w:rFonts w:cs="David" w:hint="cs"/>
          <w:rtl/>
        </w:rPr>
        <w:t>דבר נוסף - חלק מההצעות שהוועדה הזאת תציע יחייבו תיקונים בחקיקה ראשית, וגם זה יצטרך ללכת דרך ועדת הכנסת אבל הרעיון היה שקודם יסיימו את מה שיכול להיכנס בכללי האתיקה, והחקיקה הראשית תותאם רק לאחר מכן.</w:t>
      </w:r>
    </w:p>
    <w:p w14:paraId="3EB90486" w14:textId="77777777" w:rsidR="008A3FC8" w:rsidRPr="008A3FC8" w:rsidRDefault="008A3FC8" w:rsidP="008A3FC8">
      <w:pPr>
        <w:keepNext/>
        <w:bidi/>
        <w:jc w:val="both"/>
        <w:rPr>
          <w:rFonts w:cs="David" w:hint="cs"/>
          <w:rtl/>
        </w:rPr>
      </w:pPr>
    </w:p>
    <w:p w14:paraId="5AEF6358" w14:textId="77777777" w:rsidR="008A3FC8" w:rsidRPr="008A3FC8" w:rsidRDefault="008A3FC8" w:rsidP="008A3FC8">
      <w:pPr>
        <w:bidi/>
        <w:jc w:val="both"/>
        <w:rPr>
          <w:rFonts w:cs="David" w:hint="cs"/>
          <w:u w:val="single"/>
          <w:rtl/>
        </w:rPr>
      </w:pPr>
      <w:r w:rsidRPr="008A3FC8">
        <w:rPr>
          <w:rFonts w:cs="David" w:hint="cs"/>
          <w:u w:val="single"/>
          <w:rtl/>
        </w:rPr>
        <w:t>דוד רותם:</w:t>
      </w:r>
    </w:p>
    <w:p w14:paraId="2CC30408" w14:textId="77777777" w:rsidR="008A3FC8" w:rsidRPr="008A3FC8" w:rsidRDefault="008A3FC8" w:rsidP="008A3FC8">
      <w:pPr>
        <w:bidi/>
        <w:jc w:val="both"/>
        <w:rPr>
          <w:rFonts w:cs="David" w:hint="cs"/>
          <w:u w:val="single"/>
          <w:rtl/>
        </w:rPr>
      </w:pPr>
    </w:p>
    <w:p w14:paraId="507E714F" w14:textId="77777777" w:rsidR="008A3FC8" w:rsidRPr="008A3FC8" w:rsidRDefault="008A3FC8" w:rsidP="008A3FC8">
      <w:pPr>
        <w:keepNext/>
        <w:bidi/>
        <w:ind w:firstLine="720"/>
        <w:jc w:val="both"/>
        <w:rPr>
          <w:rFonts w:cs="David" w:hint="cs"/>
          <w:rtl/>
        </w:rPr>
      </w:pPr>
      <w:r w:rsidRPr="008A3FC8">
        <w:rPr>
          <w:rFonts w:cs="David" w:hint="cs"/>
          <w:rtl/>
        </w:rPr>
        <w:t>אני מציע שאתה תפנה לכל נציגי הסיעות בוועדה הזאת כדי שיגיעו הנה, כי אם נשאר בהרכב חסר, אני יכול להבטיח לך, וראיתי את זה בקדנציה הקודמת כשעסקנו בחוקה, מי שלא הגיע אמר: אני לא מחויב לזה. אז זה יפתח שוב בועדת הכנסת ואחר כך זה יפתח במליאה, ויהיו עם זה בלי סוף סיפורים. צריך לדאוג שהחברים שמייצגים את הסיעות אכן יהיו בישיבות האלה כי אחרת אנחנו בבעיה.</w:t>
      </w:r>
    </w:p>
    <w:p w14:paraId="1DCDCBB4" w14:textId="77777777" w:rsidR="008A3FC8" w:rsidRPr="008A3FC8" w:rsidRDefault="008A3FC8" w:rsidP="008A3FC8">
      <w:pPr>
        <w:keepNext/>
        <w:bidi/>
        <w:jc w:val="both"/>
        <w:rPr>
          <w:rFonts w:cs="David" w:hint="cs"/>
          <w:rtl/>
        </w:rPr>
      </w:pPr>
    </w:p>
    <w:p w14:paraId="7B0C705C" w14:textId="77777777" w:rsidR="008A3FC8" w:rsidRPr="008A3FC8" w:rsidRDefault="008A3FC8" w:rsidP="008A3FC8">
      <w:pPr>
        <w:bidi/>
        <w:jc w:val="both"/>
        <w:rPr>
          <w:rFonts w:cs="David" w:hint="cs"/>
          <w:u w:val="single"/>
          <w:rtl/>
        </w:rPr>
      </w:pPr>
      <w:r w:rsidRPr="008A3FC8">
        <w:rPr>
          <w:rFonts w:cs="David" w:hint="cs"/>
          <w:u w:val="single"/>
          <w:rtl/>
        </w:rPr>
        <w:t xml:space="preserve">זאב </w:t>
      </w:r>
      <w:proofErr w:type="spellStart"/>
      <w:r w:rsidRPr="008A3FC8">
        <w:rPr>
          <w:rFonts w:cs="David" w:hint="cs"/>
          <w:u w:val="single"/>
          <w:rtl/>
        </w:rPr>
        <w:t>אלקין</w:t>
      </w:r>
      <w:proofErr w:type="spellEnd"/>
      <w:r w:rsidRPr="008A3FC8">
        <w:rPr>
          <w:rFonts w:cs="David" w:hint="cs"/>
          <w:u w:val="single"/>
          <w:rtl/>
        </w:rPr>
        <w:t>:</w:t>
      </w:r>
    </w:p>
    <w:p w14:paraId="273F6D90" w14:textId="77777777" w:rsidR="008A3FC8" w:rsidRPr="008A3FC8" w:rsidRDefault="008A3FC8" w:rsidP="008A3FC8">
      <w:pPr>
        <w:bidi/>
        <w:jc w:val="both"/>
        <w:rPr>
          <w:rFonts w:cs="David" w:hint="cs"/>
          <w:u w:val="single"/>
          <w:rtl/>
        </w:rPr>
      </w:pPr>
    </w:p>
    <w:p w14:paraId="475AF5C5" w14:textId="77777777" w:rsidR="008A3FC8" w:rsidRPr="008A3FC8" w:rsidRDefault="008A3FC8" w:rsidP="008A3FC8">
      <w:pPr>
        <w:keepNext/>
        <w:bidi/>
        <w:ind w:firstLine="720"/>
        <w:jc w:val="both"/>
        <w:rPr>
          <w:rFonts w:cs="David" w:hint="cs"/>
          <w:rtl/>
        </w:rPr>
      </w:pPr>
      <w:r w:rsidRPr="008A3FC8">
        <w:rPr>
          <w:rFonts w:cs="David" w:hint="cs"/>
          <w:rtl/>
        </w:rPr>
        <w:t>אין דרך אמיתית להבטיח את זה, ובוודאי אם אתה יושב ביום של הכנסת יש לך עוד פחות דרך.</w:t>
      </w:r>
    </w:p>
    <w:p w14:paraId="079352D9" w14:textId="77777777" w:rsidR="008A3FC8" w:rsidRPr="008A3FC8" w:rsidRDefault="008A3FC8" w:rsidP="008A3FC8">
      <w:pPr>
        <w:keepNext/>
        <w:bidi/>
        <w:jc w:val="both"/>
        <w:rPr>
          <w:rFonts w:cs="David" w:hint="cs"/>
          <w:rtl/>
        </w:rPr>
      </w:pPr>
    </w:p>
    <w:p w14:paraId="39DDFEDD" w14:textId="77777777" w:rsidR="008A3FC8" w:rsidRPr="008A3FC8" w:rsidRDefault="008A3FC8" w:rsidP="008A3FC8">
      <w:pPr>
        <w:bidi/>
        <w:jc w:val="both"/>
        <w:rPr>
          <w:rFonts w:cs="David" w:hint="cs"/>
          <w:u w:val="single"/>
          <w:rtl/>
        </w:rPr>
      </w:pPr>
      <w:r w:rsidRPr="008A3FC8">
        <w:rPr>
          <w:rFonts w:cs="David" w:hint="cs"/>
          <w:u w:val="single"/>
          <w:rtl/>
        </w:rPr>
        <w:t>שלי יחימוביץ:</w:t>
      </w:r>
    </w:p>
    <w:p w14:paraId="14872853" w14:textId="77777777" w:rsidR="008A3FC8" w:rsidRPr="008A3FC8" w:rsidRDefault="008A3FC8" w:rsidP="008A3FC8">
      <w:pPr>
        <w:bidi/>
        <w:jc w:val="both"/>
        <w:rPr>
          <w:rFonts w:cs="David" w:hint="cs"/>
          <w:u w:val="single"/>
          <w:rtl/>
        </w:rPr>
      </w:pPr>
    </w:p>
    <w:p w14:paraId="2022A8EF" w14:textId="77777777" w:rsidR="008A3FC8" w:rsidRPr="008A3FC8" w:rsidRDefault="008A3FC8" w:rsidP="008A3FC8">
      <w:pPr>
        <w:keepNext/>
        <w:bidi/>
        <w:ind w:firstLine="720"/>
        <w:jc w:val="both"/>
        <w:rPr>
          <w:rFonts w:cs="David" w:hint="cs"/>
          <w:rtl/>
        </w:rPr>
      </w:pPr>
      <w:r w:rsidRPr="008A3FC8">
        <w:rPr>
          <w:rFonts w:cs="David" w:hint="cs"/>
          <w:rtl/>
        </w:rPr>
        <w:t xml:space="preserve">זה כמו בחוק ההסדרים. יושבת הוועדה, דנה, דנה, ומופיעים אנשים בדקה ה-90 ומצביעים מבלי שהשתתפו. אפשר למנוע מהם? לא. </w:t>
      </w:r>
    </w:p>
    <w:p w14:paraId="6CB795D0" w14:textId="77777777" w:rsidR="008A3FC8" w:rsidRPr="008A3FC8" w:rsidRDefault="008A3FC8" w:rsidP="008A3FC8">
      <w:pPr>
        <w:keepNext/>
        <w:bidi/>
        <w:jc w:val="both"/>
        <w:rPr>
          <w:rFonts w:cs="David" w:hint="cs"/>
          <w:rtl/>
        </w:rPr>
      </w:pPr>
    </w:p>
    <w:p w14:paraId="59FB4738" w14:textId="77777777" w:rsidR="008A3FC8" w:rsidRPr="008A3FC8" w:rsidRDefault="008A3FC8" w:rsidP="008A3FC8">
      <w:pPr>
        <w:bidi/>
        <w:jc w:val="both"/>
        <w:rPr>
          <w:rFonts w:cs="David" w:hint="cs"/>
          <w:u w:val="single"/>
          <w:rtl/>
        </w:rPr>
      </w:pPr>
      <w:r w:rsidRPr="008A3FC8">
        <w:rPr>
          <w:rFonts w:cs="David" w:hint="cs"/>
          <w:u w:val="single"/>
          <w:rtl/>
        </w:rPr>
        <w:t>היו"ר חיים אורון:</w:t>
      </w:r>
    </w:p>
    <w:p w14:paraId="17E81686" w14:textId="77777777" w:rsidR="008A3FC8" w:rsidRPr="008A3FC8" w:rsidRDefault="008A3FC8" w:rsidP="008A3FC8">
      <w:pPr>
        <w:bidi/>
        <w:jc w:val="both"/>
        <w:rPr>
          <w:rFonts w:cs="David" w:hint="cs"/>
          <w:u w:val="single"/>
          <w:rtl/>
        </w:rPr>
      </w:pPr>
    </w:p>
    <w:p w14:paraId="3DB4CABA" w14:textId="77777777" w:rsidR="008A3FC8" w:rsidRPr="008A3FC8" w:rsidRDefault="008A3FC8" w:rsidP="008A3FC8">
      <w:pPr>
        <w:keepNext/>
        <w:bidi/>
        <w:ind w:firstLine="720"/>
        <w:jc w:val="both"/>
        <w:rPr>
          <w:rFonts w:cs="David" w:hint="cs"/>
          <w:rtl/>
        </w:rPr>
      </w:pPr>
      <w:r w:rsidRPr="008A3FC8">
        <w:rPr>
          <w:rFonts w:cs="David" w:hint="cs"/>
          <w:rtl/>
        </w:rPr>
        <w:t xml:space="preserve">אני שם לב שנציג המפלגה הגדולה ביותר, כבר לא, איננו פה. הסיעה הגדולה. </w:t>
      </w:r>
    </w:p>
    <w:p w14:paraId="5BD21650" w14:textId="77777777" w:rsidR="008A3FC8" w:rsidRPr="008A3FC8" w:rsidRDefault="008A3FC8" w:rsidP="008A3FC8">
      <w:pPr>
        <w:keepNext/>
        <w:bidi/>
        <w:jc w:val="both"/>
        <w:rPr>
          <w:rFonts w:cs="David" w:hint="cs"/>
          <w:rtl/>
        </w:rPr>
      </w:pPr>
    </w:p>
    <w:p w14:paraId="25AEE59D" w14:textId="77777777" w:rsidR="008A3FC8" w:rsidRPr="008A3FC8" w:rsidRDefault="008A3FC8" w:rsidP="008A3FC8">
      <w:pPr>
        <w:keepNext/>
        <w:bidi/>
        <w:jc w:val="both"/>
        <w:rPr>
          <w:rFonts w:cs="David" w:hint="cs"/>
          <w:u w:val="single"/>
          <w:rtl/>
        </w:rPr>
      </w:pPr>
      <w:r w:rsidRPr="008A3FC8">
        <w:rPr>
          <w:rFonts w:cs="David" w:hint="cs"/>
          <w:u w:val="single"/>
          <w:rtl/>
        </w:rPr>
        <w:t>ארבל אסטרחן:</w:t>
      </w:r>
    </w:p>
    <w:p w14:paraId="41AB76C0" w14:textId="77777777" w:rsidR="008A3FC8" w:rsidRPr="008A3FC8" w:rsidRDefault="008A3FC8" w:rsidP="008A3FC8">
      <w:pPr>
        <w:keepNext/>
        <w:bidi/>
        <w:jc w:val="both"/>
        <w:rPr>
          <w:rFonts w:cs="David" w:hint="cs"/>
          <w:rtl/>
        </w:rPr>
      </w:pPr>
    </w:p>
    <w:p w14:paraId="69F77EDC" w14:textId="77777777" w:rsidR="008A3FC8" w:rsidRPr="008A3FC8" w:rsidRDefault="008A3FC8" w:rsidP="008A3FC8">
      <w:pPr>
        <w:keepNext/>
        <w:bidi/>
        <w:ind w:firstLine="720"/>
        <w:jc w:val="both"/>
        <w:rPr>
          <w:rFonts w:cs="David" w:hint="cs"/>
          <w:rtl/>
        </w:rPr>
      </w:pPr>
      <w:r w:rsidRPr="008A3FC8">
        <w:rPr>
          <w:rFonts w:cs="David" w:hint="cs"/>
          <w:rtl/>
        </w:rPr>
        <w:t xml:space="preserve">הדוח מסודר בצורה מאוד </w:t>
      </w:r>
      <w:proofErr w:type="spellStart"/>
      <w:r w:rsidRPr="008A3FC8">
        <w:rPr>
          <w:rFonts w:cs="David" w:hint="cs"/>
          <w:rtl/>
        </w:rPr>
        <w:t>סיסתמטית</w:t>
      </w:r>
      <w:proofErr w:type="spellEnd"/>
      <w:r w:rsidRPr="008A3FC8">
        <w:rPr>
          <w:rFonts w:cs="David" w:hint="cs"/>
          <w:rtl/>
        </w:rPr>
        <w:t xml:space="preserve">, עם פרקים מסודרים אחד אחרי השני. אבל יש נושאים שהם חוצי פרקים, והנושא המרכזי הוא של היועץ לאתיקה, שמופיע כמעט בכל הפרקים ויכול להיות שאחרי שישמעו את חברי ועדת זמיר, שמבחינתם זו </w:t>
      </w:r>
      <w:proofErr w:type="spellStart"/>
      <w:r w:rsidRPr="008A3FC8">
        <w:rPr>
          <w:rFonts w:cs="David" w:hint="cs"/>
          <w:rtl/>
        </w:rPr>
        <w:t>היתה</w:t>
      </w:r>
      <w:proofErr w:type="spellEnd"/>
      <w:r w:rsidRPr="008A3FC8">
        <w:rPr>
          <w:rFonts w:cs="David" w:hint="cs"/>
          <w:rtl/>
        </w:rPr>
        <w:t xml:space="preserve"> המלצה מאוד משמעותית, להחליט </w:t>
      </w:r>
      <w:proofErr w:type="spellStart"/>
      <w:r w:rsidRPr="008A3FC8">
        <w:rPr>
          <w:rFonts w:cs="David" w:hint="cs"/>
          <w:rtl/>
        </w:rPr>
        <w:t>בענין</w:t>
      </w:r>
      <w:proofErr w:type="spellEnd"/>
      <w:r w:rsidRPr="008A3FC8">
        <w:rPr>
          <w:rFonts w:cs="David" w:hint="cs"/>
          <w:rtl/>
        </w:rPr>
        <w:t xml:space="preserve"> הזה. אני אוכל להביא רשימה של כל הסמכויות אבל אם לא תהיה החלטה, וזה מה שהיה בכנסת הקודמת, אמרנו את הסעיף הזה - -</w:t>
      </w:r>
    </w:p>
    <w:p w14:paraId="56CAB954" w14:textId="77777777" w:rsidR="008A3FC8" w:rsidRPr="008A3FC8" w:rsidRDefault="008A3FC8" w:rsidP="008A3FC8">
      <w:pPr>
        <w:keepNext/>
        <w:bidi/>
        <w:jc w:val="both"/>
        <w:rPr>
          <w:rFonts w:cs="David" w:hint="cs"/>
          <w:rtl/>
        </w:rPr>
      </w:pPr>
    </w:p>
    <w:p w14:paraId="3A34AB93" w14:textId="77777777" w:rsidR="008A3FC8" w:rsidRPr="008A3FC8" w:rsidRDefault="008A3FC8" w:rsidP="008A3FC8">
      <w:pPr>
        <w:bidi/>
        <w:jc w:val="both"/>
        <w:rPr>
          <w:rFonts w:cs="David" w:hint="cs"/>
          <w:u w:val="single"/>
          <w:rtl/>
        </w:rPr>
      </w:pPr>
      <w:r w:rsidRPr="008A3FC8">
        <w:rPr>
          <w:rFonts w:cs="David" w:hint="cs"/>
          <w:u w:val="single"/>
          <w:rtl/>
        </w:rPr>
        <w:t xml:space="preserve">זאב </w:t>
      </w:r>
      <w:proofErr w:type="spellStart"/>
      <w:r w:rsidRPr="008A3FC8">
        <w:rPr>
          <w:rFonts w:cs="David" w:hint="cs"/>
          <w:u w:val="single"/>
          <w:rtl/>
        </w:rPr>
        <w:t>אלקין</w:t>
      </w:r>
      <w:proofErr w:type="spellEnd"/>
      <w:r w:rsidRPr="008A3FC8">
        <w:rPr>
          <w:rFonts w:cs="David" w:hint="cs"/>
          <w:u w:val="single"/>
          <w:rtl/>
        </w:rPr>
        <w:t>:</w:t>
      </w:r>
    </w:p>
    <w:p w14:paraId="11A6FB00" w14:textId="77777777" w:rsidR="008A3FC8" w:rsidRPr="008A3FC8" w:rsidRDefault="008A3FC8" w:rsidP="008A3FC8">
      <w:pPr>
        <w:bidi/>
        <w:jc w:val="both"/>
        <w:rPr>
          <w:rFonts w:cs="David" w:hint="cs"/>
          <w:u w:val="single"/>
          <w:rtl/>
        </w:rPr>
      </w:pPr>
    </w:p>
    <w:p w14:paraId="4DF7E53F" w14:textId="77777777" w:rsidR="008A3FC8" w:rsidRPr="008A3FC8" w:rsidRDefault="008A3FC8" w:rsidP="008A3FC8">
      <w:pPr>
        <w:keepNext/>
        <w:bidi/>
        <w:ind w:firstLine="720"/>
        <w:jc w:val="both"/>
        <w:rPr>
          <w:rFonts w:cs="David" w:hint="cs"/>
          <w:rtl/>
        </w:rPr>
      </w:pPr>
      <w:r w:rsidRPr="008A3FC8">
        <w:rPr>
          <w:rFonts w:cs="David" w:hint="cs"/>
          <w:rtl/>
        </w:rPr>
        <w:t>אז אולי כדאי להתחיל עם זה, אפילו לפני הסעיפים הראשונים. זה באמת נושא מדובר, זה לא נושא שהוא חדש לאנשים. אולי כדאי להכריע בו לפני שצוללים לשאר.</w:t>
      </w:r>
    </w:p>
    <w:p w14:paraId="3A228F35" w14:textId="77777777" w:rsidR="008A3FC8" w:rsidRPr="008A3FC8" w:rsidRDefault="008A3FC8" w:rsidP="008A3FC8">
      <w:pPr>
        <w:keepNext/>
        <w:bidi/>
        <w:jc w:val="both"/>
        <w:rPr>
          <w:rFonts w:cs="David" w:hint="cs"/>
          <w:rtl/>
        </w:rPr>
      </w:pPr>
    </w:p>
    <w:p w14:paraId="5ADCBE9E" w14:textId="77777777" w:rsidR="008A3FC8" w:rsidRPr="008A3FC8" w:rsidRDefault="008A3FC8" w:rsidP="008A3FC8">
      <w:pPr>
        <w:keepNext/>
        <w:bidi/>
        <w:jc w:val="both"/>
        <w:rPr>
          <w:rFonts w:cs="David" w:hint="cs"/>
          <w:u w:val="single"/>
          <w:rtl/>
        </w:rPr>
      </w:pPr>
      <w:r w:rsidRPr="008A3FC8">
        <w:rPr>
          <w:rFonts w:cs="David" w:hint="cs"/>
          <w:u w:val="single"/>
          <w:rtl/>
        </w:rPr>
        <w:t>ארבל אסטרחן:</w:t>
      </w:r>
    </w:p>
    <w:p w14:paraId="61898F7C" w14:textId="77777777" w:rsidR="008A3FC8" w:rsidRPr="008A3FC8" w:rsidRDefault="008A3FC8" w:rsidP="008A3FC8">
      <w:pPr>
        <w:keepNext/>
        <w:bidi/>
        <w:jc w:val="both"/>
        <w:rPr>
          <w:rFonts w:cs="David" w:hint="cs"/>
          <w:rtl/>
        </w:rPr>
      </w:pPr>
    </w:p>
    <w:p w14:paraId="75526AF3" w14:textId="77777777" w:rsidR="008A3FC8" w:rsidRPr="008A3FC8" w:rsidRDefault="008A3FC8" w:rsidP="008A3FC8">
      <w:pPr>
        <w:keepNext/>
        <w:bidi/>
        <w:ind w:firstLine="720"/>
        <w:jc w:val="both"/>
        <w:rPr>
          <w:rFonts w:cs="David" w:hint="cs"/>
          <w:rtl/>
        </w:rPr>
      </w:pPr>
      <w:r w:rsidRPr="008A3FC8">
        <w:rPr>
          <w:rFonts w:cs="David" w:hint="cs"/>
          <w:rtl/>
        </w:rPr>
        <w:t>גם צריך לזכור שועדת זמיר, בחלק מהפרקים לא עשתה שינויים מרחיקי לכת. היא רק עיבדה דברים שהיו קודם, כללי אתיקה בהחלטות. יש פרקים שיש שינויים מסוימים, בהרכב ועדת האתיקה יש שינוי גדול, בסנקציות יש כמה תוספות אבל זה באמת השינוי העיקרי. צריך לזכור שגם בכנסת הנוכחית, ובעיקר בקודמת ועדת האתיקה חשבה שחברי כנסת הפרו כללי אתיקה ונעזרה בסעיף סל של פגיעה בכבוד הכנסת וכבוד חבריה. פה ניסו לפרוט את זה אבל יש פרקים שאין בהם שינויים מהותיים אלא רק עיבוד של הוראות קיימות. הנושא של היועץ לאתיקה זו ההמלצה העיקרית המשמעותית.</w:t>
      </w:r>
    </w:p>
    <w:p w14:paraId="75DDE37C" w14:textId="77777777" w:rsidR="008A3FC8" w:rsidRPr="008A3FC8" w:rsidRDefault="008A3FC8" w:rsidP="008A3FC8">
      <w:pPr>
        <w:keepNext/>
        <w:bidi/>
        <w:jc w:val="both"/>
        <w:rPr>
          <w:rFonts w:cs="David" w:hint="cs"/>
          <w:rtl/>
        </w:rPr>
      </w:pPr>
    </w:p>
    <w:p w14:paraId="5C6D0BF3" w14:textId="77777777" w:rsidR="008A3FC8" w:rsidRPr="008A3FC8" w:rsidRDefault="008A3FC8" w:rsidP="008A3FC8">
      <w:pPr>
        <w:bidi/>
        <w:jc w:val="both"/>
        <w:rPr>
          <w:rFonts w:cs="David" w:hint="cs"/>
          <w:u w:val="single"/>
          <w:rtl/>
        </w:rPr>
      </w:pPr>
      <w:r w:rsidRPr="008A3FC8">
        <w:rPr>
          <w:rFonts w:cs="David" w:hint="cs"/>
          <w:u w:val="single"/>
          <w:rtl/>
        </w:rPr>
        <w:t>היו"ר חיים אורון:</w:t>
      </w:r>
    </w:p>
    <w:p w14:paraId="5E704583" w14:textId="77777777" w:rsidR="008A3FC8" w:rsidRPr="008A3FC8" w:rsidRDefault="008A3FC8" w:rsidP="008A3FC8">
      <w:pPr>
        <w:bidi/>
        <w:jc w:val="both"/>
        <w:rPr>
          <w:rFonts w:cs="David" w:hint="cs"/>
          <w:u w:val="single"/>
          <w:rtl/>
        </w:rPr>
      </w:pPr>
    </w:p>
    <w:p w14:paraId="1427A36F" w14:textId="77777777" w:rsidR="008A3FC8" w:rsidRPr="008A3FC8" w:rsidRDefault="008A3FC8" w:rsidP="008A3FC8">
      <w:pPr>
        <w:keepNext/>
        <w:bidi/>
        <w:ind w:firstLine="720"/>
        <w:jc w:val="both"/>
        <w:rPr>
          <w:rFonts w:cs="David" w:hint="cs"/>
          <w:rtl/>
        </w:rPr>
      </w:pPr>
      <w:r w:rsidRPr="008A3FC8">
        <w:rPr>
          <w:rFonts w:cs="David" w:hint="cs"/>
          <w:rtl/>
        </w:rPr>
        <w:t>תראו, גם מטעמים של סוציאליזציה וגם מטעמים של כניסה יכול להיות שזה יגמר בפגישה אחת. אני מציע שבישיבה הקרובה נשמע את יו"ר הוועדה, ונעשה ישיבה אחת של "טרנינג" ונעבור את הסעיפים של מטרה וערכים עד פרק ד', שהוא הסעיף הראשון, שעוסק בכללי אתיקה. עד אז זה פרשנויות וכל הדברים הללו. לפני הדיון בפרק ד' נקיים את הדיון הזה. לא מיד בישיבה הראשונה אלא - -</w:t>
      </w:r>
    </w:p>
    <w:p w14:paraId="4FB5A1EE" w14:textId="77777777" w:rsidR="008A3FC8" w:rsidRPr="008A3FC8" w:rsidRDefault="008A3FC8" w:rsidP="008A3FC8">
      <w:pPr>
        <w:keepNext/>
        <w:bidi/>
        <w:jc w:val="both"/>
        <w:rPr>
          <w:rFonts w:cs="David" w:hint="cs"/>
          <w:rtl/>
        </w:rPr>
      </w:pPr>
    </w:p>
    <w:p w14:paraId="061201AE" w14:textId="77777777" w:rsidR="008A3FC8" w:rsidRPr="008A3FC8" w:rsidRDefault="008A3FC8" w:rsidP="008A3FC8">
      <w:pPr>
        <w:bidi/>
        <w:jc w:val="both"/>
        <w:rPr>
          <w:rFonts w:cs="David" w:hint="cs"/>
          <w:u w:val="single"/>
          <w:rtl/>
        </w:rPr>
      </w:pPr>
      <w:r w:rsidRPr="008A3FC8">
        <w:rPr>
          <w:rFonts w:cs="David" w:hint="cs"/>
          <w:u w:val="single"/>
          <w:rtl/>
        </w:rPr>
        <w:t xml:space="preserve">זאב </w:t>
      </w:r>
      <w:proofErr w:type="spellStart"/>
      <w:r w:rsidRPr="008A3FC8">
        <w:rPr>
          <w:rFonts w:cs="David" w:hint="cs"/>
          <w:u w:val="single"/>
          <w:rtl/>
        </w:rPr>
        <w:t>אלקין</w:t>
      </w:r>
      <w:proofErr w:type="spellEnd"/>
      <w:r w:rsidRPr="008A3FC8">
        <w:rPr>
          <w:rFonts w:cs="David" w:hint="cs"/>
          <w:u w:val="single"/>
          <w:rtl/>
        </w:rPr>
        <w:t>:</w:t>
      </w:r>
    </w:p>
    <w:p w14:paraId="7BD717FF" w14:textId="77777777" w:rsidR="008A3FC8" w:rsidRPr="008A3FC8" w:rsidRDefault="008A3FC8" w:rsidP="008A3FC8">
      <w:pPr>
        <w:bidi/>
        <w:jc w:val="both"/>
        <w:rPr>
          <w:rFonts w:cs="David" w:hint="cs"/>
          <w:u w:val="single"/>
          <w:rtl/>
        </w:rPr>
      </w:pPr>
    </w:p>
    <w:p w14:paraId="05C07CCA" w14:textId="77777777" w:rsidR="008A3FC8" w:rsidRPr="008A3FC8" w:rsidRDefault="008A3FC8" w:rsidP="008A3FC8">
      <w:pPr>
        <w:keepNext/>
        <w:bidi/>
        <w:ind w:firstLine="720"/>
        <w:jc w:val="both"/>
        <w:rPr>
          <w:rFonts w:cs="David" w:hint="cs"/>
          <w:rtl/>
        </w:rPr>
      </w:pPr>
      <w:r w:rsidRPr="008A3FC8">
        <w:rPr>
          <w:rFonts w:cs="David" w:hint="cs"/>
          <w:rtl/>
        </w:rPr>
        <w:t>למרות שלפי ההגדרות, בסעיף ההגדרות - -</w:t>
      </w:r>
    </w:p>
    <w:p w14:paraId="447FFB45" w14:textId="77777777" w:rsidR="008A3FC8" w:rsidRPr="008A3FC8" w:rsidRDefault="008A3FC8" w:rsidP="008A3FC8">
      <w:pPr>
        <w:keepNext/>
        <w:bidi/>
        <w:jc w:val="both"/>
        <w:rPr>
          <w:rFonts w:cs="David" w:hint="cs"/>
          <w:rtl/>
        </w:rPr>
      </w:pPr>
    </w:p>
    <w:p w14:paraId="7CD74E25" w14:textId="77777777" w:rsidR="008A3FC8" w:rsidRPr="008A3FC8" w:rsidRDefault="008A3FC8" w:rsidP="008A3FC8">
      <w:pPr>
        <w:keepNext/>
        <w:bidi/>
        <w:jc w:val="both"/>
        <w:rPr>
          <w:rFonts w:cs="David" w:hint="cs"/>
          <w:u w:val="single"/>
          <w:rtl/>
        </w:rPr>
      </w:pPr>
      <w:r w:rsidRPr="008A3FC8">
        <w:rPr>
          <w:rFonts w:cs="David" w:hint="cs"/>
          <w:u w:val="single"/>
          <w:rtl/>
        </w:rPr>
        <w:t>ארבל אסטרחן:</w:t>
      </w:r>
    </w:p>
    <w:p w14:paraId="6ADDD79A" w14:textId="77777777" w:rsidR="008A3FC8" w:rsidRPr="008A3FC8" w:rsidRDefault="008A3FC8" w:rsidP="008A3FC8">
      <w:pPr>
        <w:keepNext/>
        <w:bidi/>
        <w:jc w:val="both"/>
        <w:rPr>
          <w:rFonts w:cs="David" w:hint="cs"/>
          <w:rtl/>
        </w:rPr>
      </w:pPr>
    </w:p>
    <w:p w14:paraId="5BA51A04" w14:textId="77777777" w:rsidR="008A3FC8" w:rsidRPr="008A3FC8" w:rsidRDefault="008A3FC8" w:rsidP="008A3FC8">
      <w:pPr>
        <w:keepNext/>
        <w:bidi/>
        <w:ind w:firstLine="720"/>
        <w:jc w:val="both"/>
        <w:rPr>
          <w:rFonts w:cs="David" w:hint="cs"/>
          <w:rtl/>
        </w:rPr>
      </w:pPr>
      <w:r w:rsidRPr="008A3FC8">
        <w:rPr>
          <w:rFonts w:cs="David" w:hint="cs"/>
          <w:rtl/>
        </w:rPr>
        <w:t>נדון בהן רק אח"כ.</w:t>
      </w:r>
    </w:p>
    <w:p w14:paraId="67E3FB05" w14:textId="77777777" w:rsidR="008A3FC8" w:rsidRPr="008A3FC8" w:rsidRDefault="008A3FC8" w:rsidP="008A3FC8">
      <w:pPr>
        <w:keepNext/>
        <w:bidi/>
        <w:jc w:val="both"/>
        <w:rPr>
          <w:rFonts w:cs="David" w:hint="cs"/>
          <w:rtl/>
        </w:rPr>
      </w:pPr>
    </w:p>
    <w:p w14:paraId="3021DA6A" w14:textId="77777777" w:rsidR="008A3FC8" w:rsidRPr="008A3FC8" w:rsidRDefault="008A3FC8" w:rsidP="008A3FC8">
      <w:pPr>
        <w:bidi/>
        <w:jc w:val="both"/>
        <w:rPr>
          <w:rFonts w:cs="David" w:hint="cs"/>
          <w:u w:val="single"/>
          <w:rtl/>
        </w:rPr>
      </w:pPr>
      <w:r w:rsidRPr="008A3FC8">
        <w:rPr>
          <w:rFonts w:cs="David" w:hint="cs"/>
          <w:u w:val="single"/>
          <w:rtl/>
        </w:rPr>
        <w:t>היו"ר חיים אורון:</w:t>
      </w:r>
    </w:p>
    <w:p w14:paraId="1DC4E80E" w14:textId="77777777" w:rsidR="008A3FC8" w:rsidRPr="008A3FC8" w:rsidRDefault="008A3FC8" w:rsidP="008A3FC8">
      <w:pPr>
        <w:bidi/>
        <w:jc w:val="both"/>
        <w:rPr>
          <w:rFonts w:cs="David" w:hint="cs"/>
          <w:u w:val="single"/>
          <w:rtl/>
        </w:rPr>
      </w:pPr>
    </w:p>
    <w:p w14:paraId="260728DF" w14:textId="77777777" w:rsidR="008A3FC8" w:rsidRPr="008A3FC8" w:rsidRDefault="008A3FC8" w:rsidP="008A3FC8">
      <w:pPr>
        <w:keepNext/>
        <w:bidi/>
        <w:ind w:firstLine="720"/>
        <w:jc w:val="both"/>
        <w:rPr>
          <w:rFonts w:cs="David" w:hint="cs"/>
          <w:rtl/>
        </w:rPr>
      </w:pPr>
      <w:r w:rsidRPr="008A3FC8">
        <w:rPr>
          <w:rFonts w:cs="David" w:hint="cs"/>
          <w:rtl/>
        </w:rPr>
        <w:t>ההגדרות יהיו בסוף. כמו שמקובל בהרבה חוקים, ההגדרות תמיד בסוף. נתגלח על המטרה ועל הערכים, לגבי הפרשנות אני לא רואה - -</w:t>
      </w:r>
    </w:p>
    <w:p w14:paraId="7BB7A6EF" w14:textId="77777777" w:rsidR="008A3FC8" w:rsidRPr="008A3FC8" w:rsidRDefault="008A3FC8" w:rsidP="008A3FC8">
      <w:pPr>
        <w:keepNext/>
        <w:bidi/>
        <w:jc w:val="both"/>
        <w:rPr>
          <w:rFonts w:cs="David" w:hint="cs"/>
          <w:rtl/>
        </w:rPr>
      </w:pPr>
    </w:p>
    <w:p w14:paraId="4F8C1A4E" w14:textId="77777777" w:rsidR="008A3FC8" w:rsidRPr="008A3FC8" w:rsidRDefault="008A3FC8" w:rsidP="008A3FC8">
      <w:pPr>
        <w:keepNext/>
        <w:bidi/>
        <w:jc w:val="both"/>
        <w:rPr>
          <w:rFonts w:cs="David" w:hint="cs"/>
          <w:u w:val="single"/>
          <w:rtl/>
        </w:rPr>
      </w:pPr>
      <w:r w:rsidRPr="008A3FC8">
        <w:rPr>
          <w:rFonts w:cs="David" w:hint="cs"/>
          <w:u w:val="single"/>
          <w:rtl/>
        </w:rPr>
        <w:t>ארבל אסטרחן:</w:t>
      </w:r>
    </w:p>
    <w:p w14:paraId="4CDA095D" w14:textId="77777777" w:rsidR="008A3FC8" w:rsidRPr="008A3FC8" w:rsidRDefault="008A3FC8" w:rsidP="008A3FC8">
      <w:pPr>
        <w:keepNext/>
        <w:bidi/>
        <w:jc w:val="both"/>
        <w:rPr>
          <w:rFonts w:cs="David" w:hint="cs"/>
          <w:rtl/>
        </w:rPr>
      </w:pPr>
    </w:p>
    <w:p w14:paraId="63A60542" w14:textId="77777777" w:rsidR="008A3FC8" w:rsidRPr="008A3FC8" w:rsidRDefault="008A3FC8" w:rsidP="008A3FC8">
      <w:pPr>
        <w:keepNext/>
        <w:bidi/>
        <w:ind w:firstLine="720"/>
        <w:jc w:val="both"/>
        <w:rPr>
          <w:rFonts w:cs="David" w:hint="cs"/>
          <w:rtl/>
        </w:rPr>
      </w:pPr>
      <w:r w:rsidRPr="008A3FC8">
        <w:rPr>
          <w:rFonts w:cs="David" w:hint="cs"/>
          <w:rtl/>
        </w:rPr>
        <w:t xml:space="preserve">מטרה וערכים, צריך לזכור שזה הסעיף היחיד שוועדת זמיר הציעה והוכנס כבר בכנסת הקודמת לתוך הכללים בהמלצתה כי עשו אז עשו </w:t>
      </w:r>
      <w:proofErr w:type="spellStart"/>
      <w:r w:rsidRPr="008A3FC8">
        <w:rPr>
          <w:rFonts w:cs="David" w:hint="cs"/>
          <w:rtl/>
        </w:rPr>
        <w:t>בטו</w:t>
      </w:r>
      <w:proofErr w:type="spellEnd"/>
      <w:r w:rsidRPr="008A3FC8">
        <w:rPr>
          <w:rFonts w:cs="David" w:hint="cs"/>
          <w:rtl/>
        </w:rPr>
        <w:t xml:space="preserve">' בשבט איזה אירוע. בשינויים קטנים אבל זה די דומה. </w:t>
      </w:r>
    </w:p>
    <w:p w14:paraId="732491F6" w14:textId="77777777" w:rsidR="008A3FC8" w:rsidRPr="008A3FC8" w:rsidRDefault="008A3FC8" w:rsidP="008A3FC8">
      <w:pPr>
        <w:keepNext/>
        <w:bidi/>
        <w:jc w:val="both"/>
        <w:rPr>
          <w:rFonts w:cs="David" w:hint="cs"/>
          <w:rtl/>
        </w:rPr>
      </w:pPr>
    </w:p>
    <w:p w14:paraId="5D00742A" w14:textId="77777777" w:rsidR="008A3FC8" w:rsidRPr="008A3FC8" w:rsidRDefault="008A3FC8" w:rsidP="008A3FC8">
      <w:pPr>
        <w:bidi/>
        <w:jc w:val="both"/>
        <w:rPr>
          <w:rFonts w:cs="David" w:hint="cs"/>
          <w:u w:val="single"/>
          <w:rtl/>
        </w:rPr>
      </w:pPr>
      <w:r w:rsidRPr="008A3FC8">
        <w:rPr>
          <w:rFonts w:cs="David" w:hint="cs"/>
          <w:u w:val="single"/>
          <w:rtl/>
        </w:rPr>
        <w:t>היו"ר חיים אורון:</w:t>
      </w:r>
    </w:p>
    <w:p w14:paraId="75755B60" w14:textId="77777777" w:rsidR="008A3FC8" w:rsidRPr="008A3FC8" w:rsidRDefault="008A3FC8" w:rsidP="008A3FC8">
      <w:pPr>
        <w:bidi/>
        <w:jc w:val="both"/>
        <w:rPr>
          <w:rFonts w:cs="David" w:hint="cs"/>
          <w:u w:val="single"/>
          <w:rtl/>
        </w:rPr>
      </w:pPr>
    </w:p>
    <w:p w14:paraId="323F7633" w14:textId="77777777" w:rsidR="008A3FC8" w:rsidRPr="008A3FC8" w:rsidRDefault="008A3FC8" w:rsidP="008A3FC8">
      <w:pPr>
        <w:keepNext/>
        <w:bidi/>
        <w:ind w:firstLine="720"/>
        <w:jc w:val="both"/>
        <w:rPr>
          <w:rFonts w:cs="David" w:hint="cs"/>
          <w:rtl/>
        </w:rPr>
      </w:pPr>
      <w:r w:rsidRPr="008A3FC8">
        <w:rPr>
          <w:rFonts w:cs="David" w:hint="cs"/>
          <w:rtl/>
        </w:rPr>
        <w:t>את כל הפלונטר הזה נפתור כשנגיע אליו. יש עוד הערות?</w:t>
      </w:r>
    </w:p>
    <w:p w14:paraId="47A653F9" w14:textId="77777777" w:rsidR="008A3FC8" w:rsidRPr="008A3FC8" w:rsidRDefault="008A3FC8" w:rsidP="008A3FC8">
      <w:pPr>
        <w:keepNext/>
        <w:bidi/>
        <w:jc w:val="both"/>
        <w:rPr>
          <w:rFonts w:cs="David" w:hint="cs"/>
          <w:rtl/>
        </w:rPr>
      </w:pPr>
    </w:p>
    <w:p w14:paraId="52F0624E" w14:textId="77777777" w:rsidR="008A3FC8" w:rsidRPr="008A3FC8" w:rsidRDefault="008A3FC8" w:rsidP="008A3FC8">
      <w:pPr>
        <w:keepNext/>
        <w:bidi/>
        <w:ind w:firstLine="720"/>
        <w:jc w:val="both"/>
        <w:rPr>
          <w:rFonts w:cs="David" w:hint="cs"/>
          <w:rtl/>
        </w:rPr>
      </w:pPr>
      <w:r w:rsidRPr="008A3FC8">
        <w:rPr>
          <w:rFonts w:cs="David" w:hint="cs"/>
          <w:rtl/>
        </w:rPr>
        <w:t>תודה רבה. הישיבה נעולה.</w:t>
      </w:r>
    </w:p>
    <w:p w14:paraId="6AF824EC" w14:textId="77777777" w:rsidR="008A3FC8" w:rsidRPr="008A3FC8" w:rsidRDefault="008A3FC8" w:rsidP="008A3FC8">
      <w:pPr>
        <w:keepNext/>
        <w:bidi/>
        <w:jc w:val="both"/>
        <w:rPr>
          <w:rFonts w:cs="David" w:hint="cs"/>
          <w:rtl/>
        </w:rPr>
      </w:pPr>
    </w:p>
    <w:p w14:paraId="4CAD62BA" w14:textId="77777777" w:rsidR="008A3FC8" w:rsidRPr="008A3FC8" w:rsidRDefault="008A3FC8" w:rsidP="008A3FC8">
      <w:pPr>
        <w:keepNext/>
        <w:bidi/>
        <w:jc w:val="both"/>
        <w:rPr>
          <w:rFonts w:cs="David" w:hint="cs"/>
          <w:rtl/>
        </w:rPr>
      </w:pPr>
    </w:p>
    <w:p w14:paraId="32B1501D" w14:textId="77777777" w:rsidR="008A3FC8" w:rsidRPr="008A3FC8" w:rsidRDefault="008A3FC8" w:rsidP="008A3FC8">
      <w:pPr>
        <w:keepNext/>
        <w:bidi/>
        <w:jc w:val="both"/>
        <w:rPr>
          <w:rFonts w:cs="David" w:hint="cs"/>
          <w:rtl/>
        </w:rPr>
      </w:pPr>
    </w:p>
    <w:p w14:paraId="575B3A81" w14:textId="77777777" w:rsidR="008A3FC8" w:rsidRPr="008A3FC8" w:rsidRDefault="008A3FC8" w:rsidP="008A3FC8">
      <w:pPr>
        <w:keepNext/>
        <w:bidi/>
        <w:jc w:val="both"/>
        <w:rPr>
          <w:rFonts w:cs="David" w:hint="cs"/>
          <w:b/>
          <w:bCs/>
          <w:u w:val="single"/>
          <w:rtl/>
        </w:rPr>
      </w:pPr>
      <w:r w:rsidRPr="008A3FC8">
        <w:rPr>
          <w:rFonts w:cs="David" w:hint="cs"/>
          <w:b/>
          <w:bCs/>
          <w:u w:val="single"/>
          <w:rtl/>
        </w:rPr>
        <w:t>(הישיבה ננעלה בשעה 15:00)</w:t>
      </w:r>
    </w:p>
    <w:p w14:paraId="61E05C20" w14:textId="77777777" w:rsidR="00552A80" w:rsidRPr="008A3FC8" w:rsidRDefault="00552A80" w:rsidP="008A3FC8">
      <w:pPr>
        <w:bidi/>
        <w:jc w:val="both"/>
        <w:rPr>
          <w:rFonts w:cs="David"/>
        </w:rPr>
      </w:pPr>
    </w:p>
    <w:p w14:paraId="773B1BBA" w14:textId="77777777" w:rsidR="008A3FC8" w:rsidRPr="008A3FC8" w:rsidRDefault="008A3FC8">
      <w:pPr>
        <w:rPr>
          <w:rFonts w:cs="David"/>
        </w:rPr>
      </w:pPr>
    </w:p>
    <w:sectPr w:rsidR="008A3FC8" w:rsidRPr="008A3FC8" w:rsidSect="008A3FC8">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C624C" w14:textId="77777777" w:rsidR="008A3FC8" w:rsidRDefault="008A3FC8">
      <w:r>
        <w:separator/>
      </w:r>
    </w:p>
  </w:endnote>
  <w:endnote w:type="continuationSeparator" w:id="0">
    <w:p w14:paraId="210EC306" w14:textId="77777777" w:rsidR="008A3FC8" w:rsidRDefault="008A3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3A230" w14:textId="77777777" w:rsidR="008A3FC8" w:rsidRDefault="008A3FC8">
      <w:r>
        <w:separator/>
      </w:r>
    </w:p>
  </w:footnote>
  <w:footnote w:type="continuationSeparator" w:id="0">
    <w:p w14:paraId="0CE85694" w14:textId="77777777" w:rsidR="008A3FC8" w:rsidRDefault="008A3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76D69" w14:textId="77777777" w:rsidR="008A3FC8" w:rsidRDefault="008A3FC8" w:rsidP="008A3FC8">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FAD2BB0" w14:textId="77777777" w:rsidR="008A3FC8" w:rsidRDefault="008A3FC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8498C" w14:textId="77777777" w:rsidR="008A3FC8" w:rsidRDefault="008A3FC8" w:rsidP="008A3FC8">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9</w:t>
    </w:r>
    <w:r>
      <w:rPr>
        <w:rStyle w:val="PageNumber"/>
        <w:rFonts w:cs="David"/>
        <w:szCs w:val="24"/>
      </w:rPr>
      <w:fldChar w:fldCharType="end"/>
    </w:r>
  </w:p>
  <w:p w14:paraId="59DA3DAD" w14:textId="77777777" w:rsidR="008A3FC8" w:rsidRDefault="008A3FC8">
    <w:pPr>
      <w:pStyle w:val="Header"/>
      <w:ind w:right="360"/>
      <w:rPr>
        <w:rFonts w:cs="David" w:hint="cs"/>
        <w:sz w:val="24"/>
        <w:szCs w:val="24"/>
        <w:rtl/>
      </w:rPr>
    </w:pPr>
    <w:r>
      <w:rPr>
        <w:rFonts w:cs="David" w:hint="cs"/>
        <w:sz w:val="24"/>
        <w:szCs w:val="24"/>
        <w:rtl/>
      </w:rPr>
      <w:t>ועדת המשנה לגיבוש כללי אתיקה</w:t>
    </w:r>
  </w:p>
  <w:p w14:paraId="247CEA12" w14:textId="77777777" w:rsidR="008A3FC8" w:rsidRDefault="008A3FC8" w:rsidP="008A3FC8">
    <w:pPr>
      <w:pStyle w:val="Header"/>
      <w:ind w:right="360"/>
      <w:rPr>
        <w:rFonts w:cs="David" w:hint="cs"/>
        <w:sz w:val="24"/>
        <w:szCs w:val="24"/>
        <w:rtl/>
      </w:rPr>
    </w:pPr>
    <w:r>
      <w:rPr>
        <w:rFonts w:cs="David" w:hint="cs"/>
        <w:sz w:val="24"/>
        <w:szCs w:val="24"/>
        <w:rtl/>
      </w:rPr>
      <w:t>לחברי כנסת, 5.1.2010</w:t>
    </w:r>
  </w:p>
  <w:p w14:paraId="672C6E4F" w14:textId="77777777" w:rsidR="008A3FC8" w:rsidRDefault="008A3FC8">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4201פרוטוקול_ישיבת_ועדה.doc"/>
    <w:docVar w:name="StartMode" w:val="3"/>
  </w:docVars>
  <w:rsids>
    <w:rsidRoot w:val="0043305C"/>
    <w:rsid w:val="0043305C"/>
    <w:rsid w:val="00552A80"/>
    <w:rsid w:val="007700A6"/>
    <w:rsid w:val="00773902"/>
    <w:rsid w:val="008A3FC8"/>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8B580F5"/>
  <w15:chartTrackingRefBased/>
  <w15:docId w15:val="{D082034B-E6E2-49C6-A7AE-7E0A020E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A3FC8"/>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8A3FC8"/>
    <w:rPr>
      <w:rFonts w:cs="Miriam"/>
      <w:lang w:bidi="he-IL"/>
    </w:rPr>
  </w:style>
  <w:style w:type="paragraph" w:styleId="Footer">
    <w:name w:val="footer"/>
    <w:basedOn w:val="Normal"/>
    <w:rsid w:val="008A3FC8"/>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2364</Words>
  <Characters>13477</Characters>
  <Application>Microsoft Office Word</Application>
  <DocSecurity>0</DocSecurity>
  <Lines>112</Lines>
  <Paragraphs>31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