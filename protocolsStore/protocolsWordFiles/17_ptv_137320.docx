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3A9EE" w14:textId="77777777" w:rsidR="00FF365D" w:rsidRPr="00FF365D" w:rsidRDefault="00FF365D" w:rsidP="00FF365D">
      <w:pPr>
        <w:bidi/>
        <w:jc w:val="both"/>
        <w:rPr>
          <w:rFonts w:cs="David" w:hint="cs"/>
          <w:b/>
          <w:bCs/>
          <w:rtl/>
        </w:rPr>
      </w:pPr>
      <w:r w:rsidRPr="00FF365D">
        <w:rPr>
          <w:rFonts w:cs="David" w:hint="cs"/>
          <w:b/>
          <w:bCs/>
          <w:rtl/>
        </w:rPr>
        <w:t>הכנסת השבע-עשרה                                                                                      נוסח לא מתוקן</w:t>
      </w:r>
    </w:p>
    <w:p w14:paraId="2DDAF225" w14:textId="77777777" w:rsidR="00FF365D" w:rsidRPr="00FF365D" w:rsidRDefault="00FF365D" w:rsidP="00FF365D">
      <w:pPr>
        <w:bidi/>
        <w:jc w:val="both"/>
        <w:rPr>
          <w:rFonts w:cs="David" w:hint="cs"/>
          <w:b/>
          <w:bCs/>
          <w:rtl/>
        </w:rPr>
      </w:pPr>
      <w:r w:rsidRPr="00FF365D">
        <w:rPr>
          <w:rFonts w:cs="David" w:hint="cs"/>
          <w:b/>
          <w:bCs/>
          <w:rtl/>
        </w:rPr>
        <w:t>מושב רביעי</w:t>
      </w:r>
    </w:p>
    <w:p w14:paraId="43883162" w14:textId="77777777" w:rsidR="00FF365D" w:rsidRPr="00FF365D" w:rsidRDefault="00FF365D" w:rsidP="00FF365D">
      <w:pPr>
        <w:bidi/>
        <w:jc w:val="both"/>
        <w:rPr>
          <w:rFonts w:cs="David" w:hint="cs"/>
          <w:rtl/>
        </w:rPr>
      </w:pPr>
    </w:p>
    <w:p w14:paraId="5ADB626E" w14:textId="77777777" w:rsidR="00FF365D" w:rsidRPr="00FF365D" w:rsidRDefault="00FF365D" w:rsidP="00FF365D">
      <w:pPr>
        <w:bidi/>
        <w:jc w:val="both"/>
        <w:rPr>
          <w:rFonts w:cs="David" w:hint="cs"/>
          <w:rtl/>
        </w:rPr>
      </w:pPr>
    </w:p>
    <w:p w14:paraId="2D5BEA08" w14:textId="77777777" w:rsidR="00FF365D" w:rsidRPr="00FF365D" w:rsidRDefault="00FF365D" w:rsidP="00FF365D">
      <w:pPr>
        <w:bidi/>
        <w:jc w:val="both"/>
        <w:rPr>
          <w:rFonts w:cs="David" w:hint="cs"/>
          <w:b/>
          <w:bCs/>
          <w:rtl/>
        </w:rPr>
      </w:pPr>
    </w:p>
    <w:p w14:paraId="3A2E071A" w14:textId="77777777" w:rsidR="00FF365D" w:rsidRPr="00FF365D" w:rsidRDefault="00FF365D" w:rsidP="00FF365D">
      <w:pPr>
        <w:bidi/>
        <w:jc w:val="center"/>
        <w:rPr>
          <w:rFonts w:cs="David" w:hint="cs"/>
          <w:b/>
          <w:bCs/>
          <w:rtl/>
        </w:rPr>
      </w:pPr>
      <w:r w:rsidRPr="00FF365D">
        <w:rPr>
          <w:rFonts w:cs="David" w:hint="cs"/>
          <w:b/>
          <w:bCs/>
          <w:rtl/>
        </w:rPr>
        <w:t>פרוטוקול מס' 273</w:t>
      </w:r>
    </w:p>
    <w:p w14:paraId="12D35441" w14:textId="77777777" w:rsidR="00FF365D" w:rsidRPr="00FF365D" w:rsidRDefault="00FF365D" w:rsidP="00FF365D">
      <w:pPr>
        <w:bidi/>
        <w:jc w:val="center"/>
        <w:rPr>
          <w:rFonts w:cs="David" w:hint="cs"/>
          <w:b/>
          <w:bCs/>
          <w:rtl/>
        </w:rPr>
      </w:pPr>
      <w:r w:rsidRPr="00FF365D">
        <w:rPr>
          <w:rFonts w:cs="David" w:hint="cs"/>
          <w:b/>
          <w:bCs/>
          <w:rtl/>
        </w:rPr>
        <w:t>מישיבת ועדת הכנסת</w:t>
      </w:r>
    </w:p>
    <w:p w14:paraId="5053F2FE" w14:textId="77777777" w:rsidR="00FF365D" w:rsidRPr="00FF365D" w:rsidRDefault="00FF365D" w:rsidP="00FF365D">
      <w:pPr>
        <w:bidi/>
        <w:jc w:val="center"/>
        <w:rPr>
          <w:rFonts w:cs="David" w:hint="cs"/>
          <w:b/>
          <w:bCs/>
          <w:u w:val="single"/>
          <w:rtl/>
        </w:rPr>
      </w:pPr>
      <w:r w:rsidRPr="00FF365D">
        <w:rPr>
          <w:rFonts w:cs="David" w:hint="cs"/>
          <w:b/>
          <w:bCs/>
          <w:u w:val="single"/>
          <w:rtl/>
        </w:rPr>
        <w:t xml:space="preserve">יום חמישי, כ"א בכסלו, </w:t>
      </w:r>
      <w:proofErr w:type="spellStart"/>
      <w:r w:rsidRPr="00FF365D">
        <w:rPr>
          <w:rFonts w:cs="David" w:hint="cs"/>
          <w:b/>
          <w:bCs/>
          <w:u w:val="single"/>
          <w:rtl/>
        </w:rPr>
        <w:t>התשס"ט</w:t>
      </w:r>
      <w:proofErr w:type="spellEnd"/>
      <w:r w:rsidRPr="00FF365D">
        <w:rPr>
          <w:rFonts w:cs="David" w:hint="cs"/>
          <w:b/>
          <w:bCs/>
          <w:u w:val="single"/>
          <w:rtl/>
        </w:rPr>
        <w:t xml:space="preserve"> (18.12.2008), בשעה 09:30:</w:t>
      </w:r>
    </w:p>
    <w:p w14:paraId="3F9DC8A6" w14:textId="77777777" w:rsidR="00FF365D" w:rsidRPr="00FF365D" w:rsidRDefault="00FF365D" w:rsidP="00FF365D">
      <w:pPr>
        <w:bidi/>
        <w:jc w:val="both"/>
        <w:rPr>
          <w:rFonts w:cs="David" w:hint="cs"/>
          <w:u w:val="single"/>
          <w:rtl/>
        </w:rPr>
      </w:pPr>
      <w:r w:rsidRPr="00FF365D">
        <w:rPr>
          <w:rFonts w:cs="David"/>
          <w:rtl/>
        </w:rPr>
        <w:tab/>
      </w:r>
    </w:p>
    <w:p w14:paraId="232761FF" w14:textId="77777777" w:rsidR="00FF365D" w:rsidRPr="00FF365D" w:rsidRDefault="00FF365D" w:rsidP="00FF365D">
      <w:pPr>
        <w:bidi/>
        <w:jc w:val="both"/>
        <w:rPr>
          <w:rFonts w:cs="David" w:hint="cs"/>
          <w:u w:val="single"/>
          <w:rtl/>
        </w:rPr>
      </w:pPr>
    </w:p>
    <w:p w14:paraId="38E7375F" w14:textId="77777777" w:rsidR="00FF365D" w:rsidRPr="00FF365D" w:rsidRDefault="00FF365D" w:rsidP="00FF365D">
      <w:pPr>
        <w:bidi/>
        <w:jc w:val="both"/>
        <w:rPr>
          <w:rFonts w:cs="David" w:hint="cs"/>
          <w:u w:val="single"/>
          <w:rtl/>
        </w:rPr>
      </w:pPr>
    </w:p>
    <w:p w14:paraId="19441925" w14:textId="77777777" w:rsidR="00FF365D" w:rsidRPr="00FF365D" w:rsidRDefault="00FF365D" w:rsidP="00FF365D">
      <w:pPr>
        <w:bidi/>
        <w:jc w:val="both"/>
        <w:rPr>
          <w:rFonts w:cs="David" w:hint="cs"/>
          <w:rtl/>
        </w:rPr>
      </w:pPr>
      <w:r w:rsidRPr="00FF365D">
        <w:rPr>
          <w:rFonts w:cs="David" w:hint="cs"/>
          <w:b/>
          <w:bCs/>
          <w:u w:val="single"/>
          <w:rtl/>
        </w:rPr>
        <w:t>סדר-היום:</w:t>
      </w:r>
      <w:r w:rsidRPr="00FF365D">
        <w:rPr>
          <w:rFonts w:cs="David" w:hint="cs"/>
          <w:rtl/>
        </w:rPr>
        <w:t xml:space="preserve"> </w:t>
      </w:r>
      <w:r w:rsidRPr="00FF365D">
        <w:rPr>
          <w:rFonts w:cs="David" w:hint="cs"/>
          <w:rtl/>
        </w:rPr>
        <w:tab/>
      </w:r>
    </w:p>
    <w:p w14:paraId="64856DEA" w14:textId="77777777" w:rsidR="00FF365D" w:rsidRPr="00FF365D" w:rsidRDefault="00FF365D" w:rsidP="00FF365D">
      <w:pPr>
        <w:numPr>
          <w:ilvl w:val="0"/>
          <w:numId w:val="1"/>
        </w:numPr>
        <w:bidi/>
        <w:jc w:val="both"/>
        <w:rPr>
          <w:rFonts w:cs="David" w:hint="cs"/>
          <w:b/>
          <w:bCs/>
          <w:rtl/>
        </w:rPr>
      </w:pPr>
      <w:r w:rsidRPr="00FF365D">
        <w:rPr>
          <w:rFonts w:cs="David" w:hint="cs"/>
          <w:b/>
          <w:bCs/>
          <w:rtl/>
        </w:rPr>
        <w:t xml:space="preserve">בקשת חה"כ מיכאל </w:t>
      </w:r>
      <w:proofErr w:type="spellStart"/>
      <w:r w:rsidRPr="00FF365D">
        <w:rPr>
          <w:rFonts w:cs="David" w:hint="cs"/>
          <w:b/>
          <w:bCs/>
          <w:rtl/>
        </w:rPr>
        <w:t>מלכיאור</w:t>
      </w:r>
      <w:proofErr w:type="spellEnd"/>
      <w:r w:rsidRPr="00FF365D">
        <w:rPr>
          <w:rFonts w:cs="David" w:hint="cs"/>
          <w:b/>
          <w:bCs/>
          <w:rtl/>
        </w:rPr>
        <w:t xml:space="preserve"> להתפלגות סיעת העבודה-מימד לפי חוק הכנסת, </w:t>
      </w:r>
      <w:proofErr w:type="spellStart"/>
      <w:r w:rsidRPr="00FF365D">
        <w:rPr>
          <w:rFonts w:cs="David" w:hint="cs"/>
          <w:b/>
          <w:bCs/>
          <w:rtl/>
        </w:rPr>
        <w:t>התשנ"ד</w:t>
      </w:r>
      <w:proofErr w:type="spellEnd"/>
      <w:r w:rsidRPr="00FF365D">
        <w:rPr>
          <w:rFonts w:cs="David" w:hint="cs"/>
          <w:b/>
          <w:bCs/>
          <w:rtl/>
        </w:rPr>
        <w:t>-1994.</w:t>
      </w:r>
    </w:p>
    <w:p w14:paraId="6DD6A32A" w14:textId="77777777" w:rsidR="00FF365D" w:rsidRPr="00FF365D" w:rsidRDefault="00FF365D" w:rsidP="00FF365D">
      <w:pPr>
        <w:bidi/>
        <w:ind w:firstLine="360"/>
        <w:jc w:val="both"/>
        <w:rPr>
          <w:rFonts w:cs="David" w:hint="cs"/>
          <w:b/>
          <w:bCs/>
          <w:rtl/>
        </w:rPr>
      </w:pPr>
      <w:r w:rsidRPr="00FF365D">
        <w:rPr>
          <w:rFonts w:cs="David" w:hint="cs"/>
          <w:b/>
          <w:bCs/>
          <w:rtl/>
        </w:rPr>
        <w:t xml:space="preserve">2. </w:t>
      </w:r>
      <w:r w:rsidRPr="00FF365D">
        <w:rPr>
          <w:rFonts w:cs="David" w:hint="cs"/>
          <w:b/>
          <w:bCs/>
          <w:rtl/>
        </w:rPr>
        <w:tab/>
        <w:t xml:space="preserve">בקשה להתפלגות סיעת יהדות התורה והשבת אגודת ישראל </w:t>
      </w:r>
      <w:r w:rsidRPr="00FF365D">
        <w:rPr>
          <w:rFonts w:cs="David"/>
          <w:b/>
          <w:bCs/>
          <w:rtl/>
        </w:rPr>
        <w:t>–</w:t>
      </w:r>
      <w:r w:rsidRPr="00FF365D">
        <w:rPr>
          <w:rFonts w:cs="David" w:hint="cs"/>
          <w:b/>
          <w:bCs/>
          <w:rtl/>
        </w:rPr>
        <w:t xml:space="preserve"> דגל התורה". </w:t>
      </w:r>
    </w:p>
    <w:p w14:paraId="5E3E7772" w14:textId="77777777" w:rsidR="00FF365D" w:rsidRPr="00FF365D" w:rsidRDefault="00FF365D" w:rsidP="00FF365D">
      <w:pPr>
        <w:bidi/>
        <w:jc w:val="both"/>
        <w:rPr>
          <w:rFonts w:cs="David" w:hint="cs"/>
          <w:rtl/>
        </w:rPr>
      </w:pPr>
    </w:p>
    <w:p w14:paraId="1D792D8D" w14:textId="77777777" w:rsidR="00FF365D" w:rsidRPr="00FF365D" w:rsidRDefault="00FF365D" w:rsidP="00FF365D">
      <w:pPr>
        <w:bidi/>
        <w:jc w:val="both"/>
        <w:rPr>
          <w:rFonts w:cs="David" w:hint="cs"/>
          <w:b/>
          <w:bCs/>
          <w:u w:val="single"/>
          <w:rtl/>
        </w:rPr>
      </w:pPr>
    </w:p>
    <w:p w14:paraId="4CD54B98" w14:textId="77777777" w:rsidR="00FF365D" w:rsidRPr="00FF365D" w:rsidRDefault="00FF365D" w:rsidP="00FF365D">
      <w:pPr>
        <w:bidi/>
        <w:jc w:val="both"/>
        <w:rPr>
          <w:rFonts w:cs="David" w:hint="cs"/>
          <w:b/>
          <w:bCs/>
          <w:u w:val="single"/>
          <w:rtl/>
        </w:rPr>
      </w:pPr>
      <w:r w:rsidRPr="00FF365D">
        <w:rPr>
          <w:rFonts w:cs="David" w:hint="cs"/>
          <w:b/>
          <w:bCs/>
          <w:u w:val="single"/>
          <w:rtl/>
        </w:rPr>
        <w:t>נוכחים:</w:t>
      </w:r>
    </w:p>
    <w:p w14:paraId="2DC1EA19" w14:textId="77777777" w:rsidR="00FF365D" w:rsidRPr="00FF365D" w:rsidRDefault="00FF365D" w:rsidP="00FF365D">
      <w:pPr>
        <w:bidi/>
        <w:jc w:val="both"/>
        <w:rPr>
          <w:rFonts w:cs="David" w:hint="cs"/>
          <w:rtl/>
        </w:rPr>
      </w:pPr>
    </w:p>
    <w:p w14:paraId="033E9FCC" w14:textId="77777777" w:rsidR="00FF365D" w:rsidRPr="00FF365D" w:rsidRDefault="00FF365D" w:rsidP="00FF365D">
      <w:pPr>
        <w:bidi/>
        <w:jc w:val="both"/>
        <w:rPr>
          <w:rFonts w:cs="David" w:hint="cs"/>
          <w:rtl/>
        </w:rPr>
      </w:pPr>
    </w:p>
    <w:p w14:paraId="1484F901" w14:textId="77777777" w:rsidR="00FF365D" w:rsidRPr="00FF365D" w:rsidRDefault="00FF365D" w:rsidP="00FF365D">
      <w:pPr>
        <w:bidi/>
        <w:jc w:val="both"/>
        <w:rPr>
          <w:rFonts w:cs="David" w:hint="cs"/>
          <w:b/>
          <w:bCs/>
          <w:u w:val="single"/>
          <w:rtl/>
        </w:rPr>
      </w:pPr>
      <w:r w:rsidRPr="00FF365D">
        <w:rPr>
          <w:rFonts w:cs="David" w:hint="cs"/>
          <w:b/>
          <w:bCs/>
          <w:u w:val="single"/>
          <w:rtl/>
        </w:rPr>
        <w:t>חברי הוועדה:</w:t>
      </w:r>
    </w:p>
    <w:p w14:paraId="4C514F11" w14:textId="77777777" w:rsidR="00FF365D" w:rsidRPr="00FF365D" w:rsidRDefault="00FF365D" w:rsidP="00FF365D">
      <w:pPr>
        <w:bidi/>
        <w:jc w:val="both"/>
        <w:rPr>
          <w:rFonts w:cs="David" w:hint="cs"/>
          <w:rtl/>
        </w:rPr>
      </w:pPr>
      <w:r w:rsidRPr="00FF365D">
        <w:rPr>
          <w:rFonts w:cs="David" w:hint="cs"/>
          <w:rtl/>
        </w:rPr>
        <w:t xml:space="preserve">נסים זאב </w:t>
      </w:r>
      <w:r w:rsidRPr="00FF365D">
        <w:rPr>
          <w:rFonts w:cs="David"/>
          <w:rtl/>
        </w:rPr>
        <w:t>–</w:t>
      </w:r>
      <w:r w:rsidRPr="00FF365D">
        <w:rPr>
          <w:rFonts w:cs="David" w:hint="cs"/>
          <w:rtl/>
        </w:rPr>
        <w:t xml:space="preserve"> מ"מ היו"ר</w:t>
      </w:r>
    </w:p>
    <w:p w14:paraId="66531664" w14:textId="77777777" w:rsidR="00FF365D" w:rsidRPr="00FF365D" w:rsidRDefault="00FF365D" w:rsidP="00FF365D">
      <w:pPr>
        <w:bidi/>
        <w:jc w:val="both"/>
        <w:rPr>
          <w:rFonts w:cs="David" w:hint="cs"/>
          <w:rtl/>
        </w:rPr>
      </w:pPr>
      <w:proofErr w:type="spellStart"/>
      <w:r w:rsidRPr="00FF365D">
        <w:rPr>
          <w:rFonts w:cs="David" w:hint="cs"/>
          <w:rtl/>
        </w:rPr>
        <w:t>רוברט</w:t>
      </w:r>
      <w:proofErr w:type="spellEnd"/>
      <w:r w:rsidRPr="00FF365D">
        <w:rPr>
          <w:rFonts w:cs="David" w:hint="cs"/>
          <w:rtl/>
        </w:rPr>
        <w:t xml:space="preserve"> </w:t>
      </w:r>
      <w:proofErr w:type="spellStart"/>
      <w:r w:rsidRPr="00FF365D">
        <w:rPr>
          <w:rFonts w:cs="David" w:hint="cs"/>
          <w:rtl/>
        </w:rPr>
        <w:t>אילטוב</w:t>
      </w:r>
      <w:proofErr w:type="spellEnd"/>
    </w:p>
    <w:p w14:paraId="1C8EE4A7" w14:textId="77777777" w:rsidR="00FF365D" w:rsidRPr="00FF365D" w:rsidRDefault="00FF365D" w:rsidP="00FF365D">
      <w:pPr>
        <w:bidi/>
        <w:jc w:val="both"/>
        <w:rPr>
          <w:rFonts w:cs="David" w:hint="cs"/>
          <w:rtl/>
        </w:rPr>
      </w:pPr>
      <w:r w:rsidRPr="00FF365D">
        <w:rPr>
          <w:rFonts w:cs="David" w:hint="cs"/>
          <w:rtl/>
        </w:rPr>
        <w:t>משה גפני</w:t>
      </w:r>
    </w:p>
    <w:p w14:paraId="30E6AAD8" w14:textId="77777777" w:rsidR="00FF365D" w:rsidRPr="00FF365D" w:rsidRDefault="00FF365D" w:rsidP="00FF365D">
      <w:pPr>
        <w:bidi/>
        <w:jc w:val="both"/>
        <w:rPr>
          <w:rFonts w:cs="David" w:hint="cs"/>
          <w:rtl/>
        </w:rPr>
      </w:pPr>
      <w:r w:rsidRPr="00FF365D">
        <w:rPr>
          <w:rFonts w:cs="David" w:hint="cs"/>
          <w:rtl/>
        </w:rPr>
        <w:t xml:space="preserve">יעקב </w:t>
      </w:r>
      <w:proofErr w:type="spellStart"/>
      <w:r w:rsidRPr="00FF365D">
        <w:rPr>
          <w:rFonts w:cs="David" w:hint="cs"/>
          <w:rtl/>
        </w:rPr>
        <w:t>ליצמן</w:t>
      </w:r>
      <w:proofErr w:type="spellEnd"/>
    </w:p>
    <w:p w14:paraId="1C34E195" w14:textId="77777777" w:rsidR="00FF365D" w:rsidRPr="00FF365D" w:rsidRDefault="00FF365D" w:rsidP="00FF365D">
      <w:pPr>
        <w:bidi/>
        <w:jc w:val="both"/>
        <w:rPr>
          <w:rFonts w:cs="David" w:hint="cs"/>
          <w:rtl/>
        </w:rPr>
      </w:pPr>
      <w:r w:rsidRPr="00FF365D">
        <w:rPr>
          <w:rFonts w:cs="David" w:hint="cs"/>
          <w:rtl/>
        </w:rPr>
        <w:t>מאיר פרוש</w:t>
      </w:r>
    </w:p>
    <w:p w14:paraId="33BEE50D" w14:textId="77777777" w:rsidR="00FF365D" w:rsidRPr="00FF365D" w:rsidRDefault="00FF365D" w:rsidP="00FF365D">
      <w:pPr>
        <w:bidi/>
        <w:jc w:val="both"/>
        <w:rPr>
          <w:rFonts w:cs="David" w:hint="cs"/>
          <w:rtl/>
        </w:rPr>
      </w:pPr>
    </w:p>
    <w:p w14:paraId="3D65E7FC" w14:textId="77777777" w:rsidR="00FF365D" w:rsidRPr="00FF365D" w:rsidRDefault="00FF365D" w:rsidP="00FF365D">
      <w:pPr>
        <w:bidi/>
        <w:jc w:val="both"/>
        <w:rPr>
          <w:rFonts w:cs="David" w:hint="cs"/>
          <w:b/>
          <w:bCs/>
          <w:rtl/>
        </w:rPr>
      </w:pPr>
      <w:r w:rsidRPr="00FF365D">
        <w:rPr>
          <w:rFonts w:cs="David" w:hint="cs"/>
          <w:b/>
          <w:bCs/>
          <w:u w:val="single"/>
          <w:rtl/>
        </w:rPr>
        <w:t>מוזמנים:</w:t>
      </w:r>
    </w:p>
    <w:p w14:paraId="0981743C" w14:textId="77777777" w:rsidR="00FF365D" w:rsidRPr="00FF365D" w:rsidRDefault="00FF365D" w:rsidP="00FF365D">
      <w:pPr>
        <w:bidi/>
        <w:jc w:val="both"/>
        <w:rPr>
          <w:rFonts w:cs="David" w:hint="cs"/>
          <w:rtl/>
        </w:rPr>
      </w:pPr>
      <w:r w:rsidRPr="00FF365D">
        <w:rPr>
          <w:rFonts w:cs="David" w:hint="cs"/>
          <w:rtl/>
        </w:rPr>
        <w:t xml:space="preserve">איל יינון </w:t>
      </w:r>
      <w:r w:rsidRPr="00FF365D">
        <w:rPr>
          <w:rFonts w:cs="David"/>
          <w:rtl/>
        </w:rPr>
        <w:t>–</w:t>
      </w:r>
      <w:r w:rsidRPr="00FF365D">
        <w:rPr>
          <w:rFonts w:cs="David" w:hint="cs"/>
          <w:rtl/>
        </w:rPr>
        <w:t xml:space="preserve"> מזכיר הכנסת</w:t>
      </w:r>
    </w:p>
    <w:p w14:paraId="4654D26D" w14:textId="77777777" w:rsidR="00FF365D" w:rsidRPr="00FF365D" w:rsidRDefault="00FF365D" w:rsidP="00FF365D">
      <w:pPr>
        <w:bidi/>
        <w:jc w:val="both"/>
        <w:rPr>
          <w:rFonts w:cs="David" w:hint="cs"/>
          <w:rtl/>
        </w:rPr>
      </w:pPr>
    </w:p>
    <w:p w14:paraId="3F197504" w14:textId="77777777" w:rsidR="00FF365D" w:rsidRPr="00FF365D" w:rsidRDefault="00FF365D" w:rsidP="00FF365D">
      <w:pPr>
        <w:bidi/>
        <w:jc w:val="both"/>
        <w:rPr>
          <w:rFonts w:cs="David" w:hint="cs"/>
          <w:rtl/>
        </w:rPr>
      </w:pPr>
    </w:p>
    <w:p w14:paraId="4EAAF6FD" w14:textId="77777777" w:rsidR="00FF365D" w:rsidRPr="00FF365D" w:rsidRDefault="00FF365D" w:rsidP="00FF365D">
      <w:pPr>
        <w:bidi/>
        <w:jc w:val="both"/>
        <w:rPr>
          <w:rFonts w:cs="David" w:hint="cs"/>
          <w:b/>
          <w:bCs/>
          <w:u w:val="single"/>
          <w:rtl/>
        </w:rPr>
      </w:pPr>
      <w:r w:rsidRPr="00FF365D">
        <w:rPr>
          <w:rFonts w:cs="David" w:hint="cs"/>
          <w:b/>
          <w:bCs/>
          <w:u w:val="single"/>
          <w:rtl/>
        </w:rPr>
        <w:t>יועצת משפטית:</w:t>
      </w:r>
      <w:r w:rsidRPr="00FF365D">
        <w:rPr>
          <w:rFonts w:cs="David" w:hint="cs"/>
          <w:rtl/>
        </w:rPr>
        <w:t xml:space="preserve">     עו"ד ארבל אסטרחן</w:t>
      </w:r>
    </w:p>
    <w:p w14:paraId="0FD22E44" w14:textId="77777777" w:rsidR="00FF365D" w:rsidRPr="00FF365D" w:rsidRDefault="00FF365D" w:rsidP="00FF365D">
      <w:pPr>
        <w:bidi/>
        <w:jc w:val="both"/>
        <w:rPr>
          <w:rFonts w:cs="David" w:hint="cs"/>
          <w:b/>
          <w:bCs/>
          <w:u w:val="single"/>
          <w:rtl/>
        </w:rPr>
      </w:pPr>
    </w:p>
    <w:p w14:paraId="0D459ED4" w14:textId="77777777" w:rsidR="00FF365D" w:rsidRPr="00FF365D" w:rsidRDefault="00FF365D" w:rsidP="00FF365D">
      <w:pPr>
        <w:bidi/>
        <w:jc w:val="both"/>
        <w:rPr>
          <w:rFonts w:cs="David" w:hint="cs"/>
          <w:rtl/>
        </w:rPr>
      </w:pPr>
      <w:r w:rsidRPr="00FF365D">
        <w:rPr>
          <w:rFonts w:cs="David" w:hint="cs"/>
          <w:b/>
          <w:bCs/>
          <w:u w:val="single"/>
          <w:rtl/>
        </w:rPr>
        <w:t>מנהל הוועדה:</w:t>
      </w:r>
      <w:r w:rsidRPr="00FF365D">
        <w:rPr>
          <w:rFonts w:cs="David" w:hint="cs"/>
          <w:b/>
          <w:bCs/>
          <w:rtl/>
        </w:rPr>
        <w:t xml:space="preserve">         </w:t>
      </w:r>
      <w:r w:rsidRPr="00FF365D">
        <w:rPr>
          <w:rFonts w:cs="David" w:hint="cs"/>
          <w:rtl/>
        </w:rPr>
        <w:t>אתי בן-יוסף</w:t>
      </w:r>
    </w:p>
    <w:p w14:paraId="42EAE05D" w14:textId="77777777" w:rsidR="00FF365D" w:rsidRPr="00FF365D" w:rsidRDefault="00FF365D" w:rsidP="00FF365D">
      <w:pPr>
        <w:bidi/>
        <w:jc w:val="both"/>
        <w:rPr>
          <w:rFonts w:cs="David" w:hint="cs"/>
          <w:b/>
          <w:bCs/>
          <w:rtl/>
        </w:rPr>
      </w:pPr>
    </w:p>
    <w:p w14:paraId="47AE3636" w14:textId="77777777" w:rsidR="00FF365D" w:rsidRPr="00FF365D" w:rsidRDefault="00FF365D" w:rsidP="00FF365D">
      <w:pPr>
        <w:bidi/>
        <w:jc w:val="both"/>
        <w:rPr>
          <w:rFonts w:cs="David" w:hint="cs"/>
          <w:rtl/>
        </w:rPr>
      </w:pPr>
      <w:r w:rsidRPr="00FF365D">
        <w:rPr>
          <w:rFonts w:cs="David" w:hint="cs"/>
          <w:b/>
          <w:bCs/>
          <w:u w:val="single"/>
          <w:rtl/>
        </w:rPr>
        <w:t xml:space="preserve">רשמת </w:t>
      </w:r>
      <w:proofErr w:type="spellStart"/>
      <w:r w:rsidRPr="00FF365D">
        <w:rPr>
          <w:rFonts w:cs="David" w:hint="cs"/>
          <w:b/>
          <w:bCs/>
          <w:u w:val="single"/>
          <w:rtl/>
        </w:rPr>
        <w:t>פרלמטרית</w:t>
      </w:r>
      <w:proofErr w:type="spellEnd"/>
      <w:r w:rsidRPr="00FF365D">
        <w:rPr>
          <w:rFonts w:cs="David" w:hint="cs"/>
          <w:b/>
          <w:bCs/>
          <w:u w:val="single"/>
          <w:rtl/>
        </w:rPr>
        <w:t>:</w:t>
      </w:r>
      <w:r w:rsidRPr="00FF365D">
        <w:rPr>
          <w:rFonts w:cs="David" w:hint="cs"/>
          <w:rtl/>
        </w:rPr>
        <w:tab/>
        <w:t>אתי אפלבוים</w:t>
      </w:r>
    </w:p>
    <w:p w14:paraId="01629B13" w14:textId="77777777" w:rsidR="00FF365D" w:rsidRPr="00FF365D" w:rsidRDefault="00FF365D" w:rsidP="00FF365D">
      <w:pPr>
        <w:bidi/>
        <w:jc w:val="both"/>
        <w:rPr>
          <w:rFonts w:cs="David" w:hint="cs"/>
          <w:b/>
          <w:bCs/>
          <w:u w:val="single"/>
          <w:rtl/>
        </w:rPr>
      </w:pPr>
    </w:p>
    <w:p w14:paraId="3EE3D921" w14:textId="77777777" w:rsidR="00FF365D" w:rsidRPr="00FF365D" w:rsidRDefault="00FF365D" w:rsidP="00FF365D">
      <w:pPr>
        <w:bidi/>
        <w:jc w:val="both"/>
        <w:rPr>
          <w:rFonts w:cs="David" w:hint="cs"/>
          <w:rtl/>
        </w:rPr>
      </w:pPr>
      <w:r w:rsidRPr="00FF365D">
        <w:rPr>
          <w:rFonts w:cs="David"/>
          <w:rtl/>
        </w:rPr>
        <w:br w:type="page"/>
      </w:r>
    </w:p>
    <w:p w14:paraId="460DADCB" w14:textId="77777777" w:rsidR="00FF365D" w:rsidRPr="00FF365D" w:rsidRDefault="00FF365D" w:rsidP="00FF365D">
      <w:pPr>
        <w:numPr>
          <w:ilvl w:val="0"/>
          <w:numId w:val="2"/>
        </w:numPr>
        <w:bidi/>
        <w:jc w:val="center"/>
        <w:rPr>
          <w:rFonts w:cs="David" w:hint="cs"/>
          <w:b/>
          <w:bCs/>
          <w:u w:val="single"/>
          <w:rtl/>
        </w:rPr>
      </w:pPr>
      <w:r w:rsidRPr="00FF365D">
        <w:rPr>
          <w:rFonts w:cs="David" w:hint="cs"/>
          <w:b/>
          <w:bCs/>
          <w:u w:val="single"/>
          <w:rtl/>
        </w:rPr>
        <w:t xml:space="preserve">בקשת חה"כ מיכאל </w:t>
      </w:r>
      <w:proofErr w:type="spellStart"/>
      <w:r w:rsidRPr="00FF365D">
        <w:rPr>
          <w:rFonts w:cs="David" w:hint="cs"/>
          <w:b/>
          <w:bCs/>
          <w:u w:val="single"/>
          <w:rtl/>
        </w:rPr>
        <w:t>מלכיאור</w:t>
      </w:r>
      <w:proofErr w:type="spellEnd"/>
      <w:r w:rsidRPr="00FF365D">
        <w:rPr>
          <w:rFonts w:cs="David" w:hint="cs"/>
          <w:b/>
          <w:bCs/>
          <w:u w:val="single"/>
          <w:rtl/>
        </w:rPr>
        <w:t xml:space="preserve"> להתפלגות סיעת העבודה-מימד לפי חוק הכנסת, </w:t>
      </w:r>
      <w:proofErr w:type="spellStart"/>
      <w:r w:rsidRPr="00FF365D">
        <w:rPr>
          <w:rFonts w:cs="David" w:hint="cs"/>
          <w:b/>
          <w:bCs/>
          <w:u w:val="single"/>
          <w:rtl/>
        </w:rPr>
        <w:t>התשנ"ד</w:t>
      </w:r>
      <w:proofErr w:type="spellEnd"/>
      <w:r w:rsidRPr="00FF365D">
        <w:rPr>
          <w:rFonts w:cs="David" w:hint="cs"/>
          <w:b/>
          <w:bCs/>
          <w:u w:val="single"/>
          <w:rtl/>
        </w:rPr>
        <w:t>-1994.</w:t>
      </w:r>
    </w:p>
    <w:p w14:paraId="15D10BC8" w14:textId="77777777" w:rsidR="00FF365D" w:rsidRPr="00FF365D" w:rsidRDefault="00FF365D" w:rsidP="00FF365D">
      <w:pPr>
        <w:bidi/>
        <w:jc w:val="both"/>
        <w:rPr>
          <w:rFonts w:cs="David" w:hint="cs"/>
          <w:b/>
          <w:bCs/>
          <w:u w:val="single"/>
          <w:rtl/>
        </w:rPr>
      </w:pPr>
    </w:p>
    <w:p w14:paraId="0FBDB2A1" w14:textId="77777777" w:rsidR="00FF365D" w:rsidRPr="00FF365D" w:rsidRDefault="00FF365D" w:rsidP="00FF365D">
      <w:pPr>
        <w:bidi/>
        <w:jc w:val="both"/>
        <w:rPr>
          <w:rFonts w:cs="David" w:hint="cs"/>
          <w:b/>
          <w:bCs/>
          <w:u w:val="single"/>
          <w:rtl/>
        </w:rPr>
      </w:pPr>
      <w:r w:rsidRPr="00FF365D">
        <w:rPr>
          <w:rFonts w:cs="David" w:hint="cs"/>
          <w:b/>
          <w:bCs/>
          <w:u w:val="single"/>
          <w:rtl/>
        </w:rPr>
        <w:t>מ"מ היו"ר נסים זאב:</w:t>
      </w:r>
    </w:p>
    <w:p w14:paraId="7B7A7C16" w14:textId="77777777" w:rsidR="00FF365D" w:rsidRPr="00FF365D" w:rsidRDefault="00FF365D" w:rsidP="00FF365D">
      <w:pPr>
        <w:bidi/>
        <w:jc w:val="both"/>
        <w:rPr>
          <w:rFonts w:cs="David" w:hint="cs"/>
          <w:b/>
          <w:bCs/>
          <w:u w:val="single"/>
          <w:rtl/>
        </w:rPr>
      </w:pPr>
    </w:p>
    <w:p w14:paraId="24F761A3" w14:textId="77777777" w:rsidR="00FF365D" w:rsidRPr="00FF365D" w:rsidRDefault="00FF365D" w:rsidP="00FF365D">
      <w:pPr>
        <w:bidi/>
        <w:jc w:val="both"/>
        <w:rPr>
          <w:rFonts w:cs="David" w:hint="cs"/>
          <w:rtl/>
        </w:rPr>
      </w:pPr>
      <w:r w:rsidRPr="00FF365D">
        <w:rPr>
          <w:rFonts w:cs="David" w:hint="cs"/>
          <w:rtl/>
        </w:rPr>
        <w:tab/>
        <w:t xml:space="preserve">בוקר טוב. אני פותח את ישיבת ועדת הכנסת. </w:t>
      </w:r>
    </w:p>
    <w:p w14:paraId="4169779E" w14:textId="77777777" w:rsidR="00FF365D" w:rsidRPr="00FF365D" w:rsidRDefault="00FF365D" w:rsidP="00FF365D">
      <w:pPr>
        <w:bidi/>
        <w:jc w:val="both"/>
        <w:rPr>
          <w:rFonts w:cs="David" w:hint="cs"/>
          <w:rtl/>
        </w:rPr>
      </w:pPr>
    </w:p>
    <w:p w14:paraId="061EB43B" w14:textId="77777777" w:rsidR="00FF365D" w:rsidRPr="00FF365D" w:rsidRDefault="00FF365D" w:rsidP="00FF365D">
      <w:pPr>
        <w:bidi/>
        <w:jc w:val="both"/>
        <w:rPr>
          <w:rFonts w:cs="David" w:hint="cs"/>
          <w:rtl/>
        </w:rPr>
      </w:pPr>
      <w:r w:rsidRPr="00FF365D">
        <w:rPr>
          <w:rFonts w:cs="David" w:hint="cs"/>
          <w:rtl/>
        </w:rPr>
        <w:tab/>
        <w:t xml:space="preserve">נדון תחילה בהתפלגות סיעת העבודה-מימד. במכתב שהופנה ליושב ראש ועדת הכנסת נאמר: "הנני להודיעך, בהתאם לסעיף  לפי חוק הכנסת, </w:t>
      </w:r>
      <w:proofErr w:type="spellStart"/>
      <w:r w:rsidRPr="00FF365D">
        <w:rPr>
          <w:rFonts w:cs="David" w:hint="cs"/>
          <w:rtl/>
        </w:rPr>
        <w:t>התשנ"ד</w:t>
      </w:r>
      <w:proofErr w:type="spellEnd"/>
      <w:r w:rsidRPr="00FF365D">
        <w:rPr>
          <w:rFonts w:cs="David" w:hint="cs"/>
          <w:rtl/>
        </w:rPr>
        <w:t xml:space="preserve">-1994. הבקשה היא בהתאם לסעיף 59(2) לחוק הכנסת. </w:t>
      </w:r>
    </w:p>
    <w:p w14:paraId="62F4E804" w14:textId="77777777" w:rsidR="00FF365D" w:rsidRPr="00FF365D" w:rsidRDefault="00FF365D" w:rsidP="00FF365D">
      <w:pPr>
        <w:bidi/>
        <w:jc w:val="both"/>
        <w:rPr>
          <w:rFonts w:cs="David" w:hint="cs"/>
          <w:rtl/>
        </w:rPr>
      </w:pPr>
    </w:p>
    <w:p w14:paraId="6875BE36" w14:textId="77777777" w:rsidR="00FF365D" w:rsidRPr="00FF365D" w:rsidRDefault="00FF365D" w:rsidP="00FF365D">
      <w:pPr>
        <w:bidi/>
        <w:jc w:val="both"/>
        <w:rPr>
          <w:rFonts w:cs="David" w:hint="cs"/>
          <w:rtl/>
        </w:rPr>
      </w:pPr>
      <w:r w:rsidRPr="00FF365D">
        <w:rPr>
          <w:rFonts w:cs="David" w:hint="cs"/>
          <w:rtl/>
        </w:rPr>
        <w:t xml:space="preserve">בעקבות מכתב שהופנה  ליושב ראש ועדת הכנסת נאמר: "הנני להודיעך, בהתאם לסעיף 59(2) לחוק הכנסת, </w:t>
      </w:r>
      <w:proofErr w:type="spellStart"/>
      <w:r w:rsidRPr="00FF365D">
        <w:rPr>
          <w:rFonts w:cs="David" w:hint="cs"/>
          <w:rtl/>
        </w:rPr>
        <w:t>התשנ"ד</w:t>
      </w:r>
      <w:proofErr w:type="spellEnd"/>
      <w:r w:rsidRPr="00FF365D">
        <w:rPr>
          <w:rFonts w:cs="David" w:hint="cs"/>
          <w:rtl/>
        </w:rPr>
        <w:t xml:space="preserve">-1994, על התפלגות סיעת "מימד" מסיעת "העבודה. כאמור בחוק, שתי הסיעות הרכיבו "צירוף של סיעות בכנסת הנוכחית. ההתפלגות המתבקשת היא על פי ההשתייכות לאותן סיעות כפי שפורסמה בהסכם ובמכתב הלוואי שהוגש ליו"ר ועדת הבחירות המרכזית בעת הגשת רשימות המועמדים, בציון ההשתייכות של המועמדים". </w:t>
      </w:r>
    </w:p>
    <w:p w14:paraId="080F18E1" w14:textId="77777777" w:rsidR="00FF365D" w:rsidRPr="00FF365D" w:rsidRDefault="00FF365D" w:rsidP="00FF365D">
      <w:pPr>
        <w:bidi/>
        <w:jc w:val="both"/>
        <w:rPr>
          <w:rFonts w:cs="David" w:hint="cs"/>
          <w:rtl/>
        </w:rPr>
      </w:pPr>
    </w:p>
    <w:p w14:paraId="463A1B7F" w14:textId="77777777" w:rsidR="00FF365D" w:rsidRPr="00FF365D" w:rsidRDefault="00FF365D" w:rsidP="00FF365D">
      <w:pPr>
        <w:bidi/>
        <w:ind w:firstLine="720"/>
        <w:jc w:val="both"/>
        <w:rPr>
          <w:rFonts w:cs="David" w:hint="cs"/>
          <w:rtl/>
        </w:rPr>
      </w:pPr>
      <w:r w:rsidRPr="00FF365D">
        <w:rPr>
          <w:rFonts w:cs="David" w:hint="cs"/>
          <w:rtl/>
        </w:rPr>
        <w:t xml:space="preserve">בעצם הבקשה היא שיהיו שתי מפלגות. האחת תיקרא "סיעת העבודה בראשות אהוד ברק" והסיעה </w:t>
      </w:r>
      <w:proofErr w:type="spellStart"/>
      <w:r w:rsidRPr="00FF365D">
        <w:rPr>
          <w:rFonts w:cs="David" w:hint="cs"/>
          <w:rtl/>
        </w:rPr>
        <w:t>השניה</w:t>
      </w:r>
      <w:proofErr w:type="spellEnd"/>
      <w:r w:rsidRPr="00FF365D">
        <w:rPr>
          <w:rFonts w:cs="David" w:hint="cs"/>
          <w:rtl/>
        </w:rPr>
        <w:t xml:space="preserve"> תהיה סיעת מימד שתמנה את ח"כ מיכאל </w:t>
      </w:r>
      <w:proofErr w:type="spellStart"/>
      <w:r w:rsidRPr="00FF365D">
        <w:rPr>
          <w:rFonts w:cs="David" w:hint="cs"/>
          <w:rtl/>
        </w:rPr>
        <w:t>מלכיאור</w:t>
      </w:r>
      <w:proofErr w:type="spellEnd"/>
      <w:r w:rsidRPr="00FF365D">
        <w:rPr>
          <w:rFonts w:cs="David" w:hint="cs"/>
          <w:rtl/>
        </w:rPr>
        <w:t xml:space="preserve">. </w:t>
      </w:r>
    </w:p>
    <w:p w14:paraId="3E3DB3F9" w14:textId="77777777" w:rsidR="00FF365D" w:rsidRPr="00FF365D" w:rsidRDefault="00FF365D" w:rsidP="00FF365D">
      <w:pPr>
        <w:bidi/>
        <w:ind w:firstLine="720"/>
        <w:jc w:val="both"/>
        <w:rPr>
          <w:rFonts w:cs="David" w:hint="cs"/>
          <w:rtl/>
        </w:rPr>
      </w:pPr>
    </w:p>
    <w:p w14:paraId="602E3351" w14:textId="77777777" w:rsidR="00FF365D" w:rsidRPr="00FF365D" w:rsidRDefault="00FF365D" w:rsidP="00FF365D">
      <w:pPr>
        <w:bidi/>
        <w:ind w:firstLine="720"/>
        <w:jc w:val="both"/>
        <w:rPr>
          <w:rFonts w:cs="David" w:hint="cs"/>
          <w:rtl/>
        </w:rPr>
      </w:pPr>
      <w:r w:rsidRPr="00FF365D">
        <w:rPr>
          <w:rFonts w:cs="David" w:hint="cs"/>
          <w:rtl/>
        </w:rPr>
        <w:t xml:space="preserve">בעצם יש לנו שתי מפלגות ושתי סיעות וזה רק עניין טכני. </w:t>
      </w:r>
    </w:p>
    <w:p w14:paraId="67739ECA" w14:textId="77777777" w:rsidR="00FF365D" w:rsidRPr="00FF365D" w:rsidRDefault="00FF365D" w:rsidP="00FF365D">
      <w:pPr>
        <w:bidi/>
        <w:ind w:firstLine="360"/>
        <w:jc w:val="center"/>
        <w:rPr>
          <w:rFonts w:cs="David" w:hint="cs"/>
          <w:b/>
          <w:bCs/>
          <w:u w:val="single"/>
          <w:rtl/>
        </w:rPr>
      </w:pPr>
      <w:r w:rsidRPr="00FF365D">
        <w:rPr>
          <w:rFonts w:cs="David"/>
          <w:rtl/>
        </w:rPr>
        <w:br w:type="page"/>
      </w:r>
      <w:r w:rsidRPr="00FF365D">
        <w:rPr>
          <w:rFonts w:cs="David" w:hint="cs"/>
          <w:b/>
          <w:bCs/>
          <w:u w:val="single"/>
          <w:rtl/>
        </w:rPr>
        <w:lastRenderedPageBreak/>
        <w:t xml:space="preserve">2. </w:t>
      </w:r>
      <w:r w:rsidRPr="00FF365D">
        <w:rPr>
          <w:rFonts w:cs="David" w:hint="cs"/>
          <w:b/>
          <w:bCs/>
          <w:u w:val="single"/>
          <w:rtl/>
        </w:rPr>
        <w:tab/>
        <w:t xml:space="preserve">בקשה להתפלגות סיעת יהדות התורה והשבת אגודת ישראל </w:t>
      </w:r>
      <w:r w:rsidRPr="00FF365D">
        <w:rPr>
          <w:rFonts w:cs="David"/>
          <w:b/>
          <w:bCs/>
          <w:u w:val="single"/>
          <w:rtl/>
        </w:rPr>
        <w:t>–</w:t>
      </w:r>
      <w:r w:rsidRPr="00FF365D">
        <w:rPr>
          <w:rFonts w:cs="David" w:hint="cs"/>
          <w:b/>
          <w:bCs/>
          <w:u w:val="single"/>
          <w:rtl/>
        </w:rPr>
        <w:t xml:space="preserve"> דגל התורה".</w:t>
      </w:r>
    </w:p>
    <w:p w14:paraId="599F8898" w14:textId="77777777" w:rsidR="00FF365D" w:rsidRPr="00FF365D" w:rsidRDefault="00FF365D" w:rsidP="00FF365D">
      <w:pPr>
        <w:bidi/>
        <w:jc w:val="both"/>
        <w:rPr>
          <w:rFonts w:cs="David" w:hint="cs"/>
          <w:rtl/>
        </w:rPr>
      </w:pPr>
    </w:p>
    <w:p w14:paraId="5848078F" w14:textId="77777777" w:rsidR="00FF365D" w:rsidRPr="00FF365D" w:rsidRDefault="00FF365D" w:rsidP="00FF365D">
      <w:pPr>
        <w:bidi/>
        <w:jc w:val="both"/>
        <w:rPr>
          <w:rFonts w:cs="David" w:hint="cs"/>
          <w:u w:val="single"/>
          <w:rtl/>
        </w:rPr>
      </w:pPr>
      <w:r w:rsidRPr="00FF365D">
        <w:rPr>
          <w:rFonts w:cs="David" w:hint="cs"/>
          <w:u w:val="single"/>
          <w:rtl/>
        </w:rPr>
        <w:t>היוו" נסים זאב:</w:t>
      </w:r>
    </w:p>
    <w:p w14:paraId="5E56D8B5" w14:textId="77777777" w:rsidR="00FF365D" w:rsidRPr="00FF365D" w:rsidRDefault="00FF365D" w:rsidP="00FF365D">
      <w:pPr>
        <w:bidi/>
        <w:jc w:val="both"/>
        <w:rPr>
          <w:rFonts w:cs="David" w:hint="cs"/>
          <w:u w:val="single"/>
          <w:rtl/>
        </w:rPr>
      </w:pPr>
    </w:p>
    <w:p w14:paraId="44C476D7" w14:textId="77777777" w:rsidR="00FF365D" w:rsidRPr="00FF365D" w:rsidRDefault="00FF365D" w:rsidP="00FF365D">
      <w:pPr>
        <w:bidi/>
        <w:ind w:firstLine="720"/>
        <w:jc w:val="both"/>
        <w:rPr>
          <w:rFonts w:cs="David" w:hint="cs"/>
          <w:rtl/>
        </w:rPr>
      </w:pPr>
      <w:r w:rsidRPr="00FF365D">
        <w:rPr>
          <w:rFonts w:cs="David" w:hint="cs"/>
          <w:rtl/>
        </w:rPr>
        <w:t xml:space="preserve">הבקשה </w:t>
      </w:r>
      <w:proofErr w:type="spellStart"/>
      <w:r w:rsidRPr="00FF365D">
        <w:rPr>
          <w:rFonts w:cs="David" w:hint="cs"/>
          <w:rtl/>
        </w:rPr>
        <w:t>השניה</w:t>
      </w:r>
      <w:proofErr w:type="spellEnd"/>
      <w:r w:rsidRPr="00FF365D">
        <w:rPr>
          <w:rFonts w:cs="David" w:hint="cs"/>
          <w:rtl/>
        </w:rPr>
        <w:t xml:space="preserve"> היא של אגודת ישראל ודגל התורה. יש כאן בקשה, שהוגשה במכתב, שסיעת דגל התורה תמנה את חברי הכנסת אברהם רביץ, משה גפני ואורי </w:t>
      </w:r>
      <w:proofErr w:type="spellStart"/>
      <w:r w:rsidRPr="00FF365D">
        <w:rPr>
          <w:rFonts w:cs="David" w:hint="cs"/>
          <w:rtl/>
        </w:rPr>
        <w:t>מקלב</w:t>
      </w:r>
      <w:proofErr w:type="spellEnd"/>
      <w:r w:rsidRPr="00FF365D">
        <w:rPr>
          <w:rFonts w:cs="David" w:hint="cs"/>
          <w:rtl/>
        </w:rPr>
        <w:t xml:space="preserve">. סיעת אגודת ישראל, שהיא יהדות התורה, תמנה את חברי הכנסת יעקב </w:t>
      </w:r>
      <w:proofErr w:type="spellStart"/>
      <w:r w:rsidRPr="00FF365D">
        <w:rPr>
          <w:rFonts w:cs="David" w:hint="cs"/>
          <w:rtl/>
        </w:rPr>
        <w:t>ליצמן</w:t>
      </w:r>
      <w:proofErr w:type="spellEnd"/>
      <w:r w:rsidRPr="00FF365D">
        <w:rPr>
          <w:rFonts w:cs="David" w:hint="cs"/>
          <w:rtl/>
        </w:rPr>
        <w:t xml:space="preserve">, מאיר פרוש ושמואל </w:t>
      </w:r>
      <w:proofErr w:type="spellStart"/>
      <w:r w:rsidRPr="00FF365D">
        <w:rPr>
          <w:rFonts w:cs="David" w:hint="cs"/>
          <w:rtl/>
        </w:rPr>
        <w:t>הלפרט</w:t>
      </w:r>
      <w:proofErr w:type="spellEnd"/>
      <w:r w:rsidRPr="00FF365D">
        <w:rPr>
          <w:rFonts w:cs="David" w:hint="cs"/>
          <w:rtl/>
        </w:rPr>
        <w:t xml:space="preserve">. </w:t>
      </w:r>
    </w:p>
    <w:p w14:paraId="400FDCD7" w14:textId="77777777" w:rsidR="00FF365D" w:rsidRPr="00FF365D" w:rsidRDefault="00FF365D" w:rsidP="00FF365D">
      <w:pPr>
        <w:bidi/>
        <w:jc w:val="both"/>
        <w:rPr>
          <w:rFonts w:cs="David" w:hint="cs"/>
          <w:rtl/>
        </w:rPr>
      </w:pPr>
    </w:p>
    <w:p w14:paraId="3B97E991" w14:textId="77777777" w:rsidR="00FF365D" w:rsidRPr="00FF365D" w:rsidRDefault="00FF365D" w:rsidP="00FF365D">
      <w:pPr>
        <w:bidi/>
        <w:jc w:val="both"/>
        <w:rPr>
          <w:rFonts w:cs="David" w:hint="cs"/>
          <w:rtl/>
        </w:rPr>
      </w:pPr>
      <w:r w:rsidRPr="00FF365D">
        <w:rPr>
          <w:rFonts w:cs="David" w:hint="cs"/>
          <w:rtl/>
        </w:rPr>
        <w:tab/>
        <w:t>אני רוצה לברר עם אגודת ישראל האם יש הסכמה של מועצת חכמי התורה להתפלגות הזאת למרות שהיא טכנית?</w:t>
      </w:r>
    </w:p>
    <w:p w14:paraId="4DE821C3" w14:textId="77777777" w:rsidR="00FF365D" w:rsidRPr="00FF365D" w:rsidRDefault="00FF365D" w:rsidP="00FF365D">
      <w:pPr>
        <w:bidi/>
        <w:jc w:val="both"/>
        <w:rPr>
          <w:rFonts w:cs="David" w:hint="cs"/>
          <w:rtl/>
        </w:rPr>
      </w:pPr>
    </w:p>
    <w:p w14:paraId="5D64179F" w14:textId="77777777" w:rsidR="00FF365D" w:rsidRPr="00FF365D" w:rsidRDefault="00FF365D" w:rsidP="00FF365D">
      <w:pPr>
        <w:bidi/>
        <w:ind w:firstLine="720"/>
        <w:jc w:val="both"/>
        <w:rPr>
          <w:rFonts w:cs="David" w:hint="cs"/>
          <w:rtl/>
        </w:rPr>
      </w:pPr>
      <w:r w:rsidRPr="00FF365D">
        <w:rPr>
          <w:rFonts w:cs="David" w:hint="cs"/>
          <w:rtl/>
        </w:rPr>
        <w:t>דבר נוסף. הרב גפני, אני רוצה להאיר את תשומת לבך. לפעמים עושים גירושין ואומרים שזה רק טכני כדי לקיים את מצוות הגירושין. בסופו של דבר זה נשאר נוח לאחד מהצדדים והוא אומר שבעצם יש לי גט בפועל ולמה לי להסתבך עוד פעם. אני מקווה שזה לא הכיוון ושזה לא יהיה כך.</w:t>
      </w:r>
    </w:p>
    <w:p w14:paraId="63EB0A2C" w14:textId="77777777" w:rsidR="00FF365D" w:rsidRPr="00FF365D" w:rsidRDefault="00FF365D" w:rsidP="00FF365D">
      <w:pPr>
        <w:bidi/>
        <w:jc w:val="both"/>
        <w:rPr>
          <w:rFonts w:cs="David" w:hint="cs"/>
          <w:rtl/>
        </w:rPr>
      </w:pPr>
    </w:p>
    <w:p w14:paraId="4AF22AE7" w14:textId="77777777" w:rsidR="00FF365D" w:rsidRPr="00FF365D" w:rsidRDefault="00FF365D" w:rsidP="00FF365D">
      <w:pPr>
        <w:bidi/>
        <w:jc w:val="both"/>
        <w:rPr>
          <w:rFonts w:cs="David" w:hint="cs"/>
          <w:u w:val="single"/>
          <w:rtl/>
        </w:rPr>
      </w:pPr>
      <w:r w:rsidRPr="00FF365D">
        <w:rPr>
          <w:rFonts w:cs="David" w:hint="cs"/>
          <w:u w:val="single"/>
          <w:rtl/>
        </w:rPr>
        <w:t>משה גפני:</w:t>
      </w:r>
    </w:p>
    <w:p w14:paraId="4764AF7E" w14:textId="77777777" w:rsidR="00FF365D" w:rsidRPr="00FF365D" w:rsidRDefault="00FF365D" w:rsidP="00FF365D">
      <w:pPr>
        <w:bidi/>
        <w:jc w:val="both"/>
        <w:rPr>
          <w:rFonts w:cs="David" w:hint="cs"/>
          <w:rtl/>
        </w:rPr>
      </w:pPr>
    </w:p>
    <w:p w14:paraId="7CAD4ADD" w14:textId="77777777" w:rsidR="00FF365D" w:rsidRPr="00FF365D" w:rsidRDefault="00FF365D" w:rsidP="00FF365D">
      <w:pPr>
        <w:bidi/>
        <w:jc w:val="both"/>
        <w:rPr>
          <w:rFonts w:cs="David" w:hint="cs"/>
          <w:rtl/>
        </w:rPr>
      </w:pPr>
      <w:r w:rsidRPr="00FF365D">
        <w:rPr>
          <w:rFonts w:cs="David" w:hint="cs"/>
          <w:rtl/>
        </w:rPr>
        <w:tab/>
        <w:t xml:space="preserve">אני הגשתי את הבקשה לא פעם ראשונה. אנחנו מתפקדים כסיעה אחת בכנסת אבל כשתי מפלגות נפרדות. אין לזה משמעויות של הליכה בנפרד או הליכה ביחד. כפי שאמרת, ההליכה ביחד היא החלטה של גדולי התורה והיא לא קשורה לדיון הזה. הדיון הזה הוא דיון טכני במהותו. נדמה לי שכנסת אחת בלבד לא עשינו את זה. אחר כך היו לנו בעיות בוועדת הבחירות. </w:t>
      </w:r>
    </w:p>
    <w:p w14:paraId="1F1DF52D" w14:textId="77777777" w:rsidR="00FF365D" w:rsidRPr="00FF365D" w:rsidRDefault="00FF365D" w:rsidP="00FF365D">
      <w:pPr>
        <w:bidi/>
        <w:jc w:val="both"/>
        <w:rPr>
          <w:rFonts w:cs="David" w:hint="cs"/>
          <w:rtl/>
        </w:rPr>
      </w:pPr>
    </w:p>
    <w:p w14:paraId="5B53809C" w14:textId="77777777" w:rsidR="00FF365D" w:rsidRPr="00FF365D" w:rsidRDefault="00FF365D" w:rsidP="00FF365D">
      <w:pPr>
        <w:bidi/>
        <w:jc w:val="both"/>
        <w:rPr>
          <w:rFonts w:cs="David" w:hint="cs"/>
          <w:u w:val="single"/>
          <w:rtl/>
        </w:rPr>
      </w:pPr>
      <w:r w:rsidRPr="00FF365D">
        <w:rPr>
          <w:rFonts w:cs="David" w:hint="cs"/>
          <w:u w:val="single"/>
          <w:rtl/>
        </w:rPr>
        <w:t>נסים זאב:</w:t>
      </w:r>
    </w:p>
    <w:p w14:paraId="2D79C288" w14:textId="77777777" w:rsidR="00FF365D" w:rsidRPr="00FF365D" w:rsidRDefault="00FF365D" w:rsidP="00FF365D">
      <w:pPr>
        <w:bidi/>
        <w:jc w:val="both"/>
        <w:rPr>
          <w:rFonts w:cs="David" w:hint="cs"/>
          <w:rtl/>
        </w:rPr>
      </w:pPr>
    </w:p>
    <w:p w14:paraId="3328976D" w14:textId="77777777" w:rsidR="00FF365D" w:rsidRPr="00FF365D" w:rsidRDefault="00FF365D" w:rsidP="00FF365D">
      <w:pPr>
        <w:bidi/>
        <w:jc w:val="both"/>
        <w:rPr>
          <w:rFonts w:cs="David" w:hint="cs"/>
          <w:rtl/>
        </w:rPr>
      </w:pPr>
      <w:r w:rsidRPr="00FF365D">
        <w:rPr>
          <w:rFonts w:cs="David" w:hint="cs"/>
          <w:rtl/>
        </w:rPr>
        <w:tab/>
        <w:t>מה זה נותן לכם אם אתם מתפלגים ובסוף מתחברים?</w:t>
      </w:r>
    </w:p>
    <w:p w14:paraId="3745F708" w14:textId="77777777" w:rsidR="00FF365D" w:rsidRPr="00FF365D" w:rsidRDefault="00FF365D" w:rsidP="00FF365D">
      <w:pPr>
        <w:bidi/>
        <w:jc w:val="both"/>
        <w:rPr>
          <w:rFonts w:cs="David" w:hint="cs"/>
          <w:rtl/>
        </w:rPr>
      </w:pPr>
    </w:p>
    <w:p w14:paraId="1222BDDC" w14:textId="77777777" w:rsidR="00FF365D" w:rsidRPr="00FF365D" w:rsidRDefault="00FF365D" w:rsidP="00FF365D">
      <w:pPr>
        <w:bidi/>
        <w:jc w:val="both"/>
        <w:rPr>
          <w:rFonts w:cs="David" w:hint="cs"/>
          <w:u w:val="single"/>
          <w:rtl/>
        </w:rPr>
      </w:pPr>
      <w:r w:rsidRPr="00FF365D">
        <w:rPr>
          <w:rFonts w:cs="David" w:hint="cs"/>
          <w:u w:val="single"/>
          <w:rtl/>
        </w:rPr>
        <w:t>משה גפני:</w:t>
      </w:r>
    </w:p>
    <w:p w14:paraId="59DA4D21" w14:textId="77777777" w:rsidR="00FF365D" w:rsidRPr="00FF365D" w:rsidRDefault="00FF365D" w:rsidP="00FF365D">
      <w:pPr>
        <w:bidi/>
        <w:jc w:val="both"/>
        <w:rPr>
          <w:rFonts w:cs="David" w:hint="cs"/>
          <w:rtl/>
        </w:rPr>
      </w:pPr>
    </w:p>
    <w:p w14:paraId="26CDCB46" w14:textId="77777777" w:rsidR="00FF365D" w:rsidRPr="00FF365D" w:rsidRDefault="00FF365D" w:rsidP="00FF365D">
      <w:pPr>
        <w:bidi/>
        <w:jc w:val="both"/>
        <w:rPr>
          <w:rFonts w:cs="David" w:hint="cs"/>
          <w:rtl/>
        </w:rPr>
      </w:pPr>
      <w:r w:rsidRPr="00FF365D">
        <w:rPr>
          <w:rFonts w:cs="David" w:hint="cs"/>
          <w:rtl/>
        </w:rPr>
        <w:tab/>
        <w:t xml:space="preserve">ההחלטה כאן לא תשפיע. היה נשמע בקולך חשש שדגל התורה ואגודת ישראל יתפלגו. זה לא ישפיע על ההחלטה הזאת. </w:t>
      </w:r>
    </w:p>
    <w:p w14:paraId="3FFBFF91" w14:textId="77777777" w:rsidR="00FF365D" w:rsidRPr="00FF365D" w:rsidRDefault="00FF365D" w:rsidP="00FF365D">
      <w:pPr>
        <w:bidi/>
        <w:jc w:val="both"/>
        <w:rPr>
          <w:rFonts w:cs="David" w:hint="cs"/>
          <w:rtl/>
        </w:rPr>
      </w:pPr>
    </w:p>
    <w:p w14:paraId="41882DED" w14:textId="77777777" w:rsidR="00FF365D" w:rsidRPr="00FF365D" w:rsidRDefault="00FF365D" w:rsidP="00FF365D">
      <w:pPr>
        <w:bidi/>
        <w:jc w:val="both"/>
        <w:rPr>
          <w:rFonts w:cs="David" w:hint="cs"/>
          <w:u w:val="single"/>
          <w:rtl/>
        </w:rPr>
      </w:pPr>
      <w:r w:rsidRPr="00FF365D">
        <w:rPr>
          <w:rFonts w:cs="David" w:hint="cs"/>
          <w:u w:val="single"/>
          <w:rtl/>
        </w:rPr>
        <w:t>היו"ר נסים זאב:</w:t>
      </w:r>
    </w:p>
    <w:p w14:paraId="2056A52E" w14:textId="77777777" w:rsidR="00FF365D" w:rsidRPr="00FF365D" w:rsidRDefault="00FF365D" w:rsidP="00FF365D">
      <w:pPr>
        <w:bidi/>
        <w:jc w:val="both"/>
        <w:rPr>
          <w:rFonts w:cs="David" w:hint="cs"/>
          <w:rtl/>
        </w:rPr>
      </w:pPr>
    </w:p>
    <w:p w14:paraId="370BA583" w14:textId="77777777" w:rsidR="00FF365D" w:rsidRPr="00FF365D" w:rsidRDefault="00FF365D" w:rsidP="00FF365D">
      <w:pPr>
        <w:bidi/>
        <w:jc w:val="both"/>
        <w:rPr>
          <w:rFonts w:cs="David" w:hint="cs"/>
          <w:rtl/>
        </w:rPr>
      </w:pPr>
      <w:r w:rsidRPr="00FF365D">
        <w:rPr>
          <w:rFonts w:cs="David" w:hint="cs"/>
          <w:rtl/>
        </w:rPr>
        <w:tab/>
        <w:t xml:space="preserve">אני מקווה. בפועל אם תרצו להישאר מפולגים, זה נותן לכם את הלגיטימציה ואת החוקיות לכך.  </w:t>
      </w:r>
    </w:p>
    <w:p w14:paraId="54D95739" w14:textId="77777777" w:rsidR="00FF365D" w:rsidRPr="00FF365D" w:rsidRDefault="00FF365D" w:rsidP="00FF365D">
      <w:pPr>
        <w:bidi/>
        <w:jc w:val="both"/>
        <w:rPr>
          <w:rFonts w:cs="David" w:hint="cs"/>
          <w:rtl/>
        </w:rPr>
      </w:pPr>
    </w:p>
    <w:p w14:paraId="30F40E3C" w14:textId="77777777" w:rsidR="00FF365D" w:rsidRPr="00FF365D" w:rsidRDefault="00FF365D" w:rsidP="00FF365D">
      <w:pPr>
        <w:bidi/>
        <w:jc w:val="both"/>
        <w:rPr>
          <w:rFonts w:cs="David" w:hint="cs"/>
          <w:u w:val="single"/>
          <w:rtl/>
        </w:rPr>
      </w:pPr>
      <w:r w:rsidRPr="00FF365D">
        <w:rPr>
          <w:rFonts w:cs="David" w:hint="cs"/>
          <w:u w:val="single"/>
          <w:rtl/>
        </w:rPr>
        <w:t>משה גפני:</w:t>
      </w:r>
    </w:p>
    <w:p w14:paraId="1DD2D630" w14:textId="77777777" w:rsidR="00FF365D" w:rsidRPr="00FF365D" w:rsidRDefault="00FF365D" w:rsidP="00FF365D">
      <w:pPr>
        <w:bidi/>
        <w:jc w:val="both"/>
        <w:rPr>
          <w:rFonts w:cs="David" w:hint="cs"/>
          <w:rtl/>
        </w:rPr>
      </w:pPr>
    </w:p>
    <w:p w14:paraId="3C6FA05E" w14:textId="77777777" w:rsidR="00FF365D" w:rsidRPr="00FF365D" w:rsidRDefault="00FF365D" w:rsidP="00FF365D">
      <w:pPr>
        <w:bidi/>
        <w:jc w:val="both"/>
        <w:rPr>
          <w:rFonts w:cs="David" w:hint="cs"/>
          <w:rtl/>
        </w:rPr>
      </w:pPr>
      <w:r w:rsidRPr="00FF365D">
        <w:rPr>
          <w:rFonts w:cs="David" w:hint="cs"/>
          <w:rtl/>
        </w:rPr>
        <w:tab/>
        <w:t xml:space="preserve">לא, אנחנו שתי מפלגות. זה אולי מקל אבל לא זה יגרום להחלטה. </w:t>
      </w:r>
    </w:p>
    <w:p w14:paraId="21680114" w14:textId="77777777" w:rsidR="00FF365D" w:rsidRPr="00FF365D" w:rsidRDefault="00FF365D" w:rsidP="00FF365D">
      <w:pPr>
        <w:bidi/>
        <w:jc w:val="both"/>
        <w:rPr>
          <w:rFonts w:cs="David" w:hint="cs"/>
          <w:rtl/>
        </w:rPr>
      </w:pPr>
    </w:p>
    <w:p w14:paraId="2DFE2852" w14:textId="77777777" w:rsidR="00FF365D" w:rsidRPr="00FF365D" w:rsidRDefault="00FF365D" w:rsidP="00FF365D">
      <w:pPr>
        <w:bidi/>
        <w:jc w:val="both"/>
        <w:rPr>
          <w:rFonts w:cs="David" w:hint="cs"/>
          <w:u w:val="single"/>
          <w:rtl/>
        </w:rPr>
      </w:pPr>
      <w:r w:rsidRPr="00FF365D">
        <w:rPr>
          <w:rFonts w:cs="David" w:hint="cs"/>
          <w:u w:val="single"/>
          <w:rtl/>
        </w:rPr>
        <w:t>היו"ר נסים זאב:</w:t>
      </w:r>
    </w:p>
    <w:p w14:paraId="0A5D9348" w14:textId="77777777" w:rsidR="00FF365D" w:rsidRPr="00FF365D" w:rsidRDefault="00FF365D" w:rsidP="00FF365D">
      <w:pPr>
        <w:bidi/>
        <w:jc w:val="both"/>
        <w:rPr>
          <w:rFonts w:cs="David" w:hint="cs"/>
          <w:rtl/>
        </w:rPr>
      </w:pPr>
    </w:p>
    <w:p w14:paraId="42E7DB31" w14:textId="77777777" w:rsidR="00FF365D" w:rsidRPr="00FF365D" w:rsidRDefault="00FF365D" w:rsidP="00FF365D">
      <w:pPr>
        <w:bidi/>
        <w:jc w:val="both"/>
        <w:rPr>
          <w:rFonts w:cs="David" w:hint="cs"/>
          <w:rtl/>
        </w:rPr>
      </w:pPr>
      <w:r w:rsidRPr="00FF365D">
        <w:rPr>
          <w:rFonts w:cs="David" w:hint="cs"/>
          <w:rtl/>
        </w:rPr>
        <w:tab/>
        <w:t xml:space="preserve">אפשר להתנות שההתפלגות תהיה רק טכנית. אני לא מוכן לראות שיש מחלוקת כל כך קשה בין אגודת ישראל לדגל התורה. </w:t>
      </w:r>
    </w:p>
    <w:p w14:paraId="53D0BCD1" w14:textId="77777777" w:rsidR="00FF365D" w:rsidRPr="00FF365D" w:rsidRDefault="00FF365D" w:rsidP="00FF365D">
      <w:pPr>
        <w:bidi/>
        <w:jc w:val="both"/>
        <w:rPr>
          <w:rFonts w:cs="David" w:hint="cs"/>
          <w:rtl/>
        </w:rPr>
      </w:pPr>
    </w:p>
    <w:p w14:paraId="09E88BD9" w14:textId="77777777" w:rsidR="00FF365D" w:rsidRPr="00FF365D" w:rsidRDefault="00FF365D" w:rsidP="00FF365D">
      <w:pPr>
        <w:bidi/>
        <w:jc w:val="both"/>
        <w:rPr>
          <w:rFonts w:cs="David" w:hint="cs"/>
          <w:u w:val="single"/>
          <w:rtl/>
        </w:rPr>
      </w:pPr>
      <w:r w:rsidRPr="00FF365D">
        <w:rPr>
          <w:rFonts w:cs="David" w:hint="cs"/>
          <w:u w:val="single"/>
          <w:rtl/>
        </w:rPr>
        <w:t>משה גפני:</w:t>
      </w:r>
    </w:p>
    <w:p w14:paraId="3949C937" w14:textId="77777777" w:rsidR="00FF365D" w:rsidRPr="00FF365D" w:rsidRDefault="00FF365D" w:rsidP="00FF365D">
      <w:pPr>
        <w:bidi/>
        <w:jc w:val="both"/>
        <w:rPr>
          <w:rFonts w:cs="David" w:hint="cs"/>
          <w:rtl/>
        </w:rPr>
      </w:pPr>
    </w:p>
    <w:p w14:paraId="5EB92476" w14:textId="77777777" w:rsidR="00FF365D" w:rsidRPr="00FF365D" w:rsidRDefault="00FF365D" w:rsidP="00FF365D">
      <w:pPr>
        <w:bidi/>
        <w:jc w:val="both"/>
        <w:rPr>
          <w:rFonts w:cs="David" w:hint="cs"/>
          <w:rtl/>
        </w:rPr>
      </w:pPr>
      <w:r w:rsidRPr="00FF365D">
        <w:rPr>
          <w:rFonts w:cs="David" w:hint="cs"/>
          <w:rtl/>
        </w:rPr>
        <w:tab/>
        <w:t>הרב נסים, אפשר לעשות גירושין על תנאי?</w:t>
      </w:r>
    </w:p>
    <w:p w14:paraId="7FB8A8C4" w14:textId="77777777" w:rsidR="00FF365D" w:rsidRPr="00FF365D" w:rsidRDefault="00FF365D" w:rsidP="00FF365D">
      <w:pPr>
        <w:bidi/>
        <w:jc w:val="both"/>
        <w:rPr>
          <w:rFonts w:cs="David" w:hint="cs"/>
          <w:rtl/>
        </w:rPr>
      </w:pPr>
    </w:p>
    <w:p w14:paraId="6A2F689A" w14:textId="77777777" w:rsidR="00FF365D" w:rsidRPr="00FF365D" w:rsidRDefault="00FF365D" w:rsidP="00FF365D">
      <w:pPr>
        <w:bidi/>
        <w:jc w:val="both"/>
        <w:rPr>
          <w:rFonts w:cs="David" w:hint="cs"/>
          <w:u w:val="single"/>
          <w:rtl/>
        </w:rPr>
      </w:pPr>
      <w:r w:rsidRPr="00FF365D">
        <w:rPr>
          <w:rFonts w:cs="David" w:hint="cs"/>
          <w:u w:val="single"/>
          <w:rtl/>
        </w:rPr>
        <w:t>מאיר פרוש:</w:t>
      </w:r>
    </w:p>
    <w:p w14:paraId="37CCD076" w14:textId="77777777" w:rsidR="00FF365D" w:rsidRPr="00FF365D" w:rsidRDefault="00FF365D" w:rsidP="00FF365D">
      <w:pPr>
        <w:bidi/>
        <w:jc w:val="both"/>
        <w:rPr>
          <w:rFonts w:cs="David" w:hint="cs"/>
          <w:rtl/>
        </w:rPr>
      </w:pPr>
    </w:p>
    <w:p w14:paraId="476603A7" w14:textId="77777777" w:rsidR="00FF365D" w:rsidRPr="00FF365D" w:rsidRDefault="00FF365D" w:rsidP="00FF365D">
      <w:pPr>
        <w:bidi/>
        <w:jc w:val="both"/>
        <w:rPr>
          <w:rFonts w:cs="David" w:hint="cs"/>
          <w:rtl/>
        </w:rPr>
      </w:pPr>
      <w:r w:rsidRPr="00FF365D">
        <w:rPr>
          <w:rFonts w:cs="David" w:hint="cs"/>
          <w:rtl/>
        </w:rPr>
        <w:tab/>
        <w:t xml:space="preserve">רציתי להעיר משהו לגבי המינוח. הרב גפני כתב "אגודת ישראל-יהדות התורה". בהיסטוריה כתוב "יהדות התורה-אגודת ישראל". לגופו של עניין זה לא משנה. </w:t>
      </w:r>
    </w:p>
    <w:p w14:paraId="2FA6EDC5" w14:textId="77777777" w:rsidR="00FF365D" w:rsidRPr="00FF365D" w:rsidRDefault="00FF365D" w:rsidP="00FF365D">
      <w:pPr>
        <w:bidi/>
        <w:jc w:val="both"/>
        <w:rPr>
          <w:rFonts w:cs="David" w:hint="cs"/>
          <w:rtl/>
        </w:rPr>
      </w:pPr>
    </w:p>
    <w:p w14:paraId="31FC58B6" w14:textId="77777777" w:rsidR="00FF365D" w:rsidRPr="00FF365D" w:rsidRDefault="00FF365D" w:rsidP="00FF365D">
      <w:pPr>
        <w:bidi/>
        <w:jc w:val="both"/>
        <w:rPr>
          <w:rFonts w:cs="David" w:hint="cs"/>
          <w:u w:val="single"/>
          <w:rtl/>
        </w:rPr>
      </w:pPr>
      <w:r w:rsidRPr="00FF365D">
        <w:rPr>
          <w:rFonts w:cs="David" w:hint="cs"/>
          <w:u w:val="single"/>
          <w:rtl/>
        </w:rPr>
        <w:t>ארבל אסטרחן:</w:t>
      </w:r>
    </w:p>
    <w:p w14:paraId="38E41629" w14:textId="77777777" w:rsidR="00FF365D" w:rsidRPr="00FF365D" w:rsidRDefault="00FF365D" w:rsidP="00FF365D">
      <w:pPr>
        <w:bidi/>
        <w:jc w:val="both"/>
        <w:rPr>
          <w:rFonts w:cs="David" w:hint="cs"/>
          <w:rtl/>
        </w:rPr>
      </w:pPr>
    </w:p>
    <w:p w14:paraId="2132E6C8" w14:textId="77777777" w:rsidR="00FF365D" w:rsidRPr="00FF365D" w:rsidRDefault="00FF365D" w:rsidP="00FF365D">
      <w:pPr>
        <w:bidi/>
        <w:ind w:firstLine="720"/>
        <w:jc w:val="both"/>
        <w:rPr>
          <w:rFonts w:cs="David" w:hint="cs"/>
          <w:rtl/>
        </w:rPr>
      </w:pPr>
      <w:r w:rsidRPr="00FF365D">
        <w:rPr>
          <w:rFonts w:cs="David" w:hint="cs"/>
          <w:rtl/>
        </w:rPr>
        <w:t>השאלה, איך רוצים שהסיעה תיקרא?</w:t>
      </w:r>
    </w:p>
    <w:p w14:paraId="38CC4FDD" w14:textId="77777777" w:rsidR="00FF365D" w:rsidRPr="00FF365D" w:rsidRDefault="00FF365D" w:rsidP="00FF365D">
      <w:pPr>
        <w:bidi/>
        <w:jc w:val="both"/>
        <w:rPr>
          <w:rFonts w:cs="David" w:hint="cs"/>
          <w:rtl/>
        </w:rPr>
      </w:pPr>
    </w:p>
    <w:p w14:paraId="11209686" w14:textId="77777777" w:rsidR="00FF365D" w:rsidRPr="00FF365D" w:rsidRDefault="00FF365D" w:rsidP="00FF365D">
      <w:pPr>
        <w:bidi/>
        <w:jc w:val="both"/>
        <w:rPr>
          <w:rFonts w:cs="David" w:hint="cs"/>
          <w:u w:val="single"/>
          <w:rtl/>
        </w:rPr>
      </w:pPr>
      <w:r w:rsidRPr="00FF365D">
        <w:rPr>
          <w:rFonts w:cs="David" w:hint="cs"/>
          <w:u w:val="single"/>
          <w:rtl/>
        </w:rPr>
        <w:t>מאיר פרוש:</w:t>
      </w:r>
    </w:p>
    <w:p w14:paraId="2A3B3FDD" w14:textId="77777777" w:rsidR="00FF365D" w:rsidRPr="00FF365D" w:rsidRDefault="00FF365D" w:rsidP="00FF365D">
      <w:pPr>
        <w:bidi/>
        <w:jc w:val="both"/>
        <w:rPr>
          <w:rFonts w:cs="David" w:hint="cs"/>
          <w:rtl/>
        </w:rPr>
      </w:pPr>
    </w:p>
    <w:p w14:paraId="3E0DC911" w14:textId="77777777" w:rsidR="00FF365D" w:rsidRPr="00FF365D" w:rsidRDefault="00FF365D" w:rsidP="00FF365D">
      <w:pPr>
        <w:bidi/>
        <w:jc w:val="both"/>
        <w:rPr>
          <w:rFonts w:cs="David" w:hint="cs"/>
          <w:rtl/>
        </w:rPr>
      </w:pPr>
      <w:r w:rsidRPr="00FF365D">
        <w:rPr>
          <w:rFonts w:cs="David" w:hint="cs"/>
          <w:rtl/>
        </w:rPr>
        <w:tab/>
        <w:t xml:space="preserve">הוא אמר שהוא דיבר עם המזכיר הכללי שלנו אז אני לא הולך לשנות. יתכן מאוד שהמזכיר הכללי של אגודת ישראל לא מכיר את ההיסטוריה כמוני. </w:t>
      </w:r>
    </w:p>
    <w:p w14:paraId="31E76B77" w14:textId="77777777" w:rsidR="00FF365D" w:rsidRPr="00FF365D" w:rsidRDefault="00FF365D" w:rsidP="00FF365D">
      <w:pPr>
        <w:bidi/>
        <w:jc w:val="both"/>
        <w:rPr>
          <w:rFonts w:cs="David" w:hint="cs"/>
          <w:rtl/>
        </w:rPr>
      </w:pPr>
    </w:p>
    <w:p w14:paraId="1612895A" w14:textId="77777777" w:rsidR="00FF365D" w:rsidRPr="00FF365D" w:rsidRDefault="00FF365D" w:rsidP="00FF365D">
      <w:pPr>
        <w:bidi/>
        <w:jc w:val="both"/>
        <w:rPr>
          <w:rFonts w:cs="David" w:hint="cs"/>
          <w:u w:val="single"/>
          <w:rtl/>
        </w:rPr>
      </w:pPr>
      <w:r w:rsidRPr="00FF365D">
        <w:rPr>
          <w:rFonts w:cs="David" w:hint="cs"/>
          <w:u w:val="single"/>
          <w:rtl/>
        </w:rPr>
        <w:t>היו"ר נסים זאב:</w:t>
      </w:r>
    </w:p>
    <w:p w14:paraId="602C025B" w14:textId="77777777" w:rsidR="00FF365D" w:rsidRPr="00FF365D" w:rsidRDefault="00FF365D" w:rsidP="00FF365D">
      <w:pPr>
        <w:bidi/>
        <w:jc w:val="both"/>
        <w:rPr>
          <w:rFonts w:cs="David" w:hint="cs"/>
          <w:rtl/>
        </w:rPr>
      </w:pPr>
    </w:p>
    <w:p w14:paraId="136353E6" w14:textId="77777777" w:rsidR="00FF365D" w:rsidRPr="00FF365D" w:rsidRDefault="00FF365D" w:rsidP="00FF365D">
      <w:pPr>
        <w:bidi/>
        <w:jc w:val="both"/>
        <w:rPr>
          <w:rFonts w:cs="David" w:hint="cs"/>
          <w:rtl/>
        </w:rPr>
      </w:pPr>
      <w:r w:rsidRPr="00FF365D">
        <w:rPr>
          <w:rFonts w:cs="David" w:hint="cs"/>
          <w:rtl/>
        </w:rPr>
        <w:tab/>
        <w:t xml:space="preserve">לפרוטוקול, אנחנו מוכנים לקבל את התיקון. </w:t>
      </w:r>
    </w:p>
    <w:p w14:paraId="6496552D" w14:textId="77777777" w:rsidR="00FF365D" w:rsidRPr="00FF365D" w:rsidRDefault="00FF365D" w:rsidP="00FF365D">
      <w:pPr>
        <w:bidi/>
        <w:jc w:val="both"/>
        <w:rPr>
          <w:rFonts w:cs="David" w:hint="cs"/>
          <w:rtl/>
        </w:rPr>
      </w:pPr>
    </w:p>
    <w:p w14:paraId="764E8925" w14:textId="77777777" w:rsidR="00FF365D" w:rsidRPr="00FF365D" w:rsidRDefault="00FF365D" w:rsidP="00FF365D">
      <w:pPr>
        <w:bidi/>
        <w:jc w:val="both"/>
        <w:rPr>
          <w:rFonts w:cs="David" w:hint="cs"/>
          <w:u w:val="single"/>
          <w:rtl/>
        </w:rPr>
      </w:pPr>
      <w:r w:rsidRPr="00FF365D">
        <w:rPr>
          <w:rFonts w:cs="David" w:hint="cs"/>
          <w:u w:val="single"/>
          <w:rtl/>
        </w:rPr>
        <w:t>משה גפני:</w:t>
      </w:r>
    </w:p>
    <w:p w14:paraId="3DF03C90" w14:textId="77777777" w:rsidR="00FF365D" w:rsidRPr="00FF365D" w:rsidRDefault="00FF365D" w:rsidP="00FF365D">
      <w:pPr>
        <w:bidi/>
        <w:jc w:val="both"/>
        <w:rPr>
          <w:rFonts w:cs="David" w:hint="cs"/>
          <w:u w:val="single"/>
          <w:rtl/>
        </w:rPr>
      </w:pPr>
    </w:p>
    <w:p w14:paraId="44503E59" w14:textId="77777777" w:rsidR="00FF365D" w:rsidRPr="00FF365D" w:rsidRDefault="00FF365D" w:rsidP="00FF365D">
      <w:pPr>
        <w:bidi/>
        <w:jc w:val="both"/>
        <w:rPr>
          <w:rFonts w:cs="David" w:hint="cs"/>
          <w:rtl/>
        </w:rPr>
      </w:pPr>
      <w:r w:rsidRPr="00FF365D">
        <w:rPr>
          <w:rFonts w:cs="David" w:hint="cs"/>
          <w:rtl/>
        </w:rPr>
        <w:tab/>
        <w:t xml:space="preserve">השאלה מה היה קודם. </w:t>
      </w:r>
    </w:p>
    <w:p w14:paraId="5574B499" w14:textId="77777777" w:rsidR="00FF365D" w:rsidRPr="00FF365D" w:rsidRDefault="00FF365D" w:rsidP="00FF365D">
      <w:pPr>
        <w:bidi/>
        <w:jc w:val="both"/>
        <w:rPr>
          <w:rFonts w:cs="David" w:hint="cs"/>
          <w:rtl/>
        </w:rPr>
      </w:pPr>
    </w:p>
    <w:p w14:paraId="79412A5E" w14:textId="77777777" w:rsidR="00FF365D" w:rsidRPr="00FF365D" w:rsidRDefault="00FF365D" w:rsidP="00FF365D">
      <w:pPr>
        <w:bidi/>
        <w:jc w:val="both"/>
        <w:rPr>
          <w:rFonts w:cs="David" w:hint="cs"/>
          <w:u w:val="single"/>
          <w:rtl/>
        </w:rPr>
      </w:pPr>
      <w:r w:rsidRPr="00FF365D">
        <w:rPr>
          <w:rFonts w:cs="David" w:hint="cs"/>
          <w:u w:val="single"/>
          <w:rtl/>
        </w:rPr>
        <w:t>מאיר פרוש:</w:t>
      </w:r>
    </w:p>
    <w:p w14:paraId="540361B7" w14:textId="77777777" w:rsidR="00FF365D" w:rsidRPr="00FF365D" w:rsidRDefault="00FF365D" w:rsidP="00FF365D">
      <w:pPr>
        <w:bidi/>
        <w:jc w:val="both"/>
        <w:rPr>
          <w:rFonts w:cs="David" w:hint="cs"/>
          <w:rtl/>
        </w:rPr>
      </w:pPr>
    </w:p>
    <w:p w14:paraId="20C89634" w14:textId="77777777" w:rsidR="00FF365D" w:rsidRPr="00FF365D" w:rsidRDefault="00FF365D" w:rsidP="00FF365D">
      <w:pPr>
        <w:bidi/>
        <w:ind w:firstLine="720"/>
        <w:jc w:val="both"/>
        <w:rPr>
          <w:rFonts w:cs="David" w:hint="cs"/>
          <w:rtl/>
        </w:rPr>
      </w:pPr>
      <w:r w:rsidRPr="00FF365D">
        <w:rPr>
          <w:rFonts w:cs="David" w:hint="cs"/>
          <w:rtl/>
        </w:rPr>
        <w:t xml:space="preserve">זה לא נפקא מינה, אני רק אומר מבחינה היסטורית. </w:t>
      </w:r>
    </w:p>
    <w:p w14:paraId="4A3711DF" w14:textId="77777777" w:rsidR="00FF365D" w:rsidRPr="00FF365D" w:rsidRDefault="00FF365D" w:rsidP="00FF365D">
      <w:pPr>
        <w:bidi/>
        <w:ind w:firstLine="720"/>
        <w:jc w:val="both"/>
        <w:rPr>
          <w:rFonts w:cs="David" w:hint="cs"/>
          <w:rtl/>
        </w:rPr>
      </w:pPr>
    </w:p>
    <w:p w14:paraId="3DB56EB4" w14:textId="77777777" w:rsidR="00FF365D" w:rsidRPr="00FF365D" w:rsidRDefault="00FF365D" w:rsidP="00FF365D">
      <w:pPr>
        <w:bidi/>
        <w:jc w:val="both"/>
        <w:rPr>
          <w:rFonts w:cs="David" w:hint="cs"/>
          <w:u w:val="single"/>
          <w:rtl/>
        </w:rPr>
      </w:pPr>
      <w:r w:rsidRPr="00FF365D">
        <w:rPr>
          <w:rFonts w:cs="David" w:hint="cs"/>
          <w:u w:val="single"/>
          <w:rtl/>
        </w:rPr>
        <w:t>משה גפני:</w:t>
      </w:r>
    </w:p>
    <w:p w14:paraId="7464CF4C" w14:textId="77777777" w:rsidR="00FF365D" w:rsidRPr="00FF365D" w:rsidRDefault="00FF365D" w:rsidP="00FF365D">
      <w:pPr>
        <w:bidi/>
        <w:jc w:val="both"/>
        <w:rPr>
          <w:rFonts w:cs="David" w:hint="cs"/>
          <w:rtl/>
        </w:rPr>
      </w:pPr>
    </w:p>
    <w:p w14:paraId="5A7183A1" w14:textId="77777777" w:rsidR="00FF365D" w:rsidRPr="00FF365D" w:rsidRDefault="00FF365D" w:rsidP="00FF365D">
      <w:pPr>
        <w:bidi/>
        <w:jc w:val="both"/>
        <w:rPr>
          <w:rFonts w:cs="David" w:hint="cs"/>
          <w:rtl/>
        </w:rPr>
      </w:pPr>
      <w:r w:rsidRPr="00FF365D">
        <w:rPr>
          <w:rFonts w:cs="David" w:hint="cs"/>
          <w:rtl/>
        </w:rPr>
        <w:tab/>
        <w:t xml:space="preserve">נכון, בפעם הקודמת זה היה "אגודת ישראל-יהדות התורה", אבל זה לא משנה. </w:t>
      </w:r>
    </w:p>
    <w:p w14:paraId="4FD39C6B" w14:textId="77777777" w:rsidR="00FF365D" w:rsidRPr="00FF365D" w:rsidRDefault="00FF365D" w:rsidP="00FF365D">
      <w:pPr>
        <w:bidi/>
        <w:jc w:val="both"/>
        <w:rPr>
          <w:rFonts w:cs="David" w:hint="cs"/>
          <w:rtl/>
        </w:rPr>
      </w:pPr>
    </w:p>
    <w:p w14:paraId="0424820D" w14:textId="77777777" w:rsidR="00FF365D" w:rsidRPr="00FF365D" w:rsidRDefault="00FF365D" w:rsidP="00FF365D">
      <w:pPr>
        <w:bidi/>
        <w:jc w:val="both"/>
        <w:rPr>
          <w:rFonts w:cs="David" w:hint="cs"/>
          <w:u w:val="single"/>
          <w:rtl/>
        </w:rPr>
      </w:pPr>
      <w:r w:rsidRPr="00FF365D">
        <w:rPr>
          <w:rFonts w:cs="David" w:hint="cs"/>
          <w:u w:val="single"/>
          <w:rtl/>
        </w:rPr>
        <w:t>ארבל אסטרחן:</w:t>
      </w:r>
    </w:p>
    <w:p w14:paraId="079DE3A6" w14:textId="77777777" w:rsidR="00FF365D" w:rsidRPr="00FF365D" w:rsidRDefault="00FF365D" w:rsidP="00FF365D">
      <w:pPr>
        <w:bidi/>
        <w:jc w:val="both"/>
        <w:rPr>
          <w:rFonts w:cs="David" w:hint="cs"/>
          <w:rtl/>
        </w:rPr>
      </w:pPr>
    </w:p>
    <w:p w14:paraId="4F331040" w14:textId="77777777" w:rsidR="00FF365D" w:rsidRPr="00FF365D" w:rsidRDefault="00FF365D" w:rsidP="00FF365D">
      <w:pPr>
        <w:bidi/>
        <w:ind w:firstLine="720"/>
        <w:jc w:val="both"/>
        <w:rPr>
          <w:rFonts w:cs="David" w:hint="cs"/>
          <w:rtl/>
        </w:rPr>
      </w:pPr>
      <w:r w:rsidRPr="00FF365D">
        <w:rPr>
          <w:rFonts w:cs="David" w:hint="cs"/>
          <w:rtl/>
        </w:rPr>
        <w:t xml:space="preserve">מדובר בעצם בבקשות שדומות במהותן. שתי סיעות בכנסת שמורכבות ממפלגות שונות, שעם הגשת רשימות המועמדים לכנסת ה-17,  הגישו הסכם שמאפשר להן את ההתפלגות וקובע את חלוקת חברי הכנסת בין המפלגות השונות. רשימת המועמדים של העבודה-מימד הוגשה על ידי מפלגת העבודה הישראלית ומפלגת מימד. ההתפלגות כעת תיצור שתי סיעות בכנסת, סיעת העבודה בראשות אהוד ברק, שתייצג את מפלגת העבודה הישראלית וסיעת מימד, שבה יהיה חבר הכנסת </w:t>
      </w:r>
      <w:proofErr w:type="spellStart"/>
      <w:r w:rsidRPr="00FF365D">
        <w:rPr>
          <w:rFonts w:cs="David" w:hint="cs"/>
          <w:rtl/>
        </w:rPr>
        <w:t>מלכיאור</w:t>
      </w:r>
      <w:proofErr w:type="spellEnd"/>
      <w:r w:rsidRPr="00FF365D">
        <w:rPr>
          <w:rFonts w:cs="David" w:hint="cs"/>
          <w:rtl/>
        </w:rPr>
        <w:t>, והיא תייצג את מפלגת מימד.</w:t>
      </w:r>
    </w:p>
    <w:p w14:paraId="750342E2" w14:textId="77777777" w:rsidR="00FF365D" w:rsidRPr="00FF365D" w:rsidRDefault="00FF365D" w:rsidP="00FF365D">
      <w:pPr>
        <w:bidi/>
        <w:jc w:val="both"/>
        <w:rPr>
          <w:rFonts w:cs="David" w:hint="cs"/>
          <w:rtl/>
        </w:rPr>
      </w:pPr>
    </w:p>
    <w:p w14:paraId="1929DDED" w14:textId="77777777" w:rsidR="00FF365D" w:rsidRPr="00FF365D" w:rsidRDefault="00FF365D" w:rsidP="00FF365D">
      <w:pPr>
        <w:bidi/>
        <w:ind w:firstLine="720"/>
        <w:jc w:val="both"/>
        <w:rPr>
          <w:rFonts w:cs="David" w:hint="cs"/>
          <w:rtl/>
        </w:rPr>
      </w:pPr>
      <w:r w:rsidRPr="00FF365D">
        <w:rPr>
          <w:rFonts w:cs="David" w:hint="cs"/>
          <w:rtl/>
        </w:rPr>
        <w:t xml:space="preserve">הבקשה </w:t>
      </w:r>
      <w:proofErr w:type="spellStart"/>
      <w:r w:rsidRPr="00FF365D">
        <w:rPr>
          <w:rFonts w:cs="David" w:hint="cs"/>
          <w:rtl/>
        </w:rPr>
        <w:t>השניה</w:t>
      </w:r>
      <w:proofErr w:type="spellEnd"/>
      <w:r w:rsidRPr="00FF365D">
        <w:rPr>
          <w:rFonts w:cs="David" w:hint="cs"/>
          <w:rtl/>
        </w:rPr>
        <w:t xml:space="preserve"> היא לעניין סיעת יהדות התורה. לאחר ההתפלגות ייוצרו שתי סיעות, סיעת אגודת ישראל-יהדות התורה, שתייצג את מפלגת אגודת ישראל ויהיו בה שלושה חברי כנסת: </w:t>
      </w:r>
      <w:proofErr w:type="spellStart"/>
      <w:r w:rsidRPr="00FF365D">
        <w:rPr>
          <w:rFonts w:cs="David" w:hint="cs"/>
          <w:rtl/>
        </w:rPr>
        <w:t>ליצמן</w:t>
      </w:r>
      <w:proofErr w:type="spellEnd"/>
      <w:r w:rsidRPr="00FF365D">
        <w:rPr>
          <w:rFonts w:cs="David" w:hint="cs"/>
          <w:rtl/>
        </w:rPr>
        <w:t xml:space="preserve">, </w:t>
      </w:r>
      <w:proofErr w:type="spellStart"/>
      <w:r w:rsidRPr="00FF365D">
        <w:rPr>
          <w:rFonts w:cs="David" w:hint="cs"/>
          <w:rtl/>
        </w:rPr>
        <w:t>הלפרט</w:t>
      </w:r>
      <w:proofErr w:type="spellEnd"/>
      <w:r w:rsidRPr="00FF365D">
        <w:rPr>
          <w:rFonts w:cs="David" w:hint="cs"/>
          <w:rtl/>
        </w:rPr>
        <w:t xml:space="preserve"> ופרוש וסיעת דגל התורה שתייצג את מפלגת אגודת החרדים-דגל התורה, שגם בה יהיו 3 חברי כנסת. </w:t>
      </w:r>
    </w:p>
    <w:p w14:paraId="76339075" w14:textId="77777777" w:rsidR="00FF365D" w:rsidRPr="00FF365D" w:rsidRDefault="00FF365D" w:rsidP="00FF365D">
      <w:pPr>
        <w:bidi/>
        <w:ind w:firstLine="720"/>
        <w:jc w:val="both"/>
        <w:rPr>
          <w:rFonts w:cs="David" w:hint="cs"/>
          <w:rtl/>
        </w:rPr>
      </w:pPr>
    </w:p>
    <w:p w14:paraId="3339BDA9" w14:textId="77777777" w:rsidR="00FF365D" w:rsidRPr="00FF365D" w:rsidRDefault="00FF365D" w:rsidP="00FF365D">
      <w:pPr>
        <w:bidi/>
        <w:ind w:firstLine="720"/>
        <w:jc w:val="both"/>
        <w:rPr>
          <w:rFonts w:cs="David" w:hint="cs"/>
          <w:rtl/>
        </w:rPr>
      </w:pPr>
      <w:r w:rsidRPr="00FF365D">
        <w:rPr>
          <w:rFonts w:cs="David" w:hint="cs"/>
          <w:rtl/>
        </w:rPr>
        <w:t xml:space="preserve">בהתאם לסעיף 60 לחוק הכנסת מתבקשת ועדת הכנסת לאשר את הבקשות. </w:t>
      </w:r>
    </w:p>
    <w:p w14:paraId="492DB843" w14:textId="77777777" w:rsidR="00FF365D" w:rsidRPr="00FF365D" w:rsidRDefault="00FF365D" w:rsidP="00FF365D">
      <w:pPr>
        <w:bidi/>
        <w:jc w:val="both"/>
        <w:rPr>
          <w:rFonts w:cs="David" w:hint="cs"/>
          <w:rtl/>
        </w:rPr>
      </w:pPr>
    </w:p>
    <w:p w14:paraId="7A02C132" w14:textId="77777777" w:rsidR="00FF365D" w:rsidRPr="00FF365D" w:rsidRDefault="00FF365D" w:rsidP="00FF365D">
      <w:pPr>
        <w:bidi/>
        <w:jc w:val="both"/>
        <w:rPr>
          <w:rFonts w:cs="David" w:hint="cs"/>
          <w:u w:val="single"/>
          <w:rtl/>
        </w:rPr>
      </w:pPr>
      <w:r w:rsidRPr="00FF365D">
        <w:rPr>
          <w:rFonts w:cs="David" w:hint="cs"/>
          <w:u w:val="single"/>
          <w:rtl/>
        </w:rPr>
        <w:t>נסים זאב:</w:t>
      </w:r>
    </w:p>
    <w:p w14:paraId="56BA99B8" w14:textId="77777777" w:rsidR="00FF365D" w:rsidRPr="00FF365D" w:rsidRDefault="00FF365D" w:rsidP="00FF365D">
      <w:pPr>
        <w:bidi/>
        <w:jc w:val="both"/>
        <w:rPr>
          <w:rFonts w:cs="David" w:hint="cs"/>
          <w:rtl/>
        </w:rPr>
      </w:pPr>
    </w:p>
    <w:p w14:paraId="4FA7F9BD" w14:textId="77777777" w:rsidR="00FF365D" w:rsidRPr="00FF365D" w:rsidRDefault="00FF365D" w:rsidP="00FF365D">
      <w:pPr>
        <w:bidi/>
        <w:jc w:val="both"/>
        <w:rPr>
          <w:rFonts w:cs="David" w:hint="cs"/>
          <w:rtl/>
        </w:rPr>
      </w:pPr>
      <w:r w:rsidRPr="00FF365D">
        <w:rPr>
          <w:rFonts w:cs="David" w:hint="cs"/>
          <w:rtl/>
        </w:rPr>
        <w:tab/>
        <w:t xml:space="preserve">רציתי לומר דבר נוסף. בסיעת העבודה יש גם שינוי שם וזאת לא רק התפלגות כמו באגודת ישראל. הם רוצים שיירשם "סיעת העבודה בראשות אהוד ברק". זה שינוי שם. אני רוצה לומר לכם שכשחולה שנמצא בסכנה, תמיד עושים שינוי שם כדי שהוא יבריא. אני מקווה שזה ישפיע. </w:t>
      </w:r>
    </w:p>
    <w:p w14:paraId="7A24B5F4" w14:textId="77777777" w:rsidR="00FF365D" w:rsidRPr="00FF365D" w:rsidRDefault="00FF365D" w:rsidP="00FF365D">
      <w:pPr>
        <w:bidi/>
        <w:jc w:val="both"/>
        <w:rPr>
          <w:rFonts w:cs="David" w:hint="cs"/>
          <w:rtl/>
        </w:rPr>
      </w:pPr>
    </w:p>
    <w:p w14:paraId="6D6539DD" w14:textId="77777777" w:rsidR="00FF365D" w:rsidRPr="00FF365D" w:rsidRDefault="00FF365D" w:rsidP="00FF365D">
      <w:pPr>
        <w:bidi/>
        <w:jc w:val="both"/>
        <w:rPr>
          <w:rFonts w:cs="David" w:hint="cs"/>
          <w:u w:val="single"/>
          <w:rtl/>
        </w:rPr>
      </w:pPr>
      <w:r w:rsidRPr="00FF365D">
        <w:rPr>
          <w:rFonts w:cs="David" w:hint="cs"/>
          <w:u w:val="single"/>
          <w:rtl/>
        </w:rPr>
        <w:t>קריאה:</w:t>
      </w:r>
    </w:p>
    <w:p w14:paraId="5F69C699" w14:textId="77777777" w:rsidR="00FF365D" w:rsidRPr="00FF365D" w:rsidRDefault="00FF365D" w:rsidP="00FF365D">
      <w:pPr>
        <w:bidi/>
        <w:jc w:val="both"/>
        <w:rPr>
          <w:rFonts w:cs="David" w:hint="cs"/>
          <w:rtl/>
        </w:rPr>
      </w:pPr>
    </w:p>
    <w:p w14:paraId="77F4CA66" w14:textId="77777777" w:rsidR="00FF365D" w:rsidRPr="00FF365D" w:rsidRDefault="00FF365D" w:rsidP="00FF365D">
      <w:pPr>
        <w:bidi/>
        <w:ind w:firstLine="720"/>
        <w:jc w:val="both"/>
        <w:rPr>
          <w:rFonts w:cs="David" w:hint="cs"/>
          <w:rtl/>
        </w:rPr>
      </w:pPr>
      <w:r w:rsidRPr="00FF365D">
        <w:rPr>
          <w:rFonts w:cs="David" w:hint="cs"/>
          <w:rtl/>
        </w:rPr>
        <w:t xml:space="preserve">קוראים לזה תיקון. </w:t>
      </w:r>
    </w:p>
    <w:p w14:paraId="05059DB3" w14:textId="77777777" w:rsidR="00FF365D" w:rsidRPr="00FF365D" w:rsidRDefault="00FF365D" w:rsidP="00FF365D">
      <w:pPr>
        <w:bidi/>
        <w:jc w:val="both"/>
        <w:rPr>
          <w:rFonts w:cs="David" w:hint="cs"/>
          <w:rtl/>
        </w:rPr>
      </w:pPr>
    </w:p>
    <w:p w14:paraId="437F8C35" w14:textId="77777777" w:rsidR="00FF365D" w:rsidRPr="00FF365D" w:rsidRDefault="00FF365D" w:rsidP="00FF365D">
      <w:pPr>
        <w:bidi/>
        <w:jc w:val="both"/>
        <w:rPr>
          <w:rFonts w:cs="David" w:hint="cs"/>
          <w:u w:val="single"/>
          <w:rtl/>
        </w:rPr>
      </w:pPr>
      <w:r w:rsidRPr="00FF365D">
        <w:rPr>
          <w:rFonts w:cs="David" w:hint="cs"/>
          <w:u w:val="single"/>
          <w:rtl/>
        </w:rPr>
        <w:t>היו"ר נסים זאב:</w:t>
      </w:r>
    </w:p>
    <w:p w14:paraId="0F329F3B" w14:textId="77777777" w:rsidR="00FF365D" w:rsidRPr="00FF365D" w:rsidRDefault="00FF365D" w:rsidP="00FF365D">
      <w:pPr>
        <w:bidi/>
        <w:jc w:val="both"/>
        <w:rPr>
          <w:rFonts w:cs="David" w:hint="cs"/>
          <w:rtl/>
        </w:rPr>
      </w:pPr>
    </w:p>
    <w:p w14:paraId="241342F9" w14:textId="77777777" w:rsidR="00FF365D" w:rsidRPr="00FF365D" w:rsidRDefault="00FF365D" w:rsidP="00FF365D">
      <w:pPr>
        <w:bidi/>
        <w:jc w:val="both"/>
        <w:rPr>
          <w:rFonts w:cs="David" w:hint="cs"/>
          <w:rtl/>
        </w:rPr>
      </w:pPr>
      <w:r w:rsidRPr="00FF365D">
        <w:rPr>
          <w:rFonts w:cs="David" w:hint="cs"/>
          <w:rtl/>
        </w:rPr>
        <w:tab/>
        <w:t xml:space="preserve">אצלי כתוב "שינוי שם". </w:t>
      </w:r>
    </w:p>
    <w:p w14:paraId="11FD0833" w14:textId="77777777" w:rsidR="00FF365D" w:rsidRPr="00FF365D" w:rsidRDefault="00FF365D" w:rsidP="00FF365D">
      <w:pPr>
        <w:bidi/>
        <w:jc w:val="both"/>
        <w:rPr>
          <w:rFonts w:cs="David" w:hint="cs"/>
          <w:rtl/>
        </w:rPr>
      </w:pPr>
    </w:p>
    <w:p w14:paraId="333059C8" w14:textId="77777777" w:rsidR="00FF365D" w:rsidRPr="00FF365D" w:rsidRDefault="00FF365D" w:rsidP="00FF365D">
      <w:pPr>
        <w:bidi/>
        <w:jc w:val="both"/>
        <w:rPr>
          <w:rFonts w:cs="David" w:hint="cs"/>
          <w:rtl/>
        </w:rPr>
      </w:pPr>
      <w:r w:rsidRPr="00FF365D">
        <w:rPr>
          <w:rFonts w:cs="David" w:hint="cs"/>
          <w:rtl/>
        </w:rPr>
        <w:tab/>
        <w:t>אנחנו נצביע בנפרד. לפי הסדר אני רוצה להצביע על הבקשה של סיעת העבודה-מימד.  בעד ההתפלגות לשתי סיעות?</w:t>
      </w:r>
    </w:p>
    <w:p w14:paraId="60F10B8C" w14:textId="77777777" w:rsidR="00FF365D" w:rsidRPr="00FF365D" w:rsidRDefault="00FF365D" w:rsidP="00FF365D">
      <w:pPr>
        <w:bidi/>
        <w:jc w:val="both"/>
        <w:rPr>
          <w:rFonts w:cs="David" w:hint="cs"/>
          <w:u w:val="single"/>
          <w:rtl/>
        </w:rPr>
      </w:pPr>
      <w:r w:rsidRPr="00FF365D">
        <w:rPr>
          <w:rFonts w:cs="David"/>
          <w:rtl/>
        </w:rPr>
        <w:br w:type="page"/>
      </w:r>
      <w:r w:rsidRPr="00FF365D">
        <w:rPr>
          <w:rFonts w:cs="David" w:hint="cs"/>
          <w:u w:val="single"/>
          <w:rtl/>
        </w:rPr>
        <w:t>היו"ר נסים זאב:</w:t>
      </w:r>
    </w:p>
    <w:p w14:paraId="1A54D50D" w14:textId="77777777" w:rsidR="00FF365D" w:rsidRPr="00FF365D" w:rsidRDefault="00FF365D" w:rsidP="00FF365D">
      <w:pPr>
        <w:bidi/>
        <w:jc w:val="both"/>
        <w:rPr>
          <w:rFonts w:cs="David" w:hint="cs"/>
          <w:u w:val="single"/>
          <w:rtl/>
        </w:rPr>
      </w:pPr>
    </w:p>
    <w:p w14:paraId="437E095F" w14:textId="77777777" w:rsidR="00FF365D" w:rsidRPr="00FF365D" w:rsidRDefault="00FF365D" w:rsidP="00FF365D">
      <w:pPr>
        <w:bidi/>
        <w:jc w:val="center"/>
        <w:rPr>
          <w:rFonts w:cs="David" w:hint="cs"/>
          <w:b/>
          <w:bCs/>
          <w:rtl/>
        </w:rPr>
      </w:pPr>
      <w:r w:rsidRPr="00FF365D">
        <w:rPr>
          <w:rFonts w:cs="David" w:hint="cs"/>
          <w:b/>
          <w:bCs/>
          <w:rtl/>
        </w:rPr>
        <w:t>הצבעה</w:t>
      </w:r>
    </w:p>
    <w:p w14:paraId="553A5D73" w14:textId="77777777" w:rsidR="00FF365D" w:rsidRPr="00FF365D" w:rsidRDefault="00FF365D" w:rsidP="00FF365D">
      <w:pPr>
        <w:bidi/>
        <w:jc w:val="center"/>
        <w:rPr>
          <w:rFonts w:cs="David" w:hint="cs"/>
          <w:rtl/>
        </w:rPr>
      </w:pPr>
    </w:p>
    <w:p w14:paraId="3B1FD9BF" w14:textId="77777777" w:rsidR="00FF365D" w:rsidRPr="00FF365D" w:rsidRDefault="00FF365D" w:rsidP="00FF365D">
      <w:pPr>
        <w:bidi/>
        <w:jc w:val="center"/>
        <w:rPr>
          <w:rFonts w:cs="David" w:hint="cs"/>
          <w:rtl/>
        </w:rPr>
      </w:pPr>
      <w:r w:rsidRPr="00FF365D">
        <w:rPr>
          <w:rFonts w:cs="David" w:hint="cs"/>
          <w:rtl/>
        </w:rPr>
        <w:t xml:space="preserve">בעד </w:t>
      </w:r>
      <w:r w:rsidRPr="00FF365D">
        <w:rPr>
          <w:rFonts w:cs="David"/>
          <w:rtl/>
        </w:rPr>
        <w:t>–</w:t>
      </w:r>
      <w:r w:rsidRPr="00FF365D">
        <w:rPr>
          <w:rFonts w:cs="David" w:hint="cs"/>
          <w:rtl/>
        </w:rPr>
        <w:t xml:space="preserve"> רוב</w:t>
      </w:r>
    </w:p>
    <w:p w14:paraId="4FF14D7A" w14:textId="77777777" w:rsidR="00FF365D" w:rsidRPr="00FF365D" w:rsidRDefault="00FF365D" w:rsidP="00FF365D">
      <w:pPr>
        <w:bidi/>
        <w:jc w:val="center"/>
        <w:rPr>
          <w:rFonts w:cs="David" w:hint="cs"/>
          <w:rtl/>
        </w:rPr>
      </w:pPr>
      <w:r w:rsidRPr="00FF365D">
        <w:rPr>
          <w:rFonts w:cs="David" w:hint="cs"/>
          <w:rtl/>
        </w:rPr>
        <w:t xml:space="preserve">נגד </w:t>
      </w:r>
      <w:r w:rsidRPr="00FF365D">
        <w:rPr>
          <w:rFonts w:cs="David"/>
          <w:rtl/>
        </w:rPr>
        <w:t>–</w:t>
      </w:r>
      <w:r w:rsidRPr="00FF365D">
        <w:rPr>
          <w:rFonts w:cs="David" w:hint="cs"/>
          <w:rtl/>
        </w:rPr>
        <w:t xml:space="preserve"> אין</w:t>
      </w:r>
    </w:p>
    <w:p w14:paraId="77361A08" w14:textId="77777777" w:rsidR="00FF365D" w:rsidRPr="00FF365D" w:rsidRDefault="00FF365D" w:rsidP="00FF365D">
      <w:pPr>
        <w:bidi/>
        <w:jc w:val="center"/>
        <w:rPr>
          <w:rFonts w:cs="David" w:hint="cs"/>
          <w:rtl/>
        </w:rPr>
      </w:pPr>
      <w:r w:rsidRPr="00FF365D">
        <w:rPr>
          <w:rFonts w:cs="David" w:hint="cs"/>
          <w:rtl/>
        </w:rPr>
        <w:t xml:space="preserve">מתנגדים </w:t>
      </w:r>
      <w:r w:rsidRPr="00FF365D">
        <w:rPr>
          <w:rFonts w:cs="David"/>
          <w:rtl/>
        </w:rPr>
        <w:t>–</w:t>
      </w:r>
      <w:r w:rsidRPr="00FF365D">
        <w:rPr>
          <w:rFonts w:cs="David" w:hint="cs"/>
          <w:rtl/>
        </w:rPr>
        <w:t xml:space="preserve"> אין</w:t>
      </w:r>
    </w:p>
    <w:p w14:paraId="7191A781" w14:textId="77777777" w:rsidR="00FF365D" w:rsidRPr="00FF365D" w:rsidRDefault="00FF365D" w:rsidP="00FF365D">
      <w:pPr>
        <w:bidi/>
        <w:jc w:val="center"/>
        <w:rPr>
          <w:rFonts w:cs="David" w:hint="cs"/>
          <w:rtl/>
        </w:rPr>
      </w:pPr>
      <w:r w:rsidRPr="00FF365D">
        <w:rPr>
          <w:rFonts w:cs="David" w:hint="cs"/>
          <w:rtl/>
        </w:rPr>
        <w:t>התפלגות סיעת העבודה-מימד נתקבלה.</w:t>
      </w:r>
    </w:p>
    <w:p w14:paraId="7BD3F0C7" w14:textId="77777777" w:rsidR="00FF365D" w:rsidRPr="00FF365D" w:rsidRDefault="00FF365D" w:rsidP="00FF365D">
      <w:pPr>
        <w:bidi/>
        <w:rPr>
          <w:rFonts w:cs="David" w:hint="cs"/>
          <w:rtl/>
        </w:rPr>
      </w:pPr>
      <w:r w:rsidRPr="00FF365D">
        <w:rPr>
          <w:rFonts w:cs="David" w:hint="cs"/>
          <w:rtl/>
        </w:rPr>
        <w:tab/>
      </w:r>
    </w:p>
    <w:p w14:paraId="0CC8F84F" w14:textId="77777777" w:rsidR="00FF365D" w:rsidRPr="00FF365D" w:rsidRDefault="00FF365D" w:rsidP="00FF365D">
      <w:pPr>
        <w:bidi/>
        <w:jc w:val="center"/>
        <w:rPr>
          <w:rFonts w:cs="David" w:hint="cs"/>
          <w:rtl/>
        </w:rPr>
      </w:pPr>
    </w:p>
    <w:p w14:paraId="14EAA57A" w14:textId="77777777" w:rsidR="00FF365D" w:rsidRPr="00FF365D" w:rsidRDefault="00FF365D" w:rsidP="00FF365D">
      <w:pPr>
        <w:bidi/>
        <w:ind w:firstLine="720"/>
        <w:jc w:val="both"/>
        <w:rPr>
          <w:rFonts w:cs="David" w:hint="cs"/>
          <w:rtl/>
        </w:rPr>
      </w:pPr>
      <w:r w:rsidRPr="00FF365D">
        <w:rPr>
          <w:rFonts w:cs="David" w:hint="cs"/>
          <w:rtl/>
        </w:rPr>
        <w:t>מי בעד התפלגות אגודת ישראל ודגל התורה?</w:t>
      </w:r>
    </w:p>
    <w:p w14:paraId="08DAE455" w14:textId="77777777" w:rsidR="00FF365D" w:rsidRPr="00FF365D" w:rsidRDefault="00FF365D" w:rsidP="00FF365D">
      <w:pPr>
        <w:bidi/>
        <w:ind w:firstLine="720"/>
        <w:jc w:val="both"/>
        <w:rPr>
          <w:rFonts w:cs="David" w:hint="cs"/>
          <w:rtl/>
        </w:rPr>
      </w:pPr>
    </w:p>
    <w:p w14:paraId="50764E65" w14:textId="77777777" w:rsidR="00FF365D" w:rsidRPr="00FF365D" w:rsidRDefault="00FF365D" w:rsidP="00FF365D">
      <w:pPr>
        <w:bidi/>
        <w:jc w:val="center"/>
        <w:rPr>
          <w:rFonts w:cs="David" w:hint="cs"/>
          <w:b/>
          <w:bCs/>
          <w:rtl/>
        </w:rPr>
      </w:pPr>
      <w:r w:rsidRPr="00FF365D">
        <w:rPr>
          <w:rFonts w:cs="David" w:hint="cs"/>
          <w:b/>
          <w:bCs/>
          <w:rtl/>
        </w:rPr>
        <w:t>הצבעה</w:t>
      </w:r>
    </w:p>
    <w:p w14:paraId="65AA5766" w14:textId="77777777" w:rsidR="00FF365D" w:rsidRPr="00FF365D" w:rsidRDefault="00FF365D" w:rsidP="00FF365D">
      <w:pPr>
        <w:bidi/>
        <w:jc w:val="center"/>
        <w:rPr>
          <w:rFonts w:cs="David" w:hint="cs"/>
          <w:rtl/>
        </w:rPr>
      </w:pPr>
    </w:p>
    <w:p w14:paraId="52E7D4AC" w14:textId="77777777" w:rsidR="00FF365D" w:rsidRPr="00FF365D" w:rsidRDefault="00FF365D" w:rsidP="00FF365D">
      <w:pPr>
        <w:bidi/>
        <w:jc w:val="center"/>
        <w:rPr>
          <w:rFonts w:cs="David" w:hint="cs"/>
          <w:rtl/>
        </w:rPr>
      </w:pPr>
      <w:r w:rsidRPr="00FF365D">
        <w:rPr>
          <w:rFonts w:cs="David" w:hint="cs"/>
          <w:rtl/>
        </w:rPr>
        <w:t xml:space="preserve">בעד </w:t>
      </w:r>
      <w:r w:rsidRPr="00FF365D">
        <w:rPr>
          <w:rFonts w:cs="David"/>
          <w:rtl/>
        </w:rPr>
        <w:t>–</w:t>
      </w:r>
      <w:r w:rsidRPr="00FF365D">
        <w:rPr>
          <w:rFonts w:cs="David" w:hint="cs"/>
          <w:rtl/>
        </w:rPr>
        <w:t xml:space="preserve"> רוב</w:t>
      </w:r>
    </w:p>
    <w:p w14:paraId="22D6A48D" w14:textId="77777777" w:rsidR="00FF365D" w:rsidRPr="00FF365D" w:rsidRDefault="00FF365D" w:rsidP="00FF365D">
      <w:pPr>
        <w:bidi/>
        <w:jc w:val="center"/>
        <w:rPr>
          <w:rFonts w:cs="David" w:hint="cs"/>
          <w:rtl/>
        </w:rPr>
      </w:pPr>
      <w:r w:rsidRPr="00FF365D">
        <w:rPr>
          <w:rFonts w:cs="David" w:hint="cs"/>
          <w:rtl/>
        </w:rPr>
        <w:t xml:space="preserve">נגד </w:t>
      </w:r>
      <w:r w:rsidRPr="00FF365D">
        <w:rPr>
          <w:rFonts w:cs="David"/>
          <w:rtl/>
        </w:rPr>
        <w:t>–</w:t>
      </w:r>
      <w:r w:rsidRPr="00FF365D">
        <w:rPr>
          <w:rFonts w:cs="David" w:hint="cs"/>
          <w:rtl/>
        </w:rPr>
        <w:t xml:space="preserve"> אין</w:t>
      </w:r>
    </w:p>
    <w:p w14:paraId="1F737570" w14:textId="77777777" w:rsidR="00FF365D" w:rsidRPr="00FF365D" w:rsidRDefault="00FF365D" w:rsidP="00FF365D">
      <w:pPr>
        <w:bidi/>
        <w:jc w:val="center"/>
        <w:rPr>
          <w:rFonts w:cs="David" w:hint="cs"/>
          <w:rtl/>
        </w:rPr>
      </w:pPr>
      <w:r w:rsidRPr="00FF365D">
        <w:rPr>
          <w:rFonts w:cs="David" w:hint="cs"/>
          <w:rtl/>
        </w:rPr>
        <w:t xml:space="preserve">נמנעים </w:t>
      </w:r>
      <w:r w:rsidRPr="00FF365D">
        <w:rPr>
          <w:rFonts w:cs="David"/>
          <w:rtl/>
        </w:rPr>
        <w:t>–</w:t>
      </w:r>
      <w:r w:rsidRPr="00FF365D">
        <w:rPr>
          <w:rFonts w:cs="David" w:hint="cs"/>
          <w:rtl/>
        </w:rPr>
        <w:t xml:space="preserve"> אין.</w:t>
      </w:r>
    </w:p>
    <w:p w14:paraId="2B6D16B7" w14:textId="77777777" w:rsidR="00FF365D" w:rsidRPr="00FF365D" w:rsidRDefault="00FF365D" w:rsidP="00FF365D">
      <w:pPr>
        <w:bidi/>
        <w:jc w:val="center"/>
        <w:rPr>
          <w:rFonts w:cs="David" w:hint="cs"/>
          <w:rtl/>
        </w:rPr>
      </w:pPr>
      <w:r w:rsidRPr="00FF365D">
        <w:rPr>
          <w:rFonts w:cs="David" w:hint="cs"/>
          <w:rtl/>
        </w:rPr>
        <w:t>התפלגות סיעת יהדות בתורה והשבת אגודת ישראל-דגל התורה נתקבלה.</w:t>
      </w:r>
    </w:p>
    <w:p w14:paraId="130D39D5" w14:textId="77777777" w:rsidR="00FF365D" w:rsidRPr="00FF365D" w:rsidRDefault="00FF365D" w:rsidP="00FF365D">
      <w:pPr>
        <w:bidi/>
        <w:jc w:val="both"/>
        <w:rPr>
          <w:rFonts w:cs="David" w:hint="cs"/>
          <w:rtl/>
        </w:rPr>
      </w:pPr>
    </w:p>
    <w:p w14:paraId="7D706190" w14:textId="77777777" w:rsidR="00FF365D" w:rsidRPr="00FF365D" w:rsidRDefault="00FF365D" w:rsidP="00FF365D">
      <w:pPr>
        <w:bidi/>
        <w:jc w:val="both"/>
        <w:rPr>
          <w:rFonts w:cs="David" w:hint="cs"/>
          <w:u w:val="single"/>
          <w:rtl/>
        </w:rPr>
      </w:pPr>
      <w:r w:rsidRPr="00FF365D">
        <w:rPr>
          <w:rFonts w:cs="David" w:hint="cs"/>
          <w:u w:val="single"/>
          <w:rtl/>
        </w:rPr>
        <w:t>היו"ר נסים זאב:</w:t>
      </w:r>
    </w:p>
    <w:p w14:paraId="5B5BD290" w14:textId="77777777" w:rsidR="00FF365D" w:rsidRPr="00FF365D" w:rsidRDefault="00FF365D" w:rsidP="00FF365D">
      <w:pPr>
        <w:bidi/>
        <w:jc w:val="both"/>
        <w:rPr>
          <w:rFonts w:cs="David" w:hint="cs"/>
          <w:u w:val="single"/>
          <w:rtl/>
        </w:rPr>
      </w:pPr>
    </w:p>
    <w:p w14:paraId="6CA9C4E3" w14:textId="77777777" w:rsidR="00FF365D" w:rsidRPr="00FF365D" w:rsidRDefault="00FF365D" w:rsidP="00FF365D">
      <w:pPr>
        <w:bidi/>
        <w:jc w:val="both"/>
        <w:rPr>
          <w:rFonts w:cs="David" w:hint="cs"/>
          <w:rtl/>
        </w:rPr>
      </w:pPr>
      <w:r w:rsidRPr="00FF365D">
        <w:rPr>
          <w:rFonts w:cs="David" w:hint="cs"/>
          <w:rtl/>
        </w:rPr>
        <w:tab/>
        <w:t xml:space="preserve">תודה רבה, הישיבה נעולה. </w:t>
      </w:r>
    </w:p>
    <w:p w14:paraId="47F32BDB" w14:textId="77777777" w:rsidR="00FF365D" w:rsidRDefault="00FF365D" w:rsidP="00FF365D">
      <w:pPr>
        <w:bidi/>
        <w:jc w:val="both"/>
        <w:rPr>
          <w:rFonts w:cs="David" w:hint="cs"/>
          <w:rtl/>
        </w:rPr>
      </w:pPr>
    </w:p>
    <w:p w14:paraId="56E63FE8" w14:textId="77777777" w:rsidR="00FF365D" w:rsidRDefault="00FF365D" w:rsidP="00FF365D">
      <w:pPr>
        <w:bidi/>
        <w:jc w:val="both"/>
        <w:rPr>
          <w:rFonts w:cs="David" w:hint="cs"/>
          <w:rtl/>
        </w:rPr>
      </w:pPr>
    </w:p>
    <w:p w14:paraId="5A2E8ED5" w14:textId="77777777" w:rsidR="00FF365D" w:rsidRDefault="00FF365D" w:rsidP="00FF365D">
      <w:pPr>
        <w:bidi/>
        <w:jc w:val="both"/>
        <w:rPr>
          <w:rFonts w:cs="David" w:hint="cs"/>
          <w:rtl/>
        </w:rPr>
      </w:pPr>
    </w:p>
    <w:p w14:paraId="472A5C44" w14:textId="77777777" w:rsidR="00FF365D" w:rsidRPr="00FF365D" w:rsidRDefault="00FF365D" w:rsidP="00FF365D">
      <w:pPr>
        <w:bidi/>
        <w:jc w:val="both"/>
        <w:rPr>
          <w:rFonts w:cs="David" w:hint="cs"/>
          <w:u w:val="single"/>
          <w:rtl/>
        </w:rPr>
      </w:pPr>
    </w:p>
    <w:p w14:paraId="3F228335" w14:textId="77777777" w:rsidR="00FF365D" w:rsidRPr="00FF365D" w:rsidRDefault="00FF365D" w:rsidP="00FF365D">
      <w:pPr>
        <w:bidi/>
        <w:jc w:val="both"/>
        <w:rPr>
          <w:rFonts w:cs="David" w:hint="cs"/>
          <w:b/>
          <w:bCs/>
          <w:u w:val="single"/>
          <w:rtl/>
        </w:rPr>
      </w:pPr>
      <w:r w:rsidRPr="00FF365D">
        <w:rPr>
          <w:rFonts w:cs="David" w:hint="cs"/>
          <w:b/>
          <w:bCs/>
          <w:u w:val="single"/>
          <w:rtl/>
        </w:rPr>
        <w:t>(הישיבה ננעלה בשעה 09:45)</w:t>
      </w:r>
    </w:p>
    <w:p w14:paraId="2A104E50" w14:textId="77777777" w:rsidR="00552A80" w:rsidRPr="00FF365D" w:rsidRDefault="00552A80" w:rsidP="00FF365D">
      <w:pPr>
        <w:bidi/>
        <w:rPr>
          <w:rFonts w:cs="David"/>
        </w:rPr>
      </w:pPr>
    </w:p>
    <w:sectPr w:rsidR="00552A80" w:rsidRPr="00FF365D" w:rsidSect="00FF365D">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B65EC" w14:textId="77777777" w:rsidR="00FF365D" w:rsidRDefault="00FF365D">
      <w:r>
        <w:separator/>
      </w:r>
    </w:p>
  </w:endnote>
  <w:endnote w:type="continuationSeparator" w:id="0">
    <w:p w14:paraId="57634DC0" w14:textId="77777777" w:rsidR="00FF365D" w:rsidRDefault="00FF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92688" w14:textId="77777777" w:rsidR="00FF365D" w:rsidRDefault="00FF365D">
      <w:r>
        <w:separator/>
      </w:r>
    </w:p>
  </w:footnote>
  <w:footnote w:type="continuationSeparator" w:id="0">
    <w:p w14:paraId="0837308B" w14:textId="77777777" w:rsidR="00FF365D" w:rsidRDefault="00FF3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006C8" w14:textId="77777777" w:rsidR="00FF365D" w:rsidRDefault="00FF365D" w:rsidP="00FF365D">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710D543" w14:textId="77777777" w:rsidR="00FF365D" w:rsidRDefault="00FF365D" w:rsidP="00FF36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808AD" w14:textId="77777777" w:rsidR="00FF365D" w:rsidRDefault="00FF365D" w:rsidP="00FF365D">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5</w:t>
    </w:r>
    <w:r>
      <w:rPr>
        <w:rStyle w:val="PageNumber"/>
        <w:rtl/>
      </w:rPr>
      <w:fldChar w:fldCharType="end"/>
    </w:r>
  </w:p>
  <w:p w14:paraId="4F91B115" w14:textId="77777777" w:rsidR="00FF365D" w:rsidRDefault="00FF365D">
    <w:pPr>
      <w:pStyle w:val="Header"/>
      <w:rPr>
        <w:rFonts w:hint="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81A77"/>
    <w:multiLevelType w:val="hybridMultilevel"/>
    <w:tmpl w:val="64F6963A"/>
    <w:lvl w:ilvl="0" w:tplc="040D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186312B"/>
    <w:multiLevelType w:val="hybridMultilevel"/>
    <w:tmpl w:val="D842F39C"/>
    <w:lvl w:ilvl="0" w:tplc="040D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57897705">
    <w:abstractNumId w:val="0"/>
  </w:num>
  <w:num w:numId="2" w16cid:durableId="477649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13512פרוטוקול_ישיבת_ועדה.doc"/>
    <w:docVar w:name="StartMode" w:val="3"/>
  </w:docVars>
  <w:rsids>
    <w:rsidRoot w:val="00E04784"/>
    <w:rsid w:val="001B4140"/>
    <w:rsid w:val="00552A80"/>
    <w:rsid w:val="00965806"/>
    <w:rsid w:val="00E04784"/>
    <w:rsid w:val="00E32D80"/>
    <w:rsid w:val="00FF36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A7A832"/>
  <w15:chartTrackingRefBased/>
  <w15:docId w15:val="{38FF7B75-A36F-43AE-8824-F558EF56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F365D"/>
    <w:pPr>
      <w:tabs>
        <w:tab w:val="center" w:pos="4153"/>
        <w:tab w:val="right" w:pos="8306"/>
      </w:tabs>
      <w:bidi/>
    </w:pPr>
  </w:style>
  <w:style w:type="character" w:styleId="PageNumber">
    <w:name w:val="page number"/>
    <w:basedOn w:val="DefaultParagraphFont"/>
    <w:rsid w:val="00FF365D"/>
  </w:style>
  <w:style w:type="paragraph" w:styleId="Footer">
    <w:name w:val="footer"/>
    <w:basedOn w:val="Normal"/>
    <w:rsid w:val="00FF365D"/>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760</Words>
  <Characters>4334</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