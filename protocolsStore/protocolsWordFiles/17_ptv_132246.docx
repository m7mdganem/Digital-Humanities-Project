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D3F02" w14:textId="77777777" w:rsidR="0020271D" w:rsidRPr="0020271D" w:rsidRDefault="0020271D" w:rsidP="0020271D">
      <w:pPr>
        <w:pStyle w:val="Heading5"/>
        <w:jc w:val="left"/>
        <w:rPr>
          <w:b/>
          <w:bCs/>
          <w:rtl/>
        </w:rPr>
      </w:pPr>
      <w:r w:rsidRPr="0020271D">
        <w:rPr>
          <w:b/>
          <w:bCs/>
          <w:rtl/>
        </w:rPr>
        <w:t xml:space="preserve">הכנסת </w:t>
      </w:r>
      <w:r w:rsidRPr="0020271D">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20271D">
        <w:rPr>
          <w:b/>
          <w:bCs/>
          <w:rtl/>
        </w:rPr>
        <w:tab/>
        <w:t>נוסח לא מתוקן</w:t>
      </w:r>
    </w:p>
    <w:p w14:paraId="7126F87B" w14:textId="77777777" w:rsidR="0020271D" w:rsidRPr="0020271D" w:rsidRDefault="0020271D" w:rsidP="0020271D">
      <w:pPr>
        <w:bidi/>
        <w:rPr>
          <w:rFonts w:cs="David"/>
          <w:b/>
          <w:bCs/>
          <w:rtl/>
        </w:rPr>
      </w:pPr>
      <w:r w:rsidRPr="0020271D">
        <w:rPr>
          <w:rFonts w:cs="David"/>
          <w:b/>
          <w:bCs/>
          <w:rtl/>
        </w:rPr>
        <w:t xml:space="preserve">מושב </w:t>
      </w:r>
      <w:r w:rsidRPr="0020271D">
        <w:rPr>
          <w:rFonts w:cs="David" w:hint="cs"/>
          <w:b/>
          <w:bCs/>
          <w:rtl/>
        </w:rPr>
        <w:t>ראשון</w:t>
      </w:r>
    </w:p>
    <w:p w14:paraId="7F176ED5" w14:textId="77777777" w:rsidR="0020271D" w:rsidRPr="0020271D" w:rsidRDefault="0020271D" w:rsidP="0020271D">
      <w:pPr>
        <w:bidi/>
        <w:rPr>
          <w:rFonts w:cs="David" w:hint="cs"/>
          <w:b/>
          <w:bCs/>
          <w:rtl/>
        </w:rPr>
      </w:pPr>
    </w:p>
    <w:p w14:paraId="4103CDCD" w14:textId="77777777" w:rsidR="0020271D" w:rsidRPr="0020271D" w:rsidRDefault="0020271D" w:rsidP="0020271D">
      <w:pPr>
        <w:bidi/>
        <w:rPr>
          <w:rFonts w:cs="David" w:hint="cs"/>
          <w:b/>
          <w:bCs/>
          <w:rtl/>
        </w:rPr>
      </w:pPr>
    </w:p>
    <w:p w14:paraId="49FB0504" w14:textId="77777777" w:rsidR="0020271D" w:rsidRPr="0020271D" w:rsidRDefault="0020271D" w:rsidP="0020271D">
      <w:pPr>
        <w:bidi/>
        <w:jc w:val="center"/>
        <w:rPr>
          <w:rFonts w:cs="David" w:hint="cs"/>
          <w:b/>
          <w:bCs/>
          <w:rtl/>
        </w:rPr>
      </w:pPr>
      <w:r w:rsidRPr="0020271D">
        <w:rPr>
          <w:rFonts w:cs="David"/>
          <w:b/>
          <w:bCs/>
          <w:rtl/>
        </w:rPr>
        <w:t>פרוטוקול מס'</w:t>
      </w:r>
      <w:r w:rsidRPr="0020271D">
        <w:rPr>
          <w:rFonts w:cs="David" w:hint="cs"/>
          <w:b/>
          <w:bCs/>
          <w:rtl/>
        </w:rPr>
        <w:t xml:space="preserve"> 32</w:t>
      </w:r>
    </w:p>
    <w:p w14:paraId="3DFC5899" w14:textId="77777777" w:rsidR="0020271D" w:rsidRPr="0020271D" w:rsidRDefault="0020271D" w:rsidP="0020271D">
      <w:pPr>
        <w:bidi/>
        <w:jc w:val="center"/>
        <w:rPr>
          <w:rFonts w:cs="David" w:hint="cs"/>
          <w:b/>
          <w:bCs/>
          <w:rtl/>
        </w:rPr>
      </w:pPr>
      <w:r w:rsidRPr="0020271D">
        <w:rPr>
          <w:rFonts w:cs="David" w:hint="cs"/>
          <w:b/>
          <w:bCs/>
          <w:rtl/>
        </w:rPr>
        <w:t>מישיבת ועדת הכנסת</w:t>
      </w:r>
    </w:p>
    <w:p w14:paraId="14DFBFE0" w14:textId="77777777" w:rsidR="0020271D" w:rsidRPr="0020271D" w:rsidRDefault="0020271D" w:rsidP="0020271D">
      <w:pPr>
        <w:pStyle w:val="Heading8"/>
        <w:rPr>
          <w:rFonts w:hint="cs"/>
          <w:rtl/>
        </w:rPr>
      </w:pPr>
      <w:r w:rsidRPr="0020271D">
        <w:rPr>
          <w:rFonts w:hint="cs"/>
          <w:rtl/>
        </w:rPr>
        <w:t>יום שני, ו' באב תשס"ו, 31.7.2006, שעה 13:00</w:t>
      </w:r>
    </w:p>
    <w:p w14:paraId="66D0A321" w14:textId="77777777" w:rsidR="0020271D" w:rsidRPr="0020271D" w:rsidRDefault="0020271D" w:rsidP="0020271D">
      <w:pPr>
        <w:bidi/>
        <w:rPr>
          <w:rFonts w:cs="David"/>
          <w:b/>
          <w:bCs/>
          <w:rtl/>
        </w:rPr>
      </w:pPr>
    </w:p>
    <w:p w14:paraId="6D0F1003" w14:textId="77777777" w:rsidR="0020271D" w:rsidRPr="0020271D" w:rsidRDefault="0020271D" w:rsidP="0020271D">
      <w:pPr>
        <w:tabs>
          <w:tab w:val="left" w:pos="1221"/>
        </w:tabs>
        <w:bidi/>
        <w:rPr>
          <w:rFonts w:cs="David" w:hint="cs"/>
          <w:b/>
          <w:bCs/>
          <w:rtl/>
        </w:rPr>
      </w:pPr>
      <w:r w:rsidRPr="0020271D">
        <w:rPr>
          <w:rFonts w:cs="David"/>
          <w:b/>
          <w:bCs/>
          <w:u w:val="single"/>
          <w:rtl/>
        </w:rPr>
        <w:t>סדר היום</w:t>
      </w:r>
      <w:r w:rsidRPr="0020271D">
        <w:rPr>
          <w:rFonts w:cs="David"/>
          <w:rtl/>
        </w:rPr>
        <w:t>:</w:t>
      </w:r>
    </w:p>
    <w:p w14:paraId="75E639EC" w14:textId="77777777" w:rsidR="0020271D" w:rsidRPr="0020271D" w:rsidRDefault="0020271D" w:rsidP="0020271D">
      <w:pPr>
        <w:numPr>
          <w:ilvl w:val="0"/>
          <w:numId w:val="1"/>
        </w:numPr>
        <w:overflowPunct w:val="0"/>
        <w:autoSpaceDE w:val="0"/>
        <w:autoSpaceDN w:val="0"/>
        <w:bidi/>
        <w:adjustRightInd w:val="0"/>
        <w:ind w:right="0"/>
        <w:jc w:val="both"/>
        <w:textAlignment w:val="baseline"/>
        <w:rPr>
          <w:rFonts w:cs="David" w:hint="cs"/>
        </w:rPr>
      </w:pPr>
      <w:r w:rsidRPr="0020271D">
        <w:rPr>
          <w:rFonts w:cs="David" w:hint="cs"/>
          <w:rtl/>
        </w:rPr>
        <w:t>בקשת הממשלה להקדמת הדיון בהצעת חוק הגנה על עובדים בשעת חירום, התשס"ו-2006, לפני הקריאה השנייה והשלישית.</w:t>
      </w:r>
    </w:p>
    <w:p w14:paraId="1C49163C" w14:textId="77777777" w:rsidR="0020271D" w:rsidRPr="0020271D" w:rsidRDefault="0020271D" w:rsidP="0020271D">
      <w:pPr>
        <w:numPr>
          <w:ilvl w:val="0"/>
          <w:numId w:val="1"/>
        </w:numPr>
        <w:overflowPunct w:val="0"/>
        <w:autoSpaceDE w:val="0"/>
        <w:autoSpaceDN w:val="0"/>
        <w:bidi/>
        <w:adjustRightInd w:val="0"/>
        <w:ind w:right="0"/>
        <w:jc w:val="both"/>
        <w:textAlignment w:val="baseline"/>
        <w:rPr>
          <w:rFonts w:cs="David" w:hint="cs"/>
        </w:rPr>
      </w:pPr>
      <w:r w:rsidRPr="0020271D">
        <w:rPr>
          <w:rFonts w:cs="David" w:hint="cs"/>
          <w:rtl/>
        </w:rPr>
        <w:t>בקשת חבר הכנסת עמיחי אילון להקדמת הדיון בהצעת חוק הגנה על עובדים בשעת חירום (הוראת שעה), התשס"ו-2006 (פ/1375/17) ואישור הבאתה להצבעה בזמן הפגרה.</w:t>
      </w:r>
    </w:p>
    <w:p w14:paraId="3AE6CD3F" w14:textId="77777777" w:rsidR="0020271D" w:rsidRPr="0020271D" w:rsidRDefault="0020271D" w:rsidP="0020271D">
      <w:pPr>
        <w:numPr>
          <w:ilvl w:val="0"/>
          <w:numId w:val="1"/>
        </w:numPr>
        <w:overflowPunct w:val="0"/>
        <w:autoSpaceDE w:val="0"/>
        <w:autoSpaceDN w:val="0"/>
        <w:bidi/>
        <w:adjustRightInd w:val="0"/>
        <w:ind w:right="0"/>
        <w:jc w:val="both"/>
        <w:textAlignment w:val="baseline"/>
        <w:rPr>
          <w:rFonts w:cs="David" w:hint="cs"/>
          <w:rtl/>
        </w:rPr>
      </w:pPr>
      <w:r w:rsidRPr="0020271D">
        <w:rPr>
          <w:rFonts w:cs="David" w:hint="cs"/>
          <w:rtl/>
        </w:rPr>
        <w:t>קביעת ועדה לדיון בהצעת חוק הכניסה לישראל (תיקון מס' 19), התשס"ו-2006 (מ/254)</w:t>
      </w:r>
    </w:p>
    <w:p w14:paraId="435CAE5F" w14:textId="77777777" w:rsidR="0020271D" w:rsidRPr="0020271D" w:rsidRDefault="0020271D" w:rsidP="0020271D">
      <w:pPr>
        <w:bidi/>
        <w:rPr>
          <w:rFonts w:cs="David"/>
          <w:rtl/>
        </w:rPr>
      </w:pPr>
    </w:p>
    <w:p w14:paraId="559A4D19" w14:textId="77777777" w:rsidR="0020271D" w:rsidRPr="0020271D" w:rsidRDefault="0020271D" w:rsidP="0020271D">
      <w:pPr>
        <w:bidi/>
        <w:rPr>
          <w:rFonts w:cs="David"/>
          <w:b/>
          <w:bCs/>
          <w:u w:val="single"/>
          <w:rtl/>
        </w:rPr>
      </w:pPr>
      <w:r w:rsidRPr="0020271D">
        <w:rPr>
          <w:rFonts w:cs="David"/>
          <w:b/>
          <w:bCs/>
          <w:u w:val="single"/>
          <w:rtl/>
        </w:rPr>
        <w:t>נכחו</w:t>
      </w:r>
      <w:r w:rsidRPr="0020271D">
        <w:rPr>
          <w:rFonts w:cs="David"/>
          <w:rtl/>
        </w:rPr>
        <w:t>:</w:t>
      </w:r>
    </w:p>
    <w:p w14:paraId="1B8CA914" w14:textId="77777777" w:rsidR="0020271D" w:rsidRPr="0020271D" w:rsidRDefault="0020271D" w:rsidP="0020271D">
      <w:pPr>
        <w:bidi/>
        <w:rPr>
          <w:rFonts w:cs="David"/>
          <w:rtl/>
        </w:rPr>
      </w:pPr>
    </w:p>
    <w:p w14:paraId="7E3F1471" w14:textId="77777777" w:rsidR="0020271D" w:rsidRPr="0020271D" w:rsidRDefault="0020271D" w:rsidP="0020271D">
      <w:pPr>
        <w:tabs>
          <w:tab w:val="left" w:pos="1788"/>
        </w:tabs>
        <w:bidi/>
        <w:rPr>
          <w:rFonts w:cs="David"/>
          <w:rtl/>
        </w:rPr>
      </w:pPr>
      <w:r w:rsidRPr="0020271D">
        <w:rPr>
          <w:rFonts w:cs="David"/>
          <w:b/>
          <w:bCs/>
          <w:u w:val="single"/>
          <w:rtl/>
        </w:rPr>
        <w:t>חברי הוועדה</w:t>
      </w:r>
      <w:r w:rsidRPr="0020271D">
        <w:rPr>
          <w:rFonts w:cs="David"/>
          <w:rtl/>
        </w:rPr>
        <w:t>:</w:t>
      </w:r>
    </w:p>
    <w:p w14:paraId="55002B62" w14:textId="77777777" w:rsidR="0020271D" w:rsidRPr="0020271D" w:rsidRDefault="0020271D" w:rsidP="0020271D">
      <w:pPr>
        <w:bidi/>
        <w:rPr>
          <w:rFonts w:cs="David" w:hint="cs"/>
          <w:rtl/>
        </w:rPr>
      </w:pPr>
      <w:r w:rsidRPr="0020271D">
        <w:rPr>
          <w:rFonts w:cs="David" w:hint="cs"/>
          <w:rtl/>
        </w:rPr>
        <w:t xml:space="preserve">רוחמה אברהם </w:t>
      </w:r>
      <w:r w:rsidRPr="0020271D">
        <w:rPr>
          <w:rFonts w:cs="David"/>
          <w:rtl/>
        </w:rPr>
        <w:t>–</w:t>
      </w:r>
      <w:r w:rsidRPr="0020271D">
        <w:rPr>
          <w:rFonts w:cs="David" w:hint="cs"/>
          <w:rtl/>
        </w:rPr>
        <w:t xml:space="preserve"> היו"ר</w:t>
      </w:r>
    </w:p>
    <w:p w14:paraId="028D4405" w14:textId="77777777" w:rsidR="0020271D" w:rsidRPr="0020271D" w:rsidRDefault="0020271D" w:rsidP="0020271D">
      <w:pPr>
        <w:bidi/>
        <w:rPr>
          <w:rFonts w:cs="David" w:hint="cs"/>
          <w:rtl/>
        </w:rPr>
      </w:pPr>
      <w:r w:rsidRPr="0020271D">
        <w:rPr>
          <w:rFonts w:cs="David" w:hint="cs"/>
          <w:rtl/>
        </w:rPr>
        <w:t>קולט אביטל</w:t>
      </w:r>
    </w:p>
    <w:p w14:paraId="00771923" w14:textId="77777777" w:rsidR="0020271D" w:rsidRPr="0020271D" w:rsidRDefault="0020271D" w:rsidP="0020271D">
      <w:pPr>
        <w:tabs>
          <w:tab w:val="left" w:pos="1788"/>
          <w:tab w:val="left" w:pos="3631"/>
        </w:tabs>
        <w:bidi/>
        <w:rPr>
          <w:rFonts w:cs="David" w:hint="cs"/>
          <w:rtl/>
        </w:rPr>
      </w:pPr>
      <w:r w:rsidRPr="0020271D">
        <w:rPr>
          <w:rFonts w:cs="David" w:hint="cs"/>
          <w:rtl/>
        </w:rPr>
        <w:t>דוד אזולאי</w:t>
      </w:r>
    </w:p>
    <w:p w14:paraId="740BF25C" w14:textId="77777777" w:rsidR="0020271D" w:rsidRPr="0020271D" w:rsidRDefault="0020271D" w:rsidP="0020271D">
      <w:pPr>
        <w:tabs>
          <w:tab w:val="left" w:pos="1788"/>
          <w:tab w:val="left" w:pos="3631"/>
        </w:tabs>
        <w:bidi/>
        <w:rPr>
          <w:rFonts w:cs="David" w:hint="cs"/>
          <w:rtl/>
        </w:rPr>
      </w:pPr>
      <w:r w:rsidRPr="0020271D">
        <w:rPr>
          <w:rFonts w:cs="David" w:hint="cs"/>
          <w:rtl/>
        </w:rPr>
        <w:t>גלעד ארדן</w:t>
      </w:r>
    </w:p>
    <w:p w14:paraId="095DAF6D" w14:textId="77777777" w:rsidR="0020271D" w:rsidRPr="0020271D" w:rsidRDefault="0020271D" w:rsidP="0020271D">
      <w:pPr>
        <w:tabs>
          <w:tab w:val="left" w:pos="1788"/>
          <w:tab w:val="left" w:pos="3631"/>
        </w:tabs>
        <w:bidi/>
        <w:rPr>
          <w:rFonts w:cs="David" w:hint="cs"/>
          <w:rtl/>
        </w:rPr>
      </w:pPr>
      <w:r w:rsidRPr="0020271D">
        <w:rPr>
          <w:rFonts w:cs="David" w:hint="cs"/>
          <w:rtl/>
        </w:rPr>
        <w:t>אורי אריאל</w:t>
      </w:r>
    </w:p>
    <w:p w14:paraId="6A1FA091" w14:textId="77777777" w:rsidR="0020271D" w:rsidRPr="0020271D" w:rsidRDefault="0020271D" w:rsidP="0020271D">
      <w:pPr>
        <w:tabs>
          <w:tab w:val="left" w:pos="1788"/>
          <w:tab w:val="left" w:pos="3631"/>
        </w:tabs>
        <w:bidi/>
        <w:rPr>
          <w:rFonts w:cs="David" w:hint="cs"/>
          <w:rtl/>
        </w:rPr>
      </w:pPr>
      <w:r w:rsidRPr="0020271D">
        <w:rPr>
          <w:rFonts w:cs="David" w:hint="cs"/>
          <w:rtl/>
        </w:rPr>
        <w:t>אליהו גבאי</w:t>
      </w:r>
    </w:p>
    <w:p w14:paraId="5A5FCED0" w14:textId="77777777" w:rsidR="0020271D" w:rsidRPr="0020271D" w:rsidRDefault="0020271D" w:rsidP="0020271D">
      <w:pPr>
        <w:tabs>
          <w:tab w:val="left" w:pos="1788"/>
          <w:tab w:val="left" w:pos="3631"/>
        </w:tabs>
        <w:bidi/>
        <w:rPr>
          <w:rFonts w:cs="David" w:hint="cs"/>
          <w:rtl/>
        </w:rPr>
      </w:pPr>
      <w:r w:rsidRPr="0020271D">
        <w:rPr>
          <w:rFonts w:cs="David" w:hint="cs"/>
          <w:rtl/>
        </w:rPr>
        <w:t>יצחק גלנטי</w:t>
      </w:r>
    </w:p>
    <w:p w14:paraId="288DF03C" w14:textId="77777777" w:rsidR="0020271D" w:rsidRPr="0020271D" w:rsidRDefault="0020271D" w:rsidP="0020271D">
      <w:pPr>
        <w:tabs>
          <w:tab w:val="left" w:pos="1788"/>
          <w:tab w:val="left" w:pos="3631"/>
        </w:tabs>
        <w:bidi/>
        <w:rPr>
          <w:rFonts w:cs="David" w:hint="cs"/>
          <w:rtl/>
        </w:rPr>
      </w:pPr>
      <w:r w:rsidRPr="0020271D">
        <w:rPr>
          <w:rFonts w:cs="David" w:hint="cs"/>
          <w:rtl/>
        </w:rPr>
        <w:t>נאדיה חילו</w:t>
      </w:r>
    </w:p>
    <w:p w14:paraId="6845EC23" w14:textId="77777777" w:rsidR="0020271D" w:rsidRPr="0020271D" w:rsidRDefault="0020271D" w:rsidP="0020271D">
      <w:pPr>
        <w:tabs>
          <w:tab w:val="left" w:pos="1788"/>
          <w:tab w:val="left" w:pos="3631"/>
        </w:tabs>
        <w:bidi/>
        <w:rPr>
          <w:rFonts w:cs="David" w:hint="cs"/>
          <w:rtl/>
        </w:rPr>
      </w:pPr>
      <w:r w:rsidRPr="0020271D">
        <w:rPr>
          <w:rFonts w:cs="David" w:hint="cs"/>
          <w:rtl/>
        </w:rPr>
        <w:t>אחמד טיבי</w:t>
      </w:r>
    </w:p>
    <w:p w14:paraId="5D80D959" w14:textId="77777777" w:rsidR="0020271D" w:rsidRPr="0020271D" w:rsidRDefault="0020271D" w:rsidP="0020271D">
      <w:pPr>
        <w:tabs>
          <w:tab w:val="left" w:pos="1788"/>
          <w:tab w:val="left" w:pos="3631"/>
        </w:tabs>
        <w:bidi/>
        <w:rPr>
          <w:rFonts w:cs="David" w:hint="cs"/>
          <w:rtl/>
        </w:rPr>
      </w:pPr>
      <w:r w:rsidRPr="0020271D">
        <w:rPr>
          <w:rFonts w:cs="David" w:hint="cs"/>
          <w:rtl/>
        </w:rPr>
        <w:t>אסתרינה טרטמן</w:t>
      </w:r>
    </w:p>
    <w:p w14:paraId="331F14FB" w14:textId="77777777" w:rsidR="0020271D" w:rsidRPr="0020271D" w:rsidRDefault="0020271D" w:rsidP="0020271D">
      <w:pPr>
        <w:tabs>
          <w:tab w:val="left" w:pos="1788"/>
          <w:tab w:val="left" w:pos="3631"/>
        </w:tabs>
        <w:bidi/>
        <w:rPr>
          <w:rFonts w:cs="David" w:hint="cs"/>
          <w:rtl/>
        </w:rPr>
      </w:pPr>
      <w:r w:rsidRPr="0020271D">
        <w:rPr>
          <w:rFonts w:cs="David" w:hint="cs"/>
          <w:rtl/>
        </w:rPr>
        <w:t>אביגדור יצחקי</w:t>
      </w:r>
    </w:p>
    <w:p w14:paraId="4A74BF5E" w14:textId="77777777" w:rsidR="0020271D" w:rsidRPr="0020271D" w:rsidRDefault="0020271D" w:rsidP="0020271D">
      <w:pPr>
        <w:tabs>
          <w:tab w:val="left" w:pos="1788"/>
          <w:tab w:val="left" w:pos="3631"/>
        </w:tabs>
        <w:bidi/>
        <w:rPr>
          <w:rFonts w:cs="David" w:hint="cs"/>
          <w:rtl/>
        </w:rPr>
      </w:pPr>
      <w:r w:rsidRPr="0020271D">
        <w:rPr>
          <w:rFonts w:cs="David" w:hint="cs"/>
          <w:rtl/>
        </w:rPr>
        <w:t>יעקב מרגי</w:t>
      </w:r>
    </w:p>
    <w:p w14:paraId="7BDE5F59" w14:textId="77777777" w:rsidR="0020271D" w:rsidRPr="0020271D" w:rsidRDefault="0020271D" w:rsidP="0020271D">
      <w:pPr>
        <w:tabs>
          <w:tab w:val="left" w:pos="1788"/>
          <w:tab w:val="left" w:pos="3631"/>
        </w:tabs>
        <w:bidi/>
        <w:rPr>
          <w:rFonts w:cs="David" w:hint="cs"/>
          <w:rtl/>
        </w:rPr>
      </w:pPr>
      <w:r w:rsidRPr="0020271D">
        <w:rPr>
          <w:rFonts w:cs="David" w:hint="cs"/>
          <w:rtl/>
        </w:rPr>
        <w:t>יורם מרציאנו</w:t>
      </w:r>
    </w:p>
    <w:p w14:paraId="1CFCD03F" w14:textId="77777777" w:rsidR="0020271D" w:rsidRPr="0020271D" w:rsidRDefault="0020271D" w:rsidP="0020271D">
      <w:pPr>
        <w:tabs>
          <w:tab w:val="left" w:pos="1788"/>
          <w:tab w:val="left" w:pos="3631"/>
        </w:tabs>
        <w:bidi/>
        <w:rPr>
          <w:rFonts w:cs="David" w:hint="cs"/>
          <w:rtl/>
        </w:rPr>
      </w:pPr>
      <w:r w:rsidRPr="0020271D">
        <w:rPr>
          <w:rFonts w:cs="David" w:hint="cs"/>
          <w:rtl/>
        </w:rPr>
        <w:t>אפרים סנה</w:t>
      </w:r>
    </w:p>
    <w:p w14:paraId="29CDBE8E" w14:textId="77777777" w:rsidR="0020271D" w:rsidRPr="0020271D" w:rsidRDefault="0020271D" w:rsidP="0020271D">
      <w:pPr>
        <w:tabs>
          <w:tab w:val="left" w:pos="1788"/>
          <w:tab w:val="left" w:pos="3631"/>
        </w:tabs>
        <w:bidi/>
        <w:rPr>
          <w:rFonts w:cs="David" w:hint="cs"/>
          <w:rtl/>
        </w:rPr>
      </w:pPr>
      <w:r w:rsidRPr="0020271D">
        <w:rPr>
          <w:rFonts w:cs="David" w:hint="cs"/>
          <w:rtl/>
        </w:rPr>
        <w:t>גדעון סער</w:t>
      </w:r>
    </w:p>
    <w:p w14:paraId="551413DE" w14:textId="77777777" w:rsidR="0020271D" w:rsidRPr="0020271D" w:rsidRDefault="0020271D" w:rsidP="0020271D">
      <w:pPr>
        <w:tabs>
          <w:tab w:val="left" w:pos="1788"/>
          <w:tab w:val="left" w:pos="3631"/>
        </w:tabs>
        <w:bidi/>
        <w:rPr>
          <w:rFonts w:cs="David" w:hint="cs"/>
          <w:rtl/>
        </w:rPr>
      </w:pPr>
      <w:r w:rsidRPr="0020271D">
        <w:rPr>
          <w:rFonts w:cs="David" w:hint="cs"/>
          <w:rtl/>
        </w:rPr>
        <w:t>מאיר פרוש</w:t>
      </w:r>
    </w:p>
    <w:p w14:paraId="7E4B1405" w14:textId="77777777" w:rsidR="0020271D" w:rsidRPr="0020271D" w:rsidRDefault="0020271D" w:rsidP="0020271D">
      <w:pPr>
        <w:tabs>
          <w:tab w:val="left" w:pos="1788"/>
          <w:tab w:val="left" w:pos="3631"/>
        </w:tabs>
        <w:bidi/>
        <w:rPr>
          <w:rFonts w:cs="David" w:hint="cs"/>
          <w:b/>
          <w:bCs/>
          <w:u w:val="single"/>
          <w:rtl/>
        </w:rPr>
      </w:pPr>
    </w:p>
    <w:p w14:paraId="214C04FF" w14:textId="77777777" w:rsidR="0020271D" w:rsidRPr="0020271D" w:rsidRDefault="0020271D" w:rsidP="0020271D">
      <w:pPr>
        <w:tabs>
          <w:tab w:val="left" w:pos="1788"/>
          <w:tab w:val="left" w:pos="3631"/>
        </w:tabs>
        <w:bidi/>
        <w:rPr>
          <w:rFonts w:cs="David" w:hint="cs"/>
          <w:rtl/>
        </w:rPr>
      </w:pPr>
      <w:r w:rsidRPr="0020271D">
        <w:rPr>
          <w:rFonts w:cs="David"/>
          <w:b/>
          <w:bCs/>
          <w:u w:val="single"/>
          <w:rtl/>
        </w:rPr>
        <w:t>מוזמנים</w:t>
      </w:r>
      <w:r w:rsidRPr="0020271D">
        <w:rPr>
          <w:rFonts w:cs="David"/>
          <w:rtl/>
        </w:rPr>
        <w:t>:</w:t>
      </w:r>
    </w:p>
    <w:p w14:paraId="7C6863CE" w14:textId="77777777" w:rsidR="0020271D" w:rsidRPr="0020271D" w:rsidRDefault="0020271D" w:rsidP="0020271D">
      <w:pPr>
        <w:bidi/>
        <w:rPr>
          <w:rFonts w:cs="David" w:hint="cs"/>
          <w:rtl/>
        </w:rPr>
      </w:pPr>
      <w:r w:rsidRPr="0020271D">
        <w:rPr>
          <w:rFonts w:cs="David" w:hint="cs"/>
          <w:rtl/>
        </w:rPr>
        <w:t>חה"כ עמיחי אילון</w:t>
      </w:r>
    </w:p>
    <w:p w14:paraId="4BC9C661" w14:textId="77777777" w:rsidR="0020271D" w:rsidRPr="0020271D" w:rsidRDefault="0020271D" w:rsidP="0020271D">
      <w:pPr>
        <w:bidi/>
        <w:rPr>
          <w:rFonts w:cs="David" w:hint="cs"/>
          <w:rtl/>
        </w:rPr>
      </w:pPr>
      <w:r w:rsidRPr="0020271D">
        <w:rPr>
          <w:rFonts w:cs="David" w:hint="cs"/>
          <w:rtl/>
        </w:rPr>
        <w:t>חה"כ גאלב מג'אדלה</w:t>
      </w:r>
    </w:p>
    <w:p w14:paraId="16CC4A7D" w14:textId="77777777" w:rsidR="0020271D" w:rsidRPr="0020271D" w:rsidRDefault="0020271D" w:rsidP="0020271D">
      <w:pPr>
        <w:bidi/>
        <w:rPr>
          <w:rFonts w:cs="David" w:hint="cs"/>
          <w:rtl/>
        </w:rPr>
      </w:pPr>
      <w:r w:rsidRPr="0020271D">
        <w:rPr>
          <w:rFonts w:cs="David" w:hint="cs"/>
          <w:rtl/>
        </w:rPr>
        <w:t>חה"כ יורי שטרן</w:t>
      </w:r>
    </w:p>
    <w:p w14:paraId="36524952" w14:textId="77777777" w:rsidR="0020271D" w:rsidRPr="0020271D" w:rsidRDefault="0020271D" w:rsidP="0020271D">
      <w:pPr>
        <w:bidi/>
        <w:rPr>
          <w:rFonts w:cs="David" w:hint="cs"/>
          <w:rtl/>
        </w:rPr>
      </w:pPr>
      <w:r w:rsidRPr="0020271D">
        <w:rPr>
          <w:rFonts w:cs="David" w:hint="cs"/>
          <w:rtl/>
        </w:rPr>
        <w:t xml:space="preserve">רביב סובול </w:t>
      </w:r>
      <w:r w:rsidRPr="0020271D">
        <w:rPr>
          <w:rFonts w:cs="David" w:hint="cs"/>
          <w:rtl/>
        </w:rPr>
        <w:tab/>
      </w:r>
      <w:r w:rsidRPr="0020271D">
        <w:rPr>
          <w:rFonts w:cs="David" w:hint="cs"/>
          <w:rtl/>
        </w:rPr>
        <w:tab/>
        <w:t>- אגף התקציבים, משרד האוצר</w:t>
      </w:r>
    </w:p>
    <w:p w14:paraId="0DD39334" w14:textId="77777777" w:rsidR="0020271D" w:rsidRPr="0020271D" w:rsidRDefault="0020271D" w:rsidP="0020271D">
      <w:pPr>
        <w:bidi/>
        <w:rPr>
          <w:rFonts w:cs="David" w:hint="cs"/>
          <w:rtl/>
        </w:rPr>
      </w:pPr>
      <w:r w:rsidRPr="0020271D">
        <w:rPr>
          <w:rFonts w:cs="David" w:hint="cs"/>
          <w:rtl/>
        </w:rPr>
        <w:t xml:space="preserve">מיכאל אטלן </w:t>
      </w:r>
      <w:r w:rsidRPr="0020271D">
        <w:rPr>
          <w:rFonts w:cs="David" w:hint="cs"/>
          <w:rtl/>
        </w:rPr>
        <w:tab/>
        <w:t>- מ"מ היועץ המשפטי, משרד התמ"ת</w:t>
      </w:r>
    </w:p>
    <w:p w14:paraId="08C2DF27" w14:textId="77777777" w:rsidR="0020271D" w:rsidRPr="0020271D" w:rsidRDefault="0020271D" w:rsidP="0020271D">
      <w:pPr>
        <w:bidi/>
        <w:rPr>
          <w:rFonts w:cs="David" w:hint="cs"/>
          <w:rtl/>
        </w:rPr>
      </w:pPr>
      <w:r w:rsidRPr="0020271D">
        <w:rPr>
          <w:rFonts w:cs="David" w:hint="cs"/>
          <w:rtl/>
        </w:rPr>
        <w:t>עידית</w:t>
      </w:r>
      <w:r w:rsidR="0053506C">
        <w:rPr>
          <w:rFonts w:cs="David" w:hint="cs"/>
          <w:rtl/>
        </w:rPr>
        <w:t xml:space="preserve"> צ'רנוביץ</w:t>
      </w:r>
      <w:r w:rsidR="0053506C">
        <w:rPr>
          <w:rFonts w:cs="David" w:hint="cs"/>
          <w:rtl/>
        </w:rPr>
        <w:tab/>
        <w:t>- משרד ראש הממשלה</w:t>
      </w:r>
    </w:p>
    <w:p w14:paraId="36F7838E" w14:textId="77777777" w:rsidR="0020271D" w:rsidRPr="0020271D" w:rsidRDefault="0020271D" w:rsidP="0020271D">
      <w:pPr>
        <w:bidi/>
        <w:rPr>
          <w:rFonts w:cs="David" w:hint="cs"/>
          <w:rtl/>
        </w:rPr>
      </w:pPr>
      <w:r w:rsidRPr="0020271D">
        <w:rPr>
          <w:rFonts w:cs="David" w:hint="cs"/>
          <w:rtl/>
        </w:rPr>
        <w:t>מרים פרנקל-שור</w:t>
      </w:r>
      <w:r w:rsidRPr="0020271D">
        <w:rPr>
          <w:rFonts w:cs="David" w:hint="cs"/>
          <w:rtl/>
        </w:rPr>
        <w:tab/>
        <w:t>- יועצת משפטית של ועדת הפנים ואיכות הסביבה</w:t>
      </w:r>
    </w:p>
    <w:p w14:paraId="507EB4C1" w14:textId="77777777" w:rsidR="0020271D" w:rsidRPr="0020271D" w:rsidRDefault="0020271D" w:rsidP="0020271D">
      <w:pPr>
        <w:bidi/>
        <w:rPr>
          <w:rFonts w:cs="David" w:hint="cs"/>
          <w:rtl/>
        </w:rPr>
      </w:pPr>
      <w:r w:rsidRPr="0020271D">
        <w:rPr>
          <w:rFonts w:cs="David" w:hint="cs"/>
          <w:rtl/>
        </w:rPr>
        <w:t>גאולה רזיאל</w:t>
      </w:r>
      <w:r w:rsidRPr="0020271D">
        <w:rPr>
          <w:rFonts w:cs="David" w:hint="cs"/>
          <w:rtl/>
        </w:rPr>
        <w:tab/>
      </w:r>
      <w:r w:rsidRPr="0020271D">
        <w:rPr>
          <w:rFonts w:cs="David" w:hint="cs"/>
          <w:rtl/>
        </w:rPr>
        <w:tab/>
        <w:t>- מנהלת לשכת מזכיר הכנסת</w:t>
      </w:r>
    </w:p>
    <w:p w14:paraId="27E9259C" w14:textId="77777777" w:rsidR="0020271D" w:rsidRPr="0020271D" w:rsidRDefault="0020271D" w:rsidP="0020271D">
      <w:pPr>
        <w:bidi/>
        <w:rPr>
          <w:rFonts w:cs="David" w:hint="cs"/>
          <w:rtl/>
        </w:rPr>
      </w:pPr>
      <w:r w:rsidRPr="0020271D">
        <w:rPr>
          <w:rFonts w:cs="David" w:hint="cs"/>
          <w:rtl/>
        </w:rPr>
        <w:t>יפה שפירא</w:t>
      </w:r>
      <w:r w:rsidRPr="0020271D">
        <w:rPr>
          <w:rFonts w:cs="David" w:hint="cs"/>
          <w:rtl/>
        </w:rPr>
        <w:tab/>
      </w:r>
      <w:r w:rsidRPr="0020271D">
        <w:rPr>
          <w:rFonts w:cs="David" w:hint="cs"/>
          <w:rtl/>
        </w:rPr>
        <w:tab/>
        <w:t>- מנהלת ועדת הפנים ואיכות הסביבה</w:t>
      </w:r>
    </w:p>
    <w:p w14:paraId="36548ED0" w14:textId="77777777" w:rsidR="0020271D" w:rsidRPr="0020271D" w:rsidRDefault="0020271D" w:rsidP="0020271D">
      <w:pPr>
        <w:bidi/>
        <w:rPr>
          <w:rFonts w:cs="David" w:hint="cs"/>
          <w:rtl/>
        </w:rPr>
      </w:pPr>
    </w:p>
    <w:p w14:paraId="64F7A3CB" w14:textId="77777777" w:rsidR="0020271D" w:rsidRPr="0020271D" w:rsidRDefault="0020271D" w:rsidP="0020271D">
      <w:pPr>
        <w:tabs>
          <w:tab w:val="left" w:pos="1930"/>
        </w:tabs>
        <w:bidi/>
        <w:rPr>
          <w:rFonts w:cs="David" w:hint="cs"/>
          <w:rtl/>
        </w:rPr>
      </w:pPr>
      <w:r w:rsidRPr="0020271D">
        <w:rPr>
          <w:rFonts w:cs="David" w:hint="cs"/>
          <w:b/>
          <w:bCs/>
          <w:u w:val="single"/>
          <w:rtl/>
        </w:rPr>
        <w:t>מזכיר הכנסת:</w:t>
      </w:r>
      <w:r w:rsidRPr="0020271D">
        <w:rPr>
          <w:rFonts w:cs="David" w:hint="cs"/>
          <w:rtl/>
        </w:rPr>
        <w:tab/>
      </w:r>
      <w:r w:rsidRPr="0020271D">
        <w:rPr>
          <w:rFonts w:cs="David" w:hint="cs"/>
          <w:rtl/>
        </w:rPr>
        <w:tab/>
        <w:t>אריה האן</w:t>
      </w:r>
    </w:p>
    <w:p w14:paraId="0B53819C" w14:textId="77777777" w:rsidR="0020271D" w:rsidRPr="0020271D" w:rsidRDefault="0020271D" w:rsidP="0020271D">
      <w:pPr>
        <w:tabs>
          <w:tab w:val="left" w:pos="1930"/>
        </w:tabs>
        <w:bidi/>
        <w:rPr>
          <w:rFonts w:cs="David" w:hint="cs"/>
          <w:b/>
          <w:bCs/>
          <w:u w:val="single"/>
          <w:rtl/>
        </w:rPr>
      </w:pPr>
    </w:p>
    <w:p w14:paraId="1D9FEF80" w14:textId="77777777" w:rsidR="0020271D" w:rsidRPr="0020271D" w:rsidRDefault="0020271D" w:rsidP="0020271D">
      <w:pPr>
        <w:tabs>
          <w:tab w:val="left" w:pos="1930"/>
        </w:tabs>
        <w:bidi/>
        <w:rPr>
          <w:rFonts w:cs="David" w:hint="cs"/>
          <w:rtl/>
        </w:rPr>
      </w:pPr>
      <w:r w:rsidRPr="0020271D">
        <w:rPr>
          <w:rFonts w:cs="David"/>
          <w:b/>
          <w:bCs/>
          <w:u w:val="single"/>
          <w:rtl/>
        </w:rPr>
        <w:t>י</w:t>
      </w:r>
      <w:r w:rsidRPr="0020271D">
        <w:rPr>
          <w:rFonts w:cs="David" w:hint="cs"/>
          <w:b/>
          <w:bCs/>
          <w:u w:val="single"/>
          <w:rtl/>
        </w:rPr>
        <w:t>יעוץ משפטי</w:t>
      </w:r>
      <w:r w:rsidRPr="0020271D">
        <w:rPr>
          <w:rFonts w:cs="David"/>
          <w:b/>
          <w:bCs/>
          <w:u w:val="single"/>
          <w:rtl/>
        </w:rPr>
        <w:t>:</w:t>
      </w:r>
      <w:r w:rsidRPr="0020271D">
        <w:rPr>
          <w:rFonts w:cs="David" w:hint="cs"/>
          <w:b/>
          <w:bCs/>
          <w:rtl/>
        </w:rPr>
        <w:tab/>
      </w:r>
      <w:r w:rsidRPr="0020271D">
        <w:rPr>
          <w:rFonts w:cs="David" w:hint="cs"/>
          <w:b/>
          <w:bCs/>
          <w:rtl/>
        </w:rPr>
        <w:tab/>
      </w:r>
      <w:r w:rsidRPr="0020271D">
        <w:rPr>
          <w:rFonts w:cs="David" w:hint="cs"/>
          <w:rtl/>
        </w:rPr>
        <w:t>ארבל אסטרחן</w:t>
      </w:r>
    </w:p>
    <w:p w14:paraId="1BB3D353" w14:textId="77777777" w:rsidR="0020271D" w:rsidRPr="0020271D" w:rsidRDefault="0020271D" w:rsidP="0020271D">
      <w:pPr>
        <w:bidi/>
        <w:rPr>
          <w:rFonts w:cs="David"/>
          <w:rtl/>
        </w:rPr>
      </w:pPr>
    </w:p>
    <w:p w14:paraId="5CBED81D" w14:textId="77777777" w:rsidR="0020271D" w:rsidRPr="0020271D" w:rsidRDefault="0020271D" w:rsidP="0020271D">
      <w:pPr>
        <w:tabs>
          <w:tab w:val="left" w:pos="1930"/>
        </w:tabs>
        <w:bidi/>
        <w:rPr>
          <w:rFonts w:cs="David" w:hint="cs"/>
          <w:b/>
          <w:bCs/>
          <w:rtl/>
        </w:rPr>
      </w:pPr>
      <w:r w:rsidRPr="0020271D">
        <w:rPr>
          <w:rFonts w:cs="David" w:hint="cs"/>
          <w:b/>
          <w:bCs/>
          <w:u w:val="single"/>
          <w:rtl/>
        </w:rPr>
        <w:t xml:space="preserve">מ"מ </w:t>
      </w:r>
      <w:r w:rsidRPr="0020271D">
        <w:rPr>
          <w:rFonts w:cs="David"/>
          <w:b/>
          <w:bCs/>
          <w:u w:val="single"/>
          <w:rtl/>
        </w:rPr>
        <w:t>מנהלת הוועדה</w:t>
      </w:r>
      <w:r w:rsidRPr="0020271D">
        <w:rPr>
          <w:rFonts w:cs="David"/>
          <w:rtl/>
        </w:rPr>
        <w:t>:</w:t>
      </w:r>
      <w:r w:rsidRPr="0020271D">
        <w:rPr>
          <w:rFonts w:cs="David" w:hint="cs"/>
          <w:rtl/>
        </w:rPr>
        <w:tab/>
      </w:r>
      <w:r w:rsidRPr="0020271D">
        <w:rPr>
          <w:rFonts w:cs="David" w:hint="cs"/>
          <w:rtl/>
        </w:rPr>
        <w:tab/>
        <w:t>נועה בירן</w:t>
      </w:r>
    </w:p>
    <w:p w14:paraId="2075BCE2" w14:textId="77777777" w:rsidR="0020271D" w:rsidRPr="0020271D" w:rsidRDefault="0020271D" w:rsidP="0020271D">
      <w:pPr>
        <w:bidi/>
        <w:rPr>
          <w:rFonts w:cs="David"/>
          <w:rtl/>
        </w:rPr>
      </w:pPr>
    </w:p>
    <w:p w14:paraId="5FDBF69A" w14:textId="77777777" w:rsidR="0020271D" w:rsidRPr="0020271D" w:rsidRDefault="0020271D" w:rsidP="0020271D">
      <w:pPr>
        <w:tabs>
          <w:tab w:val="left" w:pos="1930"/>
        </w:tabs>
        <w:bidi/>
        <w:rPr>
          <w:rFonts w:cs="David" w:hint="cs"/>
          <w:rtl/>
        </w:rPr>
      </w:pPr>
      <w:r w:rsidRPr="0020271D">
        <w:rPr>
          <w:rFonts w:cs="David" w:hint="cs"/>
          <w:b/>
          <w:bCs/>
          <w:u w:val="single"/>
          <w:rtl/>
        </w:rPr>
        <w:t>קצרנית:</w:t>
      </w:r>
      <w:r w:rsidRPr="0020271D">
        <w:rPr>
          <w:rFonts w:cs="David" w:hint="cs"/>
          <w:rtl/>
        </w:rPr>
        <w:tab/>
      </w:r>
      <w:r w:rsidRPr="0020271D">
        <w:rPr>
          <w:rFonts w:cs="David" w:hint="cs"/>
          <w:rtl/>
        </w:rPr>
        <w:tab/>
        <w:t>טלי רם</w:t>
      </w:r>
    </w:p>
    <w:p w14:paraId="14905D3F" w14:textId="77777777" w:rsidR="0020271D" w:rsidRPr="0020271D" w:rsidRDefault="0020271D" w:rsidP="0020271D">
      <w:pPr>
        <w:bidi/>
        <w:rPr>
          <w:rFonts w:cs="David" w:hint="cs"/>
          <w:b/>
          <w:bCs/>
          <w:rtl/>
        </w:rPr>
      </w:pPr>
    </w:p>
    <w:p w14:paraId="0155F190" w14:textId="77777777" w:rsidR="0020271D" w:rsidRPr="0020271D" w:rsidRDefault="0020271D" w:rsidP="0020271D">
      <w:pPr>
        <w:bidi/>
        <w:rPr>
          <w:rFonts w:cs="David" w:hint="cs"/>
          <w:rtl/>
        </w:rPr>
      </w:pPr>
    </w:p>
    <w:p w14:paraId="5920D337" w14:textId="77777777" w:rsidR="0020271D" w:rsidRPr="0020271D" w:rsidRDefault="0020271D" w:rsidP="0020271D">
      <w:pPr>
        <w:bidi/>
        <w:jc w:val="center"/>
        <w:rPr>
          <w:rFonts w:cs="David" w:hint="cs"/>
          <w:rtl/>
        </w:rPr>
      </w:pPr>
      <w:r w:rsidRPr="0020271D">
        <w:rPr>
          <w:rFonts w:cs="David"/>
          <w:rtl/>
        </w:rPr>
        <w:br w:type="page"/>
      </w:r>
    </w:p>
    <w:p w14:paraId="5B53BDC5" w14:textId="77777777" w:rsidR="0020271D" w:rsidRPr="0020271D" w:rsidRDefault="0020271D" w:rsidP="0020271D">
      <w:pPr>
        <w:bidi/>
        <w:jc w:val="center"/>
        <w:rPr>
          <w:rFonts w:cs="David" w:hint="cs"/>
          <w:rtl/>
        </w:rPr>
      </w:pPr>
    </w:p>
    <w:p w14:paraId="36A41D3D" w14:textId="77777777" w:rsidR="0020271D" w:rsidRPr="0020271D" w:rsidRDefault="0020271D" w:rsidP="0020271D">
      <w:pPr>
        <w:bidi/>
        <w:jc w:val="center"/>
        <w:rPr>
          <w:rFonts w:cs="David" w:hint="cs"/>
          <w:b/>
          <w:bCs/>
          <w:u w:val="single"/>
          <w:rtl/>
        </w:rPr>
      </w:pPr>
      <w:r w:rsidRPr="0020271D">
        <w:rPr>
          <w:rFonts w:cs="David" w:hint="cs"/>
          <w:b/>
          <w:bCs/>
          <w:u w:val="single"/>
          <w:rtl/>
        </w:rPr>
        <w:t>1. בקשת הממשלה להקדמת הדיון בהצעת חוק הגנה על עובדים בשעת חירום, התשס"ו-2006,</w:t>
      </w:r>
    </w:p>
    <w:p w14:paraId="51026B80" w14:textId="77777777" w:rsidR="0020271D" w:rsidRPr="0020271D" w:rsidRDefault="0020271D" w:rsidP="0020271D">
      <w:pPr>
        <w:bidi/>
        <w:jc w:val="center"/>
        <w:rPr>
          <w:rFonts w:cs="David" w:hint="cs"/>
          <w:b/>
          <w:bCs/>
          <w:u w:val="single"/>
          <w:rtl/>
        </w:rPr>
      </w:pPr>
      <w:r w:rsidRPr="0020271D">
        <w:rPr>
          <w:rFonts w:cs="David" w:hint="cs"/>
          <w:b/>
          <w:bCs/>
          <w:u w:val="single"/>
          <w:rtl/>
        </w:rPr>
        <w:t>לפני הקריאה השנייה והשלישית</w:t>
      </w:r>
    </w:p>
    <w:p w14:paraId="64E2EC22" w14:textId="77777777" w:rsidR="0020271D" w:rsidRPr="0020271D" w:rsidRDefault="0020271D" w:rsidP="0020271D">
      <w:pPr>
        <w:bidi/>
        <w:jc w:val="center"/>
        <w:rPr>
          <w:rFonts w:cs="David" w:hint="cs"/>
          <w:b/>
          <w:bCs/>
          <w:u w:val="single"/>
          <w:rtl/>
        </w:rPr>
      </w:pPr>
    </w:p>
    <w:p w14:paraId="7089BDFF" w14:textId="77777777" w:rsidR="0020271D" w:rsidRPr="0020271D" w:rsidRDefault="0020271D" w:rsidP="0020271D">
      <w:pPr>
        <w:bidi/>
        <w:rPr>
          <w:rFonts w:cs="David" w:hint="cs"/>
          <w:rtl/>
        </w:rPr>
      </w:pPr>
      <w:r w:rsidRPr="0020271D">
        <w:rPr>
          <w:rFonts w:cs="David" w:hint="cs"/>
          <w:u w:val="single"/>
          <w:rtl/>
        </w:rPr>
        <w:t>היו"ר רוחמה אברהם:</w:t>
      </w:r>
    </w:p>
    <w:p w14:paraId="6F4AE42F" w14:textId="77777777" w:rsidR="0020271D" w:rsidRPr="0020271D" w:rsidRDefault="0020271D" w:rsidP="0020271D">
      <w:pPr>
        <w:bidi/>
        <w:rPr>
          <w:rFonts w:cs="David" w:hint="cs"/>
          <w:rtl/>
        </w:rPr>
      </w:pPr>
    </w:p>
    <w:p w14:paraId="2720C55A" w14:textId="77777777" w:rsidR="0020271D" w:rsidRPr="0020271D" w:rsidRDefault="0020271D" w:rsidP="0020271D">
      <w:pPr>
        <w:pStyle w:val="Heading9"/>
        <w:rPr>
          <w:rFonts w:hint="cs"/>
          <w:rtl/>
        </w:rPr>
      </w:pPr>
      <w:r w:rsidRPr="0020271D">
        <w:rPr>
          <w:rFonts w:hint="cs"/>
          <w:rtl/>
        </w:rPr>
        <w:tab/>
        <w:t xml:space="preserve">אני פותחת ישיבה נוספת של ועדת הכנסת. על סדר-היום שלנו המשך מהבוקר </w:t>
      </w:r>
      <w:r w:rsidRPr="0020271D">
        <w:rPr>
          <w:rtl/>
        </w:rPr>
        <w:t>–</w:t>
      </w:r>
      <w:r w:rsidRPr="0020271D">
        <w:rPr>
          <w:rFonts w:hint="cs"/>
          <w:rtl/>
        </w:rPr>
        <w:t xml:space="preserve"> בקשת הממשלה להקדמת הדיון בהצעת חוק הגנה על עובדים בשעת חירום, התשס"ו-2006, לפני הקריאה השנייה והשלישית. כמו כן, יש את בקשת חבר הכנסת עמיחי אילון ואחרים, להקדמת הדיון בהצעת חוק ההגנה על עובדים בשעת חירום (הוראת שעה), התשס"ו-2006, (פ/1375/17), ואישור הבאתה להצבעה בזמן פגרה. וכן, קביעת ועדה לדיון בהצעת חוק הכניסה לישראל (תיקון מס' 19), התשס"ו-2006 (מ/254).</w:t>
      </w:r>
    </w:p>
    <w:p w14:paraId="2F3FE54A" w14:textId="77777777" w:rsidR="0020271D" w:rsidRPr="0020271D" w:rsidRDefault="0020271D" w:rsidP="0020271D">
      <w:pPr>
        <w:bidi/>
        <w:rPr>
          <w:rFonts w:cs="David" w:hint="cs"/>
          <w:rtl/>
        </w:rPr>
      </w:pPr>
    </w:p>
    <w:p w14:paraId="414C0852" w14:textId="77777777" w:rsidR="0020271D" w:rsidRPr="0020271D" w:rsidRDefault="0020271D" w:rsidP="0020271D">
      <w:pPr>
        <w:bidi/>
        <w:rPr>
          <w:rFonts w:cs="David" w:hint="cs"/>
          <w:rtl/>
        </w:rPr>
      </w:pPr>
      <w:r w:rsidRPr="0020271D">
        <w:rPr>
          <w:rFonts w:cs="David" w:hint="cs"/>
          <w:rtl/>
        </w:rPr>
        <w:tab/>
        <w:t xml:space="preserve">אנחנו נלך לפי הסדר. אני מבקשת להביא לידיעתך, חבר הכנסת אילון, שאנחנו נוכל להצביע רק כאשר יהיה קוורום בוועדה. אנחנו נתנהל בסדר-היום עד שחברי הכנסת ייכנסו. </w:t>
      </w:r>
    </w:p>
    <w:p w14:paraId="1CE813B9" w14:textId="77777777" w:rsidR="0020271D" w:rsidRPr="0020271D" w:rsidRDefault="0020271D" w:rsidP="0020271D">
      <w:pPr>
        <w:bidi/>
        <w:rPr>
          <w:rFonts w:cs="David" w:hint="cs"/>
          <w:rtl/>
        </w:rPr>
      </w:pPr>
    </w:p>
    <w:p w14:paraId="0E496332" w14:textId="77777777" w:rsidR="0020271D" w:rsidRPr="0020271D" w:rsidRDefault="0020271D" w:rsidP="0020271D">
      <w:pPr>
        <w:pStyle w:val="Heading5"/>
        <w:jc w:val="left"/>
        <w:rPr>
          <w:rFonts w:hint="cs"/>
          <w:rtl/>
        </w:rPr>
      </w:pPr>
      <w:r w:rsidRPr="0020271D">
        <w:rPr>
          <w:rFonts w:hint="cs"/>
          <w:u w:val="single"/>
          <w:rtl/>
        </w:rPr>
        <w:t>אביגדור יצחקי:</w:t>
      </w:r>
    </w:p>
    <w:p w14:paraId="306F377A" w14:textId="77777777" w:rsidR="0020271D" w:rsidRPr="0020271D" w:rsidRDefault="0020271D" w:rsidP="0020271D">
      <w:pPr>
        <w:pStyle w:val="Heading5"/>
        <w:jc w:val="left"/>
        <w:rPr>
          <w:rFonts w:hint="cs"/>
          <w:rtl/>
        </w:rPr>
      </w:pPr>
    </w:p>
    <w:p w14:paraId="35B013A5" w14:textId="77777777" w:rsidR="0020271D" w:rsidRPr="0020271D" w:rsidRDefault="0020271D" w:rsidP="0020271D">
      <w:pPr>
        <w:bidi/>
        <w:rPr>
          <w:rFonts w:cs="David" w:hint="cs"/>
          <w:rtl/>
        </w:rPr>
      </w:pPr>
      <w:r w:rsidRPr="0020271D">
        <w:rPr>
          <w:rFonts w:cs="David" w:hint="cs"/>
          <w:rtl/>
        </w:rPr>
        <w:tab/>
        <w:t xml:space="preserve"> הנה, יש קוורום. </w:t>
      </w:r>
    </w:p>
    <w:p w14:paraId="3EEE6FFE"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היו"ר רוחמה אברהם:</w:t>
      </w:r>
    </w:p>
    <w:p w14:paraId="5C4B2EF3" w14:textId="77777777" w:rsidR="0020271D" w:rsidRPr="0020271D" w:rsidRDefault="0020271D" w:rsidP="0020271D">
      <w:pPr>
        <w:bidi/>
        <w:rPr>
          <w:rFonts w:cs="David" w:hint="cs"/>
          <w:rtl/>
        </w:rPr>
      </w:pPr>
    </w:p>
    <w:p w14:paraId="4B550BA6" w14:textId="77777777" w:rsidR="0020271D" w:rsidRPr="0020271D" w:rsidRDefault="0020271D" w:rsidP="0020271D">
      <w:pPr>
        <w:bidi/>
        <w:rPr>
          <w:rFonts w:cs="David" w:hint="cs"/>
          <w:rtl/>
        </w:rPr>
      </w:pPr>
      <w:r w:rsidRPr="0020271D">
        <w:rPr>
          <w:rFonts w:cs="David" w:hint="cs"/>
          <w:rtl/>
        </w:rPr>
        <w:tab/>
        <w:t xml:space="preserve"> אני קוראת מכתב של מזכיר הכנסת: "בהסתמך על בקשת הממשלה מהבוקר, אודה אם ועדת הכנסת תחליט, בהתאם לסעיפים 113(ג) ו- 125 לתקנון הכנסת, על הקדמת הדיון בהצעת חוק הגנה על עובדים בשעת חירום, התשס"ו-2006, וכי הקריאה הראשונה, השנייה והשלישית ייערכו עוד היום. אודה על הבאת הנושא לאישור ועדת הכנסת".</w:t>
      </w:r>
    </w:p>
    <w:p w14:paraId="18ACC450" w14:textId="77777777" w:rsidR="0020271D" w:rsidRPr="0020271D" w:rsidRDefault="0020271D" w:rsidP="0020271D">
      <w:pPr>
        <w:bidi/>
        <w:rPr>
          <w:rFonts w:cs="David" w:hint="cs"/>
          <w:rtl/>
        </w:rPr>
      </w:pPr>
    </w:p>
    <w:p w14:paraId="36F3DED8" w14:textId="77777777" w:rsidR="0020271D" w:rsidRPr="0020271D" w:rsidRDefault="0020271D" w:rsidP="0020271D">
      <w:pPr>
        <w:bidi/>
        <w:rPr>
          <w:rFonts w:cs="David" w:hint="cs"/>
          <w:rtl/>
        </w:rPr>
      </w:pPr>
      <w:r w:rsidRPr="0020271D">
        <w:rPr>
          <w:rFonts w:cs="David" w:hint="cs"/>
          <w:rtl/>
        </w:rPr>
        <w:tab/>
        <w:t>מכיוון שההצעה הונחה בשבוע שעבר, וכבר עברו 48 שעות, הממשלה יכולה לדון בהצעת החוק במליאה כבר היום. התכנסנו כאן כדי לפטור את הצעת החוק מחובת הנחה מוקדמת בקריאה שנייה ושלישית.</w:t>
      </w:r>
    </w:p>
    <w:p w14:paraId="44B8DDA2" w14:textId="77777777" w:rsidR="0020271D" w:rsidRPr="0020271D" w:rsidRDefault="0020271D" w:rsidP="0020271D">
      <w:pPr>
        <w:bidi/>
        <w:rPr>
          <w:rFonts w:cs="David" w:hint="cs"/>
          <w:rtl/>
        </w:rPr>
      </w:pPr>
    </w:p>
    <w:p w14:paraId="031B6F8A" w14:textId="77777777" w:rsidR="0020271D" w:rsidRPr="0020271D" w:rsidRDefault="0020271D" w:rsidP="0020271D">
      <w:pPr>
        <w:bidi/>
        <w:rPr>
          <w:rFonts w:cs="David" w:hint="cs"/>
          <w:rtl/>
        </w:rPr>
      </w:pPr>
      <w:r w:rsidRPr="0020271D">
        <w:rPr>
          <w:rFonts w:cs="David" w:hint="cs"/>
          <w:rtl/>
        </w:rPr>
        <w:tab/>
        <w:t>מי בעד?</w:t>
      </w:r>
    </w:p>
    <w:p w14:paraId="4E92B2E2" w14:textId="77777777" w:rsidR="0020271D" w:rsidRPr="0020271D" w:rsidRDefault="0020271D" w:rsidP="0020271D">
      <w:pPr>
        <w:bidi/>
        <w:jc w:val="center"/>
        <w:rPr>
          <w:rFonts w:cs="David" w:hint="cs"/>
          <w:b/>
          <w:bCs/>
          <w:rtl/>
        </w:rPr>
      </w:pPr>
      <w:r w:rsidRPr="0020271D">
        <w:rPr>
          <w:rFonts w:cs="David"/>
          <w:rtl/>
        </w:rPr>
        <w:br/>
      </w:r>
      <w:r w:rsidRPr="0020271D">
        <w:rPr>
          <w:rFonts w:cs="David" w:hint="cs"/>
          <w:b/>
          <w:bCs/>
          <w:rtl/>
        </w:rPr>
        <w:t>ה צ ב ע ה</w:t>
      </w:r>
    </w:p>
    <w:p w14:paraId="6CE57951" w14:textId="77777777" w:rsidR="0020271D" w:rsidRPr="0020271D" w:rsidRDefault="0020271D" w:rsidP="0020271D">
      <w:pPr>
        <w:bidi/>
        <w:jc w:val="center"/>
        <w:rPr>
          <w:rFonts w:cs="David" w:hint="cs"/>
          <w:b/>
          <w:bCs/>
          <w:rtl/>
        </w:rPr>
      </w:pPr>
    </w:p>
    <w:p w14:paraId="3A6C1AE0" w14:textId="77777777" w:rsidR="0020271D" w:rsidRPr="0020271D" w:rsidRDefault="0020271D" w:rsidP="0020271D">
      <w:pPr>
        <w:bidi/>
        <w:jc w:val="center"/>
        <w:rPr>
          <w:rFonts w:cs="David" w:hint="cs"/>
          <w:rtl/>
        </w:rPr>
      </w:pPr>
      <w:r w:rsidRPr="0020271D">
        <w:rPr>
          <w:rFonts w:cs="David" w:hint="cs"/>
          <w:rtl/>
        </w:rPr>
        <w:t xml:space="preserve">בעד </w:t>
      </w:r>
      <w:r w:rsidRPr="0020271D">
        <w:rPr>
          <w:rFonts w:cs="David"/>
          <w:rtl/>
        </w:rPr>
        <w:t>–</w:t>
      </w:r>
      <w:r w:rsidRPr="0020271D">
        <w:rPr>
          <w:rFonts w:cs="David" w:hint="cs"/>
          <w:rtl/>
        </w:rPr>
        <w:t xml:space="preserve"> 9</w:t>
      </w:r>
    </w:p>
    <w:p w14:paraId="604FE65B" w14:textId="77777777" w:rsidR="0020271D" w:rsidRPr="0020271D" w:rsidRDefault="0020271D" w:rsidP="0020271D">
      <w:pPr>
        <w:bidi/>
        <w:jc w:val="center"/>
        <w:rPr>
          <w:rFonts w:cs="David" w:hint="cs"/>
          <w:rtl/>
        </w:rPr>
      </w:pPr>
      <w:r w:rsidRPr="0020271D">
        <w:rPr>
          <w:rFonts w:cs="David" w:hint="cs"/>
          <w:rtl/>
        </w:rPr>
        <w:t xml:space="preserve">נגד </w:t>
      </w:r>
      <w:r w:rsidRPr="0020271D">
        <w:rPr>
          <w:rFonts w:cs="David"/>
          <w:rtl/>
        </w:rPr>
        <w:t>–</w:t>
      </w:r>
      <w:r w:rsidRPr="0020271D">
        <w:rPr>
          <w:rFonts w:cs="David" w:hint="cs"/>
          <w:rtl/>
        </w:rPr>
        <w:t xml:space="preserve"> אין</w:t>
      </w:r>
    </w:p>
    <w:p w14:paraId="744508DF" w14:textId="77777777" w:rsidR="0020271D" w:rsidRPr="0020271D" w:rsidRDefault="0020271D" w:rsidP="0020271D">
      <w:pPr>
        <w:bidi/>
        <w:jc w:val="center"/>
        <w:rPr>
          <w:rFonts w:cs="David" w:hint="cs"/>
          <w:rtl/>
        </w:rPr>
      </w:pPr>
      <w:r w:rsidRPr="0020271D">
        <w:rPr>
          <w:rFonts w:cs="David" w:hint="cs"/>
          <w:rtl/>
        </w:rPr>
        <w:t xml:space="preserve">נמנעים </w:t>
      </w:r>
      <w:r w:rsidRPr="0020271D">
        <w:rPr>
          <w:rFonts w:cs="David"/>
          <w:rtl/>
        </w:rPr>
        <w:t>–</w:t>
      </w:r>
      <w:r w:rsidRPr="0020271D">
        <w:rPr>
          <w:rFonts w:cs="David" w:hint="cs"/>
          <w:rtl/>
        </w:rPr>
        <w:t xml:space="preserve"> אין</w:t>
      </w:r>
    </w:p>
    <w:p w14:paraId="17724EB9" w14:textId="77777777" w:rsidR="0020271D" w:rsidRPr="0020271D" w:rsidRDefault="0020271D" w:rsidP="0020271D">
      <w:pPr>
        <w:bidi/>
        <w:jc w:val="center"/>
        <w:rPr>
          <w:rFonts w:cs="David" w:hint="cs"/>
          <w:rtl/>
        </w:rPr>
      </w:pPr>
      <w:r w:rsidRPr="0020271D">
        <w:rPr>
          <w:rFonts w:cs="David" w:hint="cs"/>
          <w:rtl/>
        </w:rPr>
        <w:t>הבקשה למתן פטור מחובת הנחה מוקדמת על שולחן הכנסת להצעת חוק הגנה על עובדים בשעת חירום, התשס"ו-2006, לפני הקריאה השנייה והשלישית, נתקבלה.</w:t>
      </w:r>
    </w:p>
    <w:p w14:paraId="1742BE7D" w14:textId="77777777" w:rsidR="0020271D" w:rsidRPr="0020271D" w:rsidRDefault="0020271D" w:rsidP="0020271D">
      <w:pPr>
        <w:bidi/>
        <w:jc w:val="center"/>
        <w:rPr>
          <w:rFonts w:cs="David" w:hint="cs"/>
          <w:rtl/>
        </w:rPr>
      </w:pPr>
    </w:p>
    <w:p w14:paraId="76928C7C" w14:textId="77777777" w:rsidR="0020271D" w:rsidRPr="0020271D" w:rsidRDefault="0020271D" w:rsidP="0020271D">
      <w:pPr>
        <w:bidi/>
        <w:rPr>
          <w:rFonts w:cs="David" w:hint="cs"/>
          <w:rtl/>
        </w:rPr>
      </w:pPr>
      <w:r w:rsidRPr="0020271D">
        <w:rPr>
          <w:rFonts w:cs="David" w:hint="cs"/>
          <w:u w:val="single"/>
          <w:rtl/>
        </w:rPr>
        <w:t>היו"ר רוחמה אברהם:</w:t>
      </w:r>
    </w:p>
    <w:p w14:paraId="6F247166" w14:textId="77777777" w:rsidR="0020271D" w:rsidRPr="0020271D" w:rsidRDefault="0020271D" w:rsidP="0020271D">
      <w:pPr>
        <w:bidi/>
        <w:rPr>
          <w:rFonts w:cs="David" w:hint="cs"/>
          <w:rtl/>
        </w:rPr>
      </w:pPr>
    </w:p>
    <w:p w14:paraId="641F35BC" w14:textId="77777777" w:rsidR="0020271D" w:rsidRPr="0020271D" w:rsidRDefault="0020271D" w:rsidP="0020271D">
      <w:pPr>
        <w:bidi/>
        <w:rPr>
          <w:rFonts w:cs="David" w:hint="cs"/>
          <w:rtl/>
        </w:rPr>
      </w:pPr>
      <w:r w:rsidRPr="0020271D">
        <w:rPr>
          <w:rFonts w:cs="David" w:hint="cs"/>
          <w:rtl/>
        </w:rPr>
        <w:tab/>
        <w:t xml:space="preserve"> 9 בעד, אין מתנגדים, אין נמנעים. לפיכך, אני קובעת שהצעת החוק הזאת של הממשלה קיבלה פטור מחובת הנחה, בקריאה שנייה ושלישית. </w:t>
      </w:r>
    </w:p>
    <w:p w14:paraId="1C5D6BDA" w14:textId="77777777" w:rsidR="0020271D" w:rsidRPr="0020271D" w:rsidRDefault="0020271D" w:rsidP="0020271D">
      <w:pPr>
        <w:bidi/>
        <w:rPr>
          <w:rFonts w:cs="David"/>
          <w:rtl/>
        </w:rPr>
      </w:pPr>
      <w:r w:rsidRPr="0020271D">
        <w:rPr>
          <w:rFonts w:cs="David"/>
          <w:rtl/>
        </w:rPr>
        <w:br/>
      </w:r>
    </w:p>
    <w:p w14:paraId="46FF5C04" w14:textId="77777777" w:rsidR="0020271D" w:rsidRPr="0020271D" w:rsidRDefault="0020271D" w:rsidP="0020271D">
      <w:pPr>
        <w:bidi/>
        <w:jc w:val="center"/>
        <w:rPr>
          <w:rFonts w:cs="David" w:hint="cs"/>
          <w:b/>
          <w:bCs/>
          <w:u w:val="single"/>
          <w:rtl/>
        </w:rPr>
      </w:pPr>
      <w:r w:rsidRPr="0020271D">
        <w:rPr>
          <w:rFonts w:cs="David"/>
          <w:rtl/>
        </w:rPr>
        <w:br w:type="page"/>
      </w:r>
      <w:r w:rsidRPr="0020271D">
        <w:rPr>
          <w:rFonts w:cs="David" w:hint="cs"/>
          <w:rtl/>
        </w:rPr>
        <w:lastRenderedPageBreak/>
        <w:t xml:space="preserve">2. </w:t>
      </w:r>
      <w:r w:rsidRPr="0020271D">
        <w:rPr>
          <w:rFonts w:cs="David" w:hint="cs"/>
          <w:b/>
          <w:bCs/>
          <w:u w:val="single"/>
          <w:rtl/>
        </w:rPr>
        <w:t>בקשת חבר הכנסת עמיחי אילון להקדמת הדיון בהצעת חוק הגנה על עובדים בשעת חירום (הוראת שעה), התשס"ו-2006 (פ/1375/17), ואישור הבאתה להצבעה בזמן הפגרה</w:t>
      </w:r>
    </w:p>
    <w:p w14:paraId="4D79ECC7" w14:textId="77777777" w:rsidR="0020271D" w:rsidRPr="0020271D" w:rsidRDefault="0020271D" w:rsidP="0020271D">
      <w:pPr>
        <w:bidi/>
        <w:jc w:val="center"/>
        <w:rPr>
          <w:rFonts w:cs="David" w:hint="cs"/>
          <w:b/>
          <w:bCs/>
          <w:u w:val="single"/>
          <w:rtl/>
        </w:rPr>
      </w:pPr>
    </w:p>
    <w:p w14:paraId="597D7AA3" w14:textId="77777777" w:rsidR="0020271D" w:rsidRPr="0020271D" w:rsidRDefault="0020271D" w:rsidP="0020271D">
      <w:pPr>
        <w:bidi/>
        <w:rPr>
          <w:rFonts w:cs="David" w:hint="cs"/>
          <w:rtl/>
        </w:rPr>
      </w:pPr>
      <w:r w:rsidRPr="0020271D">
        <w:rPr>
          <w:rFonts w:cs="David" w:hint="cs"/>
          <w:u w:val="single"/>
          <w:rtl/>
        </w:rPr>
        <w:t>היו"ר רוחמה אברהם:</w:t>
      </w:r>
    </w:p>
    <w:p w14:paraId="3DD6B215" w14:textId="77777777" w:rsidR="0020271D" w:rsidRPr="0020271D" w:rsidRDefault="0020271D" w:rsidP="0020271D">
      <w:pPr>
        <w:bidi/>
        <w:rPr>
          <w:rFonts w:cs="David" w:hint="cs"/>
          <w:rtl/>
        </w:rPr>
      </w:pPr>
    </w:p>
    <w:p w14:paraId="707A948F" w14:textId="77777777" w:rsidR="0020271D" w:rsidRPr="0020271D" w:rsidRDefault="0020271D" w:rsidP="0020271D">
      <w:pPr>
        <w:bidi/>
        <w:rPr>
          <w:rFonts w:cs="David" w:hint="cs"/>
          <w:rtl/>
        </w:rPr>
      </w:pPr>
      <w:r w:rsidRPr="0020271D">
        <w:rPr>
          <w:rFonts w:cs="David" w:hint="cs"/>
          <w:rtl/>
        </w:rPr>
        <w:tab/>
        <w:t xml:space="preserve">אני עוברת לבקשתו של חבר הכנסת עמיחי אילון. </w:t>
      </w:r>
    </w:p>
    <w:p w14:paraId="29A23659" w14:textId="77777777" w:rsidR="0020271D" w:rsidRPr="0020271D" w:rsidRDefault="0020271D" w:rsidP="0020271D">
      <w:pPr>
        <w:pStyle w:val="Heading5"/>
        <w:jc w:val="left"/>
        <w:rPr>
          <w:rFonts w:hint="cs"/>
          <w:rtl/>
        </w:rPr>
      </w:pPr>
      <w:r w:rsidRPr="0020271D">
        <w:rPr>
          <w:rtl/>
        </w:rPr>
        <w:br/>
      </w:r>
      <w:r w:rsidRPr="0020271D">
        <w:rPr>
          <w:rFonts w:hint="cs"/>
          <w:u w:val="single"/>
          <w:rtl/>
        </w:rPr>
        <w:t>אביגדור יצחקי:</w:t>
      </w:r>
    </w:p>
    <w:p w14:paraId="4F0BCCAC" w14:textId="77777777" w:rsidR="0020271D" w:rsidRPr="0020271D" w:rsidRDefault="0020271D" w:rsidP="0020271D">
      <w:pPr>
        <w:pStyle w:val="Heading5"/>
        <w:jc w:val="left"/>
        <w:rPr>
          <w:rFonts w:hint="cs"/>
          <w:rtl/>
        </w:rPr>
      </w:pPr>
    </w:p>
    <w:p w14:paraId="12B7C23F" w14:textId="77777777" w:rsidR="0020271D" w:rsidRPr="0020271D" w:rsidRDefault="0020271D" w:rsidP="0020271D">
      <w:pPr>
        <w:bidi/>
        <w:rPr>
          <w:rFonts w:cs="David" w:hint="cs"/>
          <w:rtl/>
        </w:rPr>
      </w:pPr>
      <w:r w:rsidRPr="0020271D">
        <w:rPr>
          <w:rFonts w:cs="David" w:hint="cs"/>
          <w:rtl/>
        </w:rPr>
        <w:tab/>
        <w:t xml:space="preserve">החוק מחולק לשניים: נושא אחד הוא נושא הפיטורים; הנושא השני הוא נושא השיפוי של המעסיקים. </w:t>
      </w:r>
    </w:p>
    <w:p w14:paraId="2EA3A39C" w14:textId="77777777" w:rsidR="0020271D" w:rsidRPr="0020271D" w:rsidRDefault="0020271D" w:rsidP="0020271D">
      <w:pPr>
        <w:bidi/>
        <w:rPr>
          <w:rFonts w:cs="David" w:hint="cs"/>
          <w:rtl/>
        </w:rPr>
      </w:pPr>
    </w:p>
    <w:p w14:paraId="56C85E67" w14:textId="77777777" w:rsidR="0020271D" w:rsidRPr="0020271D" w:rsidRDefault="0020271D" w:rsidP="0020271D">
      <w:pPr>
        <w:bidi/>
        <w:rPr>
          <w:rFonts w:cs="David" w:hint="cs"/>
          <w:rtl/>
        </w:rPr>
      </w:pPr>
      <w:r w:rsidRPr="0020271D">
        <w:rPr>
          <w:rFonts w:cs="David" w:hint="cs"/>
          <w:rtl/>
        </w:rPr>
        <w:tab/>
        <w:t xml:space="preserve">כפי שדובר בשבוע שעבר, ההסתדרות, המעסיקים והממשלה, ישבו וקיבלו הסכם שלפי דעתי הוא הסכם תקדימי מאוד בשעות חירום, אשר פותר את רוב-רובן של הבעיות. צריך להזכיר שעדיין צריך להגיע להסכמה עם המלונאים, שמגיע להם פיצוי שונה. </w:t>
      </w:r>
    </w:p>
    <w:p w14:paraId="5FDA813D" w14:textId="77777777" w:rsidR="0020271D" w:rsidRPr="0020271D" w:rsidRDefault="0020271D" w:rsidP="0020271D">
      <w:pPr>
        <w:bidi/>
        <w:rPr>
          <w:rFonts w:cs="David" w:hint="cs"/>
          <w:rtl/>
        </w:rPr>
      </w:pPr>
    </w:p>
    <w:p w14:paraId="5C9CE99C" w14:textId="77777777" w:rsidR="0020271D" w:rsidRPr="0020271D" w:rsidRDefault="0020271D" w:rsidP="0020271D">
      <w:pPr>
        <w:bidi/>
        <w:rPr>
          <w:rFonts w:cs="David" w:hint="cs"/>
          <w:rtl/>
        </w:rPr>
      </w:pPr>
      <w:r w:rsidRPr="0020271D">
        <w:rPr>
          <w:rFonts w:cs="David" w:hint="cs"/>
          <w:rtl/>
        </w:rPr>
        <w:tab/>
        <w:t xml:space="preserve">העיקרון של הפיצוי, שהוא מחולק בין עובדים, מעסיקים וממשלה, כשהממשלה נושאת ברוב. המעסיקים נוגעים ב- 27.5%, והעובדים </w:t>
      </w:r>
      <w:r w:rsidRPr="0020271D">
        <w:rPr>
          <w:rFonts w:cs="David"/>
          <w:rtl/>
        </w:rPr>
        <w:t>–</w:t>
      </w:r>
      <w:r w:rsidRPr="0020271D">
        <w:rPr>
          <w:rFonts w:cs="David" w:hint="cs"/>
          <w:rtl/>
        </w:rPr>
        <w:t xml:space="preserve"> באמצעות ימי החופשה שלהם </w:t>
      </w:r>
      <w:r w:rsidRPr="0020271D">
        <w:rPr>
          <w:rFonts w:cs="David"/>
          <w:rtl/>
        </w:rPr>
        <w:t>–</w:t>
      </w:r>
      <w:r w:rsidRPr="0020271D">
        <w:rPr>
          <w:rFonts w:cs="David" w:hint="cs"/>
          <w:rtl/>
        </w:rPr>
        <w:t xml:space="preserve"> ב- 20%, אבל הממשלה משלמת 180% שכר. 80% התוספת הם עבור הפגיעות העקיפות שבהן נפגע העסק. לדעתי, כאיש מקצוע, 80% זה בהחלט הוגן ונכון, ולכן גם הסכימו על כך. </w:t>
      </w:r>
    </w:p>
    <w:p w14:paraId="0ABAE775" w14:textId="77777777" w:rsidR="0020271D" w:rsidRPr="0020271D" w:rsidRDefault="0020271D" w:rsidP="0020271D">
      <w:pPr>
        <w:bidi/>
        <w:rPr>
          <w:rFonts w:cs="David" w:hint="cs"/>
          <w:rtl/>
        </w:rPr>
      </w:pPr>
    </w:p>
    <w:p w14:paraId="3F4E288E" w14:textId="77777777" w:rsidR="0020271D" w:rsidRPr="0020271D" w:rsidRDefault="0020271D" w:rsidP="0020271D">
      <w:pPr>
        <w:bidi/>
        <w:rPr>
          <w:rFonts w:cs="David" w:hint="cs"/>
          <w:rtl/>
        </w:rPr>
      </w:pPr>
      <w:r w:rsidRPr="0020271D">
        <w:rPr>
          <w:rFonts w:cs="David" w:hint="cs"/>
          <w:rtl/>
        </w:rPr>
        <w:tab/>
        <w:t xml:space="preserve">לכן, מדובר על 180%. דרך אגב, זה עד תקרת משכורת של 18,000 שקל, שכוללת את רוב-רוב-רוב-רוב רובם של העובדים. </w:t>
      </w:r>
    </w:p>
    <w:p w14:paraId="34769A24" w14:textId="77777777" w:rsidR="0020271D" w:rsidRPr="0020271D" w:rsidRDefault="0020271D" w:rsidP="0020271D">
      <w:pPr>
        <w:bidi/>
        <w:rPr>
          <w:rFonts w:cs="David"/>
          <w:rtl/>
        </w:rPr>
      </w:pPr>
      <w:r w:rsidRPr="0020271D">
        <w:rPr>
          <w:rFonts w:cs="David"/>
          <w:rtl/>
        </w:rPr>
        <w:br/>
      </w:r>
      <w:r w:rsidRPr="0020271D">
        <w:rPr>
          <w:rFonts w:cs="David" w:hint="eastAsia"/>
          <w:u w:val="single"/>
          <w:rtl/>
        </w:rPr>
        <w:t>אורי</w:t>
      </w:r>
      <w:r w:rsidRPr="0020271D">
        <w:rPr>
          <w:rFonts w:cs="David"/>
          <w:u w:val="single"/>
          <w:rtl/>
        </w:rPr>
        <w:t xml:space="preserve"> אריאל:</w:t>
      </w:r>
    </w:p>
    <w:p w14:paraId="450426A7" w14:textId="77777777" w:rsidR="0020271D" w:rsidRPr="0020271D" w:rsidRDefault="0020271D" w:rsidP="0020271D">
      <w:pPr>
        <w:bidi/>
        <w:rPr>
          <w:rFonts w:cs="David"/>
          <w:rtl/>
        </w:rPr>
      </w:pPr>
    </w:p>
    <w:p w14:paraId="4B4BAAC3" w14:textId="77777777" w:rsidR="0020271D" w:rsidRPr="0020271D" w:rsidRDefault="0020271D" w:rsidP="0020271D">
      <w:pPr>
        <w:bidi/>
        <w:rPr>
          <w:rFonts w:cs="David" w:hint="cs"/>
          <w:rtl/>
        </w:rPr>
      </w:pPr>
      <w:r w:rsidRPr="0020271D">
        <w:rPr>
          <w:rFonts w:cs="David"/>
          <w:rtl/>
        </w:rPr>
        <w:tab/>
      </w:r>
      <w:r w:rsidRPr="0020271D">
        <w:rPr>
          <w:rFonts w:cs="David" w:hint="cs"/>
          <w:rtl/>
        </w:rPr>
        <w:t xml:space="preserve"> ללא הגבלת זמן?</w:t>
      </w:r>
    </w:p>
    <w:p w14:paraId="30E2C95E" w14:textId="77777777" w:rsidR="0020271D" w:rsidRPr="0020271D" w:rsidRDefault="0020271D" w:rsidP="0020271D">
      <w:pPr>
        <w:pStyle w:val="Heading5"/>
        <w:jc w:val="left"/>
        <w:rPr>
          <w:rFonts w:hint="cs"/>
          <w:rtl/>
        </w:rPr>
      </w:pPr>
      <w:r w:rsidRPr="0020271D">
        <w:rPr>
          <w:rtl/>
        </w:rPr>
        <w:br/>
      </w:r>
      <w:r w:rsidRPr="0020271D">
        <w:rPr>
          <w:rFonts w:hint="cs"/>
          <w:u w:val="single"/>
          <w:rtl/>
        </w:rPr>
        <w:t>אביגדור יצחקי:</w:t>
      </w:r>
    </w:p>
    <w:p w14:paraId="0753DC6A" w14:textId="77777777" w:rsidR="0020271D" w:rsidRPr="0020271D" w:rsidRDefault="0020271D" w:rsidP="0020271D">
      <w:pPr>
        <w:pStyle w:val="Heading5"/>
        <w:jc w:val="left"/>
        <w:rPr>
          <w:rFonts w:hint="cs"/>
          <w:rtl/>
        </w:rPr>
      </w:pPr>
    </w:p>
    <w:p w14:paraId="373B8A00" w14:textId="77777777" w:rsidR="0020271D" w:rsidRPr="0020271D" w:rsidRDefault="0020271D" w:rsidP="0020271D">
      <w:pPr>
        <w:bidi/>
        <w:rPr>
          <w:rFonts w:cs="David" w:hint="cs"/>
          <w:rtl/>
        </w:rPr>
      </w:pPr>
      <w:r w:rsidRPr="0020271D">
        <w:rPr>
          <w:rFonts w:cs="David" w:hint="cs"/>
          <w:rtl/>
        </w:rPr>
        <w:tab/>
        <w:t xml:space="preserve">העניין הזה הוא לחודש יולי. מונה צוות, ובמידה שהמלחמה תתארך </w:t>
      </w:r>
      <w:r w:rsidRPr="0020271D">
        <w:rPr>
          <w:rFonts w:cs="David"/>
          <w:rtl/>
        </w:rPr>
        <w:t>–</w:t>
      </w:r>
      <w:r w:rsidRPr="0020271D">
        <w:rPr>
          <w:rFonts w:cs="David" w:hint="cs"/>
          <w:rtl/>
        </w:rPr>
        <w:t xml:space="preserve"> יפתרו גם את חודש אוגוסט. </w:t>
      </w:r>
    </w:p>
    <w:p w14:paraId="022A0463" w14:textId="77777777" w:rsidR="0020271D" w:rsidRPr="0020271D" w:rsidRDefault="0020271D" w:rsidP="0020271D">
      <w:pPr>
        <w:bidi/>
        <w:rPr>
          <w:rFonts w:cs="David" w:hint="cs"/>
          <w:rtl/>
        </w:rPr>
      </w:pPr>
    </w:p>
    <w:p w14:paraId="20F6EA09" w14:textId="77777777" w:rsidR="0020271D" w:rsidRPr="0020271D" w:rsidRDefault="0020271D" w:rsidP="0020271D">
      <w:pPr>
        <w:bidi/>
        <w:rPr>
          <w:rFonts w:cs="David" w:hint="cs"/>
          <w:rtl/>
        </w:rPr>
      </w:pPr>
      <w:r w:rsidRPr="0020271D">
        <w:rPr>
          <w:rFonts w:cs="David" w:hint="cs"/>
          <w:rtl/>
        </w:rPr>
        <w:tab/>
        <w:t xml:space="preserve">יש הסכמה לא פורמלית </w:t>
      </w:r>
      <w:r w:rsidRPr="0020271D">
        <w:rPr>
          <w:rFonts w:cs="David"/>
          <w:rtl/>
        </w:rPr>
        <w:t>–</w:t>
      </w:r>
      <w:r w:rsidRPr="0020271D">
        <w:rPr>
          <w:rFonts w:cs="David" w:hint="cs"/>
          <w:rtl/>
        </w:rPr>
        <w:t xml:space="preserve"> ואני אומר: לא פורמלית </w:t>
      </w:r>
      <w:r w:rsidRPr="0020271D">
        <w:rPr>
          <w:rFonts w:cs="David"/>
          <w:rtl/>
        </w:rPr>
        <w:t>–</w:t>
      </w:r>
      <w:r w:rsidRPr="0020271D">
        <w:rPr>
          <w:rFonts w:cs="David" w:hint="cs"/>
          <w:rtl/>
        </w:rPr>
        <w:t xml:space="preserve"> שאותם דברים שיחולו ביולי, יחולו גם באוגוסט, ולכן אין בעיה בעניין הזה.</w:t>
      </w:r>
    </w:p>
    <w:p w14:paraId="3B7D2B39" w14:textId="77777777" w:rsidR="0020271D" w:rsidRPr="0020271D" w:rsidRDefault="0020271D" w:rsidP="0020271D">
      <w:pPr>
        <w:bidi/>
        <w:rPr>
          <w:rFonts w:cs="David" w:hint="cs"/>
          <w:rtl/>
        </w:rPr>
      </w:pPr>
    </w:p>
    <w:p w14:paraId="4BEFECEB" w14:textId="77777777" w:rsidR="0020271D" w:rsidRPr="0020271D" w:rsidRDefault="0020271D" w:rsidP="0020271D">
      <w:pPr>
        <w:bidi/>
        <w:rPr>
          <w:rFonts w:cs="David" w:hint="cs"/>
          <w:rtl/>
        </w:rPr>
      </w:pPr>
      <w:r w:rsidRPr="0020271D">
        <w:rPr>
          <w:rFonts w:cs="David" w:hint="cs"/>
          <w:rtl/>
        </w:rPr>
        <w:tab/>
        <w:t xml:space="preserve">הממשלה תביא את כל מה שקשור לעיגון העניין במסגרת של חקיקה בהמשך </w:t>
      </w:r>
      <w:r w:rsidRPr="0020271D">
        <w:rPr>
          <w:rFonts w:cs="David"/>
          <w:rtl/>
        </w:rPr>
        <w:t>–</w:t>
      </w:r>
      <w:r w:rsidRPr="0020271D">
        <w:rPr>
          <w:rFonts w:cs="David" w:hint="cs"/>
          <w:rtl/>
        </w:rPr>
        <w:t xml:space="preserve"> אינני יודע בדיוק מתי, אינני יודע מה הונח ומה לא הונח. </w:t>
      </w:r>
    </w:p>
    <w:p w14:paraId="4E60CA96"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מיכאל אטלן:</w:t>
      </w:r>
    </w:p>
    <w:p w14:paraId="7248C6D0" w14:textId="77777777" w:rsidR="0020271D" w:rsidRPr="0020271D" w:rsidRDefault="0020271D" w:rsidP="0020271D">
      <w:pPr>
        <w:bidi/>
        <w:rPr>
          <w:rFonts w:cs="David" w:hint="cs"/>
          <w:rtl/>
        </w:rPr>
      </w:pPr>
    </w:p>
    <w:p w14:paraId="6D001019" w14:textId="77777777" w:rsidR="0020271D" w:rsidRPr="0020271D" w:rsidRDefault="0020271D" w:rsidP="0020271D">
      <w:pPr>
        <w:bidi/>
        <w:rPr>
          <w:rFonts w:cs="David" w:hint="cs"/>
          <w:rtl/>
        </w:rPr>
      </w:pPr>
      <w:r w:rsidRPr="0020271D">
        <w:rPr>
          <w:rFonts w:cs="David" w:hint="cs"/>
          <w:rtl/>
        </w:rPr>
        <w:tab/>
        <w:t xml:space="preserve">שר התמ"ת יקרא את הוראות הפרק מעל דוכן הכנסת. </w:t>
      </w:r>
    </w:p>
    <w:p w14:paraId="367676B5" w14:textId="77777777" w:rsidR="0020271D" w:rsidRPr="0020271D" w:rsidRDefault="0020271D" w:rsidP="0020271D">
      <w:pPr>
        <w:pStyle w:val="Heading5"/>
        <w:jc w:val="left"/>
        <w:rPr>
          <w:rFonts w:hint="cs"/>
          <w:rtl/>
        </w:rPr>
      </w:pPr>
      <w:r w:rsidRPr="0020271D">
        <w:rPr>
          <w:rtl/>
        </w:rPr>
        <w:br/>
      </w:r>
      <w:r w:rsidRPr="0020271D">
        <w:rPr>
          <w:rFonts w:hint="cs"/>
          <w:u w:val="single"/>
          <w:rtl/>
        </w:rPr>
        <w:t>אביגדור יצחקי:</w:t>
      </w:r>
    </w:p>
    <w:p w14:paraId="79B4DFAF" w14:textId="77777777" w:rsidR="0020271D" w:rsidRPr="0020271D" w:rsidRDefault="0020271D" w:rsidP="0020271D">
      <w:pPr>
        <w:pStyle w:val="Heading5"/>
        <w:jc w:val="left"/>
        <w:rPr>
          <w:rFonts w:hint="cs"/>
          <w:rtl/>
        </w:rPr>
      </w:pPr>
    </w:p>
    <w:p w14:paraId="2AF625ED" w14:textId="77777777" w:rsidR="0020271D" w:rsidRPr="0020271D" w:rsidRDefault="0020271D" w:rsidP="0020271D">
      <w:pPr>
        <w:bidi/>
        <w:rPr>
          <w:rFonts w:cs="David" w:hint="cs"/>
          <w:rtl/>
        </w:rPr>
      </w:pPr>
      <w:r w:rsidRPr="0020271D">
        <w:rPr>
          <w:rFonts w:cs="David" w:hint="cs"/>
          <w:rtl/>
        </w:rPr>
        <w:tab/>
        <w:t xml:space="preserve"> גם את החלק של השיפוי?</w:t>
      </w:r>
    </w:p>
    <w:p w14:paraId="4019B78F"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מיכאל אטלן:</w:t>
      </w:r>
    </w:p>
    <w:p w14:paraId="35A3C736" w14:textId="77777777" w:rsidR="0020271D" w:rsidRPr="0020271D" w:rsidRDefault="0020271D" w:rsidP="0020271D">
      <w:pPr>
        <w:bidi/>
        <w:rPr>
          <w:rFonts w:cs="David" w:hint="cs"/>
          <w:rtl/>
        </w:rPr>
      </w:pPr>
    </w:p>
    <w:p w14:paraId="671E296C" w14:textId="77777777" w:rsidR="0020271D" w:rsidRPr="0020271D" w:rsidRDefault="0020271D" w:rsidP="0020271D">
      <w:pPr>
        <w:bidi/>
        <w:rPr>
          <w:rFonts w:cs="David" w:hint="cs"/>
          <w:rtl/>
        </w:rPr>
      </w:pPr>
      <w:r w:rsidRPr="0020271D">
        <w:rPr>
          <w:rFonts w:cs="David" w:hint="cs"/>
          <w:rtl/>
        </w:rPr>
        <w:tab/>
        <w:t xml:space="preserve">בעיקר. רק את החלק של השיפוי. </w:t>
      </w:r>
    </w:p>
    <w:p w14:paraId="0B280707"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קריאה:</w:t>
      </w:r>
    </w:p>
    <w:p w14:paraId="19A25583" w14:textId="77777777" w:rsidR="0020271D" w:rsidRPr="0020271D" w:rsidRDefault="0020271D" w:rsidP="0020271D">
      <w:pPr>
        <w:bidi/>
        <w:rPr>
          <w:rFonts w:cs="David" w:hint="cs"/>
          <w:rtl/>
        </w:rPr>
      </w:pPr>
    </w:p>
    <w:p w14:paraId="03B73E63" w14:textId="77777777" w:rsidR="0020271D" w:rsidRPr="0020271D" w:rsidRDefault="0020271D" w:rsidP="0020271D">
      <w:pPr>
        <w:bidi/>
        <w:rPr>
          <w:rFonts w:cs="David" w:hint="cs"/>
          <w:rtl/>
        </w:rPr>
      </w:pPr>
      <w:r w:rsidRPr="0020271D">
        <w:rPr>
          <w:rFonts w:cs="David" w:hint="cs"/>
          <w:rtl/>
        </w:rPr>
        <w:tab/>
        <w:t xml:space="preserve">השני כבר הוגש. </w:t>
      </w:r>
    </w:p>
    <w:p w14:paraId="27E10D7F" w14:textId="77777777" w:rsidR="0020271D" w:rsidRPr="0020271D" w:rsidRDefault="0020271D" w:rsidP="0020271D">
      <w:pPr>
        <w:bidi/>
        <w:rPr>
          <w:rFonts w:cs="David" w:hint="cs"/>
          <w:rtl/>
        </w:rPr>
      </w:pPr>
      <w:r w:rsidRPr="0020271D">
        <w:rPr>
          <w:rFonts w:cs="David"/>
          <w:rtl/>
        </w:rPr>
        <w:br w:type="page"/>
      </w:r>
      <w:r w:rsidRPr="0020271D">
        <w:rPr>
          <w:rFonts w:cs="David" w:hint="cs"/>
          <w:u w:val="single"/>
          <w:rtl/>
        </w:rPr>
        <w:t>מיכאל אטלן:</w:t>
      </w:r>
    </w:p>
    <w:p w14:paraId="7FCF7715" w14:textId="77777777" w:rsidR="0020271D" w:rsidRPr="0020271D" w:rsidRDefault="0020271D" w:rsidP="0020271D">
      <w:pPr>
        <w:bidi/>
        <w:rPr>
          <w:rFonts w:cs="David" w:hint="cs"/>
          <w:rtl/>
        </w:rPr>
      </w:pPr>
    </w:p>
    <w:p w14:paraId="55185870" w14:textId="77777777" w:rsidR="0020271D" w:rsidRPr="0020271D" w:rsidRDefault="0020271D" w:rsidP="0020271D">
      <w:pPr>
        <w:bidi/>
        <w:rPr>
          <w:rFonts w:cs="David" w:hint="cs"/>
          <w:rtl/>
        </w:rPr>
      </w:pPr>
      <w:r w:rsidRPr="0020271D">
        <w:rPr>
          <w:rFonts w:cs="David" w:hint="cs"/>
          <w:rtl/>
        </w:rPr>
        <w:tab/>
        <w:t xml:space="preserve">זה כולל הוראה שתסמיך את השרים, בהסכמת ועדה בכנסת, להאריך </w:t>
      </w:r>
      <w:r w:rsidRPr="0020271D">
        <w:rPr>
          <w:rFonts w:cs="David"/>
          <w:rtl/>
        </w:rPr>
        <w:t>–</w:t>
      </w:r>
      <w:r w:rsidRPr="0020271D">
        <w:rPr>
          <w:rFonts w:cs="David" w:hint="cs"/>
          <w:rtl/>
        </w:rPr>
        <w:t xml:space="preserve"> אם יהיה הסכם קיבוצי חדש.</w:t>
      </w:r>
    </w:p>
    <w:p w14:paraId="2205AB9D" w14:textId="77777777" w:rsidR="0020271D" w:rsidRPr="0020271D" w:rsidRDefault="0020271D" w:rsidP="0020271D">
      <w:pPr>
        <w:pStyle w:val="Heading5"/>
        <w:jc w:val="left"/>
        <w:rPr>
          <w:rFonts w:hint="cs"/>
          <w:rtl/>
        </w:rPr>
      </w:pPr>
      <w:r w:rsidRPr="0020271D">
        <w:rPr>
          <w:rtl/>
        </w:rPr>
        <w:br/>
      </w:r>
      <w:r w:rsidRPr="0020271D">
        <w:rPr>
          <w:rFonts w:hint="cs"/>
          <w:u w:val="single"/>
          <w:rtl/>
        </w:rPr>
        <w:t>אביגדור יצחקי:</w:t>
      </w:r>
    </w:p>
    <w:p w14:paraId="4E95613A" w14:textId="77777777" w:rsidR="0020271D" w:rsidRPr="0020271D" w:rsidRDefault="0020271D" w:rsidP="0020271D">
      <w:pPr>
        <w:pStyle w:val="Heading5"/>
        <w:jc w:val="left"/>
        <w:rPr>
          <w:rFonts w:hint="cs"/>
          <w:rtl/>
        </w:rPr>
      </w:pPr>
    </w:p>
    <w:p w14:paraId="53BFDAF1" w14:textId="77777777" w:rsidR="0020271D" w:rsidRPr="0020271D" w:rsidRDefault="0020271D" w:rsidP="0020271D">
      <w:pPr>
        <w:bidi/>
        <w:rPr>
          <w:rFonts w:cs="David" w:hint="cs"/>
          <w:rtl/>
        </w:rPr>
      </w:pPr>
      <w:r w:rsidRPr="0020271D">
        <w:rPr>
          <w:rFonts w:cs="David" w:hint="cs"/>
          <w:rtl/>
        </w:rPr>
        <w:tab/>
        <w:t xml:space="preserve"> אני מבקש שנראה את הנוסחים </w:t>
      </w:r>
      <w:r w:rsidRPr="0020271D">
        <w:rPr>
          <w:rFonts w:cs="David"/>
          <w:rtl/>
        </w:rPr>
        <w:t>–</w:t>
      </w:r>
      <w:r w:rsidRPr="0020271D">
        <w:rPr>
          <w:rFonts w:cs="David" w:hint="cs"/>
          <w:rtl/>
        </w:rPr>
        <w:t xml:space="preserve"> אם הם שונים ממה שהגיש שר התמ"ת בשבוע שעבר.</w:t>
      </w:r>
    </w:p>
    <w:p w14:paraId="023F2679"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מיכאל אטלן:</w:t>
      </w:r>
    </w:p>
    <w:p w14:paraId="4BB3980B" w14:textId="77777777" w:rsidR="0020271D" w:rsidRPr="0020271D" w:rsidRDefault="0020271D" w:rsidP="0020271D">
      <w:pPr>
        <w:bidi/>
        <w:rPr>
          <w:rFonts w:cs="David" w:hint="cs"/>
          <w:rtl/>
        </w:rPr>
      </w:pPr>
    </w:p>
    <w:p w14:paraId="43DCBEA8" w14:textId="77777777" w:rsidR="0020271D" w:rsidRPr="0020271D" w:rsidRDefault="0020271D" w:rsidP="0020271D">
      <w:pPr>
        <w:bidi/>
        <w:rPr>
          <w:rFonts w:cs="David" w:hint="cs"/>
          <w:rtl/>
        </w:rPr>
      </w:pPr>
      <w:r w:rsidRPr="0020271D">
        <w:rPr>
          <w:rFonts w:cs="David" w:hint="cs"/>
          <w:rtl/>
        </w:rPr>
        <w:tab/>
        <w:t xml:space="preserve">מסיימים אותם, והוא יקרא אותם. </w:t>
      </w:r>
    </w:p>
    <w:p w14:paraId="068B09A7" w14:textId="77777777" w:rsidR="0020271D" w:rsidRPr="0020271D" w:rsidRDefault="0020271D" w:rsidP="0020271D">
      <w:pPr>
        <w:pStyle w:val="Heading5"/>
        <w:jc w:val="left"/>
        <w:rPr>
          <w:rFonts w:hint="cs"/>
          <w:rtl/>
        </w:rPr>
      </w:pPr>
      <w:r w:rsidRPr="0020271D">
        <w:rPr>
          <w:rtl/>
        </w:rPr>
        <w:br/>
      </w:r>
      <w:r w:rsidRPr="0020271D">
        <w:rPr>
          <w:rFonts w:hint="cs"/>
          <w:u w:val="single"/>
          <w:rtl/>
        </w:rPr>
        <w:t>אביגדור יצחקי:</w:t>
      </w:r>
    </w:p>
    <w:p w14:paraId="1EFDFE3F" w14:textId="77777777" w:rsidR="0020271D" w:rsidRPr="0020271D" w:rsidRDefault="0020271D" w:rsidP="0020271D">
      <w:pPr>
        <w:pStyle w:val="Heading5"/>
        <w:jc w:val="left"/>
        <w:rPr>
          <w:rFonts w:hint="cs"/>
          <w:rtl/>
        </w:rPr>
      </w:pPr>
    </w:p>
    <w:p w14:paraId="110F81AB" w14:textId="77777777" w:rsidR="0020271D" w:rsidRPr="0020271D" w:rsidRDefault="0020271D" w:rsidP="0020271D">
      <w:pPr>
        <w:bidi/>
        <w:rPr>
          <w:rFonts w:cs="David" w:hint="cs"/>
          <w:rtl/>
        </w:rPr>
      </w:pPr>
      <w:r w:rsidRPr="0020271D">
        <w:rPr>
          <w:rFonts w:cs="David" w:hint="cs"/>
          <w:rtl/>
        </w:rPr>
        <w:tab/>
        <w:t xml:space="preserve"> נושא נוסף שעלה </w:t>
      </w:r>
      <w:r w:rsidRPr="0020271D">
        <w:rPr>
          <w:rFonts w:cs="David"/>
          <w:rtl/>
        </w:rPr>
        <w:t>–</w:t>
      </w:r>
      <w:r w:rsidRPr="0020271D">
        <w:rPr>
          <w:rFonts w:cs="David" w:hint="cs"/>
          <w:rtl/>
        </w:rPr>
        <w:t xml:space="preserve"> ההוראה של בנק ישראל בעניין האוברדרפט וכל מה שקשור אליו, למשקי הבית. </w:t>
      </w:r>
    </w:p>
    <w:p w14:paraId="1AEE3B3D" w14:textId="77777777" w:rsidR="0020271D" w:rsidRPr="0020271D" w:rsidRDefault="0020271D" w:rsidP="0020271D">
      <w:pPr>
        <w:bidi/>
        <w:rPr>
          <w:rFonts w:cs="David" w:hint="cs"/>
          <w:rtl/>
        </w:rPr>
      </w:pPr>
    </w:p>
    <w:p w14:paraId="40635CE4" w14:textId="77777777" w:rsidR="0020271D" w:rsidRPr="0020271D" w:rsidRDefault="0020271D" w:rsidP="0020271D">
      <w:pPr>
        <w:bidi/>
        <w:rPr>
          <w:rFonts w:cs="David" w:hint="cs"/>
          <w:rtl/>
        </w:rPr>
      </w:pPr>
      <w:r w:rsidRPr="0020271D">
        <w:rPr>
          <w:rFonts w:cs="David" w:hint="cs"/>
          <w:rtl/>
        </w:rPr>
        <w:tab/>
        <w:t xml:space="preserve">הייתי אתמול אצל נגיד בנק ישראל וקיבלתי לידי נוסח מכתב </w:t>
      </w:r>
      <w:r w:rsidRPr="0020271D">
        <w:rPr>
          <w:rFonts w:cs="David"/>
          <w:rtl/>
        </w:rPr>
        <w:t>–</w:t>
      </w:r>
      <w:r w:rsidRPr="0020271D">
        <w:rPr>
          <w:rFonts w:cs="David" w:hint="cs"/>
          <w:rtl/>
        </w:rPr>
        <w:t xml:space="preserve"> שהוא איננו פה אצלי- אבל אגיד את עיקרו. </w:t>
      </w:r>
    </w:p>
    <w:p w14:paraId="3EEF667A" w14:textId="77777777" w:rsidR="0020271D" w:rsidRPr="0020271D" w:rsidRDefault="0020271D" w:rsidP="0020271D">
      <w:pPr>
        <w:bidi/>
        <w:rPr>
          <w:rFonts w:cs="David" w:hint="cs"/>
          <w:rtl/>
        </w:rPr>
      </w:pPr>
    </w:p>
    <w:p w14:paraId="013B3363" w14:textId="77777777" w:rsidR="0020271D" w:rsidRPr="0020271D" w:rsidRDefault="0020271D" w:rsidP="0020271D">
      <w:pPr>
        <w:bidi/>
        <w:rPr>
          <w:rFonts w:cs="David" w:hint="cs"/>
          <w:rtl/>
        </w:rPr>
      </w:pPr>
      <w:r w:rsidRPr="0020271D">
        <w:rPr>
          <w:rFonts w:cs="David" w:hint="cs"/>
          <w:rtl/>
        </w:rPr>
        <w:tab/>
        <w:t xml:space="preserve">עיקרו אומר שהמפקח על הבנקים אומר לבנקים שהם יתחשבו במצב, יגדילו את מסגרות האשראי של הלקוחות הנזקקים לכך, ובמידה שהם מגיעים לחריגה </w:t>
      </w:r>
      <w:r w:rsidRPr="0020271D">
        <w:rPr>
          <w:rFonts w:cs="David"/>
          <w:rtl/>
        </w:rPr>
        <w:t>–</w:t>
      </w:r>
      <w:r w:rsidRPr="0020271D">
        <w:rPr>
          <w:rFonts w:cs="David" w:hint="cs"/>
          <w:rtl/>
        </w:rPr>
        <w:t xml:space="preserve"> שייתנו להם מסגרות אשראי, בין בהסכמתם ובין שלא בהסכמתם, באופן חד-צדדי, על מנת שלא ייכנסו לחריגות. אם מאשרים את התשלום, הכל כמובן בכפוף להתנהלות וסיכון האשראי שהבנק לוקח על עצמו. </w:t>
      </w:r>
    </w:p>
    <w:p w14:paraId="572F0101" w14:textId="77777777" w:rsidR="0020271D" w:rsidRPr="0020271D" w:rsidRDefault="0020271D" w:rsidP="0020271D">
      <w:pPr>
        <w:bidi/>
        <w:rPr>
          <w:rFonts w:cs="David" w:hint="cs"/>
          <w:rtl/>
        </w:rPr>
      </w:pPr>
    </w:p>
    <w:p w14:paraId="41466B5D" w14:textId="77777777" w:rsidR="0020271D" w:rsidRPr="0020271D" w:rsidRDefault="0020271D" w:rsidP="0020271D">
      <w:pPr>
        <w:bidi/>
        <w:rPr>
          <w:rFonts w:cs="David" w:hint="cs"/>
          <w:rtl/>
        </w:rPr>
      </w:pPr>
      <w:r w:rsidRPr="0020271D">
        <w:rPr>
          <w:rFonts w:cs="David" w:hint="cs"/>
          <w:rtl/>
        </w:rPr>
        <w:tab/>
        <w:t>אומר המפקח על הבנקים לבנקים אמירה חשובה. גם במידה שלא הגיעו להסכמה על הגדלת מסגרת אשראי, ו/או לא הגדילו את מסגרת האשראי חד-צדדית, הוא אומר ומציע לבנקים לכבד חריגות במסגרת האשראי, והוא גם מציע להם לא לחייב את החריגות האלה בריבית חריגה.</w:t>
      </w:r>
    </w:p>
    <w:p w14:paraId="4591B895" w14:textId="77777777" w:rsidR="0020271D" w:rsidRPr="0020271D" w:rsidRDefault="0020271D" w:rsidP="0020271D">
      <w:pPr>
        <w:bidi/>
        <w:rPr>
          <w:rFonts w:cs="David" w:hint="cs"/>
          <w:rtl/>
        </w:rPr>
      </w:pPr>
    </w:p>
    <w:p w14:paraId="02631841" w14:textId="77777777" w:rsidR="0020271D" w:rsidRPr="0020271D" w:rsidRDefault="0020271D" w:rsidP="0020271D">
      <w:pPr>
        <w:bidi/>
        <w:rPr>
          <w:rFonts w:cs="David" w:hint="cs"/>
          <w:rtl/>
        </w:rPr>
      </w:pPr>
      <w:r w:rsidRPr="0020271D">
        <w:rPr>
          <w:rFonts w:cs="David" w:hint="cs"/>
          <w:rtl/>
        </w:rPr>
        <w:tab/>
        <w:t xml:space="preserve">כלומר, יש פה חזרה, וטענו חברי כנסת: למה בנק ישראל לא אומר באופן מפורש שהוא מקפיא את העניין? אינני יודע מדוע הוא לא אומר, לא נכנסתי לוויכוח הזה, אבל יש בידי את המכתב הזה </w:t>
      </w:r>
      <w:r w:rsidRPr="0020271D">
        <w:rPr>
          <w:rFonts w:cs="David"/>
          <w:rtl/>
        </w:rPr>
        <w:t>–</w:t>
      </w:r>
      <w:r w:rsidRPr="0020271D">
        <w:rPr>
          <w:rFonts w:cs="David" w:hint="cs"/>
          <w:rtl/>
        </w:rPr>
        <w:t xml:space="preserve"> אני יכול להפיץ אותו למי שירצה.</w:t>
      </w:r>
    </w:p>
    <w:p w14:paraId="2EA62D36"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היו"ר רוחמה אברהם:</w:t>
      </w:r>
    </w:p>
    <w:p w14:paraId="382141EB" w14:textId="77777777" w:rsidR="0020271D" w:rsidRPr="0020271D" w:rsidRDefault="0020271D" w:rsidP="0020271D">
      <w:pPr>
        <w:bidi/>
        <w:rPr>
          <w:rFonts w:cs="David" w:hint="cs"/>
          <w:rtl/>
        </w:rPr>
      </w:pPr>
    </w:p>
    <w:p w14:paraId="6EEAA1EB" w14:textId="77777777" w:rsidR="0020271D" w:rsidRPr="0020271D" w:rsidRDefault="0020271D" w:rsidP="0020271D">
      <w:pPr>
        <w:bidi/>
        <w:rPr>
          <w:rFonts w:cs="David" w:hint="cs"/>
          <w:rtl/>
        </w:rPr>
      </w:pPr>
      <w:r w:rsidRPr="0020271D">
        <w:rPr>
          <w:rFonts w:cs="David" w:hint="cs"/>
          <w:rtl/>
        </w:rPr>
        <w:tab/>
        <w:t xml:space="preserve"> אני מבקשת שתעביר אותו לחברי הוועדה.</w:t>
      </w:r>
    </w:p>
    <w:p w14:paraId="3A52B480" w14:textId="77777777" w:rsidR="0020271D" w:rsidRPr="0020271D" w:rsidRDefault="0020271D" w:rsidP="0020271D">
      <w:pPr>
        <w:pStyle w:val="Heading5"/>
        <w:jc w:val="left"/>
        <w:rPr>
          <w:rFonts w:hint="cs"/>
          <w:rtl/>
        </w:rPr>
      </w:pPr>
      <w:r w:rsidRPr="0020271D">
        <w:rPr>
          <w:rtl/>
        </w:rPr>
        <w:br/>
      </w:r>
      <w:r w:rsidRPr="0020271D">
        <w:rPr>
          <w:rFonts w:hint="cs"/>
          <w:u w:val="single"/>
          <w:rtl/>
        </w:rPr>
        <w:t>אביגדור יצחקי:</w:t>
      </w:r>
    </w:p>
    <w:p w14:paraId="11E35D5B" w14:textId="77777777" w:rsidR="0020271D" w:rsidRPr="0020271D" w:rsidRDefault="0020271D" w:rsidP="0020271D">
      <w:pPr>
        <w:pStyle w:val="Heading5"/>
        <w:jc w:val="left"/>
        <w:rPr>
          <w:rFonts w:hint="cs"/>
          <w:rtl/>
        </w:rPr>
      </w:pPr>
    </w:p>
    <w:p w14:paraId="5A813124" w14:textId="77777777" w:rsidR="0020271D" w:rsidRPr="0020271D" w:rsidRDefault="0020271D" w:rsidP="0020271D">
      <w:pPr>
        <w:bidi/>
        <w:rPr>
          <w:rFonts w:cs="David" w:hint="cs"/>
          <w:rtl/>
        </w:rPr>
      </w:pPr>
      <w:r w:rsidRPr="0020271D">
        <w:rPr>
          <w:rFonts w:cs="David" w:hint="cs"/>
          <w:rtl/>
        </w:rPr>
        <w:tab/>
        <w:t xml:space="preserve"> בהמשך, באמצעות מזכירות הוועדה, אפיץ לכולם את המכתב של המפקח על הבנקים אל הבנקים לגבי ההתנהלות במצב החירום. זה נוגע גם לדברים נוספים, אני אשים את המכתב בפניכם. אני חושב שזהו פתרון שהוא בהחלט מספק, ולכן אנחנו לא צריכים להתערב בנושא הזה בחקיקה. לעניות דעתי, גם העניין של ההקפאה לא יתן יותר מאשר הוא נותן כרגע. </w:t>
      </w:r>
    </w:p>
    <w:p w14:paraId="29471E0D" w14:textId="77777777" w:rsidR="0020271D" w:rsidRPr="0020271D" w:rsidRDefault="0020271D" w:rsidP="0020271D">
      <w:pPr>
        <w:bidi/>
        <w:rPr>
          <w:rFonts w:cs="David" w:hint="cs"/>
          <w:rtl/>
        </w:rPr>
      </w:pPr>
    </w:p>
    <w:p w14:paraId="2858A8BF" w14:textId="77777777" w:rsidR="0020271D" w:rsidRPr="0020271D" w:rsidRDefault="0020271D" w:rsidP="0020271D">
      <w:pPr>
        <w:bidi/>
        <w:rPr>
          <w:rFonts w:cs="David" w:hint="cs"/>
          <w:rtl/>
        </w:rPr>
      </w:pPr>
      <w:r w:rsidRPr="0020271D">
        <w:rPr>
          <w:rFonts w:cs="David" w:hint="cs"/>
          <w:rtl/>
        </w:rPr>
        <w:tab/>
        <w:t>אני מציע שחבר הכנסת עמיחי אילון יציג את הסיכומים שהגענו אליהם, שמטרתם העיקרית היא לאפשר את הנושא של הפיטורים, שיעבור עוד היום בקריאה שנייה ושלישית, על מנת שהנושא הזה של מניעת פיטורים יעבור עוד היום, ואז הגענו למנוחה ולנחלה לפחות במישור הזה- כך אני מקווה. תודה.</w:t>
      </w:r>
    </w:p>
    <w:p w14:paraId="6C4E80EC"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היו"ר רוחמה אברהם:</w:t>
      </w:r>
    </w:p>
    <w:p w14:paraId="1AB4E043" w14:textId="77777777" w:rsidR="0020271D" w:rsidRPr="0020271D" w:rsidRDefault="0020271D" w:rsidP="0020271D">
      <w:pPr>
        <w:bidi/>
        <w:rPr>
          <w:rFonts w:cs="David" w:hint="cs"/>
          <w:rtl/>
        </w:rPr>
      </w:pPr>
    </w:p>
    <w:p w14:paraId="280C2E00" w14:textId="77777777" w:rsidR="0020271D" w:rsidRPr="0020271D" w:rsidRDefault="0020271D" w:rsidP="0020271D">
      <w:pPr>
        <w:bidi/>
        <w:rPr>
          <w:rFonts w:cs="David" w:hint="cs"/>
          <w:rtl/>
        </w:rPr>
      </w:pPr>
      <w:r w:rsidRPr="0020271D">
        <w:rPr>
          <w:rFonts w:cs="David" w:hint="cs"/>
          <w:rtl/>
        </w:rPr>
        <w:tab/>
        <w:t>חבר הכנסת יצחקי,  בנושא האשראי, אני מבקשת שתעביר את המכתב לכל חברי הוועדה.</w:t>
      </w:r>
    </w:p>
    <w:p w14:paraId="764D90A9" w14:textId="77777777" w:rsidR="0020271D" w:rsidRPr="0020271D" w:rsidRDefault="0020271D" w:rsidP="0020271D">
      <w:pPr>
        <w:pStyle w:val="Heading5"/>
        <w:jc w:val="left"/>
        <w:rPr>
          <w:rtl/>
        </w:rPr>
      </w:pPr>
    </w:p>
    <w:p w14:paraId="18B39B5C" w14:textId="77777777" w:rsidR="0020271D" w:rsidRPr="0020271D" w:rsidRDefault="0020271D" w:rsidP="0020271D">
      <w:pPr>
        <w:pStyle w:val="Heading5"/>
        <w:jc w:val="left"/>
        <w:rPr>
          <w:rFonts w:hint="cs"/>
          <w:rtl/>
        </w:rPr>
      </w:pPr>
      <w:r w:rsidRPr="0020271D">
        <w:rPr>
          <w:rtl/>
        </w:rPr>
        <w:br w:type="page"/>
      </w:r>
      <w:r w:rsidRPr="0020271D">
        <w:rPr>
          <w:rFonts w:hint="cs"/>
          <w:u w:val="single"/>
          <w:rtl/>
        </w:rPr>
        <w:t>אביגדור יצחקי:</w:t>
      </w:r>
    </w:p>
    <w:p w14:paraId="3D5BC48E" w14:textId="77777777" w:rsidR="0020271D" w:rsidRPr="0020271D" w:rsidRDefault="0020271D" w:rsidP="0020271D">
      <w:pPr>
        <w:bidi/>
        <w:rPr>
          <w:rFonts w:cs="David" w:hint="cs"/>
          <w:rtl/>
        </w:rPr>
      </w:pPr>
    </w:p>
    <w:p w14:paraId="049054E8" w14:textId="77777777" w:rsidR="0020271D" w:rsidRPr="0020271D" w:rsidRDefault="0020271D" w:rsidP="0020271D">
      <w:pPr>
        <w:bidi/>
        <w:rPr>
          <w:rFonts w:cs="David" w:hint="cs"/>
          <w:rtl/>
        </w:rPr>
      </w:pPr>
      <w:r w:rsidRPr="0020271D">
        <w:rPr>
          <w:rFonts w:cs="David" w:hint="cs"/>
          <w:rtl/>
        </w:rPr>
        <w:tab/>
        <w:t>אני אעביר.</w:t>
      </w:r>
    </w:p>
    <w:p w14:paraId="3015E92D"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היו"ר רוחמה אברהם:</w:t>
      </w:r>
    </w:p>
    <w:p w14:paraId="539F3338" w14:textId="77777777" w:rsidR="0020271D" w:rsidRPr="0020271D" w:rsidRDefault="0020271D" w:rsidP="0020271D">
      <w:pPr>
        <w:bidi/>
        <w:rPr>
          <w:rFonts w:cs="David" w:hint="cs"/>
          <w:rtl/>
        </w:rPr>
      </w:pPr>
    </w:p>
    <w:p w14:paraId="1D7CDD50" w14:textId="77777777" w:rsidR="0020271D" w:rsidRPr="0020271D" w:rsidRDefault="0020271D" w:rsidP="0020271D">
      <w:pPr>
        <w:bidi/>
        <w:rPr>
          <w:rFonts w:cs="David" w:hint="cs"/>
          <w:rtl/>
        </w:rPr>
      </w:pPr>
      <w:r w:rsidRPr="0020271D">
        <w:rPr>
          <w:rFonts w:cs="David" w:hint="cs"/>
          <w:rtl/>
        </w:rPr>
        <w:tab/>
        <w:t xml:space="preserve"> אני יכולה לומר שהועלתה כאן הסוגיה הזאת לא אחת </w:t>
      </w:r>
      <w:r w:rsidRPr="0020271D">
        <w:rPr>
          <w:rFonts w:cs="David"/>
          <w:rtl/>
        </w:rPr>
        <w:t>–</w:t>
      </w:r>
      <w:r w:rsidRPr="0020271D">
        <w:rPr>
          <w:rFonts w:cs="David" w:hint="cs"/>
          <w:rtl/>
        </w:rPr>
        <w:t xml:space="preserve"> וגם פה יש קונצנזוס לגבי ההצעה של חבר הכנסת אילון וחבר הכנסת יורי שטרן, שהניחו ביחד הצעת חוק בעניין הזה.</w:t>
      </w:r>
    </w:p>
    <w:p w14:paraId="5A43041A" w14:textId="77777777" w:rsidR="0020271D" w:rsidRPr="0020271D" w:rsidRDefault="0020271D" w:rsidP="0020271D">
      <w:pPr>
        <w:bidi/>
        <w:rPr>
          <w:rFonts w:cs="David" w:hint="cs"/>
          <w:rtl/>
        </w:rPr>
      </w:pPr>
    </w:p>
    <w:p w14:paraId="58014292" w14:textId="77777777" w:rsidR="0020271D" w:rsidRPr="0020271D" w:rsidRDefault="0020271D" w:rsidP="0020271D">
      <w:pPr>
        <w:bidi/>
        <w:rPr>
          <w:rFonts w:cs="David" w:hint="cs"/>
          <w:rtl/>
        </w:rPr>
      </w:pPr>
      <w:r w:rsidRPr="0020271D">
        <w:rPr>
          <w:rFonts w:cs="David" w:hint="cs"/>
          <w:rtl/>
        </w:rPr>
        <w:tab/>
        <w:t xml:space="preserve">אני רוצה להביא לידיעתך, חבר הכנסת יצחקי, שמן הראוי שאכן הם יפעילו את מלוא כוונתם לגבי התקנת מסגרת האשראי, ולא </w:t>
      </w:r>
      <w:r w:rsidRPr="0020271D">
        <w:rPr>
          <w:rFonts w:cs="David"/>
          <w:rtl/>
        </w:rPr>
        <w:t>–</w:t>
      </w:r>
      <w:r w:rsidRPr="0020271D">
        <w:rPr>
          <w:rFonts w:cs="David" w:hint="cs"/>
          <w:rtl/>
        </w:rPr>
        <w:t xml:space="preserve"> אנחנו נפעל לפי שיקול דעתנו. </w:t>
      </w:r>
    </w:p>
    <w:p w14:paraId="4363AECF" w14:textId="77777777" w:rsidR="0020271D" w:rsidRPr="0020271D" w:rsidRDefault="0020271D" w:rsidP="0020271D">
      <w:pPr>
        <w:bidi/>
        <w:rPr>
          <w:rFonts w:cs="David" w:hint="cs"/>
          <w:rtl/>
        </w:rPr>
      </w:pPr>
    </w:p>
    <w:p w14:paraId="623617E2" w14:textId="77777777" w:rsidR="0020271D" w:rsidRPr="0020271D" w:rsidRDefault="0020271D" w:rsidP="0020271D">
      <w:pPr>
        <w:bidi/>
        <w:rPr>
          <w:rFonts w:cs="David" w:hint="cs"/>
          <w:rtl/>
        </w:rPr>
      </w:pPr>
      <w:r w:rsidRPr="0020271D">
        <w:rPr>
          <w:rFonts w:cs="David" w:hint="cs"/>
          <w:rtl/>
        </w:rPr>
        <w:tab/>
        <w:t>חבר הכנסת אילון, בבקשה.</w:t>
      </w:r>
    </w:p>
    <w:p w14:paraId="503F2D64"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עמיחי אילון:</w:t>
      </w:r>
    </w:p>
    <w:p w14:paraId="22BD2B93" w14:textId="77777777" w:rsidR="0020271D" w:rsidRPr="0020271D" w:rsidRDefault="0020271D" w:rsidP="0020271D">
      <w:pPr>
        <w:bidi/>
        <w:rPr>
          <w:rFonts w:cs="David" w:hint="cs"/>
          <w:rtl/>
        </w:rPr>
      </w:pPr>
    </w:p>
    <w:p w14:paraId="4E3D5C80" w14:textId="77777777" w:rsidR="0020271D" w:rsidRPr="0020271D" w:rsidRDefault="0020271D" w:rsidP="0020271D">
      <w:pPr>
        <w:bidi/>
        <w:rPr>
          <w:rFonts w:cs="David" w:hint="cs"/>
          <w:rtl/>
        </w:rPr>
      </w:pPr>
      <w:r w:rsidRPr="0020271D">
        <w:rPr>
          <w:rFonts w:cs="David" w:hint="cs"/>
          <w:rtl/>
        </w:rPr>
        <w:tab/>
        <w:t xml:space="preserve">שלושה משפטים לגבי הנושא של הצעת החוק שעולה, ואחר כך משפט בנושא האשראי. </w:t>
      </w:r>
    </w:p>
    <w:p w14:paraId="231279E3" w14:textId="77777777" w:rsidR="0020271D" w:rsidRPr="0020271D" w:rsidRDefault="0020271D" w:rsidP="0020271D">
      <w:pPr>
        <w:bidi/>
        <w:rPr>
          <w:rFonts w:cs="David" w:hint="cs"/>
          <w:rtl/>
        </w:rPr>
      </w:pPr>
    </w:p>
    <w:p w14:paraId="16DAB5B6" w14:textId="77777777" w:rsidR="0020271D" w:rsidRPr="0020271D" w:rsidRDefault="0020271D" w:rsidP="0020271D">
      <w:pPr>
        <w:bidi/>
        <w:rPr>
          <w:rFonts w:cs="David" w:hint="cs"/>
          <w:rtl/>
        </w:rPr>
      </w:pPr>
      <w:r w:rsidRPr="0020271D">
        <w:rPr>
          <w:rFonts w:cs="David" w:hint="cs"/>
          <w:rtl/>
        </w:rPr>
        <w:tab/>
        <w:t xml:space="preserve">הדברים שאני אומר - ואני מבקש שלאחר מכן חבר הכנסת יורי שטרן יוסיף שני משפטים- הם מקובלים גם עלי וגם עליו. אני הבנתי שהניסיון להכניס להצעת חוק אחת גם את נושא ההגנה על העובדים מפני פיטורין, וגם את החקיקה בנושא השכר והשיפוי, יפגע בעצם בשני הדברים. </w:t>
      </w:r>
    </w:p>
    <w:p w14:paraId="5F79BC17" w14:textId="77777777" w:rsidR="0020271D" w:rsidRPr="0020271D" w:rsidRDefault="0020271D" w:rsidP="0020271D">
      <w:pPr>
        <w:bidi/>
        <w:rPr>
          <w:rFonts w:cs="David" w:hint="cs"/>
          <w:rtl/>
        </w:rPr>
      </w:pPr>
    </w:p>
    <w:p w14:paraId="5C31A84D" w14:textId="77777777" w:rsidR="0020271D" w:rsidRPr="0020271D" w:rsidRDefault="0020271D" w:rsidP="0020271D">
      <w:pPr>
        <w:bidi/>
        <w:rPr>
          <w:rFonts w:cs="David" w:hint="cs"/>
          <w:rtl/>
        </w:rPr>
      </w:pPr>
      <w:r w:rsidRPr="0020271D">
        <w:rPr>
          <w:rFonts w:cs="David" w:hint="cs"/>
          <w:rtl/>
        </w:rPr>
        <w:tab/>
        <w:t xml:space="preserve">לכן, בלית ברירה, אני מקבל וכרגע אני מבקש לקבל פטור על מנת שזה יתחיל את תהליך החקיקה ושתי הצעות החוק תגענה לוועדה </w:t>
      </w:r>
      <w:r w:rsidRPr="0020271D">
        <w:rPr>
          <w:rFonts w:cs="David"/>
          <w:rtl/>
        </w:rPr>
        <w:t>–</w:t>
      </w:r>
      <w:r w:rsidRPr="0020271D">
        <w:rPr>
          <w:rFonts w:cs="David" w:hint="cs"/>
          <w:rtl/>
        </w:rPr>
        <w:t xml:space="preserve"> אינני יודע עדיין איזו ועדה. </w:t>
      </w:r>
    </w:p>
    <w:p w14:paraId="78128C07" w14:textId="77777777" w:rsidR="0020271D" w:rsidRPr="0020271D" w:rsidRDefault="0020271D" w:rsidP="0020271D">
      <w:pPr>
        <w:bidi/>
        <w:rPr>
          <w:rFonts w:cs="David" w:hint="cs"/>
          <w:u w:val="single"/>
          <w:rtl/>
        </w:rPr>
      </w:pPr>
      <w:r w:rsidRPr="0020271D">
        <w:rPr>
          <w:rFonts w:cs="David"/>
          <w:rtl/>
        </w:rPr>
        <w:br/>
      </w:r>
      <w:r w:rsidRPr="0020271D">
        <w:rPr>
          <w:rFonts w:cs="David" w:hint="cs"/>
          <w:u w:val="single"/>
          <w:rtl/>
        </w:rPr>
        <w:t>גדעון סער:</w:t>
      </w:r>
    </w:p>
    <w:p w14:paraId="7A92E49F" w14:textId="77777777" w:rsidR="0020271D" w:rsidRPr="0020271D" w:rsidRDefault="0020271D" w:rsidP="0020271D">
      <w:pPr>
        <w:bidi/>
        <w:rPr>
          <w:rFonts w:cs="David" w:hint="cs"/>
          <w:rtl/>
        </w:rPr>
      </w:pPr>
      <w:r w:rsidRPr="0020271D">
        <w:rPr>
          <w:rFonts w:cs="David" w:hint="cs"/>
          <w:rtl/>
        </w:rPr>
        <w:tab/>
      </w:r>
    </w:p>
    <w:p w14:paraId="7059A02B" w14:textId="77777777" w:rsidR="0020271D" w:rsidRPr="0020271D" w:rsidRDefault="0020271D" w:rsidP="0020271D">
      <w:pPr>
        <w:bidi/>
        <w:rPr>
          <w:rFonts w:cs="David" w:hint="cs"/>
          <w:rtl/>
        </w:rPr>
      </w:pPr>
      <w:r w:rsidRPr="0020271D">
        <w:rPr>
          <w:rFonts w:cs="David" w:hint="cs"/>
          <w:rtl/>
        </w:rPr>
        <w:tab/>
        <w:t>ועדת העבודה והרווחה.</w:t>
      </w:r>
    </w:p>
    <w:p w14:paraId="39628DEE"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עמיחי אילון:</w:t>
      </w:r>
    </w:p>
    <w:p w14:paraId="14EBA421" w14:textId="77777777" w:rsidR="0020271D" w:rsidRPr="0020271D" w:rsidRDefault="0020271D" w:rsidP="0020271D">
      <w:pPr>
        <w:bidi/>
        <w:rPr>
          <w:rFonts w:cs="David" w:hint="cs"/>
          <w:rtl/>
        </w:rPr>
      </w:pPr>
    </w:p>
    <w:p w14:paraId="2F043019" w14:textId="77777777" w:rsidR="0020271D" w:rsidRPr="0020271D" w:rsidRDefault="0020271D" w:rsidP="0020271D">
      <w:pPr>
        <w:bidi/>
        <w:rPr>
          <w:rFonts w:cs="David" w:hint="cs"/>
          <w:rtl/>
        </w:rPr>
      </w:pPr>
      <w:r w:rsidRPr="0020271D">
        <w:rPr>
          <w:rFonts w:cs="David" w:hint="cs"/>
          <w:rtl/>
        </w:rPr>
        <w:tab/>
        <w:t xml:space="preserve"> ועדת העבודה והרווחה, ושם הן תאוחדנה, כשברור לי לחלוטין שהמשמעות היא שההצעה שלנו </w:t>
      </w:r>
      <w:r w:rsidRPr="0020271D">
        <w:rPr>
          <w:rFonts w:cs="David"/>
          <w:rtl/>
        </w:rPr>
        <w:t>–</w:t>
      </w:r>
      <w:r w:rsidRPr="0020271D">
        <w:rPr>
          <w:rFonts w:cs="David" w:hint="cs"/>
          <w:rtl/>
        </w:rPr>
        <w:t xml:space="preserve"> שהפכה בהמשך להצעה הממשלתית, שאין בה את הסעיף של השכר והשיפוי - בעצם תעבור היום שלוש קריאות. </w:t>
      </w:r>
    </w:p>
    <w:p w14:paraId="4EB60C11" w14:textId="77777777" w:rsidR="0020271D" w:rsidRPr="0020271D" w:rsidRDefault="0020271D" w:rsidP="0020271D">
      <w:pPr>
        <w:bidi/>
        <w:rPr>
          <w:rFonts w:cs="David" w:hint="cs"/>
          <w:rtl/>
        </w:rPr>
      </w:pPr>
    </w:p>
    <w:p w14:paraId="38F9D1FA" w14:textId="77777777" w:rsidR="0020271D" w:rsidRPr="0020271D" w:rsidRDefault="0020271D" w:rsidP="0020271D">
      <w:pPr>
        <w:bidi/>
        <w:rPr>
          <w:rFonts w:cs="David" w:hint="cs"/>
          <w:rtl/>
        </w:rPr>
      </w:pPr>
      <w:r w:rsidRPr="0020271D">
        <w:rPr>
          <w:rFonts w:cs="David" w:hint="cs"/>
          <w:rtl/>
        </w:rPr>
        <w:tab/>
        <w:t xml:space="preserve">המשמעות, מבחינת חבר הכנסת שטרן ומבחינתי, שכל נושא השכר והשיפוי בעצם מתפצל, ואנחנו נצטרך בהליך חקיקה אחר </w:t>
      </w:r>
      <w:r w:rsidRPr="0020271D">
        <w:rPr>
          <w:rFonts w:cs="David"/>
          <w:rtl/>
        </w:rPr>
        <w:t>–</w:t>
      </w:r>
      <w:r w:rsidRPr="0020271D">
        <w:rPr>
          <w:rFonts w:cs="David" w:hint="cs"/>
          <w:rtl/>
        </w:rPr>
        <w:t xml:space="preserve"> שייתכן שיהיה אפילו לאחר הפגרה, או בכל פעם שהממשלה תביא את נושא ההסכמים בתוכנית לדיון </w:t>
      </w:r>
      <w:r w:rsidRPr="0020271D">
        <w:rPr>
          <w:rFonts w:cs="David"/>
          <w:rtl/>
        </w:rPr>
        <w:t>–</w:t>
      </w:r>
      <w:r w:rsidRPr="0020271D">
        <w:rPr>
          <w:rFonts w:cs="David" w:hint="cs"/>
          <w:rtl/>
        </w:rPr>
        <w:t xml:space="preserve"> לקיים את הדיון, אבל זהו דיון נפרד מהצעת החוק שעולה היום בוועדת העבודה והרווחה.</w:t>
      </w:r>
    </w:p>
    <w:p w14:paraId="62F92994" w14:textId="77777777" w:rsidR="0020271D" w:rsidRPr="0020271D" w:rsidRDefault="0020271D" w:rsidP="0020271D">
      <w:pPr>
        <w:bidi/>
        <w:rPr>
          <w:rFonts w:cs="David" w:hint="cs"/>
          <w:u w:val="single"/>
          <w:rtl/>
        </w:rPr>
      </w:pPr>
      <w:r w:rsidRPr="0020271D">
        <w:rPr>
          <w:rFonts w:cs="David"/>
          <w:rtl/>
        </w:rPr>
        <w:br/>
      </w:r>
      <w:r w:rsidRPr="0020271D">
        <w:rPr>
          <w:rFonts w:cs="David" w:hint="cs"/>
          <w:u w:val="single"/>
          <w:rtl/>
        </w:rPr>
        <w:t>גדעון סער:</w:t>
      </w:r>
    </w:p>
    <w:p w14:paraId="0BBCF0BB" w14:textId="77777777" w:rsidR="0020271D" w:rsidRPr="0020271D" w:rsidRDefault="0020271D" w:rsidP="0020271D">
      <w:pPr>
        <w:bidi/>
        <w:rPr>
          <w:rFonts w:cs="David" w:hint="cs"/>
          <w:u w:val="single"/>
          <w:rtl/>
        </w:rPr>
      </w:pPr>
    </w:p>
    <w:p w14:paraId="6A6BE0DE" w14:textId="77777777" w:rsidR="0020271D" w:rsidRPr="0020271D" w:rsidRDefault="0020271D" w:rsidP="0020271D">
      <w:pPr>
        <w:bidi/>
        <w:rPr>
          <w:rFonts w:cs="David" w:hint="cs"/>
          <w:rtl/>
        </w:rPr>
      </w:pPr>
      <w:r w:rsidRPr="0020271D">
        <w:rPr>
          <w:rFonts w:cs="David" w:hint="cs"/>
          <w:rtl/>
        </w:rPr>
        <w:tab/>
        <w:t>אתה מבקש פטור, ולא לאחד את הדיון?</w:t>
      </w:r>
    </w:p>
    <w:p w14:paraId="479E818F"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עמיחי אילון:</w:t>
      </w:r>
    </w:p>
    <w:p w14:paraId="26DD2DC8" w14:textId="77777777" w:rsidR="0020271D" w:rsidRPr="0020271D" w:rsidRDefault="0020271D" w:rsidP="0020271D">
      <w:pPr>
        <w:bidi/>
        <w:rPr>
          <w:rFonts w:cs="David" w:hint="cs"/>
          <w:rtl/>
        </w:rPr>
      </w:pPr>
    </w:p>
    <w:p w14:paraId="0E321B8A" w14:textId="77777777" w:rsidR="0020271D" w:rsidRPr="0020271D" w:rsidRDefault="0020271D" w:rsidP="0020271D">
      <w:pPr>
        <w:bidi/>
        <w:rPr>
          <w:rFonts w:cs="David" w:hint="cs"/>
          <w:rtl/>
        </w:rPr>
      </w:pPr>
      <w:r w:rsidRPr="0020271D">
        <w:rPr>
          <w:rFonts w:cs="David" w:hint="cs"/>
          <w:rtl/>
        </w:rPr>
        <w:tab/>
        <w:t xml:space="preserve"> אני מבקש עכשיו פטור בקריאה טרומית, על מנת ששתי ההצעות תגענה לוועדה, ואני מסכים שבוועדה הן תאוחדנה.</w:t>
      </w:r>
    </w:p>
    <w:p w14:paraId="3357345B" w14:textId="77777777" w:rsidR="0020271D" w:rsidRPr="0020271D" w:rsidRDefault="0020271D" w:rsidP="0020271D">
      <w:pPr>
        <w:bidi/>
        <w:rPr>
          <w:rFonts w:cs="David" w:hint="cs"/>
          <w:u w:val="single"/>
          <w:rtl/>
        </w:rPr>
      </w:pPr>
      <w:r w:rsidRPr="0020271D">
        <w:rPr>
          <w:rFonts w:cs="David"/>
          <w:rtl/>
        </w:rPr>
        <w:br/>
      </w:r>
      <w:r w:rsidRPr="0020271D">
        <w:rPr>
          <w:rFonts w:cs="David" w:hint="cs"/>
          <w:u w:val="single"/>
          <w:rtl/>
        </w:rPr>
        <w:t>גדעון סער:</w:t>
      </w:r>
    </w:p>
    <w:p w14:paraId="33805BE1" w14:textId="77777777" w:rsidR="0020271D" w:rsidRPr="0020271D" w:rsidRDefault="0020271D" w:rsidP="0020271D">
      <w:pPr>
        <w:bidi/>
        <w:rPr>
          <w:rFonts w:cs="David" w:hint="cs"/>
          <w:u w:val="single"/>
          <w:rtl/>
        </w:rPr>
      </w:pPr>
    </w:p>
    <w:p w14:paraId="5E5191E4" w14:textId="77777777" w:rsidR="0020271D" w:rsidRPr="0020271D" w:rsidRDefault="0020271D" w:rsidP="0020271D">
      <w:pPr>
        <w:bidi/>
        <w:rPr>
          <w:rFonts w:cs="David" w:hint="cs"/>
          <w:rtl/>
        </w:rPr>
      </w:pPr>
      <w:r w:rsidRPr="0020271D">
        <w:rPr>
          <w:rFonts w:cs="David" w:hint="cs"/>
          <w:rtl/>
        </w:rPr>
        <w:tab/>
        <w:t xml:space="preserve">אבל אז אתה צריך שבמליאה היא תידון קודם. </w:t>
      </w:r>
    </w:p>
    <w:p w14:paraId="7A56B8C8"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עמיחי אילון:</w:t>
      </w:r>
    </w:p>
    <w:p w14:paraId="6BFBD281" w14:textId="77777777" w:rsidR="0020271D" w:rsidRPr="0020271D" w:rsidRDefault="0020271D" w:rsidP="0020271D">
      <w:pPr>
        <w:bidi/>
        <w:rPr>
          <w:rFonts w:cs="David" w:hint="cs"/>
          <w:rtl/>
        </w:rPr>
      </w:pPr>
    </w:p>
    <w:p w14:paraId="36C796D3" w14:textId="77777777" w:rsidR="0020271D" w:rsidRPr="0020271D" w:rsidRDefault="0020271D" w:rsidP="0020271D">
      <w:pPr>
        <w:bidi/>
        <w:rPr>
          <w:rFonts w:cs="David" w:hint="cs"/>
          <w:rtl/>
        </w:rPr>
      </w:pPr>
      <w:r w:rsidRPr="0020271D">
        <w:rPr>
          <w:rFonts w:cs="David" w:hint="cs"/>
          <w:rtl/>
        </w:rPr>
        <w:tab/>
        <w:t xml:space="preserve"> אתם תגידו. </w:t>
      </w:r>
    </w:p>
    <w:p w14:paraId="21F1EF27" w14:textId="77777777" w:rsidR="0020271D" w:rsidRPr="0020271D" w:rsidRDefault="0020271D" w:rsidP="0020271D">
      <w:pPr>
        <w:bidi/>
        <w:rPr>
          <w:rFonts w:cs="David" w:hint="cs"/>
          <w:rtl/>
        </w:rPr>
      </w:pPr>
    </w:p>
    <w:p w14:paraId="59705E1E" w14:textId="77777777" w:rsidR="0020271D" w:rsidRPr="0020271D" w:rsidRDefault="0020271D" w:rsidP="0020271D">
      <w:pPr>
        <w:bidi/>
        <w:rPr>
          <w:rFonts w:cs="David" w:hint="cs"/>
          <w:rtl/>
        </w:rPr>
      </w:pPr>
      <w:r w:rsidRPr="0020271D">
        <w:rPr>
          <w:rFonts w:cs="David"/>
          <w:u w:val="single"/>
          <w:rtl/>
        </w:rPr>
        <w:br w:type="page"/>
      </w:r>
      <w:r w:rsidRPr="0020271D">
        <w:rPr>
          <w:rFonts w:cs="David" w:hint="cs"/>
          <w:u w:val="single"/>
          <w:rtl/>
        </w:rPr>
        <w:t>היו"ר רוחמה אברהם:</w:t>
      </w:r>
    </w:p>
    <w:p w14:paraId="46D79285" w14:textId="77777777" w:rsidR="0020271D" w:rsidRPr="0020271D" w:rsidRDefault="0020271D" w:rsidP="0020271D">
      <w:pPr>
        <w:bidi/>
        <w:rPr>
          <w:rFonts w:cs="David" w:hint="cs"/>
          <w:rtl/>
        </w:rPr>
      </w:pPr>
    </w:p>
    <w:p w14:paraId="571CC830" w14:textId="77777777" w:rsidR="0020271D" w:rsidRPr="0020271D" w:rsidRDefault="0020271D" w:rsidP="0020271D">
      <w:pPr>
        <w:bidi/>
        <w:rPr>
          <w:rFonts w:cs="David" w:hint="cs"/>
          <w:rtl/>
        </w:rPr>
      </w:pPr>
      <w:r w:rsidRPr="0020271D">
        <w:rPr>
          <w:rFonts w:cs="David" w:hint="cs"/>
          <w:rtl/>
        </w:rPr>
        <w:tab/>
        <w:t xml:space="preserve"> היא תצטרך לעבור קריאה טרומית במליאה, ורק לאחר מכן.</w:t>
      </w:r>
    </w:p>
    <w:p w14:paraId="0638CB68"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עמיחי אילון:</w:t>
      </w:r>
    </w:p>
    <w:p w14:paraId="4BE012D2" w14:textId="77777777" w:rsidR="0020271D" w:rsidRPr="0020271D" w:rsidRDefault="0020271D" w:rsidP="0020271D">
      <w:pPr>
        <w:bidi/>
        <w:rPr>
          <w:rFonts w:cs="David" w:hint="cs"/>
          <w:rtl/>
        </w:rPr>
      </w:pPr>
    </w:p>
    <w:p w14:paraId="6E3EEB69" w14:textId="77777777" w:rsidR="0020271D" w:rsidRPr="0020271D" w:rsidRDefault="0020271D" w:rsidP="0020271D">
      <w:pPr>
        <w:bidi/>
        <w:rPr>
          <w:rFonts w:cs="David" w:hint="cs"/>
          <w:rtl/>
        </w:rPr>
      </w:pPr>
      <w:r w:rsidRPr="0020271D">
        <w:rPr>
          <w:rFonts w:cs="David" w:hint="cs"/>
          <w:rtl/>
        </w:rPr>
        <w:tab/>
        <w:t xml:space="preserve">אני הבנתי מהיועצת המשפטית שהדברים שאני אומר </w:t>
      </w:r>
      <w:r w:rsidRPr="0020271D">
        <w:rPr>
          <w:rFonts w:cs="David"/>
          <w:rtl/>
        </w:rPr>
        <w:t>–</w:t>
      </w:r>
      <w:r w:rsidRPr="0020271D">
        <w:rPr>
          <w:rFonts w:cs="David" w:hint="cs"/>
          <w:rtl/>
        </w:rPr>
        <w:t xml:space="preserve"> יש בהם אפילו היגיון משפטי, כך שאני אומר זאת עם תחושה נוחה.</w:t>
      </w:r>
    </w:p>
    <w:p w14:paraId="7EDA1546" w14:textId="77777777" w:rsidR="0020271D" w:rsidRPr="0020271D" w:rsidRDefault="0020271D" w:rsidP="0020271D">
      <w:pPr>
        <w:bidi/>
        <w:rPr>
          <w:rFonts w:cs="David"/>
          <w:u w:val="single"/>
          <w:rtl/>
        </w:rPr>
      </w:pPr>
      <w:r w:rsidRPr="0020271D">
        <w:rPr>
          <w:rFonts w:cs="David"/>
          <w:rtl/>
        </w:rPr>
        <w:br/>
      </w:r>
      <w:r w:rsidRPr="0020271D">
        <w:rPr>
          <w:rFonts w:cs="David"/>
          <w:u w:val="single"/>
          <w:rtl/>
        </w:rPr>
        <w:t>דוד אזולאי:</w:t>
      </w:r>
    </w:p>
    <w:p w14:paraId="0F6F21A2" w14:textId="77777777" w:rsidR="0020271D" w:rsidRPr="0020271D" w:rsidRDefault="0020271D" w:rsidP="0020271D">
      <w:pPr>
        <w:bidi/>
        <w:rPr>
          <w:rFonts w:cs="David"/>
          <w:u w:val="single"/>
          <w:rtl/>
        </w:rPr>
      </w:pPr>
    </w:p>
    <w:p w14:paraId="3569F96D" w14:textId="77777777" w:rsidR="0020271D" w:rsidRPr="0020271D" w:rsidRDefault="0020271D" w:rsidP="0020271D">
      <w:pPr>
        <w:bidi/>
        <w:rPr>
          <w:rFonts w:cs="David" w:hint="cs"/>
          <w:rtl/>
        </w:rPr>
      </w:pPr>
      <w:r w:rsidRPr="0020271D">
        <w:rPr>
          <w:rFonts w:cs="David" w:hint="cs"/>
          <w:rtl/>
        </w:rPr>
        <w:tab/>
        <w:t>האם כל הסעיפים נשארים בהצעת החוק?</w:t>
      </w:r>
    </w:p>
    <w:p w14:paraId="3D929F91"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עמיחי אילון:</w:t>
      </w:r>
    </w:p>
    <w:p w14:paraId="3D0056C4" w14:textId="77777777" w:rsidR="0020271D" w:rsidRPr="0020271D" w:rsidRDefault="0020271D" w:rsidP="0020271D">
      <w:pPr>
        <w:bidi/>
        <w:rPr>
          <w:rFonts w:cs="David" w:hint="cs"/>
          <w:rtl/>
        </w:rPr>
      </w:pPr>
    </w:p>
    <w:p w14:paraId="510D75EB" w14:textId="77777777" w:rsidR="0020271D" w:rsidRPr="0020271D" w:rsidRDefault="0020271D" w:rsidP="0020271D">
      <w:pPr>
        <w:bidi/>
        <w:rPr>
          <w:rFonts w:cs="David" w:hint="cs"/>
          <w:rtl/>
        </w:rPr>
      </w:pPr>
      <w:r w:rsidRPr="0020271D">
        <w:rPr>
          <w:rFonts w:cs="David" w:hint="cs"/>
          <w:rtl/>
        </w:rPr>
        <w:tab/>
        <w:t xml:space="preserve"> מה שיוּצא, כשזה יגיע לוועדה, אלה שני הסעיפים שנוגעים לשכר ושיפוי </w:t>
      </w:r>
      <w:r w:rsidRPr="0020271D">
        <w:rPr>
          <w:rFonts w:cs="David"/>
          <w:rtl/>
        </w:rPr>
        <w:t>–</w:t>
      </w:r>
      <w:r w:rsidRPr="0020271D">
        <w:rPr>
          <w:rFonts w:cs="David" w:hint="cs"/>
          <w:rtl/>
        </w:rPr>
        <w:t xml:space="preserve"> שבראייתי, אני מודה, אני מרגיש נוח רק בגלל שלא חשוב האם כתוצאה מהלחץ שלנו או לא, העובדה היא שהאוצר ישב עם המעסיקים וההסתדרות והגיעו להסכם שכרגע מניח את דעתי, אפשר יהיה לדון. </w:t>
      </w:r>
    </w:p>
    <w:p w14:paraId="0C71949C" w14:textId="77777777" w:rsidR="0020271D" w:rsidRPr="0020271D" w:rsidRDefault="0020271D" w:rsidP="0020271D">
      <w:pPr>
        <w:bidi/>
        <w:rPr>
          <w:rFonts w:cs="David" w:hint="cs"/>
          <w:u w:val="single"/>
          <w:rtl/>
        </w:rPr>
      </w:pPr>
      <w:r w:rsidRPr="0020271D">
        <w:rPr>
          <w:rFonts w:cs="David"/>
          <w:rtl/>
        </w:rPr>
        <w:br/>
      </w:r>
      <w:r w:rsidRPr="0020271D">
        <w:rPr>
          <w:rFonts w:cs="David" w:hint="cs"/>
          <w:u w:val="single"/>
          <w:rtl/>
        </w:rPr>
        <w:t>מאיר פרוש:</w:t>
      </w:r>
    </w:p>
    <w:p w14:paraId="7C5EEF26" w14:textId="77777777" w:rsidR="0020271D" w:rsidRPr="0020271D" w:rsidRDefault="0020271D" w:rsidP="0020271D">
      <w:pPr>
        <w:bidi/>
        <w:rPr>
          <w:rFonts w:cs="David" w:hint="cs"/>
          <w:u w:val="single"/>
        </w:rPr>
      </w:pPr>
    </w:p>
    <w:p w14:paraId="610973C6" w14:textId="77777777" w:rsidR="0020271D" w:rsidRPr="0020271D" w:rsidRDefault="0020271D" w:rsidP="0020271D">
      <w:pPr>
        <w:bidi/>
        <w:rPr>
          <w:rFonts w:cs="David" w:hint="cs"/>
          <w:rtl/>
        </w:rPr>
      </w:pPr>
      <w:r w:rsidRPr="0020271D">
        <w:rPr>
          <w:rFonts w:cs="David" w:hint="cs"/>
          <w:rtl/>
        </w:rPr>
        <w:tab/>
        <w:t xml:space="preserve"> לא מהקונפקציה.</w:t>
      </w:r>
    </w:p>
    <w:p w14:paraId="42AB4D38"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עמיחי אילון:</w:t>
      </w:r>
    </w:p>
    <w:p w14:paraId="40BE3276" w14:textId="77777777" w:rsidR="0020271D" w:rsidRPr="0020271D" w:rsidRDefault="0020271D" w:rsidP="0020271D">
      <w:pPr>
        <w:bidi/>
        <w:rPr>
          <w:rFonts w:cs="David" w:hint="cs"/>
          <w:rtl/>
        </w:rPr>
      </w:pPr>
    </w:p>
    <w:p w14:paraId="5BA2BFE4" w14:textId="77777777" w:rsidR="0020271D" w:rsidRPr="0020271D" w:rsidRDefault="0020271D" w:rsidP="0020271D">
      <w:pPr>
        <w:bidi/>
        <w:rPr>
          <w:rFonts w:cs="David" w:hint="cs"/>
          <w:rtl/>
        </w:rPr>
      </w:pPr>
      <w:r w:rsidRPr="0020271D">
        <w:rPr>
          <w:rFonts w:cs="David" w:hint="cs"/>
          <w:rtl/>
        </w:rPr>
        <w:tab/>
        <w:t xml:space="preserve"> נכון. שתי הערות נוספות. ראשית, אני יושב-ראש ועדת משנה של חוץ וביטחון לנושא העורף </w:t>
      </w:r>
      <w:r w:rsidRPr="0020271D">
        <w:rPr>
          <w:rFonts w:cs="David"/>
          <w:rtl/>
        </w:rPr>
        <w:t>–</w:t>
      </w:r>
      <w:r w:rsidRPr="0020271D">
        <w:rPr>
          <w:rFonts w:cs="David" w:hint="cs"/>
          <w:rtl/>
        </w:rPr>
        <w:t xml:space="preserve"> ועדה שמונתה עכשיו, היא מתחילה את עבודתה השבוע.</w:t>
      </w:r>
    </w:p>
    <w:p w14:paraId="0DA884AB" w14:textId="77777777" w:rsidR="0020271D" w:rsidRPr="0020271D" w:rsidRDefault="0020271D" w:rsidP="0020271D">
      <w:pPr>
        <w:bidi/>
        <w:rPr>
          <w:rFonts w:cs="David" w:hint="cs"/>
          <w:rtl/>
        </w:rPr>
      </w:pPr>
    </w:p>
    <w:p w14:paraId="14F64ABF" w14:textId="77777777" w:rsidR="0020271D" w:rsidRPr="0020271D" w:rsidRDefault="0020271D" w:rsidP="0020271D">
      <w:pPr>
        <w:bidi/>
        <w:rPr>
          <w:rFonts w:cs="David" w:hint="cs"/>
          <w:rtl/>
        </w:rPr>
      </w:pPr>
      <w:r w:rsidRPr="0020271D">
        <w:rPr>
          <w:rFonts w:cs="David" w:hint="cs"/>
          <w:rtl/>
        </w:rPr>
        <w:tab/>
        <w:t xml:space="preserve">אחרי סיורים שכולנו ערכנו בצפון, אני לפחות הגעתי למסקנה שכל נושא החקיקה של מדינת ישראל בנושא העורף בחירום חייב לעבור רוויזיה. זה לא דבר שיימשך שבוע </w:t>
      </w:r>
      <w:r w:rsidRPr="0020271D">
        <w:rPr>
          <w:rFonts w:cs="David"/>
          <w:rtl/>
        </w:rPr>
        <w:t>–</w:t>
      </w:r>
      <w:r w:rsidRPr="0020271D">
        <w:rPr>
          <w:rFonts w:cs="David" w:hint="cs"/>
          <w:rtl/>
        </w:rPr>
        <w:t xml:space="preserve"> להערכתי, זה יימשך לפחות חצי שנה, שנה.</w:t>
      </w:r>
    </w:p>
    <w:p w14:paraId="479E44D2" w14:textId="77777777" w:rsidR="0020271D" w:rsidRPr="0020271D" w:rsidRDefault="0020271D" w:rsidP="0020271D">
      <w:pPr>
        <w:bidi/>
        <w:rPr>
          <w:rFonts w:cs="David" w:hint="cs"/>
          <w:rtl/>
        </w:rPr>
      </w:pPr>
    </w:p>
    <w:p w14:paraId="1DC3186A" w14:textId="77777777" w:rsidR="0020271D" w:rsidRPr="0020271D" w:rsidRDefault="0020271D" w:rsidP="0020271D">
      <w:pPr>
        <w:bidi/>
        <w:rPr>
          <w:rFonts w:cs="David" w:hint="cs"/>
          <w:rtl/>
        </w:rPr>
      </w:pPr>
      <w:r w:rsidRPr="0020271D">
        <w:rPr>
          <w:rFonts w:cs="David" w:hint="cs"/>
          <w:rtl/>
        </w:rPr>
        <w:tab/>
        <w:t xml:space="preserve">אני </w:t>
      </w:r>
      <w:r w:rsidRPr="0020271D">
        <w:rPr>
          <w:rFonts w:cs="David"/>
          <w:rtl/>
        </w:rPr>
        <w:t>–</w:t>
      </w:r>
      <w:r w:rsidRPr="0020271D">
        <w:rPr>
          <w:rFonts w:cs="David" w:hint="cs"/>
          <w:rtl/>
        </w:rPr>
        <w:t xml:space="preserve"> לפחות בוועדה שלי </w:t>
      </w:r>
      <w:r w:rsidRPr="0020271D">
        <w:rPr>
          <w:rFonts w:cs="David"/>
          <w:rtl/>
        </w:rPr>
        <w:t>–</w:t>
      </w:r>
      <w:r w:rsidRPr="0020271D">
        <w:rPr>
          <w:rFonts w:cs="David" w:hint="cs"/>
          <w:rtl/>
        </w:rPr>
        <w:t xml:space="preserve"> מתכוון להתחיל לייצר את אותה מציאות שתאפשר לוועדות הכנסת להתחיל במהלך החודשים הקרובים לבחון את כל נושא החקיקה של העורף במצב חירום.</w:t>
      </w:r>
    </w:p>
    <w:p w14:paraId="608C521A" w14:textId="77777777" w:rsidR="0020271D" w:rsidRPr="0020271D" w:rsidRDefault="0020271D" w:rsidP="0020271D">
      <w:pPr>
        <w:bidi/>
        <w:rPr>
          <w:rFonts w:cs="David" w:hint="cs"/>
          <w:rtl/>
        </w:rPr>
      </w:pPr>
    </w:p>
    <w:p w14:paraId="0236A71C" w14:textId="77777777" w:rsidR="0020271D" w:rsidRPr="0020271D" w:rsidRDefault="0020271D" w:rsidP="0020271D">
      <w:pPr>
        <w:bidi/>
        <w:rPr>
          <w:rFonts w:cs="David" w:hint="cs"/>
          <w:rtl/>
        </w:rPr>
      </w:pPr>
      <w:r w:rsidRPr="0020271D">
        <w:rPr>
          <w:rFonts w:cs="David" w:hint="cs"/>
          <w:rtl/>
        </w:rPr>
        <w:tab/>
        <w:t xml:space="preserve">להערכתי, ההצעה של חבר הכנסת יורי שטרן ושלי </w:t>
      </w:r>
      <w:r w:rsidRPr="0020271D">
        <w:rPr>
          <w:rFonts w:cs="David"/>
          <w:rtl/>
        </w:rPr>
        <w:t>–</w:t>
      </w:r>
      <w:r w:rsidRPr="0020271D">
        <w:rPr>
          <w:rFonts w:cs="David" w:hint="cs"/>
          <w:rtl/>
        </w:rPr>
        <w:t xml:space="preserve"> אם לא תידון לפני כן </w:t>
      </w:r>
      <w:r w:rsidRPr="0020271D">
        <w:rPr>
          <w:rFonts w:cs="David"/>
          <w:rtl/>
        </w:rPr>
        <w:t>–</w:t>
      </w:r>
      <w:r w:rsidRPr="0020271D">
        <w:rPr>
          <w:rFonts w:cs="David" w:hint="cs"/>
          <w:rtl/>
        </w:rPr>
        <w:t xml:space="preserve"> אני יודע, מאחר שאני מתכוון להעלות אותה אז, להעלות את זה באופן אוטומטי. פעם ששר הביטחון מחליט, או יחליט בעתיד, על מצב מיוחד </w:t>
      </w:r>
      <w:r w:rsidRPr="0020271D">
        <w:rPr>
          <w:rFonts w:cs="David"/>
          <w:rtl/>
        </w:rPr>
        <w:t>–</w:t>
      </w:r>
      <w:r w:rsidRPr="0020271D">
        <w:rPr>
          <w:rFonts w:cs="David" w:hint="cs"/>
          <w:rtl/>
        </w:rPr>
        <w:t xml:space="preserve"> הוא לא יוכל להחליט מבלי שיונע אותו תהליך שבו ידונו גם בעניין של השיפוי, כך שאני בעניין הזה רגוע.</w:t>
      </w:r>
    </w:p>
    <w:p w14:paraId="05B593B9" w14:textId="77777777" w:rsidR="0020271D" w:rsidRPr="0020271D" w:rsidRDefault="0020271D" w:rsidP="0020271D">
      <w:pPr>
        <w:bidi/>
        <w:rPr>
          <w:rFonts w:cs="David" w:hint="cs"/>
          <w:rtl/>
        </w:rPr>
      </w:pPr>
    </w:p>
    <w:p w14:paraId="21F0DCAE" w14:textId="77777777" w:rsidR="0020271D" w:rsidRPr="0020271D" w:rsidRDefault="0020271D" w:rsidP="0020271D">
      <w:pPr>
        <w:bidi/>
        <w:rPr>
          <w:rFonts w:cs="David" w:hint="cs"/>
          <w:rtl/>
        </w:rPr>
      </w:pPr>
      <w:r w:rsidRPr="0020271D">
        <w:rPr>
          <w:rFonts w:cs="David" w:hint="cs"/>
          <w:rtl/>
        </w:rPr>
        <w:tab/>
        <w:t xml:space="preserve">נקודה אחרונה </w:t>
      </w:r>
      <w:r w:rsidRPr="0020271D">
        <w:rPr>
          <w:rFonts w:cs="David"/>
          <w:rtl/>
        </w:rPr>
        <w:t>–</w:t>
      </w:r>
      <w:r w:rsidRPr="0020271D">
        <w:rPr>
          <w:rFonts w:cs="David" w:hint="cs"/>
          <w:rtl/>
        </w:rPr>
        <w:t xml:space="preserve"> כל נושא ההקפאה על הגבלות האשראי. אני, יחד עם חבר הכנסת שטרן וחברת הכנסת אסתרינה טרטמן, הגשנו הצעת חוק בעניין הזה. אני הבנתי שאם אני אבקש לגבי כל הדברים </w:t>
      </w:r>
      <w:r w:rsidRPr="0020271D">
        <w:rPr>
          <w:rFonts w:cs="David"/>
          <w:rtl/>
        </w:rPr>
        <w:t>–</w:t>
      </w:r>
      <w:r w:rsidRPr="0020271D">
        <w:rPr>
          <w:rFonts w:cs="David" w:hint="cs"/>
          <w:rtl/>
        </w:rPr>
        <w:t xml:space="preserve"> בסופו של דבר אני אשאר עם ההתעקשות שלי, ולכן הגענו למצב שכרגע אנחנו כלל לא דנים בעניין הזה.</w:t>
      </w:r>
    </w:p>
    <w:p w14:paraId="304EB9B9" w14:textId="77777777" w:rsidR="0020271D" w:rsidRPr="0020271D" w:rsidRDefault="0020271D" w:rsidP="0020271D">
      <w:pPr>
        <w:bidi/>
        <w:rPr>
          <w:rFonts w:cs="David" w:hint="cs"/>
          <w:rtl/>
        </w:rPr>
      </w:pPr>
    </w:p>
    <w:p w14:paraId="5737B37A" w14:textId="77777777" w:rsidR="0020271D" w:rsidRPr="0020271D" w:rsidRDefault="0020271D" w:rsidP="0020271D">
      <w:pPr>
        <w:bidi/>
        <w:rPr>
          <w:rFonts w:cs="David" w:hint="cs"/>
          <w:rtl/>
        </w:rPr>
      </w:pPr>
      <w:r w:rsidRPr="0020271D">
        <w:rPr>
          <w:rFonts w:cs="David" w:hint="cs"/>
          <w:rtl/>
        </w:rPr>
        <w:tab/>
        <w:t xml:space="preserve">אני אישית </w:t>
      </w:r>
      <w:r w:rsidRPr="0020271D">
        <w:rPr>
          <w:rFonts w:cs="David"/>
          <w:rtl/>
        </w:rPr>
        <w:t>–</w:t>
      </w:r>
      <w:r w:rsidRPr="0020271D">
        <w:rPr>
          <w:rFonts w:cs="David" w:hint="cs"/>
          <w:rtl/>
        </w:rPr>
        <w:t xml:space="preserve"> כחבר כנסת </w:t>
      </w:r>
      <w:r w:rsidRPr="0020271D">
        <w:rPr>
          <w:rFonts w:cs="David"/>
          <w:rtl/>
        </w:rPr>
        <w:t>–</w:t>
      </w:r>
      <w:r w:rsidRPr="0020271D">
        <w:rPr>
          <w:rFonts w:cs="David" w:hint="cs"/>
          <w:rtl/>
        </w:rPr>
        <w:t xml:space="preserve"> לחלוטין לא בא על סיפוקי בהגדרה האמורפית של בנק ישראל. מלווה אותי תחושה לא נוחה, שהאינטרס של הבנקים גובר על האינטרס של האזרחים במדינת ישראל.</w:t>
      </w:r>
    </w:p>
    <w:p w14:paraId="0EED3989"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יעקב מרגי:</w:t>
      </w:r>
    </w:p>
    <w:p w14:paraId="3DC4EF46" w14:textId="77777777" w:rsidR="0020271D" w:rsidRPr="0020271D" w:rsidRDefault="0020271D" w:rsidP="0020271D">
      <w:pPr>
        <w:bidi/>
        <w:rPr>
          <w:rFonts w:cs="David" w:hint="cs"/>
          <w:rtl/>
        </w:rPr>
      </w:pPr>
    </w:p>
    <w:p w14:paraId="471C143D" w14:textId="77777777" w:rsidR="0020271D" w:rsidRPr="0020271D" w:rsidRDefault="0020271D" w:rsidP="0020271D">
      <w:pPr>
        <w:bidi/>
        <w:rPr>
          <w:rFonts w:cs="David" w:hint="cs"/>
          <w:rtl/>
        </w:rPr>
      </w:pPr>
      <w:r w:rsidRPr="0020271D">
        <w:rPr>
          <w:rFonts w:cs="David" w:hint="cs"/>
          <w:rtl/>
        </w:rPr>
        <w:tab/>
        <w:t>זו ידיעה, זאת לא תחושה.</w:t>
      </w:r>
    </w:p>
    <w:p w14:paraId="1B4150C3" w14:textId="77777777" w:rsidR="0020271D" w:rsidRPr="0020271D" w:rsidRDefault="0020271D" w:rsidP="0020271D">
      <w:pPr>
        <w:pStyle w:val="Heading5"/>
        <w:jc w:val="left"/>
        <w:rPr>
          <w:rFonts w:hint="cs"/>
          <w:rtl/>
        </w:rPr>
      </w:pPr>
      <w:r w:rsidRPr="0020271D">
        <w:rPr>
          <w:rtl/>
        </w:rPr>
        <w:br/>
      </w:r>
      <w:r w:rsidRPr="0020271D">
        <w:rPr>
          <w:rFonts w:hint="cs"/>
          <w:u w:val="single"/>
          <w:rtl/>
        </w:rPr>
        <w:t>אסתרינה טרטמן:</w:t>
      </w:r>
    </w:p>
    <w:p w14:paraId="33C41232" w14:textId="77777777" w:rsidR="0020271D" w:rsidRPr="0020271D" w:rsidRDefault="0020271D" w:rsidP="0020271D">
      <w:pPr>
        <w:pStyle w:val="Heading5"/>
        <w:jc w:val="left"/>
        <w:rPr>
          <w:rFonts w:hint="cs"/>
          <w:rtl/>
        </w:rPr>
      </w:pPr>
    </w:p>
    <w:p w14:paraId="03FADB57" w14:textId="77777777" w:rsidR="0020271D" w:rsidRPr="0020271D" w:rsidRDefault="0020271D" w:rsidP="0020271D">
      <w:pPr>
        <w:bidi/>
        <w:rPr>
          <w:rFonts w:cs="David" w:hint="cs"/>
          <w:rtl/>
        </w:rPr>
      </w:pPr>
      <w:r w:rsidRPr="0020271D">
        <w:rPr>
          <w:rFonts w:cs="David" w:hint="cs"/>
          <w:rtl/>
        </w:rPr>
        <w:tab/>
        <w:t>זו ידיעה. זו ידיעה ברורה.</w:t>
      </w:r>
    </w:p>
    <w:p w14:paraId="49BD3D8B"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עמיחי אילון:</w:t>
      </w:r>
    </w:p>
    <w:p w14:paraId="7BEEEC63" w14:textId="77777777" w:rsidR="0020271D" w:rsidRPr="0020271D" w:rsidRDefault="0020271D" w:rsidP="0020271D">
      <w:pPr>
        <w:bidi/>
        <w:rPr>
          <w:rFonts w:cs="David" w:hint="cs"/>
          <w:rtl/>
        </w:rPr>
      </w:pPr>
    </w:p>
    <w:p w14:paraId="17EF8B94" w14:textId="77777777" w:rsidR="0020271D" w:rsidRPr="0020271D" w:rsidRDefault="0020271D" w:rsidP="0020271D">
      <w:pPr>
        <w:bidi/>
        <w:rPr>
          <w:rFonts w:cs="David" w:hint="cs"/>
          <w:rtl/>
        </w:rPr>
      </w:pPr>
      <w:r w:rsidRPr="0020271D">
        <w:rPr>
          <w:rFonts w:cs="David" w:hint="cs"/>
          <w:rtl/>
        </w:rPr>
        <w:tab/>
        <w:t xml:space="preserve">אני אומר תחושה, לי אין ידיעה בעניין. אני מוכרח להודות </w:t>
      </w:r>
      <w:r w:rsidRPr="0020271D">
        <w:rPr>
          <w:rFonts w:cs="David"/>
          <w:rtl/>
        </w:rPr>
        <w:t>–</w:t>
      </w:r>
      <w:r w:rsidRPr="0020271D">
        <w:rPr>
          <w:rFonts w:cs="David" w:hint="cs"/>
          <w:rtl/>
        </w:rPr>
        <w:t xml:space="preserve"> אני לא אוהב את שיקול הדעת שיש לבנקים לגבי עסק קטן או אדם פרטי, כשהם צריכים לדון במגבלות האשראי שלו. אני חושב שאנחנו, כנסת, חוקקנו חוק </w:t>
      </w:r>
      <w:r w:rsidRPr="0020271D">
        <w:rPr>
          <w:rFonts w:cs="David"/>
          <w:rtl/>
        </w:rPr>
        <w:t>–</w:t>
      </w:r>
      <w:r w:rsidRPr="0020271D">
        <w:rPr>
          <w:rFonts w:cs="David" w:hint="cs"/>
          <w:rtl/>
        </w:rPr>
        <w:t xml:space="preserve"> לא היתה שום סיבה שלא נחוקק חוק שמגביל את ההגבלות שאנחנו עצמנו הגבלנו, אבל הדברים האלה הם חסרי משמעות משום שכרגע זה כלל לא עומד לדיון. </w:t>
      </w:r>
    </w:p>
    <w:p w14:paraId="5BCA58BF" w14:textId="77777777" w:rsidR="0020271D" w:rsidRPr="0020271D" w:rsidRDefault="0020271D" w:rsidP="0020271D">
      <w:pPr>
        <w:pStyle w:val="Heading5"/>
        <w:jc w:val="left"/>
        <w:rPr>
          <w:rFonts w:hint="cs"/>
          <w:rtl/>
        </w:rPr>
      </w:pPr>
      <w:r w:rsidRPr="0020271D">
        <w:rPr>
          <w:rtl/>
        </w:rPr>
        <w:br/>
      </w:r>
      <w:r w:rsidRPr="0020271D">
        <w:rPr>
          <w:rFonts w:hint="cs"/>
          <w:u w:val="single"/>
          <w:rtl/>
        </w:rPr>
        <w:t>אביגדור יצחקי:</w:t>
      </w:r>
    </w:p>
    <w:p w14:paraId="7CBB8920" w14:textId="77777777" w:rsidR="0020271D" w:rsidRPr="0020271D" w:rsidRDefault="0020271D" w:rsidP="0020271D">
      <w:pPr>
        <w:pStyle w:val="Heading5"/>
        <w:jc w:val="left"/>
        <w:rPr>
          <w:rFonts w:hint="cs"/>
          <w:rtl/>
        </w:rPr>
      </w:pPr>
    </w:p>
    <w:p w14:paraId="4188867D" w14:textId="77777777" w:rsidR="0020271D" w:rsidRPr="0020271D" w:rsidRDefault="0020271D" w:rsidP="0020271D">
      <w:pPr>
        <w:bidi/>
        <w:rPr>
          <w:rFonts w:cs="David" w:hint="cs"/>
          <w:rtl/>
        </w:rPr>
      </w:pPr>
      <w:r w:rsidRPr="0020271D">
        <w:rPr>
          <w:rFonts w:cs="David" w:hint="cs"/>
          <w:rtl/>
        </w:rPr>
        <w:tab/>
        <w:t xml:space="preserve">דרך אגב, לא השתנה דבר בנושא שיקול הדעת של הבנקים למתן אשראי, וגם החוק שהגשתם לא פותר את הבעיה הזאת. שיקול הדעת של הבנקים תמיד נשאר ועומד על כנו. </w:t>
      </w:r>
    </w:p>
    <w:p w14:paraId="2D9C389C"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יורי שטרן:</w:t>
      </w:r>
    </w:p>
    <w:p w14:paraId="5D349249" w14:textId="77777777" w:rsidR="0020271D" w:rsidRPr="0020271D" w:rsidRDefault="0020271D" w:rsidP="0020271D">
      <w:pPr>
        <w:bidi/>
        <w:rPr>
          <w:rFonts w:cs="David" w:hint="cs"/>
          <w:rtl/>
        </w:rPr>
      </w:pPr>
    </w:p>
    <w:p w14:paraId="44DCDDA6" w14:textId="77777777" w:rsidR="0020271D" w:rsidRPr="0020271D" w:rsidRDefault="0020271D" w:rsidP="0020271D">
      <w:pPr>
        <w:bidi/>
        <w:rPr>
          <w:rFonts w:cs="David" w:hint="cs"/>
          <w:rtl/>
        </w:rPr>
      </w:pPr>
      <w:r w:rsidRPr="0020271D">
        <w:rPr>
          <w:rFonts w:cs="David" w:hint="cs"/>
          <w:rtl/>
        </w:rPr>
        <w:tab/>
        <w:t xml:space="preserve">אני חושב שחבר הכנסת אילון אמר את העיקר. אני שוב אציין </w:t>
      </w:r>
      <w:r w:rsidRPr="0020271D">
        <w:rPr>
          <w:rFonts w:cs="David"/>
          <w:rtl/>
        </w:rPr>
        <w:t>–</w:t>
      </w:r>
      <w:r w:rsidRPr="0020271D">
        <w:rPr>
          <w:rFonts w:cs="David" w:hint="cs"/>
          <w:rtl/>
        </w:rPr>
        <w:t xml:space="preserve"> מדובר במוכנות שלנו למצבים כאלה. המוכנות לא יכולה להיות כל פעם תוצאה של אלתור. </w:t>
      </w:r>
    </w:p>
    <w:p w14:paraId="68300F0E" w14:textId="77777777" w:rsidR="0020271D" w:rsidRPr="0020271D" w:rsidRDefault="0020271D" w:rsidP="0020271D">
      <w:pPr>
        <w:bidi/>
        <w:rPr>
          <w:rFonts w:cs="David" w:hint="cs"/>
          <w:rtl/>
        </w:rPr>
      </w:pPr>
    </w:p>
    <w:p w14:paraId="16BE7F8E" w14:textId="77777777" w:rsidR="0020271D" w:rsidRPr="0020271D" w:rsidRDefault="0020271D" w:rsidP="0020271D">
      <w:pPr>
        <w:bidi/>
        <w:rPr>
          <w:rFonts w:cs="David" w:hint="cs"/>
          <w:rtl/>
        </w:rPr>
      </w:pPr>
      <w:r w:rsidRPr="0020271D">
        <w:rPr>
          <w:rFonts w:cs="David" w:hint="cs"/>
          <w:rtl/>
        </w:rPr>
        <w:tab/>
        <w:t>זה טוב שהממשלה ישבה, והגיעו לסיכום. אנשים היו בחרדה, גם היום אין להם ודאות, אבל את השבועיים-שלושה הללו אפשר היה לחסוך אם היתה חקיקה בסיסית שמאפשרת אחר כך לממשלה, בתקנות וכו', להגדיר את הפרמטרים הספציפיים. לכן, הבסיס החוקתי פה הוא מאוד חשוב.</w:t>
      </w:r>
    </w:p>
    <w:p w14:paraId="25301A8B" w14:textId="77777777" w:rsidR="0020271D" w:rsidRPr="0020271D" w:rsidRDefault="0020271D" w:rsidP="0020271D">
      <w:pPr>
        <w:bidi/>
        <w:rPr>
          <w:rFonts w:cs="David" w:hint="cs"/>
          <w:rtl/>
        </w:rPr>
      </w:pPr>
    </w:p>
    <w:p w14:paraId="41770390" w14:textId="77777777" w:rsidR="0020271D" w:rsidRPr="0020271D" w:rsidRDefault="0020271D" w:rsidP="0020271D">
      <w:pPr>
        <w:bidi/>
        <w:rPr>
          <w:rFonts w:cs="David" w:hint="cs"/>
          <w:rtl/>
        </w:rPr>
      </w:pPr>
      <w:r w:rsidRPr="0020271D">
        <w:rPr>
          <w:rFonts w:cs="David" w:hint="cs"/>
          <w:rtl/>
        </w:rPr>
        <w:tab/>
        <w:t xml:space="preserve">ברגע שהצעת החוק תגיע לוועדה, אנחנו נפצל אותה לשניים, והחלק שתואם את ההצעה הממשלתית יקודם יחד עם ההצעה הממשלתית ויתמזג איתה. החלק השני יישאר, ואנחנו מקווים שבמסגרת כוללת יותר נוכל גם לקבוע דברים דומים. </w:t>
      </w:r>
    </w:p>
    <w:p w14:paraId="0DD08694"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יורם מרציאנו:</w:t>
      </w:r>
    </w:p>
    <w:p w14:paraId="13C79863" w14:textId="77777777" w:rsidR="0020271D" w:rsidRPr="0020271D" w:rsidRDefault="0020271D" w:rsidP="0020271D">
      <w:pPr>
        <w:bidi/>
        <w:rPr>
          <w:rFonts w:cs="David" w:hint="cs"/>
          <w:rtl/>
        </w:rPr>
      </w:pPr>
    </w:p>
    <w:p w14:paraId="6B2DBF6A" w14:textId="77777777" w:rsidR="0020271D" w:rsidRPr="0020271D" w:rsidRDefault="0020271D" w:rsidP="0020271D">
      <w:pPr>
        <w:bidi/>
        <w:rPr>
          <w:rFonts w:cs="David" w:hint="cs"/>
          <w:rtl/>
        </w:rPr>
      </w:pPr>
      <w:r w:rsidRPr="0020271D">
        <w:rPr>
          <w:rFonts w:cs="David" w:hint="cs"/>
          <w:rtl/>
        </w:rPr>
        <w:tab/>
        <w:t xml:space="preserve"> במסגרת החידות של הצעות החוק </w:t>
      </w:r>
      <w:r w:rsidRPr="0020271D">
        <w:rPr>
          <w:rFonts w:cs="David"/>
          <w:rtl/>
        </w:rPr>
        <w:t>–</w:t>
      </w:r>
      <w:r w:rsidRPr="0020271D">
        <w:rPr>
          <w:rFonts w:cs="David" w:hint="cs"/>
          <w:rtl/>
        </w:rPr>
        <w:t xml:space="preserve"> שהן כמעט בלתי מובנות, ורק אם מפענחים אותן ומביאים צוות מומחים, יודעים כיצד זה עובד </w:t>
      </w:r>
      <w:r w:rsidRPr="0020271D">
        <w:rPr>
          <w:rFonts w:cs="David"/>
          <w:rtl/>
        </w:rPr>
        <w:t>–</w:t>
      </w:r>
      <w:r w:rsidRPr="0020271D">
        <w:rPr>
          <w:rFonts w:cs="David" w:hint="cs"/>
          <w:rtl/>
        </w:rPr>
        <w:t xml:space="preserve"> עליתי על משהו בשעות האחרונות שהוא מאוד מעניין אותי. אני מברך על הצעת החוק של שר התמ"ת </w:t>
      </w:r>
      <w:r w:rsidRPr="0020271D">
        <w:rPr>
          <w:rFonts w:cs="David"/>
          <w:rtl/>
        </w:rPr>
        <w:t>–</w:t>
      </w:r>
      <w:r w:rsidRPr="0020271D">
        <w:rPr>
          <w:rFonts w:cs="David" w:hint="cs"/>
          <w:rtl/>
        </w:rPr>
        <w:t xml:space="preserve"> הצעת חוק הגנה על עובדים בשעת חירום, אבל שמעתי מאידך, שהצעת החוק הזאת תתפוס באזורים מסוימים בצפון </w:t>
      </w:r>
      <w:r w:rsidRPr="0020271D">
        <w:rPr>
          <w:rFonts w:cs="David"/>
          <w:rtl/>
        </w:rPr>
        <w:t>–</w:t>
      </w:r>
      <w:r w:rsidRPr="0020271D">
        <w:rPr>
          <w:rFonts w:cs="David" w:hint="cs"/>
          <w:rtl/>
        </w:rPr>
        <w:t xml:space="preserve"> שבהם יש לחימה </w:t>
      </w:r>
      <w:r w:rsidRPr="0020271D">
        <w:rPr>
          <w:rFonts w:cs="David"/>
          <w:rtl/>
        </w:rPr>
        <w:t>–</w:t>
      </w:r>
      <w:r w:rsidRPr="0020271D">
        <w:rPr>
          <w:rFonts w:cs="David" w:hint="cs"/>
          <w:rtl/>
        </w:rPr>
        <w:t xml:space="preserve"> ובאזורים מסוימים לא. זה אומר שכרמיאל, חיפה, הקריות </w:t>
      </w:r>
      <w:r w:rsidRPr="0020271D">
        <w:rPr>
          <w:rFonts w:cs="David"/>
          <w:rtl/>
        </w:rPr>
        <w:t>–</w:t>
      </w:r>
      <w:r w:rsidRPr="0020271D">
        <w:rPr>
          <w:rFonts w:cs="David" w:hint="cs"/>
          <w:rtl/>
        </w:rPr>
        <w:t xml:space="preserve"> ששם נופלות קטיושות </w:t>
      </w:r>
      <w:r w:rsidRPr="0020271D">
        <w:rPr>
          <w:rFonts w:cs="David"/>
          <w:rtl/>
        </w:rPr>
        <w:t>–</w:t>
      </w:r>
      <w:r w:rsidRPr="0020271D">
        <w:rPr>
          <w:rFonts w:cs="David" w:hint="cs"/>
          <w:rtl/>
        </w:rPr>
        <w:t xml:space="preserve"> לא ייכללו.</w:t>
      </w:r>
    </w:p>
    <w:p w14:paraId="55154137" w14:textId="77777777" w:rsidR="0020271D" w:rsidRPr="0020271D" w:rsidRDefault="0020271D" w:rsidP="0020271D">
      <w:pPr>
        <w:pStyle w:val="Heading5"/>
        <w:jc w:val="left"/>
        <w:rPr>
          <w:rFonts w:hint="cs"/>
          <w:rtl/>
        </w:rPr>
      </w:pPr>
      <w:r w:rsidRPr="0020271D">
        <w:rPr>
          <w:rtl/>
        </w:rPr>
        <w:br/>
      </w:r>
      <w:r w:rsidRPr="0020271D">
        <w:rPr>
          <w:rFonts w:hint="cs"/>
          <w:u w:val="single"/>
          <w:rtl/>
        </w:rPr>
        <w:t>אביגדור יצחקי:</w:t>
      </w:r>
    </w:p>
    <w:p w14:paraId="2B73B0A0" w14:textId="77777777" w:rsidR="0020271D" w:rsidRPr="0020271D" w:rsidRDefault="0020271D" w:rsidP="0020271D">
      <w:pPr>
        <w:pStyle w:val="Heading5"/>
        <w:jc w:val="left"/>
        <w:rPr>
          <w:rFonts w:hint="cs"/>
          <w:rtl/>
        </w:rPr>
      </w:pPr>
    </w:p>
    <w:p w14:paraId="104BB535" w14:textId="77777777" w:rsidR="0020271D" w:rsidRPr="0020271D" w:rsidRDefault="0020271D" w:rsidP="0020271D">
      <w:pPr>
        <w:bidi/>
        <w:rPr>
          <w:rFonts w:cs="David" w:hint="cs"/>
          <w:rtl/>
        </w:rPr>
      </w:pPr>
      <w:r w:rsidRPr="0020271D">
        <w:rPr>
          <w:rFonts w:cs="David" w:hint="cs"/>
          <w:rtl/>
        </w:rPr>
        <w:tab/>
        <w:t xml:space="preserve">לא נכון. </w:t>
      </w:r>
    </w:p>
    <w:p w14:paraId="437365E1" w14:textId="77777777" w:rsidR="0020271D" w:rsidRPr="0020271D" w:rsidRDefault="0020271D" w:rsidP="0020271D">
      <w:pPr>
        <w:bidi/>
        <w:rPr>
          <w:rFonts w:cs="David" w:hint="cs"/>
          <w:u w:val="single"/>
          <w:rtl/>
        </w:rPr>
      </w:pPr>
      <w:r w:rsidRPr="0020271D">
        <w:rPr>
          <w:rFonts w:cs="David"/>
          <w:rtl/>
        </w:rPr>
        <w:br/>
      </w:r>
      <w:r w:rsidRPr="0020271D">
        <w:rPr>
          <w:rFonts w:cs="David" w:hint="cs"/>
          <w:u w:val="single"/>
          <w:rtl/>
        </w:rPr>
        <w:t>יורם מרציאנו:</w:t>
      </w:r>
    </w:p>
    <w:p w14:paraId="3D184859" w14:textId="77777777" w:rsidR="0020271D" w:rsidRPr="0020271D" w:rsidRDefault="0020271D" w:rsidP="0020271D">
      <w:pPr>
        <w:bidi/>
        <w:rPr>
          <w:rFonts w:cs="David" w:hint="cs"/>
          <w:u w:val="single"/>
          <w:rtl/>
        </w:rPr>
      </w:pPr>
    </w:p>
    <w:p w14:paraId="679C4F7A" w14:textId="77777777" w:rsidR="0020271D" w:rsidRPr="0020271D" w:rsidRDefault="0020271D" w:rsidP="0020271D">
      <w:pPr>
        <w:bidi/>
        <w:rPr>
          <w:rFonts w:cs="David" w:hint="cs"/>
          <w:rtl/>
        </w:rPr>
      </w:pPr>
      <w:r w:rsidRPr="0020271D">
        <w:rPr>
          <w:rFonts w:cs="David" w:hint="cs"/>
          <w:rtl/>
        </w:rPr>
        <w:tab/>
        <w:t xml:space="preserve">סליחה. </w:t>
      </w:r>
    </w:p>
    <w:p w14:paraId="72A1F0A8" w14:textId="77777777" w:rsidR="0020271D" w:rsidRPr="0020271D" w:rsidRDefault="0020271D" w:rsidP="0020271D">
      <w:pPr>
        <w:pStyle w:val="Heading5"/>
        <w:jc w:val="left"/>
        <w:rPr>
          <w:rFonts w:hint="cs"/>
          <w:rtl/>
        </w:rPr>
      </w:pPr>
      <w:r w:rsidRPr="0020271D">
        <w:rPr>
          <w:rtl/>
        </w:rPr>
        <w:br/>
      </w:r>
      <w:r w:rsidRPr="0020271D">
        <w:rPr>
          <w:rFonts w:hint="cs"/>
          <w:u w:val="single"/>
          <w:rtl/>
        </w:rPr>
        <w:t>אביגדור יצחקי:</w:t>
      </w:r>
    </w:p>
    <w:p w14:paraId="499A481B" w14:textId="77777777" w:rsidR="0020271D" w:rsidRPr="0020271D" w:rsidRDefault="0020271D" w:rsidP="0020271D">
      <w:pPr>
        <w:pStyle w:val="Heading5"/>
        <w:jc w:val="left"/>
        <w:rPr>
          <w:rFonts w:hint="cs"/>
          <w:rtl/>
        </w:rPr>
      </w:pPr>
    </w:p>
    <w:p w14:paraId="3ECCFD04" w14:textId="77777777" w:rsidR="0020271D" w:rsidRPr="0020271D" w:rsidRDefault="0020271D" w:rsidP="0020271D">
      <w:pPr>
        <w:bidi/>
        <w:rPr>
          <w:rFonts w:cs="David" w:hint="cs"/>
          <w:rtl/>
        </w:rPr>
      </w:pPr>
      <w:r w:rsidRPr="0020271D">
        <w:rPr>
          <w:rFonts w:cs="David" w:hint="cs"/>
          <w:rtl/>
        </w:rPr>
        <w:tab/>
        <w:t xml:space="preserve"> נמצאת כאן היועצת המשפטית של משרד התמ"ת.</w:t>
      </w:r>
    </w:p>
    <w:p w14:paraId="591347B0" w14:textId="77777777" w:rsidR="0020271D" w:rsidRPr="0020271D" w:rsidRDefault="0020271D" w:rsidP="0020271D">
      <w:pPr>
        <w:bidi/>
        <w:rPr>
          <w:rFonts w:cs="David" w:hint="cs"/>
          <w:i/>
          <w:iCs/>
          <w:rtl/>
        </w:rPr>
      </w:pPr>
      <w:r w:rsidRPr="0020271D">
        <w:rPr>
          <w:rFonts w:cs="David"/>
          <w:rtl/>
        </w:rPr>
        <w:br/>
      </w:r>
      <w:r w:rsidRPr="0020271D">
        <w:rPr>
          <w:rFonts w:cs="David" w:hint="cs"/>
          <w:u w:val="single"/>
          <w:rtl/>
        </w:rPr>
        <w:t>קולט אביטל:</w:t>
      </w:r>
    </w:p>
    <w:p w14:paraId="53B1FE7B" w14:textId="77777777" w:rsidR="0020271D" w:rsidRPr="0020271D" w:rsidRDefault="0020271D" w:rsidP="0020271D">
      <w:pPr>
        <w:bidi/>
        <w:rPr>
          <w:rFonts w:cs="David" w:hint="cs"/>
          <w:i/>
          <w:iCs/>
          <w:rtl/>
        </w:rPr>
      </w:pPr>
    </w:p>
    <w:p w14:paraId="6E7CA2D3" w14:textId="77777777" w:rsidR="0020271D" w:rsidRPr="0020271D" w:rsidRDefault="0020271D" w:rsidP="0020271D">
      <w:pPr>
        <w:bidi/>
        <w:rPr>
          <w:rFonts w:cs="David" w:hint="cs"/>
          <w:rtl/>
        </w:rPr>
      </w:pPr>
      <w:r w:rsidRPr="0020271D">
        <w:rPr>
          <w:rFonts w:cs="David" w:hint="cs"/>
          <w:i/>
          <w:iCs/>
          <w:rtl/>
        </w:rPr>
        <w:tab/>
      </w:r>
      <w:r w:rsidRPr="0020271D">
        <w:rPr>
          <w:rFonts w:cs="David" w:hint="cs"/>
          <w:rtl/>
        </w:rPr>
        <w:t>אני שאלתי את שר התמ"ת.</w:t>
      </w:r>
    </w:p>
    <w:p w14:paraId="3E7F794E"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יורם מרציאנו:</w:t>
      </w:r>
    </w:p>
    <w:p w14:paraId="3B5D7A88" w14:textId="77777777" w:rsidR="0020271D" w:rsidRPr="0020271D" w:rsidRDefault="0020271D" w:rsidP="0020271D">
      <w:pPr>
        <w:bidi/>
        <w:rPr>
          <w:rFonts w:cs="David" w:hint="cs"/>
          <w:rtl/>
        </w:rPr>
      </w:pPr>
    </w:p>
    <w:p w14:paraId="0C327B0B" w14:textId="77777777" w:rsidR="0020271D" w:rsidRPr="0020271D" w:rsidRDefault="0020271D" w:rsidP="0020271D">
      <w:pPr>
        <w:bidi/>
        <w:rPr>
          <w:rFonts w:cs="David" w:hint="cs"/>
          <w:rtl/>
        </w:rPr>
      </w:pPr>
      <w:r w:rsidRPr="0020271D">
        <w:rPr>
          <w:rFonts w:cs="David" w:hint="cs"/>
          <w:rtl/>
        </w:rPr>
        <w:tab/>
        <w:t xml:space="preserve"> סליחה, אני גם שאלתי את שר התמ"ת והוא אישר את מה שאני אומר. </w:t>
      </w:r>
    </w:p>
    <w:p w14:paraId="07A6FAFD" w14:textId="77777777" w:rsidR="0020271D" w:rsidRPr="0020271D" w:rsidRDefault="0020271D" w:rsidP="0020271D">
      <w:pPr>
        <w:bidi/>
        <w:rPr>
          <w:rFonts w:cs="David" w:hint="cs"/>
          <w:u w:val="single"/>
          <w:rtl/>
        </w:rPr>
      </w:pPr>
      <w:r w:rsidRPr="0020271D">
        <w:rPr>
          <w:rFonts w:cs="David"/>
          <w:rtl/>
        </w:rPr>
        <w:br/>
      </w:r>
      <w:r w:rsidRPr="0020271D">
        <w:rPr>
          <w:rFonts w:cs="David" w:hint="cs"/>
          <w:u w:val="single"/>
          <w:rtl/>
        </w:rPr>
        <w:t>קריאות:</w:t>
      </w:r>
    </w:p>
    <w:p w14:paraId="2BF772E9" w14:textId="77777777" w:rsidR="0020271D" w:rsidRPr="0020271D" w:rsidRDefault="0020271D" w:rsidP="0020271D">
      <w:pPr>
        <w:bidi/>
        <w:rPr>
          <w:rFonts w:cs="David" w:hint="cs"/>
          <w:rtl/>
        </w:rPr>
      </w:pPr>
      <w:r w:rsidRPr="0020271D">
        <w:rPr>
          <w:rFonts w:cs="David" w:hint="cs"/>
          <w:rtl/>
        </w:rPr>
        <w:tab/>
        <w:t>- - -</w:t>
      </w:r>
    </w:p>
    <w:p w14:paraId="4F00148F" w14:textId="77777777" w:rsidR="0020271D" w:rsidRPr="0020271D" w:rsidRDefault="0020271D" w:rsidP="0020271D">
      <w:pPr>
        <w:bidi/>
        <w:rPr>
          <w:rFonts w:cs="David" w:hint="cs"/>
          <w:rtl/>
        </w:rPr>
      </w:pPr>
      <w:r w:rsidRPr="0020271D">
        <w:rPr>
          <w:rFonts w:cs="David" w:hint="cs"/>
          <w:u w:val="single"/>
          <w:rtl/>
        </w:rPr>
        <w:t>יורם מרציאנו:</w:t>
      </w:r>
    </w:p>
    <w:p w14:paraId="51218977" w14:textId="77777777" w:rsidR="0020271D" w:rsidRPr="0020271D" w:rsidRDefault="0020271D" w:rsidP="0020271D">
      <w:pPr>
        <w:bidi/>
        <w:rPr>
          <w:rFonts w:cs="David" w:hint="cs"/>
          <w:rtl/>
        </w:rPr>
      </w:pPr>
    </w:p>
    <w:p w14:paraId="0EA37A11" w14:textId="77777777" w:rsidR="0020271D" w:rsidRPr="0020271D" w:rsidRDefault="0020271D" w:rsidP="0020271D">
      <w:pPr>
        <w:bidi/>
        <w:rPr>
          <w:rFonts w:cs="David" w:hint="cs"/>
          <w:rtl/>
        </w:rPr>
      </w:pPr>
      <w:r w:rsidRPr="0020271D">
        <w:rPr>
          <w:rFonts w:cs="David" w:hint="cs"/>
          <w:rtl/>
        </w:rPr>
        <w:tab/>
        <w:t xml:space="preserve">אני שואל ורוצה לדעת באיזה אזורים תופסת הצעת חוק הגנה על עובדים, שיפוטרו בשעת חירום. </w:t>
      </w:r>
    </w:p>
    <w:p w14:paraId="308E9DDE"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היו"ר רוחמה אברהם:</w:t>
      </w:r>
    </w:p>
    <w:p w14:paraId="6A4B1042" w14:textId="77777777" w:rsidR="0020271D" w:rsidRPr="0020271D" w:rsidRDefault="0020271D" w:rsidP="0020271D">
      <w:pPr>
        <w:bidi/>
        <w:rPr>
          <w:rFonts w:cs="David" w:hint="cs"/>
          <w:rtl/>
        </w:rPr>
      </w:pPr>
    </w:p>
    <w:p w14:paraId="5CBBA02C" w14:textId="77777777" w:rsidR="0020271D" w:rsidRPr="0020271D" w:rsidRDefault="0020271D" w:rsidP="0020271D">
      <w:pPr>
        <w:bidi/>
        <w:rPr>
          <w:rFonts w:cs="David" w:hint="cs"/>
          <w:rtl/>
        </w:rPr>
      </w:pPr>
      <w:r w:rsidRPr="0020271D">
        <w:rPr>
          <w:rFonts w:cs="David" w:hint="cs"/>
          <w:rtl/>
        </w:rPr>
        <w:tab/>
        <w:t xml:space="preserve"> האם נמצא כאן היועץ המשפטי של משרד התמ"ת שיכול לענות על השאלה הזאת? </w:t>
      </w:r>
    </w:p>
    <w:p w14:paraId="24FC9CEA" w14:textId="77777777" w:rsidR="0020271D" w:rsidRPr="0020271D" w:rsidRDefault="0020271D" w:rsidP="0020271D">
      <w:pPr>
        <w:pStyle w:val="Heading5"/>
        <w:jc w:val="left"/>
        <w:rPr>
          <w:rFonts w:hint="cs"/>
          <w:rtl/>
        </w:rPr>
      </w:pPr>
      <w:r w:rsidRPr="0020271D">
        <w:rPr>
          <w:rtl/>
        </w:rPr>
        <w:br/>
      </w:r>
      <w:r w:rsidRPr="0020271D">
        <w:rPr>
          <w:rFonts w:hint="cs"/>
          <w:u w:val="single"/>
          <w:rtl/>
        </w:rPr>
        <w:t>אביגדור יצחקי:</w:t>
      </w:r>
    </w:p>
    <w:p w14:paraId="0A1C8A30" w14:textId="77777777" w:rsidR="0020271D" w:rsidRPr="0020271D" w:rsidRDefault="0020271D" w:rsidP="0020271D">
      <w:pPr>
        <w:pStyle w:val="Heading5"/>
        <w:jc w:val="left"/>
        <w:rPr>
          <w:rFonts w:hint="cs"/>
          <w:rtl/>
        </w:rPr>
      </w:pPr>
    </w:p>
    <w:p w14:paraId="03EE0A5D" w14:textId="77777777" w:rsidR="0020271D" w:rsidRPr="0020271D" w:rsidRDefault="0020271D" w:rsidP="0020271D">
      <w:pPr>
        <w:bidi/>
        <w:rPr>
          <w:rFonts w:cs="David" w:hint="cs"/>
          <w:rtl/>
        </w:rPr>
      </w:pPr>
      <w:r w:rsidRPr="0020271D">
        <w:rPr>
          <w:rFonts w:cs="David" w:hint="cs"/>
          <w:rtl/>
        </w:rPr>
        <w:tab/>
        <w:t xml:space="preserve">היה כאן מיכאל אטלן, היועץ המשפטי. </w:t>
      </w:r>
    </w:p>
    <w:p w14:paraId="5E104ABB" w14:textId="77777777" w:rsidR="0020271D" w:rsidRPr="0020271D" w:rsidRDefault="0020271D" w:rsidP="0020271D">
      <w:pPr>
        <w:bidi/>
        <w:rPr>
          <w:rFonts w:cs="David" w:hint="cs"/>
          <w:rtl/>
        </w:rPr>
      </w:pPr>
    </w:p>
    <w:p w14:paraId="320FC392" w14:textId="77777777" w:rsidR="0020271D" w:rsidRPr="0020271D" w:rsidRDefault="0020271D" w:rsidP="0020271D">
      <w:pPr>
        <w:bidi/>
        <w:rPr>
          <w:rFonts w:cs="David" w:hint="cs"/>
          <w:rtl/>
        </w:rPr>
      </w:pPr>
      <w:r w:rsidRPr="0020271D">
        <w:rPr>
          <w:rFonts w:cs="David" w:hint="cs"/>
          <w:u w:val="single"/>
          <w:rtl/>
        </w:rPr>
        <w:t>יורם מרציאנו:</w:t>
      </w:r>
    </w:p>
    <w:p w14:paraId="21CE9780" w14:textId="77777777" w:rsidR="0020271D" w:rsidRPr="0020271D" w:rsidRDefault="0020271D" w:rsidP="0020271D">
      <w:pPr>
        <w:bidi/>
        <w:rPr>
          <w:rFonts w:cs="David" w:hint="cs"/>
          <w:rtl/>
        </w:rPr>
      </w:pPr>
    </w:p>
    <w:p w14:paraId="0D96CCB7" w14:textId="77777777" w:rsidR="0020271D" w:rsidRPr="0020271D" w:rsidRDefault="0020271D" w:rsidP="0020271D">
      <w:pPr>
        <w:bidi/>
        <w:rPr>
          <w:rFonts w:cs="David" w:hint="cs"/>
          <w:rtl/>
        </w:rPr>
      </w:pPr>
      <w:r w:rsidRPr="0020271D">
        <w:rPr>
          <w:rFonts w:cs="David" w:hint="cs"/>
          <w:rtl/>
        </w:rPr>
        <w:tab/>
        <w:t xml:space="preserve"> אני אומר לך שאני יודע על מה אני מדבר </w:t>
      </w:r>
      <w:r w:rsidRPr="0020271D">
        <w:rPr>
          <w:rFonts w:cs="David"/>
          <w:rtl/>
        </w:rPr>
        <w:t>–</w:t>
      </w:r>
      <w:r w:rsidRPr="0020271D">
        <w:rPr>
          <w:rFonts w:cs="David" w:hint="cs"/>
          <w:rtl/>
        </w:rPr>
        <w:t xml:space="preserve"> אחרי שיחה עם שר התמ"ת.</w:t>
      </w:r>
    </w:p>
    <w:p w14:paraId="6D383955" w14:textId="77777777" w:rsidR="0020271D" w:rsidRPr="0020271D" w:rsidRDefault="0020271D" w:rsidP="0020271D">
      <w:pPr>
        <w:pStyle w:val="Heading5"/>
        <w:jc w:val="left"/>
        <w:rPr>
          <w:rFonts w:hint="cs"/>
          <w:rtl/>
        </w:rPr>
      </w:pPr>
      <w:r w:rsidRPr="0020271D">
        <w:rPr>
          <w:rtl/>
        </w:rPr>
        <w:br/>
      </w:r>
      <w:r w:rsidRPr="0020271D">
        <w:rPr>
          <w:rFonts w:hint="cs"/>
          <w:u w:val="single"/>
          <w:rtl/>
        </w:rPr>
        <w:t>אביגדור יצחקי:</w:t>
      </w:r>
    </w:p>
    <w:p w14:paraId="20FC5C34" w14:textId="77777777" w:rsidR="0020271D" w:rsidRPr="0020271D" w:rsidRDefault="0020271D" w:rsidP="0020271D">
      <w:pPr>
        <w:pStyle w:val="Heading5"/>
        <w:jc w:val="left"/>
        <w:rPr>
          <w:rFonts w:hint="cs"/>
          <w:rtl/>
        </w:rPr>
      </w:pPr>
    </w:p>
    <w:p w14:paraId="0C6A0724" w14:textId="77777777" w:rsidR="0020271D" w:rsidRPr="0020271D" w:rsidRDefault="0020271D" w:rsidP="0020271D">
      <w:pPr>
        <w:bidi/>
        <w:rPr>
          <w:rFonts w:cs="David" w:hint="cs"/>
          <w:rtl/>
        </w:rPr>
      </w:pPr>
      <w:r w:rsidRPr="0020271D">
        <w:rPr>
          <w:rFonts w:cs="David" w:hint="cs"/>
          <w:rtl/>
        </w:rPr>
        <w:tab/>
        <w:t xml:space="preserve">דרך אגב, אני ראיתי את המפה </w:t>
      </w:r>
      <w:r w:rsidRPr="0020271D">
        <w:rPr>
          <w:rFonts w:cs="David"/>
          <w:rtl/>
        </w:rPr>
        <w:t>–</w:t>
      </w:r>
      <w:r w:rsidRPr="0020271D">
        <w:rPr>
          <w:rFonts w:cs="David" w:hint="cs"/>
          <w:rtl/>
        </w:rPr>
        <w:t xml:space="preserve"> שהיא מצורפת להצעת החוק </w:t>
      </w:r>
      <w:r w:rsidRPr="0020271D">
        <w:rPr>
          <w:rFonts w:cs="David"/>
          <w:rtl/>
        </w:rPr>
        <w:t>–</w:t>
      </w:r>
      <w:r w:rsidRPr="0020271D">
        <w:rPr>
          <w:rFonts w:cs="David" w:hint="cs"/>
          <w:rtl/>
        </w:rPr>
        <w:t xml:space="preserve"> ואתה תראה את הקו שעובר שם. </w:t>
      </w:r>
    </w:p>
    <w:p w14:paraId="5AA0B828"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היו"ר רוחמה אברהם:</w:t>
      </w:r>
    </w:p>
    <w:p w14:paraId="62C5CCB1" w14:textId="77777777" w:rsidR="0020271D" w:rsidRPr="0020271D" w:rsidRDefault="0020271D" w:rsidP="0020271D">
      <w:pPr>
        <w:bidi/>
        <w:rPr>
          <w:rFonts w:cs="David" w:hint="cs"/>
          <w:rtl/>
        </w:rPr>
      </w:pPr>
    </w:p>
    <w:p w14:paraId="594A8D4C" w14:textId="77777777" w:rsidR="0020271D" w:rsidRPr="0020271D" w:rsidRDefault="0020271D" w:rsidP="0020271D">
      <w:pPr>
        <w:bidi/>
        <w:rPr>
          <w:rFonts w:cs="David" w:hint="cs"/>
          <w:rtl/>
        </w:rPr>
      </w:pPr>
      <w:r w:rsidRPr="0020271D">
        <w:rPr>
          <w:rFonts w:cs="David" w:hint="cs"/>
          <w:rtl/>
        </w:rPr>
        <w:tab/>
        <w:t xml:space="preserve">בודקים את זה ותכף נברר את הסוגיה הזאת. </w:t>
      </w:r>
    </w:p>
    <w:p w14:paraId="1C1B8523" w14:textId="77777777" w:rsidR="0020271D" w:rsidRPr="0020271D" w:rsidRDefault="0020271D" w:rsidP="0020271D">
      <w:pPr>
        <w:bidi/>
        <w:rPr>
          <w:rFonts w:cs="David" w:hint="cs"/>
          <w:rtl/>
        </w:rPr>
      </w:pPr>
    </w:p>
    <w:p w14:paraId="66CF5219" w14:textId="77777777" w:rsidR="0020271D" w:rsidRPr="0020271D" w:rsidRDefault="0020271D" w:rsidP="0020271D">
      <w:pPr>
        <w:pStyle w:val="Heading5"/>
        <w:jc w:val="left"/>
        <w:rPr>
          <w:rFonts w:hint="cs"/>
          <w:rtl/>
        </w:rPr>
      </w:pPr>
      <w:r w:rsidRPr="0020271D">
        <w:rPr>
          <w:rFonts w:hint="cs"/>
          <w:u w:val="single"/>
          <w:rtl/>
        </w:rPr>
        <w:t>אסתרינה טרטמן:</w:t>
      </w:r>
    </w:p>
    <w:p w14:paraId="3A8D86BD" w14:textId="77777777" w:rsidR="0020271D" w:rsidRPr="0020271D" w:rsidRDefault="0020271D" w:rsidP="0020271D">
      <w:pPr>
        <w:pStyle w:val="Heading5"/>
        <w:jc w:val="left"/>
        <w:rPr>
          <w:rFonts w:hint="cs"/>
          <w:rtl/>
        </w:rPr>
      </w:pPr>
    </w:p>
    <w:p w14:paraId="6276CB96" w14:textId="77777777" w:rsidR="0020271D" w:rsidRPr="0020271D" w:rsidRDefault="0020271D" w:rsidP="0020271D">
      <w:pPr>
        <w:bidi/>
        <w:rPr>
          <w:rFonts w:cs="David" w:hint="cs"/>
          <w:rtl/>
        </w:rPr>
      </w:pPr>
      <w:r w:rsidRPr="0020271D">
        <w:rPr>
          <w:rFonts w:cs="David" w:hint="cs"/>
          <w:rtl/>
        </w:rPr>
        <w:tab/>
        <w:t xml:space="preserve">אני מבקשת להתייחס לאמירה בנושא חוק האשראי. מבורכת מעורבותו של חבר הכנסת יצחקי בשיחתו אתמול עם הנגיד, והמכתב שהוא קיבל </w:t>
      </w:r>
      <w:r w:rsidRPr="0020271D">
        <w:rPr>
          <w:rFonts w:cs="David"/>
          <w:rtl/>
        </w:rPr>
        <w:t>–</w:t>
      </w:r>
      <w:r w:rsidRPr="0020271D">
        <w:rPr>
          <w:rFonts w:cs="David" w:hint="cs"/>
          <w:rtl/>
        </w:rPr>
        <w:t xml:space="preserve"> ראיתי את המכתב וקראתי אותו. </w:t>
      </w:r>
    </w:p>
    <w:p w14:paraId="026D2BE9" w14:textId="77777777" w:rsidR="0020271D" w:rsidRPr="0020271D" w:rsidRDefault="0020271D" w:rsidP="0020271D">
      <w:pPr>
        <w:bidi/>
        <w:rPr>
          <w:rFonts w:cs="David" w:hint="cs"/>
          <w:rtl/>
        </w:rPr>
      </w:pPr>
    </w:p>
    <w:p w14:paraId="313A4B22" w14:textId="77777777" w:rsidR="0020271D" w:rsidRPr="0020271D" w:rsidRDefault="0020271D" w:rsidP="0020271D">
      <w:pPr>
        <w:bidi/>
        <w:rPr>
          <w:rFonts w:cs="David" w:hint="cs"/>
          <w:rtl/>
        </w:rPr>
      </w:pPr>
      <w:r w:rsidRPr="0020271D">
        <w:rPr>
          <w:rFonts w:cs="David" w:hint="cs"/>
          <w:rtl/>
        </w:rPr>
        <w:tab/>
        <w:t xml:space="preserve">יתרה מכך, גם קראתי את הפרסום של בנק ישראל עצמו, וגם חייתי את ההודעות בעיתונות שבנק ישראל פרסם. </w:t>
      </w:r>
    </w:p>
    <w:p w14:paraId="246127C1" w14:textId="77777777" w:rsidR="0020271D" w:rsidRPr="0020271D" w:rsidRDefault="0020271D" w:rsidP="0020271D">
      <w:pPr>
        <w:bidi/>
        <w:rPr>
          <w:rFonts w:cs="David" w:hint="cs"/>
          <w:rtl/>
        </w:rPr>
      </w:pPr>
    </w:p>
    <w:p w14:paraId="3E3EDDC5" w14:textId="77777777" w:rsidR="0020271D" w:rsidRPr="0020271D" w:rsidRDefault="0020271D" w:rsidP="0020271D">
      <w:pPr>
        <w:bidi/>
        <w:rPr>
          <w:rFonts w:cs="David" w:hint="cs"/>
          <w:rtl/>
        </w:rPr>
      </w:pPr>
      <w:r w:rsidRPr="0020271D">
        <w:rPr>
          <w:rFonts w:cs="David" w:hint="cs"/>
          <w:rtl/>
        </w:rPr>
        <w:tab/>
        <w:t>יש סתירה בין הכותרות שבנק ישראל פרסם בעיתונות - ככותרת שבנק ישראל ביקש שלא להחזיר צ'קים, ככותרת בעיתונות זה מטעה את הציבור, וחובתנו להאיר את עיני הציבור בסוגיה הזאת - לעומת התכנים של המכתב של ההוראה של המפקח על הבנקים לאיגוד הבנקאות.</w:t>
      </w:r>
    </w:p>
    <w:p w14:paraId="0CCEB36C" w14:textId="77777777" w:rsidR="0020271D" w:rsidRPr="0020271D" w:rsidRDefault="0020271D" w:rsidP="0020271D">
      <w:pPr>
        <w:bidi/>
        <w:rPr>
          <w:rFonts w:cs="David" w:hint="cs"/>
          <w:rtl/>
        </w:rPr>
      </w:pPr>
    </w:p>
    <w:p w14:paraId="70C5FC71" w14:textId="77777777" w:rsidR="0020271D" w:rsidRPr="0020271D" w:rsidRDefault="0020271D" w:rsidP="0020271D">
      <w:pPr>
        <w:bidi/>
        <w:rPr>
          <w:rFonts w:cs="David" w:hint="cs"/>
          <w:rtl/>
        </w:rPr>
      </w:pPr>
      <w:r w:rsidRPr="0020271D">
        <w:rPr>
          <w:rFonts w:cs="David" w:hint="cs"/>
          <w:rtl/>
        </w:rPr>
        <w:tab/>
        <w:t xml:space="preserve">מי שלא יודע, אני באה מתחום הבנקאות וההתמחות שלי היא בנושא אשראי </w:t>
      </w:r>
      <w:r w:rsidRPr="0020271D">
        <w:rPr>
          <w:rFonts w:cs="David"/>
          <w:rtl/>
        </w:rPr>
        <w:t>–</w:t>
      </w:r>
      <w:r w:rsidRPr="0020271D">
        <w:rPr>
          <w:rFonts w:cs="David" w:hint="cs"/>
          <w:rtl/>
        </w:rPr>
        <w:t xml:space="preserve"> לכן אני יכולה לקרוא את הניואנסים הקטנים האלה. אין לי ספק שחבר הכנסת יצחקי באמת ובתמים רואה את הדברים האלה כמו שהם נראים מעל פני השטח, אבל אני הסבתי את תשומת-לבם של הנוגעים בדבר לניסוחים של המפקח על הבנקים. </w:t>
      </w:r>
    </w:p>
    <w:p w14:paraId="76725C74" w14:textId="77777777" w:rsidR="0020271D" w:rsidRPr="0020271D" w:rsidRDefault="0020271D" w:rsidP="0020271D">
      <w:pPr>
        <w:bidi/>
        <w:rPr>
          <w:rFonts w:cs="David" w:hint="cs"/>
          <w:rtl/>
        </w:rPr>
      </w:pPr>
    </w:p>
    <w:p w14:paraId="1C51D371" w14:textId="77777777" w:rsidR="0020271D" w:rsidRPr="0020271D" w:rsidRDefault="0020271D" w:rsidP="0020271D">
      <w:pPr>
        <w:bidi/>
        <w:rPr>
          <w:rFonts w:cs="David" w:hint="cs"/>
          <w:rtl/>
        </w:rPr>
      </w:pPr>
      <w:r w:rsidRPr="0020271D">
        <w:rPr>
          <w:rFonts w:cs="David" w:hint="cs"/>
          <w:rtl/>
        </w:rPr>
        <w:tab/>
        <w:t xml:space="preserve">הוא אומר להם, בגדול, שניתן לבצע שיקולי אשראי, ראוי להביא בחשבון את המצב. חברות וחברים, יש במדינת ישראל חוק ניהול בנקאי תקין, יש חוקי אשראי לניהול בנקאי תקין. כל הדברים שהמפקח על הבנקים כתב הם דברים שמוקנים לבנקים מכוח סמכותם ממילא. אין שום ערך מוסף באמירה הכתובה </w:t>
      </w:r>
      <w:r w:rsidRPr="0020271D">
        <w:rPr>
          <w:rFonts w:cs="David"/>
          <w:rtl/>
        </w:rPr>
        <w:t>–</w:t>
      </w:r>
      <w:r w:rsidRPr="0020271D">
        <w:rPr>
          <w:rFonts w:cs="David" w:hint="cs"/>
          <w:rtl/>
        </w:rPr>
        <w:t xml:space="preserve"> והאמינו לי, קראתי את זה ברחל בתך הקטנה. אין שום ערך מוסף, למעט הרעש וההילה, שאני מוחה לא להקשות איתכם ולא להחמיר איתכם בעניין. </w:t>
      </w:r>
    </w:p>
    <w:p w14:paraId="0A294EED" w14:textId="77777777" w:rsidR="0020271D" w:rsidRPr="0020271D" w:rsidRDefault="0020271D" w:rsidP="0020271D">
      <w:pPr>
        <w:bidi/>
        <w:rPr>
          <w:rFonts w:cs="David" w:hint="cs"/>
          <w:rtl/>
        </w:rPr>
      </w:pPr>
    </w:p>
    <w:p w14:paraId="6DC58867" w14:textId="77777777" w:rsidR="0020271D" w:rsidRPr="0020271D" w:rsidRDefault="0020271D" w:rsidP="0020271D">
      <w:pPr>
        <w:bidi/>
        <w:rPr>
          <w:rFonts w:cs="David" w:hint="cs"/>
          <w:rtl/>
        </w:rPr>
      </w:pPr>
      <w:r w:rsidRPr="0020271D">
        <w:rPr>
          <w:rFonts w:cs="David" w:hint="cs"/>
          <w:rtl/>
        </w:rPr>
        <w:tab/>
        <w:t xml:space="preserve">הבוקר, בערוץ 2 העלו לשידור את יואב להמן, המפקח על הבנקים. פגשתי אותו ואמרתי לו: תגיד לי את האמת; אם אתה טוען, כפי שטענת בפרסומים וכפי שטענת במכתב שלך, שבעצם אין שוני בין מה שאמרת במכתבך לבין מה שאני מבקשת בדרך של הוראות לשעת חירום, שתכריז בפשטות, בשפה פשוטה: אנחנו מקפיאים כרגע את הנושא של חוק האשראי, מדוע אתה לא עושה את זה? </w:t>
      </w:r>
    </w:p>
    <w:p w14:paraId="4E0EBAFF" w14:textId="77777777" w:rsidR="0020271D" w:rsidRPr="0020271D" w:rsidRDefault="0020271D" w:rsidP="0020271D">
      <w:pPr>
        <w:bidi/>
        <w:rPr>
          <w:rFonts w:cs="David" w:hint="cs"/>
          <w:rtl/>
        </w:rPr>
      </w:pPr>
    </w:p>
    <w:p w14:paraId="2628B1EA" w14:textId="77777777" w:rsidR="0020271D" w:rsidRPr="0020271D" w:rsidRDefault="0020271D" w:rsidP="0020271D">
      <w:pPr>
        <w:bidi/>
        <w:rPr>
          <w:rFonts w:cs="David" w:hint="cs"/>
          <w:rtl/>
        </w:rPr>
      </w:pPr>
      <w:r w:rsidRPr="0020271D">
        <w:rPr>
          <w:rFonts w:cs="David" w:hint="cs"/>
          <w:rtl/>
        </w:rPr>
        <w:tab/>
        <w:t xml:space="preserve">התשובה שלו היתה, כלשונו </w:t>
      </w:r>
      <w:r w:rsidRPr="0020271D">
        <w:rPr>
          <w:rFonts w:cs="David"/>
          <w:rtl/>
        </w:rPr>
        <w:t>–</w:t>
      </w:r>
      <w:r w:rsidRPr="0020271D">
        <w:rPr>
          <w:rFonts w:cs="David" w:hint="cs"/>
          <w:rtl/>
        </w:rPr>
        <w:t xml:space="preserve"> אני מתחייבת, שייכנס לפרוטוקול </w:t>
      </w:r>
      <w:r w:rsidRPr="0020271D">
        <w:rPr>
          <w:rFonts w:cs="David"/>
          <w:rtl/>
        </w:rPr>
        <w:t>–</w:t>
      </w:r>
      <w:r w:rsidRPr="0020271D">
        <w:rPr>
          <w:rFonts w:cs="David" w:hint="cs"/>
          <w:rtl/>
        </w:rPr>
        <w:t xml:space="preserve"> כי גם הבוקר הוא הכריז שהוא לא מתייחס למסגרת. </w:t>
      </w:r>
    </w:p>
    <w:p w14:paraId="023E195B"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יורם מרציאנו:</w:t>
      </w:r>
    </w:p>
    <w:p w14:paraId="235F6624" w14:textId="77777777" w:rsidR="0020271D" w:rsidRPr="0020271D" w:rsidRDefault="0020271D" w:rsidP="0020271D">
      <w:pPr>
        <w:bidi/>
        <w:rPr>
          <w:rFonts w:cs="David" w:hint="cs"/>
          <w:rtl/>
        </w:rPr>
      </w:pPr>
    </w:p>
    <w:p w14:paraId="1DDE41C2" w14:textId="77777777" w:rsidR="0020271D" w:rsidRPr="0020271D" w:rsidRDefault="0020271D" w:rsidP="0020271D">
      <w:pPr>
        <w:bidi/>
        <w:rPr>
          <w:rFonts w:cs="David" w:hint="cs"/>
          <w:rtl/>
        </w:rPr>
      </w:pPr>
      <w:r w:rsidRPr="0020271D">
        <w:rPr>
          <w:rFonts w:cs="David" w:hint="cs"/>
          <w:rtl/>
        </w:rPr>
        <w:tab/>
        <w:t xml:space="preserve"> הוא אמר בוועדת הכלכלה בשבוע שעבר את אותם דברים. היה דיון בוועדת הכלכלה והוא הודיע שהוא לא הולך להקפיא והוא לא יכול לעשות את זה.</w:t>
      </w:r>
    </w:p>
    <w:p w14:paraId="728D6F50" w14:textId="77777777" w:rsidR="0020271D" w:rsidRPr="0020271D" w:rsidRDefault="0020271D" w:rsidP="0020271D">
      <w:pPr>
        <w:pStyle w:val="Heading5"/>
        <w:jc w:val="left"/>
        <w:rPr>
          <w:rFonts w:hint="cs"/>
          <w:rtl/>
        </w:rPr>
      </w:pPr>
      <w:r w:rsidRPr="0020271D">
        <w:rPr>
          <w:rtl/>
        </w:rPr>
        <w:br/>
      </w:r>
      <w:r w:rsidRPr="0020271D">
        <w:rPr>
          <w:rFonts w:hint="cs"/>
          <w:u w:val="single"/>
          <w:rtl/>
        </w:rPr>
        <w:t>אסתרינה טרטמן:</w:t>
      </w:r>
    </w:p>
    <w:p w14:paraId="36F446F9" w14:textId="77777777" w:rsidR="0020271D" w:rsidRPr="0020271D" w:rsidRDefault="0020271D" w:rsidP="0020271D">
      <w:pPr>
        <w:pStyle w:val="Heading5"/>
        <w:jc w:val="left"/>
        <w:rPr>
          <w:rFonts w:hint="cs"/>
          <w:rtl/>
        </w:rPr>
      </w:pPr>
    </w:p>
    <w:p w14:paraId="5453A27C" w14:textId="77777777" w:rsidR="0020271D" w:rsidRPr="0020271D" w:rsidRDefault="0020271D" w:rsidP="0020271D">
      <w:pPr>
        <w:bidi/>
        <w:rPr>
          <w:rFonts w:cs="David" w:hint="cs"/>
          <w:rtl/>
        </w:rPr>
      </w:pPr>
      <w:r w:rsidRPr="0020271D">
        <w:rPr>
          <w:rFonts w:cs="David" w:hint="cs"/>
          <w:rtl/>
        </w:rPr>
        <w:tab/>
        <w:t xml:space="preserve"> חברים, אני מצטטת אותו, ואמרתי זאת גם הבוקר ברדיו אצל גבי גזית, כאשר יואב להמן היה בצד השני של הקו, כך שאני עומדת באחריות מלאה על כל מילה. </w:t>
      </w:r>
    </w:p>
    <w:p w14:paraId="278D5BB2" w14:textId="77777777" w:rsidR="0020271D" w:rsidRPr="0020271D" w:rsidRDefault="0020271D" w:rsidP="0020271D">
      <w:pPr>
        <w:bidi/>
        <w:rPr>
          <w:rFonts w:cs="David" w:hint="cs"/>
          <w:rtl/>
        </w:rPr>
      </w:pPr>
    </w:p>
    <w:p w14:paraId="75037DAC" w14:textId="77777777" w:rsidR="0020271D" w:rsidRPr="0020271D" w:rsidRDefault="0020271D" w:rsidP="0020271D">
      <w:pPr>
        <w:bidi/>
        <w:rPr>
          <w:rFonts w:cs="David" w:hint="cs"/>
          <w:rtl/>
        </w:rPr>
      </w:pPr>
      <w:r w:rsidRPr="0020271D">
        <w:rPr>
          <w:rFonts w:cs="David" w:hint="cs"/>
          <w:rtl/>
        </w:rPr>
        <w:tab/>
        <w:t xml:space="preserve">אני ביקשתי להגיש את זה כהוראה לשעת חירום כדי שזה יעבור בצורה מסודרת בבית המחוקקים, לשם הנוהל המקובל. אני לא עוסקת בקטנות, המטרה שלי באמת להביא את התועלת לעם ישראל. </w:t>
      </w:r>
    </w:p>
    <w:p w14:paraId="21F930AA" w14:textId="77777777" w:rsidR="0020271D" w:rsidRPr="0020271D" w:rsidRDefault="0020271D" w:rsidP="0020271D">
      <w:pPr>
        <w:bidi/>
        <w:rPr>
          <w:rFonts w:cs="David" w:hint="cs"/>
          <w:rtl/>
        </w:rPr>
      </w:pPr>
    </w:p>
    <w:p w14:paraId="6FCCA2ED" w14:textId="77777777" w:rsidR="0020271D" w:rsidRPr="0020271D" w:rsidRDefault="0020271D" w:rsidP="0020271D">
      <w:pPr>
        <w:bidi/>
        <w:rPr>
          <w:rFonts w:cs="David" w:hint="cs"/>
          <w:rtl/>
        </w:rPr>
      </w:pPr>
      <w:r w:rsidRPr="0020271D">
        <w:rPr>
          <w:rFonts w:cs="David" w:hint="cs"/>
          <w:rtl/>
        </w:rPr>
        <w:tab/>
        <w:t xml:space="preserve">שאלתי אותו: אם אתה טוען שרצונך זהה לרצוני, מדוע אתה לא יוצא בהכרזה שאתה מקפיא את העניין הזה בצורה פשוטה? תשובתו היתה כדלקמן: איך אני אעמוד מול הבנקים באמירה הזאת? הבנקים לא יסכימו. </w:t>
      </w:r>
    </w:p>
    <w:p w14:paraId="18934EA5" w14:textId="77777777" w:rsidR="0020271D" w:rsidRPr="0020271D" w:rsidRDefault="0020271D" w:rsidP="0020271D">
      <w:pPr>
        <w:bidi/>
        <w:rPr>
          <w:rFonts w:cs="David" w:hint="cs"/>
          <w:rtl/>
        </w:rPr>
      </w:pPr>
    </w:p>
    <w:p w14:paraId="663CBCD2" w14:textId="77777777" w:rsidR="0020271D" w:rsidRPr="0020271D" w:rsidRDefault="0020271D" w:rsidP="0020271D">
      <w:pPr>
        <w:bidi/>
        <w:rPr>
          <w:rFonts w:cs="David" w:hint="cs"/>
          <w:rtl/>
        </w:rPr>
      </w:pPr>
      <w:r w:rsidRPr="0020271D">
        <w:rPr>
          <w:rFonts w:cs="David" w:hint="cs"/>
          <w:rtl/>
        </w:rPr>
        <w:tab/>
        <w:t xml:space="preserve">חברים, אני יודעת מה המשמעות של האמירה הזאת, ואמרתי זאת בשידור ברדיו. האמירה הזאת היתה </w:t>
      </w:r>
      <w:r w:rsidRPr="0020271D">
        <w:rPr>
          <w:rFonts w:cs="David"/>
          <w:rtl/>
        </w:rPr>
        <w:t>–</w:t>
      </w:r>
      <w:r w:rsidRPr="0020271D">
        <w:rPr>
          <w:rFonts w:cs="David" w:hint="cs"/>
          <w:rtl/>
        </w:rPr>
        <w:t xml:space="preserve"> לבנקים יש את הזכות, ותמיד, וזה נכון וזה לגיטימי, לבצע שיקולי אשראי. הבעיה היא שאני, כבנקאית -  אני מחליפה כובע כעת ויושבת כמנהלת אשראי של בנק. כשיושב מולי לקוח שמבקש הגדלת מסגרת במצוקה, אני כבנקאית אעשה את המירב והמיטב להגן על כספי הבנק. ברגע שמדינת ישראל נותנת לי כבנקאית כלי נוסף </w:t>
      </w:r>
      <w:r w:rsidRPr="0020271D">
        <w:rPr>
          <w:rFonts w:cs="David"/>
          <w:rtl/>
        </w:rPr>
        <w:t>–</w:t>
      </w:r>
      <w:r w:rsidRPr="0020271D">
        <w:rPr>
          <w:rFonts w:cs="David" w:hint="cs"/>
          <w:rtl/>
        </w:rPr>
        <w:t xml:space="preserve"> שזה נקרא חקיקה </w:t>
      </w:r>
      <w:r w:rsidRPr="0020271D">
        <w:rPr>
          <w:rFonts w:cs="David"/>
          <w:rtl/>
        </w:rPr>
        <w:t>–</w:t>
      </w:r>
      <w:r w:rsidRPr="0020271D">
        <w:rPr>
          <w:rFonts w:cs="David" w:hint="cs"/>
          <w:rtl/>
        </w:rPr>
        <w:t xml:space="preserve"> מה-1 ביולי, של יישום מסגרת אשראי, גם "בתמימות" יש לי עוד כלי מול האזרח.</w:t>
      </w:r>
    </w:p>
    <w:p w14:paraId="4324BCEC" w14:textId="77777777" w:rsidR="0020271D" w:rsidRPr="0020271D" w:rsidRDefault="0020271D" w:rsidP="0020271D">
      <w:pPr>
        <w:bidi/>
        <w:rPr>
          <w:rFonts w:cs="David" w:hint="cs"/>
          <w:rtl/>
        </w:rPr>
      </w:pPr>
    </w:p>
    <w:p w14:paraId="73709481" w14:textId="77777777" w:rsidR="0020271D" w:rsidRPr="0020271D" w:rsidRDefault="0020271D" w:rsidP="0020271D">
      <w:pPr>
        <w:bidi/>
        <w:rPr>
          <w:rFonts w:cs="David" w:hint="cs"/>
          <w:rtl/>
        </w:rPr>
      </w:pPr>
      <w:r w:rsidRPr="0020271D">
        <w:rPr>
          <w:rFonts w:cs="David" w:hint="cs"/>
          <w:rtl/>
        </w:rPr>
        <w:tab/>
        <w:t xml:space="preserve">אמרתי למפקח על הבנקים: אתה יודע שהמטרה שלנו לשרת את האזרחים, אני מכירה את הנושא הבנקאי, והוא ענה: אבל זה יגרום לאזרחים לחשוב שהם יכולים להגדיל אשראי, ואז הם יפלו לנזקים. הצטערתי לשמוע שכך מתייחסים לאינטליגנציה של אזרחי ישראל. </w:t>
      </w:r>
    </w:p>
    <w:p w14:paraId="40FE12D9" w14:textId="77777777" w:rsidR="0020271D" w:rsidRPr="0020271D" w:rsidRDefault="0020271D" w:rsidP="0020271D">
      <w:pPr>
        <w:bidi/>
        <w:rPr>
          <w:rFonts w:cs="David" w:hint="cs"/>
          <w:rtl/>
        </w:rPr>
      </w:pPr>
    </w:p>
    <w:p w14:paraId="6E25DD94" w14:textId="77777777" w:rsidR="0020271D" w:rsidRPr="0020271D" w:rsidRDefault="0020271D" w:rsidP="0020271D">
      <w:pPr>
        <w:bidi/>
        <w:rPr>
          <w:rFonts w:cs="David" w:hint="cs"/>
          <w:rtl/>
        </w:rPr>
      </w:pPr>
      <w:r w:rsidRPr="0020271D">
        <w:rPr>
          <w:rFonts w:cs="David" w:hint="cs"/>
          <w:rtl/>
        </w:rPr>
        <w:tab/>
        <w:t>חברות וחברים, אני באמת קוראת לכם: אין לי ספק שהכוונה היא טובה; הדרך פסולה מעיקרה, אנחנו מטעים את ציבור האזרחים שלנו, אנחנו גורמים להם עוול. לכן ביקשתי מגברתי יושבת הראש שהנושא הזה יעלה לסדר-היום, שזה יעבור כתקנה לשעת חירום כדי לעשות למען העם. בואו נשתמש בידע שמצוי מאחורי הקלעים במשמעויות הבנקאיות, ולא נלך שולל ושבי אחר הפשט, שעלול להטעות את כל ציבור ישראל. תודה.</w:t>
      </w:r>
    </w:p>
    <w:p w14:paraId="3DB2734C"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יורי שטרן:</w:t>
      </w:r>
    </w:p>
    <w:p w14:paraId="01FE0042" w14:textId="77777777" w:rsidR="0020271D" w:rsidRPr="0020271D" w:rsidRDefault="0020271D" w:rsidP="0020271D">
      <w:pPr>
        <w:bidi/>
        <w:rPr>
          <w:rFonts w:cs="David" w:hint="cs"/>
          <w:rtl/>
        </w:rPr>
      </w:pPr>
    </w:p>
    <w:p w14:paraId="085C88B2" w14:textId="77777777" w:rsidR="0020271D" w:rsidRPr="0020271D" w:rsidRDefault="0020271D" w:rsidP="0020271D">
      <w:pPr>
        <w:bidi/>
        <w:rPr>
          <w:rFonts w:cs="David" w:hint="cs"/>
          <w:rtl/>
        </w:rPr>
      </w:pPr>
      <w:r w:rsidRPr="0020271D">
        <w:rPr>
          <w:rFonts w:cs="David" w:hint="cs"/>
          <w:rtl/>
        </w:rPr>
        <w:tab/>
        <w:t xml:space="preserve"> כבוד היושבת-ראש, רק אזכיר שבאותה ישיבה אצל שר האוצר </w:t>
      </w:r>
      <w:r w:rsidRPr="0020271D">
        <w:rPr>
          <w:rFonts w:cs="David"/>
          <w:rtl/>
        </w:rPr>
        <w:t>–</w:t>
      </w:r>
      <w:r w:rsidRPr="0020271D">
        <w:rPr>
          <w:rFonts w:cs="David" w:hint="cs"/>
          <w:rtl/>
        </w:rPr>
        <w:t xml:space="preserve"> עם חבר הכנסת אילון, עם חבר הכנסת יצחקי ואיתך </w:t>
      </w:r>
      <w:r w:rsidRPr="0020271D">
        <w:rPr>
          <w:rFonts w:cs="David"/>
          <w:rtl/>
        </w:rPr>
        <w:t>–</w:t>
      </w:r>
      <w:r w:rsidRPr="0020271D">
        <w:rPr>
          <w:rFonts w:cs="David" w:hint="cs"/>
          <w:rtl/>
        </w:rPr>
        <w:t xml:space="preserve"> אמר שר האוצר חגיגית שהוא לא רוצה שאנחנו נעלה את ההצעה הזאת ונקבל בעבורה פטור מחובת הנחה, אלא אמר שמחר או ביום ראשון יוצא נגיד בנק ישראל עם הוראה חד-משמעית, לא עם המלצה, שהבנקים ידחו את הפעלת המסגרת החדשה הזאת. זה לא קרה.</w:t>
      </w:r>
    </w:p>
    <w:p w14:paraId="60F4C84A" w14:textId="77777777" w:rsidR="0020271D" w:rsidRPr="0020271D" w:rsidRDefault="0020271D" w:rsidP="0020271D">
      <w:pPr>
        <w:pStyle w:val="Heading5"/>
        <w:jc w:val="left"/>
        <w:rPr>
          <w:rFonts w:hint="cs"/>
          <w:rtl/>
        </w:rPr>
      </w:pPr>
      <w:r w:rsidRPr="0020271D">
        <w:rPr>
          <w:rtl/>
        </w:rPr>
        <w:br/>
      </w:r>
      <w:r w:rsidRPr="0020271D">
        <w:rPr>
          <w:rFonts w:hint="cs"/>
          <w:u w:val="single"/>
          <w:rtl/>
        </w:rPr>
        <w:t>אביגדור יצחקי:</w:t>
      </w:r>
    </w:p>
    <w:p w14:paraId="29B4B57D" w14:textId="77777777" w:rsidR="0020271D" w:rsidRPr="0020271D" w:rsidRDefault="0020271D" w:rsidP="0020271D">
      <w:pPr>
        <w:pStyle w:val="Heading5"/>
        <w:jc w:val="left"/>
        <w:rPr>
          <w:rFonts w:hint="cs"/>
          <w:rtl/>
        </w:rPr>
      </w:pPr>
    </w:p>
    <w:p w14:paraId="14A33535" w14:textId="77777777" w:rsidR="0020271D" w:rsidRPr="0020271D" w:rsidRDefault="0020271D" w:rsidP="0020271D">
      <w:pPr>
        <w:bidi/>
        <w:rPr>
          <w:rFonts w:cs="David" w:hint="cs"/>
          <w:rtl/>
        </w:rPr>
      </w:pPr>
      <w:r w:rsidRPr="0020271D">
        <w:rPr>
          <w:rFonts w:cs="David" w:hint="cs"/>
          <w:rtl/>
        </w:rPr>
        <w:tab/>
        <w:t xml:space="preserve"> גברתי היושבת-ראש, אני רוצה להשיב.</w:t>
      </w:r>
    </w:p>
    <w:p w14:paraId="543CFFF4"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היו"ר רוחמה אברהם:</w:t>
      </w:r>
    </w:p>
    <w:p w14:paraId="43341B57" w14:textId="77777777" w:rsidR="0020271D" w:rsidRPr="0020271D" w:rsidRDefault="0020271D" w:rsidP="0020271D">
      <w:pPr>
        <w:bidi/>
        <w:rPr>
          <w:rFonts w:cs="David" w:hint="cs"/>
          <w:rtl/>
        </w:rPr>
      </w:pPr>
    </w:p>
    <w:p w14:paraId="4109C16E" w14:textId="77777777" w:rsidR="0020271D" w:rsidRPr="0020271D" w:rsidRDefault="0020271D" w:rsidP="0020271D">
      <w:pPr>
        <w:bidi/>
        <w:rPr>
          <w:rFonts w:cs="David" w:hint="cs"/>
          <w:rtl/>
        </w:rPr>
      </w:pPr>
      <w:r w:rsidRPr="0020271D">
        <w:rPr>
          <w:rFonts w:cs="David" w:hint="cs"/>
          <w:rtl/>
        </w:rPr>
        <w:tab/>
        <w:t xml:space="preserve">אני רוצה לסיים קודם כול את הנושא הראשון. אנחנו גולשים בלי לשים לב. בואו נסיים את הנושא הראשון, נסיים את הנושא השני, ולאחר מכן אם יש צורך להתייחס לנושא השלישי </w:t>
      </w:r>
      <w:r w:rsidRPr="0020271D">
        <w:rPr>
          <w:rFonts w:cs="David"/>
          <w:rtl/>
        </w:rPr>
        <w:t>–</w:t>
      </w:r>
      <w:r w:rsidRPr="0020271D">
        <w:rPr>
          <w:rFonts w:cs="David" w:hint="cs"/>
          <w:rtl/>
        </w:rPr>
        <w:t xml:space="preserve"> נתייחס לזה.</w:t>
      </w:r>
    </w:p>
    <w:p w14:paraId="2E4E7739" w14:textId="77777777" w:rsidR="0020271D" w:rsidRPr="0020271D" w:rsidRDefault="0020271D" w:rsidP="0020271D">
      <w:pPr>
        <w:bidi/>
        <w:rPr>
          <w:rFonts w:cs="David"/>
          <w:rtl/>
        </w:rPr>
      </w:pPr>
      <w:r w:rsidRPr="0020271D">
        <w:rPr>
          <w:rFonts w:cs="David"/>
          <w:rtl/>
        </w:rPr>
        <w:br/>
      </w:r>
    </w:p>
    <w:p w14:paraId="13408C84" w14:textId="77777777" w:rsidR="0020271D" w:rsidRPr="0020271D" w:rsidRDefault="0020271D" w:rsidP="0020271D">
      <w:pPr>
        <w:bidi/>
        <w:rPr>
          <w:rFonts w:cs="David" w:hint="cs"/>
          <w:i/>
          <w:iCs/>
          <w:rtl/>
        </w:rPr>
      </w:pPr>
      <w:r w:rsidRPr="0020271D">
        <w:rPr>
          <w:rFonts w:cs="David"/>
          <w:rtl/>
        </w:rPr>
        <w:br w:type="page"/>
      </w:r>
      <w:r w:rsidRPr="0020271D">
        <w:rPr>
          <w:rFonts w:cs="David" w:hint="cs"/>
          <w:u w:val="single"/>
          <w:rtl/>
        </w:rPr>
        <w:t>קולט אביטל:</w:t>
      </w:r>
    </w:p>
    <w:p w14:paraId="2E5B7062" w14:textId="77777777" w:rsidR="0020271D" w:rsidRPr="0020271D" w:rsidRDefault="0020271D" w:rsidP="0020271D">
      <w:pPr>
        <w:bidi/>
        <w:rPr>
          <w:rFonts w:cs="David" w:hint="cs"/>
          <w:i/>
          <w:iCs/>
          <w:rtl/>
        </w:rPr>
      </w:pPr>
    </w:p>
    <w:p w14:paraId="04F31D92" w14:textId="77777777" w:rsidR="0020271D" w:rsidRPr="0020271D" w:rsidRDefault="0020271D" w:rsidP="0020271D">
      <w:pPr>
        <w:bidi/>
        <w:rPr>
          <w:rFonts w:cs="David" w:hint="cs"/>
          <w:rtl/>
        </w:rPr>
      </w:pPr>
      <w:r w:rsidRPr="0020271D">
        <w:rPr>
          <w:rFonts w:cs="David" w:hint="cs"/>
          <w:i/>
          <w:iCs/>
          <w:rtl/>
        </w:rPr>
        <w:tab/>
      </w:r>
      <w:r w:rsidRPr="0020271D">
        <w:rPr>
          <w:rFonts w:cs="David" w:hint="cs"/>
          <w:rtl/>
        </w:rPr>
        <w:t>אני מבקשת להתייחס לשלושה נושאים. אנחנו התכנסנו כאן שלוש-ארבע פעמים כדי לנסות לאשר הצעות חוק. הצעת החוק של חבר הכנסת עמיחי אילון ושל חבר הכנסת יורי שטרן דרבנה את הממשלה להגיע להצעת חוק משלה.</w:t>
      </w:r>
    </w:p>
    <w:p w14:paraId="7DC225D4" w14:textId="77777777" w:rsidR="0020271D" w:rsidRPr="0020271D" w:rsidRDefault="0020271D" w:rsidP="0020271D">
      <w:pPr>
        <w:bidi/>
        <w:rPr>
          <w:rFonts w:cs="David" w:hint="cs"/>
          <w:rtl/>
        </w:rPr>
      </w:pPr>
    </w:p>
    <w:p w14:paraId="1C323446" w14:textId="77777777" w:rsidR="0020271D" w:rsidRPr="0020271D" w:rsidRDefault="0020271D" w:rsidP="0020271D">
      <w:pPr>
        <w:bidi/>
        <w:rPr>
          <w:rFonts w:cs="David" w:hint="cs"/>
          <w:rtl/>
        </w:rPr>
      </w:pPr>
      <w:r w:rsidRPr="0020271D">
        <w:rPr>
          <w:rFonts w:cs="David" w:hint="cs"/>
          <w:rtl/>
        </w:rPr>
        <w:tab/>
        <w:t xml:space="preserve">אני סבורה שאנחנו כחברי כנסת חייבים לדאוג היום שהחוקים האלה יעברו כמה שיותר מהר, משום ששום הסכם בין המעסיקים לבין הבנקים לבין המעבידים, לא יפעל אלא אם הוא יהיה מעוגן בחוק. הם יכולים כעבור שבוע-שבועיים לבוא ולהגיד: זה חל על זה ולא חל על זה, ונגמרה שעת חירום, וכו'. </w:t>
      </w:r>
      <w:r w:rsidRPr="0020271D">
        <w:rPr>
          <w:rFonts w:cs="David" w:hint="cs"/>
          <w:rtl/>
        </w:rPr>
        <w:tab/>
        <w:t>לכן, אין שום סיבה שאנחנו לא נעביר את זה בחוק.</w:t>
      </w:r>
    </w:p>
    <w:p w14:paraId="4D0C1774" w14:textId="77777777" w:rsidR="0020271D" w:rsidRPr="0020271D" w:rsidRDefault="0020271D" w:rsidP="0020271D">
      <w:pPr>
        <w:bidi/>
        <w:rPr>
          <w:rFonts w:cs="David" w:hint="cs"/>
          <w:rtl/>
        </w:rPr>
      </w:pPr>
    </w:p>
    <w:p w14:paraId="63EC958E" w14:textId="77777777" w:rsidR="0020271D" w:rsidRPr="0020271D" w:rsidRDefault="0020271D" w:rsidP="0020271D">
      <w:pPr>
        <w:bidi/>
        <w:rPr>
          <w:rFonts w:cs="David" w:hint="cs"/>
          <w:rtl/>
        </w:rPr>
      </w:pPr>
      <w:r w:rsidRPr="0020271D">
        <w:rPr>
          <w:rFonts w:cs="David" w:hint="cs"/>
          <w:rtl/>
        </w:rPr>
        <w:tab/>
        <w:t>שנית, לפי מיטב הבנתי עברנו כבר 10 מלחמות גדולות במדינה הזאת. 58 שנים, 10 מלחמות. ואנחנו ניצבים היום בכנסת כל פעם מחדש כאילו שגילינו את הגלגל מחדש, כאילו שאין שום תקדימים, ושוב אנחנו צריכים בעבודה סיזיפית להוציא הוראות שחלות על מצבים כאלה.</w:t>
      </w:r>
    </w:p>
    <w:p w14:paraId="06324F51" w14:textId="77777777" w:rsidR="0020271D" w:rsidRPr="0020271D" w:rsidRDefault="0020271D" w:rsidP="0020271D">
      <w:pPr>
        <w:bidi/>
        <w:rPr>
          <w:rFonts w:cs="David" w:hint="cs"/>
          <w:rtl/>
        </w:rPr>
      </w:pPr>
    </w:p>
    <w:p w14:paraId="53198B06" w14:textId="77777777" w:rsidR="0020271D" w:rsidRPr="0020271D" w:rsidRDefault="0020271D" w:rsidP="0020271D">
      <w:pPr>
        <w:bidi/>
        <w:rPr>
          <w:rFonts w:cs="David" w:hint="cs"/>
          <w:rtl/>
        </w:rPr>
      </w:pPr>
      <w:r w:rsidRPr="0020271D">
        <w:rPr>
          <w:rFonts w:cs="David" w:hint="cs"/>
          <w:rtl/>
        </w:rPr>
        <w:tab/>
        <w:t xml:space="preserve">אני חושבת שצודק חבר הכנסת אילון. אני התכוונתי להגיד זאת בעצמי, אבל הוא בעצם חשב באותה צורה </w:t>
      </w:r>
      <w:r w:rsidRPr="0020271D">
        <w:rPr>
          <w:rFonts w:cs="David"/>
          <w:rtl/>
        </w:rPr>
        <w:t>–</w:t>
      </w:r>
      <w:r w:rsidRPr="0020271D">
        <w:rPr>
          <w:rFonts w:cs="David" w:hint="cs"/>
          <w:rtl/>
        </w:rPr>
        <w:t xml:space="preserve"> אנחנו ככנסת חייבים להגיע לאיזושהי חקיקה, גם אם זה ייארך חצי שנה, של הוראות לשעת חירום מהסוג הזה כדי שחלילה, כשזה יקרה בפעם הבאה, לא נתחיל לגלגל את הכדור שוב מהתחלה עד הסוף, כשמטרת החקיקה הזאת בסך הכל להגן על אוכלוסייה אזרחית. </w:t>
      </w:r>
    </w:p>
    <w:p w14:paraId="15F752A7" w14:textId="77777777" w:rsidR="0020271D" w:rsidRPr="0020271D" w:rsidRDefault="0020271D" w:rsidP="0020271D">
      <w:pPr>
        <w:bidi/>
        <w:rPr>
          <w:rFonts w:cs="David" w:hint="cs"/>
          <w:rtl/>
        </w:rPr>
      </w:pPr>
    </w:p>
    <w:p w14:paraId="4C2A929B" w14:textId="77777777" w:rsidR="0020271D" w:rsidRPr="0020271D" w:rsidRDefault="0020271D" w:rsidP="0020271D">
      <w:pPr>
        <w:bidi/>
        <w:rPr>
          <w:rFonts w:cs="David" w:hint="cs"/>
          <w:rtl/>
        </w:rPr>
      </w:pPr>
      <w:r w:rsidRPr="0020271D">
        <w:rPr>
          <w:rFonts w:cs="David" w:hint="cs"/>
          <w:rtl/>
        </w:rPr>
        <w:tab/>
        <w:t xml:space="preserve">נקודה אחרונה </w:t>
      </w:r>
      <w:r w:rsidRPr="0020271D">
        <w:rPr>
          <w:rFonts w:cs="David"/>
          <w:rtl/>
        </w:rPr>
        <w:t>–</w:t>
      </w:r>
      <w:r w:rsidRPr="0020271D">
        <w:rPr>
          <w:rFonts w:cs="David" w:hint="cs"/>
          <w:rtl/>
        </w:rPr>
        <w:t xml:space="preserve"> אני מצטרפת לדבריה של חברת הכנסת טרטמן. אני באמת חושבת שמסע ההפחדה הזה או החשש של החשב הכללי מפני מה יגידו הבנקים, זה דבר שלא יכול להרתיע אותנו. אנחנו חייבים גם בעניין הזה להגיע לאיזשהו הסדר.</w:t>
      </w:r>
    </w:p>
    <w:p w14:paraId="18471828"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היו"ר רוחמה אברהם:</w:t>
      </w:r>
    </w:p>
    <w:p w14:paraId="7A7673D2" w14:textId="77777777" w:rsidR="0020271D" w:rsidRPr="0020271D" w:rsidRDefault="0020271D" w:rsidP="0020271D">
      <w:pPr>
        <w:bidi/>
        <w:rPr>
          <w:rFonts w:cs="David" w:hint="cs"/>
          <w:rtl/>
        </w:rPr>
      </w:pPr>
    </w:p>
    <w:p w14:paraId="2D462F75" w14:textId="77777777" w:rsidR="0020271D" w:rsidRPr="0020271D" w:rsidRDefault="0020271D" w:rsidP="0020271D">
      <w:pPr>
        <w:bidi/>
        <w:rPr>
          <w:rFonts w:cs="David" w:hint="cs"/>
          <w:rtl/>
        </w:rPr>
      </w:pPr>
      <w:r w:rsidRPr="0020271D">
        <w:rPr>
          <w:rFonts w:cs="David" w:hint="cs"/>
          <w:rtl/>
        </w:rPr>
        <w:tab/>
        <w:t xml:space="preserve"> נמצא פה היועץ המשפטי של משרד התמ"ת. הועלתה שאלה על-ידי חבר הכנסת מרציאנו וחברים נוספים, בדבר היקף היישובים שאותה הצעת חוק כוללת בתוכה. הועלתה טענה שלמשל, ישובים כמו: חיפה, כרמיאל והקריות אינם כלולים בהצעת החוק הזאת. </w:t>
      </w:r>
    </w:p>
    <w:p w14:paraId="78977231" w14:textId="77777777" w:rsidR="0020271D" w:rsidRPr="0020271D" w:rsidRDefault="0020271D" w:rsidP="0020271D">
      <w:pPr>
        <w:bidi/>
        <w:rPr>
          <w:rFonts w:cs="David" w:hint="cs"/>
          <w:rtl/>
        </w:rPr>
      </w:pPr>
    </w:p>
    <w:p w14:paraId="6504C812" w14:textId="77777777" w:rsidR="0020271D" w:rsidRPr="0020271D" w:rsidRDefault="0020271D" w:rsidP="0020271D">
      <w:pPr>
        <w:bidi/>
        <w:rPr>
          <w:rFonts w:cs="David" w:hint="cs"/>
          <w:rtl/>
        </w:rPr>
      </w:pPr>
      <w:r w:rsidRPr="0020271D">
        <w:rPr>
          <w:rFonts w:cs="David" w:hint="cs"/>
          <w:rtl/>
        </w:rPr>
        <w:tab/>
        <w:t>אני מבקשת שתפרט בדיוק מה הקו שהצעת החוק כוללת, ובנוסף אני אבקש מנציג האוצר, רביב סובול, שיפרט לנו את ההסכם שהגיעו אליו בשבוע שעבר. אני חושבת שזה חשוב שחברי הוועדה ידעו זאת.</w:t>
      </w:r>
    </w:p>
    <w:p w14:paraId="037C4790"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מיכאל אטלן:</w:t>
      </w:r>
    </w:p>
    <w:p w14:paraId="51D21DCD" w14:textId="77777777" w:rsidR="0020271D" w:rsidRPr="0020271D" w:rsidRDefault="0020271D" w:rsidP="0020271D">
      <w:pPr>
        <w:bidi/>
        <w:rPr>
          <w:rFonts w:cs="David" w:hint="cs"/>
          <w:rtl/>
        </w:rPr>
      </w:pPr>
    </w:p>
    <w:p w14:paraId="04CE2E0C" w14:textId="77777777" w:rsidR="0020271D" w:rsidRPr="0020271D" w:rsidRDefault="0020271D" w:rsidP="0020271D">
      <w:pPr>
        <w:bidi/>
        <w:rPr>
          <w:rFonts w:cs="David" w:hint="cs"/>
          <w:rtl/>
        </w:rPr>
      </w:pPr>
      <w:r w:rsidRPr="0020271D">
        <w:rPr>
          <w:rFonts w:cs="David" w:hint="cs"/>
          <w:rtl/>
        </w:rPr>
        <w:tab/>
        <w:t xml:space="preserve">מיכאל אטלן, מ"מ היועץ המשפטי של משרד התמ"ת. בהצעת החוק יש שני פרקים. יש את הפרק שהופיע בכחול </w:t>
      </w:r>
      <w:r w:rsidRPr="0020271D">
        <w:rPr>
          <w:rFonts w:cs="David"/>
          <w:rtl/>
        </w:rPr>
        <w:t>–</w:t>
      </w:r>
      <w:r w:rsidRPr="0020271D">
        <w:rPr>
          <w:rFonts w:cs="David" w:hint="cs"/>
          <w:rtl/>
        </w:rPr>
        <w:t xml:space="preserve"> מניעת פיטורים </w:t>
      </w:r>
      <w:r w:rsidRPr="0020271D">
        <w:rPr>
          <w:rFonts w:cs="David"/>
          <w:rtl/>
        </w:rPr>
        <w:t>–</w:t>
      </w:r>
      <w:r w:rsidRPr="0020271D">
        <w:rPr>
          <w:rFonts w:cs="David" w:hint="cs"/>
          <w:rtl/>
        </w:rPr>
        <w:t xml:space="preserve"> והוא חל על כל מי שנעדר מן העבודה עקב הוראות כוחות הביטחון, עקב המצב המיוחד בעורף. </w:t>
      </w:r>
    </w:p>
    <w:p w14:paraId="74C93D66" w14:textId="77777777" w:rsidR="0020271D" w:rsidRPr="0020271D" w:rsidRDefault="0020271D" w:rsidP="0020271D">
      <w:pPr>
        <w:bidi/>
        <w:rPr>
          <w:rFonts w:cs="David" w:hint="cs"/>
          <w:rtl/>
        </w:rPr>
      </w:pPr>
    </w:p>
    <w:p w14:paraId="6745775A" w14:textId="77777777" w:rsidR="0020271D" w:rsidRPr="0020271D" w:rsidRDefault="0020271D" w:rsidP="0020271D">
      <w:pPr>
        <w:bidi/>
        <w:rPr>
          <w:rFonts w:cs="David" w:hint="cs"/>
          <w:rtl/>
        </w:rPr>
      </w:pPr>
      <w:r w:rsidRPr="0020271D">
        <w:rPr>
          <w:rFonts w:cs="David" w:hint="cs"/>
          <w:rtl/>
        </w:rPr>
        <w:tab/>
        <w:t>המצב המיוחד בעורף הוכרז על-ידי שר הביטחון, ובעקבותיו צו של שר התמ"ת, והוא כולל את כל האזורים שבהם יש מצב מיוחד בעורף, כולל הקריות וחיפה.</w:t>
      </w:r>
    </w:p>
    <w:p w14:paraId="6F0096ED" w14:textId="77777777" w:rsidR="0020271D" w:rsidRPr="0020271D" w:rsidRDefault="0020271D" w:rsidP="0020271D">
      <w:pPr>
        <w:bidi/>
        <w:rPr>
          <w:rFonts w:cs="David" w:hint="cs"/>
          <w:u w:val="single"/>
          <w:rtl/>
        </w:rPr>
      </w:pPr>
    </w:p>
    <w:p w14:paraId="04AAFD22" w14:textId="77777777" w:rsidR="0020271D" w:rsidRPr="0020271D" w:rsidRDefault="0020271D" w:rsidP="0020271D">
      <w:pPr>
        <w:bidi/>
        <w:rPr>
          <w:rFonts w:cs="David" w:hint="cs"/>
          <w:rtl/>
        </w:rPr>
      </w:pPr>
      <w:r w:rsidRPr="0020271D">
        <w:rPr>
          <w:rFonts w:cs="David" w:hint="cs"/>
          <w:u w:val="single"/>
          <w:rtl/>
        </w:rPr>
        <w:t>קריאות:</w:t>
      </w:r>
    </w:p>
    <w:p w14:paraId="2EBDBEB8" w14:textId="77777777" w:rsidR="0020271D" w:rsidRPr="0020271D" w:rsidRDefault="0020271D" w:rsidP="0020271D">
      <w:pPr>
        <w:bidi/>
        <w:rPr>
          <w:rFonts w:cs="David" w:hint="cs"/>
          <w:rtl/>
        </w:rPr>
      </w:pPr>
    </w:p>
    <w:p w14:paraId="404A699E" w14:textId="77777777" w:rsidR="0020271D" w:rsidRPr="0020271D" w:rsidRDefault="0020271D" w:rsidP="0020271D">
      <w:pPr>
        <w:bidi/>
        <w:rPr>
          <w:rFonts w:cs="David" w:hint="cs"/>
          <w:rtl/>
        </w:rPr>
      </w:pPr>
      <w:r w:rsidRPr="0020271D">
        <w:rPr>
          <w:rFonts w:cs="David" w:hint="cs"/>
          <w:rtl/>
        </w:rPr>
        <w:tab/>
        <w:t>- - -</w:t>
      </w:r>
    </w:p>
    <w:p w14:paraId="01C2A4E6" w14:textId="77777777" w:rsidR="0020271D" w:rsidRPr="0020271D" w:rsidRDefault="0020271D" w:rsidP="0020271D">
      <w:pPr>
        <w:bidi/>
        <w:rPr>
          <w:rFonts w:cs="David" w:hint="cs"/>
          <w:u w:val="single"/>
          <w:rtl/>
        </w:rPr>
      </w:pPr>
      <w:r w:rsidRPr="0020271D">
        <w:rPr>
          <w:rFonts w:cs="David"/>
          <w:rtl/>
        </w:rPr>
        <w:br/>
      </w:r>
      <w:r w:rsidRPr="0020271D">
        <w:rPr>
          <w:rFonts w:cs="David" w:hint="cs"/>
          <w:u w:val="single"/>
          <w:rtl/>
        </w:rPr>
        <w:t>קריאה:</w:t>
      </w:r>
    </w:p>
    <w:p w14:paraId="233CBE82" w14:textId="77777777" w:rsidR="0020271D" w:rsidRPr="0020271D" w:rsidRDefault="0020271D" w:rsidP="0020271D">
      <w:pPr>
        <w:bidi/>
        <w:rPr>
          <w:rFonts w:cs="David" w:hint="cs"/>
          <w:u w:val="single"/>
          <w:rtl/>
        </w:rPr>
      </w:pPr>
    </w:p>
    <w:p w14:paraId="6C65487C" w14:textId="77777777" w:rsidR="0020271D" w:rsidRPr="0020271D" w:rsidRDefault="0020271D" w:rsidP="0020271D">
      <w:pPr>
        <w:bidi/>
        <w:rPr>
          <w:rFonts w:cs="David" w:hint="cs"/>
          <w:rtl/>
        </w:rPr>
      </w:pPr>
      <w:r w:rsidRPr="0020271D">
        <w:rPr>
          <w:rFonts w:cs="David" w:hint="cs"/>
          <w:rtl/>
        </w:rPr>
        <w:tab/>
        <w:t>הוא לא נותן תשובה.</w:t>
      </w:r>
    </w:p>
    <w:p w14:paraId="049AA3ED"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עמיחי אילון:</w:t>
      </w:r>
    </w:p>
    <w:p w14:paraId="3B8F7DB6" w14:textId="77777777" w:rsidR="0020271D" w:rsidRPr="0020271D" w:rsidRDefault="0020271D" w:rsidP="0020271D">
      <w:pPr>
        <w:bidi/>
        <w:rPr>
          <w:rFonts w:cs="David" w:hint="cs"/>
          <w:rtl/>
        </w:rPr>
      </w:pPr>
    </w:p>
    <w:p w14:paraId="0AD674F4" w14:textId="77777777" w:rsidR="0020271D" w:rsidRPr="0020271D" w:rsidRDefault="0020271D" w:rsidP="0020271D">
      <w:pPr>
        <w:bidi/>
        <w:rPr>
          <w:rFonts w:cs="David" w:hint="cs"/>
          <w:rtl/>
        </w:rPr>
      </w:pPr>
      <w:r w:rsidRPr="0020271D">
        <w:rPr>
          <w:rFonts w:cs="David" w:hint="cs"/>
          <w:rtl/>
        </w:rPr>
        <w:tab/>
        <w:t>אנשים לא יודעים את הגיאוגרפיה.</w:t>
      </w:r>
    </w:p>
    <w:p w14:paraId="60517334" w14:textId="77777777" w:rsidR="0020271D" w:rsidRPr="0020271D" w:rsidRDefault="0020271D" w:rsidP="0020271D">
      <w:pPr>
        <w:pStyle w:val="Heading5"/>
        <w:jc w:val="left"/>
        <w:rPr>
          <w:rFonts w:hint="cs"/>
          <w:rtl/>
        </w:rPr>
      </w:pPr>
      <w:r w:rsidRPr="0020271D">
        <w:rPr>
          <w:rtl/>
        </w:rPr>
        <w:br/>
      </w:r>
      <w:r w:rsidRPr="0020271D">
        <w:rPr>
          <w:rFonts w:hint="cs"/>
          <w:u w:val="single"/>
          <w:rtl/>
        </w:rPr>
        <w:t>נאדיה חילו:</w:t>
      </w:r>
    </w:p>
    <w:p w14:paraId="2FBD856E" w14:textId="77777777" w:rsidR="0020271D" w:rsidRPr="0020271D" w:rsidRDefault="0020271D" w:rsidP="0020271D">
      <w:pPr>
        <w:pStyle w:val="Heading5"/>
        <w:jc w:val="left"/>
        <w:rPr>
          <w:rFonts w:hint="cs"/>
          <w:rtl/>
        </w:rPr>
      </w:pPr>
    </w:p>
    <w:p w14:paraId="14B4AA40" w14:textId="77777777" w:rsidR="0020271D" w:rsidRPr="0020271D" w:rsidRDefault="0020271D" w:rsidP="0020271D">
      <w:pPr>
        <w:bidi/>
        <w:rPr>
          <w:rFonts w:cs="David" w:hint="cs"/>
          <w:rtl/>
        </w:rPr>
      </w:pPr>
      <w:r w:rsidRPr="0020271D">
        <w:rPr>
          <w:rFonts w:cs="David" w:hint="cs"/>
          <w:rtl/>
        </w:rPr>
        <w:tab/>
        <w:t xml:space="preserve">אני לא יודעת, אני רוצה לשמוע איזה ישובים </w:t>
      </w:r>
      <w:r w:rsidRPr="0020271D">
        <w:rPr>
          <w:rFonts w:cs="David"/>
          <w:rtl/>
        </w:rPr>
        <w:t>–</w:t>
      </w:r>
      <w:r w:rsidRPr="0020271D">
        <w:rPr>
          <w:rFonts w:cs="David" w:hint="cs"/>
          <w:rtl/>
        </w:rPr>
        <w:t xml:space="preserve"> שמית. </w:t>
      </w:r>
    </w:p>
    <w:p w14:paraId="71F41231"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עמיחי אילון:</w:t>
      </w:r>
    </w:p>
    <w:p w14:paraId="3B6AE3CD" w14:textId="77777777" w:rsidR="0020271D" w:rsidRPr="0020271D" w:rsidRDefault="0020271D" w:rsidP="0020271D">
      <w:pPr>
        <w:bidi/>
        <w:rPr>
          <w:rFonts w:cs="David" w:hint="cs"/>
          <w:rtl/>
        </w:rPr>
      </w:pPr>
    </w:p>
    <w:p w14:paraId="0EB20F02" w14:textId="77777777" w:rsidR="0020271D" w:rsidRPr="0020271D" w:rsidRDefault="0020271D" w:rsidP="0020271D">
      <w:pPr>
        <w:bidi/>
        <w:rPr>
          <w:rFonts w:cs="David" w:hint="cs"/>
          <w:rtl/>
        </w:rPr>
      </w:pPr>
      <w:r w:rsidRPr="0020271D">
        <w:rPr>
          <w:rFonts w:cs="David" w:hint="cs"/>
          <w:rtl/>
        </w:rPr>
        <w:tab/>
        <w:t xml:space="preserve"> ועדת החוץ והביטחון אישרה את זה, לכן אני יכול לומר. </w:t>
      </w:r>
    </w:p>
    <w:p w14:paraId="5FF689E7"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יעקב מרגי:</w:t>
      </w:r>
    </w:p>
    <w:p w14:paraId="10155C61" w14:textId="77777777" w:rsidR="0020271D" w:rsidRPr="0020271D" w:rsidRDefault="0020271D" w:rsidP="0020271D">
      <w:pPr>
        <w:bidi/>
        <w:rPr>
          <w:rFonts w:cs="David" w:hint="cs"/>
          <w:rtl/>
        </w:rPr>
      </w:pPr>
    </w:p>
    <w:p w14:paraId="1E85B993" w14:textId="77777777" w:rsidR="0020271D" w:rsidRPr="0020271D" w:rsidRDefault="0020271D" w:rsidP="0020271D">
      <w:pPr>
        <w:bidi/>
        <w:rPr>
          <w:rFonts w:cs="David" w:hint="cs"/>
          <w:rtl/>
        </w:rPr>
      </w:pPr>
      <w:r w:rsidRPr="0020271D">
        <w:rPr>
          <w:rFonts w:cs="David" w:hint="cs"/>
          <w:rtl/>
        </w:rPr>
        <w:tab/>
        <w:t xml:space="preserve">הוא לא יגיד שמית. </w:t>
      </w:r>
      <w:r w:rsidRPr="0020271D">
        <w:rPr>
          <w:rFonts w:cs="David" w:hint="cs"/>
          <w:rtl/>
        </w:rPr>
        <w:tab/>
      </w:r>
      <w:r w:rsidRPr="0020271D">
        <w:rPr>
          <w:rFonts w:cs="David" w:hint="cs"/>
          <w:rtl/>
        </w:rPr>
        <w:tab/>
      </w:r>
    </w:p>
    <w:p w14:paraId="0B2D090F" w14:textId="77777777" w:rsidR="0020271D" w:rsidRPr="0020271D" w:rsidRDefault="0020271D" w:rsidP="0020271D">
      <w:pPr>
        <w:pStyle w:val="Heading5"/>
        <w:jc w:val="left"/>
        <w:rPr>
          <w:rFonts w:hint="cs"/>
          <w:rtl/>
        </w:rPr>
      </w:pPr>
      <w:r w:rsidRPr="0020271D">
        <w:rPr>
          <w:rtl/>
        </w:rPr>
        <w:br/>
      </w:r>
      <w:r w:rsidRPr="0020271D">
        <w:rPr>
          <w:rFonts w:hint="cs"/>
          <w:u w:val="single"/>
          <w:rtl/>
        </w:rPr>
        <w:t>נאדיה חילו:</w:t>
      </w:r>
    </w:p>
    <w:p w14:paraId="59C130F5" w14:textId="77777777" w:rsidR="0020271D" w:rsidRPr="0020271D" w:rsidRDefault="0020271D" w:rsidP="0020271D">
      <w:pPr>
        <w:pStyle w:val="Heading5"/>
        <w:jc w:val="left"/>
        <w:rPr>
          <w:rFonts w:hint="cs"/>
          <w:rtl/>
        </w:rPr>
      </w:pPr>
    </w:p>
    <w:p w14:paraId="637FFCCC" w14:textId="77777777" w:rsidR="0020271D" w:rsidRPr="0020271D" w:rsidRDefault="0020271D" w:rsidP="0020271D">
      <w:pPr>
        <w:bidi/>
        <w:rPr>
          <w:rFonts w:cs="David" w:hint="cs"/>
          <w:rtl/>
        </w:rPr>
      </w:pPr>
      <w:r w:rsidRPr="0020271D">
        <w:rPr>
          <w:rFonts w:cs="David" w:hint="cs"/>
          <w:rtl/>
        </w:rPr>
        <w:tab/>
        <w:t xml:space="preserve">כן,  יש רשימה שמית. </w:t>
      </w:r>
    </w:p>
    <w:p w14:paraId="4011F720"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היו"ר רוחמה אברהם:</w:t>
      </w:r>
    </w:p>
    <w:p w14:paraId="0C425860" w14:textId="77777777" w:rsidR="0020271D" w:rsidRPr="0020271D" w:rsidRDefault="0020271D" w:rsidP="0020271D">
      <w:pPr>
        <w:bidi/>
        <w:rPr>
          <w:rFonts w:cs="David" w:hint="cs"/>
          <w:rtl/>
        </w:rPr>
      </w:pPr>
    </w:p>
    <w:p w14:paraId="684514DE" w14:textId="77777777" w:rsidR="0020271D" w:rsidRPr="0020271D" w:rsidRDefault="0020271D" w:rsidP="0020271D">
      <w:pPr>
        <w:bidi/>
        <w:rPr>
          <w:rFonts w:cs="David" w:hint="cs"/>
          <w:rtl/>
        </w:rPr>
      </w:pPr>
      <w:r w:rsidRPr="0020271D">
        <w:rPr>
          <w:rFonts w:cs="David" w:hint="cs"/>
          <w:rtl/>
        </w:rPr>
        <w:tab/>
        <w:t xml:space="preserve"> חברת הכנסת חילו, תני לו לסיים את דבריו. אם לא הבנת עדיין, את מהוועדה הזאת לא תצאי בלי שתביני. </w:t>
      </w:r>
    </w:p>
    <w:p w14:paraId="3D3E791E"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מיכאל אטלן:</w:t>
      </w:r>
    </w:p>
    <w:p w14:paraId="20B94007" w14:textId="77777777" w:rsidR="0020271D" w:rsidRPr="0020271D" w:rsidRDefault="0020271D" w:rsidP="0020271D">
      <w:pPr>
        <w:bidi/>
        <w:rPr>
          <w:rFonts w:cs="David" w:hint="cs"/>
          <w:rtl/>
        </w:rPr>
      </w:pPr>
    </w:p>
    <w:p w14:paraId="7DDA14FF" w14:textId="77777777" w:rsidR="0020271D" w:rsidRPr="0020271D" w:rsidRDefault="0020271D" w:rsidP="0020271D">
      <w:pPr>
        <w:bidi/>
        <w:rPr>
          <w:rFonts w:cs="David" w:hint="cs"/>
          <w:rtl/>
        </w:rPr>
      </w:pPr>
      <w:r w:rsidRPr="0020271D">
        <w:rPr>
          <w:rFonts w:cs="David" w:hint="cs"/>
          <w:rtl/>
        </w:rPr>
        <w:tab/>
        <w:t>יש מפה שפורסמה ברשומות.</w:t>
      </w:r>
    </w:p>
    <w:p w14:paraId="32646D47"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עמיחי אילון:</w:t>
      </w:r>
    </w:p>
    <w:p w14:paraId="51C11356" w14:textId="77777777" w:rsidR="0020271D" w:rsidRPr="0020271D" w:rsidRDefault="0020271D" w:rsidP="0020271D">
      <w:pPr>
        <w:bidi/>
        <w:rPr>
          <w:rFonts w:cs="David" w:hint="cs"/>
          <w:rtl/>
        </w:rPr>
      </w:pPr>
    </w:p>
    <w:p w14:paraId="770F9C36" w14:textId="77777777" w:rsidR="0020271D" w:rsidRPr="0020271D" w:rsidRDefault="0020271D" w:rsidP="0020271D">
      <w:pPr>
        <w:bidi/>
        <w:rPr>
          <w:rFonts w:cs="David" w:hint="cs"/>
          <w:rtl/>
        </w:rPr>
      </w:pPr>
      <w:r w:rsidRPr="0020271D">
        <w:rPr>
          <w:rFonts w:cs="David" w:hint="cs"/>
          <w:rtl/>
        </w:rPr>
        <w:tab/>
        <w:t xml:space="preserve"> החותרים, צומת יגור, עפולה, טבריה </w:t>
      </w:r>
      <w:r w:rsidRPr="0020271D">
        <w:rPr>
          <w:rFonts w:cs="David"/>
          <w:rtl/>
        </w:rPr>
        <w:t>–</w:t>
      </w:r>
      <w:r w:rsidRPr="0020271D">
        <w:rPr>
          <w:rFonts w:cs="David" w:hint="cs"/>
          <w:rtl/>
        </w:rPr>
        <w:t xml:space="preserve"> קו רוחב - כל מה שמצפון, נקודה. מה מסובך פה? זה אושר בוועדת החוץ והביטחון. </w:t>
      </w:r>
    </w:p>
    <w:p w14:paraId="2CE8B8E2" w14:textId="77777777" w:rsidR="0020271D" w:rsidRPr="0020271D" w:rsidRDefault="0020271D" w:rsidP="0020271D">
      <w:pPr>
        <w:pStyle w:val="Heading5"/>
        <w:jc w:val="left"/>
        <w:rPr>
          <w:rFonts w:hint="cs"/>
          <w:rtl/>
        </w:rPr>
      </w:pPr>
      <w:r w:rsidRPr="0020271D">
        <w:rPr>
          <w:rtl/>
        </w:rPr>
        <w:br/>
      </w:r>
      <w:r w:rsidRPr="0020271D">
        <w:rPr>
          <w:rFonts w:hint="cs"/>
          <w:u w:val="single"/>
          <w:rtl/>
        </w:rPr>
        <w:t>אביגדור יצחקי:</w:t>
      </w:r>
    </w:p>
    <w:p w14:paraId="770973EA" w14:textId="77777777" w:rsidR="0020271D" w:rsidRPr="0020271D" w:rsidRDefault="0020271D" w:rsidP="0020271D">
      <w:pPr>
        <w:pStyle w:val="Heading5"/>
        <w:jc w:val="left"/>
        <w:rPr>
          <w:rFonts w:hint="cs"/>
          <w:rtl/>
        </w:rPr>
      </w:pPr>
    </w:p>
    <w:p w14:paraId="40B0D297" w14:textId="77777777" w:rsidR="0020271D" w:rsidRPr="0020271D" w:rsidRDefault="0020271D" w:rsidP="0020271D">
      <w:pPr>
        <w:bidi/>
        <w:rPr>
          <w:rFonts w:cs="David" w:hint="cs"/>
          <w:rtl/>
        </w:rPr>
      </w:pPr>
      <w:r w:rsidRPr="0020271D">
        <w:rPr>
          <w:rFonts w:cs="David" w:hint="cs"/>
          <w:rtl/>
        </w:rPr>
        <w:tab/>
        <w:t xml:space="preserve"> אז למה לא ראשון לציון?</w:t>
      </w:r>
    </w:p>
    <w:p w14:paraId="5A8BCAFD"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עמיחי אילון:</w:t>
      </w:r>
    </w:p>
    <w:p w14:paraId="3FF72779" w14:textId="77777777" w:rsidR="0020271D" w:rsidRPr="0020271D" w:rsidRDefault="0020271D" w:rsidP="0020271D">
      <w:pPr>
        <w:bidi/>
        <w:rPr>
          <w:rFonts w:cs="David" w:hint="cs"/>
          <w:rtl/>
        </w:rPr>
      </w:pPr>
    </w:p>
    <w:p w14:paraId="07B22573" w14:textId="77777777" w:rsidR="0020271D" w:rsidRPr="0020271D" w:rsidRDefault="0020271D" w:rsidP="0020271D">
      <w:pPr>
        <w:bidi/>
        <w:rPr>
          <w:rFonts w:cs="David" w:hint="cs"/>
          <w:rtl/>
        </w:rPr>
      </w:pPr>
      <w:r w:rsidRPr="0020271D">
        <w:rPr>
          <w:rFonts w:cs="David" w:hint="cs"/>
          <w:rtl/>
        </w:rPr>
        <w:tab/>
        <w:t xml:space="preserve"> אתה, יש לך בעיה אישית עם ראשון לציון, ובראשון לציון ממשיכים לבלות...</w:t>
      </w:r>
    </w:p>
    <w:p w14:paraId="5853741C"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היו"ר רוחמה אברהם:</w:t>
      </w:r>
    </w:p>
    <w:p w14:paraId="149A2D04" w14:textId="77777777" w:rsidR="0020271D" w:rsidRPr="0020271D" w:rsidRDefault="0020271D" w:rsidP="0020271D">
      <w:pPr>
        <w:bidi/>
        <w:rPr>
          <w:rFonts w:cs="David" w:hint="cs"/>
          <w:rtl/>
        </w:rPr>
      </w:pPr>
    </w:p>
    <w:p w14:paraId="79BDB9EE" w14:textId="77777777" w:rsidR="0020271D" w:rsidRPr="0020271D" w:rsidRDefault="0020271D" w:rsidP="0020271D">
      <w:pPr>
        <w:bidi/>
        <w:rPr>
          <w:rFonts w:cs="David" w:hint="cs"/>
          <w:rtl/>
        </w:rPr>
      </w:pPr>
      <w:r w:rsidRPr="0020271D">
        <w:rPr>
          <w:rFonts w:cs="David" w:hint="cs"/>
          <w:rtl/>
        </w:rPr>
        <w:tab/>
        <w:t xml:space="preserve"> חבר הכנסת אילון, מה יקרה אם חלילה נותקף דרומית לזה?</w:t>
      </w:r>
    </w:p>
    <w:p w14:paraId="7E92EA99"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עמיחי אילון:</w:t>
      </w:r>
    </w:p>
    <w:p w14:paraId="653EFB9F" w14:textId="77777777" w:rsidR="0020271D" w:rsidRPr="0020271D" w:rsidRDefault="0020271D" w:rsidP="0020271D">
      <w:pPr>
        <w:bidi/>
        <w:rPr>
          <w:rFonts w:cs="David" w:hint="cs"/>
          <w:rtl/>
        </w:rPr>
      </w:pPr>
    </w:p>
    <w:p w14:paraId="3C47EF55" w14:textId="77777777" w:rsidR="0020271D" w:rsidRPr="0020271D" w:rsidRDefault="0020271D" w:rsidP="0020271D">
      <w:pPr>
        <w:bidi/>
        <w:rPr>
          <w:rFonts w:cs="David" w:hint="cs"/>
          <w:rtl/>
        </w:rPr>
      </w:pPr>
      <w:r w:rsidRPr="0020271D">
        <w:rPr>
          <w:rFonts w:cs="David" w:hint="cs"/>
          <w:rtl/>
        </w:rPr>
        <w:tab/>
        <w:t xml:space="preserve"> שר הביטחון יצטרך להכריז על אזור מיוחד. </w:t>
      </w:r>
    </w:p>
    <w:p w14:paraId="2EB57149" w14:textId="77777777" w:rsidR="0020271D" w:rsidRPr="0020271D" w:rsidRDefault="0020271D" w:rsidP="0020271D">
      <w:pPr>
        <w:bidi/>
        <w:rPr>
          <w:rFonts w:cs="David" w:hint="cs"/>
          <w:rtl/>
        </w:rPr>
      </w:pPr>
    </w:p>
    <w:p w14:paraId="01C7DC75" w14:textId="77777777" w:rsidR="0020271D" w:rsidRPr="0020271D" w:rsidRDefault="0020271D" w:rsidP="0020271D">
      <w:pPr>
        <w:bidi/>
        <w:rPr>
          <w:rFonts w:cs="David" w:hint="cs"/>
          <w:rtl/>
        </w:rPr>
      </w:pPr>
      <w:r w:rsidRPr="0020271D">
        <w:rPr>
          <w:rFonts w:cs="David" w:hint="cs"/>
          <w:u w:val="single"/>
          <w:rtl/>
        </w:rPr>
        <w:t>היו"ר רוחמה אברהם:</w:t>
      </w:r>
    </w:p>
    <w:p w14:paraId="6B612D4C" w14:textId="77777777" w:rsidR="0020271D" w:rsidRPr="0020271D" w:rsidRDefault="0020271D" w:rsidP="0020271D">
      <w:pPr>
        <w:bidi/>
        <w:rPr>
          <w:rFonts w:cs="David" w:hint="cs"/>
          <w:rtl/>
        </w:rPr>
      </w:pPr>
    </w:p>
    <w:p w14:paraId="0A13B0AE" w14:textId="77777777" w:rsidR="0020271D" w:rsidRPr="0020271D" w:rsidRDefault="0020271D" w:rsidP="0020271D">
      <w:pPr>
        <w:bidi/>
        <w:rPr>
          <w:rFonts w:cs="David" w:hint="cs"/>
          <w:rtl/>
        </w:rPr>
      </w:pPr>
      <w:r w:rsidRPr="0020271D">
        <w:rPr>
          <w:rFonts w:cs="David" w:hint="cs"/>
          <w:rtl/>
        </w:rPr>
        <w:tab/>
        <w:t xml:space="preserve"> ואז כל הצעת החוק נכללת בזה.</w:t>
      </w:r>
    </w:p>
    <w:p w14:paraId="306DB530"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עמיחי אילון:</w:t>
      </w:r>
    </w:p>
    <w:p w14:paraId="7BCCD231" w14:textId="77777777" w:rsidR="0020271D" w:rsidRPr="0020271D" w:rsidRDefault="0020271D" w:rsidP="0020271D">
      <w:pPr>
        <w:bidi/>
        <w:rPr>
          <w:rFonts w:cs="David" w:hint="cs"/>
          <w:rtl/>
        </w:rPr>
      </w:pPr>
    </w:p>
    <w:p w14:paraId="7BA8A73F" w14:textId="77777777" w:rsidR="0020271D" w:rsidRPr="0020271D" w:rsidRDefault="0020271D" w:rsidP="0020271D">
      <w:pPr>
        <w:bidi/>
        <w:rPr>
          <w:rFonts w:cs="David" w:hint="cs"/>
          <w:rtl/>
        </w:rPr>
      </w:pPr>
      <w:r w:rsidRPr="0020271D">
        <w:rPr>
          <w:rFonts w:cs="David" w:hint="cs"/>
          <w:rtl/>
        </w:rPr>
        <w:tab/>
        <w:t xml:space="preserve">הגדוּלה של הצעת החוק היא בכך שברגע ששר הביטחון מכריז </w:t>
      </w:r>
      <w:r w:rsidRPr="0020271D">
        <w:rPr>
          <w:rFonts w:cs="David"/>
          <w:rtl/>
        </w:rPr>
        <w:t>–</w:t>
      </w:r>
      <w:r w:rsidRPr="0020271D">
        <w:rPr>
          <w:rFonts w:cs="David" w:hint="cs"/>
          <w:rtl/>
        </w:rPr>
        <w:t xml:space="preserve"> זה לא רק נותן לעורף את הסמכות, אלא זה גם מגן על אותם עובדים שכתוצאה מאותה סמכות, לא מגיעים לעבודה.</w:t>
      </w:r>
    </w:p>
    <w:p w14:paraId="1025090F"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יורם מרציאנו:</w:t>
      </w:r>
    </w:p>
    <w:p w14:paraId="77D950F3" w14:textId="77777777" w:rsidR="0020271D" w:rsidRPr="0020271D" w:rsidRDefault="0020271D" w:rsidP="0020271D">
      <w:pPr>
        <w:bidi/>
        <w:rPr>
          <w:rFonts w:cs="David" w:hint="cs"/>
          <w:rtl/>
        </w:rPr>
      </w:pPr>
      <w:r w:rsidRPr="0020271D">
        <w:rPr>
          <w:rFonts w:cs="David" w:hint="cs"/>
          <w:rtl/>
        </w:rPr>
        <w:tab/>
      </w:r>
    </w:p>
    <w:p w14:paraId="67036593" w14:textId="77777777" w:rsidR="0020271D" w:rsidRPr="0020271D" w:rsidRDefault="0020271D" w:rsidP="0020271D">
      <w:pPr>
        <w:bidi/>
        <w:rPr>
          <w:rFonts w:cs="David" w:hint="cs"/>
          <w:rtl/>
        </w:rPr>
      </w:pPr>
      <w:r w:rsidRPr="0020271D">
        <w:rPr>
          <w:rFonts w:cs="David" w:hint="cs"/>
          <w:rtl/>
        </w:rPr>
        <w:tab/>
        <w:t>אדוני היועץ המשפטי, חיפה, הקריות וכרמיאל, נמצאות בפנים?</w:t>
      </w:r>
    </w:p>
    <w:p w14:paraId="085C9671" w14:textId="77777777" w:rsidR="0020271D" w:rsidRPr="0020271D" w:rsidRDefault="0020271D" w:rsidP="0020271D">
      <w:pPr>
        <w:bidi/>
        <w:rPr>
          <w:rFonts w:cs="David"/>
          <w:rtl/>
        </w:rPr>
      </w:pPr>
      <w:r w:rsidRPr="0020271D">
        <w:rPr>
          <w:rFonts w:cs="David"/>
          <w:rtl/>
        </w:rPr>
        <w:br/>
      </w:r>
    </w:p>
    <w:p w14:paraId="63041EF4" w14:textId="77777777" w:rsidR="0020271D" w:rsidRPr="0020271D" w:rsidRDefault="0020271D" w:rsidP="0020271D">
      <w:pPr>
        <w:bidi/>
        <w:rPr>
          <w:rFonts w:cs="David" w:hint="cs"/>
          <w:rtl/>
        </w:rPr>
      </w:pPr>
      <w:r w:rsidRPr="0020271D">
        <w:rPr>
          <w:rFonts w:cs="David"/>
          <w:rtl/>
        </w:rPr>
        <w:br w:type="page"/>
      </w:r>
      <w:r w:rsidRPr="0020271D">
        <w:rPr>
          <w:rFonts w:cs="David" w:hint="cs"/>
          <w:u w:val="single"/>
          <w:rtl/>
        </w:rPr>
        <w:t>מיכאל אטלן:</w:t>
      </w:r>
    </w:p>
    <w:p w14:paraId="30244F6F" w14:textId="77777777" w:rsidR="0020271D" w:rsidRPr="0020271D" w:rsidRDefault="0020271D" w:rsidP="0020271D">
      <w:pPr>
        <w:bidi/>
        <w:rPr>
          <w:rFonts w:cs="David" w:hint="cs"/>
          <w:rtl/>
        </w:rPr>
      </w:pPr>
    </w:p>
    <w:p w14:paraId="7C08122A" w14:textId="77777777" w:rsidR="0020271D" w:rsidRPr="0020271D" w:rsidRDefault="0020271D" w:rsidP="0020271D">
      <w:pPr>
        <w:bidi/>
        <w:rPr>
          <w:rFonts w:cs="David" w:hint="cs"/>
          <w:rtl/>
        </w:rPr>
      </w:pPr>
      <w:r w:rsidRPr="0020271D">
        <w:rPr>
          <w:rFonts w:cs="David" w:hint="cs"/>
          <w:rtl/>
        </w:rPr>
        <w:tab/>
        <w:t xml:space="preserve">כן. </w:t>
      </w:r>
    </w:p>
    <w:p w14:paraId="5CADC1FA" w14:textId="77777777" w:rsidR="0020271D" w:rsidRPr="0020271D" w:rsidRDefault="0020271D" w:rsidP="0020271D">
      <w:pPr>
        <w:pStyle w:val="Heading5"/>
        <w:jc w:val="left"/>
        <w:rPr>
          <w:rFonts w:hint="cs"/>
          <w:rtl/>
        </w:rPr>
      </w:pPr>
      <w:r w:rsidRPr="0020271D">
        <w:rPr>
          <w:rtl/>
        </w:rPr>
        <w:br/>
      </w:r>
      <w:r w:rsidRPr="0020271D">
        <w:rPr>
          <w:rFonts w:hint="cs"/>
          <w:u w:val="single"/>
          <w:rtl/>
        </w:rPr>
        <w:t>אביגדור יצחקי:</w:t>
      </w:r>
    </w:p>
    <w:p w14:paraId="10F7833E" w14:textId="77777777" w:rsidR="0020271D" w:rsidRPr="0020271D" w:rsidRDefault="0020271D" w:rsidP="0020271D">
      <w:pPr>
        <w:pStyle w:val="Heading5"/>
        <w:jc w:val="left"/>
        <w:rPr>
          <w:rFonts w:hint="cs"/>
          <w:rtl/>
        </w:rPr>
      </w:pPr>
    </w:p>
    <w:p w14:paraId="027298D3" w14:textId="77777777" w:rsidR="0020271D" w:rsidRPr="0020271D" w:rsidRDefault="0020271D" w:rsidP="0020271D">
      <w:pPr>
        <w:bidi/>
        <w:rPr>
          <w:rFonts w:cs="David" w:hint="cs"/>
          <w:rtl/>
        </w:rPr>
      </w:pPr>
      <w:r w:rsidRPr="0020271D">
        <w:rPr>
          <w:rFonts w:cs="David" w:hint="cs"/>
          <w:rtl/>
        </w:rPr>
        <w:tab/>
        <w:t>אנחנו לא רוצים להתבלבל עם מה שכתוב בהצעת החוק. זה מאוד מבלבל.</w:t>
      </w:r>
    </w:p>
    <w:p w14:paraId="015D8C15" w14:textId="77777777" w:rsidR="0020271D" w:rsidRPr="0020271D" w:rsidRDefault="0020271D" w:rsidP="0020271D">
      <w:pPr>
        <w:bidi/>
        <w:rPr>
          <w:rFonts w:cs="David" w:hint="cs"/>
          <w:u w:val="single"/>
          <w:rtl/>
        </w:rPr>
      </w:pPr>
      <w:r w:rsidRPr="0020271D">
        <w:rPr>
          <w:rFonts w:cs="David"/>
          <w:rtl/>
        </w:rPr>
        <w:br/>
      </w:r>
      <w:r w:rsidRPr="0020271D">
        <w:rPr>
          <w:rFonts w:cs="David" w:hint="cs"/>
          <w:u w:val="single"/>
          <w:rtl/>
        </w:rPr>
        <w:t>מיכאל אטלן:</w:t>
      </w:r>
    </w:p>
    <w:p w14:paraId="7CD3A24C" w14:textId="77777777" w:rsidR="0020271D" w:rsidRPr="0020271D" w:rsidRDefault="0020271D" w:rsidP="0020271D">
      <w:pPr>
        <w:bidi/>
        <w:rPr>
          <w:rFonts w:cs="David" w:hint="cs"/>
          <w:rtl/>
        </w:rPr>
      </w:pPr>
      <w:r w:rsidRPr="0020271D">
        <w:rPr>
          <w:rFonts w:cs="David"/>
          <w:rtl/>
        </w:rPr>
        <w:br/>
      </w:r>
      <w:r w:rsidRPr="0020271D">
        <w:rPr>
          <w:rFonts w:cs="David" w:hint="cs"/>
          <w:rtl/>
        </w:rPr>
        <w:tab/>
        <w:t xml:space="preserve">למה? בהצעת החוק כתוב: המצב המיוחד בעורף </w:t>
      </w:r>
      <w:r w:rsidRPr="0020271D">
        <w:rPr>
          <w:rFonts w:cs="David"/>
          <w:rtl/>
        </w:rPr>
        <w:t>–</w:t>
      </w:r>
      <w:r w:rsidRPr="0020271D">
        <w:rPr>
          <w:rFonts w:cs="David" w:hint="cs"/>
          <w:rtl/>
        </w:rPr>
        <w:t xml:space="preserve"> זה לפי חוק אחר. החוק האחר </w:t>
      </w:r>
      <w:r w:rsidRPr="0020271D">
        <w:rPr>
          <w:rFonts w:cs="David"/>
          <w:rtl/>
        </w:rPr>
        <w:t>–</w:t>
      </w:r>
      <w:r w:rsidRPr="0020271D">
        <w:rPr>
          <w:rFonts w:cs="David" w:hint="cs"/>
          <w:rtl/>
        </w:rPr>
        <w:t xml:space="preserve"> הכל עבר ופורסם ברשומות. </w:t>
      </w:r>
    </w:p>
    <w:p w14:paraId="5E0635F0" w14:textId="77777777" w:rsidR="0020271D" w:rsidRPr="0020271D" w:rsidRDefault="0020271D" w:rsidP="0020271D">
      <w:pPr>
        <w:bidi/>
        <w:rPr>
          <w:rFonts w:cs="David" w:hint="cs"/>
          <w:rtl/>
        </w:rPr>
      </w:pPr>
    </w:p>
    <w:p w14:paraId="2F501A6B" w14:textId="77777777" w:rsidR="0020271D" w:rsidRPr="0020271D" w:rsidRDefault="0020271D" w:rsidP="0020271D">
      <w:pPr>
        <w:bidi/>
        <w:rPr>
          <w:rFonts w:cs="David" w:hint="cs"/>
          <w:rtl/>
        </w:rPr>
      </w:pPr>
      <w:r w:rsidRPr="0020271D">
        <w:rPr>
          <w:rFonts w:cs="David" w:hint="cs"/>
          <w:rtl/>
        </w:rPr>
        <w:tab/>
        <w:t>הפרק השני בהצעת החוק נוגע לפיצוי על השכר. יש חפיפה של 99% מבחינת ההוראות. הפיצוי של השכר מאמץ בחקיקה את ההוראות של ההסכם שהגיעו אליו לשכת התיאום של הארגונים הכלכליים, ההסתדרות והממשלה, ומחיל את זה גם על עובדים ומעסיקים שאינם צדדים להסכם הזה, אלא אם כן הסכמים מיוחדים ייחתמו בהמשך, ואז הם יבואו במקום ההוראות האלה. כל זה עד ה-31 ביולי .</w:t>
      </w:r>
    </w:p>
    <w:p w14:paraId="2F1259BB" w14:textId="77777777" w:rsidR="0020271D" w:rsidRPr="0020271D" w:rsidRDefault="0020271D" w:rsidP="0020271D">
      <w:pPr>
        <w:bidi/>
        <w:rPr>
          <w:rFonts w:cs="David" w:hint="cs"/>
          <w:rtl/>
        </w:rPr>
      </w:pPr>
    </w:p>
    <w:p w14:paraId="6E09331F" w14:textId="77777777" w:rsidR="0020271D" w:rsidRPr="0020271D" w:rsidRDefault="0020271D" w:rsidP="0020271D">
      <w:pPr>
        <w:bidi/>
        <w:rPr>
          <w:rFonts w:cs="David" w:hint="cs"/>
          <w:rtl/>
        </w:rPr>
      </w:pPr>
      <w:r w:rsidRPr="0020271D">
        <w:rPr>
          <w:rFonts w:cs="David" w:hint="cs"/>
          <w:rtl/>
        </w:rPr>
        <w:tab/>
        <w:t xml:space="preserve">ההוראה האחרונה היא שאם ייחתם הסכם בהמשך </w:t>
      </w:r>
      <w:r w:rsidRPr="0020271D">
        <w:rPr>
          <w:rFonts w:cs="David"/>
          <w:rtl/>
        </w:rPr>
        <w:t>–</w:t>
      </w:r>
      <w:r w:rsidRPr="0020271D">
        <w:rPr>
          <w:rFonts w:cs="David" w:hint="cs"/>
          <w:rtl/>
        </w:rPr>
        <w:t xml:space="preserve"> יש סמכות לשר התמ"ת, בהסכמת שר האוצר ובאישור ועדת הכספים של הכנסת, להאריך את החוק לאותה התקופה.</w:t>
      </w:r>
    </w:p>
    <w:p w14:paraId="71FB2472"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רביב סובול:</w:t>
      </w:r>
    </w:p>
    <w:p w14:paraId="4AB210BD" w14:textId="77777777" w:rsidR="0020271D" w:rsidRPr="0020271D" w:rsidRDefault="0020271D" w:rsidP="0020271D">
      <w:pPr>
        <w:bidi/>
        <w:rPr>
          <w:rFonts w:cs="David" w:hint="cs"/>
          <w:rtl/>
        </w:rPr>
      </w:pPr>
    </w:p>
    <w:p w14:paraId="2C390F15" w14:textId="77777777" w:rsidR="0020271D" w:rsidRPr="0020271D" w:rsidRDefault="0020271D" w:rsidP="0020271D">
      <w:pPr>
        <w:bidi/>
        <w:rPr>
          <w:rFonts w:cs="David" w:hint="cs"/>
          <w:rtl/>
        </w:rPr>
      </w:pPr>
      <w:r w:rsidRPr="0020271D">
        <w:rPr>
          <w:rFonts w:cs="David" w:hint="cs"/>
          <w:rtl/>
        </w:rPr>
        <w:tab/>
        <w:t xml:space="preserve">הנושא של האזורים הוסדר במסגרת ההסכם שצוין קודם, מצורפת אליו מפה ספציפית שמתארת זאת. לקחנו את העקרונות שנקבעו בהצעת החוק הממשלתית </w:t>
      </w:r>
      <w:r w:rsidRPr="0020271D">
        <w:rPr>
          <w:rFonts w:cs="David"/>
          <w:rtl/>
        </w:rPr>
        <w:t>–</w:t>
      </w:r>
      <w:r w:rsidRPr="0020271D">
        <w:rPr>
          <w:rFonts w:cs="David" w:hint="cs"/>
          <w:rtl/>
        </w:rPr>
        <w:t xml:space="preserve"> שהם מקבילים לחלוטין להצעת החוק הפרטית </w:t>
      </w:r>
      <w:r w:rsidRPr="0020271D">
        <w:rPr>
          <w:rFonts w:cs="David"/>
          <w:rtl/>
        </w:rPr>
        <w:t>–</w:t>
      </w:r>
      <w:r w:rsidRPr="0020271D">
        <w:rPr>
          <w:rFonts w:cs="David" w:hint="cs"/>
          <w:rtl/>
        </w:rPr>
        <w:t xml:space="preserve"> קרי, איפה בתוך האזור שתוחם כאזור מיוחד ניתנו בכל יום ויום הנחיות לאנשים כן לצאת לעבודה או לא לצאת לעבודה, כן להישאר בבתים או לא להישאר בבתים </w:t>
      </w:r>
      <w:r w:rsidRPr="0020271D">
        <w:rPr>
          <w:rFonts w:cs="David"/>
          <w:rtl/>
        </w:rPr>
        <w:t>–</w:t>
      </w:r>
      <w:r w:rsidRPr="0020271D">
        <w:rPr>
          <w:rFonts w:cs="David" w:hint="cs"/>
          <w:rtl/>
        </w:rPr>
        <w:t xml:space="preserve"> ובהתאם לכך נבנו אזורים שבהם בכל יום יינתן לאנשים פיצוי כי באותו יום אכן ניתנו לאנשים כבר הנחיות והוראות להישאר בבתים. </w:t>
      </w:r>
    </w:p>
    <w:p w14:paraId="24046C1A" w14:textId="77777777" w:rsidR="0020271D" w:rsidRPr="0020271D" w:rsidRDefault="0020271D" w:rsidP="0020271D">
      <w:pPr>
        <w:bidi/>
        <w:rPr>
          <w:rFonts w:cs="David" w:hint="cs"/>
          <w:rtl/>
        </w:rPr>
      </w:pPr>
    </w:p>
    <w:p w14:paraId="58B3E242" w14:textId="77777777" w:rsidR="0020271D" w:rsidRPr="0020271D" w:rsidRDefault="0020271D" w:rsidP="0020271D">
      <w:pPr>
        <w:bidi/>
        <w:rPr>
          <w:rFonts w:cs="David" w:hint="cs"/>
          <w:rtl/>
        </w:rPr>
      </w:pPr>
      <w:r w:rsidRPr="0020271D">
        <w:rPr>
          <w:rFonts w:cs="David" w:hint="cs"/>
          <w:rtl/>
        </w:rPr>
        <w:tab/>
        <w:t xml:space="preserve">העקרונות של ההסכם מגדירים </w:t>
      </w:r>
      <w:r w:rsidRPr="0020271D">
        <w:rPr>
          <w:rFonts w:cs="David"/>
          <w:rtl/>
        </w:rPr>
        <w:t>–</w:t>
      </w:r>
      <w:r w:rsidRPr="0020271D">
        <w:rPr>
          <w:rFonts w:cs="David" w:hint="cs"/>
          <w:rtl/>
        </w:rPr>
        <w:t xml:space="preserve"> ואני אדבר קודם כול על צד המעסיקים. מבחינת צד המעסיקים, זה כרגע עיגון של תקנות שנידונות בשעה זו בוועדת הכספים </w:t>
      </w:r>
      <w:r w:rsidRPr="0020271D">
        <w:rPr>
          <w:rFonts w:cs="David"/>
          <w:rtl/>
        </w:rPr>
        <w:t>–</w:t>
      </w:r>
      <w:r w:rsidRPr="0020271D">
        <w:rPr>
          <w:rFonts w:cs="David" w:hint="cs"/>
          <w:rtl/>
        </w:rPr>
        <w:t xml:space="preserve"> נותנים למעסיקים באופן עקרוני 180% פיצוי על השכר של העובדים בגין כל עובד שנעדר, כאשר מה- 180% הללו מקוזזים השתתפות של העובדים עצמם בשיעור של 20% והשתתפות של המעסיקים בשיעור של 27.5%.  הכל מסתכם בסוף ל- 132.5%, וזה הפיצוי שהמעסיקים יקבלו.</w:t>
      </w:r>
    </w:p>
    <w:p w14:paraId="07FBDC64" w14:textId="77777777" w:rsidR="0020271D" w:rsidRPr="0020271D" w:rsidRDefault="0020271D" w:rsidP="0020271D">
      <w:pPr>
        <w:bidi/>
        <w:rPr>
          <w:rFonts w:cs="David" w:hint="cs"/>
          <w:rtl/>
        </w:rPr>
      </w:pPr>
    </w:p>
    <w:p w14:paraId="644296B5" w14:textId="77777777" w:rsidR="0020271D" w:rsidRPr="0020271D" w:rsidRDefault="0020271D" w:rsidP="0020271D">
      <w:pPr>
        <w:bidi/>
        <w:rPr>
          <w:rFonts w:cs="David" w:hint="cs"/>
          <w:rtl/>
        </w:rPr>
      </w:pPr>
      <w:r w:rsidRPr="0020271D">
        <w:rPr>
          <w:rFonts w:cs="David" w:hint="cs"/>
          <w:rtl/>
        </w:rPr>
        <w:tab/>
        <w:t>בעניין העובדים, מה שסוכם הוא שהעובדים יקבלו את שכרם הרגיל, קרי בלי שעות נוספות ודברים מהסוג הזה, ועל הנושא הזה הם עוד ישתתפו ב- 20%, כאשר זה יקוזז ממכסת ימי החופש שלהם בלבד, ולא מתשלום שכר.</w:t>
      </w:r>
    </w:p>
    <w:p w14:paraId="699C884D" w14:textId="77777777" w:rsidR="0020271D" w:rsidRPr="0020271D" w:rsidRDefault="0020271D" w:rsidP="0020271D">
      <w:pPr>
        <w:pStyle w:val="Heading5"/>
        <w:jc w:val="left"/>
        <w:rPr>
          <w:rFonts w:hint="cs"/>
          <w:rtl/>
        </w:rPr>
      </w:pPr>
      <w:r w:rsidRPr="0020271D">
        <w:rPr>
          <w:rtl/>
        </w:rPr>
        <w:br/>
      </w:r>
      <w:r w:rsidRPr="0020271D">
        <w:rPr>
          <w:rFonts w:hint="cs"/>
          <w:u w:val="single"/>
          <w:rtl/>
        </w:rPr>
        <w:t>אביגדור יצחקי:</w:t>
      </w:r>
    </w:p>
    <w:p w14:paraId="3525D70D" w14:textId="77777777" w:rsidR="0020271D" w:rsidRPr="0020271D" w:rsidRDefault="0020271D" w:rsidP="0020271D">
      <w:pPr>
        <w:pStyle w:val="Heading5"/>
        <w:jc w:val="left"/>
        <w:rPr>
          <w:rFonts w:hint="cs"/>
          <w:rtl/>
        </w:rPr>
      </w:pPr>
    </w:p>
    <w:p w14:paraId="07B7E8D7" w14:textId="77777777" w:rsidR="0020271D" w:rsidRPr="0020271D" w:rsidRDefault="0020271D" w:rsidP="0020271D">
      <w:pPr>
        <w:bidi/>
        <w:rPr>
          <w:rFonts w:cs="David" w:hint="cs"/>
          <w:rtl/>
        </w:rPr>
      </w:pPr>
      <w:r w:rsidRPr="0020271D">
        <w:rPr>
          <w:rFonts w:cs="David" w:hint="cs"/>
          <w:rtl/>
        </w:rPr>
        <w:tab/>
        <w:t>מה קורה באוגוסט?</w:t>
      </w:r>
    </w:p>
    <w:p w14:paraId="356C2EC9"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רביב סובול:</w:t>
      </w:r>
    </w:p>
    <w:p w14:paraId="124BB515" w14:textId="77777777" w:rsidR="0020271D" w:rsidRPr="0020271D" w:rsidRDefault="0020271D" w:rsidP="0020271D">
      <w:pPr>
        <w:bidi/>
        <w:rPr>
          <w:rFonts w:cs="David" w:hint="cs"/>
          <w:rtl/>
        </w:rPr>
      </w:pPr>
    </w:p>
    <w:p w14:paraId="7D6E94DB" w14:textId="77777777" w:rsidR="0020271D" w:rsidRPr="0020271D" w:rsidRDefault="0020271D" w:rsidP="0020271D">
      <w:pPr>
        <w:bidi/>
        <w:rPr>
          <w:rFonts w:cs="David" w:hint="cs"/>
          <w:rtl/>
        </w:rPr>
      </w:pPr>
      <w:r w:rsidRPr="0020271D">
        <w:rPr>
          <w:rFonts w:cs="David" w:hint="cs"/>
          <w:rtl/>
        </w:rPr>
        <w:tab/>
        <w:t>אם יהיה הסכם להרחבה - - -</w:t>
      </w:r>
    </w:p>
    <w:p w14:paraId="16519889" w14:textId="77777777" w:rsidR="0020271D" w:rsidRPr="0020271D" w:rsidRDefault="0020271D" w:rsidP="0020271D">
      <w:pPr>
        <w:pStyle w:val="Heading5"/>
        <w:jc w:val="left"/>
        <w:rPr>
          <w:rFonts w:hint="cs"/>
          <w:rtl/>
        </w:rPr>
      </w:pPr>
      <w:r w:rsidRPr="0020271D">
        <w:rPr>
          <w:rtl/>
        </w:rPr>
        <w:br/>
      </w:r>
      <w:r w:rsidRPr="0020271D">
        <w:rPr>
          <w:rFonts w:hint="cs"/>
          <w:u w:val="single"/>
          <w:rtl/>
        </w:rPr>
        <w:t>אביגדור יצחקי:</w:t>
      </w:r>
    </w:p>
    <w:p w14:paraId="535586BA" w14:textId="77777777" w:rsidR="0020271D" w:rsidRPr="0020271D" w:rsidRDefault="0020271D" w:rsidP="0020271D">
      <w:pPr>
        <w:pStyle w:val="Heading5"/>
        <w:jc w:val="left"/>
        <w:rPr>
          <w:rFonts w:hint="cs"/>
          <w:rtl/>
        </w:rPr>
      </w:pPr>
    </w:p>
    <w:p w14:paraId="131E67F0" w14:textId="77777777" w:rsidR="0020271D" w:rsidRPr="0020271D" w:rsidRDefault="0020271D" w:rsidP="0020271D">
      <w:pPr>
        <w:bidi/>
        <w:rPr>
          <w:rFonts w:cs="David" w:hint="cs"/>
          <w:rtl/>
        </w:rPr>
      </w:pPr>
      <w:r w:rsidRPr="0020271D">
        <w:rPr>
          <w:rFonts w:cs="David" w:hint="cs"/>
          <w:rtl/>
        </w:rPr>
        <w:tab/>
        <w:t xml:space="preserve"> האם מונה איזשהו צוות?</w:t>
      </w:r>
    </w:p>
    <w:p w14:paraId="108617EA"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רביב סובול:</w:t>
      </w:r>
    </w:p>
    <w:p w14:paraId="0350288E" w14:textId="77777777" w:rsidR="0020271D" w:rsidRPr="0020271D" w:rsidRDefault="0020271D" w:rsidP="0020271D">
      <w:pPr>
        <w:bidi/>
        <w:rPr>
          <w:rFonts w:cs="David" w:hint="cs"/>
          <w:rtl/>
        </w:rPr>
      </w:pPr>
    </w:p>
    <w:p w14:paraId="35307A12" w14:textId="77777777" w:rsidR="0020271D" w:rsidRPr="0020271D" w:rsidRDefault="0020271D" w:rsidP="0020271D">
      <w:pPr>
        <w:bidi/>
        <w:rPr>
          <w:rFonts w:cs="David" w:hint="cs"/>
          <w:rtl/>
        </w:rPr>
      </w:pPr>
      <w:r w:rsidRPr="0020271D">
        <w:rPr>
          <w:rFonts w:cs="David" w:hint="cs"/>
          <w:rtl/>
        </w:rPr>
        <w:tab/>
        <w:t xml:space="preserve">אותו צוות ישב וידון גם מה יעשו באוגוסט. </w:t>
      </w:r>
    </w:p>
    <w:p w14:paraId="1FC7DE02" w14:textId="77777777" w:rsidR="0020271D" w:rsidRPr="0020271D" w:rsidRDefault="0020271D" w:rsidP="0020271D">
      <w:pPr>
        <w:bidi/>
        <w:rPr>
          <w:rFonts w:cs="David" w:hint="cs"/>
          <w:rtl/>
        </w:rPr>
      </w:pPr>
    </w:p>
    <w:p w14:paraId="519CB88F" w14:textId="77777777" w:rsidR="0020271D" w:rsidRPr="0020271D" w:rsidRDefault="0020271D" w:rsidP="0020271D">
      <w:pPr>
        <w:bidi/>
        <w:rPr>
          <w:rFonts w:cs="David" w:hint="cs"/>
          <w:rtl/>
        </w:rPr>
      </w:pPr>
      <w:r w:rsidRPr="0020271D">
        <w:rPr>
          <w:rFonts w:cs="David" w:hint="cs"/>
          <w:rtl/>
        </w:rPr>
        <w:tab/>
        <w:t xml:space="preserve">להבדיל מהחקיקה </w:t>
      </w:r>
      <w:r w:rsidRPr="0020271D">
        <w:rPr>
          <w:rFonts w:cs="David"/>
          <w:rtl/>
        </w:rPr>
        <w:t>–</w:t>
      </w:r>
      <w:r w:rsidRPr="0020271D">
        <w:rPr>
          <w:rFonts w:cs="David" w:hint="cs"/>
          <w:rtl/>
        </w:rPr>
        <w:t xml:space="preserve"> שהיא חקיקה רחבה שקובעת את העקרונות - ההסדר בעצם פורט לפרטים ומגדיר אזורים ספציפיים וימים ספציפיים. לכן, הוא לא צופה פני עתיד כי אנחנו היום לא יודעים באיזה אזור יינתנו בעוד שבועיים הנחיות כאלה או אחרות, אלא הוא צופה פני עבר </w:t>
      </w:r>
      <w:r w:rsidRPr="0020271D">
        <w:rPr>
          <w:rFonts w:cs="David"/>
          <w:rtl/>
        </w:rPr>
        <w:t>–</w:t>
      </w:r>
      <w:r w:rsidRPr="0020271D">
        <w:rPr>
          <w:rFonts w:cs="David" w:hint="cs"/>
          <w:rtl/>
        </w:rPr>
        <w:t xml:space="preserve"> הוא בדק את ההנחיות ואת ההוראות שניתנו לאוכלוסיות, ובהתאם לכך סוכמו האזורים. </w:t>
      </w:r>
    </w:p>
    <w:p w14:paraId="04612AE2"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יורי שטרן:</w:t>
      </w:r>
    </w:p>
    <w:p w14:paraId="1EB6C6EB" w14:textId="77777777" w:rsidR="0020271D" w:rsidRPr="0020271D" w:rsidRDefault="0020271D" w:rsidP="0020271D">
      <w:pPr>
        <w:bidi/>
        <w:rPr>
          <w:rFonts w:cs="David" w:hint="cs"/>
          <w:rtl/>
        </w:rPr>
      </w:pPr>
    </w:p>
    <w:p w14:paraId="64F9DC4B" w14:textId="77777777" w:rsidR="0020271D" w:rsidRPr="0020271D" w:rsidRDefault="0020271D" w:rsidP="0020271D">
      <w:pPr>
        <w:bidi/>
        <w:rPr>
          <w:rFonts w:cs="David" w:hint="cs"/>
          <w:rtl/>
        </w:rPr>
      </w:pPr>
      <w:r w:rsidRPr="0020271D">
        <w:rPr>
          <w:rFonts w:cs="David" w:hint="cs"/>
          <w:rtl/>
        </w:rPr>
        <w:tab/>
        <w:t xml:space="preserve"> לכן, צריכה להיות חקיקה שהיא צופה גם את פני העתיד.</w:t>
      </w:r>
    </w:p>
    <w:p w14:paraId="6085088E" w14:textId="77777777" w:rsidR="0020271D" w:rsidRPr="0020271D" w:rsidRDefault="0020271D" w:rsidP="0020271D">
      <w:pPr>
        <w:bidi/>
        <w:rPr>
          <w:rFonts w:cs="David" w:hint="cs"/>
          <w:rtl/>
        </w:rPr>
      </w:pPr>
    </w:p>
    <w:p w14:paraId="6AA60B39" w14:textId="77777777" w:rsidR="0020271D" w:rsidRPr="0020271D" w:rsidRDefault="0020271D" w:rsidP="0020271D">
      <w:pPr>
        <w:bidi/>
        <w:rPr>
          <w:rFonts w:cs="David" w:hint="cs"/>
          <w:rtl/>
        </w:rPr>
      </w:pPr>
      <w:r w:rsidRPr="0020271D">
        <w:rPr>
          <w:rFonts w:cs="David" w:hint="cs"/>
          <w:u w:val="single"/>
          <w:rtl/>
        </w:rPr>
        <w:t>מיכאל אטלן:</w:t>
      </w:r>
    </w:p>
    <w:p w14:paraId="7F09692A" w14:textId="77777777" w:rsidR="0020271D" w:rsidRPr="0020271D" w:rsidRDefault="0020271D" w:rsidP="0020271D">
      <w:pPr>
        <w:bidi/>
        <w:rPr>
          <w:rFonts w:cs="David" w:hint="cs"/>
          <w:rtl/>
        </w:rPr>
      </w:pPr>
    </w:p>
    <w:p w14:paraId="271459D5" w14:textId="77777777" w:rsidR="0020271D" w:rsidRPr="0020271D" w:rsidRDefault="0020271D" w:rsidP="0020271D">
      <w:pPr>
        <w:bidi/>
        <w:rPr>
          <w:rFonts w:cs="David" w:hint="cs"/>
          <w:rtl/>
        </w:rPr>
      </w:pPr>
      <w:r w:rsidRPr="0020271D">
        <w:rPr>
          <w:rFonts w:cs="David" w:hint="cs"/>
          <w:rtl/>
        </w:rPr>
        <w:tab/>
        <w:t xml:space="preserve">כל זה גם מתואם </w:t>
      </w:r>
      <w:r w:rsidRPr="0020271D">
        <w:rPr>
          <w:rFonts w:cs="David"/>
          <w:rtl/>
        </w:rPr>
        <w:t>–</w:t>
      </w:r>
      <w:r w:rsidRPr="0020271D">
        <w:rPr>
          <w:rFonts w:cs="David" w:hint="cs"/>
          <w:rtl/>
        </w:rPr>
        <w:t xml:space="preserve"> מבחינת המילים בחוק - עם התקנות לפי חוק מס רכוש, שיאושרו היום בוועדת הכספים של הכנסת. אתם תראו זאת בפרק על שכר, סביב המילה שאתם לא מכירים אולי- "אזור ההגבלה" לפי חוק מס רכוש. "אזור ההגבלה" </w:t>
      </w:r>
      <w:r w:rsidRPr="0020271D">
        <w:rPr>
          <w:rFonts w:cs="David"/>
          <w:rtl/>
        </w:rPr>
        <w:t>–</w:t>
      </w:r>
      <w:r w:rsidRPr="0020271D">
        <w:rPr>
          <w:rFonts w:cs="David" w:hint="cs"/>
          <w:rtl/>
        </w:rPr>
        <w:t xml:space="preserve"> שם זהו מונח שיצרו אותו כדי להלביש עליו את המפות שמדברים עליהן. </w:t>
      </w:r>
    </w:p>
    <w:p w14:paraId="52C717AB"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היו"ר רוחמה אברהם:</w:t>
      </w:r>
    </w:p>
    <w:p w14:paraId="3AE3EC6A" w14:textId="77777777" w:rsidR="0020271D" w:rsidRPr="0020271D" w:rsidRDefault="0020271D" w:rsidP="0020271D">
      <w:pPr>
        <w:bidi/>
        <w:rPr>
          <w:rFonts w:cs="David" w:hint="cs"/>
          <w:rtl/>
        </w:rPr>
      </w:pPr>
    </w:p>
    <w:p w14:paraId="54F16A8F" w14:textId="77777777" w:rsidR="0020271D" w:rsidRPr="0020271D" w:rsidRDefault="0020271D" w:rsidP="0020271D">
      <w:pPr>
        <w:bidi/>
        <w:rPr>
          <w:rFonts w:cs="David" w:hint="cs"/>
          <w:rtl/>
        </w:rPr>
      </w:pPr>
      <w:r w:rsidRPr="0020271D">
        <w:rPr>
          <w:rFonts w:cs="David" w:hint="cs"/>
          <w:rtl/>
        </w:rPr>
        <w:tab/>
        <w:t xml:space="preserve"> תודה רבה. אני עוברת להצבעה על בקשת הממשלה להקדמת הדיון בהצעת חוק הגנה על עובדים בשעת חירום, התשס"ו-2006, לפני הקריאה השנייה והשלישית. </w:t>
      </w:r>
    </w:p>
    <w:p w14:paraId="4C91D7CD" w14:textId="77777777" w:rsidR="0020271D" w:rsidRPr="0020271D" w:rsidRDefault="0020271D" w:rsidP="0020271D">
      <w:pPr>
        <w:pStyle w:val="Heading5"/>
        <w:jc w:val="left"/>
        <w:rPr>
          <w:rFonts w:hint="cs"/>
          <w:rtl/>
        </w:rPr>
      </w:pPr>
      <w:r w:rsidRPr="0020271D">
        <w:rPr>
          <w:rtl/>
        </w:rPr>
        <w:br/>
      </w:r>
      <w:r w:rsidRPr="0020271D">
        <w:rPr>
          <w:rFonts w:hint="cs"/>
          <w:u w:val="single"/>
          <w:rtl/>
        </w:rPr>
        <w:t>אביגדור יצחקי:</w:t>
      </w:r>
    </w:p>
    <w:p w14:paraId="1210A3E0" w14:textId="77777777" w:rsidR="0020271D" w:rsidRPr="0020271D" w:rsidRDefault="0020271D" w:rsidP="0020271D">
      <w:pPr>
        <w:pStyle w:val="Heading5"/>
        <w:jc w:val="left"/>
        <w:rPr>
          <w:rFonts w:hint="cs"/>
          <w:rtl/>
        </w:rPr>
      </w:pPr>
    </w:p>
    <w:p w14:paraId="236B7808" w14:textId="77777777" w:rsidR="0020271D" w:rsidRPr="0020271D" w:rsidRDefault="0020271D" w:rsidP="0020271D">
      <w:pPr>
        <w:bidi/>
        <w:rPr>
          <w:rFonts w:cs="David" w:hint="cs"/>
          <w:rtl/>
        </w:rPr>
      </w:pPr>
      <w:r w:rsidRPr="0020271D">
        <w:rPr>
          <w:rFonts w:cs="David" w:hint="cs"/>
          <w:rtl/>
        </w:rPr>
        <w:tab/>
        <w:t>על כך הצבענו כבר.</w:t>
      </w:r>
    </w:p>
    <w:p w14:paraId="6CE89276"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היו"ר רוחמה אברהם:</w:t>
      </w:r>
    </w:p>
    <w:p w14:paraId="3147A49E" w14:textId="77777777" w:rsidR="0020271D" w:rsidRPr="0020271D" w:rsidRDefault="0020271D" w:rsidP="0020271D">
      <w:pPr>
        <w:bidi/>
        <w:rPr>
          <w:rFonts w:cs="David" w:hint="cs"/>
          <w:rtl/>
        </w:rPr>
      </w:pPr>
    </w:p>
    <w:p w14:paraId="2482FCAB" w14:textId="77777777" w:rsidR="0020271D" w:rsidRPr="0020271D" w:rsidRDefault="0020271D" w:rsidP="0020271D">
      <w:pPr>
        <w:bidi/>
        <w:rPr>
          <w:rFonts w:cs="David" w:hint="cs"/>
          <w:rtl/>
        </w:rPr>
      </w:pPr>
      <w:r w:rsidRPr="0020271D">
        <w:rPr>
          <w:rFonts w:cs="David" w:hint="cs"/>
          <w:rtl/>
        </w:rPr>
        <w:tab/>
        <w:t>סליחה, אני מתנצלת. אני עוברת לבקשתו של חבר הכנסת עמיחי אילון, יורי שטרן וחברים נוספים להקדמת הדיון בהצעת חוק הגנה על עובדים בשעת חירום (הוראת שעה), התשס"ו-2006, פ/1375/17, לאישור הבאתה להצבעה בזמן הפגרה.</w:t>
      </w:r>
    </w:p>
    <w:p w14:paraId="5023F999" w14:textId="77777777" w:rsidR="0020271D" w:rsidRPr="0020271D" w:rsidRDefault="0020271D" w:rsidP="0020271D">
      <w:pPr>
        <w:bidi/>
        <w:rPr>
          <w:rFonts w:cs="David" w:hint="cs"/>
          <w:rtl/>
        </w:rPr>
      </w:pPr>
    </w:p>
    <w:p w14:paraId="0F2B3562" w14:textId="77777777" w:rsidR="0020271D" w:rsidRPr="0020271D" w:rsidRDefault="0020271D" w:rsidP="0020271D">
      <w:pPr>
        <w:bidi/>
        <w:rPr>
          <w:rFonts w:cs="David" w:hint="cs"/>
          <w:rtl/>
        </w:rPr>
      </w:pPr>
      <w:r w:rsidRPr="0020271D">
        <w:rPr>
          <w:rFonts w:cs="David" w:hint="cs"/>
          <w:rtl/>
        </w:rPr>
        <w:tab/>
        <w:t xml:space="preserve">אני חייבת לציין שהאישור לקריאה טרומית בפגרה לא ניתן עד כה בדרך כלל, אבל בגלל המצב המיוחד, בשל הנסיבות המיוחדות של המקרה הזה ובגלל שיש גם הצעת חוק ממשלתית בנושא הזה, אנחנו רואים לנכון לפטור את אותה הצעת חוק כדי שהיא תוכל להתאחד עם הצעת החוק הממשלתית. </w:t>
      </w:r>
    </w:p>
    <w:p w14:paraId="07AB9911" w14:textId="77777777" w:rsidR="0020271D" w:rsidRPr="0020271D" w:rsidRDefault="0020271D" w:rsidP="0020271D">
      <w:pPr>
        <w:bidi/>
        <w:rPr>
          <w:rFonts w:cs="David" w:hint="cs"/>
          <w:rtl/>
        </w:rPr>
      </w:pPr>
    </w:p>
    <w:p w14:paraId="5D1BD7F2" w14:textId="77777777" w:rsidR="0020271D" w:rsidRPr="0020271D" w:rsidRDefault="0020271D" w:rsidP="0020271D">
      <w:pPr>
        <w:bidi/>
        <w:rPr>
          <w:rFonts w:cs="David" w:hint="cs"/>
          <w:rtl/>
        </w:rPr>
      </w:pPr>
      <w:r w:rsidRPr="0020271D">
        <w:rPr>
          <w:rFonts w:cs="David" w:hint="cs"/>
          <w:rtl/>
        </w:rPr>
        <w:tab/>
        <w:t>אני עוברת להצבעה. מי בעד? מי נגד? מי נמנע?</w:t>
      </w:r>
    </w:p>
    <w:p w14:paraId="103856A7" w14:textId="77777777" w:rsidR="0020271D" w:rsidRPr="0020271D" w:rsidRDefault="0020271D" w:rsidP="0020271D">
      <w:pPr>
        <w:bidi/>
        <w:jc w:val="center"/>
        <w:rPr>
          <w:rFonts w:cs="David" w:hint="cs"/>
          <w:b/>
          <w:bCs/>
          <w:rtl/>
        </w:rPr>
      </w:pPr>
      <w:r w:rsidRPr="0020271D">
        <w:rPr>
          <w:rFonts w:cs="David"/>
          <w:rtl/>
        </w:rPr>
        <w:br/>
      </w:r>
      <w:r w:rsidRPr="0020271D">
        <w:rPr>
          <w:rFonts w:cs="David" w:hint="cs"/>
          <w:b/>
          <w:bCs/>
          <w:rtl/>
        </w:rPr>
        <w:t xml:space="preserve">ה צ ב ע ה </w:t>
      </w:r>
    </w:p>
    <w:p w14:paraId="5C61022F" w14:textId="77777777" w:rsidR="0020271D" w:rsidRPr="0020271D" w:rsidRDefault="0020271D" w:rsidP="0020271D">
      <w:pPr>
        <w:bidi/>
        <w:jc w:val="center"/>
        <w:rPr>
          <w:rFonts w:cs="David" w:hint="cs"/>
          <w:b/>
          <w:bCs/>
          <w:rtl/>
        </w:rPr>
      </w:pPr>
    </w:p>
    <w:p w14:paraId="109DA3C9" w14:textId="77777777" w:rsidR="0020271D" w:rsidRPr="0020271D" w:rsidRDefault="0020271D" w:rsidP="0020271D">
      <w:pPr>
        <w:bidi/>
        <w:jc w:val="center"/>
        <w:rPr>
          <w:rFonts w:cs="David" w:hint="cs"/>
          <w:rtl/>
        </w:rPr>
      </w:pPr>
      <w:r w:rsidRPr="0020271D">
        <w:rPr>
          <w:rFonts w:cs="David" w:hint="cs"/>
          <w:rtl/>
        </w:rPr>
        <w:t xml:space="preserve">בעד </w:t>
      </w:r>
      <w:r w:rsidRPr="0020271D">
        <w:rPr>
          <w:rFonts w:cs="David"/>
          <w:rtl/>
        </w:rPr>
        <w:t>–</w:t>
      </w:r>
      <w:r w:rsidRPr="0020271D">
        <w:rPr>
          <w:rFonts w:cs="David" w:hint="cs"/>
          <w:rtl/>
        </w:rPr>
        <w:t xml:space="preserve"> 14</w:t>
      </w:r>
    </w:p>
    <w:p w14:paraId="0AA12047" w14:textId="77777777" w:rsidR="0020271D" w:rsidRPr="0020271D" w:rsidRDefault="0020271D" w:rsidP="0020271D">
      <w:pPr>
        <w:bidi/>
        <w:jc w:val="center"/>
        <w:rPr>
          <w:rFonts w:cs="David" w:hint="cs"/>
          <w:rtl/>
        </w:rPr>
      </w:pPr>
      <w:r w:rsidRPr="0020271D">
        <w:rPr>
          <w:rFonts w:cs="David" w:hint="cs"/>
          <w:rtl/>
        </w:rPr>
        <w:t xml:space="preserve">נגד </w:t>
      </w:r>
      <w:r w:rsidRPr="0020271D">
        <w:rPr>
          <w:rFonts w:cs="David"/>
          <w:rtl/>
        </w:rPr>
        <w:t>–</w:t>
      </w:r>
      <w:r w:rsidRPr="0020271D">
        <w:rPr>
          <w:rFonts w:cs="David" w:hint="cs"/>
          <w:rtl/>
        </w:rPr>
        <w:t xml:space="preserve"> אין</w:t>
      </w:r>
    </w:p>
    <w:p w14:paraId="625FF77E" w14:textId="77777777" w:rsidR="0020271D" w:rsidRPr="0020271D" w:rsidRDefault="0020271D" w:rsidP="0020271D">
      <w:pPr>
        <w:bidi/>
        <w:jc w:val="center"/>
        <w:rPr>
          <w:rFonts w:cs="David" w:hint="cs"/>
          <w:rtl/>
        </w:rPr>
      </w:pPr>
      <w:r w:rsidRPr="0020271D">
        <w:rPr>
          <w:rFonts w:cs="David" w:hint="cs"/>
          <w:rtl/>
        </w:rPr>
        <w:t xml:space="preserve">נמנעים </w:t>
      </w:r>
      <w:r w:rsidRPr="0020271D">
        <w:rPr>
          <w:rFonts w:cs="David"/>
          <w:rtl/>
        </w:rPr>
        <w:t>–</w:t>
      </w:r>
      <w:r w:rsidRPr="0020271D">
        <w:rPr>
          <w:rFonts w:cs="David" w:hint="cs"/>
          <w:rtl/>
        </w:rPr>
        <w:t xml:space="preserve"> אין</w:t>
      </w:r>
    </w:p>
    <w:p w14:paraId="16A6835A" w14:textId="77777777" w:rsidR="0020271D" w:rsidRPr="0020271D" w:rsidRDefault="0020271D" w:rsidP="0020271D">
      <w:pPr>
        <w:bidi/>
        <w:jc w:val="center"/>
        <w:rPr>
          <w:rFonts w:cs="David" w:hint="cs"/>
          <w:rtl/>
        </w:rPr>
      </w:pPr>
      <w:r w:rsidRPr="0020271D">
        <w:rPr>
          <w:rFonts w:cs="David" w:hint="cs"/>
          <w:rtl/>
        </w:rPr>
        <w:t>בקשת חבר הכנסת עמיחי אילון להקדמת הדיון בהצעת חוק הגנה על עובדים בשעת חירום (הוראת שעה), התשס"ו-2006, ואישור הבאתה להצבעה בזמן הפגרה, נתקבלה.</w:t>
      </w:r>
    </w:p>
    <w:p w14:paraId="0D09E0BA" w14:textId="77777777" w:rsidR="0020271D" w:rsidRPr="0020271D" w:rsidRDefault="0020271D" w:rsidP="0020271D">
      <w:pPr>
        <w:bidi/>
        <w:jc w:val="center"/>
        <w:rPr>
          <w:rFonts w:cs="David" w:hint="cs"/>
          <w:rtl/>
        </w:rPr>
      </w:pPr>
    </w:p>
    <w:p w14:paraId="4EFEE88E" w14:textId="77777777" w:rsidR="0020271D" w:rsidRPr="0020271D" w:rsidRDefault="0020271D" w:rsidP="0020271D">
      <w:pPr>
        <w:bidi/>
        <w:rPr>
          <w:rFonts w:cs="David" w:hint="cs"/>
          <w:rtl/>
        </w:rPr>
      </w:pPr>
      <w:r w:rsidRPr="0020271D">
        <w:rPr>
          <w:rFonts w:cs="David" w:hint="cs"/>
          <w:u w:val="single"/>
          <w:rtl/>
        </w:rPr>
        <w:t>היו"ר רוחמה אברהם:</w:t>
      </w:r>
    </w:p>
    <w:p w14:paraId="242C7724" w14:textId="77777777" w:rsidR="0020271D" w:rsidRPr="0020271D" w:rsidRDefault="0020271D" w:rsidP="0020271D">
      <w:pPr>
        <w:bidi/>
        <w:rPr>
          <w:rFonts w:cs="David" w:hint="cs"/>
          <w:rtl/>
        </w:rPr>
      </w:pPr>
    </w:p>
    <w:p w14:paraId="58E3549A" w14:textId="77777777" w:rsidR="0020271D" w:rsidRPr="0020271D" w:rsidRDefault="0020271D" w:rsidP="0020271D">
      <w:pPr>
        <w:bidi/>
        <w:rPr>
          <w:rFonts w:cs="David" w:hint="cs"/>
          <w:rtl/>
        </w:rPr>
      </w:pPr>
      <w:r w:rsidRPr="0020271D">
        <w:rPr>
          <w:rFonts w:cs="David" w:hint="cs"/>
          <w:rtl/>
        </w:rPr>
        <w:tab/>
        <w:t xml:space="preserve">בעד הצביעו 14, אין מתנגדים ואין נמנעים. לפיכך, אני קובעת שהצעתך סוף סוף קיבלה פטור מחובת הנחה על שולחן הכנסת, ותאוחד עם הצעת החוק הממשלתית. </w:t>
      </w:r>
    </w:p>
    <w:p w14:paraId="24317E73" w14:textId="77777777" w:rsidR="0020271D" w:rsidRPr="0020271D" w:rsidRDefault="0020271D" w:rsidP="0020271D">
      <w:pPr>
        <w:bidi/>
        <w:rPr>
          <w:rFonts w:cs="David" w:hint="cs"/>
          <w:rtl/>
        </w:rPr>
      </w:pPr>
    </w:p>
    <w:p w14:paraId="19CCC7D7" w14:textId="77777777" w:rsidR="0020271D" w:rsidRPr="0020271D" w:rsidRDefault="0020271D" w:rsidP="0020271D">
      <w:pPr>
        <w:bidi/>
        <w:jc w:val="center"/>
        <w:rPr>
          <w:rFonts w:cs="David" w:hint="cs"/>
          <w:b/>
          <w:bCs/>
          <w:u w:val="single"/>
          <w:rtl/>
        </w:rPr>
      </w:pPr>
      <w:r w:rsidRPr="0020271D">
        <w:rPr>
          <w:rFonts w:cs="David"/>
          <w:rtl/>
        </w:rPr>
        <w:br w:type="page"/>
      </w:r>
      <w:r w:rsidRPr="0020271D">
        <w:rPr>
          <w:rFonts w:cs="David" w:hint="cs"/>
          <w:rtl/>
        </w:rPr>
        <w:t xml:space="preserve">3. </w:t>
      </w:r>
      <w:r w:rsidRPr="0020271D">
        <w:rPr>
          <w:rFonts w:cs="David" w:hint="cs"/>
          <w:b/>
          <w:bCs/>
          <w:u w:val="single"/>
          <w:rtl/>
        </w:rPr>
        <w:t>קביעת ועדה לדיון בהצעת חוק הכניסה לישראל (תיקון מס' 19), התשס"ו-2006</w:t>
      </w:r>
    </w:p>
    <w:p w14:paraId="601B3036" w14:textId="77777777" w:rsidR="0020271D" w:rsidRPr="0020271D" w:rsidRDefault="0020271D" w:rsidP="0020271D">
      <w:pPr>
        <w:bidi/>
        <w:rPr>
          <w:rFonts w:cs="David" w:hint="cs"/>
          <w:rtl/>
        </w:rPr>
      </w:pPr>
    </w:p>
    <w:p w14:paraId="0E156ECC" w14:textId="77777777" w:rsidR="0020271D" w:rsidRPr="0020271D" w:rsidRDefault="0020271D" w:rsidP="0020271D">
      <w:pPr>
        <w:bidi/>
        <w:rPr>
          <w:rFonts w:cs="David" w:hint="cs"/>
          <w:u w:val="single"/>
          <w:rtl/>
        </w:rPr>
      </w:pPr>
      <w:r w:rsidRPr="0020271D">
        <w:rPr>
          <w:rFonts w:cs="David" w:hint="cs"/>
          <w:u w:val="single"/>
          <w:rtl/>
        </w:rPr>
        <w:t>היו"ר רוחמה אברהם:</w:t>
      </w:r>
    </w:p>
    <w:p w14:paraId="67484027" w14:textId="77777777" w:rsidR="0020271D" w:rsidRPr="0020271D" w:rsidRDefault="0020271D" w:rsidP="0020271D">
      <w:pPr>
        <w:bidi/>
        <w:rPr>
          <w:rFonts w:cs="David" w:hint="cs"/>
          <w:u w:val="single"/>
          <w:rtl/>
        </w:rPr>
      </w:pPr>
    </w:p>
    <w:p w14:paraId="59D21346" w14:textId="77777777" w:rsidR="0020271D" w:rsidRPr="0020271D" w:rsidRDefault="0020271D" w:rsidP="0020271D">
      <w:pPr>
        <w:bidi/>
        <w:rPr>
          <w:rFonts w:cs="David" w:hint="cs"/>
          <w:rtl/>
        </w:rPr>
      </w:pPr>
      <w:r w:rsidRPr="0020271D">
        <w:rPr>
          <w:rFonts w:cs="David" w:hint="cs"/>
          <w:rtl/>
        </w:rPr>
        <w:tab/>
        <w:t>הנושא הבא: קביעת ועדה לדיון בהצעת חוק הכניסה לישראל (תיקון מס' 19), התשס"ו-2006, (מ/254).</w:t>
      </w:r>
    </w:p>
    <w:p w14:paraId="6B3A4EFA" w14:textId="77777777" w:rsidR="0020271D" w:rsidRPr="0020271D" w:rsidRDefault="0020271D" w:rsidP="0020271D">
      <w:pPr>
        <w:bidi/>
        <w:rPr>
          <w:rFonts w:cs="David" w:hint="cs"/>
          <w:rtl/>
        </w:rPr>
      </w:pPr>
    </w:p>
    <w:p w14:paraId="36F4B1E6" w14:textId="77777777" w:rsidR="0020271D" w:rsidRPr="0020271D" w:rsidRDefault="0020271D" w:rsidP="0020271D">
      <w:pPr>
        <w:bidi/>
        <w:rPr>
          <w:rFonts w:cs="David" w:hint="cs"/>
          <w:rtl/>
        </w:rPr>
      </w:pPr>
      <w:r w:rsidRPr="0020271D">
        <w:rPr>
          <w:rFonts w:cs="David" w:hint="cs"/>
          <w:rtl/>
        </w:rPr>
        <w:tab/>
        <w:t>מליאת הכנסת החליטה להטיל על ועדת הכנסת לקבוע את הוועדה אשר תדון בהצעת החוק הבאה. ההצעה נדונה ביום 19 ביולי 2006-  הצעת חוק הכניסה לישראל (תיקון מס' 19), התשס"ו-2006 (מ/254).</w:t>
      </w:r>
    </w:p>
    <w:p w14:paraId="64599FBE" w14:textId="77777777" w:rsidR="0020271D" w:rsidRPr="0020271D" w:rsidRDefault="0020271D" w:rsidP="0020271D">
      <w:pPr>
        <w:bidi/>
        <w:rPr>
          <w:rFonts w:cs="David" w:hint="cs"/>
          <w:rtl/>
        </w:rPr>
      </w:pPr>
    </w:p>
    <w:p w14:paraId="5D521809" w14:textId="77777777" w:rsidR="0020271D" w:rsidRPr="0020271D" w:rsidRDefault="0020271D" w:rsidP="0020271D">
      <w:pPr>
        <w:bidi/>
        <w:rPr>
          <w:rFonts w:cs="David" w:hint="cs"/>
          <w:rtl/>
        </w:rPr>
      </w:pPr>
      <w:r w:rsidRPr="0020271D">
        <w:rPr>
          <w:rFonts w:cs="David" w:hint="cs"/>
          <w:rtl/>
        </w:rPr>
        <w:tab/>
        <w:t xml:space="preserve">נשמעו שתי הצעות - הצעה לדיון בוועדת החוקה, חוק ומשפט, או לדיון בוועדת הפנים ואיכות הסביבה. יושב-ראש ועדת הפנים פנה אלי במכתב ומבקש להעביר את חוק הכניסה לישראל לוועדת הפנים. </w:t>
      </w:r>
    </w:p>
    <w:p w14:paraId="3170ED35" w14:textId="77777777" w:rsidR="0020271D" w:rsidRPr="0020271D" w:rsidRDefault="0020271D" w:rsidP="0020271D">
      <w:pPr>
        <w:bidi/>
        <w:rPr>
          <w:rFonts w:cs="David" w:hint="cs"/>
          <w:rtl/>
        </w:rPr>
      </w:pPr>
    </w:p>
    <w:p w14:paraId="5448DF39" w14:textId="77777777" w:rsidR="0020271D" w:rsidRPr="0020271D" w:rsidRDefault="0020271D" w:rsidP="0020271D">
      <w:pPr>
        <w:bidi/>
        <w:rPr>
          <w:rFonts w:cs="David" w:hint="cs"/>
          <w:rtl/>
        </w:rPr>
      </w:pPr>
      <w:r w:rsidRPr="0020271D">
        <w:rPr>
          <w:rFonts w:cs="David" w:hint="cs"/>
          <w:rtl/>
        </w:rPr>
        <w:tab/>
        <w:t>מה יש ליועצת המשפטית לומר בעניין הזה?</w:t>
      </w:r>
    </w:p>
    <w:p w14:paraId="0AA866CD"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ארבל אסטרחן:</w:t>
      </w:r>
    </w:p>
    <w:p w14:paraId="797C78D2" w14:textId="77777777" w:rsidR="0020271D" w:rsidRPr="0020271D" w:rsidRDefault="0020271D" w:rsidP="0020271D">
      <w:pPr>
        <w:bidi/>
        <w:rPr>
          <w:rFonts w:cs="David" w:hint="cs"/>
          <w:rtl/>
        </w:rPr>
      </w:pPr>
    </w:p>
    <w:p w14:paraId="373412E4" w14:textId="77777777" w:rsidR="0020271D" w:rsidRPr="0020271D" w:rsidRDefault="0020271D" w:rsidP="0020271D">
      <w:pPr>
        <w:bidi/>
        <w:rPr>
          <w:rFonts w:cs="David" w:hint="cs"/>
          <w:rtl/>
        </w:rPr>
      </w:pPr>
      <w:r w:rsidRPr="0020271D">
        <w:rPr>
          <w:rFonts w:cs="David" w:hint="cs"/>
          <w:rtl/>
        </w:rPr>
        <w:tab/>
        <w:t xml:space="preserve">חוק הכניסה לישראל הוא חוק שתמיד נדון בוועדת פנים </w:t>
      </w:r>
      <w:r w:rsidRPr="0020271D">
        <w:rPr>
          <w:rFonts w:cs="David"/>
          <w:rtl/>
        </w:rPr>
        <w:t>–</w:t>
      </w:r>
      <w:r w:rsidRPr="0020271D">
        <w:rPr>
          <w:rFonts w:cs="David" w:hint="cs"/>
          <w:rtl/>
        </w:rPr>
        <w:t xml:space="preserve"> מבחינת הנושא, מבחינת השר שאחראי </w:t>
      </w:r>
      <w:r w:rsidRPr="0020271D">
        <w:rPr>
          <w:rFonts w:cs="David"/>
          <w:rtl/>
        </w:rPr>
        <w:t>–</w:t>
      </w:r>
      <w:r w:rsidRPr="0020271D">
        <w:rPr>
          <w:rFonts w:cs="David" w:hint="cs"/>
          <w:rtl/>
        </w:rPr>
        <w:t xml:space="preserve"> זו הוועדה שמתאימה לדיון.</w:t>
      </w:r>
    </w:p>
    <w:p w14:paraId="63C57F61" w14:textId="77777777" w:rsidR="0020271D" w:rsidRPr="0020271D" w:rsidRDefault="0020271D" w:rsidP="0020271D">
      <w:pPr>
        <w:bidi/>
        <w:rPr>
          <w:rFonts w:cs="David" w:hint="cs"/>
          <w:rtl/>
        </w:rPr>
      </w:pPr>
      <w:r w:rsidRPr="0020271D">
        <w:rPr>
          <w:rFonts w:cs="David"/>
          <w:rtl/>
        </w:rPr>
        <w:br/>
      </w:r>
      <w:r w:rsidRPr="0020271D">
        <w:rPr>
          <w:rFonts w:cs="David" w:hint="cs"/>
          <w:u w:val="single"/>
          <w:rtl/>
        </w:rPr>
        <w:t>היו"ר רוחמה אברהם:</w:t>
      </w:r>
    </w:p>
    <w:p w14:paraId="2AB4A22D" w14:textId="77777777" w:rsidR="0020271D" w:rsidRPr="0020271D" w:rsidRDefault="0020271D" w:rsidP="0020271D">
      <w:pPr>
        <w:bidi/>
        <w:rPr>
          <w:rFonts w:cs="David" w:hint="cs"/>
          <w:rtl/>
        </w:rPr>
      </w:pPr>
    </w:p>
    <w:p w14:paraId="6EBE6E70" w14:textId="77777777" w:rsidR="0020271D" w:rsidRPr="0020271D" w:rsidRDefault="0020271D" w:rsidP="0020271D">
      <w:pPr>
        <w:bidi/>
        <w:rPr>
          <w:rFonts w:cs="David" w:hint="cs"/>
          <w:rtl/>
        </w:rPr>
      </w:pPr>
      <w:r w:rsidRPr="0020271D">
        <w:rPr>
          <w:rFonts w:cs="David" w:hint="cs"/>
          <w:rtl/>
        </w:rPr>
        <w:tab/>
        <w:t xml:space="preserve"> מי בעד להעביר את הצעת החוק לוועדת הפנים?</w:t>
      </w:r>
    </w:p>
    <w:p w14:paraId="1A9FB394" w14:textId="77777777" w:rsidR="0020271D" w:rsidRPr="0020271D" w:rsidRDefault="0020271D" w:rsidP="0020271D">
      <w:pPr>
        <w:bidi/>
        <w:jc w:val="center"/>
        <w:rPr>
          <w:rFonts w:cs="David" w:hint="cs"/>
          <w:b/>
          <w:bCs/>
          <w:rtl/>
        </w:rPr>
      </w:pPr>
      <w:r w:rsidRPr="0020271D">
        <w:rPr>
          <w:rFonts w:cs="David"/>
          <w:rtl/>
        </w:rPr>
        <w:br/>
      </w:r>
      <w:r w:rsidRPr="0020271D">
        <w:rPr>
          <w:rFonts w:cs="David" w:hint="cs"/>
          <w:b/>
          <w:bCs/>
          <w:rtl/>
        </w:rPr>
        <w:t>ה צ ב ע ה</w:t>
      </w:r>
    </w:p>
    <w:p w14:paraId="7BB8F606" w14:textId="77777777" w:rsidR="0020271D" w:rsidRPr="0020271D" w:rsidRDefault="0020271D" w:rsidP="0020271D">
      <w:pPr>
        <w:bidi/>
        <w:jc w:val="center"/>
        <w:rPr>
          <w:rFonts w:cs="David" w:hint="cs"/>
          <w:b/>
          <w:bCs/>
          <w:rtl/>
        </w:rPr>
      </w:pPr>
    </w:p>
    <w:p w14:paraId="01C34C67" w14:textId="77777777" w:rsidR="0020271D" w:rsidRPr="0020271D" w:rsidRDefault="0020271D" w:rsidP="0020271D">
      <w:pPr>
        <w:bidi/>
        <w:jc w:val="center"/>
        <w:rPr>
          <w:rFonts w:cs="David" w:hint="cs"/>
          <w:rtl/>
        </w:rPr>
      </w:pPr>
      <w:r w:rsidRPr="0020271D">
        <w:rPr>
          <w:rFonts w:cs="David" w:hint="cs"/>
          <w:rtl/>
        </w:rPr>
        <w:t xml:space="preserve">בעד </w:t>
      </w:r>
      <w:r w:rsidRPr="0020271D">
        <w:rPr>
          <w:rFonts w:cs="David"/>
          <w:rtl/>
        </w:rPr>
        <w:t>–</w:t>
      </w:r>
      <w:r w:rsidRPr="0020271D">
        <w:rPr>
          <w:rFonts w:cs="David" w:hint="cs"/>
          <w:rtl/>
        </w:rPr>
        <w:t xml:space="preserve"> פה אחד</w:t>
      </w:r>
    </w:p>
    <w:p w14:paraId="3C56C796" w14:textId="77777777" w:rsidR="0020271D" w:rsidRPr="0020271D" w:rsidRDefault="0020271D" w:rsidP="0020271D">
      <w:pPr>
        <w:bidi/>
        <w:jc w:val="center"/>
        <w:rPr>
          <w:rFonts w:cs="David" w:hint="cs"/>
          <w:rtl/>
        </w:rPr>
      </w:pPr>
      <w:r w:rsidRPr="0020271D">
        <w:rPr>
          <w:rFonts w:cs="David" w:hint="cs"/>
          <w:rtl/>
        </w:rPr>
        <w:t xml:space="preserve">נגד </w:t>
      </w:r>
      <w:r w:rsidRPr="0020271D">
        <w:rPr>
          <w:rFonts w:cs="David"/>
          <w:rtl/>
        </w:rPr>
        <w:t>–</w:t>
      </w:r>
      <w:r w:rsidRPr="0020271D">
        <w:rPr>
          <w:rFonts w:cs="David" w:hint="cs"/>
          <w:rtl/>
        </w:rPr>
        <w:t xml:space="preserve"> אין</w:t>
      </w:r>
    </w:p>
    <w:p w14:paraId="683399DD" w14:textId="77777777" w:rsidR="0020271D" w:rsidRPr="0020271D" w:rsidRDefault="0020271D" w:rsidP="0020271D">
      <w:pPr>
        <w:bidi/>
        <w:jc w:val="center"/>
        <w:rPr>
          <w:rFonts w:cs="David" w:hint="cs"/>
          <w:rtl/>
        </w:rPr>
      </w:pPr>
      <w:r w:rsidRPr="0020271D">
        <w:rPr>
          <w:rFonts w:cs="David" w:hint="cs"/>
          <w:rtl/>
        </w:rPr>
        <w:t xml:space="preserve">נמנעים </w:t>
      </w:r>
      <w:r w:rsidRPr="0020271D">
        <w:rPr>
          <w:rFonts w:cs="David"/>
          <w:rtl/>
        </w:rPr>
        <w:t>–</w:t>
      </w:r>
      <w:r w:rsidRPr="0020271D">
        <w:rPr>
          <w:rFonts w:cs="David" w:hint="cs"/>
          <w:rtl/>
        </w:rPr>
        <w:t xml:space="preserve"> אין</w:t>
      </w:r>
    </w:p>
    <w:p w14:paraId="1EA291FF" w14:textId="77777777" w:rsidR="0020271D" w:rsidRPr="0020271D" w:rsidRDefault="0020271D" w:rsidP="0020271D">
      <w:pPr>
        <w:bidi/>
        <w:jc w:val="center"/>
        <w:rPr>
          <w:rFonts w:cs="David" w:hint="cs"/>
          <w:rtl/>
        </w:rPr>
      </w:pPr>
      <w:r w:rsidRPr="0020271D">
        <w:rPr>
          <w:rFonts w:cs="David" w:hint="cs"/>
          <w:rtl/>
        </w:rPr>
        <w:t>ההצעה להעביר את הצעת חוק הכניסה לישראל (תיקון מס' 19), התשס"ו-2006,  לוועדת הפנים ואיכות הסביבה, נתקבלה.</w:t>
      </w:r>
    </w:p>
    <w:p w14:paraId="5DC7ADE4" w14:textId="77777777" w:rsidR="0020271D" w:rsidRPr="0020271D" w:rsidRDefault="0020271D" w:rsidP="0020271D">
      <w:pPr>
        <w:bidi/>
        <w:jc w:val="center"/>
        <w:rPr>
          <w:rFonts w:cs="David" w:hint="cs"/>
          <w:rtl/>
        </w:rPr>
      </w:pPr>
    </w:p>
    <w:p w14:paraId="5066DDE4" w14:textId="77777777" w:rsidR="0020271D" w:rsidRPr="0020271D" w:rsidRDefault="0020271D" w:rsidP="0020271D">
      <w:pPr>
        <w:bidi/>
        <w:rPr>
          <w:rFonts w:cs="David" w:hint="cs"/>
          <w:rtl/>
        </w:rPr>
      </w:pPr>
      <w:r w:rsidRPr="0020271D">
        <w:rPr>
          <w:rFonts w:cs="David" w:hint="cs"/>
          <w:u w:val="single"/>
          <w:rtl/>
        </w:rPr>
        <w:t>היו"ר רוחמה אברהם:</w:t>
      </w:r>
    </w:p>
    <w:p w14:paraId="155B5A68" w14:textId="77777777" w:rsidR="0020271D" w:rsidRPr="0020271D" w:rsidRDefault="0020271D" w:rsidP="0020271D">
      <w:pPr>
        <w:bidi/>
        <w:rPr>
          <w:rFonts w:cs="David" w:hint="cs"/>
          <w:rtl/>
        </w:rPr>
      </w:pPr>
    </w:p>
    <w:p w14:paraId="6CA814CE" w14:textId="77777777" w:rsidR="0020271D" w:rsidRPr="0020271D" w:rsidRDefault="0020271D" w:rsidP="0020271D">
      <w:pPr>
        <w:bidi/>
        <w:rPr>
          <w:rFonts w:cs="David" w:hint="cs"/>
          <w:rtl/>
        </w:rPr>
      </w:pPr>
      <w:r w:rsidRPr="0020271D">
        <w:rPr>
          <w:rFonts w:cs="David" w:hint="cs"/>
          <w:rtl/>
        </w:rPr>
        <w:tab/>
        <w:t xml:space="preserve"> אין מתנגדים, אין נמנעים. לפיכך, אני קובעת שהצעת חוק הכניסה לישראל (תיקון מס' 19), עוברת לוועדת הפנים. </w:t>
      </w:r>
    </w:p>
    <w:p w14:paraId="0733188D" w14:textId="77777777" w:rsidR="0020271D" w:rsidRPr="0020271D" w:rsidRDefault="0020271D" w:rsidP="0020271D">
      <w:pPr>
        <w:bidi/>
        <w:rPr>
          <w:rFonts w:cs="David" w:hint="cs"/>
          <w:rtl/>
        </w:rPr>
      </w:pPr>
    </w:p>
    <w:p w14:paraId="4E419A7C" w14:textId="77777777" w:rsidR="0020271D" w:rsidRPr="0020271D" w:rsidRDefault="0020271D" w:rsidP="0020271D">
      <w:pPr>
        <w:bidi/>
        <w:rPr>
          <w:rFonts w:cs="David" w:hint="cs"/>
          <w:rtl/>
        </w:rPr>
      </w:pPr>
      <w:r w:rsidRPr="0020271D">
        <w:rPr>
          <w:rFonts w:cs="David" w:hint="cs"/>
          <w:rtl/>
        </w:rPr>
        <w:tab/>
        <w:t xml:space="preserve">בנושא האשראים </w:t>
      </w:r>
      <w:r w:rsidRPr="0020271D">
        <w:rPr>
          <w:rFonts w:cs="David"/>
          <w:rtl/>
        </w:rPr>
        <w:t>–</w:t>
      </w:r>
      <w:r w:rsidRPr="0020271D">
        <w:rPr>
          <w:rFonts w:cs="David" w:hint="cs"/>
          <w:rtl/>
        </w:rPr>
        <w:t xml:space="preserve"> מכיוון שאנחנו קיבלנו אישור מיוחד להצביע רק על הנושא הזה, אנחנו נבדוק את הסוגיה הזאת תוך כדי השבוע. אם אנחנו נראה שיש בעיות מסוימות </w:t>
      </w:r>
      <w:r w:rsidRPr="0020271D">
        <w:rPr>
          <w:rFonts w:cs="David"/>
          <w:rtl/>
        </w:rPr>
        <w:t>–</w:t>
      </w:r>
      <w:r w:rsidRPr="0020271D">
        <w:rPr>
          <w:rFonts w:cs="David" w:hint="cs"/>
          <w:rtl/>
        </w:rPr>
        <w:t xml:space="preserve"> אני אבקש לזמן את המפקח על הבנקים לוועדת הכנסת כדי שיסביר את העניין הזה, ולאחר מכן נחליט מה לעשות. נא להודיע לו שייתכן שנזמין אותו. </w:t>
      </w:r>
    </w:p>
    <w:p w14:paraId="45D068E7" w14:textId="77777777" w:rsidR="0020271D" w:rsidRPr="0020271D" w:rsidRDefault="0020271D" w:rsidP="0020271D">
      <w:pPr>
        <w:bidi/>
        <w:rPr>
          <w:rFonts w:cs="David" w:hint="cs"/>
          <w:rtl/>
        </w:rPr>
      </w:pPr>
    </w:p>
    <w:p w14:paraId="6755484C" w14:textId="77777777" w:rsidR="0020271D" w:rsidRPr="0020271D" w:rsidRDefault="0020271D" w:rsidP="0020271D">
      <w:pPr>
        <w:bidi/>
        <w:rPr>
          <w:rFonts w:cs="David" w:hint="cs"/>
          <w:rtl/>
        </w:rPr>
      </w:pPr>
      <w:r w:rsidRPr="0020271D">
        <w:rPr>
          <w:rFonts w:cs="David" w:hint="cs"/>
          <w:rtl/>
        </w:rPr>
        <w:tab/>
        <w:t>תודה רבה, הישיבה נעולה.</w:t>
      </w:r>
    </w:p>
    <w:p w14:paraId="4DC37868" w14:textId="77777777" w:rsidR="0020271D" w:rsidRPr="0020271D" w:rsidRDefault="0020271D" w:rsidP="0020271D">
      <w:pPr>
        <w:bidi/>
        <w:rPr>
          <w:rFonts w:cs="David" w:hint="cs"/>
          <w:rtl/>
        </w:rPr>
      </w:pPr>
    </w:p>
    <w:p w14:paraId="5EEEFDBA" w14:textId="77777777" w:rsidR="0020271D" w:rsidRPr="0020271D" w:rsidRDefault="0020271D" w:rsidP="0020271D">
      <w:pPr>
        <w:bidi/>
        <w:rPr>
          <w:rFonts w:cs="David" w:hint="cs"/>
          <w:rtl/>
        </w:rPr>
      </w:pPr>
    </w:p>
    <w:p w14:paraId="1188C182" w14:textId="77777777" w:rsidR="0020271D" w:rsidRPr="0020271D" w:rsidRDefault="0020271D" w:rsidP="0020271D">
      <w:pPr>
        <w:bidi/>
        <w:rPr>
          <w:rFonts w:cs="David" w:hint="cs"/>
          <w:u w:val="single"/>
          <w:rtl/>
        </w:rPr>
      </w:pPr>
      <w:r w:rsidRPr="0020271D">
        <w:rPr>
          <w:rFonts w:cs="David" w:hint="cs"/>
          <w:u w:val="single"/>
          <w:rtl/>
        </w:rPr>
        <w:t>הישיבה ננעלה בשעה 13:45.</w:t>
      </w:r>
    </w:p>
    <w:p w14:paraId="46745225" w14:textId="77777777" w:rsidR="00552A80" w:rsidRPr="0020271D" w:rsidRDefault="00552A80" w:rsidP="0020271D">
      <w:pPr>
        <w:bidi/>
        <w:rPr>
          <w:rFonts w:cs="David"/>
        </w:rPr>
      </w:pPr>
    </w:p>
    <w:sectPr w:rsidR="00552A80" w:rsidRPr="0020271D" w:rsidSect="0020271D">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71E7D" w14:textId="77777777" w:rsidR="0053506C" w:rsidRDefault="0053506C">
      <w:r>
        <w:separator/>
      </w:r>
    </w:p>
  </w:endnote>
  <w:endnote w:type="continuationSeparator" w:id="0">
    <w:p w14:paraId="742E5639" w14:textId="77777777" w:rsidR="0053506C" w:rsidRDefault="00535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03EF0" w14:textId="77777777" w:rsidR="0053506C" w:rsidRDefault="0053506C">
      <w:r>
        <w:separator/>
      </w:r>
    </w:p>
  </w:footnote>
  <w:footnote w:type="continuationSeparator" w:id="0">
    <w:p w14:paraId="029647A2" w14:textId="77777777" w:rsidR="0053506C" w:rsidRDefault="00535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5CAEE" w14:textId="77777777" w:rsidR="0020271D" w:rsidRDefault="0020271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E46ED45" w14:textId="77777777" w:rsidR="0020271D" w:rsidRDefault="0020271D">
    <w:pPr>
      <w:pStyle w:val="Header"/>
      <w:ind w:right="360"/>
      <w:jc w:val="both"/>
      <w:rPr>
        <w:rtl/>
      </w:rPr>
    </w:pPr>
  </w:p>
  <w:p w14:paraId="72093D9D" w14:textId="77777777" w:rsidR="0020271D" w:rsidRDefault="0020271D"/>
  <w:p w14:paraId="678DB029" w14:textId="77777777" w:rsidR="0020271D" w:rsidRDefault="0020271D"/>
  <w:p w14:paraId="41AC061D" w14:textId="77777777" w:rsidR="0020271D" w:rsidRDefault="0020271D"/>
  <w:p w14:paraId="7F734B9E" w14:textId="77777777" w:rsidR="0020271D" w:rsidRDefault="0020271D"/>
  <w:p w14:paraId="0528D860" w14:textId="77777777" w:rsidR="0020271D" w:rsidRDefault="0020271D"/>
  <w:p w14:paraId="0B01849D" w14:textId="77777777" w:rsidR="0020271D" w:rsidRDefault="0020271D"/>
  <w:p w14:paraId="5449352E" w14:textId="77777777" w:rsidR="0020271D" w:rsidRDefault="0020271D"/>
  <w:p w14:paraId="1789FDC1" w14:textId="77777777" w:rsidR="0020271D" w:rsidRDefault="0020271D"/>
  <w:p w14:paraId="23D89900" w14:textId="77777777" w:rsidR="0020271D" w:rsidRDefault="002027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4DC7E" w14:textId="77777777" w:rsidR="0020271D" w:rsidRDefault="0020271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53506C">
      <w:rPr>
        <w:rStyle w:val="PageNumber"/>
        <w:noProof/>
        <w:rtl/>
      </w:rPr>
      <w:t>1</w:t>
    </w:r>
    <w:r>
      <w:rPr>
        <w:rStyle w:val="PageNumber"/>
        <w:rtl/>
      </w:rPr>
      <w:fldChar w:fldCharType="end"/>
    </w:r>
  </w:p>
  <w:p w14:paraId="2EDB7AF5" w14:textId="77777777" w:rsidR="0020271D" w:rsidRDefault="0020271D">
    <w:pPr>
      <w:pStyle w:val="Header"/>
      <w:ind w:right="360"/>
      <w:jc w:val="both"/>
      <w:rPr>
        <w:rFonts w:hint="cs"/>
        <w:rtl/>
      </w:rPr>
    </w:pPr>
    <w:r>
      <w:rPr>
        <w:rtl/>
      </w:rPr>
      <w:t>ועדת</w:t>
    </w:r>
    <w:r>
      <w:rPr>
        <w:rFonts w:hint="cs"/>
        <w:rtl/>
      </w:rPr>
      <w:t xml:space="preserve"> הכנסת</w:t>
    </w:r>
  </w:p>
  <w:p w14:paraId="3508D0C9" w14:textId="77777777" w:rsidR="0020271D" w:rsidRDefault="0020271D">
    <w:pPr>
      <w:pStyle w:val="Header"/>
      <w:ind w:right="360"/>
      <w:jc w:val="both"/>
      <w:rPr>
        <w:rStyle w:val="PageNumber"/>
        <w:rFonts w:hint="cs"/>
        <w:rtl/>
      </w:rPr>
    </w:pPr>
    <w:r>
      <w:rPr>
        <w:rFonts w:hint="cs"/>
        <w:rtl/>
      </w:rPr>
      <w:t>31.7.2006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E478C"/>
    <w:multiLevelType w:val="hybridMultilevel"/>
    <w:tmpl w:val="C9CC1B7E"/>
    <w:lvl w:ilvl="0" w:tplc="7220B49E">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736363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6225פרוטוקול_ישיבת_ועדה.doc"/>
    <w:docVar w:name="StartMode" w:val="3"/>
  </w:docVars>
  <w:rsids>
    <w:rsidRoot w:val="004E2824"/>
    <w:rsid w:val="0020271D"/>
    <w:rsid w:val="004E2824"/>
    <w:rsid w:val="0053506C"/>
    <w:rsid w:val="00552A80"/>
    <w:rsid w:val="00965806"/>
    <w:rsid w:val="00AF7D3D"/>
    <w:rsid w:val="00F746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96FA91D"/>
  <w15:chartTrackingRefBased/>
  <w15:docId w15:val="{1B46FEA0-D328-4233-85C4-47D5C317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0271D"/>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20271D"/>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20271D"/>
    <w:pPr>
      <w:keepNext/>
      <w:overflowPunct w:val="0"/>
      <w:autoSpaceDE w:val="0"/>
      <w:autoSpaceDN w:val="0"/>
      <w:bidi/>
      <w:adjustRightInd w:val="0"/>
      <w:jc w:val="both"/>
      <w:textAlignment w:val="baseline"/>
      <w:outlineLvl w:val="8"/>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0271D"/>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0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3562</Words>
  <Characters>20308</Characters>
  <Application>Microsoft Office Word</Application>
  <DocSecurity>0</DocSecurity>
  <Lines>169</Lines>
  <Paragraphs>47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