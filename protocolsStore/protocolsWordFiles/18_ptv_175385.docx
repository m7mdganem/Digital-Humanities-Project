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4D3B" w:rsidRPr="00EE4D3B" w:rsidRDefault="00EE4D3B" w:rsidP="00EE4D3B">
      <w:pPr>
        <w:bidi/>
        <w:jc w:val="both"/>
        <w:rPr>
          <w:rFonts w:cs="David" w:hint="cs"/>
          <w:b/>
          <w:bCs/>
          <w:rtl/>
        </w:rPr>
      </w:pPr>
      <w:r w:rsidRPr="00EE4D3B">
        <w:rPr>
          <w:rFonts w:cs="David"/>
          <w:b/>
          <w:bCs/>
          <w:rtl/>
        </w:rPr>
        <w:t xml:space="preserve">הכנסת השמונה-עשרה </w:t>
      </w:r>
      <w:r w:rsidRPr="00EE4D3B">
        <w:rPr>
          <w:rFonts w:cs="David" w:hint="cs"/>
          <w:b/>
          <w:bCs/>
          <w:rtl/>
        </w:rPr>
        <w:tab/>
      </w:r>
      <w:r w:rsidRPr="00EE4D3B">
        <w:rPr>
          <w:rFonts w:cs="David" w:hint="cs"/>
          <w:b/>
          <w:bCs/>
          <w:rtl/>
        </w:rPr>
        <w:tab/>
        <w:t xml:space="preserve">                                                                             נוסח לא מתוקן            </w:t>
      </w:r>
    </w:p>
    <w:p w:rsidR="00EE4D3B" w:rsidRPr="00EE4D3B" w:rsidRDefault="00EE4D3B" w:rsidP="00EE4D3B">
      <w:pPr>
        <w:bidi/>
        <w:jc w:val="both"/>
        <w:outlineLvl w:val="0"/>
        <w:rPr>
          <w:rFonts w:cs="David" w:hint="cs"/>
          <w:b/>
          <w:bCs/>
          <w:rtl/>
        </w:rPr>
      </w:pPr>
      <w:r w:rsidRPr="00EE4D3B">
        <w:rPr>
          <w:rFonts w:cs="David"/>
          <w:b/>
          <w:bCs/>
          <w:rtl/>
        </w:rPr>
        <w:t>מושב שלישי</w:t>
      </w:r>
      <w:r w:rsidRPr="00EE4D3B">
        <w:rPr>
          <w:rFonts w:cs="David" w:hint="cs"/>
          <w:b/>
          <w:bCs/>
          <w:rtl/>
        </w:rPr>
        <w:tab/>
      </w:r>
      <w:r w:rsidRPr="00EE4D3B">
        <w:rPr>
          <w:rFonts w:cs="David" w:hint="cs"/>
          <w:b/>
          <w:bCs/>
          <w:rtl/>
        </w:rPr>
        <w:tab/>
      </w:r>
      <w:r w:rsidRPr="00EE4D3B">
        <w:rPr>
          <w:rFonts w:cs="David" w:hint="cs"/>
          <w:b/>
          <w:bCs/>
          <w:rtl/>
        </w:rPr>
        <w:tab/>
      </w:r>
      <w:r w:rsidRPr="00EE4D3B">
        <w:rPr>
          <w:rFonts w:cs="David" w:hint="cs"/>
          <w:b/>
          <w:bCs/>
          <w:rtl/>
        </w:rPr>
        <w:tab/>
      </w:r>
      <w:r w:rsidRPr="00EE4D3B">
        <w:rPr>
          <w:rFonts w:cs="David" w:hint="cs"/>
          <w:b/>
          <w:bCs/>
          <w:rtl/>
        </w:rPr>
        <w:tab/>
      </w:r>
      <w:r w:rsidRPr="00EE4D3B">
        <w:rPr>
          <w:rFonts w:cs="David" w:hint="cs"/>
          <w:b/>
          <w:bCs/>
          <w:rtl/>
        </w:rPr>
        <w:tab/>
      </w:r>
      <w:r w:rsidRPr="00EE4D3B">
        <w:rPr>
          <w:rFonts w:cs="David" w:hint="cs"/>
          <w:b/>
          <w:bCs/>
          <w:rtl/>
        </w:rPr>
        <w:tab/>
      </w:r>
      <w:r w:rsidRPr="00EE4D3B">
        <w:rPr>
          <w:rFonts w:cs="David"/>
          <w:b/>
          <w:bCs/>
          <w:rtl/>
        </w:rPr>
        <w:tab/>
      </w:r>
      <w:r w:rsidRPr="00EE4D3B">
        <w:rPr>
          <w:rFonts w:cs="David" w:hint="cs"/>
          <w:b/>
          <w:bCs/>
          <w:rtl/>
        </w:rPr>
        <w:t xml:space="preserve">         </w:t>
      </w:r>
    </w:p>
    <w:p w:rsidR="00EE4D3B" w:rsidRPr="00EE4D3B" w:rsidRDefault="00EE4D3B" w:rsidP="00EE4D3B">
      <w:pPr>
        <w:bidi/>
        <w:jc w:val="both"/>
        <w:rPr>
          <w:rFonts w:cs="David" w:hint="cs"/>
          <w:b/>
          <w:bCs/>
          <w:rtl/>
        </w:rPr>
      </w:pPr>
    </w:p>
    <w:p w:rsidR="00EE4D3B" w:rsidRPr="00EE4D3B" w:rsidRDefault="00EE4D3B" w:rsidP="00EE4D3B">
      <w:pPr>
        <w:bidi/>
        <w:jc w:val="both"/>
        <w:outlineLvl w:val="0"/>
        <w:rPr>
          <w:rFonts w:cs="David" w:hint="cs"/>
          <w:b/>
          <w:bCs/>
          <w:rtl/>
        </w:rPr>
      </w:pPr>
    </w:p>
    <w:p w:rsidR="00EE4D3B" w:rsidRPr="00EE4D3B" w:rsidRDefault="00EE4D3B" w:rsidP="00EE4D3B">
      <w:pPr>
        <w:bidi/>
        <w:jc w:val="center"/>
        <w:outlineLvl w:val="0"/>
        <w:rPr>
          <w:rFonts w:cs="David" w:hint="cs"/>
          <w:b/>
          <w:bCs/>
          <w:rtl/>
        </w:rPr>
      </w:pPr>
      <w:r w:rsidRPr="00EE4D3B">
        <w:rPr>
          <w:rFonts w:cs="David"/>
          <w:b/>
          <w:bCs/>
          <w:rtl/>
        </w:rPr>
        <w:t>פרוטוקול מס' 7</w:t>
      </w:r>
    </w:p>
    <w:p w:rsidR="00EE4D3B" w:rsidRPr="00EE4D3B" w:rsidRDefault="00EE4D3B" w:rsidP="00EE4D3B">
      <w:pPr>
        <w:bidi/>
        <w:jc w:val="center"/>
        <w:outlineLvl w:val="0"/>
        <w:rPr>
          <w:rFonts w:cs="David" w:hint="cs"/>
          <w:b/>
          <w:bCs/>
          <w:rtl/>
        </w:rPr>
      </w:pPr>
      <w:r w:rsidRPr="00EE4D3B">
        <w:rPr>
          <w:rFonts w:cs="David"/>
          <w:b/>
          <w:bCs/>
          <w:rtl/>
        </w:rPr>
        <w:t xml:space="preserve">מישיבת </w:t>
      </w:r>
      <w:r w:rsidRPr="00EE4D3B">
        <w:rPr>
          <w:rFonts w:cs="David" w:hint="cs"/>
          <w:b/>
          <w:bCs/>
          <w:rtl/>
        </w:rPr>
        <w:t>ה</w:t>
      </w:r>
      <w:r w:rsidRPr="00EE4D3B">
        <w:rPr>
          <w:rFonts w:cs="David"/>
          <w:b/>
          <w:bCs/>
          <w:rtl/>
        </w:rPr>
        <w:t>ו</w:t>
      </w:r>
      <w:r w:rsidRPr="00EE4D3B">
        <w:rPr>
          <w:rFonts w:cs="David" w:hint="cs"/>
          <w:b/>
          <w:bCs/>
          <w:rtl/>
        </w:rPr>
        <w:t>ו</w:t>
      </w:r>
      <w:r w:rsidRPr="00EE4D3B">
        <w:rPr>
          <w:rFonts w:cs="David"/>
          <w:b/>
          <w:bCs/>
          <w:rtl/>
        </w:rPr>
        <w:t xml:space="preserve">עדה </w:t>
      </w:r>
      <w:r w:rsidRPr="00EE4D3B">
        <w:rPr>
          <w:rFonts w:cs="David" w:hint="cs"/>
          <w:b/>
          <w:bCs/>
          <w:rtl/>
        </w:rPr>
        <w:t>ה</w:t>
      </w:r>
      <w:r w:rsidRPr="00EE4D3B">
        <w:rPr>
          <w:rFonts w:cs="David"/>
          <w:b/>
          <w:bCs/>
          <w:rtl/>
        </w:rPr>
        <w:t>משותפת של ועדת הכנסת וועדת הכספים לתקציב הכנסת</w:t>
      </w:r>
    </w:p>
    <w:p w:rsidR="00EE4D3B" w:rsidRPr="00EE4D3B" w:rsidRDefault="00EE4D3B" w:rsidP="00EE4D3B">
      <w:pPr>
        <w:bidi/>
        <w:jc w:val="center"/>
        <w:outlineLvl w:val="0"/>
        <w:rPr>
          <w:rFonts w:cs="David" w:hint="cs"/>
          <w:b/>
          <w:bCs/>
          <w:u w:val="single"/>
          <w:rtl/>
        </w:rPr>
      </w:pPr>
      <w:r w:rsidRPr="00EE4D3B">
        <w:rPr>
          <w:rFonts w:cs="David"/>
          <w:b/>
          <w:bCs/>
          <w:u w:val="single"/>
          <w:rtl/>
        </w:rPr>
        <w:t xml:space="preserve">יום שני, ב' בתמוז התשע"א (04 ביולי 2011), שעה </w:t>
      </w:r>
      <w:r w:rsidRPr="00EE4D3B">
        <w:rPr>
          <w:rFonts w:cs="David" w:hint="cs"/>
          <w:b/>
          <w:bCs/>
          <w:u w:val="single"/>
          <w:rtl/>
        </w:rPr>
        <w:t>09:00</w:t>
      </w:r>
    </w:p>
    <w:p w:rsidR="00EE4D3B" w:rsidRPr="00EE4D3B" w:rsidRDefault="00EE4D3B" w:rsidP="00EE4D3B">
      <w:pPr>
        <w:bidi/>
        <w:jc w:val="both"/>
        <w:rPr>
          <w:rFonts w:cs="David"/>
          <w:rtl/>
        </w:rPr>
      </w:pP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b/>
          <w:bCs/>
          <w:u w:val="single"/>
          <w:rtl/>
        </w:rPr>
        <w:t>סדר היום</w:t>
      </w:r>
      <w:r w:rsidRPr="00EE4D3B">
        <w:rPr>
          <w:rFonts w:cs="David"/>
          <w:b/>
          <w:bCs/>
          <w:u w:val="single"/>
          <w:rtl/>
        </w:rPr>
        <w:t>:</w:t>
      </w:r>
    </w:p>
    <w:p w:rsidR="00EE4D3B" w:rsidRPr="00EE4D3B" w:rsidRDefault="00EE4D3B" w:rsidP="00EE4D3B">
      <w:pPr>
        <w:bidi/>
        <w:jc w:val="both"/>
        <w:rPr>
          <w:rFonts w:cs="David" w:hint="cs"/>
          <w:rtl/>
        </w:rPr>
      </w:pPr>
      <w:r w:rsidRPr="00EE4D3B">
        <w:rPr>
          <w:rFonts w:cs="David" w:hint="cs"/>
          <w:rtl/>
        </w:rPr>
        <w:t xml:space="preserve">1. </w:t>
      </w:r>
      <w:r w:rsidRPr="00EE4D3B">
        <w:rPr>
          <w:rFonts w:cs="David"/>
          <w:rtl/>
        </w:rPr>
        <w:t>שימוש בעודפי תקציב הכנסת משנת 2010 לשנת 2011</w:t>
      </w:r>
      <w:r w:rsidRPr="00EE4D3B">
        <w:rPr>
          <w:rFonts w:cs="David" w:hint="cs"/>
          <w:rtl/>
        </w:rPr>
        <w:t>.</w:t>
      </w:r>
    </w:p>
    <w:p w:rsidR="00EE4D3B" w:rsidRPr="00EE4D3B" w:rsidRDefault="00EE4D3B" w:rsidP="00EE4D3B">
      <w:pPr>
        <w:bidi/>
        <w:jc w:val="both"/>
        <w:rPr>
          <w:rFonts w:cs="David"/>
          <w:rtl/>
        </w:rPr>
      </w:pPr>
      <w:r w:rsidRPr="00EE4D3B">
        <w:rPr>
          <w:rFonts w:cs="David" w:hint="cs"/>
          <w:rtl/>
        </w:rPr>
        <w:t>2.</w:t>
      </w:r>
      <w:r w:rsidRPr="00EE4D3B">
        <w:rPr>
          <w:rFonts w:cs="David"/>
          <w:rtl/>
        </w:rPr>
        <w:t xml:space="preserve"> העסקת עובדי קבלן בכנסת - פניית ח</w:t>
      </w:r>
      <w:r w:rsidRPr="00EE4D3B">
        <w:rPr>
          <w:rFonts w:cs="David" w:hint="cs"/>
          <w:rtl/>
        </w:rPr>
        <w:t>בר ה</w:t>
      </w:r>
      <w:r w:rsidRPr="00EE4D3B">
        <w:rPr>
          <w:rFonts w:cs="David"/>
          <w:rtl/>
        </w:rPr>
        <w:t>כ</w:t>
      </w:r>
      <w:r w:rsidRPr="00EE4D3B">
        <w:rPr>
          <w:rFonts w:cs="David" w:hint="cs"/>
          <w:rtl/>
        </w:rPr>
        <w:t>נסת</w:t>
      </w:r>
      <w:r w:rsidRPr="00EE4D3B">
        <w:rPr>
          <w:rFonts w:cs="David"/>
          <w:rtl/>
        </w:rPr>
        <w:t xml:space="preserve"> שלמה מולה</w:t>
      </w:r>
      <w:r w:rsidRPr="00EE4D3B">
        <w:rPr>
          <w:rFonts w:cs="David" w:hint="cs"/>
          <w:rtl/>
        </w:rPr>
        <w:t>.</w:t>
      </w:r>
      <w:r w:rsidRPr="00EE4D3B">
        <w:rPr>
          <w:rFonts w:cs="David"/>
          <w:rtl/>
        </w:rPr>
        <w:t xml:space="preserve"> </w:t>
      </w:r>
    </w:p>
    <w:p w:rsidR="00EE4D3B" w:rsidRPr="00EE4D3B" w:rsidRDefault="00EE4D3B" w:rsidP="00EE4D3B">
      <w:pPr>
        <w:bidi/>
        <w:jc w:val="both"/>
        <w:rPr>
          <w:rFonts w:cs="David"/>
          <w:rtl/>
        </w:rPr>
      </w:pPr>
      <w:r w:rsidRPr="00EE4D3B">
        <w:rPr>
          <w:rFonts w:cs="David"/>
          <w:rtl/>
        </w:rPr>
        <w:t>3. פיטורי עובד ע</w:t>
      </w:r>
      <w:r w:rsidRPr="00EE4D3B">
        <w:rPr>
          <w:rFonts w:cs="David" w:hint="cs"/>
          <w:rtl/>
        </w:rPr>
        <w:t>ל-</w:t>
      </w:r>
      <w:r w:rsidRPr="00EE4D3B">
        <w:rPr>
          <w:rFonts w:cs="David"/>
          <w:rtl/>
        </w:rPr>
        <w:t>י</w:t>
      </w:r>
      <w:r w:rsidRPr="00EE4D3B">
        <w:rPr>
          <w:rFonts w:cs="David" w:hint="cs"/>
          <w:rtl/>
        </w:rPr>
        <w:t>די</w:t>
      </w:r>
      <w:r w:rsidRPr="00EE4D3B">
        <w:rPr>
          <w:rFonts w:cs="David"/>
          <w:rtl/>
        </w:rPr>
        <w:t xml:space="preserve"> הקבלן המפעיל את המזנון - פניית ח</w:t>
      </w:r>
      <w:r w:rsidRPr="00EE4D3B">
        <w:rPr>
          <w:rFonts w:cs="David" w:hint="cs"/>
          <w:rtl/>
        </w:rPr>
        <w:t xml:space="preserve">בר </w:t>
      </w:r>
      <w:r w:rsidRPr="00EE4D3B">
        <w:rPr>
          <w:rFonts w:cs="David"/>
          <w:rtl/>
        </w:rPr>
        <w:t>הכ</w:t>
      </w:r>
      <w:r w:rsidRPr="00EE4D3B">
        <w:rPr>
          <w:rFonts w:cs="David" w:hint="cs"/>
          <w:rtl/>
        </w:rPr>
        <w:t>נסת</w:t>
      </w:r>
      <w:r w:rsidRPr="00EE4D3B">
        <w:rPr>
          <w:rFonts w:cs="David"/>
          <w:rtl/>
        </w:rPr>
        <w:t xml:space="preserve"> אחמד טיבי.</w:t>
      </w:r>
    </w:p>
    <w:p w:rsidR="00EE4D3B" w:rsidRPr="00EE4D3B" w:rsidRDefault="00EE4D3B" w:rsidP="00EE4D3B">
      <w:pPr>
        <w:bidi/>
        <w:jc w:val="both"/>
        <w:rPr>
          <w:rFonts w:cs="David" w:hint="cs"/>
          <w:rtl/>
        </w:rPr>
      </w:pPr>
    </w:p>
    <w:p w:rsidR="00EE4D3B" w:rsidRPr="00EE4D3B" w:rsidRDefault="00EE4D3B" w:rsidP="00EE4D3B">
      <w:pPr>
        <w:bidi/>
        <w:jc w:val="both"/>
        <w:rPr>
          <w:rFonts w:cs="David"/>
          <w:rtl/>
        </w:rPr>
      </w:pPr>
    </w:p>
    <w:p w:rsidR="00EE4D3B" w:rsidRPr="00EE4D3B" w:rsidRDefault="00EE4D3B" w:rsidP="00EE4D3B">
      <w:pPr>
        <w:bidi/>
        <w:jc w:val="both"/>
        <w:outlineLvl w:val="0"/>
        <w:rPr>
          <w:rFonts w:cs="David"/>
          <w:b/>
          <w:bCs/>
          <w:u w:val="single"/>
          <w:rtl/>
        </w:rPr>
      </w:pPr>
      <w:r w:rsidRPr="00EE4D3B">
        <w:rPr>
          <w:rFonts w:cs="David"/>
          <w:b/>
          <w:bCs/>
          <w:u w:val="single"/>
          <w:rtl/>
        </w:rPr>
        <w:t>נכחו:</w:t>
      </w:r>
    </w:p>
    <w:p w:rsidR="00EE4D3B" w:rsidRPr="00EE4D3B" w:rsidRDefault="00EE4D3B" w:rsidP="00EE4D3B">
      <w:pPr>
        <w:bidi/>
        <w:jc w:val="both"/>
        <w:outlineLvl w:val="0"/>
        <w:rPr>
          <w:rFonts w:cs="David" w:hint="cs"/>
          <w:rtl/>
        </w:rPr>
      </w:pPr>
      <w:r w:rsidRPr="00EE4D3B">
        <w:rPr>
          <w:rFonts w:cs="David"/>
          <w:b/>
          <w:bCs/>
          <w:u w:val="single"/>
          <w:rtl/>
        </w:rPr>
        <w:t>חברי הוועדה</w:t>
      </w:r>
      <w:r w:rsidRPr="00EE4D3B">
        <w:rPr>
          <w:rFonts w:cs="David" w:hint="cs"/>
          <w:b/>
          <w:bCs/>
          <w:u w:val="single"/>
          <w:rtl/>
        </w:rPr>
        <w:t xml:space="preserve">: </w:t>
      </w:r>
    </w:p>
    <w:p w:rsidR="00EE4D3B" w:rsidRPr="00EE4D3B" w:rsidRDefault="00EE4D3B" w:rsidP="00EE4D3B">
      <w:pPr>
        <w:bidi/>
        <w:jc w:val="both"/>
        <w:outlineLvl w:val="0"/>
        <w:rPr>
          <w:rFonts w:cs="David" w:hint="cs"/>
          <w:rtl/>
        </w:rPr>
      </w:pPr>
      <w:r w:rsidRPr="00EE4D3B">
        <w:rPr>
          <w:rFonts w:cs="David" w:hint="cs"/>
          <w:rtl/>
        </w:rPr>
        <w:t xml:space="preserve">יריב לוין </w:t>
      </w:r>
      <w:r w:rsidRPr="00EE4D3B">
        <w:rPr>
          <w:rFonts w:cs="David"/>
          <w:rtl/>
        </w:rPr>
        <w:t>–</w:t>
      </w:r>
      <w:r w:rsidRPr="00EE4D3B">
        <w:rPr>
          <w:rFonts w:cs="David" w:hint="cs"/>
          <w:rtl/>
        </w:rPr>
        <w:t xml:space="preserve"> היו"ר</w:t>
      </w:r>
    </w:p>
    <w:p w:rsidR="00EE4D3B" w:rsidRPr="00EE4D3B" w:rsidRDefault="00EE4D3B" w:rsidP="00EE4D3B">
      <w:pPr>
        <w:bidi/>
        <w:jc w:val="both"/>
        <w:outlineLvl w:val="0"/>
        <w:rPr>
          <w:rFonts w:cs="David"/>
          <w:rtl/>
        </w:rPr>
      </w:pPr>
      <w:r w:rsidRPr="00EE4D3B">
        <w:rPr>
          <w:rFonts w:cs="David"/>
          <w:rtl/>
        </w:rPr>
        <w:t xml:space="preserve">יעקב אדרי </w:t>
      </w:r>
    </w:p>
    <w:p w:rsidR="00EE4D3B" w:rsidRPr="00EE4D3B" w:rsidRDefault="00EE4D3B" w:rsidP="00EE4D3B">
      <w:pPr>
        <w:bidi/>
        <w:jc w:val="both"/>
        <w:outlineLvl w:val="0"/>
        <w:rPr>
          <w:rFonts w:cs="David" w:hint="cs"/>
          <w:rtl/>
        </w:rPr>
      </w:pPr>
      <w:r w:rsidRPr="00EE4D3B">
        <w:rPr>
          <w:rFonts w:cs="David"/>
          <w:rtl/>
        </w:rPr>
        <w:t xml:space="preserve">אחמד טיבי </w:t>
      </w:r>
    </w:p>
    <w:p w:rsidR="00EE4D3B" w:rsidRPr="00EE4D3B" w:rsidRDefault="00EE4D3B" w:rsidP="00EE4D3B">
      <w:pPr>
        <w:bidi/>
        <w:jc w:val="both"/>
        <w:outlineLvl w:val="0"/>
        <w:rPr>
          <w:rFonts w:cs="David"/>
          <w:rtl/>
        </w:rPr>
      </w:pPr>
      <w:r w:rsidRPr="00EE4D3B">
        <w:rPr>
          <w:rFonts w:cs="David"/>
          <w:rtl/>
        </w:rPr>
        <w:t xml:space="preserve">שלמה מולה </w:t>
      </w:r>
    </w:p>
    <w:p w:rsidR="00EE4D3B" w:rsidRPr="00EE4D3B" w:rsidRDefault="00EE4D3B" w:rsidP="00EE4D3B">
      <w:pPr>
        <w:bidi/>
        <w:jc w:val="both"/>
        <w:outlineLvl w:val="0"/>
        <w:rPr>
          <w:rFonts w:cs="David"/>
          <w:rtl/>
        </w:rPr>
      </w:pPr>
      <w:r w:rsidRPr="00EE4D3B">
        <w:rPr>
          <w:rFonts w:cs="David"/>
          <w:rtl/>
        </w:rPr>
        <w:t xml:space="preserve">אברהם מיכאלי </w:t>
      </w:r>
    </w:p>
    <w:p w:rsidR="00EE4D3B" w:rsidRPr="00EE4D3B" w:rsidRDefault="00EE4D3B" w:rsidP="00EE4D3B">
      <w:pPr>
        <w:bidi/>
        <w:jc w:val="both"/>
        <w:outlineLvl w:val="0"/>
        <w:rPr>
          <w:rFonts w:cs="David"/>
          <w:rtl/>
        </w:rPr>
      </w:pPr>
      <w:r w:rsidRPr="00EE4D3B">
        <w:rPr>
          <w:rFonts w:cs="David"/>
          <w:rtl/>
        </w:rPr>
        <w:t xml:space="preserve">ליה שמטוב </w:t>
      </w:r>
    </w:p>
    <w:p w:rsidR="00EE4D3B" w:rsidRPr="00EE4D3B" w:rsidRDefault="00EE4D3B" w:rsidP="00EE4D3B">
      <w:pPr>
        <w:bidi/>
        <w:jc w:val="both"/>
        <w:outlineLvl w:val="0"/>
        <w:rPr>
          <w:rFonts w:cs="David" w:hint="cs"/>
          <w:rtl/>
        </w:rPr>
      </w:pPr>
    </w:p>
    <w:p w:rsidR="00EE4D3B" w:rsidRPr="00EE4D3B" w:rsidRDefault="00EE4D3B" w:rsidP="00EE4D3B">
      <w:pPr>
        <w:bidi/>
        <w:jc w:val="both"/>
        <w:outlineLvl w:val="0"/>
        <w:rPr>
          <w:rFonts w:cs="David" w:hint="cs"/>
          <w:rtl/>
        </w:rPr>
      </w:pPr>
      <w:r w:rsidRPr="00EE4D3B">
        <w:rPr>
          <w:rFonts w:cs="David"/>
          <w:b/>
          <w:bCs/>
          <w:u w:val="single"/>
          <w:rtl/>
        </w:rPr>
        <w:t>מוזמנים</w:t>
      </w:r>
      <w:r w:rsidRPr="00EE4D3B">
        <w:rPr>
          <w:rFonts w:cs="David" w:hint="cs"/>
          <w:b/>
          <w:bCs/>
          <w:u w:val="single"/>
          <w:rtl/>
        </w:rPr>
        <w:t xml:space="preserve">: </w:t>
      </w:r>
    </w:p>
    <w:p w:rsidR="00EE4D3B" w:rsidRPr="00EE4D3B" w:rsidRDefault="00EE4D3B" w:rsidP="00EE4D3B">
      <w:pPr>
        <w:bidi/>
        <w:jc w:val="both"/>
        <w:outlineLvl w:val="0"/>
        <w:rPr>
          <w:rFonts w:cs="David" w:hint="cs"/>
          <w:rtl/>
        </w:rPr>
      </w:pPr>
      <w:r w:rsidRPr="00EE4D3B">
        <w:rPr>
          <w:rFonts w:cs="David" w:hint="cs"/>
          <w:rtl/>
        </w:rPr>
        <w:t>חה"כ רחל אדטו</w:t>
      </w:r>
    </w:p>
    <w:p w:rsidR="00EE4D3B" w:rsidRPr="00EE4D3B" w:rsidRDefault="00EE4D3B" w:rsidP="00EE4D3B">
      <w:pPr>
        <w:bidi/>
        <w:jc w:val="both"/>
        <w:outlineLvl w:val="0"/>
        <w:rPr>
          <w:rFonts w:cs="David" w:hint="cs"/>
          <w:rtl/>
        </w:rPr>
      </w:pPr>
      <w:r w:rsidRPr="00EE4D3B">
        <w:rPr>
          <w:rFonts w:cs="David" w:hint="cs"/>
          <w:rtl/>
        </w:rPr>
        <w:t>מזכירת הכנסת ירדנה מלר-הורוביץ</w:t>
      </w:r>
    </w:p>
    <w:p w:rsidR="00EE4D3B" w:rsidRPr="00EE4D3B" w:rsidRDefault="00EE4D3B" w:rsidP="00EE4D3B">
      <w:pPr>
        <w:bidi/>
        <w:jc w:val="both"/>
        <w:outlineLvl w:val="0"/>
        <w:rPr>
          <w:rFonts w:cs="David" w:hint="cs"/>
          <w:rtl/>
        </w:rPr>
      </w:pPr>
      <w:r w:rsidRPr="00EE4D3B">
        <w:rPr>
          <w:rFonts w:cs="David" w:hint="cs"/>
          <w:rtl/>
        </w:rPr>
        <w:t xml:space="preserve">מנכ"ל הכנסת דן לנדאו </w:t>
      </w:r>
    </w:p>
    <w:p w:rsidR="00EE4D3B" w:rsidRPr="00EE4D3B" w:rsidRDefault="00EE4D3B" w:rsidP="00EE4D3B">
      <w:pPr>
        <w:bidi/>
        <w:jc w:val="both"/>
        <w:outlineLvl w:val="0"/>
        <w:rPr>
          <w:rFonts w:cs="David" w:hint="cs"/>
          <w:rtl/>
        </w:rPr>
      </w:pPr>
      <w:r w:rsidRPr="00EE4D3B">
        <w:rPr>
          <w:rFonts w:cs="David" w:hint="cs"/>
          <w:rtl/>
        </w:rPr>
        <w:t xml:space="preserve">דן עמר </w:t>
      </w:r>
      <w:r w:rsidRPr="00EE4D3B">
        <w:rPr>
          <w:rFonts w:cs="David"/>
          <w:rtl/>
        </w:rPr>
        <w:t>–</w:t>
      </w:r>
      <w:r w:rsidRPr="00EE4D3B">
        <w:rPr>
          <w:rFonts w:cs="David" w:hint="cs"/>
          <w:rtl/>
        </w:rPr>
        <w:t xml:space="preserve"> מנהל חטיבת התפעול, הכנסת</w:t>
      </w:r>
    </w:p>
    <w:p w:rsidR="00EE4D3B" w:rsidRPr="00EE4D3B" w:rsidRDefault="00EE4D3B" w:rsidP="00EE4D3B">
      <w:pPr>
        <w:bidi/>
        <w:jc w:val="both"/>
        <w:outlineLvl w:val="0"/>
        <w:rPr>
          <w:rFonts w:cs="David" w:hint="cs"/>
          <w:rtl/>
        </w:rPr>
      </w:pPr>
      <w:r w:rsidRPr="00EE4D3B">
        <w:rPr>
          <w:rFonts w:cs="David" w:hint="cs"/>
          <w:rtl/>
        </w:rPr>
        <w:t xml:space="preserve">יותם יקיר </w:t>
      </w:r>
      <w:r w:rsidRPr="00EE4D3B">
        <w:rPr>
          <w:rFonts w:cs="David"/>
          <w:rtl/>
        </w:rPr>
        <w:t>–</w:t>
      </w:r>
      <w:r w:rsidRPr="00EE4D3B">
        <w:rPr>
          <w:rFonts w:cs="David" w:hint="cs"/>
          <w:rtl/>
        </w:rPr>
        <w:t xml:space="preserve"> דובר הכנסת ומנהל חטיבת תקשורת וקשרי ציבור</w:t>
      </w:r>
    </w:p>
    <w:p w:rsidR="00EE4D3B" w:rsidRPr="00EE4D3B" w:rsidRDefault="00EE4D3B" w:rsidP="00EE4D3B">
      <w:pPr>
        <w:bidi/>
        <w:jc w:val="both"/>
        <w:outlineLvl w:val="0"/>
        <w:rPr>
          <w:rFonts w:cs="David" w:hint="cs"/>
          <w:rtl/>
        </w:rPr>
      </w:pPr>
      <w:r w:rsidRPr="00EE4D3B">
        <w:rPr>
          <w:rFonts w:cs="David" w:hint="cs"/>
          <w:rtl/>
        </w:rPr>
        <w:t xml:space="preserve">מירה פיירשטיין </w:t>
      </w:r>
      <w:r w:rsidRPr="00EE4D3B">
        <w:rPr>
          <w:rFonts w:cs="David"/>
          <w:rtl/>
        </w:rPr>
        <w:t>–</w:t>
      </w:r>
      <w:r w:rsidRPr="00EE4D3B">
        <w:rPr>
          <w:rFonts w:cs="David" w:hint="cs"/>
          <w:rtl/>
        </w:rPr>
        <w:t xml:space="preserve"> ראש אגף משאבי אנוש, הכנסת</w:t>
      </w:r>
    </w:p>
    <w:p w:rsidR="00EE4D3B" w:rsidRPr="00EE4D3B" w:rsidRDefault="00EE4D3B" w:rsidP="00EE4D3B">
      <w:pPr>
        <w:bidi/>
        <w:jc w:val="both"/>
        <w:outlineLvl w:val="0"/>
        <w:rPr>
          <w:rFonts w:cs="David" w:hint="cs"/>
          <w:rtl/>
        </w:rPr>
      </w:pPr>
      <w:r w:rsidRPr="00EE4D3B">
        <w:rPr>
          <w:rFonts w:cs="David" w:hint="cs"/>
          <w:rtl/>
        </w:rPr>
        <w:t xml:space="preserve">עמנואל גז </w:t>
      </w:r>
      <w:r w:rsidRPr="00EE4D3B">
        <w:rPr>
          <w:rFonts w:cs="David"/>
          <w:rtl/>
        </w:rPr>
        <w:t>–</w:t>
      </w:r>
      <w:r w:rsidRPr="00EE4D3B">
        <w:rPr>
          <w:rFonts w:cs="David" w:hint="cs"/>
          <w:rtl/>
        </w:rPr>
        <w:t xml:space="preserve"> ראש אגף טכנולוגיה ומחשוב, הכנסת</w:t>
      </w:r>
    </w:p>
    <w:p w:rsidR="00EE4D3B" w:rsidRPr="00EE4D3B" w:rsidRDefault="00EE4D3B" w:rsidP="00EE4D3B">
      <w:pPr>
        <w:bidi/>
        <w:jc w:val="both"/>
        <w:outlineLvl w:val="0"/>
        <w:rPr>
          <w:rFonts w:cs="David" w:hint="cs"/>
          <w:rtl/>
        </w:rPr>
      </w:pPr>
      <w:r w:rsidRPr="00EE4D3B">
        <w:rPr>
          <w:rFonts w:cs="David" w:hint="cs"/>
          <w:rtl/>
        </w:rPr>
        <w:t xml:space="preserve">חיים אבידור </w:t>
      </w:r>
      <w:r w:rsidRPr="00EE4D3B">
        <w:rPr>
          <w:rFonts w:cs="David"/>
          <w:rtl/>
        </w:rPr>
        <w:t>–</w:t>
      </w:r>
      <w:r w:rsidRPr="00EE4D3B">
        <w:rPr>
          <w:rFonts w:cs="David" w:hint="cs"/>
          <w:rtl/>
        </w:rPr>
        <w:t xml:space="preserve"> חשב הכנסת</w:t>
      </w:r>
    </w:p>
    <w:p w:rsidR="00EE4D3B" w:rsidRPr="00EE4D3B" w:rsidRDefault="00EE4D3B" w:rsidP="00EE4D3B">
      <w:pPr>
        <w:bidi/>
        <w:jc w:val="both"/>
        <w:outlineLvl w:val="0"/>
        <w:rPr>
          <w:rFonts w:cs="David" w:hint="cs"/>
          <w:rtl/>
        </w:rPr>
      </w:pPr>
      <w:r w:rsidRPr="00EE4D3B">
        <w:rPr>
          <w:rFonts w:cs="David" w:hint="cs"/>
          <w:rtl/>
        </w:rPr>
        <w:t xml:space="preserve">נדב כספי </w:t>
      </w:r>
      <w:r w:rsidRPr="00EE4D3B">
        <w:rPr>
          <w:rFonts w:cs="David"/>
          <w:rtl/>
        </w:rPr>
        <w:t>–</w:t>
      </w:r>
      <w:r w:rsidRPr="00EE4D3B">
        <w:rPr>
          <w:rFonts w:cs="David" w:hint="cs"/>
          <w:rtl/>
        </w:rPr>
        <w:t xml:space="preserve"> עוזר חשב הכנסת</w:t>
      </w:r>
    </w:p>
    <w:p w:rsidR="00EE4D3B" w:rsidRPr="00EE4D3B" w:rsidRDefault="00EE4D3B" w:rsidP="00EE4D3B">
      <w:pPr>
        <w:bidi/>
        <w:jc w:val="both"/>
        <w:outlineLvl w:val="0"/>
        <w:rPr>
          <w:rFonts w:cs="David" w:hint="cs"/>
          <w:rtl/>
        </w:rPr>
      </w:pPr>
      <w:r w:rsidRPr="00EE4D3B">
        <w:rPr>
          <w:rFonts w:cs="David" w:hint="cs"/>
          <w:rtl/>
        </w:rPr>
        <w:t xml:space="preserve">טובי חכימיאן </w:t>
      </w:r>
      <w:r w:rsidRPr="00EE4D3B">
        <w:rPr>
          <w:rFonts w:cs="David"/>
          <w:rtl/>
        </w:rPr>
        <w:t>–</w:t>
      </w:r>
      <w:r w:rsidRPr="00EE4D3B">
        <w:rPr>
          <w:rFonts w:cs="David" w:hint="cs"/>
          <w:rtl/>
        </w:rPr>
        <w:t xml:space="preserve"> מנהלת תנאי שכר ותנאים לחברי הכנסת</w:t>
      </w:r>
    </w:p>
    <w:p w:rsidR="00EE4D3B" w:rsidRPr="00EE4D3B" w:rsidRDefault="00EE4D3B" w:rsidP="00EE4D3B">
      <w:pPr>
        <w:bidi/>
        <w:jc w:val="both"/>
        <w:outlineLvl w:val="0"/>
        <w:rPr>
          <w:rFonts w:cs="David" w:hint="cs"/>
          <w:rtl/>
        </w:rPr>
      </w:pPr>
      <w:r w:rsidRPr="00EE4D3B">
        <w:rPr>
          <w:rFonts w:cs="David" w:hint="cs"/>
          <w:rtl/>
        </w:rPr>
        <w:t xml:space="preserve">מוחמד שמיה </w:t>
      </w:r>
      <w:r w:rsidRPr="00EE4D3B">
        <w:rPr>
          <w:rFonts w:cs="David"/>
          <w:rtl/>
        </w:rPr>
        <w:t>–</w:t>
      </w:r>
      <w:r w:rsidRPr="00EE4D3B">
        <w:rPr>
          <w:rFonts w:cs="David" w:hint="cs"/>
          <w:rtl/>
        </w:rPr>
        <w:t xml:space="preserve"> ראש תחום בכיר (תיאום ומעקב), הכנסת</w:t>
      </w:r>
    </w:p>
    <w:p w:rsidR="00EE4D3B" w:rsidRPr="00EE4D3B" w:rsidRDefault="00EE4D3B" w:rsidP="00EE4D3B">
      <w:pPr>
        <w:bidi/>
        <w:jc w:val="both"/>
        <w:outlineLvl w:val="0"/>
        <w:rPr>
          <w:rFonts w:cs="David" w:hint="cs"/>
          <w:rtl/>
        </w:rPr>
      </w:pPr>
      <w:r w:rsidRPr="00EE4D3B">
        <w:rPr>
          <w:rFonts w:cs="David" w:hint="cs"/>
          <w:rtl/>
        </w:rPr>
        <w:t xml:space="preserve">יהודה שפירא </w:t>
      </w:r>
      <w:r w:rsidRPr="00EE4D3B">
        <w:rPr>
          <w:rFonts w:cs="David"/>
          <w:rtl/>
        </w:rPr>
        <w:t>–</w:t>
      </w:r>
      <w:r w:rsidRPr="00EE4D3B">
        <w:rPr>
          <w:rFonts w:cs="David" w:hint="cs"/>
          <w:rtl/>
        </w:rPr>
        <w:t xml:space="preserve"> עוזר מנכ"ל הכנסת</w:t>
      </w:r>
    </w:p>
    <w:p w:rsidR="00EE4D3B" w:rsidRPr="00EE4D3B" w:rsidRDefault="00EE4D3B" w:rsidP="00EE4D3B">
      <w:pPr>
        <w:bidi/>
        <w:jc w:val="both"/>
        <w:outlineLvl w:val="0"/>
        <w:rPr>
          <w:rFonts w:cs="David" w:hint="cs"/>
          <w:rtl/>
        </w:rPr>
      </w:pPr>
      <w:r w:rsidRPr="00EE4D3B">
        <w:rPr>
          <w:rFonts w:cs="David" w:hint="cs"/>
          <w:rtl/>
        </w:rPr>
        <w:t xml:space="preserve">אודי תמר </w:t>
      </w:r>
      <w:r w:rsidRPr="00EE4D3B">
        <w:rPr>
          <w:rFonts w:cs="David"/>
          <w:rtl/>
        </w:rPr>
        <w:t>–</w:t>
      </w:r>
      <w:r w:rsidRPr="00EE4D3B">
        <w:rPr>
          <w:rFonts w:cs="David" w:hint="cs"/>
          <w:rtl/>
        </w:rPr>
        <w:t xml:space="preserve"> מרכז המחקר והמידע, הכנסת</w:t>
      </w:r>
    </w:p>
    <w:p w:rsidR="00EE4D3B" w:rsidRPr="00EE4D3B" w:rsidRDefault="00EE4D3B" w:rsidP="00EE4D3B">
      <w:pPr>
        <w:bidi/>
        <w:jc w:val="both"/>
        <w:outlineLvl w:val="0"/>
        <w:rPr>
          <w:rFonts w:cs="David" w:hint="cs"/>
          <w:rtl/>
        </w:rPr>
      </w:pPr>
    </w:p>
    <w:p w:rsidR="00EE4D3B" w:rsidRPr="00EE4D3B" w:rsidRDefault="00EE4D3B" w:rsidP="00EE4D3B">
      <w:pPr>
        <w:bidi/>
        <w:jc w:val="both"/>
        <w:outlineLvl w:val="0"/>
        <w:rPr>
          <w:rFonts w:cs="David" w:hint="cs"/>
          <w:rtl/>
        </w:rPr>
      </w:pPr>
    </w:p>
    <w:p w:rsidR="00EE4D3B" w:rsidRPr="00EE4D3B" w:rsidRDefault="00EE4D3B" w:rsidP="00EE4D3B">
      <w:pPr>
        <w:bidi/>
        <w:jc w:val="both"/>
        <w:outlineLvl w:val="0"/>
        <w:rPr>
          <w:rFonts w:cs="David" w:hint="cs"/>
          <w:b/>
          <w:bCs/>
          <w:u w:val="single"/>
          <w:rtl/>
        </w:rPr>
      </w:pPr>
    </w:p>
    <w:p w:rsidR="00EE4D3B" w:rsidRPr="00EE4D3B" w:rsidRDefault="00EE4D3B" w:rsidP="00EE4D3B">
      <w:pPr>
        <w:bidi/>
        <w:jc w:val="both"/>
        <w:outlineLvl w:val="0"/>
        <w:rPr>
          <w:rFonts w:cs="David" w:hint="cs"/>
          <w:rtl/>
        </w:rPr>
      </w:pPr>
      <w:r w:rsidRPr="00EE4D3B">
        <w:rPr>
          <w:rFonts w:cs="David" w:hint="cs"/>
          <w:b/>
          <w:bCs/>
          <w:u w:val="single"/>
          <w:rtl/>
        </w:rPr>
        <w:t>ייעוץ משפטי:</w:t>
      </w:r>
      <w:r w:rsidRPr="00EE4D3B">
        <w:rPr>
          <w:rFonts w:cs="David" w:hint="cs"/>
          <w:rtl/>
        </w:rPr>
        <w:t xml:space="preserve"> </w:t>
      </w:r>
    </w:p>
    <w:p w:rsidR="00EE4D3B" w:rsidRPr="00EE4D3B" w:rsidRDefault="00EE4D3B" w:rsidP="00EE4D3B">
      <w:pPr>
        <w:bidi/>
        <w:jc w:val="both"/>
        <w:outlineLvl w:val="0"/>
        <w:rPr>
          <w:rFonts w:cs="David" w:hint="cs"/>
          <w:rtl/>
        </w:rPr>
      </w:pPr>
      <w:r w:rsidRPr="00EE4D3B">
        <w:rPr>
          <w:rFonts w:cs="David" w:hint="cs"/>
          <w:rtl/>
        </w:rPr>
        <w:t xml:space="preserve">עו"ד איל ינון </w:t>
      </w:r>
    </w:p>
    <w:p w:rsidR="00EE4D3B" w:rsidRPr="00EE4D3B" w:rsidRDefault="00EE4D3B" w:rsidP="00EE4D3B">
      <w:pPr>
        <w:bidi/>
        <w:jc w:val="both"/>
        <w:outlineLvl w:val="0"/>
        <w:rPr>
          <w:rFonts w:cs="David" w:hint="cs"/>
        </w:rPr>
      </w:pPr>
      <w:r w:rsidRPr="00EE4D3B">
        <w:rPr>
          <w:rFonts w:cs="David" w:hint="cs"/>
          <w:rtl/>
        </w:rPr>
        <w:t xml:space="preserve">עו"ד ארבל אסטרחן </w:t>
      </w:r>
    </w:p>
    <w:p w:rsidR="00EE4D3B" w:rsidRPr="00EE4D3B" w:rsidRDefault="00EE4D3B" w:rsidP="00EE4D3B">
      <w:pPr>
        <w:bidi/>
        <w:jc w:val="both"/>
        <w:outlineLvl w:val="0"/>
        <w:rPr>
          <w:rFonts w:cs="David" w:hint="cs"/>
          <w:rtl/>
        </w:rPr>
      </w:pPr>
    </w:p>
    <w:p w:rsidR="00EE4D3B" w:rsidRPr="00EE4D3B" w:rsidRDefault="00EE4D3B" w:rsidP="00EE4D3B">
      <w:pPr>
        <w:bidi/>
        <w:jc w:val="both"/>
        <w:outlineLvl w:val="0"/>
        <w:rPr>
          <w:rFonts w:cs="David"/>
          <w:rtl/>
        </w:rPr>
      </w:pPr>
      <w:r w:rsidRPr="00EE4D3B">
        <w:rPr>
          <w:rFonts w:cs="David"/>
          <w:b/>
          <w:bCs/>
          <w:u w:val="single"/>
          <w:rtl/>
        </w:rPr>
        <w:t>מנהלת הוועדה</w:t>
      </w:r>
      <w:r w:rsidRPr="00EE4D3B">
        <w:rPr>
          <w:rFonts w:cs="David" w:hint="cs"/>
          <w:b/>
          <w:bCs/>
          <w:u w:val="single"/>
          <w:rtl/>
        </w:rPr>
        <w:t>:</w:t>
      </w:r>
    </w:p>
    <w:p w:rsidR="00EE4D3B" w:rsidRPr="00EE4D3B" w:rsidRDefault="00EE4D3B" w:rsidP="00EE4D3B">
      <w:pPr>
        <w:bidi/>
        <w:jc w:val="both"/>
        <w:outlineLvl w:val="0"/>
        <w:rPr>
          <w:rFonts w:cs="David"/>
          <w:u w:val="single"/>
        </w:rPr>
      </w:pPr>
      <w:r w:rsidRPr="00EE4D3B">
        <w:rPr>
          <w:rFonts w:cs="David" w:hint="cs"/>
          <w:rtl/>
        </w:rPr>
        <w:t xml:space="preserve">אתי </w:t>
      </w:r>
      <w:r w:rsidRPr="00EE4D3B">
        <w:rPr>
          <w:rFonts w:cs="David"/>
          <w:rtl/>
        </w:rPr>
        <w:t>בן</w:t>
      </w:r>
      <w:r w:rsidRPr="00EE4D3B">
        <w:rPr>
          <w:rFonts w:cs="David" w:hint="cs"/>
          <w:rtl/>
        </w:rPr>
        <w:t>-</w:t>
      </w:r>
      <w:r w:rsidRPr="00EE4D3B">
        <w:rPr>
          <w:rFonts w:cs="David"/>
          <w:rtl/>
        </w:rPr>
        <w:t xml:space="preserve">יוסף </w:t>
      </w:r>
    </w:p>
    <w:p w:rsidR="00EE4D3B" w:rsidRPr="00EE4D3B" w:rsidRDefault="00EE4D3B" w:rsidP="00EE4D3B">
      <w:pPr>
        <w:bidi/>
        <w:jc w:val="both"/>
        <w:outlineLvl w:val="0"/>
        <w:rPr>
          <w:rFonts w:cs="David" w:hint="cs"/>
          <w:rtl/>
        </w:rPr>
      </w:pPr>
    </w:p>
    <w:p w:rsidR="00EE4D3B" w:rsidRPr="00EE4D3B" w:rsidRDefault="00EE4D3B" w:rsidP="00EE4D3B">
      <w:pPr>
        <w:bidi/>
        <w:jc w:val="both"/>
        <w:outlineLvl w:val="0"/>
        <w:rPr>
          <w:rFonts w:cs="David" w:hint="cs"/>
          <w:rtl/>
        </w:rPr>
      </w:pPr>
      <w:r w:rsidRPr="00EE4D3B">
        <w:rPr>
          <w:rFonts w:cs="David" w:hint="cs"/>
          <w:b/>
          <w:bCs/>
          <w:u w:val="single"/>
          <w:rtl/>
        </w:rPr>
        <w:t>קצרנית פרלמנטרית:</w:t>
      </w:r>
    </w:p>
    <w:p w:rsidR="00EE4D3B" w:rsidRPr="00EE4D3B" w:rsidRDefault="00EE4D3B" w:rsidP="00EE4D3B">
      <w:pPr>
        <w:bidi/>
        <w:jc w:val="both"/>
        <w:rPr>
          <w:rFonts w:cs="David" w:hint="cs"/>
          <w:rtl/>
        </w:rPr>
      </w:pPr>
      <w:r w:rsidRPr="00EE4D3B">
        <w:rPr>
          <w:rFonts w:cs="David"/>
          <w:rtl/>
        </w:rPr>
        <w:t>טלי רם</w:t>
      </w:r>
    </w:p>
    <w:p w:rsidR="00EE4D3B" w:rsidRPr="00EE4D3B" w:rsidRDefault="00EE4D3B" w:rsidP="00EE4D3B">
      <w:pPr>
        <w:bidi/>
        <w:jc w:val="center"/>
        <w:rPr>
          <w:rFonts w:cs="David" w:hint="cs"/>
          <w:b/>
          <w:bCs/>
          <w:u w:val="single"/>
          <w:rtl/>
        </w:rPr>
      </w:pPr>
      <w:r w:rsidRPr="00EE4D3B">
        <w:rPr>
          <w:rFonts w:cs="David"/>
          <w:rtl/>
        </w:rPr>
        <w:br w:type="page"/>
      </w:r>
      <w:r w:rsidRPr="00EE4D3B">
        <w:rPr>
          <w:rFonts w:cs="David" w:hint="cs"/>
          <w:b/>
          <w:bCs/>
          <w:rtl/>
        </w:rPr>
        <w:lastRenderedPageBreak/>
        <w:t xml:space="preserve">1.  </w:t>
      </w:r>
      <w:r w:rsidRPr="00EE4D3B">
        <w:rPr>
          <w:rFonts w:cs="David" w:hint="cs"/>
          <w:b/>
          <w:bCs/>
          <w:u w:val="single"/>
          <w:rtl/>
        </w:rPr>
        <w:t>שימ</w:t>
      </w:r>
      <w:r w:rsidRPr="00EE4D3B">
        <w:rPr>
          <w:rFonts w:cs="David"/>
          <w:b/>
          <w:bCs/>
          <w:u w:val="single"/>
          <w:rtl/>
        </w:rPr>
        <w:t>וש בעודפי תקציב הכנסת משנת 2010 לשנת 2011</w:t>
      </w:r>
    </w:p>
    <w:p w:rsidR="00EE4D3B" w:rsidRPr="00EE4D3B" w:rsidRDefault="00EE4D3B" w:rsidP="00EE4D3B">
      <w:pPr>
        <w:bidi/>
        <w:jc w:val="center"/>
        <w:rPr>
          <w:rFonts w:cs="David" w:hint="cs"/>
          <w:b/>
          <w:bCs/>
          <w:u w:val="single"/>
          <w:rtl/>
        </w:rPr>
      </w:pPr>
      <w:r w:rsidRPr="00EE4D3B">
        <w:rPr>
          <w:rFonts w:cs="David" w:hint="cs"/>
          <w:b/>
          <w:bCs/>
          <w:rtl/>
        </w:rPr>
        <w:t xml:space="preserve">2.  </w:t>
      </w:r>
      <w:r w:rsidRPr="00EE4D3B">
        <w:rPr>
          <w:rFonts w:cs="David"/>
          <w:b/>
          <w:bCs/>
          <w:u w:val="single"/>
          <w:rtl/>
        </w:rPr>
        <w:t>העסקת עובדי קבלן בכנסת - פניית ח</w:t>
      </w:r>
      <w:r w:rsidRPr="00EE4D3B">
        <w:rPr>
          <w:rFonts w:cs="David" w:hint="cs"/>
          <w:b/>
          <w:bCs/>
          <w:u w:val="single"/>
          <w:rtl/>
        </w:rPr>
        <w:t>בר ה</w:t>
      </w:r>
      <w:r w:rsidRPr="00EE4D3B">
        <w:rPr>
          <w:rFonts w:cs="David"/>
          <w:b/>
          <w:bCs/>
          <w:u w:val="single"/>
          <w:rtl/>
        </w:rPr>
        <w:t>כ</w:t>
      </w:r>
      <w:r w:rsidRPr="00EE4D3B">
        <w:rPr>
          <w:rFonts w:cs="David" w:hint="cs"/>
          <w:b/>
          <w:bCs/>
          <w:u w:val="single"/>
          <w:rtl/>
        </w:rPr>
        <w:t>נסת</w:t>
      </w:r>
      <w:r w:rsidRPr="00EE4D3B">
        <w:rPr>
          <w:rFonts w:cs="David"/>
          <w:b/>
          <w:bCs/>
          <w:u w:val="single"/>
          <w:rtl/>
        </w:rPr>
        <w:t xml:space="preserve"> שלמה מול</w:t>
      </w:r>
      <w:r w:rsidRPr="00EE4D3B">
        <w:rPr>
          <w:rFonts w:cs="David" w:hint="cs"/>
          <w:b/>
          <w:bCs/>
          <w:u w:val="single"/>
          <w:rtl/>
        </w:rPr>
        <w:t>ה</w:t>
      </w:r>
    </w:p>
    <w:p w:rsidR="00EE4D3B" w:rsidRPr="00EE4D3B" w:rsidRDefault="00EE4D3B" w:rsidP="00EE4D3B">
      <w:pPr>
        <w:bidi/>
        <w:jc w:val="center"/>
        <w:rPr>
          <w:rFonts w:cs="David" w:hint="cs"/>
          <w:b/>
          <w:bCs/>
          <w:u w:val="single"/>
          <w:rtl/>
        </w:rPr>
      </w:pPr>
      <w:r w:rsidRPr="00EE4D3B">
        <w:rPr>
          <w:rFonts w:cs="David" w:hint="cs"/>
          <w:b/>
          <w:bCs/>
          <w:rtl/>
        </w:rPr>
        <w:t xml:space="preserve">3. </w:t>
      </w:r>
      <w:r w:rsidRPr="00EE4D3B">
        <w:rPr>
          <w:rFonts w:cs="David"/>
          <w:b/>
          <w:bCs/>
          <w:u w:val="single"/>
          <w:rtl/>
        </w:rPr>
        <w:t>פיטורי עובד ע</w:t>
      </w:r>
      <w:r w:rsidRPr="00EE4D3B">
        <w:rPr>
          <w:rFonts w:cs="David" w:hint="cs"/>
          <w:b/>
          <w:bCs/>
          <w:u w:val="single"/>
          <w:rtl/>
        </w:rPr>
        <w:t>ל-</w:t>
      </w:r>
      <w:r w:rsidRPr="00EE4D3B">
        <w:rPr>
          <w:rFonts w:cs="David"/>
          <w:b/>
          <w:bCs/>
          <w:u w:val="single"/>
          <w:rtl/>
        </w:rPr>
        <w:t>י</w:t>
      </w:r>
      <w:r w:rsidRPr="00EE4D3B">
        <w:rPr>
          <w:rFonts w:cs="David" w:hint="cs"/>
          <w:b/>
          <w:bCs/>
          <w:u w:val="single"/>
          <w:rtl/>
        </w:rPr>
        <w:t>די</w:t>
      </w:r>
      <w:r w:rsidRPr="00EE4D3B">
        <w:rPr>
          <w:rFonts w:cs="David"/>
          <w:b/>
          <w:bCs/>
          <w:u w:val="single"/>
          <w:rtl/>
        </w:rPr>
        <w:t xml:space="preserve"> הקבלן המפעיל את המזנון - פניית ח</w:t>
      </w:r>
      <w:r w:rsidRPr="00EE4D3B">
        <w:rPr>
          <w:rFonts w:cs="David" w:hint="cs"/>
          <w:b/>
          <w:bCs/>
          <w:u w:val="single"/>
          <w:rtl/>
        </w:rPr>
        <w:t xml:space="preserve">בר </w:t>
      </w:r>
      <w:r w:rsidRPr="00EE4D3B">
        <w:rPr>
          <w:rFonts w:cs="David"/>
          <w:b/>
          <w:bCs/>
          <w:u w:val="single"/>
          <w:rtl/>
        </w:rPr>
        <w:t>הכ</w:t>
      </w:r>
      <w:r w:rsidRPr="00EE4D3B">
        <w:rPr>
          <w:rFonts w:cs="David" w:hint="cs"/>
          <w:b/>
          <w:bCs/>
          <w:u w:val="single"/>
          <w:rtl/>
        </w:rPr>
        <w:t>נסת</w:t>
      </w:r>
      <w:r w:rsidRPr="00EE4D3B">
        <w:rPr>
          <w:rFonts w:cs="David"/>
          <w:b/>
          <w:bCs/>
          <w:u w:val="single"/>
          <w:rtl/>
        </w:rPr>
        <w:t xml:space="preserve"> אחמד טיבי</w:t>
      </w:r>
    </w:p>
    <w:p w:rsidR="00EE4D3B" w:rsidRPr="00EE4D3B" w:rsidRDefault="00EE4D3B" w:rsidP="00EE4D3B">
      <w:pPr>
        <w:pStyle w:val="a1"/>
        <w:keepNext/>
        <w:jc w:val="both"/>
        <w:rPr>
          <w:rFonts w:cs="David" w:hint="cs"/>
          <w:sz w:val="24"/>
          <w:szCs w:val="24"/>
          <w:rtl/>
        </w:rPr>
      </w:pPr>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keepNext/>
        <w:bidi/>
        <w:jc w:val="both"/>
        <w:rPr>
          <w:rFonts w:cs="David" w:hint="cs"/>
          <w:rtl/>
        </w:rPr>
      </w:pPr>
      <w:r w:rsidRPr="00EE4D3B">
        <w:rPr>
          <w:rFonts w:cs="David" w:hint="cs"/>
          <w:rtl/>
        </w:rPr>
        <w:tab/>
        <w:t xml:space="preserve">בוקר טוב. המנכ"ל התנצל שהוא בדרך ויגיע. בינתיים אנחנו יכולים להמשיך בנקודה שבה הפסקנו בישיבה </w:t>
      </w:r>
      <w:bookmarkStart w:id="0" w:name="_ETM_Q1_783240"/>
      <w:bookmarkEnd w:id="0"/>
      <w:r w:rsidRPr="00EE4D3B">
        <w:rPr>
          <w:rFonts w:cs="David" w:hint="cs"/>
          <w:rtl/>
        </w:rPr>
        <w:t xml:space="preserve">הקודמת. אני מזכיר שאנחנו דנים בשלושה נושאים: שימוש </w:t>
      </w:r>
      <w:bookmarkStart w:id="1" w:name="_ETM_Q1_786493"/>
      <w:bookmarkEnd w:id="1"/>
      <w:r w:rsidRPr="00EE4D3B">
        <w:rPr>
          <w:rFonts w:cs="David" w:hint="cs"/>
          <w:rtl/>
        </w:rPr>
        <w:t>בעודפי תקציב הכנסת משנת 2010 לשנת 2011</w:t>
      </w:r>
      <w:bookmarkStart w:id="2" w:name="_ETM_Q1_789997"/>
      <w:bookmarkEnd w:id="2"/>
      <w:r w:rsidRPr="00EE4D3B">
        <w:rPr>
          <w:rFonts w:cs="David" w:hint="cs"/>
          <w:rtl/>
        </w:rPr>
        <w:t xml:space="preserve"> ובשתי בקשות, פניות - של חבר </w:t>
      </w:r>
      <w:bookmarkStart w:id="3" w:name="_ETM_Q1_794643"/>
      <w:bookmarkEnd w:id="3"/>
      <w:r w:rsidRPr="00EE4D3B">
        <w:rPr>
          <w:rFonts w:cs="David" w:hint="cs"/>
          <w:rtl/>
        </w:rPr>
        <w:t>הכנסת שלמה מולה בעניין העסקת עובדי קבלן בכנסת</w:t>
      </w:r>
      <w:bookmarkStart w:id="4" w:name="_ETM_Q1_800807"/>
      <w:bookmarkEnd w:id="4"/>
      <w:r w:rsidRPr="00EE4D3B">
        <w:rPr>
          <w:rFonts w:cs="David" w:hint="cs"/>
          <w:rtl/>
        </w:rPr>
        <w:t xml:space="preserve">, ושל חבר הכנסת אחמד טיבי בעניין פיטורי עובד על-ידי הקבלן המפעיל את המזנון. </w:t>
      </w:r>
    </w:p>
    <w:p w:rsidR="00EE4D3B" w:rsidRPr="00EE4D3B" w:rsidRDefault="00EE4D3B" w:rsidP="00EE4D3B">
      <w:pPr>
        <w:keepNext/>
        <w:bidi/>
        <w:jc w:val="both"/>
        <w:rPr>
          <w:rFonts w:cs="David" w:hint="cs"/>
          <w:rtl/>
        </w:rPr>
      </w:pPr>
      <w:bookmarkStart w:id="5" w:name="_ETM_Q1_806070"/>
      <w:bookmarkEnd w:id="5"/>
    </w:p>
    <w:p w:rsidR="00EE4D3B" w:rsidRPr="00EE4D3B" w:rsidRDefault="00EE4D3B" w:rsidP="00EE4D3B">
      <w:pPr>
        <w:keepNext/>
        <w:bidi/>
        <w:jc w:val="both"/>
        <w:rPr>
          <w:rFonts w:cs="David" w:hint="cs"/>
          <w:rtl/>
        </w:rPr>
      </w:pPr>
      <w:bookmarkStart w:id="6" w:name="_ETM_Q1_806192"/>
      <w:bookmarkEnd w:id="6"/>
      <w:r w:rsidRPr="00EE4D3B">
        <w:rPr>
          <w:rFonts w:cs="David" w:hint="cs"/>
          <w:rtl/>
        </w:rPr>
        <w:tab/>
        <w:t>היינו למעשה באמצע הצגת הנושא של דו"ח ביצוע התקציב. אדוני החשב, בבקשה.</w:t>
      </w:r>
    </w:p>
    <w:p w:rsidR="00EE4D3B" w:rsidRPr="00EE4D3B" w:rsidRDefault="00EE4D3B" w:rsidP="00EE4D3B">
      <w:pPr>
        <w:keepNext/>
        <w:bidi/>
        <w:jc w:val="both"/>
        <w:rPr>
          <w:rFonts w:cs="David" w:hint="cs"/>
          <w:u w:val="single"/>
          <w:rtl/>
        </w:rPr>
      </w:pPr>
    </w:p>
    <w:p w:rsidR="00EE4D3B" w:rsidRPr="00EE4D3B" w:rsidRDefault="00EE4D3B" w:rsidP="00EE4D3B">
      <w:pPr>
        <w:keepNext/>
        <w:bidi/>
        <w:jc w:val="both"/>
        <w:rPr>
          <w:rFonts w:cs="David" w:hint="cs"/>
          <w:rtl/>
        </w:rPr>
      </w:pPr>
      <w:r w:rsidRPr="00EE4D3B">
        <w:rPr>
          <w:rFonts w:cs="David" w:hint="cs"/>
          <w:u w:val="single"/>
          <w:rtl/>
        </w:rPr>
        <w:t>חיים אבידור:</w:t>
      </w:r>
    </w:p>
    <w:p w:rsidR="00EE4D3B" w:rsidRPr="00EE4D3B" w:rsidRDefault="00EE4D3B" w:rsidP="00EE4D3B">
      <w:pPr>
        <w:keepNext/>
        <w:bidi/>
        <w:jc w:val="both"/>
        <w:rPr>
          <w:rFonts w:cs="David" w:hint="cs"/>
          <w:rtl/>
        </w:rPr>
      </w:pPr>
      <w:bookmarkStart w:id="7" w:name="_ETM_Q1_811629"/>
      <w:bookmarkEnd w:id="7"/>
    </w:p>
    <w:p w:rsidR="00EE4D3B" w:rsidRPr="00EE4D3B" w:rsidRDefault="00EE4D3B" w:rsidP="00EE4D3B">
      <w:pPr>
        <w:keepNext/>
        <w:bidi/>
        <w:jc w:val="both"/>
        <w:rPr>
          <w:rFonts w:cs="David" w:hint="cs"/>
          <w:rtl/>
        </w:rPr>
      </w:pPr>
      <w:bookmarkStart w:id="8" w:name="_ETM_Q1_811756"/>
      <w:bookmarkEnd w:id="8"/>
      <w:r w:rsidRPr="00EE4D3B">
        <w:rPr>
          <w:rFonts w:cs="David" w:hint="cs"/>
          <w:rtl/>
        </w:rPr>
        <w:tab/>
        <w:t xml:space="preserve">אני רוצה </w:t>
      </w:r>
      <w:bookmarkStart w:id="9" w:name="_ETM_Q1_818816"/>
      <w:bookmarkEnd w:id="9"/>
      <w:r w:rsidRPr="00EE4D3B">
        <w:rPr>
          <w:rFonts w:cs="David" w:hint="cs"/>
          <w:rtl/>
        </w:rPr>
        <w:t xml:space="preserve">להזכיר את הסכומים שאנחנו מדברים עליהם. למעשה, אנחנו מבקשים העברת </w:t>
      </w:r>
      <w:bookmarkStart w:id="10" w:name="_ETM_Q1_827060"/>
      <w:bookmarkEnd w:id="10"/>
      <w:r w:rsidRPr="00EE4D3B">
        <w:rPr>
          <w:rFonts w:cs="David" w:hint="cs"/>
          <w:rtl/>
        </w:rPr>
        <w:t xml:space="preserve">סכום של כ-114 מיליון שקלים מעודפים של שנת 2010 לשנת </w:t>
      </w:r>
      <w:bookmarkStart w:id="11" w:name="_ETM_Q1_828942"/>
      <w:bookmarkEnd w:id="11"/>
      <w:r w:rsidRPr="00EE4D3B">
        <w:rPr>
          <w:rFonts w:cs="David" w:hint="cs"/>
          <w:rtl/>
        </w:rPr>
        <w:t xml:space="preserve">2011. אלה דברים שתוקצבו בשנת 2010, הם </w:t>
      </w:r>
      <w:bookmarkStart w:id="12" w:name="_ETM_Q1_842002"/>
      <w:bookmarkEnd w:id="12"/>
      <w:r w:rsidRPr="00EE4D3B">
        <w:rPr>
          <w:rFonts w:cs="David" w:hint="cs"/>
          <w:rtl/>
        </w:rPr>
        <w:t xml:space="preserve">יבוצעו בשנת 2011 וחלקם אפילו גם בשנת 2012. </w:t>
      </w:r>
    </w:p>
    <w:p w:rsidR="00EE4D3B" w:rsidRPr="00EE4D3B" w:rsidRDefault="00EE4D3B" w:rsidP="00EE4D3B">
      <w:pPr>
        <w:keepNext/>
        <w:bidi/>
        <w:jc w:val="both"/>
        <w:rPr>
          <w:rFonts w:cs="David" w:hint="cs"/>
          <w:u w:val="single"/>
          <w:rtl/>
        </w:rPr>
      </w:pPr>
      <w:bookmarkStart w:id="13" w:name="_ETM_Q1_848826"/>
      <w:bookmarkEnd w:id="13"/>
    </w:p>
    <w:p w:rsidR="00EE4D3B" w:rsidRPr="00EE4D3B" w:rsidRDefault="00EE4D3B" w:rsidP="00EE4D3B">
      <w:pPr>
        <w:keepNext/>
        <w:bidi/>
        <w:jc w:val="both"/>
        <w:rPr>
          <w:rFonts w:cs="David" w:hint="cs"/>
          <w:rtl/>
        </w:rPr>
      </w:pPr>
      <w:r w:rsidRPr="00EE4D3B">
        <w:rPr>
          <w:rFonts w:cs="David" w:hint="cs"/>
          <w:u w:val="single"/>
          <w:rtl/>
        </w:rPr>
        <w:t>שלמה מולה:</w:t>
      </w:r>
    </w:p>
    <w:p w:rsidR="00EE4D3B" w:rsidRPr="00EE4D3B" w:rsidRDefault="00EE4D3B" w:rsidP="00EE4D3B">
      <w:pPr>
        <w:keepNext/>
        <w:bidi/>
        <w:jc w:val="both"/>
        <w:rPr>
          <w:rFonts w:cs="David" w:hint="cs"/>
          <w:rtl/>
        </w:rPr>
      </w:pPr>
    </w:p>
    <w:p w:rsidR="00EE4D3B" w:rsidRPr="00EE4D3B" w:rsidRDefault="00EE4D3B" w:rsidP="00EE4D3B">
      <w:pPr>
        <w:keepNext/>
        <w:bidi/>
        <w:jc w:val="both"/>
        <w:rPr>
          <w:rFonts w:cs="David" w:hint="cs"/>
          <w:rtl/>
        </w:rPr>
      </w:pPr>
      <w:r w:rsidRPr="00EE4D3B">
        <w:rPr>
          <w:rFonts w:cs="David" w:hint="cs"/>
          <w:rtl/>
        </w:rPr>
        <w:tab/>
        <w:t xml:space="preserve">דרך אגב, למה בקשה כזאת מגיעה דווקא באמצע השנה, למה לא </w:t>
      </w:r>
      <w:bookmarkStart w:id="14" w:name="_ETM_Q1_848057"/>
      <w:bookmarkEnd w:id="14"/>
      <w:r w:rsidRPr="00EE4D3B">
        <w:rPr>
          <w:rFonts w:cs="David" w:hint="cs"/>
          <w:rtl/>
        </w:rPr>
        <w:t xml:space="preserve">בתחילת השנה? הרי ידעתם כמה עודפים יש. </w:t>
      </w:r>
    </w:p>
    <w:p w:rsidR="00EE4D3B" w:rsidRPr="00EE4D3B" w:rsidRDefault="00EE4D3B" w:rsidP="00EE4D3B">
      <w:pPr>
        <w:keepNext/>
        <w:bidi/>
        <w:jc w:val="both"/>
        <w:rPr>
          <w:rFonts w:cs="David" w:hint="cs"/>
          <w:rtl/>
        </w:rPr>
      </w:pPr>
    </w:p>
    <w:p w:rsidR="00EE4D3B" w:rsidRPr="00EE4D3B" w:rsidRDefault="00EE4D3B" w:rsidP="00EE4D3B">
      <w:pPr>
        <w:keepNext/>
        <w:bidi/>
        <w:jc w:val="both"/>
        <w:rPr>
          <w:rFonts w:cs="David" w:hint="cs"/>
          <w:rtl/>
        </w:rPr>
      </w:pPr>
      <w:r w:rsidRPr="00EE4D3B">
        <w:rPr>
          <w:rFonts w:cs="David" w:hint="cs"/>
          <w:u w:val="single"/>
          <w:rtl/>
        </w:rPr>
        <w:t>חיים אבידור:</w:t>
      </w:r>
    </w:p>
    <w:p w:rsidR="00EE4D3B" w:rsidRPr="00EE4D3B" w:rsidRDefault="00EE4D3B" w:rsidP="00EE4D3B">
      <w:pPr>
        <w:keepNext/>
        <w:bidi/>
        <w:jc w:val="both"/>
        <w:rPr>
          <w:rFonts w:cs="David" w:hint="cs"/>
          <w:rtl/>
        </w:rPr>
      </w:pPr>
      <w:bookmarkStart w:id="15" w:name="_ETM_Q1_856938"/>
      <w:bookmarkEnd w:id="15"/>
    </w:p>
    <w:p w:rsidR="00EE4D3B" w:rsidRPr="00EE4D3B" w:rsidRDefault="00EE4D3B" w:rsidP="00EE4D3B">
      <w:pPr>
        <w:keepNext/>
        <w:bidi/>
        <w:jc w:val="both"/>
        <w:rPr>
          <w:rFonts w:cs="David" w:hint="cs"/>
          <w:rtl/>
        </w:rPr>
      </w:pPr>
      <w:bookmarkStart w:id="16" w:name="_ETM_Q1_857060"/>
      <w:bookmarkEnd w:id="16"/>
      <w:r w:rsidRPr="00EE4D3B">
        <w:rPr>
          <w:rFonts w:cs="David" w:hint="cs"/>
          <w:rtl/>
        </w:rPr>
        <w:tab/>
      </w:r>
      <w:bookmarkStart w:id="17" w:name="_ETM_Q1_853186"/>
      <w:bookmarkEnd w:id="17"/>
      <w:r w:rsidRPr="00EE4D3B">
        <w:rPr>
          <w:rFonts w:cs="David" w:hint="cs"/>
          <w:rtl/>
        </w:rPr>
        <w:t xml:space="preserve">לא, אנחנו יצרנו את ההתחייבות. למעשה, אנחנו משתמשים </w:t>
      </w:r>
      <w:bookmarkStart w:id="18" w:name="_ETM_Q1_861533"/>
      <w:bookmarkEnd w:id="18"/>
      <w:r w:rsidRPr="00EE4D3B">
        <w:rPr>
          <w:rFonts w:cs="David" w:hint="cs"/>
          <w:rtl/>
        </w:rPr>
        <w:t xml:space="preserve">בזה במהלך השנה, וזוהי רוטינה שעושים כל שנה. איפשהו בין אפריל ליוני אנחנו מבקשים העברת עודפים, ואחר כך אפילו בחודש אוקטובר אנחנו עושים </w:t>
      </w:r>
      <w:r w:rsidRPr="00EE4D3B">
        <w:rPr>
          <w:rFonts w:cs="David"/>
        </w:rPr>
        <w:t>session</w:t>
      </w:r>
      <w:r w:rsidRPr="00EE4D3B">
        <w:rPr>
          <w:rFonts w:cs="David" w:hint="cs"/>
          <w:rtl/>
        </w:rPr>
        <w:t xml:space="preserve"> שני להעברת עודפים </w:t>
      </w:r>
      <w:bookmarkStart w:id="19" w:name="_ETM_Q1_875701"/>
      <w:bookmarkEnd w:id="19"/>
      <w:r w:rsidRPr="00EE4D3B">
        <w:rPr>
          <w:rFonts w:cs="David" w:hint="cs"/>
          <w:rtl/>
        </w:rPr>
        <w:t xml:space="preserve">נוספים שאנחנו מגיעים למסקנה שגם בהם לא יהיה שימוש. </w:t>
      </w:r>
    </w:p>
    <w:p w:rsidR="00EE4D3B" w:rsidRPr="00EE4D3B" w:rsidRDefault="00EE4D3B" w:rsidP="00EE4D3B">
      <w:pPr>
        <w:keepNext/>
        <w:bidi/>
        <w:jc w:val="both"/>
        <w:rPr>
          <w:rFonts w:cs="David" w:hint="cs"/>
          <w:rtl/>
        </w:rPr>
      </w:pPr>
      <w:bookmarkStart w:id="20" w:name="_ETM_Q1_890362"/>
      <w:bookmarkEnd w:id="20"/>
    </w:p>
    <w:p w:rsidR="00EE4D3B" w:rsidRPr="00EE4D3B" w:rsidRDefault="00EE4D3B" w:rsidP="00EE4D3B">
      <w:pPr>
        <w:keepNext/>
        <w:bidi/>
        <w:jc w:val="both"/>
        <w:rPr>
          <w:rFonts w:cs="David" w:hint="cs"/>
          <w:rtl/>
        </w:rPr>
      </w:pPr>
      <w:bookmarkStart w:id="21" w:name="_ETM_Q1_890553"/>
      <w:bookmarkEnd w:id="21"/>
      <w:r w:rsidRPr="00EE4D3B">
        <w:rPr>
          <w:rFonts w:cs="David" w:hint="cs"/>
          <w:rtl/>
        </w:rPr>
        <w:tab/>
        <w:t xml:space="preserve">אני חוזר </w:t>
      </w:r>
      <w:r w:rsidRPr="00EE4D3B">
        <w:rPr>
          <w:rFonts w:cs="David"/>
          <w:rtl/>
        </w:rPr>
        <w:t>–</w:t>
      </w:r>
      <w:r w:rsidRPr="00EE4D3B">
        <w:rPr>
          <w:rFonts w:cs="David" w:hint="cs"/>
          <w:rtl/>
        </w:rPr>
        <w:t xml:space="preserve"> 114 מיליון שקלים להעברת עודפים משנה אחת </w:t>
      </w:r>
      <w:bookmarkStart w:id="22" w:name="_ETM_Q1_891544"/>
      <w:bookmarkEnd w:id="22"/>
      <w:r w:rsidRPr="00EE4D3B">
        <w:rPr>
          <w:rFonts w:cs="David" w:hint="cs"/>
          <w:rtl/>
        </w:rPr>
        <w:t xml:space="preserve">לשנה שנייה. בנוסף לכך, 600,000 שקלים שימוש בתקציב הרזרבה לצורך הגדלת סעיף העסקת סטודנטים בעבודה בלתי צמיתה, </w:t>
      </w:r>
      <w:bookmarkStart w:id="23" w:name="_ETM_Q1_918029"/>
      <w:bookmarkEnd w:id="23"/>
      <w:r w:rsidRPr="00EE4D3B">
        <w:rPr>
          <w:rFonts w:cs="David" w:hint="cs"/>
          <w:rtl/>
        </w:rPr>
        <w:t>כאשר אמרנו שעיקר השימוש של הסטודנטים הוא למרכז המבקרים, שגדל ופורח במהלך השנה.</w:t>
      </w:r>
    </w:p>
    <w:p w:rsidR="00EE4D3B" w:rsidRPr="00EE4D3B" w:rsidRDefault="00EE4D3B" w:rsidP="00EE4D3B">
      <w:pPr>
        <w:keepNext/>
        <w:bidi/>
        <w:jc w:val="both"/>
        <w:rPr>
          <w:rFonts w:cs="David" w:hint="cs"/>
          <w:rtl/>
        </w:rPr>
      </w:pPr>
      <w:bookmarkStart w:id="24" w:name="_ETM_Q1_932499"/>
      <w:bookmarkEnd w:id="24"/>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רוצה לוודא, ושיהיה ברור לפרוטוקול. הסטודנטים, אין להם שום נגיעה לעבודת הוועדות ו/או לעבודת דוברי הוועדות והם לא מתגברים אותם בשום דרך </w:t>
      </w:r>
      <w:bookmarkStart w:id="25" w:name="_ETM_Q1_723479"/>
      <w:bookmarkEnd w:id="25"/>
      <w:r w:rsidRPr="00EE4D3B">
        <w:rPr>
          <w:rFonts w:cs="David" w:hint="cs"/>
          <w:rtl/>
        </w:rPr>
        <w:t xml:space="preserve">ואופן וצורה, אם אני </w:t>
      </w:r>
      <w:bookmarkStart w:id="26" w:name="_ETM_Q1_949912"/>
      <w:bookmarkEnd w:id="26"/>
      <w:r w:rsidRPr="00EE4D3B">
        <w:rPr>
          <w:rFonts w:cs="David" w:hint="cs"/>
          <w:rtl/>
        </w:rPr>
        <w:t xml:space="preserve">מבין נכון.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ממש לא, אין שום נגיעה.</w:t>
      </w:r>
    </w:p>
    <w:p w:rsidR="00EE4D3B" w:rsidRPr="00EE4D3B" w:rsidRDefault="00EE4D3B" w:rsidP="00EE4D3B">
      <w:pPr>
        <w:pStyle w:val="af"/>
        <w:keepNext/>
        <w:rPr>
          <w:rFonts w:cs="David" w:hint="cs"/>
          <w:sz w:val="24"/>
          <w:szCs w:val="24"/>
          <w:rtl/>
        </w:rPr>
      </w:pPr>
      <w:bookmarkStart w:id="27" w:name="_ETM_Q1_953222"/>
      <w:bookmarkEnd w:id="27"/>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ויש איזשהו תגבור אחר שניתן לדוברי הוועדות דרך </w:t>
      </w:r>
      <w:bookmarkStart w:id="28" w:name="_ETM_Q1_952713"/>
      <w:bookmarkEnd w:id="28"/>
      <w:r w:rsidRPr="00EE4D3B">
        <w:rPr>
          <w:rFonts w:cs="David" w:hint="cs"/>
          <w:rtl/>
        </w:rPr>
        <w:t>סעיף אחר?</w:t>
      </w:r>
    </w:p>
    <w:p w:rsidR="00EE4D3B" w:rsidRPr="00EE4D3B" w:rsidRDefault="00EE4D3B" w:rsidP="00EE4D3B">
      <w:pPr>
        <w:bidi/>
        <w:jc w:val="both"/>
        <w:rPr>
          <w:rFonts w:cs="David" w:hint="cs"/>
          <w:u w:val="single"/>
          <w:rtl/>
        </w:rPr>
      </w:pPr>
      <w:bookmarkStart w:id="29" w:name="_ETM_Q1_957462"/>
      <w:bookmarkEnd w:id="29"/>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לא משהו שידוע לי, לפחות לא מבחינה </w:t>
      </w:r>
      <w:bookmarkStart w:id="30" w:name="_ETM_Q1_956272"/>
      <w:bookmarkEnd w:id="30"/>
      <w:r w:rsidRPr="00EE4D3B">
        <w:rPr>
          <w:rFonts w:cs="David" w:hint="cs"/>
          <w:rtl/>
        </w:rPr>
        <w:t xml:space="preserve">תקציבית. </w:t>
      </w:r>
    </w:p>
    <w:p w:rsidR="00EE4D3B" w:rsidRPr="00EE4D3B" w:rsidRDefault="00EE4D3B" w:rsidP="00EE4D3B">
      <w:pPr>
        <w:bidi/>
        <w:jc w:val="both"/>
        <w:rPr>
          <w:rFonts w:cs="David" w:hint="cs"/>
          <w:u w:val="single"/>
          <w:rtl/>
        </w:rPr>
      </w:pPr>
      <w:bookmarkStart w:id="31" w:name="_ETM_Q1_958443"/>
      <w:bookmarkEnd w:id="31"/>
    </w:p>
    <w:p w:rsidR="00EE4D3B" w:rsidRPr="00EE4D3B" w:rsidRDefault="00EE4D3B" w:rsidP="00EE4D3B">
      <w:pPr>
        <w:keepLines/>
        <w:bidi/>
        <w:jc w:val="both"/>
        <w:rPr>
          <w:rFonts w:cs="David" w:hint="cs"/>
          <w:rtl/>
        </w:rPr>
      </w:pPr>
      <w:r w:rsidRPr="00EE4D3B">
        <w:rPr>
          <w:rFonts w:cs="David" w:hint="cs"/>
          <w:u w:val="single"/>
          <w:rtl/>
        </w:rPr>
        <w:t>איל ינון:</w:t>
      </w:r>
    </w:p>
    <w:p w:rsidR="00EE4D3B" w:rsidRPr="00EE4D3B" w:rsidRDefault="00EE4D3B" w:rsidP="00EE4D3B">
      <w:pPr>
        <w:keepLines/>
        <w:bidi/>
        <w:jc w:val="both"/>
        <w:rPr>
          <w:rFonts w:cs="David" w:hint="cs"/>
          <w:rtl/>
        </w:rPr>
      </w:pPr>
    </w:p>
    <w:p w:rsidR="00EE4D3B" w:rsidRPr="00EE4D3B" w:rsidRDefault="00EE4D3B" w:rsidP="00EE4D3B">
      <w:pPr>
        <w:keepLines/>
        <w:bidi/>
        <w:jc w:val="both"/>
        <w:rPr>
          <w:rFonts w:cs="David" w:hint="cs"/>
          <w:rtl/>
        </w:rPr>
      </w:pPr>
      <w:r w:rsidRPr="00EE4D3B">
        <w:rPr>
          <w:rFonts w:cs="David" w:hint="cs"/>
          <w:rtl/>
        </w:rPr>
        <w:lastRenderedPageBreak/>
        <w:tab/>
        <w:t xml:space="preserve">אני אבהיר, וגם נמצא פה הדובר, הוא </w:t>
      </w:r>
      <w:bookmarkStart w:id="32" w:name="_ETM_Q1_963632"/>
      <w:bookmarkEnd w:id="32"/>
      <w:r w:rsidRPr="00EE4D3B">
        <w:rPr>
          <w:rFonts w:cs="David" w:hint="cs"/>
          <w:rtl/>
        </w:rPr>
        <w:t xml:space="preserve">יוכל להוסיף. אני חושב שהערבוב פה הוא עם פרויקט אחר </w:t>
      </w:r>
      <w:bookmarkStart w:id="33" w:name="_ETM_Q1_963724"/>
      <w:bookmarkEnd w:id="33"/>
      <w:r w:rsidRPr="00EE4D3B">
        <w:rPr>
          <w:rFonts w:cs="David" w:hint="cs"/>
          <w:rtl/>
        </w:rPr>
        <w:t xml:space="preserve">שאינו כרוך בהוצאה תקציבית </w:t>
      </w:r>
      <w:r w:rsidRPr="00EE4D3B">
        <w:rPr>
          <w:rFonts w:cs="David"/>
          <w:rtl/>
        </w:rPr>
        <w:t>–</w:t>
      </w:r>
      <w:r w:rsidRPr="00EE4D3B">
        <w:rPr>
          <w:rFonts w:cs="David" w:hint="cs"/>
          <w:rtl/>
        </w:rPr>
        <w:t xml:space="preserve"> שכנראה הגיע לאוזניכם </w:t>
      </w:r>
      <w:r w:rsidRPr="00EE4D3B">
        <w:rPr>
          <w:rFonts w:cs="David"/>
          <w:rtl/>
        </w:rPr>
        <w:t>–</w:t>
      </w:r>
      <w:r w:rsidRPr="00EE4D3B">
        <w:rPr>
          <w:rFonts w:cs="David" w:hint="cs"/>
          <w:rtl/>
        </w:rPr>
        <w:t xml:space="preserve"> וזה שימוש בסטודנטים לתקשורת, לעזרה לדוברי הוועדות, על זה יוכל אולי הדובר להגיב, אבל זה לא קשור לתקציב </w:t>
      </w:r>
      <w:bookmarkStart w:id="34" w:name="_ETM_Q1_974319"/>
      <w:bookmarkEnd w:id="34"/>
      <w:r w:rsidRPr="00EE4D3B">
        <w:rPr>
          <w:rFonts w:cs="David" w:hint="cs"/>
          <w:rtl/>
        </w:rPr>
        <w:t xml:space="preserve">הכנסת כי זה נעשה באמצעות פרויקט המתמחים בכנסת. הם </w:t>
      </w:r>
      <w:bookmarkStart w:id="35" w:name="_ETM_Q1_979866"/>
      <w:bookmarkEnd w:id="35"/>
      <w:r w:rsidRPr="00EE4D3B">
        <w:rPr>
          <w:rFonts w:cs="David" w:hint="cs"/>
          <w:rtl/>
        </w:rPr>
        <w:t xml:space="preserve">מקבלים על כך קרדיט אקדמי באמצעות האוניברסיטאות שאתן הכנסת </w:t>
      </w:r>
      <w:bookmarkStart w:id="36" w:name="_ETM_Q1_988142"/>
      <w:bookmarkEnd w:id="36"/>
      <w:r w:rsidRPr="00EE4D3B">
        <w:rPr>
          <w:rFonts w:cs="David" w:hint="cs"/>
          <w:rtl/>
        </w:rPr>
        <w:t xml:space="preserve">קשורה בהסכמים של סטודנטים שעובדים פה, אבל זאת לא </w:t>
      </w:r>
      <w:bookmarkStart w:id="37" w:name="_ETM_Q1_989263"/>
      <w:bookmarkEnd w:id="37"/>
      <w:r w:rsidRPr="00EE4D3B">
        <w:rPr>
          <w:rFonts w:cs="David" w:hint="cs"/>
          <w:rtl/>
        </w:rPr>
        <w:t>הוצאה תקציבית של הכנסת.</w:t>
      </w:r>
    </w:p>
    <w:p w:rsidR="00EE4D3B" w:rsidRPr="00EE4D3B" w:rsidRDefault="00EE4D3B" w:rsidP="00EE4D3B">
      <w:pPr>
        <w:bidi/>
        <w:jc w:val="both"/>
        <w:rPr>
          <w:rFonts w:cs="David" w:hint="cs"/>
          <w:rtl/>
        </w:rPr>
      </w:pPr>
      <w:bookmarkStart w:id="38" w:name="_ETM_Q1_993514"/>
      <w:bookmarkEnd w:id="38"/>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הם למעשה עושים זאת כהתמחות</w:t>
      </w:r>
      <w:bookmarkStart w:id="39" w:name="_ETM_Q1_993048"/>
      <w:bookmarkEnd w:id="39"/>
      <w:r w:rsidRPr="00EE4D3B">
        <w:rPr>
          <w:rFonts w:cs="David" w:hint="cs"/>
          <w:rtl/>
        </w:rPr>
        <w:t xml:space="preserve"> כאן?</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איל ינון:</w:t>
      </w:r>
    </w:p>
    <w:p w:rsidR="00EE4D3B" w:rsidRPr="00EE4D3B" w:rsidRDefault="00EE4D3B" w:rsidP="00EE4D3B">
      <w:pPr>
        <w:bidi/>
        <w:jc w:val="both"/>
        <w:rPr>
          <w:rFonts w:cs="David" w:hint="cs"/>
          <w:rtl/>
        </w:rPr>
      </w:pPr>
      <w:bookmarkStart w:id="40" w:name="_ETM_Q1_994217"/>
      <w:bookmarkEnd w:id="40"/>
    </w:p>
    <w:p w:rsidR="00EE4D3B" w:rsidRPr="00EE4D3B" w:rsidRDefault="00EE4D3B" w:rsidP="00EE4D3B">
      <w:pPr>
        <w:bidi/>
        <w:jc w:val="both"/>
        <w:rPr>
          <w:rFonts w:cs="David" w:hint="cs"/>
          <w:rtl/>
        </w:rPr>
      </w:pPr>
      <w:bookmarkStart w:id="41" w:name="_ETM_Q1_994343"/>
      <w:bookmarkEnd w:id="41"/>
      <w:r w:rsidRPr="00EE4D3B">
        <w:rPr>
          <w:rFonts w:cs="David" w:hint="cs"/>
          <w:rtl/>
        </w:rPr>
        <w:tab/>
        <w:t xml:space="preserve">כן, בדיוק.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יותם יקיר: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אנחנו בודקים אפשרות לפיילוט, שלא </w:t>
      </w:r>
      <w:bookmarkStart w:id="42" w:name="_ETM_Q1_996726"/>
      <w:bookmarkEnd w:id="42"/>
      <w:r w:rsidRPr="00EE4D3B">
        <w:rPr>
          <w:rFonts w:cs="David" w:hint="cs"/>
          <w:rtl/>
        </w:rPr>
        <w:t xml:space="preserve">יוצאת לפועל אלא בתחילת השנה האקדמית הבאה </w:t>
      </w:r>
      <w:r w:rsidRPr="00EE4D3B">
        <w:rPr>
          <w:rFonts w:cs="David"/>
          <w:rtl/>
        </w:rPr>
        <w:t>–</w:t>
      </w:r>
      <w:r w:rsidRPr="00EE4D3B">
        <w:rPr>
          <w:rFonts w:cs="David" w:hint="cs"/>
          <w:rtl/>
        </w:rPr>
        <w:t xml:space="preserve"> אולי- </w:t>
      </w:r>
      <w:bookmarkStart w:id="43" w:name="_ETM_Q1_1001753"/>
      <w:bookmarkEnd w:id="43"/>
      <w:r w:rsidRPr="00EE4D3B">
        <w:rPr>
          <w:rFonts w:cs="David" w:hint="cs"/>
          <w:rtl/>
        </w:rPr>
        <w:t>שסטודנטים לתקשורת ישתלבו כמתמחים במערך הדוברות של הכנסת. בכל מקרה, אין לזה שום משמעויות תקציביות ולכן חיים אבידור אפילו לא בתמונה.</w:t>
      </w:r>
    </w:p>
    <w:p w:rsidR="00EE4D3B" w:rsidRPr="00EE4D3B" w:rsidRDefault="00EE4D3B" w:rsidP="00EE4D3B">
      <w:pPr>
        <w:pStyle w:val="af"/>
        <w:keepNext/>
        <w:rPr>
          <w:rFonts w:cs="David" w:hint="cs"/>
          <w:sz w:val="24"/>
          <w:szCs w:val="24"/>
          <w:rtl/>
        </w:rPr>
      </w:pPr>
      <w:bookmarkStart w:id="44" w:name="_ETM_Q1_1005744"/>
      <w:bookmarkEnd w:id="44"/>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אבל אני שואל </w:t>
      </w:r>
      <w:r w:rsidRPr="00EE4D3B">
        <w:rPr>
          <w:rFonts w:cs="David"/>
          <w:rtl/>
        </w:rPr>
        <w:t>–</w:t>
      </w:r>
      <w:r w:rsidRPr="00EE4D3B">
        <w:rPr>
          <w:rFonts w:cs="David" w:hint="cs"/>
          <w:rtl/>
        </w:rPr>
        <w:t xml:space="preserve"> אתה לא רואה בעיה במצב הזה? הרי ישנה </w:t>
      </w:r>
      <w:bookmarkStart w:id="45" w:name="_ETM_Q1_1019580"/>
      <w:bookmarkEnd w:id="45"/>
      <w:r w:rsidRPr="00EE4D3B">
        <w:rPr>
          <w:rFonts w:cs="David" w:hint="cs"/>
          <w:rtl/>
        </w:rPr>
        <w:t xml:space="preserve">הסוגיה שדנו בה כבר כמה פעמים, מה אנחנו עושים </w:t>
      </w:r>
      <w:bookmarkStart w:id="46" w:name="_ETM_Q1_1018496"/>
      <w:bookmarkEnd w:id="46"/>
      <w:r w:rsidRPr="00EE4D3B">
        <w:rPr>
          <w:rFonts w:cs="David" w:hint="cs"/>
          <w:rtl/>
        </w:rPr>
        <w:t xml:space="preserve">עם נושא המתנדבים תחת כותרותיהם השונות </w:t>
      </w:r>
      <w:r w:rsidRPr="00EE4D3B">
        <w:rPr>
          <w:rFonts w:cs="David"/>
          <w:rtl/>
        </w:rPr>
        <w:t>–</w:t>
      </w:r>
      <w:r w:rsidRPr="00EE4D3B">
        <w:rPr>
          <w:rFonts w:cs="David" w:hint="cs"/>
          <w:rtl/>
        </w:rPr>
        <w:t xml:space="preserve"> בין אם </w:t>
      </w:r>
      <w:bookmarkStart w:id="47" w:name="_ETM_Q1_1029383"/>
      <w:bookmarkEnd w:id="47"/>
      <w:r w:rsidRPr="00EE4D3B">
        <w:rPr>
          <w:rFonts w:cs="David" w:hint="cs"/>
          <w:rtl/>
        </w:rPr>
        <w:t xml:space="preserve">זה מטעם עמותות ובין אם זה מתמחים ובין אם </w:t>
      </w:r>
      <w:bookmarkStart w:id="48" w:name="_ETM_Q1_1028680"/>
      <w:bookmarkEnd w:id="48"/>
      <w:r w:rsidRPr="00EE4D3B">
        <w:rPr>
          <w:rFonts w:cs="David" w:hint="cs"/>
          <w:rtl/>
        </w:rPr>
        <w:t xml:space="preserve">זה כל מיני דברים כאלה. אמרתי לא פעם, שעל פניו בעיני הדבר הזה הוא </w:t>
      </w:r>
      <w:bookmarkStart w:id="49" w:name="_ETM_Q1_807799"/>
      <w:bookmarkEnd w:id="49"/>
      <w:r w:rsidRPr="00EE4D3B">
        <w:rPr>
          <w:rFonts w:cs="David" w:hint="cs"/>
          <w:rtl/>
        </w:rPr>
        <w:t xml:space="preserve">מאוד בעייתי, שהכנסת תהיה במה </w:t>
      </w:r>
      <w:bookmarkStart w:id="50" w:name="_ETM_Q1_811906"/>
      <w:bookmarkEnd w:id="50"/>
      <w:r w:rsidRPr="00EE4D3B">
        <w:rPr>
          <w:rFonts w:cs="David" w:hint="cs"/>
          <w:rtl/>
        </w:rPr>
        <w:t xml:space="preserve">להעסקת </w:t>
      </w:r>
      <w:r w:rsidRPr="00EE4D3B">
        <w:rPr>
          <w:rFonts w:cs="David"/>
          <w:rtl/>
        </w:rPr>
        <w:t>–</w:t>
      </w:r>
      <w:r w:rsidRPr="00EE4D3B">
        <w:rPr>
          <w:rFonts w:cs="David" w:hint="cs"/>
          <w:rtl/>
        </w:rPr>
        <w:t xml:space="preserve"> גם מתמחה, כל עוד הוא נמצא ועובד ומחויב למסגרת שעות - קשה לי לראות איך הוא עושה את זה בהתנדבות.</w:t>
      </w:r>
    </w:p>
    <w:p w:rsidR="00EE4D3B" w:rsidRPr="00EE4D3B" w:rsidRDefault="00EE4D3B" w:rsidP="00EE4D3B">
      <w:pPr>
        <w:bidi/>
        <w:jc w:val="both"/>
        <w:rPr>
          <w:rFonts w:cs="David" w:hint="cs"/>
          <w:u w:val="single"/>
          <w:rtl/>
        </w:rPr>
      </w:pPr>
      <w:bookmarkStart w:id="51" w:name="_ETM_Q1_1048612"/>
      <w:bookmarkEnd w:id="51"/>
    </w:p>
    <w:p w:rsidR="00EE4D3B" w:rsidRPr="00EE4D3B" w:rsidRDefault="00EE4D3B" w:rsidP="00EE4D3B">
      <w:pPr>
        <w:bidi/>
        <w:jc w:val="both"/>
        <w:rPr>
          <w:rFonts w:cs="David" w:hint="cs"/>
          <w:rtl/>
        </w:rPr>
      </w:pP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יש שלוש אסכולות בעניין הזה. יש שתי אסכולות קיצוניות, האחת שאומרת </w:t>
      </w:r>
      <w:r w:rsidRPr="00EE4D3B">
        <w:rPr>
          <w:rFonts w:cs="David"/>
          <w:rtl/>
        </w:rPr>
        <w:t>–</w:t>
      </w:r>
      <w:r w:rsidRPr="00EE4D3B">
        <w:rPr>
          <w:rFonts w:cs="David" w:hint="cs"/>
          <w:rtl/>
        </w:rPr>
        <w:t xml:space="preserve"> להיפך, תרבו במתנדבים ובמתמחים מכל הסוגים ומכל המינים; יש את האסכולה, שכנראה אתה נמנה </w:t>
      </w:r>
      <w:bookmarkStart w:id="52" w:name="_ETM_Q1_1059505"/>
      <w:bookmarkEnd w:id="52"/>
      <w:r w:rsidRPr="00EE4D3B">
        <w:rPr>
          <w:rFonts w:cs="David" w:hint="cs"/>
          <w:rtl/>
        </w:rPr>
        <w:t xml:space="preserve">עליה, שאומרת לא להעסיק בכלל, מכל הסוגים ומכל המינים, </w:t>
      </w:r>
      <w:bookmarkStart w:id="53" w:name="_ETM_Q1_1063678"/>
      <w:bookmarkEnd w:id="53"/>
      <w:r w:rsidRPr="00EE4D3B">
        <w:rPr>
          <w:rFonts w:cs="David" w:hint="cs"/>
          <w:rtl/>
        </w:rPr>
        <w:t xml:space="preserve">ויש את אסכולת האמצע שהיא זו שהתקבעה והתקבלה גם </w:t>
      </w:r>
      <w:bookmarkStart w:id="54" w:name="_ETM_Q1_1067881"/>
      <w:bookmarkEnd w:id="54"/>
      <w:r w:rsidRPr="00EE4D3B">
        <w:rPr>
          <w:rFonts w:cs="David" w:hint="cs"/>
          <w:rtl/>
        </w:rPr>
        <w:t xml:space="preserve">בעקבות חוות-הדעת של היועצת המשפטית הקודמת, שפסלה את האפשרות </w:t>
      </w:r>
      <w:bookmarkStart w:id="55" w:name="_ETM_Q1_1069721"/>
      <w:bookmarkEnd w:id="55"/>
      <w:r w:rsidRPr="00EE4D3B">
        <w:rPr>
          <w:rFonts w:cs="David" w:hint="cs"/>
          <w:rtl/>
        </w:rPr>
        <w:t xml:space="preserve">משפטית להעסיק סטודנטים או מתמחים מטעם קרנות ועמותות אבל כן אפשרה להעסיק סטודנטים במסגרות אקדמיות שמקבלים על זה קרדיט </w:t>
      </w:r>
      <w:bookmarkStart w:id="56" w:name="_ETM_Q1_1083862"/>
      <w:bookmarkEnd w:id="56"/>
      <w:r w:rsidRPr="00EE4D3B">
        <w:rPr>
          <w:rFonts w:cs="David" w:hint="cs"/>
          <w:rtl/>
        </w:rPr>
        <w:t xml:space="preserve">אקדמי. אני לא רוצה להיכנס פה באריכות לחוות-הדעת, אבל הדבר הזה כן אושר גם משפטית וגם על-ידי </w:t>
      </w:r>
      <w:bookmarkStart w:id="57" w:name="_ETM_Q1_1090010"/>
      <w:bookmarkEnd w:id="57"/>
      <w:r w:rsidRPr="00EE4D3B">
        <w:rPr>
          <w:rFonts w:cs="David" w:hint="cs"/>
          <w:rtl/>
        </w:rPr>
        <w:t xml:space="preserve">יושב-ראש הכנסת, הוא בפועל גם מרוכז היום על-ידי מנהלת מרכז המחקר והמידע וזה פועל גם מול חברי הכנסת וייתכן אפילו מול ועדות הכנסת. אינני יודע את הפרטים, במסגרת </w:t>
      </w:r>
      <w:bookmarkStart w:id="58" w:name="_ETM_Q1_1103692"/>
      <w:bookmarkEnd w:id="58"/>
      <w:r w:rsidRPr="00EE4D3B">
        <w:rPr>
          <w:rFonts w:cs="David" w:hint="cs"/>
          <w:rtl/>
        </w:rPr>
        <w:t xml:space="preserve">הזאת יותם העלה את היוזמה של העסקת גם </w:t>
      </w:r>
      <w:bookmarkStart w:id="59" w:name="_ETM_Q1_1103264"/>
      <w:bookmarkEnd w:id="59"/>
      <w:r w:rsidRPr="00EE4D3B">
        <w:rPr>
          <w:rFonts w:cs="David" w:hint="cs"/>
          <w:rtl/>
        </w:rPr>
        <w:t>מתמחים בתחום התקשורת.</w:t>
      </w:r>
    </w:p>
    <w:p w:rsidR="00EE4D3B" w:rsidRPr="00EE4D3B" w:rsidRDefault="00EE4D3B" w:rsidP="00EE4D3B">
      <w:pPr>
        <w:bidi/>
        <w:jc w:val="both"/>
        <w:rPr>
          <w:rFonts w:cs="David" w:hint="cs"/>
          <w:u w:val="single"/>
          <w:rtl/>
        </w:rPr>
      </w:pPr>
      <w:bookmarkStart w:id="60" w:name="_ETM_Q1_1110830"/>
      <w:bookmarkEnd w:id="60"/>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bookmarkStart w:id="61" w:name="_ETM_Q1_1114265"/>
      <w:bookmarkEnd w:id="61"/>
    </w:p>
    <w:p w:rsidR="00EE4D3B" w:rsidRPr="00EE4D3B" w:rsidRDefault="00EE4D3B" w:rsidP="00EE4D3B">
      <w:pPr>
        <w:bidi/>
        <w:jc w:val="both"/>
        <w:rPr>
          <w:rFonts w:cs="David" w:hint="cs"/>
          <w:rtl/>
        </w:rPr>
      </w:pPr>
      <w:bookmarkStart w:id="62" w:name="_ETM_Q1_1114388"/>
      <w:bookmarkEnd w:id="62"/>
      <w:r w:rsidRPr="00EE4D3B">
        <w:rPr>
          <w:rFonts w:cs="David" w:hint="cs"/>
          <w:rtl/>
        </w:rPr>
        <w:tab/>
        <w:t xml:space="preserve">בתקציב של שנה שעברה ביקשנו הגדלת עבודה </w:t>
      </w:r>
      <w:bookmarkStart w:id="63" w:name="_ETM_Q1_1119324"/>
      <w:bookmarkEnd w:id="63"/>
      <w:r w:rsidRPr="00EE4D3B">
        <w:rPr>
          <w:rFonts w:cs="David" w:hint="cs"/>
          <w:rtl/>
        </w:rPr>
        <w:t xml:space="preserve">צמיתה של 42 משרות. יש בשקף דו"ח על ביצוע במילוי </w:t>
      </w:r>
      <w:bookmarkStart w:id="64" w:name="_ETM_Q1_1129058"/>
      <w:bookmarkEnd w:id="64"/>
      <w:r w:rsidRPr="00EE4D3B">
        <w:rPr>
          <w:rFonts w:cs="David" w:hint="cs"/>
          <w:rtl/>
        </w:rPr>
        <w:t xml:space="preserve">המשרות האלה. אנחנו כנראה נמלא את כל התקן במהלך השנה. </w:t>
      </w:r>
      <w:bookmarkStart w:id="65" w:name="_ETM_Q1_1136921"/>
      <w:bookmarkEnd w:id="65"/>
      <w:r w:rsidRPr="00EE4D3B">
        <w:rPr>
          <w:rFonts w:cs="David" w:hint="cs"/>
          <w:rtl/>
        </w:rPr>
        <w:t xml:space="preserve">כפי שאתם רואים, מרבית הבקשות, או בוצעו או בהליכי ביצוע </w:t>
      </w:r>
      <w:bookmarkStart w:id="66" w:name="_ETM_Q1_1143263"/>
      <w:bookmarkEnd w:id="66"/>
      <w:r w:rsidRPr="00EE4D3B">
        <w:rPr>
          <w:rFonts w:cs="David" w:hint="cs"/>
          <w:rtl/>
        </w:rPr>
        <w:t xml:space="preserve">שונים. </w:t>
      </w:r>
    </w:p>
    <w:p w:rsidR="00EE4D3B" w:rsidRPr="00EE4D3B" w:rsidRDefault="00EE4D3B" w:rsidP="00EE4D3B">
      <w:pPr>
        <w:overflowPunct w:val="0"/>
        <w:autoSpaceDE w:val="0"/>
        <w:autoSpaceDN w:val="0"/>
        <w:bidi/>
        <w:adjustRightInd w:val="0"/>
        <w:jc w:val="both"/>
        <w:rPr>
          <w:rFonts w:cs="David" w:hint="cs"/>
          <w:u w:val="single"/>
          <w:rtl/>
        </w:rPr>
      </w:pPr>
      <w:r w:rsidRPr="00EE4D3B">
        <w:rPr>
          <w:rFonts w:cs="David"/>
          <w:rtl/>
        </w:rPr>
        <w:br/>
      </w:r>
      <w:r w:rsidRPr="00EE4D3B">
        <w:rPr>
          <w:rFonts w:cs="David"/>
          <w:u w:val="single"/>
          <w:rtl/>
        </w:rPr>
        <w:t>יעקב אדרי:</w:t>
      </w:r>
    </w:p>
    <w:p w:rsidR="00EE4D3B" w:rsidRPr="00EE4D3B" w:rsidRDefault="00EE4D3B" w:rsidP="00EE4D3B">
      <w:pPr>
        <w:overflowPunct w:val="0"/>
        <w:autoSpaceDE w:val="0"/>
        <w:autoSpaceDN w:val="0"/>
        <w:bidi/>
        <w:adjustRightInd w:val="0"/>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 xml:space="preserve">מה קורה עם נושא קשרי חוץ, שהעליתי </w:t>
      </w:r>
      <w:bookmarkStart w:id="67" w:name="_ETM_Q1_1144492"/>
      <w:bookmarkEnd w:id="67"/>
      <w:r w:rsidRPr="00EE4D3B">
        <w:rPr>
          <w:rFonts w:cs="David" w:hint="cs"/>
          <w:rtl/>
        </w:rPr>
        <w:t xml:space="preserve">בישיבה הקודמת? </w:t>
      </w:r>
    </w:p>
    <w:p w:rsidR="00EE4D3B" w:rsidRPr="00EE4D3B" w:rsidRDefault="00EE4D3B" w:rsidP="00EE4D3B">
      <w:pPr>
        <w:overflowPunct w:val="0"/>
        <w:autoSpaceDE w:val="0"/>
        <w:autoSpaceDN w:val="0"/>
        <w:bidi/>
        <w:adjustRightInd w:val="0"/>
        <w:jc w:val="both"/>
        <w:rPr>
          <w:rFonts w:cs="David" w:hint="cs"/>
          <w:u w:val="single"/>
          <w:rtl/>
        </w:rPr>
      </w:pPr>
      <w:bookmarkStart w:id="68" w:name="_ETM_Q1_1146765"/>
      <w:bookmarkEnd w:id="68"/>
    </w:p>
    <w:p w:rsidR="00EE4D3B" w:rsidRPr="00EE4D3B" w:rsidRDefault="00EE4D3B" w:rsidP="00EE4D3B">
      <w:pPr>
        <w:overflowPunct w:val="0"/>
        <w:autoSpaceDE w:val="0"/>
        <w:autoSpaceDN w:val="0"/>
        <w:bidi/>
        <w:adjustRightInd w:val="0"/>
        <w:jc w:val="both"/>
        <w:rPr>
          <w:rFonts w:cs="David" w:hint="cs"/>
          <w:u w:val="single"/>
          <w:rtl/>
        </w:rPr>
      </w:pPr>
      <w:r w:rsidRPr="00EE4D3B">
        <w:rPr>
          <w:rFonts w:cs="David" w:hint="cs"/>
          <w:u w:val="single"/>
          <w:rtl/>
        </w:rPr>
        <w:t>חיים אבידור:</w:t>
      </w:r>
    </w:p>
    <w:p w:rsidR="00EE4D3B" w:rsidRPr="00EE4D3B" w:rsidRDefault="00EE4D3B" w:rsidP="00EE4D3B">
      <w:pPr>
        <w:overflowPunct w:val="0"/>
        <w:autoSpaceDE w:val="0"/>
        <w:autoSpaceDN w:val="0"/>
        <w:bidi/>
        <w:adjustRightInd w:val="0"/>
        <w:jc w:val="both"/>
        <w:rPr>
          <w:rFonts w:cs="David"/>
          <w:rtl/>
        </w:rPr>
      </w:pPr>
    </w:p>
    <w:p w:rsidR="00EE4D3B" w:rsidRPr="00EE4D3B" w:rsidRDefault="00EE4D3B" w:rsidP="00EE4D3B">
      <w:pPr>
        <w:bidi/>
        <w:jc w:val="both"/>
        <w:rPr>
          <w:rFonts w:cs="David" w:hint="cs"/>
          <w:rtl/>
        </w:rPr>
      </w:pPr>
      <w:r w:rsidRPr="00EE4D3B">
        <w:rPr>
          <w:rFonts w:cs="David"/>
          <w:rtl/>
        </w:rPr>
        <w:tab/>
      </w:r>
      <w:r w:rsidRPr="00EE4D3B">
        <w:rPr>
          <w:rFonts w:cs="David" w:hint="cs"/>
          <w:rtl/>
        </w:rPr>
        <w:t>לא ביקשנו תקנים לקשרי חוץ, אם זיכרוני אינו מטעני.</w:t>
      </w:r>
    </w:p>
    <w:p w:rsidR="00EE4D3B" w:rsidRPr="00EE4D3B" w:rsidRDefault="00EE4D3B" w:rsidP="00EE4D3B">
      <w:pPr>
        <w:bidi/>
        <w:jc w:val="both"/>
        <w:rPr>
          <w:rFonts w:cs="David" w:hint="cs"/>
          <w:u w:val="single"/>
          <w:rtl/>
        </w:rPr>
      </w:pPr>
      <w:bookmarkStart w:id="69" w:name="_ETM_Q1_1163415"/>
      <w:bookmarkEnd w:id="69"/>
    </w:p>
    <w:p w:rsidR="00EE4D3B" w:rsidRPr="00EE4D3B" w:rsidRDefault="00EE4D3B" w:rsidP="00EE4D3B">
      <w:pPr>
        <w:keepLines/>
        <w:bidi/>
        <w:jc w:val="both"/>
        <w:rPr>
          <w:rFonts w:cs="David" w:hint="cs"/>
          <w:rtl/>
        </w:rPr>
      </w:pPr>
      <w:r w:rsidRPr="00EE4D3B">
        <w:rPr>
          <w:rFonts w:cs="David" w:hint="cs"/>
          <w:u w:val="single"/>
          <w:rtl/>
        </w:rPr>
        <w:t>מירה פייר שטיין:</w:t>
      </w:r>
    </w:p>
    <w:p w:rsidR="00EE4D3B" w:rsidRPr="00EE4D3B" w:rsidRDefault="00EE4D3B" w:rsidP="00EE4D3B">
      <w:pPr>
        <w:keepLines/>
        <w:bidi/>
        <w:jc w:val="both"/>
        <w:rPr>
          <w:rFonts w:cs="David" w:hint="cs"/>
          <w:rtl/>
        </w:rPr>
      </w:pPr>
    </w:p>
    <w:p w:rsidR="00EE4D3B" w:rsidRPr="00EE4D3B" w:rsidRDefault="00EE4D3B" w:rsidP="00EE4D3B">
      <w:pPr>
        <w:keepLines/>
        <w:bidi/>
        <w:jc w:val="both"/>
        <w:rPr>
          <w:rFonts w:cs="David" w:hint="cs"/>
          <w:rtl/>
        </w:rPr>
      </w:pPr>
      <w:r w:rsidRPr="00EE4D3B">
        <w:rPr>
          <w:rFonts w:cs="David" w:hint="cs"/>
          <w:rtl/>
        </w:rPr>
        <w:tab/>
        <w:t xml:space="preserve">הם קיבלו כרגע סיוע של סטודנט </w:t>
      </w:r>
      <w:r w:rsidRPr="00EE4D3B">
        <w:rPr>
          <w:rFonts w:cs="David"/>
          <w:rtl/>
        </w:rPr>
        <w:t>–</w:t>
      </w:r>
      <w:r w:rsidRPr="00EE4D3B">
        <w:rPr>
          <w:rFonts w:cs="David" w:hint="cs"/>
          <w:rtl/>
        </w:rPr>
        <w:t xml:space="preserve"> תגבור מנהלי. </w:t>
      </w:r>
    </w:p>
    <w:p w:rsidR="00EE4D3B" w:rsidRPr="00EE4D3B" w:rsidRDefault="00EE4D3B" w:rsidP="00EE4D3B">
      <w:pPr>
        <w:overflowPunct w:val="0"/>
        <w:autoSpaceDE w:val="0"/>
        <w:autoSpaceDN w:val="0"/>
        <w:bidi/>
        <w:adjustRightInd w:val="0"/>
        <w:jc w:val="both"/>
        <w:rPr>
          <w:rFonts w:cs="David" w:hint="cs"/>
          <w:u w:val="single"/>
          <w:rtl/>
        </w:rPr>
      </w:pPr>
      <w:bookmarkStart w:id="70" w:name="_ETM_Q1_1163388"/>
      <w:bookmarkEnd w:id="70"/>
    </w:p>
    <w:p w:rsidR="00EE4D3B" w:rsidRPr="00EE4D3B" w:rsidRDefault="00EE4D3B" w:rsidP="00EE4D3B">
      <w:pPr>
        <w:overflowPunct w:val="0"/>
        <w:autoSpaceDE w:val="0"/>
        <w:autoSpaceDN w:val="0"/>
        <w:bidi/>
        <w:adjustRightInd w:val="0"/>
        <w:jc w:val="both"/>
        <w:rPr>
          <w:rFonts w:cs="David" w:hint="cs"/>
          <w:u w:val="single"/>
          <w:rtl/>
        </w:rPr>
      </w:pPr>
      <w:r w:rsidRPr="00EE4D3B">
        <w:rPr>
          <w:rFonts w:cs="David"/>
          <w:u w:val="single"/>
          <w:rtl/>
        </w:rPr>
        <w:t>יעקב אדרי:</w:t>
      </w:r>
    </w:p>
    <w:p w:rsidR="00EE4D3B" w:rsidRPr="00EE4D3B" w:rsidRDefault="00EE4D3B" w:rsidP="00EE4D3B">
      <w:pPr>
        <w:overflowPunct w:val="0"/>
        <w:autoSpaceDE w:val="0"/>
        <w:autoSpaceDN w:val="0"/>
        <w:bidi/>
        <w:adjustRightInd w:val="0"/>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 xml:space="preserve">זה ממש לעג לרש. </w:t>
      </w:r>
    </w:p>
    <w:p w:rsidR="00EE4D3B" w:rsidRPr="00EE4D3B" w:rsidRDefault="00EE4D3B" w:rsidP="00EE4D3B">
      <w:pPr>
        <w:overflowPunct w:val="0"/>
        <w:autoSpaceDE w:val="0"/>
        <w:autoSpaceDN w:val="0"/>
        <w:bidi/>
        <w:adjustRightInd w:val="0"/>
        <w:jc w:val="both"/>
        <w:rPr>
          <w:rFonts w:cs="David" w:hint="cs"/>
          <w:u w:val="single"/>
          <w:rtl/>
        </w:rPr>
      </w:pPr>
      <w:bookmarkStart w:id="71" w:name="_ETM_Q1_1172014"/>
      <w:bookmarkEnd w:id="71"/>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 xml:space="preserve">יותם </w:t>
      </w:r>
      <w:bookmarkStart w:id="72" w:name="_ETM_Q1_1175073"/>
      <w:bookmarkEnd w:id="72"/>
      <w:r w:rsidRPr="00EE4D3B">
        <w:rPr>
          <w:rFonts w:cs="David" w:hint="cs"/>
          <w:u w:val="single"/>
          <w:rtl/>
        </w:rPr>
        <w:t>יקיר:</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התקן סודר מבחינת ההיררכיה של העובדים רק לאחרונה.</w:t>
      </w:r>
    </w:p>
    <w:p w:rsidR="00EE4D3B" w:rsidRPr="00EE4D3B" w:rsidRDefault="00EE4D3B" w:rsidP="00EE4D3B">
      <w:pPr>
        <w:overflowPunct w:val="0"/>
        <w:autoSpaceDE w:val="0"/>
        <w:autoSpaceDN w:val="0"/>
        <w:bidi/>
        <w:adjustRightInd w:val="0"/>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מירה פיירשטיין:</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 xml:space="preserve">כן, אבל מדברים כאן על תוספת כוח-אדם. </w:t>
      </w:r>
    </w:p>
    <w:p w:rsidR="00EE4D3B" w:rsidRPr="00EE4D3B" w:rsidRDefault="00EE4D3B" w:rsidP="00EE4D3B">
      <w:pPr>
        <w:overflowPunct w:val="0"/>
        <w:autoSpaceDE w:val="0"/>
        <w:autoSpaceDN w:val="0"/>
        <w:bidi/>
        <w:adjustRightInd w:val="0"/>
        <w:jc w:val="both"/>
        <w:rPr>
          <w:rFonts w:cs="David" w:hint="cs"/>
          <w:u w:val="single"/>
          <w:rtl/>
        </w:rPr>
      </w:pPr>
      <w:bookmarkStart w:id="73" w:name="_ETM_Q1_1180831"/>
      <w:bookmarkEnd w:id="73"/>
    </w:p>
    <w:p w:rsidR="00EE4D3B" w:rsidRPr="00EE4D3B" w:rsidRDefault="00EE4D3B" w:rsidP="00EE4D3B">
      <w:pPr>
        <w:overflowPunct w:val="0"/>
        <w:autoSpaceDE w:val="0"/>
        <w:autoSpaceDN w:val="0"/>
        <w:bidi/>
        <w:adjustRightInd w:val="0"/>
        <w:jc w:val="both"/>
        <w:rPr>
          <w:rFonts w:cs="David" w:hint="cs"/>
          <w:u w:val="single"/>
          <w:rtl/>
        </w:rPr>
      </w:pPr>
      <w:r w:rsidRPr="00EE4D3B">
        <w:rPr>
          <w:rFonts w:cs="David"/>
          <w:u w:val="single"/>
          <w:rtl/>
        </w:rPr>
        <w:t>יעקב אדרי:</w:t>
      </w:r>
    </w:p>
    <w:p w:rsidR="00EE4D3B" w:rsidRPr="00EE4D3B" w:rsidRDefault="00EE4D3B" w:rsidP="00EE4D3B">
      <w:pPr>
        <w:overflowPunct w:val="0"/>
        <w:autoSpaceDE w:val="0"/>
        <w:autoSpaceDN w:val="0"/>
        <w:bidi/>
        <w:adjustRightInd w:val="0"/>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 xml:space="preserve">לא מדבר </w:t>
      </w:r>
      <w:bookmarkStart w:id="74" w:name="_ETM_Q1_1176848"/>
      <w:bookmarkEnd w:id="74"/>
      <w:r w:rsidRPr="00EE4D3B">
        <w:rPr>
          <w:rFonts w:cs="David" w:hint="cs"/>
          <w:rtl/>
        </w:rPr>
        <w:t xml:space="preserve">על היררכיה, לא נכנסתי לזה. הצוות הוא </w:t>
      </w:r>
      <w:bookmarkStart w:id="75" w:name="_ETM_Q1_1181122"/>
      <w:bookmarkEnd w:id="75"/>
      <w:r w:rsidRPr="00EE4D3B">
        <w:rPr>
          <w:rFonts w:cs="David" w:hint="cs"/>
          <w:rtl/>
        </w:rPr>
        <w:t xml:space="preserve">מקצועי לחלוטין אבל מדברים על כוח-אדם שאינו מספיק לשרת את כל המשלחות. הנושא הוא מאוד חשוב, ראיתי איך זה מתנהל בפרלמנטים אחרים בעולם. העליתי את זה בפעם שעברה, אני לא רוצה להגיד דברים יותר קשים. </w:t>
      </w:r>
    </w:p>
    <w:p w:rsidR="00EE4D3B" w:rsidRPr="00EE4D3B" w:rsidRDefault="00EE4D3B" w:rsidP="00EE4D3B">
      <w:pPr>
        <w:overflowPunct w:val="0"/>
        <w:autoSpaceDE w:val="0"/>
        <w:autoSpaceDN w:val="0"/>
        <w:bidi/>
        <w:adjustRightInd w:val="0"/>
        <w:jc w:val="both"/>
        <w:rPr>
          <w:rFonts w:cs="David" w:hint="cs"/>
          <w:rtl/>
        </w:rPr>
      </w:pPr>
      <w:bookmarkStart w:id="76" w:name="_ETM_Q1_1200135"/>
      <w:bookmarkEnd w:id="76"/>
    </w:p>
    <w:p w:rsidR="00EE4D3B" w:rsidRPr="00EE4D3B" w:rsidRDefault="00EE4D3B" w:rsidP="00EE4D3B">
      <w:pPr>
        <w:overflowPunct w:val="0"/>
        <w:autoSpaceDE w:val="0"/>
        <w:autoSpaceDN w:val="0"/>
        <w:bidi/>
        <w:adjustRightInd w:val="0"/>
        <w:jc w:val="both"/>
        <w:rPr>
          <w:rFonts w:cs="David" w:hint="cs"/>
          <w:rtl/>
        </w:rPr>
      </w:pPr>
      <w:bookmarkStart w:id="77" w:name="_ETM_Q1_1200325"/>
      <w:bookmarkEnd w:id="77"/>
      <w:r w:rsidRPr="00EE4D3B">
        <w:rPr>
          <w:rFonts w:cs="David" w:hint="cs"/>
          <w:rtl/>
        </w:rPr>
        <w:tab/>
        <w:t xml:space="preserve">האגף לקשרי חוץ צריך לקבל תגבור על מנת שניראה יותר </w:t>
      </w:r>
      <w:bookmarkStart w:id="78" w:name="_ETM_Q1_1199112"/>
      <w:bookmarkEnd w:id="78"/>
      <w:r w:rsidRPr="00EE4D3B">
        <w:rPr>
          <w:rFonts w:cs="David" w:hint="cs"/>
          <w:rtl/>
        </w:rPr>
        <w:t xml:space="preserve">טובים כלפי כל אלה שבאים לבקר אותנו במדינת ישראל, גם זה </w:t>
      </w:r>
      <w:bookmarkStart w:id="79" w:name="_ETM_Q1_1204378"/>
      <w:bookmarkEnd w:id="79"/>
      <w:r w:rsidRPr="00EE4D3B">
        <w:rPr>
          <w:rFonts w:cs="David" w:hint="cs"/>
          <w:rtl/>
        </w:rPr>
        <w:t>חשוב.</w:t>
      </w:r>
    </w:p>
    <w:p w:rsidR="00EE4D3B" w:rsidRPr="00EE4D3B" w:rsidRDefault="00EE4D3B" w:rsidP="00EE4D3B">
      <w:pPr>
        <w:overflowPunct w:val="0"/>
        <w:autoSpaceDE w:val="0"/>
        <w:autoSpaceDN w:val="0"/>
        <w:bidi/>
        <w:adjustRightInd w:val="0"/>
        <w:jc w:val="both"/>
        <w:rPr>
          <w:rFonts w:cs="David" w:hint="cs"/>
          <w:u w:val="single"/>
          <w:rtl/>
        </w:rPr>
      </w:pPr>
      <w:bookmarkStart w:id="80" w:name="_ETM_Q1_1203615"/>
      <w:bookmarkEnd w:id="80"/>
    </w:p>
    <w:p w:rsidR="00EE4D3B" w:rsidRPr="00EE4D3B" w:rsidRDefault="00EE4D3B" w:rsidP="00EE4D3B">
      <w:pPr>
        <w:overflowPunct w:val="0"/>
        <w:autoSpaceDE w:val="0"/>
        <w:autoSpaceDN w:val="0"/>
        <w:bidi/>
        <w:adjustRightInd w:val="0"/>
        <w:jc w:val="both"/>
        <w:rPr>
          <w:rFonts w:cs="David" w:hint="cs"/>
          <w:u w:val="single"/>
          <w:rtl/>
        </w:rPr>
      </w:pPr>
      <w:r w:rsidRPr="00EE4D3B">
        <w:rPr>
          <w:rFonts w:cs="David" w:hint="cs"/>
          <w:u w:val="single"/>
          <w:rtl/>
        </w:rPr>
        <w:t>חיים אבידור:</w:t>
      </w:r>
    </w:p>
    <w:p w:rsidR="00EE4D3B" w:rsidRPr="00EE4D3B" w:rsidRDefault="00EE4D3B" w:rsidP="00EE4D3B">
      <w:pPr>
        <w:overflowPunct w:val="0"/>
        <w:autoSpaceDE w:val="0"/>
        <w:autoSpaceDN w:val="0"/>
        <w:bidi/>
        <w:adjustRightInd w:val="0"/>
        <w:jc w:val="both"/>
        <w:rPr>
          <w:rFonts w:cs="David"/>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rtl/>
        </w:rPr>
        <w:tab/>
      </w:r>
      <w:r w:rsidRPr="00EE4D3B">
        <w:rPr>
          <w:rFonts w:cs="David" w:hint="cs"/>
          <w:rtl/>
        </w:rPr>
        <w:t xml:space="preserve">חבר הכנסת אדרי, לא ידוע לי שמנהלת האגף לקשרי חוץ ביקשה איזושהי תוספת כוח-אדם. אם היא תבקש, בטוח שיתייחסו לזה בשיא הרצינות. </w:t>
      </w:r>
    </w:p>
    <w:p w:rsidR="00EE4D3B" w:rsidRPr="00EE4D3B" w:rsidRDefault="00EE4D3B" w:rsidP="00EE4D3B">
      <w:pPr>
        <w:overflowPunct w:val="0"/>
        <w:autoSpaceDE w:val="0"/>
        <w:autoSpaceDN w:val="0"/>
        <w:bidi/>
        <w:adjustRightInd w:val="0"/>
        <w:jc w:val="both"/>
        <w:rPr>
          <w:rFonts w:cs="David" w:hint="cs"/>
          <w:u w:val="single"/>
          <w:rtl/>
        </w:rPr>
      </w:pPr>
    </w:p>
    <w:p w:rsidR="00EE4D3B" w:rsidRPr="00EE4D3B" w:rsidRDefault="00EE4D3B" w:rsidP="00EE4D3B">
      <w:pPr>
        <w:overflowPunct w:val="0"/>
        <w:autoSpaceDE w:val="0"/>
        <w:autoSpaceDN w:val="0"/>
        <w:bidi/>
        <w:adjustRightInd w:val="0"/>
        <w:jc w:val="both"/>
        <w:rPr>
          <w:rFonts w:cs="David"/>
          <w:rtl/>
        </w:rPr>
      </w:pPr>
      <w:r w:rsidRPr="00EE4D3B">
        <w:rPr>
          <w:rFonts w:cs="David"/>
          <w:u w:val="single"/>
          <w:rtl/>
        </w:rPr>
        <w:t>יעקב אדרי:</w:t>
      </w:r>
    </w:p>
    <w:p w:rsidR="00EE4D3B" w:rsidRPr="00EE4D3B" w:rsidRDefault="00EE4D3B" w:rsidP="00EE4D3B">
      <w:pPr>
        <w:overflowPunct w:val="0"/>
        <w:autoSpaceDE w:val="0"/>
        <w:autoSpaceDN w:val="0"/>
        <w:bidi/>
        <w:adjustRightInd w:val="0"/>
        <w:jc w:val="both"/>
        <w:rPr>
          <w:rFonts w:cs="David"/>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זה עוד יותר חמור. אני לא מתכונן לוותר בעניין הזה.</w:t>
      </w:r>
    </w:p>
    <w:p w:rsidR="00EE4D3B" w:rsidRPr="00EE4D3B" w:rsidRDefault="00EE4D3B" w:rsidP="00EE4D3B">
      <w:pPr>
        <w:overflowPunct w:val="0"/>
        <w:autoSpaceDE w:val="0"/>
        <w:autoSpaceDN w:val="0"/>
        <w:bidi/>
        <w:adjustRightInd w:val="0"/>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חיים אבידור:</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 xml:space="preserve">אין </w:t>
      </w:r>
      <w:bookmarkStart w:id="81" w:name="_ETM_Q1_1217540"/>
      <w:bookmarkEnd w:id="81"/>
      <w:r w:rsidRPr="00EE4D3B">
        <w:rPr>
          <w:rFonts w:cs="David" w:hint="cs"/>
          <w:rtl/>
        </w:rPr>
        <w:t>בעיה, בסדר גמור.</w:t>
      </w:r>
    </w:p>
    <w:p w:rsidR="00EE4D3B" w:rsidRPr="00EE4D3B" w:rsidRDefault="00EE4D3B" w:rsidP="00EE4D3B">
      <w:pPr>
        <w:overflowPunct w:val="0"/>
        <w:autoSpaceDE w:val="0"/>
        <w:autoSpaceDN w:val="0"/>
        <w:bidi/>
        <w:adjustRightInd w:val="0"/>
        <w:jc w:val="both"/>
        <w:rPr>
          <w:rFonts w:cs="David" w:hint="cs"/>
          <w:u w:val="single"/>
          <w:rtl/>
        </w:rPr>
      </w:pPr>
      <w:bookmarkStart w:id="82" w:name="_ETM_Q1_1224604"/>
      <w:bookmarkEnd w:id="82"/>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יעקב אדרי:</w:t>
      </w:r>
    </w:p>
    <w:p w:rsidR="00EE4D3B" w:rsidRPr="00EE4D3B" w:rsidRDefault="00EE4D3B" w:rsidP="00EE4D3B">
      <w:pPr>
        <w:overflowPunct w:val="0"/>
        <w:autoSpaceDE w:val="0"/>
        <w:autoSpaceDN w:val="0"/>
        <w:bidi/>
        <w:adjustRightInd w:val="0"/>
        <w:jc w:val="both"/>
        <w:rPr>
          <w:rFonts w:cs="David" w:hint="cs"/>
          <w:rtl/>
        </w:rPr>
      </w:pPr>
      <w:bookmarkStart w:id="83" w:name="_ETM_Q1_1220208"/>
      <w:bookmarkEnd w:id="83"/>
    </w:p>
    <w:p w:rsidR="00EE4D3B" w:rsidRPr="00EE4D3B" w:rsidRDefault="00EE4D3B" w:rsidP="00EE4D3B">
      <w:pPr>
        <w:overflowPunct w:val="0"/>
        <w:autoSpaceDE w:val="0"/>
        <w:autoSpaceDN w:val="0"/>
        <w:bidi/>
        <w:adjustRightInd w:val="0"/>
        <w:jc w:val="both"/>
        <w:rPr>
          <w:rFonts w:cs="David" w:hint="cs"/>
          <w:rtl/>
        </w:rPr>
      </w:pPr>
      <w:bookmarkStart w:id="84" w:name="_ETM_Q1_1220274"/>
      <w:bookmarkEnd w:id="84"/>
      <w:r w:rsidRPr="00EE4D3B">
        <w:rPr>
          <w:rFonts w:cs="David" w:hint="cs"/>
          <w:rtl/>
        </w:rPr>
        <w:tab/>
        <w:t xml:space="preserve">אני אומר זאת כחבר כנסת, אני חושב גם חבר הכנסת טיבי </w:t>
      </w:r>
      <w:bookmarkStart w:id="85" w:name="_ETM_Q1_1229000"/>
      <w:bookmarkEnd w:id="85"/>
      <w:r w:rsidRPr="00EE4D3B">
        <w:rPr>
          <w:rFonts w:cs="David" w:hint="cs"/>
          <w:rtl/>
        </w:rPr>
        <w:t xml:space="preserve">- -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אחמד טיבי: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בהחלט.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 -  ועוד כמה אנשים. </w:t>
      </w:r>
      <w:bookmarkStart w:id="86" w:name="_ETM_Q1_1228748"/>
      <w:bookmarkEnd w:id="86"/>
      <w:r w:rsidRPr="00EE4D3B">
        <w:rPr>
          <w:rFonts w:cs="David" w:hint="cs"/>
          <w:rtl/>
        </w:rPr>
        <w:t xml:space="preserve">עשרות משלחות מגיעות לכאן. מדובר על פניה של הכנסת. </w:t>
      </w:r>
      <w:bookmarkStart w:id="87" w:name="_ETM_Q1_1233127"/>
      <w:bookmarkEnd w:id="87"/>
      <w:r w:rsidRPr="00EE4D3B">
        <w:rPr>
          <w:rFonts w:cs="David" w:hint="cs"/>
          <w:rtl/>
        </w:rPr>
        <w:t>אני רואה איך קיבלו אותנו, ודיברתי אתך על זה בא</w:t>
      </w:r>
      <w:bookmarkStart w:id="88" w:name="_ETM_Q1_1230869"/>
      <w:bookmarkEnd w:id="88"/>
      <w:r w:rsidRPr="00EE4D3B">
        <w:rPr>
          <w:rFonts w:cs="David" w:hint="cs"/>
          <w:rtl/>
        </w:rPr>
        <w:t>ופן אישי, דיברתי עם עוד כמה אנשים</w:t>
      </w:r>
      <w:bookmarkStart w:id="89" w:name="_ETM_Q1_1232734"/>
      <w:bookmarkEnd w:id="89"/>
      <w:r w:rsidRPr="00EE4D3B">
        <w:rPr>
          <w:rFonts w:cs="David" w:hint="cs"/>
          <w:rtl/>
        </w:rPr>
        <w:t xml:space="preserve">. זה לא טוב, זה לא נכון. המנהלת לא מבקשת, </w:t>
      </w:r>
      <w:bookmarkStart w:id="90" w:name="_ETM_Q1_1237781"/>
      <w:bookmarkEnd w:id="90"/>
      <w:r w:rsidRPr="00EE4D3B">
        <w:rPr>
          <w:rFonts w:cs="David" w:hint="cs"/>
          <w:rtl/>
        </w:rPr>
        <w:t>כנראה שאמרו לה שאין סיכוי לקבל.</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לא נכון.</w:t>
      </w:r>
    </w:p>
    <w:p w:rsidR="00EE4D3B" w:rsidRPr="00EE4D3B" w:rsidRDefault="00EE4D3B" w:rsidP="00EE4D3B">
      <w:pPr>
        <w:bidi/>
        <w:jc w:val="both"/>
        <w:rPr>
          <w:rFonts w:cs="David" w:hint="cs"/>
          <w:u w:val="single"/>
          <w:rtl/>
        </w:rPr>
      </w:pPr>
      <w:bookmarkStart w:id="91" w:name="_ETM_Q1_1239088"/>
      <w:bookmarkStart w:id="92" w:name="_ETM_Q1_1239213"/>
      <w:bookmarkStart w:id="93" w:name="_ETM_Q1_1244651"/>
      <w:bookmarkEnd w:id="91"/>
      <w:bookmarkEnd w:id="92"/>
      <w:bookmarkEnd w:id="93"/>
    </w:p>
    <w:p w:rsidR="00EE4D3B" w:rsidRPr="00EE4D3B" w:rsidRDefault="00EE4D3B" w:rsidP="00EE4D3B">
      <w:pPr>
        <w:bidi/>
        <w:jc w:val="both"/>
        <w:rPr>
          <w:rFonts w:cs="David" w:hint="cs"/>
          <w:rtl/>
        </w:rPr>
      </w:pPr>
      <w:r w:rsidRPr="00EE4D3B">
        <w:rPr>
          <w:rFonts w:cs="David" w:hint="cs"/>
          <w:u w:val="single"/>
          <w:rtl/>
        </w:rPr>
        <w:t>אחמד טיבי:</w:t>
      </w:r>
    </w:p>
    <w:p w:rsidR="00EE4D3B" w:rsidRPr="00EE4D3B" w:rsidRDefault="00EE4D3B" w:rsidP="00EE4D3B">
      <w:pPr>
        <w:bidi/>
        <w:jc w:val="both"/>
        <w:rPr>
          <w:rFonts w:cs="David" w:hint="cs"/>
          <w:rtl/>
        </w:rPr>
      </w:pPr>
      <w:bookmarkStart w:id="94" w:name="_ETM_Q1_1242340"/>
      <w:bookmarkEnd w:id="94"/>
    </w:p>
    <w:p w:rsidR="00EE4D3B" w:rsidRPr="00EE4D3B" w:rsidRDefault="00EE4D3B" w:rsidP="00EE4D3B">
      <w:pPr>
        <w:bidi/>
        <w:jc w:val="both"/>
        <w:rPr>
          <w:rFonts w:cs="David" w:hint="cs"/>
          <w:rtl/>
        </w:rPr>
      </w:pPr>
      <w:bookmarkStart w:id="95" w:name="_ETM_Q1_1242466"/>
      <w:bookmarkEnd w:id="95"/>
      <w:r w:rsidRPr="00EE4D3B">
        <w:rPr>
          <w:rFonts w:cs="David" w:hint="cs"/>
          <w:rtl/>
        </w:rPr>
        <w:tab/>
        <w:t>אגב, חוץ מזה, באגף כולם יהודים.</w:t>
      </w:r>
    </w:p>
    <w:p w:rsidR="00EE4D3B" w:rsidRPr="00EE4D3B" w:rsidRDefault="00EE4D3B" w:rsidP="00EE4D3B">
      <w:pPr>
        <w:bidi/>
        <w:jc w:val="both"/>
        <w:rPr>
          <w:rFonts w:cs="David" w:hint="cs"/>
          <w:u w:val="single"/>
          <w:rtl/>
        </w:rPr>
      </w:pPr>
      <w:bookmarkStart w:id="96" w:name="_ETM_Q1_1247711"/>
      <w:bookmarkEnd w:id="96"/>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bookmarkStart w:id="97" w:name="_ETM_Q1_1244163"/>
      <w:bookmarkEnd w:id="97"/>
    </w:p>
    <w:p w:rsidR="00EE4D3B" w:rsidRPr="00EE4D3B" w:rsidRDefault="00EE4D3B" w:rsidP="00EE4D3B">
      <w:pPr>
        <w:bidi/>
        <w:jc w:val="both"/>
        <w:rPr>
          <w:rFonts w:cs="David" w:hint="cs"/>
          <w:rtl/>
        </w:rPr>
      </w:pPr>
      <w:bookmarkStart w:id="98" w:name="_ETM_Q1_1244289"/>
      <w:bookmarkEnd w:id="98"/>
      <w:r w:rsidRPr="00EE4D3B">
        <w:rPr>
          <w:rFonts w:cs="David" w:hint="cs"/>
          <w:rtl/>
        </w:rPr>
        <w:tab/>
        <w:t xml:space="preserve">זה משהו </w:t>
      </w:r>
      <w:bookmarkStart w:id="99" w:name="_ETM_Q1_1245785"/>
      <w:bookmarkEnd w:id="99"/>
      <w:r w:rsidRPr="00EE4D3B">
        <w:rPr>
          <w:rFonts w:cs="David" w:hint="cs"/>
          <w:rtl/>
        </w:rPr>
        <w:t xml:space="preserve">אחר.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אחמד טיבי: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לא תקין. </w:t>
      </w:r>
      <w:r w:rsidRPr="00EE4D3B">
        <w:rPr>
          <w:rFonts w:cs="David" w:hint="cs"/>
          <w:rtl/>
        </w:rPr>
        <w:tab/>
      </w:r>
    </w:p>
    <w:p w:rsidR="00EE4D3B" w:rsidRPr="00EE4D3B" w:rsidRDefault="00EE4D3B" w:rsidP="00EE4D3B">
      <w:pPr>
        <w:bidi/>
        <w:jc w:val="both"/>
        <w:rPr>
          <w:rFonts w:cs="David" w:hint="cs"/>
          <w:rtl/>
        </w:rPr>
      </w:pPr>
    </w:p>
    <w:p w:rsidR="00EE4D3B" w:rsidRPr="00EE4D3B" w:rsidRDefault="00EE4D3B" w:rsidP="00EE4D3B">
      <w:pPr>
        <w:pStyle w:val="af"/>
        <w:keepNext/>
        <w:rPr>
          <w:rFonts w:cs="David"/>
          <w:sz w:val="24"/>
          <w:szCs w:val="24"/>
          <w:rtl/>
        </w:rPr>
      </w:pPr>
      <w:bookmarkStart w:id="100" w:name="_ETM_Q1_1251163"/>
      <w:bookmarkEnd w:id="100"/>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חבר הכנסת טיבי, הנה אני אפתור </w:t>
      </w:r>
      <w:bookmarkStart w:id="101" w:name="_ETM_Q1_1250480"/>
      <w:bookmarkEnd w:id="101"/>
      <w:r w:rsidRPr="00EE4D3B">
        <w:rPr>
          <w:rFonts w:cs="David" w:hint="cs"/>
          <w:rtl/>
        </w:rPr>
        <w:t xml:space="preserve">לך את הבעיה בקלות. אני מתחייב לך </w:t>
      </w:r>
      <w:r w:rsidRPr="00EE4D3B">
        <w:rPr>
          <w:rFonts w:cs="David"/>
          <w:rtl/>
        </w:rPr>
        <w:t>–</w:t>
      </w:r>
      <w:r w:rsidRPr="00EE4D3B">
        <w:rPr>
          <w:rFonts w:cs="David" w:hint="cs"/>
          <w:rtl/>
        </w:rPr>
        <w:t xml:space="preserve"> כשתתחלנה לבוא משלחות מארצות ערב, אני אביא לכאן באופן מיידי תגבור על-פי תוכנית כוח-אדם שאתה תכין.</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אחמד טיבי: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רופאים ערבים ב"תל השומר" מטפלים רק בערבים? </w:t>
      </w:r>
    </w:p>
    <w:p w:rsidR="00EE4D3B" w:rsidRPr="00EE4D3B" w:rsidRDefault="00EE4D3B" w:rsidP="00EE4D3B">
      <w:pPr>
        <w:pStyle w:val="af"/>
        <w:keepNext/>
        <w:rPr>
          <w:rFonts w:cs="David" w:hint="cs"/>
          <w:sz w:val="24"/>
          <w:szCs w:val="24"/>
          <w:rtl/>
        </w:rPr>
      </w:pPr>
      <w:bookmarkStart w:id="102" w:name="_ETM_Q1_1271740"/>
      <w:bookmarkEnd w:id="102"/>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לא, לא. </w:t>
      </w:r>
    </w:p>
    <w:p w:rsidR="00EE4D3B" w:rsidRPr="00EE4D3B" w:rsidRDefault="00EE4D3B" w:rsidP="00EE4D3B">
      <w:pPr>
        <w:bidi/>
        <w:jc w:val="both"/>
        <w:rPr>
          <w:rFonts w:cs="David" w:hint="cs"/>
          <w:u w:val="single"/>
          <w:rtl/>
        </w:rPr>
      </w:pPr>
      <w:bookmarkStart w:id="103" w:name="_ETM_Q1_1273101"/>
      <w:bookmarkEnd w:id="103"/>
    </w:p>
    <w:p w:rsidR="00EE4D3B" w:rsidRPr="00EE4D3B" w:rsidRDefault="00EE4D3B" w:rsidP="00EE4D3B">
      <w:pPr>
        <w:bidi/>
        <w:jc w:val="both"/>
        <w:rPr>
          <w:rFonts w:cs="David" w:hint="cs"/>
          <w:rtl/>
        </w:rPr>
      </w:pPr>
      <w:r w:rsidRPr="00EE4D3B">
        <w:rPr>
          <w:rFonts w:cs="David" w:hint="cs"/>
          <w:u w:val="single"/>
          <w:rtl/>
        </w:rPr>
        <w:t>אחמד טיבי: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הם טובים, הם מטפלים גם ביהודים...</w:t>
      </w:r>
    </w:p>
    <w:p w:rsidR="00EE4D3B" w:rsidRPr="00EE4D3B" w:rsidRDefault="00EE4D3B" w:rsidP="00EE4D3B">
      <w:pPr>
        <w:pStyle w:val="af"/>
        <w:keepNext/>
        <w:rPr>
          <w:rFonts w:cs="David" w:hint="cs"/>
          <w:sz w:val="24"/>
          <w:szCs w:val="24"/>
          <w:rtl/>
        </w:rPr>
      </w:pPr>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בטוח, אבל אני רוצה לתמרץ אותך שהתנועה פה תהיה דו-כיוונית. </w:t>
      </w:r>
      <w:bookmarkStart w:id="104" w:name="_ETM_Q1_1280517"/>
      <w:bookmarkEnd w:id="104"/>
    </w:p>
    <w:p w:rsidR="00EE4D3B" w:rsidRPr="00EE4D3B" w:rsidRDefault="00EE4D3B" w:rsidP="00EE4D3B">
      <w:pPr>
        <w:bidi/>
        <w:jc w:val="both"/>
        <w:rPr>
          <w:rFonts w:cs="David" w:hint="cs"/>
          <w:rtl/>
        </w:rPr>
      </w:pPr>
      <w:bookmarkStart w:id="105" w:name="_ETM_Q1_1283008"/>
      <w:bookmarkEnd w:id="105"/>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אדוני היושב-ראש, אני מאוד מבקש, הנושא הוא חשוב. תדמיתה של הכנסת, תדמיתה של מדינת ישראל.</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אחמד טיבי: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כבר דיברנו על זה, </w:t>
      </w:r>
      <w:bookmarkStart w:id="106" w:name="_ETM_Q1_1292598"/>
      <w:bookmarkEnd w:id="106"/>
      <w:r w:rsidRPr="00EE4D3B">
        <w:rPr>
          <w:rFonts w:cs="David" w:hint="cs"/>
          <w:rtl/>
        </w:rPr>
        <w:t xml:space="preserve">אתה העלית את זה כמה פעמים. זה נושא שנראה מובן </w:t>
      </w:r>
      <w:bookmarkStart w:id="107" w:name="_ETM_Q1_1293357"/>
      <w:bookmarkEnd w:id="107"/>
      <w:r w:rsidRPr="00EE4D3B">
        <w:rPr>
          <w:rFonts w:cs="David" w:hint="cs"/>
          <w:rtl/>
        </w:rPr>
        <w:t xml:space="preserve">מאליו. </w:t>
      </w:r>
    </w:p>
    <w:p w:rsidR="00EE4D3B" w:rsidRPr="00EE4D3B" w:rsidRDefault="00EE4D3B" w:rsidP="00EE4D3B">
      <w:pPr>
        <w:bidi/>
        <w:jc w:val="both"/>
        <w:rPr>
          <w:rFonts w:cs="David" w:hint="cs"/>
          <w:rtl/>
        </w:rPr>
      </w:pPr>
      <w:bookmarkStart w:id="108" w:name="_ETM_Q1_1297545"/>
      <w:bookmarkEnd w:id="108"/>
    </w:p>
    <w:p w:rsidR="00EE4D3B" w:rsidRPr="00EE4D3B" w:rsidRDefault="00EE4D3B" w:rsidP="00EE4D3B">
      <w:pPr>
        <w:bidi/>
        <w:jc w:val="both"/>
        <w:rPr>
          <w:rFonts w:cs="David" w:hint="cs"/>
          <w:rtl/>
        </w:rPr>
      </w:pPr>
      <w:r w:rsidRPr="00EE4D3B">
        <w:rPr>
          <w:rFonts w:cs="David" w:hint="cs"/>
          <w:u w:val="single"/>
          <w:rtl/>
        </w:rPr>
        <w:t>יותם יקיר: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אני אנצל את זה שאני חדש, מכיוון שאני ראש החטיבה אני רוצה להבין על מה מדובר.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 xml:space="preserve">יעקב </w:t>
      </w:r>
      <w:bookmarkStart w:id="109" w:name="_ETM_Q1_5687"/>
      <w:bookmarkEnd w:id="109"/>
      <w:r w:rsidRPr="00EE4D3B">
        <w:rPr>
          <w:rFonts w:cs="David" w:hint="cs"/>
          <w:u w:val="single"/>
          <w:rtl/>
        </w:rPr>
        <w:t>אדרי:</w:t>
      </w:r>
    </w:p>
    <w:p w:rsidR="00EE4D3B" w:rsidRPr="00EE4D3B" w:rsidRDefault="00EE4D3B" w:rsidP="00EE4D3B">
      <w:pPr>
        <w:bidi/>
        <w:jc w:val="both"/>
        <w:rPr>
          <w:rFonts w:cs="David" w:hint="cs"/>
          <w:rtl/>
        </w:rPr>
      </w:pPr>
      <w:bookmarkStart w:id="110" w:name="_ETM_Q1_7748"/>
      <w:bookmarkEnd w:id="110"/>
    </w:p>
    <w:p w:rsidR="00EE4D3B" w:rsidRPr="00EE4D3B" w:rsidRDefault="00EE4D3B" w:rsidP="00EE4D3B">
      <w:pPr>
        <w:bidi/>
        <w:jc w:val="both"/>
        <w:rPr>
          <w:rFonts w:cs="David" w:hint="cs"/>
          <w:rtl/>
        </w:rPr>
      </w:pPr>
      <w:bookmarkStart w:id="111" w:name="_ETM_Q1_7886"/>
      <w:bookmarkEnd w:id="111"/>
      <w:r w:rsidRPr="00EE4D3B">
        <w:rPr>
          <w:rFonts w:cs="David" w:hint="cs"/>
          <w:rtl/>
        </w:rPr>
        <w:tab/>
        <w:t xml:space="preserve">פה זה חשוב לכנסת ולמדינה. </w:t>
      </w:r>
    </w:p>
    <w:p w:rsidR="00EE4D3B" w:rsidRPr="00EE4D3B" w:rsidRDefault="00EE4D3B" w:rsidP="00EE4D3B">
      <w:pPr>
        <w:bidi/>
        <w:jc w:val="both"/>
        <w:rPr>
          <w:rFonts w:cs="David" w:hint="cs"/>
          <w:rtl/>
        </w:rPr>
      </w:pPr>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חבר הכנסת אדרי, אולי תפרט </w:t>
      </w:r>
      <w:bookmarkStart w:id="112" w:name="_ETM_Q1_1303856"/>
      <w:bookmarkEnd w:id="112"/>
      <w:r w:rsidRPr="00EE4D3B">
        <w:rPr>
          <w:rFonts w:cs="David" w:hint="cs"/>
          <w:rtl/>
        </w:rPr>
        <w:t xml:space="preserve">מעט כדי שיותם ישמע, הוא אחראי על העניין. </w:t>
      </w:r>
    </w:p>
    <w:p w:rsidR="00EE4D3B" w:rsidRPr="00EE4D3B" w:rsidRDefault="00EE4D3B" w:rsidP="00EE4D3B">
      <w:pPr>
        <w:bidi/>
        <w:jc w:val="both"/>
        <w:rPr>
          <w:rFonts w:cs="David" w:hint="cs"/>
          <w:rtl/>
        </w:rPr>
      </w:pPr>
      <w:bookmarkStart w:id="113" w:name="_ETM_Q1_1306104"/>
      <w:bookmarkEnd w:id="113"/>
    </w:p>
    <w:p w:rsidR="00EE4D3B" w:rsidRPr="00EE4D3B" w:rsidRDefault="00EE4D3B" w:rsidP="00EE4D3B">
      <w:pPr>
        <w:bidi/>
        <w:jc w:val="both"/>
        <w:rPr>
          <w:rFonts w:cs="David" w:hint="cs"/>
          <w:rtl/>
        </w:rPr>
      </w:pPr>
      <w:bookmarkStart w:id="114" w:name="_ETM_Q1_1306919"/>
      <w:bookmarkEnd w:id="114"/>
      <w:r w:rsidRPr="00EE4D3B">
        <w:rPr>
          <w:rFonts w:cs="David" w:hint="cs"/>
          <w:u w:val="single"/>
          <w:rtl/>
        </w:rPr>
        <w:t>יעקב אדרי:</w:t>
      </w:r>
    </w:p>
    <w:p w:rsidR="00EE4D3B" w:rsidRPr="00EE4D3B" w:rsidRDefault="00EE4D3B" w:rsidP="00EE4D3B">
      <w:pPr>
        <w:bidi/>
        <w:jc w:val="both"/>
        <w:rPr>
          <w:rFonts w:cs="David" w:hint="cs"/>
          <w:rtl/>
        </w:rPr>
      </w:pPr>
      <w:bookmarkStart w:id="115" w:name="_ETM_Q1_1312604"/>
      <w:bookmarkEnd w:id="115"/>
    </w:p>
    <w:p w:rsidR="00EE4D3B" w:rsidRPr="00EE4D3B" w:rsidRDefault="00EE4D3B" w:rsidP="00EE4D3B">
      <w:pPr>
        <w:bidi/>
        <w:jc w:val="both"/>
        <w:rPr>
          <w:rFonts w:cs="David" w:hint="cs"/>
          <w:rtl/>
        </w:rPr>
      </w:pPr>
      <w:bookmarkStart w:id="116" w:name="_ETM_Q1_1312732"/>
      <w:bookmarkEnd w:id="116"/>
      <w:r w:rsidRPr="00EE4D3B">
        <w:rPr>
          <w:rFonts w:cs="David" w:hint="cs"/>
          <w:rtl/>
        </w:rPr>
        <w:tab/>
        <w:t xml:space="preserve">אני </w:t>
      </w:r>
      <w:bookmarkStart w:id="117" w:name="_ETM_Q1_1319222"/>
      <w:bookmarkEnd w:id="117"/>
      <w:r w:rsidRPr="00EE4D3B">
        <w:rPr>
          <w:rFonts w:cs="David" w:hint="cs"/>
          <w:rtl/>
        </w:rPr>
        <w:t xml:space="preserve">אפרט. היינו בביקור בבונדסטאג בגרמניה </w:t>
      </w:r>
      <w:r w:rsidRPr="00EE4D3B">
        <w:rPr>
          <w:rFonts w:cs="David"/>
          <w:rtl/>
        </w:rPr>
        <w:t>–</w:t>
      </w:r>
      <w:r w:rsidRPr="00EE4D3B">
        <w:rPr>
          <w:rFonts w:cs="David" w:hint="cs"/>
          <w:rtl/>
        </w:rPr>
        <w:t xml:space="preserve"> משלחת מהכנסת </w:t>
      </w:r>
      <w:r w:rsidRPr="00EE4D3B">
        <w:rPr>
          <w:rFonts w:cs="David"/>
          <w:rtl/>
        </w:rPr>
        <w:t>–</w:t>
      </w:r>
      <w:r w:rsidRPr="00EE4D3B">
        <w:rPr>
          <w:rFonts w:cs="David" w:hint="cs"/>
          <w:rtl/>
        </w:rPr>
        <w:t xml:space="preserve"> ראיתי איך קיבלו אותנו, ראיתי בעוד כמה מקומות. </w:t>
      </w:r>
      <w:bookmarkStart w:id="118" w:name="_ETM_Q1_1324061"/>
      <w:bookmarkEnd w:id="118"/>
      <w:r w:rsidRPr="00EE4D3B">
        <w:rPr>
          <w:rFonts w:cs="David" w:hint="cs"/>
          <w:rtl/>
        </w:rPr>
        <w:t xml:space="preserve">היינו בדרום קוריאה לפני שנתיים, קיבלו אותנו בצורה מדהימה מהיום </w:t>
      </w:r>
      <w:bookmarkStart w:id="119" w:name="_ETM_Q1_1327272"/>
      <w:bookmarkEnd w:id="119"/>
      <w:r w:rsidRPr="00EE4D3B">
        <w:rPr>
          <w:rFonts w:cs="David" w:hint="cs"/>
          <w:rtl/>
        </w:rPr>
        <w:t xml:space="preserve">הראשון עד היום האחרון כי זו משלחת של חברי הכנסת. </w:t>
      </w:r>
      <w:bookmarkStart w:id="120" w:name="_ETM_Q1_1332036"/>
      <w:bookmarkEnd w:id="120"/>
    </w:p>
    <w:p w:rsidR="00EE4D3B" w:rsidRPr="00EE4D3B" w:rsidRDefault="00EE4D3B" w:rsidP="00EE4D3B">
      <w:pPr>
        <w:bidi/>
        <w:jc w:val="both"/>
        <w:rPr>
          <w:rFonts w:cs="David" w:hint="cs"/>
          <w:rtl/>
        </w:rPr>
      </w:pPr>
      <w:bookmarkStart w:id="121" w:name="_ETM_Q1_1332600"/>
      <w:bookmarkEnd w:id="121"/>
    </w:p>
    <w:p w:rsidR="00EE4D3B" w:rsidRPr="00EE4D3B" w:rsidRDefault="00EE4D3B" w:rsidP="00EE4D3B">
      <w:pPr>
        <w:bidi/>
        <w:jc w:val="both"/>
        <w:rPr>
          <w:rFonts w:cs="David" w:hint="cs"/>
          <w:rtl/>
        </w:rPr>
      </w:pPr>
      <w:bookmarkStart w:id="122" w:name="_ETM_Q1_1332723"/>
      <w:bookmarkEnd w:id="122"/>
      <w:r w:rsidRPr="00EE4D3B">
        <w:rPr>
          <w:rFonts w:cs="David" w:hint="cs"/>
          <w:rtl/>
        </w:rPr>
        <w:tab/>
        <w:t xml:space="preserve">הגיעה לכאן משלחת של תשעה חברי הבונדסטאג לפני כחודש. הקשרים בין ישראל לגרמניה הם מאוד חשובים. ראיתי איך קיבלו </w:t>
      </w:r>
      <w:r w:rsidRPr="00EE4D3B">
        <w:rPr>
          <w:rFonts w:cs="David"/>
          <w:rtl/>
        </w:rPr>
        <w:t>–</w:t>
      </w:r>
      <w:r w:rsidRPr="00EE4D3B">
        <w:rPr>
          <w:rFonts w:cs="David" w:hint="cs"/>
          <w:rtl/>
        </w:rPr>
        <w:t xml:space="preserve"> </w:t>
      </w:r>
      <w:bookmarkStart w:id="123" w:name="_ETM_Q1_1344075"/>
      <w:bookmarkEnd w:id="123"/>
      <w:r w:rsidRPr="00EE4D3B">
        <w:rPr>
          <w:rFonts w:cs="David" w:hint="cs"/>
          <w:rtl/>
        </w:rPr>
        <w:t xml:space="preserve">וידענו וזה תואם שנה מראש, לא שזה לא מתואם </w:t>
      </w:r>
      <w:r w:rsidRPr="00EE4D3B">
        <w:rPr>
          <w:rFonts w:cs="David"/>
          <w:rtl/>
        </w:rPr>
        <w:t>–</w:t>
      </w:r>
      <w:r w:rsidRPr="00EE4D3B">
        <w:rPr>
          <w:rFonts w:cs="David" w:hint="cs"/>
          <w:rtl/>
        </w:rPr>
        <w:t xml:space="preserve"> ואני ממש התביישתי. זוהי משלחת </w:t>
      </w:r>
      <w:bookmarkStart w:id="124" w:name="_ETM_Q1_1350747"/>
      <w:bookmarkEnd w:id="124"/>
      <w:r w:rsidRPr="00EE4D3B">
        <w:rPr>
          <w:rFonts w:cs="David" w:hint="cs"/>
          <w:rtl/>
        </w:rPr>
        <w:t xml:space="preserve">של הכנסת </w:t>
      </w:r>
      <w:r w:rsidRPr="00EE4D3B">
        <w:rPr>
          <w:rFonts w:cs="David"/>
          <w:rtl/>
        </w:rPr>
        <w:t>–</w:t>
      </w:r>
      <w:r w:rsidRPr="00EE4D3B">
        <w:rPr>
          <w:rFonts w:cs="David" w:hint="cs"/>
          <w:rtl/>
        </w:rPr>
        <w:t xml:space="preserve"> ככה נקבע, ככה סוכם. אומרים לי שאין כוח-אדם. הייתי שם, בדקתי את העניין, אין כוח-אדם. </w:t>
      </w:r>
      <w:bookmarkStart w:id="125" w:name="_ETM_Q1_1358958"/>
      <w:bookmarkEnd w:id="125"/>
      <w:r w:rsidRPr="00EE4D3B">
        <w:rPr>
          <w:rFonts w:cs="David" w:hint="cs"/>
          <w:rtl/>
        </w:rPr>
        <w:t xml:space="preserve">אנשים צריכים לתת </w:t>
      </w:r>
      <w:bookmarkStart w:id="126" w:name="_ETM_Q1_1363906"/>
      <w:bookmarkEnd w:id="126"/>
      <w:r w:rsidRPr="00EE4D3B">
        <w:rPr>
          <w:rFonts w:cs="David" w:hint="cs"/>
          <w:rtl/>
        </w:rPr>
        <w:t xml:space="preserve">תשובות. </w:t>
      </w:r>
    </w:p>
    <w:p w:rsidR="00EE4D3B" w:rsidRPr="00EE4D3B" w:rsidRDefault="00EE4D3B" w:rsidP="00EE4D3B">
      <w:pPr>
        <w:bidi/>
        <w:jc w:val="both"/>
        <w:rPr>
          <w:rFonts w:cs="David" w:hint="cs"/>
          <w:u w:val="single"/>
          <w:rtl/>
        </w:rPr>
      </w:pPr>
      <w:bookmarkStart w:id="127" w:name="_ETM_Q1_1359452"/>
      <w:bookmarkEnd w:id="127"/>
    </w:p>
    <w:p w:rsidR="00EE4D3B" w:rsidRPr="00EE4D3B" w:rsidRDefault="00EE4D3B" w:rsidP="00EE4D3B">
      <w:pPr>
        <w:bidi/>
        <w:jc w:val="both"/>
        <w:rPr>
          <w:rFonts w:cs="David" w:hint="cs"/>
          <w:rtl/>
        </w:rPr>
      </w:pPr>
      <w:r w:rsidRPr="00EE4D3B">
        <w:rPr>
          <w:rFonts w:cs="David" w:hint="cs"/>
          <w:u w:val="single"/>
          <w:rtl/>
        </w:rPr>
        <w:t>אחמד טיבי: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כמה עובדים יש באגף? </w:t>
      </w:r>
    </w:p>
    <w:p w:rsidR="00EE4D3B" w:rsidRPr="00EE4D3B" w:rsidRDefault="00EE4D3B" w:rsidP="00EE4D3B">
      <w:pPr>
        <w:bidi/>
        <w:jc w:val="both"/>
        <w:rPr>
          <w:rFonts w:cs="David" w:hint="cs"/>
          <w:u w:val="single"/>
          <w:rtl/>
        </w:rPr>
      </w:pPr>
      <w:bookmarkStart w:id="128" w:name="_ETM_Q1_1363855"/>
      <w:bookmarkEnd w:id="128"/>
    </w:p>
    <w:p w:rsidR="00EE4D3B" w:rsidRPr="00EE4D3B" w:rsidRDefault="00EE4D3B" w:rsidP="00EE4D3B">
      <w:pPr>
        <w:bidi/>
        <w:jc w:val="both"/>
        <w:rPr>
          <w:rFonts w:cs="David" w:hint="cs"/>
          <w:u w:val="single"/>
          <w:rtl/>
        </w:rPr>
      </w:pPr>
      <w:r w:rsidRPr="00EE4D3B">
        <w:rPr>
          <w:rFonts w:cs="David" w:hint="cs"/>
          <w:u w:val="single"/>
          <w:rtl/>
        </w:rPr>
        <w:t>שלמה מולה:</w:t>
      </w:r>
    </w:p>
    <w:p w:rsidR="00EE4D3B" w:rsidRPr="00EE4D3B" w:rsidRDefault="00EE4D3B" w:rsidP="00EE4D3B">
      <w:pPr>
        <w:bidi/>
        <w:jc w:val="both"/>
        <w:rPr>
          <w:rFonts w:cs="David" w:hint="cs"/>
          <w:u w:val="single"/>
          <w:rtl/>
        </w:rPr>
      </w:pPr>
      <w:bookmarkStart w:id="129" w:name="_ETM_Q1_1367533"/>
      <w:bookmarkEnd w:id="129"/>
    </w:p>
    <w:p w:rsidR="00EE4D3B" w:rsidRPr="00EE4D3B" w:rsidRDefault="00EE4D3B" w:rsidP="00EE4D3B">
      <w:pPr>
        <w:bidi/>
        <w:jc w:val="both"/>
        <w:rPr>
          <w:rFonts w:cs="David" w:hint="cs"/>
          <w:rtl/>
        </w:rPr>
      </w:pPr>
      <w:bookmarkStart w:id="130" w:name="_ETM_Q1_1367906"/>
      <w:bookmarkEnd w:id="130"/>
      <w:r w:rsidRPr="00EE4D3B">
        <w:rPr>
          <w:rFonts w:cs="David" w:hint="cs"/>
          <w:rtl/>
        </w:rPr>
        <w:tab/>
        <w:t>שניים- שלושה.</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קריאה: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לא. חמישה או שישה.</w:t>
      </w:r>
    </w:p>
    <w:p w:rsidR="00EE4D3B" w:rsidRPr="00EE4D3B" w:rsidRDefault="00EE4D3B" w:rsidP="00EE4D3B">
      <w:pPr>
        <w:bidi/>
        <w:jc w:val="both"/>
        <w:rPr>
          <w:rFonts w:cs="David" w:hint="cs"/>
          <w:u w:val="single"/>
          <w:rtl/>
        </w:rPr>
      </w:pPr>
      <w:bookmarkStart w:id="131" w:name="_ETM_Q1_1370754"/>
      <w:bookmarkEnd w:id="131"/>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לא מדבר על פקידה שיושבת שם, אלה שמלווים את המשלחות, אלה שמקבלים את המשלחות, זה מה שחשוב. אלה שמלווים אותם מהיום הראשון עד היום האחרון. הדברים האלה מאוד חשובים. </w:t>
      </w:r>
    </w:p>
    <w:p w:rsidR="00EE4D3B" w:rsidRPr="00EE4D3B" w:rsidRDefault="00EE4D3B" w:rsidP="00EE4D3B">
      <w:pPr>
        <w:bidi/>
        <w:jc w:val="both"/>
        <w:rPr>
          <w:rFonts w:cs="David" w:hint="cs"/>
          <w:u w:val="single"/>
          <w:rtl/>
        </w:rPr>
      </w:pPr>
      <w:bookmarkStart w:id="132" w:name="_ETM_Q1_1378523"/>
      <w:bookmarkEnd w:id="132"/>
    </w:p>
    <w:p w:rsidR="00EE4D3B" w:rsidRPr="00EE4D3B" w:rsidRDefault="00EE4D3B" w:rsidP="00EE4D3B">
      <w:pPr>
        <w:bidi/>
        <w:jc w:val="both"/>
        <w:rPr>
          <w:rFonts w:cs="David" w:hint="cs"/>
          <w:rtl/>
        </w:rPr>
      </w:pPr>
      <w:r w:rsidRPr="00EE4D3B">
        <w:rPr>
          <w:rFonts w:cs="David" w:hint="cs"/>
          <w:u w:val="single"/>
          <w:rtl/>
        </w:rPr>
        <w:t xml:space="preserve">מירה </w:t>
      </w:r>
      <w:bookmarkStart w:id="133" w:name="_ETM_Q1_1380332"/>
      <w:bookmarkEnd w:id="133"/>
      <w:r w:rsidRPr="00EE4D3B">
        <w:rPr>
          <w:rFonts w:cs="David" w:hint="cs"/>
          <w:u w:val="single"/>
          <w:rtl/>
        </w:rPr>
        <w:t>פיירשטיין:</w:t>
      </w:r>
    </w:p>
    <w:p w:rsidR="00EE4D3B" w:rsidRPr="00EE4D3B" w:rsidRDefault="00EE4D3B" w:rsidP="00EE4D3B">
      <w:pPr>
        <w:bidi/>
        <w:jc w:val="both"/>
        <w:rPr>
          <w:rFonts w:cs="David" w:hint="cs"/>
          <w:rtl/>
        </w:rPr>
      </w:pPr>
      <w:bookmarkStart w:id="134" w:name="_ETM_Q1_1383334"/>
      <w:bookmarkEnd w:id="134"/>
    </w:p>
    <w:p w:rsidR="00EE4D3B" w:rsidRPr="00EE4D3B" w:rsidRDefault="00EE4D3B" w:rsidP="00EE4D3B">
      <w:pPr>
        <w:bidi/>
        <w:jc w:val="both"/>
        <w:rPr>
          <w:rFonts w:cs="David" w:hint="cs"/>
          <w:rtl/>
        </w:rPr>
      </w:pPr>
      <w:bookmarkStart w:id="135" w:name="_ETM_Q1_1383457"/>
      <w:bookmarkEnd w:id="135"/>
      <w:r w:rsidRPr="00EE4D3B">
        <w:rPr>
          <w:rFonts w:cs="David" w:hint="cs"/>
          <w:rtl/>
        </w:rPr>
        <w:tab/>
        <w:t xml:space="preserve">יש באגף כשבע עובדות, זה יחד עם מדור שפות זרות, </w:t>
      </w:r>
      <w:bookmarkStart w:id="136" w:name="_ETM_Q1_1386194"/>
      <w:bookmarkEnd w:id="136"/>
      <w:r w:rsidRPr="00EE4D3B">
        <w:rPr>
          <w:rFonts w:cs="David" w:hint="cs"/>
          <w:rtl/>
        </w:rPr>
        <w:t>כאשר יש שם חלוקה של עובדת שמטפלת במשלחות נכנסות ועו</w:t>
      </w:r>
      <w:bookmarkStart w:id="137" w:name="_ETM_Q1_1389482"/>
      <w:bookmarkEnd w:id="137"/>
      <w:r w:rsidRPr="00EE4D3B">
        <w:rPr>
          <w:rFonts w:cs="David" w:hint="cs"/>
          <w:rtl/>
        </w:rPr>
        <w:t xml:space="preserve">בדת שמטפלת במשלחות יוצאות. אנחנו לפני כחודשיים סיימנו עבודה של </w:t>
      </w:r>
      <w:bookmarkStart w:id="138" w:name="_ETM_Q1_1393865"/>
      <w:bookmarkEnd w:id="138"/>
      <w:r w:rsidRPr="00EE4D3B">
        <w:rPr>
          <w:rFonts w:cs="David" w:hint="cs"/>
          <w:rtl/>
        </w:rPr>
        <w:t xml:space="preserve">בחינה ארגונית באגף לקשרי חוץ, שם הערכנו ושקלנו את </w:t>
      </w:r>
      <w:bookmarkStart w:id="139" w:name="_ETM_Q1_1394886"/>
      <w:bookmarkEnd w:id="139"/>
      <w:r w:rsidRPr="00EE4D3B">
        <w:rPr>
          <w:rFonts w:cs="David" w:hint="cs"/>
          <w:rtl/>
        </w:rPr>
        <w:t xml:space="preserve">המשרות מחדש. התגבור שנתנו הוא רק בסיוע מנהלי אדמיניסטרטיבי ולא </w:t>
      </w:r>
      <w:bookmarkStart w:id="140" w:name="_ETM_Q1_1402741"/>
      <w:bookmarkEnd w:id="140"/>
      <w:r w:rsidRPr="00EE4D3B">
        <w:rPr>
          <w:rFonts w:cs="David" w:hint="cs"/>
          <w:rtl/>
        </w:rPr>
        <w:t xml:space="preserve">בנושא המקצועי. בנושא המקצועי נמצא שמבחינת הקצאת המשרות וחלוקת המשרות זה עולה בקנה אחד עם הצרכים של האגף. </w:t>
      </w:r>
    </w:p>
    <w:p w:rsidR="00EE4D3B" w:rsidRPr="00EE4D3B" w:rsidRDefault="00EE4D3B" w:rsidP="00EE4D3B">
      <w:pPr>
        <w:bidi/>
        <w:jc w:val="both"/>
        <w:rPr>
          <w:rFonts w:cs="David" w:hint="cs"/>
          <w:rtl/>
        </w:rPr>
      </w:pPr>
      <w:bookmarkStart w:id="141" w:name="_ETM_Q1_1413471"/>
      <w:bookmarkEnd w:id="141"/>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w:t>
      </w:r>
      <w:bookmarkStart w:id="142" w:name="_ETM_Q1_517"/>
      <w:bookmarkEnd w:id="142"/>
      <w:r w:rsidRPr="00EE4D3B">
        <w:rPr>
          <w:rFonts w:cs="David" w:hint="cs"/>
          <w:rtl/>
        </w:rPr>
        <w:t xml:space="preserve">מאוד מבקש. אני שומע, אני מקשיב, אני מכבד, </w:t>
      </w:r>
      <w:bookmarkStart w:id="143" w:name="_ETM_Q1_1413919"/>
      <w:bookmarkEnd w:id="143"/>
      <w:r w:rsidRPr="00EE4D3B">
        <w:rPr>
          <w:rFonts w:cs="David" w:hint="cs"/>
          <w:rtl/>
        </w:rPr>
        <w:t xml:space="preserve">אני לא מסכים אתכם. אני מבקש למנות ועדת משנה של </w:t>
      </w:r>
      <w:bookmarkStart w:id="144" w:name="_ETM_Q1_1416082"/>
      <w:bookmarkEnd w:id="144"/>
      <w:r w:rsidRPr="00EE4D3B">
        <w:rPr>
          <w:rFonts w:cs="David" w:hint="cs"/>
          <w:rtl/>
        </w:rPr>
        <w:t xml:space="preserve">חברי כנסת שיישבו מול אנשי המקצוע בצורה מסודרת. אני </w:t>
      </w:r>
      <w:bookmarkStart w:id="145" w:name="_ETM_Q1_1424121"/>
      <w:bookmarkEnd w:id="145"/>
      <w:r w:rsidRPr="00EE4D3B">
        <w:rPr>
          <w:rFonts w:cs="David" w:hint="cs"/>
          <w:rtl/>
        </w:rPr>
        <w:t xml:space="preserve">לא רוצה להתערב בצד של העבודה- אני חושב שהאנשים הם מקצועיים, אני מדגיש את זה </w:t>
      </w:r>
      <w:r w:rsidRPr="00EE4D3B">
        <w:rPr>
          <w:rFonts w:cs="David"/>
          <w:rtl/>
        </w:rPr>
        <w:t>–</w:t>
      </w:r>
      <w:r w:rsidRPr="00EE4D3B">
        <w:rPr>
          <w:rFonts w:cs="David" w:hint="cs"/>
          <w:rtl/>
        </w:rPr>
        <w:t xml:space="preserve"> אבל כוח-האדם הוא לא </w:t>
      </w:r>
      <w:bookmarkStart w:id="146" w:name="_ETM_Q1_1426637"/>
      <w:bookmarkEnd w:id="146"/>
      <w:r w:rsidRPr="00EE4D3B">
        <w:rPr>
          <w:rFonts w:cs="David" w:hint="cs"/>
          <w:rtl/>
        </w:rPr>
        <w:t xml:space="preserve">מספיק. </w:t>
      </w:r>
    </w:p>
    <w:p w:rsidR="00EE4D3B" w:rsidRPr="00EE4D3B" w:rsidRDefault="00EE4D3B" w:rsidP="00EE4D3B">
      <w:pPr>
        <w:bidi/>
        <w:jc w:val="both"/>
        <w:rPr>
          <w:rFonts w:cs="David" w:hint="cs"/>
          <w:rtl/>
        </w:rPr>
      </w:pPr>
      <w:bookmarkStart w:id="147" w:name="_ETM_Q1_1429827"/>
      <w:bookmarkEnd w:id="147"/>
    </w:p>
    <w:p w:rsidR="00EE4D3B" w:rsidRPr="00EE4D3B" w:rsidRDefault="00EE4D3B" w:rsidP="00EE4D3B">
      <w:pPr>
        <w:bidi/>
        <w:jc w:val="both"/>
        <w:rPr>
          <w:rFonts w:cs="David" w:hint="cs"/>
          <w:rtl/>
        </w:rPr>
      </w:pPr>
      <w:bookmarkStart w:id="148" w:name="_ETM_Q1_1430451"/>
      <w:bookmarkEnd w:id="148"/>
      <w:r w:rsidRPr="00EE4D3B">
        <w:rPr>
          <w:rFonts w:cs="David" w:hint="cs"/>
          <w:rtl/>
        </w:rPr>
        <w:tab/>
        <w:t xml:space="preserve">אנא ממך, אדוני היושב-ראש, זה חשוב למדינה, חשוב לכנסת. </w:t>
      </w:r>
      <w:bookmarkStart w:id="149" w:name="_ETM_Q1_1435862"/>
      <w:bookmarkEnd w:id="149"/>
    </w:p>
    <w:p w:rsidR="00EE4D3B" w:rsidRPr="00EE4D3B" w:rsidRDefault="00EE4D3B" w:rsidP="00EE4D3B">
      <w:pPr>
        <w:pStyle w:val="af"/>
        <w:keepNext/>
        <w:rPr>
          <w:rFonts w:cs="David" w:hint="cs"/>
          <w:sz w:val="24"/>
          <w:szCs w:val="24"/>
          <w:rtl/>
        </w:rPr>
      </w:pPr>
      <w:bookmarkStart w:id="150" w:name="_ETM_Q1_1437609"/>
      <w:bookmarkEnd w:id="150"/>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אין שום בעיה בכלל, אנחנו נעשה את </w:t>
      </w:r>
      <w:bookmarkStart w:id="151" w:name="_ETM_Q1_1438756"/>
      <w:bookmarkEnd w:id="151"/>
      <w:r w:rsidRPr="00EE4D3B">
        <w:rPr>
          <w:rFonts w:cs="David" w:hint="cs"/>
          <w:rtl/>
        </w:rPr>
        <w:t xml:space="preserve">זה.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bookmarkStart w:id="152" w:name="_ETM_Q1_1442448"/>
      <w:bookmarkEnd w:id="152"/>
    </w:p>
    <w:p w:rsidR="00EE4D3B" w:rsidRPr="00EE4D3B" w:rsidRDefault="00EE4D3B" w:rsidP="00EE4D3B">
      <w:pPr>
        <w:bidi/>
        <w:jc w:val="both"/>
        <w:rPr>
          <w:rFonts w:cs="David" w:hint="cs"/>
          <w:rtl/>
        </w:rPr>
      </w:pPr>
      <w:bookmarkStart w:id="153" w:name="_ETM_Q1_1442574"/>
      <w:bookmarkEnd w:id="153"/>
      <w:r w:rsidRPr="00EE4D3B">
        <w:rPr>
          <w:rFonts w:cs="David" w:hint="cs"/>
          <w:rtl/>
        </w:rPr>
        <w:tab/>
        <w:t>אם מיצינו את הנושא הזה, אני ארשה לעצמי לעבור הלאה בנושא התקציב.</w:t>
      </w:r>
    </w:p>
    <w:p w:rsidR="00EE4D3B" w:rsidRPr="00EE4D3B" w:rsidRDefault="00EE4D3B" w:rsidP="00EE4D3B">
      <w:pPr>
        <w:bidi/>
        <w:jc w:val="both"/>
        <w:rPr>
          <w:rFonts w:cs="David" w:hint="cs"/>
          <w:rtl/>
        </w:rPr>
      </w:pPr>
      <w:bookmarkStart w:id="154" w:name="_ETM_Q1_1446568"/>
      <w:bookmarkEnd w:id="154"/>
    </w:p>
    <w:p w:rsidR="00EE4D3B" w:rsidRPr="00EE4D3B" w:rsidRDefault="00EE4D3B" w:rsidP="00EE4D3B">
      <w:pPr>
        <w:pStyle w:val="af"/>
        <w:keepNext/>
        <w:rPr>
          <w:rFonts w:cs="David" w:hint="cs"/>
          <w:sz w:val="24"/>
          <w:szCs w:val="24"/>
          <w:rtl/>
        </w:rPr>
      </w:pPr>
      <w:bookmarkStart w:id="155" w:name="_ETM_Q1_1446695"/>
      <w:bookmarkEnd w:id="155"/>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אדוני המנכ"ל, יש כאן רצון למנות צוות של חברי כנסת </w:t>
      </w:r>
      <w:bookmarkStart w:id="156" w:name="_ETM_Q1_1457216"/>
      <w:bookmarkEnd w:id="156"/>
      <w:r w:rsidRPr="00EE4D3B">
        <w:rPr>
          <w:rFonts w:cs="David" w:hint="cs"/>
          <w:rtl/>
        </w:rPr>
        <w:t xml:space="preserve">שיישב מולכם לנושא האגף לקשרי חוץ והטיפול בו. מעלה </w:t>
      </w:r>
      <w:bookmarkStart w:id="157" w:name="_ETM_Q1_1470007"/>
      <w:bookmarkEnd w:id="157"/>
      <w:r w:rsidRPr="00EE4D3B">
        <w:rPr>
          <w:rFonts w:cs="David" w:hint="cs"/>
          <w:rtl/>
        </w:rPr>
        <w:t xml:space="preserve">כאן חבר הכנסת אדרי את התרשמותו שהאגף סובל ממחסור </w:t>
      </w:r>
      <w:bookmarkStart w:id="158" w:name="_ETM_Q1_1471147"/>
      <w:bookmarkEnd w:id="158"/>
      <w:r w:rsidRPr="00EE4D3B">
        <w:rPr>
          <w:rFonts w:cs="David" w:hint="cs"/>
          <w:rtl/>
        </w:rPr>
        <w:t xml:space="preserve">בכוח-אדם, לפחות ככל שהדברים באים לידי ביטוי בליווי המשלחות שמגיעות הנה לארץ והטיפול בהן.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זה קצת משונה </w:t>
      </w:r>
      <w:bookmarkStart w:id="159" w:name="_ETM_Q1_1480747"/>
      <w:bookmarkEnd w:id="159"/>
      <w:r w:rsidRPr="00EE4D3B">
        <w:rPr>
          <w:rFonts w:cs="David" w:hint="cs"/>
          <w:rtl/>
        </w:rPr>
        <w:t xml:space="preserve">על רקע העובדה שגמרנו עכשיו רה-ארגון, ומנהלת המחלקה קיבלה </w:t>
      </w:r>
      <w:bookmarkStart w:id="160" w:name="_ETM_Q1_1486245"/>
      <w:bookmarkEnd w:id="160"/>
      <w:r w:rsidRPr="00EE4D3B">
        <w:rPr>
          <w:rFonts w:cs="David" w:hint="cs"/>
          <w:rtl/>
        </w:rPr>
        <w:t xml:space="preserve">כל מה שהיא דרשה. ניסיתי לבדוק את הטענות שאתה העלית </w:t>
      </w:r>
      <w:bookmarkStart w:id="161" w:name="_ETM_Q1_1492950"/>
      <w:bookmarkEnd w:id="161"/>
      <w:r w:rsidRPr="00EE4D3B">
        <w:rPr>
          <w:rFonts w:cs="David" w:hint="cs"/>
          <w:rtl/>
        </w:rPr>
        <w:t xml:space="preserve">בדיון הקודם על משלחת מגרמניה, אבל אני לא מצליח </w:t>
      </w:r>
      <w:bookmarkStart w:id="162" w:name="_ETM_Q1_1496185"/>
      <w:bookmarkEnd w:id="162"/>
      <w:r w:rsidRPr="00EE4D3B">
        <w:rPr>
          <w:rFonts w:cs="David" w:hint="cs"/>
          <w:rtl/>
        </w:rPr>
        <w:t>להבין בדיוק.</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bookmarkStart w:id="163" w:name="_ETM_Q1_1498744"/>
      <w:bookmarkEnd w:id="163"/>
    </w:p>
    <w:p w:rsidR="00EE4D3B" w:rsidRPr="00EE4D3B" w:rsidRDefault="00EE4D3B" w:rsidP="00EE4D3B">
      <w:pPr>
        <w:bidi/>
        <w:jc w:val="both"/>
        <w:rPr>
          <w:rFonts w:cs="David" w:hint="cs"/>
          <w:rtl/>
        </w:rPr>
      </w:pPr>
      <w:bookmarkStart w:id="164" w:name="_ETM_Q1_1498932"/>
      <w:bookmarkEnd w:id="164"/>
      <w:r w:rsidRPr="00EE4D3B">
        <w:rPr>
          <w:rFonts w:cs="David" w:hint="cs"/>
          <w:rtl/>
        </w:rPr>
        <w:tab/>
        <w:t xml:space="preserve">אני מבין שאתה לא </w:t>
      </w:r>
      <w:bookmarkStart w:id="165" w:name="_ETM_Q1_1499146"/>
      <w:bookmarkEnd w:id="165"/>
      <w:r w:rsidRPr="00EE4D3B">
        <w:rPr>
          <w:rFonts w:cs="David" w:hint="cs"/>
          <w:rtl/>
        </w:rPr>
        <w:t xml:space="preserve">מצליח, אני גם לא מצליח להבין את העניינים פה. הצעתי ליושב-ראש, הוא קיבל את זה </w:t>
      </w:r>
      <w:r w:rsidRPr="00EE4D3B">
        <w:rPr>
          <w:rFonts w:cs="David"/>
          <w:rtl/>
        </w:rPr>
        <w:t>–</w:t>
      </w:r>
      <w:r w:rsidRPr="00EE4D3B">
        <w:rPr>
          <w:rFonts w:cs="David" w:hint="cs"/>
          <w:rtl/>
        </w:rPr>
        <w:t xml:space="preserve"> ועדת משנה שלנו תשב איתכם, תבדוק. אני לא מתכונן ל</w:t>
      </w:r>
      <w:bookmarkStart w:id="166" w:name="_ETM_Q1_1507042"/>
      <w:bookmarkEnd w:id="166"/>
      <w:r w:rsidRPr="00EE4D3B">
        <w:rPr>
          <w:rFonts w:cs="David" w:hint="cs"/>
          <w:rtl/>
        </w:rPr>
        <w:t xml:space="preserve">התערב בעניינים, רוצים לקבל תשובות על כמה עניינים. </w:t>
      </w:r>
    </w:p>
    <w:p w:rsidR="00EE4D3B" w:rsidRPr="00EE4D3B" w:rsidRDefault="00EE4D3B" w:rsidP="00EE4D3B">
      <w:pPr>
        <w:bidi/>
        <w:jc w:val="both"/>
        <w:rPr>
          <w:rFonts w:cs="David" w:hint="cs"/>
          <w:rtl/>
        </w:rPr>
      </w:pPr>
      <w:bookmarkStart w:id="167" w:name="_ETM_Q1_1513266"/>
      <w:bookmarkEnd w:id="167"/>
    </w:p>
    <w:p w:rsidR="00EE4D3B" w:rsidRPr="00EE4D3B" w:rsidRDefault="00EE4D3B" w:rsidP="00EE4D3B">
      <w:pPr>
        <w:bidi/>
        <w:jc w:val="both"/>
        <w:rPr>
          <w:rFonts w:cs="David" w:hint="cs"/>
          <w:u w:val="single"/>
          <w:rtl/>
        </w:rPr>
      </w:pPr>
      <w:r w:rsidRPr="00EE4D3B">
        <w:rPr>
          <w:rFonts w:cs="David" w:hint="cs"/>
          <w:u w:val="single"/>
          <w:rtl/>
        </w:rPr>
        <w:t>שלמה מולה:</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מה נעשה מהדיון בשבוע </w:t>
      </w:r>
      <w:bookmarkStart w:id="168" w:name="_ETM_Q1_1511702"/>
      <w:bookmarkEnd w:id="168"/>
      <w:r w:rsidRPr="00EE4D3B">
        <w:rPr>
          <w:rFonts w:cs="David" w:hint="cs"/>
          <w:rtl/>
        </w:rPr>
        <w:t xml:space="preserve">בעבר? אתה </w:t>
      </w:r>
      <w:bookmarkStart w:id="169" w:name="_ETM_Q1_1513585"/>
      <w:bookmarkEnd w:id="169"/>
      <w:r w:rsidRPr="00EE4D3B">
        <w:rPr>
          <w:rFonts w:cs="David" w:hint="cs"/>
          <w:rtl/>
        </w:rPr>
        <w:t>מציין שהמנהלת קיבלה, מה היא קיבלה?</w:t>
      </w:r>
    </w:p>
    <w:p w:rsidR="00EE4D3B" w:rsidRPr="00EE4D3B" w:rsidRDefault="00EE4D3B" w:rsidP="00EE4D3B">
      <w:pPr>
        <w:bidi/>
        <w:jc w:val="both"/>
        <w:rPr>
          <w:rFonts w:cs="David" w:hint="cs"/>
          <w:u w:val="single"/>
          <w:rtl/>
        </w:rPr>
      </w:pPr>
      <w:bookmarkStart w:id="170" w:name="_ETM_Q1_1519767"/>
      <w:bookmarkEnd w:id="170"/>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לא, זה לפני כן, היה רה-ארגון, אז אני עוד יותר מודאג.</w:t>
      </w:r>
    </w:p>
    <w:p w:rsidR="00EE4D3B" w:rsidRPr="00EE4D3B" w:rsidRDefault="00EE4D3B" w:rsidP="00EE4D3B">
      <w:pPr>
        <w:bidi/>
        <w:jc w:val="both"/>
        <w:rPr>
          <w:rFonts w:cs="David" w:hint="cs"/>
          <w:u w:val="single"/>
          <w:rtl/>
        </w:rPr>
      </w:pPr>
      <w:bookmarkStart w:id="171" w:name="_ETM_Q1_1525509"/>
      <w:bookmarkEnd w:id="171"/>
    </w:p>
    <w:p w:rsidR="00EE4D3B" w:rsidRPr="00EE4D3B" w:rsidRDefault="00EE4D3B" w:rsidP="00EE4D3B">
      <w:pPr>
        <w:bidi/>
        <w:jc w:val="both"/>
        <w:rPr>
          <w:rFonts w:cs="David" w:hint="cs"/>
          <w:rtl/>
        </w:rPr>
      </w:pPr>
      <w:r w:rsidRPr="00EE4D3B">
        <w:rPr>
          <w:rFonts w:cs="David" w:hint="cs"/>
          <w:u w:val="single"/>
          <w:rtl/>
        </w:rPr>
        <w:t xml:space="preserve">מנכ"ל </w:t>
      </w:r>
      <w:bookmarkStart w:id="172" w:name="_ETM_Q1_1527944"/>
      <w:bookmarkEnd w:id="172"/>
      <w:r w:rsidRPr="00EE4D3B">
        <w:rPr>
          <w:rFonts w:cs="David" w:hint="cs"/>
          <w:u w:val="single"/>
          <w:rtl/>
        </w:rPr>
        <w:t>הכנסת דן לנדאו:</w:t>
      </w:r>
    </w:p>
    <w:p w:rsidR="00EE4D3B" w:rsidRPr="00EE4D3B" w:rsidRDefault="00EE4D3B" w:rsidP="00EE4D3B">
      <w:pPr>
        <w:bidi/>
        <w:jc w:val="both"/>
        <w:rPr>
          <w:rFonts w:cs="David" w:hint="cs"/>
          <w:rtl/>
        </w:rPr>
      </w:pPr>
      <w:bookmarkStart w:id="173" w:name="_ETM_Q1_1526221"/>
      <w:bookmarkEnd w:id="173"/>
    </w:p>
    <w:p w:rsidR="00EE4D3B" w:rsidRPr="00EE4D3B" w:rsidRDefault="00EE4D3B" w:rsidP="00EE4D3B">
      <w:pPr>
        <w:bidi/>
        <w:jc w:val="both"/>
        <w:rPr>
          <w:rFonts w:cs="David" w:hint="cs"/>
          <w:rtl/>
        </w:rPr>
      </w:pPr>
      <w:bookmarkStart w:id="174" w:name="_ETM_Q1_1526347"/>
      <w:bookmarkEnd w:id="174"/>
      <w:r w:rsidRPr="00EE4D3B">
        <w:rPr>
          <w:rFonts w:cs="David" w:hint="cs"/>
          <w:rtl/>
        </w:rPr>
        <w:tab/>
        <w:t xml:space="preserve">לפני כשלושה חודשים סיימנו רה-ארגון שבמסגרתו </w:t>
      </w:r>
      <w:bookmarkStart w:id="175" w:name="_ETM_Q1_1531137"/>
      <w:bookmarkEnd w:id="175"/>
      <w:r w:rsidRPr="00EE4D3B">
        <w:rPr>
          <w:rFonts w:cs="David" w:hint="cs"/>
          <w:rtl/>
        </w:rPr>
        <w:t xml:space="preserve">עברו </w:t>
      </w:r>
      <w:bookmarkStart w:id="176" w:name="_ETM_Q1_1533965"/>
      <w:bookmarkEnd w:id="176"/>
      <w:r w:rsidRPr="00EE4D3B">
        <w:rPr>
          <w:rFonts w:cs="David" w:hint="cs"/>
          <w:rtl/>
        </w:rPr>
        <w:t xml:space="preserve">מכרזים במחלקה, אחרי </w:t>
      </w:r>
      <w:bookmarkStart w:id="177" w:name="_ETM_Q1_1537922"/>
      <w:bookmarkEnd w:id="177"/>
      <w:r w:rsidRPr="00EE4D3B">
        <w:rPr>
          <w:rFonts w:cs="David" w:hint="cs"/>
          <w:rtl/>
        </w:rPr>
        <w:t xml:space="preserve">שנים רבות של אי-התאמה בין מה שאנשים עשו </w:t>
      </w:r>
      <w:bookmarkStart w:id="178" w:name="_ETM_Q1_1538360"/>
      <w:bookmarkEnd w:id="178"/>
      <w:r w:rsidRPr="00EE4D3B">
        <w:rPr>
          <w:rFonts w:cs="David" w:hint="cs"/>
          <w:rtl/>
        </w:rPr>
        <w:t xml:space="preserve">בפועל לבין התקנים שלהם. נוסף להם איזשהו סיוע.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מירה פיירשטיין: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סיוע מנהלי של סטודנט. </w:t>
      </w:r>
    </w:p>
    <w:p w:rsidR="00EE4D3B" w:rsidRPr="00EE4D3B" w:rsidRDefault="00EE4D3B" w:rsidP="00EE4D3B">
      <w:pPr>
        <w:bidi/>
        <w:jc w:val="both"/>
        <w:rPr>
          <w:rFonts w:cs="David" w:hint="cs"/>
          <w:u w:val="single"/>
          <w:rtl/>
        </w:rPr>
      </w:pPr>
      <w:bookmarkStart w:id="179" w:name="_ETM_Q1_1548978"/>
      <w:bookmarkEnd w:id="179"/>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סיוע מנהלי, </w:t>
      </w:r>
      <w:bookmarkStart w:id="180" w:name="_ETM_Q1_1544798"/>
      <w:bookmarkEnd w:id="180"/>
      <w:r w:rsidRPr="00EE4D3B">
        <w:rPr>
          <w:rFonts w:cs="David" w:hint="cs"/>
          <w:rtl/>
        </w:rPr>
        <w:t xml:space="preserve">נכון, ואנחנו לא יודעים על בעיות. לכן אני רוצה לסגור </w:t>
      </w:r>
      <w:bookmarkStart w:id="181" w:name="_ETM_Q1_1550275"/>
      <w:bookmarkEnd w:id="181"/>
      <w:r w:rsidRPr="00EE4D3B">
        <w:rPr>
          <w:rFonts w:cs="David" w:hint="cs"/>
          <w:rtl/>
        </w:rPr>
        <w:t xml:space="preserve">את הפער הזה כי מנהלת המחלקה היא לא כזו שאם </w:t>
      </w:r>
      <w:bookmarkStart w:id="182" w:name="_ETM_Q1_1558024"/>
      <w:bookmarkEnd w:id="182"/>
      <w:r w:rsidRPr="00EE4D3B">
        <w:rPr>
          <w:rFonts w:cs="David" w:hint="cs"/>
          <w:rtl/>
        </w:rPr>
        <w:t>יש לה בעיה, היא מתביישת לפנות. יכול להיות שהיתה איזו תקלה נקודתית.</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שוב, במקום להגיד בואו נשב </w:t>
      </w:r>
      <w:bookmarkStart w:id="183" w:name="_ETM_Q1_1566281"/>
      <w:bookmarkEnd w:id="183"/>
      <w:r w:rsidRPr="00EE4D3B">
        <w:rPr>
          <w:rFonts w:cs="David"/>
          <w:rtl/>
        </w:rPr>
        <w:t>–</w:t>
      </w:r>
      <w:r w:rsidRPr="00EE4D3B">
        <w:rPr>
          <w:rFonts w:cs="David" w:hint="cs"/>
          <w:rtl/>
        </w:rPr>
        <w:t xml:space="preserve"> המקצועיות שלהם היא "עשר", אין לי ויכוח על העניין הזה, אני בכלל לא מעלה את זה. אני חושב שהעסק לא דופק נכון. באות עשרות משלחות לכנסת, מי כמוכם יודע, אני חושב שלקבלת הפנים שלהן מהיום הראשון עד האחרון צריך לקבוע כללים </w:t>
      </w:r>
      <w:r w:rsidRPr="00EE4D3B">
        <w:rPr>
          <w:rFonts w:cs="David"/>
          <w:rtl/>
        </w:rPr>
        <w:t>–</w:t>
      </w:r>
      <w:r w:rsidRPr="00EE4D3B">
        <w:rPr>
          <w:rFonts w:cs="David" w:hint="cs"/>
          <w:rtl/>
        </w:rPr>
        <w:t xml:space="preserve"> האם זה אורחי הכנסת, האם </w:t>
      </w:r>
      <w:bookmarkStart w:id="184" w:name="_ETM_Q1_1579227"/>
      <w:bookmarkEnd w:id="184"/>
      <w:r w:rsidRPr="00EE4D3B">
        <w:rPr>
          <w:rFonts w:cs="David" w:hint="cs"/>
          <w:rtl/>
        </w:rPr>
        <w:t xml:space="preserve">זה אורחי משרד החוץ.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מנכ"ל הכנסת דן לנדאו:</w:t>
      </w:r>
    </w:p>
    <w:p w:rsidR="00EE4D3B" w:rsidRPr="00EE4D3B" w:rsidRDefault="00EE4D3B" w:rsidP="00EE4D3B">
      <w:pPr>
        <w:bidi/>
        <w:jc w:val="both"/>
        <w:rPr>
          <w:rFonts w:cs="David" w:hint="cs"/>
          <w:rtl/>
        </w:rPr>
      </w:pPr>
      <w:bookmarkStart w:id="185" w:name="_ETM_Q1_1576839"/>
      <w:bookmarkEnd w:id="185"/>
    </w:p>
    <w:p w:rsidR="00EE4D3B" w:rsidRPr="00EE4D3B" w:rsidRDefault="00EE4D3B" w:rsidP="00EE4D3B">
      <w:pPr>
        <w:bidi/>
        <w:jc w:val="both"/>
        <w:rPr>
          <w:rFonts w:cs="David" w:hint="cs"/>
          <w:rtl/>
        </w:rPr>
      </w:pPr>
      <w:bookmarkStart w:id="186" w:name="_ETM_Q1_1576966"/>
      <w:bookmarkEnd w:id="186"/>
      <w:r w:rsidRPr="00EE4D3B">
        <w:rPr>
          <w:rFonts w:cs="David" w:hint="cs"/>
          <w:rtl/>
        </w:rPr>
        <w:tab/>
        <w:t xml:space="preserve">זה משהו אחר, יכול להיות שיש לך ציפייה </w:t>
      </w:r>
      <w:r w:rsidRPr="00EE4D3B">
        <w:rPr>
          <w:rFonts w:cs="David"/>
          <w:rtl/>
        </w:rPr>
        <w:t>–</w:t>
      </w:r>
      <w:r w:rsidRPr="00EE4D3B">
        <w:rPr>
          <w:rFonts w:cs="David" w:hint="cs"/>
          <w:rtl/>
        </w:rPr>
        <w:t xml:space="preserve"> שלפעמים היא מתגשמת, תלוי בהחלטות </w:t>
      </w:r>
      <w:r w:rsidRPr="00EE4D3B">
        <w:rPr>
          <w:rFonts w:cs="David"/>
          <w:rtl/>
        </w:rPr>
        <w:t>–</w:t>
      </w:r>
      <w:r w:rsidRPr="00EE4D3B">
        <w:rPr>
          <w:rFonts w:cs="David" w:hint="cs"/>
          <w:rtl/>
        </w:rPr>
        <w:t xml:space="preserve"> שכל משלחת שתגיע </w:t>
      </w:r>
      <w:bookmarkStart w:id="187" w:name="_ETM_Q1_1588906"/>
      <w:bookmarkEnd w:id="187"/>
      <w:r w:rsidRPr="00EE4D3B">
        <w:rPr>
          <w:rFonts w:cs="David" w:hint="cs"/>
          <w:rtl/>
        </w:rPr>
        <w:t xml:space="preserve">לארץ, תלווה על-ידי הכנסת.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יעקב אדרי</w:t>
      </w:r>
      <w:bookmarkStart w:id="188" w:name="_ETM_Q1_1587184"/>
      <w:bookmarkStart w:id="189" w:name="_ETM_Q1_1587310"/>
      <w:bookmarkEnd w:id="188"/>
      <w:bookmarkEnd w:id="189"/>
      <w:r w:rsidRPr="00EE4D3B">
        <w:rPr>
          <w:rFonts w:cs="David" w:hint="cs"/>
          <w:u w:val="single"/>
          <w:rtl/>
        </w:rPr>
        <w:t>:</w:t>
      </w:r>
    </w:p>
    <w:p w:rsidR="00EE4D3B" w:rsidRPr="00EE4D3B" w:rsidRDefault="00EE4D3B" w:rsidP="00EE4D3B">
      <w:pPr>
        <w:bidi/>
        <w:jc w:val="both"/>
        <w:rPr>
          <w:rFonts w:cs="David" w:hint="cs"/>
          <w:rtl/>
        </w:rPr>
      </w:pPr>
      <w:bookmarkStart w:id="190" w:name="_ETM_Q1_1590315"/>
      <w:bookmarkEnd w:id="190"/>
    </w:p>
    <w:p w:rsidR="00EE4D3B" w:rsidRPr="00EE4D3B" w:rsidRDefault="00EE4D3B" w:rsidP="00EE4D3B">
      <w:pPr>
        <w:bidi/>
        <w:jc w:val="both"/>
        <w:rPr>
          <w:rFonts w:cs="David" w:hint="cs"/>
          <w:rtl/>
        </w:rPr>
      </w:pPr>
      <w:bookmarkStart w:id="191" w:name="_ETM_Q1_1590435"/>
      <w:bookmarkEnd w:id="191"/>
      <w:r w:rsidRPr="00EE4D3B">
        <w:rPr>
          <w:rFonts w:cs="David" w:hint="cs"/>
          <w:rtl/>
        </w:rPr>
        <w:tab/>
        <w:t xml:space="preserve">לא.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הציפייה הזאת לא תמיד מוגשמת.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bookmarkStart w:id="192" w:name="_ETM_Q1_1594765"/>
      <w:bookmarkEnd w:id="192"/>
    </w:p>
    <w:p w:rsidR="00EE4D3B" w:rsidRPr="00EE4D3B" w:rsidRDefault="00EE4D3B" w:rsidP="00EE4D3B">
      <w:pPr>
        <w:bidi/>
        <w:jc w:val="both"/>
        <w:rPr>
          <w:rFonts w:cs="David" w:hint="cs"/>
          <w:rtl/>
        </w:rPr>
      </w:pPr>
      <w:bookmarkStart w:id="193" w:name="_ETM_Q1_1594952"/>
      <w:bookmarkEnd w:id="193"/>
      <w:r w:rsidRPr="00EE4D3B">
        <w:rPr>
          <w:rFonts w:cs="David" w:hint="cs"/>
          <w:rtl/>
        </w:rPr>
        <w:tab/>
        <w:t xml:space="preserve">אני יודע לעשות את ההבחנות. אם זה אורחי </w:t>
      </w:r>
      <w:bookmarkStart w:id="194" w:name="_ETM_Q1_1599743"/>
      <w:bookmarkEnd w:id="194"/>
      <w:r w:rsidRPr="00EE4D3B">
        <w:rPr>
          <w:rFonts w:cs="David" w:hint="cs"/>
          <w:rtl/>
        </w:rPr>
        <w:t xml:space="preserve">משרד החוץ, ובאים לכנסת </w:t>
      </w:r>
      <w:r w:rsidRPr="00EE4D3B">
        <w:rPr>
          <w:rFonts w:cs="David"/>
          <w:rtl/>
        </w:rPr>
        <w:t>–</w:t>
      </w:r>
      <w:r w:rsidRPr="00EE4D3B">
        <w:rPr>
          <w:rFonts w:cs="David" w:hint="cs"/>
          <w:rtl/>
        </w:rPr>
        <w:t xml:space="preserve"> מקבלים אותם יפה, ונגמר. </w:t>
      </w:r>
      <w:bookmarkStart w:id="195" w:name="_ETM_Q1_1598527"/>
      <w:bookmarkEnd w:id="195"/>
      <w:r w:rsidRPr="00EE4D3B">
        <w:rPr>
          <w:rFonts w:cs="David" w:hint="cs"/>
          <w:rtl/>
        </w:rPr>
        <w:t>אני מדבר על משלחת של אורחי הכנסת, אני מדבר ברור</w:t>
      </w:r>
      <w:bookmarkStart w:id="196" w:name="_ETM_Q1_1604901"/>
      <w:bookmarkEnd w:id="196"/>
      <w:r w:rsidRPr="00EE4D3B">
        <w:rPr>
          <w:rFonts w:cs="David" w:hint="cs"/>
          <w:rtl/>
        </w:rPr>
        <w:t xml:space="preserve">. אנחנו היינו אורחים שלהם שם, הם היו אורחים שלנו, זה תואם שנה מראש. </w:t>
      </w:r>
    </w:p>
    <w:p w:rsidR="00EE4D3B" w:rsidRPr="00EE4D3B" w:rsidRDefault="00EE4D3B" w:rsidP="00EE4D3B">
      <w:pPr>
        <w:bidi/>
        <w:jc w:val="both"/>
        <w:rPr>
          <w:rFonts w:cs="David" w:hint="cs"/>
          <w:u w:val="single"/>
          <w:rtl/>
        </w:rPr>
      </w:pPr>
      <w:bookmarkStart w:id="197" w:name="_ETM_Q1_1608528"/>
      <w:bookmarkEnd w:id="197"/>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חבר הכנסת אדרי, אני אספר </w:t>
      </w:r>
      <w:bookmarkStart w:id="198" w:name="_ETM_Q1_1605546"/>
      <w:bookmarkEnd w:id="198"/>
      <w:r w:rsidRPr="00EE4D3B">
        <w:rPr>
          <w:rFonts w:cs="David" w:hint="cs"/>
          <w:rtl/>
        </w:rPr>
        <w:t xml:space="preserve">לך על מייל שקיבלתי ביום שישי ממישהו מהפרלמנט ההולנדי. </w:t>
      </w:r>
      <w:bookmarkStart w:id="199" w:name="_ETM_Q1_1612041"/>
      <w:bookmarkEnd w:id="199"/>
      <w:r w:rsidRPr="00EE4D3B">
        <w:rPr>
          <w:rFonts w:cs="David" w:hint="cs"/>
          <w:rtl/>
        </w:rPr>
        <w:t xml:space="preserve">הוא הנחה פה כנס בין-לאומי שעשינו לפני כחצי שנה. הוא הנחה מטעם הפורום שהתכנס פה בענייני טכנולוגיות חיפוש באינטרנט </w:t>
      </w:r>
      <w:r w:rsidRPr="00EE4D3B">
        <w:rPr>
          <w:rFonts w:cs="David"/>
          <w:rtl/>
        </w:rPr>
        <w:t>–</w:t>
      </w:r>
      <w:r w:rsidRPr="00EE4D3B">
        <w:rPr>
          <w:rFonts w:cs="David" w:hint="cs"/>
          <w:rtl/>
        </w:rPr>
        <w:t xml:space="preserve"> משהו נחמד מאוד שכינסנו פה </w:t>
      </w:r>
      <w:r w:rsidRPr="00EE4D3B">
        <w:rPr>
          <w:rFonts w:cs="David"/>
          <w:rtl/>
        </w:rPr>
        <w:t>–</w:t>
      </w:r>
      <w:r w:rsidRPr="00EE4D3B">
        <w:rPr>
          <w:rFonts w:cs="David" w:hint="cs"/>
          <w:rtl/>
        </w:rPr>
        <w:t xml:space="preserve"> והוא אמר בדרכו </w:t>
      </w:r>
      <w:bookmarkStart w:id="200" w:name="_ETM_Q1_1633004"/>
      <w:bookmarkEnd w:id="200"/>
      <w:r w:rsidRPr="00EE4D3B">
        <w:rPr>
          <w:rFonts w:cs="David" w:hint="cs"/>
          <w:rtl/>
        </w:rPr>
        <w:t xml:space="preserve">האירופאית הלא בוטה: תנו לנו גם זמן חופשי, אל תלוו אותנו כל הזמן, אנחנו גם רוצים זמן חופשי בכנס </w:t>
      </w:r>
      <w:bookmarkStart w:id="201" w:name="_ETM_Q1_1635840"/>
      <w:bookmarkEnd w:id="201"/>
      <w:r w:rsidRPr="00EE4D3B">
        <w:rPr>
          <w:rFonts w:cs="David" w:hint="cs"/>
          <w:rtl/>
        </w:rPr>
        <w:t xml:space="preserve">הבא.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אתה כבר נכנס לתוכנית עצמה, אני לא נכנס לזה. אני אומר שצריכים לקבוע כמה כללים </w:t>
      </w:r>
      <w:bookmarkStart w:id="202" w:name="_ETM_Q1_1643682"/>
      <w:bookmarkEnd w:id="202"/>
      <w:r w:rsidRPr="00EE4D3B">
        <w:rPr>
          <w:rFonts w:cs="David" w:hint="cs"/>
          <w:rtl/>
        </w:rPr>
        <w:t xml:space="preserve">מאוד חשובים. </w:t>
      </w:r>
    </w:p>
    <w:p w:rsidR="00EE4D3B" w:rsidRPr="00EE4D3B" w:rsidRDefault="00EE4D3B" w:rsidP="00EE4D3B">
      <w:pPr>
        <w:bidi/>
        <w:jc w:val="both"/>
        <w:rPr>
          <w:rFonts w:cs="David" w:hint="cs"/>
          <w:rtl/>
        </w:rPr>
      </w:pPr>
      <w:bookmarkStart w:id="203" w:name="_ETM_Q1_1650303"/>
      <w:bookmarkEnd w:id="203"/>
    </w:p>
    <w:p w:rsidR="00EE4D3B" w:rsidRPr="00EE4D3B" w:rsidRDefault="00EE4D3B" w:rsidP="00EE4D3B">
      <w:pPr>
        <w:bidi/>
        <w:jc w:val="both"/>
        <w:rPr>
          <w:rFonts w:cs="David" w:hint="cs"/>
          <w:rtl/>
        </w:rPr>
      </w:pPr>
      <w:bookmarkStart w:id="204" w:name="_ETM_Q1_1650425"/>
      <w:bookmarkEnd w:id="204"/>
      <w:r w:rsidRPr="00EE4D3B">
        <w:rPr>
          <w:rFonts w:cs="David" w:hint="cs"/>
          <w:rtl/>
        </w:rPr>
        <w:tab/>
        <w:t xml:space="preserve">דיברתי גם עם אנשי קשרי חוץ. לא הכול </w:t>
      </w:r>
      <w:bookmarkStart w:id="205" w:name="_ETM_Q1_1648715"/>
      <w:bookmarkEnd w:id="205"/>
      <w:r w:rsidRPr="00EE4D3B">
        <w:rPr>
          <w:rFonts w:cs="David" w:hint="cs"/>
          <w:rtl/>
        </w:rPr>
        <w:t xml:space="preserve">הם יכולים להגיד בפורומים, אבל אני מציע שהנושא הזה </w:t>
      </w:r>
      <w:bookmarkStart w:id="206" w:name="_ETM_Q1_1653963"/>
      <w:bookmarkEnd w:id="206"/>
      <w:r w:rsidRPr="00EE4D3B">
        <w:rPr>
          <w:rFonts w:cs="David" w:hint="cs"/>
          <w:rtl/>
        </w:rPr>
        <w:t xml:space="preserve">ייבדק. אנחנו לא נכנסים לכם לכל העניינים, ויש מספיק מה להיכנס ולא נכנסים. אני מציע בעניין הזה, אל תתעקשו </w:t>
      </w:r>
      <w:bookmarkStart w:id="207" w:name="_ETM_Q1_1660652"/>
      <w:bookmarkEnd w:id="207"/>
      <w:r w:rsidRPr="00EE4D3B">
        <w:rPr>
          <w:rFonts w:cs="David" w:hint="cs"/>
          <w:rtl/>
        </w:rPr>
        <w:t>כי אני אלך עם זה עד הסוף. הנה אני אומר את זה ברור.</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208" w:name="_ETM_Q1_1664290"/>
      <w:bookmarkEnd w:id="208"/>
      <w:r w:rsidRPr="00EE4D3B">
        <w:rPr>
          <w:rFonts w:cs="David" w:hint="cs"/>
          <w:rtl/>
        </w:rPr>
        <w:tab/>
        <w:t xml:space="preserve">חבר הכנסת אדרי, מאחר </w:t>
      </w:r>
      <w:bookmarkStart w:id="209" w:name="_ETM_Q1_1670851"/>
      <w:bookmarkEnd w:id="209"/>
      <w:r w:rsidRPr="00EE4D3B">
        <w:rPr>
          <w:rFonts w:cs="David" w:hint="cs"/>
          <w:rtl/>
        </w:rPr>
        <w:t>שאתם הלקוחות - -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אנחנו הלקוחות שרוצים שלא יגעו </w:t>
      </w:r>
      <w:bookmarkStart w:id="210" w:name="_ETM_Q1_1670524"/>
      <w:bookmarkEnd w:id="210"/>
      <w:r w:rsidRPr="00EE4D3B">
        <w:rPr>
          <w:rFonts w:cs="David" w:hint="cs"/>
          <w:rtl/>
        </w:rPr>
        <w:t xml:space="preserve">כלום, כמה שפחות.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מאחר שאתם הלקוחות, קודם כול </w:t>
      </w:r>
      <w:bookmarkStart w:id="211" w:name="_ETM_Q1_1672778"/>
      <w:bookmarkEnd w:id="211"/>
      <w:r w:rsidRPr="00EE4D3B">
        <w:rPr>
          <w:rFonts w:cs="David" w:hint="cs"/>
          <w:rtl/>
        </w:rPr>
        <w:t xml:space="preserve">אנחנו נשב אתכם, ולוּ בגלל הדבר הזה, זה ברור. אם אתה יכול להיות יותר קונקרטי אני אשמח.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יותם יקיר:</w:t>
      </w:r>
    </w:p>
    <w:p w:rsidR="00EE4D3B" w:rsidRPr="00EE4D3B" w:rsidRDefault="00EE4D3B" w:rsidP="00EE4D3B">
      <w:pPr>
        <w:bidi/>
        <w:jc w:val="both"/>
        <w:rPr>
          <w:rFonts w:cs="David" w:hint="cs"/>
          <w:rtl/>
        </w:rPr>
      </w:pPr>
      <w:bookmarkStart w:id="212" w:name="_ETM_Q1_1680843"/>
      <w:bookmarkEnd w:id="212"/>
    </w:p>
    <w:p w:rsidR="00EE4D3B" w:rsidRPr="00EE4D3B" w:rsidRDefault="00EE4D3B" w:rsidP="00EE4D3B">
      <w:pPr>
        <w:bidi/>
        <w:jc w:val="both"/>
        <w:rPr>
          <w:rFonts w:cs="David" w:hint="cs"/>
          <w:rtl/>
        </w:rPr>
      </w:pPr>
      <w:bookmarkStart w:id="213" w:name="_ETM_Q1_1680966"/>
      <w:bookmarkEnd w:id="213"/>
      <w:r w:rsidRPr="00EE4D3B">
        <w:rPr>
          <w:rFonts w:cs="David" w:hint="cs"/>
          <w:rtl/>
        </w:rPr>
        <w:tab/>
        <w:t>אני מוכן לקחת על עצמי את הבנת הבעיה. אני נחשף אליה פעם ראשונה, אני אחראי על התחום הזה, אני מוכן להתעמק</w:t>
      </w:r>
      <w:bookmarkStart w:id="214" w:name="_ETM_Q1_1688163"/>
      <w:bookmarkEnd w:id="214"/>
      <w:r w:rsidRPr="00EE4D3B">
        <w:rPr>
          <w:rFonts w:cs="David" w:hint="cs"/>
          <w:rtl/>
        </w:rPr>
        <w:t xml:space="preserve">. אין לי שום בעיה עם מה שחבר הכנסת אדרי </w:t>
      </w:r>
      <w:bookmarkStart w:id="215" w:name="_ETM_Q1_1689882"/>
      <w:bookmarkEnd w:id="215"/>
      <w:r w:rsidRPr="00EE4D3B">
        <w:rPr>
          <w:rFonts w:cs="David" w:hint="cs"/>
          <w:rtl/>
        </w:rPr>
        <w:t xml:space="preserve">מציע. </w:t>
      </w:r>
    </w:p>
    <w:p w:rsidR="00EE4D3B" w:rsidRPr="00EE4D3B" w:rsidRDefault="00EE4D3B" w:rsidP="00EE4D3B">
      <w:pPr>
        <w:bidi/>
        <w:jc w:val="both"/>
        <w:rPr>
          <w:rFonts w:cs="David" w:hint="cs"/>
          <w:u w:val="single"/>
          <w:rtl/>
        </w:rPr>
      </w:pPr>
      <w:bookmarkStart w:id="216" w:name="_ETM_Q1_1694196"/>
      <w:bookmarkEnd w:id="216"/>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בבקשה, מה תפקידך?</w:t>
      </w:r>
    </w:p>
    <w:p w:rsidR="00EE4D3B" w:rsidRPr="00EE4D3B" w:rsidRDefault="00EE4D3B" w:rsidP="00EE4D3B">
      <w:pPr>
        <w:bidi/>
        <w:jc w:val="both"/>
        <w:rPr>
          <w:rFonts w:cs="David" w:hint="cs"/>
          <w:u w:val="single"/>
          <w:rtl/>
        </w:rPr>
      </w:pPr>
      <w:bookmarkStart w:id="217" w:name="_ETM_Q1_1695948"/>
      <w:bookmarkEnd w:id="217"/>
    </w:p>
    <w:p w:rsidR="00EE4D3B" w:rsidRPr="00EE4D3B" w:rsidRDefault="00EE4D3B" w:rsidP="00EE4D3B">
      <w:pPr>
        <w:bidi/>
        <w:jc w:val="both"/>
        <w:rPr>
          <w:rFonts w:cs="David" w:hint="cs"/>
          <w:rtl/>
        </w:rPr>
      </w:pPr>
      <w:r w:rsidRPr="00EE4D3B">
        <w:rPr>
          <w:rFonts w:cs="David" w:hint="cs"/>
          <w:u w:val="single"/>
          <w:rtl/>
        </w:rPr>
        <w:t>יותם יקיר: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קצת חדש בכנסת. </w:t>
      </w:r>
      <w:bookmarkStart w:id="218" w:name="_ETM_Q1_1693990"/>
      <w:bookmarkEnd w:id="218"/>
      <w:r w:rsidRPr="00EE4D3B">
        <w:rPr>
          <w:rFonts w:cs="David" w:hint="cs"/>
          <w:rtl/>
        </w:rPr>
        <w:t xml:space="preserve">אני ראש החטיבה שעוסקת בכנסת בענייני קשרי הציבור, גם התקשורת. </w:t>
      </w:r>
    </w:p>
    <w:p w:rsidR="00EE4D3B" w:rsidRPr="00EE4D3B" w:rsidRDefault="00EE4D3B" w:rsidP="00EE4D3B">
      <w:pPr>
        <w:bidi/>
        <w:jc w:val="both"/>
        <w:rPr>
          <w:rFonts w:cs="David" w:hint="cs"/>
          <w:u w:val="single"/>
          <w:rtl/>
        </w:rPr>
      </w:pPr>
      <w:bookmarkStart w:id="219" w:name="_ETM_Q1_1706467"/>
      <w:bookmarkEnd w:id="219"/>
    </w:p>
    <w:p w:rsidR="00EE4D3B" w:rsidRPr="00EE4D3B" w:rsidRDefault="00EE4D3B" w:rsidP="00EE4D3B">
      <w:pPr>
        <w:bidi/>
        <w:jc w:val="both"/>
        <w:rPr>
          <w:rFonts w:cs="David" w:hint="cs"/>
          <w:rtl/>
        </w:rPr>
      </w:pPr>
      <w:r w:rsidRPr="00EE4D3B">
        <w:rPr>
          <w:rFonts w:cs="David" w:hint="cs"/>
          <w:u w:val="single"/>
          <w:rtl/>
        </w:rPr>
        <w:t>יעקב אדרי: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220" w:name="_ETM_Q1_1703282"/>
      <w:bookmarkEnd w:id="220"/>
      <w:r w:rsidRPr="00EE4D3B">
        <w:rPr>
          <w:rFonts w:cs="David" w:hint="cs"/>
          <w:rtl/>
        </w:rPr>
        <w:tab/>
        <w:t>בסדר גמור.</w:t>
      </w:r>
    </w:p>
    <w:p w:rsidR="00EE4D3B" w:rsidRPr="00EE4D3B" w:rsidRDefault="00EE4D3B" w:rsidP="00EE4D3B">
      <w:pPr>
        <w:pStyle w:val="af"/>
        <w:keepNext/>
        <w:rPr>
          <w:rFonts w:cs="David" w:hint="cs"/>
          <w:sz w:val="24"/>
          <w:szCs w:val="24"/>
          <w:rtl/>
        </w:rPr>
      </w:pPr>
      <w:bookmarkStart w:id="221" w:name="_ETM_Q1_1705829"/>
      <w:bookmarkEnd w:id="221"/>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תודה. </w:t>
      </w:r>
    </w:p>
    <w:p w:rsidR="00EE4D3B" w:rsidRPr="00EE4D3B" w:rsidRDefault="00EE4D3B" w:rsidP="00EE4D3B">
      <w:pPr>
        <w:bidi/>
        <w:jc w:val="both"/>
        <w:rPr>
          <w:rFonts w:cs="David" w:hint="cs"/>
          <w:u w:val="single"/>
          <w:rtl/>
        </w:rPr>
      </w:pPr>
      <w:bookmarkStart w:id="222" w:name="_ETM_Q1_1710142"/>
      <w:bookmarkEnd w:id="222"/>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בשנה שעברה ביקשנו תקציבים לכל מיני פרויקטים שהיו גם השקעות במבנים </w:t>
      </w:r>
      <w:bookmarkStart w:id="223" w:name="_ETM_Q1_1721599"/>
      <w:bookmarkEnd w:id="223"/>
      <w:r w:rsidRPr="00EE4D3B">
        <w:rPr>
          <w:rFonts w:cs="David" w:hint="cs"/>
          <w:rtl/>
        </w:rPr>
        <w:t xml:space="preserve">וגם השקעות במחשוב. יש פה לגבי כל הפרויקטים האלה דיווח מה הסכום שבו הם תוקצבו ובאיזה </w:t>
      </w:r>
      <w:bookmarkStart w:id="224" w:name="_ETM_Q1_1738629"/>
      <w:bookmarkEnd w:id="224"/>
      <w:r w:rsidRPr="00EE4D3B">
        <w:rPr>
          <w:rFonts w:cs="David" w:hint="cs"/>
          <w:rtl/>
        </w:rPr>
        <w:t xml:space="preserve">מצב סטטוטורי זה נמצא מבחינת הליכי הביצוע. </w:t>
      </w:r>
    </w:p>
    <w:p w:rsidR="00EE4D3B" w:rsidRPr="00EE4D3B" w:rsidRDefault="00EE4D3B" w:rsidP="00EE4D3B">
      <w:pPr>
        <w:bidi/>
        <w:jc w:val="both"/>
        <w:rPr>
          <w:rFonts w:cs="David" w:hint="cs"/>
          <w:rtl/>
        </w:rPr>
      </w:pPr>
      <w:bookmarkStart w:id="225" w:name="_ETM_Q1_1744877"/>
      <w:bookmarkEnd w:id="225"/>
    </w:p>
    <w:p w:rsidR="00EE4D3B" w:rsidRPr="00EE4D3B" w:rsidRDefault="00EE4D3B" w:rsidP="00EE4D3B">
      <w:pPr>
        <w:bidi/>
        <w:jc w:val="both"/>
        <w:rPr>
          <w:rFonts w:cs="David" w:hint="cs"/>
          <w:rtl/>
        </w:rPr>
      </w:pPr>
      <w:bookmarkStart w:id="226" w:name="_ETM_Q1_1745004"/>
      <w:bookmarkEnd w:id="226"/>
      <w:r w:rsidRPr="00EE4D3B">
        <w:rPr>
          <w:rFonts w:cs="David" w:hint="cs"/>
          <w:rtl/>
        </w:rPr>
        <w:tab/>
        <w:t xml:space="preserve">למעשה, ניתן לראות </w:t>
      </w:r>
      <w:bookmarkStart w:id="227" w:name="_ETM_Q1_1748878"/>
      <w:bookmarkEnd w:id="227"/>
      <w:r w:rsidRPr="00EE4D3B">
        <w:rPr>
          <w:rFonts w:cs="David" w:hint="cs"/>
          <w:rtl/>
        </w:rPr>
        <w:t xml:space="preserve">שהפרויקטים המחשוביים, מרביתם כבר בשלבים מאוד מתקדמים </w:t>
      </w:r>
      <w:bookmarkStart w:id="228" w:name="_ETM_Q1_1757455"/>
      <w:bookmarkEnd w:id="228"/>
      <w:r w:rsidRPr="00EE4D3B">
        <w:rPr>
          <w:rFonts w:cs="David" w:hint="cs"/>
          <w:rtl/>
        </w:rPr>
        <w:t xml:space="preserve">של ביצוע. </w:t>
      </w:r>
    </w:p>
    <w:p w:rsidR="00EE4D3B" w:rsidRPr="00EE4D3B" w:rsidRDefault="00EE4D3B" w:rsidP="00EE4D3B">
      <w:pPr>
        <w:pStyle w:val="af"/>
        <w:keepNext/>
        <w:rPr>
          <w:rFonts w:cs="David" w:hint="cs"/>
          <w:sz w:val="24"/>
          <w:szCs w:val="24"/>
          <w:rtl/>
        </w:rPr>
      </w:pPr>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אני רוצה, ברשותך, להתייחס לסוגיית המחשוב. מי שאחראי על המחשוב נמצא כאן?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עמנואל גז:</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כן. </w:t>
      </w:r>
      <w:bookmarkStart w:id="229" w:name="_ETM_Q1_1768041"/>
      <w:bookmarkEnd w:id="229"/>
    </w:p>
    <w:p w:rsidR="00EE4D3B" w:rsidRPr="00EE4D3B" w:rsidRDefault="00EE4D3B" w:rsidP="00EE4D3B">
      <w:pPr>
        <w:bidi/>
        <w:jc w:val="both"/>
        <w:rPr>
          <w:rFonts w:cs="David" w:hint="cs"/>
          <w:u w:val="single"/>
          <w:rtl/>
        </w:rPr>
      </w:pPr>
      <w:bookmarkStart w:id="230" w:name="_ETM_Q1_1771110"/>
      <w:bookmarkEnd w:id="230"/>
    </w:p>
    <w:p w:rsidR="00EE4D3B" w:rsidRPr="00EE4D3B" w:rsidRDefault="00EE4D3B" w:rsidP="00EE4D3B">
      <w:pPr>
        <w:bidi/>
        <w:jc w:val="both"/>
        <w:rPr>
          <w:rFonts w:cs="David" w:hint="cs"/>
          <w:u w:val="single"/>
          <w:rtl/>
        </w:rPr>
      </w:pPr>
      <w:r w:rsidRPr="00EE4D3B">
        <w:rPr>
          <w:rFonts w:cs="David" w:hint="cs"/>
          <w:u w:val="single"/>
          <w:rtl/>
        </w:rPr>
        <w:t>חיים אבידור:</w:t>
      </w:r>
    </w:p>
    <w:p w:rsidR="00EE4D3B" w:rsidRPr="00EE4D3B" w:rsidRDefault="00EE4D3B" w:rsidP="00EE4D3B">
      <w:pPr>
        <w:bidi/>
        <w:jc w:val="both"/>
        <w:rPr>
          <w:rFonts w:cs="David" w:hint="cs"/>
          <w:u w:val="single"/>
          <w:rtl/>
        </w:rPr>
      </w:pPr>
      <w:bookmarkStart w:id="231" w:name="_ETM_Q1_1770478"/>
      <w:bookmarkEnd w:id="231"/>
    </w:p>
    <w:p w:rsidR="00EE4D3B" w:rsidRPr="00EE4D3B" w:rsidRDefault="00EE4D3B" w:rsidP="00EE4D3B">
      <w:pPr>
        <w:bidi/>
        <w:jc w:val="both"/>
        <w:rPr>
          <w:rFonts w:cs="David" w:hint="cs"/>
          <w:rtl/>
        </w:rPr>
      </w:pPr>
      <w:bookmarkStart w:id="232" w:name="_ETM_Q1_1770669"/>
      <w:bookmarkEnd w:id="232"/>
      <w:r w:rsidRPr="00EE4D3B">
        <w:rPr>
          <w:rFonts w:cs="David" w:hint="cs"/>
          <w:rtl/>
        </w:rPr>
        <w:tab/>
        <w:t xml:space="preserve">תן לי לגמור את השקף, יש התייחסות. </w:t>
      </w:r>
      <w:bookmarkStart w:id="233" w:name="_ETM_Q1_1776713"/>
      <w:bookmarkEnd w:id="233"/>
      <w:r w:rsidRPr="00EE4D3B">
        <w:rPr>
          <w:rFonts w:cs="David" w:hint="cs"/>
          <w:rtl/>
        </w:rPr>
        <w:t xml:space="preserve">בקטע של השיפוצים </w:t>
      </w:r>
      <w:r w:rsidRPr="00EE4D3B">
        <w:rPr>
          <w:rFonts w:cs="David"/>
          <w:rtl/>
        </w:rPr>
        <w:t>–</w:t>
      </w:r>
      <w:r w:rsidRPr="00EE4D3B">
        <w:rPr>
          <w:rFonts w:cs="David" w:hint="cs"/>
          <w:rtl/>
        </w:rPr>
        <w:t xml:space="preserve"> אנחנו לא יכולים לעשות א</w:t>
      </w:r>
      <w:bookmarkStart w:id="234" w:name="_ETM_Q1_1783766"/>
      <w:bookmarkEnd w:id="234"/>
      <w:r w:rsidRPr="00EE4D3B">
        <w:rPr>
          <w:rFonts w:cs="David" w:hint="cs"/>
          <w:rtl/>
        </w:rPr>
        <w:t xml:space="preserve">ותם כל הזמן, אנחנו עושים אותם בפגרות, ולמעשה מה </w:t>
      </w:r>
      <w:bookmarkStart w:id="235" w:name="_ETM_Q1_1790088"/>
      <w:bookmarkEnd w:id="235"/>
      <w:r w:rsidRPr="00EE4D3B">
        <w:rPr>
          <w:rFonts w:cs="David" w:hint="cs"/>
          <w:rtl/>
        </w:rPr>
        <w:t xml:space="preserve">שאפשר היה לבצע, כבר נמצא בהליכי ביצוע. מה שצריך </w:t>
      </w:r>
      <w:bookmarkStart w:id="236" w:name="_ETM_Q1_1795225"/>
      <w:bookmarkEnd w:id="236"/>
      <w:r w:rsidRPr="00EE4D3B">
        <w:rPr>
          <w:rFonts w:cs="David" w:hint="cs"/>
          <w:rtl/>
        </w:rPr>
        <w:t xml:space="preserve">לחכות כדי שלא יפריע לפעילות במשכן, זה יבוצע בפגרה. </w:t>
      </w:r>
      <w:bookmarkStart w:id="237" w:name="_ETM_Q1_1802663"/>
      <w:bookmarkEnd w:id="237"/>
      <w:r w:rsidRPr="00EE4D3B">
        <w:rPr>
          <w:rFonts w:cs="David" w:hint="cs"/>
          <w:rtl/>
        </w:rPr>
        <w:t xml:space="preserve">הפרויקט היותר גדול שיבוצע במהלך הפגרה זה השיפוצים של </w:t>
      </w:r>
      <w:bookmarkStart w:id="238" w:name="_ETM_Q1_1813803"/>
      <w:bookmarkEnd w:id="238"/>
      <w:r w:rsidRPr="00EE4D3B">
        <w:rPr>
          <w:rFonts w:cs="David" w:hint="cs"/>
          <w:rtl/>
        </w:rPr>
        <w:t xml:space="preserve">ה"הילטונים", אנחנו תקצבנו את זה ב-750,000 שקלים. בשלב מסוים </w:t>
      </w:r>
      <w:bookmarkStart w:id="239" w:name="_ETM_Q1_1817714"/>
      <w:bookmarkEnd w:id="239"/>
      <w:r w:rsidRPr="00EE4D3B">
        <w:rPr>
          <w:rFonts w:cs="David" w:hint="cs"/>
          <w:rtl/>
        </w:rPr>
        <w:t>המנכ"ל החליט לשדרג את השיפוץ</w:t>
      </w:r>
      <w:bookmarkStart w:id="240" w:name="_ETM_Q1_1826198"/>
      <w:bookmarkEnd w:id="240"/>
      <w:r w:rsidRPr="00EE4D3B">
        <w:rPr>
          <w:rFonts w:cs="David" w:hint="cs"/>
          <w:rtl/>
        </w:rPr>
        <w:t xml:space="preserve">, נגיד כך </w:t>
      </w:r>
      <w:r w:rsidRPr="00EE4D3B">
        <w:rPr>
          <w:rFonts w:cs="David"/>
          <w:rtl/>
        </w:rPr>
        <w:t>–</w:t>
      </w:r>
      <w:r w:rsidRPr="00EE4D3B">
        <w:rPr>
          <w:rFonts w:cs="David" w:hint="cs"/>
          <w:rtl/>
        </w:rPr>
        <w:t xml:space="preserve"> כמה שיותר השוואה ללשכות </w:t>
      </w:r>
      <w:bookmarkStart w:id="241" w:name="_ETM_Q1_1833955"/>
      <w:bookmarkEnd w:id="241"/>
      <w:r w:rsidRPr="00EE4D3B">
        <w:rPr>
          <w:rFonts w:cs="David" w:hint="cs"/>
          <w:rtl/>
        </w:rPr>
        <w:t>שנמצאות בקדמה, ולמעשה כנראה התקציב יכפיל את עצמו, אנחנו נעשה את זה במהלך הפגרה.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לגבי המחשוב יש לנו </w:t>
      </w:r>
      <w:bookmarkStart w:id="242" w:name="_ETM_Q1_1848024"/>
      <w:bookmarkEnd w:id="242"/>
      <w:r w:rsidRPr="00EE4D3B">
        <w:rPr>
          <w:rFonts w:cs="David" w:hint="cs"/>
          <w:rtl/>
        </w:rPr>
        <w:t xml:space="preserve">את התשובות, אני מניח, </w:t>
      </w:r>
      <w:bookmarkStart w:id="243" w:name="_ETM_Q1_1849100"/>
      <w:bookmarkEnd w:id="243"/>
      <w:r w:rsidRPr="00EE4D3B">
        <w:rPr>
          <w:rFonts w:cs="David" w:hint="cs"/>
          <w:rtl/>
        </w:rPr>
        <w:t xml:space="preserve">אבל תשאל בכל אופן את השאלות. </w:t>
      </w:r>
    </w:p>
    <w:p w:rsidR="00EE4D3B" w:rsidRPr="00EE4D3B" w:rsidRDefault="00EE4D3B" w:rsidP="00EE4D3B">
      <w:pPr>
        <w:pStyle w:val="af"/>
        <w:keepNext/>
        <w:rPr>
          <w:rFonts w:cs="David" w:hint="cs"/>
          <w:sz w:val="24"/>
          <w:szCs w:val="24"/>
          <w:rtl/>
        </w:rPr>
      </w:pPr>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תודה. אני מבקש לשאול שלוש שאלות שהן תולדה של תלונות </w:t>
      </w:r>
      <w:bookmarkStart w:id="244" w:name="_ETM_Q1_1859424"/>
      <w:bookmarkEnd w:id="244"/>
      <w:r w:rsidRPr="00EE4D3B">
        <w:rPr>
          <w:rFonts w:cs="David" w:hint="cs"/>
          <w:rtl/>
        </w:rPr>
        <w:t xml:space="preserve">ופניות שהגיעו אלי, וחלקן גם דברים שהתנסיתי בהם באופן אישי </w:t>
      </w:r>
      <w:bookmarkStart w:id="245" w:name="_ETM_Q1_1859826"/>
      <w:bookmarkEnd w:id="245"/>
      <w:r w:rsidRPr="00EE4D3B">
        <w:rPr>
          <w:rFonts w:cs="David" w:hint="cs"/>
          <w:rtl/>
        </w:rPr>
        <w:t xml:space="preserve">וראיתי אותם. </w:t>
      </w:r>
    </w:p>
    <w:p w:rsidR="00EE4D3B" w:rsidRPr="00EE4D3B" w:rsidRDefault="00EE4D3B" w:rsidP="00EE4D3B">
      <w:pPr>
        <w:bidi/>
        <w:jc w:val="both"/>
        <w:rPr>
          <w:rFonts w:cs="David" w:hint="cs"/>
          <w:rtl/>
        </w:rPr>
      </w:pPr>
      <w:bookmarkStart w:id="246" w:name="_ETM_Q1_1865513"/>
      <w:bookmarkEnd w:id="246"/>
    </w:p>
    <w:p w:rsidR="00EE4D3B" w:rsidRPr="00EE4D3B" w:rsidRDefault="00EE4D3B" w:rsidP="00EE4D3B">
      <w:pPr>
        <w:bidi/>
        <w:jc w:val="both"/>
        <w:rPr>
          <w:rFonts w:cs="David" w:hint="cs"/>
          <w:rtl/>
        </w:rPr>
      </w:pPr>
      <w:bookmarkStart w:id="247" w:name="_ETM_Q1_1865822"/>
      <w:bookmarkEnd w:id="247"/>
      <w:r w:rsidRPr="00EE4D3B">
        <w:rPr>
          <w:rFonts w:cs="David" w:hint="cs"/>
          <w:rtl/>
        </w:rPr>
        <w:tab/>
        <w:t xml:space="preserve">המערכת </w:t>
      </w:r>
      <w:r w:rsidRPr="00EE4D3B">
        <w:rPr>
          <w:rFonts w:cs="David"/>
          <w:rtl/>
        </w:rPr>
        <w:t>–</w:t>
      </w:r>
      <w:r w:rsidRPr="00EE4D3B">
        <w:rPr>
          <w:rFonts w:cs="David" w:hint="cs"/>
          <w:rtl/>
        </w:rPr>
        <w:t xml:space="preserve"> יש בה כמובן הרבה יתרונות </w:t>
      </w:r>
      <w:bookmarkStart w:id="248" w:name="_ETM_Q1_1869890"/>
      <w:bookmarkEnd w:id="248"/>
      <w:r w:rsidRPr="00EE4D3B">
        <w:rPr>
          <w:rFonts w:cs="David" w:hint="cs"/>
          <w:rtl/>
        </w:rPr>
        <w:t xml:space="preserve">ונעשו הרבה דברים טובים וחשובים, קודם כול כדי שהמסגרת </w:t>
      </w:r>
      <w:bookmarkStart w:id="249" w:name="_ETM_Q1_1870622"/>
      <w:bookmarkEnd w:id="249"/>
      <w:r w:rsidRPr="00EE4D3B">
        <w:rPr>
          <w:rFonts w:cs="David" w:hint="cs"/>
          <w:rtl/>
        </w:rPr>
        <w:t xml:space="preserve">תהיה ברורה כמובן, אבל עדיין בתוך העניין הזה, ובפרט נוכח </w:t>
      </w:r>
      <w:bookmarkStart w:id="250" w:name="_ETM_Q1_1872194"/>
      <w:bookmarkEnd w:id="250"/>
      <w:r w:rsidRPr="00EE4D3B">
        <w:rPr>
          <w:rFonts w:cs="David" w:hint="cs"/>
          <w:rtl/>
        </w:rPr>
        <w:t xml:space="preserve">ההשקעות האדירות שמושקעות בנושא הזה, המערכת קודם כול איטית </w:t>
      </w:r>
      <w:bookmarkStart w:id="251" w:name="_ETM_Q1_1881427"/>
      <w:bookmarkEnd w:id="251"/>
      <w:r w:rsidRPr="00EE4D3B">
        <w:rPr>
          <w:rFonts w:cs="David" w:hint="cs"/>
          <w:rtl/>
        </w:rPr>
        <w:t>מאוד.</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תודה רבה.</w:t>
      </w:r>
    </w:p>
    <w:p w:rsidR="00EE4D3B" w:rsidRPr="00EE4D3B" w:rsidRDefault="00EE4D3B" w:rsidP="00EE4D3B">
      <w:pPr>
        <w:pStyle w:val="af"/>
        <w:keepNext/>
        <w:rPr>
          <w:rFonts w:cs="David" w:hint="cs"/>
          <w:sz w:val="24"/>
          <w:szCs w:val="24"/>
          <w:rtl/>
        </w:rPr>
      </w:pPr>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העבודה היא בלתי נסבלת. בסופו של דבר, </w:t>
      </w:r>
      <w:bookmarkStart w:id="252" w:name="_ETM_Q1_1883726"/>
      <w:bookmarkEnd w:id="252"/>
      <w:r w:rsidRPr="00EE4D3B">
        <w:rPr>
          <w:rFonts w:cs="David" w:hint="cs"/>
          <w:rtl/>
        </w:rPr>
        <w:t xml:space="preserve">כשמחשב איטי, עם כל השירותים המצוינים, בסוף </w:t>
      </w:r>
      <w:bookmarkStart w:id="253" w:name="_ETM_Q1_1892530"/>
      <w:bookmarkEnd w:id="253"/>
      <w:r w:rsidRPr="00EE4D3B">
        <w:rPr>
          <w:rFonts w:cs="David" w:hint="cs"/>
          <w:rtl/>
        </w:rPr>
        <w:t xml:space="preserve">אתה מוצא את עצמך עובד בשעה 1:00 בלילה כי </w:t>
      </w:r>
      <w:bookmarkStart w:id="254" w:name="_ETM_Q1_1895674"/>
      <w:bookmarkEnd w:id="254"/>
      <w:r w:rsidRPr="00EE4D3B">
        <w:rPr>
          <w:rFonts w:cs="David" w:hint="cs"/>
          <w:rtl/>
        </w:rPr>
        <w:t xml:space="preserve">זה הזמן היחיד בערך שבו אתה יכול </w:t>
      </w:r>
      <w:bookmarkStart w:id="255" w:name="_ETM_Q1_1893402"/>
      <w:bookmarkEnd w:id="255"/>
      <w:r w:rsidRPr="00EE4D3B">
        <w:rPr>
          <w:rFonts w:cs="David" w:hint="cs"/>
          <w:rtl/>
        </w:rPr>
        <w:t>לעבוד במהירות ובלי שהממשק נתקע.</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בי"ת, כפועל יוצא מהעניין הזה </w:t>
      </w:r>
      <w:bookmarkStart w:id="256" w:name="_ETM_Q1_1904814"/>
      <w:bookmarkEnd w:id="256"/>
      <w:r w:rsidRPr="00EE4D3B">
        <w:rPr>
          <w:rFonts w:cs="David"/>
          <w:rtl/>
        </w:rPr>
        <w:t>–</w:t>
      </w:r>
      <w:r w:rsidRPr="00EE4D3B">
        <w:rPr>
          <w:rFonts w:cs="David" w:hint="cs"/>
          <w:rtl/>
        </w:rPr>
        <w:t xml:space="preserve"> אולי זה קשור או לא קשור </w:t>
      </w:r>
      <w:r w:rsidRPr="00EE4D3B">
        <w:rPr>
          <w:rFonts w:cs="David"/>
          <w:rtl/>
        </w:rPr>
        <w:t>–</w:t>
      </w:r>
      <w:r w:rsidRPr="00EE4D3B">
        <w:rPr>
          <w:rFonts w:cs="David" w:hint="cs"/>
          <w:rtl/>
        </w:rPr>
        <w:t xml:space="preserve"> אבל העלאת </w:t>
      </w:r>
      <w:bookmarkStart w:id="257" w:name="_ETM_Q1_1907013"/>
      <w:bookmarkEnd w:id="257"/>
      <w:r w:rsidRPr="00EE4D3B">
        <w:rPr>
          <w:rFonts w:cs="David" w:hint="cs"/>
          <w:rtl/>
        </w:rPr>
        <w:t xml:space="preserve">חומרים היא כמעט בלתי אפשרית. פתחו לנו ערוצי "יו-טיוב" ודברים מהסוג הזה אבל יכולת להעלות חומרים מהכנסת פשוט לא </w:t>
      </w:r>
      <w:bookmarkStart w:id="258" w:name="_ETM_Q1_1914218"/>
      <w:bookmarkEnd w:id="258"/>
      <w:r w:rsidRPr="00EE4D3B">
        <w:rPr>
          <w:rFonts w:cs="David" w:hint="cs"/>
          <w:rtl/>
        </w:rPr>
        <w:t xml:space="preserve">קיימת. את כל העבודה הזאת אתה חייב לעשות מהבית, </w:t>
      </w:r>
      <w:bookmarkStart w:id="259" w:name="_ETM_Q1_1917215"/>
      <w:bookmarkEnd w:id="259"/>
      <w:r w:rsidRPr="00EE4D3B">
        <w:rPr>
          <w:rFonts w:cs="David" w:hint="cs"/>
          <w:rtl/>
        </w:rPr>
        <w:t xml:space="preserve">אין שום יכולת להעלות מכאן חומר. </w:t>
      </w:r>
    </w:p>
    <w:p w:rsidR="00EE4D3B" w:rsidRPr="00EE4D3B" w:rsidRDefault="00EE4D3B" w:rsidP="00EE4D3B">
      <w:pPr>
        <w:bidi/>
        <w:jc w:val="both"/>
        <w:rPr>
          <w:rFonts w:cs="David" w:hint="cs"/>
          <w:rtl/>
        </w:rPr>
      </w:pPr>
      <w:bookmarkStart w:id="260" w:name="_ETM_Q1_1922348"/>
      <w:bookmarkEnd w:id="260"/>
    </w:p>
    <w:p w:rsidR="00EE4D3B" w:rsidRPr="00EE4D3B" w:rsidRDefault="00EE4D3B" w:rsidP="00EE4D3B">
      <w:pPr>
        <w:bidi/>
        <w:jc w:val="both"/>
        <w:rPr>
          <w:rFonts w:cs="David" w:hint="cs"/>
          <w:rtl/>
        </w:rPr>
      </w:pPr>
      <w:bookmarkStart w:id="261" w:name="_ETM_Q1_1922474"/>
      <w:bookmarkEnd w:id="261"/>
      <w:r w:rsidRPr="00EE4D3B">
        <w:rPr>
          <w:rFonts w:cs="David" w:hint="cs"/>
          <w:rtl/>
        </w:rPr>
        <w:tab/>
        <w:t xml:space="preserve">אני אעיר בסוגריים </w:t>
      </w:r>
      <w:bookmarkStart w:id="262" w:name="_ETM_Q1_1921489"/>
      <w:bookmarkEnd w:id="262"/>
      <w:r w:rsidRPr="00EE4D3B">
        <w:rPr>
          <w:rFonts w:cs="David"/>
          <w:rtl/>
        </w:rPr>
        <w:t>–</w:t>
      </w:r>
      <w:r w:rsidRPr="00EE4D3B">
        <w:rPr>
          <w:rFonts w:cs="David" w:hint="cs"/>
          <w:rtl/>
        </w:rPr>
        <w:t xml:space="preserve"> ואני מבין שיש איזשהו פיילוט ניסיוני כדי לנסות לטפל בעניין </w:t>
      </w:r>
      <w:r w:rsidRPr="00EE4D3B">
        <w:rPr>
          <w:rFonts w:cs="David"/>
          <w:rtl/>
        </w:rPr>
        <w:t>–</w:t>
      </w:r>
      <w:r w:rsidRPr="00EE4D3B">
        <w:rPr>
          <w:rFonts w:cs="David" w:hint="cs"/>
          <w:rtl/>
        </w:rPr>
        <w:t xml:space="preserve"> שכל תהליך ההתחברות מהבית הוא כל כך מסורבל. הייתי אומר אפילו יותר ממסורבל,</w:t>
      </w:r>
      <w:bookmarkStart w:id="263" w:name="_ETM_Q1_1935806"/>
      <w:bookmarkEnd w:id="263"/>
      <w:r w:rsidRPr="00EE4D3B">
        <w:rPr>
          <w:rFonts w:cs="David" w:hint="cs"/>
          <w:rtl/>
        </w:rPr>
        <w:t xml:space="preserve"> אתה צריך שיהיה לך מתאם ואתה צריך </w:t>
      </w:r>
      <w:bookmarkStart w:id="264" w:name="_ETM_Q1_1942539"/>
      <w:bookmarkEnd w:id="264"/>
      <w:r w:rsidRPr="00EE4D3B">
        <w:rPr>
          <w:rFonts w:cs="David" w:hint="cs"/>
          <w:rtl/>
        </w:rPr>
        <w:t xml:space="preserve">שיהיה לך כרטיס וסיסמה אחת ואחר כך סיסמה שנייה. העניין מורכב מכל כך הרבה שלבים, שכמעט בכל פעם משהו בדרך נתקע ומאלץ אותך לחזור על התהליך מהתחלה. </w:t>
      </w:r>
      <w:bookmarkStart w:id="265" w:name="_ETM_Q1_1953705"/>
      <w:bookmarkEnd w:id="265"/>
      <w:r w:rsidRPr="00EE4D3B">
        <w:rPr>
          <w:rFonts w:cs="David" w:hint="cs"/>
          <w:rtl/>
        </w:rPr>
        <w:t xml:space="preserve">אגב, יש שיפור גדול לעומת מה שהיה כאן לפני </w:t>
      </w:r>
      <w:bookmarkStart w:id="266" w:name="_ETM_Q1_1955098"/>
      <w:bookmarkEnd w:id="266"/>
      <w:r w:rsidRPr="00EE4D3B">
        <w:rPr>
          <w:rFonts w:cs="David" w:hint="cs"/>
          <w:rtl/>
        </w:rPr>
        <w:t>שנתיים בעניין הזה, אבל עדיין העסק הוא פשוט מסורבל מאוד</w:t>
      </w:r>
      <w:bookmarkStart w:id="267" w:name="_ETM_Q1_1965956"/>
      <w:bookmarkEnd w:id="267"/>
      <w:r w:rsidRPr="00EE4D3B">
        <w:rPr>
          <w:rFonts w:cs="David" w:hint="cs"/>
          <w:rtl/>
        </w:rPr>
        <w:t xml:space="preserve">, מכביד ולא יעיל. </w:t>
      </w:r>
    </w:p>
    <w:p w:rsidR="00EE4D3B" w:rsidRPr="00EE4D3B" w:rsidRDefault="00EE4D3B" w:rsidP="00EE4D3B">
      <w:pPr>
        <w:bidi/>
        <w:jc w:val="both"/>
        <w:rPr>
          <w:rFonts w:cs="David" w:hint="cs"/>
          <w:rtl/>
        </w:rPr>
      </w:pPr>
      <w:bookmarkStart w:id="268" w:name="_ETM_Q1_1967390"/>
      <w:bookmarkEnd w:id="268"/>
    </w:p>
    <w:p w:rsidR="00EE4D3B" w:rsidRPr="00EE4D3B" w:rsidRDefault="00EE4D3B" w:rsidP="00EE4D3B">
      <w:pPr>
        <w:bidi/>
        <w:jc w:val="both"/>
        <w:rPr>
          <w:rFonts w:cs="David" w:hint="cs"/>
          <w:rtl/>
        </w:rPr>
      </w:pPr>
      <w:bookmarkStart w:id="269" w:name="_ETM_Q1_1967517"/>
      <w:bookmarkEnd w:id="269"/>
      <w:r w:rsidRPr="00EE4D3B">
        <w:rPr>
          <w:rFonts w:cs="David" w:hint="cs"/>
          <w:rtl/>
        </w:rPr>
        <w:tab/>
        <w:t xml:space="preserve">הסוגיה האחרונה היא סוגיית מערכת הסנהדרין, </w:t>
      </w:r>
      <w:bookmarkStart w:id="270" w:name="_ETM_Q1_1971373"/>
      <w:bookmarkEnd w:id="270"/>
      <w:r w:rsidRPr="00EE4D3B">
        <w:rPr>
          <w:rFonts w:cs="David" w:hint="cs"/>
          <w:rtl/>
        </w:rPr>
        <w:t xml:space="preserve">שאני מבין נמצאת באיזשהו תהליך הטמעה, אבל בסופו של דבר על-פי מה שאני מבין, גם שם הרבה מאוד תקלות, הרבה מאוד נפילות, הרבה מאוד פעמים שהעסק עובד לאט, המידע לא </w:t>
      </w:r>
      <w:bookmarkStart w:id="271" w:name="_ETM_Q1_1980500"/>
      <w:bookmarkEnd w:id="271"/>
      <w:r w:rsidRPr="00EE4D3B">
        <w:rPr>
          <w:rFonts w:cs="David" w:hint="cs"/>
          <w:rtl/>
        </w:rPr>
        <w:t>עולה, וכן הלאה.</w:t>
      </w:r>
    </w:p>
    <w:p w:rsidR="00EE4D3B" w:rsidRPr="00EE4D3B" w:rsidRDefault="00EE4D3B" w:rsidP="00EE4D3B">
      <w:pPr>
        <w:bidi/>
        <w:jc w:val="both"/>
        <w:rPr>
          <w:rFonts w:cs="David" w:hint="cs"/>
          <w:rtl/>
        </w:rPr>
      </w:pPr>
      <w:bookmarkStart w:id="272" w:name="_ETM_Q1_1988500"/>
      <w:bookmarkEnd w:id="272"/>
    </w:p>
    <w:p w:rsidR="00EE4D3B" w:rsidRPr="00EE4D3B" w:rsidRDefault="00EE4D3B" w:rsidP="00EE4D3B">
      <w:pPr>
        <w:bidi/>
        <w:jc w:val="both"/>
        <w:rPr>
          <w:rFonts w:cs="David" w:hint="cs"/>
          <w:rtl/>
        </w:rPr>
      </w:pPr>
      <w:bookmarkStart w:id="273" w:name="_ETM_Q1_1988620"/>
      <w:bookmarkEnd w:id="273"/>
      <w:r w:rsidRPr="00EE4D3B">
        <w:rPr>
          <w:rFonts w:cs="David" w:hint="cs"/>
          <w:rtl/>
        </w:rPr>
        <w:tab/>
        <w:t xml:space="preserve">אני הייתי מבקש תשובות לעניין, בפרט משום שאנחנו השקענו כאן, אדוני המנכ"ל, באמת סכומי עתק </w:t>
      </w:r>
      <w:bookmarkStart w:id="274" w:name="_ETM_Q1_1991792"/>
      <w:bookmarkEnd w:id="274"/>
      <w:r w:rsidRPr="00EE4D3B">
        <w:rPr>
          <w:rFonts w:cs="David" w:hint="cs"/>
          <w:rtl/>
        </w:rPr>
        <w:t xml:space="preserve">במחשוב מתוך כוונה לפתור בעיקר את הבעיות </w:t>
      </w:r>
      <w:bookmarkStart w:id="275" w:name="_ETM_Q1_1999342"/>
      <w:bookmarkEnd w:id="275"/>
      <w:r w:rsidRPr="00EE4D3B">
        <w:rPr>
          <w:rFonts w:cs="David" w:hint="cs"/>
          <w:rtl/>
        </w:rPr>
        <w:t xml:space="preserve">האלה שמהן סבלנו גם בעבר. על-פי מה שדובר בישיבה הקודמת </w:t>
      </w:r>
      <w:bookmarkStart w:id="276" w:name="_ETM_Q1_2006263"/>
      <w:bookmarkEnd w:id="276"/>
      <w:r w:rsidRPr="00EE4D3B">
        <w:rPr>
          <w:rFonts w:cs="David" w:hint="cs"/>
          <w:rtl/>
        </w:rPr>
        <w:t>שהיתה כאן לפני פלוס-מינוס חצי שנה, היינו אמורים היום לעמוד במצב שלפחות החלק הארי של הבעיות האלה נמצא מאחורינו, וזה לא המצב.</w:t>
      </w:r>
    </w:p>
    <w:p w:rsidR="00EE4D3B" w:rsidRPr="00EE4D3B" w:rsidRDefault="00EE4D3B" w:rsidP="00EE4D3B">
      <w:pPr>
        <w:bidi/>
        <w:jc w:val="both"/>
        <w:rPr>
          <w:rFonts w:cs="David" w:hint="cs"/>
          <w:u w:val="single"/>
          <w:rtl/>
        </w:rPr>
      </w:pPr>
      <w:bookmarkStart w:id="277" w:name="_ETM_Q1_2016255"/>
      <w:bookmarkEnd w:id="277"/>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דן עמר, מנהל חטיבת התפעול, יענה על השאלות האלה.</w:t>
      </w:r>
    </w:p>
    <w:p w:rsidR="00EE4D3B" w:rsidRPr="00EE4D3B" w:rsidRDefault="00EE4D3B" w:rsidP="00EE4D3B">
      <w:pPr>
        <w:bidi/>
        <w:jc w:val="both"/>
        <w:rPr>
          <w:rFonts w:cs="David" w:hint="cs"/>
          <w:u w:val="single"/>
          <w:rtl/>
        </w:rPr>
      </w:pPr>
      <w:bookmarkStart w:id="278" w:name="_ETM_Q1_2016391"/>
      <w:bookmarkEnd w:id="278"/>
    </w:p>
    <w:p w:rsidR="00EE4D3B" w:rsidRPr="00EE4D3B" w:rsidRDefault="00EE4D3B" w:rsidP="00EE4D3B">
      <w:pPr>
        <w:bidi/>
        <w:jc w:val="both"/>
        <w:rPr>
          <w:rFonts w:cs="David" w:hint="cs"/>
          <w:rtl/>
        </w:rPr>
      </w:pPr>
      <w:r w:rsidRPr="00EE4D3B">
        <w:rPr>
          <w:rFonts w:cs="David" w:hint="cs"/>
          <w:u w:val="single"/>
          <w:rtl/>
        </w:rPr>
        <w:t>דן עמר:</w:t>
      </w:r>
    </w:p>
    <w:p w:rsidR="00EE4D3B" w:rsidRPr="00EE4D3B" w:rsidRDefault="00EE4D3B" w:rsidP="00EE4D3B">
      <w:pPr>
        <w:bidi/>
        <w:jc w:val="both"/>
        <w:rPr>
          <w:rFonts w:cs="David" w:hint="cs"/>
          <w:rtl/>
        </w:rPr>
      </w:pPr>
      <w:bookmarkStart w:id="279" w:name="_ETM_Q1_2021392"/>
      <w:bookmarkEnd w:id="279"/>
    </w:p>
    <w:p w:rsidR="00EE4D3B" w:rsidRPr="00EE4D3B" w:rsidRDefault="00EE4D3B" w:rsidP="00EE4D3B">
      <w:pPr>
        <w:bidi/>
        <w:jc w:val="both"/>
        <w:rPr>
          <w:rFonts w:cs="David" w:hint="cs"/>
          <w:rtl/>
        </w:rPr>
      </w:pPr>
      <w:bookmarkStart w:id="280" w:name="_ETM_Q1_2021517"/>
      <w:bookmarkEnd w:id="280"/>
      <w:r w:rsidRPr="00EE4D3B">
        <w:rPr>
          <w:rFonts w:cs="David" w:hint="cs"/>
          <w:rtl/>
        </w:rPr>
        <w:tab/>
        <w:t xml:space="preserve">אני אתייחס לכל נושא </w:t>
      </w:r>
      <w:bookmarkStart w:id="281" w:name="_ETM_Q1_2020498"/>
      <w:bookmarkEnd w:id="281"/>
      <w:r w:rsidRPr="00EE4D3B">
        <w:rPr>
          <w:rFonts w:cs="David" w:hint="cs"/>
          <w:rtl/>
        </w:rPr>
        <w:t xml:space="preserve">מהירות הגלישה, שזו היתה השאלה העיקרית. מחשב נייח מחובר בכנסת </w:t>
      </w:r>
      <w:r w:rsidRPr="00EE4D3B">
        <w:rPr>
          <w:rFonts w:cs="David"/>
          <w:rtl/>
        </w:rPr>
        <w:t>–</w:t>
      </w:r>
      <w:r w:rsidRPr="00EE4D3B">
        <w:rPr>
          <w:rFonts w:cs="David" w:hint="cs"/>
          <w:rtl/>
        </w:rPr>
        <w:t xml:space="preserve"> החל מהמחשב הוא עובר דרך "קיר האש", תהילה ומתחבר לאינטרנט.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מהירות הגלישה מושפעת למעשה משלושה פרמטרים: האחד, </w:t>
      </w:r>
      <w:bookmarkStart w:id="282" w:name="_ETM_Q1_2043414"/>
      <w:bookmarkEnd w:id="282"/>
      <w:r w:rsidRPr="00EE4D3B">
        <w:rPr>
          <w:rFonts w:cs="David" w:hint="cs"/>
          <w:rtl/>
        </w:rPr>
        <w:t>מה שקורה במחשב שזה התצורה, גרסת ה-</w:t>
      </w:r>
      <w:r w:rsidRPr="00EE4D3B">
        <w:rPr>
          <w:rFonts w:cs="David"/>
        </w:rPr>
        <w:t>Windows</w:t>
      </w:r>
      <w:r w:rsidRPr="00EE4D3B">
        <w:rPr>
          <w:rFonts w:cs="David" w:hint="cs"/>
          <w:rtl/>
        </w:rPr>
        <w:t>, ה"אופיס" והדפדפן</w:t>
      </w:r>
      <w:bookmarkStart w:id="283" w:name="_ETM_Q1_2050690"/>
      <w:bookmarkEnd w:id="283"/>
      <w:r w:rsidRPr="00EE4D3B">
        <w:rPr>
          <w:rFonts w:cs="David" w:hint="cs"/>
          <w:rtl/>
        </w:rPr>
        <w:t xml:space="preserve">; השני, רוחב הפס; השלישי, מערכת </w:t>
      </w:r>
      <w:bookmarkStart w:id="284" w:name="_ETM_Q1_2049380"/>
      <w:bookmarkEnd w:id="284"/>
      <w:r w:rsidRPr="00EE4D3B">
        <w:rPr>
          <w:rFonts w:cs="David" w:hint="cs"/>
          <w:rtl/>
        </w:rPr>
        <w:t>תהילה, תיכף נראה מה ההשפעה שלה.</w:t>
      </w:r>
    </w:p>
    <w:p w:rsidR="00EE4D3B" w:rsidRPr="00EE4D3B" w:rsidRDefault="00EE4D3B" w:rsidP="00EE4D3B">
      <w:pPr>
        <w:bidi/>
        <w:jc w:val="both"/>
        <w:rPr>
          <w:rFonts w:cs="David" w:hint="cs"/>
          <w:u w:val="single"/>
          <w:rtl/>
        </w:rPr>
      </w:pPr>
      <w:bookmarkStart w:id="285" w:name="_ETM_Q1_2054423"/>
      <w:bookmarkEnd w:id="285"/>
    </w:p>
    <w:p w:rsidR="00EE4D3B" w:rsidRPr="00EE4D3B" w:rsidRDefault="00EE4D3B" w:rsidP="00EE4D3B">
      <w:pPr>
        <w:bidi/>
        <w:jc w:val="both"/>
        <w:rPr>
          <w:rFonts w:cs="David" w:hint="cs"/>
          <w:u w:val="single"/>
          <w:rtl/>
        </w:rPr>
      </w:pPr>
      <w:r w:rsidRPr="00EE4D3B">
        <w:rPr>
          <w:rFonts w:cs="David" w:hint="cs"/>
          <w:u w:val="single"/>
          <w:rtl/>
        </w:rPr>
        <w:t>שלמה מולה:</w:t>
      </w:r>
    </w:p>
    <w:p w:rsidR="00EE4D3B" w:rsidRPr="00EE4D3B" w:rsidRDefault="00EE4D3B" w:rsidP="00EE4D3B">
      <w:pPr>
        <w:bidi/>
        <w:jc w:val="both"/>
        <w:rPr>
          <w:rFonts w:cs="David" w:hint="cs"/>
          <w:u w:val="single"/>
          <w:rtl/>
        </w:rPr>
      </w:pPr>
      <w:bookmarkStart w:id="286" w:name="_ETM_Q1_2060998"/>
      <w:bookmarkEnd w:id="286"/>
    </w:p>
    <w:p w:rsidR="00EE4D3B" w:rsidRPr="00EE4D3B" w:rsidRDefault="00EE4D3B" w:rsidP="00EE4D3B">
      <w:pPr>
        <w:bidi/>
        <w:jc w:val="both"/>
        <w:rPr>
          <w:rFonts w:cs="David" w:hint="cs"/>
          <w:rtl/>
        </w:rPr>
      </w:pPr>
      <w:bookmarkStart w:id="287" w:name="_ETM_Q1_2061124"/>
      <w:bookmarkEnd w:id="287"/>
      <w:r w:rsidRPr="00EE4D3B">
        <w:rPr>
          <w:rFonts w:cs="David" w:hint="cs"/>
          <w:rtl/>
        </w:rPr>
        <w:tab/>
        <w:t xml:space="preserve">האם </w:t>
      </w:r>
      <w:bookmarkStart w:id="288" w:name="_ETM_Q1_2063530"/>
      <w:bookmarkEnd w:id="288"/>
      <w:r w:rsidRPr="00EE4D3B">
        <w:rPr>
          <w:rFonts w:cs="David" w:hint="cs"/>
          <w:rtl/>
        </w:rPr>
        <w:t>דיברת על המחשב עצמו, הדיסק הקשיח?</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דן עמר: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גם. זה התצורה של המחשב </w:t>
      </w:r>
      <w:r w:rsidRPr="00EE4D3B">
        <w:rPr>
          <w:rFonts w:cs="David"/>
          <w:rtl/>
        </w:rPr>
        <w:t>–</w:t>
      </w:r>
      <w:r w:rsidRPr="00EE4D3B">
        <w:rPr>
          <w:rFonts w:cs="David" w:hint="cs"/>
          <w:rtl/>
        </w:rPr>
        <w:t xml:space="preserve"> איזה "הרד דיסק" יש לו, איזה מהירויות יש לו.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בואו נתעכב על זה, </w:t>
      </w:r>
      <w:bookmarkStart w:id="289" w:name="_ETM_Q1_2078662"/>
      <w:bookmarkEnd w:id="289"/>
      <w:r w:rsidRPr="00EE4D3B">
        <w:rPr>
          <w:rFonts w:cs="David" w:hint="cs"/>
          <w:rtl/>
        </w:rPr>
        <w:t xml:space="preserve">אדוני המנכ"ל, איזה סוג של מחשבים ישנם. </w:t>
      </w:r>
    </w:p>
    <w:p w:rsidR="00EE4D3B" w:rsidRPr="00EE4D3B" w:rsidRDefault="00EE4D3B" w:rsidP="00EE4D3B">
      <w:pPr>
        <w:bidi/>
        <w:jc w:val="both"/>
        <w:rPr>
          <w:rFonts w:cs="David" w:hint="cs"/>
          <w:u w:val="single"/>
          <w:rtl/>
        </w:rPr>
      </w:pPr>
      <w:bookmarkStart w:id="290" w:name="_ETM_Q1_2083760"/>
      <w:bookmarkEnd w:id="290"/>
    </w:p>
    <w:p w:rsidR="00EE4D3B" w:rsidRPr="00EE4D3B" w:rsidRDefault="00EE4D3B" w:rsidP="00EE4D3B">
      <w:pPr>
        <w:bidi/>
        <w:jc w:val="both"/>
        <w:rPr>
          <w:rFonts w:cs="David" w:hint="cs"/>
          <w:rtl/>
        </w:rPr>
      </w:pPr>
      <w:r w:rsidRPr="00EE4D3B">
        <w:rPr>
          <w:rFonts w:cs="David" w:hint="cs"/>
          <w:u w:val="single"/>
          <w:rtl/>
        </w:rPr>
        <w:t>דן עמר: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אגיע בסוף לנושא הזה. לעומת זאת, מערכת המחשוב, כשאנחנו מתחברים דרך מחשב נייד, אנחנו גולשים מתוך הכנסת </w:t>
      </w:r>
      <w:bookmarkStart w:id="291" w:name="_ETM_Q1_2094122"/>
      <w:bookmarkEnd w:id="291"/>
      <w:r w:rsidRPr="00EE4D3B">
        <w:rPr>
          <w:rFonts w:cs="David" w:hint="cs"/>
          <w:rtl/>
        </w:rPr>
        <w:t>דרך ה-</w:t>
      </w:r>
      <w:r w:rsidRPr="00EE4D3B">
        <w:rPr>
          <w:rFonts w:cs="David"/>
        </w:rPr>
        <w:t>Wi-Fi</w:t>
      </w:r>
      <w:r w:rsidRPr="00EE4D3B">
        <w:rPr>
          <w:rFonts w:cs="David" w:hint="cs"/>
          <w:rtl/>
        </w:rPr>
        <w:t xml:space="preserve">, ואז מה שחשוב לנו זה שוב, תצורת המחשב, </w:t>
      </w:r>
      <w:bookmarkStart w:id="292" w:name="_ETM_Q1_2095505"/>
      <w:bookmarkEnd w:id="292"/>
      <w:r w:rsidRPr="00EE4D3B">
        <w:rPr>
          <w:rFonts w:cs="David" w:hint="cs"/>
          <w:rtl/>
        </w:rPr>
        <w:t>גרסת ה-</w:t>
      </w:r>
      <w:r w:rsidRPr="00EE4D3B">
        <w:rPr>
          <w:rFonts w:cs="David"/>
        </w:rPr>
        <w:t>Windows</w:t>
      </w:r>
      <w:r w:rsidRPr="00EE4D3B">
        <w:rPr>
          <w:rFonts w:cs="David" w:hint="cs"/>
          <w:rtl/>
        </w:rPr>
        <w:t>, ה"אופיס" והדפדפן, והדבר הבא זה רוחב הפס.</w:t>
      </w:r>
    </w:p>
    <w:p w:rsidR="00EE4D3B" w:rsidRPr="00EE4D3B" w:rsidRDefault="00EE4D3B" w:rsidP="00EE4D3B">
      <w:pPr>
        <w:bidi/>
        <w:jc w:val="both"/>
        <w:rPr>
          <w:rFonts w:cs="David" w:hint="cs"/>
          <w:rtl/>
        </w:rPr>
      </w:pPr>
      <w:bookmarkStart w:id="293" w:name="_ETM_Q1_2102681"/>
      <w:bookmarkEnd w:id="293"/>
    </w:p>
    <w:p w:rsidR="00EE4D3B" w:rsidRPr="00EE4D3B" w:rsidRDefault="00EE4D3B" w:rsidP="00EE4D3B">
      <w:pPr>
        <w:bidi/>
        <w:jc w:val="both"/>
        <w:rPr>
          <w:rFonts w:cs="David" w:hint="cs"/>
          <w:rtl/>
        </w:rPr>
      </w:pPr>
      <w:bookmarkStart w:id="294" w:name="_ETM_Q1_2102808"/>
      <w:bookmarkEnd w:id="294"/>
      <w:r w:rsidRPr="00EE4D3B">
        <w:rPr>
          <w:rFonts w:cs="David" w:hint="cs"/>
          <w:rtl/>
        </w:rPr>
        <w:tab/>
        <w:t xml:space="preserve">לשאלתך </w:t>
      </w:r>
      <w:bookmarkStart w:id="295" w:name="_ETM_Q1_2105056"/>
      <w:bookmarkEnd w:id="295"/>
      <w:r w:rsidRPr="00EE4D3B">
        <w:rPr>
          <w:rFonts w:cs="David" w:hint="cs"/>
          <w:rtl/>
        </w:rPr>
        <w:t xml:space="preserve">לגבי הכניסה לתוך מערכת הכנסת </w:t>
      </w:r>
      <w:r w:rsidRPr="00EE4D3B">
        <w:rPr>
          <w:rFonts w:cs="David"/>
          <w:rtl/>
        </w:rPr>
        <w:t>–</w:t>
      </w:r>
      <w:r w:rsidRPr="00EE4D3B">
        <w:rPr>
          <w:rFonts w:cs="David" w:hint="cs"/>
          <w:rtl/>
        </w:rPr>
        <w:t xml:space="preserve"> שוב, משיקולי אבטחה אנחנו </w:t>
      </w:r>
      <w:bookmarkStart w:id="296" w:name="_ETM_Q1_2111285"/>
      <w:bookmarkEnd w:id="296"/>
      <w:r w:rsidRPr="00EE4D3B">
        <w:rPr>
          <w:rFonts w:cs="David" w:hint="cs"/>
          <w:rtl/>
        </w:rPr>
        <w:t xml:space="preserve">נכנסים לתוך הכנסת דרך התהילה ונראה ש"קיר </w:t>
      </w:r>
      <w:bookmarkStart w:id="297" w:name="_ETM_Q1_2116964"/>
      <w:bookmarkEnd w:id="297"/>
      <w:r w:rsidRPr="00EE4D3B">
        <w:rPr>
          <w:rFonts w:cs="David" w:hint="cs"/>
          <w:rtl/>
        </w:rPr>
        <w:t xml:space="preserve">האש" של התהילה הוא פה החסם שגורם להקטנה משמעותית של </w:t>
      </w:r>
      <w:bookmarkStart w:id="298" w:name="_ETM_Q1_2120421"/>
      <w:bookmarkEnd w:id="298"/>
      <w:r w:rsidRPr="00EE4D3B">
        <w:rPr>
          <w:rFonts w:cs="David" w:hint="cs"/>
          <w:rtl/>
        </w:rPr>
        <w:t>מהירות הגלישה.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299" w:name="_ETM_Q1_2119609"/>
      <w:bookmarkEnd w:id="299"/>
      <w:r w:rsidRPr="00EE4D3B">
        <w:rPr>
          <w:rFonts w:cs="David" w:hint="cs"/>
          <w:rtl/>
        </w:rPr>
        <w:tab/>
        <w:t xml:space="preserve">רוחבי הפס של הרשתות </w:t>
      </w:r>
      <w:bookmarkStart w:id="300" w:name="_ETM_Q1_2121894"/>
      <w:bookmarkEnd w:id="300"/>
      <w:r w:rsidRPr="00EE4D3B">
        <w:rPr>
          <w:rFonts w:cs="David" w:hint="cs"/>
          <w:rtl/>
        </w:rPr>
        <w:t xml:space="preserve">בכנסת </w:t>
      </w:r>
      <w:r w:rsidRPr="00EE4D3B">
        <w:rPr>
          <w:rFonts w:cs="David"/>
          <w:rtl/>
        </w:rPr>
        <w:t>–</w:t>
      </w:r>
      <w:r w:rsidRPr="00EE4D3B">
        <w:rPr>
          <w:rFonts w:cs="David" w:hint="cs"/>
          <w:rtl/>
        </w:rPr>
        <w:t xml:space="preserve"> הרשת הקווית היום היא 40 מגהבייט, וכפי </w:t>
      </w:r>
      <w:bookmarkStart w:id="301" w:name="_ETM_Q1_2130676"/>
      <w:bookmarkEnd w:id="301"/>
      <w:r w:rsidRPr="00EE4D3B">
        <w:rPr>
          <w:rFonts w:cs="David" w:hint="cs"/>
          <w:rtl/>
        </w:rPr>
        <w:t xml:space="preserve">שציינתי, היא עוברת דרך התהילה, זה בעיקר לצורכי אבטחת מידע. </w:t>
      </w:r>
      <w:bookmarkStart w:id="302" w:name="_ETM_Q1_2131265"/>
      <w:bookmarkEnd w:id="302"/>
      <w:r w:rsidRPr="00EE4D3B">
        <w:rPr>
          <w:rFonts w:cs="David" w:hint="cs"/>
          <w:rtl/>
        </w:rPr>
        <w:t>בלי התהילה אנחנו חשופים למתקפות. הרשת האלחוטית היא 20 מגה</w:t>
      </w:r>
      <w:bookmarkStart w:id="303" w:name="_ETM_Q1_2138033"/>
      <w:bookmarkEnd w:id="303"/>
      <w:r w:rsidRPr="00EE4D3B">
        <w:rPr>
          <w:rFonts w:cs="David" w:hint="cs"/>
          <w:rtl/>
        </w:rPr>
        <w:t xml:space="preserve">בייט. מה שאתם רואים בשקף זה מברק </w:t>
      </w:r>
      <w:bookmarkStart w:id="304" w:name="_ETM_Q1_2144161"/>
      <w:bookmarkEnd w:id="304"/>
      <w:r w:rsidRPr="00EE4D3B">
        <w:rPr>
          <w:rFonts w:cs="David" w:hint="cs"/>
          <w:rtl/>
        </w:rPr>
        <w:t xml:space="preserve">שהגיע מהשגרירות האמריקנית לפני שבוע, שנותן למעשה התראה לגבי </w:t>
      </w:r>
      <w:bookmarkStart w:id="305" w:name="_ETM_Q1_2149213"/>
      <w:bookmarkEnd w:id="305"/>
      <w:r w:rsidRPr="00EE4D3B">
        <w:rPr>
          <w:rFonts w:cs="David" w:hint="cs"/>
          <w:rtl/>
        </w:rPr>
        <w:t xml:space="preserve">מתקפה על הרשת </w:t>
      </w:r>
      <w:r w:rsidRPr="00EE4D3B">
        <w:rPr>
          <w:rFonts w:cs="David"/>
          <w:rtl/>
        </w:rPr>
        <w:t>–</w:t>
      </w:r>
      <w:r w:rsidRPr="00EE4D3B">
        <w:rPr>
          <w:rFonts w:cs="David" w:hint="cs"/>
          <w:rtl/>
        </w:rPr>
        <w:t xml:space="preserve"> גם של הכנסת וגם של משרד </w:t>
      </w:r>
      <w:bookmarkStart w:id="306" w:name="_ETM_Q1_2155229"/>
      <w:bookmarkEnd w:id="306"/>
      <w:r w:rsidRPr="00EE4D3B">
        <w:rPr>
          <w:rFonts w:cs="David" w:hint="cs"/>
          <w:rtl/>
        </w:rPr>
        <w:t xml:space="preserve">התיירות. אנחנו מקבלים כאלה ונערכים בהתאם, אבל זו הסיבה שאנחנו </w:t>
      </w:r>
      <w:bookmarkStart w:id="307" w:name="_ETM_Q1_2161601"/>
      <w:bookmarkEnd w:id="307"/>
      <w:r w:rsidRPr="00EE4D3B">
        <w:rPr>
          <w:rFonts w:cs="David" w:hint="cs"/>
          <w:rtl/>
        </w:rPr>
        <w:t xml:space="preserve">נמצאים תחת ההגנה של התהילה, שהיא המערכת הממשלתית שמגינה על כל אתרי הממשלה, כולל האתר שלנו. </w:t>
      </w:r>
    </w:p>
    <w:p w:rsidR="00EE4D3B" w:rsidRPr="00EE4D3B" w:rsidRDefault="00EE4D3B" w:rsidP="00EE4D3B">
      <w:pPr>
        <w:bidi/>
        <w:jc w:val="both"/>
        <w:rPr>
          <w:rFonts w:cs="David" w:hint="cs"/>
          <w:rtl/>
        </w:rPr>
      </w:pPr>
      <w:bookmarkStart w:id="308" w:name="_ETM_Q1_2171249"/>
      <w:bookmarkEnd w:id="308"/>
    </w:p>
    <w:p w:rsidR="00EE4D3B" w:rsidRPr="00EE4D3B" w:rsidRDefault="00EE4D3B" w:rsidP="00EE4D3B">
      <w:pPr>
        <w:bidi/>
        <w:jc w:val="both"/>
        <w:rPr>
          <w:rFonts w:cs="David" w:hint="cs"/>
          <w:rtl/>
        </w:rPr>
      </w:pPr>
      <w:bookmarkStart w:id="309" w:name="_ETM_Q1_2171439"/>
      <w:bookmarkEnd w:id="309"/>
      <w:r w:rsidRPr="00EE4D3B">
        <w:rPr>
          <w:rFonts w:cs="David" w:hint="cs"/>
          <w:rtl/>
        </w:rPr>
        <w:tab/>
        <w:t xml:space="preserve">חבל שחבר הכנסת טיבי איננו פה כרגע, מה שאתם רואים בשקף זה לא קרדיולוגיה. אתם רואים פה נתונים על </w:t>
      </w:r>
      <w:bookmarkStart w:id="310" w:name="_ETM_Q1_2188209"/>
      <w:bookmarkEnd w:id="310"/>
      <w:r w:rsidRPr="00EE4D3B">
        <w:rPr>
          <w:rFonts w:cs="David" w:hint="cs"/>
          <w:rtl/>
        </w:rPr>
        <w:t xml:space="preserve">המערכת לפני ששדרגנו את רוחב הפס של המערכת האלחוטית ל-20 </w:t>
      </w:r>
      <w:bookmarkStart w:id="311" w:name="_ETM_Q1_2193374"/>
      <w:bookmarkEnd w:id="311"/>
      <w:r w:rsidRPr="00EE4D3B">
        <w:rPr>
          <w:rFonts w:cs="David" w:hint="cs"/>
          <w:rtl/>
        </w:rPr>
        <w:t xml:space="preserve">מגהבייט ואחרי שהחלפנו.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אציג מעט מספרים כי קצת קשה לראות. </w:t>
      </w:r>
      <w:bookmarkStart w:id="312" w:name="_ETM_Q1_2201594"/>
      <w:bookmarkEnd w:id="312"/>
      <w:r w:rsidRPr="00EE4D3B">
        <w:rPr>
          <w:rFonts w:cs="David" w:hint="cs"/>
          <w:rtl/>
        </w:rPr>
        <w:t xml:space="preserve">העמודה הזו היא מקסימום 8 מגהבייט, כשבמקסימום באותה תקופה </w:t>
      </w:r>
      <w:bookmarkStart w:id="313" w:name="_ETM_Q1_2209290"/>
      <w:bookmarkEnd w:id="313"/>
      <w:r w:rsidRPr="00EE4D3B">
        <w:rPr>
          <w:rFonts w:cs="David" w:hint="cs"/>
          <w:rtl/>
        </w:rPr>
        <w:t xml:space="preserve">לפני השדרוג היינו על 10 מגהבייט. הקו הירוק מסמל את </w:t>
      </w:r>
      <w:bookmarkStart w:id="314" w:name="_ETM_Q1_2210518"/>
      <w:bookmarkEnd w:id="314"/>
      <w:r w:rsidRPr="00EE4D3B">
        <w:rPr>
          <w:rFonts w:cs="David" w:hint="cs"/>
          <w:rtl/>
        </w:rPr>
        <w:t xml:space="preserve">התנועה פנימה, הקו הכחול הוא התנועה מהרשת החוצה. הנתונים </w:t>
      </w:r>
      <w:bookmarkStart w:id="315" w:name="_ETM_Q1_2224829"/>
      <w:bookmarkEnd w:id="315"/>
      <w:r w:rsidRPr="00EE4D3B">
        <w:rPr>
          <w:rFonts w:cs="David" w:hint="cs"/>
          <w:rtl/>
        </w:rPr>
        <w:t xml:space="preserve">המקסימליים לפני השדרוג היו 8.45 מגהבייט כניסה, ו-8.35 מגהבייט כניסה, </w:t>
      </w:r>
      <w:bookmarkStart w:id="316" w:name="_ETM_Q1_2234229"/>
      <w:bookmarkEnd w:id="316"/>
      <w:r w:rsidRPr="00EE4D3B">
        <w:rPr>
          <w:rFonts w:cs="David" w:hint="cs"/>
          <w:rtl/>
        </w:rPr>
        <w:t xml:space="preserve">המקסימום היה 10, זאת אומרת שהיינו על המגבלה. </w:t>
      </w:r>
      <w:bookmarkStart w:id="317" w:name="_ETM_Q1_2234289"/>
      <w:bookmarkEnd w:id="317"/>
    </w:p>
    <w:p w:rsidR="00EE4D3B" w:rsidRPr="00EE4D3B" w:rsidRDefault="00EE4D3B" w:rsidP="00EE4D3B">
      <w:pPr>
        <w:bidi/>
        <w:jc w:val="both"/>
        <w:rPr>
          <w:rFonts w:cs="David" w:hint="cs"/>
          <w:rtl/>
        </w:rPr>
      </w:pPr>
      <w:bookmarkStart w:id="318" w:name="_ETM_Q1_2237852"/>
      <w:bookmarkEnd w:id="318"/>
    </w:p>
    <w:p w:rsidR="00EE4D3B" w:rsidRPr="00EE4D3B" w:rsidRDefault="00EE4D3B" w:rsidP="00EE4D3B">
      <w:pPr>
        <w:bidi/>
        <w:jc w:val="both"/>
        <w:rPr>
          <w:rFonts w:cs="David" w:hint="cs"/>
          <w:rtl/>
        </w:rPr>
      </w:pPr>
      <w:bookmarkStart w:id="319" w:name="_ETM_Q1_2237975"/>
      <w:bookmarkEnd w:id="319"/>
      <w:r w:rsidRPr="00EE4D3B">
        <w:rPr>
          <w:rFonts w:cs="David" w:hint="cs"/>
          <w:rtl/>
        </w:rPr>
        <w:tab/>
        <w:t xml:space="preserve">שדרגנו את המערכת </w:t>
      </w:r>
      <w:r w:rsidRPr="00EE4D3B">
        <w:rPr>
          <w:rFonts w:cs="David"/>
          <w:rtl/>
        </w:rPr>
        <w:t>–</w:t>
      </w:r>
      <w:r w:rsidRPr="00EE4D3B">
        <w:rPr>
          <w:rFonts w:cs="David" w:hint="cs"/>
          <w:rtl/>
        </w:rPr>
        <w:t xml:space="preserve"> על </w:t>
      </w:r>
      <w:bookmarkStart w:id="320" w:name="_ETM_Q1_2241485"/>
      <w:bookmarkEnd w:id="320"/>
      <w:r w:rsidRPr="00EE4D3B">
        <w:rPr>
          <w:rFonts w:cs="David" w:hint="cs"/>
          <w:rtl/>
        </w:rPr>
        <w:t xml:space="preserve">הציר כרגע הנתון הוא 12 מגהבייט, </w:t>
      </w:r>
      <w:bookmarkStart w:id="321" w:name="_ETM_Q1_2242958"/>
      <w:bookmarkEnd w:id="321"/>
      <w:r w:rsidRPr="00EE4D3B">
        <w:rPr>
          <w:rFonts w:cs="David" w:hint="cs"/>
          <w:rtl/>
        </w:rPr>
        <w:t xml:space="preserve">לאורך התקופה אחרי השדרוג התנועה המקסימלית היא 12 מגהבייט, </w:t>
      </w:r>
      <w:bookmarkStart w:id="322" w:name="_ETM_Q1_2252475"/>
      <w:bookmarkEnd w:id="322"/>
      <w:r w:rsidRPr="00EE4D3B">
        <w:rPr>
          <w:rFonts w:cs="David" w:hint="cs"/>
          <w:rtl/>
        </w:rPr>
        <w:t xml:space="preserve">כלומר על הרשת האלחוטית יש לנו עוד "סְפֶּר" של 8 </w:t>
      </w:r>
      <w:bookmarkStart w:id="323" w:name="_ETM_Q1_2254484"/>
      <w:bookmarkEnd w:id="323"/>
      <w:r w:rsidRPr="00EE4D3B">
        <w:rPr>
          <w:rFonts w:cs="David" w:hint="cs"/>
          <w:rtl/>
        </w:rPr>
        <w:t xml:space="preserve">מגהבייט למענה לעומס תנועה. </w:t>
      </w:r>
    </w:p>
    <w:p w:rsidR="00EE4D3B" w:rsidRPr="00EE4D3B" w:rsidRDefault="00EE4D3B" w:rsidP="00EE4D3B">
      <w:pPr>
        <w:bidi/>
        <w:jc w:val="both"/>
        <w:rPr>
          <w:rFonts w:cs="David" w:hint="cs"/>
          <w:rtl/>
        </w:rPr>
      </w:pPr>
      <w:bookmarkStart w:id="324" w:name="_ETM_Q1_2258060"/>
      <w:bookmarkEnd w:id="324"/>
    </w:p>
    <w:p w:rsidR="00EE4D3B" w:rsidRPr="00EE4D3B" w:rsidRDefault="00EE4D3B" w:rsidP="00EE4D3B">
      <w:pPr>
        <w:bidi/>
        <w:jc w:val="both"/>
        <w:rPr>
          <w:rFonts w:cs="David" w:hint="cs"/>
          <w:rtl/>
        </w:rPr>
      </w:pPr>
      <w:bookmarkStart w:id="325" w:name="_ETM_Q1_2258188"/>
      <w:bookmarkEnd w:id="325"/>
      <w:r w:rsidRPr="00EE4D3B">
        <w:rPr>
          <w:rFonts w:cs="David" w:hint="cs"/>
          <w:rtl/>
        </w:rPr>
        <w:tab/>
        <w:t xml:space="preserve">לעומת זאת, כך נראית הרשת הקווית. </w:t>
      </w:r>
      <w:bookmarkStart w:id="326" w:name="_ETM_Q1_2262005"/>
      <w:bookmarkEnd w:id="326"/>
      <w:r w:rsidRPr="00EE4D3B">
        <w:rPr>
          <w:rFonts w:cs="David" w:hint="cs"/>
          <w:rtl/>
        </w:rPr>
        <w:t xml:space="preserve">לפני השדרוג היינו על 20 מגהבייט, זה היה </w:t>
      </w:r>
      <w:bookmarkStart w:id="327" w:name="_ETM_Q1_2272551"/>
      <w:bookmarkEnd w:id="327"/>
      <w:r w:rsidRPr="00EE4D3B">
        <w:rPr>
          <w:rFonts w:cs="David" w:hint="cs"/>
          <w:rtl/>
        </w:rPr>
        <w:t xml:space="preserve">מקסימום, וגם פה אפשר לראות שבקטעים מסוימים </w:t>
      </w:r>
      <w:bookmarkStart w:id="328" w:name="_ETM_Q1_2270598"/>
      <w:bookmarkEnd w:id="328"/>
      <w:r w:rsidRPr="00EE4D3B">
        <w:rPr>
          <w:rFonts w:cs="David" w:hint="cs"/>
          <w:rtl/>
        </w:rPr>
        <w:t>ביממה היינו על המקסימום. שדרגנו את המערכת ל-40 מגהבייט</w:t>
      </w:r>
      <w:bookmarkStart w:id="329" w:name="_ETM_Q1_2278642"/>
      <w:bookmarkEnd w:id="329"/>
      <w:r w:rsidRPr="00EE4D3B">
        <w:rPr>
          <w:rFonts w:cs="David" w:hint="cs"/>
          <w:rtl/>
        </w:rPr>
        <w:t>, כאן הציר הוא מקסימום 36, יש לנו עוד 4 מגהבייט. גם פה יש לנו מספיק "סְפֶּר" עבור התנועה.</w:t>
      </w:r>
    </w:p>
    <w:p w:rsidR="00EE4D3B" w:rsidRPr="00EE4D3B" w:rsidRDefault="00EE4D3B" w:rsidP="00EE4D3B">
      <w:pPr>
        <w:bidi/>
        <w:jc w:val="both"/>
        <w:rPr>
          <w:rFonts w:cs="David" w:hint="cs"/>
          <w:rtl/>
        </w:rPr>
      </w:pPr>
      <w:bookmarkStart w:id="330" w:name="_ETM_Q1_2290312"/>
      <w:bookmarkEnd w:id="330"/>
    </w:p>
    <w:p w:rsidR="00EE4D3B" w:rsidRPr="00EE4D3B" w:rsidRDefault="00EE4D3B" w:rsidP="00EE4D3B">
      <w:pPr>
        <w:bidi/>
        <w:jc w:val="both"/>
        <w:rPr>
          <w:rFonts w:cs="David" w:hint="cs"/>
          <w:rtl/>
        </w:rPr>
      </w:pPr>
      <w:bookmarkStart w:id="331" w:name="_ETM_Q1_2290503"/>
      <w:bookmarkEnd w:id="331"/>
      <w:r w:rsidRPr="00EE4D3B">
        <w:rPr>
          <w:rFonts w:cs="David" w:hint="cs"/>
          <w:rtl/>
        </w:rPr>
        <w:tab/>
        <w:t xml:space="preserve">מה עשינו ומה אנחנו מתכננים לעשות לטובת </w:t>
      </w:r>
      <w:bookmarkStart w:id="332" w:name="_ETM_Q1_2294007"/>
      <w:bookmarkEnd w:id="332"/>
      <w:r w:rsidRPr="00EE4D3B">
        <w:rPr>
          <w:rFonts w:cs="David" w:hint="cs"/>
          <w:rtl/>
        </w:rPr>
        <w:t xml:space="preserve">שיפור התהליכים? קודם כול, שדרגנו את הרשת לקראת </w:t>
      </w:r>
      <w:bookmarkStart w:id="333" w:name="_ETM_Q1_2299113"/>
      <w:bookmarkEnd w:id="333"/>
      <w:r w:rsidRPr="00EE4D3B">
        <w:rPr>
          <w:rFonts w:cs="David" w:hint="cs"/>
          <w:rtl/>
        </w:rPr>
        <w:t xml:space="preserve">"חומת האש" של התהילה, מבחינתנו במגרש שלנו. </w:t>
      </w:r>
      <w:bookmarkStart w:id="334" w:name="_ETM_Q1_2307265"/>
      <w:bookmarkEnd w:id="334"/>
      <w:r w:rsidRPr="00EE4D3B">
        <w:rPr>
          <w:rFonts w:cs="David" w:hint="cs"/>
          <w:rtl/>
        </w:rPr>
        <w:t xml:space="preserve">הגדלנו את הרשת כך שהיא יכולה לתמוך ברוחב פס של </w:t>
      </w:r>
      <w:bookmarkStart w:id="335" w:name="_ETM_Q1_2305837"/>
      <w:bookmarkEnd w:id="335"/>
      <w:r w:rsidRPr="00EE4D3B">
        <w:rPr>
          <w:rFonts w:cs="David" w:hint="cs"/>
          <w:rtl/>
        </w:rPr>
        <w:t xml:space="preserve">1 ג'גהבייט, הכוונה שעד ל"חומת האש" של האינטרנט למעשה יש לנו אוטוסטראדה. </w:t>
      </w:r>
    </w:p>
    <w:p w:rsidR="00EE4D3B" w:rsidRPr="00EE4D3B" w:rsidRDefault="00EE4D3B" w:rsidP="00EE4D3B">
      <w:pPr>
        <w:bidi/>
        <w:jc w:val="both"/>
        <w:rPr>
          <w:rFonts w:cs="David" w:hint="cs"/>
          <w:rtl/>
        </w:rPr>
      </w:pPr>
      <w:bookmarkStart w:id="336" w:name="_ETM_Q1_2319194"/>
      <w:bookmarkEnd w:id="336"/>
    </w:p>
    <w:p w:rsidR="00EE4D3B" w:rsidRPr="00EE4D3B" w:rsidRDefault="00EE4D3B" w:rsidP="00EE4D3B">
      <w:pPr>
        <w:bidi/>
        <w:jc w:val="both"/>
        <w:rPr>
          <w:rFonts w:cs="David" w:hint="cs"/>
          <w:rtl/>
        </w:rPr>
      </w:pPr>
      <w:bookmarkStart w:id="337" w:name="_ETM_Q1_2319323"/>
      <w:bookmarkEnd w:id="337"/>
      <w:r w:rsidRPr="00EE4D3B">
        <w:rPr>
          <w:rFonts w:cs="David" w:hint="cs"/>
          <w:rtl/>
        </w:rPr>
        <w:tab/>
        <w:t>כפי שהצגתי, שיפרנו את מהירות הגלישה ברשת הכנסת וברשת האלחוטית</w:t>
      </w:r>
      <w:bookmarkStart w:id="338" w:name="_ETM_Q1_2320421"/>
      <w:bookmarkEnd w:id="338"/>
      <w:r w:rsidRPr="00EE4D3B">
        <w:rPr>
          <w:rFonts w:cs="David" w:hint="cs"/>
          <w:rtl/>
        </w:rPr>
        <w:t xml:space="preserve">, למעשה הכפלנו בכל אחת מהן. </w:t>
      </w:r>
    </w:p>
    <w:p w:rsidR="00EE4D3B" w:rsidRPr="00EE4D3B" w:rsidRDefault="00EE4D3B" w:rsidP="00EE4D3B">
      <w:pPr>
        <w:bidi/>
        <w:jc w:val="both"/>
        <w:rPr>
          <w:rFonts w:cs="David" w:hint="cs"/>
          <w:rtl/>
        </w:rPr>
      </w:pPr>
      <w:bookmarkStart w:id="339" w:name="_ETM_Q1_2327538"/>
      <w:bookmarkEnd w:id="339"/>
    </w:p>
    <w:p w:rsidR="00EE4D3B" w:rsidRPr="00EE4D3B" w:rsidRDefault="00EE4D3B" w:rsidP="00EE4D3B">
      <w:pPr>
        <w:bidi/>
        <w:jc w:val="both"/>
        <w:rPr>
          <w:rFonts w:cs="David" w:hint="cs"/>
          <w:rtl/>
        </w:rPr>
      </w:pPr>
      <w:bookmarkStart w:id="340" w:name="_ETM_Q1_2327664"/>
      <w:bookmarkEnd w:id="340"/>
      <w:r w:rsidRPr="00EE4D3B">
        <w:rPr>
          <w:rFonts w:cs="David" w:hint="cs"/>
          <w:rtl/>
        </w:rPr>
        <w:tab/>
        <w:t xml:space="preserve">מה אנחנו מתכננים </w:t>
      </w:r>
      <w:bookmarkStart w:id="341" w:name="_ETM_Q1_2326408"/>
      <w:bookmarkEnd w:id="341"/>
      <w:r w:rsidRPr="00EE4D3B">
        <w:rPr>
          <w:rFonts w:cs="David" w:hint="cs"/>
          <w:rtl/>
        </w:rPr>
        <w:t xml:space="preserve">לעשות? שאל חבר הכנסת מולה לגבי תחנות העבודה. </w:t>
      </w:r>
      <w:bookmarkStart w:id="342" w:name="_ETM_Q1_2333331"/>
      <w:bookmarkEnd w:id="342"/>
      <w:r w:rsidRPr="00EE4D3B">
        <w:rPr>
          <w:rFonts w:cs="David" w:hint="cs"/>
          <w:rtl/>
        </w:rPr>
        <w:t xml:space="preserve">אנחנו יודעים שיש לנו בעיה גם במחשבים, גם בעיה של תוכנת "חלונות" </w:t>
      </w:r>
      <w:r w:rsidRPr="00EE4D3B">
        <w:rPr>
          <w:rFonts w:cs="David"/>
          <w:rtl/>
        </w:rPr>
        <w:t>–</w:t>
      </w:r>
      <w:r w:rsidRPr="00EE4D3B">
        <w:rPr>
          <w:rFonts w:cs="David" w:hint="cs"/>
          <w:rtl/>
        </w:rPr>
        <w:t xml:space="preserve"> אנחנו יושבים כרגע על תוכנת </w:t>
      </w:r>
      <w:r w:rsidRPr="00EE4D3B">
        <w:rPr>
          <w:rFonts w:cs="David" w:hint="cs"/>
        </w:rPr>
        <w:t>XP</w:t>
      </w:r>
      <w:r w:rsidRPr="00EE4D3B">
        <w:rPr>
          <w:rFonts w:cs="David" w:hint="cs"/>
          <w:rtl/>
        </w:rPr>
        <w:t xml:space="preserve"> </w:t>
      </w:r>
      <w:bookmarkStart w:id="343" w:name="_ETM_Q1_2336968"/>
      <w:bookmarkEnd w:id="343"/>
      <w:r w:rsidRPr="00EE4D3B">
        <w:rPr>
          <w:rFonts w:cs="David"/>
          <w:rtl/>
        </w:rPr>
        <w:t>–</w:t>
      </w:r>
      <w:r w:rsidRPr="00EE4D3B">
        <w:rPr>
          <w:rFonts w:cs="David" w:hint="cs"/>
          <w:rtl/>
        </w:rPr>
        <w:t xml:space="preserve"> וגם מבחינת "אופיס" אנחנו יושבים על "אופיס" יחסית ישן. </w:t>
      </w:r>
      <w:bookmarkStart w:id="344" w:name="_ETM_Q1_2346380"/>
      <w:bookmarkEnd w:id="344"/>
      <w:r w:rsidRPr="00EE4D3B">
        <w:rPr>
          <w:rFonts w:cs="David" w:hint="cs"/>
          <w:rtl/>
        </w:rPr>
        <w:t xml:space="preserve">אנחנו מתכננים לשדרג את כל תחנות העבודה </w:t>
      </w:r>
      <w:r w:rsidRPr="00EE4D3B">
        <w:rPr>
          <w:rFonts w:cs="David"/>
          <w:rtl/>
        </w:rPr>
        <w:t>–</w:t>
      </w:r>
      <w:r w:rsidRPr="00EE4D3B">
        <w:rPr>
          <w:rFonts w:cs="David" w:hint="cs"/>
          <w:rtl/>
        </w:rPr>
        <w:t xml:space="preserve"> כ-1,000 מחשבים </w:t>
      </w:r>
      <w:r w:rsidRPr="00EE4D3B">
        <w:rPr>
          <w:rFonts w:cs="David"/>
          <w:rtl/>
        </w:rPr>
        <w:t>–</w:t>
      </w:r>
      <w:r w:rsidRPr="00EE4D3B">
        <w:rPr>
          <w:rFonts w:cs="David" w:hint="cs"/>
          <w:rtl/>
        </w:rPr>
        <w:t xml:space="preserve"> ל"חלונות 7". אנחנו מתכננים לשדרג את כל ה"אופיס</w:t>
      </w:r>
      <w:bookmarkStart w:id="345" w:name="_ETM_Q1_2355730"/>
      <w:bookmarkEnd w:id="345"/>
      <w:r w:rsidRPr="00EE4D3B">
        <w:rPr>
          <w:rFonts w:cs="David" w:hint="cs"/>
          <w:rtl/>
        </w:rPr>
        <w:t xml:space="preserve">" שלנו ל"אופיס 2010" ובהתאם לשדרג גם את הדפדפן, ואנחנו מתכננים במסגרת פגרת הקיץ להחליף סדר גודל של 260 מחשבים. </w:t>
      </w:r>
      <w:bookmarkStart w:id="346" w:name="_ETM_Q1_2367992"/>
      <w:bookmarkEnd w:id="346"/>
    </w:p>
    <w:p w:rsidR="00EE4D3B" w:rsidRPr="00EE4D3B" w:rsidRDefault="00EE4D3B" w:rsidP="00EE4D3B">
      <w:pPr>
        <w:bidi/>
        <w:jc w:val="both"/>
        <w:rPr>
          <w:rFonts w:cs="David" w:hint="cs"/>
          <w:rtl/>
        </w:rPr>
      </w:pPr>
      <w:bookmarkStart w:id="347" w:name="_ETM_Q1_2368560"/>
      <w:bookmarkEnd w:id="347"/>
    </w:p>
    <w:p w:rsidR="00EE4D3B" w:rsidRPr="00EE4D3B" w:rsidRDefault="00EE4D3B" w:rsidP="00EE4D3B">
      <w:pPr>
        <w:bidi/>
        <w:jc w:val="both"/>
        <w:rPr>
          <w:rFonts w:cs="David" w:hint="cs"/>
          <w:rtl/>
        </w:rPr>
      </w:pPr>
      <w:bookmarkStart w:id="348" w:name="_ETM_Q1_2368683"/>
      <w:bookmarkEnd w:id="348"/>
      <w:r w:rsidRPr="00EE4D3B">
        <w:rPr>
          <w:rFonts w:cs="David" w:hint="cs"/>
          <w:rtl/>
        </w:rPr>
        <w:tab/>
        <w:t xml:space="preserve">במהלך חמש השנים האחרונות החלפנו סדר גודל של 600 מחשבים. </w:t>
      </w:r>
      <w:bookmarkStart w:id="349" w:name="_ETM_Q1_2372409"/>
      <w:bookmarkEnd w:id="349"/>
      <w:r w:rsidRPr="00EE4D3B">
        <w:rPr>
          <w:rFonts w:cs="David" w:hint="cs"/>
          <w:rtl/>
        </w:rPr>
        <w:t xml:space="preserve">יש לנו בכנסת מחשבים חלשים, הוותק שלהם בסביבות </w:t>
      </w:r>
      <w:bookmarkStart w:id="350" w:name="_ETM_Q1_2377949"/>
      <w:bookmarkEnd w:id="350"/>
      <w:r w:rsidRPr="00EE4D3B">
        <w:rPr>
          <w:rFonts w:cs="David" w:hint="cs"/>
          <w:rtl/>
        </w:rPr>
        <w:t>שש שנים, אנחנו מודעים לכך ולכן אנחנו עושים מבצע</w:t>
      </w:r>
      <w:bookmarkStart w:id="351" w:name="_ETM_Q1_2386414"/>
      <w:bookmarkEnd w:id="351"/>
      <w:r w:rsidRPr="00EE4D3B">
        <w:rPr>
          <w:rFonts w:cs="David" w:hint="cs"/>
          <w:rtl/>
        </w:rPr>
        <w:t xml:space="preserve">, פעם בשנה אנחנו מחליפים סדר גודל של 250 מחשבים </w:t>
      </w:r>
      <w:bookmarkStart w:id="352" w:name="_ETM_Q1_2391221"/>
      <w:bookmarkEnd w:id="352"/>
      <w:r w:rsidRPr="00EE4D3B">
        <w:rPr>
          <w:rFonts w:cs="David" w:hint="cs"/>
          <w:rtl/>
        </w:rPr>
        <w:t xml:space="preserve">כדי לנסות ולקצר את תקופת החיים של המחשבים בערך לשלוש-ארבע </w:t>
      </w:r>
      <w:bookmarkStart w:id="353" w:name="_ETM_Q1_2390859"/>
      <w:bookmarkEnd w:id="353"/>
      <w:r w:rsidRPr="00EE4D3B">
        <w:rPr>
          <w:rFonts w:cs="David" w:hint="cs"/>
          <w:rtl/>
        </w:rPr>
        <w:t>שנים.</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לסיכום, החסם היחידי, הבעיה היחידה שלנו בנושא </w:t>
      </w:r>
      <w:bookmarkStart w:id="354" w:name="_ETM_Q1_2403547"/>
      <w:bookmarkEnd w:id="354"/>
      <w:r w:rsidRPr="00EE4D3B">
        <w:rPr>
          <w:rFonts w:cs="David" w:hint="cs"/>
          <w:rtl/>
        </w:rPr>
        <w:t xml:space="preserve">הגלישה היא התהילה. אנחנו לא יכולים לצאת מהתהילה. </w:t>
      </w:r>
      <w:bookmarkStart w:id="355" w:name="_ETM_Q1_2411951"/>
      <w:bookmarkEnd w:id="355"/>
      <w:r w:rsidRPr="00EE4D3B">
        <w:rPr>
          <w:rFonts w:cs="David" w:hint="cs"/>
          <w:rtl/>
        </w:rPr>
        <w:t xml:space="preserve">מה שאני יכול להגיד </w:t>
      </w:r>
      <w:r w:rsidRPr="00EE4D3B">
        <w:rPr>
          <w:rFonts w:cs="David"/>
          <w:rtl/>
        </w:rPr>
        <w:t>–</w:t>
      </w:r>
      <w:r w:rsidRPr="00EE4D3B">
        <w:rPr>
          <w:rFonts w:cs="David" w:hint="cs"/>
          <w:rtl/>
        </w:rPr>
        <w:t xml:space="preserve"> אם יש לך קובץ כבד </w:t>
      </w:r>
      <w:bookmarkStart w:id="356" w:name="_ETM_Q1_2413852"/>
      <w:bookmarkEnd w:id="356"/>
      <w:r w:rsidRPr="00EE4D3B">
        <w:rPr>
          <w:rFonts w:cs="David" w:hint="cs"/>
          <w:rtl/>
        </w:rPr>
        <w:t xml:space="preserve">ואתה מעביר אותו ללפטופ ושולח דרך </w:t>
      </w:r>
      <w:bookmarkStart w:id="357" w:name="_ETM_Q1_2418578"/>
      <w:bookmarkEnd w:id="357"/>
      <w:r w:rsidRPr="00EE4D3B">
        <w:rPr>
          <w:rFonts w:cs="David" w:hint="cs"/>
          <w:rtl/>
        </w:rPr>
        <w:t xml:space="preserve">הלפטופ, אם זה קובץ וידאו, הסיכויים שהוא יעבור יותר מהר הם יותר גדולים כי הוא לא עובר דרך התהילה. התהילה </w:t>
      </w:r>
      <w:bookmarkStart w:id="358" w:name="_ETM_Q1_2427076"/>
      <w:bookmarkEnd w:id="358"/>
      <w:r w:rsidRPr="00EE4D3B">
        <w:rPr>
          <w:rFonts w:cs="David" w:hint="cs"/>
          <w:rtl/>
        </w:rPr>
        <w:t xml:space="preserve">זה פילטר </w:t>
      </w:r>
      <w:r w:rsidRPr="00EE4D3B">
        <w:rPr>
          <w:rFonts w:cs="David"/>
          <w:rtl/>
        </w:rPr>
        <w:t>–</w:t>
      </w:r>
      <w:r w:rsidRPr="00EE4D3B">
        <w:rPr>
          <w:rFonts w:cs="David" w:hint="cs"/>
          <w:rtl/>
        </w:rPr>
        <w:t xml:space="preserve"> ברגע שיש התראות על מתקפה, אנשי התהילה </w:t>
      </w:r>
      <w:bookmarkStart w:id="359" w:name="_ETM_Q1_2428435"/>
      <w:bookmarkEnd w:id="359"/>
      <w:r w:rsidRPr="00EE4D3B">
        <w:rPr>
          <w:rFonts w:cs="David" w:hint="cs"/>
          <w:rtl/>
        </w:rPr>
        <w:t xml:space="preserve">מקטינים את רוחב החורים בתוך הפילטר, ואז גם מה שיוצא </w:t>
      </w:r>
      <w:bookmarkStart w:id="360" w:name="_ETM_Q1_2433814"/>
      <w:bookmarkEnd w:id="360"/>
      <w:r w:rsidRPr="00EE4D3B">
        <w:rPr>
          <w:rFonts w:cs="David" w:hint="cs"/>
          <w:rtl/>
        </w:rPr>
        <w:t>החוצה נתקע. ברגע שאנחנו פחות מועדים לפורענויות, הם טיפה מרחיבים</w:t>
      </w:r>
      <w:bookmarkStart w:id="361" w:name="_ETM_Q1_2440505"/>
      <w:bookmarkEnd w:id="361"/>
      <w:r w:rsidRPr="00EE4D3B">
        <w:rPr>
          <w:rFonts w:cs="David" w:hint="cs"/>
          <w:rtl/>
        </w:rPr>
        <w:t xml:space="preserve">. </w:t>
      </w:r>
      <w:bookmarkStart w:id="362" w:name="_ETM_Q1_2443044"/>
      <w:bookmarkStart w:id="363" w:name="_ETM_Q1_2443170"/>
      <w:bookmarkEnd w:id="362"/>
      <w:bookmarkEnd w:id="363"/>
      <w:r w:rsidRPr="00EE4D3B">
        <w:rPr>
          <w:rFonts w:cs="David" w:hint="cs"/>
          <w:rtl/>
        </w:rPr>
        <w:t xml:space="preserve">זאת הבעיה שלנו וזה נתון שכל </w:t>
      </w:r>
      <w:bookmarkStart w:id="364" w:name="_ETM_Q1_2450920"/>
      <w:bookmarkEnd w:id="364"/>
      <w:r w:rsidRPr="00EE4D3B">
        <w:rPr>
          <w:rFonts w:cs="David" w:hint="cs"/>
          <w:rtl/>
        </w:rPr>
        <w:t xml:space="preserve">מה שנעשה </w:t>
      </w:r>
      <w:r w:rsidRPr="00EE4D3B">
        <w:rPr>
          <w:rFonts w:cs="David"/>
          <w:rtl/>
        </w:rPr>
        <w:t>–</w:t>
      </w:r>
      <w:r w:rsidRPr="00EE4D3B">
        <w:rPr>
          <w:rFonts w:cs="David" w:hint="cs"/>
          <w:rtl/>
        </w:rPr>
        <w:t xml:space="preserve"> לשפר לפני, לשפר אחרי </w:t>
      </w:r>
      <w:r w:rsidRPr="00EE4D3B">
        <w:rPr>
          <w:rFonts w:cs="David"/>
          <w:rtl/>
        </w:rPr>
        <w:t>–</w:t>
      </w:r>
      <w:r w:rsidRPr="00EE4D3B">
        <w:rPr>
          <w:rFonts w:cs="David" w:hint="cs"/>
          <w:rtl/>
        </w:rPr>
        <w:t xml:space="preserve"> בסוף </w:t>
      </w:r>
      <w:bookmarkStart w:id="365" w:name="_ETM_Q1_2450564"/>
      <w:bookmarkEnd w:id="365"/>
      <w:r w:rsidRPr="00EE4D3B">
        <w:rPr>
          <w:rFonts w:cs="David" w:hint="cs"/>
          <w:rtl/>
        </w:rPr>
        <w:t>אנחנו תקועים עם העניין הזה.</w:t>
      </w:r>
    </w:p>
    <w:p w:rsidR="00EE4D3B" w:rsidRPr="00EE4D3B" w:rsidRDefault="00EE4D3B" w:rsidP="00EE4D3B">
      <w:pPr>
        <w:bidi/>
        <w:jc w:val="both"/>
        <w:rPr>
          <w:rFonts w:cs="David" w:hint="cs"/>
          <w:rtl/>
        </w:rPr>
      </w:pPr>
      <w:bookmarkStart w:id="366" w:name="_ETM_Q1_2451420"/>
      <w:bookmarkEnd w:id="366"/>
    </w:p>
    <w:p w:rsidR="00EE4D3B" w:rsidRPr="00EE4D3B" w:rsidRDefault="00EE4D3B" w:rsidP="00EE4D3B">
      <w:pPr>
        <w:bidi/>
        <w:jc w:val="both"/>
        <w:rPr>
          <w:rFonts w:cs="David" w:hint="cs"/>
          <w:rtl/>
        </w:rPr>
      </w:pPr>
      <w:bookmarkStart w:id="367" w:name="_ETM_Q1_2451610"/>
      <w:bookmarkEnd w:id="367"/>
      <w:r w:rsidRPr="00EE4D3B">
        <w:rPr>
          <w:rFonts w:cs="David" w:hint="cs"/>
          <w:rtl/>
        </w:rPr>
        <w:tab/>
        <w:t xml:space="preserve">לכן, כל עוד אנחנו יכולים </w:t>
      </w:r>
      <w:bookmarkStart w:id="368" w:name="_ETM_Q1_2455000"/>
      <w:bookmarkEnd w:id="368"/>
      <w:r w:rsidRPr="00EE4D3B">
        <w:rPr>
          <w:rFonts w:cs="David" w:hint="cs"/>
          <w:rtl/>
        </w:rPr>
        <w:t xml:space="preserve">לשלוח קבצים גדולים וכבדים ישירות דרך הלפטופ </w:t>
      </w:r>
      <w:r w:rsidRPr="00EE4D3B">
        <w:rPr>
          <w:rFonts w:cs="David"/>
          <w:rtl/>
        </w:rPr>
        <w:t>–</w:t>
      </w:r>
      <w:r w:rsidRPr="00EE4D3B">
        <w:rPr>
          <w:rFonts w:cs="David" w:hint="cs"/>
          <w:rtl/>
        </w:rPr>
        <w:t xml:space="preserve"> </w:t>
      </w:r>
      <w:bookmarkStart w:id="369" w:name="_ETM_Q1_2464830"/>
      <w:bookmarkEnd w:id="369"/>
      <w:r w:rsidRPr="00EE4D3B">
        <w:rPr>
          <w:rFonts w:cs="David" w:hint="cs"/>
          <w:rtl/>
        </w:rPr>
        <w:t xml:space="preserve">זה ירוץ כנראה יותר מהר. ברגע שאנחנו נכנסים דרך האינטרנט </w:t>
      </w:r>
      <w:bookmarkStart w:id="370" w:name="_ETM_Q1_2464765"/>
      <w:bookmarkEnd w:id="370"/>
      <w:r w:rsidRPr="00EE4D3B">
        <w:rPr>
          <w:rFonts w:cs="David" w:hint="cs"/>
          <w:rtl/>
        </w:rPr>
        <w:t xml:space="preserve">לתוך אתר הכנסת, אנחנו שוב חוצים את התהילה ולכן </w:t>
      </w:r>
      <w:bookmarkStart w:id="371" w:name="_ETM_Q1_2474540"/>
      <w:bookmarkEnd w:id="371"/>
      <w:r w:rsidRPr="00EE4D3B">
        <w:rPr>
          <w:rFonts w:cs="David" w:hint="cs"/>
          <w:rtl/>
        </w:rPr>
        <w:t xml:space="preserve">כל הכרטיסים וכל הקידודים וכל הסיסמאות שכולנו סובלים מהם </w:t>
      </w:r>
      <w:bookmarkStart w:id="372" w:name="_ETM_Q1_2478695"/>
      <w:bookmarkEnd w:id="372"/>
      <w:r w:rsidRPr="00EE4D3B">
        <w:rPr>
          <w:rFonts w:cs="David" w:hint="cs"/>
          <w:rtl/>
        </w:rPr>
        <w:t xml:space="preserve">כדי להיכנס לתוך אתר הכנסת, זה הכול נובע מאבטחת מידע. כל הדבר הזה הוא לא בגלל רצון </w:t>
      </w:r>
      <w:bookmarkStart w:id="373" w:name="_ETM_Q1_2480897"/>
      <w:bookmarkEnd w:id="373"/>
      <w:r w:rsidRPr="00EE4D3B">
        <w:rPr>
          <w:rFonts w:cs="David" w:hint="cs"/>
          <w:rtl/>
        </w:rPr>
        <w:t xml:space="preserve">שלנו להעמיס את המערכת או לעשות את הפעולה יותר קשה, </w:t>
      </w:r>
      <w:bookmarkStart w:id="374" w:name="_ETM_Q1_2486263"/>
      <w:bookmarkEnd w:id="374"/>
      <w:r w:rsidRPr="00EE4D3B">
        <w:rPr>
          <w:rFonts w:cs="David" w:hint="cs"/>
          <w:rtl/>
        </w:rPr>
        <w:t xml:space="preserve">אלא אך ורק בגלל אבטחת מידע. אין לנו </w:t>
      </w:r>
      <w:bookmarkStart w:id="375" w:name="_ETM_Q1_2492760"/>
      <w:bookmarkEnd w:id="375"/>
      <w:r w:rsidRPr="00EE4D3B">
        <w:rPr>
          <w:rFonts w:cs="David" w:hint="cs"/>
          <w:rtl/>
        </w:rPr>
        <w:t xml:space="preserve">ברירה, אנחנו חייבים להגן על האתר שלנו ועל הרשת שלנו </w:t>
      </w:r>
      <w:bookmarkStart w:id="376" w:name="_ETM_Q1_2497057"/>
      <w:bookmarkEnd w:id="376"/>
      <w:r w:rsidRPr="00EE4D3B">
        <w:rPr>
          <w:rFonts w:cs="David" w:hint="cs"/>
          <w:rtl/>
        </w:rPr>
        <w:t xml:space="preserve">מפני חסימות. </w:t>
      </w:r>
    </w:p>
    <w:p w:rsidR="00EE4D3B" w:rsidRPr="00EE4D3B" w:rsidRDefault="00EE4D3B" w:rsidP="00EE4D3B">
      <w:pPr>
        <w:bidi/>
        <w:jc w:val="both"/>
        <w:rPr>
          <w:rFonts w:cs="David" w:hint="cs"/>
          <w:u w:val="single"/>
          <w:rtl/>
        </w:rPr>
      </w:pPr>
      <w:bookmarkStart w:id="377" w:name="_ETM_Q1_2501087"/>
      <w:bookmarkEnd w:id="377"/>
    </w:p>
    <w:p w:rsidR="00EE4D3B" w:rsidRPr="00EE4D3B" w:rsidRDefault="00EE4D3B" w:rsidP="00EE4D3B">
      <w:pPr>
        <w:bidi/>
        <w:jc w:val="both"/>
        <w:rPr>
          <w:rFonts w:cs="David" w:hint="cs"/>
          <w:rtl/>
        </w:rPr>
      </w:pPr>
      <w:r w:rsidRPr="00EE4D3B">
        <w:rPr>
          <w:rFonts w:cs="David" w:hint="cs"/>
          <w:u w:val="single"/>
          <w:rtl/>
        </w:rPr>
        <w:t>עמנואל גז:</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עמנואל גז, ראש האגף, </w:t>
      </w:r>
      <w:bookmarkStart w:id="378" w:name="_ETM_Q1_2502622"/>
      <w:bookmarkEnd w:id="378"/>
      <w:r w:rsidRPr="00EE4D3B">
        <w:rPr>
          <w:rFonts w:cs="David" w:hint="cs"/>
          <w:rtl/>
        </w:rPr>
        <w:t xml:space="preserve">אוסיף בנושא הסנהדרין. מערכת הסנהדרין היא מערכת מאוד ישנה, התחלנו להטמיע אותה כבר לפני שבע שנים. אנחנו מודעים לכך שהפלטפורמה היא ישנה, וכבר בפגרת הפסח האחרונה עשינו </w:t>
      </w:r>
      <w:bookmarkStart w:id="379" w:name="_ETM_Q1_2517574"/>
      <w:bookmarkEnd w:id="379"/>
      <w:r w:rsidRPr="00EE4D3B">
        <w:rPr>
          <w:rFonts w:cs="David" w:hint="cs"/>
          <w:rtl/>
        </w:rPr>
        <w:t xml:space="preserve">שדרוג ראשון של כל הפלטפורמה. </w:t>
      </w:r>
    </w:p>
    <w:p w:rsidR="00EE4D3B" w:rsidRPr="00EE4D3B" w:rsidRDefault="00EE4D3B" w:rsidP="00EE4D3B">
      <w:pPr>
        <w:bidi/>
        <w:jc w:val="both"/>
        <w:rPr>
          <w:rFonts w:cs="David" w:hint="cs"/>
          <w:rtl/>
        </w:rPr>
      </w:pPr>
      <w:bookmarkStart w:id="380" w:name="_ETM_Q1_2525837"/>
      <w:bookmarkEnd w:id="380"/>
    </w:p>
    <w:p w:rsidR="00EE4D3B" w:rsidRPr="00EE4D3B" w:rsidRDefault="00EE4D3B" w:rsidP="00EE4D3B">
      <w:pPr>
        <w:bidi/>
        <w:jc w:val="both"/>
        <w:rPr>
          <w:rFonts w:cs="David" w:hint="cs"/>
          <w:rtl/>
        </w:rPr>
      </w:pPr>
      <w:bookmarkStart w:id="381" w:name="_ETM_Q1_2525964"/>
      <w:bookmarkEnd w:id="381"/>
      <w:r w:rsidRPr="00EE4D3B">
        <w:rPr>
          <w:rFonts w:cs="David" w:hint="cs"/>
          <w:rtl/>
        </w:rPr>
        <w:tab/>
        <w:t xml:space="preserve">לצערנו, כל תהליך שדרוג </w:t>
      </w:r>
      <w:bookmarkStart w:id="382" w:name="_ETM_Q1_2524629"/>
      <w:bookmarkEnd w:id="382"/>
      <w:r w:rsidRPr="00EE4D3B">
        <w:rPr>
          <w:rFonts w:cs="David" w:hint="cs"/>
          <w:rtl/>
        </w:rPr>
        <w:t xml:space="preserve">מלווה גם בייסורי לידה. אנחנו יודעים שהמערכת כרגע מגלה סימני </w:t>
      </w:r>
      <w:bookmarkStart w:id="383" w:name="_ETM_Q1_2532639"/>
      <w:bookmarkEnd w:id="383"/>
      <w:r w:rsidRPr="00EE4D3B">
        <w:rPr>
          <w:rFonts w:cs="David" w:hint="cs"/>
          <w:rtl/>
        </w:rPr>
        <w:t xml:space="preserve">איטיות. אנחנו מטפלים יום-יום בנושא הזה. אתמול גם היינו בקשר עם מייקרוסופט, יש לנו קריאה מול מייקרוסופט העולמית. אנחנו </w:t>
      </w:r>
      <w:bookmarkStart w:id="384" w:name="_ETM_Q1_2542477"/>
      <w:bookmarkEnd w:id="384"/>
      <w:r w:rsidRPr="00EE4D3B">
        <w:rPr>
          <w:rFonts w:cs="David" w:hint="cs"/>
          <w:rtl/>
        </w:rPr>
        <w:t xml:space="preserve">מקווים שבשבועות הקרובים המערכת תתייצב ונוכל להגיד שאנחנו כבר אחרי זה. זה בנושא סנהדרין. </w:t>
      </w:r>
    </w:p>
    <w:p w:rsidR="00EE4D3B" w:rsidRPr="00EE4D3B" w:rsidRDefault="00EE4D3B" w:rsidP="00EE4D3B">
      <w:pPr>
        <w:bidi/>
        <w:jc w:val="both"/>
        <w:rPr>
          <w:rFonts w:cs="David" w:hint="cs"/>
          <w:u w:val="single"/>
          <w:rtl/>
        </w:rPr>
      </w:pPr>
      <w:bookmarkStart w:id="385" w:name="_ETM_Q1_2546110"/>
      <w:bookmarkEnd w:id="385"/>
    </w:p>
    <w:p w:rsidR="00EE4D3B" w:rsidRPr="00EE4D3B" w:rsidRDefault="00EE4D3B" w:rsidP="00EE4D3B">
      <w:pPr>
        <w:bidi/>
        <w:jc w:val="both"/>
        <w:rPr>
          <w:rFonts w:cs="David" w:hint="cs"/>
          <w:rtl/>
        </w:rPr>
      </w:pPr>
      <w:r w:rsidRPr="00EE4D3B">
        <w:rPr>
          <w:rFonts w:cs="David" w:hint="cs"/>
          <w:u w:val="single"/>
          <w:rtl/>
        </w:rPr>
        <w:t>דן עמר:</w:t>
      </w:r>
    </w:p>
    <w:p w:rsidR="00EE4D3B" w:rsidRPr="00EE4D3B" w:rsidRDefault="00EE4D3B" w:rsidP="00EE4D3B">
      <w:pPr>
        <w:bidi/>
        <w:jc w:val="both"/>
        <w:rPr>
          <w:rFonts w:cs="David" w:hint="cs"/>
          <w:rtl/>
        </w:rPr>
      </w:pPr>
      <w:bookmarkStart w:id="386" w:name="_ETM_Q1_2549172"/>
      <w:bookmarkEnd w:id="386"/>
    </w:p>
    <w:p w:rsidR="00EE4D3B" w:rsidRPr="00EE4D3B" w:rsidRDefault="00EE4D3B" w:rsidP="00EE4D3B">
      <w:pPr>
        <w:bidi/>
        <w:jc w:val="both"/>
        <w:rPr>
          <w:rFonts w:cs="David" w:hint="cs"/>
          <w:rtl/>
        </w:rPr>
      </w:pPr>
      <w:bookmarkStart w:id="387" w:name="_ETM_Q1_2549297"/>
      <w:bookmarkEnd w:id="387"/>
      <w:r w:rsidRPr="00EE4D3B">
        <w:rPr>
          <w:rFonts w:cs="David" w:hint="cs"/>
          <w:rtl/>
        </w:rPr>
        <w:tab/>
        <w:t xml:space="preserve">נושא התחברות מרחוק. </w:t>
      </w:r>
      <w:bookmarkStart w:id="388" w:name="_ETM_Q1_2546493"/>
      <w:bookmarkEnd w:id="388"/>
    </w:p>
    <w:p w:rsidR="00EE4D3B" w:rsidRPr="00EE4D3B" w:rsidRDefault="00EE4D3B" w:rsidP="00EE4D3B">
      <w:pPr>
        <w:bidi/>
        <w:jc w:val="both"/>
        <w:rPr>
          <w:rFonts w:cs="David" w:hint="cs"/>
          <w:u w:val="single"/>
          <w:rtl/>
        </w:rPr>
      </w:pPr>
      <w:bookmarkStart w:id="389" w:name="_ETM_Q1_2551741"/>
      <w:bookmarkEnd w:id="389"/>
    </w:p>
    <w:p w:rsidR="00EE4D3B" w:rsidRPr="00EE4D3B" w:rsidRDefault="00EE4D3B" w:rsidP="00EE4D3B">
      <w:pPr>
        <w:bidi/>
        <w:jc w:val="both"/>
        <w:rPr>
          <w:rFonts w:cs="David" w:hint="cs"/>
          <w:u w:val="single"/>
          <w:rtl/>
        </w:rPr>
      </w:pPr>
      <w:r w:rsidRPr="00EE4D3B">
        <w:rPr>
          <w:rFonts w:cs="David" w:hint="cs"/>
          <w:u w:val="single"/>
          <w:rtl/>
        </w:rPr>
        <w:t>עמנואל גז:</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דבר ראשון, אני מתחבר מרחוק </w:t>
      </w:r>
      <w:bookmarkStart w:id="390" w:name="_ETM_Q1_2554998"/>
      <w:bookmarkEnd w:id="390"/>
      <w:r w:rsidRPr="00EE4D3B">
        <w:rPr>
          <w:rFonts w:cs="David"/>
          <w:rtl/>
        </w:rPr>
        <w:t>–</w:t>
      </w:r>
      <w:r w:rsidRPr="00EE4D3B">
        <w:rPr>
          <w:rFonts w:cs="David" w:hint="cs"/>
          <w:rtl/>
        </w:rPr>
        <w:t xml:space="preserve"> מתחייבים לכל דבר אבל אלה הדרישות של אבטחת מידע </w:t>
      </w:r>
      <w:r w:rsidRPr="00EE4D3B">
        <w:rPr>
          <w:rFonts w:cs="David"/>
          <w:rtl/>
        </w:rPr>
        <w:t>–</w:t>
      </w:r>
      <w:r w:rsidRPr="00EE4D3B">
        <w:rPr>
          <w:rFonts w:cs="David" w:hint="cs"/>
          <w:rtl/>
        </w:rPr>
        <w:t xml:space="preserve"> </w:t>
      </w:r>
      <w:bookmarkStart w:id="391" w:name="_ETM_Q1_2557845"/>
      <w:bookmarkEnd w:id="391"/>
      <w:r w:rsidRPr="00EE4D3B">
        <w:rPr>
          <w:rFonts w:cs="David" w:hint="cs"/>
          <w:rtl/>
        </w:rPr>
        <w:t xml:space="preserve">לעבור זיהוי, ואנחנו מבינים כפי שאמר דן, שיש איומים </w:t>
      </w:r>
      <w:bookmarkStart w:id="392" w:name="_ETM_Q1_2559771"/>
      <w:bookmarkEnd w:id="392"/>
      <w:r w:rsidRPr="00EE4D3B">
        <w:rPr>
          <w:rFonts w:cs="David" w:hint="cs"/>
          <w:rtl/>
        </w:rPr>
        <w:t xml:space="preserve">רבים. כפי שציינת, יש עכשיו פיילוט של </w:t>
      </w:r>
      <w:r w:rsidRPr="00EE4D3B">
        <w:rPr>
          <w:rFonts w:cs="David" w:hint="cs"/>
        </w:rPr>
        <w:t>OTP</w:t>
      </w:r>
      <w:r w:rsidRPr="00EE4D3B">
        <w:rPr>
          <w:rFonts w:cs="David" w:hint="cs"/>
          <w:rtl/>
        </w:rPr>
        <w:t xml:space="preserve">, אפשר דרך הנייד לקבל סיסמה מתחלפת. זה קצת מקל, לא צריך </w:t>
      </w:r>
      <w:bookmarkStart w:id="393" w:name="_ETM_Q1_2570103"/>
      <w:bookmarkEnd w:id="393"/>
      <w:r w:rsidRPr="00EE4D3B">
        <w:rPr>
          <w:rFonts w:cs="David" w:hint="cs"/>
          <w:rtl/>
        </w:rPr>
        <w:t xml:space="preserve">להסתובב עם כל המתקן, אבל להיכנס עם </w:t>
      </w:r>
      <w:bookmarkStart w:id="394" w:name="_ETM_Q1_2578454"/>
      <w:bookmarkEnd w:id="394"/>
      <w:r w:rsidRPr="00EE4D3B">
        <w:rPr>
          <w:rFonts w:cs="David" w:hint="cs"/>
          <w:rtl/>
        </w:rPr>
        <w:t xml:space="preserve">שתי סיסמאות </w:t>
      </w:r>
      <w:r w:rsidRPr="00EE4D3B">
        <w:rPr>
          <w:rFonts w:cs="David"/>
          <w:rtl/>
        </w:rPr>
        <w:t>–</w:t>
      </w:r>
      <w:r w:rsidRPr="00EE4D3B">
        <w:rPr>
          <w:rFonts w:cs="David" w:hint="cs"/>
          <w:rtl/>
        </w:rPr>
        <w:t xml:space="preserve"> אי-אפשר לוותר על זה, אלה </w:t>
      </w:r>
      <w:bookmarkStart w:id="395" w:name="_ETM_Q1_2577713"/>
      <w:bookmarkEnd w:id="395"/>
      <w:r w:rsidRPr="00EE4D3B">
        <w:rPr>
          <w:rFonts w:cs="David" w:hint="cs"/>
          <w:rtl/>
        </w:rPr>
        <w:t xml:space="preserve">דרישות אבטחת מידע ואין לנו פתרון בנושא הזה. </w:t>
      </w:r>
    </w:p>
    <w:p w:rsidR="00EE4D3B" w:rsidRPr="00EE4D3B" w:rsidRDefault="00EE4D3B" w:rsidP="00EE4D3B">
      <w:pPr>
        <w:pStyle w:val="af"/>
        <w:keepNext/>
        <w:rPr>
          <w:rFonts w:cs="David" w:hint="cs"/>
          <w:sz w:val="24"/>
          <w:szCs w:val="24"/>
          <w:rtl/>
        </w:rPr>
      </w:pPr>
      <w:bookmarkStart w:id="396" w:name="_ETM_Q1_2586393"/>
      <w:bookmarkEnd w:id="396"/>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אני מוכרח להגיד, הבעיות הטכניות ברורות לי </w:t>
      </w:r>
      <w:r w:rsidRPr="00EE4D3B">
        <w:rPr>
          <w:rFonts w:cs="David"/>
          <w:rtl/>
        </w:rPr>
        <w:t>–</w:t>
      </w:r>
      <w:r w:rsidRPr="00EE4D3B">
        <w:rPr>
          <w:rFonts w:cs="David" w:hint="cs"/>
          <w:rtl/>
        </w:rPr>
        <w:t xml:space="preserve"> לא ברורות לי </w:t>
      </w:r>
      <w:bookmarkStart w:id="397" w:name="_ETM_Q1_2592420"/>
      <w:bookmarkEnd w:id="397"/>
      <w:r w:rsidRPr="00EE4D3B">
        <w:rPr>
          <w:rFonts w:cs="David" w:hint="cs"/>
          <w:rtl/>
        </w:rPr>
        <w:t xml:space="preserve">ברמת ההבנה הטכנית אבל אני מבין שיש שורה </w:t>
      </w:r>
      <w:bookmarkStart w:id="398" w:name="_ETM_Q1_2591425"/>
      <w:bookmarkEnd w:id="398"/>
      <w:r w:rsidRPr="00EE4D3B">
        <w:rPr>
          <w:rFonts w:cs="David" w:hint="cs"/>
          <w:rtl/>
        </w:rPr>
        <w:t xml:space="preserve">של בעיות טכניות. מצד שני, אני לא יודע מה קורה במשרדי הממשלה, אם גם שם זה המצב, שאדם יושב וזה קצב העבודה. אם זוהי גזירת </w:t>
      </w:r>
      <w:bookmarkStart w:id="399" w:name="_ETM_Q1_2603386"/>
      <w:bookmarkEnd w:id="399"/>
      <w:r w:rsidRPr="00EE4D3B">
        <w:rPr>
          <w:rFonts w:cs="David" w:hint="cs"/>
          <w:rtl/>
        </w:rPr>
        <w:t xml:space="preserve">גורל שישנה על כל המגזרים </w:t>
      </w:r>
      <w:r w:rsidRPr="00EE4D3B">
        <w:rPr>
          <w:rFonts w:cs="David"/>
          <w:rtl/>
        </w:rPr>
        <w:t>–</w:t>
      </w:r>
      <w:r w:rsidRPr="00EE4D3B">
        <w:rPr>
          <w:rFonts w:cs="David" w:hint="cs"/>
          <w:rtl/>
        </w:rPr>
        <w:t xml:space="preserve"> אולי זה המצב, אבל פשוט אי-אפשר לעבוד ככה. בשורה התחתונה, מה טעם שנשדרג מחשבים </w:t>
      </w:r>
      <w:bookmarkStart w:id="400" w:name="_ETM_Q1_2615428"/>
      <w:bookmarkEnd w:id="400"/>
      <w:r w:rsidRPr="00EE4D3B">
        <w:rPr>
          <w:rFonts w:cs="David" w:hint="cs"/>
          <w:rtl/>
        </w:rPr>
        <w:t xml:space="preserve">ונעשה כל מיני פעולות כאלה אם בסוף אומרים לנו: תביא את הלפטופ שלך מהבית ותשתמש בו כי אתה </w:t>
      </w:r>
      <w:bookmarkStart w:id="401" w:name="_ETM_Q1_2616865"/>
      <w:bookmarkEnd w:id="401"/>
      <w:r w:rsidRPr="00EE4D3B">
        <w:rPr>
          <w:rFonts w:cs="David" w:hint="cs"/>
          <w:rtl/>
        </w:rPr>
        <w:t xml:space="preserve">לא יכול לעבוד. </w:t>
      </w:r>
      <w:bookmarkStart w:id="402" w:name="_ETM_Q1_2624679"/>
      <w:bookmarkEnd w:id="402"/>
      <w:r w:rsidRPr="00EE4D3B">
        <w:rPr>
          <w:rFonts w:cs="David" w:hint="cs"/>
          <w:rtl/>
        </w:rPr>
        <w:t xml:space="preserve">בוא </w:t>
      </w:r>
      <w:bookmarkStart w:id="403" w:name="_ETM_Q1_2625841"/>
      <w:bookmarkEnd w:id="403"/>
      <w:r w:rsidRPr="00EE4D3B">
        <w:rPr>
          <w:rFonts w:cs="David" w:hint="cs"/>
          <w:rtl/>
        </w:rPr>
        <w:t xml:space="preserve">נצייד את כולם במחשבים ניידים ונרד מהמחשבים הנייחים. </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404" w:name="_ETM_Q1_2626817"/>
      <w:bookmarkEnd w:id="404"/>
      <w:r w:rsidRPr="00EE4D3B">
        <w:rPr>
          <w:rFonts w:cs="David" w:hint="cs"/>
          <w:rtl/>
        </w:rPr>
        <w:tab/>
        <w:t xml:space="preserve">לא, </w:t>
      </w:r>
      <w:bookmarkStart w:id="405" w:name="_ETM_Q1_2629208"/>
      <w:bookmarkEnd w:id="405"/>
      <w:r w:rsidRPr="00EE4D3B">
        <w:rPr>
          <w:rFonts w:cs="David" w:hint="cs"/>
          <w:rtl/>
        </w:rPr>
        <w:t xml:space="preserve">לא, לא. </w:t>
      </w:r>
    </w:p>
    <w:p w:rsidR="00EE4D3B" w:rsidRPr="00EE4D3B" w:rsidRDefault="00EE4D3B" w:rsidP="00EE4D3B">
      <w:pPr>
        <w:bidi/>
        <w:jc w:val="both"/>
        <w:rPr>
          <w:rFonts w:cs="David" w:hint="cs"/>
          <w:u w:val="single"/>
          <w:rtl/>
        </w:rPr>
      </w:pPr>
      <w:bookmarkStart w:id="406" w:name="_ETM_Q1_2633079"/>
      <w:bookmarkEnd w:id="406"/>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407" w:name="_ETM_Q1_2625656"/>
      <w:bookmarkEnd w:id="407"/>
    </w:p>
    <w:p w:rsidR="00EE4D3B" w:rsidRPr="00EE4D3B" w:rsidRDefault="00EE4D3B" w:rsidP="00EE4D3B">
      <w:pPr>
        <w:bidi/>
        <w:jc w:val="both"/>
        <w:rPr>
          <w:rFonts w:cs="David" w:hint="cs"/>
          <w:rtl/>
        </w:rPr>
      </w:pPr>
      <w:bookmarkStart w:id="408" w:name="_ETM_Q1_2625783"/>
      <w:bookmarkEnd w:id="408"/>
      <w:r w:rsidRPr="00EE4D3B">
        <w:rPr>
          <w:rFonts w:cs="David" w:hint="cs"/>
          <w:rtl/>
        </w:rPr>
        <w:tab/>
        <w:t xml:space="preserve">אפשר לעשות מיפוי של המחשבים. </w:t>
      </w:r>
    </w:p>
    <w:p w:rsidR="00EE4D3B" w:rsidRPr="00EE4D3B" w:rsidRDefault="00EE4D3B" w:rsidP="00EE4D3B">
      <w:pPr>
        <w:bidi/>
        <w:jc w:val="both"/>
        <w:rPr>
          <w:rFonts w:cs="David" w:hint="cs"/>
          <w:u w:val="single"/>
          <w:rtl/>
        </w:rPr>
      </w:pPr>
      <w:bookmarkStart w:id="409" w:name="_ETM_Q1_2637914"/>
      <w:bookmarkEnd w:id="409"/>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לפני כן, חבר הכנסת מולה </w:t>
      </w:r>
      <w:r w:rsidRPr="00EE4D3B">
        <w:rPr>
          <w:rFonts w:cs="David"/>
          <w:rtl/>
        </w:rPr>
        <w:t>–</w:t>
      </w:r>
      <w:r w:rsidRPr="00EE4D3B">
        <w:rPr>
          <w:rFonts w:cs="David" w:hint="cs"/>
          <w:rtl/>
        </w:rPr>
        <w:t xml:space="preserve"> אתה, אני חושב, זוכר את זה אישית. בניגוד למשרדי ממשלה, אנחנו נמצאים בסביבה שונה לחלוטין. הרי מסתובבים פה </w:t>
      </w:r>
      <w:bookmarkStart w:id="410" w:name="_ETM_Q1_2644120"/>
      <w:bookmarkEnd w:id="410"/>
      <w:r w:rsidRPr="00EE4D3B">
        <w:rPr>
          <w:rFonts w:cs="David" w:hint="cs"/>
          <w:rtl/>
        </w:rPr>
        <w:t xml:space="preserve">לא רק עובדים שעברו תחקיר, לא רק עובדי מדינה, </w:t>
      </w:r>
      <w:bookmarkStart w:id="411" w:name="_ETM_Q1_2647543"/>
      <w:bookmarkEnd w:id="411"/>
      <w:r w:rsidRPr="00EE4D3B">
        <w:rPr>
          <w:rFonts w:cs="David" w:hint="cs"/>
          <w:rtl/>
        </w:rPr>
        <w:t>לא רק חברי כנסת. סביב חבר הכנסת מסתובבים עוזרים פרלמנטרי</w:t>
      </w:r>
      <w:bookmarkStart w:id="412" w:name="_ETM_Q1_2655622"/>
      <w:bookmarkEnd w:id="412"/>
      <w:r w:rsidRPr="00EE4D3B">
        <w:rPr>
          <w:rFonts w:cs="David" w:hint="cs"/>
          <w:rtl/>
        </w:rPr>
        <w:t xml:space="preserve">ם שחלקם מתחלפים בתדירות של פעם בחודש, כפי שהוצגה העובדה הזאת בפעם הקודמת, מסתובבים כל מיני מתנדבים, מסתובבים </w:t>
      </w:r>
      <w:bookmarkStart w:id="413" w:name="_ETM_Q1_2662853"/>
      <w:bookmarkEnd w:id="413"/>
      <w:r w:rsidRPr="00EE4D3B">
        <w:rPr>
          <w:rFonts w:cs="David" w:hint="cs"/>
          <w:rtl/>
        </w:rPr>
        <w:t xml:space="preserve">כל מיני אנשים שלא בדיוק מפוקחים </w:t>
      </w:r>
      <w:r w:rsidRPr="00EE4D3B">
        <w:rPr>
          <w:rFonts w:cs="David"/>
          <w:rtl/>
        </w:rPr>
        <w:t>–</w:t>
      </w:r>
      <w:r w:rsidRPr="00EE4D3B">
        <w:rPr>
          <w:rFonts w:cs="David" w:hint="cs"/>
          <w:rtl/>
        </w:rPr>
        <w:t xml:space="preserve"> לא על-ידכם חבר</w:t>
      </w:r>
      <w:bookmarkStart w:id="414" w:name="_ETM_Q1_2662821"/>
      <w:bookmarkEnd w:id="414"/>
      <w:r w:rsidRPr="00EE4D3B">
        <w:rPr>
          <w:rFonts w:cs="David" w:hint="cs"/>
          <w:rtl/>
        </w:rPr>
        <w:t xml:space="preserve">י הכנסת, ודאי לא על-ידינו מינהל הכנסת </w:t>
      </w:r>
      <w:r w:rsidRPr="00EE4D3B">
        <w:rPr>
          <w:rFonts w:cs="David"/>
          <w:rtl/>
        </w:rPr>
        <w:t>–</w:t>
      </w:r>
      <w:r w:rsidRPr="00EE4D3B">
        <w:rPr>
          <w:rFonts w:cs="David" w:hint="cs"/>
          <w:rtl/>
        </w:rPr>
        <w:t xml:space="preserve"> והאנשים הללו, יש להם גישה מסוימת לרשת המחשבים. אנחנו לא רוצים ולא ניתן שתהיה להם גישה לליבה של המערכת. פשוט </w:t>
      </w:r>
      <w:bookmarkStart w:id="415" w:name="_ETM_Q1_2680413"/>
      <w:bookmarkEnd w:id="415"/>
      <w:r w:rsidRPr="00EE4D3B">
        <w:rPr>
          <w:rFonts w:cs="David" w:hint="cs"/>
          <w:rtl/>
        </w:rPr>
        <w:t xml:space="preserve">משום שאתר הכנסת </w:t>
      </w:r>
      <w:r w:rsidRPr="00EE4D3B">
        <w:rPr>
          <w:rFonts w:cs="David"/>
          <w:rtl/>
        </w:rPr>
        <w:t>–</w:t>
      </w:r>
      <w:r w:rsidRPr="00EE4D3B">
        <w:rPr>
          <w:rFonts w:cs="David" w:hint="cs"/>
          <w:rtl/>
        </w:rPr>
        <w:t xml:space="preserve"> לא רק אתר האינטרנט; האתר הפנימי שלנו, האינטרָנֶט </w:t>
      </w:r>
      <w:r w:rsidRPr="00EE4D3B">
        <w:rPr>
          <w:rFonts w:cs="David"/>
          <w:rtl/>
        </w:rPr>
        <w:t>–</w:t>
      </w:r>
      <w:r w:rsidRPr="00EE4D3B">
        <w:rPr>
          <w:rFonts w:cs="David" w:hint="cs"/>
          <w:rtl/>
        </w:rPr>
        <w:t xml:space="preserve"> הוא אחת המערכות המותקפות ביותר </w:t>
      </w:r>
      <w:bookmarkStart w:id="416" w:name="_ETM_Q1_2690877"/>
      <w:bookmarkEnd w:id="416"/>
      <w:r w:rsidRPr="00EE4D3B">
        <w:rPr>
          <w:rFonts w:cs="David" w:hint="cs"/>
          <w:rtl/>
        </w:rPr>
        <w:t xml:space="preserve">במדינת ישראל. </w:t>
      </w:r>
    </w:p>
    <w:p w:rsidR="00EE4D3B" w:rsidRPr="00EE4D3B" w:rsidRDefault="00EE4D3B" w:rsidP="00EE4D3B">
      <w:pPr>
        <w:bidi/>
        <w:jc w:val="both"/>
        <w:rPr>
          <w:rFonts w:cs="David" w:hint="cs"/>
          <w:rtl/>
        </w:rPr>
      </w:pPr>
      <w:bookmarkStart w:id="417" w:name="_ETM_Q1_2694630"/>
      <w:bookmarkEnd w:id="417"/>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אף אחד לא יוותר על מערכת אבטחת </w:t>
      </w:r>
      <w:bookmarkStart w:id="418" w:name="_ETM_Q1_2691668"/>
      <w:bookmarkEnd w:id="418"/>
      <w:r w:rsidRPr="00EE4D3B">
        <w:rPr>
          <w:rFonts w:cs="David" w:hint="cs"/>
          <w:rtl/>
        </w:rPr>
        <w:t>מידע. אין טענה כזאת.</w:t>
      </w:r>
    </w:p>
    <w:p w:rsidR="00EE4D3B" w:rsidRPr="00EE4D3B" w:rsidRDefault="00EE4D3B" w:rsidP="00EE4D3B">
      <w:pPr>
        <w:bidi/>
        <w:jc w:val="both"/>
        <w:rPr>
          <w:rFonts w:cs="David" w:hint="cs"/>
          <w:rtl/>
        </w:rPr>
      </w:pPr>
      <w:bookmarkStart w:id="419" w:name="_ETM_Q1_2699949"/>
      <w:bookmarkEnd w:id="419"/>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השילוב הזה של אנשים "ל</w:t>
      </w:r>
      <w:bookmarkStart w:id="420" w:name="_ETM_Q1_2701881"/>
      <w:bookmarkEnd w:id="420"/>
      <w:r w:rsidRPr="00EE4D3B">
        <w:rPr>
          <w:rFonts w:cs="David" w:hint="cs"/>
          <w:rtl/>
        </w:rPr>
        <w:t xml:space="preserve">א לגמרי משלנו" בתוך הבית, ואנחנו הגורם המותקף ביותר </w:t>
      </w:r>
      <w:bookmarkStart w:id="421" w:name="_ETM_Q1_2709060"/>
      <w:bookmarkEnd w:id="421"/>
      <w:r w:rsidRPr="00EE4D3B">
        <w:rPr>
          <w:rFonts w:cs="David" w:hint="cs"/>
          <w:rtl/>
        </w:rPr>
        <w:t xml:space="preserve">במדינת ישראל מחוץ לבית </w:t>
      </w:r>
      <w:r w:rsidRPr="00EE4D3B">
        <w:rPr>
          <w:rFonts w:cs="David"/>
          <w:rtl/>
        </w:rPr>
        <w:t>–</w:t>
      </w:r>
      <w:r w:rsidRPr="00EE4D3B">
        <w:rPr>
          <w:rFonts w:cs="David" w:hint="cs"/>
          <w:rtl/>
        </w:rPr>
        <w:t xml:space="preserve"> השילוב הזה מחייב אותנו </w:t>
      </w:r>
      <w:bookmarkStart w:id="422" w:name="_ETM_Q1_2709673"/>
      <w:bookmarkEnd w:id="422"/>
      <w:r w:rsidRPr="00EE4D3B">
        <w:rPr>
          <w:rFonts w:cs="David" w:hint="cs"/>
          <w:rtl/>
        </w:rPr>
        <w:t xml:space="preserve">לרמת אבטחה גבוהה יותר מאשר בחלק ממשרדי הממשלה. אני אומר </w:t>
      </w:r>
      <w:bookmarkStart w:id="423" w:name="_ETM_Q1_2719144"/>
      <w:bookmarkEnd w:id="423"/>
      <w:r w:rsidRPr="00EE4D3B">
        <w:rPr>
          <w:rFonts w:cs="David" w:hint="cs"/>
          <w:rtl/>
        </w:rPr>
        <w:t>את זה חד וחלק.</w:t>
      </w:r>
    </w:p>
    <w:p w:rsidR="00EE4D3B" w:rsidRPr="00EE4D3B" w:rsidRDefault="00EE4D3B" w:rsidP="00EE4D3B">
      <w:pPr>
        <w:bidi/>
        <w:jc w:val="both"/>
        <w:rPr>
          <w:rFonts w:cs="David" w:hint="cs"/>
          <w:rtl/>
        </w:rPr>
      </w:pPr>
      <w:bookmarkStart w:id="424" w:name="_ETM_Q1_2722210"/>
      <w:bookmarkEnd w:id="424"/>
    </w:p>
    <w:p w:rsidR="00EE4D3B" w:rsidRPr="00EE4D3B" w:rsidRDefault="00EE4D3B" w:rsidP="00EE4D3B">
      <w:pPr>
        <w:bidi/>
        <w:jc w:val="both"/>
        <w:rPr>
          <w:rFonts w:cs="David" w:hint="cs"/>
          <w:rtl/>
        </w:rPr>
      </w:pPr>
      <w:bookmarkStart w:id="425" w:name="_ETM_Q1_2722331"/>
      <w:bookmarkEnd w:id="425"/>
      <w:r w:rsidRPr="00EE4D3B">
        <w:rPr>
          <w:rFonts w:cs="David" w:hint="cs"/>
          <w:rtl/>
        </w:rPr>
        <w:tab/>
        <w:t xml:space="preserve">גם כאן, בניגוד למשרדי הממשלה, יש לנו רשימה ארוכה של מאות לקוחות </w:t>
      </w:r>
      <w:r w:rsidRPr="00EE4D3B">
        <w:rPr>
          <w:rFonts w:cs="David"/>
          <w:rtl/>
        </w:rPr>
        <w:t>–</w:t>
      </w:r>
      <w:r w:rsidRPr="00EE4D3B">
        <w:rPr>
          <w:rFonts w:cs="David" w:hint="cs"/>
          <w:rtl/>
        </w:rPr>
        <w:t xml:space="preserve"> אתם והעוזרים שלכם, בראש </w:t>
      </w:r>
      <w:bookmarkStart w:id="426" w:name="_ETM_Q1_2727871"/>
      <w:bookmarkEnd w:id="426"/>
      <w:r w:rsidRPr="00EE4D3B">
        <w:rPr>
          <w:rFonts w:cs="David" w:hint="cs"/>
          <w:rtl/>
        </w:rPr>
        <w:t xml:space="preserve">ובראשונה, וזאת העבודה שלכם </w:t>
      </w:r>
      <w:r w:rsidRPr="00EE4D3B">
        <w:rPr>
          <w:rFonts w:cs="David"/>
          <w:rtl/>
        </w:rPr>
        <w:t>–</w:t>
      </w:r>
      <w:r w:rsidRPr="00EE4D3B">
        <w:rPr>
          <w:rFonts w:cs="David" w:hint="cs"/>
          <w:rtl/>
        </w:rPr>
        <w:t xml:space="preserve"> שמעלים כל אחד למערכת שלו</w:t>
      </w:r>
      <w:bookmarkStart w:id="427" w:name="_ETM_Q1_2729749"/>
      <w:bookmarkEnd w:id="427"/>
      <w:r w:rsidRPr="00EE4D3B">
        <w:rPr>
          <w:rFonts w:cs="David" w:hint="cs"/>
          <w:rtl/>
        </w:rPr>
        <w:t xml:space="preserve">, לאתר שלו, לפינה שלו, "טרפיק" של וידאו שאין לו </w:t>
      </w:r>
      <w:bookmarkStart w:id="428" w:name="_ETM_Q1_2738732"/>
      <w:bookmarkEnd w:id="428"/>
      <w:r w:rsidRPr="00EE4D3B">
        <w:rPr>
          <w:rFonts w:cs="David" w:hint="cs"/>
          <w:rtl/>
        </w:rPr>
        <w:t>אח ורע במקומות אחרים בממשלה, ואנחנו רוצים אבטחה ברמה ממשלתית.</w:t>
      </w:r>
    </w:p>
    <w:p w:rsidR="00EE4D3B" w:rsidRPr="00EE4D3B" w:rsidRDefault="00EE4D3B" w:rsidP="00EE4D3B">
      <w:pPr>
        <w:bidi/>
        <w:jc w:val="both"/>
        <w:rPr>
          <w:rFonts w:cs="David" w:hint="cs"/>
          <w:rtl/>
        </w:rPr>
      </w:pPr>
      <w:bookmarkStart w:id="429" w:name="_ETM_Q1_2743706"/>
      <w:bookmarkEnd w:id="429"/>
    </w:p>
    <w:p w:rsidR="00EE4D3B" w:rsidRPr="00EE4D3B" w:rsidRDefault="00EE4D3B" w:rsidP="00EE4D3B">
      <w:pPr>
        <w:bidi/>
        <w:jc w:val="both"/>
        <w:rPr>
          <w:rFonts w:cs="David" w:hint="cs"/>
          <w:rtl/>
        </w:rPr>
      </w:pPr>
      <w:bookmarkStart w:id="430" w:name="_ETM_Q1_2743828"/>
      <w:bookmarkEnd w:id="430"/>
      <w:r w:rsidRPr="00EE4D3B">
        <w:rPr>
          <w:rFonts w:cs="David" w:hint="cs"/>
          <w:rtl/>
        </w:rPr>
        <w:tab/>
        <w:t>אנחנו כל הזמן חיים במתח בין ש</w:t>
      </w:r>
      <w:bookmarkStart w:id="431" w:name="_ETM_Q1_2743057"/>
      <w:bookmarkEnd w:id="431"/>
      <w:r w:rsidRPr="00EE4D3B">
        <w:rPr>
          <w:rFonts w:cs="David" w:hint="cs"/>
          <w:rtl/>
        </w:rPr>
        <w:t xml:space="preserve">ני הקצוות הללו, ולפעמים אנחנו נמצאים במצב שבו אנחנו </w:t>
      </w:r>
      <w:bookmarkStart w:id="432" w:name="_ETM_Q1_2750902"/>
      <w:bookmarkEnd w:id="432"/>
      <w:r w:rsidRPr="00EE4D3B">
        <w:rPr>
          <w:rFonts w:cs="David" w:hint="cs"/>
          <w:rtl/>
        </w:rPr>
        <w:t xml:space="preserve">משלמים על כך מחיר מבחינת היעילות </w:t>
      </w:r>
      <w:r w:rsidRPr="00EE4D3B">
        <w:rPr>
          <w:rFonts w:cs="David"/>
          <w:rtl/>
        </w:rPr>
        <w:t>–</w:t>
      </w:r>
      <w:r w:rsidRPr="00EE4D3B">
        <w:rPr>
          <w:rFonts w:cs="David" w:hint="cs"/>
          <w:rtl/>
        </w:rPr>
        <w:t xml:space="preserve"> מה שאנחנו רגילים </w:t>
      </w:r>
      <w:bookmarkStart w:id="433" w:name="_ETM_Q1_2751367"/>
      <w:bookmarkEnd w:id="433"/>
      <w:r w:rsidRPr="00EE4D3B">
        <w:rPr>
          <w:rFonts w:cs="David" w:hint="cs"/>
          <w:rtl/>
        </w:rPr>
        <w:t xml:space="preserve">לעשות בבית, אנחנו קצת מתקשים לעשות במערכת כזאת גדולה </w:t>
      </w:r>
      <w:r w:rsidRPr="00EE4D3B">
        <w:rPr>
          <w:rFonts w:cs="David"/>
          <w:rtl/>
        </w:rPr>
        <w:t>–</w:t>
      </w:r>
      <w:r w:rsidRPr="00EE4D3B">
        <w:rPr>
          <w:rFonts w:cs="David" w:hint="cs"/>
          <w:rtl/>
        </w:rPr>
        <w:t xml:space="preserve"> אבל אנחנו חלילה לא רוצים לשלם מחיר בפריצת אבטחה, כי אז אתם לא תסלחו לנו, בצדק, וגם הציבור לא </w:t>
      </w:r>
      <w:bookmarkStart w:id="434" w:name="_ETM_Q1_2760689"/>
      <w:bookmarkEnd w:id="434"/>
      <w:r w:rsidRPr="00EE4D3B">
        <w:rPr>
          <w:rFonts w:cs="David" w:hint="cs"/>
          <w:rtl/>
        </w:rPr>
        <w:t xml:space="preserve">יסלח לנו, בצדק, אם תהיה לנו פריצה באבטחה ונגיד "היינו פתוחים מדי". </w:t>
      </w:r>
    </w:p>
    <w:p w:rsidR="00EE4D3B" w:rsidRPr="00EE4D3B" w:rsidRDefault="00EE4D3B" w:rsidP="00EE4D3B">
      <w:pPr>
        <w:bidi/>
        <w:jc w:val="both"/>
        <w:rPr>
          <w:rFonts w:cs="David" w:hint="cs"/>
          <w:rtl/>
        </w:rPr>
      </w:pPr>
      <w:bookmarkStart w:id="435" w:name="_ETM_Q1_2768166"/>
      <w:bookmarkEnd w:id="435"/>
    </w:p>
    <w:p w:rsidR="00EE4D3B" w:rsidRPr="00EE4D3B" w:rsidRDefault="00EE4D3B" w:rsidP="00EE4D3B">
      <w:pPr>
        <w:bidi/>
        <w:jc w:val="both"/>
        <w:rPr>
          <w:rFonts w:cs="David" w:hint="cs"/>
          <w:rtl/>
        </w:rPr>
      </w:pPr>
      <w:bookmarkStart w:id="436" w:name="_ETM_Q1_2768289"/>
      <w:bookmarkEnd w:id="436"/>
      <w:r w:rsidRPr="00EE4D3B">
        <w:rPr>
          <w:rFonts w:cs="David" w:hint="cs"/>
          <w:rtl/>
        </w:rPr>
        <w:tab/>
        <w:t xml:space="preserve">אנחנו מעדיפים </w:t>
      </w:r>
      <w:r w:rsidRPr="00EE4D3B">
        <w:rPr>
          <w:rFonts w:cs="David"/>
          <w:rtl/>
        </w:rPr>
        <w:t>–</w:t>
      </w:r>
      <w:r w:rsidRPr="00EE4D3B">
        <w:rPr>
          <w:rFonts w:cs="David" w:hint="cs"/>
          <w:rtl/>
        </w:rPr>
        <w:t xml:space="preserve"> זה מעצבן לשמוע </w:t>
      </w:r>
      <w:bookmarkStart w:id="437" w:name="_ETM_Q1_2769186"/>
      <w:bookmarkEnd w:id="437"/>
      <w:r w:rsidRPr="00EE4D3B">
        <w:rPr>
          <w:rFonts w:cs="David" w:hint="cs"/>
          <w:rtl/>
        </w:rPr>
        <w:t xml:space="preserve">את זה, ברור לי </w:t>
      </w:r>
      <w:r w:rsidRPr="00EE4D3B">
        <w:rPr>
          <w:rFonts w:cs="David"/>
          <w:rtl/>
        </w:rPr>
        <w:t>–</w:t>
      </w:r>
      <w:r w:rsidRPr="00EE4D3B">
        <w:rPr>
          <w:rFonts w:cs="David" w:hint="cs"/>
          <w:rtl/>
        </w:rPr>
        <w:t xml:space="preserve"> אנחנו מעדיפים להיות טיפה </w:t>
      </w:r>
      <w:bookmarkStart w:id="438" w:name="_ETM_Q1_2770299"/>
      <w:bookmarkEnd w:id="438"/>
      <w:r w:rsidRPr="00EE4D3B">
        <w:rPr>
          <w:rFonts w:cs="David" w:hint="cs"/>
          <w:rtl/>
        </w:rPr>
        <w:t>נוקשים בצד התפעולי לטובת זה שנהיה שלמים בצד האבטחה.</w:t>
      </w:r>
    </w:p>
    <w:p w:rsidR="00EE4D3B" w:rsidRPr="00EE4D3B" w:rsidRDefault="00EE4D3B" w:rsidP="00EE4D3B">
      <w:pPr>
        <w:bidi/>
        <w:jc w:val="both"/>
        <w:rPr>
          <w:rFonts w:cs="David" w:hint="cs"/>
          <w:u w:val="single"/>
          <w:rtl/>
        </w:rPr>
      </w:pPr>
      <w:bookmarkStart w:id="439" w:name="_ETM_Q1_2778310"/>
      <w:bookmarkEnd w:id="439"/>
    </w:p>
    <w:p w:rsidR="00EE4D3B" w:rsidRPr="00EE4D3B" w:rsidRDefault="00EE4D3B" w:rsidP="00EE4D3B">
      <w:pPr>
        <w:bidi/>
        <w:jc w:val="both"/>
        <w:rPr>
          <w:rFonts w:cs="David" w:hint="cs"/>
          <w:rtl/>
        </w:rPr>
      </w:pPr>
      <w:r w:rsidRPr="00EE4D3B">
        <w:rPr>
          <w:rFonts w:cs="David" w:hint="cs"/>
          <w:u w:val="single"/>
          <w:rtl/>
        </w:rPr>
        <w:t xml:space="preserve">שלמה </w:t>
      </w:r>
      <w:bookmarkStart w:id="440" w:name="_ETM_Q1_2782248"/>
      <w:bookmarkEnd w:id="440"/>
      <w:r w:rsidRPr="00EE4D3B">
        <w:rPr>
          <w:rFonts w:cs="David" w:hint="cs"/>
          <w:u w:val="single"/>
          <w:rtl/>
        </w:rPr>
        <w:t>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לא חושב שהיושב-ראש מתכוון שאנחנו נוותר על מערכת </w:t>
      </w:r>
      <w:bookmarkStart w:id="441" w:name="_ETM_Q1_2781139"/>
      <w:bookmarkEnd w:id="441"/>
      <w:r w:rsidRPr="00EE4D3B">
        <w:rPr>
          <w:rFonts w:cs="David" w:hint="cs"/>
          <w:rtl/>
        </w:rPr>
        <w:t xml:space="preserve">אבטחה. מה שאנחנו אומרים </w:t>
      </w:r>
      <w:r w:rsidRPr="00EE4D3B">
        <w:rPr>
          <w:rFonts w:cs="David"/>
          <w:rtl/>
        </w:rPr>
        <w:t>–</w:t>
      </w:r>
      <w:r w:rsidRPr="00EE4D3B">
        <w:rPr>
          <w:rFonts w:cs="David" w:hint="cs"/>
          <w:rtl/>
        </w:rPr>
        <w:t xml:space="preserve"> תשפרו בצורה משמעותית מאוד את </w:t>
      </w:r>
      <w:bookmarkStart w:id="442" w:name="_ETM_Q1_2789075"/>
      <w:bookmarkEnd w:id="442"/>
      <w:r w:rsidRPr="00EE4D3B">
        <w:rPr>
          <w:rFonts w:cs="David" w:hint="cs"/>
          <w:rtl/>
        </w:rPr>
        <w:t xml:space="preserve">כל החסמים האחרים שמקשים. </w:t>
      </w:r>
    </w:p>
    <w:p w:rsidR="00EE4D3B" w:rsidRPr="00EE4D3B" w:rsidRDefault="00EE4D3B" w:rsidP="00EE4D3B">
      <w:pPr>
        <w:bidi/>
        <w:jc w:val="both"/>
        <w:rPr>
          <w:rFonts w:cs="David" w:hint="cs"/>
          <w:u w:val="single"/>
          <w:rtl/>
        </w:rPr>
      </w:pPr>
      <w:bookmarkStart w:id="443" w:name="_ETM_Q1_2787343"/>
      <w:bookmarkEnd w:id="443"/>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444" w:name="_ETM_Q1_2789032"/>
      <w:bookmarkEnd w:id="444"/>
      <w:r w:rsidRPr="00EE4D3B">
        <w:rPr>
          <w:rFonts w:cs="David" w:hint="cs"/>
          <w:rtl/>
        </w:rPr>
        <w:tab/>
        <w:t xml:space="preserve">זה בדיוק מה שהוצג כאן. </w:t>
      </w:r>
    </w:p>
    <w:p w:rsidR="00EE4D3B" w:rsidRPr="00EE4D3B" w:rsidRDefault="00EE4D3B" w:rsidP="00EE4D3B">
      <w:pPr>
        <w:bidi/>
        <w:jc w:val="both"/>
        <w:rPr>
          <w:rFonts w:cs="David" w:hint="cs"/>
          <w:rtl/>
        </w:rPr>
      </w:pPr>
      <w:bookmarkStart w:id="445" w:name="_ETM_Q1_2792463"/>
      <w:bookmarkEnd w:id="445"/>
      <w:r w:rsidRPr="00EE4D3B">
        <w:rPr>
          <w:rFonts w:cs="David"/>
          <w:rtl/>
        </w:rPr>
        <w:br/>
      </w:r>
      <w:r w:rsidRPr="00EE4D3B">
        <w:rPr>
          <w:rFonts w:cs="David" w:hint="cs"/>
          <w:u w:val="single"/>
          <w:rtl/>
        </w:rPr>
        <w:t xml:space="preserve">שלמה </w:t>
      </w:r>
      <w:bookmarkStart w:id="446" w:name="_ETM_Q1_2794030"/>
      <w:bookmarkEnd w:id="446"/>
      <w:r w:rsidRPr="00EE4D3B">
        <w:rPr>
          <w:rFonts w:cs="David" w:hint="cs"/>
          <w:u w:val="single"/>
          <w:rtl/>
        </w:rPr>
        <w:t>מולה:</w:t>
      </w:r>
    </w:p>
    <w:p w:rsidR="00EE4D3B" w:rsidRPr="00EE4D3B" w:rsidRDefault="00EE4D3B" w:rsidP="00EE4D3B">
      <w:pPr>
        <w:bidi/>
        <w:jc w:val="both"/>
        <w:rPr>
          <w:rFonts w:cs="David" w:hint="cs"/>
          <w:rtl/>
        </w:rPr>
      </w:pPr>
      <w:bookmarkStart w:id="447" w:name="_ETM_Q1_2790139"/>
      <w:bookmarkEnd w:id="447"/>
    </w:p>
    <w:p w:rsidR="00EE4D3B" w:rsidRPr="00EE4D3B" w:rsidRDefault="00EE4D3B" w:rsidP="00EE4D3B">
      <w:pPr>
        <w:bidi/>
        <w:jc w:val="both"/>
        <w:rPr>
          <w:rFonts w:cs="David" w:hint="cs"/>
          <w:rtl/>
        </w:rPr>
      </w:pPr>
      <w:bookmarkStart w:id="448" w:name="_ETM_Q1_2790259"/>
      <w:bookmarkEnd w:id="448"/>
      <w:r w:rsidRPr="00EE4D3B">
        <w:rPr>
          <w:rFonts w:cs="David" w:hint="cs"/>
          <w:rtl/>
        </w:rPr>
        <w:tab/>
        <w:t xml:space="preserve">אבל לפי לוח הזמנים, עד אפריל 2012 </w:t>
      </w:r>
      <w:bookmarkStart w:id="449" w:name="_ETM_Q1_2800321"/>
      <w:bookmarkEnd w:id="449"/>
      <w:r w:rsidRPr="00EE4D3B">
        <w:rPr>
          <w:rFonts w:cs="David"/>
          <w:rtl/>
        </w:rPr>
        <w:t>–</w:t>
      </w:r>
      <w:r w:rsidRPr="00EE4D3B">
        <w:rPr>
          <w:rFonts w:cs="David" w:hint="cs"/>
          <w:rtl/>
        </w:rPr>
        <w:t xml:space="preserve"> ואם יש עוד הרבה מחשבים </w:t>
      </w:r>
      <w:bookmarkStart w:id="450" w:name="_ETM_Q1_2798789"/>
      <w:bookmarkEnd w:id="450"/>
      <w:r w:rsidRPr="00EE4D3B">
        <w:rPr>
          <w:rFonts w:cs="David" w:hint="cs"/>
          <w:rtl/>
        </w:rPr>
        <w:t xml:space="preserve">ישנים </w:t>
      </w:r>
      <w:r w:rsidRPr="00EE4D3B">
        <w:rPr>
          <w:rFonts w:cs="David"/>
          <w:rtl/>
        </w:rPr>
        <w:t>–</w:t>
      </w:r>
      <w:r w:rsidRPr="00EE4D3B">
        <w:rPr>
          <w:rFonts w:cs="David" w:hint="cs"/>
          <w:rtl/>
        </w:rPr>
        <w:t xml:space="preserve"> המערכת המחשובית היום היא מאוד משודרגת, יש </w:t>
      </w:r>
      <w:bookmarkStart w:id="451" w:name="_ETM_Q1_2808185"/>
      <w:bookmarkEnd w:id="451"/>
      <w:r w:rsidRPr="00EE4D3B">
        <w:rPr>
          <w:rFonts w:cs="David" w:hint="cs"/>
          <w:rtl/>
        </w:rPr>
        <w:t xml:space="preserve">דברים משוכללים. יש מערכת מחשבים מאוד מתקדמת שמתגברת, אולי מקטינה בצורה משמעותית מאוד את בעיית מערכת האבטחה. </w:t>
      </w:r>
    </w:p>
    <w:p w:rsidR="00EE4D3B" w:rsidRPr="00EE4D3B" w:rsidRDefault="00EE4D3B" w:rsidP="00EE4D3B">
      <w:pPr>
        <w:bidi/>
        <w:jc w:val="both"/>
        <w:rPr>
          <w:rFonts w:cs="David" w:hint="cs"/>
          <w:rtl/>
        </w:rPr>
      </w:pPr>
      <w:bookmarkStart w:id="452" w:name="_ETM_Q1_2819786"/>
      <w:bookmarkEnd w:id="452"/>
    </w:p>
    <w:p w:rsidR="00EE4D3B" w:rsidRPr="00EE4D3B" w:rsidRDefault="00EE4D3B" w:rsidP="00EE4D3B">
      <w:pPr>
        <w:bidi/>
        <w:jc w:val="both"/>
        <w:rPr>
          <w:rFonts w:cs="David" w:hint="cs"/>
          <w:rtl/>
        </w:rPr>
      </w:pPr>
      <w:bookmarkStart w:id="453" w:name="_ETM_Q1_2819909"/>
      <w:bookmarkEnd w:id="453"/>
      <w:r w:rsidRPr="00EE4D3B">
        <w:rPr>
          <w:rFonts w:cs="David" w:hint="cs"/>
          <w:rtl/>
        </w:rPr>
        <w:tab/>
        <w:t xml:space="preserve">לכן, יכול להיות שאתם צריכים לקצר את תקופת הזמן הנקוב. אני יושב עם העוזרים שלי, עד שאנחנו מעלים את המחשב, עד שמתחילים לעבוד בו, לפעמים בין רבע שעה ל-20 דקות. באמת, לא סתם </w:t>
      </w:r>
      <w:bookmarkStart w:id="454" w:name="_ETM_Q1_2836570"/>
      <w:bookmarkEnd w:id="454"/>
      <w:r w:rsidRPr="00EE4D3B">
        <w:rPr>
          <w:rFonts w:cs="David" w:hint="cs"/>
          <w:rtl/>
        </w:rPr>
        <w:t xml:space="preserve">אני אומר לכם. </w:t>
      </w:r>
    </w:p>
    <w:p w:rsidR="00EE4D3B" w:rsidRPr="00EE4D3B" w:rsidRDefault="00EE4D3B" w:rsidP="00EE4D3B">
      <w:pPr>
        <w:bidi/>
        <w:jc w:val="both"/>
        <w:rPr>
          <w:rFonts w:cs="David" w:hint="cs"/>
          <w:rtl/>
        </w:rPr>
      </w:pPr>
      <w:bookmarkStart w:id="455" w:name="_ETM_Q1_2843945"/>
      <w:bookmarkEnd w:id="455"/>
    </w:p>
    <w:p w:rsidR="00EE4D3B" w:rsidRPr="00EE4D3B" w:rsidRDefault="00EE4D3B" w:rsidP="00EE4D3B">
      <w:pPr>
        <w:bidi/>
        <w:jc w:val="both"/>
        <w:rPr>
          <w:rFonts w:cs="David" w:hint="cs"/>
          <w:rtl/>
        </w:rPr>
      </w:pPr>
      <w:bookmarkStart w:id="456" w:name="_ETM_Q1_2844195"/>
      <w:bookmarkEnd w:id="456"/>
      <w:r w:rsidRPr="00EE4D3B">
        <w:rPr>
          <w:rFonts w:cs="David" w:hint="cs"/>
          <w:rtl/>
        </w:rPr>
        <w:tab/>
        <w:t>יכול להיות שזה נקודתי, שלא נדבר על כך שלעתים קרובות יש גם תקלות</w:t>
      </w:r>
      <w:bookmarkStart w:id="457" w:name="_ETM_Q1_2857790"/>
      <w:bookmarkEnd w:id="457"/>
      <w:r w:rsidRPr="00EE4D3B">
        <w:rPr>
          <w:rFonts w:cs="David" w:hint="cs"/>
          <w:rtl/>
        </w:rPr>
        <w:t>. דרך אגב, בצוות המקצועי שלכם במחשבים יש אנשים נהדרים</w:t>
      </w:r>
      <w:bookmarkStart w:id="458" w:name="_ETM_Q1_2864173"/>
      <w:bookmarkEnd w:id="458"/>
      <w:r w:rsidRPr="00EE4D3B">
        <w:rPr>
          <w:rFonts w:cs="David" w:hint="cs"/>
          <w:rtl/>
        </w:rPr>
        <w:t xml:space="preserve">. כשמזמינים אותם, הם מתייצבים, לא לוקח להם זמן, </w:t>
      </w:r>
      <w:bookmarkStart w:id="459" w:name="_ETM_Q1_2863450"/>
      <w:bookmarkEnd w:id="459"/>
      <w:r w:rsidRPr="00EE4D3B">
        <w:rPr>
          <w:rFonts w:cs="David" w:hint="cs"/>
          <w:rtl/>
        </w:rPr>
        <w:t xml:space="preserve">הם מעולים. שלא תבינו, לא מדובר על המקצועיות שלהם. </w:t>
      </w:r>
      <w:bookmarkStart w:id="460" w:name="_ETM_Q1_2869282"/>
      <w:bookmarkEnd w:id="460"/>
      <w:r w:rsidRPr="00EE4D3B">
        <w:rPr>
          <w:rFonts w:cs="David" w:hint="cs"/>
          <w:rtl/>
        </w:rPr>
        <w:t>הבעיה היא ב"הרד דיסק" ותשפרו את זה.</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עמנואל גז:</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רוצה להתייחס לנושא החסמים. כפי שכבר צוין, מבחינת רוחב </w:t>
      </w:r>
      <w:bookmarkStart w:id="461" w:name="_ETM_Q1_2879425"/>
      <w:bookmarkEnd w:id="461"/>
      <w:r w:rsidRPr="00EE4D3B">
        <w:rPr>
          <w:rFonts w:cs="David" w:hint="cs"/>
          <w:rtl/>
        </w:rPr>
        <w:t xml:space="preserve">הפס וכל הגישה לאינטרנט, אנחנו מעל ומעבר, אבל צריך להבין - כשמדברים על תהילה, יש להם חסמים </w:t>
      </w:r>
      <w:bookmarkStart w:id="462" w:name="_ETM_Q1_2887986"/>
      <w:bookmarkEnd w:id="462"/>
      <w:r w:rsidRPr="00EE4D3B">
        <w:rPr>
          <w:rFonts w:cs="David" w:hint="cs"/>
          <w:rtl/>
        </w:rPr>
        <w:t xml:space="preserve">לפי המדיניות שלהם, לדוגמה אי-אפשר להעלות קובץ של יותר מ-50 מגה. </w:t>
      </w:r>
    </w:p>
    <w:p w:rsidR="00EE4D3B" w:rsidRPr="00EE4D3B" w:rsidRDefault="00EE4D3B" w:rsidP="00EE4D3B">
      <w:pPr>
        <w:pStyle w:val="af"/>
        <w:keepNext/>
        <w:rPr>
          <w:rFonts w:cs="David" w:hint="cs"/>
          <w:sz w:val="24"/>
          <w:szCs w:val="24"/>
          <w:rtl/>
        </w:rPr>
      </w:pPr>
      <w:bookmarkStart w:id="463" w:name="_ETM_Q1_2894217"/>
      <w:bookmarkEnd w:id="463"/>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יכול להיות שהפתרון הוא לצייד </w:t>
      </w:r>
      <w:bookmarkStart w:id="464" w:name="_ETM_Q1_2898620"/>
      <w:bookmarkEnd w:id="464"/>
      <w:r w:rsidRPr="00EE4D3B">
        <w:rPr>
          <w:rFonts w:cs="David" w:hint="cs"/>
          <w:rtl/>
        </w:rPr>
        <w:t xml:space="preserve">כל לשכה. במקום לעשות את כל המערכת הזאת שאתם רוצים </w:t>
      </w:r>
      <w:bookmarkStart w:id="465" w:name="_ETM_Q1_2901868"/>
      <w:bookmarkEnd w:id="465"/>
      <w:r w:rsidRPr="00EE4D3B">
        <w:rPr>
          <w:rFonts w:cs="David" w:hint="cs"/>
          <w:rtl/>
        </w:rPr>
        <w:t xml:space="preserve">לבנות, לבוא ולצייד כל לשכה של חבר כנסת -אולי במקום אחת העמדות או בנוסף, אני לא רוצה להיכנס כרגע לצד הטכני הזה </w:t>
      </w:r>
      <w:r w:rsidRPr="00EE4D3B">
        <w:rPr>
          <w:rFonts w:cs="David"/>
          <w:rtl/>
        </w:rPr>
        <w:t>–</w:t>
      </w:r>
      <w:r w:rsidRPr="00EE4D3B">
        <w:rPr>
          <w:rFonts w:cs="David" w:hint="cs"/>
          <w:rtl/>
        </w:rPr>
        <w:t xml:space="preserve"> במחשב שהוא לא עובר דרך הרשת. </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אז יש לך את ה-</w:t>
      </w:r>
      <w:r w:rsidRPr="00EE4D3B">
        <w:rPr>
          <w:rFonts w:cs="David"/>
        </w:rPr>
        <w:t>Wi-Fi</w:t>
      </w:r>
      <w:r w:rsidRPr="00EE4D3B">
        <w:rPr>
          <w:rFonts w:cs="David" w:hint="cs"/>
          <w:rtl/>
        </w:rPr>
        <w:t>, זה מה שהוא אומר. כל מחשב נייד.</w:t>
      </w:r>
    </w:p>
    <w:p w:rsidR="00EE4D3B" w:rsidRPr="00EE4D3B" w:rsidRDefault="00EE4D3B" w:rsidP="00EE4D3B">
      <w:pPr>
        <w:pStyle w:val="af"/>
        <w:keepNext/>
        <w:rPr>
          <w:rFonts w:cs="David" w:hint="cs"/>
          <w:sz w:val="24"/>
          <w:szCs w:val="24"/>
          <w:rtl/>
        </w:rPr>
      </w:pPr>
      <w:bookmarkStart w:id="466" w:name="_ETM_Q1_2916749"/>
      <w:bookmarkEnd w:id="466"/>
    </w:p>
    <w:p w:rsidR="00EE4D3B" w:rsidRPr="00EE4D3B" w:rsidRDefault="00EE4D3B" w:rsidP="00EE4D3B">
      <w:pPr>
        <w:pStyle w:val="af"/>
        <w:keepNext/>
        <w:rPr>
          <w:rFonts w:cs="David" w:hint="cs"/>
          <w:sz w:val="24"/>
          <w:szCs w:val="24"/>
          <w:rtl/>
        </w:rPr>
      </w:pPr>
      <w:bookmarkStart w:id="467" w:name="_ETM_Q1_2913951"/>
      <w:bookmarkEnd w:id="467"/>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בסדר, אבל </w:t>
      </w:r>
      <w:bookmarkStart w:id="468" w:name="_ETM_Q1_2918772"/>
      <w:bookmarkEnd w:id="468"/>
      <w:r w:rsidRPr="00EE4D3B">
        <w:rPr>
          <w:rFonts w:cs="David" w:hint="cs"/>
          <w:rtl/>
        </w:rPr>
        <w:t xml:space="preserve">זה מחייב אותך להביא איתך כל פעם מחשב נייד </w:t>
      </w:r>
      <w:bookmarkStart w:id="469" w:name="_ETM_Q1_2922779"/>
      <w:bookmarkEnd w:id="469"/>
      <w:r w:rsidRPr="00EE4D3B">
        <w:rPr>
          <w:rFonts w:cs="David" w:hint="cs"/>
          <w:rtl/>
        </w:rPr>
        <w:t xml:space="preserve">לעניין הזה. יכול להיות שזה הפתרון, ואז לצייד את </w:t>
      </w:r>
      <w:bookmarkStart w:id="470" w:name="_ETM_Q1_2924150"/>
      <w:bookmarkEnd w:id="470"/>
      <w:r w:rsidRPr="00EE4D3B">
        <w:rPr>
          <w:rFonts w:cs="David" w:hint="cs"/>
          <w:rtl/>
        </w:rPr>
        <w:t xml:space="preserve">אותו מחשב במערכת של הכרטיס, אם אתה רוצה להשתמש בו תיכנס אליו כאילו הוא מחשב נייד, אבל יהיה </w:t>
      </w:r>
      <w:bookmarkStart w:id="471" w:name="_ETM_Q1_2933062"/>
      <w:bookmarkEnd w:id="471"/>
      <w:r w:rsidRPr="00EE4D3B">
        <w:rPr>
          <w:rFonts w:cs="David" w:hint="cs"/>
          <w:rtl/>
        </w:rPr>
        <w:t xml:space="preserve">לך מחשב שאתה יכול דרכו לגלוש באינטרנט במהירות, </w:t>
      </w:r>
      <w:bookmarkStart w:id="472" w:name="_ETM_Q1_2940108"/>
      <w:bookmarkEnd w:id="472"/>
      <w:r w:rsidRPr="00EE4D3B">
        <w:rPr>
          <w:rFonts w:cs="David" w:hint="cs"/>
          <w:rtl/>
        </w:rPr>
        <w:t xml:space="preserve">להיכנס לראות את כל הדברים באופן מיידי. </w:t>
      </w:r>
      <w:bookmarkStart w:id="473" w:name="_ETM_Q1_2947179"/>
      <w:bookmarkEnd w:id="473"/>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במקום מחשב, שתהיה תחנת עגינה. </w:t>
      </w:r>
    </w:p>
    <w:p w:rsidR="00EE4D3B" w:rsidRPr="00EE4D3B" w:rsidRDefault="00EE4D3B" w:rsidP="00EE4D3B">
      <w:pPr>
        <w:pStyle w:val="af"/>
        <w:keepNext/>
        <w:rPr>
          <w:rFonts w:cs="David" w:hint="cs"/>
          <w:sz w:val="24"/>
          <w:szCs w:val="24"/>
          <w:rtl/>
        </w:rPr>
      </w:pPr>
      <w:bookmarkStart w:id="474" w:name="_ETM_Q1_2940622"/>
      <w:bookmarkEnd w:id="474"/>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כן, משהו כזה</w:t>
      </w:r>
      <w:bookmarkStart w:id="475" w:name="_ETM_Q1_2945247"/>
      <w:bookmarkEnd w:id="475"/>
      <w:r w:rsidRPr="00EE4D3B">
        <w:rPr>
          <w:rFonts w:cs="David" w:hint="cs"/>
          <w:rtl/>
        </w:rPr>
        <w:t xml:space="preserve">, שדרכו אתה יכול לעבוד החוצה בלי כל </w:t>
      </w:r>
      <w:bookmarkStart w:id="476" w:name="_ETM_Q1_2949588"/>
      <w:bookmarkEnd w:id="476"/>
      <w:r w:rsidRPr="00EE4D3B">
        <w:rPr>
          <w:rFonts w:cs="David" w:hint="cs"/>
          <w:rtl/>
        </w:rPr>
        <w:t xml:space="preserve">המגבלות האלה </w:t>
      </w:r>
      <w:r w:rsidRPr="00EE4D3B">
        <w:rPr>
          <w:rFonts w:cs="David"/>
          <w:rtl/>
        </w:rPr>
        <w:t>–</w:t>
      </w:r>
      <w:r w:rsidRPr="00EE4D3B">
        <w:rPr>
          <w:rFonts w:cs="David" w:hint="cs"/>
          <w:rtl/>
        </w:rPr>
        <w:t xml:space="preserve"> אם אין ברירה, אם זה </w:t>
      </w:r>
      <w:bookmarkStart w:id="477" w:name="_ETM_Q1_2950618"/>
      <w:bookmarkEnd w:id="477"/>
      <w:r w:rsidRPr="00EE4D3B">
        <w:rPr>
          <w:rFonts w:cs="David" w:hint="cs"/>
          <w:rtl/>
        </w:rPr>
        <w:t xml:space="preserve">הפתרון היחיד כדי שהעניין יעבוד. </w:t>
      </w:r>
    </w:p>
    <w:p w:rsidR="00EE4D3B" w:rsidRPr="00EE4D3B" w:rsidRDefault="00EE4D3B" w:rsidP="00EE4D3B">
      <w:pPr>
        <w:bidi/>
        <w:jc w:val="both"/>
        <w:rPr>
          <w:rFonts w:cs="David" w:hint="cs"/>
          <w:u w:val="single"/>
          <w:rtl/>
        </w:rPr>
      </w:pPr>
      <w:bookmarkStart w:id="478" w:name="_ETM_Q1_2945644"/>
      <w:bookmarkEnd w:id="478"/>
    </w:p>
    <w:p w:rsidR="00EE4D3B" w:rsidRPr="00EE4D3B" w:rsidRDefault="00EE4D3B" w:rsidP="00EE4D3B">
      <w:pPr>
        <w:bidi/>
        <w:jc w:val="both"/>
        <w:rPr>
          <w:rFonts w:cs="David" w:hint="cs"/>
          <w:rtl/>
        </w:rPr>
      </w:pPr>
      <w:r w:rsidRPr="00EE4D3B">
        <w:rPr>
          <w:rFonts w:cs="David" w:hint="cs"/>
          <w:u w:val="single"/>
          <w:rtl/>
        </w:rPr>
        <w:t>דן עמר:</w:t>
      </w:r>
    </w:p>
    <w:p w:rsidR="00EE4D3B" w:rsidRPr="00EE4D3B" w:rsidRDefault="00EE4D3B" w:rsidP="00EE4D3B">
      <w:pPr>
        <w:bidi/>
        <w:jc w:val="both"/>
        <w:rPr>
          <w:rFonts w:cs="David" w:hint="cs"/>
          <w:rtl/>
        </w:rPr>
      </w:pPr>
      <w:bookmarkStart w:id="479" w:name="_ETM_Q1_2948955"/>
      <w:bookmarkEnd w:id="479"/>
    </w:p>
    <w:p w:rsidR="00EE4D3B" w:rsidRPr="00EE4D3B" w:rsidRDefault="00EE4D3B" w:rsidP="00EE4D3B">
      <w:pPr>
        <w:bidi/>
        <w:jc w:val="both"/>
        <w:rPr>
          <w:rFonts w:cs="David" w:hint="cs"/>
          <w:rtl/>
        </w:rPr>
      </w:pPr>
      <w:bookmarkStart w:id="480" w:name="_ETM_Q1_2949094"/>
      <w:bookmarkEnd w:id="480"/>
      <w:r w:rsidRPr="00EE4D3B">
        <w:rPr>
          <w:rFonts w:cs="David" w:hint="cs"/>
          <w:rtl/>
        </w:rPr>
        <w:tab/>
        <w:t xml:space="preserve">נבדוק. </w:t>
      </w:r>
    </w:p>
    <w:p w:rsidR="00EE4D3B" w:rsidRPr="00EE4D3B" w:rsidRDefault="00EE4D3B" w:rsidP="00EE4D3B">
      <w:pPr>
        <w:bidi/>
        <w:jc w:val="both"/>
        <w:rPr>
          <w:rFonts w:cs="David" w:hint="cs"/>
          <w:u w:val="single"/>
          <w:rtl/>
        </w:rPr>
      </w:pPr>
      <w:bookmarkStart w:id="481" w:name="_ETM_Q1_2956424"/>
      <w:bookmarkEnd w:id="481"/>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אולי לכל הפעולות הפנים-מערכתיות. לא לגבי התקשרות </w:t>
      </w:r>
      <w:bookmarkStart w:id="482" w:name="_ETM_Q1_2961461"/>
      <w:bookmarkEnd w:id="482"/>
      <w:r w:rsidRPr="00EE4D3B">
        <w:rPr>
          <w:rFonts w:cs="David" w:hint="cs"/>
          <w:rtl/>
        </w:rPr>
        <w:t xml:space="preserve">חיצונית, אבל לפחות תקשורת הפנים, שתהיה </w:t>
      </w:r>
      <w:bookmarkStart w:id="483" w:name="_ETM_Q1_2969669"/>
      <w:bookmarkEnd w:id="483"/>
      <w:r w:rsidRPr="00EE4D3B">
        <w:rPr>
          <w:rFonts w:cs="David" w:hint="cs"/>
          <w:rtl/>
        </w:rPr>
        <w:t>כמה שיותר מהירה.</w:t>
      </w:r>
    </w:p>
    <w:p w:rsidR="00EE4D3B" w:rsidRPr="00EE4D3B" w:rsidRDefault="00EE4D3B" w:rsidP="00EE4D3B">
      <w:pPr>
        <w:bidi/>
        <w:jc w:val="both"/>
        <w:rPr>
          <w:rFonts w:cs="David" w:hint="cs"/>
          <w:rtl/>
        </w:rPr>
      </w:pPr>
      <w:bookmarkStart w:id="484" w:name="_ETM_Q1_2970974"/>
      <w:bookmarkEnd w:id="484"/>
    </w:p>
    <w:p w:rsidR="00EE4D3B" w:rsidRPr="00EE4D3B" w:rsidRDefault="00EE4D3B" w:rsidP="00EE4D3B">
      <w:pPr>
        <w:bidi/>
        <w:jc w:val="both"/>
        <w:rPr>
          <w:rFonts w:cs="David" w:hint="cs"/>
          <w:u w:val="single"/>
          <w:rtl/>
        </w:rPr>
      </w:pPr>
      <w:bookmarkStart w:id="485" w:name="_ETM_Q1_2972036"/>
      <w:bookmarkEnd w:id="485"/>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486" w:name="_ETM_Q1_2974097"/>
      <w:bookmarkEnd w:id="486"/>
      <w:r w:rsidRPr="00EE4D3B">
        <w:rPr>
          <w:rFonts w:cs="David" w:hint="cs"/>
          <w:rtl/>
        </w:rPr>
        <w:tab/>
        <w:t xml:space="preserve">חבר הכנסת מולה, כשאתה רוצה להעלות </w:t>
      </w:r>
      <w:bookmarkStart w:id="487" w:name="_ETM_Q1_2975615"/>
      <w:bookmarkEnd w:id="487"/>
      <w:r w:rsidRPr="00EE4D3B">
        <w:rPr>
          <w:rFonts w:cs="David" w:hint="cs"/>
          <w:rtl/>
        </w:rPr>
        <w:t xml:space="preserve">קובץ וידאו לערוץ ה"יו-טיוב" שלך, זה לא חייב לעבור דרך התהילה, זה ודאי לא חייב לעבור דרך המערכת. כאשר אתה רוצה להתחיל לממשק דברים מתוך המערכת, </w:t>
      </w:r>
      <w:bookmarkStart w:id="488" w:name="_ETM_Q1_2990276"/>
      <w:bookmarkEnd w:id="488"/>
      <w:r w:rsidRPr="00EE4D3B">
        <w:rPr>
          <w:rFonts w:cs="David" w:hint="cs"/>
          <w:rtl/>
        </w:rPr>
        <w:t xml:space="preserve">מתוך הסנהדרין </w:t>
      </w:r>
      <w:r w:rsidRPr="00EE4D3B">
        <w:rPr>
          <w:rFonts w:cs="David"/>
          <w:rtl/>
        </w:rPr>
        <w:t>–</w:t>
      </w:r>
      <w:r w:rsidRPr="00EE4D3B">
        <w:rPr>
          <w:rFonts w:cs="David" w:hint="cs"/>
          <w:rtl/>
        </w:rPr>
        <w:t xml:space="preserve"> למשל, חקיקה שכתבת או נאומים </w:t>
      </w:r>
      <w:bookmarkStart w:id="489" w:name="_ETM_Q1_2998822"/>
      <w:bookmarkEnd w:id="489"/>
      <w:r w:rsidRPr="00EE4D3B">
        <w:rPr>
          <w:rFonts w:cs="David" w:hint="cs"/>
          <w:rtl/>
        </w:rPr>
        <w:t xml:space="preserve">שלך מתוך הפרוטוקולים </w:t>
      </w:r>
      <w:r w:rsidRPr="00EE4D3B">
        <w:rPr>
          <w:rFonts w:cs="David"/>
          <w:rtl/>
        </w:rPr>
        <w:t>–</w:t>
      </w:r>
      <w:r w:rsidRPr="00EE4D3B">
        <w:rPr>
          <w:rFonts w:cs="David" w:hint="cs"/>
          <w:rtl/>
        </w:rPr>
        <w:t xml:space="preserve"> ברגע שאנחנו מתחילים להתממשק פנימה והחוצה למשאבי הרשת שנמצאים כאן בתוך הכנסת, אז אתה </w:t>
      </w:r>
      <w:bookmarkStart w:id="490" w:name="_ETM_Q1_3006636"/>
      <w:bookmarkEnd w:id="490"/>
      <w:r w:rsidRPr="00EE4D3B">
        <w:rPr>
          <w:rFonts w:cs="David" w:hint="cs"/>
          <w:rtl/>
        </w:rPr>
        <w:t xml:space="preserve">תיתקל ברגע הזה של תנועה יותר איטית. והיא לא איטית בגלל חוסר השקעה, היא איטית בכוונה כי היא יותר מאובטחת. </w:t>
      </w:r>
    </w:p>
    <w:p w:rsidR="00EE4D3B" w:rsidRPr="00EE4D3B" w:rsidRDefault="00EE4D3B" w:rsidP="00EE4D3B">
      <w:pPr>
        <w:bidi/>
        <w:jc w:val="both"/>
        <w:rPr>
          <w:rFonts w:cs="David" w:hint="cs"/>
          <w:rtl/>
        </w:rPr>
      </w:pPr>
      <w:bookmarkStart w:id="491" w:name="_ETM_Q1_3016374"/>
      <w:bookmarkEnd w:id="491"/>
    </w:p>
    <w:p w:rsidR="00EE4D3B" w:rsidRPr="00EE4D3B" w:rsidRDefault="00EE4D3B" w:rsidP="00EE4D3B">
      <w:pPr>
        <w:bidi/>
        <w:jc w:val="both"/>
        <w:rPr>
          <w:rFonts w:cs="David" w:hint="cs"/>
          <w:rtl/>
        </w:rPr>
      </w:pPr>
      <w:bookmarkStart w:id="492" w:name="_ETM_Q1_3016560"/>
      <w:bookmarkEnd w:id="492"/>
      <w:r w:rsidRPr="00EE4D3B">
        <w:rPr>
          <w:rFonts w:cs="David" w:hint="cs"/>
          <w:rtl/>
        </w:rPr>
        <w:tab/>
        <w:t xml:space="preserve">כאמור, כפי שגם היושב-ראש הציע </w:t>
      </w:r>
      <w:bookmarkStart w:id="493" w:name="_ETM_Q1_3015709"/>
      <w:bookmarkEnd w:id="493"/>
      <w:r w:rsidRPr="00EE4D3B">
        <w:rPr>
          <w:rFonts w:cs="David" w:hint="cs"/>
          <w:rtl/>
        </w:rPr>
        <w:t xml:space="preserve">וגם אנחנו בעצם כבר די שם, אנחנו יכולים אולי להטמיע יותר את העבודה בכל לשכת חבר כנסת </w:t>
      </w:r>
      <w:r w:rsidRPr="00EE4D3B">
        <w:rPr>
          <w:rFonts w:cs="David"/>
          <w:rtl/>
        </w:rPr>
        <w:t>–</w:t>
      </w:r>
      <w:r w:rsidRPr="00EE4D3B">
        <w:rPr>
          <w:rFonts w:cs="David" w:hint="cs"/>
          <w:rtl/>
        </w:rPr>
        <w:t xml:space="preserve"> </w:t>
      </w:r>
      <w:bookmarkStart w:id="494" w:name="_ETM_Q1_3025698"/>
      <w:bookmarkEnd w:id="494"/>
      <w:r w:rsidRPr="00EE4D3B">
        <w:rPr>
          <w:rFonts w:cs="David" w:hint="cs"/>
          <w:rtl/>
        </w:rPr>
        <w:t>אופציה אחת שתעבור דרך ה-</w:t>
      </w:r>
      <w:r w:rsidRPr="00EE4D3B">
        <w:rPr>
          <w:rFonts w:cs="David"/>
        </w:rPr>
        <w:t>Wi-Fi</w:t>
      </w:r>
      <w:r w:rsidRPr="00EE4D3B">
        <w:rPr>
          <w:rFonts w:cs="David" w:hint="cs"/>
          <w:rtl/>
        </w:rPr>
        <w:t xml:space="preserve">, זה לא נראה לי </w:t>
      </w:r>
      <w:bookmarkStart w:id="495" w:name="_ETM_Q1_3023858"/>
      <w:bookmarkEnd w:id="495"/>
      <w:r w:rsidRPr="00EE4D3B">
        <w:rPr>
          <w:rFonts w:cs="David" w:hint="cs"/>
          <w:rtl/>
        </w:rPr>
        <w:t xml:space="preserve">סיפור. הרי גם מחשב נייח, אפשר לנתק אותו מהקיר </w:t>
      </w:r>
      <w:bookmarkStart w:id="496" w:name="_ETM_Q1_3031317"/>
      <w:bookmarkEnd w:id="496"/>
      <w:r w:rsidRPr="00EE4D3B">
        <w:rPr>
          <w:rFonts w:cs="David" w:hint="cs"/>
          <w:rtl/>
        </w:rPr>
        <w:t>ולחבר ל-</w:t>
      </w:r>
      <w:r w:rsidRPr="00EE4D3B">
        <w:rPr>
          <w:rFonts w:cs="David"/>
        </w:rPr>
        <w:t>Wi-Fi</w:t>
      </w:r>
      <w:r w:rsidRPr="00EE4D3B">
        <w:rPr>
          <w:rFonts w:cs="David" w:hint="cs"/>
          <w:rtl/>
        </w:rPr>
        <w:t xml:space="preserve">, לשים אנטנה קטנה. </w:t>
      </w:r>
    </w:p>
    <w:p w:rsidR="00EE4D3B" w:rsidRPr="00EE4D3B" w:rsidRDefault="00EE4D3B" w:rsidP="00EE4D3B">
      <w:pPr>
        <w:bidi/>
        <w:jc w:val="both"/>
        <w:rPr>
          <w:rFonts w:cs="David" w:hint="cs"/>
          <w:u w:val="single"/>
          <w:rtl/>
        </w:rPr>
      </w:pPr>
      <w:bookmarkStart w:id="497" w:name="_ETM_Q1_3026922"/>
      <w:bookmarkEnd w:id="497"/>
    </w:p>
    <w:p w:rsidR="00EE4D3B" w:rsidRPr="00EE4D3B" w:rsidRDefault="00EE4D3B" w:rsidP="00EE4D3B">
      <w:pPr>
        <w:bidi/>
        <w:jc w:val="both"/>
        <w:rPr>
          <w:rFonts w:cs="David" w:hint="cs"/>
          <w:u w:val="single"/>
          <w:rtl/>
        </w:rPr>
      </w:pPr>
      <w:r w:rsidRPr="00EE4D3B">
        <w:rPr>
          <w:rFonts w:cs="David" w:hint="cs"/>
          <w:u w:val="single"/>
          <w:rtl/>
        </w:rPr>
        <w:t>שלמה מולה:</w:t>
      </w:r>
    </w:p>
    <w:p w:rsidR="00EE4D3B" w:rsidRPr="00EE4D3B" w:rsidRDefault="00EE4D3B" w:rsidP="00EE4D3B">
      <w:pPr>
        <w:bidi/>
        <w:jc w:val="both"/>
        <w:rPr>
          <w:rFonts w:cs="David" w:hint="cs"/>
          <w:u w:val="single"/>
          <w:rtl/>
        </w:rPr>
      </w:pPr>
      <w:bookmarkStart w:id="498" w:name="_ETM_Q1_3038231"/>
      <w:bookmarkEnd w:id="498"/>
    </w:p>
    <w:p w:rsidR="00EE4D3B" w:rsidRPr="00EE4D3B" w:rsidRDefault="00EE4D3B" w:rsidP="00EE4D3B">
      <w:pPr>
        <w:bidi/>
        <w:jc w:val="both"/>
        <w:rPr>
          <w:rFonts w:cs="David" w:hint="cs"/>
          <w:rtl/>
        </w:rPr>
      </w:pPr>
      <w:bookmarkStart w:id="499" w:name="_ETM_Q1_3038375"/>
      <w:bookmarkEnd w:id="499"/>
      <w:r w:rsidRPr="00EE4D3B">
        <w:rPr>
          <w:rFonts w:cs="David" w:hint="cs"/>
          <w:rtl/>
        </w:rPr>
        <w:tab/>
        <w:t>דרך אגב, א</w:t>
      </w:r>
      <w:bookmarkStart w:id="500" w:name="_ETM_Q1_3037647"/>
      <w:bookmarkEnd w:id="500"/>
      <w:r w:rsidRPr="00EE4D3B">
        <w:rPr>
          <w:rFonts w:cs="David" w:hint="cs"/>
          <w:rtl/>
        </w:rPr>
        <w:t xml:space="preserve">י-אפשר במערכת של הכנסת להתחבר עם דיסק-און-קי.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501" w:name="_ETM_Q1_3037508"/>
      <w:bookmarkEnd w:id="501"/>
      <w:r w:rsidRPr="00EE4D3B">
        <w:rPr>
          <w:rFonts w:cs="David" w:hint="cs"/>
          <w:rtl/>
        </w:rPr>
        <w:tab/>
        <w:t xml:space="preserve">נכון. כי הדיסק-און-קי שאתה מביא מחוץ לכנסת, מבחינתנו </w:t>
      </w:r>
      <w:bookmarkStart w:id="502" w:name="_ETM_Q1_3049391"/>
      <w:bookmarkEnd w:id="502"/>
      <w:r w:rsidRPr="00EE4D3B">
        <w:rPr>
          <w:rFonts w:cs="David" w:hint="cs"/>
          <w:rtl/>
        </w:rPr>
        <w:t xml:space="preserve">הוא נגוע. </w:t>
      </w:r>
    </w:p>
    <w:p w:rsidR="00EE4D3B" w:rsidRPr="00EE4D3B" w:rsidRDefault="00EE4D3B" w:rsidP="00EE4D3B">
      <w:pPr>
        <w:bidi/>
        <w:jc w:val="both"/>
        <w:rPr>
          <w:rFonts w:cs="David" w:hint="cs"/>
          <w:u w:val="single"/>
          <w:rtl/>
        </w:rPr>
      </w:pPr>
      <w:bookmarkStart w:id="503" w:name="_ETM_Q1_3048649"/>
      <w:bookmarkEnd w:id="503"/>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504" w:name="_ETM_Q1_3046869"/>
      <w:bookmarkEnd w:id="504"/>
    </w:p>
    <w:p w:rsidR="00EE4D3B" w:rsidRPr="00EE4D3B" w:rsidRDefault="00EE4D3B" w:rsidP="00EE4D3B">
      <w:pPr>
        <w:bidi/>
        <w:jc w:val="both"/>
        <w:rPr>
          <w:rFonts w:cs="David" w:hint="cs"/>
          <w:rtl/>
        </w:rPr>
      </w:pPr>
      <w:bookmarkStart w:id="505" w:name="_ETM_Q1_3047056"/>
      <w:bookmarkEnd w:id="505"/>
      <w:r w:rsidRPr="00EE4D3B">
        <w:rPr>
          <w:rFonts w:cs="David" w:hint="cs"/>
          <w:rtl/>
        </w:rPr>
        <w:tab/>
        <w:t xml:space="preserve">לא חיצוני. למשל, דיסק-און-קי פרטי שלי. </w:t>
      </w:r>
    </w:p>
    <w:p w:rsidR="00EE4D3B" w:rsidRPr="00EE4D3B" w:rsidRDefault="00EE4D3B" w:rsidP="00EE4D3B">
      <w:pPr>
        <w:bidi/>
        <w:jc w:val="both"/>
        <w:rPr>
          <w:rFonts w:cs="David" w:hint="cs"/>
          <w:u w:val="single"/>
          <w:rtl/>
        </w:rPr>
      </w:pPr>
      <w:bookmarkStart w:id="506" w:name="_ETM_Q1_3055800"/>
      <w:bookmarkEnd w:id="506"/>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דיסק-און-קי פרטי שלך הוא מבחינתנו נגוע עד שתיגש ליחידת המחשב ו"ילבינו" אותו. מה ההלבנה הזאת? הדיסק-און-קי הפיזי יעבור בדיקה מאוד מאוד מסיבית כדי </w:t>
      </w:r>
      <w:bookmarkStart w:id="507" w:name="_ETM_Q1_3065779"/>
      <w:bookmarkEnd w:id="507"/>
      <w:r w:rsidRPr="00EE4D3B">
        <w:rPr>
          <w:rFonts w:cs="David" w:hint="cs"/>
          <w:rtl/>
        </w:rPr>
        <w:t xml:space="preserve">לראות שהוא לא נושא עליו שום וירוס, ואז תוכל להשתמש בו, ורק בו. תביא עשרה </w:t>
      </w:r>
      <w:r w:rsidRPr="00EE4D3B">
        <w:rPr>
          <w:rFonts w:cs="David"/>
          <w:rtl/>
        </w:rPr>
        <w:t>–</w:t>
      </w:r>
      <w:r w:rsidRPr="00EE4D3B">
        <w:rPr>
          <w:rFonts w:cs="David" w:hint="cs"/>
          <w:rtl/>
        </w:rPr>
        <w:t xml:space="preserve"> תוכל להשתמש בעשרה, </w:t>
      </w:r>
      <w:bookmarkStart w:id="508" w:name="_ETM_Q1_3068815"/>
      <w:bookmarkEnd w:id="508"/>
      <w:r w:rsidRPr="00EE4D3B">
        <w:rPr>
          <w:rFonts w:cs="David" w:hint="cs"/>
          <w:rtl/>
        </w:rPr>
        <w:t xml:space="preserve">אין בעיה, אבל זו בדיוק דוגמה למגבלה שאנחנו מטילים על </w:t>
      </w:r>
      <w:bookmarkStart w:id="509" w:name="_ETM_Q1_3074158"/>
      <w:bookmarkEnd w:id="509"/>
      <w:r w:rsidRPr="00EE4D3B">
        <w:rPr>
          <w:rFonts w:cs="David" w:hint="cs"/>
          <w:rtl/>
        </w:rPr>
        <w:t xml:space="preserve">עצמנו, על אלף המשתמשים במערכת המחשב כאן בתוך הכנסת, שהיא מגבלה באמת לא נוחה. אבל חלילה, חלילה שמישהו יכניס לפה </w:t>
      </w:r>
      <w:bookmarkStart w:id="510" w:name="_ETM_Q1_3081285"/>
      <w:bookmarkEnd w:id="510"/>
      <w:r w:rsidRPr="00EE4D3B">
        <w:rPr>
          <w:rFonts w:cs="David" w:hint="cs"/>
          <w:rtl/>
        </w:rPr>
        <w:t>וירוס, ולא יעזרו אחר כך כל התירוצים. וכמו שאתה יודע, וירוס זה לא דבר שבן-אדם מתכוון להכניס. מדביקים אותך בתולעת, וזהו, זה סוף הסיפור</w:t>
      </w:r>
      <w:bookmarkStart w:id="511" w:name="_ETM_Q1_3090881"/>
      <w:bookmarkEnd w:id="511"/>
      <w:r w:rsidRPr="00EE4D3B">
        <w:rPr>
          <w:rFonts w:cs="David" w:hint="cs"/>
          <w:rtl/>
        </w:rPr>
        <w:t>.</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ברור לי. מה הסיכום?</w:t>
      </w:r>
    </w:p>
    <w:p w:rsidR="00EE4D3B" w:rsidRPr="00EE4D3B" w:rsidRDefault="00EE4D3B" w:rsidP="00EE4D3B">
      <w:pPr>
        <w:bidi/>
        <w:jc w:val="both"/>
        <w:rPr>
          <w:rFonts w:cs="David" w:hint="cs"/>
          <w:rtl/>
        </w:rPr>
      </w:pPr>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הסיכום הוא שיהיה ניסיון לבחון לעשות פה  </w:t>
      </w:r>
      <w:bookmarkStart w:id="512" w:name="_ETM_Q1_3114435"/>
      <w:bookmarkEnd w:id="512"/>
      <w:r w:rsidRPr="00EE4D3B">
        <w:rPr>
          <w:rFonts w:cs="David" w:hint="cs"/>
          <w:rtl/>
        </w:rPr>
        <w:t xml:space="preserve">תחנת עגינה כזאת שעוקפת את התהליך הזה כדי שהעסק </w:t>
      </w:r>
      <w:bookmarkStart w:id="513" w:name="_ETM_Q1_3117012"/>
      <w:bookmarkEnd w:id="513"/>
      <w:r w:rsidRPr="00EE4D3B">
        <w:rPr>
          <w:rFonts w:cs="David" w:hint="cs"/>
          <w:rtl/>
        </w:rPr>
        <w:t xml:space="preserve">ירוץ יותר מהר.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514" w:name="_ETM_Q1_3121476"/>
      <w:bookmarkEnd w:id="514"/>
    </w:p>
    <w:p w:rsidR="00EE4D3B" w:rsidRPr="00EE4D3B" w:rsidRDefault="00EE4D3B" w:rsidP="00EE4D3B">
      <w:pPr>
        <w:bidi/>
        <w:jc w:val="both"/>
        <w:rPr>
          <w:rFonts w:cs="David" w:hint="cs"/>
          <w:rtl/>
        </w:rPr>
      </w:pPr>
      <w:bookmarkStart w:id="515" w:name="_ETM_Q1_3121591"/>
      <w:bookmarkEnd w:id="515"/>
      <w:r w:rsidRPr="00EE4D3B">
        <w:rPr>
          <w:rFonts w:cs="David" w:hint="cs"/>
          <w:rtl/>
        </w:rPr>
        <w:tab/>
        <w:t xml:space="preserve">החלפת המחשבים, שתהיה כמה שיותר מהר. </w:t>
      </w:r>
      <w:bookmarkStart w:id="516" w:name="_ETM_Q1_3116756"/>
      <w:bookmarkEnd w:id="516"/>
    </w:p>
    <w:p w:rsidR="00EE4D3B" w:rsidRPr="00EE4D3B" w:rsidRDefault="00EE4D3B" w:rsidP="00EE4D3B">
      <w:pPr>
        <w:bidi/>
        <w:jc w:val="both"/>
        <w:rPr>
          <w:rFonts w:cs="David" w:hint="cs"/>
          <w:u w:val="single"/>
          <w:rtl/>
        </w:rPr>
      </w:pPr>
      <w:bookmarkStart w:id="517" w:name="_ETM_Q1_3128643"/>
      <w:bookmarkEnd w:id="517"/>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הרעיון הוא שבכל לשכה פרלמנטרית של חבר </w:t>
      </w:r>
      <w:bookmarkStart w:id="518" w:name="_ETM_Q1_3131420"/>
      <w:bookmarkEnd w:id="518"/>
      <w:r w:rsidRPr="00EE4D3B">
        <w:rPr>
          <w:rFonts w:cs="David" w:hint="cs"/>
          <w:rtl/>
        </w:rPr>
        <w:t>כנסת תהיה אפשרות להתחבר גם דרך ה-</w:t>
      </w:r>
      <w:r w:rsidRPr="00EE4D3B">
        <w:rPr>
          <w:rFonts w:cs="David"/>
        </w:rPr>
        <w:t>Wi-Fi</w:t>
      </w:r>
      <w:r w:rsidRPr="00EE4D3B">
        <w:rPr>
          <w:rFonts w:cs="David" w:hint="cs"/>
          <w:rtl/>
        </w:rPr>
        <w:t>, דרך אחד המחשבים</w:t>
      </w:r>
      <w:bookmarkStart w:id="519" w:name="_ETM_Q1_3133848"/>
      <w:bookmarkEnd w:id="519"/>
      <w:r w:rsidRPr="00EE4D3B">
        <w:rPr>
          <w:rFonts w:cs="David" w:hint="cs"/>
          <w:rtl/>
        </w:rPr>
        <w:t xml:space="preserve">, ואז זה עוקף את הכול. אבל אז, ברגע </w:t>
      </w:r>
      <w:bookmarkStart w:id="520" w:name="_ETM_Q1_3139798"/>
      <w:bookmarkEnd w:id="520"/>
      <w:r w:rsidRPr="00EE4D3B">
        <w:rPr>
          <w:rFonts w:cs="David" w:hint="cs"/>
          <w:rtl/>
        </w:rPr>
        <w:t>שזה עובד דרך ה-</w:t>
      </w:r>
      <w:r w:rsidRPr="00EE4D3B">
        <w:rPr>
          <w:rFonts w:cs="David"/>
        </w:rPr>
        <w:t>Wi-Fi</w:t>
      </w:r>
      <w:r w:rsidRPr="00EE4D3B">
        <w:rPr>
          <w:rFonts w:cs="David" w:hint="cs"/>
          <w:rtl/>
        </w:rPr>
        <w:t xml:space="preserve"> אין לזה שום גישה למערכת הפנימית של המחשב.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זה כמו מחשב נייד.</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מחשב אחד </w:t>
      </w:r>
      <w:bookmarkStart w:id="521" w:name="_ETM_Q1_3147662"/>
      <w:bookmarkEnd w:id="521"/>
      <w:r w:rsidRPr="00EE4D3B">
        <w:rPr>
          <w:rFonts w:cs="David" w:hint="cs"/>
          <w:rtl/>
        </w:rPr>
        <w:t xml:space="preserve">יהיה מנותק בכלל מהמערכת הפנימית. </w:t>
      </w:r>
    </w:p>
    <w:p w:rsidR="00EE4D3B" w:rsidRPr="00EE4D3B" w:rsidRDefault="00EE4D3B" w:rsidP="00EE4D3B">
      <w:pPr>
        <w:pStyle w:val="af"/>
        <w:keepNext/>
        <w:rPr>
          <w:rFonts w:cs="David" w:hint="cs"/>
          <w:sz w:val="24"/>
          <w:szCs w:val="24"/>
          <w:rtl/>
        </w:rPr>
      </w:pPr>
      <w:bookmarkStart w:id="522" w:name="_ETM_Q1_3148470"/>
      <w:bookmarkEnd w:id="522"/>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אגב, אתה יכול גם אותו </w:t>
      </w:r>
      <w:bookmarkStart w:id="523" w:name="_ETM_Q1_3150483"/>
      <w:bookmarkEnd w:id="523"/>
      <w:r w:rsidRPr="00EE4D3B">
        <w:rPr>
          <w:rFonts w:cs="David" w:hint="cs"/>
          <w:rtl/>
        </w:rPr>
        <w:t xml:space="preserve">לצייד בכרטיס ולפעול בו כשאתה רוצה להיכנס לתוך המערכת כאילו </w:t>
      </w:r>
      <w:bookmarkStart w:id="524" w:name="_ETM_Q1_3154933"/>
      <w:bookmarkEnd w:id="524"/>
      <w:r w:rsidRPr="00EE4D3B">
        <w:rPr>
          <w:rFonts w:cs="David" w:hint="cs"/>
          <w:rtl/>
        </w:rPr>
        <w:t>הוא מחשב נייד שיש לך. הרי אתה יכול לעשות את זה, ואז הוא משמש לשתי הפונקציות.</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 xml:space="preserve">דן </w:t>
      </w:r>
      <w:bookmarkStart w:id="525" w:name="_ETM_Q1_3158545"/>
      <w:bookmarkEnd w:id="525"/>
      <w:r w:rsidRPr="00EE4D3B">
        <w:rPr>
          <w:rFonts w:cs="David" w:hint="cs"/>
          <w:u w:val="single"/>
          <w:rtl/>
        </w:rPr>
        <w:t>עמר:</w:t>
      </w:r>
    </w:p>
    <w:p w:rsidR="00EE4D3B" w:rsidRPr="00EE4D3B" w:rsidRDefault="00EE4D3B" w:rsidP="00EE4D3B">
      <w:pPr>
        <w:bidi/>
        <w:jc w:val="both"/>
        <w:rPr>
          <w:rFonts w:cs="David" w:hint="cs"/>
          <w:rtl/>
        </w:rPr>
      </w:pPr>
      <w:bookmarkStart w:id="526" w:name="_ETM_Q1_3160436"/>
      <w:bookmarkEnd w:id="526"/>
    </w:p>
    <w:p w:rsidR="00EE4D3B" w:rsidRPr="00EE4D3B" w:rsidRDefault="00EE4D3B" w:rsidP="00EE4D3B">
      <w:pPr>
        <w:bidi/>
        <w:jc w:val="both"/>
        <w:rPr>
          <w:rFonts w:cs="David" w:hint="cs"/>
          <w:rtl/>
        </w:rPr>
      </w:pPr>
      <w:bookmarkStart w:id="527" w:name="_ETM_Q1_3160561"/>
      <w:bookmarkEnd w:id="527"/>
      <w:r w:rsidRPr="00EE4D3B">
        <w:rPr>
          <w:rFonts w:cs="David" w:hint="cs"/>
          <w:rtl/>
        </w:rPr>
        <w:tab/>
        <w:t xml:space="preserve">כן. </w:t>
      </w:r>
    </w:p>
    <w:p w:rsidR="00EE4D3B" w:rsidRPr="00EE4D3B" w:rsidRDefault="00EE4D3B" w:rsidP="00EE4D3B">
      <w:pPr>
        <w:bidi/>
        <w:jc w:val="both"/>
        <w:rPr>
          <w:rFonts w:cs="David" w:hint="cs"/>
          <w:rtl/>
        </w:rPr>
      </w:pPr>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כמו במחשב </w:t>
      </w:r>
      <w:bookmarkStart w:id="528" w:name="_ETM_Q1_3167932"/>
      <w:bookmarkEnd w:id="528"/>
      <w:r w:rsidRPr="00EE4D3B">
        <w:rPr>
          <w:rFonts w:cs="David" w:hint="cs"/>
          <w:rtl/>
        </w:rPr>
        <w:t>שיש לך בבית. זה יכול לפתור אולי חלק מהבעיה.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bookmarkStart w:id="529" w:name="_ETM_Q1_3163178"/>
      <w:bookmarkEnd w:id="529"/>
      <w:r w:rsidRPr="00EE4D3B">
        <w:rPr>
          <w:rFonts w:cs="David" w:hint="cs"/>
          <w:u w:val="single"/>
          <w:rtl/>
        </w:rPr>
        <w:t xml:space="preserve">חיים </w:t>
      </w:r>
      <w:bookmarkStart w:id="530" w:name="_ETM_Q1_3164566"/>
      <w:bookmarkEnd w:id="530"/>
      <w:r w:rsidRPr="00EE4D3B">
        <w:rPr>
          <w:rFonts w:cs="David" w:hint="cs"/>
          <w:u w:val="single"/>
          <w:rtl/>
        </w:rPr>
        <w:t>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531" w:name="_ETM_Q1_3172569"/>
      <w:bookmarkEnd w:id="531"/>
      <w:r w:rsidRPr="00EE4D3B">
        <w:rPr>
          <w:rFonts w:cs="David" w:hint="cs"/>
          <w:rtl/>
        </w:rPr>
        <w:tab/>
        <w:t xml:space="preserve">אם מיצינו את הקטע הזה, אני מבקש מהוועדה לאשר את ההעברות </w:t>
      </w:r>
      <w:bookmarkStart w:id="532" w:name="_ETM_Q1_3179643"/>
      <w:bookmarkEnd w:id="532"/>
      <w:r w:rsidRPr="00EE4D3B">
        <w:rPr>
          <w:rFonts w:cs="David" w:hint="cs"/>
          <w:rtl/>
        </w:rPr>
        <w:t xml:space="preserve">בסכום של 114 מיליון ו-170,000 שקלים עודפים, ו-600,000 </w:t>
      </w:r>
      <w:bookmarkStart w:id="533" w:name="_ETM_Q1_3182383"/>
      <w:bookmarkEnd w:id="533"/>
      <w:r w:rsidRPr="00EE4D3B">
        <w:rPr>
          <w:rFonts w:cs="David" w:hint="cs"/>
          <w:rtl/>
        </w:rPr>
        <w:t xml:space="preserve">שקלים העברה מהרזרבה לתקציב של שנת 2011. </w:t>
      </w:r>
    </w:p>
    <w:p w:rsidR="00EE4D3B" w:rsidRPr="00EE4D3B" w:rsidRDefault="00EE4D3B" w:rsidP="00EE4D3B">
      <w:pPr>
        <w:pStyle w:val="af"/>
        <w:keepNext/>
        <w:rPr>
          <w:rFonts w:cs="David" w:hint="cs"/>
          <w:sz w:val="24"/>
          <w:szCs w:val="24"/>
          <w:rtl/>
        </w:rPr>
      </w:pPr>
      <w:bookmarkStart w:id="534" w:name="_ETM_Q1_3193381"/>
      <w:bookmarkEnd w:id="534"/>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אוקיי. הערות נוספות, התייחסויות. </w:t>
      </w:r>
    </w:p>
    <w:p w:rsidR="00EE4D3B" w:rsidRPr="00EE4D3B" w:rsidRDefault="00EE4D3B" w:rsidP="00EE4D3B">
      <w:pPr>
        <w:bidi/>
        <w:jc w:val="both"/>
        <w:rPr>
          <w:rFonts w:cs="David" w:hint="cs"/>
          <w:rtl/>
        </w:rPr>
      </w:pPr>
      <w:bookmarkStart w:id="535" w:name="_ETM_Q1_3194455"/>
      <w:bookmarkEnd w:id="535"/>
    </w:p>
    <w:p w:rsidR="00EE4D3B" w:rsidRPr="00EE4D3B" w:rsidRDefault="00EE4D3B" w:rsidP="00EE4D3B">
      <w:pPr>
        <w:bidi/>
        <w:jc w:val="both"/>
        <w:rPr>
          <w:rFonts w:cs="David" w:hint="cs"/>
          <w:rtl/>
        </w:rPr>
      </w:pPr>
      <w:bookmarkStart w:id="536" w:name="_ETM_Q1_3194582"/>
      <w:bookmarkEnd w:id="536"/>
      <w:r w:rsidRPr="00EE4D3B">
        <w:rPr>
          <w:rFonts w:cs="David" w:hint="cs"/>
          <w:u w:val="single"/>
          <w:rtl/>
        </w:rPr>
        <w:t>שלמה</w:t>
      </w:r>
      <w:bookmarkStart w:id="537" w:name="_ETM_Q1_3196155"/>
      <w:bookmarkEnd w:id="537"/>
      <w:r w:rsidRPr="00EE4D3B">
        <w:rPr>
          <w:rFonts w:cs="David" w:hint="cs"/>
          <w:u w:val="single"/>
          <w:rtl/>
        </w:rPr>
        <w:t xml:space="preserve"> מולה:</w:t>
      </w:r>
      <w:r w:rsidRPr="00EE4D3B">
        <w:rPr>
          <w:rFonts w:cs="David" w:hint="cs"/>
          <w:rtl/>
        </w:rPr>
        <w:tab/>
      </w:r>
    </w:p>
    <w:p w:rsidR="00EE4D3B" w:rsidRPr="00EE4D3B" w:rsidRDefault="00EE4D3B" w:rsidP="00EE4D3B">
      <w:pPr>
        <w:bidi/>
        <w:jc w:val="both"/>
        <w:rPr>
          <w:rFonts w:cs="David" w:hint="cs"/>
          <w:rtl/>
        </w:rPr>
      </w:pPr>
      <w:bookmarkStart w:id="538" w:name="_ETM_Q1_3198688"/>
      <w:bookmarkEnd w:id="538"/>
    </w:p>
    <w:p w:rsidR="00EE4D3B" w:rsidRPr="00EE4D3B" w:rsidRDefault="00EE4D3B" w:rsidP="00EE4D3B">
      <w:pPr>
        <w:bidi/>
        <w:jc w:val="both"/>
        <w:rPr>
          <w:rFonts w:cs="David" w:hint="cs"/>
          <w:rtl/>
        </w:rPr>
      </w:pPr>
      <w:bookmarkStart w:id="539" w:name="_ETM_Q1_3198878"/>
      <w:bookmarkEnd w:id="539"/>
      <w:r w:rsidRPr="00EE4D3B">
        <w:rPr>
          <w:rFonts w:cs="David" w:hint="cs"/>
          <w:rtl/>
        </w:rPr>
        <w:tab/>
        <w:t xml:space="preserve">אני לא יודע אם זה נושא שצריך לקיים </w:t>
      </w:r>
      <w:bookmarkStart w:id="540" w:name="_ETM_Q1_3200864"/>
      <w:bookmarkEnd w:id="540"/>
      <w:r w:rsidRPr="00EE4D3B">
        <w:rPr>
          <w:rFonts w:cs="David" w:hint="cs"/>
          <w:rtl/>
        </w:rPr>
        <w:t xml:space="preserve">עליו דיון פה או במקום אחר </w:t>
      </w:r>
      <w:r w:rsidRPr="00EE4D3B">
        <w:rPr>
          <w:rFonts w:cs="David"/>
          <w:rtl/>
        </w:rPr>
        <w:t>–</w:t>
      </w:r>
      <w:r w:rsidRPr="00EE4D3B">
        <w:rPr>
          <w:rFonts w:cs="David" w:hint="cs"/>
          <w:rtl/>
        </w:rPr>
        <w:t xml:space="preserve"> כל הנושא של רכישת </w:t>
      </w:r>
      <w:bookmarkStart w:id="541" w:name="_ETM_Q1_3203481"/>
      <w:bookmarkEnd w:id="541"/>
      <w:r w:rsidRPr="00EE4D3B">
        <w:rPr>
          <w:rFonts w:cs="David" w:hint="cs"/>
          <w:rtl/>
        </w:rPr>
        <w:t xml:space="preserve">ציוד משרדי, ואני אתן דוגמה את הלשכה שלי. </w:t>
      </w:r>
    </w:p>
    <w:p w:rsidR="00EE4D3B" w:rsidRPr="00EE4D3B" w:rsidRDefault="00EE4D3B" w:rsidP="00EE4D3B">
      <w:pPr>
        <w:bidi/>
        <w:jc w:val="both"/>
        <w:rPr>
          <w:rFonts w:cs="David" w:hint="cs"/>
          <w:rtl/>
        </w:rPr>
      </w:pPr>
      <w:bookmarkStart w:id="542" w:name="_ETM_Q1_3213586"/>
      <w:bookmarkEnd w:id="542"/>
    </w:p>
    <w:p w:rsidR="00EE4D3B" w:rsidRPr="00EE4D3B" w:rsidRDefault="00EE4D3B" w:rsidP="00EE4D3B">
      <w:pPr>
        <w:bidi/>
        <w:jc w:val="both"/>
        <w:rPr>
          <w:rFonts w:cs="David" w:hint="cs"/>
          <w:rtl/>
        </w:rPr>
      </w:pPr>
      <w:bookmarkStart w:id="543" w:name="_ETM_Q1_3213777"/>
      <w:bookmarkEnd w:id="543"/>
      <w:r w:rsidRPr="00EE4D3B">
        <w:rPr>
          <w:rFonts w:cs="David" w:hint="cs"/>
          <w:rtl/>
        </w:rPr>
        <w:tab/>
        <w:t xml:space="preserve">לפני שבוע </w:t>
      </w:r>
      <w:bookmarkStart w:id="544" w:name="_ETM_Q1_3215167"/>
      <w:bookmarkEnd w:id="544"/>
      <w:r w:rsidRPr="00EE4D3B">
        <w:rPr>
          <w:rFonts w:cs="David" w:hint="cs"/>
          <w:rtl/>
        </w:rPr>
        <w:t xml:space="preserve">התקלקל פקס בלשכה, אמרו לי: תקנה מתקציב לבוחר. אני מנסה </w:t>
      </w:r>
      <w:bookmarkStart w:id="545" w:name="_ETM_Q1_3227099"/>
      <w:bookmarkEnd w:id="545"/>
      <w:r w:rsidRPr="00EE4D3B">
        <w:rPr>
          <w:rFonts w:cs="David" w:hint="cs"/>
          <w:rtl/>
        </w:rPr>
        <w:t xml:space="preserve">בדרך כלל להיות בן-אדם יעיל, להבין את הדיפרנציאציה בין מה </w:t>
      </w:r>
      <w:bookmarkStart w:id="546" w:name="_ETM_Q1_3233890"/>
      <w:bookmarkEnd w:id="546"/>
      <w:r w:rsidRPr="00EE4D3B">
        <w:rPr>
          <w:rFonts w:cs="David" w:hint="cs"/>
          <w:rtl/>
        </w:rPr>
        <w:t>שעובר דרך הקשר לבוחר לבין מה שהכנסת צריכה לספק</w:t>
      </w:r>
      <w:bookmarkStart w:id="547" w:name="_ETM_Q1_3233670"/>
      <w:bookmarkEnd w:id="547"/>
      <w:r w:rsidRPr="00EE4D3B">
        <w:rPr>
          <w:rFonts w:cs="David" w:hint="cs"/>
          <w:rtl/>
        </w:rPr>
        <w:t xml:space="preserve">. לא הצלחתי להבין איך יכול להיות </w:t>
      </w:r>
      <w:r w:rsidRPr="00EE4D3B">
        <w:rPr>
          <w:rFonts w:cs="David"/>
          <w:rtl/>
        </w:rPr>
        <w:t>–</w:t>
      </w:r>
      <w:r w:rsidRPr="00EE4D3B">
        <w:rPr>
          <w:rFonts w:cs="David" w:hint="cs"/>
          <w:rtl/>
        </w:rPr>
        <w:t xml:space="preserve"> כמו </w:t>
      </w:r>
      <w:bookmarkStart w:id="548" w:name="_ETM_Q1_3242131"/>
      <w:bookmarkEnd w:id="548"/>
      <w:r w:rsidRPr="00EE4D3B">
        <w:rPr>
          <w:rFonts w:cs="David" w:hint="cs"/>
          <w:rtl/>
        </w:rPr>
        <w:t xml:space="preserve">שהכנסת קונה לי כיסא או מחשב, למה פקס </w:t>
      </w:r>
      <w:bookmarkStart w:id="549" w:name="_ETM_Q1_3253756"/>
      <w:bookmarkEnd w:id="549"/>
      <w:r w:rsidRPr="00EE4D3B">
        <w:rPr>
          <w:rFonts w:cs="David" w:hint="cs"/>
          <w:rtl/>
        </w:rPr>
        <w:t xml:space="preserve">אי-אפשר, למה פקס הוא חריג, למה פקס צריך </w:t>
      </w:r>
      <w:bookmarkStart w:id="550" w:name="_ETM_Q1_3254365"/>
      <w:bookmarkEnd w:id="550"/>
      <w:r w:rsidRPr="00EE4D3B">
        <w:rPr>
          <w:rFonts w:cs="David" w:hint="cs"/>
          <w:rtl/>
        </w:rPr>
        <w:t xml:space="preserve">להיות באמצעות תקציב לבוחר? </w:t>
      </w:r>
    </w:p>
    <w:p w:rsidR="00EE4D3B" w:rsidRPr="00EE4D3B" w:rsidRDefault="00EE4D3B" w:rsidP="00EE4D3B">
      <w:pPr>
        <w:bidi/>
        <w:jc w:val="both"/>
        <w:rPr>
          <w:rFonts w:cs="David" w:hint="cs"/>
          <w:rtl/>
        </w:rPr>
      </w:pPr>
      <w:bookmarkStart w:id="551" w:name="_ETM_Q1_3259332"/>
      <w:bookmarkEnd w:id="551"/>
    </w:p>
    <w:p w:rsidR="00EE4D3B" w:rsidRPr="00EE4D3B" w:rsidRDefault="00EE4D3B" w:rsidP="00EE4D3B">
      <w:pPr>
        <w:bidi/>
        <w:jc w:val="both"/>
        <w:rPr>
          <w:rFonts w:cs="David" w:hint="cs"/>
          <w:u w:val="single"/>
          <w:rtl/>
        </w:rPr>
      </w:pPr>
      <w:bookmarkStart w:id="552" w:name="_ETM_Q1_3259456"/>
      <w:bookmarkEnd w:id="552"/>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בלשכה פה?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553" w:name="_ETM_Q1_3258303"/>
      <w:bookmarkEnd w:id="553"/>
    </w:p>
    <w:p w:rsidR="00EE4D3B" w:rsidRPr="00EE4D3B" w:rsidRDefault="00EE4D3B" w:rsidP="00EE4D3B">
      <w:pPr>
        <w:bidi/>
        <w:jc w:val="both"/>
        <w:rPr>
          <w:rFonts w:cs="David" w:hint="cs"/>
          <w:rtl/>
        </w:rPr>
      </w:pPr>
      <w:bookmarkStart w:id="554" w:name="_ETM_Q1_3258443"/>
      <w:bookmarkEnd w:id="554"/>
      <w:r w:rsidRPr="00EE4D3B">
        <w:rPr>
          <w:rFonts w:cs="David" w:hint="cs"/>
          <w:rtl/>
        </w:rPr>
        <w:tab/>
        <w:t xml:space="preserve">כן, בלשכה פה. </w:t>
      </w:r>
    </w:p>
    <w:p w:rsidR="00EE4D3B" w:rsidRPr="00EE4D3B" w:rsidRDefault="00EE4D3B" w:rsidP="00EE4D3B">
      <w:pPr>
        <w:bidi/>
        <w:jc w:val="both"/>
        <w:rPr>
          <w:rFonts w:cs="David" w:hint="cs"/>
          <w:u w:val="single"/>
          <w:rtl/>
        </w:rPr>
      </w:pPr>
      <w:bookmarkStart w:id="555" w:name="_ETM_Q1_3266423"/>
      <w:bookmarkEnd w:id="555"/>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תקן הציוד של הלשכה לא כולל פקס.</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למה?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bookmarkStart w:id="556" w:name="_ETM_Q1_3266865"/>
      <w:bookmarkEnd w:id="556"/>
    </w:p>
    <w:p w:rsidR="00EE4D3B" w:rsidRPr="00EE4D3B" w:rsidRDefault="00EE4D3B" w:rsidP="00EE4D3B">
      <w:pPr>
        <w:bidi/>
        <w:jc w:val="both"/>
        <w:rPr>
          <w:rFonts w:cs="David" w:hint="cs"/>
          <w:rtl/>
        </w:rPr>
      </w:pPr>
      <w:bookmarkStart w:id="557" w:name="_ETM_Q1_3266989"/>
      <w:bookmarkEnd w:id="557"/>
      <w:r w:rsidRPr="00EE4D3B">
        <w:rPr>
          <w:rFonts w:cs="David" w:hint="cs"/>
          <w:rtl/>
        </w:rPr>
        <w:tab/>
      </w:r>
      <w:bookmarkStart w:id="558" w:name="_ETM_Q1_3271949"/>
      <w:bookmarkEnd w:id="558"/>
      <w:r w:rsidRPr="00EE4D3B">
        <w:rPr>
          <w:rFonts w:cs="David" w:hint="cs"/>
          <w:rtl/>
        </w:rPr>
        <w:t xml:space="preserve">גם כן מ"שמועתי", אני לא הייתי </w:t>
      </w:r>
      <w:bookmarkStart w:id="559" w:name="_ETM_Q1_3273804"/>
      <w:bookmarkEnd w:id="559"/>
      <w:r w:rsidRPr="00EE4D3B">
        <w:rPr>
          <w:rFonts w:cs="David" w:hint="cs"/>
          <w:rtl/>
        </w:rPr>
        <w:t>בעבר. בעבר היה תקן של פקס לכל כמה לשכות, נדמה לי שהיה במסדרון, ודאי הוותיקים זוכרים את זה</w:t>
      </w:r>
      <w:bookmarkStart w:id="560" w:name="_ETM_Q1_3283524"/>
      <w:bookmarkEnd w:id="560"/>
      <w:r w:rsidRPr="00EE4D3B">
        <w:rPr>
          <w:rFonts w:cs="David" w:hint="cs"/>
          <w:rtl/>
        </w:rPr>
        <w:t xml:space="preserve"> </w:t>
      </w:r>
      <w:r w:rsidRPr="00EE4D3B">
        <w:rPr>
          <w:rFonts w:cs="David"/>
          <w:rtl/>
        </w:rPr>
        <w:t>–</w:t>
      </w:r>
      <w:r w:rsidRPr="00EE4D3B">
        <w:rPr>
          <w:rFonts w:cs="David" w:hint="cs"/>
          <w:rtl/>
        </w:rPr>
        <w:t xml:space="preserve"> היה פקס ליד הלשכות והוא היה משמש מספר </w:t>
      </w:r>
      <w:bookmarkStart w:id="561" w:name="_ETM_Q1_3292852"/>
      <w:bookmarkEnd w:id="561"/>
      <w:r w:rsidRPr="00EE4D3B">
        <w:rPr>
          <w:rFonts w:cs="David" w:hint="cs"/>
          <w:rtl/>
        </w:rPr>
        <w:t xml:space="preserve">לשכות. נכון להיום, אין תקן של פקס ללשכה.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עמנואל גז:</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אפשר לעודד לעבוד עם </w:t>
      </w:r>
      <w:bookmarkStart w:id="562" w:name="_ETM_Q1_3302649"/>
      <w:bookmarkEnd w:id="562"/>
      <w:r w:rsidRPr="00EE4D3B">
        <w:rPr>
          <w:rFonts w:cs="David" w:hint="cs"/>
          <w:rtl/>
        </w:rPr>
        <w:t>הפקס הממוחשב.</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הרי יש לך מכשיר משולב </w:t>
      </w:r>
      <w:r w:rsidRPr="00EE4D3B">
        <w:rPr>
          <w:rFonts w:cs="David"/>
          <w:rtl/>
        </w:rPr>
        <w:t>–</w:t>
      </w:r>
      <w:r w:rsidRPr="00EE4D3B">
        <w:rPr>
          <w:rFonts w:cs="David" w:hint="cs"/>
          <w:rtl/>
        </w:rPr>
        <w:t xml:space="preserve"> שהוא גם פקס, גם </w:t>
      </w:r>
      <w:bookmarkStart w:id="563" w:name="_ETM_Q1_3304761"/>
      <w:bookmarkEnd w:id="563"/>
      <w:r w:rsidRPr="00EE4D3B">
        <w:rPr>
          <w:rFonts w:cs="David" w:hint="cs"/>
          <w:rtl/>
        </w:rPr>
        <w:t xml:space="preserve">מכונת צילום, גם סורק.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עמנואל גז:</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לא. דרך המחשב. </w:t>
      </w:r>
    </w:p>
    <w:p w:rsidR="00EE4D3B" w:rsidRPr="00EE4D3B" w:rsidRDefault="00EE4D3B" w:rsidP="00EE4D3B">
      <w:pPr>
        <w:bidi/>
        <w:jc w:val="both"/>
        <w:rPr>
          <w:rFonts w:cs="David" w:hint="cs"/>
          <w:u w:val="single"/>
          <w:rtl/>
        </w:rPr>
      </w:pPr>
      <w:bookmarkStart w:id="564" w:name="_ETM_Q1_3316179"/>
      <w:bookmarkEnd w:id="564"/>
    </w:p>
    <w:p w:rsidR="00EE4D3B" w:rsidRPr="00EE4D3B" w:rsidRDefault="00EE4D3B" w:rsidP="00EE4D3B">
      <w:pPr>
        <w:bidi/>
        <w:jc w:val="both"/>
        <w:rPr>
          <w:rFonts w:cs="David" w:hint="cs"/>
          <w:rtl/>
        </w:rPr>
      </w:pPr>
      <w:r w:rsidRPr="00EE4D3B">
        <w:rPr>
          <w:rFonts w:cs="David" w:hint="cs"/>
          <w:u w:val="single"/>
          <w:rtl/>
        </w:rPr>
        <w:t>חיים 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לקבל פקס אתה יכול דרך הרשת. </w:t>
      </w:r>
    </w:p>
    <w:p w:rsidR="00EE4D3B" w:rsidRPr="00EE4D3B" w:rsidRDefault="00EE4D3B" w:rsidP="00EE4D3B">
      <w:pPr>
        <w:bidi/>
        <w:jc w:val="both"/>
        <w:rPr>
          <w:rFonts w:cs="David" w:hint="cs"/>
          <w:u w:val="single"/>
          <w:rtl/>
        </w:rPr>
      </w:pPr>
      <w:bookmarkStart w:id="565" w:name="_ETM_Q1_3321229"/>
      <w:bookmarkEnd w:id="565"/>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רוצה לשלוח פקס, איך אני עושה את זה? חבר'ה, די, תפסיקו. אני חושב שצריך לבוא ולהגיד: </w:t>
      </w:r>
      <w:bookmarkStart w:id="566" w:name="_ETM_Q1_3329153"/>
      <w:bookmarkEnd w:id="566"/>
      <w:r w:rsidRPr="00EE4D3B">
        <w:rPr>
          <w:rFonts w:cs="David" w:hint="cs"/>
          <w:rtl/>
        </w:rPr>
        <w:t xml:space="preserve">מערכת פקס חייבת להיכלל בכל לשכה, זה </w:t>
      </w:r>
      <w:bookmarkStart w:id="567" w:name="_ETM_Q1_3331349"/>
      <w:bookmarkEnd w:id="567"/>
      <w:r w:rsidRPr="00EE4D3B">
        <w:rPr>
          <w:rFonts w:cs="David" w:hint="cs"/>
          <w:rtl/>
        </w:rPr>
        <w:t xml:space="preserve">דבר מינימלי. לא ביקשתי משהו צבעוני. כל אחד היום יודע שבלי פקס אי-אפשר לתפקד. </w:t>
      </w:r>
    </w:p>
    <w:p w:rsidR="00EE4D3B" w:rsidRPr="00EE4D3B" w:rsidRDefault="00EE4D3B" w:rsidP="00EE4D3B">
      <w:pPr>
        <w:bidi/>
        <w:jc w:val="both"/>
        <w:rPr>
          <w:rFonts w:cs="David" w:hint="cs"/>
          <w:rtl/>
        </w:rPr>
      </w:pPr>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כמה עולה פקס? 200 שקלים?</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קריאה:</w:t>
      </w:r>
    </w:p>
    <w:p w:rsidR="00EE4D3B" w:rsidRPr="00EE4D3B" w:rsidRDefault="00EE4D3B" w:rsidP="00EE4D3B">
      <w:pPr>
        <w:bidi/>
        <w:jc w:val="both"/>
        <w:rPr>
          <w:rFonts w:cs="David" w:hint="cs"/>
          <w:rtl/>
        </w:rPr>
      </w:pPr>
      <w:bookmarkStart w:id="568" w:name="_ETM_Q1_3346247"/>
      <w:bookmarkStart w:id="569" w:name="_ETM_Q1_3346312"/>
      <w:bookmarkEnd w:id="568"/>
      <w:bookmarkEnd w:id="569"/>
    </w:p>
    <w:p w:rsidR="00EE4D3B" w:rsidRPr="00EE4D3B" w:rsidRDefault="00EE4D3B" w:rsidP="00EE4D3B">
      <w:pPr>
        <w:bidi/>
        <w:jc w:val="both"/>
        <w:rPr>
          <w:rFonts w:cs="David" w:hint="cs"/>
          <w:rtl/>
        </w:rPr>
      </w:pPr>
      <w:r w:rsidRPr="00EE4D3B">
        <w:rPr>
          <w:rFonts w:cs="David" w:hint="cs"/>
          <w:rtl/>
        </w:rPr>
        <w:tab/>
        <w:t xml:space="preserve">פקס עולה 2,000 שקלים. </w:t>
      </w:r>
      <w:bookmarkStart w:id="570" w:name="_ETM_Q1_3345454"/>
      <w:bookmarkEnd w:id="570"/>
    </w:p>
    <w:p w:rsidR="00EE4D3B" w:rsidRPr="00EE4D3B" w:rsidRDefault="00EE4D3B" w:rsidP="00EE4D3B">
      <w:pPr>
        <w:overflowPunct w:val="0"/>
        <w:autoSpaceDE w:val="0"/>
        <w:autoSpaceDN w:val="0"/>
        <w:bidi/>
        <w:adjustRightInd w:val="0"/>
        <w:jc w:val="both"/>
        <w:rPr>
          <w:rFonts w:cs="David" w:hint="cs"/>
          <w:u w:val="single"/>
          <w:rtl/>
        </w:rPr>
      </w:pPr>
      <w:bookmarkStart w:id="571" w:name="_ETM_Q1_3343224"/>
      <w:bookmarkEnd w:id="571"/>
    </w:p>
    <w:p w:rsidR="00EE4D3B" w:rsidRPr="00EE4D3B" w:rsidRDefault="00EE4D3B" w:rsidP="00EE4D3B">
      <w:pPr>
        <w:overflowPunct w:val="0"/>
        <w:autoSpaceDE w:val="0"/>
        <w:autoSpaceDN w:val="0"/>
        <w:bidi/>
        <w:adjustRightInd w:val="0"/>
        <w:jc w:val="both"/>
        <w:rPr>
          <w:rFonts w:cs="David"/>
          <w:rtl/>
        </w:rPr>
      </w:pPr>
      <w:r w:rsidRPr="00EE4D3B">
        <w:rPr>
          <w:rFonts w:cs="David"/>
          <w:u w:val="single"/>
          <w:rtl/>
        </w:rPr>
        <w:t>יעקב אדרי:</w:t>
      </w:r>
    </w:p>
    <w:p w:rsidR="00EE4D3B" w:rsidRPr="00EE4D3B" w:rsidRDefault="00EE4D3B" w:rsidP="00EE4D3B">
      <w:pPr>
        <w:overflowPunct w:val="0"/>
        <w:autoSpaceDE w:val="0"/>
        <w:autoSpaceDN w:val="0"/>
        <w:bidi/>
        <w:adjustRightInd w:val="0"/>
        <w:jc w:val="both"/>
        <w:rPr>
          <w:rFonts w:cs="David"/>
          <w:rtl/>
        </w:rPr>
      </w:pPr>
    </w:p>
    <w:p w:rsidR="00EE4D3B" w:rsidRPr="00EE4D3B" w:rsidRDefault="00EE4D3B" w:rsidP="00EE4D3B">
      <w:pPr>
        <w:bidi/>
        <w:jc w:val="both"/>
        <w:rPr>
          <w:rFonts w:cs="David" w:hint="cs"/>
          <w:rtl/>
        </w:rPr>
      </w:pPr>
      <w:r w:rsidRPr="00EE4D3B">
        <w:rPr>
          <w:rFonts w:cs="David"/>
          <w:rtl/>
        </w:rPr>
        <w:tab/>
      </w:r>
      <w:bookmarkStart w:id="572" w:name="_ETM_Q1_3343457"/>
      <w:bookmarkEnd w:id="572"/>
      <w:r w:rsidRPr="00EE4D3B">
        <w:rPr>
          <w:rFonts w:cs="David" w:hint="cs"/>
          <w:rtl/>
        </w:rPr>
        <w:t xml:space="preserve">באמת, מסתבכים בכסף הקטן. אם זה היה משהו גדול, היה פה אישור בשנייה אחת.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קריאה: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573" w:name="_ETM_Q1_3348544"/>
      <w:bookmarkEnd w:id="573"/>
      <w:r w:rsidRPr="00EE4D3B">
        <w:rPr>
          <w:rFonts w:cs="David" w:hint="cs"/>
          <w:rtl/>
        </w:rPr>
        <w:tab/>
        <w:t>- -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נדב כספי: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היתה ועדת משנה.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זה הם או אנחנו? </w:t>
      </w:r>
      <w:bookmarkStart w:id="574" w:name="_ETM_Q1_3350824"/>
      <w:bookmarkEnd w:id="574"/>
      <w:r w:rsidRPr="00EE4D3B">
        <w:rPr>
          <w:rFonts w:cs="David" w:hint="cs"/>
          <w:rtl/>
        </w:rPr>
        <w:t>חברי הכנסת קבעו את זה?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נדב כספי:</w:t>
      </w:r>
    </w:p>
    <w:p w:rsidR="00EE4D3B" w:rsidRPr="00EE4D3B" w:rsidRDefault="00EE4D3B" w:rsidP="00EE4D3B">
      <w:pPr>
        <w:bidi/>
        <w:jc w:val="both"/>
        <w:rPr>
          <w:rFonts w:cs="David" w:hint="cs"/>
          <w:rtl/>
        </w:rPr>
      </w:pPr>
      <w:bookmarkStart w:id="575" w:name="_ETM_Q1_3350003"/>
      <w:bookmarkEnd w:id="575"/>
    </w:p>
    <w:p w:rsidR="00EE4D3B" w:rsidRPr="00EE4D3B" w:rsidRDefault="00EE4D3B" w:rsidP="00EE4D3B">
      <w:pPr>
        <w:bidi/>
        <w:jc w:val="both"/>
        <w:rPr>
          <w:rFonts w:cs="David" w:hint="cs"/>
          <w:rtl/>
        </w:rPr>
      </w:pPr>
      <w:bookmarkStart w:id="576" w:name="_ETM_Q1_3350134"/>
      <w:bookmarkEnd w:id="576"/>
      <w:r w:rsidRPr="00EE4D3B">
        <w:rPr>
          <w:rFonts w:cs="David" w:hint="cs"/>
          <w:rtl/>
        </w:rPr>
        <w:tab/>
        <w:t xml:space="preserve">כן. ארבל, תקני אותי אם אני טועה. היתה ועדת משנה שדנה בשאלה מה יהיה בחדר ומה </w:t>
      </w:r>
      <w:bookmarkStart w:id="577" w:name="_ETM_Q1_3361636"/>
      <w:bookmarkEnd w:id="577"/>
      <w:r w:rsidRPr="00EE4D3B">
        <w:rPr>
          <w:rFonts w:cs="David" w:hint="cs"/>
          <w:rtl/>
        </w:rPr>
        <w:t xml:space="preserve">יהיה בקשר עם הציבור. </w:t>
      </w:r>
    </w:p>
    <w:p w:rsidR="00EE4D3B" w:rsidRPr="00EE4D3B" w:rsidRDefault="00EE4D3B" w:rsidP="00EE4D3B">
      <w:pPr>
        <w:bidi/>
        <w:jc w:val="both"/>
        <w:rPr>
          <w:rFonts w:cs="David" w:hint="cs"/>
          <w:rtl/>
        </w:rPr>
      </w:pPr>
      <w:bookmarkStart w:id="578" w:name="_ETM_Q1_3374469"/>
      <w:bookmarkEnd w:id="578"/>
    </w:p>
    <w:p w:rsidR="00EE4D3B" w:rsidRPr="00EE4D3B" w:rsidRDefault="00EE4D3B" w:rsidP="00EE4D3B">
      <w:pPr>
        <w:bidi/>
        <w:jc w:val="both"/>
        <w:rPr>
          <w:rFonts w:cs="David" w:hint="cs"/>
          <w:u w:val="single"/>
          <w:rtl/>
        </w:rPr>
      </w:pPr>
      <w:r w:rsidRPr="00EE4D3B">
        <w:rPr>
          <w:rFonts w:cs="David" w:hint="cs"/>
          <w:u w:val="single"/>
          <w:rtl/>
        </w:rPr>
        <w:t>קריאות:</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 -</w:t>
      </w:r>
      <w:r w:rsidRPr="00EE4D3B">
        <w:rPr>
          <w:rFonts w:cs="David" w:hint="cs"/>
          <w:rtl/>
        </w:rPr>
        <w:tab/>
      </w:r>
    </w:p>
    <w:p w:rsidR="00EE4D3B" w:rsidRPr="00EE4D3B" w:rsidRDefault="00EE4D3B" w:rsidP="00EE4D3B">
      <w:pPr>
        <w:bidi/>
        <w:jc w:val="both"/>
        <w:rPr>
          <w:rFonts w:cs="David" w:hint="cs"/>
          <w:u w:val="single"/>
          <w:rtl/>
        </w:rPr>
      </w:pPr>
      <w:bookmarkStart w:id="579" w:name="_ETM_Q1_3368446"/>
      <w:bookmarkEnd w:id="579"/>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580" w:name="_ETM_Q1_3370452"/>
      <w:bookmarkEnd w:id="580"/>
      <w:r w:rsidRPr="00EE4D3B">
        <w:rPr>
          <w:rFonts w:cs="David" w:hint="cs"/>
          <w:rtl/>
        </w:rPr>
        <w:tab/>
        <w:t xml:space="preserve">זה </w:t>
      </w:r>
      <w:bookmarkStart w:id="581" w:name="_ETM_Q1_3372018"/>
      <w:bookmarkEnd w:id="581"/>
      <w:r w:rsidRPr="00EE4D3B">
        <w:rPr>
          <w:rFonts w:cs="David" w:hint="cs"/>
          <w:rtl/>
        </w:rPr>
        <w:t xml:space="preserve">חלק מהפירוט של החוברת הירוקה? </w:t>
      </w:r>
    </w:p>
    <w:p w:rsidR="00EE4D3B" w:rsidRPr="00EE4D3B" w:rsidRDefault="00EE4D3B" w:rsidP="00EE4D3B">
      <w:pPr>
        <w:bidi/>
        <w:jc w:val="both"/>
        <w:rPr>
          <w:rFonts w:cs="David" w:hint="cs"/>
          <w:u w:val="single"/>
          <w:rtl/>
        </w:rPr>
      </w:pPr>
      <w:bookmarkStart w:id="582" w:name="_ETM_Q1_3375219"/>
      <w:bookmarkEnd w:id="582"/>
    </w:p>
    <w:p w:rsidR="00EE4D3B" w:rsidRPr="00EE4D3B" w:rsidRDefault="00EE4D3B" w:rsidP="00EE4D3B">
      <w:pPr>
        <w:bidi/>
        <w:jc w:val="both"/>
        <w:rPr>
          <w:rFonts w:cs="David" w:hint="cs"/>
          <w:rtl/>
        </w:rPr>
      </w:pPr>
      <w:r w:rsidRPr="00EE4D3B">
        <w:rPr>
          <w:rFonts w:cs="David" w:hint="cs"/>
          <w:u w:val="single"/>
          <w:rtl/>
        </w:rPr>
        <w:t>ארבל אסטרחן: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לא. מה שיש בחדר זה תלוי - - -</w:t>
      </w:r>
    </w:p>
    <w:p w:rsidR="00EE4D3B" w:rsidRPr="00EE4D3B" w:rsidRDefault="00EE4D3B" w:rsidP="00EE4D3B">
      <w:pPr>
        <w:bidi/>
        <w:jc w:val="both"/>
        <w:rPr>
          <w:rFonts w:cs="David" w:hint="cs"/>
          <w:u w:val="single"/>
          <w:rtl/>
        </w:rPr>
      </w:pPr>
      <w:bookmarkStart w:id="583" w:name="_ETM_Q1_3376196"/>
      <w:bookmarkEnd w:id="583"/>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זה </w:t>
      </w:r>
      <w:bookmarkStart w:id="584" w:name="_ETM_Q1_3374339"/>
      <w:bookmarkEnd w:id="584"/>
      <w:r w:rsidRPr="00EE4D3B">
        <w:rPr>
          <w:rFonts w:cs="David" w:hint="cs"/>
          <w:rtl/>
        </w:rPr>
        <w:t xml:space="preserve">תלוי בנו? בסדר. יטופל. </w:t>
      </w:r>
      <w:bookmarkStart w:id="585" w:name="_ETM_Q1_3375943"/>
      <w:bookmarkEnd w:id="585"/>
    </w:p>
    <w:p w:rsidR="00EE4D3B" w:rsidRPr="00EE4D3B" w:rsidRDefault="00EE4D3B" w:rsidP="00EE4D3B">
      <w:pPr>
        <w:bidi/>
        <w:jc w:val="both"/>
        <w:rPr>
          <w:rFonts w:cs="David" w:hint="cs"/>
          <w:u w:val="single"/>
          <w:rtl/>
        </w:rPr>
      </w:pPr>
      <w:bookmarkStart w:id="586" w:name="_ETM_Q1_3383442"/>
      <w:bookmarkEnd w:id="586"/>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דרך אגב, שלא תחשוב שמדובר רק </w:t>
      </w:r>
      <w:bookmarkStart w:id="587" w:name="_ETM_Q1_3378882"/>
      <w:bookmarkEnd w:id="587"/>
      <w:r w:rsidRPr="00EE4D3B">
        <w:rPr>
          <w:rFonts w:cs="David" w:hint="cs"/>
          <w:rtl/>
        </w:rPr>
        <w:t xml:space="preserve">בי. </w:t>
      </w:r>
    </w:p>
    <w:p w:rsidR="00EE4D3B" w:rsidRPr="00EE4D3B" w:rsidRDefault="00EE4D3B" w:rsidP="00EE4D3B">
      <w:pPr>
        <w:bidi/>
        <w:jc w:val="both"/>
        <w:rPr>
          <w:rFonts w:cs="David" w:hint="cs"/>
          <w:rtl/>
        </w:rPr>
      </w:pPr>
      <w:bookmarkStart w:id="588" w:name="_ETM_Q1_3385321"/>
      <w:bookmarkEnd w:id="588"/>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לא. חבר הכנסת מולה, יש לך בעצם פקס </w:t>
      </w:r>
      <w:bookmarkStart w:id="589" w:name="_ETM_Q1_3382273"/>
      <w:bookmarkEnd w:id="589"/>
      <w:r w:rsidRPr="00EE4D3B">
        <w:rPr>
          <w:rFonts w:cs="David" w:hint="cs"/>
          <w:rtl/>
        </w:rPr>
        <w:t>במערכת. אתה יכול לקבל את הפקסים ישירות למחשב.</w:t>
      </w:r>
    </w:p>
    <w:p w:rsidR="00EE4D3B" w:rsidRPr="00EE4D3B" w:rsidRDefault="00EE4D3B" w:rsidP="00EE4D3B">
      <w:pPr>
        <w:bidi/>
        <w:jc w:val="both"/>
        <w:rPr>
          <w:rFonts w:cs="David" w:hint="cs"/>
          <w:u w:val="single"/>
          <w:rtl/>
        </w:rPr>
      </w:pPr>
      <w:bookmarkStart w:id="590" w:name="_ETM_Q1_3390891"/>
      <w:bookmarkStart w:id="591" w:name="_ETM_Q1_3392271"/>
      <w:bookmarkEnd w:id="590"/>
      <w:bookmarkEnd w:id="591"/>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דרך אגב, לפי החלטת הכנסת אפשר לקנות פקס </w:t>
      </w:r>
      <w:bookmarkStart w:id="592" w:name="_ETM_Q1_3389640"/>
      <w:bookmarkEnd w:id="592"/>
      <w:r w:rsidRPr="00EE4D3B">
        <w:rPr>
          <w:rFonts w:cs="David" w:hint="cs"/>
          <w:rtl/>
        </w:rPr>
        <w:t xml:space="preserve">לבית דווקא.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593" w:name="_ETM_Q1_3391543"/>
      <w:bookmarkEnd w:id="593"/>
      <w:r w:rsidRPr="00EE4D3B">
        <w:rPr>
          <w:rFonts w:cs="David" w:hint="cs"/>
          <w:rtl/>
        </w:rPr>
        <w:tab/>
        <w:t xml:space="preserve">למשרד או לבית, נכון. </w:t>
      </w:r>
    </w:p>
    <w:p w:rsidR="00EE4D3B" w:rsidRPr="00EE4D3B" w:rsidRDefault="00EE4D3B" w:rsidP="00EE4D3B">
      <w:pPr>
        <w:bidi/>
        <w:jc w:val="both"/>
        <w:rPr>
          <w:rFonts w:cs="David" w:hint="cs"/>
          <w:rtl/>
        </w:rPr>
      </w:pPr>
      <w:bookmarkStart w:id="594" w:name="_ETM_Q1_3397418"/>
      <w:bookmarkEnd w:id="594"/>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595" w:name="_ETM_Q1_3394961"/>
      <w:bookmarkEnd w:id="595"/>
    </w:p>
    <w:p w:rsidR="00EE4D3B" w:rsidRPr="00EE4D3B" w:rsidRDefault="00EE4D3B" w:rsidP="00EE4D3B">
      <w:pPr>
        <w:bidi/>
        <w:jc w:val="both"/>
        <w:rPr>
          <w:rFonts w:cs="David" w:hint="cs"/>
          <w:rtl/>
        </w:rPr>
      </w:pPr>
      <w:bookmarkStart w:id="596" w:name="_ETM_Q1_3395087"/>
      <w:bookmarkEnd w:id="596"/>
      <w:r w:rsidRPr="00EE4D3B">
        <w:rPr>
          <w:rFonts w:cs="David" w:hint="cs"/>
          <w:rtl/>
        </w:rPr>
        <w:tab/>
        <w:t xml:space="preserve">לא קניתי לבית, </w:t>
      </w:r>
      <w:bookmarkStart w:id="597" w:name="_ETM_Q1_3397836"/>
      <w:bookmarkEnd w:id="597"/>
      <w:r w:rsidRPr="00EE4D3B">
        <w:rPr>
          <w:rFonts w:cs="David" w:hint="cs"/>
          <w:rtl/>
        </w:rPr>
        <w:t xml:space="preserve">אבל דווקא במשרד שלי אני לא יכול לקבל מהכנסת. </w:t>
      </w:r>
      <w:bookmarkStart w:id="598" w:name="_ETM_Q1_3399408"/>
      <w:bookmarkEnd w:id="598"/>
    </w:p>
    <w:p w:rsidR="00EE4D3B" w:rsidRPr="00EE4D3B" w:rsidRDefault="00EE4D3B" w:rsidP="00EE4D3B">
      <w:pPr>
        <w:bidi/>
        <w:jc w:val="both"/>
        <w:rPr>
          <w:rFonts w:cs="David" w:hint="cs"/>
          <w:u w:val="single"/>
          <w:rtl/>
        </w:rPr>
      </w:pPr>
      <w:bookmarkStart w:id="599" w:name="_ETM_Q1_3402783"/>
      <w:bookmarkEnd w:id="599"/>
    </w:p>
    <w:p w:rsidR="00EE4D3B" w:rsidRPr="00EE4D3B" w:rsidRDefault="00EE4D3B" w:rsidP="00EE4D3B">
      <w:pPr>
        <w:bidi/>
        <w:jc w:val="both"/>
        <w:rPr>
          <w:rFonts w:cs="David" w:hint="cs"/>
          <w:rtl/>
        </w:rPr>
      </w:pPr>
      <w:r w:rsidRPr="00EE4D3B">
        <w:rPr>
          <w:rFonts w:cs="David" w:hint="cs"/>
          <w:u w:val="single"/>
          <w:rtl/>
        </w:rPr>
        <w:t>מזכירת הכנסת ירדנה מלר-הורוביץ:</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מסמכים מתוך הרשת אפשר לשלוח, יש פקס. </w:t>
      </w:r>
      <w:bookmarkStart w:id="600" w:name="_ETM_Q1_3404321"/>
      <w:bookmarkEnd w:id="600"/>
    </w:p>
    <w:p w:rsidR="00EE4D3B" w:rsidRPr="00EE4D3B" w:rsidRDefault="00EE4D3B" w:rsidP="00EE4D3B">
      <w:pPr>
        <w:bidi/>
        <w:jc w:val="both"/>
        <w:rPr>
          <w:rFonts w:cs="David" w:hint="cs"/>
          <w:u w:val="single"/>
          <w:rtl/>
        </w:rPr>
      </w:pPr>
      <w:bookmarkStart w:id="601" w:name="_ETM_Q1_3399952"/>
      <w:bookmarkEnd w:id="601"/>
    </w:p>
    <w:p w:rsidR="00EE4D3B" w:rsidRPr="00EE4D3B" w:rsidRDefault="00EE4D3B" w:rsidP="00EE4D3B">
      <w:pPr>
        <w:bidi/>
        <w:jc w:val="both"/>
        <w:rPr>
          <w:rFonts w:cs="David" w:hint="cs"/>
          <w:rtl/>
        </w:rPr>
      </w:pPr>
      <w:r w:rsidRPr="00EE4D3B">
        <w:rPr>
          <w:rFonts w:cs="David" w:hint="cs"/>
          <w:u w:val="single"/>
          <w:rtl/>
        </w:rPr>
        <w:t>קריאה: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לא, אי-אפשר לשלוח.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עמנואל גז:</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אפשר לקבל ואתה מקבל </w:t>
      </w:r>
      <w:bookmarkStart w:id="602" w:name="_ETM_Q1_3405785"/>
      <w:bookmarkEnd w:id="602"/>
      <w:r w:rsidRPr="00EE4D3B">
        <w:rPr>
          <w:rFonts w:cs="David" w:hint="cs"/>
          <w:rtl/>
        </w:rPr>
        <w:t xml:space="preserve">הכול באאוטלוק שלך, שזה יתרון גדול.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קריאה: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ואיך אתה </w:t>
      </w:r>
      <w:bookmarkStart w:id="603" w:name="_ETM_Q1_3406633"/>
      <w:bookmarkEnd w:id="603"/>
      <w:r w:rsidRPr="00EE4D3B">
        <w:rPr>
          <w:rFonts w:cs="David" w:hint="cs"/>
          <w:rtl/>
        </w:rPr>
        <w:t xml:space="preserve">שולח? </w:t>
      </w:r>
    </w:p>
    <w:p w:rsidR="00EE4D3B" w:rsidRPr="00EE4D3B" w:rsidRDefault="00EE4D3B" w:rsidP="00EE4D3B">
      <w:pPr>
        <w:bidi/>
        <w:jc w:val="both"/>
        <w:rPr>
          <w:rFonts w:cs="David" w:hint="cs"/>
          <w:u w:val="single"/>
          <w:rtl/>
        </w:rPr>
      </w:pPr>
      <w:bookmarkStart w:id="604" w:name="_ETM_Q1_3408699"/>
      <w:bookmarkEnd w:id="604"/>
    </w:p>
    <w:p w:rsidR="00EE4D3B" w:rsidRPr="00EE4D3B" w:rsidRDefault="00EE4D3B" w:rsidP="00EE4D3B">
      <w:pPr>
        <w:bidi/>
        <w:jc w:val="both"/>
        <w:rPr>
          <w:rFonts w:cs="David" w:hint="cs"/>
          <w:rtl/>
        </w:rPr>
      </w:pPr>
      <w:r w:rsidRPr="00EE4D3B">
        <w:rPr>
          <w:rFonts w:cs="David" w:hint="cs"/>
          <w:u w:val="single"/>
          <w:rtl/>
        </w:rPr>
        <w:t>קריאה:</w:t>
      </w:r>
    </w:p>
    <w:p w:rsidR="00EE4D3B" w:rsidRPr="00EE4D3B" w:rsidRDefault="00EE4D3B" w:rsidP="00EE4D3B">
      <w:pPr>
        <w:bidi/>
        <w:jc w:val="both"/>
        <w:rPr>
          <w:rFonts w:cs="David" w:hint="cs"/>
          <w:rtl/>
        </w:rPr>
      </w:pPr>
      <w:bookmarkStart w:id="605" w:name="_ETM_Q1_3411382"/>
      <w:bookmarkEnd w:id="605"/>
    </w:p>
    <w:p w:rsidR="00EE4D3B" w:rsidRPr="00EE4D3B" w:rsidRDefault="00EE4D3B" w:rsidP="00EE4D3B">
      <w:pPr>
        <w:bidi/>
        <w:jc w:val="both"/>
        <w:rPr>
          <w:rFonts w:cs="David" w:hint="cs"/>
          <w:rtl/>
        </w:rPr>
      </w:pPr>
      <w:bookmarkStart w:id="606" w:name="_ETM_Q1_3411508"/>
      <w:bookmarkEnd w:id="606"/>
      <w:r w:rsidRPr="00EE4D3B">
        <w:rPr>
          <w:rFonts w:cs="David" w:hint="cs"/>
          <w:rtl/>
        </w:rPr>
        <w:tab/>
        <w:t xml:space="preserve">סורק.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מזכירת הכנסת ירדנה מלר-הורוביץ:</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הבעיה היא במסמך שהוא לא מהרשת. עם </w:t>
      </w:r>
      <w:bookmarkStart w:id="607" w:name="_ETM_Q1_3411327"/>
      <w:bookmarkEnd w:id="607"/>
      <w:r w:rsidRPr="00EE4D3B">
        <w:rPr>
          <w:rFonts w:cs="David" w:hint="cs"/>
          <w:rtl/>
        </w:rPr>
        <w:t xml:space="preserve">מסמך חיצוני יש בעיה.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608" w:name="_ETM_Q1_3407125"/>
      <w:bookmarkEnd w:id="608"/>
    </w:p>
    <w:p w:rsidR="00EE4D3B" w:rsidRPr="00EE4D3B" w:rsidRDefault="00EE4D3B" w:rsidP="00EE4D3B">
      <w:pPr>
        <w:bidi/>
        <w:jc w:val="both"/>
        <w:rPr>
          <w:rFonts w:cs="David" w:hint="cs"/>
          <w:rtl/>
        </w:rPr>
      </w:pPr>
      <w:bookmarkStart w:id="609" w:name="_ETM_Q1_3407248"/>
      <w:bookmarkEnd w:id="609"/>
      <w:r w:rsidRPr="00EE4D3B">
        <w:rPr>
          <w:rFonts w:cs="David" w:hint="cs"/>
          <w:rtl/>
        </w:rPr>
        <w:tab/>
        <w:t xml:space="preserve">מה שאפשר לקבל דרך המערכת </w:t>
      </w:r>
      <w:r w:rsidRPr="00EE4D3B">
        <w:rPr>
          <w:rFonts w:cs="David"/>
          <w:rtl/>
        </w:rPr>
        <w:t>–</w:t>
      </w:r>
      <w:r w:rsidRPr="00EE4D3B">
        <w:rPr>
          <w:rFonts w:cs="David" w:hint="cs"/>
          <w:rtl/>
        </w:rPr>
        <w:t xml:space="preserve"> אפשר לקבל, </w:t>
      </w:r>
      <w:bookmarkStart w:id="610" w:name="_ETM_Q1_3416219"/>
      <w:bookmarkEnd w:id="610"/>
      <w:r w:rsidRPr="00EE4D3B">
        <w:rPr>
          <w:rFonts w:cs="David" w:hint="cs"/>
          <w:rtl/>
        </w:rPr>
        <w:t xml:space="preserve">אבל זה לא יכול להיות. </w:t>
      </w:r>
    </w:p>
    <w:p w:rsidR="00EE4D3B" w:rsidRPr="00EE4D3B" w:rsidRDefault="00EE4D3B" w:rsidP="00EE4D3B">
      <w:pPr>
        <w:bidi/>
        <w:jc w:val="both"/>
        <w:rPr>
          <w:rFonts w:cs="David" w:hint="cs"/>
          <w:rtl/>
        </w:rPr>
      </w:pPr>
      <w:bookmarkStart w:id="611" w:name="_ETM_Q1_3411879"/>
      <w:bookmarkEnd w:id="611"/>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612" w:name="_ETM_Q1_3413378"/>
      <w:bookmarkEnd w:id="612"/>
      <w:r w:rsidRPr="00EE4D3B">
        <w:rPr>
          <w:rFonts w:cs="David" w:hint="cs"/>
          <w:rtl/>
        </w:rPr>
        <w:tab/>
        <w:t>חבר הכנסת מולה, יהיה לך פתרון.</w:t>
      </w:r>
    </w:p>
    <w:p w:rsidR="00EE4D3B" w:rsidRPr="00EE4D3B" w:rsidRDefault="00EE4D3B" w:rsidP="00EE4D3B">
      <w:pPr>
        <w:bidi/>
        <w:jc w:val="both"/>
        <w:rPr>
          <w:rFonts w:cs="David" w:hint="cs"/>
          <w:u w:val="single"/>
          <w:rtl/>
        </w:rPr>
      </w:pPr>
      <w:bookmarkStart w:id="613" w:name="_ETM_Q1_3427200"/>
      <w:bookmarkEnd w:id="613"/>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לכל חברי </w:t>
      </w:r>
      <w:bookmarkStart w:id="614" w:name="_ETM_Q1_3425769"/>
      <w:bookmarkEnd w:id="614"/>
      <w:r w:rsidRPr="00EE4D3B">
        <w:rPr>
          <w:rFonts w:cs="David" w:hint="cs"/>
          <w:rtl/>
        </w:rPr>
        <w:t>הכנסת צריך להיות פתרון.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615" w:name="_ETM_Q1_3418787"/>
      <w:bookmarkEnd w:id="615"/>
      <w:r w:rsidRPr="00EE4D3B">
        <w:rPr>
          <w:rFonts w:cs="David" w:hint="cs"/>
          <w:rtl/>
        </w:rPr>
        <w:tab/>
        <w:t>יהיו לכל חברי הכנסת פתרונות</w:t>
      </w:r>
      <w:bookmarkStart w:id="616" w:name="_ETM_Q1_3425258"/>
      <w:bookmarkEnd w:id="616"/>
      <w:r w:rsidRPr="00EE4D3B">
        <w:rPr>
          <w:rFonts w:cs="David" w:hint="cs"/>
          <w:rtl/>
        </w:rPr>
        <w:t xml:space="preserve">. אם זאת החלטה שאנחנו יכולים לקבל, אנחנו נקבל את </w:t>
      </w:r>
      <w:bookmarkStart w:id="617" w:name="_ETM_Q1_3432628"/>
      <w:bookmarkEnd w:id="617"/>
      <w:r w:rsidRPr="00EE4D3B">
        <w:rPr>
          <w:rFonts w:cs="David" w:hint="cs"/>
          <w:rtl/>
        </w:rPr>
        <w:t xml:space="preserve">ההחלטה הזאת.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618" w:name="_ETM_Q1_3437390"/>
      <w:bookmarkEnd w:id="618"/>
    </w:p>
    <w:p w:rsidR="00EE4D3B" w:rsidRPr="00EE4D3B" w:rsidRDefault="00EE4D3B" w:rsidP="00EE4D3B">
      <w:pPr>
        <w:bidi/>
        <w:jc w:val="both"/>
        <w:rPr>
          <w:rFonts w:cs="David" w:hint="cs"/>
          <w:rtl/>
        </w:rPr>
      </w:pPr>
      <w:bookmarkStart w:id="619" w:name="_ETM_Q1_3437453"/>
      <w:bookmarkEnd w:id="619"/>
      <w:r w:rsidRPr="00EE4D3B">
        <w:rPr>
          <w:rFonts w:cs="David" w:hint="cs"/>
          <w:rtl/>
        </w:rPr>
        <w:tab/>
        <w:t xml:space="preserve">אדוני היושב-ראש, אם זאת החלטה שצריכה להתקבל בוועדת </w:t>
      </w:r>
      <w:bookmarkStart w:id="620" w:name="_ETM_Q1_3437845"/>
      <w:bookmarkEnd w:id="620"/>
      <w:r w:rsidRPr="00EE4D3B">
        <w:rPr>
          <w:rFonts w:cs="David" w:hint="cs"/>
          <w:rtl/>
        </w:rPr>
        <w:t xml:space="preserve">הכנסת, אני מבקש.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621" w:name="_ETM_Q1_3439406"/>
      <w:bookmarkEnd w:id="621"/>
      <w:r w:rsidRPr="00EE4D3B">
        <w:rPr>
          <w:rFonts w:cs="David" w:hint="cs"/>
          <w:rtl/>
        </w:rPr>
        <w:tab/>
        <w:t xml:space="preserve">זה בסדר, </w:t>
      </w:r>
      <w:bookmarkStart w:id="622" w:name="_ETM_Q1_3443405"/>
      <w:bookmarkEnd w:id="622"/>
      <w:r w:rsidRPr="00EE4D3B">
        <w:rPr>
          <w:rFonts w:cs="David" w:hint="cs"/>
          <w:rtl/>
        </w:rPr>
        <w:t xml:space="preserve">אנחנו פותרים את העניין הזה </w:t>
      </w:r>
      <w:r w:rsidRPr="00EE4D3B">
        <w:rPr>
          <w:rFonts w:cs="David"/>
          <w:rtl/>
        </w:rPr>
        <w:t>–</w:t>
      </w:r>
      <w:r w:rsidRPr="00EE4D3B">
        <w:rPr>
          <w:rFonts w:cs="David" w:hint="cs"/>
          <w:rtl/>
        </w:rPr>
        <w:t xml:space="preserve"> עליי. </w:t>
      </w:r>
    </w:p>
    <w:p w:rsidR="00EE4D3B" w:rsidRPr="00EE4D3B" w:rsidRDefault="00EE4D3B" w:rsidP="00EE4D3B">
      <w:pPr>
        <w:bidi/>
        <w:jc w:val="both"/>
        <w:rPr>
          <w:rFonts w:cs="David" w:hint="cs"/>
          <w:u w:val="single"/>
          <w:rtl/>
        </w:rPr>
      </w:pPr>
      <w:bookmarkStart w:id="623" w:name="_ETM_Q1_3447768"/>
      <w:bookmarkEnd w:id="623"/>
    </w:p>
    <w:p w:rsidR="00EE4D3B" w:rsidRPr="00EE4D3B" w:rsidRDefault="00EE4D3B" w:rsidP="00EE4D3B">
      <w:pPr>
        <w:bidi/>
        <w:jc w:val="both"/>
        <w:rPr>
          <w:rFonts w:cs="David" w:hint="cs"/>
          <w:rtl/>
        </w:rPr>
      </w:pPr>
      <w:r w:rsidRPr="00EE4D3B">
        <w:rPr>
          <w:rFonts w:cs="David" w:hint="cs"/>
          <w:u w:val="single"/>
          <w:rtl/>
        </w:rPr>
        <w:t>אחמד טיבי: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אגב, אם אני לא מצליח להיכנס לאתר "הארץ" כבר חצי שעה, זה בגלל </w:t>
      </w:r>
      <w:bookmarkStart w:id="624" w:name="_ETM_Q1_3451496"/>
      <w:bookmarkEnd w:id="624"/>
      <w:r w:rsidRPr="00EE4D3B">
        <w:rPr>
          <w:rFonts w:cs="David" w:hint="cs"/>
          <w:rtl/>
        </w:rPr>
        <w:t>הכנסת או בגלל "הארץ"?</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קריאות:</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בגלל "הארץ". </w:t>
      </w:r>
    </w:p>
    <w:p w:rsidR="00EE4D3B" w:rsidRPr="00EE4D3B" w:rsidRDefault="00EE4D3B" w:rsidP="00EE4D3B">
      <w:pPr>
        <w:bidi/>
        <w:jc w:val="both"/>
        <w:rPr>
          <w:rFonts w:cs="David" w:hint="cs"/>
          <w:rtl/>
        </w:rPr>
      </w:pPr>
      <w:bookmarkStart w:id="625" w:name="_ETM_Q1_3457440"/>
      <w:bookmarkEnd w:id="625"/>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הקשר שלי עם "הארץ" </w:t>
      </w:r>
      <w:bookmarkStart w:id="626" w:name="_ETM_Q1_3456247"/>
      <w:bookmarkEnd w:id="626"/>
      <w:r w:rsidRPr="00EE4D3B">
        <w:rPr>
          <w:rFonts w:cs="David" w:hint="cs"/>
          <w:rtl/>
        </w:rPr>
        <w:t>כבר לא מה שהיה פעם...</w:t>
      </w:r>
    </w:p>
    <w:p w:rsidR="00EE4D3B" w:rsidRPr="00EE4D3B" w:rsidRDefault="00EE4D3B" w:rsidP="00EE4D3B">
      <w:pPr>
        <w:pStyle w:val="af"/>
        <w:keepNext/>
        <w:rPr>
          <w:rFonts w:cs="David" w:hint="cs"/>
          <w:sz w:val="24"/>
          <w:szCs w:val="24"/>
          <w:rtl/>
        </w:rPr>
      </w:pPr>
      <w:bookmarkStart w:id="627" w:name="_ETM_Q1_3458266"/>
      <w:bookmarkEnd w:id="627"/>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אנחנו יכולים לעזור לך באתר של </w:t>
      </w:r>
      <w:bookmarkStart w:id="628" w:name="_ETM_Q1_3458248"/>
      <w:bookmarkEnd w:id="628"/>
      <w:r w:rsidRPr="00EE4D3B">
        <w:rPr>
          <w:rFonts w:cs="David" w:hint="cs"/>
          <w:rtl/>
        </w:rPr>
        <w:t xml:space="preserve">"מקור ראשון", אם צריך. </w:t>
      </w:r>
    </w:p>
    <w:p w:rsidR="00EE4D3B" w:rsidRPr="00EE4D3B" w:rsidRDefault="00EE4D3B" w:rsidP="00EE4D3B">
      <w:pPr>
        <w:bidi/>
        <w:jc w:val="both"/>
        <w:rPr>
          <w:rFonts w:cs="David" w:hint="cs"/>
          <w:rtl/>
        </w:rPr>
      </w:pPr>
      <w:bookmarkStart w:id="629" w:name="_ETM_Q1_3465818"/>
      <w:bookmarkEnd w:id="629"/>
    </w:p>
    <w:p w:rsidR="00EE4D3B" w:rsidRPr="00EE4D3B" w:rsidRDefault="00EE4D3B" w:rsidP="00EE4D3B">
      <w:pPr>
        <w:bidi/>
        <w:jc w:val="both"/>
        <w:rPr>
          <w:rFonts w:cs="David" w:hint="cs"/>
          <w:rtl/>
        </w:rPr>
      </w:pPr>
      <w:r w:rsidRPr="00EE4D3B">
        <w:rPr>
          <w:rFonts w:cs="David" w:hint="cs"/>
          <w:u w:val="single"/>
          <w:rtl/>
        </w:rPr>
        <w:t>אחמד טיבי: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אבל שם לא חושבים...</w:t>
      </w:r>
    </w:p>
    <w:p w:rsidR="00EE4D3B" w:rsidRPr="00EE4D3B" w:rsidRDefault="00EE4D3B" w:rsidP="00EE4D3B">
      <w:pPr>
        <w:pStyle w:val="af"/>
        <w:keepNext/>
        <w:rPr>
          <w:rFonts w:cs="David" w:hint="cs"/>
          <w:sz w:val="24"/>
          <w:szCs w:val="24"/>
          <w:rtl/>
        </w:rPr>
      </w:pPr>
      <w:bookmarkStart w:id="630" w:name="_ETM_Q1_3468013"/>
      <w:bookmarkEnd w:id="630"/>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לא יודע. תקרא </w:t>
      </w:r>
      <w:bookmarkStart w:id="631" w:name="_ETM_Q1_3463902"/>
      <w:bookmarkEnd w:id="631"/>
      <w:r w:rsidRPr="00EE4D3B">
        <w:rPr>
          <w:rFonts w:cs="David" w:hint="cs"/>
          <w:rtl/>
        </w:rPr>
        <w:t xml:space="preserve">ותחליט. בשביל זה צריך להיכנס ולראות. </w:t>
      </w:r>
    </w:p>
    <w:p w:rsidR="00EE4D3B" w:rsidRPr="00EE4D3B" w:rsidRDefault="00EE4D3B" w:rsidP="00EE4D3B">
      <w:pPr>
        <w:bidi/>
        <w:jc w:val="both"/>
        <w:rPr>
          <w:rFonts w:cs="David" w:hint="cs"/>
          <w:u w:val="single"/>
          <w:rtl/>
        </w:rPr>
      </w:pPr>
      <w:bookmarkStart w:id="632" w:name="_ETM_Q1_3475230"/>
      <w:bookmarkEnd w:id="632"/>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אדוני המנכ"ל, מאחר </w:t>
      </w:r>
      <w:bookmarkStart w:id="633" w:name="_ETM_Q1_3471271"/>
      <w:bookmarkEnd w:id="633"/>
      <w:r w:rsidRPr="00EE4D3B">
        <w:rPr>
          <w:rFonts w:cs="David" w:hint="cs"/>
          <w:rtl/>
        </w:rPr>
        <w:t xml:space="preserve">שאנחנו עוסקים בתקציב, בכל זאת אי-אפשר להתעלם מעניין הליסינג. האם אתה יכול להסביר לנו מה הסיפור של הליסינג, מה </w:t>
      </w:r>
      <w:bookmarkStart w:id="634" w:name="_ETM_Q1_3489914"/>
      <w:bookmarkEnd w:id="634"/>
      <w:r w:rsidRPr="00EE4D3B">
        <w:rPr>
          <w:rFonts w:cs="David" w:hint="cs"/>
          <w:rtl/>
        </w:rPr>
        <w:t xml:space="preserve">התנוסס בכותרות העיתונים? </w:t>
      </w:r>
    </w:p>
    <w:p w:rsidR="00EE4D3B" w:rsidRPr="00EE4D3B" w:rsidRDefault="00EE4D3B" w:rsidP="00EE4D3B">
      <w:pPr>
        <w:bidi/>
        <w:jc w:val="both"/>
        <w:rPr>
          <w:rFonts w:cs="David" w:hint="cs"/>
          <w:u w:val="single"/>
          <w:rtl/>
        </w:rPr>
      </w:pPr>
      <w:bookmarkStart w:id="635" w:name="_ETM_Q1_3491244"/>
      <w:bookmarkEnd w:id="635"/>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636" w:name="_ETM_Q1_3492560"/>
      <w:bookmarkEnd w:id="636"/>
      <w:r w:rsidRPr="00EE4D3B">
        <w:rPr>
          <w:rFonts w:cs="David" w:hint="cs"/>
          <w:rtl/>
        </w:rPr>
        <w:tab/>
        <w:t>קודם כול, מה התנוסס בכותרות העיתונים</w:t>
      </w:r>
      <w:bookmarkStart w:id="637" w:name="_ETM_Q1_3493870"/>
      <w:bookmarkEnd w:id="637"/>
      <w:r w:rsidRPr="00EE4D3B">
        <w:rPr>
          <w:rFonts w:cs="David" w:hint="cs"/>
          <w:rtl/>
        </w:rPr>
        <w:t xml:space="preserve">, זה צריך לשאול את העיתונאי.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638" w:name="_ETM_Q1_3496017"/>
      <w:bookmarkEnd w:id="638"/>
    </w:p>
    <w:p w:rsidR="00EE4D3B" w:rsidRPr="00EE4D3B" w:rsidRDefault="00EE4D3B" w:rsidP="00EE4D3B">
      <w:pPr>
        <w:bidi/>
        <w:jc w:val="both"/>
        <w:rPr>
          <w:rFonts w:cs="David" w:hint="cs"/>
          <w:rtl/>
        </w:rPr>
      </w:pPr>
      <w:bookmarkStart w:id="639" w:name="_ETM_Q1_3496144"/>
      <w:bookmarkEnd w:id="639"/>
      <w:r w:rsidRPr="00EE4D3B">
        <w:rPr>
          <w:rFonts w:cs="David" w:hint="cs"/>
          <w:rtl/>
        </w:rPr>
        <w:tab/>
        <w:t>אני שואל, האם מה שהתנוסס בעיתונים זה נכון?</w:t>
      </w:r>
    </w:p>
    <w:p w:rsidR="00EE4D3B" w:rsidRPr="00EE4D3B" w:rsidRDefault="00EE4D3B" w:rsidP="00EE4D3B">
      <w:pPr>
        <w:bidi/>
        <w:jc w:val="both"/>
        <w:rPr>
          <w:rFonts w:cs="David" w:hint="cs"/>
          <w:u w:val="single"/>
          <w:rtl/>
        </w:rPr>
      </w:pPr>
      <w:bookmarkStart w:id="640" w:name="_ETM_Q1_3499270"/>
      <w:bookmarkEnd w:id="640"/>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תראה, אני לקחתי את זה כל כך ללב, שהייתי חולה שלושה ימים בבית מרוב עלבון מהדבר הזה, זה היה פשוט עלבון לאינטליגנציה </w:t>
      </w:r>
      <w:r w:rsidRPr="00EE4D3B">
        <w:rPr>
          <w:rFonts w:cs="David"/>
          <w:rtl/>
        </w:rPr>
        <w:t>–</w:t>
      </w:r>
      <w:r w:rsidRPr="00EE4D3B">
        <w:rPr>
          <w:rFonts w:cs="David" w:hint="cs"/>
          <w:rtl/>
        </w:rPr>
        <w:t xml:space="preserve"> שלי </w:t>
      </w:r>
      <w:bookmarkStart w:id="641" w:name="_ETM_Q1_3500852"/>
      <w:bookmarkEnd w:id="641"/>
      <w:r w:rsidRPr="00EE4D3B">
        <w:rPr>
          <w:rFonts w:cs="David" w:hint="cs"/>
          <w:rtl/>
        </w:rPr>
        <w:t xml:space="preserve">לפחות. </w:t>
      </w:r>
    </w:p>
    <w:p w:rsidR="00EE4D3B" w:rsidRPr="00EE4D3B" w:rsidRDefault="00EE4D3B" w:rsidP="00EE4D3B">
      <w:pPr>
        <w:overflowPunct w:val="0"/>
        <w:autoSpaceDE w:val="0"/>
        <w:autoSpaceDN w:val="0"/>
        <w:bidi/>
        <w:adjustRightInd w:val="0"/>
        <w:jc w:val="both"/>
        <w:rPr>
          <w:rFonts w:cs="David" w:hint="cs"/>
          <w:u w:val="single"/>
          <w:rtl/>
        </w:rPr>
      </w:pPr>
      <w:bookmarkStart w:id="642" w:name="_ETM_Q1_3506288"/>
      <w:bookmarkEnd w:id="642"/>
    </w:p>
    <w:p w:rsidR="00EE4D3B" w:rsidRPr="00EE4D3B" w:rsidRDefault="00EE4D3B" w:rsidP="00EE4D3B">
      <w:pPr>
        <w:overflowPunct w:val="0"/>
        <w:autoSpaceDE w:val="0"/>
        <w:autoSpaceDN w:val="0"/>
        <w:bidi/>
        <w:adjustRightInd w:val="0"/>
        <w:jc w:val="both"/>
        <w:rPr>
          <w:rFonts w:cs="David" w:hint="cs"/>
          <w:u w:val="single"/>
          <w:rtl/>
        </w:rPr>
      </w:pPr>
      <w:r w:rsidRPr="00EE4D3B">
        <w:rPr>
          <w:rFonts w:cs="David"/>
          <w:u w:val="single"/>
          <w:rtl/>
        </w:rPr>
        <w:t>יעקב אדרי:</w:t>
      </w:r>
    </w:p>
    <w:p w:rsidR="00EE4D3B" w:rsidRPr="00EE4D3B" w:rsidRDefault="00EE4D3B" w:rsidP="00EE4D3B">
      <w:pPr>
        <w:overflowPunct w:val="0"/>
        <w:autoSpaceDE w:val="0"/>
        <w:autoSpaceDN w:val="0"/>
        <w:bidi/>
        <w:adjustRightInd w:val="0"/>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 xml:space="preserve">זה חוסך לכנסת כסף. </w:t>
      </w:r>
    </w:p>
    <w:p w:rsidR="00EE4D3B" w:rsidRPr="00EE4D3B" w:rsidRDefault="00EE4D3B" w:rsidP="00EE4D3B">
      <w:pPr>
        <w:overflowPunct w:val="0"/>
        <w:autoSpaceDE w:val="0"/>
        <w:autoSpaceDN w:val="0"/>
        <w:bidi/>
        <w:adjustRightInd w:val="0"/>
        <w:jc w:val="both"/>
        <w:rPr>
          <w:rFonts w:cs="David" w:hint="cs"/>
          <w:rtl/>
        </w:rPr>
      </w:pPr>
      <w:bookmarkStart w:id="643" w:name="_ETM_Q1_3508025"/>
      <w:bookmarkEnd w:id="643"/>
    </w:p>
    <w:p w:rsidR="00EE4D3B" w:rsidRPr="00EE4D3B" w:rsidRDefault="00EE4D3B" w:rsidP="00EE4D3B">
      <w:pPr>
        <w:overflowPunct w:val="0"/>
        <w:autoSpaceDE w:val="0"/>
        <w:autoSpaceDN w:val="0"/>
        <w:bidi/>
        <w:adjustRightInd w:val="0"/>
        <w:jc w:val="both"/>
        <w:rPr>
          <w:rFonts w:cs="David" w:hint="cs"/>
          <w:rtl/>
        </w:rPr>
      </w:pPr>
      <w:bookmarkStart w:id="644" w:name="_ETM_Q1_3510287"/>
      <w:bookmarkEnd w:id="644"/>
      <w:r w:rsidRPr="00EE4D3B">
        <w:rPr>
          <w:rFonts w:cs="David" w:hint="cs"/>
          <w:u w:val="single"/>
          <w:rtl/>
        </w:rPr>
        <w:t>שלמה מולה:</w:t>
      </w:r>
    </w:p>
    <w:p w:rsidR="00EE4D3B" w:rsidRPr="00EE4D3B" w:rsidRDefault="00EE4D3B" w:rsidP="00EE4D3B">
      <w:pPr>
        <w:overflowPunct w:val="0"/>
        <w:autoSpaceDE w:val="0"/>
        <w:autoSpaceDN w:val="0"/>
        <w:bidi/>
        <w:adjustRightInd w:val="0"/>
        <w:jc w:val="both"/>
        <w:rPr>
          <w:rFonts w:cs="David" w:hint="cs"/>
          <w:rtl/>
        </w:rPr>
      </w:pPr>
      <w:bookmarkStart w:id="645" w:name="_ETM_Q1_3506142"/>
      <w:bookmarkEnd w:id="645"/>
    </w:p>
    <w:p w:rsidR="00EE4D3B" w:rsidRPr="00EE4D3B" w:rsidRDefault="00EE4D3B" w:rsidP="00EE4D3B">
      <w:pPr>
        <w:overflowPunct w:val="0"/>
        <w:autoSpaceDE w:val="0"/>
        <w:autoSpaceDN w:val="0"/>
        <w:bidi/>
        <w:adjustRightInd w:val="0"/>
        <w:jc w:val="both"/>
        <w:rPr>
          <w:rFonts w:cs="David" w:hint="cs"/>
          <w:rtl/>
        </w:rPr>
      </w:pPr>
      <w:bookmarkStart w:id="646" w:name="_ETM_Q1_3506267"/>
      <w:bookmarkEnd w:id="646"/>
      <w:r w:rsidRPr="00EE4D3B">
        <w:rPr>
          <w:rFonts w:cs="David" w:hint="cs"/>
          <w:rtl/>
        </w:rPr>
        <w:tab/>
        <w:t>אנחנו ועדה שעוסקת בעניין, אני חושב שזו זכותנו לדעת, לפחות לקבל אינפורמציה.</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bookmarkStart w:id="647" w:name="_ETM_Q1_3512163"/>
      <w:bookmarkEnd w:id="647"/>
      <w:r w:rsidRPr="00EE4D3B">
        <w:rPr>
          <w:rFonts w:cs="David" w:hint="cs"/>
          <w:rtl/>
        </w:rPr>
        <w:tab/>
        <w:t xml:space="preserve">יש </w:t>
      </w:r>
      <w:bookmarkStart w:id="648" w:name="_ETM_Q1_3513600"/>
      <w:bookmarkEnd w:id="648"/>
      <w:r w:rsidRPr="00EE4D3B">
        <w:rPr>
          <w:rFonts w:cs="David" w:hint="cs"/>
          <w:rtl/>
        </w:rPr>
        <w:t xml:space="preserve">לנו בכנסת שני עולמות ליסינג. עולם הליסינג הראשון הוא </w:t>
      </w:r>
      <w:bookmarkStart w:id="649" w:name="_ETM_Q1_3519753"/>
      <w:bookmarkEnd w:id="649"/>
      <w:r w:rsidRPr="00EE4D3B">
        <w:rPr>
          <w:rFonts w:cs="David" w:hint="cs"/>
          <w:rtl/>
        </w:rPr>
        <w:t xml:space="preserve">עולם שאתם בעצם החלטתם עליו לפני כעשר שנים, ועולם הליסינג </w:t>
      </w:r>
      <w:bookmarkStart w:id="650" w:name="_ETM_Q1_3521343"/>
      <w:bookmarkEnd w:id="650"/>
      <w:r w:rsidRPr="00EE4D3B">
        <w:rPr>
          <w:rFonts w:cs="David" w:hint="cs"/>
          <w:rtl/>
        </w:rPr>
        <w:t xml:space="preserve">של חברי הכנסת, ובעצם כלכלית </w:t>
      </w:r>
      <w:bookmarkStart w:id="651" w:name="_ETM_Q1_3526040"/>
      <w:bookmarkEnd w:id="651"/>
      <w:r w:rsidRPr="00EE4D3B">
        <w:rPr>
          <w:rFonts w:cs="David" w:hint="cs"/>
          <w:rtl/>
        </w:rPr>
        <w:t>אנחנו נמצאים במצב דומה כשמדובר בעובדים.</w:t>
      </w:r>
    </w:p>
    <w:p w:rsidR="00EE4D3B" w:rsidRPr="00EE4D3B" w:rsidRDefault="00EE4D3B" w:rsidP="00EE4D3B">
      <w:pPr>
        <w:overflowPunct w:val="0"/>
        <w:autoSpaceDE w:val="0"/>
        <w:autoSpaceDN w:val="0"/>
        <w:bidi/>
        <w:adjustRightInd w:val="0"/>
        <w:jc w:val="both"/>
        <w:rPr>
          <w:rFonts w:cs="David" w:hint="cs"/>
          <w:rtl/>
        </w:rPr>
      </w:pPr>
      <w:bookmarkStart w:id="652" w:name="_ETM_Q1_3526991"/>
      <w:bookmarkEnd w:id="652"/>
    </w:p>
    <w:p w:rsidR="00EE4D3B" w:rsidRPr="00EE4D3B" w:rsidRDefault="00EE4D3B" w:rsidP="00EE4D3B">
      <w:pPr>
        <w:overflowPunct w:val="0"/>
        <w:autoSpaceDE w:val="0"/>
        <w:autoSpaceDN w:val="0"/>
        <w:bidi/>
        <w:adjustRightInd w:val="0"/>
        <w:jc w:val="both"/>
        <w:rPr>
          <w:rFonts w:cs="David" w:hint="cs"/>
          <w:rtl/>
        </w:rPr>
      </w:pPr>
      <w:bookmarkStart w:id="653" w:name="_ETM_Q1_3527115"/>
      <w:bookmarkEnd w:id="653"/>
      <w:r w:rsidRPr="00EE4D3B">
        <w:rPr>
          <w:rFonts w:cs="David" w:hint="cs"/>
          <w:rtl/>
        </w:rPr>
        <w:tab/>
        <w:t xml:space="preserve">עובדי המדינה בכלל, ועובדי </w:t>
      </w:r>
      <w:bookmarkStart w:id="654" w:name="_ETM_Q1_3532989"/>
      <w:bookmarkEnd w:id="654"/>
      <w:r w:rsidRPr="00EE4D3B">
        <w:rPr>
          <w:rFonts w:cs="David" w:hint="cs"/>
          <w:rtl/>
        </w:rPr>
        <w:t xml:space="preserve">הכנסת בפרט, מקבלים הרבה מאוד שנים דרגות שונות של אחזקת </w:t>
      </w:r>
      <w:bookmarkStart w:id="655" w:name="_ETM_Q1_3532864"/>
      <w:bookmarkEnd w:id="655"/>
      <w:r w:rsidRPr="00EE4D3B">
        <w:rPr>
          <w:rFonts w:cs="David" w:hint="cs"/>
          <w:rtl/>
        </w:rPr>
        <w:t xml:space="preserve">רכב, שזה בעצם כסף, זה נטו למשכורת. זה כולל </w:t>
      </w:r>
      <w:bookmarkStart w:id="656" w:name="_ETM_Q1_3542073"/>
      <w:bookmarkEnd w:id="656"/>
      <w:r w:rsidRPr="00EE4D3B">
        <w:rPr>
          <w:rFonts w:cs="David" w:hint="cs"/>
          <w:rtl/>
        </w:rPr>
        <w:t xml:space="preserve">כמה מרכיבים. בגדול, זה כולל מרכיבים </w:t>
      </w:r>
      <w:bookmarkStart w:id="657" w:name="_ETM_Q1_3541915"/>
      <w:bookmarkEnd w:id="657"/>
      <w:r w:rsidRPr="00EE4D3B">
        <w:rPr>
          <w:rFonts w:cs="David" w:hint="cs"/>
          <w:rtl/>
        </w:rPr>
        <w:t xml:space="preserve">שנתיים ומרכיבים חודשיים. מרכיבים שנתיים </w:t>
      </w:r>
      <w:r w:rsidRPr="00EE4D3B">
        <w:rPr>
          <w:rFonts w:cs="David"/>
          <w:rtl/>
        </w:rPr>
        <w:t>–</w:t>
      </w:r>
      <w:r w:rsidRPr="00EE4D3B">
        <w:rPr>
          <w:rFonts w:cs="David" w:hint="cs"/>
          <w:rtl/>
        </w:rPr>
        <w:t xml:space="preserve"> משלמים לך את </w:t>
      </w:r>
      <w:bookmarkStart w:id="658" w:name="_ETM_Q1_3545207"/>
      <w:bookmarkEnd w:id="658"/>
      <w:r w:rsidRPr="00EE4D3B">
        <w:rPr>
          <w:rFonts w:cs="David" w:hint="cs"/>
          <w:rtl/>
        </w:rPr>
        <w:t xml:space="preserve">הטסט, משלמים לך את הביטוח. זה כמובן מגולם, כלומר </w:t>
      </w:r>
      <w:bookmarkStart w:id="659" w:name="_ETM_Q1_3553548"/>
      <w:bookmarkEnd w:id="659"/>
      <w:r w:rsidRPr="00EE4D3B">
        <w:rPr>
          <w:rFonts w:cs="David" w:hint="cs"/>
          <w:rtl/>
        </w:rPr>
        <w:t xml:space="preserve">לכנסת זה עולה כפול, אפקטיבית. נניח הטסט שלך הוא </w:t>
      </w:r>
      <w:bookmarkStart w:id="660" w:name="_ETM_Q1_3558169"/>
      <w:bookmarkEnd w:id="660"/>
      <w:r w:rsidRPr="00EE4D3B">
        <w:rPr>
          <w:rFonts w:cs="David" w:hint="cs"/>
          <w:rtl/>
        </w:rPr>
        <w:t xml:space="preserve">2,000 שקלים, זה עולה לנו 4,000 שקלים, ויש מרכיבים </w:t>
      </w:r>
      <w:bookmarkStart w:id="661" w:name="_ETM_Q1_3558176"/>
      <w:bookmarkEnd w:id="661"/>
      <w:r w:rsidRPr="00EE4D3B">
        <w:rPr>
          <w:rFonts w:cs="David" w:hint="cs"/>
          <w:rtl/>
        </w:rPr>
        <w:t xml:space="preserve">חודשיים, דמי דלק, בלשון העם, שזה תלוי במקום </w:t>
      </w:r>
      <w:bookmarkStart w:id="662" w:name="_ETM_Q1_3566119"/>
      <w:bookmarkEnd w:id="662"/>
      <w:r w:rsidRPr="00EE4D3B">
        <w:rPr>
          <w:rFonts w:cs="David" w:hint="cs"/>
          <w:rtl/>
        </w:rPr>
        <w:t xml:space="preserve">המגורים שלך ואתה מקבל, כל מיני מרכיבים כאלה. </w:t>
      </w:r>
    </w:p>
    <w:p w:rsidR="00EE4D3B" w:rsidRPr="00EE4D3B" w:rsidRDefault="00EE4D3B" w:rsidP="00EE4D3B">
      <w:pPr>
        <w:overflowPunct w:val="0"/>
        <w:autoSpaceDE w:val="0"/>
        <w:autoSpaceDN w:val="0"/>
        <w:bidi/>
        <w:adjustRightInd w:val="0"/>
        <w:jc w:val="both"/>
        <w:rPr>
          <w:rFonts w:cs="David" w:hint="cs"/>
          <w:rtl/>
        </w:rPr>
      </w:pPr>
      <w:bookmarkStart w:id="663" w:name="_ETM_Q1_3572729"/>
      <w:bookmarkEnd w:id="663"/>
    </w:p>
    <w:p w:rsidR="00EE4D3B" w:rsidRPr="00EE4D3B" w:rsidRDefault="00EE4D3B" w:rsidP="00EE4D3B">
      <w:pPr>
        <w:overflowPunct w:val="0"/>
        <w:autoSpaceDE w:val="0"/>
        <w:autoSpaceDN w:val="0"/>
        <w:bidi/>
        <w:adjustRightInd w:val="0"/>
        <w:jc w:val="both"/>
        <w:rPr>
          <w:rFonts w:cs="David" w:hint="cs"/>
          <w:rtl/>
        </w:rPr>
      </w:pPr>
      <w:bookmarkStart w:id="664" w:name="_ETM_Q1_3572933"/>
      <w:bookmarkEnd w:id="664"/>
      <w:r w:rsidRPr="00EE4D3B">
        <w:rPr>
          <w:rFonts w:cs="David" w:hint="cs"/>
          <w:rtl/>
        </w:rPr>
        <w:tab/>
        <w:t>תכל'ס, ז</w:t>
      </w:r>
      <w:bookmarkStart w:id="665" w:name="_ETM_Q1_3569910"/>
      <w:bookmarkEnd w:id="665"/>
      <w:r w:rsidRPr="00EE4D3B">
        <w:rPr>
          <w:rFonts w:cs="David" w:hint="cs"/>
          <w:rtl/>
        </w:rPr>
        <w:t xml:space="preserve">ה כסף למשכורת. אני צריך להוכיח רק דבר אחד </w:t>
      </w:r>
      <w:r w:rsidRPr="00EE4D3B">
        <w:rPr>
          <w:rFonts w:cs="David"/>
          <w:rtl/>
        </w:rPr>
        <w:t>–</w:t>
      </w:r>
      <w:r w:rsidRPr="00EE4D3B">
        <w:rPr>
          <w:rFonts w:cs="David" w:hint="cs"/>
          <w:rtl/>
        </w:rPr>
        <w:t xml:space="preserve"> </w:t>
      </w:r>
      <w:bookmarkStart w:id="666" w:name="_ETM_Q1_3574415"/>
      <w:bookmarkEnd w:id="666"/>
      <w:r w:rsidRPr="00EE4D3B">
        <w:rPr>
          <w:rFonts w:cs="David" w:hint="cs"/>
          <w:rtl/>
        </w:rPr>
        <w:t xml:space="preserve">שיש רכב רשום על שמי. אני מביא את הניירת של </w:t>
      </w:r>
      <w:bookmarkStart w:id="667" w:name="_ETM_Q1_3576701"/>
      <w:bookmarkEnd w:id="667"/>
      <w:r w:rsidRPr="00EE4D3B">
        <w:rPr>
          <w:rFonts w:cs="David" w:hint="cs"/>
          <w:rtl/>
        </w:rPr>
        <w:t xml:space="preserve">הרכב, אני מקבל את הטסט, מקבל את הביטוח. </w:t>
      </w:r>
      <w:bookmarkStart w:id="668" w:name="_ETM_Q1_3579613"/>
      <w:bookmarkEnd w:id="668"/>
      <w:r w:rsidRPr="00EE4D3B">
        <w:rPr>
          <w:rFonts w:cs="David" w:hint="cs"/>
          <w:rtl/>
        </w:rPr>
        <w:t xml:space="preserve">יש זכיין של עובדי המדינה לביטוח, אתה מקבל את זה </w:t>
      </w:r>
      <w:bookmarkStart w:id="669" w:name="_ETM_Q1_3582618"/>
      <w:bookmarkEnd w:id="669"/>
      <w:r w:rsidRPr="00EE4D3B">
        <w:rPr>
          <w:rFonts w:cs="David" w:hint="cs"/>
          <w:rtl/>
        </w:rPr>
        <w:t xml:space="preserve">בהנחה </w:t>
      </w:r>
      <w:r w:rsidRPr="00EE4D3B">
        <w:rPr>
          <w:rFonts w:cs="David"/>
          <w:rtl/>
        </w:rPr>
        <w:t>–</w:t>
      </w:r>
      <w:r w:rsidRPr="00EE4D3B">
        <w:rPr>
          <w:rFonts w:cs="David" w:hint="cs"/>
          <w:rtl/>
        </w:rPr>
        <w:t xml:space="preserve"> יש לי עוד 2,000-1,000, לפעמים </w:t>
      </w:r>
      <w:bookmarkStart w:id="670" w:name="_ETM_Q1_3586421"/>
      <w:bookmarkEnd w:id="670"/>
      <w:r w:rsidRPr="00EE4D3B">
        <w:rPr>
          <w:rFonts w:cs="David" w:hint="cs"/>
          <w:rtl/>
        </w:rPr>
        <w:t xml:space="preserve">יותר, שקלים למשכורת נטו. </w:t>
      </w:r>
    </w:p>
    <w:p w:rsidR="00EE4D3B" w:rsidRPr="00EE4D3B" w:rsidRDefault="00EE4D3B" w:rsidP="00EE4D3B">
      <w:pPr>
        <w:overflowPunct w:val="0"/>
        <w:autoSpaceDE w:val="0"/>
        <w:autoSpaceDN w:val="0"/>
        <w:bidi/>
        <w:adjustRightInd w:val="0"/>
        <w:jc w:val="both"/>
        <w:rPr>
          <w:rFonts w:cs="David" w:hint="cs"/>
          <w:rtl/>
        </w:rPr>
      </w:pPr>
      <w:bookmarkStart w:id="671" w:name="_ETM_Q1_3595110"/>
      <w:bookmarkEnd w:id="671"/>
    </w:p>
    <w:p w:rsidR="00EE4D3B" w:rsidRPr="00EE4D3B" w:rsidRDefault="00EE4D3B" w:rsidP="00EE4D3B">
      <w:pPr>
        <w:overflowPunct w:val="0"/>
        <w:autoSpaceDE w:val="0"/>
        <w:autoSpaceDN w:val="0"/>
        <w:bidi/>
        <w:adjustRightInd w:val="0"/>
        <w:jc w:val="both"/>
        <w:rPr>
          <w:rFonts w:cs="David" w:hint="cs"/>
          <w:rtl/>
        </w:rPr>
      </w:pPr>
      <w:bookmarkStart w:id="672" w:name="_ETM_Q1_3595234"/>
      <w:bookmarkEnd w:id="672"/>
      <w:r w:rsidRPr="00EE4D3B">
        <w:rPr>
          <w:rFonts w:cs="David" w:hint="cs"/>
          <w:rtl/>
        </w:rPr>
        <w:tab/>
        <w:t xml:space="preserve">בגלל מצב דיני המיסוי בישראל, כולם יודעים </w:t>
      </w:r>
      <w:r w:rsidRPr="00EE4D3B">
        <w:rPr>
          <w:rFonts w:cs="David"/>
          <w:rtl/>
        </w:rPr>
        <w:t>–</w:t>
      </w:r>
      <w:r w:rsidRPr="00EE4D3B">
        <w:rPr>
          <w:rFonts w:cs="David" w:hint="cs"/>
          <w:rtl/>
        </w:rPr>
        <w:t xml:space="preserve"> גם כל המשק יודע </w:t>
      </w:r>
      <w:r w:rsidRPr="00EE4D3B">
        <w:rPr>
          <w:rFonts w:cs="David"/>
          <w:rtl/>
        </w:rPr>
        <w:t>–</w:t>
      </w:r>
      <w:r w:rsidRPr="00EE4D3B">
        <w:rPr>
          <w:rFonts w:cs="David" w:hint="cs"/>
          <w:rtl/>
        </w:rPr>
        <w:t xml:space="preserve"> שיותר זול למעסיק, הרבה יותר זול למעסיק, להציע רכב ליסינג פיזית לעובד ולא </w:t>
      </w:r>
      <w:bookmarkStart w:id="673" w:name="_ETM_Q1_3604116"/>
      <w:bookmarkEnd w:id="673"/>
      <w:r w:rsidRPr="00EE4D3B">
        <w:rPr>
          <w:rFonts w:cs="David" w:hint="cs"/>
          <w:rtl/>
        </w:rPr>
        <w:t>לשלם לו דמי אחזקת רכב. למה? כי דמי הליסינג, אתה משלם אותם בלי גילום. אתה משלם נניח 3,000 שקלים לחודש לשכור מכונית, במקרה שלנו מ"</w:t>
      </w:r>
      <w:r w:rsidRPr="00EE4D3B">
        <w:rPr>
          <w:rFonts w:cs="David"/>
          <w:rtl/>
        </w:rPr>
        <w:t xml:space="preserve">שלמה </w:t>
      </w:r>
      <w:r w:rsidRPr="00EE4D3B">
        <w:rPr>
          <w:rFonts w:cs="David"/>
        </w:rPr>
        <w:t>sixt</w:t>
      </w:r>
      <w:r w:rsidRPr="00EE4D3B">
        <w:rPr>
          <w:rFonts w:cs="David" w:hint="cs"/>
          <w:rtl/>
        </w:rPr>
        <w:t xml:space="preserve">", והעובד </w:t>
      </w:r>
      <w:bookmarkStart w:id="674" w:name="_ETM_Q1_3623070"/>
      <w:bookmarkEnd w:id="674"/>
      <w:r w:rsidRPr="00EE4D3B">
        <w:rPr>
          <w:rFonts w:cs="David" w:hint="cs"/>
          <w:rtl/>
        </w:rPr>
        <w:t xml:space="preserve">מוותר על כל הכסף שהוא קיבל לפני כן </w:t>
      </w:r>
      <w:r w:rsidRPr="00EE4D3B">
        <w:rPr>
          <w:rFonts w:cs="David"/>
          <w:rtl/>
        </w:rPr>
        <w:t>–</w:t>
      </w:r>
      <w:r w:rsidRPr="00EE4D3B">
        <w:rPr>
          <w:rFonts w:cs="David" w:hint="cs"/>
          <w:rtl/>
        </w:rPr>
        <w:t xml:space="preserve"> לא מקבל לא ברוטו, לא נטו</w:t>
      </w:r>
      <w:bookmarkStart w:id="675" w:name="_ETM_Q1_3622844"/>
      <w:bookmarkEnd w:id="675"/>
      <w:r w:rsidRPr="00EE4D3B">
        <w:rPr>
          <w:rFonts w:cs="David" w:hint="cs"/>
          <w:rtl/>
        </w:rPr>
        <w:t xml:space="preserve">, אני לא צריך לגלם כלום </w:t>
      </w:r>
      <w:r w:rsidRPr="00EE4D3B">
        <w:rPr>
          <w:rFonts w:cs="David"/>
          <w:rtl/>
        </w:rPr>
        <w:t>–</w:t>
      </w:r>
      <w:r w:rsidRPr="00EE4D3B">
        <w:rPr>
          <w:rFonts w:cs="David" w:hint="cs"/>
          <w:rtl/>
        </w:rPr>
        <w:t xml:space="preserve"> והוא גם צריך </w:t>
      </w:r>
      <w:bookmarkStart w:id="676" w:name="_ETM_Q1_3626030"/>
      <w:bookmarkEnd w:id="676"/>
      <w:r w:rsidRPr="00EE4D3B">
        <w:rPr>
          <w:rFonts w:cs="David" w:hint="cs"/>
          <w:rtl/>
        </w:rPr>
        <w:t>לשלם מס הכנסה על ההטבה הזאת.</w:t>
      </w:r>
    </w:p>
    <w:p w:rsidR="00EE4D3B" w:rsidRPr="00EE4D3B" w:rsidRDefault="00EE4D3B" w:rsidP="00EE4D3B">
      <w:pPr>
        <w:overflowPunct w:val="0"/>
        <w:autoSpaceDE w:val="0"/>
        <w:autoSpaceDN w:val="0"/>
        <w:bidi/>
        <w:adjustRightInd w:val="0"/>
        <w:jc w:val="both"/>
        <w:rPr>
          <w:rFonts w:cs="David" w:hint="cs"/>
          <w:rtl/>
        </w:rPr>
      </w:pPr>
      <w:bookmarkStart w:id="677" w:name="_ETM_Q1_3628591"/>
      <w:bookmarkEnd w:id="677"/>
    </w:p>
    <w:p w:rsidR="00EE4D3B" w:rsidRPr="00EE4D3B" w:rsidRDefault="00EE4D3B" w:rsidP="00EE4D3B">
      <w:pPr>
        <w:overflowPunct w:val="0"/>
        <w:autoSpaceDE w:val="0"/>
        <w:autoSpaceDN w:val="0"/>
        <w:bidi/>
        <w:adjustRightInd w:val="0"/>
        <w:jc w:val="both"/>
        <w:rPr>
          <w:rFonts w:cs="David" w:hint="cs"/>
          <w:rtl/>
        </w:rPr>
      </w:pPr>
      <w:bookmarkStart w:id="678" w:name="_ETM_Q1_3628714"/>
      <w:bookmarkEnd w:id="678"/>
      <w:r w:rsidRPr="00EE4D3B">
        <w:rPr>
          <w:rFonts w:cs="David" w:hint="cs"/>
          <w:rtl/>
        </w:rPr>
        <w:tab/>
        <w:t xml:space="preserve">לצורך הדוגמה, היום </w:t>
      </w:r>
      <w:bookmarkStart w:id="679" w:name="_ETM_Q1_3632462"/>
      <w:bookmarkEnd w:id="679"/>
      <w:r w:rsidRPr="00EE4D3B">
        <w:rPr>
          <w:rFonts w:cs="David" w:hint="cs"/>
          <w:rtl/>
        </w:rPr>
        <w:t xml:space="preserve">דיני המס קובעים זקיפת הטבה, רואים את הרכב כאילו זוהי </w:t>
      </w:r>
      <w:bookmarkStart w:id="680" w:name="_ETM_Q1_3636915"/>
      <w:bookmarkEnd w:id="680"/>
      <w:r w:rsidRPr="00EE4D3B">
        <w:rPr>
          <w:rFonts w:cs="David" w:hint="cs"/>
          <w:rtl/>
        </w:rPr>
        <w:t xml:space="preserve">עוד הכנסה שהעובד קיבל מהמעסיק, ואם האוטו עולה במחירון </w:t>
      </w:r>
      <w:bookmarkStart w:id="681" w:name="_ETM_Q1_3642826"/>
      <w:bookmarkEnd w:id="681"/>
      <w:r w:rsidRPr="00EE4D3B">
        <w:rPr>
          <w:rFonts w:cs="David" w:hint="cs"/>
          <w:rtl/>
        </w:rPr>
        <w:t xml:space="preserve">הקנייה 100,000 שקלים, ההטבה שווה 2,500 שקלים לחודש, ועל זה הוא צריך לשלם עוד מס הכנסה. </w:t>
      </w:r>
    </w:p>
    <w:p w:rsidR="00EE4D3B" w:rsidRPr="00EE4D3B" w:rsidRDefault="00EE4D3B" w:rsidP="00EE4D3B">
      <w:pPr>
        <w:overflowPunct w:val="0"/>
        <w:autoSpaceDE w:val="0"/>
        <w:autoSpaceDN w:val="0"/>
        <w:bidi/>
        <w:adjustRightInd w:val="0"/>
        <w:jc w:val="both"/>
        <w:rPr>
          <w:rFonts w:cs="David" w:hint="cs"/>
          <w:rtl/>
        </w:rPr>
      </w:pPr>
      <w:bookmarkStart w:id="682" w:name="_ETM_Q1_3654517"/>
      <w:bookmarkEnd w:id="682"/>
    </w:p>
    <w:p w:rsidR="00EE4D3B" w:rsidRPr="00EE4D3B" w:rsidRDefault="00EE4D3B" w:rsidP="00EE4D3B">
      <w:pPr>
        <w:overflowPunct w:val="0"/>
        <w:autoSpaceDE w:val="0"/>
        <w:autoSpaceDN w:val="0"/>
        <w:bidi/>
        <w:adjustRightInd w:val="0"/>
        <w:jc w:val="both"/>
        <w:rPr>
          <w:rFonts w:cs="David" w:hint="cs"/>
          <w:rtl/>
        </w:rPr>
      </w:pPr>
      <w:bookmarkStart w:id="683" w:name="_ETM_Q1_3654644"/>
      <w:bookmarkEnd w:id="683"/>
      <w:r w:rsidRPr="00EE4D3B">
        <w:rPr>
          <w:rFonts w:cs="David" w:hint="cs"/>
          <w:rtl/>
        </w:rPr>
        <w:tab/>
        <w:t xml:space="preserve">בדרך כלל, אם מדובר בעובדים שעושים למעלה מ-18,000-17,000 קילומטר בשנה, שווה להם לוותר </w:t>
      </w:r>
      <w:bookmarkStart w:id="684" w:name="_ETM_Q1_3664899"/>
      <w:bookmarkEnd w:id="684"/>
      <w:r w:rsidRPr="00EE4D3B">
        <w:rPr>
          <w:rFonts w:cs="David" w:hint="cs"/>
          <w:rtl/>
        </w:rPr>
        <w:t xml:space="preserve">על כל הכסף ולקחת רכב ליסינג </w:t>
      </w:r>
      <w:r w:rsidRPr="00EE4D3B">
        <w:rPr>
          <w:rFonts w:cs="David"/>
          <w:rtl/>
        </w:rPr>
        <w:t>–</w:t>
      </w:r>
      <w:r w:rsidRPr="00EE4D3B">
        <w:rPr>
          <w:rFonts w:cs="David" w:hint="cs"/>
          <w:rtl/>
        </w:rPr>
        <w:t xml:space="preserve"> שווה להם כלכלית, </w:t>
      </w:r>
      <w:bookmarkStart w:id="685" w:name="_ETM_Q1_3665331"/>
      <w:bookmarkEnd w:id="685"/>
      <w:r w:rsidRPr="00EE4D3B">
        <w:rPr>
          <w:rFonts w:cs="David" w:hint="cs"/>
          <w:rtl/>
        </w:rPr>
        <w:t xml:space="preserve">חוץ מהפסיכולוגיה והכיף וזה שזה יותר קל </w:t>
      </w:r>
      <w:r w:rsidRPr="00EE4D3B">
        <w:rPr>
          <w:rFonts w:cs="David"/>
          <w:rtl/>
        </w:rPr>
        <w:t>–</w:t>
      </w:r>
      <w:r w:rsidRPr="00EE4D3B">
        <w:rPr>
          <w:rFonts w:cs="David" w:hint="cs"/>
          <w:rtl/>
        </w:rPr>
        <w:t xml:space="preserve"> שווה לכנסת כי זה עולה לכנסת הרבה פחות כסף </w:t>
      </w:r>
      <w:bookmarkStart w:id="686" w:name="_ETM_Q1_3669831"/>
      <w:bookmarkEnd w:id="686"/>
      <w:r w:rsidRPr="00EE4D3B">
        <w:rPr>
          <w:rFonts w:cs="David" w:hint="cs"/>
          <w:rtl/>
        </w:rPr>
        <w:t xml:space="preserve">מאשר לשלם לבן-אדם דמי אחזקת רכב. </w:t>
      </w:r>
      <w:bookmarkStart w:id="687" w:name="_ETM_Q1_3674503"/>
      <w:bookmarkEnd w:id="687"/>
      <w:r w:rsidRPr="00EE4D3B">
        <w:rPr>
          <w:rFonts w:cs="David" w:hint="cs"/>
          <w:rtl/>
        </w:rPr>
        <w:t>במקום לשלם לו טסט מגולם, כלומר כפול, במקום לשלם לו ביטוח מגולם, כלומר כפול, אני משלם ל-"</w:t>
      </w:r>
      <w:r w:rsidRPr="00EE4D3B">
        <w:rPr>
          <w:rFonts w:cs="David"/>
          <w:rtl/>
        </w:rPr>
        <w:t xml:space="preserve">שלמה </w:t>
      </w:r>
      <w:r w:rsidRPr="00EE4D3B">
        <w:rPr>
          <w:rFonts w:cs="David"/>
        </w:rPr>
        <w:t>sixt</w:t>
      </w:r>
      <w:r w:rsidRPr="00EE4D3B">
        <w:rPr>
          <w:rFonts w:cs="David" w:hint="cs"/>
          <w:rtl/>
        </w:rPr>
        <w:t xml:space="preserve">", לא מתעסק אתם </w:t>
      </w:r>
      <w:r w:rsidRPr="00EE4D3B">
        <w:rPr>
          <w:rFonts w:cs="David"/>
          <w:rtl/>
        </w:rPr>
        <w:t>–</w:t>
      </w:r>
      <w:r w:rsidRPr="00EE4D3B">
        <w:rPr>
          <w:rFonts w:cs="David" w:hint="cs"/>
          <w:rtl/>
        </w:rPr>
        <w:t xml:space="preserve"> לא בביטוח, לא </w:t>
      </w:r>
      <w:bookmarkStart w:id="688" w:name="_ETM_Q1_3687320"/>
      <w:bookmarkEnd w:id="688"/>
      <w:r w:rsidRPr="00EE4D3B">
        <w:rPr>
          <w:rFonts w:cs="David" w:hint="cs"/>
          <w:rtl/>
        </w:rPr>
        <w:t xml:space="preserve">בתחזוקה, לא בשום דבר </w:t>
      </w:r>
      <w:r w:rsidRPr="00EE4D3B">
        <w:rPr>
          <w:rFonts w:cs="David"/>
          <w:rtl/>
        </w:rPr>
        <w:t>–</w:t>
      </w:r>
      <w:r w:rsidRPr="00EE4D3B">
        <w:rPr>
          <w:rFonts w:cs="David" w:hint="cs"/>
          <w:rtl/>
        </w:rPr>
        <w:t xml:space="preserve"> והעובד מרוצה כי הוא קיבל </w:t>
      </w:r>
      <w:bookmarkStart w:id="689" w:name="_ETM_Q1_3689284"/>
      <w:bookmarkEnd w:id="689"/>
      <w:r w:rsidRPr="00EE4D3B">
        <w:rPr>
          <w:rFonts w:cs="David" w:hint="cs"/>
          <w:rtl/>
        </w:rPr>
        <w:t>רכב ליסינג.</w:t>
      </w:r>
    </w:p>
    <w:p w:rsidR="00EE4D3B" w:rsidRPr="00EE4D3B" w:rsidRDefault="00EE4D3B" w:rsidP="00EE4D3B">
      <w:pPr>
        <w:overflowPunct w:val="0"/>
        <w:autoSpaceDE w:val="0"/>
        <w:autoSpaceDN w:val="0"/>
        <w:bidi/>
        <w:adjustRightInd w:val="0"/>
        <w:jc w:val="both"/>
        <w:rPr>
          <w:rFonts w:cs="David" w:hint="cs"/>
          <w:rtl/>
        </w:rPr>
      </w:pPr>
      <w:bookmarkStart w:id="690" w:name="_ETM_Q1_3695033"/>
      <w:bookmarkEnd w:id="690"/>
    </w:p>
    <w:p w:rsidR="00EE4D3B" w:rsidRPr="00EE4D3B" w:rsidRDefault="00EE4D3B" w:rsidP="00EE4D3B">
      <w:pPr>
        <w:overflowPunct w:val="0"/>
        <w:autoSpaceDE w:val="0"/>
        <w:autoSpaceDN w:val="0"/>
        <w:bidi/>
        <w:adjustRightInd w:val="0"/>
        <w:jc w:val="both"/>
        <w:rPr>
          <w:rFonts w:cs="David" w:hint="cs"/>
          <w:rtl/>
        </w:rPr>
      </w:pPr>
      <w:bookmarkStart w:id="691" w:name="_ETM_Q1_3695160"/>
      <w:bookmarkEnd w:id="691"/>
      <w:r w:rsidRPr="00EE4D3B">
        <w:rPr>
          <w:rFonts w:cs="David" w:hint="cs"/>
          <w:rtl/>
        </w:rPr>
        <w:tab/>
        <w:t xml:space="preserve">במקרה של הכנסת זה עוד יותר משתלם </w:t>
      </w:r>
      <w:r w:rsidRPr="00EE4D3B">
        <w:rPr>
          <w:rFonts w:cs="David"/>
          <w:rtl/>
        </w:rPr>
        <w:t>–</w:t>
      </w:r>
      <w:r w:rsidRPr="00EE4D3B">
        <w:rPr>
          <w:rFonts w:cs="David" w:hint="cs"/>
          <w:rtl/>
        </w:rPr>
        <w:t xml:space="preserve"> אני לא יכול להיכנס לכל הפרטים </w:t>
      </w:r>
      <w:r w:rsidRPr="00EE4D3B">
        <w:rPr>
          <w:rFonts w:cs="David"/>
          <w:rtl/>
        </w:rPr>
        <w:t>–</w:t>
      </w:r>
      <w:r w:rsidRPr="00EE4D3B">
        <w:rPr>
          <w:rFonts w:cs="David" w:hint="cs"/>
          <w:rtl/>
        </w:rPr>
        <w:t xml:space="preserve"> אנחנו מקבלים עסקת ליסינג מאוד מאוד מאוד מאוד משתלמת, למרות הגודל הקטן </w:t>
      </w:r>
      <w:bookmarkStart w:id="692" w:name="_ETM_Q1_3700571"/>
      <w:bookmarkEnd w:id="692"/>
      <w:r w:rsidRPr="00EE4D3B">
        <w:rPr>
          <w:rFonts w:cs="David" w:hint="cs"/>
          <w:rtl/>
        </w:rPr>
        <w:t xml:space="preserve">יחסית של הארגון שלנו. תחשבו לבד, כשהתחרו במכרז על הליסינג </w:t>
      </w:r>
      <w:bookmarkStart w:id="693" w:name="_ETM_Q1_3702837"/>
      <w:bookmarkEnd w:id="693"/>
      <w:r w:rsidRPr="00EE4D3B">
        <w:rPr>
          <w:rFonts w:cs="David" w:hint="cs"/>
          <w:rtl/>
        </w:rPr>
        <w:t xml:space="preserve">פה, הבינו שכדאי לתת ליסינג בכנסת כי זה אחלה </w:t>
      </w:r>
      <w:bookmarkStart w:id="694" w:name="_ETM_Q1_3706938"/>
      <w:bookmarkEnd w:id="694"/>
      <w:r w:rsidRPr="00EE4D3B">
        <w:rPr>
          <w:rFonts w:cs="David" w:hint="cs"/>
          <w:rtl/>
        </w:rPr>
        <w:t>פרסומת. אני מניח שזה השיקול המסחרי של מי שהתחרו</w:t>
      </w:r>
      <w:bookmarkStart w:id="695" w:name="_ETM_Q1_3709373"/>
      <w:bookmarkEnd w:id="695"/>
      <w:r w:rsidRPr="00EE4D3B">
        <w:rPr>
          <w:rFonts w:cs="David" w:hint="cs"/>
          <w:rtl/>
        </w:rPr>
        <w:t>, והיתה תחרות מאוד קשה ש"</w:t>
      </w:r>
      <w:r w:rsidRPr="00EE4D3B">
        <w:rPr>
          <w:rFonts w:cs="David"/>
          <w:rtl/>
        </w:rPr>
        <w:t xml:space="preserve">שלמה </w:t>
      </w:r>
      <w:r w:rsidRPr="00EE4D3B">
        <w:rPr>
          <w:rFonts w:cs="David"/>
        </w:rPr>
        <w:t>sixt</w:t>
      </w:r>
      <w:r w:rsidRPr="00EE4D3B">
        <w:rPr>
          <w:rFonts w:cs="David" w:hint="cs"/>
          <w:rtl/>
        </w:rPr>
        <w:t xml:space="preserve">" זכה בה לפני כמה </w:t>
      </w:r>
      <w:bookmarkStart w:id="696" w:name="_ETM_Q1_3717588"/>
      <w:bookmarkEnd w:id="696"/>
      <w:r w:rsidRPr="00EE4D3B">
        <w:rPr>
          <w:rFonts w:cs="David" w:hint="cs"/>
          <w:rtl/>
        </w:rPr>
        <w:t xml:space="preserve">שנים. </w:t>
      </w:r>
    </w:p>
    <w:p w:rsidR="00EE4D3B" w:rsidRPr="00EE4D3B" w:rsidRDefault="00EE4D3B" w:rsidP="00EE4D3B">
      <w:pPr>
        <w:overflowPunct w:val="0"/>
        <w:autoSpaceDE w:val="0"/>
        <w:autoSpaceDN w:val="0"/>
        <w:bidi/>
        <w:adjustRightInd w:val="0"/>
        <w:jc w:val="both"/>
        <w:rPr>
          <w:rFonts w:cs="David" w:hint="cs"/>
          <w:rtl/>
        </w:rPr>
      </w:pPr>
      <w:bookmarkStart w:id="697" w:name="_ETM_Q1_3719086"/>
      <w:bookmarkEnd w:id="697"/>
    </w:p>
    <w:p w:rsidR="00EE4D3B" w:rsidRPr="00EE4D3B" w:rsidRDefault="00EE4D3B" w:rsidP="00EE4D3B">
      <w:pPr>
        <w:overflowPunct w:val="0"/>
        <w:autoSpaceDE w:val="0"/>
        <w:autoSpaceDN w:val="0"/>
        <w:bidi/>
        <w:adjustRightInd w:val="0"/>
        <w:jc w:val="both"/>
        <w:rPr>
          <w:rFonts w:cs="David" w:hint="cs"/>
          <w:rtl/>
        </w:rPr>
      </w:pPr>
      <w:bookmarkStart w:id="698" w:name="_ETM_Q1_3719210"/>
      <w:bookmarkEnd w:id="698"/>
      <w:r w:rsidRPr="00EE4D3B">
        <w:rPr>
          <w:rFonts w:cs="David" w:hint="cs"/>
          <w:rtl/>
        </w:rPr>
        <w:tab/>
        <w:t xml:space="preserve">והדבר האחרון </w:t>
      </w:r>
      <w:r w:rsidRPr="00EE4D3B">
        <w:rPr>
          <w:rFonts w:cs="David"/>
          <w:rtl/>
        </w:rPr>
        <w:t>–</w:t>
      </w:r>
      <w:r w:rsidRPr="00EE4D3B">
        <w:rPr>
          <w:rFonts w:cs="David" w:hint="cs"/>
          <w:rtl/>
        </w:rPr>
        <w:t xml:space="preserve"> בזכות הליסינג שלכם, חברת הליסינג</w:t>
      </w:r>
      <w:bookmarkStart w:id="699" w:name="_ETM_Q1_3720360"/>
      <w:bookmarkEnd w:id="699"/>
      <w:r w:rsidRPr="00EE4D3B">
        <w:rPr>
          <w:rFonts w:cs="David" w:hint="cs"/>
          <w:rtl/>
        </w:rPr>
        <w:t xml:space="preserve">, בגלל שהיא נותנת רמת שירות מאוד מאוד גבוהה, </w:t>
      </w:r>
      <w:bookmarkStart w:id="700" w:name="_ETM_Q1_3725215"/>
      <w:bookmarkEnd w:id="700"/>
      <w:r w:rsidRPr="00EE4D3B">
        <w:rPr>
          <w:rFonts w:cs="David" w:hint="cs"/>
          <w:rtl/>
        </w:rPr>
        <w:t xml:space="preserve">היא מחזיקה פה שני אנשים שנותנים שירות, אני </w:t>
      </w:r>
      <w:bookmarkStart w:id="701" w:name="_ETM_Q1_3727867"/>
      <w:bookmarkEnd w:id="701"/>
      <w:r w:rsidRPr="00EE4D3B">
        <w:rPr>
          <w:rFonts w:cs="David" w:hint="cs"/>
          <w:rtl/>
        </w:rPr>
        <w:t xml:space="preserve">יכול לתפוס טרמפ על הנציגים הללו ולקבל גם שירות למכוניות של העובדים, כך שבשורה התחתונה זהו מהלך שהוא </w:t>
      </w:r>
      <w:bookmarkStart w:id="702" w:name="_ETM_Q1_3732118"/>
      <w:bookmarkEnd w:id="702"/>
      <w:r w:rsidRPr="00EE4D3B">
        <w:rPr>
          <w:rFonts w:cs="David" w:hint="cs"/>
          <w:rtl/>
        </w:rPr>
        <w:t xml:space="preserve">מאוד מאוד משתלם לכנסת. אנחנו חסכנו מאות אלפי שקלים רק </w:t>
      </w:r>
      <w:bookmarkStart w:id="703" w:name="_ETM_Q1_3735392"/>
      <w:bookmarkEnd w:id="703"/>
      <w:r w:rsidRPr="00EE4D3B">
        <w:rPr>
          <w:rFonts w:cs="David" w:hint="cs"/>
          <w:rtl/>
        </w:rPr>
        <w:t>ב-2010.</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שלמה מולה:</w:t>
      </w:r>
    </w:p>
    <w:p w:rsidR="00EE4D3B" w:rsidRPr="00EE4D3B" w:rsidRDefault="00EE4D3B" w:rsidP="00EE4D3B">
      <w:pPr>
        <w:overflowPunct w:val="0"/>
        <w:autoSpaceDE w:val="0"/>
        <w:autoSpaceDN w:val="0"/>
        <w:bidi/>
        <w:adjustRightInd w:val="0"/>
        <w:jc w:val="both"/>
        <w:rPr>
          <w:rFonts w:cs="David" w:hint="cs"/>
          <w:rtl/>
        </w:rPr>
      </w:pPr>
      <w:bookmarkStart w:id="704" w:name="_ETM_Q1_3738519"/>
      <w:bookmarkEnd w:id="704"/>
    </w:p>
    <w:p w:rsidR="00EE4D3B" w:rsidRPr="00EE4D3B" w:rsidRDefault="00EE4D3B" w:rsidP="00EE4D3B">
      <w:pPr>
        <w:overflowPunct w:val="0"/>
        <w:autoSpaceDE w:val="0"/>
        <w:autoSpaceDN w:val="0"/>
        <w:bidi/>
        <w:adjustRightInd w:val="0"/>
        <w:jc w:val="both"/>
        <w:rPr>
          <w:rFonts w:cs="David" w:hint="cs"/>
          <w:rtl/>
        </w:rPr>
      </w:pPr>
      <w:bookmarkStart w:id="705" w:name="_ETM_Q1_3738646"/>
      <w:bookmarkEnd w:id="705"/>
      <w:r w:rsidRPr="00EE4D3B">
        <w:rPr>
          <w:rFonts w:cs="David" w:hint="cs"/>
          <w:rtl/>
        </w:rPr>
        <w:tab/>
        <w:t>אז למה אתם לא נותנים את התגובות האלה?</w:t>
      </w:r>
    </w:p>
    <w:p w:rsidR="00EE4D3B" w:rsidRPr="00EE4D3B" w:rsidRDefault="00EE4D3B" w:rsidP="00EE4D3B">
      <w:pPr>
        <w:overflowPunct w:val="0"/>
        <w:autoSpaceDE w:val="0"/>
        <w:autoSpaceDN w:val="0"/>
        <w:bidi/>
        <w:adjustRightInd w:val="0"/>
        <w:jc w:val="both"/>
        <w:rPr>
          <w:rFonts w:cs="David" w:hint="cs"/>
          <w:u w:val="single"/>
          <w:rtl/>
        </w:rPr>
      </w:pPr>
      <w:bookmarkStart w:id="706" w:name="_ETM_Q1_3737682"/>
      <w:bookmarkEnd w:id="706"/>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יעקב אדרי:</w:t>
      </w:r>
    </w:p>
    <w:p w:rsidR="00EE4D3B" w:rsidRPr="00EE4D3B" w:rsidRDefault="00EE4D3B" w:rsidP="00EE4D3B">
      <w:pPr>
        <w:overflowPunct w:val="0"/>
        <w:autoSpaceDE w:val="0"/>
        <w:autoSpaceDN w:val="0"/>
        <w:bidi/>
        <w:adjustRightInd w:val="0"/>
        <w:jc w:val="both"/>
        <w:rPr>
          <w:rFonts w:cs="David" w:hint="cs"/>
          <w:rtl/>
        </w:rPr>
      </w:pPr>
      <w:bookmarkStart w:id="707" w:name="_ETM_Q1_3741137"/>
      <w:bookmarkEnd w:id="707"/>
    </w:p>
    <w:p w:rsidR="00EE4D3B" w:rsidRPr="00EE4D3B" w:rsidRDefault="00EE4D3B" w:rsidP="00EE4D3B">
      <w:pPr>
        <w:overflowPunct w:val="0"/>
        <w:autoSpaceDE w:val="0"/>
        <w:autoSpaceDN w:val="0"/>
        <w:bidi/>
        <w:adjustRightInd w:val="0"/>
        <w:jc w:val="both"/>
        <w:rPr>
          <w:rFonts w:cs="David" w:hint="cs"/>
          <w:rtl/>
        </w:rPr>
      </w:pPr>
      <w:bookmarkStart w:id="708" w:name="_ETM_Q1_3741260"/>
      <w:bookmarkEnd w:id="708"/>
      <w:r w:rsidRPr="00EE4D3B">
        <w:rPr>
          <w:rFonts w:cs="David" w:hint="cs"/>
          <w:rtl/>
        </w:rPr>
        <w:tab/>
        <w:t xml:space="preserve">למה אתם לא מפרסמים את הנתון הזה? </w:t>
      </w:r>
    </w:p>
    <w:p w:rsidR="00EE4D3B" w:rsidRPr="00EE4D3B" w:rsidRDefault="00EE4D3B" w:rsidP="00EE4D3B">
      <w:pPr>
        <w:overflowPunct w:val="0"/>
        <w:autoSpaceDE w:val="0"/>
        <w:autoSpaceDN w:val="0"/>
        <w:bidi/>
        <w:adjustRightInd w:val="0"/>
        <w:jc w:val="both"/>
        <w:rPr>
          <w:rFonts w:cs="David" w:hint="cs"/>
          <w:rtl/>
        </w:rPr>
      </w:pPr>
      <w:bookmarkStart w:id="709" w:name="_ETM_Q1_3742227"/>
      <w:bookmarkEnd w:id="709"/>
    </w:p>
    <w:p w:rsidR="00EE4D3B" w:rsidRPr="00EE4D3B" w:rsidRDefault="00EE4D3B" w:rsidP="00EE4D3B">
      <w:pPr>
        <w:bidi/>
        <w:jc w:val="both"/>
        <w:rPr>
          <w:rFonts w:cs="David" w:hint="cs"/>
          <w:u w:val="single"/>
          <w:rtl/>
        </w:rPr>
      </w:pPr>
      <w:bookmarkStart w:id="710" w:name="_ETM_Q1_3743305"/>
      <w:bookmarkEnd w:id="710"/>
      <w:r w:rsidRPr="00EE4D3B">
        <w:rPr>
          <w:rFonts w:cs="David" w:hint="cs"/>
          <w:u w:val="single"/>
          <w:rtl/>
        </w:rPr>
        <w:t>מנכ"ל הכנסת דן לנדאו:</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bookmarkStart w:id="711" w:name="_ETM_Q1_3745429"/>
      <w:bookmarkEnd w:id="711"/>
      <w:r w:rsidRPr="00EE4D3B">
        <w:rPr>
          <w:rFonts w:cs="David" w:hint="cs"/>
          <w:rtl/>
        </w:rPr>
        <w:tab/>
        <w:t xml:space="preserve">למה אנחנו לא מפרסמים? עוד פעם, תפנה את השאלה לעיתון מסוים שקיבל את </w:t>
      </w:r>
      <w:bookmarkStart w:id="712" w:name="_ETM_Q1_3743448"/>
      <w:bookmarkEnd w:id="712"/>
      <w:r w:rsidRPr="00EE4D3B">
        <w:rPr>
          <w:rFonts w:cs="David" w:hint="cs"/>
          <w:rtl/>
        </w:rPr>
        <w:t>הנתונים.</w:t>
      </w:r>
    </w:p>
    <w:p w:rsidR="00EE4D3B" w:rsidRPr="00EE4D3B" w:rsidRDefault="00EE4D3B" w:rsidP="00EE4D3B">
      <w:pPr>
        <w:overflowPunct w:val="0"/>
        <w:autoSpaceDE w:val="0"/>
        <w:autoSpaceDN w:val="0"/>
        <w:bidi/>
        <w:adjustRightInd w:val="0"/>
        <w:jc w:val="both"/>
        <w:rPr>
          <w:rFonts w:cs="David" w:hint="cs"/>
          <w:u w:val="single"/>
          <w:rtl/>
        </w:rPr>
      </w:pPr>
      <w:bookmarkStart w:id="713" w:name="_ETM_Q1_3749819"/>
      <w:bookmarkEnd w:id="713"/>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שלמה מולה:</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r>
      <w:bookmarkStart w:id="714" w:name="_ETM_Q1_3461687"/>
      <w:bookmarkStart w:id="715" w:name="_ETM_Q1_3445015"/>
      <w:bookmarkEnd w:id="714"/>
      <w:bookmarkEnd w:id="715"/>
      <w:r w:rsidRPr="00EE4D3B">
        <w:rPr>
          <w:rFonts w:cs="David" w:hint="cs"/>
          <w:rtl/>
        </w:rPr>
        <w:t xml:space="preserve">עזוב אותי מהעיתונים עכשיו. אני חושב שעובדים שעובדים, שמקבלים זכויות, זה דבר חשוב, ולא משנה אם זה </w:t>
      </w:r>
      <w:bookmarkStart w:id="716" w:name="_ETM_Q1_3758179"/>
      <w:bookmarkEnd w:id="716"/>
      <w:r w:rsidRPr="00EE4D3B">
        <w:rPr>
          <w:rFonts w:cs="David" w:hint="cs"/>
          <w:rtl/>
        </w:rPr>
        <w:t xml:space="preserve">רכב צמוד או רכב ליסינג או החזר הוצאות. אם הכנסת </w:t>
      </w:r>
      <w:bookmarkStart w:id="717" w:name="_ETM_Q1_3761363"/>
      <w:bookmarkEnd w:id="717"/>
      <w:r w:rsidRPr="00EE4D3B">
        <w:rPr>
          <w:rFonts w:cs="David" w:hint="cs"/>
          <w:rtl/>
        </w:rPr>
        <w:t xml:space="preserve">חוסכת וזה משתלם לעובד, העובד מרגיש שטוב לו ולא מנוצל, </w:t>
      </w:r>
      <w:bookmarkStart w:id="718" w:name="_ETM_Q1_3772418"/>
      <w:bookmarkEnd w:id="718"/>
      <w:r w:rsidRPr="00EE4D3B">
        <w:rPr>
          <w:rFonts w:cs="David" w:hint="cs"/>
          <w:rtl/>
        </w:rPr>
        <w:t xml:space="preserve">לא אכפת לי מה כותבים בעיתונים, אבל את הדבר </w:t>
      </w:r>
      <w:bookmarkStart w:id="719" w:name="_ETM_Q1_3771416"/>
      <w:bookmarkEnd w:id="719"/>
      <w:r w:rsidRPr="00EE4D3B">
        <w:rPr>
          <w:rFonts w:cs="David" w:hint="cs"/>
          <w:rtl/>
        </w:rPr>
        <w:t xml:space="preserve">הזה אתם חייבים לתת, בציבור זה נראה לא טוב. </w:t>
      </w:r>
      <w:bookmarkStart w:id="720" w:name="_ETM_Q1_3772718"/>
      <w:bookmarkEnd w:id="720"/>
    </w:p>
    <w:p w:rsidR="00EE4D3B" w:rsidRPr="00EE4D3B" w:rsidRDefault="00EE4D3B" w:rsidP="00EE4D3B">
      <w:pPr>
        <w:overflowPunct w:val="0"/>
        <w:autoSpaceDE w:val="0"/>
        <w:autoSpaceDN w:val="0"/>
        <w:bidi/>
        <w:adjustRightInd w:val="0"/>
        <w:jc w:val="both"/>
        <w:rPr>
          <w:rFonts w:cs="David" w:hint="cs"/>
          <w:rtl/>
        </w:rPr>
      </w:pPr>
      <w:bookmarkStart w:id="721" w:name="_ETM_Q1_3778592"/>
      <w:bookmarkEnd w:id="721"/>
    </w:p>
    <w:p w:rsidR="00EE4D3B" w:rsidRPr="00EE4D3B" w:rsidRDefault="00EE4D3B" w:rsidP="00EE4D3B">
      <w:pPr>
        <w:overflowPunct w:val="0"/>
        <w:autoSpaceDE w:val="0"/>
        <w:autoSpaceDN w:val="0"/>
        <w:bidi/>
        <w:adjustRightInd w:val="0"/>
        <w:jc w:val="both"/>
        <w:rPr>
          <w:rFonts w:cs="David" w:hint="cs"/>
          <w:rtl/>
        </w:rPr>
      </w:pPr>
      <w:bookmarkStart w:id="722" w:name="_ETM_Q1_3778781"/>
      <w:bookmarkEnd w:id="722"/>
      <w:r w:rsidRPr="00EE4D3B">
        <w:rPr>
          <w:rFonts w:cs="David" w:hint="cs"/>
          <w:rtl/>
        </w:rPr>
        <w:tab/>
        <w:t xml:space="preserve">אם אתה אומר: עשיתי עסקה, משתלם לי, הכנסת </w:t>
      </w:r>
      <w:bookmarkStart w:id="723" w:name="_ETM_Q1_3780945"/>
      <w:bookmarkEnd w:id="723"/>
      <w:r w:rsidRPr="00EE4D3B">
        <w:rPr>
          <w:rFonts w:cs="David" w:hint="cs"/>
          <w:rtl/>
        </w:rPr>
        <w:t xml:space="preserve">חוסכת לטווח ארוך וגם העובד, מגיעה לו הטבה סוציאלית </w:t>
      </w:r>
      <w:bookmarkStart w:id="724" w:name="_ETM_Q1_3779879"/>
      <w:bookmarkEnd w:id="724"/>
      <w:r w:rsidRPr="00EE4D3B">
        <w:rPr>
          <w:rFonts w:cs="David"/>
          <w:rtl/>
        </w:rPr>
        <w:t>–</w:t>
      </w:r>
      <w:r w:rsidRPr="00EE4D3B">
        <w:rPr>
          <w:rFonts w:cs="David" w:hint="cs"/>
          <w:rtl/>
        </w:rPr>
        <w:t xml:space="preserve"> אז תגידו את זה. כל עוד אתם לא </w:t>
      </w:r>
      <w:bookmarkStart w:id="725" w:name="_ETM_Q1_3785331"/>
      <w:bookmarkEnd w:id="725"/>
      <w:r w:rsidRPr="00EE4D3B">
        <w:rPr>
          <w:rFonts w:cs="David" w:hint="cs"/>
          <w:rtl/>
        </w:rPr>
        <w:t xml:space="preserve">תגידו, זה נראה לא טוב. </w:t>
      </w:r>
    </w:p>
    <w:p w:rsidR="00EE4D3B" w:rsidRPr="00EE4D3B" w:rsidRDefault="00EE4D3B" w:rsidP="00EE4D3B">
      <w:pPr>
        <w:overflowPunct w:val="0"/>
        <w:autoSpaceDE w:val="0"/>
        <w:autoSpaceDN w:val="0"/>
        <w:bidi/>
        <w:adjustRightInd w:val="0"/>
        <w:jc w:val="both"/>
        <w:rPr>
          <w:rFonts w:cs="David" w:hint="cs"/>
          <w:rtl/>
        </w:rPr>
      </w:pPr>
      <w:bookmarkStart w:id="726" w:name="_ETM_Q1_3791267"/>
      <w:bookmarkEnd w:id="726"/>
    </w:p>
    <w:p w:rsidR="00EE4D3B" w:rsidRPr="00EE4D3B" w:rsidRDefault="00EE4D3B" w:rsidP="00EE4D3B">
      <w:pPr>
        <w:overflowPunct w:val="0"/>
        <w:autoSpaceDE w:val="0"/>
        <w:autoSpaceDN w:val="0"/>
        <w:bidi/>
        <w:adjustRightInd w:val="0"/>
        <w:jc w:val="both"/>
        <w:rPr>
          <w:rFonts w:cs="David" w:hint="cs"/>
          <w:rtl/>
        </w:rPr>
      </w:pPr>
      <w:bookmarkStart w:id="727" w:name="_ETM_Q1_3791456"/>
      <w:bookmarkEnd w:id="727"/>
      <w:r w:rsidRPr="00EE4D3B">
        <w:rPr>
          <w:rFonts w:cs="David" w:hint="cs"/>
          <w:u w:val="single"/>
          <w:rtl/>
        </w:rPr>
        <w:t>חיים אבידור:</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הדברים האלה נאמרו.</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bookmarkStart w:id="728" w:name="_ETM_Q1_3788528"/>
      <w:bookmarkEnd w:id="728"/>
      <w:r w:rsidRPr="00EE4D3B">
        <w:rPr>
          <w:rFonts w:cs="David" w:hint="cs"/>
          <w:rtl/>
        </w:rPr>
        <w:tab/>
        <w:t xml:space="preserve">הם נאמרו, </w:t>
      </w:r>
      <w:bookmarkStart w:id="729" w:name="_ETM_Q1_3790839"/>
      <w:bookmarkEnd w:id="729"/>
      <w:r w:rsidRPr="00EE4D3B">
        <w:rPr>
          <w:rFonts w:cs="David" w:hint="cs"/>
          <w:rtl/>
        </w:rPr>
        <w:t xml:space="preserve">הם נכתבו. </w:t>
      </w:r>
    </w:p>
    <w:p w:rsidR="00EE4D3B" w:rsidRPr="00EE4D3B" w:rsidRDefault="00EE4D3B" w:rsidP="00EE4D3B">
      <w:pPr>
        <w:overflowPunct w:val="0"/>
        <w:autoSpaceDE w:val="0"/>
        <w:autoSpaceDN w:val="0"/>
        <w:bidi/>
        <w:adjustRightInd w:val="0"/>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חיים אבידור:</w:t>
      </w:r>
    </w:p>
    <w:p w:rsidR="00EE4D3B" w:rsidRPr="00EE4D3B" w:rsidRDefault="00EE4D3B" w:rsidP="00EE4D3B">
      <w:pPr>
        <w:overflowPunct w:val="0"/>
        <w:autoSpaceDE w:val="0"/>
        <w:autoSpaceDN w:val="0"/>
        <w:bidi/>
        <w:adjustRightInd w:val="0"/>
        <w:jc w:val="both"/>
        <w:rPr>
          <w:rFonts w:cs="David" w:hint="cs"/>
          <w:rtl/>
        </w:rPr>
      </w:pPr>
      <w:bookmarkStart w:id="730" w:name="_ETM_Q1_3791610"/>
      <w:bookmarkEnd w:id="730"/>
    </w:p>
    <w:p w:rsidR="00EE4D3B" w:rsidRPr="00EE4D3B" w:rsidRDefault="00EE4D3B" w:rsidP="00EE4D3B">
      <w:pPr>
        <w:overflowPunct w:val="0"/>
        <w:autoSpaceDE w:val="0"/>
        <w:autoSpaceDN w:val="0"/>
        <w:bidi/>
        <w:adjustRightInd w:val="0"/>
        <w:jc w:val="both"/>
        <w:rPr>
          <w:rFonts w:cs="David" w:hint="cs"/>
          <w:rtl/>
        </w:rPr>
      </w:pPr>
      <w:bookmarkStart w:id="731" w:name="_ETM_Q1_3791735"/>
      <w:bookmarkEnd w:id="731"/>
      <w:r w:rsidRPr="00EE4D3B">
        <w:rPr>
          <w:rFonts w:cs="David" w:hint="cs"/>
          <w:rtl/>
        </w:rPr>
        <w:tab/>
        <w:t xml:space="preserve">הדברים האלה נאמרו לעיתונאי. אנחנו ישבנו עם </w:t>
      </w:r>
      <w:bookmarkStart w:id="732" w:name="_ETM_Q1_3797090"/>
      <w:bookmarkEnd w:id="732"/>
      <w:r w:rsidRPr="00EE4D3B">
        <w:rPr>
          <w:rFonts w:cs="David" w:hint="cs"/>
          <w:rtl/>
        </w:rPr>
        <w:t xml:space="preserve">העיתונאי בישיבה כשלוש שעות, לאחר מכן באימיילים ובטלפונים </w:t>
      </w:r>
      <w:bookmarkStart w:id="733" w:name="_ETM_Q1_3797684"/>
      <w:bookmarkEnd w:id="733"/>
      <w:r w:rsidRPr="00EE4D3B">
        <w:rPr>
          <w:rFonts w:cs="David" w:hint="cs"/>
          <w:rtl/>
        </w:rPr>
        <w:t xml:space="preserve">העברנו לו נתונים. הוא בחר לכתוב, או העורך </w:t>
      </w:r>
      <w:bookmarkStart w:id="734" w:name="_ETM_Q1_3802411"/>
      <w:bookmarkEnd w:id="734"/>
      <w:r w:rsidRPr="00EE4D3B">
        <w:rPr>
          <w:rFonts w:cs="David" w:hint="cs"/>
          <w:rtl/>
        </w:rPr>
        <w:t xml:space="preserve">שלו בחר לכתוב מה שהוא מצא לנכון, וזה לא </w:t>
      </w:r>
      <w:bookmarkStart w:id="735" w:name="_ETM_Q1_3810840"/>
      <w:bookmarkEnd w:id="735"/>
      <w:r w:rsidRPr="00EE4D3B">
        <w:rPr>
          <w:rFonts w:cs="David" w:hint="cs"/>
          <w:rtl/>
        </w:rPr>
        <w:t xml:space="preserve">הדברים שנאמרו לו. </w:t>
      </w:r>
    </w:p>
    <w:p w:rsidR="00EE4D3B" w:rsidRPr="00EE4D3B" w:rsidRDefault="00EE4D3B" w:rsidP="00EE4D3B">
      <w:pPr>
        <w:overflowPunct w:val="0"/>
        <w:autoSpaceDE w:val="0"/>
        <w:autoSpaceDN w:val="0"/>
        <w:bidi/>
        <w:adjustRightInd w:val="0"/>
        <w:jc w:val="both"/>
        <w:rPr>
          <w:rFonts w:cs="David" w:hint="cs"/>
          <w:rtl/>
        </w:rPr>
      </w:pPr>
      <w:bookmarkStart w:id="736" w:name="_ETM_Q1_3809754"/>
      <w:bookmarkEnd w:id="736"/>
    </w:p>
    <w:p w:rsidR="00EE4D3B" w:rsidRPr="00EE4D3B" w:rsidRDefault="00EE4D3B" w:rsidP="00EE4D3B">
      <w:pPr>
        <w:bidi/>
        <w:jc w:val="both"/>
        <w:rPr>
          <w:rFonts w:cs="David" w:hint="cs"/>
          <w:u w:val="single"/>
          <w:rtl/>
        </w:rPr>
      </w:pPr>
      <w:bookmarkStart w:id="737" w:name="_ETM_Q1_3809947"/>
      <w:bookmarkEnd w:id="737"/>
      <w:r w:rsidRPr="00EE4D3B">
        <w:rPr>
          <w:rFonts w:cs="David" w:hint="cs"/>
          <w:u w:val="single"/>
          <w:rtl/>
        </w:rPr>
        <w:t>מנכ"ל הכנסת דן לנדאו:</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bookmarkStart w:id="738" w:name="_ETM_Q1_3812757"/>
      <w:bookmarkEnd w:id="738"/>
      <w:r w:rsidRPr="00EE4D3B">
        <w:rPr>
          <w:rFonts w:cs="David" w:hint="cs"/>
          <w:rtl/>
        </w:rPr>
        <w:tab/>
        <w:t xml:space="preserve">יותר מעניין להגיד </w:t>
      </w:r>
      <w:r w:rsidRPr="00EE4D3B">
        <w:rPr>
          <w:rFonts w:cs="David"/>
          <w:rtl/>
        </w:rPr>
        <w:t>–</w:t>
      </w:r>
      <w:r w:rsidRPr="00EE4D3B">
        <w:rPr>
          <w:rFonts w:cs="David" w:hint="cs"/>
          <w:rtl/>
        </w:rPr>
        <w:t xml:space="preserve"> רכב לכל פועל. </w:t>
      </w:r>
      <w:bookmarkStart w:id="739" w:name="_ETM_Q1_3812355"/>
      <w:bookmarkEnd w:id="739"/>
      <w:r w:rsidRPr="00EE4D3B">
        <w:rPr>
          <w:rFonts w:cs="David" w:hint="cs"/>
          <w:rtl/>
        </w:rPr>
        <w:t xml:space="preserve">זה יותר סקסי. </w:t>
      </w:r>
    </w:p>
    <w:p w:rsidR="00EE4D3B" w:rsidRPr="00EE4D3B" w:rsidRDefault="00EE4D3B" w:rsidP="00EE4D3B">
      <w:pPr>
        <w:overflowPunct w:val="0"/>
        <w:autoSpaceDE w:val="0"/>
        <w:autoSpaceDN w:val="0"/>
        <w:bidi/>
        <w:adjustRightInd w:val="0"/>
        <w:jc w:val="both"/>
        <w:rPr>
          <w:rFonts w:cs="David" w:hint="cs"/>
          <w:u w:val="single"/>
          <w:rtl/>
        </w:rPr>
      </w:pPr>
      <w:bookmarkStart w:id="740" w:name="_ETM_Q1_3816741"/>
      <w:bookmarkEnd w:id="740"/>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שלמה מולה:</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 xml:space="preserve">דרך אגב, אני בעד לתת לכל </w:t>
      </w:r>
      <w:bookmarkStart w:id="741" w:name="_ETM_Q1_3814491"/>
      <w:bookmarkEnd w:id="741"/>
      <w:r w:rsidRPr="00EE4D3B">
        <w:rPr>
          <w:rFonts w:cs="David" w:hint="cs"/>
          <w:rtl/>
        </w:rPr>
        <w:t xml:space="preserve">פועל רכב. </w:t>
      </w:r>
    </w:p>
    <w:p w:rsidR="00EE4D3B" w:rsidRPr="00EE4D3B" w:rsidRDefault="00EE4D3B" w:rsidP="00EE4D3B">
      <w:pPr>
        <w:bidi/>
        <w:jc w:val="both"/>
        <w:rPr>
          <w:rFonts w:cs="David" w:hint="cs"/>
          <w:u w:val="single"/>
          <w:rtl/>
        </w:rPr>
      </w:pPr>
      <w:bookmarkStart w:id="742" w:name="_ETM_Q1_3818551"/>
      <w:bookmarkEnd w:id="742"/>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bookmarkStart w:id="743" w:name="_ETM_Q1_3813939"/>
      <w:bookmarkEnd w:id="743"/>
      <w:r w:rsidRPr="00EE4D3B">
        <w:rPr>
          <w:rFonts w:cs="David" w:hint="cs"/>
          <w:rtl/>
        </w:rPr>
        <w:tab/>
        <w:t xml:space="preserve">אז לא לכל פועל. </w:t>
      </w:r>
      <w:bookmarkStart w:id="744" w:name="_ETM_Q1_3815708"/>
      <w:bookmarkEnd w:id="744"/>
      <w:r w:rsidRPr="00EE4D3B">
        <w:rPr>
          <w:rFonts w:cs="David" w:hint="cs"/>
          <w:rtl/>
        </w:rPr>
        <w:t xml:space="preserve">חבר הכנסת מולה, הרי </w:t>
      </w:r>
      <w:bookmarkStart w:id="745" w:name="_ETM_Q1_3821439"/>
      <w:bookmarkEnd w:id="745"/>
      <w:r w:rsidRPr="00EE4D3B">
        <w:rPr>
          <w:rFonts w:cs="David" w:hint="cs"/>
          <w:rtl/>
        </w:rPr>
        <w:t xml:space="preserve">מה היתה הביקורת? הביקורת היתה, גם עובדי כנסת </w:t>
      </w:r>
      <w:bookmarkStart w:id="746" w:name="_ETM_Q1_3824656"/>
      <w:bookmarkEnd w:id="746"/>
      <w:r w:rsidRPr="00EE4D3B">
        <w:rPr>
          <w:rFonts w:cs="David" w:hint="cs"/>
          <w:rtl/>
        </w:rPr>
        <w:t xml:space="preserve">שלא נוסעים ברחבי הארץ </w:t>
      </w:r>
      <w:r w:rsidRPr="00EE4D3B">
        <w:rPr>
          <w:rFonts w:cs="David"/>
          <w:rtl/>
        </w:rPr>
        <w:t>–</w:t>
      </w:r>
      <w:r w:rsidRPr="00EE4D3B">
        <w:rPr>
          <w:rFonts w:cs="David" w:hint="cs"/>
          <w:rtl/>
        </w:rPr>
        <w:t xml:space="preserve"> ואני אגלה לך </w:t>
      </w:r>
      <w:bookmarkStart w:id="747" w:name="_ETM_Q1_3825274"/>
      <w:bookmarkEnd w:id="747"/>
      <w:r w:rsidRPr="00EE4D3B">
        <w:rPr>
          <w:rFonts w:cs="David" w:hint="cs"/>
          <w:rtl/>
        </w:rPr>
        <w:t xml:space="preserve">סוד, רוב עובדי הכנסת, אין להם מה לחפש ברחבי </w:t>
      </w:r>
      <w:bookmarkStart w:id="748" w:name="_ETM_Q1_3829934"/>
      <w:bookmarkEnd w:id="748"/>
      <w:r w:rsidRPr="00EE4D3B">
        <w:rPr>
          <w:rFonts w:cs="David" w:hint="cs"/>
          <w:rtl/>
        </w:rPr>
        <w:t xml:space="preserve">הארץ כי בינתיים אין לנו עוד סניפים; עוד מעט יהיה לנו ברחוב קינג ג'ורג' סניף, אבל </w:t>
      </w:r>
      <w:bookmarkStart w:id="749" w:name="_ETM_Q1_3833696"/>
      <w:bookmarkEnd w:id="749"/>
      <w:r w:rsidRPr="00EE4D3B">
        <w:rPr>
          <w:rFonts w:cs="David" w:hint="cs"/>
          <w:rtl/>
        </w:rPr>
        <w:t xml:space="preserve">זה פה בירושלים </w:t>
      </w:r>
      <w:r w:rsidRPr="00EE4D3B">
        <w:rPr>
          <w:rFonts w:cs="David"/>
          <w:rtl/>
        </w:rPr>
        <w:t>–</w:t>
      </w:r>
      <w:r w:rsidRPr="00EE4D3B">
        <w:rPr>
          <w:rFonts w:cs="David" w:hint="cs"/>
          <w:rtl/>
        </w:rPr>
        <w:t xml:space="preserve"> הם לא נוסעים ברחבי הארץ, </w:t>
      </w:r>
      <w:bookmarkStart w:id="750" w:name="_ETM_Q1_3839067"/>
      <w:bookmarkEnd w:id="750"/>
      <w:r w:rsidRPr="00EE4D3B">
        <w:rPr>
          <w:rFonts w:cs="David" w:hint="cs"/>
          <w:rtl/>
        </w:rPr>
        <w:t>ולמרות זאת במשך עשרות שנים קיבלו כמו יתר עובדי המדינה</w:t>
      </w:r>
      <w:bookmarkStart w:id="751" w:name="_ETM_Q1_3846209"/>
      <w:bookmarkEnd w:id="751"/>
      <w:r w:rsidRPr="00EE4D3B">
        <w:rPr>
          <w:rFonts w:cs="David" w:hint="cs"/>
          <w:rtl/>
        </w:rPr>
        <w:t>.</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שלמה מולה:</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למה? הוועדות מסיירות.</w:t>
      </w:r>
    </w:p>
    <w:p w:rsidR="00EE4D3B" w:rsidRPr="00EE4D3B" w:rsidRDefault="00EE4D3B" w:rsidP="00EE4D3B">
      <w:pPr>
        <w:bidi/>
        <w:jc w:val="both"/>
        <w:rPr>
          <w:rFonts w:cs="David" w:hint="cs"/>
          <w:u w:val="single"/>
          <w:rtl/>
        </w:rPr>
      </w:pPr>
      <w:bookmarkStart w:id="752" w:name="_ETM_Q1_3850767"/>
      <w:bookmarkEnd w:id="752"/>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overflowPunct w:val="0"/>
        <w:autoSpaceDE w:val="0"/>
        <w:autoSpaceDN w:val="0"/>
        <w:bidi/>
        <w:adjustRightInd w:val="0"/>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 xml:space="preserve">נכון, אבל זה </w:t>
      </w:r>
      <w:bookmarkStart w:id="753" w:name="_ETM_Q1_3846797"/>
      <w:bookmarkEnd w:id="753"/>
      <w:r w:rsidRPr="00EE4D3B">
        <w:rPr>
          <w:rFonts w:cs="David" w:hint="cs"/>
          <w:rtl/>
        </w:rPr>
        <w:t xml:space="preserve">מיעוט קטן של עובדים. מנהלי הוועדות, סגל הוועדות, </w:t>
      </w:r>
      <w:bookmarkStart w:id="754" w:name="_ETM_Q1_3852426"/>
      <w:bookmarkEnd w:id="754"/>
      <w:r w:rsidRPr="00EE4D3B">
        <w:rPr>
          <w:rFonts w:cs="David" w:hint="cs"/>
          <w:rtl/>
        </w:rPr>
        <w:t xml:space="preserve">דוברי הוועדות </w:t>
      </w:r>
      <w:r w:rsidRPr="00EE4D3B">
        <w:rPr>
          <w:rFonts w:cs="David"/>
          <w:rtl/>
        </w:rPr>
        <w:t>–</w:t>
      </w:r>
      <w:r w:rsidRPr="00EE4D3B">
        <w:rPr>
          <w:rFonts w:cs="David" w:hint="cs"/>
          <w:rtl/>
        </w:rPr>
        <w:t xml:space="preserve"> זה מיעוט קטן של עובדים יחסית למאות העובדים שנמצאים פה, שבאמת כן מסתובבים ברחבי הארץ. </w:t>
      </w:r>
    </w:p>
    <w:p w:rsidR="00EE4D3B" w:rsidRPr="00EE4D3B" w:rsidRDefault="00EE4D3B" w:rsidP="00EE4D3B">
      <w:pPr>
        <w:overflowPunct w:val="0"/>
        <w:autoSpaceDE w:val="0"/>
        <w:autoSpaceDN w:val="0"/>
        <w:bidi/>
        <w:adjustRightInd w:val="0"/>
        <w:jc w:val="both"/>
        <w:rPr>
          <w:rFonts w:cs="David" w:hint="cs"/>
          <w:rtl/>
        </w:rPr>
      </w:pPr>
      <w:bookmarkStart w:id="755" w:name="_ETM_Q1_3860333"/>
      <w:bookmarkEnd w:id="755"/>
    </w:p>
    <w:p w:rsidR="00EE4D3B" w:rsidRPr="00EE4D3B" w:rsidRDefault="00EE4D3B" w:rsidP="00EE4D3B">
      <w:pPr>
        <w:overflowPunct w:val="0"/>
        <w:autoSpaceDE w:val="0"/>
        <w:autoSpaceDN w:val="0"/>
        <w:bidi/>
        <w:adjustRightInd w:val="0"/>
        <w:jc w:val="both"/>
        <w:rPr>
          <w:rFonts w:cs="David" w:hint="cs"/>
          <w:rtl/>
        </w:rPr>
      </w:pPr>
      <w:bookmarkStart w:id="756" w:name="_ETM_Q1_3860461"/>
      <w:bookmarkEnd w:id="756"/>
      <w:r w:rsidRPr="00EE4D3B">
        <w:rPr>
          <w:rFonts w:cs="David" w:hint="cs"/>
          <w:rtl/>
        </w:rPr>
        <w:tab/>
        <w:t xml:space="preserve">אבל, הנקודה היא שבמשך הרבה מאוד שנים, עובדי הכנסת </w:t>
      </w:r>
      <w:r w:rsidRPr="00EE4D3B">
        <w:rPr>
          <w:rFonts w:cs="David"/>
          <w:rtl/>
        </w:rPr>
        <w:t>–</w:t>
      </w:r>
      <w:r w:rsidRPr="00EE4D3B">
        <w:rPr>
          <w:rFonts w:cs="David" w:hint="cs"/>
          <w:rtl/>
        </w:rPr>
        <w:t xml:space="preserve"> כמו עובדי </w:t>
      </w:r>
      <w:bookmarkStart w:id="757" w:name="_ETM_Q1_3861419"/>
      <w:bookmarkEnd w:id="757"/>
      <w:r w:rsidRPr="00EE4D3B">
        <w:rPr>
          <w:rFonts w:cs="David" w:hint="cs"/>
          <w:rtl/>
        </w:rPr>
        <w:t xml:space="preserve">המדינה </w:t>
      </w:r>
      <w:r w:rsidRPr="00EE4D3B">
        <w:rPr>
          <w:rFonts w:cs="David"/>
          <w:rtl/>
        </w:rPr>
        <w:t>–</w:t>
      </w:r>
      <w:r w:rsidRPr="00EE4D3B">
        <w:rPr>
          <w:rFonts w:cs="David" w:hint="cs"/>
          <w:rtl/>
        </w:rPr>
        <w:t xml:space="preserve"> קיבלו אחזקת רכב, בלי קשר הדוק מדי </w:t>
      </w:r>
      <w:bookmarkStart w:id="758" w:name="_ETM_Q1_3865258"/>
      <w:bookmarkEnd w:id="758"/>
      <w:r w:rsidRPr="00EE4D3B">
        <w:rPr>
          <w:rFonts w:cs="David" w:hint="cs"/>
          <w:rtl/>
        </w:rPr>
        <w:t xml:space="preserve">לשאלה האם הם צריכים לנסוע ברחבי הארץ. זה היה סוג של הטבת שכר. </w:t>
      </w:r>
      <w:bookmarkStart w:id="759" w:name="_ETM_Q1_3879093"/>
      <w:bookmarkStart w:id="760" w:name="_ETM_Q1_3879219"/>
      <w:bookmarkEnd w:id="759"/>
      <w:bookmarkEnd w:id="760"/>
      <w:r w:rsidRPr="00EE4D3B">
        <w:rPr>
          <w:rFonts w:cs="David" w:hint="cs"/>
          <w:rtl/>
        </w:rPr>
        <w:t xml:space="preserve">כמו בהרבה מאוד חברות וכמו ברוב המשק, אתה רואה שזה סוג של הטבת </w:t>
      </w:r>
      <w:bookmarkStart w:id="761" w:name="_ETM_Q1_3882972"/>
      <w:bookmarkEnd w:id="761"/>
      <w:r w:rsidRPr="00EE4D3B">
        <w:rPr>
          <w:rFonts w:cs="David" w:hint="cs"/>
          <w:rtl/>
        </w:rPr>
        <w:t xml:space="preserve">שכר שהעובד מקבל. לצערי, אני לא יכול להכריח אותו </w:t>
      </w:r>
      <w:bookmarkStart w:id="762" w:name="_ETM_Q1_3885668"/>
      <w:bookmarkEnd w:id="762"/>
      <w:r w:rsidRPr="00EE4D3B">
        <w:rPr>
          <w:rFonts w:cs="David" w:hint="cs"/>
          <w:rtl/>
        </w:rPr>
        <w:t xml:space="preserve">לעבור לליסינג ולחסוך לנו את הכסף, אני יכול רק </w:t>
      </w:r>
      <w:bookmarkStart w:id="763" w:name="_ETM_Q1_3889532"/>
      <w:bookmarkEnd w:id="763"/>
      <w:r w:rsidRPr="00EE4D3B">
        <w:rPr>
          <w:rFonts w:cs="David" w:hint="cs"/>
          <w:rtl/>
        </w:rPr>
        <w:t xml:space="preserve">להציע לו את זה, ואם זה משתלם לו ומשתלם </w:t>
      </w:r>
      <w:bookmarkStart w:id="764" w:name="_ETM_Q1_3891420"/>
      <w:bookmarkEnd w:id="764"/>
      <w:r w:rsidRPr="00EE4D3B">
        <w:rPr>
          <w:rFonts w:cs="David" w:hint="cs"/>
          <w:rtl/>
        </w:rPr>
        <w:t>לכנסת, זה גם משתלם לבעלי המניות שלנו, אני חושב.</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אני בעד.</w:t>
      </w:r>
    </w:p>
    <w:p w:rsidR="00EE4D3B" w:rsidRPr="00EE4D3B" w:rsidRDefault="00EE4D3B" w:rsidP="00EE4D3B">
      <w:pPr>
        <w:overflowPunct w:val="0"/>
        <w:autoSpaceDE w:val="0"/>
        <w:autoSpaceDN w:val="0"/>
        <w:bidi/>
        <w:adjustRightInd w:val="0"/>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u w:val="single"/>
          <w:rtl/>
        </w:rPr>
        <w:t>שלמה מולה:</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 xml:space="preserve">גם אני. </w:t>
      </w:r>
    </w:p>
    <w:p w:rsidR="00EE4D3B" w:rsidRPr="00EE4D3B" w:rsidRDefault="00EE4D3B" w:rsidP="00EE4D3B">
      <w:pPr>
        <w:overflowPunct w:val="0"/>
        <w:autoSpaceDE w:val="0"/>
        <w:autoSpaceDN w:val="0"/>
        <w:bidi/>
        <w:adjustRightInd w:val="0"/>
        <w:jc w:val="both"/>
        <w:rPr>
          <w:rFonts w:cs="David" w:hint="cs"/>
          <w:rtl/>
        </w:rPr>
      </w:pPr>
      <w:bookmarkStart w:id="765" w:name="_ETM_Q1_3895312"/>
      <w:bookmarkStart w:id="766" w:name="_ETM_Q1_3895505"/>
      <w:bookmarkEnd w:id="765"/>
      <w:bookmarkEnd w:id="766"/>
    </w:p>
    <w:p w:rsidR="00EE4D3B" w:rsidRPr="00EE4D3B" w:rsidRDefault="00EE4D3B" w:rsidP="00EE4D3B">
      <w:pPr>
        <w:bidi/>
        <w:jc w:val="both"/>
        <w:rPr>
          <w:rFonts w:cs="David" w:hint="cs"/>
          <w:u w:val="single"/>
          <w:rtl/>
        </w:rPr>
      </w:pPr>
      <w:r w:rsidRPr="00EE4D3B">
        <w:rPr>
          <w:rFonts w:cs="David" w:hint="cs"/>
          <w:u w:val="single"/>
          <w:rtl/>
        </w:rPr>
        <w:t>אברהם מיכאלי:</w:t>
      </w:r>
    </w:p>
    <w:p w:rsidR="00EE4D3B" w:rsidRPr="00EE4D3B" w:rsidRDefault="00EE4D3B" w:rsidP="00EE4D3B">
      <w:pPr>
        <w:bidi/>
        <w:jc w:val="both"/>
        <w:rPr>
          <w:rFonts w:cs="David" w:hint="cs"/>
          <w:u w:val="single"/>
          <w:rtl/>
        </w:rPr>
      </w:pPr>
    </w:p>
    <w:p w:rsidR="00EE4D3B" w:rsidRPr="00EE4D3B" w:rsidRDefault="00EE4D3B" w:rsidP="00EE4D3B">
      <w:pPr>
        <w:overflowPunct w:val="0"/>
        <w:autoSpaceDE w:val="0"/>
        <w:autoSpaceDN w:val="0"/>
        <w:bidi/>
        <w:adjustRightInd w:val="0"/>
        <w:jc w:val="both"/>
        <w:rPr>
          <w:rFonts w:cs="David" w:hint="cs"/>
          <w:rtl/>
        </w:rPr>
      </w:pPr>
      <w:r w:rsidRPr="00EE4D3B">
        <w:rPr>
          <w:rFonts w:cs="David" w:hint="cs"/>
          <w:rtl/>
        </w:rPr>
        <w:tab/>
        <w:t xml:space="preserve">אגב, בעיתון כן היתה כתובה תגובה שלך בעניין </w:t>
      </w:r>
      <w:bookmarkStart w:id="767" w:name="_ETM_Q1_3896753"/>
      <w:bookmarkEnd w:id="767"/>
      <w:r w:rsidRPr="00EE4D3B">
        <w:rPr>
          <w:rFonts w:cs="David" w:hint="cs"/>
          <w:rtl/>
        </w:rPr>
        <w:t xml:space="preserve">שלך, וזה הובן משם שזה משתלם יותר לכנסת </w:t>
      </w:r>
      <w:r w:rsidRPr="00EE4D3B">
        <w:rPr>
          <w:rFonts w:cs="David"/>
          <w:rtl/>
        </w:rPr>
        <w:t>–</w:t>
      </w:r>
      <w:r w:rsidRPr="00EE4D3B">
        <w:rPr>
          <w:rFonts w:cs="David" w:hint="cs"/>
          <w:rtl/>
        </w:rPr>
        <w:t xml:space="preserve"> אבל לא היתה תגובה ארוכה, היתה תגובה קצרה.</w:t>
      </w:r>
    </w:p>
    <w:p w:rsidR="00EE4D3B" w:rsidRPr="00EE4D3B" w:rsidRDefault="00EE4D3B" w:rsidP="00EE4D3B">
      <w:pPr>
        <w:pStyle w:val="af"/>
        <w:keepNext/>
        <w:rPr>
          <w:rFonts w:cs="David" w:hint="cs"/>
          <w:sz w:val="24"/>
          <w:szCs w:val="24"/>
          <w:rtl/>
        </w:rPr>
      </w:pPr>
      <w:bookmarkStart w:id="768" w:name="_ETM_Q1_3911320"/>
      <w:bookmarkEnd w:id="768"/>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רבותי, אני עובר להצבעה מי בעד לאשר.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אברהם מיכאלי: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מה אתה מאשר?</w:t>
      </w:r>
    </w:p>
    <w:p w:rsidR="00EE4D3B" w:rsidRPr="00EE4D3B" w:rsidRDefault="00EE4D3B" w:rsidP="00EE4D3B">
      <w:pPr>
        <w:bidi/>
        <w:jc w:val="both"/>
        <w:rPr>
          <w:rFonts w:cs="David" w:hint="cs"/>
          <w:u w:val="single"/>
          <w:rtl/>
        </w:rPr>
      </w:pPr>
      <w:bookmarkStart w:id="769" w:name="_ETM_Q1_3912066"/>
      <w:bookmarkEnd w:id="769"/>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overflowPunct w:val="0"/>
        <w:autoSpaceDE w:val="0"/>
        <w:autoSpaceDN w:val="0"/>
        <w:bidi/>
        <w:adjustRightInd w:val="0"/>
        <w:jc w:val="both"/>
        <w:rPr>
          <w:rFonts w:cs="David" w:hint="cs"/>
          <w:rtl/>
        </w:rPr>
      </w:pPr>
    </w:p>
    <w:p w:rsidR="00EE4D3B" w:rsidRPr="00EE4D3B" w:rsidRDefault="00EE4D3B" w:rsidP="00EE4D3B">
      <w:pPr>
        <w:overflowPunct w:val="0"/>
        <w:autoSpaceDE w:val="0"/>
        <w:autoSpaceDN w:val="0"/>
        <w:bidi/>
        <w:adjustRightInd w:val="0"/>
        <w:jc w:val="both"/>
        <w:rPr>
          <w:rFonts w:cs="David" w:hint="cs"/>
          <w:rtl/>
        </w:rPr>
      </w:pPr>
      <w:bookmarkStart w:id="770" w:name="_ETM_Q1_3913512"/>
      <w:bookmarkEnd w:id="770"/>
      <w:r w:rsidRPr="00EE4D3B">
        <w:rPr>
          <w:rFonts w:cs="David" w:hint="cs"/>
          <w:rtl/>
        </w:rPr>
        <w:tab/>
        <w:t>לפני ההצבעה, אנחנו</w:t>
      </w:r>
      <w:bookmarkStart w:id="771" w:name="_ETM_Q1_3919005"/>
      <w:bookmarkEnd w:id="771"/>
      <w:r w:rsidRPr="00EE4D3B">
        <w:rPr>
          <w:rFonts w:cs="David" w:hint="cs"/>
          <w:rtl/>
        </w:rPr>
        <w:t xml:space="preserve"> בשבוע שעבר - - -</w:t>
      </w:r>
    </w:p>
    <w:p w:rsidR="00EE4D3B" w:rsidRPr="00EE4D3B" w:rsidRDefault="00EE4D3B" w:rsidP="00EE4D3B">
      <w:pPr>
        <w:pStyle w:val="af"/>
        <w:keepNext/>
        <w:rPr>
          <w:rFonts w:cs="David" w:hint="cs"/>
          <w:sz w:val="24"/>
          <w:szCs w:val="24"/>
          <w:rtl/>
        </w:rPr>
      </w:pPr>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לא, אנחנו נעבור לנושא השני. </w:t>
      </w:r>
      <w:bookmarkStart w:id="772" w:name="_ETM_Q1_3914193"/>
      <w:bookmarkEnd w:id="772"/>
      <w:r w:rsidRPr="00EE4D3B">
        <w:rPr>
          <w:rFonts w:cs="David" w:hint="cs"/>
          <w:rtl/>
        </w:rPr>
        <w:t xml:space="preserve">אני רוצה להצביע. </w:t>
      </w:r>
    </w:p>
    <w:p w:rsidR="00EE4D3B" w:rsidRPr="00EE4D3B" w:rsidRDefault="00EE4D3B" w:rsidP="00EE4D3B">
      <w:pPr>
        <w:bidi/>
        <w:jc w:val="both"/>
        <w:rPr>
          <w:rFonts w:cs="David" w:hint="cs"/>
          <w:u w:val="single"/>
          <w:rtl/>
        </w:rPr>
      </w:pPr>
      <w:bookmarkStart w:id="773" w:name="_ETM_Q1_3919185"/>
      <w:bookmarkEnd w:id="773"/>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774" w:name="_ETM_Q1_3918011"/>
      <w:bookmarkEnd w:id="774"/>
    </w:p>
    <w:p w:rsidR="00EE4D3B" w:rsidRPr="00EE4D3B" w:rsidRDefault="00EE4D3B" w:rsidP="00EE4D3B">
      <w:pPr>
        <w:bidi/>
        <w:jc w:val="both"/>
        <w:rPr>
          <w:rFonts w:cs="David" w:hint="cs"/>
          <w:rtl/>
        </w:rPr>
      </w:pPr>
      <w:bookmarkStart w:id="775" w:name="_ETM_Q1_3918136"/>
      <w:bookmarkEnd w:id="775"/>
      <w:r w:rsidRPr="00EE4D3B">
        <w:rPr>
          <w:rFonts w:cs="David" w:hint="cs"/>
          <w:rtl/>
        </w:rPr>
        <w:tab/>
        <w:t xml:space="preserve">אני מבקש אם הוועדה מוכנה לקיים דיון עכשיו. </w:t>
      </w:r>
    </w:p>
    <w:p w:rsidR="00EE4D3B" w:rsidRPr="00EE4D3B" w:rsidRDefault="00EE4D3B" w:rsidP="00EE4D3B">
      <w:pPr>
        <w:pStyle w:val="af"/>
        <w:keepNext/>
        <w:rPr>
          <w:rFonts w:cs="David" w:hint="cs"/>
          <w:sz w:val="24"/>
          <w:szCs w:val="24"/>
          <w:rtl/>
        </w:rPr>
      </w:pPr>
      <w:bookmarkStart w:id="776" w:name="_ETM_Q1_3919820"/>
      <w:bookmarkEnd w:id="776"/>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אין </w:t>
      </w:r>
      <w:bookmarkStart w:id="777" w:name="_ETM_Q1_3920929"/>
      <w:bookmarkEnd w:id="777"/>
      <w:r w:rsidRPr="00EE4D3B">
        <w:rPr>
          <w:rFonts w:cs="David" w:hint="cs"/>
          <w:rtl/>
        </w:rPr>
        <w:t>בעיה, לא מפריע לי. בבקשה.</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רוצה להתייחס לא </w:t>
      </w:r>
      <w:bookmarkStart w:id="778" w:name="_ETM_Q1_3932147"/>
      <w:bookmarkEnd w:id="778"/>
      <w:r w:rsidRPr="00EE4D3B">
        <w:rPr>
          <w:rFonts w:cs="David" w:hint="cs"/>
          <w:rtl/>
        </w:rPr>
        <w:t xml:space="preserve">לנושאי התקציב כי הם לא מתחום עיסוקי, אבל לשני הנושאים </w:t>
      </w:r>
      <w:bookmarkStart w:id="779" w:name="_ETM_Q1_3936383"/>
      <w:bookmarkEnd w:id="779"/>
      <w:r w:rsidRPr="00EE4D3B">
        <w:rPr>
          <w:rFonts w:cs="David" w:hint="cs"/>
          <w:rtl/>
        </w:rPr>
        <w:t xml:space="preserve">שעלו בשבוע שעבר על-ידי חבר הכנסת מולה ועל-ידי חבר הכנסת </w:t>
      </w:r>
      <w:bookmarkStart w:id="780" w:name="_ETM_Q1_3935295"/>
      <w:bookmarkEnd w:id="780"/>
      <w:r w:rsidRPr="00EE4D3B">
        <w:rPr>
          <w:rFonts w:cs="David" w:hint="cs"/>
          <w:rtl/>
        </w:rPr>
        <w:t xml:space="preserve">טיבי, אבל לפני כן שתי הערות מקדמיות. </w:t>
      </w:r>
    </w:p>
    <w:p w:rsidR="00EE4D3B" w:rsidRPr="00EE4D3B" w:rsidRDefault="00EE4D3B" w:rsidP="00EE4D3B">
      <w:pPr>
        <w:bidi/>
        <w:jc w:val="both"/>
        <w:rPr>
          <w:rFonts w:cs="David" w:hint="cs"/>
          <w:rtl/>
        </w:rPr>
      </w:pPr>
      <w:bookmarkStart w:id="781" w:name="_ETM_Q1_3941141"/>
      <w:bookmarkEnd w:id="781"/>
    </w:p>
    <w:p w:rsidR="00EE4D3B" w:rsidRPr="00EE4D3B" w:rsidRDefault="00EE4D3B" w:rsidP="00EE4D3B">
      <w:pPr>
        <w:bidi/>
        <w:jc w:val="both"/>
        <w:rPr>
          <w:rFonts w:cs="David" w:hint="cs"/>
          <w:rtl/>
        </w:rPr>
      </w:pPr>
      <w:bookmarkStart w:id="782" w:name="_ETM_Q1_3941266"/>
      <w:bookmarkEnd w:id="782"/>
      <w:r w:rsidRPr="00EE4D3B">
        <w:rPr>
          <w:rFonts w:cs="David" w:hint="cs"/>
          <w:rtl/>
        </w:rPr>
        <w:tab/>
        <w:t xml:space="preserve">הערה ראשונה קשורה גם לדיון שנערך עכשיו וגם בשבוע שעבר. </w:t>
      </w:r>
      <w:bookmarkStart w:id="783" w:name="_ETM_Q1_3951070"/>
      <w:bookmarkEnd w:id="783"/>
      <w:r w:rsidRPr="00EE4D3B">
        <w:rPr>
          <w:rFonts w:cs="David" w:hint="cs"/>
          <w:rtl/>
        </w:rPr>
        <w:t>המנכ"ל, לדעתי</w:t>
      </w:r>
      <w:bookmarkStart w:id="784" w:name="_ETM_Q1_3948460"/>
      <w:bookmarkEnd w:id="784"/>
      <w:r w:rsidRPr="00EE4D3B">
        <w:rPr>
          <w:rFonts w:cs="David" w:hint="cs"/>
          <w:rtl/>
        </w:rPr>
        <w:t xml:space="preserve"> מתוך רצון לכבד את הוועדה המשותפת, מתייחס לוועדה כאילו היא סוג של דירקטוריון של </w:t>
      </w:r>
      <w:bookmarkStart w:id="785" w:name="_ETM_Q1_3960327"/>
      <w:bookmarkEnd w:id="785"/>
      <w:r w:rsidRPr="00EE4D3B">
        <w:rPr>
          <w:rFonts w:cs="David" w:hint="cs"/>
          <w:rtl/>
        </w:rPr>
        <w:t xml:space="preserve">הכנסת, אבל התפיסה הזאת </w:t>
      </w:r>
      <w:r w:rsidRPr="00EE4D3B">
        <w:rPr>
          <w:rFonts w:cs="David"/>
          <w:rtl/>
        </w:rPr>
        <w:t>–</w:t>
      </w:r>
      <w:r w:rsidRPr="00EE4D3B">
        <w:rPr>
          <w:rFonts w:cs="David" w:hint="cs"/>
          <w:rtl/>
        </w:rPr>
        <w:t xml:space="preserve"> ואני גם אומר את הדברים</w:t>
      </w:r>
      <w:bookmarkStart w:id="786" w:name="_ETM_Q1_3962228"/>
      <w:bookmarkEnd w:id="786"/>
      <w:r w:rsidRPr="00EE4D3B">
        <w:rPr>
          <w:rFonts w:cs="David" w:hint="cs"/>
          <w:rtl/>
        </w:rPr>
        <w:t xml:space="preserve"> מתוך רצון לכבד את הוועדה ואת חברי הכנסת </w:t>
      </w:r>
      <w:r w:rsidRPr="00EE4D3B">
        <w:rPr>
          <w:rFonts w:cs="David"/>
          <w:rtl/>
        </w:rPr>
        <w:t>–</w:t>
      </w:r>
      <w:r w:rsidRPr="00EE4D3B">
        <w:rPr>
          <w:rFonts w:cs="David" w:hint="cs"/>
          <w:rtl/>
        </w:rPr>
        <w:t xml:space="preserve"> היא</w:t>
      </w:r>
      <w:bookmarkStart w:id="787" w:name="_ETM_Q1_3967336"/>
      <w:bookmarkEnd w:id="787"/>
      <w:r w:rsidRPr="00EE4D3B">
        <w:rPr>
          <w:rFonts w:cs="David" w:hint="cs"/>
          <w:rtl/>
        </w:rPr>
        <w:t xml:space="preserve"> לדעתי תפיסה שגויה. </w:t>
      </w:r>
    </w:p>
    <w:p w:rsidR="00EE4D3B" w:rsidRPr="00EE4D3B" w:rsidRDefault="00EE4D3B" w:rsidP="00EE4D3B">
      <w:pPr>
        <w:bidi/>
        <w:jc w:val="both"/>
        <w:rPr>
          <w:rFonts w:cs="David" w:hint="cs"/>
          <w:rtl/>
        </w:rPr>
      </w:pPr>
      <w:bookmarkStart w:id="788" w:name="_ETM_Q1_3973094"/>
      <w:bookmarkEnd w:id="788"/>
    </w:p>
    <w:p w:rsidR="00EE4D3B" w:rsidRPr="00EE4D3B" w:rsidRDefault="00EE4D3B" w:rsidP="00EE4D3B">
      <w:pPr>
        <w:bidi/>
        <w:ind w:firstLine="720"/>
        <w:jc w:val="both"/>
        <w:rPr>
          <w:rFonts w:cs="David" w:hint="cs"/>
          <w:rtl/>
        </w:rPr>
      </w:pPr>
      <w:bookmarkStart w:id="789" w:name="_ETM_Q1_3973538"/>
      <w:bookmarkEnd w:id="789"/>
      <w:r w:rsidRPr="00EE4D3B">
        <w:rPr>
          <w:rFonts w:cs="David" w:hint="cs"/>
          <w:rtl/>
        </w:rPr>
        <w:t>מעבר לסעיף המסורתי והישן בתקנון הכנסת שקוב</w:t>
      </w:r>
      <w:bookmarkStart w:id="790" w:name="_ETM_Q1_3970484"/>
      <w:bookmarkEnd w:id="790"/>
      <w:r w:rsidRPr="00EE4D3B">
        <w:rPr>
          <w:rFonts w:cs="David" w:hint="cs"/>
          <w:rtl/>
        </w:rPr>
        <w:t xml:space="preserve">ע שיושב-ראש הכנסת ינהל את ענייני הכנסת, רק לאחרונה ועדת </w:t>
      </w:r>
      <w:bookmarkStart w:id="791" w:name="_ETM_Q1_3973662"/>
      <w:bookmarkEnd w:id="791"/>
      <w:r w:rsidRPr="00EE4D3B">
        <w:rPr>
          <w:rFonts w:cs="David" w:hint="cs"/>
          <w:rtl/>
        </w:rPr>
        <w:t xml:space="preserve">הכנסת תיקנה את התקנון וקבעה בסעיף 6(ג) הוראה ספציפית באשר למינהל הכנסת ובו היא קובעת: "יושב-ראש הכנסת אחראי </w:t>
      </w:r>
      <w:bookmarkStart w:id="792" w:name="_ETM_Q1_3985318"/>
      <w:bookmarkEnd w:id="792"/>
      <w:r w:rsidRPr="00EE4D3B">
        <w:rPr>
          <w:rFonts w:cs="David" w:hint="cs"/>
          <w:rtl/>
        </w:rPr>
        <w:t xml:space="preserve">על מינהל הכנסת". </w:t>
      </w:r>
    </w:p>
    <w:p w:rsidR="00EE4D3B" w:rsidRPr="00EE4D3B" w:rsidRDefault="00EE4D3B" w:rsidP="00EE4D3B">
      <w:pPr>
        <w:bidi/>
        <w:ind w:firstLine="720"/>
        <w:jc w:val="both"/>
        <w:rPr>
          <w:rFonts w:cs="David" w:hint="cs"/>
          <w:rtl/>
        </w:rPr>
      </w:pPr>
      <w:bookmarkStart w:id="793" w:name="_ETM_Q1_3987092"/>
      <w:bookmarkEnd w:id="793"/>
    </w:p>
    <w:p w:rsidR="00EE4D3B" w:rsidRPr="00EE4D3B" w:rsidRDefault="00EE4D3B" w:rsidP="00EE4D3B">
      <w:pPr>
        <w:bidi/>
        <w:ind w:firstLine="720"/>
        <w:jc w:val="both"/>
        <w:rPr>
          <w:rFonts w:cs="David" w:hint="cs"/>
          <w:rtl/>
        </w:rPr>
      </w:pPr>
      <w:bookmarkStart w:id="794" w:name="_ETM_Q1_3987283"/>
      <w:bookmarkEnd w:id="794"/>
      <w:r w:rsidRPr="00EE4D3B">
        <w:rPr>
          <w:rFonts w:cs="David" w:hint="cs"/>
          <w:rtl/>
        </w:rPr>
        <w:t xml:space="preserve">המשמעות היא שהקונספט שבו חברי הכנסת </w:t>
      </w:r>
      <w:bookmarkStart w:id="795" w:name="_ETM_Q1_3990216"/>
      <w:bookmarkEnd w:id="795"/>
      <w:r w:rsidRPr="00EE4D3B">
        <w:rPr>
          <w:rFonts w:cs="David" w:hint="cs"/>
          <w:rtl/>
        </w:rPr>
        <w:t xml:space="preserve">בחרו שהכנסת תנוהל, זה על-ידי בחירת יושב-ראש הכנסת, </w:t>
      </w:r>
      <w:bookmarkStart w:id="796" w:name="_ETM_Q1_3994336"/>
      <w:bookmarkEnd w:id="796"/>
      <w:r w:rsidRPr="00EE4D3B">
        <w:rPr>
          <w:rFonts w:cs="David" w:hint="cs"/>
          <w:rtl/>
        </w:rPr>
        <w:t xml:space="preserve">שהוא אחראי באופן בלעדי, ואחריות משמעותה לא רק סמכות </w:t>
      </w:r>
      <w:bookmarkStart w:id="797" w:name="_ETM_Q1_3995389"/>
      <w:bookmarkEnd w:id="797"/>
      <w:r w:rsidRPr="00EE4D3B">
        <w:rPr>
          <w:rFonts w:cs="David" w:hint="cs"/>
          <w:rtl/>
        </w:rPr>
        <w:t xml:space="preserve">אלא משמעותה אחריות. אני רוצה להזכיר שבשנים האחרונות מבקר המדינה עושה ביקורת על מינהל הכנסת כמעט מדי שנה. הוזכר פה </w:t>
      </w:r>
      <w:bookmarkStart w:id="798" w:name="_ETM_Q1_4004522"/>
      <w:bookmarkEnd w:id="798"/>
      <w:r w:rsidRPr="00EE4D3B">
        <w:rPr>
          <w:rFonts w:cs="David" w:hint="cs"/>
          <w:rtl/>
        </w:rPr>
        <w:t xml:space="preserve">רק לפני כמה דקות נושא הליסינג, שבעצם מבקר המדינה </w:t>
      </w:r>
      <w:bookmarkStart w:id="799" w:name="_ETM_Q1_4008685"/>
      <w:bookmarkEnd w:id="799"/>
      <w:r w:rsidRPr="00EE4D3B">
        <w:rPr>
          <w:rFonts w:cs="David" w:hint="cs"/>
          <w:rtl/>
        </w:rPr>
        <w:t xml:space="preserve">בעקבות הפרסום גם החליט לבדוק אותו, וגם נושאים </w:t>
      </w:r>
      <w:bookmarkStart w:id="800" w:name="_ETM_Q1_4011593"/>
      <w:bookmarkEnd w:id="800"/>
      <w:r w:rsidRPr="00EE4D3B">
        <w:rPr>
          <w:rFonts w:cs="David" w:hint="cs"/>
          <w:rtl/>
        </w:rPr>
        <w:t xml:space="preserve">שוטפים אחרים כל שנה במינהל הכנסת, מה שאין </w:t>
      </w:r>
      <w:bookmarkStart w:id="801" w:name="_ETM_Q1_4015862"/>
      <w:bookmarkEnd w:id="801"/>
      <w:r w:rsidRPr="00EE4D3B">
        <w:rPr>
          <w:rFonts w:cs="David" w:hint="cs"/>
          <w:rtl/>
        </w:rPr>
        <w:t xml:space="preserve">כן לגבי הפעילות הפרלמנטרית של הכנסת, לגבי הפעילות של חברי </w:t>
      </w:r>
      <w:bookmarkStart w:id="802" w:name="_ETM_Q1_4017695"/>
      <w:bookmarkEnd w:id="802"/>
      <w:r w:rsidRPr="00EE4D3B">
        <w:rPr>
          <w:rFonts w:cs="David" w:hint="cs"/>
          <w:rtl/>
        </w:rPr>
        <w:t xml:space="preserve">הכנסת. אני אגב מנהל על כך מאבק לא קטן, </w:t>
      </w:r>
      <w:bookmarkStart w:id="803" w:name="_ETM_Q1_4023046"/>
      <w:bookmarkEnd w:id="803"/>
      <w:r w:rsidRPr="00EE4D3B">
        <w:rPr>
          <w:rFonts w:cs="David" w:hint="cs"/>
          <w:rtl/>
        </w:rPr>
        <w:t xml:space="preserve">לשמור את חברי הכנסת שלא יהיו גופים מבוקרים, בהקשרים שונים, וגם ועדות הכנסת שלא יהיו גופים מבוקרים, כי </w:t>
      </w:r>
      <w:bookmarkStart w:id="804" w:name="_ETM_Q1_4033877"/>
      <w:bookmarkEnd w:id="804"/>
      <w:r w:rsidRPr="00EE4D3B">
        <w:rPr>
          <w:rFonts w:cs="David" w:hint="cs"/>
          <w:rtl/>
        </w:rPr>
        <w:t>אנחנו חושבים שהנושאים הפרלמנטרים הם לא נושאים לביקורת המדינה</w:t>
      </w:r>
      <w:bookmarkStart w:id="805" w:name="_ETM_Q1_4033227"/>
      <w:bookmarkEnd w:id="805"/>
      <w:r w:rsidRPr="00EE4D3B">
        <w:rPr>
          <w:rFonts w:cs="David" w:hint="cs"/>
          <w:rtl/>
        </w:rPr>
        <w:t xml:space="preserve">, בעוד שהנושא המינהלי האדמיניסטרטיבי של הכנסת </w:t>
      </w:r>
      <w:r w:rsidRPr="00EE4D3B">
        <w:rPr>
          <w:rFonts w:cs="David"/>
          <w:rtl/>
        </w:rPr>
        <w:t>–</w:t>
      </w:r>
      <w:bookmarkStart w:id="806" w:name="_ETM_Q1_4037349"/>
      <w:bookmarkEnd w:id="806"/>
      <w:r w:rsidRPr="00EE4D3B">
        <w:rPr>
          <w:rFonts w:cs="David" w:hint="cs"/>
          <w:rtl/>
        </w:rPr>
        <w:t xml:space="preserve"> היום מוסכם על הכול, זה לא תמיד היה מוסכם</w:t>
      </w:r>
      <w:bookmarkStart w:id="807" w:name="_ETM_Q1_4038009"/>
      <w:bookmarkEnd w:id="807"/>
      <w:r w:rsidRPr="00EE4D3B">
        <w:rPr>
          <w:rFonts w:cs="David" w:hint="cs"/>
          <w:rtl/>
        </w:rPr>
        <w:t xml:space="preserve"> אבל בשנים האחרונות זה מוסכם על הכול </w:t>
      </w:r>
      <w:r w:rsidRPr="00EE4D3B">
        <w:rPr>
          <w:rFonts w:cs="David"/>
          <w:rtl/>
        </w:rPr>
        <w:t>–</w:t>
      </w:r>
      <w:r w:rsidRPr="00EE4D3B">
        <w:rPr>
          <w:rFonts w:cs="David" w:hint="cs"/>
          <w:rtl/>
        </w:rPr>
        <w:t xml:space="preserve"> שהוא נתון</w:t>
      </w:r>
      <w:bookmarkStart w:id="808" w:name="_ETM_Q1_4039545"/>
      <w:bookmarkEnd w:id="808"/>
      <w:r w:rsidRPr="00EE4D3B">
        <w:rPr>
          <w:rFonts w:cs="David" w:hint="cs"/>
          <w:rtl/>
        </w:rPr>
        <w:t xml:space="preserve"> לביקורת של מבקר המדינה, לביקורת של ביקורת הפנים של הכנסת</w:t>
      </w:r>
      <w:bookmarkStart w:id="809" w:name="_ETM_Q1_4050520"/>
      <w:bookmarkEnd w:id="809"/>
      <w:r w:rsidRPr="00EE4D3B">
        <w:rPr>
          <w:rFonts w:cs="David" w:hint="cs"/>
          <w:rtl/>
        </w:rPr>
        <w:t xml:space="preserve">, וכו'. </w:t>
      </w:r>
    </w:p>
    <w:p w:rsidR="00EE4D3B" w:rsidRPr="00EE4D3B" w:rsidRDefault="00EE4D3B" w:rsidP="00EE4D3B">
      <w:pPr>
        <w:bidi/>
        <w:ind w:firstLine="720"/>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 xml:space="preserve">לכן, צריך להיזהר מאוד בשעה שאנחנו עורכים דיונים </w:t>
      </w:r>
      <w:bookmarkStart w:id="810" w:name="_ETM_Q1_4049255"/>
      <w:bookmarkEnd w:id="810"/>
      <w:r w:rsidRPr="00EE4D3B">
        <w:rPr>
          <w:rFonts w:cs="David" w:hint="cs"/>
          <w:rtl/>
        </w:rPr>
        <w:t xml:space="preserve">מהסוג הזה, שאינם בעצם בסמכותה של הוועדה הזאת. </w:t>
      </w:r>
      <w:bookmarkStart w:id="811" w:name="_ETM_Q1_4052722"/>
      <w:bookmarkEnd w:id="811"/>
      <w:r w:rsidRPr="00EE4D3B">
        <w:rPr>
          <w:rFonts w:cs="David" w:hint="cs"/>
          <w:rtl/>
        </w:rPr>
        <w:t xml:space="preserve">נכון שהוועדה הזאת היא ועדת תקציב, במסגרת הסמכויות שלה </w:t>
      </w:r>
      <w:bookmarkStart w:id="812" w:name="_ETM_Q1_4058343"/>
      <w:bookmarkEnd w:id="812"/>
      <w:r w:rsidRPr="00EE4D3B">
        <w:rPr>
          <w:rFonts w:cs="David" w:hint="cs"/>
          <w:rtl/>
        </w:rPr>
        <w:t>זה לאשר או לא לאשר את התקציב, אנחנו מבינים ויודעים שבמסגרת דיונים מהסוג הזה עולות גם שאלות, אב</w:t>
      </w:r>
      <w:bookmarkStart w:id="813" w:name="_ETM_Q1_4069862"/>
      <w:bookmarkEnd w:id="813"/>
      <w:r w:rsidRPr="00EE4D3B">
        <w:rPr>
          <w:rFonts w:cs="David" w:hint="cs"/>
          <w:rtl/>
        </w:rPr>
        <w:t xml:space="preserve">ל מה שניתן היה להבין, אני חושב שהשתקף גם בדיונים, שהוועדה הזאת גם יש לה איזשהן סמכויות לקבוע </w:t>
      </w:r>
      <w:bookmarkStart w:id="814" w:name="_ETM_Q1_4076129"/>
      <w:bookmarkEnd w:id="814"/>
      <w:r w:rsidRPr="00EE4D3B">
        <w:rPr>
          <w:rFonts w:cs="David" w:hint="cs"/>
          <w:rtl/>
        </w:rPr>
        <w:t xml:space="preserve">כל מיני נושאים במינהל הכנסת, ולא היא. אני מבקש </w:t>
      </w:r>
      <w:bookmarkStart w:id="815" w:name="_ETM_Q1_4078415"/>
      <w:bookmarkEnd w:id="815"/>
      <w:r w:rsidRPr="00EE4D3B">
        <w:rPr>
          <w:rFonts w:cs="David" w:hint="cs"/>
          <w:rtl/>
        </w:rPr>
        <w:t xml:space="preserve">להגן על חברי הכנסת ועל הוועדה בעניין הזה ולא להיסחף </w:t>
      </w:r>
      <w:bookmarkStart w:id="816" w:name="_ETM_Q1_4082936"/>
      <w:bookmarkEnd w:id="816"/>
      <w:r w:rsidRPr="00EE4D3B">
        <w:rPr>
          <w:rFonts w:cs="David" w:hint="cs"/>
          <w:rtl/>
        </w:rPr>
        <w:t xml:space="preserve">למקומות שאנחנו לא אמורים להיסחף אליהם במסגרת דיוני תקציב, ונדמה לי ששני הנושאים שתיכף אגע בהם לגופם, וגם אולי נושאים אחרים שעלו פה, הם מידה מסוימת של היסחפות. אני חושב שיש פורומים אחרים שהם לא במסגרת ועדה פורמלית </w:t>
      </w:r>
      <w:bookmarkStart w:id="817" w:name="_ETM_Q1_4099748"/>
      <w:bookmarkEnd w:id="817"/>
      <w:r w:rsidRPr="00EE4D3B">
        <w:rPr>
          <w:rFonts w:cs="David" w:hint="cs"/>
          <w:rtl/>
        </w:rPr>
        <w:t xml:space="preserve">של הכנסת שבהם צריכים לדון בנושאים האלה. </w:t>
      </w:r>
    </w:p>
    <w:p w:rsidR="00EE4D3B" w:rsidRPr="00EE4D3B" w:rsidRDefault="00EE4D3B" w:rsidP="00EE4D3B">
      <w:pPr>
        <w:bidi/>
        <w:ind w:firstLine="720"/>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 xml:space="preserve">צריך </w:t>
      </w:r>
      <w:bookmarkStart w:id="818" w:name="_ETM_Q1_4110427"/>
      <w:bookmarkEnd w:id="818"/>
      <w:r w:rsidRPr="00EE4D3B">
        <w:rPr>
          <w:rFonts w:cs="David" w:hint="cs"/>
          <w:rtl/>
        </w:rPr>
        <w:t xml:space="preserve">להבין ששום גוף ציבורי או פרטי לא מנוהל בענייניו האדמיניסטרטיביים בצורה כמו שעכשיו  ניהלנו את הדיון הזה </w:t>
      </w:r>
      <w:bookmarkStart w:id="819" w:name="_ETM_Q1_4117962"/>
      <w:bookmarkEnd w:id="819"/>
      <w:r w:rsidRPr="00EE4D3B">
        <w:rPr>
          <w:rFonts w:cs="David" w:hint="cs"/>
          <w:rtl/>
        </w:rPr>
        <w:t xml:space="preserve">וכמו שהוא נוהל לפני שבוע או שבועיים בדיון הקודם, </w:t>
      </w:r>
      <w:bookmarkStart w:id="820" w:name="_ETM_Q1_4121514"/>
      <w:bookmarkEnd w:id="820"/>
      <w:r w:rsidRPr="00EE4D3B">
        <w:rPr>
          <w:rFonts w:cs="David" w:hint="cs"/>
          <w:rtl/>
        </w:rPr>
        <w:t xml:space="preserve">וצריך להיזהר מזה מאוד. דלתו של יושב-ראש הכנסת, למיטב ידיעתי, פתוחה בפני כל חברי הכנסת, דלתו </w:t>
      </w:r>
      <w:bookmarkStart w:id="821" w:name="_ETM_Q1_4125002"/>
      <w:bookmarkEnd w:id="821"/>
      <w:r w:rsidRPr="00EE4D3B">
        <w:rPr>
          <w:rFonts w:cs="David" w:hint="cs"/>
          <w:rtl/>
        </w:rPr>
        <w:t xml:space="preserve">של המנכ"ל, יכול להיות שצריך ליצור איזשהם פורומים אחרים, אבל </w:t>
      </w:r>
      <w:bookmarkStart w:id="822" w:name="_ETM_Q1_4134312"/>
      <w:bookmarkEnd w:id="822"/>
      <w:r w:rsidRPr="00EE4D3B">
        <w:rPr>
          <w:rFonts w:cs="David" w:hint="cs"/>
          <w:rtl/>
        </w:rPr>
        <w:t xml:space="preserve">אני מבקש להזהיר שוועדה פרלמנטרית של הכנסת </w:t>
      </w:r>
      <w:r w:rsidRPr="00EE4D3B">
        <w:rPr>
          <w:rFonts w:cs="David"/>
          <w:rtl/>
        </w:rPr>
        <w:t>–</w:t>
      </w:r>
      <w:r w:rsidRPr="00EE4D3B">
        <w:rPr>
          <w:rFonts w:cs="David" w:hint="cs"/>
          <w:rtl/>
        </w:rPr>
        <w:t xml:space="preserve"> בין אם זה ועדת הכנסת; אגב, יש הבדל מובה</w:t>
      </w:r>
      <w:bookmarkStart w:id="823" w:name="_ETM_Q1_4138954"/>
      <w:bookmarkEnd w:id="823"/>
      <w:r w:rsidRPr="00EE4D3B">
        <w:rPr>
          <w:rFonts w:cs="David" w:hint="cs"/>
          <w:rtl/>
        </w:rPr>
        <w:t xml:space="preserve">ק בקונספט שחברי הכנסת החליטו עליו לגבי הניהול הפרלמנטרי של </w:t>
      </w:r>
      <w:bookmarkStart w:id="824" w:name="_ETM_Q1_4141027"/>
      <w:bookmarkEnd w:id="824"/>
      <w:r w:rsidRPr="00EE4D3B">
        <w:rPr>
          <w:rFonts w:cs="David" w:hint="cs"/>
          <w:rtl/>
        </w:rPr>
        <w:t xml:space="preserve">הכנסת. הניהול הפרלמנטרי של הכנסת נתון קודם כול בידי היושב-ראש, </w:t>
      </w:r>
      <w:bookmarkStart w:id="825" w:name="_ETM_Q1_4145578"/>
      <w:bookmarkEnd w:id="825"/>
      <w:r w:rsidRPr="00EE4D3B">
        <w:rPr>
          <w:rFonts w:cs="David" w:hint="cs"/>
          <w:rtl/>
        </w:rPr>
        <w:t xml:space="preserve">אבל לצידו יש את נשיאות הכנסת ואת ועדת הכנסת, </w:t>
      </w:r>
      <w:bookmarkStart w:id="826" w:name="_ETM_Q1_4154694"/>
      <w:bookmarkEnd w:id="826"/>
      <w:r w:rsidRPr="00EE4D3B">
        <w:rPr>
          <w:rFonts w:cs="David" w:hint="cs"/>
          <w:rtl/>
        </w:rPr>
        <w:t xml:space="preserve">שהם בהחלט חולקים אתו באחריות לניהול הפרלמנטרי של הכנסת, בסמכות </w:t>
      </w:r>
      <w:bookmarkStart w:id="827" w:name="_ETM_Q1_4154713"/>
      <w:bookmarkEnd w:id="827"/>
      <w:r w:rsidRPr="00EE4D3B">
        <w:rPr>
          <w:rFonts w:cs="David" w:hint="cs"/>
          <w:rtl/>
        </w:rPr>
        <w:t xml:space="preserve">ובאחריות. </w:t>
      </w:r>
    </w:p>
    <w:p w:rsidR="00EE4D3B" w:rsidRPr="00EE4D3B" w:rsidRDefault="00EE4D3B" w:rsidP="00EE4D3B">
      <w:pPr>
        <w:bidi/>
        <w:ind w:firstLine="720"/>
        <w:jc w:val="both"/>
        <w:rPr>
          <w:rFonts w:cs="David" w:hint="cs"/>
          <w:rtl/>
        </w:rPr>
      </w:pPr>
      <w:bookmarkStart w:id="828" w:name="_ETM_Q1_4159135"/>
      <w:bookmarkEnd w:id="828"/>
    </w:p>
    <w:p w:rsidR="00EE4D3B" w:rsidRPr="00EE4D3B" w:rsidRDefault="00EE4D3B" w:rsidP="00EE4D3B">
      <w:pPr>
        <w:bidi/>
        <w:ind w:firstLine="720"/>
        <w:jc w:val="both"/>
        <w:rPr>
          <w:rFonts w:cs="David" w:hint="cs"/>
          <w:rtl/>
        </w:rPr>
      </w:pPr>
      <w:bookmarkStart w:id="829" w:name="_ETM_Q1_4159326"/>
      <w:bookmarkEnd w:id="829"/>
      <w:r w:rsidRPr="00EE4D3B">
        <w:rPr>
          <w:rFonts w:cs="David" w:hint="cs"/>
          <w:rtl/>
        </w:rPr>
        <w:t xml:space="preserve">לגבי האדמיניסטרציה של הכנסת, התפיסה היא לחלוטין שונה, צריך להביא זאת בחשבון, וחלק מהדברים שנאמרים פה על השולחן </w:t>
      </w:r>
      <w:bookmarkStart w:id="830" w:name="_ETM_Q1_4163733"/>
      <w:bookmarkEnd w:id="830"/>
      <w:r w:rsidRPr="00EE4D3B">
        <w:rPr>
          <w:rFonts w:cs="David" w:hint="cs"/>
          <w:rtl/>
        </w:rPr>
        <w:t xml:space="preserve">הם לא למקום הזה ולא לזירה הזאת, ואני מבקש לשים לב. </w:t>
      </w:r>
    </w:p>
    <w:p w:rsidR="00EE4D3B" w:rsidRPr="00EE4D3B" w:rsidRDefault="00EE4D3B" w:rsidP="00EE4D3B">
      <w:pPr>
        <w:bidi/>
        <w:jc w:val="both"/>
        <w:rPr>
          <w:rFonts w:cs="David" w:hint="cs"/>
          <w:u w:val="single"/>
          <w:rtl/>
        </w:rPr>
      </w:pPr>
      <w:bookmarkStart w:id="831" w:name="_ETM_Q1_4170093"/>
      <w:bookmarkEnd w:id="831"/>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ind w:firstLine="720"/>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 xml:space="preserve">סליחה, לפי דבריך </w:t>
      </w:r>
      <w:r w:rsidRPr="00EE4D3B">
        <w:rPr>
          <w:rFonts w:cs="David"/>
          <w:rtl/>
        </w:rPr>
        <w:t>–</w:t>
      </w:r>
      <w:r w:rsidRPr="00EE4D3B">
        <w:rPr>
          <w:rFonts w:cs="David" w:hint="cs"/>
          <w:rtl/>
        </w:rPr>
        <w:t xml:space="preserve"> </w:t>
      </w:r>
      <w:bookmarkStart w:id="832" w:name="_ETM_Q1_4168316"/>
      <w:bookmarkEnd w:id="832"/>
      <w:r w:rsidRPr="00EE4D3B">
        <w:rPr>
          <w:rFonts w:cs="David" w:hint="cs"/>
          <w:rtl/>
        </w:rPr>
        <w:t xml:space="preserve">אני בדרך כלל מבין את דבריך </w:t>
      </w:r>
      <w:r w:rsidRPr="00EE4D3B">
        <w:rPr>
          <w:rFonts w:cs="David"/>
          <w:rtl/>
        </w:rPr>
        <w:t>–</w:t>
      </w:r>
      <w:r w:rsidRPr="00EE4D3B">
        <w:rPr>
          <w:rFonts w:cs="David" w:hint="cs"/>
          <w:rtl/>
        </w:rPr>
        <w:t xml:space="preserve"> אתה אומר: יושב-ראש הכנסת מביא תקציב, אתם תפקידכם רק לאשר או </w:t>
      </w:r>
      <w:bookmarkStart w:id="833" w:name="_ETM_Q1_4173921"/>
      <w:bookmarkEnd w:id="833"/>
      <w:r w:rsidRPr="00EE4D3B">
        <w:rPr>
          <w:rFonts w:cs="David" w:hint="cs"/>
          <w:rtl/>
        </w:rPr>
        <w:t xml:space="preserve">לא לאשר, לא להיכנס לנבכי התוכן.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u w:val="single"/>
          <w:rtl/>
        </w:rPr>
        <w:t>איל ינון:</w:t>
      </w:r>
    </w:p>
    <w:p w:rsidR="00EE4D3B" w:rsidRPr="00EE4D3B" w:rsidRDefault="00EE4D3B" w:rsidP="00EE4D3B">
      <w:pPr>
        <w:bidi/>
        <w:ind w:firstLine="720"/>
        <w:jc w:val="both"/>
        <w:rPr>
          <w:rFonts w:cs="David" w:hint="cs"/>
          <w:rtl/>
        </w:rPr>
      </w:pPr>
      <w:bookmarkStart w:id="834" w:name="_ETM_Q1_4171297"/>
      <w:bookmarkEnd w:id="834"/>
    </w:p>
    <w:p w:rsidR="00EE4D3B" w:rsidRPr="00EE4D3B" w:rsidRDefault="00EE4D3B" w:rsidP="00EE4D3B">
      <w:pPr>
        <w:bidi/>
        <w:ind w:firstLine="720"/>
        <w:jc w:val="both"/>
        <w:rPr>
          <w:rFonts w:cs="David" w:hint="cs"/>
          <w:rtl/>
        </w:rPr>
      </w:pPr>
      <w:bookmarkStart w:id="835" w:name="_ETM_Q1_4171425"/>
      <w:bookmarkEnd w:id="835"/>
      <w:r w:rsidRPr="00EE4D3B">
        <w:rPr>
          <w:rFonts w:cs="David" w:hint="cs"/>
          <w:rtl/>
        </w:rPr>
        <w:t xml:space="preserve">לא, לא, לא. אתם מכירים היטב את הסוגיה של אישור תקציב, הכנסת גם מאשרת תקציבים של גופים אחרים, אבל אני לא חושב שהדיון באישור התקציב של גופים אחרים </w:t>
      </w:r>
      <w:r w:rsidRPr="00EE4D3B">
        <w:rPr>
          <w:rFonts w:cs="David"/>
          <w:rtl/>
        </w:rPr>
        <w:t>–</w:t>
      </w:r>
      <w:r w:rsidRPr="00EE4D3B">
        <w:rPr>
          <w:rFonts w:cs="David" w:hint="cs"/>
          <w:rtl/>
        </w:rPr>
        <w:t xml:space="preserve"> כולל של המדינה </w:t>
      </w:r>
      <w:bookmarkStart w:id="836" w:name="_ETM_Q1_4190892"/>
      <w:bookmarkEnd w:id="836"/>
      <w:r w:rsidRPr="00EE4D3B">
        <w:rPr>
          <w:rFonts w:cs="David"/>
          <w:rtl/>
        </w:rPr>
        <w:t>–</w:t>
      </w:r>
      <w:r w:rsidRPr="00EE4D3B">
        <w:rPr>
          <w:rFonts w:cs="David" w:hint="cs"/>
          <w:rtl/>
        </w:rPr>
        <w:t xml:space="preserve"> הוא דומה למה שנעשה פה, בוודאי לא </w:t>
      </w:r>
      <w:bookmarkStart w:id="837" w:name="_ETM_Q1_4198718"/>
      <w:bookmarkEnd w:id="837"/>
      <w:r w:rsidRPr="00EE4D3B">
        <w:rPr>
          <w:rFonts w:cs="David" w:hint="cs"/>
          <w:rtl/>
        </w:rPr>
        <w:t xml:space="preserve">בנושאים הפרטניים שתיכף אגע בהם. אני לא אומר </w:t>
      </w:r>
      <w:bookmarkStart w:id="838" w:name="_ETM_Q1_4198441"/>
      <w:bookmarkEnd w:id="838"/>
      <w:r w:rsidRPr="00EE4D3B">
        <w:rPr>
          <w:rFonts w:cs="David" w:hint="cs"/>
          <w:rtl/>
        </w:rPr>
        <w:t xml:space="preserve">שזה פסול שחברי הכנסת עוסקים בכך, אני חושב שזה לא נכון לעסוק בזה בפורום פורמלי של ועדה של הכנסת. </w:t>
      </w:r>
      <w:bookmarkStart w:id="839" w:name="_ETM_Q1_4210448"/>
      <w:bookmarkEnd w:id="839"/>
      <w:r w:rsidRPr="00EE4D3B">
        <w:rPr>
          <w:rFonts w:cs="David" w:hint="cs"/>
          <w:rtl/>
        </w:rPr>
        <w:t xml:space="preserve">אל"ף, יש גורם אחר שהוא אחראי על כך ובעל הסמכות </w:t>
      </w:r>
      <w:bookmarkStart w:id="840" w:name="_ETM_Q1_4208765"/>
      <w:bookmarkEnd w:id="840"/>
      <w:r w:rsidRPr="00EE4D3B">
        <w:rPr>
          <w:rFonts w:cs="David" w:hint="cs"/>
          <w:rtl/>
        </w:rPr>
        <w:t xml:space="preserve">לקבל החלטות, וזה לא הוועדה הזאת; בי"ת, הגורם </w:t>
      </w:r>
      <w:bookmarkStart w:id="841" w:name="_ETM_Q1_4216116"/>
      <w:bookmarkEnd w:id="841"/>
      <w:r w:rsidRPr="00EE4D3B">
        <w:rPr>
          <w:rFonts w:cs="David" w:hint="cs"/>
          <w:rtl/>
        </w:rPr>
        <w:t>הזה גם לדעתי פתוח לשמוע את חברי הכנסת</w:t>
      </w:r>
      <w:bookmarkStart w:id="842" w:name="_ETM_Q1_4216986"/>
      <w:bookmarkEnd w:id="842"/>
      <w:r w:rsidRPr="00EE4D3B">
        <w:rPr>
          <w:rFonts w:cs="David" w:hint="cs"/>
          <w:rtl/>
        </w:rPr>
        <w:t xml:space="preserve">, וניתן להשמיע את הדברים האלה, רק לדעתי לא בפורום </w:t>
      </w:r>
      <w:bookmarkStart w:id="843" w:name="_ETM_Q1_4217420"/>
      <w:bookmarkEnd w:id="843"/>
      <w:r w:rsidRPr="00EE4D3B">
        <w:rPr>
          <w:rFonts w:cs="David" w:hint="cs"/>
          <w:rtl/>
        </w:rPr>
        <w:t>הזה.</w:t>
      </w:r>
    </w:p>
    <w:p w:rsidR="00EE4D3B" w:rsidRPr="00EE4D3B" w:rsidRDefault="00EE4D3B" w:rsidP="00EE4D3B">
      <w:pPr>
        <w:bidi/>
        <w:jc w:val="both"/>
        <w:rPr>
          <w:rFonts w:cs="David" w:hint="cs"/>
          <w:u w:val="single"/>
          <w:rtl/>
        </w:rPr>
      </w:pPr>
      <w:bookmarkStart w:id="844" w:name="_ETM_Q1_4219024"/>
      <w:bookmarkEnd w:id="844"/>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ind w:firstLine="720"/>
        <w:jc w:val="both"/>
        <w:rPr>
          <w:rFonts w:cs="David" w:hint="cs"/>
          <w:rtl/>
        </w:rPr>
      </w:pPr>
      <w:r w:rsidRPr="00EE4D3B">
        <w:rPr>
          <w:rFonts w:cs="David" w:hint="cs"/>
          <w:rtl/>
        </w:rPr>
        <w:t xml:space="preserve">יש לי הרבה מאוד כבוד ליועץ המשפטי של הכנסת </w:t>
      </w:r>
      <w:bookmarkStart w:id="845" w:name="_ETM_Q1_4227024"/>
      <w:bookmarkEnd w:id="845"/>
      <w:r w:rsidRPr="00EE4D3B">
        <w:rPr>
          <w:rFonts w:cs="David"/>
          <w:rtl/>
        </w:rPr>
        <w:t>–</w:t>
      </w:r>
      <w:r w:rsidRPr="00EE4D3B">
        <w:rPr>
          <w:rFonts w:cs="David" w:hint="cs"/>
          <w:rtl/>
        </w:rPr>
        <w:t xml:space="preserve"> באמת, אני מאוד מכבד </w:t>
      </w:r>
      <w:r w:rsidRPr="00EE4D3B">
        <w:rPr>
          <w:rFonts w:cs="David"/>
          <w:rtl/>
        </w:rPr>
        <w:t>–</w:t>
      </w:r>
      <w:r w:rsidRPr="00EE4D3B">
        <w:rPr>
          <w:rFonts w:cs="David" w:hint="cs"/>
          <w:rtl/>
        </w:rPr>
        <w:t xml:space="preserve"> אבל פה אתה אומר </w:t>
      </w:r>
      <w:bookmarkStart w:id="846" w:name="_ETM_Q1_4225272"/>
      <w:bookmarkEnd w:id="846"/>
      <w:r w:rsidRPr="00EE4D3B">
        <w:rPr>
          <w:rFonts w:cs="David" w:hint="cs"/>
          <w:rtl/>
        </w:rPr>
        <w:t xml:space="preserve">דבר שנראה לי בעייתי. קודם כול, </w:t>
      </w:r>
      <w:bookmarkStart w:id="847" w:name="_ETM_Q1_4235782"/>
      <w:bookmarkEnd w:id="847"/>
      <w:r w:rsidRPr="00EE4D3B">
        <w:rPr>
          <w:rFonts w:cs="David" w:hint="cs"/>
          <w:rtl/>
        </w:rPr>
        <w:t xml:space="preserve">הנושאים שהעלינו לגבי אלכס, כאן אני חושב שבאמת צריך למצוא פורום אחר, אני מסכים אתך </w:t>
      </w:r>
      <w:bookmarkStart w:id="848" w:name="_ETM_Q1_4234994"/>
      <w:bookmarkEnd w:id="848"/>
      <w:r w:rsidRPr="00EE4D3B">
        <w:rPr>
          <w:rFonts w:cs="David" w:hint="cs"/>
          <w:rtl/>
        </w:rPr>
        <w:t>בהחלט. גם לא הייתי מתנה את תקציב הכנסת ב</w:t>
      </w:r>
      <w:bookmarkStart w:id="849" w:name="_ETM_Q1_4243246"/>
      <w:bookmarkEnd w:id="849"/>
      <w:r w:rsidRPr="00EE4D3B">
        <w:rPr>
          <w:rFonts w:cs="David" w:hint="cs"/>
          <w:rtl/>
        </w:rPr>
        <w:t>פתרון הבעיה.</w:t>
      </w:r>
    </w:p>
    <w:p w:rsidR="00EE4D3B" w:rsidRPr="00EE4D3B" w:rsidRDefault="00EE4D3B" w:rsidP="00EE4D3B">
      <w:pPr>
        <w:bidi/>
        <w:jc w:val="both"/>
        <w:rPr>
          <w:rFonts w:cs="David" w:hint="cs"/>
          <w:u w:val="single"/>
          <w:rtl/>
        </w:rPr>
      </w:pPr>
      <w:bookmarkStart w:id="850" w:name="_ETM_Q1_4244032"/>
      <w:bookmarkEnd w:id="850"/>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ind w:firstLine="720"/>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 xml:space="preserve">אף אחד לא אמר את זה.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ind w:firstLine="720"/>
        <w:jc w:val="both"/>
        <w:rPr>
          <w:rFonts w:cs="David" w:hint="cs"/>
          <w:rtl/>
        </w:rPr>
      </w:pPr>
      <w:r w:rsidRPr="00EE4D3B">
        <w:rPr>
          <w:rFonts w:cs="David" w:hint="cs"/>
          <w:rtl/>
        </w:rPr>
        <w:t xml:space="preserve">אני חושב </w:t>
      </w:r>
      <w:bookmarkStart w:id="851" w:name="_ETM_Q1_4246677"/>
      <w:bookmarkEnd w:id="851"/>
      <w:r w:rsidRPr="00EE4D3B">
        <w:rPr>
          <w:rFonts w:cs="David" w:hint="cs"/>
          <w:rtl/>
        </w:rPr>
        <w:t xml:space="preserve">שיש מקומות אחרים, אבל לגבי המהות, לגבי התקציב עצמו, </w:t>
      </w:r>
      <w:bookmarkStart w:id="852" w:name="_ETM_Q1_4248702"/>
      <w:bookmarkEnd w:id="852"/>
      <w:r w:rsidRPr="00EE4D3B">
        <w:rPr>
          <w:rFonts w:cs="David" w:hint="cs"/>
          <w:rtl/>
        </w:rPr>
        <w:t xml:space="preserve">יכול להיות שחברי הכנסת חושבים למשל שבנושא הרכבים, התקציב </w:t>
      </w:r>
      <w:bookmarkStart w:id="853" w:name="_ETM_Q1_4250783"/>
      <w:bookmarkEnd w:id="853"/>
      <w:r w:rsidRPr="00EE4D3B">
        <w:rPr>
          <w:rFonts w:cs="David" w:hint="cs"/>
          <w:rtl/>
        </w:rPr>
        <w:t xml:space="preserve">פה הוא מוגזם, או המחשוב, מבלי להתערב. </w:t>
      </w:r>
      <w:bookmarkStart w:id="854" w:name="_ETM_Q1_4257548"/>
      <w:bookmarkEnd w:id="854"/>
      <w:r w:rsidRPr="00EE4D3B">
        <w:rPr>
          <w:rFonts w:cs="David" w:hint="cs"/>
          <w:rtl/>
        </w:rPr>
        <w:t xml:space="preserve">אני חושב שיש לנו דעה, אלא אם כן </w:t>
      </w:r>
      <w:bookmarkStart w:id="855" w:name="_ETM_Q1_4258031"/>
      <w:bookmarkEnd w:id="855"/>
      <w:r w:rsidRPr="00EE4D3B">
        <w:rPr>
          <w:rFonts w:cs="David" w:hint="cs"/>
          <w:rtl/>
        </w:rPr>
        <w:t xml:space="preserve">אומרים </w:t>
      </w:r>
      <w:r w:rsidRPr="00EE4D3B">
        <w:rPr>
          <w:rFonts w:cs="David"/>
          <w:rtl/>
        </w:rPr>
        <w:t>–</w:t>
      </w:r>
      <w:r w:rsidRPr="00EE4D3B">
        <w:rPr>
          <w:rFonts w:cs="David" w:hint="cs"/>
          <w:rtl/>
        </w:rPr>
        <w:t xml:space="preserve"> תאשר או לא תאשר </w:t>
      </w:r>
      <w:r w:rsidRPr="00EE4D3B">
        <w:rPr>
          <w:rFonts w:cs="David"/>
          <w:rtl/>
        </w:rPr>
        <w:t>–</w:t>
      </w:r>
      <w:r w:rsidRPr="00EE4D3B">
        <w:rPr>
          <w:rFonts w:cs="David" w:hint="cs"/>
          <w:rtl/>
        </w:rPr>
        <w:t xml:space="preserve"> אני </w:t>
      </w:r>
      <w:bookmarkStart w:id="856" w:name="_ETM_Q1_4261425"/>
      <w:bookmarkEnd w:id="856"/>
      <w:r w:rsidRPr="00EE4D3B">
        <w:rPr>
          <w:rFonts w:cs="David" w:hint="cs"/>
          <w:rtl/>
        </w:rPr>
        <w:t>לא מוכן להיות בוועדה כזאת שאוטומטית צריכה להרים יד, אני לא בעסק הזה.</w:t>
      </w:r>
    </w:p>
    <w:p w:rsidR="00EE4D3B" w:rsidRPr="00EE4D3B" w:rsidRDefault="00EE4D3B" w:rsidP="00EE4D3B">
      <w:pPr>
        <w:bidi/>
        <w:jc w:val="both"/>
        <w:rPr>
          <w:rFonts w:cs="David" w:hint="cs"/>
          <w:u w:val="single"/>
          <w:rtl/>
        </w:rPr>
      </w:pPr>
      <w:bookmarkStart w:id="857" w:name="_ETM_Q1_4263642"/>
      <w:bookmarkEnd w:id="857"/>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ind w:firstLine="720"/>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 xml:space="preserve">גם אני לא. </w:t>
      </w:r>
    </w:p>
    <w:p w:rsidR="00EE4D3B" w:rsidRPr="00EE4D3B" w:rsidRDefault="00EE4D3B" w:rsidP="00EE4D3B">
      <w:pPr>
        <w:bidi/>
        <w:jc w:val="both"/>
        <w:rPr>
          <w:rFonts w:cs="David" w:hint="cs"/>
          <w:u w:val="single"/>
          <w:rtl/>
        </w:rPr>
      </w:pPr>
      <w:bookmarkStart w:id="858" w:name="_ETM_Q1_4267321"/>
      <w:bookmarkEnd w:id="858"/>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ind w:firstLine="720"/>
        <w:jc w:val="both"/>
        <w:rPr>
          <w:rFonts w:cs="David" w:hint="cs"/>
          <w:rtl/>
        </w:rPr>
      </w:pPr>
      <w:r w:rsidRPr="00EE4D3B">
        <w:rPr>
          <w:rFonts w:cs="David" w:hint="cs"/>
          <w:rtl/>
        </w:rPr>
        <w:t xml:space="preserve">אגב, אנחנו </w:t>
      </w:r>
      <w:bookmarkStart w:id="859" w:name="_ETM_Q1_4267791"/>
      <w:bookmarkEnd w:id="859"/>
      <w:r w:rsidRPr="00EE4D3B">
        <w:rPr>
          <w:rFonts w:cs="David" w:hint="cs"/>
          <w:rtl/>
        </w:rPr>
        <w:t xml:space="preserve">נותנים את מלוא הקרדיט למינהל הכנסת </w:t>
      </w:r>
      <w:r w:rsidRPr="00EE4D3B">
        <w:rPr>
          <w:rFonts w:cs="David"/>
          <w:rtl/>
        </w:rPr>
        <w:t>–</w:t>
      </w:r>
      <w:r w:rsidRPr="00EE4D3B">
        <w:rPr>
          <w:rFonts w:cs="David" w:hint="cs"/>
          <w:rtl/>
        </w:rPr>
        <w:t xml:space="preserve"> לא נכנסנו לנהלים, אבל יכול להיות למשל שסדרי העדיפויות </w:t>
      </w:r>
      <w:bookmarkStart w:id="860" w:name="_ETM_Q1_4275290"/>
      <w:bookmarkEnd w:id="860"/>
      <w:r w:rsidRPr="00EE4D3B">
        <w:rPr>
          <w:rFonts w:cs="David" w:hint="cs"/>
          <w:rtl/>
        </w:rPr>
        <w:t xml:space="preserve">נראים לנו קצת שונה, בעינינו. </w:t>
      </w:r>
    </w:p>
    <w:p w:rsidR="00EE4D3B" w:rsidRPr="00EE4D3B" w:rsidRDefault="00EE4D3B" w:rsidP="00EE4D3B">
      <w:pPr>
        <w:bidi/>
        <w:ind w:firstLine="720"/>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ind w:firstLine="720"/>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 xml:space="preserve">זה לגיטימי לחלוטין. </w:t>
      </w:r>
    </w:p>
    <w:p w:rsidR="00EE4D3B" w:rsidRPr="00EE4D3B" w:rsidRDefault="00EE4D3B" w:rsidP="00EE4D3B">
      <w:pPr>
        <w:bidi/>
        <w:jc w:val="both"/>
        <w:rPr>
          <w:rFonts w:cs="David" w:hint="cs"/>
          <w:u w:val="single"/>
          <w:rtl/>
        </w:rPr>
      </w:pPr>
      <w:bookmarkStart w:id="861" w:name="_ETM_Q1_4277073"/>
      <w:bookmarkEnd w:id="861"/>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ind w:firstLine="720"/>
        <w:jc w:val="both"/>
        <w:rPr>
          <w:rFonts w:cs="David" w:hint="cs"/>
          <w:rtl/>
        </w:rPr>
      </w:pPr>
      <w:bookmarkStart w:id="862" w:name="_ETM_Q1_4279009"/>
      <w:bookmarkEnd w:id="862"/>
      <w:r w:rsidRPr="00EE4D3B">
        <w:rPr>
          <w:rFonts w:cs="David" w:hint="cs"/>
          <w:rtl/>
        </w:rPr>
        <w:t>אבל אתה אמרת דבר שהוא קצת מפחיד אותי.</w:t>
      </w:r>
      <w:bookmarkStart w:id="863" w:name="_ETM_Q1_4283728"/>
      <w:bookmarkEnd w:id="863"/>
      <w:r w:rsidRPr="00EE4D3B">
        <w:rPr>
          <w:rFonts w:cs="David" w:hint="cs"/>
          <w:rtl/>
        </w:rPr>
        <w:t xml:space="preserve"> </w:t>
      </w:r>
    </w:p>
    <w:p w:rsidR="00EE4D3B" w:rsidRPr="00EE4D3B" w:rsidRDefault="00EE4D3B" w:rsidP="00EE4D3B">
      <w:pPr>
        <w:bidi/>
        <w:ind w:firstLine="720"/>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ind w:firstLine="720"/>
        <w:jc w:val="both"/>
        <w:rPr>
          <w:rFonts w:cs="David" w:hint="cs"/>
          <w:rtl/>
        </w:rPr>
      </w:pPr>
      <w:bookmarkStart w:id="864" w:name="_ETM_Q1_4283712"/>
      <w:bookmarkEnd w:id="864"/>
    </w:p>
    <w:p w:rsidR="00EE4D3B" w:rsidRPr="00EE4D3B" w:rsidRDefault="00EE4D3B" w:rsidP="00EE4D3B">
      <w:pPr>
        <w:bidi/>
        <w:ind w:firstLine="720"/>
        <w:jc w:val="both"/>
        <w:rPr>
          <w:rFonts w:cs="David" w:hint="cs"/>
          <w:rtl/>
        </w:rPr>
      </w:pPr>
      <w:bookmarkStart w:id="865" w:name="_ETM_Q1_4283838"/>
      <w:bookmarkEnd w:id="865"/>
      <w:r w:rsidRPr="00EE4D3B">
        <w:rPr>
          <w:rFonts w:cs="David" w:hint="cs"/>
          <w:rtl/>
        </w:rPr>
        <w:t xml:space="preserve">חבר הכנסת אדרי, אין בינינו מחלוקת. אני פשוט </w:t>
      </w:r>
      <w:bookmarkStart w:id="866" w:name="_ETM_Q1_4289063"/>
      <w:bookmarkEnd w:id="866"/>
      <w:r w:rsidRPr="00EE4D3B">
        <w:rPr>
          <w:rFonts w:cs="David" w:hint="cs"/>
          <w:rtl/>
        </w:rPr>
        <w:t xml:space="preserve">הבהרתי אולי יותר בצורה ברורה את הגבולות. אני לא חושב </w:t>
      </w:r>
      <w:bookmarkStart w:id="867" w:name="_ETM_Q1_4293598"/>
      <w:bookmarkEnd w:id="867"/>
      <w:r w:rsidRPr="00EE4D3B">
        <w:rPr>
          <w:rFonts w:cs="David" w:hint="cs"/>
          <w:rtl/>
        </w:rPr>
        <w:t xml:space="preserve">שוועדת התקציב היא חותמת גומי. היא לא אמורה להיות, אין </w:t>
      </w:r>
      <w:bookmarkStart w:id="868" w:name="_ETM_Q1_4296943"/>
      <w:bookmarkEnd w:id="868"/>
      <w:r w:rsidRPr="00EE4D3B">
        <w:rPr>
          <w:rFonts w:cs="David" w:hint="cs"/>
          <w:rtl/>
        </w:rPr>
        <w:t xml:space="preserve">ציפייה כזאת. אתה צודק במאת האחוזים שאם היתה ציפייה </w:t>
      </w:r>
      <w:bookmarkStart w:id="869" w:name="_ETM_Q1_4298652"/>
      <w:bookmarkEnd w:id="869"/>
      <w:r w:rsidRPr="00EE4D3B">
        <w:rPr>
          <w:rFonts w:cs="David" w:hint="cs"/>
          <w:rtl/>
        </w:rPr>
        <w:t xml:space="preserve">כזאת אז לגיטימי לחלוטין שלא תרצה להיות </w:t>
      </w:r>
      <w:bookmarkStart w:id="870" w:name="_ETM_Q1_4303529"/>
      <w:bookmarkEnd w:id="870"/>
      <w:r w:rsidRPr="00EE4D3B">
        <w:rPr>
          <w:rFonts w:cs="David" w:hint="cs"/>
          <w:rtl/>
        </w:rPr>
        <w:t xml:space="preserve">חבר בוועדה כזאת, אבל מכאן ועד לאופי הדיונים שהתנהלו </w:t>
      </w:r>
      <w:bookmarkStart w:id="871" w:name="_ETM_Q1_4305182"/>
      <w:bookmarkEnd w:id="871"/>
      <w:r w:rsidRPr="00EE4D3B">
        <w:rPr>
          <w:rFonts w:cs="David" w:hint="cs"/>
          <w:rtl/>
        </w:rPr>
        <w:t xml:space="preserve">בפעם הקודמת ובפעם הזאת יש פער, ואתה עצמך הסכמת אתי שיש נושאים שהם לא רלוונטיים לשולחן הזה. </w:t>
      </w:r>
    </w:p>
    <w:p w:rsidR="00EE4D3B" w:rsidRPr="00EE4D3B" w:rsidRDefault="00EE4D3B" w:rsidP="00EE4D3B">
      <w:pPr>
        <w:bidi/>
        <w:jc w:val="both"/>
        <w:rPr>
          <w:rFonts w:cs="David" w:hint="cs"/>
          <w:u w:val="single"/>
          <w:rtl/>
        </w:rPr>
      </w:pPr>
      <w:bookmarkStart w:id="872" w:name="_ETM_Q1_4314390"/>
      <w:bookmarkEnd w:id="872"/>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ind w:firstLine="720"/>
        <w:jc w:val="both"/>
        <w:rPr>
          <w:rFonts w:cs="David" w:hint="cs"/>
          <w:rtl/>
        </w:rPr>
      </w:pPr>
      <w:r w:rsidRPr="00EE4D3B">
        <w:rPr>
          <w:rFonts w:cs="David" w:hint="cs"/>
          <w:rtl/>
        </w:rPr>
        <w:t>לא הייתי</w:t>
      </w:r>
      <w:bookmarkStart w:id="873" w:name="_ETM_Q1_4303192"/>
      <w:bookmarkEnd w:id="873"/>
      <w:r w:rsidRPr="00EE4D3B">
        <w:rPr>
          <w:rFonts w:cs="David" w:hint="cs"/>
          <w:rtl/>
        </w:rPr>
        <w:t xml:space="preserve"> תוקף את תקציב הכנסת על אלכס, שהוא חשוב לכולנו, וצריכים לראות איך פותרים את הבעיה.</w:t>
      </w:r>
    </w:p>
    <w:p w:rsidR="00EE4D3B" w:rsidRPr="00EE4D3B" w:rsidRDefault="00EE4D3B" w:rsidP="00EE4D3B">
      <w:pPr>
        <w:bidi/>
        <w:jc w:val="both"/>
        <w:rPr>
          <w:rFonts w:cs="David" w:hint="cs"/>
          <w:u w:val="single"/>
          <w:rtl/>
        </w:rPr>
      </w:pPr>
      <w:bookmarkStart w:id="874" w:name="_ETM_Q1_4319826"/>
      <w:bookmarkStart w:id="875" w:name="_ETM_Q1_4321177"/>
      <w:bookmarkEnd w:id="874"/>
      <w:bookmarkEnd w:id="875"/>
    </w:p>
    <w:p w:rsidR="00EE4D3B" w:rsidRPr="00EE4D3B" w:rsidRDefault="00EE4D3B" w:rsidP="00EE4D3B">
      <w:pPr>
        <w:bidi/>
        <w:jc w:val="both"/>
        <w:rPr>
          <w:rFonts w:cs="David" w:hint="cs"/>
          <w:u w:val="single"/>
          <w:rtl/>
        </w:rPr>
      </w:pPr>
      <w:r w:rsidRPr="00EE4D3B">
        <w:rPr>
          <w:rFonts w:cs="David" w:hint="cs"/>
          <w:u w:val="single"/>
          <w:rtl/>
        </w:rPr>
        <w:t>איל ינון:</w:t>
      </w:r>
    </w:p>
    <w:p w:rsidR="00EE4D3B" w:rsidRPr="00EE4D3B" w:rsidRDefault="00EE4D3B" w:rsidP="00EE4D3B">
      <w:pPr>
        <w:bidi/>
        <w:ind w:firstLine="720"/>
        <w:jc w:val="both"/>
        <w:rPr>
          <w:rFonts w:cs="David" w:hint="cs"/>
          <w:rtl/>
        </w:rPr>
      </w:pPr>
      <w:bookmarkStart w:id="876" w:name="_ETM_Q1_4316370"/>
      <w:bookmarkEnd w:id="876"/>
    </w:p>
    <w:p w:rsidR="00EE4D3B" w:rsidRPr="00EE4D3B" w:rsidRDefault="00EE4D3B" w:rsidP="00EE4D3B">
      <w:pPr>
        <w:bidi/>
        <w:ind w:firstLine="720"/>
        <w:jc w:val="both"/>
        <w:rPr>
          <w:rFonts w:cs="David" w:hint="cs"/>
          <w:rtl/>
        </w:rPr>
      </w:pPr>
      <w:r w:rsidRPr="00EE4D3B">
        <w:rPr>
          <w:rFonts w:cs="David" w:hint="cs"/>
          <w:rtl/>
        </w:rPr>
        <w:t xml:space="preserve">אגיד לכם יותר מזה. ניקח דבר קטן שהוא אפילו לא שנוי במחלוקת </w:t>
      </w:r>
      <w:r w:rsidRPr="00EE4D3B">
        <w:rPr>
          <w:rFonts w:cs="David"/>
          <w:rtl/>
        </w:rPr>
        <w:t>–</w:t>
      </w:r>
      <w:r w:rsidRPr="00EE4D3B">
        <w:rPr>
          <w:rFonts w:cs="David" w:hint="cs"/>
          <w:rtl/>
        </w:rPr>
        <w:t xml:space="preserve"> חבר הכנסת מולה מעלה את השאלה אם יהיה פקס או </w:t>
      </w:r>
      <w:bookmarkStart w:id="877" w:name="_ETM_Q1_4327131"/>
      <w:bookmarkEnd w:id="877"/>
      <w:r w:rsidRPr="00EE4D3B">
        <w:rPr>
          <w:rFonts w:cs="David" w:hint="cs"/>
          <w:rtl/>
        </w:rPr>
        <w:t xml:space="preserve">לא יהיה פקס ברשימה של הדברים </w:t>
      </w:r>
      <w:r w:rsidRPr="00EE4D3B">
        <w:rPr>
          <w:rFonts w:cs="David"/>
          <w:rtl/>
        </w:rPr>
        <w:t>–</w:t>
      </w:r>
      <w:r w:rsidRPr="00EE4D3B">
        <w:rPr>
          <w:rFonts w:cs="David" w:hint="cs"/>
          <w:rtl/>
        </w:rPr>
        <w:t xml:space="preserve"> זה לא נושא לשולחן הזה. זה נושא שצריך לבוא למנכ"ל, ליושב-ראש הכנסת, הם </w:t>
      </w:r>
      <w:bookmarkStart w:id="878" w:name="_ETM_Q1_4328763"/>
      <w:bookmarkEnd w:id="878"/>
      <w:r w:rsidRPr="00EE4D3B">
        <w:rPr>
          <w:rFonts w:cs="David" w:hint="cs"/>
          <w:rtl/>
        </w:rPr>
        <w:t>אלה שמחליטים בעניינים האלה. יכול להיות שאין אתם אפילו בעיה</w:t>
      </w:r>
      <w:bookmarkStart w:id="879" w:name="_ETM_Q1_4336301"/>
      <w:bookmarkEnd w:id="879"/>
      <w:r w:rsidRPr="00EE4D3B">
        <w:rPr>
          <w:rFonts w:cs="David" w:hint="cs"/>
          <w:rtl/>
        </w:rPr>
        <w:t>, כפי שהמנכ"ל אמר.</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ind w:firstLine="720"/>
        <w:jc w:val="both"/>
        <w:rPr>
          <w:rFonts w:cs="David" w:hint="cs"/>
          <w:rtl/>
        </w:rPr>
      </w:pPr>
      <w:r w:rsidRPr="00EE4D3B">
        <w:rPr>
          <w:rFonts w:cs="David" w:hint="cs"/>
          <w:rtl/>
        </w:rPr>
        <w:t xml:space="preserve">מסכים אתך. </w:t>
      </w:r>
    </w:p>
    <w:p w:rsidR="00EE4D3B" w:rsidRPr="00EE4D3B" w:rsidRDefault="00EE4D3B" w:rsidP="00EE4D3B">
      <w:pPr>
        <w:bidi/>
        <w:jc w:val="both"/>
        <w:rPr>
          <w:rFonts w:cs="David" w:hint="cs"/>
          <w:u w:val="single"/>
          <w:rtl/>
        </w:rPr>
      </w:pPr>
      <w:bookmarkStart w:id="880" w:name="_ETM_Q1_4335185"/>
      <w:bookmarkEnd w:id="880"/>
    </w:p>
    <w:p w:rsidR="00EE4D3B" w:rsidRPr="00EE4D3B" w:rsidRDefault="00EE4D3B" w:rsidP="00EE4D3B">
      <w:pPr>
        <w:bidi/>
        <w:jc w:val="both"/>
        <w:rPr>
          <w:rFonts w:cs="David" w:hint="cs"/>
          <w:rtl/>
        </w:rPr>
      </w:pPr>
      <w:r w:rsidRPr="00EE4D3B">
        <w:rPr>
          <w:rFonts w:cs="David" w:hint="cs"/>
          <w:u w:val="single"/>
          <w:rtl/>
        </w:rPr>
        <w:t>איל ינון:</w:t>
      </w:r>
    </w:p>
    <w:p w:rsidR="00EE4D3B" w:rsidRPr="00EE4D3B" w:rsidRDefault="00EE4D3B" w:rsidP="00EE4D3B">
      <w:pPr>
        <w:bidi/>
        <w:ind w:firstLine="720"/>
        <w:jc w:val="both"/>
        <w:rPr>
          <w:rFonts w:cs="David" w:hint="cs"/>
          <w:rtl/>
        </w:rPr>
      </w:pPr>
      <w:bookmarkStart w:id="881" w:name="_ETM_Q1_4338400"/>
      <w:bookmarkEnd w:id="881"/>
    </w:p>
    <w:p w:rsidR="00EE4D3B" w:rsidRPr="00EE4D3B" w:rsidRDefault="00EE4D3B" w:rsidP="00EE4D3B">
      <w:pPr>
        <w:bidi/>
        <w:ind w:firstLine="720"/>
        <w:jc w:val="both"/>
        <w:rPr>
          <w:rFonts w:cs="David" w:hint="cs"/>
          <w:rtl/>
        </w:rPr>
      </w:pPr>
      <w:bookmarkStart w:id="882" w:name="_ETM_Q1_4338526"/>
      <w:bookmarkEnd w:id="882"/>
      <w:r w:rsidRPr="00EE4D3B">
        <w:rPr>
          <w:rFonts w:cs="David" w:hint="cs"/>
          <w:rtl/>
        </w:rPr>
        <w:t>צריך לשים לב לזה, אני לא אומר לכם את זה סתם, אני אומר את זה מתוך כך שאני במגעים עם גורמים אחרי</w:t>
      </w:r>
      <w:bookmarkStart w:id="883" w:name="_ETM_Q1_4340919"/>
      <w:bookmarkEnd w:id="883"/>
      <w:r w:rsidRPr="00EE4D3B">
        <w:rPr>
          <w:rFonts w:cs="David" w:hint="cs"/>
          <w:rtl/>
        </w:rPr>
        <w:t xml:space="preserve">ם שאינם על מינהל הכנסת ושזה לא נכון לקיים את </w:t>
      </w:r>
      <w:bookmarkStart w:id="884" w:name="_ETM_Q1_4348799"/>
      <w:bookmarkEnd w:id="884"/>
      <w:r w:rsidRPr="00EE4D3B">
        <w:rPr>
          <w:rFonts w:cs="David" w:hint="cs"/>
          <w:rtl/>
        </w:rPr>
        <w:t xml:space="preserve">הדיונים האלה בפורמט הזה ובפורום הזה. אני מבקש להזהיר מפני </w:t>
      </w:r>
      <w:bookmarkStart w:id="885" w:name="_ETM_Q1_4347720"/>
      <w:bookmarkEnd w:id="885"/>
      <w:r w:rsidRPr="00EE4D3B">
        <w:rPr>
          <w:rFonts w:cs="David" w:hint="cs"/>
          <w:rtl/>
        </w:rPr>
        <w:t xml:space="preserve">זה משום שזה גם יטיל בסופו של יום אחריות </w:t>
      </w:r>
      <w:bookmarkStart w:id="886" w:name="_ETM_Q1_4350760"/>
      <w:bookmarkEnd w:id="886"/>
      <w:r w:rsidRPr="00EE4D3B">
        <w:rPr>
          <w:rFonts w:cs="David" w:hint="cs"/>
          <w:rtl/>
        </w:rPr>
        <w:t>על חברי הכנסת המשתתפים, שהם לא התכוונו לה. הרי חברי</w:t>
      </w:r>
      <w:bookmarkStart w:id="887" w:name="_ETM_Q1_4358885"/>
      <w:bookmarkEnd w:id="887"/>
      <w:r w:rsidRPr="00EE4D3B">
        <w:rPr>
          <w:rFonts w:cs="David" w:hint="cs"/>
          <w:rtl/>
        </w:rPr>
        <w:t xml:space="preserve"> הכנסת שבאים לפה, הם לא מתכוונים להיות אחראים על מינהל </w:t>
      </w:r>
      <w:bookmarkStart w:id="888" w:name="_ETM_Q1_4356603"/>
      <w:bookmarkEnd w:id="888"/>
      <w:r w:rsidRPr="00EE4D3B">
        <w:rPr>
          <w:rFonts w:cs="David" w:hint="cs"/>
          <w:rtl/>
        </w:rPr>
        <w:t xml:space="preserve">הכנסת. הם מבקשים לתת עצה, הם מבקשים לשמוע, הם מבקשים </w:t>
      </w:r>
      <w:bookmarkStart w:id="889" w:name="_ETM_Q1_4362712"/>
      <w:bookmarkEnd w:id="889"/>
      <w:r w:rsidRPr="00EE4D3B">
        <w:rPr>
          <w:rFonts w:cs="David" w:hint="cs"/>
          <w:rtl/>
        </w:rPr>
        <w:t xml:space="preserve">לקבל דיווח, הם לא מבקשים לקחת אחריות. </w:t>
      </w:r>
    </w:p>
    <w:p w:rsidR="00EE4D3B" w:rsidRPr="00EE4D3B" w:rsidRDefault="00EE4D3B" w:rsidP="00EE4D3B">
      <w:pPr>
        <w:bidi/>
        <w:ind w:firstLine="720"/>
        <w:jc w:val="both"/>
        <w:rPr>
          <w:rFonts w:cs="David" w:hint="cs"/>
          <w:rtl/>
        </w:rPr>
      </w:pPr>
      <w:bookmarkStart w:id="890" w:name="_ETM_Q1_4367266"/>
      <w:bookmarkEnd w:id="890"/>
    </w:p>
    <w:p w:rsidR="00EE4D3B" w:rsidRPr="00EE4D3B" w:rsidRDefault="00EE4D3B" w:rsidP="00EE4D3B">
      <w:pPr>
        <w:bidi/>
        <w:ind w:firstLine="720"/>
        <w:jc w:val="both"/>
        <w:rPr>
          <w:rFonts w:cs="David" w:hint="cs"/>
          <w:rtl/>
        </w:rPr>
      </w:pPr>
      <w:bookmarkStart w:id="891" w:name="_ETM_Q1_4367456"/>
      <w:bookmarkEnd w:id="891"/>
      <w:r w:rsidRPr="00EE4D3B">
        <w:rPr>
          <w:rFonts w:cs="David" w:hint="cs"/>
          <w:rtl/>
        </w:rPr>
        <w:t xml:space="preserve">אני לא רוצה שמינהל הכנסת בבוא היום יגיד: היתה ישיבה </w:t>
      </w:r>
      <w:bookmarkStart w:id="892" w:name="_ETM_Q1_4368208"/>
      <w:bookmarkEnd w:id="892"/>
      <w:r w:rsidRPr="00EE4D3B">
        <w:rPr>
          <w:rFonts w:cs="David" w:hint="cs"/>
          <w:rtl/>
        </w:rPr>
        <w:t xml:space="preserve">של ועדת התקציב ובה אמרו שצריך לקנות פקסים לכל חברי </w:t>
      </w:r>
      <w:bookmarkStart w:id="893" w:name="_ETM_Q1_4371146"/>
      <w:bookmarkEnd w:id="893"/>
      <w:r w:rsidRPr="00EE4D3B">
        <w:rPr>
          <w:rFonts w:cs="David" w:hint="cs"/>
          <w:rtl/>
        </w:rPr>
        <w:t xml:space="preserve">הכנסת ולכן קנינו פקסים לכל חברי הכנסת. זה </w:t>
      </w:r>
      <w:bookmarkStart w:id="894" w:name="_ETM_Q1_4377049"/>
      <w:bookmarkEnd w:id="894"/>
      <w:r w:rsidRPr="00EE4D3B">
        <w:rPr>
          <w:rFonts w:cs="David" w:hint="cs"/>
          <w:rtl/>
        </w:rPr>
        <w:t>לא נכון לנהל את ענייני הכנסת בצורה הזאת כי חברי הכנסת שבאים להשתתף בדיונים האלה לא רואים את עצמם</w:t>
      </w:r>
      <w:bookmarkStart w:id="895" w:name="_ETM_Q1_4379652"/>
      <w:bookmarkEnd w:id="895"/>
      <w:r w:rsidRPr="00EE4D3B">
        <w:rPr>
          <w:rFonts w:cs="David" w:hint="cs"/>
          <w:rtl/>
        </w:rPr>
        <w:t xml:space="preserve">, בצדק, אחראים על מינהל הכנסת ואנחנו לא רוצים להפוך </w:t>
      </w:r>
      <w:bookmarkStart w:id="896" w:name="_ETM_Q1_4381758"/>
      <w:bookmarkEnd w:id="896"/>
      <w:r w:rsidRPr="00EE4D3B">
        <w:rPr>
          <w:rFonts w:cs="David" w:hint="cs"/>
          <w:rtl/>
        </w:rPr>
        <w:t>אותם לאחראים על מינהל הכנסת, ולא זה הדגם שבו הכנסת החליטה, או חברי הכנסת החליטו, שהכנסת תתנהל ברמה האדמיניסטרטיבית.</w:t>
      </w:r>
      <w:bookmarkStart w:id="897" w:name="_ETM_Q1_4264388"/>
      <w:bookmarkStart w:id="898" w:name="_ETM_Q1_4221917"/>
      <w:bookmarkEnd w:id="897"/>
      <w:bookmarkEnd w:id="898"/>
      <w:r w:rsidRPr="00EE4D3B">
        <w:rPr>
          <w:rFonts w:cs="David" w:hint="cs"/>
          <w:rtl/>
        </w:rPr>
        <w:t xml:space="preserve"> הם החליטו להטיל את האחריות ואת הסמכות בעניין הזה</w:t>
      </w:r>
      <w:bookmarkStart w:id="899" w:name="_ETM_Q1_4392082"/>
      <w:bookmarkEnd w:id="899"/>
      <w:r w:rsidRPr="00EE4D3B">
        <w:rPr>
          <w:rFonts w:cs="David" w:hint="cs"/>
          <w:rtl/>
        </w:rPr>
        <w:t xml:space="preserve"> על היושב-ראש, שהוא פועל באמצעות המנכ"ל וכל המינהל שהתייצב פה בפניכם. זו הערה מקדמית ראשונה.</w:t>
      </w:r>
    </w:p>
    <w:p w:rsidR="00EE4D3B" w:rsidRPr="00EE4D3B" w:rsidRDefault="00EE4D3B" w:rsidP="00EE4D3B">
      <w:pPr>
        <w:bidi/>
        <w:ind w:firstLine="720"/>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 xml:space="preserve">הערה מקדמית שנייה </w:t>
      </w:r>
      <w:bookmarkStart w:id="900" w:name="_ETM_Q1_4406426"/>
      <w:bookmarkEnd w:id="900"/>
      <w:r w:rsidRPr="00EE4D3B">
        <w:rPr>
          <w:rFonts w:cs="David" w:hint="cs"/>
          <w:rtl/>
        </w:rPr>
        <w:t>גם קשורה לנושא שעליו דיברנו בשבוע שעבר ושאני מבין שרוצים להעלות אותו עכשיו, זה בנושא מיקור-חוץ, עובדי</w:t>
      </w:r>
      <w:bookmarkStart w:id="901" w:name="_ETM_Q1_4412700"/>
      <w:bookmarkEnd w:id="901"/>
      <w:r w:rsidRPr="00EE4D3B">
        <w:rPr>
          <w:rFonts w:cs="David" w:hint="cs"/>
          <w:rtl/>
        </w:rPr>
        <w:t xml:space="preserve"> קבלן, וכו'. נדמה לי שחל פה איזשהו ערבוב מושגים שחשוב לעמוד עליו ולהבהיר אותו.</w:t>
      </w:r>
    </w:p>
    <w:p w:rsidR="00EE4D3B" w:rsidRPr="00EE4D3B" w:rsidRDefault="00EE4D3B" w:rsidP="00EE4D3B">
      <w:pPr>
        <w:bidi/>
        <w:ind w:firstLine="720"/>
        <w:jc w:val="both"/>
        <w:rPr>
          <w:rFonts w:cs="David" w:hint="cs"/>
          <w:rtl/>
        </w:rPr>
      </w:pPr>
      <w:bookmarkStart w:id="902" w:name="_ETM_Q1_4419919"/>
      <w:bookmarkEnd w:id="902"/>
    </w:p>
    <w:p w:rsidR="00EE4D3B" w:rsidRPr="00EE4D3B" w:rsidRDefault="00EE4D3B" w:rsidP="00EE4D3B">
      <w:pPr>
        <w:bidi/>
        <w:ind w:firstLine="720"/>
        <w:jc w:val="both"/>
        <w:rPr>
          <w:rFonts w:cs="David" w:hint="cs"/>
          <w:rtl/>
        </w:rPr>
      </w:pPr>
      <w:bookmarkStart w:id="903" w:name="_ETM_Q1_4420047"/>
      <w:bookmarkEnd w:id="903"/>
      <w:r w:rsidRPr="00EE4D3B">
        <w:rPr>
          <w:rFonts w:cs="David" w:hint="cs"/>
          <w:rtl/>
        </w:rPr>
        <w:t xml:space="preserve">"מיקור-חוץ" ו"עובדי קבלן" הם לא אותו </w:t>
      </w:r>
      <w:bookmarkStart w:id="904" w:name="_ETM_Q1_4420828"/>
      <w:bookmarkEnd w:id="904"/>
      <w:r w:rsidRPr="00EE4D3B">
        <w:rPr>
          <w:rFonts w:cs="David" w:hint="cs"/>
          <w:rtl/>
        </w:rPr>
        <w:t xml:space="preserve">מושג </w:t>
      </w:r>
      <w:r w:rsidRPr="00EE4D3B">
        <w:rPr>
          <w:rFonts w:cs="David"/>
          <w:rtl/>
        </w:rPr>
        <w:t>–</w:t>
      </w:r>
      <w:r w:rsidRPr="00EE4D3B">
        <w:rPr>
          <w:rFonts w:cs="David" w:hint="cs"/>
          <w:rtl/>
        </w:rPr>
        <w:t xml:space="preserve"> לא מבחינה משפטית, לא מבחינה כלכלית ולא מבחינה </w:t>
      </w:r>
      <w:bookmarkStart w:id="905" w:name="_ETM_Q1_4424230"/>
      <w:bookmarkEnd w:id="905"/>
      <w:r w:rsidRPr="00EE4D3B">
        <w:rPr>
          <w:rFonts w:cs="David" w:hint="cs"/>
          <w:rtl/>
        </w:rPr>
        <w:t xml:space="preserve">פרקטית. מיקור-חוץ, המשמעות שלו היא שהכנסת או כל גוף </w:t>
      </w:r>
      <w:bookmarkStart w:id="906" w:name="_ETM_Q1_4427265"/>
      <w:bookmarkEnd w:id="906"/>
      <w:r w:rsidRPr="00EE4D3B">
        <w:rPr>
          <w:rFonts w:cs="David" w:hint="cs"/>
          <w:rtl/>
        </w:rPr>
        <w:t xml:space="preserve">אחר שעובד במיקור-חוץ, קונה את השירות. הוא לא שוכר את העובדים, אין לו שום קשר לעובדים, הוא לא ממונה עליהם, הוא לא אמור לתת להם הוראות אלא </w:t>
      </w:r>
      <w:bookmarkStart w:id="907" w:name="_ETM_Q1_4442964"/>
      <w:bookmarkEnd w:id="907"/>
      <w:r w:rsidRPr="00EE4D3B">
        <w:rPr>
          <w:rFonts w:cs="David" w:hint="cs"/>
          <w:rtl/>
        </w:rPr>
        <w:t xml:space="preserve">הוא שוכר שירות. הוא שוכר קבלן או </w:t>
      </w:r>
      <w:bookmarkStart w:id="908" w:name="_ETM_Q1_4445858"/>
      <w:bookmarkEnd w:id="908"/>
      <w:r w:rsidRPr="00EE4D3B">
        <w:rPr>
          <w:rFonts w:cs="David" w:hint="cs"/>
          <w:rtl/>
        </w:rPr>
        <w:t xml:space="preserve">זכיין שמבצע עבורו את השירות. </w:t>
      </w:r>
    </w:p>
    <w:p w:rsidR="00EE4D3B" w:rsidRPr="00EE4D3B" w:rsidRDefault="00EE4D3B" w:rsidP="00EE4D3B">
      <w:pPr>
        <w:bidi/>
        <w:ind w:firstLine="720"/>
        <w:jc w:val="both"/>
        <w:rPr>
          <w:rFonts w:cs="David" w:hint="cs"/>
          <w:rtl/>
        </w:rPr>
      </w:pPr>
      <w:bookmarkStart w:id="909" w:name="_ETM_Q1_4448736"/>
      <w:bookmarkEnd w:id="909"/>
    </w:p>
    <w:p w:rsidR="00EE4D3B" w:rsidRPr="00EE4D3B" w:rsidRDefault="00EE4D3B" w:rsidP="00EE4D3B">
      <w:pPr>
        <w:bidi/>
        <w:ind w:firstLine="720"/>
        <w:jc w:val="both"/>
        <w:rPr>
          <w:rFonts w:cs="David" w:hint="cs"/>
          <w:rtl/>
        </w:rPr>
      </w:pPr>
      <w:bookmarkStart w:id="910" w:name="_ETM_Q1_4448989"/>
      <w:bookmarkEnd w:id="910"/>
      <w:r w:rsidRPr="00EE4D3B">
        <w:rPr>
          <w:rFonts w:cs="David" w:hint="cs"/>
          <w:rtl/>
        </w:rPr>
        <w:t>הנושא של מזנונים למשל, או</w:t>
      </w:r>
      <w:bookmarkStart w:id="911" w:name="_ETM_Q1_4446832"/>
      <w:bookmarkEnd w:id="911"/>
      <w:r w:rsidRPr="00EE4D3B">
        <w:rPr>
          <w:rFonts w:cs="David" w:hint="cs"/>
          <w:rtl/>
        </w:rPr>
        <w:t xml:space="preserve"> מחשוב, הוא נושא קלסי בכל </w:t>
      </w:r>
      <w:bookmarkStart w:id="912" w:name="_ETM_Q1_4451090"/>
      <w:bookmarkEnd w:id="912"/>
      <w:r w:rsidRPr="00EE4D3B">
        <w:rPr>
          <w:rFonts w:cs="David" w:hint="cs"/>
          <w:rtl/>
        </w:rPr>
        <w:t xml:space="preserve">השירות הציבורי למיקור-חוץ, שבו הכנסת או הגופים הציבוריים שעושים </w:t>
      </w:r>
      <w:bookmarkStart w:id="913" w:name="_ETM_Q1_4459138"/>
      <w:bookmarkEnd w:id="913"/>
      <w:r w:rsidRPr="00EE4D3B">
        <w:rPr>
          <w:rFonts w:cs="David" w:hint="cs"/>
          <w:rtl/>
        </w:rPr>
        <w:t xml:space="preserve">זאת אינם מפעילים את העובדים, אינם ממונים עליהם, אינם רשאים לתת להם הוראות, אלא הם עובדים </w:t>
      </w:r>
      <w:bookmarkStart w:id="914" w:name="_ETM_Q1_4460429"/>
      <w:bookmarkEnd w:id="914"/>
      <w:r w:rsidRPr="00EE4D3B">
        <w:rPr>
          <w:rFonts w:cs="David" w:hint="cs"/>
          <w:rtl/>
        </w:rPr>
        <w:t xml:space="preserve">מול הקבלן שהוא צריך בסופו </w:t>
      </w:r>
      <w:bookmarkStart w:id="915" w:name="_ETM_Q1_4464128"/>
      <w:bookmarkEnd w:id="915"/>
      <w:r w:rsidRPr="00EE4D3B">
        <w:rPr>
          <w:rFonts w:cs="David" w:hint="cs"/>
          <w:rtl/>
        </w:rPr>
        <w:t>של יום להביא את התוצאות, שזה השירות הטוב יותר.</w:t>
      </w:r>
    </w:p>
    <w:p w:rsidR="00EE4D3B" w:rsidRPr="00EE4D3B" w:rsidRDefault="00EE4D3B" w:rsidP="00EE4D3B">
      <w:pPr>
        <w:bidi/>
        <w:ind w:firstLine="720"/>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ליה שמטוב:</w:t>
      </w:r>
    </w:p>
    <w:p w:rsidR="00EE4D3B" w:rsidRPr="00EE4D3B" w:rsidRDefault="00EE4D3B" w:rsidP="00EE4D3B">
      <w:pPr>
        <w:bidi/>
        <w:jc w:val="both"/>
        <w:rPr>
          <w:rFonts w:cs="David" w:hint="cs"/>
          <w:u w:val="single"/>
          <w:rtl/>
        </w:rPr>
      </w:pPr>
    </w:p>
    <w:p w:rsidR="00EE4D3B" w:rsidRPr="00EE4D3B" w:rsidRDefault="00EE4D3B" w:rsidP="00EE4D3B">
      <w:pPr>
        <w:bidi/>
        <w:ind w:firstLine="720"/>
        <w:jc w:val="both"/>
        <w:rPr>
          <w:rFonts w:cs="David" w:hint="cs"/>
          <w:rtl/>
        </w:rPr>
      </w:pPr>
      <w:r w:rsidRPr="00EE4D3B">
        <w:rPr>
          <w:rFonts w:cs="David" w:hint="cs"/>
          <w:rtl/>
        </w:rPr>
        <w:t>אבל אין</w:t>
      </w:r>
      <w:bookmarkStart w:id="916" w:name="_ETM_Q1_4469597"/>
      <w:bookmarkEnd w:id="916"/>
      <w:r w:rsidRPr="00EE4D3B">
        <w:rPr>
          <w:rFonts w:cs="David" w:hint="cs"/>
          <w:rtl/>
        </w:rPr>
        <w:t xml:space="preserve"> להם חופש כמו - - - </w:t>
      </w:r>
    </w:p>
    <w:p w:rsidR="00EE4D3B" w:rsidRPr="00EE4D3B" w:rsidRDefault="00EE4D3B" w:rsidP="00EE4D3B">
      <w:pPr>
        <w:bidi/>
        <w:jc w:val="both"/>
        <w:rPr>
          <w:rFonts w:cs="David" w:hint="cs"/>
          <w:u w:val="single"/>
          <w:rtl/>
        </w:rPr>
      </w:pPr>
      <w:bookmarkStart w:id="917" w:name="_ETM_Q1_4471363"/>
      <w:bookmarkEnd w:id="917"/>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באה עובדת ומתלוננת בפניי, האם אני יכול להתעלם מתלונות כאלה כאשר אני חבר כנסת? </w:t>
      </w:r>
    </w:p>
    <w:p w:rsidR="00EE4D3B" w:rsidRPr="00EE4D3B" w:rsidRDefault="00EE4D3B" w:rsidP="00EE4D3B">
      <w:pPr>
        <w:bidi/>
        <w:jc w:val="both"/>
        <w:rPr>
          <w:rFonts w:cs="David" w:hint="cs"/>
          <w:u w:val="single"/>
          <w:rtl/>
        </w:rPr>
      </w:pPr>
      <w:bookmarkStart w:id="918" w:name="_ETM_Q1_4479117"/>
      <w:bookmarkEnd w:id="918"/>
      <w:r w:rsidRPr="00EE4D3B">
        <w:rPr>
          <w:rFonts w:cs="David"/>
          <w:rtl/>
        </w:rPr>
        <w:br/>
      </w:r>
      <w:bookmarkStart w:id="919" w:name="_ETM_Q1_4481648"/>
      <w:bookmarkStart w:id="920" w:name="_ETM_Q1_4481837"/>
      <w:bookmarkEnd w:id="919"/>
      <w:bookmarkEnd w:id="920"/>
      <w:r w:rsidRPr="00EE4D3B">
        <w:rPr>
          <w:rFonts w:cs="David" w:hint="cs"/>
          <w:u w:val="single"/>
          <w:rtl/>
        </w:rPr>
        <w:t>שלמה מולה:</w:t>
      </w:r>
    </w:p>
    <w:p w:rsidR="00EE4D3B" w:rsidRPr="00EE4D3B" w:rsidRDefault="00EE4D3B" w:rsidP="00EE4D3B">
      <w:pPr>
        <w:bidi/>
        <w:jc w:val="both"/>
        <w:rPr>
          <w:rFonts w:cs="David" w:hint="cs"/>
          <w:u w:val="single"/>
          <w:rtl/>
        </w:rPr>
      </w:pPr>
      <w:bookmarkStart w:id="921" w:name="_ETM_Q1_4477961"/>
      <w:bookmarkEnd w:id="921"/>
    </w:p>
    <w:p w:rsidR="00EE4D3B" w:rsidRPr="00EE4D3B" w:rsidRDefault="00EE4D3B" w:rsidP="00EE4D3B">
      <w:pPr>
        <w:bidi/>
        <w:jc w:val="both"/>
        <w:rPr>
          <w:rFonts w:cs="David" w:hint="cs"/>
          <w:rtl/>
        </w:rPr>
      </w:pPr>
      <w:bookmarkStart w:id="922" w:name="_ETM_Q1_4478211"/>
      <w:bookmarkEnd w:id="922"/>
      <w:r w:rsidRPr="00EE4D3B">
        <w:rPr>
          <w:rFonts w:cs="David" w:hint="cs"/>
          <w:rtl/>
        </w:rPr>
        <w:tab/>
        <w:t>יותר מזה, הכנסת לא יכולה להיות מקום שבו זכויות עובד נרמסות -</w:t>
      </w:r>
      <w:bookmarkStart w:id="923" w:name="_ETM_Q1_4490096"/>
      <w:bookmarkEnd w:id="923"/>
      <w:r w:rsidRPr="00EE4D3B">
        <w:rPr>
          <w:rFonts w:cs="David" w:hint="cs"/>
          <w:rtl/>
        </w:rPr>
        <w:t xml:space="preserve">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מסכים, ותיכף אתייחס לזה פרטנית.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שלמה מולה:</w:t>
      </w:r>
      <w:bookmarkStart w:id="924" w:name="_ETM_Q1_4485390"/>
      <w:bookmarkStart w:id="925" w:name="_ETM_Q1_4485515"/>
      <w:bookmarkEnd w:id="924"/>
      <w:bookmarkEnd w:id="925"/>
    </w:p>
    <w:p w:rsidR="00EE4D3B" w:rsidRPr="00EE4D3B" w:rsidRDefault="00EE4D3B" w:rsidP="00EE4D3B">
      <w:pPr>
        <w:bidi/>
        <w:jc w:val="both"/>
        <w:rPr>
          <w:rFonts w:cs="David" w:hint="cs"/>
          <w:rtl/>
        </w:rPr>
      </w:pPr>
      <w:bookmarkStart w:id="926" w:name="_ETM_Q1_4490705"/>
      <w:bookmarkEnd w:id="926"/>
    </w:p>
    <w:p w:rsidR="00EE4D3B" w:rsidRPr="00EE4D3B" w:rsidRDefault="00EE4D3B" w:rsidP="00EE4D3B">
      <w:pPr>
        <w:bidi/>
        <w:ind w:firstLine="720"/>
        <w:jc w:val="both"/>
        <w:rPr>
          <w:rFonts w:cs="David" w:hint="cs"/>
          <w:rtl/>
        </w:rPr>
      </w:pPr>
      <w:bookmarkStart w:id="927" w:name="_ETM_Q1_4490771"/>
      <w:bookmarkEnd w:id="927"/>
      <w:r w:rsidRPr="00EE4D3B">
        <w:rPr>
          <w:rFonts w:cs="David" w:hint="cs"/>
          <w:rtl/>
        </w:rPr>
        <w:t xml:space="preserve">- - ואז אנחנו נסתתר מאחורי הקוניונקטורה שאומרת שזה מיקור-חוץ, לכן אנחנו </w:t>
      </w:r>
      <w:bookmarkStart w:id="928" w:name="_ETM_Q1_4491306"/>
      <w:bookmarkEnd w:id="928"/>
      <w:r w:rsidRPr="00EE4D3B">
        <w:rPr>
          <w:rFonts w:cs="David" w:hint="cs"/>
          <w:rtl/>
        </w:rPr>
        <w:t xml:space="preserve">לא רוצים להתערב. לא יעלה על הדעת. לא יהיה, אין לנו שום זכות מוסרית להתערב במקום אחר, במפעל </w:t>
      </w:r>
      <w:bookmarkStart w:id="929" w:name="_ETM_Q1_4502340"/>
      <w:bookmarkEnd w:id="929"/>
      <w:r w:rsidRPr="00EE4D3B">
        <w:rPr>
          <w:rFonts w:cs="David" w:hint="cs"/>
          <w:rtl/>
        </w:rPr>
        <w:t xml:space="preserve">אחר, כשאצלנו בתוך הבית, הבית בוער. לא יכול להיות. </w:t>
      </w:r>
    </w:p>
    <w:p w:rsidR="00EE4D3B" w:rsidRPr="00EE4D3B" w:rsidRDefault="00EE4D3B" w:rsidP="00EE4D3B">
      <w:pPr>
        <w:bidi/>
        <w:jc w:val="both"/>
        <w:rPr>
          <w:rFonts w:cs="David" w:hint="cs"/>
          <w:rtl/>
        </w:rPr>
      </w:pPr>
      <w:bookmarkStart w:id="930" w:name="_ETM_Q1_4500976"/>
      <w:bookmarkEnd w:id="930"/>
    </w:p>
    <w:p w:rsidR="00EE4D3B" w:rsidRPr="00EE4D3B" w:rsidRDefault="00EE4D3B" w:rsidP="00EE4D3B">
      <w:pPr>
        <w:bidi/>
        <w:jc w:val="both"/>
        <w:rPr>
          <w:rFonts w:cs="David" w:hint="cs"/>
          <w:rtl/>
        </w:rPr>
      </w:pP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אני מסכים אתך לגופם של דברים,</w:t>
      </w:r>
      <w:bookmarkStart w:id="931" w:name="_ETM_Q1_4510138"/>
      <w:bookmarkEnd w:id="931"/>
      <w:r w:rsidRPr="00EE4D3B">
        <w:rPr>
          <w:rFonts w:cs="David" w:hint="cs"/>
          <w:rtl/>
        </w:rPr>
        <w:t xml:space="preserve"> אני תיכף אתייחס גם בצורה פרטנית לנושא זכויות העובדים. </w:t>
      </w:r>
      <w:bookmarkStart w:id="932" w:name="_ETM_Q1_4514117"/>
      <w:bookmarkEnd w:id="932"/>
      <w:r w:rsidRPr="00EE4D3B">
        <w:rPr>
          <w:rFonts w:cs="David" w:hint="cs"/>
          <w:rtl/>
        </w:rPr>
        <w:t>כפי שאמרתי קודם, אני חושב שהפורום ה</w:t>
      </w:r>
      <w:bookmarkStart w:id="933" w:name="_ETM_Q1_4513524"/>
      <w:bookmarkEnd w:id="933"/>
      <w:r w:rsidRPr="00EE4D3B">
        <w:rPr>
          <w:rFonts w:cs="David" w:hint="cs"/>
          <w:rtl/>
        </w:rPr>
        <w:t xml:space="preserve">זה הוא לא הפורום המתאים לבירור הספציפי הזה.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r>
      <w:bookmarkStart w:id="934" w:name="_ETM_Q1_4520108"/>
      <w:bookmarkEnd w:id="934"/>
      <w:r w:rsidRPr="00EE4D3B">
        <w:rPr>
          <w:rFonts w:cs="David" w:hint="cs"/>
          <w:rtl/>
        </w:rPr>
        <w:t xml:space="preserve">אני חוזר </w:t>
      </w:r>
      <w:r w:rsidRPr="00EE4D3B">
        <w:rPr>
          <w:rFonts w:cs="David"/>
          <w:rtl/>
        </w:rPr>
        <w:t>–</w:t>
      </w:r>
      <w:r w:rsidRPr="00EE4D3B">
        <w:rPr>
          <w:rFonts w:cs="David" w:hint="cs"/>
          <w:rtl/>
        </w:rPr>
        <w:t xml:space="preserve"> מיקור-חוץ זה מה שנקרא </w:t>
      </w:r>
      <w:bookmarkStart w:id="935" w:name="_ETM_Q1_4519353"/>
      <w:bookmarkEnd w:id="935"/>
      <w:r w:rsidRPr="00EE4D3B">
        <w:rPr>
          <w:rFonts w:cs="David" w:hint="cs"/>
          <w:rtl/>
        </w:rPr>
        <w:t xml:space="preserve">קניית שירות. מה זה עובדי קבלן? עובדי קבלן זה דבר אחר, זה הפעלה </w:t>
      </w:r>
      <w:bookmarkStart w:id="936" w:name="_ETM_Q1_4526676"/>
      <w:bookmarkEnd w:id="936"/>
      <w:r w:rsidRPr="00EE4D3B">
        <w:rPr>
          <w:rFonts w:cs="David" w:hint="cs"/>
          <w:rtl/>
        </w:rPr>
        <w:t xml:space="preserve">ישירה של עובדים שאתה שוכר מחברת כוח-אדם, כאשר למשל </w:t>
      </w:r>
      <w:bookmarkStart w:id="937" w:name="_ETM_Q1_4528346"/>
      <w:bookmarkEnd w:id="937"/>
      <w:r w:rsidRPr="00EE4D3B">
        <w:rPr>
          <w:rFonts w:cs="David" w:hint="cs"/>
          <w:rtl/>
        </w:rPr>
        <w:t xml:space="preserve">אתה צריך תגבור זמני, כאשר יש לך פרויקט מסוים, </w:t>
      </w:r>
      <w:bookmarkStart w:id="938" w:name="_ETM_Q1_4537258"/>
      <w:bookmarkEnd w:id="938"/>
      <w:r w:rsidRPr="00EE4D3B">
        <w:rPr>
          <w:rFonts w:cs="David" w:hint="cs"/>
          <w:rtl/>
        </w:rPr>
        <w:t xml:space="preserve">אתה לא רוצה לקלוט עובדים קבועים, אתה פונה לחברת כוח-אדם </w:t>
      </w:r>
      <w:bookmarkStart w:id="939" w:name="_ETM_Q1_4535078"/>
      <w:bookmarkEnd w:id="939"/>
      <w:r w:rsidRPr="00EE4D3B">
        <w:rPr>
          <w:rFonts w:cs="David" w:hint="cs"/>
          <w:rtl/>
        </w:rPr>
        <w:t xml:space="preserve">שתאתר לך את העובד במיומנויות שאותן אתה מחפש, אתה </w:t>
      </w:r>
      <w:bookmarkStart w:id="940" w:name="_ETM_Q1_4544299"/>
      <w:bookmarkEnd w:id="940"/>
      <w:r w:rsidRPr="00EE4D3B">
        <w:rPr>
          <w:rFonts w:cs="David" w:hint="cs"/>
          <w:rtl/>
        </w:rPr>
        <w:t xml:space="preserve">מפעיל אותו ישירות וזה נקרא עובדי קבלן.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מערכות נורמטיביות שונות </w:t>
      </w:r>
      <w:bookmarkStart w:id="941" w:name="_ETM_Q1_4543546"/>
      <w:bookmarkEnd w:id="941"/>
      <w:r w:rsidRPr="00EE4D3B">
        <w:rPr>
          <w:rFonts w:cs="David" w:hint="cs"/>
          <w:rtl/>
        </w:rPr>
        <w:t>חלות על עובדי קבלן ועל עובדי מיקור-חוץ</w:t>
      </w:r>
      <w:bookmarkStart w:id="942" w:name="_ETM_Q1_4548444"/>
      <w:bookmarkEnd w:id="942"/>
      <w:r w:rsidRPr="00EE4D3B">
        <w:rPr>
          <w:rFonts w:cs="David" w:hint="cs"/>
          <w:rtl/>
        </w:rPr>
        <w:t xml:space="preserve">. למשל, החוק המפורסם של עמיר פרץ, שקבע שאחרי </w:t>
      </w:r>
      <w:bookmarkStart w:id="943" w:name="_ETM_Q1_4556508"/>
      <w:bookmarkEnd w:id="943"/>
      <w:r w:rsidRPr="00EE4D3B">
        <w:rPr>
          <w:rFonts w:cs="David" w:hint="cs"/>
          <w:rtl/>
        </w:rPr>
        <w:t>תשעה חודשים, או שעובד הקבלן מפסיק לעבוד או שהוא נ</w:t>
      </w:r>
      <w:bookmarkStart w:id="944" w:name="_ETM_Q1_4555061"/>
      <w:bookmarkEnd w:id="944"/>
      <w:r w:rsidRPr="00EE4D3B">
        <w:rPr>
          <w:rFonts w:cs="David" w:hint="cs"/>
          <w:rtl/>
        </w:rPr>
        <w:t xml:space="preserve">עשה חלק מהארגון, הוא חל רק על עובדי קבלן </w:t>
      </w:r>
      <w:r w:rsidRPr="00EE4D3B">
        <w:rPr>
          <w:rFonts w:cs="David"/>
          <w:rtl/>
        </w:rPr>
        <w:t>–</w:t>
      </w:r>
      <w:r w:rsidRPr="00EE4D3B">
        <w:rPr>
          <w:rFonts w:cs="David" w:hint="cs"/>
          <w:rtl/>
        </w:rPr>
        <w:t xml:space="preserve"> אותם אנשים שאתה שוכר אותם כעובדים, לא </w:t>
      </w:r>
      <w:bookmarkStart w:id="945" w:name="_ETM_Q1_4566352"/>
      <w:bookmarkEnd w:id="945"/>
      <w:r w:rsidRPr="00EE4D3B">
        <w:rPr>
          <w:rFonts w:cs="David" w:hint="cs"/>
          <w:rtl/>
        </w:rPr>
        <w:t xml:space="preserve">שאתה שוכר את הקבלן שיספק לך את השירות אלא אתה שוכר את העובדים </w:t>
      </w:r>
      <w:r w:rsidRPr="00EE4D3B">
        <w:rPr>
          <w:rFonts w:cs="David"/>
          <w:rtl/>
        </w:rPr>
        <w:t>–</w:t>
      </w:r>
      <w:r w:rsidRPr="00EE4D3B">
        <w:rPr>
          <w:rFonts w:cs="David" w:hint="cs"/>
          <w:rtl/>
        </w:rPr>
        <w:t xml:space="preserve"> עליהם חל החוק הזה.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קבלני כוח-אדם. </w:t>
      </w:r>
    </w:p>
    <w:p w:rsidR="00EE4D3B" w:rsidRPr="00EE4D3B" w:rsidRDefault="00EE4D3B" w:rsidP="00EE4D3B">
      <w:pPr>
        <w:bidi/>
        <w:jc w:val="both"/>
        <w:rPr>
          <w:rFonts w:cs="David" w:hint="cs"/>
          <w:rtl/>
        </w:rPr>
      </w:pPr>
      <w:bookmarkStart w:id="946" w:name="_ETM_Q1_4570457"/>
      <w:bookmarkEnd w:id="946"/>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יפה. הוא חל על קבלני </w:t>
      </w:r>
      <w:bookmarkStart w:id="947" w:name="_ETM_Q1_4571218"/>
      <w:bookmarkEnd w:id="947"/>
      <w:r w:rsidRPr="00EE4D3B">
        <w:rPr>
          <w:rFonts w:cs="David" w:hint="cs"/>
          <w:rtl/>
        </w:rPr>
        <w:t xml:space="preserve">כוח-אדם, הוא לא חל על מיקור-חוץ. אז קודם </w:t>
      </w:r>
      <w:bookmarkStart w:id="948" w:name="_ETM_Q1_4578493"/>
      <w:bookmarkEnd w:id="948"/>
      <w:r w:rsidRPr="00EE4D3B">
        <w:rPr>
          <w:rFonts w:cs="David" w:hint="cs"/>
          <w:rtl/>
        </w:rPr>
        <w:t xml:space="preserve">כול, ההבחנה הזאת, חשוב שתהיה על השולחן, חשוב שנבין אותה. בכנסת, לפי מה שנמסר לי, אין עובדי קבלן </w:t>
      </w:r>
      <w:bookmarkStart w:id="949" w:name="_ETM_Q1_4578584"/>
      <w:bookmarkEnd w:id="949"/>
      <w:r w:rsidRPr="00EE4D3B">
        <w:rPr>
          <w:rFonts w:cs="David" w:hint="cs"/>
          <w:rtl/>
        </w:rPr>
        <w:t xml:space="preserve">בכלל, אין מעמד כזה, אין אנשים כאלה בשום תחום, </w:t>
      </w:r>
      <w:bookmarkStart w:id="950" w:name="_ETM_Q1_4588826"/>
      <w:bookmarkEnd w:id="950"/>
      <w:r w:rsidRPr="00EE4D3B">
        <w:rPr>
          <w:rFonts w:cs="David" w:hint="cs"/>
          <w:rtl/>
        </w:rPr>
        <w:t xml:space="preserve">יש רק מיקור-חוץ. </w:t>
      </w:r>
    </w:p>
    <w:p w:rsidR="00EE4D3B" w:rsidRPr="00EE4D3B" w:rsidRDefault="00EE4D3B" w:rsidP="00EE4D3B">
      <w:pPr>
        <w:bidi/>
        <w:jc w:val="both"/>
        <w:rPr>
          <w:rFonts w:cs="David" w:hint="cs"/>
          <w:rtl/>
        </w:rPr>
      </w:pPr>
      <w:bookmarkStart w:id="951" w:name="_ETM_Q1_4587747"/>
      <w:bookmarkEnd w:id="951"/>
    </w:p>
    <w:p w:rsidR="00EE4D3B" w:rsidRPr="00EE4D3B" w:rsidRDefault="00EE4D3B" w:rsidP="00EE4D3B">
      <w:pPr>
        <w:bidi/>
        <w:jc w:val="both"/>
        <w:rPr>
          <w:rFonts w:cs="David" w:hint="cs"/>
          <w:rtl/>
        </w:rPr>
      </w:pPr>
      <w:bookmarkStart w:id="952" w:name="_ETM_Q1_4587936"/>
      <w:bookmarkEnd w:id="952"/>
      <w:r w:rsidRPr="00EE4D3B">
        <w:rPr>
          <w:rFonts w:cs="David" w:hint="cs"/>
          <w:rtl/>
        </w:rPr>
        <w:tab/>
        <w:t xml:space="preserve">כעת, לגוף הטענות עצמן. בעקבות </w:t>
      </w:r>
      <w:bookmarkStart w:id="953" w:name="_ETM_Q1_4594180"/>
      <w:bookmarkEnd w:id="953"/>
      <w:r w:rsidRPr="00EE4D3B">
        <w:rPr>
          <w:rFonts w:cs="David" w:hint="cs"/>
          <w:rtl/>
        </w:rPr>
        <w:t xml:space="preserve">הדיון בשבוע שעבר, אני גם הייתי מוטרד כמוכם כי אני חושב כמוך, שהכנסת לא יכולה להתעלם - גם אם מדובר במיקור-חוץ וגם אם היה מדובר בעובדי קבלן, שאין לנו כרגע </w:t>
      </w:r>
      <w:bookmarkStart w:id="954" w:name="_ETM_Q1_4603666"/>
      <w:bookmarkEnd w:id="954"/>
      <w:r w:rsidRPr="00EE4D3B">
        <w:rPr>
          <w:rFonts w:cs="David" w:hint="cs"/>
          <w:rtl/>
        </w:rPr>
        <w:t xml:space="preserve">בכנסת </w:t>
      </w:r>
      <w:r w:rsidRPr="00EE4D3B">
        <w:rPr>
          <w:rFonts w:cs="David"/>
          <w:rtl/>
        </w:rPr>
        <w:t>–</w:t>
      </w:r>
      <w:r w:rsidRPr="00EE4D3B">
        <w:rPr>
          <w:rFonts w:cs="David" w:hint="cs"/>
          <w:rtl/>
        </w:rPr>
        <w:t xml:space="preserve"> אם יש טענות משמעותיות, מהותיות, הכנסת לא יכולה </w:t>
      </w:r>
      <w:bookmarkStart w:id="955" w:name="_ETM_Q1_4608201"/>
      <w:bookmarkEnd w:id="955"/>
      <w:r w:rsidRPr="00EE4D3B">
        <w:rPr>
          <w:rFonts w:cs="David" w:hint="cs"/>
          <w:rtl/>
        </w:rPr>
        <w:t xml:space="preserve">להתעלם ולהגיד: אותנו זה לא מעניין, אנחנו עיוורים, יש </w:t>
      </w:r>
      <w:bookmarkStart w:id="956" w:name="_ETM_Q1_4609744"/>
      <w:bookmarkEnd w:id="956"/>
      <w:r w:rsidRPr="00EE4D3B">
        <w:rPr>
          <w:rFonts w:cs="David" w:hint="cs"/>
          <w:rtl/>
        </w:rPr>
        <w:t xml:space="preserve">פה קבלנים, תדברו אתם. </w:t>
      </w:r>
    </w:p>
    <w:p w:rsidR="00EE4D3B" w:rsidRPr="00EE4D3B" w:rsidRDefault="00EE4D3B" w:rsidP="00EE4D3B">
      <w:pPr>
        <w:bidi/>
        <w:jc w:val="both"/>
        <w:rPr>
          <w:rFonts w:cs="David" w:hint="cs"/>
          <w:rtl/>
        </w:rPr>
      </w:pPr>
      <w:bookmarkStart w:id="957" w:name="_ETM_Q1_4616535"/>
      <w:bookmarkEnd w:id="957"/>
    </w:p>
    <w:p w:rsidR="00EE4D3B" w:rsidRPr="00EE4D3B" w:rsidRDefault="00EE4D3B" w:rsidP="00EE4D3B">
      <w:pPr>
        <w:bidi/>
        <w:jc w:val="both"/>
        <w:rPr>
          <w:rFonts w:cs="David" w:hint="cs"/>
          <w:rtl/>
        </w:rPr>
      </w:pPr>
      <w:bookmarkStart w:id="958" w:name="_ETM_Q1_4616784"/>
      <w:bookmarkEnd w:id="958"/>
      <w:r w:rsidRPr="00EE4D3B">
        <w:rPr>
          <w:rFonts w:cs="David" w:hint="cs"/>
          <w:rtl/>
        </w:rPr>
        <w:tab/>
        <w:t xml:space="preserve">לכן, אני ביקשתי לבדוק את </w:t>
      </w:r>
      <w:bookmarkStart w:id="959" w:name="_ETM_Q1_4613691"/>
      <w:bookmarkEnd w:id="959"/>
      <w:r w:rsidRPr="00EE4D3B">
        <w:rPr>
          <w:rFonts w:cs="David" w:hint="cs"/>
          <w:rtl/>
        </w:rPr>
        <w:t xml:space="preserve">הדברים האלה, ובדקתי גם את התלונה שלך בנושא הפגרה </w:t>
      </w:r>
      <w:bookmarkStart w:id="960" w:name="_ETM_Q1_4622068"/>
      <w:bookmarkEnd w:id="960"/>
      <w:r w:rsidRPr="00EE4D3B">
        <w:rPr>
          <w:rFonts w:cs="David" w:hint="cs"/>
          <w:rtl/>
        </w:rPr>
        <w:t xml:space="preserve">וגם את התלונה של חבר הכנסת טיבי לגבי אלכס, ואני </w:t>
      </w:r>
      <w:bookmarkStart w:id="961" w:name="_ETM_Q1_4626691"/>
      <w:bookmarkEnd w:id="961"/>
      <w:r w:rsidRPr="00EE4D3B">
        <w:rPr>
          <w:rFonts w:cs="David" w:hint="cs"/>
          <w:rtl/>
        </w:rPr>
        <w:t>רוצה לומ</w:t>
      </w:r>
      <w:bookmarkStart w:id="962" w:name="_ETM_Q1_4628492"/>
      <w:bookmarkStart w:id="963" w:name="_ETM_Q1_4628620"/>
      <w:bookmarkEnd w:id="962"/>
      <w:bookmarkEnd w:id="963"/>
      <w:r w:rsidRPr="00EE4D3B">
        <w:rPr>
          <w:rFonts w:cs="David" w:hint="cs"/>
          <w:rtl/>
        </w:rPr>
        <w:t>ר</w:t>
      </w:r>
      <w:bookmarkStart w:id="964" w:name="_ETM_Q1_4622992"/>
      <w:bookmarkEnd w:id="964"/>
      <w:r w:rsidRPr="00EE4D3B">
        <w:rPr>
          <w:rFonts w:cs="David" w:hint="cs"/>
          <w:rtl/>
        </w:rPr>
        <w:t xml:space="preserve"> כך.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בעניין הפגרה, הדברים הם לא מדויקים וחשוב להעמיד אותם על דיוקם. קודם כול ברמה המשפטית, הכנסת </w:t>
      </w:r>
      <w:bookmarkStart w:id="965" w:name="_ETM_Q1_4631294"/>
      <w:bookmarkEnd w:id="965"/>
      <w:r w:rsidRPr="00EE4D3B">
        <w:rPr>
          <w:rFonts w:cs="David" w:hint="cs"/>
          <w:rtl/>
        </w:rPr>
        <w:t xml:space="preserve">אינה יכולה להכתיב לקבלן להעסיק את אותו מספר עובדים כפי </w:t>
      </w:r>
      <w:bookmarkStart w:id="966" w:name="_ETM_Q1_4634240"/>
      <w:bookmarkEnd w:id="966"/>
      <w:r w:rsidRPr="00EE4D3B">
        <w:rPr>
          <w:rFonts w:cs="David" w:hint="cs"/>
          <w:rtl/>
        </w:rPr>
        <w:t xml:space="preserve">שהוא מעסיק בתקופת המושב </w:t>
      </w:r>
      <w:r w:rsidRPr="00EE4D3B">
        <w:rPr>
          <w:rFonts w:cs="David"/>
          <w:rtl/>
        </w:rPr>
        <w:t>–</w:t>
      </w:r>
      <w:r w:rsidRPr="00EE4D3B">
        <w:rPr>
          <w:rFonts w:cs="David" w:hint="cs"/>
          <w:rtl/>
        </w:rPr>
        <w:t xml:space="preserve"> לא במישור המשפטי, לא במישור </w:t>
      </w:r>
      <w:bookmarkStart w:id="967" w:name="_ETM_Q1_4638733"/>
      <w:bookmarkEnd w:id="967"/>
      <w:r w:rsidRPr="00EE4D3B">
        <w:rPr>
          <w:rFonts w:cs="David" w:hint="cs"/>
          <w:rtl/>
        </w:rPr>
        <w:t xml:space="preserve">הכלכלי ולא במישור הפרקטי. הקבלן עצמו, אגב, לקח </w:t>
      </w:r>
      <w:bookmarkStart w:id="968" w:name="_ETM_Q1_4641878"/>
      <w:bookmarkEnd w:id="968"/>
      <w:r w:rsidRPr="00EE4D3B">
        <w:rPr>
          <w:rFonts w:cs="David" w:hint="cs"/>
          <w:rtl/>
        </w:rPr>
        <w:t xml:space="preserve">על עצמו מחויבות שבמפורש כתובה בהסכם שלו, יש </w:t>
      </w:r>
      <w:bookmarkStart w:id="969" w:name="_ETM_Q1_4647980"/>
      <w:bookmarkEnd w:id="969"/>
      <w:r w:rsidRPr="00EE4D3B">
        <w:rPr>
          <w:rFonts w:cs="David" w:hint="cs"/>
          <w:rtl/>
        </w:rPr>
        <w:t xml:space="preserve">לי אותו פה, שכתוב בה כך: "שאיפתנו להעסיק את </w:t>
      </w:r>
      <w:bookmarkStart w:id="970" w:name="_ETM_Q1_4651314"/>
      <w:bookmarkEnd w:id="970"/>
      <w:r w:rsidRPr="00EE4D3B">
        <w:rPr>
          <w:rFonts w:cs="David" w:hint="cs"/>
          <w:rtl/>
        </w:rPr>
        <w:t xml:space="preserve">העובדים הזמניים מתחלפים באתרים השונים ב"שפע" " </w:t>
      </w:r>
      <w:r w:rsidRPr="00EE4D3B">
        <w:rPr>
          <w:rFonts w:cs="David"/>
          <w:rtl/>
        </w:rPr>
        <w:t>–</w:t>
      </w:r>
      <w:r w:rsidRPr="00EE4D3B">
        <w:rPr>
          <w:rFonts w:cs="David" w:hint="cs"/>
          <w:rtl/>
        </w:rPr>
        <w:t xml:space="preserve"> "שפע" זה שם הקבלן - - </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אחמד טיבי: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הם גם מתחלפים בשפע.</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"ובפגרות משכן הכנסת במטרה לשמר עובדים אלה ולהמעיט ככל הניתן בתחלופה." אל"ף, </w:t>
      </w:r>
      <w:bookmarkStart w:id="971" w:name="_ETM_Q1_4671212"/>
      <w:bookmarkEnd w:id="971"/>
      <w:r w:rsidRPr="00EE4D3B">
        <w:rPr>
          <w:rFonts w:cs="David" w:hint="cs"/>
          <w:rtl/>
        </w:rPr>
        <w:t xml:space="preserve">הזכיין הנוכחי, אותו "שפע", בכלל עדיין לא עבד בכנסת </w:t>
      </w:r>
      <w:bookmarkStart w:id="972" w:name="_ETM_Q1_4670300"/>
      <w:bookmarkEnd w:id="972"/>
      <w:r w:rsidRPr="00EE4D3B">
        <w:rPr>
          <w:rFonts w:cs="David" w:hint="cs"/>
          <w:rtl/>
        </w:rPr>
        <w:t xml:space="preserve">בתקופת פגרה. לכן לא ניתן לבוא אליו בשום טענה </w:t>
      </w:r>
      <w:bookmarkStart w:id="973" w:name="_ETM_Q1_4676644"/>
      <w:bookmarkEnd w:id="973"/>
      <w:r w:rsidRPr="00EE4D3B">
        <w:rPr>
          <w:rFonts w:cs="David" w:hint="cs"/>
          <w:rtl/>
        </w:rPr>
        <w:t xml:space="preserve">כי זה פשוט לא נבחן, במישור העובדתי.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זה יגיע. זה יגיע.</w:t>
      </w:r>
    </w:p>
    <w:p w:rsidR="00EE4D3B" w:rsidRPr="00EE4D3B" w:rsidRDefault="00EE4D3B" w:rsidP="00EE4D3B">
      <w:pPr>
        <w:bidi/>
        <w:jc w:val="both"/>
        <w:rPr>
          <w:rFonts w:cs="David" w:hint="cs"/>
          <w:rtl/>
        </w:rPr>
      </w:pPr>
      <w:bookmarkStart w:id="974" w:name="_ETM_Q1_4675686"/>
      <w:bookmarkEnd w:id="974"/>
      <w:r w:rsidRPr="00EE4D3B">
        <w:rPr>
          <w:rFonts w:cs="David"/>
          <w:rtl/>
        </w:rPr>
        <w:br/>
      </w:r>
      <w:r w:rsidRPr="00EE4D3B">
        <w:rPr>
          <w:rFonts w:cs="David" w:hint="cs"/>
          <w:u w:val="single"/>
          <w:rtl/>
        </w:rPr>
        <w:t>אי</w:t>
      </w:r>
      <w:bookmarkStart w:id="975" w:name="_ETM_Q1_4679292"/>
      <w:bookmarkEnd w:id="975"/>
      <w:r w:rsidRPr="00EE4D3B">
        <w:rPr>
          <w:rFonts w:cs="David" w:hint="cs"/>
          <w:u w:val="single"/>
          <w:rtl/>
        </w:rPr>
        <w:t>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אוקיי, יגיע ונראה.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אבל </w:t>
      </w:r>
      <w:bookmarkStart w:id="976" w:name="_ETM_Q1_4678399"/>
      <w:bookmarkEnd w:id="976"/>
      <w:r w:rsidRPr="00EE4D3B">
        <w:rPr>
          <w:rFonts w:cs="David" w:hint="cs"/>
          <w:rtl/>
        </w:rPr>
        <w:t xml:space="preserve">עובדתית, איל </w:t>
      </w:r>
      <w:r w:rsidRPr="00EE4D3B">
        <w:rPr>
          <w:rFonts w:cs="David"/>
          <w:rtl/>
        </w:rPr>
        <w:t>–</w:t>
      </w:r>
      <w:r w:rsidRPr="00EE4D3B">
        <w:rPr>
          <w:rFonts w:cs="David" w:hint="cs"/>
          <w:rtl/>
        </w:rPr>
        <w:t xml:space="preserve"> אני מאוד מעריך אותך ודעותיך הן באמת כסלע </w:t>
      </w:r>
      <w:r w:rsidRPr="00EE4D3B">
        <w:rPr>
          <w:rFonts w:cs="David"/>
          <w:rtl/>
        </w:rPr>
        <w:t>–</w:t>
      </w:r>
      <w:r w:rsidRPr="00EE4D3B">
        <w:rPr>
          <w:rFonts w:cs="David" w:hint="cs"/>
          <w:rtl/>
        </w:rPr>
        <w:t xml:space="preserve"> אבל אני אומר לך, עובדי מיקור-החוץ האלה, בפעמים הקודמות בשנים שעברו, בתקופת</w:t>
      </w:r>
      <w:bookmarkStart w:id="977" w:name="_ETM_Q1_4700625"/>
      <w:bookmarkEnd w:id="977"/>
      <w:r w:rsidRPr="00EE4D3B">
        <w:rPr>
          <w:rFonts w:cs="David" w:hint="cs"/>
          <w:rtl/>
        </w:rPr>
        <w:t xml:space="preserve"> הפגרה לא קיבלו משכורת. אני בדקתי. </w:t>
      </w:r>
    </w:p>
    <w:p w:rsidR="00EE4D3B" w:rsidRPr="00EE4D3B" w:rsidRDefault="00EE4D3B" w:rsidP="00EE4D3B">
      <w:pPr>
        <w:bidi/>
        <w:jc w:val="both"/>
        <w:rPr>
          <w:rFonts w:cs="David" w:hint="cs"/>
          <w:u w:val="single"/>
          <w:rtl/>
        </w:rPr>
      </w:pPr>
      <w:bookmarkStart w:id="978" w:name="_ETM_Q1_4699890"/>
      <w:bookmarkEnd w:id="978"/>
      <w:r w:rsidRPr="00EE4D3B">
        <w:rPr>
          <w:rFonts w:cs="David"/>
          <w:rtl/>
        </w:rPr>
        <w:br/>
      </w:r>
      <w:r w:rsidRPr="00EE4D3B">
        <w:rPr>
          <w:rFonts w:cs="David" w:hint="cs"/>
          <w:u w:val="single"/>
          <w:rtl/>
        </w:rPr>
        <w:t>אחמד טיבי: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המידע הזה בדוק ונכון. </w:t>
      </w:r>
    </w:p>
    <w:p w:rsidR="00EE4D3B" w:rsidRPr="00EE4D3B" w:rsidRDefault="00EE4D3B" w:rsidP="00EE4D3B">
      <w:pPr>
        <w:bidi/>
        <w:jc w:val="both"/>
        <w:rPr>
          <w:rFonts w:cs="David" w:hint="cs"/>
          <w:rtl/>
        </w:rPr>
      </w:pPr>
      <w:bookmarkStart w:id="979" w:name="_ETM_Q1_4707557"/>
      <w:bookmarkEnd w:id="979"/>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לא הייתי אומר לך דבר שלא נבדק. לא הייתי מעלה על דעתי להגיד בפרוטוקול הכנסת, בוועדת הכנסת, את מה שאני אומר אילולא אני בדקתי.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יש בעיה אמיתית בסיפור הזה, כי שישה חודשים לא </w:t>
      </w:r>
      <w:bookmarkStart w:id="980" w:name="_ETM_Q1_4716640"/>
      <w:bookmarkEnd w:id="980"/>
      <w:r w:rsidRPr="00EE4D3B">
        <w:rPr>
          <w:rFonts w:cs="David" w:hint="cs"/>
          <w:rtl/>
        </w:rPr>
        <w:t>יכולים - - -</w:t>
      </w:r>
    </w:p>
    <w:p w:rsidR="00EE4D3B" w:rsidRPr="00EE4D3B" w:rsidRDefault="00EE4D3B" w:rsidP="00EE4D3B">
      <w:pPr>
        <w:bidi/>
        <w:jc w:val="both"/>
        <w:rPr>
          <w:rFonts w:cs="David" w:hint="cs"/>
          <w:rtl/>
        </w:rPr>
      </w:pPr>
      <w:bookmarkStart w:id="981" w:name="_ETM_Q1_4722368"/>
      <w:bookmarkEnd w:id="981"/>
    </w:p>
    <w:p w:rsidR="00EE4D3B" w:rsidRPr="00EE4D3B" w:rsidRDefault="00EE4D3B" w:rsidP="00EE4D3B">
      <w:pPr>
        <w:bidi/>
        <w:jc w:val="both"/>
        <w:rPr>
          <w:rFonts w:cs="David" w:hint="cs"/>
          <w:rtl/>
        </w:rPr>
      </w:pPr>
      <w:r w:rsidRPr="00EE4D3B">
        <w:rPr>
          <w:rFonts w:cs="David" w:hint="cs"/>
          <w:u w:val="single"/>
          <w:rtl/>
        </w:rPr>
        <w:t>קריאות:</w:t>
      </w:r>
    </w:p>
    <w:p w:rsidR="00EE4D3B" w:rsidRPr="00EE4D3B" w:rsidRDefault="00EE4D3B" w:rsidP="00EE4D3B">
      <w:pPr>
        <w:bidi/>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 xml:space="preserve">נכון. </w:t>
      </w:r>
      <w:bookmarkStart w:id="982" w:name="_ETM_Q1_4715686"/>
      <w:bookmarkEnd w:id="982"/>
    </w:p>
    <w:p w:rsidR="00EE4D3B" w:rsidRPr="00EE4D3B" w:rsidRDefault="00EE4D3B" w:rsidP="00EE4D3B">
      <w:pPr>
        <w:bidi/>
        <w:ind w:firstLine="720"/>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אגב, חלק מהסיבה לפעולה במיקור-חוץ היא בדיוק התנודתיות הזאת. איפה פועלים הרבה פעמים דרך עובדי קבלן ודרך מיקור-חוץ? בענפים תנודתיים </w:t>
      </w:r>
      <w:r w:rsidRPr="00EE4D3B">
        <w:rPr>
          <w:rFonts w:cs="David"/>
          <w:rtl/>
        </w:rPr>
        <w:t>–</w:t>
      </w:r>
      <w:r w:rsidRPr="00EE4D3B">
        <w:rPr>
          <w:rFonts w:cs="David" w:hint="cs"/>
          <w:rtl/>
        </w:rPr>
        <w:t xml:space="preserve"> כמו במלונאות, כמו בחקלאות, כמו באקדמיה </w:t>
      </w:r>
      <w:r w:rsidRPr="00EE4D3B">
        <w:rPr>
          <w:rFonts w:cs="David"/>
          <w:rtl/>
        </w:rPr>
        <w:t>–</w:t>
      </w:r>
      <w:r w:rsidRPr="00EE4D3B">
        <w:rPr>
          <w:rFonts w:cs="David" w:hint="cs"/>
          <w:rtl/>
        </w:rPr>
        <w:t xml:space="preserve"> מקומות שבהם יש הפסקות משמעותיות </w:t>
      </w:r>
      <w:bookmarkStart w:id="983" w:name="_ETM_Q1_4732998"/>
      <w:bookmarkEnd w:id="983"/>
      <w:r w:rsidRPr="00EE4D3B">
        <w:rPr>
          <w:rFonts w:cs="David" w:hint="cs"/>
          <w:rtl/>
        </w:rPr>
        <w:t xml:space="preserve">במהלך השנה, המוסד המעסיק לא רוצה לקחת על עצמו </w:t>
      </w:r>
      <w:bookmarkStart w:id="984" w:name="_ETM_Q1_4740291"/>
      <w:bookmarkEnd w:id="984"/>
      <w:r w:rsidRPr="00EE4D3B">
        <w:rPr>
          <w:rFonts w:cs="David" w:hint="cs"/>
          <w:rtl/>
        </w:rPr>
        <w:t>את הפעילות, גם כי היא לא בליבת הפעילות שלו. תאמינו לי שאגב טענות אחרות שעלו</w:t>
      </w:r>
      <w:bookmarkStart w:id="985" w:name="_ETM_Q1_4746418"/>
      <w:bookmarkEnd w:id="985"/>
      <w:r w:rsidRPr="00EE4D3B">
        <w:rPr>
          <w:rFonts w:cs="David" w:hint="cs"/>
          <w:rtl/>
        </w:rPr>
        <w:t xml:space="preserve">, ויושב-ראש הוועדה גם היה מעורב בעניין הזה, לגבי </w:t>
      </w:r>
      <w:bookmarkStart w:id="986" w:name="_ETM_Q1_4751024"/>
      <w:bookmarkEnd w:id="986"/>
      <w:r w:rsidRPr="00EE4D3B">
        <w:rPr>
          <w:rFonts w:cs="David" w:hint="cs"/>
          <w:rtl/>
        </w:rPr>
        <w:t>טיב ואיכות המזנון, הנחת העבודה</w:t>
      </w:r>
      <w:bookmarkStart w:id="987" w:name="_ETM_Q1_4710880"/>
      <w:bookmarkStart w:id="988" w:name="_ETM_Q1_4704964"/>
      <w:bookmarkEnd w:id="987"/>
      <w:bookmarkEnd w:id="988"/>
      <w:r w:rsidRPr="00EE4D3B">
        <w:rPr>
          <w:rFonts w:cs="David" w:hint="cs"/>
          <w:rtl/>
        </w:rPr>
        <w:t xml:space="preserve"> בכל המשק היא שאם אתה עושה </w:t>
      </w:r>
      <w:r w:rsidRPr="00EE4D3B">
        <w:rPr>
          <w:rFonts w:cs="David"/>
        </w:rPr>
        <w:t>In-House</w:t>
      </w:r>
      <w:r w:rsidRPr="00EE4D3B">
        <w:rPr>
          <w:rFonts w:cs="David" w:hint="cs"/>
          <w:rtl/>
        </w:rPr>
        <w:t xml:space="preserve">, מזנון בתוך הבית, הסיכוי </w:t>
      </w:r>
      <w:bookmarkStart w:id="989" w:name="_ETM_Q1_4759886"/>
      <w:bookmarkEnd w:id="989"/>
      <w:r w:rsidRPr="00EE4D3B">
        <w:rPr>
          <w:rFonts w:cs="David" w:hint="cs"/>
          <w:rtl/>
        </w:rPr>
        <w:t xml:space="preserve">שהוא יהיה מוצלח הוא עוד פחות מהסיכוי שאתה מוציא את </w:t>
      </w:r>
      <w:bookmarkStart w:id="990" w:name="_ETM_Q1_4760338"/>
      <w:bookmarkEnd w:id="990"/>
      <w:r w:rsidRPr="00EE4D3B">
        <w:rPr>
          <w:rFonts w:cs="David" w:hint="cs"/>
          <w:rtl/>
        </w:rPr>
        <w:t xml:space="preserve">זה לאנשים שמתמחים בזה וזה תחום פעולתם העיקרי. </w:t>
      </w:r>
    </w:p>
    <w:p w:rsidR="00EE4D3B" w:rsidRPr="00EE4D3B" w:rsidRDefault="00EE4D3B" w:rsidP="00EE4D3B">
      <w:pPr>
        <w:bidi/>
        <w:jc w:val="both"/>
        <w:rPr>
          <w:rFonts w:cs="David" w:hint="cs"/>
          <w:rtl/>
        </w:rPr>
      </w:pPr>
      <w:bookmarkStart w:id="991" w:name="_ETM_Q1_4770019"/>
      <w:bookmarkEnd w:id="991"/>
    </w:p>
    <w:p w:rsidR="00EE4D3B" w:rsidRPr="00EE4D3B" w:rsidRDefault="00EE4D3B" w:rsidP="00EE4D3B">
      <w:pPr>
        <w:bidi/>
        <w:jc w:val="both"/>
        <w:rPr>
          <w:rFonts w:cs="David" w:hint="cs"/>
          <w:rtl/>
        </w:rPr>
      </w:pPr>
      <w:bookmarkStart w:id="992" w:name="_ETM_Q1_4770143"/>
      <w:bookmarkEnd w:id="992"/>
      <w:r w:rsidRPr="00EE4D3B">
        <w:rPr>
          <w:rFonts w:cs="David" w:hint="cs"/>
          <w:rtl/>
        </w:rPr>
        <w:tab/>
        <w:t xml:space="preserve">לכן, אני בא ואומר קודם כול לגבי הזכיין הנוכחי </w:t>
      </w:r>
      <w:r w:rsidRPr="00EE4D3B">
        <w:rPr>
          <w:rFonts w:cs="David"/>
          <w:rtl/>
        </w:rPr>
        <w:t>–</w:t>
      </w:r>
      <w:r w:rsidRPr="00EE4D3B">
        <w:rPr>
          <w:rFonts w:cs="David" w:hint="cs"/>
          <w:rtl/>
        </w:rPr>
        <w:t xml:space="preserve"> חשוב להבהיר כי הדברים האלה יכלו לא להיות ברורים מהדיון הקודם.  קודם כול, הוא עוד לא פעל בכנסת בכלל בתקופת פגרה</w:t>
      </w:r>
      <w:bookmarkStart w:id="993" w:name="_ETM_Q1_4778424"/>
      <w:bookmarkEnd w:id="993"/>
      <w:r w:rsidRPr="00EE4D3B">
        <w:rPr>
          <w:rFonts w:cs="David" w:hint="cs"/>
          <w:rtl/>
        </w:rPr>
        <w:t>, ולכן אנחנו לא יכולים להאשים אותו או לטעון כלפיו איזושהי טענה בתחום הזה.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שלמה מולה</w:t>
      </w:r>
      <w:bookmarkStart w:id="994" w:name="_ETM_Q1_4780064"/>
      <w:bookmarkEnd w:id="994"/>
      <w:r w:rsidRPr="00EE4D3B">
        <w:rPr>
          <w:rFonts w:cs="David" w:hint="cs"/>
          <w:u w:val="single"/>
          <w:rtl/>
        </w:rPr>
        <w:t>:</w:t>
      </w:r>
    </w:p>
    <w:p w:rsidR="00EE4D3B" w:rsidRPr="00EE4D3B" w:rsidRDefault="00EE4D3B" w:rsidP="00EE4D3B">
      <w:pPr>
        <w:bidi/>
        <w:jc w:val="both"/>
        <w:rPr>
          <w:rFonts w:cs="David" w:hint="cs"/>
          <w:rtl/>
        </w:rPr>
      </w:pPr>
      <w:bookmarkStart w:id="995" w:name="_ETM_Q1_4783887"/>
      <w:bookmarkEnd w:id="995"/>
    </w:p>
    <w:p w:rsidR="00EE4D3B" w:rsidRPr="00EE4D3B" w:rsidRDefault="00EE4D3B" w:rsidP="00EE4D3B">
      <w:pPr>
        <w:bidi/>
        <w:jc w:val="both"/>
        <w:rPr>
          <w:rFonts w:cs="David" w:hint="cs"/>
          <w:rtl/>
        </w:rPr>
      </w:pPr>
      <w:bookmarkStart w:id="996" w:name="_ETM_Q1_4784016"/>
      <w:bookmarkEnd w:id="996"/>
      <w:r w:rsidRPr="00EE4D3B">
        <w:rPr>
          <w:rFonts w:cs="David" w:hint="cs"/>
          <w:rtl/>
        </w:rPr>
        <w:tab/>
        <w:t xml:space="preserve">הטענה שלנו </w:t>
      </w:r>
      <w:bookmarkStart w:id="997" w:name="_ETM_Q1_4782082"/>
      <w:bookmarkEnd w:id="997"/>
      <w:r w:rsidRPr="00EE4D3B">
        <w:rPr>
          <w:rFonts w:cs="David" w:hint="cs"/>
          <w:rtl/>
        </w:rPr>
        <w:t xml:space="preserve">לכנסת שאפשרה במשך השנים, ידעה </w:t>
      </w:r>
      <w:r w:rsidRPr="00EE4D3B">
        <w:rPr>
          <w:rFonts w:cs="David"/>
          <w:rtl/>
        </w:rPr>
        <w:t>–</w:t>
      </w:r>
      <w:r w:rsidRPr="00EE4D3B">
        <w:rPr>
          <w:rFonts w:cs="David" w:hint="cs"/>
          <w:rtl/>
        </w:rPr>
        <w:t xml:space="preserve"> אני</w:t>
      </w:r>
      <w:bookmarkStart w:id="998" w:name="_ETM_Q1_4790239"/>
      <w:bookmarkEnd w:id="998"/>
      <w:r w:rsidRPr="00EE4D3B">
        <w:rPr>
          <w:rFonts w:cs="David" w:hint="cs"/>
          <w:rtl/>
        </w:rPr>
        <w:t xml:space="preserve"> לא אומר הכנסת הזאת </w:t>
      </w:r>
      <w:r w:rsidRPr="00EE4D3B">
        <w:rPr>
          <w:rFonts w:cs="David"/>
          <w:rtl/>
        </w:rPr>
        <w:t>–</w:t>
      </w:r>
      <w:r w:rsidRPr="00EE4D3B">
        <w:rPr>
          <w:rFonts w:cs="David" w:hint="cs"/>
          <w:rtl/>
        </w:rPr>
        <w:t xml:space="preserve"> הכנסת הקודמת וקודמתה וקודמתה, שידעה שיש סיטואציה כזאת, ולא עצרו את זה.</w:t>
      </w:r>
    </w:p>
    <w:p w:rsidR="00EE4D3B" w:rsidRPr="00EE4D3B" w:rsidRDefault="00EE4D3B" w:rsidP="00EE4D3B">
      <w:pPr>
        <w:bidi/>
        <w:jc w:val="both"/>
        <w:rPr>
          <w:rFonts w:cs="David" w:hint="cs"/>
          <w:rtl/>
        </w:rPr>
      </w:pPr>
      <w:bookmarkStart w:id="999" w:name="_ETM_Q1_4794151"/>
      <w:bookmarkEnd w:id="999"/>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bookmarkStart w:id="1000" w:name="_ETM_Q1_4798183"/>
      <w:bookmarkEnd w:id="1000"/>
    </w:p>
    <w:p w:rsidR="00EE4D3B" w:rsidRPr="00EE4D3B" w:rsidRDefault="00EE4D3B" w:rsidP="00EE4D3B">
      <w:pPr>
        <w:bidi/>
        <w:jc w:val="both"/>
        <w:rPr>
          <w:rFonts w:cs="David" w:hint="cs"/>
          <w:rtl/>
        </w:rPr>
      </w:pPr>
      <w:bookmarkStart w:id="1001" w:name="_ETM_Q1_4798306"/>
      <w:bookmarkEnd w:id="1001"/>
      <w:r w:rsidRPr="00EE4D3B">
        <w:rPr>
          <w:rFonts w:cs="David" w:hint="cs"/>
          <w:rtl/>
        </w:rPr>
        <w:tab/>
        <w:t>לא, לא, אני מסביר לך, שלמה. המצב הו</w:t>
      </w:r>
      <w:bookmarkStart w:id="1002" w:name="_ETM_Q1_4801416"/>
      <w:bookmarkEnd w:id="1002"/>
      <w:r w:rsidRPr="00EE4D3B">
        <w:rPr>
          <w:rFonts w:cs="David" w:hint="cs"/>
          <w:rtl/>
        </w:rPr>
        <w:t>א הפוך. הכנסת, ביודעין, מתקשרת במיקור-חוץ בגלל שתי סיבות. סיבה אחת</w:t>
      </w:r>
      <w:bookmarkStart w:id="1003" w:name="_ETM_Q1_4804908"/>
      <w:bookmarkEnd w:id="1003"/>
      <w:r w:rsidRPr="00EE4D3B">
        <w:rPr>
          <w:rFonts w:cs="David" w:hint="cs"/>
          <w:rtl/>
        </w:rPr>
        <w:t xml:space="preserve"> זה איכות וטיב המזנון, כשהנחת העבודה היא שבמיקור-חוץ יהי</w:t>
      </w:r>
      <w:bookmarkStart w:id="1004" w:name="_ETM_Q1_4809028"/>
      <w:bookmarkEnd w:id="1004"/>
      <w:r w:rsidRPr="00EE4D3B">
        <w:rPr>
          <w:rFonts w:cs="David" w:hint="cs"/>
          <w:rtl/>
        </w:rPr>
        <w:t xml:space="preserve">ו לנו שירות ואיכות יותר טובים; ההנחה השנייה היא </w:t>
      </w:r>
      <w:bookmarkStart w:id="1005" w:name="_ETM_Q1_4813620"/>
      <w:bookmarkEnd w:id="1005"/>
      <w:r w:rsidRPr="00EE4D3B">
        <w:rPr>
          <w:rFonts w:cs="David" w:hint="cs"/>
          <w:rtl/>
        </w:rPr>
        <w:t xml:space="preserve">שאנחנו באמת סובלים ממצב שבו ארבעה חודשים בשנה הנפח של </w:t>
      </w:r>
      <w:bookmarkStart w:id="1006" w:name="_ETM_Q1_4817257"/>
      <w:bookmarkEnd w:id="1006"/>
      <w:r w:rsidRPr="00EE4D3B">
        <w:rPr>
          <w:rFonts w:cs="David" w:hint="cs"/>
          <w:rtl/>
        </w:rPr>
        <w:t xml:space="preserve">המזנון יורד דרמטית, ולכן אנחנו לא נעסיק את אותם </w:t>
      </w:r>
      <w:bookmarkStart w:id="1007" w:name="_ETM_Q1_4820842"/>
      <w:bookmarkEnd w:id="1007"/>
      <w:r w:rsidRPr="00EE4D3B">
        <w:rPr>
          <w:rFonts w:cs="David" w:hint="cs"/>
          <w:rtl/>
        </w:rPr>
        <w:t xml:space="preserve">40 או 50, או אינני יודע כמה עובדים שעובדים במהלך </w:t>
      </w:r>
      <w:bookmarkStart w:id="1008" w:name="_ETM_Q1_4823100"/>
      <w:bookmarkEnd w:id="1008"/>
      <w:r w:rsidRPr="00EE4D3B">
        <w:rPr>
          <w:rFonts w:cs="David" w:hint="cs"/>
          <w:rtl/>
        </w:rPr>
        <w:t>השנה, נעסיק את כל העובדים האלה, או ליתר דיוק,</w:t>
      </w:r>
      <w:bookmarkStart w:id="1009" w:name="_ETM_Q1_4830404"/>
      <w:bookmarkEnd w:id="1009"/>
      <w:r w:rsidRPr="00EE4D3B">
        <w:rPr>
          <w:rFonts w:cs="David" w:hint="cs"/>
          <w:rtl/>
        </w:rPr>
        <w:t xml:space="preserve"> לא נעסיק אותם כי לא תהיה להם תעסוקה, </w:t>
      </w:r>
      <w:bookmarkStart w:id="1010" w:name="_ETM_Q1_4830330"/>
      <w:bookmarkEnd w:id="1010"/>
      <w:r w:rsidRPr="00EE4D3B">
        <w:rPr>
          <w:rFonts w:cs="David" w:hint="cs"/>
          <w:rtl/>
        </w:rPr>
        <w:t xml:space="preserve">כי הנפח יורד בצורה כל כך דרמטית. </w:t>
      </w:r>
    </w:p>
    <w:p w:rsidR="00EE4D3B" w:rsidRPr="00EE4D3B" w:rsidRDefault="00EE4D3B" w:rsidP="00EE4D3B">
      <w:pPr>
        <w:bidi/>
        <w:jc w:val="both"/>
        <w:rPr>
          <w:rFonts w:cs="David" w:hint="cs"/>
          <w:rtl/>
        </w:rPr>
      </w:pPr>
      <w:bookmarkStart w:id="1011" w:name="_ETM_Q1_4837337"/>
      <w:bookmarkEnd w:id="1011"/>
    </w:p>
    <w:p w:rsidR="00EE4D3B" w:rsidRPr="00EE4D3B" w:rsidRDefault="00EE4D3B" w:rsidP="00EE4D3B">
      <w:pPr>
        <w:bidi/>
        <w:jc w:val="both"/>
        <w:rPr>
          <w:rFonts w:cs="David" w:hint="cs"/>
          <w:rtl/>
        </w:rPr>
      </w:pPr>
      <w:bookmarkStart w:id="1012" w:name="_ETM_Q1_4837590"/>
      <w:bookmarkEnd w:id="1012"/>
      <w:r w:rsidRPr="00EE4D3B">
        <w:rPr>
          <w:rFonts w:cs="David" w:hint="cs"/>
          <w:rtl/>
        </w:rPr>
        <w:tab/>
        <w:t xml:space="preserve">שאלת בצדק למה עובדי הכנסת שנפח הפעילות שלהם יורד דרמטית אתה כן מעסיק, ואת </w:t>
      </w:r>
      <w:bookmarkStart w:id="1013" w:name="_ETM_Q1_4842811"/>
      <w:bookmarkEnd w:id="1013"/>
      <w:r w:rsidRPr="00EE4D3B">
        <w:rPr>
          <w:rFonts w:cs="David" w:hint="cs"/>
          <w:rtl/>
        </w:rPr>
        <w:t xml:space="preserve">העובדים האלה אתה לא מעסיק. בגלל אותה החלטת מדיניות, </w:t>
      </w:r>
      <w:bookmarkStart w:id="1014" w:name="_ETM_Q1_4842454"/>
      <w:bookmarkEnd w:id="1014"/>
      <w:r w:rsidRPr="00EE4D3B">
        <w:rPr>
          <w:rFonts w:cs="David" w:hint="cs"/>
          <w:rtl/>
        </w:rPr>
        <w:t xml:space="preserve">שחלה אגב בכל משרדי הממשלה, ולדעתי בכל הגופים </w:t>
      </w:r>
      <w:bookmarkStart w:id="1015" w:name="_ETM_Q1_4849347"/>
      <w:bookmarkEnd w:id="1015"/>
      <w:r w:rsidRPr="00EE4D3B">
        <w:rPr>
          <w:rFonts w:cs="David" w:hint="cs"/>
          <w:rtl/>
        </w:rPr>
        <w:t xml:space="preserve">הציבוריים ואולי גם בגופים הפרטיים, להוציא את הנושא הזה של </w:t>
      </w:r>
      <w:bookmarkStart w:id="1016" w:name="_ETM_Q1_4849873"/>
      <w:bookmarkEnd w:id="1016"/>
      <w:r w:rsidRPr="00EE4D3B">
        <w:rPr>
          <w:rFonts w:cs="David" w:hint="cs"/>
          <w:rtl/>
        </w:rPr>
        <w:t xml:space="preserve">מיקור-חוץ. זה בדיוק הדגם של מיקור-חוץ, שבו המעסיק לא </w:t>
      </w:r>
      <w:bookmarkStart w:id="1017" w:name="_ETM_Q1_4852501"/>
      <w:bookmarkEnd w:id="1017"/>
      <w:r w:rsidRPr="00EE4D3B">
        <w:rPr>
          <w:rFonts w:cs="David" w:hint="cs"/>
          <w:rtl/>
        </w:rPr>
        <w:t xml:space="preserve">לוקח על </w:t>
      </w:r>
      <w:bookmarkStart w:id="1018" w:name="_ETM_Q1_4854303"/>
      <w:bookmarkEnd w:id="1018"/>
      <w:r w:rsidRPr="00EE4D3B">
        <w:rPr>
          <w:rFonts w:cs="David" w:hint="cs"/>
          <w:rtl/>
        </w:rPr>
        <w:t xml:space="preserve">עצמו את האחריות בתקופות שבהן אין תעסוקה. </w:t>
      </w:r>
      <w:bookmarkStart w:id="1019" w:name="_ETM_Q1_4861496"/>
      <w:bookmarkEnd w:id="1019"/>
      <w:r w:rsidRPr="00EE4D3B">
        <w:rPr>
          <w:rFonts w:cs="David" w:hint="cs"/>
          <w:rtl/>
        </w:rPr>
        <w:t xml:space="preserve">זה כל הרעיון של מיקור-חוץ, זה כל הרעיון של עובדי קבלן, שאתם המחוקק קבעתם שהוא רעיון חוקי, עיגנתם אותו, </w:t>
      </w:r>
      <w:bookmarkStart w:id="1020" w:name="_ETM_Q1_4867026"/>
      <w:bookmarkEnd w:id="1020"/>
      <w:r w:rsidRPr="00EE4D3B">
        <w:rPr>
          <w:rFonts w:cs="David" w:hint="cs"/>
          <w:rtl/>
        </w:rPr>
        <w:t xml:space="preserve">הגנתם על העובדים </w:t>
      </w:r>
      <w:r w:rsidRPr="00EE4D3B">
        <w:rPr>
          <w:rFonts w:cs="David"/>
          <w:rtl/>
        </w:rPr>
        <w:t>–</w:t>
      </w:r>
      <w:r w:rsidRPr="00EE4D3B">
        <w:rPr>
          <w:rFonts w:cs="David" w:hint="cs"/>
          <w:rtl/>
        </w:rPr>
        <w:t xml:space="preserve"> תיכף אכנס להגנות שנתתם על </w:t>
      </w:r>
      <w:bookmarkStart w:id="1021" w:name="_ETM_Q1_4870834"/>
      <w:bookmarkEnd w:id="1021"/>
      <w:r w:rsidRPr="00EE4D3B">
        <w:rPr>
          <w:rFonts w:cs="David" w:hint="cs"/>
          <w:rtl/>
        </w:rPr>
        <w:t xml:space="preserve">העובדים ושהכנסת מקפידה עליהן, וגם הקבלן למיטב ידיעתנו מקפיד </w:t>
      </w:r>
      <w:bookmarkStart w:id="1022" w:name="_ETM_Q1_4871260"/>
      <w:bookmarkEnd w:id="1022"/>
      <w:r w:rsidRPr="00EE4D3B">
        <w:rPr>
          <w:rFonts w:cs="David" w:hint="cs"/>
          <w:rtl/>
        </w:rPr>
        <w:t xml:space="preserve">עליהן </w:t>
      </w:r>
      <w:r w:rsidRPr="00EE4D3B">
        <w:rPr>
          <w:rFonts w:cs="David"/>
          <w:rtl/>
        </w:rPr>
        <w:t>–</w:t>
      </w:r>
      <w:r w:rsidRPr="00EE4D3B">
        <w:rPr>
          <w:rFonts w:cs="David" w:hint="cs"/>
          <w:rtl/>
        </w:rPr>
        <w:t xml:space="preserve"> אבל אי-אפשר לבחור, מי שהחליט, יושבי-ראש הכנסת </w:t>
      </w:r>
      <w:bookmarkStart w:id="1023" w:name="_ETM_Q1_4875628"/>
      <w:bookmarkEnd w:id="1023"/>
      <w:r w:rsidRPr="00EE4D3B">
        <w:rPr>
          <w:rFonts w:cs="David" w:hint="cs"/>
          <w:rtl/>
        </w:rPr>
        <w:t>לדורותיהם, להוציא את המזנון למיקור-חוץ, ואז להחיל עליהם כללים שחלים</w:t>
      </w:r>
      <w:bookmarkStart w:id="1024" w:name="_ETM_Q1_4880696"/>
      <w:bookmarkEnd w:id="1024"/>
      <w:r w:rsidRPr="00EE4D3B">
        <w:rPr>
          <w:rFonts w:cs="David" w:hint="cs"/>
          <w:rtl/>
        </w:rPr>
        <w:t xml:space="preserve"> על עובדים מן המניין.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הערבוב הזה </w:t>
      </w:r>
      <w:r w:rsidRPr="00EE4D3B">
        <w:rPr>
          <w:rFonts w:cs="David"/>
          <w:rtl/>
        </w:rPr>
        <w:t>–</w:t>
      </w:r>
      <w:r w:rsidRPr="00EE4D3B">
        <w:rPr>
          <w:rFonts w:cs="David" w:hint="cs"/>
          <w:rtl/>
        </w:rPr>
        <w:t xml:space="preserve"> להיפך </w:t>
      </w:r>
      <w:r w:rsidRPr="00EE4D3B">
        <w:rPr>
          <w:rFonts w:cs="David"/>
          <w:rtl/>
        </w:rPr>
        <w:t>–</w:t>
      </w:r>
      <w:r w:rsidRPr="00EE4D3B">
        <w:rPr>
          <w:rFonts w:cs="David" w:hint="cs"/>
          <w:rtl/>
        </w:rPr>
        <w:t xml:space="preserve"> הוא </w:t>
      </w:r>
      <w:bookmarkStart w:id="1025" w:name="_ETM_Q1_4886535"/>
      <w:bookmarkEnd w:id="1025"/>
      <w:r w:rsidRPr="00EE4D3B">
        <w:rPr>
          <w:rFonts w:cs="David" w:hint="cs"/>
          <w:rtl/>
        </w:rPr>
        <w:t>דוגמה רעה למשק, כי הוא יחריב את הדגם של מיקור-חוץ.</w:t>
      </w:r>
    </w:p>
    <w:p w:rsidR="00EE4D3B" w:rsidRPr="00EE4D3B" w:rsidRDefault="00EE4D3B" w:rsidP="00EE4D3B">
      <w:pPr>
        <w:bidi/>
        <w:jc w:val="both"/>
        <w:rPr>
          <w:rFonts w:cs="David" w:hint="cs"/>
          <w:rtl/>
        </w:rPr>
      </w:pPr>
      <w:bookmarkStart w:id="1026" w:name="_ETM_Q1_4887073"/>
      <w:bookmarkEnd w:id="1026"/>
    </w:p>
    <w:p w:rsidR="00EE4D3B" w:rsidRPr="00EE4D3B" w:rsidRDefault="00EE4D3B" w:rsidP="00EE4D3B">
      <w:pPr>
        <w:bidi/>
        <w:jc w:val="both"/>
        <w:rPr>
          <w:rFonts w:cs="David" w:hint="cs"/>
          <w:rtl/>
        </w:rPr>
      </w:pPr>
      <w:bookmarkStart w:id="1027" w:name="_ETM_Q1_4888989"/>
      <w:bookmarkEnd w:id="1027"/>
      <w:r w:rsidRPr="00EE4D3B">
        <w:rPr>
          <w:rFonts w:cs="David" w:hint="cs"/>
          <w:u w:val="single"/>
          <w:rtl/>
        </w:rPr>
        <w:t>שלמה מולה:</w:t>
      </w:r>
    </w:p>
    <w:p w:rsidR="00EE4D3B" w:rsidRPr="00EE4D3B" w:rsidRDefault="00EE4D3B" w:rsidP="00EE4D3B">
      <w:pPr>
        <w:bidi/>
        <w:jc w:val="both"/>
        <w:rPr>
          <w:rFonts w:cs="David" w:hint="cs"/>
          <w:rtl/>
        </w:rPr>
      </w:pPr>
      <w:bookmarkStart w:id="1028" w:name="_ETM_Q1_4895818"/>
      <w:bookmarkEnd w:id="1028"/>
    </w:p>
    <w:p w:rsidR="00EE4D3B" w:rsidRPr="00EE4D3B" w:rsidRDefault="00EE4D3B" w:rsidP="00EE4D3B">
      <w:pPr>
        <w:bidi/>
        <w:jc w:val="both"/>
        <w:rPr>
          <w:rFonts w:cs="David" w:hint="cs"/>
          <w:rtl/>
        </w:rPr>
      </w:pPr>
      <w:bookmarkStart w:id="1029" w:name="_ETM_Q1_4895947"/>
      <w:bookmarkEnd w:id="1029"/>
      <w:r w:rsidRPr="00EE4D3B">
        <w:rPr>
          <w:rFonts w:cs="David" w:hint="cs"/>
          <w:rtl/>
        </w:rPr>
        <w:tab/>
        <w:t xml:space="preserve">כשכנסת מפרסמת מכרז </w:t>
      </w:r>
      <w:r w:rsidRPr="00EE4D3B">
        <w:rPr>
          <w:rFonts w:cs="David"/>
          <w:rtl/>
        </w:rPr>
        <w:t>–</w:t>
      </w:r>
      <w:r w:rsidRPr="00EE4D3B">
        <w:rPr>
          <w:rFonts w:cs="David" w:hint="cs"/>
          <w:rtl/>
        </w:rPr>
        <w:t xml:space="preserve"> אני מודה שלא ראיתי את המכרז </w:t>
      </w:r>
      <w:r w:rsidRPr="00EE4D3B">
        <w:rPr>
          <w:rFonts w:cs="David"/>
          <w:rtl/>
        </w:rPr>
        <w:t>–</w:t>
      </w:r>
      <w:r w:rsidRPr="00EE4D3B">
        <w:rPr>
          <w:rFonts w:cs="David" w:hint="cs"/>
          <w:rtl/>
        </w:rPr>
        <w:t xml:space="preserve"> היא יכולה לבוא ולהגיד: כל אדם שיעבוד בין כתלי הכנסת יקבל </w:t>
      </w:r>
      <w:bookmarkStart w:id="1030" w:name="_ETM_Q1_4907634"/>
      <w:bookmarkEnd w:id="1030"/>
      <w:r w:rsidRPr="00EE4D3B">
        <w:rPr>
          <w:rFonts w:cs="David" w:hint="cs"/>
          <w:rtl/>
        </w:rPr>
        <w:t xml:space="preserve">משכורת מלאה במשך כל השנים, גם בתקופת חופשה </w:t>
      </w:r>
      <w:bookmarkStart w:id="1031" w:name="_ETM_Q1_4907390"/>
      <w:bookmarkEnd w:id="1031"/>
      <w:r w:rsidRPr="00EE4D3B">
        <w:rPr>
          <w:rFonts w:cs="David" w:hint="cs"/>
          <w:rtl/>
        </w:rPr>
        <w:t xml:space="preserve">שמגיעה לו. יכול להיות שאותו מיקור-חוץ יעסיק את אותו </w:t>
      </w:r>
      <w:bookmarkStart w:id="1032" w:name="_ETM_Q1_4914254"/>
      <w:bookmarkEnd w:id="1032"/>
      <w:r w:rsidRPr="00EE4D3B">
        <w:rPr>
          <w:rFonts w:cs="David" w:hint="cs"/>
          <w:rtl/>
        </w:rPr>
        <w:t>בן-אדם במקום אחר כשהכנסת בפגרה.</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יפה.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1033" w:name="_ETM_Q1_4912143"/>
      <w:bookmarkEnd w:id="1033"/>
    </w:p>
    <w:p w:rsidR="00EE4D3B" w:rsidRPr="00EE4D3B" w:rsidRDefault="00EE4D3B" w:rsidP="00EE4D3B">
      <w:pPr>
        <w:bidi/>
        <w:jc w:val="both"/>
        <w:rPr>
          <w:rFonts w:cs="David" w:hint="cs"/>
          <w:rtl/>
        </w:rPr>
      </w:pPr>
      <w:bookmarkStart w:id="1034" w:name="_ETM_Q1_4912272"/>
      <w:bookmarkEnd w:id="1034"/>
      <w:r w:rsidRPr="00EE4D3B">
        <w:rPr>
          <w:rFonts w:cs="David" w:hint="cs"/>
          <w:rtl/>
        </w:rPr>
        <w:tab/>
        <w:t xml:space="preserve">אבל לא יכול </w:t>
      </w:r>
      <w:bookmarkStart w:id="1035" w:name="_ETM_Q1_4914079"/>
      <w:bookmarkEnd w:id="1035"/>
      <w:r w:rsidRPr="00EE4D3B">
        <w:rPr>
          <w:rFonts w:cs="David" w:hint="cs"/>
          <w:rtl/>
        </w:rPr>
        <w:t xml:space="preserve">להיות שהכנסת תתעלם, או התעלמה. אני חוזר ואומר </w:t>
      </w:r>
      <w:r w:rsidRPr="00EE4D3B">
        <w:rPr>
          <w:rFonts w:cs="David"/>
          <w:rtl/>
        </w:rPr>
        <w:t>–</w:t>
      </w:r>
      <w:r w:rsidRPr="00EE4D3B">
        <w:rPr>
          <w:rFonts w:cs="David" w:hint="cs"/>
          <w:rtl/>
        </w:rPr>
        <w:t xml:space="preserve"> </w:t>
      </w:r>
      <w:bookmarkStart w:id="1036" w:name="_ETM_Q1_4922642"/>
      <w:bookmarkEnd w:id="1036"/>
      <w:r w:rsidRPr="00EE4D3B">
        <w:rPr>
          <w:rFonts w:cs="David" w:hint="cs"/>
          <w:rtl/>
        </w:rPr>
        <w:t xml:space="preserve">לא עכשיו. בפעמים הקודמות, בכנסת הקודמת, עדיף לי לדבר על </w:t>
      </w:r>
      <w:bookmarkStart w:id="1037" w:name="_ETM_Q1_4921656"/>
      <w:bookmarkEnd w:id="1037"/>
      <w:r w:rsidRPr="00EE4D3B">
        <w:rPr>
          <w:rFonts w:cs="David" w:hint="cs"/>
          <w:rtl/>
        </w:rPr>
        <w:t xml:space="preserve">הכנסת הקודמת. יכול להיות שאפשר לבוא ולהגיד </w:t>
      </w:r>
      <w:r w:rsidRPr="00EE4D3B">
        <w:rPr>
          <w:rFonts w:cs="David"/>
          <w:rtl/>
        </w:rPr>
        <w:t>–</w:t>
      </w:r>
      <w:r w:rsidRPr="00EE4D3B">
        <w:rPr>
          <w:rFonts w:cs="David" w:hint="cs"/>
          <w:rtl/>
        </w:rPr>
        <w:t xml:space="preserve"> אפשר היה </w:t>
      </w:r>
      <w:bookmarkStart w:id="1038" w:name="_ETM_Q1_4926282"/>
      <w:bookmarkEnd w:id="1038"/>
      <w:r w:rsidRPr="00EE4D3B">
        <w:rPr>
          <w:rFonts w:cs="David" w:hint="cs"/>
          <w:rtl/>
        </w:rPr>
        <w:t xml:space="preserve">לעשות את זה, ועובדה שזה לא נעשה. כתוצאה מזה נגרם </w:t>
      </w:r>
      <w:bookmarkStart w:id="1039" w:name="_ETM_Q1_4929289"/>
      <w:bookmarkEnd w:id="1039"/>
      <w:r w:rsidRPr="00EE4D3B">
        <w:rPr>
          <w:rFonts w:cs="David" w:hint="cs"/>
          <w:rtl/>
        </w:rPr>
        <w:t xml:space="preserve">הרבה עוול לעובדים. </w:t>
      </w:r>
    </w:p>
    <w:p w:rsidR="00EE4D3B" w:rsidRPr="00EE4D3B" w:rsidRDefault="00EE4D3B" w:rsidP="00EE4D3B">
      <w:pPr>
        <w:bidi/>
        <w:jc w:val="both"/>
        <w:rPr>
          <w:rFonts w:cs="David" w:hint="cs"/>
          <w:rtl/>
        </w:rPr>
      </w:pPr>
    </w:p>
    <w:p w:rsidR="00EE4D3B" w:rsidRPr="00EE4D3B" w:rsidRDefault="00EE4D3B" w:rsidP="00EE4D3B">
      <w:pPr>
        <w:bidi/>
        <w:ind w:left="720" w:hanging="720"/>
        <w:jc w:val="both"/>
        <w:rPr>
          <w:rFonts w:cs="David" w:hint="cs"/>
          <w:rtl/>
        </w:rPr>
      </w:pPr>
      <w:r w:rsidRPr="00EE4D3B">
        <w:rPr>
          <w:rFonts w:cs="David" w:hint="cs"/>
          <w:u w:val="single"/>
          <w:rtl/>
        </w:rPr>
        <w:t>איל ינון:</w:t>
      </w:r>
    </w:p>
    <w:p w:rsidR="00EE4D3B" w:rsidRPr="00EE4D3B" w:rsidRDefault="00EE4D3B" w:rsidP="00EE4D3B">
      <w:pPr>
        <w:bidi/>
        <w:ind w:left="720" w:hanging="720"/>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אז גם את הטענה הזאת אני בדקתי, ויכול להיות שפה יש מקום לבירור </w:t>
      </w:r>
      <w:bookmarkStart w:id="1040" w:name="_ETM_Q1_4939701"/>
      <w:bookmarkEnd w:id="1040"/>
      <w:r w:rsidRPr="00EE4D3B">
        <w:rPr>
          <w:rFonts w:cs="David" w:hint="cs"/>
          <w:rtl/>
        </w:rPr>
        <w:t>עובדתי מעמיק יותר, אבל למיטב הבדיקה שאני עשיתי,</w:t>
      </w:r>
      <w:bookmarkStart w:id="1041" w:name="_ETM_Q1_4943226"/>
      <w:bookmarkEnd w:id="1041"/>
      <w:r w:rsidRPr="00EE4D3B">
        <w:rPr>
          <w:rFonts w:cs="David" w:hint="cs"/>
          <w:rtl/>
        </w:rPr>
        <w:t xml:space="preserve"> גם הזכיין הקודם </w:t>
      </w:r>
      <w:r w:rsidRPr="00EE4D3B">
        <w:rPr>
          <w:rFonts w:cs="David"/>
          <w:rtl/>
        </w:rPr>
        <w:t>–</w:t>
      </w:r>
      <w:r w:rsidRPr="00EE4D3B">
        <w:rPr>
          <w:rFonts w:cs="David" w:hint="cs"/>
          <w:rtl/>
        </w:rPr>
        <w:t xml:space="preserve"> נגיד בפגרה הקודמת </w:t>
      </w:r>
      <w:r w:rsidRPr="00EE4D3B">
        <w:rPr>
          <w:rFonts w:cs="David"/>
          <w:rtl/>
        </w:rPr>
        <w:t>–</w:t>
      </w:r>
      <w:r w:rsidRPr="00EE4D3B">
        <w:rPr>
          <w:rFonts w:cs="David" w:hint="cs"/>
          <w:rtl/>
        </w:rPr>
        <w:t xml:space="preserve"> הוא כן </w:t>
      </w:r>
      <w:bookmarkStart w:id="1042" w:name="_ETM_Q1_4947250"/>
      <w:bookmarkEnd w:id="1042"/>
      <w:r w:rsidRPr="00EE4D3B">
        <w:rPr>
          <w:rFonts w:cs="David" w:hint="cs"/>
          <w:rtl/>
        </w:rPr>
        <w:t xml:space="preserve">הציע לכל העובדים שלא נמצאה להם תעסוקה בכנסת, תעסוקה במקום </w:t>
      </w:r>
      <w:bookmarkStart w:id="1043" w:name="_ETM_Q1_4948745"/>
      <w:bookmarkEnd w:id="1043"/>
      <w:r w:rsidRPr="00EE4D3B">
        <w:rPr>
          <w:rFonts w:cs="David" w:hint="cs"/>
          <w:rtl/>
        </w:rPr>
        <w:t xml:space="preserve">אחר. חלק מהם הסכימו ואכן שובצו, חלק מהם </w:t>
      </w:r>
      <w:bookmarkStart w:id="1044" w:name="_ETM_Q1_4956325"/>
      <w:bookmarkEnd w:id="1044"/>
      <w:r w:rsidRPr="00EE4D3B">
        <w:rPr>
          <w:rFonts w:cs="David"/>
          <w:rtl/>
        </w:rPr>
        <w:t>–</w:t>
      </w:r>
      <w:r w:rsidRPr="00EE4D3B">
        <w:rPr>
          <w:rFonts w:cs="David" w:hint="cs"/>
          <w:rtl/>
        </w:rPr>
        <w:t xml:space="preserve"> לא התאים להם השיבוץ שהוצע להם.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אנחנו לא יכולים להורות לקבלן איפה לשבץ את העובדים שלו. יש גבול </w:t>
      </w:r>
      <w:bookmarkStart w:id="1045" w:name="_ETM_Q1_4963043"/>
      <w:bookmarkEnd w:id="1045"/>
      <w:r w:rsidRPr="00EE4D3B">
        <w:rPr>
          <w:rFonts w:cs="David" w:hint="cs"/>
          <w:rtl/>
        </w:rPr>
        <w:t>ברמת ההתערבות שלנו ב-</w:t>
      </w:r>
      <w:r w:rsidRPr="00EE4D3B">
        <w:rPr>
          <w:rFonts w:cs="David" w:hint="cs"/>
        </w:rPr>
        <w:t xml:space="preserve"> </w:t>
      </w:r>
      <w:r w:rsidRPr="00EE4D3B">
        <w:rPr>
          <w:rFonts w:cs="David"/>
        </w:rPr>
        <w:t>Indoor Management</w:t>
      </w:r>
      <w:r w:rsidRPr="00EE4D3B">
        <w:rPr>
          <w:rFonts w:cs="David" w:hint="cs"/>
        </w:rPr>
        <w:t xml:space="preserve"> </w:t>
      </w:r>
      <w:r w:rsidRPr="00EE4D3B">
        <w:rPr>
          <w:rFonts w:cs="David" w:hint="cs"/>
          <w:rtl/>
        </w:rPr>
        <w:t xml:space="preserve"> של הקבלן. </w:t>
      </w:r>
      <w:bookmarkStart w:id="1046" w:name="_ETM_Q1_4958518"/>
      <w:bookmarkEnd w:id="1046"/>
      <w:r w:rsidRPr="00EE4D3B">
        <w:rPr>
          <w:rFonts w:cs="David" w:hint="cs"/>
          <w:rtl/>
        </w:rPr>
        <w:t>לכן, שוב, יכול להיות שאתה בא ואומר: בגלל הפגיעה בזכויות העובדים הפוטנציאלית כתוצאה מדגם התעסוקה הזה, אתה מציע ליושב-ראש הכנסת לעבור לדגם אחר בניהול המזנון, לנהל אותו בתוך הבית ולא מחוץ לבית באמצעות קבלנים.</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יכול להיות.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 xml:space="preserve"> </w:t>
      </w:r>
      <w:bookmarkStart w:id="1047" w:name="_ETM_Q1_4978386"/>
      <w:bookmarkEnd w:id="1047"/>
      <w:r w:rsidRPr="00EE4D3B">
        <w:rPr>
          <w:rFonts w:cs="David" w:hint="cs"/>
          <w:rtl/>
        </w:rPr>
        <w:t xml:space="preserve">אתה לא יכול לערבב בין הדגמים. מה שאתם מציעים זה </w:t>
      </w:r>
      <w:bookmarkStart w:id="1048" w:name="_ETM_Q1_4983656"/>
      <w:bookmarkEnd w:id="1048"/>
      <w:r w:rsidRPr="00EE4D3B">
        <w:rPr>
          <w:rFonts w:cs="David" w:hint="cs"/>
          <w:rtl/>
        </w:rPr>
        <w:t>בעצם ערבוב שהוא לא קיים, הוא פוגע במערכת הנורמטיבית ש</w:t>
      </w:r>
      <w:bookmarkStart w:id="1049" w:name="_ETM_Q1_4987101"/>
      <w:bookmarkEnd w:id="1049"/>
      <w:r w:rsidRPr="00EE4D3B">
        <w:rPr>
          <w:rFonts w:cs="David" w:hint="cs"/>
          <w:rtl/>
        </w:rPr>
        <w:t xml:space="preserve">אתם עצמכם, חברי הכנסת, יצרתם לגבי עובדי </w:t>
      </w:r>
      <w:bookmarkStart w:id="1050" w:name="_ETM_Q1_4994995"/>
      <w:bookmarkEnd w:id="1050"/>
      <w:r w:rsidRPr="00EE4D3B">
        <w:rPr>
          <w:rFonts w:cs="David" w:hint="cs"/>
          <w:rtl/>
        </w:rPr>
        <w:t xml:space="preserve">קבלן, לגבי מיקור-חוץ ולגבי עובדים קבועים. </w:t>
      </w:r>
    </w:p>
    <w:p w:rsidR="00EE4D3B" w:rsidRPr="00EE4D3B" w:rsidRDefault="00EE4D3B" w:rsidP="00EE4D3B">
      <w:pPr>
        <w:bidi/>
        <w:ind w:firstLine="720"/>
        <w:jc w:val="both"/>
        <w:rPr>
          <w:rFonts w:cs="David" w:hint="cs"/>
          <w:rtl/>
        </w:rPr>
      </w:pPr>
      <w:bookmarkStart w:id="1051" w:name="_ETM_Q1_4997967"/>
      <w:bookmarkEnd w:id="1051"/>
    </w:p>
    <w:p w:rsidR="00EE4D3B" w:rsidRPr="00EE4D3B" w:rsidRDefault="00EE4D3B" w:rsidP="00EE4D3B">
      <w:pPr>
        <w:bidi/>
        <w:jc w:val="both"/>
        <w:rPr>
          <w:rFonts w:cs="David" w:hint="cs"/>
          <w:rtl/>
        </w:rPr>
      </w:pPr>
      <w:bookmarkStart w:id="1052" w:name="_ETM_Q1_4998095"/>
      <w:bookmarkStart w:id="1053" w:name="_ETM_Q1_4998625"/>
      <w:bookmarkStart w:id="1054" w:name="_ETM_Q1_4999259"/>
      <w:bookmarkEnd w:id="1052"/>
      <w:bookmarkEnd w:id="1053"/>
      <w:bookmarkEnd w:id="1054"/>
      <w:r w:rsidRPr="00EE4D3B">
        <w:rPr>
          <w:rFonts w:cs="David" w:hint="cs"/>
          <w:rtl/>
        </w:rPr>
        <w:tab/>
      </w:r>
      <w:bookmarkStart w:id="1055" w:name="_ETM_Q1_4995340"/>
      <w:bookmarkEnd w:id="1055"/>
      <w:r w:rsidRPr="00EE4D3B">
        <w:rPr>
          <w:rFonts w:cs="David" w:hint="cs"/>
          <w:rtl/>
        </w:rPr>
        <w:t xml:space="preserve">אני יודע שיש פה בעיה </w:t>
      </w:r>
      <w:r w:rsidRPr="00EE4D3B">
        <w:rPr>
          <w:rFonts w:cs="David"/>
          <w:rtl/>
        </w:rPr>
        <w:t>–</w:t>
      </w:r>
      <w:r w:rsidRPr="00EE4D3B">
        <w:rPr>
          <w:rFonts w:cs="David" w:hint="cs"/>
          <w:rtl/>
        </w:rPr>
        <w:t xml:space="preserve"> לא בעיה, זה </w:t>
      </w:r>
      <w:bookmarkStart w:id="1056" w:name="_ETM_Q1_4998473"/>
      <w:bookmarkEnd w:id="1056"/>
      <w:r w:rsidRPr="00EE4D3B">
        <w:rPr>
          <w:rFonts w:cs="David" w:hint="cs"/>
          <w:rtl/>
        </w:rPr>
        <w:t xml:space="preserve">דבר נכון </w:t>
      </w:r>
      <w:r w:rsidRPr="00EE4D3B">
        <w:rPr>
          <w:rFonts w:cs="David"/>
          <w:rtl/>
        </w:rPr>
        <w:t>–</w:t>
      </w:r>
      <w:r w:rsidRPr="00EE4D3B">
        <w:rPr>
          <w:rFonts w:cs="David" w:hint="cs"/>
          <w:rtl/>
        </w:rPr>
        <w:t xml:space="preserve"> אלה עובדים שאנחנו נתקלים בהם, </w:t>
      </w:r>
      <w:bookmarkStart w:id="1057" w:name="_ETM_Q1_5004932"/>
      <w:bookmarkEnd w:id="1057"/>
      <w:r w:rsidRPr="00EE4D3B">
        <w:rPr>
          <w:rFonts w:cs="David" w:hint="cs"/>
          <w:rtl/>
        </w:rPr>
        <w:t xml:space="preserve">אלה עובדים שיש להם נגישות לחברי הכנסת ולעובדי הכנסת. זה לא נעים שעובד בא ופונה אליך, אבל בסופו </w:t>
      </w:r>
      <w:bookmarkStart w:id="1058" w:name="_ETM_Q1_5007166"/>
      <w:bookmarkEnd w:id="1058"/>
      <w:r w:rsidRPr="00EE4D3B">
        <w:rPr>
          <w:rFonts w:cs="David" w:hint="cs"/>
          <w:rtl/>
        </w:rPr>
        <w:t xml:space="preserve">של יום אנחנו צריכים להבין ברמה המשפטית בוודאי, אבל </w:t>
      </w:r>
      <w:bookmarkStart w:id="1059" w:name="_ETM_Q1_5015282"/>
      <w:bookmarkEnd w:id="1059"/>
      <w:r w:rsidRPr="00EE4D3B">
        <w:rPr>
          <w:rFonts w:cs="David" w:hint="cs"/>
          <w:rtl/>
        </w:rPr>
        <w:t xml:space="preserve">גם לא רק ברמה המשפטית </w:t>
      </w:r>
      <w:r w:rsidRPr="00EE4D3B">
        <w:rPr>
          <w:rFonts w:cs="David"/>
          <w:rtl/>
        </w:rPr>
        <w:t>–</w:t>
      </w:r>
      <w:r w:rsidRPr="00EE4D3B">
        <w:rPr>
          <w:rFonts w:cs="David" w:hint="cs"/>
          <w:rtl/>
        </w:rPr>
        <w:t xml:space="preserve"> גם ברמה הפרקטית, ברמה </w:t>
      </w:r>
      <w:bookmarkStart w:id="1060" w:name="_ETM_Q1_5015841"/>
      <w:bookmarkEnd w:id="1060"/>
      <w:r w:rsidRPr="00EE4D3B">
        <w:rPr>
          <w:rFonts w:cs="David" w:hint="cs"/>
          <w:rtl/>
        </w:rPr>
        <w:t>של התנהלות המשק, לא רק של הכנסת. אגב,</w:t>
      </w:r>
      <w:bookmarkStart w:id="1061" w:name="_ETM_Q1_5021566"/>
      <w:bookmarkEnd w:id="1061"/>
      <w:r w:rsidRPr="00EE4D3B">
        <w:rPr>
          <w:rFonts w:cs="David" w:hint="cs"/>
          <w:rtl/>
        </w:rPr>
        <w:t xml:space="preserve"> הכנסת, כמדברים עליה שהיא צריכה להוות דוגמה, זה לא </w:t>
      </w:r>
      <w:bookmarkStart w:id="1062" w:name="_ETM_Q1_5027717"/>
      <w:bookmarkEnd w:id="1062"/>
      <w:r w:rsidRPr="00EE4D3B">
        <w:rPr>
          <w:rFonts w:cs="David" w:hint="cs"/>
          <w:rtl/>
        </w:rPr>
        <w:t xml:space="preserve">רק דוגמה איך להיות בסדר עם העובדים, זו </w:t>
      </w:r>
      <w:bookmarkStart w:id="1063" w:name="_ETM_Q1_5028572"/>
      <w:bookmarkEnd w:id="1063"/>
      <w:r w:rsidRPr="00EE4D3B">
        <w:rPr>
          <w:rFonts w:cs="David" w:hint="cs"/>
          <w:rtl/>
        </w:rPr>
        <w:t xml:space="preserve">דוגמה גם איך להיות בסדר עם המעסיקים.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אני רוצה להתייחס לעניין הזה, ברשותך</w:t>
      </w:r>
      <w:bookmarkStart w:id="1064" w:name="_ETM_Q1_5030601"/>
      <w:bookmarkEnd w:id="1064"/>
      <w:r w:rsidRPr="00EE4D3B">
        <w:rPr>
          <w:rFonts w:cs="David" w:hint="cs"/>
          <w:rtl/>
        </w:rPr>
        <w:t xml:space="preserve">, אני רוצה לעשות הבחנה. קודם כול לגבי התקופה שהם עובדים, הם חייבים לקבל את כל הזכויות, על זה לא צריך להיות ויכוח.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אין שאלה בכלל.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ואני מבין שיש בעיות. </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u w:val="single"/>
          <w:rtl/>
        </w:rPr>
      </w:pPr>
      <w:r w:rsidRPr="00EE4D3B">
        <w:rPr>
          <w:rFonts w:cs="David" w:hint="cs"/>
          <w:u w:val="single"/>
          <w:rtl/>
        </w:rPr>
        <w:t>איל ינון:</w:t>
      </w:r>
    </w:p>
    <w:p w:rsidR="00EE4D3B" w:rsidRPr="00EE4D3B" w:rsidRDefault="00EE4D3B" w:rsidP="00EE4D3B">
      <w:pPr>
        <w:bidi/>
        <w:jc w:val="both"/>
        <w:rPr>
          <w:rFonts w:cs="David" w:hint="cs"/>
          <w:u w:val="single"/>
          <w:rtl/>
        </w:rPr>
      </w:pPr>
      <w:bookmarkStart w:id="1065" w:name="_ETM_Q1_5038086"/>
      <w:bookmarkEnd w:id="1065"/>
    </w:p>
    <w:p w:rsidR="00EE4D3B" w:rsidRPr="00EE4D3B" w:rsidRDefault="00EE4D3B" w:rsidP="00EE4D3B">
      <w:pPr>
        <w:bidi/>
        <w:jc w:val="both"/>
        <w:rPr>
          <w:rFonts w:cs="David" w:hint="cs"/>
          <w:rtl/>
        </w:rPr>
      </w:pPr>
      <w:bookmarkStart w:id="1066" w:name="_ETM_Q1_5038212"/>
      <w:bookmarkEnd w:id="1066"/>
      <w:r w:rsidRPr="00EE4D3B">
        <w:rPr>
          <w:rFonts w:cs="David" w:hint="cs"/>
          <w:rtl/>
        </w:rPr>
        <w:tab/>
        <w:t xml:space="preserve">אם יש בעיות, צריך לדבר על כך.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אני לא בדקתי את זה, אני חייב לומר, אני פשוט </w:t>
      </w:r>
      <w:bookmarkStart w:id="1067" w:name="_ETM_Q1_5044502"/>
      <w:bookmarkEnd w:id="1067"/>
      <w:r w:rsidRPr="00EE4D3B">
        <w:rPr>
          <w:rFonts w:cs="David" w:hint="cs"/>
          <w:rtl/>
        </w:rPr>
        <w:t>סומך על חברת הכנסת ליה שמטוב.</w:t>
      </w:r>
    </w:p>
    <w:p w:rsidR="00EE4D3B" w:rsidRPr="00EE4D3B" w:rsidRDefault="00EE4D3B" w:rsidP="00EE4D3B">
      <w:pPr>
        <w:bidi/>
        <w:jc w:val="both"/>
        <w:rPr>
          <w:rFonts w:cs="David" w:hint="cs"/>
          <w:rtl/>
        </w:rPr>
      </w:pPr>
      <w:bookmarkStart w:id="1068" w:name="_ETM_Q1_5048179"/>
      <w:bookmarkStart w:id="1069" w:name="_ETM_Q1_5050034"/>
      <w:bookmarkEnd w:id="1068"/>
      <w:bookmarkEnd w:id="1069"/>
    </w:p>
    <w:p w:rsidR="00EE4D3B" w:rsidRPr="00EE4D3B" w:rsidRDefault="00EE4D3B" w:rsidP="00EE4D3B">
      <w:pPr>
        <w:bidi/>
        <w:jc w:val="both"/>
        <w:rPr>
          <w:rFonts w:cs="David" w:hint="cs"/>
          <w:rtl/>
        </w:rPr>
      </w:pPr>
      <w:r w:rsidRPr="00EE4D3B">
        <w:rPr>
          <w:rFonts w:cs="David" w:hint="cs"/>
          <w:u w:val="single"/>
          <w:rtl/>
        </w:rPr>
        <w:t>ליה שמטוב:</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לא יודעת אם בדיוק על העובדים האלה. עובדים באופן כללי. </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בואו </w:t>
      </w:r>
      <w:bookmarkStart w:id="1070" w:name="_ETM_Q1_5051448"/>
      <w:bookmarkEnd w:id="1070"/>
      <w:r w:rsidRPr="00EE4D3B">
        <w:rPr>
          <w:rFonts w:cs="David" w:hint="cs"/>
          <w:rtl/>
        </w:rPr>
        <w:t xml:space="preserve">נצא בהנחה ברורה וחד-משמעית שבתקופה שהם עובדים הם מקבלים את </w:t>
      </w:r>
      <w:bookmarkStart w:id="1071" w:name="_ETM_Q1_5056009"/>
      <w:bookmarkEnd w:id="1071"/>
      <w:r w:rsidRPr="00EE4D3B">
        <w:rPr>
          <w:rFonts w:cs="David" w:hint="cs"/>
          <w:rtl/>
        </w:rPr>
        <w:t xml:space="preserve">כל הזכויות. </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חיים אבידור:</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אתה יכול לסמוך על ההנחה הזאת. אני </w:t>
      </w:r>
      <w:bookmarkStart w:id="1072" w:name="_ETM_Q1_5062672"/>
      <w:bookmarkEnd w:id="1072"/>
      <w:r w:rsidRPr="00EE4D3B">
        <w:rPr>
          <w:rFonts w:cs="David" w:hint="cs"/>
          <w:rtl/>
        </w:rPr>
        <w:t xml:space="preserve">יכול להגיד לך שבסיום העבודה עם המפעיל הקודם של המזנון, </w:t>
      </w:r>
      <w:bookmarkStart w:id="1073" w:name="_ETM_Q1_5064663"/>
      <w:bookmarkEnd w:id="1073"/>
      <w:r w:rsidRPr="00EE4D3B">
        <w:rPr>
          <w:rFonts w:cs="David" w:hint="cs"/>
          <w:rtl/>
        </w:rPr>
        <w:t xml:space="preserve">אנחנו "חרשנו" את כל העובדים </w:t>
      </w:r>
      <w:r w:rsidRPr="00EE4D3B">
        <w:rPr>
          <w:rFonts w:cs="David"/>
          <w:rtl/>
        </w:rPr>
        <w:t>–</w:t>
      </w:r>
      <w:r w:rsidRPr="00EE4D3B">
        <w:rPr>
          <w:rFonts w:cs="David" w:hint="cs"/>
          <w:rtl/>
        </w:rPr>
        <w:t xml:space="preserve"> ביקשנו אישורי רואה-חשבון, בדקנו. </w:t>
      </w:r>
      <w:bookmarkStart w:id="1074" w:name="_ETM_Q1_5071756"/>
      <w:bookmarkEnd w:id="1074"/>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bookmarkStart w:id="1075" w:name="_ETM_Q1_5068292"/>
      <w:bookmarkEnd w:id="1075"/>
    </w:p>
    <w:p w:rsidR="00EE4D3B" w:rsidRPr="00EE4D3B" w:rsidRDefault="00EE4D3B" w:rsidP="00EE4D3B">
      <w:pPr>
        <w:bidi/>
        <w:jc w:val="both"/>
        <w:rPr>
          <w:rFonts w:cs="David" w:hint="cs"/>
          <w:rtl/>
        </w:rPr>
      </w:pPr>
      <w:bookmarkStart w:id="1076" w:name="_ETM_Q1_5068414"/>
      <w:bookmarkEnd w:id="1076"/>
      <w:r w:rsidRPr="00EE4D3B">
        <w:rPr>
          <w:rFonts w:cs="David" w:hint="cs"/>
          <w:rtl/>
        </w:rPr>
        <w:tab/>
        <w:t xml:space="preserve">לא רק זה. בתוך ההסכם, חבר הכנסת אדרי, </w:t>
      </w:r>
      <w:bookmarkStart w:id="1077" w:name="_ETM_Q1_5075210"/>
      <w:bookmarkEnd w:id="1077"/>
      <w:r w:rsidRPr="00EE4D3B">
        <w:rPr>
          <w:rFonts w:cs="David" w:hint="cs"/>
          <w:rtl/>
        </w:rPr>
        <w:t xml:space="preserve">יש אישור רואה-חשבון בדבר קיום הוראות לגבי העסקת עובדים. בתוך </w:t>
      </w:r>
      <w:bookmarkStart w:id="1078" w:name="_ETM_Q1_5081482"/>
      <w:bookmarkEnd w:id="1078"/>
      <w:r w:rsidRPr="00EE4D3B">
        <w:rPr>
          <w:rFonts w:cs="David" w:hint="cs"/>
          <w:rtl/>
        </w:rPr>
        <w:t xml:space="preserve">זה, כל חצי שנה רואה-חשבון שלהם צריך להגיש לחשב שלנו שאכן כל החוקים התקיימו. </w:t>
      </w:r>
      <w:bookmarkStart w:id="1079" w:name="_ETM_Q1_5087517"/>
      <w:bookmarkEnd w:id="1079"/>
    </w:p>
    <w:p w:rsidR="00EE4D3B" w:rsidRPr="00EE4D3B" w:rsidRDefault="00EE4D3B" w:rsidP="00EE4D3B">
      <w:pPr>
        <w:bidi/>
        <w:jc w:val="both"/>
        <w:rPr>
          <w:rFonts w:cs="David" w:hint="cs"/>
          <w:rtl/>
        </w:rPr>
      </w:pPr>
      <w:bookmarkStart w:id="1080" w:name="_ETM_Q1_5050650"/>
      <w:bookmarkEnd w:id="1080"/>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הוא מדווח שאכן זה בוצע. ההפרשות לקרנות. </w:t>
      </w:r>
    </w:p>
    <w:p w:rsidR="00EE4D3B" w:rsidRPr="00EE4D3B" w:rsidRDefault="00EE4D3B" w:rsidP="00EE4D3B">
      <w:pPr>
        <w:bidi/>
        <w:jc w:val="both"/>
        <w:rPr>
          <w:rFonts w:cs="David" w:hint="cs"/>
          <w:rtl/>
        </w:rPr>
      </w:pPr>
      <w:bookmarkStart w:id="1081" w:name="_ETM_Q1_5089564"/>
      <w:bookmarkEnd w:id="1081"/>
      <w:r w:rsidRPr="00EE4D3B">
        <w:rPr>
          <w:rFonts w:cs="David"/>
          <w:rtl/>
        </w:rPr>
        <w:br/>
      </w:r>
      <w:r w:rsidRPr="00EE4D3B">
        <w:rPr>
          <w:rFonts w:cs="David" w:hint="cs"/>
          <w:u w:val="single"/>
          <w:rtl/>
        </w:rPr>
        <w:t>חיים אבידור:</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רוצה להגיד לגבי המפעיל הנוכחי. המפעיל הנוכחי, להבדיל ממה שמקובל בענף בו הוא עובד, </w:t>
      </w:r>
      <w:bookmarkStart w:id="1082" w:name="_ETM_Q1_5092685"/>
      <w:bookmarkEnd w:id="1082"/>
      <w:r w:rsidRPr="00EE4D3B">
        <w:rPr>
          <w:rFonts w:cs="David" w:hint="cs"/>
          <w:rtl/>
        </w:rPr>
        <w:t xml:space="preserve">חתם על הסכם קיבוצי עם ההסתדרות, ולמעשה ההסתדרות היא הגוף </w:t>
      </w:r>
      <w:bookmarkStart w:id="1083" w:name="_ETM_Q1_5101251"/>
      <w:bookmarkEnd w:id="1083"/>
      <w:r w:rsidRPr="00EE4D3B">
        <w:rPr>
          <w:rFonts w:cs="David" w:hint="cs"/>
          <w:rtl/>
        </w:rPr>
        <w:t xml:space="preserve">המייצג את העובדים פה. </w:t>
      </w:r>
    </w:p>
    <w:p w:rsidR="00EE4D3B" w:rsidRPr="00EE4D3B" w:rsidRDefault="00EE4D3B" w:rsidP="00EE4D3B">
      <w:pPr>
        <w:bidi/>
        <w:jc w:val="both"/>
        <w:rPr>
          <w:rFonts w:cs="David" w:hint="cs"/>
          <w:rtl/>
        </w:rPr>
      </w:pPr>
      <w:bookmarkStart w:id="1084" w:name="_ETM_Q1_5103098"/>
      <w:bookmarkEnd w:id="1084"/>
    </w:p>
    <w:p w:rsidR="00EE4D3B" w:rsidRPr="00EE4D3B" w:rsidRDefault="00EE4D3B" w:rsidP="00EE4D3B">
      <w:pPr>
        <w:bidi/>
        <w:jc w:val="both"/>
        <w:rPr>
          <w:rFonts w:cs="David" w:hint="cs"/>
          <w:u w:val="single"/>
          <w:rtl/>
        </w:rPr>
      </w:pPr>
      <w:bookmarkStart w:id="1085" w:name="_ETM_Q1_5104446"/>
      <w:bookmarkStart w:id="1086" w:name="_ETM_Q1_5104641"/>
      <w:bookmarkEnd w:id="1085"/>
      <w:bookmarkEnd w:id="1086"/>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אני רוצה להגיע לחלק השני </w:t>
      </w:r>
      <w:bookmarkStart w:id="1087" w:name="_ETM_Q1_5106063"/>
      <w:bookmarkEnd w:id="1087"/>
      <w:r w:rsidRPr="00EE4D3B">
        <w:rPr>
          <w:rFonts w:cs="David" w:hint="cs"/>
          <w:rtl/>
        </w:rPr>
        <w:t xml:space="preserve">של הנושא. אני בהחלט מבין, חבר הכנסת מולה, שהכנסת לא יכולה- יש ארבעה </w:t>
      </w:r>
      <w:bookmarkStart w:id="1088" w:name="_ETM_Q1_5116297"/>
      <w:bookmarkEnd w:id="1088"/>
      <w:r w:rsidRPr="00EE4D3B">
        <w:rPr>
          <w:rFonts w:cs="David" w:hint="cs"/>
          <w:rtl/>
        </w:rPr>
        <w:t xml:space="preserve">וחצי חודשים פגרה, אין מה לעשות, ואני מבין את השיקול.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ארבל אסטרחן: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ארבעה.</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מצד שני, הייתי רוצה שהקבלן אולי בכל זאת ינסה.</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אבל הקבלן מסובסד. הכנסת מסבסדת. </w:t>
      </w:r>
    </w:p>
    <w:p w:rsidR="00EE4D3B" w:rsidRPr="00EE4D3B" w:rsidRDefault="00EE4D3B" w:rsidP="00EE4D3B">
      <w:pPr>
        <w:bidi/>
        <w:jc w:val="both"/>
        <w:rPr>
          <w:rFonts w:cs="David" w:hint="cs"/>
          <w:rtl/>
        </w:rPr>
      </w:pPr>
      <w:bookmarkStart w:id="1089" w:name="_ETM_Q1_5127515"/>
      <w:bookmarkEnd w:id="1089"/>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לא, זו טעות. לא </w:t>
      </w:r>
      <w:bookmarkStart w:id="1090" w:name="_ETM_Q1_5125444"/>
      <w:bookmarkEnd w:id="1090"/>
      <w:r w:rsidRPr="00EE4D3B">
        <w:rPr>
          <w:rFonts w:cs="David" w:hint="cs"/>
          <w:rtl/>
        </w:rPr>
        <w:t xml:space="preserve">הקבלן מסובסד. חברי הכנסת, עובדי הכנסת ובאי הבית, </w:t>
      </w:r>
      <w:bookmarkStart w:id="1091" w:name="_ETM_Q1_5130693"/>
      <w:bookmarkEnd w:id="1091"/>
      <w:r w:rsidRPr="00EE4D3B">
        <w:rPr>
          <w:rFonts w:cs="David" w:hint="cs"/>
          <w:rtl/>
        </w:rPr>
        <w:t>הם שמסובסדים, לא הקבלן מסובסד.</w:t>
      </w:r>
    </w:p>
    <w:p w:rsidR="00EE4D3B" w:rsidRPr="00EE4D3B" w:rsidRDefault="00EE4D3B" w:rsidP="00EE4D3B">
      <w:pPr>
        <w:bidi/>
        <w:jc w:val="both"/>
        <w:rPr>
          <w:rFonts w:cs="David" w:hint="cs"/>
          <w:rtl/>
        </w:rPr>
      </w:pPr>
      <w:bookmarkStart w:id="1092" w:name="_ETM_Q1_5116946"/>
      <w:bookmarkEnd w:id="1092"/>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bookmarkStart w:id="1093" w:name="_ETM_Q1_5123530"/>
      <w:bookmarkEnd w:id="1093"/>
      <w:r w:rsidRPr="00EE4D3B">
        <w:rPr>
          <w:rFonts w:cs="David" w:hint="cs"/>
          <w:rtl/>
        </w:rPr>
        <w:tab/>
        <w:t>לכנסת יש בעיה אמיתית בסיפור הזה,</w:t>
      </w:r>
      <w:bookmarkStart w:id="1094" w:name="_ETM_Q1_5132009"/>
      <w:bookmarkEnd w:id="1094"/>
      <w:r w:rsidRPr="00EE4D3B">
        <w:rPr>
          <w:rFonts w:cs="David" w:hint="cs"/>
          <w:rtl/>
        </w:rPr>
        <w:t xml:space="preserve"> </w:t>
      </w:r>
      <w:bookmarkStart w:id="1095" w:name="_ETM_Q1_5137795"/>
      <w:bookmarkEnd w:id="1095"/>
      <w:r w:rsidRPr="00EE4D3B">
        <w:rPr>
          <w:rFonts w:cs="David" w:hint="cs"/>
          <w:rtl/>
        </w:rPr>
        <w:t xml:space="preserve">הלוא היו מבקרים אותה אילו היו מקבלים חמישה חודשים משכורת בתקופה הזו, זה ברור לי, </w:t>
      </w:r>
      <w:bookmarkStart w:id="1096" w:name="_ETM_Q1_5147727"/>
      <w:bookmarkStart w:id="1097" w:name="_ETM_Q1_5147853"/>
      <w:bookmarkEnd w:id="1096"/>
      <w:bookmarkEnd w:id="1097"/>
      <w:r w:rsidRPr="00EE4D3B">
        <w:rPr>
          <w:rFonts w:cs="David" w:hint="cs"/>
          <w:rtl/>
        </w:rPr>
        <w:t>אבל אני אומר:</w:t>
      </w:r>
      <w:bookmarkStart w:id="1098" w:name="_ETM_Q1_5144374"/>
      <w:bookmarkEnd w:id="1098"/>
      <w:r w:rsidRPr="00EE4D3B">
        <w:rPr>
          <w:rFonts w:cs="David" w:hint="cs"/>
          <w:rtl/>
        </w:rPr>
        <w:t xml:space="preserve"> אולי בכל זאת ניתן לומר לקבלן </w:t>
      </w:r>
      <w:r w:rsidRPr="00EE4D3B">
        <w:rPr>
          <w:rFonts w:cs="David"/>
          <w:rtl/>
        </w:rPr>
        <w:t>–</w:t>
      </w:r>
      <w:r w:rsidRPr="00EE4D3B">
        <w:rPr>
          <w:rFonts w:cs="David" w:hint="cs"/>
          <w:rtl/>
        </w:rPr>
        <w:t xml:space="preserve"> אלה עובדים פה שמונה חודשים, בארבעה חודשים הנותרים, אנא ממך, אולי בהסדר מסוים תמצא להם עבודה במקום אחר. הרי </w:t>
      </w:r>
      <w:bookmarkStart w:id="1099" w:name="_ETM_Q1_5156631"/>
      <w:bookmarkEnd w:id="1099"/>
      <w:r w:rsidRPr="00EE4D3B">
        <w:rPr>
          <w:rFonts w:cs="David" w:hint="cs"/>
          <w:rtl/>
        </w:rPr>
        <w:t xml:space="preserve">הוא עובד בהרבה מקומות.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איל ינון:</w:t>
      </w:r>
    </w:p>
    <w:p w:rsidR="00EE4D3B" w:rsidRPr="00EE4D3B" w:rsidRDefault="00EE4D3B" w:rsidP="00EE4D3B">
      <w:pPr>
        <w:bidi/>
        <w:jc w:val="both"/>
        <w:rPr>
          <w:rFonts w:cs="David" w:hint="cs"/>
          <w:rtl/>
        </w:rPr>
      </w:pPr>
      <w:bookmarkStart w:id="1100" w:name="_ETM_Q1_5152384"/>
      <w:bookmarkEnd w:id="1100"/>
    </w:p>
    <w:p w:rsidR="00EE4D3B" w:rsidRPr="00EE4D3B" w:rsidRDefault="00EE4D3B" w:rsidP="00EE4D3B">
      <w:pPr>
        <w:bidi/>
        <w:jc w:val="both"/>
        <w:rPr>
          <w:rFonts w:cs="David" w:hint="cs"/>
          <w:rtl/>
        </w:rPr>
      </w:pPr>
      <w:bookmarkStart w:id="1101" w:name="_ETM_Q1_5152510"/>
      <w:bookmarkEnd w:id="1101"/>
      <w:r w:rsidRPr="00EE4D3B">
        <w:rPr>
          <w:rFonts w:cs="David" w:hint="cs"/>
          <w:rtl/>
        </w:rPr>
        <w:tab/>
        <w:t>חבר הכנסת אדרי, באותו זמן שאני הקראתי אתה כנראה לא היית פה. הקראתי מתוך ההסכם, שבו נאמר: "שאיפתנו להעסיק את העובדים הזמניים מתחלפים באתרים השונים ב"שפע" ובפגרות משכן הכנסת, במטרה לשמר עובדים אלה ולה</w:t>
      </w:r>
      <w:bookmarkStart w:id="1102" w:name="_ETM_Q1_5180001"/>
      <w:bookmarkEnd w:id="1102"/>
      <w:r w:rsidRPr="00EE4D3B">
        <w:rPr>
          <w:rFonts w:cs="David" w:hint="cs"/>
          <w:rtl/>
        </w:rPr>
        <w:t>מעיט ככל הניתן בתחלופה", כלומר הוא לקח על עצמו התחייבות לעשות מאמץ.</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להעסיק אותם בכל מקרה במקומות אחרים.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באתרים אחרים. ציינתי, אל"ף, שהזכיין הזה לא </w:t>
      </w:r>
      <w:bookmarkStart w:id="1103" w:name="_ETM_Q1_5189211"/>
      <w:bookmarkEnd w:id="1103"/>
      <w:r w:rsidRPr="00EE4D3B">
        <w:rPr>
          <w:rFonts w:cs="David" w:hint="cs"/>
          <w:rtl/>
        </w:rPr>
        <w:t xml:space="preserve">נבחן כי עוד לא היתה פגרה בתקופתו. הזכיין הקודם, </w:t>
      </w:r>
      <w:bookmarkStart w:id="1104" w:name="_ETM_Q1_5189302"/>
      <w:bookmarkEnd w:id="1104"/>
      <w:r w:rsidRPr="00EE4D3B">
        <w:rPr>
          <w:rFonts w:cs="David" w:hint="cs"/>
          <w:rtl/>
        </w:rPr>
        <w:t xml:space="preserve">לפי מה שנמסר לי, עשה מאמץ כזה, </w:t>
      </w:r>
      <w:bookmarkStart w:id="1105" w:name="_ETM_Q1_5195292"/>
      <w:bookmarkEnd w:id="1105"/>
      <w:r w:rsidRPr="00EE4D3B">
        <w:rPr>
          <w:rFonts w:cs="David" w:hint="cs"/>
          <w:rtl/>
        </w:rPr>
        <w:t>אכן את רוב העובדים שלא מצאו מקום בכנסת הוא שיבץ באתרים אחרים. אלה שלא שובצו אלה אנשים שלא התאי</w:t>
      </w:r>
      <w:bookmarkStart w:id="1106" w:name="_ETM_Q1_5197236"/>
      <w:bookmarkEnd w:id="1106"/>
      <w:r w:rsidRPr="00EE4D3B">
        <w:rPr>
          <w:rFonts w:cs="David" w:hint="cs"/>
          <w:rtl/>
        </w:rPr>
        <w:t xml:space="preserve">מו להם השיבוצים שהוא הציע להם. </w:t>
      </w:r>
    </w:p>
    <w:p w:rsidR="00EE4D3B" w:rsidRPr="00EE4D3B" w:rsidRDefault="00EE4D3B" w:rsidP="00EE4D3B">
      <w:pPr>
        <w:bidi/>
        <w:jc w:val="both"/>
        <w:rPr>
          <w:rFonts w:cs="David" w:hint="cs"/>
          <w:rtl/>
        </w:rPr>
      </w:pPr>
      <w:bookmarkStart w:id="1107" w:name="_ETM_Q1_5204194"/>
      <w:bookmarkEnd w:id="1107"/>
    </w:p>
    <w:p w:rsidR="00EE4D3B" w:rsidRPr="00EE4D3B" w:rsidRDefault="00EE4D3B" w:rsidP="00EE4D3B">
      <w:pPr>
        <w:bidi/>
        <w:jc w:val="both"/>
        <w:rPr>
          <w:rFonts w:cs="David" w:hint="cs"/>
          <w:rtl/>
        </w:rPr>
      </w:pPr>
      <w:bookmarkStart w:id="1108" w:name="_ETM_Q1_5204383"/>
      <w:bookmarkEnd w:id="1108"/>
      <w:r w:rsidRPr="00EE4D3B">
        <w:rPr>
          <w:rFonts w:cs="David" w:hint="cs"/>
          <w:rtl/>
        </w:rPr>
        <w:tab/>
        <w:t xml:space="preserve">אנחנו בסוף צריכים להבין את האילוצים </w:t>
      </w:r>
      <w:r w:rsidRPr="00EE4D3B">
        <w:rPr>
          <w:rFonts w:cs="David"/>
          <w:rtl/>
        </w:rPr>
        <w:t>–</w:t>
      </w:r>
      <w:r w:rsidRPr="00EE4D3B">
        <w:rPr>
          <w:rFonts w:cs="David" w:hint="cs"/>
          <w:rtl/>
        </w:rPr>
        <w:t xml:space="preserve"> גם של העובדים, שאולי לא רוצים לעבוד </w:t>
      </w:r>
      <w:bookmarkStart w:id="1109" w:name="_ETM_Q1_5203244"/>
      <w:bookmarkEnd w:id="1109"/>
      <w:r w:rsidRPr="00EE4D3B">
        <w:rPr>
          <w:rFonts w:cs="David" w:hint="cs"/>
          <w:rtl/>
        </w:rPr>
        <w:t xml:space="preserve">במקומות מרוחקים, וגם של הקבלן. אנחנו לא יכולים להיכנס עד כדי כך ליחסים שבין הקבלן לעובדים. יש מחיר לדגם </w:t>
      </w:r>
      <w:bookmarkStart w:id="1110" w:name="_ETM_Q1_5211408"/>
      <w:bookmarkEnd w:id="1110"/>
      <w:r w:rsidRPr="00EE4D3B">
        <w:rPr>
          <w:rFonts w:cs="David" w:hint="cs"/>
          <w:rtl/>
        </w:rPr>
        <w:t xml:space="preserve">הזה שהכנסת בחרה לעבוד בו, זה מה שאני רוצה לומר. </w:t>
      </w:r>
      <w:bookmarkStart w:id="1111" w:name="_ETM_Q1_5215292"/>
      <w:bookmarkEnd w:id="1111"/>
    </w:p>
    <w:p w:rsidR="00EE4D3B" w:rsidRPr="00EE4D3B" w:rsidRDefault="00EE4D3B" w:rsidP="00EE4D3B">
      <w:pPr>
        <w:bidi/>
        <w:jc w:val="both"/>
        <w:rPr>
          <w:rFonts w:cs="David" w:hint="cs"/>
          <w:rtl/>
        </w:rPr>
      </w:pPr>
      <w:bookmarkStart w:id="1112" w:name="_ETM_Q1_5216066"/>
      <w:bookmarkEnd w:id="1112"/>
    </w:p>
    <w:p w:rsidR="00EE4D3B" w:rsidRPr="00EE4D3B" w:rsidRDefault="00EE4D3B" w:rsidP="00EE4D3B">
      <w:pPr>
        <w:bidi/>
        <w:jc w:val="both"/>
        <w:rPr>
          <w:rFonts w:cs="David" w:hint="cs"/>
          <w:rtl/>
        </w:rPr>
      </w:pPr>
      <w:bookmarkStart w:id="1113" w:name="_ETM_Q1_5216253"/>
      <w:bookmarkEnd w:id="1113"/>
      <w:r w:rsidRPr="00EE4D3B">
        <w:rPr>
          <w:rFonts w:cs="David" w:hint="cs"/>
          <w:rtl/>
        </w:rPr>
        <w:tab/>
        <w:t xml:space="preserve">אותו דבר לגבי הסוגיה של אלכס. אלכס חביב </w:t>
      </w:r>
      <w:bookmarkStart w:id="1114" w:name="_ETM_Q1_5224576"/>
      <w:bookmarkEnd w:id="1114"/>
      <w:r w:rsidRPr="00EE4D3B">
        <w:rPr>
          <w:rFonts w:cs="David" w:hint="cs"/>
          <w:rtl/>
        </w:rPr>
        <w:t>על כולנו.</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אולי נמנה אותו חבר כנסת, אולי לעשות משהו חריג...</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 xml:space="preserve">איל </w:t>
      </w:r>
      <w:bookmarkStart w:id="1115" w:name="_ETM_Q1_5220539"/>
      <w:bookmarkEnd w:id="1115"/>
      <w:r w:rsidRPr="00EE4D3B">
        <w:rPr>
          <w:rFonts w:cs="David" w:hint="cs"/>
          <w:u w:val="single"/>
          <w:rtl/>
        </w:rPr>
        <w:t>ינון:</w:t>
      </w:r>
    </w:p>
    <w:p w:rsidR="00EE4D3B" w:rsidRPr="00EE4D3B" w:rsidRDefault="00EE4D3B" w:rsidP="00EE4D3B">
      <w:pPr>
        <w:bidi/>
        <w:jc w:val="both"/>
        <w:rPr>
          <w:rFonts w:cs="David" w:hint="cs"/>
          <w:rtl/>
        </w:rPr>
      </w:pPr>
      <w:bookmarkStart w:id="1116" w:name="_ETM_Q1_5222580"/>
      <w:bookmarkEnd w:id="1116"/>
    </w:p>
    <w:p w:rsidR="00EE4D3B" w:rsidRPr="00EE4D3B" w:rsidRDefault="00EE4D3B" w:rsidP="00EE4D3B">
      <w:pPr>
        <w:bidi/>
        <w:jc w:val="both"/>
        <w:rPr>
          <w:rFonts w:cs="David" w:hint="cs"/>
          <w:rtl/>
        </w:rPr>
      </w:pPr>
      <w:bookmarkStart w:id="1117" w:name="_ETM_Q1_5222707"/>
      <w:bookmarkEnd w:id="1117"/>
      <w:r w:rsidRPr="00EE4D3B">
        <w:rPr>
          <w:rFonts w:cs="David" w:hint="cs"/>
          <w:rtl/>
        </w:rPr>
        <w:tab/>
        <w:t xml:space="preserve">או באגף קשרי חוץ, </w:t>
      </w:r>
      <w:bookmarkStart w:id="1118" w:name="_ETM_Q1_5227547"/>
      <w:bookmarkEnd w:id="1118"/>
      <w:r w:rsidRPr="00EE4D3B">
        <w:rPr>
          <w:rFonts w:cs="David" w:hint="cs"/>
          <w:rtl/>
        </w:rPr>
        <w:t xml:space="preserve">על תקן העובד שאחמד הציע... מה שנקרא פה בוועדה, </w:t>
      </w:r>
      <w:bookmarkStart w:id="1119" w:name="_ETM_Q1_5256831"/>
      <w:bookmarkEnd w:id="1119"/>
      <w:r w:rsidRPr="00EE4D3B">
        <w:rPr>
          <w:rFonts w:cs="David" w:hint="cs"/>
          <w:rtl/>
        </w:rPr>
        <w:t xml:space="preserve">פיטורי העובד אלכס, זה קודם כול לא מדויק, כי כידוע, אלכס התפטר ולא פוטר.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bookmarkStart w:id="1120" w:name="_ETM_Q1_5262059"/>
      <w:bookmarkEnd w:id="1120"/>
    </w:p>
    <w:p w:rsidR="00EE4D3B" w:rsidRPr="00EE4D3B" w:rsidRDefault="00EE4D3B" w:rsidP="00EE4D3B">
      <w:pPr>
        <w:bidi/>
        <w:jc w:val="both"/>
        <w:rPr>
          <w:rFonts w:cs="David" w:hint="cs"/>
          <w:rtl/>
        </w:rPr>
      </w:pPr>
      <w:r w:rsidRPr="00EE4D3B">
        <w:rPr>
          <w:rFonts w:cs="David" w:hint="cs"/>
          <w:rtl/>
        </w:rPr>
        <w:tab/>
        <w:t xml:space="preserve">אתה כמשפטן יודע, תאמין לי </w:t>
      </w:r>
      <w:r w:rsidRPr="00EE4D3B">
        <w:rPr>
          <w:rFonts w:cs="David"/>
          <w:rtl/>
        </w:rPr>
        <w:t>–</w:t>
      </w:r>
      <w:r w:rsidRPr="00EE4D3B">
        <w:rPr>
          <w:rFonts w:cs="David" w:hint="cs"/>
          <w:rtl/>
        </w:rPr>
        <w:t xml:space="preserve"> כשאדם יושב וכותב מכתב, השאלה מה אמרו לו עשר דקות לפני</w:t>
      </w:r>
      <w:bookmarkStart w:id="1121" w:name="_ETM_Q1_5272789"/>
      <w:bookmarkEnd w:id="1121"/>
      <w:r w:rsidRPr="00EE4D3B">
        <w:rPr>
          <w:rFonts w:cs="David" w:hint="cs"/>
          <w:rtl/>
        </w:rPr>
        <w:t>.</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נכון, אנחנו בדקנו מה אמרו לו. לא אמרו </w:t>
      </w:r>
      <w:bookmarkStart w:id="1122" w:name="_ETM_Q1_5274715"/>
      <w:bookmarkEnd w:id="1122"/>
      <w:r w:rsidRPr="00EE4D3B">
        <w:rPr>
          <w:rFonts w:cs="David" w:hint="cs"/>
          <w:rtl/>
        </w:rPr>
        <w:t xml:space="preserve">לו דבר כל כך מזעזע.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rtl/>
        </w:rPr>
      </w:pPr>
      <w:bookmarkStart w:id="1123" w:name="_ETM_Q1_5276028"/>
      <w:bookmarkEnd w:id="1123"/>
    </w:p>
    <w:p w:rsidR="00EE4D3B" w:rsidRPr="00EE4D3B" w:rsidRDefault="00EE4D3B" w:rsidP="00EE4D3B">
      <w:pPr>
        <w:bidi/>
        <w:jc w:val="both"/>
        <w:rPr>
          <w:rFonts w:cs="David" w:hint="cs"/>
          <w:rtl/>
        </w:rPr>
      </w:pPr>
      <w:bookmarkStart w:id="1124" w:name="_ETM_Q1_5276158"/>
      <w:bookmarkEnd w:id="1124"/>
      <w:r w:rsidRPr="00EE4D3B">
        <w:rPr>
          <w:rFonts w:cs="David" w:hint="cs"/>
          <w:rtl/>
        </w:rPr>
        <w:tab/>
        <w:t xml:space="preserve">אמרו </w:t>
      </w:r>
      <w:bookmarkStart w:id="1125" w:name="_ETM_Q1_5277492"/>
      <w:bookmarkEnd w:id="1125"/>
      <w:r w:rsidRPr="00EE4D3B">
        <w:rPr>
          <w:rFonts w:cs="David" w:hint="cs"/>
          <w:rtl/>
        </w:rPr>
        <w:t xml:space="preserve">לו: באחת-עשרה בלילה אתה לא תקבל מונית, ונזפו </w:t>
      </w:r>
      <w:bookmarkStart w:id="1126" w:name="_ETM_Q1_5277588"/>
      <w:bookmarkEnd w:id="1126"/>
      <w:r w:rsidRPr="00EE4D3B">
        <w:rPr>
          <w:rFonts w:cs="David" w:hint="cs"/>
          <w:rtl/>
        </w:rPr>
        <w:t xml:space="preserve">בו. </w:t>
      </w:r>
    </w:p>
    <w:p w:rsidR="00EE4D3B" w:rsidRPr="00EE4D3B" w:rsidRDefault="00EE4D3B" w:rsidP="00EE4D3B">
      <w:pPr>
        <w:bidi/>
        <w:jc w:val="both"/>
        <w:rPr>
          <w:rFonts w:cs="David" w:hint="cs"/>
          <w:rtl/>
        </w:rPr>
      </w:pPr>
      <w:bookmarkStart w:id="1127" w:name="_ETM_Q1_5279972"/>
      <w:bookmarkEnd w:id="1127"/>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bookmarkStart w:id="1128" w:name="_ETM_Q1_5278176"/>
      <w:bookmarkStart w:id="1129" w:name="_ETM_Q1_5278306"/>
      <w:bookmarkEnd w:id="1128"/>
      <w:bookmarkEnd w:id="1129"/>
    </w:p>
    <w:p w:rsidR="00EE4D3B" w:rsidRPr="00EE4D3B" w:rsidRDefault="00EE4D3B" w:rsidP="00EE4D3B">
      <w:pPr>
        <w:bidi/>
        <w:jc w:val="both"/>
        <w:rPr>
          <w:rFonts w:cs="David" w:hint="cs"/>
          <w:rtl/>
        </w:rPr>
      </w:pPr>
      <w:r w:rsidRPr="00EE4D3B">
        <w:rPr>
          <w:rFonts w:cs="David" w:hint="cs"/>
          <w:rtl/>
        </w:rPr>
        <w:tab/>
        <w:t xml:space="preserve">לא, לא, לא. מבירור עובדתי, זה לא </w:t>
      </w:r>
      <w:bookmarkStart w:id="1130" w:name="_ETM_Q1_5283740"/>
      <w:bookmarkEnd w:id="1130"/>
      <w:r w:rsidRPr="00EE4D3B">
        <w:rPr>
          <w:rFonts w:cs="David" w:hint="cs"/>
          <w:rtl/>
        </w:rPr>
        <w:t>בדיוק הסיפור. בגדול, זה נכון, אבל לא בפרטים, והפרטים הם לפעמים חשובים.</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אבל גם בעניין הזה אני </w:t>
      </w:r>
      <w:bookmarkStart w:id="1131" w:name="_ETM_Q1_5287324"/>
      <w:bookmarkEnd w:id="1131"/>
      <w:r w:rsidRPr="00EE4D3B">
        <w:rPr>
          <w:rFonts w:cs="David" w:hint="cs"/>
          <w:rtl/>
        </w:rPr>
        <w:t xml:space="preserve">חייב לומר, מבדיקה שאני ערכתי, ואלכס גם </w:t>
      </w:r>
      <w:bookmarkStart w:id="1132" w:name="_ETM_Q1_5288182"/>
      <w:bookmarkEnd w:id="1132"/>
      <w:r w:rsidRPr="00EE4D3B">
        <w:rPr>
          <w:rFonts w:cs="David" w:hint="cs"/>
          <w:rtl/>
        </w:rPr>
        <w:t xml:space="preserve">יקר ללבי </w:t>
      </w:r>
      <w:r w:rsidRPr="00EE4D3B">
        <w:rPr>
          <w:rFonts w:cs="David"/>
          <w:rtl/>
        </w:rPr>
        <w:t>–</w:t>
      </w:r>
      <w:r w:rsidRPr="00EE4D3B">
        <w:rPr>
          <w:rFonts w:cs="David" w:hint="cs"/>
          <w:rtl/>
        </w:rPr>
        <w:t xml:space="preserve"> לא נפל כל פגם, לא בפעולות של </w:t>
      </w:r>
      <w:bookmarkStart w:id="1133" w:name="_ETM_Q1_5296752"/>
      <w:bookmarkEnd w:id="1133"/>
      <w:r w:rsidRPr="00EE4D3B">
        <w:rPr>
          <w:rFonts w:cs="David" w:hint="cs"/>
          <w:rtl/>
        </w:rPr>
        <w:t xml:space="preserve">מינהל הכנסת וגם לא בפעולות של הקבלן. אלכס, ותיק ככל שיהיה, יכול להיות שהוא ותיק מכולנו, הוא אינו עובד כנסת, ולפעמים באמת קיים המתח בין הרצון להשאיר עובד </w:t>
      </w:r>
      <w:bookmarkStart w:id="1134" w:name="_ETM_Q1_5307173"/>
      <w:bookmarkEnd w:id="1134"/>
      <w:r w:rsidRPr="00EE4D3B">
        <w:rPr>
          <w:rFonts w:cs="David" w:hint="cs"/>
          <w:rtl/>
        </w:rPr>
        <w:t xml:space="preserve">הרבה שנים באיזשהו מקום וזה אולי יוצר אשליה אצלו </w:t>
      </w:r>
      <w:bookmarkStart w:id="1135" w:name="_ETM_Q1_5308551"/>
      <w:bookmarkEnd w:id="1135"/>
      <w:r w:rsidRPr="00EE4D3B">
        <w:rPr>
          <w:rFonts w:cs="David" w:hint="cs"/>
          <w:rtl/>
        </w:rPr>
        <w:t xml:space="preserve">ואצל אחרים בסביבה שהוא עובד במקום, וזה לא נכון, הוא לא עובד, הוא עובד הקבלן. ובאמת, אלכס השכיל לעבור </w:t>
      </w:r>
      <w:bookmarkStart w:id="1136" w:name="_ETM_Q1_5315341"/>
      <w:bookmarkEnd w:id="1136"/>
      <w:r w:rsidRPr="00EE4D3B">
        <w:rPr>
          <w:rFonts w:cs="David" w:hint="cs"/>
          <w:rtl/>
        </w:rPr>
        <w:t>מקבלן לקבלן בצורה מוצלחת וטובה.</w:t>
      </w:r>
      <w:bookmarkStart w:id="1137" w:name="_ETM_Q1_5106432"/>
      <w:bookmarkEnd w:id="1137"/>
      <w:r w:rsidRPr="00EE4D3B">
        <w:rPr>
          <w:rFonts w:cs="David" w:hint="cs"/>
          <w:rtl/>
        </w:rPr>
        <w:t xml:space="preserve"> מה לעשות שאצל הקבלן הנוכחי </w:t>
      </w:r>
      <w:bookmarkStart w:id="1138" w:name="_ETM_Q1_5319693"/>
      <w:bookmarkEnd w:id="1138"/>
      <w:r w:rsidRPr="00EE4D3B">
        <w:rPr>
          <w:rFonts w:cs="David" w:hint="cs"/>
          <w:rtl/>
        </w:rPr>
        <w:t xml:space="preserve">אלכס לא השכיל לעשות את המעבר הזה, הוא </w:t>
      </w:r>
      <w:bookmarkStart w:id="1139" w:name="_ETM_Q1_5325665"/>
      <w:bookmarkEnd w:id="1139"/>
      <w:r w:rsidRPr="00EE4D3B">
        <w:rPr>
          <w:rFonts w:cs="David" w:hint="cs"/>
          <w:rtl/>
        </w:rPr>
        <w:t xml:space="preserve">סירב לנהלים החדשים של הקבלן </w:t>
      </w:r>
      <w:r w:rsidRPr="00EE4D3B">
        <w:rPr>
          <w:rFonts w:cs="David"/>
          <w:rtl/>
        </w:rPr>
        <w:t>–</w:t>
      </w:r>
      <w:r w:rsidRPr="00EE4D3B">
        <w:rPr>
          <w:rFonts w:cs="David" w:hint="cs"/>
          <w:rtl/>
        </w:rPr>
        <w:t xml:space="preserve"> שהם לא נהלים כאלה </w:t>
      </w:r>
      <w:bookmarkStart w:id="1140" w:name="_ETM_Q1_5329629"/>
      <w:bookmarkEnd w:id="1140"/>
      <w:r w:rsidRPr="00EE4D3B">
        <w:rPr>
          <w:rFonts w:cs="David" w:hint="cs"/>
          <w:rtl/>
        </w:rPr>
        <w:t xml:space="preserve">דרמטיים, לפי מה שאני מבין, אבל זכותו של אלכס </w:t>
      </w:r>
      <w:bookmarkStart w:id="1141" w:name="_ETM_Q1_5333397"/>
      <w:bookmarkEnd w:id="1141"/>
      <w:r w:rsidRPr="00EE4D3B">
        <w:rPr>
          <w:rFonts w:cs="David" w:hint="cs"/>
          <w:rtl/>
        </w:rPr>
        <w:t xml:space="preserve">גם לא להסכים להם וזכותו להרגיש שהוא כבר עבר את </w:t>
      </w:r>
      <w:bookmarkStart w:id="1142" w:name="_ETM_Q1_5335048"/>
      <w:bookmarkEnd w:id="1142"/>
      <w:r w:rsidRPr="00EE4D3B">
        <w:rPr>
          <w:rFonts w:cs="David" w:hint="cs"/>
          <w:rtl/>
        </w:rPr>
        <w:t xml:space="preserve">הגיל או את הוותק לנהלים מהסוג הזה, צריך להבין שיש לזה מחיר. </w:t>
      </w:r>
      <w:bookmarkStart w:id="1143" w:name="_ETM_Q1_5346530"/>
      <w:bookmarkEnd w:id="1143"/>
      <w:r w:rsidRPr="00EE4D3B">
        <w:rPr>
          <w:rFonts w:cs="David" w:hint="cs"/>
          <w:rtl/>
        </w:rPr>
        <w:t xml:space="preserve">הכנסת לא יכולה להכריח את הקבלן </w:t>
      </w:r>
      <w:bookmarkStart w:id="1144" w:name="_ETM_Q1_5346202"/>
      <w:bookmarkEnd w:id="1144"/>
      <w:r w:rsidRPr="00EE4D3B">
        <w:rPr>
          <w:rFonts w:cs="David" w:hint="cs"/>
          <w:rtl/>
        </w:rPr>
        <w:t>להעסיק את אלכס בכל תנאי ובכל מצב.</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הוא לא מוכן לקבל אותו בחזרה.</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אני לא יודע. אני רק אומר שבאופן</w:t>
      </w:r>
      <w:bookmarkStart w:id="1145" w:name="_ETM_Q1_5354726"/>
      <w:bookmarkEnd w:id="1145"/>
      <w:r w:rsidRPr="00EE4D3B">
        <w:rPr>
          <w:rFonts w:cs="David" w:hint="cs"/>
          <w:rtl/>
        </w:rPr>
        <w:t xml:space="preserve"> פורמלי, אין לנו יכולת להכריח את הקבלן לקבל אותו. </w:t>
      </w:r>
      <w:bookmarkStart w:id="1146" w:name="_ETM_Q1_5361644"/>
      <w:bookmarkEnd w:id="1146"/>
      <w:r w:rsidRPr="00EE4D3B">
        <w:rPr>
          <w:rFonts w:cs="David" w:hint="cs"/>
          <w:rtl/>
        </w:rPr>
        <w:t xml:space="preserve">לעשות בירורים לא פורמליים ולנסות לדבר, זה סיפור אחר. </w:t>
      </w:r>
    </w:p>
    <w:p w:rsidR="00EE4D3B" w:rsidRPr="00EE4D3B" w:rsidRDefault="00EE4D3B" w:rsidP="00EE4D3B">
      <w:pPr>
        <w:bidi/>
        <w:jc w:val="both"/>
        <w:rPr>
          <w:rFonts w:cs="David" w:hint="cs"/>
          <w:rtl/>
        </w:rPr>
      </w:pPr>
      <w:bookmarkStart w:id="1147" w:name="_ETM_Q1_5367502"/>
      <w:bookmarkEnd w:id="1147"/>
    </w:p>
    <w:p w:rsidR="00EE4D3B" w:rsidRPr="00EE4D3B" w:rsidRDefault="00EE4D3B" w:rsidP="00EE4D3B">
      <w:pPr>
        <w:bidi/>
        <w:jc w:val="both"/>
        <w:rPr>
          <w:rFonts w:cs="David" w:hint="cs"/>
          <w:rtl/>
        </w:rPr>
      </w:pPr>
      <w:bookmarkStart w:id="1148" w:name="_ETM_Q1_5367954"/>
      <w:bookmarkEnd w:id="1148"/>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ברשותכם, אני רוצה להתערב. זה בדיוק, הייתי אומר, הפרדו</w:t>
      </w:r>
      <w:bookmarkStart w:id="1149" w:name="_ETM_Q1_5372718"/>
      <w:bookmarkEnd w:id="1149"/>
      <w:r w:rsidRPr="00EE4D3B">
        <w:rPr>
          <w:rFonts w:cs="David" w:hint="cs"/>
          <w:rtl/>
        </w:rPr>
        <w:t>קס. אם הזכיי</w:t>
      </w:r>
      <w:bookmarkStart w:id="1150" w:name="_ETM_Q1_5374828"/>
      <w:bookmarkEnd w:id="1150"/>
      <w:r w:rsidRPr="00EE4D3B">
        <w:rPr>
          <w:rFonts w:cs="David" w:hint="cs"/>
          <w:rtl/>
        </w:rPr>
        <w:t xml:space="preserve">ן החדש קולט את העובדים של הזכיין הקודם, משיקוליו, אנחנו רואים את זה לרעתו כי הנה זה סימן שזה בעצם </w:t>
      </w:r>
      <w:bookmarkStart w:id="1151" w:name="_ETM_Q1_5382117"/>
      <w:bookmarkEnd w:id="1151"/>
      <w:r w:rsidRPr="00EE4D3B">
        <w:rPr>
          <w:rFonts w:cs="David" w:hint="cs"/>
          <w:rtl/>
        </w:rPr>
        <w:t>בלוף, זה בעצם קבלן כוח-אדם, זה בעצם בן-אדם שמתחלף</w:t>
      </w:r>
      <w:bookmarkStart w:id="1152" w:name="_ETM_Q1_5385144"/>
      <w:bookmarkEnd w:id="1152"/>
      <w:r w:rsidRPr="00EE4D3B">
        <w:rPr>
          <w:rFonts w:cs="David" w:hint="cs"/>
          <w:rtl/>
        </w:rPr>
        <w:t xml:space="preserve"> כל הזמן, והעובדים האלה נשארו במשך 15 שנה וצריכים להסתכל עליהם כעל עובדי כנסת. ואם הוא לא קולט אותם, </w:t>
      </w:r>
      <w:bookmarkStart w:id="1153" w:name="_ETM_Q1_5393213"/>
      <w:bookmarkEnd w:id="1153"/>
      <w:r w:rsidRPr="00EE4D3B">
        <w:rPr>
          <w:rFonts w:cs="David" w:hint="cs"/>
          <w:rtl/>
        </w:rPr>
        <w:t>משיקוליו המקצועיים, אומרים: מה הוא מפטר מישהו שהוא ותיק</w:t>
      </w:r>
      <w:bookmarkStart w:id="1154" w:name="_ETM_Q1_5397363"/>
      <w:bookmarkEnd w:id="1154"/>
      <w:r w:rsidRPr="00EE4D3B">
        <w:rPr>
          <w:rFonts w:cs="David" w:hint="cs"/>
          <w:rtl/>
        </w:rPr>
        <w:t>.</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1155" w:name="_ETM_Q1_5397555"/>
      <w:bookmarkEnd w:id="1155"/>
      <w:r w:rsidRPr="00EE4D3B">
        <w:rPr>
          <w:rFonts w:cs="David" w:hint="cs"/>
          <w:rtl/>
        </w:rPr>
        <w:tab/>
        <w:t xml:space="preserve">זה </w:t>
      </w:r>
      <w:bookmarkStart w:id="1156" w:name="_ETM_Q1_5398976"/>
      <w:bookmarkEnd w:id="1156"/>
      <w:r w:rsidRPr="00EE4D3B">
        <w:rPr>
          <w:rFonts w:cs="David" w:hint="cs"/>
          <w:rtl/>
        </w:rPr>
        <w:t xml:space="preserve">בדיוק ההבדל בין עובד כנסת או עובד מדינה, שבשלב </w:t>
      </w:r>
      <w:bookmarkStart w:id="1157" w:name="_ETM_Q1_5405433"/>
      <w:bookmarkEnd w:id="1157"/>
      <w:r w:rsidRPr="00EE4D3B">
        <w:rPr>
          <w:rFonts w:cs="David" w:hint="cs"/>
          <w:rtl/>
        </w:rPr>
        <w:t xml:space="preserve">מסוים מקבל גם קביעות </w:t>
      </w:r>
      <w:r w:rsidRPr="00EE4D3B">
        <w:rPr>
          <w:rFonts w:cs="David"/>
          <w:rtl/>
        </w:rPr>
        <w:t>–</w:t>
      </w:r>
      <w:r w:rsidRPr="00EE4D3B">
        <w:rPr>
          <w:rFonts w:cs="David" w:hint="cs"/>
          <w:rtl/>
        </w:rPr>
        <w:t xml:space="preserve"> ואני גם מאוד גאה שנתנו </w:t>
      </w:r>
      <w:bookmarkStart w:id="1158" w:name="_ETM_Q1_5404328"/>
      <w:bookmarkEnd w:id="1158"/>
      <w:r w:rsidRPr="00EE4D3B">
        <w:rPr>
          <w:rFonts w:cs="David" w:hint="cs"/>
          <w:rtl/>
        </w:rPr>
        <w:t xml:space="preserve">קביעות בחצי שנה האחרונה לכמה עשרות עובדי כנסת שעובדים פה חמש ושש שנים בלי קביעות- לבין עובדים שהם לא </w:t>
      </w:r>
      <w:bookmarkStart w:id="1159" w:name="_ETM_Q1_5411297"/>
      <w:bookmarkEnd w:id="1159"/>
      <w:r w:rsidRPr="00EE4D3B">
        <w:rPr>
          <w:rFonts w:cs="David" w:hint="cs"/>
          <w:rtl/>
        </w:rPr>
        <w:t xml:space="preserve">עובדי כנסת, והם עובדי זכיין. והזכיין הנוכחי, משיקוליו המקצועיים, </w:t>
      </w:r>
      <w:bookmarkStart w:id="1160" w:name="_ETM_Q1_5418257"/>
      <w:bookmarkEnd w:id="1160"/>
      <w:r w:rsidRPr="00EE4D3B">
        <w:rPr>
          <w:rFonts w:cs="David" w:hint="cs"/>
          <w:rtl/>
        </w:rPr>
        <w:t xml:space="preserve">החליט </w:t>
      </w:r>
      <w:r w:rsidRPr="00EE4D3B">
        <w:rPr>
          <w:rFonts w:cs="David"/>
          <w:rtl/>
        </w:rPr>
        <w:t>–</w:t>
      </w:r>
      <w:r w:rsidRPr="00EE4D3B">
        <w:rPr>
          <w:rFonts w:cs="David" w:hint="cs"/>
          <w:rtl/>
        </w:rPr>
        <w:t xml:space="preserve"> משיקוליו, ולא יכולנו להכריח אותו או להביע דעה </w:t>
      </w:r>
      <w:r w:rsidRPr="00EE4D3B">
        <w:rPr>
          <w:rFonts w:cs="David"/>
          <w:rtl/>
        </w:rPr>
        <w:t>–</w:t>
      </w:r>
      <w:r w:rsidRPr="00EE4D3B">
        <w:rPr>
          <w:rFonts w:cs="David" w:hint="cs"/>
          <w:rtl/>
        </w:rPr>
        <w:t xml:space="preserve"> </w:t>
      </w:r>
      <w:bookmarkStart w:id="1161" w:name="_ETM_Q1_5419148"/>
      <w:bookmarkEnd w:id="1161"/>
      <w:r w:rsidRPr="00EE4D3B">
        <w:rPr>
          <w:rFonts w:cs="David" w:hint="cs"/>
          <w:rtl/>
        </w:rPr>
        <w:t xml:space="preserve">הוא החליט לנסות את כל העובדים של הזכיין הקודם. </w:t>
      </w:r>
      <w:bookmarkStart w:id="1162" w:name="_ETM_Q1_5422888"/>
      <w:bookmarkEnd w:id="1162"/>
      <w:r w:rsidRPr="00EE4D3B">
        <w:rPr>
          <w:rFonts w:cs="David" w:hint="cs"/>
          <w:rtl/>
        </w:rPr>
        <w:t xml:space="preserve">למה? כי הוא אמר לעצמו: האנשים הללו נמצאים כאן, האנשים </w:t>
      </w:r>
      <w:bookmarkStart w:id="1163" w:name="_ETM_Q1_5425789"/>
      <w:bookmarkEnd w:id="1163"/>
      <w:r w:rsidRPr="00EE4D3B">
        <w:rPr>
          <w:rFonts w:cs="David" w:hint="cs"/>
          <w:rtl/>
        </w:rPr>
        <w:t xml:space="preserve">הללו סביר להניח יודעים את העבודה, ולאחר </w:t>
      </w:r>
      <w:bookmarkStart w:id="1164" w:name="_ETM_Q1_5432088"/>
      <w:bookmarkEnd w:id="1164"/>
      <w:r w:rsidRPr="00EE4D3B">
        <w:rPr>
          <w:rFonts w:cs="David" w:hint="cs"/>
          <w:rtl/>
        </w:rPr>
        <w:t xml:space="preserve">שבדק במשך שבוע, שבועיים, שלושה, כל אחד לפי עניינו, הוא </w:t>
      </w:r>
      <w:bookmarkStart w:id="1165" w:name="_ETM_Q1_5431458"/>
      <w:bookmarkEnd w:id="1165"/>
      <w:r w:rsidRPr="00EE4D3B">
        <w:rPr>
          <w:rFonts w:cs="David" w:hint="cs"/>
          <w:rtl/>
        </w:rPr>
        <w:t xml:space="preserve">החליט </w:t>
      </w:r>
      <w:r w:rsidRPr="00EE4D3B">
        <w:rPr>
          <w:rFonts w:cs="David"/>
          <w:rtl/>
        </w:rPr>
        <w:t>–</w:t>
      </w:r>
      <w:r w:rsidRPr="00EE4D3B">
        <w:rPr>
          <w:rFonts w:cs="David" w:hint="cs"/>
          <w:rtl/>
        </w:rPr>
        <w:t xml:space="preserve"> את זה אני שומר ואת זה אני לא שומר, והכול בגלל הרצון לתת לכם שירות. </w:t>
      </w:r>
    </w:p>
    <w:p w:rsidR="00EE4D3B" w:rsidRPr="00EE4D3B" w:rsidRDefault="00EE4D3B" w:rsidP="00EE4D3B">
      <w:pPr>
        <w:bidi/>
        <w:jc w:val="both"/>
        <w:rPr>
          <w:rFonts w:cs="David" w:hint="cs"/>
          <w:u w:val="single"/>
          <w:rtl/>
        </w:rPr>
      </w:pPr>
      <w:bookmarkStart w:id="1166" w:name="_ETM_Q1_5442149"/>
      <w:bookmarkEnd w:id="1166"/>
      <w:r w:rsidRPr="00EE4D3B">
        <w:rPr>
          <w:rFonts w:cs="David"/>
          <w:rtl/>
        </w:rPr>
        <w:br/>
      </w: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בכל זאת, אם הנושא יכול להיבדק.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אבל שוב, אני חושב </w:t>
      </w:r>
      <w:bookmarkStart w:id="1167" w:name="_ETM_Q1_5441071"/>
      <w:bookmarkEnd w:id="1167"/>
      <w:r w:rsidRPr="00EE4D3B">
        <w:rPr>
          <w:rFonts w:cs="David" w:hint="cs"/>
          <w:rtl/>
        </w:rPr>
        <w:t xml:space="preserve">שזה לא נכון שהוועדה הזאת עוסקת בעניינים פרטניים של </w:t>
      </w:r>
      <w:bookmarkStart w:id="1168" w:name="_ETM_Q1_5446776"/>
      <w:bookmarkEnd w:id="1168"/>
      <w:r w:rsidRPr="00EE4D3B">
        <w:rPr>
          <w:rFonts w:cs="David" w:hint="cs"/>
          <w:rtl/>
        </w:rPr>
        <w:t xml:space="preserve">אנשים ספציפיים.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לא, אנחנו כבר אחרי זה.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זה תקדים רע, לא כדאי ליצור את זה. אם חבר הכנסת אדרי רוצה </w:t>
      </w:r>
      <w:bookmarkStart w:id="1169" w:name="_ETM_Q1_5450122"/>
      <w:bookmarkEnd w:id="1169"/>
      <w:r w:rsidRPr="00EE4D3B">
        <w:rPr>
          <w:rFonts w:cs="David" w:hint="cs"/>
          <w:rtl/>
        </w:rPr>
        <w:t>לשוחח על זה עם המנכ"ל או עם היושב-ראש או עם מי שלא יהיה, בבקשה.</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אחמד טיבי: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הייה סמוך ובטוח שכל </w:t>
      </w:r>
      <w:bookmarkStart w:id="1170" w:name="_ETM_Q1_5459545"/>
      <w:bookmarkEnd w:id="1170"/>
      <w:r w:rsidRPr="00EE4D3B">
        <w:rPr>
          <w:rFonts w:cs="David" w:hint="cs"/>
          <w:rtl/>
        </w:rPr>
        <w:t xml:space="preserve">חברי הכנסת ניצלו כל אפשרות, כל אופציה, ולכן הם </w:t>
      </w:r>
      <w:bookmarkStart w:id="1171" w:name="_ETM_Q1_5460390"/>
      <w:bookmarkEnd w:id="1171"/>
      <w:r w:rsidRPr="00EE4D3B">
        <w:rPr>
          <w:rFonts w:cs="David" w:hint="cs"/>
          <w:rtl/>
        </w:rPr>
        <w:t>הגיעו וגייסו את יושב-ראש הוועדה.</w:t>
      </w:r>
    </w:p>
    <w:p w:rsidR="00EE4D3B" w:rsidRPr="00EE4D3B" w:rsidRDefault="00EE4D3B" w:rsidP="00EE4D3B">
      <w:pPr>
        <w:bidi/>
        <w:jc w:val="both"/>
        <w:rPr>
          <w:rFonts w:cs="David" w:hint="cs"/>
          <w:rtl/>
        </w:rPr>
      </w:pPr>
      <w:bookmarkStart w:id="1172" w:name="_ETM_Q1_5467562"/>
      <w:bookmarkEnd w:id="1172"/>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bookmarkStart w:id="1173" w:name="_ETM_Q1_5465709"/>
      <w:bookmarkEnd w:id="1173"/>
    </w:p>
    <w:p w:rsidR="00EE4D3B" w:rsidRPr="00EE4D3B" w:rsidRDefault="00EE4D3B" w:rsidP="00EE4D3B">
      <w:pPr>
        <w:bidi/>
        <w:jc w:val="both"/>
        <w:rPr>
          <w:rFonts w:cs="David" w:hint="cs"/>
          <w:rtl/>
        </w:rPr>
      </w:pPr>
      <w:bookmarkStart w:id="1174" w:name="_ETM_Q1_5465899"/>
      <w:bookmarkEnd w:id="1174"/>
      <w:r w:rsidRPr="00EE4D3B">
        <w:rPr>
          <w:rFonts w:cs="David" w:hint="cs"/>
          <w:rtl/>
        </w:rPr>
        <w:tab/>
        <w:t xml:space="preserve">חבר הכנסת טיבי, לא ידוע לי שדלתו של יושב-ראש הכנסת סגורה בפניו. </w:t>
      </w:r>
    </w:p>
    <w:p w:rsidR="00EE4D3B" w:rsidRPr="00EE4D3B" w:rsidRDefault="00EE4D3B" w:rsidP="00EE4D3B">
      <w:pPr>
        <w:bidi/>
        <w:jc w:val="both"/>
        <w:rPr>
          <w:rFonts w:cs="David" w:hint="cs"/>
          <w:u w:val="single"/>
          <w:rtl/>
        </w:rPr>
      </w:pPr>
      <w:bookmarkStart w:id="1175" w:name="_ETM_Q1_5472058"/>
      <w:bookmarkEnd w:id="1175"/>
      <w:r w:rsidRPr="00EE4D3B">
        <w:rPr>
          <w:rFonts w:cs="David"/>
          <w:rtl/>
        </w:rPr>
        <w:br/>
      </w:r>
      <w:r w:rsidRPr="00EE4D3B">
        <w:rPr>
          <w:rFonts w:cs="David" w:hint="cs"/>
          <w:u w:val="single"/>
          <w:rtl/>
        </w:rPr>
        <w:t>אחמד טיבי: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אם הייתי פותר את זה אצל יושב-ראש הכנסת או אצל המנכ"ל, לא הייתי מעלה את זה כאן.</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בסדר, אבל יכול </w:t>
      </w:r>
      <w:bookmarkStart w:id="1176" w:name="_ETM_Q1_5471352"/>
      <w:bookmarkEnd w:id="1176"/>
      <w:r w:rsidRPr="00EE4D3B">
        <w:rPr>
          <w:rFonts w:cs="David" w:hint="cs"/>
          <w:rtl/>
        </w:rPr>
        <w:t>להיות שהפורום הזה הוא לא הפורום המתאים להביא דברים כאלה.</w:t>
      </w:r>
    </w:p>
    <w:p w:rsidR="00EE4D3B" w:rsidRPr="00EE4D3B" w:rsidRDefault="00EE4D3B" w:rsidP="00EE4D3B">
      <w:pPr>
        <w:bidi/>
        <w:jc w:val="both"/>
        <w:rPr>
          <w:rFonts w:cs="David" w:hint="cs"/>
          <w:rtl/>
        </w:rPr>
      </w:pPr>
      <w:bookmarkStart w:id="1177" w:name="_ETM_Q1_5474696"/>
      <w:bookmarkEnd w:id="1177"/>
    </w:p>
    <w:p w:rsidR="00EE4D3B" w:rsidRPr="00EE4D3B" w:rsidRDefault="00EE4D3B" w:rsidP="00EE4D3B">
      <w:pPr>
        <w:bidi/>
        <w:jc w:val="both"/>
        <w:rPr>
          <w:rFonts w:cs="David" w:hint="cs"/>
          <w:u w:val="single"/>
          <w:rtl/>
        </w:rPr>
      </w:pPr>
      <w:r w:rsidRPr="00EE4D3B">
        <w:rPr>
          <w:rFonts w:cs="David" w:hint="cs"/>
          <w:u w:val="single"/>
          <w:rtl/>
        </w:rPr>
        <w:t>אחמד טיבי: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אגב, לגבי אלכס, אני דווקא חושב </w:t>
      </w:r>
      <w:bookmarkStart w:id="1178" w:name="_ETM_Q1_5474885"/>
      <w:bookmarkEnd w:id="1178"/>
      <w:r w:rsidRPr="00EE4D3B">
        <w:rPr>
          <w:rFonts w:cs="David" w:hint="cs"/>
          <w:rtl/>
        </w:rPr>
        <w:t xml:space="preserve">שכן צריך להעלות את זה באופן פומבי כאן בוועדת </w:t>
      </w:r>
      <w:bookmarkStart w:id="1179" w:name="_ETM_Q1_5477781"/>
      <w:bookmarkEnd w:id="1179"/>
      <w:r w:rsidRPr="00EE4D3B">
        <w:rPr>
          <w:rFonts w:cs="David" w:hint="cs"/>
          <w:rtl/>
        </w:rPr>
        <w:t xml:space="preserve">הכנסת. </w:t>
      </w:r>
    </w:p>
    <w:p w:rsidR="00EE4D3B" w:rsidRPr="00EE4D3B" w:rsidRDefault="00EE4D3B" w:rsidP="00EE4D3B">
      <w:pPr>
        <w:bidi/>
        <w:jc w:val="both"/>
        <w:rPr>
          <w:rFonts w:cs="David" w:hint="cs"/>
          <w:rtl/>
        </w:rPr>
      </w:pPr>
      <w:bookmarkStart w:id="1180" w:name="_ETM_Q1_5484312"/>
      <w:bookmarkEnd w:id="1180"/>
    </w:p>
    <w:p w:rsidR="00EE4D3B" w:rsidRPr="00EE4D3B" w:rsidRDefault="00EE4D3B" w:rsidP="00EE4D3B">
      <w:pPr>
        <w:bidi/>
        <w:jc w:val="both"/>
        <w:rPr>
          <w:rFonts w:cs="David" w:hint="cs"/>
          <w:rtl/>
        </w:rPr>
      </w:pP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ומה תעשה עם עובדים אחרים שיש להם אולי </w:t>
      </w:r>
      <w:bookmarkStart w:id="1181" w:name="_ETM_Q1_5483630"/>
      <w:bookmarkEnd w:id="1181"/>
      <w:r w:rsidRPr="00EE4D3B">
        <w:rPr>
          <w:rFonts w:cs="David" w:hint="cs"/>
          <w:rtl/>
        </w:rPr>
        <w:t>בעיות, הם יבואו עכשיו לפה?</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אחמד טיבי: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גם מה שהעלינו בישיבה הקודמת</w:t>
      </w:r>
      <w:bookmarkStart w:id="1182" w:name="_ETM_Q1_5491320"/>
      <w:bookmarkEnd w:id="1182"/>
      <w:r w:rsidRPr="00EE4D3B">
        <w:rPr>
          <w:rFonts w:cs="David" w:hint="cs"/>
          <w:rtl/>
        </w:rPr>
        <w:t xml:space="preserve"> לגבי אלה שמגישים לנו קפה </w:t>
      </w:r>
      <w:bookmarkStart w:id="1183" w:name="_ETM_Q1_5488634"/>
      <w:bookmarkEnd w:id="1183"/>
      <w:r w:rsidRPr="00EE4D3B">
        <w:rPr>
          <w:rFonts w:cs="David" w:hint="cs"/>
          <w:rtl/>
        </w:rPr>
        <w:t xml:space="preserve">מאחורי המליאה </w:t>
      </w:r>
      <w:r w:rsidRPr="00EE4D3B">
        <w:rPr>
          <w:rFonts w:cs="David"/>
          <w:rtl/>
        </w:rPr>
        <w:t>–</w:t>
      </w:r>
      <w:r w:rsidRPr="00EE4D3B">
        <w:rPr>
          <w:rFonts w:cs="David" w:hint="cs"/>
          <w:rtl/>
        </w:rPr>
        <w:t xml:space="preserve"> עובדי קבלן- מה שהעלה חבר </w:t>
      </w:r>
      <w:bookmarkStart w:id="1184" w:name="_ETM_Q1_5494442"/>
      <w:bookmarkEnd w:id="1184"/>
      <w:r w:rsidRPr="00EE4D3B">
        <w:rPr>
          <w:rFonts w:cs="David" w:hint="cs"/>
          <w:rtl/>
        </w:rPr>
        <w:t>הכנסת אדרי, מה שהעלה חבר הכנסת מולה.</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הם לא עובדי קבלן, כמו שאמרתי. </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אחמד טיבי: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מיקור-חוץ. הם יודעים שיש הבדל </w:t>
      </w:r>
      <w:bookmarkStart w:id="1185" w:name="_ETM_Q1_5498073"/>
      <w:bookmarkEnd w:id="1185"/>
      <w:r w:rsidRPr="00EE4D3B">
        <w:rPr>
          <w:rFonts w:cs="David" w:hint="cs"/>
          <w:rtl/>
        </w:rPr>
        <w:t>בין מיקור-חוץ לעובדי קבלן?</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כן. הם יודעים. </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אחמד טיבי: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bookmarkStart w:id="1186" w:name="_ETM_Q1_5504998"/>
      <w:bookmarkEnd w:id="1186"/>
      <w:r w:rsidRPr="00EE4D3B">
        <w:rPr>
          <w:rFonts w:cs="David" w:hint="cs"/>
          <w:rtl/>
        </w:rPr>
        <w:tab/>
        <w:t xml:space="preserve">אוקיי. אני </w:t>
      </w:r>
      <w:bookmarkStart w:id="1187" w:name="_ETM_Q1_5508982"/>
      <w:bookmarkEnd w:id="1187"/>
      <w:r w:rsidRPr="00EE4D3B">
        <w:rPr>
          <w:rFonts w:cs="David" w:hint="cs"/>
          <w:rtl/>
        </w:rPr>
        <w:t xml:space="preserve">מתפלא שהיועץ המשפטי של הכנסת מתערב בעניין הזה ומציג את העניין בוועדת הכנסת כי לא חשבנו שיש בעיה משפטית. </w:t>
      </w:r>
    </w:p>
    <w:p w:rsidR="00EE4D3B" w:rsidRPr="00EE4D3B" w:rsidRDefault="00EE4D3B" w:rsidP="00EE4D3B">
      <w:pPr>
        <w:pStyle w:val="af"/>
        <w:keepNext/>
        <w:rPr>
          <w:rFonts w:cs="David"/>
          <w:sz w:val="24"/>
          <w:szCs w:val="24"/>
          <w:rtl/>
        </w:rPr>
      </w:pPr>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לא. יש בהחלט בעיה משפטית. אמרתי את זה גם בישיבה הקודמת. </w:t>
      </w:r>
    </w:p>
    <w:p w:rsidR="00EE4D3B" w:rsidRPr="00EE4D3B" w:rsidRDefault="00EE4D3B" w:rsidP="00EE4D3B">
      <w:pPr>
        <w:bidi/>
        <w:jc w:val="both"/>
        <w:rPr>
          <w:rFonts w:cs="David" w:hint="cs"/>
          <w:u w:val="single"/>
          <w:rtl/>
        </w:rPr>
      </w:pPr>
      <w:bookmarkStart w:id="1188" w:name="_ETM_Q1_5513158"/>
      <w:bookmarkEnd w:id="1188"/>
      <w:r w:rsidRPr="00EE4D3B">
        <w:rPr>
          <w:rFonts w:cs="David"/>
          <w:rtl/>
        </w:rPr>
        <w:br/>
      </w:r>
      <w:r w:rsidRPr="00EE4D3B">
        <w:rPr>
          <w:rFonts w:cs="David" w:hint="cs"/>
          <w:u w:val="single"/>
          <w:rtl/>
        </w:rPr>
        <w:t>אחמד טיבי: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אני הצגתי את זה כבעיה מוסרית.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אדוני היושב-ראש, בפעם הקודמת אמרנו שהעניין המשפטי, המעמד המשפטי של הסיפור, הוא ברור לנו, ואף אחד לא חלק על כך. </w:t>
      </w:r>
    </w:p>
    <w:p w:rsidR="00EE4D3B" w:rsidRPr="00EE4D3B" w:rsidRDefault="00EE4D3B" w:rsidP="00EE4D3B">
      <w:pPr>
        <w:pStyle w:val="af"/>
        <w:keepNext/>
        <w:rPr>
          <w:rFonts w:cs="David"/>
          <w:sz w:val="24"/>
          <w:szCs w:val="24"/>
          <w:rtl/>
        </w:rPr>
      </w:pPr>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לא, לא. יש בעיה משפטית לא רק בזה. יש </w:t>
      </w:r>
      <w:bookmarkStart w:id="1189" w:name="_ETM_Q1_5527394"/>
      <w:bookmarkEnd w:id="1189"/>
      <w:r w:rsidRPr="00EE4D3B">
        <w:rPr>
          <w:rFonts w:cs="David" w:hint="cs"/>
          <w:rtl/>
        </w:rPr>
        <w:t xml:space="preserve">בעיה גם במובן הסמכות שלנו, שציינתי אותה במפורש בפעם הקודמת. </w:t>
      </w:r>
    </w:p>
    <w:p w:rsidR="00EE4D3B" w:rsidRPr="00EE4D3B" w:rsidRDefault="00EE4D3B" w:rsidP="00EE4D3B">
      <w:pPr>
        <w:bidi/>
        <w:jc w:val="both"/>
        <w:rPr>
          <w:rFonts w:cs="David" w:hint="cs"/>
          <w:rtl/>
        </w:rPr>
      </w:pPr>
      <w:bookmarkStart w:id="1190" w:name="_ETM_Q1_5531274"/>
      <w:bookmarkEnd w:id="1190"/>
    </w:p>
    <w:p w:rsidR="00EE4D3B" w:rsidRPr="00EE4D3B" w:rsidRDefault="00EE4D3B" w:rsidP="00EE4D3B">
      <w:pPr>
        <w:bidi/>
        <w:jc w:val="both"/>
        <w:rPr>
          <w:rFonts w:cs="David" w:hint="cs"/>
          <w:rtl/>
        </w:rPr>
      </w:pPr>
      <w:bookmarkStart w:id="1191" w:name="_ETM_Q1_5531464"/>
      <w:bookmarkEnd w:id="1191"/>
      <w:r w:rsidRPr="00EE4D3B">
        <w:rPr>
          <w:rFonts w:cs="David" w:hint="cs"/>
          <w:rtl/>
        </w:rPr>
        <w:tab/>
        <w:t xml:space="preserve">רבותי, צריך להבין. לטעמי </w:t>
      </w:r>
      <w:r w:rsidRPr="00EE4D3B">
        <w:rPr>
          <w:rFonts w:cs="David"/>
          <w:rtl/>
        </w:rPr>
        <w:t>–</w:t>
      </w:r>
      <w:r w:rsidRPr="00EE4D3B">
        <w:rPr>
          <w:rFonts w:cs="David" w:hint="cs"/>
          <w:rtl/>
        </w:rPr>
        <w:t xml:space="preserve"> והיה היועץ המשפטי קצת עדין איתנו בעניין </w:t>
      </w:r>
      <w:bookmarkStart w:id="1192" w:name="_ETM_Q1_5542206"/>
      <w:bookmarkEnd w:id="1192"/>
      <w:r w:rsidRPr="00EE4D3B">
        <w:rPr>
          <w:rFonts w:cs="David" w:hint="cs"/>
          <w:rtl/>
        </w:rPr>
        <w:t xml:space="preserve">הזה, אני אגיד זאת בצורה יותר בוטה </w:t>
      </w:r>
      <w:r w:rsidRPr="00EE4D3B">
        <w:rPr>
          <w:rFonts w:cs="David"/>
          <w:rtl/>
        </w:rPr>
        <w:t>–</w:t>
      </w:r>
      <w:r w:rsidRPr="00EE4D3B">
        <w:rPr>
          <w:rFonts w:cs="David" w:hint="cs"/>
          <w:rtl/>
        </w:rPr>
        <w:t xml:space="preserve"> אין לנו </w:t>
      </w:r>
      <w:bookmarkStart w:id="1193" w:name="_ETM_Q1_5543886"/>
      <w:bookmarkEnd w:id="1193"/>
      <w:r w:rsidRPr="00EE4D3B">
        <w:rPr>
          <w:rFonts w:cs="David" w:hint="cs"/>
          <w:rtl/>
        </w:rPr>
        <w:t xml:space="preserve">סמכות בכלל לעסוק בסוגיה הפרסונלית של עובדי הקבלן ברמה </w:t>
      </w:r>
      <w:bookmarkStart w:id="1194" w:name="_ETM_Q1_5543147"/>
      <w:bookmarkEnd w:id="1194"/>
      <w:r w:rsidRPr="00EE4D3B">
        <w:rPr>
          <w:rFonts w:cs="David" w:hint="cs"/>
          <w:rtl/>
        </w:rPr>
        <w:t xml:space="preserve">האישית של עובד כזה או אחר. גם אם מישהו יקבע </w:t>
      </w:r>
      <w:bookmarkStart w:id="1195" w:name="_ETM_Q1_5546810"/>
      <w:bookmarkEnd w:id="1195"/>
      <w:r w:rsidRPr="00EE4D3B">
        <w:rPr>
          <w:rFonts w:cs="David" w:hint="cs"/>
          <w:rtl/>
        </w:rPr>
        <w:t xml:space="preserve">שיש לנו סמכות, המשמעות היא שאנחנו הופכים את עצמנו לוועדת </w:t>
      </w:r>
      <w:bookmarkStart w:id="1196" w:name="_ETM_Q1_5551565"/>
      <w:bookmarkEnd w:id="1196"/>
      <w:r w:rsidRPr="00EE4D3B">
        <w:rPr>
          <w:rFonts w:cs="David" w:hint="cs"/>
          <w:rtl/>
        </w:rPr>
        <w:t xml:space="preserve">שימוע שחייבת להיות פתוחה בפני כל עובדי הקבלן, באשר </w:t>
      </w:r>
      <w:bookmarkStart w:id="1197" w:name="_ETM_Q1_5556017"/>
      <w:bookmarkEnd w:id="1197"/>
      <w:r w:rsidRPr="00EE4D3B">
        <w:rPr>
          <w:rFonts w:cs="David" w:hint="cs"/>
          <w:rtl/>
        </w:rPr>
        <w:t>הם, או עובדי מיקור החוץ, או איך שתקראו לזה, ואולי</w:t>
      </w:r>
      <w:bookmarkStart w:id="1198" w:name="_ETM_Q1_5563821"/>
      <w:bookmarkEnd w:id="1198"/>
      <w:r w:rsidRPr="00EE4D3B">
        <w:rPr>
          <w:rFonts w:cs="David" w:hint="cs"/>
          <w:rtl/>
        </w:rPr>
        <w:t xml:space="preserve"> אפילו בפני כל עובדי הכנסת בכלל. כי למה אנחנו ועדת שימוע רק לעובדי </w:t>
      </w:r>
      <w:bookmarkStart w:id="1199" w:name="_ETM_Q1_5570552"/>
      <w:bookmarkEnd w:id="1199"/>
      <w:r w:rsidRPr="00EE4D3B">
        <w:rPr>
          <w:rFonts w:cs="David" w:hint="cs"/>
          <w:rtl/>
        </w:rPr>
        <w:t xml:space="preserve">מיקור החוץ? אולי אנחנו צריכים גם לעשות שימוע לכל עובד </w:t>
      </w:r>
      <w:bookmarkStart w:id="1200" w:name="_ETM_Q1_5569335"/>
      <w:bookmarkEnd w:id="1200"/>
      <w:r w:rsidRPr="00EE4D3B">
        <w:rPr>
          <w:rFonts w:cs="David" w:hint="cs"/>
          <w:rtl/>
        </w:rPr>
        <w:t xml:space="preserve">בכלל? </w:t>
      </w:r>
    </w:p>
    <w:p w:rsidR="00EE4D3B" w:rsidRPr="00EE4D3B" w:rsidRDefault="00EE4D3B" w:rsidP="00EE4D3B">
      <w:pPr>
        <w:bidi/>
        <w:jc w:val="both"/>
        <w:rPr>
          <w:rFonts w:cs="David" w:hint="cs"/>
          <w:rtl/>
        </w:rPr>
      </w:pPr>
      <w:bookmarkStart w:id="1201" w:name="_ETM_Q1_5574469"/>
      <w:bookmarkEnd w:id="1201"/>
    </w:p>
    <w:p w:rsidR="00EE4D3B" w:rsidRPr="00EE4D3B" w:rsidRDefault="00EE4D3B" w:rsidP="00EE4D3B">
      <w:pPr>
        <w:bidi/>
        <w:jc w:val="both"/>
        <w:rPr>
          <w:rFonts w:cs="David" w:hint="cs"/>
          <w:rtl/>
        </w:rPr>
      </w:pPr>
      <w:bookmarkStart w:id="1202" w:name="_ETM_Q1_5574664"/>
      <w:bookmarkEnd w:id="1202"/>
      <w:r w:rsidRPr="00EE4D3B">
        <w:rPr>
          <w:rFonts w:cs="David" w:hint="cs"/>
          <w:rtl/>
        </w:rPr>
        <w:tab/>
        <w:t xml:space="preserve">זה ברור שזה לא בסמכותנו. אנחנו צריכים לא </w:t>
      </w:r>
      <w:bookmarkStart w:id="1203" w:name="_ETM_Q1_5573720"/>
      <w:bookmarkEnd w:id="1203"/>
      <w:r w:rsidRPr="00EE4D3B">
        <w:rPr>
          <w:rFonts w:cs="David" w:hint="cs"/>
          <w:rtl/>
        </w:rPr>
        <w:t xml:space="preserve">להתבלבל בין הרצון לפתור ולסייע באופן אישי </w:t>
      </w:r>
      <w:r w:rsidRPr="00EE4D3B">
        <w:rPr>
          <w:rFonts w:cs="David"/>
          <w:rtl/>
        </w:rPr>
        <w:t>–</w:t>
      </w:r>
      <w:r w:rsidRPr="00EE4D3B">
        <w:rPr>
          <w:rFonts w:cs="David" w:hint="cs"/>
          <w:rtl/>
        </w:rPr>
        <w:t xml:space="preserve"> ובעניין הזה כולנו נרתמנו ומנסים להירתם כדי לנסות </w:t>
      </w:r>
      <w:bookmarkStart w:id="1204" w:name="_ETM_Q1_5581451"/>
      <w:bookmarkEnd w:id="1204"/>
      <w:r w:rsidRPr="00EE4D3B">
        <w:rPr>
          <w:rFonts w:cs="David" w:hint="cs"/>
          <w:rtl/>
        </w:rPr>
        <w:t xml:space="preserve">למצוא פתרון </w:t>
      </w:r>
      <w:r w:rsidRPr="00EE4D3B">
        <w:rPr>
          <w:rFonts w:cs="David"/>
          <w:rtl/>
        </w:rPr>
        <w:t>–</w:t>
      </w:r>
      <w:r w:rsidRPr="00EE4D3B">
        <w:rPr>
          <w:rFonts w:cs="David" w:hint="cs"/>
          <w:rtl/>
        </w:rPr>
        <w:t xml:space="preserve"> לבין הסמכויות שלנו כוועדה והתהליך שאנחנו </w:t>
      </w:r>
      <w:bookmarkStart w:id="1205" w:name="_ETM_Q1_5585814"/>
      <w:bookmarkEnd w:id="1205"/>
      <w:r w:rsidRPr="00EE4D3B">
        <w:rPr>
          <w:rFonts w:cs="David" w:hint="cs"/>
          <w:rtl/>
        </w:rPr>
        <w:t xml:space="preserve">יכולים לקיים כאן.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אדוני היושב-ראש, אנחנו מעלים את העניין</w:t>
      </w:r>
      <w:bookmarkStart w:id="1206" w:name="_ETM_Q1_5593153"/>
      <w:bookmarkEnd w:id="1206"/>
      <w:r w:rsidRPr="00EE4D3B">
        <w:rPr>
          <w:rFonts w:cs="David" w:hint="cs"/>
          <w:rtl/>
        </w:rPr>
        <w:t xml:space="preserve"> כטסט</w:t>
      </w:r>
      <w:bookmarkStart w:id="1207" w:name="_ETM_Q1_5593618"/>
      <w:bookmarkEnd w:id="1207"/>
      <w:r w:rsidRPr="00EE4D3B">
        <w:rPr>
          <w:rFonts w:cs="David" w:hint="cs"/>
          <w:rtl/>
        </w:rPr>
        <w:t xml:space="preserve"> השנה </w:t>
      </w:r>
      <w:r w:rsidRPr="00EE4D3B">
        <w:rPr>
          <w:rFonts w:cs="David"/>
          <w:rtl/>
        </w:rPr>
        <w:t>–</w:t>
      </w:r>
      <w:r w:rsidRPr="00EE4D3B">
        <w:rPr>
          <w:rFonts w:cs="David" w:hint="cs"/>
          <w:rtl/>
        </w:rPr>
        <w:t xml:space="preserve"> כל הסיפור של הקבלן </w:t>
      </w:r>
      <w:bookmarkStart w:id="1208" w:name="_ETM_Q1_5597661"/>
      <w:bookmarkEnd w:id="1208"/>
      <w:r w:rsidRPr="00EE4D3B">
        <w:rPr>
          <w:rFonts w:cs="David" w:hint="cs"/>
          <w:rtl/>
        </w:rPr>
        <w:t>או העסקה באמצעות מיקור-חוץ, האם זה משרת את הכנסת</w:t>
      </w:r>
      <w:bookmarkStart w:id="1209" w:name="_ETM_Q1_5599237"/>
      <w:bookmarkEnd w:id="1209"/>
      <w:r w:rsidRPr="00EE4D3B">
        <w:rPr>
          <w:rFonts w:cs="David" w:hint="cs"/>
          <w:rtl/>
        </w:rPr>
        <w:t>.</w:t>
      </w:r>
    </w:p>
    <w:p w:rsidR="00EE4D3B" w:rsidRPr="00EE4D3B" w:rsidRDefault="00EE4D3B" w:rsidP="00EE4D3B">
      <w:pPr>
        <w:pStyle w:val="af"/>
        <w:keepNext/>
        <w:rPr>
          <w:rFonts w:cs="David"/>
          <w:sz w:val="24"/>
          <w:szCs w:val="24"/>
          <w:rtl/>
        </w:rPr>
      </w:pPr>
      <w:bookmarkStart w:id="1210" w:name="_ETM_Q1_5603919"/>
      <w:bookmarkEnd w:id="1210"/>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חבר הכנסת מולה, אם תיתן לי לסיים, יש סיכוי </w:t>
      </w:r>
      <w:bookmarkStart w:id="1211" w:name="_ETM_Q1_5601674"/>
      <w:bookmarkEnd w:id="1211"/>
      <w:r w:rsidRPr="00EE4D3B">
        <w:rPr>
          <w:rFonts w:cs="David" w:hint="cs"/>
          <w:rtl/>
        </w:rPr>
        <w:t xml:space="preserve">שאולי גם נגיע למסקנות. הרי שמעתי את כולם, אי-אפשר להגיד שלא נתתי פה לדבר. </w:t>
      </w:r>
    </w:p>
    <w:p w:rsidR="00EE4D3B" w:rsidRPr="00EE4D3B" w:rsidRDefault="00EE4D3B" w:rsidP="00EE4D3B">
      <w:pPr>
        <w:bidi/>
        <w:jc w:val="both"/>
        <w:rPr>
          <w:rFonts w:cs="David" w:hint="cs"/>
          <w:rtl/>
        </w:rPr>
      </w:pPr>
      <w:bookmarkStart w:id="1212" w:name="_ETM_Q1_5611577"/>
      <w:bookmarkEnd w:id="1212"/>
    </w:p>
    <w:p w:rsidR="00EE4D3B" w:rsidRPr="00EE4D3B" w:rsidRDefault="00EE4D3B" w:rsidP="00EE4D3B">
      <w:pPr>
        <w:bidi/>
        <w:jc w:val="both"/>
        <w:rPr>
          <w:rFonts w:cs="David" w:hint="cs"/>
          <w:rtl/>
        </w:rPr>
      </w:pPr>
      <w:bookmarkStart w:id="1213" w:name="_ETM_Q1_5611708"/>
      <w:bookmarkEnd w:id="1213"/>
      <w:r w:rsidRPr="00EE4D3B">
        <w:rPr>
          <w:rFonts w:cs="David" w:hint="cs"/>
          <w:rtl/>
        </w:rPr>
        <w:tab/>
        <w:t xml:space="preserve">אני אומר שוב: לכן אני רוצה שנשים לעצמנו קו ברור שאנחנו לא יכולים לעסוק בדיון פרטני בעניינו של עובד מסוים, אם </w:t>
      </w:r>
      <w:bookmarkStart w:id="1214" w:name="_ETM_Q1_5621416"/>
      <w:bookmarkEnd w:id="1214"/>
      <w:r w:rsidRPr="00EE4D3B">
        <w:rPr>
          <w:rFonts w:cs="David" w:hint="cs"/>
          <w:rtl/>
        </w:rPr>
        <w:t>להחזיר אותו או לא להחזיר אותו לעבודה, עם כל הסימפ</w:t>
      </w:r>
      <w:bookmarkStart w:id="1215" w:name="_ETM_Q1_5619894"/>
      <w:bookmarkEnd w:id="1215"/>
      <w:r w:rsidRPr="00EE4D3B">
        <w:rPr>
          <w:rFonts w:cs="David" w:hint="cs"/>
          <w:rtl/>
        </w:rPr>
        <w:t xml:space="preserve">תיה שיש לכולנו </w:t>
      </w:r>
      <w:r w:rsidRPr="00EE4D3B">
        <w:rPr>
          <w:rFonts w:cs="David"/>
          <w:rtl/>
        </w:rPr>
        <w:t>–</w:t>
      </w:r>
      <w:r w:rsidRPr="00EE4D3B">
        <w:rPr>
          <w:rFonts w:cs="David" w:hint="cs"/>
          <w:rtl/>
        </w:rPr>
        <w:t xml:space="preserve"> גם חתמנו על מכתב ופנינו לקבלן וביקשנו להחזיר אותו.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בסדר גמור.</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מקובל. </w:t>
      </w:r>
    </w:p>
    <w:p w:rsidR="00EE4D3B" w:rsidRPr="00EE4D3B" w:rsidRDefault="00EE4D3B" w:rsidP="00EE4D3B">
      <w:pPr>
        <w:pStyle w:val="af"/>
        <w:keepNext/>
        <w:rPr>
          <w:rFonts w:cs="David"/>
          <w:sz w:val="24"/>
          <w:szCs w:val="24"/>
          <w:rtl/>
        </w:rPr>
      </w:pPr>
      <w:bookmarkStart w:id="1216" w:name="_ETM_Q1_5622186"/>
      <w:bookmarkEnd w:id="1216"/>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אנחנו יכולים לפנות </w:t>
      </w:r>
      <w:bookmarkStart w:id="1217" w:name="_ETM_Q1_5629601"/>
      <w:bookmarkEnd w:id="1217"/>
      <w:r w:rsidRPr="00EE4D3B">
        <w:rPr>
          <w:rFonts w:cs="David" w:hint="cs"/>
          <w:rtl/>
        </w:rPr>
        <w:t xml:space="preserve">לקבלן, כל אחד באופן אישי או באופן קבוצתי, כמו </w:t>
      </w:r>
      <w:bookmarkStart w:id="1218" w:name="_ETM_Q1_5633781"/>
      <w:bookmarkEnd w:id="1218"/>
      <w:r w:rsidRPr="00EE4D3B">
        <w:rPr>
          <w:rFonts w:cs="David" w:hint="cs"/>
          <w:rtl/>
        </w:rPr>
        <w:t xml:space="preserve">שעשינו במכתב שיזם חבר הכנסת טיבי, ואנחנו יכולים לדבר עם </w:t>
      </w:r>
      <w:bookmarkStart w:id="1219" w:name="_ETM_Q1_5632952"/>
      <w:bookmarkEnd w:id="1219"/>
      <w:r w:rsidRPr="00EE4D3B">
        <w:rPr>
          <w:rFonts w:cs="David" w:hint="cs"/>
          <w:rtl/>
        </w:rPr>
        <w:t xml:space="preserve">המנכ"ל ויכולים לדבר עם יושב-ראש הכנסת ויכולים להפציר ולבקש </w:t>
      </w:r>
      <w:bookmarkStart w:id="1220" w:name="_ETM_Q1_5637181"/>
      <w:bookmarkEnd w:id="1220"/>
      <w:r w:rsidRPr="00EE4D3B">
        <w:rPr>
          <w:rFonts w:cs="David" w:hint="cs"/>
          <w:rtl/>
        </w:rPr>
        <w:t xml:space="preserve">אבל אנחנו לא יכולים כאן בוועדה לקבל החלטות שיש להן נגיעה אישית לעובד כזה או אחר, אני מקווה שזה </w:t>
      </w:r>
      <w:bookmarkStart w:id="1221" w:name="_ETM_Q1_5643206"/>
      <w:bookmarkEnd w:id="1221"/>
      <w:r w:rsidRPr="00EE4D3B">
        <w:rPr>
          <w:rFonts w:cs="David" w:hint="cs"/>
          <w:rtl/>
        </w:rPr>
        <w:t xml:space="preserve">ברור לכולם, זה פשוט לא בסמכותנו. </w:t>
      </w:r>
    </w:p>
    <w:p w:rsidR="00EE4D3B" w:rsidRPr="00EE4D3B" w:rsidRDefault="00EE4D3B" w:rsidP="00EE4D3B">
      <w:pPr>
        <w:bidi/>
        <w:jc w:val="both"/>
        <w:rPr>
          <w:rFonts w:cs="David" w:hint="cs"/>
          <w:rtl/>
        </w:rPr>
      </w:pPr>
      <w:bookmarkStart w:id="1222" w:name="_ETM_Q1_5646179"/>
      <w:bookmarkEnd w:id="1222"/>
    </w:p>
    <w:p w:rsidR="00EE4D3B" w:rsidRPr="00EE4D3B" w:rsidRDefault="00EE4D3B" w:rsidP="00EE4D3B">
      <w:pPr>
        <w:bidi/>
        <w:jc w:val="both"/>
        <w:rPr>
          <w:rFonts w:cs="David" w:hint="cs"/>
          <w:rtl/>
        </w:rPr>
      </w:pPr>
      <w:bookmarkStart w:id="1223" w:name="_ETM_Q1_5646369"/>
      <w:bookmarkEnd w:id="1223"/>
      <w:r w:rsidRPr="00EE4D3B">
        <w:rPr>
          <w:rFonts w:cs="David" w:hint="cs"/>
          <w:rtl/>
        </w:rPr>
        <w:tab/>
        <w:t xml:space="preserve">אני עובר לשלב  ב' והוא הסוגיה של ההתנהלות וההתייחסות. אני ביקשתי לקבל דו"ח </w:t>
      </w:r>
      <w:bookmarkStart w:id="1224" w:name="_ETM_Q1_5656396"/>
      <w:bookmarkEnd w:id="1224"/>
      <w:r w:rsidRPr="00EE4D3B">
        <w:rPr>
          <w:rFonts w:cs="David" w:hint="cs"/>
          <w:rtl/>
        </w:rPr>
        <w:t xml:space="preserve">לגבי מספר עובדי מיקור-החוץ שישנם בכנסת. הסך הכול הכללי כולל </w:t>
      </w:r>
      <w:bookmarkStart w:id="1225" w:name="_ETM_Q1_5663693"/>
      <w:bookmarkEnd w:id="1225"/>
      <w:r w:rsidRPr="00EE4D3B">
        <w:rPr>
          <w:rFonts w:cs="David" w:hint="cs"/>
          <w:rtl/>
        </w:rPr>
        <w:t xml:space="preserve">בערך 200 עובדים, כאשר הם נמצאים במחשוב, בטיפול ברכבים, </w:t>
      </w:r>
      <w:bookmarkStart w:id="1226" w:name="_ETM_Q1_5666583"/>
      <w:bookmarkEnd w:id="1226"/>
      <w:r w:rsidRPr="00EE4D3B">
        <w:rPr>
          <w:rFonts w:cs="David" w:hint="cs"/>
          <w:rtl/>
        </w:rPr>
        <w:t xml:space="preserve">במזנון, באחזקה וניקיון ובערוץ-הכנסת. </w:t>
      </w:r>
    </w:p>
    <w:p w:rsidR="00EE4D3B" w:rsidRPr="00EE4D3B" w:rsidRDefault="00EE4D3B" w:rsidP="00EE4D3B">
      <w:pPr>
        <w:pStyle w:val="af"/>
        <w:keepNext/>
        <w:rPr>
          <w:rFonts w:cs="David" w:hint="cs"/>
          <w:b w:val="0"/>
          <w:bCs w:val="0"/>
          <w:sz w:val="24"/>
          <w:szCs w:val="24"/>
          <w:rtl/>
        </w:rPr>
      </w:pPr>
      <w:bookmarkStart w:id="1227" w:name="_ETM_Q1_5594151"/>
      <w:bookmarkEnd w:id="1227"/>
    </w:p>
    <w:p w:rsidR="00EE4D3B" w:rsidRPr="00EE4D3B" w:rsidRDefault="00EE4D3B" w:rsidP="00EE4D3B">
      <w:pPr>
        <w:pStyle w:val="af"/>
        <w:keepNext/>
        <w:rPr>
          <w:rFonts w:cs="David" w:hint="cs"/>
          <w:b w:val="0"/>
          <w:bCs w:val="0"/>
          <w:sz w:val="24"/>
          <w:szCs w:val="24"/>
          <w:rtl/>
        </w:rPr>
      </w:pPr>
      <w:r w:rsidRPr="00EE4D3B">
        <w:rPr>
          <w:rFonts w:cs="David" w:hint="cs"/>
          <w:b w:val="0"/>
          <w:bCs w:val="0"/>
          <w:sz w:val="24"/>
          <w:szCs w:val="24"/>
          <w:rtl/>
        </w:rPr>
        <w:t>שלמה מולה:</w:t>
      </w:r>
    </w:p>
    <w:p w:rsidR="00EE4D3B" w:rsidRPr="00EE4D3B" w:rsidRDefault="00EE4D3B" w:rsidP="00EE4D3B">
      <w:pPr>
        <w:pStyle w:val="af"/>
        <w:keepNext/>
        <w:rPr>
          <w:rFonts w:cs="David" w:hint="cs"/>
          <w:sz w:val="24"/>
          <w:szCs w:val="24"/>
          <w:rtl/>
        </w:rPr>
      </w:pPr>
      <w:bookmarkStart w:id="1228" w:name="_ETM_Q1_5671046"/>
      <w:bookmarkEnd w:id="1228"/>
    </w:p>
    <w:p w:rsidR="00EE4D3B" w:rsidRPr="00EE4D3B" w:rsidRDefault="00EE4D3B" w:rsidP="00EE4D3B">
      <w:pPr>
        <w:pStyle w:val="af"/>
        <w:keepNext/>
        <w:rPr>
          <w:rFonts w:cs="David" w:hint="cs"/>
          <w:b w:val="0"/>
          <w:bCs w:val="0"/>
          <w:sz w:val="24"/>
          <w:szCs w:val="24"/>
          <w:u w:val="none"/>
          <w:rtl/>
        </w:rPr>
      </w:pPr>
      <w:r w:rsidRPr="00EE4D3B">
        <w:rPr>
          <w:rFonts w:cs="David" w:hint="cs"/>
          <w:sz w:val="24"/>
          <w:szCs w:val="24"/>
          <w:u w:val="none"/>
          <w:rtl/>
        </w:rPr>
        <w:tab/>
      </w:r>
      <w:r w:rsidRPr="00EE4D3B">
        <w:rPr>
          <w:rFonts w:cs="David" w:hint="cs"/>
          <w:b w:val="0"/>
          <w:bCs w:val="0"/>
          <w:sz w:val="24"/>
          <w:szCs w:val="24"/>
          <w:u w:val="none"/>
          <w:rtl/>
        </w:rPr>
        <w:t>200?</w:t>
      </w:r>
    </w:p>
    <w:p w:rsidR="00EE4D3B" w:rsidRPr="00EE4D3B" w:rsidRDefault="00EE4D3B" w:rsidP="00EE4D3B">
      <w:pPr>
        <w:pStyle w:val="af"/>
        <w:keepNext/>
        <w:rPr>
          <w:rFonts w:cs="David" w:hint="cs"/>
          <w:b w:val="0"/>
          <w:bCs w:val="0"/>
          <w:sz w:val="24"/>
          <w:szCs w:val="24"/>
          <w:u w:val="none"/>
          <w:rtl/>
        </w:rPr>
      </w:pPr>
    </w:p>
    <w:p w:rsidR="00EE4D3B" w:rsidRPr="00EE4D3B" w:rsidRDefault="00EE4D3B" w:rsidP="00EE4D3B">
      <w:pPr>
        <w:pStyle w:val="af"/>
        <w:keepNext/>
        <w:rPr>
          <w:rFonts w:cs="David"/>
          <w:sz w:val="24"/>
          <w:szCs w:val="24"/>
          <w:rtl/>
        </w:rPr>
      </w:pPr>
      <w:r w:rsidRPr="00EE4D3B">
        <w:rPr>
          <w:rFonts w:cs="David"/>
          <w:sz w:val="24"/>
          <w:szCs w:val="24"/>
          <w:rtl/>
        </w:rPr>
        <w:t>היו"ר יריב לוין:</w:t>
      </w:r>
    </w:p>
    <w:p w:rsidR="00EE4D3B" w:rsidRPr="00EE4D3B" w:rsidRDefault="00EE4D3B" w:rsidP="00EE4D3B">
      <w:pPr>
        <w:pStyle w:val="af"/>
        <w:keepNext/>
        <w:rPr>
          <w:rFonts w:cs="David"/>
          <w:sz w:val="24"/>
          <w:szCs w:val="24"/>
          <w:rtl/>
        </w:rPr>
      </w:pPr>
    </w:p>
    <w:p w:rsidR="00EE4D3B" w:rsidRPr="00EE4D3B" w:rsidRDefault="00EE4D3B" w:rsidP="00EE4D3B">
      <w:pPr>
        <w:bidi/>
        <w:jc w:val="both"/>
        <w:rPr>
          <w:rFonts w:cs="David" w:hint="cs"/>
          <w:rtl/>
        </w:rPr>
      </w:pPr>
      <w:r w:rsidRPr="00EE4D3B">
        <w:rPr>
          <w:rFonts w:cs="David" w:hint="cs"/>
          <w:rtl/>
        </w:rPr>
        <w:tab/>
      </w:r>
      <w:bookmarkStart w:id="1229" w:name="_ETM_Q1_5673085"/>
      <w:bookmarkEnd w:id="1229"/>
      <w:r w:rsidRPr="00EE4D3B">
        <w:rPr>
          <w:rFonts w:cs="David" w:hint="cs"/>
          <w:rtl/>
        </w:rPr>
        <w:t xml:space="preserve">אני יכול להגיד לך את המספר המדויק </w:t>
      </w:r>
      <w:r w:rsidRPr="00EE4D3B">
        <w:rPr>
          <w:rFonts w:cs="David"/>
          <w:rtl/>
        </w:rPr>
        <w:t>–</w:t>
      </w:r>
      <w:r w:rsidRPr="00EE4D3B">
        <w:rPr>
          <w:rFonts w:cs="David" w:hint="cs"/>
          <w:rtl/>
        </w:rPr>
        <w:t xml:space="preserve"> 202. </w:t>
      </w:r>
      <w:bookmarkStart w:id="1230" w:name="_ETM_Q1_5684313"/>
      <w:bookmarkEnd w:id="1230"/>
      <w:r w:rsidRPr="00EE4D3B">
        <w:rPr>
          <w:rFonts w:cs="David" w:hint="cs"/>
          <w:rtl/>
        </w:rPr>
        <w:t xml:space="preserve">מתוכם, נדמה לי </w:t>
      </w:r>
      <w:r w:rsidRPr="00EE4D3B">
        <w:rPr>
          <w:rFonts w:cs="David"/>
          <w:rtl/>
        </w:rPr>
        <w:t>–</w:t>
      </w:r>
      <w:r w:rsidRPr="00EE4D3B">
        <w:rPr>
          <w:rFonts w:cs="David" w:hint="cs"/>
          <w:rtl/>
        </w:rPr>
        <w:t xml:space="preserve"> במחשוב, רכבים, אחזק</w:t>
      </w:r>
      <w:bookmarkStart w:id="1231" w:name="_ETM_Q1_5696053"/>
      <w:bookmarkEnd w:id="1231"/>
      <w:r w:rsidRPr="00EE4D3B">
        <w:rPr>
          <w:rFonts w:cs="David" w:hint="cs"/>
          <w:rtl/>
        </w:rPr>
        <w:t xml:space="preserve">ה וניקיון וערוץ-הכנסת </w:t>
      </w:r>
      <w:r w:rsidRPr="00EE4D3B">
        <w:rPr>
          <w:rFonts w:cs="David"/>
          <w:rtl/>
        </w:rPr>
        <w:t>–</w:t>
      </w:r>
      <w:r w:rsidRPr="00EE4D3B">
        <w:rPr>
          <w:rFonts w:cs="David" w:hint="cs"/>
          <w:rtl/>
        </w:rPr>
        <w:t xml:space="preserve"> אין בעיה משום </w:t>
      </w:r>
      <w:bookmarkStart w:id="1232" w:name="_ETM_Q1_5696458"/>
      <w:bookmarkEnd w:id="1232"/>
      <w:r w:rsidRPr="00EE4D3B">
        <w:rPr>
          <w:rFonts w:cs="David" w:hint="cs"/>
          <w:rtl/>
        </w:rPr>
        <w:t xml:space="preserve">שכלל העובדים מועסקים, כמובן ישנה תחלופה כזו </w:t>
      </w:r>
      <w:bookmarkStart w:id="1233" w:name="_ETM_Q1_5699547"/>
      <w:bookmarkEnd w:id="1233"/>
      <w:r w:rsidRPr="00EE4D3B">
        <w:rPr>
          <w:rFonts w:cs="David" w:hint="cs"/>
          <w:rtl/>
        </w:rPr>
        <w:t xml:space="preserve">או אחרת אבל בעיקרון הם לא עובדים עונתיים במובן הבעיה שיש לנו בסוגיית המזנון. </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במחשוב עובדים </w:t>
      </w:r>
      <w:bookmarkStart w:id="1234" w:name="_ETM_Q1_5710989"/>
      <w:bookmarkEnd w:id="1234"/>
      <w:r w:rsidRPr="00EE4D3B">
        <w:rPr>
          <w:rFonts w:cs="David" w:hint="cs"/>
          <w:rtl/>
        </w:rPr>
        <w:t xml:space="preserve">כל הזמן. </w:t>
      </w:r>
    </w:p>
    <w:p w:rsidR="00EE4D3B" w:rsidRPr="00EE4D3B" w:rsidRDefault="00EE4D3B" w:rsidP="00EE4D3B">
      <w:pPr>
        <w:pStyle w:val="af"/>
        <w:keepNext/>
        <w:rPr>
          <w:rFonts w:cs="David"/>
          <w:sz w:val="24"/>
          <w:szCs w:val="24"/>
          <w:rtl/>
        </w:rPr>
      </w:pPr>
      <w:bookmarkStart w:id="1235" w:name="_ETM_Q1_5713167"/>
      <w:bookmarkEnd w:id="1235"/>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כן. במחשוב, ברכבים, </w:t>
      </w:r>
      <w:bookmarkStart w:id="1236" w:name="_ETM_Q1_5713462"/>
      <w:bookmarkEnd w:id="1236"/>
      <w:r w:rsidRPr="00EE4D3B">
        <w:rPr>
          <w:rFonts w:cs="David" w:hint="cs"/>
          <w:rtl/>
        </w:rPr>
        <w:t xml:space="preserve">באחזקה וניקיון ובערוץ-הכנסת, העבודה היא עבודה רציפה, </w:t>
      </w:r>
      <w:bookmarkStart w:id="1237" w:name="_ETM_Q1_5719487"/>
      <w:bookmarkEnd w:id="1237"/>
      <w:r w:rsidRPr="00EE4D3B">
        <w:rPr>
          <w:rFonts w:cs="David" w:hint="cs"/>
          <w:rtl/>
        </w:rPr>
        <w:t>פחות או יותר לאורך כל השנה.</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לא בטוח. יכול להיות </w:t>
      </w:r>
      <w:bookmarkStart w:id="1238" w:name="_ETM_Q1_5718492"/>
      <w:bookmarkEnd w:id="1238"/>
      <w:r w:rsidRPr="00EE4D3B">
        <w:rPr>
          <w:rFonts w:cs="David" w:hint="cs"/>
          <w:rtl/>
        </w:rPr>
        <w:t xml:space="preserve">שבגלל ירידת נפח הפעילות של הכנסת, גם </w:t>
      </w:r>
      <w:bookmarkStart w:id="1239" w:name="_ETM_Q1_5720471"/>
      <w:bookmarkEnd w:id="1239"/>
      <w:r w:rsidRPr="00EE4D3B">
        <w:rPr>
          <w:rFonts w:cs="David" w:hint="cs"/>
          <w:rtl/>
        </w:rPr>
        <w:t>יחידת המחשוב טיפה מורידה את מספר האנשים שנמצאים פה ו</w:t>
      </w:r>
      <w:bookmarkStart w:id="1240" w:name="_ETM_Q1_5721863"/>
      <w:bookmarkEnd w:id="1240"/>
      <w:r w:rsidRPr="00EE4D3B">
        <w:rPr>
          <w:rFonts w:cs="David" w:hint="cs"/>
          <w:rtl/>
        </w:rPr>
        <w:t>מעבירה למקום אחר.</w:t>
      </w:r>
    </w:p>
    <w:p w:rsidR="00EE4D3B" w:rsidRPr="00EE4D3B" w:rsidRDefault="00EE4D3B" w:rsidP="00EE4D3B">
      <w:pPr>
        <w:bidi/>
        <w:jc w:val="both"/>
        <w:rPr>
          <w:rFonts w:cs="David" w:hint="cs"/>
          <w:rtl/>
        </w:rPr>
      </w:pPr>
      <w:bookmarkStart w:id="1241" w:name="_ETM_Q1_5729062"/>
      <w:bookmarkEnd w:id="1241"/>
    </w:p>
    <w:p w:rsidR="00EE4D3B" w:rsidRPr="00EE4D3B" w:rsidRDefault="00EE4D3B" w:rsidP="00EE4D3B">
      <w:pPr>
        <w:pStyle w:val="af"/>
        <w:keepNext/>
        <w:rPr>
          <w:rFonts w:cs="David" w:hint="cs"/>
          <w:sz w:val="24"/>
          <w:szCs w:val="24"/>
          <w:rtl/>
        </w:rPr>
      </w:pPr>
      <w:bookmarkStart w:id="1242" w:name="_ETM_Q1_5729315"/>
      <w:bookmarkEnd w:id="1242"/>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נעשית הורדה והוצאה או הורדה, החזרה וניוד בתוך המערכת?</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נדב כספי:</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ניוד שלהם.  </w:t>
      </w:r>
    </w:p>
    <w:p w:rsidR="00EE4D3B" w:rsidRPr="00EE4D3B" w:rsidRDefault="00EE4D3B" w:rsidP="00EE4D3B">
      <w:pPr>
        <w:pStyle w:val="af"/>
        <w:keepNext/>
        <w:rPr>
          <w:rFonts w:cs="David"/>
          <w:sz w:val="24"/>
          <w:szCs w:val="24"/>
          <w:rtl/>
        </w:rPr>
      </w:pPr>
      <w:bookmarkStart w:id="1243" w:name="_ETM_Q1_5732211"/>
      <w:bookmarkEnd w:id="1243"/>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לפחות על-פי מה שראינו ומה שקיבלנו, יש לנו בעיה נקודתית שמתמקדת במזנון</w:t>
      </w:r>
      <w:bookmarkStart w:id="1244" w:name="_ETM_Q1_5736168"/>
      <w:bookmarkEnd w:id="1244"/>
      <w:r w:rsidRPr="00EE4D3B">
        <w:rPr>
          <w:rFonts w:cs="David" w:hint="cs"/>
          <w:rtl/>
        </w:rPr>
        <w:t xml:space="preserve">, שהיא חוזרת על עצמה כל הזמן. </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אני מציע למצות </w:t>
      </w:r>
      <w:bookmarkStart w:id="1245" w:name="_ETM_Q1_5741721"/>
      <w:bookmarkEnd w:id="1245"/>
      <w:r w:rsidRPr="00EE4D3B">
        <w:rPr>
          <w:rFonts w:cs="David" w:hint="cs"/>
          <w:rtl/>
        </w:rPr>
        <w:t xml:space="preserve">את הדיון הזה עם מנכ"ל הכנסת. </w:t>
      </w:r>
    </w:p>
    <w:p w:rsidR="00EE4D3B" w:rsidRPr="00EE4D3B" w:rsidRDefault="00EE4D3B" w:rsidP="00EE4D3B">
      <w:pPr>
        <w:pStyle w:val="af"/>
        <w:keepNext/>
        <w:rPr>
          <w:rFonts w:cs="David"/>
          <w:sz w:val="24"/>
          <w:szCs w:val="24"/>
          <w:rtl/>
        </w:rPr>
      </w:pPr>
      <w:bookmarkStart w:id="1246" w:name="_ETM_Q1_5746181"/>
      <w:bookmarkEnd w:id="1246"/>
      <w:r w:rsidRPr="00EE4D3B">
        <w:rPr>
          <w:rFonts w:cs="David"/>
          <w:sz w:val="24"/>
          <w:szCs w:val="24"/>
          <w:rtl/>
        </w:rPr>
        <w:b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לא, לא, זה דווקא </w:t>
      </w:r>
      <w:bookmarkStart w:id="1247" w:name="_ETM_Q1_5743452"/>
      <w:bookmarkEnd w:id="1247"/>
      <w:r w:rsidRPr="00EE4D3B">
        <w:rPr>
          <w:rFonts w:cs="David" w:hint="cs"/>
          <w:rtl/>
        </w:rPr>
        <w:t xml:space="preserve">בעיני בהחלט במנדט שלנו, חבר הכנסת אדרי, </w:t>
      </w:r>
      <w:bookmarkStart w:id="1248" w:name="_ETM_Q1_5755138"/>
      <w:bookmarkEnd w:id="1248"/>
      <w:r w:rsidRPr="00EE4D3B">
        <w:rPr>
          <w:rFonts w:cs="David" w:hint="cs"/>
          <w:rtl/>
        </w:rPr>
        <w:t xml:space="preserve">כי הבעיה בסוגיית המזנון היא בסופו של דבר בעיה של </w:t>
      </w:r>
      <w:bookmarkStart w:id="1249" w:name="_ETM_Q1_5760338"/>
      <w:bookmarkEnd w:id="1249"/>
      <w:r w:rsidRPr="00EE4D3B">
        <w:rPr>
          <w:rFonts w:cs="David" w:hint="cs"/>
          <w:rtl/>
        </w:rPr>
        <w:t xml:space="preserve">סדר עדיפות תקציבי. אין שום ספק שאנחנו לא יכולים </w:t>
      </w:r>
      <w:bookmarkStart w:id="1250" w:name="_ETM_Q1_5763964"/>
      <w:bookmarkEnd w:id="1250"/>
      <w:r w:rsidRPr="00EE4D3B">
        <w:rPr>
          <w:rFonts w:cs="David" w:hint="cs"/>
          <w:rtl/>
        </w:rPr>
        <w:t xml:space="preserve">לכפות את דעתנו על הקבלן. מצד שני, אנחנו בהחלט כן </w:t>
      </w:r>
      <w:bookmarkStart w:id="1251" w:name="_ETM_Q1_5771725"/>
      <w:bookmarkEnd w:id="1251"/>
      <w:r w:rsidRPr="00EE4D3B">
        <w:rPr>
          <w:rFonts w:cs="David" w:hint="cs"/>
          <w:rtl/>
        </w:rPr>
        <w:t xml:space="preserve">יכולים לבוא ולומר, כוועדת תקציב: אנחנו רוצים שבמסגרת החוזה </w:t>
      </w:r>
      <w:bookmarkStart w:id="1252" w:name="_ETM_Q1_5770731"/>
      <w:bookmarkEnd w:id="1252"/>
      <w:r w:rsidRPr="00EE4D3B">
        <w:rPr>
          <w:rFonts w:cs="David" w:hint="cs"/>
          <w:rtl/>
        </w:rPr>
        <w:t xml:space="preserve">עם המזנון נשלם יותר עבור זה שיוכנס סעיף שיחייב אותו להעסיק את העובדים שנים-עשר חודש מלא בשנה, </w:t>
      </w:r>
      <w:bookmarkStart w:id="1253" w:name="_ETM_Q1_5784153"/>
      <w:bookmarkEnd w:id="1253"/>
      <w:r w:rsidRPr="00EE4D3B">
        <w:rPr>
          <w:rFonts w:cs="David" w:hint="cs"/>
          <w:rtl/>
        </w:rPr>
        <w:t xml:space="preserve">גם בהנחה שהוא לא מצא עבורם עבודה והם יושבים למעשה </w:t>
      </w:r>
      <w:bookmarkStart w:id="1254" w:name="_ETM_Q1_5783094"/>
      <w:bookmarkEnd w:id="1254"/>
      <w:r w:rsidRPr="00EE4D3B">
        <w:rPr>
          <w:rFonts w:cs="David" w:hint="cs"/>
          <w:rtl/>
        </w:rPr>
        <w:t xml:space="preserve">בטל, או כמעט בטל לחלוטין. </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יעקב אדרי: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bookmarkStart w:id="1255" w:name="_ETM_Q1_5786474"/>
      <w:bookmarkEnd w:id="1255"/>
      <w:r w:rsidRPr="00EE4D3B">
        <w:rPr>
          <w:rFonts w:cs="David" w:hint="cs"/>
          <w:rtl/>
        </w:rPr>
        <w:tab/>
        <w:t xml:space="preserve">אני לא יודע, זה לא </w:t>
      </w:r>
      <w:bookmarkStart w:id="1256" w:name="_ETM_Q1_5792583"/>
      <w:bookmarkEnd w:id="1256"/>
      <w:r w:rsidRPr="00EE4D3B">
        <w:rPr>
          <w:rFonts w:cs="David" w:hint="cs"/>
          <w:rtl/>
        </w:rPr>
        <w:t xml:space="preserve">מסתדר לי. אני חולק עליו, מה לעשות. </w:t>
      </w:r>
    </w:p>
    <w:p w:rsidR="00EE4D3B" w:rsidRPr="00EE4D3B" w:rsidRDefault="00EE4D3B" w:rsidP="00EE4D3B">
      <w:pPr>
        <w:pStyle w:val="af"/>
        <w:keepNext/>
        <w:rPr>
          <w:rFonts w:cs="David"/>
          <w:sz w:val="24"/>
          <w:szCs w:val="24"/>
          <w:rtl/>
        </w:rPr>
      </w:pPr>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מותר לחלוק </w:t>
      </w:r>
      <w:bookmarkStart w:id="1257" w:name="_ETM_Q1_5796953"/>
      <w:bookmarkEnd w:id="1257"/>
      <w:r w:rsidRPr="00EE4D3B">
        <w:rPr>
          <w:rFonts w:cs="David" w:hint="cs"/>
          <w:rtl/>
        </w:rPr>
        <w:t xml:space="preserve">עלי, אבל תן לי לסיים. אני רוצה לומר </w:t>
      </w:r>
      <w:bookmarkStart w:id="1258" w:name="_ETM_Q1_5804124"/>
      <w:bookmarkEnd w:id="1258"/>
      <w:r w:rsidRPr="00EE4D3B">
        <w:rPr>
          <w:rFonts w:cs="David" w:hint="cs"/>
          <w:rtl/>
        </w:rPr>
        <w:t xml:space="preserve">דבר אחד ברור לגמרי </w:t>
      </w:r>
      <w:r w:rsidRPr="00EE4D3B">
        <w:rPr>
          <w:rFonts w:cs="David"/>
          <w:rtl/>
        </w:rPr>
        <w:t>–</w:t>
      </w:r>
      <w:r w:rsidRPr="00EE4D3B">
        <w:rPr>
          <w:rFonts w:cs="David" w:hint="cs"/>
          <w:rtl/>
        </w:rPr>
        <w:t xml:space="preserve"> מבחינה כלכלית ומבחינת מה שמ</w:t>
      </w:r>
      <w:bookmarkStart w:id="1259" w:name="_ETM_Q1_5807759"/>
      <w:bookmarkEnd w:id="1259"/>
      <w:r w:rsidRPr="00EE4D3B">
        <w:rPr>
          <w:rFonts w:cs="David" w:hint="cs"/>
          <w:rtl/>
        </w:rPr>
        <w:t>חויב, ומחויב בו כל מעביד אחר במשק, זה ברור לחלוטין</w:t>
      </w:r>
      <w:bookmarkStart w:id="1260" w:name="_ETM_Q1_5811525"/>
      <w:bookmarkEnd w:id="1260"/>
      <w:r w:rsidRPr="00EE4D3B">
        <w:rPr>
          <w:rFonts w:cs="David" w:hint="cs"/>
          <w:rtl/>
        </w:rPr>
        <w:t xml:space="preserve"> שאנחנו לא חייבים לעשות את זה ולא צריכים לעשות את </w:t>
      </w:r>
      <w:bookmarkStart w:id="1261" w:name="_ETM_Q1_5819113"/>
      <w:bookmarkEnd w:id="1261"/>
      <w:r w:rsidRPr="00EE4D3B">
        <w:rPr>
          <w:rFonts w:cs="David" w:hint="cs"/>
          <w:rtl/>
        </w:rPr>
        <w:t xml:space="preserve">זה, ואולי זה גם לא נכון לעשות את זה, באיזושהי ראייה מערכתית. </w:t>
      </w:r>
    </w:p>
    <w:p w:rsidR="00EE4D3B" w:rsidRPr="00EE4D3B" w:rsidRDefault="00EE4D3B" w:rsidP="00EE4D3B">
      <w:pPr>
        <w:bidi/>
        <w:jc w:val="both"/>
        <w:rPr>
          <w:rFonts w:cs="David" w:hint="cs"/>
          <w:rtl/>
        </w:rPr>
      </w:pPr>
      <w:bookmarkStart w:id="1262" w:name="_ETM_Q1_5819165"/>
      <w:bookmarkEnd w:id="1262"/>
    </w:p>
    <w:p w:rsidR="00EE4D3B" w:rsidRPr="00EE4D3B" w:rsidRDefault="00EE4D3B" w:rsidP="00EE4D3B">
      <w:pPr>
        <w:bidi/>
        <w:jc w:val="both"/>
        <w:rPr>
          <w:rFonts w:cs="David" w:hint="cs"/>
          <w:rtl/>
        </w:rPr>
      </w:pPr>
      <w:bookmarkStart w:id="1263" w:name="_ETM_Q1_5819354"/>
      <w:bookmarkEnd w:id="1263"/>
      <w:r w:rsidRPr="00EE4D3B">
        <w:rPr>
          <w:rFonts w:cs="David" w:hint="cs"/>
          <w:rtl/>
        </w:rPr>
        <w:tab/>
        <w:t>מצד שני, עולה פעם אחר פעם הטענה</w:t>
      </w:r>
      <w:bookmarkStart w:id="1264" w:name="_ETM_Q1_5822942"/>
      <w:bookmarkEnd w:id="1264"/>
      <w:r w:rsidRPr="00EE4D3B">
        <w:rPr>
          <w:rFonts w:cs="David" w:hint="cs"/>
          <w:rtl/>
        </w:rPr>
        <w:t xml:space="preserve"> - שאני חושב שיש בה ממש והדגיש אותה פה </w:t>
      </w:r>
      <w:bookmarkStart w:id="1265" w:name="_ETM_Q1_5828194"/>
      <w:bookmarkEnd w:id="1265"/>
      <w:r w:rsidRPr="00EE4D3B">
        <w:rPr>
          <w:rFonts w:cs="David" w:hint="cs"/>
          <w:rtl/>
        </w:rPr>
        <w:t xml:space="preserve">שלמה מולה בצורה הכי ברורה </w:t>
      </w:r>
      <w:r w:rsidRPr="00EE4D3B">
        <w:rPr>
          <w:rFonts w:cs="David"/>
          <w:rtl/>
        </w:rPr>
        <w:t>–</w:t>
      </w:r>
      <w:r w:rsidRPr="00EE4D3B">
        <w:rPr>
          <w:rFonts w:cs="David" w:hint="cs"/>
          <w:rtl/>
        </w:rPr>
        <w:t xml:space="preserve"> שאנחנו לא ככל </w:t>
      </w:r>
      <w:bookmarkStart w:id="1266" w:name="_ETM_Q1_5832309"/>
      <w:bookmarkEnd w:id="1266"/>
      <w:r w:rsidRPr="00EE4D3B">
        <w:rPr>
          <w:rFonts w:cs="David" w:hint="cs"/>
          <w:rtl/>
        </w:rPr>
        <w:t xml:space="preserve">המקומות, ומראית פני הדברים כפי שהם משתקפים ממה שקורה בכנסת </w:t>
      </w:r>
      <w:bookmarkStart w:id="1267" w:name="_ETM_Q1_5833067"/>
      <w:bookmarkEnd w:id="1267"/>
      <w:r w:rsidRPr="00EE4D3B">
        <w:rPr>
          <w:rFonts w:cs="David" w:hint="cs"/>
          <w:rtl/>
        </w:rPr>
        <w:t xml:space="preserve">זה לא תמיד נעשה בשיקול של עלות-תועלת כלכלית. אנחנו </w:t>
      </w:r>
      <w:bookmarkStart w:id="1268" w:name="_ETM_Q1_5837895"/>
      <w:bookmarkEnd w:id="1268"/>
      <w:r w:rsidRPr="00EE4D3B">
        <w:rPr>
          <w:rFonts w:cs="David" w:hint="cs"/>
          <w:rtl/>
        </w:rPr>
        <w:t xml:space="preserve">לא בהכרח מפעל כלכלי טהור כאן, ויש לפעמים מצבים שהנראוּת </w:t>
      </w:r>
      <w:bookmarkStart w:id="1269" w:name="_ETM_Q1_5843557"/>
      <w:bookmarkEnd w:id="1269"/>
      <w:r w:rsidRPr="00EE4D3B">
        <w:rPr>
          <w:rFonts w:cs="David" w:hint="cs"/>
          <w:rtl/>
        </w:rPr>
        <w:t xml:space="preserve">של הדברים והמסר שיוצא, הם חשובים גם במחיר של איזושהי </w:t>
      </w:r>
      <w:bookmarkStart w:id="1270" w:name="_ETM_Q1_5853746"/>
      <w:bookmarkEnd w:id="1270"/>
      <w:r w:rsidRPr="00EE4D3B">
        <w:rPr>
          <w:rFonts w:cs="David" w:hint="cs"/>
          <w:rtl/>
        </w:rPr>
        <w:t xml:space="preserve">עלות נוספת.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פה הנראוּת יכולה גם להתהפך </w:t>
      </w:r>
      <w:bookmarkStart w:id="1271" w:name="_ETM_Q1_5853857"/>
      <w:bookmarkEnd w:id="1271"/>
      <w:r w:rsidRPr="00EE4D3B">
        <w:rPr>
          <w:rFonts w:cs="David" w:hint="cs"/>
          <w:rtl/>
        </w:rPr>
        <w:t>עלינו, אם יסתובבו פה 30-20 איש נטולי-תעסוקה.</w:t>
      </w:r>
    </w:p>
    <w:p w:rsidR="00EE4D3B" w:rsidRPr="00EE4D3B" w:rsidRDefault="00EE4D3B" w:rsidP="00EE4D3B">
      <w:pPr>
        <w:pStyle w:val="af"/>
        <w:keepNext/>
        <w:rPr>
          <w:rFonts w:cs="David"/>
          <w:sz w:val="24"/>
          <w:szCs w:val="24"/>
          <w:rtl/>
        </w:rPr>
      </w:pPr>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אני </w:t>
      </w:r>
      <w:bookmarkStart w:id="1272" w:name="_ETM_Q1_5853565"/>
      <w:bookmarkEnd w:id="1272"/>
      <w:r w:rsidRPr="00EE4D3B">
        <w:rPr>
          <w:rFonts w:cs="David" w:hint="cs"/>
          <w:rtl/>
        </w:rPr>
        <w:t xml:space="preserve">מסכים. רבותי, עוד לא הגעתי לפתרון. אני רוצה לצייר </w:t>
      </w:r>
      <w:bookmarkStart w:id="1273" w:name="_ETM_Q1_5866523"/>
      <w:bookmarkEnd w:id="1273"/>
      <w:r w:rsidRPr="00EE4D3B">
        <w:rPr>
          <w:rFonts w:cs="David" w:hint="cs"/>
          <w:rtl/>
        </w:rPr>
        <w:t>את התמונה של מסגרת מה שאנחנו יכולים או לא יכולים</w:t>
      </w:r>
      <w:bookmarkStart w:id="1274" w:name="_ETM_Q1_5869823"/>
      <w:bookmarkEnd w:id="1274"/>
      <w:r w:rsidRPr="00EE4D3B">
        <w:rPr>
          <w:rFonts w:cs="David" w:hint="cs"/>
          <w:rtl/>
        </w:rPr>
        <w:t xml:space="preserve"> לעשות במסגרת הסמכות שלנו כאן.</w:t>
      </w:r>
    </w:p>
    <w:p w:rsidR="00EE4D3B" w:rsidRPr="00EE4D3B" w:rsidRDefault="00EE4D3B" w:rsidP="00EE4D3B">
      <w:pPr>
        <w:bidi/>
        <w:jc w:val="both"/>
        <w:rPr>
          <w:rFonts w:cs="David" w:hint="cs"/>
          <w:rtl/>
        </w:rPr>
      </w:pPr>
      <w:bookmarkStart w:id="1275" w:name="_ETM_Q1_5874029"/>
      <w:bookmarkEnd w:id="1275"/>
    </w:p>
    <w:p w:rsidR="00EE4D3B" w:rsidRPr="00EE4D3B" w:rsidRDefault="00EE4D3B" w:rsidP="00EE4D3B">
      <w:pPr>
        <w:bidi/>
        <w:jc w:val="both"/>
        <w:rPr>
          <w:rFonts w:cs="David" w:hint="cs"/>
          <w:rtl/>
        </w:rPr>
      </w:pPr>
      <w:bookmarkStart w:id="1276" w:name="_ETM_Q1_5874158"/>
      <w:bookmarkEnd w:id="1276"/>
      <w:r w:rsidRPr="00EE4D3B">
        <w:rPr>
          <w:rFonts w:cs="David" w:hint="cs"/>
          <w:rtl/>
        </w:rPr>
        <w:tab/>
        <w:t>להבדיל מהסוגיה אם עובד</w:t>
      </w:r>
      <w:bookmarkStart w:id="1277" w:name="_ETM_Q1_5871552"/>
      <w:bookmarkEnd w:id="1277"/>
      <w:r w:rsidRPr="00EE4D3B">
        <w:rPr>
          <w:rFonts w:cs="David" w:hint="cs"/>
          <w:rtl/>
        </w:rPr>
        <w:t xml:space="preserve"> א' כן יהיה או לא יהיה, השאלה העקרונית האם </w:t>
      </w:r>
      <w:bookmarkStart w:id="1278" w:name="_ETM_Q1_5875541"/>
      <w:bookmarkEnd w:id="1278"/>
      <w:r w:rsidRPr="00EE4D3B">
        <w:rPr>
          <w:rFonts w:cs="David" w:hint="cs"/>
          <w:rtl/>
        </w:rPr>
        <w:t xml:space="preserve">אנחנו מכניסים סעיף כזה, באים ומנחים </w:t>
      </w:r>
      <w:bookmarkStart w:id="1279" w:name="_ETM_Q1_5877016"/>
      <w:bookmarkEnd w:id="1279"/>
      <w:r w:rsidRPr="00EE4D3B">
        <w:rPr>
          <w:rFonts w:cs="David" w:hint="cs"/>
          <w:rtl/>
        </w:rPr>
        <w:t xml:space="preserve">את מנכ"ל הכנסת ואומרים לו: אנחנו מתקצבים סעיף כזה כי </w:t>
      </w:r>
      <w:bookmarkStart w:id="1280" w:name="_ETM_Q1_5886733"/>
      <w:bookmarkEnd w:id="1280"/>
      <w:r w:rsidRPr="00EE4D3B">
        <w:rPr>
          <w:rFonts w:cs="David" w:hint="cs"/>
          <w:rtl/>
        </w:rPr>
        <w:t xml:space="preserve">אנחנו רוצים, משיקולים של נראוּת ושיקולים כאלה ואחרים, שהדבר </w:t>
      </w:r>
      <w:bookmarkStart w:id="1281" w:name="_ETM_Q1_5892155"/>
      <w:bookmarkEnd w:id="1281"/>
      <w:r w:rsidRPr="00EE4D3B">
        <w:rPr>
          <w:rFonts w:cs="David" w:hint="cs"/>
          <w:rtl/>
        </w:rPr>
        <w:t xml:space="preserve">הזה יבוא אחת ולתמיד על פתרונו, ואנחנו מבקשים </w:t>
      </w:r>
      <w:bookmarkStart w:id="1282" w:name="_ETM_Q1_5891938"/>
      <w:bookmarkEnd w:id="1282"/>
      <w:r w:rsidRPr="00EE4D3B">
        <w:rPr>
          <w:rFonts w:cs="David" w:hint="cs"/>
          <w:rtl/>
        </w:rPr>
        <w:t xml:space="preserve">שכך ייעשה, כאשר אנחנו יודעים ולוקחים בעניין הזה את </w:t>
      </w:r>
      <w:bookmarkStart w:id="1283" w:name="_ETM_Q1_5898240"/>
      <w:bookmarkEnd w:id="1283"/>
      <w:r w:rsidRPr="00EE4D3B">
        <w:rPr>
          <w:rFonts w:cs="David" w:hint="cs"/>
          <w:rtl/>
        </w:rPr>
        <w:t xml:space="preserve">האחריות שהיא שלנו, שאנחנו בעצם עושים משהו שהוא חריג מבחינת </w:t>
      </w:r>
      <w:bookmarkStart w:id="1284" w:name="_ETM_Q1_5904013"/>
      <w:bookmarkEnd w:id="1284"/>
      <w:r w:rsidRPr="00EE4D3B">
        <w:rPr>
          <w:rFonts w:cs="David" w:hint="cs"/>
          <w:rtl/>
        </w:rPr>
        <w:t xml:space="preserve">המשק והוא תשלום לאנשים שבאופן רגיל, במהלך החיים הכלכליים </w:t>
      </w:r>
      <w:bookmarkStart w:id="1285" w:name="_ETM_Q1_5908968"/>
      <w:bookmarkEnd w:id="1285"/>
      <w:r w:rsidRPr="00EE4D3B">
        <w:rPr>
          <w:rFonts w:cs="David" w:hint="cs"/>
          <w:rtl/>
        </w:rPr>
        <w:t xml:space="preserve">התקינים בכל מקום עבודה לא היה נעשה, </w:t>
      </w:r>
      <w:bookmarkStart w:id="1286" w:name="_ETM_Q1_5913255"/>
      <w:bookmarkEnd w:id="1286"/>
      <w:r w:rsidRPr="00EE4D3B">
        <w:rPr>
          <w:rFonts w:cs="David" w:hint="cs"/>
          <w:rtl/>
        </w:rPr>
        <w:t xml:space="preserve">משום שאנחנו רוצים לבוא עם אמירה ציבורית שהכנסת לא </w:t>
      </w:r>
      <w:bookmarkStart w:id="1287" w:name="_ETM_Q1_5920291"/>
      <w:bookmarkEnd w:id="1287"/>
      <w:r w:rsidRPr="00EE4D3B">
        <w:rPr>
          <w:rFonts w:cs="David" w:hint="cs"/>
          <w:rtl/>
        </w:rPr>
        <w:t xml:space="preserve">תאפשר מצב שבו אנשים באים ומפוטרים, באים והולכים באינטרוולים של </w:t>
      </w:r>
      <w:bookmarkStart w:id="1288" w:name="_ETM_Q1_5921581"/>
      <w:bookmarkEnd w:id="1288"/>
      <w:r w:rsidRPr="00EE4D3B">
        <w:rPr>
          <w:rFonts w:cs="David" w:hint="cs"/>
          <w:rtl/>
        </w:rPr>
        <w:t xml:space="preserve">חודשים. </w:t>
      </w:r>
    </w:p>
    <w:p w:rsidR="00EE4D3B" w:rsidRPr="00EE4D3B" w:rsidRDefault="00EE4D3B" w:rsidP="00EE4D3B">
      <w:pPr>
        <w:bidi/>
        <w:jc w:val="both"/>
        <w:rPr>
          <w:rFonts w:cs="David" w:hint="cs"/>
          <w:rtl/>
        </w:rPr>
      </w:pPr>
      <w:bookmarkStart w:id="1289" w:name="_ETM_Q1_5928298"/>
      <w:bookmarkEnd w:id="1289"/>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אבל אז יבואו לענף המלונאות ולענף החקלאות</w:t>
      </w:r>
      <w:bookmarkStart w:id="1290" w:name="_ETM_Q1_5926907"/>
      <w:bookmarkEnd w:id="1290"/>
      <w:r w:rsidRPr="00EE4D3B">
        <w:rPr>
          <w:rFonts w:cs="David" w:hint="cs"/>
          <w:rtl/>
        </w:rPr>
        <w:t xml:space="preserve">, לענף האקדמיה, ויגידו: הנה הכנסת עשתה כך. </w:t>
      </w:r>
    </w:p>
    <w:p w:rsidR="00EE4D3B" w:rsidRPr="00EE4D3B" w:rsidRDefault="00EE4D3B" w:rsidP="00EE4D3B">
      <w:pPr>
        <w:pStyle w:val="af"/>
        <w:keepNext/>
        <w:rPr>
          <w:rFonts w:cs="David"/>
          <w:sz w:val="24"/>
          <w:szCs w:val="24"/>
          <w:rtl/>
        </w:rPr>
      </w:pPr>
      <w:bookmarkStart w:id="1291" w:name="_ETM_Q1_5927469"/>
      <w:bookmarkEnd w:id="1291"/>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רבותי, זאת השאלה. החסרונות של העניין הזה ברורים, לא </w:t>
      </w:r>
      <w:bookmarkStart w:id="1292" w:name="_ETM_Q1_5938221"/>
      <w:bookmarkEnd w:id="1292"/>
      <w:r w:rsidRPr="00EE4D3B">
        <w:rPr>
          <w:rFonts w:cs="David" w:hint="cs"/>
          <w:rtl/>
        </w:rPr>
        <w:t xml:space="preserve">אמרתי שזה מה שאני מציע. אני רק מציב לכם </w:t>
      </w:r>
      <w:bookmarkStart w:id="1293" w:name="_ETM_Q1_5941956"/>
      <w:bookmarkEnd w:id="1293"/>
      <w:r w:rsidRPr="00EE4D3B">
        <w:rPr>
          <w:rFonts w:cs="David" w:hint="cs"/>
          <w:rtl/>
        </w:rPr>
        <w:t xml:space="preserve">את מה שאנחנו יכולים </w:t>
      </w:r>
      <w:r w:rsidRPr="00EE4D3B">
        <w:rPr>
          <w:rFonts w:cs="David"/>
          <w:rtl/>
        </w:rPr>
        <w:t>–</w:t>
      </w:r>
      <w:r w:rsidRPr="00EE4D3B">
        <w:rPr>
          <w:rFonts w:cs="David" w:hint="cs"/>
          <w:rtl/>
        </w:rPr>
        <w:t xml:space="preserve"> ותקן אותי אם אני</w:t>
      </w:r>
      <w:bookmarkStart w:id="1294" w:name="_ETM_Q1_5945372"/>
      <w:bookmarkEnd w:id="1294"/>
      <w:r w:rsidRPr="00EE4D3B">
        <w:rPr>
          <w:rFonts w:cs="David" w:hint="cs"/>
          <w:rtl/>
        </w:rPr>
        <w:t xml:space="preserve"> טועה </w:t>
      </w:r>
      <w:r w:rsidRPr="00EE4D3B">
        <w:rPr>
          <w:rFonts w:cs="David"/>
          <w:rtl/>
        </w:rPr>
        <w:t>–</w:t>
      </w:r>
      <w:r w:rsidRPr="00EE4D3B">
        <w:rPr>
          <w:rFonts w:cs="David" w:hint="cs"/>
          <w:rtl/>
        </w:rPr>
        <w:t xml:space="preserve"> זה בגדר סמכותנו, בגדר האחריות שאנחנו יכולים לקחת על עצמנו, עם המשמעויות החיוביות לצד אחד </w:t>
      </w:r>
      <w:bookmarkStart w:id="1295" w:name="_ETM_Q1_5956062"/>
      <w:bookmarkEnd w:id="1295"/>
      <w:r w:rsidRPr="00EE4D3B">
        <w:rPr>
          <w:rFonts w:cs="David" w:hint="cs"/>
          <w:rtl/>
        </w:rPr>
        <w:t xml:space="preserve">והבעייתיוֹת מאוד בצד השני, והבעיות כאן הן רבות מאוד, הן לא פשוטות בכלל. </w:t>
      </w:r>
      <w:bookmarkStart w:id="1296" w:name="_ETM_Q1_5955871"/>
      <w:bookmarkEnd w:id="1296"/>
      <w:r w:rsidRPr="00EE4D3B">
        <w:rPr>
          <w:rFonts w:cs="David" w:hint="cs"/>
          <w:rtl/>
        </w:rPr>
        <w:t xml:space="preserve">זאת שאלה שצריך להידרש בה. </w:t>
      </w:r>
    </w:p>
    <w:p w:rsidR="00EE4D3B" w:rsidRPr="00EE4D3B" w:rsidRDefault="00EE4D3B" w:rsidP="00EE4D3B">
      <w:pPr>
        <w:bidi/>
        <w:ind w:firstLine="720"/>
        <w:jc w:val="both"/>
        <w:rPr>
          <w:rFonts w:cs="David" w:hint="cs"/>
          <w:u w:val="single"/>
          <w:rtl/>
        </w:rPr>
      </w:pPr>
      <w:bookmarkStart w:id="1297" w:name="_ETM_Q1_5956828"/>
      <w:bookmarkEnd w:id="1297"/>
      <w:r w:rsidRPr="00EE4D3B">
        <w:rPr>
          <w:rFonts w:cs="David"/>
          <w:rtl/>
        </w:rPr>
        <w:br/>
      </w: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1298" w:name="_ETM_Q1_5960741"/>
      <w:bookmarkEnd w:id="1298"/>
      <w:r w:rsidRPr="00EE4D3B">
        <w:rPr>
          <w:rFonts w:cs="David" w:hint="cs"/>
          <w:rtl/>
        </w:rPr>
        <w:tab/>
      </w:r>
      <w:bookmarkStart w:id="1299" w:name="_ETM_Q1_5968486"/>
      <w:bookmarkEnd w:id="1299"/>
      <w:r w:rsidRPr="00EE4D3B">
        <w:rPr>
          <w:rFonts w:cs="David" w:hint="cs"/>
          <w:rtl/>
        </w:rPr>
        <w:t xml:space="preserve">אני, כמבוקר של מבקר המדינה, אני צריך לתת תשובות.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זה קשור למה שאמרתי קודם, אני מבקש </w:t>
      </w:r>
      <w:bookmarkStart w:id="1300" w:name="_ETM_Q1_5971147"/>
      <w:bookmarkEnd w:id="1300"/>
      <w:r w:rsidRPr="00EE4D3B">
        <w:rPr>
          <w:rFonts w:cs="David" w:hint="cs"/>
          <w:rtl/>
        </w:rPr>
        <w:t xml:space="preserve">לחלק את זה לשניים: להסכם הנוכחי עם </w:t>
      </w:r>
      <w:bookmarkStart w:id="1301" w:name="_ETM_Q1_5972213"/>
      <w:bookmarkEnd w:id="1301"/>
      <w:r w:rsidRPr="00EE4D3B">
        <w:rPr>
          <w:rFonts w:cs="David" w:hint="cs"/>
          <w:rtl/>
        </w:rPr>
        <w:t>הזכיין הנוכחי; ולעתיד לבוא, אחרי שייגמר ההסכם הזה.</w:t>
      </w:r>
    </w:p>
    <w:p w:rsidR="00EE4D3B" w:rsidRPr="00EE4D3B" w:rsidRDefault="00EE4D3B" w:rsidP="00EE4D3B">
      <w:pPr>
        <w:bidi/>
        <w:jc w:val="both"/>
        <w:rPr>
          <w:rFonts w:cs="David" w:hint="cs"/>
          <w:rtl/>
        </w:rPr>
      </w:pPr>
      <w:bookmarkStart w:id="1302" w:name="_ETM_Q1_5980424"/>
      <w:bookmarkEnd w:id="1302"/>
    </w:p>
    <w:p w:rsidR="00EE4D3B" w:rsidRPr="00EE4D3B" w:rsidRDefault="00EE4D3B" w:rsidP="00EE4D3B">
      <w:pPr>
        <w:bidi/>
        <w:jc w:val="both"/>
        <w:rPr>
          <w:rFonts w:cs="David" w:hint="cs"/>
          <w:rtl/>
        </w:rPr>
      </w:pPr>
      <w:bookmarkStart w:id="1303" w:name="_ETM_Q1_5980681"/>
      <w:bookmarkEnd w:id="1303"/>
      <w:r w:rsidRPr="00EE4D3B">
        <w:rPr>
          <w:rFonts w:cs="David" w:hint="cs"/>
          <w:rtl/>
        </w:rPr>
        <w:tab/>
        <w:t>לגבי ההסכם הנוכחי</w:t>
      </w:r>
      <w:bookmarkStart w:id="1304" w:name="_ETM_Q1_5978727"/>
      <w:bookmarkEnd w:id="1304"/>
      <w:r w:rsidRPr="00EE4D3B">
        <w:rPr>
          <w:rFonts w:cs="David" w:hint="cs"/>
          <w:rtl/>
        </w:rPr>
        <w:t xml:space="preserve"> אזכיר שאנחנו בעצם מדברים על קבלן שהוא לא זכה </w:t>
      </w:r>
      <w:bookmarkStart w:id="1305" w:name="_ETM_Q1_5982452"/>
      <w:bookmarkEnd w:id="1305"/>
      <w:r w:rsidRPr="00EE4D3B">
        <w:rPr>
          <w:rFonts w:cs="David" w:hint="cs"/>
          <w:rtl/>
        </w:rPr>
        <w:t xml:space="preserve">במכרז המקורי אלא הוא נכנס בנעלי הזכיין הקודם, שהופסקה ההתקשרות </w:t>
      </w:r>
      <w:bookmarkStart w:id="1306" w:name="_ETM_Q1_5987068"/>
      <w:bookmarkEnd w:id="1306"/>
      <w:r w:rsidRPr="00EE4D3B">
        <w:rPr>
          <w:rFonts w:cs="David" w:hint="cs"/>
          <w:rtl/>
        </w:rPr>
        <w:t>אתו מסיבות לגמרי אחרות שלא קשורות.</w:t>
      </w:r>
    </w:p>
    <w:p w:rsidR="00EE4D3B" w:rsidRPr="00EE4D3B" w:rsidRDefault="00EE4D3B" w:rsidP="00EE4D3B">
      <w:pPr>
        <w:bidi/>
        <w:jc w:val="both"/>
        <w:rPr>
          <w:rFonts w:cs="David" w:hint="cs"/>
          <w:rtl/>
        </w:rPr>
      </w:pPr>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ובעלויות הרבה יותר גבוהות. </w:t>
      </w:r>
    </w:p>
    <w:p w:rsidR="00EE4D3B" w:rsidRPr="00EE4D3B" w:rsidRDefault="00EE4D3B" w:rsidP="00EE4D3B">
      <w:pPr>
        <w:bidi/>
        <w:jc w:val="both"/>
        <w:rPr>
          <w:rFonts w:cs="David" w:hint="cs"/>
          <w:rtl/>
        </w:rPr>
      </w:pPr>
      <w:bookmarkStart w:id="1307" w:name="_ETM_Q1_5989575"/>
      <w:bookmarkEnd w:id="1307"/>
      <w:r w:rsidRPr="00EE4D3B">
        <w:rPr>
          <w:rFonts w:cs="David"/>
          <w:rtl/>
        </w:rPr>
        <w:br/>
      </w:r>
      <w:r w:rsidRPr="00EE4D3B">
        <w:rPr>
          <w:rFonts w:cs="David" w:hint="cs"/>
          <w:u w:val="single"/>
          <w:rtl/>
        </w:rPr>
        <w:t xml:space="preserve">איל </w:t>
      </w:r>
      <w:bookmarkStart w:id="1308" w:name="_ETM_Q1_5991045"/>
      <w:bookmarkEnd w:id="1308"/>
      <w:r w:rsidRPr="00EE4D3B">
        <w:rPr>
          <w:rFonts w:cs="David" w:hint="cs"/>
          <w:u w:val="single"/>
          <w:rtl/>
        </w:rPr>
        <w:t>ינון:</w:t>
      </w:r>
    </w:p>
    <w:p w:rsidR="00EE4D3B" w:rsidRPr="00EE4D3B" w:rsidRDefault="00EE4D3B" w:rsidP="00EE4D3B">
      <w:pPr>
        <w:bidi/>
        <w:jc w:val="both"/>
        <w:rPr>
          <w:rFonts w:cs="David" w:hint="cs"/>
          <w:rtl/>
        </w:rPr>
      </w:pPr>
      <w:bookmarkStart w:id="1309" w:name="_ETM_Q1_5992960"/>
      <w:bookmarkEnd w:id="1309"/>
    </w:p>
    <w:p w:rsidR="00EE4D3B" w:rsidRPr="00EE4D3B" w:rsidRDefault="00EE4D3B" w:rsidP="00EE4D3B">
      <w:pPr>
        <w:bidi/>
        <w:jc w:val="both"/>
        <w:rPr>
          <w:rFonts w:cs="David" w:hint="cs"/>
          <w:rtl/>
        </w:rPr>
      </w:pPr>
      <w:bookmarkStart w:id="1310" w:name="_ETM_Q1_5993148"/>
      <w:bookmarkEnd w:id="1310"/>
      <w:r w:rsidRPr="00EE4D3B">
        <w:rPr>
          <w:rFonts w:cs="David" w:hint="cs"/>
          <w:rtl/>
        </w:rPr>
        <w:tab/>
        <w:t xml:space="preserve">ולכן, אנחנו לא יכולים כרגע לעשות שום שינוי בתנאי </w:t>
      </w:r>
      <w:bookmarkStart w:id="1311" w:name="_ETM_Q1_5999356"/>
      <w:bookmarkEnd w:id="1311"/>
      <w:r w:rsidRPr="00EE4D3B">
        <w:rPr>
          <w:rFonts w:cs="David" w:hint="cs"/>
          <w:rtl/>
        </w:rPr>
        <w:t xml:space="preserve">המכרז כי אז אנחנו עלולים לחשוף את עצמנו לטעות </w:t>
      </w:r>
      <w:bookmarkStart w:id="1312" w:name="_ETM_Q1_5997341"/>
      <w:bookmarkEnd w:id="1312"/>
      <w:r w:rsidRPr="00EE4D3B">
        <w:rPr>
          <w:rFonts w:cs="David" w:hint="cs"/>
          <w:rtl/>
        </w:rPr>
        <w:t xml:space="preserve">מצד זכיינים אחרים משום שהשינוי שאתה מדבר עליו, משמעותו לתת </w:t>
      </w:r>
      <w:bookmarkStart w:id="1313" w:name="_ETM_Q1_6004940"/>
      <w:bookmarkEnd w:id="1313"/>
      <w:r w:rsidRPr="00EE4D3B">
        <w:rPr>
          <w:rFonts w:cs="David" w:hint="cs"/>
          <w:rtl/>
        </w:rPr>
        <w:t xml:space="preserve">יותר כסף לקבלן על מנת שיעשה א', ב', ג', </w:t>
      </w:r>
      <w:bookmarkStart w:id="1314" w:name="_ETM_Q1_6007709"/>
      <w:bookmarkEnd w:id="1314"/>
      <w:r w:rsidRPr="00EE4D3B">
        <w:rPr>
          <w:rFonts w:cs="David" w:hint="cs"/>
          <w:rtl/>
        </w:rPr>
        <w:t xml:space="preserve">דבר שכרגע בהסכם הנוכחי אנחנו לא יכולים לעשות </w:t>
      </w:r>
      <w:bookmarkStart w:id="1315" w:name="_ETM_Q1_6007516"/>
      <w:bookmarkEnd w:id="1315"/>
      <w:r w:rsidRPr="00EE4D3B">
        <w:rPr>
          <w:rFonts w:cs="David" w:hint="cs"/>
          <w:rtl/>
        </w:rPr>
        <w:t xml:space="preserve">אותו. </w:t>
      </w:r>
    </w:p>
    <w:p w:rsidR="00EE4D3B" w:rsidRPr="00EE4D3B" w:rsidRDefault="00EE4D3B" w:rsidP="00EE4D3B">
      <w:pPr>
        <w:bidi/>
        <w:jc w:val="both"/>
        <w:rPr>
          <w:rFonts w:cs="David" w:hint="cs"/>
          <w:rtl/>
        </w:rPr>
      </w:pPr>
      <w:bookmarkStart w:id="1316" w:name="_ETM_Q1_6009442"/>
      <w:bookmarkEnd w:id="1316"/>
    </w:p>
    <w:p w:rsidR="00EE4D3B" w:rsidRPr="00EE4D3B" w:rsidRDefault="00EE4D3B" w:rsidP="00EE4D3B">
      <w:pPr>
        <w:bidi/>
        <w:jc w:val="both"/>
        <w:rPr>
          <w:rFonts w:cs="David" w:hint="cs"/>
          <w:rtl/>
        </w:rPr>
      </w:pPr>
      <w:bookmarkStart w:id="1317" w:name="_ETM_Q1_6009627"/>
      <w:bookmarkEnd w:id="1317"/>
      <w:r w:rsidRPr="00EE4D3B">
        <w:rPr>
          <w:rFonts w:cs="David" w:hint="cs"/>
          <w:rtl/>
        </w:rPr>
        <w:tab/>
        <w:t>לגבי הסכם עתידי, זה נושא שאני מציע ל</w:t>
      </w:r>
      <w:bookmarkStart w:id="1318" w:name="_ETM_Q1_6017072"/>
      <w:bookmarkEnd w:id="1318"/>
      <w:r w:rsidRPr="00EE4D3B">
        <w:rPr>
          <w:rFonts w:cs="David" w:hint="cs"/>
          <w:rtl/>
        </w:rPr>
        <w:t xml:space="preserve">דון בו, אני לא בטוח שזה דווקא הפורום הנכון כי </w:t>
      </w:r>
      <w:bookmarkStart w:id="1319" w:name="_ETM_Q1_6021439"/>
      <w:bookmarkEnd w:id="1319"/>
      <w:r w:rsidRPr="00EE4D3B">
        <w:rPr>
          <w:rFonts w:cs="David" w:hint="cs"/>
          <w:rtl/>
        </w:rPr>
        <w:t xml:space="preserve">צריך לעשות פה כל מיני שיקולים נוספים שלא עלו פה </w:t>
      </w:r>
      <w:bookmarkStart w:id="1320" w:name="_ETM_Q1_6025203"/>
      <w:bookmarkEnd w:id="1320"/>
      <w:r w:rsidRPr="00EE4D3B">
        <w:rPr>
          <w:rFonts w:cs="David" w:hint="cs"/>
          <w:rtl/>
        </w:rPr>
        <w:t xml:space="preserve">לדיון, אבל זו בדיוק דוגמה קלסית למשהו שיכול בעתיד להיות </w:t>
      </w:r>
      <w:bookmarkStart w:id="1321" w:name="_ETM_Q1_6025539"/>
      <w:bookmarkEnd w:id="1321"/>
      <w:r w:rsidRPr="00EE4D3B">
        <w:rPr>
          <w:rFonts w:cs="David" w:hint="cs"/>
          <w:rtl/>
        </w:rPr>
        <w:t xml:space="preserve">נשוא לדו"ח של מבקר מדינה, שאנחנו חורגים </w:t>
      </w:r>
      <w:r w:rsidRPr="00EE4D3B">
        <w:rPr>
          <w:rFonts w:cs="David"/>
          <w:rtl/>
        </w:rPr>
        <w:t>–</w:t>
      </w:r>
      <w:r w:rsidRPr="00EE4D3B">
        <w:rPr>
          <w:rFonts w:cs="David" w:hint="cs"/>
          <w:rtl/>
        </w:rPr>
        <w:t xml:space="preserve"> אנחנו </w:t>
      </w:r>
      <w:bookmarkStart w:id="1322" w:name="_ETM_Q1_6030416"/>
      <w:bookmarkEnd w:id="1322"/>
      <w:r w:rsidRPr="00EE4D3B">
        <w:rPr>
          <w:rFonts w:cs="David" w:hint="cs"/>
          <w:rtl/>
        </w:rPr>
        <w:t xml:space="preserve">בחרנו דגם מסוים ללכת עליו, שהוא דגם של מיקור-חוץ, </w:t>
      </w:r>
      <w:bookmarkStart w:id="1323" w:name="_ETM_Q1_6036793"/>
      <w:bookmarkEnd w:id="1323"/>
      <w:r w:rsidRPr="00EE4D3B">
        <w:rPr>
          <w:rFonts w:cs="David" w:hint="cs"/>
          <w:rtl/>
        </w:rPr>
        <w:t xml:space="preserve">אבל אנחנו חורגים ממנו. אנחנו לוקחים כסף ציבורי ומשלמים </w:t>
      </w:r>
      <w:bookmarkStart w:id="1324" w:name="_ETM_Q1_6043689"/>
      <w:bookmarkEnd w:id="1324"/>
      <w:r w:rsidRPr="00EE4D3B">
        <w:rPr>
          <w:rFonts w:cs="David" w:hint="cs"/>
          <w:rtl/>
        </w:rPr>
        <w:t>כדי להיראות יותר טוב, אלה דברים שכדאי מאוד להיזהר</w:t>
      </w:r>
      <w:bookmarkStart w:id="1325" w:name="_ETM_Q1_6042927"/>
      <w:bookmarkEnd w:id="1325"/>
      <w:r w:rsidRPr="00EE4D3B">
        <w:rPr>
          <w:rFonts w:cs="David" w:hint="cs"/>
          <w:rtl/>
        </w:rPr>
        <w:t xml:space="preserve"> בהם, לקחת אותם בחשבון.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אדוני היושב-ראש, יש לי </w:t>
      </w:r>
      <w:bookmarkStart w:id="1326" w:name="_ETM_Q1_6046886"/>
      <w:bookmarkEnd w:id="1326"/>
      <w:r w:rsidRPr="00EE4D3B">
        <w:rPr>
          <w:rFonts w:cs="David" w:hint="cs"/>
          <w:rtl/>
        </w:rPr>
        <w:t xml:space="preserve">הצעה בעניין. אל"ף, אני מצטרף לסיפה של הדברים </w:t>
      </w:r>
      <w:bookmarkStart w:id="1327" w:name="_ETM_Q1_6054866"/>
      <w:bookmarkEnd w:id="1327"/>
      <w:r w:rsidRPr="00EE4D3B">
        <w:rPr>
          <w:rFonts w:cs="David" w:hint="cs"/>
          <w:rtl/>
        </w:rPr>
        <w:t xml:space="preserve">שלך. כדי לא לעכב את תהליך האישור, שלא תדרשו מאתנו </w:t>
      </w:r>
      <w:bookmarkStart w:id="1328" w:name="_ETM_Q1_6056078"/>
      <w:bookmarkEnd w:id="1328"/>
      <w:r w:rsidRPr="00EE4D3B">
        <w:rPr>
          <w:rFonts w:cs="David" w:hint="cs"/>
          <w:rtl/>
        </w:rPr>
        <w:t>כאילו אנחנו כורכים עניין בעניין - - -</w:t>
      </w:r>
    </w:p>
    <w:p w:rsidR="00EE4D3B" w:rsidRPr="00EE4D3B" w:rsidRDefault="00EE4D3B" w:rsidP="00EE4D3B">
      <w:pPr>
        <w:pStyle w:val="af"/>
        <w:keepNext/>
        <w:rPr>
          <w:rFonts w:cs="David"/>
          <w:sz w:val="24"/>
          <w:szCs w:val="24"/>
          <w:rtl/>
        </w:rPr>
      </w:pPr>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לא, זה בוודאי אי-אפשר לכרוך </w:t>
      </w:r>
      <w:bookmarkStart w:id="1329" w:name="_ETM_Q1_6063514"/>
      <w:bookmarkEnd w:id="1329"/>
      <w:r w:rsidRPr="00EE4D3B">
        <w:rPr>
          <w:rFonts w:cs="David" w:hint="cs"/>
          <w:rtl/>
        </w:rPr>
        <w:t xml:space="preserve">אחד בשני, זה ברור.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1330" w:name="_ETM_Q1_6064130"/>
      <w:bookmarkEnd w:id="1330"/>
      <w:r w:rsidRPr="00EE4D3B">
        <w:rPr>
          <w:rFonts w:cs="David" w:hint="cs"/>
          <w:rtl/>
        </w:rPr>
        <w:tab/>
        <w:t xml:space="preserve">כדי </w:t>
      </w:r>
      <w:bookmarkStart w:id="1331" w:name="_ETM_Q1_6062910"/>
      <w:bookmarkEnd w:id="1331"/>
      <w:r w:rsidRPr="00EE4D3B">
        <w:rPr>
          <w:rFonts w:cs="David" w:hint="cs"/>
          <w:rtl/>
        </w:rPr>
        <w:t xml:space="preserve">שלא יישמע כך, גם אם </w:t>
      </w:r>
      <w:bookmarkStart w:id="1332" w:name="_ETM_Q1_6069996"/>
      <w:bookmarkEnd w:id="1332"/>
      <w:r w:rsidRPr="00EE4D3B">
        <w:rPr>
          <w:rFonts w:cs="David" w:hint="cs"/>
          <w:rtl/>
        </w:rPr>
        <w:t xml:space="preserve">מדובר בצוות לא פורמלי, אדוני היושב-ראש, אני מבקש </w:t>
      </w:r>
      <w:bookmarkStart w:id="1333" w:name="_ETM_Q1_6070225"/>
      <w:bookmarkEnd w:id="1333"/>
      <w:r w:rsidRPr="00EE4D3B">
        <w:rPr>
          <w:rFonts w:cs="David"/>
          <w:rtl/>
        </w:rPr>
        <w:t>–</w:t>
      </w:r>
      <w:r w:rsidRPr="00EE4D3B">
        <w:rPr>
          <w:rFonts w:cs="David" w:hint="cs"/>
          <w:rtl/>
        </w:rPr>
        <w:t xml:space="preserve"> אם בקשתי לא תיענה אני אצביע נגד </w:t>
      </w:r>
      <w:bookmarkStart w:id="1334" w:name="_ETM_Q1_6078003"/>
      <w:bookmarkEnd w:id="1334"/>
      <w:r w:rsidRPr="00EE4D3B">
        <w:rPr>
          <w:rFonts w:cs="David"/>
          <w:rtl/>
        </w:rPr>
        <w:t>–</w:t>
      </w:r>
      <w:r w:rsidRPr="00EE4D3B">
        <w:rPr>
          <w:rFonts w:cs="David" w:hint="cs"/>
          <w:rtl/>
        </w:rPr>
        <w:t xml:space="preserve"> אבל אני מבקש שיוקם צוות שלנו, שנוכל </w:t>
      </w:r>
      <w:bookmarkStart w:id="1335" w:name="_ETM_Q1_6076834"/>
      <w:bookmarkEnd w:id="1335"/>
      <w:r w:rsidRPr="00EE4D3B">
        <w:rPr>
          <w:rFonts w:cs="David" w:hint="cs"/>
          <w:rtl/>
        </w:rPr>
        <w:t>לדבר יחד עם המנכ"ל, עם היושב-ראש, ללבן את כל הסוגיות המשפטיות וההשלכות שעלולות להיות בהחלטה כז</w:t>
      </w:r>
      <w:bookmarkStart w:id="1336" w:name="_ETM_Q1_6086807"/>
      <w:bookmarkEnd w:id="1336"/>
      <w:r w:rsidRPr="00EE4D3B">
        <w:rPr>
          <w:rFonts w:cs="David" w:hint="cs"/>
          <w:rtl/>
        </w:rPr>
        <w:t xml:space="preserve">ו או אחרת. </w:t>
      </w:r>
    </w:p>
    <w:p w:rsidR="00EE4D3B" w:rsidRPr="00EE4D3B" w:rsidRDefault="00EE4D3B" w:rsidP="00EE4D3B">
      <w:pPr>
        <w:bidi/>
        <w:jc w:val="both"/>
        <w:rPr>
          <w:rFonts w:cs="David" w:hint="cs"/>
          <w:rtl/>
        </w:rPr>
      </w:pPr>
      <w:bookmarkStart w:id="1337" w:name="_ETM_Q1_6093087"/>
      <w:bookmarkEnd w:id="1337"/>
    </w:p>
    <w:p w:rsidR="00EE4D3B" w:rsidRPr="00EE4D3B" w:rsidRDefault="00EE4D3B" w:rsidP="00EE4D3B">
      <w:pPr>
        <w:bidi/>
        <w:jc w:val="both"/>
        <w:rPr>
          <w:rFonts w:cs="David" w:hint="cs"/>
          <w:rtl/>
        </w:rPr>
      </w:pPr>
      <w:r w:rsidRPr="00EE4D3B">
        <w:rPr>
          <w:rFonts w:cs="David" w:hint="cs"/>
          <w:rtl/>
        </w:rPr>
        <w:tab/>
        <w:t xml:space="preserve">בסופו של דבר אני חוזר ואומר </w:t>
      </w:r>
      <w:r w:rsidRPr="00EE4D3B">
        <w:rPr>
          <w:rFonts w:cs="David"/>
          <w:rtl/>
        </w:rPr>
        <w:t>–</w:t>
      </w:r>
      <w:r w:rsidRPr="00EE4D3B">
        <w:rPr>
          <w:rFonts w:cs="David" w:hint="cs"/>
          <w:rtl/>
        </w:rPr>
        <w:t xml:space="preserve"> </w:t>
      </w:r>
      <w:bookmarkStart w:id="1338" w:name="_ETM_Q1_6092309"/>
      <w:bookmarkEnd w:id="1338"/>
      <w:r w:rsidRPr="00EE4D3B">
        <w:rPr>
          <w:rFonts w:cs="David" w:hint="cs"/>
          <w:rtl/>
        </w:rPr>
        <w:t xml:space="preserve">הכנסת היא הפנים של החברה הישראלית, היא צריכה להיות דוגמה ומופת, כך אני מתייחס, ככה אני אומר. אני לא הייתי רוצה להסתובב במסדרון הכנסת כאן עם תחושה שבה בכל </w:t>
      </w:r>
      <w:bookmarkStart w:id="1339" w:name="_ETM_Q1_6103433"/>
      <w:bookmarkEnd w:id="1339"/>
      <w:r w:rsidRPr="00EE4D3B">
        <w:rPr>
          <w:rFonts w:cs="David" w:hint="cs"/>
          <w:rtl/>
        </w:rPr>
        <w:t>זאת יש עובדים מנוצלים או שיש להם תחושת ניצול כזו</w:t>
      </w:r>
      <w:bookmarkStart w:id="1340" w:name="_ETM_Q1_6112454"/>
      <w:bookmarkEnd w:id="1340"/>
      <w:r w:rsidRPr="00EE4D3B">
        <w:rPr>
          <w:rFonts w:cs="David" w:hint="cs"/>
          <w:rtl/>
        </w:rPr>
        <w:t xml:space="preserve"> או אחרת. </w:t>
      </w:r>
    </w:p>
    <w:p w:rsidR="00EE4D3B" w:rsidRPr="00EE4D3B" w:rsidRDefault="00EE4D3B" w:rsidP="00EE4D3B">
      <w:pPr>
        <w:bidi/>
        <w:jc w:val="both"/>
        <w:rPr>
          <w:rFonts w:cs="David" w:hint="cs"/>
          <w:rtl/>
        </w:rPr>
      </w:pPr>
      <w:bookmarkStart w:id="1341" w:name="_ETM_Q1_6114187"/>
      <w:bookmarkEnd w:id="1341"/>
    </w:p>
    <w:p w:rsidR="00EE4D3B" w:rsidRPr="00EE4D3B" w:rsidRDefault="00EE4D3B" w:rsidP="00EE4D3B">
      <w:pPr>
        <w:bidi/>
        <w:jc w:val="both"/>
        <w:rPr>
          <w:rFonts w:cs="David" w:hint="cs"/>
          <w:rtl/>
        </w:rPr>
      </w:pPr>
      <w:bookmarkStart w:id="1342" w:name="_ETM_Q1_6114381"/>
      <w:bookmarkEnd w:id="1342"/>
      <w:r w:rsidRPr="00EE4D3B">
        <w:rPr>
          <w:rFonts w:cs="David" w:hint="cs"/>
          <w:rtl/>
        </w:rPr>
        <w:tab/>
        <w:t xml:space="preserve">לכן, אני מציע שנקיים דיון פתוח עם המנכ"ל, </w:t>
      </w:r>
      <w:bookmarkStart w:id="1343" w:name="_ETM_Q1_6114128"/>
      <w:bookmarkEnd w:id="1343"/>
      <w:r w:rsidRPr="00EE4D3B">
        <w:rPr>
          <w:rFonts w:cs="David" w:hint="cs"/>
          <w:rtl/>
        </w:rPr>
        <w:t xml:space="preserve">עם היושב-ראש. דרך אגב, אני חושב שאי-אפשר להגיד על היושב-ראש </w:t>
      </w:r>
      <w:bookmarkStart w:id="1344" w:name="_ETM_Q1_6116547"/>
      <w:bookmarkEnd w:id="1344"/>
      <w:r w:rsidRPr="00EE4D3B">
        <w:rPr>
          <w:rFonts w:cs="David" w:hint="cs"/>
          <w:rtl/>
        </w:rPr>
        <w:t xml:space="preserve">שהוא לא מקיים דיון פתוח, אי-אפשר להגיד שהוא לא קשוב. </w:t>
      </w:r>
      <w:bookmarkStart w:id="1345" w:name="_ETM_Q1_6125351"/>
      <w:bookmarkEnd w:id="1345"/>
      <w:r w:rsidRPr="00EE4D3B">
        <w:rPr>
          <w:rFonts w:cs="David" w:hint="cs"/>
          <w:rtl/>
        </w:rPr>
        <w:t xml:space="preserve">אני לפחות יכול להעיד על עצמי </w:t>
      </w:r>
      <w:r w:rsidRPr="00EE4D3B">
        <w:rPr>
          <w:rFonts w:cs="David"/>
          <w:rtl/>
        </w:rPr>
        <w:t>–</w:t>
      </w:r>
      <w:r w:rsidRPr="00EE4D3B">
        <w:rPr>
          <w:rFonts w:cs="David" w:hint="cs"/>
          <w:rtl/>
        </w:rPr>
        <w:t xml:space="preserve"> כשאני מקיש בדלת</w:t>
      </w:r>
      <w:bookmarkStart w:id="1346" w:name="_ETM_Q1_6124570"/>
      <w:bookmarkEnd w:id="1346"/>
      <w:r w:rsidRPr="00EE4D3B">
        <w:rPr>
          <w:rFonts w:cs="David" w:hint="cs"/>
          <w:rtl/>
        </w:rPr>
        <w:t xml:space="preserve"> אני נכנס אליו, אין לי שום בעיה </w:t>
      </w:r>
      <w:bookmarkStart w:id="1347" w:name="_ETM_Q1_6126506"/>
      <w:bookmarkEnd w:id="1347"/>
      <w:r w:rsidRPr="00EE4D3B">
        <w:rPr>
          <w:rFonts w:cs="David" w:hint="cs"/>
          <w:rtl/>
        </w:rPr>
        <w:t>עם זה, לכן אני מודע לכך שהוא גם רגיש לעניין.</w:t>
      </w:r>
    </w:p>
    <w:p w:rsidR="00EE4D3B" w:rsidRPr="00EE4D3B" w:rsidRDefault="00EE4D3B" w:rsidP="00EE4D3B">
      <w:pPr>
        <w:bidi/>
        <w:jc w:val="both"/>
        <w:rPr>
          <w:rFonts w:cs="David" w:hint="cs"/>
          <w:rtl/>
        </w:rPr>
      </w:pPr>
      <w:bookmarkStart w:id="1348" w:name="_ETM_Q1_6130458"/>
      <w:bookmarkEnd w:id="1348"/>
    </w:p>
    <w:p w:rsidR="00EE4D3B" w:rsidRPr="00EE4D3B" w:rsidRDefault="00EE4D3B" w:rsidP="00EE4D3B">
      <w:pPr>
        <w:bidi/>
        <w:jc w:val="both"/>
        <w:rPr>
          <w:rFonts w:cs="David" w:hint="cs"/>
          <w:rtl/>
        </w:rPr>
      </w:pPr>
      <w:bookmarkStart w:id="1349" w:name="_ETM_Q1_6130647"/>
      <w:bookmarkEnd w:id="1349"/>
      <w:r w:rsidRPr="00EE4D3B">
        <w:rPr>
          <w:rFonts w:cs="David" w:hint="cs"/>
          <w:rtl/>
        </w:rPr>
        <w:tab/>
        <w:t xml:space="preserve">אני מציע שנקיים את הדיאלוג </w:t>
      </w:r>
      <w:r w:rsidRPr="00EE4D3B">
        <w:rPr>
          <w:rFonts w:cs="David"/>
          <w:rtl/>
        </w:rPr>
        <w:t>–</w:t>
      </w:r>
      <w:r w:rsidRPr="00EE4D3B">
        <w:rPr>
          <w:rFonts w:cs="David" w:hint="cs"/>
          <w:rtl/>
        </w:rPr>
        <w:t xml:space="preserve"> זה טוב לנו, </w:t>
      </w:r>
      <w:bookmarkStart w:id="1350" w:name="_ETM_Q1_6137336"/>
      <w:bookmarkEnd w:id="1350"/>
      <w:r w:rsidRPr="00EE4D3B">
        <w:rPr>
          <w:rFonts w:cs="David" w:hint="cs"/>
          <w:rtl/>
        </w:rPr>
        <w:t xml:space="preserve">לכנסת </w:t>
      </w:r>
      <w:r w:rsidRPr="00EE4D3B">
        <w:rPr>
          <w:rFonts w:cs="David"/>
          <w:rtl/>
        </w:rPr>
        <w:t>–</w:t>
      </w:r>
      <w:r w:rsidRPr="00EE4D3B">
        <w:rPr>
          <w:rFonts w:cs="David" w:hint="cs"/>
          <w:rtl/>
        </w:rPr>
        <w:t xml:space="preserve"> ולאו דווקא על אדם פרטני.</w:t>
      </w:r>
    </w:p>
    <w:p w:rsidR="00EE4D3B" w:rsidRPr="00EE4D3B" w:rsidRDefault="00EE4D3B" w:rsidP="00EE4D3B">
      <w:pPr>
        <w:bidi/>
        <w:jc w:val="both"/>
        <w:rPr>
          <w:rFonts w:cs="David" w:hint="cs"/>
          <w:rtl/>
        </w:rPr>
      </w:pPr>
      <w:bookmarkStart w:id="1351" w:name="_ETM_Q1_6146145"/>
      <w:bookmarkEnd w:id="1351"/>
    </w:p>
    <w:p w:rsidR="00EE4D3B" w:rsidRPr="00EE4D3B" w:rsidRDefault="00EE4D3B" w:rsidP="00EE4D3B">
      <w:pPr>
        <w:pStyle w:val="af"/>
        <w:keepNext/>
        <w:rPr>
          <w:rFonts w:cs="David" w:hint="cs"/>
          <w:sz w:val="24"/>
          <w:szCs w:val="24"/>
          <w:rtl/>
        </w:rPr>
      </w:pPr>
      <w:bookmarkStart w:id="1352" w:name="_ETM_Q1_6146333"/>
      <w:bookmarkEnd w:id="1352"/>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זה ברור. רבותי, אני רק אומר לכם עוד פעם, וקחו דבר </w:t>
      </w:r>
      <w:bookmarkStart w:id="1353" w:name="_ETM_Q1_6146985"/>
      <w:bookmarkEnd w:id="1353"/>
      <w:r w:rsidRPr="00EE4D3B">
        <w:rPr>
          <w:rFonts w:cs="David" w:hint="cs"/>
          <w:rtl/>
        </w:rPr>
        <w:t xml:space="preserve">אחד בחשבון. יכול להיות שאנחנו ככנסת צריכים ליזום </w:t>
      </w:r>
      <w:bookmarkStart w:id="1354" w:name="_ETM_Q1_6149227"/>
      <w:bookmarkEnd w:id="1354"/>
      <w:r w:rsidRPr="00EE4D3B">
        <w:rPr>
          <w:rFonts w:cs="David" w:hint="cs"/>
          <w:rtl/>
        </w:rPr>
        <w:t xml:space="preserve">חוק שאוסר העסקה כעובדים עונתיים, אם אנחנו רואים את זה </w:t>
      </w:r>
      <w:bookmarkStart w:id="1355" w:name="_ETM_Q1_6153897"/>
      <w:bookmarkEnd w:id="1355"/>
      <w:r w:rsidRPr="00EE4D3B">
        <w:rPr>
          <w:rFonts w:cs="David" w:hint="cs"/>
          <w:rtl/>
        </w:rPr>
        <w:t>כך.</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יכול להיות.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bookmarkStart w:id="1356" w:name="_ETM_Q1_6154661"/>
      <w:bookmarkEnd w:id="1356"/>
    </w:p>
    <w:p w:rsidR="00EE4D3B" w:rsidRPr="00EE4D3B" w:rsidRDefault="00EE4D3B" w:rsidP="00EE4D3B">
      <w:pPr>
        <w:bidi/>
        <w:jc w:val="both"/>
        <w:rPr>
          <w:rFonts w:cs="David" w:hint="cs"/>
          <w:rtl/>
        </w:rPr>
      </w:pPr>
      <w:bookmarkStart w:id="1357" w:name="_ETM_Q1_6154789"/>
      <w:bookmarkEnd w:id="1357"/>
      <w:r w:rsidRPr="00EE4D3B">
        <w:rPr>
          <w:rFonts w:cs="David" w:hint="cs"/>
          <w:rtl/>
        </w:rPr>
        <w:tab/>
        <w:t>בדיוק,</w:t>
      </w:r>
      <w:bookmarkStart w:id="1358" w:name="_ETM_Q1_6156584"/>
      <w:bookmarkEnd w:id="1358"/>
      <w:r w:rsidRPr="00EE4D3B">
        <w:rPr>
          <w:rFonts w:cs="David" w:hint="cs"/>
          <w:rtl/>
        </w:rPr>
        <w:t xml:space="preserve"> אני חושב על כולם.</w:t>
      </w:r>
    </w:p>
    <w:p w:rsidR="00EE4D3B" w:rsidRPr="00EE4D3B" w:rsidRDefault="00EE4D3B" w:rsidP="00EE4D3B">
      <w:pPr>
        <w:bidi/>
        <w:jc w:val="both"/>
        <w:rPr>
          <w:rFonts w:cs="David" w:hint="cs"/>
          <w:rtl/>
        </w:rPr>
      </w:pPr>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 </w:t>
      </w:r>
      <w:bookmarkStart w:id="1359" w:name="_ETM_Q1_6130118"/>
      <w:bookmarkEnd w:id="1359"/>
      <w:r w:rsidRPr="00EE4D3B">
        <w:rPr>
          <w:rFonts w:cs="David" w:hint="cs"/>
          <w:rtl/>
        </w:rPr>
        <w:t xml:space="preserve">מותר לי להניח שחוק כזה ייתקל בהרבה מאוד קשיים ואני לא בטוח שהמשק מסוגל לעמוד בו. </w:t>
      </w:r>
    </w:p>
    <w:p w:rsidR="00EE4D3B" w:rsidRPr="00EE4D3B" w:rsidRDefault="00EE4D3B" w:rsidP="00EE4D3B">
      <w:pPr>
        <w:bidi/>
        <w:jc w:val="both"/>
        <w:rPr>
          <w:rFonts w:cs="David" w:hint="cs"/>
          <w:rtl/>
        </w:rPr>
      </w:pPr>
      <w:bookmarkStart w:id="1360" w:name="_ETM_Q1_6167343"/>
      <w:bookmarkEnd w:id="1360"/>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דרך אגב, יש חוק נגד פיטורים מחזוריים, שחברת הכנסת שלי יחימוביץ ואני העברנו.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מזכירת הכנסת ירדנה מלר-הורוביץ:</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כל 11 חודש. </w:t>
      </w:r>
    </w:p>
    <w:p w:rsidR="00EE4D3B" w:rsidRPr="00EE4D3B" w:rsidRDefault="00EE4D3B" w:rsidP="00EE4D3B">
      <w:pPr>
        <w:pStyle w:val="af"/>
        <w:keepNext/>
        <w:rPr>
          <w:rFonts w:cs="David"/>
          <w:sz w:val="24"/>
          <w:szCs w:val="24"/>
          <w:rtl/>
        </w:rPr>
      </w:pPr>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ברור, אבל </w:t>
      </w:r>
      <w:bookmarkStart w:id="1361" w:name="_ETM_Q1_6174023"/>
      <w:bookmarkEnd w:id="1361"/>
      <w:r w:rsidRPr="00EE4D3B">
        <w:rPr>
          <w:rFonts w:cs="David" w:hint="cs"/>
          <w:rtl/>
        </w:rPr>
        <w:t xml:space="preserve">הבעיה פה היא בעיה של מה שנקרא עובדים עונתיים יותר </w:t>
      </w:r>
      <w:bookmarkStart w:id="1362" w:name="_ETM_Q1_6180917"/>
      <w:bookmarkEnd w:id="1362"/>
      <w:r w:rsidRPr="00EE4D3B">
        <w:rPr>
          <w:rFonts w:cs="David" w:hint="cs"/>
          <w:rtl/>
        </w:rPr>
        <w:t xml:space="preserve">מאשר פיטורים מחזוריים, שהם נועדו למנוע צבירת זכויות סוציאליות ופחות </w:t>
      </w:r>
      <w:bookmarkStart w:id="1363" w:name="_ETM_Q1_6181692"/>
      <w:bookmarkEnd w:id="1363"/>
      <w:r w:rsidRPr="00EE4D3B">
        <w:rPr>
          <w:rFonts w:cs="David" w:hint="cs"/>
          <w:rtl/>
        </w:rPr>
        <w:t xml:space="preserve">להתמודד עם הבעיה שלנו יש כאן, שפשוט אין תעסוקה. השינויים </w:t>
      </w:r>
      <w:bookmarkStart w:id="1364" w:name="_ETM_Q1_6192905"/>
      <w:bookmarkEnd w:id="1364"/>
      <w:r w:rsidRPr="00EE4D3B">
        <w:rPr>
          <w:rFonts w:cs="David" w:hint="cs"/>
          <w:rtl/>
        </w:rPr>
        <w:t xml:space="preserve">ברמת התעסוקה הם דרמטיים. </w:t>
      </w:r>
    </w:p>
    <w:p w:rsidR="00EE4D3B" w:rsidRPr="00EE4D3B" w:rsidRDefault="00EE4D3B" w:rsidP="00EE4D3B">
      <w:pPr>
        <w:bidi/>
        <w:jc w:val="both"/>
        <w:rPr>
          <w:rFonts w:cs="David" w:hint="cs"/>
          <w:rtl/>
        </w:rPr>
      </w:pPr>
      <w:bookmarkStart w:id="1365" w:name="_ETM_Q1_6197250"/>
      <w:bookmarkEnd w:id="1365"/>
      <w:r w:rsidRPr="00EE4D3B">
        <w:rPr>
          <w:rFonts w:cs="David"/>
          <w:rtl/>
        </w:rPr>
        <w:br/>
      </w:r>
      <w:r w:rsidRPr="00EE4D3B">
        <w:rPr>
          <w:rFonts w:cs="David" w:hint="cs"/>
          <w:u w:val="single"/>
          <w:rtl/>
        </w:rPr>
        <w:t>קריאה:</w:t>
      </w:r>
    </w:p>
    <w:p w:rsidR="00EE4D3B" w:rsidRPr="00EE4D3B" w:rsidRDefault="00EE4D3B" w:rsidP="00EE4D3B">
      <w:pPr>
        <w:bidi/>
        <w:jc w:val="both"/>
        <w:rPr>
          <w:rFonts w:cs="David" w:hint="cs"/>
          <w:rtl/>
        </w:rPr>
      </w:pPr>
      <w:bookmarkStart w:id="1366" w:name="_ETM_Q1_6189411"/>
      <w:bookmarkEnd w:id="1366"/>
    </w:p>
    <w:p w:rsidR="00EE4D3B" w:rsidRPr="00EE4D3B" w:rsidRDefault="00EE4D3B" w:rsidP="00EE4D3B">
      <w:pPr>
        <w:bidi/>
        <w:jc w:val="both"/>
        <w:rPr>
          <w:rFonts w:cs="David" w:hint="cs"/>
          <w:rtl/>
        </w:rPr>
      </w:pPr>
      <w:bookmarkStart w:id="1367" w:name="_ETM_Q1_6189658"/>
      <w:bookmarkEnd w:id="1367"/>
      <w:r w:rsidRPr="00EE4D3B">
        <w:rPr>
          <w:rFonts w:cs="David" w:hint="cs"/>
          <w:rtl/>
        </w:rPr>
        <w:tab/>
        <w:t xml:space="preserve">אני יודע מה זה יעשה </w:t>
      </w:r>
      <w:bookmarkStart w:id="1368" w:name="_ETM_Q1_6192804"/>
      <w:bookmarkEnd w:id="1368"/>
      <w:r w:rsidRPr="00EE4D3B">
        <w:rPr>
          <w:rFonts w:cs="David" w:hint="cs"/>
          <w:rtl/>
        </w:rPr>
        <w:t xml:space="preserve">לחקלאות, אני בא משם. </w:t>
      </w:r>
    </w:p>
    <w:p w:rsidR="00EE4D3B" w:rsidRPr="00EE4D3B" w:rsidRDefault="00EE4D3B" w:rsidP="00EE4D3B">
      <w:pPr>
        <w:pStyle w:val="af"/>
        <w:keepNext/>
        <w:rPr>
          <w:rFonts w:cs="David"/>
          <w:sz w:val="24"/>
          <w:szCs w:val="24"/>
          <w:rtl/>
        </w:rPr>
      </w:pPr>
      <w:bookmarkStart w:id="1369" w:name="_ETM_Q1_6199343"/>
      <w:bookmarkEnd w:id="1369"/>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ודאי, אני אומר </w:t>
      </w:r>
      <w:r w:rsidRPr="00EE4D3B">
        <w:rPr>
          <w:rFonts w:cs="David"/>
          <w:rtl/>
        </w:rPr>
        <w:t>–</w:t>
      </w:r>
      <w:r w:rsidRPr="00EE4D3B">
        <w:rPr>
          <w:rFonts w:cs="David" w:hint="cs"/>
          <w:rtl/>
        </w:rPr>
        <w:t xml:space="preserve"> </w:t>
      </w:r>
      <w:bookmarkStart w:id="1370" w:name="_ETM_Q1_6195198"/>
      <w:bookmarkEnd w:id="1370"/>
      <w:r w:rsidRPr="00EE4D3B">
        <w:rPr>
          <w:rFonts w:cs="David" w:hint="cs"/>
          <w:rtl/>
        </w:rPr>
        <w:t xml:space="preserve">אין לי שום ספק שדבר כזה הוא בלתי אפשרי, ולכן אנחנו צריכים לשאול את עצמנו, עם כל </w:t>
      </w:r>
      <w:bookmarkStart w:id="1371" w:name="_ETM_Q1_6200947"/>
      <w:bookmarkEnd w:id="1371"/>
      <w:r w:rsidRPr="00EE4D3B">
        <w:rPr>
          <w:rFonts w:cs="David" w:hint="cs"/>
          <w:rtl/>
        </w:rPr>
        <w:t xml:space="preserve">הקושי והבעיה, במה אנחנו שונים מכל מקום אחר.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מנכ"ל הכנסת דן לנדאו:</w:t>
      </w:r>
    </w:p>
    <w:p w:rsidR="00EE4D3B" w:rsidRPr="00EE4D3B" w:rsidRDefault="00EE4D3B" w:rsidP="00EE4D3B">
      <w:pPr>
        <w:bidi/>
        <w:jc w:val="both"/>
        <w:rPr>
          <w:rFonts w:cs="David" w:hint="cs"/>
          <w:u w:val="single"/>
          <w:rtl/>
        </w:rPr>
      </w:pPr>
      <w:bookmarkStart w:id="1372" w:name="_ETM_Q1_6202989"/>
      <w:bookmarkEnd w:id="1372"/>
    </w:p>
    <w:p w:rsidR="00EE4D3B" w:rsidRPr="00EE4D3B" w:rsidRDefault="00EE4D3B" w:rsidP="00EE4D3B">
      <w:pPr>
        <w:bidi/>
        <w:jc w:val="both"/>
        <w:rPr>
          <w:rFonts w:cs="David" w:hint="cs"/>
          <w:rtl/>
        </w:rPr>
      </w:pPr>
      <w:bookmarkStart w:id="1373" w:name="_ETM_Q1_6203177"/>
      <w:bookmarkEnd w:id="1373"/>
      <w:r w:rsidRPr="00EE4D3B">
        <w:rPr>
          <w:rFonts w:cs="David" w:hint="cs"/>
          <w:rtl/>
        </w:rPr>
        <w:tab/>
        <w:t xml:space="preserve">תשאלו את </w:t>
      </w:r>
      <w:bookmarkStart w:id="1374" w:name="_ETM_Q1_6206833"/>
      <w:bookmarkEnd w:id="1374"/>
      <w:r w:rsidRPr="00EE4D3B">
        <w:rPr>
          <w:rFonts w:cs="David" w:hint="cs"/>
          <w:rtl/>
        </w:rPr>
        <w:t xml:space="preserve">עצמכם גם מה זה להציב דוגמה. </w:t>
      </w:r>
    </w:p>
    <w:p w:rsidR="00EE4D3B" w:rsidRPr="00EE4D3B" w:rsidRDefault="00EE4D3B" w:rsidP="00EE4D3B">
      <w:pPr>
        <w:bidi/>
        <w:jc w:val="both"/>
        <w:rPr>
          <w:rFonts w:cs="David" w:hint="cs"/>
          <w:rtl/>
        </w:rPr>
      </w:pPr>
      <w:bookmarkStart w:id="1375" w:name="_ETM_Q1_6216108"/>
      <w:bookmarkEnd w:id="1375"/>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ודאי. לכן אני אומר </w:t>
      </w:r>
      <w:bookmarkStart w:id="1376" w:name="_ETM_Q1_6217986"/>
      <w:bookmarkEnd w:id="1376"/>
      <w:r w:rsidRPr="00EE4D3B">
        <w:rPr>
          <w:rFonts w:cs="David"/>
          <w:rtl/>
        </w:rPr>
        <w:t>–</w:t>
      </w:r>
      <w:r w:rsidRPr="00EE4D3B">
        <w:rPr>
          <w:rFonts w:cs="David" w:hint="cs"/>
          <w:rtl/>
        </w:rPr>
        <w:t xml:space="preserve"> בעיני, למרות שהתוצאה היא תוצאה לא נעימה </w:t>
      </w:r>
      <w:bookmarkStart w:id="1377" w:name="_ETM_Q1_6216265"/>
      <w:bookmarkEnd w:id="1377"/>
      <w:r w:rsidRPr="00EE4D3B">
        <w:rPr>
          <w:rFonts w:cs="David" w:hint="cs"/>
          <w:rtl/>
        </w:rPr>
        <w:t xml:space="preserve">ותוצאה קשה, הבעיה היא בעיה אמיתית, היא לא תולדה של התעמרות במישהו או רצון של מישהו לחסוך כאן כסף </w:t>
      </w:r>
      <w:bookmarkStart w:id="1378" w:name="_ETM_Q1_6219458"/>
      <w:bookmarkEnd w:id="1378"/>
      <w:r w:rsidRPr="00EE4D3B">
        <w:rPr>
          <w:rFonts w:cs="David" w:hint="cs"/>
          <w:rtl/>
        </w:rPr>
        <w:t xml:space="preserve">על הגב של איזשהו עובד. </w:t>
      </w:r>
    </w:p>
    <w:p w:rsidR="00EE4D3B" w:rsidRPr="00EE4D3B" w:rsidRDefault="00EE4D3B" w:rsidP="00EE4D3B">
      <w:pPr>
        <w:bidi/>
        <w:ind w:firstLine="720"/>
        <w:jc w:val="both"/>
        <w:rPr>
          <w:rFonts w:cs="David" w:hint="cs"/>
          <w:u w:val="single"/>
          <w:rtl/>
        </w:rPr>
      </w:pPr>
      <w:bookmarkStart w:id="1379" w:name="_ETM_Q1_6230802"/>
      <w:bookmarkEnd w:id="1379"/>
      <w:r w:rsidRPr="00EE4D3B">
        <w:rPr>
          <w:rFonts w:cs="David"/>
          <w:rtl/>
        </w:rPr>
        <w:br/>
      </w:r>
      <w:r w:rsidRPr="00EE4D3B">
        <w:rPr>
          <w:rFonts w:cs="David" w:hint="cs"/>
          <w:u w:val="single"/>
          <w:rtl/>
        </w:rPr>
        <w:t>מנכ"ל הכנסת דן לנדאו:</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bookmarkStart w:id="1380" w:name="_ETM_Q1_6226958"/>
      <w:bookmarkEnd w:id="1380"/>
      <w:r w:rsidRPr="00EE4D3B">
        <w:rPr>
          <w:rFonts w:cs="David" w:hint="cs"/>
          <w:rtl/>
        </w:rPr>
        <w:tab/>
        <w:t xml:space="preserve">אני רוצה גם לומר </w:t>
      </w:r>
      <w:bookmarkStart w:id="1381" w:name="_ETM_Q1_6227685"/>
      <w:bookmarkEnd w:id="1381"/>
      <w:r w:rsidRPr="00EE4D3B">
        <w:rPr>
          <w:rFonts w:cs="David" w:hint="cs"/>
          <w:rtl/>
        </w:rPr>
        <w:t xml:space="preserve">לחבר הכנסת מולה עוד משהו, גם לפרוטוקול. כשאתה בא לכנסת </w:t>
      </w:r>
      <w:bookmarkStart w:id="1382" w:name="_ETM_Q1_6231761"/>
      <w:bookmarkEnd w:id="1382"/>
      <w:r w:rsidRPr="00EE4D3B">
        <w:rPr>
          <w:rFonts w:cs="David" w:hint="cs"/>
          <w:rtl/>
        </w:rPr>
        <w:t>ואתה לא עובד כנסת, אתה רוצה להיות עובד כנסת</w:t>
      </w:r>
      <w:bookmarkStart w:id="1383" w:name="_ETM_Q1_6234816"/>
      <w:bookmarkEnd w:id="1383"/>
      <w:r w:rsidRPr="00EE4D3B">
        <w:rPr>
          <w:rFonts w:cs="David" w:hint="cs"/>
          <w:rtl/>
        </w:rPr>
        <w:t xml:space="preserve"> </w:t>
      </w:r>
      <w:r w:rsidRPr="00EE4D3B">
        <w:rPr>
          <w:rFonts w:cs="David"/>
          <w:rtl/>
        </w:rPr>
        <w:t>–</w:t>
      </w:r>
      <w:r w:rsidRPr="00EE4D3B">
        <w:rPr>
          <w:rFonts w:cs="David" w:hint="cs"/>
          <w:rtl/>
        </w:rPr>
        <w:t xml:space="preserve"> וזה לא משנה אם אתה עובד בחוץ </w:t>
      </w:r>
      <w:bookmarkStart w:id="1384" w:name="_ETM_Q1_6236203"/>
      <w:bookmarkEnd w:id="1384"/>
      <w:r w:rsidRPr="00EE4D3B">
        <w:rPr>
          <w:rFonts w:cs="David" w:hint="cs"/>
          <w:rtl/>
        </w:rPr>
        <w:t xml:space="preserve">או עובד </w:t>
      </w:r>
      <w:bookmarkStart w:id="1385" w:name="_ETM_Q1_6237483"/>
      <w:bookmarkEnd w:id="1385"/>
      <w:r w:rsidRPr="00EE4D3B">
        <w:rPr>
          <w:rFonts w:cs="David" w:hint="cs"/>
          <w:rtl/>
        </w:rPr>
        <w:t xml:space="preserve">בממשלה, גם בממשלה לא מקבלים את מספר ימי החופש והפגרה שמקבלים עובדי הכנסת </w:t>
      </w:r>
      <w:r w:rsidRPr="00EE4D3B">
        <w:rPr>
          <w:rFonts w:cs="David"/>
          <w:rtl/>
        </w:rPr>
        <w:t>–</w:t>
      </w:r>
      <w:r w:rsidRPr="00EE4D3B">
        <w:rPr>
          <w:rFonts w:cs="David" w:hint="cs"/>
          <w:rtl/>
        </w:rPr>
        <w:t xml:space="preserve"> מאוד מאוד מאוד מאוד נחשק </w:t>
      </w:r>
      <w:bookmarkStart w:id="1386" w:name="_ETM_Q1_6242266"/>
      <w:bookmarkEnd w:id="1386"/>
      <w:r w:rsidRPr="00EE4D3B">
        <w:rPr>
          <w:rFonts w:cs="David" w:hint="cs"/>
          <w:rtl/>
        </w:rPr>
        <w:t xml:space="preserve">להיות עובד כנסת. אני רואה את זה, ברוך השם, </w:t>
      </w:r>
      <w:bookmarkStart w:id="1387" w:name="_ETM_Q1_6245548"/>
      <w:bookmarkEnd w:id="1387"/>
      <w:r w:rsidRPr="00EE4D3B">
        <w:rPr>
          <w:rFonts w:cs="David" w:hint="cs"/>
          <w:rtl/>
        </w:rPr>
        <w:t xml:space="preserve">בהתנפלות החיובית על כל המכרזים שאנחנו מפרסמים. </w:t>
      </w:r>
    </w:p>
    <w:p w:rsidR="00EE4D3B" w:rsidRPr="00EE4D3B" w:rsidRDefault="00EE4D3B" w:rsidP="00EE4D3B">
      <w:pPr>
        <w:bidi/>
        <w:jc w:val="both"/>
        <w:rPr>
          <w:rFonts w:cs="David" w:hint="cs"/>
          <w:rtl/>
        </w:rPr>
      </w:pPr>
      <w:bookmarkStart w:id="1388" w:name="_ETM_Q1_6253295"/>
      <w:bookmarkEnd w:id="1388"/>
    </w:p>
    <w:p w:rsidR="00EE4D3B" w:rsidRPr="00EE4D3B" w:rsidRDefault="00EE4D3B" w:rsidP="00EE4D3B">
      <w:pPr>
        <w:bidi/>
        <w:jc w:val="both"/>
        <w:rPr>
          <w:rFonts w:cs="David" w:hint="cs"/>
          <w:rtl/>
        </w:rPr>
      </w:pPr>
      <w:bookmarkStart w:id="1389" w:name="_ETM_Q1_6253494"/>
      <w:bookmarkEnd w:id="1389"/>
      <w:r w:rsidRPr="00EE4D3B">
        <w:rPr>
          <w:rFonts w:cs="David" w:hint="cs"/>
          <w:rtl/>
        </w:rPr>
        <w:tab/>
        <w:t xml:space="preserve">אלא מה? לא </w:t>
      </w:r>
      <w:bookmarkStart w:id="1390" w:name="_ETM_Q1_6250379"/>
      <w:bookmarkEnd w:id="1390"/>
      <w:r w:rsidRPr="00EE4D3B">
        <w:rPr>
          <w:rFonts w:cs="David" w:hint="cs"/>
          <w:rtl/>
        </w:rPr>
        <w:t xml:space="preserve">כולם יכולים להיות עובדי הכנסת, וזה רק טבעי שבבית אחד </w:t>
      </w:r>
      <w:bookmarkStart w:id="1391" w:name="_ETM_Q1_6253419"/>
      <w:bookmarkEnd w:id="1391"/>
      <w:r w:rsidRPr="00EE4D3B">
        <w:rPr>
          <w:rFonts w:cs="David" w:hint="cs"/>
          <w:rtl/>
        </w:rPr>
        <w:t xml:space="preserve">שיש בו מתח בין רמות העסקה שונות, בין מעסיקים שונים, </w:t>
      </w:r>
      <w:bookmarkStart w:id="1392" w:name="_ETM_Q1_6258956"/>
      <w:bookmarkEnd w:id="1392"/>
      <w:r w:rsidRPr="00EE4D3B">
        <w:rPr>
          <w:rFonts w:cs="David" w:hint="cs"/>
          <w:rtl/>
        </w:rPr>
        <w:t>ייווצר המתח הזה שכולם רוצים להידחף כלפי מעלה</w:t>
      </w:r>
      <w:bookmarkStart w:id="1393" w:name="_ETM_Q1_6264146"/>
      <w:bookmarkEnd w:id="1393"/>
      <w:r w:rsidRPr="00EE4D3B">
        <w:rPr>
          <w:rFonts w:cs="David" w:hint="cs"/>
          <w:rtl/>
        </w:rPr>
        <w:t xml:space="preserve">. זה דבר מאוד מאוד טבעי אבל זה דבר </w:t>
      </w:r>
      <w:bookmarkStart w:id="1394" w:name="_ETM_Q1_6269876"/>
      <w:bookmarkEnd w:id="1394"/>
      <w:r w:rsidRPr="00EE4D3B">
        <w:rPr>
          <w:rFonts w:cs="David" w:hint="cs"/>
          <w:rtl/>
        </w:rPr>
        <w:t xml:space="preserve">שאתה מבין גם שאי-אפשר להגשים אותו. גם העוזרים </w:t>
      </w:r>
      <w:bookmarkStart w:id="1395" w:name="_ETM_Q1_6269395"/>
      <w:bookmarkEnd w:id="1395"/>
      <w:r w:rsidRPr="00EE4D3B">
        <w:rPr>
          <w:rFonts w:cs="David" w:hint="cs"/>
          <w:rtl/>
        </w:rPr>
        <w:t xml:space="preserve">הפרלמנטרים רוצים להיות עובדי הכנסת, וחברי כנסת הם אלה שחוסמים את זה בגופם. </w:t>
      </w:r>
    </w:p>
    <w:p w:rsidR="00EE4D3B" w:rsidRPr="00EE4D3B" w:rsidRDefault="00EE4D3B" w:rsidP="00EE4D3B">
      <w:pPr>
        <w:bidi/>
        <w:jc w:val="both"/>
        <w:rPr>
          <w:rFonts w:cs="David" w:hint="cs"/>
          <w:rtl/>
        </w:rPr>
      </w:pPr>
      <w:bookmarkStart w:id="1396" w:name="_ETM_Q1_6279056"/>
      <w:bookmarkEnd w:id="1396"/>
    </w:p>
    <w:p w:rsidR="00EE4D3B" w:rsidRPr="00EE4D3B" w:rsidRDefault="00EE4D3B" w:rsidP="00EE4D3B">
      <w:pPr>
        <w:pStyle w:val="af"/>
        <w:keepNext/>
        <w:rPr>
          <w:rFonts w:cs="David" w:hint="cs"/>
          <w:sz w:val="24"/>
          <w:szCs w:val="24"/>
          <w:rtl/>
        </w:rPr>
      </w:pPr>
      <w:bookmarkStart w:id="1397" w:name="_ETM_Q1_6279245"/>
      <w:bookmarkEnd w:id="1397"/>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אני גם מכיר 120 </w:t>
      </w:r>
      <w:bookmarkStart w:id="1398" w:name="_ETM_Q1_6276538"/>
      <w:bookmarkEnd w:id="1398"/>
      <w:r w:rsidRPr="00EE4D3B">
        <w:rPr>
          <w:rFonts w:cs="David" w:hint="cs"/>
          <w:rtl/>
        </w:rPr>
        <w:t xml:space="preserve">איש כאן שרוצים קביעות. </w:t>
      </w:r>
    </w:p>
    <w:p w:rsidR="00EE4D3B" w:rsidRPr="00EE4D3B" w:rsidRDefault="00EE4D3B" w:rsidP="00EE4D3B">
      <w:pPr>
        <w:bidi/>
        <w:jc w:val="both"/>
        <w:rPr>
          <w:rFonts w:cs="David" w:hint="cs"/>
          <w:rtl/>
        </w:rPr>
      </w:pPr>
      <w:bookmarkStart w:id="1399" w:name="_ETM_Q1_6278624"/>
      <w:bookmarkEnd w:id="1399"/>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bookmarkStart w:id="1400" w:name="_ETM_Q1_6281635"/>
      <w:bookmarkEnd w:id="1400"/>
    </w:p>
    <w:p w:rsidR="00EE4D3B" w:rsidRPr="00EE4D3B" w:rsidRDefault="00EE4D3B" w:rsidP="00EE4D3B">
      <w:pPr>
        <w:bidi/>
        <w:jc w:val="both"/>
        <w:rPr>
          <w:rFonts w:cs="David" w:hint="cs"/>
          <w:rtl/>
        </w:rPr>
      </w:pPr>
      <w:bookmarkStart w:id="1401" w:name="_ETM_Q1_6281827"/>
      <w:bookmarkEnd w:id="1401"/>
      <w:r w:rsidRPr="00EE4D3B">
        <w:rPr>
          <w:rFonts w:cs="David" w:hint="cs"/>
          <w:rtl/>
        </w:rPr>
        <w:tab/>
        <w:t xml:space="preserve">בקיצור, יש לנו פה </w:t>
      </w:r>
      <w:bookmarkStart w:id="1402" w:name="_ETM_Q1_6280162"/>
      <w:bookmarkEnd w:id="1402"/>
      <w:r w:rsidRPr="00EE4D3B">
        <w:rPr>
          <w:rFonts w:cs="David" w:hint="cs"/>
          <w:rtl/>
        </w:rPr>
        <w:t>הרבה סוגים.</w:t>
      </w:r>
    </w:p>
    <w:p w:rsidR="00EE4D3B" w:rsidRPr="00EE4D3B" w:rsidRDefault="00EE4D3B" w:rsidP="00EE4D3B">
      <w:pPr>
        <w:bidi/>
        <w:jc w:val="both"/>
        <w:rPr>
          <w:rFonts w:cs="David" w:hint="cs"/>
          <w:rtl/>
        </w:rPr>
      </w:pPr>
      <w:bookmarkStart w:id="1403" w:name="_ETM_Q1_6287864"/>
      <w:bookmarkEnd w:id="1403"/>
      <w:r w:rsidRPr="00EE4D3B">
        <w:rPr>
          <w:rFonts w:cs="David"/>
          <w:rtl/>
        </w:rPr>
        <w:br/>
      </w:r>
      <w:r w:rsidRPr="00EE4D3B">
        <w:rPr>
          <w:rFonts w:cs="David" w:hint="cs"/>
          <w:u w:val="single"/>
          <w:rtl/>
        </w:rPr>
        <w:t>שלמה מולה:</w:t>
      </w:r>
    </w:p>
    <w:p w:rsidR="00EE4D3B" w:rsidRPr="00EE4D3B" w:rsidRDefault="00EE4D3B" w:rsidP="00EE4D3B">
      <w:pPr>
        <w:bidi/>
        <w:jc w:val="both"/>
        <w:rPr>
          <w:rFonts w:cs="David" w:hint="cs"/>
          <w:rtl/>
        </w:rPr>
      </w:pPr>
      <w:bookmarkStart w:id="1404" w:name="_ETM_Q1_6286117"/>
      <w:bookmarkEnd w:id="1404"/>
    </w:p>
    <w:p w:rsidR="00EE4D3B" w:rsidRPr="00EE4D3B" w:rsidRDefault="00EE4D3B" w:rsidP="00EE4D3B">
      <w:pPr>
        <w:bidi/>
        <w:jc w:val="both"/>
        <w:rPr>
          <w:rFonts w:cs="David" w:hint="cs"/>
          <w:rtl/>
        </w:rPr>
      </w:pPr>
      <w:bookmarkStart w:id="1405" w:name="_ETM_Q1_6286242"/>
      <w:bookmarkEnd w:id="1405"/>
      <w:r w:rsidRPr="00EE4D3B">
        <w:rPr>
          <w:rFonts w:cs="David" w:hint="cs"/>
          <w:rtl/>
        </w:rPr>
        <w:tab/>
        <w:t xml:space="preserve">יש כאלה שהיו רוצים שלא יהיו </w:t>
      </w:r>
      <w:bookmarkStart w:id="1406" w:name="_ETM_Q1_6283395"/>
      <w:bookmarkEnd w:id="1406"/>
      <w:r w:rsidRPr="00EE4D3B">
        <w:rPr>
          <w:rFonts w:cs="David" w:hint="cs"/>
          <w:rtl/>
        </w:rPr>
        <w:t xml:space="preserve">בחירות, גם ראש הממשלה לא היה רוצה שיהיו בחירות. </w:t>
      </w:r>
      <w:bookmarkStart w:id="1407" w:name="_ETM_Q1_6291411"/>
      <w:bookmarkEnd w:id="1407"/>
    </w:p>
    <w:p w:rsidR="00EE4D3B" w:rsidRPr="00EE4D3B" w:rsidRDefault="00EE4D3B" w:rsidP="00EE4D3B">
      <w:pPr>
        <w:bidi/>
        <w:jc w:val="both"/>
        <w:rPr>
          <w:rFonts w:cs="David" w:hint="cs"/>
          <w:rtl/>
        </w:rPr>
      </w:pPr>
      <w:bookmarkStart w:id="1408" w:name="_ETM_Q1_6292694"/>
      <w:bookmarkEnd w:id="1408"/>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רבותי, אם כך, אני מציע לסכם את העניין כדלקמן: אל"ף,</w:t>
      </w:r>
      <w:bookmarkStart w:id="1409" w:name="_ETM_Q1_6297996"/>
      <w:bookmarkEnd w:id="1409"/>
      <w:r w:rsidRPr="00EE4D3B">
        <w:rPr>
          <w:rFonts w:cs="David" w:hint="cs"/>
          <w:rtl/>
        </w:rPr>
        <w:t xml:space="preserve"> אני מציע שנאשר את השימוש בעודפי התקציב והעברתם משנת </w:t>
      </w:r>
      <w:bookmarkStart w:id="1410" w:name="_ETM_Q1_6301457"/>
      <w:bookmarkEnd w:id="1410"/>
      <w:r w:rsidRPr="00EE4D3B">
        <w:rPr>
          <w:rFonts w:cs="David" w:hint="cs"/>
          <w:rtl/>
        </w:rPr>
        <w:t xml:space="preserve">2010 לשנת 2011. בי"ת, למנות את חבר הכנסת יעקב אדרי </w:t>
      </w:r>
      <w:bookmarkStart w:id="1411" w:name="_ETM_Q1_6312753"/>
      <w:bookmarkEnd w:id="1411"/>
      <w:r w:rsidRPr="00EE4D3B">
        <w:rPr>
          <w:rFonts w:cs="David" w:hint="cs"/>
          <w:rtl/>
        </w:rPr>
        <w:t xml:space="preserve">כדי לשבת מול יותם יקיר ולפתור את הסוגיה של </w:t>
      </w:r>
      <w:bookmarkStart w:id="1412" w:name="_ETM_Q1_6316341"/>
      <w:bookmarkEnd w:id="1412"/>
      <w:r w:rsidRPr="00EE4D3B">
        <w:rPr>
          <w:rFonts w:cs="David" w:hint="cs"/>
          <w:rtl/>
        </w:rPr>
        <w:t>קשרי החוץ.</w:t>
      </w:r>
    </w:p>
    <w:p w:rsidR="00EE4D3B" w:rsidRPr="00EE4D3B" w:rsidRDefault="00EE4D3B" w:rsidP="00EE4D3B">
      <w:pPr>
        <w:bidi/>
        <w:jc w:val="both"/>
        <w:rPr>
          <w:rFonts w:cs="David" w:hint="cs"/>
          <w:u w:val="single"/>
          <w:rtl/>
        </w:rPr>
      </w:pPr>
      <w:r w:rsidRPr="00EE4D3B">
        <w:rPr>
          <w:rFonts w:cs="David"/>
          <w:rtl/>
        </w:rPr>
        <w:br/>
      </w:r>
      <w:r w:rsidRPr="00EE4D3B">
        <w:rPr>
          <w:rFonts w:cs="David" w:hint="cs"/>
          <w:u w:val="single"/>
          <w:rtl/>
        </w:rPr>
        <w:t>אברהם מיכאלי: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אני מציע לא לקבוע מינוי רשמי של הוועדה.</w:t>
      </w:r>
    </w:p>
    <w:p w:rsidR="00EE4D3B" w:rsidRPr="00EE4D3B" w:rsidRDefault="00EE4D3B" w:rsidP="00EE4D3B">
      <w:pPr>
        <w:pStyle w:val="af"/>
        <w:keepNext/>
        <w:rPr>
          <w:rFonts w:cs="David"/>
          <w:sz w:val="24"/>
          <w:szCs w:val="24"/>
          <w:rtl/>
        </w:rPr>
      </w:pPr>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לא, כאיזושהי החלטה. אני לא רואה בזה בעיה.</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bookmarkStart w:id="1413" w:name="_ETM_Q1_6316570"/>
      <w:bookmarkEnd w:id="1413"/>
      <w:r w:rsidRPr="00EE4D3B">
        <w:rPr>
          <w:rFonts w:cs="David" w:hint="cs"/>
          <w:u w:val="single"/>
          <w:rtl/>
        </w:rPr>
        <w:t>אברהם מיכאלי: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לא, לא. אני מאוד לוקח בחשבון את </w:t>
      </w:r>
      <w:bookmarkStart w:id="1414" w:name="_ETM_Q1_6319095"/>
      <w:bookmarkEnd w:id="1414"/>
      <w:r w:rsidRPr="00EE4D3B">
        <w:rPr>
          <w:rFonts w:cs="David" w:hint="cs"/>
          <w:rtl/>
        </w:rPr>
        <w:t xml:space="preserve">ההערה של איל בנושא הקשר בין הכנסת </w:t>
      </w:r>
      <w:bookmarkStart w:id="1415" w:name="_ETM_Q1_6321389"/>
      <w:bookmarkEnd w:id="1415"/>
      <w:r w:rsidRPr="00EE4D3B">
        <w:rPr>
          <w:rFonts w:cs="David" w:hint="cs"/>
          <w:rtl/>
        </w:rPr>
        <w:t xml:space="preserve">לבין ניהול הכנסת. </w:t>
      </w:r>
    </w:p>
    <w:p w:rsidR="00EE4D3B" w:rsidRPr="00EE4D3B" w:rsidRDefault="00EE4D3B" w:rsidP="00EE4D3B">
      <w:pPr>
        <w:bidi/>
        <w:jc w:val="both"/>
        <w:rPr>
          <w:rFonts w:cs="David" w:hint="cs"/>
          <w:rtl/>
        </w:rPr>
      </w:pPr>
      <w:bookmarkStart w:id="1416" w:name="_ETM_Q1_6324840"/>
      <w:bookmarkEnd w:id="1416"/>
      <w:r w:rsidRPr="00EE4D3B">
        <w:rPr>
          <w:rFonts w:cs="David"/>
          <w:rtl/>
        </w:rPr>
        <w:br/>
      </w:r>
      <w:r w:rsidRPr="00EE4D3B">
        <w:rPr>
          <w:rFonts w:cs="David" w:hint="cs"/>
          <w:u w:val="single"/>
          <w:rtl/>
        </w:rPr>
        <w:t>קריאה:</w:t>
      </w:r>
    </w:p>
    <w:p w:rsidR="00EE4D3B" w:rsidRPr="00EE4D3B" w:rsidRDefault="00EE4D3B" w:rsidP="00EE4D3B">
      <w:pPr>
        <w:bidi/>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 xml:space="preserve">מדובר על משהו אחר. </w:t>
      </w:r>
    </w:p>
    <w:p w:rsidR="00EE4D3B" w:rsidRPr="00EE4D3B" w:rsidRDefault="00EE4D3B" w:rsidP="00EE4D3B">
      <w:pPr>
        <w:pStyle w:val="af"/>
        <w:keepNext/>
        <w:rPr>
          <w:rFonts w:cs="David"/>
          <w:sz w:val="24"/>
          <w:szCs w:val="24"/>
          <w:rtl/>
        </w:rPr>
      </w:pPr>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לא, זה משהו שהיה לפני שנכנסת, </w:t>
      </w:r>
      <w:bookmarkStart w:id="1417" w:name="_ETM_Q1_6331247"/>
      <w:bookmarkEnd w:id="1417"/>
      <w:r w:rsidRPr="00EE4D3B">
        <w:rPr>
          <w:rFonts w:cs="David" w:hint="cs"/>
          <w:rtl/>
        </w:rPr>
        <w:t xml:space="preserve">חבר הכנסת מיכאלי. </w:t>
      </w:r>
      <w:bookmarkStart w:id="1418" w:name="_ETM_Q1_6331037"/>
      <w:bookmarkEnd w:id="1418"/>
      <w:r w:rsidRPr="00EE4D3B">
        <w:rPr>
          <w:rFonts w:cs="David" w:hint="cs"/>
          <w:rtl/>
        </w:rPr>
        <w:t xml:space="preserve">גימ"ל, למנות </w:t>
      </w:r>
      <w:r w:rsidRPr="00EE4D3B">
        <w:rPr>
          <w:rFonts w:cs="David"/>
          <w:rtl/>
        </w:rPr>
        <w:t>–</w:t>
      </w:r>
      <w:r w:rsidRPr="00EE4D3B">
        <w:rPr>
          <w:rFonts w:cs="David" w:hint="cs"/>
          <w:rtl/>
        </w:rPr>
        <w:t xml:space="preserve"> ברשותכם, אם אתם מוכנים </w:t>
      </w:r>
      <w:r w:rsidRPr="00EE4D3B">
        <w:rPr>
          <w:rFonts w:cs="David"/>
          <w:rtl/>
        </w:rPr>
        <w:t>–</w:t>
      </w:r>
      <w:r w:rsidRPr="00EE4D3B">
        <w:rPr>
          <w:rFonts w:cs="David" w:hint="cs"/>
          <w:rtl/>
        </w:rPr>
        <w:t xml:space="preserve"> </w:t>
      </w:r>
      <w:bookmarkStart w:id="1419" w:name="_ETM_Q1_6338866"/>
      <w:bookmarkEnd w:id="1419"/>
      <w:r w:rsidRPr="00EE4D3B">
        <w:rPr>
          <w:rFonts w:cs="David" w:hint="cs"/>
          <w:rtl/>
        </w:rPr>
        <w:t xml:space="preserve">את שלושתכם שנמצאים כאן: חבר הכנסת מולה, חברת הכנסת שמטוב וחבר הכנסת מיכאלי, כדי לבחון את נושא </w:t>
      </w:r>
      <w:bookmarkStart w:id="1420" w:name="_ETM_Q1_6348468"/>
      <w:bookmarkEnd w:id="1420"/>
      <w:r w:rsidRPr="00EE4D3B">
        <w:rPr>
          <w:rFonts w:cs="David" w:hint="cs"/>
          <w:rtl/>
        </w:rPr>
        <w:t>מיקור-החוץ של המזנון.</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איל ינון:</w:t>
      </w:r>
    </w:p>
    <w:p w:rsidR="00EE4D3B" w:rsidRPr="00EE4D3B" w:rsidRDefault="00EE4D3B" w:rsidP="00EE4D3B">
      <w:pPr>
        <w:bidi/>
        <w:jc w:val="both"/>
        <w:rPr>
          <w:rFonts w:cs="David" w:hint="cs"/>
          <w:rtl/>
        </w:rPr>
      </w:pPr>
      <w:bookmarkStart w:id="1421" w:name="_ETM_Q1_6348544"/>
      <w:bookmarkEnd w:id="1421"/>
    </w:p>
    <w:p w:rsidR="00EE4D3B" w:rsidRPr="00EE4D3B" w:rsidRDefault="00EE4D3B" w:rsidP="00EE4D3B">
      <w:pPr>
        <w:bidi/>
        <w:jc w:val="both"/>
        <w:rPr>
          <w:rFonts w:cs="David" w:hint="cs"/>
          <w:rtl/>
        </w:rPr>
      </w:pPr>
      <w:bookmarkStart w:id="1422" w:name="_ETM_Q1_6348670"/>
      <w:bookmarkEnd w:id="1422"/>
      <w:r w:rsidRPr="00EE4D3B">
        <w:rPr>
          <w:rFonts w:cs="David" w:hint="cs"/>
          <w:rtl/>
        </w:rPr>
        <w:tab/>
        <w:t xml:space="preserve">בניגוד למינוי הקודם, אני לא מציע למנות צוות שיבחן.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u w:val="single"/>
          <w:rtl/>
        </w:rPr>
      </w:pPr>
      <w:r w:rsidRPr="00EE4D3B">
        <w:rPr>
          <w:rFonts w:cs="David" w:hint="cs"/>
          <w:u w:val="single"/>
          <w:rtl/>
        </w:rPr>
        <w:t>אברהם מיכאלי:</w:t>
      </w:r>
    </w:p>
    <w:p w:rsidR="00EE4D3B" w:rsidRPr="00EE4D3B" w:rsidRDefault="00EE4D3B" w:rsidP="00EE4D3B">
      <w:pPr>
        <w:bidi/>
        <w:jc w:val="both"/>
        <w:rPr>
          <w:rFonts w:cs="David" w:hint="cs"/>
          <w:u w:val="single"/>
          <w:rtl/>
        </w:rPr>
      </w:pPr>
    </w:p>
    <w:p w:rsidR="00EE4D3B" w:rsidRPr="00EE4D3B" w:rsidRDefault="00EE4D3B" w:rsidP="00EE4D3B">
      <w:pPr>
        <w:bidi/>
        <w:jc w:val="both"/>
        <w:rPr>
          <w:rFonts w:cs="David" w:hint="cs"/>
          <w:rtl/>
        </w:rPr>
      </w:pPr>
      <w:r w:rsidRPr="00EE4D3B">
        <w:rPr>
          <w:rFonts w:cs="David" w:hint="cs"/>
          <w:rtl/>
        </w:rPr>
        <w:tab/>
        <w:t xml:space="preserve">לכך התכוונתי בהערה שלי. </w:t>
      </w:r>
    </w:p>
    <w:p w:rsidR="00EE4D3B" w:rsidRPr="00EE4D3B" w:rsidRDefault="00EE4D3B" w:rsidP="00EE4D3B">
      <w:pPr>
        <w:bidi/>
        <w:jc w:val="both"/>
        <w:rPr>
          <w:rFonts w:cs="David" w:hint="cs"/>
          <w:u w:val="single"/>
          <w:rtl/>
        </w:rPr>
      </w:pPr>
      <w:bookmarkStart w:id="1423" w:name="_ETM_Q1_6357010"/>
      <w:bookmarkEnd w:id="1423"/>
      <w:r w:rsidRPr="00EE4D3B">
        <w:rPr>
          <w:rFonts w:cs="David"/>
          <w:rtl/>
        </w:rPr>
        <w:br/>
      </w:r>
      <w:r w:rsidRPr="00EE4D3B">
        <w:rPr>
          <w:rFonts w:cs="David" w:hint="cs"/>
          <w:u w:val="single"/>
          <w:rtl/>
        </w:rPr>
        <w:t xml:space="preserve">איל </w:t>
      </w:r>
      <w:bookmarkStart w:id="1424" w:name="_ETM_Q1_6361744"/>
      <w:bookmarkEnd w:id="1424"/>
      <w:r w:rsidRPr="00EE4D3B">
        <w:rPr>
          <w:rFonts w:cs="David" w:hint="cs"/>
          <w:u w:val="single"/>
          <w:rtl/>
        </w:rPr>
        <w:t>ינון:</w:t>
      </w:r>
    </w:p>
    <w:p w:rsidR="00EE4D3B" w:rsidRPr="00EE4D3B" w:rsidRDefault="00EE4D3B" w:rsidP="00EE4D3B">
      <w:pPr>
        <w:bidi/>
        <w:jc w:val="both"/>
        <w:rPr>
          <w:rFonts w:cs="David" w:hint="cs"/>
          <w:rtl/>
        </w:rPr>
      </w:pPr>
    </w:p>
    <w:p w:rsidR="00EE4D3B" w:rsidRPr="00EE4D3B" w:rsidRDefault="00EE4D3B" w:rsidP="00EE4D3B">
      <w:pPr>
        <w:bidi/>
        <w:ind w:firstLine="720"/>
        <w:jc w:val="both"/>
        <w:rPr>
          <w:rFonts w:cs="David" w:hint="cs"/>
          <w:rtl/>
        </w:rPr>
      </w:pPr>
      <w:r w:rsidRPr="00EE4D3B">
        <w:rPr>
          <w:rFonts w:cs="David" w:hint="cs"/>
          <w:rtl/>
        </w:rPr>
        <w:t>לא הייתי מטיל עליהם את האחריות הזאת, מדובר באחריות מאוד כבדה. זה צריך להיות מוטל על היושב-ראש והמנכ"ל.</w:t>
      </w:r>
    </w:p>
    <w:p w:rsidR="00EE4D3B" w:rsidRPr="00EE4D3B" w:rsidRDefault="00EE4D3B" w:rsidP="00EE4D3B">
      <w:pPr>
        <w:pStyle w:val="af"/>
        <w:keepNext/>
        <w:rPr>
          <w:rFonts w:cs="David"/>
          <w:sz w:val="24"/>
          <w:szCs w:val="24"/>
          <w:rtl/>
        </w:rPr>
      </w:pPr>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מאה אחוז. </w:t>
      </w:r>
      <w:bookmarkStart w:id="1425" w:name="_ETM_Q1_6367310"/>
      <w:bookmarkEnd w:id="1425"/>
      <w:r w:rsidRPr="00EE4D3B">
        <w:rPr>
          <w:rFonts w:cs="David" w:hint="cs"/>
          <w:rtl/>
        </w:rPr>
        <w:t xml:space="preserve">צוות שייקח על עצמו להיפגש עם היושב-ראש ועם המנכ"ל ולנסות </w:t>
      </w:r>
      <w:bookmarkStart w:id="1426" w:name="_ETM_Q1_6375382"/>
      <w:bookmarkEnd w:id="1426"/>
      <w:r w:rsidRPr="00EE4D3B">
        <w:rPr>
          <w:rFonts w:cs="David" w:hint="cs"/>
          <w:rtl/>
        </w:rPr>
        <w:t>להעלות בפניהם את ההצעות על מנת להגיע לתוצאה הטובה ביותר</w:t>
      </w:r>
      <w:bookmarkStart w:id="1427" w:name="_ETM_Q1_6369155"/>
      <w:bookmarkEnd w:id="1427"/>
      <w:r w:rsidRPr="00EE4D3B">
        <w:rPr>
          <w:rFonts w:cs="David" w:hint="cs"/>
          <w:rtl/>
        </w:rPr>
        <w:t xml:space="preserve"> האפשרית. אני חושב שהמינוחים והניסוחים הם פחות </w:t>
      </w:r>
      <w:bookmarkStart w:id="1428" w:name="_ETM_Q1_6380469"/>
      <w:bookmarkEnd w:id="1428"/>
      <w:r w:rsidRPr="00EE4D3B">
        <w:rPr>
          <w:rFonts w:cs="David" w:hint="cs"/>
          <w:rtl/>
        </w:rPr>
        <w:t xml:space="preserve">חשובים כאן, המהות היא ברורה, וגם המגבלות, נדמה לי שהן </w:t>
      </w:r>
      <w:bookmarkStart w:id="1429" w:name="_ETM_Q1_6386660"/>
      <w:bookmarkEnd w:id="1429"/>
      <w:r w:rsidRPr="00EE4D3B">
        <w:rPr>
          <w:rFonts w:cs="David" w:hint="cs"/>
          <w:rtl/>
        </w:rPr>
        <w:t xml:space="preserve">ברורות לגמרי. </w:t>
      </w:r>
    </w:p>
    <w:p w:rsidR="00EE4D3B" w:rsidRPr="00EE4D3B" w:rsidRDefault="00EE4D3B" w:rsidP="00EE4D3B">
      <w:pPr>
        <w:bidi/>
        <w:jc w:val="both"/>
        <w:rPr>
          <w:rFonts w:cs="David" w:hint="cs"/>
          <w:rtl/>
        </w:rPr>
      </w:pPr>
      <w:r w:rsidRPr="00EE4D3B">
        <w:rPr>
          <w:rFonts w:cs="David"/>
          <w:rtl/>
        </w:rPr>
        <w:br/>
      </w:r>
      <w:r w:rsidRPr="00EE4D3B">
        <w:rPr>
          <w:rFonts w:cs="David" w:hint="cs"/>
          <w:u w:val="single"/>
          <w:rtl/>
        </w:rPr>
        <w:t>חיים אבידור:</w:t>
      </w:r>
    </w:p>
    <w:p w:rsidR="00EE4D3B" w:rsidRPr="00EE4D3B" w:rsidRDefault="00EE4D3B" w:rsidP="00EE4D3B">
      <w:pPr>
        <w:bidi/>
        <w:jc w:val="both"/>
        <w:rPr>
          <w:rFonts w:cs="David" w:hint="cs"/>
          <w:rtl/>
        </w:rPr>
      </w:pPr>
      <w:bookmarkStart w:id="1430" w:name="_ETM_Q1_6385570"/>
      <w:bookmarkEnd w:id="1430"/>
    </w:p>
    <w:p w:rsidR="00EE4D3B" w:rsidRPr="00EE4D3B" w:rsidRDefault="00EE4D3B" w:rsidP="00EE4D3B">
      <w:pPr>
        <w:bidi/>
        <w:jc w:val="both"/>
        <w:rPr>
          <w:rFonts w:cs="David" w:hint="cs"/>
          <w:rtl/>
        </w:rPr>
      </w:pPr>
      <w:bookmarkStart w:id="1431" w:name="_ETM_Q1_6385697"/>
      <w:bookmarkEnd w:id="1431"/>
      <w:r w:rsidRPr="00EE4D3B">
        <w:rPr>
          <w:rFonts w:cs="David" w:hint="cs"/>
          <w:rtl/>
        </w:rPr>
        <w:tab/>
        <w:t xml:space="preserve">אני מבקש להוסיף את ה-600,000 שקלים העברה. </w:t>
      </w:r>
      <w:bookmarkStart w:id="1432" w:name="_ETM_Q1_6387096"/>
      <w:bookmarkEnd w:id="1432"/>
    </w:p>
    <w:p w:rsidR="00EE4D3B" w:rsidRPr="00EE4D3B" w:rsidRDefault="00EE4D3B" w:rsidP="00EE4D3B">
      <w:pPr>
        <w:pStyle w:val="af"/>
        <w:keepNext/>
        <w:rPr>
          <w:rFonts w:cs="David"/>
          <w:sz w:val="24"/>
          <w:szCs w:val="24"/>
          <w:rtl/>
        </w:rPr>
      </w:pPr>
      <w:bookmarkStart w:id="1433" w:name="_ETM_Q1_6391735"/>
      <w:bookmarkEnd w:id="1433"/>
      <w:r w:rsidRPr="00EE4D3B">
        <w:rPr>
          <w:rFonts w:cs="David"/>
          <w:sz w:val="24"/>
          <w:szCs w:val="24"/>
          <w:rtl/>
        </w:rPr>
        <w:br/>
        <w:t>היו"ר יריב לוין:</w:t>
      </w:r>
    </w:p>
    <w:p w:rsidR="00EE4D3B" w:rsidRPr="00EE4D3B" w:rsidRDefault="00EE4D3B" w:rsidP="00EE4D3B">
      <w:pPr>
        <w:keepNext/>
        <w:bidi/>
        <w:jc w:val="both"/>
        <w:rPr>
          <w:rFonts w:cs="David"/>
          <w:rtl/>
        </w:rPr>
      </w:pPr>
    </w:p>
    <w:p w:rsidR="00EE4D3B" w:rsidRPr="00EE4D3B" w:rsidRDefault="00EE4D3B" w:rsidP="00EE4D3B">
      <w:pPr>
        <w:bidi/>
        <w:jc w:val="both"/>
        <w:rPr>
          <w:rFonts w:cs="David" w:hint="cs"/>
          <w:rtl/>
        </w:rPr>
      </w:pPr>
      <w:r w:rsidRPr="00EE4D3B">
        <w:rPr>
          <w:rFonts w:cs="David" w:hint="cs"/>
          <w:rtl/>
        </w:rPr>
        <w:tab/>
        <w:t xml:space="preserve">ואת ההעברה של 600,000 שקלים, שהיא נשוא הבקשה מיום </w:t>
      </w:r>
      <w:bookmarkStart w:id="1434" w:name="_ETM_Q1_6397107"/>
      <w:bookmarkEnd w:id="1434"/>
      <w:r w:rsidRPr="00EE4D3B">
        <w:rPr>
          <w:rFonts w:cs="David" w:hint="cs"/>
          <w:rtl/>
        </w:rPr>
        <w:t xml:space="preserve">15 ביוני 2011. אלא אם יש התנגדות, </w:t>
      </w:r>
      <w:bookmarkStart w:id="1435" w:name="_ETM_Q1_6399728"/>
      <w:bookmarkEnd w:id="1435"/>
      <w:r w:rsidRPr="00EE4D3B">
        <w:rPr>
          <w:rFonts w:cs="David" w:hint="cs"/>
          <w:rtl/>
        </w:rPr>
        <w:t xml:space="preserve">נצביע על המכלול בהצבעה אחת. מי בעד?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b/>
          <w:bCs/>
          <w:rtl/>
        </w:rPr>
      </w:pPr>
      <w:r w:rsidRPr="00EE4D3B">
        <w:rPr>
          <w:rFonts w:cs="David" w:hint="cs"/>
          <w:b/>
          <w:bCs/>
          <w:rtl/>
        </w:rPr>
        <w:t xml:space="preserve">ה צ ב ע ה </w:t>
      </w:r>
    </w:p>
    <w:p w:rsidR="00EE4D3B" w:rsidRPr="00EE4D3B" w:rsidRDefault="00EE4D3B" w:rsidP="00EE4D3B">
      <w:pPr>
        <w:bidi/>
        <w:jc w:val="both"/>
        <w:rPr>
          <w:rFonts w:cs="David" w:hint="cs"/>
          <w:b/>
          <w:bCs/>
          <w:rtl/>
        </w:rPr>
      </w:pPr>
    </w:p>
    <w:p w:rsidR="00EE4D3B" w:rsidRPr="00EE4D3B" w:rsidRDefault="00EE4D3B" w:rsidP="00EE4D3B">
      <w:pPr>
        <w:bidi/>
        <w:jc w:val="both"/>
        <w:rPr>
          <w:rFonts w:cs="David" w:hint="cs"/>
          <w:rtl/>
        </w:rPr>
      </w:pPr>
      <w:r w:rsidRPr="00EE4D3B">
        <w:rPr>
          <w:rFonts w:cs="David" w:hint="cs"/>
          <w:rtl/>
        </w:rPr>
        <w:t xml:space="preserve">בעד </w:t>
      </w:r>
      <w:r w:rsidRPr="00EE4D3B">
        <w:rPr>
          <w:rFonts w:cs="David"/>
          <w:rtl/>
        </w:rPr>
        <w:t>–</w:t>
      </w:r>
      <w:r w:rsidRPr="00EE4D3B">
        <w:rPr>
          <w:rFonts w:cs="David" w:hint="cs"/>
          <w:rtl/>
        </w:rPr>
        <w:t xml:space="preserve"> פה אחד</w:t>
      </w:r>
    </w:p>
    <w:p w:rsidR="00EE4D3B" w:rsidRPr="00EE4D3B" w:rsidRDefault="00EE4D3B" w:rsidP="00EE4D3B">
      <w:pPr>
        <w:bidi/>
        <w:jc w:val="both"/>
        <w:rPr>
          <w:rFonts w:cs="David" w:hint="cs"/>
          <w:rtl/>
        </w:rPr>
      </w:pPr>
      <w:r w:rsidRPr="00EE4D3B">
        <w:rPr>
          <w:rFonts w:cs="David" w:hint="cs"/>
          <w:rtl/>
        </w:rPr>
        <w:t>הבקשות אושרו, בהתאם לסיכום יושב-ראש ועדת הכנסת, חבר הכנסת יריב לוין</w:t>
      </w:r>
    </w:p>
    <w:p w:rsidR="00EE4D3B" w:rsidRPr="00EE4D3B" w:rsidRDefault="00EE4D3B" w:rsidP="00EE4D3B">
      <w:pPr>
        <w:bidi/>
        <w:jc w:val="both"/>
        <w:rPr>
          <w:rFonts w:cs="David" w:hint="cs"/>
          <w:rtl/>
        </w:rPr>
      </w:pPr>
    </w:p>
    <w:p w:rsidR="00EE4D3B" w:rsidRPr="00EE4D3B" w:rsidRDefault="00EE4D3B" w:rsidP="00EE4D3B">
      <w:pPr>
        <w:pStyle w:val="af"/>
        <w:keepNext/>
        <w:rPr>
          <w:rFonts w:cs="David" w:hint="cs"/>
          <w:sz w:val="24"/>
          <w:szCs w:val="24"/>
          <w:rtl/>
        </w:rPr>
      </w:pPr>
      <w:r w:rsidRPr="00EE4D3B">
        <w:rPr>
          <w:rFonts w:cs="David"/>
          <w:sz w:val="24"/>
          <w:szCs w:val="24"/>
          <w:rtl/>
        </w:rPr>
        <w:t>היו"ר יריב לוין:</w:t>
      </w:r>
    </w:p>
    <w:p w:rsidR="00EE4D3B" w:rsidRPr="00EE4D3B" w:rsidRDefault="00EE4D3B" w:rsidP="00EE4D3B">
      <w:pPr>
        <w:keepNext/>
        <w:bidi/>
        <w:jc w:val="both"/>
        <w:rPr>
          <w:rFonts w:cs="David" w:hint="cs"/>
          <w:rtl/>
        </w:rPr>
      </w:pPr>
    </w:p>
    <w:p w:rsidR="00EE4D3B" w:rsidRPr="00EE4D3B" w:rsidRDefault="00EE4D3B" w:rsidP="00EE4D3B">
      <w:pPr>
        <w:bidi/>
        <w:jc w:val="both"/>
        <w:rPr>
          <w:rFonts w:cs="David" w:hint="cs"/>
          <w:rtl/>
        </w:rPr>
      </w:pPr>
      <w:r w:rsidRPr="00EE4D3B">
        <w:rPr>
          <w:rFonts w:cs="David" w:hint="cs"/>
          <w:rtl/>
        </w:rPr>
        <w:tab/>
        <w:t xml:space="preserve">פה אחד, אין מתנגדים, אין נמנעים. </w:t>
      </w:r>
      <w:bookmarkStart w:id="1436" w:name="_ETM_Q1_6409951"/>
      <w:bookmarkEnd w:id="1436"/>
      <w:r w:rsidRPr="00EE4D3B">
        <w:rPr>
          <w:rFonts w:cs="David" w:hint="cs"/>
          <w:rtl/>
        </w:rPr>
        <w:t xml:space="preserve">אושר. </w:t>
      </w:r>
    </w:p>
    <w:p w:rsidR="00EE4D3B" w:rsidRPr="00EE4D3B" w:rsidRDefault="00EE4D3B" w:rsidP="00EE4D3B">
      <w:pPr>
        <w:bidi/>
        <w:jc w:val="both"/>
        <w:rPr>
          <w:rFonts w:cs="David" w:hint="cs"/>
          <w:rtl/>
        </w:rPr>
      </w:pPr>
    </w:p>
    <w:p w:rsidR="00EE4D3B" w:rsidRPr="00EE4D3B" w:rsidRDefault="00EE4D3B" w:rsidP="00EE4D3B">
      <w:pPr>
        <w:bidi/>
        <w:jc w:val="both"/>
        <w:rPr>
          <w:rFonts w:cs="David" w:hint="cs"/>
          <w:rtl/>
        </w:rPr>
      </w:pPr>
      <w:r w:rsidRPr="00EE4D3B">
        <w:rPr>
          <w:rFonts w:cs="David" w:hint="cs"/>
          <w:rtl/>
        </w:rPr>
        <w:tab/>
        <w:t>תודה רבה, הישיבה נעולה.</w:t>
      </w:r>
    </w:p>
    <w:p w:rsidR="00EE4D3B" w:rsidRDefault="00EE4D3B" w:rsidP="00EE4D3B">
      <w:pPr>
        <w:bidi/>
        <w:jc w:val="both"/>
        <w:rPr>
          <w:rFonts w:cs="David" w:hint="cs"/>
          <w:rtl/>
        </w:rPr>
      </w:pPr>
    </w:p>
    <w:p w:rsidR="00EE4D3B" w:rsidRDefault="00EE4D3B" w:rsidP="00EE4D3B">
      <w:pPr>
        <w:bidi/>
        <w:jc w:val="both"/>
        <w:rPr>
          <w:rFonts w:cs="David" w:hint="cs"/>
          <w:rtl/>
        </w:rPr>
      </w:pPr>
    </w:p>
    <w:p w:rsidR="00EE4D3B" w:rsidRDefault="00EE4D3B" w:rsidP="00EE4D3B">
      <w:pPr>
        <w:bidi/>
        <w:jc w:val="both"/>
        <w:rPr>
          <w:rFonts w:cs="David" w:hint="cs"/>
          <w:rtl/>
        </w:rPr>
      </w:pPr>
    </w:p>
    <w:p w:rsidR="00EE4D3B" w:rsidRPr="00EE4D3B" w:rsidRDefault="00EE4D3B" w:rsidP="00EE4D3B">
      <w:pPr>
        <w:bidi/>
        <w:jc w:val="both"/>
        <w:rPr>
          <w:rFonts w:cs="David" w:hint="cs"/>
          <w:rtl/>
        </w:rPr>
      </w:pPr>
    </w:p>
    <w:p w:rsidR="00EE4D3B" w:rsidRPr="00EE4D3B" w:rsidRDefault="00EE4D3B" w:rsidP="00EE4D3B">
      <w:pPr>
        <w:pStyle w:val="af4"/>
        <w:keepNext/>
        <w:rPr>
          <w:rFonts w:hint="cs"/>
          <w:u w:val="single"/>
          <w:rtl/>
        </w:rPr>
      </w:pPr>
      <w:r w:rsidRPr="00EE4D3B">
        <w:rPr>
          <w:u w:val="single"/>
          <w:rtl/>
        </w:rPr>
        <w:t>הישיבה ננעלה בשעה 10:40.</w:t>
      </w:r>
      <w:bookmarkStart w:id="1437" w:name="_ETM_Q1_6318032"/>
      <w:bookmarkStart w:id="1438" w:name="_ETM_Q1_6309017"/>
      <w:bookmarkStart w:id="1439" w:name="_ETM_Q1_6212566"/>
      <w:bookmarkStart w:id="1440" w:name="_ETM_Q1_6205663"/>
      <w:bookmarkStart w:id="1441" w:name="_ETM_Q1_6131060"/>
      <w:bookmarkStart w:id="1442" w:name="_ETM_Q1_6131314"/>
      <w:bookmarkEnd w:id="1437"/>
      <w:bookmarkEnd w:id="1438"/>
      <w:bookmarkEnd w:id="1439"/>
      <w:bookmarkEnd w:id="1440"/>
      <w:bookmarkEnd w:id="1441"/>
      <w:bookmarkEnd w:id="1442"/>
    </w:p>
    <w:p w:rsidR="00EE4D3B" w:rsidRPr="00EE4D3B" w:rsidRDefault="00EE4D3B" w:rsidP="00EE4D3B">
      <w:pPr>
        <w:bidi/>
        <w:jc w:val="both"/>
        <w:rPr>
          <w:rFonts w:cs="David" w:hint="cs"/>
          <w:rtl/>
        </w:rPr>
      </w:pPr>
    </w:p>
    <w:p w:rsidR="00552A80" w:rsidRPr="00EE4D3B" w:rsidRDefault="00552A80" w:rsidP="00EE4D3B">
      <w:pPr>
        <w:bidi/>
        <w:jc w:val="both"/>
        <w:rPr>
          <w:rFonts w:cs="David" w:hint="cs"/>
          <w:rtl/>
        </w:rPr>
      </w:pPr>
    </w:p>
    <w:sectPr w:rsidR="00552A80" w:rsidRPr="00EE4D3B" w:rsidSect="00EE4D3B">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4D3B" w:rsidRDefault="00EE4D3B">
      <w:r>
        <w:separator/>
      </w:r>
    </w:p>
  </w:endnote>
  <w:endnote w:type="continuationSeparator" w:id="0">
    <w:p w:rsidR="00EE4D3B" w:rsidRDefault="00EE4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4D3B" w:rsidRDefault="00EE4D3B">
      <w:r>
        <w:separator/>
      </w:r>
    </w:p>
  </w:footnote>
  <w:footnote w:type="continuationSeparator" w:id="0">
    <w:p w:rsidR="00EE4D3B" w:rsidRDefault="00EE4D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D3B" w:rsidRDefault="00EE4D3B" w:rsidP="00EE4D3B">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EE4D3B" w:rsidRDefault="00EE4D3B" w:rsidP="00EE4D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4D3B" w:rsidRDefault="00EE4D3B" w:rsidP="00EE4D3B">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5F4C34">
      <w:rPr>
        <w:rStyle w:val="PageNumber"/>
        <w:noProof/>
        <w:rtl/>
      </w:rPr>
      <w:t>38</w:t>
    </w:r>
    <w:r>
      <w:rPr>
        <w:rStyle w:val="PageNumber"/>
      </w:rPr>
      <w:fldChar w:fldCharType="end"/>
    </w:r>
  </w:p>
  <w:p w:rsidR="00EE4D3B" w:rsidRPr="00CC5815" w:rsidRDefault="00EE4D3B" w:rsidP="00EE4D3B">
    <w:pPr>
      <w:pStyle w:val="Header"/>
      <w:ind w:right="360"/>
    </w:pPr>
    <w:r>
      <w:rPr>
        <w:rtl/>
      </w:rPr>
      <w:t>ועדה משותפת כנסת</w:t>
    </w:r>
    <w:r>
      <w:rPr>
        <w:rFonts w:hint="cs"/>
        <w:rtl/>
      </w:rPr>
      <w:t>-</w:t>
    </w:r>
    <w:r>
      <w:rPr>
        <w:rtl/>
      </w:rPr>
      <w:t xml:space="preserve">כספים לתקציב הכנסת </w:t>
    </w:r>
  </w:p>
  <w:p w:rsidR="00EE4D3B" w:rsidRPr="00CC5815" w:rsidRDefault="00EE4D3B" w:rsidP="00EE4D3B">
    <w:pPr>
      <w:pStyle w:val="Header"/>
      <w:ind w:right="357"/>
      <w:rPr>
        <w:rFonts w:hint="cs"/>
        <w:rtl/>
      </w:rPr>
    </w:pPr>
    <w:r>
      <w:rPr>
        <w:rtl/>
      </w:rPr>
      <w:t xml:space="preserve"> 04/07/2011 </w:t>
    </w:r>
    <w:r w:rsidRPr="00CC5815">
      <w:rPr>
        <w:rtl/>
      </w:rPr>
      <w:t xml:space="preserve"> </w:t>
    </w:r>
  </w:p>
  <w:p w:rsidR="00EE4D3B" w:rsidRPr="00CC5815" w:rsidRDefault="00EE4D3B" w:rsidP="00EE4D3B">
    <w:pPr>
      <w:pStyle w:val="Header"/>
      <w:ind w:right="36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7EA76C8"/>
    <w:multiLevelType w:val="hybridMultilevel"/>
    <w:tmpl w:val="812859F8"/>
    <w:lvl w:ilvl="0" w:tplc="95B6F5A6">
      <w:start w:val="31"/>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29115948">
    <w:abstractNumId w:val="0"/>
  </w:num>
  <w:num w:numId="2" w16cid:durableId="2041927936">
    <w:abstractNumId w:val="2"/>
  </w:num>
  <w:num w:numId="3" w16cid:durableId="80867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14407פרוטוקול_ישיבת_ועדה.doc"/>
    <w:docVar w:name="StartMode" w:val="3"/>
  </w:docVars>
  <w:rsids>
    <w:rsidRoot w:val="00BD3D10"/>
    <w:rsid w:val="00105473"/>
    <w:rsid w:val="00552A80"/>
    <w:rsid w:val="005C13E9"/>
    <w:rsid w:val="005F4C34"/>
    <w:rsid w:val="00965806"/>
    <w:rsid w:val="00BD3D10"/>
    <w:rsid w:val="00E76989"/>
    <w:rsid w:val="00EE4D3B"/>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8DF64B6-7C4F-4106-809B-96B0C449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E4D3B"/>
    <w:pPr>
      <w:tabs>
        <w:tab w:val="center" w:pos="4153"/>
        <w:tab w:val="right" w:pos="8306"/>
      </w:tabs>
      <w:bidi/>
      <w:jc w:val="both"/>
    </w:pPr>
    <w:rPr>
      <w:rFonts w:cs="David"/>
    </w:rPr>
  </w:style>
  <w:style w:type="paragraph" w:customStyle="1" w:styleId="a">
    <w:name w:val="דובר"/>
    <w:basedOn w:val="Normal"/>
    <w:next w:val="Normal"/>
    <w:rsid w:val="00EE4D3B"/>
    <w:pPr>
      <w:bidi/>
      <w:jc w:val="both"/>
    </w:pPr>
    <w:rPr>
      <w:rFonts w:ascii="Arial" w:hAnsi="Arial" w:cs="Arial"/>
      <w:b/>
      <w:bCs/>
      <w:sz w:val="22"/>
      <w:szCs w:val="22"/>
      <w:u w:val="single"/>
      <w:lang w:eastAsia="he-IL"/>
    </w:rPr>
  </w:style>
  <w:style w:type="paragraph" w:styleId="Caption">
    <w:name w:val="caption"/>
    <w:basedOn w:val="Normal"/>
    <w:next w:val="Normal"/>
    <w:qFormat/>
    <w:rsid w:val="00EE4D3B"/>
    <w:pPr>
      <w:bidi/>
      <w:spacing w:before="120" w:after="120"/>
      <w:jc w:val="both"/>
    </w:pPr>
    <w:rPr>
      <w:rFonts w:cs="David"/>
      <w:b/>
      <w:bCs/>
      <w:sz w:val="20"/>
      <w:szCs w:val="20"/>
    </w:rPr>
  </w:style>
  <w:style w:type="paragraph" w:customStyle="1" w:styleId="a0">
    <w:name w:val="נושא"/>
    <w:basedOn w:val="Normal"/>
    <w:next w:val="Normal"/>
    <w:rsid w:val="00EE4D3B"/>
    <w:pPr>
      <w:bidi/>
      <w:jc w:val="center"/>
    </w:pPr>
    <w:rPr>
      <w:rFonts w:ascii="Arial" w:hAnsi="Arial" w:cs="David"/>
      <w:b/>
      <w:bCs/>
      <w:u w:val="single"/>
    </w:rPr>
  </w:style>
  <w:style w:type="paragraph" w:styleId="Footer">
    <w:name w:val="footer"/>
    <w:basedOn w:val="Normal"/>
    <w:rsid w:val="00EE4D3B"/>
    <w:pPr>
      <w:tabs>
        <w:tab w:val="center" w:pos="4153"/>
        <w:tab w:val="right" w:pos="8306"/>
      </w:tabs>
      <w:bidi/>
      <w:jc w:val="both"/>
    </w:pPr>
    <w:rPr>
      <w:rFonts w:cs="David"/>
    </w:rPr>
  </w:style>
  <w:style w:type="paragraph" w:customStyle="1" w:styleId="a1">
    <w:name w:val="מנהל"/>
    <w:basedOn w:val="Normal"/>
    <w:next w:val="Normal"/>
    <w:rsid w:val="00EE4D3B"/>
    <w:pPr>
      <w:bidi/>
      <w:jc w:val="center"/>
    </w:pPr>
    <w:rPr>
      <w:rFonts w:ascii="Arial" w:hAnsi="Arial" w:cs="Arial"/>
      <w:b/>
      <w:bCs/>
      <w:sz w:val="20"/>
      <w:szCs w:val="20"/>
    </w:rPr>
  </w:style>
  <w:style w:type="paragraph" w:customStyle="1" w:styleId="a2">
    <w:name w:val="שאילתה"/>
    <w:basedOn w:val="Normal"/>
    <w:next w:val="Normal"/>
    <w:rsid w:val="00EE4D3B"/>
    <w:pPr>
      <w:bidi/>
      <w:jc w:val="center"/>
    </w:pPr>
    <w:rPr>
      <w:rFonts w:ascii="Arial" w:hAnsi="Arial" w:cs="Arial"/>
      <w:b/>
      <w:bCs/>
      <w:u w:val="single"/>
    </w:rPr>
  </w:style>
  <w:style w:type="paragraph" w:customStyle="1" w:styleId="a3">
    <w:name w:val="תאריך_עברי"/>
    <w:basedOn w:val="Normal"/>
    <w:next w:val="Normal"/>
    <w:rsid w:val="00EE4D3B"/>
    <w:pPr>
      <w:bidi/>
      <w:spacing w:line="360" w:lineRule="auto"/>
      <w:jc w:val="center"/>
    </w:pPr>
    <w:rPr>
      <w:rFonts w:ascii="Arial" w:hAnsi="Arial" w:cs="Arial"/>
    </w:rPr>
  </w:style>
  <w:style w:type="paragraph" w:customStyle="1" w:styleId="a4">
    <w:name w:val="שער_כותרת_מספר_ישיבה"/>
    <w:basedOn w:val="Normal"/>
    <w:next w:val="Normal"/>
    <w:rsid w:val="00EE4D3B"/>
    <w:pPr>
      <w:bidi/>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rsid w:val="00EE4D3B"/>
    <w:pPr>
      <w:bidi/>
      <w:spacing w:line="360" w:lineRule="auto"/>
      <w:jc w:val="center"/>
    </w:pPr>
    <w:rPr>
      <w:rFonts w:ascii="Arial" w:hAnsi="Arial" w:cs="Arial"/>
    </w:rPr>
  </w:style>
  <w:style w:type="paragraph" w:customStyle="1" w:styleId="a6">
    <w:name w:val="שער_ירושלים"/>
    <w:basedOn w:val="Normal"/>
    <w:next w:val="Normal"/>
    <w:rsid w:val="00EE4D3B"/>
    <w:pPr>
      <w:bidi/>
      <w:spacing w:line="360" w:lineRule="auto"/>
      <w:jc w:val="center"/>
    </w:pPr>
    <w:rPr>
      <w:rFonts w:ascii="Arial" w:hAnsi="Arial" w:cs="Arial"/>
    </w:rPr>
  </w:style>
  <w:style w:type="paragraph" w:customStyle="1" w:styleId="a7">
    <w:name w:val="שער_דברי_הכנסת"/>
    <w:basedOn w:val="Normal"/>
    <w:next w:val="Normal"/>
    <w:rsid w:val="00EE4D3B"/>
    <w:pPr>
      <w:bidi/>
      <w:spacing w:line="360" w:lineRule="auto"/>
    </w:pPr>
    <w:rPr>
      <w:rFonts w:ascii="Arial" w:hAnsi="Arial" w:cs="Arial"/>
      <w:b/>
      <w:bCs/>
      <w:sz w:val="22"/>
      <w:szCs w:val="22"/>
    </w:rPr>
  </w:style>
  <w:style w:type="paragraph" w:customStyle="1" w:styleId="a8">
    <w:name w:val="שער_מספר_חוברת"/>
    <w:basedOn w:val="Normal"/>
    <w:next w:val="Normal"/>
    <w:rsid w:val="00EE4D3B"/>
    <w:pPr>
      <w:bidi/>
      <w:spacing w:line="360" w:lineRule="auto"/>
    </w:pPr>
    <w:rPr>
      <w:rFonts w:ascii="Arial" w:hAnsi="Arial" w:cs="Arial"/>
      <w:b/>
      <w:bCs/>
      <w:sz w:val="22"/>
      <w:szCs w:val="22"/>
    </w:rPr>
  </w:style>
  <w:style w:type="paragraph" w:customStyle="1" w:styleId="a9">
    <w:name w:val="שער_מספר_ישיבה"/>
    <w:basedOn w:val="Normal"/>
    <w:next w:val="Normal"/>
    <w:rsid w:val="00EE4D3B"/>
    <w:pPr>
      <w:bidi/>
      <w:spacing w:line="360" w:lineRule="auto"/>
    </w:pPr>
    <w:rPr>
      <w:rFonts w:ascii="Arial" w:hAnsi="Arial" w:cs="Arial"/>
      <w:b/>
      <w:bCs/>
      <w:sz w:val="22"/>
      <w:szCs w:val="22"/>
    </w:rPr>
  </w:style>
  <w:style w:type="paragraph" w:customStyle="1" w:styleId="aa">
    <w:name w:val="הצבעה_מספר"/>
    <w:basedOn w:val="Normal"/>
    <w:next w:val="Normal"/>
    <w:rsid w:val="00EE4D3B"/>
    <w:pPr>
      <w:bidi/>
      <w:spacing w:line="360" w:lineRule="auto"/>
      <w:jc w:val="center"/>
    </w:pPr>
    <w:rPr>
      <w:rFonts w:ascii="Arial" w:hAnsi="Arial" w:cs="Arial"/>
      <w:b/>
      <w:bCs/>
      <w:sz w:val="22"/>
      <w:szCs w:val="22"/>
    </w:rPr>
  </w:style>
  <w:style w:type="paragraph" w:customStyle="1" w:styleId="--">
    <w:name w:val="הצבעה_בעד-נגד-נמנעים"/>
    <w:basedOn w:val="Normal"/>
    <w:next w:val="Normal"/>
    <w:rsid w:val="00EE4D3B"/>
    <w:pPr>
      <w:bidi/>
      <w:spacing w:line="360" w:lineRule="auto"/>
      <w:jc w:val="center"/>
    </w:pPr>
    <w:rPr>
      <w:rFonts w:ascii="Arial" w:hAnsi="Arial" w:cs="Arial"/>
      <w:sz w:val="22"/>
      <w:szCs w:val="22"/>
    </w:rPr>
  </w:style>
  <w:style w:type="paragraph" w:customStyle="1" w:styleId="ab">
    <w:name w:val="הצבעה_תוצאות"/>
    <w:basedOn w:val="Normal"/>
    <w:next w:val="Normal"/>
    <w:rsid w:val="00EE4D3B"/>
    <w:pPr>
      <w:bidi/>
      <w:spacing w:line="360" w:lineRule="auto"/>
      <w:jc w:val="center"/>
    </w:pPr>
    <w:rPr>
      <w:rFonts w:ascii="Arial" w:hAnsi="Arial" w:cs="Arial"/>
      <w:sz w:val="22"/>
      <w:szCs w:val="22"/>
    </w:rPr>
  </w:style>
  <w:style w:type="paragraph" w:customStyle="1" w:styleId="ac">
    <w:name w:val="שער_חוברת_ישיבות"/>
    <w:basedOn w:val="Normal"/>
    <w:next w:val="Normal"/>
    <w:rsid w:val="00EE4D3B"/>
    <w:pPr>
      <w:bidi/>
      <w:spacing w:line="360" w:lineRule="auto"/>
      <w:jc w:val="both"/>
    </w:pPr>
    <w:rPr>
      <w:rFonts w:ascii="Arial" w:hAnsi="Arial" w:cs="Arial"/>
      <w:b/>
      <w:bCs/>
      <w:sz w:val="22"/>
      <w:szCs w:val="22"/>
    </w:rPr>
  </w:style>
  <w:style w:type="paragraph" w:customStyle="1" w:styleId="ad">
    <w:name w:val="שער_חברת_תאריכים"/>
    <w:basedOn w:val="Normal"/>
    <w:next w:val="Normal"/>
    <w:rsid w:val="00EE4D3B"/>
    <w:pPr>
      <w:bidi/>
      <w:spacing w:line="360" w:lineRule="auto"/>
      <w:jc w:val="both"/>
    </w:pPr>
    <w:rPr>
      <w:rFonts w:ascii="Arial" w:hAnsi="Arial" w:cs="Arial"/>
      <w:b/>
      <w:bCs/>
      <w:sz w:val="22"/>
      <w:szCs w:val="22"/>
    </w:rPr>
  </w:style>
  <w:style w:type="paragraph" w:customStyle="1" w:styleId="ae">
    <w:name w:val="קריאות"/>
    <w:basedOn w:val="a"/>
    <w:next w:val="Normal"/>
    <w:rsid w:val="00EE4D3B"/>
  </w:style>
  <w:style w:type="paragraph" w:customStyle="1" w:styleId="af">
    <w:name w:val="יור"/>
    <w:basedOn w:val="a"/>
    <w:next w:val="Normal"/>
    <w:rsid w:val="00EE4D3B"/>
  </w:style>
  <w:style w:type="paragraph" w:customStyle="1" w:styleId="-">
    <w:name w:val="דובר-המשך"/>
    <w:basedOn w:val="a"/>
    <w:next w:val="Normal"/>
    <w:rsid w:val="00EE4D3B"/>
  </w:style>
  <w:style w:type="paragraph" w:customStyle="1" w:styleId="-0">
    <w:name w:val="נושא-תת"/>
    <w:basedOn w:val="a0"/>
    <w:next w:val="Normal"/>
    <w:rsid w:val="00EE4D3B"/>
  </w:style>
  <w:style w:type="character" w:styleId="PageNumber">
    <w:name w:val="page number"/>
    <w:basedOn w:val="DefaultParagraphFont"/>
    <w:rsid w:val="00EE4D3B"/>
  </w:style>
  <w:style w:type="paragraph" w:customStyle="1" w:styleId="af0">
    <w:name w:val="תשובה"/>
    <w:basedOn w:val="a2"/>
    <w:next w:val="Normal"/>
    <w:rsid w:val="00EE4D3B"/>
  </w:style>
  <w:style w:type="paragraph" w:customStyle="1" w:styleId="af1">
    <w:name w:val="אורח"/>
    <w:basedOn w:val="Normal"/>
    <w:next w:val="Normal"/>
    <w:rsid w:val="00EE4D3B"/>
    <w:pPr>
      <w:bidi/>
      <w:jc w:val="both"/>
    </w:pPr>
    <w:rPr>
      <w:rFonts w:cs="David"/>
      <w:b/>
      <w:bCs/>
      <w:u w:val="single"/>
    </w:rPr>
  </w:style>
  <w:style w:type="paragraph" w:customStyle="1" w:styleId="af2">
    <w:name w:val="הפסקת_הישיבה"/>
    <w:basedOn w:val="Normal"/>
    <w:next w:val="Normal"/>
    <w:rsid w:val="00EE4D3B"/>
    <w:pPr>
      <w:bidi/>
      <w:jc w:val="both"/>
    </w:pPr>
    <w:rPr>
      <w:rFonts w:cs="David"/>
      <w:b/>
      <w:bCs/>
    </w:rPr>
  </w:style>
  <w:style w:type="paragraph" w:customStyle="1" w:styleId="af3">
    <w:name w:val="אחרי_כן"/>
    <w:basedOn w:val="Normal"/>
    <w:next w:val="Normal"/>
    <w:rsid w:val="00EE4D3B"/>
    <w:pPr>
      <w:bidi/>
      <w:jc w:val="both"/>
    </w:pPr>
    <w:rPr>
      <w:rFonts w:cs="David"/>
      <w:b/>
      <w:bCs/>
    </w:rPr>
  </w:style>
  <w:style w:type="paragraph" w:customStyle="1" w:styleId="af4">
    <w:name w:val="סיום_הישיבה"/>
    <w:basedOn w:val="Normal"/>
    <w:next w:val="Normal"/>
    <w:rsid w:val="00EE4D3B"/>
    <w:pPr>
      <w:bidi/>
      <w:jc w:val="both"/>
    </w:pPr>
    <w:rPr>
      <w:rFonts w:cs="Davi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F6CC15-A2C1-4A68-98DA-97BB11568A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E265CE-8A9D-4C65-953C-77CAC9662602}">
  <ds:schemaRefs>
    <ds:schemaRef ds:uri="http://schemas.microsoft.com/sharepoint/v3/contenttype/forms"/>
  </ds:schemaRefs>
</ds:datastoreItem>
</file>

<file path=customXml/itemProps3.xml><?xml version="1.0" encoding="utf-8"?>
<ds:datastoreItem xmlns:ds="http://schemas.openxmlformats.org/officeDocument/2006/customXml" ds:itemID="{DFAE0E4A-B6DD-439F-8D30-5D2F2BA14CC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10219</Words>
  <Characters>58250</Characters>
  <Application>Microsoft Office Word</Application>
  <DocSecurity>0</DocSecurity>
  <Lines>485</Lines>
  <Paragraphs>136</Paragraphs>
  <ScaleCrop>false</ScaleCrop>
  <HeadingPairs>
    <vt:vector size="2" baseType="variant">
      <vt:variant>
        <vt:lpstr>שם</vt:lpstr>
      </vt:variant>
      <vt:variant>
        <vt:i4>1</vt:i4>
      </vt:variant>
    </vt:vector>
  </HeadingPairs>
  <TitlesOfParts>
    <vt:vector size="1" baseType="lpstr">
      <vt:lpstr>הכנסת השמונה-עשרה </vt:lpstr>
    </vt:vector>
  </TitlesOfParts>
  <Company>Liraz</Company>
  <LinksUpToDate>false</LinksUpToDate>
  <CharactersWithSpaces>68333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