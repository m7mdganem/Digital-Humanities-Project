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D14B2" w14:textId="77777777" w:rsidR="00CF74BA" w:rsidRPr="00CF74BA" w:rsidRDefault="00CF74BA" w:rsidP="00CF74BA">
      <w:pPr>
        <w:pStyle w:val="Heading5"/>
        <w:rPr>
          <w:b/>
          <w:bCs/>
          <w:sz w:val="24"/>
          <w:rtl/>
        </w:rPr>
      </w:pPr>
      <w:r w:rsidRPr="00CF74BA">
        <w:rPr>
          <w:rFonts w:hint="cs"/>
          <w:b/>
          <w:bCs/>
          <w:sz w:val="24"/>
          <w:rtl/>
        </w:rPr>
        <w:t>ד</w:t>
      </w:r>
      <w:r w:rsidRPr="00CF74BA">
        <w:rPr>
          <w:b/>
          <w:bCs/>
          <w:sz w:val="24"/>
          <w:rtl/>
        </w:rPr>
        <w:t xml:space="preserve">הכנסת </w:t>
      </w:r>
      <w:r w:rsidRPr="00CF74BA">
        <w:rPr>
          <w:rFonts w:hint="cs"/>
          <w:b/>
          <w:bCs/>
          <w:sz w:val="24"/>
          <w:rtl/>
        </w:rPr>
        <w:t>השבע-עשרה</w:t>
      </w:r>
      <w:r w:rsidRPr="00CF74BA">
        <w:rPr>
          <w:b/>
          <w:bCs/>
          <w:sz w:val="24"/>
          <w:rtl/>
        </w:rPr>
        <w:tab/>
      </w:r>
      <w:r w:rsidRPr="00CF74BA">
        <w:rPr>
          <w:b/>
          <w:bCs/>
          <w:sz w:val="24"/>
          <w:rtl/>
        </w:rPr>
        <w:tab/>
      </w:r>
      <w:r w:rsidRPr="00CF74BA">
        <w:rPr>
          <w:b/>
          <w:bCs/>
          <w:sz w:val="24"/>
          <w:rtl/>
        </w:rPr>
        <w:tab/>
      </w:r>
      <w:r w:rsidRPr="00CF74BA">
        <w:rPr>
          <w:b/>
          <w:bCs/>
          <w:sz w:val="24"/>
          <w:rtl/>
        </w:rPr>
        <w:tab/>
      </w:r>
      <w:r w:rsidRPr="00CF74BA">
        <w:rPr>
          <w:b/>
          <w:bCs/>
          <w:sz w:val="24"/>
          <w:rtl/>
        </w:rPr>
        <w:tab/>
      </w:r>
      <w:r w:rsidRPr="00CF74BA">
        <w:rPr>
          <w:b/>
          <w:bCs/>
          <w:sz w:val="24"/>
          <w:rtl/>
        </w:rPr>
        <w:tab/>
      </w:r>
      <w:r w:rsidRPr="00CF74BA">
        <w:rPr>
          <w:b/>
          <w:bCs/>
          <w:sz w:val="24"/>
          <w:rtl/>
        </w:rPr>
        <w:tab/>
        <w:t>נוסח לא מתוקן</w:t>
      </w:r>
    </w:p>
    <w:p w14:paraId="1E0FAD95" w14:textId="77777777" w:rsidR="00CF74BA" w:rsidRPr="00CF74BA" w:rsidRDefault="00CF74BA" w:rsidP="00CF74BA">
      <w:pPr>
        <w:bidi/>
        <w:jc w:val="both"/>
        <w:rPr>
          <w:rFonts w:cs="David" w:hint="cs"/>
          <w:b/>
          <w:bCs/>
          <w:rtl/>
        </w:rPr>
      </w:pPr>
      <w:r w:rsidRPr="00CF74BA">
        <w:rPr>
          <w:rFonts w:cs="David"/>
          <w:b/>
          <w:bCs/>
          <w:rtl/>
        </w:rPr>
        <w:t xml:space="preserve">מושב </w:t>
      </w:r>
      <w:r w:rsidRPr="00CF74BA">
        <w:rPr>
          <w:rFonts w:cs="David" w:hint="cs"/>
          <w:b/>
          <w:bCs/>
          <w:rtl/>
        </w:rPr>
        <w:t>שני</w:t>
      </w:r>
    </w:p>
    <w:p w14:paraId="5A82FA74" w14:textId="77777777" w:rsidR="00CF74BA" w:rsidRPr="00CF74BA" w:rsidRDefault="00CF74BA" w:rsidP="00CF74BA">
      <w:pPr>
        <w:bidi/>
        <w:jc w:val="both"/>
        <w:rPr>
          <w:rFonts w:cs="David" w:hint="cs"/>
          <w:b/>
          <w:bCs/>
          <w:rtl/>
        </w:rPr>
      </w:pPr>
    </w:p>
    <w:p w14:paraId="6DCF1F5C" w14:textId="77777777" w:rsidR="00CF74BA" w:rsidRPr="00CF74BA" w:rsidRDefault="00CF74BA" w:rsidP="00CF74BA">
      <w:pPr>
        <w:bidi/>
        <w:jc w:val="center"/>
        <w:rPr>
          <w:rFonts w:cs="David" w:hint="cs"/>
          <w:b/>
          <w:bCs/>
          <w:rtl/>
        </w:rPr>
      </w:pPr>
      <w:r w:rsidRPr="00CF74BA">
        <w:rPr>
          <w:rFonts w:cs="David"/>
          <w:b/>
          <w:bCs/>
          <w:rtl/>
        </w:rPr>
        <w:t>פרוטוקול מס'</w:t>
      </w:r>
      <w:r w:rsidRPr="00CF74BA">
        <w:rPr>
          <w:rFonts w:cs="David" w:hint="cs"/>
          <w:b/>
          <w:bCs/>
          <w:rtl/>
        </w:rPr>
        <w:t xml:space="preserve"> 138</w:t>
      </w:r>
    </w:p>
    <w:p w14:paraId="3DF309DA" w14:textId="77777777" w:rsidR="00CF74BA" w:rsidRPr="00CF74BA" w:rsidRDefault="00CF74BA" w:rsidP="00CF74BA">
      <w:pPr>
        <w:bidi/>
        <w:jc w:val="center"/>
        <w:rPr>
          <w:rFonts w:cs="David" w:hint="cs"/>
          <w:b/>
          <w:bCs/>
          <w:rtl/>
        </w:rPr>
      </w:pPr>
      <w:r w:rsidRPr="00CF74BA">
        <w:rPr>
          <w:rFonts w:cs="David" w:hint="cs"/>
          <w:b/>
          <w:bCs/>
          <w:rtl/>
        </w:rPr>
        <w:t>מישיבת ועדת הכנסת</w:t>
      </w:r>
    </w:p>
    <w:p w14:paraId="2FCDCCBC" w14:textId="77777777" w:rsidR="00CF74BA" w:rsidRPr="00CF74BA" w:rsidRDefault="00CF74BA" w:rsidP="00CF74BA">
      <w:pPr>
        <w:bidi/>
        <w:jc w:val="center"/>
        <w:rPr>
          <w:rFonts w:cs="David" w:hint="cs"/>
          <w:b/>
          <w:bCs/>
          <w:u w:val="single"/>
          <w:rtl/>
        </w:rPr>
      </w:pPr>
      <w:r w:rsidRPr="00CF74BA">
        <w:rPr>
          <w:rFonts w:cs="David" w:hint="cs"/>
          <w:b/>
          <w:bCs/>
          <w:u w:val="single"/>
          <w:rtl/>
        </w:rPr>
        <w:t>יום שני, א' באב תשס"ז, 16.7.2007, שעה 10:00</w:t>
      </w:r>
    </w:p>
    <w:p w14:paraId="0534084A" w14:textId="77777777" w:rsidR="00CF74BA" w:rsidRPr="00CF74BA" w:rsidRDefault="00CF74BA" w:rsidP="00CF74BA">
      <w:pPr>
        <w:tabs>
          <w:tab w:val="left" w:pos="1221"/>
        </w:tabs>
        <w:bidi/>
        <w:jc w:val="both"/>
        <w:rPr>
          <w:rFonts w:cs="David" w:hint="cs"/>
          <w:b/>
          <w:bCs/>
          <w:u w:val="single"/>
          <w:rtl/>
        </w:rPr>
      </w:pPr>
    </w:p>
    <w:p w14:paraId="382EB701" w14:textId="77777777" w:rsidR="00CF74BA" w:rsidRPr="00CF74BA" w:rsidRDefault="00CF74BA" w:rsidP="00CF74BA">
      <w:pPr>
        <w:tabs>
          <w:tab w:val="left" w:pos="1221"/>
        </w:tabs>
        <w:bidi/>
        <w:jc w:val="both"/>
        <w:rPr>
          <w:rFonts w:cs="David" w:hint="cs"/>
          <w:b/>
          <w:bCs/>
          <w:rtl/>
        </w:rPr>
      </w:pPr>
      <w:r w:rsidRPr="00CF74BA">
        <w:rPr>
          <w:rFonts w:cs="David"/>
          <w:b/>
          <w:bCs/>
          <w:u w:val="single"/>
          <w:rtl/>
        </w:rPr>
        <w:t>סדר היום</w:t>
      </w:r>
      <w:r w:rsidRPr="00CF74BA">
        <w:rPr>
          <w:rFonts w:cs="David"/>
          <w:rtl/>
        </w:rPr>
        <w:t>:</w:t>
      </w:r>
    </w:p>
    <w:p w14:paraId="732F7D13" w14:textId="77777777" w:rsidR="00CF74BA" w:rsidRPr="00CF74BA" w:rsidRDefault="00CF74BA" w:rsidP="00CF74BA">
      <w:pPr>
        <w:numPr>
          <w:ilvl w:val="0"/>
          <w:numId w:val="1"/>
        </w:numPr>
        <w:bidi/>
        <w:ind w:right="0"/>
        <w:jc w:val="both"/>
        <w:rPr>
          <w:rFonts w:cs="David"/>
        </w:rPr>
      </w:pPr>
      <w:r w:rsidRPr="00CF74BA">
        <w:rPr>
          <w:rFonts w:cs="David"/>
          <w:rtl/>
        </w:rPr>
        <w:t>קביעת מסגרת הדיון להצעות להביע אי אמון בממשלה.</w:t>
      </w:r>
    </w:p>
    <w:p w14:paraId="7FDE2853" w14:textId="77777777" w:rsidR="00CF74BA" w:rsidRPr="00CF74BA" w:rsidRDefault="00CF74BA" w:rsidP="00CF74BA">
      <w:pPr>
        <w:numPr>
          <w:ilvl w:val="0"/>
          <w:numId w:val="1"/>
        </w:numPr>
        <w:bidi/>
        <w:ind w:right="0"/>
        <w:jc w:val="both"/>
        <w:rPr>
          <w:rFonts w:cs="David" w:hint="cs"/>
        </w:rPr>
      </w:pPr>
      <w:r w:rsidRPr="00CF74BA">
        <w:rPr>
          <w:rFonts w:cs="David"/>
          <w:rtl/>
        </w:rPr>
        <w:t xml:space="preserve">בקשת חבר הכנסת דב חנין להקדמת הדיון בהצעת חוק איסור נהיגה ברכב בחוף הים (תיקון), התשס"ז-2007 (פ/2700/17), לפני הקריאה הטרומית. </w:t>
      </w:r>
    </w:p>
    <w:p w14:paraId="08BE040C" w14:textId="77777777" w:rsidR="00CF74BA" w:rsidRPr="00CF74BA" w:rsidRDefault="00CF74BA" w:rsidP="00CF74BA">
      <w:pPr>
        <w:numPr>
          <w:ilvl w:val="0"/>
          <w:numId w:val="1"/>
        </w:numPr>
        <w:bidi/>
        <w:ind w:right="0"/>
        <w:jc w:val="both"/>
        <w:rPr>
          <w:rFonts w:cs="David" w:hint="cs"/>
        </w:rPr>
      </w:pPr>
      <w:r w:rsidRPr="00CF74BA">
        <w:rPr>
          <w:rFonts w:cs="David" w:hint="cs"/>
          <w:rtl/>
        </w:rPr>
        <w:t>בקשת הממשלה להקדמת הדיון בהצעות החוק הבאות:</w:t>
      </w:r>
    </w:p>
    <w:p w14:paraId="7CADF8A1" w14:textId="77777777" w:rsidR="00CF74BA" w:rsidRPr="00CF74BA" w:rsidRDefault="00CF74BA" w:rsidP="00CF74BA">
      <w:pPr>
        <w:numPr>
          <w:ilvl w:val="1"/>
          <w:numId w:val="1"/>
        </w:numPr>
        <w:bidi/>
        <w:ind w:right="0"/>
        <w:jc w:val="both"/>
        <w:rPr>
          <w:rFonts w:cs="David" w:hint="cs"/>
        </w:rPr>
      </w:pPr>
      <w:r w:rsidRPr="00CF74BA">
        <w:rPr>
          <w:rFonts w:cs="David" w:hint="cs"/>
          <w:rtl/>
        </w:rPr>
        <w:t>הצעת חוק המועצה להשכלה גבוהה (תיקון מס' 16)(הקלות לסטודנטים המשרתים בשירות מילואים), התשס"ז-2007.</w:t>
      </w:r>
    </w:p>
    <w:p w14:paraId="39282223" w14:textId="77777777" w:rsidR="00CF74BA" w:rsidRPr="00CF74BA" w:rsidRDefault="00CF74BA" w:rsidP="00CF74BA">
      <w:pPr>
        <w:numPr>
          <w:ilvl w:val="1"/>
          <w:numId w:val="1"/>
        </w:numPr>
        <w:bidi/>
        <w:ind w:right="0"/>
        <w:jc w:val="both"/>
        <w:rPr>
          <w:rFonts w:cs="David"/>
          <w:rtl/>
        </w:rPr>
      </w:pPr>
      <w:r w:rsidRPr="00CF74BA">
        <w:rPr>
          <w:rFonts w:cs="David" w:hint="cs"/>
          <w:rtl/>
        </w:rPr>
        <w:t>הצעת חוק הביטוח הלאומי (תיקון מס' 99), התשס"ז-2007.</w:t>
      </w:r>
    </w:p>
    <w:p w14:paraId="53B2770C" w14:textId="77777777" w:rsidR="00CF74BA" w:rsidRPr="00CF74BA" w:rsidRDefault="00CF74BA" w:rsidP="00CF74BA">
      <w:pPr>
        <w:numPr>
          <w:ilvl w:val="0"/>
          <w:numId w:val="1"/>
        </w:numPr>
        <w:bidi/>
        <w:ind w:right="0"/>
        <w:jc w:val="both"/>
        <w:rPr>
          <w:rFonts w:cs="David"/>
          <w:rtl/>
        </w:rPr>
      </w:pPr>
      <w:r w:rsidRPr="00CF74BA">
        <w:rPr>
          <w:rFonts w:cs="David"/>
          <w:rtl/>
        </w:rPr>
        <w:t>בקשת יו</w:t>
      </w:r>
      <w:r w:rsidRPr="00CF74BA">
        <w:rPr>
          <w:rFonts w:cs="David" w:hint="cs"/>
          <w:rtl/>
        </w:rPr>
        <w:t>שב-</w:t>
      </w:r>
      <w:r w:rsidRPr="00CF74BA">
        <w:rPr>
          <w:rFonts w:cs="David"/>
          <w:rtl/>
        </w:rPr>
        <w:t>ר</w:t>
      </w:r>
      <w:r w:rsidRPr="00CF74BA">
        <w:rPr>
          <w:rFonts w:cs="David" w:hint="cs"/>
          <w:rtl/>
        </w:rPr>
        <w:t>אש</w:t>
      </w:r>
      <w:r w:rsidRPr="00CF74BA">
        <w:rPr>
          <w:rFonts w:cs="David"/>
          <w:rtl/>
        </w:rPr>
        <w:t xml:space="preserve"> ועדת המדע והטכנולוגיה – </w:t>
      </w:r>
    </w:p>
    <w:p w14:paraId="008DFB81" w14:textId="77777777" w:rsidR="00CF74BA" w:rsidRPr="00CF74BA" w:rsidRDefault="00CF74BA" w:rsidP="00CF74BA">
      <w:pPr>
        <w:bidi/>
        <w:ind w:left="720"/>
        <w:jc w:val="both"/>
        <w:rPr>
          <w:rFonts w:cs="David"/>
          <w:rtl/>
        </w:rPr>
      </w:pPr>
      <w:r w:rsidRPr="00CF74BA">
        <w:rPr>
          <w:rFonts w:cs="David"/>
          <w:rtl/>
        </w:rPr>
        <w:t>להעברת הצעה לסדר</w:t>
      </w:r>
      <w:r w:rsidRPr="00CF74BA">
        <w:rPr>
          <w:rFonts w:cs="David" w:hint="cs"/>
          <w:rtl/>
        </w:rPr>
        <w:t>-</w:t>
      </w:r>
      <w:r w:rsidRPr="00CF74BA">
        <w:rPr>
          <w:rFonts w:cs="David"/>
          <w:rtl/>
        </w:rPr>
        <w:t>היום בנושא: "החרם האקדמי של מרצים בריטים על האקדמיה הישראלית והתגברות האנטישמיות בעולם", מוועדת החוץ והביטחון לדיון בוועד</w:t>
      </w:r>
      <w:r w:rsidRPr="00CF74BA">
        <w:rPr>
          <w:rFonts w:cs="David" w:hint="cs"/>
          <w:rtl/>
        </w:rPr>
        <w:t>ה</w:t>
      </w:r>
      <w:r w:rsidRPr="00CF74BA">
        <w:rPr>
          <w:rFonts w:cs="David"/>
          <w:rtl/>
        </w:rPr>
        <w:t xml:space="preserve"> משותפת לוועדת המדע והטכנולוגיה, החינוך התרבות והספורט וועדת החוץ והביטחון. </w:t>
      </w:r>
    </w:p>
    <w:p w14:paraId="61F625CE" w14:textId="77777777" w:rsidR="00CF74BA" w:rsidRPr="00CF74BA" w:rsidRDefault="00CF74BA" w:rsidP="00CF74BA">
      <w:pPr>
        <w:numPr>
          <w:ilvl w:val="0"/>
          <w:numId w:val="1"/>
        </w:numPr>
        <w:bidi/>
        <w:ind w:right="0"/>
        <w:jc w:val="both"/>
        <w:rPr>
          <w:rFonts w:cs="David"/>
          <w:rtl/>
        </w:rPr>
      </w:pPr>
      <w:r w:rsidRPr="00CF74BA">
        <w:rPr>
          <w:rFonts w:cs="David"/>
          <w:rtl/>
        </w:rPr>
        <w:t>בקשות יו</w:t>
      </w:r>
      <w:r w:rsidRPr="00CF74BA">
        <w:rPr>
          <w:rFonts w:cs="David" w:hint="cs"/>
          <w:rtl/>
        </w:rPr>
        <w:t>שב-</w:t>
      </w:r>
      <w:r w:rsidRPr="00CF74BA">
        <w:rPr>
          <w:rFonts w:cs="David"/>
          <w:rtl/>
        </w:rPr>
        <w:t>ר</w:t>
      </w:r>
      <w:r w:rsidRPr="00CF74BA">
        <w:rPr>
          <w:rFonts w:cs="David" w:hint="cs"/>
          <w:rtl/>
        </w:rPr>
        <w:t>אש</w:t>
      </w:r>
      <w:r w:rsidRPr="00CF74BA">
        <w:rPr>
          <w:rFonts w:cs="David"/>
          <w:rtl/>
        </w:rPr>
        <w:t xml:space="preserve"> ועדת החוקה, חוק ומשפט -</w:t>
      </w:r>
    </w:p>
    <w:p w14:paraId="3B15348B" w14:textId="77777777" w:rsidR="00CF74BA" w:rsidRPr="00CF74BA" w:rsidRDefault="00CF74BA" w:rsidP="00CF74BA">
      <w:pPr>
        <w:numPr>
          <w:ilvl w:val="1"/>
          <w:numId w:val="1"/>
        </w:numPr>
        <w:bidi/>
        <w:ind w:right="0"/>
        <w:jc w:val="both"/>
        <w:rPr>
          <w:rFonts w:cs="David"/>
          <w:rtl/>
        </w:rPr>
      </w:pPr>
      <w:r w:rsidRPr="00CF74BA">
        <w:rPr>
          <w:rFonts w:cs="David"/>
          <w:rtl/>
        </w:rPr>
        <w:t>להעברת הצעת חוק למניעת העסקה של עברייני מין במוסדות מסויימים (תיקון – איסור העסקת עברייני מין שהורשעו אך לא נידונו למאסר), התשס"ז-2006 (פ/1698/17), של חברת הכנסת שלי יחימוביץ, מהוועדה לזכויות הילד לדיון בוועדת החוקה, חוק ומשפט.</w:t>
      </w:r>
    </w:p>
    <w:p w14:paraId="378D7C3B" w14:textId="77777777" w:rsidR="00CF74BA" w:rsidRPr="00CF74BA" w:rsidRDefault="00CF74BA" w:rsidP="00CF74BA">
      <w:pPr>
        <w:numPr>
          <w:ilvl w:val="1"/>
          <w:numId w:val="1"/>
        </w:numPr>
        <w:bidi/>
        <w:ind w:right="0"/>
        <w:jc w:val="both"/>
        <w:rPr>
          <w:rFonts w:cs="David"/>
          <w:rtl/>
        </w:rPr>
      </w:pPr>
      <w:r w:rsidRPr="00CF74BA">
        <w:rPr>
          <w:rFonts w:cs="David"/>
          <w:rtl/>
        </w:rPr>
        <w:t>להעברת הצעת חוק הכרזת אבל לאומי, התשס"ז-2006 (פ/1670/17), של קבוצת ח"כים, מוועדת החוקה, חוק ומשפט לדיון בוועדת החינוך, התרבות והספורט.</w:t>
      </w:r>
    </w:p>
    <w:p w14:paraId="49E3C511" w14:textId="77777777" w:rsidR="00CF74BA" w:rsidRPr="00CF74BA" w:rsidRDefault="00CF74BA" w:rsidP="00CF74BA">
      <w:pPr>
        <w:numPr>
          <w:ilvl w:val="0"/>
          <w:numId w:val="1"/>
        </w:numPr>
        <w:bidi/>
        <w:ind w:right="0"/>
        <w:jc w:val="both"/>
        <w:rPr>
          <w:rFonts w:cs="David"/>
        </w:rPr>
      </w:pPr>
      <w:r w:rsidRPr="00CF74BA">
        <w:rPr>
          <w:rFonts w:cs="David"/>
          <w:rtl/>
        </w:rPr>
        <w:t>קביעת ועדות לדיון בהצעות החוק הבאות:</w:t>
      </w:r>
    </w:p>
    <w:p w14:paraId="420BEAA7" w14:textId="77777777" w:rsidR="00CF74BA" w:rsidRPr="00CF74BA" w:rsidRDefault="00CF74BA" w:rsidP="00CF74BA">
      <w:pPr>
        <w:numPr>
          <w:ilvl w:val="1"/>
          <w:numId w:val="1"/>
        </w:numPr>
        <w:tabs>
          <w:tab w:val="left" w:pos="3116"/>
        </w:tabs>
        <w:bidi/>
        <w:ind w:right="0"/>
        <w:jc w:val="both"/>
        <w:rPr>
          <w:rFonts w:cs="David"/>
        </w:rPr>
      </w:pPr>
      <w:r w:rsidRPr="00CF74BA">
        <w:rPr>
          <w:rFonts w:cs="David"/>
          <w:rtl/>
        </w:rPr>
        <w:t>הצעת חוק תרומת ביציות, התשס"ו-2007 (מ/289).</w:t>
      </w:r>
    </w:p>
    <w:p w14:paraId="5E35DB76" w14:textId="77777777" w:rsidR="00CF74BA" w:rsidRPr="00CF74BA" w:rsidRDefault="00CF74BA" w:rsidP="00CF74BA">
      <w:pPr>
        <w:numPr>
          <w:ilvl w:val="1"/>
          <w:numId w:val="1"/>
        </w:numPr>
        <w:tabs>
          <w:tab w:val="left" w:pos="3116"/>
        </w:tabs>
        <w:bidi/>
        <w:ind w:right="0"/>
        <w:jc w:val="both"/>
        <w:rPr>
          <w:rFonts w:cs="David"/>
        </w:rPr>
      </w:pPr>
      <w:r w:rsidRPr="00CF74BA">
        <w:rPr>
          <w:rFonts w:cs="David"/>
          <w:rtl/>
        </w:rPr>
        <w:t>הצעת חוק עבודת נשים (תיקון - איסור פיטורים במהלך טיפולי פוריות לקראת הילד הראשון או השני מאותו בן זוג), התשס"ז-2007, של חבר הכנסת גדעון סער (פ/2349/17).</w:t>
      </w:r>
    </w:p>
    <w:p w14:paraId="5331330E" w14:textId="77777777" w:rsidR="00CF74BA" w:rsidRPr="00CF74BA" w:rsidRDefault="00CF74BA" w:rsidP="00CF74BA">
      <w:pPr>
        <w:numPr>
          <w:ilvl w:val="1"/>
          <w:numId w:val="1"/>
        </w:numPr>
        <w:tabs>
          <w:tab w:val="left" w:pos="3116"/>
        </w:tabs>
        <w:bidi/>
        <w:ind w:right="0"/>
        <w:jc w:val="both"/>
        <w:rPr>
          <w:rFonts w:cs="David"/>
        </w:rPr>
      </w:pPr>
      <w:r w:rsidRPr="00CF74BA">
        <w:rPr>
          <w:rFonts w:cs="David"/>
          <w:rtl/>
        </w:rPr>
        <w:t>הצעת חוק למניעת אלימות במשפחה (תיקון - הגנה על חוסים), התשס"ז-2007 - של חבר הכנסת משה שרוני (פ/2060/17)</w:t>
      </w:r>
    </w:p>
    <w:p w14:paraId="21807D39" w14:textId="77777777" w:rsidR="00CF74BA" w:rsidRPr="00CF74BA" w:rsidRDefault="00CF74BA" w:rsidP="00CF74BA">
      <w:pPr>
        <w:numPr>
          <w:ilvl w:val="1"/>
          <w:numId w:val="1"/>
        </w:numPr>
        <w:tabs>
          <w:tab w:val="left" w:pos="3116"/>
        </w:tabs>
        <w:bidi/>
        <w:ind w:right="0"/>
        <w:jc w:val="both"/>
        <w:rPr>
          <w:rFonts w:cs="David"/>
        </w:rPr>
      </w:pPr>
      <w:r w:rsidRPr="00CF74BA">
        <w:rPr>
          <w:rFonts w:cs="David"/>
          <w:rtl/>
        </w:rPr>
        <w:t>הצעת חוק עבודת נשים (תיקון - זכות עובדת העוברת טיפולי פוריות להיעדר), התשס"ז-2007 - של חבר הכנסת גדעון סער (פ/2410/17).</w:t>
      </w:r>
    </w:p>
    <w:p w14:paraId="5950C514" w14:textId="77777777" w:rsidR="00CF74BA" w:rsidRPr="00CF74BA" w:rsidRDefault="00CF74BA" w:rsidP="00CF74BA">
      <w:pPr>
        <w:numPr>
          <w:ilvl w:val="1"/>
          <w:numId w:val="1"/>
        </w:numPr>
        <w:tabs>
          <w:tab w:val="left" w:pos="3116"/>
        </w:tabs>
        <w:bidi/>
        <w:ind w:right="0"/>
        <w:jc w:val="both"/>
        <w:rPr>
          <w:rFonts w:cs="David"/>
        </w:rPr>
      </w:pPr>
      <w:r w:rsidRPr="00CF74BA">
        <w:rPr>
          <w:rFonts w:cs="David"/>
          <w:rtl/>
        </w:rPr>
        <w:t>הצעת חוק שיקים ללא כיסוי (תיקון – ביטול הבאת שיק במנין שיקים שסורבו), התשס"ז-2007, של חבר הכנסת יצחק לוי (פ/1943/17).</w:t>
      </w:r>
    </w:p>
    <w:p w14:paraId="0AA57426" w14:textId="77777777" w:rsidR="00CF74BA" w:rsidRPr="00CF74BA" w:rsidRDefault="00CF74BA" w:rsidP="00CF74BA">
      <w:pPr>
        <w:numPr>
          <w:ilvl w:val="1"/>
          <w:numId w:val="1"/>
        </w:numPr>
        <w:tabs>
          <w:tab w:val="left" w:pos="3116"/>
        </w:tabs>
        <w:bidi/>
        <w:ind w:right="0"/>
        <w:jc w:val="both"/>
        <w:rPr>
          <w:rFonts w:cs="David"/>
        </w:rPr>
      </w:pPr>
      <w:r w:rsidRPr="00CF74BA">
        <w:rPr>
          <w:rFonts w:cs="David"/>
          <w:rtl/>
        </w:rPr>
        <w:t>הצעת חוק יסוד: הכנסת (תיקון – הצהרת אמונים של חבר כנסת), של חבר הכנסת דוד רותם וקב</w:t>
      </w:r>
      <w:r w:rsidRPr="00CF74BA">
        <w:rPr>
          <w:rFonts w:cs="David" w:hint="cs"/>
          <w:rtl/>
        </w:rPr>
        <w:t>וצת</w:t>
      </w:r>
      <w:r w:rsidRPr="00CF74BA">
        <w:rPr>
          <w:rFonts w:cs="David"/>
          <w:rtl/>
        </w:rPr>
        <w:t xml:space="preserve"> ח</w:t>
      </w:r>
      <w:r w:rsidRPr="00CF74BA">
        <w:rPr>
          <w:rFonts w:cs="David" w:hint="cs"/>
          <w:rtl/>
        </w:rPr>
        <w:t>ברי-הכנסת</w:t>
      </w:r>
      <w:r w:rsidRPr="00CF74BA">
        <w:rPr>
          <w:rFonts w:cs="David"/>
          <w:rtl/>
        </w:rPr>
        <w:t xml:space="preserve"> (פ/17/2526). </w:t>
      </w:r>
    </w:p>
    <w:p w14:paraId="08658E28" w14:textId="77777777" w:rsidR="00CF74BA" w:rsidRPr="00CF74BA" w:rsidRDefault="00CF74BA" w:rsidP="00CF74BA">
      <w:pPr>
        <w:numPr>
          <w:ilvl w:val="1"/>
          <w:numId w:val="1"/>
        </w:numPr>
        <w:tabs>
          <w:tab w:val="left" w:pos="3116"/>
        </w:tabs>
        <w:bidi/>
        <w:ind w:right="0"/>
        <w:jc w:val="both"/>
        <w:rPr>
          <w:rFonts w:cs="David"/>
          <w:rtl/>
        </w:rPr>
      </w:pPr>
      <w:r w:rsidRPr="00CF74BA">
        <w:rPr>
          <w:rFonts w:cs="David"/>
          <w:rtl/>
        </w:rPr>
        <w:t>הצעת חוק יסוד: הכנסת (תיקון – הצהרת אמונים של חבר כנסת), של חבר הכנסת זבולון אורלב וקב</w:t>
      </w:r>
      <w:r w:rsidRPr="00CF74BA">
        <w:rPr>
          <w:rFonts w:cs="David" w:hint="cs"/>
          <w:rtl/>
        </w:rPr>
        <w:t>וצת</w:t>
      </w:r>
      <w:r w:rsidRPr="00CF74BA">
        <w:rPr>
          <w:rFonts w:cs="David"/>
          <w:rtl/>
        </w:rPr>
        <w:t xml:space="preserve"> ח</w:t>
      </w:r>
      <w:r w:rsidRPr="00CF74BA">
        <w:rPr>
          <w:rFonts w:cs="David" w:hint="cs"/>
          <w:rtl/>
        </w:rPr>
        <w:t>ברי-הכנסת</w:t>
      </w:r>
      <w:r w:rsidRPr="00CF74BA">
        <w:rPr>
          <w:rFonts w:cs="David"/>
          <w:rtl/>
        </w:rPr>
        <w:t xml:space="preserve"> (פ/17/1778).</w:t>
      </w:r>
    </w:p>
    <w:p w14:paraId="3B0B386C" w14:textId="77777777" w:rsidR="00CF74BA" w:rsidRPr="00CF74BA" w:rsidRDefault="00CF74BA" w:rsidP="00CF74BA">
      <w:pPr>
        <w:numPr>
          <w:ilvl w:val="1"/>
          <w:numId w:val="1"/>
        </w:numPr>
        <w:tabs>
          <w:tab w:val="left" w:pos="3116"/>
        </w:tabs>
        <w:bidi/>
        <w:ind w:right="0"/>
        <w:jc w:val="both"/>
        <w:rPr>
          <w:rFonts w:cs="David"/>
        </w:rPr>
      </w:pPr>
      <w:r w:rsidRPr="00CF74BA">
        <w:rPr>
          <w:rFonts w:cs="David"/>
          <w:rtl/>
        </w:rPr>
        <w:t>הצעת חוק לעידוד הצמיחה לעסקים קטנים ובינוניים (תיקוני חקיקה),  התשס"ז-2006 – של חבר הכנסת גדעון סער (פ/1718/17).</w:t>
      </w:r>
    </w:p>
    <w:p w14:paraId="3880614D" w14:textId="77777777" w:rsidR="00CF74BA" w:rsidRPr="00CF74BA" w:rsidRDefault="00CF74BA" w:rsidP="00CF74BA">
      <w:pPr>
        <w:numPr>
          <w:ilvl w:val="1"/>
          <w:numId w:val="1"/>
        </w:numPr>
        <w:tabs>
          <w:tab w:val="left" w:pos="3116"/>
        </w:tabs>
        <w:bidi/>
        <w:ind w:right="0"/>
        <w:jc w:val="both"/>
        <w:rPr>
          <w:rFonts w:cs="David"/>
        </w:rPr>
      </w:pPr>
      <w:r w:rsidRPr="00CF74BA">
        <w:rPr>
          <w:rFonts w:cs="David"/>
          <w:rtl/>
        </w:rPr>
        <w:t>הצעת חוק צער בעלי חיים (הגנה על בעלי חיים) (תיקון - פעולות המעידות על התעללות), התשס"ו-2006 - של חברת הכנסת זהבה גלאון (פ/170/17).</w:t>
      </w:r>
    </w:p>
    <w:p w14:paraId="30218730" w14:textId="77777777" w:rsidR="00CF74BA" w:rsidRPr="00CF74BA" w:rsidRDefault="00CF74BA" w:rsidP="00CF74BA">
      <w:pPr>
        <w:numPr>
          <w:ilvl w:val="1"/>
          <w:numId w:val="1"/>
        </w:numPr>
        <w:tabs>
          <w:tab w:val="left" w:pos="3116"/>
        </w:tabs>
        <w:bidi/>
        <w:ind w:right="0"/>
        <w:jc w:val="both"/>
        <w:rPr>
          <w:rFonts w:cs="David"/>
        </w:rPr>
      </w:pPr>
      <w:r w:rsidRPr="00CF74BA">
        <w:rPr>
          <w:rFonts w:cs="David"/>
          <w:rtl/>
        </w:rPr>
        <w:t>הצעת חוק לתיקון פקודת מס הכנסה (פטור ממס למלגה לסטודנט), התשס"ז-2007 - של חברי הכנסת גלעד ארדן ואבישי ברוורמן (פ/2329/17)</w:t>
      </w:r>
    </w:p>
    <w:p w14:paraId="114C0978" w14:textId="77777777" w:rsidR="00CF74BA" w:rsidRPr="00CF74BA" w:rsidRDefault="00CF74BA" w:rsidP="00CF74BA">
      <w:pPr>
        <w:numPr>
          <w:ilvl w:val="1"/>
          <w:numId w:val="1"/>
        </w:numPr>
        <w:tabs>
          <w:tab w:val="left" w:pos="3116"/>
        </w:tabs>
        <w:bidi/>
        <w:ind w:right="0"/>
        <w:jc w:val="both"/>
        <w:rPr>
          <w:rFonts w:cs="David"/>
        </w:rPr>
      </w:pPr>
      <w:r w:rsidRPr="00CF74BA">
        <w:rPr>
          <w:rFonts w:cs="David"/>
          <w:rtl/>
        </w:rPr>
        <w:t>הצעת חוק לתיקון פקודת מס הכנסה (פטור ממס על מלגה לסטודנט), התשס"ז-2007 - של חברי הכנסת סטס מיסז'ניקוב ואלכס מילר (פ/2602/17).</w:t>
      </w:r>
    </w:p>
    <w:p w14:paraId="2D13E995" w14:textId="77777777" w:rsidR="00CF74BA" w:rsidRPr="00CF74BA" w:rsidRDefault="00CF74BA" w:rsidP="00CF74BA">
      <w:pPr>
        <w:numPr>
          <w:ilvl w:val="1"/>
          <w:numId w:val="1"/>
        </w:numPr>
        <w:tabs>
          <w:tab w:val="left" w:pos="3116"/>
        </w:tabs>
        <w:bidi/>
        <w:ind w:right="0"/>
        <w:jc w:val="both"/>
        <w:rPr>
          <w:rFonts w:cs="David"/>
        </w:rPr>
      </w:pPr>
      <w:r w:rsidRPr="00CF74BA">
        <w:rPr>
          <w:rFonts w:cs="David"/>
          <w:rtl/>
        </w:rPr>
        <w:t>הצעת חוק לתיקון פקודת מס הכנסה (פטור ממס על מלגות סטודנטים בתארים מתקדמים), התשס"ו - 2006 - של חברת הכנסת אורית נוקד (פ/154/17).</w:t>
      </w:r>
    </w:p>
    <w:p w14:paraId="6FF4BA50" w14:textId="77777777" w:rsidR="00CF74BA" w:rsidRPr="00CF74BA" w:rsidRDefault="00CF74BA" w:rsidP="00CF74BA">
      <w:pPr>
        <w:numPr>
          <w:ilvl w:val="1"/>
          <w:numId w:val="1"/>
        </w:numPr>
        <w:tabs>
          <w:tab w:val="left" w:pos="3116"/>
        </w:tabs>
        <w:bidi/>
        <w:ind w:right="0"/>
        <w:jc w:val="both"/>
        <w:rPr>
          <w:rFonts w:cs="David"/>
        </w:rPr>
      </w:pPr>
      <w:r w:rsidRPr="00CF74BA">
        <w:rPr>
          <w:rFonts w:cs="David"/>
          <w:rtl/>
        </w:rPr>
        <w:t>הצעת חוק לתיקון פקודת התעבורה (דגימת רוק), התשס"ז-2007, של חבר הכנסת נסים זאב (פ/2511/17).</w:t>
      </w:r>
    </w:p>
    <w:p w14:paraId="1A9C9051" w14:textId="77777777" w:rsidR="00CF74BA" w:rsidRPr="00CF74BA" w:rsidRDefault="00CF74BA" w:rsidP="00CF74BA">
      <w:pPr>
        <w:numPr>
          <w:ilvl w:val="0"/>
          <w:numId w:val="1"/>
        </w:numPr>
        <w:bidi/>
        <w:ind w:right="0"/>
        <w:jc w:val="both"/>
        <w:rPr>
          <w:rFonts w:cs="David"/>
        </w:rPr>
      </w:pPr>
      <w:r w:rsidRPr="00CF74BA">
        <w:rPr>
          <w:rFonts w:cs="David"/>
          <w:rtl/>
        </w:rPr>
        <w:lastRenderedPageBreak/>
        <w:t>קביעת ועדה לדיון בהצעה לסדר</w:t>
      </w:r>
      <w:r w:rsidRPr="00CF74BA">
        <w:rPr>
          <w:rFonts w:cs="David" w:hint="cs"/>
          <w:rtl/>
        </w:rPr>
        <w:t>-</w:t>
      </w:r>
      <w:r w:rsidRPr="00CF74BA">
        <w:rPr>
          <w:rFonts w:cs="David"/>
          <w:rtl/>
        </w:rPr>
        <w:t>היום בנושא: "ירידת אמון הציבור במוסדות השלטון", הצעת חבר הכנסת אופיר פינס-פז.</w:t>
      </w:r>
    </w:p>
    <w:p w14:paraId="035933A5" w14:textId="77777777" w:rsidR="00CF74BA" w:rsidRPr="00CF74BA" w:rsidRDefault="00CF74BA" w:rsidP="00CF74BA">
      <w:pPr>
        <w:numPr>
          <w:ilvl w:val="0"/>
          <w:numId w:val="1"/>
        </w:numPr>
        <w:bidi/>
        <w:ind w:right="0"/>
        <w:jc w:val="both"/>
        <w:rPr>
          <w:rFonts w:cs="David"/>
          <w:rtl/>
        </w:rPr>
      </w:pPr>
      <w:r w:rsidRPr="00CF74BA">
        <w:rPr>
          <w:rFonts w:cs="David" w:hint="cs"/>
          <w:rtl/>
        </w:rPr>
        <w:t>המלצת ועדת הכנסת בדבר ישיבת הכנסת ביום שני, ערב תשעה באב.</w:t>
      </w:r>
    </w:p>
    <w:p w14:paraId="101EE79C" w14:textId="77777777" w:rsidR="00CF74BA" w:rsidRPr="00CF74BA" w:rsidRDefault="00CF74BA" w:rsidP="00CF74BA">
      <w:pPr>
        <w:pStyle w:val="Header"/>
        <w:tabs>
          <w:tab w:val="clear" w:pos="4153"/>
          <w:tab w:val="clear" w:pos="8306"/>
        </w:tabs>
        <w:jc w:val="both"/>
        <w:rPr>
          <w:sz w:val="24"/>
          <w:u w:val="single"/>
          <w:rtl/>
        </w:rPr>
      </w:pPr>
    </w:p>
    <w:p w14:paraId="0CA7F4A9" w14:textId="77777777" w:rsidR="00CF74BA" w:rsidRPr="00CF74BA" w:rsidRDefault="00CF74BA" w:rsidP="00CF74BA">
      <w:pPr>
        <w:bidi/>
        <w:jc w:val="both"/>
        <w:rPr>
          <w:rFonts w:cs="David"/>
          <w:b/>
          <w:bCs/>
          <w:u w:val="single"/>
          <w:rtl/>
        </w:rPr>
      </w:pPr>
      <w:r w:rsidRPr="00CF74BA">
        <w:rPr>
          <w:rFonts w:cs="David"/>
          <w:b/>
          <w:bCs/>
          <w:u w:val="single"/>
          <w:rtl/>
        </w:rPr>
        <w:t>נכחו</w:t>
      </w:r>
      <w:r w:rsidRPr="00CF74BA">
        <w:rPr>
          <w:rFonts w:cs="David"/>
          <w:rtl/>
        </w:rPr>
        <w:t>:</w:t>
      </w:r>
    </w:p>
    <w:p w14:paraId="2261B896" w14:textId="77777777" w:rsidR="00CF74BA" w:rsidRPr="00CF74BA" w:rsidRDefault="00CF74BA" w:rsidP="00CF74BA">
      <w:pPr>
        <w:bidi/>
        <w:jc w:val="both"/>
        <w:rPr>
          <w:rFonts w:cs="David"/>
          <w:rtl/>
        </w:rPr>
      </w:pPr>
    </w:p>
    <w:p w14:paraId="19F30705" w14:textId="77777777" w:rsidR="00CF74BA" w:rsidRPr="00CF74BA" w:rsidRDefault="00CF74BA" w:rsidP="00CF74BA">
      <w:pPr>
        <w:tabs>
          <w:tab w:val="left" w:pos="1788"/>
        </w:tabs>
        <w:bidi/>
        <w:jc w:val="both"/>
        <w:rPr>
          <w:rFonts w:cs="David"/>
          <w:rtl/>
        </w:rPr>
      </w:pPr>
      <w:r w:rsidRPr="00CF74BA">
        <w:rPr>
          <w:rFonts w:cs="David"/>
          <w:b/>
          <w:bCs/>
          <w:u w:val="single"/>
          <w:rtl/>
        </w:rPr>
        <w:t>חברי הוועדה</w:t>
      </w:r>
      <w:r w:rsidRPr="00CF74BA">
        <w:rPr>
          <w:rFonts w:cs="David"/>
          <w:rtl/>
        </w:rPr>
        <w:t>:</w:t>
      </w:r>
    </w:p>
    <w:p w14:paraId="1B610AF5" w14:textId="77777777" w:rsidR="00CF74BA" w:rsidRPr="00CF74BA" w:rsidRDefault="00CF74BA" w:rsidP="00CF74BA">
      <w:pPr>
        <w:bidi/>
        <w:jc w:val="both"/>
        <w:rPr>
          <w:rFonts w:cs="David" w:hint="cs"/>
          <w:rtl/>
        </w:rPr>
      </w:pPr>
      <w:r w:rsidRPr="00CF74BA">
        <w:rPr>
          <w:rFonts w:cs="David" w:hint="cs"/>
          <w:rtl/>
        </w:rPr>
        <w:t xml:space="preserve">יעקב מרגי </w:t>
      </w:r>
      <w:r w:rsidRPr="00CF74BA">
        <w:rPr>
          <w:rFonts w:cs="David"/>
          <w:rtl/>
        </w:rPr>
        <w:t>–</w:t>
      </w:r>
      <w:r w:rsidRPr="00CF74BA">
        <w:rPr>
          <w:rFonts w:cs="David" w:hint="cs"/>
          <w:rtl/>
        </w:rPr>
        <w:t xml:space="preserve"> היו"ר הזמני לוועדת הכנסת</w:t>
      </w:r>
    </w:p>
    <w:p w14:paraId="74EE1F0F" w14:textId="77777777" w:rsidR="00CF74BA" w:rsidRPr="00CF74BA" w:rsidRDefault="00CF74BA" w:rsidP="00CF74BA">
      <w:pPr>
        <w:bidi/>
        <w:jc w:val="both"/>
        <w:rPr>
          <w:rFonts w:cs="David" w:hint="cs"/>
          <w:rtl/>
        </w:rPr>
      </w:pPr>
      <w:r w:rsidRPr="00CF74BA">
        <w:rPr>
          <w:rFonts w:cs="David" w:hint="cs"/>
          <w:rtl/>
        </w:rPr>
        <w:t>יולי יואל אדלשטיין</w:t>
      </w:r>
    </w:p>
    <w:p w14:paraId="6E2A7C48" w14:textId="77777777" w:rsidR="00CF74BA" w:rsidRPr="00CF74BA" w:rsidRDefault="00CF74BA" w:rsidP="00CF74BA">
      <w:pPr>
        <w:bidi/>
        <w:jc w:val="both"/>
        <w:rPr>
          <w:rFonts w:cs="David" w:hint="cs"/>
          <w:rtl/>
        </w:rPr>
      </w:pPr>
      <w:r w:rsidRPr="00CF74BA">
        <w:rPr>
          <w:rFonts w:cs="David" w:hint="cs"/>
          <w:rtl/>
        </w:rPr>
        <w:t>דוד אזולאי</w:t>
      </w:r>
    </w:p>
    <w:p w14:paraId="6EEEBD7B" w14:textId="77777777" w:rsidR="00CF74BA" w:rsidRPr="00CF74BA" w:rsidRDefault="00CF74BA" w:rsidP="00CF74BA">
      <w:pPr>
        <w:bidi/>
        <w:jc w:val="both"/>
        <w:rPr>
          <w:rFonts w:cs="David" w:hint="cs"/>
          <w:rtl/>
        </w:rPr>
      </w:pPr>
      <w:r w:rsidRPr="00CF74BA">
        <w:rPr>
          <w:rFonts w:cs="David" w:hint="cs"/>
          <w:rtl/>
        </w:rPr>
        <w:t>אורי אריאל</w:t>
      </w:r>
    </w:p>
    <w:p w14:paraId="57E8041B" w14:textId="77777777" w:rsidR="00CF74BA" w:rsidRPr="00CF74BA" w:rsidRDefault="00CF74BA" w:rsidP="00CF74BA">
      <w:pPr>
        <w:bidi/>
        <w:jc w:val="both"/>
        <w:rPr>
          <w:rFonts w:cs="David" w:hint="cs"/>
          <w:rtl/>
        </w:rPr>
      </w:pPr>
      <w:r w:rsidRPr="00CF74BA">
        <w:rPr>
          <w:rFonts w:cs="David" w:hint="cs"/>
          <w:rtl/>
        </w:rPr>
        <w:t>אליהו גבאי</w:t>
      </w:r>
    </w:p>
    <w:p w14:paraId="7AF2535A" w14:textId="77777777" w:rsidR="00CF74BA" w:rsidRPr="00CF74BA" w:rsidRDefault="00CF74BA" w:rsidP="00CF74BA">
      <w:pPr>
        <w:bidi/>
        <w:jc w:val="both"/>
        <w:rPr>
          <w:rFonts w:cs="David" w:hint="cs"/>
          <w:rtl/>
        </w:rPr>
      </w:pPr>
      <w:r w:rsidRPr="00CF74BA">
        <w:rPr>
          <w:rFonts w:cs="David" w:hint="cs"/>
          <w:rtl/>
        </w:rPr>
        <w:t>זהבה גלאון</w:t>
      </w:r>
    </w:p>
    <w:p w14:paraId="3D7491D7" w14:textId="77777777" w:rsidR="00CF74BA" w:rsidRPr="00CF74BA" w:rsidRDefault="00CF74BA" w:rsidP="00CF74BA">
      <w:pPr>
        <w:bidi/>
        <w:jc w:val="both"/>
        <w:rPr>
          <w:rFonts w:cs="David" w:hint="cs"/>
          <w:rtl/>
        </w:rPr>
      </w:pPr>
      <w:r w:rsidRPr="00CF74BA">
        <w:rPr>
          <w:rFonts w:cs="David" w:hint="cs"/>
          <w:rtl/>
        </w:rPr>
        <w:t>נסים זאב</w:t>
      </w:r>
    </w:p>
    <w:p w14:paraId="3C0BBF8B" w14:textId="77777777" w:rsidR="00CF74BA" w:rsidRPr="00CF74BA" w:rsidRDefault="00CF74BA" w:rsidP="00CF74BA">
      <w:pPr>
        <w:bidi/>
        <w:jc w:val="both"/>
        <w:rPr>
          <w:rFonts w:cs="David" w:hint="cs"/>
          <w:rtl/>
        </w:rPr>
      </w:pPr>
      <w:r w:rsidRPr="00CF74BA">
        <w:rPr>
          <w:rFonts w:cs="David" w:hint="cs"/>
          <w:rtl/>
        </w:rPr>
        <w:t>נדיה חילו</w:t>
      </w:r>
    </w:p>
    <w:p w14:paraId="29C01A8E" w14:textId="77777777" w:rsidR="00CF74BA" w:rsidRPr="00CF74BA" w:rsidRDefault="00CF74BA" w:rsidP="00CF74BA">
      <w:pPr>
        <w:bidi/>
        <w:jc w:val="both"/>
        <w:rPr>
          <w:rFonts w:cs="David" w:hint="cs"/>
          <w:rtl/>
        </w:rPr>
      </w:pPr>
      <w:r w:rsidRPr="00CF74BA">
        <w:rPr>
          <w:rFonts w:cs="David" w:hint="cs"/>
          <w:rtl/>
        </w:rPr>
        <w:t>אסתרינה טרטמן</w:t>
      </w:r>
    </w:p>
    <w:p w14:paraId="49C77202" w14:textId="77777777" w:rsidR="00CF74BA" w:rsidRPr="00CF74BA" w:rsidRDefault="00CF74BA" w:rsidP="00CF74BA">
      <w:pPr>
        <w:bidi/>
        <w:jc w:val="both"/>
        <w:rPr>
          <w:rFonts w:cs="David" w:hint="cs"/>
          <w:rtl/>
        </w:rPr>
      </w:pPr>
      <w:r w:rsidRPr="00CF74BA">
        <w:rPr>
          <w:rFonts w:cs="David" w:hint="cs"/>
          <w:rtl/>
        </w:rPr>
        <w:t>שלי יחימוביץ'</w:t>
      </w:r>
    </w:p>
    <w:p w14:paraId="036D87F4" w14:textId="77777777" w:rsidR="00CF74BA" w:rsidRPr="00CF74BA" w:rsidRDefault="00CF74BA" w:rsidP="00CF74BA">
      <w:pPr>
        <w:bidi/>
        <w:jc w:val="both"/>
        <w:rPr>
          <w:rFonts w:cs="David" w:hint="cs"/>
          <w:rtl/>
        </w:rPr>
      </w:pPr>
      <w:r w:rsidRPr="00CF74BA">
        <w:rPr>
          <w:rFonts w:cs="David" w:hint="cs"/>
          <w:rtl/>
        </w:rPr>
        <w:t>יורם מרציאנו</w:t>
      </w:r>
    </w:p>
    <w:p w14:paraId="1C054B39" w14:textId="77777777" w:rsidR="00CF74BA" w:rsidRPr="00CF74BA" w:rsidRDefault="00CF74BA" w:rsidP="00CF74BA">
      <w:pPr>
        <w:bidi/>
        <w:jc w:val="both"/>
        <w:rPr>
          <w:rFonts w:cs="David" w:hint="cs"/>
          <w:rtl/>
        </w:rPr>
      </w:pPr>
      <w:r w:rsidRPr="00CF74BA">
        <w:rPr>
          <w:rFonts w:cs="David" w:hint="cs"/>
          <w:rtl/>
        </w:rPr>
        <w:t>גדעון סער</w:t>
      </w:r>
    </w:p>
    <w:p w14:paraId="12238A4C" w14:textId="77777777" w:rsidR="00CF74BA" w:rsidRPr="00CF74BA" w:rsidRDefault="00CF74BA" w:rsidP="00CF74BA">
      <w:pPr>
        <w:bidi/>
        <w:jc w:val="both"/>
        <w:rPr>
          <w:rFonts w:cs="David" w:hint="cs"/>
          <w:rtl/>
        </w:rPr>
      </w:pPr>
      <w:r w:rsidRPr="00CF74BA">
        <w:rPr>
          <w:rFonts w:cs="David" w:hint="cs"/>
          <w:rtl/>
        </w:rPr>
        <w:t>מאיר פרוש</w:t>
      </w:r>
    </w:p>
    <w:p w14:paraId="787D4F1C" w14:textId="77777777" w:rsidR="00CF74BA" w:rsidRPr="00CF74BA" w:rsidRDefault="00CF74BA" w:rsidP="00CF74BA">
      <w:pPr>
        <w:bidi/>
        <w:jc w:val="both"/>
        <w:rPr>
          <w:rFonts w:cs="David" w:hint="cs"/>
          <w:rtl/>
        </w:rPr>
      </w:pPr>
      <w:r w:rsidRPr="00CF74BA">
        <w:rPr>
          <w:rFonts w:cs="David" w:hint="cs"/>
          <w:rtl/>
        </w:rPr>
        <w:t>ראובן ריבלין</w:t>
      </w:r>
    </w:p>
    <w:p w14:paraId="7A50ECA4" w14:textId="77777777" w:rsidR="00CF74BA" w:rsidRPr="00CF74BA" w:rsidRDefault="00CF74BA" w:rsidP="00CF74BA">
      <w:pPr>
        <w:bidi/>
        <w:jc w:val="both"/>
        <w:rPr>
          <w:rFonts w:cs="David" w:hint="cs"/>
          <w:rtl/>
        </w:rPr>
      </w:pPr>
      <w:r w:rsidRPr="00CF74BA">
        <w:rPr>
          <w:rFonts w:cs="David" w:hint="cs"/>
          <w:rtl/>
        </w:rPr>
        <w:t>משה שרוני</w:t>
      </w:r>
    </w:p>
    <w:p w14:paraId="0D933901" w14:textId="77777777" w:rsidR="00CF74BA" w:rsidRPr="00CF74BA" w:rsidRDefault="00CF74BA" w:rsidP="00CF74BA">
      <w:pPr>
        <w:bidi/>
        <w:jc w:val="both"/>
        <w:rPr>
          <w:rFonts w:cs="David" w:hint="cs"/>
          <w:rtl/>
        </w:rPr>
      </w:pPr>
    </w:p>
    <w:p w14:paraId="63FEA4B7" w14:textId="77777777" w:rsidR="00CF74BA" w:rsidRPr="00CF74BA" w:rsidRDefault="00CF74BA" w:rsidP="00CF74BA">
      <w:pPr>
        <w:tabs>
          <w:tab w:val="left" w:pos="1788"/>
          <w:tab w:val="left" w:pos="3631"/>
        </w:tabs>
        <w:bidi/>
        <w:jc w:val="both"/>
        <w:rPr>
          <w:rFonts w:cs="David" w:hint="cs"/>
          <w:rtl/>
        </w:rPr>
      </w:pPr>
      <w:r w:rsidRPr="00CF74BA">
        <w:rPr>
          <w:rFonts w:cs="David"/>
          <w:b/>
          <w:bCs/>
          <w:u w:val="single"/>
          <w:rtl/>
        </w:rPr>
        <w:t>מוזמנים</w:t>
      </w:r>
      <w:r w:rsidRPr="00CF74BA">
        <w:rPr>
          <w:rFonts w:cs="David"/>
          <w:rtl/>
        </w:rPr>
        <w:t>:</w:t>
      </w:r>
    </w:p>
    <w:p w14:paraId="3B01FA04" w14:textId="77777777" w:rsidR="00CF74BA" w:rsidRPr="00CF74BA" w:rsidRDefault="00CF74BA" w:rsidP="00CF74BA">
      <w:pPr>
        <w:bidi/>
        <w:jc w:val="both"/>
        <w:rPr>
          <w:rFonts w:cs="David" w:hint="cs"/>
          <w:rtl/>
        </w:rPr>
      </w:pPr>
      <w:r w:rsidRPr="00CF74BA">
        <w:rPr>
          <w:rFonts w:cs="David" w:hint="cs"/>
          <w:rtl/>
        </w:rPr>
        <w:t>חה"כ זאב אלקין</w:t>
      </w:r>
    </w:p>
    <w:p w14:paraId="55E136C1" w14:textId="77777777" w:rsidR="00CF74BA" w:rsidRPr="00CF74BA" w:rsidRDefault="00CF74BA" w:rsidP="00CF74BA">
      <w:pPr>
        <w:bidi/>
        <w:jc w:val="both"/>
        <w:rPr>
          <w:rFonts w:cs="David" w:hint="cs"/>
          <w:rtl/>
        </w:rPr>
      </w:pPr>
      <w:r w:rsidRPr="00CF74BA">
        <w:rPr>
          <w:rFonts w:cs="David" w:hint="cs"/>
          <w:rtl/>
        </w:rPr>
        <w:t>חה"כ חיים אמסלם</w:t>
      </w:r>
    </w:p>
    <w:p w14:paraId="3BFE7902" w14:textId="77777777" w:rsidR="00CF74BA" w:rsidRPr="00CF74BA" w:rsidRDefault="00CF74BA" w:rsidP="00CF74BA">
      <w:pPr>
        <w:bidi/>
        <w:jc w:val="both"/>
        <w:rPr>
          <w:rFonts w:cs="David" w:hint="cs"/>
          <w:rtl/>
        </w:rPr>
      </w:pPr>
      <w:r w:rsidRPr="00CF74BA">
        <w:rPr>
          <w:rFonts w:cs="David" w:hint="cs"/>
          <w:rtl/>
        </w:rPr>
        <w:t>חה"כ מנחם בן-ששון</w:t>
      </w:r>
    </w:p>
    <w:p w14:paraId="2C7514F9" w14:textId="77777777" w:rsidR="00CF74BA" w:rsidRPr="00CF74BA" w:rsidRDefault="00CF74BA" w:rsidP="00CF74BA">
      <w:pPr>
        <w:bidi/>
        <w:jc w:val="both"/>
        <w:rPr>
          <w:rFonts w:cs="David" w:hint="cs"/>
          <w:rtl/>
        </w:rPr>
      </w:pPr>
      <w:r w:rsidRPr="00CF74BA">
        <w:rPr>
          <w:rFonts w:cs="David" w:hint="cs"/>
          <w:rtl/>
        </w:rPr>
        <w:t>חה"כ אבישי ברוורמן</w:t>
      </w:r>
    </w:p>
    <w:p w14:paraId="22B266BB" w14:textId="77777777" w:rsidR="00CF74BA" w:rsidRPr="00CF74BA" w:rsidRDefault="00CF74BA" w:rsidP="00CF74BA">
      <w:pPr>
        <w:bidi/>
        <w:jc w:val="both"/>
        <w:rPr>
          <w:rFonts w:cs="David" w:hint="cs"/>
          <w:rtl/>
        </w:rPr>
      </w:pPr>
      <w:r w:rsidRPr="00CF74BA">
        <w:rPr>
          <w:rFonts w:cs="David" w:hint="cs"/>
          <w:rtl/>
        </w:rPr>
        <w:t>חה"כ שלמה ברזניץ</w:t>
      </w:r>
    </w:p>
    <w:p w14:paraId="311BD858" w14:textId="77777777" w:rsidR="00CF74BA" w:rsidRPr="00CF74BA" w:rsidRDefault="00CF74BA" w:rsidP="00CF74BA">
      <w:pPr>
        <w:bidi/>
        <w:jc w:val="both"/>
        <w:rPr>
          <w:rFonts w:cs="David" w:hint="cs"/>
          <w:rtl/>
        </w:rPr>
      </w:pPr>
      <w:r w:rsidRPr="00CF74BA">
        <w:rPr>
          <w:rFonts w:cs="David" w:hint="cs"/>
          <w:rtl/>
        </w:rPr>
        <w:t>חה"כ דב חנין</w:t>
      </w:r>
    </w:p>
    <w:p w14:paraId="14477B97" w14:textId="77777777" w:rsidR="00CF74BA" w:rsidRPr="00CF74BA" w:rsidRDefault="00CF74BA" w:rsidP="00CF74BA">
      <w:pPr>
        <w:bidi/>
        <w:jc w:val="both"/>
        <w:rPr>
          <w:rFonts w:cs="David" w:hint="cs"/>
          <w:rtl/>
        </w:rPr>
      </w:pPr>
      <w:r w:rsidRPr="00CF74BA">
        <w:rPr>
          <w:rFonts w:cs="David" w:hint="cs"/>
          <w:rtl/>
        </w:rPr>
        <w:t xml:space="preserve">חה"כ יצחק לוי </w:t>
      </w:r>
    </w:p>
    <w:p w14:paraId="155D1E9C" w14:textId="77777777" w:rsidR="00CF74BA" w:rsidRPr="00CF74BA" w:rsidRDefault="00CF74BA" w:rsidP="00CF74BA">
      <w:pPr>
        <w:bidi/>
        <w:jc w:val="both"/>
        <w:rPr>
          <w:rFonts w:cs="David" w:hint="cs"/>
          <w:rtl/>
        </w:rPr>
      </w:pPr>
      <w:r w:rsidRPr="00CF74BA">
        <w:rPr>
          <w:rFonts w:cs="David" w:hint="cs"/>
          <w:rtl/>
        </w:rPr>
        <w:t>חה"כ אלכס מילר</w:t>
      </w:r>
    </w:p>
    <w:p w14:paraId="306BF67A" w14:textId="77777777" w:rsidR="00CF74BA" w:rsidRPr="00CF74BA" w:rsidRDefault="00CF74BA" w:rsidP="00CF74BA">
      <w:pPr>
        <w:bidi/>
        <w:jc w:val="both"/>
        <w:rPr>
          <w:rFonts w:cs="David" w:hint="cs"/>
          <w:rtl/>
        </w:rPr>
      </w:pPr>
      <w:r w:rsidRPr="00CF74BA">
        <w:rPr>
          <w:rFonts w:cs="David" w:hint="cs"/>
          <w:rtl/>
        </w:rPr>
        <w:t>חה"כ מיכאל מלכיאור</w:t>
      </w:r>
    </w:p>
    <w:p w14:paraId="38DB7BD0" w14:textId="77777777" w:rsidR="00CF74BA" w:rsidRPr="00CF74BA" w:rsidRDefault="00CF74BA" w:rsidP="00CF74BA">
      <w:pPr>
        <w:bidi/>
        <w:jc w:val="both"/>
        <w:rPr>
          <w:rFonts w:cs="David" w:hint="cs"/>
          <w:rtl/>
        </w:rPr>
      </w:pPr>
      <w:r w:rsidRPr="00CF74BA">
        <w:rPr>
          <w:rFonts w:cs="David" w:hint="cs"/>
          <w:rtl/>
        </w:rPr>
        <w:t>חה"כ אופיר פינס-פז</w:t>
      </w:r>
    </w:p>
    <w:p w14:paraId="5729BE11" w14:textId="77777777" w:rsidR="00CF74BA" w:rsidRPr="00CF74BA" w:rsidRDefault="00CF74BA" w:rsidP="00CF74BA">
      <w:pPr>
        <w:bidi/>
        <w:jc w:val="both"/>
        <w:rPr>
          <w:rFonts w:cs="David" w:hint="cs"/>
          <w:rtl/>
        </w:rPr>
      </w:pPr>
      <w:r w:rsidRPr="00CF74BA">
        <w:rPr>
          <w:rFonts w:cs="David" w:hint="cs"/>
          <w:rtl/>
        </w:rPr>
        <w:t xml:space="preserve">עו"ד יבינה זכאי-בראונר </w:t>
      </w:r>
      <w:r w:rsidRPr="00CF74BA">
        <w:rPr>
          <w:rFonts w:cs="David" w:hint="cs"/>
          <w:rtl/>
        </w:rPr>
        <w:tab/>
        <w:t>- לשכה משפטית, משרד החינוך, התרבות והספורט</w:t>
      </w:r>
    </w:p>
    <w:p w14:paraId="776D7467" w14:textId="77777777" w:rsidR="00CF74BA" w:rsidRPr="00CF74BA" w:rsidRDefault="00CF74BA" w:rsidP="00CF74BA">
      <w:pPr>
        <w:bidi/>
        <w:jc w:val="both"/>
        <w:rPr>
          <w:rFonts w:cs="David" w:hint="cs"/>
          <w:rtl/>
        </w:rPr>
      </w:pPr>
      <w:r w:rsidRPr="00CF74BA">
        <w:rPr>
          <w:rFonts w:cs="David" w:hint="cs"/>
          <w:rtl/>
        </w:rPr>
        <w:t xml:space="preserve">עו"ד שלומי מור </w:t>
      </w:r>
      <w:r w:rsidRPr="00CF74BA">
        <w:rPr>
          <w:rFonts w:cs="David" w:hint="cs"/>
          <w:rtl/>
        </w:rPr>
        <w:tab/>
      </w:r>
      <w:r w:rsidRPr="00CF74BA">
        <w:rPr>
          <w:rFonts w:cs="David" w:hint="cs"/>
          <w:rtl/>
        </w:rPr>
        <w:tab/>
        <w:t xml:space="preserve">- המוסד לביטוח לאומי </w:t>
      </w:r>
    </w:p>
    <w:p w14:paraId="3D1798A4" w14:textId="77777777" w:rsidR="00CF74BA" w:rsidRPr="00CF74BA" w:rsidRDefault="00CF74BA" w:rsidP="00CF74BA">
      <w:pPr>
        <w:bidi/>
        <w:jc w:val="both"/>
        <w:rPr>
          <w:rFonts w:cs="David" w:hint="cs"/>
          <w:rtl/>
        </w:rPr>
      </w:pPr>
      <w:r w:rsidRPr="00CF74BA">
        <w:rPr>
          <w:rFonts w:cs="David" w:hint="cs"/>
          <w:rtl/>
        </w:rPr>
        <w:t xml:space="preserve">וילמה מאור </w:t>
      </w:r>
      <w:r w:rsidRPr="00CF74BA">
        <w:rPr>
          <w:rFonts w:cs="David" w:hint="cs"/>
          <w:rtl/>
        </w:rPr>
        <w:tab/>
      </w:r>
      <w:r w:rsidRPr="00CF74BA">
        <w:rPr>
          <w:rFonts w:cs="David" w:hint="cs"/>
          <w:rtl/>
        </w:rPr>
        <w:tab/>
      </w:r>
      <w:r w:rsidRPr="00CF74BA">
        <w:rPr>
          <w:rFonts w:cs="David" w:hint="cs"/>
          <w:rtl/>
        </w:rPr>
        <w:tab/>
        <w:t>- מנהלת ועדת העבודה, הרווחה והבריאות</w:t>
      </w:r>
    </w:p>
    <w:p w14:paraId="4D47A3EB" w14:textId="77777777" w:rsidR="00CF74BA" w:rsidRPr="00CF74BA" w:rsidRDefault="00CF74BA" w:rsidP="00CF74BA">
      <w:pPr>
        <w:bidi/>
        <w:jc w:val="both"/>
        <w:rPr>
          <w:rFonts w:cs="David" w:hint="cs"/>
          <w:rtl/>
        </w:rPr>
      </w:pPr>
      <w:r w:rsidRPr="00CF74BA">
        <w:rPr>
          <w:rFonts w:cs="David" w:hint="cs"/>
          <w:rtl/>
        </w:rPr>
        <w:t xml:space="preserve">ענת לוי </w:t>
      </w:r>
      <w:r w:rsidRPr="00CF74BA">
        <w:rPr>
          <w:rFonts w:cs="David" w:hint="cs"/>
          <w:rtl/>
        </w:rPr>
        <w:tab/>
      </w:r>
      <w:r w:rsidRPr="00CF74BA">
        <w:rPr>
          <w:rFonts w:cs="David" w:hint="cs"/>
          <w:rtl/>
        </w:rPr>
        <w:tab/>
      </w:r>
      <w:r w:rsidRPr="00CF74BA">
        <w:rPr>
          <w:rFonts w:cs="David" w:hint="cs"/>
          <w:rtl/>
        </w:rPr>
        <w:tab/>
        <w:t>- מנהלת ועדת המדע והטכנולוגיה</w:t>
      </w:r>
    </w:p>
    <w:p w14:paraId="50684E21" w14:textId="77777777" w:rsidR="00CF74BA" w:rsidRPr="00CF74BA" w:rsidRDefault="00CF74BA" w:rsidP="00CF74BA">
      <w:pPr>
        <w:bidi/>
        <w:jc w:val="both"/>
        <w:rPr>
          <w:rFonts w:cs="David"/>
          <w:rtl/>
        </w:rPr>
      </w:pPr>
    </w:p>
    <w:p w14:paraId="4C8A2712" w14:textId="77777777" w:rsidR="00CF74BA" w:rsidRPr="00CF74BA" w:rsidRDefault="00CF74BA" w:rsidP="00CF74BA">
      <w:pPr>
        <w:bidi/>
        <w:jc w:val="both"/>
        <w:rPr>
          <w:rFonts w:cs="David" w:hint="cs"/>
          <w:rtl/>
        </w:rPr>
      </w:pPr>
      <w:r w:rsidRPr="00CF74BA">
        <w:rPr>
          <w:rFonts w:cs="David" w:hint="cs"/>
          <w:b/>
          <w:bCs/>
          <w:u w:val="single"/>
          <w:rtl/>
        </w:rPr>
        <w:t>מזכיר הכנסת:</w:t>
      </w:r>
      <w:r w:rsidRPr="00CF74BA">
        <w:rPr>
          <w:rFonts w:cs="David" w:hint="cs"/>
          <w:rtl/>
        </w:rPr>
        <w:tab/>
      </w:r>
      <w:r w:rsidRPr="00CF74BA">
        <w:rPr>
          <w:rFonts w:cs="David" w:hint="cs"/>
          <w:rtl/>
        </w:rPr>
        <w:tab/>
        <w:t>איל ינון</w:t>
      </w:r>
    </w:p>
    <w:p w14:paraId="6B09CAA2" w14:textId="77777777" w:rsidR="00CF74BA" w:rsidRPr="00CF74BA" w:rsidRDefault="00CF74BA" w:rsidP="00CF74BA">
      <w:pPr>
        <w:bidi/>
        <w:jc w:val="both"/>
        <w:rPr>
          <w:rFonts w:cs="David" w:hint="cs"/>
          <w:b/>
          <w:bCs/>
          <w:u w:val="single"/>
          <w:rtl/>
        </w:rPr>
      </w:pPr>
    </w:p>
    <w:p w14:paraId="71AF94AC" w14:textId="77777777" w:rsidR="00CF74BA" w:rsidRPr="00CF74BA" w:rsidRDefault="00CF74BA" w:rsidP="00CF74BA">
      <w:pPr>
        <w:bidi/>
        <w:jc w:val="both"/>
        <w:rPr>
          <w:rFonts w:cs="David" w:hint="cs"/>
          <w:rtl/>
        </w:rPr>
      </w:pPr>
      <w:r w:rsidRPr="00CF74BA">
        <w:rPr>
          <w:rFonts w:cs="David" w:hint="cs"/>
          <w:b/>
          <w:bCs/>
          <w:u w:val="single"/>
          <w:rtl/>
        </w:rPr>
        <w:t>סגנית מזכיר הכנסת:</w:t>
      </w:r>
      <w:r w:rsidRPr="00CF74BA">
        <w:rPr>
          <w:rFonts w:cs="David" w:hint="cs"/>
          <w:rtl/>
        </w:rPr>
        <w:tab/>
        <w:t>ירדנה מלר-הורוביץ</w:t>
      </w:r>
    </w:p>
    <w:p w14:paraId="77E77302" w14:textId="77777777" w:rsidR="00CF74BA" w:rsidRPr="00CF74BA" w:rsidRDefault="00CF74BA" w:rsidP="00CF74BA">
      <w:pPr>
        <w:tabs>
          <w:tab w:val="left" w:pos="1930"/>
        </w:tabs>
        <w:bidi/>
        <w:jc w:val="both"/>
        <w:rPr>
          <w:rFonts w:cs="David" w:hint="cs"/>
          <w:b/>
          <w:bCs/>
          <w:u w:val="single"/>
          <w:rtl/>
        </w:rPr>
      </w:pPr>
    </w:p>
    <w:p w14:paraId="0533FC8E" w14:textId="77777777" w:rsidR="00CF74BA" w:rsidRPr="00CF74BA" w:rsidRDefault="00CF74BA" w:rsidP="00CF74BA">
      <w:pPr>
        <w:tabs>
          <w:tab w:val="left" w:pos="1930"/>
        </w:tabs>
        <w:bidi/>
        <w:jc w:val="both"/>
        <w:rPr>
          <w:rFonts w:cs="David" w:hint="cs"/>
          <w:rtl/>
        </w:rPr>
      </w:pPr>
      <w:r w:rsidRPr="00CF74BA">
        <w:rPr>
          <w:rFonts w:cs="David"/>
          <w:b/>
          <w:bCs/>
          <w:u w:val="single"/>
          <w:rtl/>
        </w:rPr>
        <w:t>יוע</w:t>
      </w:r>
      <w:r w:rsidRPr="00CF74BA">
        <w:rPr>
          <w:rFonts w:cs="David" w:hint="cs"/>
          <w:b/>
          <w:bCs/>
          <w:u w:val="single"/>
          <w:rtl/>
        </w:rPr>
        <w:t>צת</w:t>
      </w:r>
      <w:r w:rsidRPr="00CF74BA">
        <w:rPr>
          <w:rFonts w:cs="David"/>
          <w:b/>
          <w:bCs/>
          <w:u w:val="single"/>
          <w:rtl/>
        </w:rPr>
        <w:t xml:space="preserve"> משפטי</w:t>
      </w:r>
      <w:r w:rsidRPr="00CF74BA">
        <w:rPr>
          <w:rFonts w:cs="David" w:hint="cs"/>
          <w:b/>
          <w:bCs/>
          <w:u w:val="single"/>
          <w:rtl/>
        </w:rPr>
        <w:t>ת</w:t>
      </w:r>
      <w:r w:rsidRPr="00CF74BA">
        <w:rPr>
          <w:rFonts w:cs="David"/>
          <w:rtl/>
        </w:rPr>
        <w:t>:</w:t>
      </w:r>
      <w:r w:rsidRPr="00CF74BA">
        <w:rPr>
          <w:rFonts w:cs="David" w:hint="cs"/>
          <w:rtl/>
        </w:rPr>
        <w:tab/>
      </w:r>
      <w:r w:rsidRPr="00CF74BA">
        <w:rPr>
          <w:rFonts w:cs="David" w:hint="cs"/>
          <w:rtl/>
        </w:rPr>
        <w:tab/>
        <w:t>ארבל אסטרחן</w:t>
      </w:r>
    </w:p>
    <w:p w14:paraId="366C8B8F" w14:textId="77777777" w:rsidR="00CF74BA" w:rsidRPr="00CF74BA" w:rsidRDefault="00CF74BA" w:rsidP="00CF74BA">
      <w:pPr>
        <w:bidi/>
        <w:jc w:val="both"/>
        <w:rPr>
          <w:rFonts w:cs="David"/>
          <w:rtl/>
        </w:rPr>
      </w:pPr>
    </w:p>
    <w:p w14:paraId="7D32BAB9" w14:textId="77777777" w:rsidR="00CF74BA" w:rsidRPr="00CF74BA" w:rsidRDefault="00CF74BA" w:rsidP="00CF74BA">
      <w:pPr>
        <w:tabs>
          <w:tab w:val="left" w:pos="1930"/>
        </w:tabs>
        <w:bidi/>
        <w:jc w:val="both"/>
        <w:rPr>
          <w:rFonts w:cs="David" w:hint="cs"/>
          <w:b/>
          <w:bCs/>
          <w:rtl/>
        </w:rPr>
      </w:pPr>
      <w:r w:rsidRPr="00CF74BA">
        <w:rPr>
          <w:rFonts w:cs="David"/>
          <w:b/>
          <w:bCs/>
          <w:u w:val="single"/>
          <w:rtl/>
        </w:rPr>
        <w:t>מנהלת הוועדה</w:t>
      </w:r>
      <w:r w:rsidRPr="00CF74BA">
        <w:rPr>
          <w:rFonts w:cs="David"/>
          <w:rtl/>
        </w:rPr>
        <w:t>:</w:t>
      </w:r>
      <w:r w:rsidRPr="00CF74BA">
        <w:rPr>
          <w:rFonts w:cs="David" w:hint="cs"/>
          <w:rtl/>
        </w:rPr>
        <w:tab/>
      </w:r>
      <w:r w:rsidRPr="00CF74BA">
        <w:rPr>
          <w:rFonts w:cs="David" w:hint="cs"/>
          <w:rtl/>
        </w:rPr>
        <w:tab/>
        <w:t>אתי בן-יוסף</w:t>
      </w:r>
    </w:p>
    <w:p w14:paraId="1E3239E1" w14:textId="77777777" w:rsidR="00CF74BA" w:rsidRPr="00CF74BA" w:rsidRDefault="00CF74BA" w:rsidP="00CF74BA">
      <w:pPr>
        <w:bidi/>
        <w:jc w:val="both"/>
        <w:rPr>
          <w:rFonts w:cs="David"/>
          <w:rtl/>
        </w:rPr>
      </w:pPr>
    </w:p>
    <w:p w14:paraId="07E32B28" w14:textId="77777777" w:rsidR="00CF74BA" w:rsidRPr="00CF74BA" w:rsidRDefault="00CF74BA" w:rsidP="00CF74BA">
      <w:pPr>
        <w:tabs>
          <w:tab w:val="left" w:pos="1930"/>
        </w:tabs>
        <w:bidi/>
        <w:jc w:val="both"/>
        <w:rPr>
          <w:rFonts w:cs="David" w:hint="cs"/>
          <w:rtl/>
        </w:rPr>
      </w:pPr>
      <w:r w:rsidRPr="00CF74BA">
        <w:rPr>
          <w:rFonts w:cs="David" w:hint="cs"/>
          <w:b/>
          <w:bCs/>
          <w:u w:val="single"/>
          <w:rtl/>
        </w:rPr>
        <w:t>קצרנית פרלמנטרית</w:t>
      </w:r>
      <w:r w:rsidRPr="00CF74BA">
        <w:rPr>
          <w:rFonts w:cs="David"/>
          <w:rtl/>
        </w:rPr>
        <w:t>:</w:t>
      </w:r>
      <w:r w:rsidRPr="00CF74BA">
        <w:rPr>
          <w:rFonts w:cs="David" w:hint="cs"/>
          <w:rtl/>
        </w:rPr>
        <w:tab/>
      </w:r>
      <w:r w:rsidRPr="00CF74BA">
        <w:rPr>
          <w:rFonts w:cs="David" w:hint="cs"/>
          <w:rtl/>
        </w:rPr>
        <w:tab/>
        <w:t>טלי רם</w:t>
      </w:r>
    </w:p>
    <w:p w14:paraId="30FB5CC6" w14:textId="77777777" w:rsidR="00CF74BA" w:rsidRPr="00CF74BA" w:rsidRDefault="00CF74BA" w:rsidP="00CF74BA">
      <w:pPr>
        <w:bidi/>
        <w:jc w:val="both"/>
        <w:rPr>
          <w:rFonts w:cs="David" w:hint="cs"/>
          <w:b/>
          <w:bCs/>
          <w:rtl/>
        </w:rPr>
      </w:pPr>
    </w:p>
    <w:p w14:paraId="3622D718" w14:textId="77777777" w:rsidR="00CF74BA" w:rsidRPr="00CF74BA" w:rsidRDefault="00CF74BA" w:rsidP="00CF74BA">
      <w:pPr>
        <w:pStyle w:val="Heading5"/>
        <w:rPr>
          <w:rFonts w:hint="cs"/>
          <w:sz w:val="24"/>
          <w:rtl/>
        </w:rPr>
      </w:pPr>
    </w:p>
    <w:p w14:paraId="71A29247" w14:textId="77777777" w:rsidR="00CF74BA" w:rsidRPr="00CF74BA" w:rsidRDefault="00CF74BA" w:rsidP="00CF74BA">
      <w:pPr>
        <w:pStyle w:val="Heading5"/>
        <w:rPr>
          <w:sz w:val="24"/>
          <w:rtl/>
        </w:rPr>
      </w:pPr>
      <w:r w:rsidRPr="00CF74BA">
        <w:rPr>
          <w:sz w:val="24"/>
          <w:rtl/>
        </w:rPr>
        <w:t xml:space="preserve"> </w:t>
      </w:r>
    </w:p>
    <w:p w14:paraId="04D2907A" w14:textId="77777777" w:rsidR="00CF74BA" w:rsidRPr="00CF74BA" w:rsidRDefault="00CF74BA" w:rsidP="00CF74BA">
      <w:pPr>
        <w:bidi/>
        <w:jc w:val="both"/>
        <w:rPr>
          <w:rFonts w:cs="David" w:hint="cs"/>
          <w:rtl/>
        </w:rPr>
      </w:pPr>
    </w:p>
    <w:p w14:paraId="1CFD5457" w14:textId="77777777" w:rsidR="00CF74BA" w:rsidRPr="00CF74BA" w:rsidRDefault="00CF74BA" w:rsidP="00CF74BA">
      <w:pPr>
        <w:numPr>
          <w:ilvl w:val="0"/>
          <w:numId w:val="2"/>
        </w:numPr>
        <w:overflowPunct w:val="0"/>
        <w:autoSpaceDE w:val="0"/>
        <w:autoSpaceDN w:val="0"/>
        <w:bidi/>
        <w:adjustRightInd w:val="0"/>
        <w:ind w:right="0"/>
        <w:jc w:val="center"/>
        <w:textAlignment w:val="baseline"/>
        <w:rPr>
          <w:rFonts w:cs="David" w:hint="cs"/>
          <w:b/>
          <w:bCs/>
          <w:u w:val="single"/>
          <w:rtl/>
        </w:rPr>
      </w:pPr>
      <w:r w:rsidRPr="00CF74BA">
        <w:rPr>
          <w:rFonts w:cs="David"/>
          <w:rtl/>
        </w:rPr>
        <w:br w:type="page"/>
      </w:r>
      <w:r w:rsidRPr="00CF74BA">
        <w:rPr>
          <w:rFonts w:cs="David" w:hint="cs"/>
          <w:b/>
          <w:bCs/>
          <w:u w:val="single"/>
          <w:rtl/>
        </w:rPr>
        <w:lastRenderedPageBreak/>
        <w:t>קביעת מסגרת הדיון להצעות להביע אי-אמון בממשלה</w:t>
      </w:r>
    </w:p>
    <w:p w14:paraId="3D99540A" w14:textId="77777777" w:rsidR="00CF74BA" w:rsidRPr="00CF74BA" w:rsidRDefault="00CF74BA" w:rsidP="00CF74BA">
      <w:pPr>
        <w:bidi/>
        <w:ind w:left="360"/>
        <w:jc w:val="both"/>
        <w:rPr>
          <w:rFonts w:cs="David" w:hint="cs"/>
          <w:b/>
          <w:bCs/>
          <w:u w:val="single"/>
          <w:rtl/>
        </w:rPr>
      </w:pPr>
    </w:p>
    <w:p w14:paraId="3E39D395"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4B76CDB3" w14:textId="77777777" w:rsidR="00CF74BA" w:rsidRPr="00CF74BA" w:rsidRDefault="00CF74BA" w:rsidP="00CF74BA">
      <w:pPr>
        <w:bidi/>
        <w:jc w:val="both"/>
        <w:rPr>
          <w:rFonts w:cs="David" w:hint="cs"/>
          <w:u w:val="single"/>
          <w:rtl/>
        </w:rPr>
      </w:pPr>
    </w:p>
    <w:p w14:paraId="27BE2C50" w14:textId="77777777" w:rsidR="00CF74BA" w:rsidRPr="00CF74BA" w:rsidRDefault="00CF74BA" w:rsidP="00CF74BA">
      <w:pPr>
        <w:bidi/>
        <w:jc w:val="both"/>
        <w:rPr>
          <w:rFonts w:cs="David" w:hint="cs"/>
          <w:rtl/>
        </w:rPr>
      </w:pPr>
      <w:r w:rsidRPr="00CF74BA">
        <w:rPr>
          <w:rFonts w:cs="David" w:hint="cs"/>
          <w:rtl/>
        </w:rPr>
        <w:tab/>
        <w:t xml:space="preserve">בוקר טוב לחברים. אני מתכבד לפתוח את ישיבת ועדת הכנסת, ישיבה מס' 138. רבותי, סדר-היום הוא ארוך היום, ננסה להיות תכליתיים. </w:t>
      </w:r>
    </w:p>
    <w:p w14:paraId="45B6BC33"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0E5EC0C7" w14:textId="77777777" w:rsidR="00CF74BA" w:rsidRPr="00CF74BA" w:rsidRDefault="00CF74BA" w:rsidP="00CF74BA">
      <w:pPr>
        <w:bidi/>
        <w:jc w:val="both"/>
        <w:rPr>
          <w:rFonts w:cs="David" w:hint="cs"/>
          <w:u w:val="single"/>
          <w:rtl/>
        </w:rPr>
      </w:pPr>
    </w:p>
    <w:p w14:paraId="64165A5F" w14:textId="77777777" w:rsidR="00CF74BA" w:rsidRPr="00CF74BA" w:rsidRDefault="00CF74BA" w:rsidP="00CF74BA">
      <w:pPr>
        <w:bidi/>
        <w:jc w:val="both"/>
        <w:rPr>
          <w:rFonts w:cs="David" w:hint="cs"/>
          <w:rtl/>
        </w:rPr>
      </w:pPr>
      <w:r w:rsidRPr="00CF74BA">
        <w:rPr>
          <w:rFonts w:cs="David" w:hint="cs"/>
          <w:rtl/>
        </w:rPr>
        <w:tab/>
        <w:t xml:space="preserve"> אנחנו הגענו להסכמות. </w:t>
      </w:r>
    </w:p>
    <w:p w14:paraId="4895E4AC"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3972857C" w14:textId="77777777" w:rsidR="00CF74BA" w:rsidRPr="00CF74BA" w:rsidRDefault="00CF74BA" w:rsidP="00CF74BA">
      <w:pPr>
        <w:bidi/>
        <w:jc w:val="both"/>
        <w:rPr>
          <w:rFonts w:cs="David" w:hint="cs"/>
          <w:rtl/>
        </w:rPr>
      </w:pPr>
    </w:p>
    <w:p w14:paraId="7977A835" w14:textId="77777777" w:rsidR="00CF74BA" w:rsidRPr="00CF74BA" w:rsidRDefault="00CF74BA" w:rsidP="00CF74BA">
      <w:pPr>
        <w:bidi/>
        <w:jc w:val="both"/>
        <w:rPr>
          <w:rFonts w:cs="David" w:hint="cs"/>
          <w:rtl/>
        </w:rPr>
      </w:pPr>
      <w:r w:rsidRPr="00CF74BA">
        <w:rPr>
          <w:rFonts w:cs="David" w:hint="cs"/>
          <w:rtl/>
        </w:rPr>
        <w:tab/>
        <w:t xml:space="preserve">אם יש הסכמות </w:t>
      </w:r>
      <w:r w:rsidRPr="00CF74BA">
        <w:rPr>
          <w:rFonts w:cs="David"/>
          <w:rtl/>
        </w:rPr>
        <w:t>–</w:t>
      </w:r>
      <w:r w:rsidRPr="00CF74BA">
        <w:rPr>
          <w:rFonts w:cs="David" w:hint="cs"/>
          <w:rtl/>
        </w:rPr>
        <w:t xml:space="preserve"> אנחנו נעשה זאת יעיל וזריז, ומכובד. נושא ראשון על סדר-היום: קביעת מסגרת הדיון להצעות להביע אי-אמון בממשלה. </w:t>
      </w:r>
    </w:p>
    <w:p w14:paraId="7E7CE200" w14:textId="77777777" w:rsidR="00CF74BA" w:rsidRPr="00CF74BA" w:rsidRDefault="00CF74BA" w:rsidP="00CF74BA">
      <w:pPr>
        <w:bidi/>
        <w:jc w:val="both"/>
        <w:rPr>
          <w:rFonts w:cs="David" w:hint="cs"/>
          <w:rtl/>
        </w:rPr>
      </w:pPr>
    </w:p>
    <w:p w14:paraId="17F717CF" w14:textId="77777777" w:rsidR="00CF74BA" w:rsidRPr="00CF74BA" w:rsidRDefault="00CF74BA" w:rsidP="00CF74BA">
      <w:pPr>
        <w:bidi/>
        <w:jc w:val="both"/>
        <w:rPr>
          <w:rFonts w:cs="David" w:hint="cs"/>
          <w:rtl/>
        </w:rPr>
      </w:pPr>
      <w:r w:rsidRPr="00CF74BA">
        <w:rPr>
          <w:rFonts w:cs="David" w:hint="cs"/>
          <w:rtl/>
        </w:rPr>
        <w:tab/>
        <w:t>סיעות הליכוד, רע"מ-תע"ל, חד"ש-בל"ד, איחוד לאומי- מפד"ל, יהדות התורה, הגישו ליושבת-ראש הכנסת הצעות להביע אי-אמון בממשלה, בשל:</w:t>
      </w:r>
    </w:p>
    <w:p w14:paraId="7D5912C6" w14:textId="77777777" w:rsidR="00CF74BA" w:rsidRPr="00CF74BA" w:rsidRDefault="00CF74BA" w:rsidP="00CF74BA">
      <w:pPr>
        <w:bidi/>
        <w:jc w:val="both"/>
        <w:rPr>
          <w:rFonts w:cs="David" w:hint="cs"/>
          <w:rtl/>
        </w:rPr>
      </w:pPr>
    </w:p>
    <w:p w14:paraId="5D322712" w14:textId="77777777" w:rsidR="00CF74BA" w:rsidRPr="00CF74BA" w:rsidRDefault="00CF74BA" w:rsidP="00CF74BA">
      <w:pPr>
        <w:numPr>
          <w:ilvl w:val="0"/>
          <w:numId w:val="3"/>
        </w:numPr>
        <w:overflowPunct w:val="0"/>
        <w:autoSpaceDE w:val="0"/>
        <w:autoSpaceDN w:val="0"/>
        <w:bidi/>
        <w:adjustRightInd w:val="0"/>
        <w:ind w:right="0"/>
        <w:jc w:val="both"/>
        <w:textAlignment w:val="baseline"/>
        <w:rPr>
          <w:rFonts w:cs="David" w:hint="cs"/>
          <w:rtl/>
        </w:rPr>
      </w:pPr>
      <w:r w:rsidRPr="00CF74BA">
        <w:rPr>
          <w:rFonts w:cs="David" w:hint="cs"/>
          <w:rtl/>
        </w:rPr>
        <w:t xml:space="preserve">המלצת ועדת שוחט על העלאת שכר הלימוד באוניברסיטאות, מטעם הליכוד. המועמד להרכיב את הממשלה הינו חבר הכנסת בנימין נתניהו. </w:t>
      </w:r>
    </w:p>
    <w:p w14:paraId="6811C22A"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0C52C34A" w14:textId="77777777" w:rsidR="00CF74BA" w:rsidRPr="00CF74BA" w:rsidRDefault="00CF74BA" w:rsidP="00CF74BA">
      <w:pPr>
        <w:bidi/>
        <w:jc w:val="both"/>
        <w:rPr>
          <w:rFonts w:cs="David" w:hint="cs"/>
          <w:u w:val="single"/>
          <w:rtl/>
        </w:rPr>
      </w:pPr>
    </w:p>
    <w:p w14:paraId="5E1AB54A" w14:textId="77777777" w:rsidR="00CF74BA" w:rsidRPr="00CF74BA" w:rsidRDefault="00CF74BA" w:rsidP="00CF74BA">
      <w:pPr>
        <w:bidi/>
        <w:ind w:left="360"/>
        <w:jc w:val="both"/>
        <w:rPr>
          <w:rFonts w:cs="David" w:hint="cs"/>
          <w:rtl/>
        </w:rPr>
      </w:pPr>
      <w:r w:rsidRPr="00CF74BA">
        <w:rPr>
          <w:rFonts w:cs="David" w:hint="cs"/>
          <w:rtl/>
        </w:rPr>
        <w:tab/>
        <w:t xml:space="preserve"> אני רוצה להודיע לך שהודעתי על הסרת הצעת האי-אמון. יש אזכרה לראש תנועתנו בהר </w:t>
      </w:r>
    </w:p>
    <w:p w14:paraId="41A9B5B1" w14:textId="77777777" w:rsidR="00CF74BA" w:rsidRPr="00CF74BA" w:rsidRDefault="00CF74BA" w:rsidP="00CF74BA">
      <w:pPr>
        <w:bidi/>
        <w:jc w:val="both"/>
        <w:rPr>
          <w:rFonts w:cs="David" w:hint="cs"/>
          <w:rtl/>
        </w:rPr>
      </w:pPr>
      <w:r w:rsidRPr="00CF74BA">
        <w:rPr>
          <w:rFonts w:cs="David" w:hint="cs"/>
          <w:rtl/>
        </w:rPr>
        <w:t xml:space="preserve">הרצל בשעה 18:00. </w:t>
      </w:r>
    </w:p>
    <w:p w14:paraId="26AC3107"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36E19855" w14:textId="77777777" w:rsidR="00CF74BA" w:rsidRPr="00CF74BA" w:rsidRDefault="00CF74BA" w:rsidP="00CF74BA">
      <w:pPr>
        <w:bidi/>
        <w:jc w:val="both"/>
        <w:rPr>
          <w:rFonts w:cs="David" w:hint="cs"/>
          <w:rtl/>
        </w:rPr>
      </w:pPr>
    </w:p>
    <w:p w14:paraId="079DD6F7" w14:textId="77777777" w:rsidR="00CF74BA" w:rsidRPr="00CF74BA" w:rsidRDefault="00CF74BA" w:rsidP="00CF74BA">
      <w:pPr>
        <w:bidi/>
        <w:jc w:val="both"/>
        <w:rPr>
          <w:rFonts w:cs="David" w:hint="cs"/>
          <w:rtl/>
        </w:rPr>
      </w:pPr>
      <w:r w:rsidRPr="00CF74BA">
        <w:rPr>
          <w:rFonts w:cs="David" w:hint="cs"/>
          <w:rtl/>
        </w:rPr>
        <w:tab/>
        <w:t xml:space="preserve">אני מודה לחבר הכנסת גדעון סער, נרשום בפרוטוקול. הצעת אי-אמון שנייה: מדיניותה החברתית והכלכלית כלפי האוכלוסייה הערבית, של רע"מ-תע"ל-חד"ש-בל"ד. המועמד להרכיב את הממשלה הינו חבר הכנסת איברהים צרצור. </w:t>
      </w:r>
    </w:p>
    <w:p w14:paraId="4D4C6C4A" w14:textId="77777777" w:rsidR="00CF74BA" w:rsidRPr="00CF74BA" w:rsidRDefault="00CF74BA" w:rsidP="00CF74BA">
      <w:pPr>
        <w:bidi/>
        <w:jc w:val="both"/>
        <w:rPr>
          <w:rFonts w:cs="David" w:hint="cs"/>
          <w:rtl/>
        </w:rPr>
      </w:pPr>
    </w:p>
    <w:p w14:paraId="07E33352" w14:textId="77777777" w:rsidR="00CF74BA" w:rsidRPr="00CF74BA" w:rsidRDefault="00CF74BA" w:rsidP="00CF74BA">
      <w:pPr>
        <w:bidi/>
        <w:jc w:val="both"/>
        <w:rPr>
          <w:rFonts w:cs="David" w:hint="cs"/>
          <w:rtl/>
        </w:rPr>
      </w:pPr>
      <w:r w:rsidRPr="00CF74BA">
        <w:rPr>
          <w:rFonts w:cs="David" w:hint="cs"/>
          <w:rtl/>
        </w:rPr>
        <w:tab/>
        <w:t xml:space="preserve">הצעה שנייה, לאחר ביטול הצעת האי-אמון מטעם הליכוד: חוסר רגישותה החברתית בטיפולה בפרשת מחירי הלחם שבפיקוח, של האיחוד הלאומי </w:t>
      </w:r>
      <w:r w:rsidRPr="00CF74BA">
        <w:rPr>
          <w:rFonts w:cs="David"/>
          <w:rtl/>
        </w:rPr>
        <w:t>–</w:t>
      </w:r>
      <w:r w:rsidRPr="00CF74BA">
        <w:rPr>
          <w:rFonts w:cs="David" w:hint="cs"/>
          <w:rtl/>
        </w:rPr>
        <w:t xml:space="preserve"> מפד"ל. המועמד להרכיב את הממשלה הינו חבר הכנסת בנימין אלון. </w:t>
      </w:r>
    </w:p>
    <w:p w14:paraId="32347B80" w14:textId="77777777" w:rsidR="00CF74BA" w:rsidRPr="00CF74BA" w:rsidRDefault="00CF74BA" w:rsidP="00CF74BA">
      <w:pPr>
        <w:bidi/>
        <w:jc w:val="both"/>
        <w:rPr>
          <w:rFonts w:cs="David" w:hint="cs"/>
          <w:rtl/>
        </w:rPr>
      </w:pPr>
    </w:p>
    <w:p w14:paraId="2272A582" w14:textId="77777777" w:rsidR="00CF74BA" w:rsidRPr="00CF74BA" w:rsidRDefault="00CF74BA" w:rsidP="00CF74BA">
      <w:pPr>
        <w:bidi/>
        <w:jc w:val="both"/>
        <w:rPr>
          <w:rFonts w:cs="David" w:hint="cs"/>
          <w:rtl/>
        </w:rPr>
      </w:pPr>
      <w:r w:rsidRPr="00CF74BA">
        <w:rPr>
          <w:rFonts w:cs="David" w:hint="cs"/>
          <w:rtl/>
        </w:rPr>
        <w:tab/>
        <w:t xml:space="preserve">הצעה שלישית: אי-גינוי מצד שר המשפטים והיועץ המשפטי לממשלה  את תקיפתו של חבר הכנסת הרב יעקב כהן על-ידי פקיד בכיר במשרד המשפטים, של יהדות התורה. המועמד להרכיב את הממשלה הינו חבר הכנסת יעקב ליצמן. </w:t>
      </w:r>
    </w:p>
    <w:p w14:paraId="2344350F"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יולי יואל אדלשטיין:</w:t>
      </w:r>
    </w:p>
    <w:p w14:paraId="0AB44935" w14:textId="77777777" w:rsidR="00CF74BA" w:rsidRPr="00CF74BA" w:rsidRDefault="00CF74BA" w:rsidP="00CF74BA">
      <w:pPr>
        <w:bidi/>
        <w:jc w:val="both"/>
        <w:rPr>
          <w:rFonts w:cs="David" w:hint="cs"/>
          <w:rtl/>
        </w:rPr>
      </w:pPr>
    </w:p>
    <w:p w14:paraId="4169380B" w14:textId="77777777" w:rsidR="00CF74BA" w:rsidRPr="00CF74BA" w:rsidRDefault="00CF74BA" w:rsidP="00CF74BA">
      <w:pPr>
        <w:bidi/>
        <w:jc w:val="both"/>
        <w:rPr>
          <w:rFonts w:cs="David" w:hint="cs"/>
          <w:rtl/>
        </w:rPr>
      </w:pPr>
      <w:r w:rsidRPr="00CF74BA">
        <w:rPr>
          <w:rFonts w:cs="David" w:hint="cs"/>
          <w:rtl/>
        </w:rPr>
        <w:tab/>
        <w:t>למה לא כהן עצמו?</w:t>
      </w:r>
    </w:p>
    <w:p w14:paraId="7C97C3E7"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654360D0" w14:textId="77777777" w:rsidR="00CF74BA" w:rsidRPr="00CF74BA" w:rsidRDefault="00CF74BA" w:rsidP="00CF74BA">
      <w:pPr>
        <w:bidi/>
        <w:jc w:val="both"/>
        <w:rPr>
          <w:rFonts w:cs="David" w:hint="cs"/>
          <w:rtl/>
        </w:rPr>
      </w:pPr>
    </w:p>
    <w:p w14:paraId="64E5FAFB" w14:textId="77777777" w:rsidR="00CF74BA" w:rsidRPr="00CF74BA" w:rsidRDefault="00CF74BA" w:rsidP="00CF74BA">
      <w:pPr>
        <w:bidi/>
        <w:jc w:val="both"/>
        <w:rPr>
          <w:rFonts w:cs="David" w:hint="cs"/>
          <w:rtl/>
        </w:rPr>
      </w:pPr>
      <w:r w:rsidRPr="00CF74BA">
        <w:rPr>
          <w:rFonts w:cs="David" w:hint="cs"/>
          <w:rtl/>
        </w:rPr>
        <w:tab/>
        <w:t>ראש ממשלה זה ראש ממשלה. לחטוף סטירות זה מישהו אחר...</w:t>
      </w:r>
    </w:p>
    <w:p w14:paraId="65DA4CD8" w14:textId="77777777" w:rsidR="00CF74BA" w:rsidRPr="00CF74BA" w:rsidRDefault="00CF74BA" w:rsidP="00CF74BA">
      <w:pPr>
        <w:bidi/>
        <w:jc w:val="both"/>
        <w:rPr>
          <w:rFonts w:cs="David" w:hint="cs"/>
          <w:rtl/>
        </w:rPr>
      </w:pPr>
    </w:p>
    <w:p w14:paraId="02C2D643" w14:textId="77777777" w:rsidR="00CF74BA" w:rsidRPr="00CF74BA" w:rsidRDefault="00CF74BA" w:rsidP="00CF74BA">
      <w:pPr>
        <w:bidi/>
        <w:jc w:val="both"/>
        <w:rPr>
          <w:rFonts w:cs="David" w:hint="cs"/>
          <w:rtl/>
        </w:rPr>
      </w:pPr>
      <w:r w:rsidRPr="00CF74BA">
        <w:rPr>
          <w:rFonts w:cs="David" w:hint="cs"/>
          <w:rtl/>
        </w:rPr>
        <w:tab/>
        <w:t>רבותי, מאחר שסדר-היום יהיה עמוס, אני חושב שנאמץ את ההחלטה משבוע שעבר, של 10 דקות למציעים ו-3 דקות לכל סיעה. אני חושב שזה מכובד, זה טוב, ימוצה הדיון.</w:t>
      </w:r>
    </w:p>
    <w:p w14:paraId="07A26903" w14:textId="77777777" w:rsidR="00CF74BA" w:rsidRPr="00CF74BA" w:rsidRDefault="00CF74BA" w:rsidP="00CF74BA">
      <w:pPr>
        <w:bidi/>
        <w:jc w:val="both"/>
        <w:rPr>
          <w:rFonts w:cs="David"/>
          <w:rtl/>
        </w:rPr>
      </w:pPr>
      <w:r w:rsidRPr="00CF74BA">
        <w:rPr>
          <w:rFonts w:cs="David"/>
          <w:rtl/>
        </w:rPr>
        <w:br/>
      </w:r>
    </w:p>
    <w:p w14:paraId="7CA3530F" w14:textId="77777777" w:rsidR="00CF74BA" w:rsidRPr="00CF74BA" w:rsidRDefault="00CF74BA" w:rsidP="00CF74BA">
      <w:pPr>
        <w:bidi/>
        <w:jc w:val="both"/>
        <w:rPr>
          <w:rFonts w:cs="David" w:hint="cs"/>
          <w:rtl/>
        </w:rPr>
      </w:pPr>
      <w:r w:rsidRPr="00CF74BA">
        <w:rPr>
          <w:rFonts w:cs="David"/>
          <w:rtl/>
        </w:rPr>
        <w:br w:type="page"/>
      </w:r>
      <w:r w:rsidRPr="00CF74BA">
        <w:rPr>
          <w:rFonts w:cs="David" w:hint="cs"/>
          <w:u w:val="single"/>
          <w:rtl/>
        </w:rPr>
        <w:lastRenderedPageBreak/>
        <w:t>זהבה גלאון:</w:t>
      </w:r>
    </w:p>
    <w:p w14:paraId="20B65569" w14:textId="77777777" w:rsidR="00CF74BA" w:rsidRPr="00CF74BA" w:rsidRDefault="00CF74BA" w:rsidP="00CF74BA">
      <w:pPr>
        <w:bidi/>
        <w:jc w:val="both"/>
        <w:rPr>
          <w:rFonts w:cs="David" w:hint="cs"/>
          <w:rtl/>
        </w:rPr>
      </w:pPr>
    </w:p>
    <w:p w14:paraId="0DF76827" w14:textId="77777777" w:rsidR="00CF74BA" w:rsidRPr="00CF74BA" w:rsidRDefault="00CF74BA" w:rsidP="00CF74BA">
      <w:pPr>
        <w:bidi/>
        <w:jc w:val="both"/>
        <w:rPr>
          <w:rFonts w:cs="David" w:hint="cs"/>
          <w:rtl/>
        </w:rPr>
      </w:pPr>
      <w:r w:rsidRPr="00CF74BA">
        <w:rPr>
          <w:rFonts w:cs="David" w:hint="cs"/>
          <w:rtl/>
        </w:rPr>
        <w:tab/>
        <w:t>אדוני,  לפני שאתה עובר להצבעה. אני תומכת במה שאתה מציע מבחינת לוח הזמנים; אני רוצה להעיר הערה.</w:t>
      </w:r>
    </w:p>
    <w:p w14:paraId="67634CD3" w14:textId="77777777" w:rsidR="00CF74BA" w:rsidRPr="00CF74BA" w:rsidRDefault="00CF74BA" w:rsidP="00CF74BA">
      <w:pPr>
        <w:bidi/>
        <w:jc w:val="both"/>
        <w:rPr>
          <w:rFonts w:cs="David" w:hint="cs"/>
          <w:rtl/>
        </w:rPr>
      </w:pPr>
    </w:p>
    <w:p w14:paraId="67871E61" w14:textId="77777777" w:rsidR="00CF74BA" w:rsidRPr="00CF74BA" w:rsidRDefault="00CF74BA" w:rsidP="00CF74BA">
      <w:pPr>
        <w:bidi/>
        <w:jc w:val="both"/>
        <w:rPr>
          <w:rFonts w:cs="David" w:hint="cs"/>
          <w:rtl/>
        </w:rPr>
      </w:pPr>
      <w:r w:rsidRPr="00CF74BA">
        <w:rPr>
          <w:rFonts w:cs="David" w:hint="cs"/>
          <w:rtl/>
        </w:rPr>
        <w:tab/>
        <w:t xml:space="preserve">סיעת הליכוד הגישה הצעת אי-אמון בנושא ועדת שוחט, בכל מה שקשור לסטודנטים. זכותה המלאה כמובן להסיר את ההצעה </w:t>
      </w:r>
      <w:r w:rsidRPr="00CF74BA">
        <w:rPr>
          <w:rFonts w:cs="David"/>
          <w:rtl/>
        </w:rPr>
        <w:t>–</w:t>
      </w:r>
      <w:r w:rsidRPr="00CF74BA">
        <w:rPr>
          <w:rFonts w:cs="David" w:hint="cs"/>
          <w:rtl/>
        </w:rPr>
        <w:t xml:space="preserve"> יש להם את האילוצים שלהם. </w:t>
      </w:r>
    </w:p>
    <w:p w14:paraId="45A56660" w14:textId="77777777" w:rsidR="00CF74BA" w:rsidRPr="00CF74BA" w:rsidRDefault="00CF74BA" w:rsidP="00CF74BA">
      <w:pPr>
        <w:bidi/>
        <w:jc w:val="both"/>
        <w:rPr>
          <w:rFonts w:cs="David" w:hint="cs"/>
          <w:rtl/>
        </w:rPr>
      </w:pPr>
    </w:p>
    <w:p w14:paraId="7555435E" w14:textId="77777777" w:rsidR="00CF74BA" w:rsidRPr="00CF74BA" w:rsidRDefault="00CF74BA" w:rsidP="00CF74BA">
      <w:pPr>
        <w:bidi/>
        <w:jc w:val="both"/>
        <w:rPr>
          <w:rFonts w:cs="David" w:hint="cs"/>
          <w:rtl/>
        </w:rPr>
      </w:pPr>
      <w:r w:rsidRPr="00CF74BA">
        <w:rPr>
          <w:rFonts w:cs="David" w:hint="cs"/>
          <w:rtl/>
        </w:rPr>
        <w:tab/>
        <w:t xml:space="preserve">העובדה שהסיעה הגישה הצעת אי-אמון, גרמה לשאר סיעות הבית לא להגיש הצעות דחופות לסדר-היום בנושא, משום שככה זה </w:t>
      </w:r>
      <w:r w:rsidRPr="00CF74BA">
        <w:rPr>
          <w:rFonts w:cs="David"/>
          <w:rtl/>
        </w:rPr>
        <w:t>–</w:t>
      </w:r>
      <w:r w:rsidRPr="00CF74BA">
        <w:rPr>
          <w:rFonts w:cs="David" w:hint="cs"/>
          <w:rtl/>
        </w:rPr>
        <w:t xml:space="preserve"> כשיש אי-אמון, לא מציעים. </w:t>
      </w:r>
    </w:p>
    <w:p w14:paraId="63066CD3"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ראובן ריבלין:</w:t>
      </w:r>
    </w:p>
    <w:p w14:paraId="0889C847" w14:textId="77777777" w:rsidR="00CF74BA" w:rsidRPr="00CF74BA" w:rsidRDefault="00CF74BA" w:rsidP="00CF74BA">
      <w:pPr>
        <w:bidi/>
        <w:jc w:val="both"/>
        <w:rPr>
          <w:rFonts w:cs="David" w:hint="cs"/>
          <w:rtl/>
        </w:rPr>
      </w:pPr>
    </w:p>
    <w:p w14:paraId="28D4F54E" w14:textId="77777777" w:rsidR="00CF74BA" w:rsidRPr="00CF74BA" w:rsidRDefault="00CF74BA" w:rsidP="00CF74BA">
      <w:pPr>
        <w:bidi/>
        <w:jc w:val="both"/>
        <w:rPr>
          <w:rFonts w:cs="David" w:hint="cs"/>
          <w:rtl/>
        </w:rPr>
      </w:pPr>
      <w:r w:rsidRPr="00CF74BA">
        <w:rPr>
          <w:rFonts w:cs="David" w:hint="cs"/>
          <w:rtl/>
        </w:rPr>
        <w:tab/>
        <w:t xml:space="preserve"> יכולים להגיש עד 11:00.</w:t>
      </w:r>
    </w:p>
    <w:p w14:paraId="0CD37CF1"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קריאות:</w:t>
      </w:r>
    </w:p>
    <w:p w14:paraId="286CE798" w14:textId="77777777" w:rsidR="00CF74BA" w:rsidRPr="00CF74BA" w:rsidRDefault="00CF74BA" w:rsidP="00CF74BA">
      <w:pPr>
        <w:bidi/>
        <w:jc w:val="both"/>
        <w:rPr>
          <w:rFonts w:cs="David" w:hint="cs"/>
          <w:rtl/>
        </w:rPr>
      </w:pPr>
    </w:p>
    <w:p w14:paraId="74FD74FA" w14:textId="77777777" w:rsidR="00CF74BA" w:rsidRPr="00CF74BA" w:rsidRDefault="00CF74BA" w:rsidP="00CF74BA">
      <w:pPr>
        <w:bidi/>
        <w:jc w:val="both"/>
        <w:rPr>
          <w:rFonts w:cs="David" w:hint="cs"/>
          <w:rtl/>
        </w:rPr>
      </w:pPr>
      <w:r w:rsidRPr="00CF74BA">
        <w:rPr>
          <w:rFonts w:cs="David" w:hint="cs"/>
          <w:rtl/>
        </w:rPr>
        <w:tab/>
        <w:t>עד 10:00.</w:t>
      </w:r>
    </w:p>
    <w:p w14:paraId="3A7D94F4"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7EC83179" w14:textId="77777777" w:rsidR="00CF74BA" w:rsidRPr="00CF74BA" w:rsidRDefault="00CF74BA" w:rsidP="00CF74BA">
      <w:pPr>
        <w:bidi/>
        <w:jc w:val="both"/>
        <w:rPr>
          <w:rFonts w:cs="David" w:hint="cs"/>
          <w:rtl/>
        </w:rPr>
      </w:pPr>
    </w:p>
    <w:p w14:paraId="611EF12E" w14:textId="77777777" w:rsidR="00CF74BA" w:rsidRPr="00CF74BA" w:rsidRDefault="00CF74BA" w:rsidP="00CF74BA">
      <w:pPr>
        <w:bidi/>
        <w:jc w:val="both"/>
        <w:rPr>
          <w:rFonts w:cs="David" w:hint="cs"/>
          <w:rtl/>
        </w:rPr>
      </w:pPr>
      <w:r w:rsidRPr="00CF74BA">
        <w:rPr>
          <w:rFonts w:cs="David" w:hint="cs"/>
          <w:rtl/>
        </w:rPr>
        <w:tab/>
        <w:t xml:space="preserve"> עד 10:00. אי לכך, נוצר מצב בלתי מתקבל על הדעת. בכל זאת, ועדת שוחט היא ועדה עם המלצות שהן מאוד משמעותיות.</w:t>
      </w:r>
    </w:p>
    <w:p w14:paraId="7B176639" w14:textId="77777777" w:rsidR="00CF74BA" w:rsidRPr="00CF74BA" w:rsidRDefault="00CF74BA" w:rsidP="00CF74BA">
      <w:pPr>
        <w:bidi/>
        <w:jc w:val="both"/>
        <w:rPr>
          <w:rFonts w:cs="David" w:hint="cs"/>
          <w:rtl/>
        </w:rPr>
      </w:pPr>
    </w:p>
    <w:p w14:paraId="4BB983DB" w14:textId="77777777" w:rsidR="00CF74BA" w:rsidRPr="00CF74BA" w:rsidRDefault="00CF74BA" w:rsidP="00CF74BA">
      <w:pPr>
        <w:bidi/>
        <w:jc w:val="both"/>
        <w:rPr>
          <w:rFonts w:cs="David" w:hint="cs"/>
          <w:rtl/>
        </w:rPr>
      </w:pPr>
      <w:r w:rsidRPr="00CF74BA">
        <w:rPr>
          <w:rFonts w:cs="David" w:hint="cs"/>
          <w:rtl/>
        </w:rPr>
        <w:tab/>
        <w:t xml:space="preserve">אני מבקשת מאדוני, לאור העובדה הזאת, שתודיע ללשכת היושבת-ראש </w:t>
      </w:r>
      <w:r w:rsidRPr="00CF74BA">
        <w:rPr>
          <w:rFonts w:cs="David"/>
          <w:rtl/>
        </w:rPr>
        <w:t>–</w:t>
      </w:r>
      <w:r w:rsidRPr="00CF74BA">
        <w:rPr>
          <w:rFonts w:cs="David" w:hint="cs"/>
          <w:rtl/>
        </w:rPr>
        <w:t xml:space="preserve"> יושב המזכיר לידך  - שיירשו באופן חריג לסיעות להגיש הצעות לסדר-היום בעניין הזה עד השעה  11:00, ולהודיע לכל הסיעות שהן יכולות להגיש. </w:t>
      </w:r>
    </w:p>
    <w:p w14:paraId="270438CF"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אלכס מילר:</w:t>
      </w:r>
    </w:p>
    <w:p w14:paraId="68042547" w14:textId="77777777" w:rsidR="00CF74BA" w:rsidRPr="00CF74BA" w:rsidRDefault="00CF74BA" w:rsidP="00CF74BA">
      <w:pPr>
        <w:bidi/>
        <w:jc w:val="both"/>
        <w:rPr>
          <w:rFonts w:cs="David" w:hint="cs"/>
          <w:rtl/>
        </w:rPr>
      </w:pPr>
    </w:p>
    <w:p w14:paraId="02170AF6" w14:textId="77777777" w:rsidR="00CF74BA" w:rsidRPr="00CF74BA" w:rsidRDefault="00CF74BA" w:rsidP="00CF74BA">
      <w:pPr>
        <w:bidi/>
        <w:jc w:val="both"/>
        <w:rPr>
          <w:rFonts w:cs="David" w:hint="cs"/>
          <w:rtl/>
        </w:rPr>
      </w:pPr>
      <w:r w:rsidRPr="00CF74BA">
        <w:rPr>
          <w:rFonts w:cs="David" w:hint="cs"/>
          <w:rtl/>
        </w:rPr>
        <w:tab/>
        <w:t xml:space="preserve"> מחר בשעה 10:00 ועדת החינוך מקיימת דיון בנושא ועדת שוחט, יחד עם מר שוחט.</w:t>
      </w:r>
    </w:p>
    <w:p w14:paraId="490C1DA3"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70D9DEBD" w14:textId="77777777" w:rsidR="00CF74BA" w:rsidRPr="00CF74BA" w:rsidRDefault="00CF74BA" w:rsidP="00CF74BA">
      <w:pPr>
        <w:bidi/>
        <w:jc w:val="both"/>
        <w:rPr>
          <w:rFonts w:cs="David" w:hint="cs"/>
          <w:rtl/>
        </w:rPr>
      </w:pPr>
    </w:p>
    <w:p w14:paraId="7142F869" w14:textId="77777777" w:rsidR="00CF74BA" w:rsidRPr="00CF74BA" w:rsidRDefault="00CF74BA" w:rsidP="00CF74BA">
      <w:pPr>
        <w:bidi/>
        <w:jc w:val="both"/>
        <w:rPr>
          <w:rFonts w:cs="David" w:hint="cs"/>
          <w:rtl/>
        </w:rPr>
      </w:pPr>
      <w:r w:rsidRPr="00CF74BA">
        <w:rPr>
          <w:rFonts w:cs="David" w:hint="cs"/>
          <w:rtl/>
        </w:rPr>
        <w:tab/>
        <w:t xml:space="preserve">אני מודה לחבר הכנסת על הערתו </w:t>
      </w:r>
      <w:r w:rsidRPr="00CF74BA">
        <w:rPr>
          <w:rFonts w:cs="David"/>
          <w:rtl/>
        </w:rPr>
        <w:t>–</w:t>
      </w:r>
      <w:r w:rsidRPr="00CF74BA">
        <w:rPr>
          <w:rFonts w:cs="David" w:hint="cs"/>
          <w:rtl/>
        </w:rPr>
        <w:t xml:space="preserve"> במקום ובזמן הנכונים. </w:t>
      </w:r>
    </w:p>
    <w:p w14:paraId="3140C8CF"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אלכס מילר:</w:t>
      </w:r>
    </w:p>
    <w:p w14:paraId="1D647FFF" w14:textId="77777777" w:rsidR="00CF74BA" w:rsidRPr="00CF74BA" w:rsidRDefault="00CF74BA" w:rsidP="00CF74BA">
      <w:pPr>
        <w:bidi/>
        <w:jc w:val="both"/>
        <w:rPr>
          <w:rFonts w:cs="David" w:hint="cs"/>
          <w:rtl/>
        </w:rPr>
      </w:pPr>
    </w:p>
    <w:p w14:paraId="338F2876" w14:textId="77777777" w:rsidR="00CF74BA" w:rsidRPr="00CF74BA" w:rsidRDefault="00CF74BA" w:rsidP="00CF74BA">
      <w:pPr>
        <w:bidi/>
        <w:jc w:val="both"/>
        <w:rPr>
          <w:rFonts w:cs="David" w:hint="cs"/>
          <w:rtl/>
        </w:rPr>
      </w:pPr>
      <w:r w:rsidRPr="00CF74BA">
        <w:rPr>
          <w:rFonts w:cs="David" w:hint="cs"/>
          <w:rtl/>
        </w:rPr>
        <w:tab/>
        <w:t xml:space="preserve">בסופו של דבר, אחרי הצעות לסדר-היום </w:t>
      </w:r>
      <w:r w:rsidRPr="00CF74BA">
        <w:rPr>
          <w:rFonts w:cs="David"/>
          <w:rtl/>
        </w:rPr>
        <w:t>–</w:t>
      </w:r>
      <w:r w:rsidRPr="00CF74BA">
        <w:rPr>
          <w:rFonts w:cs="David" w:hint="cs"/>
          <w:rtl/>
        </w:rPr>
        <w:t xml:space="preserve"> זה גם חוזר לוועדת החינוך. מחר הוועדה מקיימת דיון. </w:t>
      </w:r>
    </w:p>
    <w:p w14:paraId="16101402"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משה שרוני:</w:t>
      </w:r>
    </w:p>
    <w:p w14:paraId="01DC3BBD" w14:textId="77777777" w:rsidR="00CF74BA" w:rsidRPr="00CF74BA" w:rsidRDefault="00CF74BA" w:rsidP="00CF74BA">
      <w:pPr>
        <w:bidi/>
        <w:jc w:val="both"/>
        <w:rPr>
          <w:rFonts w:cs="David" w:hint="cs"/>
          <w:rtl/>
        </w:rPr>
      </w:pPr>
    </w:p>
    <w:p w14:paraId="78EC7F2C" w14:textId="77777777" w:rsidR="00CF74BA" w:rsidRPr="00CF74BA" w:rsidRDefault="00CF74BA" w:rsidP="00CF74BA">
      <w:pPr>
        <w:bidi/>
        <w:jc w:val="both"/>
        <w:rPr>
          <w:rFonts w:cs="David" w:hint="cs"/>
          <w:rtl/>
        </w:rPr>
      </w:pPr>
      <w:r w:rsidRPr="00CF74BA">
        <w:rPr>
          <w:rFonts w:cs="David" w:hint="cs"/>
          <w:rtl/>
        </w:rPr>
        <w:tab/>
        <w:t xml:space="preserve"> אני מציע שבע דקות ושלוש דקות. </w:t>
      </w:r>
    </w:p>
    <w:p w14:paraId="23D7C010"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26EFE0C8" w14:textId="77777777" w:rsidR="00CF74BA" w:rsidRPr="00CF74BA" w:rsidRDefault="00CF74BA" w:rsidP="00CF74BA">
      <w:pPr>
        <w:bidi/>
        <w:jc w:val="both"/>
        <w:rPr>
          <w:rFonts w:cs="David" w:hint="cs"/>
          <w:rtl/>
        </w:rPr>
      </w:pPr>
    </w:p>
    <w:p w14:paraId="5B8F309F" w14:textId="77777777" w:rsidR="00CF74BA" w:rsidRPr="00CF74BA" w:rsidRDefault="00CF74BA" w:rsidP="00CF74BA">
      <w:pPr>
        <w:bidi/>
        <w:jc w:val="both"/>
        <w:rPr>
          <w:rFonts w:cs="David" w:hint="cs"/>
          <w:rtl/>
        </w:rPr>
      </w:pPr>
      <w:r w:rsidRPr="00CF74BA">
        <w:rPr>
          <w:rFonts w:cs="David" w:hint="cs"/>
          <w:rtl/>
        </w:rPr>
        <w:tab/>
        <w:t>לא. עשר דקות זה לפי התקנון. רבותי, אני מביא להצבעה את ההצעה למסגרת הדיון באי-אמון. מי בעד לאשר עשר דקות למציעים, שלוש דקות לכל סיעה? מי נגד? מי נמנע?</w:t>
      </w:r>
    </w:p>
    <w:p w14:paraId="1F49270B" w14:textId="77777777" w:rsidR="00CF74BA" w:rsidRPr="00CF74BA" w:rsidRDefault="00CF74BA" w:rsidP="00CF74BA">
      <w:pPr>
        <w:bidi/>
        <w:jc w:val="both"/>
        <w:rPr>
          <w:rFonts w:cs="David"/>
          <w:rtl/>
        </w:rPr>
      </w:pPr>
      <w:r w:rsidRPr="00CF74BA">
        <w:rPr>
          <w:rFonts w:cs="David"/>
          <w:rtl/>
        </w:rPr>
        <w:br/>
      </w:r>
    </w:p>
    <w:p w14:paraId="546B9E52" w14:textId="77777777" w:rsidR="00CF74BA" w:rsidRPr="00CF74BA" w:rsidRDefault="00CF74BA" w:rsidP="00CF74BA">
      <w:pPr>
        <w:bidi/>
        <w:jc w:val="both"/>
        <w:rPr>
          <w:rFonts w:cs="David" w:hint="cs"/>
          <w:b/>
          <w:bCs/>
          <w:rtl/>
        </w:rPr>
      </w:pPr>
      <w:r w:rsidRPr="00CF74BA">
        <w:rPr>
          <w:rFonts w:cs="David"/>
          <w:rtl/>
        </w:rPr>
        <w:br w:type="page"/>
      </w:r>
      <w:r w:rsidRPr="00CF74BA">
        <w:rPr>
          <w:rFonts w:cs="David" w:hint="cs"/>
          <w:b/>
          <w:bCs/>
          <w:rtl/>
        </w:rPr>
        <w:t>ה צ ב ע ה</w:t>
      </w:r>
    </w:p>
    <w:p w14:paraId="3FA59B03" w14:textId="77777777" w:rsidR="00CF74BA" w:rsidRPr="00CF74BA" w:rsidRDefault="00CF74BA" w:rsidP="00CF74BA">
      <w:pPr>
        <w:bidi/>
        <w:jc w:val="both"/>
        <w:rPr>
          <w:rFonts w:cs="David" w:hint="cs"/>
          <w:b/>
          <w:bCs/>
          <w:rtl/>
        </w:rPr>
      </w:pPr>
    </w:p>
    <w:p w14:paraId="4F389928" w14:textId="77777777" w:rsidR="00CF74BA" w:rsidRPr="00CF74BA" w:rsidRDefault="00CF74BA" w:rsidP="00CF74BA">
      <w:pPr>
        <w:bidi/>
        <w:jc w:val="both"/>
        <w:rPr>
          <w:rFonts w:cs="David" w:hint="cs"/>
          <w:rtl/>
        </w:rPr>
      </w:pPr>
      <w:r w:rsidRPr="00CF74BA">
        <w:rPr>
          <w:rFonts w:cs="David" w:hint="cs"/>
          <w:rtl/>
        </w:rPr>
        <w:t xml:space="preserve">בעד </w:t>
      </w:r>
      <w:r w:rsidRPr="00CF74BA">
        <w:rPr>
          <w:rFonts w:cs="David"/>
          <w:rtl/>
        </w:rPr>
        <w:t>–</w:t>
      </w:r>
      <w:r w:rsidRPr="00CF74BA">
        <w:rPr>
          <w:rFonts w:cs="David" w:hint="cs"/>
          <w:rtl/>
        </w:rPr>
        <w:t xml:space="preserve"> 12</w:t>
      </w:r>
    </w:p>
    <w:p w14:paraId="49586FEB"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אין</w:t>
      </w:r>
    </w:p>
    <w:p w14:paraId="60CA62C9"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1</w:t>
      </w:r>
    </w:p>
    <w:p w14:paraId="4F3C9FBF" w14:textId="77777777" w:rsidR="00CF74BA" w:rsidRPr="00CF74BA" w:rsidRDefault="00CF74BA" w:rsidP="00CF74BA">
      <w:pPr>
        <w:bidi/>
        <w:jc w:val="both"/>
        <w:rPr>
          <w:rFonts w:cs="David" w:hint="cs"/>
          <w:rtl/>
        </w:rPr>
      </w:pPr>
      <w:r w:rsidRPr="00CF74BA">
        <w:rPr>
          <w:rFonts w:cs="David" w:hint="cs"/>
          <w:rtl/>
        </w:rPr>
        <w:t>ההצעה למסגרת דיון של עשר דקות למציעים ושלוש דקות לכל סיעה בהצעות להביע אי-אמון בממשלה, נתקבלה.</w:t>
      </w:r>
    </w:p>
    <w:p w14:paraId="63C93D59" w14:textId="77777777" w:rsidR="00CF74BA" w:rsidRPr="00CF74BA" w:rsidRDefault="00CF74BA" w:rsidP="00CF74BA">
      <w:pPr>
        <w:bidi/>
        <w:jc w:val="both"/>
        <w:rPr>
          <w:rFonts w:cs="David" w:hint="cs"/>
          <w:rtl/>
        </w:rPr>
      </w:pPr>
    </w:p>
    <w:p w14:paraId="3A436CCE"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47B1DCC6" w14:textId="77777777" w:rsidR="00CF74BA" w:rsidRPr="00CF74BA" w:rsidRDefault="00CF74BA" w:rsidP="00CF74BA">
      <w:pPr>
        <w:bidi/>
        <w:jc w:val="both"/>
        <w:rPr>
          <w:rFonts w:cs="David" w:hint="cs"/>
          <w:u w:val="single"/>
          <w:rtl/>
        </w:rPr>
      </w:pPr>
    </w:p>
    <w:p w14:paraId="0D6F6BC7" w14:textId="77777777" w:rsidR="00CF74BA" w:rsidRPr="00CF74BA" w:rsidRDefault="00CF74BA" w:rsidP="00CF74BA">
      <w:pPr>
        <w:bidi/>
        <w:jc w:val="both"/>
        <w:rPr>
          <w:rFonts w:cs="David" w:hint="cs"/>
          <w:rtl/>
        </w:rPr>
      </w:pPr>
      <w:r w:rsidRPr="00CF74BA">
        <w:rPr>
          <w:rFonts w:cs="David" w:hint="cs"/>
          <w:b/>
          <w:bCs/>
          <w:rtl/>
        </w:rPr>
        <w:tab/>
      </w:r>
      <w:r w:rsidRPr="00CF74BA">
        <w:rPr>
          <w:rFonts w:cs="David" w:hint="cs"/>
          <w:rtl/>
        </w:rPr>
        <w:t xml:space="preserve">קביעת מסגרת דיון: בעד הצביעו 12, נגד </w:t>
      </w:r>
      <w:r w:rsidRPr="00CF74BA">
        <w:rPr>
          <w:rFonts w:cs="David"/>
          <w:rtl/>
        </w:rPr>
        <w:t>–</w:t>
      </w:r>
      <w:r w:rsidRPr="00CF74BA">
        <w:rPr>
          <w:rFonts w:cs="David" w:hint="cs"/>
          <w:rtl/>
        </w:rPr>
        <w:t xml:space="preserve"> אין, נמנע </w:t>
      </w:r>
      <w:r w:rsidRPr="00CF74BA">
        <w:rPr>
          <w:rFonts w:cs="David"/>
          <w:rtl/>
        </w:rPr>
        <w:t>–</w:t>
      </w:r>
      <w:r w:rsidRPr="00CF74BA">
        <w:rPr>
          <w:rFonts w:cs="David" w:hint="cs"/>
          <w:rtl/>
        </w:rPr>
        <w:t xml:space="preserve"> 1. </w:t>
      </w:r>
    </w:p>
    <w:p w14:paraId="06866E97" w14:textId="77777777" w:rsidR="00CF74BA" w:rsidRPr="00CF74BA" w:rsidRDefault="00CF74BA" w:rsidP="00CF74BA">
      <w:pPr>
        <w:bidi/>
        <w:jc w:val="both"/>
        <w:rPr>
          <w:rFonts w:cs="David"/>
          <w:rtl/>
        </w:rPr>
      </w:pPr>
      <w:r w:rsidRPr="00CF74BA">
        <w:rPr>
          <w:rFonts w:cs="David"/>
          <w:rtl/>
        </w:rPr>
        <w:br/>
      </w:r>
    </w:p>
    <w:p w14:paraId="6E4D3A4B" w14:textId="77777777" w:rsidR="00CF74BA" w:rsidRPr="00CF74BA" w:rsidRDefault="00CF74BA" w:rsidP="00CF74BA">
      <w:pPr>
        <w:bidi/>
        <w:jc w:val="both"/>
        <w:rPr>
          <w:rFonts w:cs="David"/>
          <w:rtl/>
        </w:rPr>
      </w:pPr>
      <w:r w:rsidRPr="00CF74BA">
        <w:rPr>
          <w:rFonts w:cs="David"/>
          <w:rtl/>
        </w:rPr>
        <w:br w:type="page"/>
      </w:r>
    </w:p>
    <w:p w14:paraId="23C24C3B" w14:textId="77777777" w:rsidR="00CF74BA" w:rsidRPr="00CF74BA" w:rsidRDefault="00CF74BA" w:rsidP="00CF74BA">
      <w:pPr>
        <w:numPr>
          <w:ilvl w:val="0"/>
          <w:numId w:val="3"/>
        </w:numPr>
        <w:bidi/>
        <w:ind w:right="0"/>
        <w:jc w:val="both"/>
        <w:rPr>
          <w:rFonts w:cs="David" w:hint="cs"/>
          <w:b/>
          <w:bCs/>
          <w:u w:val="single"/>
        </w:rPr>
      </w:pPr>
      <w:r w:rsidRPr="00CF74BA">
        <w:rPr>
          <w:rFonts w:cs="David"/>
          <w:b/>
          <w:bCs/>
          <w:u w:val="single"/>
          <w:rtl/>
        </w:rPr>
        <w:t>בקשת חבר הכנסת דב חנין להקדמת הדיון בהצעת חוק איסור נהיגה ברכב בחוף הים (תיקון), התשס"ז-2007 (פ/2700/17), לפני הקריאה הטרומית</w:t>
      </w:r>
    </w:p>
    <w:p w14:paraId="6FF32602" w14:textId="77777777" w:rsidR="00CF74BA" w:rsidRPr="00CF74BA" w:rsidRDefault="00CF74BA" w:rsidP="00CF74BA">
      <w:pPr>
        <w:bidi/>
        <w:jc w:val="both"/>
        <w:rPr>
          <w:rFonts w:cs="David" w:hint="cs"/>
          <w:b/>
          <w:bCs/>
          <w:u w:val="single"/>
          <w:rtl/>
        </w:rPr>
      </w:pPr>
    </w:p>
    <w:p w14:paraId="5E060BDE"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29022847" w14:textId="77777777" w:rsidR="00CF74BA" w:rsidRPr="00CF74BA" w:rsidRDefault="00CF74BA" w:rsidP="00CF74BA">
      <w:pPr>
        <w:bidi/>
        <w:jc w:val="both"/>
        <w:rPr>
          <w:rFonts w:cs="David" w:hint="cs"/>
          <w:rtl/>
        </w:rPr>
      </w:pPr>
    </w:p>
    <w:p w14:paraId="52D00375" w14:textId="77777777" w:rsidR="00CF74BA" w:rsidRPr="00CF74BA" w:rsidRDefault="00CF74BA" w:rsidP="00CF74BA">
      <w:pPr>
        <w:bidi/>
        <w:ind w:firstLine="567"/>
        <w:jc w:val="both"/>
        <w:rPr>
          <w:rFonts w:cs="David" w:hint="cs"/>
          <w:rtl/>
        </w:rPr>
      </w:pPr>
      <w:r w:rsidRPr="00CF74BA">
        <w:rPr>
          <w:rFonts w:cs="David" w:hint="cs"/>
          <w:rtl/>
        </w:rPr>
        <w:t xml:space="preserve">אני עובר לנושא הבא בסדר-היום: בקשתו של חבר הכנסת דב חנין להקדמת הדיון בהצעת חוק איסור נהיגה ברכב בחוף הים (תיקון), התשס"ז-2007, לפני הקריאה הטרומית. </w:t>
      </w:r>
    </w:p>
    <w:p w14:paraId="11218D47" w14:textId="77777777" w:rsidR="00CF74BA" w:rsidRPr="00CF74BA" w:rsidRDefault="00CF74BA" w:rsidP="00CF74BA">
      <w:pPr>
        <w:bidi/>
        <w:jc w:val="both"/>
        <w:rPr>
          <w:rFonts w:cs="David" w:hint="cs"/>
          <w:rtl/>
        </w:rPr>
      </w:pPr>
    </w:p>
    <w:p w14:paraId="4F35943D" w14:textId="77777777" w:rsidR="00CF74BA" w:rsidRPr="00CF74BA" w:rsidRDefault="00CF74BA" w:rsidP="00CF74BA">
      <w:pPr>
        <w:bidi/>
        <w:jc w:val="both"/>
        <w:rPr>
          <w:rFonts w:cs="David" w:hint="cs"/>
          <w:rtl/>
        </w:rPr>
      </w:pPr>
      <w:r w:rsidRPr="00CF74BA">
        <w:rPr>
          <w:rFonts w:cs="David" w:hint="cs"/>
          <w:rtl/>
        </w:rPr>
        <w:tab/>
        <w:t>חבר הכנסת דב חנין, בבקשה.</w:t>
      </w:r>
    </w:p>
    <w:p w14:paraId="5584D1E2" w14:textId="77777777" w:rsidR="00CF74BA" w:rsidRPr="00CF74BA" w:rsidRDefault="00CF74BA" w:rsidP="00CF74BA">
      <w:pPr>
        <w:pStyle w:val="Heading5"/>
        <w:rPr>
          <w:rFonts w:hint="cs"/>
          <w:sz w:val="24"/>
          <w:rtl/>
        </w:rPr>
      </w:pPr>
      <w:r w:rsidRPr="00CF74BA">
        <w:rPr>
          <w:sz w:val="24"/>
          <w:rtl/>
        </w:rPr>
        <w:br/>
      </w:r>
      <w:r w:rsidRPr="00CF74BA">
        <w:rPr>
          <w:rFonts w:hint="cs"/>
          <w:sz w:val="24"/>
          <w:u w:val="single"/>
          <w:rtl/>
        </w:rPr>
        <w:t>דב חנין:</w:t>
      </w:r>
    </w:p>
    <w:p w14:paraId="6374B041" w14:textId="77777777" w:rsidR="00CF74BA" w:rsidRPr="00CF74BA" w:rsidRDefault="00CF74BA" w:rsidP="00CF74BA">
      <w:pPr>
        <w:pStyle w:val="Heading5"/>
        <w:rPr>
          <w:rFonts w:hint="cs"/>
          <w:sz w:val="24"/>
          <w:rtl/>
        </w:rPr>
      </w:pPr>
    </w:p>
    <w:p w14:paraId="0E9A8FB3" w14:textId="77777777" w:rsidR="00CF74BA" w:rsidRPr="00CF74BA" w:rsidRDefault="00CF74BA" w:rsidP="00CF74BA">
      <w:pPr>
        <w:bidi/>
        <w:jc w:val="both"/>
        <w:rPr>
          <w:rFonts w:cs="David" w:hint="cs"/>
          <w:rtl/>
        </w:rPr>
      </w:pPr>
      <w:r w:rsidRPr="00CF74BA">
        <w:rPr>
          <w:rFonts w:cs="David" w:hint="cs"/>
          <w:rtl/>
        </w:rPr>
        <w:tab/>
        <w:t xml:space="preserve"> תודה רבה, אדוני. מחר, עמיתי חברי הכנסת, אנחנו מציינים בכנסת את יום הסביבה, והכוונה היא לציין את היום הזה בחקיקה </w:t>
      </w:r>
      <w:r w:rsidRPr="00CF74BA">
        <w:rPr>
          <w:rFonts w:cs="David"/>
          <w:rtl/>
        </w:rPr>
        <w:t>–</w:t>
      </w:r>
      <w:r w:rsidRPr="00CF74BA">
        <w:rPr>
          <w:rFonts w:cs="David" w:hint="cs"/>
          <w:rtl/>
        </w:rPr>
        <w:t xml:space="preserve"> בחקיקה פרטית בעיקרה </w:t>
      </w:r>
      <w:r w:rsidRPr="00CF74BA">
        <w:rPr>
          <w:rFonts w:cs="David"/>
          <w:rtl/>
        </w:rPr>
        <w:t>–</w:t>
      </w:r>
      <w:r w:rsidRPr="00CF74BA">
        <w:rPr>
          <w:rFonts w:cs="David" w:hint="cs"/>
          <w:rtl/>
        </w:rPr>
        <w:t xml:space="preserve"> והחוק שנמצא בפנינו היום הוא אחד החוקים החשובים. </w:t>
      </w:r>
    </w:p>
    <w:p w14:paraId="5A877096" w14:textId="77777777" w:rsidR="00CF74BA" w:rsidRPr="00CF74BA" w:rsidRDefault="00CF74BA" w:rsidP="00CF74BA">
      <w:pPr>
        <w:bidi/>
        <w:jc w:val="both"/>
        <w:rPr>
          <w:rFonts w:cs="David" w:hint="cs"/>
          <w:rtl/>
        </w:rPr>
      </w:pPr>
    </w:p>
    <w:p w14:paraId="18F70AED" w14:textId="77777777" w:rsidR="00CF74BA" w:rsidRPr="00CF74BA" w:rsidRDefault="00CF74BA" w:rsidP="00CF74BA">
      <w:pPr>
        <w:bidi/>
        <w:jc w:val="both"/>
        <w:rPr>
          <w:rFonts w:cs="David" w:hint="cs"/>
          <w:rtl/>
        </w:rPr>
      </w:pPr>
      <w:r w:rsidRPr="00CF74BA">
        <w:rPr>
          <w:rFonts w:cs="David" w:hint="cs"/>
          <w:rtl/>
        </w:rPr>
        <w:tab/>
        <w:t xml:space="preserve">אגב, יש לנו בישראל חוק שעוסק בתחום הזה, אבל החוק הקיים </w:t>
      </w:r>
      <w:r w:rsidRPr="00CF74BA">
        <w:rPr>
          <w:rFonts w:cs="David"/>
          <w:rtl/>
        </w:rPr>
        <w:t>–</w:t>
      </w:r>
      <w:r w:rsidRPr="00CF74BA">
        <w:rPr>
          <w:rFonts w:cs="David" w:hint="cs"/>
          <w:rtl/>
        </w:rPr>
        <w:t xml:space="preserve"> מהרבה מאוד סיבות- לא נאכף. הוא חוק לא טוב, הוא לא מגדיר הגדרות מקצועיות מספיק מדויקות, ולכן נעשתה עבודה מקצועית רבה כדי לשפר את החוק ולהפוך אותו לחוק ישים. </w:t>
      </w:r>
    </w:p>
    <w:p w14:paraId="586AF72B" w14:textId="77777777" w:rsidR="00CF74BA" w:rsidRPr="00CF74BA" w:rsidRDefault="00CF74BA" w:rsidP="00CF74BA">
      <w:pPr>
        <w:bidi/>
        <w:jc w:val="both"/>
        <w:rPr>
          <w:rFonts w:cs="David" w:hint="cs"/>
          <w:rtl/>
        </w:rPr>
      </w:pPr>
    </w:p>
    <w:p w14:paraId="1A991AFE" w14:textId="77777777" w:rsidR="00CF74BA" w:rsidRPr="00CF74BA" w:rsidRDefault="00CF74BA" w:rsidP="00CF74BA">
      <w:pPr>
        <w:bidi/>
        <w:jc w:val="both"/>
        <w:rPr>
          <w:rFonts w:cs="David" w:hint="cs"/>
          <w:rtl/>
        </w:rPr>
      </w:pPr>
      <w:r w:rsidRPr="00CF74BA">
        <w:rPr>
          <w:rFonts w:cs="David" w:hint="cs"/>
          <w:rtl/>
        </w:rPr>
        <w:tab/>
        <w:t>החוק בעצם עושה שלושה דברים.</w:t>
      </w:r>
    </w:p>
    <w:p w14:paraId="7EAD4B1A"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מאיר פרוש:</w:t>
      </w:r>
    </w:p>
    <w:p w14:paraId="59271390" w14:textId="77777777" w:rsidR="00CF74BA" w:rsidRPr="00CF74BA" w:rsidRDefault="00CF74BA" w:rsidP="00CF74BA">
      <w:pPr>
        <w:bidi/>
        <w:jc w:val="both"/>
        <w:rPr>
          <w:rFonts w:cs="David" w:hint="cs"/>
          <w:u w:val="single"/>
        </w:rPr>
      </w:pPr>
    </w:p>
    <w:p w14:paraId="4B26638A" w14:textId="77777777" w:rsidR="00CF74BA" w:rsidRPr="00CF74BA" w:rsidRDefault="00CF74BA" w:rsidP="00CF74BA">
      <w:pPr>
        <w:bidi/>
        <w:ind w:left="360"/>
        <w:jc w:val="both"/>
        <w:rPr>
          <w:rFonts w:cs="David" w:hint="cs"/>
          <w:rtl/>
        </w:rPr>
      </w:pPr>
      <w:r w:rsidRPr="00CF74BA">
        <w:rPr>
          <w:rFonts w:cs="David" w:hint="cs"/>
          <w:rtl/>
        </w:rPr>
        <w:tab/>
        <w:t xml:space="preserve"> מה הדחיפות? צריך להגדיר את הדחיפות, לא מה החוק עושה.</w:t>
      </w:r>
    </w:p>
    <w:p w14:paraId="1AC57203" w14:textId="77777777" w:rsidR="00CF74BA" w:rsidRPr="00CF74BA" w:rsidRDefault="00CF74BA" w:rsidP="00CF74BA">
      <w:pPr>
        <w:bidi/>
        <w:jc w:val="both"/>
        <w:rPr>
          <w:rFonts w:cs="David" w:hint="cs"/>
          <w:u w:val="single"/>
          <w:rtl/>
        </w:rPr>
      </w:pPr>
    </w:p>
    <w:p w14:paraId="23B39E81"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3CD4844B" w14:textId="77777777" w:rsidR="00CF74BA" w:rsidRPr="00CF74BA" w:rsidRDefault="00CF74BA" w:rsidP="00CF74BA">
      <w:pPr>
        <w:bidi/>
        <w:jc w:val="both"/>
        <w:rPr>
          <w:rFonts w:cs="David" w:hint="cs"/>
          <w:u w:val="single"/>
          <w:rtl/>
        </w:rPr>
      </w:pPr>
    </w:p>
    <w:p w14:paraId="3FE40B63" w14:textId="77777777" w:rsidR="00CF74BA" w:rsidRPr="00CF74BA" w:rsidRDefault="00CF74BA" w:rsidP="00CF74BA">
      <w:pPr>
        <w:bidi/>
        <w:jc w:val="both"/>
        <w:rPr>
          <w:rFonts w:cs="David" w:hint="cs"/>
          <w:rtl/>
        </w:rPr>
      </w:pPr>
      <w:r w:rsidRPr="00CF74BA">
        <w:rPr>
          <w:rFonts w:cs="David" w:hint="cs"/>
          <w:rtl/>
        </w:rPr>
        <w:tab/>
        <w:t>צריך להסביר בקצרה את הבקשה לפטור, גם כך היום עמוס. אני חושב שנימקת עם הסיבה של הדיון מחר.</w:t>
      </w:r>
    </w:p>
    <w:p w14:paraId="2A959C26" w14:textId="77777777" w:rsidR="00CF74BA" w:rsidRPr="00CF74BA" w:rsidRDefault="00CF74BA" w:rsidP="00CF74BA">
      <w:pPr>
        <w:bidi/>
        <w:ind w:left="360"/>
        <w:jc w:val="both"/>
        <w:rPr>
          <w:rFonts w:cs="David" w:hint="cs"/>
          <w:rtl/>
        </w:rPr>
      </w:pPr>
    </w:p>
    <w:p w14:paraId="489426B6" w14:textId="77777777" w:rsidR="00CF74BA" w:rsidRPr="00CF74BA" w:rsidRDefault="00CF74BA" w:rsidP="00CF74BA">
      <w:pPr>
        <w:pStyle w:val="Heading5"/>
        <w:rPr>
          <w:rFonts w:hint="cs"/>
          <w:sz w:val="24"/>
          <w:u w:val="single"/>
          <w:rtl/>
        </w:rPr>
      </w:pPr>
      <w:r w:rsidRPr="00CF74BA">
        <w:rPr>
          <w:rFonts w:hint="cs"/>
          <w:sz w:val="24"/>
          <w:u w:val="single"/>
          <w:rtl/>
        </w:rPr>
        <w:t>דב חנין:</w:t>
      </w:r>
    </w:p>
    <w:p w14:paraId="769DE3D6" w14:textId="77777777" w:rsidR="00CF74BA" w:rsidRPr="00CF74BA" w:rsidRDefault="00CF74BA" w:rsidP="00CF74BA">
      <w:pPr>
        <w:bidi/>
        <w:jc w:val="both"/>
        <w:rPr>
          <w:rFonts w:cs="David" w:hint="cs"/>
          <w:rtl/>
        </w:rPr>
      </w:pPr>
    </w:p>
    <w:p w14:paraId="223A9323" w14:textId="77777777" w:rsidR="00CF74BA" w:rsidRPr="00CF74BA" w:rsidRDefault="00CF74BA" w:rsidP="00CF74BA">
      <w:pPr>
        <w:bidi/>
        <w:jc w:val="both"/>
        <w:rPr>
          <w:rFonts w:cs="David" w:hint="cs"/>
          <w:rtl/>
        </w:rPr>
      </w:pPr>
      <w:r w:rsidRPr="00CF74BA">
        <w:rPr>
          <w:rFonts w:cs="David" w:hint="cs"/>
          <w:rtl/>
        </w:rPr>
        <w:tab/>
        <w:t xml:space="preserve">הדחיפות היא מכיוון שאם לא נאשר פטור מחובת הנחה </w:t>
      </w:r>
      <w:r w:rsidRPr="00CF74BA">
        <w:rPr>
          <w:rFonts w:cs="David"/>
          <w:rtl/>
        </w:rPr>
        <w:t>–</w:t>
      </w:r>
      <w:r w:rsidRPr="00CF74BA">
        <w:rPr>
          <w:rFonts w:cs="David" w:hint="cs"/>
          <w:rtl/>
        </w:rPr>
        <w:t xml:space="preserve"> אי אפשר יהיה לדון בחוק ביום הסביבה. </w:t>
      </w:r>
    </w:p>
    <w:p w14:paraId="3C2B6C13" w14:textId="77777777" w:rsidR="00CF74BA" w:rsidRPr="00CF74BA" w:rsidRDefault="00CF74BA" w:rsidP="00CF74BA">
      <w:pPr>
        <w:bidi/>
        <w:jc w:val="both"/>
        <w:rPr>
          <w:rFonts w:cs="David" w:hint="cs"/>
          <w:rtl/>
        </w:rPr>
      </w:pPr>
    </w:p>
    <w:p w14:paraId="68DDDDE1" w14:textId="77777777" w:rsidR="00CF74BA" w:rsidRPr="00CF74BA" w:rsidRDefault="00CF74BA" w:rsidP="00CF74BA">
      <w:pPr>
        <w:bidi/>
        <w:jc w:val="both"/>
        <w:rPr>
          <w:rFonts w:cs="David" w:hint="cs"/>
          <w:rtl/>
        </w:rPr>
      </w:pPr>
      <w:r w:rsidRPr="00CF74BA">
        <w:rPr>
          <w:rFonts w:cs="David" w:hint="cs"/>
          <w:rtl/>
        </w:rPr>
        <w:tab/>
        <w:t xml:space="preserve">עוד משפט אחד, אדוני </w:t>
      </w:r>
      <w:r w:rsidRPr="00CF74BA">
        <w:rPr>
          <w:rFonts w:cs="David"/>
          <w:rtl/>
        </w:rPr>
        <w:t>–</w:t>
      </w:r>
      <w:r w:rsidRPr="00CF74BA">
        <w:rPr>
          <w:rFonts w:cs="David" w:hint="cs"/>
          <w:rtl/>
        </w:rPr>
        <w:t xml:space="preserve"> על עמדת הממשלה. עמדת הממשלה היא כזאת: המשרד להגנת הסביבה תומך, אבל רוצה שמשרד הפנים יטפל; משרד הפנים תומך אבל הוא רוצה שהמשרד להגנת הסביבה יטפל; משרד האוצר תומך אבל הוא רוצה ששני המשרדים יפתרו ביניהם את הבעיה. אני מבקש להצביע. </w:t>
      </w:r>
    </w:p>
    <w:p w14:paraId="2295FDCC"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6F3634A7" w14:textId="77777777" w:rsidR="00CF74BA" w:rsidRPr="00CF74BA" w:rsidRDefault="00CF74BA" w:rsidP="00CF74BA">
      <w:pPr>
        <w:bidi/>
        <w:jc w:val="both"/>
        <w:rPr>
          <w:rFonts w:cs="David" w:hint="cs"/>
          <w:rtl/>
        </w:rPr>
      </w:pPr>
    </w:p>
    <w:p w14:paraId="0D8ED7B1" w14:textId="77777777" w:rsidR="00CF74BA" w:rsidRPr="00CF74BA" w:rsidRDefault="00CF74BA" w:rsidP="00CF74BA">
      <w:pPr>
        <w:bidi/>
        <w:jc w:val="both"/>
        <w:rPr>
          <w:rFonts w:cs="David" w:hint="cs"/>
          <w:rtl/>
        </w:rPr>
      </w:pPr>
      <w:r w:rsidRPr="00CF74BA">
        <w:rPr>
          <w:rFonts w:cs="David" w:hint="cs"/>
          <w:rtl/>
        </w:rPr>
        <w:tab/>
        <w:t xml:space="preserve">רבותי, אני חושב שהנימוק העיקרי הוא ציון יום הסביבה מחר בכנסת, וצריך לאפשר להביא את זה. זאת דעתי האישית. </w:t>
      </w:r>
    </w:p>
    <w:p w14:paraId="3BF55FDE" w14:textId="77777777" w:rsidR="00CF74BA" w:rsidRPr="00CF74BA" w:rsidRDefault="00CF74BA" w:rsidP="00CF74BA">
      <w:pPr>
        <w:bidi/>
        <w:jc w:val="both"/>
        <w:rPr>
          <w:rFonts w:cs="David" w:hint="cs"/>
          <w:rtl/>
        </w:rPr>
      </w:pPr>
    </w:p>
    <w:p w14:paraId="4F6B94D3" w14:textId="77777777" w:rsidR="00CF74BA" w:rsidRPr="00CF74BA" w:rsidRDefault="00CF74BA" w:rsidP="00CF74BA">
      <w:pPr>
        <w:bidi/>
        <w:ind w:firstLine="567"/>
        <w:jc w:val="both"/>
        <w:rPr>
          <w:rFonts w:cs="David" w:hint="cs"/>
          <w:rtl/>
        </w:rPr>
      </w:pPr>
      <w:r w:rsidRPr="00CF74BA">
        <w:rPr>
          <w:rFonts w:cs="David" w:hint="cs"/>
          <w:rtl/>
        </w:rPr>
        <w:t>מי בעד אישור בקשתו של חבר הכנסת דב חנין? מי נגד? מי נמנע?</w:t>
      </w:r>
    </w:p>
    <w:p w14:paraId="6D393FF0" w14:textId="77777777" w:rsidR="00CF74BA" w:rsidRPr="00CF74BA" w:rsidRDefault="00CF74BA" w:rsidP="00CF74BA">
      <w:pPr>
        <w:bidi/>
        <w:jc w:val="both"/>
        <w:rPr>
          <w:rFonts w:cs="David"/>
          <w:rtl/>
        </w:rPr>
      </w:pPr>
      <w:r w:rsidRPr="00CF74BA">
        <w:rPr>
          <w:rFonts w:cs="David"/>
          <w:rtl/>
        </w:rPr>
        <w:br/>
      </w:r>
    </w:p>
    <w:p w14:paraId="4856B97F" w14:textId="77777777" w:rsidR="00CF74BA" w:rsidRPr="00CF74BA" w:rsidRDefault="00CF74BA" w:rsidP="00CF74BA">
      <w:pPr>
        <w:bidi/>
        <w:jc w:val="both"/>
        <w:rPr>
          <w:rFonts w:cs="David" w:hint="cs"/>
          <w:b/>
          <w:bCs/>
          <w:rtl/>
        </w:rPr>
      </w:pPr>
      <w:r w:rsidRPr="00CF74BA">
        <w:rPr>
          <w:rFonts w:cs="David"/>
          <w:rtl/>
        </w:rPr>
        <w:br w:type="page"/>
      </w:r>
      <w:r w:rsidRPr="00CF74BA">
        <w:rPr>
          <w:rFonts w:cs="David" w:hint="cs"/>
          <w:b/>
          <w:bCs/>
          <w:rtl/>
        </w:rPr>
        <w:t>ה צ ב ע ה</w:t>
      </w:r>
    </w:p>
    <w:p w14:paraId="421718C6" w14:textId="77777777" w:rsidR="00CF74BA" w:rsidRPr="00CF74BA" w:rsidRDefault="00CF74BA" w:rsidP="00CF74BA">
      <w:pPr>
        <w:bidi/>
        <w:jc w:val="both"/>
        <w:rPr>
          <w:rFonts w:cs="David" w:hint="cs"/>
          <w:b/>
          <w:bCs/>
          <w:rtl/>
        </w:rPr>
      </w:pPr>
    </w:p>
    <w:p w14:paraId="0B1E4364" w14:textId="77777777" w:rsidR="00CF74BA" w:rsidRPr="00CF74BA" w:rsidRDefault="00CF74BA" w:rsidP="00CF74BA">
      <w:pPr>
        <w:bidi/>
        <w:jc w:val="both"/>
        <w:rPr>
          <w:rFonts w:cs="David" w:hint="cs"/>
          <w:rtl/>
        </w:rPr>
      </w:pPr>
      <w:r w:rsidRPr="00CF74BA">
        <w:rPr>
          <w:rFonts w:cs="David" w:hint="cs"/>
          <w:rtl/>
        </w:rPr>
        <w:t xml:space="preserve">בעד </w:t>
      </w:r>
      <w:r w:rsidRPr="00CF74BA">
        <w:rPr>
          <w:rFonts w:cs="David"/>
          <w:rtl/>
        </w:rPr>
        <w:t>–</w:t>
      </w:r>
      <w:r w:rsidRPr="00CF74BA">
        <w:rPr>
          <w:rFonts w:cs="David" w:hint="cs"/>
          <w:rtl/>
        </w:rPr>
        <w:t xml:space="preserve"> 17</w:t>
      </w:r>
    </w:p>
    <w:p w14:paraId="230C168A"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אין</w:t>
      </w:r>
    </w:p>
    <w:p w14:paraId="21C9835A"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אין</w:t>
      </w:r>
    </w:p>
    <w:p w14:paraId="4AC0D7A8" w14:textId="77777777" w:rsidR="00CF74BA" w:rsidRPr="00CF74BA" w:rsidRDefault="00CF74BA" w:rsidP="00CF74BA">
      <w:pPr>
        <w:bidi/>
        <w:jc w:val="both"/>
        <w:rPr>
          <w:rFonts w:cs="David" w:hint="cs"/>
          <w:rtl/>
        </w:rPr>
      </w:pPr>
      <w:r w:rsidRPr="00CF74BA">
        <w:rPr>
          <w:rFonts w:cs="David" w:hint="cs"/>
          <w:rtl/>
        </w:rPr>
        <w:t>בקשת חבר הכנסת דב חנין להקדמת הדיון בהצעת חוק איסור נהיגה ברכב בחוף הים (תיקון), התשס"ז-2007, לפני הקריאה הטרומית, נתקבלה.</w:t>
      </w:r>
    </w:p>
    <w:p w14:paraId="631E1834"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ראובן ריבלין:</w:t>
      </w:r>
    </w:p>
    <w:p w14:paraId="14936A5F" w14:textId="77777777" w:rsidR="00CF74BA" w:rsidRPr="00CF74BA" w:rsidRDefault="00CF74BA" w:rsidP="00CF74BA">
      <w:pPr>
        <w:bidi/>
        <w:jc w:val="both"/>
        <w:rPr>
          <w:rFonts w:cs="David" w:hint="cs"/>
          <w:rtl/>
        </w:rPr>
      </w:pPr>
    </w:p>
    <w:p w14:paraId="76646C11" w14:textId="77777777" w:rsidR="00CF74BA" w:rsidRPr="00CF74BA" w:rsidRDefault="00CF74BA" w:rsidP="00CF74BA">
      <w:pPr>
        <w:bidi/>
        <w:jc w:val="both"/>
        <w:rPr>
          <w:rFonts w:cs="David" w:hint="cs"/>
          <w:rtl/>
        </w:rPr>
      </w:pPr>
      <w:r w:rsidRPr="00CF74BA">
        <w:rPr>
          <w:rFonts w:cs="David" w:hint="cs"/>
          <w:b/>
          <w:bCs/>
          <w:rtl/>
        </w:rPr>
        <w:tab/>
      </w:r>
      <w:r w:rsidRPr="00CF74BA">
        <w:rPr>
          <w:rFonts w:cs="David" w:hint="cs"/>
          <w:rtl/>
        </w:rPr>
        <w:t>עם רוב כזה, אתה יכול להיות נשיא...</w:t>
      </w:r>
    </w:p>
    <w:p w14:paraId="0592B2CD"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67E2283B" w14:textId="77777777" w:rsidR="00CF74BA" w:rsidRPr="00CF74BA" w:rsidRDefault="00CF74BA" w:rsidP="00CF74BA">
      <w:pPr>
        <w:bidi/>
        <w:jc w:val="both"/>
        <w:rPr>
          <w:rFonts w:cs="David" w:hint="cs"/>
          <w:rtl/>
        </w:rPr>
      </w:pPr>
    </w:p>
    <w:p w14:paraId="6A2E3D64" w14:textId="77777777" w:rsidR="00CF74BA" w:rsidRPr="00CF74BA" w:rsidRDefault="00CF74BA" w:rsidP="00CF74BA">
      <w:pPr>
        <w:bidi/>
        <w:jc w:val="both"/>
        <w:rPr>
          <w:rFonts w:cs="David" w:hint="cs"/>
          <w:rtl/>
        </w:rPr>
      </w:pPr>
      <w:r w:rsidRPr="00CF74BA">
        <w:rPr>
          <w:rFonts w:cs="David" w:hint="cs"/>
          <w:rtl/>
        </w:rPr>
        <w:tab/>
        <w:t xml:space="preserve">17 בעד, מתנגדים </w:t>
      </w:r>
      <w:r w:rsidRPr="00CF74BA">
        <w:rPr>
          <w:rFonts w:cs="David"/>
          <w:rtl/>
        </w:rPr>
        <w:t>–</w:t>
      </w:r>
      <w:r w:rsidRPr="00CF74BA">
        <w:rPr>
          <w:rFonts w:cs="David" w:hint="cs"/>
          <w:rtl/>
        </w:rPr>
        <w:t xml:space="preserve"> אין, נמנעים </w:t>
      </w:r>
      <w:r w:rsidRPr="00CF74BA">
        <w:rPr>
          <w:rFonts w:cs="David"/>
          <w:rtl/>
        </w:rPr>
        <w:t>–</w:t>
      </w:r>
      <w:r w:rsidRPr="00CF74BA">
        <w:rPr>
          <w:rFonts w:cs="David" w:hint="cs"/>
          <w:rtl/>
        </w:rPr>
        <w:t xml:space="preserve"> אין. בקשתו של חבר הכנסת דב חנין אושרה. </w:t>
      </w:r>
    </w:p>
    <w:p w14:paraId="0AF61CFE" w14:textId="77777777" w:rsidR="00CF74BA" w:rsidRPr="00CF74BA" w:rsidRDefault="00CF74BA" w:rsidP="00CF74BA">
      <w:pPr>
        <w:bidi/>
        <w:jc w:val="both"/>
        <w:rPr>
          <w:rFonts w:cs="David"/>
          <w:rtl/>
        </w:rPr>
      </w:pPr>
      <w:r w:rsidRPr="00CF74BA">
        <w:rPr>
          <w:rFonts w:cs="David"/>
          <w:rtl/>
        </w:rPr>
        <w:br/>
      </w:r>
    </w:p>
    <w:p w14:paraId="1EC2F2D3" w14:textId="77777777" w:rsidR="00CF74BA" w:rsidRPr="00CF74BA" w:rsidRDefault="00CF74BA" w:rsidP="00CF74BA">
      <w:pPr>
        <w:bidi/>
        <w:jc w:val="both"/>
        <w:rPr>
          <w:rFonts w:cs="David" w:hint="cs"/>
          <w:rtl/>
        </w:rPr>
      </w:pPr>
    </w:p>
    <w:p w14:paraId="37EA451F" w14:textId="77777777" w:rsidR="00CF74BA" w:rsidRPr="00CF74BA" w:rsidRDefault="00CF74BA" w:rsidP="00CF74BA">
      <w:pPr>
        <w:bidi/>
        <w:jc w:val="both"/>
        <w:rPr>
          <w:rFonts w:cs="David" w:hint="cs"/>
          <w:rtl/>
        </w:rPr>
      </w:pPr>
      <w:r w:rsidRPr="00CF74BA">
        <w:rPr>
          <w:rFonts w:cs="David"/>
          <w:rtl/>
        </w:rPr>
        <w:br w:type="page"/>
      </w:r>
      <w:r w:rsidRPr="00CF74BA">
        <w:rPr>
          <w:rFonts w:cs="David" w:hint="cs"/>
          <w:rtl/>
        </w:rPr>
        <w:tab/>
      </w:r>
    </w:p>
    <w:p w14:paraId="316A8024" w14:textId="77777777" w:rsidR="00CF74BA" w:rsidRPr="00CF74BA" w:rsidRDefault="00CF74BA" w:rsidP="00CF74BA">
      <w:pPr>
        <w:numPr>
          <w:ilvl w:val="0"/>
          <w:numId w:val="3"/>
        </w:numPr>
        <w:bidi/>
        <w:ind w:right="0"/>
        <w:jc w:val="both"/>
        <w:rPr>
          <w:rFonts w:cs="David" w:hint="cs"/>
          <w:b/>
          <w:bCs/>
          <w:u w:val="single"/>
        </w:rPr>
      </w:pPr>
      <w:r w:rsidRPr="00CF74BA">
        <w:rPr>
          <w:rFonts w:cs="David" w:hint="cs"/>
          <w:b/>
          <w:bCs/>
          <w:u w:val="single"/>
          <w:rtl/>
        </w:rPr>
        <w:t>בקשת הממשלה להקדמת הדיון בהצעות החוק הבאות:</w:t>
      </w:r>
    </w:p>
    <w:p w14:paraId="5DC2C2A9" w14:textId="77777777" w:rsidR="00CF74BA" w:rsidRPr="00CF74BA" w:rsidRDefault="00CF74BA" w:rsidP="00CF74BA">
      <w:pPr>
        <w:numPr>
          <w:ilvl w:val="1"/>
          <w:numId w:val="3"/>
        </w:numPr>
        <w:bidi/>
        <w:ind w:right="0"/>
        <w:jc w:val="both"/>
        <w:rPr>
          <w:rFonts w:cs="David" w:hint="cs"/>
          <w:b/>
          <w:bCs/>
          <w:u w:val="single"/>
        </w:rPr>
      </w:pPr>
      <w:r w:rsidRPr="00CF74BA">
        <w:rPr>
          <w:rFonts w:cs="David" w:hint="cs"/>
          <w:b/>
          <w:bCs/>
          <w:u w:val="single"/>
          <w:rtl/>
        </w:rPr>
        <w:t>הצעת חוק המועצה להשכלה גבוהה (תיקון מס' 16)(הקלות לסטודנטים המשרתים בשירות מילואים), התשס"ז-2007</w:t>
      </w:r>
    </w:p>
    <w:p w14:paraId="13B2C894" w14:textId="77777777" w:rsidR="00CF74BA" w:rsidRPr="00CF74BA" w:rsidRDefault="00CF74BA" w:rsidP="00CF74BA">
      <w:pPr>
        <w:bidi/>
        <w:jc w:val="both"/>
        <w:rPr>
          <w:rFonts w:cs="David" w:hint="cs"/>
          <w:u w:val="single"/>
          <w:rtl/>
        </w:rPr>
      </w:pPr>
    </w:p>
    <w:p w14:paraId="4CC5A0EB"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54BB3854" w14:textId="77777777" w:rsidR="00CF74BA" w:rsidRPr="00CF74BA" w:rsidRDefault="00CF74BA" w:rsidP="00CF74BA">
      <w:pPr>
        <w:bidi/>
        <w:jc w:val="both"/>
        <w:rPr>
          <w:rFonts w:cs="David" w:hint="cs"/>
          <w:u w:val="single"/>
          <w:rtl/>
        </w:rPr>
      </w:pPr>
    </w:p>
    <w:p w14:paraId="2D6CCA01" w14:textId="77777777" w:rsidR="00CF74BA" w:rsidRPr="00CF74BA" w:rsidRDefault="00CF74BA" w:rsidP="00CF74BA">
      <w:pPr>
        <w:bidi/>
        <w:jc w:val="both"/>
        <w:rPr>
          <w:rFonts w:cs="David" w:hint="cs"/>
          <w:rtl/>
        </w:rPr>
      </w:pPr>
      <w:r w:rsidRPr="00CF74BA">
        <w:rPr>
          <w:rFonts w:cs="David" w:hint="cs"/>
          <w:rtl/>
        </w:rPr>
        <w:tab/>
        <w:t>רבותי, אם בפטורים עסקינן, יש שתי בקשות פטור. בתוספת לסדר-היום יש שתי בקשות של הממשלה. הראשונה: בקשת הממשלה להקדמת הדיון בהצעת חוק המועצה להשכלה גבוהה (תיקון מס' 16)(הקלות לסטודנטים המשרתים שירות מילואים), התשס"ז-2007.</w:t>
      </w:r>
    </w:p>
    <w:p w14:paraId="418E59E3" w14:textId="77777777" w:rsidR="00CF74BA" w:rsidRPr="00CF74BA" w:rsidRDefault="00CF74BA" w:rsidP="00CF74BA">
      <w:pPr>
        <w:bidi/>
        <w:jc w:val="both"/>
        <w:rPr>
          <w:rFonts w:cs="David" w:hint="cs"/>
          <w:rtl/>
        </w:rPr>
      </w:pPr>
    </w:p>
    <w:p w14:paraId="0D1B24EC" w14:textId="77777777" w:rsidR="00CF74BA" w:rsidRPr="00CF74BA" w:rsidRDefault="00CF74BA" w:rsidP="00CF74BA">
      <w:pPr>
        <w:bidi/>
        <w:jc w:val="both"/>
        <w:rPr>
          <w:rFonts w:cs="David" w:hint="cs"/>
          <w:rtl/>
        </w:rPr>
      </w:pPr>
      <w:r w:rsidRPr="00CF74BA">
        <w:rPr>
          <w:rFonts w:cs="David" w:hint="cs"/>
          <w:rtl/>
        </w:rPr>
        <w:tab/>
        <w:t>נציגת משרד החינוך, בבקשה.</w:t>
      </w:r>
    </w:p>
    <w:p w14:paraId="656421D6"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יבינה זכאי-בראונר:</w:t>
      </w:r>
    </w:p>
    <w:p w14:paraId="4D73001C" w14:textId="77777777" w:rsidR="00CF74BA" w:rsidRPr="00CF74BA" w:rsidRDefault="00CF74BA" w:rsidP="00CF74BA">
      <w:pPr>
        <w:bidi/>
        <w:jc w:val="both"/>
        <w:rPr>
          <w:rFonts w:cs="David" w:hint="cs"/>
          <w:u w:val="single"/>
          <w:rtl/>
        </w:rPr>
      </w:pPr>
    </w:p>
    <w:p w14:paraId="4FD80531" w14:textId="77777777" w:rsidR="00CF74BA" w:rsidRPr="00CF74BA" w:rsidRDefault="00CF74BA" w:rsidP="00CF74BA">
      <w:pPr>
        <w:bidi/>
        <w:jc w:val="both"/>
        <w:rPr>
          <w:rFonts w:cs="David" w:hint="cs"/>
          <w:rtl/>
        </w:rPr>
      </w:pPr>
      <w:r w:rsidRPr="00CF74BA">
        <w:rPr>
          <w:rFonts w:cs="David" w:hint="cs"/>
          <w:rtl/>
        </w:rPr>
        <w:tab/>
        <w:t xml:space="preserve">עורכת-דין יבינה זכאי-בראונר, הלשכה המשפטית של משרד החינוך. מדובר בהצעת חוק ממשלתית, תיקון לחוק המל"ג </w:t>
      </w:r>
      <w:r w:rsidRPr="00CF74BA">
        <w:rPr>
          <w:rFonts w:cs="David"/>
          <w:rtl/>
        </w:rPr>
        <w:t>–</w:t>
      </w:r>
      <w:r w:rsidRPr="00CF74BA">
        <w:rPr>
          <w:rFonts w:cs="David" w:hint="cs"/>
          <w:rtl/>
        </w:rPr>
        <w:t xml:space="preserve"> חוק המועצה להשכלה גבוהה </w:t>
      </w:r>
      <w:r w:rsidRPr="00CF74BA">
        <w:rPr>
          <w:rFonts w:cs="David"/>
          <w:rtl/>
        </w:rPr>
        <w:t>–</w:t>
      </w:r>
      <w:r w:rsidRPr="00CF74BA">
        <w:rPr>
          <w:rFonts w:cs="David" w:hint="cs"/>
          <w:rtl/>
        </w:rPr>
        <w:t xml:space="preserve"> שעניינו הקלות לסטודנטים המשרתים במילואים.</w:t>
      </w:r>
    </w:p>
    <w:p w14:paraId="2D4C0C88" w14:textId="77777777" w:rsidR="00CF74BA" w:rsidRPr="00CF74BA" w:rsidRDefault="00CF74BA" w:rsidP="00CF74BA">
      <w:pPr>
        <w:bidi/>
        <w:jc w:val="both"/>
        <w:rPr>
          <w:rFonts w:cs="David" w:hint="cs"/>
          <w:rtl/>
        </w:rPr>
      </w:pPr>
    </w:p>
    <w:p w14:paraId="59898E2D" w14:textId="77777777" w:rsidR="00CF74BA" w:rsidRPr="00CF74BA" w:rsidRDefault="00CF74BA" w:rsidP="00CF74BA">
      <w:pPr>
        <w:bidi/>
        <w:jc w:val="both"/>
        <w:rPr>
          <w:rFonts w:cs="David" w:hint="cs"/>
          <w:rtl/>
        </w:rPr>
      </w:pPr>
      <w:r w:rsidRPr="00CF74BA">
        <w:rPr>
          <w:rFonts w:cs="David" w:hint="cs"/>
          <w:rtl/>
        </w:rPr>
        <w:tab/>
        <w:t xml:space="preserve">כיום ישנה איזושהי אמנה שרוב המוסדות חתומים עליה, אבל אנחנו הרחבנו את התחולה ואנחנו מבקשים לקצר את הזמנים על מנת שזה יוכל לעבור השבוע ושנוכל לקיים דיון בוועדת החינוך בשבוע הבא. </w:t>
      </w:r>
    </w:p>
    <w:p w14:paraId="0D204D36"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2B3EC392" w14:textId="77777777" w:rsidR="00CF74BA" w:rsidRPr="00CF74BA" w:rsidRDefault="00CF74BA" w:rsidP="00CF74BA">
      <w:pPr>
        <w:bidi/>
        <w:jc w:val="both"/>
        <w:rPr>
          <w:rFonts w:cs="David" w:hint="cs"/>
          <w:rtl/>
        </w:rPr>
      </w:pPr>
    </w:p>
    <w:p w14:paraId="21E17F4C" w14:textId="77777777" w:rsidR="00CF74BA" w:rsidRPr="00CF74BA" w:rsidRDefault="00CF74BA" w:rsidP="00CF74BA">
      <w:pPr>
        <w:bidi/>
        <w:jc w:val="both"/>
        <w:rPr>
          <w:rFonts w:cs="David" w:hint="cs"/>
          <w:rtl/>
        </w:rPr>
      </w:pPr>
      <w:r w:rsidRPr="00CF74BA">
        <w:rPr>
          <w:rFonts w:cs="David" w:hint="cs"/>
          <w:rtl/>
        </w:rPr>
        <w:tab/>
        <w:t>לקריאה ראשונה.</w:t>
      </w:r>
    </w:p>
    <w:p w14:paraId="62DD567B"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יבינה זכאי-בראונר:</w:t>
      </w:r>
    </w:p>
    <w:p w14:paraId="604B9EA6" w14:textId="77777777" w:rsidR="00CF74BA" w:rsidRPr="00CF74BA" w:rsidRDefault="00CF74BA" w:rsidP="00CF74BA">
      <w:pPr>
        <w:bidi/>
        <w:jc w:val="both"/>
        <w:rPr>
          <w:rFonts w:cs="David" w:hint="cs"/>
          <w:rtl/>
        </w:rPr>
      </w:pPr>
    </w:p>
    <w:p w14:paraId="50122AB5" w14:textId="77777777" w:rsidR="00CF74BA" w:rsidRPr="00CF74BA" w:rsidRDefault="00CF74BA" w:rsidP="00CF74BA">
      <w:pPr>
        <w:bidi/>
        <w:jc w:val="both"/>
        <w:rPr>
          <w:rFonts w:cs="David" w:hint="cs"/>
          <w:rtl/>
        </w:rPr>
      </w:pPr>
      <w:r w:rsidRPr="00CF74BA">
        <w:rPr>
          <w:rFonts w:cs="David" w:hint="cs"/>
          <w:rtl/>
        </w:rPr>
        <w:tab/>
        <w:t xml:space="preserve">נכון. </w:t>
      </w:r>
    </w:p>
    <w:p w14:paraId="63FD4AE0"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072E6D83" w14:textId="77777777" w:rsidR="00CF74BA" w:rsidRPr="00CF74BA" w:rsidRDefault="00CF74BA" w:rsidP="00CF74BA">
      <w:pPr>
        <w:bidi/>
        <w:jc w:val="both"/>
        <w:rPr>
          <w:rFonts w:cs="David" w:hint="cs"/>
          <w:rtl/>
        </w:rPr>
      </w:pPr>
    </w:p>
    <w:p w14:paraId="1B2BF0EA" w14:textId="77777777" w:rsidR="00CF74BA" w:rsidRPr="00CF74BA" w:rsidRDefault="00CF74BA" w:rsidP="00CF74BA">
      <w:pPr>
        <w:bidi/>
        <w:jc w:val="both"/>
        <w:rPr>
          <w:rFonts w:cs="David" w:hint="cs"/>
          <w:rtl/>
        </w:rPr>
      </w:pPr>
      <w:r w:rsidRPr="00CF74BA">
        <w:rPr>
          <w:rFonts w:cs="David" w:hint="cs"/>
          <w:rtl/>
        </w:rPr>
        <w:tab/>
        <w:t>מי בעד בקשת הממשלה לאשר פטור? מי נגד? מי נמנע?</w:t>
      </w:r>
    </w:p>
    <w:p w14:paraId="7FC60EEE" w14:textId="77777777" w:rsidR="00CF74BA" w:rsidRPr="00CF74BA" w:rsidRDefault="00CF74BA" w:rsidP="00CF74BA">
      <w:pPr>
        <w:bidi/>
        <w:jc w:val="both"/>
        <w:rPr>
          <w:rFonts w:cs="David" w:hint="cs"/>
          <w:b/>
          <w:bCs/>
          <w:rtl/>
        </w:rPr>
      </w:pPr>
      <w:r w:rsidRPr="00CF74BA">
        <w:rPr>
          <w:rFonts w:cs="David"/>
          <w:rtl/>
        </w:rPr>
        <w:br/>
      </w:r>
      <w:r w:rsidRPr="00CF74BA">
        <w:rPr>
          <w:rFonts w:cs="David" w:hint="cs"/>
          <w:b/>
          <w:bCs/>
          <w:rtl/>
        </w:rPr>
        <w:t>ה צ ב ע ה</w:t>
      </w:r>
    </w:p>
    <w:p w14:paraId="6C37BD10" w14:textId="77777777" w:rsidR="00CF74BA" w:rsidRPr="00CF74BA" w:rsidRDefault="00CF74BA" w:rsidP="00CF74BA">
      <w:pPr>
        <w:bidi/>
        <w:jc w:val="both"/>
        <w:rPr>
          <w:rFonts w:cs="David" w:hint="cs"/>
          <w:b/>
          <w:bCs/>
          <w:rtl/>
        </w:rPr>
      </w:pPr>
    </w:p>
    <w:p w14:paraId="315D11B7" w14:textId="77777777" w:rsidR="00CF74BA" w:rsidRPr="00CF74BA" w:rsidRDefault="00CF74BA" w:rsidP="00CF74BA">
      <w:pPr>
        <w:bidi/>
        <w:jc w:val="both"/>
        <w:rPr>
          <w:rFonts w:cs="David" w:hint="cs"/>
          <w:rtl/>
        </w:rPr>
      </w:pPr>
      <w:r w:rsidRPr="00CF74BA">
        <w:rPr>
          <w:rFonts w:cs="David" w:hint="cs"/>
          <w:rtl/>
        </w:rPr>
        <w:t xml:space="preserve">בעד </w:t>
      </w:r>
      <w:r w:rsidRPr="00CF74BA">
        <w:rPr>
          <w:rFonts w:cs="David"/>
          <w:rtl/>
        </w:rPr>
        <w:t>–</w:t>
      </w:r>
      <w:r w:rsidRPr="00CF74BA">
        <w:rPr>
          <w:rFonts w:cs="David" w:hint="cs"/>
          <w:rtl/>
        </w:rPr>
        <w:t xml:space="preserve"> 10</w:t>
      </w:r>
    </w:p>
    <w:p w14:paraId="5A7D598B"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אין</w:t>
      </w:r>
    </w:p>
    <w:p w14:paraId="15E10EF4"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2</w:t>
      </w:r>
    </w:p>
    <w:p w14:paraId="760757DE" w14:textId="77777777" w:rsidR="00CF74BA" w:rsidRPr="00CF74BA" w:rsidRDefault="00CF74BA" w:rsidP="00CF74BA">
      <w:pPr>
        <w:bidi/>
        <w:jc w:val="both"/>
        <w:rPr>
          <w:rFonts w:cs="David" w:hint="cs"/>
          <w:rtl/>
        </w:rPr>
      </w:pPr>
      <w:r w:rsidRPr="00CF74BA">
        <w:rPr>
          <w:rFonts w:cs="David" w:hint="cs"/>
          <w:rtl/>
        </w:rPr>
        <w:t>בקשת הממשלה להקדמת הדיון בהצעת חוק המועצה להשכלה גבוהה (תיקון מס' 16) (הקלות לסטודנטים המשרתים בשירות מילואים), התשס"ז-2007, לפני הקריאה הראשונה, נתקבלה.</w:t>
      </w:r>
    </w:p>
    <w:p w14:paraId="12C2C674" w14:textId="77777777" w:rsidR="00CF74BA" w:rsidRPr="00CF74BA" w:rsidRDefault="00CF74BA" w:rsidP="00CF74BA">
      <w:pPr>
        <w:bidi/>
        <w:jc w:val="both"/>
        <w:rPr>
          <w:rFonts w:cs="David" w:hint="cs"/>
          <w:rtl/>
        </w:rPr>
      </w:pPr>
    </w:p>
    <w:p w14:paraId="55440BB5"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2E82081B" w14:textId="77777777" w:rsidR="00CF74BA" w:rsidRPr="00CF74BA" w:rsidRDefault="00CF74BA" w:rsidP="00CF74BA">
      <w:pPr>
        <w:bidi/>
        <w:jc w:val="both"/>
        <w:rPr>
          <w:rFonts w:cs="David" w:hint="cs"/>
          <w:u w:val="single"/>
          <w:rtl/>
        </w:rPr>
      </w:pPr>
    </w:p>
    <w:p w14:paraId="4D7DB61F" w14:textId="77777777" w:rsidR="00CF74BA" w:rsidRPr="00CF74BA" w:rsidRDefault="00CF74BA" w:rsidP="00CF74BA">
      <w:pPr>
        <w:bidi/>
        <w:jc w:val="both"/>
        <w:rPr>
          <w:rFonts w:cs="David" w:hint="cs"/>
          <w:rtl/>
        </w:rPr>
      </w:pPr>
      <w:r w:rsidRPr="00CF74BA">
        <w:rPr>
          <w:rFonts w:cs="David" w:hint="cs"/>
          <w:b/>
          <w:bCs/>
          <w:rtl/>
        </w:rPr>
        <w:tab/>
      </w:r>
      <w:r w:rsidRPr="00CF74BA">
        <w:rPr>
          <w:rFonts w:cs="David" w:hint="cs"/>
          <w:rtl/>
        </w:rPr>
        <w:t xml:space="preserve">בעד </w:t>
      </w:r>
      <w:r w:rsidRPr="00CF74BA">
        <w:rPr>
          <w:rFonts w:cs="David"/>
          <w:rtl/>
        </w:rPr>
        <w:t>–</w:t>
      </w:r>
      <w:r w:rsidRPr="00CF74BA">
        <w:rPr>
          <w:rFonts w:cs="David" w:hint="cs"/>
          <w:rtl/>
        </w:rPr>
        <w:t xml:space="preserve"> 10, מתנגדים </w:t>
      </w:r>
      <w:r w:rsidRPr="00CF74BA">
        <w:rPr>
          <w:rFonts w:cs="David"/>
          <w:rtl/>
        </w:rPr>
        <w:t>–</w:t>
      </w:r>
      <w:r w:rsidRPr="00CF74BA">
        <w:rPr>
          <w:rFonts w:cs="David" w:hint="cs"/>
          <w:rtl/>
        </w:rPr>
        <w:t xml:space="preserve"> אין, נמנעים </w:t>
      </w:r>
      <w:r w:rsidRPr="00CF74BA">
        <w:rPr>
          <w:rFonts w:cs="David"/>
          <w:rtl/>
        </w:rPr>
        <w:t>–</w:t>
      </w:r>
      <w:r w:rsidRPr="00CF74BA">
        <w:rPr>
          <w:rFonts w:cs="David" w:hint="cs"/>
          <w:rtl/>
        </w:rPr>
        <w:t xml:space="preserve"> 2. בקשתה של הממשלה לפטור מחובת הנחה לפני הקריאה הראשונה, בעניין חוק המועצה להשכלה גבוהה (תיקון מס' 16)(הקלות לסטודנטים המשרתים בשירות מילואים), אושרה.</w:t>
      </w:r>
    </w:p>
    <w:p w14:paraId="6AC09395" w14:textId="77777777" w:rsidR="00CF74BA" w:rsidRPr="00CF74BA" w:rsidRDefault="00CF74BA" w:rsidP="00CF74BA">
      <w:pPr>
        <w:bidi/>
        <w:jc w:val="both"/>
        <w:rPr>
          <w:rFonts w:cs="David" w:hint="cs"/>
          <w:rtl/>
        </w:rPr>
      </w:pPr>
    </w:p>
    <w:p w14:paraId="78EAB08A" w14:textId="77777777" w:rsidR="00CF74BA" w:rsidRPr="00CF74BA" w:rsidRDefault="00CF74BA" w:rsidP="00CF74BA">
      <w:pPr>
        <w:numPr>
          <w:ilvl w:val="0"/>
          <w:numId w:val="4"/>
        </w:numPr>
        <w:bidi/>
        <w:ind w:right="0"/>
        <w:jc w:val="both"/>
        <w:rPr>
          <w:rFonts w:cs="David" w:hint="cs"/>
          <w:b/>
          <w:bCs/>
          <w:u w:val="single"/>
          <w:rtl/>
        </w:rPr>
      </w:pPr>
      <w:r w:rsidRPr="00CF74BA">
        <w:rPr>
          <w:rFonts w:cs="David"/>
          <w:rtl/>
        </w:rPr>
        <w:br w:type="page"/>
      </w:r>
      <w:r w:rsidRPr="00CF74BA">
        <w:rPr>
          <w:rFonts w:cs="David" w:hint="cs"/>
          <w:b/>
          <w:bCs/>
          <w:u w:val="single"/>
          <w:rtl/>
        </w:rPr>
        <w:t>הצעת חוק הביטוח הלאומי (תיקון מס' 99), התשס"ז-2007</w:t>
      </w:r>
    </w:p>
    <w:p w14:paraId="5E83902C" w14:textId="77777777" w:rsidR="00CF74BA" w:rsidRPr="00CF74BA" w:rsidRDefault="00CF74BA" w:rsidP="00CF74BA">
      <w:pPr>
        <w:bidi/>
        <w:jc w:val="both"/>
        <w:rPr>
          <w:rFonts w:cs="David" w:hint="cs"/>
          <w:rtl/>
        </w:rPr>
      </w:pPr>
    </w:p>
    <w:p w14:paraId="783ED381"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1D44EECE" w14:textId="77777777" w:rsidR="00CF74BA" w:rsidRPr="00CF74BA" w:rsidRDefault="00CF74BA" w:rsidP="00CF74BA">
      <w:pPr>
        <w:bidi/>
        <w:jc w:val="both"/>
        <w:rPr>
          <w:rFonts w:cs="David" w:hint="cs"/>
          <w:u w:val="single"/>
          <w:rtl/>
        </w:rPr>
      </w:pPr>
    </w:p>
    <w:p w14:paraId="788A20E3" w14:textId="77777777" w:rsidR="00CF74BA" w:rsidRPr="00CF74BA" w:rsidRDefault="00CF74BA" w:rsidP="00CF74BA">
      <w:pPr>
        <w:bidi/>
        <w:jc w:val="both"/>
        <w:rPr>
          <w:rFonts w:cs="David" w:hint="cs"/>
          <w:rtl/>
        </w:rPr>
      </w:pPr>
      <w:r w:rsidRPr="00CF74BA">
        <w:rPr>
          <w:rFonts w:cs="David" w:hint="cs"/>
          <w:rtl/>
        </w:rPr>
        <w:tab/>
        <w:t>בקשה נוספת של הממשלה: הצעת חוק הביטוח הלאומי (תיקון מס' 99). האם יש נציג של הממשלה?</w:t>
      </w:r>
    </w:p>
    <w:p w14:paraId="661C8C50"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קריאות:</w:t>
      </w:r>
    </w:p>
    <w:p w14:paraId="703FCFF9" w14:textId="77777777" w:rsidR="00CF74BA" w:rsidRPr="00CF74BA" w:rsidRDefault="00CF74BA" w:rsidP="00CF74BA">
      <w:pPr>
        <w:bidi/>
        <w:jc w:val="both"/>
        <w:rPr>
          <w:rFonts w:cs="David" w:hint="cs"/>
          <w:rtl/>
        </w:rPr>
      </w:pPr>
    </w:p>
    <w:p w14:paraId="5B1A6769" w14:textId="77777777" w:rsidR="00CF74BA" w:rsidRPr="00CF74BA" w:rsidRDefault="00CF74BA" w:rsidP="00CF74BA">
      <w:pPr>
        <w:bidi/>
        <w:jc w:val="both"/>
        <w:rPr>
          <w:rFonts w:cs="David" w:hint="cs"/>
          <w:rtl/>
        </w:rPr>
      </w:pPr>
      <w:r w:rsidRPr="00CF74BA">
        <w:rPr>
          <w:rFonts w:cs="David" w:hint="cs"/>
          <w:rtl/>
        </w:rPr>
        <w:tab/>
        <w:t>אין נציג.</w:t>
      </w:r>
    </w:p>
    <w:p w14:paraId="1EFE0CF9"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13448088" w14:textId="77777777" w:rsidR="00CF74BA" w:rsidRPr="00CF74BA" w:rsidRDefault="00CF74BA" w:rsidP="00CF74BA">
      <w:pPr>
        <w:bidi/>
        <w:jc w:val="both"/>
        <w:rPr>
          <w:rFonts w:cs="David" w:hint="cs"/>
          <w:u w:val="single"/>
          <w:rtl/>
        </w:rPr>
      </w:pPr>
    </w:p>
    <w:p w14:paraId="46038D3D" w14:textId="77777777" w:rsidR="00CF74BA" w:rsidRPr="00CF74BA" w:rsidRDefault="00CF74BA" w:rsidP="00CF74BA">
      <w:pPr>
        <w:bidi/>
        <w:jc w:val="both"/>
        <w:rPr>
          <w:rFonts w:cs="David" w:hint="cs"/>
          <w:rtl/>
        </w:rPr>
      </w:pPr>
      <w:r w:rsidRPr="00CF74BA">
        <w:rPr>
          <w:rFonts w:cs="David" w:hint="cs"/>
          <w:rtl/>
        </w:rPr>
        <w:tab/>
        <w:t>אדוני היושב-ראש, אני חושב שהמינימום, שהם ישלחו נציג.</w:t>
      </w:r>
    </w:p>
    <w:p w14:paraId="114E40F8"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021F1B7A" w14:textId="77777777" w:rsidR="00CF74BA" w:rsidRPr="00CF74BA" w:rsidRDefault="00CF74BA" w:rsidP="00CF74BA">
      <w:pPr>
        <w:bidi/>
        <w:jc w:val="both"/>
        <w:rPr>
          <w:rFonts w:cs="David" w:hint="cs"/>
          <w:rtl/>
        </w:rPr>
      </w:pPr>
    </w:p>
    <w:p w14:paraId="7E6DBF54" w14:textId="77777777" w:rsidR="00CF74BA" w:rsidRPr="00CF74BA" w:rsidRDefault="00CF74BA" w:rsidP="00CF74BA">
      <w:pPr>
        <w:bidi/>
        <w:jc w:val="both"/>
        <w:rPr>
          <w:rFonts w:cs="David" w:hint="cs"/>
          <w:rtl/>
        </w:rPr>
      </w:pPr>
      <w:r w:rsidRPr="00CF74BA">
        <w:rPr>
          <w:rFonts w:cs="David" w:hint="cs"/>
          <w:rtl/>
        </w:rPr>
        <w:tab/>
        <w:t xml:space="preserve">אם כך, אני לא דן בבקשה. אם יבוא נציג בהמשך </w:t>
      </w:r>
      <w:r w:rsidRPr="00CF74BA">
        <w:rPr>
          <w:rFonts w:cs="David"/>
          <w:rtl/>
        </w:rPr>
        <w:t>–</w:t>
      </w:r>
      <w:r w:rsidRPr="00CF74BA">
        <w:rPr>
          <w:rFonts w:cs="David" w:hint="cs"/>
          <w:rtl/>
        </w:rPr>
        <w:t xml:space="preserve"> אני אוסיף את הנושא. </w:t>
      </w:r>
    </w:p>
    <w:p w14:paraId="5351F992" w14:textId="77777777" w:rsidR="00CF74BA" w:rsidRPr="00CF74BA" w:rsidRDefault="00CF74BA" w:rsidP="00CF74BA">
      <w:pPr>
        <w:bidi/>
        <w:jc w:val="both"/>
        <w:rPr>
          <w:rFonts w:cs="David" w:hint="cs"/>
          <w:rtl/>
        </w:rPr>
      </w:pPr>
    </w:p>
    <w:p w14:paraId="0AE030C8" w14:textId="77777777" w:rsidR="00CF74BA" w:rsidRPr="00CF74BA" w:rsidRDefault="00CF74BA" w:rsidP="00CF74BA">
      <w:pPr>
        <w:bidi/>
        <w:jc w:val="both"/>
        <w:rPr>
          <w:rFonts w:cs="David" w:hint="cs"/>
          <w:rtl/>
        </w:rPr>
      </w:pPr>
      <w:r w:rsidRPr="00CF74BA">
        <w:rPr>
          <w:rFonts w:cs="David" w:hint="cs"/>
          <w:rtl/>
        </w:rPr>
        <w:t>(המשך דיון בנושא בסוף הפרוטוקול)</w:t>
      </w:r>
    </w:p>
    <w:p w14:paraId="55BC1ADB" w14:textId="77777777" w:rsidR="00CF74BA" w:rsidRPr="00CF74BA" w:rsidRDefault="00CF74BA" w:rsidP="00CF74BA">
      <w:pPr>
        <w:bidi/>
        <w:jc w:val="both"/>
        <w:rPr>
          <w:rFonts w:cs="David" w:hint="cs"/>
          <w:rtl/>
        </w:rPr>
      </w:pPr>
    </w:p>
    <w:p w14:paraId="2C5F3839" w14:textId="77777777" w:rsidR="00CF74BA" w:rsidRPr="00CF74BA" w:rsidRDefault="00CF74BA" w:rsidP="00CF74BA">
      <w:pPr>
        <w:bidi/>
        <w:jc w:val="both"/>
        <w:rPr>
          <w:rFonts w:cs="David" w:hint="cs"/>
          <w:b/>
          <w:bCs/>
          <w:u w:val="single"/>
          <w:rtl/>
        </w:rPr>
      </w:pPr>
      <w:r w:rsidRPr="00CF74BA">
        <w:rPr>
          <w:rFonts w:cs="David"/>
          <w:rtl/>
        </w:rPr>
        <w:br w:type="page"/>
      </w:r>
      <w:r w:rsidRPr="00CF74BA">
        <w:rPr>
          <w:rFonts w:cs="David" w:hint="cs"/>
          <w:b/>
          <w:bCs/>
          <w:rtl/>
        </w:rPr>
        <w:t xml:space="preserve">ד. </w:t>
      </w:r>
      <w:r w:rsidRPr="00CF74BA">
        <w:rPr>
          <w:rFonts w:cs="David"/>
          <w:b/>
          <w:bCs/>
          <w:u w:val="single"/>
          <w:rtl/>
        </w:rPr>
        <w:t>בקשת יו</w:t>
      </w:r>
      <w:r w:rsidRPr="00CF74BA">
        <w:rPr>
          <w:rFonts w:cs="David" w:hint="cs"/>
          <w:b/>
          <w:bCs/>
          <w:u w:val="single"/>
          <w:rtl/>
        </w:rPr>
        <w:t>שב-ראש ועדת ה</w:t>
      </w:r>
      <w:r w:rsidRPr="00CF74BA">
        <w:rPr>
          <w:rFonts w:cs="David"/>
          <w:b/>
          <w:bCs/>
          <w:u w:val="single"/>
          <w:rtl/>
        </w:rPr>
        <w:t>מדע והטכנולוגיה</w:t>
      </w:r>
    </w:p>
    <w:p w14:paraId="5BFCB56D" w14:textId="77777777" w:rsidR="00CF74BA" w:rsidRPr="00CF74BA" w:rsidRDefault="00CF74BA" w:rsidP="00CF74BA">
      <w:pPr>
        <w:bidi/>
        <w:ind w:left="720"/>
        <w:jc w:val="both"/>
        <w:rPr>
          <w:rFonts w:cs="David" w:hint="cs"/>
          <w:b/>
          <w:bCs/>
          <w:u w:val="single"/>
          <w:rtl/>
        </w:rPr>
      </w:pPr>
      <w:r w:rsidRPr="00CF74BA">
        <w:rPr>
          <w:rFonts w:cs="David"/>
          <w:b/>
          <w:bCs/>
          <w:u w:val="single"/>
          <w:rtl/>
        </w:rPr>
        <w:t>להעברת הצעה לסדר</w:t>
      </w:r>
      <w:r w:rsidRPr="00CF74BA">
        <w:rPr>
          <w:rFonts w:cs="David" w:hint="cs"/>
          <w:b/>
          <w:bCs/>
          <w:u w:val="single"/>
          <w:rtl/>
        </w:rPr>
        <w:t>-</w:t>
      </w:r>
      <w:r w:rsidRPr="00CF74BA">
        <w:rPr>
          <w:rFonts w:cs="David"/>
          <w:b/>
          <w:bCs/>
          <w:u w:val="single"/>
          <w:rtl/>
        </w:rPr>
        <w:t>היום בנושא: "החרם האקדמי של מרצים בריטים על האקדמיה הישראלית והתגברות האנטישמיות בעולם", מוועדת החוץ והביטחון לדיון בוועד</w:t>
      </w:r>
      <w:r w:rsidRPr="00CF74BA">
        <w:rPr>
          <w:rFonts w:cs="David" w:hint="cs"/>
          <w:b/>
          <w:bCs/>
          <w:u w:val="single"/>
          <w:rtl/>
        </w:rPr>
        <w:t>ה</w:t>
      </w:r>
      <w:r w:rsidRPr="00CF74BA">
        <w:rPr>
          <w:rFonts w:cs="David"/>
          <w:b/>
          <w:bCs/>
          <w:u w:val="single"/>
          <w:rtl/>
        </w:rPr>
        <w:t xml:space="preserve"> משותפת לוועדת המדע והטכנולוגיה, החינוך התרבות והספורט וועדת החוץ והביטחון</w:t>
      </w:r>
    </w:p>
    <w:p w14:paraId="08C904D2" w14:textId="77777777" w:rsidR="00CF74BA" w:rsidRPr="00CF74BA" w:rsidRDefault="00CF74BA" w:rsidP="00CF74BA">
      <w:pPr>
        <w:bidi/>
        <w:jc w:val="both"/>
        <w:rPr>
          <w:rFonts w:cs="David" w:hint="cs"/>
          <w:rtl/>
        </w:rPr>
      </w:pPr>
    </w:p>
    <w:p w14:paraId="22CAA72F"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537C8712" w14:textId="77777777" w:rsidR="00CF74BA" w:rsidRPr="00CF74BA" w:rsidRDefault="00CF74BA" w:rsidP="00CF74BA">
      <w:pPr>
        <w:bidi/>
        <w:jc w:val="both"/>
        <w:rPr>
          <w:rFonts w:cs="David" w:hint="cs"/>
          <w:u w:val="single"/>
          <w:rtl/>
        </w:rPr>
      </w:pPr>
    </w:p>
    <w:p w14:paraId="6B56A4F0" w14:textId="77777777" w:rsidR="00CF74BA" w:rsidRPr="00CF74BA" w:rsidRDefault="00CF74BA" w:rsidP="00CF74BA">
      <w:pPr>
        <w:bidi/>
        <w:jc w:val="both"/>
        <w:rPr>
          <w:rFonts w:cs="David" w:hint="cs"/>
          <w:rtl/>
        </w:rPr>
      </w:pPr>
      <w:r w:rsidRPr="00CF74BA">
        <w:rPr>
          <w:rFonts w:cs="David" w:hint="cs"/>
          <w:rtl/>
        </w:rPr>
        <w:tab/>
        <w:t xml:space="preserve">על סדר-היום בקשתו של יושב-ראש ועדת המדע והטכנולוגיה להעברת הצעה לסדר-היום בנושא: "החרם האקדמי של מרצים בריטים על האקדמיה הישראלית והתגברות האנטישמיות בעולם", מוועדת החוץ והביטחון לדיון בוועדה משותפת לוועדת המדע והטכנולוגיה, החינוך התרבות והספורט וועדת החוץ והביטחון. </w:t>
      </w:r>
    </w:p>
    <w:p w14:paraId="76027E80" w14:textId="77777777" w:rsidR="00CF74BA" w:rsidRPr="00CF74BA" w:rsidRDefault="00CF74BA" w:rsidP="00CF74BA">
      <w:pPr>
        <w:bidi/>
        <w:jc w:val="both"/>
        <w:rPr>
          <w:rFonts w:cs="David" w:hint="cs"/>
          <w:rtl/>
        </w:rPr>
      </w:pPr>
    </w:p>
    <w:p w14:paraId="58BBE351" w14:textId="77777777" w:rsidR="00CF74BA" w:rsidRPr="00CF74BA" w:rsidRDefault="00CF74BA" w:rsidP="00CF74BA">
      <w:pPr>
        <w:bidi/>
        <w:jc w:val="both"/>
        <w:rPr>
          <w:rFonts w:cs="David" w:hint="cs"/>
          <w:rtl/>
        </w:rPr>
      </w:pPr>
      <w:r w:rsidRPr="00CF74BA">
        <w:rPr>
          <w:rFonts w:cs="David" w:hint="cs"/>
          <w:rtl/>
        </w:rPr>
        <w:tab/>
        <w:t xml:space="preserve">אני קורא לכם את העמדות, כך שתהיה לחברים אפשרות להחליט. </w:t>
      </w:r>
    </w:p>
    <w:p w14:paraId="3B0C8D24"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6B8F7B70" w14:textId="77777777" w:rsidR="00CF74BA" w:rsidRPr="00CF74BA" w:rsidRDefault="00CF74BA" w:rsidP="00CF74BA">
      <w:pPr>
        <w:bidi/>
        <w:jc w:val="both"/>
        <w:rPr>
          <w:rFonts w:cs="David" w:hint="cs"/>
          <w:rtl/>
        </w:rPr>
      </w:pPr>
    </w:p>
    <w:p w14:paraId="7A7F5DF6" w14:textId="77777777" w:rsidR="00CF74BA" w:rsidRPr="00CF74BA" w:rsidRDefault="00CF74BA" w:rsidP="00CF74BA">
      <w:pPr>
        <w:bidi/>
        <w:jc w:val="both"/>
        <w:rPr>
          <w:rFonts w:cs="David" w:hint="cs"/>
          <w:rtl/>
        </w:rPr>
      </w:pPr>
      <w:r w:rsidRPr="00CF74BA">
        <w:rPr>
          <w:rFonts w:cs="David" w:hint="cs"/>
          <w:rtl/>
        </w:rPr>
        <w:tab/>
        <w:t xml:space="preserve"> האם אין הסכמה, אדוני? </w:t>
      </w:r>
    </w:p>
    <w:p w14:paraId="0344A453"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יולי יואל אדלשטיין:</w:t>
      </w:r>
    </w:p>
    <w:p w14:paraId="7B60C4AA" w14:textId="77777777" w:rsidR="00CF74BA" w:rsidRPr="00CF74BA" w:rsidRDefault="00CF74BA" w:rsidP="00CF74BA">
      <w:pPr>
        <w:bidi/>
        <w:jc w:val="both"/>
        <w:rPr>
          <w:rFonts w:cs="David" w:hint="cs"/>
          <w:rtl/>
        </w:rPr>
      </w:pPr>
    </w:p>
    <w:p w14:paraId="4A6596A9" w14:textId="77777777" w:rsidR="00CF74BA" w:rsidRPr="00CF74BA" w:rsidRDefault="00CF74BA" w:rsidP="00CF74BA">
      <w:pPr>
        <w:bidi/>
        <w:jc w:val="both"/>
        <w:rPr>
          <w:rFonts w:cs="David" w:hint="cs"/>
          <w:rtl/>
        </w:rPr>
      </w:pPr>
      <w:r w:rsidRPr="00CF74BA">
        <w:rPr>
          <w:rFonts w:cs="David" w:hint="cs"/>
          <w:rtl/>
        </w:rPr>
        <w:tab/>
        <w:t>כל הדיון הוא פרטי כי אני המציע היחידי שדיבר בנושא.</w:t>
      </w:r>
    </w:p>
    <w:p w14:paraId="3651A757"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758D7531" w14:textId="77777777" w:rsidR="00CF74BA" w:rsidRPr="00CF74BA" w:rsidRDefault="00CF74BA" w:rsidP="00CF74BA">
      <w:pPr>
        <w:bidi/>
        <w:jc w:val="both"/>
        <w:rPr>
          <w:rFonts w:cs="David" w:hint="cs"/>
          <w:rtl/>
        </w:rPr>
      </w:pPr>
    </w:p>
    <w:p w14:paraId="4ED5C8AB" w14:textId="77777777" w:rsidR="00CF74BA" w:rsidRPr="00CF74BA" w:rsidRDefault="00CF74BA" w:rsidP="00CF74BA">
      <w:pPr>
        <w:bidi/>
        <w:jc w:val="both"/>
        <w:rPr>
          <w:rFonts w:cs="David" w:hint="cs"/>
          <w:rtl/>
        </w:rPr>
      </w:pPr>
      <w:r w:rsidRPr="00CF74BA">
        <w:rPr>
          <w:rFonts w:cs="David" w:hint="cs"/>
          <w:rtl/>
        </w:rPr>
        <w:tab/>
        <w:t xml:space="preserve">יושב-ראש ועדת החינוך, התרבות והספורט מציע שוועדת החינוך וועדת המדע והטכנולוגיה תמשכנה לקיים דיונים משותפים בנושא. יושב-ראש ועדת החוץ והביטחון מוותר על הדיון בהצעה זאת. נותרה בקשתו של יושב-ראש ועדת המדע והטכנולוגיה להעביר זאת אליו. </w:t>
      </w:r>
    </w:p>
    <w:p w14:paraId="7A80294D" w14:textId="77777777" w:rsidR="00CF74BA" w:rsidRPr="00CF74BA" w:rsidRDefault="00CF74BA" w:rsidP="00CF74BA">
      <w:pPr>
        <w:bidi/>
        <w:jc w:val="both"/>
        <w:rPr>
          <w:rFonts w:cs="David" w:hint="cs"/>
          <w:rtl/>
        </w:rPr>
      </w:pPr>
    </w:p>
    <w:p w14:paraId="21BD5F5E" w14:textId="77777777" w:rsidR="00CF74BA" w:rsidRPr="00CF74BA" w:rsidRDefault="00CF74BA" w:rsidP="00CF74BA">
      <w:pPr>
        <w:bidi/>
        <w:ind w:firstLine="567"/>
        <w:jc w:val="both"/>
        <w:rPr>
          <w:rFonts w:cs="David" w:hint="cs"/>
          <w:rtl/>
        </w:rPr>
      </w:pPr>
      <w:r w:rsidRPr="00CF74BA">
        <w:rPr>
          <w:rFonts w:cs="David" w:hint="cs"/>
          <w:rtl/>
        </w:rPr>
        <w:t xml:space="preserve">ועדת החינוך וועדת המדע והטכנולוגיה קיימו כבר דיון אחד משותף. יושב-ראש ועדת החינוך מבקש להמשיך את אותה מסגרת של דיונים משותפים. </w:t>
      </w:r>
    </w:p>
    <w:p w14:paraId="79005E4E" w14:textId="77777777" w:rsidR="00CF74BA" w:rsidRPr="00CF74BA" w:rsidRDefault="00CF74BA" w:rsidP="00CF74BA">
      <w:pPr>
        <w:bidi/>
        <w:ind w:firstLine="567"/>
        <w:jc w:val="both"/>
        <w:rPr>
          <w:rFonts w:cs="David" w:hint="cs"/>
          <w:rtl/>
        </w:rPr>
      </w:pPr>
    </w:p>
    <w:p w14:paraId="1E2EC947" w14:textId="77777777" w:rsidR="00CF74BA" w:rsidRPr="00CF74BA" w:rsidRDefault="00CF74BA" w:rsidP="00CF74BA">
      <w:pPr>
        <w:bidi/>
        <w:jc w:val="both"/>
        <w:rPr>
          <w:rFonts w:cs="David" w:hint="cs"/>
          <w:u w:val="single"/>
          <w:rtl/>
        </w:rPr>
      </w:pPr>
      <w:r w:rsidRPr="00CF74BA">
        <w:rPr>
          <w:rFonts w:cs="David" w:hint="cs"/>
          <w:u w:val="single"/>
          <w:rtl/>
        </w:rPr>
        <w:t>משה שרוני:</w:t>
      </w:r>
    </w:p>
    <w:p w14:paraId="03EC74D9" w14:textId="77777777" w:rsidR="00CF74BA" w:rsidRPr="00CF74BA" w:rsidRDefault="00CF74BA" w:rsidP="00CF74BA">
      <w:pPr>
        <w:bidi/>
        <w:jc w:val="both"/>
        <w:rPr>
          <w:rFonts w:cs="David" w:hint="cs"/>
          <w:rtl/>
        </w:rPr>
      </w:pPr>
    </w:p>
    <w:p w14:paraId="214B6A52" w14:textId="77777777" w:rsidR="00CF74BA" w:rsidRPr="00CF74BA" w:rsidRDefault="00CF74BA" w:rsidP="00CF74BA">
      <w:pPr>
        <w:bidi/>
        <w:jc w:val="both"/>
        <w:rPr>
          <w:rFonts w:cs="David" w:hint="cs"/>
          <w:rtl/>
        </w:rPr>
      </w:pPr>
      <w:r w:rsidRPr="00CF74BA">
        <w:rPr>
          <w:rFonts w:cs="David" w:hint="cs"/>
          <w:rtl/>
        </w:rPr>
        <w:tab/>
        <w:t xml:space="preserve"> מקובל. </w:t>
      </w:r>
    </w:p>
    <w:p w14:paraId="653A9C2F"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1486B375" w14:textId="77777777" w:rsidR="00CF74BA" w:rsidRPr="00CF74BA" w:rsidRDefault="00CF74BA" w:rsidP="00CF74BA">
      <w:pPr>
        <w:bidi/>
        <w:jc w:val="both"/>
        <w:rPr>
          <w:rFonts w:cs="David" w:hint="cs"/>
          <w:rtl/>
        </w:rPr>
      </w:pPr>
    </w:p>
    <w:p w14:paraId="0E9F5710" w14:textId="77777777" w:rsidR="00CF74BA" w:rsidRPr="00CF74BA" w:rsidRDefault="00CF74BA" w:rsidP="00CF74BA">
      <w:pPr>
        <w:bidi/>
        <w:jc w:val="both"/>
        <w:rPr>
          <w:rFonts w:cs="David" w:hint="cs"/>
          <w:rtl/>
        </w:rPr>
      </w:pPr>
      <w:r w:rsidRPr="00CF74BA">
        <w:rPr>
          <w:rFonts w:cs="David" w:hint="cs"/>
          <w:rtl/>
        </w:rPr>
        <w:tab/>
        <w:t xml:space="preserve">לכן, אם אין התייחסות, דעתי שצריך להשאיר את זה כפי שזה. אני מעלה להצבעה להמשיך את המסגרת שכבר התקיימה, בדיון משותף לשתי הוועדות. </w:t>
      </w:r>
    </w:p>
    <w:p w14:paraId="11DBC633"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ארבל אסטרחן:</w:t>
      </w:r>
    </w:p>
    <w:p w14:paraId="374F4DA6" w14:textId="77777777" w:rsidR="00CF74BA" w:rsidRPr="00CF74BA" w:rsidRDefault="00CF74BA" w:rsidP="00CF74BA">
      <w:pPr>
        <w:bidi/>
        <w:jc w:val="both"/>
        <w:rPr>
          <w:rFonts w:cs="David" w:hint="cs"/>
          <w:rtl/>
        </w:rPr>
      </w:pPr>
    </w:p>
    <w:p w14:paraId="786298D7" w14:textId="77777777" w:rsidR="00CF74BA" w:rsidRPr="00CF74BA" w:rsidRDefault="00CF74BA" w:rsidP="00CF74BA">
      <w:pPr>
        <w:bidi/>
        <w:jc w:val="both"/>
        <w:rPr>
          <w:rFonts w:cs="David" w:hint="cs"/>
          <w:rtl/>
        </w:rPr>
      </w:pPr>
      <w:r w:rsidRPr="00CF74BA">
        <w:rPr>
          <w:rFonts w:cs="David" w:hint="cs"/>
          <w:rtl/>
        </w:rPr>
        <w:tab/>
        <w:t>בראשות מי?</w:t>
      </w:r>
    </w:p>
    <w:p w14:paraId="798E7181"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68A55660" w14:textId="77777777" w:rsidR="00CF74BA" w:rsidRPr="00CF74BA" w:rsidRDefault="00CF74BA" w:rsidP="00CF74BA">
      <w:pPr>
        <w:bidi/>
        <w:jc w:val="both"/>
        <w:rPr>
          <w:rFonts w:cs="David" w:hint="cs"/>
          <w:rtl/>
        </w:rPr>
      </w:pPr>
    </w:p>
    <w:p w14:paraId="29EF8C19" w14:textId="77777777" w:rsidR="00CF74BA" w:rsidRPr="00CF74BA" w:rsidRDefault="00CF74BA" w:rsidP="00CF74BA">
      <w:pPr>
        <w:bidi/>
        <w:jc w:val="both"/>
        <w:rPr>
          <w:rFonts w:cs="David" w:hint="cs"/>
          <w:rtl/>
        </w:rPr>
      </w:pPr>
      <w:r w:rsidRPr="00CF74BA">
        <w:rPr>
          <w:rFonts w:cs="David" w:hint="cs"/>
          <w:rtl/>
        </w:rPr>
        <w:tab/>
        <w:t xml:space="preserve">לא מדובר בוועדה משותפת, אלא בדיונים משותפים לשתי הוועדות </w:t>
      </w:r>
      <w:r w:rsidRPr="00CF74BA">
        <w:rPr>
          <w:rFonts w:cs="David"/>
          <w:rtl/>
        </w:rPr>
        <w:t>–</w:t>
      </w:r>
      <w:r w:rsidRPr="00CF74BA">
        <w:rPr>
          <w:rFonts w:cs="David" w:hint="cs"/>
          <w:rtl/>
        </w:rPr>
        <w:t xml:space="preserve"> בראשות יושב-ראש ועדת החינוך. מי בעד עמדתו של יושב-ראש ועדת החינוך? מי נגד? מי נמנע?</w:t>
      </w:r>
    </w:p>
    <w:p w14:paraId="65DE7226" w14:textId="77777777" w:rsidR="00CF74BA" w:rsidRPr="00CF74BA" w:rsidRDefault="00CF74BA" w:rsidP="00CF74BA">
      <w:pPr>
        <w:bidi/>
        <w:jc w:val="both"/>
        <w:rPr>
          <w:rFonts w:cs="David"/>
          <w:rtl/>
        </w:rPr>
      </w:pPr>
      <w:r w:rsidRPr="00CF74BA">
        <w:rPr>
          <w:rFonts w:cs="David"/>
          <w:rtl/>
        </w:rPr>
        <w:br/>
      </w:r>
    </w:p>
    <w:p w14:paraId="21CDF832" w14:textId="77777777" w:rsidR="00CF74BA" w:rsidRPr="00CF74BA" w:rsidRDefault="00CF74BA" w:rsidP="00CF74BA">
      <w:pPr>
        <w:bidi/>
        <w:jc w:val="both"/>
        <w:rPr>
          <w:rFonts w:cs="David" w:hint="cs"/>
          <w:b/>
          <w:bCs/>
          <w:rtl/>
        </w:rPr>
      </w:pPr>
      <w:r w:rsidRPr="00CF74BA">
        <w:rPr>
          <w:rFonts w:cs="David"/>
          <w:rtl/>
        </w:rPr>
        <w:br w:type="page"/>
      </w:r>
      <w:r w:rsidRPr="00CF74BA">
        <w:rPr>
          <w:rFonts w:cs="David" w:hint="cs"/>
          <w:b/>
          <w:bCs/>
          <w:rtl/>
        </w:rPr>
        <w:t xml:space="preserve"> ה צ ב ע ה</w:t>
      </w:r>
    </w:p>
    <w:p w14:paraId="75B74837" w14:textId="77777777" w:rsidR="00CF74BA" w:rsidRPr="00CF74BA" w:rsidRDefault="00CF74BA" w:rsidP="00CF74BA">
      <w:pPr>
        <w:bidi/>
        <w:jc w:val="both"/>
        <w:rPr>
          <w:rFonts w:cs="David" w:hint="cs"/>
          <w:rtl/>
        </w:rPr>
      </w:pPr>
      <w:r w:rsidRPr="00CF74BA">
        <w:rPr>
          <w:rFonts w:cs="David" w:hint="cs"/>
          <w:rtl/>
        </w:rPr>
        <w:t xml:space="preserve">בעד </w:t>
      </w:r>
      <w:r w:rsidRPr="00CF74BA">
        <w:rPr>
          <w:rFonts w:cs="David"/>
          <w:rtl/>
        </w:rPr>
        <w:t>–</w:t>
      </w:r>
      <w:r w:rsidRPr="00CF74BA">
        <w:rPr>
          <w:rFonts w:cs="David" w:hint="cs"/>
          <w:rtl/>
        </w:rPr>
        <w:t xml:space="preserve"> 13</w:t>
      </w:r>
    </w:p>
    <w:p w14:paraId="135A4CB6"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אין</w:t>
      </w:r>
    </w:p>
    <w:p w14:paraId="0A3D96CC"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אין</w:t>
      </w:r>
    </w:p>
    <w:p w14:paraId="77CEB7D1" w14:textId="77777777" w:rsidR="00CF74BA" w:rsidRPr="00CF74BA" w:rsidRDefault="00CF74BA" w:rsidP="00CF74BA">
      <w:pPr>
        <w:bidi/>
        <w:jc w:val="both"/>
        <w:rPr>
          <w:rFonts w:cs="David" w:hint="cs"/>
          <w:rtl/>
        </w:rPr>
      </w:pPr>
      <w:r w:rsidRPr="00CF74BA">
        <w:rPr>
          <w:rFonts w:cs="David" w:hint="cs"/>
          <w:rtl/>
        </w:rPr>
        <w:t xml:space="preserve"> </w:t>
      </w:r>
      <w:r w:rsidRPr="00CF74BA">
        <w:rPr>
          <w:rFonts w:cs="David"/>
          <w:rtl/>
        </w:rPr>
        <w:t>בקשת יו</w:t>
      </w:r>
      <w:r w:rsidRPr="00CF74BA">
        <w:rPr>
          <w:rFonts w:cs="David" w:hint="cs"/>
          <w:rtl/>
        </w:rPr>
        <w:t>שב-ראש ועדת ה</w:t>
      </w:r>
      <w:r w:rsidRPr="00CF74BA">
        <w:rPr>
          <w:rFonts w:cs="David"/>
          <w:rtl/>
        </w:rPr>
        <w:t>מדע והטכנולוגיה</w:t>
      </w:r>
      <w:r w:rsidRPr="00CF74BA">
        <w:rPr>
          <w:rFonts w:cs="David" w:hint="cs"/>
          <w:rtl/>
        </w:rPr>
        <w:t xml:space="preserve"> </w:t>
      </w:r>
      <w:r w:rsidRPr="00CF74BA">
        <w:rPr>
          <w:rFonts w:cs="David"/>
          <w:rtl/>
        </w:rPr>
        <w:t>להעברת הצעה לסדר היום בנושא: "החרם האקדמי של מרצים בריטים על האקדמיה הישראלית והתגברות האנטישמיות בעולם", מוועדת החוץ והביטחון לדיון בוועד</w:t>
      </w:r>
      <w:r w:rsidRPr="00CF74BA">
        <w:rPr>
          <w:rFonts w:cs="David" w:hint="cs"/>
          <w:rtl/>
        </w:rPr>
        <w:t>ה</w:t>
      </w:r>
      <w:r w:rsidRPr="00CF74BA">
        <w:rPr>
          <w:rFonts w:cs="David"/>
          <w:rtl/>
        </w:rPr>
        <w:t xml:space="preserve"> משותפת לוועדת המדע והטכנולוגיה, החינוך התרבות והספורט וועדת החוץ והביטחון</w:t>
      </w:r>
      <w:r w:rsidRPr="00CF74BA">
        <w:rPr>
          <w:rFonts w:cs="David" w:hint="cs"/>
          <w:rtl/>
        </w:rPr>
        <w:t>, נתקבלה.</w:t>
      </w:r>
    </w:p>
    <w:p w14:paraId="506ED778" w14:textId="77777777" w:rsidR="00CF74BA" w:rsidRPr="00CF74BA" w:rsidRDefault="00CF74BA" w:rsidP="00CF74BA">
      <w:pPr>
        <w:bidi/>
        <w:jc w:val="both"/>
        <w:rPr>
          <w:rFonts w:cs="David" w:hint="cs"/>
          <w:u w:val="single"/>
          <w:rtl/>
        </w:rPr>
      </w:pPr>
    </w:p>
    <w:p w14:paraId="474CEAE3"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6CDBED90" w14:textId="77777777" w:rsidR="00CF74BA" w:rsidRPr="00CF74BA" w:rsidRDefault="00CF74BA" w:rsidP="00CF74BA">
      <w:pPr>
        <w:bidi/>
        <w:jc w:val="both"/>
        <w:rPr>
          <w:rFonts w:cs="David" w:hint="cs"/>
          <w:rtl/>
        </w:rPr>
      </w:pPr>
    </w:p>
    <w:p w14:paraId="4C35AB1E" w14:textId="77777777" w:rsidR="00CF74BA" w:rsidRPr="00CF74BA" w:rsidRDefault="00CF74BA" w:rsidP="00CF74BA">
      <w:pPr>
        <w:bidi/>
        <w:jc w:val="both"/>
        <w:rPr>
          <w:rFonts w:cs="David"/>
          <w:rtl/>
        </w:rPr>
      </w:pPr>
      <w:r w:rsidRPr="00CF74BA">
        <w:rPr>
          <w:rFonts w:cs="David" w:hint="cs"/>
          <w:rtl/>
        </w:rPr>
        <w:tab/>
        <w:t xml:space="preserve">13 בעד, מתנגדים </w:t>
      </w:r>
      <w:r w:rsidRPr="00CF74BA">
        <w:rPr>
          <w:rFonts w:cs="David"/>
          <w:rtl/>
        </w:rPr>
        <w:t>–</w:t>
      </w:r>
      <w:r w:rsidRPr="00CF74BA">
        <w:rPr>
          <w:rFonts w:cs="David" w:hint="cs"/>
          <w:rtl/>
        </w:rPr>
        <w:t xml:space="preserve"> אין, נמנעים </w:t>
      </w:r>
      <w:r w:rsidRPr="00CF74BA">
        <w:rPr>
          <w:rFonts w:cs="David"/>
          <w:rtl/>
        </w:rPr>
        <w:t>–</w:t>
      </w:r>
      <w:r w:rsidRPr="00CF74BA">
        <w:rPr>
          <w:rFonts w:cs="David" w:hint="cs"/>
          <w:rtl/>
        </w:rPr>
        <w:t xml:space="preserve"> אין. בקשתו של יושב-ראש ועדת החינוך אושרה.</w:t>
      </w:r>
    </w:p>
    <w:p w14:paraId="41F276D7" w14:textId="77777777" w:rsidR="00CF74BA" w:rsidRPr="00CF74BA" w:rsidRDefault="00CF74BA" w:rsidP="00CF74BA">
      <w:pPr>
        <w:bidi/>
        <w:jc w:val="both"/>
        <w:rPr>
          <w:rFonts w:cs="David"/>
          <w:b/>
          <w:bCs/>
          <w:u w:val="single"/>
          <w:rtl/>
        </w:rPr>
      </w:pPr>
      <w:r w:rsidRPr="00CF74BA">
        <w:rPr>
          <w:rFonts w:cs="David"/>
          <w:rtl/>
        </w:rPr>
        <w:br w:type="page"/>
      </w:r>
      <w:r w:rsidRPr="00CF74BA">
        <w:rPr>
          <w:rFonts w:cs="David" w:hint="cs"/>
          <w:b/>
          <w:bCs/>
          <w:rtl/>
        </w:rPr>
        <w:t xml:space="preserve">ה. </w:t>
      </w:r>
      <w:r w:rsidRPr="00CF74BA">
        <w:rPr>
          <w:rFonts w:cs="David"/>
          <w:b/>
          <w:bCs/>
          <w:u w:val="single"/>
          <w:rtl/>
        </w:rPr>
        <w:t>בקשות יו</w:t>
      </w:r>
      <w:r w:rsidRPr="00CF74BA">
        <w:rPr>
          <w:rFonts w:cs="David" w:hint="cs"/>
          <w:b/>
          <w:bCs/>
          <w:u w:val="single"/>
          <w:rtl/>
        </w:rPr>
        <w:t>שב-ראש</w:t>
      </w:r>
      <w:r w:rsidRPr="00CF74BA">
        <w:rPr>
          <w:rFonts w:cs="David"/>
          <w:b/>
          <w:bCs/>
          <w:u w:val="single"/>
          <w:rtl/>
        </w:rPr>
        <w:t xml:space="preserve"> ועדת החוקה, חוק ומשפט -</w:t>
      </w:r>
    </w:p>
    <w:p w14:paraId="0DC5E0E3" w14:textId="77777777" w:rsidR="00CF74BA" w:rsidRPr="00CF74BA" w:rsidRDefault="00CF74BA" w:rsidP="00CF74BA">
      <w:pPr>
        <w:numPr>
          <w:ilvl w:val="1"/>
          <w:numId w:val="1"/>
        </w:numPr>
        <w:bidi/>
        <w:ind w:right="0"/>
        <w:jc w:val="both"/>
        <w:rPr>
          <w:rFonts w:cs="David"/>
          <w:b/>
          <w:bCs/>
          <w:u w:val="single"/>
          <w:rtl/>
        </w:rPr>
      </w:pPr>
      <w:r w:rsidRPr="00CF74BA">
        <w:rPr>
          <w:rFonts w:cs="David"/>
          <w:b/>
          <w:bCs/>
          <w:u w:val="single"/>
          <w:rtl/>
        </w:rPr>
        <w:t>להעברת הצעת חוק למניעת העסקה של עברייני מין במוסדות מסוימים (תיקון – איסור העסקת עברייני מין שהורשעו אך לא נידונו למאסר), התשס"ז-2006 (פ/1698/17), של חברת הכנסת שלי יחימוביץ, מהוועדה לזכויות הילד לדיון בוועדת החוקה, חוק ומשפט</w:t>
      </w:r>
    </w:p>
    <w:p w14:paraId="7B512294" w14:textId="77777777" w:rsidR="00CF74BA" w:rsidRPr="00CF74BA" w:rsidRDefault="00CF74BA" w:rsidP="00CF74BA">
      <w:pPr>
        <w:bidi/>
        <w:jc w:val="both"/>
        <w:rPr>
          <w:rFonts w:cs="David" w:hint="cs"/>
          <w:rtl/>
        </w:rPr>
      </w:pPr>
    </w:p>
    <w:p w14:paraId="72A877DB"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440B0292" w14:textId="77777777" w:rsidR="00CF74BA" w:rsidRPr="00CF74BA" w:rsidRDefault="00CF74BA" w:rsidP="00CF74BA">
      <w:pPr>
        <w:bidi/>
        <w:jc w:val="both"/>
        <w:rPr>
          <w:rFonts w:cs="David" w:hint="cs"/>
          <w:u w:val="single"/>
          <w:rtl/>
        </w:rPr>
      </w:pPr>
    </w:p>
    <w:p w14:paraId="756E782C" w14:textId="77777777" w:rsidR="00CF74BA" w:rsidRPr="00CF74BA" w:rsidRDefault="00CF74BA" w:rsidP="00CF74BA">
      <w:pPr>
        <w:bidi/>
        <w:jc w:val="both"/>
        <w:rPr>
          <w:rFonts w:cs="David" w:hint="cs"/>
          <w:rtl/>
        </w:rPr>
      </w:pPr>
      <w:r w:rsidRPr="00CF74BA">
        <w:rPr>
          <w:rFonts w:cs="David" w:hint="cs"/>
          <w:rtl/>
        </w:rPr>
        <w:tab/>
        <w:t xml:space="preserve">בקשתו של יושב-ראש ועדת החוקה, חוק ומשפט להעברת הצעת חוק למניעת העסקה של עברייני מין במוסדות מסוימים (תיקון </w:t>
      </w:r>
      <w:r w:rsidRPr="00CF74BA">
        <w:rPr>
          <w:rFonts w:cs="David"/>
          <w:rtl/>
        </w:rPr>
        <w:t>–</w:t>
      </w:r>
      <w:r w:rsidRPr="00CF74BA">
        <w:rPr>
          <w:rFonts w:cs="David" w:hint="cs"/>
          <w:rtl/>
        </w:rPr>
        <w:t xml:space="preserve"> איסור העסקת עברייני מין שהורשעו אך לא נידונו למאסר), התשס"ז-2006, מהוועדה לזכויות הילד לדיון בוועדת החוקה, חוק ומשפט.</w:t>
      </w:r>
    </w:p>
    <w:p w14:paraId="2A0527B9" w14:textId="77777777" w:rsidR="00CF74BA" w:rsidRPr="00CF74BA" w:rsidRDefault="00CF74BA" w:rsidP="00CF74BA">
      <w:pPr>
        <w:bidi/>
        <w:jc w:val="both"/>
        <w:rPr>
          <w:rFonts w:cs="David" w:hint="cs"/>
          <w:rtl/>
        </w:rPr>
      </w:pPr>
    </w:p>
    <w:p w14:paraId="22D1A1E0" w14:textId="77777777" w:rsidR="00CF74BA" w:rsidRPr="00CF74BA" w:rsidRDefault="00CF74BA" w:rsidP="00CF74BA">
      <w:pPr>
        <w:bidi/>
        <w:jc w:val="both"/>
        <w:rPr>
          <w:rFonts w:cs="David" w:hint="cs"/>
          <w:rtl/>
        </w:rPr>
      </w:pPr>
      <w:r w:rsidRPr="00CF74BA">
        <w:rPr>
          <w:rFonts w:cs="David" w:hint="cs"/>
          <w:rtl/>
        </w:rPr>
        <w:tab/>
        <w:t xml:space="preserve">יושבת-ראש הוועדה לזכויות הילד מסרה כי הדיון בהצעת החוק הסתיים ביום 11 ביוני 2007, והצעת החוק הוכנה לקריאה ראשונה. </w:t>
      </w:r>
      <w:r w:rsidRPr="00CF74BA">
        <w:rPr>
          <w:rFonts w:cs="David" w:hint="cs"/>
          <w:rtl/>
        </w:rPr>
        <w:tab/>
        <w:t xml:space="preserve">עמדת הייעוץ המשפטי </w:t>
      </w:r>
      <w:r w:rsidRPr="00CF74BA">
        <w:rPr>
          <w:rFonts w:cs="David"/>
          <w:rtl/>
        </w:rPr>
        <w:t>–</w:t>
      </w:r>
      <w:r w:rsidRPr="00CF74BA">
        <w:rPr>
          <w:rFonts w:cs="David" w:hint="cs"/>
          <w:rtl/>
        </w:rPr>
        <w:t xml:space="preserve"> ועדת החוקה, חוק ומשפט. </w:t>
      </w:r>
    </w:p>
    <w:p w14:paraId="5F3BD4A8" w14:textId="77777777" w:rsidR="00CF74BA" w:rsidRPr="00CF74BA" w:rsidRDefault="00CF74BA" w:rsidP="00CF74BA">
      <w:pPr>
        <w:bidi/>
        <w:jc w:val="both"/>
        <w:rPr>
          <w:rFonts w:cs="David" w:hint="cs"/>
          <w:rtl/>
        </w:rPr>
      </w:pPr>
    </w:p>
    <w:p w14:paraId="155A1969" w14:textId="77777777" w:rsidR="00CF74BA" w:rsidRPr="00CF74BA" w:rsidRDefault="00CF74BA" w:rsidP="00CF74BA">
      <w:pPr>
        <w:bidi/>
        <w:jc w:val="both"/>
        <w:rPr>
          <w:rFonts w:cs="David" w:hint="cs"/>
          <w:rtl/>
        </w:rPr>
      </w:pPr>
      <w:r w:rsidRPr="00CF74BA">
        <w:rPr>
          <w:rFonts w:cs="David" w:hint="cs"/>
          <w:rtl/>
        </w:rPr>
        <w:tab/>
        <w:t xml:space="preserve">ביום 19 ביוני 2007 סוכם כי חבר הכנסת בן-ששון וחברת הכנסת יחימוביץ' ייפגשו לדיון בנושא. </w:t>
      </w:r>
    </w:p>
    <w:p w14:paraId="3C8D8598"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ועדת החוקה, חוק ומשפט מנחם בן-ששון:</w:t>
      </w:r>
    </w:p>
    <w:p w14:paraId="1C4AF7C1" w14:textId="77777777" w:rsidR="00CF74BA" w:rsidRPr="00CF74BA" w:rsidRDefault="00CF74BA" w:rsidP="00CF74BA">
      <w:pPr>
        <w:bidi/>
        <w:jc w:val="both"/>
        <w:rPr>
          <w:rFonts w:cs="David" w:hint="cs"/>
          <w:rtl/>
        </w:rPr>
      </w:pPr>
    </w:p>
    <w:p w14:paraId="030F714C" w14:textId="77777777" w:rsidR="00CF74BA" w:rsidRPr="00CF74BA" w:rsidRDefault="00CF74BA" w:rsidP="00CF74BA">
      <w:pPr>
        <w:bidi/>
        <w:jc w:val="both"/>
        <w:rPr>
          <w:rFonts w:cs="David" w:hint="cs"/>
          <w:rtl/>
        </w:rPr>
      </w:pPr>
      <w:r w:rsidRPr="00CF74BA">
        <w:rPr>
          <w:rFonts w:cs="David" w:hint="cs"/>
          <w:rtl/>
        </w:rPr>
        <w:tab/>
        <w:t xml:space="preserve">סיכמנו בינינו שהיא תסיים עד קריאה ראשונה, ותחזיר את ההצעה לוועדת החוקה, חוק ומשפט לקריאה שנייה ושלישית. </w:t>
      </w:r>
    </w:p>
    <w:p w14:paraId="027A1D58" w14:textId="77777777" w:rsidR="00CF74BA" w:rsidRPr="00CF74BA" w:rsidRDefault="00CF74BA" w:rsidP="00CF74BA">
      <w:pPr>
        <w:bidi/>
        <w:jc w:val="both"/>
        <w:rPr>
          <w:rFonts w:cs="David"/>
          <w:u w:val="single"/>
          <w:rtl/>
        </w:rPr>
      </w:pPr>
      <w:r w:rsidRPr="00CF74BA">
        <w:rPr>
          <w:rFonts w:cs="David"/>
          <w:rtl/>
        </w:rPr>
        <w:br/>
      </w:r>
      <w:r w:rsidRPr="00CF74BA">
        <w:rPr>
          <w:rFonts w:cs="David"/>
          <w:u w:val="single"/>
          <w:rtl/>
        </w:rPr>
        <w:t>דוד אזולאי:</w:t>
      </w:r>
    </w:p>
    <w:p w14:paraId="21C47D4F" w14:textId="77777777" w:rsidR="00CF74BA" w:rsidRPr="00CF74BA" w:rsidRDefault="00CF74BA" w:rsidP="00CF74BA">
      <w:pPr>
        <w:bidi/>
        <w:jc w:val="both"/>
        <w:rPr>
          <w:rFonts w:cs="David"/>
          <w:u w:val="single"/>
          <w:rtl/>
        </w:rPr>
      </w:pPr>
    </w:p>
    <w:p w14:paraId="0A07FCFD" w14:textId="77777777" w:rsidR="00CF74BA" w:rsidRPr="00CF74BA" w:rsidRDefault="00CF74BA" w:rsidP="00CF74BA">
      <w:pPr>
        <w:bidi/>
        <w:jc w:val="both"/>
        <w:rPr>
          <w:rFonts w:cs="David" w:hint="cs"/>
          <w:rtl/>
        </w:rPr>
      </w:pPr>
      <w:r w:rsidRPr="00CF74BA">
        <w:rPr>
          <w:rFonts w:cs="David"/>
          <w:rtl/>
        </w:rPr>
        <w:tab/>
      </w:r>
      <w:r w:rsidRPr="00CF74BA">
        <w:rPr>
          <w:rFonts w:cs="David" w:hint="cs"/>
          <w:rtl/>
        </w:rPr>
        <w:t xml:space="preserve"> האם זה מקובל גם עליה?</w:t>
      </w:r>
    </w:p>
    <w:p w14:paraId="6F813812"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ועדת החוקה, חוק ומשפט מנחם בן-ששון:</w:t>
      </w:r>
    </w:p>
    <w:p w14:paraId="4B50F34A" w14:textId="77777777" w:rsidR="00CF74BA" w:rsidRPr="00CF74BA" w:rsidRDefault="00CF74BA" w:rsidP="00CF74BA">
      <w:pPr>
        <w:bidi/>
        <w:jc w:val="both"/>
        <w:rPr>
          <w:rFonts w:cs="David" w:hint="cs"/>
          <w:u w:val="single"/>
          <w:rtl/>
        </w:rPr>
      </w:pPr>
    </w:p>
    <w:p w14:paraId="7B923552" w14:textId="77777777" w:rsidR="00CF74BA" w:rsidRPr="00CF74BA" w:rsidRDefault="00CF74BA" w:rsidP="00CF74BA">
      <w:pPr>
        <w:bidi/>
        <w:jc w:val="both"/>
        <w:rPr>
          <w:rFonts w:cs="David" w:hint="cs"/>
          <w:rtl/>
        </w:rPr>
      </w:pPr>
      <w:r w:rsidRPr="00CF74BA">
        <w:rPr>
          <w:rFonts w:cs="David" w:hint="cs"/>
          <w:rtl/>
        </w:rPr>
        <w:tab/>
        <w:t xml:space="preserve">כן. </w:t>
      </w:r>
    </w:p>
    <w:p w14:paraId="33148A05" w14:textId="77777777" w:rsidR="00CF74BA" w:rsidRPr="00CF74BA" w:rsidRDefault="00CF74BA" w:rsidP="00CF74BA">
      <w:pPr>
        <w:bidi/>
        <w:jc w:val="both"/>
        <w:rPr>
          <w:rFonts w:cs="David" w:hint="cs"/>
          <w:u w:val="single"/>
          <w:rtl/>
        </w:rPr>
      </w:pPr>
      <w:r w:rsidRPr="00CF74BA">
        <w:rPr>
          <w:rFonts w:cs="David"/>
          <w:u w:val="single"/>
          <w:rtl/>
        </w:rPr>
        <w:br/>
      </w:r>
      <w:r w:rsidRPr="00CF74BA">
        <w:rPr>
          <w:rFonts w:cs="David" w:hint="cs"/>
          <w:u w:val="single"/>
          <w:rtl/>
        </w:rPr>
        <w:t>היו"ר יעקב מרגי:</w:t>
      </w:r>
    </w:p>
    <w:p w14:paraId="35FFA5C7" w14:textId="77777777" w:rsidR="00CF74BA" w:rsidRPr="00CF74BA" w:rsidRDefault="00CF74BA" w:rsidP="00CF74BA">
      <w:pPr>
        <w:bidi/>
        <w:jc w:val="both"/>
        <w:rPr>
          <w:rFonts w:cs="David" w:hint="cs"/>
          <w:u w:val="single"/>
          <w:rtl/>
        </w:rPr>
      </w:pPr>
    </w:p>
    <w:p w14:paraId="2B879378" w14:textId="77777777" w:rsidR="00CF74BA" w:rsidRPr="00CF74BA" w:rsidRDefault="00CF74BA" w:rsidP="00CF74BA">
      <w:pPr>
        <w:bidi/>
        <w:jc w:val="both"/>
        <w:rPr>
          <w:rFonts w:cs="David" w:hint="cs"/>
          <w:rtl/>
        </w:rPr>
      </w:pPr>
      <w:r w:rsidRPr="00CF74BA">
        <w:rPr>
          <w:rFonts w:cs="David" w:hint="cs"/>
          <w:rtl/>
        </w:rPr>
        <w:tab/>
        <w:t>זה מקובל? יש הסכמות?</w:t>
      </w:r>
    </w:p>
    <w:p w14:paraId="0B3123B6"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ועדת החוקה, חוק ומשפט מנחם בן-ששון:</w:t>
      </w:r>
    </w:p>
    <w:p w14:paraId="7733AAAC" w14:textId="77777777" w:rsidR="00CF74BA" w:rsidRPr="00CF74BA" w:rsidRDefault="00CF74BA" w:rsidP="00CF74BA">
      <w:pPr>
        <w:bidi/>
        <w:jc w:val="both"/>
        <w:rPr>
          <w:rFonts w:cs="David" w:hint="cs"/>
          <w:rtl/>
        </w:rPr>
      </w:pPr>
    </w:p>
    <w:p w14:paraId="1427731C" w14:textId="77777777" w:rsidR="00CF74BA" w:rsidRPr="00CF74BA" w:rsidRDefault="00CF74BA" w:rsidP="00CF74BA">
      <w:pPr>
        <w:bidi/>
        <w:jc w:val="both"/>
        <w:rPr>
          <w:rFonts w:cs="David" w:hint="cs"/>
          <w:rtl/>
        </w:rPr>
      </w:pPr>
      <w:r w:rsidRPr="00CF74BA">
        <w:rPr>
          <w:rFonts w:cs="David" w:hint="cs"/>
          <w:rtl/>
        </w:rPr>
        <w:tab/>
        <w:t>היא לא נמצאת פה כדי להנהן בראשה, אבל יש הסכמה.</w:t>
      </w:r>
    </w:p>
    <w:p w14:paraId="4877BEEE"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34E48E6C" w14:textId="77777777" w:rsidR="00CF74BA" w:rsidRPr="00CF74BA" w:rsidRDefault="00CF74BA" w:rsidP="00CF74BA">
      <w:pPr>
        <w:bidi/>
        <w:jc w:val="both"/>
        <w:rPr>
          <w:rFonts w:cs="David" w:hint="cs"/>
          <w:rtl/>
        </w:rPr>
      </w:pPr>
    </w:p>
    <w:p w14:paraId="3F389688" w14:textId="77777777" w:rsidR="00CF74BA" w:rsidRPr="00CF74BA" w:rsidRDefault="00CF74BA" w:rsidP="00CF74BA">
      <w:pPr>
        <w:bidi/>
        <w:jc w:val="both"/>
        <w:rPr>
          <w:rFonts w:cs="David" w:hint="cs"/>
          <w:rtl/>
        </w:rPr>
      </w:pPr>
      <w:r w:rsidRPr="00CF74BA">
        <w:rPr>
          <w:rFonts w:cs="David" w:hint="cs"/>
          <w:rtl/>
        </w:rPr>
        <w:tab/>
        <w:t>מי בעד להעביר את הצעת החוק לאחר הקריאה הראשונה לוועדת החוקה, חוק ומשפט? מי נגד? מי נמנע?</w:t>
      </w:r>
    </w:p>
    <w:p w14:paraId="78F3BC50" w14:textId="77777777" w:rsidR="00CF74BA" w:rsidRPr="00CF74BA" w:rsidRDefault="00CF74BA" w:rsidP="00CF74BA">
      <w:pPr>
        <w:bidi/>
        <w:jc w:val="both"/>
        <w:rPr>
          <w:rFonts w:cs="David" w:hint="cs"/>
          <w:b/>
          <w:bCs/>
          <w:rtl/>
        </w:rPr>
      </w:pPr>
      <w:r w:rsidRPr="00CF74BA">
        <w:rPr>
          <w:rFonts w:cs="David"/>
          <w:rtl/>
        </w:rPr>
        <w:br/>
      </w:r>
      <w:r w:rsidRPr="00CF74BA">
        <w:rPr>
          <w:rFonts w:cs="David" w:hint="cs"/>
          <w:b/>
          <w:bCs/>
          <w:rtl/>
        </w:rPr>
        <w:t>ה צ ב ע ה</w:t>
      </w:r>
    </w:p>
    <w:p w14:paraId="398C5242" w14:textId="77777777" w:rsidR="00CF74BA" w:rsidRPr="00CF74BA" w:rsidRDefault="00CF74BA" w:rsidP="00CF74BA">
      <w:pPr>
        <w:bidi/>
        <w:jc w:val="both"/>
        <w:rPr>
          <w:rFonts w:cs="David" w:hint="cs"/>
          <w:rtl/>
        </w:rPr>
      </w:pPr>
      <w:r w:rsidRPr="00CF74BA">
        <w:rPr>
          <w:rFonts w:cs="David" w:hint="cs"/>
          <w:rtl/>
        </w:rPr>
        <w:t xml:space="preserve">בעד </w:t>
      </w:r>
      <w:r w:rsidRPr="00CF74BA">
        <w:rPr>
          <w:rFonts w:cs="David"/>
          <w:rtl/>
        </w:rPr>
        <w:t>–</w:t>
      </w:r>
      <w:r w:rsidRPr="00CF74BA">
        <w:rPr>
          <w:rFonts w:cs="David" w:hint="cs"/>
          <w:rtl/>
        </w:rPr>
        <w:t xml:space="preserve"> 10</w:t>
      </w:r>
    </w:p>
    <w:p w14:paraId="573C77EE"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אין</w:t>
      </w:r>
    </w:p>
    <w:p w14:paraId="45D1CA04"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אין</w:t>
      </w:r>
    </w:p>
    <w:p w14:paraId="1C3FCC27" w14:textId="77777777" w:rsidR="00CF74BA" w:rsidRPr="00CF74BA" w:rsidRDefault="00CF74BA" w:rsidP="00CF74BA">
      <w:pPr>
        <w:bidi/>
        <w:jc w:val="both"/>
        <w:rPr>
          <w:rFonts w:cs="David" w:hint="cs"/>
          <w:rtl/>
        </w:rPr>
      </w:pPr>
      <w:r w:rsidRPr="00CF74BA">
        <w:rPr>
          <w:rFonts w:cs="David"/>
          <w:rtl/>
        </w:rPr>
        <w:t>בקשת יו</w:t>
      </w:r>
      <w:r w:rsidRPr="00CF74BA">
        <w:rPr>
          <w:rFonts w:cs="David" w:hint="cs"/>
          <w:rtl/>
        </w:rPr>
        <w:t>שב-ראש</w:t>
      </w:r>
      <w:r w:rsidRPr="00CF74BA">
        <w:rPr>
          <w:rFonts w:cs="David"/>
          <w:rtl/>
        </w:rPr>
        <w:t xml:space="preserve"> ועדת החוקה, חוק ומשפט להעברת הצעת חוק למניעת העסקה של עברייני מין במוסדות מסוימים (תיקון – איסור העסקת עברייני מין שהורשעו אך לא נידונו למאסר), התשס"ז-2006</w:t>
      </w:r>
      <w:r w:rsidRPr="00CF74BA">
        <w:rPr>
          <w:rFonts w:cs="David" w:hint="cs"/>
          <w:rtl/>
        </w:rPr>
        <w:t xml:space="preserve">, </w:t>
      </w:r>
      <w:r w:rsidRPr="00CF74BA">
        <w:rPr>
          <w:rFonts w:cs="David"/>
          <w:rtl/>
        </w:rPr>
        <w:t>מהוועדה לזכויות הילד לדיון בוועדת החוקה, חוק ומשפט</w:t>
      </w:r>
      <w:r w:rsidRPr="00CF74BA">
        <w:rPr>
          <w:rFonts w:cs="David" w:hint="cs"/>
          <w:rtl/>
        </w:rPr>
        <w:t>, לאחר הקריאה הראשונה, נתקבלה.</w:t>
      </w:r>
    </w:p>
    <w:p w14:paraId="5687BFB2"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30D1ED1A" w14:textId="77777777" w:rsidR="00CF74BA" w:rsidRPr="00CF74BA" w:rsidRDefault="00CF74BA" w:rsidP="00CF74BA">
      <w:pPr>
        <w:bidi/>
        <w:jc w:val="both"/>
        <w:rPr>
          <w:rFonts w:cs="David" w:hint="cs"/>
          <w:u w:val="single"/>
          <w:rtl/>
        </w:rPr>
      </w:pPr>
    </w:p>
    <w:p w14:paraId="0081C555" w14:textId="77777777" w:rsidR="00CF74BA" w:rsidRPr="00CF74BA" w:rsidRDefault="00CF74BA" w:rsidP="00CF74BA">
      <w:pPr>
        <w:bidi/>
        <w:jc w:val="both"/>
        <w:rPr>
          <w:rFonts w:cs="David"/>
          <w:rtl/>
        </w:rPr>
      </w:pPr>
      <w:r w:rsidRPr="00CF74BA">
        <w:rPr>
          <w:rFonts w:cs="David" w:hint="cs"/>
          <w:rtl/>
        </w:rPr>
        <w:tab/>
        <w:t xml:space="preserve">10 בעד, מתנגדים </w:t>
      </w:r>
      <w:r w:rsidRPr="00CF74BA">
        <w:rPr>
          <w:rFonts w:cs="David"/>
          <w:rtl/>
        </w:rPr>
        <w:t>–</w:t>
      </w:r>
      <w:r w:rsidRPr="00CF74BA">
        <w:rPr>
          <w:rFonts w:cs="David" w:hint="cs"/>
          <w:rtl/>
        </w:rPr>
        <w:t xml:space="preserve"> אין, נמנעים </w:t>
      </w:r>
      <w:r w:rsidRPr="00CF74BA">
        <w:rPr>
          <w:rFonts w:cs="David"/>
          <w:rtl/>
        </w:rPr>
        <w:t>–</w:t>
      </w:r>
      <w:r w:rsidRPr="00CF74BA">
        <w:rPr>
          <w:rFonts w:cs="David" w:hint="cs"/>
          <w:rtl/>
        </w:rPr>
        <w:t xml:space="preserve"> אין. הבקשה אושרה. ההצעה תועבר לאחר הקריאה הראשונה לוועדת החוקה, חוק ומשפט. </w:t>
      </w:r>
    </w:p>
    <w:p w14:paraId="0D7BFAEA" w14:textId="77777777" w:rsidR="00CF74BA" w:rsidRPr="00CF74BA" w:rsidRDefault="00CF74BA" w:rsidP="00CF74BA">
      <w:pPr>
        <w:bidi/>
        <w:jc w:val="both"/>
        <w:rPr>
          <w:rFonts w:cs="David" w:hint="cs"/>
          <w:rtl/>
        </w:rPr>
      </w:pPr>
      <w:r w:rsidRPr="00CF74BA">
        <w:rPr>
          <w:rFonts w:cs="David"/>
          <w:rtl/>
        </w:rPr>
        <w:br w:type="page"/>
      </w:r>
    </w:p>
    <w:p w14:paraId="68559CDA" w14:textId="77777777" w:rsidR="00CF74BA" w:rsidRPr="00CF74BA" w:rsidRDefault="00CF74BA" w:rsidP="00CF74BA">
      <w:pPr>
        <w:numPr>
          <w:ilvl w:val="1"/>
          <w:numId w:val="1"/>
        </w:numPr>
        <w:bidi/>
        <w:ind w:right="0"/>
        <w:jc w:val="both"/>
        <w:rPr>
          <w:rFonts w:cs="David"/>
          <w:b/>
          <w:bCs/>
          <w:u w:val="single"/>
          <w:rtl/>
        </w:rPr>
      </w:pPr>
      <w:r w:rsidRPr="00CF74BA">
        <w:rPr>
          <w:rFonts w:cs="David"/>
          <w:b/>
          <w:bCs/>
          <w:u w:val="single"/>
          <w:rtl/>
        </w:rPr>
        <w:t>להעברת הצעת חוק הכרזת אבל לאומי, התשס"ז-2006 (פ/1670/17), של קבוצת ח</w:t>
      </w:r>
      <w:r w:rsidRPr="00CF74BA">
        <w:rPr>
          <w:rFonts w:cs="David" w:hint="cs"/>
          <w:b/>
          <w:bCs/>
          <w:u w:val="single"/>
          <w:rtl/>
        </w:rPr>
        <w:t>ברי-הכנסת</w:t>
      </w:r>
      <w:r w:rsidRPr="00CF74BA">
        <w:rPr>
          <w:rFonts w:cs="David"/>
          <w:b/>
          <w:bCs/>
          <w:u w:val="single"/>
          <w:rtl/>
        </w:rPr>
        <w:t>, מוועדת החוקה, חוק ומשפט לדיון בוועדת החינוך, התרבות והספורט</w:t>
      </w:r>
    </w:p>
    <w:p w14:paraId="376F453A" w14:textId="77777777" w:rsidR="00CF74BA" w:rsidRPr="00CF74BA" w:rsidRDefault="00CF74BA" w:rsidP="00CF74BA">
      <w:pPr>
        <w:bidi/>
        <w:jc w:val="both"/>
        <w:rPr>
          <w:rFonts w:cs="David" w:hint="cs"/>
          <w:rtl/>
        </w:rPr>
      </w:pPr>
    </w:p>
    <w:p w14:paraId="42BFA520"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4D2E9B69" w14:textId="77777777" w:rsidR="00CF74BA" w:rsidRPr="00CF74BA" w:rsidRDefault="00CF74BA" w:rsidP="00CF74BA">
      <w:pPr>
        <w:bidi/>
        <w:jc w:val="both"/>
        <w:rPr>
          <w:rFonts w:cs="David" w:hint="cs"/>
          <w:u w:val="single"/>
          <w:rtl/>
        </w:rPr>
      </w:pPr>
    </w:p>
    <w:p w14:paraId="100CDC5F" w14:textId="77777777" w:rsidR="00CF74BA" w:rsidRPr="00CF74BA" w:rsidRDefault="00CF74BA" w:rsidP="00CF74BA">
      <w:pPr>
        <w:bidi/>
        <w:jc w:val="both"/>
        <w:rPr>
          <w:rFonts w:cs="David" w:hint="cs"/>
          <w:rtl/>
        </w:rPr>
      </w:pPr>
      <w:r w:rsidRPr="00CF74BA">
        <w:rPr>
          <w:rFonts w:cs="David" w:hint="cs"/>
          <w:rtl/>
        </w:rPr>
        <w:tab/>
        <w:t xml:space="preserve">בקשה להעברת הצעת חוק יום אבל לאומי, התשס"ז-2006, של קבוצת חברי הכנסת, מוועדת החוקה, חוק ומשפט לדיון בוועדת החינוך, התרבות והספורט. </w:t>
      </w:r>
    </w:p>
    <w:p w14:paraId="586ED817" w14:textId="77777777" w:rsidR="00CF74BA" w:rsidRPr="00CF74BA" w:rsidRDefault="00CF74BA" w:rsidP="00CF74BA">
      <w:pPr>
        <w:bidi/>
        <w:jc w:val="both"/>
        <w:rPr>
          <w:rFonts w:cs="David" w:hint="cs"/>
          <w:rtl/>
        </w:rPr>
      </w:pPr>
    </w:p>
    <w:p w14:paraId="2F64D14F" w14:textId="77777777" w:rsidR="00CF74BA" w:rsidRPr="00CF74BA" w:rsidRDefault="00CF74BA" w:rsidP="00CF74BA">
      <w:pPr>
        <w:bidi/>
        <w:jc w:val="both"/>
        <w:rPr>
          <w:rFonts w:cs="David" w:hint="cs"/>
          <w:rtl/>
        </w:rPr>
      </w:pPr>
      <w:r w:rsidRPr="00CF74BA">
        <w:rPr>
          <w:rFonts w:cs="David" w:hint="cs"/>
          <w:rtl/>
        </w:rPr>
        <w:tab/>
        <w:t>יושב-ראש ועדת החינוך, התרבות והספורט מבקש להעביר את ההצעה אליו.</w:t>
      </w:r>
    </w:p>
    <w:p w14:paraId="49BE8D34"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ועדת החוקה, חוק ומשפט מנחם בן-ששון:</w:t>
      </w:r>
    </w:p>
    <w:p w14:paraId="2E3BE500" w14:textId="77777777" w:rsidR="00CF74BA" w:rsidRPr="00CF74BA" w:rsidRDefault="00CF74BA" w:rsidP="00CF74BA">
      <w:pPr>
        <w:bidi/>
        <w:jc w:val="both"/>
        <w:rPr>
          <w:rFonts w:cs="David" w:hint="cs"/>
          <w:rtl/>
        </w:rPr>
      </w:pPr>
    </w:p>
    <w:p w14:paraId="4ACCF40F" w14:textId="77777777" w:rsidR="00CF74BA" w:rsidRPr="00CF74BA" w:rsidRDefault="00CF74BA" w:rsidP="00CF74BA">
      <w:pPr>
        <w:bidi/>
        <w:jc w:val="both"/>
        <w:rPr>
          <w:rFonts w:cs="David" w:hint="cs"/>
          <w:rtl/>
        </w:rPr>
      </w:pPr>
      <w:r w:rsidRPr="00CF74BA">
        <w:rPr>
          <w:rFonts w:cs="David" w:hint="cs"/>
          <w:rtl/>
        </w:rPr>
        <w:tab/>
        <w:t xml:space="preserve">גם אני בעד זה. אני תומך בהצעתו. </w:t>
      </w:r>
    </w:p>
    <w:p w14:paraId="33BBD318"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479E0BEC" w14:textId="77777777" w:rsidR="00CF74BA" w:rsidRPr="00CF74BA" w:rsidRDefault="00CF74BA" w:rsidP="00CF74BA">
      <w:pPr>
        <w:bidi/>
        <w:jc w:val="both"/>
        <w:rPr>
          <w:rFonts w:cs="David" w:hint="cs"/>
          <w:rtl/>
        </w:rPr>
      </w:pPr>
    </w:p>
    <w:p w14:paraId="153C2C29" w14:textId="77777777" w:rsidR="00CF74BA" w:rsidRPr="00CF74BA" w:rsidRDefault="00CF74BA" w:rsidP="00CF74BA">
      <w:pPr>
        <w:bidi/>
        <w:jc w:val="both"/>
        <w:rPr>
          <w:rFonts w:cs="David" w:hint="cs"/>
          <w:rtl/>
        </w:rPr>
      </w:pPr>
      <w:r w:rsidRPr="00CF74BA">
        <w:rPr>
          <w:rFonts w:cs="David" w:hint="cs"/>
          <w:rtl/>
        </w:rPr>
        <w:tab/>
        <w:t>מי בעד להעביר את הצעת החוק לדיון בוועדת החינוך? מי נגד? מי נמנע?</w:t>
      </w:r>
    </w:p>
    <w:p w14:paraId="4076E90D" w14:textId="77777777" w:rsidR="00CF74BA" w:rsidRPr="00CF74BA" w:rsidRDefault="00CF74BA" w:rsidP="00CF74BA">
      <w:pPr>
        <w:bidi/>
        <w:jc w:val="both"/>
        <w:rPr>
          <w:rFonts w:cs="David" w:hint="cs"/>
          <w:b/>
          <w:bCs/>
          <w:rtl/>
        </w:rPr>
      </w:pPr>
      <w:r w:rsidRPr="00CF74BA">
        <w:rPr>
          <w:rFonts w:cs="David"/>
          <w:rtl/>
        </w:rPr>
        <w:br/>
      </w:r>
      <w:r w:rsidRPr="00CF74BA">
        <w:rPr>
          <w:rFonts w:cs="David" w:hint="cs"/>
          <w:b/>
          <w:bCs/>
          <w:rtl/>
        </w:rPr>
        <w:t>ה צ ב ע ה</w:t>
      </w:r>
    </w:p>
    <w:p w14:paraId="2CD76E7E" w14:textId="77777777" w:rsidR="00CF74BA" w:rsidRPr="00CF74BA" w:rsidRDefault="00CF74BA" w:rsidP="00CF74BA">
      <w:pPr>
        <w:bidi/>
        <w:jc w:val="both"/>
        <w:rPr>
          <w:rFonts w:cs="David" w:hint="cs"/>
          <w:b/>
          <w:bCs/>
          <w:rtl/>
        </w:rPr>
      </w:pPr>
    </w:p>
    <w:p w14:paraId="5FB69849" w14:textId="77777777" w:rsidR="00CF74BA" w:rsidRPr="00CF74BA" w:rsidRDefault="00CF74BA" w:rsidP="00CF74BA">
      <w:pPr>
        <w:bidi/>
        <w:jc w:val="both"/>
        <w:rPr>
          <w:rFonts w:cs="David" w:hint="cs"/>
          <w:rtl/>
        </w:rPr>
      </w:pPr>
      <w:r w:rsidRPr="00CF74BA">
        <w:rPr>
          <w:rFonts w:cs="David" w:hint="cs"/>
          <w:rtl/>
        </w:rPr>
        <w:t xml:space="preserve">בעד </w:t>
      </w:r>
      <w:r w:rsidRPr="00CF74BA">
        <w:rPr>
          <w:rFonts w:cs="David"/>
          <w:rtl/>
        </w:rPr>
        <w:t>–</w:t>
      </w:r>
      <w:r w:rsidRPr="00CF74BA">
        <w:rPr>
          <w:rFonts w:cs="David" w:hint="cs"/>
          <w:rtl/>
        </w:rPr>
        <w:t xml:space="preserve"> פה אחד</w:t>
      </w:r>
    </w:p>
    <w:p w14:paraId="7AFD116A"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אין</w:t>
      </w:r>
    </w:p>
    <w:p w14:paraId="59921B19"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אין</w:t>
      </w:r>
    </w:p>
    <w:p w14:paraId="55267735" w14:textId="77777777" w:rsidR="00CF74BA" w:rsidRPr="00CF74BA" w:rsidRDefault="00CF74BA" w:rsidP="00CF74BA">
      <w:pPr>
        <w:bidi/>
        <w:ind w:left="1080"/>
        <w:jc w:val="both"/>
        <w:rPr>
          <w:rFonts w:cs="David" w:hint="cs"/>
          <w:rtl/>
        </w:rPr>
      </w:pPr>
      <w:r w:rsidRPr="00CF74BA">
        <w:rPr>
          <w:rFonts w:cs="David" w:hint="cs"/>
          <w:rtl/>
        </w:rPr>
        <w:t xml:space="preserve">בקשת יושב-ראש ועדת החוקה, חוק ומשפט </w:t>
      </w:r>
      <w:r w:rsidRPr="00CF74BA">
        <w:rPr>
          <w:rFonts w:cs="David"/>
          <w:rtl/>
        </w:rPr>
        <w:t>להעברת הצעת חוק הכרזת אבל לאומי, התשס"ז-2006</w:t>
      </w:r>
      <w:r w:rsidRPr="00CF74BA">
        <w:rPr>
          <w:rFonts w:cs="David" w:hint="cs"/>
          <w:rtl/>
        </w:rPr>
        <w:t>,</w:t>
      </w:r>
      <w:r w:rsidRPr="00CF74BA">
        <w:rPr>
          <w:rFonts w:cs="David"/>
          <w:rtl/>
        </w:rPr>
        <w:t xml:space="preserve"> של קבוצת ח</w:t>
      </w:r>
      <w:r w:rsidRPr="00CF74BA">
        <w:rPr>
          <w:rFonts w:cs="David" w:hint="cs"/>
          <w:rtl/>
        </w:rPr>
        <w:t>ברי-הכנסת</w:t>
      </w:r>
      <w:r w:rsidRPr="00CF74BA">
        <w:rPr>
          <w:rFonts w:cs="David"/>
          <w:rtl/>
        </w:rPr>
        <w:t>, מוועדת החוקה, חוק ומשפט לדיון בוועדת החינוך, התרבות והספורט</w:t>
      </w:r>
      <w:r w:rsidRPr="00CF74BA">
        <w:rPr>
          <w:rFonts w:cs="David" w:hint="cs"/>
          <w:rtl/>
        </w:rPr>
        <w:t>, נתקבלה.</w:t>
      </w:r>
    </w:p>
    <w:p w14:paraId="3FB80006" w14:textId="77777777" w:rsidR="00CF74BA" w:rsidRPr="00CF74BA" w:rsidRDefault="00CF74BA" w:rsidP="00CF74BA">
      <w:pPr>
        <w:bidi/>
        <w:jc w:val="both"/>
        <w:rPr>
          <w:rFonts w:cs="David" w:hint="cs"/>
          <w:rtl/>
        </w:rPr>
      </w:pPr>
    </w:p>
    <w:p w14:paraId="10E5C2DF"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59718C93" w14:textId="77777777" w:rsidR="00CF74BA" w:rsidRPr="00CF74BA" w:rsidRDefault="00CF74BA" w:rsidP="00CF74BA">
      <w:pPr>
        <w:bidi/>
        <w:jc w:val="both"/>
        <w:rPr>
          <w:rFonts w:cs="David" w:hint="cs"/>
          <w:u w:val="single"/>
          <w:rtl/>
        </w:rPr>
      </w:pPr>
    </w:p>
    <w:p w14:paraId="742AB9A4" w14:textId="77777777" w:rsidR="00CF74BA" w:rsidRPr="00CF74BA" w:rsidRDefault="00CF74BA" w:rsidP="00CF74BA">
      <w:pPr>
        <w:bidi/>
        <w:jc w:val="both"/>
        <w:rPr>
          <w:rFonts w:cs="David"/>
          <w:rtl/>
        </w:rPr>
      </w:pPr>
      <w:r w:rsidRPr="00CF74BA">
        <w:rPr>
          <w:rFonts w:cs="David" w:hint="cs"/>
          <w:rtl/>
        </w:rPr>
        <w:tab/>
        <w:t xml:space="preserve">אושר פה אחד. </w:t>
      </w:r>
    </w:p>
    <w:p w14:paraId="2620CB68" w14:textId="77777777" w:rsidR="00CF74BA" w:rsidRPr="00CF74BA" w:rsidRDefault="00CF74BA" w:rsidP="00CF74BA">
      <w:pPr>
        <w:numPr>
          <w:ilvl w:val="0"/>
          <w:numId w:val="5"/>
        </w:numPr>
        <w:bidi/>
        <w:ind w:right="0"/>
        <w:jc w:val="both"/>
        <w:rPr>
          <w:rFonts w:cs="David"/>
          <w:b/>
          <w:bCs/>
          <w:u w:val="single"/>
        </w:rPr>
      </w:pPr>
      <w:r w:rsidRPr="00CF74BA">
        <w:rPr>
          <w:rFonts w:cs="David"/>
          <w:rtl/>
        </w:rPr>
        <w:br w:type="page"/>
      </w:r>
      <w:r w:rsidRPr="00CF74BA">
        <w:rPr>
          <w:rFonts w:cs="David"/>
          <w:b/>
          <w:bCs/>
          <w:u w:val="single"/>
          <w:rtl/>
        </w:rPr>
        <w:t>קביעת ועדות לדיון בהצעות החוק הבאות:</w:t>
      </w:r>
    </w:p>
    <w:p w14:paraId="53280DF3" w14:textId="77777777" w:rsidR="00CF74BA" w:rsidRPr="00CF74BA" w:rsidRDefault="00CF74BA" w:rsidP="00CF74BA">
      <w:pPr>
        <w:tabs>
          <w:tab w:val="left" w:pos="3116"/>
        </w:tabs>
        <w:bidi/>
        <w:ind w:left="1080"/>
        <w:jc w:val="both"/>
        <w:rPr>
          <w:rFonts w:cs="David" w:hint="cs"/>
          <w:b/>
          <w:bCs/>
          <w:u w:val="single"/>
          <w:rtl/>
        </w:rPr>
      </w:pPr>
    </w:p>
    <w:p w14:paraId="42AC13D2" w14:textId="77777777" w:rsidR="00CF74BA" w:rsidRPr="00CF74BA" w:rsidRDefault="00CF74BA" w:rsidP="00CF74BA">
      <w:pPr>
        <w:tabs>
          <w:tab w:val="left" w:pos="3116"/>
        </w:tabs>
        <w:bidi/>
        <w:ind w:left="1980"/>
        <w:jc w:val="both"/>
        <w:rPr>
          <w:rFonts w:cs="David" w:hint="cs"/>
          <w:b/>
          <w:bCs/>
          <w:u w:val="single"/>
        </w:rPr>
      </w:pPr>
      <w:r w:rsidRPr="00CF74BA">
        <w:rPr>
          <w:rFonts w:cs="David" w:hint="cs"/>
          <w:b/>
          <w:bCs/>
          <w:u w:val="single"/>
          <w:rtl/>
        </w:rPr>
        <w:t xml:space="preserve">1. </w:t>
      </w:r>
      <w:r w:rsidRPr="00CF74BA">
        <w:rPr>
          <w:rFonts w:cs="David"/>
          <w:b/>
          <w:bCs/>
          <w:u w:val="single"/>
          <w:rtl/>
        </w:rPr>
        <w:t>הצעת חוק תרומת ביציות, התשס"ו-2007 (מ/289)</w:t>
      </w:r>
    </w:p>
    <w:p w14:paraId="5E813262" w14:textId="77777777" w:rsidR="00CF74BA" w:rsidRPr="00CF74BA" w:rsidRDefault="00CF74BA" w:rsidP="00CF74BA">
      <w:pPr>
        <w:bidi/>
        <w:jc w:val="both"/>
        <w:rPr>
          <w:rFonts w:cs="David"/>
          <w:rtl/>
        </w:rPr>
      </w:pPr>
    </w:p>
    <w:p w14:paraId="1D76C44D"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70558A9F" w14:textId="77777777" w:rsidR="00CF74BA" w:rsidRPr="00CF74BA" w:rsidRDefault="00CF74BA" w:rsidP="00CF74BA">
      <w:pPr>
        <w:bidi/>
        <w:jc w:val="both"/>
        <w:rPr>
          <w:rFonts w:cs="David" w:hint="cs"/>
          <w:rtl/>
        </w:rPr>
      </w:pPr>
    </w:p>
    <w:p w14:paraId="1CB3EF00" w14:textId="77777777" w:rsidR="00CF74BA" w:rsidRPr="00CF74BA" w:rsidRDefault="00CF74BA" w:rsidP="00CF74BA">
      <w:pPr>
        <w:bidi/>
        <w:jc w:val="both"/>
        <w:rPr>
          <w:rFonts w:cs="David" w:hint="cs"/>
          <w:rtl/>
        </w:rPr>
      </w:pPr>
      <w:r w:rsidRPr="00CF74BA">
        <w:rPr>
          <w:rFonts w:cs="David" w:hint="cs"/>
          <w:rtl/>
        </w:rPr>
        <w:tab/>
        <w:t xml:space="preserve">על סדר-היום קביעת ועדות לדיון בהצעות החוק הבאות. הצעת חוק תרומת ביציות, התשס"ו-2007. </w:t>
      </w:r>
    </w:p>
    <w:p w14:paraId="3DE48294" w14:textId="77777777" w:rsidR="00CF74BA" w:rsidRPr="00CF74BA" w:rsidRDefault="00CF74BA" w:rsidP="00CF74BA">
      <w:pPr>
        <w:bidi/>
        <w:jc w:val="both"/>
        <w:rPr>
          <w:rFonts w:cs="David" w:hint="cs"/>
          <w:rtl/>
        </w:rPr>
      </w:pPr>
    </w:p>
    <w:p w14:paraId="02724EB9" w14:textId="77777777" w:rsidR="00CF74BA" w:rsidRPr="00CF74BA" w:rsidRDefault="00CF74BA" w:rsidP="00CF74BA">
      <w:pPr>
        <w:bidi/>
        <w:jc w:val="both"/>
        <w:rPr>
          <w:rFonts w:cs="David" w:hint="cs"/>
          <w:rtl/>
        </w:rPr>
      </w:pPr>
      <w:r w:rsidRPr="00CF74BA">
        <w:rPr>
          <w:rFonts w:cs="David" w:hint="cs"/>
          <w:rtl/>
        </w:rPr>
        <w:tab/>
        <w:t>הוועדות שהוצעו במליאה: ועדת העבודה, הרווחה והבריאות והוועדה לקידום מעמד האישה. הייעוץ המשפטי מציע את ועדת העבודה, הרווחה והבריאות. יש הסכמה בין שני ראשי הוועדות שההצעה עוברת לוועדת העבודה, הרווחה והבריאות.</w:t>
      </w:r>
    </w:p>
    <w:p w14:paraId="7642B258"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יו"ר הוועדה לקידום מעמד האישה גדעון סער:</w:t>
      </w:r>
    </w:p>
    <w:p w14:paraId="77C0E170" w14:textId="77777777" w:rsidR="00CF74BA" w:rsidRPr="00CF74BA" w:rsidRDefault="00CF74BA" w:rsidP="00CF74BA">
      <w:pPr>
        <w:bidi/>
        <w:jc w:val="both"/>
        <w:rPr>
          <w:rFonts w:cs="David" w:hint="cs"/>
          <w:u w:val="single"/>
          <w:rtl/>
        </w:rPr>
      </w:pPr>
    </w:p>
    <w:p w14:paraId="3D958631" w14:textId="77777777" w:rsidR="00CF74BA" w:rsidRPr="00CF74BA" w:rsidRDefault="00CF74BA" w:rsidP="00CF74BA">
      <w:pPr>
        <w:bidi/>
        <w:jc w:val="both"/>
        <w:rPr>
          <w:rFonts w:cs="David" w:hint="cs"/>
          <w:rtl/>
        </w:rPr>
      </w:pPr>
      <w:r w:rsidRPr="00CF74BA">
        <w:rPr>
          <w:rFonts w:cs="David" w:hint="cs"/>
          <w:rtl/>
        </w:rPr>
        <w:tab/>
        <w:t xml:space="preserve">אדוני, יש שלושה סעיפים שהיו במחלוקת ביני לבין יושב-ראש ועדת העבודה והרווחה. הסיכום בינינו, שהתיקונים לחוק עבודת נשים </w:t>
      </w:r>
      <w:r w:rsidRPr="00CF74BA">
        <w:rPr>
          <w:rFonts w:cs="David"/>
          <w:rtl/>
        </w:rPr>
        <w:t>–</w:t>
      </w:r>
      <w:r w:rsidRPr="00CF74BA">
        <w:rPr>
          <w:rFonts w:cs="David" w:hint="cs"/>
          <w:rtl/>
        </w:rPr>
        <w:t xml:space="preserve"> שנמצאים בסעיפים 2 ו-4 יעברו לוועדה לקידום מעמד האישה, וסעיף 1 שעוסק בנושא תרומת ביציות, יעבור לוועדת העבודה והרווחה. </w:t>
      </w:r>
    </w:p>
    <w:p w14:paraId="2C49CD0F"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264C8853" w14:textId="77777777" w:rsidR="00CF74BA" w:rsidRPr="00CF74BA" w:rsidRDefault="00CF74BA" w:rsidP="00CF74BA">
      <w:pPr>
        <w:bidi/>
        <w:jc w:val="both"/>
        <w:rPr>
          <w:rFonts w:cs="David" w:hint="cs"/>
          <w:rtl/>
        </w:rPr>
      </w:pPr>
    </w:p>
    <w:p w14:paraId="6116A3C1" w14:textId="77777777" w:rsidR="00CF74BA" w:rsidRPr="00CF74BA" w:rsidRDefault="00CF74BA" w:rsidP="00CF74BA">
      <w:pPr>
        <w:bidi/>
        <w:jc w:val="both"/>
        <w:rPr>
          <w:rFonts w:cs="David" w:hint="cs"/>
          <w:rtl/>
        </w:rPr>
      </w:pPr>
      <w:r w:rsidRPr="00CF74BA">
        <w:rPr>
          <w:rFonts w:cs="David" w:hint="cs"/>
          <w:rtl/>
        </w:rPr>
        <w:tab/>
        <w:t xml:space="preserve"> אדוני, אפשר להתנגד לזה? </w:t>
      </w:r>
    </w:p>
    <w:p w14:paraId="3C950785"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3C4E3C14" w14:textId="77777777" w:rsidR="00CF74BA" w:rsidRPr="00CF74BA" w:rsidRDefault="00CF74BA" w:rsidP="00CF74BA">
      <w:pPr>
        <w:bidi/>
        <w:jc w:val="both"/>
        <w:rPr>
          <w:rFonts w:cs="David" w:hint="cs"/>
          <w:rtl/>
        </w:rPr>
      </w:pPr>
    </w:p>
    <w:p w14:paraId="20639F0A" w14:textId="77777777" w:rsidR="00CF74BA" w:rsidRPr="00CF74BA" w:rsidRDefault="00CF74BA" w:rsidP="00CF74BA">
      <w:pPr>
        <w:bidi/>
        <w:jc w:val="both"/>
        <w:rPr>
          <w:rFonts w:cs="David" w:hint="cs"/>
          <w:rtl/>
        </w:rPr>
      </w:pPr>
      <w:r w:rsidRPr="00CF74BA">
        <w:rPr>
          <w:rFonts w:cs="David" w:hint="cs"/>
          <w:rtl/>
        </w:rPr>
        <w:tab/>
        <w:t xml:space="preserve">תתנגדי בהצבעה. תבקשי רשות דיבור. </w:t>
      </w:r>
    </w:p>
    <w:p w14:paraId="28D8F8F5"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26D39CEE" w14:textId="77777777" w:rsidR="00CF74BA" w:rsidRPr="00CF74BA" w:rsidRDefault="00CF74BA" w:rsidP="00CF74BA">
      <w:pPr>
        <w:bidi/>
        <w:jc w:val="both"/>
        <w:rPr>
          <w:rFonts w:cs="David" w:hint="cs"/>
          <w:rtl/>
        </w:rPr>
      </w:pPr>
    </w:p>
    <w:p w14:paraId="1F382CB5" w14:textId="77777777" w:rsidR="00CF74BA" w:rsidRPr="00CF74BA" w:rsidRDefault="00CF74BA" w:rsidP="00CF74BA">
      <w:pPr>
        <w:bidi/>
        <w:jc w:val="both"/>
        <w:rPr>
          <w:rFonts w:cs="David" w:hint="cs"/>
          <w:rtl/>
        </w:rPr>
      </w:pPr>
      <w:r w:rsidRPr="00CF74BA">
        <w:rPr>
          <w:rFonts w:cs="David" w:hint="cs"/>
          <w:rtl/>
        </w:rPr>
        <w:tab/>
        <w:t xml:space="preserve">זה מה שאני מבקשת.  אני מודה שאני לא מבינה את ההבנה המוזרה הזאת, אני חייבת לומר </w:t>
      </w:r>
      <w:r w:rsidRPr="00CF74BA">
        <w:rPr>
          <w:rFonts w:cs="David"/>
          <w:rtl/>
        </w:rPr>
        <w:t>–</w:t>
      </w:r>
      <w:r w:rsidRPr="00CF74BA">
        <w:rPr>
          <w:rFonts w:cs="David" w:hint="cs"/>
          <w:rtl/>
        </w:rPr>
        <w:t xml:space="preserve"> ממש לא מבינה. איך בטיפולי פוריות כן, ובתרומת ביציות לא? </w:t>
      </w:r>
    </w:p>
    <w:p w14:paraId="4917D1DA"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יו"ר הוועדה לקידום מעמד האישה גדעון סער:</w:t>
      </w:r>
    </w:p>
    <w:p w14:paraId="31DA7795" w14:textId="77777777" w:rsidR="00CF74BA" w:rsidRPr="00CF74BA" w:rsidRDefault="00CF74BA" w:rsidP="00CF74BA">
      <w:pPr>
        <w:bidi/>
        <w:jc w:val="both"/>
        <w:rPr>
          <w:rFonts w:cs="David" w:hint="cs"/>
          <w:u w:val="single"/>
          <w:rtl/>
        </w:rPr>
      </w:pPr>
    </w:p>
    <w:p w14:paraId="252A4B60" w14:textId="77777777" w:rsidR="00CF74BA" w:rsidRPr="00CF74BA" w:rsidRDefault="00CF74BA" w:rsidP="00CF74BA">
      <w:pPr>
        <w:bidi/>
        <w:jc w:val="both"/>
        <w:rPr>
          <w:rFonts w:cs="David" w:hint="cs"/>
          <w:rtl/>
        </w:rPr>
      </w:pPr>
      <w:r w:rsidRPr="00CF74BA">
        <w:rPr>
          <w:rFonts w:cs="David" w:hint="cs"/>
          <w:rtl/>
        </w:rPr>
        <w:tab/>
        <w:t xml:space="preserve"> אולי אני אסביר לחברת הכנסת גלאון.</w:t>
      </w:r>
    </w:p>
    <w:p w14:paraId="629A56D9"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5602ACC8" w14:textId="77777777" w:rsidR="00CF74BA" w:rsidRPr="00CF74BA" w:rsidRDefault="00CF74BA" w:rsidP="00CF74BA">
      <w:pPr>
        <w:bidi/>
        <w:jc w:val="both"/>
        <w:rPr>
          <w:rFonts w:cs="David" w:hint="cs"/>
          <w:rtl/>
        </w:rPr>
      </w:pPr>
    </w:p>
    <w:p w14:paraId="3FAB485A" w14:textId="77777777" w:rsidR="00CF74BA" w:rsidRPr="00CF74BA" w:rsidRDefault="00CF74BA" w:rsidP="00CF74BA">
      <w:pPr>
        <w:bidi/>
        <w:jc w:val="both"/>
        <w:rPr>
          <w:rFonts w:cs="David" w:hint="cs"/>
          <w:rtl/>
        </w:rPr>
      </w:pPr>
      <w:r w:rsidRPr="00CF74BA">
        <w:rPr>
          <w:rFonts w:cs="David" w:hint="cs"/>
          <w:rtl/>
        </w:rPr>
        <w:tab/>
        <w:t xml:space="preserve"> אדוני, הדיונים שהיו עד היום בנושא של טיפולי פוריות, היו דיונים ששירתו רק את האינטרסים מתוך נקודת מבט של הממסד הבריאותי, לצורך העניין </w:t>
      </w:r>
      <w:r w:rsidRPr="00CF74BA">
        <w:rPr>
          <w:rFonts w:cs="David"/>
          <w:rtl/>
        </w:rPr>
        <w:t>–</w:t>
      </w:r>
      <w:r w:rsidRPr="00CF74BA">
        <w:rPr>
          <w:rFonts w:cs="David" w:hint="cs"/>
          <w:rtl/>
        </w:rPr>
        <w:t xml:space="preserve"> שיקולים שלא לקחו בחשבון את האינטרסים של נשים, והוועדה הכי מתאימה לעניין הזה בעיני היא הוועדה למעמד האישה. </w:t>
      </w:r>
    </w:p>
    <w:p w14:paraId="29037A6A" w14:textId="77777777" w:rsidR="00CF74BA" w:rsidRPr="00CF74BA" w:rsidRDefault="00CF74BA" w:rsidP="00CF74BA">
      <w:pPr>
        <w:bidi/>
        <w:jc w:val="both"/>
        <w:rPr>
          <w:rFonts w:cs="David" w:hint="cs"/>
          <w:rtl/>
        </w:rPr>
      </w:pPr>
    </w:p>
    <w:p w14:paraId="057C068F" w14:textId="77777777" w:rsidR="00CF74BA" w:rsidRPr="00CF74BA" w:rsidRDefault="00CF74BA" w:rsidP="00CF74BA">
      <w:pPr>
        <w:bidi/>
        <w:jc w:val="both"/>
        <w:rPr>
          <w:rFonts w:cs="David" w:hint="cs"/>
          <w:rtl/>
        </w:rPr>
      </w:pPr>
      <w:r w:rsidRPr="00CF74BA">
        <w:rPr>
          <w:rFonts w:cs="David" w:hint="cs"/>
          <w:rtl/>
        </w:rPr>
        <w:tab/>
        <w:t xml:space="preserve">היתה פנייה של ארגון "אישה לאישה". היתה ציפייה </w:t>
      </w:r>
      <w:r w:rsidRPr="00CF74BA">
        <w:rPr>
          <w:rFonts w:cs="David"/>
          <w:rtl/>
        </w:rPr>
        <w:t>–</w:t>
      </w:r>
      <w:r w:rsidRPr="00CF74BA">
        <w:rPr>
          <w:rFonts w:cs="David" w:hint="cs"/>
          <w:rtl/>
        </w:rPr>
        <w:t xml:space="preserve"> גם של ארגוני הנשים </w:t>
      </w:r>
      <w:r w:rsidRPr="00CF74BA">
        <w:rPr>
          <w:rFonts w:cs="David"/>
          <w:rtl/>
        </w:rPr>
        <w:t>–</w:t>
      </w:r>
      <w:r w:rsidRPr="00CF74BA">
        <w:rPr>
          <w:rFonts w:cs="David" w:hint="cs"/>
          <w:rtl/>
        </w:rPr>
        <w:t xml:space="preserve"> שהחוק הזה יידון בוועדה למעמד האישה, מתוך ראייה שבוועדה הזאת יגנו גם על אינטרסים של נשים ולא רק על אינטרסים שהם ממסדיים ואינטרסים של בעלי עניין כלכליים, אם אפשר לומר זאת כך. </w:t>
      </w:r>
    </w:p>
    <w:p w14:paraId="02144B75" w14:textId="77777777" w:rsidR="00CF74BA" w:rsidRPr="00CF74BA" w:rsidRDefault="00CF74BA" w:rsidP="00CF74BA">
      <w:pPr>
        <w:bidi/>
        <w:jc w:val="both"/>
        <w:rPr>
          <w:rFonts w:cs="David" w:hint="cs"/>
          <w:rtl/>
        </w:rPr>
      </w:pPr>
    </w:p>
    <w:p w14:paraId="5F9F811F" w14:textId="77777777" w:rsidR="00CF74BA" w:rsidRPr="00CF74BA" w:rsidRDefault="00CF74BA" w:rsidP="00CF74BA">
      <w:pPr>
        <w:bidi/>
        <w:jc w:val="both"/>
        <w:rPr>
          <w:rFonts w:cs="David" w:hint="cs"/>
          <w:rtl/>
        </w:rPr>
      </w:pPr>
      <w:r w:rsidRPr="00CF74BA">
        <w:rPr>
          <w:rFonts w:cs="David" w:hint="cs"/>
          <w:rtl/>
        </w:rPr>
        <w:tab/>
        <w:t xml:space="preserve">לכן, נראה לי לא הגיוני שפוריות כן </w:t>
      </w:r>
      <w:r w:rsidRPr="00CF74BA">
        <w:rPr>
          <w:rFonts w:cs="David"/>
          <w:rtl/>
        </w:rPr>
        <w:t>–</w:t>
      </w:r>
      <w:r w:rsidRPr="00CF74BA">
        <w:rPr>
          <w:rFonts w:cs="David" w:hint="cs"/>
          <w:rtl/>
        </w:rPr>
        <w:t xml:space="preserve"> ואני כמובן בעד שטיפולי פוריות יידונו בוועדה למעמד האישה, שלא יובן לא נכון </w:t>
      </w:r>
      <w:r w:rsidRPr="00CF74BA">
        <w:rPr>
          <w:rFonts w:cs="David"/>
          <w:rtl/>
        </w:rPr>
        <w:t>–</w:t>
      </w:r>
      <w:r w:rsidRPr="00CF74BA">
        <w:rPr>
          <w:rFonts w:cs="David" w:hint="cs"/>
          <w:rtl/>
        </w:rPr>
        <w:t xml:space="preserve"> אבל שנושא תרומת ביציות לא יידון בוועדה למעמד האישה זה נראה לי לא הגיוני. </w:t>
      </w:r>
    </w:p>
    <w:p w14:paraId="05297642"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ועדת העבודה, הרווחה והבריאות משה שרוני:</w:t>
      </w:r>
    </w:p>
    <w:p w14:paraId="22AA6CFD" w14:textId="77777777" w:rsidR="00CF74BA" w:rsidRPr="00CF74BA" w:rsidRDefault="00CF74BA" w:rsidP="00CF74BA">
      <w:pPr>
        <w:bidi/>
        <w:jc w:val="both"/>
        <w:rPr>
          <w:rFonts w:cs="David" w:hint="cs"/>
          <w:rtl/>
        </w:rPr>
      </w:pPr>
    </w:p>
    <w:p w14:paraId="7F23E36C" w14:textId="77777777" w:rsidR="00CF74BA" w:rsidRPr="00CF74BA" w:rsidRDefault="00CF74BA" w:rsidP="00CF74BA">
      <w:pPr>
        <w:bidi/>
        <w:jc w:val="both"/>
        <w:rPr>
          <w:rFonts w:cs="David" w:hint="cs"/>
          <w:rtl/>
        </w:rPr>
      </w:pPr>
      <w:r w:rsidRPr="00CF74BA">
        <w:rPr>
          <w:rFonts w:cs="David" w:hint="cs"/>
          <w:rtl/>
        </w:rPr>
        <w:tab/>
        <w:t xml:space="preserve">אני לא מבין. ועדת העבודה, הרווחה והבריאות זה ממסד? באמת... יש גבול לכל דבר, זהבה. </w:t>
      </w:r>
    </w:p>
    <w:p w14:paraId="1ED8AB4F" w14:textId="77777777" w:rsidR="00CF74BA" w:rsidRPr="00CF74BA" w:rsidRDefault="00CF74BA" w:rsidP="00CF74BA">
      <w:pPr>
        <w:bidi/>
        <w:jc w:val="both"/>
        <w:rPr>
          <w:rFonts w:cs="David"/>
          <w:u w:val="single"/>
          <w:rtl/>
        </w:rPr>
      </w:pPr>
      <w:r w:rsidRPr="00CF74BA">
        <w:rPr>
          <w:rFonts w:cs="David"/>
          <w:rtl/>
        </w:rPr>
        <w:br/>
      </w:r>
    </w:p>
    <w:p w14:paraId="7930BFF3" w14:textId="77777777" w:rsidR="00CF74BA" w:rsidRPr="00CF74BA" w:rsidRDefault="00CF74BA" w:rsidP="00CF74BA">
      <w:pPr>
        <w:bidi/>
        <w:jc w:val="both"/>
        <w:rPr>
          <w:rFonts w:cs="David" w:hint="cs"/>
          <w:rtl/>
        </w:rPr>
      </w:pPr>
      <w:r w:rsidRPr="00CF74BA">
        <w:rPr>
          <w:rFonts w:cs="David"/>
          <w:u w:val="single"/>
          <w:rtl/>
        </w:rPr>
        <w:br w:type="page"/>
      </w:r>
      <w:r w:rsidRPr="00CF74BA">
        <w:rPr>
          <w:rFonts w:cs="David" w:hint="cs"/>
          <w:u w:val="single"/>
          <w:rtl/>
        </w:rPr>
        <w:t>זהבה גלאון:</w:t>
      </w:r>
    </w:p>
    <w:p w14:paraId="5E40CDB4" w14:textId="77777777" w:rsidR="00CF74BA" w:rsidRPr="00CF74BA" w:rsidRDefault="00CF74BA" w:rsidP="00CF74BA">
      <w:pPr>
        <w:bidi/>
        <w:jc w:val="both"/>
        <w:rPr>
          <w:rFonts w:cs="David" w:hint="cs"/>
          <w:rtl/>
        </w:rPr>
      </w:pPr>
    </w:p>
    <w:p w14:paraId="7720591D" w14:textId="77777777" w:rsidR="00CF74BA" w:rsidRPr="00CF74BA" w:rsidRDefault="00CF74BA" w:rsidP="00CF74BA">
      <w:pPr>
        <w:bidi/>
        <w:jc w:val="both"/>
        <w:rPr>
          <w:rFonts w:cs="David" w:hint="cs"/>
          <w:rtl/>
        </w:rPr>
      </w:pPr>
      <w:r w:rsidRPr="00CF74BA">
        <w:rPr>
          <w:rFonts w:cs="David" w:hint="cs"/>
          <w:rtl/>
        </w:rPr>
        <w:tab/>
        <w:t xml:space="preserve"> הוועדה עצמה לא, אבל האינטרסים שנדונו שם. </w:t>
      </w:r>
    </w:p>
    <w:p w14:paraId="2F07AEDD"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יו"ר הוועדה לקידום מעמד האישה גדעון סער:</w:t>
      </w:r>
    </w:p>
    <w:p w14:paraId="54CC1B8B" w14:textId="77777777" w:rsidR="00CF74BA" w:rsidRPr="00CF74BA" w:rsidRDefault="00CF74BA" w:rsidP="00CF74BA">
      <w:pPr>
        <w:bidi/>
        <w:jc w:val="both"/>
        <w:rPr>
          <w:rFonts w:cs="David" w:hint="cs"/>
          <w:u w:val="single"/>
          <w:rtl/>
        </w:rPr>
      </w:pPr>
    </w:p>
    <w:p w14:paraId="3549735F" w14:textId="77777777" w:rsidR="00CF74BA" w:rsidRPr="00CF74BA" w:rsidRDefault="00CF74BA" w:rsidP="00CF74BA">
      <w:pPr>
        <w:bidi/>
        <w:jc w:val="both"/>
        <w:rPr>
          <w:rFonts w:cs="David" w:hint="cs"/>
          <w:rtl/>
        </w:rPr>
      </w:pPr>
      <w:r w:rsidRPr="00CF74BA">
        <w:rPr>
          <w:rFonts w:cs="David" w:hint="cs"/>
          <w:rtl/>
        </w:rPr>
        <w:tab/>
        <w:t xml:space="preserve"> למה?</w:t>
      </w:r>
    </w:p>
    <w:p w14:paraId="5DDBCF1D"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ועדת העבודה, הרווחה והבריאות משה שרוני:</w:t>
      </w:r>
    </w:p>
    <w:p w14:paraId="54A56FF0" w14:textId="77777777" w:rsidR="00CF74BA" w:rsidRPr="00CF74BA" w:rsidRDefault="00CF74BA" w:rsidP="00CF74BA">
      <w:pPr>
        <w:bidi/>
        <w:jc w:val="both"/>
        <w:rPr>
          <w:rFonts w:cs="David" w:hint="cs"/>
          <w:rtl/>
        </w:rPr>
      </w:pPr>
    </w:p>
    <w:p w14:paraId="69C4334F" w14:textId="77777777" w:rsidR="00CF74BA" w:rsidRPr="00CF74BA" w:rsidRDefault="00CF74BA" w:rsidP="00CF74BA">
      <w:pPr>
        <w:bidi/>
        <w:jc w:val="both"/>
        <w:rPr>
          <w:rFonts w:cs="David" w:hint="cs"/>
          <w:rtl/>
        </w:rPr>
      </w:pPr>
      <w:r w:rsidRPr="00CF74BA">
        <w:rPr>
          <w:rFonts w:cs="David" w:hint="cs"/>
          <w:rtl/>
        </w:rPr>
        <w:tab/>
        <w:t xml:space="preserve">באמת... עד כאן. </w:t>
      </w:r>
    </w:p>
    <w:p w14:paraId="26F157D6"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13C36311" w14:textId="77777777" w:rsidR="00CF74BA" w:rsidRPr="00CF74BA" w:rsidRDefault="00CF74BA" w:rsidP="00CF74BA">
      <w:pPr>
        <w:bidi/>
        <w:jc w:val="both"/>
        <w:rPr>
          <w:rFonts w:cs="David" w:hint="cs"/>
          <w:rtl/>
        </w:rPr>
      </w:pPr>
    </w:p>
    <w:p w14:paraId="49BC511A" w14:textId="77777777" w:rsidR="00CF74BA" w:rsidRPr="00CF74BA" w:rsidRDefault="00CF74BA" w:rsidP="00CF74BA">
      <w:pPr>
        <w:bidi/>
        <w:jc w:val="both"/>
        <w:rPr>
          <w:rFonts w:cs="David" w:hint="cs"/>
          <w:rtl/>
        </w:rPr>
      </w:pPr>
      <w:r w:rsidRPr="00CF74BA">
        <w:rPr>
          <w:rFonts w:cs="David" w:hint="cs"/>
          <w:rtl/>
        </w:rPr>
        <w:tab/>
        <w:t xml:space="preserve">אני חושב שהוא ענה לך בקצרה ולעניין. </w:t>
      </w:r>
    </w:p>
    <w:p w14:paraId="588028B0"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47A5C466" w14:textId="77777777" w:rsidR="00CF74BA" w:rsidRPr="00CF74BA" w:rsidRDefault="00CF74BA" w:rsidP="00CF74BA">
      <w:pPr>
        <w:bidi/>
        <w:jc w:val="both"/>
        <w:rPr>
          <w:rFonts w:cs="David" w:hint="cs"/>
          <w:rtl/>
        </w:rPr>
      </w:pPr>
    </w:p>
    <w:p w14:paraId="3D6C5C70" w14:textId="77777777" w:rsidR="00CF74BA" w:rsidRPr="00CF74BA" w:rsidRDefault="00CF74BA" w:rsidP="00CF74BA">
      <w:pPr>
        <w:bidi/>
        <w:jc w:val="both"/>
        <w:rPr>
          <w:rFonts w:cs="David" w:hint="cs"/>
          <w:rtl/>
        </w:rPr>
      </w:pPr>
      <w:r w:rsidRPr="00CF74BA">
        <w:rPr>
          <w:rFonts w:cs="David" w:hint="cs"/>
          <w:rtl/>
        </w:rPr>
        <w:tab/>
        <w:t xml:space="preserve">למה? כי פוריות זה חוקים שלך </w:t>
      </w:r>
      <w:r w:rsidRPr="00CF74BA">
        <w:rPr>
          <w:rFonts w:cs="David"/>
          <w:rtl/>
        </w:rPr>
        <w:t>–</w:t>
      </w:r>
      <w:r w:rsidRPr="00CF74BA">
        <w:rPr>
          <w:rFonts w:cs="David" w:hint="cs"/>
          <w:rtl/>
        </w:rPr>
        <w:t xml:space="preserve"> אז זה בוועדה שלך, ונושא ביציות זה לא חוק שלך.</w:t>
      </w:r>
    </w:p>
    <w:p w14:paraId="0123174C"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יו"ר הוועדה לקידום מעמד האישה גדעון סער:</w:t>
      </w:r>
    </w:p>
    <w:p w14:paraId="3A417396" w14:textId="77777777" w:rsidR="00CF74BA" w:rsidRPr="00CF74BA" w:rsidRDefault="00CF74BA" w:rsidP="00CF74BA">
      <w:pPr>
        <w:bidi/>
        <w:jc w:val="both"/>
        <w:rPr>
          <w:rFonts w:cs="David" w:hint="cs"/>
          <w:u w:val="single"/>
          <w:rtl/>
        </w:rPr>
      </w:pPr>
    </w:p>
    <w:p w14:paraId="7BFC0513" w14:textId="77777777" w:rsidR="00CF74BA" w:rsidRPr="00CF74BA" w:rsidRDefault="00CF74BA" w:rsidP="00CF74BA">
      <w:pPr>
        <w:bidi/>
        <w:jc w:val="both"/>
        <w:rPr>
          <w:rFonts w:cs="David" w:hint="cs"/>
          <w:rtl/>
        </w:rPr>
      </w:pPr>
      <w:r w:rsidRPr="00CF74BA">
        <w:rPr>
          <w:rFonts w:cs="David" w:hint="cs"/>
          <w:rtl/>
        </w:rPr>
        <w:tab/>
        <w:t xml:space="preserve">חברת הכנסת גלאון מנסה להסביר גם אותי וגם אותה, ואני מבקש לעשות סדר. </w:t>
      </w:r>
    </w:p>
    <w:p w14:paraId="0E5BAF6E"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6E65B672" w14:textId="77777777" w:rsidR="00CF74BA" w:rsidRPr="00CF74BA" w:rsidRDefault="00CF74BA" w:rsidP="00CF74BA">
      <w:pPr>
        <w:bidi/>
        <w:jc w:val="both"/>
        <w:rPr>
          <w:rFonts w:cs="David" w:hint="cs"/>
          <w:rtl/>
        </w:rPr>
      </w:pPr>
    </w:p>
    <w:p w14:paraId="4F15290D" w14:textId="77777777" w:rsidR="00CF74BA" w:rsidRPr="00CF74BA" w:rsidRDefault="00CF74BA" w:rsidP="00CF74BA">
      <w:pPr>
        <w:bidi/>
        <w:jc w:val="both"/>
        <w:rPr>
          <w:rFonts w:cs="David" w:hint="cs"/>
          <w:rtl/>
        </w:rPr>
      </w:pPr>
      <w:r w:rsidRPr="00CF74BA">
        <w:rPr>
          <w:rFonts w:cs="David" w:hint="cs"/>
          <w:rtl/>
        </w:rPr>
        <w:tab/>
        <w:t xml:space="preserve"> לא, זה לא בסדר. </w:t>
      </w:r>
    </w:p>
    <w:p w14:paraId="79D4B874"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יו"ר הוועדה לקידום מעמד האישה גדעון סער:</w:t>
      </w:r>
    </w:p>
    <w:p w14:paraId="70B52715" w14:textId="77777777" w:rsidR="00CF74BA" w:rsidRPr="00CF74BA" w:rsidRDefault="00CF74BA" w:rsidP="00CF74BA">
      <w:pPr>
        <w:bidi/>
        <w:jc w:val="both"/>
        <w:rPr>
          <w:rFonts w:cs="David" w:hint="cs"/>
          <w:u w:val="single"/>
          <w:rtl/>
        </w:rPr>
      </w:pPr>
    </w:p>
    <w:p w14:paraId="70A95506" w14:textId="77777777" w:rsidR="00CF74BA" w:rsidRPr="00CF74BA" w:rsidRDefault="00CF74BA" w:rsidP="00CF74BA">
      <w:pPr>
        <w:bidi/>
        <w:jc w:val="both"/>
        <w:rPr>
          <w:rFonts w:cs="David" w:hint="cs"/>
          <w:rtl/>
        </w:rPr>
      </w:pPr>
      <w:r w:rsidRPr="00CF74BA">
        <w:rPr>
          <w:rFonts w:cs="David" w:hint="cs"/>
          <w:rtl/>
        </w:rPr>
        <w:tab/>
        <w:t xml:space="preserve"> מאה אחוז. רק את בסדר, ואף אחד חוץ ממך הוא לא בסדר. </w:t>
      </w:r>
    </w:p>
    <w:p w14:paraId="2B2FC5E3"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62C74EEF" w14:textId="77777777" w:rsidR="00CF74BA" w:rsidRPr="00CF74BA" w:rsidRDefault="00CF74BA" w:rsidP="00CF74BA">
      <w:pPr>
        <w:bidi/>
        <w:jc w:val="both"/>
        <w:rPr>
          <w:rFonts w:cs="David" w:hint="cs"/>
          <w:rtl/>
        </w:rPr>
      </w:pPr>
    </w:p>
    <w:p w14:paraId="132C0CE1" w14:textId="77777777" w:rsidR="00CF74BA" w:rsidRPr="00CF74BA" w:rsidRDefault="00CF74BA" w:rsidP="00CF74BA">
      <w:pPr>
        <w:bidi/>
        <w:jc w:val="both"/>
        <w:rPr>
          <w:rFonts w:cs="David" w:hint="cs"/>
          <w:rtl/>
        </w:rPr>
      </w:pPr>
      <w:r w:rsidRPr="00CF74BA">
        <w:rPr>
          <w:rFonts w:cs="David" w:hint="cs"/>
          <w:rtl/>
        </w:rPr>
        <w:tab/>
        <w:t xml:space="preserve"> לא. זה לא אינטרס שלי, זה לא חוק שלי. </w:t>
      </w:r>
    </w:p>
    <w:p w14:paraId="1BF6D65A"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יו"ר הוועדה לקידום מעמד האישה גדעון סער:</w:t>
      </w:r>
    </w:p>
    <w:p w14:paraId="678A0087" w14:textId="77777777" w:rsidR="00CF74BA" w:rsidRPr="00CF74BA" w:rsidRDefault="00CF74BA" w:rsidP="00CF74BA">
      <w:pPr>
        <w:bidi/>
        <w:jc w:val="both"/>
        <w:rPr>
          <w:rFonts w:cs="David" w:hint="cs"/>
          <w:u w:val="single"/>
          <w:rtl/>
        </w:rPr>
      </w:pPr>
    </w:p>
    <w:p w14:paraId="34431FF9" w14:textId="77777777" w:rsidR="00CF74BA" w:rsidRPr="00CF74BA" w:rsidRDefault="00CF74BA" w:rsidP="00CF74BA">
      <w:pPr>
        <w:bidi/>
        <w:jc w:val="both"/>
        <w:rPr>
          <w:rFonts w:cs="David" w:hint="cs"/>
          <w:rtl/>
        </w:rPr>
      </w:pPr>
      <w:r w:rsidRPr="00CF74BA">
        <w:rPr>
          <w:rFonts w:cs="David" w:hint="cs"/>
          <w:rtl/>
        </w:rPr>
        <w:tab/>
        <w:t xml:space="preserve"> אני בכל זאת מבקש את רשות הדיבור, אדוני היושב-ראש. למרות שאני לא קיבלתי פנייה, אני בהחלט תבעתי שהחוק הזה יידון בוועדה למעמד האישה. החוק הזה נמצא בוועדה הזאת כמה שבועות, במסגרת מספר חוקים שהיו שנויים במחלוקת ביני לבין יושב-ראש ועדת העבודה הרווחה.</w:t>
      </w:r>
    </w:p>
    <w:p w14:paraId="0E2E60A3" w14:textId="77777777" w:rsidR="00CF74BA" w:rsidRPr="00CF74BA" w:rsidRDefault="00CF74BA" w:rsidP="00CF74BA">
      <w:pPr>
        <w:bidi/>
        <w:jc w:val="both"/>
        <w:rPr>
          <w:rFonts w:cs="David" w:hint="cs"/>
          <w:rtl/>
        </w:rPr>
      </w:pPr>
    </w:p>
    <w:p w14:paraId="243E0424" w14:textId="77777777" w:rsidR="00CF74BA" w:rsidRPr="00CF74BA" w:rsidRDefault="00CF74BA" w:rsidP="00CF74BA">
      <w:pPr>
        <w:bidi/>
        <w:jc w:val="both"/>
        <w:rPr>
          <w:rFonts w:cs="David" w:hint="cs"/>
          <w:rtl/>
        </w:rPr>
      </w:pPr>
      <w:r w:rsidRPr="00CF74BA">
        <w:rPr>
          <w:rFonts w:cs="David" w:hint="cs"/>
          <w:rtl/>
        </w:rPr>
        <w:tab/>
        <w:t xml:space="preserve">אני רוצה לציין שבכל המקרים הללו - לצערי ובניגוד לעמדתי - עמדת הייעוץ המשפטי היתה שהם צריכים להידון בוועדת העבודה, הרווחה והבריאות. </w:t>
      </w:r>
    </w:p>
    <w:p w14:paraId="7A319205" w14:textId="77777777" w:rsidR="00CF74BA" w:rsidRPr="00CF74BA" w:rsidRDefault="00CF74BA" w:rsidP="00CF74BA">
      <w:pPr>
        <w:bidi/>
        <w:jc w:val="both"/>
        <w:rPr>
          <w:rFonts w:cs="David" w:hint="cs"/>
          <w:rtl/>
        </w:rPr>
      </w:pPr>
    </w:p>
    <w:p w14:paraId="5ABBCBD1" w14:textId="77777777" w:rsidR="00CF74BA" w:rsidRPr="00CF74BA" w:rsidRDefault="00CF74BA" w:rsidP="00CF74BA">
      <w:pPr>
        <w:bidi/>
        <w:jc w:val="both"/>
        <w:rPr>
          <w:rFonts w:cs="David" w:hint="cs"/>
          <w:rtl/>
        </w:rPr>
      </w:pPr>
      <w:r w:rsidRPr="00CF74BA">
        <w:rPr>
          <w:rFonts w:cs="David" w:hint="cs"/>
          <w:rtl/>
        </w:rPr>
        <w:tab/>
        <w:t xml:space="preserve">אין שום ספק ששני הסוגים של החוקים, דהיינו תיקונים לחוק עבודת נשים, כפי שאנחנו שומעים </w:t>
      </w:r>
      <w:r w:rsidRPr="00CF74BA">
        <w:rPr>
          <w:rFonts w:cs="David"/>
          <w:rtl/>
        </w:rPr>
        <w:t>–</w:t>
      </w:r>
      <w:r w:rsidRPr="00CF74BA">
        <w:rPr>
          <w:rFonts w:cs="David" w:hint="cs"/>
          <w:rtl/>
        </w:rPr>
        <w:t xml:space="preserve"> יש בזה עבודה ויש בזה נשים. נושא של ביציות, אין ספק </w:t>
      </w:r>
      <w:r w:rsidRPr="00CF74BA">
        <w:rPr>
          <w:rFonts w:cs="David"/>
          <w:rtl/>
        </w:rPr>
        <w:t>–</w:t>
      </w:r>
      <w:r w:rsidRPr="00CF74BA">
        <w:rPr>
          <w:rFonts w:cs="David" w:hint="cs"/>
          <w:rtl/>
        </w:rPr>
        <w:t xml:space="preserve"> יש זיקה למעמד האישה, יש זיקה לנושא בריאות. </w:t>
      </w:r>
    </w:p>
    <w:p w14:paraId="7186F075" w14:textId="77777777" w:rsidR="00CF74BA" w:rsidRPr="00CF74BA" w:rsidRDefault="00CF74BA" w:rsidP="00CF74BA">
      <w:pPr>
        <w:bidi/>
        <w:jc w:val="both"/>
        <w:rPr>
          <w:rFonts w:cs="David" w:hint="cs"/>
          <w:rtl/>
        </w:rPr>
      </w:pPr>
    </w:p>
    <w:p w14:paraId="60C3A90B" w14:textId="77777777" w:rsidR="00CF74BA" w:rsidRPr="00CF74BA" w:rsidRDefault="00CF74BA" w:rsidP="00CF74BA">
      <w:pPr>
        <w:bidi/>
        <w:jc w:val="both"/>
        <w:rPr>
          <w:rFonts w:cs="David" w:hint="cs"/>
          <w:rtl/>
        </w:rPr>
      </w:pPr>
      <w:r w:rsidRPr="00CF74BA">
        <w:rPr>
          <w:rFonts w:cs="David" w:hint="cs"/>
          <w:rtl/>
        </w:rPr>
        <w:tab/>
        <w:t>זאת אומרת, ברמה העניינית ניתן לטעון לשתי העמדות. ברמה המשפטית, הייעוץ המשפטי של הכנסת טען שהם צריכים כולם לעבור לוועדת העבודה והרווחה.</w:t>
      </w:r>
    </w:p>
    <w:p w14:paraId="4D39049B" w14:textId="77777777" w:rsidR="00CF74BA" w:rsidRPr="00CF74BA" w:rsidRDefault="00CF74BA" w:rsidP="00CF74BA">
      <w:pPr>
        <w:bidi/>
        <w:jc w:val="both"/>
        <w:rPr>
          <w:rFonts w:cs="David" w:hint="cs"/>
          <w:rtl/>
        </w:rPr>
      </w:pPr>
    </w:p>
    <w:p w14:paraId="1F728095" w14:textId="77777777" w:rsidR="00CF74BA" w:rsidRPr="00CF74BA" w:rsidRDefault="00CF74BA" w:rsidP="00CF74BA">
      <w:pPr>
        <w:bidi/>
        <w:jc w:val="both"/>
        <w:rPr>
          <w:rFonts w:cs="David" w:hint="cs"/>
          <w:rtl/>
        </w:rPr>
      </w:pPr>
      <w:r w:rsidRPr="00CF74BA">
        <w:rPr>
          <w:rFonts w:cs="David" w:hint="cs"/>
          <w:rtl/>
        </w:rPr>
        <w:tab/>
        <w:t xml:space="preserve">אני בעניין זה </w:t>
      </w:r>
      <w:r w:rsidRPr="00CF74BA">
        <w:rPr>
          <w:rFonts w:cs="David"/>
          <w:rtl/>
        </w:rPr>
        <w:t>–</w:t>
      </w:r>
      <w:r w:rsidRPr="00CF74BA">
        <w:rPr>
          <w:rFonts w:cs="David" w:hint="cs"/>
          <w:rtl/>
        </w:rPr>
        <w:t xml:space="preserve"> כמו בהרבה מאוד עניינים אחרים </w:t>
      </w:r>
      <w:r w:rsidRPr="00CF74BA">
        <w:rPr>
          <w:rFonts w:cs="David"/>
          <w:rtl/>
        </w:rPr>
        <w:t>–</w:t>
      </w:r>
      <w:r w:rsidRPr="00CF74BA">
        <w:rPr>
          <w:rFonts w:cs="David" w:hint="cs"/>
          <w:rtl/>
        </w:rPr>
        <w:t xml:space="preserve"> ניהלתי מאבק מאוד קשה, היתה לנו גם שורה של פגישות בניסיון להגיע להבנה. אני חייב להגיד שגם חבר הכנסת שרוני מצדו ניהל את המאבק על האינטרסים כפי שהוא רואה את התקנון.</w:t>
      </w:r>
    </w:p>
    <w:p w14:paraId="06BB988B" w14:textId="77777777" w:rsidR="00CF74BA" w:rsidRPr="00CF74BA" w:rsidRDefault="00CF74BA" w:rsidP="00CF74BA">
      <w:pPr>
        <w:bidi/>
        <w:jc w:val="both"/>
        <w:rPr>
          <w:rFonts w:cs="David" w:hint="cs"/>
          <w:rtl/>
        </w:rPr>
      </w:pPr>
    </w:p>
    <w:p w14:paraId="65D7B9C0" w14:textId="77777777" w:rsidR="00CF74BA" w:rsidRPr="00CF74BA" w:rsidRDefault="00CF74BA" w:rsidP="00CF74BA">
      <w:pPr>
        <w:bidi/>
        <w:jc w:val="both"/>
        <w:rPr>
          <w:rFonts w:cs="David" w:hint="cs"/>
          <w:rtl/>
        </w:rPr>
      </w:pPr>
      <w:r w:rsidRPr="00CF74BA">
        <w:rPr>
          <w:rFonts w:cs="David" w:hint="cs"/>
          <w:rtl/>
        </w:rPr>
        <w:tab/>
        <w:t xml:space="preserve">בסופו של דבר, הגענו להבנה, לאחר שגם היה לי ברור מה התוצאות של לא להגיע להבנה. אני חושב שלא היה מצב שבו נושאים של חקיקה נידונו בוועדה לקידום מעמד האישה יותר מאשר בקדנציה הזאת. </w:t>
      </w:r>
    </w:p>
    <w:p w14:paraId="1FFDEFDD" w14:textId="77777777" w:rsidR="00CF74BA" w:rsidRPr="00CF74BA" w:rsidRDefault="00CF74BA" w:rsidP="00CF74BA">
      <w:pPr>
        <w:bidi/>
        <w:jc w:val="both"/>
        <w:rPr>
          <w:rFonts w:cs="David" w:hint="cs"/>
          <w:rtl/>
        </w:rPr>
      </w:pPr>
    </w:p>
    <w:p w14:paraId="6BE7C773" w14:textId="77777777" w:rsidR="00CF74BA" w:rsidRPr="00CF74BA" w:rsidRDefault="00CF74BA" w:rsidP="00CF74BA">
      <w:pPr>
        <w:bidi/>
        <w:jc w:val="both"/>
        <w:rPr>
          <w:rFonts w:cs="David" w:hint="cs"/>
          <w:rtl/>
        </w:rPr>
      </w:pPr>
      <w:r w:rsidRPr="00CF74BA">
        <w:rPr>
          <w:rFonts w:cs="David" w:hint="cs"/>
          <w:rtl/>
        </w:rPr>
        <w:tab/>
        <w:t xml:space="preserve">נושא של טיפולי פוריות הוא נושא אשר בכללותו עלה בוועדה לקידום מעמד האישה; עלו שלוש או ארבע הצעות לרפורמות בטיפולי פוריות </w:t>
      </w:r>
      <w:r w:rsidRPr="00CF74BA">
        <w:rPr>
          <w:rFonts w:cs="David"/>
          <w:rtl/>
        </w:rPr>
        <w:t>–</w:t>
      </w:r>
      <w:r w:rsidRPr="00CF74BA">
        <w:rPr>
          <w:rFonts w:cs="David" w:hint="cs"/>
          <w:rtl/>
        </w:rPr>
        <w:t xml:space="preserve"> כולן נדונו אצלנו כהצעות לחקיקה, זה דבר מאוד חשוב.</w:t>
      </w:r>
    </w:p>
    <w:p w14:paraId="35DB82A2" w14:textId="77777777" w:rsidR="00CF74BA" w:rsidRPr="00CF74BA" w:rsidRDefault="00CF74BA" w:rsidP="00CF74BA">
      <w:pPr>
        <w:bidi/>
        <w:jc w:val="both"/>
        <w:rPr>
          <w:rFonts w:cs="David" w:hint="cs"/>
          <w:rtl/>
        </w:rPr>
      </w:pPr>
    </w:p>
    <w:p w14:paraId="412F646E" w14:textId="77777777" w:rsidR="00CF74BA" w:rsidRPr="00CF74BA" w:rsidRDefault="00CF74BA" w:rsidP="00CF74BA">
      <w:pPr>
        <w:bidi/>
        <w:jc w:val="both"/>
        <w:rPr>
          <w:rFonts w:cs="David" w:hint="cs"/>
          <w:rtl/>
        </w:rPr>
      </w:pPr>
      <w:r w:rsidRPr="00CF74BA">
        <w:rPr>
          <w:rFonts w:cs="David" w:hint="cs"/>
          <w:rtl/>
        </w:rPr>
        <w:tab/>
        <w:t>זה לא בא למעט בנושא של תרומת ביציות. הייתי מאוד רוצה שנושא תרומות ביציות יידון גם הוא בוועדה לקידום מעמד האישה.</w:t>
      </w:r>
    </w:p>
    <w:p w14:paraId="522CB929" w14:textId="77777777" w:rsidR="00CF74BA" w:rsidRPr="00CF74BA" w:rsidRDefault="00CF74BA" w:rsidP="00CF74BA">
      <w:pPr>
        <w:bidi/>
        <w:jc w:val="both"/>
        <w:rPr>
          <w:rFonts w:cs="David"/>
          <w:rtl/>
        </w:rPr>
      </w:pPr>
      <w:r w:rsidRPr="00CF74BA">
        <w:rPr>
          <w:rFonts w:cs="David"/>
          <w:rtl/>
        </w:rPr>
        <w:br/>
      </w:r>
      <w:r w:rsidRPr="00CF74BA">
        <w:rPr>
          <w:rFonts w:cs="David" w:hint="eastAsia"/>
          <w:u w:val="single"/>
          <w:rtl/>
        </w:rPr>
        <w:t>אורי</w:t>
      </w:r>
      <w:r w:rsidRPr="00CF74BA">
        <w:rPr>
          <w:rFonts w:cs="David"/>
          <w:u w:val="single"/>
          <w:rtl/>
        </w:rPr>
        <w:t xml:space="preserve"> אריאל:</w:t>
      </w:r>
    </w:p>
    <w:p w14:paraId="18C834A3" w14:textId="77777777" w:rsidR="00CF74BA" w:rsidRPr="00CF74BA" w:rsidRDefault="00CF74BA" w:rsidP="00CF74BA">
      <w:pPr>
        <w:bidi/>
        <w:jc w:val="both"/>
        <w:rPr>
          <w:rFonts w:cs="David"/>
          <w:rtl/>
        </w:rPr>
      </w:pPr>
    </w:p>
    <w:p w14:paraId="5398036A" w14:textId="77777777" w:rsidR="00CF74BA" w:rsidRPr="00CF74BA" w:rsidRDefault="00CF74BA" w:rsidP="00CF74BA">
      <w:pPr>
        <w:bidi/>
        <w:jc w:val="both"/>
        <w:rPr>
          <w:rFonts w:cs="David" w:hint="cs"/>
          <w:rtl/>
        </w:rPr>
      </w:pPr>
      <w:r w:rsidRPr="00CF74BA">
        <w:rPr>
          <w:rFonts w:cs="David"/>
          <w:rtl/>
        </w:rPr>
        <w:tab/>
      </w:r>
      <w:r w:rsidRPr="00CF74BA">
        <w:rPr>
          <w:rFonts w:cs="David" w:hint="cs"/>
          <w:rtl/>
        </w:rPr>
        <w:t xml:space="preserve"> גדעון, אולי אפשר שידונו לקריאה הראשונה אצלך בוועדה, ואחרי כן זה יועבר.</w:t>
      </w:r>
    </w:p>
    <w:p w14:paraId="09C7EE2D"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יו"ר הוועדה לקידום מעמד האישה גדעון סער:</w:t>
      </w:r>
    </w:p>
    <w:p w14:paraId="5608E0B4" w14:textId="77777777" w:rsidR="00CF74BA" w:rsidRPr="00CF74BA" w:rsidRDefault="00CF74BA" w:rsidP="00CF74BA">
      <w:pPr>
        <w:bidi/>
        <w:jc w:val="both"/>
        <w:rPr>
          <w:rFonts w:cs="David" w:hint="cs"/>
          <w:u w:val="single"/>
          <w:rtl/>
        </w:rPr>
      </w:pPr>
    </w:p>
    <w:p w14:paraId="2DA1479D" w14:textId="77777777" w:rsidR="00CF74BA" w:rsidRPr="00CF74BA" w:rsidRDefault="00CF74BA" w:rsidP="00CF74BA">
      <w:pPr>
        <w:bidi/>
        <w:jc w:val="both"/>
        <w:rPr>
          <w:rFonts w:cs="David" w:hint="cs"/>
          <w:rtl/>
        </w:rPr>
      </w:pPr>
      <w:r w:rsidRPr="00CF74BA">
        <w:rPr>
          <w:rFonts w:cs="David" w:hint="cs"/>
          <w:rtl/>
        </w:rPr>
        <w:tab/>
        <w:t xml:space="preserve"> לצערי, לא כל מה שאני רוצה קורה </w:t>
      </w:r>
      <w:r w:rsidRPr="00CF74BA">
        <w:rPr>
          <w:rFonts w:cs="David"/>
          <w:rtl/>
        </w:rPr>
        <w:t>–</w:t>
      </w:r>
      <w:r w:rsidRPr="00CF74BA">
        <w:rPr>
          <w:rFonts w:cs="David" w:hint="cs"/>
          <w:rtl/>
        </w:rPr>
        <w:t xml:space="preserve"> אני משתדל שחלק ממה שאני נלחם עליו יקרה </w:t>
      </w:r>
      <w:r w:rsidRPr="00CF74BA">
        <w:rPr>
          <w:rFonts w:cs="David"/>
          <w:rtl/>
        </w:rPr>
        <w:t>–</w:t>
      </w:r>
      <w:r w:rsidRPr="00CF74BA">
        <w:rPr>
          <w:rFonts w:cs="David" w:hint="cs"/>
          <w:rtl/>
        </w:rPr>
        <w:t xml:space="preserve"> ויכול להיות שיש כאלה שהם הרבה יותר טובים ממני ויכולים להגיע להישגים טובים ממני.</w:t>
      </w:r>
    </w:p>
    <w:p w14:paraId="1F450CEE"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370DD776" w14:textId="77777777" w:rsidR="00CF74BA" w:rsidRPr="00CF74BA" w:rsidRDefault="00CF74BA" w:rsidP="00CF74BA">
      <w:pPr>
        <w:bidi/>
        <w:jc w:val="both"/>
        <w:rPr>
          <w:rFonts w:cs="David" w:hint="cs"/>
          <w:rtl/>
        </w:rPr>
      </w:pPr>
    </w:p>
    <w:p w14:paraId="290F8AE8" w14:textId="77777777" w:rsidR="00CF74BA" w:rsidRPr="00CF74BA" w:rsidRDefault="00CF74BA" w:rsidP="00CF74BA">
      <w:pPr>
        <w:bidi/>
        <w:jc w:val="both"/>
        <w:rPr>
          <w:rFonts w:cs="David" w:hint="cs"/>
          <w:rtl/>
        </w:rPr>
      </w:pPr>
      <w:r w:rsidRPr="00CF74BA">
        <w:rPr>
          <w:rFonts w:cs="David" w:hint="cs"/>
          <w:rtl/>
        </w:rPr>
        <w:tab/>
        <w:t xml:space="preserve">אם הייתי יודעת שאתה מגיע להישגים, יכול להיות שהייתי מתערבת גם. </w:t>
      </w:r>
    </w:p>
    <w:p w14:paraId="5450B33B" w14:textId="77777777" w:rsidR="00CF74BA" w:rsidRPr="00CF74BA" w:rsidRDefault="00CF74BA" w:rsidP="00CF74BA">
      <w:pPr>
        <w:bidi/>
        <w:jc w:val="both"/>
        <w:rPr>
          <w:rFonts w:cs="David" w:hint="cs"/>
          <w:rtl/>
        </w:rPr>
      </w:pPr>
    </w:p>
    <w:p w14:paraId="36F8CD2E" w14:textId="77777777" w:rsidR="00CF74BA" w:rsidRPr="00CF74BA" w:rsidRDefault="00CF74BA" w:rsidP="00CF74BA">
      <w:pPr>
        <w:bidi/>
        <w:jc w:val="both"/>
        <w:rPr>
          <w:rFonts w:cs="David" w:hint="cs"/>
          <w:u w:val="single"/>
          <w:rtl/>
        </w:rPr>
      </w:pPr>
      <w:r w:rsidRPr="00CF74BA">
        <w:rPr>
          <w:rFonts w:cs="David" w:hint="cs"/>
          <w:u w:val="single"/>
          <w:rtl/>
        </w:rPr>
        <w:t>יו"ר הוועדה לקידום מעמד האישה גדעון סער:</w:t>
      </w:r>
    </w:p>
    <w:p w14:paraId="01E42306" w14:textId="77777777" w:rsidR="00CF74BA" w:rsidRPr="00CF74BA" w:rsidRDefault="00CF74BA" w:rsidP="00CF74BA">
      <w:pPr>
        <w:bidi/>
        <w:jc w:val="both"/>
        <w:rPr>
          <w:rFonts w:cs="David" w:hint="cs"/>
          <w:u w:val="single"/>
          <w:rtl/>
        </w:rPr>
      </w:pPr>
    </w:p>
    <w:p w14:paraId="28205155" w14:textId="77777777" w:rsidR="00CF74BA" w:rsidRPr="00CF74BA" w:rsidRDefault="00CF74BA" w:rsidP="00CF74BA">
      <w:pPr>
        <w:bidi/>
        <w:jc w:val="both"/>
        <w:rPr>
          <w:rFonts w:cs="David" w:hint="cs"/>
          <w:rtl/>
        </w:rPr>
      </w:pPr>
      <w:r w:rsidRPr="00CF74BA">
        <w:rPr>
          <w:rFonts w:cs="David" w:hint="cs"/>
          <w:rtl/>
        </w:rPr>
        <w:tab/>
        <w:t xml:space="preserve"> אם היית יושבת-ראש ועדה, היית יכולה להגיע להישגים.</w:t>
      </w:r>
    </w:p>
    <w:p w14:paraId="7ADCED8A"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0891B8CE" w14:textId="77777777" w:rsidR="00CF74BA" w:rsidRPr="00CF74BA" w:rsidRDefault="00CF74BA" w:rsidP="00CF74BA">
      <w:pPr>
        <w:bidi/>
        <w:jc w:val="both"/>
        <w:rPr>
          <w:rFonts w:cs="David" w:hint="cs"/>
          <w:rtl/>
        </w:rPr>
      </w:pPr>
    </w:p>
    <w:p w14:paraId="596B5914" w14:textId="77777777" w:rsidR="00CF74BA" w:rsidRPr="00CF74BA" w:rsidRDefault="00CF74BA" w:rsidP="00CF74BA">
      <w:pPr>
        <w:bidi/>
        <w:jc w:val="both"/>
        <w:rPr>
          <w:rFonts w:cs="David" w:hint="cs"/>
          <w:rtl/>
        </w:rPr>
      </w:pPr>
      <w:r w:rsidRPr="00CF74BA">
        <w:rPr>
          <w:rFonts w:cs="David" w:hint="cs"/>
          <w:rtl/>
        </w:rPr>
        <w:tab/>
        <w:t xml:space="preserve"> לא, אבל כשאתה רוצה להגיע </w:t>
      </w:r>
      <w:r w:rsidRPr="00CF74BA">
        <w:rPr>
          <w:rFonts w:cs="David"/>
          <w:rtl/>
        </w:rPr>
        <w:t>–</w:t>
      </w:r>
      <w:r w:rsidRPr="00CF74BA">
        <w:rPr>
          <w:rFonts w:cs="David" w:hint="cs"/>
          <w:rtl/>
        </w:rPr>
        <w:t xml:space="preserve"> אתה יודע להגיע.</w:t>
      </w:r>
    </w:p>
    <w:p w14:paraId="06452E7C"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2714F2D6" w14:textId="77777777" w:rsidR="00CF74BA" w:rsidRPr="00CF74BA" w:rsidRDefault="00CF74BA" w:rsidP="00CF74BA">
      <w:pPr>
        <w:bidi/>
        <w:jc w:val="both"/>
        <w:rPr>
          <w:rFonts w:cs="David" w:hint="cs"/>
          <w:rtl/>
        </w:rPr>
      </w:pPr>
    </w:p>
    <w:p w14:paraId="69B4C086" w14:textId="77777777" w:rsidR="00CF74BA" w:rsidRPr="00CF74BA" w:rsidRDefault="00CF74BA" w:rsidP="00CF74BA">
      <w:pPr>
        <w:bidi/>
        <w:jc w:val="both"/>
        <w:rPr>
          <w:rFonts w:cs="David" w:hint="cs"/>
          <w:rtl/>
        </w:rPr>
      </w:pPr>
      <w:r w:rsidRPr="00CF74BA">
        <w:rPr>
          <w:rFonts w:cs="David" w:hint="cs"/>
          <w:rtl/>
        </w:rPr>
        <w:tab/>
        <w:t xml:space="preserve">חברת הכנסת גלאון. </w:t>
      </w:r>
    </w:p>
    <w:p w14:paraId="564ACB24"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יו"ר הוועדה לקידום מעמד האישה גדעון סער:</w:t>
      </w:r>
    </w:p>
    <w:p w14:paraId="0E600497" w14:textId="77777777" w:rsidR="00CF74BA" w:rsidRPr="00CF74BA" w:rsidRDefault="00CF74BA" w:rsidP="00CF74BA">
      <w:pPr>
        <w:bidi/>
        <w:jc w:val="both"/>
        <w:rPr>
          <w:rFonts w:cs="David" w:hint="cs"/>
          <w:u w:val="single"/>
          <w:rtl/>
        </w:rPr>
      </w:pPr>
    </w:p>
    <w:p w14:paraId="149CC689" w14:textId="77777777" w:rsidR="00CF74BA" w:rsidRPr="00CF74BA" w:rsidRDefault="00CF74BA" w:rsidP="00CF74BA">
      <w:pPr>
        <w:bidi/>
        <w:jc w:val="both"/>
        <w:rPr>
          <w:rFonts w:cs="David" w:hint="cs"/>
          <w:rtl/>
        </w:rPr>
      </w:pPr>
      <w:r w:rsidRPr="00CF74BA">
        <w:rPr>
          <w:rFonts w:cs="David" w:hint="cs"/>
          <w:rtl/>
        </w:rPr>
        <w:tab/>
        <w:t xml:space="preserve"> חודשים אני רב על זה, על מה את מדברת. את באה ובשנייה מבטלת - - -</w:t>
      </w:r>
    </w:p>
    <w:p w14:paraId="5D7939A7"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0EA5AB3D" w14:textId="77777777" w:rsidR="00CF74BA" w:rsidRPr="00CF74BA" w:rsidRDefault="00CF74BA" w:rsidP="00CF74BA">
      <w:pPr>
        <w:bidi/>
        <w:jc w:val="both"/>
        <w:rPr>
          <w:rFonts w:cs="David" w:hint="cs"/>
          <w:rtl/>
        </w:rPr>
      </w:pPr>
    </w:p>
    <w:p w14:paraId="04A70866" w14:textId="77777777" w:rsidR="00CF74BA" w:rsidRPr="00CF74BA" w:rsidRDefault="00CF74BA" w:rsidP="00CF74BA">
      <w:pPr>
        <w:bidi/>
        <w:jc w:val="both"/>
        <w:rPr>
          <w:rFonts w:cs="David" w:hint="cs"/>
          <w:rtl/>
        </w:rPr>
      </w:pPr>
      <w:r w:rsidRPr="00CF74BA">
        <w:rPr>
          <w:rFonts w:cs="David" w:hint="cs"/>
          <w:rtl/>
        </w:rPr>
        <w:tab/>
        <w:t xml:space="preserve"> אתה לא מעדכן כשאתה מגיע להסכמה.</w:t>
      </w:r>
    </w:p>
    <w:p w14:paraId="16F9DE3D"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יו"ר הוועדה לקידום מעמד האישה גדעון סער:</w:t>
      </w:r>
    </w:p>
    <w:p w14:paraId="0ACF91F2" w14:textId="77777777" w:rsidR="00CF74BA" w:rsidRPr="00CF74BA" w:rsidRDefault="00CF74BA" w:rsidP="00CF74BA">
      <w:pPr>
        <w:bidi/>
        <w:jc w:val="both"/>
        <w:rPr>
          <w:rFonts w:cs="David" w:hint="cs"/>
          <w:u w:val="single"/>
          <w:rtl/>
        </w:rPr>
      </w:pPr>
    </w:p>
    <w:p w14:paraId="581EA4D7" w14:textId="77777777" w:rsidR="00CF74BA" w:rsidRPr="00CF74BA" w:rsidRDefault="00CF74BA" w:rsidP="00CF74BA">
      <w:pPr>
        <w:bidi/>
        <w:jc w:val="both"/>
        <w:rPr>
          <w:rFonts w:cs="David" w:hint="cs"/>
          <w:rtl/>
        </w:rPr>
      </w:pPr>
      <w:r w:rsidRPr="00CF74BA">
        <w:rPr>
          <w:rFonts w:cs="David" w:hint="cs"/>
          <w:rtl/>
        </w:rPr>
        <w:tab/>
        <w:t xml:space="preserve"> תגידי, יש לי חובת עדכון? </w:t>
      </w:r>
    </w:p>
    <w:p w14:paraId="2AA6A13A"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5583EEBC" w14:textId="77777777" w:rsidR="00CF74BA" w:rsidRPr="00CF74BA" w:rsidRDefault="00CF74BA" w:rsidP="00CF74BA">
      <w:pPr>
        <w:bidi/>
        <w:jc w:val="both"/>
        <w:rPr>
          <w:rFonts w:cs="David" w:hint="cs"/>
          <w:rtl/>
        </w:rPr>
      </w:pPr>
    </w:p>
    <w:p w14:paraId="416A72C5" w14:textId="77777777" w:rsidR="00CF74BA" w:rsidRPr="00CF74BA" w:rsidRDefault="00CF74BA" w:rsidP="00CF74BA">
      <w:pPr>
        <w:bidi/>
        <w:jc w:val="both"/>
        <w:rPr>
          <w:rFonts w:cs="David" w:hint="cs"/>
          <w:rtl/>
        </w:rPr>
      </w:pPr>
      <w:r w:rsidRPr="00CF74BA">
        <w:rPr>
          <w:rFonts w:cs="David" w:hint="cs"/>
          <w:rtl/>
        </w:rPr>
        <w:tab/>
        <w:t xml:space="preserve"> אבל אתה מעדכן אותי כשאתה רוצה את העזרה שלי כל פעם, לא? כשאתה רוצה לגייס אותי לעשות משהו שיסייע - - -</w:t>
      </w:r>
    </w:p>
    <w:p w14:paraId="2BC1CC8E"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44D12705" w14:textId="77777777" w:rsidR="00CF74BA" w:rsidRPr="00CF74BA" w:rsidRDefault="00CF74BA" w:rsidP="00CF74BA">
      <w:pPr>
        <w:bidi/>
        <w:jc w:val="both"/>
        <w:rPr>
          <w:rFonts w:cs="David" w:hint="cs"/>
          <w:rtl/>
        </w:rPr>
      </w:pPr>
    </w:p>
    <w:p w14:paraId="26D2D6F1" w14:textId="77777777" w:rsidR="00CF74BA" w:rsidRPr="00CF74BA" w:rsidRDefault="00CF74BA" w:rsidP="00CF74BA">
      <w:pPr>
        <w:bidi/>
        <w:jc w:val="both"/>
        <w:rPr>
          <w:rFonts w:cs="David" w:hint="cs"/>
          <w:rtl/>
        </w:rPr>
      </w:pPr>
      <w:r w:rsidRPr="00CF74BA">
        <w:rPr>
          <w:rFonts w:cs="David" w:hint="cs"/>
          <w:rtl/>
        </w:rPr>
        <w:tab/>
        <w:t xml:space="preserve">חברת הכנסת גלאון, אני מודיע שאם את לא מפסיקה </w:t>
      </w:r>
      <w:r w:rsidRPr="00CF74BA">
        <w:rPr>
          <w:rFonts w:cs="David"/>
          <w:rtl/>
        </w:rPr>
        <w:t>–</w:t>
      </w:r>
      <w:r w:rsidRPr="00CF74BA">
        <w:rPr>
          <w:rFonts w:cs="David" w:hint="cs"/>
          <w:rtl/>
        </w:rPr>
        <w:t xml:space="preserve"> אני אוציא אותך מהוועדה.</w:t>
      </w:r>
    </w:p>
    <w:p w14:paraId="018C9327" w14:textId="77777777" w:rsidR="00CF74BA" w:rsidRPr="00CF74BA" w:rsidRDefault="00CF74BA" w:rsidP="00CF74BA">
      <w:pPr>
        <w:bidi/>
        <w:jc w:val="both"/>
        <w:rPr>
          <w:rFonts w:cs="David" w:hint="cs"/>
          <w:rtl/>
        </w:rPr>
      </w:pPr>
    </w:p>
    <w:p w14:paraId="08F5EA1B" w14:textId="77777777" w:rsidR="00CF74BA" w:rsidRPr="00CF74BA" w:rsidRDefault="00CF74BA" w:rsidP="00CF74BA">
      <w:pPr>
        <w:bidi/>
        <w:jc w:val="both"/>
        <w:rPr>
          <w:rFonts w:cs="David"/>
          <w:rtl/>
        </w:rPr>
      </w:pPr>
      <w:r w:rsidRPr="00CF74BA">
        <w:rPr>
          <w:rFonts w:cs="David"/>
          <w:u w:val="single"/>
          <w:rtl/>
        </w:rPr>
        <w:br w:type="page"/>
      </w:r>
      <w:r w:rsidRPr="00CF74BA">
        <w:rPr>
          <w:rFonts w:cs="David" w:hint="eastAsia"/>
          <w:u w:val="single"/>
          <w:rtl/>
        </w:rPr>
        <w:t>אורי</w:t>
      </w:r>
      <w:r w:rsidRPr="00CF74BA">
        <w:rPr>
          <w:rFonts w:cs="David"/>
          <w:u w:val="single"/>
          <w:rtl/>
        </w:rPr>
        <w:t xml:space="preserve"> אריאל:</w:t>
      </w:r>
    </w:p>
    <w:p w14:paraId="5D22C45B" w14:textId="77777777" w:rsidR="00CF74BA" w:rsidRPr="00CF74BA" w:rsidRDefault="00CF74BA" w:rsidP="00CF74BA">
      <w:pPr>
        <w:bidi/>
        <w:jc w:val="both"/>
        <w:rPr>
          <w:rFonts w:cs="David"/>
          <w:rtl/>
        </w:rPr>
      </w:pPr>
    </w:p>
    <w:p w14:paraId="19D3C565" w14:textId="77777777" w:rsidR="00CF74BA" w:rsidRPr="00CF74BA" w:rsidRDefault="00CF74BA" w:rsidP="00CF74BA">
      <w:pPr>
        <w:bidi/>
        <w:jc w:val="both"/>
        <w:rPr>
          <w:rFonts w:cs="David" w:hint="cs"/>
          <w:rtl/>
        </w:rPr>
      </w:pPr>
      <w:r w:rsidRPr="00CF74BA">
        <w:rPr>
          <w:rFonts w:cs="David"/>
          <w:rtl/>
        </w:rPr>
        <w:tab/>
      </w:r>
      <w:r w:rsidRPr="00CF74BA">
        <w:rPr>
          <w:rFonts w:cs="David" w:hint="cs"/>
          <w:rtl/>
        </w:rPr>
        <w:t xml:space="preserve"> היושב-ראש, אולי אנחנו נצא?</w:t>
      </w:r>
    </w:p>
    <w:p w14:paraId="6C4865E4"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3079D07E" w14:textId="77777777" w:rsidR="00CF74BA" w:rsidRPr="00CF74BA" w:rsidRDefault="00CF74BA" w:rsidP="00CF74BA">
      <w:pPr>
        <w:bidi/>
        <w:jc w:val="both"/>
        <w:rPr>
          <w:rFonts w:cs="David" w:hint="cs"/>
          <w:rtl/>
        </w:rPr>
      </w:pPr>
    </w:p>
    <w:p w14:paraId="4C404492" w14:textId="77777777" w:rsidR="00CF74BA" w:rsidRPr="00CF74BA" w:rsidRDefault="00CF74BA" w:rsidP="00CF74BA">
      <w:pPr>
        <w:bidi/>
        <w:jc w:val="both"/>
        <w:rPr>
          <w:rFonts w:cs="David" w:hint="cs"/>
          <w:rtl/>
        </w:rPr>
      </w:pPr>
      <w:r w:rsidRPr="00CF74BA">
        <w:rPr>
          <w:rFonts w:cs="David" w:hint="cs"/>
          <w:rtl/>
        </w:rPr>
        <w:tab/>
        <w:t>לא, אנחנו נוציא את זהבה.</w:t>
      </w:r>
    </w:p>
    <w:p w14:paraId="589363DD" w14:textId="77777777" w:rsidR="00CF74BA" w:rsidRPr="00CF74BA" w:rsidRDefault="00CF74BA" w:rsidP="00CF74BA">
      <w:pPr>
        <w:bidi/>
        <w:jc w:val="both"/>
        <w:rPr>
          <w:rFonts w:cs="David" w:hint="cs"/>
          <w:rtl/>
        </w:rPr>
      </w:pPr>
    </w:p>
    <w:p w14:paraId="296AF26C" w14:textId="77777777" w:rsidR="00CF74BA" w:rsidRPr="00CF74BA" w:rsidRDefault="00CF74BA" w:rsidP="00CF74BA">
      <w:pPr>
        <w:bidi/>
        <w:jc w:val="both"/>
        <w:rPr>
          <w:rFonts w:cs="David" w:hint="cs"/>
          <w:u w:val="single"/>
          <w:rtl/>
        </w:rPr>
      </w:pPr>
      <w:r w:rsidRPr="00CF74BA">
        <w:rPr>
          <w:rFonts w:cs="David" w:hint="cs"/>
          <w:u w:val="single"/>
          <w:rtl/>
        </w:rPr>
        <w:t>יו"ר הוועדה לקידום מעמד האישה גדעון סער:</w:t>
      </w:r>
    </w:p>
    <w:p w14:paraId="06E2EA9C" w14:textId="77777777" w:rsidR="00CF74BA" w:rsidRPr="00CF74BA" w:rsidRDefault="00CF74BA" w:rsidP="00CF74BA">
      <w:pPr>
        <w:bidi/>
        <w:jc w:val="both"/>
        <w:rPr>
          <w:rFonts w:cs="David" w:hint="cs"/>
          <w:u w:val="single"/>
          <w:rtl/>
        </w:rPr>
      </w:pPr>
    </w:p>
    <w:p w14:paraId="4A4F2030" w14:textId="77777777" w:rsidR="00CF74BA" w:rsidRPr="00CF74BA" w:rsidRDefault="00CF74BA" w:rsidP="00CF74BA">
      <w:pPr>
        <w:bidi/>
        <w:jc w:val="both"/>
        <w:rPr>
          <w:rFonts w:cs="David" w:hint="cs"/>
          <w:rtl/>
        </w:rPr>
      </w:pPr>
      <w:r w:rsidRPr="00CF74BA">
        <w:rPr>
          <w:rFonts w:cs="David" w:hint="cs"/>
          <w:rtl/>
        </w:rPr>
        <w:tab/>
        <w:t xml:space="preserve"> אני רוצה להודיע לפרוטוקול - כדי שתנוח דעתה של חברת הכנסת גלאון </w:t>
      </w:r>
      <w:r w:rsidRPr="00CF74BA">
        <w:rPr>
          <w:rFonts w:cs="David"/>
          <w:rtl/>
        </w:rPr>
        <w:t>–</w:t>
      </w:r>
      <w:r w:rsidRPr="00CF74BA">
        <w:rPr>
          <w:rFonts w:cs="David" w:hint="cs"/>
          <w:rtl/>
        </w:rPr>
        <w:t xml:space="preserve"> שלהבנות הגעתי עם חבר הכנסת שרוני, כפי שאדוני יכול להעיד, בישיבה בלשכתו בשעה 09:59, אני מצטער שלא הספקתי לעדכן אותך. </w:t>
      </w:r>
    </w:p>
    <w:p w14:paraId="5892B025"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0E7C6C10" w14:textId="77777777" w:rsidR="00CF74BA" w:rsidRPr="00CF74BA" w:rsidRDefault="00CF74BA" w:rsidP="00CF74BA">
      <w:pPr>
        <w:bidi/>
        <w:jc w:val="both"/>
        <w:rPr>
          <w:rFonts w:cs="David" w:hint="cs"/>
          <w:rtl/>
        </w:rPr>
      </w:pPr>
    </w:p>
    <w:p w14:paraId="564A5583" w14:textId="77777777" w:rsidR="00CF74BA" w:rsidRPr="00CF74BA" w:rsidRDefault="00CF74BA" w:rsidP="00CF74BA">
      <w:pPr>
        <w:pStyle w:val="Heading5"/>
        <w:ind w:firstLine="567"/>
        <w:rPr>
          <w:rFonts w:hint="cs"/>
          <w:sz w:val="24"/>
          <w:rtl/>
        </w:rPr>
      </w:pPr>
      <w:r w:rsidRPr="00CF74BA">
        <w:rPr>
          <w:rFonts w:hint="cs"/>
          <w:sz w:val="24"/>
          <w:rtl/>
        </w:rPr>
        <w:t>נכון. אני מאוד מודה לך. חברת הכנסת טרטמן, בבקשה.</w:t>
      </w:r>
    </w:p>
    <w:p w14:paraId="7CBF692A" w14:textId="77777777" w:rsidR="00CF74BA" w:rsidRPr="00CF74BA" w:rsidRDefault="00CF74BA" w:rsidP="00CF74BA">
      <w:pPr>
        <w:pStyle w:val="Heading5"/>
        <w:ind w:firstLine="567"/>
        <w:rPr>
          <w:rFonts w:hint="cs"/>
          <w:sz w:val="24"/>
          <w:rtl/>
        </w:rPr>
      </w:pPr>
      <w:r w:rsidRPr="00CF74BA">
        <w:rPr>
          <w:sz w:val="24"/>
          <w:rtl/>
        </w:rPr>
        <w:br/>
      </w:r>
      <w:r w:rsidRPr="00CF74BA">
        <w:rPr>
          <w:rFonts w:hint="cs"/>
          <w:sz w:val="24"/>
          <w:u w:val="single"/>
          <w:rtl/>
        </w:rPr>
        <w:t>אסתרינה טרטמן:</w:t>
      </w:r>
    </w:p>
    <w:p w14:paraId="563263A5" w14:textId="77777777" w:rsidR="00CF74BA" w:rsidRPr="00CF74BA" w:rsidRDefault="00CF74BA" w:rsidP="00CF74BA">
      <w:pPr>
        <w:pStyle w:val="Heading5"/>
        <w:rPr>
          <w:rFonts w:hint="cs"/>
          <w:sz w:val="24"/>
          <w:rtl/>
        </w:rPr>
      </w:pPr>
    </w:p>
    <w:p w14:paraId="6625A6A7" w14:textId="77777777" w:rsidR="00CF74BA" w:rsidRPr="00CF74BA" w:rsidRDefault="00CF74BA" w:rsidP="00CF74BA">
      <w:pPr>
        <w:bidi/>
        <w:jc w:val="both"/>
        <w:rPr>
          <w:rFonts w:cs="David" w:hint="cs"/>
          <w:rtl/>
        </w:rPr>
      </w:pPr>
      <w:r w:rsidRPr="00CF74BA">
        <w:rPr>
          <w:rFonts w:cs="David" w:hint="cs"/>
          <w:rtl/>
        </w:rPr>
        <w:tab/>
        <w:t xml:space="preserve">אדוני היושב-ראש, תרומת ביציות זה נושא </w:t>
      </w:r>
      <w:r w:rsidRPr="00CF74BA">
        <w:rPr>
          <w:rFonts w:cs="David"/>
          <w:rtl/>
        </w:rPr>
        <w:t>–</w:t>
      </w:r>
      <w:r w:rsidRPr="00CF74BA">
        <w:rPr>
          <w:rFonts w:cs="David" w:hint="cs"/>
          <w:rtl/>
        </w:rPr>
        <w:t xml:space="preserve"> הן כאישה והן ברמה האינטואיטיבית </w:t>
      </w:r>
      <w:r w:rsidRPr="00CF74BA">
        <w:rPr>
          <w:rFonts w:cs="David"/>
          <w:rtl/>
        </w:rPr>
        <w:t>–</w:t>
      </w:r>
      <w:r w:rsidRPr="00CF74BA">
        <w:rPr>
          <w:rFonts w:cs="David" w:hint="cs"/>
          <w:rtl/>
        </w:rPr>
        <w:t xml:space="preserve"> שהמקום שלו באופן ברור ומובהק הוא סביב שולחן הוועדה למעמד האישה. </w:t>
      </w:r>
    </w:p>
    <w:p w14:paraId="4D773C38" w14:textId="77777777" w:rsidR="00CF74BA" w:rsidRPr="00CF74BA" w:rsidRDefault="00CF74BA" w:rsidP="00CF74BA">
      <w:pPr>
        <w:bidi/>
        <w:jc w:val="both"/>
        <w:rPr>
          <w:rFonts w:cs="David" w:hint="cs"/>
          <w:rtl/>
        </w:rPr>
      </w:pPr>
    </w:p>
    <w:p w14:paraId="724E0B3B" w14:textId="77777777" w:rsidR="00CF74BA" w:rsidRPr="00CF74BA" w:rsidRDefault="00CF74BA" w:rsidP="00CF74BA">
      <w:pPr>
        <w:bidi/>
        <w:jc w:val="both"/>
        <w:rPr>
          <w:rFonts w:cs="David" w:hint="cs"/>
          <w:rtl/>
        </w:rPr>
      </w:pPr>
      <w:r w:rsidRPr="00CF74BA">
        <w:rPr>
          <w:rFonts w:cs="David" w:hint="cs"/>
          <w:rtl/>
        </w:rPr>
        <w:tab/>
        <w:t>אני מאוד מכבדת את ועדת הבריאות והרווחה, אבל הסוגיה הזאת היא סוגיה שללא ספק- צריכים לדון בה בשולחן מעמד האישה.</w:t>
      </w:r>
    </w:p>
    <w:p w14:paraId="3711BCF0" w14:textId="77777777" w:rsidR="00CF74BA" w:rsidRPr="00CF74BA" w:rsidRDefault="00CF74BA" w:rsidP="00CF74BA">
      <w:pPr>
        <w:bidi/>
        <w:jc w:val="both"/>
        <w:rPr>
          <w:rFonts w:cs="David" w:hint="cs"/>
          <w:rtl/>
        </w:rPr>
      </w:pPr>
    </w:p>
    <w:p w14:paraId="3E8A093F" w14:textId="77777777" w:rsidR="00CF74BA" w:rsidRPr="00CF74BA" w:rsidRDefault="00CF74BA" w:rsidP="00CF74BA">
      <w:pPr>
        <w:bidi/>
        <w:jc w:val="both"/>
        <w:rPr>
          <w:rFonts w:cs="David" w:hint="cs"/>
          <w:rtl/>
        </w:rPr>
      </w:pPr>
      <w:r w:rsidRPr="00CF74BA">
        <w:rPr>
          <w:rFonts w:cs="David" w:hint="cs"/>
          <w:rtl/>
        </w:rPr>
        <w:tab/>
        <w:t xml:space="preserve">אני מבינה </w:t>
      </w:r>
      <w:r w:rsidRPr="00CF74BA">
        <w:rPr>
          <w:rFonts w:cs="David"/>
          <w:rtl/>
        </w:rPr>
        <w:t>–</w:t>
      </w:r>
      <w:r w:rsidRPr="00CF74BA">
        <w:rPr>
          <w:rFonts w:cs="David" w:hint="cs"/>
          <w:rtl/>
        </w:rPr>
        <w:t xml:space="preserve"> ואני כבר מכירה בשנה שבה אני בבית הזה </w:t>
      </w:r>
      <w:r w:rsidRPr="00CF74BA">
        <w:rPr>
          <w:rFonts w:cs="David"/>
          <w:rtl/>
        </w:rPr>
        <w:t>–</w:t>
      </w:r>
      <w:r w:rsidRPr="00CF74BA">
        <w:rPr>
          <w:rFonts w:cs="David" w:hint="cs"/>
          <w:rtl/>
        </w:rPr>
        <w:t xml:space="preserve"> התנהלויות של הסכמות, משאים ומתנים כאלה  או אחרים כדי להגיע להבנות של היום אני אתן לך ומחר אתה תיתן לי. אני לא פוסלת על הסף את ההתנהלות הזאת, אבל אני גם לא מקבלת אותה באופן אוטומטי. </w:t>
      </w:r>
    </w:p>
    <w:p w14:paraId="5091895B" w14:textId="77777777" w:rsidR="00CF74BA" w:rsidRPr="00CF74BA" w:rsidRDefault="00CF74BA" w:rsidP="00CF74BA">
      <w:pPr>
        <w:bidi/>
        <w:jc w:val="both"/>
        <w:rPr>
          <w:rFonts w:cs="David" w:hint="cs"/>
          <w:rtl/>
        </w:rPr>
      </w:pPr>
    </w:p>
    <w:p w14:paraId="7A4F4F3B" w14:textId="77777777" w:rsidR="00CF74BA" w:rsidRPr="00CF74BA" w:rsidRDefault="00CF74BA" w:rsidP="00CF74BA">
      <w:pPr>
        <w:bidi/>
        <w:jc w:val="both"/>
        <w:rPr>
          <w:rFonts w:cs="David" w:hint="cs"/>
          <w:rtl/>
        </w:rPr>
      </w:pPr>
      <w:r w:rsidRPr="00CF74BA">
        <w:rPr>
          <w:rFonts w:cs="David" w:hint="cs"/>
          <w:rtl/>
        </w:rPr>
        <w:tab/>
        <w:t xml:space="preserve">אני בסך הכול ביקשתי להתבטא כדי להביע את דעתי המלומדת-ניסיון בסוגיה של תרומת ביציות </w:t>
      </w:r>
      <w:r w:rsidRPr="00CF74BA">
        <w:rPr>
          <w:rFonts w:cs="David"/>
          <w:rtl/>
        </w:rPr>
        <w:t>–</w:t>
      </w:r>
      <w:r w:rsidRPr="00CF74BA">
        <w:rPr>
          <w:rFonts w:cs="David" w:hint="cs"/>
          <w:rtl/>
        </w:rPr>
        <w:t xml:space="preserve"> מכוח ההיסטוריה שלי של 28 שנה עיסוק בתחומים של  ארגוני נשים בנושא הזה. הנושא הזה צריך להיות נדון באופן ברור בוועדה למעמד האישה. </w:t>
      </w:r>
    </w:p>
    <w:p w14:paraId="4F9F8F35" w14:textId="77777777" w:rsidR="00CF74BA" w:rsidRPr="00CF74BA" w:rsidRDefault="00CF74BA" w:rsidP="00CF74BA">
      <w:pPr>
        <w:bidi/>
        <w:jc w:val="both"/>
        <w:rPr>
          <w:rFonts w:cs="David" w:hint="cs"/>
          <w:rtl/>
        </w:rPr>
      </w:pPr>
    </w:p>
    <w:p w14:paraId="3745B900" w14:textId="77777777" w:rsidR="00CF74BA" w:rsidRPr="00CF74BA" w:rsidRDefault="00CF74BA" w:rsidP="00CF74BA">
      <w:pPr>
        <w:bidi/>
        <w:jc w:val="both"/>
        <w:rPr>
          <w:rFonts w:cs="David" w:hint="cs"/>
          <w:rtl/>
        </w:rPr>
      </w:pPr>
      <w:r w:rsidRPr="00CF74BA">
        <w:rPr>
          <w:rFonts w:cs="David" w:hint="cs"/>
          <w:rtl/>
        </w:rPr>
        <w:tab/>
        <w:t xml:space="preserve">אני מאוד מכבדת את ועדת העבודה והרווחה, אבל הסוגיה הזאת היא סוגיה שנוגעת לנושא של מעמד האישה. לכן אני אמנע. </w:t>
      </w:r>
    </w:p>
    <w:p w14:paraId="08D6F930"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3A226527" w14:textId="77777777" w:rsidR="00CF74BA" w:rsidRPr="00CF74BA" w:rsidRDefault="00CF74BA" w:rsidP="00CF74BA">
      <w:pPr>
        <w:bidi/>
        <w:jc w:val="both"/>
        <w:rPr>
          <w:rFonts w:cs="David" w:hint="cs"/>
          <w:rtl/>
        </w:rPr>
      </w:pPr>
    </w:p>
    <w:p w14:paraId="548F6448" w14:textId="77777777" w:rsidR="00CF74BA" w:rsidRPr="00CF74BA" w:rsidRDefault="00CF74BA" w:rsidP="00CF74BA">
      <w:pPr>
        <w:bidi/>
        <w:jc w:val="both"/>
        <w:rPr>
          <w:rFonts w:cs="David" w:hint="cs"/>
          <w:rtl/>
        </w:rPr>
      </w:pPr>
      <w:r w:rsidRPr="00CF74BA">
        <w:rPr>
          <w:rFonts w:cs="David" w:hint="cs"/>
          <w:rtl/>
        </w:rPr>
        <w:tab/>
        <w:t xml:space="preserve"> אדוני, אפשר שאלה ליועצת המשפטית?</w:t>
      </w:r>
    </w:p>
    <w:p w14:paraId="1C06F334"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51ACCB96" w14:textId="77777777" w:rsidR="00CF74BA" w:rsidRPr="00CF74BA" w:rsidRDefault="00CF74BA" w:rsidP="00CF74BA">
      <w:pPr>
        <w:bidi/>
        <w:jc w:val="both"/>
        <w:rPr>
          <w:rFonts w:cs="David" w:hint="cs"/>
          <w:rtl/>
        </w:rPr>
      </w:pPr>
    </w:p>
    <w:p w14:paraId="6D0B0E15" w14:textId="77777777" w:rsidR="00CF74BA" w:rsidRPr="00CF74BA" w:rsidRDefault="00CF74BA" w:rsidP="00CF74BA">
      <w:pPr>
        <w:bidi/>
        <w:jc w:val="both"/>
        <w:rPr>
          <w:rFonts w:cs="David" w:hint="cs"/>
          <w:rtl/>
        </w:rPr>
      </w:pPr>
      <w:r w:rsidRPr="00CF74BA">
        <w:rPr>
          <w:rFonts w:cs="David" w:hint="cs"/>
          <w:rtl/>
        </w:rPr>
        <w:tab/>
        <w:t xml:space="preserve">לא. אני חושב שנאמרה דעתה של היועצת המשפטית. </w:t>
      </w:r>
    </w:p>
    <w:p w14:paraId="5C283E9A"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0EF68745" w14:textId="77777777" w:rsidR="00CF74BA" w:rsidRPr="00CF74BA" w:rsidRDefault="00CF74BA" w:rsidP="00CF74BA">
      <w:pPr>
        <w:bidi/>
        <w:jc w:val="both"/>
        <w:rPr>
          <w:rFonts w:cs="David" w:hint="cs"/>
          <w:rtl/>
        </w:rPr>
      </w:pPr>
    </w:p>
    <w:p w14:paraId="22B01612" w14:textId="77777777" w:rsidR="00CF74BA" w:rsidRPr="00CF74BA" w:rsidRDefault="00CF74BA" w:rsidP="00CF74BA">
      <w:pPr>
        <w:bidi/>
        <w:jc w:val="both"/>
        <w:rPr>
          <w:rFonts w:cs="David" w:hint="cs"/>
          <w:rtl/>
        </w:rPr>
      </w:pPr>
      <w:r w:rsidRPr="00CF74BA">
        <w:rPr>
          <w:rFonts w:cs="David" w:hint="cs"/>
          <w:rtl/>
        </w:rPr>
        <w:tab/>
        <w:t xml:space="preserve"> על-פי הייעוץ המשפטי, אפשר לבטל את הוועדה למעמד האישה כי כל חוק יכול להיות נדון בוועדת העבודה והרווחה. </w:t>
      </w:r>
    </w:p>
    <w:p w14:paraId="584B6643"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5F9EFB3E" w14:textId="77777777" w:rsidR="00CF74BA" w:rsidRPr="00CF74BA" w:rsidRDefault="00CF74BA" w:rsidP="00CF74BA">
      <w:pPr>
        <w:bidi/>
        <w:jc w:val="both"/>
        <w:rPr>
          <w:rFonts w:cs="David" w:hint="cs"/>
          <w:rtl/>
        </w:rPr>
      </w:pPr>
    </w:p>
    <w:p w14:paraId="711970BB" w14:textId="77777777" w:rsidR="00CF74BA" w:rsidRPr="00CF74BA" w:rsidRDefault="00CF74BA" w:rsidP="00CF74BA">
      <w:pPr>
        <w:bidi/>
        <w:jc w:val="both"/>
        <w:rPr>
          <w:rFonts w:cs="David" w:hint="cs"/>
          <w:rtl/>
        </w:rPr>
      </w:pPr>
      <w:r w:rsidRPr="00CF74BA">
        <w:rPr>
          <w:rFonts w:cs="David" w:hint="cs"/>
          <w:rtl/>
        </w:rPr>
        <w:tab/>
        <w:t xml:space="preserve">חברת הכנסת זהבה גלאון, פעם אחרונה שהפרעת לי היום. </w:t>
      </w:r>
    </w:p>
    <w:p w14:paraId="7806B5C2" w14:textId="77777777" w:rsidR="00CF74BA" w:rsidRPr="00CF74BA" w:rsidRDefault="00CF74BA" w:rsidP="00CF74BA">
      <w:pPr>
        <w:bidi/>
        <w:jc w:val="both"/>
        <w:rPr>
          <w:rFonts w:cs="David" w:hint="cs"/>
          <w:rtl/>
        </w:rPr>
      </w:pPr>
    </w:p>
    <w:p w14:paraId="3477CF2F" w14:textId="77777777" w:rsidR="00CF74BA" w:rsidRPr="00CF74BA" w:rsidRDefault="00CF74BA" w:rsidP="00CF74BA">
      <w:pPr>
        <w:bidi/>
        <w:jc w:val="both"/>
        <w:rPr>
          <w:rFonts w:cs="David" w:hint="cs"/>
          <w:u w:val="single"/>
          <w:rtl/>
        </w:rPr>
      </w:pPr>
      <w:r w:rsidRPr="00CF74BA">
        <w:rPr>
          <w:rFonts w:cs="David" w:hint="cs"/>
          <w:u w:val="single"/>
          <w:rtl/>
        </w:rPr>
        <w:t>יו"ר הוועדה לקידום מעמד האישה גדעון סער:</w:t>
      </w:r>
    </w:p>
    <w:p w14:paraId="735413B7" w14:textId="77777777" w:rsidR="00CF74BA" w:rsidRPr="00CF74BA" w:rsidRDefault="00CF74BA" w:rsidP="00CF74BA">
      <w:pPr>
        <w:bidi/>
        <w:jc w:val="both"/>
        <w:rPr>
          <w:rFonts w:cs="David" w:hint="cs"/>
          <w:u w:val="single"/>
          <w:rtl/>
        </w:rPr>
      </w:pPr>
    </w:p>
    <w:p w14:paraId="7B8544EB" w14:textId="77777777" w:rsidR="00CF74BA" w:rsidRPr="00CF74BA" w:rsidRDefault="00CF74BA" w:rsidP="00CF74BA">
      <w:pPr>
        <w:bidi/>
        <w:jc w:val="both"/>
        <w:rPr>
          <w:rFonts w:cs="David" w:hint="cs"/>
          <w:rtl/>
        </w:rPr>
      </w:pPr>
      <w:r w:rsidRPr="00CF74BA">
        <w:rPr>
          <w:rFonts w:cs="David" w:hint="cs"/>
          <w:rtl/>
        </w:rPr>
        <w:tab/>
        <w:t>האם אני יכול לומר משהו?</w:t>
      </w:r>
    </w:p>
    <w:p w14:paraId="42B1EBE0"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3EB2B7A2" w14:textId="77777777" w:rsidR="00CF74BA" w:rsidRPr="00CF74BA" w:rsidRDefault="00CF74BA" w:rsidP="00CF74BA">
      <w:pPr>
        <w:bidi/>
        <w:jc w:val="both"/>
        <w:rPr>
          <w:rFonts w:cs="David" w:hint="cs"/>
          <w:rtl/>
        </w:rPr>
      </w:pPr>
    </w:p>
    <w:p w14:paraId="693B91B9" w14:textId="77777777" w:rsidR="00CF74BA" w:rsidRPr="00CF74BA" w:rsidRDefault="00CF74BA" w:rsidP="00CF74BA">
      <w:pPr>
        <w:bidi/>
        <w:jc w:val="both"/>
        <w:rPr>
          <w:rFonts w:cs="David" w:hint="cs"/>
          <w:rtl/>
        </w:rPr>
      </w:pPr>
      <w:r w:rsidRPr="00CF74BA">
        <w:rPr>
          <w:rFonts w:cs="David" w:hint="cs"/>
          <w:rtl/>
        </w:rPr>
        <w:tab/>
        <w:t>לא, אתה לא יכול לומר, כי סיימתי את הדיון, אני מביא זאת להצבעה.</w:t>
      </w:r>
    </w:p>
    <w:p w14:paraId="2D52582D"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יו"ר הוועדה לקידום מעמד האישה גדעון סער:</w:t>
      </w:r>
    </w:p>
    <w:p w14:paraId="4B0D7463" w14:textId="77777777" w:rsidR="00CF74BA" w:rsidRPr="00CF74BA" w:rsidRDefault="00CF74BA" w:rsidP="00CF74BA">
      <w:pPr>
        <w:bidi/>
        <w:jc w:val="both"/>
        <w:rPr>
          <w:rFonts w:cs="David" w:hint="cs"/>
          <w:u w:val="single"/>
          <w:rtl/>
        </w:rPr>
      </w:pPr>
    </w:p>
    <w:p w14:paraId="5E36E316" w14:textId="77777777" w:rsidR="00CF74BA" w:rsidRPr="00CF74BA" w:rsidRDefault="00CF74BA" w:rsidP="00CF74BA">
      <w:pPr>
        <w:bidi/>
        <w:jc w:val="both"/>
        <w:rPr>
          <w:rFonts w:cs="David" w:hint="cs"/>
          <w:rtl/>
        </w:rPr>
      </w:pPr>
      <w:r w:rsidRPr="00CF74BA">
        <w:rPr>
          <w:rFonts w:cs="David" w:hint="cs"/>
          <w:rtl/>
        </w:rPr>
        <w:tab/>
        <w:t xml:space="preserve"> אבל זאת נקודה חשובה.</w:t>
      </w:r>
    </w:p>
    <w:p w14:paraId="7AB2BD1F"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360E5150" w14:textId="77777777" w:rsidR="00CF74BA" w:rsidRPr="00CF74BA" w:rsidRDefault="00CF74BA" w:rsidP="00CF74BA">
      <w:pPr>
        <w:bidi/>
        <w:jc w:val="both"/>
        <w:rPr>
          <w:rFonts w:cs="David" w:hint="cs"/>
          <w:rtl/>
        </w:rPr>
      </w:pPr>
    </w:p>
    <w:p w14:paraId="5E523810" w14:textId="77777777" w:rsidR="00CF74BA" w:rsidRPr="00CF74BA" w:rsidRDefault="00CF74BA" w:rsidP="00CF74BA">
      <w:pPr>
        <w:bidi/>
        <w:jc w:val="both"/>
        <w:rPr>
          <w:rFonts w:cs="David" w:hint="cs"/>
          <w:rtl/>
        </w:rPr>
      </w:pPr>
      <w:r w:rsidRPr="00CF74BA">
        <w:rPr>
          <w:rFonts w:cs="David" w:hint="cs"/>
          <w:rtl/>
        </w:rPr>
        <w:tab/>
        <w:t>רבותי, מי בעד להעביר את הצעת החוק לוועדת העבודה, הרווחה והבריאות? מי נגד? מי נמנע?</w:t>
      </w:r>
    </w:p>
    <w:p w14:paraId="133D9B07" w14:textId="77777777" w:rsidR="00CF74BA" w:rsidRPr="00CF74BA" w:rsidRDefault="00CF74BA" w:rsidP="00CF74BA">
      <w:pPr>
        <w:bidi/>
        <w:jc w:val="both"/>
        <w:rPr>
          <w:rFonts w:cs="David" w:hint="cs"/>
          <w:b/>
          <w:bCs/>
          <w:rtl/>
        </w:rPr>
      </w:pPr>
      <w:r w:rsidRPr="00CF74BA">
        <w:rPr>
          <w:rFonts w:cs="David"/>
          <w:rtl/>
        </w:rPr>
        <w:br/>
      </w:r>
      <w:r w:rsidRPr="00CF74BA">
        <w:rPr>
          <w:rFonts w:cs="David" w:hint="cs"/>
          <w:b/>
          <w:bCs/>
          <w:rtl/>
        </w:rPr>
        <w:t>ה צ ב ע ה</w:t>
      </w:r>
    </w:p>
    <w:p w14:paraId="3D710D85" w14:textId="77777777" w:rsidR="00CF74BA" w:rsidRPr="00CF74BA" w:rsidRDefault="00CF74BA" w:rsidP="00CF74BA">
      <w:pPr>
        <w:bidi/>
        <w:jc w:val="both"/>
        <w:rPr>
          <w:rFonts w:cs="David" w:hint="cs"/>
          <w:b/>
          <w:bCs/>
          <w:rtl/>
        </w:rPr>
      </w:pPr>
    </w:p>
    <w:p w14:paraId="35208713" w14:textId="77777777" w:rsidR="00CF74BA" w:rsidRPr="00CF74BA" w:rsidRDefault="00CF74BA" w:rsidP="00CF74BA">
      <w:pPr>
        <w:bidi/>
        <w:jc w:val="both"/>
        <w:rPr>
          <w:rFonts w:cs="David" w:hint="cs"/>
          <w:rtl/>
        </w:rPr>
      </w:pPr>
      <w:r w:rsidRPr="00CF74BA">
        <w:rPr>
          <w:rFonts w:cs="David" w:hint="cs"/>
          <w:rtl/>
        </w:rPr>
        <w:t xml:space="preserve">בעד </w:t>
      </w:r>
      <w:r w:rsidRPr="00CF74BA">
        <w:rPr>
          <w:rFonts w:cs="David"/>
          <w:rtl/>
        </w:rPr>
        <w:t>–</w:t>
      </w:r>
      <w:r w:rsidRPr="00CF74BA">
        <w:rPr>
          <w:rFonts w:cs="David" w:hint="cs"/>
          <w:rtl/>
        </w:rPr>
        <w:t xml:space="preserve"> 9</w:t>
      </w:r>
    </w:p>
    <w:p w14:paraId="3BEAC2FD"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1</w:t>
      </w:r>
    </w:p>
    <w:p w14:paraId="38472AA5"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1</w:t>
      </w:r>
    </w:p>
    <w:p w14:paraId="1D3BC167" w14:textId="77777777" w:rsidR="00CF74BA" w:rsidRPr="00CF74BA" w:rsidRDefault="00CF74BA" w:rsidP="00CF74BA">
      <w:pPr>
        <w:bidi/>
        <w:jc w:val="both"/>
        <w:rPr>
          <w:rFonts w:cs="David" w:hint="cs"/>
          <w:rtl/>
        </w:rPr>
      </w:pPr>
      <w:r w:rsidRPr="00CF74BA">
        <w:rPr>
          <w:rFonts w:cs="David" w:hint="cs"/>
          <w:rtl/>
        </w:rPr>
        <w:t>ההצעה להעביר את הצעת חוק תרומת ביציות, התשס"ו-2007, לדיון בוועדת העבודה, הרווחה והבריאות, נתקבלה.</w:t>
      </w:r>
    </w:p>
    <w:p w14:paraId="18774E82" w14:textId="77777777" w:rsidR="00CF74BA" w:rsidRPr="00CF74BA" w:rsidRDefault="00CF74BA" w:rsidP="00CF74BA">
      <w:pPr>
        <w:bidi/>
        <w:jc w:val="both"/>
        <w:rPr>
          <w:rFonts w:cs="David" w:hint="cs"/>
          <w:u w:val="single"/>
          <w:rtl/>
        </w:rPr>
      </w:pPr>
    </w:p>
    <w:p w14:paraId="340B8CA5"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3A1F715B" w14:textId="77777777" w:rsidR="00CF74BA" w:rsidRPr="00CF74BA" w:rsidRDefault="00CF74BA" w:rsidP="00CF74BA">
      <w:pPr>
        <w:bidi/>
        <w:jc w:val="both"/>
        <w:rPr>
          <w:rFonts w:cs="David" w:hint="cs"/>
          <w:u w:val="single"/>
          <w:rtl/>
        </w:rPr>
      </w:pPr>
    </w:p>
    <w:p w14:paraId="634C7A9C" w14:textId="77777777" w:rsidR="00CF74BA" w:rsidRPr="00CF74BA" w:rsidRDefault="00CF74BA" w:rsidP="00CF74BA">
      <w:pPr>
        <w:bidi/>
        <w:jc w:val="both"/>
        <w:rPr>
          <w:rFonts w:cs="David" w:hint="cs"/>
          <w:rtl/>
        </w:rPr>
      </w:pPr>
      <w:r w:rsidRPr="00CF74BA">
        <w:rPr>
          <w:rFonts w:cs="David" w:hint="cs"/>
          <w:rtl/>
        </w:rPr>
        <w:tab/>
        <w:t xml:space="preserve">בעד הצביעו 9, נגד </w:t>
      </w:r>
      <w:r w:rsidRPr="00CF74BA">
        <w:rPr>
          <w:rFonts w:cs="David"/>
          <w:rtl/>
        </w:rPr>
        <w:t>–</w:t>
      </w:r>
      <w:r w:rsidRPr="00CF74BA">
        <w:rPr>
          <w:rFonts w:cs="David" w:hint="cs"/>
          <w:rtl/>
        </w:rPr>
        <w:t xml:space="preserve"> 1, נמנע </w:t>
      </w:r>
      <w:r w:rsidRPr="00CF74BA">
        <w:rPr>
          <w:rFonts w:cs="David"/>
          <w:rtl/>
        </w:rPr>
        <w:t>–</w:t>
      </w:r>
      <w:r w:rsidRPr="00CF74BA">
        <w:rPr>
          <w:rFonts w:cs="David" w:hint="cs"/>
          <w:rtl/>
        </w:rPr>
        <w:t xml:space="preserve"> 1. הצעת חוק תרומת ביציות, התשס"ו-2007, תעבור לדיון בוועדת העבודה, הרווחה והבריאות. </w:t>
      </w:r>
    </w:p>
    <w:p w14:paraId="0808A89D" w14:textId="77777777" w:rsidR="00CF74BA" w:rsidRPr="00CF74BA" w:rsidRDefault="00CF74BA" w:rsidP="00CF74BA">
      <w:pPr>
        <w:bidi/>
        <w:jc w:val="both"/>
        <w:rPr>
          <w:rFonts w:cs="David" w:hint="cs"/>
          <w:rtl/>
        </w:rPr>
      </w:pPr>
      <w:r w:rsidRPr="00CF74BA">
        <w:rPr>
          <w:rFonts w:cs="David" w:hint="cs"/>
          <w:rtl/>
        </w:rPr>
        <w:tab/>
      </w:r>
    </w:p>
    <w:p w14:paraId="4F393EC4" w14:textId="77777777" w:rsidR="00CF74BA" w:rsidRPr="00CF74BA" w:rsidRDefault="00CF74BA" w:rsidP="00CF74BA">
      <w:pPr>
        <w:numPr>
          <w:ilvl w:val="1"/>
          <w:numId w:val="3"/>
        </w:numPr>
        <w:tabs>
          <w:tab w:val="left" w:pos="3116"/>
        </w:tabs>
        <w:bidi/>
        <w:ind w:right="0"/>
        <w:jc w:val="both"/>
        <w:rPr>
          <w:rFonts w:cs="David" w:hint="cs"/>
          <w:b/>
          <w:bCs/>
          <w:u w:val="single"/>
        </w:rPr>
      </w:pPr>
      <w:r w:rsidRPr="00CF74BA">
        <w:rPr>
          <w:rFonts w:cs="David"/>
          <w:rtl/>
        </w:rPr>
        <w:br w:type="page"/>
      </w:r>
      <w:r w:rsidRPr="00CF74BA">
        <w:rPr>
          <w:rFonts w:cs="David"/>
          <w:b/>
          <w:bCs/>
          <w:u w:val="single"/>
          <w:rtl/>
        </w:rPr>
        <w:t>הצעת חוק עבודת נשים (תיקון - איסור פיטורים במהלך טיפולי פוריות לקראת הילד הראשון או השני מאותו בן זוג), התשס"ז-2007,</w:t>
      </w:r>
    </w:p>
    <w:p w14:paraId="6229B3BA" w14:textId="77777777" w:rsidR="00CF74BA" w:rsidRPr="00CF74BA" w:rsidRDefault="00CF74BA" w:rsidP="00CF74BA">
      <w:pPr>
        <w:tabs>
          <w:tab w:val="left" w:pos="3116"/>
        </w:tabs>
        <w:bidi/>
        <w:ind w:left="1080"/>
        <w:jc w:val="both"/>
        <w:rPr>
          <w:rFonts w:cs="David"/>
          <w:b/>
          <w:bCs/>
          <w:u w:val="single"/>
        </w:rPr>
      </w:pPr>
      <w:r w:rsidRPr="00CF74BA">
        <w:rPr>
          <w:rFonts w:cs="David"/>
          <w:b/>
          <w:bCs/>
          <w:u w:val="single"/>
          <w:rtl/>
        </w:rPr>
        <w:t>של חבר הכנסת גדעון סער (פ/2349/17)</w:t>
      </w:r>
    </w:p>
    <w:p w14:paraId="74E0CE31" w14:textId="77777777" w:rsidR="00CF74BA" w:rsidRPr="00CF74BA" w:rsidRDefault="00CF74BA" w:rsidP="00CF74BA">
      <w:pPr>
        <w:tabs>
          <w:tab w:val="left" w:pos="3116"/>
        </w:tabs>
        <w:bidi/>
        <w:jc w:val="both"/>
        <w:rPr>
          <w:rFonts w:cs="David" w:hint="cs"/>
          <w:b/>
          <w:bCs/>
          <w:u w:val="single"/>
        </w:rPr>
      </w:pPr>
      <w:r w:rsidRPr="00CF74BA">
        <w:rPr>
          <w:rFonts w:cs="David" w:hint="cs"/>
          <w:b/>
          <w:bCs/>
          <w:rtl/>
        </w:rPr>
        <w:t xml:space="preserve">4. </w:t>
      </w:r>
      <w:r w:rsidRPr="00CF74BA">
        <w:rPr>
          <w:rFonts w:cs="David"/>
          <w:b/>
          <w:bCs/>
          <w:u w:val="single"/>
          <w:rtl/>
        </w:rPr>
        <w:t>הצעת חוק עבודת נשים (תיקון - זכות עובדת העוברת טיפולי פוריות להיעדר), התשס"ז-2007 - של חבר הכנסת גדעון סער (פ/2410/17)</w:t>
      </w:r>
    </w:p>
    <w:p w14:paraId="6F533605" w14:textId="77777777" w:rsidR="00CF74BA" w:rsidRPr="00CF74BA" w:rsidRDefault="00CF74BA" w:rsidP="00CF74BA">
      <w:pPr>
        <w:bidi/>
        <w:jc w:val="both"/>
        <w:rPr>
          <w:rFonts w:cs="David" w:hint="cs"/>
          <w:rtl/>
        </w:rPr>
      </w:pPr>
    </w:p>
    <w:p w14:paraId="664C4058"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164D6AC7" w14:textId="77777777" w:rsidR="00CF74BA" w:rsidRPr="00CF74BA" w:rsidRDefault="00CF74BA" w:rsidP="00CF74BA">
      <w:pPr>
        <w:bidi/>
        <w:jc w:val="both"/>
        <w:rPr>
          <w:rFonts w:cs="David" w:hint="cs"/>
          <w:rtl/>
        </w:rPr>
      </w:pPr>
    </w:p>
    <w:p w14:paraId="330622F8" w14:textId="77777777" w:rsidR="00CF74BA" w:rsidRPr="00CF74BA" w:rsidRDefault="00CF74BA" w:rsidP="00CF74BA">
      <w:pPr>
        <w:bidi/>
        <w:jc w:val="both"/>
        <w:rPr>
          <w:rFonts w:cs="David" w:hint="cs"/>
          <w:rtl/>
        </w:rPr>
      </w:pPr>
      <w:r w:rsidRPr="00CF74BA">
        <w:rPr>
          <w:rFonts w:cs="David" w:hint="cs"/>
          <w:rtl/>
        </w:rPr>
        <w:tab/>
        <w:t xml:space="preserve">הצעת חוק עבודת נשים (תיקון </w:t>
      </w:r>
      <w:r w:rsidRPr="00CF74BA">
        <w:rPr>
          <w:rFonts w:cs="David"/>
          <w:rtl/>
        </w:rPr>
        <w:t>–</w:t>
      </w:r>
      <w:r w:rsidRPr="00CF74BA">
        <w:rPr>
          <w:rFonts w:cs="David" w:hint="cs"/>
          <w:rtl/>
        </w:rPr>
        <w:t xml:space="preserve"> איסור פיטורים במהלך טיפולי פוריות לקראת הילד הראשון או השני מאותו בן זוג), התשס"ז-2007, הצעת חוק של חבר הכנסת גדעון סער. </w:t>
      </w:r>
    </w:p>
    <w:p w14:paraId="0D78534C" w14:textId="77777777" w:rsidR="00CF74BA" w:rsidRPr="00CF74BA" w:rsidRDefault="00CF74BA" w:rsidP="00CF74BA">
      <w:pPr>
        <w:bidi/>
        <w:jc w:val="both"/>
        <w:rPr>
          <w:rFonts w:cs="David" w:hint="cs"/>
          <w:rtl/>
        </w:rPr>
      </w:pPr>
    </w:p>
    <w:p w14:paraId="5C203DDC" w14:textId="77777777" w:rsidR="00CF74BA" w:rsidRPr="00CF74BA" w:rsidRDefault="00CF74BA" w:rsidP="00CF74BA">
      <w:pPr>
        <w:bidi/>
        <w:jc w:val="both"/>
        <w:rPr>
          <w:rFonts w:cs="David" w:hint="cs"/>
          <w:rtl/>
        </w:rPr>
      </w:pPr>
      <w:r w:rsidRPr="00CF74BA">
        <w:rPr>
          <w:rFonts w:cs="David" w:hint="cs"/>
          <w:rtl/>
        </w:rPr>
        <w:tab/>
        <w:t xml:space="preserve">על-פי הייעוץ המשפטי </w:t>
      </w:r>
      <w:r w:rsidRPr="00CF74BA">
        <w:rPr>
          <w:rFonts w:cs="David"/>
          <w:rtl/>
        </w:rPr>
        <w:t>–</w:t>
      </w:r>
      <w:r w:rsidRPr="00CF74BA">
        <w:rPr>
          <w:rFonts w:cs="David" w:hint="cs"/>
          <w:rtl/>
        </w:rPr>
        <w:t xml:space="preserve"> ועדת העבודה והרווחה. במליאה הושמעו הצעות להעביר לוועדה לקידום מעמד האישה או לוועדת העבודה, הרווחה והבריאות. </w:t>
      </w:r>
    </w:p>
    <w:p w14:paraId="5BF2040D" w14:textId="77777777" w:rsidR="00CF74BA" w:rsidRPr="00CF74BA" w:rsidRDefault="00CF74BA" w:rsidP="00CF74BA">
      <w:pPr>
        <w:bidi/>
        <w:jc w:val="both"/>
        <w:rPr>
          <w:rFonts w:cs="David" w:hint="cs"/>
          <w:rtl/>
        </w:rPr>
      </w:pPr>
    </w:p>
    <w:p w14:paraId="6E924C79" w14:textId="77777777" w:rsidR="00CF74BA" w:rsidRPr="00CF74BA" w:rsidRDefault="00CF74BA" w:rsidP="00CF74BA">
      <w:pPr>
        <w:bidi/>
        <w:jc w:val="both"/>
        <w:rPr>
          <w:rFonts w:cs="David" w:hint="cs"/>
          <w:rtl/>
        </w:rPr>
      </w:pPr>
      <w:r w:rsidRPr="00CF74BA">
        <w:rPr>
          <w:rFonts w:cs="David" w:hint="cs"/>
          <w:rtl/>
        </w:rPr>
        <w:tab/>
        <w:t xml:space="preserve">יושב-ראש הוועדה לקידום מעמד האישה ויושב-ראש ועדת העבודה, הרווחה והבריאות הגיעו להבנות ביניהם </w:t>
      </w:r>
      <w:r w:rsidRPr="00CF74BA">
        <w:rPr>
          <w:rFonts w:cs="David"/>
          <w:rtl/>
        </w:rPr>
        <w:t>–</w:t>
      </w:r>
      <w:r w:rsidRPr="00CF74BA">
        <w:rPr>
          <w:rFonts w:cs="David" w:hint="cs"/>
          <w:rtl/>
        </w:rPr>
        <w:t xml:space="preserve"> וחברת הכנסת גלאון, כדאי מאוד שתקחי בחזרה את דברייך כי הנה הבנה שבמקרה הזה עניינית. </w:t>
      </w:r>
    </w:p>
    <w:p w14:paraId="7D8CB16B"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197F52A1" w14:textId="77777777" w:rsidR="00CF74BA" w:rsidRPr="00CF74BA" w:rsidRDefault="00CF74BA" w:rsidP="00CF74BA">
      <w:pPr>
        <w:bidi/>
        <w:jc w:val="both"/>
        <w:rPr>
          <w:rFonts w:cs="David" w:hint="cs"/>
          <w:rtl/>
        </w:rPr>
      </w:pPr>
    </w:p>
    <w:p w14:paraId="4491AE99" w14:textId="77777777" w:rsidR="00CF74BA" w:rsidRPr="00CF74BA" w:rsidRDefault="00CF74BA" w:rsidP="00CF74BA">
      <w:pPr>
        <w:bidi/>
        <w:jc w:val="both"/>
        <w:rPr>
          <w:rFonts w:cs="David" w:hint="cs"/>
          <w:rtl/>
        </w:rPr>
      </w:pPr>
      <w:r w:rsidRPr="00CF74BA">
        <w:rPr>
          <w:rFonts w:cs="David" w:hint="cs"/>
          <w:rtl/>
        </w:rPr>
        <w:tab/>
        <w:t>אבל הגיעו להבנה ששני החוקים של חבר הכנסת גדעון סער יהיו בוועדה שלו, ורק חוק תרומת ביציות יישאר אצל שרוני. נו באמת...</w:t>
      </w:r>
    </w:p>
    <w:p w14:paraId="23E401B2"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7D21C288" w14:textId="77777777" w:rsidR="00CF74BA" w:rsidRPr="00CF74BA" w:rsidRDefault="00CF74BA" w:rsidP="00CF74BA">
      <w:pPr>
        <w:bidi/>
        <w:jc w:val="both"/>
        <w:rPr>
          <w:rFonts w:cs="David" w:hint="cs"/>
          <w:rtl/>
        </w:rPr>
      </w:pPr>
    </w:p>
    <w:p w14:paraId="1330D671" w14:textId="77777777" w:rsidR="00CF74BA" w:rsidRPr="00CF74BA" w:rsidRDefault="00CF74BA" w:rsidP="00CF74BA">
      <w:pPr>
        <w:bidi/>
        <w:jc w:val="both"/>
        <w:rPr>
          <w:rFonts w:cs="David" w:hint="cs"/>
          <w:rtl/>
        </w:rPr>
      </w:pPr>
      <w:r w:rsidRPr="00CF74BA">
        <w:rPr>
          <w:rFonts w:cs="David" w:hint="cs"/>
          <w:rtl/>
        </w:rPr>
        <w:tab/>
        <w:t>האם ראשי הוועדות רוצים להתייחס, או להביא זאת להצבעה?</w:t>
      </w:r>
    </w:p>
    <w:p w14:paraId="539F6A6B"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ועדת העבודה, הרווחה והבריאות משה שרוני:</w:t>
      </w:r>
    </w:p>
    <w:p w14:paraId="25C25BA5" w14:textId="77777777" w:rsidR="00CF74BA" w:rsidRPr="00CF74BA" w:rsidRDefault="00CF74BA" w:rsidP="00CF74BA">
      <w:pPr>
        <w:bidi/>
        <w:jc w:val="both"/>
        <w:rPr>
          <w:rFonts w:cs="David" w:hint="cs"/>
          <w:rtl/>
        </w:rPr>
      </w:pPr>
    </w:p>
    <w:p w14:paraId="2C429B70" w14:textId="77777777" w:rsidR="00CF74BA" w:rsidRPr="00CF74BA" w:rsidRDefault="00CF74BA" w:rsidP="00CF74BA">
      <w:pPr>
        <w:bidi/>
        <w:jc w:val="both"/>
        <w:rPr>
          <w:rFonts w:cs="David" w:hint="cs"/>
          <w:rtl/>
        </w:rPr>
      </w:pPr>
      <w:r w:rsidRPr="00CF74BA">
        <w:rPr>
          <w:rFonts w:cs="David" w:hint="cs"/>
          <w:rtl/>
        </w:rPr>
        <w:tab/>
        <w:t>בטח להצבעה.</w:t>
      </w:r>
    </w:p>
    <w:p w14:paraId="1251F101"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הוועדה לקידום מעמד האישה גדעון סער:</w:t>
      </w:r>
    </w:p>
    <w:p w14:paraId="6C977A9E" w14:textId="77777777" w:rsidR="00CF74BA" w:rsidRPr="00CF74BA" w:rsidRDefault="00CF74BA" w:rsidP="00CF74BA">
      <w:pPr>
        <w:bidi/>
        <w:jc w:val="both"/>
        <w:rPr>
          <w:rFonts w:cs="David" w:hint="cs"/>
          <w:rtl/>
        </w:rPr>
      </w:pPr>
    </w:p>
    <w:p w14:paraId="0A47F5A4" w14:textId="77777777" w:rsidR="00CF74BA" w:rsidRPr="00CF74BA" w:rsidRDefault="00CF74BA" w:rsidP="00CF74BA">
      <w:pPr>
        <w:bidi/>
        <w:jc w:val="both"/>
        <w:rPr>
          <w:rFonts w:cs="David" w:hint="cs"/>
          <w:rtl/>
        </w:rPr>
      </w:pPr>
      <w:r w:rsidRPr="00CF74BA">
        <w:rPr>
          <w:rFonts w:cs="David" w:hint="cs"/>
          <w:rtl/>
        </w:rPr>
        <w:tab/>
        <w:t xml:space="preserve">בהחלט, אדוני, אני רוצה להתייחס. אני מאמין שבנושאים של מעמד האישה </w:t>
      </w:r>
      <w:r w:rsidRPr="00CF74BA">
        <w:rPr>
          <w:rFonts w:cs="David"/>
          <w:rtl/>
        </w:rPr>
        <w:t>–</w:t>
      </w:r>
      <w:r w:rsidRPr="00CF74BA">
        <w:rPr>
          <w:rFonts w:cs="David" w:hint="cs"/>
          <w:rtl/>
        </w:rPr>
        <w:t xml:space="preserve"> עצם הטלת הדופי שעולה מהדברים של חברת הכנסת גלאון </w:t>
      </w:r>
      <w:r w:rsidRPr="00CF74BA">
        <w:rPr>
          <w:rFonts w:cs="David"/>
          <w:rtl/>
        </w:rPr>
        <w:t>–</w:t>
      </w:r>
      <w:r w:rsidRPr="00CF74BA">
        <w:rPr>
          <w:rFonts w:cs="David" w:hint="cs"/>
          <w:rtl/>
        </w:rPr>
        <w:t xml:space="preserve"> אני רוצה להסתייג מזה.  במשך חודשיים מאז שהצעת החוק היתה במליאה, אף אחד בכלל לא פנה ולא דיבר ולא התעניין בה </w:t>
      </w:r>
      <w:r w:rsidRPr="00CF74BA">
        <w:rPr>
          <w:rFonts w:cs="David"/>
          <w:rtl/>
        </w:rPr>
        <w:t>–</w:t>
      </w:r>
      <w:r w:rsidRPr="00CF74BA">
        <w:rPr>
          <w:rFonts w:cs="David" w:hint="cs"/>
          <w:rtl/>
        </w:rPr>
        <w:t xml:space="preserve"> לא בנושא פוריות ולא בנושא עבודת נשים </w:t>
      </w:r>
      <w:r w:rsidRPr="00CF74BA">
        <w:rPr>
          <w:rFonts w:cs="David"/>
          <w:rtl/>
        </w:rPr>
        <w:t>–</w:t>
      </w:r>
      <w:r w:rsidRPr="00CF74BA">
        <w:rPr>
          <w:rFonts w:cs="David" w:hint="cs"/>
          <w:rtl/>
        </w:rPr>
        <w:t xml:space="preserve"> והנושא הזה היה יכול להמשיך ולהיקבר כאן בוועדה.</w:t>
      </w:r>
    </w:p>
    <w:p w14:paraId="05A739F9"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7B67AB11" w14:textId="77777777" w:rsidR="00CF74BA" w:rsidRPr="00CF74BA" w:rsidRDefault="00CF74BA" w:rsidP="00CF74BA">
      <w:pPr>
        <w:bidi/>
        <w:jc w:val="both"/>
        <w:rPr>
          <w:rFonts w:cs="David" w:hint="cs"/>
          <w:rtl/>
        </w:rPr>
      </w:pPr>
    </w:p>
    <w:p w14:paraId="531AB26C" w14:textId="77777777" w:rsidR="00CF74BA" w:rsidRPr="00CF74BA" w:rsidRDefault="00CF74BA" w:rsidP="00CF74BA">
      <w:pPr>
        <w:bidi/>
        <w:jc w:val="both"/>
        <w:rPr>
          <w:rFonts w:cs="David" w:hint="cs"/>
          <w:rtl/>
        </w:rPr>
      </w:pPr>
      <w:r w:rsidRPr="00CF74BA">
        <w:rPr>
          <w:rFonts w:cs="David" w:hint="cs"/>
          <w:rtl/>
        </w:rPr>
        <w:tab/>
        <w:t xml:space="preserve"> זה לא נכון. אני כל הזמן ביקשתי שזה יעבור. </w:t>
      </w:r>
    </w:p>
    <w:p w14:paraId="423BADD4"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יו"ר הוועדה לקידום מעמד האישה גדעון סער:</w:t>
      </w:r>
    </w:p>
    <w:p w14:paraId="06887AA1" w14:textId="77777777" w:rsidR="00CF74BA" w:rsidRPr="00CF74BA" w:rsidRDefault="00CF74BA" w:rsidP="00CF74BA">
      <w:pPr>
        <w:bidi/>
        <w:jc w:val="both"/>
        <w:rPr>
          <w:rFonts w:cs="David" w:hint="cs"/>
          <w:u w:val="single"/>
          <w:rtl/>
        </w:rPr>
      </w:pPr>
    </w:p>
    <w:p w14:paraId="3CD53972" w14:textId="77777777" w:rsidR="00CF74BA" w:rsidRPr="00CF74BA" w:rsidRDefault="00CF74BA" w:rsidP="00CF74BA">
      <w:pPr>
        <w:bidi/>
        <w:jc w:val="both"/>
        <w:rPr>
          <w:rFonts w:cs="David" w:hint="cs"/>
          <w:rtl/>
        </w:rPr>
      </w:pPr>
      <w:r w:rsidRPr="00CF74BA">
        <w:rPr>
          <w:rFonts w:cs="David" w:hint="cs"/>
          <w:rtl/>
        </w:rPr>
        <w:tab/>
        <w:t xml:space="preserve">ולצערי, לכן, עמדת הייעוץ המשפטי </w:t>
      </w:r>
      <w:r w:rsidRPr="00CF74BA">
        <w:rPr>
          <w:rFonts w:cs="David"/>
          <w:rtl/>
        </w:rPr>
        <w:t>–</w:t>
      </w:r>
      <w:r w:rsidRPr="00CF74BA">
        <w:rPr>
          <w:rFonts w:cs="David" w:hint="cs"/>
          <w:rtl/>
        </w:rPr>
        <w:t xml:space="preserve"> אמרה חברת הכנסת גלאון, ובנושא זה אני מסכים אתה </w:t>
      </w:r>
      <w:r w:rsidRPr="00CF74BA">
        <w:rPr>
          <w:rFonts w:cs="David"/>
          <w:rtl/>
        </w:rPr>
        <w:t>–</w:t>
      </w:r>
      <w:r w:rsidRPr="00CF74BA">
        <w:rPr>
          <w:rFonts w:cs="David" w:hint="cs"/>
          <w:rtl/>
        </w:rPr>
        <w:t xml:space="preserve"> לשיטת הייעוץ המשפטי, צריך לסגור את הוועדה לקידום מעמד האישה, ודברים ברוח זו גם אמרה לי היועצת המשפטית של הכנסת.</w:t>
      </w:r>
    </w:p>
    <w:p w14:paraId="5B09A4C7" w14:textId="77777777" w:rsidR="00CF74BA" w:rsidRPr="00CF74BA" w:rsidRDefault="00CF74BA" w:rsidP="00CF74BA">
      <w:pPr>
        <w:bidi/>
        <w:jc w:val="both"/>
        <w:rPr>
          <w:rFonts w:cs="David" w:hint="cs"/>
          <w:rtl/>
        </w:rPr>
      </w:pPr>
    </w:p>
    <w:p w14:paraId="1C034262" w14:textId="77777777" w:rsidR="00CF74BA" w:rsidRPr="00CF74BA" w:rsidRDefault="00CF74BA" w:rsidP="00CF74BA">
      <w:pPr>
        <w:bidi/>
        <w:ind w:firstLine="567"/>
        <w:jc w:val="both"/>
        <w:rPr>
          <w:rFonts w:cs="David" w:hint="cs"/>
          <w:rtl/>
        </w:rPr>
      </w:pPr>
      <w:r w:rsidRPr="00CF74BA">
        <w:rPr>
          <w:rFonts w:cs="David" w:hint="cs"/>
          <w:rtl/>
        </w:rPr>
        <w:t xml:space="preserve"> זאת הגישה; שאלתי אותה אם חוק עבודת נשים לא יכול להידון בוועדה לקידום מעמד האישה, איזה חוק כן יכול להידון בוועדה הזאת? </w:t>
      </w:r>
    </w:p>
    <w:p w14:paraId="44166625" w14:textId="77777777" w:rsidR="00CF74BA" w:rsidRPr="00CF74BA" w:rsidRDefault="00CF74BA" w:rsidP="00CF74BA">
      <w:pPr>
        <w:bidi/>
        <w:ind w:firstLine="567"/>
        <w:jc w:val="both"/>
        <w:rPr>
          <w:rFonts w:cs="David" w:hint="cs"/>
          <w:rtl/>
        </w:rPr>
      </w:pPr>
    </w:p>
    <w:p w14:paraId="2A596A4A" w14:textId="77777777" w:rsidR="00CF74BA" w:rsidRPr="00CF74BA" w:rsidRDefault="00CF74BA" w:rsidP="00CF74BA">
      <w:pPr>
        <w:bidi/>
        <w:ind w:firstLine="567"/>
        <w:jc w:val="both"/>
        <w:rPr>
          <w:rFonts w:cs="David" w:hint="cs"/>
          <w:rtl/>
        </w:rPr>
      </w:pPr>
      <w:r w:rsidRPr="00CF74BA">
        <w:rPr>
          <w:rFonts w:cs="David" w:hint="cs"/>
          <w:rtl/>
        </w:rPr>
        <w:t xml:space="preserve">עברו פה בכנסת הזאת כמעט עשרה תיקונים לחוק עבודת נשים, כל המושב הזה, דרך הוועדה שלי, לא רק חוקים שלי. אני מצטער שאני מחוקק בנושא נשים יותר מכל חבר או חברת- כנסת בבית הזה, אבל חברת הכנסת קולט אביטל וחברת הכנסת נדיה חילו וחברת הכנסת שלי יחימוביץ', והרבה מאוד חברות כנסת הגישו הצעות חוק לתיקון חוק עבודת נשים, אני נאבקתי שזה יהיה בוועדה למעמד האישה </w:t>
      </w:r>
      <w:r w:rsidRPr="00CF74BA">
        <w:rPr>
          <w:rFonts w:cs="David"/>
          <w:rtl/>
        </w:rPr>
        <w:t>–</w:t>
      </w:r>
      <w:r w:rsidRPr="00CF74BA">
        <w:rPr>
          <w:rFonts w:cs="David" w:hint="cs"/>
          <w:rtl/>
        </w:rPr>
        <w:t xml:space="preserve"> בדיוק כפי שאלה חוקים שלי. </w:t>
      </w:r>
    </w:p>
    <w:p w14:paraId="434F7259" w14:textId="77777777" w:rsidR="00CF74BA" w:rsidRPr="00CF74BA" w:rsidRDefault="00CF74BA" w:rsidP="00CF74BA">
      <w:pPr>
        <w:bidi/>
        <w:ind w:firstLine="567"/>
        <w:jc w:val="both"/>
        <w:rPr>
          <w:rFonts w:cs="David" w:hint="cs"/>
          <w:rtl/>
        </w:rPr>
      </w:pPr>
    </w:p>
    <w:p w14:paraId="59E29586" w14:textId="77777777" w:rsidR="00CF74BA" w:rsidRPr="00CF74BA" w:rsidRDefault="00CF74BA" w:rsidP="00CF74BA">
      <w:pPr>
        <w:bidi/>
        <w:ind w:firstLine="567"/>
        <w:jc w:val="both"/>
        <w:rPr>
          <w:rFonts w:cs="David" w:hint="cs"/>
          <w:rtl/>
        </w:rPr>
      </w:pPr>
      <w:r w:rsidRPr="00CF74BA">
        <w:rPr>
          <w:rFonts w:cs="David" w:hint="cs"/>
          <w:rtl/>
        </w:rPr>
        <w:t xml:space="preserve">לכן, אני חושב שכל אדם צריך לשקול לפני שהוא אומר דברים של לשון הרע </w:t>
      </w:r>
      <w:r w:rsidRPr="00CF74BA">
        <w:rPr>
          <w:rFonts w:cs="David"/>
          <w:rtl/>
        </w:rPr>
        <w:t>–</w:t>
      </w:r>
      <w:r w:rsidRPr="00CF74BA">
        <w:rPr>
          <w:rFonts w:cs="David" w:hint="cs"/>
          <w:rtl/>
        </w:rPr>
        <w:t xml:space="preserve"> לראות מה היה במשך הקדנציה, מה היו התקדימים בכל נושא ונושא, ולפי זה להגיד את הדברים.</w:t>
      </w:r>
    </w:p>
    <w:p w14:paraId="648F23AC"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זהבה גלאון:</w:t>
      </w:r>
    </w:p>
    <w:p w14:paraId="62587033" w14:textId="77777777" w:rsidR="00CF74BA" w:rsidRPr="00CF74BA" w:rsidRDefault="00CF74BA" w:rsidP="00CF74BA">
      <w:pPr>
        <w:bidi/>
        <w:jc w:val="both"/>
        <w:rPr>
          <w:rFonts w:cs="David" w:hint="cs"/>
          <w:rtl/>
        </w:rPr>
      </w:pPr>
    </w:p>
    <w:p w14:paraId="75D531E3" w14:textId="77777777" w:rsidR="00CF74BA" w:rsidRPr="00CF74BA" w:rsidRDefault="00CF74BA" w:rsidP="00CF74BA">
      <w:pPr>
        <w:bidi/>
        <w:ind w:firstLine="567"/>
        <w:jc w:val="both"/>
        <w:rPr>
          <w:rFonts w:cs="David" w:hint="cs"/>
          <w:rtl/>
        </w:rPr>
      </w:pPr>
      <w:r w:rsidRPr="00CF74BA">
        <w:rPr>
          <w:rFonts w:cs="David" w:hint="cs"/>
          <w:rtl/>
        </w:rPr>
        <w:t xml:space="preserve">אדוני, אני פניתי בעניין חוק טיפולי פוריות חודשים, וועדת הכנסת לא העלתה את זה לדיון. פניתי לרוחמה אברהם כבר חודשיים, כל שבוע. כל שבוע פניתי לוועדה כדי שהנושא הזה יהיה על סדר-היום, ויושבת כאן מנהלת הוועדה. עובדה שזה לא עלה. </w:t>
      </w:r>
    </w:p>
    <w:p w14:paraId="0EE7B7BF"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6A80CB9D" w14:textId="77777777" w:rsidR="00CF74BA" w:rsidRPr="00CF74BA" w:rsidRDefault="00CF74BA" w:rsidP="00CF74BA">
      <w:pPr>
        <w:bidi/>
        <w:jc w:val="both"/>
        <w:rPr>
          <w:rFonts w:cs="David" w:hint="cs"/>
          <w:u w:val="single"/>
          <w:rtl/>
        </w:rPr>
      </w:pPr>
    </w:p>
    <w:p w14:paraId="6A102CD6" w14:textId="77777777" w:rsidR="00CF74BA" w:rsidRPr="00CF74BA" w:rsidRDefault="00CF74BA" w:rsidP="00CF74BA">
      <w:pPr>
        <w:bidi/>
        <w:jc w:val="both"/>
        <w:rPr>
          <w:rFonts w:cs="David" w:hint="cs"/>
          <w:rtl/>
        </w:rPr>
      </w:pPr>
      <w:r w:rsidRPr="00CF74BA">
        <w:rPr>
          <w:rFonts w:cs="David" w:hint="cs"/>
          <w:rtl/>
        </w:rPr>
        <w:tab/>
        <w:t xml:space="preserve">רבותי, אני מעלה להצבעה את שתי הצעות החוק, 2 ו-4 על סדר-היום. מי בעד העברת הצעות חוק עבודת נשים (תיקון </w:t>
      </w:r>
      <w:r w:rsidRPr="00CF74BA">
        <w:rPr>
          <w:rFonts w:cs="David"/>
          <w:rtl/>
        </w:rPr>
        <w:t>–</w:t>
      </w:r>
      <w:r w:rsidRPr="00CF74BA">
        <w:rPr>
          <w:rFonts w:cs="David" w:hint="cs"/>
          <w:rtl/>
        </w:rPr>
        <w:t xml:space="preserve"> איסור פיטורים במהלך טיפולי פוריות...), שמספרה   </w:t>
      </w:r>
    </w:p>
    <w:p w14:paraId="0994EFAD" w14:textId="77777777" w:rsidR="00CF74BA" w:rsidRPr="00CF74BA" w:rsidRDefault="00CF74BA" w:rsidP="00CF74BA">
      <w:pPr>
        <w:bidi/>
        <w:jc w:val="both"/>
        <w:rPr>
          <w:rFonts w:cs="David" w:hint="cs"/>
          <w:rtl/>
        </w:rPr>
      </w:pPr>
      <w:r w:rsidRPr="00CF74BA">
        <w:rPr>
          <w:rFonts w:cs="David" w:hint="cs"/>
          <w:rtl/>
        </w:rPr>
        <w:t>(פ/2349/17), והצעת חוק שמספרה (פ2410/17), לדיון בוועדה לקידום מעמד האישה? מי נגד? מי נמנע?</w:t>
      </w:r>
    </w:p>
    <w:p w14:paraId="31BB82D6" w14:textId="77777777" w:rsidR="00CF74BA" w:rsidRPr="00CF74BA" w:rsidRDefault="00CF74BA" w:rsidP="00CF74BA">
      <w:pPr>
        <w:bidi/>
        <w:jc w:val="both"/>
        <w:rPr>
          <w:rFonts w:cs="David" w:hint="cs"/>
          <w:rtl/>
        </w:rPr>
      </w:pPr>
    </w:p>
    <w:p w14:paraId="01970E0F" w14:textId="77777777" w:rsidR="00CF74BA" w:rsidRPr="00CF74BA" w:rsidRDefault="00CF74BA" w:rsidP="00CF74BA">
      <w:pPr>
        <w:pStyle w:val="Heading8"/>
        <w:jc w:val="both"/>
        <w:rPr>
          <w:rFonts w:hint="cs"/>
          <w:sz w:val="24"/>
          <w:rtl/>
        </w:rPr>
      </w:pPr>
      <w:r w:rsidRPr="00CF74BA">
        <w:rPr>
          <w:rFonts w:hint="cs"/>
          <w:sz w:val="24"/>
          <w:rtl/>
        </w:rPr>
        <w:t>ה צ ב ע ה</w:t>
      </w:r>
    </w:p>
    <w:p w14:paraId="1B02FF69" w14:textId="77777777" w:rsidR="00CF74BA" w:rsidRPr="00CF74BA" w:rsidRDefault="00CF74BA" w:rsidP="00CF74BA">
      <w:pPr>
        <w:bidi/>
        <w:jc w:val="both"/>
        <w:rPr>
          <w:rFonts w:cs="David" w:hint="cs"/>
          <w:b/>
          <w:bCs/>
          <w:rtl/>
        </w:rPr>
      </w:pPr>
    </w:p>
    <w:p w14:paraId="5D0D2E32" w14:textId="77777777" w:rsidR="00CF74BA" w:rsidRPr="00CF74BA" w:rsidRDefault="00CF74BA" w:rsidP="00CF74BA">
      <w:pPr>
        <w:bidi/>
        <w:jc w:val="both"/>
        <w:rPr>
          <w:rFonts w:cs="David" w:hint="cs"/>
          <w:rtl/>
        </w:rPr>
      </w:pPr>
      <w:r w:rsidRPr="00CF74BA">
        <w:rPr>
          <w:rFonts w:cs="David" w:hint="cs"/>
          <w:rtl/>
        </w:rPr>
        <w:t xml:space="preserve">בעד </w:t>
      </w:r>
      <w:r w:rsidRPr="00CF74BA">
        <w:rPr>
          <w:rFonts w:cs="David"/>
          <w:rtl/>
        </w:rPr>
        <w:t>–</w:t>
      </w:r>
      <w:r w:rsidRPr="00CF74BA">
        <w:rPr>
          <w:rFonts w:cs="David" w:hint="cs"/>
          <w:rtl/>
        </w:rPr>
        <w:t xml:space="preserve"> 12</w:t>
      </w:r>
    </w:p>
    <w:p w14:paraId="5DB20B57"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אין</w:t>
      </w:r>
    </w:p>
    <w:p w14:paraId="126A0298"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אין</w:t>
      </w:r>
    </w:p>
    <w:p w14:paraId="07F2299C" w14:textId="77777777" w:rsidR="00CF74BA" w:rsidRPr="00CF74BA" w:rsidRDefault="00CF74BA" w:rsidP="00CF74BA">
      <w:pPr>
        <w:bidi/>
        <w:jc w:val="both"/>
        <w:rPr>
          <w:rFonts w:cs="David" w:hint="cs"/>
          <w:rtl/>
        </w:rPr>
      </w:pPr>
      <w:r w:rsidRPr="00CF74BA">
        <w:rPr>
          <w:rFonts w:cs="David" w:hint="cs"/>
          <w:rtl/>
        </w:rPr>
        <w:t xml:space="preserve">הבקשה להעביר את הצעת חוק עבודת נשים (תיקון </w:t>
      </w:r>
      <w:r w:rsidRPr="00CF74BA">
        <w:rPr>
          <w:rFonts w:cs="David"/>
          <w:rtl/>
        </w:rPr>
        <w:t>–</w:t>
      </w:r>
      <w:r w:rsidRPr="00CF74BA">
        <w:rPr>
          <w:rFonts w:cs="David" w:hint="cs"/>
          <w:rtl/>
        </w:rPr>
        <w:t xml:space="preserve"> איסור פיטורים במהלך טיפולי פוריות לקראת הילד הראשון או השני מאותו בן זוג), התשס"ז-2007, ואת הצעת חוק עבודת נשים (תיקון- זכות עובדת העוברת טיפולי פוריות להיעדר), התשס"ז-2007, לדיון בוועדה לקידום מעמד האישה, נתקבלה.</w:t>
      </w:r>
    </w:p>
    <w:p w14:paraId="7032F579" w14:textId="77777777" w:rsidR="00CF74BA" w:rsidRPr="00CF74BA" w:rsidRDefault="00CF74BA" w:rsidP="00CF74BA">
      <w:pPr>
        <w:bidi/>
        <w:jc w:val="both"/>
        <w:rPr>
          <w:rFonts w:cs="David" w:hint="cs"/>
          <w:rtl/>
        </w:rPr>
      </w:pPr>
    </w:p>
    <w:p w14:paraId="6E001ED0"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15AAF525" w14:textId="77777777" w:rsidR="00CF74BA" w:rsidRPr="00CF74BA" w:rsidRDefault="00CF74BA" w:rsidP="00CF74BA">
      <w:pPr>
        <w:bidi/>
        <w:jc w:val="both"/>
        <w:rPr>
          <w:rFonts w:cs="David" w:hint="cs"/>
          <w:u w:val="single"/>
          <w:rtl/>
        </w:rPr>
      </w:pPr>
    </w:p>
    <w:p w14:paraId="5A8B4F5A" w14:textId="77777777" w:rsidR="00CF74BA" w:rsidRPr="00CF74BA" w:rsidRDefault="00CF74BA" w:rsidP="00CF74BA">
      <w:pPr>
        <w:bidi/>
        <w:jc w:val="both"/>
        <w:rPr>
          <w:rFonts w:cs="David" w:hint="cs"/>
          <w:rtl/>
        </w:rPr>
      </w:pPr>
      <w:r w:rsidRPr="00CF74BA">
        <w:rPr>
          <w:rFonts w:cs="David" w:hint="cs"/>
          <w:rtl/>
        </w:rPr>
        <w:tab/>
        <w:t xml:space="preserve">12 בעד, מתנגדים </w:t>
      </w:r>
      <w:r w:rsidRPr="00CF74BA">
        <w:rPr>
          <w:rFonts w:cs="David"/>
          <w:rtl/>
        </w:rPr>
        <w:t>–</w:t>
      </w:r>
      <w:r w:rsidRPr="00CF74BA">
        <w:rPr>
          <w:rFonts w:cs="David" w:hint="cs"/>
          <w:rtl/>
        </w:rPr>
        <w:t xml:space="preserve"> אין, נמנעים </w:t>
      </w:r>
      <w:r w:rsidRPr="00CF74BA">
        <w:rPr>
          <w:rFonts w:cs="David"/>
          <w:rtl/>
        </w:rPr>
        <w:t>–</w:t>
      </w:r>
      <w:r w:rsidRPr="00CF74BA">
        <w:rPr>
          <w:rFonts w:cs="David" w:hint="cs"/>
          <w:rtl/>
        </w:rPr>
        <w:t xml:space="preserve"> אין. הצעות החוק הנ"ל יועברו לוועדה לקידום מעמד האישה.</w:t>
      </w:r>
    </w:p>
    <w:p w14:paraId="2D701167" w14:textId="77777777" w:rsidR="00CF74BA" w:rsidRPr="00CF74BA" w:rsidRDefault="00CF74BA" w:rsidP="00CF74BA">
      <w:pPr>
        <w:bidi/>
        <w:jc w:val="both"/>
        <w:rPr>
          <w:rFonts w:cs="David"/>
          <w:rtl/>
        </w:rPr>
      </w:pPr>
      <w:r w:rsidRPr="00CF74BA">
        <w:rPr>
          <w:rFonts w:cs="David"/>
          <w:rtl/>
        </w:rPr>
        <w:br/>
      </w:r>
    </w:p>
    <w:p w14:paraId="3F5870DD" w14:textId="77777777" w:rsidR="00CF74BA" w:rsidRPr="00CF74BA" w:rsidRDefault="00CF74BA" w:rsidP="00CF74BA">
      <w:pPr>
        <w:bidi/>
        <w:jc w:val="both"/>
        <w:rPr>
          <w:rFonts w:cs="David"/>
          <w:rtl/>
        </w:rPr>
      </w:pPr>
      <w:r w:rsidRPr="00CF74BA">
        <w:rPr>
          <w:rFonts w:cs="David"/>
          <w:rtl/>
        </w:rPr>
        <w:br w:type="page"/>
      </w:r>
    </w:p>
    <w:p w14:paraId="3EEE9CF6" w14:textId="77777777" w:rsidR="00CF74BA" w:rsidRPr="00CF74BA" w:rsidRDefault="00CF74BA" w:rsidP="00CF74BA">
      <w:pPr>
        <w:numPr>
          <w:ilvl w:val="1"/>
          <w:numId w:val="1"/>
        </w:numPr>
        <w:tabs>
          <w:tab w:val="left" w:pos="3116"/>
        </w:tabs>
        <w:bidi/>
        <w:ind w:right="0"/>
        <w:jc w:val="both"/>
        <w:rPr>
          <w:rFonts w:cs="David"/>
          <w:b/>
          <w:bCs/>
          <w:u w:val="single"/>
        </w:rPr>
      </w:pPr>
      <w:r w:rsidRPr="00CF74BA">
        <w:rPr>
          <w:rFonts w:cs="David"/>
          <w:b/>
          <w:bCs/>
          <w:u w:val="single"/>
          <w:rtl/>
        </w:rPr>
        <w:t>הצעת חוק למניעת אלימות במשפחה (תיקון - הגנה על חוסים), התשס"ז-2007 - של חבר הכנסת משה שרוני (פ/2060/17)</w:t>
      </w:r>
    </w:p>
    <w:p w14:paraId="63085891" w14:textId="77777777" w:rsidR="00CF74BA" w:rsidRPr="00CF74BA" w:rsidRDefault="00CF74BA" w:rsidP="00CF74BA">
      <w:pPr>
        <w:bidi/>
        <w:jc w:val="both"/>
        <w:rPr>
          <w:rFonts w:cs="David" w:hint="cs"/>
          <w:rtl/>
        </w:rPr>
      </w:pPr>
    </w:p>
    <w:p w14:paraId="523A8C4A"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2B24D604" w14:textId="77777777" w:rsidR="00CF74BA" w:rsidRPr="00CF74BA" w:rsidRDefault="00CF74BA" w:rsidP="00CF74BA">
      <w:pPr>
        <w:bidi/>
        <w:jc w:val="both"/>
        <w:rPr>
          <w:rFonts w:cs="David" w:hint="cs"/>
          <w:u w:val="single"/>
          <w:rtl/>
        </w:rPr>
      </w:pPr>
    </w:p>
    <w:p w14:paraId="3F3316D8" w14:textId="77777777" w:rsidR="00CF74BA" w:rsidRPr="00CF74BA" w:rsidRDefault="00CF74BA" w:rsidP="00CF74BA">
      <w:pPr>
        <w:bidi/>
        <w:jc w:val="both"/>
        <w:rPr>
          <w:rFonts w:cs="David" w:hint="cs"/>
          <w:rtl/>
        </w:rPr>
      </w:pPr>
      <w:r w:rsidRPr="00CF74BA">
        <w:rPr>
          <w:rFonts w:cs="David" w:hint="cs"/>
          <w:rtl/>
        </w:rPr>
        <w:tab/>
        <w:t xml:space="preserve">הנושא הבא על סדר-היום: הצעת חוק למניעת אלימות במשפחה (תיקון </w:t>
      </w:r>
      <w:r w:rsidRPr="00CF74BA">
        <w:rPr>
          <w:rFonts w:cs="David"/>
          <w:rtl/>
        </w:rPr>
        <w:t>–</w:t>
      </w:r>
      <w:r w:rsidRPr="00CF74BA">
        <w:rPr>
          <w:rFonts w:cs="David" w:hint="cs"/>
          <w:rtl/>
        </w:rPr>
        <w:t xml:space="preserve"> הגנה על חוסים), התשס"ז-2007, של חבר הכנסת משה שרוני. </w:t>
      </w:r>
    </w:p>
    <w:p w14:paraId="26002992" w14:textId="77777777" w:rsidR="00CF74BA" w:rsidRPr="00CF74BA" w:rsidRDefault="00CF74BA" w:rsidP="00CF74BA">
      <w:pPr>
        <w:bidi/>
        <w:jc w:val="both"/>
        <w:rPr>
          <w:rFonts w:cs="David" w:hint="cs"/>
          <w:rtl/>
        </w:rPr>
      </w:pPr>
    </w:p>
    <w:p w14:paraId="6F479C5B" w14:textId="77777777" w:rsidR="00CF74BA" w:rsidRPr="00CF74BA" w:rsidRDefault="00CF74BA" w:rsidP="00CF74BA">
      <w:pPr>
        <w:bidi/>
        <w:ind w:firstLine="567"/>
        <w:jc w:val="both"/>
        <w:rPr>
          <w:rFonts w:cs="David" w:hint="cs"/>
          <w:rtl/>
        </w:rPr>
      </w:pPr>
      <w:r w:rsidRPr="00CF74BA">
        <w:rPr>
          <w:rFonts w:cs="David" w:hint="cs"/>
          <w:rtl/>
        </w:rPr>
        <w:t xml:space="preserve">עמדת הייעוץ המשפטי </w:t>
      </w:r>
      <w:r w:rsidRPr="00CF74BA">
        <w:rPr>
          <w:rFonts w:cs="David"/>
          <w:rtl/>
        </w:rPr>
        <w:t>–</w:t>
      </w:r>
      <w:r w:rsidRPr="00CF74BA">
        <w:rPr>
          <w:rFonts w:cs="David" w:hint="cs"/>
          <w:rtl/>
        </w:rPr>
        <w:t xml:space="preserve"> ועדת החוקה, חוק ומשפט. במליאה ביקשו להעביר לוועדה לקידום מעמד האישה ולוועדת העבודה, הרווחה והבריאות. </w:t>
      </w:r>
    </w:p>
    <w:p w14:paraId="2946327D" w14:textId="77777777" w:rsidR="00CF74BA" w:rsidRPr="00CF74BA" w:rsidRDefault="00CF74BA" w:rsidP="00CF74BA">
      <w:pPr>
        <w:bidi/>
        <w:jc w:val="both"/>
        <w:rPr>
          <w:rFonts w:cs="David" w:hint="cs"/>
          <w:rtl/>
        </w:rPr>
      </w:pPr>
    </w:p>
    <w:p w14:paraId="050BC0C0" w14:textId="77777777" w:rsidR="00CF74BA" w:rsidRPr="00CF74BA" w:rsidRDefault="00CF74BA" w:rsidP="00CF74BA">
      <w:pPr>
        <w:bidi/>
        <w:jc w:val="both"/>
        <w:rPr>
          <w:rFonts w:cs="David" w:hint="cs"/>
          <w:rtl/>
        </w:rPr>
      </w:pPr>
      <w:r w:rsidRPr="00CF74BA">
        <w:rPr>
          <w:rFonts w:cs="David" w:hint="cs"/>
          <w:rtl/>
        </w:rPr>
        <w:tab/>
        <w:t>אני מבין שיש הסכמות שהנושא יעבור לוועדת החוקה, חוק ומשפט, גם על דעת המציע, לכן נעלה זאת להצבעה.</w:t>
      </w:r>
    </w:p>
    <w:p w14:paraId="2EEE4956" w14:textId="77777777" w:rsidR="00CF74BA" w:rsidRPr="00CF74BA" w:rsidRDefault="00CF74BA" w:rsidP="00CF74BA">
      <w:pPr>
        <w:bidi/>
        <w:jc w:val="both"/>
        <w:rPr>
          <w:rFonts w:cs="David" w:hint="cs"/>
          <w:rtl/>
        </w:rPr>
      </w:pPr>
    </w:p>
    <w:p w14:paraId="06803BF1" w14:textId="77777777" w:rsidR="00CF74BA" w:rsidRPr="00CF74BA" w:rsidRDefault="00CF74BA" w:rsidP="00CF74BA">
      <w:pPr>
        <w:bidi/>
        <w:jc w:val="both"/>
        <w:rPr>
          <w:rFonts w:cs="David" w:hint="cs"/>
          <w:rtl/>
        </w:rPr>
      </w:pPr>
      <w:r w:rsidRPr="00CF74BA">
        <w:rPr>
          <w:rFonts w:cs="David" w:hint="cs"/>
          <w:rtl/>
        </w:rPr>
        <w:tab/>
        <w:t>מי בעד להעביר את הנושא לוועדת החוקה, חוק ומשפט? מי נגד? מי נמנע?</w:t>
      </w:r>
    </w:p>
    <w:p w14:paraId="00883BE9" w14:textId="77777777" w:rsidR="00CF74BA" w:rsidRPr="00CF74BA" w:rsidRDefault="00CF74BA" w:rsidP="00CF74BA">
      <w:pPr>
        <w:bidi/>
        <w:jc w:val="both"/>
        <w:rPr>
          <w:rFonts w:cs="David" w:hint="cs"/>
          <w:b/>
          <w:bCs/>
          <w:rtl/>
        </w:rPr>
      </w:pPr>
      <w:r w:rsidRPr="00CF74BA">
        <w:rPr>
          <w:rFonts w:cs="David"/>
          <w:rtl/>
        </w:rPr>
        <w:br/>
      </w:r>
      <w:r w:rsidRPr="00CF74BA">
        <w:rPr>
          <w:rFonts w:cs="David" w:hint="cs"/>
          <w:b/>
          <w:bCs/>
          <w:rtl/>
        </w:rPr>
        <w:t>ה צ ב ע ה</w:t>
      </w:r>
    </w:p>
    <w:p w14:paraId="056F0555" w14:textId="77777777" w:rsidR="00CF74BA" w:rsidRPr="00CF74BA" w:rsidRDefault="00CF74BA" w:rsidP="00CF74BA">
      <w:pPr>
        <w:bidi/>
        <w:jc w:val="both"/>
        <w:rPr>
          <w:rFonts w:cs="David" w:hint="cs"/>
          <w:b/>
          <w:bCs/>
          <w:rtl/>
        </w:rPr>
      </w:pPr>
    </w:p>
    <w:p w14:paraId="0F2C3D63" w14:textId="77777777" w:rsidR="00CF74BA" w:rsidRPr="00CF74BA" w:rsidRDefault="00CF74BA" w:rsidP="00CF74BA">
      <w:pPr>
        <w:bidi/>
        <w:jc w:val="both"/>
        <w:rPr>
          <w:rFonts w:cs="David" w:hint="cs"/>
          <w:rtl/>
        </w:rPr>
      </w:pPr>
      <w:r w:rsidRPr="00CF74BA">
        <w:rPr>
          <w:rFonts w:cs="David" w:hint="cs"/>
          <w:rtl/>
        </w:rPr>
        <w:t xml:space="preserve">בעד </w:t>
      </w:r>
      <w:r w:rsidRPr="00CF74BA">
        <w:rPr>
          <w:rFonts w:cs="David"/>
          <w:rtl/>
        </w:rPr>
        <w:t>–</w:t>
      </w:r>
      <w:r w:rsidRPr="00CF74BA">
        <w:rPr>
          <w:rFonts w:cs="David" w:hint="cs"/>
          <w:rtl/>
        </w:rPr>
        <w:t xml:space="preserve"> 11</w:t>
      </w:r>
    </w:p>
    <w:p w14:paraId="2F3BC415"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אין</w:t>
      </w:r>
    </w:p>
    <w:p w14:paraId="22DE2E48"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אין</w:t>
      </w:r>
    </w:p>
    <w:p w14:paraId="40A2453E" w14:textId="77777777" w:rsidR="00CF74BA" w:rsidRPr="00CF74BA" w:rsidRDefault="00CF74BA" w:rsidP="00CF74BA">
      <w:pPr>
        <w:bidi/>
        <w:jc w:val="both"/>
        <w:rPr>
          <w:rFonts w:cs="David" w:hint="cs"/>
          <w:rtl/>
        </w:rPr>
      </w:pPr>
      <w:r w:rsidRPr="00CF74BA">
        <w:rPr>
          <w:rFonts w:cs="David" w:hint="cs"/>
          <w:rtl/>
        </w:rPr>
        <w:t xml:space="preserve">הבקשה להעביר את הצעת חוק למניעת אלימות במשפחה (תיקון </w:t>
      </w:r>
      <w:r w:rsidRPr="00CF74BA">
        <w:rPr>
          <w:rFonts w:cs="David"/>
          <w:rtl/>
        </w:rPr>
        <w:t>–</w:t>
      </w:r>
      <w:r w:rsidRPr="00CF74BA">
        <w:rPr>
          <w:rFonts w:cs="David" w:hint="cs"/>
          <w:rtl/>
        </w:rPr>
        <w:t xml:space="preserve"> הגנה על חוסים), התשס"ז-2007, לוועדת החוקה, חוק ומשפט נתקבלה.</w:t>
      </w:r>
    </w:p>
    <w:p w14:paraId="2C472122" w14:textId="77777777" w:rsidR="00CF74BA" w:rsidRPr="00CF74BA" w:rsidRDefault="00CF74BA" w:rsidP="00CF74BA">
      <w:pPr>
        <w:bidi/>
        <w:jc w:val="both"/>
        <w:rPr>
          <w:rFonts w:cs="David" w:hint="cs"/>
          <w:rtl/>
        </w:rPr>
      </w:pPr>
    </w:p>
    <w:p w14:paraId="3FCEE560"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7F426D69" w14:textId="77777777" w:rsidR="00CF74BA" w:rsidRPr="00CF74BA" w:rsidRDefault="00CF74BA" w:rsidP="00CF74BA">
      <w:pPr>
        <w:bidi/>
        <w:jc w:val="both"/>
        <w:rPr>
          <w:rFonts w:cs="David" w:hint="cs"/>
          <w:u w:val="single"/>
          <w:rtl/>
        </w:rPr>
      </w:pPr>
    </w:p>
    <w:p w14:paraId="326C57AC" w14:textId="77777777" w:rsidR="00CF74BA" w:rsidRPr="00CF74BA" w:rsidRDefault="00CF74BA" w:rsidP="00CF74BA">
      <w:pPr>
        <w:bidi/>
        <w:jc w:val="both"/>
        <w:rPr>
          <w:rFonts w:cs="David" w:hint="cs"/>
          <w:rtl/>
        </w:rPr>
      </w:pPr>
      <w:r w:rsidRPr="00CF74BA">
        <w:rPr>
          <w:rFonts w:cs="David" w:hint="cs"/>
          <w:rtl/>
        </w:rPr>
        <w:tab/>
        <w:t xml:space="preserve">11 בעד, מתנגדים </w:t>
      </w:r>
      <w:r w:rsidRPr="00CF74BA">
        <w:rPr>
          <w:rFonts w:cs="David"/>
          <w:rtl/>
        </w:rPr>
        <w:t>–</w:t>
      </w:r>
      <w:r w:rsidRPr="00CF74BA">
        <w:rPr>
          <w:rFonts w:cs="David" w:hint="cs"/>
          <w:rtl/>
        </w:rPr>
        <w:t xml:space="preserve"> אין, נמנעים </w:t>
      </w:r>
      <w:r w:rsidRPr="00CF74BA">
        <w:rPr>
          <w:rFonts w:cs="David"/>
          <w:rtl/>
        </w:rPr>
        <w:t>–</w:t>
      </w:r>
      <w:r w:rsidRPr="00CF74BA">
        <w:rPr>
          <w:rFonts w:cs="David" w:hint="cs"/>
          <w:rtl/>
        </w:rPr>
        <w:t xml:space="preserve"> אין. הצעת חוק למניעת אלימות במשפחה (פ/2060/17), תעבור לדיון בוועדת החוקה, חוק ומשפט. </w:t>
      </w:r>
    </w:p>
    <w:p w14:paraId="016C2526" w14:textId="77777777" w:rsidR="00CF74BA" w:rsidRPr="00CF74BA" w:rsidRDefault="00CF74BA" w:rsidP="00CF74BA">
      <w:pPr>
        <w:numPr>
          <w:ilvl w:val="0"/>
          <w:numId w:val="6"/>
        </w:numPr>
        <w:tabs>
          <w:tab w:val="left" w:pos="3116"/>
        </w:tabs>
        <w:bidi/>
        <w:ind w:right="0"/>
        <w:jc w:val="both"/>
        <w:rPr>
          <w:rFonts w:cs="David"/>
          <w:b/>
          <w:bCs/>
          <w:u w:val="single"/>
        </w:rPr>
      </w:pPr>
      <w:r w:rsidRPr="00CF74BA">
        <w:rPr>
          <w:rFonts w:cs="David"/>
          <w:rtl/>
        </w:rPr>
        <w:br w:type="page"/>
      </w:r>
      <w:r w:rsidRPr="00CF74BA">
        <w:rPr>
          <w:rFonts w:cs="David"/>
          <w:b/>
          <w:bCs/>
          <w:u w:val="single"/>
          <w:rtl/>
        </w:rPr>
        <w:t>הצעת חוק שיקים ללא כיסוי (תיקון – ביטול הבאת שיק במנין שיקים שסורבו), התשס"ז-2007, של חבר הכנסת יצחק לוי (פ/1943/17)</w:t>
      </w:r>
    </w:p>
    <w:p w14:paraId="2CD9D71B" w14:textId="77777777" w:rsidR="00CF74BA" w:rsidRPr="00CF74BA" w:rsidRDefault="00CF74BA" w:rsidP="00CF74BA">
      <w:pPr>
        <w:bidi/>
        <w:jc w:val="both"/>
        <w:rPr>
          <w:rFonts w:cs="David" w:hint="cs"/>
          <w:rtl/>
        </w:rPr>
      </w:pPr>
    </w:p>
    <w:p w14:paraId="3C1DF868"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64CF8BB4" w14:textId="77777777" w:rsidR="00CF74BA" w:rsidRPr="00CF74BA" w:rsidRDefault="00CF74BA" w:rsidP="00CF74BA">
      <w:pPr>
        <w:bidi/>
        <w:jc w:val="both"/>
        <w:rPr>
          <w:rFonts w:cs="David" w:hint="cs"/>
          <w:u w:val="single"/>
          <w:rtl/>
        </w:rPr>
      </w:pPr>
    </w:p>
    <w:p w14:paraId="092F595A" w14:textId="77777777" w:rsidR="00CF74BA" w:rsidRPr="00CF74BA" w:rsidRDefault="00CF74BA" w:rsidP="00CF74BA">
      <w:pPr>
        <w:bidi/>
        <w:jc w:val="both"/>
        <w:rPr>
          <w:rFonts w:cs="David" w:hint="cs"/>
          <w:rtl/>
        </w:rPr>
      </w:pPr>
      <w:r w:rsidRPr="00CF74BA">
        <w:rPr>
          <w:rFonts w:cs="David" w:hint="cs"/>
          <w:rtl/>
        </w:rPr>
        <w:tab/>
        <w:t xml:space="preserve">הצעת החוק הבאה: הצעת חוק שיקים ללא כיסוי (תיקון </w:t>
      </w:r>
      <w:r w:rsidRPr="00CF74BA">
        <w:rPr>
          <w:rFonts w:cs="David"/>
          <w:rtl/>
        </w:rPr>
        <w:t>–</w:t>
      </w:r>
      <w:r w:rsidRPr="00CF74BA">
        <w:rPr>
          <w:rFonts w:cs="David" w:hint="cs"/>
          <w:rtl/>
        </w:rPr>
        <w:t xml:space="preserve"> ביטול הבאת שיק במנין שיקים שסורבו), הצעת חוק של חבר הכנסת יצחק לוי.</w:t>
      </w:r>
    </w:p>
    <w:p w14:paraId="788386D1" w14:textId="77777777" w:rsidR="00CF74BA" w:rsidRPr="00CF74BA" w:rsidRDefault="00CF74BA" w:rsidP="00CF74BA">
      <w:pPr>
        <w:bidi/>
        <w:jc w:val="both"/>
        <w:rPr>
          <w:rFonts w:cs="David" w:hint="cs"/>
          <w:rtl/>
        </w:rPr>
      </w:pPr>
    </w:p>
    <w:p w14:paraId="68D7F7CF" w14:textId="77777777" w:rsidR="00CF74BA" w:rsidRPr="00CF74BA" w:rsidRDefault="00CF74BA" w:rsidP="00CF74BA">
      <w:pPr>
        <w:bidi/>
        <w:jc w:val="both"/>
        <w:rPr>
          <w:rFonts w:cs="David" w:hint="cs"/>
          <w:rtl/>
        </w:rPr>
      </w:pPr>
      <w:r w:rsidRPr="00CF74BA">
        <w:rPr>
          <w:rFonts w:cs="David" w:hint="cs"/>
          <w:rtl/>
        </w:rPr>
        <w:tab/>
        <w:t xml:space="preserve">עמדת הייעוץ המשפטי </w:t>
      </w:r>
      <w:r w:rsidRPr="00CF74BA">
        <w:rPr>
          <w:rFonts w:cs="David"/>
          <w:rtl/>
        </w:rPr>
        <w:t>–</w:t>
      </w:r>
      <w:r w:rsidRPr="00CF74BA">
        <w:rPr>
          <w:rFonts w:cs="David" w:hint="cs"/>
          <w:rtl/>
        </w:rPr>
        <w:t xml:space="preserve"> ועדת החוקה, חוק ומשפט או ועדת הכלכלה. במליאה הושמעו המלצות להעביר לוועדת החוקה, חוק ומשפט, ועדת הכלכלה, או ועדת הכספים. יש הסכמות והבנות להעביר את הנושא לוועדת החוקה, חוק ומשפט.</w:t>
      </w:r>
    </w:p>
    <w:p w14:paraId="404AB204" w14:textId="77777777" w:rsidR="00CF74BA" w:rsidRPr="00CF74BA" w:rsidRDefault="00CF74BA" w:rsidP="00CF74BA">
      <w:pPr>
        <w:bidi/>
        <w:jc w:val="both"/>
        <w:rPr>
          <w:rFonts w:cs="David" w:hint="cs"/>
          <w:rtl/>
        </w:rPr>
      </w:pPr>
    </w:p>
    <w:p w14:paraId="0C9C19ED" w14:textId="77777777" w:rsidR="00CF74BA" w:rsidRPr="00CF74BA" w:rsidRDefault="00CF74BA" w:rsidP="00CF74BA">
      <w:pPr>
        <w:bidi/>
        <w:jc w:val="both"/>
        <w:rPr>
          <w:rFonts w:cs="David" w:hint="cs"/>
          <w:rtl/>
        </w:rPr>
      </w:pPr>
      <w:r w:rsidRPr="00CF74BA">
        <w:rPr>
          <w:rFonts w:cs="David" w:hint="cs"/>
          <w:rtl/>
        </w:rPr>
        <w:tab/>
        <w:t>מי בעד להעביר את הנושא לוועדת החוקה, חוק ומשפט? מי נגד? מי נמנע?</w:t>
      </w:r>
    </w:p>
    <w:p w14:paraId="5B9B3DBC" w14:textId="77777777" w:rsidR="00CF74BA" w:rsidRPr="00CF74BA" w:rsidRDefault="00CF74BA" w:rsidP="00CF74BA">
      <w:pPr>
        <w:bidi/>
        <w:jc w:val="both"/>
        <w:rPr>
          <w:rFonts w:cs="David" w:hint="cs"/>
          <w:b/>
          <w:bCs/>
          <w:rtl/>
        </w:rPr>
      </w:pPr>
      <w:r w:rsidRPr="00CF74BA">
        <w:rPr>
          <w:rFonts w:cs="David"/>
          <w:rtl/>
        </w:rPr>
        <w:br/>
      </w:r>
      <w:r w:rsidRPr="00CF74BA">
        <w:rPr>
          <w:rFonts w:cs="David" w:hint="cs"/>
          <w:b/>
          <w:bCs/>
          <w:rtl/>
        </w:rPr>
        <w:t>ה צ ב ע ה</w:t>
      </w:r>
    </w:p>
    <w:p w14:paraId="6D9C4EAE" w14:textId="77777777" w:rsidR="00CF74BA" w:rsidRPr="00CF74BA" w:rsidRDefault="00CF74BA" w:rsidP="00CF74BA">
      <w:pPr>
        <w:bidi/>
        <w:jc w:val="both"/>
        <w:rPr>
          <w:rFonts w:cs="David" w:hint="cs"/>
          <w:b/>
          <w:bCs/>
          <w:rtl/>
        </w:rPr>
      </w:pPr>
    </w:p>
    <w:p w14:paraId="20834CF1" w14:textId="77777777" w:rsidR="00CF74BA" w:rsidRPr="00CF74BA" w:rsidRDefault="00CF74BA" w:rsidP="00CF74BA">
      <w:pPr>
        <w:bidi/>
        <w:jc w:val="both"/>
        <w:rPr>
          <w:rFonts w:cs="David" w:hint="cs"/>
          <w:rtl/>
        </w:rPr>
      </w:pPr>
      <w:r w:rsidRPr="00CF74BA">
        <w:rPr>
          <w:rFonts w:cs="David" w:hint="cs"/>
          <w:rtl/>
        </w:rPr>
        <w:t xml:space="preserve">בעד </w:t>
      </w:r>
      <w:r w:rsidRPr="00CF74BA">
        <w:rPr>
          <w:rFonts w:cs="David"/>
          <w:rtl/>
        </w:rPr>
        <w:t>–</w:t>
      </w:r>
      <w:r w:rsidRPr="00CF74BA">
        <w:rPr>
          <w:rFonts w:cs="David" w:hint="cs"/>
          <w:rtl/>
        </w:rPr>
        <w:t xml:space="preserve"> 12</w:t>
      </w:r>
    </w:p>
    <w:p w14:paraId="682B8A65"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אין</w:t>
      </w:r>
    </w:p>
    <w:p w14:paraId="69694484"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אין</w:t>
      </w:r>
    </w:p>
    <w:p w14:paraId="06767784" w14:textId="77777777" w:rsidR="00CF74BA" w:rsidRPr="00CF74BA" w:rsidRDefault="00CF74BA" w:rsidP="00CF74BA">
      <w:pPr>
        <w:bidi/>
        <w:jc w:val="both"/>
        <w:rPr>
          <w:rFonts w:cs="David" w:hint="cs"/>
          <w:rtl/>
        </w:rPr>
      </w:pPr>
      <w:r w:rsidRPr="00CF74BA">
        <w:rPr>
          <w:rFonts w:cs="David" w:hint="cs"/>
          <w:rtl/>
        </w:rPr>
        <w:t xml:space="preserve">הבקשה להעביר את הצעת חוק שיקים ללא כיסוי (תיקון </w:t>
      </w:r>
      <w:r w:rsidRPr="00CF74BA">
        <w:rPr>
          <w:rFonts w:cs="David"/>
          <w:rtl/>
        </w:rPr>
        <w:t>–</w:t>
      </w:r>
      <w:r w:rsidRPr="00CF74BA">
        <w:rPr>
          <w:rFonts w:cs="David" w:hint="cs"/>
          <w:rtl/>
        </w:rPr>
        <w:t xml:space="preserve"> ביטול הבאת שיק במנין שיקים שסורבו), התשס"ז-2007, לוועדת החוקה, חוק ומשפט נתקבלה.</w:t>
      </w:r>
    </w:p>
    <w:p w14:paraId="09D3A43A" w14:textId="77777777" w:rsidR="00CF74BA" w:rsidRPr="00CF74BA" w:rsidRDefault="00CF74BA" w:rsidP="00CF74BA">
      <w:pPr>
        <w:bidi/>
        <w:jc w:val="both"/>
        <w:rPr>
          <w:rFonts w:cs="David" w:hint="cs"/>
          <w:rtl/>
        </w:rPr>
      </w:pPr>
    </w:p>
    <w:p w14:paraId="174FEB10"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6FF97BCF" w14:textId="77777777" w:rsidR="00CF74BA" w:rsidRPr="00CF74BA" w:rsidRDefault="00CF74BA" w:rsidP="00CF74BA">
      <w:pPr>
        <w:bidi/>
        <w:jc w:val="both"/>
        <w:rPr>
          <w:rFonts w:cs="David" w:hint="cs"/>
          <w:u w:val="single"/>
          <w:rtl/>
        </w:rPr>
      </w:pPr>
    </w:p>
    <w:p w14:paraId="510F9A7A" w14:textId="77777777" w:rsidR="00CF74BA" w:rsidRPr="00CF74BA" w:rsidRDefault="00CF74BA" w:rsidP="00CF74BA">
      <w:pPr>
        <w:bidi/>
        <w:jc w:val="both"/>
        <w:rPr>
          <w:rFonts w:cs="David" w:hint="cs"/>
          <w:rtl/>
        </w:rPr>
      </w:pPr>
      <w:r w:rsidRPr="00CF74BA">
        <w:rPr>
          <w:rFonts w:cs="David" w:hint="cs"/>
          <w:rtl/>
        </w:rPr>
        <w:tab/>
        <w:t xml:space="preserve">12 בעד, מתנגדים </w:t>
      </w:r>
      <w:r w:rsidRPr="00CF74BA">
        <w:rPr>
          <w:rFonts w:cs="David"/>
          <w:rtl/>
        </w:rPr>
        <w:t>–</w:t>
      </w:r>
      <w:r w:rsidRPr="00CF74BA">
        <w:rPr>
          <w:rFonts w:cs="David" w:hint="cs"/>
          <w:rtl/>
        </w:rPr>
        <w:t xml:space="preserve"> אין, נמנעים </w:t>
      </w:r>
      <w:r w:rsidRPr="00CF74BA">
        <w:rPr>
          <w:rFonts w:cs="David"/>
          <w:rtl/>
        </w:rPr>
        <w:t>–</w:t>
      </w:r>
      <w:r w:rsidRPr="00CF74BA">
        <w:rPr>
          <w:rFonts w:cs="David" w:hint="cs"/>
          <w:rtl/>
        </w:rPr>
        <w:t xml:space="preserve"> אין. הבקשה אושרה.</w:t>
      </w:r>
    </w:p>
    <w:p w14:paraId="5EA611E9" w14:textId="77777777" w:rsidR="00CF74BA" w:rsidRPr="00CF74BA" w:rsidRDefault="00CF74BA" w:rsidP="00CF74BA">
      <w:pPr>
        <w:tabs>
          <w:tab w:val="left" w:pos="3116"/>
        </w:tabs>
        <w:bidi/>
        <w:ind w:left="1080"/>
        <w:jc w:val="both"/>
        <w:rPr>
          <w:rFonts w:cs="David" w:hint="cs"/>
          <w:b/>
          <w:bCs/>
          <w:u w:val="single"/>
        </w:rPr>
      </w:pPr>
      <w:r w:rsidRPr="00CF74BA">
        <w:rPr>
          <w:rFonts w:cs="David"/>
          <w:rtl/>
        </w:rPr>
        <w:br w:type="page"/>
      </w:r>
      <w:r w:rsidRPr="00CF74BA">
        <w:rPr>
          <w:rFonts w:cs="David" w:hint="cs"/>
          <w:b/>
          <w:bCs/>
          <w:rtl/>
        </w:rPr>
        <w:t xml:space="preserve">6. </w:t>
      </w:r>
      <w:r w:rsidRPr="00CF74BA">
        <w:rPr>
          <w:rFonts w:cs="David"/>
          <w:b/>
          <w:bCs/>
          <w:u w:val="single"/>
          <w:rtl/>
        </w:rPr>
        <w:t>הצעת חוק יסוד: הכנסת (תיקון – הצהרת אמונים של חבר כנסת), של חבר הכנסת דוד רותם וקב</w:t>
      </w:r>
      <w:r w:rsidRPr="00CF74BA">
        <w:rPr>
          <w:rFonts w:cs="David" w:hint="cs"/>
          <w:b/>
          <w:bCs/>
          <w:u w:val="single"/>
          <w:rtl/>
        </w:rPr>
        <w:t xml:space="preserve">וצת </w:t>
      </w:r>
      <w:r w:rsidRPr="00CF74BA">
        <w:rPr>
          <w:rFonts w:cs="David"/>
          <w:b/>
          <w:bCs/>
          <w:u w:val="single"/>
          <w:rtl/>
        </w:rPr>
        <w:t>ח</w:t>
      </w:r>
      <w:r w:rsidRPr="00CF74BA">
        <w:rPr>
          <w:rFonts w:cs="David" w:hint="cs"/>
          <w:b/>
          <w:bCs/>
          <w:u w:val="single"/>
          <w:rtl/>
        </w:rPr>
        <w:t>ברי-הכנסת</w:t>
      </w:r>
      <w:r w:rsidRPr="00CF74BA">
        <w:rPr>
          <w:rFonts w:cs="David"/>
          <w:b/>
          <w:bCs/>
          <w:u w:val="single"/>
          <w:rtl/>
        </w:rPr>
        <w:t xml:space="preserve"> (פ/17/2526)</w:t>
      </w:r>
    </w:p>
    <w:p w14:paraId="2409FE73" w14:textId="77777777" w:rsidR="00CF74BA" w:rsidRPr="00CF74BA" w:rsidRDefault="00CF74BA" w:rsidP="00CF74BA">
      <w:pPr>
        <w:numPr>
          <w:ilvl w:val="0"/>
          <w:numId w:val="7"/>
        </w:numPr>
        <w:tabs>
          <w:tab w:val="left" w:pos="3116"/>
        </w:tabs>
        <w:bidi/>
        <w:ind w:right="0"/>
        <w:jc w:val="both"/>
        <w:rPr>
          <w:rFonts w:cs="David"/>
          <w:b/>
          <w:bCs/>
          <w:u w:val="single"/>
          <w:rtl/>
        </w:rPr>
      </w:pPr>
      <w:r w:rsidRPr="00CF74BA">
        <w:rPr>
          <w:rFonts w:cs="David"/>
          <w:b/>
          <w:bCs/>
          <w:u w:val="single"/>
          <w:rtl/>
        </w:rPr>
        <w:t>הצעת חוק יסוד: הכנסת (תיקון – הצהרת אמונים של חבר כנסת), של חבר הכנסת זבולון אורלב וקב</w:t>
      </w:r>
      <w:r w:rsidRPr="00CF74BA">
        <w:rPr>
          <w:rFonts w:cs="David" w:hint="cs"/>
          <w:b/>
          <w:bCs/>
          <w:u w:val="single"/>
          <w:rtl/>
        </w:rPr>
        <w:t>וצת</w:t>
      </w:r>
      <w:r w:rsidRPr="00CF74BA">
        <w:rPr>
          <w:rFonts w:cs="David"/>
          <w:b/>
          <w:bCs/>
          <w:u w:val="single"/>
          <w:rtl/>
        </w:rPr>
        <w:t xml:space="preserve"> ח</w:t>
      </w:r>
      <w:r w:rsidRPr="00CF74BA">
        <w:rPr>
          <w:rFonts w:cs="David" w:hint="cs"/>
          <w:b/>
          <w:bCs/>
          <w:u w:val="single"/>
          <w:rtl/>
        </w:rPr>
        <w:t>ברי-הכנסת</w:t>
      </w:r>
      <w:r w:rsidRPr="00CF74BA">
        <w:rPr>
          <w:rFonts w:cs="David"/>
          <w:b/>
          <w:bCs/>
          <w:u w:val="single"/>
          <w:rtl/>
        </w:rPr>
        <w:t xml:space="preserve"> (פ/17/1778)</w:t>
      </w:r>
    </w:p>
    <w:p w14:paraId="2E733D59"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16054252" w14:textId="77777777" w:rsidR="00CF74BA" w:rsidRPr="00CF74BA" w:rsidRDefault="00CF74BA" w:rsidP="00CF74BA">
      <w:pPr>
        <w:bidi/>
        <w:jc w:val="both"/>
        <w:rPr>
          <w:rFonts w:cs="David" w:hint="cs"/>
          <w:u w:val="single"/>
          <w:rtl/>
        </w:rPr>
      </w:pPr>
    </w:p>
    <w:p w14:paraId="62CE0619" w14:textId="77777777" w:rsidR="00CF74BA" w:rsidRPr="00CF74BA" w:rsidRDefault="00CF74BA" w:rsidP="00CF74BA">
      <w:pPr>
        <w:bidi/>
        <w:jc w:val="both"/>
        <w:rPr>
          <w:rFonts w:cs="David" w:hint="cs"/>
          <w:rtl/>
        </w:rPr>
      </w:pPr>
      <w:r w:rsidRPr="00CF74BA">
        <w:rPr>
          <w:rFonts w:cs="David" w:hint="cs"/>
          <w:rtl/>
        </w:rPr>
        <w:tab/>
        <w:t xml:space="preserve">הצעות החוק הבאות: הצעת חוק יסוד: הכנסת (תיקון </w:t>
      </w:r>
      <w:r w:rsidRPr="00CF74BA">
        <w:rPr>
          <w:rFonts w:cs="David"/>
          <w:rtl/>
        </w:rPr>
        <w:t>–</w:t>
      </w:r>
      <w:r w:rsidRPr="00CF74BA">
        <w:rPr>
          <w:rFonts w:cs="David" w:hint="cs"/>
          <w:rtl/>
        </w:rPr>
        <w:t xml:space="preserve"> הצהרת אמונים של חבר כנסת), של חבר הכנסת דוד רותם וקבוצת חברי הכנסת.</w:t>
      </w:r>
    </w:p>
    <w:p w14:paraId="14CCE3C5" w14:textId="77777777" w:rsidR="00CF74BA" w:rsidRPr="00CF74BA" w:rsidRDefault="00CF74BA" w:rsidP="00CF74BA">
      <w:pPr>
        <w:bidi/>
        <w:jc w:val="both"/>
        <w:rPr>
          <w:rFonts w:cs="David" w:hint="cs"/>
          <w:rtl/>
        </w:rPr>
      </w:pPr>
    </w:p>
    <w:p w14:paraId="134ACB9E" w14:textId="77777777" w:rsidR="00CF74BA" w:rsidRPr="00CF74BA" w:rsidRDefault="00CF74BA" w:rsidP="00CF74BA">
      <w:pPr>
        <w:bidi/>
        <w:jc w:val="both"/>
        <w:rPr>
          <w:rFonts w:cs="David" w:hint="cs"/>
          <w:rtl/>
        </w:rPr>
      </w:pPr>
      <w:r w:rsidRPr="00CF74BA">
        <w:rPr>
          <w:rFonts w:cs="David" w:hint="cs"/>
          <w:rtl/>
        </w:rPr>
        <w:tab/>
        <w:t xml:space="preserve">עמדת הייעוץ המשפטי </w:t>
      </w:r>
      <w:r w:rsidRPr="00CF74BA">
        <w:rPr>
          <w:rFonts w:cs="David"/>
          <w:rtl/>
        </w:rPr>
        <w:t>–</w:t>
      </w:r>
      <w:r w:rsidRPr="00CF74BA">
        <w:rPr>
          <w:rFonts w:cs="David" w:hint="cs"/>
          <w:rtl/>
        </w:rPr>
        <w:t xml:space="preserve"> ועדת החוקה, חוק ומשפט. במליאה הומלץ על ועדת החוקה, חוק ומשפט וועדת הכנסת. </w:t>
      </w:r>
    </w:p>
    <w:p w14:paraId="37723814" w14:textId="77777777" w:rsidR="00CF74BA" w:rsidRPr="00CF74BA" w:rsidRDefault="00CF74BA" w:rsidP="00CF74BA">
      <w:pPr>
        <w:bidi/>
        <w:jc w:val="both"/>
        <w:rPr>
          <w:rFonts w:cs="David" w:hint="cs"/>
          <w:rtl/>
        </w:rPr>
      </w:pPr>
    </w:p>
    <w:p w14:paraId="33DE1C47" w14:textId="77777777" w:rsidR="00CF74BA" w:rsidRPr="00CF74BA" w:rsidRDefault="00CF74BA" w:rsidP="00CF74BA">
      <w:pPr>
        <w:bidi/>
        <w:jc w:val="both"/>
        <w:rPr>
          <w:rFonts w:cs="David" w:hint="cs"/>
          <w:rtl/>
        </w:rPr>
      </w:pPr>
      <w:r w:rsidRPr="00CF74BA">
        <w:rPr>
          <w:rFonts w:cs="David" w:hint="cs"/>
          <w:rtl/>
        </w:rPr>
        <w:tab/>
        <w:t xml:space="preserve">יש הצעת חוק נוספת </w:t>
      </w:r>
      <w:r w:rsidRPr="00CF74BA">
        <w:rPr>
          <w:rFonts w:cs="David"/>
          <w:rtl/>
        </w:rPr>
        <w:t>–</w:t>
      </w:r>
      <w:r w:rsidRPr="00CF74BA">
        <w:rPr>
          <w:rFonts w:cs="David" w:hint="cs"/>
          <w:rtl/>
        </w:rPr>
        <w:t xml:space="preserve"> אנחנו נצביע על שתיהן: הצעת חוק יסוד: הכנסת, של חבר הכנסת זבולון אורלב וקבוצת חברים.</w:t>
      </w:r>
    </w:p>
    <w:p w14:paraId="6AEF8E6E" w14:textId="77777777" w:rsidR="00CF74BA" w:rsidRPr="00CF74BA" w:rsidRDefault="00CF74BA" w:rsidP="00CF74BA">
      <w:pPr>
        <w:bidi/>
        <w:jc w:val="both"/>
        <w:rPr>
          <w:rFonts w:cs="David" w:hint="cs"/>
          <w:rtl/>
        </w:rPr>
      </w:pPr>
    </w:p>
    <w:p w14:paraId="03380C79" w14:textId="77777777" w:rsidR="00CF74BA" w:rsidRPr="00CF74BA" w:rsidRDefault="00CF74BA" w:rsidP="00CF74BA">
      <w:pPr>
        <w:bidi/>
        <w:jc w:val="both"/>
        <w:rPr>
          <w:rFonts w:cs="David" w:hint="cs"/>
          <w:rtl/>
        </w:rPr>
      </w:pPr>
      <w:r w:rsidRPr="00CF74BA">
        <w:rPr>
          <w:rFonts w:cs="David" w:hint="cs"/>
          <w:rtl/>
        </w:rPr>
        <w:tab/>
        <w:t xml:space="preserve">לפי הייעוץ המשפטי </w:t>
      </w:r>
      <w:r w:rsidRPr="00CF74BA">
        <w:rPr>
          <w:rFonts w:cs="David"/>
          <w:rtl/>
        </w:rPr>
        <w:t>–</w:t>
      </w:r>
      <w:r w:rsidRPr="00CF74BA">
        <w:rPr>
          <w:rFonts w:cs="David" w:hint="cs"/>
          <w:rtl/>
        </w:rPr>
        <w:t xml:space="preserve"> כנ"ל </w:t>
      </w:r>
      <w:r w:rsidRPr="00CF74BA">
        <w:rPr>
          <w:rFonts w:cs="David"/>
          <w:rtl/>
        </w:rPr>
        <w:t>–</w:t>
      </w:r>
      <w:r w:rsidRPr="00CF74BA">
        <w:rPr>
          <w:rFonts w:cs="David" w:hint="cs"/>
          <w:rtl/>
        </w:rPr>
        <w:t xml:space="preserve"> ועדת החוקה, חוק ומשפט. במליאה לא הושמעו הצעות.</w:t>
      </w:r>
    </w:p>
    <w:p w14:paraId="184330D6" w14:textId="77777777" w:rsidR="00CF74BA" w:rsidRPr="00CF74BA" w:rsidRDefault="00CF74BA" w:rsidP="00CF74BA">
      <w:pPr>
        <w:bidi/>
        <w:jc w:val="both"/>
        <w:rPr>
          <w:rFonts w:cs="David" w:hint="cs"/>
          <w:rtl/>
        </w:rPr>
      </w:pPr>
      <w:r w:rsidRPr="00CF74BA">
        <w:rPr>
          <w:rFonts w:cs="David"/>
          <w:rtl/>
        </w:rPr>
        <w:br/>
      </w:r>
      <w:r w:rsidRPr="00CF74BA">
        <w:rPr>
          <w:rFonts w:cs="David" w:hint="cs"/>
          <w:rtl/>
        </w:rPr>
        <w:tab/>
        <w:t xml:space="preserve">אני מבקש להיצמד להמלצת הייעוץ המשפטי להעביר את הנושאים לוועדת החוקה, חוק ומשפט. </w:t>
      </w:r>
    </w:p>
    <w:p w14:paraId="64B54208" w14:textId="77777777" w:rsidR="00CF74BA" w:rsidRPr="00CF74BA" w:rsidRDefault="00CF74BA" w:rsidP="00CF74BA">
      <w:pPr>
        <w:pStyle w:val="Heading5"/>
        <w:rPr>
          <w:rFonts w:hint="cs"/>
          <w:sz w:val="24"/>
          <w:rtl/>
        </w:rPr>
      </w:pPr>
      <w:r w:rsidRPr="00CF74BA">
        <w:rPr>
          <w:sz w:val="24"/>
          <w:rtl/>
        </w:rPr>
        <w:br/>
      </w:r>
      <w:r w:rsidRPr="00CF74BA">
        <w:rPr>
          <w:rFonts w:hint="cs"/>
          <w:sz w:val="24"/>
          <w:u w:val="single"/>
          <w:rtl/>
        </w:rPr>
        <w:t>אסתרינה טרטמן:</w:t>
      </w:r>
    </w:p>
    <w:p w14:paraId="18B317E8" w14:textId="77777777" w:rsidR="00CF74BA" w:rsidRPr="00CF74BA" w:rsidRDefault="00CF74BA" w:rsidP="00CF74BA">
      <w:pPr>
        <w:pStyle w:val="Heading5"/>
        <w:rPr>
          <w:rFonts w:hint="cs"/>
          <w:sz w:val="24"/>
          <w:rtl/>
        </w:rPr>
      </w:pPr>
    </w:p>
    <w:p w14:paraId="29A8E172" w14:textId="77777777" w:rsidR="00CF74BA" w:rsidRPr="00CF74BA" w:rsidRDefault="00CF74BA" w:rsidP="00CF74BA">
      <w:pPr>
        <w:bidi/>
        <w:jc w:val="both"/>
        <w:rPr>
          <w:rFonts w:cs="David" w:hint="cs"/>
          <w:rtl/>
        </w:rPr>
      </w:pPr>
      <w:r w:rsidRPr="00CF74BA">
        <w:rPr>
          <w:rFonts w:cs="David" w:hint="cs"/>
          <w:rtl/>
        </w:rPr>
        <w:tab/>
        <w:t xml:space="preserve"> איך תשתלט הוועדה הזאת על כל החוקים שלה?</w:t>
      </w:r>
    </w:p>
    <w:p w14:paraId="4EDD94CD"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25A253C4" w14:textId="77777777" w:rsidR="00CF74BA" w:rsidRPr="00CF74BA" w:rsidRDefault="00CF74BA" w:rsidP="00CF74BA">
      <w:pPr>
        <w:bidi/>
        <w:jc w:val="both"/>
        <w:rPr>
          <w:rFonts w:cs="David" w:hint="cs"/>
          <w:u w:val="single"/>
          <w:rtl/>
        </w:rPr>
      </w:pPr>
    </w:p>
    <w:p w14:paraId="5F745121" w14:textId="77777777" w:rsidR="00CF74BA" w:rsidRPr="00CF74BA" w:rsidRDefault="00CF74BA" w:rsidP="00CF74BA">
      <w:pPr>
        <w:bidi/>
        <w:jc w:val="both"/>
        <w:rPr>
          <w:rFonts w:cs="David" w:hint="cs"/>
          <w:rtl/>
        </w:rPr>
      </w:pPr>
      <w:r w:rsidRPr="00CF74BA">
        <w:rPr>
          <w:rFonts w:cs="David" w:hint="cs"/>
          <w:rtl/>
        </w:rPr>
        <w:tab/>
        <w:t>הם עובדים קשה. מי בעד להעביר את הצעת חוק יסוד: הכנסת לוועדת החוקה, חוק ומשפט? מי מתנגד? מי נמנע?</w:t>
      </w:r>
    </w:p>
    <w:p w14:paraId="0C595168" w14:textId="77777777" w:rsidR="00CF74BA" w:rsidRPr="00CF74BA" w:rsidRDefault="00CF74BA" w:rsidP="00CF74BA">
      <w:pPr>
        <w:bidi/>
        <w:jc w:val="both"/>
        <w:rPr>
          <w:rFonts w:cs="David" w:hint="cs"/>
          <w:rtl/>
        </w:rPr>
      </w:pPr>
    </w:p>
    <w:p w14:paraId="5994C444" w14:textId="77777777" w:rsidR="00CF74BA" w:rsidRPr="00CF74BA" w:rsidRDefault="00CF74BA" w:rsidP="00CF74BA">
      <w:pPr>
        <w:pStyle w:val="Heading9"/>
        <w:jc w:val="both"/>
        <w:rPr>
          <w:rFonts w:hint="cs"/>
          <w:sz w:val="24"/>
          <w:rtl/>
        </w:rPr>
      </w:pPr>
      <w:r w:rsidRPr="00CF74BA">
        <w:rPr>
          <w:rFonts w:hint="cs"/>
          <w:sz w:val="24"/>
          <w:rtl/>
        </w:rPr>
        <w:t>ה צ ב ע ה</w:t>
      </w:r>
    </w:p>
    <w:p w14:paraId="3B3A5B77" w14:textId="77777777" w:rsidR="00CF74BA" w:rsidRPr="00CF74BA" w:rsidRDefault="00CF74BA" w:rsidP="00CF74BA">
      <w:pPr>
        <w:bidi/>
        <w:jc w:val="both"/>
        <w:rPr>
          <w:rFonts w:cs="David" w:hint="cs"/>
          <w:b/>
          <w:bCs/>
          <w:rtl/>
        </w:rPr>
      </w:pPr>
    </w:p>
    <w:p w14:paraId="48D3BA3F" w14:textId="77777777" w:rsidR="00CF74BA" w:rsidRPr="00CF74BA" w:rsidRDefault="00CF74BA" w:rsidP="00CF74BA">
      <w:pPr>
        <w:bidi/>
        <w:jc w:val="both"/>
        <w:rPr>
          <w:rFonts w:cs="David" w:hint="cs"/>
          <w:rtl/>
        </w:rPr>
      </w:pPr>
      <w:r w:rsidRPr="00CF74BA">
        <w:rPr>
          <w:rFonts w:cs="David" w:hint="cs"/>
          <w:rtl/>
        </w:rPr>
        <w:t xml:space="preserve">בעד </w:t>
      </w:r>
      <w:r w:rsidRPr="00CF74BA">
        <w:rPr>
          <w:rFonts w:cs="David"/>
          <w:rtl/>
        </w:rPr>
        <w:t>–</w:t>
      </w:r>
      <w:r w:rsidRPr="00CF74BA">
        <w:rPr>
          <w:rFonts w:cs="David" w:hint="cs"/>
          <w:rtl/>
        </w:rPr>
        <w:t xml:space="preserve"> 8</w:t>
      </w:r>
    </w:p>
    <w:p w14:paraId="7D9CF0CE"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1</w:t>
      </w:r>
    </w:p>
    <w:p w14:paraId="08CEFA96"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אין</w:t>
      </w:r>
    </w:p>
    <w:p w14:paraId="077007C4" w14:textId="77777777" w:rsidR="00CF74BA" w:rsidRPr="00CF74BA" w:rsidRDefault="00CF74BA" w:rsidP="00CF74BA">
      <w:pPr>
        <w:bidi/>
        <w:jc w:val="both"/>
        <w:rPr>
          <w:rFonts w:cs="David" w:hint="cs"/>
          <w:rtl/>
        </w:rPr>
      </w:pPr>
      <w:r w:rsidRPr="00CF74BA">
        <w:rPr>
          <w:rFonts w:cs="David" w:hint="cs"/>
          <w:rtl/>
        </w:rPr>
        <w:t xml:space="preserve">הבקשה להעביר את הצעת חוק יסוד: הכנסת (תיקון </w:t>
      </w:r>
      <w:r w:rsidRPr="00CF74BA">
        <w:rPr>
          <w:rFonts w:cs="David"/>
          <w:rtl/>
        </w:rPr>
        <w:t>–</w:t>
      </w:r>
      <w:r w:rsidRPr="00CF74BA">
        <w:rPr>
          <w:rFonts w:cs="David" w:hint="cs"/>
          <w:rtl/>
        </w:rPr>
        <w:t xml:space="preserve"> הצהרת אמונים של חבר כנסת), של חבר הכנסת דוד רותם וקבוצת חברי הכנסת, וכן את הצעת חוק יסוד: הכנסת (תיקון </w:t>
      </w:r>
      <w:r w:rsidRPr="00CF74BA">
        <w:rPr>
          <w:rFonts w:cs="David"/>
          <w:rtl/>
        </w:rPr>
        <w:t>–</w:t>
      </w:r>
      <w:r w:rsidRPr="00CF74BA">
        <w:rPr>
          <w:rFonts w:cs="David" w:hint="cs"/>
          <w:rtl/>
        </w:rPr>
        <w:t xml:space="preserve"> הצהרת אמונים של חבר כנסת), של חבר הכנסת זבולון אורלב וקבוצת חברי הכנסת, לוועדת החוקה, חוק ומשפט, נתקבלה.</w:t>
      </w:r>
    </w:p>
    <w:p w14:paraId="6FE69150" w14:textId="77777777" w:rsidR="00CF74BA" w:rsidRPr="00CF74BA" w:rsidRDefault="00CF74BA" w:rsidP="00CF74BA">
      <w:pPr>
        <w:bidi/>
        <w:jc w:val="both"/>
        <w:rPr>
          <w:rFonts w:cs="David" w:hint="cs"/>
          <w:rtl/>
        </w:rPr>
      </w:pPr>
    </w:p>
    <w:p w14:paraId="7B61A338"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6BBF909B" w14:textId="77777777" w:rsidR="00CF74BA" w:rsidRPr="00CF74BA" w:rsidRDefault="00CF74BA" w:rsidP="00CF74BA">
      <w:pPr>
        <w:bidi/>
        <w:jc w:val="both"/>
        <w:rPr>
          <w:rFonts w:cs="David" w:hint="cs"/>
          <w:u w:val="single"/>
          <w:rtl/>
        </w:rPr>
      </w:pPr>
    </w:p>
    <w:p w14:paraId="2F1B6E7D" w14:textId="77777777" w:rsidR="00CF74BA" w:rsidRPr="00CF74BA" w:rsidRDefault="00CF74BA" w:rsidP="00CF74BA">
      <w:pPr>
        <w:bidi/>
        <w:jc w:val="both"/>
        <w:rPr>
          <w:rFonts w:cs="David" w:hint="cs"/>
          <w:rtl/>
        </w:rPr>
      </w:pPr>
      <w:r w:rsidRPr="00CF74BA">
        <w:rPr>
          <w:rFonts w:cs="David" w:hint="cs"/>
          <w:rtl/>
        </w:rPr>
        <w:tab/>
        <w:t xml:space="preserve">הצביעו בעד העברה לוועדת החוקה, חוק ומשפט 8, נגד </w:t>
      </w:r>
      <w:r w:rsidRPr="00CF74BA">
        <w:rPr>
          <w:rFonts w:cs="David"/>
          <w:rtl/>
        </w:rPr>
        <w:t>–</w:t>
      </w:r>
      <w:r w:rsidRPr="00CF74BA">
        <w:rPr>
          <w:rFonts w:cs="David" w:hint="cs"/>
          <w:rtl/>
        </w:rPr>
        <w:t xml:space="preserve"> 1, נמנעים </w:t>
      </w:r>
      <w:r w:rsidRPr="00CF74BA">
        <w:rPr>
          <w:rFonts w:cs="David"/>
          <w:rtl/>
        </w:rPr>
        <w:t>–</w:t>
      </w:r>
      <w:r w:rsidRPr="00CF74BA">
        <w:rPr>
          <w:rFonts w:cs="David" w:hint="cs"/>
          <w:rtl/>
        </w:rPr>
        <w:t xml:space="preserve"> אין. הצעות החוק הנ"ל יועברו לוועדת החוקה, חוק ומשפט. </w:t>
      </w:r>
    </w:p>
    <w:p w14:paraId="4A6A85B4" w14:textId="77777777" w:rsidR="00CF74BA" w:rsidRPr="00CF74BA" w:rsidRDefault="00CF74BA" w:rsidP="00CF74BA">
      <w:pPr>
        <w:bidi/>
        <w:jc w:val="both"/>
        <w:rPr>
          <w:rFonts w:cs="David" w:hint="cs"/>
          <w:rtl/>
        </w:rPr>
      </w:pPr>
    </w:p>
    <w:p w14:paraId="7398317D" w14:textId="77777777" w:rsidR="00CF74BA" w:rsidRPr="00CF74BA" w:rsidRDefault="00CF74BA" w:rsidP="00CF74BA">
      <w:pPr>
        <w:pStyle w:val="Heading5"/>
        <w:rPr>
          <w:rFonts w:hint="cs"/>
          <w:sz w:val="24"/>
          <w:rtl/>
        </w:rPr>
      </w:pPr>
      <w:r w:rsidRPr="00CF74BA">
        <w:rPr>
          <w:rFonts w:hint="cs"/>
          <w:sz w:val="24"/>
          <w:u w:val="single"/>
          <w:rtl/>
        </w:rPr>
        <w:t>אבישי ברוורמן:</w:t>
      </w:r>
    </w:p>
    <w:p w14:paraId="30AF8637" w14:textId="77777777" w:rsidR="00CF74BA" w:rsidRPr="00CF74BA" w:rsidRDefault="00CF74BA" w:rsidP="00CF74BA">
      <w:pPr>
        <w:pStyle w:val="Heading5"/>
        <w:rPr>
          <w:rFonts w:hint="cs"/>
          <w:sz w:val="24"/>
          <w:rtl/>
        </w:rPr>
      </w:pPr>
    </w:p>
    <w:p w14:paraId="58BCC4EB" w14:textId="77777777" w:rsidR="00CF74BA" w:rsidRPr="00CF74BA" w:rsidRDefault="00CF74BA" w:rsidP="00CF74BA">
      <w:pPr>
        <w:bidi/>
        <w:jc w:val="both"/>
        <w:rPr>
          <w:rFonts w:cs="David" w:hint="cs"/>
          <w:rtl/>
        </w:rPr>
      </w:pPr>
      <w:r w:rsidRPr="00CF74BA">
        <w:rPr>
          <w:rFonts w:cs="David" w:hint="cs"/>
          <w:rtl/>
        </w:rPr>
        <w:tab/>
        <w:t xml:space="preserve"> אדוני היושב-ראש, אני צריך לגשת להצבעה בוועדת הכספים בנושא נרדפי הנאצים. בקשתי היא להעביר את הצעות החוק של חבר הכנסת ארדן ושלי, בסעיפים 10, 11, 12, לוועדת הכספים. אני חושב שזה מקובל על כולם. </w:t>
      </w:r>
    </w:p>
    <w:p w14:paraId="5CDB5C83"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יעקב מרגי:</w:t>
      </w:r>
    </w:p>
    <w:p w14:paraId="6678F211" w14:textId="77777777" w:rsidR="00CF74BA" w:rsidRPr="00CF74BA" w:rsidRDefault="00CF74BA" w:rsidP="00CF74BA">
      <w:pPr>
        <w:bidi/>
        <w:jc w:val="both"/>
        <w:rPr>
          <w:rFonts w:cs="David" w:hint="cs"/>
          <w:rtl/>
        </w:rPr>
      </w:pPr>
      <w:r w:rsidRPr="00CF74BA">
        <w:rPr>
          <w:rFonts w:cs="David" w:hint="cs"/>
          <w:rtl/>
        </w:rPr>
        <w:tab/>
        <w:t xml:space="preserve"> יש הסכמות</w:t>
      </w:r>
    </w:p>
    <w:p w14:paraId="48EB6645" w14:textId="77777777" w:rsidR="00CF74BA" w:rsidRPr="00CF74BA" w:rsidRDefault="00CF74BA" w:rsidP="00CF74BA">
      <w:pPr>
        <w:bidi/>
        <w:jc w:val="both"/>
        <w:rPr>
          <w:rFonts w:cs="David" w:hint="cs"/>
          <w:u w:val="single"/>
          <w:rtl/>
        </w:rPr>
      </w:pPr>
      <w:r w:rsidRPr="00CF74BA">
        <w:rPr>
          <w:rFonts w:cs="David" w:hint="cs"/>
          <w:u w:val="single"/>
          <w:rtl/>
        </w:rPr>
        <w:t>אבישי ברוורמן:</w:t>
      </w:r>
    </w:p>
    <w:p w14:paraId="09BF34B8" w14:textId="77777777" w:rsidR="00CF74BA" w:rsidRPr="00CF74BA" w:rsidRDefault="00CF74BA" w:rsidP="00CF74BA">
      <w:pPr>
        <w:bidi/>
        <w:jc w:val="both"/>
        <w:rPr>
          <w:rFonts w:cs="David"/>
          <w:rtl/>
        </w:rPr>
      </w:pPr>
      <w:r w:rsidRPr="00CF74BA">
        <w:rPr>
          <w:rFonts w:cs="David" w:hint="cs"/>
          <w:rtl/>
        </w:rPr>
        <w:tab/>
        <w:t xml:space="preserve">יש הסכמות </w:t>
      </w:r>
      <w:r w:rsidRPr="00CF74BA">
        <w:rPr>
          <w:rFonts w:cs="David"/>
          <w:rtl/>
        </w:rPr>
        <w:t>–</w:t>
      </w:r>
      <w:r w:rsidRPr="00CF74BA">
        <w:rPr>
          <w:rFonts w:cs="David" w:hint="cs"/>
          <w:rtl/>
        </w:rPr>
        <w:t xml:space="preserve"> כולן לוועדת הכספים. חבר הכנסת גלעד ארדן תומך בכך. תודה רבה.</w:t>
      </w:r>
    </w:p>
    <w:p w14:paraId="07562D8C" w14:textId="77777777" w:rsidR="00CF74BA" w:rsidRPr="00CF74BA" w:rsidRDefault="00CF74BA" w:rsidP="00CF74BA">
      <w:pPr>
        <w:numPr>
          <w:ilvl w:val="0"/>
          <w:numId w:val="7"/>
        </w:numPr>
        <w:tabs>
          <w:tab w:val="left" w:pos="3116"/>
        </w:tabs>
        <w:bidi/>
        <w:ind w:right="0"/>
        <w:jc w:val="both"/>
        <w:rPr>
          <w:rFonts w:cs="David"/>
          <w:b/>
          <w:bCs/>
          <w:u w:val="single"/>
        </w:rPr>
      </w:pPr>
      <w:r w:rsidRPr="00CF74BA">
        <w:rPr>
          <w:rFonts w:cs="David"/>
          <w:rtl/>
        </w:rPr>
        <w:br w:type="page"/>
      </w:r>
      <w:r w:rsidRPr="00CF74BA">
        <w:rPr>
          <w:rFonts w:cs="David"/>
          <w:b/>
          <w:bCs/>
          <w:u w:val="single"/>
          <w:rtl/>
        </w:rPr>
        <w:t>הצעת חוק לעידוד הצמיחה לעסקים קטנים ובינוניים (תיקוני חקיקה),  התשס"ז-2006 – של חבר הכנסת גדעון סער (פ/1718/17)</w:t>
      </w:r>
    </w:p>
    <w:p w14:paraId="101DF7E7" w14:textId="77777777" w:rsidR="00CF74BA" w:rsidRPr="00CF74BA" w:rsidRDefault="00CF74BA" w:rsidP="00CF74BA">
      <w:pPr>
        <w:bidi/>
        <w:jc w:val="both"/>
        <w:rPr>
          <w:rFonts w:cs="David" w:hint="cs"/>
          <w:rtl/>
        </w:rPr>
      </w:pPr>
    </w:p>
    <w:p w14:paraId="68BC1A8E"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135397EC" w14:textId="77777777" w:rsidR="00CF74BA" w:rsidRPr="00CF74BA" w:rsidRDefault="00CF74BA" w:rsidP="00CF74BA">
      <w:pPr>
        <w:bidi/>
        <w:jc w:val="both"/>
        <w:rPr>
          <w:rFonts w:cs="David" w:hint="cs"/>
          <w:u w:val="single"/>
          <w:rtl/>
        </w:rPr>
      </w:pPr>
    </w:p>
    <w:p w14:paraId="08F80683" w14:textId="77777777" w:rsidR="00CF74BA" w:rsidRPr="00CF74BA" w:rsidRDefault="00CF74BA" w:rsidP="00CF74BA">
      <w:pPr>
        <w:bidi/>
        <w:jc w:val="both"/>
        <w:rPr>
          <w:rFonts w:cs="David" w:hint="cs"/>
          <w:rtl/>
        </w:rPr>
      </w:pPr>
      <w:r w:rsidRPr="00CF74BA">
        <w:rPr>
          <w:rFonts w:cs="David" w:hint="cs"/>
          <w:rtl/>
        </w:rPr>
        <w:tab/>
        <w:t>על סדר-היום: הצעת חוק לעידוד הצמיחה לעסקים קטנים ובינוניים (תיקוני חקיקה), התשס"ז-2007.</w:t>
      </w:r>
    </w:p>
    <w:p w14:paraId="2E1E97E6" w14:textId="77777777" w:rsidR="00CF74BA" w:rsidRPr="00CF74BA" w:rsidRDefault="00CF74BA" w:rsidP="00CF74BA">
      <w:pPr>
        <w:bidi/>
        <w:jc w:val="both"/>
        <w:rPr>
          <w:rFonts w:cs="David" w:hint="cs"/>
          <w:rtl/>
        </w:rPr>
      </w:pPr>
    </w:p>
    <w:p w14:paraId="66B610E5" w14:textId="77777777" w:rsidR="00CF74BA" w:rsidRPr="00CF74BA" w:rsidRDefault="00CF74BA" w:rsidP="00CF74BA">
      <w:pPr>
        <w:bidi/>
        <w:jc w:val="both"/>
        <w:rPr>
          <w:rFonts w:cs="David" w:hint="cs"/>
          <w:rtl/>
        </w:rPr>
      </w:pPr>
      <w:r w:rsidRPr="00CF74BA">
        <w:rPr>
          <w:rFonts w:cs="David" w:hint="cs"/>
          <w:rtl/>
        </w:rPr>
        <w:tab/>
        <w:t xml:space="preserve">המציע, חבר הכנסת גדעון סער </w:t>
      </w:r>
      <w:r w:rsidRPr="00CF74BA">
        <w:rPr>
          <w:rFonts w:cs="David"/>
          <w:rtl/>
        </w:rPr>
        <w:t>–</w:t>
      </w:r>
      <w:r w:rsidRPr="00CF74BA">
        <w:rPr>
          <w:rFonts w:cs="David" w:hint="cs"/>
          <w:rtl/>
        </w:rPr>
        <w:t xml:space="preserve"> היתה השרה רוחמה אברהם יחד אתו </w:t>
      </w:r>
      <w:r w:rsidRPr="00CF74BA">
        <w:rPr>
          <w:rFonts w:cs="David"/>
          <w:rtl/>
        </w:rPr>
        <w:t>–</w:t>
      </w:r>
      <w:r w:rsidRPr="00CF74BA">
        <w:rPr>
          <w:rFonts w:cs="David" w:hint="cs"/>
          <w:rtl/>
        </w:rPr>
        <w:t xml:space="preserve"> לכן, נשאר חבר הכנסת גדעון סער.</w:t>
      </w:r>
    </w:p>
    <w:p w14:paraId="71B2FFD3" w14:textId="77777777" w:rsidR="00CF74BA" w:rsidRPr="00CF74BA" w:rsidRDefault="00CF74BA" w:rsidP="00CF74BA">
      <w:pPr>
        <w:bidi/>
        <w:jc w:val="both"/>
        <w:rPr>
          <w:rFonts w:cs="David" w:hint="cs"/>
          <w:rtl/>
        </w:rPr>
      </w:pPr>
    </w:p>
    <w:p w14:paraId="7B0D2B4C" w14:textId="77777777" w:rsidR="00CF74BA" w:rsidRPr="00CF74BA" w:rsidRDefault="00CF74BA" w:rsidP="00CF74BA">
      <w:pPr>
        <w:bidi/>
        <w:jc w:val="both"/>
        <w:rPr>
          <w:rFonts w:cs="David" w:hint="cs"/>
          <w:rtl/>
        </w:rPr>
      </w:pPr>
      <w:r w:rsidRPr="00CF74BA">
        <w:rPr>
          <w:rFonts w:cs="David" w:hint="cs"/>
          <w:rtl/>
        </w:rPr>
        <w:tab/>
        <w:t xml:space="preserve">עמדת הייעוץ המשפטי </w:t>
      </w:r>
      <w:r w:rsidRPr="00CF74BA">
        <w:rPr>
          <w:rFonts w:cs="David"/>
          <w:rtl/>
        </w:rPr>
        <w:t>–</w:t>
      </w:r>
      <w:r w:rsidRPr="00CF74BA">
        <w:rPr>
          <w:rFonts w:cs="David" w:hint="cs"/>
          <w:rtl/>
        </w:rPr>
        <w:t xml:space="preserve"> ועדת הכספים. במליאה הושמעו הצעות להעביר לוועדת הכספים וועדת הכלכלה. יושב-ראש ועדת הכספים מבקש שהנושא יעבור אליו, ואני חושב שאך טבעי שזה יידון בוועדת הכספים. </w:t>
      </w:r>
    </w:p>
    <w:p w14:paraId="4343074F"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7D7C2F8C" w14:textId="77777777" w:rsidR="00CF74BA" w:rsidRPr="00CF74BA" w:rsidRDefault="00CF74BA" w:rsidP="00CF74BA">
      <w:pPr>
        <w:bidi/>
        <w:jc w:val="both"/>
        <w:rPr>
          <w:rFonts w:cs="David" w:hint="cs"/>
          <w:u w:val="single"/>
          <w:rtl/>
        </w:rPr>
      </w:pPr>
    </w:p>
    <w:p w14:paraId="20390380" w14:textId="77777777" w:rsidR="00CF74BA" w:rsidRPr="00CF74BA" w:rsidRDefault="00CF74BA" w:rsidP="00CF74BA">
      <w:pPr>
        <w:bidi/>
        <w:jc w:val="both"/>
        <w:rPr>
          <w:rFonts w:cs="David" w:hint="cs"/>
          <w:rtl/>
        </w:rPr>
      </w:pPr>
      <w:r w:rsidRPr="00CF74BA">
        <w:rPr>
          <w:rFonts w:cs="David" w:hint="cs"/>
          <w:rtl/>
        </w:rPr>
        <w:tab/>
        <w:t xml:space="preserve"> למה אך טבעי, אדוני היושב-ראש?</w:t>
      </w:r>
    </w:p>
    <w:p w14:paraId="4647FFDE"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532FD498" w14:textId="77777777" w:rsidR="00CF74BA" w:rsidRPr="00CF74BA" w:rsidRDefault="00CF74BA" w:rsidP="00CF74BA">
      <w:pPr>
        <w:bidi/>
        <w:jc w:val="both"/>
        <w:rPr>
          <w:rFonts w:cs="David" w:hint="cs"/>
          <w:u w:val="single"/>
          <w:rtl/>
        </w:rPr>
      </w:pPr>
    </w:p>
    <w:p w14:paraId="6CFBA91A" w14:textId="77777777" w:rsidR="00CF74BA" w:rsidRPr="00CF74BA" w:rsidRDefault="00CF74BA" w:rsidP="00CF74BA">
      <w:pPr>
        <w:pStyle w:val="BodyText2"/>
        <w:rPr>
          <w:rFonts w:hint="cs"/>
          <w:sz w:val="24"/>
          <w:rtl/>
        </w:rPr>
      </w:pPr>
      <w:r w:rsidRPr="00CF74BA">
        <w:rPr>
          <w:rFonts w:hint="cs"/>
          <w:sz w:val="24"/>
          <w:rtl/>
        </w:rPr>
        <w:tab/>
        <w:t>אך טבעי, אני חושב שעידוד הצמיחה לעסקים קטנים ובינוניים, מדובר במימון. יושב-ראש ועדת הכספים הגיש בקשה וביקש. יושב-ראש ועדת הכלכלה לא הגיש.</w:t>
      </w:r>
    </w:p>
    <w:p w14:paraId="0D933B24"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אתי בן-יוסף:</w:t>
      </w:r>
    </w:p>
    <w:p w14:paraId="64508EBF" w14:textId="77777777" w:rsidR="00CF74BA" w:rsidRPr="00CF74BA" w:rsidRDefault="00CF74BA" w:rsidP="00CF74BA">
      <w:pPr>
        <w:bidi/>
        <w:jc w:val="both"/>
        <w:rPr>
          <w:rFonts w:cs="David" w:hint="cs"/>
          <w:rtl/>
        </w:rPr>
      </w:pPr>
    </w:p>
    <w:p w14:paraId="018117D9" w14:textId="77777777" w:rsidR="00CF74BA" w:rsidRPr="00CF74BA" w:rsidRDefault="00CF74BA" w:rsidP="00CF74BA">
      <w:pPr>
        <w:bidi/>
        <w:jc w:val="both"/>
        <w:rPr>
          <w:rFonts w:cs="David" w:hint="cs"/>
          <w:rtl/>
        </w:rPr>
      </w:pPr>
      <w:r w:rsidRPr="00CF74BA">
        <w:rPr>
          <w:rFonts w:cs="David" w:hint="cs"/>
          <w:rtl/>
        </w:rPr>
        <w:tab/>
        <w:t>עדכון אחרון, עכשיו הוא הגיש בקשה.</w:t>
      </w:r>
    </w:p>
    <w:p w14:paraId="507C86DE"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544EE4D7" w14:textId="77777777" w:rsidR="00CF74BA" w:rsidRPr="00CF74BA" w:rsidRDefault="00CF74BA" w:rsidP="00CF74BA">
      <w:pPr>
        <w:bidi/>
        <w:jc w:val="both"/>
        <w:rPr>
          <w:rFonts w:cs="David" w:hint="cs"/>
          <w:u w:val="single"/>
          <w:rtl/>
        </w:rPr>
      </w:pPr>
    </w:p>
    <w:p w14:paraId="71ADEA83" w14:textId="77777777" w:rsidR="00CF74BA" w:rsidRPr="00CF74BA" w:rsidRDefault="00CF74BA" w:rsidP="00CF74BA">
      <w:pPr>
        <w:pStyle w:val="BodyText3"/>
        <w:rPr>
          <w:rFonts w:hint="cs"/>
          <w:sz w:val="24"/>
          <w:rtl/>
        </w:rPr>
      </w:pPr>
      <w:r w:rsidRPr="00CF74BA">
        <w:rPr>
          <w:rFonts w:hint="cs"/>
          <w:sz w:val="24"/>
          <w:rtl/>
        </w:rPr>
        <w:tab/>
        <w:t xml:space="preserve">סליחה, אני חוזר בי. יושב-ראש ועדת הכלכלה סבור כי יש להעביר את ההצעה לדיון בוועדת הכלכלה מן הנימוק שהנושא הוא בתחום סמכותה של ועדת הכלכלה. אמרנו שעמדת הייעוץ המשפטי לוועדת הכספים. </w:t>
      </w:r>
    </w:p>
    <w:p w14:paraId="380A9EB3" w14:textId="77777777" w:rsidR="00CF74BA" w:rsidRPr="00CF74BA" w:rsidRDefault="00CF74BA" w:rsidP="00CF74BA">
      <w:pPr>
        <w:bidi/>
        <w:jc w:val="both"/>
        <w:rPr>
          <w:rFonts w:cs="David" w:hint="cs"/>
          <w:rtl/>
        </w:rPr>
      </w:pPr>
    </w:p>
    <w:p w14:paraId="0A76FD4A" w14:textId="77777777" w:rsidR="00CF74BA" w:rsidRPr="00CF74BA" w:rsidRDefault="00CF74BA" w:rsidP="00CF74BA">
      <w:pPr>
        <w:bidi/>
        <w:jc w:val="both"/>
        <w:rPr>
          <w:rFonts w:cs="David" w:hint="cs"/>
          <w:rtl/>
        </w:rPr>
      </w:pPr>
      <w:r w:rsidRPr="00CF74BA">
        <w:rPr>
          <w:rFonts w:cs="David" w:hint="cs"/>
          <w:rtl/>
        </w:rPr>
        <w:tab/>
        <w:t>התייחסות של המציע.</w:t>
      </w:r>
    </w:p>
    <w:p w14:paraId="11DFC592"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50AB22AB" w14:textId="77777777" w:rsidR="00CF74BA" w:rsidRPr="00CF74BA" w:rsidRDefault="00CF74BA" w:rsidP="00CF74BA">
      <w:pPr>
        <w:bidi/>
        <w:jc w:val="both"/>
        <w:rPr>
          <w:rFonts w:cs="David" w:hint="cs"/>
          <w:u w:val="single"/>
          <w:rtl/>
        </w:rPr>
      </w:pPr>
    </w:p>
    <w:p w14:paraId="505DCF8A" w14:textId="77777777" w:rsidR="00CF74BA" w:rsidRPr="00CF74BA" w:rsidRDefault="00CF74BA" w:rsidP="00CF74BA">
      <w:pPr>
        <w:bidi/>
        <w:jc w:val="both"/>
        <w:rPr>
          <w:rFonts w:cs="David" w:hint="cs"/>
          <w:rtl/>
        </w:rPr>
      </w:pPr>
      <w:r w:rsidRPr="00CF74BA">
        <w:rPr>
          <w:rFonts w:cs="David" w:hint="cs"/>
          <w:rtl/>
        </w:rPr>
        <w:tab/>
        <w:t xml:space="preserve"> אני בהחלט תומך בעמדתו של יושב-ראש ועדת הכלכלה. אני מודה שלא ראיתי את הנושא הזה על סדר-יומה של הוועדה. </w:t>
      </w:r>
    </w:p>
    <w:p w14:paraId="39EFBDAC" w14:textId="77777777" w:rsidR="00CF74BA" w:rsidRPr="00CF74BA" w:rsidRDefault="00CF74BA" w:rsidP="00CF74BA">
      <w:pPr>
        <w:bidi/>
        <w:jc w:val="both"/>
        <w:rPr>
          <w:rFonts w:cs="David" w:hint="cs"/>
          <w:rtl/>
        </w:rPr>
      </w:pPr>
    </w:p>
    <w:p w14:paraId="3D4C2F79"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2EC61371" w14:textId="77777777" w:rsidR="00CF74BA" w:rsidRPr="00CF74BA" w:rsidRDefault="00CF74BA" w:rsidP="00CF74BA">
      <w:pPr>
        <w:bidi/>
        <w:jc w:val="both"/>
        <w:rPr>
          <w:rFonts w:cs="David" w:hint="cs"/>
          <w:u w:val="single"/>
          <w:rtl/>
        </w:rPr>
      </w:pPr>
    </w:p>
    <w:p w14:paraId="7FE4B1C2" w14:textId="77777777" w:rsidR="00CF74BA" w:rsidRPr="00CF74BA" w:rsidRDefault="00CF74BA" w:rsidP="00CF74BA">
      <w:pPr>
        <w:bidi/>
        <w:jc w:val="both"/>
        <w:rPr>
          <w:rFonts w:cs="David" w:hint="cs"/>
          <w:rtl/>
        </w:rPr>
      </w:pPr>
      <w:r w:rsidRPr="00CF74BA">
        <w:rPr>
          <w:rFonts w:cs="David" w:hint="cs"/>
          <w:rtl/>
        </w:rPr>
        <w:tab/>
        <w:t xml:space="preserve">אם תרצה לדחות את הנושא כדי שתגיעו להבנות </w:t>
      </w:r>
      <w:r w:rsidRPr="00CF74BA">
        <w:rPr>
          <w:rFonts w:cs="David"/>
          <w:rtl/>
        </w:rPr>
        <w:t>–</w:t>
      </w:r>
      <w:r w:rsidRPr="00CF74BA">
        <w:rPr>
          <w:rFonts w:cs="David" w:hint="cs"/>
          <w:rtl/>
        </w:rPr>
        <w:t xml:space="preserve"> אין בעיה, לא נביא זאת היום לדיון. </w:t>
      </w:r>
    </w:p>
    <w:p w14:paraId="03846C45"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0A3A523C" w14:textId="77777777" w:rsidR="00CF74BA" w:rsidRPr="00CF74BA" w:rsidRDefault="00CF74BA" w:rsidP="00CF74BA">
      <w:pPr>
        <w:bidi/>
        <w:jc w:val="both"/>
        <w:rPr>
          <w:rFonts w:cs="David" w:hint="cs"/>
          <w:u w:val="single"/>
          <w:rtl/>
        </w:rPr>
      </w:pPr>
    </w:p>
    <w:p w14:paraId="7A717FFD" w14:textId="77777777" w:rsidR="00CF74BA" w:rsidRPr="00CF74BA" w:rsidRDefault="00CF74BA" w:rsidP="00CF74BA">
      <w:pPr>
        <w:bidi/>
        <w:jc w:val="both"/>
        <w:rPr>
          <w:rFonts w:cs="David" w:hint="cs"/>
          <w:rtl/>
        </w:rPr>
      </w:pPr>
      <w:r w:rsidRPr="00CF74BA">
        <w:rPr>
          <w:rFonts w:cs="David" w:hint="cs"/>
          <w:rtl/>
        </w:rPr>
        <w:tab/>
        <w:t xml:space="preserve"> גם לי אין בעיה. נדחה את זה לשבוע הבא.</w:t>
      </w:r>
    </w:p>
    <w:p w14:paraId="6F4815F4"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3B7F1406" w14:textId="77777777" w:rsidR="00CF74BA" w:rsidRPr="00CF74BA" w:rsidRDefault="00CF74BA" w:rsidP="00CF74BA">
      <w:pPr>
        <w:bidi/>
        <w:jc w:val="both"/>
        <w:rPr>
          <w:rFonts w:cs="David" w:hint="cs"/>
          <w:u w:val="single"/>
          <w:rtl/>
        </w:rPr>
      </w:pPr>
    </w:p>
    <w:p w14:paraId="152FF0B1" w14:textId="77777777" w:rsidR="00CF74BA" w:rsidRPr="00CF74BA" w:rsidRDefault="00CF74BA" w:rsidP="00CF74BA">
      <w:pPr>
        <w:bidi/>
        <w:jc w:val="both"/>
        <w:rPr>
          <w:rFonts w:cs="David"/>
          <w:rtl/>
        </w:rPr>
      </w:pPr>
      <w:r w:rsidRPr="00CF74BA">
        <w:rPr>
          <w:rFonts w:cs="David" w:hint="cs"/>
          <w:rtl/>
        </w:rPr>
        <w:tab/>
        <w:t xml:space="preserve">נדחה את הנושא, תנסו להגיע להבנות. </w:t>
      </w:r>
    </w:p>
    <w:p w14:paraId="6B3166DA" w14:textId="77777777" w:rsidR="00CF74BA" w:rsidRPr="00CF74BA" w:rsidRDefault="00CF74BA" w:rsidP="00CF74BA">
      <w:pPr>
        <w:bidi/>
        <w:jc w:val="both"/>
        <w:rPr>
          <w:rFonts w:cs="David" w:hint="cs"/>
          <w:rtl/>
        </w:rPr>
      </w:pPr>
      <w:r w:rsidRPr="00CF74BA">
        <w:rPr>
          <w:rFonts w:cs="David"/>
          <w:rtl/>
        </w:rPr>
        <w:br w:type="page"/>
      </w:r>
    </w:p>
    <w:p w14:paraId="6143AE02" w14:textId="77777777" w:rsidR="00CF74BA" w:rsidRPr="00CF74BA" w:rsidRDefault="00CF74BA" w:rsidP="00CF74BA">
      <w:pPr>
        <w:numPr>
          <w:ilvl w:val="0"/>
          <w:numId w:val="7"/>
        </w:numPr>
        <w:tabs>
          <w:tab w:val="left" w:pos="3116"/>
        </w:tabs>
        <w:bidi/>
        <w:ind w:right="0"/>
        <w:jc w:val="both"/>
        <w:rPr>
          <w:rFonts w:cs="David"/>
          <w:b/>
          <w:bCs/>
          <w:u w:val="single"/>
        </w:rPr>
      </w:pPr>
      <w:r w:rsidRPr="00CF74BA">
        <w:rPr>
          <w:rFonts w:cs="David"/>
          <w:b/>
          <w:bCs/>
          <w:u w:val="single"/>
          <w:rtl/>
        </w:rPr>
        <w:t>הצעת חוק צער בעלי חיים (הגנה על בעלי חיים) (תיקון - פעולות המעידות על התעללות), התשס"ו-2006 - של חברת הכנסת זהבה גלאון (פ/170/17)</w:t>
      </w:r>
    </w:p>
    <w:p w14:paraId="7C776375" w14:textId="77777777" w:rsidR="00CF74BA" w:rsidRPr="00CF74BA" w:rsidRDefault="00CF74BA" w:rsidP="00CF74BA">
      <w:pPr>
        <w:bidi/>
        <w:jc w:val="both"/>
        <w:rPr>
          <w:rFonts w:cs="David" w:hint="cs"/>
          <w:rtl/>
        </w:rPr>
      </w:pPr>
    </w:p>
    <w:p w14:paraId="0B2F6C74"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356055D0" w14:textId="77777777" w:rsidR="00CF74BA" w:rsidRPr="00CF74BA" w:rsidRDefault="00CF74BA" w:rsidP="00CF74BA">
      <w:pPr>
        <w:bidi/>
        <w:jc w:val="both"/>
        <w:rPr>
          <w:rFonts w:cs="David" w:hint="cs"/>
          <w:u w:val="single"/>
          <w:rtl/>
        </w:rPr>
      </w:pPr>
    </w:p>
    <w:p w14:paraId="4BC8E4D4" w14:textId="77777777" w:rsidR="00CF74BA" w:rsidRPr="00CF74BA" w:rsidRDefault="00CF74BA" w:rsidP="00CF74BA">
      <w:pPr>
        <w:bidi/>
        <w:jc w:val="both"/>
        <w:rPr>
          <w:rFonts w:cs="David" w:hint="cs"/>
          <w:rtl/>
        </w:rPr>
      </w:pPr>
      <w:r w:rsidRPr="00CF74BA">
        <w:rPr>
          <w:rFonts w:cs="David" w:hint="cs"/>
          <w:rtl/>
        </w:rPr>
        <w:tab/>
        <w:t xml:space="preserve">הצעת החוק הבאה: הצעת חוק צער בעלי חיים (הגנה על בעלי חיים)(תיקון </w:t>
      </w:r>
      <w:r w:rsidRPr="00CF74BA">
        <w:rPr>
          <w:rFonts w:cs="David"/>
          <w:rtl/>
        </w:rPr>
        <w:t>–</w:t>
      </w:r>
      <w:r w:rsidRPr="00CF74BA">
        <w:rPr>
          <w:rFonts w:cs="David" w:hint="cs"/>
          <w:rtl/>
        </w:rPr>
        <w:t xml:space="preserve"> פעולות המעידות על התעללות), התשס"ו-2006, של חברת הכנסת זהבה גלאון, שמספרה (פ/170/17).</w:t>
      </w:r>
    </w:p>
    <w:p w14:paraId="74FF71CE" w14:textId="77777777" w:rsidR="00CF74BA" w:rsidRPr="00CF74BA" w:rsidRDefault="00CF74BA" w:rsidP="00CF74BA">
      <w:pPr>
        <w:bidi/>
        <w:jc w:val="both"/>
        <w:rPr>
          <w:rFonts w:cs="David" w:hint="cs"/>
          <w:rtl/>
        </w:rPr>
      </w:pPr>
    </w:p>
    <w:p w14:paraId="06BDCF0B" w14:textId="77777777" w:rsidR="00CF74BA" w:rsidRPr="00CF74BA" w:rsidRDefault="00CF74BA" w:rsidP="00CF74BA">
      <w:pPr>
        <w:bidi/>
        <w:jc w:val="both"/>
        <w:rPr>
          <w:rFonts w:cs="David" w:hint="cs"/>
          <w:rtl/>
        </w:rPr>
      </w:pPr>
      <w:r w:rsidRPr="00CF74BA">
        <w:rPr>
          <w:rFonts w:cs="David" w:hint="cs"/>
          <w:rtl/>
        </w:rPr>
        <w:tab/>
        <w:t xml:space="preserve">עמדת הייעוץ המשפטי </w:t>
      </w:r>
      <w:r w:rsidRPr="00CF74BA">
        <w:rPr>
          <w:rFonts w:cs="David"/>
          <w:rtl/>
        </w:rPr>
        <w:t>–</w:t>
      </w:r>
      <w:r w:rsidRPr="00CF74BA">
        <w:rPr>
          <w:rFonts w:cs="David" w:hint="cs"/>
          <w:rtl/>
        </w:rPr>
        <w:t xml:space="preserve"> ועדת החינוך, התרבות והספורט. במליאה הוצעו כמה הצעות ביזאריות. הראשונה </w:t>
      </w:r>
      <w:r w:rsidRPr="00CF74BA">
        <w:rPr>
          <w:rFonts w:cs="David"/>
          <w:rtl/>
        </w:rPr>
        <w:t>–</w:t>
      </w:r>
      <w:r w:rsidRPr="00CF74BA">
        <w:rPr>
          <w:rFonts w:cs="David" w:hint="cs"/>
          <w:rtl/>
        </w:rPr>
        <w:t xml:space="preserve"> ועדת החינוך, התרבות והספורט. השנייה </w:t>
      </w:r>
      <w:r w:rsidRPr="00CF74BA">
        <w:rPr>
          <w:rFonts w:cs="David"/>
          <w:rtl/>
        </w:rPr>
        <w:t>–</w:t>
      </w:r>
      <w:r w:rsidRPr="00CF74BA">
        <w:rPr>
          <w:rFonts w:cs="David" w:hint="cs"/>
          <w:rtl/>
        </w:rPr>
        <w:t xml:space="preserve"> ועדת חוץ וביטחון. השלישית- הוועדה המיוחדת לבחינת בעיות העובדים הזרים. </w:t>
      </w:r>
    </w:p>
    <w:p w14:paraId="3ABC9F5B" w14:textId="77777777" w:rsidR="00CF74BA" w:rsidRPr="00CF74BA" w:rsidRDefault="00CF74BA" w:rsidP="00CF74BA">
      <w:pPr>
        <w:bidi/>
        <w:jc w:val="both"/>
        <w:rPr>
          <w:rFonts w:cs="David" w:hint="cs"/>
          <w:rtl/>
        </w:rPr>
      </w:pPr>
      <w:r w:rsidRPr="00CF74BA">
        <w:rPr>
          <w:rFonts w:cs="David" w:hint="cs"/>
          <w:rtl/>
        </w:rPr>
        <w:tab/>
      </w:r>
    </w:p>
    <w:p w14:paraId="713A2F09" w14:textId="77777777" w:rsidR="00CF74BA" w:rsidRPr="00CF74BA" w:rsidRDefault="00CF74BA" w:rsidP="00CF74BA">
      <w:pPr>
        <w:bidi/>
        <w:jc w:val="both"/>
        <w:rPr>
          <w:rFonts w:cs="David" w:hint="cs"/>
          <w:rtl/>
        </w:rPr>
      </w:pPr>
      <w:r w:rsidRPr="00CF74BA">
        <w:rPr>
          <w:rFonts w:cs="David" w:hint="cs"/>
          <w:rtl/>
        </w:rPr>
        <w:tab/>
        <w:t xml:space="preserve">אני אקרא את התייחסות ראשי הוועדות. יושב-ראש הוועדה לבחינת בעיות העובדים הזרים טוען כי הנושא לא שייך לתחום אחריותה של הוועדה; יושב-ראש ועדת החוץ והביטחון סבור שהצעת החוק לא שייכת אליו. דרך אגב, ראשי הוועדות הללו דיברו ברצינות, הם הגיבו בכתב. </w:t>
      </w:r>
    </w:p>
    <w:p w14:paraId="602B6953" w14:textId="77777777" w:rsidR="00CF74BA" w:rsidRPr="00CF74BA" w:rsidRDefault="00CF74BA" w:rsidP="00CF74BA">
      <w:pPr>
        <w:bidi/>
        <w:jc w:val="both"/>
        <w:rPr>
          <w:rFonts w:cs="David" w:hint="cs"/>
          <w:rtl/>
        </w:rPr>
      </w:pPr>
    </w:p>
    <w:p w14:paraId="7C747522" w14:textId="77777777" w:rsidR="00CF74BA" w:rsidRPr="00CF74BA" w:rsidRDefault="00CF74BA" w:rsidP="00CF74BA">
      <w:pPr>
        <w:bidi/>
        <w:jc w:val="both"/>
        <w:rPr>
          <w:rFonts w:cs="David" w:hint="cs"/>
          <w:rtl/>
        </w:rPr>
      </w:pPr>
      <w:r w:rsidRPr="00CF74BA">
        <w:rPr>
          <w:rFonts w:cs="David" w:hint="cs"/>
          <w:rtl/>
        </w:rPr>
        <w:tab/>
        <w:t>יושב-ראש ועדת החינוך, התרבות והספורט מבקש להעביר את ההצעה לוועדה בראשותו, מן הנימוק שהנושא בתחום טיפולה של ועדת החינוך.</w:t>
      </w:r>
    </w:p>
    <w:p w14:paraId="1ABE8D58" w14:textId="77777777" w:rsidR="00CF74BA" w:rsidRPr="00CF74BA" w:rsidRDefault="00CF74BA" w:rsidP="00CF74BA">
      <w:pPr>
        <w:bidi/>
        <w:jc w:val="both"/>
        <w:rPr>
          <w:rFonts w:cs="David" w:hint="cs"/>
          <w:rtl/>
        </w:rPr>
      </w:pPr>
    </w:p>
    <w:p w14:paraId="1B412357" w14:textId="77777777" w:rsidR="00CF74BA" w:rsidRPr="00CF74BA" w:rsidRDefault="00CF74BA" w:rsidP="00CF74BA">
      <w:pPr>
        <w:bidi/>
        <w:jc w:val="both"/>
        <w:rPr>
          <w:rFonts w:cs="David" w:hint="cs"/>
          <w:rtl/>
        </w:rPr>
      </w:pPr>
      <w:r w:rsidRPr="00CF74BA">
        <w:rPr>
          <w:rFonts w:cs="David" w:hint="cs"/>
          <w:rtl/>
        </w:rPr>
        <w:tab/>
        <w:t>רבותי, מי בעד להעביר את הצעת החוק לדיון בוועדת החינוך, התרבות והספורט? מי נגד? מי נמנע?</w:t>
      </w:r>
    </w:p>
    <w:p w14:paraId="2CF58730" w14:textId="77777777" w:rsidR="00CF74BA" w:rsidRPr="00CF74BA" w:rsidRDefault="00CF74BA" w:rsidP="00CF74BA">
      <w:pPr>
        <w:bidi/>
        <w:jc w:val="both"/>
        <w:rPr>
          <w:rFonts w:cs="David" w:hint="cs"/>
          <w:b/>
          <w:bCs/>
          <w:rtl/>
        </w:rPr>
      </w:pPr>
      <w:r w:rsidRPr="00CF74BA">
        <w:rPr>
          <w:rFonts w:cs="David"/>
          <w:rtl/>
        </w:rPr>
        <w:br/>
      </w:r>
      <w:r w:rsidRPr="00CF74BA">
        <w:rPr>
          <w:rFonts w:cs="David" w:hint="cs"/>
          <w:b/>
          <w:bCs/>
          <w:rtl/>
        </w:rPr>
        <w:t>ה צ ב ע ה</w:t>
      </w:r>
    </w:p>
    <w:p w14:paraId="62501A52" w14:textId="77777777" w:rsidR="00CF74BA" w:rsidRPr="00CF74BA" w:rsidRDefault="00CF74BA" w:rsidP="00CF74BA">
      <w:pPr>
        <w:bidi/>
        <w:jc w:val="both"/>
        <w:rPr>
          <w:rFonts w:cs="David" w:hint="cs"/>
          <w:b/>
          <w:bCs/>
          <w:rtl/>
        </w:rPr>
      </w:pPr>
    </w:p>
    <w:p w14:paraId="360EAC7B" w14:textId="77777777" w:rsidR="00CF74BA" w:rsidRPr="00CF74BA" w:rsidRDefault="00CF74BA" w:rsidP="00CF74BA">
      <w:pPr>
        <w:bidi/>
        <w:jc w:val="both"/>
        <w:rPr>
          <w:rFonts w:cs="David" w:hint="cs"/>
          <w:rtl/>
        </w:rPr>
      </w:pPr>
      <w:r w:rsidRPr="00CF74BA">
        <w:rPr>
          <w:rFonts w:cs="David" w:hint="cs"/>
          <w:rtl/>
        </w:rPr>
        <w:t>בעד 8</w:t>
      </w:r>
    </w:p>
    <w:p w14:paraId="6BFBCBB7"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אין</w:t>
      </w:r>
    </w:p>
    <w:p w14:paraId="35C30DF0"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אין</w:t>
      </w:r>
    </w:p>
    <w:p w14:paraId="16FA7DBE" w14:textId="77777777" w:rsidR="00CF74BA" w:rsidRPr="00CF74BA" w:rsidRDefault="00CF74BA" w:rsidP="00CF74BA">
      <w:pPr>
        <w:bidi/>
        <w:jc w:val="both"/>
        <w:rPr>
          <w:rFonts w:cs="David" w:hint="cs"/>
          <w:rtl/>
        </w:rPr>
      </w:pPr>
      <w:r w:rsidRPr="00CF74BA">
        <w:rPr>
          <w:rFonts w:cs="David" w:hint="cs"/>
          <w:rtl/>
        </w:rPr>
        <w:t xml:space="preserve">הבקשה להעביר את הצעת חוק צער בעלי חיים (הגנה על בעלי חיים)(תיקון </w:t>
      </w:r>
      <w:r w:rsidRPr="00CF74BA">
        <w:rPr>
          <w:rFonts w:cs="David"/>
          <w:rtl/>
        </w:rPr>
        <w:t>–</w:t>
      </w:r>
      <w:r w:rsidRPr="00CF74BA">
        <w:rPr>
          <w:rFonts w:cs="David" w:hint="cs"/>
          <w:rtl/>
        </w:rPr>
        <w:t xml:space="preserve"> פעולות המעידות על התעללות), התשס"ו-2006, לוועדת החינוך, התרבות והספורט נתקבלה.</w:t>
      </w:r>
    </w:p>
    <w:p w14:paraId="22B6956D" w14:textId="77777777" w:rsidR="00CF74BA" w:rsidRPr="00CF74BA" w:rsidRDefault="00CF74BA" w:rsidP="00CF74BA">
      <w:pPr>
        <w:bidi/>
        <w:jc w:val="both"/>
        <w:rPr>
          <w:rFonts w:cs="David" w:hint="cs"/>
          <w:rtl/>
        </w:rPr>
      </w:pPr>
    </w:p>
    <w:p w14:paraId="518F414D"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7FC9047B" w14:textId="77777777" w:rsidR="00CF74BA" w:rsidRPr="00CF74BA" w:rsidRDefault="00CF74BA" w:rsidP="00CF74BA">
      <w:pPr>
        <w:bidi/>
        <w:jc w:val="both"/>
        <w:rPr>
          <w:rFonts w:cs="David" w:hint="cs"/>
          <w:u w:val="single"/>
          <w:rtl/>
        </w:rPr>
      </w:pPr>
    </w:p>
    <w:p w14:paraId="5DBDD6E5" w14:textId="77777777" w:rsidR="00CF74BA" w:rsidRPr="00CF74BA" w:rsidRDefault="00CF74BA" w:rsidP="00CF74BA">
      <w:pPr>
        <w:bidi/>
        <w:jc w:val="both"/>
        <w:rPr>
          <w:rFonts w:cs="David" w:hint="cs"/>
          <w:rtl/>
        </w:rPr>
      </w:pPr>
      <w:r w:rsidRPr="00CF74BA">
        <w:rPr>
          <w:rFonts w:cs="David" w:hint="cs"/>
          <w:rtl/>
        </w:rPr>
        <w:tab/>
        <w:t xml:space="preserve">8 בעד, מתנגדים </w:t>
      </w:r>
      <w:r w:rsidRPr="00CF74BA">
        <w:rPr>
          <w:rFonts w:cs="David"/>
          <w:rtl/>
        </w:rPr>
        <w:t>–</w:t>
      </w:r>
      <w:r w:rsidRPr="00CF74BA">
        <w:rPr>
          <w:rFonts w:cs="David" w:hint="cs"/>
          <w:rtl/>
        </w:rPr>
        <w:t xml:space="preserve"> אין, נמנעים </w:t>
      </w:r>
      <w:r w:rsidRPr="00CF74BA">
        <w:rPr>
          <w:rFonts w:cs="David"/>
          <w:rtl/>
        </w:rPr>
        <w:t>–</w:t>
      </w:r>
      <w:r w:rsidRPr="00CF74BA">
        <w:rPr>
          <w:rFonts w:cs="David" w:hint="cs"/>
          <w:rtl/>
        </w:rPr>
        <w:t xml:space="preserve"> אין. הצעת חוק צער בעלי חיים תועבר לוועדת החינוך, התרבות והספורט .</w:t>
      </w:r>
    </w:p>
    <w:p w14:paraId="56EA04E7" w14:textId="77777777" w:rsidR="00CF74BA" w:rsidRPr="00CF74BA" w:rsidRDefault="00CF74BA" w:rsidP="00CF74BA">
      <w:pPr>
        <w:bidi/>
        <w:jc w:val="both"/>
        <w:rPr>
          <w:rFonts w:cs="David"/>
          <w:rtl/>
        </w:rPr>
      </w:pPr>
      <w:r w:rsidRPr="00CF74BA">
        <w:rPr>
          <w:rFonts w:cs="David"/>
          <w:rtl/>
        </w:rPr>
        <w:br/>
      </w:r>
    </w:p>
    <w:p w14:paraId="6ACAF977" w14:textId="77777777" w:rsidR="00CF74BA" w:rsidRPr="00CF74BA" w:rsidRDefault="00CF74BA" w:rsidP="00CF74BA">
      <w:pPr>
        <w:bidi/>
        <w:jc w:val="both"/>
        <w:rPr>
          <w:rFonts w:cs="David" w:hint="cs"/>
          <w:rtl/>
        </w:rPr>
      </w:pPr>
    </w:p>
    <w:p w14:paraId="07D14B7C" w14:textId="77777777" w:rsidR="00CF74BA" w:rsidRPr="00CF74BA" w:rsidRDefault="00CF74BA" w:rsidP="00CF74BA">
      <w:pPr>
        <w:bidi/>
        <w:jc w:val="both"/>
        <w:rPr>
          <w:rFonts w:cs="David"/>
          <w:rtl/>
        </w:rPr>
      </w:pPr>
      <w:r w:rsidRPr="00CF74BA">
        <w:rPr>
          <w:rFonts w:cs="David" w:hint="cs"/>
          <w:rtl/>
        </w:rPr>
        <w:tab/>
      </w:r>
    </w:p>
    <w:p w14:paraId="03499444" w14:textId="77777777" w:rsidR="00CF74BA" w:rsidRPr="00CF74BA" w:rsidRDefault="00CF74BA" w:rsidP="00CF74BA">
      <w:pPr>
        <w:numPr>
          <w:ilvl w:val="0"/>
          <w:numId w:val="7"/>
        </w:numPr>
        <w:tabs>
          <w:tab w:val="left" w:pos="3116"/>
        </w:tabs>
        <w:bidi/>
        <w:ind w:right="0"/>
        <w:jc w:val="both"/>
        <w:rPr>
          <w:rFonts w:cs="David"/>
          <w:b/>
          <w:bCs/>
          <w:u w:val="single"/>
        </w:rPr>
      </w:pPr>
      <w:r w:rsidRPr="00CF74BA">
        <w:rPr>
          <w:rFonts w:cs="David"/>
          <w:rtl/>
        </w:rPr>
        <w:br w:type="page"/>
      </w:r>
      <w:r w:rsidRPr="00CF74BA">
        <w:rPr>
          <w:rFonts w:cs="David"/>
          <w:b/>
          <w:bCs/>
          <w:u w:val="single"/>
          <w:rtl/>
        </w:rPr>
        <w:t>הצעת חוק לתיקון פקודת מס הכנסה (פטור ממס למלגה לסטודנט), התשס"ז-2007 - של חברי הכנסת גלעד ארדן ואבישי ברוורמן (פ/2329/17)</w:t>
      </w:r>
    </w:p>
    <w:p w14:paraId="38C99B5E" w14:textId="77777777" w:rsidR="00CF74BA" w:rsidRPr="00CF74BA" w:rsidRDefault="00CF74BA" w:rsidP="00CF74BA">
      <w:pPr>
        <w:numPr>
          <w:ilvl w:val="0"/>
          <w:numId w:val="7"/>
        </w:numPr>
        <w:tabs>
          <w:tab w:val="left" w:pos="3116"/>
        </w:tabs>
        <w:bidi/>
        <w:ind w:right="0"/>
        <w:jc w:val="both"/>
        <w:rPr>
          <w:rFonts w:cs="David"/>
          <w:b/>
          <w:bCs/>
          <w:u w:val="single"/>
        </w:rPr>
      </w:pPr>
      <w:r w:rsidRPr="00CF74BA">
        <w:rPr>
          <w:rFonts w:cs="David"/>
          <w:b/>
          <w:bCs/>
          <w:u w:val="single"/>
          <w:rtl/>
        </w:rPr>
        <w:t>הצעת חוק לתיקון פקודת מס הכנסה (פטור ממס על מלגה לסטודנט), התשס"ז-2007 - של חברי הכנסת סטס מיסז'ניקוב ואלכס מילר (פ/2602/17)</w:t>
      </w:r>
    </w:p>
    <w:p w14:paraId="295A3480" w14:textId="77777777" w:rsidR="00CF74BA" w:rsidRPr="00CF74BA" w:rsidRDefault="00CF74BA" w:rsidP="00CF74BA">
      <w:pPr>
        <w:tabs>
          <w:tab w:val="left" w:pos="3116"/>
        </w:tabs>
        <w:bidi/>
        <w:ind w:left="1080"/>
        <w:jc w:val="both"/>
        <w:rPr>
          <w:rFonts w:cs="David" w:hint="cs"/>
          <w:b/>
          <w:bCs/>
          <w:u w:val="single"/>
        </w:rPr>
      </w:pPr>
      <w:r w:rsidRPr="00CF74BA">
        <w:rPr>
          <w:rFonts w:cs="David" w:hint="cs"/>
          <w:b/>
          <w:bCs/>
          <w:rtl/>
        </w:rPr>
        <w:t xml:space="preserve">12. </w:t>
      </w:r>
      <w:r w:rsidRPr="00CF74BA">
        <w:rPr>
          <w:rFonts w:cs="David"/>
          <w:b/>
          <w:bCs/>
          <w:u w:val="single"/>
          <w:rtl/>
        </w:rPr>
        <w:t>הצעת חוק לתיקון פקודת מס הכנסה (פטור ממס על מלגות סטודנטים בתארים מתקדמים), התשס"ו - 2006 - של חברת הכנסת אורית נוקד (פ/154/17)</w:t>
      </w:r>
    </w:p>
    <w:p w14:paraId="049CEAB2" w14:textId="77777777" w:rsidR="00CF74BA" w:rsidRPr="00CF74BA" w:rsidRDefault="00CF74BA" w:rsidP="00CF74BA">
      <w:pPr>
        <w:bidi/>
        <w:jc w:val="both"/>
        <w:rPr>
          <w:rFonts w:cs="David" w:hint="cs"/>
          <w:rtl/>
        </w:rPr>
      </w:pPr>
    </w:p>
    <w:p w14:paraId="12E45A20"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5D623E96" w14:textId="77777777" w:rsidR="00CF74BA" w:rsidRPr="00CF74BA" w:rsidRDefault="00CF74BA" w:rsidP="00CF74BA">
      <w:pPr>
        <w:bidi/>
        <w:jc w:val="both"/>
        <w:rPr>
          <w:rFonts w:cs="David" w:hint="cs"/>
          <w:u w:val="single"/>
          <w:rtl/>
        </w:rPr>
      </w:pPr>
    </w:p>
    <w:p w14:paraId="1D07ECD7" w14:textId="77777777" w:rsidR="00CF74BA" w:rsidRPr="00CF74BA" w:rsidRDefault="00CF74BA" w:rsidP="00CF74BA">
      <w:pPr>
        <w:bidi/>
        <w:jc w:val="both"/>
        <w:rPr>
          <w:rFonts w:cs="David" w:hint="cs"/>
          <w:rtl/>
        </w:rPr>
      </w:pPr>
      <w:r w:rsidRPr="00CF74BA">
        <w:rPr>
          <w:rFonts w:cs="David" w:hint="cs"/>
          <w:rtl/>
        </w:rPr>
        <w:tab/>
        <w:t xml:space="preserve">לפנינו שלוש הצעות חוק זהות: הצעת חוק לתיקון פקודת מס הכנסה (פטור ממס למלגה לסטודנט), התשס"ז-2007, של חברי הכנסת גלעד ארדן ואבישי ברוורמן, שמספרה (פ/2329/17); כנ"ל </w:t>
      </w:r>
      <w:r w:rsidRPr="00CF74BA">
        <w:rPr>
          <w:rFonts w:cs="David"/>
          <w:rtl/>
        </w:rPr>
        <w:t>–</w:t>
      </w:r>
      <w:r w:rsidRPr="00CF74BA">
        <w:rPr>
          <w:rFonts w:cs="David" w:hint="cs"/>
          <w:rtl/>
        </w:rPr>
        <w:t xml:space="preserve"> הצעת חוק שמספרה (פ/2602/17), של חברי הכנסת סטס מיסז'ניקוב ואלכס מילר; הצעת חוק כנ"ל, של חברת הכנסת אורית נוקד, שמספרה (פ/154/17).</w:t>
      </w:r>
    </w:p>
    <w:p w14:paraId="5415C09B" w14:textId="77777777" w:rsidR="00CF74BA" w:rsidRPr="00CF74BA" w:rsidRDefault="00CF74BA" w:rsidP="00CF74BA">
      <w:pPr>
        <w:bidi/>
        <w:jc w:val="both"/>
        <w:rPr>
          <w:rFonts w:cs="David" w:hint="cs"/>
          <w:rtl/>
        </w:rPr>
      </w:pPr>
    </w:p>
    <w:p w14:paraId="618AE59B" w14:textId="77777777" w:rsidR="00CF74BA" w:rsidRPr="00CF74BA" w:rsidRDefault="00CF74BA" w:rsidP="00CF74BA">
      <w:pPr>
        <w:bidi/>
        <w:jc w:val="both"/>
        <w:rPr>
          <w:rFonts w:cs="David" w:hint="cs"/>
          <w:rtl/>
        </w:rPr>
      </w:pPr>
      <w:r w:rsidRPr="00CF74BA">
        <w:rPr>
          <w:rFonts w:cs="David" w:hint="cs"/>
          <w:rtl/>
        </w:rPr>
        <w:tab/>
        <w:t>לפי הייעוץ המשפטי, כולן צריכות להיות נדונות בוועדת הכספים. במליאה הושמעו הצעות להעביר לוועדת הכספים, ועדת הכלכלה.</w:t>
      </w:r>
    </w:p>
    <w:p w14:paraId="28974958" w14:textId="77777777" w:rsidR="00CF74BA" w:rsidRPr="00CF74BA" w:rsidRDefault="00CF74BA" w:rsidP="00CF74BA">
      <w:pPr>
        <w:bidi/>
        <w:jc w:val="both"/>
        <w:rPr>
          <w:rFonts w:cs="David" w:hint="cs"/>
          <w:rtl/>
        </w:rPr>
      </w:pPr>
    </w:p>
    <w:p w14:paraId="4EE58D3C" w14:textId="77777777" w:rsidR="00CF74BA" w:rsidRPr="00CF74BA" w:rsidRDefault="00CF74BA" w:rsidP="00CF74BA">
      <w:pPr>
        <w:bidi/>
        <w:jc w:val="both"/>
        <w:rPr>
          <w:rFonts w:cs="David" w:hint="cs"/>
          <w:rtl/>
        </w:rPr>
      </w:pPr>
      <w:r w:rsidRPr="00CF74BA">
        <w:rPr>
          <w:rFonts w:cs="David" w:hint="cs"/>
          <w:rtl/>
        </w:rPr>
        <w:tab/>
        <w:t xml:space="preserve">יושב-ראש ועדת הכלכלה יקבל כל החלטה של ועדת הכנסת. יושב-ראש ועדת הכספים מבקש להעביר את הצעות החוק לוועדה בראשותו. </w:t>
      </w:r>
    </w:p>
    <w:p w14:paraId="57680F96" w14:textId="77777777" w:rsidR="00CF74BA" w:rsidRPr="00CF74BA" w:rsidRDefault="00CF74BA" w:rsidP="00CF74BA">
      <w:pPr>
        <w:bidi/>
        <w:jc w:val="both"/>
        <w:rPr>
          <w:rFonts w:cs="David" w:hint="cs"/>
          <w:rtl/>
        </w:rPr>
      </w:pPr>
    </w:p>
    <w:p w14:paraId="4E2AD0B2" w14:textId="77777777" w:rsidR="00CF74BA" w:rsidRPr="00CF74BA" w:rsidRDefault="00CF74BA" w:rsidP="00CF74BA">
      <w:pPr>
        <w:bidi/>
        <w:jc w:val="both"/>
        <w:rPr>
          <w:rFonts w:cs="David" w:hint="cs"/>
          <w:rtl/>
        </w:rPr>
      </w:pPr>
      <w:r w:rsidRPr="00CF74BA">
        <w:rPr>
          <w:rFonts w:cs="David" w:hint="cs"/>
          <w:rtl/>
        </w:rPr>
        <w:tab/>
        <w:t>אני מבקש להצביע מי בעד להעביר את הצעות החוק לוועדת הכספים. מי נגד? מי נמנע?</w:t>
      </w:r>
    </w:p>
    <w:p w14:paraId="5B952962" w14:textId="77777777" w:rsidR="00CF74BA" w:rsidRPr="00CF74BA" w:rsidRDefault="00CF74BA" w:rsidP="00CF74BA">
      <w:pPr>
        <w:bidi/>
        <w:jc w:val="both"/>
        <w:rPr>
          <w:rFonts w:cs="David" w:hint="cs"/>
          <w:b/>
          <w:bCs/>
          <w:rtl/>
        </w:rPr>
      </w:pPr>
      <w:r w:rsidRPr="00CF74BA">
        <w:rPr>
          <w:rFonts w:cs="David"/>
          <w:rtl/>
        </w:rPr>
        <w:br/>
      </w:r>
      <w:r w:rsidRPr="00CF74BA">
        <w:rPr>
          <w:rFonts w:cs="David" w:hint="cs"/>
          <w:b/>
          <w:bCs/>
          <w:rtl/>
        </w:rPr>
        <w:t>ה צ ב ע ה</w:t>
      </w:r>
    </w:p>
    <w:p w14:paraId="046183F3" w14:textId="77777777" w:rsidR="00CF74BA" w:rsidRPr="00CF74BA" w:rsidRDefault="00CF74BA" w:rsidP="00CF74BA">
      <w:pPr>
        <w:bidi/>
        <w:jc w:val="both"/>
        <w:rPr>
          <w:rFonts w:cs="David" w:hint="cs"/>
          <w:b/>
          <w:bCs/>
          <w:rtl/>
        </w:rPr>
      </w:pPr>
    </w:p>
    <w:p w14:paraId="2C0FB19C" w14:textId="77777777" w:rsidR="00CF74BA" w:rsidRPr="00CF74BA" w:rsidRDefault="00CF74BA" w:rsidP="00CF74BA">
      <w:pPr>
        <w:bidi/>
        <w:jc w:val="both"/>
        <w:rPr>
          <w:rFonts w:cs="David" w:hint="cs"/>
          <w:rtl/>
        </w:rPr>
      </w:pPr>
      <w:r w:rsidRPr="00CF74BA">
        <w:rPr>
          <w:rFonts w:cs="David" w:hint="cs"/>
          <w:rtl/>
        </w:rPr>
        <w:t xml:space="preserve">בעד </w:t>
      </w:r>
      <w:r w:rsidRPr="00CF74BA">
        <w:rPr>
          <w:rFonts w:cs="David"/>
          <w:rtl/>
        </w:rPr>
        <w:t>–</w:t>
      </w:r>
      <w:r w:rsidRPr="00CF74BA">
        <w:rPr>
          <w:rFonts w:cs="David" w:hint="cs"/>
          <w:rtl/>
        </w:rPr>
        <w:t xml:space="preserve"> 9</w:t>
      </w:r>
    </w:p>
    <w:p w14:paraId="711D6737"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אין</w:t>
      </w:r>
    </w:p>
    <w:p w14:paraId="100D9601"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אין</w:t>
      </w:r>
    </w:p>
    <w:p w14:paraId="744062ED" w14:textId="77777777" w:rsidR="00CF74BA" w:rsidRPr="00CF74BA" w:rsidRDefault="00CF74BA" w:rsidP="00CF74BA">
      <w:pPr>
        <w:bidi/>
        <w:jc w:val="both"/>
        <w:rPr>
          <w:rFonts w:cs="David" w:hint="cs"/>
          <w:rtl/>
        </w:rPr>
      </w:pPr>
      <w:r w:rsidRPr="00CF74BA">
        <w:rPr>
          <w:rFonts w:cs="David" w:hint="cs"/>
          <w:rtl/>
        </w:rPr>
        <w:t>הבקשה להעביר את הצעת חוק לתיקון פקודת מס הכנסה (פטור ממס למלגה לסטודנט), התשס"ז-2007, מס' (פ/2329/17); הצעת חוק לתיקון פקודת מס הכנסה (פטור ממס על מלגה לסטודנט), התשס"ז-2007, מס' (פ/2602/17); הצעת חוק לתיקון פקודת מס הכנסה (פטור ממס על מלגות סטודנטים בתארים מתקדמים), התשס"ו-2006, מס' (פ/154/17), לוועדת הכספים נתקבלה.</w:t>
      </w:r>
    </w:p>
    <w:p w14:paraId="652011A3" w14:textId="77777777" w:rsidR="00CF74BA" w:rsidRPr="00CF74BA" w:rsidRDefault="00CF74BA" w:rsidP="00CF74BA">
      <w:pPr>
        <w:bidi/>
        <w:jc w:val="both"/>
        <w:rPr>
          <w:rFonts w:cs="David" w:hint="cs"/>
          <w:rtl/>
        </w:rPr>
      </w:pPr>
    </w:p>
    <w:p w14:paraId="1A5177A7"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4268088D" w14:textId="77777777" w:rsidR="00CF74BA" w:rsidRPr="00CF74BA" w:rsidRDefault="00CF74BA" w:rsidP="00CF74BA">
      <w:pPr>
        <w:bidi/>
        <w:jc w:val="both"/>
        <w:rPr>
          <w:rFonts w:cs="David" w:hint="cs"/>
          <w:u w:val="single"/>
          <w:rtl/>
        </w:rPr>
      </w:pPr>
    </w:p>
    <w:p w14:paraId="2C1CDC9F" w14:textId="77777777" w:rsidR="00CF74BA" w:rsidRPr="00CF74BA" w:rsidRDefault="00CF74BA" w:rsidP="00CF74BA">
      <w:pPr>
        <w:bidi/>
        <w:jc w:val="both"/>
        <w:rPr>
          <w:rFonts w:cs="David" w:hint="cs"/>
          <w:rtl/>
        </w:rPr>
      </w:pPr>
      <w:r w:rsidRPr="00CF74BA">
        <w:rPr>
          <w:rFonts w:cs="David" w:hint="cs"/>
          <w:rtl/>
        </w:rPr>
        <w:tab/>
        <w:t xml:space="preserve">בעד הצביעו 9, נגד </w:t>
      </w:r>
      <w:r w:rsidRPr="00CF74BA">
        <w:rPr>
          <w:rFonts w:cs="David"/>
          <w:rtl/>
        </w:rPr>
        <w:t>–</w:t>
      </w:r>
      <w:r w:rsidRPr="00CF74BA">
        <w:rPr>
          <w:rFonts w:cs="David" w:hint="cs"/>
          <w:rtl/>
        </w:rPr>
        <w:t xml:space="preserve"> אין, נמנעים </w:t>
      </w:r>
      <w:r w:rsidRPr="00CF74BA">
        <w:rPr>
          <w:rFonts w:cs="David"/>
          <w:rtl/>
        </w:rPr>
        <w:t>–</w:t>
      </w:r>
      <w:r w:rsidRPr="00CF74BA">
        <w:rPr>
          <w:rFonts w:cs="David" w:hint="cs"/>
          <w:rtl/>
        </w:rPr>
        <w:t xml:space="preserve"> אין. הצעות החוק הנ"ל יועברו לדיון בוועדת הכספים. </w:t>
      </w:r>
    </w:p>
    <w:p w14:paraId="6A48799B" w14:textId="77777777" w:rsidR="00CF74BA" w:rsidRPr="00CF74BA" w:rsidRDefault="00CF74BA" w:rsidP="00CF74BA">
      <w:pPr>
        <w:bidi/>
        <w:jc w:val="both"/>
        <w:rPr>
          <w:rFonts w:cs="David"/>
          <w:rtl/>
        </w:rPr>
      </w:pPr>
      <w:r w:rsidRPr="00CF74BA">
        <w:rPr>
          <w:rFonts w:cs="David"/>
          <w:rtl/>
        </w:rPr>
        <w:br/>
      </w:r>
    </w:p>
    <w:p w14:paraId="796E11D6" w14:textId="77777777" w:rsidR="00CF74BA" w:rsidRPr="00CF74BA" w:rsidRDefault="00CF74BA" w:rsidP="00CF74BA">
      <w:pPr>
        <w:bidi/>
        <w:jc w:val="both"/>
        <w:rPr>
          <w:rFonts w:cs="David" w:hint="cs"/>
          <w:rtl/>
        </w:rPr>
      </w:pPr>
    </w:p>
    <w:p w14:paraId="0EAF397A" w14:textId="77777777" w:rsidR="00CF74BA" w:rsidRPr="00CF74BA" w:rsidRDefault="00CF74BA" w:rsidP="00CF74BA">
      <w:pPr>
        <w:bidi/>
        <w:jc w:val="both"/>
        <w:rPr>
          <w:rFonts w:cs="David" w:hint="cs"/>
          <w:rtl/>
        </w:rPr>
      </w:pPr>
      <w:r w:rsidRPr="00CF74BA">
        <w:rPr>
          <w:rFonts w:cs="David" w:hint="cs"/>
          <w:rtl/>
        </w:rPr>
        <w:tab/>
      </w:r>
    </w:p>
    <w:p w14:paraId="733CC52C" w14:textId="77777777" w:rsidR="00CF74BA" w:rsidRPr="00CF74BA" w:rsidRDefault="00CF74BA" w:rsidP="00CF74BA">
      <w:pPr>
        <w:bidi/>
        <w:jc w:val="both"/>
        <w:rPr>
          <w:rFonts w:cs="David" w:hint="cs"/>
          <w:rtl/>
        </w:rPr>
      </w:pPr>
    </w:p>
    <w:p w14:paraId="7D65309A" w14:textId="77777777" w:rsidR="00CF74BA" w:rsidRPr="00CF74BA" w:rsidRDefault="00CF74BA" w:rsidP="00CF74BA">
      <w:pPr>
        <w:bidi/>
        <w:jc w:val="both"/>
        <w:rPr>
          <w:rFonts w:cs="David"/>
          <w:rtl/>
        </w:rPr>
      </w:pPr>
      <w:r w:rsidRPr="00CF74BA">
        <w:rPr>
          <w:rFonts w:cs="David" w:hint="cs"/>
          <w:rtl/>
        </w:rPr>
        <w:tab/>
      </w:r>
    </w:p>
    <w:p w14:paraId="2E067B75" w14:textId="77777777" w:rsidR="00CF74BA" w:rsidRPr="00CF74BA" w:rsidRDefault="00CF74BA" w:rsidP="00CF74BA">
      <w:pPr>
        <w:numPr>
          <w:ilvl w:val="0"/>
          <w:numId w:val="8"/>
        </w:numPr>
        <w:tabs>
          <w:tab w:val="left" w:pos="3116"/>
        </w:tabs>
        <w:bidi/>
        <w:ind w:right="0"/>
        <w:jc w:val="both"/>
        <w:rPr>
          <w:rFonts w:cs="David"/>
          <w:b/>
          <w:bCs/>
          <w:u w:val="single"/>
        </w:rPr>
      </w:pPr>
      <w:r w:rsidRPr="00CF74BA">
        <w:rPr>
          <w:rFonts w:cs="David"/>
          <w:rtl/>
        </w:rPr>
        <w:br w:type="page"/>
      </w:r>
      <w:r w:rsidRPr="00CF74BA">
        <w:rPr>
          <w:rFonts w:cs="David"/>
          <w:b/>
          <w:bCs/>
          <w:u w:val="single"/>
          <w:rtl/>
        </w:rPr>
        <w:t>הצעת חוק לתיקון פקודת התעבורה (דגימת רוק), התשס"ז-2007, של חבר הכנסת נסים זאב (פ/2511/17)</w:t>
      </w:r>
    </w:p>
    <w:p w14:paraId="49BB068E" w14:textId="77777777" w:rsidR="00CF74BA" w:rsidRPr="00CF74BA" w:rsidRDefault="00CF74BA" w:rsidP="00CF74BA">
      <w:pPr>
        <w:bidi/>
        <w:jc w:val="both"/>
        <w:rPr>
          <w:rFonts w:cs="David" w:hint="cs"/>
          <w:rtl/>
        </w:rPr>
      </w:pPr>
    </w:p>
    <w:p w14:paraId="26F74144"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768F92B6" w14:textId="77777777" w:rsidR="00CF74BA" w:rsidRPr="00CF74BA" w:rsidRDefault="00CF74BA" w:rsidP="00CF74BA">
      <w:pPr>
        <w:bidi/>
        <w:jc w:val="both"/>
        <w:rPr>
          <w:rFonts w:cs="David" w:hint="cs"/>
          <w:u w:val="single"/>
          <w:rtl/>
        </w:rPr>
      </w:pPr>
    </w:p>
    <w:p w14:paraId="7CFC351E" w14:textId="77777777" w:rsidR="00CF74BA" w:rsidRPr="00CF74BA" w:rsidRDefault="00CF74BA" w:rsidP="00CF74BA">
      <w:pPr>
        <w:bidi/>
        <w:jc w:val="both"/>
        <w:rPr>
          <w:rFonts w:cs="David" w:hint="cs"/>
          <w:rtl/>
        </w:rPr>
      </w:pPr>
      <w:r w:rsidRPr="00CF74BA">
        <w:rPr>
          <w:rFonts w:cs="David" w:hint="cs"/>
          <w:rtl/>
        </w:rPr>
        <w:tab/>
        <w:t xml:space="preserve">על סדר-היום הצעת חוק לתיקון פקודת התעבורה (דגימת רוק), התשס"ז-2007, של חבר הכנסת נסים זאב. </w:t>
      </w:r>
    </w:p>
    <w:p w14:paraId="728EBA67" w14:textId="77777777" w:rsidR="00CF74BA" w:rsidRPr="00CF74BA" w:rsidRDefault="00CF74BA" w:rsidP="00CF74BA">
      <w:pPr>
        <w:bidi/>
        <w:jc w:val="both"/>
        <w:rPr>
          <w:rFonts w:cs="David" w:hint="cs"/>
          <w:rtl/>
        </w:rPr>
      </w:pPr>
    </w:p>
    <w:p w14:paraId="68920105" w14:textId="77777777" w:rsidR="00CF74BA" w:rsidRPr="00CF74BA" w:rsidRDefault="00CF74BA" w:rsidP="00CF74BA">
      <w:pPr>
        <w:bidi/>
        <w:jc w:val="both"/>
        <w:rPr>
          <w:rFonts w:cs="David" w:hint="cs"/>
          <w:rtl/>
        </w:rPr>
      </w:pPr>
      <w:r w:rsidRPr="00CF74BA">
        <w:rPr>
          <w:rFonts w:cs="David" w:hint="cs"/>
          <w:rtl/>
        </w:rPr>
        <w:tab/>
        <w:t xml:space="preserve">לפי הייעוץ המשפטי </w:t>
      </w:r>
      <w:r w:rsidRPr="00CF74BA">
        <w:rPr>
          <w:rFonts w:cs="David"/>
          <w:rtl/>
        </w:rPr>
        <w:t>–</w:t>
      </w:r>
      <w:r w:rsidRPr="00CF74BA">
        <w:rPr>
          <w:rFonts w:cs="David" w:hint="cs"/>
          <w:rtl/>
        </w:rPr>
        <w:t xml:space="preserve"> ועדת הכלכלה. במליאה הושמעו הצעות להעביר לוועדת הכלכלה, או לוועדה למאבק בנגע הסמים. </w:t>
      </w:r>
    </w:p>
    <w:p w14:paraId="443E038B" w14:textId="77777777" w:rsidR="00CF74BA" w:rsidRPr="00CF74BA" w:rsidRDefault="00CF74BA" w:rsidP="00CF74BA">
      <w:pPr>
        <w:bidi/>
        <w:jc w:val="both"/>
        <w:rPr>
          <w:rFonts w:cs="David" w:hint="cs"/>
          <w:rtl/>
        </w:rPr>
      </w:pPr>
    </w:p>
    <w:p w14:paraId="1A1AC676" w14:textId="77777777" w:rsidR="00CF74BA" w:rsidRPr="00CF74BA" w:rsidRDefault="00CF74BA" w:rsidP="00CF74BA">
      <w:pPr>
        <w:bidi/>
        <w:jc w:val="both"/>
        <w:rPr>
          <w:rFonts w:cs="David" w:hint="cs"/>
          <w:rtl/>
        </w:rPr>
      </w:pPr>
      <w:r w:rsidRPr="00CF74BA">
        <w:rPr>
          <w:rFonts w:cs="David" w:hint="cs"/>
          <w:rtl/>
        </w:rPr>
        <w:tab/>
        <w:t>יושב-ראש ועדת הכלכלה סבור כי יש להעביר את ההצעה לדיון בוועדת הכלכלה מן הנימוק שהנושא הוא בתחום סמכותה של ועדת הכלכלה, ואני מוסיף שזהו תחום ההתעניינות האישי של יושב-ראש ועדת הכלכלה.</w:t>
      </w:r>
    </w:p>
    <w:p w14:paraId="103C63FA" w14:textId="77777777" w:rsidR="00CF74BA" w:rsidRPr="00CF74BA" w:rsidRDefault="00CF74BA" w:rsidP="00CF74BA">
      <w:pPr>
        <w:bidi/>
        <w:jc w:val="both"/>
        <w:rPr>
          <w:rFonts w:cs="David" w:hint="cs"/>
          <w:rtl/>
        </w:rPr>
      </w:pPr>
    </w:p>
    <w:p w14:paraId="77D42FC1" w14:textId="77777777" w:rsidR="00CF74BA" w:rsidRPr="00CF74BA" w:rsidRDefault="00CF74BA" w:rsidP="00CF74BA">
      <w:pPr>
        <w:bidi/>
        <w:jc w:val="both"/>
        <w:rPr>
          <w:rFonts w:cs="David" w:hint="cs"/>
          <w:rtl/>
        </w:rPr>
      </w:pPr>
      <w:r w:rsidRPr="00CF74BA">
        <w:rPr>
          <w:rFonts w:cs="David" w:hint="cs"/>
          <w:rtl/>
        </w:rPr>
        <w:tab/>
        <w:t>יושב-ראש הוועדה למאבק בנגע הסמים מבקש להעביר את ההצעה לוועדה בראשותו, מן הנימוק שהיוזמה להצעת החוק באה בעקבות דיון בוועדה ביום 23 בינואר 2007, בנושא: "פצצה מתקתקת על הכביש" (תקנות התעבורה למתן רישיון נהיגה לרכב ציבורי), והנושא ישוב ויידון בוועדה.</w:t>
      </w:r>
    </w:p>
    <w:p w14:paraId="2238F953" w14:textId="77777777" w:rsidR="00CF74BA" w:rsidRPr="00CF74BA" w:rsidRDefault="00CF74BA" w:rsidP="00CF74BA">
      <w:pPr>
        <w:bidi/>
        <w:jc w:val="both"/>
        <w:rPr>
          <w:rFonts w:cs="David" w:hint="cs"/>
          <w:rtl/>
        </w:rPr>
      </w:pPr>
    </w:p>
    <w:p w14:paraId="7EC1A284" w14:textId="77777777" w:rsidR="00CF74BA" w:rsidRPr="00CF74BA" w:rsidRDefault="00CF74BA" w:rsidP="00CF74BA">
      <w:pPr>
        <w:bidi/>
        <w:jc w:val="both"/>
        <w:rPr>
          <w:rFonts w:cs="David" w:hint="cs"/>
          <w:rtl/>
        </w:rPr>
      </w:pPr>
      <w:r w:rsidRPr="00CF74BA">
        <w:rPr>
          <w:rFonts w:cs="David" w:hint="cs"/>
          <w:rtl/>
        </w:rPr>
        <w:tab/>
        <w:t xml:space="preserve">התייחסות המציע. למען הגילוי הנאות, הוא משמש גם כיושב-ראש הוועדה למאבק בנגע הסמים. </w:t>
      </w:r>
    </w:p>
    <w:p w14:paraId="65849916"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הוועדה למאבק בנגע הסמים נסים זאב:</w:t>
      </w:r>
    </w:p>
    <w:p w14:paraId="2AF1DA01" w14:textId="77777777" w:rsidR="00CF74BA" w:rsidRPr="00CF74BA" w:rsidRDefault="00CF74BA" w:rsidP="00CF74BA">
      <w:pPr>
        <w:bidi/>
        <w:jc w:val="both"/>
        <w:rPr>
          <w:rFonts w:cs="David" w:hint="cs"/>
          <w:rtl/>
        </w:rPr>
      </w:pPr>
    </w:p>
    <w:p w14:paraId="1B451941" w14:textId="77777777" w:rsidR="00CF74BA" w:rsidRPr="00CF74BA" w:rsidRDefault="00CF74BA" w:rsidP="00CF74BA">
      <w:pPr>
        <w:bidi/>
        <w:jc w:val="both"/>
        <w:rPr>
          <w:rFonts w:cs="David" w:hint="cs"/>
          <w:rtl/>
        </w:rPr>
      </w:pPr>
      <w:r w:rsidRPr="00CF74BA">
        <w:rPr>
          <w:rFonts w:cs="David" w:hint="cs"/>
          <w:rtl/>
        </w:rPr>
        <w:tab/>
        <w:t xml:space="preserve">אנחנו איבדנו פה כל פרופורציה, ואני אסביר מדוע. יש נושא ויש נשוא. הנושא שבפנינו הוא הנושא של דגימת רוק. זה שנתפס נהג - והבדיקה נעשית לנהגים </w:t>
      </w:r>
      <w:r w:rsidRPr="00CF74BA">
        <w:rPr>
          <w:rFonts w:cs="David"/>
          <w:rtl/>
        </w:rPr>
        <w:t>–</w:t>
      </w:r>
      <w:r w:rsidRPr="00CF74BA">
        <w:rPr>
          <w:rFonts w:cs="David" w:hint="cs"/>
          <w:rtl/>
        </w:rPr>
        <w:t xml:space="preserve"> אנחנו מתייחסים כרגע לדגימה עצמה, והדגימה קשורה לוועדת הסמים. אנשי המקצוע המומחים בתחום הזה </w:t>
      </w:r>
      <w:r w:rsidRPr="00CF74BA">
        <w:rPr>
          <w:rFonts w:cs="David"/>
          <w:rtl/>
        </w:rPr>
        <w:t>–</w:t>
      </w:r>
      <w:r w:rsidRPr="00CF74BA">
        <w:rPr>
          <w:rFonts w:cs="David" w:hint="cs"/>
          <w:rtl/>
        </w:rPr>
        <w:t xml:space="preserve"> הם באים לוועדת הסמים. </w:t>
      </w:r>
    </w:p>
    <w:p w14:paraId="44E691A1" w14:textId="77777777" w:rsidR="00CF74BA" w:rsidRPr="00CF74BA" w:rsidRDefault="00CF74BA" w:rsidP="00CF74BA">
      <w:pPr>
        <w:bidi/>
        <w:jc w:val="both"/>
        <w:rPr>
          <w:rFonts w:cs="David" w:hint="cs"/>
          <w:rtl/>
        </w:rPr>
      </w:pPr>
    </w:p>
    <w:p w14:paraId="5C6D9E1C" w14:textId="77777777" w:rsidR="00CF74BA" w:rsidRPr="00CF74BA" w:rsidRDefault="00CF74BA" w:rsidP="00CF74BA">
      <w:pPr>
        <w:bidi/>
        <w:jc w:val="both"/>
        <w:rPr>
          <w:rFonts w:cs="David" w:hint="cs"/>
          <w:rtl/>
        </w:rPr>
      </w:pPr>
      <w:r w:rsidRPr="00CF74BA">
        <w:rPr>
          <w:rFonts w:cs="David" w:hint="cs"/>
          <w:rtl/>
        </w:rPr>
        <w:tab/>
        <w:t>לכן, העובדה שנתפס נהג, לא הופכת את זה לנושא ששייך לוועדת הכלכלה. מה זה קשור?</w:t>
      </w:r>
    </w:p>
    <w:p w14:paraId="74578317"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היו"ר יעקב מרגי:</w:t>
      </w:r>
    </w:p>
    <w:p w14:paraId="5C4D1146" w14:textId="77777777" w:rsidR="00CF74BA" w:rsidRPr="00CF74BA" w:rsidRDefault="00CF74BA" w:rsidP="00CF74BA">
      <w:pPr>
        <w:bidi/>
        <w:jc w:val="both"/>
        <w:rPr>
          <w:rFonts w:cs="David" w:hint="cs"/>
          <w:rtl/>
        </w:rPr>
      </w:pPr>
    </w:p>
    <w:p w14:paraId="139C9774" w14:textId="77777777" w:rsidR="00CF74BA" w:rsidRPr="00CF74BA" w:rsidRDefault="00CF74BA" w:rsidP="00CF74BA">
      <w:pPr>
        <w:bidi/>
        <w:jc w:val="both"/>
        <w:rPr>
          <w:rFonts w:cs="David" w:hint="cs"/>
          <w:rtl/>
        </w:rPr>
      </w:pPr>
      <w:r w:rsidRPr="00CF74BA">
        <w:rPr>
          <w:rFonts w:cs="David" w:hint="cs"/>
          <w:rtl/>
        </w:rPr>
        <w:tab/>
        <w:t xml:space="preserve"> המציע תיקן את פקודת התעבורה.</w:t>
      </w:r>
    </w:p>
    <w:p w14:paraId="796AFBA1"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הוועדה למאבק בנגע הסמים נסים זאב:</w:t>
      </w:r>
    </w:p>
    <w:p w14:paraId="18443C10" w14:textId="77777777" w:rsidR="00CF74BA" w:rsidRPr="00CF74BA" w:rsidRDefault="00CF74BA" w:rsidP="00CF74BA">
      <w:pPr>
        <w:bidi/>
        <w:jc w:val="both"/>
        <w:rPr>
          <w:rFonts w:cs="David" w:hint="cs"/>
          <w:rtl/>
        </w:rPr>
      </w:pPr>
    </w:p>
    <w:p w14:paraId="0CC0ECEF" w14:textId="77777777" w:rsidR="00CF74BA" w:rsidRPr="00CF74BA" w:rsidRDefault="00CF74BA" w:rsidP="00CF74BA">
      <w:pPr>
        <w:bidi/>
        <w:jc w:val="both"/>
        <w:rPr>
          <w:rFonts w:cs="David" w:hint="cs"/>
          <w:rtl/>
        </w:rPr>
      </w:pPr>
      <w:r w:rsidRPr="00CF74BA">
        <w:rPr>
          <w:rFonts w:cs="David" w:hint="cs"/>
          <w:rtl/>
        </w:rPr>
        <w:tab/>
        <w:t xml:space="preserve"> העלינו את זה גם בוועדת הסמים. קיימנו מספר דיונים, ובעקבותיהם העליתי את הצעת החוק הזאת. </w:t>
      </w:r>
    </w:p>
    <w:p w14:paraId="604E4C5D"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יולי יואל אדלשטיין:</w:t>
      </w:r>
    </w:p>
    <w:p w14:paraId="36D466D3" w14:textId="77777777" w:rsidR="00CF74BA" w:rsidRPr="00CF74BA" w:rsidRDefault="00CF74BA" w:rsidP="00CF74BA">
      <w:pPr>
        <w:bidi/>
        <w:jc w:val="both"/>
        <w:rPr>
          <w:rFonts w:cs="David" w:hint="cs"/>
          <w:rtl/>
        </w:rPr>
      </w:pPr>
    </w:p>
    <w:p w14:paraId="0D797ABB" w14:textId="77777777" w:rsidR="00CF74BA" w:rsidRPr="00CF74BA" w:rsidRDefault="00CF74BA" w:rsidP="00CF74BA">
      <w:pPr>
        <w:bidi/>
        <w:jc w:val="both"/>
        <w:rPr>
          <w:rFonts w:cs="David" w:hint="cs"/>
          <w:rtl/>
        </w:rPr>
      </w:pPr>
      <w:r w:rsidRPr="00CF74BA">
        <w:rPr>
          <w:rFonts w:cs="David" w:hint="cs"/>
          <w:rtl/>
        </w:rPr>
        <w:tab/>
        <w:t>מדובר בפקודת התעבורה.</w:t>
      </w:r>
    </w:p>
    <w:p w14:paraId="086615C1"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4F5D3AF8" w14:textId="77777777" w:rsidR="00CF74BA" w:rsidRPr="00CF74BA" w:rsidRDefault="00CF74BA" w:rsidP="00CF74BA">
      <w:pPr>
        <w:bidi/>
        <w:jc w:val="both"/>
        <w:rPr>
          <w:rFonts w:cs="David" w:hint="cs"/>
          <w:u w:val="single"/>
          <w:rtl/>
        </w:rPr>
      </w:pPr>
    </w:p>
    <w:p w14:paraId="46AC1C3A" w14:textId="77777777" w:rsidR="00CF74BA" w:rsidRPr="00CF74BA" w:rsidRDefault="00CF74BA" w:rsidP="00CF74BA">
      <w:pPr>
        <w:bidi/>
        <w:jc w:val="both"/>
        <w:rPr>
          <w:rFonts w:cs="David" w:hint="cs"/>
          <w:rtl/>
        </w:rPr>
      </w:pPr>
      <w:r w:rsidRPr="00CF74BA">
        <w:rPr>
          <w:rFonts w:cs="David" w:hint="cs"/>
          <w:rtl/>
        </w:rPr>
        <w:tab/>
        <w:t xml:space="preserve"> אדוני היושב-ראש, אני מברך את חבר הכנסת נסים זאב על יוזמת החקיקה שלו </w:t>
      </w:r>
      <w:r w:rsidRPr="00CF74BA">
        <w:rPr>
          <w:rFonts w:cs="David"/>
          <w:rtl/>
        </w:rPr>
        <w:t>–</w:t>
      </w:r>
      <w:r w:rsidRPr="00CF74BA">
        <w:rPr>
          <w:rFonts w:cs="David" w:hint="cs"/>
          <w:rtl/>
        </w:rPr>
        <w:t xml:space="preserve"> נדמה לי שגם הצבעתי בעדה במליאה. </w:t>
      </w:r>
    </w:p>
    <w:p w14:paraId="53C3B8A2" w14:textId="77777777" w:rsidR="00CF74BA" w:rsidRPr="00CF74BA" w:rsidRDefault="00CF74BA" w:rsidP="00CF74BA">
      <w:pPr>
        <w:bidi/>
        <w:jc w:val="both"/>
        <w:rPr>
          <w:rFonts w:cs="David" w:hint="cs"/>
          <w:rtl/>
        </w:rPr>
      </w:pPr>
    </w:p>
    <w:p w14:paraId="168EF758" w14:textId="77777777" w:rsidR="00CF74BA" w:rsidRPr="00CF74BA" w:rsidRDefault="00CF74BA" w:rsidP="00CF74BA">
      <w:pPr>
        <w:bidi/>
        <w:ind w:firstLine="567"/>
        <w:jc w:val="both"/>
        <w:rPr>
          <w:rFonts w:cs="David" w:hint="cs"/>
          <w:rtl/>
        </w:rPr>
      </w:pPr>
      <w:r w:rsidRPr="00CF74BA">
        <w:rPr>
          <w:rFonts w:cs="David" w:hint="cs"/>
          <w:rtl/>
        </w:rPr>
        <w:t>אני דווקא אוהב להילחם את מלחמתן של ועדות קטנות בכנסת - שיש להן בדרך כלל הרבה פחות חקיקה מאשר לוועדות הגדולות - אבל עם כל הכבוד, אני לא חושב שאפשר למצוא בתולדות הכנסת תקדים אחד שנושא פקודת התעבורה נדון שלא בוועדת הכלכלה.</w:t>
      </w:r>
    </w:p>
    <w:p w14:paraId="05B3B24E" w14:textId="77777777" w:rsidR="00CF74BA" w:rsidRPr="00CF74BA" w:rsidRDefault="00CF74BA" w:rsidP="00CF74BA">
      <w:pPr>
        <w:bidi/>
        <w:ind w:firstLine="567"/>
        <w:jc w:val="both"/>
        <w:rPr>
          <w:rFonts w:cs="David" w:hint="cs"/>
          <w:rtl/>
        </w:rPr>
      </w:pPr>
    </w:p>
    <w:p w14:paraId="59CC0AD0" w14:textId="77777777" w:rsidR="00CF74BA" w:rsidRPr="00CF74BA" w:rsidRDefault="00CF74BA" w:rsidP="00CF74BA">
      <w:pPr>
        <w:bidi/>
        <w:ind w:firstLine="567"/>
        <w:jc w:val="both"/>
        <w:rPr>
          <w:rFonts w:cs="David" w:hint="cs"/>
          <w:rtl/>
        </w:rPr>
      </w:pPr>
      <w:r w:rsidRPr="00CF74BA">
        <w:rPr>
          <w:rFonts w:cs="David" w:hint="cs"/>
          <w:rtl/>
        </w:rPr>
        <w:t xml:space="preserve">נכון שמטרת הבדיקה היא לאתר סמים </w:t>
      </w:r>
      <w:r w:rsidRPr="00CF74BA">
        <w:rPr>
          <w:rFonts w:cs="David"/>
          <w:rtl/>
        </w:rPr>
        <w:t>–</w:t>
      </w:r>
      <w:r w:rsidRPr="00CF74BA">
        <w:rPr>
          <w:rFonts w:cs="David" w:hint="cs"/>
          <w:rtl/>
        </w:rPr>
        <w:t xml:space="preserve"> אגב, היא יכולה גם לאתר אלכוהול. לפי זה, כל בדיקה, לכאורה, אתה צריך להעביר לוועדת הסמים המסוכנים, כי בכל בדיקה יכול להימצא שמישהו השתמש בסמים. </w:t>
      </w:r>
    </w:p>
    <w:p w14:paraId="03C7BB69" w14:textId="77777777" w:rsidR="00CF74BA" w:rsidRPr="00CF74BA" w:rsidRDefault="00CF74BA" w:rsidP="00CF74BA">
      <w:pPr>
        <w:bidi/>
        <w:ind w:firstLine="567"/>
        <w:jc w:val="both"/>
        <w:rPr>
          <w:rFonts w:cs="David" w:hint="cs"/>
          <w:rtl/>
        </w:rPr>
      </w:pPr>
    </w:p>
    <w:p w14:paraId="206D6990" w14:textId="77777777" w:rsidR="00CF74BA" w:rsidRPr="00CF74BA" w:rsidRDefault="00CF74BA" w:rsidP="00CF74BA">
      <w:pPr>
        <w:bidi/>
        <w:ind w:firstLine="567"/>
        <w:jc w:val="both"/>
        <w:rPr>
          <w:rFonts w:cs="David" w:hint="cs"/>
          <w:rtl/>
        </w:rPr>
      </w:pPr>
      <w:r w:rsidRPr="00CF74BA">
        <w:rPr>
          <w:rFonts w:cs="David" w:hint="cs"/>
          <w:rtl/>
        </w:rPr>
        <w:t xml:space="preserve">אדוני היושב-ראש, יש איזשהו מינימום של הגינות בעניין הזה </w:t>
      </w:r>
      <w:r w:rsidRPr="00CF74BA">
        <w:rPr>
          <w:rFonts w:cs="David"/>
          <w:rtl/>
        </w:rPr>
        <w:t>–</w:t>
      </w:r>
      <w:r w:rsidRPr="00CF74BA">
        <w:rPr>
          <w:rFonts w:cs="David" w:hint="cs"/>
          <w:rtl/>
        </w:rPr>
        <w:t xml:space="preserve"> אגב, חבר הכנסת גלעד ארדן הוא גם במקרה מי שנאבק בנושא של תאונות דרכים </w:t>
      </w:r>
      <w:r w:rsidRPr="00CF74BA">
        <w:rPr>
          <w:rFonts w:cs="David"/>
          <w:rtl/>
        </w:rPr>
        <w:t>–</w:t>
      </w:r>
      <w:r w:rsidRPr="00CF74BA">
        <w:rPr>
          <w:rFonts w:cs="David" w:hint="cs"/>
          <w:rtl/>
        </w:rPr>
        <w:t xml:space="preserve"> ולכן לקחת את פקודת התעבורה מוועדת הכלכלה, לפי דעתי זה לא נכון. </w:t>
      </w:r>
    </w:p>
    <w:p w14:paraId="2077788E"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הוועדה למאבק בנגע הסמים נסים זאב:</w:t>
      </w:r>
    </w:p>
    <w:p w14:paraId="22589EC1" w14:textId="77777777" w:rsidR="00CF74BA" w:rsidRPr="00CF74BA" w:rsidRDefault="00CF74BA" w:rsidP="00CF74BA">
      <w:pPr>
        <w:bidi/>
        <w:jc w:val="both"/>
        <w:rPr>
          <w:rFonts w:cs="David" w:hint="cs"/>
          <w:rtl/>
        </w:rPr>
      </w:pPr>
    </w:p>
    <w:p w14:paraId="3CCF0A4F" w14:textId="77777777" w:rsidR="00CF74BA" w:rsidRPr="00CF74BA" w:rsidRDefault="00CF74BA" w:rsidP="00CF74BA">
      <w:pPr>
        <w:bidi/>
        <w:ind w:firstLine="567"/>
        <w:jc w:val="both"/>
        <w:rPr>
          <w:rFonts w:cs="David" w:hint="cs"/>
          <w:rtl/>
        </w:rPr>
      </w:pPr>
      <w:r w:rsidRPr="00CF74BA">
        <w:rPr>
          <w:rFonts w:cs="David" w:hint="cs"/>
          <w:rtl/>
        </w:rPr>
        <w:t xml:space="preserve">אנחנו מתחרים בינינו מי נאבק בנושא תאונות דרכים? </w:t>
      </w:r>
    </w:p>
    <w:p w14:paraId="6DCB5B61"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2D7D7A8C" w14:textId="77777777" w:rsidR="00CF74BA" w:rsidRPr="00CF74BA" w:rsidRDefault="00CF74BA" w:rsidP="00CF74BA">
      <w:pPr>
        <w:bidi/>
        <w:jc w:val="both"/>
        <w:rPr>
          <w:rFonts w:cs="David" w:hint="cs"/>
          <w:u w:val="single"/>
          <w:rtl/>
        </w:rPr>
      </w:pPr>
    </w:p>
    <w:p w14:paraId="41D30C53" w14:textId="77777777" w:rsidR="00CF74BA" w:rsidRPr="00CF74BA" w:rsidRDefault="00CF74BA" w:rsidP="00CF74BA">
      <w:pPr>
        <w:bidi/>
        <w:ind w:firstLine="567"/>
        <w:jc w:val="both"/>
        <w:rPr>
          <w:rFonts w:cs="David" w:hint="cs"/>
          <w:rtl/>
        </w:rPr>
      </w:pPr>
      <w:r w:rsidRPr="00CF74BA">
        <w:rPr>
          <w:rFonts w:cs="David" w:hint="cs"/>
          <w:rtl/>
        </w:rPr>
        <w:t xml:space="preserve">לא, אבל אני רוצה לשאול את הייעוץ המשפטי לאיזו ועדה זה שייך. </w:t>
      </w:r>
    </w:p>
    <w:p w14:paraId="588CA039"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הוועדה למאבק בנגע הסמים נסים זאב:</w:t>
      </w:r>
    </w:p>
    <w:p w14:paraId="25EB7CE8" w14:textId="77777777" w:rsidR="00CF74BA" w:rsidRPr="00CF74BA" w:rsidRDefault="00CF74BA" w:rsidP="00CF74BA">
      <w:pPr>
        <w:bidi/>
        <w:jc w:val="both"/>
        <w:rPr>
          <w:rFonts w:cs="David" w:hint="cs"/>
          <w:rtl/>
        </w:rPr>
      </w:pPr>
    </w:p>
    <w:p w14:paraId="56238DB9" w14:textId="77777777" w:rsidR="00CF74BA" w:rsidRPr="00CF74BA" w:rsidRDefault="00CF74BA" w:rsidP="00CF74BA">
      <w:pPr>
        <w:bidi/>
        <w:ind w:firstLine="567"/>
        <w:jc w:val="both"/>
        <w:rPr>
          <w:rFonts w:cs="David" w:hint="cs"/>
          <w:rtl/>
        </w:rPr>
      </w:pPr>
      <w:r w:rsidRPr="00CF74BA">
        <w:rPr>
          <w:rFonts w:cs="David" w:hint="cs"/>
          <w:rtl/>
        </w:rPr>
        <w:t xml:space="preserve">אני מבקש להגיב על זה. אתה יודע שהרבה חוקים נדונים בוועדת העבודה והרווחה </w:t>
      </w:r>
      <w:r w:rsidRPr="00CF74BA">
        <w:rPr>
          <w:rFonts w:cs="David"/>
          <w:rtl/>
        </w:rPr>
        <w:t>–</w:t>
      </w:r>
      <w:r w:rsidRPr="00CF74BA">
        <w:rPr>
          <w:rFonts w:cs="David" w:hint="cs"/>
          <w:rtl/>
        </w:rPr>
        <w:t xml:space="preserve"> וזה מאוד גבולי בין נושא מעמד האישה לוועדת העבודה והרווחה </w:t>
      </w:r>
      <w:r w:rsidRPr="00CF74BA">
        <w:rPr>
          <w:rFonts w:cs="David"/>
          <w:rtl/>
        </w:rPr>
        <w:t>–</w:t>
      </w:r>
      <w:r w:rsidRPr="00CF74BA">
        <w:rPr>
          <w:rFonts w:cs="David" w:hint="cs"/>
          <w:rtl/>
        </w:rPr>
        <w:t xml:space="preserve"> ואנחנו הולכים לקראתך ואומרים: זה שייך לאישה. לא משנה שהנושא הוא ועדת הרווחה. </w:t>
      </w:r>
    </w:p>
    <w:p w14:paraId="2D00C9F3"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12503DA8" w14:textId="77777777" w:rsidR="00CF74BA" w:rsidRPr="00CF74BA" w:rsidRDefault="00CF74BA" w:rsidP="00CF74BA">
      <w:pPr>
        <w:bidi/>
        <w:jc w:val="both"/>
        <w:rPr>
          <w:rFonts w:cs="David" w:hint="cs"/>
          <w:u w:val="single"/>
          <w:rtl/>
        </w:rPr>
      </w:pPr>
    </w:p>
    <w:p w14:paraId="2B5A095C" w14:textId="77777777" w:rsidR="00CF74BA" w:rsidRPr="00CF74BA" w:rsidRDefault="00CF74BA" w:rsidP="00CF74BA">
      <w:pPr>
        <w:bidi/>
        <w:ind w:firstLine="567"/>
        <w:jc w:val="both"/>
        <w:rPr>
          <w:rFonts w:cs="David" w:hint="cs"/>
          <w:rtl/>
        </w:rPr>
      </w:pPr>
      <w:r w:rsidRPr="00CF74BA">
        <w:rPr>
          <w:rFonts w:cs="David" w:hint="cs"/>
          <w:rtl/>
        </w:rPr>
        <w:t xml:space="preserve">לא. זה עבודת נשים. </w:t>
      </w:r>
    </w:p>
    <w:p w14:paraId="3825D228"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הוועדה למאבק בנגע הסמים נסים זאב:</w:t>
      </w:r>
    </w:p>
    <w:p w14:paraId="1DFC2A2A" w14:textId="77777777" w:rsidR="00CF74BA" w:rsidRPr="00CF74BA" w:rsidRDefault="00CF74BA" w:rsidP="00CF74BA">
      <w:pPr>
        <w:bidi/>
        <w:jc w:val="both"/>
        <w:rPr>
          <w:rFonts w:cs="David" w:hint="cs"/>
          <w:rtl/>
        </w:rPr>
      </w:pPr>
    </w:p>
    <w:p w14:paraId="6DEA5ABB" w14:textId="77777777" w:rsidR="00CF74BA" w:rsidRPr="00CF74BA" w:rsidRDefault="00CF74BA" w:rsidP="00CF74BA">
      <w:pPr>
        <w:bidi/>
        <w:ind w:firstLine="567"/>
        <w:jc w:val="both"/>
        <w:rPr>
          <w:rFonts w:cs="David" w:hint="cs"/>
          <w:rtl/>
        </w:rPr>
      </w:pPr>
      <w:r w:rsidRPr="00CF74BA">
        <w:rPr>
          <w:rFonts w:cs="David" w:hint="cs"/>
          <w:rtl/>
        </w:rPr>
        <w:t xml:space="preserve">גם בנושא עבודת נשים. אז אומרים: מעמד האישה? מה שייך עבודה למעמד האישה? רק בגלל שאישה עובדת, זה שייך למעמד האישה? </w:t>
      </w:r>
    </w:p>
    <w:p w14:paraId="52A7B118" w14:textId="77777777" w:rsidR="00CF74BA" w:rsidRPr="00CF74BA" w:rsidRDefault="00CF74BA" w:rsidP="00CF74BA">
      <w:pPr>
        <w:bidi/>
        <w:ind w:firstLine="567"/>
        <w:jc w:val="both"/>
        <w:rPr>
          <w:rFonts w:cs="David" w:hint="cs"/>
          <w:rtl/>
        </w:rPr>
      </w:pPr>
    </w:p>
    <w:p w14:paraId="0641B49F" w14:textId="77777777" w:rsidR="00CF74BA" w:rsidRPr="00CF74BA" w:rsidRDefault="00CF74BA" w:rsidP="00CF74BA">
      <w:pPr>
        <w:bidi/>
        <w:ind w:firstLine="567"/>
        <w:jc w:val="both"/>
        <w:rPr>
          <w:rFonts w:cs="David" w:hint="cs"/>
          <w:rtl/>
        </w:rPr>
      </w:pPr>
      <w:r w:rsidRPr="00CF74BA">
        <w:rPr>
          <w:rFonts w:cs="David" w:hint="cs"/>
          <w:rtl/>
        </w:rPr>
        <w:t xml:space="preserve">אנחנו בעניין הזה מאוד גמישים. מעניין </w:t>
      </w:r>
      <w:r w:rsidRPr="00CF74BA">
        <w:rPr>
          <w:rFonts w:cs="David"/>
          <w:rtl/>
        </w:rPr>
        <w:t>–</w:t>
      </w:r>
      <w:r w:rsidRPr="00CF74BA">
        <w:rPr>
          <w:rFonts w:cs="David" w:hint="cs"/>
          <w:rtl/>
        </w:rPr>
        <w:t xml:space="preserve"> בנושא סמים נטו, וזה נטו סמים </w:t>
      </w:r>
      <w:r w:rsidRPr="00CF74BA">
        <w:rPr>
          <w:rFonts w:cs="David"/>
          <w:rtl/>
        </w:rPr>
        <w:t>–</w:t>
      </w:r>
      <w:r w:rsidRPr="00CF74BA">
        <w:rPr>
          <w:rFonts w:cs="David" w:hint="cs"/>
          <w:rtl/>
        </w:rPr>
        <w:t xml:space="preserve"> מדובר בדגימת רוק כדי לאתר אם האיש מסומם או לא מסומם. זה שייך לוועדת כלכלה? באמת, איפה ההיגיון? רק בגלל שזה בתחום פקודת התעבורה? </w:t>
      </w:r>
    </w:p>
    <w:p w14:paraId="21BAF581" w14:textId="77777777" w:rsidR="00CF74BA" w:rsidRPr="00CF74BA" w:rsidRDefault="00CF74BA" w:rsidP="00CF74BA">
      <w:pPr>
        <w:bidi/>
        <w:ind w:firstLine="567"/>
        <w:jc w:val="both"/>
        <w:rPr>
          <w:rFonts w:cs="David" w:hint="cs"/>
          <w:rtl/>
        </w:rPr>
      </w:pPr>
    </w:p>
    <w:p w14:paraId="1C69231E" w14:textId="77777777" w:rsidR="00CF74BA" w:rsidRPr="00CF74BA" w:rsidRDefault="00CF74BA" w:rsidP="00CF74BA">
      <w:pPr>
        <w:bidi/>
        <w:ind w:firstLine="567"/>
        <w:jc w:val="both"/>
        <w:rPr>
          <w:rFonts w:cs="David" w:hint="cs"/>
          <w:rtl/>
        </w:rPr>
      </w:pPr>
      <w:r w:rsidRPr="00CF74BA">
        <w:rPr>
          <w:rFonts w:cs="David" w:hint="cs"/>
          <w:rtl/>
        </w:rPr>
        <w:t xml:space="preserve">אני אומר לך, אדוני היושב-ראש, בזמן האחרון איבדנו את הראש בכלל. </w:t>
      </w:r>
    </w:p>
    <w:p w14:paraId="0874F3CB"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09B96793" w14:textId="77777777" w:rsidR="00CF74BA" w:rsidRPr="00CF74BA" w:rsidRDefault="00CF74BA" w:rsidP="00CF74BA">
      <w:pPr>
        <w:bidi/>
        <w:jc w:val="both"/>
        <w:rPr>
          <w:rFonts w:cs="David" w:hint="cs"/>
          <w:u w:val="single"/>
          <w:rtl/>
        </w:rPr>
      </w:pPr>
    </w:p>
    <w:p w14:paraId="28C7280E" w14:textId="77777777" w:rsidR="00CF74BA" w:rsidRPr="00CF74BA" w:rsidRDefault="00CF74BA" w:rsidP="00CF74BA">
      <w:pPr>
        <w:bidi/>
        <w:ind w:firstLine="567"/>
        <w:jc w:val="both"/>
        <w:rPr>
          <w:rFonts w:cs="David" w:hint="cs"/>
          <w:rtl/>
        </w:rPr>
      </w:pPr>
      <w:r w:rsidRPr="00CF74BA">
        <w:rPr>
          <w:rFonts w:cs="David" w:hint="cs"/>
          <w:rtl/>
        </w:rPr>
        <w:t xml:space="preserve">זה פקודת התעבורה. </w:t>
      </w:r>
    </w:p>
    <w:p w14:paraId="7B5856A8"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הוועדה למאבק בנגע הסמים נסים זאב:</w:t>
      </w:r>
    </w:p>
    <w:p w14:paraId="0701665E" w14:textId="77777777" w:rsidR="00CF74BA" w:rsidRPr="00CF74BA" w:rsidRDefault="00CF74BA" w:rsidP="00CF74BA">
      <w:pPr>
        <w:bidi/>
        <w:jc w:val="both"/>
        <w:rPr>
          <w:rFonts w:cs="David" w:hint="cs"/>
          <w:rtl/>
        </w:rPr>
      </w:pPr>
    </w:p>
    <w:p w14:paraId="5BC0D706" w14:textId="77777777" w:rsidR="00CF74BA" w:rsidRPr="00CF74BA" w:rsidRDefault="00CF74BA" w:rsidP="00CF74BA">
      <w:pPr>
        <w:bidi/>
        <w:ind w:firstLine="567"/>
        <w:jc w:val="both"/>
        <w:rPr>
          <w:rFonts w:cs="David" w:hint="cs"/>
          <w:rtl/>
        </w:rPr>
      </w:pPr>
      <w:r w:rsidRPr="00CF74BA">
        <w:rPr>
          <w:rFonts w:cs="David" w:hint="cs"/>
          <w:rtl/>
        </w:rPr>
        <w:t xml:space="preserve">אז מה אם זה נקרא דין תעבורה? עם כל הכבוד, יש נושא ויש נשוא, ופה הנושא הוא דגימת הרוק, וצריכים להתייחס לזה כדי לאתר האם האיש מסומם או לא מסומם, השתמש בסמים או לא השתמש בסמים. </w:t>
      </w:r>
    </w:p>
    <w:p w14:paraId="1005E7D6" w14:textId="77777777" w:rsidR="00CF74BA" w:rsidRPr="00CF74BA" w:rsidRDefault="00CF74BA" w:rsidP="00CF74BA">
      <w:pPr>
        <w:bidi/>
        <w:ind w:firstLine="567"/>
        <w:jc w:val="both"/>
        <w:rPr>
          <w:rFonts w:cs="David" w:hint="cs"/>
          <w:rtl/>
        </w:rPr>
      </w:pPr>
    </w:p>
    <w:p w14:paraId="4D9BAA5F" w14:textId="77777777" w:rsidR="00CF74BA" w:rsidRPr="00CF74BA" w:rsidRDefault="00CF74BA" w:rsidP="00CF74BA">
      <w:pPr>
        <w:bidi/>
        <w:ind w:firstLine="567"/>
        <w:jc w:val="both"/>
        <w:rPr>
          <w:rFonts w:cs="David" w:hint="cs"/>
          <w:rtl/>
        </w:rPr>
      </w:pPr>
      <w:r w:rsidRPr="00CF74BA">
        <w:rPr>
          <w:rFonts w:cs="David" w:hint="cs"/>
          <w:rtl/>
        </w:rPr>
        <w:t xml:space="preserve">לכן, אני עומד על כך, שתהיה הצבעה. אגב, אם זה נוגד לחוק </w:t>
      </w:r>
      <w:r w:rsidRPr="00CF74BA">
        <w:rPr>
          <w:rFonts w:cs="David"/>
          <w:rtl/>
        </w:rPr>
        <w:t>–</w:t>
      </w:r>
      <w:r w:rsidRPr="00CF74BA">
        <w:rPr>
          <w:rFonts w:cs="David" w:hint="cs"/>
          <w:rtl/>
        </w:rPr>
        <w:t xml:space="preserve"> אני חלילה וחס - - -</w:t>
      </w:r>
    </w:p>
    <w:p w14:paraId="67E3F01A" w14:textId="77777777" w:rsidR="00CF74BA" w:rsidRPr="00CF74BA" w:rsidRDefault="00CF74BA" w:rsidP="00CF74BA">
      <w:pPr>
        <w:bidi/>
        <w:ind w:firstLine="567"/>
        <w:jc w:val="both"/>
        <w:rPr>
          <w:rFonts w:cs="David" w:hint="cs"/>
          <w:rtl/>
        </w:rPr>
      </w:pPr>
      <w:r w:rsidRPr="00CF74BA">
        <w:rPr>
          <w:rFonts w:cs="David"/>
          <w:rtl/>
        </w:rPr>
        <w:br/>
      </w:r>
      <w:r w:rsidRPr="00CF74BA">
        <w:rPr>
          <w:rFonts w:cs="David" w:hint="cs"/>
          <w:u w:val="single"/>
          <w:rtl/>
        </w:rPr>
        <w:t>קריאות:</w:t>
      </w:r>
    </w:p>
    <w:p w14:paraId="2E7EFD5F" w14:textId="77777777" w:rsidR="00CF74BA" w:rsidRPr="00CF74BA" w:rsidRDefault="00CF74BA" w:rsidP="00CF74BA">
      <w:pPr>
        <w:bidi/>
        <w:ind w:firstLine="567"/>
        <w:jc w:val="both"/>
        <w:rPr>
          <w:rFonts w:cs="David" w:hint="cs"/>
          <w:rtl/>
        </w:rPr>
      </w:pPr>
    </w:p>
    <w:p w14:paraId="58CAFCE0" w14:textId="77777777" w:rsidR="00CF74BA" w:rsidRPr="00CF74BA" w:rsidRDefault="00CF74BA" w:rsidP="00CF74BA">
      <w:pPr>
        <w:bidi/>
        <w:ind w:firstLine="567"/>
        <w:jc w:val="both"/>
        <w:rPr>
          <w:rFonts w:cs="David" w:hint="cs"/>
          <w:rtl/>
        </w:rPr>
      </w:pPr>
      <w:r w:rsidRPr="00CF74BA">
        <w:rPr>
          <w:rFonts w:cs="David" w:hint="cs"/>
          <w:rtl/>
        </w:rPr>
        <w:t>זה לא חוק.</w:t>
      </w:r>
    </w:p>
    <w:p w14:paraId="7E5415A2"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הוועדה למאבק בנגע הסמים נסים זאב:</w:t>
      </w:r>
    </w:p>
    <w:p w14:paraId="7ACED625" w14:textId="77777777" w:rsidR="00CF74BA" w:rsidRPr="00CF74BA" w:rsidRDefault="00CF74BA" w:rsidP="00CF74BA">
      <w:pPr>
        <w:bidi/>
        <w:jc w:val="both"/>
        <w:rPr>
          <w:rFonts w:cs="David" w:hint="cs"/>
          <w:rtl/>
        </w:rPr>
      </w:pPr>
    </w:p>
    <w:p w14:paraId="6BFA31AA" w14:textId="77777777" w:rsidR="00CF74BA" w:rsidRPr="00CF74BA" w:rsidRDefault="00CF74BA" w:rsidP="00CF74BA">
      <w:pPr>
        <w:bidi/>
        <w:ind w:firstLine="567"/>
        <w:jc w:val="both"/>
        <w:rPr>
          <w:rFonts w:cs="David" w:hint="cs"/>
          <w:rtl/>
        </w:rPr>
      </w:pPr>
      <w:r w:rsidRPr="00CF74BA">
        <w:rPr>
          <w:rFonts w:cs="David" w:hint="cs"/>
          <w:rtl/>
        </w:rPr>
        <w:t xml:space="preserve">סליחה. אם באמת אי אפשר לדון בכך בוועדת הסמים </w:t>
      </w:r>
      <w:r w:rsidRPr="00CF74BA">
        <w:rPr>
          <w:rFonts w:cs="David"/>
          <w:rtl/>
        </w:rPr>
        <w:t>–</w:t>
      </w:r>
      <w:r w:rsidRPr="00CF74BA">
        <w:rPr>
          <w:rFonts w:cs="David" w:hint="cs"/>
          <w:rtl/>
        </w:rPr>
        <w:t xml:space="preserve"> אני לא אלך בכל הכוח. אם היועצת המשפטית אומרת שלא ניתן </w:t>
      </w:r>
      <w:r w:rsidRPr="00CF74BA">
        <w:rPr>
          <w:rFonts w:cs="David"/>
          <w:rtl/>
        </w:rPr>
        <w:t>–</w:t>
      </w:r>
      <w:r w:rsidRPr="00CF74BA">
        <w:rPr>
          <w:rFonts w:cs="David" w:hint="cs"/>
          <w:rtl/>
        </w:rPr>
        <w:t xml:space="preserve"> אז לא ניתן, אבל אם זה ניתן וזה גמיש, אני חושב שמן הדין ומן הראוי לדון בכך בוועדת הסמים. </w:t>
      </w:r>
    </w:p>
    <w:p w14:paraId="78503A12" w14:textId="77777777" w:rsidR="00CF74BA" w:rsidRPr="00CF74BA" w:rsidRDefault="00CF74BA" w:rsidP="00CF74BA">
      <w:pPr>
        <w:bidi/>
        <w:jc w:val="both"/>
        <w:rPr>
          <w:rFonts w:cs="David"/>
          <w:u w:val="single"/>
          <w:rtl/>
        </w:rPr>
      </w:pPr>
      <w:r w:rsidRPr="00CF74BA">
        <w:rPr>
          <w:rFonts w:cs="David"/>
          <w:rtl/>
        </w:rPr>
        <w:br/>
      </w:r>
    </w:p>
    <w:p w14:paraId="38D0B35C" w14:textId="77777777" w:rsidR="00CF74BA" w:rsidRPr="00CF74BA" w:rsidRDefault="00CF74BA" w:rsidP="00CF74BA">
      <w:pPr>
        <w:bidi/>
        <w:jc w:val="both"/>
        <w:rPr>
          <w:rFonts w:cs="David" w:hint="cs"/>
          <w:u w:val="single"/>
          <w:rtl/>
        </w:rPr>
      </w:pPr>
      <w:r w:rsidRPr="00CF74BA">
        <w:rPr>
          <w:rFonts w:cs="David"/>
          <w:u w:val="single"/>
          <w:rtl/>
        </w:rPr>
        <w:br w:type="page"/>
      </w:r>
      <w:r w:rsidRPr="00CF74BA">
        <w:rPr>
          <w:rFonts w:cs="David" w:hint="cs"/>
          <w:u w:val="single"/>
          <w:rtl/>
        </w:rPr>
        <w:t>היו"ר יעקב מרגי:</w:t>
      </w:r>
    </w:p>
    <w:p w14:paraId="397D9CC6" w14:textId="77777777" w:rsidR="00CF74BA" w:rsidRPr="00CF74BA" w:rsidRDefault="00CF74BA" w:rsidP="00CF74BA">
      <w:pPr>
        <w:bidi/>
        <w:jc w:val="both"/>
        <w:rPr>
          <w:rFonts w:cs="David" w:hint="cs"/>
          <w:u w:val="single"/>
          <w:rtl/>
        </w:rPr>
      </w:pPr>
    </w:p>
    <w:p w14:paraId="22F4354B" w14:textId="77777777" w:rsidR="00CF74BA" w:rsidRPr="00CF74BA" w:rsidRDefault="00CF74BA" w:rsidP="00CF74BA">
      <w:pPr>
        <w:bidi/>
        <w:jc w:val="both"/>
        <w:rPr>
          <w:rFonts w:cs="David" w:hint="cs"/>
          <w:rtl/>
        </w:rPr>
      </w:pPr>
      <w:r w:rsidRPr="00CF74BA">
        <w:rPr>
          <w:rFonts w:cs="David" w:hint="cs"/>
          <w:rtl/>
        </w:rPr>
        <w:tab/>
        <w:t xml:space="preserve">נשמע את עמדת היועצת המשפטית. </w:t>
      </w:r>
    </w:p>
    <w:p w14:paraId="0DAD3E2A" w14:textId="77777777" w:rsidR="00CF74BA" w:rsidRPr="00CF74BA" w:rsidRDefault="00CF74BA" w:rsidP="00CF74BA">
      <w:pPr>
        <w:bidi/>
        <w:ind w:firstLine="567"/>
        <w:jc w:val="both"/>
        <w:rPr>
          <w:rFonts w:cs="David" w:hint="cs"/>
          <w:rtl/>
        </w:rPr>
      </w:pPr>
      <w:r w:rsidRPr="00CF74BA">
        <w:rPr>
          <w:rFonts w:cs="David"/>
          <w:rtl/>
        </w:rPr>
        <w:br/>
      </w:r>
      <w:r w:rsidRPr="00CF74BA">
        <w:rPr>
          <w:rFonts w:cs="David" w:hint="cs"/>
          <w:u w:val="single"/>
          <w:rtl/>
        </w:rPr>
        <w:t>ארבל אסטרחן:</w:t>
      </w:r>
    </w:p>
    <w:p w14:paraId="4A368269" w14:textId="77777777" w:rsidR="00CF74BA" w:rsidRPr="00CF74BA" w:rsidRDefault="00CF74BA" w:rsidP="00CF74BA">
      <w:pPr>
        <w:bidi/>
        <w:ind w:firstLine="567"/>
        <w:jc w:val="both"/>
        <w:rPr>
          <w:rFonts w:cs="David" w:hint="cs"/>
          <w:rtl/>
        </w:rPr>
      </w:pPr>
    </w:p>
    <w:p w14:paraId="2835D5FB" w14:textId="77777777" w:rsidR="00CF74BA" w:rsidRPr="00CF74BA" w:rsidRDefault="00CF74BA" w:rsidP="00CF74BA">
      <w:pPr>
        <w:bidi/>
        <w:ind w:firstLine="567"/>
        <w:jc w:val="both"/>
        <w:rPr>
          <w:rFonts w:cs="David" w:hint="cs"/>
          <w:rtl/>
        </w:rPr>
      </w:pPr>
      <w:r w:rsidRPr="00CF74BA">
        <w:rPr>
          <w:rFonts w:cs="David" w:hint="cs"/>
          <w:rtl/>
        </w:rPr>
        <w:t>מדובר בתיקון לפקודת התעבורה שמתקן סעיפים קיימים, שמדברים כבר היום על סמכויות של שוטר לדרוש דגימות מאדם לגבי בדיקה של אלכוהול שנמצא בגוף, לגבי מוצרים אחרים. מוצע פה להוסיף עניינים של דגימות רוק.</w:t>
      </w:r>
    </w:p>
    <w:p w14:paraId="345EBDE0" w14:textId="77777777" w:rsidR="00CF74BA" w:rsidRPr="00CF74BA" w:rsidRDefault="00CF74BA" w:rsidP="00CF74BA">
      <w:pPr>
        <w:bidi/>
        <w:ind w:firstLine="567"/>
        <w:jc w:val="both"/>
        <w:rPr>
          <w:rFonts w:cs="David" w:hint="cs"/>
          <w:rtl/>
        </w:rPr>
      </w:pPr>
    </w:p>
    <w:p w14:paraId="31A6FCFD" w14:textId="77777777" w:rsidR="00CF74BA" w:rsidRPr="00CF74BA" w:rsidRDefault="00CF74BA" w:rsidP="00CF74BA">
      <w:pPr>
        <w:bidi/>
        <w:ind w:firstLine="567"/>
        <w:jc w:val="both"/>
        <w:rPr>
          <w:rFonts w:cs="David" w:hint="cs"/>
          <w:rtl/>
        </w:rPr>
      </w:pPr>
      <w:r w:rsidRPr="00CF74BA">
        <w:rPr>
          <w:rFonts w:cs="David" w:hint="cs"/>
          <w:rtl/>
        </w:rPr>
        <w:t>כל העניין מוסדר בפקודת התעבורה, בסעיפים שחוקקה ומחוקקת ועוסקת בהם דרך קבע ועדת הכלכלה.</w:t>
      </w:r>
    </w:p>
    <w:p w14:paraId="6E443BBE"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הוועדה למאבק בנגע הסמים נסים זאב:</w:t>
      </w:r>
    </w:p>
    <w:p w14:paraId="4AB4CCF4" w14:textId="77777777" w:rsidR="00CF74BA" w:rsidRPr="00CF74BA" w:rsidRDefault="00CF74BA" w:rsidP="00CF74BA">
      <w:pPr>
        <w:bidi/>
        <w:jc w:val="both"/>
        <w:rPr>
          <w:rFonts w:cs="David" w:hint="cs"/>
          <w:rtl/>
        </w:rPr>
      </w:pPr>
    </w:p>
    <w:p w14:paraId="152779E5" w14:textId="77777777" w:rsidR="00CF74BA" w:rsidRPr="00CF74BA" w:rsidRDefault="00CF74BA" w:rsidP="00CF74BA">
      <w:pPr>
        <w:bidi/>
        <w:ind w:firstLine="567"/>
        <w:jc w:val="both"/>
        <w:rPr>
          <w:rFonts w:cs="David" w:hint="cs"/>
          <w:rtl/>
        </w:rPr>
      </w:pPr>
      <w:r w:rsidRPr="00CF74BA">
        <w:rPr>
          <w:rFonts w:cs="David" w:hint="cs"/>
          <w:rtl/>
        </w:rPr>
        <w:t>אבל האם יש בעיה לדון בכך בוועדת הסמים?</w:t>
      </w:r>
    </w:p>
    <w:p w14:paraId="267C0416" w14:textId="77777777" w:rsidR="00CF74BA" w:rsidRPr="00CF74BA" w:rsidRDefault="00CF74BA" w:rsidP="00CF74BA">
      <w:pPr>
        <w:bidi/>
        <w:ind w:firstLine="567"/>
        <w:jc w:val="both"/>
        <w:rPr>
          <w:rFonts w:cs="David" w:hint="cs"/>
          <w:rtl/>
        </w:rPr>
      </w:pPr>
      <w:r w:rsidRPr="00CF74BA">
        <w:rPr>
          <w:rFonts w:cs="David"/>
          <w:rtl/>
        </w:rPr>
        <w:br/>
      </w:r>
      <w:r w:rsidRPr="00CF74BA">
        <w:rPr>
          <w:rFonts w:cs="David" w:hint="cs"/>
          <w:u w:val="single"/>
          <w:rtl/>
        </w:rPr>
        <w:t>ארבל אסטרחן:</w:t>
      </w:r>
    </w:p>
    <w:p w14:paraId="7EB574D0" w14:textId="77777777" w:rsidR="00CF74BA" w:rsidRPr="00CF74BA" w:rsidRDefault="00CF74BA" w:rsidP="00CF74BA">
      <w:pPr>
        <w:bidi/>
        <w:ind w:firstLine="567"/>
        <w:jc w:val="both"/>
        <w:rPr>
          <w:rFonts w:cs="David" w:hint="cs"/>
          <w:rtl/>
        </w:rPr>
      </w:pPr>
    </w:p>
    <w:p w14:paraId="124F51F1" w14:textId="77777777" w:rsidR="00CF74BA" w:rsidRPr="00CF74BA" w:rsidRDefault="00CF74BA" w:rsidP="00CF74BA">
      <w:pPr>
        <w:bidi/>
        <w:ind w:firstLine="567"/>
        <w:jc w:val="both"/>
        <w:rPr>
          <w:rFonts w:cs="David" w:hint="cs"/>
          <w:rtl/>
        </w:rPr>
      </w:pPr>
      <w:r w:rsidRPr="00CF74BA">
        <w:rPr>
          <w:rFonts w:cs="David" w:hint="cs"/>
          <w:rtl/>
        </w:rPr>
        <w:t xml:space="preserve">הצגתי את העמדה הזאת כבר כמה פעמים. ועדת הסמים היא ועדה שרשאית לחוקק </w:t>
      </w:r>
      <w:r w:rsidRPr="00CF74BA">
        <w:rPr>
          <w:rFonts w:cs="David"/>
          <w:rtl/>
        </w:rPr>
        <w:t>–</w:t>
      </w:r>
      <w:r w:rsidRPr="00CF74BA">
        <w:rPr>
          <w:rFonts w:cs="David" w:hint="cs"/>
          <w:rtl/>
        </w:rPr>
        <w:t xml:space="preserve"> היא ועדה מיוחדת. אנחנו לא רואים במצב שבו הצעה נדונה לא בוועדה הייעודית לה אתגר מהותי בהליך החקיקה, אבל אם שואלים את עמדתנו איפה צריכה ההצעה להיות נדונה, מה המסגרת, איזו ועדה עוסקת בנושאים האלה </w:t>
      </w:r>
      <w:r w:rsidRPr="00CF74BA">
        <w:rPr>
          <w:rFonts w:cs="David"/>
          <w:rtl/>
        </w:rPr>
        <w:t>–</w:t>
      </w:r>
      <w:r w:rsidRPr="00CF74BA">
        <w:rPr>
          <w:rFonts w:cs="David" w:hint="cs"/>
          <w:rtl/>
        </w:rPr>
        <w:t xml:space="preserve"> הוועדה המתאימה באופן מובהק היא ועדת הכלכלה.</w:t>
      </w:r>
    </w:p>
    <w:p w14:paraId="08074021"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יו"ר הוועדה למאבק בנגע הסמים נסים זאב:</w:t>
      </w:r>
    </w:p>
    <w:p w14:paraId="1933E099" w14:textId="77777777" w:rsidR="00CF74BA" w:rsidRPr="00CF74BA" w:rsidRDefault="00CF74BA" w:rsidP="00CF74BA">
      <w:pPr>
        <w:bidi/>
        <w:jc w:val="both"/>
        <w:rPr>
          <w:rFonts w:cs="David" w:hint="cs"/>
          <w:u w:val="single"/>
          <w:rtl/>
        </w:rPr>
      </w:pPr>
    </w:p>
    <w:p w14:paraId="763C004E" w14:textId="77777777" w:rsidR="00CF74BA" w:rsidRPr="00CF74BA" w:rsidRDefault="00CF74BA" w:rsidP="00CF74BA">
      <w:pPr>
        <w:bidi/>
        <w:jc w:val="both"/>
        <w:rPr>
          <w:rFonts w:cs="David" w:hint="cs"/>
          <w:rtl/>
        </w:rPr>
      </w:pPr>
      <w:r w:rsidRPr="00CF74BA">
        <w:rPr>
          <w:rFonts w:cs="David" w:hint="cs"/>
          <w:rtl/>
        </w:rPr>
        <w:tab/>
        <w:t>אין בעיה. נאמר במפורש שאין בעיה לדון גם בוועדת סמים.</w:t>
      </w:r>
    </w:p>
    <w:p w14:paraId="76E4AF69"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ארבל אסטרחן:</w:t>
      </w:r>
    </w:p>
    <w:p w14:paraId="3E2A51BF" w14:textId="77777777" w:rsidR="00CF74BA" w:rsidRPr="00CF74BA" w:rsidRDefault="00CF74BA" w:rsidP="00CF74BA">
      <w:pPr>
        <w:bidi/>
        <w:jc w:val="both"/>
        <w:rPr>
          <w:rFonts w:cs="David" w:hint="cs"/>
          <w:rtl/>
        </w:rPr>
      </w:pPr>
    </w:p>
    <w:p w14:paraId="788ED6F0" w14:textId="77777777" w:rsidR="00CF74BA" w:rsidRPr="00CF74BA" w:rsidRDefault="00CF74BA" w:rsidP="00CF74BA">
      <w:pPr>
        <w:bidi/>
        <w:jc w:val="both"/>
        <w:rPr>
          <w:rFonts w:cs="David" w:hint="cs"/>
          <w:rtl/>
        </w:rPr>
      </w:pPr>
      <w:r w:rsidRPr="00CF74BA">
        <w:rPr>
          <w:rFonts w:cs="David" w:hint="cs"/>
          <w:rtl/>
        </w:rPr>
        <w:tab/>
        <w:t>זה לא שאין בעיה.</w:t>
      </w:r>
    </w:p>
    <w:p w14:paraId="1AD8AB21"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היו"ר יעקב מרגי:</w:t>
      </w:r>
    </w:p>
    <w:p w14:paraId="0529C0DF" w14:textId="77777777" w:rsidR="00CF74BA" w:rsidRPr="00CF74BA" w:rsidRDefault="00CF74BA" w:rsidP="00CF74BA">
      <w:pPr>
        <w:bidi/>
        <w:jc w:val="both"/>
        <w:rPr>
          <w:rFonts w:cs="David" w:hint="cs"/>
          <w:rtl/>
        </w:rPr>
      </w:pPr>
    </w:p>
    <w:p w14:paraId="2DD8E11D" w14:textId="77777777" w:rsidR="00CF74BA" w:rsidRPr="00CF74BA" w:rsidRDefault="00CF74BA" w:rsidP="00CF74BA">
      <w:pPr>
        <w:bidi/>
        <w:jc w:val="both"/>
        <w:rPr>
          <w:rFonts w:cs="David" w:hint="cs"/>
          <w:rtl/>
        </w:rPr>
      </w:pPr>
      <w:r w:rsidRPr="00CF74BA">
        <w:rPr>
          <w:rFonts w:cs="David" w:hint="cs"/>
          <w:rtl/>
        </w:rPr>
        <w:tab/>
        <w:t xml:space="preserve"> חבר הכנסת נסים זאב, אתה רוצה להעלות זאת להצבעה?</w:t>
      </w:r>
    </w:p>
    <w:p w14:paraId="7440CE8D"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הוועדה למאבק בנגע הסמים נסים זאב:</w:t>
      </w:r>
    </w:p>
    <w:p w14:paraId="75410030" w14:textId="77777777" w:rsidR="00CF74BA" w:rsidRPr="00CF74BA" w:rsidRDefault="00CF74BA" w:rsidP="00CF74BA">
      <w:pPr>
        <w:bidi/>
        <w:jc w:val="both"/>
        <w:rPr>
          <w:rFonts w:cs="David" w:hint="cs"/>
          <w:rtl/>
        </w:rPr>
      </w:pPr>
    </w:p>
    <w:p w14:paraId="59B13323" w14:textId="77777777" w:rsidR="00CF74BA" w:rsidRPr="00CF74BA" w:rsidRDefault="00CF74BA" w:rsidP="00CF74BA">
      <w:pPr>
        <w:bidi/>
        <w:jc w:val="both"/>
        <w:rPr>
          <w:rFonts w:cs="David" w:hint="cs"/>
          <w:rtl/>
        </w:rPr>
      </w:pPr>
      <w:r w:rsidRPr="00CF74BA">
        <w:rPr>
          <w:rFonts w:cs="David" w:hint="cs"/>
          <w:rtl/>
        </w:rPr>
        <w:tab/>
        <w:t xml:space="preserve"> כן, הצבעה.</w:t>
      </w:r>
    </w:p>
    <w:p w14:paraId="7E03AFBC"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היו"ר יעקב מרגי:</w:t>
      </w:r>
    </w:p>
    <w:p w14:paraId="6E79C052" w14:textId="77777777" w:rsidR="00CF74BA" w:rsidRPr="00CF74BA" w:rsidRDefault="00CF74BA" w:rsidP="00CF74BA">
      <w:pPr>
        <w:bidi/>
        <w:jc w:val="both"/>
        <w:rPr>
          <w:rFonts w:cs="David" w:hint="cs"/>
          <w:rtl/>
        </w:rPr>
      </w:pPr>
    </w:p>
    <w:p w14:paraId="4FD401E6" w14:textId="77777777" w:rsidR="00CF74BA" w:rsidRPr="00CF74BA" w:rsidRDefault="00CF74BA" w:rsidP="00CF74BA">
      <w:pPr>
        <w:bidi/>
        <w:jc w:val="both"/>
        <w:rPr>
          <w:rFonts w:cs="David" w:hint="cs"/>
          <w:rtl/>
        </w:rPr>
      </w:pPr>
      <w:r w:rsidRPr="00CF74BA">
        <w:rPr>
          <w:rFonts w:cs="David" w:hint="cs"/>
          <w:rtl/>
        </w:rPr>
        <w:tab/>
        <w:t xml:space="preserve"> רבותי, מי בעד להעביר את הצעת החוק לדיון בוועדת הסמים, לפי בקשת המציע? מי נגד? מי נמנע?</w:t>
      </w:r>
    </w:p>
    <w:p w14:paraId="1359B4FE" w14:textId="77777777" w:rsidR="00CF74BA" w:rsidRPr="00CF74BA" w:rsidRDefault="00CF74BA" w:rsidP="00CF74BA">
      <w:pPr>
        <w:bidi/>
        <w:jc w:val="both"/>
        <w:rPr>
          <w:rFonts w:cs="David" w:hint="cs"/>
          <w:b/>
          <w:bCs/>
          <w:rtl/>
        </w:rPr>
      </w:pPr>
      <w:r w:rsidRPr="00CF74BA">
        <w:rPr>
          <w:rFonts w:cs="David"/>
          <w:rtl/>
        </w:rPr>
        <w:br/>
      </w:r>
      <w:r w:rsidRPr="00CF74BA">
        <w:rPr>
          <w:rFonts w:cs="David" w:hint="cs"/>
          <w:b/>
          <w:bCs/>
          <w:rtl/>
        </w:rPr>
        <w:t>ה צ ב ע ה</w:t>
      </w:r>
    </w:p>
    <w:p w14:paraId="73811EFB" w14:textId="77777777" w:rsidR="00CF74BA" w:rsidRPr="00CF74BA" w:rsidRDefault="00CF74BA" w:rsidP="00CF74BA">
      <w:pPr>
        <w:bidi/>
        <w:jc w:val="both"/>
        <w:rPr>
          <w:rFonts w:cs="David" w:hint="cs"/>
          <w:b/>
          <w:bCs/>
          <w:rtl/>
        </w:rPr>
      </w:pPr>
    </w:p>
    <w:p w14:paraId="3B8E718E" w14:textId="77777777" w:rsidR="00CF74BA" w:rsidRPr="00CF74BA" w:rsidRDefault="00CF74BA" w:rsidP="00CF74BA">
      <w:pPr>
        <w:bidi/>
        <w:jc w:val="both"/>
        <w:rPr>
          <w:rFonts w:cs="David" w:hint="cs"/>
          <w:rtl/>
        </w:rPr>
      </w:pPr>
      <w:r w:rsidRPr="00CF74BA">
        <w:rPr>
          <w:rFonts w:cs="David" w:hint="cs"/>
          <w:rtl/>
        </w:rPr>
        <w:t xml:space="preserve">בעד </w:t>
      </w:r>
      <w:r w:rsidRPr="00CF74BA">
        <w:rPr>
          <w:rFonts w:cs="David"/>
          <w:rtl/>
        </w:rPr>
        <w:t>–</w:t>
      </w:r>
      <w:r w:rsidRPr="00CF74BA">
        <w:rPr>
          <w:rFonts w:cs="David" w:hint="cs"/>
          <w:rtl/>
        </w:rPr>
        <w:t xml:space="preserve"> 5</w:t>
      </w:r>
    </w:p>
    <w:p w14:paraId="62A71D7D"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3</w:t>
      </w:r>
    </w:p>
    <w:p w14:paraId="40233A7F"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אין</w:t>
      </w:r>
    </w:p>
    <w:p w14:paraId="2287FE2B" w14:textId="77777777" w:rsidR="00CF74BA" w:rsidRPr="00CF74BA" w:rsidRDefault="00CF74BA" w:rsidP="00CF74BA">
      <w:pPr>
        <w:bidi/>
        <w:jc w:val="both"/>
        <w:rPr>
          <w:rFonts w:cs="David" w:hint="cs"/>
          <w:rtl/>
        </w:rPr>
      </w:pPr>
    </w:p>
    <w:p w14:paraId="562E7DE7"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50A0EF4B" w14:textId="77777777" w:rsidR="00CF74BA" w:rsidRPr="00CF74BA" w:rsidRDefault="00CF74BA" w:rsidP="00CF74BA">
      <w:pPr>
        <w:bidi/>
        <w:jc w:val="both"/>
        <w:rPr>
          <w:rFonts w:cs="David" w:hint="cs"/>
          <w:u w:val="single"/>
          <w:rtl/>
        </w:rPr>
      </w:pPr>
    </w:p>
    <w:p w14:paraId="4908EB0F" w14:textId="77777777" w:rsidR="00CF74BA" w:rsidRPr="00CF74BA" w:rsidRDefault="00CF74BA" w:rsidP="00CF74BA">
      <w:pPr>
        <w:bidi/>
        <w:jc w:val="both"/>
        <w:rPr>
          <w:rFonts w:cs="David" w:hint="cs"/>
          <w:rtl/>
        </w:rPr>
      </w:pPr>
      <w:r w:rsidRPr="00CF74BA">
        <w:rPr>
          <w:rFonts w:cs="David" w:hint="cs"/>
          <w:rtl/>
        </w:rPr>
        <w:tab/>
        <w:t xml:space="preserve">5 בעד, 3 מתנגדים, נמנעים </w:t>
      </w:r>
      <w:r w:rsidRPr="00CF74BA">
        <w:rPr>
          <w:rFonts w:cs="David"/>
          <w:rtl/>
        </w:rPr>
        <w:t>–</w:t>
      </w:r>
      <w:r w:rsidRPr="00CF74BA">
        <w:rPr>
          <w:rFonts w:cs="David" w:hint="cs"/>
          <w:rtl/>
        </w:rPr>
        <w:t xml:space="preserve"> אין.</w:t>
      </w:r>
    </w:p>
    <w:p w14:paraId="762E7DFB" w14:textId="77777777" w:rsidR="00CF74BA" w:rsidRPr="00CF74BA" w:rsidRDefault="00CF74BA" w:rsidP="00CF74BA">
      <w:pPr>
        <w:bidi/>
        <w:jc w:val="both"/>
        <w:rPr>
          <w:rFonts w:cs="David"/>
          <w:rtl/>
        </w:rPr>
      </w:pPr>
      <w:r w:rsidRPr="00CF74BA">
        <w:rPr>
          <w:rFonts w:cs="David"/>
          <w:rtl/>
        </w:rPr>
        <w:br/>
      </w:r>
    </w:p>
    <w:p w14:paraId="70A3F6B9" w14:textId="77777777" w:rsidR="00CF74BA" w:rsidRPr="00CF74BA" w:rsidRDefault="00CF74BA" w:rsidP="00CF74BA">
      <w:pPr>
        <w:bidi/>
        <w:jc w:val="both"/>
        <w:rPr>
          <w:rFonts w:cs="David" w:hint="cs"/>
          <w:u w:val="single"/>
          <w:rtl/>
        </w:rPr>
      </w:pPr>
      <w:r w:rsidRPr="00CF74BA">
        <w:rPr>
          <w:rFonts w:cs="David"/>
          <w:rtl/>
        </w:rPr>
        <w:br w:type="page"/>
      </w:r>
      <w:r w:rsidRPr="00CF74BA">
        <w:rPr>
          <w:rFonts w:cs="David" w:hint="cs"/>
          <w:u w:val="single"/>
          <w:rtl/>
        </w:rPr>
        <w:t>גדעון סער:</w:t>
      </w:r>
    </w:p>
    <w:p w14:paraId="5D3D10D0" w14:textId="77777777" w:rsidR="00CF74BA" w:rsidRPr="00CF74BA" w:rsidRDefault="00CF74BA" w:rsidP="00CF74BA">
      <w:pPr>
        <w:bidi/>
        <w:jc w:val="both"/>
        <w:rPr>
          <w:rFonts w:cs="David" w:hint="cs"/>
          <w:u w:val="single"/>
          <w:rtl/>
        </w:rPr>
      </w:pPr>
    </w:p>
    <w:p w14:paraId="0ABAF447" w14:textId="77777777" w:rsidR="00CF74BA" w:rsidRPr="00CF74BA" w:rsidRDefault="00CF74BA" w:rsidP="00CF74BA">
      <w:pPr>
        <w:bidi/>
        <w:jc w:val="both"/>
        <w:rPr>
          <w:rFonts w:cs="David" w:hint="cs"/>
          <w:rtl/>
        </w:rPr>
      </w:pPr>
      <w:r w:rsidRPr="00CF74BA">
        <w:rPr>
          <w:rFonts w:cs="David" w:hint="cs"/>
          <w:rtl/>
        </w:rPr>
        <w:tab/>
        <w:t xml:space="preserve"> סליחה, לא היתה הצבעה על ועדת הכלכלה. למה אתה לא מקיים הצבעה לוועדת כלכלה מול ועדת הסמים?</w:t>
      </w:r>
    </w:p>
    <w:p w14:paraId="4139ECCF"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הוועדה למאבק בנגע הסמים נסים זאב:</w:t>
      </w:r>
    </w:p>
    <w:p w14:paraId="663E90B2" w14:textId="77777777" w:rsidR="00CF74BA" w:rsidRPr="00CF74BA" w:rsidRDefault="00CF74BA" w:rsidP="00CF74BA">
      <w:pPr>
        <w:bidi/>
        <w:jc w:val="both"/>
        <w:rPr>
          <w:rFonts w:cs="David" w:hint="cs"/>
          <w:rtl/>
        </w:rPr>
      </w:pPr>
    </w:p>
    <w:p w14:paraId="0941F228" w14:textId="77777777" w:rsidR="00CF74BA" w:rsidRPr="00CF74BA" w:rsidRDefault="00CF74BA" w:rsidP="00CF74BA">
      <w:pPr>
        <w:bidi/>
        <w:jc w:val="both"/>
        <w:rPr>
          <w:rFonts w:cs="David" w:hint="cs"/>
          <w:rtl/>
        </w:rPr>
      </w:pPr>
      <w:r w:rsidRPr="00CF74BA">
        <w:rPr>
          <w:rFonts w:cs="David" w:hint="cs"/>
          <w:rtl/>
        </w:rPr>
        <w:tab/>
        <w:t xml:space="preserve"> מי שמצביע נגד, הוא בעד ועדת כלכלה.</w:t>
      </w:r>
    </w:p>
    <w:p w14:paraId="41F394D0"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38A0D6D1" w14:textId="77777777" w:rsidR="00CF74BA" w:rsidRPr="00CF74BA" w:rsidRDefault="00CF74BA" w:rsidP="00CF74BA">
      <w:pPr>
        <w:bidi/>
        <w:jc w:val="both"/>
        <w:rPr>
          <w:rFonts w:cs="David" w:hint="cs"/>
          <w:u w:val="single"/>
          <w:rtl/>
        </w:rPr>
      </w:pPr>
    </w:p>
    <w:p w14:paraId="0D5DCEF2" w14:textId="77777777" w:rsidR="00CF74BA" w:rsidRPr="00CF74BA" w:rsidRDefault="00CF74BA" w:rsidP="00CF74BA">
      <w:pPr>
        <w:bidi/>
        <w:jc w:val="both"/>
        <w:rPr>
          <w:rFonts w:cs="David" w:hint="cs"/>
          <w:rtl/>
        </w:rPr>
      </w:pPr>
      <w:r w:rsidRPr="00CF74BA">
        <w:rPr>
          <w:rFonts w:cs="David" w:hint="cs"/>
          <w:rtl/>
        </w:rPr>
        <w:tab/>
        <w:t>מה אומרת היועצת המשפטית?</w:t>
      </w:r>
    </w:p>
    <w:p w14:paraId="62D8C42C"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ארבל אסטרחן:</w:t>
      </w:r>
    </w:p>
    <w:p w14:paraId="30EAB6E9" w14:textId="77777777" w:rsidR="00CF74BA" w:rsidRPr="00CF74BA" w:rsidRDefault="00CF74BA" w:rsidP="00CF74BA">
      <w:pPr>
        <w:bidi/>
        <w:jc w:val="both"/>
        <w:rPr>
          <w:rFonts w:cs="David" w:hint="cs"/>
          <w:rtl/>
        </w:rPr>
      </w:pPr>
    </w:p>
    <w:p w14:paraId="3777C3D7" w14:textId="77777777" w:rsidR="00CF74BA" w:rsidRPr="00CF74BA" w:rsidRDefault="00CF74BA" w:rsidP="00CF74BA">
      <w:pPr>
        <w:bidi/>
        <w:jc w:val="both"/>
        <w:rPr>
          <w:rFonts w:cs="David" w:hint="cs"/>
          <w:rtl/>
        </w:rPr>
      </w:pPr>
      <w:r w:rsidRPr="00CF74BA">
        <w:rPr>
          <w:rFonts w:cs="David" w:hint="cs"/>
          <w:rtl/>
        </w:rPr>
        <w:tab/>
        <w:t xml:space="preserve">הצבעה זה מול זה. </w:t>
      </w:r>
    </w:p>
    <w:p w14:paraId="08A0D59E"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1D2FBEF4" w14:textId="77777777" w:rsidR="00CF74BA" w:rsidRPr="00CF74BA" w:rsidRDefault="00CF74BA" w:rsidP="00CF74BA">
      <w:pPr>
        <w:bidi/>
        <w:jc w:val="both"/>
        <w:rPr>
          <w:rFonts w:cs="David" w:hint="cs"/>
          <w:u w:val="single"/>
          <w:rtl/>
        </w:rPr>
      </w:pPr>
    </w:p>
    <w:p w14:paraId="4BBD6517" w14:textId="77777777" w:rsidR="00CF74BA" w:rsidRPr="00CF74BA" w:rsidRDefault="00CF74BA" w:rsidP="00CF74BA">
      <w:pPr>
        <w:bidi/>
        <w:jc w:val="both"/>
        <w:rPr>
          <w:rFonts w:cs="David" w:hint="cs"/>
          <w:rtl/>
        </w:rPr>
      </w:pPr>
      <w:r w:rsidRPr="00CF74BA">
        <w:rPr>
          <w:rFonts w:cs="David" w:hint="cs"/>
          <w:rtl/>
        </w:rPr>
        <w:tab/>
        <w:t xml:space="preserve">רבותי, אני חוזר על ההצבעה. </w:t>
      </w:r>
    </w:p>
    <w:p w14:paraId="3BDC0403"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קריאות:</w:t>
      </w:r>
    </w:p>
    <w:p w14:paraId="0292CD12" w14:textId="77777777" w:rsidR="00CF74BA" w:rsidRPr="00CF74BA" w:rsidRDefault="00CF74BA" w:rsidP="00CF74BA">
      <w:pPr>
        <w:bidi/>
        <w:jc w:val="both"/>
        <w:rPr>
          <w:rFonts w:cs="David" w:hint="cs"/>
          <w:rtl/>
        </w:rPr>
      </w:pPr>
    </w:p>
    <w:p w14:paraId="54D1E72E" w14:textId="77777777" w:rsidR="00CF74BA" w:rsidRPr="00CF74BA" w:rsidRDefault="00CF74BA" w:rsidP="00CF74BA">
      <w:pPr>
        <w:bidi/>
        <w:jc w:val="both"/>
        <w:rPr>
          <w:rFonts w:cs="David" w:hint="cs"/>
          <w:rtl/>
        </w:rPr>
      </w:pPr>
      <w:r w:rsidRPr="00CF74BA">
        <w:rPr>
          <w:rFonts w:cs="David" w:hint="cs"/>
          <w:rtl/>
        </w:rPr>
        <w:tab/>
        <w:t>- - -</w:t>
      </w:r>
    </w:p>
    <w:p w14:paraId="139EC009" w14:textId="77777777" w:rsidR="00CF74BA" w:rsidRPr="00CF74BA" w:rsidRDefault="00CF74BA" w:rsidP="00CF74BA">
      <w:pPr>
        <w:bidi/>
        <w:jc w:val="both"/>
        <w:rPr>
          <w:rFonts w:cs="David" w:hint="cs"/>
          <w:rtl/>
        </w:rPr>
      </w:pPr>
    </w:p>
    <w:p w14:paraId="4C39C819" w14:textId="77777777" w:rsidR="00CF74BA" w:rsidRPr="00CF74BA" w:rsidRDefault="00CF74BA" w:rsidP="00CF74BA">
      <w:pPr>
        <w:bidi/>
        <w:jc w:val="both"/>
        <w:rPr>
          <w:rFonts w:cs="David" w:hint="cs"/>
          <w:u w:val="single"/>
          <w:rtl/>
        </w:rPr>
      </w:pPr>
      <w:r w:rsidRPr="00CF74BA">
        <w:rPr>
          <w:rFonts w:cs="David" w:hint="cs"/>
          <w:u w:val="single"/>
          <w:rtl/>
        </w:rPr>
        <w:t>גדעון סער:</w:t>
      </w:r>
    </w:p>
    <w:p w14:paraId="5FBE5513" w14:textId="77777777" w:rsidR="00CF74BA" w:rsidRPr="00CF74BA" w:rsidRDefault="00CF74BA" w:rsidP="00CF74BA">
      <w:pPr>
        <w:bidi/>
        <w:jc w:val="both"/>
        <w:rPr>
          <w:rFonts w:cs="David" w:hint="cs"/>
          <w:u w:val="single"/>
          <w:rtl/>
        </w:rPr>
      </w:pPr>
    </w:p>
    <w:p w14:paraId="23D2AC9F" w14:textId="77777777" w:rsidR="00CF74BA" w:rsidRPr="00CF74BA" w:rsidRDefault="00CF74BA" w:rsidP="00CF74BA">
      <w:pPr>
        <w:bidi/>
        <w:jc w:val="both"/>
        <w:rPr>
          <w:rFonts w:cs="David" w:hint="cs"/>
          <w:rtl/>
        </w:rPr>
      </w:pPr>
      <w:r w:rsidRPr="00CF74BA">
        <w:rPr>
          <w:rFonts w:cs="David" w:hint="cs"/>
          <w:rtl/>
        </w:rPr>
        <w:tab/>
        <w:t xml:space="preserve">רוויזיה. </w:t>
      </w:r>
    </w:p>
    <w:p w14:paraId="643506C2"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הוועדה למאבק בנגע הסמים נסים זאב:</w:t>
      </w:r>
    </w:p>
    <w:p w14:paraId="615126C1" w14:textId="77777777" w:rsidR="00CF74BA" w:rsidRPr="00CF74BA" w:rsidRDefault="00CF74BA" w:rsidP="00CF74BA">
      <w:pPr>
        <w:bidi/>
        <w:jc w:val="both"/>
        <w:rPr>
          <w:rFonts w:cs="David" w:hint="cs"/>
          <w:rtl/>
        </w:rPr>
      </w:pPr>
    </w:p>
    <w:p w14:paraId="014891A2" w14:textId="77777777" w:rsidR="00CF74BA" w:rsidRPr="00CF74BA" w:rsidRDefault="00CF74BA" w:rsidP="00CF74BA">
      <w:pPr>
        <w:bidi/>
        <w:jc w:val="both"/>
        <w:rPr>
          <w:rFonts w:cs="David" w:hint="cs"/>
          <w:rtl/>
        </w:rPr>
      </w:pPr>
      <w:r w:rsidRPr="00CF74BA">
        <w:rPr>
          <w:rFonts w:cs="David" w:hint="cs"/>
          <w:rtl/>
        </w:rPr>
        <w:tab/>
        <w:t>אני אזכיר לך את זה. כשיבואו נושאים לוועדה למעמד האישה, אני אזכיר לך את זה.</w:t>
      </w:r>
    </w:p>
    <w:p w14:paraId="5807AD52"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399108D8" w14:textId="77777777" w:rsidR="00CF74BA" w:rsidRPr="00CF74BA" w:rsidRDefault="00CF74BA" w:rsidP="00CF74BA">
      <w:pPr>
        <w:bidi/>
        <w:jc w:val="both"/>
        <w:rPr>
          <w:rFonts w:cs="David" w:hint="cs"/>
          <w:u w:val="single"/>
          <w:rtl/>
        </w:rPr>
      </w:pPr>
    </w:p>
    <w:p w14:paraId="0C0D148C" w14:textId="77777777" w:rsidR="00CF74BA" w:rsidRPr="00CF74BA" w:rsidRDefault="00CF74BA" w:rsidP="00CF74BA">
      <w:pPr>
        <w:bidi/>
        <w:jc w:val="both"/>
        <w:rPr>
          <w:rFonts w:cs="David" w:hint="cs"/>
          <w:rtl/>
        </w:rPr>
      </w:pPr>
      <w:r w:rsidRPr="00CF74BA">
        <w:rPr>
          <w:rFonts w:cs="David" w:hint="cs"/>
          <w:rtl/>
        </w:rPr>
        <w:tab/>
        <w:t xml:space="preserve"> תזכיר לי, אפשר לחשוב שעד עכשיו הגנת על מעמד האישה בגופך. באמת...</w:t>
      </w:r>
    </w:p>
    <w:p w14:paraId="6CD9FCAC"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 הוועדה למאבק בנגע הסמים נסים זאב:</w:t>
      </w:r>
    </w:p>
    <w:p w14:paraId="01BF4D12" w14:textId="77777777" w:rsidR="00CF74BA" w:rsidRPr="00CF74BA" w:rsidRDefault="00CF74BA" w:rsidP="00CF74BA">
      <w:pPr>
        <w:bidi/>
        <w:jc w:val="both"/>
        <w:rPr>
          <w:rFonts w:cs="David" w:hint="cs"/>
          <w:rtl/>
        </w:rPr>
      </w:pPr>
    </w:p>
    <w:p w14:paraId="22FC6550" w14:textId="77777777" w:rsidR="00CF74BA" w:rsidRPr="00CF74BA" w:rsidRDefault="00CF74BA" w:rsidP="00CF74BA">
      <w:pPr>
        <w:bidi/>
        <w:jc w:val="both"/>
        <w:rPr>
          <w:rFonts w:cs="David" w:hint="cs"/>
          <w:rtl/>
        </w:rPr>
      </w:pPr>
      <w:r w:rsidRPr="00CF74BA">
        <w:rPr>
          <w:rFonts w:cs="David" w:hint="cs"/>
          <w:rtl/>
        </w:rPr>
        <w:tab/>
        <w:t xml:space="preserve"> הגנתי על האישה, לא על המעמד.</w:t>
      </w:r>
    </w:p>
    <w:p w14:paraId="47C76344"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4737F0D5" w14:textId="77777777" w:rsidR="00CF74BA" w:rsidRPr="00CF74BA" w:rsidRDefault="00CF74BA" w:rsidP="00CF74BA">
      <w:pPr>
        <w:bidi/>
        <w:jc w:val="both"/>
        <w:rPr>
          <w:rFonts w:cs="David" w:hint="cs"/>
          <w:u w:val="single"/>
          <w:rtl/>
        </w:rPr>
      </w:pPr>
    </w:p>
    <w:p w14:paraId="481F0002" w14:textId="77777777" w:rsidR="00CF74BA" w:rsidRPr="00CF74BA" w:rsidRDefault="00CF74BA" w:rsidP="00CF74BA">
      <w:pPr>
        <w:bidi/>
        <w:jc w:val="both"/>
        <w:rPr>
          <w:rFonts w:cs="David" w:hint="cs"/>
          <w:rtl/>
        </w:rPr>
      </w:pPr>
      <w:r w:rsidRPr="00CF74BA">
        <w:rPr>
          <w:rFonts w:cs="David" w:hint="cs"/>
          <w:rtl/>
        </w:rPr>
        <w:tab/>
        <w:t xml:space="preserve"> לא על האישה ולא על המעמד. לא על זה ולא על זה.</w:t>
      </w:r>
    </w:p>
    <w:p w14:paraId="68502464"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6590FE19" w14:textId="77777777" w:rsidR="00CF74BA" w:rsidRPr="00CF74BA" w:rsidRDefault="00CF74BA" w:rsidP="00CF74BA">
      <w:pPr>
        <w:bidi/>
        <w:jc w:val="both"/>
        <w:rPr>
          <w:rFonts w:cs="David" w:hint="cs"/>
          <w:u w:val="single"/>
          <w:rtl/>
        </w:rPr>
      </w:pPr>
    </w:p>
    <w:p w14:paraId="0670E2E5" w14:textId="77777777" w:rsidR="00CF74BA" w:rsidRPr="00CF74BA" w:rsidRDefault="00CF74BA" w:rsidP="00CF74BA">
      <w:pPr>
        <w:bidi/>
        <w:jc w:val="both"/>
        <w:rPr>
          <w:rFonts w:cs="David" w:hint="cs"/>
          <w:rtl/>
        </w:rPr>
      </w:pPr>
      <w:r w:rsidRPr="00CF74BA">
        <w:rPr>
          <w:rFonts w:cs="David" w:hint="cs"/>
          <w:rtl/>
        </w:rPr>
        <w:tab/>
        <w:t>חבר הכנסת סער, אני מנסה להביא זאת בשיא ההגינות, דווקא בגלל שהמציע הוא נסים  זאב, אני חושב שיש פה נושא שהוא מתאים פרופר לוועדת הסמים, זהו תחום התמחות של ועדה. נכון שמדובר בתיקון לפקודת התעבורה, אבל אני משתמש בנימוקים שלך היום בוועדה.</w:t>
      </w:r>
    </w:p>
    <w:p w14:paraId="33BD2E8E"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יולי יואל אדלשטיין:</w:t>
      </w:r>
    </w:p>
    <w:p w14:paraId="7BAFBC5F" w14:textId="77777777" w:rsidR="00CF74BA" w:rsidRPr="00CF74BA" w:rsidRDefault="00CF74BA" w:rsidP="00CF74BA">
      <w:pPr>
        <w:bidi/>
        <w:jc w:val="both"/>
        <w:rPr>
          <w:rFonts w:cs="David" w:hint="cs"/>
          <w:rtl/>
        </w:rPr>
      </w:pPr>
    </w:p>
    <w:p w14:paraId="1FDA90F5" w14:textId="77777777" w:rsidR="00CF74BA" w:rsidRPr="00CF74BA" w:rsidRDefault="00CF74BA" w:rsidP="00CF74BA">
      <w:pPr>
        <w:bidi/>
        <w:jc w:val="both"/>
        <w:rPr>
          <w:rFonts w:cs="David" w:hint="cs"/>
          <w:rtl/>
        </w:rPr>
      </w:pPr>
      <w:r w:rsidRPr="00CF74BA">
        <w:rPr>
          <w:rFonts w:cs="David" w:hint="cs"/>
          <w:rtl/>
        </w:rPr>
        <w:tab/>
        <w:t>היום העבירו את ההצעה לוועדת העבודה והרווחה.</w:t>
      </w:r>
    </w:p>
    <w:p w14:paraId="1EF7D801" w14:textId="77777777" w:rsidR="00CF74BA" w:rsidRPr="00CF74BA" w:rsidRDefault="00CF74BA" w:rsidP="00CF74BA">
      <w:pPr>
        <w:pStyle w:val="Heading5"/>
        <w:rPr>
          <w:rFonts w:hint="cs"/>
          <w:sz w:val="24"/>
          <w:rtl/>
        </w:rPr>
      </w:pPr>
      <w:r w:rsidRPr="00CF74BA">
        <w:rPr>
          <w:sz w:val="24"/>
          <w:rtl/>
        </w:rPr>
        <w:br/>
      </w:r>
      <w:r w:rsidRPr="00CF74BA">
        <w:rPr>
          <w:rFonts w:hint="cs"/>
          <w:sz w:val="24"/>
          <w:u w:val="single"/>
          <w:rtl/>
        </w:rPr>
        <w:t>אסתרינה טרטמן:</w:t>
      </w:r>
    </w:p>
    <w:p w14:paraId="25265F67" w14:textId="77777777" w:rsidR="00CF74BA" w:rsidRPr="00CF74BA" w:rsidRDefault="00CF74BA" w:rsidP="00CF74BA">
      <w:pPr>
        <w:pStyle w:val="Heading5"/>
        <w:rPr>
          <w:rFonts w:hint="cs"/>
          <w:sz w:val="24"/>
          <w:rtl/>
        </w:rPr>
      </w:pPr>
    </w:p>
    <w:p w14:paraId="4C26BF5E" w14:textId="77777777" w:rsidR="00CF74BA" w:rsidRPr="00CF74BA" w:rsidRDefault="00CF74BA" w:rsidP="00CF74BA">
      <w:pPr>
        <w:bidi/>
        <w:jc w:val="both"/>
        <w:rPr>
          <w:rFonts w:cs="David" w:hint="cs"/>
          <w:rtl/>
        </w:rPr>
      </w:pPr>
      <w:r w:rsidRPr="00CF74BA">
        <w:rPr>
          <w:rFonts w:cs="David" w:hint="cs"/>
          <w:rtl/>
        </w:rPr>
        <w:tab/>
        <w:t xml:space="preserve"> היתה הצבעה, זה נגמר, בואו נעבור הלאה.</w:t>
      </w:r>
    </w:p>
    <w:p w14:paraId="058867E5"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היו"ר יעקב מרגי:</w:t>
      </w:r>
    </w:p>
    <w:p w14:paraId="5D068180" w14:textId="77777777" w:rsidR="00CF74BA" w:rsidRPr="00CF74BA" w:rsidRDefault="00CF74BA" w:rsidP="00CF74BA">
      <w:pPr>
        <w:bidi/>
        <w:jc w:val="both"/>
        <w:rPr>
          <w:rFonts w:cs="David" w:hint="cs"/>
          <w:rtl/>
        </w:rPr>
      </w:pPr>
    </w:p>
    <w:p w14:paraId="5DA2E603" w14:textId="77777777" w:rsidR="00CF74BA" w:rsidRPr="00CF74BA" w:rsidRDefault="00CF74BA" w:rsidP="00CF74BA">
      <w:pPr>
        <w:bidi/>
        <w:jc w:val="both"/>
        <w:rPr>
          <w:rFonts w:cs="David" w:hint="cs"/>
          <w:rtl/>
        </w:rPr>
      </w:pPr>
      <w:r w:rsidRPr="00CF74BA">
        <w:rPr>
          <w:rFonts w:cs="David" w:hint="cs"/>
          <w:rtl/>
        </w:rPr>
        <w:tab/>
        <w:t xml:space="preserve"> בכל מקרה יש בקשה לרוויזיה. רבותי, אני מביא זאת מחדש להצבעה </w:t>
      </w:r>
      <w:r w:rsidRPr="00CF74BA">
        <w:rPr>
          <w:rFonts w:cs="David"/>
          <w:rtl/>
        </w:rPr>
        <w:t>–</w:t>
      </w:r>
      <w:r w:rsidRPr="00CF74BA">
        <w:rPr>
          <w:rFonts w:cs="David" w:hint="cs"/>
          <w:rtl/>
        </w:rPr>
        <w:t xml:space="preserve"> הצעה מול הצעה. יש הצעה להעביר את הנושא לוועדת הסמים, יש הצעה להעביר לוועדת הכלכלה. מי שבעד </w:t>
      </w:r>
      <w:r w:rsidRPr="00CF74BA">
        <w:rPr>
          <w:rFonts w:cs="David"/>
          <w:rtl/>
        </w:rPr>
        <w:t>–</w:t>
      </w:r>
      <w:r w:rsidRPr="00CF74BA">
        <w:rPr>
          <w:rFonts w:cs="David" w:hint="cs"/>
          <w:rtl/>
        </w:rPr>
        <w:t xml:space="preserve"> מצביע בעד ועדת סמים. מי שנגד </w:t>
      </w:r>
      <w:r w:rsidRPr="00CF74BA">
        <w:rPr>
          <w:rFonts w:cs="David"/>
          <w:rtl/>
        </w:rPr>
        <w:t>–</w:t>
      </w:r>
      <w:r w:rsidRPr="00CF74BA">
        <w:rPr>
          <w:rFonts w:cs="David" w:hint="cs"/>
          <w:rtl/>
        </w:rPr>
        <w:t xml:space="preserve"> מצביע לוועדת הכלכלה. </w:t>
      </w:r>
    </w:p>
    <w:p w14:paraId="4D5EEB1D" w14:textId="77777777" w:rsidR="00CF74BA" w:rsidRPr="00CF74BA" w:rsidRDefault="00CF74BA" w:rsidP="00CF74BA">
      <w:pPr>
        <w:bidi/>
        <w:jc w:val="both"/>
        <w:rPr>
          <w:rFonts w:cs="David" w:hint="cs"/>
          <w:rtl/>
        </w:rPr>
      </w:pPr>
    </w:p>
    <w:p w14:paraId="4D6E9233" w14:textId="77777777" w:rsidR="00CF74BA" w:rsidRPr="00CF74BA" w:rsidRDefault="00CF74BA" w:rsidP="00CF74BA">
      <w:pPr>
        <w:bidi/>
        <w:jc w:val="both"/>
        <w:rPr>
          <w:rFonts w:cs="David" w:hint="cs"/>
          <w:rtl/>
        </w:rPr>
      </w:pPr>
      <w:r w:rsidRPr="00CF74BA">
        <w:rPr>
          <w:rFonts w:cs="David" w:hint="cs"/>
          <w:rtl/>
        </w:rPr>
        <w:tab/>
        <w:t>מי בעד ועדת סמים? מי נגד? מי נמנע?</w:t>
      </w:r>
    </w:p>
    <w:p w14:paraId="25EB8020" w14:textId="77777777" w:rsidR="00CF74BA" w:rsidRPr="00CF74BA" w:rsidRDefault="00CF74BA" w:rsidP="00CF74BA">
      <w:pPr>
        <w:bidi/>
        <w:jc w:val="both"/>
        <w:rPr>
          <w:rFonts w:cs="David" w:hint="cs"/>
          <w:b/>
          <w:bCs/>
          <w:rtl/>
        </w:rPr>
      </w:pPr>
      <w:r w:rsidRPr="00CF74BA">
        <w:rPr>
          <w:rFonts w:cs="David"/>
          <w:rtl/>
        </w:rPr>
        <w:br/>
      </w:r>
      <w:r w:rsidRPr="00CF74BA">
        <w:rPr>
          <w:rFonts w:cs="David" w:hint="cs"/>
          <w:b/>
          <w:bCs/>
          <w:rtl/>
        </w:rPr>
        <w:t>ה צ ב ע ה</w:t>
      </w:r>
    </w:p>
    <w:p w14:paraId="569F1E0C" w14:textId="77777777" w:rsidR="00CF74BA" w:rsidRPr="00CF74BA" w:rsidRDefault="00CF74BA" w:rsidP="00CF74BA">
      <w:pPr>
        <w:bidi/>
        <w:jc w:val="both"/>
        <w:rPr>
          <w:rFonts w:cs="David" w:hint="cs"/>
          <w:b/>
          <w:bCs/>
          <w:rtl/>
        </w:rPr>
      </w:pPr>
    </w:p>
    <w:p w14:paraId="315084B5" w14:textId="77777777" w:rsidR="00CF74BA" w:rsidRPr="00CF74BA" w:rsidRDefault="00CF74BA" w:rsidP="00CF74BA">
      <w:pPr>
        <w:bidi/>
        <w:jc w:val="both"/>
        <w:rPr>
          <w:rFonts w:cs="David" w:hint="cs"/>
          <w:rtl/>
        </w:rPr>
      </w:pPr>
      <w:r w:rsidRPr="00CF74BA">
        <w:rPr>
          <w:rFonts w:cs="David" w:hint="cs"/>
          <w:rtl/>
        </w:rPr>
        <w:t xml:space="preserve">בעד </w:t>
      </w:r>
      <w:r w:rsidRPr="00CF74BA">
        <w:rPr>
          <w:rFonts w:cs="David"/>
          <w:rtl/>
        </w:rPr>
        <w:t>–</w:t>
      </w:r>
      <w:r w:rsidRPr="00CF74BA">
        <w:rPr>
          <w:rFonts w:cs="David" w:hint="cs"/>
          <w:rtl/>
        </w:rPr>
        <w:t xml:space="preserve"> 5</w:t>
      </w:r>
    </w:p>
    <w:p w14:paraId="78FFDF21"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7</w:t>
      </w:r>
    </w:p>
    <w:p w14:paraId="0B1FEADB"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אין</w:t>
      </w:r>
    </w:p>
    <w:p w14:paraId="62817C65" w14:textId="77777777" w:rsidR="00CF74BA" w:rsidRPr="00CF74BA" w:rsidRDefault="00CF74BA" w:rsidP="00CF74BA">
      <w:pPr>
        <w:bidi/>
        <w:jc w:val="both"/>
        <w:rPr>
          <w:rFonts w:cs="David" w:hint="cs"/>
          <w:rtl/>
        </w:rPr>
      </w:pPr>
      <w:r w:rsidRPr="00CF74BA">
        <w:rPr>
          <w:rFonts w:cs="David" w:hint="cs"/>
          <w:rtl/>
        </w:rPr>
        <w:t>הבקשה להעביר את הצעת חוק לתיקון פקודת התעבורה (דגימת רוק), התשס"ז-2007, לוועדת הכלכלה נתקבלה.</w:t>
      </w:r>
    </w:p>
    <w:p w14:paraId="1C8E084F" w14:textId="77777777" w:rsidR="00CF74BA" w:rsidRPr="00CF74BA" w:rsidRDefault="00CF74BA" w:rsidP="00CF74BA">
      <w:pPr>
        <w:bidi/>
        <w:jc w:val="both"/>
        <w:rPr>
          <w:rFonts w:cs="David" w:hint="cs"/>
          <w:rtl/>
        </w:rPr>
      </w:pPr>
    </w:p>
    <w:p w14:paraId="0FE17B78" w14:textId="77777777" w:rsidR="00CF74BA" w:rsidRPr="00CF74BA" w:rsidRDefault="00CF74BA" w:rsidP="00CF74BA">
      <w:pPr>
        <w:bidi/>
        <w:jc w:val="both"/>
        <w:rPr>
          <w:rFonts w:cs="David" w:hint="cs"/>
          <w:rtl/>
        </w:rPr>
      </w:pPr>
      <w:r w:rsidRPr="00CF74BA">
        <w:rPr>
          <w:rFonts w:cs="David" w:hint="cs"/>
          <w:u w:val="single"/>
          <w:rtl/>
        </w:rPr>
        <w:t>היו"ר יעקב מרגי:</w:t>
      </w:r>
    </w:p>
    <w:p w14:paraId="584A69FB" w14:textId="77777777" w:rsidR="00CF74BA" w:rsidRPr="00CF74BA" w:rsidRDefault="00CF74BA" w:rsidP="00CF74BA">
      <w:pPr>
        <w:bidi/>
        <w:jc w:val="both"/>
        <w:rPr>
          <w:rFonts w:cs="David" w:hint="cs"/>
          <w:rtl/>
        </w:rPr>
      </w:pPr>
    </w:p>
    <w:p w14:paraId="39D0B5A6" w14:textId="77777777" w:rsidR="00CF74BA" w:rsidRPr="00CF74BA" w:rsidRDefault="00CF74BA" w:rsidP="00CF74BA">
      <w:pPr>
        <w:bidi/>
        <w:jc w:val="both"/>
        <w:rPr>
          <w:rFonts w:cs="David" w:hint="cs"/>
          <w:rtl/>
        </w:rPr>
      </w:pPr>
      <w:r w:rsidRPr="00CF74BA">
        <w:rPr>
          <w:rFonts w:cs="David" w:hint="cs"/>
          <w:rtl/>
        </w:rPr>
        <w:tab/>
        <w:t xml:space="preserve">בעד ועדת הסמים </w:t>
      </w:r>
      <w:r w:rsidRPr="00CF74BA">
        <w:rPr>
          <w:rFonts w:cs="David"/>
          <w:rtl/>
        </w:rPr>
        <w:t>–</w:t>
      </w:r>
      <w:r w:rsidRPr="00CF74BA">
        <w:rPr>
          <w:rFonts w:cs="David" w:hint="cs"/>
          <w:rtl/>
        </w:rPr>
        <w:t xml:space="preserve"> 5, בעד ועדת הכלכלה </w:t>
      </w:r>
      <w:r w:rsidRPr="00CF74BA">
        <w:rPr>
          <w:rFonts w:cs="David"/>
          <w:rtl/>
        </w:rPr>
        <w:t>–</w:t>
      </w:r>
      <w:r w:rsidRPr="00CF74BA">
        <w:rPr>
          <w:rFonts w:cs="David" w:hint="cs"/>
          <w:rtl/>
        </w:rPr>
        <w:t xml:space="preserve"> 7. אי לכך, הצעת החוק תידון בוועדת הכלכלה. אני מודה לחברים. </w:t>
      </w:r>
    </w:p>
    <w:p w14:paraId="16D577A0"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יו"ר הוועדה למאבק בנגע הסמים נסים זאב:</w:t>
      </w:r>
    </w:p>
    <w:p w14:paraId="165AF232" w14:textId="77777777" w:rsidR="00CF74BA" w:rsidRPr="00CF74BA" w:rsidRDefault="00CF74BA" w:rsidP="00CF74BA">
      <w:pPr>
        <w:bidi/>
        <w:jc w:val="both"/>
        <w:rPr>
          <w:rFonts w:cs="David" w:hint="cs"/>
          <w:rtl/>
        </w:rPr>
      </w:pPr>
    </w:p>
    <w:p w14:paraId="3A0A1D10" w14:textId="77777777" w:rsidR="00CF74BA" w:rsidRPr="00CF74BA" w:rsidRDefault="00CF74BA" w:rsidP="00CF74BA">
      <w:pPr>
        <w:bidi/>
        <w:jc w:val="both"/>
        <w:rPr>
          <w:rFonts w:cs="David" w:hint="cs"/>
          <w:rtl/>
        </w:rPr>
      </w:pPr>
      <w:r w:rsidRPr="00CF74BA">
        <w:rPr>
          <w:rFonts w:cs="David" w:hint="cs"/>
          <w:rtl/>
        </w:rPr>
        <w:tab/>
        <w:t>אחרי שהצבעת ואחרי ש - - -</w:t>
      </w:r>
    </w:p>
    <w:p w14:paraId="3109D1CB" w14:textId="77777777" w:rsidR="00CF74BA" w:rsidRPr="00CF74BA" w:rsidRDefault="00CF74BA" w:rsidP="00CF74BA">
      <w:pPr>
        <w:bidi/>
        <w:jc w:val="both"/>
        <w:rPr>
          <w:rFonts w:cs="David" w:hint="cs"/>
          <w:rtl/>
        </w:rPr>
      </w:pPr>
    </w:p>
    <w:p w14:paraId="60C2308F"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14CDD9A9" w14:textId="77777777" w:rsidR="00CF74BA" w:rsidRPr="00CF74BA" w:rsidRDefault="00CF74BA" w:rsidP="00CF74BA">
      <w:pPr>
        <w:bidi/>
        <w:jc w:val="both"/>
        <w:rPr>
          <w:rFonts w:cs="David" w:hint="cs"/>
          <w:u w:val="single"/>
          <w:rtl/>
        </w:rPr>
      </w:pPr>
    </w:p>
    <w:p w14:paraId="3823D79A" w14:textId="77777777" w:rsidR="00CF74BA" w:rsidRPr="00CF74BA" w:rsidRDefault="00CF74BA" w:rsidP="00CF74BA">
      <w:pPr>
        <w:bidi/>
        <w:jc w:val="both"/>
        <w:rPr>
          <w:rFonts w:cs="David" w:hint="cs"/>
          <w:rtl/>
        </w:rPr>
      </w:pPr>
      <w:r w:rsidRPr="00CF74BA">
        <w:rPr>
          <w:rFonts w:cs="David" w:hint="cs"/>
          <w:rtl/>
        </w:rPr>
        <w:tab/>
        <w:t xml:space="preserve">בכל מקרה היתה רוויזיה. ודווקא בגלל שזה שלך, אני אחמיר עם עצמי. </w:t>
      </w:r>
    </w:p>
    <w:p w14:paraId="5212F30E" w14:textId="77777777" w:rsidR="00CF74BA" w:rsidRPr="00CF74BA" w:rsidRDefault="00CF74BA" w:rsidP="00CF74BA">
      <w:pPr>
        <w:pStyle w:val="Heading5"/>
        <w:rPr>
          <w:rFonts w:hint="cs"/>
          <w:sz w:val="24"/>
          <w:u w:val="single"/>
          <w:rtl/>
        </w:rPr>
      </w:pPr>
      <w:r w:rsidRPr="00CF74BA">
        <w:rPr>
          <w:sz w:val="24"/>
          <w:rtl/>
        </w:rPr>
        <w:br/>
      </w:r>
      <w:r w:rsidRPr="00CF74BA">
        <w:rPr>
          <w:rFonts w:hint="cs"/>
          <w:sz w:val="24"/>
          <w:u w:val="single"/>
          <w:rtl/>
        </w:rPr>
        <w:t>אסתרינה טרטמן:</w:t>
      </w:r>
    </w:p>
    <w:p w14:paraId="3C033E32" w14:textId="77777777" w:rsidR="00CF74BA" w:rsidRPr="00CF74BA" w:rsidRDefault="00CF74BA" w:rsidP="00CF74BA">
      <w:pPr>
        <w:bidi/>
        <w:jc w:val="both"/>
        <w:rPr>
          <w:rFonts w:cs="David" w:hint="cs"/>
          <w:rtl/>
        </w:rPr>
      </w:pPr>
    </w:p>
    <w:p w14:paraId="6375E365" w14:textId="77777777" w:rsidR="00CF74BA" w:rsidRPr="00CF74BA" w:rsidRDefault="00CF74BA" w:rsidP="00CF74BA">
      <w:pPr>
        <w:bidi/>
        <w:jc w:val="both"/>
        <w:rPr>
          <w:rFonts w:cs="David" w:hint="cs"/>
          <w:rtl/>
        </w:rPr>
      </w:pPr>
      <w:r w:rsidRPr="00CF74BA">
        <w:rPr>
          <w:rFonts w:cs="David" w:hint="cs"/>
          <w:rtl/>
        </w:rPr>
        <w:tab/>
        <w:t xml:space="preserve"> לא הצבעת על הרוויזיה.</w:t>
      </w:r>
    </w:p>
    <w:p w14:paraId="3CA194B9"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אתי בן-יוסף:</w:t>
      </w:r>
    </w:p>
    <w:p w14:paraId="1DD360CA" w14:textId="77777777" w:rsidR="00CF74BA" w:rsidRPr="00CF74BA" w:rsidRDefault="00CF74BA" w:rsidP="00CF74BA">
      <w:pPr>
        <w:bidi/>
        <w:jc w:val="both"/>
        <w:rPr>
          <w:rFonts w:cs="David" w:hint="cs"/>
          <w:rtl/>
        </w:rPr>
      </w:pPr>
      <w:r w:rsidRPr="00CF74BA">
        <w:rPr>
          <w:rFonts w:cs="David" w:hint="cs"/>
          <w:rtl/>
        </w:rPr>
        <w:tab/>
        <w:t xml:space="preserve">הוא הודיע על הצבעה מחודשת. </w:t>
      </w:r>
    </w:p>
    <w:p w14:paraId="5134E838"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75BD8714" w14:textId="77777777" w:rsidR="00CF74BA" w:rsidRPr="00CF74BA" w:rsidRDefault="00CF74BA" w:rsidP="00CF74BA">
      <w:pPr>
        <w:bidi/>
        <w:jc w:val="both"/>
        <w:rPr>
          <w:rFonts w:cs="David" w:hint="cs"/>
          <w:u w:val="single"/>
          <w:rtl/>
        </w:rPr>
      </w:pPr>
    </w:p>
    <w:p w14:paraId="02F40933" w14:textId="77777777" w:rsidR="00CF74BA" w:rsidRPr="00CF74BA" w:rsidRDefault="00CF74BA" w:rsidP="00CF74BA">
      <w:pPr>
        <w:bidi/>
        <w:jc w:val="both"/>
        <w:rPr>
          <w:rFonts w:cs="David"/>
          <w:rtl/>
        </w:rPr>
      </w:pPr>
      <w:r w:rsidRPr="00CF74BA">
        <w:rPr>
          <w:rFonts w:cs="David" w:hint="cs"/>
          <w:rtl/>
        </w:rPr>
        <w:tab/>
        <w:t xml:space="preserve">אני עונה לו שאם הייתי מאשר את ההצבעה הראשונית </w:t>
      </w:r>
      <w:r w:rsidRPr="00CF74BA">
        <w:rPr>
          <w:rFonts w:cs="David"/>
          <w:rtl/>
        </w:rPr>
        <w:t>–</w:t>
      </w:r>
      <w:r w:rsidRPr="00CF74BA">
        <w:rPr>
          <w:rFonts w:cs="David" w:hint="cs"/>
          <w:rtl/>
        </w:rPr>
        <w:t xml:space="preserve"> היתה רוויזיה.</w:t>
      </w:r>
    </w:p>
    <w:p w14:paraId="6711919D" w14:textId="77777777" w:rsidR="00CF74BA" w:rsidRPr="00CF74BA" w:rsidRDefault="00CF74BA" w:rsidP="00CF74BA">
      <w:pPr>
        <w:numPr>
          <w:ilvl w:val="0"/>
          <w:numId w:val="5"/>
        </w:numPr>
        <w:bidi/>
        <w:ind w:right="0"/>
        <w:jc w:val="both"/>
        <w:rPr>
          <w:rFonts w:cs="David"/>
          <w:b/>
          <w:bCs/>
          <w:u w:val="single"/>
        </w:rPr>
      </w:pPr>
      <w:r w:rsidRPr="00CF74BA">
        <w:rPr>
          <w:rFonts w:cs="David"/>
          <w:rtl/>
        </w:rPr>
        <w:br w:type="page"/>
      </w:r>
      <w:r w:rsidRPr="00CF74BA">
        <w:rPr>
          <w:rFonts w:cs="David"/>
          <w:b/>
          <w:bCs/>
          <w:u w:val="single"/>
          <w:rtl/>
        </w:rPr>
        <w:t>קביעת ועדה לדיון בהצעה לסדר</w:t>
      </w:r>
      <w:r w:rsidRPr="00CF74BA">
        <w:rPr>
          <w:rFonts w:cs="David" w:hint="cs"/>
          <w:b/>
          <w:bCs/>
          <w:u w:val="single"/>
          <w:rtl/>
        </w:rPr>
        <w:t>-</w:t>
      </w:r>
      <w:r w:rsidRPr="00CF74BA">
        <w:rPr>
          <w:rFonts w:cs="David"/>
          <w:b/>
          <w:bCs/>
          <w:u w:val="single"/>
          <w:rtl/>
        </w:rPr>
        <w:t>היום בנושא: "ירידת אמון הציבור במוסדות השלטון", הצעת חבר הכנסת אופיר פינס-פז</w:t>
      </w:r>
    </w:p>
    <w:p w14:paraId="280C14B2" w14:textId="77777777" w:rsidR="00CF74BA" w:rsidRPr="00CF74BA" w:rsidRDefault="00CF74BA" w:rsidP="00CF74BA">
      <w:pPr>
        <w:bidi/>
        <w:jc w:val="both"/>
        <w:rPr>
          <w:rFonts w:cs="David" w:hint="cs"/>
          <w:rtl/>
        </w:rPr>
      </w:pPr>
    </w:p>
    <w:p w14:paraId="7282C747"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1E23EE19" w14:textId="77777777" w:rsidR="00CF74BA" w:rsidRPr="00CF74BA" w:rsidRDefault="00CF74BA" w:rsidP="00CF74BA">
      <w:pPr>
        <w:bidi/>
        <w:jc w:val="both"/>
        <w:rPr>
          <w:rFonts w:cs="David" w:hint="cs"/>
          <w:u w:val="single"/>
          <w:rtl/>
        </w:rPr>
      </w:pPr>
    </w:p>
    <w:p w14:paraId="6371FFEF" w14:textId="77777777" w:rsidR="00CF74BA" w:rsidRPr="00CF74BA" w:rsidRDefault="00CF74BA" w:rsidP="00CF74BA">
      <w:pPr>
        <w:bidi/>
        <w:jc w:val="both"/>
        <w:rPr>
          <w:rFonts w:cs="David" w:hint="cs"/>
          <w:rtl/>
        </w:rPr>
      </w:pPr>
      <w:r w:rsidRPr="00CF74BA">
        <w:rPr>
          <w:rFonts w:cs="David" w:hint="cs"/>
          <w:rtl/>
        </w:rPr>
        <w:tab/>
        <w:t>על סדר-היום: קביעת ועדה לדיון בהצעה לסדר-היום בנושא: "ירידת אמון הציבור במוסדות השלטון", הצעת חבר הכנסת אופיר פינס-פז.</w:t>
      </w:r>
    </w:p>
    <w:p w14:paraId="27745F46" w14:textId="77777777" w:rsidR="00CF74BA" w:rsidRPr="00CF74BA" w:rsidRDefault="00CF74BA" w:rsidP="00CF74BA">
      <w:pPr>
        <w:bidi/>
        <w:jc w:val="both"/>
        <w:rPr>
          <w:rFonts w:cs="David" w:hint="cs"/>
          <w:rtl/>
        </w:rPr>
      </w:pPr>
    </w:p>
    <w:p w14:paraId="3677C60A" w14:textId="77777777" w:rsidR="00CF74BA" w:rsidRPr="00CF74BA" w:rsidRDefault="00CF74BA" w:rsidP="00CF74BA">
      <w:pPr>
        <w:bidi/>
        <w:jc w:val="both"/>
        <w:rPr>
          <w:rFonts w:cs="David" w:hint="cs"/>
          <w:rtl/>
        </w:rPr>
      </w:pPr>
      <w:r w:rsidRPr="00CF74BA">
        <w:rPr>
          <w:rFonts w:cs="David" w:hint="cs"/>
          <w:rtl/>
        </w:rPr>
        <w:tab/>
        <w:t xml:space="preserve">במליאה נשמעה הצעה להעביר את הנושא לדיון בוועדת הכנסת. </w:t>
      </w:r>
    </w:p>
    <w:p w14:paraId="2BF53DA8" w14:textId="77777777" w:rsidR="00CF74BA" w:rsidRPr="00CF74BA" w:rsidRDefault="00CF74BA" w:rsidP="00CF74BA">
      <w:pPr>
        <w:bidi/>
        <w:jc w:val="both"/>
        <w:rPr>
          <w:rFonts w:cs="David" w:hint="cs"/>
          <w:rtl/>
        </w:rPr>
      </w:pPr>
    </w:p>
    <w:p w14:paraId="7A4B2F91" w14:textId="77777777" w:rsidR="00CF74BA" w:rsidRPr="00CF74BA" w:rsidRDefault="00CF74BA" w:rsidP="00CF74BA">
      <w:pPr>
        <w:bidi/>
        <w:jc w:val="both"/>
        <w:rPr>
          <w:rFonts w:cs="David" w:hint="cs"/>
          <w:rtl/>
        </w:rPr>
      </w:pPr>
      <w:r w:rsidRPr="00CF74BA">
        <w:rPr>
          <w:rFonts w:cs="David" w:hint="cs"/>
          <w:rtl/>
        </w:rPr>
        <w:tab/>
        <w:t xml:space="preserve">הערה לפרוטוקול </w:t>
      </w:r>
      <w:r w:rsidRPr="00CF74BA">
        <w:rPr>
          <w:rFonts w:cs="David"/>
          <w:rtl/>
        </w:rPr>
        <w:t>–</w:t>
      </w:r>
      <w:r w:rsidRPr="00CF74BA">
        <w:rPr>
          <w:rFonts w:cs="David" w:hint="cs"/>
          <w:rtl/>
        </w:rPr>
        <w:t xml:space="preserve"> לפעמים, סגני יושב-ראש הכנסת לא ערים לכך. ועדת הכנסת לא רק קובעת ועדות לדיון, היא יכולה גם לקיים דיון בעצמה כאשר הנושא באופן מובהק הוא שלה. במקרה הזה, היושב-ראש אמר: נעביר זאת לוועדת הכנסת שתחליט. הוא לא אמר: נעביר זאת לוועדת הכנסת לדיון.</w:t>
      </w:r>
    </w:p>
    <w:p w14:paraId="316CD034" w14:textId="77777777" w:rsidR="00CF74BA" w:rsidRPr="00CF74BA" w:rsidRDefault="00CF74BA" w:rsidP="00CF74BA">
      <w:pPr>
        <w:bidi/>
        <w:jc w:val="both"/>
        <w:rPr>
          <w:rFonts w:cs="David" w:hint="cs"/>
          <w:rtl/>
        </w:rPr>
      </w:pPr>
    </w:p>
    <w:p w14:paraId="367C1E8D" w14:textId="77777777" w:rsidR="00CF74BA" w:rsidRPr="00CF74BA" w:rsidRDefault="00CF74BA" w:rsidP="00CF74BA">
      <w:pPr>
        <w:bidi/>
        <w:jc w:val="both"/>
        <w:rPr>
          <w:rFonts w:cs="David" w:hint="cs"/>
          <w:rtl/>
        </w:rPr>
      </w:pPr>
      <w:r w:rsidRPr="00CF74BA">
        <w:rPr>
          <w:rFonts w:cs="David" w:hint="cs"/>
          <w:rtl/>
        </w:rPr>
        <w:tab/>
        <w:t xml:space="preserve">לכן, אנחנו מקיימים את הדיון פרוצדורלית בלבד, ואם אין מה לומר </w:t>
      </w:r>
      <w:r w:rsidRPr="00CF74BA">
        <w:rPr>
          <w:rFonts w:cs="David"/>
          <w:rtl/>
        </w:rPr>
        <w:t>–</w:t>
      </w:r>
      <w:r w:rsidRPr="00CF74BA">
        <w:rPr>
          <w:rFonts w:cs="David" w:hint="cs"/>
          <w:rtl/>
        </w:rPr>
        <w:t xml:space="preserve"> אנחנו נצביע כדי שזה יעבור לדיון בוועדת הכנסת. </w:t>
      </w:r>
    </w:p>
    <w:p w14:paraId="52ACE1E3"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אופיר פינס-פז:</w:t>
      </w:r>
    </w:p>
    <w:p w14:paraId="4D629310" w14:textId="77777777" w:rsidR="00CF74BA" w:rsidRPr="00CF74BA" w:rsidRDefault="00CF74BA" w:rsidP="00CF74BA">
      <w:pPr>
        <w:bidi/>
        <w:jc w:val="both"/>
        <w:rPr>
          <w:rFonts w:cs="David" w:hint="cs"/>
          <w:u w:val="single"/>
          <w:rtl/>
        </w:rPr>
      </w:pPr>
    </w:p>
    <w:p w14:paraId="59B09F3B" w14:textId="77777777" w:rsidR="00CF74BA" w:rsidRPr="00CF74BA" w:rsidRDefault="00CF74BA" w:rsidP="00CF74BA">
      <w:pPr>
        <w:bidi/>
        <w:jc w:val="both"/>
        <w:rPr>
          <w:rFonts w:cs="David" w:hint="cs"/>
          <w:rtl/>
        </w:rPr>
      </w:pPr>
      <w:r w:rsidRPr="00CF74BA">
        <w:rPr>
          <w:rFonts w:cs="David" w:hint="cs"/>
          <w:rtl/>
        </w:rPr>
        <w:tab/>
        <w:t>אדוני היושב-ראש, שתי הערות. ראשית, אני לא זוכר מתי הנושא הזה עבר מהמליאה.</w:t>
      </w:r>
    </w:p>
    <w:p w14:paraId="67D99324"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אתי בן-יוסף:</w:t>
      </w:r>
    </w:p>
    <w:p w14:paraId="20EEBDD2" w14:textId="77777777" w:rsidR="00CF74BA" w:rsidRPr="00CF74BA" w:rsidRDefault="00CF74BA" w:rsidP="00CF74BA">
      <w:pPr>
        <w:bidi/>
        <w:jc w:val="both"/>
        <w:rPr>
          <w:rFonts w:cs="David" w:hint="cs"/>
          <w:rtl/>
        </w:rPr>
      </w:pPr>
    </w:p>
    <w:p w14:paraId="01F4F0CB" w14:textId="77777777" w:rsidR="00CF74BA" w:rsidRPr="00CF74BA" w:rsidRDefault="00CF74BA" w:rsidP="00CF74BA">
      <w:pPr>
        <w:bidi/>
        <w:jc w:val="both"/>
        <w:rPr>
          <w:rFonts w:cs="David" w:hint="cs"/>
          <w:rtl/>
        </w:rPr>
      </w:pPr>
      <w:r w:rsidRPr="00CF74BA">
        <w:rPr>
          <w:rFonts w:cs="David" w:hint="cs"/>
          <w:rtl/>
        </w:rPr>
        <w:tab/>
        <w:t>ב- 27 בדצמבר 2006.</w:t>
      </w:r>
    </w:p>
    <w:p w14:paraId="2CC64482"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אופיר פינס-פז:</w:t>
      </w:r>
    </w:p>
    <w:p w14:paraId="4D3F01E0" w14:textId="77777777" w:rsidR="00CF74BA" w:rsidRPr="00CF74BA" w:rsidRDefault="00CF74BA" w:rsidP="00CF74BA">
      <w:pPr>
        <w:bidi/>
        <w:jc w:val="both"/>
        <w:rPr>
          <w:rFonts w:cs="David" w:hint="cs"/>
          <w:u w:val="single"/>
          <w:rtl/>
        </w:rPr>
      </w:pPr>
    </w:p>
    <w:p w14:paraId="0537C645" w14:textId="77777777" w:rsidR="00CF74BA" w:rsidRPr="00CF74BA" w:rsidRDefault="00CF74BA" w:rsidP="00CF74BA">
      <w:pPr>
        <w:bidi/>
        <w:jc w:val="both"/>
        <w:rPr>
          <w:rFonts w:cs="David" w:hint="cs"/>
          <w:rtl/>
        </w:rPr>
      </w:pPr>
      <w:r w:rsidRPr="00CF74BA">
        <w:rPr>
          <w:rFonts w:cs="David" w:hint="cs"/>
          <w:rtl/>
        </w:rPr>
        <w:tab/>
        <w:t xml:space="preserve">לפני חודשים ארוכים. זה בוודאי לא נוהל תקין של ועדת הכנסת </w:t>
      </w:r>
      <w:r w:rsidRPr="00CF74BA">
        <w:rPr>
          <w:rFonts w:cs="David"/>
          <w:rtl/>
        </w:rPr>
        <w:t>–</w:t>
      </w:r>
      <w:r w:rsidRPr="00CF74BA">
        <w:rPr>
          <w:rFonts w:cs="David" w:hint="cs"/>
          <w:rtl/>
        </w:rPr>
        <w:t xml:space="preserve"> אני קודם כול מוחה על כך שהנושא הזה לא עלה לדיון בוועדה במשך שבעה חודשים. כשמדברים על ירידה באמון הציבור במוסדות השלטון, יכול להיות שזה גם גורם לחלק מירידה באמון הציבור במוסדות השלטון.</w:t>
      </w:r>
    </w:p>
    <w:p w14:paraId="47BDFB04" w14:textId="77777777" w:rsidR="00CF74BA" w:rsidRPr="00CF74BA" w:rsidRDefault="00CF74BA" w:rsidP="00CF74BA">
      <w:pPr>
        <w:bidi/>
        <w:jc w:val="both"/>
        <w:rPr>
          <w:rFonts w:cs="David" w:hint="cs"/>
          <w:rtl/>
        </w:rPr>
      </w:pPr>
    </w:p>
    <w:p w14:paraId="5E5399E6" w14:textId="77777777" w:rsidR="00CF74BA" w:rsidRPr="00CF74BA" w:rsidRDefault="00CF74BA" w:rsidP="00CF74BA">
      <w:pPr>
        <w:bidi/>
        <w:jc w:val="both"/>
        <w:rPr>
          <w:rFonts w:cs="David" w:hint="cs"/>
          <w:rtl/>
        </w:rPr>
      </w:pPr>
      <w:r w:rsidRPr="00CF74BA">
        <w:rPr>
          <w:rFonts w:cs="David" w:hint="cs"/>
          <w:rtl/>
        </w:rPr>
        <w:tab/>
        <w:t xml:space="preserve">לגבי השאלה באיזו ועדה לדון בזה, אני רוצה להגיד כך. יש את הסקר על מערכת המשפט הישראלית, שאומר שהאמון בה נשחק מאוד; יש את הדברים שקורים כלפי הכנסת. </w:t>
      </w:r>
    </w:p>
    <w:p w14:paraId="4843F767" w14:textId="77777777" w:rsidR="00CF74BA" w:rsidRPr="00CF74BA" w:rsidRDefault="00CF74BA" w:rsidP="00CF74BA">
      <w:pPr>
        <w:bidi/>
        <w:jc w:val="both"/>
        <w:rPr>
          <w:rFonts w:cs="David" w:hint="cs"/>
          <w:rtl/>
        </w:rPr>
      </w:pPr>
    </w:p>
    <w:p w14:paraId="72770501" w14:textId="77777777" w:rsidR="00CF74BA" w:rsidRPr="00CF74BA" w:rsidRDefault="00CF74BA" w:rsidP="00CF74BA">
      <w:pPr>
        <w:bidi/>
        <w:jc w:val="both"/>
        <w:rPr>
          <w:rFonts w:cs="David" w:hint="cs"/>
          <w:rtl/>
        </w:rPr>
      </w:pPr>
      <w:r w:rsidRPr="00CF74BA">
        <w:rPr>
          <w:rFonts w:cs="David" w:hint="cs"/>
          <w:rtl/>
        </w:rPr>
        <w:tab/>
        <w:t>אני חושב שהכנסת לא עוסקת מספיק בירידה קרנה בעיני הציבור.</w:t>
      </w:r>
    </w:p>
    <w:p w14:paraId="5B07E85B"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ראובן ריבלין:</w:t>
      </w:r>
    </w:p>
    <w:p w14:paraId="5969C199" w14:textId="77777777" w:rsidR="00CF74BA" w:rsidRPr="00CF74BA" w:rsidRDefault="00CF74BA" w:rsidP="00CF74BA">
      <w:pPr>
        <w:bidi/>
        <w:jc w:val="both"/>
        <w:rPr>
          <w:rFonts w:cs="David" w:hint="cs"/>
          <w:rtl/>
        </w:rPr>
      </w:pPr>
    </w:p>
    <w:p w14:paraId="493502EB" w14:textId="77777777" w:rsidR="00CF74BA" w:rsidRPr="00CF74BA" w:rsidRDefault="00CF74BA" w:rsidP="00CF74BA">
      <w:pPr>
        <w:bidi/>
        <w:jc w:val="both"/>
        <w:rPr>
          <w:rFonts w:cs="David" w:hint="cs"/>
          <w:rtl/>
        </w:rPr>
      </w:pPr>
      <w:r w:rsidRPr="00CF74BA">
        <w:rPr>
          <w:rFonts w:cs="David" w:hint="cs"/>
          <w:rtl/>
        </w:rPr>
        <w:tab/>
        <w:t xml:space="preserve"> על איזו ועדה מול איזו ועדה מדובר?</w:t>
      </w:r>
    </w:p>
    <w:p w14:paraId="11BDC046"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3785FB2C" w14:textId="77777777" w:rsidR="00CF74BA" w:rsidRPr="00CF74BA" w:rsidRDefault="00CF74BA" w:rsidP="00CF74BA">
      <w:pPr>
        <w:bidi/>
        <w:jc w:val="both"/>
        <w:rPr>
          <w:rFonts w:cs="David" w:hint="cs"/>
          <w:u w:val="single"/>
          <w:rtl/>
        </w:rPr>
      </w:pPr>
    </w:p>
    <w:p w14:paraId="2A01943D" w14:textId="77777777" w:rsidR="00CF74BA" w:rsidRPr="00CF74BA" w:rsidRDefault="00CF74BA" w:rsidP="00CF74BA">
      <w:pPr>
        <w:bidi/>
        <w:jc w:val="both"/>
        <w:rPr>
          <w:rFonts w:cs="David" w:hint="cs"/>
          <w:rtl/>
        </w:rPr>
      </w:pPr>
      <w:r w:rsidRPr="00CF74BA">
        <w:rPr>
          <w:rFonts w:cs="David" w:hint="cs"/>
          <w:rtl/>
        </w:rPr>
        <w:tab/>
        <w:t xml:space="preserve">רק ועדת הכנסת. </w:t>
      </w:r>
    </w:p>
    <w:p w14:paraId="19A0A60E"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אופיר פינס-פז:</w:t>
      </w:r>
    </w:p>
    <w:p w14:paraId="430F1BE9" w14:textId="77777777" w:rsidR="00CF74BA" w:rsidRPr="00CF74BA" w:rsidRDefault="00CF74BA" w:rsidP="00CF74BA">
      <w:pPr>
        <w:bidi/>
        <w:jc w:val="both"/>
        <w:rPr>
          <w:rFonts w:cs="David" w:hint="cs"/>
          <w:u w:val="single"/>
          <w:rtl/>
        </w:rPr>
      </w:pPr>
    </w:p>
    <w:p w14:paraId="35AE95A8" w14:textId="77777777" w:rsidR="00CF74BA" w:rsidRPr="00CF74BA" w:rsidRDefault="00CF74BA" w:rsidP="00CF74BA">
      <w:pPr>
        <w:bidi/>
        <w:jc w:val="both"/>
        <w:rPr>
          <w:rFonts w:cs="David" w:hint="cs"/>
          <w:rtl/>
        </w:rPr>
      </w:pPr>
      <w:r w:rsidRPr="00CF74BA">
        <w:rPr>
          <w:rFonts w:cs="David" w:hint="cs"/>
          <w:rtl/>
        </w:rPr>
        <w:tab/>
        <w:t>מבחינתי, זה יכול להיות דיון או בוועדת הכנסת, או בוועדת החוקה, אבל הבקשה שלי אדוני היושב-ראש - - -</w:t>
      </w:r>
    </w:p>
    <w:p w14:paraId="05B029F9"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יורם מרציאנו:</w:t>
      </w:r>
    </w:p>
    <w:p w14:paraId="5246E410" w14:textId="77777777" w:rsidR="00CF74BA" w:rsidRPr="00CF74BA" w:rsidRDefault="00CF74BA" w:rsidP="00CF74BA">
      <w:pPr>
        <w:bidi/>
        <w:jc w:val="both"/>
        <w:rPr>
          <w:rFonts w:cs="David" w:hint="cs"/>
          <w:rtl/>
        </w:rPr>
      </w:pPr>
    </w:p>
    <w:p w14:paraId="04A812E8" w14:textId="77777777" w:rsidR="00CF74BA" w:rsidRPr="00CF74BA" w:rsidRDefault="00CF74BA" w:rsidP="00CF74BA">
      <w:pPr>
        <w:bidi/>
        <w:jc w:val="both"/>
        <w:rPr>
          <w:rFonts w:cs="David" w:hint="cs"/>
          <w:rtl/>
        </w:rPr>
      </w:pPr>
      <w:r w:rsidRPr="00CF74BA">
        <w:rPr>
          <w:rFonts w:cs="David" w:hint="cs"/>
          <w:rtl/>
        </w:rPr>
        <w:tab/>
        <w:t xml:space="preserve"> למה לא במליאה?</w:t>
      </w:r>
    </w:p>
    <w:p w14:paraId="3EEA00A2"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ראובן ריבלין:</w:t>
      </w:r>
    </w:p>
    <w:p w14:paraId="32272317" w14:textId="77777777" w:rsidR="00CF74BA" w:rsidRPr="00CF74BA" w:rsidRDefault="00CF74BA" w:rsidP="00CF74BA">
      <w:pPr>
        <w:bidi/>
        <w:jc w:val="both"/>
        <w:rPr>
          <w:rFonts w:cs="David" w:hint="cs"/>
          <w:rtl/>
        </w:rPr>
      </w:pPr>
    </w:p>
    <w:p w14:paraId="2279F3D6" w14:textId="77777777" w:rsidR="00CF74BA" w:rsidRPr="00CF74BA" w:rsidRDefault="00CF74BA" w:rsidP="00CF74BA">
      <w:pPr>
        <w:bidi/>
        <w:jc w:val="both"/>
        <w:rPr>
          <w:rFonts w:cs="David" w:hint="cs"/>
          <w:rtl/>
        </w:rPr>
      </w:pPr>
      <w:r w:rsidRPr="00CF74BA">
        <w:rPr>
          <w:rFonts w:cs="David" w:hint="cs"/>
          <w:rtl/>
        </w:rPr>
        <w:tab/>
        <w:t xml:space="preserve"> הכי טוב במליאה.</w:t>
      </w:r>
    </w:p>
    <w:p w14:paraId="3B8C2159"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09E82D8D" w14:textId="77777777" w:rsidR="00CF74BA" w:rsidRPr="00CF74BA" w:rsidRDefault="00CF74BA" w:rsidP="00CF74BA">
      <w:pPr>
        <w:bidi/>
        <w:jc w:val="both"/>
        <w:rPr>
          <w:rFonts w:cs="David" w:hint="cs"/>
          <w:u w:val="single"/>
          <w:rtl/>
        </w:rPr>
      </w:pPr>
    </w:p>
    <w:p w14:paraId="2B282203" w14:textId="77777777" w:rsidR="00CF74BA" w:rsidRPr="00CF74BA" w:rsidRDefault="00CF74BA" w:rsidP="00CF74BA">
      <w:pPr>
        <w:bidi/>
        <w:jc w:val="both"/>
        <w:rPr>
          <w:rFonts w:cs="David" w:hint="cs"/>
          <w:rtl/>
        </w:rPr>
      </w:pPr>
      <w:r w:rsidRPr="00CF74BA">
        <w:rPr>
          <w:rFonts w:cs="David" w:hint="cs"/>
          <w:rtl/>
        </w:rPr>
        <w:tab/>
        <w:t>היה דיון במליאה. זה בעקבות הדיון במליאה.</w:t>
      </w:r>
    </w:p>
    <w:p w14:paraId="3DAD91E0" w14:textId="77777777" w:rsidR="00CF74BA" w:rsidRPr="00CF74BA" w:rsidRDefault="00CF74BA" w:rsidP="00CF74BA">
      <w:pPr>
        <w:bidi/>
        <w:jc w:val="both"/>
        <w:rPr>
          <w:rFonts w:cs="David" w:hint="cs"/>
          <w:rtl/>
        </w:rPr>
      </w:pPr>
    </w:p>
    <w:p w14:paraId="46C20E79" w14:textId="77777777" w:rsidR="00CF74BA" w:rsidRPr="00CF74BA" w:rsidRDefault="00CF74BA" w:rsidP="00CF74BA">
      <w:pPr>
        <w:bidi/>
        <w:jc w:val="both"/>
        <w:rPr>
          <w:rFonts w:cs="David" w:hint="cs"/>
          <w:u w:val="single"/>
          <w:rtl/>
        </w:rPr>
      </w:pPr>
      <w:r w:rsidRPr="00CF74BA">
        <w:rPr>
          <w:rFonts w:cs="David" w:hint="cs"/>
          <w:u w:val="single"/>
          <w:rtl/>
        </w:rPr>
        <w:t>קריאות:</w:t>
      </w:r>
    </w:p>
    <w:p w14:paraId="1DB21878" w14:textId="77777777" w:rsidR="00CF74BA" w:rsidRPr="00CF74BA" w:rsidRDefault="00CF74BA" w:rsidP="00CF74BA">
      <w:pPr>
        <w:bidi/>
        <w:jc w:val="both"/>
        <w:rPr>
          <w:rFonts w:cs="David" w:hint="cs"/>
          <w:u w:val="single"/>
          <w:rtl/>
        </w:rPr>
      </w:pPr>
    </w:p>
    <w:p w14:paraId="54616545" w14:textId="77777777" w:rsidR="00CF74BA" w:rsidRPr="00CF74BA" w:rsidRDefault="00CF74BA" w:rsidP="00CF74BA">
      <w:pPr>
        <w:bidi/>
        <w:ind w:firstLine="567"/>
        <w:jc w:val="both"/>
        <w:rPr>
          <w:rFonts w:cs="David" w:hint="cs"/>
          <w:rtl/>
        </w:rPr>
      </w:pPr>
      <w:r w:rsidRPr="00CF74BA">
        <w:rPr>
          <w:rFonts w:cs="David" w:hint="cs"/>
          <w:rtl/>
        </w:rPr>
        <w:t>- - -</w:t>
      </w:r>
      <w:r w:rsidRPr="00CF74BA">
        <w:rPr>
          <w:rFonts w:cs="David"/>
          <w:u w:val="single"/>
          <w:rtl/>
        </w:rPr>
        <w:br/>
      </w:r>
      <w:r w:rsidRPr="00CF74BA">
        <w:rPr>
          <w:rFonts w:cs="David"/>
          <w:u w:val="single"/>
          <w:rtl/>
        </w:rPr>
        <w:br/>
      </w:r>
      <w:r w:rsidRPr="00CF74BA">
        <w:rPr>
          <w:rFonts w:cs="David" w:hint="cs"/>
          <w:u w:val="single"/>
          <w:rtl/>
        </w:rPr>
        <w:t>ראובן ריבלין:</w:t>
      </w:r>
    </w:p>
    <w:p w14:paraId="3776F251" w14:textId="77777777" w:rsidR="00CF74BA" w:rsidRPr="00CF74BA" w:rsidRDefault="00CF74BA" w:rsidP="00CF74BA">
      <w:pPr>
        <w:bidi/>
        <w:jc w:val="both"/>
        <w:rPr>
          <w:rFonts w:cs="David" w:hint="cs"/>
          <w:rtl/>
        </w:rPr>
      </w:pPr>
    </w:p>
    <w:p w14:paraId="693AD6A1" w14:textId="77777777" w:rsidR="00CF74BA" w:rsidRPr="00CF74BA" w:rsidRDefault="00CF74BA" w:rsidP="00CF74BA">
      <w:pPr>
        <w:bidi/>
        <w:jc w:val="both"/>
        <w:rPr>
          <w:rFonts w:cs="David" w:hint="cs"/>
          <w:rtl/>
        </w:rPr>
      </w:pPr>
      <w:r w:rsidRPr="00CF74BA">
        <w:rPr>
          <w:rFonts w:cs="David" w:hint="cs"/>
          <w:rtl/>
        </w:rPr>
        <w:tab/>
        <w:t xml:space="preserve">שאלה אם רוצים להזמין לפה מומחים. </w:t>
      </w:r>
    </w:p>
    <w:p w14:paraId="1148CA17"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יורם מרציאנו:</w:t>
      </w:r>
    </w:p>
    <w:p w14:paraId="307D818A" w14:textId="77777777" w:rsidR="00CF74BA" w:rsidRPr="00CF74BA" w:rsidRDefault="00CF74BA" w:rsidP="00CF74BA">
      <w:pPr>
        <w:bidi/>
        <w:jc w:val="both"/>
        <w:rPr>
          <w:rFonts w:cs="David" w:hint="cs"/>
          <w:rtl/>
        </w:rPr>
      </w:pPr>
    </w:p>
    <w:p w14:paraId="59DF52EA" w14:textId="77777777" w:rsidR="00CF74BA" w:rsidRPr="00CF74BA" w:rsidRDefault="00CF74BA" w:rsidP="00CF74BA">
      <w:pPr>
        <w:bidi/>
        <w:jc w:val="both"/>
        <w:rPr>
          <w:rFonts w:cs="David" w:hint="cs"/>
          <w:rtl/>
        </w:rPr>
      </w:pPr>
      <w:r w:rsidRPr="00CF74BA">
        <w:rPr>
          <w:rFonts w:cs="David" w:hint="cs"/>
          <w:rtl/>
        </w:rPr>
        <w:tab/>
        <w:t xml:space="preserve"> אני לא רוצה להפוך פה נושאים אישיים לדיון בתוך הוועדה, אבל אני חושב שדיון כזה צריך להתקיים במליאה, כי אני לפחות, כחבר כנסת, מחפש את הבמה הזאת מול חברי הכנסת, לבוא ולדבר את אשר על לבי </w:t>
      </w:r>
      <w:r w:rsidRPr="00CF74BA">
        <w:rPr>
          <w:rFonts w:cs="David"/>
          <w:rtl/>
        </w:rPr>
        <w:t>–</w:t>
      </w:r>
      <w:r w:rsidRPr="00CF74BA">
        <w:rPr>
          <w:rFonts w:cs="David" w:hint="cs"/>
          <w:rtl/>
        </w:rPr>
        <w:t xml:space="preserve"> למשל מהמקרה שקרה לי ביום חמישי האחרון, שיכול לקרות מחר לכולנו, שתוך 20 דקות מאז המקרה, כל כלי התקשורת היו מפוצצים. מעניין מי היו המדליפים. </w:t>
      </w:r>
    </w:p>
    <w:p w14:paraId="677CB54B" w14:textId="77777777" w:rsidR="00CF74BA" w:rsidRPr="00CF74BA" w:rsidRDefault="00CF74BA" w:rsidP="00CF74BA">
      <w:pPr>
        <w:bidi/>
        <w:jc w:val="both"/>
        <w:rPr>
          <w:rFonts w:cs="David" w:hint="cs"/>
          <w:rtl/>
        </w:rPr>
      </w:pPr>
    </w:p>
    <w:p w14:paraId="3643F9BB" w14:textId="77777777" w:rsidR="00CF74BA" w:rsidRPr="00CF74BA" w:rsidRDefault="00CF74BA" w:rsidP="00CF74BA">
      <w:pPr>
        <w:bidi/>
        <w:ind w:firstLine="567"/>
        <w:jc w:val="both"/>
        <w:rPr>
          <w:rFonts w:cs="David" w:hint="cs"/>
          <w:rtl/>
        </w:rPr>
      </w:pPr>
      <w:r w:rsidRPr="00CF74BA">
        <w:rPr>
          <w:rFonts w:cs="David" w:hint="cs"/>
          <w:rtl/>
        </w:rPr>
        <w:t>הגיע הזמן לדבר על זה באומץ-לב, בצורה ברורה, כי היום זה יורם מרציאנו, מחר זה מרגי, ומחרתיים זה יגע בכולנו.</w:t>
      </w:r>
    </w:p>
    <w:p w14:paraId="68D03B98" w14:textId="77777777" w:rsidR="00CF74BA" w:rsidRPr="00CF74BA" w:rsidRDefault="00CF74BA" w:rsidP="00CF74BA">
      <w:pPr>
        <w:bidi/>
        <w:jc w:val="both"/>
        <w:rPr>
          <w:rFonts w:cs="David" w:hint="cs"/>
          <w:rtl/>
        </w:rPr>
      </w:pPr>
    </w:p>
    <w:p w14:paraId="178B2D0F" w14:textId="77777777" w:rsidR="00CF74BA" w:rsidRPr="00CF74BA" w:rsidRDefault="00CF74BA" w:rsidP="00CF74BA">
      <w:pPr>
        <w:bidi/>
        <w:jc w:val="both"/>
        <w:rPr>
          <w:rFonts w:cs="David" w:hint="cs"/>
          <w:rtl/>
        </w:rPr>
      </w:pPr>
      <w:r w:rsidRPr="00CF74BA">
        <w:rPr>
          <w:rFonts w:cs="David" w:hint="cs"/>
          <w:rtl/>
        </w:rPr>
        <w:tab/>
        <w:t xml:space="preserve">לכן, אני אומר </w:t>
      </w:r>
      <w:r w:rsidRPr="00CF74BA">
        <w:rPr>
          <w:rFonts w:cs="David"/>
          <w:rtl/>
        </w:rPr>
        <w:t>–</w:t>
      </w:r>
      <w:r w:rsidRPr="00CF74BA">
        <w:rPr>
          <w:rFonts w:cs="David" w:hint="cs"/>
          <w:rtl/>
        </w:rPr>
        <w:t xml:space="preserve"> פה אנחנו מתחילים לדבר על הירידה של אמון הציבור. </w:t>
      </w:r>
    </w:p>
    <w:p w14:paraId="514C4F12"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77824F56" w14:textId="77777777" w:rsidR="00CF74BA" w:rsidRPr="00CF74BA" w:rsidRDefault="00CF74BA" w:rsidP="00CF74BA">
      <w:pPr>
        <w:bidi/>
        <w:jc w:val="both"/>
        <w:rPr>
          <w:rFonts w:cs="David" w:hint="cs"/>
          <w:u w:val="single"/>
          <w:rtl/>
        </w:rPr>
      </w:pPr>
    </w:p>
    <w:p w14:paraId="5D2A825D" w14:textId="77777777" w:rsidR="00CF74BA" w:rsidRPr="00CF74BA" w:rsidRDefault="00CF74BA" w:rsidP="00CF74BA">
      <w:pPr>
        <w:bidi/>
        <w:jc w:val="both"/>
        <w:rPr>
          <w:rFonts w:cs="David" w:hint="cs"/>
          <w:rtl/>
        </w:rPr>
      </w:pPr>
      <w:r w:rsidRPr="00CF74BA">
        <w:rPr>
          <w:rFonts w:cs="David" w:hint="cs"/>
          <w:rtl/>
        </w:rPr>
        <w:tab/>
        <w:t xml:space="preserve">תודה. חבר הכנסת פינס-פז, יש פה אי-הבנה. הנושא עבר לוועדת הכנסת מדיון במליאה, בעקבות הצעה לסדר-היום. </w:t>
      </w:r>
    </w:p>
    <w:p w14:paraId="42D807D2" w14:textId="77777777" w:rsidR="00CF74BA" w:rsidRPr="00CF74BA" w:rsidRDefault="00CF74BA" w:rsidP="00CF74BA">
      <w:pPr>
        <w:bidi/>
        <w:jc w:val="both"/>
        <w:rPr>
          <w:rFonts w:cs="David" w:hint="cs"/>
          <w:rtl/>
        </w:rPr>
      </w:pPr>
    </w:p>
    <w:p w14:paraId="74B0DB8D" w14:textId="77777777" w:rsidR="00CF74BA" w:rsidRPr="00CF74BA" w:rsidRDefault="00CF74BA" w:rsidP="00CF74BA">
      <w:pPr>
        <w:bidi/>
        <w:jc w:val="both"/>
        <w:rPr>
          <w:rFonts w:cs="David" w:hint="cs"/>
          <w:rtl/>
        </w:rPr>
      </w:pPr>
      <w:r w:rsidRPr="00CF74BA">
        <w:rPr>
          <w:rFonts w:cs="David" w:hint="cs"/>
          <w:rtl/>
        </w:rPr>
        <w:tab/>
        <w:t xml:space="preserve">אלה שמאחרים </w:t>
      </w:r>
      <w:r w:rsidRPr="00CF74BA">
        <w:rPr>
          <w:rFonts w:cs="David"/>
          <w:rtl/>
        </w:rPr>
        <w:t>–</w:t>
      </w:r>
      <w:r w:rsidRPr="00CF74BA">
        <w:rPr>
          <w:rFonts w:cs="David" w:hint="cs"/>
          <w:rtl/>
        </w:rPr>
        <w:t xml:space="preserve"> אף פעם לא שומעים את הביקורת; אלה שבאים בזמן שומעים את הביקורת. סוף סוף יש לכם יושב-ראש ועדת כנסת ותיק </w:t>
      </w:r>
      <w:r w:rsidRPr="00CF74BA">
        <w:rPr>
          <w:rFonts w:cs="David"/>
          <w:rtl/>
        </w:rPr>
        <w:t>–</w:t>
      </w:r>
      <w:r w:rsidRPr="00CF74BA">
        <w:rPr>
          <w:rFonts w:cs="David" w:hint="cs"/>
          <w:rtl/>
        </w:rPr>
        <w:t xml:space="preserve"> שבוע בתפקיד </w:t>
      </w:r>
      <w:r w:rsidRPr="00CF74BA">
        <w:rPr>
          <w:rFonts w:cs="David"/>
          <w:rtl/>
        </w:rPr>
        <w:t>–</w:t>
      </w:r>
      <w:r w:rsidRPr="00CF74BA">
        <w:rPr>
          <w:rFonts w:cs="David" w:hint="cs"/>
          <w:rtl/>
        </w:rPr>
        <w:t xml:space="preserve"> הביא את הנושא לדיון, ואתה מטיח בו ביקורת. </w:t>
      </w:r>
    </w:p>
    <w:p w14:paraId="3FE3AF60" w14:textId="77777777" w:rsidR="00CF74BA" w:rsidRPr="00CF74BA" w:rsidRDefault="00CF74BA" w:rsidP="00CF74BA">
      <w:pPr>
        <w:bidi/>
        <w:jc w:val="both"/>
        <w:rPr>
          <w:rFonts w:cs="David" w:hint="cs"/>
          <w:rtl/>
        </w:rPr>
      </w:pPr>
    </w:p>
    <w:p w14:paraId="1CCBD928" w14:textId="77777777" w:rsidR="00CF74BA" w:rsidRPr="00CF74BA" w:rsidRDefault="00CF74BA" w:rsidP="00CF74BA">
      <w:pPr>
        <w:bidi/>
        <w:jc w:val="both"/>
        <w:rPr>
          <w:rFonts w:cs="David" w:hint="cs"/>
          <w:rtl/>
        </w:rPr>
      </w:pPr>
      <w:r w:rsidRPr="00CF74BA">
        <w:rPr>
          <w:rFonts w:cs="David" w:hint="cs"/>
          <w:rtl/>
        </w:rPr>
        <w:tab/>
        <w:t>אני מביא את זה היום, ואביא זאת בשבוע הבא לדיון בוועדת הכנסת.</w:t>
      </w:r>
    </w:p>
    <w:p w14:paraId="5356A0DB"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אופיר פינס-פז:</w:t>
      </w:r>
    </w:p>
    <w:p w14:paraId="3D65DCC8" w14:textId="77777777" w:rsidR="00CF74BA" w:rsidRPr="00CF74BA" w:rsidRDefault="00CF74BA" w:rsidP="00CF74BA">
      <w:pPr>
        <w:bidi/>
        <w:jc w:val="both"/>
        <w:rPr>
          <w:rFonts w:cs="David" w:hint="cs"/>
          <w:rtl/>
        </w:rPr>
      </w:pPr>
    </w:p>
    <w:p w14:paraId="07D3BBBA" w14:textId="77777777" w:rsidR="00CF74BA" w:rsidRPr="00CF74BA" w:rsidRDefault="00CF74BA" w:rsidP="00CF74BA">
      <w:pPr>
        <w:bidi/>
        <w:jc w:val="both"/>
        <w:rPr>
          <w:rFonts w:cs="David" w:hint="cs"/>
          <w:rtl/>
        </w:rPr>
      </w:pPr>
      <w:r w:rsidRPr="00CF74BA">
        <w:rPr>
          <w:rFonts w:cs="David" w:hint="cs"/>
          <w:rtl/>
        </w:rPr>
        <w:tab/>
        <w:t xml:space="preserve">אדוני היושב-ראש, תחשבו על פורמט לדיון. </w:t>
      </w:r>
    </w:p>
    <w:p w14:paraId="60D58498"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היו"ר יעקב מרגי:</w:t>
      </w:r>
    </w:p>
    <w:p w14:paraId="7A4C93A2" w14:textId="77777777" w:rsidR="00CF74BA" w:rsidRPr="00CF74BA" w:rsidRDefault="00CF74BA" w:rsidP="00CF74BA">
      <w:pPr>
        <w:bidi/>
        <w:jc w:val="both"/>
        <w:rPr>
          <w:rFonts w:cs="David" w:hint="cs"/>
          <w:rtl/>
        </w:rPr>
      </w:pPr>
    </w:p>
    <w:p w14:paraId="66C89494" w14:textId="77777777" w:rsidR="00CF74BA" w:rsidRPr="00CF74BA" w:rsidRDefault="00CF74BA" w:rsidP="00CF74BA">
      <w:pPr>
        <w:bidi/>
        <w:jc w:val="both"/>
        <w:rPr>
          <w:rFonts w:cs="David" w:hint="cs"/>
          <w:rtl/>
        </w:rPr>
      </w:pPr>
      <w:r w:rsidRPr="00CF74BA">
        <w:rPr>
          <w:rFonts w:cs="David" w:hint="cs"/>
          <w:rtl/>
        </w:rPr>
        <w:tab/>
        <w:t>ברור. מי בעד לקיים דיון בנושא בוועדת הכנסת? מי מתנגד? מי נמנע?</w:t>
      </w:r>
    </w:p>
    <w:p w14:paraId="37F8CCCE" w14:textId="77777777" w:rsidR="00CF74BA" w:rsidRPr="00CF74BA" w:rsidRDefault="00CF74BA" w:rsidP="00CF74BA">
      <w:pPr>
        <w:bidi/>
        <w:jc w:val="both"/>
        <w:rPr>
          <w:rFonts w:cs="David" w:hint="cs"/>
          <w:b/>
          <w:bCs/>
          <w:rtl/>
        </w:rPr>
      </w:pPr>
      <w:r w:rsidRPr="00CF74BA">
        <w:rPr>
          <w:rFonts w:cs="David"/>
          <w:rtl/>
        </w:rPr>
        <w:br/>
      </w:r>
      <w:r w:rsidRPr="00CF74BA">
        <w:rPr>
          <w:rFonts w:cs="David" w:hint="cs"/>
          <w:b/>
          <w:bCs/>
          <w:rtl/>
        </w:rPr>
        <w:t>ה צ ב ע ה</w:t>
      </w:r>
    </w:p>
    <w:p w14:paraId="5ED5C8E9" w14:textId="77777777" w:rsidR="00CF74BA" w:rsidRPr="00CF74BA" w:rsidRDefault="00CF74BA" w:rsidP="00CF74BA">
      <w:pPr>
        <w:bidi/>
        <w:jc w:val="both"/>
        <w:rPr>
          <w:rFonts w:cs="David" w:hint="cs"/>
          <w:b/>
          <w:bCs/>
          <w:rtl/>
        </w:rPr>
      </w:pPr>
    </w:p>
    <w:p w14:paraId="4A8976D3" w14:textId="77777777" w:rsidR="00CF74BA" w:rsidRPr="00CF74BA" w:rsidRDefault="00CF74BA" w:rsidP="00CF74BA">
      <w:pPr>
        <w:bidi/>
        <w:jc w:val="both"/>
        <w:rPr>
          <w:rFonts w:cs="David" w:hint="cs"/>
          <w:rtl/>
        </w:rPr>
      </w:pPr>
      <w:r w:rsidRPr="00CF74BA">
        <w:rPr>
          <w:rFonts w:cs="David" w:hint="cs"/>
          <w:rtl/>
        </w:rPr>
        <w:t xml:space="preserve">בעד </w:t>
      </w:r>
      <w:r w:rsidRPr="00CF74BA">
        <w:rPr>
          <w:rFonts w:cs="David"/>
          <w:rtl/>
        </w:rPr>
        <w:t>–</w:t>
      </w:r>
      <w:r w:rsidRPr="00CF74BA">
        <w:rPr>
          <w:rFonts w:cs="David" w:hint="cs"/>
          <w:rtl/>
        </w:rPr>
        <w:t xml:space="preserve"> 12</w:t>
      </w:r>
    </w:p>
    <w:p w14:paraId="16A050E0"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אין</w:t>
      </w:r>
    </w:p>
    <w:p w14:paraId="1F4B5B26"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אין</w:t>
      </w:r>
    </w:p>
    <w:p w14:paraId="28F47601" w14:textId="77777777" w:rsidR="00CF74BA" w:rsidRPr="00CF74BA" w:rsidRDefault="00CF74BA" w:rsidP="00CF74BA">
      <w:pPr>
        <w:bidi/>
        <w:jc w:val="both"/>
        <w:rPr>
          <w:rFonts w:cs="David" w:hint="cs"/>
          <w:rtl/>
        </w:rPr>
      </w:pPr>
      <w:r w:rsidRPr="00CF74BA">
        <w:rPr>
          <w:rFonts w:cs="David" w:hint="cs"/>
          <w:rtl/>
        </w:rPr>
        <w:t>הבקשה להעביר את ההצעה לסדר-היום בנושא: "ירידת אמון הציבור במוסדות השלטון" לוועדת הכנסת נתקבלה.</w:t>
      </w:r>
    </w:p>
    <w:p w14:paraId="455FDCDB" w14:textId="77777777" w:rsidR="00CF74BA" w:rsidRPr="00CF74BA" w:rsidRDefault="00CF74BA" w:rsidP="00CF74BA">
      <w:pPr>
        <w:bidi/>
        <w:jc w:val="both"/>
        <w:rPr>
          <w:rFonts w:cs="David" w:hint="cs"/>
          <w:rtl/>
        </w:rPr>
      </w:pPr>
    </w:p>
    <w:p w14:paraId="09A884E5"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20FEF5AC" w14:textId="77777777" w:rsidR="00CF74BA" w:rsidRPr="00CF74BA" w:rsidRDefault="00CF74BA" w:rsidP="00CF74BA">
      <w:pPr>
        <w:bidi/>
        <w:jc w:val="both"/>
        <w:rPr>
          <w:rFonts w:cs="David" w:hint="cs"/>
          <w:u w:val="single"/>
          <w:rtl/>
        </w:rPr>
      </w:pPr>
    </w:p>
    <w:p w14:paraId="70238EF7" w14:textId="77777777" w:rsidR="00CF74BA" w:rsidRPr="00CF74BA" w:rsidRDefault="00CF74BA" w:rsidP="00CF74BA">
      <w:pPr>
        <w:bidi/>
        <w:jc w:val="both"/>
        <w:rPr>
          <w:rFonts w:cs="David" w:hint="cs"/>
          <w:rtl/>
        </w:rPr>
      </w:pPr>
      <w:r w:rsidRPr="00CF74BA">
        <w:rPr>
          <w:rFonts w:cs="David" w:hint="cs"/>
          <w:rtl/>
        </w:rPr>
        <w:tab/>
        <w:t>פה אחד, 12 בעד, הבקשה אושרה.</w:t>
      </w:r>
    </w:p>
    <w:p w14:paraId="1F307E83" w14:textId="77777777" w:rsidR="00CF74BA" w:rsidRPr="00CF74BA" w:rsidRDefault="00CF74BA" w:rsidP="00CF74BA">
      <w:pPr>
        <w:bidi/>
        <w:jc w:val="both"/>
        <w:rPr>
          <w:rFonts w:cs="David"/>
          <w:rtl/>
        </w:rPr>
      </w:pPr>
      <w:r w:rsidRPr="00CF74BA">
        <w:rPr>
          <w:rFonts w:cs="David"/>
          <w:rtl/>
        </w:rPr>
        <w:br/>
      </w:r>
    </w:p>
    <w:p w14:paraId="227226E8" w14:textId="77777777" w:rsidR="00CF74BA" w:rsidRPr="00CF74BA" w:rsidRDefault="00CF74BA" w:rsidP="00CF74BA">
      <w:pPr>
        <w:bidi/>
        <w:jc w:val="both"/>
        <w:rPr>
          <w:rFonts w:cs="David" w:hint="cs"/>
          <w:rtl/>
        </w:rPr>
      </w:pPr>
    </w:p>
    <w:p w14:paraId="104B586B" w14:textId="77777777" w:rsidR="00CF74BA" w:rsidRPr="00CF74BA" w:rsidRDefault="00CF74BA" w:rsidP="00CF74BA">
      <w:pPr>
        <w:numPr>
          <w:ilvl w:val="0"/>
          <w:numId w:val="5"/>
        </w:numPr>
        <w:bidi/>
        <w:ind w:right="0"/>
        <w:jc w:val="both"/>
        <w:rPr>
          <w:rFonts w:cs="David"/>
          <w:b/>
          <w:bCs/>
          <w:u w:val="single"/>
          <w:rtl/>
        </w:rPr>
      </w:pPr>
      <w:r w:rsidRPr="00CF74BA">
        <w:rPr>
          <w:rFonts w:cs="David"/>
          <w:rtl/>
        </w:rPr>
        <w:br w:type="page"/>
      </w:r>
      <w:r w:rsidRPr="00CF74BA">
        <w:rPr>
          <w:rFonts w:cs="David" w:hint="cs"/>
          <w:b/>
          <w:bCs/>
          <w:u w:val="single"/>
          <w:rtl/>
        </w:rPr>
        <w:t>המלצת ועדת הכנסת בדבר ישיבת הכנסת ביום שני, ערב תשעה באב</w:t>
      </w:r>
    </w:p>
    <w:p w14:paraId="358BB4F2" w14:textId="77777777" w:rsidR="00CF74BA" w:rsidRPr="00CF74BA" w:rsidRDefault="00CF74BA" w:rsidP="00CF74BA">
      <w:pPr>
        <w:bidi/>
        <w:jc w:val="both"/>
        <w:rPr>
          <w:rFonts w:cs="David" w:hint="cs"/>
          <w:rtl/>
        </w:rPr>
      </w:pPr>
    </w:p>
    <w:p w14:paraId="4BA98AF8"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42452AE1" w14:textId="77777777" w:rsidR="00CF74BA" w:rsidRPr="00CF74BA" w:rsidRDefault="00CF74BA" w:rsidP="00CF74BA">
      <w:pPr>
        <w:bidi/>
        <w:jc w:val="both"/>
        <w:rPr>
          <w:rFonts w:cs="David" w:hint="cs"/>
          <w:u w:val="single"/>
          <w:rtl/>
        </w:rPr>
      </w:pPr>
    </w:p>
    <w:p w14:paraId="728ACAF5" w14:textId="77777777" w:rsidR="00CF74BA" w:rsidRPr="00CF74BA" w:rsidRDefault="00CF74BA" w:rsidP="00CF74BA">
      <w:pPr>
        <w:bidi/>
        <w:jc w:val="both"/>
        <w:rPr>
          <w:rFonts w:cs="David" w:hint="cs"/>
          <w:rtl/>
        </w:rPr>
      </w:pPr>
      <w:r w:rsidRPr="00CF74BA">
        <w:rPr>
          <w:rFonts w:cs="David" w:hint="cs"/>
          <w:rtl/>
        </w:rPr>
        <w:tab/>
        <w:t xml:space="preserve">ועדת הכנסת </w:t>
      </w:r>
      <w:r w:rsidRPr="00CF74BA">
        <w:rPr>
          <w:rFonts w:cs="David"/>
          <w:rtl/>
        </w:rPr>
        <w:t>–</w:t>
      </w:r>
      <w:r w:rsidRPr="00CF74BA">
        <w:rPr>
          <w:rFonts w:cs="David" w:hint="cs"/>
          <w:rtl/>
        </w:rPr>
        <w:t xml:space="preserve"> כשהיה על סדר-היום נושא מועדי הכנסים במושב השני של הכנסת השבע-עשרה </w:t>
      </w:r>
      <w:r w:rsidRPr="00CF74BA">
        <w:rPr>
          <w:rFonts w:cs="David"/>
          <w:rtl/>
        </w:rPr>
        <w:t>–</w:t>
      </w:r>
      <w:r w:rsidRPr="00CF74BA">
        <w:rPr>
          <w:rFonts w:cs="David" w:hint="cs"/>
          <w:rtl/>
        </w:rPr>
        <w:t xml:space="preserve"> דיברה על תשעה באב ועל ערב תשעה באב. </w:t>
      </w:r>
    </w:p>
    <w:p w14:paraId="5199154F" w14:textId="77777777" w:rsidR="00CF74BA" w:rsidRPr="00CF74BA" w:rsidRDefault="00CF74BA" w:rsidP="00CF74BA">
      <w:pPr>
        <w:bidi/>
        <w:jc w:val="both"/>
        <w:rPr>
          <w:rFonts w:cs="David" w:hint="cs"/>
          <w:rtl/>
        </w:rPr>
      </w:pPr>
    </w:p>
    <w:p w14:paraId="78D35EB9" w14:textId="77777777" w:rsidR="00CF74BA" w:rsidRPr="00CF74BA" w:rsidRDefault="00CF74BA" w:rsidP="00CF74BA">
      <w:pPr>
        <w:bidi/>
        <w:jc w:val="both"/>
        <w:rPr>
          <w:rFonts w:cs="David" w:hint="cs"/>
          <w:rtl/>
        </w:rPr>
      </w:pPr>
      <w:r w:rsidRPr="00CF74BA">
        <w:rPr>
          <w:rFonts w:cs="David" w:hint="cs"/>
          <w:rtl/>
        </w:rPr>
        <w:tab/>
        <w:t xml:space="preserve">המלצנו ליושבת-ראש הכנסת שביום שני, ערב תשעה באב, הדיון ייפתח בשעה 11:00 לפני הצהרים עד השעה 16:00. </w:t>
      </w:r>
    </w:p>
    <w:p w14:paraId="5FE5D60B" w14:textId="77777777" w:rsidR="00CF74BA" w:rsidRPr="00CF74BA" w:rsidRDefault="00CF74BA" w:rsidP="00CF74BA">
      <w:pPr>
        <w:bidi/>
        <w:jc w:val="both"/>
        <w:rPr>
          <w:rFonts w:cs="David" w:hint="cs"/>
          <w:rtl/>
        </w:rPr>
      </w:pPr>
    </w:p>
    <w:p w14:paraId="0F514123" w14:textId="77777777" w:rsidR="00CF74BA" w:rsidRPr="00CF74BA" w:rsidRDefault="00CF74BA" w:rsidP="00CF74BA">
      <w:pPr>
        <w:bidi/>
        <w:ind w:firstLine="567"/>
        <w:jc w:val="both"/>
        <w:rPr>
          <w:rFonts w:cs="David" w:hint="cs"/>
          <w:rtl/>
        </w:rPr>
      </w:pPr>
      <w:r w:rsidRPr="00CF74BA">
        <w:rPr>
          <w:rFonts w:cs="David" w:hint="cs"/>
          <w:rtl/>
        </w:rPr>
        <w:t xml:space="preserve">הקביעה היתה שהמליאה תיפתח בשעה 10:00 בבוקר ותסתיים בשעה 13:00, משום שהצום נכנס משעת השקיעה של יום לפני כן. </w:t>
      </w:r>
    </w:p>
    <w:p w14:paraId="3B3C86B9"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1C094B17" w14:textId="77777777" w:rsidR="00CF74BA" w:rsidRPr="00CF74BA" w:rsidRDefault="00CF74BA" w:rsidP="00CF74BA">
      <w:pPr>
        <w:bidi/>
        <w:jc w:val="both"/>
        <w:rPr>
          <w:rFonts w:cs="David" w:hint="cs"/>
          <w:u w:val="single"/>
          <w:rtl/>
        </w:rPr>
      </w:pPr>
    </w:p>
    <w:p w14:paraId="2B9269B4" w14:textId="77777777" w:rsidR="00CF74BA" w:rsidRPr="00CF74BA" w:rsidRDefault="00CF74BA" w:rsidP="00CF74BA">
      <w:pPr>
        <w:bidi/>
        <w:jc w:val="both"/>
        <w:rPr>
          <w:rFonts w:cs="David" w:hint="cs"/>
          <w:rtl/>
        </w:rPr>
      </w:pPr>
      <w:r w:rsidRPr="00CF74BA">
        <w:rPr>
          <w:rFonts w:cs="David" w:hint="cs"/>
          <w:rtl/>
        </w:rPr>
        <w:tab/>
        <w:t xml:space="preserve"> אבל למה מ- 10:00 עד 13:00?</w:t>
      </w:r>
    </w:p>
    <w:p w14:paraId="2AEDE8A5"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0402DC02" w14:textId="77777777" w:rsidR="00CF74BA" w:rsidRPr="00CF74BA" w:rsidRDefault="00CF74BA" w:rsidP="00CF74BA">
      <w:pPr>
        <w:bidi/>
        <w:jc w:val="both"/>
        <w:rPr>
          <w:rFonts w:cs="David" w:hint="cs"/>
          <w:u w:val="single"/>
          <w:rtl/>
        </w:rPr>
      </w:pPr>
    </w:p>
    <w:p w14:paraId="7CBEF8F0" w14:textId="77777777" w:rsidR="00CF74BA" w:rsidRPr="00CF74BA" w:rsidRDefault="00CF74BA" w:rsidP="00CF74BA">
      <w:pPr>
        <w:bidi/>
        <w:jc w:val="both"/>
        <w:rPr>
          <w:rFonts w:cs="David" w:hint="cs"/>
          <w:rtl/>
        </w:rPr>
      </w:pPr>
      <w:r w:rsidRPr="00CF74BA">
        <w:rPr>
          <w:rFonts w:cs="David" w:hint="cs"/>
          <w:rtl/>
        </w:rPr>
        <w:tab/>
        <w:t xml:space="preserve">זה כבר עבר. כפי שציינתי, ההצעה היתה שהמליאה תיפתח בשעה 11:00 ותסתיים ב- 16:00. </w:t>
      </w:r>
    </w:p>
    <w:p w14:paraId="45610294"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35ACB71E" w14:textId="77777777" w:rsidR="00CF74BA" w:rsidRPr="00CF74BA" w:rsidRDefault="00CF74BA" w:rsidP="00CF74BA">
      <w:pPr>
        <w:bidi/>
        <w:jc w:val="both"/>
        <w:rPr>
          <w:rFonts w:cs="David" w:hint="cs"/>
          <w:u w:val="single"/>
          <w:rtl/>
        </w:rPr>
      </w:pPr>
    </w:p>
    <w:p w14:paraId="3DF9BB16" w14:textId="77777777" w:rsidR="00CF74BA" w:rsidRPr="00CF74BA" w:rsidRDefault="00CF74BA" w:rsidP="00CF74BA">
      <w:pPr>
        <w:bidi/>
        <w:jc w:val="both"/>
        <w:rPr>
          <w:rFonts w:cs="David" w:hint="cs"/>
          <w:rtl/>
        </w:rPr>
      </w:pPr>
      <w:r w:rsidRPr="00CF74BA">
        <w:rPr>
          <w:rFonts w:cs="David" w:hint="cs"/>
          <w:rtl/>
        </w:rPr>
        <w:tab/>
        <w:t xml:space="preserve"> מ- 11:00 עד 16:00 זה הגיוני. </w:t>
      </w:r>
    </w:p>
    <w:p w14:paraId="308B15E2"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62D33F3D" w14:textId="77777777" w:rsidR="00CF74BA" w:rsidRPr="00CF74BA" w:rsidRDefault="00CF74BA" w:rsidP="00CF74BA">
      <w:pPr>
        <w:bidi/>
        <w:jc w:val="both"/>
        <w:rPr>
          <w:rFonts w:cs="David" w:hint="cs"/>
          <w:u w:val="single"/>
          <w:rtl/>
        </w:rPr>
      </w:pPr>
    </w:p>
    <w:p w14:paraId="5D2DF394" w14:textId="77777777" w:rsidR="00CF74BA" w:rsidRPr="00CF74BA" w:rsidRDefault="00CF74BA" w:rsidP="00CF74BA">
      <w:pPr>
        <w:bidi/>
        <w:jc w:val="both"/>
        <w:rPr>
          <w:rFonts w:cs="David" w:hint="cs"/>
          <w:rtl/>
        </w:rPr>
      </w:pPr>
      <w:r w:rsidRPr="00CF74BA">
        <w:rPr>
          <w:rFonts w:cs="David" w:hint="cs"/>
          <w:rtl/>
        </w:rPr>
        <w:tab/>
        <w:t xml:space="preserve">אבל יש אנשים שגרים רחוק, לא כולם ירושלמים. אני חושב ש- 10:00 עד 13:00 זה סביר. </w:t>
      </w:r>
    </w:p>
    <w:p w14:paraId="46E66E99"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איל ינון:</w:t>
      </w:r>
    </w:p>
    <w:p w14:paraId="112DCAC3" w14:textId="77777777" w:rsidR="00CF74BA" w:rsidRPr="00CF74BA" w:rsidRDefault="00CF74BA" w:rsidP="00CF74BA">
      <w:pPr>
        <w:bidi/>
        <w:jc w:val="both"/>
        <w:rPr>
          <w:rFonts w:cs="David" w:hint="cs"/>
          <w:rtl/>
        </w:rPr>
      </w:pPr>
    </w:p>
    <w:p w14:paraId="24C852E3" w14:textId="77777777" w:rsidR="00CF74BA" w:rsidRPr="00CF74BA" w:rsidRDefault="00CF74BA" w:rsidP="00CF74BA">
      <w:pPr>
        <w:bidi/>
        <w:jc w:val="both"/>
        <w:rPr>
          <w:rFonts w:cs="David" w:hint="cs"/>
          <w:rtl/>
        </w:rPr>
      </w:pPr>
      <w:r w:rsidRPr="00CF74BA">
        <w:rPr>
          <w:rFonts w:cs="David" w:hint="cs"/>
          <w:rtl/>
        </w:rPr>
        <w:tab/>
        <w:t xml:space="preserve">זאת ההמלצה לנשיאות. </w:t>
      </w:r>
    </w:p>
    <w:p w14:paraId="3420A336"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היו"ר יעקב מרגי:</w:t>
      </w:r>
    </w:p>
    <w:p w14:paraId="632212CD" w14:textId="77777777" w:rsidR="00CF74BA" w:rsidRPr="00CF74BA" w:rsidRDefault="00CF74BA" w:rsidP="00CF74BA">
      <w:pPr>
        <w:bidi/>
        <w:jc w:val="both"/>
        <w:rPr>
          <w:rFonts w:cs="David" w:hint="cs"/>
          <w:rtl/>
        </w:rPr>
      </w:pPr>
    </w:p>
    <w:p w14:paraId="2D38278D" w14:textId="77777777" w:rsidR="00CF74BA" w:rsidRPr="00CF74BA" w:rsidRDefault="00CF74BA" w:rsidP="00CF74BA">
      <w:pPr>
        <w:bidi/>
        <w:jc w:val="both"/>
        <w:rPr>
          <w:rFonts w:cs="David" w:hint="cs"/>
          <w:rtl/>
        </w:rPr>
      </w:pPr>
      <w:r w:rsidRPr="00CF74BA">
        <w:rPr>
          <w:rFonts w:cs="David" w:hint="cs"/>
          <w:rtl/>
        </w:rPr>
        <w:tab/>
        <w:t xml:space="preserve">באותה ישיבה המלצנו ליושבת-ראש הכנסת ולסגנים </w:t>
      </w:r>
      <w:r w:rsidRPr="00CF74BA">
        <w:rPr>
          <w:rFonts w:cs="David"/>
          <w:rtl/>
        </w:rPr>
        <w:t>–</w:t>
      </w:r>
      <w:r w:rsidRPr="00CF74BA">
        <w:rPr>
          <w:rFonts w:cs="David" w:hint="cs"/>
          <w:rtl/>
        </w:rPr>
        <w:t xml:space="preserve"> לנשיאות </w:t>
      </w:r>
      <w:r w:rsidRPr="00CF74BA">
        <w:rPr>
          <w:rFonts w:cs="David"/>
          <w:rtl/>
        </w:rPr>
        <w:t>–</w:t>
      </w:r>
      <w:r w:rsidRPr="00CF74BA">
        <w:rPr>
          <w:rFonts w:cs="David" w:hint="cs"/>
          <w:rtl/>
        </w:rPr>
        <w:t xml:space="preserve"> כך: ישיבת הכנסת ביום שני, ערב תשעה באב, תיפתח בשעה 10:00 בבוקר ותסתיים בשעה 13:00. </w:t>
      </w:r>
    </w:p>
    <w:p w14:paraId="5E522755"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10BBE34A" w14:textId="77777777" w:rsidR="00CF74BA" w:rsidRPr="00CF74BA" w:rsidRDefault="00CF74BA" w:rsidP="00CF74BA">
      <w:pPr>
        <w:bidi/>
        <w:jc w:val="both"/>
        <w:rPr>
          <w:rFonts w:cs="David" w:hint="cs"/>
          <w:u w:val="single"/>
          <w:rtl/>
        </w:rPr>
      </w:pPr>
    </w:p>
    <w:p w14:paraId="130B4795" w14:textId="77777777" w:rsidR="00CF74BA" w:rsidRPr="00CF74BA" w:rsidRDefault="00CF74BA" w:rsidP="00CF74BA">
      <w:pPr>
        <w:bidi/>
        <w:jc w:val="both"/>
        <w:rPr>
          <w:rFonts w:cs="David" w:hint="cs"/>
          <w:rtl/>
        </w:rPr>
      </w:pPr>
      <w:r w:rsidRPr="00CF74BA">
        <w:rPr>
          <w:rFonts w:cs="David" w:hint="cs"/>
          <w:rtl/>
        </w:rPr>
        <w:tab/>
        <w:t xml:space="preserve"> אני מציע בעניין הזה להפעיל שיקול-דעת נוסף. מאוד חשוב לי להתחשב בכל הנושא של תשעה באב, אבל אנחנו חייבים לראות באיזה קונטקסט אנחנו נמצאים כשאנחנו מדברים על היקף השעות, כי מה קורה? </w:t>
      </w:r>
    </w:p>
    <w:p w14:paraId="32C5CD5C" w14:textId="77777777" w:rsidR="00CF74BA" w:rsidRPr="00CF74BA" w:rsidRDefault="00CF74BA" w:rsidP="00CF74BA">
      <w:pPr>
        <w:bidi/>
        <w:jc w:val="both"/>
        <w:rPr>
          <w:rFonts w:cs="David" w:hint="cs"/>
          <w:rtl/>
        </w:rPr>
      </w:pPr>
    </w:p>
    <w:p w14:paraId="69641F08" w14:textId="77777777" w:rsidR="00CF74BA" w:rsidRPr="00CF74BA" w:rsidRDefault="00CF74BA" w:rsidP="00CF74BA">
      <w:pPr>
        <w:bidi/>
        <w:jc w:val="both"/>
        <w:rPr>
          <w:rFonts w:cs="David" w:hint="cs"/>
          <w:rtl/>
        </w:rPr>
      </w:pPr>
      <w:r w:rsidRPr="00CF74BA">
        <w:rPr>
          <w:rFonts w:cs="David" w:hint="cs"/>
          <w:rtl/>
        </w:rPr>
        <w:tab/>
        <w:t xml:space="preserve">אל"ף, שבוע הבא הוא השבוע האחרון של המושב </w:t>
      </w:r>
      <w:r w:rsidRPr="00CF74BA">
        <w:rPr>
          <w:rFonts w:cs="David"/>
          <w:rtl/>
        </w:rPr>
        <w:t>–</w:t>
      </w:r>
      <w:r w:rsidRPr="00CF74BA">
        <w:rPr>
          <w:rFonts w:cs="David" w:hint="cs"/>
          <w:rtl/>
        </w:rPr>
        <w:t xml:space="preserve"> יש לחץ אדיר של דברים שבאים מהוועדות. יש יום אחד שיורד בגלל תשעה באב, דהיינו אנחנו כבר במין יום וחצי.</w:t>
      </w:r>
    </w:p>
    <w:p w14:paraId="4107633A" w14:textId="77777777" w:rsidR="00CF74BA" w:rsidRPr="00CF74BA" w:rsidRDefault="00CF74BA" w:rsidP="00CF74BA">
      <w:pPr>
        <w:bidi/>
        <w:jc w:val="both"/>
        <w:rPr>
          <w:rFonts w:cs="David" w:hint="cs"/>
          <w:rtl/>
        </w:rPr>
      </w:pPr>
    </w:p>
    <w:p w14:paraId="5376826F" w14:textId="77777777" w:rsidR="00CF74BA" w:rsidRPr="00CF74BA" w:rsidRDefault="00CF74BA" w:rsidP="00CF74BA">
      <w:pPr>
        <w:bidi/>
        <w:jc w:val="both"/>
        <w:rPr>
          <w:rFonts w:cs="David" w:hint="cs"/>
          <w:rtl/>
        </w:rPr>
      </w:pPr>
      <w:r w:rsidRPr="00CF74BA">
        <w:rPr>
          <w:rFonts w:cs="David" w:hint="cs"/>
          <w:rtl/>
        </w:rPr>
        <w:tab/>
        <w:t xml:space="preserve">באותו יום, זהו היום הראשון של השבוע, זאת אומרת אם תצביע על אי-אמון, למעשה בכל נושא החקיקה לא תוכל לדון </w:t>
      </w:r>
      <w:r w:rsidRPr="00CF74BA">
        <w:rPr>
          <w:rFonts w:cs="David"/>
          <w:rtl/>
        </w:rPr>
        <w:t>–</w:t>
      </w:r>
      <w:r w:rsidRPr="00CF74BA">
        <w:rPr>
          <w:rFonts w:cs="David" w:hint="cs"/>
          <w:rtl/>
        </w:rPr>
        <w:t xml:space="preserve"> הכל יעבור ליום רביעי. </w:t>
      </w:r>
    </w:p>
    <w:p w14:paraId="0476B86A"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נסים זאב:</w:t>
      </w:r>
    </w:p>
    <w:p w14:paraId="598D770C" w14:textId="77777777" w:rsidR="00CF74BA" w:rsidRPr="00CF74BA" w:rsidRDefault="00CF74BA" w:rsidP="00CF74BA">
      <w:pPr>
        <w:bidi/>
        <w:jc w:val="both"/>
        <w:rPr>
          <w:rFonts w:cs="David" w:hint="cs"/>
          <w:rtl/>
        </w:rPr>
      </w:pPr>
    </w:p>
    <w:p w14:paraId="231CFE93" w14:textId="77777777" w:rsidR="00CF74BA" w:rsidRPr="00CF74BA" w:rsidRDefault="00CF74BA" w:rsidP="00CF74BA">
      <w:pPr>
        <w:bidi/>
        <w:jc w:val="both"/>
        <w:rPr>
          <w:rFonts w:cs="David" w:hint="cs"/>
          <w:rtl/>
        </w:rPr>
      </w:pPr>
      <w:r w:rsidRPr="00CF74BA">
        <w:rPr>
          <w:rFonts w:cs="David" w:hint="cs"/>
          <w:rtl/>
        </w:rPr>
        <w:tab/>
        <w:t xml:space="preserve"> אין אי-אמון בשבוע הבא.</w:t>
      </w:r>
    </w:p>
    <w:p w14:paraId="2A5F0081" w14:textId="77777777" w:rsidR="00CF74BA" w:rsidRPr="00CF74BA" w:rsidRDefault="00CF74BA" w:rsidP="00CF74BA">
      <w:pPr>
        <w:bidi/>
        <w:jc w:val="both"/>
        <w:rPr>
          <w:rFonts w:cs="David"/>
          <w:u w:val="single"/>
          <w:rtl/>
        </w:rPr>
      </w:pPr>
      <w:r w:rsidRPr="00CF74BA">
        <w:rPr>
          <w:rFonts w:cs="David"/>
          <w:rtl/>
        </w:rPr>
        <w:br/>
      </w:r>
    </w:p>
    <w:p w14:paraId="19A32A0F" w14:textId="77777777" w:rsidR="00CF74BA" w:rsidRPr="00CF74BA" w:rsidRDefault="00CF74BA" w:rsidP="00CF74BA">
      <w:pPr>
        <w:bidi/>
        <w:jc w:val="both"/>
        <w:rPr>
          <w:rFonts w:cs="David" w:hint="cs"/>
          <w:u w:val="single"/>
          <w:rtl/>
        </w:rPr>
      </w:pPr>
      <w:r w:rsidRPr="00CF74BA">
        <w:rPr>
          <w:rFonts w:cs="David"/>
          <w:u w:val="single"/>
          <w:rtl/>
        </w:rPr>
        <w:br w:type="page"/>
      </w:r>
      <w:r w:rsidRPr="00CF74BA">
        <w:rPr>
          <w:rFonts w:cs="David" w:hint="cs"/>
          <w:u w:val="single"/>
          <w:rtl/>
        </w:rPr>
        <w:t>גדעון סער:</w:t>
      </w:r>
    </w:p>
    <w:p w14:paraId="23914915" w14:textId="77777777" w:rsidR="00CF74BA" w:rsidRPr="00CF74BA" w:rsidRDefault="00CF74BA" w:rsidP="00CF74BA">
      <w:pPr>
        <w:bidi/>
        <w:jc w:val="both"/>
        <w:rPr>
          <w:rFonts w:cs="David" w:hint="cs"/>
          <w:u w:val="single"/>
          <w:rtl/>
        </w:rPr>
      </w:pPr>
    </w:p>
    <w:p w14:paraId="17AD76FC" w14:textId="77777777" w:rsidR="00CF74BA" w:rsidRPr="00CF74BA" w:rsidRDefault="00CF74BA" w:rsidP="00CF74BA">
      <w:pPr>
        <w:bidi/>
        <w:jc w:val="both"/>
        <w:rPr>
          <w:rFonts w:cs="David" w:hint="cs"/>
          <w:rtl/>
        </w:rPr>
      </w:pPr>
      <w:r w:rsidRPr="00CF74BA">
        <w:rPr>
          <w:rFonts w:cs="David" w:hint="cs"/>
          <w:rtl/>
        </w:rPr>
        <w:tab/>
        <w:t xml:space="preserve"> ודאי שיש. בכל שבוע יש אי-אמון, כי אין אמון בממשלה. </w:t>
      </w:r>
    </w:p>
    <w:p w14:paraId="74BA588B" w14:textId="77777777" w:rsidR="00CF74BA" w:rsidRPr="00CF74BA" w:rsidRDefault="00CF74BA" w:rsidP="00CF74BA">
      <w:pPr>
        <w:bidi/>
        <w:jc w:val="both"/>
        <w:rPr>
          <w:rFonts w:cs="David" w:hint="cs"/>
          <w:rtl/>
        </w:rPr>
      </w:pPr>
    </w:p>
    <w:p w14:paraId="2BE3B2C6" w14:textId="77777777" w:rsidR="00CF74BA" w:rsidRPr="00CF74BA" w:rsidRDefault="00CF74BA" w:rsidP="00CF74BA">
      <w:pPr>
        <w:bidi/>
        <w:jc w:val="both"/>
        <w:rPr>
          <w:rFonts w:cs="David" w:hint="cs"/>
          <w:rtl/>
        </w:rPr>
      </w:pPr>
      <w:r w:rsidRPr="00CF74BA">
        <w:rPr>
          <w:rFonts w:cs="David" w:hint="cs"/>
          <w:rtl/>
        </w:rPr>
        <w:tab/>
        <w:t xml:space="preserve">זה יגרום לכך שכל החקיקה כולה </w:t>
      </w:r>
      <w:r w:rsidRPr="00CF74BA">
        <w:rPr>
          <w:rFonts w:cs="David"/>
          <w:rtl/>
        </w:rPr>
        <w:t>–</w:t>
      </w:r>
      <w:r w:rsidRPr="00CF74BA">
        <w:rPr>
          <w:rFonts w:cs="David" w:hint="cs"/>
          <w:rtl/>
        </w:rPr>
        <w:t xml:space="preserve"> מכל הוועדות </w:t>
      </w:r>
      <w:r w:rsidRPr="00CF74BA">
        <w:rPr>
          <w:rFonts w:cs="David"/>
          <w:rtl/>
        </w:rPr>
        <w:t>–</w:t>
      </w:r>
      <w:r w:rsidRPr="00CF74BA">
        <w:rPr>
          <w:rFonts w:cs="David" w:hint="cs"/>
          <w:rtl/>
        </w:rPr>
        <w:t xml:space="preserve"> תתנקז אך ורק ליום רביעי. אני מודיע שאני אשאר פה ביום רביעי אחרון, כרגיל, אבל אני אומר שזה יהיה דבר שהוא לא סביר והוא קיצוני. </w:t>
      </w:r>
    </w:p>
    <w:p w14:paraId="594E2D85" w14:textId="77777777" w:rsidR="00CF74BA" w:rsidRPr="00CF74BA" w:rsidRDefault="00CF74BA" w:rsidP="00CF74BA">
      <w:pPr>
        <w:bidi/>
        <w:jc w:val="both"/>
        <w:rPr>
          <w:rFonts w:cs="David" w:hint="cs"/>
          <w:rtl/>
        </w:rPr>
      </w:pPr>
    </w:p>
    <w:p w14:paraId="27352E1F" w14:textId="77777777" w:rsidR="00CF74BA" w:rsidRPr="00CF74BA" w:rsidRDefault="00CF74BA" w:rsidP="00CF74BA">
      <w:pPr>
        <w:bidi/>
        <w:jc w:val="both"/>
        <w:rPr>
          <w:rFonts w:cs="David" w:hint="cs"/>
          <w:rtl/>
        </w:rPr>
      </w:pPr>
      <w:r w:rsidRPr="00CF74BA">
        <w:rPr>
          <w:rFonts w:cs="David" w:hint="cs"/>
          <w:rtl/>
        </w:rPr>
        <w:tab/>
        <w:t xml:space="preserve">אני לא איש הלכה, אדוני היושב-ראש </w:t>
      </w:r>
      <w:r w:rsidRPr="00CF74BA">
        <w:rPr>
          <w:rFonts w:cs="David"/>
          <w:rtl/>
        </w:rPr>
        <w:t>–</w:t>
      </w:r>
      <w:r w:rsidRPr="00CF74BA">
        <w:rPr>
          <w:rFonts w:cs="David" w:hint="cs"/>
          <w:rtl/>
        </w:rPr>
        <w:t xml:space="preserve"> תגידו אתם מה סביר, אבל שלוש שעות ליום הזה, כשאנחנו לא מקיימים יום נוסף באותו שבוע, ומסיימים מושב </w:t>
      </w:r>
      <w:r w:rsidRPr="00CF74BA">
        <w:rPr>
          <w:rFonts w:cs="David"/>
          <w:rtl/>
        </w:rPr>
        <w:t>–</w:t>
      </w:r>
      <w:r w:rsidRPr="00CF74BA">
        <w:rPr>
          <w:rFonts w:cs="David" w:hint="cs"/>
          <w:rtl/>
        </w:rPr>
        <w:t xml:space="preserve"> לדעתי לא נכון. הסעודה המפסקת היא בשבע בערב </w:t>
      </w:r>
      <w:r w:rsidRPr="00CF74BA">
        <w:rPr>
          <w:rFonts w:cs="David"/>
          <w:rtl/>
        </w:rPr>
        <w:t>–</w:t>
      </w:r>
      <w:r w:rsidRPr="00CF74BA">
        <w:rPr>
          <w:rFonts w:cs="David" w:hint="cs"/>
          <w:rtl/>
        </w:rPr>
        <w:t xml:space="preserve"> כמה רחוק אנשים גרים? זה ארץ ישראל, היא לא כל כך גדולה.</w:t>
      </w:r>
    </w:p>
    <w:p w14:paraId="3E3716D5"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מאיר פרוש:</w:t>
      </w:r>
    </w:p>
    <w:p w14:paraId="6273AC5D" w14:textId="77777777" w:rsidR="00CF74BA" w:rsidRPr="00CF74BA" w:rsidRDefault="00CF74BA" w:rsidP="00CF74BA">
      <w:pPr>
        <w:bidi/>
        <w:jc w:val="both"/>
        <w:rPr>
          <w:rFonts w:cs="David" w:hint="cs"/>
          <w:u w:val="single"/>
        </w:rPr>
      </w:pPr>
    </w:p>
    <w:p w14:paraId="0AA85477" w14:textId="77777777" w:rsidR="00CF74BA" w:rsidRPr="00CF74BA" w:rsidRDefault="00CF74BA" w:rsidP="00CF74BA">
      <w:pPr>
        <w:bidi/>
        <w:jc w:val="both"/>
        <w:rPr>
          <w:rFonts w:cs="David" w:hint="cs"/>
          <w:rtl/>
        </w:rPr>
      </w:pPr>
      <w:r w:rsidRPr="00CF74BA">
        <w:rPr>
          <w:rFonts w:cs="David" w:hint="cs"/>
          <w:rtl/>
        </w:rPr>
        <w:tab/>
        <w:t xml:space="preserve"> מה שקרוי סעודה מפסקת זה מה שאוכלים ממש לפני הצום, זאת לא סעודה. הכוונה היא לארוחה בצהרים.</w:t>
      </w:r>
    </w:p>
    <w:p w14:paraId="76BD0330"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4C303DDA" w14:textId="77777777" w:rsidR="00CF74BA" w:rsidRPr="00CF74BA" w:rsidRDefault="00CF74BA" w:rsidP="00CF74BA">
      <w:pPr>
        <w:bidi/>
        <w:jc w:val="both"/>
        <w:rPr>
          <w:rFonts w:cs="David" w:hint="cs"/>
          <w:u w:val="single"/>
          <w:rtl/>
        </w:rPr>
      </w:pPr>
    </w:p>
    <w:p w14:paraId="71C19FF2" w14:textId="77777777" w:rsidR="00CF74BA" w:rsidRPr="00CF74BA" w:rsidRDefault="00CF74BA" w:rsidP="00CF74BA">
      <w:pPr>
        <w:bidi/>
        <w:jc w:val="both"/>
        <w:rPr>
          <w:rFonts w:cs="David" w:hint="cs"/>
          <w:rtl/>
        </w:rPr>
      </w:pPr>
      <w:r w:rsidRPr="00CF74BA">
        <w:rPr>
          <w:rFonts w:cs="David" w:hint="cs"/>
          <w:rtl/>
        </w:rPr>
        <w:tab/>
        <w:t xml:space="preserve"> אז בכלל לא נקיים כנסת...</w:t>
      </w:r>
    </w:p>
    <w:p w14:paraId="2C21F942"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מאיר פרוש:</w:t>
      </w:r>
    </w:p>
    <w:p w14:paraId="2E6413A6" w14:textId="77777777" w:rsidR="00CF74BA" w:rsidRPr="00CF74BA" w:rsidRDefault="00CF74BA" w:rsidP="00CF74BA">
      <w:pPr>
        <w:bidi/>
        <w:jc w:val="both"/>
        <w:rPr>
          <w:rFonts w:cs="David" w:hint="cs"/>
          <w:u w:val="single"/>
        </w:rPr>
      </w:pPr>
    </w:p>
    <w:p w14:paraId="50528366" w14:textId="77777777" w:rsidR="00CF74BA" w:rsidRPr="00CF74BA" w:rsidRDefault="00CF74BA" w:rsidP="00CF74BA">
      <w:pPr>
        <w:bidi/>
        <w:jc w:val="both"/>
        <w:rPr>
          <w:rFonts w:cs="David" w:hint="cs"/>
          <w:rtl/>
        </w:rPr>
      </w:pPr>
      <w:r w:rsidRPr="00CF74BA">
        <w:rPr>
          <w:rFonts w:cs="David" w:hint="cs"/>
          <w:rtl/>
        </w:rPr>
        <w:tab/>
        <w:t xml:space="preserve"> אני בעד לסיים ב- 13:00 או ב- 14:00, אבל לא יותר מאוחר.</w:t>
      </w:r>
    </w:p>
    <w:p w14:paraId="0887AD76" w14:textId="77777777" w:rsidR="00CF74BA" w:rsidRPr="00CF74BA" w:rsidRDefault="00CF74BA" w:rsidP="00CF74BA">
      <w:pPr>
        <w:bidi/>
        <w:jc w:val="both"/>
        <w:rPr>
          <w:rFonts w:cs="David"/>
          <w:rtl/>
        </w:rPr>
      </w:pPr>
      <w:r w:rsidRPr="00CF74BA">
        <w:rPr>
          <w:rFonts w:cs="David"/>
          <w:rtl/>
        </w:rPr>
        <w:br/>
      </w:r>
      <w:r w:rsidRPr="00CF74BA">
        <w:rPr>
          <w:rFonts w:cs="David" w:hint="eastAsia"/>
          <w:u w:val="single"/>
          <w:rtl/>
        </w:rPr>
        <w:t>אורי</w:t>
      </w:r>
      <w:r w:rsidRPr="00CF74BA">
        <w:rPr>
          <w:rFonts w:cs="David"/>
          <w:u w:val="single"/>
          <w:rtl/>
        </w:rPr>
        <w:t xml:space="preserve"> אריאל:</w:t>
      </w:r>
    </w:p>
    <w:p w14:paraId="58162D55" w14:textId="77777777" w:rsidR="00CF74BA" w:rsidRPr="00CF74BA" w:rsidRDefault="00CF74BA" w:rsidP="00CF74BA">
      <w:pPr>
        <w:bidi/>
        <w:jc w:val="both"/>
        <w:rPr>
          <w:rFonts w:cs="David"/>
          <w:rtl/>
        </w:rPr>
      </w:pPr>
    </w:p>
    <w:p w14:paraId="65D5E8D3" w14:textId="77777777" w:rsidR="00CF74BA" w:rsidRPr="00CF74BA" w:rsidRDefault="00CF74BA" w:rsidP="00CF74BA">
      <w:pPr>
        <w:bidi/>
        <w:jc w:val="both"/>
        <w:rPr>
          <w:rFonts w:cs="David" w:hint="cs"/>
          <w:rtl/>
        </w:rPr>
      </w:pPr>
      <w:r w:rsidRPr="00CF74BA">
        <w:rPr>
          <w:rFonts w:cs="David"/>
          <w:rtl/>
        </w:rPr>
        <w:tab/>
      </w:r>
      <w:r w:rsidRPr="00CF74BA">
        <w:rPr>
          <w:rFonts w:cs="David" w:hint="cs"/>
          <w:rtl/>
        </w:rPr>
        <w:t xml:space="preserve">אפשר לקבל את השעות 10:00 עד 13:00, בתנאי שמוסיפים בשבוע הבא את יום חמישי כיום דיונים. זה יום פנוי. </w:t>
      </w:r>
    </w:p>
    <w:p w14:paraId="5A51C36A"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0DC28E68" w14:textId="77777777" w:rsidR="00CF74BA" w:rsidRPr="00CF74BA" w:rsidRDefault="00CF74BA" w:rsidP="00CF74BA">
      <w:pPr>
        <w:bidi/>
        <w:jc w:val="both"/>
        <w:rPr>
          <w:rFonts w:cs="David" w:hint="cs"/>
          <w:u w:val="single"/>
          <w:rtl/>
        </w:rPr>
      </w:pPr>
    </w:p>
    <w:p w14:paraId="7BDDD789" w14:textId="77777777" w:rsidR="00CF74BA" w:rsidRPr="00CF74BA" w:rsidRDefault="00CF74BA" w:rsidP="00CF74BA">
      <w:pPr>
        <w:bidi/>
        <w:jc w:val="both"/>
        <w:rPr>
          <w:rFonts w:cs="David" w:hint="cs"/>
          <w:rtl/>
        </w:rPr>
      </w:pPr>
      <w:r w:rsidRPr="00CF74BA">
        <w:rPr>
          <w:rFonts w:cs="David" w:hint="cs"/>
          <w:rtl/>
        </w:rPr>
        <w:tab/>
        <w:t xml:space="preserve">זו דעתך, אני מכיר אותה מקדמת דנא. </w:t>
      </w:r>
    </w:p>
    <w:p w14:paraId="08A2A5F9"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נסים זאב:</w:t>
      </w:r>
    </w:p>
    <w:p w14:paraId="62C5F707" w14:textId="77777777" w:rsidR="00CF74BA" w:rsidRPr="00CF74BA" w:rsidRDefault="00CF74BA" w:rsidP="00CF74BA">
      <w:pPr>
        <w:bidi/>
        <w:jc w:val="both"/>
        <w:rPr>
          <w:rFonts w:cs="David" w:hint="cs"/>
          <w:rtl/>
        </w:rPr>
      </w:pPr>
    </w:p>
    <w:p w14:paraId="5FA2C2E0" w14:textId="77777777" w:rsidR="00CF74BA" w:rsidRPr="00CF74BA" w:rsidRDefault="00CF74BA" w:rsidP="00CF74BA">
      <w:pPr>
        <w:bidi/>
        <w:jc w:val="both"/>
        <w:rPr>
          <w:rFonts w:cs="David" w:hint="cs"/>
          <w:rtl/>
        </w:rPr>
      </w:pPr>
      <w:r w:rsidRPr="00CF74BA">
        <w:rPr>
          <w:rFonts w:cs="David" w:hint="cs"/>
          <w:rtl/>
        </w:rPr>
        <w:tab/>
        <w:t xml:space="preserve">שני דברים אני מבקש </w:t>
      </w:r>
      <w:r w:rsidRPr="00CF74BA">
        <w:rPr>
          <w:rFonts w:cs="David"/>
          <w:rtl/>
        </w:rPr>
        <w:t>–</w:t>
      </w:r>
      <w:r w:rsidRPr="00CF74BA">
        <w:rPr>
          <w:rFonts w:cs="David" w:hint="cs"/>
          <w:rtl/>
        </w:rPr>
        <w:t xml:space="preserve"> שזה יהיה מ- 10:00 עד 14:00, גם בשנים עברו זה היה כך. </w:t>
      </w:r>
    </w:p>
    <w:p w14:paraId="021AE478"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יורם מרציאנו:</w:t>
      </w:r>
    </w:p>
    <w:p w14:paraId="5CBB81F2" w14:textId="77777777" w:rsidR="00CF74BA" w:rsidRPr="00CF74BA" w:rsidRDefault="00CF74BA" w:rsidP="00CF74BA">
      <w:pPr>
        <w:bidi/>
        <w:jc w:val="both"/>
        <w:rPr>
          <w:rFonts w:cs="David" w:hint="cs"/>
          <w:rtl/>
        </w:rPr>
      </w:pPr>
    </w:p>
    <w:p w14:paraId="2074FD28" w14:textId="77777777" w:rsidR="00CF74BA" w:rsidRPr="00CF74BA" w:rsidRDefault="00CF74BA" w:rsidP="00CF74BA">
      <w:pPr>
        <w:bidi/>
        <w:jc w:val="both"/>
        <w:rPr>
          <w:rFonts w:cs="David" w:hint="cs"/>
          <w:rtl/>
        </w:rPr>
      </w:pPr>
      <w:r w:rsidRPr="00CF74BA">
        <w:rPr>
          <w:rFonts w:cs="David" w:hint="cs"/>
          <w:rtl/>
        </w:rPr>
        <w:tab/>
        <w:t xml:space="preserve"> מה שהיה הוא מה שצריך שיהיה. </w:t>
      </w:r>
    </w:p>
    <w:p w14:paraId="4320A2A6"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נסים זאב:</w:t>
      </w:r>
    </w:p>
    <w:p w14:paraId="560CA035" w14:textId="77777777" w:rsidR="00CF74BA" w:rsidRPr="00CF74BA" w:rsidRDefault="00CF74BA" w:rsidP="00CF74BA">
      <w:pPr>
        <w:bidi/>
        <w:jc w:val="both"/>
        <w:rPr>
          <w:rFonts w:cs="David" w:hint="cs"/>
          <w:rtl/>
        </w:rPr>
      </w:pPr>
    </w:p>
    <w:p w14:paraId="3D6AEC4B" w14:textId="77777777" w:rsidR="00CF74BA" w:rsidRPr="00CF74BA" w:rsidRDefault="00CF74BA" w:rsidP="00CF74BA">
      <w:pPr>
        <w:bidi/>
        <w:jc w:val="both"/>
        <w:rPr>
          <w:rFonts w:cs="David" w:hint="cs"/>
          <w:rtl/>
        </w:rPr>
      </w:pPr>
      <w:r w:rsidRPr="00CF74BA">
        <w:rPr>
          <w:rFonts w:cs="David" w:hint="cs"/>
          <w:rtl/>
        </w:rPr>
        <w:tab/>
        <w:t xml:space="preserve"> וכן, לוותר על נושא של הצעת אי-אמון בממשלה. </w:t>
      </w:r>
    </w:p>
    <w:p w14:paraId="49F7C752"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גדעון סער:</w:t>
      </w:r>
    </w:p>
    <w:p w14:paraId="41A678F8" w14:textId="77777777" w:rsidR="00CF74BA" w:rsidRPr="00CF74BA" w:rsidRDefault="00CF74BA" w:rsidP="00CF74BA">
      <w:pPr>
        <w:bidi/>
        <w:jc w:val="both"/>
        <w:rPr>
          <w:rFonts w:cs="David" w:hint="cs"/>
          <w:u w:val="single"/>
          <w:rtl/>
        </w:rPr>
      </w:pPr>
    </w:p>
    <w:p w14:paraId="2A7B9651" w14:textId="77777777" w:rsidR="00CF74BA" w:rsidRPr="00CF74BA" w:rsidRDefault="00CF74BA" w:rsidP="00CF74BA">
      <w:pPr>
        <w:bidi/>
        <w:jc w:val="both"/>
        <w:rPr>
          <w:rFonts w:cs="David" w:hint="cs"/>
          <w:rtl/>
        </w:rPr>
      </w:pPr>
      <w:r w:rsidRPr="00CF74BA">
        <w:rPr>
          <w:rFonts w:cs="David" w:hint="cs"/>
          <w:rtl/>
        </w:rPr>
        <w:tab/>
        <w:t xml:space="preserve"> מ- 10:00 עד 14:00 זה שיפור.</w:t>
      </w:r>
    </w:p>
    <w:p w14:paraId="62425B32"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נסים זאב:</w:t>
      </w:r>
    </w:p>
    <w:p w14:paraId="26B168BA" w14:textId="77777777" w:rsidR="00CF74BA" w:rsidRPr="00CF74BA" w:rsidRDefault="00CF74BA" w:rsidP="00CF74BA">
      <w:pPr>
        <w:bidi/>
        <w:jc w:val="both"/>
        <w:rPr>
          <w:rFonts w:cs="David" w:hint="cs"/>
          <w:rtl/>
        </w:rPr>
      </w:pPr>
    </w:p>
    <w:p w14:paraId="7F0B800F" w14:textId="77777777" w:rsidR="00CF74BA" w:rsidRPr="00CF74BA" w:rsidRDefault="00CF74BA" w:rsidP="00CF74BA">
      <w:pPr>
        <w:bidi/>
        <w:jc w:val="both"/>
        <w:rPr>
          <w:rFonts w:cs="David" w:hint="cs"/>
          <w:rtl/>
        </w:rPr>
      </w:pPr>
      <w:r w:rsidRPr="00CF74BA">
        <w:rPr>
          <w:rFonts w:cs="David" w:hint="cs"/>
          <w:rtl/>
        </w:rPr>
        <w:tab/>
        <w:t xml:space="preserve"> צריך להתרכז בנושא חקיקה.</w:t>
      </w:r>
    </w:p>
    <w:p w14:paraId="773CAD24" w14:textId="77777777" w:rsidR="00CF74BA" w:rsidRPr="00CF74BA" w:rsidRDefault="00CF74BA" w:rsidP="00CF74BA">
      <w:pPr>
        <w:bidi/>
        <w:jc w:val="both"/>
        <w:rPr>
          <w:rFonts w:cs="David"/>
          <w:u w:val="single"/>
          <w:rtl/>
        </w:rPr>
      </w:pPr>
      <w:r w:rsidRPr="00CF74BA">
        <w:rPr>
          <w:rFonts w:cs="David"/>
          <w:rtl/>
        </w:rPr>
        <w:br/>
      </w:r>
    </w:p>
    <w:p w14:paraId="6DCB3B48" w14:textId="77777777" w:rsidR="00CF74BA" w:rsidRPr="00CF74BA" w:rsidRDefault="00CF74BA" w:rsidP="00CF74BA">
      <w:pPr>
        <w:bidi/>
        <w:jc w:val="both"/>
        <w:rPr>
          <w:rFonts w:cs="David" w:hint="cs"/>
          <w:rtl/>
        </w:rPr>
      </w:pPr>
      <w:r w:rsidRPr="00CF74BA">
        <w:rPr>
          <w:rFonts w:cs="David"/>
          <w:u w:val="single"/>
          <w:rtl/>
        </w:rPr>
        <w:br w:type="page"/>
      </w:r>
      <w:r w:rsidRPr="00CF74BA">
        <w:rPr>
          <w:rFonts w:cs="David" w:hint="cs"/>
          <w:u w:val="single"/>
          <w:rtl/>
        </w:rPr>
        <w:t>היו"ר יעקב מרגי:</w:t>
      </w:r>
    </w:p>
    <w:p w14:paraId="28AE2714" w14:textId="77777777" w:rsidR="00CF74BA" w:rsidRPr="00CF74BA" w:rsidRDefault="00CF74BA" w:rsidP="00CF74BA">
      <w:pPr>
        <w:bidi/>
        <w:jc w:val="both"/>
        <w:rPr>
          <w:rFonts w:cs="David" w:hint="cs"/>
          <w:rtl/>
        </w:rPr>
      </w:pPr>
    </w:p>
    <w:p w14:paraId="3C1DEFBA" w14:textId="77777777" w:rsidR="00CF74BA" w:rsidRPr="00CF74BA" w:rsidRDefault="00CF74BA" w:rsidP="00CF74BA">
      <w:pPr>
        <w:bidi/>
        <w:jc w:val="both"/>
        <w:rPr>
          <w:rFonts w:cs="David" w:hint="cs"/>
          <w:rtl/>
        </w:rPr>
      </w:pPr>
      <w:r w:rsidRPr="00CF74BA">
        <w:rPr>
          <w:rFonts w:cs="David" w:hint="cs"/>
          <w:rtl/>
        </w:rPr>
        <w:tab/>
        <w:t xml:space="preserve">רבותי, אנחנו נמליץ ליושבת-ראש הכנסת ולסגנים לקיים דיונים משעה 10:00 עד 14:00- זה סביר, צריך איזון. </w:t>
      </w:r>
    </w:p>
    <w:p w14:paraId="638274A8"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מאיר פרוש:</w:t>
      </w:r>
    </w:p>
    <w:p w14:paraId="1EC232D1" w14:textId="77777777" w:rsidR="00CF74BA" w:rsidRPr="00CF74BA" w:rsidRDefault="00CF74BA" w:rsidP="00CF74BA">
      <w:pPr>
        <w:bidi/>
        <w:jc w:val="both"/>
        <w:rPr>
          <w:rFonts w:cs="David" w:hint="cs"/>
          <w:u w:val="single"/>
        </w:rPr>
      </w:pPr>
    </w:p>
    <w:p w14:paraId="1B2430FA" w14:textId="77777777" w:rsidR="00CF74BA" w:rsidRPr="00CF74BA" w:rsidRDefault="00CF74BA" w:rsidP="00CF74BA">
      <w:pPr>
        <w:bidi/>
        <w:jc w:val="both"/>
        <w:rPr>
          <w:rFonts w:cs="David" w:hint="cs"/>
          <w:rtl/>
        </w:rPr>
      </w:pPr>
      <w:r w:rsidRPr="00CF74BA">
        <w:rPr>
          <w:rFonts w:cs="David" w:hint="cs"/>
          <w:rtl/>
        </w:rPr>
        <w:tab/>
        <w:t xml:space="preserve"> הוועדות </w:t>
      </w:r>
      <w:r w:rsidRPr="00CF74BA">
        <w:rPr>
          <w:rFonts w:cs="David"/>
          <w:rtl/>
        </w:rPr>
        <w:t>–</w:t>
      </w:r>
      <w:r w:rsidRPr="00CF74BA">
        <w:rPr>
          <w:rFonts w:cs="David" w:hint="cs"/>
          <w:rtl/>
        </w:rPr>
        <w:t xml:space="preserve"> שיתחילו לעבוד בהתאם, משעה 08:30 בבוקר.</w:t>
      </w:r>
    </w:p>
    <w:p w14:paraId="5677B15F"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48DC7F73" w14:textId="77777777" w:rsidR="00CF74BA" w:rsidRPr="00CF74BA" w:rsidRDefault="00CF74BA" w:rsidP="00CF74BA">
      <w:pPr>
        <w:bidi/>
        <w:jc w:val="both"/>
        <w:rPr>
          <w:rFonts w:cs="David" w:hint="cs"/>
          <w:u w:val="single"/>
          <w:rtl/>
        </w:rPr>
      </w:pPr>
    </w:p>
    <w:p w14:paraId="4E1234DF" w14:textId="77777777" w:rsidR="00CF74BA" w:rsidRPr="00CF74BA" w:rsidRDefault="00CF74BA" w:rsidP="00CF74BA">
      <w:pPr>
        <w:bidi/>
        <w:jc w:val="both"/>
        <w:rPr>
          <w:rFonts w:cs="David" w:hint="cs"/>
          <w:rtl/>
        </w:rPr>
      </w:pPr>
      <w:r w:rsidRPr="00CF74BA">
        <w:rPr>
          <w:rFonts w:cs="David" w:hint="cs"/>
          <w:rtl/>
        </w:rPr>
        <w:tab/>
        <w:t>מי בעד להמליץ לנשיאות לקיים דיונים משעה 10:00 עד 14:00? מי נגד? מי נמנע?</w:t>
      </w:r>
    </w:p>
    <w:p w14:paraId="2B831D8A" w14:textId="77777777" w:rsidR="00CF74BA" w:rsidRPr="00CF74BA" w:rsidRDefault="00CF74BA" w:rsidP="00CF74BA">
      <w:pPr>
        <w:bidi/>
        <w:jc w:val="both"/>
        <w:rPr>
          <w:rFonts w:cs="David" w:hint="cs"/>
          <w:b/>
          <w:bCs/>
          <w:rtl/>
        </w:rPr>
      </w:pPr>
      <w:r w:rsidRPr="00CF74BA">
        <w:rPr>
          <w:rFonts w:cs="David"/>
          <w:rtl/>
        </w:rPr>
        <w:br/>
      </w:r>
      <w:r w:rsidRPr="00CF74BA">
        <w:rPr>
          <w:rFonts w:cs="David" w:hint="cs"/>
          <w:b/>
          <w:bCs/>
          <w:rtl/>
        </w:rPr>
        <w:t>ה צ ב ע ה</w:t>
      </w:r>
    </w:p>
    <w:p w14:paraId="6010F865" w14:textId="77777777" w:rsidR="00CF74BA" w:rsidRPr="00CF74BA" w:rsidRDefault="00CF74BA" w:rsidP="00CF74BA">
      <w:pPr>
        <w:bidi/>
        <w:jc w:val="both"/>
        <w:rPr>
          <w:rFonts w:cs="David" w:hint="cs"/>
          <w:b/>
          <w:bCs/>
          <w:rtl/>
        </w:rPr>
      </w:pPr>
    </w:p>
    <w:p w14:paraId="06161C8D" w14:textId="77777777" w:rsidR="00CF74BA" w:rsidRPr="00CF74BA" w:rsidRDefault="00CF74BA" w:rsidP="00CF74BA">
      <w:pPr>
        <w:bidi/>
        <w:jc w:val="both"/>
        <w:rPr>
          <w:rFonts w:cs="David" w:hint="cs"/>
          <w:rtl/>
        </w:rPr>
      </w:pPr>
      <w:r w:rsidRPr="00CF74BA">
        <w:rPr>
          <w:rFonts w:cs="David" w:hint="cs"/>
          <w:rtl/>
        </w:rPr>
        <w:t xml:space="preserve">בעד </w:t>
      </w:r>
      <w:r w:rsidRPr="00CF74BA">
        <w:rPr>
          <w:rFonts w:cs="David"/>
          <w:rtl/>
        </w:rPr>
        <w:t>–</w:t>
      </w:r>
      <w:r w:rsidRPr="00CF74BA">
        <w:rPr>
          <w:rFonts w:cs="David" w:hint="cs"/>
          <w:rtl/>
        </w:rPr>
        <w:t xml:space="preserve"> 6</w:t>
      </w:r>
    </w:p>
    <w:p w14:paraId="1952093E" w14:textId="77777777" w:rsidR="00CF74BA" w:rsidRPr="00CF74BA" w:rsidRDefault="00CF74BA" w:rsidP="00CF74BA">
      <w:pPr>
        <w:bidi/>
        <w:jc w:val="both"/>
        <w:rPr>
          <w:rFonts w:cs="David" w:hint="cs"/>
          <w:rtl/>
        </w:rPr>
      </w:pPr>
      <w:r w:rsidRPr="00CF74BA">
        <w:rPr>
          <w:rFonts w:cs="David" w:hint="cs"/>
          <w:rtl/>
        </w:rPr>
        <w:t xml:space="preserve">נגד </w:t>
      </w:r>
      <w:r w:rsidRPr="00CF74BA">
        <w:rPr>
          <w:rFonts w:cs="David"/>
          <w:rtl/>
        </w:rPr>
        <w:t>–</w:t>
      </w:r>
      <w:r w:rsidRPr="00CF74BA">
        <w:rPr>
          <w:rFonts w:cs="David" w:hint="cs"/>
          <w:rtl/>
        </w:rPr>
        <w:t xml:space="preserve"> 1</w:t>
      </w:r>
    </w:p>
    <w:p w14:paraId="7B3955F4" w14:textId="77777777" w:rsidR="00CF74BA" w:rsidRPr="00CF74BA" w:rsidRDefault="00CF74BA" w:rsidP="00CF74BA">
      <w:pPr>
        <w:bidi/>
        <w:jc w:val="both"/>
        <w:rPr>
          <w:rFonts w:cs="David" w:hint="cs"/>
          <w:rtl/>
        </w:rPr>
      </w:pPr>
      <w:r w:rsidRPr="00CF74BA">
        <w:rPr>
          <w:rFonts w:cs="David" w:hint="cs"/>
          <w:rtl/>
        </w:rPr>
        <w:t xml:space="preserve">נמנעים </w:t>
      </w:r>
      <w:r w:rsidRPr="00CF74BA">
        <w:rPr>
          <w:rFonts w:cs="David"/>
          <w:rtl/>
        </w:rPr>
        <w:t>–</w:t>
      </w:r>
      <w:r w:rsidRPr="00CF74BA">
        <w:rPr>
          <w:rFonts w:cs="David" w:hint="cs"/>
          <w:rtl/>
        </w:rPr>
        <w:t xml:space="preserve"> אין</w:t>
      </w:r>
    </w:p>
    <w:p w14:paraId="61A367F3" w14:textId="77777777" w:rsidR="00CF74BA" w:rsidRPr="00CF74BA" w:rsidRDefault="00CF74BA" w:rsidP="00CF74BA">
      <w:pPr>
        <w:bidi/>
        <w:jc w:val="both"/>
        <w:rPr>
          <w:rFonts w:cs="David" w:hint="cs"/>
          <w:rtl/>
        </w:rPr>
      </w:pPr>
      <w:r w:rsidRPr="00CF74BA">
        <w:rPr>
          <w:rFonts w:cs="David" w:hint="cs"/>
          <w:rtl/>
        </w:rPr>
        <w:t>הבקשה להמליץ לנשיאות על מסגרת דיון משעה 10:00 עד 14:00 בערב תשעה באב נתקבלה.</w:t>
      </w:r>
    </w:p>
    <w:p w14:paraId="54D7CE49" w14:textId="77777777" w:rsidR="00CF74BA" w:rsidRPr="00CF74BA" w:rsidRDefault="00CF74BA" w:rsidP="00CF74BA">
      <w:pPr>
        <w:bidi/>
        <w:jc w:val="both"/>
        <w:rPr>
          <w:rFonts w:cs="David" w:hint="cs"/>
          <w:rtl/>
        </w:rPr>
      </w:pPr>
    </w:p>
    <w:p w14:paraId="7611ADC5" w14:textId="77777777" w:rsidR="00CF74BA" w:rsidRPr="00CF74BA" w:rsidRDefault="00CF74BA" w:rsidP="00CF74BA">
      <w:pPr>
        <w:bidi/>
        <w:jc w:val="both"/>
        <w:rPr>
          <w:rFonts w:cs="David" w:hint="cs"/>
          <w:u w:val="single"/>
          <w:rtl/>
        </w:rPr>
      </w:pPr>
      <w:r w:rsidRPr="00CF74BA">
        <w:rPr>
          <w:rFonts w:cs="David" w:hint="cs"/>
          <w:u w:val="single"/>
          <w:rtl/>
        </w:rPr>
        <w:t>היו"ר יעקב מרגי:</w:t>
      </w:r>
    </w:p>
    <w:p w14:paraId="1F4443F2" w14:textId="77777777" w:rsidR="00CF74BA" w:rsidRPr="00CF74BA" w:rsidRDefault="00CF74BA" w:rsidP="00CF74BA">
      <w:pPr>
        <w:bidi/>
        <w:jc w:val="both"/>
        <w:rPr>
          <w:rFonts w:cs="David" w:hint="cs"/>
          <w:u w:val="single"/>
          <w:rtl/>
        </w:rPr>
      </w:pPr>
    </w:p>
    <w:p w14:paraId="18EF6B9D" w14:textId="77777777" w:rsidR="00CF74BA" w:rsidRPr="00CF74BA" w:rsidRDefault="00CF74BA" w:rsidP="00CF74BA">
      <w:pPr>
        <w:bidi/>
        <w:jc w:val="both"/>
        <w:rPr>
          <w:rFonts w:cs="David" w:hint="cs"/>
          <w:rtl/>
        </w:rPr>
      </w:pPr>
      <w:r w:rsidRPr="00CF74BA">
        <w:rPr>
          <w:rFonts w:cs="David" w:hint="cs"/>
          <w:rtl/>
        </w:rPr>
        <w:tab/>
        <w:t>הבקשה נתקבלה.</w:t>
      </w:r>
    </w:p>
    <w:p w14:paraId="34003190" w14:textId="77777777" w:rsidR="00CF74BA" w:rsidRPr="00CF74BA" w:rsidRDefault="00CF74BA" w:rsidP="00CF74BA">
      <w:pPr>
        <w:bidi/>
        <w:jc w:val="both"/>
        <w:rPr>
          <w:rFonts w:cs="David" w:hint="cs"/>
          <w:rtl/>
        </w:rPr>
      </w:pPr>
    </w:p>
    <w:p w14:paraId="067A3EC0" w14:textId="77777777" w:rsidR="00CF74BA" w:rsidRPr="00CF74BA" w:rsidRDefault="00CF74BA" w:rsidP="00CF74BA">
      <w:pPr>
        <w:bidi/>
        <w:jc w:val="both"/>
        <w:rPr>
          <w:rFonts w:cs="David" w:hint="cs"/>
          <w:rtl/>
        </w:rPr>
      </w:pPr>
      <w:r w:rsidRPr="00CF74BA">
        <w:rPr>
          <w:rFonts w:cs="David" w:hint="cs"/>
          <w:rtl/>
        </w:rPr>
        <w:tab/>
        <w:t xml:space="preserve">רבותי, יש בקשת פטור אחרונה של הממשלה על סדר-היום </w:t>
      </w:r>
      <w:r w:rsidRPr="00CF74BA">
        <w:rPr>
          <w:rFonts w:cs="David"/>
          <w:rtl/>
        </w:rPr>
        <w:t>–</w:t>
      </w:r>
      <w:r w:rsidRPr="00CF74BA">
        <w:rPr>
          <w:rFonts w:cs="David" w:hint="cs"/>
          <w:rtl/>
        </w:rPr>
        <w:t xml:space="preserve"> הצעת חוק הביטוח הלאומי (תיקון מס' 99), התשס"ז-2007. . הקראנו את זה, אני אחזור.</w:t>
      </w:r>
    </w:p>
    <w:p w14:paraId="1AC612A2" w14:textId="77777777" w:rsidR="00CF74BA" w:rsidRPr="00CF74BA" w:rsidRDefault="00CF74BA" w:rsidP="00CF74BA">
      <w:pPr>
        <w:bidi/>
        <w:jc w:val="both"/>
        <w:rPr>
          <w:rFonts w:cs="David" w:hint="cs"/>
          <w:rtl/>
        </w:rPr>
      </w:pPr>
      <w:r w:rsidRPr="00CF74BA">
        <w:rPr>
          <w:rFonts w:cs="David"/>
          <w:rtl/>
        </w:rPr>
        <w:br/>
      </w:r>
      <w:r w:rsidRPr="00CF74BA">
        <w:rPr>
          <w:rFonts w:cs="David" w:hint="cs"/>
          <w:u w:val="single"/>
          <w:rtl/>
        </w:rPr>
        <w:t>קריאות:</w:t>
      </w:r>
    </w:p>
    <w:p w14:paraId="3BC5A43F" w14:textId="77777777" w:rsidR="00CF74BA" w:rsidRPr="00CF74BA" w:rsidRDefault="00CF74BA" w:rsidP="00CF74BA">
      <w:pPr>
        <w:bidi/>
        <w:jc w:val="both"/>
        <w:rPr>
          <w:rFonts w:cs="David" w:hint="cs"/>
          <w:rtl/>
        </w:rPr>
      </w:pPr>
    </w:p>
    <w:p w14:paraId="283AE519" w14:textId="77777777" w:rsidR="00CF74BA" w:rsidRPr="00CF74BA" w:rsidRDefault="00CF74BA" w:rsidP="00CF74BA">
      <w:pPr>
        <w:bidi/>
        <w:jc w:val="both"/>
        <w:rPr>
          <w:rFonts w:cs="David" w:hint="cs"/>
          <w:rtl/>
        </w:rPr>
      </w:pPr>
      <w:r w:rsidRPr="00CF74BA">
        <w:rPr>
          <w:rFonts w:cs="David" w:hint="cs"/>
          <w:rtl/>
        </w:rPr>
        <w:tab/>
        <w:t xml:space="preserve">אין קוורום. </w:t>
      </w:r>
    </w:p>
    <w:p w14:paraId="7673AC3F" w14:textId="77777777" w:rsidR="00CF74BA" w:rsidRPr="00CF74BA" w:rsidRDefault="00CF74BA" w:rsidP="00CF74BA">
      <w:pPr>
        <w:bidi/>
        <w:jc w:val="both"/>
        <w:rPr>
          <w:rFonts w:cs="David" w:hint="cs"/>
          <w:u w:val="single"/>
          <w:rtl/>
        </w:rPr>
      </w:pPr>
      <w:r w:rsidRPr="00CF74BA">
        <w:rPr>
          <w:rFonts w:cs="David"/>
          <w:rtl/>
        </w:rPr>
        <w:br/>
      </w:r>
      <w:r w:rsidRPr="00CF74BA">
        <w:rPr>
          <w:rFonts w:cs="David" w:hint="cs"/>
          <w:u w:val="single"/>
          <w:rtl/>
        </w:rPr>
        <w:t>היו"ר יעקב מרגי:</w:t>
      </w:r>
    </w:p>
    <w:p w14:paraId="4EA3E79E" w14:textId="77777777" w:rsidR="00CF74BA" w:rsidRPr="00CF74BA" w:rsidRDefault="00CF74BA" w:rsidP="00CF74BA">
      <w:pPr>
        <w:bidi/>
        <w:jc w:val="both"/>
        <w:rPr>
          <w:rFonts w:cs="David" w:hint="cs"/>
          <w:u w:val="single"/>
          <w:rtl/>
        </w:rPr>
      </w:pPr>
    </w:p>
    <w:p w14:paraId="00F9869F" w14:textId="77777777" w:rsidR="00CF74BA" w:rsidRPr="00CF74BA" w:rsidRDefault="00CF74BA" w:rsidP="00CF74BA">
      <w:pPr>
        <w:bidi/>
        <w:jc w:val="both"/>
        <w:rPr>
          <w:rFonts w:cs="David" w:hint="cs"/>
          <w:rtl/>
        </w:rPr>
      </w:pPr>
      <w:r w:rsidRPr="00CF74BA">
        <w:rPr>
          <w:rFonts w:cs="David" w:hint="cs"/>
          <w:rtl/>
        </w:rPr>
        <w:tab/>
        <w:t xml:space="preserve">בשל היעדר קוורום, אני לא מעלה את הצעת חוק הביטוח הלאומי. </w:t>
      </w:r>
    </w:p>
    <w:p w14:paraId="7FAE3CA7" w14:textId="77777777" w:rsidR="00CF74BA" w:rsidRPr="00CF74BA" w:rsidRDefault="00CF74BA" w:rsidP="00CF74BA">
      <w:pPr>
        <w:bidi/>
        <w:jc w:val="both"/>
        <w:rPr>
          <w:rFonts w:cs="David" w:hint="cs"/>
          <w:rtl/>
        </w:rPr>
      </w:pPr>
    </w:p>
    <w:p w14:paraId="5A59CA07" w14:textId="77777777" w:rsidR="00CF74BA" w:rsidRPr="00CF74BA" w:rsidRDefault="00CF74BA" w:rsidP="00CF74BA">
      <w:pPr>
        <w:bidi/>
        <w:jc w:val="both"/>
        <w:rPr>
          <w:rFonts w:cs="David" w:hint="cs"/>
          <w:rtl/>
        </w:rPr>
      </w:pPr>
      <w:r w:rsidRPr="00CF74BA">
        <w:rPr>
          <w:rFonts w:cs="David" w:hint="cs"/>
          <w:rtl/>
        </w:rPr>
        <w:tab/>
        <w:t xml:space="preserve">תודה רבה, ישיבת הוועדה נעולה. </w:t>
      </w:r>
    </w:p>
    <w:p w14:paraId="41A8618F" w14:textId="77777777" w:rsidR="00552A80" w:rsidRPr="00CF74BA" w:rsidRDefault="00CF74BA" w:rsidP="00CF74BA">
      <w:pPr>
        <w:bidi/>
        <w:jc w:val="both"/>
        <w:rPr>
          <w:rFonts w:cs="David"/>
        </w:rPr>
      </w:pPr>
      <w:r w:rsidRPr="00CF74BA">
        <w:rPr>
          <w:rFonts w:cs="David"/>
          <w:rtl/>
        </w:rPr>
        <w:br/>
      </w:r>
      <w:r w:rsidRPr="00CF74BA">
        <w:rPr>
          <w:rFonts w:cs="David"/>
          <w:rtl/>
        </w:rPr>
        <w:br/>
      </w:r>
      <w:r w:rsidRPr="00CF74BA">
        <w:rPr>
          <w:rFonts w:cs="David" w:hint="cs"/>
          <w:rtl/>
        </w:rPr>
        <w:t>הישיבה ננעלה בשעה 11:10.</w:t>
      </w:r>
    </w:p>
    <w:sectPr w:rsidR="00552A80" w:rsidRPr="00CF74BA" w:rsidSect="00CF74BA">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92A30" w14:textId="77777777" w:rsidR="00000000" w:rsidRDefault="00DC06D0">
      <w:r>
        <w:separator/>
      </w:r>
    </w:p>
  </w:endnote>
  <w:endnote w:type="continuationSeparator" w:id="0">
    <w:p w14:paraId="194828FB" w14:textId="77777777" w:rsidR="00000000" w:rsidRDefault="00DC0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37DD1" w14:textId="77777777" w:rsidR="00000000" w:rsidRDefault="00DC06D0">
      <w:r>
        <w:separator/>
      </w:r>
    </w:p>
  </w:footnote>
  <w:footnote w:type="continuationSeparator" w:id="0">
    <w:p w14:paraId="2BF279B8" w14:textId="77777777" w:rsidR="00000000" w:rsidRDefault="00DC0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AFC6B" w14:textId="77777777" w:rsidR="00CF74BA" w:rsidRDefault="00CF74B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E028005" w14:textId="77777777" w:rsidR="00CF74BA" w:rsidRDefault="00CF74BA">
    <w:pPr>
      <w:pStyle w:val="Header"/>
      <w:ind w:right="360"/>
      <w:jc w:val="both"/>
      <w:rPr>
        <w:rtl/>
      </w:rPr>
    </w:pPr>
  </w:p>
  <w:p w14:paraId="50F61E4D" w14:textId="77777777" w:rsidR="00CF74BA" w:rsidRDefault="00CF74BA"/>
  <w:p w14:paraId="0CF54BB0" w14:textId="77777777" w:rsidR="00CF74BA" w:rsidRDefault="00CF74BA"/>
  <w:p w14:paraId="39655F00" w14:textId="77777777" w:rsidR="00CF74BA" w:rsidRDefault="00CF74BA"/>
  <w:p w14:paraId="00FA6875" w14:textId="77777777" w:rsidR="00CF74BA" w:rsidRDefault="00CF74BA"/>
  <w:p w14:paraId="218601BC" w14:textId="77777777" w:rsidR="00CF74BA" w:rsidRDefault="00CF74BA"/>
  <w:p w14:paraId="2CFD49BD" w14:textId="77777777" w:rsidR="00CF74BA" w:rsidRDefault="00CF74BA"/>
  <w:p w14:paraId="0C029EBC" w14:textId="77777777" w:rsidR="00CF74BA" w:rsidRDefault="00CF74BA"/>
  <w:p w14:paraId="5B903D91" w14:textId="77777777" w:rsidR="00CF74BA" w:rsidRDefault="00CF74BA"/>
  <w:p w14:paraId="4796CCC3" w14:textId="77777777" w:rsidR="00CF74BA" w:rsidRDefault="00CF74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6A32" w14:textId="77777777" w:rsidR="00CF74BA" w:rsidRDefault="00CF74B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38</w:t>
    </w:r>
    <w:r>
      <w:rPr>
        <w:rStyle w:val="PageNumber"/>
        <w:rtl/>
      </w:rPr>
      <w:fldChar w:fldCharType="end"/>
    </w:r>
  </w:p>
  <w:p w14:paraId="7A470575" w14:textId="77777777" w:rsidR="00CF74BA" w:rsidRDefault="00CF74BA">
    <w:pPr>
      <w:pStyle w:val="Header"/>
      <w:ind w:right="360"/>
      <w:jc w:val="both"/>
      <w:rPr>
        <w:rFonts w:hint="cs"/>
        <w:rtl/>
      </w:rPr>
    </w:pPr>
    <w:r>
      <w:rPr>
        <w:rtl/>
      </w:rPr>
      <w:t>ועדת</w:t>
    </w:r>
    <w:r>
      <w:rPr>
        <w:rFonts w:hint="cs"/>
        <w:rtl/>
      </w:rPr>
      <w:t xml:space="preserve"> הכנסת </w:t>
    </w:r>
  </w:p>
  <w:p w14:paraId="11A95F1B" w14:textId="77777777" w:rsidR="00CF74BA" w:rsidRDefault="00CF74BA">
    <w:pPr>
      <w:pStyle w:val="Header"/>
      <w:ind w:right="360"/>
      <w:jc w:val="both"/>
      <w:rPr>
        <w:rStyle w:val="PageNumber"/>
        <w:rFonts w:hint="cs"/>
        <w:rtl/>
      </w:rPr>
    </w:pPr>
    <w:r>
      <w:rPr>
        <w:rFonts w:hint="cs"/>
        <w:rtl/>
      </w:rPr>
      <w:t>16.7.2007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47077"/>
    <w:multiLevelType w:val="hybridMultilevel"/>
    <w:tmpl w:val="788069B4"/>
    <w:lvl w:ilvl="0" w:tplc="2CFC05EC">
      <w:start w:val="5"/>
      <w:numFmt w:val="decimal"/>
      <w:lvlText w:val="%1."/>
      <w:lvlJc w:val="left"/>
      <w:pPr>
        <w:tabs>
          <w:tab w:val="num" w:pos="1440"/>
        </w:tabs>
        <w:ind w:left="1440" w:right="1440" w:hanging="360"/>
      </w:pPr>
      <w:rPr>
        <w:rFonts w:hint="cs"/>
        <w:b w:val="0"/>
        <w:sz w:val="24"/>
        <w:u w:val="none"/>
      </w:rPr>
    </w:lvl>
    <w:lvl w:ilvl="1" w:tplc="040D0019" w:tentative="1">
      <w:start w:val="1"/>
      <w:numFmt w:val="lowerLetter"/>
      <w:lvlText w:val="%2."/>
      <w:lvlJc w:val="left"/>
      <w:pPr>
        <w:tabs>
          <w:tab w:val="num" w:pos="2160"/>
        </w:tabs>
        <w:ind w:left="2160" w:right="2160" w:hanging="360"/>
      </w:pPr>
    </w:lvl>
    <w:lvl w:ilvl="2" w:tplc="040D001B" w:tentative="1">
      <w:start w:val="1"/>
      <w:numFmt w:val="lowerRoman"/>
      <w:lvlText w:val="%3."/>
      <w:lvlJc w:val="right"/>
      <w:pPr>
        <w:tabs>
          <w:tab w:val="num" w:pos="2880"/>
        </w:tabs>
        <w:ind w:left="2880" w:right="2880" w:hanging="180"/>
      </w:pPr>
    </w:lvl>
    <w:lvl w:ilvl="3" w:tplc="040D000F" w:tentative="1">
      <w:start w:val="1"/>
      <w:numFmt w:val="decimal"/>
      <w:lvlText w:val="%4."/>
      <w:lvlJc w:val="left"/>
      <w:pPr>
        <w:tabs>
          <w:tab w:val="num" w:pos="3600"/>
        </w:tabs>
        <w:ind w:left="3600" w:right="3600" w:hanging="360"/>
      </w:pPr>
    </w:lvl>
    <w:lvl w:ilvl="4" w:tplc="040D0019" w:tentative="1">
      <w:start w:val="1"/>
      <w:numFmt w:val="lowerLetter"/>
      <w:lvlText w:val="%5."/>
      <w:lvlJc w:val="left"/>
      <w:pPr>
        <w:tabs>
          <w:tab w:val="num" w:pos="4320"/>
        </w:tabs>
        <w:ind w:left="4320" w:right="4320" w:hanging="360"/>
      </w:pPr>
    </w:lvl>
    <w:lvl w:ilvl="5" w:tplc="040D001B" w:tentative="1">
      <w:start w:val="1"/>
      <w:numFmt w:val="lowerRoman"/>
      <w:lvlText w:val="%6."/>
      <w:lvlJc w:val="right"/>
      <w:pPr>
        <w:tabs>
          <w:tab w:val="num" w:pos="5040"/>
        </w:tabs>
        <w:ind w:left="5040" w:right="5040" w:hanging="180"/>
      </w:pPr>
    </w:lvl>
    <w:lvl w:ilvl="6" w:tplc="040D000F" w:tentative="1">
      <w:start w:val="1"/>
      <w:numFmt w:val="decimal"/>
      <w:lvlText w:val="%7."/>
      <w:lvlJc w:val="left"/>
      <w:pPr>
        <w:tabs>
          <w:tab w:val="num" w:pos="5760"/>
        </w:tabs>
        <w:ind w:left="5760" w:right="5760" w:hanging="360"/>
      </w:pPr>
    </w:lvl>
    <w:lvl w:ilvl="7" w:tplc="040D0019" w:tentative="1">
      <w:start w:val="1"/>
      <w:numFmt w:val="lowerLetter"/>
      <w:lvlText w:val="%8."/>
      <w:lvlJc w:val="left"/>
      <w:pPr>
        <w:tabs>
          <w:tab w:val="num" w:pos="6480"/>
        </w:tabs>
        <w:ind w:left="6480" w:right="6480" w:hanging="360"/>
      </w:pPr>
    </w:lvl>
    <w:lvl w:ilvl="8" w:tplc="040D001B" w:tentative="1">
      <w:start w:val="1"/>
      <w:numFmt w:val="lowerRoman"/>
      <w:lvlText w:val="%9."/>
      <w:lvlJc w:val="right"/>
      <w:pPr>
        <w:tabs>
          <w:tab w:val="num" w:pos="7200"/>
        </w:tabs>
        <w:ind w:left="7200" w:right="7200" w:hanging="180"/>
      </w:pPr>
    </w:lvl>
  </w:abstractNum>
  <w:abstractNum w:abstractNumId="1" w15:restartNumberingAfterBreak="0">
    <w:nsid w:val="1D487AE9"/>
    <w:multiLevelType w:val="hybridMultilevel"/>
    <w:tmpl w:val="C1D488B6"/>
    <w:lvl w:ilvl="0" w:tplc="21A63EC6">
      <w:start w:val="13"/>
      <w:numFmt w:val="decimal"/>
      <w:lvlText w:val="%1."/>
      <w:lvlJc w:val="left"/>
      <w:pPr>
        <w:tabs>
          <w:tab w:val="num" w:pos="720"/>
        </w:tabs>
        <w:ind w:left="720" w:right="720" w:hanging="360"/>
      </w:pPr>
      <w:rPr>
        <w:rFonts w:hint="cs"/>
        <w:sz w:val="24"/>
        <w:u w:val="none"/>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26523F6D"/>
    <w:multiLevelType w:val="hybridMultilevel"/>
    <w:tmpl w:val="3C503D46"/>
    <w:lvl w:ilvl="0" w:tplc="E04E9E96">
      <w:start w:val="6"/>
      <w:numFmt w:val="hebrew1"/>
      <w:lvlText w:val="%1."/>
      <w:lvlJc w:val="left"/>
      <w:pPr>
        <w:tabs>
          <w:tab w:val="num" w:pos="720"/>
        </w:tabs>
        <w:ind w:left="720" w:right="720" w:hanging="360"/>
      </w:pPr>
      <w:rPr>
        <w:rFonts w:hint="default"/>
        <w:sz w:val="24"/>
      </w:rPr>
    </w:lvl>
    <w:lvl w:ilvl="1" w:tplc="04090019">
      <w:start w:val="1"/>
      <w:numFmt w:val="lowerLetter"/>
      <w:lvlText w:val="%2."/>
      <w:lvlJc w:val="left"/>
      <w:pPr>
        <w:tabs>
          <w:tab w:val="num" w:pos="1440"/>
        </w:tabs>
        <w:ind w:left="1440" w:right="1440" w:hanging="360"/>
      </w:pPr>
    </w:lvl>
    <w:lvl w:ilvl="2" w:tplc="2F3C6A8A">
      <w:start w:val="1"/>
      <w:numFmt w:val="decimal"/>
      <w:lvlText w:val="%3."/>
      <w:lvlJc w:val="left"/>
      <w:pPr>
        <w:tabs>
          <w:tab w:val="num" w:pos="2340"/>
        </w:tabs>
        <w:ind w:left="2340" w:right="2340" w:hanging="360"/>
      </w:pPr>
      <w:rPr>
        <w:rFonts w:hint="default"/>
        <w:sz w:val="24"/>
      </w:r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38682FF2"/>
    <w:multiLevelType w:val="hybridMultilevel"/>
    <w:tmpl w:val="0DA27EC0"/>
    <w:lvl w:ilvl="0" w:tplc="7742C448">
      <w:start w:val="1"/>
      <w:numFmt w:val="hebrew1"/>
      <w:lvlText w:val="%1."/>
      <w:lvlJc w:val="left"/>
      <w:pPr>
        <w:tabs>
          <w:tab w:val="num" w:pos="720"/>
        </w:tabs>
        <w:ind w:left="720" w:right="720" w:hanging="360"/>
      </w:pPr>
      <w:rPr>
        <w:rFonts w:hint="default"/>
      </w:rPr>
    </w:lvl>
    <w:lvl w:ilvl="1" w:tplc="23C6C5F4">
      <w:start w:val="1"/>
      <w:numFmt w:val="decimal"/>
      <w:lvlText w:val="%2."/>
      <w:lvlJc w:val="left"/>
      <w:pPr>
        <w:tabs>
          <w:tab w:val="num" w:pos="1440"/>
        </w:tabs>
        <w:ind w:left="1440" w:right="1440" w:hanging="360"/>
      </w:pPr>
      <w:rPr>
        <w:rFonts w:ascii="Times New Roman" w:eastAsia="Times New Roman" w:hAnsi="Times New Roman" w:cs="David"/>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4" w15:restartNumberingAfterBreak="0">
    <w:nsid w:val="3B950A0E"/>
    <w:multiLevelType w:val="hybridMultilevel"/>
    <w:tmpl w:val="FC701A6C"/>
    <w:lvl w:ilvl="0" w:tplc="06AE7F30">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5" w15:restartNumberingAfterBreak="0">
    <w:nsid w:val="40C91D5A"/>
    <w:multiLevelType w:val="hybridMultilevel"/>
    <w:tmpl w:val="9B106592"/>
    <w:lvl w:ilvl="0" w:tplc="F92EE660">
      <w:start w:val="2"/>
      <w:numFmt w:val="decimal"/>
      <w:lvlText w:val="%1."/>
      <w:lvlJc w:val="left"/>
      <w:pPr>
        <w:tabs>
          <w:tab w:val="num" w:pos="1440"/>
        </w:tabs>
        <w:ind w:left="1440" w:right="1440" w:hanging="360"/>
      </w:pPr>
      <w:rPr>
        <w:rFonts w:hint="default"/>
      </w:rPr>
    </w:lvl>
    <w:lvl w:ilvl="1" w:tplc="04090019" w:tentative="1">
      <w:start w:val="1"/>
      <w:numFmt w:val="lowerLetter"/>
      <w:lvlText w:val="%2."/>
      <w:lvlJc w:val="left"/>
      <w:pPr>
        <w:tabs>
          <w:tab w:val="num" w:pos="2160"/>
        </w:tabs>
        <w:ind w:left="2160" w:right="2160" w:hanging="360"/>
      </w:pPr>
    </w:lvl>
    <w:lvl w:ilvl="2" w:tplc="0409001B" w:tentative="1">
      <w:start w:val="1"/>
      <w:numFmt w:val="lowerRoman"/>
      <w:lvlText w:val="%3."/>
      <w:lvlJc w:val="right"/>
      <w:pPr>
        <w:tabs>
          <w:tab w:val="num" w:pos="2880"/>
        </w:tabs>
        <w:ind w:left="2880" w:right="2880" w:hanging="180"/>
      </w:pPr>
    </w:lvl>
    <w:lvl w:ilvl="3" w:tplc="0409000F" w:tentative="1">
      <w:start w:val="1"/>
      <w:numFmt w:val="decimal"/>
      <w:lvlText w:val="%4."/>
      <w:lvlJc w:val="left"/>
      <w:pPr>
        <w:tabs>
          <w:tab w:val="num" w:pos="3600"/>
        </w:tabs>
        <w:ind w:left="3600" w:right="3600" w:hanging="360"/>
      </w:pPr>
    </w:lvl>
    <w:lvl w:ilvl="4" w:tplc="04090019" w:tentative="1">
      <w:start w:val="1"/>
      <w:numFmt w:val="lowerLetter"/>
      <w:lvlText w:val="%5."/>
      <w:lvlJc w:val="left"/>
      <w:pPr>
        <w:tabs>
          <w:tab w:val="num" w:pos="4320"/>
        </w:tabs>
        <w:ind w:left="4320" w:right="4320" w:hanging="360"/>
      </w:pPr>
    </w:lvl>
    <w:lvl w:ilvl="5" w:tplc="0409001B" w:tentative="1">
      <w:start w:val="1"/>
      <w:numFmt w:val="lowerRoman"/>
      <w:lvlText w:val="%6."/>
      <w:lvlJc w:val="right"/>
      <w:pPr>
        <w:tabs>
          <w:tab w:val="num" w:pos="5040"/>
        </w:tabs>
        <w:ind w:left="5040" w:right="5040" w:hanging="180"/>
      </w:pPr>
    </w:lvl>
    <w:lvl w:ilvl="6" w:tplc="0409000F" w:tentative="1">
      <w:start w:val="1"/>
      <w:numFmt w:val="decimal"/>
      <w:lvlText w:val="%7."/>
      <w:lvlJc w:val="left"/>
      <w:pPr>
        <w:tabs>
          <w:tab w:val="num" w:pos="5760"/>
        </w:tabs>
        <w:ind w:left="5760" w:right="5760" w:hanging="360"/>
      </w:pPr>
    </w:lvl>
    <w:lvl w:ilvl="7" w:tplc="04090019" w:tentative="1">
      <w:start w:val="1"/>
      <w:numFmt w:val="lowerLetter"/>
      <w:lvlText w:val="%8."/>
      <w:lvlJc w:val="left"/>
      <w:pPr>
        <w:tabs>
          <w:tab w:val="num" w:pos="6480"/>
        </w:tabs>
        <w:ind w:left="6480" w:right="6480" w:hanging="360"/>
      </w:pPr>
    </w:lvl>
    <w:lvl w:ilvl="8" w:tplc="0409001B" w:tentative="1">
      <w:start w:val="1"/>
      <w:numFmt w:val="lowerRoman"/>
      <w:lvlText w:val="%9."/>
      <w:lvlJc w:val="right"/>
      <w:pPr>
        <w:tabs>
          <w:tab w:val="num" w:pos="7200"/>
        </w:tabs>
        <w:ind w:left="7200" w:right="7200" w:hanging="180"/>
      </w:pPr>
    </w:lvl>
  </w:abstractNum>
  <w:abstractNum w:abstractNumId="6" w15:restartNumberingAfterBreak="0">
    <w:nsid w:val="4ED03AA5"/>
    <w:multiLevelType w:val="hybridMultilevel"/>
    <w:tmpl w:val="CC3227CC"/>
    <w:lvl w:ilvl="0" w:tplc="FB742AD0">
      <w:start w:val="7"/>
      <w:numFmt w:val="decimal"/>
      <w:lvlText w:val="%1."/>
      <w:lvlJc w:val="left"/>
      <w:pPr>
        <w:tabs>
          <w:tab w:val="num" w:pos="720"/>
        </w:tabs>
        <w:ind w:left="720" w:right="720" w:hanging="360"/>
      </w:pPr>
      <w:rPr>
        <w:rFonts w:hint="cs"/>
      </w:rPr>
    </w:lvl>
    <w:lvl w:ilvl="1" w:tplc="040D0019">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6710121C"/>
    <w:multiLevelType w:val="hybridMultilevel"/>
    <w:tmpl w:val="DE40D222"/>
    <w:lvl w:ilvl="0" w:tplc="7AEC4C60">
      <w:start w:val="1"/>
      <w:numFmt w:val="hebrew1"/>
      <w:lvlText w:val="%1."/>
      <w:lvlJc w:val="left"/>
      <w:pPr>
        <w:tabs>
          <w:tab w:val="num" w:pos="360"/>
        </w:tabs>
        <w:ind w:left="360" w:right="360" w:hanging="360"/>
      </w:pPr>
      <w:rPr>
        <w:rFonts w:cs="Times New Roman" w:hint="default"/>
        <w:szCs w:val="24"/>
      </w:rPr>
    </w:lvl>
    <w:lvl w:ilvl="1" w:tplc="50EA8C60">
      <w:start w:val="1"/>
      <w:numFmt w:val="decimal"/>
      <w:lvlText w:val="%2."/>
      <w:lvlJc w:val="left"/>
      <w:pPr>
        <w:tabs>
          <w:tab w:val="num" w:pos="1440"/>
        </w:tabs>
        <w:ind w:left="1440" w:right="1440" w:hanging="360"/>
      </w:pPr>
      <w:rPr>
        <w:rFonts w:cs="Times New Roman" w:hint="default"/>
      </w:rPr>
    </w:lvl>
    <w:lvl w:ilvl="2" w:tplc="B3EE596A">
      <w:start w:val="1"/>
      <w:numFmt w:val="hebrew1"/>
      <w:lvlText w:val="%3."/>
      <w:lvlJc w:val="left"/>
      <w:pPr>
        <w:tabs>
          <w:tab w:val="num" w:pos="2340"/>
        </w:tabs>
        <w:ind w:left="2340" w:right="2340" w:hanging="360"/>
      </w:pPr>
      <w:rPr>
        <w:rFonts w:cs="Times New Roman" w:hint="default"/>
        <w:szCs w:val="24"/>
      </w:rPr>
    </w:lvl>
    <w:lvl w:ilvl="3" w:tplc="0409000F">
      <w:start w:val="1"/>
      <w:numFmt w:val="decimal"/>
      <w:lvlText w:val="%4."/>
      <w:lvlJc w:val="left"/>
      <w:pPr>
        <w:tabs>
          <w:tab w:val="num" w:pos="2880"/>
        </w:tabs>
        <w:ind w:left="2880" w:right="2880" w:hanging="360"/>
      </w:pPr>
      <w:rPr>
        <w:rFonts w:cs="Times New Roman"/>
      </w:rPr>
    </w:lvl>
    <w:lvl w:ilvl="4" w:tplc="04090019">
      <w:start w:val="1"/>
      <w:numFmt w:val="lowerLetter"/>
      <w:lvlText w:val="%5."/>
      <w:lvlJc w:val="left"/>
      <w:pPr>
        <w:tabs>
          <w:tab w:val="num" w:pos="3600"/>
        </w:tabs>
        <w:ind w:left="3600" w:right="3600" w:hanging="360"/>
      </w:pPr>
      <w:rPr>
        <w:rFonts w:cs="Times New Roman"/>
      </w:rPr>
    </w:lvl>
    <w:lvl w:ilvl="5" w:tplc="0409001B">
      <w:start w:val="1"/>
      <w:numFmt w:val="lowerRoman"/>
      <w:lvlText w:val="%6."/>
      <w:lvlJc w:val="right"/>
      <w:pPr>
        <w:tabs>
          <w:tab w:val="num" w:pos="4320"/>
        </w:tabs>
        <w:ind w:left="4320" w:right="4320" w:hanging="180"/>
      </w:pPr>
      <w:rPr>
        <w:rFonts w:cs="Times New Roman"/>
      </w:rPr>
    </w:lvl>
    <w:lvl w:ilvl="6" w:tplc="0409000F">
      <w:start w:val="1"/>
      <w:numFmt w:val="decimal"/>
      <w:lvlText w:val="%7."/>
      <w:lvlJc w:val="left"/>
      <w:pPr>
        <w:tabs>
          <w:tab w:val="num" w:pos="5040"/>
        </w:tabs>
        <w:ind w:left="5040" w:right="5040" w:hanging="360"/>
      </w:pPr>
      <w:rPr>
        <w:rFonts w:cs="Times New Roman"/>
      </w:rPr>
    </w:lvl>
    <w:lvl w:ilvl="7" w:tplc="04090019">
      <w:start w:val="1"/>
      <w:numFmt w:val="lowerLetter"/>
      <w:lvlText w:val="%8."/>
      <w:lvlJc w:val="left"/>
      <w:pPr>
        <w:tabs>
          <w:tab w:val="num" w:pos="5760"/>
        </w:tabs>
        <w:ind w:left="5760" w:right="5760" w:hanging="360"/>
      </w:pPr>
      <w:rPr>
        <w:rFonts w:cs="Times New Roman"/>
      </w:rPr>
    </w:lvl>
    <w:lvl w:ilvl="8" w:tplc="0409001B">
      <w:start w:val="1"/>
      <w:numFmt w:val="lowerRoman"/>
      <w:lvlText w:val="%9."/>
      <w:lvlJc w:val="right"/>
      <w:pPr>
        <w:tabs>
          <w:tab w:val="num" w:pos="6480"/>
        </w:tabs>
        <w:ind w:left="6480" w:right="6480" w:hanging="180"/>
      </w:pPr>
      <w:rPr>
        <w:rFonts w:cs="Times New Roman"/>
      </w:rPr>
    </w:lvl>
  </w:abstractNum>
  <w:num w:numId="1" w16cid:durableId="146478079">
    <w:abstractNumId w:val="7"/>
  </w:num>
  <w:num w:numId="2" w16cid:durableId="1679504029">
    <w:abstractNumId w:val="4"/>
  </w:num>
  <w:num w:numId="3" w16cid:durableId="2027097815">
    <w:abstractNumId w:val="3"/>
  </w:num>
  <w:num w:numId="4" w16cid:durableId="1949463651">
    <w:abstractNumId w:val="5"/>
  </w:num>
  <w:num w:numId="5" w16cid:durableId="1297175590">
    <w:abstractNumId w:val="2"/>
  </w:num>
  <w:num w:numId="6" w16cid:durableId="2033913212">
    <w:abstractNumId w:val="0"/>
  </w:num>
  <w:num w:numId="7" w16cid:durableId="27997672">
    <w:abstractNumId w:val="6"/>
  </w:num>
  <w:num w:numId="8" w16cid:durableId="1195272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3519פרוטוקול_ישיבת_ועדה.doc"/>
    <w:docVar w:name="StartMode" w:val="3"/>
  </w:docVars>
  <w:rsids>
    <w:rsidRoot w:val="008A6DBB"/>
    <w:rsid w:val="00552A80"/>
    <w:rsid w:val="008A6DBB"/>
    <w:rsid w:val="00965806"/>
    <w:rsid w:val="00CF74BA"/>
    <w:rsid w:val="00DC06D0"/>
    <w:rsid w:val="00E613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857413E"/>
  <w15:chartTrackingRefBased/>
  <w15:docId w15:val="{D4985AF9-B55A-4117-BF44-0E6B2D716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CF74BA"/>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CF74BA"/>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CF74BA"/>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CF74BA"/>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CF74BA"/>
    <w:pPr>
      <w:keepNext/>
      <w:overflowPunct w:val="0"/>
      <w:autoSpaceDE w:val="0"/>
      <w:autoSpaceDN w:val="0"/>
      <w:bidi/>
      <w:adjustRightInd w:val="0"/>
      <w:jc w:val="center"/>
      <w:textAlignment w:val="baseline"/>
      <w:outlineLvl w:val="7"/>
    </w:pPr>
    <w:rPr>
      <w:rFonts w:cs="David"/>
      <w:b/>
      <w:bCs/>
      <w:sz w:val="22"/>
      <w:lang w:eastAsia="he-IL"/>
    </w:rPr>
  </w:style>
  <w:style w:type="paragraph" w:styleId="Heading9">
    <w:name w:val="heading 9"/>
    <w:basedOn w:val="Normal"/>
    <w:next w:val="Normal"/>
    <w:qFormat/>
    <w:rsid w:val="00CF74BA"/>
    <w:pPr>
      <w:keepNext/>
      <w:overflowPunct w:val="0"/>
      <w:autoSpaceDE w:val="0"/>
      <w:autoSpaceDN w:val="0"/>
      <w:bidi/>
      <w:adjustRightInd w:val="0"/>
      <w:jc w:val="center"/>
      <w:textAlignment w:val="baseline"/>
      <w:outlineLvl w:val="8"/>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F74BA"/>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CF74BA"/>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F74BA"/>
  </w:style>
  <w:style w:type="paragraph" w:styleId="BodyText">
    <w:name w:val="Body Text"/>
    <w:basedOn w:val="Normal"/>
    <w:rsid w:val="00CF74BA"/>
    <w:pPr>
      <w:overflowPunct w:val="0"/>
      <w:autoSpaceDE w:val="0"/>
      <w:autoSpaceDN w:val="0"/>
      <w:bidi/>
      <w:adjustRightInd w:val="0"/>
      <w:jc w:val="both"/>
      <w:textAlignment w:val="baseline"/>
    </w:pPr>
    <w:rPr>
      <w:rFonts w:cs="David"/>
      <w:sz w:val="22"/>
      <w:lang w:eastAsia="he-IL"/>
    </w:rPr>
  </w:style>
  <w:style w:type="paragraph" w:customStyle="1" w:styleId="-">
    <w:name w:val="נוצר על-ידי"/>
    <w:rsid w:val="00CF74BA"/>
    <w:rPr>
      <w:sz w:val="24"/>
      <w:szCs w:val="24"/>
      <w:lang w:eastAsia="he-IL"/>
    </w:rPr>
  </w:style>
  <w:style w:type="paragraph" w:styleId="BodyText2">
    <w:name w:val="Body Text 2"/>
    <w:basedOn w:val="Normal"/>
    <w:rsid w:val="00CF74BA"/>
    <w:pPr>
      <w:overflowPunct w:val="0"/>
      <w:autoSpaceDE w:val="0"/>
      <w:autoSpaceDN w:val="0"/>
      <w:bidi/>
      <w:adjustRightInd w:val="0"/>
      <w:jc w:val="both"/>
      <w:textAlignment w:val="baseline"/>
    </w:pPr>
    <w:rPr>
      <w:rFonts w:cs="David"/>
      <w:sz w:val="22"/>
      <w:lang w:eastAsia="he-IL"/>
    </w:rPr>
  </w:style>
  <w:style w:type="paragraph" w:styleId="BodyText3">
    <w:name w:val="Body Text 3"/>
    <w:basedOn w:val="Normal"/>
    <w:rsid w:val="00CF74BA"/>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6679</Words>
  <Characters>38073</Characters>
  <Application>Microsoft Office Word</Application>
  <DocSecurity>0</DocSecurity>
  <Lines>317</Lines>
  <Paragraphs>89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p_tamarm</dc:creator>
  <cp:keywords/>
  <dc:description/>
  <cp:lastModifiedBy>Ghanem Mohammad</cp:lastModifiedBy>
  <cp:revision>2</cp:revision>
  <cp:lastPrinted>1601-01-01T00:00:00Z</cp:lastPrinted>
  <dcterms:created xsi:type="dcterms:W3CDTF">2022-07-09T13:26:00Z</dcterms:created>
  <dcterms:modified xsi:type="dcterms:W3CDTF">2022-07-09T13:26:00Z</dcterms:modified>
</cp:coreProperties>
</file>