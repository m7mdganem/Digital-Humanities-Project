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AE79" w14:textId="77777777" w:rsidR="00282640" w:rsidRPr="00282640" w:rsidRDefault="00282640" w:rsidP="00282640">
      <w:pPr>
        <w:bidi/>
        <w:jc w:val="both"/>
        <w:rPr>
          <w:rFonts w:cs="David" w:hint="cs"/>
          <w:b/>
          <w:bCs/>
          <w:rtl/>
        </w:rPr>
      </w:pPr>
      <w:r w:rsidRPr="00282640">
        <w:rPr>
          <w:rFonts w:cs="David" w:hint="cs"/>
          <w:b/>
          <w:bCs/>
          <w:rtl/>
        </w:rPr>
        <w:t>ה</w:t>
      </w:r>
      <w:r w:rsidRPr="00282640">
        <w:rPr>
          <w:rFonts w:cs="David"/>
          <w:b/>
          <w:bCs/>
          <w:rtl/>
        </w:rPr>
        <w:t xml:space="preserve">כנסת </w:t>
      </w:r>
      <w:r w:rsidRPr="00282640">
        <w:rPr>
          <w:rFonts w:cs="David" w:hint="cs"/>
          <w:b/>
          <w:bCs/>
          <w:rtl/>
        </w:rPr>
        <w:t>השמונה-עשרה</w:t>
      </w:r>
      <w:r w:rsidRPr="00282640">
        <w:rPr>
          <w:rFonts w:cs="David" w:hint="cs"/>
          <w:b/>
          <w:bCs/>
          <w:rtl/>
        </w:rPr>
        <w:tab/>
      </w:r>
      <w:r w:rsidRPr="00282640">
        <w:rPr>
          <w:rFonts w:cs="David" w:hint="cs"/>
          <w:b/>
          <w:bCs/>
          <w:rtl/>
        </w:rPr>
        <w:tab/>
        <w:t xml:space="preserve">                                                                נוסח לא מתוקן              </w:t>
      </w:r>
    </w:p>
    <w:p w14:paraId="7E511C37" w14:textId="77777777" w:rsidR="00282640" w:rsidRPr="00282640" w:rsidRDefault="00282640" w:rsidP="00282640">
      <w:pPr>
        <w:bidi/>
        <w:jc w:val="both"/>
        <w:outlineLvl w:val="0"/>
        <w:rPr>
          <w:rFonts w:cs="David" w:hint="cs"/>
          <w:b/>
          <w:bCs/>
          <w:rtl/>
        </w:rPr>
      </w:pPr>
      <w:r w:rsidRPr="00282640">
        <w:rPr>
          <w:rFonts w:cs="David" w:hint="cs"/>
          <w:b/>
          <w:bCs/>
          <w:rtl/>
        </w:rPr>
        <w:t xml:space="preserve">מושב </w:t>
      </w:r>
      <w:r>
        <w:rPr>
          <w:rFonts w:cs="David" w:hint="cs"/>
          <w:b/>
          <w:bCs/>
          <w:rtl/>
        </w:rPr>
        <w:t>שני</w:t>
      </w:r>
      <w:r w:rsidRPr="00282640">
        <w:rPr>
          <w:rFonts w:cs="David" w:hint="cs"/>
          <w:b/>
          <w:bCs/>
          <w:rtl/>
        </w:rPr>
        <w:tab/>
      </w:r>
      <w:r w:rsidRPr="00282640">
        <w:rPr>
          <w:rFonts w:cs="David" w:hint="cs"/>
          <w:b/>
          <w:bCs/>
          <w:rtl/>
        </w:rPr>
        <w:tab/>
      </w:r>
      <w:r w:rsidRPr="00282640">
        <w:rPr>
          <w:rFonts w:cs="David" w:hint="cs"/>
          <w:b/>
          <w:bCs/>
          <w:rtl/>
        </w:rPr>
        <w:tab/>
      </w:r>
      <w:r w:rsidRPr="00282640">
        <w:rPr>
          <w:rFonts w:cs="David" w:hint="cs"/>
          <w:b/>
          <w:bCs/>
          <w:rtl/>
        </w:rPr>
        <w:tab/>
      </w:r>
      <w:r w:rsidRPr="00282640">
        <w:rPr>
          <w:rFonts w:cs="David" w:hint="cs"/>
          <w:b/>
          <w:bCs/>
          <w:rtl/>
        </w:rPr>
        <w:tab/>
      </w:r>
      <w:r w:rsidRPr="00282640">
        <w:rPr>
          <w:rFonts w:cs="David" w:hint="cs"/>
          <w:b/>
          <w:bCs/>
          <w:rtl/>
        </w:rPr>
        <w:tab/>
      </w:r>
      <w:r w:rsidRPr="00282640">
        <w:rPr>
          <w:rFonts w:cs="David" w:hint="cs"/>
          <w:b/>
          <w:bCs/>
          <w:rtl/>
        </w:rPr>
        <w:tab/>
      </w:r>
      <w:r w:rsidRPr="00282640">
        <w:rPr>
          <w:rFonts w:cs="David"/>
          <w:b/>
          <w:bCs/>
          <w:rtl/>
        </w:rPr>
        <w:tab/>
      </w:r>
      <w:r w:rsidRPr="00282640">
        <w:rPr>
          <w:rFonts w:cs="David" w:hint="cs"/>
          <w:b/>
          <w:bCs/>
          <w:rtl/>
        </w:rPr>
        <w:t xml:space="preserve">         </w:t>
      </w:r>
    </w:p>
    <w:p w14:paraId="08B45608" w14:textId="77777777" w:rsidR="00282640" w:rsidRPr="00282640" w:rsidRDefault="00282640" w:rsidP="00282640">
      <w:pPr>
        <w:bidi/>
        <w:jc w:val="both"/>
        <w:rPr>
          <w:rFonts w:cs="David"/>
          <w:b/>
          <w:bCs/>
          <w:rtl/>
        </w:rPr>
      </w:pPr>
    </w:p>
    <w:p w14:paraId="095521B0" w14:textId="77777777" w:rsidR="00282640" w:rsidRPr="00282640" w:rsidRDefault="00282640" w:rsidP="00282640">
      <w:pPr>
        <w:bidi/>
        <w:jc w:val="both"/>
        <w:outlineLvl w:val="0"/>
        <w:rPr>
          <w:rFonts w:cs="David" w:hint="cs"/>
          <w:b/>
          <w:bCs/>
          <w:rtl/>
        </w:rPr>
      </w:pPr>
    </w:p>
    <w:p w14:paraId="21FA19EE" w14:textId="77777777" w:rsidR="00282640" w:rsidRPr="00282640" w:rsidRDefault="00282640" w:rsidP="00282640">
      <w:pPr>
        <w:bidi/>
        <w:jc w:val="center"/>
        <w:outlineLvl w:val="0"/>
        <w:rPr>
          <w:rFonts w:cs="David" w:hint="cs"/>
          <w:b/>
          <w:bCs/>
          <w:rtl/>
        </w:rPr>
      </w:pPr>
    </w:p>
    <w:p w14:paraId="12C193C2" w14:textId="77777777" w:rsidR="00282640" w:rsidRPr="00282640" w:rsidRDefault="00282640" w:rsidP="00282640">
      <w:pPr>
        <w:bidi/>
        <w:jc w:val="center"/>
        <w:outlineLvl w:val="0"/>
        <w:rPr>
          <w:rFonts w:cs="David" w:hint="cs"/>
          <w:b/>
          <w:bCs/>
          <w:rtl/>
        </w:rPr>
      </w:pPr>
    </w:p>
    <w:p w14:paraId="274E3A37" w14:textId="77777777" w:rsidR="00282640" w:rsidRPr="00282640" w:rsidRDefault="00282640" w:rsidP="00282640">
      <w:pPr>
        <w:bidi/>
        <w:jc w:val="center"/>
        <w:outlineLvl w:val="0"/>
        <w:rPr>
          <w:rFonts w:cs="David" w:hint="cs"/>
          <w:b/>
          <w:bCs/>
          <w:rtl/>
        </w:rPr>
      </w:pPr>
      <w:r w:rsidRPr="00282640">
        <w:rPr>
          <w:rFonts w:cs="David"/>
          <w:b/>
          <w:bCs/>
          <w:rtl/>
        </w:rPr>
        <w:t>פרוטוקול מס'</w:t>
      </w:r>
      <w:r w:rsidRPr="00282640">
        <w:rPr>
          <w:rFonts w:cs="David" w:hint="cs"/>
          <w:b/>
          <w:bCs/>
          <w:rtl/>
        </w:rPr>
        <w:t xml:space="preserve"> 82</w:t>
      </w:r>
    </w:p>
    <w:p w14:paraId="7F1C276B" w14:textId="77777777" w:rsidR="00282640" w:rsidRPr="00282640" w:rsidRDefault="00282640" w:rsidP="00282640">
      <w:pPr>
        <w:bidi/>
        <w:jc w:val="center"/>
        <w:outlineLvl w:val="0"/>
        <w:rPr>
          <w:rFonts w:cs="David" w:hint="cs"/>
          <w:b/>
          <w:bCs/>
          <w:rtl/>
        </w:rPr>
      </w:pPr>
      <w:r w:rsidRPr="00282640">
        <w:rPr>
          <w:rFonts w:cs="David"/>
          <w:b/>
          <w:bCs/>
          <w:rtl/>
        </w:rPr>
        <w:t>מישיב</w:t>
      </w:r>
      <w:r w:rsidRPr="00282640">
        <w:rPr>
          <w:rFonts w:cs="David" w:hint="cs"/>
          <w:b/>
          <w:bCs/>
          <w:rtl/>
        </w:rPr>
        <w:t>ת ועדת הכנסת</w:t>
      </w:r>
    </w:p>
    <w:p w14:paraId="76213319" w14:textId="77777777" w:rsidR="00282640" w:rsidRPr="00282640" w:rsidRDefault="00282640" w:rsidP="00282640">
      <w:pPr>
        <w:bidi/>
        <w:jc w:val="center"/>
        <w:outlineLvl w:val="0"/>
        <w:rPr>
          <w:rFonts w:cs="David" w:hint="cs"/>
          <w:b/>
          <w:bCs/>
          <w:u w:val="single"/>
          <w:rtl/>
        </w:rPr>
      </w:pPr>
      <w:r w:rsidRPr="00282640">
        <w:rPr>
          <w:rFonts w:cs="David" w:hint="cs"/>
          <w:b/>
          <w:bCs/>
          <w:u w:val="single"/>
          <w:rtl/>
        </w:rPr>
        <w:t>יום שלישי, כ' באייר (4 במאי 2010), שעה 14:00</w:t>
      </w:r>
    </w:p>
    <w:p w14:paraId="72B23067" w14:textId="77777777" w:rsidR="00282640" w:rsidRPr="00282640" w:rsidRDefault="00282640" w:rsidP="00282640">
      <w:pPr>
        <w:bidi/>
        <w:jc w:val="center"/>
        <w:rPr>
          <w:rFonts w:cs="David"/>
          <w:b/>
          <w:bCs/>
          <w:u w:val="single"/>
          <w:rtl/>
        </w:rPr>
      </w:pPr>
    </w:p>
    <w:p w14:paraId="38F7D608" w14:textId="77777777" w:rsidR="00282640" w:rsidRPr="00282640" w:rsidRDefault="00282640" w:rsidP="00282640">
      <w:pPr>
        <w:bidi/>
        <w:jc w:val="both"/>
        <w:rPr>
          <w:rFonts w:cs="David" w:hint="cs"/>
          <w:b/>
          <w:bCs/>
          <w:u w:val="single"/>
          <w:rtl/>
        </w:rPr>
      </w:pPr>
    </w:p>
    <w:p w14:paraId="16DAB911" w14:textId="77777777" w:rsidR="00282640" w:rsidRPr="00282640" w:rsidRDefault="00282640" w:rsidP="00282640">
      <w:pPr>
        <w:bidi/>
        <w:jc w:val="both"/>
        <w:rPr>
          <w:rFonts w:cs="David" w:hint="cs"/>
          <w:b/>
          <w:bCs/>
          <w:u w:val="single"/>
          <w:rtl/>
        </w:rPr>
      </w:pPr>
    </w:p>
    <w:p w14:paraId="5FFA7194" w14:textId="77777777" w:rsidR="00282640" w:rsidRPr="00282640" w:rsidRDefault="00282640" w:rsidP="00282640">
      <w:pPr>
        <w:bidi/>
        <w:jc w:val="both"/>
        <w:rPr>
          <w:rFonts w:cs="David" w:hint="cs"/>
          <w:b/>
          <w:bCs/>
          <w:u w:val="single"/>
          <w:rtl/>
        </w:rPr>
      </w:pPr>
    </w:p>
    <w:p w14:paraId="25E421A5" w14:textId="77777777" w:rsidR="00282640" w:rsidRPr="00282640" w:rsidRDefault="00282640" w:rsidP="00282640">
      <w:pPr>
        <w:bidi/>
        <w:jc w:val="both"/>
        <w:rPr>
          <w:rFonts w:cs="David" w:hint="cs"/>
          <w:rtl/>
        </w:rPr>
      </w:pPr>
      <w:r w:rsidRPr="00282640">
        <w:rPr>
          <w:rFonts w:cs="David" w:hint="cs"/>
          <w:b/>
          <w:bCs/>
          <w:u w:val="single"/>
          <w:rtl/>
        </w:rPr>
        <w:t>סדר היום</w:t>
      </w:r>
      <w:r w:rsidRPr="00282640">
        <w:rPr>
          <w:rFonts w:cs="David"/>
          <w:b/>
          <w:bCs/>
          <w:u w:val="single"/>
          <w:rtl/>
        </w:rPr>
        <w:t>:</w:t>
      </w:r>
      <w:r w:rsidRPr="00282640">
        <w:rPr>
          <w:rFonts w:cs="David"/>
          <w:rtl/>
        </w:rPr>
        <w:t xml:space="preserve"> </w:t>
      </w:r>
      <w:r w:rsidRPr="00282640">
        <w:rPr>
          <w:rFonts w:cs="David" w:hint="cs"/>
          <w:rtl/>
        </w:rPr>
        <w:t xml:space="preserve"> ערעורים על החלטת  יו"ר הכנסת והסגנים שלא לאשר דחיפות הצעות לסדר היום.</w:t>
      </w:r>
    </w:p>
    <w:p w14:paraId="3BEB797A" w14:textId="77777777" w:rsidR="00282640" w:rsidRPr="00282640" w:rsidRDefault="00282640" w:rsidP="00282640">
      <w:pPr>
        <w:bidi/>
        <w:jc w:val="both"/>
        <w:rPr>
          <w:rFonts w:cs="David" w:hint="cs"/>
          <w:b/>
          <w:bCs/>
          <w:u w:val="single"/>
          <w:rtl/>
        </w:rPr>
      </w:pPr>
    </w:p>
    <w:p w14:paraId="53A0228C" w14:textId="77777777" w:rsidR="00282640" w:rsidRPr="00282640" w:rsidRDefault="00282640" w:rsidP="00282640">
      <w:pPr>
        <w:bidi/>
        <w:jc w:val="both"/>
        <w:rPr>
          <w:rFonts w:cs="David" w:hint="cs"/>
          <w:b/>
          <w:bCs/>
          <w:u w:val="single"/>
          <w:rtl/>
        </w:rPr>
      </w:pPr>
    </w:p>
    <w:p w14:paraId="415A3DE9" w14:textId="77777777" w:rsidR="00282640" w:rsidRPr="00282640" w:rsidRDefault="00282640" w:rsidP="00282640">
      <w:pPr>
        <w:bidi/>
        <w:jc w:val="both"/>
        <w:rPr>
          <w:rFonts w:cs="David" w:hint="cs"/>
          <w:b/>
          <w:bCs/>
          <w:u w:val="single"/>
          <w:rtl/>
        </w:rPr>
      </w:pPr>
    </w:p>
    <w:p w14:paraId="3E05E072" w14:textId="77777777" w:rsidR="00282640" w:rsidRPr="00282640" w:rsidRDefault="00282640" w:rsidP="00282640">
      <w:pPr>
        <w:bidi/>
        <w:jc w:val="both"/>
        <w:rPr>
          <w:rFonts w:cs="David"/>
          <w:b/>
          <w:bCs/>
          <w:rtl/>
        </w:rPr>
      </w:pPr>
    </w:p>
    <w:p w14:paraId="0280563A" w14:textId="77777777" w:rsidR="00282640" w:rsidRPr="00282640" w:rsidRDefault="00282640" w:rsidP="00282640">
      <w:pPr>
        <w:bidi/>
        <w:jc w:val="both"/>
        <w:outlineLvl w:val="0"/>
        <w:rPr>
          <w:rFonts w:cs="David"/>
          <w:b/>
          <w:bCs/>
          <w:u w:val="single"/>
          <w:rtl/>
        </w:rPr>
      </w:pPr>
      <w:r w:rsidRPr="00282640">
        <w:rPr>
          <w:rFonts w:cs="David"/>
          <w:b/>
          <w:bCs/>
          <w:u w:val="single"/>
          <w:rtl/>
        </w:rPr>
        <w:t>נכחו:</w:t>
      </w:r>
    </w:p>
    <w:p w14:paraId="10789643" w14:textId="77777777" w:rsidR="00282640" w:rsidRPr="00282640" w:rsidRDefault="00282640" w:rsidP="00282640">
      <w:pPr>
        <w:bidi/>
        <w:jc w:val="both"/>
        <w:outlineLvl w:val="0"/>
        <w:rPr>
          <w:rFonts w:cs="David" w:hint="cs"/>
          <w:rtl/>
        </w:rPr>
      </w:pPr>
      <w:r w:rsidRPr="00282640">
        <w:rPr>
          <w:rFonts w:cs="David"/>
          <w:b/>
          <w:bCs/>
          <w:u w:val="single"/>
          <w:rtl/>
        </w:rPr>
        <w:t>חברי הוועדה</w:t>
      </w:r>
      <w:r w:rsidRPr="00282640">
        <w:rPr>
          <w:rFonts w:cs="David"/>
          <w:rtl/>
        </w:rPr>
        <w:t>:</w:t>
      </w:r>
      <w:r w:rsidRPr="00282640">
        <w:rPr>
          <w:rFonts w:cs="David"/>
          <w:rtl/>
        </w:rPr>
        <w:tab/>
      </w:r>
    </w:p>
    <w:p w14:paraId="7D293BBD" w14:textId="77777777" w:rsidR="00282640" w:rsidRPr="00282640" w:rsidRDefault="00282640" w:rsidP="00282640">
      <w:pPr>
        <w:bidi/>
        <w:jc w:val="both"/>
        <w:outlineLvl w:val="0"/>
        <w:rPr>
          <w:rFonts w:cs="David" w:hint="cs"/>
          <w:rtl/>
        </w:rPr>
      </w:pPr>
      <w:r w:rsidRPr="00282640">
        <w:rPr>
          <w:rFonts w:cs="David" w:hint="cs"/>
          <w:rtl/>
        </w:rPr>
        <w:t>מיכאל בן ארי</w:t>
      </w:r>
    </w:p>
    <w:p w14:paraId="31E5C9BB" w14:textId="77777777" w:rsidR="00282640" w:rsidRPr="00282640" w:rsidRDefault="00282640" w:rsidP="00282640">
      <w:pPr>
        <w:bidi/>
        <w:jc w:val="both"/>
        <w:outlineLvl w:val="0"/>
        <w:rPr>
          <w:rFonts w:cs="David" w:hint="cs"/>
          <w:rtl/>
        </w:rPr>
      </w:pPr>
      <w:r w:rsidRPr="00282640">
        <w:rPr>
          <w:rFonts w:cs="David" w:hint="cs"/>
          <w:rtl/>
        </w:rPr>
        <w:t>אלכס מילר</w:t>
      </w:r>
    </w:p>
    <w:p w14:paraId="5778DF60" w14:textId="77777777" w:rsidR="00282640" w:rsidRPr="00282640" w:rsidRDefault="00282640" w:rsidP="00282640">
      <w:pPr>
        <w:bidi/>
        <w:jc w:val="both"/>
        <w:outlineLvl w:val="0"/>
        <w:rPr>
          <w:rFonts w:cs="David" w:hint="cs"/>
          <w:rtl/>
        </w:rPr>
      </w:pPr>
      <w:r w:rsidRPr="00282640">
        <w:rPr>
          <w:rFonts w:cs="David" w:hint="cs"/>
          <w:rtl/>
        </w:rPr>
        <w:t>שלי יחימוביץ</w:t>
      </w:r>
    </w:p>
    <w:p w14:paraId="531E5AEA" w14:textId="77777777" w:rsidR="00282640" w:rsidRPr="00282640" w:rsidRDefault="00282640" w:rsidP="00282640">
      <w:pPr>
        <w:bidi/>
        <w:jc w:val="both"/>
        <w:outlineLvl w:val="0"/>
        <w:rPr>
          <w:rFonts w:cs="David" w:hint="cs"/>
          <w:rtl/>
        </w:rPr>
      </w:pPr>
      <w:r w:rsidRPr="00282640">
        <w:rPr>
          <w:rFonts w:cs="David" w:hint="cs"/>
          <w:rtl/>
        </w:rPr>
        <w:t>דודו רותם</w:t>
      </w:r>
    </w:p>
    <w:p w14:paraId="4E929235" w14:textId="77777777" w:rsidR="00282640" w:rsidRPr="00282640" w:rsidRDefault="00282640" w:rsidP="00282640">
      <w:pPr>
        <w:bidi/>
        <w:jc w:val="both"/>
        <w:outlineLvl w:val="0"/>
        <w:rPr>
          <w:rFonts w:cs="David" w:hint="cs"/>
          <w:rtl/>
        </w:rPr>
      </w:pPr>
      <w:r w:rsidRPr="00282640">
        <w:rPr>
          <w:rFonts w:cs="David" w:hint="cs"/>
          <w:rtl/>
        </w:rPr>
        <w:t>איתן כבל</w:t>
      </w:r>
    </w:p>
    <w:p w14:paraId="67FFD4DE" w14:textId="77777777" w:rsidR="00282640" w:rsidRPr="00282640" w:rsidRDefault="00282640" w:rsidP="00282640">
      <w:pPr>
        <w:bidi/>
        <w:jc w:val="both"/>
        <w:outlineLvl w:val="0"/>
        <w:rPr>
          <w:rFonts w:cs="David" w:hint="cs"/>
          <w:rtl/>
        </w:rPr>
      </w:pPr>
      <w:r w:rsidRPr="00282640">
        <w:rPr>
          <w:rFonts w:cs="David" w:hint="cs"/>
          <w:rtl/>
        </w:rPr>
        <w:t>אורי אריאל</w:t>
      </w:r>
    </w:p>
    <w:p w14:paraId="5C962BC7" w14:textId="77777777" w:rsidR="00282640" w:rsidRPr="00282640" w:rsidRDefault="00282640" w:rsidP="00282640">
      <w:pPr>
        <w:bidi/>
        <w:jc w:val="both"/>
        <w:outlineLvl w:val="0"/>
        <w:rPr>
          <w:rFonts w:cs="David" w:hint="cs"/>
          <w:rtl/>
        </w:rPr>
      </w:pPr>
    </w:p>
    <w:p w14:paraId="081A570D" w14:textId="77777777" w:rsidR="00282640" w:rsidRPr="00282640" w:rsidRDefault="00282640" w:rsidP="00282640">
      <w:pPr>
        <w:bidi/>
        <w:jc w:val="both"/>
        <w:outlineLvl w:val="0"/>
        <w:rPr>
          <w:rFonts w:cs="David" w:hint="cs"/>
          <w:b/>
          <w:bCs/>
          <w:u w:val="single"/>
          <w:rtl/>
        </w:rPr>
      </w:pPr>
    </w:p>
    <w:p w14:paraId="758A3475" w14:textId="77777777" w:rsidR="00282640" w:rsidRPr="00282640" w:rsidRDefault="00282640" w:rsidP="00282640">
      <w:pPr>
        <w:bidi/>
        <w:jc w:val="both"/>
        <w:outlineLvl w:val="0"/>
        <w:rPr>
          <w:rFonts w:cs="David" w:hint="cs"/>
          <w:rtl/>
        </w:rPr>
      </w:pPr>
      <w:r w:rsidRPr="00282640">
        <w:rPr>
          <w:rFonts w:cs="David"/>
          <w:b/>
          <w:bCs/>
          <w:u w:val="single"/>
          <w:rtl/>
        </w:rPr>
        <w:t>מוזמנים</w:t>
      </w:r>
      <w:r w:rsidRPr="00282640">
        <w:rPr>
          <w:rFonts w:cs="David"/>
          <w:rtl/>
        </w:rPr>
        <w:t>:</w:t>
      </w:r>
    </w:p>
    <w:p w14:paraId="520B692F" w14:textId="77777777" w:rsidR="00282640" w:rsidRPr="00282640" w:rsidRDefault="00282640" w:rsidP="00282640">
      <w:pPr>
        <w:bidi/>
        <w:jc w:val="both"/>
        <w:outlineLvl w:val="0"/>
        <w:rPr>
          <w:rFonts w:cs="David" w:hint="cs"/>
          <w:rtl/>
        </w:rPr>
      </w:pPr>
      <w:r w:rsidRPr="00282640">
        <w:rPr>
          <w:rFonts w:cs="David" w:hint="cs"/>
          <w:rtl/>
        </w:rPr>
        <w:t xml:space="preserve">ירדנה </w:t>
      </w:r>
      <w:proofErr w:type="spellStart"/>
      <w:r w:rsidRPr="00282640">
        <w:rPr>
          <w:rFonts w:cs="David" w:hint="cs"/>
          <w:rtl/>
        </w:rPr>
        <w:t>מלר</w:t>
      </w:r>
      <w:proofErr w:type="spellEnd"/>
      <w:r w:rsidRPr="00282640">
        <w:rPr>
          <w:rFonts w:cs="David" w:hint="cs"/>
          <w:rtl/>
        </w:rPr>
        <w:t>-</w:t>
      </w:r>
      <w:proofErr w:type="spellStart"/>
      <w:r w:rsidRPr="00282640">
        <w:rPr>
          <w:rFonts w:cs="David" w:hint="cs"/>
          <w:rtl/>
        </w:rPr>
        <w:t>הורביץ</w:t>
      </w:r>
      <w:proofErr w:type="spellEnd"/>
      <w:r w:rsidRPr="00282640">
        <w:rPr>
          <w:rFonts w:cs="David" w:hint="cs"/>
          <w:rtl/>
        </w:rPr>
        <w:tab/>
        <w:t>- מזכירת הכנסת</w:t>
      </w:r>
    </w:p>
    <w:p w14:paraId="1ACF1382" w14:textId="77777777" w:rsidR="00282640" w:rsidRPr="00282640" w:rsidRDefault="00282640" w:rsidP="00282640">
      <w:pPr>
        <w:bidi/>
        <w:jc w:val="both"/>
        <w:outlineLvl w:val="0"/>
        <w:rPr>
          <w:rFonts w:cs="David" w:hint="cs"/>
          <w:rtl/>
        </w:rPr>
      </w:pPr>
      <w:r w:rsidRPr="00282640">
        <w:rPr>
          <w:rFonts w:cs="David" w:hint="cs"/>
          <w:rtl/>
        </w:rPr>
        <w:t>מגלי והבה</w:t>
      </w:r>
      <w:r w:rsidRPr="00282640">
        <w:rPr>
          <w:rFonts w:cs="David" w:hint="cs"/>
          <w:rtl/>
        </w:rPr>
        <w:tab/>
      </w:r>
      <w:r w:rsidRPr="00282640">
        <w:rPr>
          <w:rFonts w:cs="David" w:hint="cs"/>
          <w:rtl/>
        </w:rPr>
        <w:tab/>
        <w:t>- סגן יו"ר הכנסת</w:t>
      </w:r>
    </w:p>
    <w:p w14:paraId="152C1721" w14:textId="77777777" w:rsidR="00282640" w:rsidRPr="00282640" w:rsidRDefault="00282640" w:rsidP="00282640">
      <w:pPr>
        <w:bidi/>
        <w:jc w:val="both"/>
        <w:outlineLvl w:val="0"/>
        <w:rPr>
          <w:rFonts w:cs="David" w:hint="cs"/>
          <w:rtl/>
        </w:rPr>
      </w:pPr>
    </w:p>
    <w:p w14:paraId="5780099B" w14:textId="77777777" w:rsidR="00282640" w:rsidRPr="00282640" w:rsidRDefault="00282640" w:rsidP="00282640">
      <w:pPr>
        <w:bidi/>
        <w:jc w:val="both"/>
        <w:outlineLvl w:val="0"/>
        <w:rPr>
          <w:rFonts w:cs="David" w:hint="cs"/>
          <w:rtl/>
        </w:rPr>
      </w:pPr>
    </w:p>
    <w:p w14:paraId="65FD571F" w14:textId="77777777" w:rsidR="00282640" w:rsidRPr="00282640" w:rsidRDefault="00282640" w:rsidP="00282640">
      <w:pPr>
        <w:bidi/>
        <w:jc w:val="both"/>
        <w:outlineLvl w:val="0"/>
        <w:rPr>
          <w:rFonts w:cs="David" w:hint="cs"/>
          <w:rtl/>
        </w:rPr>
      </w:pPr>
      <w:r w:rsidRPr="00282640">
        <w:rPr>
          <w:rFonts w:cs="David"/>
          <w:b/>
          <w:bCs/>
          <w:u w:val="single"/>
          <w:rtl/>
        </w:rPr>
        <w:t>מנהלת הוועדה</w:t>
      </w:r>
      <w:r w:rsidRPr="00282640">
        <w:rPr>
          <w:rFonts w:cs="David"/>
          <w:rtl/>
        </w:rPr>
        <w:t>:</w:t>
      </w:r>
      <w:r w:rsidRPr="00282640">
        <w:rPr>
          <w:rFonts w:cs="David"/>
          <w:rtl/>
        </w:rPr>
        <w:tab/>
      </w:r>
      <w:r w:rsidRPr="00282640">
        <w:rPr>
          <w:rFonts w:cs="David" w:hint="cs"/>
          <w:rtl/>
        </w:rPr>
        <w:tab/>
        <w:t>אתי בן יוסף</w:t>
      </w:r>
    </w:p>
    <w:p w14:paraId="43043BF8" w14:textId="77777777" w:rsidR="00282640" w:rsidRPr="00282640" w:rsidRDefault="00282640" w:rsidP="00282640">
      <w:pPr>
        <w:bidi/>
        <w:jc w:val="both"/>
        <w:rPr>
          <w:rFonts w:cs="David" w:hint="cs"/>
          <w:b/>
          <w:bCs/>
          <w:u w:val="single"/>
          <w:rtl/>
        </w:rPr>
      </w:pPr>
    </w:p>
    <w:p w14:paraId="147D6EAA" w14:textId="77777777" w:rsidR="00282640" w:rsidRPr="00282640" w:rsidRDefault="00282640" w:rsidP="00282640">
      <w:pPr>
        <w:bidi/>
        <w:jc w:val="both"/>
        <w:outlineLvl w:val="0"/>
        <w:rPr>
          <w:rFonts w:cs="David" w:hint="cs"/>
          <w:rtl/>
        </w:rPr>
      </w:pPr>
    </w:p>
    <w:p w14:paraId="2B0B33DF" w14:textId="77777777" w:rsidR="00282640" w:rsidRPr="00282640" w:rsidRDefault="00282640" w:rsidP="00282640">
      <w:pPr>
        <w:bidi/>
        <w:jc w:val="both"/>
        <w:outlineLvl w:val="0"/>
        <w:rPr>
          <w:rFonts w:cs="David" w:hint="cs"/>
          <w:rtl/>
        </w:rPr>
      </w:pPr>
      <w:r w:rsidRPr="00282640">
        <w:rPr>
          <w:rFonts w:cs="David" w:hint="cs"/>
          <w:b/>
          <w:bCs/>
          <w:u w:val="single"/>
          <w:rtl/>
        </w:rPr>
        <w:t>רשמה</w:t>
      </w:r>
      <w:r w:rsidRPr="00282640">
        <w:rPr>
          <w:rFonts w:cs="David"/>
          <w:rtl/>
        </w:rPr>
        <w:t>:</w:t>
      </w:r>
      <w:r w:rsidRPr="00282640">
        <w:rPr>
          <w:rFonts w:cs="David"/>
          <w:rtl/>
        </w:rPr>
        <w:tab/>
      </w:r>
      <w:r w:rsidRPr="00282640">
        <w:rPr>
          <w:rFonts w:cs="David" w:hint="cs"/>
          <w:rtl/>
        </w:rPr>
        <w:tab/>
      </w:r>
      <w:r w:rsidRPr="00282640">
        <w:rPr>
          <w:rFonts w:cs="David" w:hint="cs"/>
          <w:rtl/>
        </w:rPr>
        <w:tab/>
      </w:r>
      <w:smartTag w:uri="urn:schemas-microsoft-com:office:smarttags" w:element="PersonName">
        <w:r w:rsidRPr="00282640">
          <w:rPr>
            <w:rFonts w:cs="David" w:hint="cs"/>
            <w:rtl/>
          </w:rPr>
          <w:t>איה לינצ'בסקי</w:t>
        </w:r>
      </w:smartTag>
    </w:p>
    <w:p w14:paraId="67D1A9C2" w14:textId="77777777" w:rsidR="00282640" w:rsidRPr="00282640" w:rsidRDefault="00282640" w:rsidP="00282640">
      <w:pPr>
        <w:bidi/>
        <w:jc w:val="center"/>
        <w:rPr>
          <w:rFonts w:cs="David" w:hint="cs"/>
          <w:b/>
          <w:bCs/>
          <w:u w:val="single"/>
          <w:rtl/>
        </w:rPr>
      </w:pPr>
      <w:r w:rsidRPr="00282640">
        <w:rPr>
          <w:rFonts w:cs="David"/>
          <w:rtl/>
        </w:rPr>
        <w:br w:type="page"/>
      </w:r>
      <w:r w:rsidRPr="00282640">
        <w:rPr>
          <w:rFonts w:cs="David" w:hint="cs"/>
          <w:b/>
          <w:bCs/>
          <w:u w:val="single"/>
          <w:rtl/>
        </w:rPr>
        <w:lastRenderedPageBreak/>
        <w:t>ערעורים על החלטת  יו"ר הכנסת והסגנים שלא לאשר דחיפות הצעות לסדר היום</w:t>
      </w:r>
    </w:p>
    <w:p w14:paraId="716A56B5" w14:textId="77777777" w:rsidR="00282640" w:rsidRPr="00282640" w:rsidRDefault="00282640" w:rsidP="00282640">
      <w:pPr>
        <w:bidi/>
        <w:jc w:val="both"/>
        <w:rPr>
          <w:rFonts w:cs="David" w:hint="cs"/>
          <w:b/>
          <w:bCs/>
          <w:u w:val="single"/>
          <w:rtl/>
        </w:rPr>
      </w:pPr>
    </w:p>
    <w:p w14:paraId="178D58CA" w14:textId="77777777" w:rsidR="00282640" w:rsidRPr="00282640" w:rsidRDefault="00282640" w:rsidP="00282640">
      <w:pPr>
        <w:bidi/>
        <w:jc w:val="both"/>
        <w:rPr>
          <w:rFonts w:cs="David" w:hint="cs"/>
          <w:b/>
          <w:bCs/>
          <w:u w:val="single"/>
          <w:rtl/>
        </w:rPr>
      </w:pPr>
    </w:p>
    <w:p w14:paraId="2493FAC0" w14:textId="77777777" w:rsidR="00282640" w:rsidRPr="00282640" w:rsidRDefault="00282640" w:rsidP="00282640">
      <w:pPr>
        <w:keepNext/>
        <w:bidi/>
        <w:jc w:val="both"/>
        <w:rPr>
          <w:rFonts w:cs="David" w:hint="cs"/>
          <w:rtl/>
        </w:rPr>
      </w:pPr>
    </w:p>
    <w:p w14:paraId="5C076885"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2341AF2E" w14:textId="77777777" w:rsidR="00282640" w:rsidRPr="00282640" w:rsidRDefault="00282640" w:rsidP="00282640">
      <w:pPr>
        <w:bidi/>
        <w:jc w:val="both"/>
        <w:rPr>
          <w:rFonts w:cs="David" w:hint="cs"/>
          <w:rtl/>
        </w:rPr>
      </w:pPr>
    </w:p>
    <w:p w14:paraId="29EA2AAA" w14:textId="77777777" w:rsidR="00282640" w:rsidRPr="00282640" w:rsidRDefault="00282640" w:rsidP="00282640">
      <w:pPr>
        <w:bidi/>
        <w:jc w:val="both"/>
        <w:rPr>
          <w:rFonts w:cs="David" w:hint="cs"/>
          <w:rtl/>
        </w:rPr>
      </w:pPr>
      <w:r w:rsidRPr="00282640">
        <w:rPr>
          <w:rFonts w:cs="David" w:hint="cs"/>
          <w:rtl/>
        </w:rPr>
        <w:tab/>
      </w:r>
    </w:p>
    <w:p w14:paraId="17738304" w14:textId="77777777" w:rsidR="00282640" w:rsidRPr="00282640" w:rsidRDefault="00282640" w:rsidP="00282640">
      <w:pPr>
        <w:bidi/>
        <w:jc w:val="both"/>
        <w:rPr>
          <w:rFonts w:cs="David" w:hint="cs"/>
          <w:rtl/>
        </w:rPr>
      </w:pPr>
      <w:r w:rsidRPr="00282640">
        <w:rPr>
          <w:rFonts w:cs="David" w:hint="cs"/>
          <w:rtl/>
        </w:rPr>
        <w:tab/>
        <w:t xml:space="preserve">הנושא שעל סדר היום הוא ערעורים על החלטת  יו"ר הכנסת והסגנים שלא לאשר דחיפות הצעות לסדר היום, ערעור ראשון של חבר הכנסת משה מוץ מטלון שביקש להעלות את הנושא: </w:t>
      </w:r>
      <w:r w:rsidRPr="00282640">
        <w:rPr>
          <w:rFonts w:cs="David" w:hint="cs"/>
          <w:u w:val="single"/>
          <w:rtl/>
        </w:rPr>
        <w:t xml:space="preserve">שריפת דגלים על ידי </w:t>
      </w:r>
      <w:proofErr w:type="spellStart"/>
      <w:r w:rsidRPr="00282640">
        <w:rPr>
          <w:rFonts w:cs="David" w:hint="cs"/>
          <w:u w:val="single"/>
          <w:rtl/>
        </w:rPr>
        <w:t>נטורי</w:t>
      </w:r>
      <w:proofErr w:type="spellEnd"/>
      <w:r w:rsidRPr="00282640">
        <w:rPr>
          <w:rFonts w:cs="David" w:hint="cs"/>
          <w:u w:val="single"/>
          <w:rtl/>
        </w:rPr>
        <w:t xml:space="preserve"> </w:t>
      </w:r>
      <w:proofErr w:type="spellStart"/>
      <w:r w:rsidRPr="00282640">
        <w:rPr>
          <w:rFonts w:cs="David" w:hint="cs"/>
          <w:u w:val="single"/>
          <w:rtl/>
        </w:rPr>
        <w:t>קרטא</w:t>
      </w:r>
      <w:proofErr w:type="spellEnd"/>
      <w:r w:rsidRPr="00282640">
        <w:rPr>
          <w:rFonts w:cs="David" w:hint="cs"/>
          <w:u w:val="single"/>
          <w:rtl/>
        </w:rPr>
        <w:t xml:space="preserve">. </w:t>
      </w:r>
      <w:r w:rsidRPr="00282640">
        <w:rPr>
          <w:rFonts w:cs="David" w:hint="cs"/>
          <w:rtl/>
        </w:rPr>
        <w:t>חבר הכנסת מטלון הסמיך את חבר הכנסת מילר לייצג אותו. על פי התקנון יש צורך במכתב ובהחלטה של הוועדה שמקבלת באופן פורמאלי את הבקשה של חבר הכנסת מטלון, שמקבלת את הבקשה שחבר הכנסת, מי בעד לאשר את הבקשה של חבר הכנסת מטלון?</w:t>
      </w:r>
    </w:p>
    <w:p w14:paraId="45760054" w14:textId="77777777" w:rsidR="00282640" w:rsidRPr="00282640" w:rsidRDefault="00282640" w:rsidP="00282640">
      <w:pPr>
        <w:bidi/>
        <w:jc w:val="both"/>
        <w:rPr>
          <w:rFonts w:cs="David" w:hint="cs"/>
          <w:rtl/>
        </w:rPr>
      </w:pPr>
    </w:p>
    <w:p w14:paraId="5AF7621E" w14:textId="77777777" w:rsidR="00282640" w:rsidRPr="00282640" w:rsidRDefault="00282640" w:rsidP="00282640">
      <w:pPr>
        <w:bidi/>
        <w:jc w:val="both"/>
        <w:rPr>
          <w:rFonts w:cs="David" w:hint="cs"/>
          <w:rtl/>
        </w:rPr>
      </w:pPr>
    </w:p>
    <w:p w14:paraId="5F7BFD4D" w14:textId="77777777" w:rsidR="00282640" w:rsidRPr="00282640" w:rsidRDefault="00282640" w:rsidP="00282640">
      <w:pPr>
        <w:bidi/>
        <w:jc w:val="both"/>
        <w:rPr>
          <w:rFonts w:cs="David" w:hint="cs"/>
          <w:u w:val="single"/>
          <w:rtl/>
        </w:rPr>
      </w:pPr>
      <w:r w:rsidRPr="00282640">
        <w:rPr>
          <w:rFonts w:cs="David" w:hint="cs"/>
          <w:u w:val="single"/>
          <w:rtl/>
        </w:rPr>
        <w:t>הצבעה</w:t>
      </w:r>
    </w:p>
    <w:p w14:paraId="32B15C19" w14:textId="77777777" w:rsidR="00282640" w:rsidRPr="00282640" w:rsidRDefault="00282640" w:rsidP="00282640">
      <w:pPr>
        <w:bidi/>
        <w:jc w:val="both"/>
        <w:rPr>
          <w:rFonts w:cs="David" w:hint="cs"/>
          <w:rtl/>
        </w:rPr>
      </w:pPr>
    </w:p>
    <w:p w14:paraId="5926FEDA" w14:textId="77777777" w:rsidR="00282640" w:rsidRPr="00282640" w:rsidRDefault="00282640" w:rsidP="00282640">
      <w:pPr>
        <w:bidi/>
        <w:jc w:val="both"/>
        <w:rPr>
          <w:rFonts w:cs="David" w:hint="cs"/>
          <w:rtl/>
        </w:rPr>
      </w:pPr>
      <w:r w:rsidRPr="00282640">
        <w:rPr>
          <w:rFonts w:cs="David" w:hint="cs"/>
          <w:rtl/>
        </w:rPr>
        <w:t xml:space="preserve">בעד </w:t>
      </w:r>
      <w:r w:rsidRPr="00282640">
        <w:rPr>
          <w:rFonts w:cs="David"/>
          <w:rtl/>
        </w:rPr>
        <w:t>–</w:t>
      </w:r>
      <w:r w:rsidRPr="00282640">
        <w:rPr>
          <w:rFonts w:cs="David" w:hint="cs"/>
          <w:rtl/>
        </w:rPr>
        <w:t xml:space="preserve"> רוב</w:t>
      </w:r>
    </w:p>
    <w:p w14:paraId="480BCDE2" w14:textId="77777777" w:rsidR="00282640" w:rsidRPr="00282640" w:rsidRDefault="00282640" w:rsidP="00282640">
      <w:pPr>
        <w:bidi/>
        <w:jc w:val="both"/>
        <w:rPr>
          <w:rFonts w:cs="David" w:hint="cs"/>
          <w:rtl/>
        </w:rPr>
      </w:pPr>
      <w:r w:rsidRPr="00282640">
        <w:rPr>
          <w:rFonts w:cs="David" w:hint="cs"/>
          <w:rtl/>
        </w:rPr>
        <w:t xml:space="preserve">נגד </w:t>
      </w:r>
      <w:r w:rsidRPr="00282640">
        <w:rPr>
          <w:rFonts w:cs="David"/>
          <w:rtl/>
        </w:rPr>
        <w:t>–</w:t>
      </w:r>
      <w:r w:rsidRPr="00282640">
        <w:rPr>
          <w:rFonts w:cs="David" w:hint="cs"/>
          <w:rtl/>
        </w:rPr>
        <w:t xml:space="preserve"> אין</w:t>
      </w:r>
    </w:p>
    <w:p w14:paraId="07E62508" w14:textId="77777777" w:rsidR="00282640" w:rsidRPr="00282640" w:rsidRDefault="00282640" w:rsidP="00282640">
      <w:pPr>
        <w:bidi/>
        <w:jc w:val="both"/>
        <w:rPr>
          <w:rFonts w:cs="David" w:hint="cs"/>
          <w:rtl/>
        </w:rPr>
      </w:pPr>
      <w:r w:rsidRPr="00282640">
        <w:rPr>
          <w:rFonts w:cs="David" w:hint="cs"/>
          <w:rtl/>
        </w:rPr>
        <w:t xml:space="preserve">נמנעים </w:t>
      </w:r>
      <w:r w:rsidRPr="00282640">
        <w:rPr>
          <w:rFonts w:cs="David"/>
          <w:rtl/>
        </w:rPr>
        <w:t>–</w:t>
      </w:r>
      <w:r w:rsidRPr="00282640">
        <w:rPr>
          <w:rFonts w:cs="David" w:hint="cs"/>
          <w:rtl/>
        </w:rPr>
        <w:t xml:space="preserve"> אין</w:t>
      </w:r>
    </w:p>
    <w:p w14:paraId="232753CA" w14:textId="77777777" w:rsidR="00282640" w:rsidRPr="00282640" w:rsidRDefault="00282640" w:rsidP="00282640">
      <w:pPr>
        <w:bidi/>
        <w:jc w:val="both"/>
        <w:rPr>
          <w:rFonts w:cs="David" w:hint="cs"/>
          <w:rtl/>
        </w:rPr>
      </w:pPr>
      <w:r w:rsidRPr="00282640">
        <w:rPr>
          <w:rFonts w:cs="David" w:hint="cs"/>
          <w:rtl/>
        </w:rPr>
        <w:t>הבקשה אושרה.</w:t>
      </w:r>
    </w:p>
    <w:p w14:paraId="36C6227B" w14:textId="77777777" w:rsidR="00282640" w:rsidRPr="00282640" w:rsidRDefault="00282640" w:rsidP="00282640">
      <w:pPr>
        <w:bidi/>
        <w:jc w:val="both"/>
        <w:rPr>
          <w:rFonts w:cs="David" w:hint="cs"/>
          <w:rtl/>
        </w:rPr>
      </w:pPr>
    </w:p>
    <w:p w14:paraId="6A25A811"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41AD76C8" w14:textId="77777777" w:rsidR="00282640" w:rsidRPr="00282640" w:rsidRDefault="00282640" w:rsidP="00282640">
      <w:pPr>
        <w:bidi/>
        <w:jc w:val="both"/>
        <w:rPr>
          <w:rFonts w:cs="David" w:hint="cs"/>
          <w:rtl/>
        </w:rPr>
      </w:pPr>
    </w:p>
    <w:p w14:paraId="36B2B1FF" w14:textId="77777777" w:rsidR="00282640" w:rsidRPr="00282640" w:rsidRDefault="00282640" w:rsidP="00282640">
      <w:pPr>
        <w:bidi/>
        <w:jc w:val="both"/>
        <w:rPr>
          <w:rFonts w:cs="David" w:hint="cs"/>
          <w:rtl/>
        </w:rPr>
      </w:pPr>
      <w:r w:rsidRPr="00282640">
        <w:rPr>
          <w:rFonts w:cs="David" w:hint="cs"/>
          <w:rtl/>
        </w:rPr>
        <w:tab/>
        <w:t>ברשותך חבר הכנסת מילר הערה אחת, אני כמובן אאפשר לך לייצג את חבר הכנסת מטלון אבל הייתי מציע שזה לא יעשה להבא על ידי חבר שהוא חבר בנשיאות.</w:t>
      </w:r>
    </w:p>
    <w:p w14:paraId="0063473A" w14:textId="77777777" w:rsidR="00282640" w:rsidRPr="00282640" w:rsidRDefault="00282640" w:rsidP="00282640">
      <w:pPr>
        <w:bidi/>
        <w:jc w:val="both"/>
        <w:rPr>
          <w:rFonts w:cs="David" w:hint="cs"/>
          <w:rtl/>
        </w:rPr>
      </w:pPr>
    </w:p>
    <w:p w14:paraId="7BB02966" w14:textId="77777777" w:rsidR="00282640" w:rsidRPr="00282640" w:rsidRDefault="00282640" w:rsidP="00282640">
      <w:pPr>
        <w:bidi/>
        <w:jc w:val="both"/>
        <w:rPr>
          <w:rFonts w:cs="David" w:hint="cs"/>
          <w:u w:val="single"/>
          <w:rtl/>
        </w:rPr>
      </w:pPr>
      <w:r w:rsidRPr="00282640">
        <w:rPr>
          <w:rFonts w:cs="David" w:hint="cs"/>
          <w:u w:val="single"/>
          <w:rtl/>
        </w:rPr>
        <w:t>אלכס מילר:</w:t>
      </w:r>
    </w:p>
    <w:p w14:paraId="30312A24" w14:textId="77777777" w:rsidR="00282640" w:rsidRPr="00282640" w:rsidRDefault="00282640" w:rsidP="00282640">
      <w:pPr>
        <w:bidi/>
        <w:jc w:val="both"/>
        <w:rPr>
          <w:rFonts w:cs="David" w:hint="cs"/>
          <w:u w:val="single"/>
          <w:rtl/>
        </w:rPr>
      </w:pPr>
    </w:p>
    <w:p w14:paraId="692A6125" w14:textId="77777777" w:rsidR="00282640" w:rsidRPr="00282640" w:rsidRDefault="00282640" w:rsidP="00282640">
      <w:pPr>
        <w:bidi/>
        <w:jc w:val="both"/>
        <w:rPr>
          <w:rFonts w:cs="David" w:hint="cs"/>
          <w:rtl/>
        </w:rPr>
      </w:pPr>
      <w:r w:rsidRPr="00282640">
        <w:rPr>
          <w:rFonts w:cs="David" w:hint="cs"/>
          <w:rtl/>
        </w:rPr>
        <w:tab/>
        <w:t>קיבלתי את הערתך.</w:t>
      </w:r>
    </w:p>
    <w:p w14:paraId="19DDBFE1" w14:textId="77777777" w:rsidR="00282640" w:rsidRPr="00282640" w:rsidRDefault="00282640" w:rsidP="00282640">
      <w:pPr>
        <w:bidi/>
        <w:jc w:val="both"/>
        <w:rPr>
          <w:rFonts w:cs="David" w:hint="cs"/>
          <w:rtl/>
        </w:rPr>
      </w:pPr>
    </w:p>
    <w:p w14:paraId="6B16E2BE"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68058237" w14:textId="77777777" w:rsidR="00282640" w:rsidRPr="00282640" w:rsidRDefault="00282640" w:rsidP="00282640">
      <w:pPr>
        <w:bidi/>
        <w:jc w:val="both"/>
        <w:rPr>
          <w:rFonts w:cs="David" w:hint="cs"/>
          <w:rtl/>
        </w:rPr>
      </w:pPr>
    </w:p>
    <w:p w14:paraId="3661671A" w14:textId="77777777" w:rsidR="00282640" w:rsidRPr="00282640" w:rsidRDefault="00282640" w:rsidP="00282640">
      <w:pPr>
        <w:bidi/>
        <w:jc w:val="both"/>
        <w:rPr>
          <w:rFonts w:cs="David" w:hint="cs"/>
          <w:rtl/>
        </w:rPr>
      </w:pPr>
      <w:r w:rsidRPr="00282640">
        <w:rPr>
          <w:rFonts w:cs="David" w:hint="cs"/>
          <w:rtl/>
        </w:rPr>
        <w:tab/>
        <w:t>אין מניעה תקנונית, זה למראית עין.</w:t>
      </w:r>
    </w:p>
    <w:p w14:paraId="51BD123B" w14:textId="77777777" w:rsidR="00282640" w:rsidRPr="00282640" w:rsidRDefault="00282640" w:rsidP="00282640">
      <w:pPr>
        <w:bidi/>
        <w:jc w:val="both"/>
        <w:rPr>
          <w:rFonts w:cs="David" w:hint="cs"/>
          <w:rtl/>
        </w:rPr>
      </w:pPr>
    </w:p>
    <w:p w14:paraId="5D714DB4" w14:textId="77777777" w:rsidR="00282640" w:rsidRPr="00282640" w:rsidRDefault="00282640" w:rsidP="00282640">
      <w:pPr>
        <w:bidi/>
        <w:jc w:val="both"/>
        <w:rPr>
          <w:rFonts w:cs="David" w:hint="cs"/>
          <w:u w:val="single"/>
          <w:rtl/>
        </w:rPr>
      </w:pPr>
      <w:r w:rsidRPr="00282640">
        <w:rPr>
          <w:rFonts w:cs="David" w:hint="cs"/>
          <w:u w:val="single"/>
          <w:rtl/>
        </w:rPr>
        <w:t>אלכס מילר:</w:t>
      </w:r>
    </w:p>
    <w:p w14:paraId="5EBEDE49" w14:textId="77777777" w:rsidR="00282640" w:rsidRPr="00282640" w:rsidRDefault="00282640" w:rsidP="00282640">
      <w:pPr>
        <w:bidi/>
        <w:jc w:val="both"/>
        <w:rPr>
          <w:rFonts w:cs="David" w:hint="cs"/>
          <w:u w:val="single"/>
          <w:rtl/>
        </w:rPr>
      </w:pPr>
    </w:p>
    <w:p w14:paraId="5B6285F0" w14:textId="77777777" w:rsidR="00282640" w:rsidRPr="00282640" w:rsidRDefault="00282640" w:rsidP="00282640">
      <w:pPr>
        <w:bidi/>
        <w:ind w:firstLine="720"/>
        <w:jc w:val="both"/>
        <w:rPr>
          <w:rFonts w:cs="David" w:hint="cs"/>
          <w:rtl/>
        </w:rPr>
      </w:pPr>
      <w:r w:rsidRPr="00282640">
        <w:rPr>
          <w:rFonts w:cs="David" w:hint="cs"/>
          <w:rtl/>
        </w:rPr>
        <w:t>אני יודע שאני מחזיק שני כובעים, חבר סיעת ישראל ביתנו וסגן יושב ראש הכנסת, התבקשתי על ידי חבר סיעתי להציג את הנושא. ראינו שגם סגן יושב ראש הכנסת, מבקשים ממנו לעמוד בזמנים והוא מסרב לרדת מהבמה ויו"ר המליאה נאלץ להוריד אותו בכוח מהבמה, אז קודם כל אנחנו חברי כנסת שבאים למלא את השליחות שלנו.</w:t>
      </w:r>
    </w:p>
    <w:p w14:paraId="6DB925D8" w14:textId="77777777" w:rsidR="00282640" w:rsidRPr="00282640" w:rsidRDefault="00282640" w:rsidP="00282640">
      <w:pPr>
        <w:bidi/>
        <w:ind w:firstLine="720"/>
        <w:jc w:val="both"/>
        <w:rPr>
          <w:rFonts w:cs="David" w:hint="cs"/>
          <w:rtl/>
        </w:rPr>
      </w:pPr>
    </w:p>
    <w:p w14:paraId="72EDD19E" w14:textId="77777777" w:rsidR="00282640" w:rsidRPr="00282640" w:rsidRDefault="00282640" w:rsidP="00282640">
      <w:pPr>
        <w:bidi/>
        <w:ind w:firstLine="720"/>
        <w:jc w:val="both"/>
        <w:rPr>
          <w:rFonts w:cs="David" w:hint="cs"/>
          <w:rtl/>
        </w:rPr>
      </w:pPr>
      <w:r w:rsidRPr="00282640">
        <w:rPr>
          <w:rFonts w:cs="David" w:hint="cs"/>
          <w:rtl/>
        </w:rPr>
        <w:t xml:space="preserve">לפני כמה שבועות, אם אני לא טועה, יום הזיכרון של מדינת ישראל, קרה דבר, אותם אנשים </w:t>
      </w:r>
      <w:proofErr w:type="spellStart"/>
      <w:r w:rsidRPr="00282640">
        <w:rPr>
          <w:rFonts w:cs="David" w:hint="cs"/>
          <w:rtl/>
        </w:rPr>
        <w:t>נטורי</w:t>
      </w:r>
      <w:proofErr w:type="spellEnd"/>
      <w:r w:rsidRPr="00282640">
        <w:rPr>
          <w:rFonts w:cs="David" w:hint="cs"/>
          <w:rtl/>
        </w:rPr>
        <w:t xml:space="preserve"> </w:t>
      </w:r>
      <w:proofErr w:type="spellStart"/>
      <w:r w:rsidRPr="00282640">
        <w:rPr>
          <w:rFonts w:cs="David" w:hint="cs"/>
          <w:rtl/>
        </w:rPr>
        <w:t>קרטא</w:t>
      </w:r>
      <w:proofErr w:type="spellEnd"/>
      <w:r w:rsidRPr="00282640">
        <w:rPr>
          <w:rFonts w:cs="David" w:hint="cs"/>
          <w:rtl/>
        </w:rPr>
        <w:t xml:space="preserve"> שרפו את דגל ישראל, אני חושב שזה מסר חמור מאד ודבר חמור אנחנו חיים במדינה שסמליה חשובים לאזרחי מדינת ישראל, אין ספק שזה דיון חשוב וחשוב שיהיה על סדר היום הציבורי, אם בהיבט החינוכי ואם בהיבט של אותם דברים שחברי הכנסת רואים לעצמם - - - </w:t>
      </w:r>
    </w:p>
    <w:p w14:paraId="288F87DF" w14:textId="77777777" w:rsidR="00282640" w:rsidRPr="00282640" w:rsidRDefault="00282640" w:rsidP="00282640">
      <w:pPr>
        <w:bidi/>
        <w:jc w:val="both"/>
        <w:rPr>
          <w:rFonts w:cs="David" w:hint="cs"/>
          <w:rtl/>
        </w:rPr>
      </w:pPr>
    </w:p>
    <w:p w14:paraId="255C3807" w14:textId="77777777" w:rsidR="00282640" w:rsidRPr="00282640" w:rsidRDefault="00282640" w:rsidP="00282640">
      <w:pPr>
        <w:bidi/>
        <w:jc w:val="both"/>
        <w:rPr>
          <w:rFonts w:cs="David" w:hint="cs"/>
          <w:u w:val="single"/>
          <w:rtl/>
        </w:rPr>
      </w:pPr>
      <w:r w:rsidRPr="00282640">
        <w:rPr>
          <w:rFonts w:cs="David" w:hint="cs"/>
          <w:u w:val="single"/>
          <w:rtl/>
        </w:rPr>
        <w:t>שלי יחימוביץ:</w:t>
      </w:r>
    </w:p>
    <w:p w14:paraId="5DDE18FE" w14:textId="77777777" w:rsidR="00282640" w:rsidRPr="00282640" w:rsidRDefault="00282640" w:rsidP="00282640">
      <w:pPr>
        <w:bidi/>
        <w:jc w:val="both"/>
        <w:rPr>
          <w:rFonts w:cs="David" w:hint="cs"/>
          <w:u w:val="single"/>
          <w:rtl/>
        </w:rPr>
      </w:pPr>
    </w:p>
    <w:p w14:paraId="2C71A7CF" w14:textId="77777777" w:rsidR="00282640" w:rsidRPr="00282640" w:rsidRDefault="00282640" w:rsidP="00282640">
      <w:pPr>
        <w:bidi/>
        <w:jc w:val="both"/>
        <w:rPr>
          <w:rFonts w:cs="David" w:hint="cs"/>
          <w:rtl/>
        </w:rPr>
      </w:pPr>
      <w:r w:rsidRPr="00282640">
        <w:rPr>
          <w:rFonts w:cs="David" w:hint="cs"/>
          <w:rtl/>
        </w:rPr>
        <w:tab/>
        <w:t>דגלים שיוצרו בסין, אתה יודע....</w:t>
      </w:r>
    </w:p>
    <w:p w14:paraId="1F3F7A61" w14:textId="77777777" w:rsidR="00282640" w:rsidRPr="00282640" w:rsidRDefault="00282640" w:rsidP="00282640">
      <w:pPr>
        <w:bidi/>
        <w:jc w:val="both"/>
        <w:rPr>
          <w:rFonts w:cs="David" w:hint="cs"/>
          <w:rtl/>
        </w:rPr>
      </w:pPr>
    </w:p>
    <w:p w14:paraId="6146AE55" w14:textId="77777777" w:rsidR="00282640" w:rsidRPr="00282640" w:rsidRDefault="00282640" w:rsidP="00282640">
      <w:pPr>
        <w:bidi/>
        <w:jc w:val="both"/>
        <w:rPr>
          <w:rFonts w:cs="David" w:hint="cs"/>
          <w:u w:val="single"/>
          <w:rtl/>
        </w:rPr>
      </w:pPr>
      <w:r w:rsidRPr="00282640">
        <w:rPr>
          <w:rFonts w:cs="David" w:hint="cs"/>
          <w:u w:val="single"/>
          <w:rtl/>
        </w:rPr>
        <w:t>דוד רותם:</w:t>
      </w:r>
    </w:p>
    <w:p w14:paraId="6F9ADD93" w14:textId="77777777" w:rsidR="00282640" w:rsidRPr="00282640" w:rsidRDefault="00282640" w:rsidP="00282640">
      <w:pPr>
        <w:bidi/>
        <w:jc w:val="both"/>
        <w:rPr>
          <w:rFonts w:cs="David" w:hint="cs"/>
          <w:u w:val="single"/>
          <w:rtl/>
        </w:rPr>
      </w:pPr>
    </w:p>
    <w:p w14:paraId="2333436B" w14:textId="77777777" w:rsidR="00282640" w:rsidRPr="00282640" w:rsidRDefault="00282640" w:rsidP="00282640">
      <w:pPr>
        <w:bidi/>
        <w:jc w:val="both"/>
        <w:rPr>
          <w:rFonts w:cs="David" w:hint="cs"/>
          <w:rtl/>
        </w:rPr>
      </w:pPr>
      <w:r w:rsidRPr="00282640">
        <w:rPr>
          <w:rFonts w:cs="David" w:hint="cs"/>
          <w:rtl/>
        </w:rPr>
        <w:tab/>
        <w:t>הם מחפשים דווקא את הדגלים שיוצרו בארץ...</w:t>
      </w:r>
    </w:p>
    <w:p w14:paraId="00AE32D2" w14:textId="77777777" w:rsidR="00282640" w:rsidRPr="00282640" w:rsidRDefault="00282640" w:rsidP="00282640">
      <w:pPr>
        <w:keepLines/>
        <w:bidi/>
        <w:jc w:val="both"/>
        <w:rPr>
          <w:rFonts w:cs="David" w:hint="cs"/>
          <w:rtl/>
        </w:rPr>
      </w:pPr>
    </w:p>
    <w:p w14:paraId="35E058B0" w14:textId="77777777" w:rsidR="00282640" w:rsidRPr="00282640" w:rsidRDefault="00282640" w:rsidP="00282640">
      <w:pPr>
        <w:keepLines/>
        <w:bidi/>
        <w:jc w:val="both"/>
        <w:rPr>
          <w:rFonts w:cs="David" w:hint="cs"/>
          <w:u w:val="single"/>
          <w:rtl/>
        </w:rPr>
      </w:pPr>
      <w:r w:rsidRPr="00282640">
        <w:rPr>
          <w:rFonts w:cs="David" w:hint="cs"/>
          <w:u w:val="single"/>
          <w:rtl/>
        </w:rPr>
        <w:t>אלכס מילר:</w:t>
      </w:r>
    </w:p>
    <w:p w14:paraId="7AB72CD4" w14:textId="77777777" w:rsidR="00282640" w:rsidRPr="00282640" w:rsidRDefault="00282640" w:rsidP="00282640">
      <w:pPr>
        <w:keepLines/>
        <w:bidi/>
        <w:jc w:val="both"/>
        <w:rPr>
          <w:rFonts w:cs="David" w:hint="cs"/>
          <w:u w:val="single"/>
          <w:rtl/>
        </w:rPr>
      </w:pPr>
    </w:p>
    <w:p w14:paraId="603FC4F6" w14:textId="77777777" w:rsidR="00282640" w:rsidRPr="00282640" w:rsidRDefault="00282640" w:rsidP="00282640">
      <w:pPr>
        <w:keepLines/>
        <w:bidi/>
        <w:jc w:val="both"/>
        <w:rPr>
          <w:rFonts w:cs="David" w:hint="cs"/>
          <w:rtl/>
        </w:rPr>
      </w:pPr>
      <w:r w:rsidRPr="00282640">
        <w:rPr>
          <w:rFonts w:cs="David" w:hint="cs"/>
          <w:rtl/>
        </w:rPr>
        <w:lastRenderedPageBreak/>
        <w:tab/>
        <w:t>אני מבקש מחברי ועדת הכנסת לתת לחבר הכנסת מטלון להעלות את הנושא על סדר היום במליאה, תודה.</w:t>
      </w:r>
    </w:p>
    <w:p w14:paraId="09740CA1" w14:textId="77777777" w:rsidR="00282640" w:rsidRPr="00282640" w:rsidRDefault="00282640" w:rsidP="00282640">
      <w:pPr>
        <w:bidi/>
        <w:jc w:val="both"/>
        <w:rPr>
          <w:rFonts w:cs="David" w:hint="cs"/>
          <w:u w:val="single"/>
          <w:rtl/>
        </w:rPr>
      </w:pPr>
    </w:p>
    <w:p w14:paraId="4415283F"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7AB5D5B8" w14:textId="77777777" w:rsidR="00282640" w:rsidRPr="00282640" w:rsidRDefault="00282640" w:rsidP="00282640">
      <w:pPr>
        <w:bidi/>
        <w:jc w:val="both"/>
        <w:rPr>
          <w:rFonts w:cs="David" w:hint="cs"/>
          <w:rtl/>
        </w:rPr>
      </w:pPr>
    </w:p>
    <w:p w14:paraId="2CD4F612" w14:textId="77777777" w:rsidR="00282640" w:rsidRPr="00282640" w:rsidRDefault="00282640" w:rsidP="00282640">
      <w:pPr>
        <w:bidi/>
        <w:jc w:val="both"/>
        <w:rPr>
          <w:rFonts w:cs="David" w:hint="cs"/>
          <w:rtl/>
        </w:rPr>
      </w:pPr>
      <w:r w:rsidRPr="00282640">
        <w:rPr>
          <w:rFonts w:cs="David" w:hint="cs"/>
          <w:rtl/>
        </w:rPr>
        <w:tab/>
        <w:t>חבר הכנסת  סגן יושב ראש הכנסת מגלי והבה.</w:t>
      </w:r>
    </w:p>
    <w:p w14:paraId="00F0DEB2" w14:textId="77777777" w:rsidR="00282640" w:rsidRPr="00282640" w:rsidRDefault="00282640" w:rsidP="00282640">
      <w:pPr>
        <w:bidi/>
        <w:jc w:val="both"/>
        <w:rPr>
          <w:rFonts w:cs="David" w:hint="cs"/>
          <w:rtl/>
        </w:rPr>
      </w:pPr>
    </w:p>
    <w:p w14:paraId="339BF116"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007CA919" w14:textId="77777777" w:rsidR="00282640" w:rsidRPr="00282640" w:rsidRDefault="00282640" w:rsidP="00282640">
      <w:pPr>
        <w:bidi/>
        <w:jc w:val="both"/>
        <w:rPr>
          <w:rFonts w:cs="David" w:hint="cs"/>
          <w:u w:val="single"/>
          <w:rtl/>
        </w:rPr>
      </w:pPr>
    </w:p>
    <w:p w14:paraId="496FC35D" w14:textId="77777777" w:rsidR="00282640" w:rsidRPr="00282640" w:rsidRDefault="00282640" w:rsidP="00282640">
      <w:pPr>
        <w:bidi/>
        <w:jc w:val="both"/>
        <w:rPr>
          <w:rFonts w:cs="David" w:hint="cs"/>
          <w:rtl/>
        </w:rPr>
      </w:pPr>
      <w:r w:rsidRPr="00282640">
        <w:rPr>
          <w:rFonts w:cs="David" w:hint="cs"/>
          <w:rtl/>
        </w:rPr>
        <w:tab/>
        <w:t>הנושא ראוי וצריך לדון עליו, ישבת בנשיאות, בדרך כלל מקבלים חמישה ששה נושאים וקבלנו שבעה כדי לתת לכמה שיותר חברי כנסת להתבטא. אחד הדברים שאני רואה לצערי כשאני מנהל את המליאה, חלק מחברי הכנסת כמעט ולא באים לדיונים האלה, אז אנחנו מעמיסים על הכנסת ועל סדר היום של הכנסת ולפעמים אתה צריך לחפש את אלה שהגישו אתה ערעורים.</w:t>
      </w:r>
    </w:p>
    <w:p w14:paraId="5FA6AD79" w14:textId="77777777" w:rsidR="00282640" w:rsidRPr="00282640" w:rsidRDefault="00282640" w:rsidP="00282640">
      <w:pPr>
        <w:bidi/>
        <w:jc w:val="both"/>
        <w:rPr>
          <w:rFonts w:cs="David" w:hint="cs"/>
          <w:rtl/>
        </w:rPr>
      </w:pPr>
    </w:p>
    <w:p w14:paraId="1859F11F"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4D83F6E5" w14:textId="77777777" w:rsidR="00282640" w:rsidRPr="00282640" w:rsidRDefault="00282640" w:rsidP="00282640">
      <w:pPr>
        <w:bidi/>
        <w:jc w:val="both"/>
        <w:rPr>
          <w:rFonts w:cs="David" w:hint="cs"/>
          <w:u w:val="single"/>
          <w:rtl/>
        </w:rPr>
      </w:pPr>
    </w:p>
    <w:p w14:paraId="5AA397B7" w14:textId="77777777" w:rsidR="00282640" w:rsidRPr="00282640" w:rsidRDefault="00282640" w:rsidP="00282640">
      <w:pPr>
        <w:bidi/>
        <w:jc w:val="both"/>
        <w:rPr>
          <w:rFonts w:cs="David" w:hint="cs"/>
          <w:rtl/>
        </w:rPr>
      </w:pPr>
      <w:r w:rsidRPr="00282640">
        <w:rPr>
          <w:rFonts w:cs="David" w:hint="cs"/>
          <w:rtl/>
        </w:rPr>
        <w:tab/>
        <w:t>זה כבר שינוי מבני.</w:t>
      </w:r>
    </w:p>
    <w:p w14:paraId="5100303B" w14:textId="77777777" w:rsidR="00282640" w:rsidRPr="00282640" w:rsidRDefault="00282640" w:rsidP="00282640">
      <w:pPr>
        <w:bidi/>
        <w:jc w:val="both"/>
        <w:rPr>
          <w:rFonts w:cs="David" w:hint="cs"/>
          <w:rtl/>
        </w:rPr>
      </w:pPr>
    </w:p>
    <w:p w14:paraId="0F471EBA"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36729080" w14:textId="77777777" w:rsidR="00282640" w:rsidRPr="00282640" w:rsidRDefault="00282640" w:rsidP="00282640">
      <w:pPr>
        <w:bidi/>
        <w:jc w:val="both"/>
        <w:rPr>
          <w:rFonts w:cs="David" w:hint="cs"/>
          <w:u w:val="single"/>
          <w:rtl/>
        </w:rPr>
      </w:pPr>
    </w:p>
    <w:p w14:paraId="641E4A8D" w14:textId="77777777" w:rsidR="00282640" w:rsidRPr="00282640" w:rsidRDefault="00282640" w:rsidP="00282640">
      <w:pPr>
        <w:bidi/>
        <w:ind w:firstLine="720"/>
        <w:jc w:val="both"/>
        <w:rPr>
          <w:rFonts w:cs="David" w:hint="cs"/>
          <w:rtl/>
        </w:rPr>
      </w:pPr>
      <w:r w:rsidRPr="00282640">
        <w:rPr>
          <w:rFonts w:cs="David" w:hint="cs"/>
          <w:rtl/>
        </w:rPr>
        <w:t>לא חרגנו מהכללים שנתנו, שבעה שמונה נושאים, זה בדרך כלל מה שאנחנו נותנים, כולל אלו שהיו בעבר, זו הסיבה שהנשיאות לא יכלה לאשר.</w:t>
      </w:r>
    </w:p>
    <w:p w14:paraId="791EEB12" w14:textId="77777777" w:rsidR="00282640" w:rsidRPr="00282640" w:rsidRDefault="00282640" w:rsidP="00282640">
      <w:pPr>
        <w:bidi/>
        <w:jc w:val="both"/>
        <w:rPr>
          <w:rFonts w:cs="David" w:hint="cs"/>
          <w:rtl/>
        </w:rPr>
      </w:pPr>
    </w:p>
    <w:p w14:paraId="322D084D" w14:textId="77777777" w:rsidR="00282640" w:rsidRPr="00282640" w:rsidRDefault="00282640" w:rsidP="00282640">
      <w:pPr>
        <w:bidi/>
        <w:jc w:val="both"/>
        <w:rPr>
          <w:rFonts w:cs="David" w:hint="cs"/>
          <w:u w:val="single"/>
          <w:rtl/>
        </w:rPr>
      </w:pPr>
      <w:r w:rsidRPr="00282640">
        <w:rPr>
          <w:rFonts w:cs="David" w:hint="cs"/>
          <w:u w:val="single"/>
          <w:rtl/>
        </w:rPr>
        <w:t>דוד רותם:</w:t>
      </w:r>
    </w:p>
    <w:p w14:paraId="04A44812" w14:textId="77777777" w:rsidR="00282640" w:rsidRPr="00282640" w:rsidRDefault="00282640" w:rsidP="00282640">
      <w:pPr>
        <w:bidi/>
        <w:jc w:val="both"/>
        <w:rPr>
          <w:rFonts w:cs="David" w:hint="cs"/>
          <w:u w:val="single"/>
          <w:rtl/>
        </w:rPr>
      </w:pPr>
    </w:p>
    <w:p w14:paraId="2D6D82B4" w14:textId="77777777" w:rsidR="00282640" w:rsidRPr="00282640" w:rsidRDefault="00282640" w:rsidP="00282640">
      <w:pPr>
        <w:bidi/>
        <w:jc w:val="both"/>
        <w:rPr>
          <w:rFonts w:cs="David" w:hint="cs"/>
          <w:rtl/>
        </w:rPr>
      </w:pPr>
      <w:r w:rsidRPr="00282640">
        <w:rPr>
          <w:rFonts w:cs="David" w:hint="cs"/>
          <w:rtl/>
        </w:rPr>
        <w:tab/>
        <w:t>פעם כשהיו חמישה, ששה נושאים הדיון היה ננעל בשעה 20:00, 21:00, היום אתה הולך ב- 16:30 אפשר להוסיף נושאים לסדר היום, שחברי כנסת יוכלו להתבטא.</w:t>
      </w:r>
    </w:p>
    <w:p w14:paraId="5D3BF4A7" w14:textId="77777777" w:rsidR="00282640" w:rsidRPr="00282640" w:rsidRDefault="00282640" w:rsidP="00282640">
      <w:pPr>
        <w:bidi/>
        <w:jc w:val="both"/>
        <w:rPr>
          <w:rFonts w:cs="David" w:hint="cs"/>
          <w:rtl/>
        </w:rPr>
      </w:pPr>
    </w:p>
    <w:p w14:paraId="60258C86" w14:textId="77777777" w:rsidR="00282640" w:rsidRPr="00282640" w:rsidRDefault="00282640" w:rsidP="00282640">
      <w:pPr>
        <w:bidi/>
        <w:jc w:val="both"/>
        <w:rPr>
          <w:rFonts w:cs="David" w:hint="cs"/>
          <w:u w:val="single"/>
          <w:rtl/>
        </w:rPr>
      </w:pPr>
      <w:r w:rsidRPr="00282640">
        <w:rPr>
          <w:rFonts w:cs="David" w:hint="cs"/>
          <w:u w:val="single"/>
          <w:rtl/>
        </w:rPr>
        <w:t>אורי אריאל:</w:t>
      </w:r>
    </w:p>
    <w:p w14:paraId="1B8CD310" w14:textId="77777777" w:rsidR="00282640" w:rsidRPr="00282640" w:rsidRDefault="00282640" w:rsidP="00282640">
      <w:pPr>
        <w:bidi/>
        <w:jc w:val="both"/>
        <w:rPr>
          <w:rFonts w:cs="David" w:hint="cs"/>
          <w:u w:val="single"/>
          <w:rtl/>
        </w:rPr>
      </w:pPr>
    </w:p>
    <w:p w14:paraId="0489D340" w14:textId="77777777" w:rsidR="00282640" w:rsidRPr="00282640" w:rsidRDefault="00282640" w:rsidP="00282640">
      <w:pPr>
        <w:bidi/>
        <w:jc w:val="both"/>
        <w:rPr>
          <w:rFonts w:cs="David" w:hint="cs"/>
          <w:rtl/>
        </w:rPr>
      </w:pPr>
      <w:r w:rsidRPr="00282640">
        <w:rPr>
          <w:rFonts w:cs="David" w:hint="cs"/>
          <w:rtl/>
        </w:rPr>
        <w:tab/>
        <w:t>לפי סדר היום שחולק לנו, נכון שיש שינויים, אין עומס מיוחד.</w:t>
      </w:r>
    </w:p>
    <w:p w14:paraId="3679E7D6" w14:textId="77777777" w:rsidR="00282640" w:rsidRPr="00282640" w:rsidRDefault="00282640" w:rsidP="00282640">
      <w:pPr>
        <w:bidi/>
        <w:jc w:val="both"/>
        <w:rPr>
          <w:rFonts w:cs="David" w:hint="cs"/>
          <w:rtl/>
        </w:rPr>
      </w:pPr>
    </w:p>
    <w:p w14:paraId="7DBFCF4F"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42811058" w14:textId="77777777" w:rsidR="00282640" w:rsidRPr="00282640" w:rsidRDefault="00282640" w:rsidP="00282640">
      <w:pPr>
        <w:bidi/>
        <w:jc w:val="both"/>
        <w:rPr>
          <w:rFonts w:cs="David" w:hint="cs"/>
          <w:u w:val="single"/>
          <w:rtl/>
        </w:rPr>
      </w:pPr>
    </w:p>
    <w:p w14:paraId="6C5CE98A" w14:textId="77777777" w:rsidR="00282640" w:rsidRPr="00282640" w:rsidRDefault="00282640" w:rsidP="00282640">
      <w:pPr>
        <w:bidi/>
        <w:jc w:val="both"/>
        <w:rPr>
          <w:rFonts w:cs="David" w:hint="cs"/>
          <w:rtl/>
        </w:rPr>
      </w:pPr>
      <w:r w:rsidRPr="00282640">
        <w:rPr>
          <w:rFonts w:cs="David" w:hint="cs"/>
          <w:rtl/>
        </w:rPr>
        <w:tab/>
        <w:t xml:space="preserve">הממשלה כבר לא מותירה לנו כלום אדוני סגן היושב ראש... </w:t>
      </w:r>
    </w:p>
    <w:p w14:paraId="437850B6" w14:textId="77777777" w:rsidR="00282640" w:rsidRPr="00282640" w:rsidRDefault="00282640" w:rsidP="00282640">
      <w:pPr>
        <w:bidi/>
        <w:jc w:val="both"/>
        <w:rPr>
          <w:rFonts w:cs="David" w:hint="cs"/>
          <w:rtl/>
        </w:rPr>
      </w:pPr>
    </w:p>
    <w:p w14:paraId="79BD4070"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6C5DFF39" w14:textId="77777777" w:rsidR="00282640" w:rsidRPr="00282640" w:rsidRDefault="00282640" w:rsidP="00282640">
      <w:pPr>
        <w:bidi/>
        <w:jc w:val="both"/>
        <w:rPr>
          <w:rFonts w:cs="David" w:hint="cs"/>
          <w:rtl/>
        </w:rPr>
      </w:pPr>
    </w:p>
    <w:p w14:paraId="6D151555" w14:textId="77777777" w:rsidR="00282640" w:rsidRPr="00282640" w:rsidRDefault="00282640" w:rsidP="00282640">
      <w:pPr>
        <w:bidi/>
        <w:jc w:val="both"/>
        <w:rPr>
          <w:rFonts w:cs="David" w:hint="cs"/>
          <w:rtl/>
        </w:rPr>
      </w:pPr>
      <w:r w:rsidRPr="00282640">
        <w:rPr>
          <w:rFonts w:cs="David" w:hint="cs"/>
          <w:rtl/>
        </w:rPr>
        <w:tab/>
        <w:t>זה חשוב לפרוטוקול.</w:t>
      </w:r>
    </w:p>
    <w:p w14:paraId="5CE03FCF" w14:textId="77777777" w:rsidR="00282640" w:rsidRPr="00282640" w:rsidRDefault="00282640" w:rsidP="00282640">
      <w:pPr>
        <w:bidi/>
        <w:jc w:val="both"/>
        <w:rPr>
          <w:rFonts w:cs="David" w:hint="cs"/>
          <w:u w:val="single"/>
          <w:rtl/>
        </w:rPr>
      </w:pPr>
    </w:p>
    <w:p w14:paraId="21FCD1A0"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7B02B067" w14:textId="77777777" w:rsidR="00282640" w:rsidRPr="00282640" w:rsidRDefault="00282640" w:rsidP="00282640">
      <w:pPr>
        <w:bidi/>
        <w:jc w:val="both"/>
        <w:rPr>
          <w:rFonts w:cs="David" w:hint="cs"/>
          <w:u w:val="single"/>
          <w:rtl/>
        </w:rPr>
      </w:pPr>
    </w:p>
    <w:p w14:paraId="313651FC" w14:textId="77777777" w:rsidR="00282640" w:rsidRPr="00282640" w:rsidRDefault="00282640" w:rsidP="00282640">
      <w:pPr>
        <w:bidi/>
        <w:jc w:val="both"/>
        <w:rPr>
          <w:rFonts w:cs="David" w:hint="cs"/>
          <w:rtl/>
        </w:rPr>
      </w:pPr>
      <w:r w:rsidRPr="00282640">
        <w:rPr>
          <w:rFonts w:cs="David" w:hint="cs"/>
          <w:rtl/>
        </w:rPr>
        <w:tab/>
        <w:t>ואתה עוד בקואליציה, חבר הכנסת כבל, אתה רוצה להצטרף להצעה לסדר על הופעתה השערורייתית של הקבוצה שלך אתמול?</w:t>
      </w:r>
    </w:p>
    <w:p w14:paraId="0BF4000D" w14:textId="77777777" w:rsidR="00282640" w:rsidRPr="00282640" w:rsidRDefault="00282640" w:rsidP="00282640">
      <w:pPr>
        <w:bidi/>
        <w:jc w:val="both"/>
        <w:rPr>
          <w:rFonts w:cs="David" w:hint="cs"/>
          <w:rtl/>
        </w:rPr>
      </w:pPr>
    </w:p>
    <w:p w14:paraId="2AB29B7C" w14:textId="77777777" w:rsidR="00282640" w:rsidRPr="00282640" w:rsidRDefault="00282640" w:rsidP="00282640">
      <w:pPr>
        <w:bidi/>
        <w:jc w:val="both"/>
        <w:rPr>
          <w:rFonts w:cs="David" w:hint="cs"/>
          <w:u w:val="single"/>
          <w:rtl/>
        </w:rPr>
      </w:pPr>
      <w:r w:rsidRPr="00282640">
        <w:rPr>
          <w:rFonts w:cs="David" w:hint="cs"/>
          <w:u w:val="single"/>
          <w:rtl/>
        </w:rPr>
        <w:t>אורי אריאל:</w:t>
      </w:r>
    </w:p>
    <w:p w14:paraId="2103B6B2" w14:textId="77777777" w:rsidR="00282640" w:rsidRPr="00282640" w:rsidRDefault="00282640" w:rsidP="00282640">
      <w:pPr>
        <w:bidi/>
        <w:jc w:val="both"/>
        <w:rPr>
          <w:rFonts w:cs="David" w:hint="cs"/>
          <w:rtl/>
        </w:rPr>
      </w:pPr>
    </w:p>
    <w:p w14:paraId="26848B8E" w14:textId="77777777" w:rsidR="00282640" w:rsidRPr="00282640" w:rsidRDefault="00282640" w:rsidP="00282640">
      <w:pPr>
        <w:bidi/>
        <w:ind w:firstLine="720"/>
        <w:jc w:val="both"/>
        <w:rPr>
          <w:rFonts w:cs="David" w:hint="cs"/>
          <w:rtl/>
        </w:rPr>
      </w:pPr>
      <w:r w:rsidRPr="00282640">
        <w:rPr>
          <w:rFonts w:cs="David" w:hint="cs"/>
          <w:rtl/>
        </w:rPr>
        <w:t>אדוני היושב ראש, אם אפשר, כולם ממהרים פה.</w:t>
      </w:r>
    </w:p>
    <w:p w14:paraId="45EA859A" w14:textId="77777777" w:rsidR="00282640" w:rsidRPr="00282640" w:rsidRDefault="00282640" w:rsidP="00282640">
      <w:pPr>
        <w:bidi/>
        <w:jc w:val="both"/>
        <w:rPr>
          <w:rFonts w:cs="David" w:hint="cs"/>
          <w:u w:val="single"/>
          <w:rtl/>
        </w:rPr>
      </w:pPr>
    </w:p>
    <w:p w14:paraId="51143591"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0F57E69A" w14:textId="77777777" w:rsidR="00282640" w:rsidRPr="00282640" w:rsidRDefault="00282640" w:rsidP="00282640">
      <w:pPr>
        <w:bidi/>
        <w:jc w:val="both"/>
        <w:rPr>
          <w:rFonts w:cs="David" w:hint="cs"/>
          <w:u w:val="single"/>
          <w:rtl/>
        </w:rPr>
      </w:pPr>
    </w:p>
    <w:p w14:paraId="3A365D24" w14:textId="77777777" w:rsidR="00282640" w:rsidRPr="00282640" w:rsidRDefault="00282640" w:rsidP="00282640">
      <w:pPr>
        <w:bidi/>
        <w:jc w:val="both"/>
        <w:rPr>
          <w:rFonts w:cs="David" w:hint="cs"/>
          <w:rtl/>
        </w:rPr>
      </w:pPr>
      <w:r w:rsidRPr="00282640">
        <w:rPr>
          <w:rFonts w:cs="David" w:hint="cs"/>
          <w:rtl/>
        </w:rPr>
        <w:tab/>
        <w:t>אני לא בקואליציה, והקואליציה הדורסנית הזו לצערי הרב, אפילו אין לה רוב כדי להעביר את מה שהיא מחליטה למעלה.</w:t>
      </w:r>
    </w:p>
    <w:p w14:paraId="529FF496" w14:textId="77777777" w:rsidR="00282640" w:rsidRPr="00282640" w:rsidRDefault="00282640" w:rsidP="00282640">
      <w:pPr>
        <w:bidi/>
        <w:jc w:val="both"/>
        <w:rPr>
          <w:rFonts w:cs="David" w:hint="cs"/>
          <w:rtl/>
        </w:rPr>
      </w:pPr>
    </w:p>
    <w:p w14:paraId="5D76F568"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37B18B98" w14:textId="77777777" w:rsidR="00282640" w:rsidRPr="00282640" w:rsidRDefault="00282640" w:rsidP="00282640">
      <w:pPr>
        <w:bidi/>
        <w:jc w:val="both"/>
        <w:rPr>
          <w:rFonts w:cs="David" w:hint="cs"/>
          <w:rtl/>
        </w:rPr>
      </w:pPr>
      <w:r w:rsidRPr="00282640">
        <w:rPr>
          <w:rFonts w:cs="David" w:hint="cs"/>
          <w:rtl/>
        </w:rPr>
        <w:tab/>
      </w:r>
    </w:p>
    <w:p w14:paraId="314526E1" w14:textId="77777777" w:rsidR="00282640" w:rsidRPr="00282640" w:rsidRDefault="00282640" w:rsidP="00282640">
      <w:pPr>
        <w:bidi/>
        <w:jc w:val="both"/>
        <w:rPr>
          <w:rFonts w:cs="David" w:hint="cs"/>
          <w:rtl/>
        </w:rPr>
      </w:pPr>
      <w:r w:rsidRPr="00282640">
        <w:rPr>
          <w:rFonts w:cs="David" w:hint="cs"/>
          <w:rtl/>
        </w:rPr>
        <w:tab/>
        <w:t>ההחלטות  למעלה הן לא החלטות של קואליציה אני מניח שהחלטות האלה התקבלו פה אחד, אני מניח מבלי שהייתי שם, זה בודאי לא עניין של קואליציה ואופוזיציה.</w:t>
      </w:r>
    </w:p>
    <w:p w14:paraId="44F1455A" w14:textId="77777777" w:rsidR="00282640" w:rsidRPr="00282640" w:rsidRDefault="00282640" w:rsidP="00282640">
      <w:pPr>
        <w:bidi/>
        <w:jc w:val="both"/>
        <w:rPr>
          <w:rFonts w:cs="David" w:hint="cs"/>
          <w:rtl/>
        </w:rPr>
      </w:pPr>
    </w:p>
    <w:p w14:paraId="76FE6FB3"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1A101659" w14:textId="77777777" w:rsidR="00282640" w:rsidRPr="00282640" w:rsidRDefault="00282640" w:rsidP="00282640">
      <w:pPr>
        <w:bidi/>
        <w:jc w:val="both"/>
        <w:rPr>
          <w:rFonts w:cs="David" w:hint="cs"/>
          <w:rtl/>
        </w:rPr>
      </w:pPr>
    </w:p>
    <w:p w14:paraId="76361298" w14:textId="77777777" w:rsidR="00282640" w:rsidRPr="00282640" w:rsidRDefault="00282640" w:rsidP="00282640">
      <w:pPr>
        <w:bidi/>
        <w:jc w:val="both"/>
        <w:rPr>
          <w:rFonts w:cs="David" w:hint="cs"/>
          <w:rtl/>
        </w:rPr>
      </w:pPr>
      <w:r w:rsidRPr="00282640">
        <w:rPr>
          <w:rFonts w:cs="David" w:hint="cs"/>
          <w:rtl/>
        </w:rPr>
        <w:tab/>
        <w:t>אני אומר שזה עניין של קואליציה</w:t>
      </w:r>
    </w:p>
    <w:p w14:paraId="13744F40" w14:textId="77777777" w:rsidR="00282640" w:rsidRPr="00282640" w:rsidRDefault="00282640" w:rsidP="00282640">
      <w:pPr>
        <w:bidi/>
        <w:jc w:val="both"/>
        <w:rPr>
          <w:rFonts w:cs="David" w:hint="cs"/>
          <w:rtl/>
        </w:rPr>
      </w:pPr>
    </w:p>
    <w:p w14:paraId="701111CE"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59E4F795" w14:textId="77777777" w:rsidR="00282640" w:rsidRPr="00282640" w:rsidRDefault="00282640" w:rsidP="00282640">
      <w:pPr>
        <w:bidi/>
        <w:jc w:val="both"/>
        <w:rPr>
          <w:rFonts w:cs="David" w:hint="cs"/>
          <w:rtl/>
        </w:rPr>
      </w:pPr>
    </w:p>
    <w:p w14:paraId="3FFAF0C3" w14:textId="77777777" w:rsidR="00282640" w:rsidRPr="00282640" w:rsidRDefault="00282640" w:rsidP="00282640">
      <w:pPr>
        <w:bidi/>
        <w:jc w:val="both"/>
        <w:rPr>
          <w:rFonts w:cs="David" w:hint="cs"/>
          <w:rtl/>
        </w:rPr>
      </w:pPr>
      <w:r w:rsidRPr="00282640">
        <w:rPr>
          <w:rFonts w:cs="David" w:hint="cs"/>
          <w:rtl/>
        </w:rPr>
        <w:tab/>
        <w:t>השאלה מאד פשוטה, אפשר ללכת בין שתי גישות קוטביות בסיפור. אחת באה ואומרת, נאשר חמש אולי שש הצעות כי גם כך ההצעות האלה נדונות בפני מליאה כמעט ריקה והאפקטיביות שלהן, אם נודה על  האמת, כמעט ולא קיימת. אנחנו כוועדת כנסת נתערב בהחלטות הנשיאות במקום שיש משהו דרמטי  שמצדיק את זה ולא כדרך המלך, משום שאנחנו לא באים להחליף אותם אלא לתקן עוול שאולי נפל בהחלטה שלהם, בפרט שמדובר בגוף רחב מאד. מכיוון שסדר היום קצר והמליאה ריקה, הדיונים רצים מהר כי אין מי שיגיב, אז שידברו עוד שעתיים למליאה ריקה ויבואו עוד אנשים.</w:t>
      </w:r>
    </w:p>
    <w:p w14:paraId="18F33652" w14:textId="77777777" w:rsidR="00282640" w:rsidRPr="00282640" w:rsidRDefault="00282640" w:rsidP="00282640">
      <w:pPr>
        <w:bidi/>
        <w:jc w:val="both"/>
        <w:rPr>
          <w:rFonts w:cs="David" w:hint="cs"/>
          <w:rtl/>
        </w:rPr>
      </w:pPr>
    </w:p>
    <w:p w14:paraId="45779439" w14:textId="77777777" w:rsidR="00282640" w:rsidRPr="00282640" w:rsidRDefault="00282640" w:rsidP="00282640">
      <w:pPr>
        <w:bidi/>
        <w:jc w:val="both"/>
        <w:rPr>
          <w:rFonts w:cs="David" w:hint="cs"/>
          <w:u w:val="single"/>
          <w:rtl/>
        </w:rPr>
      </w:pPr>
      <w:r w:rsidRPr="00282640">
        <w:rPr>
          <w:rFonts w:cs="David" w:hint="cs"/>
          <w:u w:val="single"/>
          <w:rtl/>
        </w:rPr>
        <w:t>דוד רותם:</w:t>
      </w:r>
    </w:p>
    <w:p w14:paraId="177E1D89" w14:textId="77777777" w:rsidR="00282640" w:rsidRPr="00282640" w:rsidRDefault="00282640" w:rsidP="00282640">
      <w:pPr>
        <w:bidi/>
        <w:jc w:val="both"/>
        <w:rPr>
          <w:rFonts w:cs="David" w:hint="cs"/>
          <w:u w:val="single"/>
          <w:rtl/>
        </w:rPr>
      </w:pPr>
    </w:p>
    <w:p w14:paraId="5C3FC78A" w14:textId="77777777" w:rsidR="00282640" w:rsidRPr="00282640" w:rsidRDefault="00282640" w:rsidP="00282640">
      <w:pPr>
        <w:bidi/>
        <w:ind w:firstLine="720"/>
        <w:jc w:val="both"/>
        <w:rPr>
          <w:rFonts w:cs="David" w:hint="cs"/>
          <w:rtl/>
        </w:rPr>
      </w:pPr>
      <w:r w:rsidRPr="00282640">
        <w:rPr>
          <w:rFonts w:cs="David" w:hint="cs"/>
          <w:rtl/>
        </w:rPr>
        <w:t>שריפת דגלים של מדינת ישראל זה לא סתם.</w:t>
      </w:r>
    </w:p>
    <w:p w14:paraId="15D6F0DF" w14:textId="77777777" w:rsidR="00282640" w:rsidRPr="00282640" w:rsidRDefault="00282640" w:rsidP="00282640">
      <w:pPr>
        <w:bidi/>
        <w:jc w:val="both"/>
        <w:rPr>
          <w:rFonts w:cs="David" w:hint="cs"/>
          <w:rtl/>
        </w:rPr>
      </w:pPr>
    </w:p>
    <w:p w14:paraId="71E35886"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39C811C1" w14:textId="77777777" w:rsidR="00282640" w:rsidRPr="00282640" w:rsidRDefault="00282640" w:rsidP="00282640">
      <w:pPr>
        <w:bidi/>
        <w:jc w:val="both"/>
        <w:rPr>
          <w:rFonts w:cs="David" w:hint="cs"/>
          <w:rtl/>
        </w:rPr>
      </w:pPr>
      <w:r w:rsidRPr="00282640">
        <w:rPr>
          <w:rFonts w:cs="David" w:hint="cs"/>
          <w:rtl/>
        </w:rPr>
        <w:tab/>
      </w:r>
    </w:p>
    <w:p w14:paraId="4B5DE35E" w14:textId="77777777" w:rsidR="00282640" w:rsidRPr="00282640" w:rsidRDefault="00282640" w:rsidP="00282640">
      <w:pPr>
        <w:bidi/>
        <w:jc w:val="both"/>
        <w:rPr>
          <w:rFonts w:cs="David" w:hint="cs"/>
          <w:rtl/>
        </w:rPr>
      </w:pPr>
      <w:r w:rsidRPr="00282640">
        <w:rPr>
          <w:rFonts w:cs="David" w:hint="cs"/>
          <w:rtl/>
        </w:rPr>
        <w:tab/>
        <w:t>אני מציע שנחסוך זמן כהצעתו של חבר כנסת אריאל ונתייחס לכל ההצעות כמכלול אחד או שנחליט שמחמת הנימוקים לא מאשרים ומשאירים את החלטת הנשיאות כמו שהיא.</w:t>
      </w:r>
    </w:p>
    <w:p w14:paraId="6BE86736" w14:textId="77777777" w:rsidR="00282640" w:rsidRPr="00282640" w:rsidRDefault="00282640" w:rsidP="00282640">
      <w:pPr>
        <w:bidi/>
        <w:jc w:val="both"/>
        <w:rPr>
          <w:rFonts w:cs="David" w:hint="cs"/>
          <w:rtl/>
        </w:rPr>
      </w:pPr>
    </w:p>
    <w:p w14:paraId="4DCC6932"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35EC7044" w14:textId="77777777" w:rsidR="00282640" w:rsidRPr="00282640" w:rsidRDefault="00282640" w:rsidP="00282640">
      <w:pPr>
        <w:bidi/>
        <w:jc w:val="both"/>
        <w:rPr>
          <w:rFonts w:cs="David" w:hint="cs"/>
          <w:u w:val="single"/>
          <w:rtl/>
        </w:rPr>
      </w:pPr>
    </w:p>
    <w:p w14:paraId="4A9BB705" w14:textId="77777777" w:rsidR="00282640" w:rsidRPr="00282640" w:rsidRDefault="00282640" w:rsidP="00282640">
      <w:pPr>
        <w:bidi/>
        <w:jc w:val="both"/>
        <w:rPr>
          <w:rFonts w:cs="David" w:hint="cs"/>
          <w:rtl/>
        </w:rPr>
      </w:pPr>
      <w:r w:rsidRPr="00282640">
        <w:rPr>
          <w:rFonts w:cs="David" w:hint="cs"/>
          <w:rtl/>
        </w:rPr>
        <w:tab/>
        <w:t>הנושאים שונים, למשל שיחות הקרבה, בשבוע שעבר היה דיון על אותו נושא.</w:t>
      </w:r>
    </w:p>
    <w:p w14:paraId="52C91E3F" w14:textId="77777777" w:rsidR="00282640" w:rsidRPr="00282640" w:rsidRDefault="00282640" w:rsidP="00282640">
      <w:pPr>
        <w:bidi/>
        <w:jc w:val="both"/>
        <w:rPr>
          <w:rFonts w:cs="David" w:hint="cs"/>
          <w:rtl/>
        </w:rPr>
      </w:pPr>
    </w:p>
    <w:p w14:paraId="089A3227"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1E82BECA" w14:textId="77777777" w:rsidR="00282640" w:rsidRPr="00282640" w:rsidRDefault="00282640" w:rsidP="00282640">
      <w:pPr>
        <w:bidi/>
        <w:jc w:val="both"/>
        <w:rPr>
          <w:rFonts w:cs="David" w:hint="cs"/>
          <w:u w:val="single"/>
          <w:rtl/>
        </w:rPr>
      </w:pPr>
    </w:p>
    <w:p w14:paraId="18DDFCD7" w14:textId="77777777" w:rsidR="00282640" w:rsidRPr="00282640" w:rsidRDefault="00282640" w:rsidP="00282640">
      <w:pPr>
        <w:bidi/>
        <w:ind w:firstLine="720"/>
        <w:jc w:val="both"/>
        <w:rPr>
          <w:rFonts w:cs="David" w:hint="cs"/>
          <w:rtl/>
        </w:rPr>
      </w:pPr>
      <w:r w:rsidRPr="00282640">
        <w:rPr>
          <w:rFonts w:cs="David" w:hint="cs"/>
          <w:rtl/>
        </w:rPr>
        <w:t>הנושאים שונים אבל אני לא רואה למה שנחליט כאן שדברי שר החינוך על  המורים כן ושריפת דגלים לא, או למה שריפת דגלים כן ושיחות קרבה לא, אני לא יכול לכפות את זה. ההצבעה תהיה על כל נושא בנפרד כי אנחנו חייבים, אבל מבחינת ההסתכלות על הנושאים נכון או להגיד שהשבוע באופן חריג פותחים את העניין, או שאנחנו מחליטים שאנחנו נצמדים לקו שהלכנו אתו כל הזמן.</w:t>
      </w:r>
    </w:p>
    <w:p w14:paraId="17397317" w14:textId="77777777" w:rsidR="00282640" w:rsidRPr="00282640" w:rsidRDefault="00282640" w:rsidP="00282640">
      <w:pPr>
        <w:bidi/>
        <w:jc w:val="both"/>
        <w:rPr>
          <w:rFonts w:cs="David" w:hint="cs"/>
          <w:rtl/>
        </w:rPr>
      </w:pPr>
    </w:p>
    <w:p w14:paraId="1200E890"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47E6A06C" w14:textId="77777777" w:rsidR="00282640" w:rsidRPr="00282640" w:rsidRDefault="00282640" w:rsidP="00282640">
      <w:pPr>
        <w:bidi/>
        <w:jc w:val="both"/>
        <w:rPr>
          <w:rFonts w:cs="David" w:hint="cs"/>
          <w:u w:val="single"/>
          <w:rtl/>
        </w:rPr>
      </w:pPr>
    </w:p>
    <w:p w14:paraId="75A52D57" w14:textId="77777777" w:rsidR="00282640" w:rsidRPr="00282640" w:rsidRDefault="00282640" w:rsidP="00282640">
      <w:pPr>
        <w:bidi/>
        <w:jc w:val="both"/>
        <w:rPr>
          <w:rFonts w:cs="David" w:hint="cs"/>
          <w:rtl/>
        </w:rPr>
      </w:pPr>
      <w:r w:rsidRPr="00282640">
        <w:rPr>
          <w:rFonts w:cs="David" w:hint="cs"/>
          <w:rtl/>
        </w:rPr>
        <w:tab/>
        <w:t xml:space="preserve">בסוף יש ערך לנושא, גם ההחלטה בנשיאות היא לא רק פועל יוצא של האם יש לחבר הכנסת כלים להביא את דבריו, או האם יש לחבר הכנסת כלים נוספים על הכלים הקיימים בתוך הכנסת. הנחת העבודה שדברי שר החינוך הוא נושא שיכול להיות נדון בוועדת החינוך של הכנסת או הנושא של שריפת דגלים במסגרת של דיון מהיר, שיחות קרבה, גם אם זה נדון שבוע שעבר, 62 שנים אנחנו מדברים על זה. </w:t>
      </w:r>
    </w:p>
    <w:p w14:paraId="5CC96834" w14:textId="77777777" w:rsidR="00282640" w:rsidRPr="00282640" w:rsidRDefault="00282640" w:rsidP="00282640">
      <w:pPr>
        <w:bidi/>
        <w:jc w:val="both"/>
        <w:rPr>
          <w:rFonts w:cs="David" w:hint="cs"/>
          <w:rtl/>
        </w:rPr>
      </w:pPr>
    </w:p>
    <w:p w14:paraId="35AF67A3" w14:textId="77777777" w:rsidR="00282640" w:rsidRPr="00282640" w:rsidRDefault="00282640" w:rsidP="00282640">
      <w:pPr>
        <w:bidi/>
        <w:jc w:val="both"/>
        <w:rPr>
          <w:rFonts w:cs="David" w:hint="cs"/>
          <w:u w:val="single"/>
          <w:rtl/>
        </w:rPr>
      </w:pPr>
      <w:r w:rsidRPr="00282640">
        <w:rPr>
          <w:rFonts w:cs="David" w:hint="cs"/>
          <w:u w:val="single"/>
          <w:rtl/>
        </w:rPr>
        <w:t>שלי יחימוביץ:</w:t>
      </w:r>
    </w:p>
    <w:p w14:paraId="25279C67" w14:textId="77777777" w:rsidR="00282640" w:rsidRPr="00282640" w:rsidRDefault="00282640" w:rsidP="00282640">
      <w:pPr>
        <w:bidi/>
        <w:jc w:val="both"/>
        <w:rPr>
          <w:rFonts w:cs="David" w:hint="cs"/>
          <w:rtl/>
        </w:rPr>
      </w:pPr>
    </w:p>
    <w:p w14:paraId="7BA7DA21" w14:textId="77777777" w:rsidR="00282640" w:rsidRPr="00282640" w:rsidRDefault="00282640" w:rsidP="00282640">
      <w:pPr>
        <w:bidi/>
        <w:jc w:val="both"/>
        <w:rPr>
          <w:rFonts w:cs="David" w:hint="cs"/>
          <w:rtl/>
        </w:rPr>
      </w:pPr>
      <w:r w:rsidRPr="00282640">
        <w:rPr>
          <w:rFonts w:cs="David" w:hint="cs"/>
          <w:rtl/>
        </w:rPr>
        <w:tab/>
        <w:t>הדיון על שיחות הקרבה לא הסתיים?</w:t>
      </w:r>
    </w:p>
    <w:p w14:paraId="71682576" w14:textId="77777777" w:rsidR="00282640" w:rsidRPr="00282640" w:rsidRDefault="00282640" w:rsidP="00282640">
      <w:pPr>
        <w:bidi/>
        <w:jc w:val="both"/>
        <w:rPr>
          <w:rFonts w:cs="David" w:hint="cs"/>
          <w:rtl/>
        </w:rPr>
      </w:pPr>
    </w:p>
    <w:p w14:paraId="43721B46"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0B8D2C91" w14:textId="77777777" w:rsidR="00282640" w:rsidRPr="00282640" w:rsidRDefault="00282640" w:rsidP="00282640">
      <w:pPr>
        <w:bidi/>
        <w:jc w:val="both"/>
        <w:rPr>
          <w:rFonts w:cs="David" w:hint="cs"/>
          <w:rtl/>
        </w:rPr>
      </w:pPr>
    </w:p>
    <w:p w14:paraId="41F36BE0" w14:textId="77777777" w:rsidR="00282640" w:rsidRPr="00282640" w:rsidRDefault="00282640" w:rsidP="00282640">
      <w:pPr>
        <w:bidi/>
        <w:jc w:val="both"/>
        <w:rPr>
          <w:rFonts w:cs="David" w:hint="cs"/>
          <w:rtl/>
        </w:rPr>
      </w:pPr>
      <w:r w:rsidRPr="00282640">
        <w:rPr>
          <w:rFonts w:cs="David" w:hint="cs"/>
          <w:rtl/>
        </w:rPr>
        <w:tab/>
        <w:t>על שיחות הקרבה אפשר לדבר גם בשבוע הבא. בנאומים בני דקה בהצעות אי אימון ובעוד המון אפשרויות</w:t>
      </w:r>
    </w:p>
    <w:p w14:paraId="327E48DE" w14:textId="77777777" w:rsidR="00282640" w:rsidRPr="00282640" w:rsidRDefault="00282640" w:rsidP="00282640">
      <w:pPr>
        <w:bidi/>
        <w:jc w:val="both"/>
        <w:rPr>
          <w:rFonts w:cs="David" w:hint="cs"/>
          <w:rtl/>
        </w:rPr>
      </w:pPr>
    </w:p>
    <w:p w14:paraId="31BE33FB"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68DCFB06" w14:textId="77777777" w:rsidR="00282640" w:rsidRPr="00282640" w:rsidRDefault="00282640" w:rsidP="00282640">
      <w:pPr>
        <w:bidi/>
        <w:jc w:val="both"/>
        <w:rPr>
          <w:rFonts w:cs="David" w:hint="cs"/>
          <w:u w:val="single"/>
          <w:rtl/>
        </w:rPr>
      </w:pPr>
    </w:p>
    <w:p w14:paraId="00970307" w14:textId="77777777" w:rsidR="00282640" w:rsidRPr="00282640" w:rsidRDefault="00282640" w:rsidP="00282640">
      <w:pPr>
        <w:bidi/>
        <w:jc w:val="both"/>
        <w:rPr>
          <w:rFonts w:cs="David" w:hint="cs"/>
          <w:rtl/>
        </w:rPr>
      </w:pPr>
      <w:r w:rsidRPr="00282640">
        <w:rPr>
          <w:rFonts w:cs="David" w:hint="cs"/>
          <w:rtl/>
        </w:rPr>
        <w:tab/>
        <w:t>לא היה אי אימון השבוע.</w:t>
      </w:r>
    </w:p>
    <w:p w14:paraId="3C5BE1F5" w14:textId="77777777" w:rsidR="00282640" w:rsidRPr="00282640" w:rsidRDefault="00282640" w:rsidP="00282640">
      <w:pPr>
        <w:bidi/>
        <w:jc w:val="both"/>
        <w:rPr>
          <w:rFonts w:cs="David" w:hint="cs"/>
          <w:rtl/>
        </w:rPr>
      </w:pPr>
    </w:p>
    <w:p w14:paraId="2BF8599C" w14:textId="77777777" w:rsidR="00282640" w:rsidRPr="00282640" w:rsidRDefault="00282640" w:rsidP="00282640">
      <w:pPr>
        <w:keepLines/>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7192804C" w14:textId="77777777" w:rsidR="00282640" w:rsidRPr="00282640" w:rsidRDefault="00282640" w:rsidP="00282640">
      <w:pPr>
        <w:keepLines/>
        <w:bidi/>
        <w:jc w:val="both"/>
        <w:rPr>
          <w:rFonts w:cs="David" w:hint="cs"/>
          <w:rtl/>
        </w:rPr>
      </w:pPr>
    </w:p>
    <w:p w14:paraId="1C50E084" w14:textId="77777777" w:rsidR="00282640" w:rsidRPr="00282640" w:rsidRDefault="00282640" w:rsidP="00282640">
      <w:pPr>
        <w:bidi/>
        <w:jc w:val="both"/>
        <w:rPr>
          <w:rFonts w:cs="David" w:hint="cs"/>
          <w:rtl/>
        </w:rPr>
      </w:pPr>
      <w:r w:rsidRPr="00282640">
        <w:rPr>
          <w:rFonts w:cs="David" w:hint="cs"/>
          <w:rtl/>
        </w:rPr>
        <w:tab/>
        <w:t>ראית שמישהו מדבר בהצעת אי אימון לגופו של הנושא?</w:t>
      </w:r>
    </w:p>
    <w:p w14:paraId="65C1F9FF" w14:textId="77777777" w:rsidR="00282640" w:rsidRPr="00282640" w:rsidRDefault="00282640" w:rsidP="00282640">
      <w:pPr>
        <w:bidi/>
        <w:jc w:val="both"/>
        <w:rPr>
          <w:rFonts w:cs="David" w:hint="cs"/>
          <w:rtl/>
        </w:rPr>
      </w:pPr>
    </w:p>
    <w:p w14:paraId="5DA0A7DE"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7754CFA1" w14:textId="77777777" w:rsidR="00282640" w:rsidRPr="00282640" w:rsidRDefault="00282640" w:rsidP="00282640">
      <w:pPr>
        <w:bidi/>
        <w:jc w:val="both"/>
        <w:rPr>
          <w:rFonts w:cs="David" w:hint="cs"/>
          <w:rtl/>
        </w:rPr>
      </w:pPr>
    </w:p>
    <w:p w14:paraId="0BAE477B" w14:textId="77777777" w:rsidR="00282640" w:rsidRPr="00282640" w:rsidRDefault="00282640" w:rsidP="00282640">
      <w:pPr>
        <w:bidi/>
        <w:ind w:firstLine="720"/>
        <w:jc w:val="both"/>
        <w:rPr>
          <w:rFonts w:cs="David" w:hint="cs"/>
          <w:rtl/>
        </w:rPr>
      </w:pPr>
      <w:r w:rsidRPr="00282640">
        <w:rPr>
          <w:rFonts w:cs="David" w:hint="cs"/>
          <w:rtl/>
        </w:rPr>
        <w:t xml:space="preserve">ההצעה שלי היא לבטל, לגופו של עניין, דווקא בשבוע הזה, הייתה בשלות, ההחלטה על שיחת הקרבה התקבלו השבוע. יש אנשים מימין ומשמאל שהיו אצל </w:t>
      </w:r>
      <w:proofErr w:type="spellStart"/>
      <w:r w:rsidRPr="00282640">
        <w:rPr>
          <w:rFonts w:cs="David" w:hint="cs"/>
          <w:rtl/>
        </w:rPr>
        <w:t>מוברכ</w:t>
      </w:r>
      <w:proofErr w:type="spellEnd"/>
      <w:r w:rsidRPr="00282640">
        <w:rPr>
          <w:rFonts w:cs="David" w:hint="cs"/>
          <w:rtl/>
        </w:rPr>
        <w:t>, אי אפשר להעלות על סדר היום כי כל הזמן מדברים על זה.</w:t>
      </w:r>
    </w:p>
    <w:p w14:paraId="37F8F40E" w14:textId="77777777" w:rsidR="00282640" w:rsidRPr="00282640" w:rsidRDefault="00282640" w:rsidP="00282640">
      <w:pPr>
        <w:bidi/>
        <w:ind w:firstLine="720"/>
        <w:jc w:val="both"/>
        <w:rPr>
          <w:rFonts w:cs="David" w:hint="cs"/>
          <w:rtl/>
        </w:rPr>
      </w:pPr>
    </w:p>
    <w:p w14:paraId="64B783AB" w14:textId="77777777" w:rsidR="00282640" w:rsidRPr="00282640" w:rsidRDefault="00282640" w:rsidP="00282640">
      <w:pPr>
        <w:bidi/>
        <w:jc w:val="both"/>
        <w:rPr>
          <w:rFonts w:cs="David" w:hint="cs"/>
          <w:u w:val="single"/>
          <w:rtl/>
        </w:rPr>
      </w:pPr>
      <w:r w:rsidRPr="00282640">
        <w:rPr>
          <w:rFonts w:cs="David" w:hint="cs"/>
          <w:u w:val="single"/>
          <w:rtl/>
        </w:rPr>
        <w:t>אורי אריאל:</w:t>
      </w:r>
    </w:p>
    <w:p w14:paraId="6F431501" w14:textId="77777777" w:rsidR="00282640" w:rsidRPr="00282640" w:rsidRDefault="00282640" w:rsidP="00282640">
      <w:pPr>
        <w:bidi/>
        <w:jc w:val="both"/>
        <w:rPr>
          <w:rFonts w:cs="David" w:hint="cs"/>
          <w:u w:val="single"/>
          <w:rtl/>
        </w:rPr>
      </w:pPr>
    </w:p>
    <w:p w14:paraId="7B89B80D" w14:textId="77777777" w:rsidR="00282640" w:rsidRPr="00282640" w:rsidRDefault="00282640" w:rsidP="00282640">
      <w:pPr>
        <w:bidi/>
        <w:jc w:val="both"/>
        <w:rPr>
          <w:rFonts w:cs="David" w:hint="cs"/>
          <w:rtl/>
        </w:rPr>
      </w:pPr>
      <w:r w:rsidRPr="00282640">
        <w:rPr>
          <w:rFonts w:cs="David" w:hint="cs"/>
          <w:rtl/>
        </w:rPr>
        <w:tab/>
        <w:t>על ההצעה לסדר של שיחות הקרבה חתומים נציגי סיעות של כ- 40 פלוס חברי כנסת, יש לזה משקל ואני מציע לכבד את זה, זה לא חבר כנסת אחד, כולו רבע שעה לסדר היום, עוד נושא לסדר היום המדובלל שלנו.</w:t>
      </w:r>
    </w:p>
    <w:p w14:paraId="6D66D21E" w14:textId="77777777" w:rsidR="00282640" w:rsidRPr="00282640" w:rsidRDefault="00282640" w:rsidP="00282640">
      <w:pPr>
        <w:bidi/>
        <w:jc w:val="both"/>
        <w:rPr>
          <w:rFonts w:cs="David" w:hint="cs"/>
          <w:rtl/>
        </w:rPr>
      </w:pPr>
    </w:p>
    <w:p w14:paraId="1C97AB6E"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01986F69" w14:textId="77777777" w:rsidR="00282640" w:rsidRPr="00282640" w:rsidRDefault="00282640" w:rsidP="00282640">
      <w:pPr>
        <w:bidi/>
        <w:jc w:val="both"/>
        <w:rPr>
          <w:rFonts w:cs="David" w:hint="cs"/>
          <w:u w:val="single"/>
          <w:rtl/>
        </w:rPr>
      </w:pPr>
    </w:p>
    <w:p w14:paraId="4FF6B775" w14:textId="77777777" w:rsidR="00282640" w:rsidRPr="00282640" w:rsidRDefault="00282640" w:rsidP="00282640">
      <w:pPr>
        <w:bidi/>
        <w:ind w:firstLine="720"/>
        <w:jc w:val="both"/>
        <w:rPr>
          <w:rFonts w:cs="David" w:hint="cs"/>
          <w:rtl/>
        </w:rPr>
      </w:pPr>
      <w:r w:rsidRPr="00282640">
        <w:rPr>
          <w:rFonts w:cs="David" w:hint="cs"/>
          <w:rtl/>
        </w:rPr>
        <w:t xml:space="preserve"> הנציגים של כל הסיעות היו בנשיאות וראו את סדר העדיפויות בצורה שונה. אני הולך לדבר על זה בנשיאות בשבוע הבא.</w:t>
      </w:r>
    </w:p>
    <w:p w14:paraId="46E8D2B4" w14:textId="77777777" w:rsidR="00282640" w:rsidRPr="00282640" w:rsidRDefault="00282640" w:rsidP="00282640">
      <w:pPr>
        <w:bidi/>
        <w:jc w:val="both"/>
        <w:rPr>
          <w:rFonts w:cs="David" w:hint="cs"/>
          <w:rtl/>
        </w:rPr>
      </w:pPr>
    </w:p>
    <w:p w14:paraId="6CE82877" w14:textId="77777777" w:rsidR="00282640" w:rsidRPr="00282640" w:rsidRDefault="00282640" w:rsidP="00282640">
      <w:pPr>
        <w:bidi/>
        <w:jc w:val="both"/>
        <w:rPr>
          <w:rFonts w:cs="David" w:hint="cs"/>
          <w:u w:val="single"/>
          <w:rtl/>
        </w:rPr>
      </w:pPr>
      <w:r w:rsidRPr="00282640">
        <w:rPr>
          <w:rFonts w:cs="David" w:hint="cs"/>
          <w:u w:val="single"/>
          <w:rtl/>
        </w:rPr>
        <w:t>דוד רותם:</w:t>
      </w:r>
    </w:p>
    <w:p w14:paraId="21655EB5" w14:textId="77777777" w:rsidR="00282640" w:rsidRPr="00282640" w:rsidRDefault="00282640" w:rsidP="00282640">
      <w:pPr>
        <w:bidi/>
        <w:jc w:val="both"/>
        <w:rPr>
          <w:rFonts w:cs="David" w:hint="cs"/>
          <w:u w:val="single"/>
          <w:rtl/>
        </w:rPr>
      </w:pPr>
    </w:p>
    <w:p w14:paraId="48EF1ACC" w14:textId="77777777" w:rsidR="00282640" w:rsidRPr="00282640" w:rsidRDefault="00282640" w:rsidP="00282640">
      <w:pPr>
        <w:bidi/>
        <w:jc w:val="both"/>
        <w:rPr>
          <w:rFonts w:cs="David" w:hint="cs"/>
          <w:rtl/>
        </w:rPr>
      </w:pPr>
      <w:r w:rsidRPr="00282640">
        <w:rPr>
          <w:rFonts w:cs="David" w:hint="cs"/>
          <w:rtl/>
        </w:rPr>
        <w:tab/>
        <w:t xml:space="preserve">הטעות היא שעדיין נשארתם בשש שבע הצעות. כך הדיון מסתיים, אני הולך הביתה מוקדם ואז אני צריך לנקות את הבית.... </w:t>
      </w:r>
    </w:p>
    <w:p w14:paraId="17E3E42C" w14:textId="77777777" w:rsidR="00282640" w:rsidRPr="00282640" w:rsidRDefault="00282640" w:rsidP="00282640">
      <w:pPr>
        <w:bidi/>
        <w:jc w:val="both"/>
        <w:rPr>
          <w:rFonts w:cs="David" w:hint="cs"/>
          <w:rtl/>
        </w:rPr>
      </w:pPr>
    </w:p>
    <w:p w14:paraId="1CB51A38"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6ABB8C97" w14:textId="77777777" w:rsidR="00282640" w:rsidRPr="00282640" w:rsidRDefault="00282640" w:rsidP="00282640">
      <w:pPr>
        <w:bidi/>
        <w:jc w:val="both"/>
        <w:rPr>
          <w:rFonts w:cs="David" w:hint="cs"/>
          <w:rtl/>
        </w:rPr>
      </w:pPr>
    </w:p>
    <w:p w14:paraId="380D6A2D" w14:textId="77777777" w:rsidR="00282640" w:rsidRPr="00282640" w:rsidRDefault="00282640" w:rsidP="00282640">
      <w:pPr>
        <w:bidi/>
        <w:jc w:val="both"/>
        <w:rPr>
          <w:rFonts w:cs="David" w:hint="cs"/>
          <w:rtl/>
        </w:rPr>
      </w:pPr>
      <w:r w:rsidRPr="00282640">
        <w:rPr>
          <w:rFonts w:cs="David" w:hint="cs"/>
          <w:rtl/>
        </w:rPr>
        <w:tab/>
        <w:t xml:space="preserve">ולנאום מול מליאה ריקה יותר טוב? הבעיה היא שאנשים לא באים. אם אנשים היו באים אין בעיה לאשר גם 20 הצעות ולהישאר כל השבוע. </w:t>
      </w:r>
    </w:p>
    <w:p w14:paraId="75AF1AB5" w14:textId="77777777" w:rsidR="00282640" w:rsidRPr="00282640" w:rsidRDefault="00282640" w:rsidP="00282640">
      <w:pPr>
        <w:bidi/>
        <w:jc w:val="both"/>
        <w:rPr>
          <w:rFonts w:cs="David" w:hint="cs"/>
          <w:rtl/>
        </w:rPr>
      </w:pPr>
    </w:p>
    <w:p w14:paraId="59A09434"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006271E0" w14:textId="77777777" w:rsidR="00282640" w:rsidRPr="00282640" w:rsidRDefault="00282640" w:rsidP="00282640">
      <w:pPr>
        <w:bidi/>
        <w:jc w:val="both"/>
        <w:rPr>
          <w:rFonts w:cs="David" w:hint="cs"/>
          <w:rtl/>
        </w:rPr>
      </w:pPr>
    </w:p>
    <w:p w14:paraId="5BB74FD4" w14:textId="77777777" w:rsidR="00282640" w:rsidRPr="00282640" w:rsidRDefault="00282640" w:rsidP="00282640">
      <w:pPr>
        <w:bidi/>
        <w:jc w:val="both"/>
        <w:rPr>
          <w:rFonts w:cs="David" w:hint="cs"/>
          <w:rtl/>
        </w:rPr>
      </w:pPr>
      <w:r w:rsidRPr="00282640">
        <w:rPr>
          <w:rFonts w:cs="David" w:hint="cs"/>
          <w:rtl/>
        </w:rPr>
        <w:tab/>
        <w:t>היו דיונים גם מעבר לשבע ושמונה בימי רביעי</w:t>
      </w:r>
    </w:p>
    <w:p w14:paraId="227E4D5D" w14:textId="77777777" w:rsidR="00282640" w:rsidRPr="00282640" w:rsidRDefault="00282640" w:rsidP="00282640">
      <w:pPr>
        <w:bidi/>
        <w:jc w:val="both"/>
        <w:rPr>
          <w:rFonts w:cs="David" w:hint="cs"/>
          <w:rtl/>
        </w:rPr>
      </w:pPr>
    </w:p>
    <w:p w14:paraId="626AA660"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307D968E" w14:textId="77777777" w:rsidR="00282640" w:rsidRPr="00282640" w:rsidRDefault="00282640" w:rsidP="00282640">
      <w:pPr>
        <w:bidi/>
        <w:jc w:val="both"/>
        <w:rPr>
          <w:rFonts w:cs="David" w:hint="cs"/>
          <w:u w:val="single"/>
          <w:rtl/>
        </w:rPr>
      </w:pPr>
    </w:p>
    <w:p w14:paraId="5D058BB8" w14:textId="77777777" w:rsidR="00282640" w:rsidRPr="00282640" w:rsidRDefault="00282640" w:rsidP="00282640">
      <w:pPr>
        <w:bidi/>
        <w:ind w:firstLine="720"/>
        <w:jc w:val="both"/>
        <w:rPr>
          <w:rFonts w:cs="David" w:hint="cs"/>
          <w:rtl/>
        </w:rPr>
      </w:pPr>
      <w:r w:rsidRPr="00282640">
        <w:rPr>
          <w:rFonts w:cs="David" w:hint="cs"/>
          <w:rtl/>
        </w:rPr>
        <w:t xml:space="preserve">בדרך כלל  כשאנשים מציעים הצעות לסדר, הרוב המכריע נמצא במליאה. </w:t>
      </w:r>
    </w:p>
    <w:p w14:paraId="38CDEC48" w14:textId="77777777" w:rsidR="00282640" w:rsidRPr="00282640" w:rsidRDefault="00282640" w:rsidP="00282640">
      <w:pPr>
        <w:bidi/>
        <w:ind w:firstLine="720"/>
        <w:jc w:val="both"/>
        <w:rPr>
          <w:rFonts w:cs="David" w:hint="cs"/>
          <w:rtl/>
        </w:rPr>
      </w:pPr>
    </w:p>
    <w:p w14:paraId="4EEE6936"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2B471B67" w14:textId="77777777" w:rsidR="00282640" w:rsidRPr="00282640" w:rsidRDefault="00282640" w:rsidP="00282640">
      <w:pPr>
        <w:bidi/>
        <w:jc w:val="both"/>
        <w:rPr>
          <w:rFonts w:cs="David" w:hint="cs"/>
          <w:rtl/>
        </w:rPr>
      </w:pPr>
    </w:p>
    <w:p w14:paraId="61F30FA3" w14:textId="77777777" w:rsidR="00282640" w:rsidRPr="00282640" w:rsidRDefault="00282640" w:rsidP="00282640">
      <w:pPr>
        <w:bidi/>
        <w:jc w:val="both"/>
        <w:rPr>
          <w:rFonts w:cs="David" w:hint="cs"/>
          <w:rtl/>
        </w:rPr>
      </w:pPr>
      <w:r w:rsidRPr="00282640">
        <w:rPr>
          <w:rFonts w:cs="David" w:hint="cs"/>
          <w:rtl/>
        </w:rPr>
        <w:tab/>
      </w:r>
    </w:p>
    <w:p w14:paraId="44ABDC85" w14:textId="77777777" w:rsidR="00282640" w:rsidRPr="00282640" w:rsidRDefault="00282640" w:rsidP="00282640">
      <w:pPr>
        <w:bidi/>
        <w:ind w:firstLine="720"/>
        <w:jc w:val="both"/>
        <w:rPr>
          <w:rFonts w:cs="David" w:hint="cs"/>
          <w:rtl/>
        </w:rPr>
      </w:pPr>
      <w:r w:rsidRPr="00282640">
        <w:rPr>
          <w:rFonts w:cs="David" w:hint="cs"/>
          <w:rtl/>
        </w:rPr>
        <w:t>אני לא מדבר על המציעים אלא על כלל חברי כנסת.</w:t>
      </w:r>
    </w:p>
    <w:p w14:paraId="1037C145" w14:textId="77777777" w:rsidR="00282640" w:rsidRPr="00282640" w:rsidRDefault="00282640" w:rsidP="00282640">
      <w:pPr>
        <w:bidi/>
        <w:ind w:firstLine="720"/>
        <w:jc w:val="both"/>
        <w:rPr>
          <w:rFonts w:cs="David" w:hint="cs"/>
          <w:rtl/>
        </w:rPr>
      </w:pPr>
    </w:p>
    <w:p w14:paraId="45FE3D92"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458CEB25" w14:textId="77777777" w:rsidR="00282640" w:rsidRPr="00282640" w:rsidRDefault="00282640" w:rsidP="00282640">
      <w:pPr>
        <w:bidi/>
        <w:jc w:val="both"/>
        <w:rPr>
          <w:rFonts w:cs="David" w:hint="cs"/>
          <w:rtl/>
        </w:rPr>
      </w:pPr>
    </w:p>
    <w:p w14:paraId="4A25D3DD" w14:textId="77777777" w:rsidR="00282640" w:rsidRPr="00282640" w:rsidRDefault="00282640" w:rsidP="00282640">
      <w:pPr>
        <w:bidi/>
        <w:jc w:val="both"/>
        <w:rPr>
          <w:rFonts w:cs="David" w:hint="cs"/>
          <w:rtl/>
        </w:rPr>
      </w:pPr>
      <w:r w:rsidRPr="00282640">
        <w:rPr>
          <w:rFonts w:cs="David" w:hint="cs"/>
          <w:rtl/>
        </w:rPr>
        <w:tab/>
        <w:t>לשיטתך אם כך, שני שליש מדיוני הוועדות לא היו מתקיימים.</w:t>
      </w:r>
    </w:p>
    <w:p w14:paraId="283DB4EE" w14:textId="77777777" w:rsidR="00282640" w:rsidRPr="00282640" w:rsidRDefault="00282640" w:rsidP="00282640">
      <w:pPr>
        <w:bidi/>
        <w:ind w:firstLine="720"/>
        <w:jc w:val="both"/>
        <w:rPr>
          <w:rFonts w:cs="David" w:hint="cs"/>
          <w:rtl/>
        </w:rPr>
      </w:pPr>
    </w:p>
    <w:p w14:paraId="6252DAA9" w14:textId="77777777" w:rsidR="00282640" w:rsidRPr="00282640" w:rsidRDefault="00282640" w:rsidP="00282640">
      <w:pPr>
        <w:bidi/>
        <w:jc w:val="both"/>
        <w:rPr>
          <w:rFonts w:cs="David" w:hint="cs"/>
          <w:u w:val="single"/>
          <w:rtl/>
        </w:rPr>
      </w:pPr>
      <w:r w:rsidRPr="00282640">
        <w:rPr>
          <w:rFonts w:cs="David" w:hint="cs"/>
          <w:u w:val="single"/>
          <w:rtl/>
        </w:rPr>
        <w:t>אורי אריאל:</w:t>
      </w:r>
    </w:p>
    <w:p w14:paraId="1F9B7B2F" w14:textId="77777777" w:rsidR="00282640" w:rsidRPr="00282640" w:rsidRDefault="00282640" w:rsidP="00282640">
      <w:pPr>
        <w:bidi/>
        <w:jc w:val="both"/>
        <w:rPr>
          <w:rFonts w:cs="David" w:hint="cs"/>
          <w:u w:val="single"/>
          <w:rtl/>
        </w:rPr>
      </w:pPr>
    </w:p>
    <w:p w14:paraId="2AD1823B" w14:textId="77777777" w:rsidR="00282640" w:rsidRPr="00282640" w:rsidRDefault="00282640" w:rsidP="00282640">
      <w:pPr>
        <w:bidi/>
        <w:ind w:firstLine="720"/>
        <w:jc w:val="both"/>
        <w:rPr>
          <w:rFonts w:cs="David" w:hint="cs"/>
          <w:rtl/>
        </w:rPr>
      </w:pPr>
      <w:r w:rsidRPr="00282640">
        <w:rPr>
          <w:rFonts w:cs="David" w:hint="cs"/>
          <w:rtl/>
        </w:rPr>
        <w:t>אני חייב לצאת, שיירשם שיש לי ייפוי כוח גם ליואל חסון.</w:t>
      </w:r>
    </w:p>
    <w:p w14:paraId="427DE833" w14:textId="77777777" w:rsidR="00282640" w:rsidRPr="00282640" w:rsidRDefault="00282640" w:rsidP="00282640">
      <w:pPr>
        <w:bidi/>
        <w:jc w:val="both"/>
        <w:rPr>
          <w:rFonts w:cs="David" w:hint="cs"/>
          <w:rtl/>
        </w:rPr>
      </w:pPr>
    </w:p>
    <w:p w14:paraId="7341D367"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3F57FF51" w14:textId="77777777" w:rsidR="00282640" w:rsidRPr="00282640" w:rsidRDefault="00282640" w:rsidP="00282640">
      <w:pPr>
        <w:bidi/>
        <w:jc w:val="both"/>
        <w:rPr>
          <w:rFonts w:cs="David" w:hint="cs"/>
          <w:rtl/>
        </w:rPr>
      </w:pPr>
      <w:r w:rsidRPr="00282640">
        <w:rPr>
          <w:rFonts w:cs="David" w:hint="cs"/>
          <w:rtl/>
        </w:rPr>
        <w:tab/>
      </w:r>
    </w:p>
    <w:p w14:paraId="2DEAABA8" w14:textId="77777777" w:rsidR="00282640" w:rsidRPr="00282640" w:rsidRDefault="00282640" w:rsidP="00282640">
      <w:pPr>
        <w:bidi/>
        <w:jc w:val="both"/>
        <w:rPr>
          <w:rFonts w:cs="David" w:hint="cs"/>
          <w:rtl/>
        </w:rPr>
      </w:pPr>
      <w:r w:rsidRPr="00282640">
        <w:rPr>
          <w:rFonts w:cs="David" w:hint="cs"/>
          <w:rtl/>
        </w:rPr>
        <w:tab/>
        <w:t xml:space="preserve"> חבר כנסת והבה אני אאפשר לך להתייחס פרטנית לכל אחת מההצעות.</w:t>
      </w:r>
    </w:p>
    <w:p w14:paraId="1EC80EB8" w14:textId="77777777" w:rsidR="00282640" w:rsidRPr="00282640" w:rsidRDefault="00282640" w:rsidP="00282640">
      <w:pPr>
        <w:bidi/>
        <w:jc w:val="both"/>
        <w:rPr>
          <w:rFonts w:cs="David" w:hint="cs"/>
          <w:rtl/>
        </w:rPr>
      </w:pPr>
    </w:p>
    <w:p w14:paraId="7BE975A4"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46531BC0" w14:textId="77777777" w:rsidR="00282640" w:rsidRPr="00282640" w:rsidRDefault="00282640" w:rsidP="00282640">
      <w:pPr>
        <w:bidi/>
        <w:jc w:val="both"/>
        <w:rPr>
          <w:rFonts w:cs="David" w:hint="cs"/>
          <w:u w:val="single"/>
          <w:rtl/>
        </w:rPr>
      </w:pPr>
    </w:p>
    <w:p w14:paraId="7D5C624C" w14:textId="77777777" w:rsidR="00282640" w:rsidRPr="00282640" w:rsidRDefault="00282640" w:rsidP="00282640">
      <w:pPr>
        <w:bidi/>
        <w:jc w:val="both"/>
        <w:rPr>
          <w:rFonts w:cs="David" w:hint="cs"/>
          <w:rtl/>
        </w:rPr>
      </w:pPr>
      <w:r w:rsidRPr="00282640">
        <w:rPr>
          <w:rFonts w:cs="David" w:hint="cs"/>
          <w:rtl/>
        </w:rPr>
        <w:tab/>
        <w:t xml:space="preserve">הנושאים האלה עלו בנשיאות, נימקנו, הנושא הוא שחרגנו כשנתנו אישור לשבע הצעות לסדר היום. אני, להבדיל מחברי האחרים, לא אוכל להצביע בעד כי לא אסטה מעמדת הנשיאות שאני מייצג אותה.  </w:t>
      </w:r>
    </w:p>
    <w:p w14:paraId="5C33FDBC" w14:textId="77777777" w:rsidR="00282640" w:rsidRPr="00282640" w:rsidRDefault="00282640" w:rsidP="00282640">
      <w:pPr>
        <w:bidi/>
        <w:jc w:val="both"/>
        <w:rPr>
          <w:rFonts w:cs="David" w:hint="cs"/>
          <w:rtl/>
        </w:rPr>
      </w:pPr>
    </w:p>
    <w:p w14:paraId="519A0683"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1CF8BB0A" w14:textId="77777777" w:rsidR="00282640" w:rsidRPr="00282640" w:rsidRDefault="00282640" w:rsidP="00282640">
      <w:pPr>
        <w:bidi/>
        <w:jc w:val="both"/>
        <w:rPr>
          <w:rFonts w:cs="David" w:hint="cs"/>
          <w:rtl/>
        </w:rPr>
      </w:pPr>
    </w:p>
    <w:p w14:paraId="0D2C343F" w14:textId="77777777" w:rsidR="00282640" w:rsidRPr="00282640" w:rsidRDefault="00282640" w:rsidP="00282640">
      <w:pPr>
        <w:bidi/>
        <w:jc w:val="both"/>
        <w:rPr>
          <w:rFonts w:cs="David" w:hint="cs"/>
          <w:rtl/>
        </w:rPr>
      </w:pPr>
      <w:r w:rsidRPr="00282640">
        <w:rPr>
          <w:rFonts w:cs="David" w:hint="cs"/>
          <w:rtl/>
        </w:rPr>
        <w:tab/>
        <w:t>זה לגיטימי.</w:t>
      </w:r>
    </w:p>
    <w:p w14:paraId="73DCFE8B" w14:textId="77777777" w:rsidR="00282640" w:rsidRPr="00282640" w:rsidRDefault="00282640" w:rsidP="00282640">
      <w:pPr>
        <w:bidi/>
        <w:jc w:val="both"/>
        <w:rPr>
          <w:rFonts w:cs="David" w:hint="cs"/>
          <w:rtl/>
        </w:rPr>
      </w:pPr>
    </w:p>
    <w:p w14:paraId="001E1A67"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1DE7974B" w14:textId="77777777" w:rsidR="00282640" w:rsidRPr="00282640" w:rsidRDefault="00282640" w:rsidP="00282640">
      <w:pPr>
        <w:bidi/>
        <w:jc w:val="both"/>
        <w:rPr>
          <w:rFonts w:cs="David" w:hint="cs"/>
          <w:rtl/>
        </w:rPr>
      </w:pPr>
    </w:p>
    <w:p w14:paraId="58A3E2BA" w14:textId="77777777" w:rsidR="00282640" w:rsidRPr="00282640" w:rsidRDefault="00282640" w:rsidP="00282640">
      <w:pPr>
        <w:bidi/>
        <w:jc w:val="both"/>
        <w:rPr>
          <w:rFonts w:cs="David" w:hint="cs"/>
          <w:rtl/>
        </w:rPr>
      </w:pPr>
      <w:r w:rsidRPr="00282640">
        <w:rPr>
          <w:rFonts w:cs="David" w:hint="cs"/>
          <w:rtl/>
        </w:rPr>
        <w:tab/>
        <w:t>נודיע את זה לחברים שלך...</w:t>
      </w:r>
    </w:p>
    <w:p w14:paraId="223DD090" w14:textId="77777777" w:rsidR="00282640" w:rsidRPr="00282640" w:rsidRDefault="00282640" w:rsidP="00282640">
      <w:pPr>
        <w:bidi/>
        <w:jc w:val="both"/>
        <w:rPr>
          <w:rFonts w:cs="David" w:hint="cs"/>
          <w:rtl/>
        </w:rPr>
      </w:pPr>
    </w:p>
    <w:p w14:paraId="3876F9BB"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47575778" w14:textId="77777777" w:rsidR="00282640" w:rsidRPr="00282640" w:rsidRDefault="00282640" w:rsidP="00282640">
      <w:pPr>
        <w:bidi/>
        <w:jc w:val="both"/>
        <w:rPr>
          <w:rFonts w:cs="David" w:hint="cs"/>
          <w:rtl/>
        </w:rPr>
      </w:pPr>
    </w:p>
    <w:p w14:paraId="7CC37CF1" w14:textId="77777777" w:rsidR="00282640" w:rsidRPr="00282640" w:rsidRDefault="00282640" w:rsidP="00282640">
      <w:pPr>
        <w:bidi/>
        <w:jc w:val="both"/>
        <w:rPr>
          <w:rFonts w:cs="David" w:hint="cs"/>
          <w:rtl/>
        </w:rPr>
      </w:pPr>
      <w:r w:rsidRPr="00282640">
        <w:rPr>
          <w:rFonts w:cs="David" w:hint="cs"/>
          <w:rtl/>
        </w:rPr>
        <w:tab/>
        <w:t>נאשר קודם את העובדה שחבר הכנסת אריאל מייצג גם את חבר הכנסת חסון מי בעד?</w:t>
      </w:r>
    </w:p>
    <w:p w14:paraId="729D2E65" w14:textId="77777777" w:rsidR="00282640" w:rsidRPr="00282640" w:rsidRDefault="00282640" w:rsidP="00282640">
      <w:pPr>
        <w:bidi/>
        <w:jc w:val="both"/>
        <w:rPr>
          <w:rFonts w:cs="David" w:hint="cs"/>
          <w:rtl/>
        </w:rPr>
      </w:pPr>
    </w:p>
    <w:p w14:paraId="1309DAD8" w14:textId="77777777" w:rsidR="00282640" w:rsidRPr="00282640" w:rsidRDefault="00282640" w:rsidP="00282640">
      <w:pPr>
        <w:bidi/>
        <w:jc w:val="both"/>
        <w:rPr>
          <w:rFonts w:cs="David" w:hint="cs"/>
          <w:u w:val="single"/>
          <w:rtl/>
        </w:rPr>
      </w:pPr>
      <w:r w:rsidRPr="00282640">
        <w:rPr>
          <w:rFonts w:cs="David" w:hint="cs"/>
          <w:u w:val="single"/>
          <w:rtl/>
        </w:rPr>
        <w:t>הצבעה</w:t>
      </w:r>
    </w:p>
    <w:p w14:paraId="7C1D5793" w14:textId="77777777" w:rsidR="00282640" w:rsidRPr="00282640" w:rsidRDefault="00282640" w:rsidP="00282640">
      <w:pPr>
        <w:bidi/>
        <w:jc w:val="both"/>
        <w:rPr>
          <w:rFonts w:cs="David" w:hint="cs"/>
          <w:rtl/>
        </w:rPr>
      </w:pPr>
    </w:p>
    <w:p w14:paraId="0CB58AB5" w14:textId="77777777" w:rsidR="00282640" w:rsidRPr="00282640" w:rsidRDefault="00282640" w:rsidP="00282640">
      <w:pPr>
        <w:bidi/>
        <w:jc w:val="both"/>
        <w:rPr>
          <w:rFonts w:cs="David" w:hint="cs"/>
          <w:rtl/>
        </w:rPr>
      </w:pPr>
      <w:r w:rsidRPr="00282640">
        <w:rPr>
          <w:rFonts w:cs="David" w:hint="cs"/>
          <w:rtl/>
        </w:rPr>
        <w:t xml:space="preserve">בעד </w:t>
      </w:r>
      <w:r w:rsidRPr="00282640">
        <w:rPr>
          <w:rFonts w:cs="David"/>
          <w:rtl/>
        </w:rPr>
        <w:t>–</w:t>
      </w:r>
      <w:r w:rsidRPr="00282640">
        <w:rPr>
          <w:rFonts w:cs="David" w:hint="cs"/>
          <w:rtl/>
        </w:rPr>
        <w:t xml:space="preserve"> רוב</w:t>
      </w:r>
    </w:p>
    <w:p w14:paraId="2B96EF3D" w14:textId="77777777" w:rsidR="00282640" w:rsidRPr="00282640" w:rsidRDefault="00282640" w:rsidP="00282640">
      <w:pPr>
        <w:bidi/>
        <w:jc w:val="both"/>
        <w:rPr>
          <w:rFonts w:cs="David" w:hint="cs"/>
          <w:rtl/>
        </w:rPr>
      </w:pPr>
      <w:r w:rsidRPr="00282640">
        <w:rPr>
          <w:rFonts w:cs="David" w:hint="cs"/>
          <w:rtl/>
        </w:rPr>
        <w:t xml:space="preserve">נגד </w:t>
      </w:r>
      <w:r w:rsidRPr="00282640">
        <w:rPr>
          <w:rFonts w:cs="David"/>
          <w:rtl/>
        </w:rPr>
        <w:t>–</w:t>
      </w:r>
      <w:r w:rsidRPr="00282640">
        <w:rPr>
          <w:rFonts w:cs="David" w:hint="cs"/>
          <w:rtl/>
        </w:rPr>
        <w:t xml:space="preserve"> אין</w:t>
      </w:r>
    </w:p>
    <w:p w14:paraId="5864B473" w14:textId="77777777" w:rsidR="00282640" w:rsidRPr="00282640" w:rsidRDefault="00282640" w:rsidP="00282640">
      <w:pPr>
        <w:bidi/>
        <w:jc w:val="both"/>
        <w:rPr>
          <w:rFonts w:cs="David" w:hint="cs"/>
          <w:rtl/>
        </w:rPr>
      </w:pPr>
      <w:r w:rsidRPr="00282640">
        <w:rPr>
          <w:rFonts w:cs="David" w:hint="cs"/>
          <w:rtl/>
        </w:rPr>
        <w:t xml:space="preserve">נמנעים </w:t>
      </w:r>
      <w:r w:rsidRPr="00282640">
        <w:rPr>
          <w:rFonts w:cs="David"/>
          <w:rtl/>
        </w:rPr>
        <w:t>–</w:t>
      </w:r>
      <w:r w:rsidRPr="00282640">
        <w:rPr>
          <w:rFonts w:cs="David" w:hint="cs"/>
          <w:rtl/>
        </w:rPr>
        <w:t xml:space="preserve"> אין</w:t>
      </w:r>
    </w:p>
    <w:p w14:paraId="2A6B8FF2" w14:textId="77777777" w:rsidR="00282640" w:rsidRPr="00282640" w:rsidRDefault="00282640" w:rsidP="00282640">
      <w:pPr>
        <w:bidi/>
        <w:jc w:val="both"/>
        <w:rPr>
          <w:rFonts w:cs="David" w:hint="cs"/>
          <w:rtl/>
        </w:rPr>
      </w:pPr>
      <w:r w:rsidRPr="00282640">
        <w:rPr>
          <w:rFonts w:cs="David" w:hint="cs"/>
          <w:rtl/>
        </w:rPr>
        <w:t>הבקשה אושרה</w:t>
      </w:r>
    </w:p>
    <w:p w14:paraId="7B7E0D87" w14:textId="77777777" w:rsidR="00282640" w:rsidRPr="00282640" w:rsidRDefault="00282640" w:rsidP="00282640">
      <w:pPr>
        <w:bidi/>
        <w:jc w:val="both"/>
        <w:rPr>
          <w:rFonts w:cs="David" w:hint="cs"/>
          <w:rtl/>
        </w:rPr>
      </w:pPr>
    </w:p>
    <w:p w14:paraId="2DD9F359"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1D596830" w14:textId="77777777" w:rsidR="00282640" w:rsidRPr="00282640" w:rsidRDefault="00282640" w:rsidP="00282640">
      <w:pPr>
        <w:bidi/>
        <w:jc w:val="both"/>
        <w:rPr>
          <w:rFonts w:cs="David" w:hint="cs"/>
          <w:rtl/>
        </w:rPr>
      </w:pPr>
    </w:p>
    <w:p w14:paraId="09FEBE86" w14:textId="77777777" w:rsidR="00282640" w:rsidRPr="00282640" w:rsidRDefault="00282640" w:rsidP="00282640">
      <w:pPr>
        <w:bidi/>
        <w:jc w:val="both"/>
        <w:rPr>
          <w:rFonts w:cs="David" w:hint="cs"/>
          <w:rtl/>
        </w:rPr>
      </w:pPr>
      <w:r w:rsidRPr="00282640">
        <w:rPr>
          <w:rFonts w:cs="David" w:hint="cs"/>
          <w:rtl/>
        </w:rPr>
        <w:tab/>
        <w:t xml:space="preserve">נעבור להצבעה על כל אחת מהערעורים, הערעור הראשון של חבר הכנסת משה מוץ מטלון בנושא: "שריפת דגלם על ידי </w:t>
      </w:r>
      <w:proofErr w:type="spellStart"/>
      <w:r w:rsidRPr="00282640">
        <w:rPr>
          <w:rFonts w:cs="David" w:hint="cs"/>
          <w:rtl/>
        </w:rPr>
        <w:t>נטורי</w:t>
      </w:r>
      <w:proofErr w:type="spellEnd"/>
      <w:r w:rsidRPr="00282640">
        <w:rPr>
          <w:rFonts w:cs="David" w:hint="cs"/>
          <w:rtl/>
        </w:rPr>
        <w:t xml:space="preserve"> </w:t>
      </w:r>
      <w:proofErr w:type="spellStart"/>
      <w:r w:rsidRPr="00282640">
        <w:rPr>
          <w:rFonts w:cs="David" w:hint="cs"/>
          <w:rtl/>
        </w:rPr>
        <w:t>קרטא</w:t>
      </w:r>
      <w:proofErr w:type="spellEnd"/>
      <w:r w:rsidRPr="00282640">
        <w:rPr>
          <w:rFonts w:cs="David" w:hint="cs"/>
          <w:rtl/>
        </w:rPr>
        <w:t xml:space="preserve">" מי בעד? </w:t>
      </w:r>
    </w:p>
    <w:p w14:paraId="0CDFE04B" w14:textId="77777777" w:rsidR="00282640" w:rsidRPr="00282640" w:rsidRDefault="00282640" w:rsidP="00282640">
      <w:pPr>
        <w:bidi/>
        <w:jc w:val="both"/>
        <w:rPr>
          <w:rFonts w:cs="David" w:hint="cs"/>
          <w:u w:val="single"/>
          <w:rtl/>
        </w:rPr>
      </w:pPr>
    </w:p>
    <w:p w14:paraId="03AC46E9" w14:textId="77777777" w:rsidR="00282640" w:rsidRPr="00282640" w:rsidRDefault="00282640" w:rsidP="00282640">
      <w:pPr>
        <w:bidi/>
        <w:jc w:val="both"/>
        <w:rPr>
          <w:rFonts w:cs="David" w:hint="cs"/>
          <w:u w:val="single"/>
          <w:rtl/>
        </w:rPr>
      </w:pPr>
      <w:r w:rsidRPr="00282640">
        <w:rPr>
          <w:rFonts w:cs="David" w:hint="cs"/>
          <w:u w:val="single"/>
          <w:rtl/>
        </w:rPr>
        <w:t>הצבעה</w:t>
      </w:r>
    </w:p>
    <w:p w14:paraId="03290BD3" w14:textId="77777777" w:rsidR="00282640" w:rsidRPr="00282640" w:rsidRDefault="00282640" w:rsidP="00282640">
      <w:pPr>
        <w:bidi/>
        <w:jc w:val="both"/>
        <w:rPr>
          <w:rFonts w:cs="David" w:hint="cs"/>
          <w:rtl/>
        </w:rPr>
      </w:pPr>
    </w:p>
    <w:p w14:paraId="58B75373" w14:textId="77777777" w:rsidR="00282640" w:rsidRPr="00282640" w:rsidRDefault="00282640" w:rsidP="00282640">
      <w:pPr>
        <w:bidi/>
        <w:jc w:val="both"/>
        <w:rPr>
          <w:rFonts w:cs="David" w:hint="cs"/>
          <w:rtl/>
        </w:rPr>
      </w:pPr>
      <w:r w:rsidRPr="00282640">
        <w:rPr>
          <w:rFonts w:cs="David" w:hint="cs"/>
          <w:rtl/>
        </w:rPr>
        <w:t xml:space="preserve">בעד </w:t>
      </w:r>
      <w:r w:rsidRPr="00282640">
        <w:rPr>
          <w:rFonts w:cs="David"/>
          <w:rtl/>
        </w:rPr>
        <w:t>–</w:t>
      </w:r>
      <w:r w:rsidRPr="00282640">
        <w:rPr>
          <w:rFonts w:cs="David" w:hint="cs"/>
          <w:rtl/>
        </w:rPr>
        <w:t xml:space="preserve"> 2</w:t>
      </w:r>
    </w:p>
    <w:p w14:paraId="0C094CA8" w14:textId="77777777" w:rsidR="00282640" w:rsidRPr="00282640" w:rsidRDefault="00282640" w:rsidP="00282640">
      <w:pPr>
        <w:bidi/>
        <w:jc w:val="both"/>
        <w:rPr>
          <w:rFonts w:cs="David" w:hint="cs"/>
          <w:rtl/>
        </w:rPr>
      </w:pPr>
      <w:r w:rsidRPr="00282640">
        <w:rPr>
          <w:rFonts w:cs="David" w:hint="cs"/>
          <w:rtl/>
        </w:rPr>
        <w:t xml:space="preserve">נגד </w:t>
      </w:r>
      <w:r w:rsidRPr="00282640">
        <w:rPr>
          <w:rFonts w:cs="David"/>
          <w:rtl/>
        </w:rPr>
        <w:t>–</w:t>
      </w:r>
      <w:r w:rsidRPr="00282640">
        <w:rPr>
          <w:rFonts w:cs="David" w:hint="cs"/>
          <w:rtl/>
        </w:rPr>
        <w:t xml:space="preserve"> 2</w:t>
      </w:r>
    </w:p>
    <w:p w14:paraId="5BCE8665" w14:textId="77777777" w:rsidR="00282640" w:rsidRPr="00282640" w:rsidRDefault="00282640" w:rsidP="00282640">
      <w:pPr>
        <w:bidi/>
        <w:jc w:val="both"/>
        <w:rPr>
          <w:rFonts w:cs="David" w:hint="cs"/>
          <w:rtl/>
        </w:rPr>
      </w:pPr>
      <w:r w:rsidRPr="00282640">
        <w:rPr>
          <w:rFonts w:cs="David" w:hint="cs"/>
          <w:rtl/>
        </w:rPr>
        <w:t xml:space="preserve">נמנעים </w:t>
      </w:r>
      <w:r w:rsidRPr="00282640">
        <w:rPr>
          <w:rFonts w:cs="David"/>
          <w:rtl/>
        </w:rPr>
        <w:t>–</w:t>
      </w:r>
      <w:r w:rsidRPr="00282640">
        <w:rPr>
          <w:rFonts w:cs="David" w:hint="cs"/>
          <w:rtl/>
        </w:rPr>
        <w:t xml:space="preserve"> אין</w:t>
      </w:r>
    </w:p>
    <w:p w14:paraId="1D06C7D4" w14:textId="77777777" w:rsidR="00282640" w:rsidRPr="00282640" w:rsidRDefault="00282640" w:rsidP="00282640">
      <w:pPr>
        <w:bidi/>
        <w:jc w:val="both"/>
        <w:rPr>
          <w:rFonts w:cs="David" w:hint="cs"/>
          <w:rtl/>
        </w:rPr>
      </w:pPr>
      <w:r w:rsidRPr="00282640">
        <w:rPr>
          <w:rFonts w:cs="David" w:hint="cs"/>
          <w:rtl/>
        </w:rPr>
        <w:t>הערעור לא התקבל</w:t>
      </w:r>
    </w:p>
    <w:p w14:paraId="282CE283" w14:textId="77777777" w:rsidR="00282640" w:rsidRPr="00282640" w:rsidRDefault="00282640" w:rsidP="00282640">
      <w:pPr>
        <w:bidi/>
        <w:jc w:val="both"/>
        <w:rPr>
          <w:rFonts w:cs="David" w:hint="cs"/>
          <w:color w:val="FFFF00"/>
          <w:u w:val="single"/>
          <w:rtl/>
        </w:rPr>
      </w:pPr>
    </w:p>
    <w:p w14:paraId="5CFA94E7" w14:textId="77777777" w:rsidR="00282640" w:rsidRPr="00282640" w:rsidRDefault="00282640" w:rsidP="00282640">
      <w:pPr>
        <w:bidi/>
        <w:jc w:val="both"/>
        <w:rPr>
          <w:rFonts w:cs="David" w:hint="cs"/>
          <w:rtl/>
        </w:rPr>
      </w:pPr>
    </w:p>
    <w:p w14:paraId="142F4F8B" w14:textId="77777777" w:rsidR="00282640" w:rsidRPr="00282640" w:rsidRDefault="00282640" w:rsidP="00282640">
      <w:pPr>
        <w:bidi/>
        <w:jc w:val="both"/>
        <w:rPr>
          <w:rFonts w:cs="David" w:hint="cs"/>
          <w:u w:val="single"/>
          <w:rtl/>
        </w:rPr>
      </w:pPr>
      <w:r w:rsidRPr="00282640">
        <w:rPr>
          <w:rFonts w:cs="David" w:hint="cs"/>
          <w:u w:val="single"/>
          <w:rtl/>
        </w:rPr>
        <w:t>דוד רותם:</w:t>
      </w:r>
    </w:p>
    <w:p w14:paraId="760B3101" w14:textId="77777777" w:rsidR="00282640" w:rsidRPr="00282640" w:rsidRDefault="00282640" w:rsidP="00282640">
      <w:pPr>
        <w:bidi/>
        <w:jc w:val="both"/>
        <w:rPr>
          <w:rFonts w:cs="David" w:hint="cs"/>
          <w:u w:val="single"/>
          <w:rtl/>
        </w:rPr>
      </w:pPr>
    </w:p>
    <w:p w14:paraId="2663E555" w14:textId="77777777" w:rsidR="00282640" w:rsidRPr="00282640" w:rsidRDefault="00282640" w:rsidP="00282640">
      <w:pPr>
        <w:bidi/>
        <w:jc w:val="both"/>
        <w:rPr>
          <w:rFonts w:cs="David" w:hint="cs"/>
          <w:rtl/>
        </w:rPr>
      </w:pPr>
      <w:r w:rsidRPr="00282640">
        <w:rPr>
          <w:rFonts w:cs="David" w:hint="cs"/>
          <w:rtl/>
        </w:rPr>
        <w:tab/>
        <w:t>אני מבקש רביזיה .</w:t>
      </w:r>
    </w:p>
    <w:p w14:paraId="6161ABFE" w14:textId="77777777" w:rsidR="00282640" w:rsidRPr="00282640" w:rsidRDefault="00282640" w:rsidP="00282640">
      <w:pPr>
        <w:bidi/>
        <w:jc w:val="both"/>
        <w:rPr>
          <w:rFonts w:cs="David" w:hint="cs"/>
          <w:rtl/>
        </w:rPr>
      </w:pPr>
    </w:p>
    <w:p w14:paraId="7B101F5D"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349028CC" w14:textId="77777777" w:rsidR="00282640" w:rsidRPr="00282640" w:rsidRDefault="00282640" w:rsidP="00282640">
      <w:pPr>
        <w:bidi/>
        <w:jc w:val="both"/>
        <w:rPr>
          <w:rFonts w:cs="David" w:hint="cs"/>
          <w:rtl/>
        </w:rPr>
      </w:pPr>
    </w:p>
    <w:p w14:paraId="1979F73F" w14:textId="77777777" w:rsidR="00282640" w:rsidRPr="00282640" w:rsidRDefault="00282640" w:rsidP="00282640">
      <w:pPr>
        <w:bidi/>
        <w:jc w:val="both"/>
        <w:rPr>
          <w:rFonts w:cs="David" w:hint="cs"/>
          <w:u w:val="single"/>
          <w:rtl/>
        </w:rPr>
      </w:pPr>
      <w:r w:rsidRPr="00282640">
        <w:rPr>
          <w:rFonts w:cs="David" w:hint="cs"/>
          <w:rtl/>
        </w:rPr>
        <w:tab/>
        <w:t xml:space="preserve">הערעור של חבר כנסת בן ארי בנושא:" </w:t>
      </w:r>
      <w:r w:rsidRPr="00282640">
        <w:rPr>
          <w:rFonts w:cs="David" w:hint="cs"/>
          <w:u w:val="single"/>
          <w:rtl/>
        </w:rPr>
        <w:t>דברי שר החינוך כי מורים צריכים לכהן בתפקידם לא יותר מעשר שנים".</w:t>
      </w:r>
    </w:p>
    <w:p w14:paraId="770EFD41" w14:textId="77777777" w:rsidR="00282640" w:rsidRPr="00282640" w:rsidRDefault="00282640" w:rsidP="00282640">
      <w:pPr>
        <w:bidi/>
        <w:jc w:val="both"/>
        <w:rPr>
          <w:rFonts w:cs="David" w:hint="cs"/>
          <w:rtl/>
        </w:rPr>
      </w:pPr>
    </w:p>
    <w:p w14:paraId="1516B0DC" w14:textId="77777777" w:rsidR="00282640" w:rsidRPr="00282640" w:rsidRDefault="00282640" w:rsidP="00282640">
      <w:pPr>
        <w:bidi/>
        <w:jc w:val="both"/>
        <w:rPr>
          <w:rFonts w:cs="David" w:hint="cs"/>
          <w:u w:val="single"/>
          <w:rtl/>
        </w:rPr>
      </w:pPr>
      <w:r w:rsidRPr="00282640">
        <w:rPr>
          <w:rFonts w:cs="David" w:hint="cs"/>
          <w:u w:val="single"/>
          <w:rtl/>
        </w:rPr>
        <w:t>מיכאל בן-ארי:</w:t>
      </w:r>
    </w:p>
    <w:p w14:paraId="228BA058" w14:textId="77777777" w:rsidR="00282640" w:rsidRPr="00282640" w:rsidRDefault="00282640" w:rsidP="00282640">
      <w:pPr>
        <w:bidi/>
        <w:jc w:val="both"/>
        <w:rPr>
          <w:rFonts w:cs="David" w:hint="cs"/>
          <w:u w:val="single"/>
          <w:rtl/>
        </w:rPr>
      </w:pPr>
    </w:p>
    <w:p w14:paraId="61932130" w14:textId="77777777" w:rsidR="00282640" w:rsidRPr="00282640" w:rsidRDefault="00282640" w:rsidP="00282640">
      <w:pPr>
        <w:bidi/>
        <w:jc w:val="both"/>
        <w:rPr>
          <w:rFonts w:cs="David" w:hint="cs"/>
          <w:rtl/>
        </w:rPr>
      </w:pPr>
      <w:r w:rsidRPr="00282640">
        <w:rPr>
          <w:rFonts w:cs="David" w:hint="cs"/>
          <w:rtl/>
        </w:rPr>
        <w:tab/>
        <w:t>אדוני היושב ראש, כל שבוע מציעים פה הצעות לסדר בהתייעצות עם העוזרים, שאומרים לי מה שהולך הוא הנושא של חולדאי. הנושא הזה הוא חשוב ומהותי ביותר מדובר בלמעלה מ- 100,000 מורים שנאמרה אמירה משמעותית לגביהם. הנושא של מערכת החינוך הוא בנפשנו ואמירות שנאמרות מהמותן נאמרות בלחישת אוזן לשר כזה או אחר, לאנשים שבחיים שלהם לא ראו כיתה מבפנים או בית ספר מבפנים, אלא אם הייתה מצלמה, בסופו של דבר מביאים תכניות, טורחים להביא כל מיני דברים וביקשתי להביא את זה לדיון קודם כל עם שר החינוך  ולאחר מכן לדיון בוועדת החינוך כי הנושא מהותי ביותר ויש בו צדדים שונים.</w:t>
      </w:r>
    </w:p>
    <w:p w14:paraId="646D2ABE" w14:textId="77777777" w:rsidR="00282640" w:rsidRPr="00282640" w:rsidRDefault="00282640" w:rsidP="00282640">
      <w:pPr>
        <w:bidi/>
        <w:jc w:val="both"/>
        <w:rPr>
          <w:rFonts w:cs="David" w:hint="cs"/>
          <w:rtl/>
        </w:rPr>
      </w:pPr>
    </w:p>
    <w:p w14:paraId="4B0DA1F9" w14:textId="77777777" w:rsidR="00282640" w:rsidRPr="00282640" w:rsidRDefault="00282640" w:rsidP="00282640">
      <w:pPr>
        <w:bidi/>
        <w:ind w:firstLine="720"/>
        <w:jc w:val="both"/>
        <w:rPr>
          <w:rFonts w:cs="David" w:hint="cs"/>
          <w:rtl/>
        </w:rPr>
      </w:pPr>
      <w:r w:rsidRPr="00282640">
        <w:rPr>
          <w:rFonts w:cs="David" w:hint="cs"/>
          <w:rtl/>
        </w:rPr>
        <w:t>קודם כל מבחינת הפגיעה בקבוצה ענקית שתורמים למדינה והופכים להיות שק אגרוף, זו פגיעה במורים, דבר שהיה צריך לקבל תיקון אמירה אחרת לציבור  במליאת הכנסת כמייצגים של הציבור בישראל, אני חושב שהנושא הזה חשוב, לא רק אני הצעתי, גם חברת הכנסת אנסטסיה מיכאלי, זאת אומרת שהיו שני חברי כנסת שהציעו את העניין, אני חושב שמכל ההתייחסות, העניינים הפוליטיים והעניינים שאנחנו  מאד אוהבים להתכתש בהם, זה נושא מהותי שהוא בנפשנו, שיש עליו קונצנזוס שצריך לדון בו לעומק.</w:t>
      </w:r>
    </w:p>
    <w:p w14:paraId="650BBD53" w14:textId="77777777" w:rsidR="00282640" w:rsidRPr="00282640" w:rsidRDefault="00282640" w:rsidP="00282640">
      <w:pPr>
        <w:bidi/>
        <w:ind w:firstLine="720"/>
        <w:jc w:val="both"/>
        <w:rPr>
          <w:rFonts w:cs="David" w:hint="cs"/>
          <w:rtl/>
        </w:rPr>
      </w:pPr>
    </w:p>
    <w:p w14:paraId="0E6AFA43" w14:textId="77777777" w:rsidR="00282640" w:rsidRPr="00282640" w:rsidRDefault="00282640" w:rsidP="00282640">
      <w:pPr>
        <w:bidi/>
        <w:ind w:firstLine="720"/>
        <w:jc w:val="both"/>
        <w:rPr>
          <w:rFonts w:cs="David" w:hint="cs"/>
          <w:rtl/>
        </w:rPr>
      </w:pPr>
      <w:r w:rsidRPr="00282640">
        <w:rPr>
          <w:rFonts w:cs="David" w:hint="cs"/>
          <w:rtl/>
        </w:rPr>
        <w:t xml:space="preserve">אני מבקש לדון בעניין הזה ולקחת אותו לדיון קודם כל בכנסת וכפי שאני אבקש לאחר מכן אם זה יתקבל, לדיון מעמיק בוועדת החינוך, עם שר החינוך, עם גורמים שונים, כיצד מצילים את מערכת החינוך בלי עוד פעם למצוא עוד סוג של שעיר לעזאזל בדמות המורים ולהגיד שהם צריכים אחרי 10 שנים לחפש לעצמם מקור עבודה אחר. </w:t>
      </w:r>
    </w:p>
    <w:p w14:paraId="390F9F67" w14:textId="77777777" w:rsidR="00282640" w:rsidRPr="00282640" w:rsidRDefault="00282640" w:rsidP="00282640">
      <w:pPr>
        <w:bidi/>
        <w:ind w:firstLine="720"/>
        <w:jc w:val="both"/>
        <w:rPr>
          <w:rFonts w:cs="David" w:hint="cs"/>
          <w:rtl/>
        </w:rPr>
      </w:pPr>
    </w:p>
    <w:p w14:paraId="2762FBB3" w14:textId="77777777" w:rsidR="00282640" w:rsidRPr="00282640" w:rsidRDefault="00282640" w:rsidP="00282640">
      <w:pPr>
        <w:bidi/>
        <w:ind w:firstLine="720"/>
        <w:jc w:val="both"/>
        <w:rPr>
          <w:rFonts w:cs="David" w:hint="cs"/>
          <w:rtl/>
        </w:rPr>
      </w:pPr>
      <w:r w:rsidRPr="00282640">
        <w:rPr>
          <w:rFonts w:cs="David" w:hint="cs"/>
          <w:rtl/>
        </w:rPr>
        <w:t xml:space="preserve">אני מבקש את תמיכתם של חברי הוועדה להעלות את הנושא כדי שנוכל לטפל בעניין הזה בצורה מעמיקה עם דיון פתוח שהוא לא פוליטי, הוא לא ברמה של </w:t>
      </w:r>
      <w:proofErr w:type="spellStart"/>
      <w:r w:rsidRPr="00282640">
        <w:rPr>
          <w:rFonts w:cs="David" w:hint="cs"/>
          <w:rtl/>
        </w:rPr>
        <w:t>נטורי</w:t>
      </w:r>
      <w:proofErr w:type="spellEnd"/>
      <w:r w:rsidRPr="00282640">
        <w:rPr>
          <w:rFonts w:cs="David" w:hint="cs"/>
          <w:rtl/>
        </w:rPr>
        <w:t xml:space="preserve"> </w:t>
      </w:r>
      <w:proofErr w:type="spellStart"/>
      <w:r w:rsidRPr="00282640">
        <w:rPr>
          <w:rFonts w:cs="David" w:hint="cs"/>
          <w:rtl/>
        </w:rPr>
        <w:t>קרטא</w:t>
      </w:r>
      <w:proofErr w:type="spellEnd"/>
      <w:r w:rsidRPr="00282640">
        <w:rPr>
          <w:rFonts w:cs="David" w:hint="cs"/>
          <w:rtl/>
        </w:rPr>
        <w:t xml:space="preserve"> או זירה מדינית, הוא בנפשנו ויש עליו הסכמה שאנחנו חייבים להשקיע בו המון מאמץ המון מחשבה ותשומת לב ומאד התאכזבתי לראות שזה הוזז הצידה כלאחר יד- מורים, בית ספר, חינוך, זה לא שהוא ראוי לשבת על סדר היום של הכנסת. אני חושב שבאמירת הנשיאות הייתה אמירה לא נכונה וזה צריך להיות מתוקן פה.</w:t>
      </w:r>
    </w:p>
    <w:p w14:paraId="1B5ECE3B" w14:textId="77777777" w:rsidR="00282640" w:rsidRPr="00282640" w:rsidRDefault="00282640" w:rsidP="00282640">
      <w:pPr>
        <w:bidi/>
        <w:jc w:val="both"/>
        <w:rPr>
          <w:rFonts w:cs="David" w:hint="cs"/>
          <w:rtl/>
        </w:rPr>
      </w:pPr>
    </w:p>
    <w:p w14:paraId="1F1A7CDC"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5634CC14" w14:textId="77777777" w:rsidR="00282640" w:rsidRPr="00282640" w:rsidRDefault="00282640" w:rsidP="00282640">
      <w:pPr>
        <w:bidi/>
        <w:jc w:val="both"/>
        <w:rPr>
          <w:rFonts w:cs="David" w:hint="cs"/>
          <w:rtl/>
        </w:rPr>
      </w:pPr>
    </w:p>
    <w:p w14:paraId="4285F208" w14:textId="77777777" w:rsidR="00282640" w:rsidRPr="00282640" w:rsidRDefault="00282640" w:rsidP="00282640">
      <w:pPr>
        <w:bidi/>
        <w:jc w:val="both"/>
        <w:rPr>
          <w:rFonts w:cs="David" w:hint="cs"/>
          <w:rtl/>
        </w:rPr>
      </w:pPr>
      <w:r w:rsidRPr="00282640">
        <w:rPr>
          <w:rFonts w:cs="David" w:hint="cs"/>
          <w:rtl/>
        </w:rPr>
        <w:tab/>
        <w:t>אתה רוצה להוסיף משהו לגופו של עניין?</w:t>
      </w:r>
    </w:p>
    <w:p w14:paraId="27A303C9" w14:textId="77777777" w:rsidR="00282640" w:rsidRPr="00282640" w:rsidRDefault="00282640" w:rsidP="00282640">
      <w:pPr>
        <w:bidi/>
        <w:jc w:val="both"/>
        <w:rPr>
          <w:rFonts w:cs="David" w:hint="cs"/>
          <w:rtl/>
        </w:rPr>
      </w:pPr>
    </w:p>
    <w:p w14:paraId="33D4F88F"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0C5044D1" w14:textId="77777777" w:rsidR="00282640" w:rsidRPr="00282640" w:rsidRDefault="00282640" w:rsidP="00282640">
      <w:pPr>
        <w:bidi/>
        <w:jc w:val="both"/>
        <w:rPr>
          <w:rFonts w:cs="David" w:hint="cs"/>
          <w:u w:val="single"/>
          <w:rtl/>
        </w:rPr>
      </w:pPr>
    </w:p>
    <w:p w14:paraId="7E6CC89C" w14:textId="77777777" w:rsidR="00282640" w:rsidRPr="00282640" w:rsidRDefault="00282640" w:rsidP="00282640">
      <w:pPr>
        <w:bidi/>
        <w:jc w:val="both"/>
        <w:rPr>
          <w:rFonts w:cs="David" w:hint="cs"/>
          <w:rtl/>
        </w:rPr>
      </w:pPr>
      <w:r w:rsidRPr="00282640">
        <w:rPr>
          <w:rFonts w:cs="David" w:hint="cs"/>
          <w:rtl/>
        </w:rPr>
        <w:tab/>
        <w:t xml:space="preserve">אני מסתייג ממה שהוא אמר, כאילו סדר העדיפות בנשיאות לנושאים, ישנה אמירה לנושא החינוך, זה לא נכון. כל הנושאים חשובים, אנחנו מכבדים כל בקשה של חבר כנסת. פשוט, בסדר העדיפויות העומד לרשותנו והיו נציגים של כל הסיעות, אנחנו משתדלים לבנות סדר יום שיתאים לכנסת. לכן כך הצגנו את הנושא הזה.  דרך אגב, גם אדוני שיושב בנשיאות יודע, לקבל החלטה פה אחד ולבוא לפה לשנות את עמדתנו. </w:t>
      </w:r>
    </w:p>
    <w:p w14:paraId="2E58FBD7" w14:textId="77777777" w:rsidR="00282640" w:rsidRPr="00282640" w:rsidRDefault="00282640" w:rsidP="00282640">
      <w:pPr>
        <w:bidi/>
        <w:jc w:val="both"/>
        <w:rPr>
          <w:rFonts w:cs="David" w:hint="cs"/>
          <w:rtl/>
        </w:rPr>
      </w:pPr>
    </w:p>
    <w:p w14:paraId="26C221A0"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0090CBA6" w14:textId="77777777" w:rsidR="00282640" w:rsidRPr="00282640" w:rsidRDefault="00282640" w:rsidP="00282640">
      <w:pPr>
        <w:bidi/>
        <w:jc w:val="both"/>
        <w:rPr>
          <w:rFonts w:cs="David" w:hint="cs"/>
          <w:rtl/>
        </w:rPr>
      </w:pPr>
    </w:p>
    <w:p w14:paraId="4DE14E95" w14:textId="77777777" w:rsidR="00282640" w:rsidRPr="00282640" w:rsidRDefault="00282640" w:rsidP="00282640">
      <w:pPr>
        <w:bidi/>
        <w:jc w:val="both"/>
        <w:rPr>
          <w:rFonts w:cs="David" w:hint="cs"/>
          <w:rtl/>
        </w:rPr>
      </w:pPr>
      <w:r w:rsidRPr="00282640">
        <w:rPr>
          <w:rFonts w:cs="David" w:hint="cs"/>
          <w:rtl/>
        </w:rPr>
        <w:tab/>
        <w:t>עמדת הנשיאות היא לא לקבל, אני עובר להצבעה, מי בעד קבלת הערעור של חבר הכנסת בן ארי?</w:t>
      </w:r>
    </w:p>
    <w:p w14:paraId="57909B92" w14:textId="77777777" w:rsidR="00282640" w:rsidRPr="00282640" w:rsidRDefault="00282640" w:rsidP="00282640">
      <w:pPr>
        <w:bidi/>
        <w:jc w:val="both"/>
        <w:rPr>
          <w:rFonts w:cs="David" w:hint="cs"/>
          <w:rtl/>
        </w:rPr>
      </w:pPr>
    </w:p>
    <w:p w14:paraId="61AD157E" w14:textId="77777777" w:rsidR="00282640" w:rsidRPr="00282640" w:rsidRDefault="00282640" w:rsidP="00282640">
      <w:pPr>
        <w:bidi/>
        <w:jc w:val="both"/>
        <w:rPr>
          <w:rFonts w:cs="David" w:hint="cs"/>
          <w:u w:val="single"/>
          <w:rtl/>
        </w:rPr>
      </w:pPr>
      <w:r w:rsidRPr="00282640">
        <w:rPr>
          <w:rFonts w:cs="David" w:hint="cs"/>
          <w:u w:val="single"/>
          <w:rtl/>
        </w:rPr>
        <w:t>הצבעה</w:t>
      </w:r>
    </w:p>
    <w:p w14:paraId="481E5A5D" w14:textId="77777777" w:rsidR="00282640" w:rsidRPr="00282640" w:rsidRDefault="00282640" w:rsidP="00282640">
      <w:pPr>
        <w:bidi/>
        <w:jc w:val="both"/>
        <w:rPr>
          <w:rFonts w:cs="David" w:hint="cs"/>
          <w:rtl/>
        </w:rPr>
      </w:pPr>
    </w:p>
    <w:p w14:paraId="4F7D8896" w14:textId="77777777" w:rsidR="00282640" w:rsidRPr="00282640" w:rsidRDefault="00282640" w:rsidP="00282640">
      <w:pPr>
        <w:bidi/>
        <w:jc w:val="both"/>
        <w:rPr>
          <w:rFonts w:cs="David" w:hint="cs"/>
          <w:rtl/>
        </w:rPr>
      </w:pPr>
      <w:r w:rsidRPr="00282640">
        <w:rPr>
          <w:rFonts w:cs="David" w:hint="cs"/>
          <w:rtl/>
        </w:rPr>
        <w:t xml:space="preserve">בעד </w:t>
      </w:r>
      <w:r w:rsidRPr="00282640">
        <w:rPr>
          <w:rFonts w:cs="David"/>
          <w:rtl/>
        </w:rPr>
        <w:t>–</w:t>
      </w:r>
      <w:r w:rsidRPr="00282640">
        <w:rPr>
          <w:rFonts w:cs="David" w:hint="cs"/>
          <w:rtl/>
        </w:rPr>
        <w:t xml:space="preserve"> 2</w:t>
      </w:r>
    </w:p>
    <w:p w14:paraId="1DEDC46D" w14:textId="77777777" w:rsidR="00282640" w:rsidRPr="00282640" w:rsidRDefault="00282640" w:rsidP="00282640">
      <w:pPr>
        <w:bidi/>
        <w:jc w:val="both"/>
        <w:rPr>
          <w:rFonts w:cs="David" w:hint="cs"/>
          <w:rtl/>
        </w:rPr>
      </w:pPr>
      <w:r w:rsidRPr="00282640">
        <w:rPr>
          <w:rFonts w:cs="David" w:hint="cs"/>
          <w:rtl/>
        </w:rPr>
        <w:t xml:space="preserve">נגד </w:t>
      </w:r>
      <w:r w:rsidRPr="00282640">
        <w:rPr>
          <w:rFonts w:cs="David"/>
          <w:rtl/>
        </w:rPr>
        <w:t>–</w:t>
      </w:r>
      <w:r w:rsidRPr="00282640">
        <w:rPr>
          <w:rFonts w:cs="David" w:hint="cs"/>
          <w:rtl/>
        </w:rPr>
        <w:t xml:space="preserve"> 1</w:t>
      </w:r>
    </w:p>
    <w:p w14:paraId="45954C95" w14:textId="77777777" w:rsidR="00282640" w:rsidRPr="00282640" w:rsidRDefault="00282640" w:rsidP="00282640">
      <w:pPr>
        <w:bidi/>
        <w:jc w:val="both"/>
        <w:rPr>
          <w:rFonts w:cs="David" w:hint="cs"/>
          <w:rtl/>
        </w:rPr>
      </w:pPr>
      <w:r w:rsidRPr="00282640">
        <w:rPr>
          <w:rFonts w:cs="David" w:hint="cs"/>
          <w:rtl/>
        </w:rPr>
        <w:t xml:space="preserve">נמנעים </w:t>
      </w:r>
      <w:r w:rsidRPr="00282640">
        <w:rPr>
          <w:rFonts w:cs="David"/>
          <w:rtl/>
        </w:rPr>
        <w:t>–</w:t>
      </w:r>
      <w:r w:rsidRPr="00282640">
        <w:rPr>
          <w:rFonts w:cs="David" w:hint="cs"/>
          <w:rtl/>
        </w:rPr>
        <w:t xml:space="preserve"> אין</w:t>
      </w:r>
    </w:p>
    <w:p w14:paraId="0BA7D8CF" w14:textId="77777777" w:rsidR="00282640" w:rsidRPr="00282640" w:rsidRDefault="00282640" w:rsidP="00282640">
      <w:pPr>
        <w:bidi/>
        <w:jc w:val="both"/>
        <w:rPr>
          <w:rFonts w:cs="David" w:hint="cs"/>
          <w:rtl/>
        </w:rPr>
      </w:pPr>
    </w:p>
    <w:p w14:paraId="41352729" w14:textId="77777777" w:rsidR="00282640" w:rsidRPr="00282640" w:rsidRDefault="00282640" w:rsidP="00282640">
      <w:pPr>
        <w:bidi/>
        <w:jc w:val="both"/>
        <w:rPr>
          <w:rFonts w:cs="David" w:hint="cs"/>
          <w:rtl/>
        </w:rPr>
      </w:pPr>
      <w:r w:rsidRPr="00282640">
        <w:rPr>
          <w:rFonts w:cs="David" w:hint="cs"/>
          <w:rtl/>
        </w:rPr>
        <w:t>הערעור התקבל</w:t>
      </w:r>
    </w:p>
    <w:p w14:paraId="2F2C1EF2" w14:textId="77777777" w:rsidR="00282640" w:rsidRPr="00282640" w:rsidRDefault="00282640" w:rsidP="00282640">
      <w:pPr>
        <w:bidi/>
        <w:jc w:val="both"/>
        <w:rPr>
          <w:rFonts w:cs="David" w:hint="cs"/>
          <w:rtl/>
        </w:rPr>
      </w:pPr>
    </w:p>
    <w:p w14:paraId="4AABF597" w14:textId="77777777" w:rsidR="00282640" w:rsidRPr="00282640" w:rsidRDefault="00282640" w:rsidP="00282640">
      <w:pPr>
        <w:bidi/>
        <w:jc w:val="both"/>
        <w:rPr>
          <w:rFonts w:cs="David" w:hint="cs"/>
          <w:rtl/>
        </w:rPr>
      </w:pPr>
    </w:p>
    <w:p w14:paraId="41F98D3A" w14:textId="77777777" w:rsidR="00282640" w:rsidRPr="00282640" w:rsidRDefault="00282640" w:rsidP="00282640">
      <w:pPr>
        <w:bidi/>
        <w:jc w:val="both"/>
        <w:rPr>
          <w:rFonts w:cs="David" w:hint="cs"/>
          <w:u w:val="single"/>
          <w:rtl/>
        </w:rPr>
      </w:pPr>
      <w:r w:rsidRPr="00282640">
        <w:rPr>
          <w:rFonts w:cs="David" w:hint="cs"/>
          <w:u w:val="single"/>
          <w:rtl/>
        </w:rPr>
        <w:t>דוד רותם:</w:t>
      </w:r>
    </w:p>
    <w:p w14:paraId="1DABCF13" w14:textId="77777777" w:rsidR="00282640" w:rsidRPr="00282640" w:rsidRDefault="00282640" w:rsidP="00282640">
      <w:pPr>
        <w:bidi/>
        <w:jc w:val="both"/>
        <w:rPr>
          <w:rFonts w:cs="David" w:hint="cs"/>
          <w:rtl/>
        </w:rPr>
      </w:pPr>
    </w:p>
    <w:p w14:paraId="6333E00C" w14:textId="77777777" w:rsidR="00282640" w:rsidRPr="00282640" w:rsidRDefault="00282640" w:rsidP="00282640">
      <w:pPr>
        <w:bidi/>
        <w:jc w:val="both"/>
        <w:rPr>
          <w:rFonts w:cs="David" w:hint="cs"/>
          <w:rtl/>
        </w:rPr>
      </w:pPr>
      <w:r w:rsidRPr="00282640">
        <w:rPr>
          <w:rFonts w:cs="David" w:hint="cs"/>
          <w:rtl/>
        </w:rPr>
        <w:tab/>
        <w:t>ביקשתי רביזיה.</w:t>
      </w:r>
    </w:p>
    <w:p w14:paraId="58270586" w14:textId="77777777" w:rsidR="00282640" w:rsidRPr="00282640" w:rsidRDefault="00282640" w:rsidP="00282640">
      <w:pPr>
        <w:bidi/>
        <w:jc w:val="both"/>
        <w:rPr>
          <w:rFonts w:cs="David" w:hint="cs"/>
          <w:rtl/>
        </w:rPr>
      </w:pPr>
    </w:p>
    <w:p w14:paraId="6C0BC55C"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1A9F58E7" w14:textId="77777777" w:rsidR="00282640" w:rsidRPr="00282640" w:rsidRDefault="00282640" w:rsidP="00282640">
      <w:pPr>
        <w:bidi/>
        <w:jc w:val="both"/>
        <w:rPr>
          <w:rFonts w:cs="David" w:hint="cs"/>
          <w:rtl/>
        </w:rPr>
      </w:pPr>
    </w:p>
    <w:p w14:paraId="6E2260C5" w14:textId="77777777" w:rsidR="00282640" w:rsidRPr="00282640" w:rsidRDefault="00282640" w:rsidP="00282640">
      <w:pPr>
        <w:bidi/>
        <w:jc w:val="both"/>
        <w:rPr>
          <w:rFonts w:cs="David" w:hint="cs"/>
          <w:rtl/>
        </w:rPr>
      </w:pPr>
      <w:r w:rsidRPr="00282640">
        <w:rPr>
          <w:rFonts w:cs="David" w:hint="cs"/>
          <w:rtl/>
        </w:rPr>
        <w:tab/>
        <w:t xml:space="preserve">לפיכך, ברוב של שניים כנגד אחד הוחלט לקבל את הערעור של חבר הכנסת בן ארי, הרביזיה תהיה בסוף, נעבור לסעיף 3, אנחנו מצביעים על שלוש בקשות באותו נושא של חברי הכנסת אריאל, כבל ויואל חסון, בנושא: </w:t>
      </w:r>
      <w:r w:rsidRPr="00282640">
        <w:rPr>
          <w:rFonts w:cs="David" w:hint="cs"/>
          <w:u w:val="single"/>
          <w:rtl/>
        </w:rPr>
        <w:t>"שיחות הקרבה בין ישראל לפלסטינים והתבטאויות המדינות השכנות</w:t>
      </w:r>
      <w:r w:rsidRPr="00282640">
        <w:rPr>
          <w:rFonts w:cs="David" w:hint="cs"/>
          <w:rtl/>
        </w:rPr>
        <w:t>", על הוריאציות השונות של הניסוח של זה,  מי בעד קבלת הערעור?</w:t>
      </w:r>
    </w:p>
    <w:p w14:paraId="37E75104" w14:textId="77777777" w:rsidR="00282640" w:rsidRPr="00282640" w:rsidRDefault="00282640" w:rsidP="00282640">
      <w:pPr>
        <w:bidi/>
        <w:jc w:val="both"/>
        <w:rPr>
          <w:rFonts w:cs="David" w:hint="cs"/>
          <w:rtl/>
        </w:rPr>
      </w:pPr>
    </w:p>
    <w:p w14:paraId="401BCC36" w14:textId="77777777" w:rsidR="00282640" w:rsidRPr="00282640" w:rsidRDefault="00282640" w:rsidP="00282640">
      <w:pPr>
        <w:bidi/>
        <w:jc w:val="both"/>
        <w:rPr>
          <w:rFonts w:cs="David" w:hint="cs"/>
          <w:u w:val="single"/>
          <w:rtl/>
        </w:rPr>
      </w:pPr>
      <w:r w:rsidRPr="00282640">
        <w:rPr>
          <w:rFonts w:cs="David" w:hint="cs"/>
          <w:u w:val="single"/>
          <w:rtl/>
        </w:rPr>
        <w:t>הצבעה</w:t>
      </w:r>
    </w:p>
    <w:p w14:paraId="05761195" w14:textId="77777777" w:rsidR="00282640" w:rsidRPr="00282640" w:rsidRDefault="00282640" w:rsidP="00282640">
      <w:pPr>
        <w:bidi/>
        <w:jc w:val="both"/>
        <w:rPr>
          <w:rFonts w:cs="David" w:hint="cs"/>
          <w:rtl/>
        </w:rPr>
      </w:pPr>
    </w:p>
    <w:p w14:paraId="1D8D2C11" w14:textId="77777777" w:rsidR="00282640" w:rsidRPr="00282640" w:rsidRDefault="00282640" w:rsidP="00282640">
      <w:pPr>
        <w:bidi/>
        <w:jc w:val="both"/>
        <w:rPr>
          <w:rFonts w:cs="David" w:hint="cs"/>
          <w:rtl/>
        </w:rPr>
      </w:pPr>
      <w:r w:rsidRPr="00282640">
        <w:rPr>
          <w:rFonts w:cs="David" w:hint="cs"/>
          <w:rtl/>
        </w:rPr>
        <w:t xml:space="preserve">בעד </w:t>
      </w:r>
      <w:r w:rsidRPr="00282640">
        <w:rPr>
          <w:rFonts w:cs="David"/>
          <w:rtl/>
        </w:rPr>
        <w:t>–</w:t>
      </w:r>
      <w:r w:rsidRPr="00282640">
        <w:rPr>
          <w:rFonts w:cs="David" w:hint="cs"/>
          <w:rtl/>
        </w:rPr>
        <w:t xml:space="preserve"> 3</w:t>
      </w:r>
    </w:p>
    <w:p w14:paraId="4BE03EB9" w14:textId="77777777" w:rsidR="00282640" w:rsidRPr="00282640" w:rsidRDefault="00282640" w:rsidP="00282640">
      <w:pPr>
        <w:bidi/>
        <w:jc w:val="both"/>
        <w:rPr>
          <w:rFonts w:cs="David" w:hint="cs"/>
          <w:rtl/>
        </w:rPr>
      </w:pPr>
      <w:r w:rsidRPr="00282640">
        <w:rPr>
          <w:rFonts w:cs="David" w:hint="cs"/>
          <w:rtl/>
        </w:rPr>
        <w:t xml:space="preserve">נגד </w:t>
      </w:r>
      <w:r w:rsidRPr="00282640">
        <w:rPr>
          <w:rFonts w:cs="David"/>
          <w:rtl/>
        </w:rPr>
        <w:t>–</w:t>
      </w:r>
      <w:r w:rsidRPr="00282640">
        <w:rPr>
          <w:rFonts w:cs="David" w:hint="cs"/>
          <w:rtl/>
        </w:rPr>
        <w:t xml:space="preserve"> 1</w:t>
      </w:r>
    </w:p>
    <w:p w14:paraId="74D32209" w14:textId="77777777" w:rsidR="00282640" w:rsidRPr="00282640" w:rsidRDefault="00282640" w:rsidP="00282640">
      <w:pPr>
        <w:bidi/>
        <w:jc w:val="both"/>
        <w:rPr>
          <w:rFonts w:cs="David" w:hint="cs"/>
          <w:rtl/>
        </w:rPr>
      </w:pPr>
      <w:r w:rsidRPr="00282640">
        <w:rPr>
          <w:rFonts w:cs="David" w:hint="cs"/>
          <w:rtl/>
        </w:rPr>
        <w:t xml:space="preserve">נמנעים </w:t>
      </w:r>
      <w:r w:rsidRPr="00282640">
        <w:rPr>
          <w:rFonts w:cs="David"/>
          <w:rtl/>
        </w:rPr>
        <w:t>–</w:t>
      </w:r>
      <w:r w:rsidRPr="00282640">
        <w:rPr>
          <w:rFonts w:cs="David" w:hint="cs"/>
          <w:rtl/>
        </w:rPr>
        <w:t xml:space="preserve"> אין</w:t>
      </w:r>
    </w:p>
    <w:p w14:paraId="62CDA383" w14:textId="77777777" w:rsidR="00282640" w:rsidRPr="00282640" w:rsidRDefault="00282640" w:rsidP="00282640">
      <w:pPr>
        <w:bidi/>
        <w:jc w:val="both"/>
        <w:rPr>
          <w:rFonts w:cs="David" w:hint="cs"/>
          <w:rtl/>
        </w:rPr>
      </w:pPr>
      <w:r w:rsidRPr="00282640">
        <w:rPr>
          <w:rFonts w:cs="David" w:hint="cs"/>
          <w:rtl/>
        </w:rPr>
        <w:t>הערעור התקבל</w:t>
      </w:r>
    </w:p>
    <w:p w14:paraId="0606B654" w14:textId="77777777" w:rsidR="00282640" w:rsidRPr="00282640" w:rsidRDefault="00282640" w:rsidP="00282640">
      <w:pPr>
        <w:bidi/>
        <w:jc w:val="both"/>
        <w:rPr>
          <w:rFonts w:cs="David" w:hint="cs"/>
          <w:rtl/>
        </w:rPr>
      </w:pPr>
    </w:p>
    <w:p w14:paraId="4A8D70E8" w14:textId="77777777" w:rsidR="00282640" w:rsidRPr="00282640" w:rsidRDefault="00282640" w:rsidP="00282640">
      <w:pPr>
        <w:bidi/>
        <w:jc w:val="both"/>
        <w:rPr>
          <w:rFonts w:cs="David" w:hint="cs"/>
          <w:u w:val="single"/>
          <w:rtl/>
        </w:rPr>
      </w:pPr>
    </w:p>
    <w:p w14:paraId="2F315D8F"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13DEF24C" w14:textId="77777777" w:rsidR="00282640" w:rsidRPr="00282640" w:rsidRDefault="00282640" w:rsidP="00282640">
      <w:pPr>
        <w:bidi/>
        <w:jc w:val="both"/>
        <w:rPr>
          <w:rFonts w:cs="David" w:hint="cs"/>
          <w:rtl/>
        </w:rPr>
      </w:pPr>
    </w:p>
    <w:p w14:paraId="6B01FBB0" w14:textId="77777777" w:rsidR="00282640" w:rsidRPr="00282640" w:rsidRDefault="00282640" w:rsidP="00282640">
      <w:pPr>
        <w:bidi/>
        <w:jc w:val="both"/>
        <w:rPr>
          <w:rFonts w:cs="David" w:hint="cs"/>
          <w:rtl/>
        </w:rPr>
      </w:pPr>
      <w:r w:rsidRPr="00282640">
        <w:rPr>
          <w:rFonts w:cs="David" w:hint="cs"/>
          <w:rtl/>
        </w:rPr>
        <w:tab/>
        <w:t>הוחלט לאשר את הערעור. אני עובר להצבעה על הרביזיה של חבר הכנסת דוד רותם בעניין ההחלטה שקבלנו בסעיף 1 שהיה על סדר היום, מי  בעד הרביזיה של חבר הכנסת רותם בעניין ההחלטה בנושא הצעה לסדר של חבר הכנסת משה מטלון?</w:t>
      </w:r>
    </w:p>
    <w:p w14:paraId="462183FA" w14:textId="77777777" w:rsidR="00282640" w:rsidRPr="00282640" w:rsidRDefault="00282640" w:rsidP="00282640">
      <w:pPr>
        <w:bidi/>
        <w:jc w:val="both"/>
        <w:rPr>
          <w:rFonts w:cs="David" w:hint="cs"/>
          <w:rtl/>
        </w:rPr>
      </w:pPr>
    </w:p>
    <w:p w14:paraId="0ED0DD2C" w14:textId="77777777" w:rsidR="00282640" w:rsidRPr="00282640" w:rsidRDefault="00282640" w:rsidP="00282640">
      <w:pPr>
        <w:bidi/>
        <w:jc w:val="both"/>
        <w:rPr>
          <w:rFonts w:cs="David" w:hint="cs"/>
          <w:u w:val="single"/>
          <w:rtl/>
        </w:rPr>
      </w:pPr>
      <w:r w:rsidRPr="00282640">
        <w:rPr>
          <w:rFonts w:cs="David" w:hint="cs"/>
          <w:u w:val="single"/>
          <w:rtl/>
        </w:rPr>
        <w:t>הצבעה</w:t>
      </w:r>
    </w:p>
    <w:p w14:paraId="7DC1A22B" w14:textId="77777777" w:rsidR="00282640" w:rsidRPr="00282640" w:rsidRDefault="00282640" w:rsidP="00282640">
      <w:pPr>
        <w:bidi/>
        <w:jc w:val="both"/>
        <w:rPr>
          <w:rFonts w:cs="David" w:hint="cs"/>
          <w:rtl/>
        </w:rPr>
      </w:pPr>
    </w:p>
    <w:p w14:paraId="08774CE0" w14:textId="77777777" w:rsidR="00282640" w:rsidRPr="00282640" w:rsidRDefault="00282640" w:rsidP="00282640">
      <w:pPr>
        <w:bidi/>
        <w:jc w:val="both"/>
        <w:rPr>
          <w:rFonts w:cs="David" w:hint="cs"/>
          <w:rtl/>
        </w:rPr>
      </w:pPr>
      <w:r w:rsidRPr="00282640">
        <w:rPr>
          <w:rFonts w:cs="David" w:hint="cs"/>
          <w:rtl/>
        </w:rPr>
        <w:t xml:space="preserve">בעד </w:t>
      </w:r>
      <w:r w:rsidRPr="00282640">
        <w:rPr>
          <w:rFonts w:cs="David"/>
          <w:rtl/>
        </w:rPr>
        <w:t>–</w:t>
      </w:r>
      <w:r w:rsidRPr="00282640">
        <w:rPr>
          <w:rFonts w:cs="David" w:hint="cs"/>
          <w:rtl/>
        </w:rPr>
        <w:t xml:space="preserve"> 3</w:t>
      </w:r>
    </w:p>
    <w:p w14:paraId="63CCED96" w14:textId="77777777" w:rsidR="00282640" w:rsidRPr="00282640" w:rsidRDefault="00282640" w:rsidP="00282640">
      <w:pPr>
        <w:bidi/>
        <w:jc w:val="both"/>
        <w:rPr>
          <w:rFonts w:cs="David" w:hint="cs"/>
          <w:rtl/>
        </w:rPr>
      </w:pPr>
      <w:r w:rsidRPr="00282640">
        <w:rPr>
          <w:rFonts w:cs="David" w:hint="cs"/>
          <w:rtl/>
        </w:rPr>
        <w:t xml:space="preserve">נגד </w:t>
      </w:r>
      <w:r w:rsidRPr="00282640">
        <w:rPr>
          <w:rFonts w:cs="David"/>
          <w:rtl/>
        </w:rPr>
        <w:t>–</w:t>
      </w:r>
      <w:r w:rsidRPr="00282640">
        <w:rPr>
          <w:rFonts w:cs="David" w:hint="cs"/>
          <w:rtl/>
        </w:rPr>
        <w:t xml:space="preserve"> 1</w:t>
      </w:r>
    </w:p>
    <w:p w14:paraId="47C386E2" w14:textId="77777777" w:rsidR="00282640" w:rsidRPr="00282640" w:rsidRDefault="00282640" w:rsidP="00282640">
      <w:pPr>
        <w:bidi/>
        <w:jc w:val="both"/>
        <w:rPr>
          <w:rFonts w:cs="David" w:hint="cs"/>
          <w:rtl/>
        </w:rPr>
      </w:pPr>
      <w:r w:rsidRPr="00282640">
        <w:rPr>
          <w:rFonts w:cs="David" w:hint="cs"/>
          <w:rtl/>
        </w:rPr>
        <w:t>נמנעים - אין</w:t>
      </w:r>
    </w:p>
    <w:p w14:paraId="331A5B74" w14:textId="77777777" w:rsidR="00282640" w:rsidRPr="00282640" w:rsidRDefault="00282640" w:rsidP="00282640">
      <w:pPr>
        <w:bidi/>
        <w:jc w:val="both"/>
        <w:rPr>
          <w:rFonts w:cs="David" w:hint="cs"/>
          <w:rtl/>
        </w:rPr>
      </w:pPr>
    </w:p>
    <w:p w14:paraId="15333255" w14:textId="77777777" w:rsidR="00282640" w:rsidRPr="00282640" w:rsidRDefault="00282640" w:rsidP="00282640">
      <w:pPr>
        <w:bidi/>
        <w:jc w:val="both"/>
        <w:rPr>
          <w:rFonts w:cs="David" w:hint="cs"/>
          <w:rtl/>
        </w:rPr>
      </w:pPr>
      <w:r w:rsidRPr="00282640">
        <w:rPr>
          <w:rFonts w:cs="David" w:hint="cs"/>
          <w:rtl/>
        </w:rPr>
        <w:t>הרביזיה התקבלה.</w:t>
      </w:r>
    </w:p>
    <w:p w14:paraId="681E9B67" w14:textId="77777777" w:rsidR="00282640" w:rsidRPr="00282640" w:rsidRDefault="00282640" w:rsidP="00282640">
      <w:pPr>
        <w:bidi/>
        <w:jc w:val="both"/>
        <w:rPr>
          <w:rFonts w:cs="David" w:hint="cs"/>
          <w:rtl/>
        </w:rPr>
      </w:pPr>
    </w:p>
    <w:p w14:paraId="793CA4EB"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268FB7CB" w14:textId="77777777" w:rsidR="00282640" w:rsidRPr="00282640" w:rsidRDefault="00282640" w:rsidP="00282640">
      <w:pPr>
        <w:bidi/>
        <w:jc w:val="both"/>
        <w:rPr>
          <w:rFonts w:cs="David" w:hint="cs"/>
          <w:rtl/>
        </w:rPr>
      </w:pPr>
    </w:p>
    <w:p w14:paraId="728ABA4A" w14:textId="77777777" w:rsidR="00282640" w:rsidRPr="00282640" w:rsidRDefault="00282640" w:rsidP="00282640">
      <w:pPr>
        <w:bidi/>
        <w:jc w:val="both"/>
        <w:rPr>
          <w:rFonts w:cs="David" w:hint="cs"/>
          <w:rtl/>
        </w:rPr>
      </w:pPr>
      <w:r w:rsidRPr="00282640">
        <w:rPr>
          <w:rFonts w:cs="David" w:hint="cs"/>
          <w:rtl/>
        </w:rPr>
        <w:tab/>
        <w:t>הרביזיה התקבלה, אני חוזר להצביע פעם נוספת על השאלה האם לקבל את הערעור או לא. מי בעד הערעור ?</w:t>
      </w:r>
    </w:p>
    <w:p w14:paraId="4F199707" w14:textId="77777777" w:rsidR="00282640" w:rsidRPr="00282640" w:rsidRDefault="00282640" w:rsidP="00282640">
      <w:pPr>
        <w:bidi/>
        <w:jc w:val="both"/>
        <w:rPr>
          <w:rFonts w:cs="David" w:hint="cs"/>
          <w:rtl/>
        </w:rPr>
      </w:pPr>
    </w:p>
    <w:p w14:paraId="23C3C1FC" w14:textId="77777777" w:rsidR="00282640" w:rsidRPr="00282640" w:rsidRDefault="00282640" w:rsidP="00282640">
      <w:pPr>
        <w:bidi/>
        <w:jc w:val="both"/>
        <w:rPr>
          <w:rFonts w:cs="David" w:hint="cs"/>
          <w:u w:val="single"/>
          <w:rtl/>
        </w:rPr>
      </w:pPr>
      <w:r w:rsidRPr="00282640">
        <w:rPr>
          <w:rFonts w:cs="David" w:hint="cs"/>
          <w:u w:val="single"/>
          <w:rtl/>
        </w:rPr>
        <w:t>הצבעה</w:t>
      </w:r>
    </w:p>
    <w:p w14:paraId="27F59D3E" w14:textId="77777777" w:rsidR="00282640" w:rsidRPr="00282640" w:rsidRDefault="00282640" w:rsidP="00282640">
      <w:pPr>
        <w:bidi/>
        <w:jc w:val="both"/>
        <w:rPr>
          <w:rFonts w:cs="David" w:hint="cs"/>
          <w:rtl/>
        </w:rPr>
      </w:pPr>
    </w:p>
    <w:p w14:paraId="149E0BF3" w14:textId="77777777" w:rsidR="00282640" w:rsidRPr="00282640" w:rsidRDefault="00282640" w:rsidP="00282640">
      <w:pPr>
        <w:bidi/>
        <w:jc w:val="both"/>
        <w:rPr>
          <w:rFonts w:cs="David" w:hint="cs"/>
          <w:rtl/>
        </w:rPr>
      </w:pPr>
      <w:r w:rsidRPr="00282640">
        <w:rPr>
          <w:rFonts w:cs="David" w:hint="cs"/>
          <w:rtl/>
        </w:rPr>
        <w:t xml:space="preserve">בעד </w:t>
      </w:r>
      <w:r w:rsidRPr="00282640">
        <w:rPr>
          <w:rFonts w:cs="David"/>
          <w:rtl/>
        </w:rPr>
        <w:t>–</w:t>
      </w:r>
      <w:r w:rsidRPr="00282640">
        <w:rPr>
          <w:rFonts w:cs="David" w:hint="cs"/>
          <w:rtl/>
        </w:rPr>
        <w:t xml:space="preserve"> 3</w:t>
      </w:r>
    </w:p>
    <w:p w14:paraId="0E3D1424" w14:textId="77777777" w:rsidR="00282640" w:rsidRPr="00282640" w:rsidRDefault="00282640" w:rsidP="00282640">
      <w:pPr>
        <w:bidi/>
        <w:jc w:val="both"/>
        <w:rPr>
          <w:rFonts w:cs="David" w:hint="cs"/>
          <w:rtl/>
        </w:rPr>
      </w:pPr>
      <w:r w:rsidRPr="00282640">
        <w:rPr>
          <w:rFonts w:cs="David" w:hint="cs"/>
          <w:rtl/>
        </w:rPr>
        <w:t xml:space="preserve">נגד </w:t>
      </w:r>
      <w:r w:rsidRPr="00282640">
        <w:rPr>
          <w:rFonts w:cs="David"/>
          <w:rtl/>
        </w:rPr>
        <w:t>–</w:t>
      </w:r>
      <w:r w:rsidRPr="00282640">
        <w:rPr>
          <w:rFonts w:cs="David" w:hint="cs"/>
          <w:rtl/>
        </w:rPr>
        <w:t xml:space="preserve"> 1</w:t>
      </w:r>
    </w:p>
    <w:p w14:paraId="583A58A8" w14:textId="77777777" w:rsidR="00282640" w:rsidRPr="00282640" w:rsidRDefault="00282640" w:rsidP="00282640">
      <w:pPr>
        <w:bidi/>
        <w:jc w:val="both"/>
        <w:rPr>
          <w:rFonts w:cs="David" w:hint="cs"/>
          <w:rtl/>
        </w:rPr>
      </w:pPr>
      <w:r w:rsidRPr="00282640">
        <w:rPr>
          <w:rFonts w:cs="David" w:hint="cs"/>
          <w:rtl/>
        </w:rPr>
        <w:t>נמנעים - אין</w:t>
      </w:r>
    </w:p>
    <w:p w14:paraId="51680BFB" w14:textId="77777777" w:rsidR="00282640" w:rsidRPr="00282640" w:rsidRDefault="00282640" w:rsidP="00282640">
      <w:pPr>
        <w:bidi/>
        <w:jc w:val="both"/>
        <w:rPr>
          <w:rFonts w:cs="David" w:hint="cs"/>
          <w:rtl/>
        </w:rPr>
      </w:pPr>
    </w:p>
    <w:p w14:paraId="1FA08C0E" w14:textId="77777777" w:rsidR="00282640" w:rsidRPr="00282640" w:rsidRDefault="00282640" w:rsidP="00282640">
      <w:pPr>
        <w:bidi/>
        <w:jc w:val="both"/>
        <w:rPr>
          <w:rFonts w:cs="David" w:hint="cs"/>
          <w:rtl/>
        </w:rPr>
      </w:pPr>
      <w:r w:rsidRPr="00282640">
        <w:rPr>
          <w:rFonts w:cs="David" w:hint="cs"/>
          <w:rtl/>
        </w:rPr>
        <w:t>הערעור התקבל</w:t>
      </w:r>
    </w:p>
    <w:p w14:paraId="6D29AFD4" w14:textId="77777777" w:rsidR="00282640" w:rsidRPr="00282640" w:rsidRDefault="00282640" w:rsidP="00282640">
      <w:pPr>
        <w:bidi/>
        <w:jc w:val="both"/>
        <w:rPr>
          <w:rFonts w:cs="David" w:hint="cs"/>
          <w:rtl/>
        </w:rPr>
      </w:pPr>
    </w:p>
    <w:p w14:paraId="734B4170"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291A5568" w14:textId="77777777" w:rsidR="00282640" w:rsidRPr="00282640" w:rsidRDefault="00282640" w:rsidP="00282640">
      <w:pPr>
        <w:bidi/>
        <w:jc w:val="both"/>
        <w:rPr>
          <w:rFonts w:cs="David" w:hint="cs"/>
          <w:rtl/>
        </w:rPr>
      </w:pPr>
    </w:p>
    <w:p w14:paraId="724B4A06" w14:textId="77777777" w:rsidR="00282640" w:rsidRPr="00282640" w:rsidRDefault="00282640" w:rsidP="00282640">
      <w:pPr>
        <w:bidi/>
        <w:jc w:val="both"/>
        <w:rPr>
          <w:rFonts w:cs="David" w:hint="cs"/>
          <w:rtl/>
        </w:rPr>
      </w:pPr>
      <w:r w:rsidRPr="00282640">
        <w:rPr>
          <w:rFonts w:cs="David" w:hint="cs"/>
          <w:rtl/>
        </w:rPr>
        <w:tab/>
        <w:t xml:space="preserve">בעד-3 נגד-1 אין נמנעים, לפיכך הוחלט לקבל את כל הערעורים. אני מוכרח לומר שלמרות ההחלטה הזו חושב שראוי שננהג ביתר זהירות בנושא הזה. מצד שני אני חושב שגם ראוי שהנושא יועלה בנשיאות, שיובא לתשומת הלב  שיש תחושה שצריך להיות עם יד קצת יותר קלה בנושא. </w:t>
      </w:r>
    </w:p>
    <w:p w14:paraId="4D63C0D0" w14:textId="77777777" w:rsidR="00282640" w:rsidRPr="00282640" w:rsidRDefault="00282640" w:rsidP="00282640">
      <w:pPr>
        <w:bidi/>
        <w:jc w:val="both"/>
        <w:rPr>
          <w:rFonts w:cs="David" w:hint="cs"/>
          <w:rtl/>
        </w:rPr>
      </w:pPr>
    </w:p>
    <w:p w14:paraId="06E8D67D" w14:textId="77777777" w:rsidR="00282640" w:rsidRPr="00282640" w:rsidRDefault="00282640" w:rsidP="00282640">
      <w:pPr>
        <w:bidi/>
        <w:jc w:val="both"/>
        <w:rPr>
          <w:rFonts w:cs="David" w:hint="cs"/>
          <w:u w:val="single"/>
          <w:rtl/>
        </w:rPr>
      </w:pPr>
      <w:r w:rsidRPr="00282640">
        <w:rPr>
          <w:rFonts w:cs="David" w:hint="cs"/>
          <w:u w:val="single"/>
          <w:rtl/>
        </w:rPr>
        <w:t>איתן כבל:</w:t>
      </w:r>
    </w:p>
    <w:p w14:paraId="2D79349B" w14:textId="77777777" w:rsidR="00282640" w:rsidRPr="00282640" w:rsidRDefault="00282640" w:rsidP="00282640">
      <w:pPr>
        <w:bidi/>
        <w:jc w:val="both"/>
        <w:rPr>
          <w:rFonts w:cs="David" w:hint="cs"/>
          <w:u w:val="single"/>
          <w:rtl/>
        </w:rPr>
      </w:pPr>
    </w:p>
    <w:p w14:paraId="1DE3E4D2" w14:textId="77777777" w:rsidR="00282640" w:rsidRPr="00282640" w:rsidRDefault="00282640" w:rsidP="00282640">
      <w:pPr>
        <w:bidi/>
        <w:ind w:firstLine="720"/>
        <w:jc w:val="both"/>
        <w:rPr>
          <w:rFonts w:cs="David" w:hint="cs"/>
          <w:rtl/>
        </w:rPr>
      </w:pPr>
      <w:r w:rsidRPr="00282640">
        <w:rPr>
          <w:rFonts w:cs="David" w:hint="cs"/>
          <w:rtl/>
        </w:rPr>
        <w:t>אני מציע שתביא את הנשיאות לדיון פה, שיבינו את השיקולים.</w:t>
      </w:r>
    </w:p>
    <w:p w14:paraId="4ACDFCD8" w14:textId="77777777" w:rsidR="00282640" w:rsidRPr="00282640" w:rsidRDefault="00282640" w:rsidP="00282640">
      <w:pPr>
        <w:bidi/>
        <w:jc w:val="both"/>
        <w:rPr>
          <w:rFonts w:cs="David" w:hint="cs"/>
          <w:u w:val="single"/>
          <w:rtl/>
        </w:rPr>
      </w:pPr>
    </w:p>
    <w:p w14:paraId="5B69B8EB" w14:textId="77777777" w:rsidR="00282640" w:rsidRPr="00282640" w:rsidRDefault="00282640" w:rsidP="00282640">
      <w:pPr>
        <w:bidi/>
        <w:jc w:val="both"/>
        <w:rPr>
          <w:rFonts w:cs="David" w:hint="cs"/>
          <w:u w:val="single"/>
          <w:rtl/>
        </w:rPr>
      </w:pPr>
      <w:r w:rsidRPr="00282640">
        <w:rPr>
          <w:rFonts w:cs="David" w:hint="cs"/>
          <w:u w:val="single"/>
          <w:rtl/>
        </w:rPr>
        <w:t>מגלי והבה:</w:t>
      </w:r>
    </w:p>
    <w:p w14:paraId="01E7F008" w14:textId="77777777" w:rsidR="00282640" w:rsidRPr="00282640" w:rsidRDefault="00282640" w:rsidP="00282640">
      <w:pPr>
        <w:bidi/>
        <w:jc w:val="both"/>
        <w:rPr>
          <w:rFonts w:cs="David" w:hint="cs"/>
          <w:rtl/>
        </w:rPr>
      </w:pPr>
    </w:p>
    <w:p w14:paraId="39F02285" w14:textId="77777777" w:rsidR="00282640" w:rsidRPr="00282640" w:rsidRDefault="00282640" w:rsidP="00282640">
      <w:pPr>
        <w:bidi/>
        <w:jc w:val="both"/>
        <w:rPr>
          <w:rFonts w:cs="David" w:hint="cs"/>
          <w:rtl/>
        </w:rPr>
      </w:pPr>
      <w:r w:rsidRPr="00282640">
        <w:rPr>
          <w:rFonts w:cs="David" w:hint="cs"/>
          <w:rtl/>
        </w:rPr>
        <w:tab/>
        <w:t>הבעיה פה היא הקואליציה.</w:t>
      </w:r>
    </w:p>
    <w:p w14:paraId="4C692A53" w14:textId="77777777" w:rsidR="00282640" w:rsidRPr="00282640" w:rsidRDefault="00282640" w:rsidP="00282640">
      <w:pPr>
        <w:bidi/>
        <w:jc w:val="both"/>
        <w:rPr>
          <w:rFonts w:cs="David" w:hint="cs"/>
          <w:rtl/>
        </w:rPr>
      </w:pPr>
    </w:p>
    <w:p w14:paraId="7989931B" w14:textId="77777777" w:rsidR="00282640" w:rsidRPr="00282640" w:rsidRDefault="00282640" w:rsidP="00282640">
      <w:pPr>
        <w:bidi/>
        <w:jc w:val="both"/>
        <w:rPr>
          <w:rFonts w:cs="David" w:hint="cs"/>
          <w:u w:val="single"/>
          <w:rtl/>
        </w:rPr>
      </w:pPr>
      <w:r w:rsidRPr="00282640">
        <w:rPr>
          <w:rFonts w:cs="David" w:hint="cs"/>
          <w:u w:val="single"/>
          <w:rtl/>
        </w:rPr>
        <w:t xml:space="preserve">היו"ר יריב </w:t>
      </w:r>
      <w:proofErr w:type="spellStart"/>
      <w:r w:rsidRPr="00282640">
        <w:rPr>
          <w:rFonts w:cs="David" w:hint="cs"/>
          <w:u w:val="single"/>
          <w:rtl/>
        </w:rPr>
        <w:t>לוין</w:t>
      </w:r>
      <w:proofErr w:type="spellEnd"/>
      <w:r w:rsidRPr="00282640">
        <w:rPr>
          <w:rFonts w:cs="David" w:hint="cs"/>
          <w:u w:val="single"/>
          <w:rtl/>
        </w:rPr>
        <w:t>:</w:t>
      </w:r>
    </w:p>
    <w:p w14:paraId="2DDD74A9" w14:textId="77777777" w:rsidR="00282640" w:rsidRPr="00282640" w:rsidRDefault="00282640" w:rsidP="00282640">
      <w:pPr>
        <w:bidi/>
        <w:jc w:val="both"/>
        <w:rPr>
          <w:rFonts w:cs="David" w:hint="cs"/>
          <w:rtl/>
        </w:rPr>
      </w:pPr>
    </w:p>
    <w:p w14:paraId="23D148FE" w14:textId="77777777" w:rsidR="00282640" w:rsidRPr="00282640" w:rsidRDefault="00282640" w:rsidP="00282640">
      <w:pPr>
        <w:bidi/>
        <w:jc w:val="both"/>
        <w:rPr>
          <w:rFonts w:cs="David" w:hint="cs"/>
          <w:rtl/>
        </w:rPr>
      </w:pPr>
      <w:r w:rsidRPr="00282640">
        <w:rPr>
          <w:rFonts w:cs="David" w:hint="cs"/>
          <w:rtl/>
        </w:rPr>
        <w:tab/>
        <w:t>חבר הכנסת כבל, האמת היא שהוועדה התייצבה מאחורי החלטות הנשיאות בלי שום קושי, אני מניח  שהפעם הייתה סיטואציה של ריבוי ערעורים ומערערים, לכן תוצאת הרוב הייתה קצת שונה מההתנהלות שישנה בדרך כלל. זו הסיבה שמצאתי לנכון להימנע, כי הנושאים לא היו שונים במהות ממה שראינו בעבר, רק הרכב הנוכחים השתנה עקב המספר הרב של הערעורים. תודה לכולם הישיבה נעולה.</w:t>
      </w:r>
    </w:p>
    <w:p w14:paraId="2EEA0AB2" w14:textId="77777777" w:rsidR="00282640" w:rsidRDefault="00282640" w:rsidP="00282640">
      <w:pPr>
        <w:bidi/>
        <w:jc w:val="both"/>
        <w:rPr>
          <w:rFonts w:cs="David" w:hint="cs"/>
          <w:rtl/>
        </w:rPr>
      </w:pPr>
    </w:p>
    <w:p w14:paraId="63A92102" w14:textId="77777777" w:rsidR="00282640" w:rsidRDefault="00282640" w:rsidP="00282640">
      <w:pPr>
        <w:bidi/>
        <w:jc w:val="both"/>
        <w:rPr>
          <w:rFonts w:cs="David" w:hint="cs"/>
          <w:rtl/>
        </w:rPr>
      </w:pPr>
    </w:p>
    <w:p w14:paraId="6A643B77" w14:textId="77777777" w:rsidR="00282640" w:rsidRPr="00282640" w:rsidRDefault="00282640" w:rsidP="00282640">
      <w:pPr>
        <w:bidi/>
        <w:jc w:val="both"/>
        <w:rPr>
          <w:rFonts w:cs="David" w:hint="cs"/>
          <w:rtl/>
        </w:rPr>
      </w:pPr>
    </w:p>
    <w:p w14:paraId="224A3A18" w14:textId="77777777" w:rsidR="00282640" w:rsidRPr="00282640" w:rsidRDefault="00282640" w:rsidP="00282640">
      <w:pPr>
        <w:bidi/>
        <w:jc w:val="both"/>
        <w:rPr>
          <w:rFonts w:cs="David" w:hint="cs"/>
          <w:b/>
          <w:bCs/>
          <w:u w:val="single"/>
          <w:rtl/>
        </w:rPr>
      </w:pPr>
      <w:r w:rsidRPr="00282640">
        <w:rPr>
          <w:rFonts w:cs="David" w:hint="cs"/>
          <w:b/>
          <w:bCs/>
          <w:u w:val="single"/>
          <w:rtl/>
        </w:rPr>
        <w:t>הישיבה ננעלה בשעה 14:30</w:t>
      </w:r>
    </w:p>
    <w:p w14:paraId="14A379D9" w14:textId="77777777" w:rsidR="00282640" w:rsidRPr="00282640" w:rsidRDefault="00282640" w:rsidP="00282640">
      <w:pPr>
        <w:bidi/>
        <w:jc w:val="both"/>
        <w:rPr>
          <w:rFonts w:cs="David" w:hint="cs"/>
          <w:rtl/>
        </w:rPr>
      </w:pPr>
    </w:p>
    <w:p w14:paraId="5E86261D" w14:textId="77777777" w:rsidR="00282640" w:rsidRPr="00282640" w:rsidRDefault="00282640" w:rsidP="00282640">
      <w:pPr>
        <w:bidi/>
        <w:ind w:firstLine="720"/>
        <w:jc w:val="both"/>
        <w:rPr>
          <w:rFonts w:cs="David" w:hint="cs"/>
          <w:rtl/>
        </w:rPr>
      </w:pPr>
      <w:r w:rsidRPr="00282640">
        <w:rPr>
          <w:rFonts w:cs="David" w:hint="cs"/>
          <w:rtl/>
        </w:rPr>
        <w:tab/>
      </w:r>
    </w:p>
    <w:p w14:paraId="5B710DC9" w14:textId="77777777" w:rsidR="00282640" w:rsidRPr="00282640" w:rsidRDefault="00282640" w:rsidP="00282640">
      <w:pPr>
        <w:bidi/>
        <w:jc w:val="both"/>
        <w:rPr>
          <w:rFonts w:cs="David" w:hint="cs"/>
          <w:rtl/>
        </w:rPr>
      </w:pPr>
    </w:p>
    <w:p w14:paraId="1B2ABD66" w14:textId="77777777" w:rsidR="00282640" w:rsidRPr="00282640" w:rsidRDefault="00282640" w:rsidP="00282640">
      <w:pPr>
        <w:bidi/>
        <w:jc w:val="both"/>
        <w:rPr>
          <w:rFonts w:cs="David" w:hint="cs"/>
          <w:b/>
          <w:bCs/>
          <w:u w:val="single"/>
          <w:rtl/>
        </w:rPr>
      </w:pPr>
    </w:p>
    <w:p w14:paraId="51B0C2AD" w14:textId="77777777" w:rsidR="00282640" w:rsidRPr="00282640" w:rsidRDefault="00282640" w:rsidP="00282640">
      <w:pPr>
        <w:bidi/>
        <w:jc w:val="both"/>
        <w:rPr>
          <w:rFonts w:cs="David" w:hint="cs"/>
          <w:b/>
          <w:bCs/>
          <w:u w:val="single"/>
          <w:rtl/>
        </w:rPr>
      </w:pPr>
    </w:p>
    <w:p w14:paraId="052951C6" w14:textId="77777777" w:rsidR="00282640" w:rsidRPr="00282640" w:rsidRDefault="00282640" w:rsidP="00282640">
      <w:pPr>
        <w:bidi/>
        <w:jc w:val="both"/>
        <w:rPr>
          <w:rFonts w:cs="David" w:hint="cs"/>
          <w:rtl/>
        </w:rPr>
      </w:pPr>
    </w:p>
    <w:p w14:paraId="1D32D420" w14:textId="77777777" w:rsidR="00282640" w:rsidRPr="00282640" w:rsidRDefault="00282640" w:rsidP="00282640">
      <w:pPr>
        <w:bidi/>
        <w:jc w:val="both"/>
        <w:rPr>
          <w:rFonts w:cs="David" w:hint="cs"/>
          <w:rtl/>
        </w:rPr>
      </w:pPr>
      <w:r w:rsidRPr="00282640">
        <w:rPr>
          <w:rFonts w:cs="David" w:hint="cs"/>
          <w:rtl/>
        </w:rPr>
        <w:t>והבה</w:t>
      </w:r>
    </w:p>
    <w:p w14:paraId="42009622" w14:textId="77777777" w:rsidR="00282640" w:rsidRPr="00282640" w:rsidRDefault="00282640" w:rsidP="00282640">
      <w:pPr>
        <w:bidi/>
        <w:jc w:val="both"/>
        <w:rPr>
          <w:rFonts w:cs="David" w:hint="cs"/>
          <w:rtl/>
        </w:rPr>
      </w:pPr>
    </w:p>
    <w:p w14:paraId="2B8C6D45" w14:textId="77777777" w:rsidR="00282640" w:rsidRPr="00282640" w:rsidRDefault="00282640" w:rsidP="00282640">
      <w:pPr>
        <w:bidi/>
        <w:jc w:val="both"/>
        <w:rPr>
          <w:rFonts w:cs="David" w:hint="cs"/>
          <w:rtl/>
        </w:rPr>
      </w:pPr>
    </w:p>
    <w:p w14:paraId="4548BE84" w14:textId="77777777" w:rsidR="00552A80" w:rsidRPr="00282640" w:rsidRDefault="00552A80" w:rsidP="00282640">
      <w:pPr>
        <w:bidi/>
        <w:jc w:val="both"/>
        <w:rPr>
          <w:rFonts w:cs="David"/>
        </w:rPr>
      </w:pPr>
    </w:p>
    <w:sectPr w:rsidR="00552A80" w:rsidRPr="00282640" w:rsidSect="00282640">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8702" w14:textId="77777777" w:rsidR="00282640" w:rsidRDefault="00282640">
      <w:r>
        <w:separator/>
      </w:r>
    </w:p>
  </w:endnote>
  <w:endnote w:type="continuationSeparator" w:id="0">
    <w:p w14:paraId="09EE68DF" w14:textId="77777777" w:rsidR="00282640" w:rsidRDefault="0028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1AE9D" w14:textId="77777777" w:rsidR="00282640" w:rsidRDefault="00282640">
      <w:r>
        <w:separator/>
      </w:r>
    </w:p>
  </w:footnote>
  <w:footnote w:type="continuationSeparator" w:id="0">
    <w:p w14:paraId="633ECE4F" w14:textId="77777777" w:rsidR="00282640" w:rsidRDefault="0028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E31A" w14:textId="77777777" w:rsidR="00282640" w:rsidRDefault="00282640" w:rsidP="0028264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FAA28CC" w14:textId="77777777" w:rsidR="00282640" w:rsidRDefault="002826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9CE0" w14:textId="77777777" w:rsidR="00282640" w:rsidRDefault="00282640" w:rsidP="0028264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8</w:t>
    </w:r>
    <w:r>
      <w:rPr>
        <w:rStyle w:val="PageNumber"/>
        <w:rFonts w:cs="David"/>
        <w:szCs w:val="24"/>
      </w:rPr>
      <w:fldChar w:fldCharType="end"/>
    </w:r>
  </w:p>
  <w:p w14:paraId="076BEE88" w14:textId="77777777" w:rsidR="00282640" w:rsidRDefault="00282640" w:rsidP="00282640">
    <w:pPr>
      <w:pStyle w:val="Header"/>
      <w:ind w:right="360"/>
      <w:rPr>
        <w:rFonts w:cs="David" w:hint="cs"/>
        <w:sz w:val="24"/>
        <w:szCs w:val="24"/>
        <w:rtl/>
      </w:rPr>
    </w:pPr>
    <w:r>
      <w:rPr>
        <w:rFonts w:cs="David" w:hint="cs"/>
        <w:sz w:val="24"/>
        <w:szCs w:val="24"/>
        <w:rtl/>
      </w:rPr>
      <w:t>ועדת הכנסת</w:t>
    </w:r>
  </w:p>
  <w:p w14:paraId="52AA90E0" w14:textId="77777777" w:rsidR="00282640" w:rsidRDefault="00282640" w:rsidP="00282640">
    <w:pPr>
      <w:pStyle w:val="Header"/>
      <w:ind w:right="360"/>
      <w:rPr>
        <w:rFonts w:cs="David" w:hint="cs"/>
        <w:sz w:val="24"/>
        <w:szCs w:val="24"/>
        <w:rtl/>
      </w:rPr>
    </w:pPr>
    <w:r>
      <w:rPr>
        <w:rFonts w:cs="David" w:hint="cs"/>
        <w:sz w:val="24"/>
        <w:szCs w:val="24"/>
        <w:rtl/>
      </w:rPr>
      <w:t>4/5/2010</w:t>
    </w:r>
  </w:p>
  <w:p w14:paraId="7484D2ED" w14:textId="77777777" w:rsidR="00282640" w:rsidRDefault="00282640">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9930פרוטוקול_ישיבת_ועדה.doc"/>
    <w:docVar w:name="StartMode" w:val="3"/>
  </w:docVars>
  <w:rsids>
    <w:rsidRoot w:val="00962E2E"/>
    <w:rsid w:val="00146E75"/>
    <w:rsid w:val="00282640"/>
    <w:rsid w:val="00552A80"/>
    <w:rsid w:val="00962E2E"/>
    <w:rsid w:val="00965806"/>
    <w:rsid w:val="00EA52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29863C9"/>
  <w15:chartTrackingRefBased/>
  <w15:docId w15:val="{EE6E53DD-857B-4483-85B7-C569B14D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8264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82640"/>
    <w:rPr>
      <w:rFonts w:cs="Miriam"/>
      <w:lang w:bidi="he-IL"/>
    </w:rPr>
  </w:style>
  <w:style w:type="paragraph" w:customStyle="1" w:styleId="a">
    <w:name w:val=" תו תו תו"/>
    <w:basedOn w:val="Normal"/>
    <w:rsid w:val="00282640"/>
    <w:pPr>
      <w:spacing w:after="160"/>
    </w:pPr>
    <w:rPr>
      <w:rFonts w:ascii="Verdana" w:hAnsi="Verdan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1676</Words>
  <Characters>9558</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