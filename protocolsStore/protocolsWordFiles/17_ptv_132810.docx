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3A5A" w14:textId="77777777" w:rsidR="009E7E16" w:rsidRPr="009E7E16" w:rsidRDefault="009E7E16" w:rsidP="009E7E16">
      <w:pPr>
        <w:pStyle w:val="Heading5"/>
        <w:jc w:val="left"/>
        <w:rPr>
          <w:b/>
          <w:bCs/>
          <w:rtl/>
        </w:rPr>
      </w:pPr>
      <w:r w:rsidRPr="009E7E16">
        <w:rPr>
          <w:b/>
          <w:bCs/>
          <w:rtl/>
        </w:rPr>
        <w:t xml:space="preserve">הכנסת </w:t>
      </w:r>
      <w:r w:rsidRPr="009E7E1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9E7E16">
        <w:rPr>
          <w:b/>
          <w:bCs/>
          <w:rtl/>
        </w:rPr>
        <w:tab/>
        <w:t>נוסח לא מתוקן</w:t>
      </w:r>
    </w:p>
    <w:p w14:paraId="0C675C53" w14:textId="77777777" w:rsidR="009E7E16" w:rsidRPr="009E7E16" w:rsidRDefault="009E7E16" w:rsidP="009E7E16">
      <w:pPr>
        <w:bidi/>
        <w:jc w:val="both"/>
        <w:rPr>
          <w:rFonts w:cs="David"/>
          <w:b/>
          <w:bCs/>
          <w:rtl/>
        </w:rPr>
      </w:pPr>
      <w:r w:rsidRPr="009E7E16">
        <w:rPr>
          <w:rFonts w:cs="David"/>
          <w:b/>
          <w:bCs/>
          <w:rtl/>
        </w:rPr>
        <w:t xml:space="preserve">מושב </w:t>
      </w:r>
      <w:r w:rsidRPr="009E7E16">
        <w:rPr>
          <w:rFonts w:cs="David" w:hint="cs"/>
          <w:b/>
          <w:bCs/>
          <w:rtl/>
        </w:rPr>
        <w:t>שני</w:t>
      </w:r>
    </w:p>
    <w:p w14:paraId="744D9685" w14:textId="77777777" w:rsidR="009E7E16" w:rsidRPr="009E7E16" w:rsidRDefault="009E7E16" w:rsidP="009E7E16">
      <w:pPr>
        <w:bidi/>
        <w:jc w:val="both"/>
        <w:rPr>
          <w:rFonts w:cs="David"/>
          <w:b/>
          <w:bCs/>
          <w:rtl/>
        </w:rPr>
      </w:pPr>
    </w:p>
    <w:p w14:paraId="5F945943" w14:textId="77777777" w:rsidR="009E7E16" w:rsidRPr="009E7E16" w:rsidRDefault="009E7E16" w:rsidP="009E7E16">
      <w:pPr>
        <w:bidi/>
        <w:jc w:val="both"/>
        <w:rPr>
          <w:rFonts w:cs="David"/>
          <w:b/>
          <w:bCs/>
          <w:rtl/>
        </w:rPr>
      </w:pPr>
    </w:p>
    <w:p w14:paraId="59313D60" w14:textId="77777777" w:rsidR="009E7E16" w:rsidRPr="009E7E16" w:rsidRDefault="009E7E16" w:rsidP="009E7E16">
      <w:pPr>
        <w:bidi/>
        <w:jc w:val="both"/>
        <w:rPr>
          <w:rFonts w:cs="David"/>
          <w:b/>
          <w:bCs/>
          <w:rtl/>
        </w:rPr>
      </w:pPr>
    </w:p>
    <w:p w14:paraId="510C6424" w14:textId="77777777" w:rsidR="009E7E16" w:rsidRPr="009E7E16" w:rsidRDefault="009E7E16" w:rsidP="009E7E16">
      <w:pPr>
        <w:bidi/>
        <w:jc w:val="both"/>
        <w:rPr>
          <w:rFonts w:cs="David"/>
          <w:b/>
          <w:bCs/>
          <w:rtl/>
        </w:rPr>
      </w:pPr>
    </w:p>
    <w:p w14:paraId="636A91DE" w14:textId="77777777" w:rsidR="009E7E16" w:rsidRPr="009E7E16" w:rsidRDefault="009E7E16" w:rsidP="009E7E16">
      <w:pPr>
        <w:bidi/>
        <w:jc w:val="center"/>
        <w:rPr>
          <w:rFonts w:cs="David" w:hint="cs"/>
          <w:b/>
          <w:bCs/>
          <w:rtl/>
        </w:rPr>
      </w:pPr>
      <w:r w:rsidRPr="009E7E16">
        <w:rPr>
          <w:rFonts w:cs="David"/>
          <w:b/>
          <w:bCs/>
          <w:rtl/>
        </w:rPr>
        <w:t>פרוטוקול מס'</w:t>
      </w:r>
      <w:r w:rsidRPr="009E7E16">
        <w:rPr>
          <w:rFonts w:cs="David" w:hint="cs"/>
          <w:b/>
          <w:bCs/>
          <w:rtl/>
        </w:rPr>
        <w:t xml:space="preserve"> 65</w:t>
      </w:r>
    </w:p>
    <w:p w14:paraId="0A6AD4DB" w14:textId="77777777" w:rsidR="009E7E16" w:rsidRPr="009E7E16" w:rsidRDefault="009E7E16" w:rsidP="009E7E16">
      <w:pPr>
        <w:bidi/>
        <w:jc w:val="center"/>
        <w:rPr>
          <w:rFonts w:cs="David" w:hint="cs"/>
          <w:b/>
          <w:bCs/>
          <w:rtl/>
        </w:rPr>
      </w:pPr>
    </w:p>
    <w:p w14:paraId="3F749BEB" w14:textId="77777777" w:rsidR="009E7E16" w:rsidRPr="009E7E16" w:rsidRDefault="009E7E16" w:rsidP="009E7E16">
      <w:pPr>
        <w:bidi/>
        <w:jc w:val="center"/>
        <w:rPr>
          <w:rFonts w:cs="David" w:hint="cs"/>
          <w:b/>
          <w:bCs/>
          <w:rtl/>
        </w:rPr>
      </w:pPr>
      <w:r w:rsidRPr="009E7E16">
        <w:rPr>
          <w:rFonts w:cs="David" w:hint="cs"/>
          <w:b/>
          <w:bCs/>
          <w:rtl/>
        </w:rPr>
        <w:t>מישיבת ועדת הכנסת</w:t>
      </w:r>
    </w:p>
    <w:p w14:paraId="778E4F59" w14:textId="77777777" w:rsidR="009E7E16" w:rsidRPr="009E7E16" w:rsidRDefault="009E7E16" w:rsidP="009E7E16">
      <w:pPr>
        <w:bidi/>
        <w:jc w:val="center"/>
        <w:rPr>
          <w:rFonts w:cs="David" w:hint="cs"/>
          <w:b/>
          <w:bCs/>
          <w:u w:val="single"/>
          <w:rtl/>
        </w:rPr>
      </w:pPr>
      <w:r w:rsidRPr="009E7E16">
        <w:rPr>
          <w:rFonts w:cs="David" w:hint="cs"/>
          <w:b/>
          <w:bCs/>
          <w:u w:val="single"/>
          <w:rtl/>
        </w:rPr>
        <w:t>יום שני, כ' בכסלו התשס"ז (11 בדצמבר 2006), שעה 15:30</w:t>
      </w:r>
    </w:p>
    <w:p w14:paraId="29870664" w14:textId="77777777" w:rsidR="009E7E16" w:rsidRPr="009E7E16" w:rsidRDefault="009E7E16" w:rsidP="009E7E16">
      <w:pPr>
        <w:bidi/>
        <w:jc w:val="both"/>
        <w:rPr>
          <w:rFonts w:cs="David"/>
          <w:b/>
          <w:bCs/>
          <w:rtl/>
        </w:rPr>
      </w:pPr>
    </w:p>
    <w:p w14:paraId="3C0CE3F3" w14:textId="77777777" w:rsidR="009E7E16" w:rsidRPr="009E7E16" w:rsidRDefault="009E7E16" w:rsidP="009E7E16">
      <w:pPr>
        <w:tabs>
          <w:tab w:val="left" w:pos="1221"/>
        </w:tabs>
        <w:bidi/>
        <w:jc w:val="both"/>
        <w:rPr>
          <w:rFonts w:cs="David" w:hint="cs"/>
          <w:b/>
          <w:bCs/>
          <w:u w:val="single"/>
          <w:rtl/>
        </w:rPr>
      </w:pPr>
    </w:p>
    <w:p w14:paraId="5591AEE7" w14:textId="77777777" w:rsidR="009E7E16" w:rsidRPr="009E7E16" w:rsidRDefault="009E7E16" w:rsidP="009E7E16">
      <w:pPr>
        <w:tabs>
          <w:tab w:val="left" w:pos="1221"/>
        </w:tabs>
        <w:bidi/>
        <w:jc w:val="both"/>
        <w:rPr>
          <w:rFonts w:cs="David" w:hint="cs"/>
          <w:rtl/>
        </w:rPr>
      </w:pPr>
      <w:r w:rsidRPr="009E7E16">
        <w:rPr>
          <w:rFonts w:cs="David"/>
          <w:b/>
          <w:bCs/>
          <w:u w:val="single"/>
          <w:rtl/>
        </w:rPr>
        <w:t>סדר היום</w:t>
      </w:r>
      <w:r w:rsidRPr="009E7E16">
        <w:rPr>
          <w:rFonts w:cs="David"/>
          <w:rtl/>
        </w:rPr>
        <w:t>:</w:t>
      </w:r>
      <w:r w:rsidRPr="009E7E16">
        <w:rPr>
          <w:rFonts w:cs="David" w:hint="cs"/>
          <w:b/>
          <w:bCs/>
          <w:rtl/>
        </w:rPr>
        <w:t xml:space="preserve"> </w:t>
      </w:r>
      <w:r w:rsidRPr="009E7E16">
        <w:rPr>
          <w:rFonts w:cs="David" w:hint="cs"/>
          <w:rtl/>
        </w:rPr>
        <w:t xml:space="preserve">קביעת מסגרת לדיון בהצעות לסדר היום בנושא: "כינוס ועידת טהרן להכחשת השואה" </w:t>
      </w:r>
      <w:r w:rsidRPr="009E7E16">
        <w:rPr>
          <w:rFonts w:cs="David"/>
          <w:rtl/>
        </w:rPr>
        <w:t>–</w:t>
      </w:r>
      <w:r w:rsidRPr="009E7E16">
        <w:rPr>
          <w:rFonts w:cs="David" w:hint="cs"/>
          <w:rtl/>
        </w:rPr>
        <w:t xml:space="preserve"> בהתאם לסעיף 86א' לתקנון הכנסת. </w:t>
      </w:r>
    </w:p>
    <w:p w14:paraId="50EFB4A6" w14:textId="77777777" w:rsidR="009E7E16" w:rsidRPr="009E7E16" w:rsidRDefault="009E7E16" w:rsidP="009E7E16">
      <w:pPr>
        <w:bidi/>
        <w:jc w:val="both"/>
        <w:rPr>
          <w:rFonts w:cs="David" w:hint="cs"/>
          <w:b/>
          <w:bCs/>
          <w:rtl/>
        </w:rPr>
      </w:pPr>
    </w:p>
    <w:p w14:paraId="16F23141" w14:textId="77777777" w:rsidR="009E7E16" w:rsidRPr="009E7E16" w:rsidRDefault="009E7E16" w:rsidP="009E7E16">
      <w:pPr>
        <w:bidi/>
        <w:jc w:val="both"/>
        <w:rPr>
          <w:rFonts w:cs="David" w:hint="cs"/>
          <w:rtl/>
        </w:rPr>
      </w:pPr>
    </w:p>
    <w:p w14:paraId="64584222" w14:textId="77777777" w:rsidR="009E7E16" w:rsidRPr="009E7E16" w:rsidRDefault="009E7E16" w:rsidP="009E7E16">
      <w:pPr>
        <w:bidi/>
        <w:jc w:val="both"/>
        <w:rPr>
          <w:rFonts w:cs="David"/>
          <w:rtl/>
        </w:rPr>
      </w:pPr>
    </w:p>
    <w:p w14:paraId="28EE030C" w14:textId="77777777" w:rsidR="009E7E16" w:rsidRPr="009E7E16" w:rsidRDefault="009E7E16" w:rsidP="009E7E16">
      <w:pPr>
        <w:bidi/>
        <w:jc w:val="both"/>
        <w:rPr>
          <w:rFonts w:cs="David"/>
          <w:b/>
          <w:bCs/>
          <w:u w:val="single"/>
          <w:rtl/>
        </w:rPr>
      </w:pPr>
      <w:r w:rsidRPr="009E7E16">
        <w:rPr>
          <w:rFonts w:cs="David"/>
          <w:b/>
          <w:bCs/>
          <w:u w:val="single"/>
          <w:rtl/>
        </w:rPr>
        <w:t>נכחו</w:t>
      </w:r>
      <w:r w:rsidRPr="009E7E16">
        <w:rPr>
          <w:rFonts w:cs="David"/>
          <w:rtl/>
        </w:rPr>
        <w:t>:</w:t>
      </w:r>
    </w:p>
    <w:p w14:paraId="4DF79E07" w14:textId="77777777" w:rsidR="009E7E16" w:rsidRPr="009E7E16" w:rsidRDefault="009E7E16" w:rsidP="009E7E16">
      <w:pPr>
        <w:bidi/>
        <w:jc w:val="both"/>
        <w:rPr>
          <w:rFonts w:cs="David"/>
          <w:rtl/>
        </w:rPr>
      </w:pPr>
    </w:p>
    <w:p w14:paraId="2F765500" w14:textId="77777777" w:rsidR="009E7E16" w:rsidRPr="009E7E16" w:rsidRDefault="009E7E16" w:rsidP="009E7E16">
      <w:pPr>
        <w:tabs>
          <w:tab w:val="left" w:pos="1788"/>
        </w:tabs>
        <w:bidi/>
        <w:jc w:val="both"/>
        <w:rPr>
          <w:rFonts w:cs="David"/>
          <w:rtl/>
        </w:rPr>
      </w:pPr>
      <w:r w:rsidRPr="009E7E16">
        <w:rPr>
          <w:rFonts w:cs="David"/>
          <w:b/>
          <w:bCs/>
          <w:u w:val="single"/>
          <w:rtl/>
        </w:rPr>
        <w:t>חברי הוועדה</w:t>
      </w:r>
      <w:r w:rsidRPr="009E7E16">
        <w:rPr>
          <w:rFonts w:cs="David"/>
          <w:rtl/>
        </w:rPr>
        <w:t>:</w:t>
      </w:r>
    </w:p>
    <w:p w14:paraId="69A7AE66" w14:textId="77777777" w:rsidR="009E7E16" w:rsidRPr="009E7E16" w:rsidRDefault="009E7E16" w:rsidP="009E7E16">
      <w:pPr>
        <w:bidi/>
        <w:jc w:val="both"/>
        <w:rPr>
          <w:rFonts w:cs="David" w:hint="cs"/>
          <w:rtl/>
        </w:rPr>
      </w:pPr>
      <w:r w:rsidRPr="009E7E16">
        <w:rPr>
          <w:rFonts w:cs="David" w:hint="cs"/>
          <w:rtl/>
        </w:rPr>
        <w:t xml:space="preserve">אביגדור יצחקי </w:t>
      </w:r>
      <w:r w:rsidRPr="009E7E16">
        <w:rPr>
          <w:rFonts w:cs="David"/>
          <w:rtl/>
        </w:rPr>
        <w:t>–</w:t>
      </w:r>
      <w:r w:rsidRPr="009E7E16">
        <w:rPr>
          <w:rFonts w:cs="David" w:hint="cs"/>
          <w:rtl/>
        </w:rPr>
        <w:t xml:space="preserve"> היו"ר</w:t>
      </w:r>
    </w:p>
    <w:p w14:paraId="60DA713E" w14:textId="77777777" w:rsidR="009E7E16" w:rsidRPr="009E7E16" w:rsidRDefault="009E7E16" w:rsidP="009E7E16">
      <w:pPr>
        <w:bidi/>
        <w:jc w:val="both"/>
        <w:rPr>
          <w:rFonts w:cs="David" w:hint="cs"/>
          <w:rtl/>
        </w:rPr>
      </w:pPr>
      <w:r w:rsidRPr="009E7E16">
        <w:rPr>
          <w:rFonts w:cs="David" w:hint="cs"/>
          <w:rtl/>
        </w:rPr>
        <w:t>ליה שמטוב</w:t>
      </w:r>
    </w:p>
    <w:p w14:paraId="373750D5" w14:textId="77777777" w:rsidR="009E7E16" w:rsidRPr="009E7E16" w:rsidRDefault="009E7E16" w:rsidP="009E7E16">
      <w:pPr>
        <w:bidi/>
        <w:jc w:val="both"/>
        <w:rPr>
          <w:rFonts w:cs="David" w:hint="cs"/>
          <w:rtl/>
        </w:rPr>
      </w:pPr>
    </w:p>
    <w:p w14:paraId="6024D823" w14:textId="77777777" w:rsidR="009E7E16" w:rsidRPr="009E7E16" w:rsidRDefault="009E7E16" w:rsidP="009E7E16">
      <w:pPr>
        <w:bidi/>
        <w:jc w:val="both"/>
        <w:rPr>
          <w:rFonts w:cs="David"/>
          <w:rtl/>
        </w:rPr>
      </w:pPr>
    </w:p>
    <w:p w14:paraId="0084B1FA" w14:textId="77777777" w:rsidR="009E7E16" w:rsidRPr="009E7E16" w:rsidRDefault="009E7E16" w:rsidP="009E7E16">
      <w:pPr>
        <w:bidi/>
        <w:jc w:val="both"/>
        <w:rPr>
          <w:rFonts w:cs="David" w:hint="cs"/>
          <w:rtl/>
        </w:rPr>
      </w:pPr>
    </w:p>
    <w:p w14:paraId="7DAC6F93" w14:textId="77777777" w:rsidR="009E7E16" w:rsidRPr="009E7E16" w:rsidRDefault="009E7E16" w:rsidP="009E7E16">
      <w:pPr>
        <w:bidi/>
        <w:jc w:val="both"/>
        <w:rPr>
          <w:rFonts w:cs="David"/>
          <w:rtl/>
        </w:rPr>
      </w:pPr>
    </w:p>
    <w:p w14:paraId="5B415D9A" w14:textId="77777777" w:rsidR="009E7E16" w:rsidRPr="009E7E16" w:rsidRDefault="009E7E16" w:rsidP="009E7E16">
      <w:pPr>
        <w:tabs>
          <w:tab w:val="left" w:pos="1930"/>
        </w:tabs>
        <w:bidi/>
        <w:jc w:val="both"/>
        <w:rPr>
          <w:rFonts w:cs="David" w:hint="cs"/>
          <w:rtl/>
        </w:rPr>
      </w:pPr>
      <w:r w:rsidRPr="009E7E16">
        <w:rPr>
          <w:rFonts w:cs="David"/>
          <w:b/>
          <w:bCs/>
          <w:u w:val="single"/>
          <w:rtl/>
        </w:rPr>
        <w:t>יוע</w:t>
      </w:r>
      <w:r w:rsidRPr="009E7E16">
        <w:rPr>
          <w:rFonts w:cs="David" w:hint="cs"/>
          <w:b/>
          <w:bCs/>
          <w:u w:val="single"/>
          <w:rtl/>
        </w:rPr>
        <w:t>צת</w:t>
      </w:r>
      <w:r w:rsidRPr="009E7E16">
        <w:rPr>
          <w:rFonts w:cs="David"/>
          <w:b/>
          <w:bCs/>
          <w:u w:val="single"/>
          <w:rtl/>
        </w:rPr>
        <w:t xml:space="preserve"> משפטי</w:t>
      </w:r>
      <w:r w:rsidRPr="009E7E16">
        <w:rPr>
          <w:rFonts w:cs="David" w:hint="cs"/>
          <w:b/>
          <w:bCs/>
          <w:u w:val="single"/>
          <w:rtl/>
        </w:rPr>
        <w:t>ת</w:t>
      </w:r>
      <w:r w:rsidRPr="009E7E16">
        <w:rPr>
          <w:rFonts w:cs="David"/>
          <w:rtl/>
        </w:rPr>
        <w:t>:</w:t>
      </w:r>
      <w:r w:rsidRPr="009E7E16">
        <w:rPr>
          <w:rFonts w:cs="David" w:hint="cs"/>
          <w:rtl/>
        </w:rPr>
        <w:t xml:space="preserve"> ארבל אסטרחן</w:t>
      </w:r>
    </w:p>
    <w:p w14:paraId="75B0C46B" w14:textId="77777777" w:rsidR="009E7E16" w:rsidRPr="009E7E16" w:rsidRDefault="009E7E16" w:rsidP="009E7E16">
      <w:pPr>
        <w:bidi/>
        <w:jc w:val="both"/>
        <w:rPr>
          <w:rFonts w:cs="David"/>
          <w:rtl/>
        </w:rPr>
      </w:pPr>
    </w:p>
    <w:p w14:paraId="196C3728" w14:textId="77777777" w:rsidR="009E7E16" w:rsidRPr="009E7E16" w:rsidRDefault="009E7E16" w:rsidP="009E7E16">
      <w:pPr>
        <w:tabs>
          <w:tab w:val="left" w:pos="1930"/>
        </w:tabs>
        <w:bidi/>
        <w:jc w:val="both"/>
        <w:rPr>
          <w:rFonts w:cs="David" w:hint="cs"/>
          <w:b/>
          <w:bCs/>
          <w:rtl/>
        </w:rPr>
      </w:pPr>
      <w:r w:rsidRPr="009E7E16">
        <w:rPr>
          <w:rFonts w:cs="David"/>
          <w:b/>
          <w:bCs/>
          <w:u w:val="single"/>
          <w:rtl/>
        </w:rPr>
        <w:t>מנהלת הוועדה</w:t>
      </w:r>
      <w:r w:rsidRPr="009E7E16">
        <w:rPr>
          <w:rFonts w:cs="David"/>
          <w:rtl/>
        </w:rPr>
        <w:t>:</w:t>
      </w:r>
      <w:r w:rsidRPr="009E7E16">
        <w:rPr>
          <w:rFonts w:cs="David" w:hint="cs"/>
          <w:rtl/>
        </w:rPr>
        <w:t xml:space="preserve"> אתי בן-יוסף</w:t>
      </w:r>
    </w:p>
    <w:p w14:paraId="678CBDCA" w14:textId="77777777" w:rsidR="009E7E16" w:rsidRPr="009E7E16" w:rsidRDefault="009E7E16" w:rsidP="009E7E16">
      <w:pPr>
        <w:bidi/>
        <w:jc w:val="both"/>
        <w:rPr>
          <w:rFonts w:cs="David"/>
          <w:rtl/>
        </w:rPr>
      </w:pPr>
    </w:p>
    <w:p w14:paraId="1D59DA6F" w14:textId="77777777" w:rsidR="009E7E16" w:rsidRPr="009E7E16" w:rsidRDefault="009E7E16" w:rsidP="009E7E16">
      <w:pPr>
        <w:tabs>
          <w:tab w:val="left" w:pos="1930"/>
        </w:tabs>
        <w:bidi/>
        <w:jc w:val="both"/>
        <w:rPr>
          <w:rFonts w:cs="David" w:hint="cs"/>
          <w:rtl/>
        </w:rPr>
      </w:pPr>
      <w:r w:rsidRPr="009E7E16">
        <w:rPr>
          <w:rFonts w:cs="David" w:hint="cs"/>
          <w:b/>
          <w:bCs/>
          <w:u w:val="single"/>
          <w:rtl/>
        </w:rPr>
        <w:t>קצרנית:</w:t>
      </w:r>
      <w:r w:rsidRPr="009E7E16">
        <w:rPr>
          <w:rFonts w:cs="David" w:hint="cs"/>
          <w:rtl/>
        </w:rPr>
        <w:t xml:space="preserve"> חנה כהן</w:t>
      </w:r>
    </w:p>
    <w:p w14:paraId="1B1D84F5" w14:textId="77777777" w:rsidR="009E7E16" w:rsidRPr="009E7E16" w:rsidRDefault="009E7E16" w:rsidP="009E7E16">
      <w:pPr>
        <w:bidi/>
        <w:jc w:val="both"/>
        <w:rPr>
          <w:rFonts w:cs="David" w:hint="cs"/>
          <w:b/>
          <w:bCs/>
          <w:rtl/>
        </w:rPr>
      </w:pPr>
    </w:p>
    <w:p w14:paraId="56825A0F" w14:textId="77777777" w:rsidR="009E7E16" w:rsidRPr="009E7E16" w:rsidRDefault="009E7E16" w:rsidP="009E7E16">
      <w:pPr>
        <w:pStyle w:val="Heading5"/>
        <w:rPr>
          <w:rFonts w:hint="cs"/>
          <w:rtl/>
        </w:rPr>
      </w:pPr>
    </w:p>
    <w:p w14:paraId="61C5CDFC" w14:textId="77777777" w:rsidR="009E7E16" w:rsidRPr="009E7E16" w:rsidRDefault="009E7E16" w:rsidP="009E7E16">
      <w:pPr>
        <w:pStyle w:val="Heading5"/>
        <w:rPr>
          <w:rtl/>
        </w:rPr>
      </w:pPr>
      <w:r w:rsidRPr="009E7E16">
        <w:rPr>
          <w:rtl/>
        </w:rPr>
        <w:t xml:space="preserve"> </w:t>
      </w:r>
    </w:p>
    <w:p w14:paraId="7C7C22E5" w14:textId="77777777" w:rsidR="009E7E16" w:rsidRPr="009E7E16" w:rsidRDefault="009E7E16" w:rsidP="009E7E16">
      <w:pPr>
        <w:bidi/>
        <w:jc w:val="both"/>
        <w:rPr>
          <w:rFonts w:cs="David" w:hint="cs"/>
          <w:rtl/>
        </w:rPr>
      </w:pPr>
    </w:p>
    <w:p w14:paraId="4153B00A" w14:textId="77777777" w:rsidR="009E7E16" w:rsidRPr="009E7E16" w:rsidRDefault="009E7E16" w:rsidP="009E7E16">
      <w:pPr>
        <w:bidi/>
        <w:jc w:val="both"/>
        <w:rPr>
          <w:rFonts w:cs="David" w:hint="cs"/>
          <w:b/>
          <w:bCs/>
          <w:u w:val="single"/>
          <w:rtl/>
        </w:rPr>
      </w:pPr>
      <w:r w:rsidRPr="009E7E16">
        <w:rPr>
          <w:rFonts w:cs="David"/>
          <w:rtl/>
        </w:rPr>
        <w:br w:type="page"/>
      </w:r>
      <w:r w:rsidRPr="009E7E16">
        <w:rPr>
          <w:rFonts w:cs="David" w:hint="cs"/>
          <w:b/>
          <w:bCs/>
          <w:u w:val="single"/>
          <w:rtl/>
        </w:rPr>
        <w:lastRenderedPageBreak/>
        <w:t xml:space="preserve">קביעת מסגרת לדיון בהצעות לסדר היום בנושא: "כינוס ועידת טהרן להכחשת השואה </w:t>
      </w:r>
      <w:r w:rsidRPr="009E7E16">
        <w:rPr>
          <w:rFonts w:cs="David"/>
          <w:b/>
          <w:bCs/>
          <w:u w:val="single"/>
          <w:rtl/>
        </w:rPr>
        <w:t>–</w:t>
      </w:r>
      <w:r w:rsidRPr="009E7E16">
        <w:rPr>
          <w:rFonts w:cs="David" w:hint="cs"/>
          <w:b/>
          <w:bCs/>
          <w:u w:val="single"/>
          <w:rtl/>
        </w:rPr>
        <w:t xml:space="preserve"> </w:t>
      </w:r>
    </w:p>
    <w:p w14:paraId="42954B6C" w14:textId="77777777" w:rsidR="009E7E16" w:rsidRPr="009E7E16" w:rsidRDefault="009E7E16" w:rsidP="009E7E16">
      <w:pPr>
        <w:bidi/>
        <w:jc w:val="both"/>
        <w:rPr>
          <w:rFonts w:cs="David" w:hint="cs"/>
          <w:b/>
          <w:bCs/>
          <w:u w:val="single"/>
          <w:rtl/>
        </w:rPr>
      </w:pPr>
      <w:r w:rsidRPr="009E7E16">
        <w:rPr>
          <w:rFonts w:cs="David" w:hint="cs"/>
          <w:b/>
          <w:bCs/>
          <w:u w:val="single"/>
          <w:rtl/>
        </w:rPr>
        <w:t>בהתאם לסעיף 86א' לתקנון הכנסת</w:t>
      </w:r>
    </w:p>
    <w:p w14:paraId="747B3543" w14:textId="77777777" w:rsidR="009E7E16" w:rsidRPr="009E7E16" w:rsidRDefault="009E7E16" w:rsidP="009E7E16">
      <w:pPr>
        <w:bidi/>
        <w:jc w:val="both"/>
        <w:rPr>
          <w:rFonts w:cs="David" w:hint="cs"/>
          <w:u w:val="single"/>
          <w:rtl/>
        </w:rPr>
      </w:pPr>
    </w:p>
    <w:p w14:paraId="35B75309" w14:textId="77777777" w:rsidR="009E7E16" w:rsidRPr="009E7E16" w:rsidRDefault="009E7E16" w:rsidP="009E7E16">
      <w:pPr>
        <w:pStyle w:val="Heading5"/>
        <w:rPr>
          <w:rFonts w:hint="cs"/>
          <w:rtl/>
        </w:rPr>
      </w:pPr>
      <w:r w:rsidRPr="009E7E16">
        <w:rPr>
          <w:rFonts w:hint="cs"/>
          <w:u w:val="single"/>
          <w:rtl/>
        </w:rPr>
        <w:t>היו"ר אביגדור יצחקי:</w:t>
      </w:r>
    </w:p>
    <w:p w14:paraId="54F9584F" w14:textId="77777777" w:rsidR="009E7E16" w:rsidRPr="009E7E16" w:rsidRDefault="009E7E16" w:rsidP="009E7E16">
      <w:pPr>
        <w:pStyle w:val="Heading5"/>
        <w:rPr>
          <w:rFonts w:hint="cs"/>
          <w:rtl/>
        </w:rPr>
      </w:pPr>
    </w:p>
    <w:p w14:paraId="7CBDB8F2" w14:textId="77777777" w:rsidR="009E7E16" w:rsidRPr="009E7E16" w:rsidRDefault="009E7E16" w:rsidP="009E7E16">
      <w:pPr>
        <w:bidi/>
        <w:jc w:val="both"/>
        <w:rPr>
          <w:rFonts w:cs="David" w:hint="cs"/>
          <w:rtl/>
        </w:rPr>
      </w:pPr>
      <w:r w:rsidRPr="009E7E16">
        <w:rPr>
          <w:rFonts w:cs="David" w:hint="cs"/>
          <w:rtl/>
        </w:rPr>
        <w:tab/>
        <w:t xml:space="preserve">שלום לכולם, אני מתכבד לפתוח את ישיבת הוועדה. בהסתמך על סעיף 86א' לתקנון הכנסת, החליטו יושבת-ראש הכנסת והסגנים, בישיבתם היום, לקיים דיון בהצעות לסדר היום בנושא: כינוס ועידת איראן להכחשת השואה המתקיימת היום.  ההצעה לסדר הזאת היתה אמורה להיות בסדר היום ביום רביעי, אך מאחר שהוועידה באיראן מתקיימת היום,  לא רציני לקיים את הדיון בהצעות האלה לסדר היום בדיעבד. הכנסת צריכה להגיב על כל מה שכרוך בהכחשת השואה ודעתה צריכה להישמע ברבים. </w:t>
      </w:r>
    </w:p>
    <w:p w14:paraId="156D0B7C" w14:textId="77777777" w:rsidR="009E7E16" w:rsidRPr="009E7E16" w:rsidRDefault="009E7E16" w:rsidP="009E7E16">
      <w:pPr>
        <w:bidi/>
        <w:jc w:val="both"/>
        <w:rPr>
          <w:rFonts w:cs="David" w:hint="cs"/>
          <w:rtl/>
        </w:rPr>
      </w:pPr>
    </w:p>
    <w:p w14:paraId="135E595C" w14:textId="77777777" w:rsidR="009E7E16" w:rsidRPr="009E7E16" w:rsidRDefault="009E7E16" w:rsidP="009E7E16">
      <w:pPr>
        <w:bidi/>
        <w:jc w:val="both"/>
        <w:rPr>
          <w:rFonts w:cs="David" w:hint="cs"/>
          <w:rtl/>
        </w:rPr>
      </w:pPr>
      <w:r w:rsidRPr="009E7E16">
        <w:rPr>
          <w:rFonts w:cs="David" w:hint="cs"/>
          <w:rtl/>
        </w:rPr>
        <w:tab/>
        <w:t xml:space="preserve">אנחנו מבקשים להפוך את ההצעה הזאת לסדר להודעה של סיעות, כדי שנוכל לעמוד במסגרת זמנים נאותה ולהקדיש לנושא הזה שעה שלמה בישיבת הכנסת. לכן אנחנו מציעים לאפשר חמש דקות לכל סיעה להביע דעתה בנושא. בכל סיעה שהגישה הצעה לסדר בנושא הזה ידברו המציעים, ובסיעות האחרות ייבחרו הדוברים מטעמן. </w:t>
      </w:r>
    </w:p>
    <w:p w14:paraId="2596D293" w14:textId="77777777" w:rsidR="009E7E16" w:rsidRPr="009E7E16" w:rsidRDefault="009E7E16" w:rsidP="009E7E16">
      <w:pPr>
        <w:bidi/>
        <w:jc w:val="both"/>
        <w:rPr>
          <w:rFonts w:cs="David" w:hint="cs"/>
          <w:rtl/>
        </w:rPr>
      </w:pPr>
    </w:p>
    <w:p w14:paraId="26191511" w14:textId="77777777" w:rsidR="009E7E16" w:rsidRPr="009E7E16" w:rsidRDefault="009E7E16" w:rsidP="009E7E16">
      <w:pPr>
        <w:bidi/>
        <w:jc w:val="both"/>
        <w:rPr>
          <w:rFonts w:cs="David" w:hint="cs"/>
          <w:rtl/>
        </w:rPr>
      </w:pPr>
      <w:r w:rsidRPr="009E7E16">
        <w:rPr>
          <w:rFonts w:cs="David" w:hint="cs"/>
          <w:rtl/>
        </w:rPr>
        <w:tab/>
        <w:t>מי בעד ההצעה?</w:t>
      </w:r>
    </w:p>
    <w:p w14:paraId="2B49E17A" w14:textId="77777777" w:rsidR="009E7E16" w:rsidRPr="009E7E16" w:rsidRDefault="009E7E16" w:rsidP="009E7E16">
      <w:pPr>
        <w:bidi/>
        <w:jc w:val="both"/>
        <w:rPr>
          <w:rFonts w:cs="David" w:hint="cs"/>
          <w:rtl/>
        </w:rPr>
      </w:pPr>
    </w:p>
    <w:p w14:paraId="4C5BD6EB" w14:textId="77777777" w:rsidR="009E7E16" w:rsidRPr="009E7E16" w:rsidRDefault="009E7E16" w:rsidP="009E7E16">
      <w:pPr>
        <w:bidi/>
        <w:jc w:val="both"/>
        <w:rPr>
          <w:rFonts w:cs="David" w:hint="cs"/>
          <w:rtl/>
        </w:rPr>
      </w:pPr>
      <w:r w:rsidRPr="009E7E16">
        <w:rPr>
          <w:rFonts w:cs="David" w:hint="cs"/>
          <w:u w:val="single"/>
          <w:rtl/>
        </w:rPr>
        <w:t>הצבעה</w:t>
      </w:r>
    </w:p>
    <w:p w14:paraId="7A50C7CA" w14:textId="77777777" w:rsidR="009E7E16" w:rsidRPr="009E7E16" w:rsidRDefault="009E7E16" w:rsidP="009E7E16">
      <w:pPr>
        <w:bidi/>
        <w:jc w:val="both"/>
        <w:rPr>
          <w:rFonts w:cs="David" w:hint="cs"/>
          <w:rtl/>
        </w:rPr>
      </w:pPr>
    </w:p>
    <w:p w14:paraId="080D8919" w14:textId="77777777" w:rsidR="009E7E16" w:rsidRPr="009E7E16" w:rsidRDefault="009E7E16" w:rsidP="009E7E16">
      <w:pPr>
        <w:bidi/>
        <w:jc w:val="both"/>
        <w:rPr>
          <w:rFonts w:cs="David" w:hint="cs"/>
          <w:rtl/>
        </w:rPr>
      </w:pPr>
      <w:r w:rsidRPr="009E7E16">
        <w:rPr>
          <w:rFonts w:cs="David" w:hint="cs"/>
          <w:rtl/>
        </w:rPr>
        <w:t xml:space="preserve">בעד </w:t>
      </w:r>
      <w:r w:rsidRPr="009E7E16">
        <w:rPr>
          <w:rFonts w:cs="David"/>
          <w:rtl/>
        </w:rPr>
        <w:t>–</w:t>
      </w:r>
      <w:r w:rsidRPr="009E7E16">
        <w:rPr>
          <w:rFonts w:cs="David" w:hint="cs"/>
          <w:rtl/>
        </w:rPr>
        <w:t xml:space="preserve"> 2</w:t>
      </w:r>
    </w:p>
    <w:p w14:paraId="0A51292D" w14:textId="77777777" w:rsidR="009E7E16" w:rsidRPr="009E7E16" w:rsidRDefault="009E7E16" w:rsidP="009E7E16">
      <w:pPr>
        <w:bidi/>
        <w:jc w:val="both"/>
        <w:rPr>
          <w:rFonts w:cs="David" w:hint="cs"/>
          <w:rtl/>
        </w:rPr>
      </w:pPr>
    </w:p>
    <w:p w14:paraId="66A55373" w14:textId="77777777" w:rsidR="009E7E16" w:rsidRPr="009E7E16" w:rsidRDefault="009E7E16" w:rsidP="009E7E16">
      <w:pPr>
        <w:bidi/>
        <w:jc w:val="both"/>
        <w:rPr>
          <w:rFonts w:cs="David" w:hint="cs"/>
          <w:rtl/>
        </w:rPr>
      </w:pPr>
    </w:p>
    <w:p w14:paraId="6F7F5424" w14:textId="77777777" w:rsidR="009E7E16" w:rsidRPr="009E7E16" w:rsidRDefault="009E7E16" w:rsidP="009E7E16">
      <w:pPr>
        <w:bidi/>
        <w:jc w:val="both"/>
        <w:rPr>
          <w:rFonts w:cs="David" w:hint="cs"/>
          <w:rtl/>
        </w:rPr>
      </w:pPr>
      <w:r w:rsidRPr="009E7E16">
        <w:rPr>
          <w:rFonts w:cs="David" w:hint="cs"/>
          <w:rtl/>
        </w:rPr>
        <w:tab/>
        <w:t xml:space="preserve">ההצעה התקבלה. </w:t>
      </w:r>
    </w:p>
    <w:p w14:paraId="02CBE277" w14:textId="77777777" w:rsidR="009E7E16" w:rsidRPr="009E7E16" w:rsidRDefault="009E7E16" w:rsidP="009E7E16">
      <w:pPr>
        <w:bidi/>
        <w:jc w:val="both"/>
        <w:rPr>
          <w:rFonts w:cs="David" w:hint="cs"/>
          <w:rtl/>
        </w:rPr>
      </w:pPr>
    </w:p>
    <w:p w14:paraId="62BBAC98" w14:textId="77777777" w:rsidR="009E7E16" w:rsidRPr="009E7E16" w:rsidRDefault="009E7E16" w:rsidP="009E7E16">
      <w:pPr>
        <w:bidi/>
        <w:jc w:val="both"/>
        <w:rPr>
          <w:rFonts w:cs="David" w:hint="cs"/>
          <w:rtl/>
        </w:rPr>
      </w:pPr>
      <w:r w:rsidRPr="009E7E16">
        <w:rPr>
          <w:rFonts w:cs="David" w:hint="cs"/>
          <w:rtl/>
        </w:rPr>
        <w:tab/>
        <w:t xml:space="preserve">אני מודה לכולם, הישיבה נעולה. </w:t>
      </w:r>
    </w:p>
    <w:p w14:paraId="54D93A5B" w14:textId="77777777" w:rsidR="009E7E16" w:rsidRPr="009E7E16" w:rsidRDefault="009E7E16" w:rsidP="009E7E16">
      <w:pPr>
        <w:bidi/>
        <w:jc w:val="both"/>
        <w:rPr>
          <w:rFonts w:cs="David" w:hint="cs"/>
          <w:rtl/>
        </w:rPr>
      </w:pPr>
    </w:p>
    <w:p w14:paraId="2CA09E8F" w14:textId="77777777" w:rsidR="009E7E16" w:rsidRPr="009E7E16" w:rsidRDefault="009E7E16" w:rsidP="009E7E16">
      <w:pPr>
        <w:bidi/>
        <w:jc w:val="both"/>
        <w:rPr>
          <w:rFonts w:cs="David" w:hint="cs"/>
          <w:rtl/>
        </w:rPr>
      </w:pPr>
    </w:p>
    <w:p w14:paraId="28EFA433" w14:textId="77777777" w:rsidR="009E7E16" w:rsidRPr="009E7E16" w:rsidRDefault="009E7E16" w:rsidP="009E7E16">
      <w:pPr>
        <w:bidi/>
        <w:jc w:val="both"/>
        <w:rPr>
          <w:rFonts w:cs="David" w:hint="cs"/>
          <w:rtl/>
        </w:rPr>
      </w:pPr>
    </w:p>
    <w:p w14:paraId="0C7B009D" w14:textId="77777777" w:rsidR="009E7E16" w:rsidRPr="009E7E16" w:rsidRDefault="009E7E16" w:rsidP="009E7E16">
      <w:pPr>
        <w:bidi/>
        <w:jc w:val="both"/>
        <w:rPr>
          <w:rFonts w:cs="David" w:hint="cs"/>
          <w:rtl/>
        </w:rPr>
      </w:pPr>
    </w:p>
    <w:p w14:paraId="65D33078" w14:textId="77777777" w:rsidR="009E7E16" w:rsidRPr="009E7E16" w:rsidRDefault="009E7E16" w:rsidP="009E7E16">
      <w:pPr>
        <w:bidi/>
        <w:jc w:val="both"/>
        <w:rPr>
          <w:rFonts w:cs="David" w:hint="cs"/>
          <w:rtl/>
        </w:rPr>
      </w:pPr>
    </w:p>
    <w:p w14:paraId="71F75697" w14:textId="77777777" w:rsidR="009E7E16" w:rsidRPr="009E7E16" w:rsidRDefault="009E7E16" w:rsidP="009E7E16">
      <w:pPr>
        <w:bidi/>
        <w:jc w:val="both"/>
        <w:rPr>
          <w:rFonts w:cs="David" w:hint="cs"/>
          <w:rtl/>
        </w:rPr>
      </w:pPr>
    </w:p>
    <w:p w14:paraId="38C1C762" w14:textId="77777777" w:rsidR="009E7E16" w:rsidRPr="009E7E16" w:rsidRDefault="009E7E16" w:rsidP="009E7E16">
      <w:pPr>
        <w:bidi/>
        <w:jc w:val="both"/>
        <w:rPr>
          <w:rFonts w:cs="David" w:hint="cs"/>
          <w:b/>
          <w:bCs/>
          <w:rtl/>
        </w:rPr>
      </w:pPr>
      <w:r w:rsidRPr="009E7E16">
        <w:rPr>
          <w:rFonts w:cs="David" w:hint="cs"/>
          <w:b/>
          <w:bCs/>
          <w:rtl/>
        </w:rPr>
        <w:t>הישיבה ננעלה בשעה 15:35</w:t>
      </w:r>
    </w:p>
    <w:p w14:paraId="7D0ABD0F" w14:textId="77777777" w:rsidR="009E7E16" w:rsidRPr="009E7E16" w:rsidRDefault="009E7E16" w:rsidP="009E7E16">
      <w:pPr>
        <w:bidi/>
        <w:jc w:val="both"/>
        <w:rPr>
          <w:rFonts w:cs="David" w:hint="cs"/>
          <w:u w:val="single"/>
          <w:rtl/>
        </w:rPr>
      </w:pPr>
    </w:p>
    <w:p w14:paraId="2003ED13" w14:textId="77777777" w:rsidR="00552A80" w:rsidRPr="009E7E16" w:rsidRDefault="00552A80" w:rsidP="009E7E16">
      <w:pPr>
        <w:bidi/>
        <w:rPr>
          <w:rFonts w:cs="David" w:hint="cs"/>
          <w:rtl/>
        </w:rPr>
      </w:pPr>
    </w:p>
    <w:sectPr w:rsidR="00552A80" w:rsidRPr="009E7E16" w:rsidSect="009E7E1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15D4" w14:textId="77777777" w:rsidR="00000000" w:rsidRDefault="00C45A41">
      <w:r>
        <w:separator/>
      </w:r>
    </w:p>
  </w:endnote>
  <w:endnote w:type="continuationSeparator" w:id="0">
    <w:p w14:paraId="045706C0" w14:textId="77777777" w:rsidR="00000000" w:rsidRDefault="00C4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B8DC" w14:textId="77777777" w:rsidR="00000000" w:rsidRDefault="00C45A41">
      <w:r>
        <w:separator/>
      </w:r>
    </w:p>
  </w:footnote>
  <w:footnote w:type="continuationSeparator" w:id="0">
    <w:p w14:paraId="38CB8E9B" w14:textId="77777777" w:rsidR="00000000" w:rsidRDefault="00C45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5211" w14:textId="77777777" w:rsidR="009E7E16" w:rsidRDefault="009E7E1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F6A3005" w14:textId="77777777" w:rsidR="009E7E16" w:rsidRDefault="009E7E16">
    <w:pPr>
      <w:pStyle w:val="Header"/>
      <w:ind w:right="360"/>
      <w:jc w:val="both"/>
      <w:rPr>
        <w:rtl/>
      </w:rPr>
    </w:pPr>
  </w:p>
  <w:p w14:paraId="77C0DB1F" w14:textId="77777777" w:rsidR="009E7E16" w:rsidRDefault="009E7E16"/>
  <w:p w14:paraId="3CA33404" w14:textId="77777777" w:rsidR="009E7E16" w:rsidRDefault="009E7E16"/>
  <w:p w14:paraId="5C0F4BC0" w14:textId="77777777" w:rsidR="009E7E16" w:rsidRDefault="009E7E16"/>
  <w:p w14:paraId="51D9FDD5" w14:textId="77777777" w:rsidR="009E7E16" w:rsidRDefault="009E7E16"/>
  <w:p w14:paraId="32EBC299" w14:textId="77777777" w:rsidR="009E7E16" w:rsidRDefault="009E7E16"/>
  <w:p w14:paraId="199548D7" w14:textId="77777777" w:rsidR="009E7E16" w:rsidRDefault="009E7E16"/>
  <w:p w14:paraId="0F18311B" w14:textId="77777777" w:rsidR="009E7E16" w:rsidRDefault="009E7E16"/>
  <w:p w14:paraId="2E2099D9" w14:textId="77777777" w:rsidR="009E7E16" w:rsidRDefault="009E7E16"/>
  <w:p w14:paraId="33BAE6C9" w14:textId="77777777" w:rsidR="009E7E16" w:rsidRDefault="009E7E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B5BB" w14:textId="77777777" w:rsidR="009E7E16" w:rsidRDefault="009E7E1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6B07B16" w14:textId="77777777" w:rsidR="009E7E16" w:rsidRDefault="009E7E16">
    <w:pPr>
      <w:pStyle w:val="Header"/>
      <w:ind w:right="360"/>
      <w:jc w:val="both"/>
      <w:rPr>
        <w:rStyle w:val="PageNumber"/>
        <w:rtl/>
      </w:rPr>
    </w:pPr>
    <w:r>
      <w:rPr>
        <w:rtl/>
      </w:rPr>
      <w:t>ועדת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3226פרוטוקול_ישיבת_ועדה.doc"/>
    <w:docVar w:name="StartMode" w:val="3"/>
  </w:docVars>
  <w:rsids>
    <w:rsidRoot w:val="00FF01AC"/>
    <w:rsid w:val="00552A80"/>
    <w:rsid w:val="007025DB"/>
    <w:rsid w:val="00917AF2"/>
    <w:rsid w:val="00965806"/>
    <w:rsid w:val="009E7E16"/>
    <w:rsid w:val="00C45A41"/>
    <w:rsid w:val="00FF01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F00FBE"/>
  <w15:chartTrackingRefBased/>
  <w15:docId w15:val="{42AA66B6-A22E-4CBF-88E6-64119504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E7E1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E7E1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E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200</Words>
  <Characters>1146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