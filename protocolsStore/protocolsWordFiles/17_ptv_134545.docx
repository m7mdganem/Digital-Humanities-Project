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838F" w14:textId="77777777" w:rsidR="005F2BE1" w:rsidRPr="005F2BE1" w:rsidRDefault="005F2BE1" w:rsidP="005F2BE1">
      <w:pPr>
        <w:pStyle w:val="Heading5"/>
        <w:jc w:val="left"/>
        <w:rPr>
          <w:b/>
          <w:bCs/>
          <w:sz w:val="24"/>
          <w:rtl/>
        </w:rPr>
      </w:pPr>
      <w:r w:rsidRPr="005F2BE1">
        <w:rPr>
          <w:b/>
          <w:bCs/>
          <w:sz w:val="24"/>
          <w:rtl/>
        </w:rPr>
        <w:t xml:space="preserve">הכנסת </w:t>
      </w:r>
      <w:r w:rsidRPr="005F2BE1">
        <w:rPr>
          <w:rFonts w:hint="cs"/>
          <w:b/>
          <w:bCs/>
          <w:sz w:val="24"/>
          <w:rtl/>
        </w:rPr>
        <w:t>השבע-עשרה</w:t>
      </w:r>
      <w:r w:rsidRPr="005F2BE1">
        <w:rPr>
          <w:b/>
          <w:bCs/>
          <w:sz w:val="24"/>
          <w:rtl/>
        </w:rPr>
        <w:tab/>
      </w:r>
      <w:r w:rsidRPr="005F2BE1">
        <w:rPr>
          <w:b/>
          <w:bCs/>
          <w:sz w:val="24"/>
          <w:rtl/>
        </w:rPr>
        <w:tab/>
      </w:r>
      <w:r w:rsidRPr="005F2BE1">
        <w:rPr>
          <w:b/>
          <w:bCs/>
          <w:sz w:val="24"/>
          <w:rtl/>
        </w:rPr>
        <w:tab/>
      </w:r>
      <w:r w:rsidRPr="005F2BE1">
        <w:rPr>
          <w:b/>
          <w:bCs/>
          <w:sz w:val="24"/>
          <w:rtl/>
        </w:rPr>
        <w:tab/>
      </w:r>
      <w:r w:rsidRPr="005F2BE1">
        <w:rPr>
          <w:b/>
          <w:bCs/>
          <w:sz w:val="24"/>
          <w:rtl/>
        </w:rPr>
        <w:tab/>
      </w:r>
      <w:r w:rsidRPr="005F2BE1">
        <w:rPr>
          <w:b/>
          <w:bCs/>
          <w:sz w:val="24"/>
          <w:rtl/>
        </w:rPr>
        <w:tab/>
        <w:t>נוסח לא מתוקן</w:t>
      </w:r>
    </w:p>
    <w:p w14:paraId="1BAFEE87" w14:textId="77777777" w:rsidR="005F2BE1" w:rsidRPr="005F2BE1" w:rsidRDefault="005F2BE1" w:rsidP="005F2BE1">
      <w:pPr>
        <w:bidi/>
        <w:rPr>
          <w:rFonts w:cs="David" w:hint="cs"/>
          <w:b/>
          <w:bCs/>
          <w:rtl/>
        </w:rPr>
      </w:pPr>
      <w:r w:rsidRPr="005F2BE1">
        <w:rPr>
          <w:rFonts w:cs="David"/>
          <w:b/>
          <w:bCs/>
          <w:rtl/>
        </w:rPr>
        <w:t xml:space="preserve">מושב </w:t>
      </w:r>
      <w:r w:rsidRPr="005F2BE1">
        <w:rPr>
          <w:rFonts w:cs="David" w:hint="cs"/>
          <w:b/>
          <w:bCs/>
          <w:rtl/>
        </w:rPr>
        <w:t>שלישי</w:t>
      </w:r>
    </w:p>
    <w:p w14:paraId="475E61F9" w14:textId="77777777" w:rsidR="005F2BE1" w:rsidRPr="005F2BE1" w:rsidRDefault="005F2BE1" w:rsidP="005F2BE1">
      <w:pPr>
        <w:bidi/>
        <w:rPr>
          <w:rFonts w:cs="David"/>
          <w:b/>
          <w:bCs/>
          <w:rtl/>
        </w:rPr>
      </w:pPr>
    </w:p>
    <w:p w14:paraId="0AE15864" w14:textId="77777777" w:rsidR="005F2BE1" w:rsidRPr="005F2BE1" w:rsidRDefault="005F2BE1" w:rsidP="005F2BE1">
      <w:pPr>
        <w:bidi/>
        <w:rPr>
          <w:rFonts w:cs="David"/>
          <w:b/>
          <w:bCs/>
          <w:rtl/>
        </w:rPr>
      </w:pPr>
    </w:p>
    <w:p w14:paraId="02089A05" w14:textId="77777777" w:rsidR="005F2BE1" w:rsidRPr="005F2BE1" w:rsidRDefault="005F2BE1" w:rsidP="005F2BE1">
      <w:pPr>
        <w:bidi/>
        <w:jc w:val="center"/>
        <w:rPr>
          <w:rFonts w:cs="David" w:hint="cs"/>
          <w:b/>
          <w:bCs/>
          <w:rtl/>
        </w:rPr>
      </w:pPr>
      <w:r w:rsidRPr="005F2BE1">
        <w:rPr>
          <w:rFonts w:cs="David"/>
          <w:b/>
          <w:bCs/>
          <w:rtl/>
        </w:rPr>
        <w:t>פרוטוקול מס'</w:t>
      </w:r>
      <w:r w:rsidRPr="005F2BE1">
        <w:rPr>
          <w:rFonts w:cs="David" w:hint="cs"/>
          <w:b/>
          <w:bCs/>
          <w:rtl/>
        </w:rPr>
        <w:t xml:space="preserve"> 148</w:t>
      </w:r>
    </w:p>
    <w:p w14:paraId="1F09734E" w14:textId="77777777" w:rsidR="005F2BE1" w:rsidRPr="005F2BE1" w:rsidRDefault="005F2BE1" w:rsidP="005F2BE1">
      <w:pPr>
        <w:bidi/>
        <w:jc w:val="center"/>
        <w:rPr>
          <w:rFonts w:cs="David" w:hint="cs"/>
          <w:b/>
          <w:bCs/>
          <w:rtl/>
        </w:rPr>
      </w:pPr>
      <w:r w:rsidRPr="005F2BE1">
        <w:rPr>
          <w:rFonts w:cs="David" w:hint="cs"/>
          <w:b/>
          <w:bCs/>
          <w:rtl/>
        </w:rPr>
        <w:t>מישיבת ועדת הכנסת</w:t>
      </w:r>
    </w:p>
    <w:p w14:paraId="489947BC" w14:textId="77777777" w:rsidR="005F2BE1" w:rsidRPr="005F2BE1" w:rsidRDefault="005F2BE1" w:rsidP="005F2BE1">
      <w:pPr>
        <w:bidi/>
        <w:jc w:val="center"/>
        <w:rPr>
          <w:rFonts w:cs="David" w:hint="cs"/>
          <w:b/>
          <w:bCs/>
          <w:u w:val="single"/>
          <w:rtl/>
        </w:rPr>
      </w:pPr>
      <w:r w:rsidRPr="005F2BE1">
        <w:rPr>
          <w:rFonts w:cs="David" w:hint="cs"/>
          <w:b/>
          <w:bCs/>
          <w:u w:val="single"/>
          <w:rtl/>
        </w:rPr>
        <w:t>יום שני, כ"ו בתשרי תשס"ח, 8.10.2007, שעה 10:30</w:t>
      </w:r>
    </w:p>
    <w:p w14:paraId="3B61E451" w14:textId="77777777" w:rsidR="005F2BE1" w:rsidRPr="005F2BE1" w:rsidRDefault="005F2BE1" w:rsidP="005F2BE1">
      <w:pPr>
        <w:bidi/>
        <w:jc w:val="center"/>
        <w:rPr>
          <w:rFonts w:cs="David" w:hint="cs"/>
          <w:b/>
          <w:bCs/>
          <w:rtl/>
        </w:rPr>
      </w:pPr>
    </w:p>
    <w:p w14:paraId="3580DC48" w14:textId="77777777" w:rsidR="005F2BE1" w:rsidRPr="005F2BE1" w:rsidRDefault="005F2BE1" w:rsidP="005F2BE1">
      <w:pPr>
        <w:bidi/>
        <w:rPr>
          <w:rFonts w:cs="David"/>
          <w:b/>
          <w:bCs/>
          <w:rtl/>
        </w:rPr>
      </w:pPr>
    </w:p>
    <w:p w14:paraId="2B8F7C5E" w14:textId="77777777" w:rsidR="005F2BE1" w:rsidRPr="005F2BE1" w:rsidRDefault="005F2BE1" w:rsidP="005F2BE1">
      <w:pPr>
        <w:bidi/>
        <w:rPr>
          <w:rFonts w:cs="David"/>
          <w:b/>
          <w:bCs/>
          <w:rtl/>
        </w:rPr>
      </w:pPr>
    </w:p>
    <w:p w14:paraId="3AA2DD31" w14:textId="77777777" w:rsidR="005F2BE1" w:rsidRPr="005F2BE1" w:rsidRDefault="005F2BE1" w:rsidP="005F2BE1">
      <w:pPr>
        <w:tabs>
          <w:tab w:val="left" w:pos="1221"/>
        </w:tabs>
        <w:bidi/>
        <w:rPr>
          <w:rFonts w:cs="David" w:hint="cs"/>
          <w:b/>
          <w:bCs/>
          <w:u w:val="single"/>
          <w:rtl/>
        </w:rPr>
      </w:pPr>
    </w:p>
    <w:p w14:paraId="150C7FBD" w14:textId="77777777" w:rsidR="005F2BE1" w:rsidRPr="005F2BE1" w:rsidRDefault="005F2BE1" w:rsidP="005F2BE1">
      <w:pPr>
        <w:tabs>
          <w:tab w:val="left" w:pos="1221"/>
        </w:tabs>
        <w:bidi/>
        <w:rPr>
          <w:rFonts w:cs="David" w:hint="cs"/>
          <w:b/>
          <w:bCs/>
          <w:rtl/>
        </w:rPr>
      </w:pPr>
      <w:r w:rsidRPr="005F2BE1">
        <w:rPr>
          <w:rFonts w:cs="David"/>
          <w:b/>
          <w:bCs/>
          <w:u w:val="single"/>
          <w:rtl/>
        </w:rPr>
        <w:t>סדר היום</w:t>
      </w:r>
      <w:r w:rsidRPr="005F2BE1">
        <w:rPr>
          <w:rFonts w:cs="David"/>
          <w:rtl/>
        </w:rPr>
        <w:t>:</w:t>
      </w:r>
    </w:p>
    <w:p w14:paraId="1B8D2E75" w14:textId="77777777" w:rsidR="005F2BE1" w:rsidRPr="005F2BE1" w:rsidRDefault="005F2BE1" w:rsidP="005F2BE1">
      <w:pPr>
        <w:numPr>
          <w:ilvl w:val="0"/>
          <w:numId w:val="1"/>
        </w:numPr>
        <w:overflowPunct w:val="0"/>
        <w:autoSpaceDE w:val="0"/>
        <w:autoSpaceDN w:val="0"/>
        <w:bidi/>
        <w:adjustRightInd w:val="0"/>
        <w:jc w:val="both"/>
        <w:textAlignment w:val="baseline"/>
        <w:rPr>
          <w:rFonts w:cs="David" w:hint="cs"/>
        </w:rPr>
      </w:pPr>
      <w:r w:rsidRPr="005F2BE1">
        <w:rPr>
          <w:rFonts w:cs="David" w:hint="cs"/>
          <w:rtl/>
        </w:rPr>
        <w:t>קביעת מסגרת הדיון להודעת ראש הממשלה עם פתיחת מושב החורף, לפי סעיף 34א(ג) לתקנון הכנסת, על פעילות הממשלה בתקופה שחלפה מאז המושב הקודם ועל תוכניות הממשלה למושב הקרוב.</w:t>
      </w:r>
    </w:p>
    <w:p w14:paraId="123C0C35" w14:textId="77777777" w:rsidR="005F2BE1" w:rsidRPr="005F2BE1" w:rsidRDefault="005F2BE1" w:rsidP="005F2BE1">
      <w:pPr>
        <w:numPr>
          <w:ilvl w:val="0"/>
          <w:numId w:val="1"/>
        </w:numPr>
        <w:overflowPunct w:val="0"/>
        <w:autoSpaceDE w:val="0"/>
        <w:autoSpaceDN w:val="0"/>
        <w:bidi/>
        <w:adjustRightInd w:val="0"/>
        <w:jc w:val="both"/>
        <w:textAlignment w:val="baseline"/>
        <w:rPr>
          <w:rFonts w:cs="David" w:hint="cs"/>
          <w:rtl/>
        </w:rPr>
      </w:pPr>
      <w:r w:rsidRPr="005F2BE1">
        <w:rPr>
          <w:rFonts w:cs="David" w:hint="cs"/>
          <w:rtl/>
        </w:rPr>
        <w:t>קביעת מסגרת הדיון להצעות להביע אי-אמון בממשלה.</w:t>
      </w:r>
    </w:p>
    <w:p w14:paraId="24AD0E98" w14:textId="77777777" w:rsidR="005F2BE1" w:rsidRPr="005F2BE1" w:rsidRDefault="005F2BE1" w:rsidP="005F2BE1">
      <w:pPr>
        <w:bidi/>
        <w:rPr>
          <w:rFonts w:cs="David"/>
          <w:rtl/>
        </w:rPr>
      </w:pPr>
    </w:p>
    <w:p w14:paraId="1E159FAF" w14:textId="77777777" w:rsidR="005F2BE1" w:rsidRPr="005F2BE1" w:rsidRDefault="005F2BE1" w:rsidP="005F2BE1">
      <w:pPr>
        <w:bidi/>
        <w:rPr>
          <w:rFonts w:cs="David"/>
          <w:b/>
          <w:bCs/>
          <w:u w:val="single"/>
          <w:rtl/>
        </w:rPr>
      </w:pPr>
      <w:r w:rsidRPr="005F2BE1">
        <w:rPr>
          <w:rFonts w:cs="David"/>
          <w:b/>
          <w:bCs/>
          <w:u w:val="single"/>
          <w:rtl/>
        </w:rPr>
        <w:t>נכחו</w:t>
      </w:r>
      <w:r w:rsidRPr="005F2BE1">
        <w:rPr>
          <w:rFonts w:cs="David"/>
          <w:rtl/>
        </w:rPr>
        <w:t>:</w:t>
      </w:r>
    </w:p>
    <w:p w14:paraId="3E9BB479" w14:textId="77777777" w:rsidR="005F2BE1" w:rsidRPr="005F2BE1" w:rsidRDefault="005F2BE1" w:rsidP="005F2BE1">
      <w:pPr>
        <w:bidi/>
        <w:rPr>
          <w:rFonts w:cs="David"/>
          <w:rtl/>
        </w:rPr>
      </w:pPr>
    </w:p>
    <w:p w14:paraId="76674CC3" w14:textId="77777777" w:rsidR="005F2BE1" w:rsidRPr="005F2BE1" w:rsidRDefault="005F2BE1" w:rsidP="005F2BE1">
      <w:pPr>
        <w:tabs>
          <w:tab w:val="left" w:pos="1788"/>
        </w:tabs>
        <w:bidi/>
        <w:rPr>
          <w:rFonts w:cs="David"/>
          <w:rtl/>
        </w:rPr>
      </w:pPr>
      <w:r w:rsidRPr="005F2BE1">
        <w:rPr>
          <w:rFonts w:cs="David"/>
          <w:b/>
          <w:bCs/>
          <w:u w:val="single"/>
          <w:rtl/>
        </w:rPr>
        <w:t>חברי הוועדה</w:t>
      </w:r>
      <w:r w:rsidRPr="005F2BE1">
        <w:rPr>
          <w:rFonts w:cs="David"/>
          <w:rtl/>
        </w:rPr>
        <w:t>:</w:t>
      </w:r>
    </w:p>
    <w:p w14:paraId="73F8C7A1" w14:textId="77777777" w:rsidR="005F2BE1" w:rsidRPr="005F2BE1" w:rsidRDefault="005F2BE1" w:rsidP="005F2BE1">
      <w:pPr>
        <w:bidi/>
        <w:rPr>
          <w:rFonts w:cs="David" w:hint="cs"/>
          <w:rtl/>
        </w:rPr>
      </w:pPr>
      <w:r w:rsidRPr="005F2BE1">
        <w:rPr>
          <w:rFonts w:cs="David" w:hint="cs"/>
          <w:rtl/>
        </w:rPr>
        <w:t xml:space="preserve">יעקב </w:t>
      </w:r>
      <w:proofErr w:type="spellStart"/>
      <w:r w:rsidRPr="005F2BE1">
        <w:rPr>
          <w:rFonts w:cs="David" w:hint="cs"/>
          <w:rtl/>
        </w:rPr>
        <w:t>מרגי</w:t>
      </w:r>
      <w:proofErr w:type="spellEnd"/>
      <w:r w:rsidRPr="005F2BE1">
        <w:rPr>
          <w:rFonts w:cs="David" w:hint="cs"/>
          <w:rtl/>
        </w:rPr>
        <w:t xml:space="preserve"> </w:t>
      </w:r>
      <w:r w:rsidRPr="005F2BE1">
        <w:rPr>
          <w:rFonts w:cs="David"/>
          <w:rtl/>
        </w:rPr>
        <w:t>–</w:t>
      </w:r>
      <w:r w:rsidRPr="005F2BE1">
        <w:rPr>
          <w:rFonts w:cs="David" w:hint="cs"/>
          <w:rtl/>
        </w:rPr>
        <w:t xml:space="preserve"> היו"ר הזמני של ועדת הכנסת</w:t>
      </w:r>
    </w:p>
    <w:p w14:paraId="2A0F4FD2" w14:textId="77777777" w:rsidR="005F2BE1" w:rsidRPr="005F2BE1" w:rsidRDefault="005F2BE1" w:rsidP="005F2BE1">
      <w:pPr>
        <w:bidi/>
        <w:rPr>
          <w:rFonts w:cs="David" w:hint="cs"/>
          <w:rtl/>
        </w:rPr>
      </w:pPr>
      <w:proofErr w:type="spellStart"/>
      <w:r w:rsidRPr="005F2BE1">
        <w:rPr>
          <w:rFonts w:cs="David" w:hint="cs"/>
          <w:rtl/>
        </w:rPr>
        <w:t>מוחמד</w:t>
      </w:r>
      <w:proofErr w:type="spellEnd"/>
      <w:r w:rsidRPr="005F2BE1">
        <w:rPr>
          <w:rFonts w:cs="David" w:hint="cs"/>
          <w:rtl/>
        </w:rPr>
        <w:t xml:space="preserve"> ברכה</w:t>
      </w:r>
    </w:p>
    <w:p w14:paraId="2875E729" w14:textId="77777777" w:rsidR="005F2BE1" w:rsidRPr="005F2BE1" w:rsidRDefault="005F2BE1" w:rsidP="005F2BE1">
      <w:pPr>
        <w:bidi/>
        <w:rPr>
          <w:rFonts w:cs="David" w:hint="cs"/>
          <w:rtl/>
        </w:rPr>
      </w:pPr>
      <w:r w:rsidRPr="005F2BE1">
        <w:rPr>
          <w:rFonts w:cs="David" w:hint="cs"/>
          <w:rtl/>
        </w:rPr>
        <w:t>יצחק גלנטי</w:t>
      </w:r>
    </w:p>
    <w:p w14:paraId="4E31C864" w14:textId="77777777" w:rsidR="005F2BE1" w:rsidRPr="005F2BE1" w:rsidRDefault="005F2BE1" w:rsidP="005F2BE1">
      <w:pPr>
        <w:bidi/>
        <w:rPr>
          <w:rFonts w:cs="David" w:hint="cs"/>
          <w:rtl/>
        </w:rPr>
      </w:pPr>
      <w:r w:rsidRPr="005F2BE1">
        <w:rPr>
          <w:rFonts w:cs="David" w:hint="cs"/>
          <w:rtl/>
        </w:rPr>
        <w:t>נסים זאב</w:t>
      </w:r>
    </w:p>
    <w:p w14:paraId="66E17C84" w14:textId="77777777" w:rsidR="005F2BE1" w:rsidRPr="005F2BE1" w:rsidRDefault="005F2BE1" w:rsidP="005F2BE1">
      <w:pPr>
        <w:bidi/>
        <w:rPr>
          <w:rFonts w:cs="David" w:hint="cs"/>
          <w:rtl/>
        </w:rPr>
      </w:pPr>
      <w:r w:rsidRPr="005F2BE1">
        <w:rPr>
          <w:rFonts w:cs="David" w:hint="cs"/>
          <w:rtl/>
        </w:rPr>
        <w:t>יואל חסון</w:t>
      </w:r>
    </w:p>
    <w:p w14:paraId="7372CC23" w14:textId="77777777" w:rsidR="005F2BE1" w:rsidRPr="005F2BE1" w:rsidRDefault="005F2BE1" w:rsidP="005F2BE1">
      <w:pPr>
        <w:bidi/>
        <w:rPr>
          <w:rFonts w:cs="David" w:hint="cs"/>
          <w:rtl/>
        </w:rPr>
      </w:pPr>
      <w:r w:rsidRPr="005F2BE1">
        <w:rPr>
          <w:rFonts w:cs="David" w:hint="cs"/>
          <w:rtl/>
        </w:rPr>
        <w:t xml:space="preserve">יורם </w:t>
      </w:r>
      <w:proofErr w:type="spellStart"/>
      <w:r w:rsidRPr="005F2BE1">
        <w:rPr>
          <w:rFonts w:cs="David" w:hint="cs"/>
          <w:rtl/>
        </w:rPr>
        <w:t>מרציאנו</w:t>
      </w:r>
      <w:proofErr w:type="spellEnd"/>
    </w:p>
    <w:p w14:paraId="160E420B" w14:textId="77777777" w:rsidR="005F2BE1" w:rsidRPr="005F2BE1" w:rsidRDefault="005F2BE1" w:rsidP="005F2BE1">
      <w:pPr>
        <w:bidi/>
        <w:rPr>
          <w:rFonts w:cs="David" w:hint="cs"/>
          <w:rtl/>
        </w:rPr>
      </w:pPr>
      <w:r w:rsidRPr="005F2BE1">
        <w:rPr>
          <w:rFonts w:cs="David" w:hint="cs"/>
          <w:rtl/>
        </w:rPr>
        <w:t>גדעון סער</w:t>
      </w:r>
    </w:p>
    <w:p w14:paraId="3C08660E" w14:textId="77777777" w:rsidR="005F2BE1" w:rsidRPr="005F2BE1" w:rsidRDefault="005F2BE1" w:rsidP="005F2BE1">
      <w:pPr>
        <w:bidi/>
        <w:rPr>
          <w:rFonts w:cs="David" w:hint="cs"/>
          <w:rtl/>
        </w:rPr>
      </w:pPr>
      <w:r w:rsidRPr="005F2BE1">
        <w:rPr>
          <w:rFonts w:cs="David" w:hint="cs"/>
          <w:rtl/>
        </w:rPr>
        <w:t>מאיר פרוש</w:t>
      </w:r>
    </w:p>
    <w:p w14:paraId="293FFA8F" w14:textId="77777777" w:rsidR="005F2BE1" w:rsidRPr="005F2BE1" w:rsidRDefault="005F2BE1" w:rsidP="005F2BE1">
      <w:pPr>
        <w:bidi/>
        <w:rPr>
          <w:rFonts w:cs="David" w:hint="cs"/>
          <w:rtl/>
        </w:rPr>
      </w:pPr>
      <w:r w:rsidRPr="005F2BE1">
        <w:rPr>
          <w:rFonts w:cs="David" w:hint="cs"/>
          <w:rtl/>
        </w:rPr>
        <w:t xml:space="preserve">משה </w:t>
      </w:r>
      <w:proofErr w:type="spellStart"/>
      <w:r w:rsidRPr="005F2BE1">
        <w:rPr>
          <w:rFonts w:cs="David" w:hint="cs"/>
          <w:rtl/>
        </w:rPr>
        <w:t>שרוני</w:t>
      </w:r>
      <w:proofErr w:type="spellEnd"/>
    </w:p>
    <w:p w14:paraId="167C00C4" w14:textId="77777777" w:rsidR="005F2BE1" w:rsidRPr="005F2BE1" w:rsidRDefault="005F2BE1" w:rsidP="005F2BE1">
      <w:pPr>
        <w:bidi/>
        <w:rPr>
          <w:rFonts w:cs="David" w:hint="cs"/>
          <w:rtl/>
        </w:rPr>
      </w:pPr>
    </w:p>
    <w:p w14:paraId="2E361740" w14:textId="77777777" w:rsidR="005F2BE1" w:rsidRPr="005F2BE1" w:rsidRDefault="005F2BE1" w:rsidP="005F2BE1">
      <w:pPr>
        <w:bidi/>
        <w:rPr>
          <w:rFonts w:cs="David"/>
          <w:rtl/>
        </w:rPr>
      </w:pPr>
    </w:p>
    <w:p w14:paraId="6C26C6FE" w14:textId="77777777" w:rsidR="005F2BE1" w:rsidRPr="005F2BE1" w:rsidRDefault="005F2BE1" w:rsidP="005F2BE1">
      <w:pPr>
        <w:tabs>
          <w:tab w:val="left" w:pos="1788"/>
          <w:tab w:val="left" w:pos="3631"/>
        </w:tabs>
        <w:bidi/>
        <w:rPr>
          <w:rFonts w:cs="David" w:hint="cs"/>
          <w:rtl/>
        </w:rPr>
      </w:pPr>
      <w:r w:rsidRPr="005F2BE1">
        <w:rPr>
          <w:rFonts w:cs="David"/>
          <w:b/>
          <w:bCs/>
          <w:u w:val="single"/>
          <w:rtl/>
        </w:rPr>
        <w:t>מוזמנים</w:t>
      </w:r>
      <w:r w:rsidRPr="005F2BE1">
        <w:rPr>
          <w:rFonts w:cs="David"/>
          <w:rtl/>
        </w:rPr>
        <w:t>:</w:t>
      </w:r>
    </w:p>
    <w:p w14:paraId="26ACE8D3" w14:textId="77777777" w:rsidR="005F2BE1" w:rsidRPr="005F2BE1" w:rsidRDefault="005F2BE1" w:rsidP="005F2BE1">
      <w:pPr>
        <w:bidi/>
        <w:rPr>
          <w:rFonts w:cs="David" w:hint="cs"/>
          <w:rtl/>
        </w:rPr>
      </w:pPr>
      <w:r w:rsidRPr="005F2BE1">
        <w:rPr>
          <w:rFonts w:cs="David" w:hint="cs"/>
          <w:rtl/>
        </w:rPr>
        <w:t xml:space="preserve">חה"כ אלי </w:t>
      </w:r>
      <w:proofErr w:type="spellStart"/>
      <w:r w:rsidRPr="005F2BE1">
        <w:rPr>
          <w:rFonts w:cs="David" w:hint="cs"/>
          <w:rtl/>
        </w:rPr>
        <w:t>אפללו</w:t>
      </w:r>
      <w:proofErr w:type="spellEnd"/>
    </w:p>
    <w:p w14:paraId="526CA584" w14:textId="77777777" w:rsidR="005F2BE1" w:rsidRPr="005F2BE1" w:rsidRDefault="005F2BE1" w:rsidP="005F2BE1">
      <w:pPr>
        <w:bidi/>
        <w:rPr>
          <w:rFonts w:cs="David"/>
          <w:rtl/>
        </w:rPr>
      </w:pPr>
    </w:p>
    <w:p w14:paraId="2D16A201" w14:textId="77777777" w:rsidR="005F2BE1" w:rsidRPr="005F2BE1" w:rsidRDefault="005F2BE1" w:rsidP="005F2BE1">
      <w:pPr>
        <w:bidi/>
        <w:rPr>
          <w:rFonts w:cs="David" w:hint="cs"/>
          <w:rtl/>
        </w:rPr>
      </w:pPr>
    </w:p>
    <w:p w14:paraId="5851CD2A" w14:textId="77777777" w:rsidR="005F2BE1" w:rsidRPr="005F2BE1" w:rsidRDefault="005F2BE1" w:rsidP="005F2BE1">
      <w:pPr>
        <w:bidi/>
        <w:rPr>
          <w:rFonts w:cs="David" w:hint="cs"/>
          <w:rtl/>
        </w:rPr>
      </w:pPr>
    </w:p>
    <w:p w14:paraId="5538A510" w14:textId="77777777" w:rsidR="005F2BE1" w:rsidRPr="005F2BE1" w:rsidRDefault="005F2BE1" w:rsidP="005F2BE1">
      <w:pPr>
        <w:bidi/>
        <w:rPr>
          <w:rFonts w:cs="David" w:hint="cs"/>
          <w:rtl/>
        </w:rPr>
      </w:pPr>
      <w:r w:rsidRPr="005F2BE1">
        <w:rPr>
          <w:rFonts w:cs="David" w:hint="cs"/>
          <w:b/>
          <w:bCs/>
          <w:u w:val="single"/>
          <w:rtl/>
        </w:rPr>
        <w:t>מזכיר הכנסת:</w:t>
      </w:r>
      <w:r w:rsidRPr="005F2BE1">
        <w:rPr>
          <w:rFonts w:cs="David" w:hint="cs"/>
          <w:rtl/>
        </w:rPr>
        <w:tab/>
      </w:r>
      <w:r w:rsidRPr="005F2BE1">
        <w:rPr>
          <w:rFonts w:cs="David" w:hint="cs"/>
          <w:rtl/>
        </w:rPr>
        <w:tab/>
        <w:t>איל ינון</w:t>
      </w:r>
    </w:p>
    <w:p w14:paraId="79214AB9" w14:textId="77777777" w:rsidR="005F2BE1" w:rsidRPr="005F2BE1" w:rsidRDefault="005F2BE1" w:rsidP="005F2BE1">
      <w:pPr>
        <w:bidi/>
        <w:rPr>
          <w:rFonts w:cs="David" w:hint="cs"/>
          <w:b/>
          <w:bCs/>
          <w:u w:val="single"/>
          <w:rtl/>
        </w:rPr>
      </w:pPr>
    </w:p>
    <w:p w14:paraId="0D3C9B56" w14:textId="77777777" w:rsidR="005F2BE1" w:rsidRPr="005F2BE1" w:rsidRDefault="005F2BE1" w:rsidP="005F2BE1">
      <w:pPr>
        <w:bidi/>
        <w:rPr>
          <w:rFonts w:cs="David" w:hint="cs"/>
          <w:rtl/>
        </w:rPr>
      </w:pPr>
      <w:r w:rsidRPr="005F2BE1">
        <w:rPr>
          <w:rFonts w:cs="David" w:hint="cs"/>
          <w:b/>
          <w:bCs/>
          <w:u w:val="single"/>
          <w:rtl/>
        </w:rPr>
        <w:t>סגנית מזכיר הכנסת:</w:t>
      </w:r>
      <w:r w:rsidRPr="005F2BE1">
        <w:rPr>
          <w:rFonts w:cs="David" w:hint="cs"/>
          <w:rtl/>
        </w:rPr>
        <w:tab/>
        <w:t xml:space="preserve">ירדנה </w:t>
      </w:r>
      <w:proofErr w:type="spellStart"/>
      <w:r w:rsidRPr="005F2BE1">
        <w:rPr>
          <w:rFonts w:cs="David" w:hint="cs"/>
          <w:rtl/>
        </w:rPr>
        <w:t>מלר</w:t>
      </w:r>
      <w:proofErr w:type="spellEnd"/>
      <w:r w:rsidRPr="005F2BE1">
        <w:rPr>
          <w:rFonts w:cs="David" w:hint="cs"/>
          <w:rtl/>
        </w:rPr>
        <w:t>-הורוביץ</w:t>
      </w:r>
    </w:p>
    <w:p w14:paraId="691FFD18" w14:textId="77777777" w:rsidR="005F2BE1" w:rsidRPr="005F2BE1" w:rsidRDefault="005F2BE1" w:rsidP="005F2BE1">
      <w:pPr>
        <w:bidi/>
        <w:rPr>
          <w:rFonts w:cs="David" w:hint="cs"/>
          <w:b/>
          <w:bCs/>
          <w:u w:val="single"/>
          <w:rtl/>
        </w:rPr>
      </w:pPr>
    </w:p>
    <w:p w14:paraId="0B3D6D2B" w14:textId="77777777" w:rsidR="005F2BE1" w:rsidRPr="005F2BE1" w:rsidRDefault="005F2BE1" w:rsidP="005F2BE1">
      <w:pPr>
        <w:bidi/>
        <w:rPr>
          <w:rFonts w:cs="David" w:hint="cs"/>
          <w:rtl/>
        </w:rPr>
      </w:pPr>
      <w:r w:rsidRPr="005F2BE1">
        <w:rPr>
          <w:rFonts w:cs="David" w:hint="cs"/>
          <w:b/>
          <w:bCs/>
          <w:u w:val="single"/>
          <w:rtl/>
        </w:rPr>
        <w:t>סגן מזכיר הכנסת:</w:t>
      </w:r>
      <w:r w:rsidRPr="005F2BE1">
        <w:rPr>
          <w:rFonts w:cs="David" w:hint="cs"/>
          <w:rtl/>
        </w:rPr>
        <w:tab/>
      </w:r>
      <w:r w:rsidRPr="005F2BE1">
        <w:rPr>
          <w:rFonts w:cs="David" w:hint="cs"/>
          <w:rtl/>
        </w:rPr>
        <w:tab/>
      </w:r>
      <w:proofErr w:type="spellStart"/>
      <w:r w:rsidRPr="005F2BE1">
        <w:rPr>
          <w:rFonts w:cs="David" w:hint="cs"/>
          <w:rtl/>
        </w:rPr>
        <w:t>נאזם</w:t>
      </w:r>
      <w:proofErr w:type="spellEnd"/>
      <w:r w:rsidRPr="005F2BE1">
        <w:rPr>
          <w:rFonts w:cs="David" w:hint="cs"/>
          <w:rtl/>
        </w:rPr>
        <w:t xml:space="preserve"> בדר</w:t>
      </w:r>
    </w:p>
    <w:p w14:paraId="4E91D03B" w14:textId="77777777" w:rsidR="005F2BE1" w:rsidRPr="005F2BE1" w:rsidRDefault="005F2BE1" w:rsidP="005F2BE1">
      <w:pPr>
        <w:tabs>
          <w:tab w:val="left" w:pos="1930"/>
        </w:tabs>
        <w:bidi/>
        <w:rPr>
          <w:rFonts w:cs="David" w:hint="cs"/>
          <w:b/>
          <w:bCs/>
          <w:u w:val="single"/>
          <w:rtl/>
        </w:rPr>
      </w:pPr>
    </w:p>
    <w:p w14:paraId="4AEE3775" w14:textId="77777777" w:rsidR="005F2BE1" w:rsidRPr="005F2BE1" w:rsidRDefault="005F2BE1" w:rsidP="005F2BE1">
      <w:pPr>
        <w:tabs>
          <w:tab w:val="left" w:pos="1930"/>
        </w:tabs>
        <w:bidi/>
        <w:rPr>
          <w:rFonts w:cs="David" w:hint="cs"/>
          <w:rtl/>
        </w:rPr>
      </w:pPr>
      <w:r w:rsidRPr="005F2BE1">
        <w:rPr>
          <w:rFonts w:cs="David"/>
          <w:b/>
          <w:bCs/>
          <w:u w:val="single"/>
          <w:rtl/>
        </w:rPr>
        <w:t>יוע</w:t>
      </w:r>
      <w:r w:rsidRPr="005F2BE1">
        <w:rPr>
          <w:rFonts w:cs="David" w:hint="cs"/>
          <w:b/>
          <w:bCs/>
          <w:u w:val="single"/>
          <w:rtl/>
        </w:rPr>
        <w:t>צת</w:t>
      </w:r>
      <w:r w:rsidRPr="005F2BE1">
        <w:rPr>
          <w:rFonts w:cs="David"/>
          <w:b/>
          <w:bCs/>
          <w:u w:val="single"/>
          <w:rtl/>
        </w:rPr>
        <w:t xml:space="preserve"> משפטי</w:t>
      </w:r>
      <w:r w:rsidRPr="005F2BE1">
        <w:rPr>
          <w:rFonts w:cs="David" w:hint="cs"/>
          <w:b/>
          <w:bCs/>
          <w:u w:val="single"/>
          <w:rtl/>
        </w:rPr>
        <w:t>ת</w:t>
      </w:r>
      <w:r w:rsidRPr="005F2BE1">
        <w:rPr>
          <w:rFonts w:cs="David"/>
          <w:rtl/>
        </w:rPr>
        <w:t>:</w:t>
      </w:r>
      <w:r w:rsidRPr="005F2BE1">
        <w:rPr>
          <w:rFonts w:cs="David" w:hint="cs"/>
          <w:rtl/>
        </w:rPr>
        <w:tab/>
      </w:r>
      <w:r w:rsidRPr="005F2BE1">
        <w:rPr>
          <w:rFonts w:cs="David" w:hint="cs"/>
          <w:rtl/>
        </w:rPr>
        <w:tab/>
        <w:t xml:space="preserve">ארבל </w:t>
      </w:r>
      <w:proofErr w:type="spellStart"/>
      <w:r w:rsidRPr="005F2BE1">
        <w:rPr>
          <w:rFonts w:cs="David" w:hint="cs"/>
          <w:rtl/>
        </w:rPr>
        <w:t>אסטרחן</w:t>
      </w:r>
      <w:proofErr w:type="spellEnd"/>
    </w:p>
    <w:p w14:paraId="2FD25D0B" w14:textId="77777777" w:rsidR="005F2BE1" w:rsidRPr="005F2BE1" w:rsidRDefault="005F2BE1" w:rsidP="005F2BE1">
      <w:pPr>
        <w:bidi/>
        <w:rPr>
          <w:rFonts w:cs="David"/>
          <w:rtl/>
        </w:rPr>
      </w:pPr>
    </w:p>
    <w:p w14:paraId="34484B29" w14:textId="77777777" w:rsidR="005F2BE1" w:rsidRPr="005F2BE1" w:rsidRDefault="005F2BE1" w:rsidP="005F2BE1">
      <w:pPr>
        <w:tabs>
          <w:tab w:val="left" w:pos="1930"/>
        </w:tabs>
        <w:bidi/>
        <w:rPr>
          <w:rFonts w:cs="David" w:hint="cs"/>
          <w:b/>
          <w:bCs/>
          <w:rtl/>
        </w:rPr>
      </w:pPr>
      <w:r w:rsidRPr="005F2BE1">
        <w:rPr>
          <w:rFonts w:cs="David"/>
          <w:b/>
          <w:bCs/>
          <w:u w:val="single"/>
          <w:rtl/>
        </w:rPr>
        <w:t>מנהלת הוועדה</w:t>
      </w:r>
      <w:r w:rsidRPr="005F2BE1">
        <w:rPr>
          <w:rFonts w:cs="David"/>
          <w:rtl/>
        </w:rPr>
        <w:t>:</w:t>
      </w:r>
      <w:r w:rsidRPr="005F2BE1">
        <w:rPr>
          <w:rFonts w:cs="David" w:hint="cs"/>
          <w:rtl/>
        </w:rPr>
        <w:tab/>
      </w:r>
      <w:r w:rsidRPr="005F2BE1">
        <w:rPr>
          <w:rFonts w:cs="David" w:hint="cs"/>
          <w:rtl/>
        </w:rPr>
        <w:tab/>
        <w:t>אתי בן-יוסף</w:t>
      </w:r>
    </w:p>
    <w:p w14:paraId="54782767" w14:textId="77777777" w:rsidR="005F2BE1" w:rsidRPr="005F2BE1" w:rsidRDefault="005F2BE1" w:rsidP="005F2BE1">
      <w:pPr>
        <w:bidi/>
        <w:rPr>
          <w:rFonts w:cs="David"/>
          <w:rtl/>
        </w:rPr>
      </w:pPr>
    </w:p>
    <w:p w14:paraId="208C8D83" w14:textId="77777777" w:rsidR="005F2BE1" w:rsidRPr="005F2BE1" w:rsidRDefault="005F2BE1" w:rsidP="005F2BE1">
      <w:pPr>
        <w:tabs>
          <w:tab w:val="left" w:pos="1930"/>
        </w:tabs>
        <w:bidi/>
        <w:rPr>
          <w:rFonts w:cs="David" w:hint="cs"/>
          <w:rtl/>
        </w:rPr>
      </w:pPr>
      <w:r w:rsidRPr="005F2BE1">
        <w:rPr>
          <w:rFonts w:cs="David" w:hint="cs"/>
          <w:b/>
          <w:bCs/>
          <w:u w:val="single"/>
          <w:rtl/>
        </w:rPr>
        <w:t>קצרנית פרלמנטרית</w:t>
      </w:r>
      <w:r w:rsidRPr="005F2BE1">
        <w:rPr>
          <w:rFonts w:cs="David"/>
          <w:rtl/>
        </w:rPr>
        <w:t>:</w:t>
      </w:r>
      <w:r w:rsidRPr="005F2BE1">
        <w:rPr>
          <w:rFonts w:cs="David" w:hint="cs"/>
          <w:rtl/>
        </w:rPr>
        <w:tab/>
      </w:r>
      <w:r w:rsidRPr="005F2BE1">
        <w:rPr>
          <w:rFonts w:cs="David" w:hint="cs"/>
          <w:rtl/>
        </w:rPr>
        <w:tab/>
        <w:t>טלי רם</w:t>
      </w:r>
    </w:p>
    <w:p w14:paraId="4B1D8E11" w14:textId="77777777" w:rsidR="005F2BE1" w:rsidRPr="005F2BE1" w:rsidRDefault="005F2BE1" w:rsidP="005F2BE1">
      <w:pPr>
        <w:bidi/>
        <w:rPr>
          <w:rFonts w:cs="David" w:hint="cs"/>
          <w:b/>
          <w:bCs/>
          <w:rtl/>
        </w:rPr>
      </w:pPr>
    </w:p>
    <w:p w14:paraId="47DFF3D9" w14:textId="77777777" w:rsidR="005F2BE1" w:rsidRPr="005F2BE1" w:rsidRDefault="005F2BE1" w:rsidP="005F2BE1">
      <w:pPr>
        <w:pStyle w:val="Heading5"/>
        <w:jc w:val="left"/>
        <w:rPr>
          <w:rFonts w:hint="cs"/>
          <w:sz w:val="24"/>
          <w:rtl/>
        </w:rPr>
      </w:pPr>
    </w:p>
    <w:p w14:paraId="759AA538" w14:textId="77777777" w:rsidR="005F2BE1" w:rsidRPr="005F2BE1" w:rsidRDefault="005F2BE1" w:rsidP="005F2BE1">
      <w:pPr>
        <w:pStyle w:val="Heading5"/>
        <w:jc w:val="left"/>
        <w:rPr>
          <w:sz w:val="24"/>
          <w:rtl/>
        </w:rPr>
      </w:pPr>
      <w:r w:rsidRPr="005F2BE1">
        <w:rPr>
          <w:sz w:val="24"/>
          <w:rtl/>
        </w:rPr>
        <w:t xml:space="preserve"> </w:t>
      </w:r>
    </w:p>
    <w:p w14:paraId="48C149EF" w14:textId="77777777" w:rsidR="005F2BE1" w:rsidRPr="005F2BE1" w:rsidRDefault="005F2BE1" w:rsidP="005F2BE1">
      <w:pPr>
        <w:bidi/>
        <w:rPr>
          <w:rFonts w:cs="David" w:hint="cs"/>
          <w:rtl/>
        </w:rPr>
      </w:pPr>
    </w:p>
    <w:p w14:paraId="3A3E2194" w14:textId="77777777" w:rsidR="005F2BE1" w:rsidRPr="005F2BE1" w:rsidRDefault="005F2BE1" w:rsidP="005F2BE1">
      <w:pPr>
        <w:numPr>
          <w:ilvl w:val="0"/>
          <w:numId w:val="2"/>
        </w:numPr>
        <w:overflowPunct w:val="0"/>
        <w:autoSpaceDE w:val="0"/>
        <w:autoSpaceDN w:val="0"/>
        <w:bidi/>
        <w:adjustRightInd w:val="0"/>
        <w:jc w:val="center"/>
        <w:textAlignment w:val="baseline"/>
        <w:rPr>
          <w:rFonts w:cs="David" w:hint="cs"/>
          <w:b/>
          <w:bCs/>
          <w:u w:val="single"/>
        </w:rPr>
      </w:pPr>
      <w:r w:rsidRPr="005F2BE1">
        <w:rPr>
          <w:rFonts w:cs="David"/>
          <w:rtl/>
        </w:rPr>
        <w:br w:type="page"/>
      </w:r>
      <w:r w:rsidRPr="005F2BE1">
        <w:rPr>
          <w:rFonts w:cs="David" w:hint="cs"/>
          <w:b/>
          <w:bCs/>
          <w:u w:val="single"/>
          <w:rtl/>
        </w:rPr>
        <w:lastRenderedPageBreak/>
        <w:t>קביעת מסגרת הדיון להודעת ראש הממשלה עם פתיחת מושב החורף, לפי סעיף 34א(ג) לתקנון הכנסת, על פעילות הממשלה בתקופה שחלפה מאז המושב הקודם ועל תוכניות הממשלה למושב הקרוב</w:t>
      </w:r>
    </w:p>
    <w:p w14:paraId="7C9AF6BD" w14:textId="77777777" w:rsidR="005F2BE1" w:rsidRPr="005F2BE1" w:rsidRDefault="005F2BE1" w:rsidP="005F2BE1">
      <w:pPr>
        <w:numPr>
          <w:ilvl w:val="0"/>
          <w:numId w:val="2"/>
        </w:numPr>
        <w:overflowPunct w:val="0"/>
        <w:autoSpaceDE w:val="0"/>
        <w:autoSpaceDN w:val="0"/>
        <w:bidi/>
        <w:adjustRightInd w:val="0"/>
        <w:jc w:val="center"/>
        <w:textAlignment w:val="baseline"/>
        <w:rPr>
          <w:rFonts w:cs="David" w:hint="cs"/>
          <w:b/>
          <w:bCs/>
          <w:u w:val="single"/>
          <w:rtl/>
        </w:rPr>
      </w:pPr>
      <w:r w:rsidRPr="005F2BE1">
        <w:rPr>
          <w:rFonts w:cs="David" w:hint="cs"/>
          <w:b/>
          <w:bCs/>
          <w:u w:val="single"/>
          <w:rtl/>
        </w:rPr>
        <w:t>קביעת מסגרת הדיון להצעות להביע אי-אמון בממשלה</w:t>
      </w:r>
    </w:p>
    <w:p w14:paraId="5FF8B7E7" w14:textId="77777777" w:rsidR="005F2BE1" w:rsidRPr="005F2BE1" w:rsidRDefault="005F2BE1" w:rsidP="005F2BE1">
      <w:pPr>
        <w:bidi/>
        <w:rPr>
          <w:rFonts w:cs="David" w:hint="cs"/>
          <w:rtl/>
        </w:rPr>
      </w:pPr>
    </w:p>
    <w:p w14:paraId="63B413E0" w14:textId="77777777" w:rsidR="005F2BE1" w:rsidRPr="005F2BE1" w:rsidRDefault="005F2BE1" w:rsidP="005F2BE1">
      <w:pPr>
        <w:bidi/>
        <w:rPr>
          <w:rFonts w:cs="David" w:hint="cs"/>
          <w:u w:val="single"/>
          <w:rtl/>
        </w:rPr>
      </w:pP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0E6B54FD" w14:textId="77777777" w:rsidR="005F2BE1" w:rsidRPr="005F2BE1" w:rsidRDefault="005F2BE1" w:rsidP="005F2BE1">
      <w:pPr>
        <w:bidi/>
        <w:rPr>
          <w:rFonts w:cs="David" w:hint="cs"/>
          <w:u w:val="single"/>
          <w:rtl/>
        </w:rPr>
      </w:pPr>
    </w:p>
    <w:p w14:paraId="46A834DE" w14:textId="77777777" w:rsidR="005F2BE1" w:rsidRPr="005F2BE1" w:rsidRDefault="005F2BE1" w:rsidP="005F2BE1">
      <w:pPr>
        <w:bidi/>
        <w:rPr>
          <w:rFonts w:cs="David" w:hint="cs"/>
          <w:rtl/>
        </w:rPr>
      </w:pPr>
      <w:r w:rsidRPr="005F2BE1">
        <w:rPr>
          <w:rFonts w:cs="David" w:hint="cs"/>
          <w:b/>
          <w:bCs/>
          <w:rtl/>
        </w:rPr>
        <w:tab/>
      </w:r>
      <w:r w:rsidRPr="005F2BE1">
        <w:rPr>
          <w:rFonts w:cs="David" w:hint="cs"/>
          <w:rtl/>
        </w:rPr>
        <w:t xml:space="preserve">בוקר טוב. אני מתכבד לפתוח את ישיבת ועדת הכנסת שמספרה 148. על סדר-היום קביעת מסגרת הדיון להודעת ראש הממשלה עם פתיחת מושב החורף, לפי סעיף 34א(ג) לתקנון הכנסת, על פעילות הממשלה בתקופה שחלפה מאז המושב הקודם ועל תוכניות הממשלה למושב הקרוב. כמו כן, על סדר-היום קביעת מסגרת הדיון להצעות להביע אי-אמון בממשלה. </w:t>
      </w:r>
    </w:p>
    <w:p w14:paraId="3E010303" w14:textId="77777777" w:rsidR="005F2BE1" w:rsidRPr="005F2BE1" w:rsidRDefault="005F2BE1" w:rsidP="005F2BE1">
      <w:pPr>
        <w:bidi/>
        <w:rPr>
          <w:rFonts w:cs="David" w:hint="cs"/>
          <w:rtl/>
        </w:rPr>
      </w:pPr>
    </w:p>
    <w:p w14:paraId="47DD662D" w14:textId="77777777" w:rsidR="005F2BE1" w:rsidRPr="005F2BE1" w:rsidRDefault="005F2BE1" w:rsidP="005F2BE1">
      <w:pPr>
        <w:bidi/>
        <w:rPr>
          <w:rFonts w:cs="David" w:hint="cs"/>
          <w:u w:val="single"/>
          <w:rtl/>
        </w:rPr>
      </w:pPr>
      <w:r w:rsidRPr="005F2BE1">
        <w:rPr>
          <w:rFonts w:cs="David" w:hint="cs"/>
          <w:u w:val="single"/>
          <w:rtl/>
        </w:rPr>
        <w:t>מאיר פרוש:</w:t>
      </w:r>
    </w:p>
    <w:p w14:paraId="13A5AF42" w14:textId="77777777" w:rsidR="005F2BE1" w:rsidRPr="005F2BE1" w:rsidRDefault="005F2BE1" w:rsidP="005F2BE1">
      <w:pPr>
        <w:bidi/>
        <w:rPr>
          <w:rFonts w:cs="David" w:hint="cs"/>
          <w:u w:val="single"/>
        </w:rPr>
      </w:pPr>
    </w:p>
    <w:p w14:paraId="56412176" w14:textId="77777777" w:rsidR="005F2BE1" w:rsidRPr="005F2BE1" w:rsidRDefault="005F2BE1" w:rsidP="005F2BE1">
      <w:pPr>
        <w:bidi/>
        <w:rPr>
          <w:rFonts w:cs="David" w:hint="cs"/>
          <w:rtl/>
        </w:rPr>
      </w:pPr>
      <w:r w:rsidRPr="005F2BE1">
        <w:rPr>
          <w:rFonts w:cs="David" w:hint="cs"/>
          <w:rtl/>
        </w:rPr>
        <w:tab/>
        <w:t>האם היעדר חברי כנסת זוהי מחאה על כך שהתחילו את המושב - - - ?</w:t>
      </w:r>
    </w:p>
    <w:p w14:paraId="1BAD8556" w14:textId="77777777" w:rsidR="005F2BE1" w:rsidRPr="005F2BE1" w:rsidRDefault="005F2BE1" w:rsidP="005F2BE1">
      <w:pPr>
        <w:bidi/>
        <w:rPr>
          <w:rFonts w:cs="David" w:hint="cs"/>
          <w:rtl/>
        </w:rPr>
      </w:pPr>
    </w:p>
    <w:p w14:paraId="6AE0E312" w14:textId="77777777" w:rsidR="005F2BE1" w:rsidRPr="005F2BE1" w:rsidRDefault="005F2BE1" w:rsidP="005F2BE1">
      <w:pPr>
        <w:bidi/>
        <w:rPr>
          <w:rFonts w:cs="David" w:hint="cs"/>
          <w:u w:val="single"/>
          <w:rtl/>
        </w:rPr>
      </w:pP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50741788" w14:textId="77777777" w:rsidR="005F2BE1" w:rsidRPr="005F2BE1" w:rsidRDefault="005F2BE1" w:rsidP="005F2BE1">
      <w:pPr>
        <w:bidi/>
        <w:rPr>
          <w:rFonts w:cs="David" w:hint="cs"/>
          <w:u w:val="single"/>
          <w:rtl/>
        </w:rPr>
      </w:pPr>
    </w:p>
    <w:p w14:paraId="10B7AF20" w14:textId="77777777" w:rsidR="005F2BE1" w:rsidRPr="005F2BE1" w:rsidRDefault="005F2BE1" w:rsidP="005F2BE1">
      <w:pPr>
        <w:bidi/>
        <w:rPr>
          <w:rFonts w:cs="David" w:hint="cs"/>
          <w:rtl/>
        </w:rPr>
      </w:pPr>
      <w:r w:rsidRPr="005F2BE1">
        <w:rPr>
          <w:rFonts w:cs="David" w:hint="cs"/>
          <w:rtl/>
        </w:rPr>
        <w:tab/>
        <w:t xml:space="preserve">הייתי מגדיר את זה קשיי הסתגלות. </w:t>
      </w:r>
    </w:p>
    <w:p w14:paraId="71C6159F" w14:textId="77777777" w:rsidR="005F2BE1" w:rsidRPr="005F2BE1" w:rsidRDefault="005F2BE1" w:rsidP="005F2BE1">
      <w:pPr>
        <w:bidi/>
        <w:rPr>
          <w:rFonts w:cs="David" w:hint="cs"/>
          <w:rtl/>
        </w:rPr>
      </w:pPr>
    </w:p>
    <w:p w14:paraId="57385B0A" w14:textId="77777777" w:rsidR="005F2BE1" w:rsidRPr="005F2BE1" w:rsidRDefault="005F2BE1" w:rsidP="005F2BE1">
      <w:pPr>
        <w:bidi/>
        <w:rPr>
          <w:rFonts w:cs="David" w:hint="cs"/>
          <w:rtl/>
        </w:rPr>
      </w:pPr>
      <w:r w:rsidRPr="005F2BE1">
        <w:rPr>
          <w:rFonts w:cs="David" w:hint="cs"/>
          <w:rtl/>
        </w:rPr>
        <w:tab/>
        <w:t xml:space="preserve">אני מציע </w:t>
      </w:r>
      <w:r w:rsidRPr="005F2BE1">
        <w:rPr>
          <w:rFonts w:cs="David"/>
          <w:rtl/>
        </w:rPr>
        <w:t>–</w:t>
      </w:r>
      <w:r w:rsidRPr="005F2BE1">
        <w:rPr>
          <w:rFonts w:cs="David" w:hint="cs"/>
          <w:rtl/>
        </w:rPr>
        <w:t xml:space="preserve"> ואני מבין שזה גם על-פי התקנון </w:t>
      </w:r>
      <w:r w:rsidRPr="005F2BE1">
        <w:rPr>
          <w:rFonts w:cs="David"/>
          <w:rtl/>
        </w:rPr>
        <w:t>–</w:t>
      </w:r>
      <w:r w:rsidRPr="005F2BE1">
        <w:rPr>
          <w:rFonts w:cs="David" w:hint="cs"/>
          <w:rtl/>
        </w:rPr>
        <w:t xml:space="preserve"> לקיים דיון משולב בשני הנושאים, וכמו כן, בהצעות האי-אמון בממשלה לתת עשר דקות למציעים.</w:t>
      </w:r>
    </w:p>
    <w:p w14:paraId="2809663A" w14:textId="77777777" w:rsidR="005F2BE1" w:rsidRPr="005F2BE1" w:rsidRDefault="005F2BE1" w:rsidP="005F2BE1">
      <w:pPr>
        <w:bidi/>
        <w:rPr>
          <w:rFonts w:cs="David" w:hint="cs"/>
          <w:rtl/>
        </w:rPr>
      </w:pPr>
    </w:p>
    <w:p w14:paraId="0BA37F83" w14:textId="77777777" w:rsidR="005F2BE1" w:rsidRPr="005F2BE1" w:rsidRDefault="005F2BE1" w:rsidP="005F2BE1">
      <w:pPr>
        <w:bidi/>
        <w:rPr>
          <w:rFonts w:cs="David" w:hint="cs"/>
          <w:rtl/>
        </w:rPr>
      </w:pPr>
      <w:r w:rsidRPr="005F2BE1">
        <w:rPr>
          <w:rFonts w:cs="David" w:hint="cs"/>
          <w:u w:val="single"/>
          <w:rtl/>
        </w:rPr>
        <w:t xml:space="preserve">יורם </w:t>
      </w:r>
      <w:proofErr w:type="spellStart"/>
      <w:r w:rsidRPr="005F2BE1">
        <w:rPr>
          <w:rFonts w:cs="David" w:hint="cs"/>
          <w:u w:val="single"/>
          <w:rtl/>
        </w:rPr>
        <w:t>מרציאנו</w:t>
      </w:r>
      <w:proofErr w:type="spellEnd"/>
      <w:r w:rsidRPr="005F2BE1">
        <w:rPr>
          <w:rFonts w:cs="David" w:hint="cs"/>
          <w:u w:val="single"/>
          <w:rtl/>
        </w:rPr>
        <w:t>:</w:t>
      </w:r>
    </w:p>
    <w:p w14:paraId="1A5F8029" w14:textId="77777777" w:rsidR="005F2BE1" w:rsidRPr="005F2BE1" w:rsidRDefault="005F2BE1" w:rsidP="005F2BE1">
      <w:pPr>
        <w:bidi/>
        <w:rPr>
          <w:rFonts w:cs="David" w:hint="cs"/>
          <w:rtl/>
        </w:rPr>
      </w:pPr>
    </w:p>
    <w:p w14:paraId="5CC467E1" w14:textId="77777777" w:rsidR="005F2BE1" w:rsidRPr="005F2BE1" w:rsidRDefault="005F2BE1" w:rsidP="005F2BE1">
      <w:pPr>
        <w:bidi/>
        <w:rPr>
          <w:rFonts w:cs="David" w:hint="cs"/>
          <w:rtl/>
        </w:rPr>
      </w:pPr>
      <w:r w:rsidRPr="005F2BE1">
        <w:rPr>
          <w:rFonts w:cs="David" w:hint="cs"/>
          <w:rtl/>
        </w:rPr>
        <w:tab/>
        <w:t xml:space="preserve">כבר יש הצעות אי-אמון, עוד לא התחלנו. גדעון, לא נתַנוּ סיבות לאי-אמון. </w:t>
      </w:r>
    </w:p>
    <w:p w14:paraId="75D20B69"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גדעון סער:</w:t>
      </w:r>
    </w:p>
    <w:p w14:paraId="160CB1D5" w14:textId="77777777" w:rsidR="005F2BE1" w:rsidRPr="005F2BE1" w:rsidRDefault="005F2BE1" w:rsidP="005F2BE1">
      <w:pPr>
        <w:bidi/>
        <w:rPr>
          <w:rFonts w:cs="David" w:hint="cs"/>
          <w:u w:val="single"/>
          <w:rtl/>
        </w:rPr>
      </w:pPr>
    </w:p>
    <w:p w14:paraId="000F076F" w14:textId="77777777" w:rsidR="005F2BE1" w:rsidRPr="005F2BE1" w:rsidRDefault="005F2BE1" w:rsidP="005F2BE1">
      <w:pPr>
        <w:bidi/>
        <w:rPr>
          <w:rFonts w:cs="David" w:hint="cs"/>
          <w:rtl/>
        </w:rPr>
      </w:pPr>
      <w:r w:rsidRPr="005F2BE1">
        <w:rPr>
          <w:rFonts w:cs="David" w:hint="cs"/>
          <w:rtl/>
        </w:rPr>
        <w:tab/>
        <w:t xml:space="preserve">אנחנו שמענו שאהוד ברק אמר אתמול ש-2008 היא שנת המהפך. אמרנו: אם אומר את זה שר בכיר בממשלה, אז 2008 היא שנת מהפך. </w:t>
      </w:r>
    </w:p>
    <w:p w14:paraId="5B9CD2A3" w14:textId="77777777" w:rsidR="005F2BE1" w:rsidRPr="005F2BE1" w:rsidRDefault="005F2BE1" w:rsidP="005F2BE1">
      <w:pPr>
        <w:bidi/>
        <w:rPr>
          <w:rFonts w:cs="David" w:hint="cs"/>
          <w:rtl/>
        </w:rPr>
      </w:pPr>
      <w:r w:rsidRPr="005F2BE1">
        <w:rPr>
          <w:rFonts w:cs="David"/>
          <w:rtl/>
        </w:rPr>
        <w:br/>
      </w:r>
      <w:r w:rsidRPr="005F2BE1">
        <w:rPr>
          <w:rFonts w:cs="David" w:hint="cs"/>
          <w:u w:val="single"/>
          <w:rtl/>
        </w:rPr>
        <w:t xml:space="preserve">יורם </w:t>
      </w:r>
      <w:proofErr w:type="spellStart"/>
      <w:r w:rsidRPr="005F2BE1">
        <w:rPr>
          <w:rFonts w:cs="David" w:hint="cs"/>
          <w:u w:val="single"/>
          <w:rtl/>
        </w:rPr>
        <w:t>מרציאנו</w:t>
      </w:r>
      <w:proofErr w:type="spellEnd"/>
      <w:r w:rsidRPr="005F2BE1">
        <w:rPr>
          <w:rFonts w:cs="David" w:hint="cs"/>
          <w:u w:val="single"/>
          <w:rtl/>
        </w:rPr>
        <w:t>:</w:t>
      </w:r>
    </w:p>
    <w:p w14:paraId="2A49A297" w14:textId="77777777" w:rsidR="005F2BE1" w:rsidRPr="005F2BE1" w:rsidRDefault="005F2BE1" w:rsidP="005F2BE1">
      <w:pPr>
        <w:bidi/>
        <w:rPr>
          <w:rFonts w:cs="David" w:hint="cs"/>
          <w:rtl/>
        </w:rPr>
      </w:pPr>
    </w:p>
    <w:p w14:paraId="65EF4721" w14:textId="77777777" w:rsidR="005F2BE1" w:rsidRPr="005F2BE1" w:rsidRDefault="005F2BE1" w:rsidP="005F2BE1">
      <w:pPr>
        <w:bidi/>
        <w:rPr>
          <w:rFonts w:cs="David" w:hint="cs"/>
          <w:rtl/>
        </w:rPr>
      </w:pPr>
      <w:r w:rsidRPr="005F2BE1">
        <w:rPr>
          <w:rFonts w:cs="David" w:hint="cs"/>
          <w:rtl/>
        </w:rPr>
        <w:tab/>
        <w:t xml:space="preserve"> האמת שהייתי שם...</w:t>
      </w:r>
    </w:p>
    <w:p w14:paraId="2788B9BF"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קריאות:</w:t>
      </w:r>
    </w:p>
    <w:p w14:paraId="434A986C" w14:textId="77777777" w:rsidR="005F2BE1" w:rsidRPr="005F2BE1" w:rsidRDefault="005F2BE1" w:rsidP="005F2BE1">
      <w:pPr>
        <w:bidi/>
        <w:rPr>
          <w:rFonts w:cs="David" w:hint="cs"/>
          <w:rtl/>
        </w:rPr>
      </w:pPr>
    </w:p>
    <w:p w14:paraId="1FC63E61" w14:textId="77777777" w:rsidR="005F2BE1" w:rsidRPr="005F2BE1" w:rsidRDefault="005F2BE1" w:rsidP="005F2BE1">
      <w:pPr>
        <w:bidi/>
        <w:rPr>
          <w:rFonts w:cs="David" w:hint="cs"/>
          <w:rtl/>
        </w:rPr>
      </w:pPr>
      <w:r w:rsidRPr="005F2BE1">
        <w:rPr>
          <w:rFonts w:cs="David" w:hint="cs"/>
          <w:rtl/>
        </w:rPr>
        <w:tab/>
        <w:t>- - -</w:t>
      </w:r>
    </w:p>
    <w:p w14:paraId="1353CC3C"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10CEC7BB" w14:textId="77777777" w:rsidR="005F2BE1" w:rsidRPr="005F2BE1" w:rsidRDefault="005F2BE1" w:rsidP="005F2BE1">
      <w:pPr>
        <w:bidi/>
        <w:rPr>
          <w:rFonts w:cs="David" w:hint="cs"/>
          <w:u w:val="single"/>
          <w:rtl/>
        </w:rPr>
      </w:pPr>
    </w:p>
    <w:p w14:paraId="67D111AB" w14:textId="77777777" w:rsidR="005F2BE1" w:rsidRPr="005F2BE1" w:rsidRDefault="005F2BE1" w:rsidP="005F2BE1">
      <w:pPr>
        <w:bidi/>
        <w:rPr>
          <w:rFonts w:cs="David" w:hint="cs"/>
          <w:rtl/>
        </w:rPr>
      </w:pPr>
      <w:r w:rsidRPr="005F2BE1">
        <w:rPr>
          <w:rFonts w:cs="David" w:hint="cs"/>
          <w:rtl/>
        </w:rPr>
        <w:tab/>
        <w:t xml:space="preserve">אם אתם רוצים, אני מוכן לפתוח דיון על מסגרת הדיון. </w:t>
      </w:r>
    </w:p>
    <w:p w14:paraId="5A9FCAED" w14:textId="77777777" w:rsidR="005F2BE1" w:rsidRPr="005F2BE1" w:rsidRDefault="005F2BE1" w:rsidP="005F2BE1">
      <w:pPr>
        <w:bidi/>
        <w:rPr>
          <w:rFonts w:cs="David" w:hint="cs"/>
          <w:rtl/>
        </w:rPr>
      </w:pPr>
    </w:p>
    <w:p w14:paraId="3F38BEF7" w14:textId="77777777" w:rsidR="005F2BE1" w:rsidRPr="005F2BE1" w:rsidRDefault="005F2BE1" w:rsidP="005F2BE1">
      <w:pPr>
        <w:pStyle w:val="Heading5"/>
        <w:jc w:val="left"/>
        <w:rPr>
          <w:rFonts w:hint="cs"/>
          <w:sz w:val="24"/>
          <w:rtl/>
        </w:rPr>
      </w:pPr>
      <w:r w:rsidRPr="005F2BE1">
        <w:rPr>
          <w:rFonts w:hint="cs"/>
          <w:sz w:val="24"/>
          <w:u w:val="single"/>
          <w:rtl/>
        </w:rPr>
        <w:t>יצחק גלנטי:</w:t>
      </w:r>
    </w:p>
    <w:p w14:paraId="7F02CD89" w14:textId="77777777" w:rsidR="005F2BE1" w:rsidRPr="005F2BE1" w:rsidRDefault="005F2BE1" w:rsidP="005F2BE1">
      <w:pPr>
        <w:pStyle w:val="Heading5"/>
        <w:jc w:val="left"/>
        <w:rPr>
          <w:rFonts w:hint="cs"/>
          <w:sz w:val="24"/>
          <w:rtl/>
        </w:rPr>
      </w:pPr>
    </w:p>
    <w:p w14:paraId="29940FBC" w14:textId="77777777" w:rsidR="005F2BE1" w:rsidRPr="005F2BE1" w:rsidRDefault="005F2BE1" w:rsidP="005F2BE1">
      <w:pPr>
        <w:pStyle w:val="Heading5"/>
        <w:jc w:val="left"/>
        <w:rPr>
          <w:rFonts w:hint="cs"/>
          <w:sz w:val="24"/>
          <w:rtl/>
        </w:rPr>
      </w:pPr>
      <w:r w:rsidRPr="005F2BE1">
        <w:rPr>
          <w:rFonts w:hint="cs"/>
          <w:sz w:val="24"/>
          <w:rtl/>
        </w:rPr>
        <w:tab/>
        <w:t>על מה? על מהפך בליכוד?...</w:t>
      </w:r>
    </w:p>
    <w:p w14:paraId="302C68A7"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32B7A1D7" w14:textId="77777777" w:rsidR="005F2BE1" w:rsidRPr="005F2BE1" w:rsidRDefault="005F2BE1" w:rsidP="005F2BE1">
      <w:pPr>
        <w:bidi/>
        <w:rPr>
          <w:rFonts w:cs="David" w:hint="cs"/>
          <w:u w:val="single"/>
          <w:rtl/>
        </w:rPr>
      </w:pPr>
    </w:p>
    <w:p w14:paraId="49C88068" w14:textId="77777777" w:rsidR="005F2BE1" w:rsidRPr="005F2BE1" w:rsidRDefault="005F2BE1" w:rsidP="005F2BE1">
      <w:pPr>
        <w:bidi/>
        <w:rPr>
          <w:rFonts w:cs="David" w:hint="cs"/>
          <w:rtl/>
        </w:rPr>
      </w:pPr>
      <w:r w:rsidRPr="005F2BE1">
        <w:rPr>
          <w:rFonts w:cs="David" w:hint="cs"/>
          <w:rtl/>
        </w:rPr>
        <w:tab/>
        <w:t xml:space="preserve">לא. לפתוח דיון על קביעת מסגרת הדיון. </w:t>
      </w:r>
    </w:p>
    <w:p w14:paraId="2BF304AD" w14:textId="77777777" w:rsidR="005F2BE1" w:rsidRPr="005F2BE1" w:rsidRDefault="005F2BE1" w:rsidP="005F2BE1">
      <w:pPr>
        <w:bidi/>
        <w:rPr>
          <w:rFonts w:cs="David" w:hint="cs"/>
          <w:rtl/>
        </w:rPr>
      </w:pPr>
    </w:p>
    <w:p w14:paraId="25073418" w14:textId="77777777" w:rsidR="005F2BE1" w:rsidRPr="005F2BE1" w:rsidRDefault="005F2BE1" w:rsidP="005F2BE1">
      <w:pPr>
        <w:bidi/>
        <w:rPr>
          <w:rFonts w:cs="David" w:hint="cs"/>
          <w:u w:val="single"/>
          <w:rtl/>
        </w:rPr>
      </w:pPr>
      <w:r w:rsidRPr="005F2BE1">
        <w:rPr>
          <w:rFonts w:cs="David" w:hint="cs"/>
          <w:u w:val="single"/>
          <w:rtl/>
        </w:rPr>
        <w:t>יואל חסון:</w:t>
      </w:r>
    </w:p>
    <w:p w14:paraId="20664EFE" w14:textId="77777777" w:rsidR="005F2BE1" w:rsidRPr="005F2BE1" w:rsidRDefault="005F2BE1" w:rsidP="005F2BE1">
      <w:pPr>
        <w:bidi/>
        <w:rPr>
          <w:rFonts w:cs="David" w:hint="cs"/>
          <w:u w:val="single"/>
          <w:rtl/>
        </w:rPr>
      </w:pPr>
    </w:p>
    <w:p w14:paraId="0FF12AB0" w14:textId="77777777" w:rsidR="005F2BE1" w:rsidRPr="005F2BE1" w:rsidRDefault="005F2BE1" w:rsidP="005F2BE1">
      <w:pPr>
        <w:bidi/>
        <w:rPr>
          <w:rFonts w:cs="David" w:hint="cs"/>
          <w:rtl/>
        </w:rPr>
      </w:pPr>
      <w:r w:rsidRPr="005F2BE1">
        <w:rPr>
          <w:rFonts w:cs="David" w:hint="cs"/>
          <w:rtl/>
        </w:rPr>
        <w:tab/>
        <w:t>אנחנו פשוט שואלים למה אי-אמון. כבר נתַנוּ סיבות לאי-אמון? אולי נבטל את האי-אמון, אולי נציע להגיע להסכמה.</w:t>
      </w:r>
    </w:p>
    <w:p w14:paraId="31FF4F32" w14:textId="77777777" w:rsidR="005F2BE1" w:rsidRPr="005F2BE1" w:rsidRDefault="005F2BE1" w:rsidP="005F2BE1">
      <w:pPr>
        <w:bidi/>
        <w:rPr>
          <w:rFonts w:cs="David"/>
          <w:u w:val="single"/>
          <w:rtl/>
        </w:rPr>
      </w:pPr>
      <w:r w:rsidRPr="005F2BE1">
        <w:rPr>
          <w:rFonts w:cs="David"/>
        </w:rPr>
        <w:br w:type="column"/>
      </w:r>
      <w:proofErr w:type="spellStart"/>
      <w:r w:rsidRPr="005F2BE1">
        <w:rPr>
          <w:rFonts w:cs="David"/>
          <w:u w:val="single"/>
          <w:rtl/>
        </w:rPr>
        <w:lastRenderedPageBreak/>
        <w:t>מוחמד</w:t>
      </w:r>
      <w:proofErr w:type="spellEnd"/>
      <w:r w:rsidRPr="005F2BE1">
        <w:rPr>
          <w:rFonts w:cs="David"/>
          <w:u w:val="single"/>
          <w:rtl/>
        </w:rPr>
        <w:t xml:space="preserve"> ברכה:</w:t>
      </w:r>
    </w:p>
    <w:p w14:paraId="2A8DFFEA" w14:textId="77777777" w:rsidR="005F2BE1" w:rsidRPr="005F2BE1" w:rsidRDefault="005F2BE1" w:rsidP="005F2BE1">
      <w:pPr>
        <w:bidi/>
        <w:rPr>
          <w:rFonts w:cs="David"/>
          <w:u w:val="single"/>
          <w:rtl/>
        </w:rPr>
      </w:pPr>
    </w:p>
    <w:p w14:paraId="249F8A2D" w14:textId="77777777" w:rsidR="005F2BE1" w:rsidRPr="005F2BE1" w:rsidRDefault="005F2BE1" w:rsidP="005F2BE1">
      <w:pPr>
        <w:bidi/>
        <w:rPr>
          <w:rFonts w:cs="David" w:hint="cs"/>
          <w:rtl/>
        </w:rPr>
      </w:pPr>
      <w:r w:rsidRPr="005F2BE1">
        <w:rPr>
          <w:rFonts w:cs="David"/>
          <w:rtl/>
        </w:rPr>
        <w:tab/>
      </w:r>
      <w:r w:rsidRPr="005F2BE1">
        <w:rPr>
          <w:rFonts w:cs="David" w:hint="cs"/>
          <w:rtl/>
        </w:rPr>
        <w:t xml:space="preserve">מה, הממשלה שבתה כל ארבעת החודשים האלה ולא עשתה שום דבר? </w:t>
      </w:r>
    </w:p>
    <w:p w14:paraId="1784B5D8" w14:textId="77777777" w:rsidR="005F2BE1" w:rsidRPr="005F2BE1" w:rsidRDefault="005F2BE1" w:rsidP="005F2BE1">
      <w:pPr>
        <w:bidi/>
        <w:rPr>
          <w:rFonts w:cs="David" w:hint="cs"/>
          <w:rtl/>
        </w:rPr>
      </w:pPr>
    </w:p>
    <w:p w14:paraId="5940DC9C" w14:textId="77777777" w:rsidR="005F2BE1" w:rsidRPr="005F2BE1" w:rsidRDefault="005F2BE1" w:rsidP="005F2BE1">
      <w:pPr>
        <w:bidi/>
        <w:rPr>
          <w:rFonts w:cs="David" w:hint="cs"/>
          <w:rtl/>
        </w:rPr>
      </w:pP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285C2EE8" w14:textId="77777777" w:rsidR="005F2BE1" w:rsidRPr="005F2BE1" w:rsidRDefault="005F2BE1" w:rsidP="005F2BE1">
      <w:pPr>
        <w:bidi/>
        <w:rPr>
          <w:rFonts w:cs="David" w:hint="cs"/>
          <w:rtl/>
        </w:rPr>
      </w:pPr>
    </w:p>
    <w:p w14:paraId="738032C6" w14:textId="77777777" w:rsidR="005F2BE1" w:rsidRPr="005F2BE1" w:rsidRDefault="005F2BE1" w:rsidP="005F2BE1">
      <w:pPr>
        <w:bidi/>
        <w:rPr>
          <w:rFonts w:cs="David" w:hint="cs"/>
          <w:rtl/>
        </w:rPr>
      </w:pPr>
      <w:r w:rsidRPr="005F2BE1">
        <w:rPr>
          <w:rFonts w:cs="David" w:hint="cs"/>
          <w:rtl/>
        </w:rPr>
        <w:tab/>
        <w:t xml:space="preserve">רבותי, אפילו לא שאלתם על מה האי-אמון. זה כל כך טריוויאלי, שאף אחד לא שאל על מה האי-אמון, אז אני קורא הנושאים. </w:t>
      </w:r>
    </w:p>
    <w:p w14:paraId="1828D47D"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716C6AF1" w14:textId="77777777" w:rsidR="005F2BE1" w:rsidRPr="005F2BE1" w:rsidRDefault="005F2BE1" w:rsidP="005F2BE1">
      <w:pPr>
        <w:bidi/>
        <w:rPr>
          <w:rFonts w:cs="David" w:hint="cs"/>
          <w:rtl/>
        </w:rPr>
      </w:pPr>
    </w:p>
    <w:p w14:paraId="674F8DD8" w14:textId="77777777" w:rsidR="005F2BE1" w:rsidRPr="005F2BE1" w:rsidRDefault="005F2BE1" w:rsidP="005F2BE1">
      <w:pPr>
        <w:bidi/>
        <w:rPr>
          <w:rFonts w:cs="David" w:hint="cs"/>
          <w:rtl/>
        </w:rPr>
      </w:pPr>
      <w:r w:rsidRPr="005F2BE1">
        <w:rPr>
          <w:rFonts w:cs="David" w:hint="cs"/>
          <w:rtl/>
        </w:rPr>
        <w:tab/>
        <w:t xml:space="preserve"> אף פעם לא קרה שביום הראשון של המושב </w:t>
      </w:r>
      <w:proofErr w:type="spellStart"/>
      <w:r w:rsidRPr="005F2BE1">
        <w:rPr>
          <w:rFonts w:cs="David" w:hint="cs"/>
          <w:rtl/>
        </w:rPr>
        <w:t>היתה</w:t>
      </w:r>
      <w:proofErr w:type="spellEnd"/>
      <w:r w:rsidRPr="005F2BE1">
        <w:rPr>
          <w:rFonts w:cs="David" w:hint="cs"/>
          <w:rtl/>
        </w:rPr>
        <w:t xml:space="preserve"> הצעת אי-אמון. </w:t>
      </w:r>
    </w:p>
    <w:p w14:paraId="72017FB1" w14:textId="77777777" w:rsidR="005F2BE1" w:rsidRPr="005F2BE1" w:rsidRDefault="005F2BE1" w:rsidP="005F2BE1">
      <w:pPr>
        <w:bidi/>
        <w:rPr>
          <w:rFonts w:cs="David"/>
          <w:u w:val="single"/>
          <w:rtl/>
        </w:rPr>
      </w:pPr>
      <w:r w:rsidRPr="005F2BE1">
        <w:rPr>
          <w:rFonts w:cs="David"/>
          <w:rtl/>
        </w:rPr>
        <w:br/>
      </w:r>
      <w:proofErr w:type="spellStart"/>
      <w:r w:rsidRPr="005F2BE1">
        <w:rPr>
          <w:rFonts w:cs="David"/>
          <w:u w:val="single"/>
          <w:rtl/>
        </w:rPr>
        <w:t>מוחמד</w:t>
      </w:r>
      <w:proofErr w:type="spellEnd"/>
      <w:r w:rsidRPr="005F2BE1">
        <w:rPr>
          <w:rFonts w:cs="David"/>
          <w:u w:val="single"/>
          <w:rtl/>
        </w:rPr>
        <w:t xml:space="preserve"> ברכה:</w:t>
      </w:r>
    </w:p>
    <w:p w14:paraId="3E8C9C8A" w14:textId="77777777" w:rsidR="005F2BE1" w:rsidRPr="005F2BE1" w:rsidRDefault="005F2BE1" w:rsidP="005F2BE1">
      <w:pPr>
        <w:bidi/>
        <w:rPr>
          <w:rFonts w:cs="David"/>
          <w:u w:val="single"/>
          <w:rtl/>
        </w:rPr>
      </w:pPr>
    </w:p>
    <w:p w14:paraId="335E420F" w14:textId="77777777" w:rsidR="005F2BE1" w:rsidRPr="005F2BE1" w:rsidRDefault="005F2BE1" w:rsidP="005F2BE1">
      <w:pPr>
        <w:bidi/>
        <w:rPr>
          <w:rFonts w:cs="David" w:hint="cs"/>
          <w:rtl/>
        </w:rPr>
      </w:pPr>
      <w:r w:rsidRPr="005F2BE1">
        <w:rPr>
          <w:rFonts w:cs="David"/>
          <w:rtl/>
        </w:rPr>
        <w:tab/>
      </w:r>
      <w:r w:rsidRPr="005F2BE1">
        <w:rPr>
          <w:rFonts w:cs="David" w:hint="cs"/>
          <w:rtl/>
        </w:rPr>
        <w:t xml:space="preserve"> תמיד היה. </w:t>
      </w:r>
    </w:p>
    <w:p w14:paraId="421910D1"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56A6F3D2" w14:textId="77777777" w:rsidR="005F2BE1" w:rsidRPr="005F2BE1" w:rsidRDefault="005F2BE1" w:rsidP="005F2BE1">
      <w:pPr>
        <w:bidi/>
        <w:rPr>
          <w:rFonts w:cs="David" w:hint="cs"/>
          <w:rtl/>
        </w:rPr>
      </w:pPr>
    </w:p>
    <w:p w14:paraId="5DE4AD95" w14:textId="77777777" w:rsidR="005F2BE1" w:rsidRPr="005F2BE1" w:rsidRDefault="005F2BE1" w:rsidP="005F2BE1">
      <w:pPr>
        <w:bidi/>
        <w:rPr>
          <w:rFonts w:cs="David" w:hint="cs"/>
          <w:rtl/>
        </w:rPr>
      </w:pPr>
      <w:r w:rsidRPr="005F2BE1">
        <w:rPr>
          <w:rFonts w:cs="David" w:hint="cs"/>
          <w:rtl/>
        </w:rPr>
        <w:tab/>
        <w:t xml:space="preserve"> בפתיחת מושב היה מגיע הנשיא. </w:t>
      </w:r>
    </w:p>
    <w:p w14:paraId="28E4155B"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איל ינון:</w:t>
      </w:r>
    </w:p>
    <w:p w14:paraId="511410EF" w14:textId="77777777" w:rsidR="005F2BE1" w:rsidRPr="005F2BE1" w:rsidRDefault="005F2BE1" w:rsidP="005F2BE1">
      <w:pPr>
        <w:bidi/>
        <w:rPr>
          <w:rFonts w:cs="David" w:hint="cs"/>
          <w:rtl/>
        </w:rPr>
      </w:pPr>
    </w:p>
    <w:p w14:paraId="09DA889B" w14:textId="77777777" w:rsidR="005F2BE1" w:rsidRPr="005F2BE1" w:rsidRDefault="005F2BE1" w:rsidP="005F2BE1">
      <w:pPr>
        <w:bidi/>
        <w:rPr>
          <w:rFonts w:cs="David" w:hint="cs"/>
          <w:rtl/>
        </w:rPr>
      </w:pPr>
      <w:r w:rsidRPr="005F2BE1">
        <w:rPr>
          <w:rFonts w:cs="David" w:hint="cs"/>
          <w:rtl/>
        </w:rPr>
        <w:tab/>
        <w:t xml:space="preserve">הוא בא. </w:t>
      </w:r>
    </w:p>
    <w:p w14:paraId="1FB74561"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גדעון סער:</w:t>
      </w:r>
    </w:p>
    <w:p w14:paraId="54ED4E03" w14:textId="77777777" w:rsidR="005F2BE1" w:rsidRPr="005F2BE1" w:rsidRDefault="005F2BE1" w:rsidP="005F2BE1">
      <w:pPr>
        <w:bidi/>
        <w:rPr>
          <w:rFonts w:cs="David" w:hint="cs"/>
          <w:u w:val="single"/>
          <w:rtl/>
        </w:rPr>
      </w:pPr>
    </w:p>
    <w:p w14:paraId="2ED6B6A3" w14:textId="77777777" w:rsidR="005F2BE1" w:rsidRPr="005F2BE1" w:rsidRDefault="005F2BE1" w:rsidP="005F2BE1">
      <w:pPr>
        <w:bidi/>
        <w:rPr>
          <w:rFonts w:cs="David" w:hint="cs"/>
          <w:rtl/>
        </w:rPr>
      </w:pPr>
      <w:r w:rsidRPr="005F2BE1">
        <w:rPr>
          <w:rFonts w:cs="David" w:hint="cs"/>
          <w:rtl/>
        </w:rPr>
        <w:tab/>
        <w:t xml:space="preserve"> גם כשאתה היית באופוזיציה, זה היה. </w:t>
      </w:r>
    </w:p>
    <w:p w14:paraId="7E29541E"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128CF8FD" w14:textId="77777777" w:rsidR="005F2BE1" w:rsidRPr="005F2BE1" w:rsidRDefault="005F2BE1" w:rsidP="005F2BE1">
      <w:pPr>
        <w:bidi/>
        <w:rPr>
          <w:rFonts w:cs="David" w:hint="cs"/>
          <w:u w:val="single"/>
          <w:rtl/>
        </w:rPr>
      </w:pPr>
    </w:p>
    <w:p w14:paraId="4538BF93" w14:textId="77777777" w:rsidR="005F2BE1" w:rsidRPr="005F2BE1" w:rsidRDefault="005F2BE1" w:rsidP="005F2BE1">
      <w:pPr>
        <w:bidi/>
        <w:rPr>
          <w:rFonts w:cs="David" w:hint="cs"/>
          <w:rtl/>
        </w:rPr>
      </w:pPr>
      <w:r w:rsidRPr="005F2BE1">
        <w:rPr>
          <w:rFonts w:cs="David" w:hint="cs"/>
          <w:rtl/>
        </w:rPr>
        <w:tab/>
        <w:t xml:space="preserve">קודם כול, תמיד היה, ויש תקדימים לכך שהיו הצעות אי-אמון בישיבה הראשונה של המושב. </w:t>
      </w:r>
    </w:p>
    <w:p w14:paraId="2D1A570D" w14:textId="77777777" w:rsidR="005F2BE1" w:rsidRPr="005F2BE1" w:rsidRDefault="005F2BE1" w:rsidP="005F2BE1">
      <w:pPr>
        <w:bidi/>
        <w:rPr>
          <w:rFonts w:cs="David" w:hint="cs"/>
          <w:rtl/>
        </w:rPr>
      </w:pPr>
    </w:p>
    <w:p w14:paraId="668A4FBC" w14:textId="77777777" w:rsidR="005F2BE1" w:rsidRPr="005F2BE1" w:rsidRDefault="005F2BE1" w:rsidP="005F2BE1">
      <w:pPr>
        <w:bidi/>
        <w:rPr>
          <w:rFonts w:cs="David" w:hint="cs"/>
          <w:rtl/>
        </w:rPr>
      </w:pPr>
      <w:r w:rsidRPr="005F2BE1">
        <w:rPr>
          <w:rFonts w:cs="David" w:hint="cs"/>
          <w:rtl/>
        </w:rPr>
        <w:tab/>
        <w:t xml:space="preserve">אני קורא את הנושאים להצעות האי-אמון. ההצעה הראשונה: התוכנית המדינית המסוכנת של ראש הממשלה הכוללת גם את חלוקת ירושלים, של האיחוד הלאומי-מפד"ל-יהדות התורה; המועמד להרכיב את הממשלה הינו חבר הכנסת בנימין אלון. </w:t>
      </w:r>
    </w:p>
    <w:p w14:paraId="6321BA1C" w14:textId="77777777" w:rsidR="005F2BE1" w:rsidRPr="005F2BE1" w:rsidRDefault="005F2BE1" w:rsidP="005F2BE1">
      <w:pPr>
        <w:bidi/>
        <w:rPr>
          <w:rFonts w:cs="David" w:hint="cs"/>
          <w:rtl/>
        </w:rPr>
      </w:pPr>
    </w:p>
    <w:p w14:paraId="1FEDA3B5" w14:textId="77777777" w:rsidR="005F2BE1" w:rsidRPr="005F2BE1" w:rsidRDefault="005F2BE1" w:rsidP="005F2BE1">
      <w:pPr>
        <w:bidi/>
        <w:rPr>
          <w:rFonts w:cs="David" w:hint="cs"/>
          <w:rtl/>
        </w:rPr>
      </w:pPr>
      <w:r w:rsidRPr="005F2BE1">
        <w:rPr>
          <w:rFonts w:cs="David" w:hint="cs"/>
          <w:rtl/>
        </w:rPr>
        <w:tab/>
        <w:t>הצעה שנייה</w:t>
      </w:r>
      <w:r w:rsidRPr="005F2BE1">
        <w:rPr>
          <w:rFonts w:cs="David" w:hint="cs"/>
        </w:rPr>
        <w:t>:</w:t>
      </w:r>
      <w:r w:rsidRPr="005F2BE1">
        <w:rPr>
          <w:rFonts w:cs="David" w:hint="cs"/>
          <w:rtl/>
        </w:rPr>
        <w:t xml:space="preserve"> הוויתורים חסרי האחריות של </w:t>
      </w:r>
      <w:proofErr w:type="spellStart"/>
      <w:r w:rsidRPr="005F2BE1">
        <w:rPr>
          <w:rFonts w:cs="David" w:hint="cs"/>
          <w:rtl/>
        </w:rPr>
        <w:t>אולמרט</w:t>
      </w:r>
      <w:proofErr w:type="spellEnd"/>
      <w:r w:rsidRPr="005F2BE1">
        <w:rPr>
          <w:rFonts w:cs="David" w:hint="cs"/>
          <w:rtl/>
        </w:rPr>
        <w:t xml:space="preserve"> בשיחות עם אבו מאזן, של הליכוד; המועמד להרכיב את הממשלה הינו חבר הכנסת בנימין </w:t>
      </w:r>
      <w:proofErr w:type="spellStart"/>
      <w:r w:rsidRPr="005F2BE1">
        <w:rPr>
          <w:rFonts w:cs="David" w:hint="cs"/>
          <w:rtl/>
        </w:rPr>
        <w:t>נתניהו</w:t>
      </w:r>
      <w:proofErr w:type="spellEnd"/>
      <w:r w:rsidRPr="005F2BE1">
        <w:rPr>
          <w:rFonts w:cs="David" w:hint="cs"/>
          <w:rtl/>
        </w:rPr>
        <w:t xml:space="preserve">. </w:t>
      </w:r>
    </w:p>
    <w:p w14:paraId="7AAE20EE" w14:textId="77777777" w:rsidR="005F2BE1" w:rsidRPr="005F2BE1" w:rsidRDefault="005F2BE1" w:rsidP="005F2BE1">
      <w:pPr>
        <w:bidi/>
        <w:rPr>
          <w:rFonts w:cs="David" w:hint="cs"/>
          <w:rtl/>
        </w:rPr>
      </w:pPr>
    </w:p>
    <w:p w14:paraId="053243EC" w14:textId="77777777" w:rsidR="005F2BE1" w:rsidRPr="005F2BE1" w:rsidRDefault="005F2BE1" w:rsidP="005F2BE1">
      <w:pPr>
        <w:bidi/>
        <w:rPr>
          <w:rFonts w:cs="David" w:hint="cs"/>
          <w:rtl/>
        </w:rPr>
      </w:pPr>
      <w:r w:rsidRPr="005F2BE1">
        <w:rPr>
          <w:rFonts w:cs="David" w:hint="cs"/>
          <w:rtl/>
        </w:rPr>
        <w:tab/>
        <w:t xml:space="preserve">הצעה שלישית: מדיניותה בתחום החברתי, הכלכלי והמדיני, של </w:t>
      </w:r>
      <w:proofErr w:type="spellStart"/>
      <w:r w:rsidRPr="005F2BE1">
        <w:rPr>
          <w:rFonts w:cs="David" w:hint="cs"/>
          <w:rtl/>
        </w:rPr>
        <w:t>חד"ש</w:t>
      </w:r>
      <w:proofErr w:type="spellEnd"/>
      <w:r w:rsidRPr="005F2BE1">
        <w:rPr>
          <w:rFonts w:cs="David" w:hint="cs"/>
          <w:rtl/>
        </w:rPr>
        <w:t>-רע"מ-</w:t>
      </w:r>
      <w:proofErr w:type="spellStart"/>
      <w:r w:rsidRPr="005F2BE1">
        <w:rPr>
          <w:rFonts w:cs="David" w:hint="cs"/>
          <w:rtl/>
        </w:rPr>
        <w:t>תע"ל</w:t>
      </w:r>
      <w:proofErr w:type="spellEnd"/>
      <w:r w:rsidRPr="005F2BE1">
        <w:rPr>
          <w:rFonts w:cs="David" w:hint="cs"/>
          <w:rtl/>
        </w:rPr>
        <w:t xml:space="preserve">-בל"ד; המועמד להרכיב את הממשלה הינו חבר הכנסת </w:t>
      </w:r>
      <w:proofErr w:type="spellStart"/>
      <w:r w:rsidRPr="005F2BE1">
        <w:rPr>
          <w:rFonts w:cs="David" w:hint="cs"/>
          <w:rtl/>
        </w:rPr>
        <w:t>מוחמד</w:t>
      </w:r>
      <w:proofErr w:type="spellEnd"/>
      <w:r w:rsidRPr="005F2BE1">
        <w:rPr>
          <w:rFonts w:cs="David" w:hint="cs"/>
          <w:rtl/>
        </w:rPr>
        <w:t xml:space="preserve"> ברכה.</w:t>
      </w:r>
    </w:p>
    <w:p w14:paraId="74647924" w14:textId="77777777" w:rsidR="005F2BE1" w:rsidRPr="005F2BE1" w:rsidRDefault="005F2BE1" w:rsidP="005F2BE1">
      <w:pPr>
        <w:bidi/>
        <w:rPr>
          <w:rFonts w:cs="David" w:hint="cs"/>
          <w:rtl/>
        </w:rPr>
      </w:pPr>
    </w:p>
    <w:p w14:paraId="4D885410" w14:textId="77777777" w:rsidR="005F2BE1" w:rsidRPr="005F2BE1" w:rsidRDefault="005F2BE1" w:rsidP="005F2BE1">
      <w:pPr>
        <w:bidi/>
        <w:rPr>
          <w:rFonts w:cs="David" w:hint="cs"/>
          <w:rtl/>
        </w:rPr>
      </w:pPr>
      <w:r w:rsidRPr="005F2BE1">
        <w:rPr>
          <w:rFonts w:cs="David" w:hint="cs"/>
          <w:rtl/>
        </w:rPr>
        <w:tab/>
        <w:t xml:space="preserve">הצעה רביעית: התנהלותה בתחום החברתי, הכלכלי והמדיני, של מרץ-יחד; המועמד להרכיב את הממשלה הינו חבר הכנסת יוסי </w:t>
      </w:r>
      <w:proofErr w:type="spellStart"/>
      <w:r w:rsidRPr="005F2BE1">
        <w:rPr>
          <w:rFonts w:cs="David" w:hint="cs"/>
          <w:rtl/>
        </w:rPr>
        <w:t>ביילין</w:t>
      </w:r>
      <w:proofErr w:type="spellEnd"/>
      <w:r w:rsidRPr="005F2BE1">
        <w:rPr>
          <w:rFonts w:cs="David" w:hint="cs"/>
          <w:rtl/>
        </w:rPr>
        <w:t xml:space="preserve">. </w:t>
      </w:r>
    </w:p>
    <w:p w14:paraId="020DB891" w14:textId="77777777" w:rsidR="005F2BE1" w:rsidRPr="005F2BE1" w:rsidRDefault="005F2BE1" w:rsidP="005F2BE1">
      <w:pPr>
        <w:bidi/>
        <w:rPr>
          <w:rFonts w:cs="David" w:hint="cs"/>
          <w:rtl/>
        </w:rPr>
      </w:pPr>
    </w:p>
    <w:p w14:paraId="636E427A" w14:textId="77777777" w:rsidR="005F2BE1" w:rsidRPr="005F2BE1" w:rsidRDefault="005F2BE1" w:rsidP="005F2BE1">
      <w:pPr>
        <w:bidi/>
        <w:rPr>
          <w:rFonts w:cs="David" w:hint="cs"/>
          <w:rtl/>
        </w:rPr>
      </w:pPr>
      <w:r w:rsidRPr="005F2BE1">
        <w:rPr>
          <w:rFonts w:cs="David" w:hint="cs"/>
          <w:rtl/>
        </w:rPr>
        <w:tab/>
        <w:t xml:space="preserve">כפי שהצעתי, הדיון יהיה משולב </w:t>
      </w:r>
      <w:r w:rsidRPr="005F2BE1">
        <w:rPr>
          <w:rFonts w:cs="David"/>
          <w:rtl/>
        </w:rPr>
        <w:t>–</w:t>
      </w:r>
      <w:r w:rsidRPr="005F2BE1">
        <w:rPr>
          <w:rFonts w:cs="David" w:hint="cs"/>
          <w:rtl/>
        </w:rPr>
        <w:t xml:space="preserve"> עשר דקות למציעים וחמש דקות לכל סיעה. </w:t>
      </w:r>
    </w:p>
    <w:p w14:paraId="17F93E2F"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4FD33EDB" w14:textId="77777777" w:rsidR="005F2BE1" w:rsidRPr="005F2BE1" w:rsidRDefault="005F2BE1" w:rsidP="005F2BE1">
      <w:pPr>
        <w:bidi/>
        <w:rPr>
          <w:rFonts w:cs="David" w:hint="cs"/>
          <w:rtl/>
        </w:rPr>
      </w:pPr>
    </w:p>
    <w:p w14:paraId="761F30B8" w14:textId="77777777" w:rsidR="005F2BE1" w:rsidRPr="005F2BE1" w:rsidRDefault="005F2BE1" w:rsidP="005F2BE1">
      <w:pPr>
        <w:bidi/>
        <w:rPr>
          <w:rFonts w:cs="David" w:hint="cs"/>
          <w:rtl/>
        </w:rPr>
      </w:pPr>
      <w:r w:rsidRPr="005F2BE1">
        <w:rPr>
          <w:rFonts w:cs="David" w:hint="cs"/>
          <w:rtl/>
        </w:rPr>
        <w:tab/>
        <w:t>סליחה, אולי נקיים הצבעה ראשונה אם בכלל לקיים את הדיון הזה ביום הראשון של פתיחת המושב.</w:t>
      </w:r>
    </w:p>
    <w:p w14:paraId="259D08E4"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146AEB06" w14:textId="77777777" w:rsidR="005F2BE1" w:rsidRPr="005F2BE1" w:rsidRDefault="005F2BE1" w:rsidP="005F2BE1">
      <w:pPr>
        <w:bidi/>
        <w:rPr>
          <w:rFonts w:cs="David" w:hint="cs"/>
          <w:u w:val="single"/>
          <w:rtl/>
        </w:rPr>
      </w:pPr>
    </w:p>
    <w:p w14:paraId="64C6F0A3" w14:textId="77777777" w:rsidR="005F2BE1" w:rsidRPr="005F2BE1" w:rsidRDefault="005F2BE1" w:rsidP="005F2BE1">
      <w:pPr>
        <w:bidi/>
        <w:rPr>
          <w:rFonts w:cs="David" w:hint="cs"/>
          <w:rtl/>
        </w:rPr>
      </w:pPr>
      <w:r w:rsidRPr="005F2BE1">
        <w:rPr>
          <w:rFonts w:cs="David" w:hint="cs"/>
          <w:rtl/>
        </w:rPr>
        <w:tab/>
        <w:t>זה לא עומד על הפרק. תגיש בקשה לשינוי.</w:t>
      </w:r>
    </w:p>
    <w:p w14:paraId="3F0A848B"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118B8E7B" w14:textId="77777777" w:rsidR="005F2BE1" w:rsidRPr="005F2BE1" w:rsidRDefault="005F2BE1" w:rsidP="005F2BE1">
      <w:pPr>
        <w:bidi/>
        <w:rPr>
          <w:rFonts w:cs="David" w:hint="cs"/>
          <w:rtl/>
        </w:rPr>
      </w:pPr>
    </w:p>
    <w:p w14:paraId="31E5D130" w14:textId="77777777" w:rsidR="005F2BE1" w:rsidRPr="005F2BE1" w:rsidRDefault="005F2BE1" w:rsidP="005F2BE1">
      <w:pPr>
        <w:bidi/>
        <w:rPr>
          <w:rFonts w:cs="David" w:hint="cs"/>
          <w:rtl/>
        </w:rPr>
      </w:pPr>
      <w:r w:rsidRPr="005F2BE1">
        <w:rPr>
          <w:rFonts w:cs="David" w:hint="cs"/>
          <w:rtl/>
        </w:rPr>
        <w:tab/>
        <w:t xml:space="preserve">האם ועדת הכנסת מורשית. </w:t>
      </w:r>
    </w:p>
    <w:p w14:paraId="5896E35F" w14:textId="77777777" w:rsidR="005F2BE1" w:rsidRPr="005F2BE1" w:rsidRDefault="005F2BE1" w:rsidP="005F2BE1">
      <w:pPr>
        <w:bidi/>
        <w:rPr>
          <w:rFonts w:cs="David" w:hint="cs"/>
          <w:rtl/>
        </w:rPr>
      </w:pPr>
    </w:p>
    <w:p w14:paraId="2F9D918C" w14:textId="77777777" w:rsidR="005F2BE1" w:rsidRPr="005F2BE1" w:rsidRDefault="005F2BE1" w:rsidP="005F2BE1">
      <w:pPr>
        <w:bidi/>
        <w:rPr>
          <w:rFonts w:cs="David" w:hint="cs"/>
          <w:u w:val="single"/>
          <w:rtl/>
        </w:rPr>
      </w:pP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4AE58020" w14:textId="77777777" w:rsidR="005F2BE1" w:rsidRPr="005F2BE1" w:rsidRDefault="005F2BE1" w:rsidP="005F2BE1">
      <w:pPr>
        <w:bidi/>
        <w:rPr>
          <w:rFonts w:cs="David" w:hint="cs"/>
          <w:u w:val="single"/>
          <w:rtl/>
        </w:rPr>
      </w:pPr>
    </w:p>
    <w:p w14:paraId="6171246A" w14:textId="77777777" w:rsidR="005F2BE1" w:rsidRPr="005F2BE1" w:rsidRDefault="005F2BE1" w:rsidP="005F2BE1">
      <w:pPr>
        <w:bidi/>
        <w:rPr>
          <w:rFonts w:cs="David" w:hint="cs"/>
          <w:rtl/>
        </w:rPr>
      </w:pPr>
      <w:r w:rsidRPr="005F2BE1">
        <w:rPr>
          <w:rFonts w:cs="David" w:hint="cs"/>
          <w:rtl/>
        </w:rPr>
        <w:tab/>
        <w:t xml:space="preserve">עניתי לך. לא. תגיש בקשה לשינוי התקנון. </w:t>
      </w:r>
    </w:p>
    <w:p w14:paraId="4C8ED9B6"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1F4307D7" w14:textId="77777777" w:rsidR="005F2BE1" w:rsidRPr="005F2BE1" w:rsidRDefault="005F2BE1" w:rsidP="005F2BE1">
      <w:pPr>
        <w:bidi/>
        <w:rPr>
          <w:rFonts w:cs="David" w:hint="cs"/>
          <w:rtl/>
        </w:rPr>
      </w:pPr>
    </w:p>
    <w:p w14:paraId="69908C15" w14:textId="77777777" w:rsidR="005F2BE1" w:rsidRPr="005F2BE1" w:rsidRDefault="005F2BE1" w:rsidP="005F2BE1">
      <w:pPr>
        <w:bidi/>
        <w:rPr>
          <w:rFonts w:cs="David" w:hint="cs"/>
          <w:rtl/>
        </w:rPr>
      </w:pPr>
      <w:r w:rsidRPr="005F2BE1">
        <w:rPr>
          <w:rFonts w:cs="David" w:hint="cs"/>
          <w:rtl/>
        </w:rPr>
        <w:tab/>
        <w:t xml:space="preserve">היועצת המשפטית, אני רוצה לשמוע האם אנחנו יכולים להצביע אם בכלל לקיים דיון בפתיחת המושב באי-אמון. בעבר זה לא היה כך, לא זכור לי. </w:t>
      </w:r>
    </w:p>
    <w:p w14:paraId="695AFEAF" w14:textId="77777777" w:rsidR="005F2BE1" w:rsidRPr="005F2BE1" w:rsidRDefault="005F2BE1" w:rsidP="005F2BE1">
      <w:pPr>
        <w:bidi/>
        <w:rPr>
          <w:rFonts w:cs="David" w:hint="cs"/>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62E95F7B" w14:textId="77777777" w:rsidR="005F2BE1" w:rsidRPr="005F2BE1" w:rsidRDefault="005F2BE1" w:rsidP="005F2BE1">
      <w:pPr>
        <w:bidi/>
        <w:rPr>
          <w:rFonts w:cs="David" w:hint="cs"/>
          <w:rtl/>
        </w:rPr>
      </w:pPr>
    </w:p>
    <w:p w14:paraId="2E00DEB5" w14:textId="77777777" w:rsidR="005F2BE1" w:rsidRPr="005F2BE1" w:rsidRDefault="005F2BE1" w:rsidP="005F2BE1">
      <w:pPr>
        <w:bidi/>
        <w:rPr>
          <w:rFonts w:cs="David" w:hint="cs"/>
          <w:rtl/>
        </w:rPr>
      </w:pPr>
      <w:r w:rsidRPr="005F2BE1">
        <w:rPr>
          <w:rFonts w:cs="David" w:hint="cs"/>
          <w:rtl/>
        </w:rPr>
        <w:tab/>
        <w:t xml:space="preserve"> זכור. </w:t>
      </w:r>
    </w:p>
    <w:p w14:paraId="726C843E" w14:textId="77777777" w:rsidR="005F2BE1" w:rsidRPr="005F2BE1" w:rsidRDefault="005F2BE1" w:rsidP="005F2BE1">
      <w:pPr>
        <w:bidi/>
        <w:rPr>
          <w:rFonts w:cs="David"/>
          <w:u w:val="single"/>
          <w:rtl/>
        </w:rPr>
      </w:pPr>
      <w:r w:rsidRPr="005F2BE1">
        <w:rPr>
          <w:rFonts w:cs="David"/>
          <w:rtl/>
        </w:rPr>
        <w:br/>
      </w:r>
      <w:proofErr w:type="spellStart"/>
      <w:r w:rsidRPr="005F2BE1">
        <w:rPr>
          <w:rFonts w:cs="David"/>
          <w:u w:val="single"/>
          <w:rtl/>
        </w:rPr>
        <w:t>מוחמד</w:t>
      </w:r>
      <w:proofErr w:type="spellEnd"/>
      <w:r w:rsidRPr="005F2BE1">
        <w:rPr>
          <w:rFonts w:cs="David"/>
          <w:u w:val="single"/>
          <w:rtl/>
        </w:rPr>
        <w:t xml:space="preserve"> ברכה:</w:t>
      </w:r>
    </w:p>
    <w:p w14:paraId="481A2B18" w14:textId="77777777" w:rsidR="005F2BE1" w:rsidRPr="005F2BE1" w:rsidRDefault="005F2BE1" w:rsidP="005F2BE1">
      <w:pPr>
        <w:bidi/>
        <w:rPr>
          <w:rFonts w:cs="David"/>
          <w:u w:val="single"/>
          <w:rtl/>
        </w:rPr>
      </w:pPr>
    </w:p>
    <w:p w14:paraId="2EF41934" w14:textId="77777777" w:rsidR="005F2BE1" w:rsidRPr="005F2BE1" w:rsidRDefault="005F2BE1" w:rsidP="005F2BE1">
      <w:pPr>
        <w:bidi/>
        <w:rPr>
          <w:rFonts w:cs="David" w:hint="cs"/>
          <w:rtl/>
        </w:rPr>
      </w:pPr>
      <w:r w:rsidRPr="005F2BE1">
        <w:rPr>
          <w:rFonts w:cs="David"/>
          <w:rtl/>
        </w:rPr>
        <w:tab/>
      </w:r>
      <w:r w:rsidRPr="005F2BE1">
        <w:rPr>
          <w:rFonts w:cs="David" w:hint="cs"/>
          <w:rtl/>
        </w:rPr>
        <w:t xml:space="preserve"> גם סיעת ש"ס הגישה הצעת אי-אמון </w:t>
      </w:r>
      <w:proofErr w:type="spellStart"/>
      <w:r w:rsidRPr="005F2BE1">
        <w:rPr>
          <w:rFonts w:cs="David" w:hint="cs"/>
          <w:rtl/>
        </w:rPr>
        <w:t>כשהיתה</w:t>
      </w:r>
      <w:proofErr w:type="spellEnd"/>
      <w:r w:rsidRPr="005F2BE1">
        <w:rPr>
          <w:rFonts w:cs="David" w:hint="cs"/>
          <w:rtl/>
        </w:rPr>
        <w:t xml:space="preserve"> באופוזיציה. </w:t>
      </w:r>
    </w:p>
    <w:p w14:paraId="65779F6E"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392C1A00" w14:textId="77777777" w:rsidR="005F2BE1" w:rsidRPr="005F2BE1" w:rsidRDefault="005F2BE1" w:rsidP="005F2BE1">
      <w:pPr>
        <w:bidi/>
        <w:rPr>
          <w:rFonts w:cs="David" w:hint="cs"/>
          <w:rtl/>
        </w:rPr>
      </w:pPr>
    </w:p>
    <w:p w14:paraId="6BEE4013" w14:textId="77777777" w:rsidR="005F2BE1" w:rsidRPr="005F2BE1" w:rsidRDefault="005F2BE1" w:rsidP="005F2BE1">
      <w:pPr>
        <w:bidi/>
        <w:rPr>
          <w:rFonts w:cs="David" w:hint="cs"/>
          <w:rtl/>
        </w:rPr>
      </w:pPr>
      <w:r w:rsidRPr="005F2BE1">
        <w:rPr>
          <w:rFonts w:cs="David" w:hint="cs"/>
          <w:rtl/>
        </w:rPr>
        <w:tab/>
        <w:t xml:space="preserve"> לא ביום הראשון של המושב.</w:t>
      </w:r>
    </w:p>
    <w:p w14:paraId="2E1CFD15" w14:textId="77777777" w:rsidR="005F2BE1" w:rsidRPr="005F2BE1" w:rsidRDefault="005F2BE1" w:rsidP="005F2BE1">
      <w:pPr>
        <w:bidi/>
        <w:rPr>
          <w:rFonts w:cs="David"/>
          <w:u w:val="single"/>
          <w:rtl/>
        </w:rPr>
      </w:pPr>
      <w:r w:rsidRPr="005F2BE1">
        <w:rPr>
          <w:rFonts w:cs="David"/>
          <w:rtl/>
        </w:rPr>
        <w:br/>
      </w:r>
      <w:proofErr w:type="spellStart"/>
      <w:r w:rsidRPr="005F2BE1">
        <w:rPr>
          <w:rFonts w:cs="David"/>
          <w:u w:val="single"/>
          <w:rtl/>
        </w:rPr>
        <w:t>מוחמד</w:t>
      </w:r>
      <w:proofErr w:type="spellEnd"/>
      <w:r w:rsidRPr="005F2BE1">
        <w:rPr>
          <w:rFonts w:cs="David"/>
          <w:u w:val="single"/>
          <w:rtl/>
        </w:rPr>
        <w:t xml:space="preserve"> ברכה:</w:t>
      </w:r>
    </w:p>
    <w:p w14:paraId="2925E2ED" w14:textId="77777777" w:rsidR="005F2BE1" w:rsidRPr="005F2BE1" w:rsidRDefault="005F2BE1" w:rsidP="005F2BE1">
      <w:pPr>
        <w:bidi/>
        <w:rPr>
          <w:rFonts w:cs="David"/>
          <w:u w:val="single"/>
          <w:rtl/>
        </w:rPr>
      </w:pPr>
    </w:p>
    <w:p w14:paraId="2D7F5ED6" w14:textId="77777777" w:rsidR="005F2BE1" w:rsidRPr="005F2BE1" w:rsidRDefault="005F2BE1" w:rsidP="005F2BE1">
      <w:pPr>
        <w:bidi/>
        <w:rPr>
          <w:rFonts w:cs="David" w:hint="cs"/>
          <w:rtl/>
        </w:rPr>
      </w:pPr>
      <w:r w:rsidRPr="005F2BE1">
        <w:rPr>
          <w:rFonts w:cs="David"/>
          <w:rtl/>
        </w:rPr>
        <w:tab/>
      </w:r>
      <w:r w:rsidRPr="005F2BE1">
        <w:rPr>
          <w:rFonts w:cs="David" w:hint="cs"/>
          <w:rtl/>
        </w:rPr>
        <w:t xml:space="preserve"> ביום הראשון. </w:t>
      </w:r>
    </w:p>
    <w:p w14:paraId="0A660F30"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086156F1" w14:textId="77777777" w:rsidR="005F2BE1" w:rsidRPr="005F2BE1" w:rsidRDefault="005F2BE1" w:rsidP="005F2BE1">
      <w:pPr>
        <w:bidi/>
        <w:rPr>
          <w:rFonts w:cs="David" w:hint="cs"/>
          <w:u w:val="single"/>
          <w:rtl/>
        </w:rPr>
      </w:pPr>
    </w:p>
    <w:p w14:paraId="19511F5D" w14:textId="77777777" w:rsidR="005F2BE1" w:rsidRPr="005F2BE1" w:rsidRDefault="005F2BE1" w:rsidP="005F2BE1">
      <w:pPr>
        <w:bidi/>
        <w:rPr>
          <w:rFonts w:cs="David" w:hint="cs"/>
          <w:rtl/>
        </w:rPr>
      </w:pPr>
      <w:r w:rsidRPr="005F2BE1">
        <w:rPr>
          <w:rFonts w:cs="David" w:hint="cs"/>
          <w:rtl/>
        </w:rPr>
        <w:tab/>
        <w:t xml:space="preserve">במושב הקודם, זה היה ביום הראשון. רבותי, אני מעלה את זה להצבעה. </w:t>
      </w:r>
    </w:p>
    <w:p w14:paraId="582CF505"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קריאה:</w:t>
      </w:r>
    </w:p>
    <w:p w14:paraId="4FC0B089" w14:textId="77777777" w:rsidR="005F2BE1" w:rsidRPr="005F2BE1" w:rsidRDefault="005F2BE1" w:rsidP="005F2BE1">
      <w:pPr>
        <w:bidi/>
        <w:rPr>
          <w:rFonts w:cs="David" w:hint="cs"/>
          <w:u w:val="single"/>
          <w:rtl/>
        </w:rPr>
      </w:pPr>
    </w:p>
    <w:p w14:paraId="2E414AF1" w14:textId="77777777" w:rsidR="005F2BE1" w:rsidRPr="005F2BE1" w:rsidRDefault="005F2BE1" w:rsidP="005F2BE1">
      <w:pPr>
        <w:bidi/>
        <w:rPr>
          <w:rFonts w:cs="David" w:hint="cs"/>
          <w:rtl/>
        </w:rPr>
      </w:pPr>
      <w:r w:rsidRPr="005F2BE1">
        <w:rPr>
          <w:rFonts w:cs="David" w:hint="cs"/>
          <w:rtl/>
        </w:rPr>
        <w:tab/>
        <w:t>- - -</w:t>
      </w:r>
    </w:p>
    <w:p w14:paraId="19E4CADB" w14:textId="77777777" w:rsidR="005F2BE1" w:rsidRPr="005F2BE1" w:rsidRDefault="005F2BE1" w:rsidP="005F2BE1">
      <w:pPr>
        <w:bidi/>
        <w:rPr>
          <w:rFonts w:cs="David" w:hint="cs"/>
          <w:u w:val="single"/>
          <w:rtl/>
        </w:rPr>
      </w:pPr>
    </w:p>
    <w:p w14:paraId="7946FC16" w14:textId="77777777" w:rsidR="005F2BE1" w:rsidRPr="005F2BE1" w:rsidRDefault="005F2BE1" w:rsidP="005F2BE1">
      <w:pPr>
        <w:bidi/>
        <w:rPr>
          <w:rFonts w:cs="David" w:hint="cs"/>
          <w:u w:val="single"/>
          <w:rtl/>
        </w:rPr>
      </w:pP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3341D19A" w14:textId="77777777" w:rsidR="005F2BE1" w:rsidRPr="005F2BE1" w:rsidRDefault="005F2BE1" w:rsidP="005F2BE1">
      <w:pPr>
        <w:bidi/>
        <w:rPr>
          <w:rFonts w:cs="David" w:hint="cs"/>
          <w:u w:val="single"/>
          <w:rtl/>
        </w:rPr>
      </w:pPr>
    </w:p>
    <w:p w14:paraId="7F12D34A" w14:textId="77777777" w:rsidR="005F2BE1" w:rsidRPr="005F2BE1" w:rsidRDefault="005F2BE1" w:rsidP="005F2BE1">
      <w:pPr>
        <w:bidi/>
        <w:rPr>
          <w:rFonts w:cs="David" w:hint="cs"/>
          <w:rtl/>
        </w:rPr>
      </w:pPr>
      <w:r w:rsidRPr="005F2BE1">
        <w:rPr>
          <w:rFonts w:cs="David" w:hint="cs"/>
          <w:rtl/>
        </w:rPr>
        <w:tab/>
        <w:t xml:space="preserve">אין סמכות לוועדת הכנסת. </w:t>
      </w:r>
    </w:p>
    <w:p w14:paraId="1040AFA1"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1C9E5CC7" w14:textId="77777777" w:rsidR="005F2BE1" w:rsidRPr="005F2BE1" w:rsidRDefault="005F2BE1" w:rsidP="005F2BE1">
      <w:pPr>
        <w:bidi/>
        <w:rPr>
          <w:rFonts w:cs="David" w:hint="cs"/>
          <w:rtl/>
        </w:rPr>
      </w:pPr>
    </w:p>
    <w:p w14:paraId="0259F4FF" w14:textId="77777777" w:rsidR="005F2BE1" w:rsidRPr="005F2BE1" w:rsidRDefault="005F2BE1" w:rsidP="005F2BE1">
      <w:pPr>
        <w:bidi/>
        <w:rPr>
          <w:rFonts w:cs="David" w:hint="cs"/>
          <w:rtl/>
        </w:rPr>
      </w:pPr>
      <w:r w:rsidRPr="005F2BE1">
        <w:rPr>
          <w:rFonts w:cs="David" w:hint="cs"/>
          <w:rtl/>
        </w:rPr>
        <w:tab/>
        <w:t xml:space="preserve"> איפה ההחלטה שהנשיא בא ומברך בפתיחת מושב החורף? </w:t>
      </w:r>
      <w:proofErr w:type="spellStart"/>
      <w:r w:rsidRPr="005F2BE1">
        <w:rPr>
          <w:rFonts w:cs="David" w:hint="cs"/>
          <w:rtl/>
        </w:rPr>
        <w:t>היתה</w:t>
      </w:r>
      <w:proofErr w:type="spellEnd"/>
      <w:r w:rsidRPr="005F2BE1">
        <w:rPr>
          <w:rFonts w:cs="David" w:hint="cs"/>
          <w:rtl/>
        </w:rPr>
        <w:t xml:space="preserve"> החלטה. </w:t>
      </w:r>
    </w:p>
    <w:p w14:paraId="50187EAD"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איל ינון:</w:t>
      </w:r>
    </w:p>
    <w:p w14:paraId="56C09AD9" w14:textId="77777777" w:rsidR="005F2BE1" w:rsidRPr="005F2BE1" w:rsidRDefault="005F2BE1" w:rsidP="005F2BE1">
      <w:pPr>
        <w:bidi/>
        <w:rPr>
          <w:rFonts w:cs="David" w:hint="cs"/>
          <w:rtl/>
        </w:rPr>
      </w:pPr>
    </w:p>
    <w:p w14:paraId="36016C2C" w14:textId="77777777" w:rsidR="005F2BE1" w:rsidRPr="005F2BE1" w:rsidRDefault="005F2BE1" w:rsidP="005F2BE1">
      <w:pPr>
        <w:bidi/>
        <w:rPr>
          <w:rFonts w:cs="David" w:hint="cs"/>
          <w:rtl/>
        </w:rPr>
      </w:pPr>
      <w:r w:rsidRPr="005F2BE1">
        <w:rPr>
          <w:rFonts w:cs="David" w:hint="cs"/>
          <w:rtl/>
        </w:rPr>
        <w:tab/>
        <w:t xml:space="preserve">הוא בא. </w:t>
      </w:r>
    </w:p>
    <w:p w14:paraId="6F9F98B1"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58B1ADCB" w14:textId="77777777" w:rsidR="005F2BE1" w:rsidRPr="005F2BE1" w:rsidRDefault="005F2BE1" w:rsidP="005F2BE1">
      <w:pPr>
        <w:bidi/>
        <w:rPr>
          <w:rFonts w:cs="David" w:hint="cs"/>
          <w:u w:val="single"/>
          <w:rtl/>
        </w:rPr>
      </w:pPr>
    </w:p>
    <w:p w14:paraId="33652960" w14:textId="77777777" w:rsidR="005F2BE1" w:rsidRPr="005F2BE1" w:rsidRDefault="005F2BE1" w:rsidP="005F2BE1">
      <w:pPr>
        <w:bidi/>
        <w:rPr>
          <w:rFonts w:cs="David" w:hint="cs"/>
          <w:rtl/>
        </w:rPr>
      </w:pPr>
      <w:r w:rsidRPr="005F2BE1">
        <w:rPr>
          <w:rFonts w:cs="David" w:hint="cs"/>
          <w:rtl/>
        </w:rPr>
        <w:tab/>
        <w:t xml:space="preserve">זה מובא בתקנון. </w:t>
      </w:r>
    </w:p>
    <w:p w14:paraId="4AF11F8A"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1F53DEE8" w14:textId="77777777" w:rsidR="005F2BE1" w:rsidRPr="005F2BE1" w:rsidRDefault="005F2BE1" w:rsidP="005F2BE1">
      <w:pPr>
        <w:bidi/>
        <w:rPr>
          <w:rFonts w:cs="David" w:hint="cs"/>
          <w:rtl/>
        </w:rPr>
      </w:pPr>
    </w:p>
    <w:p w14:paraId="6F9B21BA" w14:textId="77777777" w:rsidR="005F2BE1" w:rsidRPr="005F2BE1" w:rsidRDefault="005F2BE1" w:rsidP="005F2BE1">
      <w:pPr>
        <w:bidi/>
        <w:rPr>
          <w:rFonts w:cs="David" w:hint="cs"/>
          <w:rtl/>
        </w:rPr>
      </w:pPr>
      <w:r w:rsidRPr="005F2BE1">
        <w:rPr>
          <w:rFonts w:cs="David" w:hint="cs"/>
          <w:rtl/>
        </w:rPr>
        <w:tab/>
        <w:t xml:space="preserve"> אני רוצה לדעת אם הוא בא לברך אותנו או לא. </w:t>
      </w:r>
    </w:p>
    <w:p w14:paraId="2D69C64C"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4DE91079" w14:textId="77777777" w:rsidR="005F2BE1" w:rsidRPr="005F2BE1" w:rsidRDefault="005F2BE1" w:rsidP="005F2BE1">
      <w:pPr>
        <w:bidi/>
        <w:rPr>
          <w:rFonts w:cs="David" w:hint="cs"/>
          <w:u w:val="single"/>
          <w:rtl/>
        </w:rPr>
      </w:pPr>
    </w:p>
    <w:p w14:paraId="0129DB03" w14:textId="77777777" w:rsidR="005F2BE1" w:rsidRPr="005F2BE1" w:rsidRDefault="005F2BE1" w:rsidP="005F2BE1">
      <w:pPr>
        <w:bidi/>
        <w:rPr>
          <w:rFonts w:cs="David" w:hint="cs"/>
          <w:rtl/>
        </w:rPr>
      </w:pPr>
      <w:r w:rsidRPr="005F2BE1">
        <w:rPr>
          <w:rFonts w:cs="David" w:hint="cs"/>
          <w:rtl/>
        </w:rPr>
        <w:tab/>
        <w:t xml:space="preserve">חבר הכנסת זאב, סיימת את המכסה. למרות שהינך חבר לסיעה וחבר טוב שלי לסיעה, מרגע זה אין לך רשות דיבור. </w:t>
      </w:r>
    </w:p>
    <w:p w14:paraId="3DC3A887" w14:textId="77777777" w:rsidR="005F2BE1" w:rsidRPr="005F2BE1" w:rsidRDefault="005F2BE1" w:rsidP="005F2BE1">
      <w:pPr>
        <w:bidi/>
        <w:rPr>
          <w:rFonts w:cs="David" w:hint="cs"/>
          <w:rtl/>
        </w:rPr>
      </w:pPr>
    </w:p>
    <w:p w14:paraId="162523DB" w14:textId="77777777" w:rsidR="005F2BE1" w:rsidRPr="005F2BE1" w:rsidRDefault="005F2BE1" w:rsidP="005F2BE1">
      <w:pPr>
        <w:bidi/>
        <w:rPr>
          <w:rFonts w:cs="David" w:hint="cs"/>
          <w:rtl/>
        </w:rPr>
      </w:pPr>
      <w:r w:rsidRPr="005F2BE1">
        <w:rPr>
          <w:rFonts w:cs="David" w:hint="cs"/>
          <w:rtl/>
        </w:rPr>
        <w:tab/>
        <w:t xml:space="preserve">אני קורא את סעיף 34א(ב) לתקנון: "נשיא המדינה רשאי לפתוח את ישיבת הכנסת הראשונה בכל מושב של הכנסת". עד כאן, חסל סדר בנושא הזה. </w:t>
      </w:r>
    </w:p>
    <w:p w14:paraId="29DD3B36" w14:textId="77777777" w:rsidR="005F2BE1" w:rsidRPr="005F2BE1" w:rsidRDefault="005F2BE1" w:rsidP="005F2BE1">
      <w:pPr>
        <w:bidi/>
        <w:rPr>
          <w:rFonts w:cs="David" w:hint="cs"/>
          <w:rtl/>
        </w:rPr>
      </w:pPr>
    </w:p>
    <w:p w14:paraId="2735585E" w14:textId="77777777" w:rsidR="005F2BE1" w:rsidRPr="005F2BE1" w:rsidRDefault="005F2BE1" w:rsidP="005F2BE1">
      <w:pPr>
        <w:bidi/>
        <w:rPr>
          <w:rFonts w:cs="David" w:hint="cs"/>
          <w:rtl/>
        </w:rPr>
      </w:pPr>
      <w:r w:rsidRPr="005F2BE1">
        <w:rPr>
          <w:rFonts w:cs="David" w:hint="cs"/>
          <w:rtl/>
        </w:rPr>
        <w:tab/>
        <w:t xml:space="preserve">אני מעלה להצבעה את הצעתי למסגרת הדיון. </w:t>
      </w:r>
    </w:p>
    <w:p w14:paraId="448BC825" w14:textId="77777777" w:rsidR="005F2BE1" w:rsidRPr="005F2BE1" w:rsidRDefault="005F2BE1" w:rsidP="005F2BE1">
      <w:pPr>
        <w:pStyle w:val="Heading5"/>
        <w:jc w:val="left"/>
        <w:rPr>
          <w:rFonts w:hint="cs"/>
          <w:sz w:val="24"/>
          <w:rtl/>
        </w:rPr>
      </w:pPr>
      <w:r w:rsidRPr="005F2BE1">
        <w:rPr>
          <w:sz w:val="24"/>
          <w:rtl/>
        </w:rPr>
        <w:br/>
      </w:r>
      <w:r w:rsidRPr="005F2BE1">
        <w:rPr>
          <w:rFonts w:hint="cs"/>
          <w:sz w:val="24"/>
          <w:u w:val="single"/>
          <w:rtl/>
        </w:rPr>
        <w:t>יצחק גלנטי:</w:t>
      </w:r>
    </w:p>
    <w:p w14:paraId="4189FD8C" w14:textId="77777777" w:rsidR="005F2BE1" w:rsidRPr="005F2BE1" w:rsidRDefault="005F2BE1" w:rsidP="005F2BE1">
      <w:pPr>
        <w:pStyle w:val="Heading5"/>
        <w:jc w:val="left"/>
        <w:rPr>
          <w:rFonts w:hint="cs"/>
          <w:sz w:val="24"/>
          <w:rtl/>
        </w:rPr>
      </w:pPr>
    </w:p>
    <w:p w14:paraId="65D0AFFC" w14:textId="77777777" w:rsidR="005F2BE1" w:rsidRPr="005F2BE1" w:rsidRDefault="005F2BE1" w:rsidP="005F2BE1">
      <w:pPr>
        <w:bidi/>
        <w:rPr>
          <w:rFonts w:cs="David" w:hint="cs"/>
          <w:rtl/>
        </w:rPr>
      </w:pPr>
      <w:r w:rsidRPr="005F2BE1">
        <w:rPr>
          <w:rFonts w:cs="David" w:hint="cs"/>
          <w:rtl/>
        </w:rPr>
        <w:tab/>
        <w:t xml:space="preserve"> יש לי הצעה לשינוי הצעתך בנושא הזמנים. האם זה חייב להיות עשר דקות? </w:t>
      </w:r>
    </w:p>
    <w:p w14:paraId="11FC455E" w14:textId="77777777" w:rsidR="005F2BE1" w:rsidRPr="005F2BE1" w:rsidRDefault="005F2BE1" w:rsidP="005F2BE1">
      <w:pPr>
        <w:bidi/>
        <w:rPr>
          <w:rFonts w:cs="David"/>
          <w:u w:val="single"/>
          <w:rtl/>
        </w:rPr>
      </w:pPr>
      <w:r w:rsidRPr="005F2BE1">
        <w:rPr>
          <w:rFonts w:cs="David"/>
          <w:rtl/>
        </w:rPr>
        <w:br/>
      </w:r>
      <w:proofErr w:type="spellStart"/>
      <w:r w:rsidRPr="005F2BE1">
        <w:rPr>
          <w:rFonts w:cs="David"/>
          <w:u w:val="single"/>
          <w:rtl/>
        </w:rPr>
        <w:t>מוחמד</w:t>
      </w:r>
      <w:proofErr w:type="spellEnd"/>
      <w:r w:rsidRPr="005F2BE1">
        <w:rPr>
          <w:rFonts w:cs="David"/>
          <w:u w:val="single"/>
          <w:rtl/>
        </w:rPr>
        <w:t xml:space="preserve"> ברכה:</w:t>
      </w:r>
    </w:p>
    <w:p w14:paraId="15FDF36E" w14:textId="77777777" w:rsidR="005F2BE1" w:rsidRPr="005F2BE1" w:rsidRDefault="005F2BE1" w:rsidP="005F2BE1">
      <w:pPr>
        <w:bidi/>
        <w:rPr>
          <w:rFonts w:cs="David"/>
          <w:u w:val="single"/>
          <w:rtl/>
        </w:rPr>
      </w:pPr>
    </w:p>
    <w:p w14:paraId="4A7072FD" w14:textId="77777777" w:rsidR="005F2BE1" w:rsidRPr="005F2BE1" w:rsidRDefault="005F2BE1" w:rsidP="005F2BE1">
      <w:pPr>
        <w:bidi/>
        <w:rPr>
          <w:rFonts w:cs="David" w:hint="cs"/>
          <w:rtl/>
        </w:rPr>
      </w:pPr>
      <w:r w:rsidRPr="005F2BE1">
        <w:rPr>
          <w:rFonts w:cs="David"/>
          <w:rtl/>
        </w:rPr>
        <w:tab/>
      </w:r>
      <w:r w:rsidRPr="005F2BE1">
        <w:rPr>
          <w:rFonts w:cs="David" w:hint="cs"/>
          <w:rtl/>
        </w:rPr>
        <w:t xml:space="preserve"> חייב </w:t>
      </w:r>
      <w:r w:rsidRPr="005F2BE1">
        <w:rPr>
          <w:rFonts w:cs="David"/>
          <w:rtl/>
        </w:rPr>
        <w:t>–</w:t>
      </w:r>
      <w:r w:rsidRPr="005F2BE1">
        <w:rPr>
          <w:rFonts w:cs="David" w:hint="cs"/>
          <w:rtl/>
        </w:rPr>
        <w:t xml:space="preserve"> לפי התקנון. </w:t>
      </w:r>
    </w:p>
    <w:p w14:paraId="56F83E4F"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0C7B33D8" w14:textId="77777777" w:rsidR="005F2BE1" w:rsidRPr="005F2BE1" w:rsidRDefault="005F2BE1" w:rsidP="005F2BE1">
      <w:pPr>
        <w:bidi/>
        <w:rPr>
          <w:rFonts w:cs="David" w:hint="cs"/>
          <w:u w:val="single"/>
          <w:rtl/>
        </w:rPr>
      </w:pPr>
    </w:p>
    <w:p w14:paraId="6D80A275" w14:textId="77777777" w:rsidR="005F2BE1" w:rsidRPr="005F2BE1" w:rsidRDefault="005F2BE1" w:rsidP="005F2BE1">
      <w:pPr>
        <w:bidi/>
        <w:rPr>
          <w:rFonts w:cs="David" w:hint="cs"/>
          <w:rtl/>
        </w:rPr>
      </w:pPr>
      <w:r w:rsidRPr="005F2BE1">
        <w:rPr>
          <w:rFonts w:cs="David" w:hint="cs"/>
          <w:rtl/>
        </w:rPr>
        <w:tab/>
        <w:t>מי בעד מסגרת הדיון כפי שהצעתי? מי נגד? מי נמנע?</w:t>
      </w:r>
    </w:p>
    <w:p w14:paraId="7AE55D29"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4C33D512" w14:textId="77777777" w:rsidR="005F2BE1" w:rsidRPr="005F2BE1" w:rsidRDefault="005F2BE1" w:rsidP="005F2BE1">
      <w:pPr>
        <w:bidi/>
        <w:rPr>
          <w:rFonts w:cs="David" w:hint="cs"/>
          <w:rtl/>
        </w:rPr>
      </w:pPr>
    </w:p>
    <w:p w14:paraId="7B81F205" w14:textId="77777777" w:rsidR="005F2BE1" w:rsidRPr="005F2BE1" w:rsidRDefault="005F2BE1" w:rsidP="005F2BE1">
      <w:pPr>
        <w:bidi/>
        <w:rPr>
          <w:rFonts w:cs="David" w:hint="cs"/>
          <w:rtl/>
        </w:rPr>
      </w:pPr>
      <w:r w:rsidRPr="005F2BE1">
        <w:rPr>
          <w:rFonts w:cs="David" w:hint="cs"/>
          <w:rtl/>
        </w:rPr>
        <w:tab/>
        <w:t xml:space="preserve"> אני לא מצביע. </w:t>
      </w:r>
    </w:p>
    <w:p w14:paraId="432EABE4" w14:textId="77777777" w:rsidR="005F2BE1" w:rsidRPr="005F2BE1" w:rsidRDefault="005F2BE1" w:rsidP="005F2BE1">
      <w:pPr>
        <w:bidi/>
        <w:rPr>
          <w:rFonts w:cs="David" w:hint="cs"/>
          <w:u w:val="single"/>
          <w:rtl/>
        </w:rPr>
      </w:pPr>
      <w:r w:rsidRPr="005F2BE1">
        <w:rPr>
          <w:rFonts w:cs="David"/>
          <w:rtl/>
        </w:rPr>
        <w:br/>
      </w: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70853041" w14:textId="77777777" w:rsidR="005F2BE1" w:rsidRPr="005F2BE1" w:rsidRDefault="005F2BE1" w:rsidP="005F2BE1">
      <w:pPr>
        <w:bidi/>
        <w:rPr>
          <w:rFonts w:cs="David" w:hint="cs"/>
          <w:u w:val="single"/>
          <w:rtl/>
        </w:rPr>
      </w:pPr>
    </w:p>
    <w:p w14:paraId="40991311" w14:textId="77777777" w:rsidR="005F2BE1" w:rsidRPr="005F2BE1" w:rsidRDefault="005F2BE1" w:rsidP="005F2BE1">
      <w:pPr>
        <w:bidi/>
        <w:rPr>
          <w:rFonts w:cs="David" w:hint="cs"/>
          <w:rtl/>
        </w:rPr>
      </w:pPr>
      <w:r w:rsidRPr="005F2BE1">
        <w:rPr>
          <w:rFonts w:cs="David" w:hint="cs"/>
          <w:rtl/>
        </w:rPr>
        <w:tab/>
        <w:t>תימנע. מצדי, אתה יכול להתנגד.</w:t>
      </w:r>
    </w:p>
    <w:p w14:paraId="4B7D4AEB" w14:textId="77777777" w:rsidR="005F2BE1" w:rsidRPr="005F2BE1" w:rsidRDefault="005F2BE1" w:rsidP="005F2BE1">
      <w:pPr>
        <w:bidi/>
        <w:rPr>
          <w:rFonts w:cs="David" w:hint="cs"/>
          <w:rtl/>
        </w:rPr>
      </w:pPr>
      <w:r w:rsidRPr="005F2BE1">
        <w:rPr>
          <w:rFonts w:cs="David"/>
          <w:rtl/>
        </w:rPr>
        <w:br/>
      </w:r>
      <w:r w:rsidRPr="005F2BE1">
        <w:rPr>
          <w:rFonts w:cs="David" w:hint="cs"/>
          <w:u w:val="single"/>
          <w:rtl/>
        </w:rPr>
        <w:t>נסים זאב:</w:t>
      </w:r>
    </w:p>
    <w:p w14:paraId="20AFE7C0" w14:textId="77777777" w:rsidR="005F2BE1" w:rsidRPr="005F2BE1" w:rsidRDefault="005F2BE1" w:rsidP="005F2BE1">
      <w:pPr>
        <w:bidi/>
        <w:rPr>
          <w:rFonts w:cs="David" w:hint="cs"/>
          <w:rtl/>
        </w:rPr>
      </w:pPr>
    </w:p>
    <w:p w14:paraId="175A6414" w14:textId="77777777" w:rsidR="005F2BE1" w:rsidRPr="005F2BE1" w:rsidRDefault="005F2BE1" w:rsidP="005F2BE1">
      <w:pPr>
        <w:bidi/>
        <w:rPr>
          <w:rFonts w:cs="David" w:hint="cs"/>
          <w:rtl/>
        </w:rPr>
      </w:pPr>
      <w:r w:rsidRPr="005F2BE1">
        <w:rPr>
          <w:rFonts w:cs="David" w:hint="cs"/>
          <w:rtl/>
        </w:rPr>
        <w:tab/>
        <w:t xml:space="preserve"> אני בכלל נגד כל ההחלטה.</w:t>
      </w:r>
    </w:p>
    <w:p w14:paraId="01BE1701" w14:textId="77777777" w:rsidR="005F2BE1" w:rsidRPr="005F2BE1" w:rsidRDefault="005F2BE1" w:rsidP="005F2BE1">
      <w:pPr>
        <w:bidi/>
        <w:rPr>
          <w:rFonts w:cs="David" w:hint="cs"/>
          <w:rtl/>
        </w:rPr>
      </w:pPr>
    </w:p>
    <w:p w14:paraId="74853CA1" w14:textId="77777777" w:rsidR="005F2BE1" w:rsidRPr="005F2BE1" w:rsidRDefault="005F2BE1" w:rsidP="005F2BE1">
      <w:pPr>
        <w:bidi/>
        <w:jc w:val="center"/>
        <w:rPr>
          <w:rFonts w:cs="David" w:hint="cs"/>
          <w:b/>
          <w:bCs/>
          <w:rtl/>
        </w:rPr>
      </w:pPr>
      <w:r w:rsidRPr="005F2BE1">
        <w:rPr>
          <w:rFonts w:cs="David"/>
          <w:rtl/>
        </w:rPr>
        <w:br/>
      </w:r>
      <w:r w:rsidRPr="005F2BE1">
        <w:rPr>
          <w:rFonts w:cs="David" w:hint="cs"/>
          <w:b/>
          <w:bCs/>
          <w:rtl/>
        </w:rPr>
        <w:t>ה צ ב ע ה</w:t>
      </w:r>
    </w:p>
    <w:p w14:paraId="3673E055" w14:textId="77777777" w:rsidR="005F2BE1" w:rsidRPr="005F2BE1" w:rsidRDefault="005F2BE1" w:rsidP="005F2BE1">
      <w:pPr>
        <w:bidi/>
        <w:jc w:val="center"/>
        <w:rPr>
          <w:rFonts w:cs="David" w:hint="cs"/>
          <w:b/>
          <w:bCs/>
          <w:rtl/>
        </w:rPr>
      </w:pPr>
    </w:p>
    <w:p w14:paraId="1671E064" w14:textId="77777777" w:rsidR="005F2BE1" w:rsidRPr="005F2BE1" w:rsidRDefault="005F2BE1" w:rsidP="005F2BE1">
      <w:pPr>
        <w:bidi/>
        <w:jc w:val="center"/>
        <w:rPr>
          <w:rFonts w:cs="David" w:hint="cs"/>
          <w:rtl/>
        </w:rPr>
      </w:pPr>
      <w:r w:rsidRPr="005F2BE1">
        <w:rPr>
          <w:rFonts w:cs="David" w:hint="cs"/>
          <w:rtl/>
        </w:rPr>
        <w:t xml:space="preserve">בעד </w:t>
      </w:r>
      <w:r w:rsidRPr="005F2BE1">
        <w:rPr>
          <w:rFonts w:cs="David"/>
          <w:rtl/>
        </w:rPr>
        <w:t>–</w:t>
      </w:r>
      <w:r w:rsidRPr="005F2BE1">
        <w:rPr>
          <w:rFonts w:cs="David" w:hint="cs"/>
          <w:rtl/>
        </w:rPr>
        <w:t xml:space="preserve"> 8</w:t>
      </w:r>
    </w:p>
    <w:p w14:paraId="29BA290E" w14:textId="77777777" w:rsidR="005F2BE1" w:rsidRPr="005F2BE1" w:rsidRDefault="005F2BE1" w:rsidP="005F2BE1">
      <w:pPr>
        <w:bidi/>
        <w:jc w:val="center"/>
        <w:rPr>
          <w:rFonts w:cs="David" w:hint="cs"/>
          <w:rtl/>
        </w:rPr>
      </w:pPr>
      <w:r w:rsidRPr="005F2BE1">
        <w:rPr>
          <w:rFonts w:cs="David" w:hint="cs"/>
          <w:rtl/>
        </w:rPr>
        <w:t xml:space="preserve">נגד </w:t>
      </w:r>
      <w:r w:rsidRPr="005F2BE1">
        <w:rPr>
          <w:rFonts w:cs="David"/>
          <w:rtl/>
        </w:rPr>
        <w:t>–</w:t>
      </w:r>
      <w:r w:rsidRPr="005F2BE1">
        <w:rPr>
          <w:rFonts w:cs="David" w:hint="cs"/>
          <w:rtl/>
        </w:rPr>
        <w:t xml:space="preserve"> 1</w:t>
      </w:r>
    </w:p>
    <w:p w14:paraId="65C5D7EC" w14:textId="77777777" w:rsidR="005F2BE1" w:rsidRPr="005F2BE1" w:rsidRDefault="005F2BE1" w:rsidP="005F2BE1">
      <w:pPr>
        <w:bidi/>
        <w:jc w:val="center"/>
        <w:rPr>
          <w:rFonts w:cs="David" w:hint="cs"/>
          <w:rtl/>
        </w:rPr>
      </w:pPr>
      <w:r w:rsidRPr="005F2BE1">
        <w:rPr>
          <w:rFonts w:cs="David" w:hint="cs"/>
          <w:rtl/>
        </w:rPr>
        <w:t xml:space="preserve">נמנעים </w:t>
      </w:r>
      <w:r w:rsidRPr="005F2BE1">
        <w:rPr>
          <w:rFonts w:cs="David"/>
          <w:rtl/>
        </w:rPr>
        <w:t>–</w:t>
      </w:r>
      <w:r w:rsidRPr="005F2BE1">
        <w:rPr>
          <w:rFonts w:cs="David" w:hint="cs"/>
          <w:rtl/>
        </w:rPr>
        <w:t xml:space="preserve"> אין</w:t>
      </w:r>
    </w:p>
    <w:p w14:paraId="71F970C4" w14:textId="77777777" w:rsidR="005F2BE1" w:rsidRPr="005F2BE1" w:rsidRDefault="005F2BE1" w:rsidP="005F2BE1">
      <w:pPr>
        <w:bidi/>
        <w:jc w:val="center"/>
        <w:rPr>
          <w:rFonts w:cs="David" w:hint="cs"/>
          <w:rtl/>
        </w:rPr>
      </w:pPr>
      <w:r w:rsidRPr="005F2BE1">
        <w:rPr>
          <w:rFonts w:cs="David" w:hint="cs"/>
          <w:rtl/>
        </w:rPr>
        <w:t xml:space="preserve">ההצעה למסגרת דיון משולב </w:t>
      </w:r>
      <w:r w:rsidRPr="005F2BE1">
        <w:rPr>
          <w:rFonts w:cs="David"/>
          <w:rtl/>
        </w:rPr>
        <w:t>–</w:t>
      </w:r>
      <w:r w:rsidRPr="005F2BE1">
        <w:rPr>
          <w:rFonts w:cs="David" w:hint="cs"/>
          <w:rtl/>
        </w:rPr>
        <w:t xml:space="preserve"> עשר דקות למציעים וחמש דקות לכל סיעה </w:t>
      </w:r>
      <w:r w:rsidRPr="005F2BE1">
        <w:rPr>
          <w:rFonts w:cs="David"/>
          <w:rtl/>
        </w:rPr>
        <w:t>–</w:t>
      </w:r>
      <w:r w:rsidRPr="005F2BE1">
        <w:rPr>
          <w:rFonts w:cs="David" w:hint="cs"/>
          <w:rtl/>
        </w:rPr>
        <w:t xml:space="preserve"> נתקבלה.</w:t>
      </w:r>
    </w:p>
    <w:p w14:paraId="09680EF6" w14:textId="77777777" w:rsidR="005F2BE1" w:rsidRPr="005F2BE1" w:rsidRDefault="005F2BE1" w:rsidP="005F2BE1">
      <w:pPr>
        <w:bidi/>
        <w:rPr>
          <w:rFonts w:cs="David" w:hint="cs"/>
          <w:rtl/>
        </w:rPr>
      </w:pPr>
    </w:p>
    <w:p w14:paraId="78129B4D" w14:textId="77777777" w:rsidR="005F2BE1" w:rsidRPr="005F2BE1" w:rsidRDefault="005F2BE1" w:rsidP="005F2BE1">
      <w:pPr>
        <w:bidi/>
        <w:rPr>
          <w:rFonts w:cs="David" w:hint="cs"/>
          <w:rtl/>
        </w:rPr>
      </w:pPr>
      <w:r w:rsidRPr="005F2BE1">
        <w:rPr>
          <w:rFonts w:cs="David" w:hint="cs"/>
          <w:rtl/>
        </w:rPr>
        <w:tab/>
      </w:r>
    </w:p>
    <w:p w14:paraId="7CDCD20E" w14:textId="77777777" w:rsidR="005F2BE1" w:rsidRPr="005F2BE1" w:rsidRDefault="005F2BE1" w:rsidP="005F2BE1">
      <w:pPr>
        <w:bidi/>
        <w:rPr>
          <w:rFonts w:cs="David" w:hint="cs"/>
          <w:u w:val="single"/>
          <w:rtl/>
        </w:rPr>
      </w:pPr>
      <w:r w:rsidRPr="005F2BE1">
        <w:rPr>
          <w:rFonts w:cs="David" w:hint="cs"/>
          <w:u w:val="single"/>
          <w:rtl/>
        </w:rPr>
        <w:t xml:space="preserve">היו"ר יעקב </w:t>
      </w:r>
      <w:proofErr w:type="spellStart"/>
      <w:r w:rsidRPr="005F2BE1">
        <w:rPr>
          <w:rFonts w:cs="David" w:hint="cs"/>
          <w:u w:val="single"/>
          <w:rtl/>
        </w:rPr>
        <w:t>מרגי</w:t>
      </w:r>
      <w:proofErr w:type="spellEnd"/>
      <w:r w:rsidRPr="005F2BE1">
        <w:rPr>
          <w:rFonts w:cs="David" w:hint="cs"/>
          <w:u w:val="single"/>
          <w:rtl/>
        </w:rPr>
        <w:t>:</w:t>
      </w:r>
    </w:p>
    <w:p w14:paraId="3E73514E" w14:textId="77777777" w:rsidR="005F2BE1" w:rsidRPr="005F2BE1" w:rsidRDefault="005F2BE1" w:rsidP="005F2BE1">
      <w:pPr>
        <w:bidi/>
        <w:rPr>
          <w:rFonts w:cs="David" w:hint="cs"/>
          <w:u w:val="single"/>
          <w:rtl/>
        </w:rPr>
      </w:pPr>
    </w:p>
    <w:p w14:paraId="6902FEAA" w14:textId="77777777" w:rsidR="005F2BE1" w:rsidRPr="005F2BE1" w:rsidRDefault="005F2BE1" w:rsidP="005F2BE1">
      <w:pPr>
        <w:bidi/>
        <w:rPr>
          <w:rFonts w:cs="David" w:hint="cs"/>
          <w:rtl/>
        </w:rPr>
      </w:pPr>
      <w:r w:rsidRPr="005F2BE1">
        <w:rPr>
          <w:rFonts w:cs="David" w:hint="cs"/>
          <w:rtl/>
        </w:rPr>
        <w:tab/>
        <w:t xml:space="preserve">בעד מסגרת הדיון </w:t>
      </w:r>
      <w:r w:rsidRPr="005F2BE1">
        <w:rPr>
          <w:rFonts w:cs="David"/>
          <w:rtl/>
        </w:rPr>
        <w:t>–</w:t>
      </w:r>
      <w:r w:rsidRPr="005F2BE1">
        <w:rPr>
          <w:rFonts w:cs="David" w:hint="cs"/>
          <w:rtl/>
        </w:rPr>
        <w:t xml:space="preserve"> 8, נגד </w:t>
      </w:r>
      <w:r w:rsidRPr="005F2BE1">
        <w:rPr>
          <w:rFonts w:cs="David"/>
          <w:rtl/>
        </w:rPr>
        <w:t>–</w:t>
      </w:r>
      <w:r w:rsidRPr="005F2BE1">
        <w:rPr>
          <w:rFonts w:cs="David" w:hint="cs"/>
          <w:rtl/>
        </w:rPr>
        <w:t xml:space="preserve"> 1, אין נמנעים. אני מודיע שמסגרת הדיון נקבעה לעשר דקות למציעים וחמש דקות למשיבים, כאשר הדיון הוא דיון משולב.</w:t>
      </w:r>
    </w:p>
    <w:p w14:paraId="32F0BE17" w14:textId="77777777" w:rsidR="005F2BE1" w:rsidRPr="005F2BE1" w:rsidRDefault="005F2BE1" w:rsidP="005F2BE1">
      <w:pPr>
        <w:bidi/>
        <w:rPr>
          <w:rFonts w:cs="David" w:hint="cs"/>
          <w:rtl/>
        </w:rPr>
      </w:pPr>
    </w:p>
    <w:p w14:paraId="58B93545" w14:textId="77777777" w:rsidR="005F2BE1" w:rsidRPr="005F2BE1" w:rsidRDefault="005F2BE1" w:rsidP="005F2BE1">
      <w:pPr>
        <w:bidi/>
        <w:rPr>
          <w:rFonts w:cs="David" w:hint="cs"/>
          <w:rtl/>
        </w:rPr>
      </w:pPr>
      <w:r w:rsidRPr="005F2BE1">
        <w:rPr>
          <w:rFonts w:cs="David" w:hint="cs"/>
          <w:rtl/>
        </w:rPr>
        <w:tab/>
        <w:t xml:space="preserve">לפני שאני נועל את ישיבת ועדת הכנסת, אני מברך את חברי הכנסת המוסלמים בחג הרמדאן. </w:t>
      </w:r>
    </w:p>
    <w:p w14:paraId="543D8BC1" w14:textId="77777777" w:rsidR="005F2BE1" w:rsidRPr="005F2BE1" w:rsidRDefault="005F2BE1" w:rsidP="005F2BE1">
      <w:pPr>
        <w:bidi/>
        <w:rPr>
          <w:rFonts w:cs="David" w:hint="cs"/>
          <w:rtl/>
        </w:rPr>
      </w:pPr>
    </w:p>
    <w:p w14:paraId="58275656" w14:textId="77777777" w:rsidR="005F2BE1" w:rsidRPr="005F2BE1" w:rsidRDefault="005F2BE1" w:rsidP="005F2BE1">
      <w:pPr>
        <w:bidi/>
        <w:rPr>
          <w:rFonts w:cs="David" w:hint="cs"/>
          <w:rtl/>
        </w:rPr>
      </w:pPr>
      <w:r w:rsidRPr="005F2BE1">
        <w:rPr>
          <w:rFonts w:cs="David" w:hint="cs"/>
          <w:rtl/>
        </w:rPr>
        <w:tab/>
        <w:t>תודה רבה, הישיבה נעולה.</w:t>
      </w:r>
    </w:p>
    <w:p w14:paraId="7827F84E" w14:textId="77777777" w:rsidR="005F2BE1" w:rsidRPr="005F2BE1" w:rsidRDefault="005F2BE1" w:rsidP="005F2BE1">
      <w:pPr>
        <w:bidi/>
        <w:rPr>
          <w:rFonts w:cs="David" w:hint="cs"/>
          <w:rtl/>
        </w:rPr>
      </w:pPr>
      <w:r w:rsidRPr="005F2BE1">
        <w:rPr>
          <w:rFonts w:cs="David"/>
          <w:rtl/>
        </w:rPr>
        <w:br/>
      </w:r>
    </w:p>
    <w:p w14:paraId="306DCB16" w14:textId="77777777" w:rsidR="005F2BE1" w:rsidRPr="005F2BE1" w:rsidRDefault="005F2BE1" w:rsidP="005F2BE1">
      <w:pPr>
        <w:bidi/>
        <w:rPr>
          <w:rFonts w:cs="David" w:hint="cs"/>
          <w:rtl/>
        </w:rPr>
      </w:pPr>
      <w:r w:rsidRPr="005F2BE1">
        <w:rPr>
          <w:rFonts w:cs="David" w:hint="cs"/>
          <w:rtl/>
        </w:rPr>
        <w:t>הישיבה ננעלה בשעה 10:45.</w:t>
      </w:r>
    </w:p>
    <w:p w14:paraId="7F14E37B" w14:textId="77777777" w:rsidR="00552A80" w:rsidRPr="005F2BE1" w:rsidRDefault="00552A80" w:rsidP="005F2BE1">
      <w:pPr>
        <w:bidi/>
        <w:rPr>
          <w:rFonts w:cs="David"/>
        </w:rPr>
      </w:pPr>
    </w:p>
    <w:sectPr w:rsidR="00552A80" w:rsidRPr="005F2BE1" w:rsidSect="005F2BE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85E1" w14:textId="77777777" w:rsidR="00000000" w:rsidRDefault="00E3263C">
      <w:r>
        <w:separator/>
      </w:r>
    </w:p>
  </w:endnote>
  <w:endnote w:type="continuationSeparator" w:id="0">
    <w:p w14:paraId="7B625179" w14:textId="77777777" w:rsidR="00000000" w:rsidRDefault="00E3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D361" w14:textId="77777777" w:rsidR="00000000" w:rsidRDefault="00E3263C">
      <w:r>
        <w:separator/>
      </w:r>
    </w:p>
  </w:footnote>
  <w:footnote w:type="continuationSeparator" w:id="0">
    <w:p w14:paraId="008D781D" w14:textId="77777777" w:rsidR="00000000" w:rsidRDefault="00E32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174B" w14:textId="77777777" w:rsidR="005F2BE1" w:rsidRDefault="005F2B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76D8A4A" w14:textId="77777777" w:rsidR="005F2BE1" w:rsidRDefault="005F2BE1">
    <w:pPr>
      <w:pStyle w:val="Header"/>
      <w:ind w:right="360"/>
      <w:jc w:val="both"/>
      <w:rPr>
        <w:rtl/>
      </w:rPr>
    </w:pPr>
  </w:p>
  <w:p w14:paraId="305EFE0B" w14:textId="77777777" w:rsidR="005F2BE1" w:rsidRDefault="005F2BE1"/>
  <w:p w14:paraId="4744B893" w14:textId="77777777" w:rsidR="005F2BE1" w:rsidRDefault="005F2BE1"/>
  <w:p w14:paraId="3269AB4E" w14:textId="77777777" w:rsidR="005F2BE1" w:rsidRDefault="005F2BE1"/>
  <w:p w14:paraId="1ADDA941" w14:textId="77777777" w:rsidR="005F2BE1" w:rsidRDefault="005F2BE1"/>
  <w:p w14:paraId="44B2D4E4" w14:textId="77777777" w:rsidR="005F2BE1" w:rsidRDefault="005F2BE1"/>
  <w:p w14:paraId="1B9E0419" w14:textId="77777777" w:rsidR="005F2BE1" w:rsidRDefault="005F2BE1"/>
  <w:p w14:paraId="181001AF" w14:textId="77777777" w:rsidR="005F2BE1" w:rsidRDefault="005F2BE1"/>
  <w:p w14:paraId="391D5ECE" w14:textId="77777777" w:rsidR="005F2BE1" w:rsidRDefault="005F2BE1"/>
  <w:p w14:paraId="36CAE292" w14:textId="77777777" w:rsidR="005F2BE1" w:rsidRDefault="005F2B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9E06" w14:textId="77777777" w:rsidR="005F2BE1" w:rsidRDefault="005F2B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36320786" w14:textId="77777777" w:rsidR="005F2BE1" w:rsidRDefault="005F2BE1">
    <w:pPr>
      <w:pStyle w:val="Header"/>
      <w:ind w:right="360"/>
      <w:jc w:val="both"/>
      <w:rPr>
        <w:rFonts w:hint="cs"/>
        <w:rtl/>
      </w:rPr>
    </w:pPr>
    <w:r>
      <w:rPr>
        <w:rtl/>
      </w:rPr>
      <w:t>ועדת</w:t>
    </w:r>
    <w:r>
      <w:rPr>
        <w:rFonts w:hint="cs"/>
        <w:rtl/>
      </w:rPr>
      <w:t xml:space="preserve"> הכנסת</w:t>
    </w:r>
  </w:p>
  <w:p w14:paraId="38577420" w14:textId="77777777" w:rsidR="005F2BE1" w:rsidRDefault="005F2BE1">
    <w:pPr>
      <w:pStyle w:val="Header"/>
      <w:ind w:right="360"/>
      <w:jc w:val="both"/>
      <w:rPr>
        <w:rStyle w:val="PageNumber"/>
        <w:rFonts w:hint="cs"/>
        <w:rtl/>
      </w:rPr>
    </w:pPr>
    <w:r>
      <w:rPr>
        <w:rFonts w:hint="cs"/>
        <w:rtl/>
      </w:rPr>
      <w:t>8.10.2007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668E1"/>
    <w:multiLevelType w:val="hybridMultilevel"/>
    <w:tmpl w:val="2818709A"/>
    <w:lvl w:ilvl="0" w:tplc="6B02827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540D1E"/>
    <w:multiLevelType w:val="hybridMultilevel"/>
    <w:tmpl w:val="B2AAD7A8"/>
    <w:lvl w:ilvl="0" w:tplc="EF624CC6">
      <w:start w:val="1"/>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0379266">
    <w:abstractNumId w:val="0"/>
  </w:num>
  <w:num w:numId="2" w16cid:durableId="1566136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7698פרוטוקול_ישיבת_ועדה.doc"/>
    <w:docVar w:name="StartMode" w:val="3"/>
  </w:docVars>
  <w:rsids>
    <w:rsidRoot w:val="00540A3A"/>
    <w:rsid w:val="00540A3A"/>
    <w:rsid w:val="00552A80"/>
    <w:rsid w:val="005F2BE1"/>
    <w:rsid w:val="00965806"/>
    <w:rsid w:val="00E3263C"/>
    <w:rsid w:val="00F664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8674B6"/>
  <w15:chartTrackingRefBased/>
  <w15:docId w15:val="{54DEC2B4-3E36-4BA0-9092-2C36CB74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F2BE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F2BE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F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765</Words>
  <Characters>4366</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