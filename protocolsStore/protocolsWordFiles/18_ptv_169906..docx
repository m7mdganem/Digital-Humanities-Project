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CE1" w:rsidRPr="004A3439" w:rsidRDefault="00963CE1" w:rsidP="00963CE1">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rsidR="00963CE1" w:rsidRDefault="00963CE1" w:rsidP="00963CE1">
      <w:pPr>
        <w:bidi/>
        <w:jc w:val="both"/>
        <w:rPr>
          <w:rFonts w:cs="David" w:hint="cs"/>
          <w:b/>
          <w:bCs/>
          <w:rtl/>
        </w:rPr>
      </w:pPr>
      <w:r>
        <w:rPr>
          <w:rFonts w:cs="David" w:hint="cs"/>
          <w:b/>
          <w:bCs/>
          <w:rtl/>
        </w:rPr>
        <w:t>מושב שלישי</w:t>
      </w:r>
    </w:p>
    <w:p w:rsidR="00963CE1" w:rsidRDefault="00963CE1" w:rsidP="00963CE1">
      <w:pPr>
        <w:bidi/>
        <w:jc w:val="both"/>
        <w:rPr>
          <w:rFonts w:cs="David" w:hint="cs"/>
          <w:b/>
          <w:bCs/>
          <w:rtl/>
        </w:rPr>
      </w:pPr>
    </w:p>
    <w:p w:rsidR="00963CE1" w:rsidRPr="004A3439" w:rsidRDefault="00963CE1" w:rsidP="00963CE1">
      <w:pPr>
        <w:bidi/>
        <w:jc w:val="both"/>
        <w:rPr>
          <w:rFonts w:cs="David" w:hint="cs"/>
          <w:b/>
          <w:bCs/>
          <w:rtl/>
        </w:rPr>
      </w:pPr>
    </w:p>
    <w:p w:rsidR="00963CE1" w:rsidRDefault="00963CE1" w:rsidP="00963CE1">
      <w:pPr>
        <w:bidi/>
        <w:jc w:val="center"/>
        <w:rPr>
          <w:rFonts w:cs="David" w:hint="cs"/>
          <w:b/>
          <w:bCs/>
          <w:rtl/>
        </w:rPr>
      </w:pPr>
      <w:r>
        <w:rPr>
          <w:rFonts w:cs="David" w:hint="cs"/>
          <w:b/>
          <w:bCs/>
          <w:rtl/>
        </w:rPr>
        <w:t>פרוטוקול מס' 177</w:t>
      </w:r>
    </w:p>
    <w:p w:rsidR="00963CE1" w:rsidRPr="004A3439" w:rsidRDefault="00963CE1" w:rsidP="00963CE1">
      <w:pPr>
        <w:bidi/>
        <w:jc w:val="center"/>
        <w:rPr>
          <w:rFonts w:cs="David" w:hint="cs"/>
          <w:b/>
          <w:bCs/>
          <w:rtl/>
        </w:rPr>
      </w:pPr>
      <w:r>
        <w:rPr>
          <w:rFonts w:cs="David" w:hint="cs"/>
          <w:b/>
          <w:bCs/>
          <w:rtl/>
        </w:rPr>
        <w:t>מישיבת ועדת הכנסת</w:t>
      </w:r>
    </w:p>
    <w:p w:rsidR="00963CE1" w:rsidRPr="004A3439" w:rsidRDefault="00963CE1" w:rsidP="00963CE1">
      <w:pPr>
        <w:bidi/>
        <w:jc w:val="center"/>
        <w:rPr>
          <w:rFonts w:cs="David" w:hint="cs"/>
          <w:rtl/>
        </w:rPr>
      </w:pPr>
      <w:r>
        <w:rPr>
          <w:rFonts w:cs="David" w:hint="cs"/>
          <w:b/>
          <w:bCs/>
          <w:u w:val="single"/>
          <w:rtl/>
        </w:rPr>
        <w:t>יום רביעי</w:t>
      </w:r>
      <w:r w:rsidRPr="004A3439">
        <w:rPr>
          <w:rFonts w:cs="David" w:hint="cs"/>
          <w:b/>
          <w:bCs/>
          <w:u w:val="single"/>
          <w:rtl/>
        </w:rPr>
        <w:t xml:space="preserve">, </w:t>
      </w:r>
      <w:r>
        <w:rPr>
          <w:rFonts w:cs="David" w:hint="cs"/>
          <w:b/>
          <w:bCs/>
          <w:u w:val="single"/>
          <w:rtl/>
        </w:rPr>
        <w:t xml:space="preserve">ט' בניסן התשע"א </w:t>
      </w:r>
      <w:r w:rsidRPr="004A3439">
        <w:rPr>
          <w:rFonts w:cs="David" w:hint="cs"/>
          <w:b/>
          <w:bCs/>
          <w:u w:val="single"/>
          <w:rtl/>
        </w:rPr>
        <w:t>(</w:t>
      </w:r>
      <w:r>
        <w:rPr>
          <w:rFonts w:cs="David" w:hint="cs"/>
          <w:b/>
          <w:bCs/>
          <w:u w:val="single"/>
          <w:rtl/>
        </w:rPr>
        <w:t xml:space="preserve">13 באפריל </w:t>
      </w:r>
      <w:r w:rsidRPr="004A3439">
        <w:rPr>
          <w:rFonts w:cs="David" w:hint="cs"/>
          <w:b/>
          <w:bCs/>
          <w:u w:val="single"/>
          <w:rtl/>
        </w:rPr>
        <w:t>201</w:t>
      </w:r>
      <w:r>
        <w:rPr>
          <w:rFonts w:cs="David" w:hint="cs"/>
          <w:b/>
          <w:bCs/>
          <w:u w:val="single"/>
          <w:rtl/>
        </w:rPr>
        <w:t>1</w:t>
      </w:r>
      <w:r w:rsidRPr="004A3439">
        <w:rPr>
          <w:rFonts w:cs="David" w:hint="cs"/>
          <w:b/>
          <w:bCs/>
          <w:u w:val="single"/>
          <w:rtl/>
        </w:rPr>
        <w:t xml:space="preserve">), שעה </w:t>
      </w:r>
      <w:r>
        <w:rPr>
          <w:rFonts w:cs="David" w:hint="cs"/>
          <w:b/>
          <w:bCs/>
          <w:u w:val="single"/>
          <w:rtl/>
        </w:rPr>
        <w:t>12:00</w:t>
      </w:r>
    </w:p>
    <w:p w:rsidR="00963CE1" w:rsidRDefault="00963CE1" w:rsidP="00963CE1">
      <w:pPr>
        <w:bidi/>
        <w:ind w:left="1466" w:hanging="1466"/>
        <w:jc w:val="both"/>
        <w:rPr>
          <w:rFonts w:cs="David" w:hint="cs"/>
          <w:b/>
          <w:bCs/>
          <w:u w:val="single"/>
          <w:rtl/>
        </w:rPr>
      </w:pPr>
    </w:p>
    <w:p w:rsidR="00963CE1" w:rsidRDefault="00963CE1" w:rsidP="00963CE1">
      <w:pPr>
        <w:bidi/>
        <w:ind w:left="1466" w:hanging="1466"/>
        <w:jc w:val="both"/>
        <w:rPr>
          <w:rFonts w:cs="David" w:hint="cs"/>
          <w:b/>
          <w:bCs/>
          <w:u w:val="single"/>
          <w:rtl/>
        </w:rPr>
      </w:pPr>
    </w:p>
    <w:p w:rsidR="00963CE1" w:rsidRDefault="00963CE1" w:rsidP="00963CE1">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rsidR="00963CE1" w:rsidRDefault="00963CE1" w:rsidP="00963CE1">
      <w:pPr>
        <w:bidi/>
        <w:ind w:left="1466" w:hanging="1466"/>
        <w:jc w:val="both"/>
        <w:rPr>
          <w:rFonts w:cs="David" w:hint="cs"/>
          <w:rtl/>
        </w:rPr>
      </w:pPr>
    </w:p>
    <w:p w:rsidR="00963CE1" w:rsidRDefault="00963CE1" w:rsidP="00963CE1">
      <w:pPr>
        <w:bidi/>
        <w:ind w:left="357" w:hanging="357"/>
        <w:jc w:val="both"/>
        <w:rPr>
          <w:rFonts w:cs="David" w:hint="cs"/>
          <w:rtl/>
        </w:rPr>
      </w:pPr>
      <w:r>
        <w:rPr>
          <w:rFonts w:cs="David" w:hint="cs"/>
          <w:rtl/>
        </w:rPr>
        <w:t>בקשת סיעת העצמאות כי ועדת הכנסת תכיר בה כמייצגת מפלגה, לפי חוק מימון מפלגות</w:t>
      </w:r>
    </w:p>
    <w:p w:rsidR="00963CE1" w:rsidRDefault="00963CE1" w:rsidP="00963CE1">
      <w:pPr>
        <w:bidi/>
        <w:jc w:val="both"/>
        <w:rPr>
          <w:rFonts w:cs="David" w:hint="cs"/>
          <w:rtl/>
        </w:rPr>
      </w:pPr>
    </w:p>
    <w:p w:rsidR="00963CE1" w:rsidRDefault="00963CE1" w:rsidP="00963CE1">
      <w:pPr>
        <w:bidi/>
        <w:jc w:val="both"/>
        <w:rPr>
          <w:rFonts w:cs="David" w:hint="cs"/>
          <w:rtl/>
        </w:rPr>
      </w:pPr>
      <w:r>
        <w:rPr>
          <w:rFonts w:cs="David" w:hint="cs"/>
          <w:rtl/>
        </w:rPr>
        <w:t>מינוי צוות לבחינת מכלול נושא תנאי עבודת חברי הכנסת והצוות העובד עמם, לרבות לעניין דרך קביעת תנאי העבודה כאמור</w:t>
      </w:r>
    </w:p>
    <w:p w:rsidR="00963CE1" w:rsidRDefault="00963CE1" w:rsidP="00963CE1">
      <w:pPr>
        <w:bidi/>
        <w:ind w:left="1286" w:hanging="1286"/>
        <w:jc w:val="both"/>
        <w:rPr>
          <w:rFonts w:cs="David" w:hint="cs"/>
          <w:rtl/>
        </w:rPr>
      </w:pPr>
    </w:p>
    <w:p w:rsidR="00963CE1" w:rsidRDefault="00963CE1" w:rsidP="00963CE1">
      <w:pPr>
        <w:bidi/>
        <w:ind w:left="1286" w:hanging="1286"/>
        <w:jc w:val="both"/>
        <w:rPr>
          <w:rFonts w:cs="David" w:hint="cs"/>
          <w:rtl/>
        </w:rPr>
      </w:pPr>
    </w:p>
    <w:p w:rsidR="00963CE1" w:rsidRPr="004A3439" w:rsidRDefault="00963CE1" w:rsidP="00963CE1">
      <w:pPr>
        <w:bidi/>
        <w:ind w:left="1286" w:hanging="1286"/>
        <w:jc w:val="both"/>
        <w:rPr>
          <w:rFonts w:cs="David" w:hint="cs"/>
          <w:rtl/>
        </w:rPr>
      </w:pPr>
    </w:p>
    <w:p w:rsidR="00963CE1" w:rsidRPr="004A3439" w:rsidRDefault="00963CE1" w:rsidP="00963CE1">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rsidR="00963CE1" w:rsidRPr="004A3439" w:rsidRDefault="00963CE1" w:rsidP="00963CE1">
      <w:pPr>
        <w:bidi/>
        <w:ind w:left="1286" w:hanging="1286"/>
        <w:jc w:val="both"/>
        <w:rPr>
          <w:rFonts w:cs="David" w:hint="cs"/>
          <w:rtl/>
        </w:rPr>
      </w:pPr>
      <w:r w:rsidRPr="004A3439">
        <w:rPr>
          <w:rFonts w:cs="David" w:hint="cs"/>
          <w:b/>
          <w:bCs/>
          <w:u w:val="single"/>
          <w:rtl/>
        </w:rPr>
        <w:t>חברי הוועדה</w:t>
      </w:r>
      <w:r w:rsidRPr="004A3439">
        <w:rPr>
          <w:rFonts w:cs="David" w:hint="cs"/>
          <w:rtl/>
        </w:rPr>
        <w:t>:</w:t>
      </w:r>
    </w:p>
    <w:p w:rsidR="00963CE1" w:rsidRDefault="00963CE1" w:rsidP="00963CE1">
      <w:pPr>
        <w:bidi/>
        <w:ind w:left="1286" w:hanging="1286"/>
        <w:jc w:val="both"/>
        <w:rPr>
          <w:rFonts w:cs="David" w:hint="cs"/>
          <w:rtl/>
        </w:rPr>
      </w:pPr>
      <w:r>
        <w:rPr>
          <w:rFonts w:cs="David" w:hint="cs"/>
          <w:rtl/>
        </w:rPr>
        <w:t>יריב לוין - היו"ר</w:t>
      </w:r>
    </w:p>
    <w:p w:rsidR="00963CE1" w:rsidRDefault="00963CE1" w:rsidP="00963CE1">
      <w:pPr>
        <w:bidi/>
        <w:ind w:left="1286" w:hanging="1286"/>
        <w:jc w:val="both"/>
        <w:rPr>
          <w:rFonts w:cs="David" w:hint="cs"/>
          <w:rtl/>
        </w:rPr>
      </w:pPr>
      <w:r>
        <w:rPr>
          <w:rFonts w:cs="David" w:hint="cs"/>
          <w:rtl/>
        </w:rPr>
        <w:t>רחל אדטו</w:t>
      </w:r>
    </w:p>
    <w:p w:rsidR="00963CE1" w:rsidRDefault="00963CE1" w:rsidP="00963CE1">
      <w:pPr>
        <w:bidi/>
        <w:ind w:left="1286" w:hanging="1286"/>
        <w:jc w:val="both"/>
        <w:rPr>
          <w:rFonts w:cs="David" w:hint="cs"/>
          <w:rtl/>
        </w:rPr>
      </w:pPr>
      <w:r>
        <w:rPr>
          <w:rFonts w:cs="David" w:hint="cs"/>
          <w:rtl/>
        </w:rPr>
        <w:t>זאב אלקין</w:t>
      </w:r>
    </w:p>
    <w:p w:rsidR="00963CE1" w:rsidRDefault="00963CE1" w:rsidP="00963CE1">
      <w:pPr>
        <w:bidi/>
        <w:ind w:left="1286" w:hanging="1286"/>
        <w:jc w:val="both"/>
        <w:rPr>
          <w:rFonts w:cs="David" w:hint="cs"/>
          <w:rtl/>
        </w:rPr>
      </w:pPr>
      <w:r>
        <w:rPr>
          <w:rFonts w:cs="David" w:hint="cs"/>
          <w:rtl/>
        </w:rPr>
        <w:t>אילן גילאון</w:t>
      </w:r>
    </w:p>
    <w:p w:rsidR="00963CE1" w:rsidRDefault="00963CE1" w:rsidP="00963CE1">
      <w:pPr>
        <w:bidi/>
        <w:ind w:left="1286" w:hanging="1286"/>
        <w:jc w:val="both"/>
        <w:rPr>
          <w:rFonts w:cs="David" w:hint="cs"/>
          <w:rtl/>
        </w:rPr>
      </w:pPr>
      <w:r>
        <w:rPr>
          <w:rFonts w:cs="David" w:hint="cs"/>
          <w:rtl/>
        </w:rPr>
        <w:t>עינת וילף</w:t>
      </w:r>
    </w:p>
    <w:p w:rsidR="00963CE1" w:rsidRDefault="00963CE1" w:rsidP="00963CE1">
      <w:pPr>
        <w:bidi/>
        <w:ind w:left="1286" w:hanging="1286"/>
        <w:jc w:val="both"/>
        <w:rPr>
          <w:rFonts w:cs="David" w:hint="cs"/>
          <w:rtl/>
        </w:rPr>
      </w:pPr>
      <w:r>
        <w:rPr>
          <w:rFonts w:cs="David" w:hint="cs"/>
          <w:rtl/>
        </w:rPr>
        <w:t>איתן כבל</w:t>
      </w:r>
    </w:p>
    <w:p w:rsidR="00963CE1" w:rsidRDefault="00963CE1" w:rsidP="00963CE1">
      <w:pPr>
        <w:bidi/>
        <w:ind w:left="1286" w:hanging="1286"/>
        <w:jc w:val="both"/>
        <w:rPr>
          <w:rFonts w:cs="David" w:hint="cs"/>
          <w:rtl/>
        </w:rPr>
      </w:pPr>
      <w:r>
        <w:rPr>
          <w:rFonts w:cs="David" w:hint="cs"/>
          <w:rtl/>
        </w:rPr>
        <w:t>אברהם מיכאלי</w:t>
      </w:r>
    </w:p>
    <w:p w:rsidR="00963CE1" w:rsidRDefault="00963CE1" w:rsidP="00963CE1">
      <w:pPr>
        <w:bidi/>
        <w:ind w:left="1286" w:hanging="1286"/>
        <w:jc w:val="both"/>
        <w:rPr>
          <w:rFonts w:cs="David" w:hint="cs"/>
          <w:rtl/>
        </w:rPr>
      </w:pPr>
      <w:r>
        <w:rPr>
          <w:rFonts w:cs="David" w:hint="cs"/>
          <w:rtl/>
        </w:rPr>
        <w:t>דוד רותם</w:t>
      </w:r>
    </w:p>
    <w:p w:rsidR="00963CE1" w:rsidRDefault="00963CE1" w:rsidP="00963CE1">
      <w:pPr>
        <w:bidi/>
        <w:ind w:left="1286" w:hanging="1286"/>
        <w:jc w:val="both"/>
        <w:rPr>
          <w:rFonts w:cs="David" w:hint="cs"/>
          <w:rtl/>
        </w:rPr>
      </w:pPr>
    </w:p>
    <w:p w:rsidR="00963CE1" w:rsidRDefault="00963CE1" w:rsidP="00963CE1">
      <w:pPr>
        <w:bidi/>
        <w:ind w:left="1286" w:hanging="1286"/>
        <w:jc w:val="both"/>
        <w:rPr>
          <w:rFonts w:cs="David" w:hint="cs"/>
          <w:rtl/>
        </w:rPr>
      </w:pPr>
    </w:p>
    <w:p w:rsidR="00963CE1" w:rsidRDefault="00963CE1" w:rsidP="00963CE1">
      <w:pPr>
        <w:bidi/>
        <w:ind w:left="1286" w:hanging="1286"/>
        <w:jc w:val="both"/>
        <w:rPr>
          <w:rFonts w:cs="David" w:hint="cs"/>
          <w:rtl/>
        </w:rPr>
      </w:pPr>
    </w:p>
    <w:p w:rsidR="00963CE1" w:rsidRDefault="00963CE1" w:rsidP="00963CE1">
      <w:pPr>
        <w:bidi/>
        <w:ind w:left="1286" w:hanging="1286"/>
        <w:jc w:val="both"/>
        <w:rPr>
          <w:rFonts w:cs="David" w:hint="cs"/>
          <w:rtl/>
        </w:rPr>
      </w:pPr>
    </w:p>
    <w:p w:rsidR="00963CE1" w:rsidRDefault="00963CE1" w:rsidP="00963CE1">
      <w:pPr>
        <w:bidi/>
        <w:ind w:left="1286" w:hanging="1286"/>
        <w:jc w:val="both"/>
        <w:rPr>
          <w:rFonts w:cs="David" w:hint="cs"/>
          <w:rtl/>
        </w:rPr>
      </w:pPr>
      <w:r w:rsidRPr="004A3439">
        <w:rPr>
          <w:rFonts w:cs="David" w:hint="cs"/>
          <w:b/>
          <w:bCs/>
          <w:u w:val="single"/>
          <w:rtl/>
        </w:rPr>
        <w:t>מוזמנים</w:t>
      </w:r>
      <w:r w:rsidRPr="004A3439">
        <w:rPr>
          <w:rFonts w:cs="David" w:hint="cs"/>
          <w:rtl/>
        </w:rPr>
        <w:t>:</w:t>
      </w:r>
    </w:p>
    <w:p w:rsidR="00963CE1" w:rsidRDefault="00963CE1" w:rsidP="00963CE1">
      <w:pPr>
        <w:bidi/>
        <w:jc w:val="both"/>
        <w:rPr>
          <w:rFonts w:cs="David" w:hint="cs"/>
          <w:rtl/>
        </w:rPr>
      </w:pPr>
      <w:r>
        <w:rPr>
          <w:rFonts w:cs="David" w:hint="cs"/>
          <w:rtl/>
        </w:rPr>
        <w:t>נדב כספי</w:t>
      </w:r>
      <w:r>
        <w:rPr>
          <w:rFonts w:cs="David" w:hint="cs"/>
          <w:rtl/>
        </w:rPr>
        <w:tab/>
      </w:r>
      <w:r>
        <w:rPr>
          <w:rFonts w:cs="David" w:hint="cs"/>
          <w:rtl/>
        </w:rPr>
        <w:tab/>
        <w:t>- חשבות הכנסת</w:t>
      </w:r>
    </w:p>
    <w:p w:rsidR="00963CE1" w:rsidRDefault="00963CE1" w:rsidP="00963CE1">
      <w:pPr>
        <w:bidi/>
        <w:jc w:val="both"/>
        <w:rPr>
          <w:rFonts w:cs="David" w:hint="cs"/>
          <w:rtl/>
        </w:rPr>
      </w:pPr>
      <w:r>
        <w:rPr>
          <w:rFonts w:cs="David" w:hint="cs"/>
          <w:rtl/>
        </w:rPr>
        <w:t>טובי חכימון</w:t>
      </w:r>
      <w:r>
        <w:rPr>
          <w:rFonts w:cs="David" w:hint="cs"/>
          <w:rtl/>
        </w:rPr>
        <w:tab/>
      </w:r>
      <w:r>
        <w:rPr>
          <w:rFonts w:cs="David" w:hint="cs"/>
          <w:rtl/>
        </w:rPr>
        <w:tab/>
        <w:t>- חשבות הכנסת</w:t>
      </w:r>
    </w:p>
    <w:p w:rsidR="00963CE1" w:rsidRDefault="00963CE1" w:rsidP="00963CE1">
      <w:pPr>
        <w:bidi/>
        <w:jc w:val="both"/>
        <w:rPr>
          <w:rFonts w:cs="David" w:hint="cs"/>
          <w:b/>
          <w:bCs/>
          <w:u w:val="single"/>
          <w:rtl/>
        </w:rPr>
      </w:pPr>
      <w:r>
        <w:rPr>
          <w:rFonts w:cs="David" w:hint="cs"/>
          <w:rtl/>
        </w:rPr>
        <w:t>בועז כבל</w:t>
      </w:r>
      <w:r>
        <w:rPr>
          <w:rFonts w:cs="David" w:hint="cs"/>
          <w:rtl/>
        </w:rPr>
        <w:tab/>
      </w:r>
      <w:r>
        <w:rPr>
          <w:rFonts w:cs="David" w:hint="cs"/>
          <w:rtl/>
        </w:rPr>
        <w:tab/>
        <w:t>- מנהל סיעת העצמאות</w:t>
      </w:r>
    </w:p>
    <w:p w:rsidR="00963CE1" w:rsidRDefault="00963CE1" w:rsidP="00963CE1">
      <w:pPr>
        <w:bidi/>
        <w:jc w:val="both"/>
        <w:rPr>
          <w:rFonts w:cs="David" w:hint="cs"/>
          <w:b/>
          <w:bCs/>
          <w:u w:val="single"/>
          <w:rtl/>
        </w:rPr>
      </w:pPr>
    </w:p>
    <w:p w:rsidR="00963CE1" w:rsidRDefault="00963CE1" w:rsidP="00963CE1">
      <w:pPr>
        <w:bidi/>
        <w:jc w:val="both"/>
        <w:rPr>
          <w:rFonts w:cs="David" w:hint="cs"/>
          <w:b/>
          <w:bCs/>
          <w:u w:val="single"/>
          <w:rtl/>
        </w:rPr>
      </w:pPr>
    </w:p>
    <w:p w:rsidR="00963CE1" w:rsidRDefault="00963CE1" w:rsidP="00963CE1">
      <w:pPr>
        <w:bidi/>
        <w:jc w:val="both"/>
        <w:rPr>
          <w:rFonts w:cs="David" w:hint="cs"/>
          <w:b/>
          <w:bCs/>
          <w:u w:val="single"/>
          <w:rtl/>
        </w:rPr>
      </w:pPr>
    </w:p>
    <w:p w:rsidR="00963CE1" w:rsidRDefault="00963CE1" w:rsidP="00963CE1">
      <w:pPr>
        <w:bidi/>
        <w:jc w:val="both"/>
        <w:rPr>
          <w:rFonts w:cs="David" w:hint="cs"/>
          <w:b/>
          <w:bCs/>
          <w:u w:val="single"/>
          <w:rtl/>
        </w:rPr>
      </w:pPr>
    </w:p>
    <w:p w:rsidR="00963CE1" w:rsidRDefault="00963CE1" w:rsidP="00963CE1">
      <w:pPr>
        <w:bidi/>
        <w:jc w:val="both"/>
        <w:rPr>
          <w:rFonts w:cs="David" w:hint="cs"/>
          <w:b/>
          <w:bCs/>
          <w:u w:val="single"/>
          <w:rtl/>
        </w:rPr>
      </w:pPr>
    </w:p>
    <w:p w:rsidR="00963CE1" w:rsidRDefault="00963CE1" w:rsidP="00963CE1">
      <w:pPr>
        <w:bidi/>
        <w:jc w:val="both"/>
        <w:rPr>
          <w:rFonts w:cs="David" w:hint="cs"/>
          <w:rtl/>
        </w:rPr>
      </w:pPr>
      <w:r>
        <w:rPr>
          <w:rFonts w:cs="David" w:hint="cs"/>
          <w:b/>
          <w:bCs/>
          <w:u w:val="single"/>
          <w:rtl/>
        </w:rPr>
        <w:t>מנהלת הוועדה</w:t>
      </w:r>
      <w:r w:rsidRPr="004A3439">
        <w:rPr>
          <w:rFonts w:cs="David" w:hint="cs"/>
          <w:rtl/>
        </w:rPr>
        <w:t>:</w:t>
      </w:r>
      <w:r w:rsidRPr="004A3439">
        <w:rPr>
          <w:rFonts w:cs="David" w:hint="cs"/>
          <w:rtl/>
        </w:rPr>
        <w:tab/>
      </w:r>
    </w:p>
    <w:p w:rsidR="00963CE1" w:rsidRDefault="00963CE1" w:rsidP="00963CE1">
      <w:pPr>
        <w:bidi/>
        <w:jc w:val="both"/>
        <w:rPr>
          <w:rFonts w:cs="David" w:hint="cs"/>
          <w:rtl/>
        </w:rPr>
      </w:pPr>
      <w:r w:rsidRPr="004A3439">
        <w:rPr>
          <w:rFonts w:cs="David" w:hint="cs"/>
          <w:rtl/>
        </w:rPr>
        <w:t xml:space="preserve"> </w:t>
      </w:r>
      <w:r>
        <w:rPr>
          <w:rFonts w:cs="David" w:hint="cs"/>
          <w:rtl/>
        </w:rPr>
        <w:t>אתי בן יוסף</w:t>
      </w:r>
    </w:p>
    <w:p w:rsidR="00963CE1" w:rsidRPr="004A3439" w:rsidRDefault="00963CE1" w:rsidP="00963CE1">
      <w:pPr>
        <w:bidi/>
        <w:jc w:val="both"/>
        <w:rPr>
          <w:rFonts w:cs="David" w:hint="cs"/>
          <w:rtl/>
        </w:rPr>
      </w:pPr>
    </w:p>
    <w:p w:rsidR="00963CE1" w:rsidRDefault="00963CE1" w:rsidP="00963CE1">
      <w:pPr>
        <w:bidi/>
        <w:jc w:val="both"/>
        <w:rPr>
          <w:rFonts w:cs="David" w:hint="cs"/>
          <w:rtl/>
        </w:rPr>
      </w:pPr>
      <w:r>
        <w:rPr>
          <w:rFonts w:cs="David" w:hint="cs"/>
          <w:b/>
          <w:bCs/>
          <w:u w:val="single"/>
          <w:rtl/>
        </w:rPr>
        <w:t>ייעוץ משפטי</w:t>
      </w:r>
      <w:r w:rsidRPr="004A3439">
        <w:rPr>
          <w:rFonts w:cs="David" w:hint="cs"/>
          <w:rtl/>
        </w:rPr>
        <w:t>:</w:t>
      </w:r>
    </w:p>
    <w:p w:rsidR="00963CE1" w:rsidRDefault="00963CE1" w:rsidP="00963CE1">
      <w:pPr>
        <w:bidi/>
        <w:jc w:val="both"/>
        <w:rPr>
          <w:rFonts w:cs="David" w:hint="cs"/>
          <w:rtl/>
        </w:rPr>
      </w:pPr>
      <w:r>
        <w:rPr>
          <w:rFonts w:cs="David" w:hint="cs"/>
          <w:rtl/>
        </w:rPr>
        <w:t>ארבל אסטרחן</w:t>
      </w:r>
    </w:p>
    <w:p w:rsidR="00963CE1" w:rsidRDefault="00963CE1" w:rsidP="00963CE1">
      <w:pPr>
        <w:bidi/>
        <w:jc w:val="both"/>
        <w:rPr>
          <w:rFonts w:cs="David" w:hint="cs"/>
          <w:rtl/>
        </w:rPr>
      </w:pPr>
    </w:p>
    <w:p w:rsidR="00963CE1" w:rsidRDefault="00963CE1" w:rsidP="00963CE1">
      <w:pPr>
        <w:bidi/>
        <w:jc w:val="both"/>
        <w:rPr>
          <w:rFonts w:cs="David" w:hint="cs"/>
          <w:rtl/>
        </w:rPr>
      </w:pPr>
    </w:p>
    <w:p w:rsidR="00963CE1" w:rsidRDefault="00963CE1" w:rsidP="00963CE1">
      <w:pPr>
        <w:tabs>
          <w:tab w:val="left" w:pos="1930"/>
        </w:tabs>
        <w:bidi/>
        <w:jc w:val="both"/>
        <w:rPr>
          <w:rFonts w:cs="David" w:hint="cs"/>
          <w:b/>
          <w:bCs/>
          <w:u w:val="single"/>
          <w:rtl/>
        </w:rPr>
      </w:pPr>
    </w:p>
    <w:p w:rsidR="00963CE1" w:rsidRDefault="00963CE1" w:rsidP="00963CE1">
      <w:pPr>
        <w:tabs>
          <w:tab w:val="left" w:pos="1930"/>
        </w:tabs>
        <w:bidi/>
        <w:jc w:val="both"/>
        <w:rPr>
          <w:rFonts w:cs="David" w:hint="cs"/>
          <w:rtl/>
        </w:rPr>
      </w:pPr>
      <w:r w:rsidRPr="004A3439">
        <w:rPr>
          <w:rFonts w:cs="David"/>
          <w:b/>
          <w:bCs/>
          <w:u w:val="single"/>
          <w:rtl/>
        </w:rPr>
        <w:t>רשמה וערכה</w:t>
      </w:r>
      <w:r w:rsidRPr="004A3439">
        <w:rPr>
          <w:rFonts w:cs="David"/>
          <w:b/>
          <w:bCs/>
          <w:rtl/>
        </w:rPr>
        <w:t>:</w:t>
      </w:r>
    </w:p>
    <w:p w:rsidR="00963CE1" w:rsidRPr="004A3439" w:rsidRDefault="00963CE1" w:rsidP="00963CE1">
      <w:pPr>
        <w:tabs>
          <w:tab w:val="left" w:pos="1930"/>
        </w:tabs>
        <w:bidi/>
        <w:jc w:val="both"/>
        <w:rPr>
          <w:rFonts w:cs="David"/>
          <w:rtl/>
        </w:rPr>
      </w:pPr>
      <w:r w:rsidRPr="004A3439">
        <w:rPr>
          <w:rFonts w:cs="David" w:hint="cs"/>
          <w:rtl/>
        </w:rPr>
        <w:t xml:space="preserve">ס.ל. </w:t>
      </w:r>
      <w:r w:rsidRPr="004A3439">
        <w:rPr>
          <w:rFonts w:cs="David"/>
          <w:rtl/>
        </w:rPr>
        <w:t>חבר המתרגמים בע"מ</w:t>
      </w:r>
    </w:p>
    <w:p w:rsidR="00963CE1" w:rsidRDefault="00963CE1" w:rsidP="00963CE1">
      <w:pPr>
        <w:bidi/>
        <w:jc w:val="center"/>
        <w:rPr>
          <w:rFonts w:cs="David" w:hint="cs"/>
          <w:b/>
          <w:bCs/>
          <w:u w:val="single"/>
          <w:rtl/>
        </w:rPr>
      </w:pPr>
      <w:r w:rsidRPr="004A3439">
        <w:rPr>
          <w:rFonts w:cs="David"/>
          <w:rtl/>
        </w:rPr>
        <w:br w:type="page"/>
      </w:r>
    </w:p>
    <w:p w:rsidR="00963CE1" w:rsidRPr="00B663E9" w:rsidRDefault="00963CE1" w:rsidP="00963CE1">
      <w:pPr>
        <w:bidi/>
        <w:jc w:val="center"/>
        <w:rPr>
          <w:rFonts w:cs="David" w:hint="cs"/>
          <w:b/>
          <w:bCs/>
          <w:u w:val="single"/>
          <w:rtl/>
        </w:rPr>
      </w:pPr>
    </w:p>
    <w:p w:rsidR="00963CE1" w:rsidRPr="00B663E9" w:rsidRDefault="00963CE1" w:rsidP="00963CE1">
      <w:pPr>
        <w:bidi/>
        <w:jc w:val="center"/>
        <w:rPr>
          <w:rFonts w:cs="David" w:hint="cs"/>
          <w:b/>
          <w:bCs/>
          <w:u w:val="single"/>
          <w:rtl/>
        </w:rPr>
      </w:pPr>
      <w:r w:rsidRPr="00B663E9">
        <w:rPr>
          <w:rFonts w:cs="David" w:hint="cs"/>
          <w:b/>
          <w:bCs/>
          <w:u w:val="single"/>
          <w:rtl/>
        </w:rPr>
        <w:t>מינוי צוות לבחינת מכלול נושא תנאי עבודת חברי הכנסת והצוות העובד עמם, לרבות לעניין דרך קביעת תנאי העבודה כאמור</w:t>
      </w:r>
    </w:p>
    <w:p w:rsidR="00963CE1" w:rsidRDefault="00963CE1" w:rsidP="00963CE1">
      <w:pPr>
        <w:bidi/>
        <w:jc w:val="both"/>
        <w:rPr>
          <w:rFonts w:cs="David" w:hint="cs"/>
          <w:b/>
          <w:bCs/>
          <w:u w:val="single"/>
          <w:rtl/>
        </w:rPr>
      </w:pPr>
    </w:p>
    <w:p w:rsidR="00963CE1" w:rsidRDefault="00963CE1" w:rsidP="00963CE1">
      <w:pPr>
        <w:bidi/>
        <w:jc w:val="both"/>
        <w:rPr>
          <w:rFonts w:cs="David" w:hint="cs"/>
          <w:b/>
          <w:bCs/>
          <w:u w:val="single"/>
          <w:rtl/>
        </w:rPr>
      </w:pP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חברים, אני פותח את הישיבה. מאחר שאני רואה שצריכים להיות כאן נציגים של סיעת העצמאות שעוד לא הגיעו, אני מבקש לפתוח קודם בנושא השני והוא מינוי צוות לבחינת מכלול נושא תנאי עבודת חברי הכנסת והצוות העובד עמם---</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אם הם לא באים, אנחנו לא מאשרים להם להיות מפלגה? אפשר להצביע לא לתת להם?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אפשר לעשות מה שרוצים, אבל אני מציע שנקיים את זה איתם. הם הודיעו לי שהם יגיעו, אז נחכה להם עוד שתיים-שלוש דקות. </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בינתיים נעבור לנושא השני - </w:t>
      </w:r>
      <w:r w:rsidRPr="00290528">
        <w:rPr>
          <w:rFonts w:cs="David" w:hint="cs"/>
          <w:rtl/>
        </w:rPr>
        <w:t>מינוי צוות לבחינת מכלול נושא תנאי עבודת חברי הכנסת והצוות העובד עמם, לרבות לעניין דרך קביעת תנאי העבודה כאמו</w:t>
      </w:r>
      <w:r>
        <w:rPr>
          <w:rFonts w:cs="David" w:hint="cs"/>
          <w:rtl/>
        </w:rPr>
        <w:t xml:space="preserve">ר. רבותיי, במסגרת הדיונים שקיימנו כאן בוועדה בסוגיית התקנות ובכלל במהלך העבודה של ועדת הכנסת בשנתיים האחרונות הועלו הרבה מאוד הצעות, רעיונות, הערות שנוגעות לאופן עבודת חברי הכנסת, לתנאי עבודתם, בשים לב לשינויים הדרמטיים שמתרחשים ביחס למה שהיה לפני כמה שנים ובוודאי לפני 10 או 15 שנים. חבר הכנסת מאיר שטרית הציע והסכים לעמוד בראש איזה שהוא צוות חשיבה שינסה לבחון את כל הנושא הזה, על כל היבטיו, כדי לנסות להתאים את העבודה של חברי הכנסת למציאות שהיא נכונה לתקופה הנוכחית. אני יכול לומר לכם שאני, כאשר הייתי כאן עוזר פרלמנטרי בשנת 1993, היה כאן פקס אחד על מסדרון שלם של חברי הכנסת, היינו מקבלים מכתבים, הולכים לדואר לאט לאט, מוציאים את המכתבים, לוקחים את המכתבים, חוזרים, קוראים, אדם שהיה מקבל תשובה אחרי חודש היה משבח אותך על כך שענית לו במהירות. כל קצב העבודה היה אחר, כל שיטת העבודה היתה שונה. בעידן של היום הדברים נעשים כמובן בהיקפים הרבה הרבה יותר גדולים, נדרש מענה הרבה יותר מהיר, נדמה לי שגם העבודה שנעשית מול התקשורת היא שונה לחלוטין, יש כאן אנשים ותיקים שבוודאי יכולים להעיד על כך שאנחנו חיים היום בעידן של אתרי האינטרנט, עידן שדברים נעשים באמת במהירות רבה מאוד, הרבה מאוד ערוצי תקשורת שונים ומגוונים. כל הדברים האלה מצריכים ומחייבים, אני חושב, לעשות איזה שהיא חשיבה ובחינה של כיצד ואיך נכון לפעול ולעבוד. </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מצר על כך כמובן שכפי שאפשר היה לצפות, חלק מהדברים נלקחו למקום של ניסיון כביכול של חברי הכנסת לסדר לעצמם כל מיני תנאים. לא לכך הכוונה, ולא זה מה שאמור להיעשות. אני מוכרח לומר, ופה אני גם פונה דווקא אליכם, העיתונאים שנמצאים כאן, כאלה שמכירים את עבודת הכנסת ואני גם יוצא מנקודת הנחה שגם חשוב להם שהכנסת תמלא את תפקידיה ותוכל להתמודד ולעשות את מה שהיא צריכה בכל התחומים, ויודעים טוב מאוד איפה ישנם דברים שלא צריכים להיות, אבל גם איפה ישנם דברים שטעונים תיקון ושיפור ושמחייבים העמדה של כלים נכונים וטובים יותר בידי חברי הכנסת; אני חושב שבעניין הזה גם אתם יכולים להרים תרומה חשובה לנושא הזה, על ידי ליווי של הוועדה ועבודת הוועדה הזאת, הצוות המייעץ הזה, עד כמה שניתן באמת בראייה שהיא ראייה שרואה את טובת הכנסת ואת טובת עבודתה. </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יכול לומר לכם שאני באופן אישי מאוד מוטרד למשל מהעובדה שהכנסת איננה מסוגלת לקיים פיקוח פרלמנטרי אמיתי על עבודת הממשלה ולדבר הזה עד היום אין מענה מתאים---</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אדוני מציע להם גם שכר כדי---</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keepLines/>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keepLines/>
        <w:bidi/>
        <w:ind w:firstLine="720"/>
        <w:jc w:val="both"/>
        <w:rPr>
          <w:rFonts w:cs="David" w:hint="cs"/>
          <w:rtl/>
        </w:rPr>
      </w:pPr>
    </w:p>
    <w:p w:rsidR="00963CE1" w:rsidRDefault="00963CE1" w:rsidP="00963CE1">
      <w:pPr>
        <w:keepLines/>
        <w:bidi/>
        <w:ind w:firstLine="720"/>
        <w:jc w:val="both"/>
        <w:rPr>
          <w:rFonts w:cs="David" w:hint="cs"/>
          <w:rtl/>
        </w:rPr>
      </w:pPr>
      <w:r>
        <w:rPr>
          <w:rFonts w:cs="David" w:hint="cs"/>
          <w:rtl/>
        </w:rPr>
        <w:lastRenderedPageBreak/>
        <w:t xml:space="preserve">לא, שכר הם מקבלים ואת עבודתם הם עושים ואני גם לא במעמד של נותן הוראות אלא לכל היותר יכול לבקש, אבל אני חושב שבעניין הזה אנחנו כולנו בסירה אחת, כולנו שותפים לרצון שכנסת ישראל תוכל למלא את תפקידה וייעודה.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מה היה כל כך דחוף?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גילאון, לא היה דחוף שום דבר, אלא שחבר כנסת מאיר שטרית, שהשתתף כאן באחד הדיונים והעלה הרבה מאוד נושאים בא ואמר 'רבותיי, אני מוכן כוותיק חברי הכנסת לקחת על עצמי לרכז את העניין' שהוא לא עניין פוליטי, הוא בסך הכל צוות חשיבה וייעוץ, לא מעבר לזה. אני אפילו לא יודע לאיזה מסקנות יגיעו, אם בכלל.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מי קבע את ההרכב?</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ההרכב נקבע בהסכמה ובהבנה רחבה, ואני חושב שברגע שחבר הכנסת מאיר שטרית, שהוא איש אופוזיציה, אבל במקרה הזה זה לא משנה בכלל, הוא פשוט אדם שהוא רב ניסיון, ותיק חבר הכנסת, היה מוכן לקחת חלק ולנסות להוביל צוות חשיבה, לא שום דבר מעבר לזה, שכל החלטותיו והמלצותיו יובאו כאן לדיון מסודר ושום החלטה לא תתקבל שלא באופן הזה---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למה הם לא מציעים לגרונאו הצעות טובות?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יכול להיות שהם יציעו לגרונאו הצעות טובות, אני לא יודע, זה בסך הכל צוות חשיבה.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צוות, דווקא את המפלגות הקטנות שמקבלות הכי פחות כסף לא לקחו.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גילאון, זה בסך הכל צוות חשיבה, לא שום דבר מעבר לזה.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מבחינת סדר היום, למה זה לא יכול לחכות לשבוע הבא?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אל"ף זה יכול לחכות עד קץ הימים. רבותיי, שלא תהיינה אי הבנות, אני פשוט יכול להוציא להם מכתב שאני ממנה אותם כצוות חשיבה. אני רק חושב שזה יהיה לטובת כולנו שתשב קבוצה של חברי כנסת בעלי ניסיון והם יעשו חשיבה וינסו להציע לנו הצעות. זה הכל. אל תיקחו את זה למקומות שזה לא צריך להיות שם. אני חושב שכולנו צריכים להודות לחבר הכנסת מאיר שטרית, שמוכן להקדיש זמן לעניין הזה. </w:t>
      </w:r>
    </w:p>
    <w:p w:rsidR="00963CE1" w:rsidRDefault="00963CE1" w:rsidP="00963CE1">
      <w:pPr>
        <w:bidi/>
        <w:jc w:val="both"/>
        <w:rPr>
          <w:rFonts w:cs="David" w:hint="cs"/>
          <w:u w:val="single"/>
          <w:rtl/>
        </w:rPr>
      </w:pP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אנחנו מכחישים את מה שהיה כתוב ב'ידיעות'? </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rtl/>
        </w:rPr>
        <w:t xml:space="preserve"> </w:t>
      </w: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בוודאי, נו. חבר הכנסת כבל, אתה הרי יודע---</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אל"ף, אנחנו מכחישים תמיד הכל, עכשיו---</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כבל, לפני שנכנסת דיברתי בדיוק על הבעיה של סוגיית הפיקוח הפרלמנטרי ועל בעיות כאלה ולשם זה הצוות הזה קיים ואלה דברים שעלו כאן ודנו בהם הרבה מאוד.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אדוני היושב ראש, את האמת, אני לא מבין למה הוזמנתי, באמת שלא. מה עליי לעשות?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עליך לעשות מה שאתה רוצה, כמו תמיד. אני לא מחליט לך מה לעשות.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מציע שכל מי שיש לו הצעות טובות, שיציע לוועדת גרונאו---</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מאה אחוז, אני רוצה להציע למנות את הצוות שיעשה את עבודת החשיבה הזו ויניח בפנינו את מסקנותיו כדי שאנחנו נחליט מה אנחנו רוצים לעשות עם הנושא הזה.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לא בטוחה לגמרי לגבי התהליך, אבל אפשר יהיה להגדיר שתהיה הפרדה בין המלצות שנוגעות לשכר לבין המלצות שנוגעות לתנאי עבודה?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שום בעיה. רבותיי, בכל מקרה, אל תעשו מזה מה שזה לא ואל תיכנסו למקום המתלהם שאליו היה צפוי שייקחו את הדברים. באה קבוצה של חברי כנסת בעלי ניסיון, אמרה 'אנחנו מוכנים לקחת על עצמנו לשבת לנסות לעשות חשיבה כזאת, לנסות לגבש משהו שיביא בפני הפורום הזה הצעות ייעול בכל מגוון התחומים שנוגעים לעבודת חבר הכנסת'. אני לא רואה מה הבעיה הזה, זה יכול רק לעזור, רק להועיל.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מה עם המתנה לחג? זה הכי מעצבן, הסיפולוקס.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לא מבין---</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להביא בפנינו הצעות.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keepLines/>
        <w:bidi/>
        <w:jc w:val="both"/>
        <w:rPr>
          <w:rFonts w:cs="David" w:hint="cs"/>
          <w:rtl/>
        </w:rPr>
      </w:pPr>
      <w:r>
        <w:rPr>
          <w:rFonts w:cs="David" w:hint="cs"/>
          <w:u w:val="single"/>
          <w:rtl/>
        </w:rPr>
        <w:t>דוד רותם</w:t>
      </w:r>
      <w:r w:rsidRPr="004A3439">
        <w:rPr>
          <w:rFonts w:cs="David" w:hint="cs"/>
          <w:rtl/>
        </w:rPr>
        <w:t>:</w:t>
      </w:r>
    </w:p>
    <w:p w:rsidR="00963CE1" w:rsidRDefault="00963CE1" w:rsidP="00963CE1">
      <w:pPr>
        <w:keepLines/>
        <w:bidi/>
        <w:jc w:val="both"/>
        <w:rPr>
          <w:rFonts w:cs="David" w:hint="cs"/>
          <w:rtl/>
        </w:rPr>
      </w:pPr>
    </w:p>
    <w:p w:rsidR="00963CE1" w:rsidRPr="00C075B6" w:rsidRDefault="00963CE1" w:rsidP="00963CE1">
      <w:pPr>
        <w:keepLines/>
        <w:bidi/>
        <w:ind w:firstLine="720"/>
        <w:jc w:val="both"/>
        <w:rPr>
          <w:rFonts w:cs="David" w:hint="cs"/>
          <w:rtl/>
        </w:rPr>
      </w:pPr>
      <w:r>
        <w:rPr>
          <w:rFonts w:cs="David" w:hint="cs"/>
          <w:rtl/>
        </w:rPr>
        <w:t xml:space="preserve">הצעות למה?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הצעות לכל מה שקשור בנושא תנאי עבודת חברי הכנסת, הצוות שעובד עמם, הכל מכל כל.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האם הם גם יקבעו מה חברי כנסת צריכים לעשות? שהם צריכים גם לעבוד?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קודם כל הם לא קובעים כלום, הם רק מציעים.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תנאי עבודה? אתה קובע---</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לא קובע שום דבר.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---ועדה באיזה שהוא יום שהוא לא שני או רביעי, אז---</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לא קובע שום דבר, חבר הכנסת רותם. הם רק מציעים הצעות, שום דבר מעבר לזה.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ברשותך, אני מאוד מכבד אותך ומעריך אותך, ואני מציע לך שנושא כזה לא כדאי שיובא ככה להחלטה על ידינו היום. אני עצמי לא מכיר את הנושא, זה נושא שכבר קיבל את הביטוי התקשורתי וחבל לעשות אותו יותר ממה שהוא. אני מציע שתפתח את הדיונים של המושב הבא, אולי לא השבוע הראשון, בשבוע השני. העיניים צופות בנו וגם אם הדברים הם נכונים הם יוצאים מכלל פרופורציה, לכן אני---</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הם ייצאו בכל מצב, חבר הכנסת כבל, אתה יודע את זה טוב מאוד. אם אי אפשר בכנסת להקים צוות חשיבה... עוד אין המלצה, אין הצעה, אין כלום, כבר יודעים מה יחליטו, אני קורא באחד העיתונים מה יציעו, לאן אפשר להגיע כבר עם זה, אתם מבינים?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ברגע שזה הפך להיות מאבק על תנאי השכר של---</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אריק בנדר, אולי תחליף אותי? אני חושב שהגיע הזמן שתנהלו פה את העניין עד הסוף. בואו.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אדוני היושב ראש, הם מנהלים את זה גם כשאתה חושב שאתה ב---</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לכן אני אומר.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אברהם מיכאלי</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rtl/>
        </w:rPr>
      </w:pPr>
      <w:r>
        <w:rPr>
          <w:rFonts w:cs="David" w:hint="cs"/>
          <w:rtl/>
        </w:rPr>
        <w:t xml:space="preserve">לכן אנחנו חוששים כל דבר להגיד כבר.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אדוני היושב ראש, אני לא מוכר כאחד---</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צביקה כבר מוטרד והוא כבר עומד בשער לחסום את כל מה ש... זה בסדר, אבל אני אומר לכם, אנחנו, רבותיי, זה צוות חשיבה. אם אי אפשר להקים פה צוות חשיבה, אז מה יהיה?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אדוני היושב ראש, אני יכול להגן על עצמי מעצמו?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למה צריך ועדת כנסת בשביל צוות חשיבה, דרך אגב?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אפשר לשאול, מה התפיסה? מה הבעיה?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התפיסה היא מאוד פשוטה, עלו כאן בישיבות אין סוף טענות שנוגעות לשורה של דברים. למשל אותי מאוד מטרידה העובדה שאין לנו יכולת אמיתית לבצע פיקוח פרלמנטרי על עבודת הממשלה, מאוד מטרידה אותי. אני חושב שזה דבר בסיסי בעבודה של כל פרלמנט שלא קיים כאן בכלל, אני חושב שבגלל זה---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יכול להסביר למה זה לא קיים.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חושב שבגלל זה כולנו הולכים לחקיקה פרטית, כי זו הדרך היחידה שבה אנחנו יכולים לעבוד.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אפשר להירשם לרשות דיבור?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מה ההתרגשות? מה קרה?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יש כאן מכלול שלם של נושאים ושל בעיות ויש בוודאי נושאים שאפשר יהיה להעלות נוספים. בא ותיק חברי הכנסת, לא איש סיעתי, איש האופוזיציה, אומר, 'אני מוכן לקחת על עצמי משימה', לנסות לרכז את כל הרעיונות האלה, לנסות לעשות חשיבה מה טוב ומה נכון, לנסות להציע כאן שורה של רעיונות בכל מיני תחומים שישפרו את עבודת הכנסת. במקום שנברך אותו, בגלל שתי כתבות בעיתונים כולם נכנסים למגננה.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לא ראיתי אף פעם הצעה טובה מפוליטיקאי בבית הזה.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rtl/>
        </w:rPr>
      </w:pPr>
      <w:r>
        <w:rPr>
          <w:rFonts w:cs="David" w:hint="cs"/>
          <w:rtl/>
        </w:rPr>
        <w:t xml:space="preserve">למה צריך אישור של ועדת הכנסת לדבר כזה?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צריך. אבל אני חשבתי שזה יהיה יותר ראוי ומכובד, לא שאני אטיל את זה עליהם במכתב, אלא שאנחנו נקבל את זה כהחלטה שמסמיכה אותם לבוא ולהביא בפנינו הצעות.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ההעדפה האישית שלי, אם אפשר, זה שדווקא בגלל הנושאים החשובים האלה, שנושא השכר יופרד ויהיה את כל הדיון בכל שלל הנושאים האחרים שבאמת חשובים.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אם יורשה לי להתחיל את מה שאני רוצה לומר, ברשותך. אני מציע שכל הדיון הזה, לא רק בשאלה הנוגעת לשכר, אלא בכלל כל מה שהוועדה הזו אמורה לעשות או לא לעשות, כמו שאני אומר לך, קראתי את זה רק בכלי התקשורת, זה מכובד מאוד, זה רציני מאוד, אני מבקש, אם אנחנו לא רוצים לייצר זילות כלפי עצמנו וכלפי הנושא עצמו, שבשבוע השני נקבע דיון שלם שיוזמנו אליו כל חברי הוועדה. אנחנו בפגרה, לא כולם יכלו, אני מניח, להגיע, יש אנשים שבטח ירצו להשמיע את כולם, מכל סיעות הבית, אני מבקש ממך, אני מבקש כי אני גם מכבד אותך ואני יודע שהנושא חשוב לך, עזוב את השכר, אלא כל נושא הפיקוח ועבודת הכנסת, שוחחנו על זה אתה ואני יותר מפעם אחת---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נכון מאוד.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ולכן אני אומר, ראה, כדי שהעניין לא יהיה רק העניין של השכר אלא המהות, אני מבקש---</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הוא לא רק העניין של השכר.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מבקש ממך, אני מאוד מבקש, אל תעלה את זה---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חבר הכנסת כבל, בוא תסביר לי מה יועיל---</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אין לי מושג מה הולך לעלות, אני לא הולך להצביע.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גם לא יודע מה הולך לעלות. אבל יישב צוות---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לא, אבל גם כשכותבים לי, לוקחים ועדה, אני רוצה לראות את כתב המינוי שלה---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אין לה כתב מינוי. חבר הכנסת כבל, אנחנו בסך הכל באים---</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אה, אתה אומר לו ללכת כזה...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כן, בוודאי. אני אומר לו 'אדוני, בוא תשב', למה לי להגביל אותו לנושא מסוים?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אז למה אתה צריך להצביע על 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למה אתה צריך להצביע על 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רבותיי, אין לי בעיה, אז אנחנו נסכם בזה שאני... אין בעיה. הבנתי.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שזה לא יישמע כמו בפוזה של פופוליזם וזה, יש כאן בעיות כבדות משקל וגם חלק קשורות לשכר אפילו, כל מיני, אבל בעבר, אני רוצה להזכיר היסטורית, שוועדת גרונאו הוקמה לפי בקשתם של חברי הכנסת כדי לא לגעת בנושא הזה. יכול להיות לו מחשבות טובות, יכול להיות שצריך לרכז אותן כדי שלא כל חבר כנסת... בואו נעביר את זה לוועדת גרונאו. ברגע שאתה מכנס את ועדת הכנסת כדי להקים גוף כזה וכדי לתת לו את האישור, אתה מייצר בעיה, מה עוד שזה לא בעתו. זאת אומרת זה נשמע כאילו לא קרה פה כלום ואתה יודע, זה מעורר המון חשדות, משום התאריך הדחוף, בחוץ יש שביתה של רופאים, יש את הזה, ואנחנו במה מתעסקים כרגע הכי דחוף בפגרה בדיון מיוחד? בנושא הזה.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אנחנו לא מתעסקים הכי דחוף בפגרה בנושא הזה, אנחנו רוצים שהם יוכלו להתחיל לעבוד כדי להביא בפנינו המלצות.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אדוני היושב ראש---</w:t>
      </w:r>
    </w:p>
    <w:p w:rsidR="00963CE1" w:rsidRDefault="00963CE1" w:rsidP="00963CE1">
      <w:pPr>
        <w:bidi/>
        <w:jc w:val="both"/>
        <w:rPr>
          <w:rFonts w:cs="David" w:hint="cs"/>
          <w:u w:val="single"/>
          <w:rtl/>
        </w:rPr>
      </w:pP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באמת מציע לך להוריד את זה מסדר היום---</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להוריד מסדר היום, תן לכל אחד לחשוב מה שהוא חושב, אין שום... יש כמה הצעות מצוינות וטובות---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נכון, נכון, אתה מכיר אותן גם.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כן, וגרונאו רוצה לקחת אותם, למה לנו להיכנס לעניין הזה? זה לא טוב לוועדה, לא טוב לכנסת. בוא נרד מזה.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הוא צודק לחלוטין. זה מקלקל את הנושא שעליו רצינו לדון, פיקוח, עבודת חברי הכנסת על---</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חבר הכנסת כבל, הרי אתה באת אליי, אמרת לי, העלית חזור והעלה---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אתה צודק---</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אומר, בואו רבותיי, בואו נתחיל. בואו נעשה סוף כל סוף עבודה מסודרת, אז בגלל שתי כתבות בעיתון אתם הולכים אחורה. בסדר, אני הבנתי. </w:t>
      </w:r>
    </w:p>
    <w:p w:rsidR="00963CE1" w:rsidRDefault="00963CE1" w:rsidP="00963CE1">
      <w:pPr>
        <w:bidi/>
        <w:jc w:val="both"/>
        <w:rPr>
          <w:rFonts w:cs="David" w:hint="cs"/>
          <w:u w:val="single"/>
          <w:rtl/>
        </w:rPr>
      </w:pP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לוין, לא, לא.  </w:t>
      </w:r>
    </w:p>
    <w:p w:rsidR="00963CE1" w:rsidRDefault="00963CE1" w:rsidP="00963CE1">
      <w:pPr>
        <w:bidi/>
        <w:jc w:val="both"/>
        <w:rPr>
          <w:rFonts w:cs="David" w:hint="cs"/>
          <w:u w:val="single"/>
          <w:rtl/>
        </w:rPr>
      </w:pP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זה מה שקורה. </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סליחה, אתה לא הוגן עכשיו.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זה מה שקורה.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אתה מערבב מין בשאינו מינו. פיקוח על עבודת הכנסת זה דבר אחד, שכר חברי הכנסת זה דבר שני, אלה שני דברים שונים.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יש לי שאלה, אתה חושב שעם הצוות הקיים שלך אפשר לקיים פיקוח אמיתי על עבודת הממשלה?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אני לא אמרתי דבר כזה.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יופי, נו?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מדבר על משהו---</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אז הדברים הם קשורים או לא קשורים?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לא, לא, לא, חבר הכנסת לוין, אם אנחנו רוצים לדון בשכר חברי הכנסת, אני רוצה שיקום צוות מיוחד שהתפקיד שלו, אם אתה רוצה, להכין המלצות לפני ועדת גרונאו, בקשות. יש גוף חיצוני שקובע את שכר חברי הכנסת---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נכון, מישהו אמר שלא?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אז הדברים צריכים להיאמר מראש. צריך שיהיה סיפור דרך ברור לדבר כזה.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יש חוק, עם כל הכבוד אנחנו לא פועלים שלא על פי חוק.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גם ככה, אתה מבין, אנחנו במצב לא פשוט ציבורית.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לא הבנתי. אין על השולחן שום הצעה להעלות את שכר חברי הכנסת, תפסיקו עם הסיפורים האלה, עם ההמצאות האלה.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אבל ברגע שזה נכרך ביחד---</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אברהם מיכאלי</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התדמית הציבורית שלנו נבנית על כך שאנחנו הופכים לגמדים, אסור פה לדבר, אסור פה להעלות רעיונות.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חבר הכנסת מיכאלי, אני האחרון שמפחד. אולי אני בגובהי לא במיוחד גבוה, אז אין כבר לקחת אותי---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הוא לא התכוון לזה.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סתם צחקתי, מותר לי. מותר לי להתבדח על הגובה שלי. קניתי את זה ביושר.</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בסוף סוף אני מרשה לעצמי להגיד כמעט כל מה שאני רוצה, כי אני לא מסתתר מאחורי כלום. אין לי סיבה לחשוש. כולנו רוצים שיהיה לנו שכר, אנחנו פה מדברים על התנהלות מבחינה ציבורית, זו לא התחסדות. אני לא מתחסד פה, אני לא מדבר כטהרן או צדקן, אני מדבר לגבי האופן והתהליכים, איך שדברים צריכים שיקרו. אם אנחנו רוצים לעשות את זה, לא עושים את זה בדיון מיוחד בפגרה. אתה רוצה? בבקשה, בוא נדון על זה, בוא נקבע את זה---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לא מתכוון לדון על זה, כי אני לא מתכוון לקיים כאן דיון לגוף העניין בכלל. אני רוצה שיהיה צוות שיכין המלצות, אני לא מתכוון לעקוף את ועדת גרונאו, אני לא מתכוון לדון בזה. אל תעשו מזה מה שזה לא.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דודו רותם, אני יודע שאתה תותח ואתה עובד, בעיקר בימים שחברי כנסת לא יכולים לבוא ואתה יכול להצביע לבד.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זה גם בימי שני, שלישי, רביעי, משום שאתם לא באים.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לא חבר בוועדה אצלך, לשמחתי. אתה כבר לא יכול לרדות בי.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רבותיי, אני אומר עוד פעם, אני לא מקיים כאן... אני בכלל בדעה שצריך להפחית שכר חברי הכנסת בחצי. אני בדעה הזו, זו דעתי, מותר לי שזאת תהיה דעתי?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מתנגד.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עכשיו אחרי שבמרוץ הפופוליזם ניצחתי את כולם, אני חוזר לגוף העניין. </w:t>
      </w:r>
    </w:p>
    <w:p w:rsidR="00963CE1" w:rsidRDefault="00963CE1" w:rsidP="00963CE1">
      <w:pPr>
        <w:bidi/>
        <w:ind w:firstLine="720"/>
        <w:jc w:val="both"/>
        <w:rPr>
          <w:rFonts w:cs="David" w:hint="cs"/>
          <w:rtl/>
        </w:rPr>
      </w:pPr>
      <w:r>
        <w:rPr>
          <w:rFonts w:cs="David" w:hint="cs"/>
          <w:rtl/>
        </w:rPr>
        <w:t xml:space="preserve"> </w:t>
      </w:r>
    </w:p>
    <w:p w:rsidR="00963CE1" w:rsidRPr="004F4835" w:rsidRDefault="00963CE1" w:rsidP="00963CE1">
      <w:pPr>
        <w:bidi/>
        <w:jc w:val="both"/>
        <w:rPr>
          <w:rFonts w:cs="David" w:hint="cs"/>
          <w:u w:val="single"/>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מאחר ואף אחד לא יאמין לך שהתכוונת ברצינות---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יאמינו לי? תתפלאי. אנחנו נמצאים גם בדרך לשם, שלא יהיה לך ספק, זה המצב. רבותיי, עכשיו אני אומר לכם עוד פעם, המטרה היא והסוגיות הן כולן כרוכות אחת בשנייה, זה לא יעזור שום דבר.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תביא את זה בתחילת המושב, למה אתה מתעקש? אני לא מבין. לא מתאים לך.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רוצה בסך הכל לקחת צוות של קבוצת אנשים שיישבו ויעשו חשיבה. אנחנו לא מקיימים דיון לגוף שום דבר, לא עוקפים את ועדת גרונאו, לא מחליטים במקום אף אחד, לא מקבלים בכלל שום החלטה, רק רוצים לעשות חשיבה. רבותיי, אם ועדת הכנסת---</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אז צאו בלי ועדת הכנסת. קחו תעשו מה שאתם רוצים.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נכון, אם כבר לעשות חשיבה אי אפשר, אז---</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הדיונים האלה פתוחים או סגורים?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יודע, תשאל את חבר הכנסת מאיר שטרית, אני לא קובע לו איך לעבוד.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לא יודע מי מינה אותו---</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יש לזה תוקף אחר ברגע שאתה מעביר את זה דרך החלטה של ועדת הכנסת, לבין זה שאתה לוקח את מאיר שטרית, שייקח את כל האנשים ש---</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דרך אגב אני מוחה, מי מינה את דניאל בן סימון, אני קראתי בעיתון שדניאל בן סימון מונה ואני לא יודע מזה.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למה אתה צריך לדעת על זה?</w:t>
      </w:r>
      <w:r>
        <w:rPr>
          <w:rFonts w:cs="David" w:hint="cs"/>
        </w:rPr>
        <w:t xml:space="preserve">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זה לא על דעתי.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רותם, בבקשה. </w:t>
      </w:r>
    </w:p>
    <w:p w:rsidR="00963CE1" w:rsidRDefault="00963CE1" w:rsidP="00963CE1">
      <w:pPr>
        <w:bidi/>
        <w:jc w:val="both"/>
        <w:rPr>
          <w:rFonts w:cs="David" w:hint="cs"/>
          <w:u w:val="single"/>
          <w:rtl/>
        </w:rPr>
      </w:pP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קודם כל לא חושב שזו בושה גם לדבר על שכר חברי הכנסת. יש חברי כנסת שהשכר שהם מקבלים, הם חושבים שהוא השכר הכי טוב בעולם, יש חברי כנסת שיודעים שכשהם באו לכנסת הם הפסידו הרבה מאוד כסף, אז זו לא בושה לדבר על שכר חברי הכנסת ולא צריך להתרגש מהעובדה שיושבים פה עיתונאים ומחר הכותרת הראשית תהיה בעיתון 'חבר הכנסת דוד רותם מבקש תוספת לשכר חברי הכנסת'.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אתה צריך רק להיות מודאג מליברמן, לא מהעיתונים.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אתה צודק.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זה הכל. בסדר, כל אחד דואג ממשהו אחר.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ואני מציע לך להיות מודאג מבוז'י הרצוג.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מודאג, בגלל זה התבטאתי.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אם אני צריך להיות מודאג מבוז'י הרצוג או מליברמן?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תבואו למרצ.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רוצה לומר לכם משהו, רבותיי, הוועדה הזאת, או הגוף הזה שהולך להיות מוקם לא יקבע שום דבר לגבי שכר חברי הכנסת.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כולה שאלנו למה באנו, הבנו את זה כבר שעה.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למה באת? כי קראת בעיתון מה שקראת, אבל אני לא עובד לפי העיתון. מה אפשר לעשות.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אל תבלף, אתה באת---</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אני בא מעיר מוכת גראדים, אל תגיד לי---</w:t>
      </w:r>
    </w:p>
    <w:p w:rsidR="00963CE1" w:rsidRDefault="00963CE1" w:rsidP="00963CE1">
      <w:pPr>
        <w:bidi/>
        <w:jc w:val="both"/>
        <w:rPr>
          <w:rFonts w:cs="David" w:hint="cs"/>
          <w:u w:val="single"/>
          <w:rtl/>
        </w:rPr>
      </w:pP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עיר מוכת גראדים ובכל פעם שאתה מגיע הנה אתה מקבל בשביל זה 102 שקלים, ואתה באת בשביל לקבל את ה-102 שקלים.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לא, אפילו בתור בדיחה לא נגיד את 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עכשיו אני מבין למה באתי. מחר יש משהו?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האמת היא, בואו נאמר ככה, רבותיי, הוועדה הזאת לא תקבע אם יועלה שכר חברי הכנסת או יפחת חברי הכנסת, אין להם שום... מה שכן, הוועדה הזאת, ואני מקווה שהיא כן תתעסק בזה, זה בעזרים. רבותיי, העוזרים הפרלמנטריים שלנו עובדים קשה מאוד, לא מקבלים שכר---</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אף אחד לא מתווכח על 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איתן, תן לי לגמור.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אתה לא היושב ראש, אני לא אתן לך לגמור פה. תקשיב טוב, אני אומר לך---</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המפא"יניקים האלה, אי אפשר איתם.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כל אחד לא יכול לעשות לעצמו סדר יום, מה היא תקבע או לא תקבע, הוועדה הזאת. פתאום היא צריכה לדון בזה או לא צריכה לדון בזה, לכן אמרתי, חברים יקרים, זה לא רציני. אין לי בעיה שכל הוועדה תבדוק כל מה שאתם רוצים, בוודאי ובוודאי במה שנוגע לפיקוח על עבודת הממשלה שזה הנושא המרכזי לדעתי שצריך לעסוק בו. אני בסך הכל אומר שלא ראוי לנו לקיים דיון כזה---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 למה? אני לא מבין. מה לא ראוי? אפשר לדון בחוקים בפגרה, אפשר לדון בכל דבר, רק להגיד לחברים שיעשו עבודת הכנה אי אפשר? </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אבל אתה לא צריך את זה, אתה יכולת ל---</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יריב, לך זה לא מתאים. </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נו באמת, איתן.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 יריב, לא מתאים לך, באמת. </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חשבתי שאתה תהיה הראשון שמברך.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ממש.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אתה מדבר על הנושא הזה כבר---</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אני דיברתי איתך על זה, לא על שכר חברי כנסת.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האחרים דיברו גם על זה. אז אני רוצה שייקחו את הכל, מה הבעיה?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למה כל אחד מתחיל משפט ולא מסיים אותו? תן לו לגמור ואחר כך הוא ידבר ואחר כך שהוא ידבר.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אתה רוצה להצביע? חבל, בוא נצביע.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איתן כבל הרי לא נותן לאף אחד לדבר. </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חושב שהוועדה הזאת או הגוף הזה צריך להתעסק בשני דברים עיקריים; אחד זה עזרים לחברי הכנסת, הדבר השני זה גם חבויות אחרות. רבותיי, אני מצטער לומר את זה, אבל העובדה היא שכמו שחבר הכנסת כבל אומר, שבוועדת חוקה אני מצביע פה אחד, זה בגלל שחברי הכנסת לא מגיעים לדיונים.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צודק.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בגלל שיש 39 שרים וסגני שרים ואתה חבר בכמה ועדות.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רבותיי, זה לא מעניין אותי, אז שיתפטרו מהעבודה אם הם לא רוצים לעבוד.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שיצמצמו את הממשלה הזאת, שיהיו אנשים שיילכו לוועדות.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בוועדת חוקה יש גם אופוזיציה. אם הוא מצביע פה אחד, זה אומר שבוז'י לא מגיע.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רוצה את האופוזיציה. איתן כבל היה חבר בוועדה, היה לי תענוג איתו.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גם לחברי הקואליציה יש חובות חוץ מלהיות---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ידעתי שאני יכול לסמוך עליו שהוא יבוא, ואז הוא התחלף לי והביא לי את חבר הכנסת הרצוג שעסוק בפריימריז.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מבקש ממך לא ללכלך על חבר בסיעה שלי.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לא מלכלך, אני אומר עליו דברים טובים.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יש כאן הרבה הרבה שאלות כבדות.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רבותיי, השיטה הזאת של למה בפגרה, היא בכלל לא מקובלת עליי, כי חברי כנסת---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למה זה בפגרה? לא 'למה בפגרה'?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בגלל שאני עובד גם בפגרה, בסדר, אילן? וגם אתה. אז אין בעיה. לפחות בינינו אין בעיה.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חברי כנסת לא בפגרה, הכנסת בפגרה.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הוועדות לא בפגרה, אנחנו דנים ועובדים.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למה מביאים דיון מיוחד, דחוף.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לא מבין, אתה יודע, אתה---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ועדת גרונאו, עם כמה רעיונות טובים שיש---</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אצלי בוועדה עוסקים בחוקים נורא חשובים בפגרה.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זה לא חשוב. זה לא הכי חשוב. באמת.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לדעתך, אחרים חושבים אחרת. אני יכול להגיד לך ש---</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לא הכי חשוב.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הבנתי, לא הכי חשוב, אז אני אדון מה יותר חשוב שהוא בסמכות הוועדה שלי.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שביתת הרופאים.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שביתת הרופאים היא לא בסמכות ועדת הכנסת, חבר הכנסת גילאון. באמת, מספיק עם הדמגוגיה הזו. אנחנו לא ועדת העבודה והרווחה. מספיק כבר.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רק דבר אחד, שאתה לא צריך אותנו למטרות האלה. אתה מוסמך כיושב ראש הוועדה למנות אנשים לחשוב כמה שהם---</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אני רוצה לעשות את זה על דעתכם ובאישורכם, מה לעשות?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כל מי שחושב, אנחנו בעדו.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אמנם לא במרצ, אבל אני דמוקרט, מה לעשות.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 אבל צריך להיות ברור דבר אחד, זה שהגוף הזה, או מה שאתה מקים, ימליץ המלצות לוועדת הכנסת. זה לא יתקבל, גם בוועדת הכנסת אחר כך, כהחלטה. זאת אומרת אנחנו אחר כך---</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ארבל אסטרחן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אין סמכות בלי ועדה ציבורית.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זה יהיה צריך ללכת לוועדה ציבורית.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וזה יהיה גוף פתוח לתקשורת, למה? איך זה---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לא מבין אותך, בעל הבית---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שואל את היושב ראש.</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זה יהיה כמו החוק הביומטרי.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חברי הכנסת, אני מאוד מבין את כל ההתלהמות הזאת, שהיא תוצאה ישירה של שתי כתבות בעיתון שהפכו את הנושא למעניין. </w:t>
      </w:r>
    </w:p>
    <w:p w:rsidR="00963CE1" w:rsidRDefault="00963CE1" w:rsidP="00963CE1">
      <w:pPr>
        <w:bidi/>
        <w:ind w:firstLine="720"/>
        <w:jc w:val="both"/>
        <w:rPr>
          <w:rFonts w:cs="David" w:hint="cs"/>
          <w:rtl/>
        </w:rPr>
      </w:pPr>
      <w:r>
        <w:rPr>
          <w:rFonts w:cs="David" w:hint="cs"/>
          <w:rtl/>
        </w:rPr>
        <w:t xml:space="preserve"> </w:t>
      </w:r>
    </w:p>
    <w:p w:rsidR="00963CE1" w:rsidRPr="00B90C5B" w:rsidRDefault="00963CE1" w:rsidP="00963CE1">
      <w:pPr>
        <w:bidi/>
        <w:jc w:val="both"/>
        <w:rPr>
          <w:rFonts w:cs="David" w:hint="cs"/>
          <w:u w:val="single"/>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אל תזלזל, בסדר? אני מבקש.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אני מצטער, אתה יודע שאני לא מזלזל בך בדרך כלל, אבל אני אומר את 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אל תזלזל.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עכשיו רבותיי, איך זה יתנהל ואיך זה לא יתנהל, יישבו חמישה חברי כנסת מכובדים, שאני לפחות סומך עליהם, בראשות ותיק חברי הכנסת, איש אופוזיציה, יישבו, יקבעו, יפנו אליי בכתב, לחברי הכנסת, ויציעו לקבל עמדות, יפנו לציבור, יעשו את החשיבה שלהם איך לעבוד, יעשו את העבודה שלהם, יביאו בסופו של דבר אגד של המלצות שנדון בהן. זה הכל, זה כל הסיפור. לא שום דבר, לא העלאות שכר---</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ואם דודו יביא לך המלצה טובה, לא יתייחסו אליה?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בוודאי שכן.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נו, אז גמרנו.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בוודאי שכן.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ואם אריק בנדר יביא, לא יתייחסו אליה?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בוודאי. אני רוצה להגיד לך שראשון המוזמנים יהיה צבי זרחיה, זה אני מבטיח לך, והוא גם יקבע מי יבוא בשער הוועדה, לא, צביקה? נו באמת. אתם הרי מבינים בדיוק מה אנחנו רוצים לעשות. הניסיון לקחת את זה למקומות האלה---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קריאה</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---דיונים של הוועדה?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שב עם חבר הכנסת שטרית, יכול להיות שהוא יפתח, יכול להיות שהוא ירצה בחלק מהדברים, כדי שאנשים יוכלו להתבטא בחופשיות, לשמור על איזה שהוא אופי לא פורמלי. רבותיי, אני לא נכנס לו לעניין הזה. זה בסך הכל צוות שעושה חשיבה. אם יש מישהו שחושב שהכנסת לא יכולה ולא צריכה להקים מדי פעם צוותי חשיבה שיעשו עבודה קצת מחוץ לקופסה, מחוץ לסדר היום הבוער, בראייה לטווח ארוך, מאה אחוז.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זה כמו ועד עובדים כזה של חברי כנסת.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אוי, נו באמת. עכשיו אתה מבין למה אני עונה לך בצורה הזאת.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אני לא מבין למה אתה עונה בצורה הזאת. לא הבנתי, תסביר לי.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אסביר לך אחר כך.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קשה הבנה, למה אתה עונה לי ככה?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לוין, אנחנו בפגרה, יש לנו עבודה, בבקשה, אנחנו רוצים לחזור לחדרים שלנו.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חבר הכנסת לוין, אני חושבת שזה רעיון טוב. אני חושבת שבכל מה שכרוך בפיקוח על הממשלה, הצורך שיהיו יותר עוזרים, לצמצם את---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לא יודע אם צריך שיהיו יותר עוזרים, אל תגידו דברים שאינם שם. אני לא יודע. </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אומרת.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יכול להיות שצריכים בכלל מנגנון  אחר. אני לא יודע.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אין בעיה, אני מאוד בעד רעיונות איך לשפר את עבודת הכנסת, אני חושבת שזה יהיה טוב אם יוגדר שהצוות ייקח את נושא השכר בנפרד משאר הנושאים. זהו.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לוין, אני לא אצביע אם לא יהיה לי כתב מינוי, עם כל הכבוד.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אין כתב מינוי.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סליחה, זה לא ציד באפלה.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אל תעשו מזה משהו שהוא לא.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אתה לא צריך את ועדת הכנסת---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לוין, אתה לא יכול לתת בלי הגדרה.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במינוי שלהם ההגדרה היא מאוד פשוטה, הם יוסמכו לעסוק במכלול כל מה שקשור בעבודת חבר הכנסת.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בלי מינוי של ועדת הכנסת.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מציע שהדיון הזה לא התקיים בכלל.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על תנאי עבודתם של עוזריו. זה הכל.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התקיים בכלל.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זה הכל. פשוט וקל.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תבטל את הצורך בוועדת הכנסת למינוי הזה. אתה רוצה שהוועדה תשב, תדון, שיהיו לה סמכויות, שיחליטו מה סדר היום שלהם---</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יכול לומר לך, חברת הכנסת אדטו, ש---</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---שלא ייקחו אותנו ככתב מינוי, כי אז אתה נותן גושפנקא שלנו למה שאתה רוצה להוציא מהוועדה הזו.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נכון, אני לא רוצה מהוועדה כלום. באמת. חברת הכנסת אדטו, אני רוצה לומר לך, אני נעלב בשמו של חבר הכנסת שטרית. את באמת חושבת שחבר הכנסת שטרית הוא בא להיות הכלי שלי, שאני אוציא מהוועדה את מה שאני רוצה? באמת.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לא, חבר הכנסת שטרית הוא חכם, הוא ותיק הבית הזה, הוא---</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זו היתה יוזמה שלו. רעיון שלו, רעיון נכון ורעיון טוב ונכונות שלו לקחת את זה על עצמו.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רחל אדטו</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מאה אחוז, הכל טוב, למה כאן? למה את ועדת הכנסת?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אז איפה? בוועדת העבודה והרווחה? שם יתעסקו בשביתת הרופאים.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אדוני היושב ראש, אני באתי בגלל סעיף 1 ברשותך. אז בוא, אפשר---</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אי אפשר, אנחנו נסיים את הדיון הזה, אחרת תגידו שגם לא נתתי לעשות דיון, נכון? נכון, חבר הכנסת כבל? </w:t>
      </w:r>
    </w:p>
    <w:p w:rsidR="00963CE1" w:rsidRDefault="00963CE1" w:rsidP="00963CE1">
      <w:pPr>
        <w:bidi/>
        <w:ind w:firstLine="720"/>
        <w:jc w:val="both"/>
        <w:rPr>
          <w:rFonts w:cs="David" w:hint="cs"/>
          <w:rtl/>
        </w:rPr>
      </w:pPr>
      <w:r>
        <w:rPr>
          <w:rFonts w:cs="David" w:hint="cs"/>
          <w:rtl/>
        </w:rPr>
        <w:t xml:space="preserve"> </w:t>
      </w:r>
    </w:p>
    <w:p w:rsidR="00963CE1" w:rsidRPr="00352C70" w:rsidRDefault="00963CE1" w:rsidP="00963CE1">
      <w:pPr>
        <w:bidi/>
        <w:jc w:val="both"/>
        <w:rPr>
          <w:rFonts w:cs="David" w:hint="cs"/>
          <w:u w:val="single"/>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לא אמרתי דבר כזה, אני חושב שלא היה צריך---</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אלקין, בבקשה.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sidRPr="007A775C">
        <w:rPr>
          <w:rFonts w:cs="David" w:hint="cs"/>
          <w:u w:val="single"/>
          <w:rtl/>
        </w:rPr>
        <w:t>זאב אלקין</w:t>
      </w:r>
      <w:r>
        <w:rPr>
          <w:rFonts w:cs="David" w:hint="cs"/>
          <w:rtl/>
        </w:rPr>
        <w:t xml:space="preserve">: </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תודה רבה, אדוני היושב ראש. שתי הערות. אחת, אני הקשבתי לחברי הכנסת כבל וגילאון ואני נזכרתי בדיון שהיה כאן לפני חודשיים-שלושה ואני מתפלא עליכם איך פתאום הדברים מתהפכים. נאומים כאלה מתלהבים בזכותה של ועדת גרונאו והיה כאן בחדר הזה דיון, על עוזרים פרלמנטריים. אני מזכיר לכולנו שהתייצבו כל חברי הכנסת, כמעט אני חושב שהיה בלי יוצא מן הכלל לטובת העוזרים הפרלמנטריים, כנגד ועדת גרונאו, ומה עשתה ועדת גרונאו עם כל ההתייצבות הזאת? לפחות נכון לעכשיו? צפצפה על זה, שום דבר לא קרה. הרי היה כאן דיון ואמרו חברי כנסת---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אתה רוצה תחליף לוועדת גרונאו? </w:t>
      </w:r>
    </w:p>
    <w:p w:rsidR="00963CE1" w:rsidRDefault="00963CE1" w:rsidP="00963CE1">
      <w:pPr>
        <w:bidi/>
        <w:jc w:val="both"/>
        <w:rPr>
          <w:rFonts w:cs="David" w:hint="cs"/>
          <w:u w:val="single"/>
          <w:rtl/>
        </w:rPr>
      </w:pP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הפרעתי לך, אילן? לא ניסיתי להבין אותך תוך כדי דבריך. ניסיתי אחר כך, לקח לי זמן, אתה רואה, זו הצתה מאוחרת, אבל אני חושב שהבנתי ולכן ביקשתי זכות דיבור. </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אז כולם דיברו על כך איך לא יעלה על הדעת ועד כמה החלטת ועדת גרונאו לא צודקת ועד כמה העוזרים הפרלמנטריים צודקים ותקפו כאן אנשי ועדת גרונאו, אגב, את העוזרים הפרלמנטריים, היה לא לעניין בעיניי, ומה יצא מתוך כל הדיון ששוב, חברי הכנסת היו מאוחדים כאן, חברת הכנסת אדטו, נדמה לי, מקיר אל קיר? עברו כבר כמה חודשים, ביקשנו מוועדת גרונאו לחשוב, לשקול את זה עוד פעם. אני מציע לכל אחד מכם לקחת את התלוש של העוזרים הפרלמנטריים ולראות מה יצא. שום דבר לא יצא.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אתה רוצה להיות מחר יושב ראש הוועד של העוזרים הפרלמנטריים?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נו באמת.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יש ויכוח פה בשולחן סביב העניין הזה?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זאת בדיוק הנקודה.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אלקין, מה זה, יש פה אנשים פתאום טובי לב. יש את אלה שלא?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 ---לא, צבועים.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זו לא צביעות, סליחה.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צבועים יש יותר מדי.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חבר הכנסת אלקין, זה לא קשור לצביעות. כל מה שאני מבקש פה זה שיהיו תהליכים כמו שצריך. זה הכל. זה הכל. אני לא ביקשתי שלא יתקיים דיון, אני ביקשתי שאם רוצים להקים ועדה, אין דבר כזה בלי כתב מינוי מה היא בודקת---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זה לא ועדה.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אומר לך, אדוני היושב ראש---</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יכול להמשיך לדבר? </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אפשר, בוודאי, מישהו יכול לעצור אותך? אתה לא נותן לנו לדבר כל השנה.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לדבר אני נותן. לנצח בהצבעות אני לא נותן, לדבר אני נותן.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זה נכון. בבקשה.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אמשיך. אז אל"ף, ועדת גרונאו היא כלי חשוב אבל מותר להגיד על ועדת גרונאו שהיא טועה, ומותר אפילו לשאול את השאלה האם המצב הזה שאנחנו הפכנו את עצמנו בני ערובה של ועדת גרונאו וזו לא פעם ראשונה שיש התנגשות כזאת, אני מזכיר לכולם את הסיפור של מוץ מטלון. מטורף היה ונאלצו לעשות תרגילים כאלה ואחרים כי הכנסת---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זה לא הדיון.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זה הדיון, זה הדיון.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מה אתה מדבר? שתי הצבעות היו.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חברים יקרים, לא להתווכח, הם רוצים להקים---</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כי ועדת גרונאו החליטה שהיא לא הולכת על זה. ולמרות שהשכל הישר---</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אלקין, אתה מציע לבטל את ועדת גרונאו?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לא יודע, אני רק מציע לאותם אנשים שבחדרי חדרים אומרים לי בשקט כמה זה לא הגיוני ועד כמה ועדת גרונאו לא הגיונית ואיך היא יכלה להחליט במקרה של מוץ מטלון את מה שהיא החליטה ועד כמה זה לא היה מוצדק ואנחנו נאלצנו להוציא ערמונים מהאש---</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אלקין, בסדר, אבל זה לא קשור לדיון.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ועדת הכנסת החליטה החלטה יותר טובה בעניין הזה?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אלקין, זה לא קשור.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זה מאוד קשור.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אלקין, אתה רוצה להקים מערכת ש---</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מציע שמה שנאמר בארבע עיניים גם ייאמר בחדר הזה---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אין מצב שאני אומר לך משהו בארבע עיניים ואני עושה אחרת. קודם כל, בוא נסדר, אלקין, לפחות בינינו. אתה יודע שאני אומר דברים, בדיוק מה שאני אומר לך, אני גם מתנהג כך. אני מנסה לומר לך את הדבר הבא; אין לזה קשר לדיון הכולל. אתה רוצה להביא מערכת שתדון בסמכויות ועדת גרונאו, ועדה שתעקוב או תהיה מערערת על ועדת גרונאו, בסדר גמור, זה לגיטימי, דיון כזה הוא לגיטימי לחלוטין, אבל יחד עם זה אני בא ואומר לך לגבי הנושא הספציפי הזה, אנחנו לא דנים עכשיו על ועדת גרונאו---</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זה הנושא.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ודאי שכן, חבר הכנסת כבל, זה הנושא ולכן אפשר---</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אז קודם כל, אם זה הנושא, אדוני היושב ראש, תראה איך כל אחד מבין את הנושא אחרת. הוא כבר מבין שהוועדה צריכה בעצם להיות איזה סוג של בדיקה על גרונאו.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זה לא אמרתי.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בואנ'ה, לא צריך ללכת למיקרופישים באוניברסיטה העברית, אמרת לפני שנייה.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לא, אז אתה לא---</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תקפת אותנו על זה שאנחנו לא מביאים את גרונאו.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תקפתי אתכם שאתם אוטומטית כשזה דיון ככה תיאורטי וכשיש פה את כל החברים שלנו כאן, שרושמים כל מלה, אז אתם מתייצבים לימינה של ועדת גרונאו על כל דבר ואומרים 'למה צריך לעשות, יש ועדת גרונאו, היא זאת שתפתור לנו את כל הבעיות', אבל אחר כך, כשמגיעה נקודה שפתאום כולם פה אחד כנגד ועדת גרונאו, אבל התקשורת לא בפנים, אז כולם נגד ועדת גרונאו ואין להם שום בעיה.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מה אתה רוצה?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כנגד שתי מדיניויות כאלה אני מוחה.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היושב ראש אמר שהוא בעד שתהיה לו ועדת חשיבה, אתה אומר ללכת ולעשות ועדת ביקורת על ועדת גרונאו---</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לא, זה לא מה שאמרתי. אני הערתי הערה לדברים שנאמרו כאן בדיון, שוועדת גרונאו זה כזה ראה וקדש תמיד. לא מקובל עליי. וגם עליכם לא מקובל, כשהיו אותם המקרים, רק אתם מפחדים להגיד את זה, אני לא. זאת נקודה אחת, אדוני היושב ראש.</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הנקודה השנייה, שאל אותי, נדמה לי חבר הכנסת כבל, מה העמדה של הקואליציה. בנושא הזה אין עמדת קואליציה בכלל.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אל תענה לי אפילו, אני אמרתי את זה בצחוק. תמחקו את זה מהפרוטוקול.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אי אפשר.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סך הכל, חבריי, הרי מה קורה כאן? הציע חבר הכנסת לוין צוות שאגב לא הוא שהציע אותו, הציע אותו חבר הכנסת מאיר שטרית, איש אופוזיציה, להקים צוות בראשותו של מי---</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איך אתה נהנה להגיד את זה, בטח נעניתם במהירות.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זאת עובדה. מה לעשות, זאת עובדה. אין אדם אחד בבית הזה שלא רוצה שהכנסת תמלא את ייעודה ותפקידה, זה הכל. לכן אין פה בעיה.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לוין, זה לא הוגן. נו באמת, תגיד לי, מה עשית ממני איזה... אני קצת יותר מלהיות סגן מפקד חוליה מצומצמת. יריב, מה אתה עושה ממני איזה אחד שלא מבין עניין?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על הדברים הלא הוגנים אנחנו---</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אתה מערבב, כאילו אני לא מבין עניין. אלה שני נושאים שונים לחלוטין.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רבותיי, אני מציע שנעבור להצבעה.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אנחנו נצביע נגדך, למה לך?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תצביע נגד.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אבל למה אתה עושה את 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תעשה מה שאתה מבין, על הצעתי למנות צוות לבחינת מכלול הנושא של תנאי עבודת חברי הכנסת והצוות העובד עמם, לרבות לעניין דרך קביעת תנאי עבודה כאמור בהרכב הבא: מאיר שטרית יושב ראש, זאב אלקין, רוברט אילטוב, אברהם מיכאלי ודניאל בן סימון. מי בעד ההצעה הזו?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אין נשים, אין ערבים, אין חרדים, אין נכים.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חברת הכנסת וילף, את רוצה להצטרף לצוות הזה?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אני מצרף את איתן כבל בתור---</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קודם כל אני אשמח להיות---</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מאה אחוז, אני מציע לצרף גם את חברת הכנסת וילף. </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מי בעד ההצעה הזו? מי בעד? רבותיי, תרימו יד, כדי שאפשר יהיה לראות. מי בעד? 5 בעד. מי נגד? 2. נמנעים? אין. </w:t>
      </w:r>
    </w:p>
    <w:p w:rsidR="00963CE1" w:rsidRPr="00C81B2E" w:rsidRDefault="00963CE1" w:rsidP="00963CE1">
      <w:pPr>
        <w:bidi/>
        <w:rPr>
          <w:rFonts w:ascii="Arial" w:hAnsi="Arial" w:cs="Arial" w:hint="cs"/>
          <w:sz w:val="20"/>
          <w:szCs w:val="20"/>
          <w:rtl/>
        </w:rPr>
      </w:pPr>
    </w:p>
    <w:p w:rsidR="00963CE1" w:rsidRPr="00C81B2E" w:rsidRDefault="00963CE1" w:rsidP="00963CE1">
      <w:pPr>
        <w:bidi/>
        <w:jc w:val="center"/>
        <w:rPr>
          <w:rFonts w:ascii="Arial" w:hAnsi="Arial" w:cs="David"/>
          <w:b/>
          <w:bCs/>
        </w:rPr>
      </w:pPr>
      <w:r w:rsidRPr="00C81B2E">
        <w:rPr>
          <w:rFonts w:ascii="Arial" w:hAnsi="Arial" w:cs="David"/>
          <w:b/>
          <w:bCs/>
          <w:rtl/>
        </w:rPr>
        <w:t>הצבעה</w:t>
      </w:r>
    </w:p>
    <w:p w:rsidR="00963CE1" w:rsidRPr="00C81B2E" w:rsidRDefault="00963CE1" w:rsidP="00963CE1">
      <w:pPr>
        <w:bidi/>
        <w:jc w:val="center"/>
        <w:rPr>
          <w:rFonts w:ascii="Arial" w:hAnsi="Arial" w:cs="David" w:hint="cs"/>
          <w:b/>
          <w:bCs/>
          <w:rtl/>
        </w:rPr>
      </w:pPr>
      <w:r w:rsidRPr="00C81B2E">
        <w:rPr>
          <w:rFonts w:ascii="Arial" w:hAnsi="Arial" w:cs="David"/>
          <w:b/>
          <w:bCs/>
          <w:rtl/>
        </w:rPr>
        <w:t>בעד –</w:t>
      </w:r>
      <w:r w:rsidRPr="00C81B2E">
        <w:rPr>
          <w:rFonts w:ascii="Arial" w:hAnsi="Arial" w:cs="David" w:hint="cs"/>
          <w:b/>
          <w:bCs/>
          <w:rtl/>
        </w:rPr>
        <w:t xml:space="preserve"> 5.</w:t>
      </w:r>
    </w:p>
    <w:p w:rsidR="00963CE1" w:rsidRPr="00C81B2E" w:rsidRDefault="00963CE1" w:rsidP="00963CE1">
      <w:pPr>
        <w:bidi/>
        <w:jc w:val="center"/>
        <w:rPr>
          <w:rFonts w:ascii="Arial" w:hAnsi="Arial" w:cs="David" w:hint="cs"/>
          <w:b/>
          <w:bCs/>
          <w:rtl/>
        </w:rPr>
      </w:pPr>
      <w:r w:rsidRPr="00C81B2E">
        <w:rPr>
          <w:rFonts w:ascii="Arial" w:hAnsi="Arial" w:cs="David"/>
          <w:b/>
          <w:bCs/>
          <w:rtl/>
        </w:rPr>
        <w:t>נגד -</w:t>
      </w:r>
      <w:r w:rsidRPr="00C81B2E">
        <w:rPr>
          <w:rFonts w:ascii="Arial" w:hAnsi="Arial" w:cs="David" w:hint="cs"/>
          <w:b/>
          <w:bCs/>
          <w:rtl/>
        </w:rPr>
        <w:t xml:space="preserve"> 2</w:t>
      </w:r>
    </w:p>
    <w:p w:rsidR="00963CE1" w:rsidRPr="00C81B2E" w:rsidRDefault="00963CE1" w:rsidP="00963CE1">
      <w:pPr>
        <w:bidi/>
        <w:jc w:val="center"/>
        <w:rPr>
          <w:rFonts w:ascii="Arial" w:hAnsi="Arial" w:cs="David" w:hint="cs"/>
          <w:b/>
          <w:bCs/>
          <w:rtl/>
        </w:rPr>
      </w:pPr>
      <w:r w:rsidRPr="00C81B2E">
        <w:rPr>
          <w:rFonts w:ascii="Arial" w:hAnsi="Arial" w:cs="David"/>
          <w:b/>
          <w:bCs/>
          <w:rtl/>
        </w:rPr>
        <w:t>נמנעים</w:t>
      </w:r>
      <w:r w:rsidRPr="00C81B2E">
        <w:rPr>
          <w:rFonts w:ascii="Arial" w:hAnsi="Arial" w:cs="David" w:hint="cs"/>
          <w:b/>
          <w:bCs/>
          <w:rtl/>
        </w:rPr>
        <w:t xml:space="preserve"> - אין</w:t>
      </w:r>
    </w:p>
    <w:p w:rsidR="00963CE1" w:rsidRPr="00C81B2E" w:rsidRDefault="00963CE1" w:rsidP="00963CE1">
      <w:pPr>
        <w:bidi/>
        <w:jc w:val="center"/>
        <w:rPr>
          <w:rFonts w:ascii="Arial" w:hAnsi="Arial" w:cs="David" w:hint="cs"/>
          <w:b/>
          <w:bCs/>
          <w:rtl/>
        </w:rPr>
      </w:pPr>
      <w:r w:rsidRPr="00C81B2E">
        <w:rPr>
          <w:rFonts w:ascii="Arial" w:hAnsi="Arial" w:cs="David"/>
          <w:b/>
          <w:bCs/>
          <w:rtl/>
        </w:rPr>
        <w:t>תוצאות ההצבעה</w:t>
      </w:r>
      <w:r w:rsidRPr="00C81B2E">
        <w:rPr>
          <w:rFonts w:ascii="Arial" w:hAnsi="Arial" w:cs="David" w:hint="cs"/>
          <w:b/>
          <w:bCs/>
          <w:rtl/>
        </w:rPr>
        <w:t>: ההצעה אושרה.</w:t>
      </w:r>
    </w:p>
    <w:p w:rsidR="00963CE1" w:rsidRPr="00C81B2E" w:rsidRDefault="00963CE1" w:rsidP="00963CE1">
      <w:pPr>
        <w:bidi/>
        <w:rPr>
          <w:rFonts w:hint="cs"/>
        </w:rPr>
      </w:pPr>
    </w:p>
    <w:p w:rsidR="00963CE1" w:rsidRDefault="00963CE1" w:rsidP="00963CE1">
      <w:pPr>
        <w:bidi/>
        <w:ind w:firstLine="720"/>
        <w:jc w:val="both"/>
        <w:rPr>
          <w:rFonts w:cs="David" w:hint="cs"/>
          <w:rtl/>
        </w:rPr>
      </w:pPr>
      <w:r>
        <w:rPr>
          <w:rFonts w:cs="David" w:hint="cs"/>
          <w:rtl/>
        </w:rPr>
        <w:t>אושר. תודה רבה.</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Pr="00963CE1" w:rsidRDefault="00963CE1" w:rsidP="00963CE1">
      <w:pPr>
        <w:bidi/>
        <w:ind w:left="357" w:hanging="357"/>
        <w:jc w:val="center"/>
        <w:rPr>
          <w:rFonts w:cs="David" w:hint="cs"/>
          <w:b/>
          <w:bCs/>
          <w:u w:val="single"/>
          <w:rtl/>
        </w:rPr>
      </w:pPr>
      <w:r w:rsidRPr="00963CE1">
        <w:rPr>
          <w:rFonts w:cs="David" w:hint="cs"/>
          <w:b/>
          <w:bCs/>
          <w:u w:val="single"/>
          <w:rtl/>
        </w:rPr>
        <w:t>בקשת סיעת העצמאות כי ועדת הכנסת תכיר בה כמייצגת מפלגה, לפי חוק מימון מפלגות</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עובר לנושא השני: בקשת סיעת העצמאות כי ועדת הכנסת תכיר בה כמייצגת מפלגה לפי חוק מימון מפלגות. חברת הכנסת וילף, בבקשה.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תודה רבה. אנחנו היום מביאים לוועדת הכנסת בקשה לאשר את החיבור בין סיעת העצמאות למפלגת הדרך השלישית. מפלגת הדרך השלישית היא מפלגה לא פעילה, נקייה מנכסים וחובות וסיעת העצמאות בעצם תייצג את המפלגה בכנסת. מיד לאחר האישור אנחנו כמובן נתחיל לפעול גם להגדרת מטרות המפלגה החדשה, הקמת המנגנונים שלה וגם שינוי השם בהתאם לשם של הסיעה בכנסת. הדבר התאפשר, חשוב לי לציין, מיד לאחר סיום המשא ומתן בין מפלגת העבודה לסיעת העצמאות. אני חייב לציין מאוד לחיוב את חבר הכנסת איתן כבל ומצדנו את שלום שמחון שניהלו את המשא ומתן בצורה הוגנת ויפה, שאפשרה להגיע להסכם יחסית מהיר ועשתה את זה בלי להידרש, לא היינו צריכים להגיע, לא לבתי משפט ולא לכל הדברים האחרים, למשל כמו במקרה של 'קדימה' והליכוד. הדבר פורסם---</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טוב, מפלגת העבודה בטח ויתרה לכם על הכל, כמו שהם תמיד מוותרים על הכל.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לא, ממש לא. זו היתה הסכמה מאוד הוגנת. חשוב לי לציין---</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זאב אלקין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רותם, יש בזה צדק היסטורי. כששמחון וכבל מחלקים את הירושה של ברק, זה משהו מאוד מאוד סמלי.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הירושה של ברק היא כנראה יותר גדולה ממה שיש למפלגת העבודה.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אותי מעניין לדעת איך חילקתם את החובות.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אבל באמת זה לזכות שני הצדדים. חשוב לי להגיד, במיוחד לאור מה שאמרת, בגלל שלמפלגת העבודה נכסים משמעותיים, שפחות או יותר, יש הערכות שונות, שווים לחובות, הוחלט לא לעסוק בשאלת חלוקת הנכסים והחובות, אלא להסתפק אך ורק בחלוקת מימון המפלגות באופן שהוא 50%-50%. </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מה זאת אומרת? העבודה צריכה לקחת את החובות והעצמאות את הנכסים.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keepLines/>
        <w:bidi/>
        <w:jc w:val="both"/>
        <w:rPr>
          <w:rFonts w:cs="David" w:hint="cs"/>
          <w:rtl/>
        </w:rPr>
      </w:pPr>
      <w:r>
        <w:rPr>
          <w:rFonts w:cs="David" w:hint="cs"/>
          <w:u w:val="single"/>
          <w:rtl/>
        </w:rPr>
        <w:t>עינת וילף</w:t>
      </w:r>
      <w:r w:rsidRPr="004A3439">
        <w:rPr>
          <w:rFonts w:cs="David" w:hint="cs"/>
          <w:rtl/>
        </w:rPr>
        <w:t>:</w:t>
      </w:r>
    </w:p>
    <w:p w:rsidR="00963CE1" w:rsidRPr="004A3439" w:rsidRDefault="00963CE1" w:rsidP="00963CE1">
      <w:pPr>
        <w:keepLines/>
        <w:bidi/>
        <w:jc w:val="both"/>
        <w:rPr>
          <w:rFonts w:cs="David" w:hint="cs"/>
          <w:rtl/>
        </w:rPr>
      </w:pPr>
    </w:p>
    <w:p w:rsidR="00963CE1" w:rsidRDefault="00963CE1" w:rsidP="00963CE1">
      <w:pPr>
        <w:keepLines/>
        <w:bidi/>
        <w:ind w:firstLine="720"/>
        <w:jc w:val="both"/>
        <w:rPr>
          <w:rFonts w:cs="David" w:hint="cs"/>
          <w:rtl/>
        </w:rPr>
      </w:pPr>
      <w:r>
        <w:rPr>
          <w:rFonts w:cs="David" w:hint="cs"/>
          <w:rtl/>
        </w:rPr>
        <w:t xml:space="preserve">אנחנו אנשים הגונים והוגנים ולכן הדבר הזה משקף באמת חלוקה הוגנת. הנכסים והחובות שבסך הכל נתפסים כשווים נשארים כולם במפלגת העבודה ומימון המפלגות השוטף יגיע חצי-חצי למפלגת העבודה ולסיעת העצמאות, ואודה לחברים על אישור הייצוג.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תודה. </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כבל, בבקשה.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תודה לחברת הכנסת עינת וילף. אכן כל מה שהיא אמרה אמת בסלע. יכולנו להיכנס לתהליך ארוך ומתיש של התדיינויות משפטיות, כשאינני יודע מה היה קורה בסופן, זו האמת, צריך גם שתיאמר, כמי שמכיר היטב את החוק ומכיר את הכללים לא רע, הייתי אומר, החלטנו להגיע להסכמה בצורה מכובדת ואכן סיכמנו שהחלוקה בינינו תהיה של 50%-50%. הרי הוועדה היא רק הליך טכני כאן---</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ודאי, זה לא ענייננו גם.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זה לא עניינכם בכלל, רק בעניינה של הוועדה. אני אשמח אם תביא את זה להצבעה ונצא לדרך.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בסדר גמור.</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חבר הכנסת רותם, רצית הערה? בבקשה.</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שאלות, אני פשוט רוצה להבין. אני רואה פה הסכם בין מפלגת הדרך השלישית לבין סיעת העצמאות, כשבעצם מודיעים לנו שהסיעה תייצג את המפלגה בכנסת. זאת אומרת אני מבין שסיעת העצמאות מבחינה פוליטית בחרה בדרך השלישית. זאת אומרת הם לא ימין, הם לא שמאל---</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רותם, אני ממהר, אתה יכול לשאול את השאלות אחר כך?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לא, אני רוצה לדעת איך להצביע, כי---</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אתה יכול להצביע נגד.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אם אני פתאום שומע שאהוד ברק מייצג את קהלני ואת אלי מלכה, וואלה, זה מתחיל להיות קצת מעניין בעיניי.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אילן גילאון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לא, הפוך, הם מייצגים אותו.</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גם מבין דבר אחד, כאשר הקימו את המפלגה הזאת חתמו אנשים שהם רוצים להקים מפלגה עם דרך מסוימת, מי יכול לקחת את זה לאיזה כיוון שהוא רוצה, כי אני שומע מחברת הכנסת עינת וילף שהולכים לשנות את המטרות, הולכים לשנות את הכל. בעצם הכל מסתבר לי כישרא-בלוף, אני רוצה רק להבין, מבחינת היועצת המשפטית, האם זה נכון.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 אל תסבך את היועצת המשפטית בדברים שהם לא בתחום.</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דודו רותם</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ואני רוצה גם לדעת דבר נוסף, האם סופה של העצמאות הוא כמו הדרך השלישית?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 הכנסת רותם.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אני אגיב רק בקצרה ומעבר להומור. יש כאן שימוש בהליך טכני, שהוא, אגב, שווה ערך לזה שהיינו יכולים להקים מפלגה, היינו גם יכולים לעשות את זה, פשוט בגלל שהמשא ומתן לקח זמן---</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זה יותר קל מלהחתים עוד כמה מאות, היה קשה למצוא אותם.</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עינת וילף</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אפשר היה לנקוט את שתי הדרכים. בסופו של דבר יש כאן הליך טכני וייעשה גם ההליך הרשמי של שינוי המטרות, שינוי השם, הקמת המנגנונים והעצמאות תשקף את דרכה שלה. מפלגת הדרך השלישית היא מפלגה לא פעילה ולכן כל האלמנטים הפוליטיים והאידיאולוגיים של ההעברה לא יהיו רלוונטיים בעתיד.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תודה רבה.</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חברי הכנסת כבל וגילאון, יש לי אישור להצביע בפגרה על ההצעה הזאת, לפי שיטתכם?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מצדי אל תצביע. אני רק יכול לומר לך את הדבר הבא, שים לב, אדוני היושב ראש---</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אני רק רציתי לוודא שיש לי אישור. </w:t>
      </w: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Pr="004A3439" w:rsidRDefault="00963CE1" w:rsidP="00963CE1">
      <w:pPr>
        <w:bidi/>
        <w:jc w:val="both"/>
        <w:rPr>
          <w:rFonts w:cs="David" w:hint="cs"/>
          <w:rtl/>
        </w:rPr>
      </w:pPr>
    </w:p>
    <w:p w:rsidR="00963CE1" w:rsidRDefault="00963CE1" w:rsidP="00963CE1">
      <w:pPr>
        <w:bidi/>
        <w:ind w:firstLine="720"/>
        <w:jc w:val="both"/>
        <w:rPr>
          <w:rFonts w:cs="David" w:hint="cs"/>
          <w:rtl/>
        </w:rPr>
      </w:pPr>
      <w:r>
        <w:rPr>
          <w:rFonts w:cs="David" w:hint="cs"/>
          <w:rtl/>
        </w:rPr>
        <w:t xml:space="preserve">לא, זו הכנסה קטנה.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לא הכנסה.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יש הבדל, הבאנו את זה בהסכמה. את הוועדה יכולת להצביע לבד. דרך אגב, אדוני היושב ראש, כל הדברים נעשו בהתייעצות עם היועצת המשפטית של הוועדה. </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הכל בסדר.</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רבותיי, מי בעד לאשר את הבקשה של סיעת העצמאות? גם אני כמובן. פה אחד. נמנעים אין, מתנגדים אין. אושר.</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 </w:t>
      </w:r>
    </w:p>
    <w:p w:rsidR="00963CE1" w:rsidRDefault="00963CE1" w:rsidP="00963CE1">
      <w:pPr>
        <w:bidi/>
        <w:ind w:firstLine="720"/>
        <w:jc w:val="both"/>
        <w:rPr>
          <w:rFonts w:ascii="Arial" w:hAnsi="Arial" w:cs="Arial" w:hint="cs"/>
          <w:color w:val="0000FF"/>
          <w:sz w:val="20"/>
          <w:szCs w:val="20"/>
          <w:rtl/>
        </w:rPr>
      </w:pPr>
    </w:p>
    <w:p w:rsidR="00963CE1" w:rsidRPr="001022BC" w:rsidRDefault="00963CE1" w:rsidP="00963CE1">
      <w:pPr>
        <w:bidi/>
        <w:jc w:val="center"/>
        <w:rPr>
          <w:rFonts w:ascii="Arial" w:hAnsi="Arial" w:cs="David"/>
          <w:b/>
          <w:bCs/>
        </w:rPr>
      </w:pPr>
      <w:r w:rsidRPr="001022BC">
        <w:rPr>
          <w:rFonts w:ascii="Arial" w:hAnsi="Arial" w:cs="David"/>
          <w:b/>
          <w:bCs/>
          <w:rtl/>
        </w:rPr>
        <w:t>הצבעה</w:t>
      </w:r>
    </w:p>
    <w:p w:rsidR="00963CE1" w:rsidRPr="001022BC" w:rsidRDefault="00963CE1" w:rsidP="00963CE1">
      <w:pPr>
        <w:bidi/>
        <w:jc w:val="center"/>
        <w:rPr>
          <w:rFonts w:ascii="Arial" w:hAnsi="Arial" w:cs="David" w:hint="cs"/>
          <w:b/>
          <w:bCs/>
          <w:rtl/>
        </w:rPr>
      </w:pPr>
      <w:r w:rsidRPr="001022BC">
        <w:rPr>
          <w:rFonts w:ascii="Arial" w:hAnsi="Arial" w:cs="David"/>
          <w:b/>
          <w:bCs/>
          <w:rtl/>
        </w:rPr>
        <w:t>בעד -</w:t>
      </w:r>
      <w:r>
        <w:rPr>
          <w:rFonts w:ascii="Arial" w:hAnsi="Arial" w:cs="David" w:hint="cs"/>
          <w:b/>
          <w:bCs/>
          <w:rtl/>
        </w:rPr>
        <w:t xml:space="preserve"> כולם</w:t>
      </w:r>
    </w:p>
    <w:p w:rsidR="00963CE1" w:rsidRPr="001022BC" w:rsidRDefault="00963CE1" w:rsidP="00963CE1">
      <w:pPr>
        <w:bidi/>
        <w:jc w:val="center"/>
        <w:rPr>
          <w:rFonts w:ascii="Arial" w:hAnsi="Arial" w:cs="David" w:hint="cs"/>
          <w:b/>
          <w:bCs/>
          <w:rtl/>
        </w:rPr>
      </w:pPr>
      <w:r w:rsidRPr="001022BC">
        <w:rPr>
          <w:rFonts w:ascii="Arial" w:hAnsi="Arial" w:cs="David"/>
          <w:b/>
          <w:bCs/>
          <w:rtl/>
        </w:rPr>
        <w:t>נגד -</w:t>
      </w:r>
      <w:r>
        <w:rPr>
          <w:rFonts w:ascii="Arial" w:hAnsi="Arial" w:cs="David" w:hint="cs"/>
          <w:b/>
          <w:bCs/>
          <w:rtl/>
        </w:rPr>
        <w:t xml:space="preserve"> אין</w:t>
      </w:r>
    </w:p>
    <w:p w:rsidR="00963CE1" w:rsidRPr="001022BC" w:rsidRDefault="00963CE1" w:rsidP="00963CE1">
      <w:pPr>
        <w:bidi/>
        <w:jc w:val="center"/>
        <w:rPr>
          <w:rFonts w:ascii="Arial" w:hAnsi="Arial" w:cs="David" w:hint="cs"/>
          <w:b/>
          <w:bCs/>
          <w:rtl/>
        </w:rPr>
      </w:pPr>
      <w:r w:rsidRPr="001022BC">
        <w:rPr>
          <w:rFonts w:ascii="Arial" w:hAnsi="Arial" w:cs="David"/>
          <w:b/>
          <w:bCs/>
          <w:rtl/>
        </w:rPr>
        <w:t>נמנעים</w:t>
      </w:r>
      <w:r>
        <w:rPr>
          <w:rFonts w:ascii="Arial" w:hAnsi="Arial" w:cs="David" w:hint="cs"/>
          <w:b/>
          <w:bCs/>
          <w:rtl/>
        </w:rPr>
        <w:t xml:space="preserve"> - אין</w:t>
      </w:r>
    </w:p>
    <w:p w:rsidR="00963CE1" w:rsidRPr="001022BC" w:rsidRDefault="00963CE1" w:rsidP="00963CE1">
      <w:pPr>
        <w:bidi/>
        <w:jc w:val="center"/>
        <w:rPr>
          <w:rFonts w:ascii="Arial" w:hAnsi="Arial" w:cs="David"/>
          <w:b/>
          <w:bCs/>
          <w:rtl/>
        </w:rPr>
      </w:pPr>
      <w:r w:rsidRPr="001022BC">
        <w:rPr>
          <w:rFonts w:ascii="Arial" w:hAnsi="Arial" w:cs="David"/>
          <w:b/>
          <w:bCs/>
          <w:rtl/>
        </w:rPr>
        <w:t>תוצאות ההצבעה</w:t>
      </w:r>
      <w:r>
        <w:rPr>
          <w:rFonts w:ascii="Arial" w:hAnsi="Arial" w:cs="David" w:hint="cs"/>
          <w:b/>
          <w:bCs/>
          <w:rtl/>
        </w:rPr>
        <w:t xml:space="preserve"> </w:t>
      </w:r>
      <w:r>
        <w:rPr>
          <w:rFonts w:ascii="Arial" w:hAnsi="Arial" w:cs="David"/>
          <w:b/>
          <w:bCs/>
          <w:rtl/>
        </w:rPr>
        <w:t>–</w:t>
      </w:r>
      <w:r>
        <w:rPr>
          <w:rFonts w:ascii="Arial" w:hAnsi="Arial" w:cs="David" w:hint="cs"/>
          <w:b/>
          <w:bCs/>
          <w:rtl/>
        </w:rPr>
        <w:t xml:space="preserve"> בקשת סיעת העצמאות אושרה פה אחד</w:t>
      </w:r>
      <w:r w:rsidRPr="001022BC">
        <w:rPr>
          <w:rFonts w:ascii="Arial" w:hAnsi="Arial" w:cs="David"/>
          <w:b/>
          <w:bCs/>
          <w:rtl/>
        </w:rPr>
        <w:t>.</w:t>
      </w:r>
    </w:p>
    <w:p w:rsidR="00963CE1" w:rsidRDefault="00963CE1" w:rsidP="00963CE1">
      <w:pPr>
        <w:bidi/>
      </w:pPr>
    </w:p>
    <w:p w:rsidR="00963CE1" w:rsidRDefault="00963CE1" w:rsidP="00963CE1">
      <w:pPr>
        <w:bidi/>
        <w:ind w:firstLine="720"/>
        <w:jc w:val="both"/>
        <w:rPr>
          <w:rFonts w:cs="David" w:hint="cs"/>
          <w:rtl/>
        </w:rPr>
      </w:pPr>
      <w:r>
        <w:rPr>
          <w:rFonts w:cs="David" w:hint="cs"/>
          <w:rtl/>
        </w:rPr>
        <w:t>אושר. תודה רבה.</w:t>
      </w:r>
    </w:p>
    <w:p w:rsidR="00963CE1" w:rsidRDefault="00963CE1" w:rsidP="00963CE1">
      <w:pPr>
        <w:bidi/>
        <w:ind w:firstLine="720"/>
        <w:jc w:val="both"/>
        <w:rPr>
          <w:rFonts w:cs="David" w:hint="cs"/>
          <w:rtl/>
        </w:rPr>
      </w:pPr>
    </w:p>
    <w:p w:rsidR="00963CE1" w:rsidRPr="004A3439" w:rsidRDefault="00963CE1" w:rsidP="00963CE1">
      <w:pPr>
        <w:bidi/>
        <w:jc w:val="both"/>
        <w:rPr>
          <w:rFonts w:cs="David" w:hint="cs"/>
          <w:rtl/>
        </w:rPr>
      </w:pPr>
      <w:r>
        <w:rPr>
          <w:rFonts w:cs="David" w:hint="cs"/>
          <w:u w:val="single"/>
          <w:rtl/>
        </w:rPr>
        <w:t>איתן כבל</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תודה, אדוני היושב ראש, חג שמח וכשר.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היו"ר יריב לוין</w:t>
      </w:r>
      <w:r w:rsidRPr="004A3439">
        <w:rPr>
          <w:rFonts w:cs="David" w:hint="cs"/>
          <w:rtl/>
        </w:rPr>
        <w:t>:</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תודה רבה. </w:t>
      </w:r>
    </w:p>
    <w:p w:rsidR="00963CE1" w:rsidRDefault="00963CE1" w:rsidP="00963CE1">
      <w:pPr>
        <w:bidi/>
        <w:ind w:firstLine="720"/>
        <w:jc w:val="both"/>
        <w:rPr>
          <w:rFonts w:cs="David" w:hint="cs"/>
          <w:rtl/>
        </w:rPr>
      </w:pPr>
      <w:r>
        <w:rPr>
          <w:rFonts w:cs="David" w:hint="cs"/>
          <w:rtl/>
        </w:rPr>
        <w:t xml:space="preserve"> </w:t>
      </w:r>
    </w:p>
    <w:p w:rsidR="00963CE1" w:rsidRPr="004A3439" w:rsidRDefault="00963CE1" w:rsidP="00963CE1">
      <w:pPr>
        <w:bidi/>
        <w:jc w:val="both"/>
        <w:rPr>
          <w:rFonts w:cs="David" w:hint="cs"/>
          <w:rtl/>
        </w:rPr>
      </w:pPr>
      <w:r>
        <w:rPr>
          <w:rFonts w:cs="David" w:hint="cs"/>
          <w:u w:val="single"/>
          <w:rtl/>
        </w:rPr>
        <w:t xml:space="preserve"> </w:t>
      </w:r>
    </w:p>
    <w:p w:rsidR="00963CE1" w:rsidRDefault="00963CE1" w:rsidP="00963CE1">
      <w:pPr>
        <w:bidi/>
        <w:ind w:firstLine="720"/>
        <w:jc w:val="both"/>
        <w:rPr>
          <w:rFonts w:cs="David" w:hint="cs"/>
          <w:rtl/>
        </w:rPr>
      </w:pPr>
    </w:p>
    <w:p w:rsidR="00963CE1" w:rsidRDefault="00963CE1" w:rsidP="00963CE1">
      <w:pPr>
        <w:bidi/>
        <w:ind w:firstLine="720"/>
        <w:jc w:val="both"/>
        <w:rPr>
          <w:rFonts w:cs="David" w:hint="cs"/>
          <w:rtl/>
        </w:rPr>
      </w:pPr>
      <w:r>
        <w:rPr>
          <w:rFonts w:cs="David" w:hint="cs"/>
          <w:rtl/>
        </w:rPr>
        <w:t xml:space="preserve"> </w:t>
      </w:r>
    </w:p>
    <w:p w:rsidR="00963CE1" w:rsidRPr="001022BC" w:rsidRDefault="00963CE1" w:rsidP="00963CE1">
      <w:pPr>
        <w:bidi/>
        <w:jc w:val="both"/>
        <w:rPr>
          <w:rFonts w:cs="David" w:hint="cs"/>
          <w:b/>
          <w:bCs/>
          <w:rtl/>
        </w:rPr>
      </w:pPr>
      <w:r>
        <w:rPr>
          <w:rFonts w:cs="David" w:hint="cs"/>
          <w:b/>
          <w:bCs/>
          <w:u w:val="single"/>
          <w:rtl/>
        </w:rPr>
        <w:t xml:space="preserve">הישיבה ננעלה בשעה 12:55 </w:t>
      </w:r>
    </w:p>
    <w:p w:rsidR="00963CE1" w:rsidRDefault="00963CE1" w:rsidP="00963CE1">
      <w:pPr>
        <w:bidi/>
        <w:ind w:firstLine="720"/>
        <w:jc w:val="both"/>
        <w:rPr>
          <w:rFonts w:cs="David" w:hint="cs"/>
          <w:rtl/>
        </w:rPr>
      </w:pPr>
    </w:p>
    <w:p w:rsidR="00552A80" w:rsidRPr="00963CE1" w:rsidRDefault="00552A80" w:rsidP="00963CE1">
      <w:pPr>
        <w:bidi/>
      </w:pPr>
    </w:p>
    <w:sectPr w:rsidR="00552A80" w:rsidRPr="00963CE1" w:rsidSect="00963CE1">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3CE1" w:rsidRDefault="00963CE1">
      <w:r>
        <w:separator/>
      </w:r>
    </w:p>
  </w:endnote>
  <w:endnote w:type="continuationSeparator" w:id="0">
    <w:p w:rsidR="00963CE1" w:rsidRDefault="00963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3CE1" w:rsidRDefault="00963CE1">
      <w:r>
        <w:separator/>
      </w:r>
    </w:p>
  </w:footnote>
  <w:footnote w:type="continuationSeparator" w:id="0">
    <w:p w:rsidR="00963CE1" w:rsidRDefault="00963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CE1" w:rsidRDefault="00963CE1" w:rsidP="00963CE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963CE1" w:rsidRDefault="00963CE1" w:rsidP="00963CE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CE1" w:rsidRPr="00B663E9" w:rsidRDefault="00963CE1" w:rsidP="00963CE1">
    <w:pPr>
      <w:pStyle w:val="Header"/>
      <w:framePr w:wrap="around" w:vAnchor="text" w:hAnchor="margin" w:y="1"/>
      <w:rPr>
        <w:rStyle w:val="PageNumber"/>
        <w:rFonts w:cs="David"/>
      </w:rPr>
    </w:pPr>
    <w:r w:rsidRPr="00B663E9">
      <w:rPr>
        <w:rStyle w:val="PageNumber"/>
        <w:rFonts w:cs="David"/>
        <w:rtl/>
      </w:rPr>
      <w:fldChar w:fldCharType="begin"/>
    </w:r>
    <w:r w:rsidRPr="00B663E9">
      <w:rPr>
        <w:rStyle w:val="PageNumber"/>
        <w:rFonts w:cs="David"/>
      </w:rPr>
      <w:instrText xml:space="preserve">PAGE  </w:instrText>
    </w:r>
    <w:r w:rsidRPr="00B663E9">
      <w:rPr>
        <w:rStyle w:val="PageNumber"/>
        <w:rFonts w:cs="David"/>
        <w:rtl/>
      </w:rPr>
      <w:fldChar w:fldCharType="separate"/>
    </w:r>
    <w:r w:rsidR="003245B5">
      <w:rPr>
        <w:rStyle w:val="PageNumber"/>
        <w:rFonts w:cs="David"/>
        <w:noProof/>
        <w:rtl/>
      </w:rPr>
      <w:t>31</w:t>
    </w:r>
    <w:r w:rsidRPr="00B663E9">
      <w:rPr>
        <w:rStyle w:val="PageNumber"/>
        <w:rFonts w:cs="David"/>
        <w:rtl/>
      </w:rPr>
      <w:fldChar w:fldCharType="end"/>
    </w:r>
  </w:p>
  <w:p w:rsidR="00963CE1" w:rsidRDefault="00963CE1" w:rsidP="00963CE1">
    <w:pPr>
      <w:pStyle w:val="Header"/>
      <w:ind w:right="360"/>
      <w:rPr>
        <w:rFonts w:cs="David" w:hint="cs"/>
        <w:rtl/>
      </w:rPr>
    </w:pPr>
    <w:r>
      <w:rPr>
        <w:rFonts w:cs="David" w:hint="cs"/>
        <w:rtl/>
      </w:rPr>
      <w:t xml:space="preserve"> ועדת הכנסת</w:t>
    </w:r>
  </w:p>
  <w:p w:rsidR="00963CE1" w:rsidRDefault="00963CE1">
    <w:pPr>
      <w:pStyle w:val="Header"/>
      <w:rPr>
        <w:rFonts w:cs="David" w:hint="cs"/>
        <w:rtl/>
      </w:rPr>
    </w:pPr>
    <w:r>
      <w:rPr>
        <w:rFonts w:cs="David" w:hint="cs"/>
        <w:rtl/>
      </w:rPr>
      <w:t>13.4.2011</w:t>
    </w:r>
  </w:p>
  <w:p w:rsidR="00963CE1" w:rsidRPr="00B663E9" w:rsidRDefault="00963CE1">
    <w:pPr>
      <w:pStyle w:val="Header"/>
      <w:rPr>
        <w:rFonts w:cs="David" w:hint="cs"/>
      </w:rPr>
    </w:pPr>
    <w:r>
      <w:rPr>
        <w:rFonts w:cs="David" w:hint="cs"/>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0334פרוטוקול_ישיבת_ועדה.doc"/>
    <w:docVar w:name="StartMode" w:val="3"/>
  </w:docVars>
  <w:rsids>
    <w:rsidRoot w:val="00696AF4"/>
    <w:rsid w:val="003245B5"/>
    <w:rsid w:val="00552A80"/>
    <w:rsid w:val="00696AF4"/>
    <w:rsid w:val="00963CE1"/>
    <w:rsid w:val="00965806"/>
    <w:rsid w:val="00AC2764"/>
    <w:rsid w:val="00C01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B8522C-0FF8-42BD-8EEC-C19B99DB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63CE1"/>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963CE1"/>
  </w:style>
  <w:style w:type="paragraph" w:styleId="Header">
    <w:name w:val="header"/>
    <w:basedOn w:val="Normal"/>
    <w:rsid w:val="00963CE1"/>
    <w:pPr>
      <w:tabs>
        <w:tab w:val="center" w:pos="4153"/>
        <w:tab w:val="right" w:pos="8306"/>
      </w:tabs>
      <w:bidi/>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_ILANA\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F0ED71-1425-43F1-942B-FAE274AF2368}">
  <ds:schemaRefs>
    <ds:schemaRef ds:uri="http://schemas.microsoft.com/sharepoint/v3/contenttype/forms"/>
  </ds:schemaRefs>
</ds:datastoreItem>
</file>

<file path=customXml/itemProps2.xml><?xml version="1.0" encoding="utf-8"?>
<ds:datastoreItem xmlns:ds="http://schemas.openxmlformats.org/officeDocument/2006/customXml" ds:itemID="{7B3CD81C-1F97-4B30-A994-2053815D6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7CE2F9D-7100-435E-8EC5-E3147E7138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5684</Words>
  <Characters>32399</Characters>
  <Application>Microsoft Office Word</Application>
  <DocSecurity>0</DocSecurity>
  <Lines>269</Lines>
  <Paragraphs>76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