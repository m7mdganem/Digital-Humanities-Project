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E6E40D" w14:textId="77777777" w:rsidR="006F2C55" w:rsidRPr="0011402D" w:rsidRDefault="006F2C55" w:rsidP="006F2C55">
      <w:pPr>
        <w:bidi/>
        <w:jc w:val="both"/>
        <w:rPr>
          <w:rFonts w:cs="David" w:hint="cs"/>
          <w:b/>
          <w:bCs/>
          <w:rtl/>
        </w:rPr>
      </w:pPr>
      <w:r w:rsidRPr="0011402D">
        <w:rPr>
          <w:rFonts w:cs="David" w:hint="cs"/>
          <w:b/>
          <w:bCs/>
          <w:rtl/>
        </w:rPr>
        <w:t>ה</w:t>
      </w:r>
      <w:r w:rsidRPr="0011402D">
        <w:rPr>
          <w:rFonts w:cs="David"/>
          <w:b/>
          <w:bCs/>
          <w:rtl/>
        </w:rPr>
        <w:t xml:space="preserve">כנסת </w:t>
      </w:r>
      <w:r w:rsidRPr="0011402D">
        <w:rPr>
          <w:rFonts w:cs="David" w:hint="cs"/>
          <w:b/>
          <w:bCs/>
          <w:rtl/>
        </w:rPr>
        <w:t>השמונה-עשרה</w:t>
      </w:r>
      <w:r w:rsidRPr="0011402D">
        <w:rPr>
          <w:rFonts w:cs="David" w:hint="cs"/>
          <w:b/>
          <w:bCs/>
          <w:rtl/>
        </w:rPr>
        <w:tab/>
      </w:r>
      <w:r w:rsidRPr="0011402D">
        <w:rPr>
          <w:rFonts w:cs="David" w:hint="cs"/>
          <w:b/>
          <w:bCs/>
          <w:rtl/>
        </w:rPr>
        <w:tab/>
        <w:t xml:space="preserve">                                                                 נוסח לא מתוקן              </w:t>
      </w:r>
    </w:p>
    <w:p w14:paraId="6CC77600" w14:textId="77777777" w:rsidR="006F2C55" w:rsidRPr="0011402D" w:rsidRDefault="006F2C55" w:rsidP="006F2C55">
      <w:pPr>
        <w:bidi/>
        <w:jc w:val="both"/>
        <w:outlineLvl w:val="0"/>
        <w:rPr>
          <w:rFonts w:cs="David" w:hint="cs"/>
          <w:b/>
          <w:bCs/>
          <w:rtl/>
        </w:rPr>
      </w:pPr>
      <w:r w:rsidRPr="0011402D">
        <w:rPr>
          <w:rFonts w:cs="David" w:hint="cs"/>
          <w:b/>
          <w:bCs/>
          <w:rtl/>
        </w:rPr>
        <w:t xml:space="preserve">מושב </w:t>
      </w:r>
      <w:r>
        <w:rPr>
          <w:rFonts w:cs="David" w:hint="cs"/>
          <w:b/>
          <w:bCs/>
          <w:rtl/>
        </w:rPr>
        <w:t>שני</w:t>
      </w:r>
      <w:r w:rsidRPr="0011402D">
        <w:rPr>
          <w:rFonts w:cs="David" w:hint="cs"/>
          <w:b/>
          <w:bCs/>
          <w:rtl/>
        </w:rPr>
        <w:tab/>
      </w:r>
      <w:r w:rsidRPr="0011402D">
        <w:rPr>
          <w:rFonts w:cs="David" w:hint="cs"/>
          <w:b/>
          <w:bCs/>
          <w:rtl/>
        </w:rPr>
        <w:tab/>
      </w:r>
      <w:r w:rsidRPr="0011402D">
        <w:rPr>
          <w:rFonts w:cs="David" w:hint="cs"/>
          <w:b/>
          <w:bCs/>
          <w:rtl/>
        </w:rPr>
        <w:tab/>
      </w:r>
      <w:r w:rsidRPr="0011402D">
        <w:rPr>
          <w:rFonts w:cs="David" w:hint="cs"/>
          <w:b/>
          <w:bCs/>
          <w:rtl/>
        </w:rPr>
        <w:tab/>
      </w:r>
      <w:r w:rsidRPr="0011402D">
        <w:rPr>
          <w:rFonts w:cs="David" w:hint="cs"/>
          <w:b/>
          <w:bCs/>
          <w:rtl/>
        </w:rPr>
        <w:tab/>
      </w:r>
      <w:r w:rsidRPr="0011402D">
        <w:rPr>
          <w:rFonts w:cs="David" w:hint="cs"/>
          <w:b/>
          <w:bCs/>
          <w:rtl/>
        </w:rPr>
        <w:tab/>
      </w:r>
      <w:r w:rsidRPr="0011402D">
        <w:rPr>
          <w:rFonts w:cs="David"/>
          <w:b/>
          <w:bCs/>
          <w:rtl/>
        </w:rPr>
        <w:tab/>
      </w:r>
      <w:r w:rsidRPr="0011402D">
        <w:rPr>
          <w:rFonts w:cs="David" w:hint="cs"/>
          <w:b/>
          <w:bCs/>
          <w:rtl/>
        </w:rPr>
        <w:t xml:space="preserve">         </w:t>
      </w:r>
    </w:p>
    <w:p w14:paraId="3B06CF71" w14:textId="77777777" w:rsidR="006F2C55" w:rsidRPr="0011402D" w:rsidRDefault="006F2C55" w:rsidP="006F2C55">
      <w:pPr>
        <w:bidi/>
        <w:jc w:val="both"/>
        <w:rPr>
          <w:rFonts w:cs="David"/>
          <w:b/>
          <w:bCs/>
          <w:rtl/>
        </w:rPr>
      </w:pPr>
    </w:p>
    <w:p w14:paraId="0F50FC31" w14:textId="77777777" w:rsidR="006F2C55" w:rsidRPr="0011402D" w:rsidRDefault="006F2C55" w:rsidP="006F2C55">
      <w:pPr>
        <w:bidi/>
        <w:jc w:val="center"/>
        <w:outlineLvl w:val="0"/>
        <w:rPr>
          <w:rFonts w:cs="David" w:hint="cs"/>
          <w:b/>
          <w:bCs/>
          <w:rtl/>
        </w:rPr>
      </w:pPr>
    </w:p>
    <w:p w14:paraId="30E7AAFC" w14:textId="77777777" w:rsidR="006F2C55" w:rsidRPr="0011402D" w:rsidRDefault="006F2C55" w:rsidP="006F2C55">
      <w:pPr>
        <w:bidi/>
        <w:jc w:val="center"/>
        <w:outlineLvl w:val="0"/>
        <w:rPr>
          <w:rFonts w:cs="David" w:hint="cs"/>
          <w:b/>
          <w:bCs/>
          <w:rtl/>
        </w:rPr>
      </w:pPr>
    </w:p>
    <w:p w14:paraId="42974E74" w14:textId="77777777" w:rsidR="006F2C55" w:rsidRPr="0011402D" w:rsidRDefault="006F2C55" w:rsidP="006F2C55">
      <w:pPr>
        <w:bidi/>
        <w:jc w:val="center"/>
        <w:outlineLvl w:val="0"/>
        <w:rPr>
          <w:rFonts w:cs="David" w:hint="cs"/>
          <w:b/>
          <w:bCs/>
          <w:rtl/>
        </w:rPr>
      </w:pPr>
    </w:p>
    <w:p w14:paraId="41A987DD" w14:textId="77777777" w:rsidR="006F2C55" w:rsidRPr="0011402D" w:rsidRDefault="006F2C55" w:rsidP="006F2C55">
      <w:pPr>
        <w:bidi/>
        <w:jc w:val="center"/>
        <w:outlineLvl w:val="0"/>
        <w:rPr>
          <w:rFonts w:cs="David" w:hint="cs"/>
          <w:b/>
          <w:bCs/>
          <w:rtl/>
        </w:rPr>
      </w:pPr>
      <w:r w:rsidRPr="0011402D">
        <w:rPr>
          <w:rFonts w:cs="David"/>
          <w:b/>
          <w:bCs/>
          <w:rtl/>
        </w:rPr>
        <w:t xml:space="preserve">פרוטוקול מס' </w:t>
      </w:r>
      <w:r w:rsidRPr="0011402D">
        <w:rPr>
          <w:rFonts w:cs="David" w:hint="cs"/>
          <w:b/>
          <w:bCs/>
          <w:rtl/>
        </w:rPr>
        <w:t>7</w:t>
      </w:r>
    </w:p>
    <w:p w14:paraId="1FCE0D51" w14:textId="77777777" w:rsidR="006F2C55" w:rsidRPr="0011402D" w:rsidRDefault="006F2C55" w:rsidP="006F2C55">
      <w:pPr>
        <w:bidi/>
        <w:jc w:val="center"/>
        <w:outlineLvl w:val="0"/>
        <w:rPr>
          <w:rFonts w:cs="David" w:hint="cs"/>
          <w:b/>
          <w:bCs/>
          <w:rtl/>
        </w:rPr>
      </w:pPr>
      <w:r w:rsidRPr="0011402D">
        <w:rPr>
          <w:rFonts w:cs="David"/>
          <w:b/>
          <w:bCs/>
          <w:rtl/>
        </w:rPr>
        <w:t>מישיב</w:t>
      </w:r>
      <w:r w:rsidRPr="0011402D">
        <w:rPr>
          <w:rFonts w:cs="David" w:hint="cs"/>
          <w:b/>
          <w:bCs/>
          <w:rtl/>
        </w:rPr>
        <w:t>ת הוועדה המשותפת לוועדת הכנסת ולוועדת החוקה, חוק ומשפט</w:t>
      </w:r>
    </w:p>
    <w:p w14:paraId="3EE1A2B5" w14:textId="77777777" w:rsidR="006F2C55" w:rsidRPr="0011402D" w:rsidRDefault="006F2C55" w:rsidP="006F2C55">
      <w:pPr>
        <w:bidi/>
        <w:jc w:val="center"/>
        <w:outlineLvl w:val="0"/>
        <w:rPr>
          <w:rFonts w:cs="David" w:hint="cs"/>
          <w:b/>
          <w:bCs/>
          <w:u w:val="single"/>
          <w:rtl/>
        </w:rPr>
      </w:pPr>
      <w:r w:rsidRPr="0011402D">
        <w:rPr>
          <w:rFonts w:cs="David" w:hint="cs"/>
          <w:b/>
          <w:bCs/>
          <w:u w:val="single"/>
          <w:rtl/>
        </w:rPr>
        <w:t>יום שלישי, ב' באדר, התש"ע (16/02/2010) בשעה 14:30</w:t>
      </w:r>
    </w:p>
    <w:p w14:paraId="712BE220" w14:textId="77777777" w:rsidR="006F2C55" w:rsidRPr="0011402D" w:rsidRDefault="006F2C55" w:rsidP="006F2C55">
      <w:pPr>
        <w:bidi/>
        <w:rPr>
          <w:rFonts w:cs="David"/>
          <w:b/>
          <w:bCs/>
          <w:u w:val="single"/>
          <w:rtl/>
        </w:rPr>
      </w:pPr>
    </w:p>
    <w:p w14:paraId="3B8EE6CD" w14:textId="77777777" w:rsidR="006F2C55" w:rsidRPr="0011402D" w:rsidRDefault="006F2C55" w:rsidP="006F2C55">
      <w:pPr>
        <w:bidi/>
        <w:rPr>
          <w:rFonts w:cs="David" w:hint="cs"/>
          <w:b/>
          <w:bCs/>
          <w:u w:val="single"/>
          <w:rtl/>
        </w:rPr>
      </w:pPr>
    </w:p>
    <w:p w14:paraId="74392601" w14:textId="77777777" w:rsidR="006F2C55" w:rsidRPr="0011402D" w:rsidRDefault="006F2C55" w:rsidP="006F2C55">
      <w:pPr>
        <w:bidi/>
        <w:rPr>
          <w:rFonts w:cs="David" w:hint="cs"/>
          <w:b/>
          <w:bCs/>
          <w:u w:val="single"/>
          <w:rtl/>
        </w:rPr>
      </w:pPr>
    </w:p>
    <w:p w14:paraId="4F73E4E8" w14:textId="77777777" w:rsidR="006F2C55" w:rsidRPr="0011402D" w:rsidRDefault="006F2C55" w:rsidP="006F2C55">
      <w:pPr>
        <w:bidi/>
        <w:rPr>
          <w:rFonts w:cs="David" w:hint="cs"/>
          <w:b/>
          <w:bCs/>
          <w:u w:val="single"/>
          <w:rtl/>
        </w:rPr>
      </w:pPr>
    </w:p>
    <w:p w14:paraId="2C216B87" w14:textId="77777777" w:rsidR="006F2C55" w:rsidRPr="0011402D" w:rsidRDefault="006F2C55" w:rsidP="006F2C55">
      <w:pPr>
        <w:bidi/>
        <w:jc w:val="both"/>
        <w:rPr>
          <w:rFonts w:cs="David" w:hint="cs"/>
          <w:rtl/>
        </w:rPr>
      </w:pPr>
      <w:r w:rsidRPr="0011402D">
        <w:rPr>
          <w:rFonts w:cs="David" w:hint="cs"/>
          <w:b/>
          <w:bCs/>
          <w:u w:val="single"/>
          <w:rtl/>
        </w:rPr>
        <w:t>סדר היום</w:t>
      </w:r>
      <w:r w:rsidRPr="0011402D">
        <w:rPr>
          <w:rFonts w:cs="David"/>
          <w:b/>
          <w:bCs/>
          <w:u w:val="single"/>
          <w:rtl/>
        </w:rPr>
        <w:t>:</w:t>
      </w:r>
      <w:r w:rsidRPr="0011402D">
        <w:rPr>
          <w:rFonts w:cs="David"/>
          <w:rtl/>
        </w:rPr>
        <w:t xml:space="preserve"> </w:t>
      </w:r>
      <w:r w:rsidRPr="0011402D">
        <w:rPr>
          <w:rFonts w:cs="David" w:hint="cs"/>
          <w:rtl/>
        </w:rPr>
        <w:t xml:space="preserve"> </w:t>
      </w:r>
    </w:p>
    <w:p w14:paraId="1926EC51" w14:textId="77777777" w:rsidR="006F2C55" w:rsidRPr="0011402D" w:rsidRDefault="006F2C55" w:rsidP="006F2C55">
      <w:pPr>
        <w:bidi/>
        <w:jc w:val="both"/>
        <w:rPr>
          <w:rFonts w:cs="David" w:hint="cs"/>
          <w:b/>
          <w:bCs/>
          <w:u w:val="single"/>
          <w:rtl/>
        </w:rPr>
      </w:pPr>
    </w:p>
    <w:p w14:paraId="0544A3D7" w14:textId="77777777" w:rsidR="006F2C55" w:rsidRPr="0011402D" w:rsidRDefault="006F2C55" w:rsidP="006F2C55">
      <w:pPr>
        <w:bidi/>
        <w:jc w:val="both"/>
        <w:rPr>
          <w:rFonts w:cs="David" w:hint="cs"/>
          <w:b/>
          <w:bCs/>
          <w:rtl/>
        </w:rPr>
      </w:pPr>
      <w:r w:rsidRPr="0011402D">
        <w:rPr>
          <w:rFonts w:cs="David" w:hint="cs"/>
          <w:b/>
          <w:bCs/>
          <w:rtl/>
        </w:rPr>
        <w:t xml:space="preserve">הצעת חוק סדרי השלטון והמשפט (ביטול החלת המשפט, השיפוט והמינהל) (תיקון) (עריכת משאל עם), התשס"ח-2008 </w:t>
      </w:r>
      <w:r>
        <w:rPr>
          <w:rFonts w:cs="David" w:hint="cs"/>
          <w:b/>
          <w:bCs/>
          <w:rtl/>
        </w:rPr>
        <w:t>(</w:t>
      </w:r>
      <w:r w:rsidRPr="0011402D">
        <w:rPr>
          <w:rFonts w:cs="David" w:hint="cs"/>
          <w:b/>
          <w:bCs/>
          <w:rtl/>
        </w:rPr>
        <w:t xml:space="preserve">כ/238) </w:t>
      </w:r>
      <w:r w:rsidRPr="0011402D">
        <w:rPr>
          <w:rFonts w:cs="David"/>
          <w:b/>
          <w:bCs/>
          <w:rtl/>
        </w:rPr>
        <w:t>–</w:t>
      </w:r>
      <w:r w:rsidRPr="0011402D">
        <w:rPr>
          <w:rFonts w:cs="David" w:hint="cs"/>
          <w:b/>
          <w:bCs/>
          <w:rtl/>
        </w:rPr>
        <w:t xml:space="preserve"> הכנה לקריאה שנייה ושלישית, לאחר שהוחל דין רציפות.</w:t>
      </w:r>
    </w:p>
    <w:p w14:paraId="354E1C5D" w14:textId="77777777" w:rsidR="006F2C55" w:rsidRPr="0011402D" w:rsidRDefault="006F2C55" w:rsidP="006F2C55">
      <w:pPr>
        <w:bidi/>
        <w:jc w:val="both"/>
        <w:rPr>
          <w:rFonts w:cs="David" w:hint="cs"/>
          <w:b/>
          <w:bCs/>
          <w:u w:val="single"/>
          <w:rtl/>
        </w:rPr>
      </w:pPr>
    </w:p>
    <w:p w14:paraId="10A2EA8A" w14:textId="77777777" w:rsidR="006F2C55" w:rsidRPr="0011402D" w:rsidRDefault="006F2C55" w:rsidP="006F2C55">
      <w:pPr>
        <w:bidi/>
        <w:jc w:val="both"/>
        <w:rPr>
          <w:rFonts w:cs="David"/>
          <w:b/>
          <w:bCs/>
          <w:rtl/>
        </w:rPr>
      </w:pPr>
    </w:p>
    <w:p w14:paraId="550C5FF0" w14:textId="77777777" w:rsidR="006F2C55" w:rsidRPr="0011402D" w:rsidRDefault="006F2C55" w:rsidP="006F2C55">
      <w:pPr>
        <w:bidi/>
        <w:jc w:val="both"/>
        <w:outlineLvl w:val="0"/>
        <w:rPr>
          <w:rFonts w:cs="David"/>
          <w:b/>
          <w:bCs/>
          <w:u w:val="single"/>
          <w:rtl/>
        </w:rPr>
      </w:pPr>
      <w:r w:rsidRPr="0011402D">
        <w:rPr>
          <w:rFonts w:cs="David"/>
          <w:b/>
          <w:bCs/>
          <w:u w:val="single"/>
          <w:rtl/>
        </w:rPr>
        <w:t>נכחו:</w:t>
      </w:r>
    </w:p>
    <w:p w14:paraId="56C94FAE" w14:textId="77777777" w:rsidR="006F2C55" w:rsidRPr="0011402D" w:rsidRDefault="006F2C55" w:rsidP="006F2C55">
      <w:pPr>
        <w:bidi/>
        <w:jc w:val="both"/>
        <w:outlineLvl w:val="0"/>
        <w:rPr>
          <w:rFonts w:cs="David" w:hint="cs"/>
          <w:rtl/>
        </w:rPr>
      </w:pPr>
      <w:r w:rsidRPr="0011402D">
        <w:rPr>
          <w:rFonts w:cs="David"/>
          <w:b/>
          <w:bCs/>
          <w:u w:val="single"/>
          <w:rtl/>
        </w:rPr>
        <w:t>חברי הוועדה</w:t>
      </w:r>
      <w:r w:rsidRPr="0011402D">
        <w:rPr>
          <w:rFonts w:cs="David"/>
          <w:rtl/>
        </w:rPr>
        <w:t>:</w:t>
      </w:r>
      <w:r w:rsidRPr="0011402D">
        <w:rPr>
          <w:rFonts w:cs="David"/>
          <w:rtl/>
        </w:rPr>
        <w:tab/>
      </w:r>
    </w:p>
    <w:p w14:paraId="0402A9B8" w14:textId="77777777" w:rsidR="006F2C55" w:rsidRPr="0011402D" w:rsidRDefault="006F2C55" w:rsidP="006F2C55">
      <w:pPr>
        <w:bidi/>
        <w:jc w:val="both"/>
        <w:outlineLvl w:val="0"/>
        <w:rPr>
          <w:rFonts w:cs="David" w:hint="cs"/>
          <w:rtl/>
        </w:rPr>
      </w:pPr>
      <w:r w:rsidRPr="0011402D">
        <w:rPr>
          <w:rFonts w:cs="David" w:hint="cs"/>
          <w:rtl/>
        </w:rPr>
        <w:t xml:space="preserve">יריב לוין </w:t>
      </w:r>
      <w:r w:rsidRPr="0011402D">
        <w:rPr>
          <w:rFonts w:cs="David"/>
          <w:rtl/>
        </w:rPr>
        <w:t>–</w:t>
      </w:r>
      <w:r w:rsidRPr="0011402D">
        <w:rPr>
          <w:rFonts w:cs="David" w:hint="cs"/>
          <w:rtl/>
        </w:rPr>
        <w:t xml:space="preserve"> היו"ר</w:t>
      </w:r>
    </w:p>
    <w:p w14:paraId="7535B3B5" w14:textId="77777777" w:rsidR="006F2C55" w:rsidRPr="0011402D" w:rsidRDefault="006F2C55" w:rsidP="006F2C55">
      <w:pPr>
        <w:bidi/>
        <w:jc w:val="both"/>
        <w:outlineLvl w:val="0"/>
        <w:rPr>
          <w:rFonts w:cs="David" w:hint="cs"/>
          <w:rtl/>
        </w:rPr>
      </w:pPr>
      <w:r w:rsidRPr="0011402D">
        <w:rPr>
          <w:rFonts w:cs="David" w:hint="cs"/>
          <w:rtl/>
        </w:rPr>
        <w:t>רחל אדטו</w:t>
      </w:r>
    </w:p>
    <w:p w14:paraId="283C2BFA" w14:textId="77777777" w:rsidR="006F2C55" w:rsidRPr="0011402D" w:rsidRDefault="006F2C55" w:rsidP="006F2C55">
      <w:pPr>
        <w:bidi/>
        <w:jc w:val="both"/>
        <w:outlineLvl w:val="0"/>
        <w:rPr>
          <w:rFonts w:cs="David" w:hint="cs"/>
          <w:rtl/>
        </w:rPr>
      </w:pPr>
      <w:r w:rsidRPr="0011402D">
        <w:rPr>
          <w:rFonts w:cs="David" w:hint="cs"/>
          <w:rtl/>
        </w:rPr>
        <w:t>שלמה מולה</w:t>
      </w:r>
    </w:p>
    <w:p w14:paraId="276FEE2A" w14:textId="77777777" w:rsidR="006F2C55" w:rsidRPr="0011402D" w:rsidRDefault="006F2C55" w:rsidP="006F2C55">
      <w:pPr>
        <w:bidi/>
        <w:jc w:val="both"/>
        <w:outlineLvl w:val="0"/>
        <w:rPr>
          <w:rFonts w:cs="David" w:hint="cs"/>
          <w:rtl/>
        </w:rPr>
      </w:pPr>
      <w:r w:rsidRPr="0011402D">
        <w:rPr>
          <w:rFonts w:cs="David" w:hint="cs"/>
          <w:rtl/>
        </w:rPr>
        <w:t>אברהם מיכאלי</w:t>
      </w:r>
    </w:p>
    <w:p w14:paraId="0C107AA8" w14:textId="77777777" w:rsidR="006F2C55" w:rsidRPr="0011402D" w:rsidRDefault="006F2C55" w:rsidP="006F2C55">
      <w:pPr>
        <w:bidi/>
        <w:jc w:val="both"/>
        <w:outlineLvl w:val="0"/>
        <w:rPr>
          <w:rFonts w:cs="David" w:hint="cs"/>
          <w:rtl/>
        </w:rPr>
      </w:pPr>
      <w:r w:rsidRPr="0011402D">
        <w:rPr>
          <w:rFonts w:cs="David" w:hint="cs"/>
          <w:rtl/>
        </w:rPr>
        <w:t>דוד רותם</w:t>
      </w:r>
    </w:p>
    <w:p w14:paraId="6F3E37C0" w14:textId="77777777" w:rsidR="006F2C55" w:rsidRPr="0011402D" w:rsidRDefault="006F2C55" w:rsidP="006F2C55">
      <w:pPr>
        <w:bidi/>
        <w:jc w:val="both"/>
        <w:outlineLvl w:val="0"/>
        <w:rPr>
          <w:rFonts w:cs="David" w:hint="cs"/>
          <w:b/>
          <w:bCs/>
          <w:u w:val="single"/>
          <w:rtl/>
        </w:rPr>
      </w:pPr>
    </w:p>
    <w:p w14:paraId="40EDADD9" w14:textId="77777777" w:rsidR="006F2C55" w:rsidRPr="0011402D" w:rsidRDefault="006F2C55" w:rsidP="006F2C55">
      <w:pPr>
        <w:bidi/>
        <w:jc w:val="both"/>
        <w:outlineLvl w:val="0"/>
        <w:rPr>
          <w:rFonts w:cs="David" w:hint="cs"/>
          <w:rtl/>
        </w:rPr>
      </w:pPr>
      <w:r w:rsidRPr="0011402D">
        <w:rPr>
          <w:rFonts w:cs="David"/>
          <w:b/>
          <w:bCs/>
          <w:u w:val="single"/>
          <w:rtl/>
        </w:rPr>
        <w:t>מוזמנים</w:t>
      </w:r>
      <w:r w:rsidRPr="0011402D">
        <w:rPr>
          <w:rFonts w:cs="David"/>
          <w:rtl/>
        </w:rPr>
        <w:t>:</w:t>
      </w:r>
    </w:p>
    <w:p w14:paraId="7933234A" w14:textId="77777777" w:rsidR="006F2C55" w:rsidRPr="0011402D" w:rsidRDefault="006F2C55" w:rsidP="006F2C55">
      <w:pPr>
        <w:bidi/>
        <w:jc w:val="both"/>
        <w:outlineLvl w:val="0"/>
        <w:rPr>
          <w:rFonts w:cs="David" w:hint="cs"/>
          <w:rtl/>
        </w:rPr>
      </w:pPr>
      <w:r w:rsidRPr="0011402D">
        <w:rPr>
          <w:rFonts w:cs="David" w:hint="cs"/>
          <w:rtl/>
        </w:rPr>
        <w:t xml:space="preserve">עו"ד איל זנדברג </w:t>
      </w:r>
      <w:r w:rsidRPr="0011402D">
        <w:rPr>
          <w:rFonts w:cs="David"/>
          <w:rtl/>
        </w:rPr>
        <w:t>–</w:t>
      </w:r>
      <w:r w:rsidRPr="0011402D">
        <w:rPr>
          <w:rFonts w:cs="David" w:hint="cs"/>
          <w:rtl/>
        </w:rPr>
        <w:t xml:space="preserve"> משרד המשפטים</w:t>
      </w:r>
    </w:p>
    <w:p w14:paraId="39DDB655" w14:textId="77777777" w:rsidR="006F2C55" w:rsidRPr="0011402D" w:rsidRDefault="006F2C55" w:rsidP="006F2C55">
      <w:pPr>
        <w:bidi/>
        <w:jc w:val="both"/>
        <w:outlineLvl w:val="0"/>
        <w:rPr>
          <w:rFonts w:cs="David"/>
          <w:rtl/>
        </w:rPr>
      </w:pPr>
      <w:r w:rsidRPr="0011402D">
        <w:rPr>
          <w:rFonts w:cs="David" w:hint="cs"/>
          <w:rtl/>
        </w:rPr>
        <w:t xml:space="preserve">עו"ד </w:t>
      </w:r>
      <w:r w:rsidRPr="0011402D">
        <w:rPr>
          <w:rFonts w:cs="David"/>
          <w:rtl/>
        </w:rPr>
        <w:t>עמי ברקוביץ</w:t>
      </w:r>
      <w:r w:rsidRPr="0011402D">
        <w:rPr>
          <w:rFonts w:cs="David" w:hint="cs"/>
          <w:rtl/>
        </w:rPr>
        <w:t xml:space="preserve"> -</w:t>
      </w:r>
      <w:r w:rsidRPr="0011402D">
        <w:rPr>
          <w:rFonts w:cs="David"/>
          <w:rtl/>
        </w:rPr>
        <w:t xml:space="preserve">  עו"ד, ייעוץ וחקיקה, משרד המשפטים</w:t>
      </w:r>
    </w:p>
    <w:p w14:paraId="09A8BCD0" w14:textId="77777777" w:rsidR="006F2C55" w:rsidRPr="0011402D" w:rsidRDefault="006F2C55" w:rsidP="006F2C55">
      <w:pPr>
        <w:bidi/>
        <w:jc w:val="both"/>
        <w:outlineLvl w:val="0"/>
        <w:rPr>
          <w:rFonts w:cs="David"/>
          <w:rtl/>
        </w:rPr>
      </w:pPr>
      <w:r w:rsidRPr="0011402D">
        <w:rPr>
          <w:rFonts w:cs="David"/>
          <w:rtl/>
        </w:rPr>
        <w:t>אסתר אפרת</w:t>
      </w:r>
      <w:r>
        <w:rPr>
          <w:rFonts w:cs="David" w:hint="cs"/>
          <w:rtl/>
        </w:rPr>
        <w:t>-סמילג</w:t>
      </w:r>
      <w:r w:rsidRPr="0011402D">
        <w:rPr>
          <w:rFonts w:cs="David"/>
          <w:rtl/>
        </w:rPr>
        <w:t xml:space="preserve"> </w:t>
      </w:r>
      <w:r w:rsidRPr="0011402D">
        <w:rPr>
          <w:rFonts w:cs="David" w:hint="cs"/>
          <w:rtl/>
        </w:rPr>
        <w:t xml:space="preserve">- </w:t>
      </w:r>
      <w:r w:rsidRPr="0011402D">
        <w:rPr>
          <w:rFonts w:cs="David"/>
          <w:rtl/>
        </w:rPr>
        <w:t>סגן יועמ"ש, משרד החוץ</w:t>
      </w:r>
    </w:p>
    <w:p w14:paraId="29603A8D" w14:textId="77777777" w:rsidR="006F2C55" w:rsidRPr="0011402D" w:rsidRDefault="006F2C55" w:rsidP="006F2C55">
      <w:pPr>
        <w:bidi/>
        <w:jc w:val="both"/>
        <w:outlineLvl w:val="0"/>
        <w:rPr>
          <w:rFonts w:cs="David" w:hint="cs"/>
          <w:rtl/>
        </w:rPr>
      </w:pPr>
      <w:r w:rsidRPr="0011402D">
        <w:rPr>
          <w:rFonts w:cs="David" w:hint="cs"/>
          <w:rtl/>
        </w:rPr>
        <w:t xml:space="preserve">הילה טנא-גלעד </w:t>
      </w:r>
      <w:r w:rsidRPr="0011402D">
        <w:rPr>
          <w:rFonts w:cs="David"/>
          <w:rtl/>
        </w:rPr>
        <w:t>–</w:t>
      </w:r>
      <w:r w:rsidRPr="0011402D">
        <w:rPr>
          <w:rFonts w:cs="David" w:hint="cs"/>
          <w:rtl/>
        </w:rPr>
        <w:t xml:space="preserve"> משרד המשפטים</w:t>
      </w:r>
    </w:p>
    <w:p w14:paraId="6BB2F588" w14:textId="77777777" w:rsidR="006F2C55" w:rsidRPr="0011402D" w:rsidRDefault="006F2C55" w:rsidP="006F2C55">
      <w:pPr>
        <w:bidi/>
        <w:jc w:val="both"/>
        <w:outlineLvl w:val="0"/>
        <w:rPr>
          <w:rFonts w:cs="David"/>
          <w:rtl/>
        </w:rPr>
      </w:pPr>
      <w:r w:rsidRPr="0011402D">
        <w:rPr>
          <w:rFonts w:cs="David" w:hint="cs"/>
          <w:rtl/>
        </w:rPr>
        <w:t xml:space="preserve">גאל אזריאן </w:t>
      </w:r>
      <w:r w:rsidRPr="0011402D">
        <w:rPr>
          <w:rFonts w:cs="David"/>
          <w:rtl/>
        </w:rPr>
        <w:t>–</w:t>
      </w:r>
      <w:r w:rsidRPr="0011402D">
        <w:rPr>
          <w:rFonts w:cs="David" w:hint="cs"/>
          <w:rtl/>
        </w:rPr>
        <w:t xml:space="preserve"> משרד המשפטים</w:t>
      </w:r>
      <w:r w:rsidRPr="0011402D">
        <w:rPr>
          <w:rFonts w:cs="David"/>
          <w:rtl/>
        </w:rPr>
        <w:t xml:space="preserve">                        </w:t>
      </w:r>
    </w:p>
    <w:p w14:paraId="4B825918" w14:textId="77777777" w:rsidR="006F2C55" w:rsidRDefault="006F2C55" w:rsidP="006F2C55">
      <w:pPr>
        <w:bidi/>
        <w:jc w:val="both"/>
        <w:outlineLvl w:val="0"/>
        <w:rPr>
          <w:rFonts w:cs="David" w:hint="cs"/>
          <w:rtl/>
        </w:rPr>
      </w:pPr>
      <w:r>
        <w:rPr>
          <w:rFonts w:cs="David" w:hint="cs"/>
          <w:rtl/>
        </w:rPr>
        <w:t xml:space="preserve">יהודה הראל </w:t>
      </w:r>
      <w:r>
        <w:rPr>
          <w:rFonts w:cs="David"/>
          <w:rtl/>
        </w:rPr>
        <w:t>–</w:t>
      </w:r>
      <w:r>
        <w:rPr>
          <w:rFonts w:cs="David" w:hint="cs"/>
          <w:rtl/>
        </w:rPr>
        <w:t xml:space="preserve"> חבר כנסת לשעבר</w:t>
      </w:r>
    </w:p>
    <w:p w14:paraId="62A0BCC4" w14:textId="77777777" w:rsidR="006F2C55" w:rsidRPr="0011402D" w:rsidRDefault="006F2C55" w:rsidP="006F2C55">
      <w:pPr>
        <w:bidi/>
        <w:jc w:val="both"/>
        <w:outlineLvl w:val="0"/>
        <w:rPr>
          <w:rFonts w:cs="David" w:hint="cs"/>
          <w:rtl/>
        </w:rPr>
      </w:pPr>
    </w:p>
    <w:p w14:paraId="4B769D3E" w14:textId="77777777" w:rsidR="006F2C55" w:rsidRPr="0011402D" w:rsidRDefault="006F2C55" w:rsidP="006F2C55">
      <w:pPr>
        <w:bidi/>
        <w:jc w:val="both"/>
        <w:outlineLvl w:val="0"/>
        <w:rPr>
          <w:rFonts w:cs="David" w:hint="cs"/>
          <w:rtl/>
        </w:rPr>
      </w:pPr>
      <w:r w:rsidRPr="0011402D">
        <w:rPr>
          <w:rFonts w:cs="David" w:hint="cs"/>
          <w:b/>
          <w:bCs/>
          <w:u w:val="single"/>
          <w:rtl/>
        </w:rPr>
        <w:t>ייעוץ משפטי:</w:t>
      </w:r>
      <w:r w:rsidRPr="0011402D">
        <w:rPr>
          <w:rFonts w:cs="David" w:hint="cs"/>
          <w:i/>
          <w:iCs/>
          <w:rtl/>
        </w:rPr>
        <w:tab/>
      </w:r>
      <w:r w:rsidRPr="0011402D">
        <w:rPr>
          <w:rFonts w:cs="David" w:hint="cs"/>
          <w:rtl/>
        </w:rPr>
        <w:t>ארבל אסטרחן</w:t>
      </w:r>
    </w:p>
    <w:p w14:paraId="207B3EE6" w14:textId="77777777" w:rsidR="006F2C55" w:rsidRPr="0011402D" w:rsidRDefault="006F2C55" w:rsidP="006F2C55">
      <w:pPr>
        <w:bidi/>
        <w:jc w:val="both"/>
        <w:outlineLvl w:val="0"/>
        <w:rPr>
          <w:rFonts w:cs="David" w:hint="cs"/>
          <w:rtl/>
        </w:rPr>
      </w:pPr>
    </w:p>
    <w:p w14:paraId="3328BC32" w14:textId="77777777" w:rsidR="006F2C55" w:rsidRPr="0011402D" w:rsidRDefault="006F2C55" w:rsidP="006F2C55">
      <w:pPr>
        <w:bidi/>
        <w:jc w:val="both"/>
        <w:outlineLvl w:val="0"/>
        <w:rPr>
          <w:rFonts w:cs="David" w:hint="cs"/>
          <w:rtl/>
        </w:rPr>
      </w:pPr>
      <w:r w:rsidRPr="0011402D">
        <w:rPr>
          <w:rFonts w:cs="David"/>
          <w:b/>
          <w:bCs/>
          <w:u w:val="single"/>
          <w:rtl/>
        </w:rPr>
        <w:t>מנהלת הוועדה</w:t>
      </w:r>
      <w:r w:rsidRPr="0011402D">
        <w:rPr>
          <w:rFonts w:cs="David"/>
          <w:rtl/>
        </w:rPr>
        <w:t>:</w:t>
      </w:r>
      <w:r w:rsidRPr="0011402D">
        <w:rPr>
          <w:rFonts w:cs="David"/>
          <w:rtl/>
        </w:rPr>
        <w:tab/>
      </w:r>
      <w:r w:rsidRPr="0011402D">
        <w:rPr>
          <w:rFonts w:cs="David" w:hint="cs"/>
          <w:rtl/>
        </w:rPr>
        <w:t>אתי בן-יוסף</w:t>
      </w:r>
    </w:p>
    <w:p w14:paraId="3CC89E4F" w14:textId="77777777" w:rsidR="006F2C55" w:rsidRPr="0011402D" w:rsidRDefault="006F2C55" w:rsidP="006F2C55">
      <w:pPr>
        <w:bidi/>
        <w:jc w:val="both"/>
        <w:outlineLvl w:val="0"/>
        <w:rPr>
          <w:rFonts w:cs="David" w:hint="cs"/>
          <w:b/>
          <w:bCs/>
          <w:u w:val="single"/>
          <w:rtl/>
        </w:rPr>
      </w:pPr>
    </w:p>
    <w:p w14:paraId="776E15DC" w14:textId="77777777" w:rsidR="006F2C55" w:rsidRPr="0011402D" w:rsidRDefault="006F2C55" w:rsidP="006F2C55">
      <w:pPr>
        <w:bidi/>
        <w:jc w:val="both"/>
        <w:outlineLvl w:val="0"/>
        <w:rPr>
          <w:rFonts w:cs="David" w:hint="cs"/>
          <w:rtl/>
        </w:rPr>
      </w:pPr>
      <w:r w:rsidRPr="0011402D">
        <w:rPr>
          <w:rFonts w:cs="David" w:hint="cs"/>
          <w:b/>
          <w:bCs/>
          <w:u w:val="single"/>
          <w:rtl/>
        </w:rPr>
        <w:t>רשמת פרלמנטארית</w:t>
      </w:r>
      <w:r w:rsidRPr="0011402D">
        <w:rPr>
          <w:rFonts w:cs="David"/>
          <w:rtl/>
        </w:rPr>
        <w:t>:</w:t>
      </w:r>
      <w:r w:rsidRPr="0011402D">
        <w:rPr>
          <w:rFonts w:cs="David"/>
          <w:rtl/>
        </w:rPr>
        <w:tab/>
      </w:r>
      <w:r w:rsidRPr="0011402D">
        <w:rPr>
          <w:rFonts w:cs="David" w:hint="cs"/>
          <w:rtl/>
        </w:rPr>
        <w:t>אתי אפלבוים</w:t>
      </w:r>
    </w:p>
    <w:p w14:paraId="55499EF8" w14:textId="77777777" w:rsidR="006F2C55" w:rsidRDefault="006F2C55" w:rsidP="006F2C55">
      <w:pPr>
        <w:keepNext/>
        <w:bidi/>
        <w:jc w:val="center"/>
        <w:rPr>
          <w:rFonts w:cs="David" w:hint="cs"/>
          <w:b/>
          <w:bCs/>
          <w:u w:val="single"/>
          <w:rtl/>
        </w:rPr>
      </w:pPr>
      <w:r w:rsidRPr="0011402D">
        <w:rPr>
          <w:rFonts w:cs="David"/>
          <w:rtl/>
        </w:rPr>
        <w:br w:type="page"/>
      </w:r>
      <w:r w:rsidRPr="00352EC0">
        <w:rPr>
          <w:rFonts w:cs="David" w:hint="cs"/>
          <w:b/>
          <w:bCs/>
          <w:u w:val="single"/>
          <w:rtl/>
        </w:rPr>
        <w:lastRenderedPageBreak/>
        <w:t xml:space="preserve">הצעת חוק סדרי השלטון והמשפט (ביטול החלת המשפט, השיפוט והמינהל) (תיקון) </w:t>
      </w:r>
    </w:p>
    <w:p w14:paraId="0464684A" w14:textId="77777777" w:rsidR="006F2C55" w:rsidRDefault="006F2C55" w:rsidP="006F2C55">
      <w:pPr>
        <w:keepNext/>
        <w:bidi/>
        <w:jc w:val="center"/>
        <w:rPr>
          <w:rFonts w:cs="David" w:hint="cs"/>
          <w:rtl/>
        </w:rPr>
      </w:pPr>
      <w:r w:rsidRPr="00352EC0">
        <w:rPr>
          <w:rFonts w:cs="David" w:hint="cs"/>
          <w:b/>
          <w:bCs/>
          <w:u w:val="single"/>
          <w:rtl/>
        </w:rPr>
        <w:t>(עריכת משאל עם), התשס"ח-2008</w:t>
      </w:r>
    </w:p>
    <w:p w14:paraId="1B018A58" w14:textId="77777777" w:rsidR="006F2C55" w:rsidRDefault="006F2C55" w:rsidP="006F2C55">
      <w:pPr>
        <w:keepNext/>
        <w:bidi/>
        <w:jc w:val="both"/>
        <w:rPr>
          <w:rFonts w:cs="David" w:hint="cs"/>
          <w:u w:val="single"/>
          <w:rtl/>
        </w:rPr>
      </w:pPr>
    </w:p>
    <w:p w14:paraId="252512EF" w14:textId="77777777" w:rsidR="006F2C55" w:rsidRDefault="006F2C55" w:rsidP="006F2C55">
      <w:pPr>
        <w:keepNext/>
        <w:bidi/>
        <w:jc w:val="both"/>
        <w:rPr>
          <w:rFonts w:cs="David" w:hint="cs"/>
          <w:u w:val="single"/>
          <w:rtl/>
        </w:rPr>
      </w:pPr>
    </w:p>
    <w:p w14:paraId="1A5420CF" w14:textId="77777777" w:rsidR="006F2C55" w:rsidRPr="0011402D" w:rsidRDefault="006F2C55" w:rsidP="006F2C55">
      <w:pPr>
        <w:keepNext/>
        <w:bidi/>
        <w:jc w:val="both"/>
        <w:rPr>
          <w:rFonts w:cs="David" w:hint="cs"/>
          <w:u w:val="single"/>
          <w:rtl/>
        </w:rPr>
      </w:pPr>
      <w:r w:rsidRPr="0011402D">
        <w:rPr>
          <w:rFonts w:cs="David" w:hint="cs"/>
          <w:u w:val="single"/>
          <w:rtl/>
        </w:rPr>
        <w:t>היו"ר יריב לוין:</w:t>
      </w:r>
    </w:p>
    <w:p w14:paraId="287B71B4" w14:textId="77777777" w:rsidR="006F2C55" w:rsidRDefault="006F2C55" w:rsidP="006F2C55">
      <w:pPr>
        <w:bidi/>
        <w:jc w:val="both"/>
        <w:rPr>
          <w:rFonts w:cs="David" w:hint="cs"/>
          <w:u w:val="single"/>
          <w:rtl/>
        </w:rPr>
      </w:pPr>
    </w:p>
    <w:p w14:paraId="22C5CB54" w14:textId="77777777" w:rsidR="006F2C55" w:rsidRDefault="006F2C55" w:rsidP="006F2C55">
      <w:pPr>
        <w:bidi/>
        <w:jc w:val="both"/>
        <w:rPr>
          <w:rFonts w:cs="David" w:hint="cs"/>
          <w:rtl/>
        </w:rPr>
      </w:pPr>
      <w:r>
        <w:rPr>
          <w:rFonts w:cs="David" w:hint="cs"/>
          <w:rtl/>
        </w:rPr>
        <w:tab/>
        <w:t xml:space="preserve">אני פותח את  הישיבה. על סדר היום: הצעת חוק סדרי השלטון והמשפט (ביטול החלת המשפט, השיפוט והמנהל) (תיקון) (עריכת משאל עם), התשס"ח-2008. </w:t>
      </w:r>
    </w:p>
    <w:p w14:paraId="19160D31" w14:textId="77777777" w:rsidR="006F2C55" w:rsidRDefault="006F2C55" w:rsidP="006F2C55">
      <w:pPr>
        <w:bidi/>
        <w:jc w:val="both"/>
        <w:rPr>
          <w:rFonts w:cs="David" w:hint="cs"/>
          <w:rtl/>
        </w:rPr>
      </w:pPr>
    </w:p>
    <w:p w14:paraId="7E04C2B3" w14:textId="77777777" w:rsidR="006F2C55" w:rsidRDefault="006F2C55" w:rsidP="006F2C55">
      <w:pPr>
        <w:bidi/>
        <w:jc w:val="both"/>
        <w:rPr>
          <w:rFonts w:cs="David" w:hint="cs"/>
          <w:rtl/>
        </w:rPr>
      </w:pPr>
      <w:r>
        <w:rPr>
          <w:rFonts w:cs="David" w:hint="cs"/>
          <w:rtl/>
        </w:rPr>
        <w:tab/>
        <w:t xml:space="preserve">בישיבה הקודמת סיימנו למעשה את המעבר על החוק מלבד החלק של הפתיחה שלו. </w:t>
      </w:r>
    </w:p>
    <w:p w14:paraId="17AE4C2F" w14:textId="77777777" w:rsidR="006F2C55" w:rsidRDefault="006F2C55" w:rsidP="006F2C55">
      <w:pPr>
        <w:bidi/>
        <w:jc w:val="both"/>
        <w:rPr>
          <w:rFonts w:cs="David" w:hint="cs"/>
          <w:rtl/>
        </w:rPr>
      </w:pPr>
    </w:p>
    <w:p w14:paraId="14AD63FE" w14:textId="77777777" w:rsidR="006F2C55" w:rsidRDefault="006F2C55" w:rsidP="006F2C55">
      <w:pPr>
        <w:keepNext/>
        <w:bidi/>
        <w:jc w:val="both"/>
        <w:rPr>
          <w:rFonts w:cs="David" w:hint="cs"/>
          <w:u w:val="single"/>
          <w:rtl/>
        </w:rPr>
      </w:pPr>
      <w:r>
        <w:rPr>
          <w:rFonts w:cs="David" w:hint="cs"/>
          <w:u w:val="single"/>
          <w:rtl/>
        </w:rPr>
        <w:t>היו"ר דוד רותם:</w:t>
      </w:r>
    </w:p>
    <w:p w14:paraId="5AE1D499" w14:textId="77777777" w:rsidR="006F2C55" w:rsidRDefault="006F2C55" w:rsidP="006F2C55">
      <w:pPr>
        <w:keepNext/>
        <w:bidi/>
        <w:jc w:val="both"/>
        <w:rPr>
          <w:rFonts w:cs="David" w:hint="cs"/>
          <w:u w:val="single"/>
          <w:rtl/>
        </w:rPr>
      </w:pPr>
    </w:p>
    <w:p w14:paraId="24A5DCCE" w14:textId="77777777" w:rsidR="006F2C55" w:rsidRDefault="006F2C55" w:rsidP="006F2C55">
      <w:pPr>
        <w:bidi/>
        <w:jc w:val="both"/>
        <w:rPr>
          <w:rFonts w:cs="David" w:hint="cs"/>
          <w:rtl/>
        </w:rPr>
      </w:pPr>
    </w:p>
    <w:p w14:paraId="0A14A1E8" w14:textId="77777777" w:rsidR="006F2C55" w:rsidRDefault="006F2C55" w:rsidP="006F2C55">
      <w:pPr>
        <w:bidi/>
        <w:jc w:val="both"/>
        <w:rPr>
          <w:rFonts w:cs="David" w:hint="cs"/>
          <w:rtl/>
        </w:rPr>
      </w:pPr>
      <w:r>
        <w:rPr>
          <w:rFonts w:cs="David" w:hint="cs"/>
          <w:rtl/>
        </w:rPr>
        <w:tab/>
        <w:t xml:space="preserve">מה זה ישירה וייחודית? יש בזה שתי בעיות. קודם כל, מה זה "או בסמוך אליו"? אני מפנה לעמוד 24 למעלה. </w:t>
      </w:r>
    </w:p>
    <w:p w14:paraId="5493F74E" w14:textId="77777777" w:rsidR="006F2C55" w:rsidRDefault="006F2C55" w:rsidP="006F2C55">
      <w:pPr>
        <w:bidi/>
        <w:jc w:val="both"/>
        <w:rPr>
          <w:rFonts w:cs="David" w:hint="cs"/>
          <w:rtl/>
        </w:rPr>
      </w:pPr>
    </w:p>
    <w:p w14:paraId="4B8343C0" w14:textId="77777777" w:rsidR="006F2C55" w:rsidRPr="0011402D" w:rsidRDefault="006F2C55" w:rsidP="006F2C55">
      <w:pPr>
        <w:bidi/>
        <w:jc w:val="both"/>
        <w:rPr>
          <w:rFonts w:cs="David" w:hint="cs"/>
          <w:rtl/>
        </w:rPr>
      </w:pPr>
      <w:r w:rsidRPr="0011402D">
        <w:rPr>
          <w:rFonts w:cs="David" w:hint="cs"/>
          <w:u w:val="single"/>
          <w:rtl/>
        </w:rPr>
        <w:t>ארבל אסטרחן:</w:t>
      </w:r>
    </w:p>
    <w:p w14:paraId="05CB037B" w14:textId="77777777" w:rsidR="006F2C55" w:rsidRDefault="006F2C55" w:rsidP="006F2C55">
      <w:pPr>
        <w:bidi/>
        <w:jc w:val="both"/>
        <w:rPr>
          <w:rFonts w:cs="David" w:hint="cs"/>
          <w:rtl/>
        </w:rPr>
      </w:pPr>
    </w:p>
    <w:p w14:paraId="58513A48" w14:textId="77777777" w:rsidR="006F2C55" w:rsidRDefault="006F2C55" w:rsidP="006F2C55">
      <w:pPr>
        <w:bidi/>
        <w:jc w:val="both"/>
        <w:rPr>
          <w:rFonts w:cs="David" w:hint="cs"/>
          <w:rtl/>
        </w:rPr>
      </w:pPr>
      <w:r>
        <w:rPr>
          <w:rFonts w:cs="David" w:hint="cs"/>
          <w:rtl/>
        </w:rPr>
        <w:tab/>
        <w:t xml:space="preserve">בישיבה הקודמת דיברנו על התעמולה. היו כמה נקודות שנשארו לניסוח נוסף, לגבי שלטי חוצות, ולא סיימנו להכין את הנוסחים לגביהם. אבל, יש סעיף אחד שדיברנו עליו בישיבה הקודמת ונמצא בעמוד 24 בנוסח שבפניכם, שדיבר על השאלה האם יש סמכות לרשות מקומית להשתמש בכספיה לצרכי התעמולה. אנחנו הרי נכנסים לחוק התעמולה שאומר שלא יעשה שימוש בכספים של גוף מבוקר לצרכי תעמולת בחירות. מדובר על-כך שיש שני פסקי דין מרכזיים בנושא. לכן הוצע לקבוע שהנוסח שכרגע מונח בפניכם אין בו הוראות סעיף קטן א', שזה הסעיף שאומר שלפי החוק היום אסור להשתמש בכספים של גוף מוכר. "כדי למנוע שימוש בכספים של רשות מקומית בקשר עם תעמולה לקראת משאל עם לפי חוק סדרי השלטון והמשפט, ובלבד שהמשפט, השיפוט והמנהל של מדינת ישראל לא יחולו בתחומי אותה רשות, אם יאושר ההסכם", כך היה כתוב בפעם הקודמת. הוצע להוסיף "או בסמוך אליה" או "להסכם יש השפעה ישירה וייחודית על תושבי הרשות המקומית". </w:t>
      </w:r>
    </w:p>
    <w:p w14:paraId="3F35C9A0" w14:textId="77777777" w:rsidR="006F2C55" w:rsidRPr="0011402D" w:rsidRDefault="006F2C55" w:rsidP="006F2C55">
      <w:pPr>
        <w:bidi/>
        <w:jc w:val="both"/>
        <w:rPr>
          <w:rFonts w:cs="David" w:hint="cs"/>
          <w:rtl/>
        </w:rPr>
      </w:pPr>
      <w:r>
        <w:rPr>
          <w:rFonts w:cs="David" w:hint="cs"/>
          <w:rtl/>
        </w:rPr>
        <w:tab/>
      </w:r>
    </w:p>
    <w:p w14:paraId="0D84E76E" w14:textId="77777777" w:rsidR="006F2C55" w:rsidRPr="0011402D" w:rsidRDefault="006F2C55" w:rsidP="006F2C55">
      <w:pPr>
        <w:bidi/>
        <w:jc w:val="both"/>
        <w:rPr>
          <w:rFonts w:cs="David" w:hint="cs"/>
          <w:u w:val="single"/>
          <w:rtl/>
        </w:rPr>
      </w:pPr>
      <w:r w:rsidRPr="0011402D">
        <w:rPr>
          <w:rFonts w:cs="David" w:hint="cs"/>
          <w:u w:val="single"/>
          <w:rtl/>
        </w:rPr>
        <w:t>דוד רותם:</w:t>
      </w:r>
    </w:p>
    <w:p w14:paraId="3EAF1471" w14:textId="77777777" w:rsidR="006F2C55" w:rsidRPr="0011402D" w:rsidRDefault="006F2C55" w:rsidP="006F2C55">
      <w:pPr>
        <w:bidi/>
        <w:jc w:val="both"/>
        <w:rPr>
          <w:rFonts w:cs="David" w:hint="cs"/>
          <w:u w:val="single"/>
          <w:rtl/>
        </w:rPr>
      </w:pPr>
    </w:p>
    <w:p w14:paraId="5DB016B4" w14:textId="77777777" w:rsidR="006F2C55" w:rsidRDefault="006F2C55" w:rsidP="006F2C55">
      <w:pPr>
        <w:bidi/>
        <w:ind w:firstLine="720"/>
        <w:jc w:val="both"/>
        <w:rPr>
          <w:rFonts w:cs="David" w:hint="cs"/>
          <w:rtl/>
        </w:rPr>
      </w:pPr>
      <w:r>
        <w:rPr>
          <w:rFonts w:cs="David" w:hint="cs"/>
          <w:rtl/>
        </w:rPr>
        <w:t xml:space="preserve">עכשיו אני מבקש שתפתחי 5 כרכים של פרק ותגידי לי </w:t>
      </w:r>
      <w:r w:rsidRPr="0011402D">
        <w:rPr>
          <w:rFonts w:cs="David" w:hint="cs"/>
          <w:rtl/>
        </w:rPr>
        <w:t>מה זה השפעה ישירה וייחודי</w:t>
      </w:r>
      <w:r w:rsidRPr="0011402D">
        <w:rPr>
          <w:rFonts w:cs="David" w:hint="eastAsia"/>
          <w:rtl/>
        </w:rPr>
        <w:t>ת</w:t>
      </w:r>
      <w:r w:rsidRPr="0011402D">
        <w:rPr>
          <w:rFonts w:cs="David" w:hint="cs"/>
          <w:rtl/>
        </w:rPr>
        <w:t xml:space="preserve">? </w:t>
      </w:r>
      <w:r>
        <w:rPr>
          <w:rFonts w:cs="David" w:hint="cs"/>
          <w:rtl/>
        </w:rPr>
        <w:t>השפעה ישירה וייחודי</w:t>
      </w:r>
      <w:r>
        <w:rPr>
          <w:rFonts w:cs="David" w:hint="eastAsia"/>
          <w:rtl/>
        </w:rPr>
        <w:t>ת</w:t>
      </w:r>
      <w:r>
        <w:rPr>
          <w:rFonts w:cs="David" w:hint="cs"/>
          <w:rtl/>
        </w:rPr>
        <w:t xml:space="preserve"> פירושו של דבר שזה משהו ייחודי לאותה רשות. </w:t>
      </w:r>
    </w:p>
    <w:p w14:paraId="4763E78F" w14:textId="77777777" w:rsidR="006F2C55" w:rsidRDefault="006F2C55" w:rsidP="006F2C55">
      <w:pPr>
        <w:bidi/>
        <w:ind w:firstLine="720"/>
        <w:jc w:val="both"/>
        <w:rPr>
          <w:rFonts w:cs="David" w:hint="cs"/>
          <w:rtl/>
        </w:rPr>
      </w:pPr>
    </w:p>
    <w:p w14:paraId="5EB72F91" w14:textId="77777777" w:rsidR="006F2C55" w:rsidRPr="00D20085" w:rsidRDefault="006F2C55" w:rsidP="006F2C55">
      <w:pPr>
        <w:bidi/>
        <w:rPr>
          <w:rFonts w:cs="David" w:hint="cs"/>
          <w:u w:val="single"/>
          <w:rtl/>
        </w:rPr>
      </w:pPr>
      <w:r w:rsidRPr="00406329">
        <w:rPr>
          <w:rFonts w:cs="David" w:hint="cs"/>
          <w:u w:val="single"/>
          <w:rtl/>
        </w:rPr>
        <w:t>היו</w:t>
      </w:r>
      <w:r>
        <w:rPr>
          <w:rFonts w:cs="David" w:hint="cs"/>
          <w:u w:val="single"/>
          <w:rtl/>
        </w:rPr>
        <w:t>"</w:t>
      </w:r>
      <w:r w:rsidRPr="00406329">
        <w:rPr>
          <w:rFonts w:cs="David" w:hint="cs"/>
          <w:u w:val="single"/>
          <w:rtl/>
        </w:rPr>
        <w:t>ר</w:t>
      </w:r>
      <w:r>
        <w:rPr>
          <w:rFonts w:cs="David" w:hint="cs"/>
          <w:u w:val="single"/>
          <w:rtl/>
        </w:rPr>
        <w:t xml:space="preserve"> יריב לוין:</w:t>
      </w:r>
    </w:p>
    <w:p w14:paraId="34A8A69E" w14:textId="77777777" w:rsidR="006F2C55" w:rsidRDefault="006F2C55" w:rsidP="006F2C55">
      <w:pPr>
        <w:bidi/>
        <w:ind w:firstLine="720"/>
        <w:jc w:val="both"/>
        <w:rPr>
          <w:rFonts w:cs="David" w:hint="cs"/>
          <w:rtl/>
        </w:rPr>
      </w:pPr>
    </w:p>
    <w:p w14:paraId="450CC62D" w14:textId="77777777" w:rsidR="006F2C55" w:rsidRDefault="006F2C55" w:rsidP="006F2C55">
      <w:pPr>
        <w:bidi/>
        <w:ind w:firstLine="720"/>
        <w:jc w:val="both"/>
        <w:rPr>
          <w:rFonts w:cs="David" w:hint="cs"/>
          <w:rtl/>
        </w:rPr>
      </w:pPr>
      <w:r>
        <w:rPr>
          <w:rFonts w:cs="David" w:hint="cs"/>
          <w:rtl/>
        </w:rPr>
        <w:t>מה אתה מציע?</w:t>
      </w:r>
    </w:p>
    <w:p w14:paraId="161B90D4" w14:textId="77777777" w:rsidR="006F2C55" w:rsidRDefault="006F2C55" w:rsidP="006F2C55">
      <w:pPr>
        <w:bidi/>
        <w:jc w:val="both"/>
        <w:rPr>
          <w:rFonts w:cs="David" w:hint="cs"/>
          <w:rtl/>
        </w:rPr>
      </w:pPr>
    </w:p>
    <w:p w14:paraId="3A8FDEBF" w14:textId="77777777" w:rsidR="006F2C55" w:rsidRDefault="006F2C55" w:rsidP="006F2C55">
      <w:pPr>
        <w:bidi/>
        <w:jc w:val="both"/>
        <w:rPr>
          <w:rFonts w:cs="David" w:hint="cs"/>
          <w:rtl/>
        </w:rPr>
      </w:pPr>
      <w:r w:rsidRPr="00797D4E">
        <w:rPr>
          <w:rFonts w:cs="David" w:hint="cs"/>
          <w:u w:val="single"/>
          <w:rtl/>
        </w:rPr>
        <w:t>ארבל אסטרחן:</w:t>
      </w:r>
    </w:p>
    <w:p w14:paraId="3C611509" w14:textId="77777777" w:rsidR="006F2C55" w:rsidRDefault="006F2C55" w:rsidP="006F2C55">
      <w:pPr>
        <w:bidi/>
        <w:jc w:val="both"/>
        <w:rPr>
          <w:rFonts w:cs="David" w:hint="cs"/>
          <w:rtl/>
        </w:rPr>
      </w:pPr>
    </w:p>
    <w:p w14:paraId="7370D754" w14:textId="77777777" w:rsidR="006F2C55" w:rsidRDefault="006F2C55" w:rsidP="006F2C55">
      <w:pPr>
        <w:bidi/>
        <w:jc w:val="both"/>
        <w:rPr>
          <w:rFonts w:cs="David" w:hint="cs"/>
          <w:rtl/>
        </w:rPr>
      </w:pPr>
      <w:r>
        <w:rPr>
          <w:rFonts w:cs="David" w:hint="cs"/>
          <w:rtl/>
        </w:rPr>
        <w:tab/>
        <w:t xml:space="preserve">רצית שנכניס לפה את פסק הדין. </w:t>
      </w:r>
    </w:p>
    <w:p w14:paraId="4B01A248" w14:textId="77777777" w:rsidR="006F2C55" w:rsidRDefault="006F2C55" w:rsidP="006F2C55">
      <w:pPr>
        <w:bidi/>
        <w:jc w:val="both"/>
        <w:rPr>
          <w:rFonts w:cs="David" w:hint="cs"/>
          <w:rtl/>
        </w:rPr>
      </w:pPr>
    </w:p>
    <w:p w14:paraId="18BB8C3C" w14:textId="77777777" w:rsidR="006F2C55" w:rsidRDefault="006F2C55" w:rsidP="006F2C55">
      <w:pPr>
        <w:keepNext/>
        <w:bidi/>
        <w:jc w:val="both"/>
        <w:rPr>
          <w:rFonts w:cs="David" w:hint="cs"/>
          <w:u w:val="single"/>
          <w:rtl/>
        </w:rPr>
      </w:pPr>
      <w:r>
        <w:rPr>
          <w:rFonts w:cs="David" w:hint="cs"/>
          <w:u w:val="single"/>
          <w:rtl/>
        </w:rPr>
        <w:t>דוד רותם:</w:t>
      </w:r>
    </w:p>
    <w:p w14:paraId="6DFF98BC" w14:textId="77777777" w:rsidR="006F2C55" w:rsidRDefault="006F2C55" w:rsidP="006F2C55">
      <w:pPr>
        <w:keepNext/>
        <w:bidi/>
        <w:jc w:val="both"/>
        <w:rPr>
          <w:rFonts w:cs="David" w:hint="cs"/>
          <w:u w:val="single"/>
          <w:rtl/>
        </w:rPr>
      </w:pPr>
    </w:p>
    <w:p w14:paraId="01935452" w14:textId="77777777" w:rsidR="006F2C55" w:rsidRPr="00E4066F" w:rsidRDefault="006F2C55" w:rsidP="006F2C55">
      <w:pPr>
        <w:keepNext/>
        <w:bidi/>
        <w:jc w:val="both"/>
        <w:rPr>
          <w:rFonts w:cs="David" w:hint="cs"/>
          <w:rtl/>
        </w:rPr>
      </w:pPr>
      <w:r>
        <w:rPr>
          <w:rFonts w:cs="David" w:hint="cs"/>
          <w:rtl/>
        </w:rPr>
        <w:tab/>
        <w:t xml:space="preserve">פסק הדין לא מדבר על השפעה ישירה וייחודית. </w:t>
      </w:r>
    </w:p>
    <w:p w14:paraId="0C16702F" w14:textId="77777777" w:rsidR="006F2C55" w:rsidRDefault="006F2C55" w:rsidP="006F2C55">
      <w:pPr>
        <w:bidi/>
        <w:jc w:val="both"/>
        <w:rPr>
          <w:rFonts w:cs="David" w:hint="cs"/>
          <w:rtl/>
        </w:rPr>
      </w:pPr>
    </w:p>
    <w:p w14:paraId="53DA7CDD" w14:textId="77777777" w:rsidR="006F2C55" w:rsidRDefault="006F2C55" w:rsidP="006F2C55">
      <w:pPr>
        <w:keepNext/>
        <w:bidi/>
        <w:jc w:val="both"/>
        <w:rPr>
          <w:rFonts w:cs="David" w:hint="cs"/>
          <w:u w:val="single"/>
          <w:rtl/>
        </w:rPr>
      </w:pPr>
    </w:p>
    <w:p w14:paraId="7FF4FBB1" w14:textId="77777777" w:rsidR="006F2C55" w:rsidRPr="00D20085" w:rsidRDefault="006F2C55" w:rsidP="006F2C55">
      <w:pPr>
        <w:bidi/>
        <w:rPr>
          <w:rFonts w:cs="David" w:hint="cs"/>
          <w:u w:val="single"/>
          <w:rtl/>
        </w:rPr>
      </w:pPr>
      <w:r w:rsidRPr="00406329">
        <w:rPr>
          <w:rFonts w:cs="David" w:hint="cs"/>
          <w:u w:val="single"/>
          <w:rtl/>
        </w:rPr>
        <w:t>היו</w:t>
      </w:r>
      <w:r>
        <w:rPr>
          <w:rFonts w:cs="David" w:hint="cs"/>
          <w:u w:val="single"/>
          <w:rtl/>
        </w:rPr>
        <w:t>"</w:t>
      </w:r>
      <w:r w:rsidRPr="00406329">
        <w:rPr>
          <w:rFonts w:cs="David" w:hint="cs"/>
          <w:u w:val="single"/>
          <w:rtl/>
        </w:rPr>
        <w:t>ר</w:t>
      </w:r>
      <w:r>
        <w:rPr>
          <w:rFonts w:cs="David" w:hint="cs"/>
          <w:u w:val="single"/>
          <w:rtl/>
        </w:rPr>
        <w:t xml:space="preserve"> יריב לוין:</w:t>
      </w:r>
    </w:p>
    <w:p w14:paraId="7468AFE1" w14:textId="77777777" w:rsidR="006F2C55" w:rsidRDefault="006F2C55" w:rsidP="006F2C55">
      <w:pPr>
        <w:keepNext/>
        <w:bidi/>
        <w:jc w:val="both"/>
        <w:rPr>
          <w:rFonts w:cs="David" w:hint="cs"/>
          <w:u w:val="single"/>
          <w:rtl/>
        </w:rPr>
      </w:pPr>
    </w:p>
    <w:p w14:paraId="6F30513B" w14:textId="77777777" w:rsidR="006F2C55" w:rsidRDefault="006F2C55" w:rsidP="006F2C55">
      <w:pPr>
        <w:keepNext/>
        <w:bidi/>
        <w:jc w:val="both"/>
        <w:rPr>
          <w:rFonts w:cs="David" w:hint="cs"/>
          <w:rtl/>
        </w:rPr>
      </w:pPr>
      <w:r>
        <w:rPr>
          <w:rFonts w:cs="David" w:hint="cs"/>
          <w:rtl/>
        </w:rPr>
        <w:tab/>
        <w:t>מה אתה מציע?</w:t>
      </w:r>
    </w:p>
    <w:p w14:paraId="2BA94670" w14:textId="77777777" w:rsidR="006F2C55" w:rsidRDefault="006F2C55" w:rsidP="006F2C55">
      <w:pPr>
        <w:keepNext/>
        <w:bidi/>
        <w:jc w:val="both"/>
        <w:rPr>
          <w:rFonts w:cs="David" w:hint="cs"/>
          <w:rtl/>
        </w:rPr>
      </w:pPr>
    </w:p>
    <w:p w14:paraId="17FFEFDC" w14:textId="77777777" w:rsidR="006F2C55" w:rsidRDefault="006F2C55" w:rsidP="006F2C55">
      <w:pPr>
        <w:keepNext/>
        <w:bidi/>
        <w:jc w:val="both"/>
        <w:rPr>
          <w:rFonts w:cs="David" w:hint="cs"/>
          <w:u w:val="single"/>
          <w:rtl/>
        </w:rPr>
      </w:pPr>
      <w:r>
        <w:rPr>
          <w:rFonts w:cs="David" w:hint="cs"/>
          <w:u w:val="single"/>
          <w:rtl/>
        </w:rPr>
        <w:t>דוד רותם:</w:t>
      </w:r>
    </w:p>
    <w:p w14:paraId="50A1951A" w14:textId="77777777" w:rsidR="006F2C55" w:rsidRDefault="006F2C55" w:rsidP="006F2C55">
      <w:pPr>
        <w:keepNext/>
        <w:bidi/>
        <w:jc w:val="both"/>
        <w:rPr>
          <w:rFonts w:cs="David" w:hint="cs"/>
          <w:u w:val="single"/>
          <w:rtl/>
        </w:rPr>
      </w:pPr>
    </w:p>
    <w:p w14:paraId="61E1D98A" w14:textId="77777777" w:rsidR="006F2C55" w:rsidRDefault="006F2C55" w:rsidP="006F2C55">
      <w:pPr>
        <w:keepNext/>
        <w:bidi/>
        <w:jc w:val="both"/>
        <w:rPr>
          <w:rFonts w:cs="David" w:hint="cs"/>
          <w:rtl/>
        </w:rPr>
      </w:pPr>
      <w:r>
        <w:rPr>
          <w:rFonts w:cs="David" w:hint="cs"/>
          <w:rtl/>
        </w:rPr>
        <w:tab/>
        <w:t xml:space="preserve">"יש השפעה על תושבי הרשות המקומית". </w:t>
      </w:r>
    </w:p>
    <w:p w14:paraId="30636DD5" w14:textId="77777777" w:rsidR="006F2C55" w:rsidRDefault="006F2C55" w:rsidP="006F2C55">
      <w:pPr>
        <w:keepNext/>
        <w:bidi/>
        <w:jc w:val="both"/>
        <w:rPr>
          <w:rFonts w:cs="David" w:hint="cs"/>
          <w:rtl/>
        </w:rPr>
      </w:pPr>
    </w:p>
    <w:p w14:paraId="71795107" w14:textId="77777777" w:rsidR="006F2C55" w:rsidRPr="00D20085" w:rsidRDefault="006F2C55" w:rsidP="006F2C55">
      <w:pPr>
        <w:keepLines/>
        <w:bidi/>
        <w:rPr>
          <w:rFonts w:cs="David" w:hint="cs"/>
          <w:u w:val="single"/>
          <w:rtl/>
        </w:rPr>
      </w:pPr>
      <w:r w:rsidRPr="00406329">
        <w:rPr>
          <w:rFonts w:cs="David" w:hint="cs"/>
          <w:u w:val="single"/>
          <w:rtl/>
        </w:rPr>
        <w:t>היו</w:t>
      </w:r>
      <w:r>
        <w:rPr>
          <w:rFonts w:cs="David" w:hint="cs"/>
          <w:u w:val="single"/>
          <w:rtl/>
        </w:rPr>
        <w:t>"</w:t>
      </w:r>
      <w:r w:rsidRPr="00406329">
        <w:rPr>
          <w:rFonts w:cs="David" w:hint="cs"/>
          <w:u w:val="single"/>
          <w:rtl/>
        </w:rPr>
        <w:t>ר</w:t>
      </w:r>
      <w:r>
        <w:rPr>
          <w:rFonts w:cs="David" w:hint="cs"/>
          <w:u w:val="single"/>
          <w:rtl/>
        </w:rPr>
        <w:t xml:space="preserve"> יריב לוין:</w:t>
      </w:r>
    </w:p>
    <w:p w14:paraId="562672C7" w14:textId="77777777" w:rsidR="006F2C55" w:rsidRPr="00E4066F" w:rsidRDefault="006F2C55" w:rsidP="006F2C55">
      <w:pPr>
        <w:keepNext/>
        <w:keepLines/>
        <w:bidi/>
        <w:jc w:val="both"/>
        <w:rPr>
          <w:rFonts w:cs="David" w:hint="cs"/>
          <w:rtl/>
        </w:rPr>
      </w:pPr>
      <w:r>
        <w:rPr>
          <w:rFonts w:cs="David" w:hint="cs"/>
          <w:rtl/>
        </w:rPr>
        <w:lastRenderedPageBreak/>
        <w:tab/>
        <w:t xml:space="preserve">עזבי, תעשי את זה ככה. </w:t>
      </w:r>
    </w:p>
    <w:p w14:paraId="1C0E123D" w14:textId="77777777" w:rsidR="006F2C55" w:rsidRPr="00E4066F" w:rsidRDefault="006F2C55" w:rsidP="006F2C55">
      <w:pPr>
        <w:keepNext/>
        <w:keepLines/>
        <w:bidi/>
        <w:jc w:val="both"/>
        <w:rPr>
          <w:rFonts w:cs="David" w:hint="cs"/>
          <w:rtl/>
        </w:rPr>
      </w:pPr>
    </w:p>
    <w:p w14:paraId="62DE6EBF" w14:textId="77777777" w:rsidR="006F2C55" w:rsidRPr="0011402D" w:rsidRDefault="006F2C55" w:rsidP="006F2C55">
      <w:pPr>
        <w:bidi/>
        <w:jc w:val="both"/>
        <w:rPr>
          <w:rFonts w:cs="David" w:hint="cs"/>
          <w:rtl/>
        </w:rPr>
      </w:pPr>
    </w:p>
    <w:p w14:paraId="0A4B8542" w14:textId="77777777" w:rsidR="006F2C55" w:rsidRPr="0011402D" w:rsidRDefault="006F2C55" w:rsidP="006F2C55">
      <w:pPr>
        <w:bidi/>
        <w:jc w:val="both"/>
        <w:rPr>
          <w:rFonts w:cs="David" w:hint="cs"/>
          <w:rtl/>
        </w:rPr>
      </w:pPr>
      <w:r w:rsidRPr="00352EC0">
        <w:rPr>
          <w:rFonts w:cs="David" w:hint="cs"/>
          <w:u w:val="single"/>
          <w:rtl/>
        </w:rPr>
        <w:t>איל זנדברג:</w:t>
      </w:r>
    </w:p>
    <w:p w14:paraId="0E43EFB9" w14:textId="77777777" w:rsidR="006F2C55" w:rsidRDefault="006F2C55" w:rsidP="006F2C55">
      <w:pPr>
        <w:bidi/>
        <w:jc w:val="both"/>
        <w:rPr>
          <w:rFonts w:cs="David" w:hint="cs"/>
          <w:rtl/>
        </w:rPr>
      </w:pPr>
    </w:p>
    <w:p w14:paraId="5F504F44" w14:textId="77777777" w:rsidR="006F2C55" w:rsidRPr="0011402D" w:rsidRDefault="006F2C55" w:rsidP="006F2C55">
      <w:pPr>
        <w:bidi/>
        <w:ind w:left="720"/>
        <w:jc w:val="both"/>
        <w:rPr>
          <w:rFonts w:cs="David" w:hint="cs"/>
          <w:rtl/>
        </w:rPr>
      </w:pPr>
      <w:r>
        <w:rPr>
          <w:rFonts w:cs="David" w:hint="cs"/>
          <w:rtl/>
        </w:rPr>
        <w:t>- - -</w:t>
      </w:r>
    </w:p>
    <w:p w14:paraId="26FDD359" w14:textId="77777777" w:rsidR="006F2C55" w:rsidRDefault="006F2C55" w:rsidP="006F2C55">
      <w:pPr>
        <w:bidi/>
        <w:jc w:val="both"/>
        <w:rPr>
          <w:rFonts w:cs="David" w:hint="cs"/>
          <w:u w:val="single"/>
          <w:rtl/>
        </w:rPr>
      </w:pPr>
    </w:p>
    <w:p w14:paraId="72A1C988" w14:textId="77777777" w:rsidR="006F2C55" w:rsidRPr="0011402D" w:rsidRDefault="006F2C55" w:rsidP="006F2C55">
      <w:pPr>
        <w:bidi/>
        <w:jc w:val="both"/>
        <w:rPr>
          <w:rFonts w:cs="David" w:hint="cs"/>
          <w:u w:val="single"/>
          <w:rtl/>
        </w:rPr>
      </w:pPr>
      <w:r w:rsidRPr="0011402D">
        <w:rPr>
          <w:rFonts w:cs="David" w:hint="cs"/>
          <w:u w:val="single"/>
          <w:rtl/>
        </w:rPr>
        <w:t>דוד רותם:</w:t>
      </w:r>
    </w:p>
    <w:p w14:paraId="43BD5C32" w14:textId="77777777" w:rsidR="006F2C55" w:rsidRPr="0011402D" w:rsidRDefault="006F2C55" w:rsidP="006F2C55">
      <w:pPr>
        <w:bidi/>
        <w:jc w:val="both"/>
        <w:rPr>
          <w:rFonts w:cs="David" w:hint="cs"/>
          <w:u w:val="single"/>
          <w:rtl/>
        </w:rPr>
      </w:pPr>
    </w:p>
    <w:p w14:paraId="5286B252" w14:textId="77777777" w:rsidR="006F2C55" w:rsidRDefault="006F2C55" w:rsidP="006F2C55">
      <w:pPr>
        <w:bidi/>
        <w:ind w:firstLine="720"/>
        <w:jc w:val="both"/>
        <w:rPr>
          <w:rFonts w:cs="David" w:hint="cs"/>
          <w:rtl/>
        </w:rPr>
      </w:pPr>
      <w:r>
        <w:rPr>
          <w:rFonts w:cs="David" w:hint="cs"/>
          <w:rtl/>
        </w:rPr>
        <w:t xml:space="preserve">בוא נאמר כך. אם הולכים להקים במרחק של </w:t>
      </w:r>
      <w:smartTag w:uri="urn:schemas-microsoft-com:office:smarttags" w:element="metricconverter">
        <w:smartTagPr>
          <w:attr w:name="ProductID" w:val="60 קילומטר"/>
        </w:smartTagPr>
        <w:r>
          <w:rPr>
            <w:rFonts w:cs="David" w:hint="cs"/>
            <w:rtl/>
          </w:rPr>
          <w:t>60 קילומטר</w:t>
        </w:r>
      </w:smartTag>
      <w:r>
        <w:rPr>
          <w:rFonts w:cs="David" w:hint="cs"/>
          <w:rtl/>
        </w:rPr>
        <w:t xml:space="preserve"> מהרשות המקומית שאני גר בה תחנת כוח מזהמת, מותר לרשות המקומית להיאבק? זה לא ייחודי רק לי, זה כל הישובים באזור. </w:t>
      </w:r>
    </w:p>
    <w:p w14:paraId="1473CA8F" w14:textId="77777777" w:rsidR="006F2C55" w:rsidRDefault="006F2C55" w:rsidP="006F2C55">
      <w:pPr>
        <w:bidi/>
        <w:ind w:firstLine="720"/>
        <w:jc w:val="both"/>
        <w:rPr>
          <w:rFonts w:cs="David" w:hint="cs"/>
          <w:rtl/>
        </w:rPr>
      </w:pPr>
    </w:p>
    <w:p w14:paraId="392E9077" w14:textId="77777777" w:rsidR="006F2C55" w:rsidRPr="00E4066F" w:rsidRDefault="006F2C55" w:rsidP="006F2C55">
      <w:pPr>
        <w:bidi/>
        <w:jc w:val="both"/>
        <w:rPr>
          <w:rFonts w:cs="David" w:hint="cs"/>
          <w:u w:val="single"/>
          <w:rtl/>
        </w:rPr>
      </w:pPr>
      <w:r w:rsidRPr="00E4066F">
        <w:rPr>
          <w:rFonts w:cs="David" w:hint="cs"/>
          <w:u w:val="single"/>
          <w:rtl/>
        </w:rPr>
        <w:t>איל זנדברג:</w:t>
      </w:r>
    </w:p>
    <w:p w14:paraId="4A68E7C4" w14:textId="77777777" w:rsidR="006F2C55" w:rsidRDefault="006F2C55" w:rsidP="006F2C55">
      <w:pPr>
        <w:bidi/>
        <w:jc w:val="both"/>
        <w:rPr>
          <w:rFonts w:cs="David" w:hint="cs"/>
          <w:rtl/>
        </w:rPr>
      </w:pPr>
    </w:p>
    <w:p w14:paraId="35902F6F" w14:textId="77777777" w:rsidR="006F2C55" w:rsidRDefault="006F2C55" w:rsidP="006F2C55">
      <w:pPr>
        <w:bidi/>
        <w:jc w:val="both"/>
        <w:rPr>
          <w:rFonts w:cs="David" w:hint="cs"/>
          <w:rtl/>
        </w:rPr>
      </w:pPr>
      <w:r>
        <w:rPr>
          <w:rFonts w:cs="David" w:hint="cs"/>
          <w:rtl/>
        </w:rPr>
        <w:tab/>
        <w:t xml:space="preserve">ככל שרוצים שהביטוי הזה יסנן משהו, כך ההשפעה היא לא מסננת. </w:t>
      </w:r>
    </w:p>
    <w:p w14:paraId="77787802" w14:textId="77777777" w:rsidR="006F2C55" w:rsidRDefault="006F2C55" w:rsidP="006F2C55">
      <w:pPr>
        <w:bidi/>
        <w:jc w:val="both"/>
        <w:rPr>
          <w:rFonts w:cs="David" w:hint="cs"/>
          <w:rtl/>
        </w:rPr>
      </w:pPr>
    </w:p>
    <w:p w14:paraId="63A0D7E4" w14:textId="77777777" w:rsidR="006F2C55" w:rsidRDefault="006F2C55" w:rsidP="006F2C55">
      <w:pPr>
        <w:keepNext/>
        <w:bidi/>
        <w:jc w:val="both"/>
        <w:rPr>
          <w:rFonts w:cs="David" w:hint="cs"/>
          <w:u w:val="single"/>
          <w:rtl/>
        </w:rPr>
      </w:pPr>
      <w:r>
        <w:rPr>
          <w:rFonts w:cs="David" w:hint="cs"/>
          <w:u w:val="single"/>
          <w:rtl/>
        </w:rPr>
        <w:t>היו"ר דוד רותם:</w:t>
      </w:r>
    </w:p>
    <w:p w14:paraId="2C8726B6" w14:textId="77777777" w:rsidR="006F2C55" w:rsidRDefault="006F2C55" w:rsidP="006F2C55">
      <w:pPr>
        <w:keepNext/>
        <w:bidi/>
        <w:jc w:val="both"/>
        <w:rPr>
          <w:rFonts w:cs="David" w:hint="cs"/>
          <w:u w:val="single"/>
          <w:rtl/>
        </w:rPr>
      </w:pPr>
    </w:p>
    <w:p w14:paraId="57E4E8A3" w14:textId="77777777" w:rsidR="006F2C55" w:rsidRDefault="006F2C55" w:rsidP="006F2C55">
      <w:pPr>
        <w:bidi/>
        <w:ind w:firstLine="720"/>
        <w:jc w:val="both"/>
        <w:rPr>
          <w:rFonts w:cs="David" w:hint="cs"/>
          <w:rtl/>
        </w:rPr>
      </w:pPr>
      <w:r>
        <w:rPr>
          <w:rFonts w:cs="David" w:hint="cs"/>
          <w:rtl/>
        </w:rPr>
        <w:t xml:space="preserve">צריכה להיות לזה איזו השפעה. </w:t>
      </w:r>
    </w:p>
    <w:p w14:paraId="03BD8ADD" w14:textId="77777777" w:rsidR="006F2C55" w:rsidRDefault="006F2C55" w:rsidP="006F2C55">
      <w:pPr>
        <w:bidi/>
        <w:jc w:val="both"/>
        <w:rPr>
          <w:rFonts w:cs="David" w:hint="cs"/>
          <w:rtl/>
        </w:rPr>
      </w:pPr>
    </w:p>
    <w:p w14:paraId="1984E501" w14:textId="77777777" w:rsidR="006F2C55" w:rsidRDefault="006F2C55" w:rsidP="006F2C55">
      <w:pPr>
        <w:bidi/>
        <w:jc w:val="both"/>
        <w:rPr>
          <w:rFonts w:cs="David" w:hint="cs"/>
          <w:u w:val="single"/>
          <w:rtl/>
        </w:rPr>
      </w:pPr>
      <w:r>
        <w:rPr>
          <w:rFonts w:cs="David" w:hint="cs"/>
          <w:u w:val="single"/>
          <w:rtl/>
        </w:rPr>
        <w:t>איל זנדברג:</w:t>
      </w:r>
    </w:p>
    <w:p w14:paraId="1A520AFE" w14:textId="77777777" w:rsidR="006F2C55" w:rsidRDefault="006F2C55" w:rsidP="006F2C55">
      <w:pPr>
        <w:bidi/>
        <w:jc w:val="both"/>
        <w:rPr>
          <w:rFonts w:cs="David" w:hint="cs"/>
          <w:u w:val="single"/>
          <w:rtl/>
        </w:rPr>
      </w:pPr>
    </w:p>
    <w:p w14:paraId="587C6B84" w14:textId="77777777" w:rsidR="006F2C55" w:rsidRDefault="006F2C55" w:rsidP="006F2C55">
      <w:pPr>
        <w:bidi/>
        <w:jc w:val="both"/>
        <w:rPr>
          <w:rFonts w:cs="David" w:hint="cs"/>
          <w:rtl/>
        </w:rPr>
      </w:pPr>
      <w:r>
        <w:rPr>
          <w:rFonts w:cs="David" w:hint="cs"/>
          <w:rtl/>
        </w:rPr>
        <w:tab/>
        <w:t>אם אני מגדל כרם בנגב שאת הענבים מביאים ליקב ברמת הגולן, אז להחזרת הגולן יש השפעה על הרשות המקומית?</w:t>
      </w:r>
    </w:p>
    <w:p w14:paraId="38359E77" w14:textId="77777777" w:rsidR="006F2C55" w:rsidRDefault="006F2C55" w:rsidP="006F2C55">
      <w:pPr>
        <w:bidi/>
        <w:jc w:val="both"/>
        <w:rPr>
          <w:rFonts w:cs="David" w:hint="cs"/>
          <w:rtl/>
        </w:rPr>
      </w:pPr>
    </w:p>
    <w:p w14:paraId="7C0D0A34" w14:textId="77777777" w:rsidR="006F2C55" w:rsidRDefault="006F2C55" w:rsidP="006F2C55">
      <w:pPr>
        <w:keepNext/>
        <w:bidi/>
        <w:jc w:val="both"/>
        <w:rPr>
          <w:rFonts w:cs="David" w:hint="cs"/>
          <w:u w:val="single"/>
          <w:rtl/>
        </w:rPr>
      </w:pPr>
      <w:r>
        <w:rPr>
          <w:rFonts w:cs="David" w:hint="cs"/>
          <w:u w:val="single"/>
          <w:rtl/>
        </w:rPr>
        <w:t>דוד רותם:</w:t>
      </w:r>
    </w:p>
    <w:p w14:paraId="1B4D57F7" w14:textId="77777777" w:rsidR="006F2C55" w:rsidRDefault="006F2C55" w:rsidP="006F2C55">
      <w:pPr>
        <w:keepNext/>
        <w:bidi/>
        <w:jc w:val="both"/>
        <w:rPr>
          <w:rFonts w:cs="David" w:hint="cs"/>
          <w:u w:val="single"/>
          <w:rtl/>
        </w:rPr>
      </w:pPr>
    </w:p>
    <w:p w14:paraId="013467F1" w14:textId="77777777" w:rsidR="006F2C55" w:rsidRDefault="006F2C55" w:rsidP="006F2C55">
      <w:pPr>
        <w:bidi/>
        <w:jc w:val="both"/>
        <w:rPr>
          <w:rFonts w:cs="David" w:hint="cs"/>
          <w:rtl/>
        </w:rPr>
      </w:pPr>
      <w:r>
        <w:rPr>
          <w:rFonts w:cs="David" w:hint="cs"/>
          <w:rtl/>
        </w:rPr>
        <w:tab/>
        <w:t xml:space="preserve">אם הרשות המקומית גובה הרבה כסף מהמגדל הזה אז ודאי שיש לזה השפעה. </w:t>
      </w:r>
    </w:p>
    <w:p w14:paraId="5284276C" w14:textId="77777777" w:rsidR="006F2C55" w:rsidRDefault="006F2C55" w:rsidP="006F2C55">
      <w:pPr>
        <w:bidi/>
        <w:jc w:val="both"/>
        <w:rPr>
          <w:rFonts w:cs="David" w:hint="cs"/>
          <w:rtl/>
        </w:rPr>
      </w:pPr>
    </w:p>
    <w:p w14:paraId="32E92DC8" w14:textId="77777777" w:rsidR="006F2C55" w:rsidRDefault="006F2C55" w:rsidP="006F2C55">
      <w:pPr>
        <w:bidi/>
        <w:jc w:val="both"/>
        <w:rPr>
          <w:rFonts w:cs="David" w:hint="cs"/>
          <w:u w:val="single"/>
          <w:rtl/>
        </w:rPr>
      </w:pPr>
      <w:r>
        <w:rPr>
          <w:rFonts w:cs="David" w:hint="cs"/>
          <w:u w:val="single"/>
          <w:rtl/>
        </w:rPr>
        <w:t>איל זנדברג:</w:t>
      </w:r>
    </w:p>
    <w:p w14:paraId="368E24E7" w14:textId="77777777" w:rsidR="006F2C55" w:rsidRDefault="006F2C55" w:rsidP="006F2C55">
      <w:pPr>
        <w:bidi/>
        <w:jc w:val="both"/>
        <w:rPr>
          <w:rFonts w:cs="David" w:hint="cs"/>
          <w:u w:val="single"/>
          <w:rtl/>
        </w:rPr>
      </w:pPr>
    </w:p>
    <w:p w14:paraId="062A8431" w14:textId="77777777" w:rsidR="006F2C55" w:rsidRDefault="006F2C55" w:rsidP="006F2C55">
      <w:pPr>
        <w:bidi/>
        <w:jc w:val="both"/>
        <w:rPr>
          <w:rFonts w:cs="David" w:hint="cs"/>
          <w:rtl/>
        </w:rPr>
      </w:pPr>
      <w:r>
        <w:rPr>
          <w:rFonts w:cs="David" w:hint="cs"/>
          <w:rtl/>
        </w:rPr>
        <w:tab/>
        <w:t xml:space="preserve">לזה אתם מכוונים, לכל השפעה שהיא. </w:t>
      </w:r>
    </w:p>
    <w:p w14:paraId="281E1036" w14:textId="77777777" w:rsidR="006F2C55" w:rsidRDefault="006F2C55" w:rsidP="006F2C55">
      <w:pPr>
        <w:bidi/>
        <w:jc w:val="both"/>
        <w:rPr>
          <w:rFonts w:cs="David" w:hint="cs"/>
          <w:rtl/>
        </w:rPr>
      </w:pPr>
    </w:p>
    <w:p w14:paraId="2460BB3D" w14:textId="77777777" w:rsidR="006F2C55" w:rsidRDefault="006F2C55" w:rsidP="006F2C55">
      <w:pPr>
        <w:keepNext/>
        <w:bidi/>
        <w:jc w:val="both"/>
        <w:rPr>
          <w:rFonts w:cs="David" w:hint="cs"/>
          <w:u w:val="single"/>
          <w:rtl/>
        </w:rPr>
      </w:pPr>
      <w:r>
        <w:rPr>
          <w:rFonts w:cs="David" w:hint="cs"/>
          <w:u w:val="single"/>
          <w:rtl/>
        </w:rPr>
        <w:t>היו"ר דוד רותם:</w:t>
      </w:r>
    </w:p>
    <w:p w14:paraId="2DFBE1E9" w14:textId="77777777" w:rsidR="006F2C55" w:rsidRDefault="006F2C55" w:rsidP="006F2C55">
      <w:pPr>
        <w:keepNext/>
        <w:bidi/>
        <w:jc w:val="both"/>
        <w:rPr>
          <w:rFonts w:cs="David" w:hint="cs"/>
          <w:u w:val="single"/>
          <w:rtl/>
        </w:rPr>
      </w:pPr>
    </w:p>
    <w:p w14:paraId="33167DD0" w14:textId="77777777" w:rsidR="006F2C55" w:rsidRPr="0011402D" w:rsidRDefault="006F2C55" w:rsidP="006F2C55">
      <w:pPr>
        <w:bidi/>
        <w:ind w:firstLine="720"/>
        <w:jc w:val="both"/>
        <w:rPr>
          <w:rFonts w:cs="David" w:hint="cs"/>
          <w:rtl/>
        </w:rPr>
      </w:pPr>
      <w:r>
        <w:rPr>
          <w:rFonts w:cs="David" w:hint="cs"/>
          <w:rtl/>
        </w:rPr>
        <w:t>ז</w:t>
      </w:r>
      <w:r w:rsidRPr="0011402D">
        <w:rPr>
          <w:rFonts w:cs="David" w:hint="cs"/>
          <w:rtl/>
        </w:rPr>
        <w:t>ה לא יעזור מה שנכתוב</w:t>
      </w:r>
      <w:r>
        <w:rPr>
          <w:rFonts w:cs="David" w:hint="cs"/>
          <w:rtl/>
        </w:rPr>
        <w:t xml:space="preserve"> פה</w:t>
      </w:r>
      <w:r w:rsidRPr="0011402D">
        <w:rPr>
          <w:rFonts w:cs="David" w:hint="cs"/>
          <w:rtl/>
        </w:rPr>
        <w:t>. כל דבר כזה יגיע בסופו של דבר לבג"צ</w:t>
      </w:r>
      <w:r>
        <w:rPr>
          <w:rFonts w:cs="David" w:hint="cs"/>
          <w:rtl/>
        </w:rPr>
        <w:t xml:space="preserve"> ולא משנה מה תכתבו. כמו שזה הגיע אצל גרינברג וזה הגיע ב"שלום עכשיו" וזה היה איתן כבל. </w:t>
      </w:r>
      <w:r w:rsidRPr="0011402D">
        <w:rPr>
          <w:rFonts w:cs="David" w:hint="cs"/>
          <w:rtl/>
        </w:rPr>
        <w:t xml:space="preserve"> </w:t>
      </w:r>
    </w:p>
    <w:p w14:paraId="00E56A0F" w14:textId="77777777" w:rsidR="006F2C55" w:rsidRPr="0011402D" w:rsidRDefault="006F2C55" w:rsidP="006F2C55">
      <w:pPr>
        <w:bidi/>
        <w:jc w:val="both"/>
        <w:rPr>
          <w:rFonts w:cs="David" w:hint="cs"/>
          <w:rtl/>
        </w:rPr>
      </w:pPr>
    </w:p>
    <w:p w14:paraId="7C227E96" w14:textId="77777777" w:rsidR="006F2C55" w:rsidRPr="0011402D" w:rsidRDefault="006F2C55" w:rsidP="006F2C55">
      <w:pPr>
        <w:bidi/>
        <w:jc w:val="both"/>
        <w:rPr>
          <w:rFonts w:cs="David" w:hint="cs"/>
          <w:u w:val="single"/>
          <w:rtl/>
        </w:rPr>
      </w:pPr>
      <w:r w:rsidRPr="0011402D">
        <w:rPr>
          <w:rFonts w:cs="David" w:hint="cs"/>
          <w:u w:val="single"/>
          <w:rtl/>
        </w:rPr>
        <w:t>אברהם מיכאלי:</w:t>
      </w:r>
    </w:p>
    <w:p w14:paraId="525F4916" w14:textId="77777777" w:rsidR="006F2C55" w:rsidRPr="0011402D" w:rsidRDefault="006F2C55" w:rsidP="006F2C55">
      <w:pPr>
        <w:bidi/>
        <w:jc w:val="both"/>
        <w:rPr>
          <w:rFonts w:cs="David" w:hint="cs"/>
          <w:u w:val="single"/>
          <w:rtl/>
        </w:rPr>
      </w:pPr>
    </w:p>
    <w:p w14:paraId="2C83BB78" w14:textId="77777777" w:rsidR="006F2C55" w:rsidRPr="0011402D" w:rsidRDefault="006F2C55" w:rsidP="006F2C55">
      <w:pPr>
        <w:bidi/>
        <w:ind w:firstLine="720"/>
        <w:jc w:val="both"/>
        <w:rPr>
          <w:rFonts w:cs="David" w:hint="cs"/>
          <w:rtl/>
        </w:rPr>
      </w:pPr>
      <w:r w:rsidRPr="0011402D">
        <w:rPr>
          <w:rFonts w:cs="David" w:hint="cs"/>
          <w:rtl/>
        </w:rPr>
        <w:t xml:space="preserve">זה מגיע לבג"צ בגלל עתירה פוליטית ולא בגלל פרשנות. </w:t>
      </w:r>
    </w:p>
    <w:p w14:paraId="54BBA257" w14:textId="77777777" w:rsidR="006F2C55" w:rsidRPr="0011402D" w:rsidRDefault="006F2C55" w:rsidP="006F2C55">
      <w:pPr>
        <w:bidi/>
        <w:jc w:val="both"/>
        <w:rPr>
          <w:rFonts w:cs="David" w:hint="cs"/>
          <w:rtl/>
        </w:rPr>
      </w:pPr>
    </w:p>
    <w:p w14:paraId="3D4FC2D7" w14:textId="77777777" w:rsidR="006F2C55" w:rsidRPr="0011402D" w:rsidRDefault="006F2C55" w:rsidP="006F2C55">
      <w:pPr>
        <w:bidi/>
        <w:jc w:val="both"/>
        <w:rPr>
          <w:rFonts w:cs="David" w:hint="cs"/>
          <w:u w:val="single"/>
          <w:rtl/>
        </w:rPr>
      </w:pPr>
      <w:r w:rsidRPr="0011402D">
        <w:rPr>
          <w:rFonts w:cs="David" w:hint="cs"/>
          <w:u w:val="single"/>
          <w:rtl/>
        </w:rPr>
        <w:t>דוד רותם:</w:t>
      </w:r>
    </w:p>
    <w:p w14:paraId="37F286C6" w14:textId="77777777" w:rsidR="006F2C55" w:rsidRPr="0011402D" w:rsidRDefault="006F2C55" w:rsidP="006F2C55">
      <w:pPr>
        <w:bidi/>
        <w:jc w:val="both"/>
        <w:rPr>
          <w:rFonts w:cs="David" w:hint="cs"/>
          <w:u w:val="single"/>
          <w:rtl/>
        </w:rPr>
      </w:pPr>
    </w:p>
    <w:p w14:paraId="6E293D82" w14:textId="77777777" w:rsidR="006F2C55" w:rsidRPr="0011402D" w:rsidRDefault="006F2C55" w:rsidP="006F2C55">
      <w:pPr>
        <w:bidi/>
        <w:ind w:firstLine="720"/>
        <w:jc w:val="both"/>
        <w:rPr>
          <w:rFonts w:cs="David" w:hint="cs"/>
          <w:rtl/>
        </w:rPr>
      </w:pPr>
      <w:r>
        <w:rPr>
          <w:rFonts w:cs="David" w:hint="cs"/>
          <w:rtl/>
        </w:rPr>
        <w:t xml:space="preserve">זה לא משנה בכלל ואז בג"צ יפרש את זה. את איתן כבל הוא זרק מכל המדרגות ושלום עכשיו הם כבר ישבו בהרכב רחב יותר ומצאו את דרך הביניים. </w:t>
      </w:r>
      <w:r w:rsidRPr="0011402D">
        <w:rPr>
          <w:rFonts w:cs="David" w:hint="cs"/>
          <w:rtl/>
        </w:rPr>
        <w:t>בסופו של דבר, אם תושבי אותה רשות אומרים שלא איכפת להם</w:t>
      </w:r>
      <w:r>
        <w:rPr>
          <w:rFonts w:cs="David" w:hint="cs"/>
          <w:rtl/>
        </w:rPr>
        <w:t xml:space="preserve"> שלא יהיה להם דשא השנה - - - </w:t>
      </w:r>
    </w:p>
    <w:p w14:paraId="3F298D6D" w14:textId="77777777" w:rsidR="006F2C55" w:rsidRPr="0011402D" w:rsidRDefault="006F2C55" w:rsidP="006F2C55">
      <w:pPr>
        <w:bidi/>
        <w:jc w:val="both"/>
        <w:rPr>
          <w:rFonts w:cs="David" w:hint="cs"/>
          <w:rtl/>
        </w:rPr>
      </w:pPr>
    </w:p>
    <w:p w14:paraId="38236956" w14:textId="77777777" w:rsidR="006F2C55" w:rsidRPr="0011402D" w:rsidRDefault="006F2C55" w:rsidP="006F2C55">
      <w:pPr>
        <w:bidi/>
        <w:jc w:val="both"/>
        <w:rPr>
          <w:rFonts w:cs="David" w:hint="cs"/>
          <w:rtl/>
        </w:rPr>
      </w:pPr>
      <w:r w:rsidRPr="0011402D">
        <w:rPr>
          <w:rFonts w:cs="David" w:hint="cs"/>
          <w:u w:val="single"/>
          <w:rtl/>
        </w:rPr>
        <w:t>ארבל אסטרחן:</w:t>
      </w:r>
    </w:p>
    <w:p w14:paraId="418CE0CF" w14:textId="77777777" w:rsidR="006F2C55" w:rsidRPr="0011402D" w:rsidRDefault="006F2C55" w:rsidP="006F2C55">
      <w:pPr>
        <w:bidi/>
        <w:jc w:val="both"/>
        <w:rPr>
          <w:rFonts w:cs="David" w:hint="cs"/>
          <w:rtl/>
        </w:rPr>
      </w:pPr>
    </w:p>
    <w:p w14:paraId="54993380" w14:textId="77777777" w:rsidR="006F2C55" w:rsidRDefault="006F2C55" w:rsidP="006F2C55">
      <w:pPr>
        <w:bidi/>
        <w:jc w:val="both"/>
        <w:rPr>
          <w:rFonts w:cs="David" w:hint="cs"/>
          <w:rtl/>
        </w:rPr>
      </w:pPr>
      <w:r w:rsidRPr="0011402D">
        <w:rPr>
          <w:rFonts w:cs="David" w:hint="cs"/>
          <w:rtl/>
        </w:rPr>
        <w:tab/>
        <w:t xml:space="preserve"> אף אחד לא שואל אותם. </w:t>
      </w:r>
    </w:p>
    <w:p w14:paraId="14598839" w14:textId="77777777" w:rsidR="006F2C55" w:rsidRDefault="006F2C55" w:rsidP="006F2C55">
      <w:pPr>
        <w:bidi/>
        <w:jc w:val="both"/>
        <w:rPr>
          <w:rFonts w:cs="David" w:hint="cs"/>
          <w:rtl/>
        </w:rPr>
      </w:pPr>
    </w:p>
    <w:p w14:paraId="49CBBA90" w14:textId="77777777" w:rsidR="006F2C55" w:rsidRDefault="006F2C55" w:rsidP="006F2C55">
      <w:pPr>
        <w:bidi/>
        <w:jc w:val="both"/>
        <w:rPr>
          <w:rFonts w:cs="David" w:hint="cs"/>
          <w:u w:val="single"/>
          <w:rtl/>
        </w:rPr>
      </w:pPr>
      <w:r>
        <w:rPr>
          <w:rFonts w:cs="David" w:hint="cs"/>
          <w:u w:val="single"/>
          <w:rtl/>
        </w:rPr>
        <w:t>איל זנדברג:</w:t>
      </w:r>
    </w:p>
    <w:p w14:paraId="27C10792" w14:textId="77777777" w:rsidR="006F2C55" w:rsidRDefault="006F2C55" w:rsidP="006F2C55">
      <w:pPr>
        <w:bidi/>
        <w:jc w:val="both"/>
        <w:rPr>
          <w:rFonts w:cs="David" w:hint="cs"/>
          <w:u w:val="single"/>
          <w:rtl/>
        </w:rPr>
      </w:pPr>
    </w:p>
    <w:p w14:paraId="334C3D0A" w14:textId="77777777" w:rsidR="006F2C55" w:rsidRDefault="006F2C55" w:rsidP="006F2C55">
      <w:pPr>
        <w:bidi/>
        <w:jc w:val="both"/>
        <w:rPr>
          <w:rFonts w:cs="David" w:hint="cs"/>
          <w:rtl/>
        </w:rPr>
      </w:pPr>
      <w:r>
        <w:rPr>
          <w:rFonts w:cs="David" w:hint="cs"/>
          <w:rtl/>
        </w:rPr>
        <w:tab/>
        <w:t xml:space="preserve">הנבחרים. </w:t>
      </w:r>
    </w:p>
    <w:p w14:paraId="0ECE69AD" w14:textId="77777777" w:rsidR="006F2C55" w:rsidRPr="00E4066F" w:rsidRDefault="006F2C55" w:rsidP="006F2C55">
      <w:pPr>
        <w:bidi/>
        <w:jc w:val="both"/>
        <w:rPr>
          <w:rFonts w:cs="David" w:hint="cs"/>
          <w:rtl/>
        </w:rPr>
      </w:pPr>
    </w:p>
    <w:p w14:paraId="1FB8B870" w14:textId="77777777" w:rsidR="006F2C55" w:rsidRPr="0011402D" w:rsidRDefault="006F2C55" w:rsidP="006F2C55">
      <w:pPr>
        <w:keepLines/>
        <w:bidi/>
        <w:jc w:val="both"/>
        <w:rPr>
          <w:rFonts w:cs="David" w:hint="cs"/>
          <w:u w:val="single"/>
          <w:rtl/>
        </w:rPr>
      </w:pPr>
      <w:r w:rsidRPr="0011402D">
        <w:rPr>
          <w:rFonts w:cs="David" w:hint="cs"/>
          <w:u w:val="single"/>
          <w:rtl/>
        </w:rPr>
        <w:t>דוד רותם:</w:t>
      </w:r>
    </w:p>
    <w:p w14:paraId="0C886912" w14:textId="77777777" w:rsidR="006F2C55" w:rsidRPr="0011402D" w:rsidRDefault="006F2C55" w:rsidP="006F2C55">
      <w:pPr>
        <w:keepLines/>
        <w:bidi/>
        <w:jc w:val="both"/>
        <w:rPr>
          <w:rFonts w:cs="David" w:hint="cs"/>
          <w:u w:val="single"/>
          <w:rtl/>
        </w:rPr>
      </w:pPr>
    </w:p>
    <w:p w14:paraId="68339CD8" w14:textId="77777777" w:rsidR="006F2C55" w:rsidRPr="0011402D" w:rsidRDefault="006F2C55" w:rsidP="006F2C55">
      <w:pPr>
        <w:bidi/>
        <w:ind w:firstLine="720"/>
        <w:jc w:val="both"/>
        <w:rPr>
          <w:rFonts w:cs="David" w:hint="cs"/>
          <w:rtl/>
        </w:rPr>
      </w:pPr>
      <w:r>
        <w:rPr>
          <w:rFonts w:cs="David" w:hint="cs"/>
          <w:rtl/>
        </w:rPr>
        <w:lastRenderedPageBreak/>
        <w:t xml:space="preserve">עד כאן, בבקשה. </w:t>
      </w:r>
      <w:r w:rsidRPr="0011402D">
        <w:rPr>
          <w:rFonts w:cs="David" w:hint="cs"/>
          <w:rtl/>
        </w:rPr>
        <w:t xml:space="preserve">אני גם לא שואל אף אחד איך להצביע </w:t>
      </w:r>
      <w:r>
        <w:rPr>
          <w:rFonts w:cs="David" w:hint="cs"/>
          <w:rtl/>
        </w:rPr>
        <w:t>ל</w:t>
      </w:r>
      <w:r w:rsidRPr="0011402D">
        <w:rPr>
          <w:rFonts w:cs="David" w:hint="cs"/>
          <w:rtl/>
        </w:rPr>
        <w:t>כנסת. תאמיני לי, אני כל יום מתייעץ עם הבוחרים שלי</w:t>
      </w:r>
    </w:p>
    <w:p w14:paraId="1F150B59" w14:textId="77777777" w:rsidR="006F2C55" w:rsidRPr="0011402D" w:rsidRDefault="006F2C55" w:rsidP="006F2C55">
      <w:pPr>
        <w:bidi/>
        <w:jc w:val="both"/>
        <w:rPr>
          <w:rFonts w:cs="David" w:hint="cs"/>
          <w:rtl/>
        </w:rPr>
      </w:pPr>
    </w:p>
    <w:p w14:paraId="056118FF" w14:textId="77777777" w:rsidR="006F2C55" w:rsidRPr="0011402D" w:rsidRDefault="006F2C55" w:rsidP="006F2C55">
      <w:pPr>
        <w:bidi/>
        <w:jc w:val="both"/>
        <w:rPr>
          <w:rFonts w:cs="David" w:hint="cs"/>
          <w:rtl/>
        </w:rPr>
      </w:pPr>
      <w:r w:rsidRPr="0011402D">
        <w:rPr>
          <w:rFonts w:cs="David" w:hint="cs"/>
          <w:u w:val="single"/>
          <w:rtl/>
        </w:rPr>
        <w:t>ארבל אסטרחן:</w:t>
      </w:r>
    </w:p>
    <w:p w14:paraId="7908A2EF" w14:textId="77777777" w:rsidR="006F2C55" w:rsidRDefault="006F2C55" w:rsidP="006F2C55">
      <w:pPr>
        <w:bidi/>
        <w:jc w:val="both"/>
        <w:rPr>
          <w:rFonts w:cs="David" w:hint="cs"/>
          <w:rtl/>
        </w:rPr>
      </w:pPr>
    </w:p>
    <w:p w14:paraId="5B5FA2C8" w14:textId="77777777" w:rsidR="006F2C55" w:rsidRDefault="006F2C55" w:rsidP="006F2C55">
      <w:pPr>
        <w:bidi/>
        <w:jc w:val="both"/>
        <w:rPr>
          <w:rFonts w:cs="David" w:hint="cs"/>
          <w:rtl/>
        </w:rPr>
      </w:pPr>
      <w:r>
        <w:rPr>
          <w:rFonts w:cs="David" w:hint="cs"/>
          <w:rtl/>
        </w:rPr>
        <w:tab/>
        <w:t xml:space="preserve">היו בחירות ואחרי 3 שנים מחליטים לוותר על איזה שטח במדינה. </w:t>
      </w:r>
    </w:p>
    <w:p w14:paraId="7EF4CB83" w14:textId="77777777" w:rsidR="006F2C55" w:rsidRDefault="006F2C55" w:rsidP="006F2C55">
      <w:pPr>
        <w:bidi/>
        <w:jc w:val="both"/>
        <w:rPr>
          <w:rFonts w:cs="David" w:hint="cs"/>
          <w:rtl/>
        </w:rPr>
      </w:pPr>
    </w:p>
    <w:p w14:paraId="10306045" w14:textId="77777777" w:rsidR="006F2C55" w:rsidRPr="0011402D" w:rsidRDefault="006F2C55" w:rsidP="006F2C55">
      <w:pPr>
        <w:bidi/>
        <w:jc w:val="both"/>
        <w:rPr>
          <w:rFonts w:cs="David" w:hint="cs"/>
          <w:u w:val="single"/>
          <w:rtl/>
        </w:rPr>
      </w:pPr>
      <w:r w:rsidRPr="0011402D">
        <w:rPr>
          <w:rFonts w:cs="David" w:hint="cs"/>
          <w:u w:val="single"/>
          <w:rtl/>
        </w:rPr>
        <w:t>דוד רותם:</w:t>
      </w:r>
    </w:p>
    <w:p w14:paraId="2AE9FE53" w14:textId="77777777" w:rsidR="006F2C55" w:rsidRPr="0011402D" w:rsidRDefault="006F2C55" w:rsidP="006F2C55">
      <w:pPr>
        <w:bidi/>
        <w:jc w:val="both"/>
        <w:rPr>
          <w:rFonts w:cs="David" w:hint="cs"/>
          <w:u w:val="single"/>
          <w:rtl/>
        </w:rPr>
      </w:pPr>
    </w:p>
    <w:p w14:paraId="6DCE8606" w14:textId="77777777" w:rsidR="006F2C55" w:rsidRDefault="006F2C55" w:rsidP="006F2C55">
      <w:pPr>
        <w:bidi/>
        <w:ind w:firstLine="720"/>
        <w:jc w:val="both"/>
        <w:rPr>
          <w:rFonts w:cs="David" w:hint="cs"/>
          <w:rtl/>
        </w:rPr>
      </w:pPr>
      <w:r>
        <w:rPr>
          <w:rFonts w:cs="David" w:hint="cs"/>
          <w:rtl/>
        </w:rPr>
        <w:t xml:space="preserve">ואנשים יודעים שבעוד שנה יש עוד פעם בחירות. </w:t>
      </w:r>
    </w:p>
    <w:p w14:paraId="26F88626" w14:textId="77777777" w:rsidR="006F2C55" w:rsidRDefault="006F2C55" w:rsidP="006F2C55">
      <w:pPr>
        <w:bidi/>
        <w:ind w:firstLine="720"/>
        <w:jc w:val="both"/>
        <w:rPr>
          <w:rFonts w:cs="David" w:hint="cs"/>
          <w:rtl/>
        </w:rPr>
      </w:pPr>
    </w:p>
    <w:p w14:paraId="273F1DEC" w14:textId="77777777" w:rsidR="006F2C55" w:rsidRDefault="006F2C55" w:rsidP="006F2C55">
      <w:pPr>
        <w:bidi/>
        <w:jc w:val="both"/>
        <w:rPr>
          <w:rFonts w:cs="David" w:hint="cs"/>
          <w:rtl/>
        </w:rPr>
      </w:pPr>
      <w:r w:rsidRPr="00797D4E">
        <w:rPr>
          <w:rFonts w:cs="David" w:hint="cs"/>
          <w:u w:val="single"/>
          <w:rtl/>
        </w:rPr>
        <w:t>ארבל אסטרחן:</w:t>
      </w:r>
    </w:p>
    <w:p w14:paraId="3B6BB077" w14:textId="77777777" w:rsidR="006F2C55" w:rsidRDefault="006F2C55" w:rsidP="006F2C55">
      <w:pPr>
        <w:bidi/>
        <w:ind w:firstLine="720"/>
        <w:jc w:val="both"/>
        <w:rPr>
          <w:rFonts w:cs="David" w:hint="cs"/>
          <w:rtl/>
        </w:rPr>
      </w:pPr>
    </w:p>
    <w:p w14:paraId="2D5D94E1" w14:textId="77777777" w:rsidR="006F2C55" w:rsidRDefault="006F2C55" w:rsidP="006F2C55">
      <w:pPr>
        <w:bidi/>
        <w:ind w:firstLine="720"/>
        <w:jc w:val="both"/>
        <w:rPr>
          <w:rFonts w:cs="David" w:hint="cs"/>
          <w:rtl/>
        </w:rPr>
      </w:pPr>
      <w:r>
        <w:rPr>
          <w:rFonts w:cs="David" w:hint="cs"/>
          <w:rtl/>
        </w:rPr>
        <w:t xml:space="preserve">בסדר, אבל היא מחליטה עכשיו להשתמש בכספי הארנונה של התושבים לתעמולה. </w:t>
      </w:r>
    </w:p>
    <w:p w14:paraId="7A2558CC" w14:textId="77777777" w:rsidR="006F2C55" w:rsidRDefault="006F2C55" w:rsidP="006F2C55">
      <w:pPr>
        <w:bidi/>
        <w:ind w:firstLine="720"/>
        <w:jc w:val="both"/>
        <w:rPr>
          <w:rFonts w:cs="David" w:hint="cs"/>
          <w:rtl/>
        </w:rPr>
      </w:pPr>
    </w:p>
    <w:p w14:paraId="05CC7AE1" w14:textId="77777777" w:rsidR="006F2C55" w:rsidRDefault="006F2C55" w:rsidP="006F2C55">
      <w:pPr>
        <w:keepNext/>
        <w:bidi/>
        <w:jc w:val="both"/>
        <w:rPr>
          <w:rFonts w:cs="David" w:hint="cs"/>
          <w:u w:val="single"/>
          <w:rtl/>
        </w:rPr>
      </w:pPr>
      <w:r>
        <w:rPr>
          <w:rFonts w:cs="David" w:hint="cs"/>
          <w:u w:val="single"/>
          <w:rtl/>
        </w:rPr>
        <w:t>דוד רותם:</w:t>
      </w:r>
    </w:p>
    <w:p w14:paraId="1092CB74" w14:textId="77777777" w:rsidR="006F2C55" w:rsidRDefault="006F2C55" w:rsidP="006F2C55">
      <w:pPr>
        <w:keepNext/>
        <w:bidi/>
        <w:jc w:val="both"/>
        <w:rPr>
          <w:rFonts w:cs="David" w:hint="cs"/>
          <w:u w:val="single"/>
          <w:rtl/>
        </w:rPr>
      </w:pPr>
    </w:p>
    <w:p w14:paraId="6A93E014" w14:textId="77777777" w:rsidR="006F2C55" w:rsidRDefault="006F2C55" w:rsidP="006F2C55">
      <w:pPr>
        <w:bidi/>
        <w:jc w:val="both"/>
        <w:rPr>
          <w:rFonts w:cs="David" w:hint="cs"/>
          <w:rtl/>
        </w:rPr>
      </w:pPr>
      <w:r>
        <w:rPr>
          <w:rFonts w:cs="David" w:hint="cs"/>
          <w:rtl/>
        </w:rPr>
        <w:tab/>
        <w:t xml:space="preserve">משום שהיא אומרת שזה מה שהאנשים שבחרו בה רוצים והיא מייצגת את הציבור. </w:t>
      </w:r>
    </w:p>
    <w:p w14:paraId="46084F49" w14:textId="77777777" w:rsidR="006F2C55" w:rsidRDefault="006F2C55" w:rsidP="006F2C55">
      <w:pPr>
        <w:bidi/>
        <w:jc w:val="both"/>
        <w:rPr>
          <w:rFonts w:cs="David" w:hint="cs"/>
          <w:rtl/>
        </w:rPr>
      </w:pPr>
    </w:p>
    <w:p w14:paraId="47D66C33" w14:textId="77777777" w:rsidR="006F2C55" w:rsidRDefault="006F2C55" w:rsidP="006F2C55">
      <w:pPr>
        <w:bidi/>
        <w:jc w:val="both"/>
        <w:rPr>
          <w:rFonts w:cs="David" w:hint="cs"/>
          <w:u w:val="single"/>
          <w:rtl/>
        </w:rPr>
      </w:pPr>
      <w:r>
        <w:rPr>
          <w:rFonts w:cs="David" w:hint="cs"/>
          <w:u w:val="single"/>
          <w:rtl/>
        </w:rPr>
        <w:t>עמי ברקוביץ:</w:t>
      </w:r>
    </w:p>
    <w:p w14:paraId="0801C1B7" w14:textId="77777777" w:rsidR="006F2C55" w:rsidRDefault="006F2C55" w:rsidP="006F2C55">
      <w:pPr>
        <w:bidi/>
        <w:jc w:val="both"/>
        <w:rPr>
          <w:rFonts w:cs="David" w:hint="cs"/>
          <w:u w:val="single"/>
          <w:rtl/>
        </w:rPr>
      </w:pPr>
    </w:p>
    <w:p w14:paraId="46712D25" w14:textId="77777777" w:rsidR="006F2C55" w:rsidRDefault="006F2C55" w:rsidP="006F2C55">
      <w:pPr>
        <w:bidi/>
        <w:jc w:val="both"/>
        <w:rPr>
          <w:rFonts w:cs="David" w:hint="cs"/>
          <w:rtl/>
        </w:rPr>
      </w:pPr>
      <w:r>
        <w:rPr>
          <w:rFonts w:cs="David" w:hint="cs"/>
          <w:i/>
          <w:iCs/>
          <w:rtl/>
        </w:rPr>
        <w:tab/>
      </w:r>
      <w:r>
        <w:rPr>
          <w:rFonts w:cs="David" w:hint="cs"/>
          <w:rtl/>
        </w:rPr>
        <w:t>מאיזו בחינה?</w:t>
      </w:r>
    </w:p>
    <w:p w14:paraId="7EDDCFF6" w14:textId="77777777" w:rsidR="006F2C55" w:rsidRDefault="006F2C55" w:rsidP="006F2C55">
      <w:pPr>
        <w:bidi/>
        <w:jc w:val="both"/>
        <w:rPr>
          <w:rFonts w:cs="David" w:hint="cs"/>
          <w:rtl/>
        </w:rPr>
      </w:pPr>
    </w:p>
    <w:p w14:paraId="1E80034F" w14:textId="77777777" w:rsidR="006F2C55" w:rsidRDefault="006F2C55" w:rsidP="006F2C55">
      <w:pPr>
        <w:keepNext/>
        <w:bidi/>
        <w:jc w:val="both"/>
        <w:rPr>
          <w:rFonts w:cs="David" w:hint="cs"/>
          <w:u w:val="single"/>
          <w:rtl/>
        </w:rPr>
      </w:pPr>
      <w:r>
        <w:rPr>
          <w:rFonts w:cs="David" w:hint="cs"/>
          <w:u w:val="single"/>
          <w:rtl/>
        </w:rPr>
        <w:t>דוד רותם:</w:t>
      </w:r>
    </w:p>
    <w:p w14:paraId="300BB9C1" w14:textId="77777777" w:rsidR="006F2C55" w:rsidRDefault="006F2C55" w:rsidP="006F2C55">
      <w:pPr>
        <w:keepNext/>
        <w:bidi/>
        <w:jc w:val="both"/>
        <w:rPr>
          <w:rFonts w:cs="David" w:hint="cs"/>
          <w:u w:val="single"/>
          <w:rtl/>
        </w:rPr>
      </w:pPr>
    </w:p>
    <w:p w14:paraId="4CE1E29A" w14:textId="77777777" w:rsidR="006F2C55" w:rsidRDefault="006F2C55" w:rsidP="006F2C55">
      <w:pPr>
        <w:bidi/>
        <w:jc w:val="both"/>
        <w:rPr>
          <w:rFonts w:cs="David" w:hint="cs"/>
          <w:rtl/>
        </w:rPr>
      </w:pPr>
      <w:r>
        <w:rPr>
          <w:rFonts w:cs="David" w:hint="cs"/>
          <w:rtl/>
        </w:rPr>
        <w:tab/>
        <w:t xml:space="preserve">מהבחינה הזאת שהציבור שלך אותי הנה להביע את עמדתו. </w:t>
      </w:r>
    </w:p>
    <w:p w14:paraId="10BEFE59" w14:textId="77777777" w:rsidR="006F2C55" w:rsidRDefault="006F2C55" w:rsidP="006F2C55">
      <w:pPr>
        <w:bidi/>
        <w:jc w:val="both"/>
        <w:rPr>
          <w:rFonts w:cs="David" w:hint="cs"/>
          <w:rtl/>
        </w:rPr>
      </w:pPr>
    </w:p>
    <w:p w14:paraId="0A304BFD" w14:textId="77777777" w:rsidR="006F2C55" w:rsidRDefault="006F2C55" w:rsidP="006F2C55">
      <w:pPr>
        <w:bidi/>
        <w:jc w:val="both"/>
        <w:rPr>
          <w:rFonts w:cs="David" w:hint="cs"/>
          <w:u w:val="single"/>
          <w:rtl/>
        </w:rPr>
      </w:pPr>
      <w:r>
        <w:rPr>
          <w:rFonts w:cs="David" w:hint="cs"/>
          <w:u w:val="single"/>
          <w:rtl/>
        </w:rPr>
        <w:t>עמי ברקוביץ:</w:t>
      </w:r>
    </w:p>
    <w:p w14:paraId="79DFF077" w14:textId="77777777" w:rsidR="006F2C55" w:rsidRPr="00E4066F" w:rsidRDefault="006F2C55" w:rsidP="006F2C55">
      <w:pPr>
        <w:bidi/>
        <w:jc w:val="both"/>
        <w:rPr>
          <w:rFonts w:cs="David" w:hint="cs"/>
          <w:u w:val="single"/>
          <w:rtl/>
        </w:rPr>
      </w:pPr>
    </w:p>
    <w:p w14:paraId="1F18F0FB" w14:textId="77777777" w:rsidR="006F2C55" w:rsidRDefault="006F2C55" w:rsidP="006F2C55">
      <w:pPr>
        <w:bidi/>
        <w:ind w:firstLine="720"/>
        <w:jc w:val="both"/>
        <w:rPr>
          <w:rFonts w:cs="David" w:hint="cs"/>
          <w:rtl/>
        </w:rPr>
      </w:pPr>
      <w:r w:rsidRPr="0011402D">
        <w:rPr>
          <w:rFonts w:cs="David" w:hint="cs"/>
          <w:rtl/>
        </w:rPr>
        <w:t>בדוגמה שלך אין שום י</w:t>
      </w:r>
      <w:r>
        <w:rPr>
          <w:rFonts w:cs="David" w:hint="cs"/>
          <w:rtl/>
        </w:rPr>
        <w:t>י</w:t>
      </w:r>
      <w:r w:rsidRPr="0011402D">
        <w:rPr>
          <w:rFonts w:cs="David" w:hint="cs"/>
          <w:rtl/>
        </w:rPr>
        <w:t xml:space="preserve">חוד דווקא לתושבי הרשות המקומית הזאת. </w:t>
      </w:r>
    </w:p>
    <w:p w14:paraId="1AE18874" w14:textId="77777777" w:rsidR="006F2C55" w:rsidRDefault="006F2C55" w:rsidP="006F2C55">
      <w:pPr>
        <w:bidi/>
        <w:ind w:firstLine="720"/>
        <w:jc w:val="both"/>
        <w:rPr>
          <w:rFonts w:cs="David" w:hint="cs"/>
          <w:rtl/>
        </w:rPr>
      </w:pPr>
    </w:p>
    <w:p w14:paraId="593C979E" w14:textId="77777777" w:rsidR="006F2C55" w:rsidRDefault="006F2C55" w:rsidP="006F2C55">
      <w:pPr>
        <w:keepNext/>
        <w:bidi/>
        <w:jc w:val="both"/>
        <w:rPr>
          <w:rFonts w:cs="David" w:hint="cs"/>
          <w:u w:val="single"/>
          <w:rtl/>
        </w:rPr>
      </w:pPr>
      <w:r>
        <w:rPr>
          <w:rFonts w:cs="David" w:hint="cs"/>
          <w:u w:val="single"/>
          <w:rtl/>
        </w:rPr>
        <w:t>דוד רותם:</w:t>
      </w:r>
    </w:p>
    <w:p w14:paraId="04915B33" w14:textId="77777777" w:rsidR="006F2C55" w:rsidRDefault="006F2C55" w:rsidP="006F2C55">
      <w:pPr>
        <w:keepNext/>
        <w:bidi/>
        <w:jc w:val="both"/>
        <w:rPr>
          <w:rFonts w:cs="David" w:hint="cs"/>
          <w:u w:val="single"/>
          <w:rtl/>
        </w:rPr>
      </w:pPr>
    </w:p>
    <w:p w14:paraId="57645BFD" w14:textId="77777777" w:rsidR="006F2C55" w:rsidRDefault="006F2C55" w:rsidP="006F2C55">
      <w:pPr>
        <w:bidi/>
        <w:ind w:firstLine="720"/>
        <w:jc w:val="both"/>
        <w:rPr>
          <w:rFonts w:cs="David" w:hint="cs"/>
          <w:rtl/>
        </w:rPr>
      </w:pPr>
      <w:r>
        <w:rPr>
          <w:rFonts w:cs="David" w:hint="cs"/>
          <w:rtl/>
        </w:rPr>
        <w:t xml:space="preserve">אני לא רוצה ייחוד. גם בבג"צ שלום עכשיו לא קבעו שצריך להיות משהו מיוחד. </w:t>
      </w:r>
    </w:p>
    <w:p w14:paraId="4029D60C" w14:textId="77777777" w:rsidR="006F2C55" w:rsidRDefault="006F2C55" w:rsidP="006F2C55">
      <w:pPr>
        <w:bidi/>
        <w:ind w:firstLine="720"/>
        <w:jc w:val="both"/>
        <w:rPr>
          <w:rFonts w:cs="David" w:hint="cs"/>
          <w:rtl/>
        </w:rPr>
      </w:pPr>
    </w:p>
    <w:p w14:paraId="20055BBC" w14:textId="77777777" w:rsidR="006F2C55" w:rsidRPr="0011402D" w:rsidRDefault="006F2C55" w:rsidP="006F2C55">
      <w:pPr>
        <w:bidi/>
        <w:jc w:val="both"/>
        <w:rPr>
          <w:rFonts w:cs="David" w:hint="cs"/>
          <w:rtl/>
        </w:rPr>
      </w:pPr>
    </w:p>
    <w:p w14:paraId="089CF8D1" w14:textId="77777777" w:rsidR="006F2C55" w:rsidRPr="0011402D" w:rsidRDefault="006F2C55" w:rsidP="006F2C55">
      <w:pPr>
        <w:bidi/>
        <w:jc w:val="both"/>
        <w:rPr>
          <w:rFonts w:cs="David" w:hint="cs"/>
          <w:rtl/>
        </w:rPr>
      </w:pPr>
      <w:r w:rsidRPr="0011402D">
        <w:rPr>
          <w:rFonts w:cs="David" w:hint="cs"/>
          <w:u w:val="single"/>
          <w:rtl/>
        </w:rPr>
        <w:t>ארבל אסטרחן:</w:t>
      </w:r>
    </w:p>
    <w:p w14:paraId="09022247" w14:textId="77777777" w:rsidR="006F2C55" w:rsidRPr="0011402D" w:rsidRDefault="006F2C55" w:rsidP="006F2C55">
      <w:pPr>
        <w:bidi/>
        <w:jc w:val="both"/>
        <w:rPr>
          <w:rFonts w:cs="David" w:hint="cs"/>
          <w:rtl/>
        </w:rPr>
      </w:pPr>
    </w:p>
    <w:p w14:paraId="31E9A1AF" w14:textId="77777777" w:rsidR="006F2C55" w:rsidRDefault="006F2C55" w:rsidP="006F2C55">
      <w:pPr>
        <w:bidi/>
        <w:jc w:val="both"/>
        <w:rPr>
          <w:rFonts w:cs="David" w:hint="cs"/>
          <w:rtl/>
        </w:rPr>
      </w:pPr>
      <w:r>
        <w:rPr>
          <w:rFonts w:cs="David" w:hint="cs"/>
          <w:rtl/>
        </w:rPr>
        <w:tab/>
        <w:t xml:space="preserve">המינוח הזה לקוח משם ודובר במפורש על כך שלא כל רשות - - - </w:t>
      </w:r>
    </w:p>
    <w:p w14:paraId="6AEC90A3" w14:textId="77777777" w:rsidR="006F2C55" w:rsidRDefault="006F2C55" w:rsidP="006F2C55">
      <w:pPr>
        <w:bidi/>
        <w:jc w:val="both"/>
        <w:rPr>
          <w:rFonts w:cs="David" w:hint="cs"/>
          <w:rtl/>
        </w:rPr>
      </w:pPr>
    </w:p>
    <w:p w14:paraId="1075A3CB" w14:textId="77777777" w:rsidR="006F2C55" w:rsidRPr="0011402D" w:rsidRDefault="006F2C55" w:rsidP="006F2C55">
      <w:pPr>
        <w:bidi/>
        <w:jc w:val="both"/>
        <w:rPr>
          <w:rFonts w:cs="David" w:hint="cs"/>
          <w:u w:val="single"/>
          <w:rtl/>
        </w:rPr>
      </w:pPr>
      <w:r w:rsidRPr="0011402D">
        <w:rPr>
          <w:rFonts w:cs="David" w:hint="cs"/>
          <w:u w:val="single"/>
          <w:rtl/>
        </w:rPr>
        <w:t>דוד רותם:</w:t>
      </w:r>
    </w:p>
    <w:p w14:paraId="0C196FDA" w14:textId="77777777" w:rsidR="006F2C55" w:rsidRPr="0011402D" w:rsidRDefault="006F2C55" w:rsidP="006F2C55">
      <w:pPr>
        <w:bidi/>
        <w:jc w:val="both"/>
        <w:rPr>
          <w:rFonts w:cs="David" w:hint="cs"/>
          <w:u w:val="single"/>
          <w:rtl/>
        </w:rPr>
      </w:pPr>
    </w:p>
    <w:p w14:paraId="46E4AE26" w14:textId="77777777" w:rsidR="006F2C55" w:rsidRDefault="006F2C55" w:rsidP="006F2C55">
      <w:pPr>
        <w:bidi/>
        <w:jc w:val="both"/>
        <w:rPr>
          <w:rFonts w:cs="David" w:hint="cs"/>
          <w:rtl/>
        </w:rPr>
      </w:pPr>
      <w:r>
        <w:rPr>
          <w:rFonts w:cs="David" w:hint="cs"/>
          <w:rtl/>
        </w:rPr>
        <w:tab/>
        <w:t>לא כתוב "השפעה ישירה וייחודית" מסיבה אחת פשוטה, חבר'ה, הרי אני יודע מי שילם כסף שם.</w:t>
      </w:r>
    </w:p>
    <w:p w14:paraId="4DF9CB3C" w14:textId="77777777" w:rsidR="006F2C55" w:rsidRPr="0011402D" w:rsidRDefault="006F2C55" w:rsidP="006F2C55">
      <w:pPr>
        <w:bidi/>
        <w:jc w:val="both"/>
        <w:rPr>
          <w:rFonts w:cs="David" w:hint="cs"/>
          <w:rtl/>
        </w:rPr>
      </w:pPr>
    </w:p>
    <w:p w14:paraId="02F69810" w14:textId="77777777" w:rsidR="006F2C55" w:rsidRPr="0011402D" w:rsidRDefault="006F2C55" w:rsidP="006F2C55">
      <w:pPr>
        <w:bidi/>
        <w:jc w:val="both"/>
        <w:rPr>
          <w:rFonts w:cs="David" w:hint="cs"/>
          <w:rtl/>
        </w:rPr>
      </w:pPr>
      <w:r w:rsidRPr="00352EC0">
        <w:rPr>
          <w:rFonts w:cs="David" w:hint="cs"/>
          <w:u w:val="single"/>
          <w:rtl/>
        </w:rPr>
        <w:t>עמי ברקוביץ:</w:t>
      </w:r>
    </w:p>
    <w:p w14:paraId="49345A6E" w14:textId="77777777" w:rsidR="006F2C55" w:rsidRDefault="006F2C55" w:rsidP="006F2C55">
      <w:pPr>
        <w:bidi/>
        <w:jc w:val="both"/>
        <w:rPr>
          <w:rFonts w:cs="David" w:hint="cs"/>
          <w:rtl/>
        </w:rPr>
      </w:pPr>
    </w:p>
    <w:p w14:paraId="787E05C7" w14:textId="77777777" w:rsidR="006F2C55" w:rsidRDefault="006F2C55" w:rsidP="006F2C55">
      <w:pPr>
        <w:bidi/>
        <w:ind w:firstLine="720"/>
        <w:jc w:val="both"/>
        <w:rPr>
          <w:rFonts w:cs="David" w:hint="cs"/>
          <w:rtl/>
        </w:rPr>
      </w:pPr>
      <w:r w:rsidRPr="0011402D">
        <w:rPr>
          <w:rFonts w:cs="David" w:hint="cs"/>
          <w:rtl/>
        </w:rPr>
        <w:t>לפי ה</w:t>
      </w:r>
      <w:r>
        <w:rPr>
          <w:rFonts w:cs="David" w:hint="cs"/>
          <w:rtl/>
        </w:rPr>
        <w:t>שיטה</w:t>
      </w:r>
      <w:r w:rsidRPr="0011402D">
        <w:rPr>
          <w:rFonts w:cs="David" w:hint="cs"/>
          <w:rtl/>
        </w:rPr>
        <w:t xml:space="preserve"> הזאת </w:t>
      </w:r>
      <w:r>
        <w:rPr>
          <w:rFonts w:cs="David" w:hint="cs"/>
          <w:rtl/>
        </w:rPr>
        <w:t>אז ל</w:t>
      </w:r>
      <w:r w:rsidRPr="0011402D">
        <w:rPr>
          <w:rFonts w:cs="David" w:hint="cs"/>
          <w:rtl/>
        </w:rPr>
        <w:t xml:space="preserve">כאורה </w:t>
      </w:r>
      <w:r>
        <w:rPr>
          <w:rFonts w:cs="David" w:hint="cs"/>
          <w:rtl/>
        </w:rPr>
        <w:t xml:space="preserve">זה </w:t>
      </w:r>
      <w:r w:rsidRPr="0011402D">
        <w:rPr>
          <w:rFonts w:cs="David" w:hint="cs"/>
          <w:rtl/>
        </w:rPr>
        <w:t xml:space="preserve">יכול לחול על כל רשות. </w:t>
      </w:r>
      <w:r>
        <w:rPr>
          <w:rFonts w:cs="David" w:hint="cs"/>
          <w:rtl/>
        </w:rPr>
        <w:t xml:space="preserve">זה מה שבעצם ביקשתם שלא יהיה. </w:t>
      </w:r>
      <w:r w:rsidRPr="0011402D">
        <w:rPr>
          <w:rFonts w:cs="David" w:hint="cs"/>
          <w:rtl/>
        </w:rPr>
        <w:t>אתה חזרת בך בישיבה האחרונה לבקשת</w:t>
      </w:r>
      <w:r>
        <w:rPr>
          <w:rFonts w:cs="David" w:hint="cs"/>
          <w:rtl/>
        </w:rPr>
        <w:t xml:space="preserve"> </w:t>
      </w:r>
      <w:r w:rsidRPr="0011402D">
        <w:rPr>
          <w:rFonts w:cs="David" w:hint="cs"/>
          <w:rtl/>
        </w:rPr>
        <w:t xml:space="preserve">מר הראל. הצעת שזה </w:t>
      </w:r>
      <w:r>
        <w:rPr>
          <w:rFonts w:cs="David" w:hint="cs"/>
          <w:rtl/>
        </w:rPr>
        <w:t>יהיה כל רשות</w:t>
      </w:r>
      <w:r w:rsidRPr="0011402D">
        <w:rPr>
          <w:rFonts w:cs="David" w:hint="cs"/>
          <w:rtl/>
        </w:rPr>
        <w:t xml:space="preserve">. </w:t>
      </w:r>
    </w:p>
    <w:p w14:paraId="15B08FA4" w14:textId="77777777" w:rsidR="006F2C55" w:rsidRDefault="006F2C55" w:rsidP="006F2C55">
      <w:pPr>
        <w:bidi/>
        <w:ind w:firstLine="720"/>
        <w:jc w:val="both"/>
        <w:rPr>
          <w:rFonts w:cs="David" w:hint="cs"/>
          <w:rtl/>
        </w:rPr>
      </w:pPr>
    </w:p>
    <w:p w14:paraId="3183533B" w14:textId="77777777" w:rsidR="006F2C55" w:rsidRDefault="006F2C55" w:rsidP="006F2C55">
      <w:pPr>
        <w:keepNext/>
        <w:bidi/>
        <w:jc w:val="both"/>
        <w:rPr>
          <w:rFonts w:cs="David" w:hint="cs"/>
          <w:u w:val="single"/>
          <w:rtl/>
        </w:rPr>
      </w:pPr>
      <w:r>
        <w:rPr>
          <w:rFonts w:cs="David" w:hint="cs"/>
          <w:u w:val="single"/>
          <w:rtl/>
        </w:rPr>
        <w:t>היו"ר דוד רותם:</w:t>
      </w:r>
    </w:p>
    <w:p w14:paraId="161CD14F" w14:textId="77777777" w:rsidR="006F2C55" w:rsidRDefault="006F2C55" w:rsidP="006F2C55">
      <w:pPr>
        <w:keepNext/>
        <w:bidi/>
        <w:jc w:val="both"/>
        <w:rPr>
          <w:rFonts w:cs="David" w:hint="cs"/>
          <w:u w:val="single"/>
          <w:rtl/>
        </w:rPr>
      </w:pPr>
    </w:p>
    <w:p w14:paraId="6A967320" w14:textId="77777777" w:rsidR="006F2C55" w:rsidRPr="0011402D" w:rsidRDefault="006F2C55" w:rsidP="006F2C55">
      <w:pPr>
        <w:bidi/>
        <w:ind w:firstLine="720"/>
        <w:jc w:val="both"/>
        <w:rPr>
          <w:rFonts w:cs="David" w:hint="cs"/>
          <w:rtl/>
        </w:rPr>
      </w:pPr>
      <w:r>
        <w:rPr>
          <w:rFonts w:cs="David" w:hint="cs"/>
          <w:rtl/>
        </w:rPr>
        <w:t xml:space="preserve">נכון, כך חשבתי. בוא נאמר, עיריית טבריה. </w:t>
      </w:r>
    </w:p>
    <w:p w14:paraId="28CB9201" w14:textId="77777777" w:rsidR="006F2C55" w:rsidRPr="0011402D" w:rsidRDefault="006F2C55" w:rsidP="006F2C55">
      <w:pPr>
        <w:bidi/>
        <w:jc w:val="both"/>
        <w:rPr>
          <w:rFonts w:cs="David" w:hint="cs"/>
          <w:rtl/>
        </w:rPr>
      </w:pPr>
    </w:p>
    <w:p w14:paraId="24AD021D" w14:textId="77777777" w:rsidR="006F2C55" w:rsidRDefault="006F2C55" w:rsidP="006F2C55">
      <w:pPr>
        <w:bidi/>
        <w:ind w:firstLine="720"/>
        <w:jc w:val="both"/>
        <w:rPr>
          <w:rFonts w:cs="David" w:hint="cs"/>
          <w:rtl/>
        </w:rPr>
      </w:pPr>
      <w:r>
        <w:rPr>
          <w:rFonts w:cs="David" w:hint="cs"/>
          <w:rtl/>
        </w:rPr>
        <w:t>אתה יודע מה, בוא נדבר על עיריית ראשון לציון. מחר בבוקר י</w:t>
      </w:r>
      <w:r w:rsidRPr="0011402D">
        <w:rPr>
          <w:rFonts w:cs="David" w:hint="cs"/>
          <w:rtl/>
        </w:rPr>
        <w:t>תברר שמכרו לסורים טילי</w:t>
      </w:r>
      <w:r>
        <w:rPr>
          <w:rFonts w:cs="David" w:hint="cs"/>
          <w:rtl/>
        </w:rPr>
        <w:t xml:space="preserve"> </w:t>
      </w:r>
      <w:r>
        <w:rPr>
          <w:rFonts w:cs="David"/>
        </w:rPr>
        <w:tab/>
        <w:t>SA300</w:t>
      </w:r>
      <w:r w:rsidRPr="0011402D">
        <w:rPr>
          <w:rFonts w:cs="David" w:hint="cs"/>
          <w:rtl/>
        </w:rPr>
        <w:t xml:space="preserve">. </w:t>
      </w:r>
      <w:r>
        <w:rPr>
          <w:rFonts w:cs="David" w:hint="cs"/>
          <w:rtl/>
        </w:rPr>
        <w:t xml:space="preserve">יש להם טווח שמגיע לראשון לציון. </w:t>
      </w:r>
      <w:r w:rsidRPr="0011402D">
        <w:rPr>
          <w:rFonts w:cs="David" w:hint="cs"/>
          <w:rtl/>
        </w:rPr>
        <w:t>עירית ראשון יכולה להתערב או לא?</w:t>
      </w:r>
      <w:r>
        <w:rPr>
          <w:rFonts w:cs="David" w:hint="cs"/>
          <w:rtl/>
        </w:rPr>
        <w:t xml:space="preserve"> זאת השפעה וייחודית? זאת השפעה ישירה אבל היא לא ייחודית. היא ייחודית ברגע שיש 4 רשויות - - - </w:t>
      </w:r>
    </w:p>
    <w:p w14:paraId="1C36CC88" w14:textId="77777777" w:rsidR="006F2C55" w:rsidRDefault="006F2C55" w:rsidP="006F2C55">
      <w:pPr>
        <w:bidi/>
        <w:ind w:firstLine="720"/>
        <w:jc w:val="both"/>
        <w:rPr>
          <w:rFonts w:cs="David" w:hint="cs"/>
          <w:rtl/>
        </w:rPr>
      </w:pPr>
    </w:p>
    <w:p w14:paraId="7D514782" w14:textId="77777777" w:rsidR="006F2C55" w:rsidRPr="00D20085" w:rsidRDefault="006F2C55" w:rsidP="006F2C55">
      <w:pPr>
        <w:bidi/>
        <w:rPr>
          <w:rFonts w:cs="David" w:hint="cs"/>
          <w:u w:val="single"/>
          <w:rtl/>
        </w:rPr>
      </w:pPr>
      <w:r w:rsidRPr="00406329">
        <w:rPr>
          <w:rFonts w:cs="David" w:hint="cs"/>
          <w:u w:val="single"/>
          <w:rtl/>
        </w:rPr>
        <w:t>היו</w:t>
      </w:r>
      <w:r>
        <w:rPr>
          <w:rFonts w:cs="David" w:hint="cs"/>
          <w:u w:val="single"/>
          <w:rtl/>
        </w:rPr>
        <w:t>"</w:t>
      </w:r>
      <w:r w:rsidRPr="00406329">
        <w:rPr>
          <w:rFonts w:cs="David" w:hint="cs"/>
          <w:u w:val="single"/>
          <w:rtl/>
        </w:rPr>
        <w:t>ר</w:t>
      </w:r>
      <w:r>
        <w:rPr>
          <w:rFonts w:cs="David" w:hint="cs"/>
          <w:u w:val="single"/>
          <w:rtl/>
        </w:rPr>
        <w:t xml:space="preserve"> יריב לוין:</w:t>
      </w:r>
    </w:p>
    <w:p w14:paraId="323138B8" w14:textId="77777777" w:rsidR="006F2C55" w:rsidRDefault="006F2C55" w:rsidP="006F2C55">
      <w:pPr>
        <w:bidi/>
        <w:ind w:firstLine="720"/>
        <w:jc w:val="both"/>
        <w:rPr>
          <w:rFonts w:cs="David" w:hint="cs"/>
          <w:rtl/>
        </w:rPr>
      </w:pPr>
    </w:p>
    <w:p w14:paraId="2559B34D" w14:textId="77777777" w:rsidR="006F2C55" w:rsidRDefault="006F2C55" w:rsidP="006F2C55">
      <w:pPr>
        <w:bidi/>
        <w:ind w:firstLine="720"/>
        <w:jc w:val="both"/>
        <w:rPr>
          <w:rFonts w:cs="David" w:hint="cs"/>
          <w:rtl/>
        </w:rPr>
      </w:pPr>
      <w:r>
        <w:rPr>
          <w:rFonts w:cs="David" w:hint="cs"/>
          <w:rtl/>
        </w:rPr>
        <w:t xml:space="preserve">אז נוריד את ה"ייחודית". זה נשאר עם השפעה ישירה ובית המשפט יצטרך לקבוע איפה עובר הקו שההשפעה היא ישרה. </w:t>
      </w:r>
    </w:p>
    <w:p w14:paraId="7D405D3F" w14:textId="77777777" w:rsidR="006F2C55" w:rsidRDefault="006F2C55" w:rsidP="006F2C55">
      <w:pPr>
        <w:bidi/>
        <w:jc w:val="both"/>
        <w:rPr>
          <w:rFonts w:cs="David" w:hint="cs"/>
          <w:rtl/>
        </w:rPr>
      </w:pPr>
    </w:p>
    <w:p w14:paraId="294636A5" w14:textId="77777777" w:rsidR="006F2C55" w:rsidRDefault="006F2C55" w:rsidP="006F2C55">
      <w:pPr>
        <w:bidi/>
        <w:jc w:val="both"/>
        <w:rPr>
          <w:rFonts w:cs="David" w:hint="cs"/>
          <w:u w:val="single"/>
          <w:rtl/>
        </w:rPr>
      </w:pPr>
      <w:r>
        <w:rPr>
          <w:rFonts w:cs="David" w:hint="cs"/>
          <w:u w:val="single"/>
          <w:rtl/>
        </w:rPr>
        <w:t>עמי ברקוביץ:</w:t>
      </w:r>
    </w:p>
    <w:p w14:paraId="05AB1C0E" w14:textId="77777777" w:rsidR="006F2C55" w:rsidRDefault="006F2C55" w:rsidP="006F2C55">
      <w:pPr>
        <w:bidi/>
        <w:jc w:val="both"/>
        <w:rPr>
          <w:rFonts w:cs="David" w:hint="cs"/>
          <w:u w:val="single"/>
          <w:rtl/>
        </w:rPr>
      </w:pPr>
    </w:p>
    <w:p w14:paraId="105FFCD6" w14:textId="77777777" w:rsidR="006F2C55" w:rsidRDefault="006F2C55" w:rsidP="006F2C55">
      <w:pPr>
        <w:bidi/>
        <w:jc w:val="both"/>
        <w:rPr>
          <w:rFonts w:cs="David" w:hint="cs"/>
          <w:rtl/>
        </w:rPr>
      </w:pPr>
      <w:r>
        <w:rPr>
          <w:rFonts w:cs="David" w:hint="cs"/>
          <w:rtl/>
        </w:rPr>
        <w:tab/>
        <w:t xml:space="preserve">השפעה ישירה המשמעות היא להרחיב את זה כמעט לכל - - - </w:t>
      </w:r>
    </w:p>
    <w:p w14:paraId="4D73569D" w14:textId="77777777" w:rsidR="006F2C55" w:rsidRDefault="006F2C55" w:rsidP="006F2C55">
      <w:pPr>
        <w:bidi/>
        <w:jc w:val="both"/>
        <w:rPr>
          <w:rFonts w:cs="David" w:hint="cs"/>
          <w:rtl/>
        </w:rPr>
      </w:pPr>
    </w:p>
    <w:p w14:paraId="5CCE99B4" w14:textId="77777777" w:rsidR="006F2C55" w:rsidRPr="00D20085" w:rsidRDefault="006F2C55" w:rsidP="006F2C55">
      <w:pPr>
        <w:bidi/>
        <w:rPr>
          <w:rFonts w:cs="David" w:hint="cs"/>
          <w:u w:val="single"/>
          <w:rtl/>
        </w:rPr>
      </w:pPr>
      <w:r w:rsidRPr="00406329">
        <w:rPr>
          <w:rFonts w:cs="David" w:hint="cs"/>
          <w:u w:val="single"/>
          <w:rtl/>
        </w:rPr>
        <w:t>היו</w:t>
      </w:r>
      <w:r>
        <w:rPr>
          <w:rFonts w:cs="David" w:hint="cs"/>
          <w:u w:val="single"/>
          <w:rtl/>
        </w:rPr>
        <w:t>"</w:t>
      </w:r>
      <w:r w:rsidRPr="00406329">
        <w:rPr>
          <w:rFonts w:cs="David" w:hint="cs"/>
          <w:u w:val="single"/>
          <w:rtl/>
        </w:rPr>
        <w:t>ר</w:t>
      </w:r>
      <w:r>
        <w:rPr>
          <w:rFonts w:cs="David" w:hint="cs"/>
          <w:u w:val="single"/>
          <w:rtl/>
        </w:rPr>
        <w:t xml:space="preserve"> יריב לוין:</w:t>
      </w:r>
    </w:p>
    <w:p w14:paraId="7CEB71F8" w14:textId="77777777" w:rsidR="006F2C55" w:rsidRDefault="006F2C55" w:rsidP="006F2C55">
      <w:pPr>
        <w:bidi/>
        <w:jc w:val="both"/>
        <w:rPr>
          <w:rFonts w:cs="David" w:hint="cs"/>
          <w:rtl/>
        </w:rPr>
      </w:pPr>
    </w:p>
    <w:p w14:paraId="6F80204A" w14:textId="77777777" w:rsidR="006F2C55" w:rsidRDefault="006F2C55" w:rsidP="006F2C55">
      <w:pPr>
        <w:bidi/>
        <w:jc w:val="both"/>
        <w:rPr>
          <w:rFonts w:cs="David" w:hint="cs"/>
          <w:rtl/>
        </w:rPr>
      </w:pPr>
      <w:r>
        <w:rPr>
          <w:rFonts w:cs="David" w:hint="cs"/>
          <w:rtl/>
        </w:rPr>
        <w:tab/>
        <w:t xml:space="preserve">לא בטוח. </w:t>
      </w:r>
    </w:p>
    <w:p w14:paraId="2163B7FD" w14:textId="77777777" w:rsidR="006F2C55" w:rsidRDefault="006F2C55" w:rsidP="006F2C55">
      <w:pPr>
        <w:bidi/>
        <w:jc w:val="both"/>
        <w:rPr>
          <w:rFonts w:cs="David" w:hint="cs"/>
          <w:rtl/>
        </w:rPr>
      </w:pPr>
    </w:p>
    <w:p w14:paraId="09961731" w14:textId="77777777" w:rsidR="006F2C55" w:rsidRDefault="006F2C55" w:rsidP="006F2C55">
      <w:pPr>
        <w:bidi/>
        <w:jc w:val="both"/>
        <w:rPr>
          <w:rFonts w:cs="David" w:hint="cs"/>
          <w:u w:val="single"/>
          <w:rtl/>
        </w:rPr>
      </w:pPr>
      <w:r>
        <w:rPr>
          <w:rFonts w:cs="David" w:hint="cs"/>
          <w:u w:val="single"/>
          <w:rtl/>
        </w:rPr>
        <w:t>אברהם מיכאלי:</w:t>
      </w:r>
    </w:p>
    <w:p w14:paraId="5E0461B4" w14:textId="77777777" w:rsidR="006F2C55" w:rsidRDefault="006F2C55" w:rsidP="006F2C55">
      <w:pPr>
        <w:bidi/>
        <w:jc w:val="both"/>
        <w:rPr>
          <w:rFonts w:cs="David" w:hint="cs"/>
          <w:u w:val="single"/>
          <w:rtl/>
        </w:rPr>
      </w:pPr>
    </w:p>
    <w:p w14:paraId="69252B5A" w14:textId="77777777" w:rsidR="006F2C55" w:rsidRDefault="006F2C55" w:rsidP="006F2C55">
      <w:pPr>
        <w:bidi/>
        <w:jc w:val="both"/>
        <w:rPr>
          <w:rFonts w:cs="David" w:hint="cs"/>
          <w:rtl/>
        </w:rPr>
      </w:pPr>
      <w:r>
        <w:rPr>
          <w:rFonts w:cs="David" w:hint="cs"/>
          <w:rtl/>
        </w:rPr>
        <w:tab/>
        <w:t>למה לכל רשות יש השפעה ישירה כאשר אני עושה ברמת הגולן תעמולה למטרה מסוימת?</w:t>
      </w:r>
    </w:p>
    <w:p w14:paraId="51FD0A4A" w14:textId="77777777" w:rsidR="006F2C55" w:rsidRDefault="006F2C55" w:rsidP="006F2C55">
      <w:pPr>
        <w:bidi/>
        <w:jc w:val="both"/>
        <w:rPr>
          <w:rFonts w:cs="David" w:hint="cs"/>
          <w:rtl/>
        </w:rPr>
      </w:pPr>
    </w:p>
    <w:p w14:paraId="7380969E" w14:textId="77777777" w:rsidR="006F2C55" w:rsidRDefault="006F2C55" w:rsidP="006F2C55">
      <w:pPr>
        <w:bidi/>
        <w:jc w:val="both"/>
        <w:rPr>
          <w:rFonts w:cs="David" w:hint="cs"/>
          <w:u w:val="single"/>
          <w:rtl/>
        </w:rPr>
      </w:pPr>
      <w:r>
        <w:rPr>
          <w:rFonts w:cs="David" w:hint="cs"/>
          <w:u w:val="single"/>
          <w:rtl/>
        </w:rPr>
        <w:t>עמי ברקוביץ:</w:t>
      </w:r>
    </w:p>
    <w:p w14:paraId="271F0E28" w14:textId="77777777" w:rsidR="006F2C55" w:rsidRDefault="006F2C55" w:rsidP="006F2C55">
      <w:pPr>
        <w:bidi/>
        <w:jc w:val="both"/>
        <w:rPr>
          <w:rFonts w:cs="David" w:hint="cs"/>
          <w:u w:val="single"/>
          <w:rtl/>
        </w:rPr>
      </w:pPr>
    </w:p>
    <w:p w14:paraId="6D6ED797" w14:textId="77777777" w:rsidR="006F2C55" w:rsidRPr="00F108BB" w:rsidRDefault="006F2C55" w:rsidP="006F2C55">
      <w:pPr>
        <w:bidi/>
        <w:jc w:val="both"/>
        <w:rPr>
          <w:rFonts w:cs="David" w:hint="cs"/>
          <w:rtl/>
        </w:rPr>
      </w:pPr>
      <w:r>
        <w:rPr>
          <w:rFonts w:cs="David" w:hint="cs"/>
          <w:rtl/>
        </w:rPr>
        <w:tab/>
        <w:t xml:space="preserve">אם אני יושב בתל-אביב ומוכרים לסורים טילים של </w:t>
      </w:r>
      <w:r>
        <w:rPr>
          <w:rFonts w:cs="David" w:hint="cs"/>
        </w:rPr>
        <w:t xml:space="preserve">SA300 </w:t>
      </w:r>
      <w:r>
        <w:rPr>
          <w:rFonts w:cs="David" w:hint="cs"/>
          <w:rtl/>
        </w:rPr>
        <w:t xml:space="preserve"> אז אני גם - - - </w:t>
      </w:r>
    </w:p>
    <w:p w14:paraId="5051AB7F" w14:textId="77777777" w:rsidR="006F2C55" w:rsidRPr="0011402D" w:rsidRDefault="006F2C55" w:rsidP="006F2C55">
      <w:pPr>
        <w:bidi/>
        <w:jc w:val="both"/>
        <w:rPr>
          <w:rFonts w:cs="David" w:hint="cs"/>
          <w:rtl/>
        </w:rPr>
      </w:pPr>
    </w:p>
    <w:p w14:paraId="682D19DA" w14:textId="77777777" w:rsidR="006F2C55" w:rsidRPr="0011402D" w:rsidRDefault="006F2C55" w:rsidP="006F2C55">
      <w:pPr>
        <w:bidi/>
        <w:jc w:val="both"/>
        <w:rPr>
          <w:rFonts w:cs="David" w:hint="cs"/>
          <w:rtl/>
        </w:rPr>
      </w:pPr>
      <w:r w:rsidRPr="00352EC0">
        <w:rPr>
          <w:rFonts w:cs="David" w:hint="cs"/>
          <w:u w:val="single"/>
          <w:rtl/>
        </w:rPr>
        <w:t>רחל אדטו:</w:t>
      </w:r>
    </w:p>
    <w:p w14:paraId="25459D8F" w14:textId="77777777" w:rsidR="006F2C55" w:rsidRDefault="006F2C55" w:rsidP="006F2C55">
      <w:pPr>
        <w:bidi/>
        <w:jc w:val="both"/>
        <w:rPr>
          <w:rFonts w:cs="David" w:hint="cs"/>
          <w:rtl/>
        </w:rPr>
      </w:pPr>
    </w:p>
    <w:p w14:paraId="7ABA36DC" w14:textId="77777777" w:rsidR="006F2C55" w:rsidRDefault="006F2C55" w:rsidP="006F2C55">
      <w:pPr>
        <w:bidi/>
        <w:jc w:val="both"/>
        <w:rPr>
          <w:rFonts w:cs="David" w:hint="cs"/>
          <w:rtl/>
        </w:rPr>
      </w:pPr>
      <w:r>
        <w:rPr>
          <w:rFonts w:cs="David" w:hint="cs"/>
          <w:rtl/>
        </w:rPr>
        <w:tab/>
        <w:t xml:space="preserve">אתם מתייחסים לדבר הזה כאילו אנחנו עושים חוק ספציפי למשאל עם ספציפי. אנחנו הולכים לעשות פה חוק משאל עם שמחר יחול גם על הפרדת דת ומדינה. </w:t>
      </w:r>
    </w:p>
    <w:p w14:paraId="54D793CD" w14:textId="77777777" w:rsidR="006F2C55" w:rsidRDefault="006F2C55" w:rsidP="006F2C55">
      <w:pPr>
        <w:bidi/>
        <w:jc w:val="both"/>
        <w:rPr>
          <w:rFonts w:cs="David" w:hint="cs"/>
          <w:rtl/>
        </w:rPr>
      </w:pPr>
    </w:p>
    <w:p w14:paraId="6D4DFF4E" w14:textId="77777777" w:rsidR="006F2C55" w:rsidRPr="0011402D" w:rsidRDefault="006F2C55" w:rsidP="006F2C55">
      <w:pPr>
        <w:bidi/>
        <w:jc w:val="both"/>
        <w:rPr>
          <w:rFonts w:cs="David" w:hint="cs"/>
          <w:u w:val="single"/>
          <w:rtl/>
        </w:rPr>
      </w:pPr>
      <w:r>
        <w:rPr>
          <w:rFonts w:cs="David" w:hint="cs"/>
          <w:u w:val="single"/>
          <w:rtl/>
        </w:rPr>
        <w:t xml:space="preserve">היו"ר </w:t>
      </w:r>
      <w:r w:rsidRPr="0011402D">
        <w:rPr>
          <w:rFonts w:cs="David" w:hint="cs"/>
          <w:u w:val="single"/>
          <w:rtl/>
        </w:rPr>
        <w:t>יריב לוין:</w:t>
      </w:r>
    </w:p>
    <w:p w14:paraId="64483963" w14:textId="77777777" w:rsidR="006F2C55" w:rsidRPr="0011402D" w:rsidRDefault="006F2C55" w:rsidP="006F2C55">
      <w:pPr>
        <w:bidi/>
        <w:jc w:val="both"/>
        <w:rPr>
          <w:rFonts w:cs="David" w:hint="cs"/>
          <w:u w:val="single"/>
          <w:rtl/>
        </w:rPr>
      </w:pPr>
    </w:p>
    <w:p w14:paraId="41CE7417" w14:textId="77777777" w:rsidR="006F2C55" w:rsidRPr="0011402D" w:rsidRDefault="006F2C55" w:rsidP="006F2C55">
      <w:pPr>
        <w:bidi/>
        <w:ind w:firstLine="720"/>
        <w:jc w:val="both"/>
        <w:rPr>
          <w:rFonts w:cs="David" w:hint="cs"/>
          <w:rtl/>
        </w:rPr>
      </w:pPr>
      <w:r>
        <w:rPr>
          <w:rFonts w:cs="David" w:hint="cs"/>
          <w:rtl/>
        </w:rPr>
        <w:t xml:space="preserve">את זה אנחנו נחיה ונראה. </w:t>
      </w:r>
      <w:r w:rsidRPr="0011402D">
        <w:rPr>
          <w:rFonts w:cs="David" w:hint="cs"/>
          <w:rtl/>
        </w:rPr>
        <w:t xml:space="preserve">ככל שזה תלוי בי זה לא יהיה. </w:t>
      </w:r>
    </w:p>
    <w:p w14:paraId="28486A21" w14:textId="77777777" w:rsidR="006F2C55" w:rsidRPr="0011402D" w:rsidRDefault="006F2C55" w:rsidP="006F2C55">
      <w:pPr>
        <w:bidi/>
        <w:jc w:val="both"/>
        <w:rPr>
          <w:rFonts w:cs="David" w:hint="cs"/>
          <w:rtl/>
        </w:rPr>
      </w:pPr>
    </w:p>
    <w:p w14:paraId="7D1C2A4F" w14:textId="77777777" w:rsidR="006F2C55" w:rsidRPr="0011402D" w:rsidRDefault="006F2C55" w:rsidP="006F2C55">
      <w:pPr>
        <w:bidi/>
        <w:jc w:val="both"/>
        <w:rPr>
          <w:rFonts w:cs="David" w:hint="cs"/>
          <w:rtl/>
        </w:rPr>
      </w:pPr>
      <w:r w:rsidRPr="00352EC0">
        <w:rPr>
          <w:rFonts w:cs="David" w:hint="cs"/>
          <w:u w:val="single"/>
          <w:rtl/>
        </w:rPr>
        <w:t>רחל אדטו:</w:t>
      </w:r>
    </w:p>
    <w:p w14:paraId="3C900CFD" w14:textId="77777777" w:rsidR="006F2C55" w:rsidRDefault="006F2C55" w:rsidP="006F2C55">
      <w:pPr>
        <w:bidi/>
        <w:jc w:val="both"/>
        <w:rPr>
          <w:rFonts w:cs="David" w:hint="cs"/>
          <w:rtl/>
        </w:rPr>
      </w:pPr>
    </w:p>
    <w:p w14:paraId="7D4F1C26" w14:textId="77777777" w:rsidR="006F2C55" w:rsidRPr="0011402D" w:rsidRDefault="006F2C55" w:rsidP="006F2C55">
      <w:pPr>
        <w:bidi/>
        <w:ind w:firstLine="720"/>
        <w:jc w:val="both"/>
        <w:rPr>
          <w:rFonts w:cs="David" w:hint="cs"/>
          <w:rtl/>
        </w:rPr>
      </w:pPr>
      <w:r>
        <w:rPr>
          <w:rFonts w:cs="David" w:hint="cs"/>
          <w:rtl/>
        </w:rPr>
        <w:t xml:space="preserve">לא משנה. בעיקרון, </w:t>
      </w:r>
      <w:r w:rsidRPr="0011402D">
        <w:rPr>
          <w:rFonts w:cs="David" w:hint="cs"/>
          <w:rtl/>
        </w:rPr>
        <w:t>אם מדברים עכשיו על איך צריך להיות משאל עם, אי</w:t>
      </w:r>
      <w:r>
        <w:rPr>
          <w:rFonts w:cs="David" w:hint="cs"/>
          <w:rtl/>
        </w:rPr>
        <w:t>-</w:t>
      </w:r>
      <w:r w:rsidRPr="0011402D">
        <w:rPr>
          <w:rFonts w:cs="David" w:hint="cs"/>
          <w:rtl/>
        </w:rPr>
        <w:t xml:space="preserve">אפשר לעשות סעיף שהוא קשור למשהו ספציפי. </w:t>
      </w:r>
    </w:p>
    <w:p w14:paraId="5EF7E0A1" w14:textId="77777777" w:rsidR="006F2C55" w:rsidRPr="0011402D" w:rsidRDefault="006F2C55" w:rsidP="006F2C55">
      <w:pPr>
        <w:bidi/>
        <w:jc w:val="both"/>
        <w:rPr>
          <w:rFonts w:cs="David" w:hint="cs"/>
          <w:rtl/>
        </w:rPr>
      </w:pPr>
    </w:p>
    <w:p w14:paraId="66716005" w14:textId="77777777" w:rsidR="006F2C55" w:rsidRPr="0011402D" w:rsidRDefault="006F2C55" w:rsidP="006F2C55">
      <w:pPr>
        <w:bidi/>
        <w:jc w:val="both"/>
        <w:rPr>
          <w:rFonts w:cs="David" w:hint="cs"/>
          <w:u w:val="single"/>
          <w:rtl/>
        </w:rPr>
      </w:pPr>
      <w:r>
        <w:rPr>
          <w:rFonts w:cs="David" w:hint="cs"/>
          <w:u w:val="single"/>
          <w:rtl/>
        </w:rPr>
        <w:t xml:space="preserve">היו"ר </w:t>
      </w:r>
      <w:r w:rsidRPr="0011402D">
        <w:rPr>
          <w:rFonts w:cs="David" w:hint="cs"/>
          <w:u w:val="single"/>
          <w:rtl/>
        </w:rPr>
        <w:t>יריב לוין:</w:t>
      </w:r>
    </w:p>
    <w:p w14:paraId="267D905C" w14:textId="77777777" w:rsidR="006F2C55" w:rsidRPr="0011402D" w:rsidRDefault="006F2C55" w:rsidP="006F2C55">
      <w:pPr>
        <w:bidi/>
        <w:jc w:val="both"/>
        <w:rPr>
          <w:rFonts w:cs="David" w:hint="cs"/>
          <w:u w:val="single"/>
          <w:rtl/>
        </w:rPr>
      </w:pPr>
    </w:p>
    <w:p w14:paraId="3A17EC85" w14:textId="77777777" w:rsidR="006F2C55" w:rsidRPr="0011402D" w:rsidRDefault="006F2C55" w:rsidP="006F2C55">
      <w:pPr>
        <w:bidi/>
        <w:ind w:firstLine="720"/>
        <w:jc w:val="both"/>
        <w:rPr>
          <w:rFonts w:cs="David" w:hint="cs"/>
          <w:rtl/>
        </w:rPr>
      </w:pPr>
      <w:r>
        <w:rPr>
          <w:rFonts w:cs="David" w:hint="cs"/>
          <w:rtl/>
        </w:rPr>
        <w:t>חברת הכנסת אדטו, אני מקבל לגמרי ולכן אני כבר מודיע שאם בהצבעה שנקיים כאן י</w:t>
      </w:r>
      <w:r w:rsidRPr="0011402D">
        <w:rPr>
          <w:rFonts w:cs="David" w:hint="cs"/>
          <w:rtl/>
        </w:rPr>
        <w:t>יקבע שהחוק הזה חל על משהו רחב יותר ממשאל עם, אנחנו נידרש להערה הזאת.</w:t>
      </w:r>
      <w:r>
        <w:rPr>
          <w:rFonts w:cs="David" w:hint="cs"/>
          <w:rtl/>
        </w:rPr>
        <w:t xml:space="preserve"> אני חושבת שהיא תחייב התייחסות לאורך כל הדרך.</w:t>
      </w:r>
      <w:r w:rsidRPr="0011402D">
        <w:rPr>
          <w:rFonts w:cs="David" w:hint="cs"/>
          <w:rtl/>
        </w:rPr>
        <w:t xml:space="preserve"> את צודקת. </w:t>
      </w:r>
    </w:p>
    <w:p w14:paraId="42D96EA7" w14:textId="77777777" w:rsidR="006F2C55" w:rsidRPr="0011402D" w:rsidRDefault="006F2C55" w:rsidP="006F2C55">
      <w:pPr>
        <w:bidi/>
        <w:jc w:val="both"/>
        <w:rPr>
          <w:rFonts w:cs="David" w:hint="cs"/>
          <w:rtl/>
        </w:rPr>
      </w:pPr>
    </w:p>
    <w:p w14:paraId="2A76C952" w14:textId="77777777" w:rsidR="006F2C55" w:rsidRPr="0011402D" w:rsidRDefault="006F2C55" w:rsidP="006F2C55">
      <w:pPr>
        <w:bidi/>
        <w:jc w:val="both"/>
        <w:rPr>
          <w:rFonts w:cs="David" w:hint="cs"/>
          <w:u w:val="single"/>
          <w:rtl/>
        </w:rPr>
      </w:pPr>
      <w:r w:rsidRPr="00352EC0">
        <w:rPr>
          <w:rFonts w:cs="David" w:hint="cs"/>
          <w:u w:val="single"/>
          <w:rtl/>
        </w:rPr>
        <w:t>רחל אדטו:</w:t>
      </w:r>
    </w:p>
    <w:p w14:paraId="2A1621A9" w14:textId="77777777" w:rsidR="006F2C55" w:rsidRPr="0011402D" w:rsidRDefault="006F2C55" w:rsidP="006F2C55">
      <w:pPr>
        <w:bidi/>
        <w:jc w:val="both"/>
        <w:rPr>
          <w:rFonts w:cs="David" w:hint="cs"/>
          <w:u w:val="single"/>
          <w:rtl/>
        </w:rPr>
      </w:pPr>
    </w:p>
    <w:p w14:paraId="2E162630" w14:textId="77777777" w:rsidR="006F2C55" w:rsidRPr="0011402D" w:rsidRDefault="006F2C55" w:rsidP="006F2C55">
      <w:pPr>
        <w:bidi/>
        <w:ind w:firstLine="720"/>
        <w:jc w:val="both"/>
        <w:rPr>
          <w:rFonts w:cs="David" w:hint="cs"/>
          <w:rtl/>
        </w:rPr>
      </w:pPr>
      <w:r>
        <w:rPr>
          <w:rFonts w:cs="David" w:hint="cs"/>
          <w:rtl/>
        </w:rPr>
        <w:t xml:space="preserve">אמרתי את זה </w:t>
      </w:r>
      <w:r w:rsidRPr="0011402D">
        <w:rPr>
          <w:rFonts w:cs="David" w:hint="cs"/>
          <w:rtl/>
        </w:rPr>
        <w:t>ביום הראשון בישיבה הראשונה</w:t>
      </w:r>
      <w:r>
        <w:rPr>
          <w:rFonts w:cs="David" w:hint="cs"/>
          <w:rtl/>
        </w:rPr>
        <w:t>,</w:t>
      </w:r>
      <w:r w:rsidRPr="0011402D">
        <w:rPr>
          <w:rFonts w:cs="David" w:hint="cs"/>
          <w:rtl/>
        </w:rPr>
        <w:t xml:space="preserve"> </w:t>
      </w:r>
      <w:r>
        <w:rPr>
          <w:rFonts w:cs="David" w:hint="cs"/>
          <w:rtl/>
        </w:rPr>
        <w:t>ה</w:t>
      </w:r>
      <w:r w:rsidRPr="0011402D">
        <w:rPr>
          <w:rFonts w:cs="David" w:hint="cs"/>
          <w:rtl/>
        </w:rPr>
        <w:t>אם אנחנו</w:t>
      </w:r>
      <w:r>
        <w:rPr>
          <w:rFonts w:cs="David" w:hint="cs"/>
          <w:rtl/>
        </w:rPr>
        <w:t xml:space="preserve"> מחוקקים חוק ספציפי לרמת הגולן או שאנחנו - - - </w:t>
      </w:r>
    </w:p>
    <w:p w14:paraId="22C3D874" w14:textId="77777777" w:rsidR="006F2C55" w:rsidRPr="0011402D" w:rsidRDefault="006F2C55" w:rsidP="006F2C55">
      <w:pPr>
        <w:bidi/>
        <w:jc w:val="both"/>
        <w:rPr>
          <w:rFonts w:cs="David" w:hint="cs"/>
          <w:rtl/>
        </w:rPr>
      </w:pPr>
    </w:p>
    <w:p w14:paraId="4E53ABE3" w14:textId="77777777" w:rsidR="006F2C55" w:rsidRPr="0011402D" w:rsidRDefault="006F2C55" w:rsidP="006F2C55">
      <w:pPr>
        <w:bidi/>
        <w:jc w:val="both"/>
        <w:rPr>
          <w:rFonts w:cs="David" w:hint="cs"/>
          <w:u w:val="single"/>
          <w:rtl/>
        </w:rPr>
      </w:pPr>
      <w:r>
        <w:rPr>
          <w:rFonts w:cs="David" w:hint="cs"/>
          <w:u w:val="single"/>
          <w:rtl/>
        </w:rPr>
        <w:t xml:space="preserve">היו"ר </w:t>
      </w:r>
      <w:r w:rsidRPr="0011402D">
        <w:rPr>
          <w:rFonts w:cs="David" w:hint="cs"/>
          <w:u w:val="single"/>
          <w:rtl/>
        </w:rPr>
        <w:t>יריב לוין:</w:t>
      </w:r>
    </w:p>
    <w:p w14:paraId="7AF603D2" w14:textId="77777777" w:rsidR="006F2C55" w:rsidRPr="0011402D" w:rsidRDefault="006F2C55" w:rsidP="006F2C55">
      <w:pPr>
        <w:bidi/>
        <w:jc w:val="both"/>
        <w:rPr>
          <w:rFonts w:cs="David" w:hint="cs"/>
          <w:u w:val="single"/>
          <w:rtl/>
        </w:rPr>
      </w:pPr>
    </w:p>
    <w:p w14:paraId="4AFD7FC2" w14:textId="77777777" w:rsidR="006F2C55" w:rsidRPr="0011402D" w:rsidRDefault="006F2C55" w:rsidP="006F2C55">
      <w:pPr>
        <w:bidi/>
        <w:ind w:firstLine="720"/>
        <w:jc w:val="both"/>
        <w:rPr>
          <w:rFonts w:cs="David" w:hint="cs"/>
          <w:rtl/>
        </w:rPr>
      </w:pPr>
      <w:r w:rsidRPr="0011402D">
        <w:rPr>
          <w:rFonts w:cs="David" w:hint="cs"/>
          <w:rtl/>
        </w:rPr>
        <w:t>על זה בדיוק אנחנו הולכים לדבר היום</w:t>
      </w:r>
      <w:r>
        <w:rPr>
          <w:rFonts w:cs="David" w:hint="cs"/>
          <w:rtl/>
        </w:rPr>
        <w:t xml:space="preserve"> ומה שנחליט זה מה שיהיה</w:t>
      </w:r>
      <w:r w:rsidRPr="0011402D">
        <w:rPr>
          <w:rFonts w:cs="David" w:hint="cs"/>
          <w:rtl/>
        </w:rPr>
        <w:t>. ההערה שלך נכונה ונרשמה. אם אכן אנחנו</w:t>
      </w:r>
      <w:r>
        <w:rPr>
          <w:rFonts w:cs="David" w:hint="cs"/>
          <w:rtl/>
        </w:rPr>
        <w:t xml:space="preserve"> לא</w:t>
      </w:r>
      <w:r w:rsidRPr="0011402D">
        <w:rPr>
          <w:rFonts w:cs="David" w:hint="cs"/>
          <w:rtl/>
        </w:rPr>
        <w:t xml:space="preserve"> מתייחסים רק לסוגיה טריטוריאלית, את צודקת, אין</w:t>
      </w:r>
      <w:r>
        <w:rPr>
          <w:rFonts w:cs="David" w:hint="cs"/>
          <w:rtl/>
        </w:rPr>
        <w:t xml:space="preserve"> בכלל</w:t>
      </w:r>
      <w:r w:rsidRPr="0011402D">
        <w:rPr>
          <w:rFonts w:cs="David" w:hint="cs"/>
          <w:rtl/>
        </w:rPr>
        <w:t xml:space="preserve"> ספק. </w:t>
      </w:r>
    </w:p>
    <w:p w14:paraId="7A1B01AD" w14:textId="77777777" w:rsidR="006F2C55" w:rsidRPr="0011402D" w:rsidRDefault="006F2C55" w:rsidP="006F2C55">
      <w:pPr>
        <w:bidi/>
        <w:jc w:val="both"/>
        <w:rPr>
          <w:rFonts w:cs="David" w:hint="cs"/>
          <w:rtl/>
        </w:rPr>
      </w:pPr>
    </w:p>
    <w:p w14:paraId="791C3FA2" w14:textId="77777777" w:rsidR="006F2C55" w:rsidRPr="0011402D" w:rsidRDefault="006F2C55" w:rsidP="006F2C55">
      <w:pPr>
        <w:bidi/>
        <w:ind w:firstLine="720"/>
        <w:jc w:val="both"/>
        <w:rPr>
          <w:rFonts w:cs="David" w:hint="cs"/>
          <w:rtl/>
        </w:rPr>
      </w:pPr>
      <w:r>
        <w:rPr>
          <w:rFonts w:cs="David" w:hint="cs"/>
          <w:rtl/>
        </w:rPr>
        <w:t xml:space="preserve">חבר הכנסת רותם, אם אנחנו מורידים את המילה "ייחודית" </w:t>
      </w:r>
      <w:r>
        <w:rPr>
          <w:rFonts w:cs="David"/>
          <w:rtl/>
        </w:rPr>
        <w:t>–</w:t>
      </w:r>
      <w:r>
        <w:rPr>
          <w:rFonts w:cs="David" w:hint="cs"/>
          <w:rtl/>
        </w:rPr>
        <w:t xml:space="preserve"> רבותיי, זה עתה נקבע תקדים שימומש בוועדת חוק חוקה ומשפט בשעה 09:00, כשאני אבוא לדיון על הצווים של סגירת ההוצאה לפועל. לפיו, </w:t>
      </w:r>
      <w:r w:rsidRPr="0011402D">
        <w:rPr>
          <w:rFonts w:cs="David" w:hint="cs"/>
          <w:rtl/>
        </w:rPr>
        <w:t>במקביל להתנהלות</w:t>
      </w:r>
      <w:r>
        <w:rPr>
          <w:rFonts w:cs="David" w:hint="cs"/>
          <w:rtl/>
        </w:rPr>
        <w:t xml:space="preserve"> הדיון יושב ראש ועדה עמית יושב עם גבו למנהל הישיבה ומנהל שיחות רקע עם המשתתפים</w:t>
      </w:r>
      <w:r w:rsidRPr="0011402D">
        <w:rPr>
          <w:rFonts w:cs="David" w:hint="cs"/>
          <w:rtl/>
        </w:rPr>
        <w:t xml:space="preserve">. </w:t>
      </w:r>
      <w:r>
        <w:rPr>
          <w:rFonts w:cs="David" w:hint="cs"/>
          <w:rtl/>
        </w:rPr>
        <w:t xml:space="preserve">טוב, אל תדאג, לא נקבע. </w:t>
      </w:r>
    </w:p>
    <w:p w14:paraId="4BC2185F" w14:textId="77777777" w:rsidR="006F2C55" w:rsidRPr="0011402D" w:rsidRDefault="006F2C55" w:rsidP="006F2C55">
      <w:pPr>
        <w:bidi/>
        <w:jc w:val="both"/>
        <w:rPr>
          <w:rFonts w:cs="David" w:hint="cs"/>
          <w:rtl/>
        </w:rPr>
      </w:pPr>
    </w:p>
    <w:p w14:paraId="702DCB5A" w14:textId="77777777" w:rsidR="006F2C55" w:rsidRPr="0011402D" w:rsidRDefault="006F2C55" w:rsidP="006F2C55">
      <w:pPr>
        <w:bidi/>
        <w:jc w:val="both"/>
        <w:rPr>
          <w:rFonts w:cs="David" w:hint="cs"/>
          <w:u w:val="single"/>
          <w:rtl/>
        </w:rPr>
      </w:pPr>
      <w:r w:rsidRPr="0011402D">
        <w:rPr>
          <w:rFonts w:cs="David" w:hint="cs"/>
          <w:u w:val="single"/>
          <w:rtl/>
        </w:rPr>
        <w:t>דוד רותם:</w:t>
      </w:r>
    </w:p>
    <w:p w14:paraId="27DF298B" w14:textId="77777777" w:rsidR="006F2C55" w:rsidRPr="0011402D" w:rsidRDefault="006F2C55" w:rsidP="006F2C55">
      <w:pPr>
        <w:bidi/>
        <w:jc w:val="both"/>
        <w:rPr>
          <w:rFonts w:cs="David" w:hint="cs"/>
          <w:u w:val="single"/>
          <w:rtl/>
        </w:rPr>
      </w:pPr>
    </w:p>
    <w:p w14:paraId="37497810" w14:textId="77777777" w:rsidR="006F2C55" w:rsidRPr="0011402D" w:rsidRDefault="006F2C55" w:rsidP="006F2C55">
      <w:pPr>
        <w:bidi/>
        <w:ind w:firstLine="720"/>
        <w:jc w:val="both"/>
        <w:rPr>
          <w:rFonts w:cs="David" w:hint="cs"/>
          <w:rtl/>
        </w:rPr>
      </w:pPr>
      <w:r w:rsidRPr="0011402D">
        <w:rPr>
          <w:rFonts w:cs="David" w:hint="cs"/>
          <w:rtl/>
        </w:rPr>
        <w:t xml:space="preserve">אני מודיע לך, זה לא צריך להיות תקדים, אני מרשה לך לעשות את זה. </w:t>
      </w:r>
    </w:p>
    <w:p w14:paraId="188FCAFE" w14:textId="77777777" w:rsidR="006F2C55" w:rsidRPr="0011402D" w:rsidRDefault="006F2C55" w:rsidP="006F2C55">
      <w:pPr>
        <w:bidi/>
        <w:jc w:val="both"/>
        <w:rPr>
          <w:rFonts w:cs="David" w:hint="cs"/>
          <w:rtl/>
        </w:rPr>
      </w:pPr>
    </w:p>
    <w:p w14:paraId="5F6B2932" w14:textId="77777777" w:rsidR="006F2C55" w:rsidRPr="0011402D" w:rsidRDefault="006F2C55" w:rsidP="006F2C55">
      <w:pPr>
        <w:bidi/>
        <w:jc w:val="both"/>
        <w:rPr>
          <w:rFonts w:cs="David" w:hint="cs"/>
          <w:u w:val="single"/>
          <w:rtl/>
        </w:rPr>
      </w:pPr>
      <w:r>
        <w:rPr>
          <w:rFonts w:cs="David" w:hint="cs"/>
          <w:u w:val="single"/>
          <w:rtl/>
        </w:rPr>
        <w:t xml:space="preserve">היו"ר </w:t>
      </w:r>
      <w:r w:rsidRPr="0011402D">
        <w:rPr>
          <w:rFonts w:cs="David" w:hint="cs"/>
          <w:u w:val="single"/>
          <w:rtl/>
        </w:rPr>
        <w:t>יריב לוין:</w:t>
      </w:r>
    </w:p>
    <w:p w14:paraId="2D184279" w14:textId="77777777" w:rsidR="006F2C55" w:rsidRPr="0011402D" w:rsidRDefault="006F2C55" w:rsidP="006F2C55">
      <w:pPr>
        <w:bidi/>
        <w:jc w:val="both"/>
        <w:rPr>
          <w:rFonts w:cs="David" w:hint="cs"/>
          <w:u w:val="single"/>
          <w:rtl/>
        </w:rPr>
      </w:pPr>
    </w:p>
    <w:p w14:paraId="16BAF799" w14:textId="77777777" w:rsidR="006F2C55" w:rsidRDefault="006F2C55" w:rsidP="006F2C55">
      <w:pPr>
        <w:bidi/>
        <w:ind w:firstLine="720"/>
        <w:jc w:val="both"/>
        <w:rPr>
          <w:rFonts w:cs="David" w:hint="cs"/>
          <w:rtl/>
        </w:rPr>
      </w:pPr>
      <w:r w:rsidRPr="0011402D">
        <w:rPr>
          <w:rFonts w:cs="David" w:hint="cs"/>
          <w:rtl/>
        </w:rPr>
        <w:t>דודו, מקובל עליך "ישירה</w:t>
      </w:r>
      <w:r>
        <w:rPr>
          <w:rFonts w:cs="David" w:hint="cs"/>
          <w:rtl/>
        </w:rPr>
        <w:t>" ולהוריד את "הייחודית"?</w:t>
      </w:r>
    </w:p>
    <w:p w14:paraId="1DB961AE" w14:textId="77777777" w:rsidR="006F2C55" w:rsidRDefault="006F2C55" w:rsidP="006F2C55">
      <w:pPr>
        <w:bidi/>
        <w:ind w:firstLine="720"/>
        <w:jc w:val="both"/>
        <w:rPr>
          <w:rFonts w:cs="David" w:hint="cs"/>
          <w:rtl/>
        </w:rPr>
      </w:pPr>
    </w:p>
    <w:p w14:paraId="6BE5136B" w14:textId="77777777" w:rsidR="006F2C55" w:rsidRDefault="006F2C55" w:rsidP="006F2C55">
      <w:pPr>
        <w:keepNext/>
        <w:bidi/>
        <w:jc w:val="both"/>
        <w:rPr>
          <w:rFonts w:cs="David" w:hint="cs"/>
          <w:u w:val="single"/>
          <w:rtl/>
        </w:rPr>
      </w:pPr>
      <w:r>
        <w:rPr>
          <w:rFonts w:cs="David" w:hint="cs"/>
          <w:u w:val="single"/>
          <w:rtl/>
        </w:rPr>
        <w:t>דוד רותם:</w:t>
      </w:r>
    </w:p>
    <w:p w14:paraId="4E26ED73" w14:textId="77777777" w:rsidR="006F2C55" w:rsidRDefault="006F2C55" w:rsidP="006F2C55">
      <w:pPr>
        <w:keepNext/>
        <w:bidi/>
        <w:jc w:val="both"/>
        <w:rPr>
          <w:rFonts w:cs="David" w:hint="cs"/>
          <w:u w:val="single"/>
          <w:rtl/>
        </w:rPr>
      </w:pPr>
    </w:p>
    <w:p w14:paraId="46703F1A" w14:textId="77777777" w:rsidR="006F2C55" w:rsidRPr="0011402D" w:rsidRDefault="006F2C55" w:rsidP="006F2C55">
      <w:pPr>
        <w:bidi/>
        <w:ind w:firstLine="720"/>
        <w:jc w:val="both"/>
        <w:rPr>
          <w:rFonts w:cs="David" w:hint="cs"/>
          <w:rtl/>
        </w:rPr>
      </w:pPr>
      <w:r>
        <w:rPr>
          <w:rFonts w:cs="David" w:hint="cs"/>
          <w:rtl/>
        </w:rPr>
        <w:t xml:space="preserve">כן. </w:t>
      </w:r>
    </w:p>
    <w:p w14:paraId="5B31989E" w14:textId="77777777" w:rsidR="006F2C55" w:rsidRDefault="006F2C55" w:rsidP="006F2C55">
      <w:pPr>
        <w:bidi/>
        <w:jc w:val="both"/>
        <w:rPr>
          <w:rFonts w:cs="David" w:hint="cs"/>
          <w:rtl/>
        </w:rPr>
      </w:pPr>
    </w:p>
    <w:p w14:paraId="18B8CCE1" w14:textId="77777777" w:rsidR="006F2C55" w:rsidRPr="00D20085" w:rsidRDefault="006F2C55" w:rsidP="006F2C55">
      <w:pPr>
        <w:bidi/>
        <w:rPr>
          <w:rFonts w:cs="David" w:hint="cs"/>
          <w:u w:val="single"/>
          <w:rtl/>
        </w:rPr>
      </w:pPr>
      <w:r w:rsidRPr="00406329">
        <w:rPr>
          <w:rFonts w:cs="David" w:hint="cs"/>
          <w:u w:val="single"/>
          <w:rtl/>
        </w:rPr>
        <w:t>היו</w:t>
      </w:r>
      <w:r>
        <w:rPr>
          <w:rFonts w:cs="David" w:hint="cs"/>
          <w:u w:val="single"/>
          <w:rtl/>
        </w:rPr>
        <w:t>"</w:t>
      </w:r>
      <w:r w:rsidRPr="00406329">
        <w:rPr>
          <w:rFonts w:cs="David" w:hint="cs"/>
          <w:u w:val="single"/>
          <w:rtl/>
        </w:rPr>
        <w:t>ר</w:t>
      </w:r>
      <w:r>
        <w:rPr>
          <w:rFonts w:cs="David" w:hint="cs"/>
          <w:u w:val="single"/>
          <w:rtl/>
        </w:rPr>
        <w:t xml:space="preserve"> יריב לוין:</w:t>
      </w:r>
    </w:p>
    <w:p w14:paraId="0498814C" w14:textId="77777777" w:rsidR="006F2C55" w:rsidRDefault="006F2C55" w:rsidP="006F2C55">
      <w:pPr>
        <w:bidi/>
        <w:jc w:val="both"/>
        <w:rPr>
          <w:rFonts w:cs="David" w:hint="cs"/>
          <w:rtl/>
        </w:rPr>
      </w:pPr>
    </w:p>
    <w:p w14:paraId="69A504DE" w14:textId="77777777" w:rsidR="006F2C55" w:rsidRPr="0011402D" w:rsidRDefault="006F2C55" w:rsidP="006F2C55">
      <w:pPr>
        <w:bidi/>
        <w:jc w:val="both"/>
        <w:rPr>
          <w:rFonts w:cs="David" w:hint="cs"/>
          <w:rtl/>
        </w:rPr>
      </w:pPr>
      <w:r>
        <w:rPr>
          <w:rFonts w:cs="David" w:hint="cs"/>
          <w:rtl/>
        </w:rPr>
        <w:tab/>
        <w:t>אתם חיים עם זה?</w:t>
      </w:r>
    </w:p>
    <w:p w14:paraId="7AB8A4B1" w14:textId="77777777" w:rsidR="006F2C55" w:rsidRDefault="006F2C55" w:rsidP="006F2C55">
      <w:pPr>
        <w:bidi/>
        <w:jc w:val="both"/>
        <w:rPr>
          <w:rFonts w:cs="David" w:hint="cs"/>
          <w:u w:val="single"/>
          <w:rtl/>
        </w:rPr>
      </w:pPr>
    </w:p>
    <w:p w14:paraId="189317A9" w14:textId="77777777" w:rsidR="006F2C55" w:rsidRPr="0011402D" w:rsidRDefault="006F2C55" w:rsidP="006F2C55">
      <w:pPr>
        <w:bidi/>
        <w:jc w:val="both"/>
        <w:rPr>
          <w:rFonts w:cs="David" w:hint="cs"/>
          <w:u w:val="single"/>
          <w:rtl/>
        </w:rPr>
      </w:pPr>
      <w:r w:rsidRPr="00352EC0">
        <w:rPr>
          <w:rFonts w:cs="David" w:hint="cs"/>
          <w:u w:val="single"/>
          <w:rtl/>
        </w:rPr>
        <w:t>רחל אדטו:</w:t>
      </w:r>
    </w:p>
    <w:p w14:paraId="5DFF5D86" w14:textId="77777777" w:rsidR="006F2C55" w:rsidRPr="0011402D" w:rsidRDefault="006F2C55" w:rsidP="006F2C55">
      <w:pPr>
        <w:bidi/>
        <w:jc w:val="both"/>
        <w:rPr>
          <w:rFonts w:cs="David" w:hint="cs"/>
          <w:u w:val="single"/>
          <w:rtl/>
        </w:rPr>
      </w:pPr>
    </w:p>
    <w:p w14:paraId="28B3C130" w14:textId="77777777" w:rsidR="006F2C55" w:rsidRPr="0011402D" w:rsidRDefault="006F2C55" w:rsidP="006F2C55">
      <w:pPr>
        <w:bidi/>
        <w:ind w:firstLine="720"/>
        <w:jc w:val="both"/>
        <w:rPr>
          <w:rFonts w:cs="David" w:hint="cs"/>
          <w:rtl/>
        </w:rPr>
      </w:pPr>
      <w:r w:rsidRPr="0011402D">
        <w:rPr>
          <w:rFonts w:cs="David" w:hint="cs"/>
          <w:rtl/>
        </w:rPr>
        <w:t xml:space="preserve">אני מבקשת לרשום את ההסתייגות שלי </w:t>
      </w:r>
      <w:r>
        <w:rPr>
          <w:rFonts w:cs="David" w:hint="cs"/>
          <w:rtl/>
        </w:rPr>
        <w:t>ב</w:t>
      </w:r>
      <w:r w:rsidRPr="0011402D">
        <w:rPr>
          <w:rFonts w:cs="David" w:hint="cs"/>
          <w:rtl/>
        </w:rPr>
        <w:t xml:space="preserve">עניין. </w:t>
      </w:r>
    </w:p>
    <w:p w14:paraId="13070A4F" w14:textId="77777777" w:rsidR="006F2C55" w:rsidRDefault="006F2C55" w:rsidP="006F2C55">
      <w:pPr>
        <w:bidi/>
        <w:jc w:val="both"/>
        <w:rPr>
          <w:rFonts w:cs="David" w:hint="cs"/>
          <w:rtl/>
        </w:rPr>
      </w:pPr>
    </w:p>
    <w:p w14:paraId="10233133" w14:textId="77777777" w:rsidR="006F2C55" w:rsidRPr="00D20085" w:rsidRDefault="006F2C55" w:rsidP="006F2C55">
      <w:pPr>
        <w:bidi/>
        <w:rPr>
          <w:rFonts w:cs="David" w:hint="cs"/>
          <w:u w:val="single"/>
          <w:rtl/>
        </w:rPr>
      </w:pPr>
      <w:r w:rsidRPr="00406329">
        <w:rPr>
          <w:rFonts w:cs="David" w:hint="cs"/>
          <w:u w:val="single"/>
          <w:rtl/>
        </w:rPr>
        <w:t>היו</w:t>
      </w:r>
      <w:r>
        <w:rPr>
          <w:rFonts w:cs="David" w:hint="cs"/>
          <w:u w:val="single"/>
          <w:rtl/>
        </w:rPr>
        <w:t>"</w:t>
      </w:r>
      <w:r w:rsidRPr="00406329">
        <w:rPr>
          <w:rFonts w:cs="David" w:hint="cs"/>
          <w:u w:val="single"/>
          <w:rtl/>
        </w:rPr>
        <w:t>ר</w:t>
      </w:r>
      <w:r>
        <w:rPr>
          <w:rFonts w:cs="David" w:hint="cs"/>
          <w:u w:val="single"/>
          <w:rtl/>
        </w:rPr>
        <w:t xml:space="preserve"> יריב לוין:</w:t>
      </w:r>
    </w:p>
    <w:p w14:paraId="3123235B" w14:textId="77777777" w:rsidR="006F2C55" w:rsidRDefault="006F2C55" w:rsidP="006F2C55">
      <w:pPr>
        <w:bidi/>
        <w:jc w:val="both"/>
        <w:rPr>
          <w:rFonts w:cs="David" w:hint="cs"/>
          <w:rtl/>
        </w:rPr>
      </w:pPr>
    </w:p>
    <w:p w14:paraId="2C102BE2" w14:textId="77777777" w:rsidR="006F2C55" w:rsidRDefault="006F2C55" w:rsidP="006F2C55">
      <w:pPr>
        <w:bidi/>
        <w:jc w:val="both"/>
        <w:rPr>
          <w:rFonts w:cs="David" w:hint="cs"/>
          <w:rtl/>
        </w:rPr>
      </w:pPr>
      <w:r>
        <w:rPr>
          <w:rFonts w:cs="David" w:hint="cs"/>
          <w:rtl/>
        </w:rPr>
        <w:tab/>
        <w:t xml:space="preserve">אין בעיה. יש לרחל הסתייגות כללית ונכונה. </w:t>
      </w:r>
    </w:p>
    <w:p w14:paraId="03703E12" w14:textId="77777777" w:rsidR="006F2C55" w:rsidRDefault="006F2C55" w:rsidP="006F2C55">
      <w:pPr>
        <w:bidi/>
        <w:jc w:val="both"/>
        <w:rPr>
          <w:rFonts w:cs="David" w:hint="cs"/>
          <w:u w:val="single"/>
          <w:rtl/>
        </w:rPr>
      </w:pPr>
    </w:p>
    <w:p w14:paraId="0409D82A" w14:textId="77777777" w:rsidR="006F2C55" w:rsidRDefault="006F2C55" w:rsidP="006F2C55">
      <w:pPr>
        <w:bidi/>
        <w:jc w:val="both"/>
        <w:rPr>
          <w:rFonts w:cs="David" w:hint="cs"/>
          <w:rtl/>
        </w:rPr>
      </w:pPr>
      <w:r w:rsidRPr="00797D4E">
        <w:rPr>
          <w:rFonts w:cs="David" w:hint="cs"/>
          <w:u w:val="single"/>
          <w:rtl/>
        </w:rPr>
        <w:t>ארבל אסטרחן:</w:t>
      </w:r>
    </w:p>
    <w:p w14:paraId="08B66966" w14:textId="77777777" w:rsidR="006F2C55" w:rsidRDefault="006F2C55" w:rsidP="006F2C55">
      <w:pPr>
        <w:bidi/>
        <w:jc w:val="both"/>
        <w:rPr>
          <w:rFonts w:cs="David" w:hint="cs"/>
          <w:rtl/>
        </w:rPr>
      </w:pPr>
    </w:p>
    <w:p w14:paraId="58F632FD" w14:textId="77777777" w:rsidR="006F2C55" w:rsidRDefault="006F2C55" w:rsidP="006F2C55">
      <w:pPr>
        <w:bidi/>
        <w:jc w:val="both"/>
        <w:rPr>
          <w:rFonts w:cs="David" w:hint="cs"/>
          <w:rtl/>
        </w:rPr>
      </w:pPr>
      <w:r>
        <w:rPr>
          <w:rFonts w:cs="David" w:hint="cs"/>
          <w:rtl/>
        </w:rPr>
        <w:tab/>
        <w:t xml:space="preserve">ההסתייגויות יוגשו בכתב. </w:t>
      </w:r>
    </w:p>
    <w:p w14:paraId="780EF1F1" w14:textId="77777777" w:rsidR="006F2C55" w:rsidRPr="0011402D" w:rsidRDefault="006F2C55" w:rsidP="006F2C55">
      <w:pPr>
        <w:bidi/>
        <w:jc w:val="both"/>
        <w:rPr>
          <w:rFonts w:cs="David" w:hint="cs"/>
          <w:rtl/>
        </w:rPr>
      </w:pPr>
    </w:p>
    <w:p w14:paraId="7064A92D" w14:textId="77777777" w:rsidR="006F2C55" w:rsidRPr="0011402D" w:rsidRDefault="006F2C55" w:rsidP="006F2C55">
      <w:pPr>
        <w:bidi/>
        <w:jc w:val="both"/>
        <w:rPr>
          <w:rFonts w:cs="David" w:hint="cs"/>
          <w:u w:val="single"/>
          <w:rtl/>
        </w:rPr>
      </w:pPr>
      <w:r w:rsidRPr="0011402D">
        <w:rPr>
          <w:rFonts w:cs="David" w:hint="cs"/>
          <w:u w:val="single"/>
          <w:rtl/>
        </w:rPr>
        <w:t>אברהם מיכאלי:</w:t>
      </w:r>
    </w:p>
    <w:p w14:paraId="60BB22A6" w14:textId="77777777" w:rsidR="006F2C55" w:rsidRDefault="006F2C55" w:rsidP="006F2C55">
      <w:pPr>
        <w:bidi/>
        <w:jc w:val="both"/>
        <w:rPr>
          <w:rFonts w:cs="David" w:hint="cs"/>
          <w:u w:val="single"/>
          <w:rtl/>
        </w:rPr>
      </w:pPr>
    </w:p>
    <w:p w14:paraId="062D2B86" w14:textId="77777777" w:rsidR="006F2C55" w:rsidRPr="00F108BB" w:rsidRDefault="006F2C55" w:rsidP="006F2C55">
      <w:pPr>
        <w:bidi/>
        <w:jc w:val="both"/>
        <w:rPr>
          <w:rFonts w:cs="David" w:hint="cs"/>
          <w:rtl/>
        </w:rPr>
      </w:pPr>
      <w:r>
        <w:rPr>
          <w:rFonts w:cs="David" w:hint="cs"/>
          <w:rtl/>
        </w:rPr>
        <w:tab/>
        <w:t xml:space="preserve">ההסתייגות תהיה שמעבר לפרשנות הספציפית שזה חל כרגע על רמת הגולן, אני בוודאי לא אתמוך על משמעות רחבה - - - </w:t>
      </w:r>
    </w:p>
    <w:p w14:paraId="0DEB78C4" w14:textId="77777777" w:rsidR="006F2C55" w:rsidRDefault="006F2C55" w:rsidP="006F2C55">
      <w:pPr>
        <w:bidi/>
        <w:jc w:val="both"/>
        <w:rPr>
          <w:rFonts w:cs="David" w:hint="cs"/>
          <w:u w:val="single"/>
          <w:rtl/>
        </w:rPr>
      </w:pPr>
    </w:p>
    <w:p w14:paraId="1D84BCD0" w14:textId="77777777" w:rsidR="006F2C55" w:rsidRPr="0011402D" w:rsidRDefault="006F2C55" w:rsidP="006F2C55">
      <w:pPr>
        <w:bidi/>
        <w:jc w:val="both"/>
        <w:rPr>
          <w:rFonts w:cs="David" w:hint="cs"/>
          <w:u w:val="single"/>
          <w:rtl/>
        </w:rPr>
      </w:pPr>
      <w:r>
        <w:rPr>
          <w:rFonts w:cs="David" w:hint="cs"/>
          <w:u w:val="single"/>
          <w:rtl/>
        </w:rPr>
        <w:t xml:space="preserve">היו"ר </w:t>
      </w:r>
      <w:r w:rsidRPr="0011402D">
        <w:rPr>
          <w:rFonts w:cs="David" w:hint="cs"/>
          <w:u w:val="single"/>
          <w:rtl/>
        </w:rPr>
        <w:t>יריב לוין:</w:t>
      </w:r>
    </w:p>
    <w:p w14:paraId="084C4797" w14:textId="77777777" w:rsidR="006F2C55" w:rsidRPr="0011402D" w:rsidRDefault="006F2C55" w:rsidP="006F2C55">
      <w:pPr>
        <w:bidi/>
        <w:jc w:val="both"/>
        <w:rPr>
          <w:rFonts w:cs="David" w:hint="cs"/>
          <w:u w:val="single"/>
          <w:rtl/>
        </w:rPr>
      </w:pPr>
    </w:p>
    <w:p w14:paraId="71631F07" w14:textId="77777777" w:rsidR="006F2C55" w:rsidRPr="0011402D" w:rsidRDefault="006F2C55" w:rsidP="006F2C55">
      <w:pPr>
        <w:bidi/>
        <w:ind w:firstLine="720"/>
        <w:jc w:val="both"/>
        <w:rPr>
          <w:rFonts w:cs="David" w:hint="cs"/>
          <w:rtl/>
        </w:rPr>
      </w:pPr>
      <w:r>
        <w:rPr>
          <w:rFonts w:cs="David" w:hint="cs"/>
          <w:rtl/>
        </w:rPr>
        <w:t xml:space="preserve">לא, אין בכלל על מה לדבר, אבל </w:t>
      </w:r>
      <w:r w:rsidRPr="0011402D">
        <w:rPr>
          <w:rFonts w:cs="David" w:hint="cs"/>
          <w:rtl/>
        </w:rPr>
        <w:t>אני אומר שאם יימצא כאן רוב מדהים לטובת הגישה השניה, אז אנחנו בוודאי נידרש</w:t>
      </w:r>
      <w:r>
        <w:rPr>
          <w:rFonts w:cs="David" w:hint="cs"/>
          <w:rtl/>
        </w:rPr>
        <w:t xml:space="preserve"> לנקודה הזאת</w:t>
      </w:r>
      <w:r w:rsidRPr="0011402D">
        <w:rPr>
          <w:rFonts w:cs="David" w:hint="cs"/>
          <w:rtl/>
        </w:rPr>
        <w:t>.</w:t>
      </w:r>
    </w:p>
    <w:p w14:paraId="02AA5212" w14:textId="77777777" w:rsidR="006F2C55" w:rsidRPr="0011402D" w:rsidRDefault="006F2C55" w:rsidP="006F2C55">
      <w:pPr>
        <w:bidi/>
        <w:jc w:val="both"/>
        <w:rPr>
          <w:rFonts w:cs="David" w:hint="cs"/>
          <w:rtl/>
        </w:rPr>
      </w:pPr>
    </w:p>
    <w:p w14:paraId="5B1B4033" w14:textId="77777777" w:rsidR="006F2C55" w:rsidRPr="0011402D" w:rsidRDefault="006F2C55" w:rsidP="006F2C55">
      <w:pPr>
        <w:bidi/>
        <w:jc w:val="both"/>
        <w:rPr>
          <w:rFonts w:cs="David" w:hint="cs"/>
          <w:u w:val="single"/>
          <w:rtl/>
        </w:rPr>
      </w:pPr>
      <w:r w:rsidRPr="0011402D">
        <w:rPr>
          <w:rFonts w:cs="David" w:hint="cs"/>
          <w:u w:val="single"/>
          <w:rtl/>
        </w:rPr>
        <w:t>אברהם מיכאלי:</w:t>
      </w:r>
    </w:p>
    <w:p w14:paraId="3F7ABF31" w14:textId="77777777" w:rsidR="006F2C55" w:rsidRPr="0011402D" w:rsidRDefault="006F2C55" w:rsidP="006F2C55">
      <w:pPr>
        <w:bidi/>
        <w:jc w:val="both"/>
        <w:rPr>
          <w:rFonts w:cs="David" w:hint="cs"/>
          <w:u w:val="single"/>
          <w:rtl/>
        </w:rPr>
      </w:pPr>
    </w:p>
    <w:p w14:paraId="6305A366" w14:textId="77777777" w:rsidR="006F2C55" w:rsidRPr="0011402D" w:rsidRDefault="006F2C55" w:rsidP="006F2C55">
      <w:pPr>
        <w:bidi/>
        <w:ind w:firstLine="720"/>
        <w:jc w:val="both"/>
        <w:rPr>
          <w:rFonts w:cs="David" w:hint="cs"/>
          <w:rtl/>
        </w:rPr>
      </w:pPr>
      <w:r w:rsidRPr="0011402D">
        <w:rPr>
          <w:rFonts w:cs="David" w:hint="cs"/>
          <w:rtl/>
        </w:rPr>
        <w:t xml:space="preserve">נצטרך לחזור על כל החוק הזה מחדש. </w:t>
      </w:r>
    </w:p>
    <w:p w14:paraId="6A5A6FC5" w14:textId="77777777" w:rsidR="006F2C55" w:rsidRPr="0011402D" w:rsidRDefault="006F2C55" w:rsidP="006F2C55">
      <w:pPr>
        <w:bidi/>
        <w:jc w:val="both"/>
        <w:rPr>
          <w:rFonts w:cs="David" w:hint="cs"/>
          <w:rtl/>
        </w:rPr>
      </w:pPr>
    </w:p>
    <w:p w14:paraId="2A7ED21A" w14:textId="77777777" w:rsidR="006F2C55" w:rsidRPr="0011402D" w:rsidRDefault="006F2C55" w:rsidP="006F2C55">
      <w:pPr>
        <w:bidi/>
        <w:jc w:val="both"/>
        <w:rPr>
          <w:rFonts w:cs="David" w:hint="cs"/>
          <w:u w:val="single"/>
          <w:rtl/>
        </w:rPr>
      </w:pPr>
      <w:r>
        <w:rPr>
          <w:rFonts w:cs="David" w:hint="cs"/>
          <w:u w:val="single"/>
          <w:rtl/>
        </w:rPr>
        <w:t xml:space="preserve">היו"ר </w:t>
      </w:r>
      <w:r w:rsidRPr="0011402D">
        <w:rPr>
          <w:rFonts w:cs="David" w:hint="cs"/>
          <w:u w:val="single"/>
          <w:rtl/>
        </w:rPr>
        <w:t>יריב לוין:</w:t>
      </w:r>
    </w:p>
    <w:p w14:paraId="5E4EFABF" w14:textId="77777777" w:rsidR="006F2C55" w:rsidRPr="0011402D" w:rsidRDefault="006F2C55" w:rsidP="006F2C55">
      <w:pPr>
        <w:bidi/>
        <w:jc w:val="both"/>
        <w:rPr>
          <w:rFonts w:cs="David" w:hint="cs"/>
          <w:u w:val="single"/>
          <w:rtl/>
        </w:rPr>
      </w:pPr>
    </w:p>
    <w:p w14:paraId="16F66049" w14:textId="77777777" w:rsidR="006F2C55" w:rsidRDefault="006F2C55" w:rsidP="006F2C55">
      <w:pPr>
        <w:bidi/>
        <w:ind w:firstLine="720"/>
        <w:jc w:val="both"/>
        <w:rPr>
          <w:rFonts w:cs="David" w:hint="cs"/>
          <w:rtl/>
        </w:rPr>
      </w:pPr>
      <w:r>
        <w:rPr>
          <w:rFonts w:cs="David" w:hint="cs"/>
          <w:rtl/>
        </w:rPr>
        <w:t xml:space="preserve">אני מסכים, אתה צודק. </w:t>
      </w:r>
    </w:p>
    <w:p w14:paraId="04D87D68" w14:textId="77777777" w:rsidR="006F2C55" w:rsidRDefault="006F2C55" w:rsidP="006F2C55">
      <w:pPr>
        <w:bidi/>
        <w:ind w:firstLine="720"/>
        <w:jc w:val="both"/>
        <w:rPr>
          <w:rFonts w:cs="David" w:hint="cs"/>
          <w:rtl/>
        </w:rPr>
      </w:pPr>
    </w:p>
    <w:p w14:paraId="004FAAB2" w14:textId="77777777" w:rsidR="006F2C55" w:rsidRPr="0011402D" w:rsidRDefault="006F2C55" w:rsidP="006F2C55">
      <w:pPr>
        <w:bidi/>
        <w:ind w:firstLine="720"/>
        <w:jc w:val="both"/>
        <w:rPr>
          <w:rFonts w:cs="David" w:hint="cs"/>
          <w:rtl/>
        </w:rPr>
      </w:pPr>
      <w:r w:rsidRPr="0011402D">
        <w:rPr>
          <w:rFonts w:cs="David" w:hint="cs"/>
          <w:rtl/>
        </w:rPr>
        <w:t xml:space="preserve">אנחנו עוברים לחלק הראשון של החוק, סעיף 1. </w:t>
      </w:r>
    </w:p>
    <w:p w14:paraId="0B540CB7" w14:textId="77777777" w:rsidR="006F2C55" w:rsidRPr="0011402D" w:rsidRDefault="006F2C55" w:rsidP="006F2C55">
      <w:pPr>
        <w:bidi/>
        <w:jc w:val="both"/>
        <w:rPr>
          <w:rFonts w:cs="David" w:hint="cs"/>
          <w:rtl/>
        </w:rPr>
      </w:pPr>
    </w:p>
    <w:p w14:paraId="327875BD" w14:textId="77777777" w:rsidR="006F2C55" w:rsidRPr="0011402D" w:rsidRDefault="006F2C55" w:rsidP="006F2C55">
      <w:pPr>
        <w:bidi/>
        <w:jc w:val="both"/>
        <w:rPr>
          <w:rFonts w:cs="David" w:hint="cs"/>
          <w:rtl/>
        </w:rPr>
      </w:pPr>
      <w:r w:rsidRPr="0011402D">
        <w:rPr>
          <w:rFonts w:cs="David" w:hint="cs"/>
          <w:u w:val="single"/>
          <w:rtl/>
        </w:rPr>
        <w:t>ארבל אסטרחן:</w:t>
      </w:r>
    </w:p>
    <w:p w14:paraId="5249B0C9" w14:textId="77777777" w:rsidR="006F2C55" w:rsidRPr="0011402D" w:rsidRDefault="006F2C55" w:rsidP="006F2C55">
      <w:pPr>
        <w:bidi/>
        <w:jc w:val="both"/>
        <w:rPr>
          <w:rFonts w:cs="David" w:hint="cs"/>
          <w:rtl/>
        </w:rPr>
      </w:pPr>
    </w:p>
    <w:p w14:paraId="700FF781" w14:textId="77777777" w:rsidR="006F2C55" w:rsidRDefault="006F2C55" w:rsidP="006F2C55">
      <w:pPr>
        <w:bidi/>
        <w:jc w:val="both"/>
        <w:rPr>
          <w:rFonts w:cs="David" w:hint="cs"/>
          <w:rtl/>
        </w:rPr>
      </w:pPr>
      <w:r w:rsidRPr="0011402D">
        <w:rPr>
          <w:rFonts w:cs="David" w:hint="cs"/>
          <w:rtl/>
        </w:rPr>
        <w:tab/>
      </w:r>
      <w:r>
        <w:rPr>
          <w:rFonts w:cs="David" w:hint="cs"/>
          <w:rtl/>
        </w:rPr>
        <w:t xml:space="preserve">כזכור, כשהתחלנו לדון בהצעת החוק הזאת, אחרי החלת הרציפות, התחלנו לדון מסעיף 5, שדיבר על המועדים, כל ההתאמות לחוק הבחירות ולחוק התעמולה ודילגנו על הסעיפים הראשונים, שעכשיו הגיע הזמן לדון בהם. למרות שהם נראים קצרים יש בהם בכל-זאת מורכבות. </w:t>
      </w:r>
    </w:p>
    <w:p w14:paraId="2F970859" w14:textId="77777777" w:rsidR="006F2C55" w:rsidRDefault="006F2C55" w:rsidP="006F2C55">
      <w:pPr>
        <w:bidi/>
        <w:jc w:val="both"/>
        <w:rPr>
          <w:rFonts w:cs="David" w:hint="cs"/>
          <w:rtl/>
        </w:rPr>
      </w:pPr>
    </w:p>
    <w:p w14:paraId="50281B2B" w14:textId="77777777" w:rsidR="006F2C55" w:rsidRPr="0011402D" w:rsidRDefault="006F2C55" w:rsidP="006F2C55">
      <w:pPr>
        <w:bidi/>
        <w:ind w:firstLine="720"/>
        <w:jc w:val="both"/>
        <w:rPr>
          <w:rFonts w:cs="David" w:hint="cs"/>
          <w:rtl/>
        </w:rPr>
      </w:pPr>
      <w:r w:rsidRPr="0011402D">
        <w:rPr>
          <w:rFonts w:cs="David" w:hint="cs"/>
          <w:rtl/>
        </w:rPr>
        <w:t>הסעיף הראשון הוא סעיף טכני של הוספת כותרת. אנחנו מתקנים חוק קיים. החוק שנחקק ב-1999 ש</w:t>
      </w:r>
      <w:r>
        <w:rPr>
          <w:rFonts w:cs="David" w:hint="cs"/>
          <w:rtl/>
        </w:rPr>
        <w:t>גם מונח בפניכם ו</w:t>
      </w:r>
      <w:r w:rsidRPr="0011402D">
        <w:rPr>
          <w:rFonts w:cs="David" w:hint="cs"/>
          <w:rtl/>
        </w:rPr>
        <w:t>נקרא "חוק סדרי</w:t>
      </w:r>
      <w:r>
        <w:rPr>
          <w:rFonts w:cs="David" w:hint="cs"/>
          <w:rtl/>
        </w:rPr>
        <w:t xml:space="preserve"> השלטון והמשפט, ביטול החלת המשפט, השיפוט והמנהל</w:t>
      </w:r>
      <w:r w:rsidRPr="0011402D">
        <w:rPr>
          <w:rFonts w:cs="David" w:hint="cs"/>
          <w:rtl/>
        </w:rPr>
        <w:t xml:space="preserve">" זה החוק שאותו מתקנים ולכן כל סוגיית משאל עם </w:t>
      </w:r>
      <w:r>
        <w:rPr>
          <w:rFonts w:cs="David" w:hint="cs"/>
          <w:rtl/>
        </w:rPr>
        <w:t xml:space="preserve">שדנים בה כרגע, מדברת רק על העניינים המוסדרים בחוק הזה, דהיינו, על ביטול החלת המשפט השיפוט והמנהל. </w:t>
      </w:r>
    </w:p>
    <w:p w14:paraId="2DA71C7C" w14:textId="77777777" w:rsidR="006F2C55" w:rsidRPr="0011402D" w:rsidRDefault="006F2C55" w:rsidP="006F2C55">
      <w:pPr>
        <w:bidi/>
        <w:jc w:val="both"/>
        <w:rPr>
          <w:rFonts w:cs="David" w:hint="cs"/>
          <w:rtl/>
        </w:rPr>
      </w:pPr>
    </w:p>
    <w:p w14:paraId="7EFC8F0B" w14:textId="77777777" w:rsidR="006F2C55" w:rsidRPr="0011402D" w:rsidRDefault="006F2C55" w:rsidP="006F2C55">
      <w:pPr>
        <w:bidi/>
        <w:ind w:firstLine="720"/>
        <w:jc w:val="both"/>
        <w:rPr>
          <w:rFonts w:cs="David" w:hint="cs"/>
          <w:rtl/>
        </w:rPr>
      </w:pPr>
      <w:r w:rsidRPr="0011402D">
        <w:rPr>
          <w:rFonts w:cs="David" w:hint="cs"/>
          <w:rtl/>
        </w:rPr>
        <w:t xml:space="preserve">מוצע לחלק את החוק לכותרות, זה סעיף 1. סעיף 2 זה סעיף ההגדרות. </w:t>
      </w:r>
      <w:r>
        <w:rPr>
          <w:rFonts w:cs="David" w:hint="cs"/>
          <w:rtl/>
        </w:rPr>
        <w:t xml:space="preserve">תכף נדבר על מה שסומן באותיות קטנות, שזאת הגדרה שנמחקת של החלטת ממשלה. תכף נדבר על זה בסעיף 3. מוצע להוסיף הגדרות של חוק הבחירות וחוק התעמולה וזה גם עניין טכני. </w:t>
      </w:r>
    </w:p>
    <w:p w14:paraId="3A089C92" w14:textId="77777777" w:rsidR="006F2C55" w:rsidRPr="0011402D" w:rsidRDefault="006F2C55" w:rsidP="006F2C55">
      <w:pPr>
        <w:bidi/>
        <w:jc w:val="both"/>
        <w:rPr>
          <w:rFonts w:cs="David" w:hint="cs"/>
          <w:rtl/>
        </w:rPr>
      </w:pPr>
    </w:p>
    <w:p w14:paraId="776B6560" w14:textId="77777777" w:rsidR="006F2C55" w:rsidRDefault="006F2C55" w:rsidP="006F2C55">
      <w:pPr>
        <w:bidi/>
        <w:ind w:firstLine="720"/>
        <w:jc w:val="both"/>
        <w:rPr>
          <w:rFonts w:cs="David" w:hint="cs"/>
          <w:rtl/>
        </w:rPr>
      </w:pPr>
      <w:r w:rsidRPr="0011402D">
        <w:rPr>
          <w:rFonts w:cs="David" w:hint="cs"/>
          <w:rtl/>
        </w:rPr>
        <w:t xml:space="preserve">סעיף 3 הוא הסעיף המהותי. כמו שאתם יכולים לראות, סעיף 2 לחוק קובע שהחלטת ממשלה, לפיה המשפט השיפוט והמנהל </w:t>
      </w:r>
      <w:r>
        <w:rPr>
          <w:rFonts w:cs="David" w:hint="cs"/>
          <w:rtl/>
        </w:rPr>
        <w:t xml:space="preserve">של מדינת ישראל </w:t>
      </w:r>
      <w:r w:rsidRPr="0011402D">
        <w:rPr>
          <w:rFonts w:cs="David" w:hint="cs"/>
          <w:rtl/>
        </w:rPr>
        <w:t>לא</w:t>
      </w:r>
      <w:r>
        <w:rPr>
          <w:rFonts w:cs="David" w:hint="cs"/>
          <w:rtl/>
        </w:rPr>
        <w:t xml:space="preserve"> </w:t>
      </w:r>
      <w:r w:rsidRPr="0011402D">
        <w:rPr>
          <w:rFonts w:cs="David" w:hint="cs"/>
          <w:rtl/>
        </w:rPr>
        <w:t xml:space="preserve">יחולו עוד על שטח, </w:t>
      </w:r>
      <w:r>
        <w:rPr>
          <w:rFonts w:cs="David" w:hint="cs"/>
          <w:rtl/>
        </w:rPr>
        <w:t xml:space="preserve">כזאת החלטה טעונה אישור של הכנסת להחלטה שתתקבל ברוב חבריה </w:t>
      </w:r>
      <w:r w:rsidRPr="0011402D">
        <w:rPr>
          <w:rFonts w:cs="David" w:hint="cs"/>
          <w:rtl/>
        </w:rPr>
        <w:t xml:space="preserve">ומשאל עם. </w:t>
      </w:r>
    </w:p>
    <w:p w14:paraId="6E1D19FF" w14:textId="77777777" w:rsidR="006F2C55" w:rsidRDefault="006F2C55" w:rsidP="006F2C55">
      <w:pPr>
        <w:bidi/>
        <w:ind w:firstLine="720"/>
        <w:jc w:val="both"/>
        <w:rPr>
          <w:rFonts w:cs="David" w:hint="cs"/>
          <w:rtl/>
        </w:rPr>
      </w:pPr>
    </w:p>
    <w:p w14:paraId="6D7B2ADE" w14:textId="77777777" w:rsidR="006F2C55" w:rsidRPr="0011402D" w:rsidRDefault="006F2C55" w:rsidP="006F2C55">
      <w:pPr>
        <w:bidi/>
        <w:ind w:firstLine="720"/>
        <w:jc w:val="both"/>
        <w:rPr>
          <w:rFonts w:cs="David" w:hint="cs"/>
          <w:rtl/>
        </w:rPr>
      </w:pPr>
      <w:r w:rsidRPr="0011402D">
        <w:rPr>
          <w:rFonts w:cs="David" w:hint="cs"/>
          <w:rtl/>
        </w:rPr>
        <w:t xml:space="preserve">מהי אותה החלטת ממשלה? החלטת ממשלה מוגדרות היום </w:t>
      </w:r>
      <w:r w:rsidRPr="0011402D">
        <w:rPr>
          <w:rFonts w:cs="David"/>
          <w:rtl/>
        </w:rPr>
        <w:t>–</w:t>
      </w:r>
      <w:r w:rsidRPr="0011402D">
        <w:rPr>
          <w:rFonts w:cs="David" w:hint="cs"/>
          <w:rtl/>
        </w:rPr>
        <w:t xml:space="preserve"> זה מופיע גם בנוסח שבפניכם</w:t>
      </w:r>
      <w:r>
        <w:rPr>
          <w:rFonts w:cs="David" w:hint="cs"/>
          <w:rtl/>
        </w:rPr>
        <w:t xml:space="preserve"> וגם באותיות הקטנות בנוסח הגדול של הצעת החוק</w:t>
      </w:r>
      <w:r w:rsidRPr="0011402D">
        <w:rPr>
          <w:rFonts w:cs="David" w:hint="cs"/>
          <w:rtl/>
        </w:rPr>
        <w:t xml:space="preserve">, כהחלטה של הממשלה, </w:t>
      </w:r>
      <w:r>
        <w:rPr>
          <w:rFonts w:cs="David" w:hint="cs"/>
          <w:rtl/>
        </w:rPr>
        <w:t>"</w:t>
      </w:r>
      <w:r w:rsidRPr="0011402D">
        <w:rPr>
          <w:rFonts w:cs="David" w:hint="cs"/>
          <w:rtl/>
        </w:rPr>
        <w:t>בדרך של אישור, אמנה</w:t>
      </w:r>
      <w:r>
        <w:rPr>
          <w:rFonts w:cs="David" w:hint="cs"/>
          <w:rtl/>
        </w:rPr>
        <w:t xml:space="preserve"> או</w:t>
      </w:r>
      <w:r w:rsidRPr="0011402D">
        <w:rPr>
          <w:rFonts w:cs="David" w:hint="cs"/>
          <w:rtl/>
        </w:rPr>
        <w:t xml:space="preserve"> הסכם או </w:t>
      </w:r>
      <w:r>
        <w:rPr>
          <w:rFonts w:cs="David" w:hint="cs"/>
          <w:rtl/>
        </w:rPr>
        <w:t>ב</w:t>
      </w:r>
      <w:r w:rsidRPr="0011402D">
        <w:rPr>
          <w:rFonts w:cs="David" w:hint="cs"/>
          <w:rtl/>
        </w:rPr>
        <w:t>דרך אחרת לרבות</w:t>
      </w:r>
      <w:r>
        <w:rPr>
          <w:rFonts w:cs="David" w:hint="cs"/>
          <w:rtl/>
        </w:rPr>
        <w:t xml:space="preserve"> התחייבות לעתיד והתחייבות המותנית בתנאים"</w:t>
      </w:r>
      <w:r w:rsidRPr="0011402D">
        <w:rPr>
          <w:rFonts w:cs="David" w:hint="cs"/>
          <w:rtl/>
        </w:rPr>
        <w:t xml:space="preserve">. </w:t>
      </w:r>
    </w:p>
    <w:p w14:paraId="292881C2" w14:textId="77777777" w:rsidR="006F2C55" w:rsidRPr="0011402D" w:rsidRDefault="006F2C55" w:rsidP="006F2C55">
      <w:pPr>
        <w:bidi/>
        <w:jc w:val="both"/>
        <w:rPr>
          <w:rFonts w:cs="David" w:hint="cs"/>
          <w:rtl/>
        </w:rPr>
      </w:pPr>
    </w:p>
    <w:p w14:paraId="1206B3BD" w14:textId="77777777" w:rsidR="006F2C55" w:rsidRPr="0011402D" w:rsidRDefault="006F2C55" w:rsidP="006F2C55">
      <w:pPr>
        <w:bidi/>
        <w:ind w:firstLine="720"/>
        <w:jc w:val="both"/>
        <w:rPr>
          <w:rFonts w:cs="David" w:hint="cs"/>
          <w:rtl/>
        </w:rPr>
      </w:pPr>
      <w:r w:rsidRPr="0011402D">
        <w:rPr>
          <w:rFonts w:cs="David" w:hint="cs"/>
          <w:rtl/>
        </w:rPr>
        <w:t>בכנסת הקודמת, כשהתחלנו לדון בהצעת החוק סברנו שהניסוח הזה שנקבע ב-1999 הוא ניסוח בעייתי מאוד כי יש בו חוסר בהירות של ממש. לא ברור מהו השלב שבו צריך לבוא לכנסת? מהי אותה החלטת ממשלה שתובא לכנסת? מה קורה כאשר יש מספר החלטות ממשלה? האם צריך לבוא רק כשהעניין סופי או כאשר יש החלטת ממשלה ואחריה יש אשרור,</w:t>
      </w:r>
      <w:r>
        <w:rPr>
          <w:rFonts w:cs="David" w:hint="cs"/>
          <w:rtl/>
        </w:rPr>
        <w:t xml:space="preserve"> למשל,</w:t>
      </w:r>
      <w:r w:rsidRPr="0011402D">
        <w:rPr>
          <w:rFonts w:cs="David" w:hint="cs"/>
          <w:rtl/>
        </w:rPr>
        <w:t xml:space="preserve"> אם מדובר בהסכם?</w:t>
      </w:r>
    </w:p>
    <w:p w14:paraId="262A1F58" w14:textId="77777777" w:rsidR="006F2C55" w:rsidRPr="0011402D" w:rsidRDefault="006F2C55" w:rsidP="006F2C55">
      <w:pPr>
        <w:bidi/>
        <w:jc w:val="both"/>
        <w:rPr>
          <w:rFonts w:cs="David" w:hint="cs"/>
          <w:rtl/>
        </w:rPr>
      </w:pPr>
    </w:p>
    <w:p w14:paraId="390149F6" w14:textId="77777777" w:rsidR="006F2C55" w:rsidRDefault="006F2C55" w:rsidP="006F2C55">
      <w:pPr>
        <w:bidi/>
        <w:ind w:firstLine="720"/>
        <w:jc w:val="both"/>
        <w:rPr>
          <w:rFonts w:cs="David" w:hint="cs"/>
          <w:rtl/>
        </w:rPr>
      </w:pPr>
      <w:r w:rsidRPr="0011402D">
        <w:rPr>
          <w:rFonts w:cs="David" w:hint="cs"/>
          <w:rtl/>
        </w:rPr>
        <w:t>הרעיון היה לקבוע הוראות ברורות, שיהיה ברור לכנסת וגם לממשלה מתי צריך לבוא</w:t>
      </w:r>
      <w:r>
        <w:rPr>
          <w:rFonts w:cs="David" w:hint="cs"/>
          <w:rtl/>
        </w:rPr>
        <w:t xml:space="preserve"> </w:t>
      </w:r>
      <w:r w:rsidRPr="0011402D">
        <w:rPr>
          <w:rFonts w:cs="David" w:hint="cs"/>
          <w:rtl/>
        </w:rPr>
        <w:t xml:space="preserve">לכנסת ולמשאל עם. </w:t>
      </w:r>
    </w:p>
    <w:p w14:paraId="017F37CA" w14:textId="77777777" w:rsidR="006F2C55" w:rsidRDefault="006F2C55" w:rsidP="006F2C55">
      <w:pPr>
        <w:bidi/>
        <w:ind w:firstLine="720"/>
        <w:jc w:val="both"/>
        <w:rPr>
          <w:rFonts w:cs="David" w:hint="cs"/>
          <w:rtl/>
        </w:rPr>
      </w:pPr>
    </w:p>
    <w:p w14:paraId="088BF68F" w14:textId="77777777" w:rsidR="006F2C55" w:rsidRDefault="006F2C55" w:rsidP="006F2C55">
      <w:pPr>
        <w:bidi/>
        <w:ind w:firstLine="720"/>
        <w:jc w:val="both"/>
        <w:rPr>
          <w:rFonts w:cs="David" w:hint="cs"/>
          <w:rtl/>
        </w:rPr>
      </w:pPr>
      <w:r>
        <w:rPr>
          <w:rFonts w:cs="David" w:hint="cs"/>
          <w:rtl/>
        </w:rPr>
        <w:t xml:space="preserve">נמצאים פה נציגי משרד החוץ ונציגי משרד המשפטים מהמחלקה הבינלאומית. </w:t>
      </w:r>
      <w:r w:rsidRPr="0011402D">
        <w:rPr>
          <w:rFonts w:cs="David" w:hint="cs"/>
          <w:rtl/>
        </w:rPr>
        <w:t>הייתי מבקשת שתסביר</w:t>
      </w:r>
      <w:r>
        <w:rPr>
          <w:rFonts w:cs="David" w:hint="cs"/>
          <w:rtl/>
        </w:rPr>
        <w:t>ו</w:t>
      </w:r>
      <w:r w:rsidRPr="0011402D">
        <w:rPr>
          <w:rFonts w:cs="David" w:hint="cs"/>
          <w:rtl/>
        </w:rPr>
        <w:t xml:space="preserve"> מה בדרך כלל המסלול. הרעיון היה שאם הולכים בצורה נק</w:t>
      </w:r>
      <w:r>
        <w:rPr>
          <w:rFonts w:cs="David" w:hint="cs"/>
          <w:rtl/>
        </w:rPr>
        <w:t>י</w:t>
      </w:r>
      <w:r w:rsidRPr="0011402D">
        <w:rPr>
          <w:rFonts w:cs="David" w:hint="cs"/>
          <w:rtl/>
        </w:rPr>
        <w:t xml:space="preserve">יה, שהממשלה יכולה לנהל משא ומתן, בשלב הזה היא עדיין לא צריכה לבוא לעם. </w:t>
      </w:r>
      <w:r>
        <w:rPr>
          <w:rFonts w:cs="David" w:hint="cs"/>
          <w:rtl/>
        </w:rPr>
        <w:t xml:space="preserve">היא יכולה גם לחתום בראשי תיבות ולבוא לממשלה לאשר את זה. </w:t>
      </w:r>
      <w:r w:rsidRPr="0011402D">
        <w:rPr>
          <w:rFonts w:cs="David" w:hint="cs"/>
          <w:rtl/>
        </w:rPr>
        <w:t xml:space="preserve">אישור הממשלה בשלב הזה יעשה בכפוף לאשרור עתידי. </w:t>
      </w:r>
      <w:r>
        <w:rPr>
          <w:rFonts w:cs="David" w:hint="cs"/>
          <w:rtl/>
        </w:rPr>
        <w:t>זה השלב שבו אחרי אישור הממשלה יבואו לכנסת ו</w:t>
      </w:r>
      <w:r w:rsidRPr="0011402D">
        <w:rPr>
          <w:rFonts w:cs="David" w:hint="cs"/>
          <w:rtl/>
        </w:rPr>
        <w:t xml:space="preserve">אם לכנסת היה רוב של 61 לפחות ילכו למשאל עם ורק אז תוכל הממשלה לאשרר את אותו הסכם. </w:t>
      </w:r>
      <w:r>
        <w:rPr>
          <w:rFonts w:cs="David" w:hint="cs"/>
          <w:rtl/>
        </w:rPr>
        <w:t xml:space="preserve">תכף תראו שסעיף קטן ב' מדבר מה קורה אם זה לא הסכם אלא החלטה חד צדדית. </w:t>
      </w:r>
      <w:r w:rsidRPr="0011402D">
        <w:rPr>
          <w:rFonts w:cs="David" w:hint="cs"/>
          <w:rtl/>
        </w:rPr>
        <w:t xml:space="preserve">כאשר מדובר על הסכם, אלה השלבים. </w:t>
      </w:r>
    </w:p>
    <w:p w14:paraId="7C7E8BF0" w14:textId="77777777" w:rsidR="006F2C55" w:rsidRDefault="006F2C55" w:rsidP="006F2C55">
      <w:pPr>
        <w:bidi/>
        <w:ind w:firstLine="720"/>
        <w:jc w:val="both"/>
        <w:rPr>
          <w:rFonts w:cs="David" w:hint="cs"/>
          <w:rtl/>
        </w:rPr>
      </w:pPr>
    </w:p>
    <w:p w14:paraId="1DCB602D" w14:textId="77777777" w:rsidR="006F2C55" w:rsidRPr="0011402D" w:rsidRDefault="006F2C55" w:rsidP="006F2C55">
      <w:pPr>
        <w:bidi/>
        <w:ind w:firstLine="720"/>
        <w:jc w:val="both"/>
        <w:rPr>
          <w:rFonts w:cs="David" w:hint="cs"/>
          <w:rtl/>
        </w:rPr>
      </w:pPr>
      <w:r w:rsidRPr="0011402D">
        <w:rPr>
          <w:rFonts w:cs="David" w:hint="cs"/>
          <w:rtl/>
        </w:rPr>
        <w:t>אנחנו סברנו שהנוסח שקיים היום בחוק לא מחייב את המסלול הזה. לא ברור מתי בכל ההליך הזה תבוא הממשלה לכנסת ולעם. הוא אולי מאפשר אפילו לממשלה להחליט</w:t>
      </w:r>
      <w:r>
        <w:rPr>
          <w:rFonts w:cs="David" w:hint="cs"/>
          <w:rtl/>
        </w:rPr>
        <w:t xml:space="preserve"> באיזה שלב היא באה - - - </w:t>
      </w:r>
    </w:p>
    <w:p w14:paraId="1E356276" w14:textId="77777777" w:rsidR="006F2C55" w:rsidRPr="0011402D" w:rsidRDefault="006F2C55" w:rsidP="006F2C55">
      <w:pPr>
        <w:bidi/>
        <w:jc w:val="both"/>
        <w:rPr>
          <w:rFonts w:cs="David" w:hint="cs"/>
          <w:rtl/>
        </w:rPr>
      </w:pPr>
    </w:p>
    <w:p w14:paraId="010F009E" w14:textId="77777777" w:rsidR="006F2C55" w:rsidRPr="0011402D" w:rsidRDefault="006F2C55" w:rsidP="006F2C55">
      <w:pPr>
        <w:bidi/>
        <w:jc w:val="both"/>
        <w:rPr>
          <w:rFonts w:cs="David" w:hint="cs"/>
          <w:u w:val="single"/>
          <w:rtl/>
        </w:rPr>
      </w:pPr>
      <w:r w:rsidRPr="0011402D">
        <w:rPr>
          <w:rFonts w:cs="David" w:hint="cs"/>
          <w:u w:val="single"/>
          <w:rtl/>
        </w:rPr>
        <w:t>דוד רותם:</w:t>
      </w:r>
    </w:p>
    <w:p w14:paraId="37976645" w14:textId="77777777" w:rsidR="006F2C55" w:rsidRPr="0011402D" w:rsidRDefault="006F2C55" w:rsidP="006F2C55">
      <w:pPr>
        <w:bidi/>
        <w:jc w:val="both"/>
        <w:rPr>
          <w:rFonts w:cs="David" w:hint="cs"/>
          <w:u w:val="single"/>
          <w:rtl/>
        </w:rPr>
      </w:pPr>
    </w:p>
    <w:p w14:paraId="463B39BD" w14:textId="77777777" w:rsidR="006F2C55" w:rsidRPr="0011402D" w:rsidRDefault="006F2C55" w:rsidP="006F2C55">
      <w:pPr>
        <w:bidi/>
        <w:ind w:firstLine="720"/>
        <w:jc w:val="both"/>
        <w:rPr>
          <w:rFonts w:cs="David" w:hint="cs"/>
          <w:rtl/>
        </w:rPr>
      </w:pPr>
      <w:r w:rsidRPr="0011402D">
        <w:rPr>
          <w:rFonts w:cs="David" w:hint="cs"/>
          <w:rtl/>
        </w:rPr>
        <w:t xml:space="preserve">זה מה שעשיתם בסעיף 2ב. </w:t>
      </w:r>
    </w:p>
    <w:p w14:paraId="6922D057" w14:textId="77777777" w:rsidR="006F2C55" w:rsidRPr="0011402D" w:rsidRDefault="006F2C55" w:rsidP="006F2C55">
      <w:pPr>
        <w:bidi/>
        <w:jc w:val="both"/>
        <w:rPr>
          <w:rFonts w:cs="David" w:hint="cs"/>
          <w:rtl/>
        </w:rPr>
      </w:pPr>
    </w:p>
    <w:p w14:paraId="779F7AC9" w14:textId="77777777" w:rsidR="006F2C55" w:rsidRPr="0011402D" w:rsidRDefault="006F2C55" w:rsidP="006F2C55">
      <w:pPr>
        <w:bidi/>
        <w:jc w:val="both"/>
        <w:rPr>
          <w:rFonts w:cs="David" w:hint="cs"/>
          <w:rtl/>
        </w:rPr>
      </w:pPr>
      <w:r w:rsidRPr="0011402D">
        <w:rPr>
          <w:rFonts w:cs="David" w:hint="cs"/>
          <w:u w:val="single"/>
          <w:rtl/>
        </w:rPr>
        <w:t>ארבל אסטרחן:</w:t>
      </w:r>
    </w:p>
    <w:p w14:paraId="3C36616A" w14:textId="77777777" w:rsidR="006F2C55" w:rsidRPr="0011402D" w:rsidRDefault="006F2C55" w:rsidP="006F2C55">
      <w:pPr>
        <w:bidi/>
        <w:jc w:val="both"/>
        <w:rPr>
          <w:rFonts w:cs="David" w:hint="cs"/>
          <w:rtl/>
        </w:rPr>
      </w:pPr>
    </w:p>
    <w:p w14:paraId="0D43E4AC" w14:textId="77777777" w:rsidR="006F2C55" w:rsidRPr="0011402D" w:rsidRDefault="006F2C55" w:rsidP="006F2C55">
      <w:pPr>
        <w:bidi/>
        <w:jc w:val="both"/>
        <w:rPr>
          <w:rFonts w:cs="David" w:hint="cs"/>
          <w:rtl/>
        </w:rPr>
      </w:pPr>
      <w:r>
        <w:rPr>
          <w:rFonts w:cs="David" w:hint="cs"/>
          <w:rtl/>
        </w:rPr>
        <w:tab/>
        <w:t xml:space="preserve">לא, זה אם היא חוזרת בה. </w:t>
      </w:r>
      <w:r w:rsidRPr="0011402D">
        <w:rPr>
          <w:rFonts w:cs="David" w:hint="cs"/>
          <w:rtl/>
        </w:rPr>
        <w:t xml:space="preserve">זה רק עניין של באיזה ימים. </w:t>
      </w:r>
    </w:p>
    <w:p w14:paraId="00A840B4" w14:textId="77777777" w:rsidR="006F2C55" w:rsidRPr="0011402D" w:rsidRDefault="006F2C55" w:rsidP="006F2C55">
      <w:pPr>
        <w:bidi/>
        <w:jc w:val="both"/>
        <w:rPr>
          <w:rFonts w:cs="David" w:hint="cs"/>
          <w:rtl/>
        </w:rPr>
      </w:pPr>
    </w:p>
    <w:p w14:paraId="51C6DEEE" w14:textId="77777777" w:rsidR="006F2C55" w:rsidRPr="0011402D" w:rsidRDefault="006F2C55" w:rsidP="006F2C55">
      <w:pPr>
        <w:bidi/>
        <w:jc w:val="both"/>
        <w:rPr>
          <w:rFonts w:cs="David" w:hint="cs"/>
          <w:u w:val="single"/>
          <w:rtl/>
        </w:rPr>
      </w:pPr>
      <w:r w:rsidRPr="0011402D">
        <w:rPr>
          <w:rFonts w:cs="David" w:hint="cs"/>
          <w:u w:val="single"/>
          <w:rtl/>
        </w:rPr>
        <w:t>דוד רותם:</w:t>
      </w:r>
    </w:p>
    <w:p w14:paraId="55632A60" w14:textId="77777777" w:rsidR="006F2C55" w:rsidRPr="0011402D" w:rsidRDefault="006F2C55" w:rsidP="006F2C55">
      <w:pPr>
        <w:bidi/>
        <w:jc w:val="both"/>
        <w:rPr>
          <w:rFonts w:cs="David" w:hint="cs"/>
          <w:u w:val="single"/>
          <w:rtl/>
        </w:rPr>
      </w:pPr>
    </w:p>
    <w:p w14:paraId="585D88FA" w14:textId="77777777" w:rsidR="006F2C55" w:rsidRDefault="006F2C55" w:rsidP="006F2C55">
      <w:pPr>
        <w:bidi/>
        <w:jc w:val="both"/>
        <w:rPr>
          <w:rFonts w:cs="David" w:hint="cs"/>
          <w:rtl/>
        </w:rPr>
      </w:pPr>
      <w:r>
        <w:rPr>
          <w:rFonts w:cs="David" w:hint="cs"/>
          <w:rtl/>
        </w:rPr>
        <w:tab/>
        <w:t xml:space="preserve">לא, כתבתם "או תקופה ארוכה יותר שעליה הודיעה הממשלה ליושב ראש הכנסת". </w:t>
      </w:r>
    </w:p>
    <w:p w14:paraId="175CD270" w14:textId="77777777" w:rsidR="006F2C55" w:rsidRPr="0011402D" w:rsidRDefault="006F2C55" w:rsidP="006F2C55">
      <w:pPr>
        <w:bidi/>
        <w:jc w:val="both"/>
        <w:rPr>
          <w:rFonts w:cs="David" w:hint="cs"/>
          <w:rtl/>
        </w:rPr>
      </w:pPr>
    </w:p>
    <w:p w14:paraId="5F01D094" w14:textId="77777777" w:rsidR="006F2C55" w:rsidRPr="0011402D" w:rsidRDefault="006F2C55" w:rsidP="006F2C55">
      <w:pPr>
        <w:bidi/>
        <w:jc w:val="both"/>
        <w:rPr>
          <w:rFonts w:cs="David" w:hint="cs"/>
          <w:rtl/>
        </w:rPr>
      </w:pPr>
      <w:r w:rsidRPr="0011402D">
        <w:rPr>
          <w:rFonts w:cs="David" w:hint="cs"/>
          <w:u w:val="single"/>
          <w:rtl/>
        </w:rPr>
        <w:t>ארבל אסטרחן:</w:t>
      </w:r>
    </w:p>
    <w:p w14:paraId="63AB98F4" w14:textId="77777777" w:rsidR="006F2C55" w:rsidRPr="0011402D" w:rsidRDefault="006F2C55" w:rsidP="006F2C55">
      <w:pPr>
        <w:bidi/>
        <w:jc w:val="both"/>
        <w:rPr>
          <w:rFonts w:cs="David" w:hint="cs"/>
          <w:rtl/>
        </w:rPr>
      </w:pPr>
    </w:p>
    <w:p w14:paraId="4917A4A7" w14:textId="77777777" w:rsidR="006F2C55" w:rsidRDefault="006F2C55" w:rsidP="006F2C55">
      <w:pPr>
        <w:bidi/>
        <w:jc w:val="both"/>
        <w:rPr>
          <w:rFonts w:cs="David" w:hint="cs"/>
          <w:rtl/>
        </w:rPr>
      </w:pPr>
      <w:r w:rsidRPr="0011402D">
        <w:rPr>
          <w:rFonts w:cs="David" w:hint="cs"/>
          <w:rtl/>
        </w:rPr>
        <w:tab/>
      </w:r>
      <w:r>
        <w:rPr>
          <w:rFonts w:cs="David" w:hint="cs"/>
          <w:rtl/>
        </w:rPr>
        <w:t>אני מדברת</w:t>
      </w:r>
      <w:r w:rsidRPr="0011402D">
        <w:rPr>
          <w:rFonts w:cs="David" w:hint="cs"/>
          <w:rtl/>
        </w:rPr>
        <w:t xml:space="preserve"> באיזה שלב זה יבוא לכנסת</w:t>
      </w:r>
      <w:r>
        <w:rPr>
          <w:rFonts w:cs="David" w:hint="cs"/>
          <w:rtl/>
        </w:rPr>
        <w:t xml:space="preserve"> ביחס לממשלה?</w:t>
      </w:r>
      <w:r w:rsidRPr="0011402D">
        <w:rPr>
          <w:rFonts w:cs="David" w:hint="cs"/>
          <w:rtl/>
        </w:rPr>
        <w:t xml:space="preserve"> האם </w:t>
      </w:r>
      <w:r>
        <w:rPr>
          <w:rFonts w:cs="David" w:hint="cs"/>
          <w:rtl/>
        </w:rPr>
        <w:t xml:space="preserve">אחרי שהיא חתמה בראשי תיבות? האם אחרי שהיא הסמיכה את ראש הממשלה לנסוע לקמפ-דיויד ולחתום? האם אחרי שהיא קיבלה החלטה? ב' זה רק המועד שבו תתקיים ההצבעה בכנסת אבל הוא לא מדבר על השלב מתי הממשלה פונה לכנסת. </w:t>
      </w:r>
      <w:r w:rsidRPr="0011402D">
        <w:rPr>
          <w:rFonts w:cs="David" w:hint="cs"/>
          <w:rtl/>
        </w:rPr>
        <w:t>זה מה שאנחנו מנסים להס</w:t>
      </w:r>
      <w:r>
        <w:rPr>
          <w:rFonts w:cs="David" w:hint="cs"/>
          <w:rtl/>
        </w:rPr>
        <w:t>ד</w:t>
      </w:r>
      <w:r w:rsidRPr="0011402D">
        <w:rPr>
          <w:rFonts w:cs="David" w:hint="cs"/>
          <w:rtl/>
        </w:rPr>
        <w:t>יר ב</w:t>
      </w:r>
      <w:r>
        <w:rPr>
          <w:rFonts w:cs="David" w:hint="cs"/>
          <w:rtl/>
        </w:rPr>
        <w:t>ס</w:t>
      </w:r>
      <w:r w:rsidRPr="0011402D">
        <w:rPr>
          <w:rFonts w:cs="David" w:hint="cs"/>
          <w:rtl/>
        </w:rPr>
        <w:t xml:space="preserve">עיף 1א. </w:t>
      </w:r>
    </w:p>
    <w:p w14:paraId="2B14769B" w14:textId="77777777" w:rsidR="006F2C55" w:rsidRDefault="006F2C55" w:rsidP="006F2C55">
      <w:pPr>
        <w:bidi/>
        <w:jc w:val="both"/>
        <w:rPr>
          <w:rFonts w:cs="David" w:hint="cs"/>
          <w:rtl/>
        </w:rPr>
      </w:pPr>
    </w:p>
    <w:p w14:paraId="4B16ED47" w14:textId="77777777" w:rsidR="006F2C55" w:rsidRDefault="006F2C55" w:rsidP="006F2C55">
      <w:pPr>
        <w:bidi/>
        <w:jc w:val="both"/>
        <w:rPr>
          <w:rFonts w:cs="David" w:hint="cs"/>
          <w:u w:val="single"/>
          <w:rtl/>
        </w:rPr>
      </w:pPr>
      <w:r>
        <w:rPr>
          <w:rFonts w:cs="David" w:hint="cs"/>
          <w:u w:val="single"/>
          <w:rtl/>
        </w:rPr>
        <w:t>אברהם מיכאלי:</w:t>
      </w:r>
    </w:p>
    <w:p w14:paraId="499995E2" w14:textId="77777777" w:rsidR="006F2C55" w:rsidRDefault="006F2C55" w:rsidP="006F2C55">
      <w:pPr>
        <w:bidi/>
        <w:jc w:val="both"/>
        <w:rPr>
          <w:rFonts w:cs="David" w:hint="cs"/>
          <w:u w:val="single"/>
          <w:rtl/>
        </w:rPr>
      </w:pPr>
    </w:p>
    <w:p w14:paraId="2417D7D2" w14:textId="77777777" w:rsidR="006F2C55" w:rsidRDefault="006F2C55" w:rsidP="006F2C55">
      <w:pPr>
        <w:bidi/>
        <w:jc w:val="both"/>
        <w:rPr>
          <w:rFonts w:cs="David" w:hint="cs"/>
          <w:rtl/>
        </w:rPr>
      </w:pPr>
      <w:r>
        <w:rPr>
          <w:rFonts w:cs="David" w:hint="cs"/>
          <w:rtl/>
        </w:rPr>
        <w:tab/>
        <w:t xml:space="preserve">הסעיף הזה לא מסדיר כלום. </w:t>
      </w:r>
    </w:p>
    <w:p w14:paraId="41BF492A" w14:textId="77777777" w:rsidR="006F2C55" w:rsidRDefault="006F2C55" w:rsidP="006F2C55">
      <w:pPr>
        <w:bidi/>
        <w:jc w:val="both"/>
        <w:rPr>
          <w:rFonts w:cs="David" w:hint="cs"/>
          <w:rtl/>
        </w:rPr>
      </w:pPr>
    </w:p>
    <w:p w14:paraId="62669ABC" w14:textId="77777777" w:rsidR="006F2C55" w:rsidRDefault="006F2C55" w:rsidP="006F2C55">
      <w:pPr>
        <w:bidi/>
        <w:jc w:val="both"/>
        <w:rPr>
          <w:rFonts w:cs="David" w:hint="cs"/>
          <w:rtl/>
        </w:rPr>
      </w:pPr>
      <w:r w:rsidRPr="00797D4E">
        <w:rPr>
          <w:rFonts w:cs="David" w:hint="cs"/>
          <w:u w:val="single"/>
          <w:rtl/>
        </w:rPr>
        <w:t>ארבל אסטרחן:</w:t>
      </w:r>
    </w:p>
    <w:p w14:paraId="154B0D45" w14:textId="77777777" w:rsidR="006F2C55" w:rsidRDefault="006F2C55" w:rsidP="006F2C55">
      <w:pPr>
        <w:bidi/>
        <w:jc w:val="both"/>
        <w:rPr>
          <w:rFonts w:cs="David" w:hint="cs"/>
          <w:rtl/>
        </w:rPr>
      </w:pPr>
    </w:p>
    <w:p w14:paraId="7B48C3EA" w14:textId="77777777" w:rsidR="006F2C55" w:rsidRPr="0011402D" w:rsidRDefault="006F2C55" w:rsidP="006F2C55">
      <w:pPr>
        <w:bidi/>
        <w:jc w:val="both"/>
        <w:rPr>
          <w:rFonts w:cs="David" w:hint="cs"/>
          <w:rtl/>
        </w:rPr>
      </w:pPr>
      <w:r w:rsidRPr="0011402D">
        <w:rPr>
          <w:rFonts w:cs="David" w:hint="cs"/>
          <w:rtl/>
        </w:rPr>
        <w:tab/>
      </w:r>
      <w:r>
        <w:rPr>
          <w:rFonts w:cs="David" w:hint="cs"/>
          <w:rtl/>
        </w:rPr>
        <w:t xml:space="preserve">מה שמוצע כרגע </w:t>
      </w:r>
      <w:r w:rsidRPr="0011402D">
        <w:rPr>
          <w:rFonts w:cs="David" w:hint="cs"/>
          <w:rtl/>
        </w:rPr>
        <w:t>זה ניסוח שלקוח מהצעת חוק ממשלתית בעניין אמנות שהוגשה לכנסת</w:t>
      </w:r>
      <w:r>
        <w:rPr>
          <w:rFonts w:cs="David" w:hint="cs"/>
          <w:rtl/>
        </w:rPr>
        <w:t xml:space="preserve"> אבל לא אושרה עדיין בשום קריאה. היא הוגשה לקריאה ראשונה בשנת 1998, ששם השתמשו במונחים האלה. מוצע ש"הממשלה לא תאשרר הסכם הטעון אשרור ולא תחתום על הסכם שאינו טעון אשרור, שלפיו המשפט השיפוט והמנהל של מדינת ישראל לא יחולו על שטח אלא לאחר שההסכם אושר על-ידי הכנסת ובמשאל העם על פי הוראות חוק זה"</w:t>
      </w:r>
      <w:r w:rsidRPr="0011402D">
        <w:rPr>
          <w:rFonts w:cs="David" w:hint="cs"/>
          <w:rtl/>
        </w:rPr>
        <w:t xml:space="preserve">. כלומר, הממשלה יכולה </w:t>
      </w:r>
      <w:r>
        <w:rPr>
          <w:rFonts w:cs="David" w:hint="cs"/>
          <w:rtl/>
        </w:rPr>
        <w:t xml:space="preserve">לעשות אישורים מקדימים, חתימות בראשי תיבות, החלטת ממשלה אבל האשרור לא יעשה - - - </w:t>
      </w:r>
    </w:p>
    <w:p w14:paraId="3190DC86" w14:textId="77777777" w:rsidR="006F2C55" w:rsidRPr="0011402D" w:rsidRDefault="006F2C55" w:rsidP="006F2C55">
      <w:pPr>
        <w:bidi/>
        <w:jc w:val="both"/>
        <w:rPr>
          <w:rFonts w:cs="David" w:hint="cs"/>
          <w:rtl/>
        </w:rPr>
      </w:pPr>
    </w:p>
    <w:p w14:paraId="1D68C58B" w14:textId="77777777" w:rsidR="006F2C55" w:rsidRPr="0011402D" w:rsidRDefault="006F2C55" w:rsidP="006F2C55">
      <w:pPr>
        <w:bidi/>
        <w:jc w:val="both"/>
        <w:rPr>
          <w:rFonts w:cs="David" w:hint="cs"/>
          <w:u w:val="single"/>
          <w:rtl/>
        </w:rPr>
      </w:pPr>
      <w:r w:rsidRPr="0011402D">
        <w:rPr>
          <w:rFonts w:cs="David" w:hint="cs"/>
          <w:u w:val="single"/>
          <w:rtl/>
        </w:rPr>
        <w:t>אברהם מיכאלי:</w:t>
      </w:r>
    </w:p>
    <w:p w14:paraId="576F1633" w14:textId="77777777" w:rsidR="006F2C55" w:rsidRPr="0011402D" w:rsidRDefault="006F2C55" w:rsidP="006F2C55">
      <w:pPr>
        <w:bidi/>
        <w:jc w:val="both"/>
        <w:rPr>
          <w:rFonts w:cs="David" w:hint="cs"/>
          <w:u w:val="single"/>
          <w:rtl/>
        </w:rPr>
      </w:pPr>
    </w:p>
    <w:p w14:paraId="5BB37EEA" w14:textId="77777777" w:rsidR="006F2C55" w:rsidRPr="0011402D" w:rsidRDefault="006F2C55" w:rsidP="006F2C55">
      <w:pPr>
        <w:bidi/>
        <w:ind w:firstLine="720"/>
        <w:jc w:val="both"/>
        <w:rPr>
          <w:rFonts w:cs="David" w:hint="cs"/>
          <w:rtl/>
        </w:rPr>
      </w:pPr>
      <w:r w:rsidRPr="0011402D">
        <w:rPr>
          <w:rFonts w:cs="David" w:hint="cs"/>
          <w:rtl/>
        </w:rPr>
        <w:t>לא כתוב</w:t>
      </w:r>
      <w:r>
        <w:rPr>
          <w:rFonts w:cs="David" w:hint="cs"/>
          <w:rtl/>
        </w:rPr>
        <w:t xml:space="preserve"> פה מה הממשלה צריכה לעשות?</w:t>
      </w:r>
      <w:r w:rsidRPr="0011402D">
        <w:rPr>
          <w:rFonts w:cs="David" w:hint="cs"/>
          <w:rtl/>
        </w:rPr>
        <w:t xml:space="preserve"> באיזה שלב הממשלה צריכה לפנות לכנסת</w:t>
      </w:r>
      <w:r>
        <w:rPr>
          <w:rFonts w:cs="David" w:hint="cs"/>
          <w:rtl/>
        </w:rPr>
        <w:t>?</w:t>
      </w:r>
    </w:p>
    <w:p w14:paraId="1018AF6D" w14:textId="77777777" w:rsidR="006F2C55" w:rsidRPr="0011402D" w:rsidRDefault="006F2C55" w:rsidP="006F2C55">
      <w:pPr>
        <w:bidi/>
        <w:jc w:val="both"/>
        <w:rPr>
          <w:rFonts w:cs="David" w:hint="cs"/>
          <w:rtl/>
        </w:rPr>
      </w:pPr>
    </w:p>
    <w:p w14:paraId="1E0EA8F7" w14:textId="77777777" w:rsidR="006F2C55" w:rsidRPr="0011402D" w:rsidRDefault="006F2C55" w:rsidP="006F2C55">
      <w:pPr>
        <w:bidi/>
        <w:jc w:val="both"/>
        <w:rPr>
          <w:rFonts w:cs="David" w:hint="cs"/>
          <w:u w:val="single"/>
          <w:rtl/>
        </w:rPr>
      </w:pPr>
      <w:r w:rsidRPr="0011402D">
        <w:rPr>
          <w:rFonts w:cs="David" w:hint="cs"/>
          <w:u w:val="single"/>
          <w:rtl/>
        </w:rPr>
        <w:t>דוד רותם:</w:t>
      </w:r>
    </w:p>
    <w:p w14:paraId="3374C055" w14:textId="77777777" w:rsidR="006F2C55" w:rsidRPr="0011402D" w:rsidRDefault="006F2C55" w:rsidP="006F2C55">
      <w:pPr>
        <w:bidi/>
        <w:jc w:val="both"/>
        <w:rPr>
          <w:rFonts w:cs="David" w:hint="cs"/>
          <w:u w:val="single"/>
          <w:rtl/>
        </w:rPr>
      </w:pPr>
    </w:p>
    <w:p w14:paraId="210343FD" w14:textId="77777777" w:rsidR="006F2C55" w:rsidRPr="0011402D" w:rsidRDefault="006F2C55" w:rsidP="006F2C55">
      <w:pPr>
        <w:bidi/>
        <w:ind w:firstLine="720"/>
        <w:jc w:val="both"/>
        <w:rPr>
          <w:rFonts w:cs="David" w:hint="cs"/>
          <w:rtl/>
        </w:rPr>
      </w:pPr>
      <w:r>
        <w:rPr>
          <w:rFonts w:cs="David" w:hint="cs"/>
          <w:rtl/>
        </w:rPr>
        <w:t>צריך לעשות סעיף אחד שיאמר ש</w:t>
      </w:r>
      <w:r w:rsidRPr="0011402D">
        <w:rPr>
          <w:rFonts w:cs="David" w:hint="cs"/>
          <w:rtl/>
        </w:rPr>
        <w:t>ההסכם לא ייכנס לתוקפו טרם אישורו במשאל עם. לא איכפת לי שהממשלה תחתום בטביעות אצבע</w:t>
      </w:r>
      <w:r>
        <w:rPr>
          <w:rFonts w:cs="David" w:hint="cs"/>
          <w:rtl/>
        </w:rPr>
        <w:t xml:space="preserve">, שהיא תחתום בראשי תיבות, מה זה מעניין אותי. כשרוצים להכניס אותו לתוקף צריך ללכת קודם למשאל עם. </w:t>
      </w:r>
    </w:p>
    <w:p w14:paraId="155402DA" w14:textId="77777777" w:rsidR="006F2C55" w:rsidRPr="0011402D" w:rsidRDefault="006F2C55" w:rsidP="006F2C55">
      <w:pPr>
        <w:bidi/>
        <w:jc w:val="both"/>
        <w:rPr>
          <w:rFonts w:cs="David" w:hint="cs"/>
          <w:rtl/>
        </w:rPr>
      </w:pPr>
    </w:p>
    <w:p w14:paraId="52FE12AD" w14:textId="77777777" w:rsidR="006F2C55" w:rsidRPr="0011402D" w:rsidRDefault="006F2C55" w:rsidP="006F2C55">
      <w:pPr>
        <w:bidi/>
        <w:jc w:val="both"/>
        <w:rPr>
          <w:rFonts w:cs="David" w:hint="cs"/>
          <w:rtl/>
        </w:rPr>
      </w:pPr>
      <w:r w:rsidRPr="0011402D">
        <w:rPr>
          <w:rFonts w:cs="David" w:hint="cs"/>
          <w:u w:val="single"/>
          <w:rtl/>
        </w:rPr>
        <w:t>ארבל אסטרחן:</w:t>
      </w:r>
    </w:p>
    <w:p w14:paraId="781F5A80" w14:textId="77777777" w:rsidR="006F2C55" w:rsidRPr="0011402D" w:rsidRDefault="006F2C55" w:rsidP="006F2C55">
      <w:pPr>
        <w:bidi/>
        <w:jc w:val="both"/>
        <w:rPr>
          <w:rFonts w:cs="David" w:hint="cs"/>
          <w:rtl/>
        </w:rPr>
      </w:pPr>
    </w:p>
    <w:p w14:paraId="65DFD0AA" w14:textId="77777777" w:rsidR="006F2C55" w:rsidRPr="0011402D" w:rsidRDefault="006F2C55" w:rsidP="006F2C55">
      <w:pPr>
        <w:bidi/>
        <w:jc w:val="both"/>
        <w:rPr>
          <w:rFonts w:cs="David" w:hint="cs"/>
          <w:rtl/>
        </w:rPr>
      </w:pPr>
      <w:r w:rsidRPr="0011402D">
        <w:rPr>
          <w:rFonts w:cs="David" w:hint="cs"/>
          <w:rtl/>
        </w:rPr>
        <w:tab/>
      </w:r>
      <w:r>
        <w:rPr>
          <w:rFonts w:cs="David" w:hint="cs"/>
          <w:rtl/>
        </w:rPr>
        <w:t>העניין הוא שלפעמים הכניסה לתוקף היא עתידית.</w:t>
      </w:r>
      <w:r w:rsidRPr="0011402D">
        <w:rPr>
          <w:rFonts w:cs="David" w:hint="cs"/>
          <w:rtl/>
        </w:rPr>
        <w:t xml:space="preserve"> לפעמים יכול להיות הסכם והוא אומר שבעוד שנה יעשו כך, </w:t>
      </w:r>
      <w:r>
        <w:rPr>
          <w:rFonts w:cs="David" w:hint="cs"/>
          <w:rtl/>
        </w:rPr>
        <w:t xml:space="preserve">ובעוד שנתיים יעשו כך </w:t>
      </w:r>
      <w:r w:rsidRPr="0011402D">
        <w:rPr>
          <w:rFonts w:cs="David" w:hint="cs"/>
          <w:rtl/>
        </w:rPr>
        <w:t>ורק בע</w:t>
      </w:r>
      <w:r>
        <w:rPr>
          <w:rFonts w:cs="David" w:hint="cs"/>
          <w:rtl/>
        </w:rPr>
        <w:t>ו</w:t>
      </w:r>
      <w:r w:rsidRPr="0011402D">
        <w:rPr>
          <w:rFonts w:cs="David" w:hint="cs"/>
          <w:rtl/>
        </w:rPr>
        <w:t xml:space="preserve">ד 10 שנים יהיה ויתור על משפט השיפוט והמנהל. </w:t>
      </w:r>
      <w:r>
        <w:rPr>
          <w:rFonts w:cs="David" w:hint="cs"/>
          <w:rtl/>
        </w:rPr>
        <w:t xml:space="preserve">אז </w:t>
      </w:r>
      <w:r w:rsidRPr="0011402D">
        <w:rPr>
          <w:rFonts w:cs="David" w:hint="cs"/>
          <w:rtl/>
        </w:rPr>
        <w:t>מתי זה נכנס לתוקף?</w:t>
      </w:r>
    </w:p>
    <w:p w14:paraId="565506D0" w14:textId="77777777" w:rsidR="006F2C55" w:rsidRDefault="006F2C55" w:rsidP="006F2C55">
      <w:pPr>
        <w:bidi/>
        <w:jc w:val="both"/>
        <w:rPr>
          <w:rFonts w:cs="David" w:hint="cs"/>
          <w:u w:val="single"/>
          <w:rtl/>
        </w:rPr>
      </w:pPr>
    </w:p>
    <w:p w14:paraId="16F33979" w14:textId="77777777" w:rsidR="006F2C55" w:rsidRDefault="006F2C55" w:rsidP="006F2C55">
      <w:pPr>
        <w:bidi/>
        <w:jc w:val="both"/>
        <w:rPr>
          <w:rFonts w:cs="David" w:hint="cs"/>
          <w:rtl/>
        </w:rPr>
      </w:pPr>
      <w:r>
        <w:rPr>
          <w:rFonts w:cs="David" w:hint="cs"/>
          <w:rtl/>
        </w:rPr>
        <w:tab/>
        <w:t xml:space="preserve">נמצאת כאן הילה טנא מהמחלקה להסכמים בינלאומיים. אולי את יכולה להגיד לנו איך הולך היום המסלול מבחינת אישור ואשרור? </w:t>
      </w:r>
    </w:p>
    <w:p w14:paraId="0BF09D9E" w14:textId="77777777" w:rsidR="006F2C55" w:rsidRPr="00AD7540" w:rsidRDefault="006F2C55" w:rsidP="006F2C55">
      <w:pPr>
        <w:bidi/>
        <w:jc w:val="both"/>
        <w:rPr>
          <w:rFonts w:cs="David" w:hint="cs"/>
          <w:rtl/>
        </w:rPr>
      </w:pPr>
    </w:p>
    <w:p w14:paraId="28DB74E4" w14:textId="77777777" w:rsidR="006F2C55" w:rsidRPr="00352EC0" w:rsidRDefault="006F2C55" w:rsidP="006F2C55">
      <w:pPr>
        <w:bidi/>
        <w:jc w:val="both"/>
        <w:rPr>
          <w:rFonts w:cs="David" w:hint="cs"/>
          <w:u w:val="single"/>
          <w:rtl/>
        </w:rPr>
      </w:pPr>
      <w:r w:rsidRPr="00352EC0">
        <w:rPr>
          <w:rFonts w:cs="David" w:hint="cs"/>
          <w:u w:val="single"/>
          <w:rtl/>
        </w:rPr>
        <w:t>הילה טנא-גלעד:</w:t>
      </w:r>
    </w:p>
    <w:p w14:paraId="0620150A" w14:textId="77777777" w:rsidR="006F2C55" w:rsidRDefault="006F2C55" w:rsidP="006F2C55">
      <w:pPr>
        <w:bidi/>
        <w:jc w:val="both"/>
        <w:rPr>
          <w:rFonts w:cs="David" w:hint="cs"/>
          <w:rtl/>
        </w:rPr>
      </w:pPr>
    </w:p>
    <w:p w14:paraId="17D3DBAE" w14:textId="77777777" w:rsidR="006F2C55" w:rsidRPr="0011402D" w:rsidRDefault="006F2C55" w:rsidP="006F2C55">
      <w:pPr>
        <w:bidi/>
        <w:ind w:firstLine="720"/>
        <w:jc w:val="both"/>
        <w:rPr>
          <w:rFonts w:cs="David" w:hint="cs"/>
          <w:rtl/>
        </w:rPr>
      </w:pPr>
      <w:r w:rsidRPr="0011402D">
        <w:rPr>
          <w:rFonts w:cs="David" w:hint="cs"/>
          <w:rtl/>
        </w:rPr>
        <w:t>דרך המלך</w:t>
      </w:r>
      <w:r>
        <w:rPr>
          <w:rFonts w:cs="David" w:hint="cs"/>
          <w:rtl/>
        </w:rPr>
        <w:t xml:space="preserve"> היא</w:t>
      </w:r>
      <w:r w:rsidRPr="0011402D">
        <w:rPr>
          <w:rFonts w:cs="David" w:hint="cs"/>
          <w:rtl/>
        </w:rPr>
        <w:t xml:space="preserve"> שיש מדינות,</w:t>
      </w:r>
      <w:r>
        <w:rPr>
          <w:rFonts w:cs="David" w:hint="cs"/>
          <w:rtl/>
        </w:rPr>
        <w:t xml:space="preserve"> שמגבשות נוסח של הסכם,</w:t>
      </w:r>
      <w:r w:rsidRPr="0011402D">
        <w:rPr>
          <w:rFonts w:cs="David" w:hint="cs"/>
          <w:rtl/>
        </w:rPr>
        <w:t xml:space="preserve"> מתבצעת חתימה</w:t>
      </w:r>
      <w:r>
        <w:rPr>
          <w:rFonts w:cs="David" w:hint="cs"/>
          <w:rtl/>
        </w:rPr>
        <w:t xml:space="preserve"> אם בראשי תיבות ואם בחתימה מלאה</w:t>
      </w:r>
      <w:r w:rsidRPr="0011402D">
        <w:rPr>
          <w:rFonts w:cs="David" w:hint="cs"/>
          <w:rtl/>
        </w:rPr>
        <w:t>. אחרי זה מתבצע מהלך בתוך המדינה של הליך של</w:t>
      </w:r>
      <w:r>
        <w:rPr>
          <w:rFonts w:cs="David" w:hint="cs"/>
          <w:rtl/>
        </w:rPr>
        <w:t xml:space="preserve"> התאמה של החקיקה הפנימית, כי זאת השיטה המשפטית שנוהגת בישראל.</w:t>
      </w:r>
      <w:r w:rsidRPr="0011402D">
        <w:rPr>
          <w:rFonts w:cs="David" w:hint="cs"/>
          <w:rtl/>
        </w:rPr>
        <w:t xml:space="preserve"> לאחר מכן יש אשרור שהאשרור</w:t>
      </w:r>
      <w:r>
        <w:rPr>
          <w:rFonts w:cs="David" w:hint="cs"/>
          <w:rtl/>
        </w:rPr>
        <w:t xml:space="preserve"> בעצם</w:t>
      </w:r>
      <w:r w:rsidRPr="0011402D">
        <w:rPr>
          <w:rFonts w:cs="David" w:hint="cs"/>
          <w:rtl/>
        </w:rPr>
        <w:t xml:space="preserve"> משחרר את ההסכם.</w:t>
      </w:r>
      <w:r>
        <w:rPr>
          <w:rFonts w:cs="David" w:hint="cs"/>
          <w:rtl/>
        </w:rPr>
        <w:t xml:space="preserve"> לאחר האשרור משרד החוץ מוציא הודעה למדינה השניה או למזכירות של האמנה, אם זאת אמנה מולטילטראלית. </w:t>
      </w:r>
      <w:r w:rsidRPr="0011402D">
        <w:rPr>
          <w:rFonts w:cs="David" w:hint="cs"/>
          <w:rtl/>
        </w:rPr>
        <w:t>למעשה באיגרת הדיפלומטית ההסכם נכנס</w:t>
      </w:r>
      <w:r>
        <w:rPr>
          <w:rFonts w:cs="David" w:hint="cs"/>
          <w:rtl/>
        </w:rPr>
        <w:t xml:space="preserve"> לתוקף. זאת דרך המלך. </w:t>
      </w:r>
    </w:p>
    <w:p w14:paraId="359F5AC8" w14:textId="77777777" w:rsidR="006F2C55" w:rsidRPr="0011402D" w:rsidRDefault="006F2C55" w:rsidP="006F2C55">
      <w:pPr>
        <w:bidi/>
        <w:jc w:val="both"/>
        <w:rPr>
          <w:rFonts w:cs="David" w:hint="cs"/>
          <w:rtl/>
        </w:rPr>
      </w:pPr>
    </w:p>
    <w:p w14:paraId="3D6A89D1" w14:textId="77777777" w:rsidR="006F2C55" w:rsidRPr="0011402D" w:rsidRDefault="006F2C55" w:rsidP="006F2C55">
      <w:pPr>
        <w:bidi/>
        <w:jc w:val="both"/>
        <w:rPr>
          <w:rFonts w:cs="David" w:hint="cs"/>
          <w:u w:val="single"/>
          <w:rtl/>
        </w:rPr>
      </w:pPr>
      <w:r w:rsidRPr="0011402D">
        <w:rPr>
          <w:rFonts w:cs="David" w:hint="cs"/>
          <w:u w:val="single"/>
          <w:rtl/>
        </w:rPr>
        <w:t>אברהם מיכאלי:</w:t>
      </w:r>
    </w:p>
    <w:p w14:paraId="3B35E4A1" w14:textId="77777777" w:rsidR="006F2C55" w:rsidRDefault="006F2C55" w:rsidP="006F2C55">
      <w:pPr>
        <w:bidi/>
        <w:jc w:val="both"/>
        <w:rPr>
          <w:rFonts w:cs="David" w:hint="cs"/>
          <w:u w:val="single"/>
          <w:rtl/>
        </w:rPr>
      </w:pPr>
    </w:p>
    <w:p w14:paraId="1D90B5D4" w14:textId="77777777" w:rsidR="006F2C55" w:rsidRPr="00080404" w:rsidRDefault="006F2C55" w:rsidP="006F2C55">
      <w:pPr>
        <w:bidi/>
        <w:jc w:val="both"/>
        <w:rPr>
          <w:rFonts w:cs="David" w:hint="cs"/>
          <w:rtl/>
        </w:rPr>
      </w:pPr>
      <w:r>
        <w:rPr>
          <w:rFonts w:cs="David" w:hint="cs"/>
          <w:rtl/>
        </w:rPr>
        <w:tab/>
        <w:t>האם בטיוטת ההסכם כתוב שהכול כפוף לאישור הכנסת?</w:t>
      </w:r>
    </w:p>
    <w:p w14:paraId="539C487A" w14:textId="77777777" w:rsidR="006F2C55" w:rsidRPr="0011402D" w:rsidRDefault="006F2C55" w:rsidP="006F2C55">
      <w:pPr>
        <w:bidi/>
        <w:jc w:val="both"/>
        <w:rPr>
          <w:rFonts w:cs="David" w:hint="cs"/>
          <w:rtl/>
        </w:rPr>
      </w:pPr>
    </w:p>
    <w:p w14:paraId="2D954E95" w14:textId="77777777" w:rsidR="006F2C55" w:rsidRPr="0011402D" w:rsidRDefault="006F2C55" w:rsidP="006F2C55">
      <w:pPr>
        <w:bidi/>
        <w:jc w:val="both"/>
        <w:rPr>
          <w:rFonts w:cs="David" w:hint="cs"/>
          <w:rtl/>
        </w:rPr>
      </w:pPr>
      <w:r w:rsidRPr="00352EC0">
        <w:rPr>
          <w:rFonts w:cs="David" w:hint="cs"/>
          <w:u w:val="single"/>
          <w:rtl/>
        </w:rPr>
        <w:t>הילה טנא-גלעד:</w:t>
      </w:r>
    </w:p>
    <w:p w14:paraId="53F470EF" w14:textId="77777777" w:rsidR="006F2C55" w:rsidRPr="0011402D" w:rsidRDefault="006F2C55" w:rsidP="006F2C55">
      <w:pPr>
        <w:bidi/>
        <w:jc w:val="both"/>
        <w:rPr>
          <w:rFonts w:cs="David" w:hint="cs"/>
          <w:rtl/>
        </w:rPr>
      </w:pPr>
    </w:p>
    <w:p w14:paraId="639D739D" w14:textId="77777777" w:rsidR="006F2C55" w:rsidRPr="0011402D" w:rsidRDefault="006F2C55" w:rsidP="006F2C55">
      <w:pPr>
        <w:bidi/>
        <w:ind w:firstLine="720"/>
        <w:jc w:val="both"/>
        <w:rPr>
          <w:rFonts w:cs="David" w:hint="cs"/>
          <w:rtl/>
        </w:rPr>
      </w:pPr>
      <w:r>
        <w:rPr>
          <w:rFonts w:cs="David" w:hint="cs"/>
          <w:rtl/>
        </w:rPr>
        <w:t xml:space="preserve">יש סעיף כניסה לתוקף שאומר שההסכם ייכנס לתוקף בדרך-כלל לאחר שנשלחת האיגרת הדיפלומטית האחרונה שמודיעה על כך </w:t>
      </w:r>
      <w:r w:rsidRPr="0011402D">
        <w:rPr>
          <w:rFonts w:cs="David" w:hint="cs"/>
          <w:rtl/>
        </w:rPr>
        <w:t xml:space="preserve">שהושלמו כל הליכי האשרור </w:t>
      </w:r>
      <w:r>
        <w:rPr>
          <w:rFonts w:cs="David" w:hint="cs"/>
          <w:rtl/>
        </w:rPr>
        <w:t>הפנימיים, כנדרש לפי הדין הפנימי באותה מדינה</w:t>
      </w:r>
      <w:r w:rsidRPr="0011402D">
        <w:rPr>
          <w:rFonts w:cs="David" w:hint="cs"/>
          <w:rtl/>
        </w:rPr>
        <w:t xml:space="preserve">. </w:t>
      </w:r>
    </w:p>
    <w:p w14:paraId="2A69325E" w14:textId="77777777" w:rsidR="006F2C55" w:rsidRPr="0011402D" w:rsidRDefault="006F2C55" w:rsidP="006F2C55">
      <w:pPr>
        <w:bidi/>
        <w:jc w:val="both"/>
        <w:rPr>
          <w:rFonts w:cs="David" w:hint="cs"/>
          <w:rtl/>
        </w:rPr>
      </w:pPr>
    </w:p>
    <w:p w14:paraId="20BDFBF2" w14:textId="77777777" w:rsidR="006F2C55" w:rsidRPr="0011402D" w:rsidRDefault="006F2C55" w:rsidP="006F2C55">
      <w:pPr>
        <w:bidi/>
        <w:jc w:val="both"/>
        <w:rPr>
          <w:rFonts w:cs="David" w:hint="cs"/>
          <w:u w:val="single"/>
          <w:rtl/>
        </w:rPr>
      </w:pPr>
      <w:r w:rsidRPr="0011402D">
        <w:rPr>
          <w:rFonts w:cs="David" w:hint="cs"/>
          <w:u w:val="single"/>
          <w:rtl/>
        </w:rPr>
        <w:t>אברהם מיכאלי:</w:t>
      </w:r>
    </w:p>
    <w:p w14:paraId="33772471" w14:textId="77777777" w:rsidR="006F2C55" w:rsidRPr="0011402D" w:rsidRDefault="006F2C55" w:rsidP="006F2C55">
      <w:pPr>
        <w:bidi/>
        <w:jc w:val="both"/>
        <w:rPr>
          <w:rFonts w:cs="David" w:hint="cs"/>
          <w:u w:val="single"/>
          <w:rtl/>
        </w:rPr>
      </w:pPr>
    </w:p>
    <w:p w14:paraId="7CBDDF5C" w14:textId="77777777" w:rsidR="006F2C55" w:rsidRPr="0011402D" w:rsidRDefault="006F2C55" w:rsidP="006F2C55">
      <w:pPr>
        <w:bidi/>
        <w:ind w:firstLine="720"/>
        <w:jc w:val="both"/>
        <w:rPr>
          <w:rFonts w:cs="David" w:hint="cs"/>
          <w:rtl/>
        </w:rPr>
      </w:pPr>
      <w:r w:rsidRPr="0011402D">
        <w:rPr>
          <w:rFonts w:cs="David" w:hint="cs"/>
          <w:rtl/>
        </w:rPr>
        <w:t>אותה מדינה שחותמת איתנו</w:t>
      </w:r>
      <w:r>
        <w:rPr>
          <w:rFonts w:cs="David" w:hint="cs"/>
          <w:rtl/>
        </w:rPr>
        <w:t xml:space="preserve"> על הסכם</w:t>
      </w:r>
      <w:r w:rsidRPr="0011402D">
        <w:rPr>
          <w:rFonts w:cs="David" w:hint="cs"/>
          <w:rtl/>
        </w:rPr>
        <w:t xml:space="preserve"> יודעת </w:t>
      </w:r>
      <w:r>
        <w:rPr>
          <w:rFonts w:cs="David" w:hint="cs"/>
          <w:rtl/>
        </w:rPr>
        <w:t xml:space="preserve">מראש </w:t>
      </w:r>
      <w:r w:rsidRPr="0011402D">
        <w:rPr>
          <w:rFonts w:cs="David" w:hint="cs"/>
          <w:rtl/>
        </w:rPr>
        <w:t>שלכל</w:t>
      </w:r>
      <w:r>
        <w:rPr>
          <w:rFonts w:cs="David" w:hint="cs"/>
          <w:rtl/>
        </w:rPr>
        <w:t xml:space="preserve"> הסיכום אין ערך בלי אישור נוסף?</w:t>
      </w:r>
    </w:p>
    <w:p w14:paraId="1B2EC43C" w14:textId="77777777" w:rsidR="006F2C55" w:rsidRPr="0011402D" w:rsidRDefault="006F2C55" w:rsidP="006F2C55">
      <w:pPr>
        <w:bidi/>
        <w:jc w:val="both"/>
        <w:rPr>
          <w:rFonts w:cs="David" w:hint="cs"/>
          <w:rtl/>
        </w:rPr>
      </w:pPr>
    </w:p>
    <w:p w14:paraId="6C2AF65B" w14:textId="77777777" w:rsidR="006F2C55" w:rsidRPr="0011402D" w:rsidRDefault="006F2C55" w:rsidP="006F2C55">
      <w:pPr>
        <w:bidi/>
        <w:jc w:val="both"/>
        <w:rPr>
          <w:rFonts w:cs="David" w:hint="cs"/>
          <w:rtl/>
        </w:rPr>
      </w:pPr>
      <w:r w:rsidRPr="00352EC0">
        <w:rPr>
          <w:rFonts w:cs="David" w:hint="cs"/>
          <w:u w:val="single"/>
          <w:rtl/>
        </w:rPr>
        <w:t>הילה טנא-גלעד:</w:t>
      </w:r>
    </w:p>
    <w:p w14:paraId="4739E29D" w14:textId="77777777" w:rsidR="006F2C55" w:rsidRDefault="006F2C55" w:rsidP="006F2C55">
      <w:pPr>
        <w:bidi/>
        <w:jc w:val="both"/>
        <w:rPr>
          <w:rFonts w:cs="David" w:hint="cs"/>
          <w:rtl/>
        </w:rPr>
      </w:pPr>
    </w:p>
    <w:p w14:paraId="12B78E0F" w14:textId="77777777" w:rsidR="006F2C55" w:rsidRPr="0011402D" w:rsidRDefault="006F2C55" w:rsidP="006F2C55">
      <w:pPr>
        <w:bidi/>
        <w:ind w:firstLine="720"/>
        <w:jc w:val="both"/>
        <w:rPr>
          <w:rFonts w:cs="David" w:hint="cs"/>
          <w:rtl/>
        </w:rPr>
      </w:pPr>
      <w:r>
        <w:rPr>
          <w:rFonts w:cs="David" w:hint="cs"/>
          <w:rtl/>
        </w:rPr>
        <w:t xml:space="preserve">בדרך כלל, </w:t>
      </w:r>
      <w:r w:rsidRPr="0011402D">
        <w:rPr>
          <w:rFonts w:cs="David" w:hint="cs"/>
          <w:rtl/>
        </w:rPr>
        <w:t>בפורמט הפורמאלי כתוב</w:t>
      </w:r>
      <w:r>
        <w:rPr>
          <w:rFonts w:cs="David" w:hint="cs"/>
          <w:rtl/>
        </w:rPr>
        <w:t>: לאחר שיושלמו ההליכים הפנימיים הנדרשים לטובת האשרור</w:t>
      </w:r>
      <w:r w:rsidRPr="0011402D">
        <w:rPr>
          <w:rFonts w:cs="David" w:hint="cs"/>
          <w:rtl/>
        </w:rPr>
        <w:t>. במדינת ישראל</w:t>
      </w:r>
      <w:r>
        <w:rPr>
          <w:rFonts w:cs="David" w:hint="cs"/>
          <w:rtl/>
        </w:rPr>
        <w:t xml:space="preserve"> </w:t>
      </w:r>
      <w:r w:rsidRPr="0011402D">
        <w:rPr>
          <w:rFonts w:cs="David" w:hint="cs"/>
          <w:rtl/>
        </w:rPr>
        <w:t>השיטה הנוהגת היא השיטה הדואלית, קרי,</w:t>
      </w:r>
      <w:r>
        <w:rPr>
          <w:rFonts w:cs="David" w:hint="cs"/>
          <w:rtl/>
        </w:rPr>
        <w:t xml:space="preserve"> האמנה, בין אם היא מולטילטראלית ובין אם היא בילטראלית, היא </w:t>
      </w:r>
      <w:r w:rsidRPr="0011402D">
        <w:rPr>
          <w:rFonts w:cs="David" w:hint="cs"/>
          <w:rtl/>
        </w:rPr>
        <w:t xml:space="preserve">לא נכנסת כמו שהיא לתוך החקיקה אלא מתבצעות התאמות חקיקה. מוכר שזאת השיטה המשפטית שלנו. </w:t>
      </w:r>
    </w:p>
    <w:p w14:paraId="26D193F1" w14:textId="77777777" w:rsidR="006F2C55" w:rsidRPr="0011402D" w:rsidRDefault="006F2C55" w:rsidP="006F2C55">
      <w:pPr>
        <w:bidi/>
        <w:jc w:val="both"/>
        <w:rPr>
          <w:rFonts w:cs="David" w:hint="cs"/>
          <w:rtl/>
        </w:rPr>
      </w:pPr>
    </w:p>
    <w:p w14:paraId="51254AC2" w14:textId="77777777" w:rsidR="006F2C55" w:rsidRPr="0011402D" w:rsidRDefault="006F2C55" w:rsidP="006F2C55">
      <w:pPr>
        <w:bidi/>
        <w:jc w:val="both"/>
        <w:rPr>
          <w:rFonts w:cs="David" w:hint="cs"/>
          <w:rtl/>
        </w:rPr>
      </w:pPr>
      <w:r w:rsidRPr="00352EC0">
        <w:rPr>
          <w:rFonts w:cs="David" w:hint="cs"/>
          <w:u w:val="single"/>
          <w:rtl/>
        </w:rPr>
        <w:t>אסתר אפרת:</w:t>
      </w:r>
    </w:p>
    <w:p w14:paraId="1EB1D5E3" w14:textId="77777777" w:rsidR="006F2C55" w:rsidRDefault="006F2C55" w:rsidP="006F2C55">
      <w:pPr>
        <w:bidi/>
        <w:ind w:firstLine="720"/>
        <w:jc w:val="both"/>
        <w:rPr>
          <w:rFonts w:cs="David" w:hint="cs"/>
          <w:rtl/>
        </w:rPr>
      </w:pPr>
    </w:p>
    <w:p w14:paraId="27671E0A" w14:textId="77777777" w:rsidR="006F2C55" w:rsidRDefault="006F2C55" w:rsidP="006F2C55">
      <w:pPr>
        <w:bidi/>
        <w:ind w:firstLine="720"/>
        <w:jc w:val="both"/>
        <w:rPr>
          <w:rFonts w:cs="David" w:hint="cs"/>
          <w:rtl/>
        </w:rPr>
      </w:pPr>
      <w:r>
        <w:rPr>
          <w:rFonts w:cs="David" w:hint="cs"/>
          <w:rtl/>
        </w:rPr>
        <w:t xml:space="preserve">האחריות לנושא האמנות זאת אחריות של משרד החוץ ולכן אנחנו מודים למשרד המשפטים על הסיוע אבל האחריות היא שלנו. </w:t>
      </w:r>
    </w:p>
    <w:p w14:paraId="39F81E6E" w14:textId="77777777" w:rsidR="006F2C55" w:rsidRDefault="006F2C55" w:rsidP="006F2C55">
      <w:pPr>
        <w:bidi/>
        <w:ind w:firstLine="720"/>
        <w:jc w:val="both"/>
        <w:rPr>
          <w:rFonts w:cs="David" w:hint="cs"/>
          <w:rtl/>
        </w:rPr>
      </w:pPr>
    </w:p>
    <w:p w14:paraId="7EB42FA8" w14:textId="77777777" w:rsidR="006F2C55" w:rsidRPr="0011402D" w:rsidRDefault="006F2C55" w:rsidP="006F2C55">
      <w:pPr>
        <w:bidi/>
        <w:ind w:firstLine="720"/>
        <w:jc w:val="both"/>
        <w:rPr>
          <w:rFonts w:cs="David" w:hint="cs"/>
          <w:rtl/>
        </w:rPr>
      </w:pPr>
      <w:r w:rsidRPr="0011402D">
        <w:rPr>
          <w:rFonts w:cs="David" w:hint="cs"/>
          <w:rtl/>
        </w:rPr>
        <w:t>הנוסח שמופיע עכשיו בטיוטת ההצעה לא היה על דעת משרד החוץ, זה שיהיה ברור וגם בגלגול הקודם. אלה ניסוחים שבהחלט לא היו על דעתנו ואני מוכנה להגיד מה אני חושבת שצריך.</w:t>
      </w:r>
    </w:p>
    <w:p w14:paraId="61954E18" w14:textId="77777777" w:rsidR="006F2C55" w:rsidRDefault="006F2C55" w:rsidP="006F2C55">
      <w:pPr>
        <w:bidi/>
        <w:jc w:val="both"/>
        <w:rPr>
          <w:rFonts w:cs="David" w:hint="cs"/>
          <w:rtl/>
        </w:rPr>
      </w:pPr>
    </w:p>
    <w:p w14:paraId="37E1D78B" w14:textId="77777777" w:rsidR="006F2C55" w:rsidRPr="00D20085" w:rsidRDefault="006F2C55" w:rsidP="006F2C55">
      <w:pPr>
        <w:bidi/>
        <w:rPr>
          <w:rFonts w:cs="David" w:hint="cs"/>
          <w:u w:val="single"/>
          <w:rtl/>
        </w:rPr>
      </w:pPr>
      <w:r w:rsidRPr="00406329">
        <w:rPr>
          <w:rFonts w:cs="David" w:hint="cs"/>
          <w:u w:val="single"/>
          <w:rtl/>
        </w:rPr>
        <w:t>היו</w:t>
      </w:r>
      <w:r>
        <w:rPr>
          <w:rFonts w:cs="David" w:hint="cs"/>
          <w:u w:val="single"/>
          <w:rtl/>
        </w:rPr>
        <w:t>"</w:t>
      </w:r>
      <w:r w:rsidRPr="00406329">
        <w:rPr>
          <w:rFonts w:cs="David" w:hint="cs"/>
          <w:u w:val="single"/>
          <w:rtl/>
        </w:rPr>
        <w:t>ר</w:t>
      </w:r>
      <w:r>
        <w:rPr>
          <w:rFonts w:cs="David" w:hint="cs"/>
          <w:u w:val="single"/>
          <w:rtl/>
        </w:rPr>
        <w:t xml:space="preserve"> יריב לוין:</w:t>
      </w:r>
    </w:p>
    <w:p w14:paraId="6E16CDC1" w14:textId="77777777" w:rsidR="006F2C55" w:rsidRDefault="006F2C55" w:rsidP="006F2C55">
      <w:pPr>
        <w:bidi/>
        <w:jc w:val="both"/>
        <w:rPr>
          <w:rFonts w:cs="David" w:hint="cs"/>
          <w:rtl/>
        </w:rPr>
      </w:pPr>
    </w:p>
    <w:p w14:paraId="7BE05248" w14:textId="77777777" w:rsidR="006F2C55" w:rsidRDefault="006F2C55" w:rsidP="006F2C55">
      <w:pPr>
        <w:bidi/>
        <w:jc w:val="both"/>
        <w:rPr>
          <w:rFonts w:cs="David" w:hint="cs"/>
          <w:rtl/>
        </w:rPr>
      </w:pPr>
      <w:r>
        <w:rPr>
          <w:rFonts w:cs="David" w:hint="cs"/>
          <w:rtl/>
        </w:rPr>
        <w:tab/>
        <w:t xml:space="preserve">בבקשה. </w:t>
      </w:r>
    </w:p>
    <w:p w14:paraId="67C18705" w14:textId="77777777" w:rsidR="006F2C55" w:rsidRDefault="006F2C55" w:rsidP="006F2C55">
      <w:pPr>
        <w:bidi/>
        <w:jc w:val="both"/>
        <w:rPr>
          <w:rFonts w:cs="David" w:hint="cs"/>
          <w:rtl/>
        </w:rPr>
      </w:pPr>
    </w:p>
    <w:p w14:paraId="0665B631" w14:textId="77777777" w:rsidR="006F2C55" w:rsidRDefault="006F2C55" w:rsidP="006F2C55">
      <w:pPr>
        <w:bidi/>
        <w:jc w:val="both"/>
        <w:rPr>
          <w:rFonts w:cs="David" w:hint="cs"/>
          <w:u w:val="single"/>
          <w:rtl/>
        </w:rPr>
      </w:pPr>
      <w:r>
        <w:rPr>
          <w:rFonts w:cs="David" w:hint="cs"/>
          <w:u w:val="single"/>
          <w:rtl/>
        </w:rPr>
        <w:t>אסתר אפרת:</w:t>
      </w:r>
    </w:p>
    <w:p w14:paraId="070B3472" w14:textId="77777777" w:rsidR="006F2C55" w:rsidRPr="00080404" w:rsidRDefault="006F2C55" w:rsidP="006F2C55">
      <w:pPr>
        <w:bidi/>
        <w:jc w:val="both"/>
        <w:rPr>
          <w:rFonts w:cs="David" w:hint="cs"/>
          <w:u w:val="single"/>
          <w:rtl/>
        </w:rPr>
      </w:pPr>
    </w:p>
    <w:p w14:paraId="53E7A732" w14:textId="77777777" w:rsidR="006F2C55" w:rsidRPr="0011402D" w:rsidRDefault="006F2C55" w:rsidP="006F2C55">
      <w:pPr>
        <w:bidi/>
        <w:ind w:firstLine="720"/>
        <w:jc w:val="both"/>
        <w:rPr>
          <w:rFonts w:cs="David" w:hint="cs"/>
          <w:rtl/>
        </w:rPr>
      </w:pPr>
      <w:r w:rsidRPr="0011402D">
        <w:rPr>
          <w:rFonts w:cs="David" w:hint="cs"/>
          <w:rtl/>
        </w:rPr>
        <w:t>צרי</w:t>
      </w:r>
      <w:r>
        <w:rPr>
          <w:rFonts w:cs="David" w:hint="cs"/>
          <w:rtl/>
        </w:rPr>
        <w:t>כים</w:t>
      </w:r>
      <w:r w:rsidRPr="0011402D">
        <w:rPr>
          <w:rFonts w:cs="David" w:hint="cs"/>
          <w:rtl/>
        </w:rPr>
        <w:t xml:space="preserve"> להיות כאן כל אותם דברים שנאמרו עכשיו. אנחנו בהחלט מסכימים. זאת אומרת, העיקרון שהיה בהחלטה בחוק הקיים מ-1999 אומר כמה דברים: אומר שהחלטת ממשלה בעניין הסכם או </w:t>
      </w:r>
      <w:r>
        <w:rPr>
          <w:rFonts w:cs="David" w:hint="cs"/>
          <w:rtl/>
        </w:rPr>
        <w:t xml:space="preserve">לפי החלטת ממשלה לפי המשפט השיפוט והמנהל במדינת ישראל </w:t>
      </w:r>
      <w:r w:rsidRPr="0011402D">
        <w:rPr>
          <w:rFonts w:cs="David" w:hint="cs"/>
          <w:rtl/>
        </w:rPr>
        <w:t xml:space="preserve">לא יחולו על שטח, לא יכנס לתוקף בלי אישור של הכנסת ובלי משאל עם. </w:t>
      </w:r>
    </w:p>
    <w:p w14:paraId="79060253" w14:textId="77777777" w:rsidR="006F2C55" w:rsidRPr="0011402D" w:rsidRDefault="006F2C55" w:rsidP="006F2C55">
      <w:pPr>
        <w:bidi/>
        <w:jc w:val="both"/>
        <w:rPr>
          <w:rFonts w:cs="David" w:hint="cs"/>
          <w:rtl/>
        </w:rPr>
      </w:pPr>
    </w:p>
    <w:p w14:paraId="76943032" w14:textId="77777777" w:rsidR="006F2C55" w:rsidRPr="0011402D" w:rsidRDefault="006F2C55" w:rsidP="006F2C55">
      <w:pPr>
        <w:bidi/>
        <w:ind w:firstLine="720"/>
        <w:jc w:val="both"/>
        <w:rPr>
          <w:rFonts w:cs="David" w:hint="cs"/>
          <w:rtl/>
        </w:rPr>
      </w:pPr>
      <w:r w:rsidRPr="0011402D">
        <w:rPr>
          <w:rFonts w:cs="David" w:hint="cs"/>
          <w:rtl/>
        </w:rPr>
        <w:t>למה היה צריך חוק מיוחד שיגיד את הדבר הזה? מכיוון שבמצב הרגיל, אל"ף, משאל עם בכלל לא קיים, ובי"ת, הכנסת באמנה רגילה, אמנה מונחת, האשרור של כל הסכם לפני</w:t>
      </w:r>
      <w:r>
        <w:rPr>
          <w:rFonts w:cs="David" w:hint="cs"/>
          <w:rtl/>
        </w:rPr>
        <w:t xml:space="preserve"> </w:t>
      </w:r>
      <w:r w:rsidRPr="0011402D">
        <w:rPr>
          <w:rFonts w:cs="David" w:hint="cs"/>
          <w:rtl/>
        </w:rPr>
        <w:t xml:space="preserve">הכניסה </w:t>
      </w:r>
      <w:r>
        <w:rPr>
          <w:rFonts w:cs="David" w:hint="cs"/>
          <w:rtl/>
        </w:rPr>
        <w:t>לתוקף</w:t>
      </w:r>
      <w:r w:rsidRPr="0011402D">
        <w:rPr>
          <w:rFonts w:cs="David" w:hint="cs"/>
          <w:rtl/>
        </w:rPr>
        <w:t>, האשרור נעשה על</w:t>
      </w:r>
      <w:r>
        <w:rPr>
          <w:rFonts w:cs="David" w:hint="cs"/>
          <w:rtl/>
        </w:rPr>
        <w:t>-</w:t>
      </w:r>
      <w:r w:rsidRPr="0011402D">
        <w:rPr>
          <w:rFonts w:cs="David" w:hint="cs"/>
          <w:rtl/>
        </w:rPr>
        <w:t>ידי הממשלה אבל כל</w:t>
      </w:r>
      <w:r>
        <w:rPr>
          <w:rFonts w:cs="David" w:hint="cs"/>
          <w:rtl/>
        </w:rPr>
        <w:t xml:space="preserve"> הסכם לפני שהממשלה מאשררת אותו</w:t>
      </w:r>
      <w:r w:rsidRPr="0011402D">
        <w:rPr>
          <w:rFonts w:cs="David" w:hint="cs"/>
          <w:rtl/>
        </w:rPr>
        <w:t>, מונח על שולחן הכנסת לידיעת חברי הכנסת. כאן היתה קביעה מפורשת שרוצים שיהיה לא רק לידיעת חברי הכנסת אלא גם אישור מפורש של הכנסת. זה מה שהיה החוק מ-1999.</w:t>
      </w:r>
    </w:p>
    <w:p w14:paraId="2E09ECB8" w14:textId="77777777" w:rsidR="006F2C55" w:rsidRPr="0011402D" w:rsidRDefault="006F2C55" w:rsidP="006F2C55">
      <w:pPr>
        <w:bidi/>
        <w:jc w:val="both"/>
        <w:rPr>
          <w:rFonts w:cs="David" w:hint="cs"/>
          <w:rtl/>
        </w:rPr>
      </w:pPr>
    </w:p>
    <w:p w14:paraId="4DCB20BD" w14:textId="77777777" w:rsidR="006F2C55" w:rsidRDefault="006F2C55" w:rsidP="006F2C55">
      <w:pPr>
        <w:bidi/>
        <w:ind w:firstLine="720"/>
        <w:jc w:val="both"/>
        <w:rPr>
          <w:rFonts w:cs="David" w:hint="cs"/>
          <w:rtl/>
        </w:rPr>
      </w:pPr>
      <w:r w:rsidRPr="0011402D">
        <w:rPr>
          <w:rFonts w:cs="David" w:hint="cs"/>
          <w:rtl/>
        </w:rPr>
        <w:t>מה עוד היה בחוק מ-1999</w:t>
      </w:r>
      <w:r>
        <w:rPr>
          <w:rFonts w:cs="David" w:hint="cs"/>
          <w:rtl/>
        </w:rPr>
        <w:t>?</w:t>
      </w:r>
      <w:r w:rsidRPr="0011402D">
        <w:rPr>
          <w:rFonts w:cs="David" w:hint="cs"/>
          <w:rtl/>
        </w:rPr>
        <w:t xml:space="preserve"> באמת אין כאן, ולדעתנו זה כך צריך להיות, מתי, באיזה שלב או מה בדיוק </w:t>
      </w:r>
      <w:r w:rsidRPr="0011402D">
        <w:rPr>
          <w:rFonts w:cs="David"/>
          <w:rtl/>
        </w:rPr>
        <w:t>–</w:t>
      </w:r>
      <w:r w:rsidRPr="0011402D">
        <w:rPr>
          <w:rFonts w:cs="David" w:hint="cs"/>
          <w:rtl/>
        </w:rPr>
        <w:t xml:space="preserve"> מה שיש כאן זה הע</w:t>
      </w:r>
      <w:r>
        <w:rPr>
          <w:rFonts w:cs="David" w:hint="cs"/>
          <w:rtl/>
        </w:rPr>
        <w:t>י</w:t>
      </w:r>
      <w:r w:rsidRPr="0011402D">
        <w:rPr>
          <w:rFonts w:cs="David" w:hint="cs"/>
          <w:rtl/>
        </w:rPr>
        <w:t xml:space="preserve">קרון. העיקרון שקבוע בחוק הזה הוא שהחלטת ממשלה </w:t>
      </w:r>
      <w:r>
        <w:rPr>
          <w:rFonts w:cs="David" w:hint="cs"/>
          <w:rtl/>
        </w:rPr>
        <w:t xml:space="preserve">לפי המשפט השיפוט והמנהל </w:t>
      </w:r>
      <w:r w:rsidRPr="0011402D">
        <w:rPr>
          <w:rFonts w:cs="David" w:hint="cs"/>
          <w:rtl/>
        </w:rPr>
        <w:t xml:space="preserve">לא יחולו, צריך אישור של הכנסת. </w:t>
      </w:r>
    </w:p>
    <w:p w14:paraId="04B3E0F5" w14:textId="77777777" w:rsidR="006F2C55" w:rsidRDefault="006F2C55" w:rsidP="006F2C55">
      <w:pPr>
        <w:bidi/>
        <w:ind w:firstLine="720"/>
        <w:jc w:val="both"/>
        <w:rPr>
          <w:rFonts w:cs="David" w:hint="cs"/>
          <w:rtl/>
        </w:rPr>
      </w:pPr>
    </w:p>
    <w:p w14:paraId="03C9D8DF" w14:textId="77777777" w:rsidR="006F2C55" w:rsidRDefault="006F2C55" w:rsidP="006F2C55">
      <w:pPr>
        <w:bidi/>
        <w:ind w:firstLine="720"/>
        <w:jc w:val="both"/>
        <w:rPr>
          <w:rFonts w:cs="David" w:hint="cs"/>
          <w:rtl/>
        </w:rPr>
      </w:pPr>
      <w:r w:rsidRPr="0011402D">
        <w:rPr>
          <w:rFonts w:cs="David" w:hint="cs"/>
          <w:rtl/>
        </w:rPr>
        <w:t>באמת באיזה שלב, איפה, כמה, למה, זה באמת מה</w:t>
      </w:r>
      <w:r>
        <w:rPr>
          <w:rFonts w:cs="David" w:hint="cs"/>
          <w:rtl/>
        </w:rPr>
        <w:t xml:space="preserve"> </w:t>
      </w:r>
      <w:r w:rsidRPr="0011402D">
        <w:rPr>
          <w:rFonts w:cs="David" w:hint="cs"/>
          <w:rtl/>
        </w:rPr>
        <w:t>שצריך</w:t>
      </w:r>
      <w:r>
        <w:rPr>
          <w:rFonts w:cs="David" w:hint="cs"/>
          <w:rtl/>
        </w:rPr>
        <w:t>.</w:t>
      </w:r>
      <w:r w:rsidRPr="0011402D">
        <w:rPr>
          <w:rFonts w:cs="David" w:hint="cs"/>
          <w:rtl/>
        </w:rPr>
        <w:t xml:space="preserve"> זאת גם העמדה שלנו וזה גם מה שכתבתי לוועדה, בנוסח שאנחנו מציעים</w:t>
      </w:r>
      <w:r>
        <w:rPr>
          <w:rFonts w:cs="David" w:hint="cs"/>
          <w:rtl/>
        </w:rPr>
        <w:t xml:space="preserve"> למה שיהיה כתוב</w:t>
      </w:r>
      <w:r w:rsidRPr="0011402D">
        <w:rPr>
          <w:rFonts w:cs="David" w:hint="cs"/>
          <w:rtl/>
        </w:rPr>
        <w:t>. לכן אני הצעתי שיהיה באמת כתוב "רק החלטת ממשלה</w:t>
      </w:r>
      <w:r>
        <w:rPr>
          <w:rFonts w:cs="David" w:hint="cs"/>
          <w:rtl/>
        </w:rPr>
        <w:t xml:space="preserve"> לפי המשפט השיפוט והמנהל של מדינת ישראל</w:t>
      </w:r>
      <w:r w:rsidRPr="0011402D">
        <w:rPr>
          <w:rFonts w:cs="David" w:hint="cs"/>
          <w:rtl/>
        </w:rPr>
        <w:t xml:space="preserve"> לא יחולו על שטח לא תיכנס לתוקף אלא לאחר אישור הכנסת</w:t>
      </w:r>
      <w:r>
        <w:rPr>
          <w:rFonts w:cs="David" w:hint="cs"/>
          <w:rtl/>
        </w:rPr>
        <w:t xml:space="preserve"> ואישור במשאל עם".</w:t>
      </w:r>
    </w:p>
    <w:p w14:paraId="71918986" w14:textId="77777777" w:rsidR="006F2C55" w:rsidRDefault="006F2C55" w:rsidP="006F2C55">
      <w:pPr>
        <w:bidi/>
        <w:ind w:firstLine="720"/>
        <w:jc w:val="both"/>
        <w:rPr>
          <w:rFonts w:cs="David" w:hint="cs"/>
          <w:rtl/>
        </w:rPr>
      </w:pPr>
    </w:p>
    <w:p w14:paraId="7755C174" w14:textId="77777777" w:rsidR="006F2C55" w:rsidRPr="0011402D" w:rsidRDefault="006F2C55" w:rsidP="006F2C55">
      <w:pPr>
        <w:bidi/>
        <w:ind w:firstLine="720"/>
        <w:jc w:val="both"/>
        <w:rPr>
          <w:rFonts w:cs="David" w:hint="cs"/>
          <w:rtl/>
        </w:rPr>
      </w:pPr>
      <w:r w:rsidRPr="0011402D">
        <w:rPr>
          <w:rFonts w:cs="David" w:hint="cs"/>
          <w:rtl/>
        </w:rPr>
        <w:t>זאת אומרת, הרגע המכריע הוא הרגע של הכניסה לתוקף. אני באמת חושבת שכל הפירוט</w:t>
      </w:r>
      <w:r>
        <w:rPr>
          <w:rFonts w:cs="David" w:hint="cs"/>
          <w:rtl/>
        </w:rPr>
        <w:t xml:space="preserve"> כאן</w:t>
      </w:r>
      <w:r w:rsidRPr="0011402D">
        <w:rPr>
          <w:rFonts w:cs="David" w:hint="cs"/>
          <w:rtl/>
        </w:rPr>
        <w:t xml:space="preserve"> של אישור ואשרור הוא גם מיותר וגם מבלבל מכיוון שהיום אין חוק אמנות. אף אחד לא יודע, לא בציבור, ונדמה לי שלא בכנסת ולפי דעתי גם</w:t>
      </w:r>
      <w:r>
        <w:rPr>
          <w:rFonts w:cs="David" w:hint="cs"/>
          <w:rtl/>
        </w:rPr>
        <w:t xml:space="preserve"> לא במשרדים המשפטים</w:t>
      </w:r>
      <w:r w:rsidRPr="0011402D">
        <w:rPr>
          <w:rFonts w:cs="David" w:hint="cs"/>
          <w:rtl/>
        </w:rPr>
        <w:t>, לא יודעים מה אישור ואשרור. עדיף לא להיכנס לכל הדברים האלה. עדיף שיישאר</w:t>
      </w:r>
      <w:r>
        <w:rPr>
          <w:rFonts w:cs="David" w:hint="cs"/>
          <w:rtl/>
        </w:rPr>
        <w:t xml:space="preserve"> הנוסח בצורה הכי כללית. </w:t>
      </w:r>
    </w:p>
    <w:p w14:paraId="2FEB6F03" w14:textId="77777777" w:rsidR="006F2C55" w:rsidRPr="0011402D" w:rsidRDefault="006F2C55" w:rsidP="006F2C55">
      <w:pPr>
        <w:bidi/>
        <w:jc w:val="both"/>
        <w:rPr>
          <w:rFonts w:cs="David" w:hint="cs"/>
          <w:rtl/>
        </w:rPr>
      </w:pPr>
    </w:p>
    <w:p w14:paraId="760E80E8" w14:textId="77777777" w:rsidR="006F2C55" w:rsidRPr="0011402D" w:rsidRDefault="006F2C55" w:rsidP="006F2C55">
      <w:pPr>
        <w:bidi/>
        <w:jc w:val="both"/>
        <w:rPr>
          <w:rFonts w:cs="David" w:hint="cs"/>
          <w:u w:val="single"/>
          <w:rtl/>
        </w:rPr>
      </w:pPr>
      <w:r w:rsidRPr="0011402D">
        <w:rPr>
          <w:rFonts w:cs="David" w:hint="cs"/>
          <w:u w:val="single"/>
          <w:rtl/>
        </w:rPr>
        <w:t>דוד רותם:</w:t>
      </w:r>
    </w:p>
    <w:p w14:paraId="257434AD" w14:textId="77777777" w:rsidR="006F2C55" w:rsidRPr="0011402D" w:rsidRDefault="006F2C55" w:rsidP="006F2C55">
      <w:pPr>
        <w:bidi/>
        <w:jc w:val="both"/>
        <w:rPr>
          <w:rFonts w:cs="David" w:hint="cs"/>
          <w:u w:val="single"/>
          <w:rtl/>
        </w:rPr>
      </w:pPr>
    </w:p>
    <w:p w14:paraId="76159601" w14:textId="77777777" w:rsidR="006F2C55" w:rsidRPr="0011402D" w:rsidRDefault="006F2C55" w:rsidP="006F2C55">
      <w:pPr>
        <w:bidi/>
        <w:ind w:firstLine="720"/>
        <w:jc w:val="both"/>
        <w:rPr>
          <w:rFonts w:cs="David" w:hint="cs"/>
          <w:rtl/>
        </w:rPr>
      </w:pPr>
      <w:r w:rsidRPr="0011402D">
        <w:rPr>
          <w:rFonts w:cs="David" w:hint="cs"/>
          <w:rtl/>
        </w:rPr>
        <w:t>בבית המשפט יודעים?</w:t>
      </w:r>
    </w:p>
    <w:p w14:paraId="3528974E" w14:textId="77777777" w:rsidR="006F2C55" w:rsidRPr="0011402D" w:rsidRDefault="006F2C55" w:rsidP="006F2C55">
      <w:pPr>
        <w:bidi/>
        <w:jc w:val="both"/>
        <w:rPr>
          <w:rFonts w:cs="David" w:hint="cs"/>
          <w:rtl/>
        </w:rPr>
      </w:pPr>
    </w:p>
    <w:p w14:paraId="71415763" w14:textId="77777777" w:rsidR="006F2C55" w:rsidRPr="0011402D" w:rsidRDefault="006F2C55" w:rsidP="006F2C55">
      <w:pPr>
        <w:bidi/>
        <w:jc w:val="both"/>
        <w:rPr>
          <w:rFonts w:cs="David" w:hint="cs"/>
          <w:rtl/>
        </w:rPr>
      </w:pPr>
      <w:r w:rsidRPr="00352EC0">
        <w:rPr>
          <w:rFonts w:cs="David" w:hint="cs"/>
          <w:u w:val="single"/>
          <w:rtl/>
        </w:rPr>
        <w:t>עמי ברקוביץ:</w:t>
      </w:r>
    </w:p>
    <w:p w14:paraId="72C258D0" w14:textId="77777777" w:rsidR="006F2C55" w:rsidRPr="0011402D" w:rsidRDefault="006F2C55" w:rsidP="006F2C55">
      <w:pPr>
        <w:bidi/>
        <w:jc w:val="both"/>
        <w:rPr>
          <w:rFonts w:cs="David" w:hint="cs"/>
          <w:rtl/>
        </w:rPr>
      </w:pPr>
    </w:p>
    <w:p w14:paraId="24D61A7A" w14:textId="77777777" w:rsidR="006F2C55" w:rsidRPr="0011402D" w:rsidRDefault="006F2C55" w:rsidP="006F2C55">
      <w:pPr>
        <w:bidi/>
        <w:ind w:firstLine="720"/>
        <w:jc w:val="both"/>
        <w:rPr>
          <w:rFonts w:cs="David" w:hint="cs"/>
          <w:rtl/>
        </w:rPr>
      </w:pPr>
      <w:r w:rsidRPr="0011402D">
        <w:rPr>
          <w:rFonts w:cs="David" w:hint="cs"/>
          <w:rtl/>
        </w:rPr>
        <w:t xml:space="preserve">במשרד החוץ יודעים. </w:t>
      </w:r>
    </w:p>
    <w:p w14:paraId="44C277FD" w14:textId="77777777" w:rsidR="006F2C55" w:rsidRPr="0011402D" w:rsidRDefault="006F2C55" w:rsidP="006F2C55">
      <w:pPr>
        <w:bidi/>
        <w:jc w:val="both"/>
        <w:rPr>
          <w:rFonts w:cs="David" w:hint="cs"/>
          <w:rtl/>
        </w:rPr>
      </w:pPr>
    </w:p>
    <w:p w14:paraId="7381EB31" w14:textId="77777777" w:rsidR="006F2C55" w:rsidRPr="0011402D" w:rsidRDefault="006F2C55" w:rsidP="006F2C55">
      <w:pPr>
        <w:bidi/>
        <w:jc w:val="both"/>
        <w:rPr>
          <w:rFonts w:cs="David" w:hint="cs"/>
          <w:u w:val="single"/>
          <w:rtl/>
        </w:rPr>
      </w:pPr>
      <w:r w:rsidRPr="0011402D">
        <w:rPr>
          <w:rFonts w:cs="David" w:hint="cs"/>
          <w:u w:val="single"/>
          <w:rtl/>
        </w:rPr>
        <w:t>דוד רותם:</w:t>
      </w:r>
    </w:p>
    <w:p w14:paraId="5A289F2D" w14:textId="77777777" w:rsidR="006F2C55" w:rsidRDefault="006F2C55" w:rsidP="006F2C55">
      <w:pPr>
        <w:bidi/>
        <w:jc w:val="both"/>
        <w:rPr>
          <w:rFonts w:cs="David" w:hint="cs"/>
          <w:u w:val="single"/>
          <w:rtl/>
        </w:rPr>
      </w:pPr>
    </w:p>
    <w:p w14:paraId="636F5C3C" w14:textId="77777777" w:rsidR="006F2C55" w:rsidRDefault="006F2C55" w:rsidP="006F2C55">
      <w:pPr>
        <w:bidi/>
        <w:jc w:val="both"/>
        <w:rPr>
          <w:rFonts w:cs="David" w:hint="cs"/>
          <w:rtl/>
        </w:rPr>
      </w:pPr>
      <w:r>
        <w:rPr>
          <w:rFonts w:cs="David" w:hint="cs"/>
          <w:rtl/>
        </w:rPr>
        <w:tab/>
        <w:t>אל תגנו ישר על משרד המשפטים. אני שאלתי אם בבית המשפט העליון יודעים?</w:t>
      </w:r>
    </w:p>
    <w:p w14:paraId="4232504D" w14:textId="77777777" w:rsidR="006F2C55" w:rsidRDefault="006F2C55" w:rsidP="006F2C55">
      <w:pPr>
        <w:bidi/>
        <w:jc w:val="both"/>
        <w:rPr>
          <w:rFonts w:cs="David" w:hint="cs"/>
          <w:rtl/>
        </w:rPr>
      </w:pPr>
    </w:p>
    <w:p w14:paraId="1F3F6008" w14:textId="77777777" w:rsidR="006F2C55" w:rsidRDefault="006F2C55" w:rsidP="006F2C55">
      <w:pPr>
        <w:bidi/>
        <w:jc w:val="both"/>
        <w:rPr>
          <w:rFonts w:cs="David" w:hint="cs"/>
          <w:u w:val="single"/>
          <w:rtl/>
        </w:rPr>
      </w:pPr>
      <w:r>
        <w:rPr>
          <w:rFonts w:cs="David" w:hint="cs"/>
          <w:u w:val="single"/>
          <w:rtl/>
        </w:rPr>
        <w:t>אברהם מיכאלי:</w:t>
      </w:r>
    </w:p>
    <w:p w14:paraId="5D53E660" w14:textId="77777777" w:rsidR="006F2C55" w:rsidRDefault="006F2C55" w:rsidP="006F2C55">
      <w:pPr>
        <w:bidi/>
        <w:jc w:val="both"/>
        <w:rPr>
          <w:rFonts w:cs="David" w:hint="cs"/>
          <w:u w:val="single"/>
          <w:rtl/>
        </w:rPr>
      </w:pPr>
    </w:p>
    <w:p w14:paraId="76B9D80C" w14:textId="77777777" w:rsidR="006F2C55" w:rsidRDefault="006F2C55" w:rsidP="006F2C55">
      <w:pPr>
        <w:bidi/>
        <w:jc w:val="both"/>
        <w:rPr>
          <w:rFonts w:cs="David" w:hint="cs"/>
          <w:rtl/>
        </w:rPr>
      </w:pPr>
      <w:r>
        <w:rPr>
          <w:rFonts w:cs="David" w:hint="cs"/>
          <w:rtl/>
        </w:rPr>
        <w:tab/>
        <w:t>איך אתה דואג למשרד החוץ?</w:t>
      </w:r>
    </w:p>
    <w:p w14:paraId="52A24922" w14:textId="77777777" w:rsidR="006F2C55" w:rsidRDefault="006F2C55" w:rsidP="006F2C55">
      <w:pPr>
        <w:bidi/>
        <w:jc w:val="both"/>
        <w:rPr>
          <w:rFonts w:cs="David" w:hint="cs"/>
          <w:rtl/>
        </w:rPr>
      </w:pPr>
    </w:p>
    <w:p w14:paraId="36DC7219" w14:textId="77777777" w:rsidR="006F2C55" w:rsidRDefault="006F2C55" w:rsidP="006F2C55">
      <w:pPr>
        <w:keepNext/>
        <w:bidi/>
        <w:jc w:val="both"/>
        <w:rPr>
          <w:rFonts w:cs="David" w:hint="cs"/>
          <w:u w:val="single"/>
          <w:rtl/>
        </w:rPr>
      </w:pPr>
      <w:r>
        <w:rPr>
          <w:rFonts w:cs="David" w:hint="cs"/>
          <w:u w:val="single"/>
          <w:rtl/>
        </w:rPr>
        <w:t>דוד רותם:</w:t>
      </w:r>
    </w:p>
    <w:p w14:paraId="4211ED44" w14:textId="77777777" w:rsidR="006F2C55" w:rsidRDefault="006F2C55" w:rsidP="006F2C55">
      <w:pPr>
        <w:keepNext/>
        <w:bidi/>
        <w:jc w:val="both"/>
        <w:rPr>
          <w:rFonts w:cs="David" w:hint="cs"/>
          <w:u w:val="single"/>
          <w:rtl/>
        </w:rPr>
      </w:pPr>
    </w:p>
    <w:p w14:paraId="44C82EC8" w14:textId="77777777" w:rsidR="006F2C55" w:rsidRPr="00080404" w:rsidRDefault="006F2C55" w:rsidP="006F2C55">
      <w:pPr>
        <w:keepNext/>
        <w:bidi/>
        <w:jc w:val="both"/>
        <w:rPr>
          <w:rFonts w:cs="David" w:hint="cs"/>
          <w:rtl/>
        </w:rPr>
      </w:pPr>
      <w:r>
        <w:rPr>
          <w:rFonts w:cs="David" w:hint="cs"/>
          <w:rtl/>
        </w:rPr>
        <w:tab/>
        <w:t xml:space="preserve">אני לא דואג למשרד החוץ, אני גם לא דואג למשרד המשפטים. זה בכלל לא חשוב מה כולנו יודעים. </w:t>
      </w:r>
    </w:p>
    <w:p w14:paraId="4EB789C5" w14:textId="77777777" w:rsidR="006F2C55" w:rsidRPr="00080404" w:rsidRDefault="006F2C55" w:rsidP="006F2C55">
      <w:pPr>
        <w:bidi/>
        <w:jc w:val="both"/>
        <w:rPr>
          <w:rFonts w:cs="David" w:hint="cs"/>
          <w:rtl/>
        </w:rPr>
      </w:pPr>
    </w:p>
    <w:p w14:paraId="722D1F9B" w14:textId="77777777" w:rsidR="006F2C55" w:rsidRPr="0011402D" w:rsidRDefault="006F2C55" w:rsidP="006F2C55">
      <w:pPr>
        <w:bidi/>
        <w:jc w:val="both"/>
        <w:rPr>
          <w:rFonts w:cs="David" w:hint="cs"/>
          <w:u w:val="single"/>
          <w:rtl/>
        </w:rPr>
      </w:pPr>
      <w:r w:rsidRPr="0011402D">
        <w:rPr>
          <w:rFonts w:cs="David" w:hint="cs"/>
          <w:u w:val="single"/>
          <w:rtl/>
        </w:rPr>
        <w:t>שלמה מולה:</w:t>
      </w:r>
    </w:p>
    <w:p w14:paraId="482283BB" w14:textId="77777777" w:rsidR="006F2C55" w:rsidRDefault="006F2C55" w:rsidP="006F2C55">
      <w:pPr>
        <w:bidi/>
        <w:jc w:val="both"/>
        <w:rPr>
          <w:rFonts w:cs="David" w:hint="cs"/>
          <w:u w:val="single"/>
          <w:rtl/>
        </w:rPr>
      </w:pPr>
    </w:p>
    <w:p w14:paraId="6F2471AD" w14:textId="77777777" w:rsidR="006F2C55" w:rsidRPr="00080404" w:rsidRDefault="006F2C55" w:rsidP="006F2C55">
      <w:pPr>
        <w:bidi/>
        <w:jc w:val="both"/>
        <w:rPr>
          <w:rFonts w:cs="David" w:hint="cs"/>
          <w:rtl/>
        </w:rPr>
      </w:pPr>
      <w:r>
        <w:rPr>
          <w:rFonts w:cs="David" w:hint="cs"/>
          <w:rtl/>
        </w:rPr>
        <w:tab/>
        <w:t>למה אתה שואל אותה, היא פרשנית של בית המשפט העליון?</w:t>
      </w:r>
    </w:p>
    <w:p w14:paraId="6429E465" w14:textId="77777777" w:rsidR="006F2C55" w:rsidRDefault="006F2C55" w:rsidP="006F2C55">
      <w:pPr>
        <w:bidi/>
        <w:jc w:val="both"/>
        <w:rPr>
          <w:rFonts w:cs="David" w:hint="cs"/>
          <w:u w:val="single"/>
          <w:rtl/>
        </w:rPr>
      </w:pPr>
    </w:p>
    <w:p w14:paraId="362BDBEC" w14:textId="77777777" w:rsidR="006F2C55" w:rsidRDefault="006F2C55" w:rsidP="006F2C55">
      <w:pPr>
        <w:keepNext/>
        <w:bidi/>
        <w:jc w:val="both"/>
        <w:rPr>
          <w:rFonts w:cs="David" w:hint="cs"/>
          <w:u w:val="single"/>
          <w:rtl/>
        </w:rPr>
      </w:pPr>
      <w:r>
        <w:rPr>
          <w:rFonts w:cs="David" w:hint="cs"/>
          <w:u w:val="single"/>
          <w:rtl/>
        </w:rPr>
        <w:t>דוד רותם:</w:t>
      </w:r>
    </w:p>
    <w:p w14:paraId="4BA0AF6C" w14:textId="77777777" w:rsidR="006F2C55" w:rsidRDefault="006F2C55" w:rsidP="006F2C55">
      <w:pPr>
        <w:bidi/>
        <w:jc w:val="both"/>
        <w:rPr>
          <w:rFonts w:cs="David" w:hint="cs"/>
          <w:u w:val="single"/>
          <w:rtl/>
        </w:rPr>
      </w:pPr>
    </w:p>
    <w:p w14:paraId="6E768F09" w14:textId="77777777" w:rsidR="006F2C55" w:rsidRPr="00080404" w:rsidRDefault="006F2C55" w:rsidP="006F2C55">
      <w:pPr>
        <w:bidi/>
        <w:jc w:val="both"/>
        <w:rPr>
          <w:rFonts w:cs="David" w:hint="cs"/>
          <w:rtl/>
        </w:rPr>
      </w:pPr>
      <w:r>
        <w:rPr>
          <w:rFonts w:cs="David" w:hint="cs"/>
          <w:rtl/>
        </w:rPr>
        <w:tab/>
        <w:t xml:space="preserve">היא יודעת. </w:t>
      </w:r>
    </w:p>
    <w:p w14:paraId="555A2D13" w14:textId="77777777" w:rsidR="006F2C55" w:rsidRDefault="006F2C55" w:rsidP="006F2C55">
      <w:pPr>
        <w:bidi/>
        <w:jc w:val="both"/>
        <w:rPr>
          <w:rFonts w:cs="David" w:hint="cs"/>
          <w:u w:val="single"/>
          <w:rtl/>
        </w:rPr>
      </w:pPr>
    </w:p>
    <w:p w14:paraId="7F8025D0" w14:textId="77777777" w:rsidR="006F2C55" w:rsidRDefault="006F2C55" w:rsidP="006F2C55">
      <w:pPr>
        <w:bidi/>
        <w:jc w:val="both"/>
        <w:rPr>
          <w:rFonts w:cs="David" w:hint="cs"/>
          <w:rtl/>
        </w:rPr>
      </w:pPr>
      <w:r>
        <w:rPr>
          <w:rFonts w:cs="David" w:hint="cs"/>
          <w:rtl/>
        </w:rPr>
        <w:tab/>
        <w:t xml:space="preserve">אדוני היושב ראש, יש לי הצעה לסדר. אנחנו מסתבכים עם החוק הזה הרבה יותר מידי. </w:t>
      </w:r>
    </w:p>
    <w:p w14:paraId="72379CB0" w14:textId="77777777" w:rsidR="006F2C55" w:rsidRDefault="006F2C55" w:rsidP="006F2C55">
      <w:pPr>
        <w:bidi/>
        <w:jc w:val="both"/>
        <w:rPr>
          <w:rFonts w:cs="David" w:hint="cs"/>
          <w:rtl/>
        </w:rPr>
      </w:pPr>
    </w:p>
    <w:p w14:paraId="5A82FD27" w14:textId="77777777" w:rsidR="006F2C55" w:rsidRDefault="006F2C55" w:rsidP="006F2C55">
      <w:pPr>
        <w:bidi/>
        <w:jc w:val="both"/>
        <w:rPr>
          <w:rFonts w:cs="David" w:hint="cs"/>
          <w:u w:val="single"/>
          <w:rtl/>
        </w:rPr>
      </w:pPr>
      <w:r>
        <w:rPr>
          <w:rFonts w:cs="David" w:hint="cs"/>
          <w:u w:val="single"/>
          <w:rtl/>
        </w:rPr>
        <w:t>רחל אדטו:</w:t>
      </w:r>
    </w:p>
    <w:p w14:paraId="6E36ACB0" w14:textId="77777777" w:rsidR="006F2C55" w:rsidRDefault="006F2C55" w:rsidP="006F2C55">
      <w:pPr>
        <w:bidi/>
        <w:jc w:val="both"/>
        <w:rPr>
          <w:rFonts w:cs="David" w:hint="cs"/>
          <w:u w:val="single"/>
          <w:rtl/>
        </w:rPr>
      </w:pPr>
    </w:p>
    <w:p w14:paraId="428BCEE1" w14:textId="77777777" w:rsidR="006F2C55" w:rsidRDefault="006F2C55" w:rsidP="006F2C55">
      <w:pPr>
        <w:bidi/>
        <w:jc w:val="both"/>
        <w:rPr>
          <w:rFonts w:cs="David" w:hint="cs"/>
          <w:rtl/>
        </w:rPr>
      </w:pPr>
      <w:r>
        <w:rPr>
          <w:rFonts w:cs="David" w:hint="cs"/>
          <w:rtl/>
        </w:rPr>
        <w:tab/>
        <w:t xml:space="preserve">אפשר לבטל את זה, זה הכי טוב. </w:t>
      </w:r>
    </w:p>
    <w:p w14:paraId="088C59CB" w14:textId="77777777" w:rsidR="006F2C55" w:rsidRDefault="006F2C55" w:rsidP="006F2C55">
      <w:pPr>
        <w:bidi/>
        <w:jc w:val="both"/>
        <w:rPr>
          <w:rFonts w:cs="David" w:hint="cs"/>
          <w:rtl/>
        </w:rPr>
      </w:pPr>
    </w:p>
    <w:p w14:paraId="0B5D823D" w14:textId="77777777" w:rsidR="006F2C55" w:rsidRDefault="006F2C55" w:rsidP="006F2C55">
      <w:pPr>
        <w:keepNext/>
        <w:bidi/>
        <w:jc w:val="both"/>
        <w:rPr>
          <w:rFonts w:cs="David" w:hint="cs"/>
          <w:u w:val="single"/>
          <w:rtl/>
        </w:rPr>
      </w:pPr>
      <w:r>
        <w:rPr>
          <w:rFonts w:cs="David" w:hint="cs"/>
          <w:u w:val="single"/>
          <w:rtl/>
        </w:rPr>
        <w:t>דוד רותם:</w:t>
      </w:r>
    </w:p>
    <w:p w14:paraId="1D5A0833" w14:textId="77777777" w:rsidR="006F2C55" w:rsidRDefault="006F2C55" w:rsidP="006F2C55">
      <w:pPr>
        <w:keepNext/>
        <w:bidi/>
        <w:jc w:val="both"/>
        <w:rPr>
          <w:rFonts w:cs="David" w:hint="cs"/>
          <w:u w:val="single"/>
          <w:rtl/>
        </w:rPr>
      </w:pPr>
    </w:p>
    <w:p w14:paraId="21F93C2F" w14:textId="77777777" w:rsidR="006F2C55" w:rsidRDefault="006F2C55" w:rsidP="006F2C55">
      <w:pPr>
        <w:bidi/>
        <w:jc w:val="both"/>
        <w:rPr>
          <w:rFonts w:cs="David" w:hint="cs"/>
          <w:rtl/>
        </w:rPr>
      </w:pPr>
      <w:r>
        <w:rPr>
          <w:rFonts w:cs="David" w:hint="cs"/>
          <w:rtl/>
        </w:rPr>
        <w:tab/>
        <w:t xml:space="preserve">אני מציע להעביר את החוק הזה מן העולם ולהכניס בו רק סעיף אחד. בחוק סדרי המשפט יהיה כתוב: "לא יוחזר שטח משוחרר", נקודה. </w:t>
      </w:r>
    </w:p>
    <w:p w14:paraId="71869EA1" w14:textId="77777777" w:rsidR="006F2C55" w:rsidRDefault="006F2C55" w:rsidP="006F2C55">
      <w:pPr>
        <w:bidi/>
        <w:jc w:val="both"/>
        <w:rPr>
          <w:rFonts w:cs="David" w:hint="cs"/>
          <w:rtl/>
        </w:rPr>
      </w:pPr>
    </w:p>
    <w:p w14:paraId="5480723C" w14:textId="77777777" w:rsidR="006F2C55" w:rsidRDefault="006F2C55" w:rsidP="006F2C55">
      <w:pPr>
        <w:bidi/>
        <w:jc w:val="both"/>
        <w:rPr>
          <w:rFonts w:cs="David" w:hint="cs"/>
          <w:u w:val="single"/>
          <w:rtl/>
        </w:rPr>
      </w:pPr>
      <w:r>
        <w:rPr>
          <w:rFonts w:cs="David" w:hint="cs"/>
          <w:u w:val="single"/>
          <w:rtl/>
        </w:rPr>
        <w:t>שלמה מולה:</w:t>
      </w:r>
    </w:p>
    <w:p w14:paraId="5EAB496D" w14:textId="77777777" w:rsidR="006F2C55" w:rsidRDefault="006F2C55" w:rsidP="006F2C55">
      <w:pPr>
        <w:bidi/>
        <w:jc w:val="both"/>
        <w:rPr>
          <w:rFonts w:cs="David" w:hint="cs"/>
          <w:u w:val="single"/>
          <w:rtl/>
        </w:rPr>
      </w:pPr>
    </w:p>
    <w:p w14:paraId="6C2CCE6F" w14:textId="77777777" w:rsidR="006F2C55" w:rsidRDefault="006F2C55" w:rsidP="006F2C55">
      <w:pPr>
        <w:bidi/>
        <w:jc w:val="both"/>
        <w:rPr>
          <w:rFonts w:cs="David" w:hint="cs"/>
          <w:rtl/>
        </w:rPr>
      </w:pPr>
      <w:r>
        <w:rPr>
          <w:rFonts w:cs="David" w:hint="cs"/>
          <w:rtl/>
        </w:rPr>
        <w:tab/>
        <w:t xml:space="preserve">שטח שיוחזר למען שלום - - - </w:t>
      </w:r>
    </w:p>
    <w:p w14:paraId="0DF8717D" w14:textId="77777777" w:rsidR="006F2C55" w:rsidRPr="009D4E1C" w:rsidRDefault="006F2C55" w:rsidP="006F2C55">
      <w:pPr>
        <w:bidi/>
        <w:jc w:val="both"/>
        <w:rPr>
          <w:rFonts w:cs="David" w:hint="cs"/>
          <w:rtl/>
        </w:rPr>
      </w:pPr>
    </w:p>
    <w:p w14:paraId="0F2670F3" w14:textId="77777777" w:rsidR="006F2C55" w:rsidRPr="0011402D" w:rsidRDefault="006F2C55" w:rsidP="006F2C55">
      <w:pPr>
        <w:bidi/>
        <w:jc w:val="both"/>
        <w:rPr>
          <w:rFonts w:cs="David" w:hint="cs"/>
          <w:u w:val="single"/>
          <w:rtl/>
        </w:rPr>
      </w:pPr>
      <w:r>
        <w:rPr>
          <w:rFonts w:cs="David" w:hint="cs"/>
          <w:u w:val="single"/>
          <w:rtl/>
        </w:rPr>
        <w:t xml:space="preserve">היו"ר </w:t>
      </w:r>
      <w:r w:rsidRPr="0011402D">
        <w:rPr>
          <w:rFonts w:cs="David" w:hint="cs"/>
          <w:u w:val="single"/>
          <w:rtl/>
        </w:rPr>
        <w:t>יריב לוין:</w:t>
      </w:r>
    </w:p>
    <w:p w14:paraId="50C7D804" w14:textId="77777777" w:rsidR="006F2C55" w:rsidRPr="0011402D" w:rsidRDefault="006F2C55" w:rsidP="006F2C55">
      <w:pPr>
        <w:bidi/>
        <w:jc w:val="both"/>
        <w:rPr>
          <w:rFonts w:cs="David" w:hint="cs"/>
          <w:u w:val="single"/>
          <w:rtl/>
        </w:rPr>
      </w:pPr>
    </w:p>
    <w:p w14:paraId="1DB70512" w14:textId="77777777" w:rsidR="006F2C55" w:rsidRDefault="006F2C55" w:rsidP="006F2C55">
      <w:pPr>
        <w:bidi/>
        <w:ind w:firstLine="720"/>
        <w:jc w:val="both"/>
        <w:rPr>
          <w:rFonts w:cs="David" w:hint="cs"/>
          <w:rtl/>
        </w:rPr>
      </w:pPr>
      <w:r>
        <w:rPr>
          <w:rFonts w:cs="David" w:hint="cs"/>
          <w:rtl/>
        </w:rPr>
        <w:t xml:space="preserve">חברי הכנסת, רותם ומולה תודה. </w:t>
      </w:r>
    </w:p>
    <w:p w14:paraId="114A416F" w14:textId="77777777" w:rsidR="006F2C55" w:rsidRDefault="006F2C55" w:rsidP="006F2C55">
      <w:pPr>
        <w:bidi/>
        <w:ind w:firstLine="720"/>
        <w:jc w:val="both"/>
        <w:rPr>
          <w:rFonts w:cs="David" w:hint="cs"/>
          <w:rtl/>
        </w:rPr>
      </w:pPr>
    </w:p>
    <w:p w14:paraId="68BCF426" w14:textId="77777777" w:rsidR="006F2C55" w:rsidRDefault="006F2C55" w:rsidP="006F2C55">
      <w:pPr>
        <w:bidi/>
        <w:ind w:firstLine="720"/>
        <w:jc w:val="both"/>
        <w:rPr>
          <w:rFonts w:cs="David" w:hint="cs"/>
          <w:rtl/>
        </w:rPr>
      </w:pPr>
      <w:r>
        <w:rPr>
          <w:rFonts w:cs="David" w:hint="cs"/>
          <w:rtl/>
        </w:rPr>
        <w:t xml:space="preserve">אני רוצה לחזור למסלול הדיון בצורה מסודרת. </w:t>
      </w:r>
      <w:r w:rsidRPr="0011402D">
        <w:rPr>
          <w:rFonts w:cs="David" w:hint="cs"/>
          <w:rtl/>
        </w:rPr>
        <w:t>אני חושב שהכלל כמו שהוא מוצע כאן, הוא נכון מבחינה זאת שלא יאושרר או ייחתם, ולא יוחלט בהחלטה שהיא מחייבת</w:t>
      </w:r>
      <w:r>
        <w:rPr>
          <w:rFonts w:cs="David" w:hint="cs"/>
          <w:rtl/>
        </w:rPr>
        <w:t xml:space="preserve"> - - - </w:t>
      </w:r>
    </w:p>
    <w:p w14:paraId="33EF31D1" w14:textId="77777777" w:rsidR="006F2C55" w:rsidRDefault="006F2C55" w:rsidP="006F2C55">
      <w:pPr>
        <w:bidi/>
        <w:ind w:firstLine="720"/>
        <w:jc w:val="both"/>
        <w:rPr>
          <w:rFonts w:cs="David" w:hint="cs"/>
          <w:rtl/>
        </w:rPr>
      </w:pPr>
    </w:p>
    <w:p w14:paraId="7A56FADC" w14:textId="77777777" w:rsidR="006F2C55" w:rsidRDefault="006F2C55" w:rsidP="006F2C55">
      <w:pPr>
        <w:keepNext/>
        <w:bidi/>
        <w:jc w:val="both"/>
        <w:rPr>
          <w:rFonts w:cs="David" w:hint="cs"/>
          <w:u w:val="single"/>
          <w:rtl/>
        </w:rPr>
      </w:pPr>
      <w:r>
        <w:rPr>
          <w:rFonts w:cs="David" w:hint="cs"/>
          <w:u w:val="single"/>
          <w:rtl/>
        </w:rPr>
        <w:t>דוד רותם:</w:t>
      </w:r>
    </w:p>
    <w:p w14:paraId="75E2C540" w14:textId="77777777" w:rsidR="006F2C55" w:rsidRDefault="006F2C55" w:rsidP="006F2C55">
      <w:pPr>
        <w:bidi/>
        <w:ind w:firstLine="720"/>
        <w:jc w:val="both"/>
        <w:rPr>
          <w:rFonts w:cs="David" w:hint="cs"/>
          <w:rtl/>
        </w:rPr>
      </w:pPr>
    </w:p>
    <w:p w14:paraId="17B627DB" w14:textId="77777777" w:rsidR="006F2C55" w:rsidRDefault="006F2C55" w:rsidP="006F2C55">
      <w:pPr>
        <w:bidi/>
        <w:ind w:firstLine="720"/>
        <w:jc w:val="both"/>
        <w:rPr>
          <w:rFonts w:cs="David" w:hint="cs"/>
          <w:rtl/>
        </w:rPr>
      </w:pPr>
      <w:r>
        <w:rPr>
          <w:rFonts w:cs="David" w:hint="cs"/>
          <w:rtl/>
        </w:rPr>
        <w:t>אתה לא מצביע היום, נכון?</w:t>
      </w:r>
    </w:p>
    <w:p w14:paraId="4223BCEC" w14:textId="77777777" w:rsidR="006F2C55" w:rsidRDefault="006F2C55" w:rsidP="006F2C55">
      <w:pPr>
        <w:bidi/>
        <w:ind w:firstLine="720"/>
        <w:jc w:val="both"/>
        <w:rPr>
          <w:rFonts w:cs="David" w:hint="cs"/>
          <w:rtl/>
        </w:rPr>
      </w:pPr>
    </w:p>
    <w:p w14:paraId="701384B2" w14:textId="77777777" w:rsidR="006F2C55" w:rsidRPr="00D20085" w:rsidRDefault="006F2C55" w:rsidP="006F2C55">
      <w:pPr>
        <w:bidi/>
        <w:rPr>
          <w:rFonts w:cs="David" w:hint="cs"/>
          <w:u w:val="single"/>
          <w:rtl/>
        </w:rPr>
      </w:pPr>
      <w:r w:rsidRPr="00406329">
        <w:rPr>
          <w:rFonts w:cs="David" w:hint="cs"/>
          <w:u w:val="single"/>
          <w:rtl/>
        </w:rPr>
        <w:t>היו</w:t>
      </w:r>
      <w:r>
        <w:rPr>
          <w:rFonts w:cs="David" w:hint="cs"/>
          <w:u w:val="single"/>
          <w:rtl/>
        </w:rPr>
        <w:t>"</w:t>
      </w:r>
      <w:r w:rsidRPr="00406329">
        <w:rPr>
          <w:rFonts w:cs="David" w:hint="cs"/>
          <w:u w:val="single"/>
          <w:rtl/>
        </w:rPr>
        <w:t>ר</w:t>
      </w:r>
      <w:r>
        <w:rPr>
          <w:rFonts w:cs="David" w:hint="cs"/>
          <w:u w:val="single"/>
          <w:rtl/>
        </w:rPr>
        <w:t xml:space="preserve"> יריב לוין:</w:t>
      </w:r>
    </w:p>
    <w:p w14:paraId="37D68E23" w14:textId="77777777" w:rsidR="006F2C55" w:rsidRDefault="006F2C55" w:rsidP="006F2C55">
      <w:pPr>
        <w:bidi/>
        <w:ind w:firstLine="720"/>
        <w:jc w:val="both"/>
        <w:rPr>
          <w:rFonts w:cs="David" w:hint="cs"/>
          <w:rtl/>
        </w:rPr>
      </w:pPr>
    </w:p>
    <w:p w14:paraId="3D1796BA" w14:textId="77777777" w:rsidR="006F2C55" w:rsidRDefault="006F2C55" w:rsidP="006F2C55">
      <w:pPr>
        <w:bidi/>
        <w:ind w:firstLine="720"/>
        <w:jc w:val="both"/>
        <w:rPr>
          <w:rFonts w:cs="David" w:hint="cs"/>
          <w:rtl/>
        </w:rPr>
      </w:pPr>
      <w:r>
        <w:rPr>
          <w:rFonts w:cs="David" w:hint="cs"/>
          <w:rtl/>
        </w:rPr>
        <w:t xml:space="preserve">לא יודע, נראה. </w:t>
      </w:r>
    </w:p>
    <w:p w14:paraId="4CFE3862" w14:textId="77777777" w:rsidR="006F2C55" w:rsidRDefault="006F2C55" w:rsidP="006F2C55">
      <w:pPr>
        <w:bidi/>
        <w:ind w:firstLine="720"/>
        <w:jc w:val="both"/>
        <w:rPr>
          <w:rFonts w:cs="David" w:hint="cs"/>
          <w:rtl/>
        </w:rPr>
      </w:pPr>
    </w:p>
    <w:p w14:paraId="4FC5E722" w14:textId="77777777" w:rsidR="006F2C55" w:rsidRPr="0011402D" w:rsidRDefault="006F2C55" w:rsidP="006F2C55">
      <w:pPr>
        <w:bidi/>
        <w:ind w:firstLine="720"/>
        <w:jc w:val="both"/>
        <w:rPr>
          <w:rFonts w:cs="David" w:hint="cs"/>
          <w:rtl/>
        </w:rPr>
      </w:pPr>
      <w:r w:rsidRPr="0011402D">
        <w:rPr>
          <w:rFonts w:cs="David" w:hint="cs"/>
          <w:rtl/>
        </w:rPr>
        <w:t xml:space="preserve">אני חושב שקו הזמן שמוצע </w:t>
      </w:r>
      <w:r>
        <w:rPr>
          <w:rFonts w:cs="David" w:hint="cs"/>
          <w:rtl/>
        </w:rPr>
        <w:t>פה</w:t>
      </w:r>
      <w:r w:rsidRPr="0011402D">
        <w:rPr>
          <w:rFonts w:cs="David" w:hint="cs"/>
          <w:rtl/>
        </w:rPr>
        <w:t xml:space="preserve"> הוא נכון. הוא יותר</w:t>
      </w:r>
      <w:r>
        <w:rPr>
          <w:rFonts w:cs="David" w:hint="cs"/>
          <w:rtl/>
        </w:rPr>
        <w:t xml:space="preserve"> נכון מלהשאיר את הדבר הזה לגמרי באוויר ומנותק מכל הקשר</w:t>
      </w:r>
      <w:r w:rsidRPr="0011402D">
        <w:rPr>
          <w:rFonts w:cs="David" w:hint="cs"/>
          <w:rtl/>
        </w:rPr>
        <w:t>. השאלה העיקרית בעיניי היא מהי התיבה הנכונה להגדיר את העניין כדי שאנחנו נכניס תחת הסל הזה</w:t>
      </w:r>
      <w:r>
        <w:rPr>
          <w:rFonts w:cs="David" w:hint="cs"/>
          <w:rtl/>
        </w:rPr>
        <w:t xml:space="preserve"> את כל המקרים הרלוונטיים שאליהם אנחנו מתכוונים</w:t>
      </w:r>
      <w:r w:rsidRPr="0011402D">
        <w:rPr>
          <w:rFonts w:cs="David" w:hint="cs"/>
          <w:rtl/>
        </w:rPr>
        <w:t xml:space="preserve">. זאת השאלה המהותית והעיקרית. </w:t>
      </w:r>
    </w:p>
    <w:p w14:paraId="7640F3E4" w14:textId="77777777" w:rsidR="006F2C55" w:rsidRPr="0011402D" w:rsidRDefault="006F2C55" w:rsidP="006F2C55">
      <w:pPr>
        <w:bidi/>
        <w:jc w:val="both"/>
        <w:rPr>
          <w:rFonts w:cs="David" w:hint="cs"/>
          <w:rtl/>
        </w:rPr>
      </w:pPr>
    </w:p>
    <w:p w14:paraId="34D96B4A" w14:textId="77777777" w:rsidR="006F2C55" w:rsidRPr="0011402D" w:rsidRDefault="006F2C55" w:rsidP="006F2C55">
      <w:pPr>
        <w:bidi/>
        <w:ind w:firstLine="720"/>
        <w:jc w:val="both"/>
        <w:rPr>
          <w:rFonts w:cs="David" w:hint="cs"/>
          <w:rtl/>
        </w:rPr>
      </w:pPr>
      <w:r w:rsidRPr="0011402D">
        <w:rPr>
          <w:rFonts w:cs="David" w:hint="cs"/>
          <w:rtl/>
        </w:rPr>
        <w:t xml:space="preserve">אני שואל האם </w:t>
      </w:r>
      <w:r>
        <w:rPr>
          <w:rFonts w:cs="David" w:hint="cs"/>
          <w:rtl/>
        </w:rPr>
        <w:t xml:space="preserve">בכלל </w:t>
      </w:r>
      <w:r w:rsidRPr="0011402D">
        <w:rPr>
          <w:rFonts w:cs="David" w:hint="cs"/>
          <w:rtl/>
        </w:rPr>
        <w:t>נכון להפריד בין אל</w:t>
      </w:r>
      <w:r>
        <w:rPr>
          <w:rFonts w:cs="David" w:hint="cs"/>
          <w:rtl/>
        </w:rPr>
        <w:t>"</w:t>
      </w:r>
      <w:r w:rsidRPr="0011402D">
        <w:rPr>
          <w:rFonts w:cs="David" w:hint="cs"/>
          <w:rtl/>
        </w:rPr>
        <w:t>ף לבי</w:t>
      </w:r>
      <w:r>
        <w:rPr>
          <w:rFonts w:cs="David" w:hint="cs"/>
          <w:rtl/>
        </w:rPr>
        <w:t>"</w:t>
      </w:r>
      <w:r w:rsidRPr="0011402D">
        <w:rPr>
          <w:rFonts w:cs="David" w:hint="cs"/>
          <w:rtl/>
        </w:rPr>
        <w:t>ת, ואולי יותר</w:t>
      </w:r>
      <w:r>
        <w:rPr>
          <w:rFonts w:cs="David" w:hint="cs"/>
          <w:rtl/>
        </w:rPr>
        <w:t xml:space="preserve"> </w:t>
      </w:r>
      <w:r w:rsidRPr="0011402D">
        <w:rPr>
          <w:rFonts w:cs="David" w:hint="cs"/>
          <w:rtl/>
        </w:rPr>
        <w:t>נכון להכניס את זה כחטיבה אחת ולומר: לא תאש</w:t>
      </w:r>
      <w:r>
        <w:rPr>
          <w:rFonts w:cs="David" w:hint="cs"/>
          <w:rtl/>
        </w:rPr>
        <w:t>ר</w:t>
      </w:r>
      <w:r w:rsidRPr="0011402D">
        <w:rPr>
          <w:rFonts w:cs="David" w:hint="cs"/>
          <w:rtl/>
        </w:rPr>
        <w:t xml:space="preserve">ר הסכם, </w:t>
      </w:r>
      <w:r>
        <w:rPr>
          <w:rFonts w:cs="David" w:hint="cs"/>
          <w:rtl/>
        </w:rPr>
        <w:t xml:space="preserve">אולי לא תחתום על הסכם, לא תאשרר </w:t>
      </w:r>
      <w:r w:rsidRPr="0011402D">
        <w:rPr>
          <w:rFonts w:cs="David" w:hint="cs"/>
          <w:rtl/>
        </w:rPr>
        <w:t xml:space="preserve">ולא תקבל החלטה וכן הלאה. </w:t>
      </w:r>
    </w:p>
    <w:p w14:paraId="13F5BA4C" w14:textId="77777777" w:rsidR="006F2C55" w:rsidRPr="0011402D" w:rsidRDefault="006F2C55" w:rsidP="006F2C55">
      <w:pPr>
        <w:bidi/>
        <w:jc w:val="both"/>
        <w:rPr>
          <w:rFonts w:cs="David" w:hint="cs"/>
          <w:rtl/>
        </w:rPr>
      </w:pPr>
    </w:p>
    <w:p w14:paraId="54F8A2DD" w14:textId="77777777" w:rsidR="006F2C55" w:rsidRPr="0011402D" w:rsidRDefault="006F2C55" w:rsidP="006F2C55">
      <w:pPr>
        <w:bidi/>
        <w:jc w:val="both"/>
        <w:rPr>
          <w:rFonts w:cs="David" w:hint="cs"/>
          <w:rtl/>
        </w:rPr>
      </w:pPr>
      <w:r w:rsidRPr="00352EC0">
        <w:rPr>
          <w:rFonts w:cs="David" w:hint="cs"/>
          <w:u w:val="single"/>
          <w:rtl/>
        </w:rPr>
        <w:t>הילה טנא-גלעד:</w:t>
      </w:r>
    </w:p>
    <w:p w14:paraId="618CED65" w14:textId="77777777" w:rsidR="006F2C55" w:rsidRDefault="006F2C55" w:rsidP="006F2C55">
      <w:pPr>
        <w:bidi/>
        <w:jc w:val="both"/>
        <w:rPr>
          <w:rFonts w:cs="David" w:hint="cs"/>
          <w:rtl/>
        </w:rPr>
      </w:pPr>
    </w:p>
    <w:p w14:paraId="767C3838" w14:textId="77777777" w:rsidR="006F2C55" w:rsidRPr="0011402D" w:rsidRDefault="006F2C55" w:rsidP="006F2C55">
      <w:pPr>
        <w:bidi/>
        <w:ind w:left="720"/>
        <w:jc w:val="both"/>
        <w:rPr>
          <w:rFonts w:cs="David" w:hint="cs"/>
          <w:rtl/>
        </w:rPr>
      </w:pPr>
      <w:r>
        <w:rPr>
          <w:rFonts w:cs="David" w:hint="cs"/>
          <w:rtl/>
        </w:rPr>
        <w:t>- - -</w:t>
      </w:r>
    </w:p>
    <w:p w14:paraId="1685B834" w14:textId="77777777" w:rsidR="006F2C55" w:rsidRDefault="006F2C55" w:rsidP="006F2C55">
      <w:pPr>
        <w:bidi/>
        <w:jc w:val="both"/>
        <w:rPr>
          <w:rFonts w:cs="David" w:hint="cs"/>
          <w:u w:val="single"/>
          <w:rtl/>
        </w:rPr>
      </w:pPr>
    </w:p>
    <w:p w14:paraId="22F8601C" w14:textId="77777777" w:rsidR="006F2C55" w:rsidRPr="0011402D" w:rsidRDefault="006F2C55" w:rsidP="006F2C55">
      <w:pPr>
        <w:bidi/>
        <w:jc w:val="both"/>
        <w:rPr>
          <w:rFonts w:cs="David" w:hint="cs"/>
          <w:u w:val="single"/>
          <w:rtl/>
        </w:rPr>
      </w:pPr>
      <w:r>
        <w:rPr>
          <w:rFonts w:cs="David" w:hint="cs"/>
          <w:u w:val="single"/>
          <w:rtl/>
        </w:rPr>
        <w:t xml:space="preserve">היו"ר </w:t>
      </w:r>
      <w:r w:rsidRPr="0011402D">
        <w:rPr>
          <w:rFonts w:cs="David" w:hint="cs"/>
          <w:u w:val="single"/>
          <w:rtl/>
        </w:rPr>
        <w:t>יריב לוין:</w:t>
      </w:r>
    </w:p>
    <w:p w14:paraId="2D8BD502" w14:textId="77777777" w:rsidR="006F2C55" w:rsidRDefault="006F2C55" w:rsidP="006F2C55">
      <w:pPr>
        <w:bidi/>
        <w:jc w:val="both"/>
        <w:rPr>
          <w:rFonts w:cs="David" w:hint="cs"/>
          <w:u w:val="single"/>
          <w:rtl/>
        </w:rPr>
      </w:pPr>
    </w:p>
    <w:p w14:paraId="68778876" w14:textId="77777777" w:rsidR="006F2C55" w:rsidRPr="00216F27" w:rsidRDefault="006F2C55" w:rsidP="006F2C55">
      <w:pPr>
        <w:bidi/>
        <w:jc w:val="both"/>
        <w:rPr>
          <w:rFonts w:cs="David" w:hint="cs"/>
          <w:rtl/>
        </w:rPr>
      </w:pPr>
      <w:r>
        <w:rPr>
          <w:rFonts w:cs="David" w:hint="cs"/>
          <w:rtl/>
        </w:rPr>
        <w:tab/>
        <w:t xml:space="preserve">זה ברור לי. אנחנו הרי באים לקבוע את העיקרון הכללי שאומר </w:t>
      </w:r>
      <w:r>
        <w:rPr>
          <w:rFonts w:cs="David"/>
          <w:rtl/>
        </w:rPr>
        <w:t>–</w:t>
      </w:r>
      <w:r>
        <w:rPr>
          <w:rFonts w:cs="David" w:hint="cs"/>
          <w:rtl/>
        </w:rPr>
        <w:t xml:space="preserve"> אני לא יודע אם זה יהיה בהסכם. בואו נניח שזה לא יהיה הסכם אלא זאת תהיה הצהרה של נשיא ארצות הברית ששתי המדינות חותמות שהן מתחייבות לה. זאת דוגמה, יכולות להיות כל מיני אפשרויות.</w:t>
      </w:r>
    </w:p>
    <w:p w14:paraId="4CBB15CC" w14:textId="77777777" w:rsidR="006F2C55" w:rsidRPr="0011402D" w:rsidRDefault="006F2C55" w:rsidP="006F2C55">
      <w:pPr>
        <w:bidi/>
        <w:jc w:val="both"/>
        <w:rPr>
          <w:rFonts w:cs="David" w:hint="cs"/>
          <w:rtl/>
        </w:rPr>
      </w:pPr>
    </w:p>
    <w:p w14:paraId="40400169" w14:textId="77777777" w:rsidR="006F2C55" w:rsidRPr="00352EC0" w:rsidRDefault="006F2C55" w:rsidP="006F2C55">
      <w:pPr>
        <w:bidi/>
        <w:jc w:val="both"/>
        <w:rPr>
          <w:rFonts w:cs="David" w:hint="cs"/>
          <w:u w:val="single"/>
          <w:rtl/>
        </w:rPr>
      </w:pPr>
      <w:r w:rsidRPr="00352EC0">
        <w:rPr>
          <w:rFonts w:cs="David" w:hint="cs"/>
          <w:u w:val="single"/>
          <w:rtl/>
        </w:rPr>
        <w:t>יהודה הראל:</w:t>
      </w:r>
    </w:p>
    <w:p w14:paraId="7282EBDD" w14:textId="77777777" w:rsidR="006F2C55" w:rsidRDefault="006F2C55" w:rsidP="006F2C55">
      <w:pPr>
        <w:bidi/>
        <w:jc w:val="both"/>
        <w:rPr>
          <w:rFonts w:cs="David" w:hint="cs"/>
          <w:rtl/>
        </w:rPr>
      </w:pPr>
    </w:p>
    <w:p w14:paraId="239F6B82" w14:textId="77777777" w:rsidR="006F2C55" w:rsidRDefault="006F2C55" w:rsidP="006F2C55">
      <w:pPr>
        <w:bidi/>
        <w:jc w:val="both"/>
        <w:rPr>
          <w:rFonts w:cs="David" w:hint="cs"/>
          <w:rtl/>
        </w:rPr>
      </w:pPr>
      <w:r>
        <w:rPr>
          <w:rFonts w:cs="David" w:hint="cs"/>
          <w:rtl/>
        </w:rPr>
        <w:tab/>
        <w:t xml:space="preserve">מה רע בנוסח - - - </w:t>
      </w:r>
    </w:p>
    <w:p w14:paraId="35EC1532" w14:textId="77777777" w:rsidR="006F2C55" w:rsidRDefault="006F2C55" w:rsidP="006F2C55">
      <w:pPr>
        <w:bidi/>
        <w:jc w:val="both"/>
        <w:rPr>
          <w:rFonts w:cs="David" w:hint="cs"/>
          <w:rtl/>
        </w:rPr>
      </w:pPr>
    </w:p>
    <w:p w14:paraId="3CF5F721" w14:textId="77777777" w:rsidR="006F2C55" w:rsidRPr="00D20085" w:rsidRDefault="006F2C55" w:rsidP="006F2C55">
      <w:pPr>
        <w:bidi/>
        <w:rPr>
          <w:rFonts w:cs="David" w:hint="cs"/>
          <w:u w:val="single"/>
          <w:rtl/>
        </w:rPr>
      </w:pPr>
      <w:r w:rsidRPr="00406329">
        <w:rPr>
          <w:rFonts w:cs="David" w:hint="cs"/>
          <w:u w:val="single"/>
          <w:rtl/>
        </w:rPr>
        <w:t>היו</w:t>
      </w:r>
      <w:r>
        <w:rPr>
          <w:rFonts w:cs="David" w:hint="cs"/>
          <w:u w:val="single"/>
          <w:rtl/>
        </w:rPr>
        <w:t>"</w:t>
      </w:r>
      <w:r w:rsidRPr="00406329">
        <w:rPr>
          <w:rFonts w:cs="David" w:hint="cs"/>
          <w:u w:val="single"/>
          <w:rtl/>
        </w:rPr>
        <w:t>ר</w:t>
      </w:r>
      <w:r>
        <w:rPr>
          <w:rFonts w:cs="David" w:hint="cs"/>
          <w:u w:val="single"/>
          <w:rtl/>
        </w:rPr>
        <w:t xml:space="preserve"> יריב לוין:</w:t>
      </w:r>
    </w:p>
    <w:p w14:paraId="43169045" w14:textId="77777777" w:rsidR="006F2C55" w:rsidRDefault="006F2C55" w:rsidP="006F2C55">
      <w:pPr>
        <w:bidi/>
        <w:jc w:val="both"/>
        <w:rPr>
          <w:rFonts w:cs="David" w:hint="cs"/>
          <w:rtl/>
        </w:rPr>
      </w:pPr>
    </w:p>
    <w:p w14:paraId="53A97464" w14:textId="77777777" w:rsidR="006F2C55" w:rsidRDefault="006F2C55" w:rsidP="006F2C55">
      <w:pPr>
        <w:bidi/>
        <w:jc w:val="both"/>
        <w:rPr>
          <w:rFonts w:cs="David" w:hint="cs"/>
          <w:rtl/>
        </w:rPr>
      </w:pPr>
      <w:r>
        <w:rPr>
          <w:rFonts w:cs="David" w:hint="cs"/>
          <w:rtl/>
        </w:rPr>
        <w:tab/>
        <w:t xml:space="preserve">ואז הוא לא נכנס פה, הוא לא והוא לא כאן. </w:t>
      </w:r>
    </w:p>
    <w:p w14:paraId="26E30B8D" w14:textId="77777777" w:rsidR="006F2C55" w:rsidRDefault="006F2C55" w:rsidP="006F2C55">
      <w:pPr>
        <w:bidi/>
        <w:jc w:val="both"/>
        <w:rPr>
          <w:rFonts w:cs="David" w:hint="cs"/>
          <w:rtl/>
        </w:rPr>
      </w:pPr>
    </w:p>
    <w:p w14:paraId="6F3EF749" w14:textId="77777777" w:rsidR="006F2C55" w:rsidRDefault="006F2C55" w:rsidP="006F2C55">
      <w:pPr>
        <w:bidi/>
        <w:jc w:val="both"/>
        <w:rPr>
          <w:rFonts w:cs="David" w:hint="cs"/>
          <w:rtl/>
        </w:rPr>
      </w:pPr>
      <w:r>
        <w:rPr>
          <w:rFonts w:cs="David" w:hint="cs"/>
          <w:rtl/>
        </w:rPr>
        <w:tab/>
        <w:t>יהודה, מה אתה מציע?</w:t>
      </w:r>
    </w:p>
    <w:p w14:paraId="5DA1AE45" w14:textId="77777777" w:rsidR="006F2C55" w:rsidRDefault="006F2C55" w:rsidP="006F2C55">
      <w:pPr>
        <w:bidi/>
        <w:jc w:val="both"/>
        <w:rPr>
          <w:rFonts w:cs="David" w:hint="cs"/>
          <w:rtl/>
        </w:rPr>
      </w:pPr>
    </w:p>
    <w:p w14:paraId="1EA7658F" w14:textId="77777777" w:rsidR="006F2C55" w:rsidRDefault="006F2C55" w:rsidP="006F2C55">
      <w:pPr>
        <w:bidi/>
        <w:jc w:val="both"/>
        <w:rPr>
          <w:rFonts w:cs="David" w:hint="cs"/>
          <w:u w:val="single"/>
          <w:rtl/>
        </w:rPr>
      </w:pPr>
      <w:r>
        <w:rPr>
          <w:rFonts w:cs="David" w:hint="cs"/>
          <w:u w:val="single"/>
          <w:rtl/>
        </w:rPr>
        <w:t>יהודה הראל:</w:t>
      </w:r>
    </w:p>
    <w:p w14:paraId="16EFE649" w14:textId="77777777" w:rsidR="006F2C55" w:rsidRDefault="006F2C55" w:rsidP="006F2C55">
      <w:pPr>
        <w:bidi/>
        <w:jc w:val="both"/>
        <w:rPr>
          <w:rFonts w:cs="David" w:hint="cs"/>
          <w:u w:val="single"/>
          <w:rtl/>
        </w:rPr>
      </w:pPr>
    </w:p>
    <w:p w14:paraId="0C622F00" w14:textId="77777777" w:rsidR="006F2C55" w:rsidRDefault="006F2C55" w:rsidP="006F2C55">
      <w:pPr>
        <w:bidi/>
        <w:jc w:val="both"/>
        <w:rPr>
          <w:rFonts w:cs="David" w:hint="cs"/>
          <w:rtl/>
        </w:rPr>
      </w:pPr>
      <w:r>
        <w:rPr>
          <w:rFonts w:cs="David" w:hint="cs"/>
          <w:rtl/>
        </w:rPr>
        <w:tab/>
        <w:t xml:space="preserve">אני שואל מה רע בנוסח שהתקבל ב-1999 בכנסת. אם צריך להבהיר משהו, אז להוסיף עליו חצי משפט. </w:t>
      </w:r>
    </w:p>
    <w:p w14:paraId="2DB1DA7C" w14:textId="77777777" w:rsidR="006F2C55" w:rsidRDefault="006F2C55" w:rsidP="006F2C55">
      <w:pPr>
        <w:bidi/>
        <w:jc w:val="both"/>
        <w:rPr>
          <w:rFonts w:cs="David" w:hint="cs"/>
          <w:rtl/>
        </w:rPr>
      </w:pPr>
    </w:p>
    <w:p w14:paraId="1B178577" w14:textId="77777777" w:rsidR="006F2C55" w:rsidRDefault="006F2C55" w:rsidP="006F2C55">
      <w:pPr>
        <w:bidi/>
        <w:jc w:val="both"/>
        <w:rPr>
          <w:rFonts w:cs="David" w:hint="cs"/>
          <w:rtl/>
        </w:rPr>
      </w:pPr>
      <w:r>
        <w:rPr>
          <w:rFonts w:cs="David" w:hint="cs"/>
          <w:rtl/>
        </w:rPr>
        <w:tab/>
        <w:t xml:space="preserve">"בדרך של הסכם אמנה או בדרך אחרת לרבות התחייבות לעתיד והתחייבויות המבוטאת בתנאים". </w:t>
      </w:r>
    </w:p>
    <w:p w14:paraId="7067E578" w14:textId="77777777" w:rsidR="006F2C55" w:rsidRDefault="006F2C55" w:rsidP="006F2C55">
      <w:pPr>
        <w:bidi/>
        <w:jc w:val="both"/>
        <w:rPr>
          <w:rFonts w:cs="David" w:hint="cs"/>
          <w:rtl/>
        </w:rPr>
      </w:pPr>
    </w:p>
    <w:p w14:paraId="5CDB121F" w14:textId="77777777" w:rsidR="006F2C55" w:rsidRPr="00D20085" w:rsidRDefault="006F2C55" w:rsidP="006F2C55">
      <w:pPr>
        <w:bidi/>
        <w:rPr>
          <w:rFonts w:cs="David" w:hint="cs"/>
          <w:u w:val="single"/>
          <w:rtl/>
        </w:rPr>
      </w:pPr>
      <w:r w:rsidRPr="00406329">
        <w:rPr>
          <w:rFonts w:cs="David" w:hint="cs"/>
          <w:u w:val="single"/>
          <w:rtl/>
        </w:rPr>
        <w:t>היו</w:t>
      </w:r>
      <w:r>
        <w:rPr>
          <w:rFonts w:cs="David" w:hint="cs"/>
          <w:u w:val="single"/>
          <w:rtl/>
        </w:rPr>
        <w:t>"</w:t>
      </w:r>
      <w:r w:rsidRPr="00406329">
        <w:rPr>
          <w:rFonts w:cs="David" w:hint="cs"/>
          <w:u w:val="single"/>
          <w:rtl/>
        </w:rPr>
        <w:t>ר</w:t>
      </w:r>
      <w:r>
        <w:rPr>
          <w:rFonts w:cs="David" w:hint="cs"/>
          <w:u w:val="single"/>
          <w:rtl/>
        </w:rPr>
        <w:t xml:space="preserve"> יריב לוין:</w:t>
      </w:r>
    </w:p>
    <w:p w14:paraId="5B530DE5" w14:textId="77777777" w:rsidR="006F2C55" w:rsidRDefault="006F2C55" w:rsidP="006F2C55">
      <w:pPr>
        <w:bidi/>
        <w:jc w:val="both"/>
        <w:rPr>
          <w:rFonts w:cs="David" w:hint="cs"/>
          <w:rtl/>
        </w:rPr>
      </w:pPr>
    </w:p>
    <w:p w14:paraId="1C48F3D8" w14:textId="77777777" w:rsidR="006F2C55" w:rsidRPr="00216F27" w:rsidRDefault="006F2C55" w:rsidP="006F2C55">
      <w:pPr>
        <w:bidi/>
        <w:jc w:val="both"/>
        <w:rPr>
          <w:rFonts w:cs="David" w:hint="cs"/>
          <w:rtl/>
        </w:rPr>
      </w:pPr>
      <w:r>
        <w:rPr>
          <w:rFonts w:cs="David" w:hint="cs"/>
          <w:rtl/>
        </w:rPr>
        <w:tab/>
        <w:t>מה הבעיה עם זה?</w:t>
      </w:r>
    </w:p>
    <w:p w14:paraId="35BF5D4B" w14:textId="77777777" w:rsidR="006F2C55" w:rsidRDefault="006F2C55" w:rsidP="006F2C55">
      <w:pPr>
        <w:bidi/>
        <w:jc w:val="both"/>
        <w:rPr>
          <w:rFonts w:cs="David" w:hint="cs"/>
          <w:rtl/>
        </w:rPr>
      </w:pPr>
    </w:p>
    <w:p w14:paraId="096AC617" w14:textId="77777777" w:rsidR="006F2C55" w:rsidRDefault="006F2C55" w:rsidP="006F2C55">
      <w:pPr>
        <w:bidi/>
        <w:jc w:val="both"/>
        <w:rPr>
          <w:rFonts w:cs="David" w:hint="cs"/>
          <w:u w:val="single"/>
          <w:rtl/>
        </w:rPr>
      </w:pPr>
      <w:r>
        <w:rPr>
          <w:rFonts w:cs="David" w:hint="cs"/>
          <w:u w:val="single"/>
          <w:rtl/>
        </w:rPr>
        <w:t>יהודה הראל:</w:t>
      </w:r>
    </w:p>
    <w:p w14:paraId="603E0A8A" w14:textId="77777777" w:rsidR="006F2C55" w:rsidRDefault="006F2C55" w:rsidP="006F2C55">
      <w:pPr>
        <w:bidi/>
        <w:jc w:val="both"/>
        <w:rPr>
          <w:rFonts w:cs="David" w:hint="cs"/>
          <w:u w:val="single"/>
          <w:rtl/>
        </w:rPr>
      </w:pPr>
    </w:p>
    <w:p w14:paraId="47273416" w14:textId="77777777" w:rsidR="006F2C55" w:rsidRDefault="006F2C55" w:rsidP="006F2C55">
      <w:pPr>
        <w:bidi/>
        <w:jc w:val="both"/>
        <w:rPr>
          <w:rFonts w:cs="David" w:hint="cs"/>
          <w:rtl/>
        </w:rPr>
      </w:pPr>
      <w:r>
        <w:rPr>
          <w:rFonts w:cs="David" w:hint="cs"/>
          <w:i/>
          <w:iCs/>
          <w:rtl/>
        </w:rPr>
        <w:tab/>
      </w:r>
      <w:r>
        <w:rPr>
          <w:rFonts w:cs="David" w:hint="cs"/>
          <w:rtl/>
        </w:rPr>
        <w:t xml:space="preserve">זה הנוסח שהתקבל על-ידי כל היועצים המשפטיים. </w:t>
      </w:r>
    </w:p>
    <w:p w14:paraId="460615AB" w14:textId="77777777" w:rsidR="006F2C55" w:rsidRPr="00216F27" w:rsidRDefault="006F2C55" w:rsidP="006F2C55">
      <w:pPr>
        <w:bidi/>
        <w:jc w:val="both"/>
        <w:rPr>
          <w:rFonts w:cs="David" w:hint="cs"/>
          <w:rtl/>
        </w:rPr>
      </w:pPr>
    </w:p>
    <w:p w14:paraId="727A2D9D" w14:textId="77777777" w:rsidR="006F2C55" w:rsidRPr="0011402D" w:rsidRDefault="006F2C55" w:rsidP="006F2C55">
      <w:pPr>
        <w:bidi/>
        <w:jc w:val="both"/>
        <w:rPr>
          <w:rFonts w:cs="David" w:hint="cs"/>
          <w:rtl/>
        </w:rPr>
      </w:pPr>
      <w:r w:rsidRPr="00352EC0">
        <w:rPr>
          <w:rFonts w:cs="David" w:hint="cs"/>
          <w:u w:val="single"/>
          <w:rtl/>
        </w:rPr>
        <w:t>אסתר אפרת:</w:t>
      </w:r>
    </w:p>
    <w:p w14:paraId="5434E0D6" w14:textId="77777777" w:rsidR="006F2C55" w:rsidRDefault="006F2C55" w:rsidP="006F2C55">
      <w:pPr>
        <w:bidi/>
        <w:jc w:val="both"/>
        <w:rPr>
          <w:rFonts w:cs="David" w:hint="cs"/>
          <w:rtl/>
        </w:rPr>
      </w:pPr>
    </w:p>
    <w:p w14:paraId="0BA254E0" w14:textId="77777777" w:rsidR="006F2C55" w:rsidRPr="0011402D" w:rsidRDefault="006F2C55" w:rsidP="006F2C55">
      <w:pPr>
        <w:bidi/>
        <w:ind w:firstLine="720"/>
        <w:jc w:val="both"/>
        <w:rPr>
          <w:rFonts w:cs="David" w:hint="cs"/>
          <w:rtl/>
        </w:rPr>
      </w:pPr>
      <w:r>
        <w:rPr>
          <w:rFonts w:cs="David" w:hint="cs"/>
          <w:rtl/>
        </w:rPr>
        <w:t xml:space="preserve">רציתי להוסיף עוד משפט אחד. אם אנחנו מדברים על מה יהיה בבג"צים, </w:t>
      </w:r>
      <w:r w:rsidRPr="0011402D">
        <w:rPr>
          <w:rFonts w:cs="David" w:hint="cs"/>
          <w:rtl/>
        </w:rPr>
        <w:t>אני חושבת שצריך להביא בחשבון גם את הדבר הבא. כל זמן שמדובר על</w:t>
      </w:r>
      <w:r>
        <w:rPr>
          <w:rFonts w:cs="David" w:hint="cs"/>
          <w:rtl/>
        </w:rPr>
        <w:t xml:space="preserve"> </w:t>
      </w:r>
      <w:r w:rsidRPr="0011402D">
        <w:rPr>
          <w:rFonts w:cs="David" w:hint="cs"/>
          <w:rtl/>
        </w:rPr>
        <w:t>חוק שמבקש אישור מפורש של הכנסת לדבר שהוא באמת מהותי וכו' וגם משאל עם, אז נגיד</w:t>
      </w:r>
      <w:r>
        <w:rPr>
          <w:rFonts w:cs="David" w:hint="cs"/>
          <w:rtl/>
        </w:rPr>
        <w:t xml:space="preserve"> שיש לזה משהו</w:t>
      </w:r>
      <w:r w:rsidRPr="0011402D">
        <w:rPr>
          <w:rFonts w:cs="David" w:hint="cs"/>
          <w:rtl/>
        </w:rPr>
        <w:t xml:space="preserve"> בגבולות</w:t>
      </w:r>
      <w:r>
        <w:rPr>
          <w:rFonts w:cs="David" w:hint="cs"/>
          <w:rtl/>
        </w:rPr>
        <w:t xml:space="preserve"> הסמכויות הרגילה בין הממשלה והכנסת, זה עוד נשמע סביר.</w:t>
      </w:r>
      <w:r w:rsidRPr="0011402D">
        <w:rPr>
          <w:rFonts w:cs="David" w:hint="cs"/>
          <w:rtl/>
        </w:rPr>
        <w:t xml:space="preserve"> ברגע שמתחילים לתת לממשלה הוראות, </w:t>
      </w:r>
      <w:r>
        <w:rPr>
          <w:rFonts w:cs="David" w:hint="cs"/>
          <w:rtl/>
        </w:rPr>
        <w:t xml:space="preserve">אנחנו נעשה את זה ברגע הזה ולא ברגע ההוא, בנקודה הזאת ולא בנקודה ההיא, </w:t>
      </w:r>
      <w:r w:rsidRPr="0011402D">
        <w:rPr>
          <w:rFonts w:cs="David" w:hint="cs"/>
          <w:rtl/>
        </w:rPr>
        <w:t>אני חושבת שכאן, ככל</w:t>
      </w:r>
      <w:r>
        <w:rPr>
          <w:rFonts w:cs="David" w:hint="cs"/>
          <w:rtl/>
        </w:rPr>
        <w:t xml:space="preserve"> </w:t>
      </w:r>
      <w:r w:rsidRPr="0011402D">
        <w:rPr>
          <w:rFonts w:cs="David" w:hint="cs"/>
          <w:rtl/>
        </w:rPr>
        <w:t>שיותר מפרטים את הדברים האלה, כשנכנסים ליותר פירוטים בנקודה הזאת, כך נכנסים יותר</w:t>
      </w:r>
      <w:r>
        <w:rPr>
          <w:rFonts w:cs="David" w:hint="cs"/>
          <w:rtl/>
        </w:rPr>
        <w:t xml:space="preserve"> </w:t>
      </w:r>
      <w:r w:rsidRPr="0011402D">
        <w:rPr>
          <w:rFonts w:cs="David" w:hint="cs"/>
          <w:rtl/>
        </w:rPr>
        <w:t>לשאל</w:t>
      </w:r>
      <w:r>
        <w:rPr>
          <w:rFonts w:cs="David" w:hint="cs"/>
          <w:rtl/>
        </w:rPr>
        <w:t>ת</w:t>
      </w:r>
      <w:r w:rsidRPr="0011402D">
        <w:rPr>
          <w:rFonts w:cs="David" w:hint="cs"/>
          <w:rtl/>
        </w:rPr>
        <w:t xml:space="preserve"> היחס בין הסמכויות של הממשלה והכנסת ונכנסים</w:t>
      </w:r>
      <w:r>
        <w:rPr>
          <w:rFonts w:cs="David" w:hint="cs"/>
          <w:rtl/>
        </w:rPr>
        <w:t xml:space="preserve"> לשאלות הרבה יותר יסודיות של חלוקת הסמכויות בין הממשלה והכנסת</w:t>
      </w:r>
      <w:r w:rsidRPr="0011402D">
        <w:rPr>
          <w:rFonts w:cs="David" w:hint="cs"/>
          <w:rtl/>
        </w:rPr>
        <w:t>. לכן אז בוודאי שזה צריך להיות חוק יסוד.</w:t>
      </w:r>
    </w:p>
    <w:p w14:paraId="6D9ED4C3" w14:textId="77777777" w:rsidR="006F2C55" w:rsidRPr="0011402D" w:rsidRDefault="006F2C55" w:rsidP="006F2C55">
      <w:pPr>
        <w:bidi/>
        <w:jc w:val="both"/>
        <w:rPr>
          <w:rFonts w:cs="David" w:hint="cs"/>
          <w:rtl/>
        </w:rPr>
      </w:pPr>
    </w:p>
    <w:p w14:paraId="0155304F" w14:textId="77777777" w:rsidR="006F2C55" w:rsidRPr="0011402D" w:rsidRDefault="006F2C55" w:rsidP="006F2C55">
      <w:pPr>
        <w:bidi/>
        <w:jc w:val="both"/>
        <w:rPr>
          <w:rFonts w:cs="David" w:hint="cs"/>
          <w:u w:val="single"/>
          <w:rtl/>
        </w:rPr>
      </w:pPr>
      <w:r>
        <w:rPr>
          <w:rFonts w:cs="David" w:hint="cs"/>
          <w:u w:val="single"/>
          <w:rtl/>
        </w:rPr>
        <w:t xml:space="preserve">היו"ר </w:t>
      </w:r>
      <w:r w:rsidRPr="0011402D">
        <w:rPr>
          <w:rFonts w:cs="David" w:hint="cs"/>
          <w:u w:val="single"/>
          <w:rtl/>
        </w:rPr>
        <w:t>יריב לוין:</w:t>
      </w:r>
    </w:p>
    <w:p w14:paraId="3C2AF6BB" w14:textId="77777777" w:rsidR="006F2C55" w:rsidRPr="0011402D" w:rsidRDefault="006F2C55" w:rsidP="006F2C55">
      <w:pPr>
        <w:bidi/>
        <w:jc w:val="both"/>
        <w:rPr>
          <w:rFonts w:cs="David" w:hint="cs"/>
          <w:u w:val="single"/>
          <w:rtl/>
        </w:rPr>
      </w:pPr>
    </w:p>
    <w:p w14:paraId="574827F8" w14:textId="77777777" w:rsidR="006F2C55" w:rsidRPr="0011402D" w:rsidRDefault="006F2C55" w:rsidP="006F2C55">
      <w:pPr>
        <w:bidi/>
        <w:ind w:firstLine="720"/>
        <w:jc w:val="both"/>
        <w:rPr>
          <w:rFonts w:cs="David" w:hint="cs"/>
          <w:rtl/>
        </w:rPr>
      </w:pPr>
      <w:r w:rsidRPr="0011402D">
        <w:rPr>
          <w:rFonts w:cs="David" w:hint="cs"/>
          <w:rtl/>
        </w:rPr>
        <w:t>אני לא יודע, אני לא הייתי מגיע לשם. אני לא רואה</w:t>
      </w:r>
      <w:r>
        <w:rPr>
          <w:rFonts w:cs="David" w:hint="cs"/>
          <w:rtl/>
        </w:rPr>
        <w:t xml:space="preserve"> </w:t>
      </w:r>
      <w:r w:rsidRPr="0011402D">
        <w:rPr>
          <w:rFonts w:cs="David" w:hint="cs"/>
          <w:rtl/>
        </w:rPr>
        <w:t xml:space="preserve">מה הבעיה שיהודה </w:t>
      </w:r>
      <w:r>
        <w:rPr>
          <w:rFonts w:cs="David" w:hint="cs"/>
          <w:rtl/>
        </w:rPr>
        <w:t>ה</w:t>
      </w:r>
      <w:r w:rsidRPr="0011402D">
        <w:rPr>
          <w:rFonts w:cs="David" w:hint="cs"/>
          <w:rtl/>
        </w:rPr>
        <w:t xml:space="preserve">ציע. </w:t>
      </w:r>
      <w:r>
        <w:rPr>
          <w:rFonts w:cs="David" w:hint="cs"/>
          <w:rtl/>
        </w:rPr>
        <w:t>נדמה לי שהיא עונה למה שאת אומרת והיא סוגרת את הסל.</w:t>
      </w:r>
    </w:p>
    <w:p w14:paraId="063237B4" w14:textId="77777777" w:rsidR="006F2C55" w:rsidRPr="0011402D" w:rsidRDefault="006F2C55" w:rsidP="006F2C55">
      <w:pPr>
        <w:bidi/>
        <w:jc w:val="both"/>
        <w:rPr>
          <w:rFonts w:cs="David" w:hint="cs"/>
          <w:rtl/>
        </w:rPr>
      </w:pPr>
    </w:p>
    <w:p w14:paraId="4F8FA95D" w14:textId="77777777" w:rsidR="006F2C55" w:rsidRPr="0011402D" w:rsidRDefault="006F2C55" w:rsidP="006F2C55">
      <w:pPr>
        <w:bidi/>
        <w:ind w:firstLine="720"/>
        <w:jc w:val="both"/>
        <w:rPr>
          <w:rFonts w:cs="David" w:hint="cs"/>
          <w:rtl/>
        </w:rPr>
      </w:pPr>
      <w:r w:rsidRPr="0011402D">
        <w:rPr>
          <w:rFonts w:cs="David" w:hint="cs"/>
          <w:rtl/>
        </w:rPr>
        <w:t>יהודה, אתה יכול להקריא את כל הסעיף כולו</w:t>
      </w:r>
      <w:r>
        <w:rPr>
          <w:rFonts w:cs="David" w:hint="cs"/>
          <w:rtl/>
        </w:rPr>
        <w:t xml:space="preserve"> עם התוספת שלך?</w:t>
      </w:r>
      <w:r w:rsidRPr="0011402D">
        <w:rPr>
          <w:rFonts w:cs="David" w:hint="cs"/>
          <w:rtl/>
        </w:rPr>
        <w:t xml:space="preserve"> </w:t>
      </w:r>
    </w:p>
    <w:p w14:paraId="55613EBC" w14:textId="77777777" w:rsidR="006F2C55" w:rsidRPr="0011402D" w:rsidRDefault="006F2C55" w:rsidP="006F2C55">
      <w:pPr>
        <w:bidi/>
        <w:jc w:val="both"/>
        <w:rPr>
          <w:rFonts w:cs="David" w:hint="cs"/>
          <w:rtl/>
        </w:rPr>
      </w:pPr>
    </w:p>
    <w:p w14:paraId="0EB085FF" w14:textId="77777777" w:rsidR="006F2C55" w:rsidRPr="00352EC0" w:rsidRDefault="006F2C55" w:rsidP="006F2C55">
      <w:pPr>
        <w:bidi/>
        <w:jc w:val="both"/>
        <w:rPr>
          <w:rFonts w:cs="David" w:hint="cs"/>
          <w:u w:val="single"/>
          <w:rtl/>
        </w:rPr>
      </w:pPr>
      <w:r w:rsidRPr="00352EC0">
        <w:rPr>
          <w:rFonts w:cs="David" w:hint="cs"/>
          <w:u w:val="single"/>
          <w:rtl/>
        </w:rPr>
        <w:t>יהודה הראל:</w:t>
      </w:r>
    </w:p>
    <w:p w14:paraId="251136FE" w14:textId="77777777" w:rsidR="006F2C55" w:rsidRDefault="006F2C55" w:rsidP="006F2C55">
      <w:pPr>
        <w:bidi/>
        <w:jc w:val="both"/>
        <w:rPr>
          <w:rFonts w:cs="David" w:hint="cs"/>
          <w:rtl/>
        </w:rPr>
      </w:pPr>
    </w:p>
    <w:p w14:paraId="20778052" w14:textId="77777777" w:rsidR="006F2C55" w:rsidRPr="0011402D" w:rsidRDefault="006F2C55" w:rsidP="006F2C55">
      <w:pPr>
        <w:bidi/>
        <w:ind w:firstLine="720"/>
        <w:jc w:val="both"/>
        <w:rPr>
          <w:rFonts w:cs="David" w:hint="cs"/>
          <w:rtl/>
        </w:rPr>
      </w:pPr>
      <w:r>
        <w:rPr>
          <w:rFonts w:cs="David" w:hint="cs"/>
          <w:rtl/>
        </w:rPr>
        <w:t xml:space="preserve">לא הגדרתי את התוספת. אני מציע לשים את הנוסח של 1999. כתוב: "תיקון סעיף 2. החלטה של הממשלה </w:t>
      </w:r>
      <w:r w:rsidRPr="0011402D">
        <w:rPr>
          <w:rFonts w:cs="David" w:hint="cs"/>
          <w:rtl/>
        </w:rPr>
        <w:t>בדרך של אישור אמנה</w:t>
      </w:r>
      <w:r>
        <w:rPr>
          <w:rFonts w:cs="David" w:hint="cs"/>
          <w:rtl/>
        </w:rPr>
        <w:t xml:space="preserve"> או הסכם או בדרך אחרת", שזה מכסה את כל הדרכים,</w:t>
      </w:r>
      <w:r w:rsidRPr="0011402D">
        <w:rPr>
          <w:rFonts w:cs="David" w:hint="cs"/>
          <w:rtl/>
        </w:rPr>
        <w:t xml:space="preserve"> </w:t>
      </w:r>
      <w:r>
        <w:rPr>
          <w:rFonts w:cs="David" w:hint="cs"/>
          <w:rtl/>
        </w:rPr>
        <w:t>"</w:t>
      </w:r>
      <w:r w:rsidRPr="0011402D">
        <w:rPr>
          <w:rFonts w:cs="David" w:hint="cs"/>
          <w:rtl/>
        </w:rPr>
        <w:t>לרבות התחייבות לעתיד והתחייבות המותנית בתנאים</w:t>
      </w:r>
      <w:r>
        <w:rPr>
          <w:rFonts w:cs="David" w:hint="cs"/>
          <w:rtl/>
        </w:rPr>
        <w:t>"</w:t>
      </w:r>
      <w:r w:rsidRPr="0011402D">
        <w:rPr>
          <w:rFonts w:cs="David" w:hint="cs"/>
          <w:rtl/>
        </w:rPr>
        <w:t xml:space="preserve">. להשאיר את ההגדרה הזאת ולהוסיף אליה את סדר הפעולות. </w:t>
      </w:r>
    </w:p>
    <w:p w14:paraId="23829FA9" w14:textId="77777777" w:rsidR="006F2C55" w:rsidRPr="0011402D" w:rsidRDefault="006F2C55" w:rsidP="006F2C55">
      <w:pPr>
        <w:bidi/>
        <w:jc w:val="both"/>
        <w:rPr>
          <w:rFonts w:cs="David" w:hint="cs"/>
          <w:rtl/>
        </w:rPr>
      </w:pPr>
    </w:p>
    <w:p w14:paraId="6533D003" w14:textId="77777777" w:rsidR="006F2C55" w:rsidRPr="0011402D" w:rsidRDefault="006F2C55" w:rsidP="006F2C55">
      <w:pPr>
        <w:bidi/>
        <w:jc w:val="both"/>
        <w:rPr>
          <w:rFonts w:cs="David" w:hint="cs"/>
          <w:u w:val="single"/>
          <w:rtl/>
        </w:rPr>
      </w:pPr>
      <w:r w:rsidRPr="0011402D">
        <w:rPr>
          <w:rFonts w:cs="David" w:hint="cs"/>
          <w:u w:val="single"/>
          <w:rtl/>
        </w:rPr>
        <w:t>שלמה מולה:</w:t>
      </w:r>
    </w:p>
    <w:p w14:paraId="0FBFF715" w14:textId="77777777" w:rsidR="006F2C55" w:rsidRPr="0011402D" w:rsidRDefault="006F2C55" w:rsidP="006F2C55">
      <w:pPr>
        <w:bidi/>
        <w:jc w:val="both"/>
        <w:rPr>
          <w:rFonts w:cs="David" w:hint="cs"/>
          <w:u w:val="single"/>
          <w:rtl/>
        </w:rPr>
      </w:pPr>
    </w:p>
    <w:p w14:paraId="52769AFF" w14:textId="77777777" w:rsidR="006F2C55" w:rsidRPr="0011402D" w:rsidRDefault="006F2C55" w:rsidP="006F2C55">
      <w:pPr>
        <w:bidi/>
        <w:ind w:firstLine="720"/>
        <w:jc w:val="both"/>
        <w:rPr>
          <w:rFonts w:cs="David" w:hint="cs"/>
          <w:rtl/>
        </w:rPr>
      </w:pPr>
      <w:r w:rsidRPr="0011402D">
        <w:rPr>
          <w:rFonts w:cs="David" w:hint="cs"/>
          <w:rtl/>
        </w:rPr>
        <w:t xml:space="preserve">למה לא </w:t>
      </w:r>
      <w:r>
        <w:rPr>
          <w:rFonts w:cs="David" w:hint="cs"/>
          <w:rtl/>
        </w:rPr>
        <w:t xml:space="preserve">לפחות </w:t>
      </w:r>
      <w:r w:rsidRPr="0011402D">
        <w:rPr>
          <w:rFonts w:cs="David" w:hint="cs"/>
          <w:rtl/>
        </w:rPr>
        <w:t>להכניס את המילים "הסכם שלום"</w:t>
      </w:r>
      <w:r>
        <w:rPr>
          <w:rFonts w:cs="David" w:hint="cs"/>
          <w:rtl/>
        </w:rPr>
        <w:t>?</w:t>
      </w:r>
      <w:r w:rsidRPr="0011402D">
        <w:rPr>
          <w:rFonts w:cs="David" w:hint="cs"/>
          <w:rtl/>
        </w:rPr>
        <w:t xml:space="preserve"> </w:t>
      </w:r>
    </w:p>
    <w:p w14:paraId="2B251596" w14:textId="77777777" w:rsidR="006F2C55" w:rsidRDefault="006F2C55" w:rsidP="006F2C55">
      <w:pPr>
        <w:bidi/>
        <w:jc w:val="both"/>
        <w:rPr>
          <w:rFonts w:cs="David" w:hint="cs"/>
          <w:rtl/>
        </w:rPr>
      </w:pPr>
    </w:p>
    <w:p w14:paraId="48B9D304" w14:textId="77777777" w:rsidR="006F2C55" w:rsidRPr="00D20085" w:rsidRDefault="006F2C55" w:rsidP="006F2C55">
      <w:pPr>
        <w:bidi/>
        <w:rPr>
          <w:rFonts w:cs="David" w:hint="cs"/>
          <w:u w:val="single"/>
          <w:rtl/>
        </w:rPr>
      </w:pPr>
      <w:r w:rsidRPr="00406329">
        <w:rPr>
          <w:rFonts w:cs="David" w:hint="cs"/>
          <w:u w:val="single"/>
          <w:rtl/>
        </w:rPr>
        <w:t>היו</w:t>
      </w:r>
      <w:r>
        <w:rPr>
          <w:rFonts w:cs="David" w:hint="cs"/>
          <w:u w:val="single"/>
          <w:rtl/>
        </w:rPr>
        <w:t>"</w:t>
      </w:r>
      <w:r w:rsidRPr="00406329">
        <w:rPr>
          <w:rFonts w:cs="David" w:hint="cs"/>
          <w:u w:val="single"/>
          <w:rtl/>
        </w:rPr>
        <w:t>ר</w:t>
      </w:r>
      <w:r>
        <w:rPr>
          <w:rFonts w:cs="David" w:hint="cs"/>
          <w:u w:val="single"/>
          <w:rtl/>
        </w:rPr>
        <w:t xml:space="preserve"> יריב לוין:</w:t>
      </w:r>
    </w:p>
    <w:p w14:paraId="1BE10AC9" w14:textId="77777777" w:rsidR="006F2C55" w:rsidRDefault="006F2C55" w:rsidP="006F2C55">
      <w:pPr>
        <w:bidi/>
        <w:jc w:val="both"/>
        <w:rPr>
          <w:rFonts w:cs="David" w:hint="cs"/>
          <w:rtl/>
        </w:rPr>
      </w:pPr>
    </w:p>
    <w:p w14:paraId="23677BB1" w14:textId="77777777" w:rsidR="006F2C55" w:rsidRDefault="006F2C55" w:rsidP="006F2C55">
      <w:pPr>
        <w:bidi/>
        <w:jc w:val="both"/>
        <w:rPr>
          <w:rFonts w:cs="David" w:hint="cs"/>
          <w:rtl/>
        </w:rPr>
      </w:pPr>
      <w:r>
        <w:rPr>
          <w:rFonts w:cs="David" w:hint="cs"/>
          <w:rtl/>
        </w:rPr>
        <w:tab/>
        <w:t>מה זה שייך הסכם שלום? ואם זה לא הסכם שלום?</w:t>
      </w:r>
    </w:p>
    <w:p w14:paraId="5400F164" w14:textId="77777777" w:rsidR="006F2C55" w:rsidRDefault="006F2C55" w:rsidP="006F2C55">
      <w:pPr>
        <w:bidi/>
        <w:jc w:val="both"/>
        <w:rPr>
          <w:rFonts w:cs="David" w:hint="cs"/>
          <w:rtl/>
        </w:rPr>
      </w:pPr>
    </w:p>
    <w:p w14:paraId="43397D18" w14:textId="77777777" w:rsidR="006F2C55" w:rsidRPr="00216F27" w:rsidRDefault="006F2C55" w:rsidP="006F2C55">
      <w:pPr>
        <w:bidi/>
        <w:jc w:val="both"/>
        <w:rPr>
          <w:rFonts w:cs="David" w:hint="cs"/>
          <w:u w:val="single"/>
          <w:rtl/>
        </w:rPr>
      </w:pPr>
      <w:r w:rsidRPr="00216F27">
        <w:rPr>
          <w:rFonts w:cs="David" w:hint="cs"/>
          <w:u w:val="single"/>
          <w:rtl/>
        </w:rPr>
        <w:t>שלמה מולה:</w:t>
      </w:r>
    </w:p>
    <w:p w14:paraId="0F80CD8D" w14:textId="77777777" w:rsidR="006F2C55" w:rsidRDefault="006F2C55" w:rsidP="006F2C55">
      <w:pPr>
        <w:bidi/>
        <w:jc w:val="both"/>
        <w:rPr>
          <w:rFonts w:cs="David" w:hint="cs"/>
          <w:rtl/>
        </w:rPr>
      </w:pPr>
    </w:p>
    <w:p w14:paraId="5B5A46CE" w14:textId="77777777" w:rsidR="006F2C55" w:rsidRDefault="006F2C55" w:rsidP="006F2C55">
      <w:pPr>
        <w:bidi/>
        <w:jc w:val="both"/>
        <w:rPr>
          <w:rFonts w:cs="David" w:hint="cs"/>
          <w:rtl/>
        </w:rPr>
      </w:pPr>
      <w:r>
        <w:rPr>
          <w:rFonts w:cs="David" w:hint="cs"/>
          <w:rtl/>
        </w:rPr>
        <w:tab/>
        <w:t xml:space="preserve">אם זה הסכם שלום החוק מתייתר. אני רוצה לכתוב הסכם שלום. אני לא רוצה סתם להחזיר את רמת הגולן בלי הסכם שלום. </w:t>
      </w:r>
    </w:p>
    <w:p w14:paraId="315B2999" w14:textId="77777777" w:rsidR="006F2C55" w:rsidRDefault="006F2C55" w:rsidP="006F2C55">
      <w:pPr>
        <w:bidi/>
        <w:jc w:val="both"/>
        <w:rPr>
          <w:rFonts w:cs="David" w:hint="cs"/>
          <w:rtl/>
        </w:rPr>
      </w:pPr>
    </w:p>
    <w:p w14:paraId="1157A77B" w14:textId="77777777" w:rsidR="006F2C55" w:rsidRPr="00D20085" w:rsidRDefault="006F2C55" w:rsidP="006F2C55">
      <w:pPr>
        <w:bidi/>
        <w:rPr>
          <w:rFonts w:cs="David" w:hint="cs"/>
          <w:u w:val="single"/>
          <w:rtl/>
        </w:rPr>
      </w:pPr>
      <w:r w:rsidRPr="00406329">
        <w:rPr>
          <w:rFonts w:cs="David" w:hint="cs"/>
          <w:u w:val="single"/>
          <w:rtl/>
        </w:rPr>
        <w:t>היו</w:t>
      </w:r>
      <w:r>
        <w:rPr>
          <w:rFonts w:cs="David" w:hint="cs"/>
          <w:u w:val="single"/>
          <w:rtl/>
        </w:rPr>
        <w:t>"</w:t>
      </w:r>
      <w:r w:rsidRPr="00406329">
        <w:rPr>
          <w:rFonts w:cs="David" w:hint="cs"/>
          <w:u w:val="single"/>
          <w:rtl/>
        </w:rPr>
        <w:t>ר</w:t>
      </w:r>
      <w:r>
        <w:rPr>
          <w:rFonts w:cs="David" w:hint="cs"/>
          <w:u w:val="single"/>
          <w:rtl/>
        </w:rPr>
        <w:t xml:space="preserve"> יריב לוין:</w:t>
      </w:r>
    </w:p>
    <w:p w14:paraId="6AC0C570" w14:textId="77777777" w:rsidR="006F2C55" w:rsidRDefault="006F2C55" w:rsidP="006F2C55">
      <w:pPr>
        <w:bidi/>
        <w:jc w:val="both"/>
        <w:rPr>
          <w:rFonts w:cs="David" w:hint="cs"/>
          <w:rtl/>
        </w:rPr>
      </w:pPr>
    </w:p>
    <w:p w14:paraId="00635CE4" w14:textId="77777777" w:rsidR="006F2C55" w:rsidRDefault="006F2C55" w:rsidP="006F2C55">
      <w:pPr>
        <w:bidi/>
        <w:jc w:val="both"/>
        <w:rPr>
          <w:rFonts w:cs="David" w:hint="cs"/>
          <w:rtl/>
        </w:rPr>
      </w:pPr>
      <w:r>
        <w:rPr>
          <w:rFonts w:cs="David" w:hint="cs"/>
          <w:rtl/>
        </w:rPr>
        <w:tab/>
        <w:t xml:space="preserve">לכן אתה לא צריך להגביל את זה רק להסכם שלום. </w:t>
      </w:r>
    </w:p>
    <w:p w14:paraId="7EEF4C53" w14:textId="77777777" w:rsidR="006F2C55" w:rsidRDefault="006F2C55" w:rsidP="006F2C55">
      <w:pPr>
        <w:bidi/>
        <w:jc w:val="both"/>
        <w:rPr>
          <w:rFonts w:cs="David" w:hint="cs"/>
          <w:rtl/>
        </w:rPr>
      </w:pPr>
    </w:p>
    <w:p w14:paraId="3D500085" w14:textId="77777777" w:rsidR="006F2C55" w:rsidRDefault="006F2C55" w:rsidP="006F2C55">
      <w:pPr>
        <w:bidi/>
        <w:jc w:val="both"/>
        <w:rPr>
          <w:rFonts w:cs="David" w:hint="cs"/>
          <w:u w:val="single"/>
          <w:rtl/>
        </w:rPr>
      </w:pPr>
      <w:r>
        <w:rPr>
          <w:rFonts w:cs="David" w:hint="cs"/>
          <w:u w:val="single"/>
          <w:rtl/>
        </w:rPr>
        <w:t>שלמה מולה:</w:t>
      </w:r>
    </w:p>
    <w:p w14:paraId="4130B3A0" w14:textId="77777777" w:rsidR="006F2C55" w:rsidRDefault="006F2C55" w:rsidP="006F2C55">
      <w:pPr>
        <w:bidi/>
        <w:jc w:val="both"/>
        <w:rPr>
          <w:rFonts w:cs="David" w:hint="cs"/>
          <w:u w:val="single"/>
          <w:rtl/>
        </w:rPr>
      </w:pPr>
    </w:p>
    <w:p w14:paraId="0467DBA4" w14:textId="77777777" w:rsidR="006F2C55" w:rsidRDefault="006F2C55" w:rsidP="006F2C55">
      <w:pPr>
        <w:bidi/>
        <w:jc w:val="both"/>
        <w:rPr>
          <w:rFonts w:cs="David" w:hint="cs"/>
          <w:rtl/>
        </w:rPr>
      </w:pPr>
      <w:r>
        <w:rPr>
          <w:rFonts w:cs="David" w:hint="cs"/>
          <w:rtl/>
        </w:rPr>
        <w:tab/>
        <w:t xml:space="preserve">אני כן רוצה שיהיה כתוב במפורש "הסכם שלום". </w:t>
      </w:r>
    </w:p>
    <w:p w14:paraId="1F61E63E" w14:textId="77777777" w:rsidR="006F2C55" w:rsidRPr="00216F27" w:rsidRDefault="006F2C55" w:rsidP="006F2C55">
      <w:pPr>
        <w:bidi/>
        <w:jc w:val="both"/>
        <w:rPr>
          <w:rFonts w:cs="David" w:hint="cs"/>
          <w:rtl/>
        </w:rPr>
      </w:pPr>
    </w:p>
    <w:p w14:paraId="09CA8CD4" w14:textId="77777777" w:rsidR="006F2C55" w:rsidRPr="0011402D" w:rsidRDefault="006F2C55" w:rsidP="006F2C55">
      <w:pPr>
        <w:bidi/>
        <w:jc w:val="both"/>
        <w:rPr>
          <w:rFonts w:cs="David" w:hint="cs"/>
          <w:rtl/>
        </w:rPr>
      </w:pPr>
      <w:r>
        <w:rPr>
          <w:rFonts w:cs="David" w:hint="cs"/>
          <w:u w:val="single"/>
          <w:rtl/>
        </w:rPr>
        <w:t>יהודה הראל</w:t>
      </w:r>
      <w:r w:rsidRPr="00352EC0">
        <w:rPr>
          <w:rFonts w:cs="David" w:hint="cs"/>
          <w:u w:val="single"/>
          <w:rtl/>
        </w:rPr>
        <w:t>:</w:t>
      </w:r>
    </w:p>
    <w:p w14:paraId="3A894C40" w14:textId="77777777" w:rsidR="006F2C55" w:rsidRDefault="006F2C55" w:rsidP="006F2C55">
      <w:pPr>
        <w:bidi/>
        <w:jc w:val="both"/>
        <w:rPr>
          <w:rFonts w:cs="David" w:hint="cs"/>
          <w:rtl/>
        </w:rPr>
      </w:pPr>
    </w:p>
    <w:p w14:paraId="403F05AC" w14:textId="77777777" w:rsidR="006F2C55" w:rsidRDefault="006F2C55" w:rsidP="006F2C55">
      <w:pPr>
        <w:bidi/>
        <w:jc w:val="both"/>
        <w:rPr>
          <w:rFonts w:cs="David" w:hint="cs"/>
          <w:rtl/>
        </w:rPr>
      </w:pPr>
      <w:r>
        <w:rPr>
          <w:rFonts w:cs="David" w:hint="cs"/>
          <w:rtl/>
        </w:rPr>
        <w:tab/>
        <w:t xml:space="preserve">תכתוב "הסכם, לרבות הסכם שלום". </w:t>
      </w:r>
    </w:p>
    <w:p w14:paraId="4CC969D5" w14:textId="77777777" w:rsidR="006F2C55" w:rsidRDefault="006F2C55" w:rsidP="006F2C55">
      <w:pPr>
        <w:bidi/>
        <w:jc w:val="both"/>
        <w:rPr>
          <w:rFonts w:cs="David" w:hint="cs"/>
          <w:rtl/>
        </w:rPr>
      </w:pPr>
    </w:p>
    <w:p w14:paraId="65EDDBC1" w14:textId="77777777" w:rsidR="006F2C55" w:rsidRDefault="006F2C55" w:rsidP="006F2C55">
      <w:pPr>
        <w:bidi/>
        <w:jc w:val="both"/>
        <w:rPr>
          <w:rFonts w:cs="David" w:hint="cs"/>
          <w:u w:val="single"/>
          <w:rtl/>
        </w:rPr>
      </w:pPr>
      <w:r>
        <w:rPr>
          <w:rFonts w:cs="David" w:hint="cs"/>
          <w:u w:val="single"/>
          <w:rtl/>
        </w:rPr>
        <w:t>עמי ברקוביץ:</w:t>
      </w:r>
    </w:p>
    <w:p w14:paraId="711470F9" w14:textId="77777777" w:rsidR="006F2C55" w:rsidRDefault="006F2C55" w:rsidP="006F2C55">
      <w:pPr>
        <w:bidi/>
        <w:jc w:val="both"/>
        <w:rPr>
          <w:rFonts w:cs="David" w:hint="cs"/>
          <w:u w:val="single"/>
          <w:rtl/>
        </w:rPr>
      </w:pPr>
    </w:p>
    <w:p w14:paraId="383EF5F2" w14:textId="77777777" w:rsidR="006F2C55" w:rsidRDefault="006F2C55" w:rsidP="006F2C55">
      <w:pPr>
        <w:bidi/>
        <w:jc w:val="both"/>
        <w:rPr>
          <w:rFonts w:cs="David" w:hint="cs"/>
          <w:rtl/>
        </w:rPr>
      </w:pPr>
      <w:r>
        <w:rPr>
          <w:rFonts w:cs="David" w:hint="cs"/>
          <w:rtl/>
        </w:rPr>
        <w:tab/>
        <w:t xml:space="preserve">אם אתה מצמצם את זה, זה אומר שבהקשרים אחרים זה לא יחול. </w:t>
      </w:r>
    </w:p>
    <w:p w14:paraId="626E178F" w14:textId="77777777" w:rsidR="006F2C55" w:rsidRDefault="006F2C55" w:rsidP="006F2C55">
      <w:pPr>
        <w:bidi/>
        <w:jc w:val="both"/>
        <w:rPr>
          <w:rFonts w:cs="David" w:hint="cs"/>
          <w:rtl/>
        </w:rPr>
      </w:pPr>
    </w:p>
    <w:p w14:paraId="348AB034" w14:textId="77777777" w:rsidR="006F2C55" w:rsidRPr="00D20085" w:rsidRDefault="006F2C55" w:rsidP="006F2C55">
      <w:pPr>
        <w:bidi/>
        <w:rPr>
          <w:rFonts w:cs="David" w:hint="cs"/>
          <w:u w:val="single"/>
          <w:rtl/>
        </w:rPr>
      </w:pPr>
      <w:r w:rsidRPr="00406329">
        <w:rPr>
          <w:rFonts w:cs="David" w:hint="cs"/>
          <w:u w:val="single"/>
          <w:rtl/>
        </w:rPr>
        <w:t>היו</w:t>
      </w:r>
      <w:r>
        <w:rPr>
          <w:rFonts w:cs="David" w:hint="cs"/>
          <w:u w:val="single"/>
          <w:rtl/>
        </w:rPr>
        <w:t>"</w:t>
      </w:r>
      <w:r w:rsidRPr="00406329">
        <w:rPr>
          <w:rFonts w:cs="David" w:hint="cs"/>
          <w:u w:val="single"/>
          <w:rtl/>
        </w:rPr>
        <w:t>ר</w:t>
      </w:r>
      <w:r>
        <w:rPr>
          <w:rFonts w:cs="David" w:hint="cs"/>
          <w:u w:val="single"/>
          <w:rtl/>
        </w:rPr>
        <w:t xml:space="preserve"> יריב לוין:</w:t>
      </w:r>
    </w:p>
    <w:p w14:paraId="479679E8" w14:textId="77777777" w:rsidR="006F2C55" w:rsidRDefault="006F2C55" w:rsidP="006F2C55">
      <w:pPr>
        <w:bidi/>
        <w:jc w:val="both"/>
        <w:rPr>
          <w:rFonts w:cs="David" w:hint="cs"/>
          <w:rtl/>
        </w:rPr>
      </w:pPr>
    </w:p>
    <w:p w14:paraId="72CF89E7" w14:textId="77777777" w:rsidR="006F2C55" w:rsidRDefault="006F2C55" w:rsidP="006F2C55">
      <w:pPr>
        <w:bidi/>
        <w:jc w:val="both"/>
        <w:rPr>
          <w:rFonts w:cs="David" w:hint="cs"/>
          <w:rtl/>
        </w:rPr>
      </w:pPr>
      <w:r>
        <w:rPr>
          <w:rFonts w:cs="David" w:hint="cs"/>
          <w:rtl/>
        </w:rPr>
        <w:tab/>
        <w:t xml:space="preserve">אז בהסכם שלום כן ובלי הסכם שלום אפשר יהיה לפרק הכול בלי משאל עם. זה מה שייצא ממה שאתה מציע. </w:t>
      </w:r>
    </w:p>
    <w:p w14:paraId="1EEA4DD8" w14:textId="77777777" w:rsidR="006F2C55" w:rsidRDefault="006F2C55" w:rsidP="006F2C55">
      <w:pPr>
        <w:bidi/>
        <w:jc w:val="both"/>
        <w:rPr>
          <w:rFonts w:cs="David" w:hint="cs"/>
          <w:rtl/>
        </w:rPr>
      </w:pPr>
    </w:p>
    <w:p w14:paraId="1DB912BD" w14:textId="77777777" w:rsidR="006F2C55" w:rsidRDefault="006F2C55" w:rsidP="006F2C55">
      <w:pPr>
        <w:bidi/>
        <w:jc w:val="both"/>
        <w:rPr>
          <w:rFonts w:cs="David" w:hint="cs"/>
          <w:rtl/>
        </w:rPr>
      </w:pPr>
      <w:r>
        <w:rPr>
          <w:rFonts w:cs="David" w:hint="cs"/>
          <w:rtl/>
        </w:rPr>
        <w:tab/>
        <w:t xml:space="preserve">שלמה, אפשר לעשות צחוק מהכול אבל אמרתי לך שזה לא יועיל. אני אקבע עוד ישיבה ביום חמישי ואגמור את זה. המטרה היא לנסות להבין באופן ענייני - - - </w:t>
      </w:r>
    </w:p>
    <w:p w14:paraId="6010AA22" w14:textId="77777777" w:rsidR="006F2C55" w:rsidRDefault="006F2C55" w:rsidP="006F2C55">
      <w:pPr>
        <w:bidi/>
        <w:jc w:val="both"/>
        <w:rPr>
          <w:rFonts w:cs="David" w:hint="cs"/>
          <w:rtl/>
        </w:rPr>
      </w:pPr>
    </w:p>
    <w:p w14:paraId="7A5BD382" w14:textId="77777777" w:rsidR="006F2C55" w:rsidRDefault="006F2C55" w:rsidP="006F2C55">
      <w:pPr>
        <w:bidi/>
        <w:jc w:val="both"/>
        <w:rPr>
          <w:rFonts w:cs="David" w:hint="cs"/>
          <w:u w:val="single"/>
          <w:rtl/>
        </w:rPr>
      </w:pPr>
      <w:r>
        <w:rPr>
          <w:rFonts w:cs="David" w:hint="cs"/>
          <w:u w:val="single"/>
          <w:rtl/>
        </w:rPr>
        <w:t>ארבל אסטרחן:</w:t>
      </w:r>
    </w:p>
    <w:p w14:paraId="2FCE176A" w14:textId="77777777" w:rsidR="006F2C55" w:rsidRDefault="006F2C55" w:rsidP="006F2C55">
      <w:pPr>
        <w:bidi/>
        <w:jc w:val="both"/>
        <w:rPr>
          <w:rFonts w:cs="David" w:hint="cs"/>
          <w:u w:val="single"/>
          <w:rtl/>
        </w:rPr>
      </w:pPr>
    </w:p>
    <w:p w14:paraId="10651AA6" w14:textId="77777777" w:rsidR="006F2C55" w:rsidRDefault="006F2C55" w:rsidP="006F2C55">
      <w:pPr>
        <w:bidi/>
        <w:jc w:val="both"/>
        <w:rPr>
          <w:rFonts w:cs="David" w:hint="cs"/>
          <w:rtl/>
        </w:rPr>
      </w:pPr>
      <w:r>
        <w:rPr>
          <w:rFonts w:cs="David" w:hint="cs"/>
          <w:rtl/>
        </w:rPr>
        <w:tab/>
        <w:t xml:space="preserve">איזו החלטה תובא לכנסת. </w:t>
      </w:r>
    </w:p>
    <w:p w14:paraId="11BBFD51" w14:textId="77777777" w:rsidR="006F2C55" w:rsidRDefault="006F2C55" w:rsidP="006F2C55">
      <w:pPr>
        <w:bidi/>
        <w:jc w:val="both"/>
        <w:rPr>
          <w:rFonts w:cs="David" w:hint="cs"/>
          <w:rtl/>
        </w:rPr>
      </w:pPr>
    </w:p>
    <w:p w14:paraId="73F1C9F0" w14:textId="77777777" w:rsidR="006F2C55" w:rsidRPr="00D20085" w:rsidRDefault="006F2C55" w:rsidP="006F2C55">
      <w:pPr>
        <w:bidi/>
        <w:rPr>
          <w:rFonts w:cs="David" w:hint="cs"/>
          <w:u w:val="single"/>
          <w:rtl/>
        </w:rPr>
      </w:pPr>
      <w:r w:rsidRPr="00406329">
        <w:rPr>
          <w:rFonts w:cs="David" w:hint="cs"/>
          <w:u w:val="single"/>
          <w:rtl/>
        </w:rPr>
        <w:t>היו</w:t>
      </w:r>
      <w:r>
        <w:rPr>
          <w:rFonts w:cs="David" w:hint="cs"/>
          <w:u w:val="single"/>
          <w:rtl/>
        </w:rPr>
        <w:t>"</w:t>
      </w:r>
      <w:r w:rsidRPr="00406329">
        <w:rPr>
          <w:rFonts w:cs="David" w:hint="cs"/>
          <w:u w:val="single"/>
          <w:rtl/>
        </w:rPr>
        <w:t>ר</w:t>
      </w:r>
      <w:r>
        <w:rPr>
          <w:rFonts w:cs="David" w:hint="cs"/>
          <w:u w:val="single"/>
          <w:rtl/>
        </w:rPr>
        <w:t xml:space="preserve"> יריב לוין:</w:t>
      </w:r>
    </w:p>
    <w:p w14:paraId="1DDD0143" w14:textId="77777777" w:rsidR="006F2C55" w:rsidRDefault="006F2C55" w:rsidP="006F2C55">
      <w:pPr>
        <w:bidi/>
        <w:jc w:val="both"/>
        <w:rPr>
          <w:rFonts w:cs="David" w:hint="cs"/>
          <w:rtl/>
        </w:rPr>
      </w:pPr>
    </w:p>
    <w:p w14:paraId="42863198" w14:textId="77777777" w:rsidR="006F2C55" w:rsidRPr="00216F27" w:rsidRDefault="006F2C55" w:rsidP="006F2C55">
      <w:pPr>
        <w:bidi/>
        <w:jc w:val="both"/>
        <w:rPr>
          <w:rFonts w:cs="David" w:hint="cs"/>
          <w:rtl/>
        </w:rPr>
      </w:pPr>
      <w:r>
        <w:rPr>
          <w:rFonts w:cs="David" w:hint="cs"/>
          <w:rtl/>
        </w:rPr>
        <w:tab/>
        <w:t>מה אנחנו כותבים פה שיהיה נכון?</w:t>
      </w:r>
    </w:p>
    <w:p w14:paraId="31296E49" w14:textId="77777777" w:rsidR="006F2C55" w:rsidRPr="00216F27" w:rsidRDefault="006F2C55" w:rsidP="006F2C55">
      <w:pPr>
        <w:bidi/>
        <w:jc w:val="both"/>
        <w:rPr>
          <w:rFonts w:cs="David" w:hint="cs"/>
          <w:rtl/>
        </w:rPr>
      </w:pPr>
    </w:p>
    <w:p w14:paraId="1D78A6BC" w14:textId="77777777" w:rsidR="006F2C55" w:rsidRPr="0011402D" w:rsidRDefault="006F2C55" w:rsidP="006F2C55">
      <w:pPr>
        <w:bidi/>
        <w:jc w:val="both"/>
        <w:rPr>
          <w:rFonts w:cs="David" w:hint="cs"/>
          <w:rtl/>
        </w:rPr>
      </w:pPr>
      <w:r w:rsidRPr="00352EC0">
        <w:rPr>
          <w:rFonts w:cs="David" w:hint="cs"/>
          <w:u w:val="single"/>
          <w:rtl/>
        </w:rPr>
        <w:t>הילה טנא-גלעד:</w:t>
      </w:r>
    </w:p>
    <w:p w14:paraId="38A14753" w14:textId="77777777" w:rsidR="006F2C55" w:rsidRDefault="006F2C55" w:rsidP="006F2C55">
      <w:pPr>
        <w:bidi/>
        <w:jc w:val="both"/>
        <w:rPr>
          <w:rFonts w:cs="David" w:hint="cs"/>
          <w:rtl/>
        </w:rPr>
      </w:pPr>
    </w:p>
    <w:p w14:paraId="1E3A0A81" w14:textId="77777777" w:rsidR="006F2C55" w:rsidRDefault="006F2C55" w:rsidP="006F2C55">
      <w:pPr>
        <w:bidi/>
        <w:jc w:val="both"/>
        <w:rPr>
          <w:rFonts w:cs="David" w:hint="cs"/>
          <w:rtl/>
        </w:rPr>
      </w:pPr>
      <w:r>
        <w:rPr>
          <w:rFonts w:cs="David" w:hint="cs"/>
          <w:rtl/>
        </w:rPr>
        <w:tab/>
        <w:t xml:space="preserve">ההסכם שקיים היום משאיר אותנו עם אותה בעיה של אי בהירות לגבי מתי ההסכם עצמו עולה לאישור. בגלל זה מלכתחילה רצינו לשנות את זה מכיוון שהיה ברור שזה מקנה לנו ציר זמן רחב מידי שצריך לצמצם אותו. </w:t>
      </w:r>
    </w:p>
    <w:p w14:paraId="33B1B80D" w14:textId="77777777" w:rsidR="006F2C55" w:rsidRDefault="006F2C55" w:rsidP="006F2C55">
      <w:pPr>
        <w:bidi/>
        <w:jc w:val="both"/>
        <w:rPr>
          <w:rFonts w:cs="David" w:hint="cs"/>
          <w:rtl/>
        </w:rPr>
      </w:pPr>
    </w:p>
    <w:p w14:paraId="43EEA59C" w14:textId="77777777" w:rsidR="006F2C55" w:rsidRPr="00D20085" w:rsidRDefault="006F2C55" w:rsidP="006F2C55">
      <w:pPr>
        <w:bidi/>
        <w:rPr>
          <w:rFonts w:cs="David" w:hint="cs"/>
          <w:u w:val="single"/>
          <w:rtl/>
        </w:rPr>
      </w:pPr>
      <w:r w:rsidRPr="00406329">
        <w:rPr>
          <w:rFonts w:cs="David" w:hint="cs"/>
          <w:u w:val="single"/>
          <w:rtl/>
        </w:rPr>
        <w:t>היו</w:t>
      </w:r>
      <w:r>
        <w:rPr>
          <w:rFonts w:cs="David" w:hint="cs"/>
          <w:u w:val="single"/>
          <w:rtl/>
        </w:rPr>
        <w:t>"</w:t>
      </w:r>
      <w:r w:rsidRPr="00406329">
        <w:rPr>
          <w:rFonts w:cs="David" w:hint="cs"/>
          <w:u w:val="single"/>
          <w:rtl/>
        </w:rPr>
        <w:t>ר</w:t>
      </w:r>
      <w:r>
        <w:rPr>
          <w:rFonts w:cs="David" w:hint="cs"/>
          <w:u w:val="single"/>
          <w:rtl/>
        </w:rPr>
        <w:t xml:space="preserve"> יריב לוין:</w:t>
      </w:r>
    </w:p>
    <w:p w14:paraId="3554382D" w14:textId="77777777" w:rsidR="006F2C55" w:rsidRDefault="006F2C55" w:rsidP="006F2C55">
      <w:pPr>
        <w:bidi/>
        <w:jc w:val="both"/>
        <w:rPr>
          <w:rFonts w:cs="David" w:hint="cs"/>
          <w:rtl/>
        </w:rPr>
      </w:pPr>
    </w:p>
    <w:p w14:paraId="7AFBDC67" w14:textId="77777777" w:rsidR="006F2C55" w:rsidRDefault="006F2C55" w:rsidP="006F2C55">
      <w:pPr>
        <w:bidi/>
        <w:jc w:val="both"/>
        <w:rPr>
          <w:rFonts w:cs="David" w:hint="cs"/>
          <w:rtl/>
        </w:rPr>
      </w:pPr>
      <w:r>
        <w:rPr>
          <w:rFonts w:cs="David" w:hint="cs"/>
          <w:rtl/>
        </w:rPr>
        <w:tab/>
        <w:t xml:space="preserve">מה היית מציעה? את מה שיש כאן? </w:t>
      </w:r>
    </w:p>
    <w:p w14:paraId="2B435541" w14:textId="77777777" w:rsidR="006F2C55" w:rsidRDefault="006F2C55" w:rsidP="006F2C55">
      <w:pPr>
        <w:bidi/>
        <w:jc w:val="both"/>
        <w:rPr>
          <w:rFonts w:cs="David" w:hint="cs"/>
          <w:rtl/>
        </w:rPr>
      </w:pPr>
    </w:p>
    <w:p w14:paraId="512A5F93" w14:textId="77777777" w:rsidR="006F2C55" w:rsidRDefault="006F2C55" w:rsidP="006F2C55">
      <w:pPr>
        <w:bidi/>
        <w:jc w:val="both"/>
        <w:rPr>
          <w:rFonts w:cs="David" w:hint="cs"/>
          <w:u w:val="single"/>
          <w:rtl/>
        </w:rPr>
      </w:pPr>
      <w:r>
        <w:rPr>
          <w:rFonts w:cs="David" w:hint="cs"/>
          <w:u w:val="single"/>
          <w:rtl/>
        </w:rPr>
        <w:t>הילה טנא-גלעד:</w:t>
      </w:r>
    </w:p>
    <w:p w14:paraId="61A176BF" w14:textId="77777777" w:rsidR="006F2C55" w:rsidRDefault="006F2C55" w:rsidP="006F2C55">
      <w:pPr>
        <w:bidi/>
        <w:jc w:val="both"/>
        <w:rPr>
          <w:rFonts w:cs="David" w:hint="cs"/>
          <w:u w:val="single"/>
          <w:rtl/>
        </w:rPr>
      </w:pPr>
    </w:p>
    <w:p w14:paraId="0A557041" w14:textId="77777777" w:rsidR="006F2C55" w:rsidRDefault="006F2C55" w:rsidP="006F2C55">
      <w:pPr>
        <w:bidi/>
        <w:jc w:val="both"/>
        <w:rPr>
          <w:rFonts w:cs="David" w:hint="cs"/>
          <w:rtl/>
        </w:rPr>
      </w:pPr>
      <w:r>
        <w:rPr>
          <w:rFonts w:cs="David" w:hint="cs"/>
          <w:rtl/>
        </w:rPr>
        <w:tab/>
        <w:t xml:space="preserve">כן. </w:t>
      </w:r>
    </w:p>
    <w:p w14:paraId="0AC0328D" w14:textId="77777777" w:rsidR="006F2C55" w:rsidRDefault="006F2C55" w:rsidP="006F2C55">
      <w:pPr>
        <w:bidi/>
        <w:jc w:val="both"/>
        <w:rPr>
          <w:rFonts w:cs="David" w:hint="cs"/>
          <w:rtl/>
        </w:rPr>
      </w:pPr>
    </w:p>
    <w:p w14:paraId="0A6002E6" w14:textId="77777777" w:rsidR="006F2C55" w:rsidRPr="00D20085" w:rsidRDefault="006F2C55" w:rsidP="006F2C55">
      <w:pPr>
        <w:bidi/>
        <w:rPr>
          <w:rFonts w:cs="David" w:hint="cs"/>
          <w:u w:val="single"/>
          <w:rtl/>
        </w:rPr>
      </w:pPr>
      <w:r w:rsidRPr="00406329">
        <w:rPr>
          <w:rFonts w:cs="David" w:hint="cs"/>
          <w:u w:val="single"/>
          <w:rtl/>
        </w:rPr>
        <w:t>היו</w:t>
      </w:r>
      <w:r>
        <w:rPr>
          <w:rFonts w:cs="David" w:hint="cs"/>
          <w:u w:val="single"/>
          <w:rtl/>
        </w:rPr>
        <w:t>"</w:t>
      </w:r>
      <w:r w:rsidRPr="00406329">
        <w:rPr>
          <w:rFonts w:cs="David" w:hint="cs"/>
          <w:u w:val="single"/>
          <w:rtl/>
        </w:rPr>
        <w:t>ר</w:t>
      </w:r>
      <w:r>
        <w:rPr>
          <w:rFonts w:cs="David" w:hint="cs"/>
          <w:u w:val="single"/>
          <w:rtl/>
        </w:rPr>
        <w:t xml:space="preserve"> יריב לוין:</w:t>
      </w:r>
    </w:p>
    <w:p w14:paraId="205BE376" w14:textId="77777777" w:rsidR="006F2C55" w:rsidRPr="00E83C2F" w:rsidRDefault="006F2C55" w:rsidP="006F2C55">
      <w:pPr>
        <w:bidi/>
        <w:jc w:val="both"/>
        <w:rPr>
          <w:rFonts w:cs="David" w:hint="cs"/>
          <w:rtl/>
        </w:rPr>
      </w:pPr>
    </w:p>
    <w:p w14:paraId="0031D84C" w14:textId="77777777" w:rsidR="006F2C55" w:rsidRDefault="006F2C55" w:rsidP="006F2C55">
      <w:pPr>
        <w:bidi/>
        <w:ind w:firstLine="720"/>
        <w:jc w:val="both"/>
        <w:rPr>
          <w:rFonts w:cs="David" w:hint="cs"/>
          <w:rtl/>
        </w:rPr>
      </w:pPr>
      <w:r>
        <w:rPr>
          <w:rFonts w:cs="David" w:hint="cs"/>
          <w:rtl/>
        </w:rPr>
        <w:t xml:space="preserve">ואיפה נכנס העניין הזה של תנאים והנושא של "בכל דרך". </w:t>
      </w:r>
    </w:p>
    <w:p w14:paraId="13439874" w14:textId="77777777" w:rsidR="006F2C55" w:rsidRPr="0011402D" w:rsidRDefault="006F2C55" w:rsidP="006F2C55">
      <w:pPr>
        <w:bidi/>
        <w:jc w:val="both"/>
        <w:rPr>
          <w:rFonts w:cs="David" w:hint="cs"/>
          <w:rtl/>
        </w:rPr>
      </w:pPr>
    </w:p>
    <w:p w14:paraId="233C6080" w14:textId="77777777" w:rsidR="006F2C55" w:rsidRPr="0011402D" w:rsidRDefault="006F2C55" w:rsidP="006F2C55">
      <w:pPr>
        <w:bidi/>
        <w:jc w:val="both"/>
        <w:rPr>
          <w:rFonts w:cs="David" w:hint="cs"/>
          <w:rtl/>
        </w:rPr>
      </w:pPr>
      <w:r w:rsidRPr="0011402D">
        <w:rPr>
          <w:rFonts w:cs="David" w:hint="cs"/>
          <w:u w:val="single"/>
          <w:rtl/>
        </w:rPr>
        <w:t>ארבל אסטרחן:</w:t>
      </w:r>
    </w:p>
    <w:p w14:paraId="5E4EE5D9" w14:textId="77777777" w:rsidR="006F2C55" w:rsidRDefault="006F2C55" w:rsidP="006F2C55">
      <w:pPr>
        <w:bidi/>
        <w:jc w:val="both"/>
        <w:rPr>
          <w:rFonts w:cs="David" w:hint="cs"/>
          <w:rtl/>
        </w:rPr>
      </w:pPr>
    </w:p>
    <w:p w14:paraId="13D48F99" w14:textId="77777777" w:rsidR="006F2C55" w:rsidRDefault="006F2C55" w:rsidP="006F2C55">
      <w:pPr>
        <w:bidi/>
        <w:jc w:val="both"/>
        <w:rPr>
          <w:rFonts w:cs="David" w:hint="cs"/>
          <w:rtl/>
        </w:rPr>
      </w:pPr>
      <w:r>
        <w:rPr>
          <w:rFonts w:cs="David" w:hint="cs"/>
          <w:rtl/>
        </w:rPr>
        <w:tab/>
        <w:t xml:space="preserve">כתוב: "לא תחתום על הסכם שלפיו המשפט והשיפוט לא יחולו", אז פה - - - </w:t>
      </w:r>
    </w:p>
    <w:p w14:paraId="5C95AB49" w14:textId="77777777" w:rsidR="006F2C55" w:rsidRDefault="006F2C55" w:rsidP="006F2C55">
      <w:pPr>
        <w:bidi/>
        <w:jc w:val="both"/>
        <w:rPr>
          <w:rFonts w:cs="David" w:hint="cs"/>
          <w:rtl/>
        </w:rPr>
      </w:pPr>
    </w:p>
    <w:p w14:paraId="74D8ED07" w14:textId="77777777" w:rsidR="006F2C55" w:rsidRPr="00D20085" w:rsidRDefault="006F2C55" w:rsidP="006F2C55">
      <w:pPr>
        <w:bidi/>
        <w:rPr>
          <w:rFonts w:cs="David" w:hint="cs"/>
          <w:u w:val="single"/>
          <w:rtl/>
        </w:rPr>
      </w:pPr>
      <w:r w:rsidRPr="00406329">
        <w:rPr>
          <w:rFonts w:cs="David" w:hint="cs"/>
          <w:u w:val="single"/>
          <w:rtl/>
        </w:rPr>
        <w:t>היו</w:t>
      </w:r>
      <w:r>
        <w:rPr>
          <w:rFonts w:cs="David" w:hint="cs"/>
          <w:u w:val="single"/>
          <w:rtl/>
        </w:rPr>
        <w:t>"</w:t>
      </w:r>
      <w:r w:rsidRPr="00406329">
        <w:rPr>
          <w:rFonts w:cs="David" w:hint="cs"/>
          <w:u w:val="single"/>
          <w:rtl/>
        </w:rPr>
        <w:t>ר</w:t>
      </w:r>
      <w:r>
        <w:rPr>
          <w:rFonts w:cs="David" w:hint="cs"/>
          <w:u w:val="single"/>
          <w:rtl/>
        </w:rPr>
        <w:t xml:space="preserve"> יריב לוין:</w:t>
      </w:r>
    </w:p>
    <w:p w14:paraId="410A19C2" w14:textId="77777777" w:rsidR="006F2C55" w:rsidRDefault="006F2C55" w:rsidP="006F2C55">
      <w:pPr>
        <w:bidi/>
        <w:jc w:val="both"/>
        <w:rPr>
          <w:rFonts w:cs="David" w:hint="cs"/>
          <w:rtl/>
        </w:rPr>
      </w:pPr>
    </w:p>
    <w:p w14:paraId="3B8AF6D4" w14:textId="77777777" w:rsidR="006F2C55" w:rsidRDefault="006F2C55" w:rsidP="006F2C55">
      <w:pPr>
        <w:bidi/>
        <w:jc w:val="both"/>
        <w:rPr>
          <w:rFonts w:cs="David" w:hint="cs"/>
          <w:rtl/>
        </w:rPr>
      </w:pPr>
      <w:r>
        <w:rPr>
          <w:rFonts w:cs="David" w:hint="cs"/>
          <w:rtl/>
        </w:rPr>
        <w:tab/>
        <w:t xml:space="preserve">אני לא יודע - - - </w:t>
      </w:r>
    </w:p>
    <w:p w14:paraId="5D2BE434" w14:textId="77777777" w:rsidR="006F2C55" w:rsidRDefault="006F2C55" w:rsidP="006F2C55">
      <w:pPr>
        <w:bidi/>
        <w:jc w:val="both"/>
        <w:rPr>
          <w:rFonts w:cs="David" w:hint="cs"/>
          <w:rtl/>
        </w:rPr>
      </w:pPr>
    </w:p>
    <w:p w14:paraId="77DE79C7" w14:textId="77777777" w:rsidR="006F2C55" w:rsidRDefault="006F2C55" w:rsidP="006F2C55">
      <w:pPr>
        <w:bidi/>
        <w:jc w:val="both"/>
        <w:rPr>
          <w:rFonts w:cs="David" w:hint="cs"/>
          <w:rtl/>
        </w:rPr>
      </w:pPr>
      <w:r w:rsidRPr="00797D4E">
        <w:rPr>
          <w:rFonts w:cs="David" w:hint="cs"/>
          <w:u w:val="single"/>
          <w:rtl/>
        </w:rPr>
        <w:t>ארבל אסטרחן:</w:t>
      </w:r>
    </w:p>
    <w:p w14:paraId="2CF2ADCC" w14:textId="77777777" w:rsidR="006F2C55" w:rsidRDefault="006F2C55" w:rsidP="006F2C55">
      <w:pPr>
        <w:bidi/>
        <w:jc w:val="both"/>
        <w:rPr>
          <w:rFonts w:cs="David" w:hint="cs"/>
          <w:rtl/>
        </w:rPr>
      </w:pPr>
    </w:p>
    <w:p w14:paraId="7502312A" w14:textId="77777777" w:rsidR="006F2C55" w:rsidRDefault="006F2C55" w:rsidP="006F2C55">
      <w:pPr>
        <w:bidi/>
        <w:jc w:val="both"/>
        <w:rPr>
          <w:rFonts w:cs="David" w:hint="cs"/>
          <w:rtl/>
        </w:rPr>
      </w:pPr>
      <w:r>
        <w:rPr>
          <w:rFonts w:cs="David" w:hint="cs"/>
          <w:rtl/>
        </w:rPr>
        <w:tab/>
        <w:t xml:space="preserve">אפשר להוסיף גם לכאן. </w:t>
      </w:r>
    </w:p>
    <w:p w14:paraId="70251217" w14:textId="77777777" w:rsidR="006F2C55" w:rsidRDefault="006F2C55" w:rsidP="006F2C55">
      <w:pPr>
        <w:bidi/>
        <w:jc w:val="both"/>
        <w:rPr>
          <w:rFonts w:cs="David" w:hint="cs"/>
          <w:rtl/>
        </w:rPr>
      </w:pPr>
    </w:p>
    <w:p w14:paraId="5933E3AE" w14:textId="77777777" w:rsidR="006F2C55" w:rsidRPr="00D20085" w:rsidRDefault="006F2C55" w:rsidP="006F2C55">
      <w:pPr>
        <w:bidi/>
        <w:rPr>
          <w:rFonts w:cs="David" w:hint="cs"/>
          <w:u w:val="single"/>
          <w:rtl/>
        </w:rPr>
      </w:pPr>
      <w:r w:rsidRPr="00406329">
        <w:rPr>
          <w:rFonts w:cs="David" w:hint="cs"/>
          <w:u w:val="single"/>
          <w:rtl/>
        </w:rPr>
        <w:t>היו</w:t>
      </w:r>
      <w:r>
        <w:rPr>
          <w:rFonts w:cs="David" w:hint="cs"/>
          <w:u w:val="single"/>
          <w:rtl/>
        </w:rPr>
        <w:t>"</w:t>
      </w:r>
      <w:r w:rsidRPr="00406329">
        <w:rPr>
          <w:rFonts w:cs="David" w:hint="cs"/>
          <w:u w:val="single"/>
          <w:rtl/>
        </w:rPr>
        <w:t>ר</w:t>
      </w:r>
      <w:r>
        <w:rPr>
          <w:rFonts w:cs="David" w:hint="cs"/>
          <w:u w:val="single"/>
          <w:rtl/>
        </w:rPr>
        <w:t xml:space="preserve"> יריב לוין:</w:t>
      </w:r>
    </w:p>
    <w:p w14:paraId="36B276A2" w14:textId="77777777" w:rsidR="006F2C55" w:rsidRDefault="006F2C55" w:rsidP="006F2C55">
      <w:pPr>
        <w:bidi/>
        <w:jc w:val="both"/>
        <w:rPr>
          <w:rFonts w:cs="David" w:hint="cs"/>
          <w:rtl/>
        </w:rPr>
      </w:pPr>
    </w:p>
    <w:p w14:paraId="777DF852" w14:textId="77777777" w:rsidR="006F2C55" w:rsidRDefault="006F2C55" w:rsidP="006F2C55">
      <w:pPr>
        <w:bidi/>
        <w:ind w:firstLine="720"/>
        <w:jc w:val="both"/>
        <w:rPr>
          <w:rFonts w:cs="David" w:hint="cs"/>
          <w:rtl/>
        </w:rPr>
      </w:pPr>
      <w:r>
        <w:rPr>
          <w:rFonts w:cs="David" w:hint="cs"/>
          <w:rtl/>
        </w:rPr>
        <w:t>אני חושב שהתוספת הזאת שלא מותנה "בין בתנאים ובין בעתיד" צריכה להיות כתובה ב"רחל בתך הקטנה". זה צריך להיות.</w:t>
      </w:r>
    </w:p>
    <w:p w14:paraId="36AC48F7" w14:textId="77777777" w:rsidR="006F2C55" w:rsidRDefault="006F2C55" w:rsidP="006F2C55">
      <w:pPr>
        <w:bidi/>
        <w:jc w:val="both"/>
        <w:rPr>
          <w:rFonts w:cs="David" w:hint="cs"/>
          <w:rtl/>
        </w:rPr>
      </w:pPr>
    </w:p>
    <w:p w14:paraId="0A780A38" w14:textId="77777777" w:rsidR="006F2C55" w:rsidRDefault="006F2C55" w:rsidP="006F2C55">
      <w:pPr>
        <w:bidi/>
        <w:jc w:val="both"/>
        <w:rPr>
          <w:rFonts w:cs="David" w:hint="cs"/>
          <w:rtl/>
        </w:rPr>
      </w:pPr>
      <w:r>
        <w:rPr>
          <w:rFonts w:cs="David" w:hint="cs"/>
          <w:rtl/>
        </w:rPr>
        <w:tab/>
        <w:t>את חיה עם זה בשלום מבחינת לוח הזמנים?</w:t>
      </w:r>
    </w:p>
    <w:p w14:paraId="3A2CBBB2" w14:textId="77777777" w:rsidR="006F2C55" w:rsidRDefault="006F2C55" w:rsidP="006F2C55">
      <w:pPr>
        <w:bidi/>
        <w:jc w:val="both"/>
        <w:rPr>
          <w:rFonts w:cs="David" w:hint="cs"/>
          <w:rtl/>
        </w:rPr>
      </w:pPr>
    </w:p>
    <w:p w14:paraId="61295BBA" w14:textId="77777777" w:rsidR="006F2C55" w:rsidRDefault="006F2C55" w:rsidP="006F2C55">
      <w:pPr>
        <w:bidi/>
        <w:jc w:val="both"/>
        <w:rPr>
          <w:rFonts w:cs="David" w:hint="cs"/>
          <w:u w:val="single"/>
          <w:rtl/>
        </w:rPr>
      </w:pPr>
      <w:r>
        <w:rPr>
          <w:rFonts w:cs="David" w:hint="cs"/>
          <w:u w:val="single"/>
          <w:rtl/>
        </w:rPr>
        <w:t>הילה טנא-גלעד:</w:t>
      </w:r>
    </w:p>
    <w:p w14:paraId="0AB0D407" w14:textId="77777777" w:rsidR="006F2C55" w:rsidRDefault="006F2C55" w:rsidP="006F2C55">
      <w:pPr>
        <w:bidi/>
        <w:jc w:val="both"/>
        <w:rPr>
          <w:rFonts w:cs="David" w:hint="cs"/>
          <w:u w:val="single"/>
          <w:rtl/>
        </w:rPr>
      </w:pPr>
    </w:p>
    <w:p w14:paraId="3CC2C1C5" w14:textId="77777777" w:rsidR="006F2C55" w:rsidRDefault="006F2C55" w:rsidP="006F2C55">
      <w:pPr>
        <w:bidi/>
        <w:jc w:val="both"/>
        <w:rPr>
          <w:rFonts w:cs="David" w:hint="cs"/>
          <w:rtl/>
        </w:rPr>
      </w:pPr>
      <w:r>
        <w:rPr>
          <w:rFonts w:cs="David" w:hint="cs"/>
          <w:rtl/>
        </w:rPr>
        <w:tab/>
        <w:t xml:space="preserve">הרבה יותר מאשר עם הנוסח המוצע, אדוני. </w:t>
      </w:r>
    </w:p>
    <w:p w14:paraId="1690895F" w14:textId="77777777" w:rsidR="006F2C55" w:rsidRPr="00E83C2F" w:rsidRDefault="006F2C55" w:rsidP="006F2C55">
      <w:pPr>
        <w:bidi/>
        <w:jc w:val="both"/>
        <w:rPr>
          <w:rFonts w:cs="David" w:hint="cs"/>
          <w:rtl/>
        </w:rPr>
      </w:pPr>
    </w:p>
    <w:p w14:paraId="41F2BD14" w14:textId="77777777" w:rsidR="006F2C55" w:rsidRPr="00E83C2F" w:rsidRDefault="006F2C55" w:rsidP="006F2C55">
      <w:pPr>
        <w:bidi/>
        <w:jc w:val="both"/>
        <w:rPr>
          <w:rFonts w:cs="David" w:hint="cs"/>
          <w:u w:val="single"/>
          <w:rtl/>
        </w:rPr>
      </w:pPr>
      <w:r w:rsidRPr="00E83C2F">
        <w:rPr>
          <w:rFonts w:cs="David" w:hint="cs"/>
          <w:u w:val="single"/>
          <w:rtl/>
        </w:rPr>
        <w:t>אברהם מיכאלי:</w:t>
      </w:r>
    </w:p>
    <w:p w14:paraId="184C919E" w14:textId="77777777" w:rsidR="006F2C55" w:rsidRDefault="006F2C55" w:rsidP="006F2C55">
      <w:pPr>
        <w:bidi/>
        <w:jc w:val="both"/>
        <w:rPr>
          <w:rFonts w:cs="David" w:hint="cs"/>
          <w:u w:val="single"/>
          <w:rtl/>
        </w:rPr>
      </w:pPr>
    </w:p>
    <w:p w14:paraId="4C7B1CB6" w14:textId="77777777" w:rsidR="006F2C55" w:rsidRDefault="006F2C55" w:rsidP="006F2C55">
      <w:pPr>
        <w:bidi/>
        <w:jc w:val="both"/>
        <w:rPr>
          <w:rFonts w:cs="David" w:hint="cs"/>
          <w:rtl/>
        </w:rPr>
      </w:pPr>
      <w:r>
        <w:rPr>
          <w:rFonts w:cs="David" w:hint="cs"/>
          <w:rtl/>
        </w:rPr>
        <w:tab/>
        <w:t>למה קוראים לזה הסכם ולא טיוטת הסכם?</w:t>
      </w:r>
    </w:p>
    <w:p w14:paraId="2A094271" w14:textId="77777777" w:rsidR="006F2C55" w:rsidRDefault="006F2C55" w:rsidP="006F2C55">
      <w:pPr>
        <w:bidi/>
        <w:jc w:val="both"/>
        <w:rPr>
          <w:rFonts w:cs="David" w:hint="cs"/>
          <w:rtl/>
        </w:rPr>
      </w:pPr>
    </w:p>
    <w:p w14:paraId="4046B81A" w14:textId="77777777" w:rsidR="006F2C55" w:rsidRDefault="006F2C55" w:rsidP="006F2C55">
      <w:pPr>
        <w:bidi/>
        <w:jc w:val="both"/>
        <w:rPr>
          <w:rFonts w:cs="David" w:hint="cs"/>
          <w:u w:val="single"/>
          <w:rtl/>
        </w:rPr>
      </w:pPr>
      <w:r>
        <w:rPr>
          <w:rFonts w:cs="David" w:hint="cs"/>
          <w:u w:val="single"/>
          <w:rtl/>
        </w:rPr>
        <w:t>אסתר אפרת:</w:t>
      </w:r>
    </w:p>
    <w:p w14:paraId="7411891F" w14:textId="77777777" w:rsidR="006F2C55" w:rsidRDefault="006F2C55" w:rsidP="006F2C55">
      <w:pPr>
        <w:bidi/>
        <w:jc w:val="both"/>
        <w:rPr>
          <w:rFonts w:cs="David" w:hint="cs"/>
          <w:u w:val="single"/>
          <w:rtl/>
        </w:rPr>
      </w:pPr>
    </w:p>
    <w:p w14:paraId="5FC655A2" w14:textId="77777777" w:rsidR="006F2C55" w:rsidRDefault="006F2C55" w:rsidP="006F2C55">
      <w:pPr>
        <w:bidi/>
        <w:jc w:val="both"/>
        <w:rPr>
          <w:rFonts w:cs="David" w:hint="cs"/>
          <w:rtl/>
        </w:rPr>
      </w:pPr>
      <w:r>
        <w:rPr>
          <w:rFonts w:cs="David" w:hint="cs"/>
          <w:rtl/>
        </w:rPr>
        <w:tab/>
        <w:t xml:space="preserve">התחייבות לעתיד כתוב בסעיף 1. </w:t>
      </w:r>
    </w:p>
    <w:p w14:paraId="56D00CEE" w14:textId="77777777" w:rsidR="006F2C55" w:rsidRDefault="006F2C55" w:rsidP="006F2C55">
      <w:pPr>
        <w:bidi/>
        <w:jc w:val="both"/>
        <w:rPr>
          <w:rFonts w:cs="David" w:hint="cs"/>
          <w:rtl/>
        </w:rPr>
      </w:pPr>
    </w:p>
    <w:p w14:paraId="068CE194" w14:textId="77777777" w:rsidR="006F2C55" w:rsidRDefault="006F2C55" w:rsidP="006F2C55">
      <w:pPr>
        <w:bidi/>
        <w:jc w:val="both"/>
        <w:rPr>
          <w:rFonts w:cs="David" w:hint="cs"/>
          <w:rtl/>
        </w:rPr>
      </w:pPr>
      <w:r w:rsidRPr="00797D4E">
        <w:rPr>
          <w:rFonts w:cs="David" w:hint="cs"/>
          <w:u w:val="single"/>
          <w:rtl/>
        </w:rPr>
        <w:t>ארבל אסטרחן:</w:t>
      </w:r>
    </w:p>
    <w:p w14:paraId="65B69972" w14:textId="77777777" w:rsidR="006F2C55" w:rsidRDefault="006F2C55" w:rsidP="006F2C55">
      <w:pPr>
        <w:bidi/>
        <w:jc w:val="both"/>
        <w:rPr>
          <w:rFonts w:cs="David" w:hint="cs"/>
          <w:rtl/>
        </w:rPr>
      </w:pPr>
    </w:p>
    <w:p w14:paraId="29298A79" w14:textId="77777777" w:rsidR="006F2C55" w:rsidRDefault="006F2C55" w:rsidP="006F2C55">
      <w:pPr>
        <w:bidi/>
        <w:jc w:val="both"/>
        <w:rPr>
          <w:rFonts w:cs="David" w:hint="cs"/>
          <w:rtl/>
        </w:rPr>
      </w:pPr>
      <w:r>
        <w:rPr>
          <w:rFonts w:cs="David" w:hint="cs"/>
          <w:rtl/>
        </w:rPr>
        <w:tab/>
        <w:t xml:space="preserve">יש הסכם. הממשלה החליטה על הסכם, נחתם כבר בראשי תיבות רק שהוא עוד לא בתוקף. </w:t>
      </w:r>
    </w:p>
    <w:p w14:paraId="39B2188D" w14:textId="77777777" w:rsidR="006F2C55" w:rsidRDefault="006F2C55" w:rsidP="006F2C55">
      <w:pPr>
        <w:bidi/>
        <w:jc w:val="both"/>
        <w:rPr>
          <w:rFonts w:cs="David" w:hint="cs"/>
          <w:rtl/>
        </w:rPr>
      </w:pPr>
    </w:p>
    <w:p w14:paraId="0064B5D7" w14:textId="77777777" w:rsidR="006F2C55" w:rsidRDefault="006F2C55" w:rsidP="006F2C55">
      <w:pPr>
        <w:bidi/>
        <w:jc w:val="both"/>
        <w:rPr>
          <w:rFonts w:cs="David" w:hint="cs"/>
          <w:u w:val="single"/>
          <w:rtl/>
        </w:rPr>
      </w:pPr>
      <w:r>
        <w:rPr>
          <w:rFonts w:cs="David" w:hint="cs"/>
          <w:u w:val="single"/>
          <w:rtl/>
        </w:rPr>
        <w:t>אברהם מיכאלי:</w:t>
      </w:r>
    </w:p>
    <w:p w14:paraId="32A099B3" w14:textId="77777777" w:rsidR="006F2C55" w:rsidRDefault="006F2C55" w:rsidP="006F2C55">
      <w:pPr>
        <w:bidi/>
        <w:jc w:val="both"/>
        <w:rPr>
          <w:rFonts w:cs="David" w:hint="cs"/>
          <w:u w:val="single"/>
          <w:rtl/>
        </w:rPr>
      </w:pPr>
    </w:p>
    <w:p w14:paraId="56354264" w14:textId="77777777" w:rsidR="006F2C55" w:rsidRDefault="006F2C55" w:rsidP="006F2C55">
      <w:pPr>
        <w:bidi/>
        <w:jc w:val="both"/>
        <w:rPr>
          <w:rFonts w:cs="David" w:hint="cs"/>
          <w:rtl/>
        </w:rPr>
      </w:pPr>
      <w:r>
        <w:rPr>
          <w:rFonts w:cs="David" w:hint="cs"/>
          <w:rtl/>
        </w:rPr>
        <w:tab/>
        <w:t xml:space="preserve">זה בעצם איזה נוסח טיוטה או משהו כזה. </w:t>
      </w:r>
    </w:p>
    <w:p w14:paraId="5440E0CD" w14:textId="77777777" w:rsidR="006F2C55" w:rsidRDefault="006F2C55" w:rsidP="006F2C55">
      <w:pPr>
        <w:bidi/>
        <w:jc w:val="both"/>
        <w:rPr>
          <w:rFonts w:cs="David" w:hint="cs"/>
          <w:rtl/>
        </w:rPr>
      </w:pPr>
    </w:p>
    <w:p w14:paraId="57FCF695" w14:textId="77777777" w:rsidR="006F2C55" w:rsidRDefault="006F2C55" w:rsidP="006F2C55">
      <w:pPr>
        <w:bidi/>
        <w:jc w:val="both"/>
        <w:rPr>
          <w:rFonts w:cs="David" w:hint="cs"/>
          <w:rtl/>
        </w:rPr>
      </w:pPr>
      <w:r w:rsidRPr="00797D4E">
        <w:rPr>
          <w:rFonts w:cs="David" w:hint="cs"/>
          <w:u w:val="single"/>
          <w:rtl/>
        </w:rPr>
        <w:t>ארבל אסטרחן:</w:t>
      </w:r>
    </w:p>
    <w:p w14:paraId="1E8C915D" w14:textId="77777777" w:rsidR="006F2C55" w:rsidRDefault="006F2C55" w:rsidP="006F2C55">
      <w:pPr>
        <w:bidi/>
        <w:jc w:val="both"/>
        <w:rPr>
          <w:rFonts w:cs="David" w:hint="cs"/>
          <w:rtl/>
        </w:rPr>
      </w:pPr>
    </w:p>
    <w:p w14:paraId="11B17175" w14:textId="77777777" w:rsidR="006F2C55" w:rsidRDefault="006F2C55" w:rsidP="006F2C55">
      <w:pPr>
        <w:bidi/>
        <w:jc w:val="both"/>
        <w:rPr>
          <w:rFonts w:cs="David" w:hint="cs"/>
          <w:rtl/>
        </w:rPr>
      </w:pPr>
      <w:r>
        <w:rPr>
          <w:rFonts w:cs="David" w:hint="cs"/>
          <w:rtl/>
        </w:rPr>
        <w:tab/>
        <w:t xml:space="preserve">אפשר להוסיף לנוסח הזה גם את ההתחייבות לעתיד והתחייבות המותנית בתנאים. </w:t>
      </w:r>
    </w:p>
    <w:p w14:paraId="5F5A52B8" w14:textId="77777777" w:rsidR="006F2C55" w:rsidRDefault="006F2C55" w:rsidP="006F2C55">
      <w:pPr>
        <w:bidi/>
        <w:jc w:val="both"/>
        <w:rPr>
          <w:rFonts w:cs="David" w:hint="cs"/>
          <w:rtl/>
        </w:rPr>
      </w:pPr>
    </w:p>
    <w:p w14:paraId="2724460B" w14:textId="77777777" w:rsidR="006F2C55" w:rsidRPr="0011402D" w:rsidRDefault="006F2C55" w:rsidP="006F2C55">
      <w:pPr>
        <w:bidi/>
        <w:jc w:val="both"/>
        <w:rPr>
          <w:rFonts w:cs="David" w:hint="cs"/>
          <w:u w:val="single"/>
          <w:rtl/>
        </w:rPr>
      </w:pPr>
      <w:r>
        <w:rPr>
          <w:rFonts w:cs="David" w:hint="cs"/>
          <w:u w:val="single"/>
          <w:rtl/>
        </w:rPr>
        <w:t xml:space="preserve">היו"ר </w:t>
      </w:r>
      <w:r w:rsidRPr="0011402D">
        <w:rPr>
          <w:rFonts w:cs="David" w:hint="cs"/>
          <w:u w:val="single"/>
          <w:rtl/>
        </w:rPr>
        <w:t>יריב לוין:</w:t>
      </w:r>
    </w:p>
    <w:p w14:paraId="359FEEBC" w14:textId="77777777" w:rsidR="006F2C55" w:rsidRPr="0011402D" w:rsidRDefault="006F2C55" w:rsidP="006F2C55">
      <w:pPr>
        <w:bidi/>
        <w:jc w:val="both"/>
        <w:rPr>
          <w:rFonts w:cs="David" w:hint="cs"/>
          <w:u w:val="single"/>
          <w:rtl/>
        </w:rPr>
      </w:pPr>
    </w:p>
    <w:p w14:paraId="53967ADC" w14:textId="77777777" w:rsidR="006F2C55" w:rsidRPr="0011402D" w:rsidRDefault="006F2C55" w:rsidP="006F2C55">
      <w:pPr>
        <w:bidi/>
        <w:jc w:val="both"/>
        <w:rPr>
          <w:rFonts w:cs="David" w:hint="cs"/>
          <w:rtl/>
        </w:rPr>
      </w:pPr>
      <w:r>
        <w:rPr>
          <w:rFonts w:cs="David" w:hint="cs"/>
          <w:rtl/>
        </w:rPr>
        <w:tab/>
        <w:t xml:space="preserve">זה צריך להיות. </w:t>
      </w:r>
    </w:p>
    <w:p w14:paraId="4EF43E96" w14:textId="77777777" w:rsidR="006F2C55" w:rsidRDefault="006F2C55" w:rsidP="006F2C55">
      <w:pPr>
        <w:bidi/>
        <w:jc w:val="both"/>
        <w:rPr>
          <w:rFonts w:cs="David" w:hint="cs"/>
          <w:u w:val="single"/>
          <w:rtl/>
        </w:rPr>
      </w:pPr>
    </w:p>
    <w:p w14:paraId="0B11D337" w14:textId="77777777" w:rsidR="006F2C55" w:rsidRPr="0011402D" w:rsidRDefault="006F2C55" w:rsidP="006F2C55">
      <w:pPr>
        <w:bidi/>
        <w:jc w:val="both"/>
        <w:rPr>
          <w:rFonts w:cs="David" w:hint="cs"/>
          <w:rtl/>
        </w:rPr>
      </w:pPr>
      <w:r>
        <w:rPr>
          <w:rFonts w:cs="David" w:hint="cs"/>
          <w:u w:val="single"/>
          <w:rtl/>
        </w:rPr>
        <w:t>א</w:t>
      </w:r>
      <w:r w:rsidRPr="0011402D">
        <w:rPr>
          <w:rFonts w:cs="David" w:hint="cs"/>
          <w:u w:val="single"/>
          <w:rtl/>
        </w:rPr>
        <w:t>רבל אסטרחן:</w:t>
      </w:r>
    </w:p>
    <w:p w14:paraId="45E0ACD6" w14:textId="77777777" w:rsidR="006F2C55" w:rsidRPr="0011402D" w:rsidRDefault="006F2C55" w:rsidP="006F2C55">
      <w:pPr>
        <w:bidi/>
        <w:jc w:val="both"/>
        <w:rPr>
          <w:rFonts w:cs="David" w:hint="cs"/>
          <w:rtl/>
        </w:rPr>
      </w:pPr>
    </w:p>
    <w:p w14:paraId="57536EFF" w14:textId="77777777" w:rsidR="006F2C55" w:rsidRDefault="006F2C55" w:rsidP="006F2C55">
      <w:pPr>
        <w:bidi/>
        <w:jc w:val="both"/>
        <w:rPr>
          <w:rFonts w:cs="David" w:hint="cs"/>
          <w:rtl/>
        </w:rPr>
      </w:pPr>
      <w:r w:rsidRPr="0011402D">
        <w:rPr>
          <w:rFonts w:cs="David" w:hint="cs"/>
          <w:rtl/>
        </w:rPr>
        <w:tab/>
      </w:r>
      <w:r>
        <w:rPr>
          <w:rFonts w:cs="David" w:hint="cs"/>
          <w:rtl/>
        </w:rPr>
        <w:t xml:space="preserve">בסדר, אפשר להוסיף. </w:t>
      </w:r>
    </w:p>
    <w:p w14:paraId="36D62400" w14:textId="77777777" w:rsidR="006F2C55" w:rsidRDefault="006F2C55" w:rsidP="006F2C55">
      <w:pPr>
        <w:bidi/>
        <w:jc w:val="both"/>
        <w:rPr>
          <w:rFonts w:cs="David" w:hint="cs"/>
          <w:rtl/>
        </w:rPr>
      </w:pPr>
    </w:p>
    <w:p w14:paraId="502FD509" w14:textId="77777777" w:rsidR="006F2C55" w:rsidRPr="0011402D" w:rsidRDefault="006F2C55" w:rsidP="006F2C55">
      <w:pPr>
        <w:bidi/>
        <w:ind w:firstLine="720"/>
        <w:jc w:val="both"/>
        <w:rPr>
          <w:rFonts w:cs="David" w:hint="cs"/>
          <w:rtl/>
        </w:rPr>
      </w:pPr>
      <w:r>
        <w:rPr>
          <w:rFonts w:cs="David" w:hint="cs"/>
          <w:rtl/>
        </w:rPr>
        <w:t xml:space="preserve">יש דבר אחד שצריך להבהיר. </w:t>
      </w:r>
      <w:r w:rsidRPr="0011402D">
        <w:rPr>
          <w:rFonts w:cs="David" w:hint="cs"/>
          <w:rtl/>
        </w:rPr>
        <w:t xml:space="preserve">החוק הזה לא יכול להגביל את הכנסת מלחוקק. </w:t>
      </w:r>
    </w:p>
    <w:p w14:paraId="560CAD95" w14:textId="77777777" w:rsidR="006F2C55" w:rsidRPr="0011402D" w:rsidRDefault="006F2C55" w:rsidP="006F2C55">
      <w:pPr>
        <w:bidi/>
        <w:jc w:val="both"/>
        <w:rPr>
          <w:rFonts w:cs="David" w:hint="cs"/>
          <w:rtl/>
        </w:rPr>
      </w:pPr>
    </w:p>
    <w:p w14:paraId="3F6C1BE0" w14:textId="77777777" w:rsidR="006F2C55" w:rsidRPr="0011402D" w:rsidRDefault="006F2C55" w:rsidP="006F2C55">
      <w:pPr>
        <w:bidi/>
        <w:jc w:val="both"/>
        <w:rPr>
          <w:rFonts w:cs="David" w:hint="cs"/>
          <w:u w:val="single"/>
          <w:rtl/>
        </w:rPr>
      </w:pPr>
      <w:r w:rsidRPr="0011402D">
        <w:rPr>
          <w:rFonts w:cs="David" w:hint="cs"/>
          <w:u w:val="single"/>
          <w:rtl/>
        </w:rPr>
        <w:t>אברהם מיכאלי:</w:t>
      </w:r>
    </w:p>
    <w:p w14:paraId="317625AF" w14:textId="77777777" w:rsidR="006F2C55" w:rsidRDefault="006F2C55" w:rsidP="006F2C55">
      <w:pPr>
        <w:bidi/>
        <w:jc w:val="both"/>
        <w:rPr>
          <w:rFonts w:cs="David" w:hint="cs"/>
          <w:u w:val="single"/>
          <w:rtl/>
        </w:rPr>
      </w:pPr>
    </w:p>
    <w:p w14:paraId="1C908517" w14:textId="77777777" w:rsidR="006F2C55" w:rsidRDefault="006F2C55" w:rsidP="006F2C55">
      <w:pPr>
        <w:bidi/>
        <w:jc w:val="both"/>
        <w:rPr>
          <w:rFonts w:cs="David" w:hint="cs"/>
          <w:rtl/>
        </w:rPr>
      </w:pPr>
      <w:r>
        <w:rPr>
          <w:rFonts w:cs="David" w:hint="cs"/>
          <w:i/>
          <w:iCs/>
          <w:rtl/>
        </w:rPr>
        <w:tab/>
      </w:r>
      <w:r>
        <w:rPr>
          <w:rFonts w:cs="David" w:hint="cs"/>
          <w:rtl/>
        </w:rPr>
        <w:t xml:space="preserve">בוודאי. </w:t>
      </w:r>
    </w:p>
    <w:p w14:paraId="6F4E8703" w14:textId="77777777" w:rsidR="006F2C55" w:rsidRPr="00E83C2F" w:rsidRDefault="006F2C55" w:rsidP="006F2C55">
      <w:pPr>
        <w:bidi/>
        <w:jc w:val="both"/>
        <w:rPr>
          <w:rFonts w:cs="David" w:hint="cs"/>
          <w:rtl/>
        </w:rPr>
      </w:pPr>
    </w:p>
    <w:p w14:paraId="329E7F1E" w14:textId="77777777" w:rsidR="006F2C55" w:rsidRPr="0011402D" w:rsidRDefault="006F2C55" w:rsidP="006F2C55">
      <w:pPr>
        <w:bidi/>
        <w:jc w:val="both"/>
        <w:rPr>
          <w:rFonts w:cs="David" w:hint="cs"/>
          <w:rtl/>
        </w:rPr>
      </w:pPr>
      <w:r w:rsidRPr="0011402D">
        <w:rPr>
          <w:rFonts w:cs="David" w:hint="cs"/>
          <w:u w:val="single"/>
          <w:rtl/>
        </w:rPr>
        <w:t>ארבל אסטרחן:</w:t>
      </w:r>
    </w:p>
    <w:p w14:paraId="057F73A6" w14:textId="77777777" w:rsidR="006F2C55" w:rsidRDefault="006F2C55" w:rsidP="006F2C55">
      <w:pPr>
        <w:bidi/>
        <w:jc w:val="both"/>
        <w:rPr>
          <w:rFonts w:cs="David" w:hint="cs"/>
          <w:rtl/>
        </w:rPr>
      </w:pPr>
    </w:p>
    <w:p w14:paraId="0584614E" w14:textId="77777777" w:rsidR="006F2C55" w:rsidRDefault="006F2C55" w:rsidP="006F2C55">
      <w:pPr>
        <w:bidi/>
        <w:jc w:val="both"/>
        <w:rPr>
          <w:rFonts w:cs="David" w:hint="cs"/>
          <w:rtl/>
        </w:rPr>
      </w:pPr>
      <w:r>
        <w:rPr>
          <w:rFonts w:cs="David" w:hint="cs"/>
          <w:rtl/>
        </w:rPr>
        <w:tab/>
        <w:t xml:space="preserve">לכן, אם הממשלה או חבר כנסת יזום הצעת חוק שתבטל את המשפט השיפוט והמנהל על שטח מסוים ואז יעשו הסכם שמשמעותו ויתור על השטח הזה, לא יחול כל ההסדר כי זה לא יהיה בגדר הסכם שהמשפט והשיפוט לא יחול עליו. </w:t>
      </w:r>
    </w:p>
    <w:p w14:paraId="42959114" w14:textId="77777777" w:rsidR="006F2C55" w:rsidRPr="0011402D" w:rsidRDefault="006F2C55" w:rsidP="006F2C55">
      <w:pPr>
        <w:bidi/>
        <w:jc w:val="both"/>
        <w:rPr>
          <w:rFonts w:cs="David" w:hint="cs"/>
          <w:rtl/>
        </w:rPr>
      </w:pPr>
    </w:p>
    <w:p w14:paraId="7EEB7864" w14:textId="77777777" w:rsidR="006F2C55" w:rsidRPr="0011402D" w:rsidRDefault="006F2C55" w:rsidP="006F2C55">
      <w:pPr>
        <w:bidi/>
        <w:jc w:val="both"/>
        <w:rPr>
          <w:rFonts w:cs="David" w:hint="cs"/>
          <w:u w:val="single"/>
          <w:rtl/>
        </w:rPr>
      </w:pPr>
      <w:r w:rsidRPr="0011402D">
        <w:rPr>
          <w:rFonts w:cs="David" w:hint="cs"/>
          <w:u w:val="single"/>
          <w:rtl/>
        </w:rPr>
        <w:t>אברהם מיכאלי:</w:t>
      </w:r>
    </w:p>
    <w:p w14:paraId="2A768326" w14:textId="77777777" w:rsidR="006F2C55" w:rsidRDefault="006F2C55" w:rsidP="006F2C55">
      <w:pPr>
        <w:bidi/>
        <w:jc w:val="both"/>
        <w:rPr>
          <w:rFonts w:cs="David" w:hint="cs"/>
          <w:u w:val="single"/>
          <w:rtl/>
        </w:rPr>
      </w:pPr>
    </w:p>
    <w:p w14:paraId="1F921529" w14:textId="77777777" w:rsidR="006F2C55" w:rsidRDefault="006F2C55" w:rsidP="006F2C55">
      <w:pPr>
        <w:bidi/>
        <w:jc w:val="both"/>
        <w:rPr>
          <w:rFonts w:cs="David" w:hint="cs"/>
          <w:rtl/>
        </w:rPr>
      </w:pPr>
      <w:r>
        <w:rPr>
          <w:rFonts w:cs="David" w:hint="cs"/>
          <w:rtl/>
        </w:rPr>
        <w:tab/>
        <w:t xml:space="preserve">ההסכם הזה מובא לכנסת לפני משאל עם והכנסת משנה לחלוטין את כל ההסכם. </w:t>
      </w:r>
    </w:p>
    <w:p w14:paraId="42427CE4" w14:textId="77777777" w:rsidR="006F2C55" w:rsidRDefault="006F2C55" w:rsidP="006F2C55">
      <w:pPr>
        <w:bidi/>
        <w:jc w:val="both"/>
        <w:rPr>
          <w:rFonts w:cs="David" w:hint="cs"/>
          <w:rtl/>
        </w:rPr>
      </w:pPr>
    </w:p>
    <w:p w14:paraId="0BBE1D1C" w14:textId="77777777" w:rsidR="006F2C55" w:rsidRDefault="006F2C55" w:rsidP="006F2C55">
      <w:pPr>
        <w:bidi/>
        <w:jc w:val="both"/>
        <w:rPr>
          <w:rFonts w:cs="David" w:hint="cs"/>
          <w:rtl/>
        </w:rPr>
      </w:pPr>
      <w:r w:rsidRPr="00797D4E">
        <w:rPr>
          <w:rFonts w:cs="David" w:hint="cs"/>
          <w:u w:val="single"/>
          <w:rtl/>
        </w:rPr>
        <w:t>ארבל אסטרחן:</w:t>
      </w:r>
    </w:p>
    <w:p w14:paraId="176F6C54" w14:textId="77777777" w:rsidR="006F2C55" w:rsidRDefault="006F2C55" w:rsidP="006F2C55">
      <w:pPr>
        <w:bidi/>
        <w:jc w:val="both"/>
        <w:rPr>
          <w:rFonts w:cs="David" w:hint="cs"/>
          <w:rtl/>
        </w:rPr>
      </w:pPr>
    </w:p>
    <w:p w14:paraId="289B8BFD" w14:textId="77777777" w:rsidR="006F2C55" w:rsidRDefault="006F2C55" w:rsidP="006F2C55">
      <w:pPr>
        <w:bidi/>
        <w:jc w:val="both"/>
        <w:rPr>
          <w:rFonts w:cs="David" w:hint="cs"/>
          <w:rtl/>
        </w:rPr>
      </w:pPr>
      <w:r>
        <w:rPr>
          <w:rFonts w:cs="David" w:hint="cs"/>
          <w:rtl/>
        </w:rPr>
        <w:tab/>
        <w:t xml:space="preserve">היא לא יכולה, היא יכולה לאשר או לא לאשר. </w:t>
      </w:r>
    </w:p>
    <w:p w14:paraId="72562899" w14:textId="77777777" w:rsidR="006F2C55" w:rsidRDefault="006F2C55" w:rsidP="006F2C55">
      <w:pPr>
        <w:bidi/>
        <w:jc w:val="both"/>
        <w:rPr>
          <w:rFonts w:cs="David" w:hint="cs"/>
          <w:rtl/>
        </w:rPr>
      </w:pPr>
    </w:p>
    <w:p w14:paraId="6E605E8E" w14:textId="77777777" w:rsidR="006F2C55" w:rsidRDefault="006F2C55" w:rsidP="006F2C55">
      <w:pPr>
        <w:bidi/>
        <w:jc w:val="both"/>
        <w:rPr>
          <w:rFonts w:cs="David" w:hint="cs"/>
          <w:u w:val="single"/>
          <w:rtl/>
        </w:rPr>
      </w:pPr>
      <w:r>
        <w:rPr>
          <w:rFonts w:cs="David" w:hint="cs"/>
          <w:u w:val="single"/>
          <w:rtl/>
        </w:rPr>
        <w:t>אברהם מיכאלי:</w:t>
      </w:r>
    </w:p>
    <w:p w14:paraId="021859DD" w14:textId="77777777" w:rsidR="006F2C55" w:rsidRDefault="006F2C55" w:rsidP="006F2C55">
      <w:pPr>
        <w:bidi/>
        <w:jc w:val="both"/>
        <w:rPr>
          <w:rFonts w:cs="David" w:hint="cs"/>
          <w:u w:val="single"/>
          <w:rtl/>
        </w:rPr>
      </w:pPr>
    </w:p>
    <w:p w14:paraId="7B3C1287" w14:textId="77777777" w:rsidR="006F2C55" w:rsidRDefault="006F2C55" w:rsidP="006F2C55">
      <w:pPr>
        <w:bidi/>
        <w:jc w:val="both"/>
        <w:rPr>
          <w:rFonts w:cs="David" w:hint="cs"/>
          <w:rtl/>
        </w:rPr>
      </w:pPr>
      <w:r>
        <w:rPr>
          <w:rFonts w:cs="David" w:hint="cs"/>
          <w:rtl/>
        </w:rPr>
        <w:tab/>
        <w:t>למה?</w:t>
      </w:r>
    </w:p>
    <w:p w14:paraId="4A9FBB6F" w14:textId="77777777" w:rsidR="006F2C55" w:rsidRDefault="006F2C55" w:rsidP="006F2C55">
      <w:pPr>
        <w:bidi/>
        <w:jc w:val="both"/>
        <w:rPr>
          <w:rFonts w:cs="David" w:hint="cs"/>
          <w:rtl/>
        </w:rPr>
      </w:pPr>
    </w:p>
    <w:p w14:paraId="6CE65B93" w14:textId="77777777" w:rsidR="006F2C55" w:rsidRDefault="006F2C55" w:rsidP="006F2C55">
      <w:pPr>
        <w:bidi/>
        <w:jc w:val="both"/>
        <w:rPr>
          <w:rFonts w:cs="David" w:hint="cs"/>
          <w:rtl/>
        </w:rPr>
      </w:pPr>
      <w:r w:rsidRPr="00797D4E">
        <w:rPr>
          <w:rFonts w:cs="David" w:hint="cs"/>
          <w:u w:val="single"/>
          <w:rtl/>
        </w:rPr>
        <w:t>ארבל אסטרחן:</w:t>
      </w:r>
    </w:p>
    <w:p w14:paraId="5C5416D4" w14:textId="77777777" w:rsidR="006F2C55" w:rsidRDefault="006F2C55" w:rsidP="006F2C55">
      <w:pPr>
        <w:bidi/>
        <w:jc w:val="both"/>
        <w:rPr>
          <w:rFonts w:cs="David" w:hint="cs"/>
          <w:rtl/>
        </w:rPr>
      </w:pPr>
    </w:p>
    <w:p w14:paraId="20FCA9BF" w14:textId="77777777" w:rsidR="006F2C55" w:rsidRDefault="006F2C55" w:rsidP="006F2C55">
      <w:pPr>
        <w:bidi/>
        <w:jc w:val="both"/>
        <w:rPr>
          <w:rFonts w:cs="David" w:hint="cs"/>
          <w:rtl/>
        </w:rPr>
      </w:pPr>
      <w:r>
        <w:rPr>
          <w:rFonts w:cs="David" w:hint="cs"/>
          <w:rtl/>
        </w:rPr>
        <w:tab/>
        <w:t xml:space="preserve">זה מה שכתוב כאן. </w:t>
      </w:r>
    </w:p>
    <w:p w14:paraId="1808B8FD" w14:textId="77777777" w:rsidR="006F2C55" w:rsidRDefault="006F2C55" w:rsidP="006F2C55">
      <w:pPr>
        <w:bidi/>
        <w:jc w:val="both"/>
        <w:rPr>
          <w:rFonts w:cs="David" w:hint="cs"/>
          <w:rtl/>
        </w:rPr>
      </w:pPr>
    </w:p>
    <w:p w14:paraId="21AD8905" w14:textId="77777777" w:rsidR="006F2C55" w:rsidRDefault="006F2C55" w:rsidP="006F2C55">
      <w:pPr>
        <w:bidi/>
        <w:jc w:val="both"/>
        <w:rPr>
          <w:rFonts w:cs="David" w:hint="cs"/>
          <w:u w:val="single"/>
          <w:rtl/>
        </w:rPr>
      </w:pPr>
      <w:r>
        <w:rPr>
          <w:rFonts w:cs="David" w:hint="cs"/>
          <w:u w:val="single"/>
          <w:rtl/>
        </w:rPr>
        <w:t>אברהם מיכאלי:</w:t>
      </w:r>
    </w:p>
    <w:p w14:paraId="196E46C2" w14:textId="77777777" w:rsidR="006F2C55" w:rsidRDefault="006F2C55" w:rsidP="006F2C55">
      <w:pPr>
        <w:bidi/>
        <w:jc w:val="both"/>
        <w:rPr>
          <w:rFonts w:cs="David" w:hint="cs"/>
          <w:u w:val="single"/>
          <w:rtl/>
        </w:rPr>
      </w:pPr>
    </w:p>
    <w:p w14:paraId="369D2DF5" w14:textId="77777777" w:rsidR="006F2C55" w:rsidRDefault="006F2C55" w:rsidP="006F2C55">
      <w:pPr>
        <w:bidi/>
        <w:jc w:val="both"/>
        <w:rPr>
          <w:rFonts w:cs="David" w:hint="cs"/>
          <w:rtl/>
        </w:rPr>
      </w:pPr>
      <w:r>
        <w:rPr>
          <w:rFonts w:cs="David" w:hint="cs"/>
          <w:rtl/>
        </w:rPr>
        <w:tab/>
        <w:t xml:space="preserve">באה הכנסת ואומרת לממשלה לשנות. </w:t>
      </w:r>
    </w:p>
    <w:p w14:paraId="46F8F3A9" w14:textId="77777777" w:rsidR="006F2C55" w:rsidRDefault="006F2C55" w:rsidP="006F2C55">
      <w:pPr>
        <w:bidi/>
        <w:jc w:val="both"/>
        <w:rPr>
          <w:rFonts w:cs="David" w:hint="cs"/>
          <w:rtl/>
        </w:rPr>
      </w:pPr>
    </w:p>
    <w:p w14:paraId="57A86433" w14:textId="77777777" w:rsidR="006F2C55" w:rsidRDefault="006F2C55" w:rsidP="006F2C55">
      <w:pPr>
        <w:bidi/>
        <w:jc w:val="both"/>
        <w:rPr>
          <w:rFonts w:cs="David" w:hint="cs"/>
          <w:rtl/>
        </w:rPr>
      </w:pPr>
      <w:r w:rsidRPr="00797D4E">
        <w:rPr>
          <w:rFonts w:cs="David" w:hint="cs"/>
          <w:u w:val="single"/>
          <w:rtl/>
        </w:rPr>
        <w:t>ארבל אסטרחן:</w:t>
      </w:r>
    </w:p>
    <w:p w14:paraId="7218CF24" w14:textId="77777777" w:rsidR="006F2C55" w:rsidRDefault="006F2C55" w:rsidP="006F2C55">
      <w:pPr>
        <w:bidi/>
        <w:jc w:val="both"/>
        <w:rPr>
          <w:rFonts w:cs="David" w:hint="cs"/>
          <w:rtl/>
        </w:rPr>
      </w:pPr>
    </w:p>
    <w:p w14:paraId="3CCF9762" w14:textId="77777777" w:rsidR="006F2C55" w:rsidRDefault="006F2C55" w:rsidP="006F2C55">
      <w:pPr>
        <w:bidi/>
        <w:jc w:val="both"/>
        <w:rPr>
          <w:rFonts w:cs="David" w:hint="cs"/>
          <w:rtl/>
        </w:rPr>
      </w:pPr>
      <w:r>
        <w:rPr>
          <w:rFonts w:cs="David" w:hint="cs"/>
          <w:rtl/>
        </w:rPr>
        <w:tab/>
        <w:t xml:space="preserve">הכנסת מאשרת או לא מאשרת. </w:t>
      </w:r>
    </w:p>
    <w:p w14:paraId="02EF5575" w14:textId="77777777" w:rsidR="006F2C55" w:rsidRPr="00E83C2F" w:rsidRDefault="006F2C55" w:rsidP="006F2C55">
      <w:pPr>
        <w:bidi/>
        <w:jc w:val="both"/>
        <w:rPr>
          <w:rFonts w:cs="David" w:hint="cs"/>
          <w:rtl/>
        </w:rPr>
      </w:pPr>
    </w:p>
    <w:p w14:paraId="32AE2E97" w14:textId="77777777" w:rsidR="006F2C55" w:rsidRPr="0011402D" w:rsidRDefault="006F2C55" w:rsidP="006F2C55">
      <w:pPr>
        <w:bidi/>
        <w:jc w:val="both"/>
        <w:rPr>
          <w:rFonts w:cs="David" w:hint="cs"/>
          <w:u w:val="single"/>
          <w:rtl/>
        </w:rPr>
      </w:pPr>
      <w:r w:rsidRPr="0011402D">
        <w:rPr>
          <w:rFonts w:cs="David" w:hint="cs"/>
          <w:u w:val="single"/>
          <w:rtl/>
        </w:rPr>
        <w:t>שלמה מולה:</w:t>
      </w:r>
    </w:p>
    <w:p w14:paraId="5F3E1C77" w14:textId="77777777" w:rsidR="006F2C55" w:rsidRDefault="006F2C55" w:rsidP="006F2C55">
      <w:pPr>
        <w:bidi/>
        <w:jc w:val="both"/>
        <w:rPr>
          <w:rFonts w:cs="David" w:hint="cs"/>
          <w:u w:val="single"/>
          <w:rtl/>
        </w:rPr>
      </w:pPr>
    </w:p>
    <w:p w14:paraId="6CD6E841" w14:textId="77777777" w:rsidR="006F2C55" w:rsidRDefault="006F2C55" w:rsidP="006F2C55">
      <w:pPr>
        <w:bidi/>
        <w:jc w:val="both"/>
        <w:rPr>
          <w:rFonts w:cs="David" w:hint="cs"/>
          <w:rtl/>
        </w:rPr>
      </w:pPr>
      <w:r>
        <w:rPr>
          <w:rFonts w:cs="David" w:hint="cs"/>
          <w:rtl/>
        </w:rPr>
        <w:tab/>
        <w:t xml:space="preserve">הכנסת לא יכולה לשנות אמנות בינלאומיות, היא יכולה לאשר או לא לאשר. </w:t>
      </w:r>
    </w:p>
    <w:p w14:paraId="0B98FC74" w14:textId="77777777" w:rsidR="006F2C55" w:rsidRPr="00E83C2F" w:rsidRDefault="006F2C55" w:rsidP="006F2C55">
      <w:pPr>
        <w:bidi/>
        <w:jc w:val="both"/>
        <w:rPr>
          <w:rFonts w:cs="David" w:hint="cs"/>
          <w:rtl/>
        </w:rPr>
      </w:pPr>
    </w:p>
    <w:p w14:paraId="0719A4EB" w14:textId="77777777" w:rsidR="006F2C55" w:rsidRPr="0011402D" w:rsidRDefault="006F2C55" w:rsidP="006F2C55">
      <w:pPr>
        <w:bidi/>
        <w:jc w:val="both"/>
        <w:rPr>
          <w:rFonts w:cs="David" w:hint="cs"/>
          <w:rtl/>
        </w:rPr>
      </w:pPr>
      <w:r w:rsidRPr="0011402D">
        <w:rPr>
          <w:rFonts w:cs="David" w:hint="cs"/>
          <w:u w:val="single"/>
          <w:rtl/>
        </w:rPr>
        <w:t>ארבל אסטרחן:</w:t>
      </w:r>
    </w:p>
    <w:p w14:paraId="7DD87660" w14:textId="77777777" w:rsidR="006F2C55" w:rsidRPr="0011402D" w:rsidRDefault="006F2C55" w:rsidP="006F2C55">
      <w:pPr>
        <w:bidi/>
        <w:jc w:val="both"/>
        <w:rPr>
          <w:rFonts w:cs="David" w:hint="cs"/>
          <w:rtl/>
        </w:rPr>
      </w:pPr>
    </w:p>
    <w:p w14:paraId="74424B1D" w14:textId="77777777" w:rsidR="006F2C55" w:rsidRDefault="006F2C55" w:rsidP="006F2C55">
      <w:pPr>
        <w:bidi/>
        <w:jc w:val="both"/>
        <w:rPr>
          <w:rFonts w:cs="David" w:hint="cs"/>
          <w:rtl/>
        </w:rPr>
      </w:pPr>
      <w:r>
        <w:rPr>
          <w:rFonts w:cs="David" w:hint="cs"/>
          <w:rtl/>
        </w:rPr>
        <w:tab/>
        <w:t xml:space="preserve">רוב ההסכמים בכלל לא באים לאישור. כאן יש חידוש שזה בא לאישור הכנסת ברוב חבריה. </w:t>
      </w:r>
    </w:p>
    <w:p w14:paraId="2E489CAF" w14:textId="77777777" w:rsidR="006F2C55" w:rsidRDefault="006F2C55" w:rsidP="006F2C55">
      <w:pPr>
        <w:bidi/>
        <w:jc w:val="both"/>
        <w:rPr>
          <w:rFonts w:cs="David" w:hint="cs"/>
          <w:rtl/>
        </w:rPr>
      </w:pPr>
    </w:p>
    <w:p w14:paraId="32AFB6DF" w14:textId="77777777" w:rsidR="006F2C55" w:rsidRPr="0011402D" w:rsidRDefault="006F2C55" w:rsidP="006F2C55">
      <w:pPr>
        <w:bidi/>
        <w:ind w:firstLine="720"/>
        <w:jc w:val="both"/>
        <w:rPr>
          <w:rFonts w:cs="David" w:hint="cs"/>
          <w:rtl/>
        </w:rPr>
      </w:pPr>
      <w:r>
        <w:rPr>
          <w:rFonts w:cs="David" w:hint="cs"/>
          <w:rtl/>
        </w:rPr>
        <w:t>אז</w:t>
      </w:r>
      <w:r w:rsidRPr="0011402D">
        <w:rPr>
          <w:rFonts w:cs="David" w:hint="cs"/>
          <w:rtl/>
        </w:rPr>
        <w:t xml:space="preserve"> תתווסף פה התחייבות לעתיד המותנית בתנאים.</w:t>
      </w:r>
    </w:p>
    <w:p w14:paraId="1A0765ED" w14:textId="77777777" w:rsidR="006F2C55" w:rsidRPr="0011402D" w:rsidRDefault="006F2C55" w:rsidP="006F2C55">
      <w:pPr>
        <w:bidi/>
        <w:jc w:val="both"/>
        <w:rPr>
          <w:rFonts w:cs="David" w:hint="cs"/>
          <w:rtl/>
        </w:rPr>
      </w:pPr>
    </w:p>
    <w:p w14:paraId="28DDF191" w14:textId="77777777" w:rsidR="006F2C55" w:rsidRPr="0011402D" w:rsidRDefault="006F2C55" w:rsidP="006F2C55">
      <w:pPr>
        <w:bidi/>
        <w:jc w:val="both"/>
        <w:rPr>
          <w:rFonts w:cs="David" w:hint="cs"/>
          <w:rtl/>
        </w:rPr>
      </w:pPr>
      <w:r w:rsidRPr="00352EC0">
        <w:rPr>
          <w:rFonts w:cs="David" w:hint="cs"/>
          <w:u w:val="single"/>
          <w:rtl/>
        </w:rPr>
        <w:t>אסתר אפרת:</w:t>
      </w:r>
    </w:p>
    <w:p w14:paraId="6589118E" w14:textId="77777777" w:rsidR="006F2C55" w:rsidRDefault="006F2C55" w:rsidP="006F2C55">
      <w:pPr>
        <w:bidi/>
        <w:jc w:val="both"/>
        <w:rPr>
          <w:rFonts w:cs="David" w:hint="cs"/>
          <w:rtl/>
        </w:rPr>
      </w:pPr>
    </w:p>
    <w:p w14:paraId="5673522C" w14:textId="77777777" w:rsidR="006F2C55" w:rsidRDefault="006F2C55" w:rsidP="006F2C55">
      <w:pPr>
        <w:bidi/>
        <w:jc w:val="both"/>
        <w:rPr>
          <w:rFonts w:cs="David" w:hint="cs"/>
          <w:rtl/>
        </w:rPr>
      </w:pPr>
      <w:r>
        <w:rPr>
          <w:rFonts w:cs="David" w:hint="cs"/>
          <w:rtl/>
        </w:rPr>
        <w:tab/>
        <w:t xml:space="preserve">לא הבנתי מה בדיוק את רוצה להגיד. </w:t>
      </w:r>
    </w:p>
    <w:p w14:paraId="212436CE" w14:textId="77777777" w:rsidR="006F2C55" w:rsidRPr="0011402D" w:rsidRDefault="006F2C55" w:rsidP="006F2C55">
      <w:pPr>
        <w:bidi/>
        <w:jc w:val="both"/>
        <w:rPr>
          <w:rFonts w:cs="David" w:hint="cs"/>
          <w:rtl/>
        </w:rPr>
      </w:pPr>
    </w:p>
    <w:p w14:paraId="055747FE" w14:textId="77777777" w:rsidR="006F2C55" w:rsidRPr="0011402D" w:rsidRDefault="006F2C55" w:rsidP="006F2C55">
      <w:pPr>
        <w:bidi/>
        <w:jc w:val="both"/>
        <w:rPr>
          <w:rFonts w:cs="David" w:hint="cs"/>
          <w:rtl/>
        </w:rPr>
      </w:pPr>
      <w:r w:rsidRPr="0011402D">
        <w:rPr>
          <w:rFonts w:cs="David" w:hint="cs"/>
          <w:u w:val="single"/>
          <w:rtl/>
        </w:rPr>
        <w:t>ארבל אסטרחן:</w:t>
      </w:r>
    </w:p>
    <w:p w14:paraId="007195DF" w14:textId="77777777" w:rsidR="006F2C55" w:rsidRDefault="006F2C55" w:rsidP="006F2C55">
      <w:pPr>
        <w:bidi/>
        <w:jc w:val="both"/>
        <w:rPr>
          <w:rFonts w:cs="David" w:hint="cs"/>
          <w:rtl/>
        </w:rPr>
      </w:pPr>
    </w:p>
    <w:p w14:paraId="208F4123" w14:textId="77777777" w:rsidR="006F2C55" w:rsidRPr="0011402D" w:rsidRDefault="006F2C55" w:rsidP="006F2C55">
      <w:pPr>
        <w:bidi/>
        <w:jc w:val="both"/>
        <w:rPr>
          <w:rFonts w:cs="David" w:hint="cs"/>
          <w:rtl/>
        </w:rPr>
      </w:pPr>
      <w:r>
        <w:rPr>
          <w:rFonts w:cs="David" w:hint="cs"/>
          <w:rtl/>
        </w:rPr>
        <w:tab/>
        <w:t xml:space="preserve">שהממשלה לא תאשרר הסכם </w:t>
      </w:r>
      <w:r>
        <w:rPr>
          <w:rFonts w:cs="David"/>
          <w:rtl/>
        </w:rPr>
        <w:t>–</w:t>
      </w:r>
      <w:r>
        <w:rPr>
          <w:rFonts w:cs="David" w:hint="cs"/>
          <w:rtl/>
        </w:rPr>
        <w:t xml:space="preserve"> בנוסח שמופיע כעת ב-1א המוצע, יתווסף אליו הנושא של לרבות אם זה הסכם שיש בו התחייבות לעתיד או התחייבות מותנית בתנאים. בעיניי זאת רק הבהרה כי מדובר על הסכם שלפיו לא יחול. </w:t>
      </w:r>
    </w:p>
    <w:p w14:paraId="32C2AD3D" w14:textId="77777777" w:rsidR="006F2C55" w:rsidRDefault="006F2C55" w:rsidP="006F2C55">
      <w:pPr>
        <w:bidi/>
        <w:jc w:val="both"/>
        <w:rPr>
          <w:rFonts w:cs="David" w:hint="cs"/>
          <w:rtl/>
        </w:rPr>
      </w:pPr>
    </w:p>
    <w:p w14:paraId="717CD41D" w14:textId="77777777" w:rsidR="006F2C55" w:rsidRDefault="006F2C55" w:rsidP="006F2C55">
      <w:pPr>
        <w:bidi/>
        <w:jc w:val="both"/>
        <w:rPr>
          <w:rFonts w:cs="David" w:hint="cs"/>
          <w:u w:val="single"/>
          <w:rtl/>
        </w:rPr>
      </w:pPr>
      <w:r>
        <w:rPr>
          <w:rFonts w:cs="David" w:hint="cs"/>
          <w:u w:val="single"/>
          <w:rtl/>
        </w:rPr>
        <w:t>הילה טנא-גלעד:</w:t>
      </w:r>
    </w:p>
    <w:p w14:paraId="5CE241A6" w14:textId="77777777" w:rsidR="006F2C55" w:rsidRDefault="006F2C55" w:rsidP="006F2C55">
      <w:pPr>
        <w:bidi/>
        <w:jc w:val="both"/>
        <w:rPr>
          <w:rFonts w:cs="David" w:hint="cs"/>
          <w:u w:val="single"/>
          <w:rtl/>
        </w:rPr>
      </w:pPr>
    </w:p>
    <w:p w14:paraId="6EFD6F1E" w14:textId="77777777" w:rsidR="006F2C55" w:rsidRDefault="006F2C55" w:rsidP="006F2C55">
      <w:pPr>
        <w:bidi/>
        <w:jc w:val="both"/>
        <w:rPr>
          <w:rFonts w:cs="David" w:hint="cs"/>
          <w:rtl/>
        </w:rPr>
      </w:pPr>
      <w:r>
        <w:rPr>
          <w:rFonts w:cs="David" w:hint="cs"/>
          <w:rtl/>
        </w:rPr>
        <w:tab/>
        <w:t>את רוצה את זה אחרי המילה "אישור" בפעם הראשונה או בפעם השנייה?</w:t>
      </w:r>
    </w:p>
    <w:p w14:paraId="0B9CCEBC" w14:textId="77777777" w:rsidR="006F2C55" w:rsidRDefault="006F2C55" w:rsidP="006F2C55">
      <w:pPr>
        <w:bidi/>
        <w:jc w:val="both"/>
        <w:rPr>
          <w:rFonts w:cs="David" w:hint="cs"/>
          <w:rtl/>
        </w:rPr>
      </w:pPr>
    </w:p>
    <w:p w14:paraId="19B3A717" w14:textId="77777777" w:rsidR="006F2C55" w:rsidRDefault="006F2C55" w:rsidP="006F2C55">
      <w:pPr>
        <w:bidi/>
        <w:jc w:val="both"/>
        <w:rPr>
          <w:rFonts w:cs="David" w:hint="cs"/>
          <w:rtl/>
        </w:rPr>
      </w:pPr>
      <w:r w:rsidRPr="00797D4E">
        <w:rPr>
          <w:rFonts w:cs="David" w:hint="cs"/>
          <w:u w:val="single"/>
          <w:rtl/>
        </w:rPr>
        <w:t>ארבל אסטרחן:</w:t>
      </w:r>
    </w:p>
    <w:p w14:paraId="1C1DD7F4" w14:textId="77777777" w:rsidR="006F2C55" w:rsidRDefault="006F2C55" w:rsidP="006F2C55">
      <w:pPr>
        <w:bidi/>
        <w:jc w:val="both"/>
        <w:rPr>
          <w:rFonts w:cs="David" w:hint="cs"/>
          <w:rtl/>
        </w:rPr>
      </w:pPr>
    </w:p>
    <w:p w14:paraId="3FF260C4" w14:textId="77777777" w:rsidR="006F2C55" w:rsidRDefault="006F2C55" w:rsidP="006F2C55">
      <w:pPr>
        <w:bidi/>
        <w:jc w:val="both"/>
        <w:rPr>
          <w:rFonts w:cs="David" w:hint="cs"/>
          <w:rtl/>
        </w:rPr>
      </w:pPr>
      <w:r>
        <w:rPr>
          <w:rFonts w:cs="David" w:hint="cs"/>
          <w:rtl/>
        </w:rPr>
        <w:tab/>
        <w:t xml:space="preserve">בפעם השניה. "לא יחול על שטח לרבות הסכם שיש בו התחייבות לעתיד או התחייבות המותנית בתנאים". </w:t>
      </w:r>
    </w:p>
    <w:p w14:paraId="507710B9" w14:textId="77777777" w:rsidR="006F2C55" w:rsidRDefault="006F2C55" w:rsidP="006F2C55">
      <w:pPr>
        <w:bidi/>
        <w:jc w:val="both"/>
        <w:rPr>
          <w:rFonts w:cs="David" w:hint="cs"/>
          <w:rtl/>
        </w:rPr>
      </w:pPr>
    </w:p>
    <w:p w14:paraId="02C97B07" w14:textId="77777777" w:rsidR="006F2C55" w:rsidRDefault="006F2C55" w:rsidP="006F2C55">
      <w:pPr>
        <w:bidi/>
        <w:jc w:val="both"/>
        <w:rPr>
          <w:rFonts w:cs="David" w:hint="cs"/>
          <w:u w:val="single"/>
          <w:rtl/>
        </w:rPr>
      </w:pPr>
      <w:r>
        <w:rPr>
          <w:rFonts w:cs="David" w:hint="cs"/>
          <w:u w:val="single"/>
          <w:rtl/>
        </w:rPr>
        <w:t>שלמה מולה:</w:t>
      </w:r>
    </w:p>
    <w:p w14:paraId="06816BA7" w14:textId="77777777" w:rsidR="006F2C55" w:rsidRDefault="006F2C55" w:rsidP="006F2C55">
      <w:pPr>
        <w:bidi/>
        <w:jc w:val="both"/>
        <w:rPr>
          <w:rFonts w:cs="David" w:hint="cs"/>
          <w:u w:val="single"/>
          <w:rtl/>
        </w:rPr>
      </w:pPr>
    </w:p>
    <w:p w14:paraId="2E0B8A50" w14:textId="77777777" w:rsidR="006F2C55" w:rsidRDefault="006F2C55" w:rsidP="006F2C55">
      <w:pPr>
        <w:bidi/>
        <w:jc w:val="both"/>
        <w:rPr>
          <w:rFonts w:cs="David" w:hint="cs"/>
          <w:rtl/>
        </w:rPr>
      </w:pPr>
      <w:r>
        <w:rPr>
          <w:rFonts w:cs="David" w:hint="cs"/>
          <w:rtl/>
        </w:rPr>
        <w:tab/>
        <w:t>מישהו אמר שאין מילה אשרור, זה נכון?</w:t>
      </w:r>
    </w:p>
    <w:p w14:paraId="0BC5E2B8" w14:textId="77777777" w:rsidR="006F2C55" w:rsidRPr="00E83C2F" w:rsidRDefault="006F2C55" w:rsidP="006F2C55">
      <w:pPr>
        <w:bidi/>
        <w:jc w:val="both"/>
        <w:rPr>
          <w:rFonts w:cs="David" w:hint="cs"/>
          <w:rtl/>
        </w:rPr>
      </w:pPr>
    </w:p>
    <w:p w14:paraId="419751E5" w14:textId="77777777" w:rsidR="006F2C55" w:rsidRPr="0011402D" w:rsidRDefault="006F2C55" w:rsidP="006F2C55">
      <w:pPr>
        <w:bidi/>
        <w:jc w:val="both"/>
        <w:rPr>
          <w:rFonts w:cs="David" w:hint="cs"/>
          <w:rtl/>
        </w:rPr>
      </w:pPr>
      <w:r w:rsidRPr="00352EC0">
        <w:rPr>
          <w:rFonts w:cs="David" w:hint="cs"/>
          <w:u w:val="single"/>
          <w:rtl/>
        </w:rPr>
        <w:t>איל זנדברג:</w:t>
      </w:r>
    </w:p>
    <w:p w14:paraId="652DA45B" w14:textId="77777777" w:rsidR="006F2C55" w:rsidRDefault="006F2C55" w:rsidP="006F2C55">
      <w:pPr>
        <w:bidi/>
        <w:jc w:val="both"/>
        <w:rPr>
          <w:rFonts w:cs="David" w:hint="cs"/>
          <w:rtl/>
        </w:rPr>
      </w:pPr>
    </w:p>
    <w:p w14:paraId="23071745" w14:textId="77777777" w:rsidR="006F2C55" w:rsidRDefault="006F2C55" w:rsidP="006F2C55">
      <w:pPr>
        <w:bidi/>
        <w:jc w:val="both"/>
        <w:rPr>
          <w:rFonts w:cs="David" w:hint="cs"/>
          <w:rtl/>
        </w:rPr>
      </w:pPr>
      <w:r>
        <w:rPr>
          <w:rFonts w:cs="David" w:hint="cs"/>
          <w:rtl/>
        </w:rPr>
        <w:tab/>
        <w:t xml:space="preserve">יש הצעת חוק ממשלתית שכוללת  - - - </w:t>
      </w:r>
    </w:p>
    <w:p w14:paraId="62146E3B" w14:textId="77777777" w:rsidR="006F2C55" w:rsidRPr="0011402D" w:rsidRDefault="006F2C55" w:rsidP="006F2C55">
      <w:pPr>
        <w:bidi/>
        <w:jc w:val="both"/>
        <w:rPr>
          <w:rFonts w:cs="David" w:hint="cs"/>
          <w:rtl/>
        </w:rPr>
      </w:pPr>
    </w:p>
    <w:p w14:paraId="44D5C82B" w14:textId="77777777" w:rsidR="006F2C55" w:rsidRPr="0011402D" w:rsidRDefault="006F2C55" w:rsidP="006F2C55">
      <w:pPr>
        <w:bidi/>
        <w:jc w:val="both"/>
        <w:rPr>
          <w:rFonts w:cs="David" w:hint="cs"/>
          <w:rtl/>
        </w:rPr>
      </w:pPr>
      <w:r w:rsidRPr="0011402D">
        <w:rPr>
          <w:rFonts w:cs="David" w:hint="cs"/>
          <w:u w:val="single"/>
          <w:rtl/>
        </w:rPr>
        <w:t>ארבל אסטרחן:</w:t>
      </w:r>
    </w:p>
    <w:p w14:paraId="586CE154" w14:textId="77777777" w:rsidR="006F2C55" w:rsidRDefault="006F2C55" w:rsidP="006F2C55">
      <w:pPr>
        <w:bidi/>
        <w:jc w:val="both"/>
        <w:rPr>
          <w:rFonts w:cs="David" w:hint="cs"/>
          <w:rtl/>
        </w:rPr>
      </w:pPr>
    </w:p>
    <w:p w14:paraId="640D26D6" w14:textId="77777777" w:rsidR="006F2C55" w:rsidRDefault="006F2C55" w:rsidP="006F2C55">
      <w:pPr>
        <w:bidi/>
        <w:jc w:val="both"/>
        <w:rPr>
          <w:rFonts w:cs="David" w:hint="cs"/>
          <w:rtl/>
        </w:rPr>
      </w:pPr>
      <w:r>
        <w:rPr>
          <w:rFonts w:cs="David" w:hint="cs"/>
          <w:rtl/>
        </w:rPr>
        <w:tab/>
        <w:t xml:space="preserve">זה לא מופיע בחקיקה. </w:t>
      </w:r>
    </w:p>
    <w:p w14:paraId="6797B8FB" w14:textId="77777777" w:rsidR="006F2C55" w:rsidRDefault="006F2C55" w:rsidP="006F2C55">
      <w:pPr>
        <w:bidi/>
        <w:jc w:val="both"/>
        <w:rPr>
          <w:rFonts w:cs="David" w:hint="cs"/>
          <w:rtl/>
        </w:rPr>
      </w:pPr>
    </w:p>
    <w:p w14:paraId="42A05BD6" w14:textId="77777777" w:rsidR="006F2C55" w:rsidRDefault="006F2C55" w:rsidP="006F2C55">
      <w:pPr>
        <w:bidi/>
        <w:jc w:val="both"/>
        <w:rPr>
          <w:rFonts w:cs="David" w:hint="cs"/>
          <w:u w:val="single"/>
          <w:rtl/>
        </w:rPr>
      </w:pPr>
      <w:r>
        <w:rPr>
          <w:rFonts w:cs="David" w:hint="cs"/>
          <w:u w:val="single"/>
          <w:rtl/>
        </w:rPr>
        <w:t>איל זנדברג:</w:t>
      </w:r>
    </w:p>
    <w:p w14:paraId="1CEFF4BD" w14:textId="77777777" w:rsidR="006F2C55" w:rsidRDefault="006F2C55" w:rsidP="006F2C55">
      <w:pPr>
        <w:bidi/>
        <w:jc w:val="both"/>
        <w:rPr>
          <w:rFonts w:cs="David" w:hint="cs"/>
          <w:u w:val="single"/>
          <w:rtl/>
        </w:rPr>
      </w:pPr>
    </w:p>
    <w:p w14:paraId="3C8CC1E4" w14:textId="77777777" w:rsidR="006F2C55" w:rsidRDefault="006F2C55" w:rsidP="006F2C55">
      <w:pPr>
        <w:bidi/>
        <w:jc w:val="both"/>
        <w:rPr>
          <w:rFonts w:cs="David" w:hint="cs"/>
          <w:rtl/>
        </w:rPr>
      </w:pPr>
      <w:r>
        <w:rPr>
          <w:rFonts w:cs="David" w:hint="cs"/>
          <w:rtl/>
        </w:rPr>
        <w:tab/>
        <w:t xml:space="preserve">זה לא מופיע בחקיקה, זה חוק ספציפי לעניין הזה. </w:t>
      </w:r>
    </w:p>
    <w:p w14:paraId="7EF70963" w14:textId="77777777" w:rsidR="006F2C55" w:rsidRPr="00E83C2F" w:rsidRDefault="006F2C55" w:rsidP="006F2C55">
      <w:pPr>
        <w:bidi/>
        <w:jc w:val="both"/>
        <w:rPr>
          <w:rFonts w:cs="David" w:hint="cs"/>
          <w:rtl/>
        </w:rPr>
      </w:pPr>
    </w:p>
    <w:p w14:paraId="663018B1" w14:textId="77777777" w:rsidR="006F2C55" w:rsidRPr="00E83C2F" w:rsidRDefault="006F2C55" w:rsidP="006F2C55">
      <w:pPr>
        <w:bidi/>
        <w:jc w:val="both"/>
        <w:rPr>
          <w:rFonts w:cs="David" w:hint="cs"/>
          <w:u w:val="single"/>
          <w:rtl/>
        </w:rPr>
      </w:pPr>
      <w:r w:rsidRPr="00E83C2F">
        <w:rPr>
          <w:rFonts w:cs="David" w:hint="cs"/>
          <w:u w:val="single"/>
          <w:rtl/>
        </w:rPr>
        <w:t>שלמה מולה:</w:t>
      </w:r>
    </w:p>
    <w:p w14:paraId="5E3036B6" w14:textId="77777777" w:rsidR="006F2C55" w:rsidRDefault="006F2C55" w:rsidP="006F2C55">
      <w:pPr>
        <w:bidi/>
        <w:jc w:val="both"/>
        <w:rPr>
          <w:rFonts w:cs="David" w:hint="cs"/>
          <w:u w:val="single"/>
          <w:rtl/>
        </w:rPr>
      </w:pPr>
    </w:p>
    <w:p w14:paraId="7AAFB9FB" w14:textId="77777777" w:rsidR="006F2C55" w:rsidRDefault="006F2C55" w:rsidP="006F2C55">
      <w:pPr>
        <w:bidi/>
        <w:jc w:val="both"/>
        <w:rPr>
          <w:rFonts w:cs="David" w:hint="cs"/>
          <w:rtl/>
        </w:rPr>
      </w:pPr>
      <w:r>
        <w:rPr>
          <w:rFonts w:cs="David" w:hint="cs"/>
          <w:rtl/>
        </w:rPr>
        <w:tab/>
        <w:t>אז אתם לא יכולים להשתמש במושג אחר במקום אשרור?</w:t>
      </w:r>
    </w:p>
    <w:p w14:paraId="427ED888" w14:textId="77777777" w:rsidR="006F2C55" w:rsidRDefault="006F2C55" w:rsidP="006F2C55">
      <w:pPr>
        <w:bidi/>
        <w:jc w:val="both"/>
        <w:rPr>
          <w:rFonts w:cs="David" w:hint="cs"/>
          <w:rtl/>
        </w:rPr>
      </w:pPr>
    </w:p>
    <w:p w14:paraId="1745A71C" w14:textId="77777777" w:rsidR="006F2C55" w:rsidRDefault="006F2C55" w:rsidP="006F2C55">
      <w:pPr>
        <w:bidi/>
        <w:jc w:val="both"/>
        <w:rPr>
          <w:rFonts w:cs="David" w:hint="cs"/>
          <w:u w:val="single"/>
          <w:rtl/>
        </w:rPr>
      </w:pPr>
      <w:r>
        <w:rPr>
          <w:rFonts w:cs="David" w:hint="cs"/>
          <w:u w:val="single"/>
          <w:rtl/>
        </w:rPr>
        <w:t>איל זנדברג:</w:t>
      </w:r>
    </w:p>
    <w:p w14:paraId="66289E82" w14:textId="77777777" w:rsidR="006F2C55" w:rsidRDefault="006F2C55" w:rsidP="006F2C55">
      <w:pPr>
        <w:bidi/>
        <w:jc w:val="both"/>
        <w:rPr>
          <w:rFonts w:cs="David" w:hint="cs"/>
          <w:u w:val="single"/>
          <w:rtl/>
        </w:rPr>
      </w:pPr>
    </w:p>
    <w:p w14:paraId="3F55CA0D" w14:textId="77777777" w:rsidR="006F2C55" w:rsidRDefault="006F2C55" w:rsidP="006F2C55">
      <w:pPr>
        <w:bidi/>
        <w:jc w:val="both"/>
        <w:rPr>
          <w:rFonts w:cs="David" w:hint="cs"/>
          <w:rtl/>
        </w:rPr>
      </w:pPr>
      <w:r>
        <w:rPr>
          <w:rFonts w:cs="David" w:hint="cs"/>
          <w:rtl/>
        </w:rPr>
        <w:tab/>
        <w:t xml:space="preserve">לא, זה מושג ידוע ומוכר בספרות ויהיה לו עיגון בחקיקה ביוזמה ממשלתית. </w:t>
      </w:r>
    </w:p>
    <w:p w14:paraId="593532FB" w14:textId="77777777" w:rsidR="006F2C55" w:rsidRDefault="006F2C55" w:rsidP="006F2C55">
      <w:pPr>
        <w:bidi/>
        <w:jc w:val="both"/>
        <w:rPr>
          <w:rFonts w:cs="David" w:hint="cs"/>
          <w:rtl/>
        </w:rPr>
      </w:pPr>
    </w:p>
    <w:p w14:paraId="68F1B45A" w14:textId="77777777" w:rsidR="006F2C55" w:rsidRDefault="006F2C55" w:rsidP="006F2C55">
      <w:pPr>
        <w:bidi/>
        <w:jc w:val="both"/>
        <w:rPr>
          <w:rFonts w:cs="David" w:hint="cs"/>
          <w:u w:val="single"/>
          <w:rtl/>
        </w:rPr>
      </w:pPr>
      <w:r>
        <w:rPr>
          <w:rFonts w:cs="David" w:hint="cs"/>
          <w:u w:val="single"/>
          <w:rtl/>
        </w:rPr>
        <w:t>הילה טנא גלעד:</w:t>
      </w:r>
    </w:p>
    <w:p w14:paraId="1BA0D37D" w14:textId="77777777" w:rsidR="006F2C55" w:rsidRDefault="006F2C55" w:rsidP="006F2C55">
      <w:pPr>
        <w:bidi/>
        <w:jc w:val="both"/>
        <w:rPr>
          <w:rFonts w:cs="David" w:hint="cs"/>
          <w:u w:val="single"/>
          <w:rtl/>
        </w:rPr>
      </w:pPr>
    </w:p>
    <w:p w14:paraId="03DE2061" w14:textId="77777777" w:rsidR="006F2C55" w:rsidRDefault="006F2C55" w:rsidP="006F2C55">
      <w:pPr>
        <w:bidi/>
        <w:jc w:val="both"/>
        <w:rPr>
          <w:rFonts w:cs="David" w:hint="cs"/>
          <w:rtl/>
        </w:rPr>
      </w:pPr>
      <w:r>
        <w:rPr>
          <w:rFonts w:cs="David" w:hint="cs"/>
          <w:rtl/>
        </w:rPr>
        <w:tab/>
        <w:t xml:space="preserve">יש החלטות ממשלה מרובות. </w:t>
      </w:r>
    </w:p>
    <w:p w14:paraId="7B8CE507" w14:textId="77777777" w:rsidR="006F2C55" w:rsidRPr="00A82E7C" w:rsidRDefault="006F2C55" w:rsidP="006F2C55">
      <w:pPr>
        <w:bidi/>
        <w:jc w:val="both"/>
        <w:rPr>
          <w:rFonts w:cs="David" w:hint="cs"/>
          <w:rtl/>
        </w:rPr>
      </w:pPr>
    </w:p>
    <w:p w14:paraId="673B3BCC" w14:textId="77777777" w:rsidR="006F2C55" w:rsidRPr="0011402D" w:rsidRDefault="006F2C55" w:rsidP="006F2C55">
      <w:pPr>
        <w:bidi/>
        <w:jc w:val="both"/>
        <w:rPr>
          <w:rFonts w:cs="David" w:hint="cs"/>
          <w:rtl/>
        </w:rPr>
      </w:pPr>
      <w:r w:rsidRPr="0011402D">
        <w:rPr>
          <w:rFonts w:cs="David" w:hint="cs"/>
          <w:u w:val="single"/>
          <w:rtl/>
        </w:rPr>
        <w:t>ארבל אסטרחן:</w:t>
      </w:r>
    </w:p>
    <w:p w14:paraId="6671DD7E" w14:textId="77777777" w:rsidR="006F2C55" w:rsidRPr="0011402D" w:rsidRDefault="006F2C55" w:rsidP="006F2C55">
      <w:pPr>
        <w:bidi/>
        <w:jc w:val="both"/>
        <w:rPr>
          <w:rFonts w:cs="David" w:hint="cs"/>
          <w:rtl/>
        </w:rPr>
      </w:pPr>
    </w:p>
    <w:p w14:paraId="394B298E" w14:textId="77777777" w:rsidR="006F2C55" w:rsidRDefault="006F2C55" w:rsidP="006F2C55">
      <w:pPr>
        <w:bidi/>
        <w:jc w:val="both"/>
        <w:rPr>
          <w:rFonts w:cs="David" w:hint="cs"/>
          <w:rtl/>
        </w:rPr>
      </w:pPr>
      <w:r>
        <w:rPr>
          <w:rFonts w:cs="David" w:hint="cs"/>
          <w:rtl/>
        </w:rPr>
        <w:tab/>
        <w:t xml:space="preserve">גם סעיף קטן ב' שמדבר על החלטת ממשלה. גם אם אין הסכם היא לא תהיה בתוקף אלא לאחר אישור הכנסת, אישור  משאל עם, כאילו היתה הסכם האמור. מה שמופיע כאן בקטן ייכלל בנוסח. </w:t>
      </w:r>
    </w:p>
    <w:p w14:paraId="1385ECF4" w14:textId="77777777" w:rsidR="006F2C55" w:rsidRDefault="006F2C55" w:rsidP="006F2C55">
      <w:pPr>
        <w:bidi/>
        <w:jc w:val="both"/>
        <w:rPr>
          <w:rFonts w:cs="David" w:hint="cs"/>
          <w:rtl/>
        </w:rPr>
      </w:pPr>
    </w:p>
    <w:p w14:paraId="13E0013E" w14:textId="77777777" w:rsidR="006F2C55" w:rsidRPr="0011402D" w:rsidRDefault="006F2C55" w:rsidP="006F2C55">
      <w:pPr>
        <w:bidi/>
        <w:jc w:val="both"/>
        <w:rPr>
          <w:rFonts w:cs="David" w:hint="cs"/>
          <w:rtl/>
        </w:rPr>
      </w:pPr>
      <w:r>
        <w:rPr>
          <w:rFonts w:cs="David" w:hint="cs"/>
          <w:rtl/>
        </w:rPr>
        <w:tab/>
        <w:t xml:space="preserve">יהיה צריך להבהיר, שזה לא שהממשלה החליטה, בסעיף קטן ב'. הכנסת אישרה משאל עם אישר ואוטומטית זה בתוקף. תמיד לממשלה יש סמכות להפעיל את זה או לא להפעיל את זה. בסך הכול הכנסת והעם אומרים לה: בסדר, אנחנו מרשים לך לפעול לפי ההחלטות שלך או לפי ההסכם שחתמת. </w:t>
      </w:r>
      <w:r w:rsidRPr="0011402D">
        <w:rPr>
          <w:rFonts w:cs="David" w:hint="cs"/>
          <w:rtl/>
        </w:rPr>
        <w:t xml:space="preserve"> </w:t>
      </w:r>
    </w:p>
    <w:p w14:paraId="139C6EA2" w14:textId="77777777" w:rsidR="006F2C55" w:rsidRDefault="006F2C55" w:rsidP="006F2C55">
      <w:pPr>
        <w:bidi/>
        <w:jc w:val="both"/>
        <w:rPr>
          <w:rFonts w:cs="David" w:hint="cs"/>
          <w:rtl/>
        </w:rPr>
      </w:pPr>
    </w:p>
    <w:p w14:paraId="734CFEC9" w14:textId="77777777" w:rsidR="006F2C55" w:rsidRDefault="006F2C55" w:rsidP="006F2C55">
      <w:pPr>
        <w:bidi/>
        <w:jc w:val="both"/>
        <w:rPr>
          <w:rFonts w:cs="David" w:hint="cs"/>
          <w:u w:val="single"/>
          <w:rtl/>
        </w:rPr>
      </w:pPr>
      <w:r>
        <w:rPr>
          <w:rFonts w:cs="David" w:hint="cs"/>
          <w:u w:val="single"/>
          <w:rtl/>
        </w:rPr>
        <w:t>שלמה מולה:</w:t>
      </w:r>
    </w:p>
    <w:p w14:paraId="6BD75F3A" w14:textId="77777777" w:rsidR="006F2C55" w:rsidRDefault="006F2C55" w:rsidP="006F2C55">
      <w:pPr>
        <w:bidi/>
        <w:jc w:val="both"/>
        <w:rPr>
          <w:rFonts w:cs="David" w:hint="cs"/>
          <w:u w:val="single"/>
          <w:rtl/>
        </w:rPr>
      </w:pPr>
    </w:p>
    <w:p w14:paraId="406D17CD" w14:textId="77777777" w:rsidR="006F2C55" w:rsidRDefault="006F2C55" w:rsidP="006F2C55">
      <w:pPr>
        <w:bidi/>
        <w:jc w:val="both"/>
        <w:rPr>
          <w:rFonts w:cs="David" w:hint="cs"/>
          <w:rtl/>
        </w:rPr>
      </w:pPr>
      <w:r>
        <w:rPr>
          <w:rFonts w:cs="David" w:hint="cs"/>
          <w:rtl/>
        </w:rPr>
        <w:tab/>
        <w:t xml:space="preserve">בואו נלך לפי סדר כרונולוגי. יש הסכם, הממשלה מאשרת או הפוך, הממשלה קודם מאשרת ואחר-כך הולכים לעשות הסדר. </w:t>
      </w:r>
    </w:p>
    <w:p w14:paraId="3436E452" w14:textId="77777777" w:rsidR="006F2C55" w:rsidRDefault="006F2C55" w:rsidP="006F2C55">
      <w:pPr>
        <w:bidi/>
        <w:jc w:val="both"/>
        <w:rPr>
          <w:rFonts w:cs="David" w:hint="cs"/>
          <w:rtl/>
        </w:rPr>
      </w:pPr>
    </w:p>
    <w:p w14:paraId="38E1F741" w14:textId="77777777" w:rsidR="006F2C55" w:rsidRDefault="006F2C55" w:rsidP="006F2C55">
      <w:pPr>
        <w:bidi/>
        <w:jc w:val="both"/>
        <w:rPr>
          <w:rFonts w:cs="David" w:hint="cs"/>
          <w:rtl/>
        </w:rPr>
      </w:pPr>
      <w:r w:rsidRPr="00797D4E">
        <w:rPr>
          <w:rFonts w:cs="David" w:hint="cs"/>
          <w:u w:val="single"/>
          <w:rtl/>
        </w:rPr>
        <w:t>ארבל אסטרחן:</w:t>
      </w:r>
    </w:p>
    <w:p w14:paraId="4FD74DCE" w14:textId="77777777" w:rsidR="006F2C55" w:rsidRDefault="006F2C55" w:rsidP="006F2C55">
      <w:pPr>
        <w:bidi/>
        <w:jc w:val="both"/>
        <w:rPr>
          <w:rFonts w:cs="David" w:hint="cs"/>
          <w:rtl/>
        </w:rPr>
      </w:pPr>
    </w:p>
    <w:p w14:paraId="11D0C5D5" w14:textId="77777777" w:rsidR="006F2C55" w:rsidRDefault="006F2C55" w:rsidP="006F2C55">
      <w:pPr>
        <w:bidi/>
        <w:jc w:val="both"/>
        <w:rPr>
          <w:rFonts w:cs="David" w:hint="cs"/>
          <w:rtl/>
        </w:rPr>
      </w:pPr>
      <w:r>
        <w:rPr>
          <w:rFonts w:cs="David" w:hint="cs"/>
          <w:rtl/>
        </w:rPr>
        <w:tab/>
        <w:t xml:space="preserve">יש טיוטת הסכם. </w:t>
      </w:r>
    </w:p>
    <w:p w14:paraId="114248BC" w14:textId="77777777" w:rsidR="006F2C55" w:rsidRDefault="006F2C55" w:rsidP="006F2C55">
      <w:pPr>
        <w:bidi/>
        <w:jc w:val="both"/>
        <w:rPr>
          <w:rFonts w:cs="David" w:hint="cs"/>
          <w:rtl/>
        </w:rPr>
      </w:pPr>
    </w:p>
    <w:p w14:paraId="36ED0B4C" w14:textId="77777777" w:rsidR="006F2C55" w:rsidRDefault="006F2C55" w:rsidP="006F2C55">
      <w:pPr>
        <w:bidi/>
        <w:jc w:val="both"/>
        <w:rPr>
          <w:rFonts w:cs="David" w:hint="cs"/>
          <w:u w:val="single"/>
          <w:rtl/>
        </w:rPr>
      </w:pPr>
      <w:r>
        <w:rPr>
          <w:rFonts w:cs="David" w:hint="cs"/>
          <w:u w:val="single"/>
          <w:rtl/>
        </w:rPr>
        <w:t>שלמה מולה:</w:t>
      </w:r>
    </w:p>
    <w:p w14:paraId="3ED72286" w14:textId="77777777" w:rsidR="006F2C55" w:rsidRDefault="006F2C55" w:rsidP="006F2C55">
      <w:pPr>
        <w:bidi/>
        <w:jc w:val="both"/>
        <w:rPr>
          <w:rFonts w:cs="David" w:hint="cs"/>
          <w:u w:val="single"/>
          <w:rtl/>
        </w:rPr>
      </w:pPr>
    </w:p>
    <w:p w14:paraId="5E544632" w14:textId="77777777" w:rsidR="006F2C55" w:rsidRDefault="006F2C55" w:rsidP="006F2C55">
      <w:pPr>
        <w:bidi/>
        <w:jc w:val="both"/>
        <w:rPr>
          <w:rFonts w:cs="David" w:hint="cs"/>
          <w:u w:val="single"/>
          <w:rtl/>
        </w:rPr>
      </w:pPr>
    </w:p>
    <w:p w14:paraId="6215CBFF" w14:textId="77777777" w:rsidR="006F2C55" w:rsidRDefault="006F2C55" w:rsidP="006F2C55">
      <w:pPr>
        <w:bidi/>
        <w:jc w:val="both"/>
        <w:rPr>
          <w:rFonts w:cs="David" w:hint="cs"/>
          <w:rtl/>
        </w:rPr>
      </w:pPr>
      <w:r>
        <w:rPr>
          <w:rFonts w:cs="David" w:hint="cs"/>
          <w:rtl/>
        </w:rPr>
        <w:tab/>
        <w:t>יש טיוטת הסכם, זה מגיע לממשלה, הממשלה מאשרת ומעבירה את זה לכנסת. אם 80 חברי כנסת אומרים "כן", אין משאל עם.</w:t>
      </w:r>
    </w:p>
    <w:p w14:paraId="793FDBB0" w14:textId="77777777" w:rsidR="006F2C55" w:rsidRDefault="006F2C55" w:rsidP="006F2C55">
      <w:pPr>
        <w:bidi/>
        <w:jc w:val="both"/>
        <w:rPr>
          <w:rFonts w:cs="David" w:hint="cs"/>
          <w:rtl/>
        </w:rPr>
      </w:pPr>
      <w:r w:rsidRPr="00797D4E">
        <w:rPr>
          <w:rFonts w:cs="David" w:hint="cs"/>
          <w:u w:val="single"/>
          <w:rtl/>
        </w:rPr>
        <w:t>ארבל אסטרחן:</w:t>
      </w:r>
    </w:p>
    <w:p w14:paraId="21DBD7EA" w14:textId="77777777" w:rsidR="006F2C55" w:rsidRDefault="006F2C55" w:rsidP="006F2C55">
      <w:pPr>
        <w:bidi/>
        <w:jc w:val="both"/>
        <w:rPr>
          <w:rFonts w:cs="David" w:hint="cs"/>
          <w:rtl/>
        </w:rPr>
      </w:pPr>
    </w:p>
    <w:p w14:paraId="09F6F1EB" w14:textId="77777777" w:rsidR="006F2C55" w:rsidRDefault="006F2C55" w:rsidP="006F2C55">
      <w:pPr>
        <w:bidi/>
        <w:jc w:val="both"/>
        <w:rPr>
          <w:rFonts w:cs="David" w:hint="cs"/>
          <w:rtl/>
        </w:rPr>
      </w:pPr>
      <w:r>
        <w:rPr>
          <w:rFonts w:cs="David" w:hint="cs"/>
          <w:rtl/>
        </w:rPr>
        <w:tab/>
        <w:t xml:space="preserve">על מה שאתה אומר עכשיו דובר בכנסת הקודמת. </w:t>
      </w:r>
    </w:p>
    <w:p w14:paraId="61AB89E7" w14:textId="77777777" w:rsidR="006F2C55" w:rsidRDefault="006F2C55" w:rsidP="006F2C55">
      <w:pPr>
        <w:bidi/>
        <w:jc w:val="both"/>
        <w:rPr>
          <w:rFonts w:cs="David" w:hint="cs"/>
          <w:rtl/>
        </w:rPr>
      </w:pPr>
    </w:p>
    <w:p w14:paraId="0CD65257" w14:textId="77777777" w:rsidR="006F2C55" w:rsidRPr="00D20085" w:rsidRDefault="006F2C55" w:rsidP="006F2C55">
      <w:pPr>
        <w:bidi/>
        <w:rPr>
          <w:rFonts w:cs="David" w:hint="cs"/>
          <w:u w:val="single"/>
          <w:rtl/>
        </w:rPr>
      </w:pPr>
      <w:r w:rsidRPr="00406329">
        <w:rPr>
          <w:rFonts w:cs="David" w:hint="cs"/>
          <w:u w:val="single"/>
          <w:rtl/>
        </w:rPr>
        <w:t>היו</w:t>
      </w:r>
      <w:r>
        <w:rPr>
          <w:rFonts w:cs="David" w:hint="cs"/>
          <w:u w:val="single"/>
          <w:rtl/>
        </w:rPr>
        <w:t>"</w:t>
      </w:r>
      <w:r w:rsidRPr="00406329">
        <w:rPr>
          <w:rFonts w:cs="David" w:hint="cs"/>
          <w:u w:val="single"/>
          <w:rtl/>
        </w:rPr>
        <w:t>ר</w:t>
      </w:r>
      <w:r>
        <w:rPr>
          <w:rFonts w:cs="David" w:hint="cs"/>
          <w:u w:val="single"/>
          <w:rtl/>
        </w:rPr>
        <w:t xml:space="preserve"> יריב לוין:</w:t>
      </w:r>
    </w:p>
    <w:p w14:paraId="15218AE8" w14:textId="77777777" w:rsidR="006F2C55" w:rsidRDefault="006F2C55" w:rsidP="006F2C55">
      <w:pPr>
        <w:bidi/>
        <w:jc w:val="both"/>
        <w:rPr>
          <w:rFonts w:cs="David" w:hint="cs"/>
          <w:rtl/>
        </w:rPr>
      </w:pPr>
    </w:p>
    <w:p w14:paraId="42DA9BB5" w14:textId="77777777" w:rsidR="006F2C55" w:rsidRDefault="006F2C55" w:rsidP="006F2C55">
      <w:pPr>
        <w:bidi/>
        <w:jc w:val="both"/>
        <w:rPr>
          <w:rFonts w:cs="David" w:hint="cs"/>
          <w:rtl/>
        </w:rPr>
      </w:pPr>
      <w:r>
        <w:rPr>
          <w:rFonts w:cs="David" w:hint="cs"/>
          <w:rtl/>
        </w:rPr>
        <w:tab/>
        <w:t xml:space="preserve">תכף נגיע אליו. שלמה, נגיע לזה היום. </w:t>
      </w:r>
    </w:p>
    <w:p w14:paraId="579435C9" w14:textId="77777777" w:rsidR="006F2C55" w:rsidRDefault="006F2C55" w:rsidP="006F2C55">
      <w:pPr>
        <w:bidi/>
        <w:jc w:val="both"/>
        <w:rPr>
          <w:rFonts w:cs="David" w:hint="cs"/>
          <w:rtl/>
        </w:rPr>
      </w:pPr>
    </w:p>
    <w:p w14:paraId="6BE04159" w14:textId="77777777" w:rsidR="006F2C55" w:rsidRDefault="006F2C55" w:rsidP="006F2C55">
      <w:pPr>
        <w:bidi/>
        <w:jc w:val="both"/>
        <w:rPr>
          <w:rFonts w:cs="David" w:hint="cs"/>
          <w:u w:val="single"/>
          <w:rtl/>
        </w:rPr>
      </w:pPr>
      <w:r>
        <w:rPr>
          <w:rFonts w:cs="David" w:hint="cs"/>
          <w:u w:val="single"/>
          <w:rtl/>
        </w:rPr>
        <w:t>שלמה מולה:</w:t>
      </w:r>
    </w:p>
    <w:p w14:paraId="1537F1AA" w14:textId="77777777" w:rsidR="006F2C55" w:rsidRDefault="006F2C55" w:rsidP="006F2C55">
      <w:pPr>
        <w:bidi/>
        <w:jc w:val="both"/>
        <w:rPr>
          <w:rFonts w:cs="David" w:hint="cs"/>
          <w:u w:val="single"/>
          <w:rtl/>
        </w:rPr>
      </w:pPr>
    </w:p>
    <w:p w14:paraId="1E3EC3D4" w14:textId="77777777" w:rsidR="006F2C55" w:rsidRDefault="006F2C55" w:rsidP="006F2C55">
      <w:pPr>
        <w:bidi/>
        <w:jc w:val="both"/>
        <w:rPr>
          <w:rFonts w:cs="David" w:hint="cs"/>
          <w:rtl/>
        </w:rPr>
      </w:pPr>
      <w:r>
        <w:rPr>
          <w:rFonts w:cs="David" w:hint="cs"/>
          <w:rtl/>
        </w:rPr>
        <w:tab/>
        <w:t xml:space="preserve">אם יש 80 חברי כנסת, אז משאל העם לא יופעל. אם יש 61 חברי כנסת ואין 80 אז יהיה משאל. השאלה היא הפוכה, אם אין 61 חברי כנסת, זאת אומרת שלא הולכים לעם. </w:t>
      </w:r>
    </w:p>
    <w:p w14:paraId="68EB50EA" w14:textId="77777777" w:rsidR="006F2C55" w:rsidRPr="00922EEA" w:rsidRDefault="006F2C55" w:rsidP="006F2C55">
      <w:pPr>
        <w:bidi/>
        <w:jc w:val="both"/>
        <w:rPr>
          <w:rFonts w:cs="David" w:hint="cs"/>
          <w:rtl/>
        </w:rPr>
      </w:pPr>
    </w:p>
    <w:p w14:paraId="268C03FD" w14:textId="77777777" w:rsidR="006F2C55" w:rsidRDefault="006F2C55" w:rsidP="006F2C55">
      <w:pPr>
        <w:bidi/>
        <w:jc w:val="both"/>
        <w:rPr>
          <w:rFonts w:cs="David" w:hint="cs"/>
          <w:rtl/>
        </w:rPr>
      </w:pPr>
      <w:r w:rsidRPr="00797D4E">
        <w:rPr>
          <w:rFonts w:cs="David" w:hint="cs"/>
          <w:u w:val="single"/>
          <w:rtl/>
        </w:rPr>
        <w:t>ארבל אסטרחן:</w:t>
      </w:r>
    </w:p>
    <w:p w14:paraId="6481D8B9" w14:textId="77777777" w:rsidR="006F2C55" w:rsidRDefault="006F2C55" w:rsidP="006F2C55">
      <w:pPr>
        <w:bidi/>
        <w:jc w:val="both"/>
        <w:rPr>
          <w:rFonts w:cs="David" w:hint="cs"/>
          <w:rtl/>
        </w:rPr>
      </w:pPr>
    </w:p>
    <w:p w14:paraId="64642CE9" w14:textId="77777777" w:rsidR="006F2C55" w:rsidRDefault="006F2C55" w:rsidP="006F2C55">
      <w:pPr>
        <w:bidi/>
        <w:jc w:val="both"/>
        <w:rPr>
          <w:rFonts w:cs="David" w:hint="cs"/>
          <w:rtl/>
        </w:rPr>
      </w:pPr>
      <w:r>
        <w:rPr>
          <w:rFonts w:cs="David" w:hint="cs"/>
          <w:rtl/>
        </w:rPr>
        <w:tab/>
        <w:t xml:space="preserve">הממשלה לא יכולה לאשרר את ההסכם, לא יכולה להכניס אותו לתוקף. </w:t>
      </w:r>
    </w:p>
    <w:p w14:paraId="721BE293" w14:textId="77777777" w:rsidR="006F2C55" w:rsidRDefault="006F2C55" w:rsidP="006F2C55">
      <w:pPr>
        <w:bidi/>
        <w:jc w:val="both"/>
        <w:rPr>
          <w:rFonts w:cs="David" w:hint="cs"/>
          <w:rtl/>
        </w:rPr>
      </w:pPr>
    </w:p>
    <w:p w14:paraId="32D00BE0" w14:textId="77777777" w:rsidR="006F2C55" w:rsidRDefault="006F2C55" w:rsidP="006F2C55">
      <w:pPr>
        <w:bidi/>
        <w:jc w:val="both"/>
        <w:rPr>
          <w:rFonts w:cs="David" w:hint="cs"/>
          <w:u w:val="single"/>
          <w:rtl/>
        </w:rPr>
      </w:pPr>
      <w:r>
        <w:rPr>
          <w:rFonts w:cs="David" w:hint="cs"/>
          <w:u w:val="single"/>
          <w:rtl/>
        </w:rPr>
        <w:t>שלמה מולה:</w:t>
      </w:r>
    </w:p>
    <w:p w14:paraId="72646E8F" w14:textId="77777777" w:rsidR="006F2C55" w:rsidRDefault="006F2C55" w:rsidP="006F2C55">
      <w:pPr>
        <w:bidi/>
        <w:jc w:val="both"/>
        <w:rPr>
          <w:rFonts w:cs="David" w:hint="cs"/>
          <w:u w:val="single"/>
          <w:rtl/>
        </w:rPr>
      </w:pPr>
    </w:p>
    <w:p w14:paraId="11F24A28" w14:textId="77777777" w:rsidR="006F2C55" w:rsidRDefault="006F2C55" w:rsidP="006F2C55">
      <w:pPr>
        <w:bidi/>
        <w:jc w:val="both"/>
        <w:rPr>
          <w:rFonts w:cs="David" w:hint="cs"/>
          <w:rtl/>
        </w:rPr>
      </w:pPr>
      <w:r>
        <w:rPr>
          <w:rFonts w:cs="David" w:hint="cs"/>
          <w:rtl/>
        </w:rPr>
        <w:tab/>
        <w:t xml:space="preserve">בכל ההליך הכרונולוגי הזה, איך הניסוחים האלה מבטיחים לי שהכרונולוגיה הזאת קיימת והיא גם לא שנה וחצי. הממשלה תגיד שהיא רוצה להפעיל את משאל העם - - - </w:t>
      </w:r>
    </w:p>
    <w:p w14:paraId="17138AB8" w14:textId="77777777" w:rsidR="006F2C55" w:rsidRDefault="006F2C55" w:rsidP="006F2C55">
      <w:pPr>
        <w:bidi/>
        <w:jc w:val="both"/>
        <w:rPr>
          <w:rFonts w:cs="David" w:hint="cs"/>
          <w:rtl/>
        </w:rPr>
      </w:pPr>
    </w:p>
    <w:p w14:paraId="63BD726F" w14:textId="77777777" w:rsidR="006F2C55" w:rsidRDefault="006F2C55" w:rsidP="006F2C55">
      <w:pPr>
        <w:bidi/>
        <w:jc w:val="both"/>
        <w:rPr>
          <w:rFonts w:cs="David" w:hint="cs"/>
          <w:rtl/>
        </w:rPr>
      </w:pPr>
      <w:r w:rsidRPr="00797D4E">
        <w:rPr>
          <w:rFonts w:cs="David" w:hint="cs"/>
          <w:u w:val="single"/>
          <w:rtl/>
        </w:rPr>
        <w:t>ארבל אסטרחן:</w:t>
      </w:r>
    </w:p>
    <w:p w14:paraId="75DBF200" w14:textId="77777777" w:rsidR="006F2C55" w:rsidRDefault="006F2C55" w:rsidP="006F2C55">
      <w:pPr>
        <w:bidi/>
        <w:jc w:val="both"/>
        <w:rPr>
          <w:rFonts w:cs="David" w:hint="cs"/>
          <w:rtl/>
        </w:rPr>
      </w:pPr>
    </w:p>
    <w:p w14:paraId="11DFD680" w14:textId="77777777" w:rsidR="006F2C55" w:rsidRDefault="006F2C55" w:rsidP="006F2C55">
      <w:pPr>
        <w:bidi/>
        <w:jc w:val="both"/>
        <w:rPr>
          <w:rFonts w:cs="David" w:hint="cs"/>
          <w:rtl/>
        </w:rPr>
      </w:pPr>
      <w:r>
        <w:rPr>
          <w:rFonts w:cs="David" w:hint="cs"/>
          <w:rtl/>
        </w:rPr>
        <w:tab/>
        <w:t xml:space="preserve">זה 90 ימים. </w:t>
      </w:r>
    </w:p>
    <w:p w14:paraId="5334A093" w14:textId="77777777" w:rsidR="006F2C55" w:rsidRDefault="006F2C55" w:rsidP="006F2C55">
      <w:pPr>
        <w:bidi/>
        <w:jc w:val="both"/>
        <w:rPr>
          <w:rFonts w:cs="David" w:hint="cs"/>
          <w:rtl/>
        </w:rPr>
      </w:pPr>
    </w:p>
    <w:p w14:paraId="25010A76" w14:textId="77777777" w:rsidR="006F2C55" w:rsidRDefault="006F2C55" w:rsidP="006F2C55">
      <w:pPr>
        <w:bidi/>
        <w:jc w:val="both"/>
        <w:rPr>
          <w:rFonts w:cs="David" w:hint="cs"/>
          <w:u w:val="single"/>
          <w:rtl/>
        </w:rPr>
      </w:pPr>
      <w:r>
        <w:rPr>
          <w:rFonts w:cs="David" w:hint="cs"/>
          <w:u w:val="single"/>
          <w:rtl/>
        </w:rPr>
        <w:t>שלמה מולה:</w:t>
      </w:r>
    </w:p>
    <w:p w14:paraId="33FB094A" w14:textId="77777777" w:rsidR="006F2C55" w:rsidRDefault="006F2C55" w:rsidP="006F2C55">
      <w:pPr>
        <w:bidi/>
        <w:jc w:val="both"/>
        <w:rPr>
          <w:rFonts w:cs="David" w:hint="cs"/>
          <w:u w:val="single"/>
          <w:rtl/>
        </w:rPr>
      </w:pPr>
    </w:p>
    <w:p w14:paraId="40A02D1B" w14:textId="77777777" w:rsidR="006F2C55" w:rsidRDefault="006F2C55" w:rsidP="006F2C55">
      <w:pPr>
        <w:bidi/>
        <w:jc w:val="both"/>
        <w:rPr>
          <w:rFonts w:cs="David" w:hint="cs"/>
          <w:rtl/>
        </w:rPr>
      </w:pPr>
      <w:r>
        <w:rPr>
          <w:rFonts w:cs="David" w:hint="cs"/>
          <w:rtl/>
        </w:rPr>
        <w:tab/>
        <w:t xml:space="preserve">השאלה אם לא תהיה פרשנות של מעבר ל-90 יום או שלא תהיה פרשנות של פחות מ-90 יום. </w:t>
      </w:r>
    </w:p>
    <w:p w14:paraId="5BEF3AC0" w14:textId="77777777" w:rsidR="006F2C55" w:rsidRDefault="006F2C55" w:rsidP="006F2C55">
      <w:pPr>
        <w:bidi/>
        <w:jc w:val="both"/>
        <w:rPr>
          <w:rFonts w:cs="David" w:hint="cs"/>
          <w:rtl/>
        </w:rPr>
      </w:pPr>
    </w:p>
    <w:p w14:paraId="03ADBEB5" w14:textId="77777777" w:rsidR="006F2C55" w:rsidRDefault="006F2C55" w:rsidP="006F2C55">
      <w:pPr>
        <w:bidi/>
        <w:jc w:val="both"/>
        <w:rPr>
          <w:rFonts w:cs="David" w:hint="cs"/>
          <w:rtl/>
        </w:rPr>
      </w:pPr>
      <w:r w:rsidRPr="00797D4E">
        <w:rPr>
          <w:rFonts w:cs="David" w:hint="cs"/>
          <w:u w:val="single"/>
          <w:rtl/>
        </w:rPr>
        <w:t>ארבל אסטרחן:</w:t>
      </w:r>
    </w:p>
    <w:p w14:paraId="3B79C8E5" w14:textId="77777777" w:rsidR="006F2C55" w:rsidRDefault="006F2C55" w:rsidP="006F2C55">
      <w:pPr>
        <w:bidi/>
        <w:jc w:val="both"/>
        <w:rPr>
          <w:rFonts w:cs="David" w:hint="cs"/>
          <w:rtl/>
        </w:rPr>
      </w:pPr>
    </w:p>
    <w:p w14:paraId="4A1CDA4C" w14:textId="77777777" w:rsidR="006F2C55" w:rsidRDefault="006F2C55" w:rsidP="006F2C55">
      <w:pPr>
        <w:bidi/>
        <w:jc w:val="both"/>
        <w:rPr>
          <w:rFonts w:cs="David" w:hint="cs"/>
          <w:rtl/>
        </w:rPr>
      </w:pPr>
      <w:r>
        <w:rPr>
          <w:rFonts w:cs="David" w:hint="cs"/>
          <w:rtl/>
        </w:rPr>
        <w:tab/>
        <w:t xml:space="preserve">זה 90 ימים אלא אם יש בחירות ואז אמרנו שאפשר לעשות את זה באותו יום,. </w:t>
      </w:r>
    </w:p>
    <w:p w14:paraId="4FEF7F08" w14:textId="77777777" w:rsidR="006F2C55" w:rsidRDefault="006F2C55" w:rsidP="006F2C55">
      <w:pPr>
        <w:bidi/>
        <w:jc w:val="both"/>
        <w:rPr>
          <w:rFonts w:cs="David" w:hint="cs"/>
          <w:rtl/>
        </w:rPr>
      </w:pPr>
    </w:p>
    <w:p w14:paraId="31E9458D" w14:textId="77777777" w:rsidR="006F2C55" w:rsidRPr="00D20085" w:rsidRDefault="006F2C55" w:rsidP="006F2C55">
      <w:pPr>
        <w:bidi/>
        <w:rPr>
          <w:rFonts w:cs="David" w:hint="cs"/>
          <w:u w:val="single"/>
          <w:rtl/>
        </w:rPr>
      </w:pPr>
      <w:r w:rsidRPr="00406329">
        <w:rPr>
          <w:rFonts w:cs="David" w:hint="cs"/>
          <w:u w:val="single"/>
          <w:rtl/>
        </w:rPr>
        <w:t>היו</w:t>
      </w:r>
      <w:r>
        <w:rPr>
          <w:rFonts w:cs="David" w:hint="cs"/>
          <w:u w:val="single"/>
          <w:rtl/>
        </w:rPr>
        <w:t>"</w:t>
      </w:r>
      <w:r w:rsidRPr="00406329">
        <w:rPr>
          <w:rFonts w:cs="David" w:hint="cs"/>
          <w:u w:val="single"/>
          <w:rtl/>
        </w:rPr>
        <w:t>ר</w:t>
      </w:r>
      <w:r>
        <w:rPr>
          <w:rFonts w:cs="David" w:hint="cs"/>
          <w:u w:val="single"/>
          <w:rtl/>
        </w:rPr>
        <w:t xml:space="preserve"> יריב לוין:</w:t>
      </w:r>
    </w:p>
    <w:p w14:paraId="5D1DFE6C" w14:textId="77777777" w:rsidR="006F2C55" w:rsidRDefault="006F2C55" w:rsidP="006F2C55">
      <w:pPr>
        <w:bidi/>
        <w:jc w:val="both"/>
        <w:rPr>
          <w:rFonts w:cs="David" w:hint="cs"/>
          <w:rtl/>
        </w:rPr>
      </w:pPr>
    </w:p>
    <w:p w14:paraId="62B66B05" w14:textId="77777777" w:rsidR="006F2C55" w:rsidRDefault="006F2C55" w:rsidP="006F2C55">
      <w:pPr>
        <w:bidi/>
        <w:jc w:val="both"/>
        <w:rPr>
          <w:rFonts w:cs="David" w:hint="cs"/>
          <w:rtl/>
        </w:rPr>
      </w:pPr>
      <w:r>
        <w:rPr>
          <w:rFonts w:cs="David" w:hint="cs"/>
          <w:rtl/>
        </w:rPr>
        <w:tab/>
        <w:t xml:space="preserve">זה בסעיף 4. דני בזה בישיבות הקודמות. זה מגדיר את תוחם את המועדים לחלוטין. </w:t>
      </w:r>
    </w:p>
    <w:p w14:paraId="0B348D57" w14:textId="77777777" w:rsidR="006F2C55" w:rsidRPr="00922EEA" w:rsidRDefault="006F2C55" w:rsidP="006F2C55">
      <w:pPr>
        <w:bidi/>
        <w:jc w:val="both"/>
        <w:rPr>
          <w:rFonts w:cs="David" w:hint="cs"/>
          <w:rtl/>
        </w:rPr>
      </w:pPr>
    </w:p>
    <w:p w14:paraId="7A1EF302" w14:textId="77777777" w:rsidR="006F2C55" w:rsidRPr="0011402D" w:rsidRDefault="006F2C55" w:rsidP="006F2C55">
      <w:pPr>
        <w:bidi/>
        <w:jc w:val="both"/>
        <w:rPr>
          <w:rFonts w:cs="David" w:hint="cs"/>
          <w:rtl/>
        </w:rPr>
      </w:pPr>
      <w:r w:rsidRPr="00352EC0">
        <w:rPr>
          <w:rFonts w:cs="David" w:hint="cs"/>
          <w:u w:val="single"/>
          <w:rtl/>
        </w:rPr>
        <w:t>אסתר אפרת:</w:t>
      </w:r>
    </w:p>
    <w:p w14:paraId="105D7A9B" w14:textId="77777777" w:rsidR="006F2C55" w:rsidRDefault="006F2C55" w:rsidP="006F2C55">
      <w:pPr>
        <w:bidi/>
        <w:jc w:val="both"/>
        <w:rPr>
          <w:rFonts w:cs="David" w:hint="cs"/>
          <w:rtl/>
        </w:rPr>
      </w:pPr>
    </w:p>
    <w:p w14:paraId="6D354EEB" w14:textId="77777777" w:rsidR="006F2C55" w:rsidRDefault="006F2C55" w:rsidP="006F2C55">
      <w:pPr>
        <w:bidi/>
        <w:ind w:firstLine="720"/>
        <w:jc w:val="both"/>
        <w:rPr>
          <w:rFonts w:cs="David" w:hint="cs"/>
          <w:rtl/>
        </w:rPr>
      </w:pPr>
      <w:r>
        <w:rPr>
          <w:rFonts w:cs="David" w:hint="cs"/>
          <w:rtl/>
        </w:rPr>
        <w:t xml:space="preserve">לא, </w:t>
      </w:r>
      <w:r w:rsidRPr="0011402D">
        <w:rPr>
          <w:rFonts w:cs="David" w:hint="cs"/>
          <w:rtl/>
        </w:rPr>
        <w:t xml:space="preserve">זה יוצא יותר מחצי שנה. </w:t>
      </w:r>
    </w:p>
    <w:p w14:paraId="31217992" w14:textId="77777777" w:rsidR="006F2C55" w:rsidRDefault="006F2C55" w:rsidP="006F2C55">
      <w:pPr>
        <w:bidi/>
        <w:jc w:val="both"/>
        <w:rPr>
          <w:rFonts w:cs="David" w:hint="cs"/>
          <w:u w:val="single"/>
          <w:rtl/>
        </w:rPr>
      </w:pPr>
    </w:p>
    <w:p w14:paraId="6C41949A" w14:textId="77777777" w:rsidR="006F2C55" w:rsidRDefault="006F2C55" w:rsidP="006F2C55">
      <w:pPr>
        <w:bidi/>
        <w:jc w:val="both"/>
        <w:rPr>
          <w:rFonts w:cs="David" w:hint="cs"/>
          <w:rtl/>
        </w:rPr>
      </w:pPr>
      <w:r w:rsidRPr="00797D4E">
        <w:rPr>
          <w:rFonts w:cs="David" w:hint="cs"/>
          <w:u w:val="single"/>
          <w:rtl/>
        </w:rPr>
        <w:t>ארבל אסטרחן:</w:t>
      </w:r>
    </w:p>
    <w:p w14:paraId="2AEECB7D" w14:textId="77777777" w:rsidR="006F2C55" w:rsidRDefault="006F2C55" w:rsidP="006F2C55">
      <w:pPr>
        <w:bidi/>
        <w:ind w:firstLine="720"/>
        <w:jc w:val="both"/>
        <w:rPr>
          <w:rFonts w:cs="David" w:hint="cs"/>
          <w:rtl/>
        </w:rPr>
      </w:pPr>
    </w:p>
    <w:p w14:paraId="2601317C" w14:textId="77777777" w:rsidR="006F2C55" w:rsidRPr="0011402D" w:rsidRDefault="006F2C55" w:rsidP="006F2C55">
      <w:pPr>
        <w:bidi/>
        <w:ind w:firstLine="720"/>
        <w:jc w:val="both"/>
        <w:rPr>
          <w:rFonts w:cs="David" w:hint="cs"/>
          <w:rtl/>
        </w:rPr>
      </w:pPr>
      <w:r>
        <w:rPr>
          <w:rFonts w:cs="David" w:hint="cs"/>
          <w:rtl/>
        </w:rPr>
        <w:t xml:space="preserve">יכולים להיות ערעורים אחר-כך. </w:t>
      </w:r>
    </w:p>
    <w:p w14:paraId="16D428EF" w14:textId="77777777" w:rsidR="006F2C55" w:rsidRDefault="006F2C55" w:rsidP="006F2C55">
      <w:pPr>
        <w:bidi/>
        <w:jc w:val="both"/>
        <w:rPr>
          <w:rFonts w:cs="David" w:hint="cs"/>
          <w:rtl/>
        </w:rPr>
      </w:pPr>
    </w:p>
    <w:p w14:paraId="643305DB" w14:textId="77777777" w:rsidR="006F2C55" w:rsidRPr="00D20085" w:rsidRDefault="006F2C55" w:rsidP="006F2C55">
      <w:pPr>
        <w:bidi/>
        <w:rPr>
          <w:rFonts w:cs="David" w:hint="cs"/>
          <w:u w:val="single"/>
          <w:rtl/>
        </w:rPr>
      </w:pPr>
      <w:r w:rsidRPr="00406329">
        <w:rPr>
          <w:rFonts w:cs="David" w:hint="cs"/>
          <w:u w:val="single"/>
          <w:rtl/>
        </w:rPr>
        <w:t>היו</w:t>
      </w:r>
      <w:r>
        <w:rPr>
          <w:rFonts w:cs="David" w:hint="cs"/>
          <w:u w:val="single"/>
          <w:rtl/>
        </w:rPr>
        <w:t>"</w:t>
      </w:r>
      <w:r w:rsidRPr="00406329">
        <w:rPr>
          <w:rFonts w:cs="David" w:hint="cs"/>
          <w:u w:val="single"/>
          <w:rtl/>
        </w:rPr>
        <w:t>ר</w:t>
      </w:r>
      <w:r>
        <w:rPr>
          <w:rFonts w:cs="David" w:hint="cs"/>
          <w:u w:val="single"/>
          <w:rtl/>
        </w:rPr>
        <w:t xml:space="preserve"> יריב לוין:</w:t>
      </w:r>
    </w:p>
    <w:p w14:paraId="147482C5" w14:textId="77777777" w:rsidR="006F2C55" w:rsidRDefault="006F2C55" w:rsidP="006F2C55">
      <w:pPr>
        <w:bidi/>
        <w:jc w:val="both"/>
        <w:rPr>
          <w:rFonts w:cs="David" w:hint="cs"/>
          <w:rtl/>
        </w:rPr>
      </w:pPr>
    </w:p>
    <w:p w14:paraId="54C97BBC" w14:textId="77777777" w:rsidR="006F2C55" w:rsidRDefault="006F2C55" w:rsidP="006F2C55">
      <w:pPr>
        <w:bidi/>
        <w:jc w:val="both"/>
        <w:rPr>
          <w:rFonts w:cs="David" w:hint="cs"/>
          <w:rtl/>
        </w:rPr>
      </w:pPr>
      <w:r>
        <w:rPr>
          <w:rFonts w:cs="David" w:hint="cs"/>
          <w:rtl/>
        </w:rPr>
        <w:tab/>
        <w:t>מה לעשות? רוצים לבטל בהינף יד של שבועיים? מה לעשות?</w:t>
      </w:r>
    </w:p>
    <w:p w14:paraId="509CAFAA" w14:textId="77777777" w:rsidR="006F2C55" w:rsidRDefault="006F2C55" w:rsidP="006F2C55">
      <w:pPr>
        <w:bidi/>
        <w:jc w:val="both"/>
        <w:rPr>
          <w:rFonts w:cs="David" w:hint="cs"/>
          <w:rtl/>
        </w:rPr>
      </w:pPr>
    </w:p>
    <w:p w14:paraId="260BFAD4" w14:textId="77777777" w:rsidR="006F2C55" w:rsidRDefault="006F2C55" w:rsidP="006F2C55">
      <w:pPr>
        <w:bidi/>
        <w:jc w:val="both"/>
        <w:rPr>
          <w:rFonts w:cs="David" w:hint="cs"/>
          <w:u w:val="single"/>
          <w:rtl/>
        </w:rPr>
      </w:pPr>
      <w:r>
        <w:rPr>
          <w:rFonts w:cs="David" w:hint="cs"/>
          <w:u w:val="single"/>
          <w:rtl/>
        </w:rPr>
        <w:t>אסתר אפרת:</w:t>
      </w:r>
    </w:p>
    <w:p w14:paraId="34A26A56" w14:textId="77777777" w:rsidR="006F2C55" w:rsidRDefault="006F2C55" w:rsidP="006F2C55">
      <w:pPr>
        <w:bidi/>
        <w:jc w:val="both"/>
        <w:rPr>
          <w:rFonts w:cs="David" w:hint="cs"/>
          <w:u w:val="single"/>
          <w:rtl/>
        </w:rPr>
      </w:pPr>
    </w:p>
    <w:p w14:paraId="55D63E7B" w14:textId="77777777" w:rsidR="006F2C55" w:rsidRDefault="006F2C55" w:rsidP="006F2C55">
      <w:pPr>
        <w:bidi/>
        <w:jc w:val="both"/>
        <w:rPr>
          <w:rFonts w:cs="David" w:hint="cs"/>
          <w:rtl/>
        </w:rPr>
      </w:pPr>
      <w:r>
        <w:rPr>
          <w:rFonts w:cs="David" w:hint="cs"/>
          <w:rtl/>
        </w:rPr>
        <w:tab/>
        <w:t xml:space="preserve">לא. ה-90 יום זה רק מיום ההתחלה עד העריכה של משאל העם. אחר-כך יש ערעורים, בתי משפט. זה מינימום חצי שנה. </w:t>
      </w:r>
    </w:p>
    <w:p w14:paraId="1727DB57" w14:textId="77777777" w:rsidR="006F2C55" w:rsidRPr="00922EEA" w:rsidRDefault="006F2C55" w:rsidP="006F2C55">
      <w:pPr>
        <w:bidi/>
        <w:jc w:val="both"/>
        <w:rPr>
          <w:rFonts w:cs="David" w:hint="cs"/>
          <w:rtl/>
        </w:rPr>
      </w:pPr>
      <w:r>
        <w:rPr>
          <w:rFonts w:cs="David" w:hint="cs"/>
          <w:rtl/>
        </w:rPr>
        <w:tab/>
      </w:r>
    </w:p>
    <w:p w14:paraId="6F16463C" w14:textId="77777777" w:rsidR="006F2C55" w:rsidRPr="0011402D" w:rsidRDefault="006F2C55" w:rsidP="006F2C55">
      <w:pPr>
        <w:bidi/>
        <w:jc w:val="both"/>
        <w:rPr>
          <w:rFonts w:cs="David" w:hint="cs"/>
          <w:u w:val="single"/>
          <w:rtl/>
        </w:rPr>
      </w:pPr>
      <w:r w:rsidRPr="0011402D">
        <w:rPr>
          <w:rFonts w:cs="David" w:hint="cs"/>
          <w:u w:val="single"/>
          <w:rtl/>
        </w:rPr>
        <w:t>שלמה מולה:</w:t>
      </w:r>
    </w:p>
    <w:p w14:paraId="44915D63" w14:textId="77777777" w:rsidR="006F2C55" w:rsidRDefault="006F2C55" w:rsidP="006F2C55">
      <w:pPr>
        <w:bidi/>
        <w:jc w:val="both"/>
        <w:rPr>
          <w:rFonts w:cs="David" w:hint="cs"/>
          <w:u w:val="single"/>
          <w:rtl/>
        </w:rPr>
      </w:pPr>
    </w:p>
    <w:p w14:paraId="17B886E5" w14:textId="77777777" w:rsidR="006F2C55" w:rsidRDefault="006F2C55" w:rsidP="006F2C55">
      <w:pPr>
        <w:bidi/>
        <w:jc w:val="both"/>
        <w:rPr>
          <w:rFonts w:cs="David" w:hint="cs"/>
          <w:rtl/>
        </w:rPr>
      </w:pPr>
      <w:r>
        <w:rPr>
          <w:rFonts w:cs="David" w:hint="cs"/>
          <w:rtl/>
        </w:rPr>
        <w:tab/>
        <w:t xml:space="preserve">זאת אומרת שהסכם השלום שהממשלה חותמת, אין לזה שום משמעות. </w:t>
      </w:r>
    </w:p>
    <w:p w14:paraId="1D1BB032" w14:textId="77777777" w:rsidR="006F2C55" w:rsidRPr="00922EEA" w:rsidRDefault="006F2C55" w:rsidP="006F2C55">
      <w:pPr>
        <w:bidi/>
        <w:jc w:val="both"/>
        <w:rPr>
          <w:rFonts w:cs="David" w:hint="cs"/>
          <w:rtl/>
        </w:rPr>
      </w:pPr>
    </w:p>
    <w:p w14:paraId="4A43400F" w14:textId="77777777" w:rsidR="006F2C55" w:rsidRPr="0011402D" w:rsidRDefault="006F2C55" w:rsidP="006F2C55">
      <w:pPr>
        <w:bidi/>
        <w:jc w:val="both"/>
        <w:rPr>
          <w:rFonts w:cs="David" w:hint="cs"/>
          <w:u w:val="single"/>
          <w:rtl/>
        </w:rPr>
      </w:pPr>
      <w:r>
        <w:rPr>
          <w:rFonts w:cs="David" w:hint="cs"/>
          <w:u w:val="single"/>
          <w:rtl/>
        </w:rPr>
        <w:t xml:space="preserve">היו"ר </w:t>
      </w:r>
      <w:r w:rsidRPr="0011402D">
        <w:rPr>
          <w:rFonts w:cs="David" w:hint="cs"/>
          <w:u w:val="single"/>
          <w:rtl/>
        </w:rPr>
        <w:t>יריב לוין:</w:t>
      </w:r>
    </w:p>
    <w:p w14:paraId="10FD6DBF" w14:textId="77777777" w:rsidR="006F2C55" w:rsidRDefault="006F2C55" w:rsidP="006F2C55">
      <w:pPr>
        <w:bidi/>
        <w:jc w:val="both"/>
        <w:rPr>
          <w:rFonts w:cs="David" w:hint="cs"/>
          <w:u w:val="single"/>
          <w:rtl/>
        </w:rPr>
      </w:pPr>
    </w:p>
    <w:p w14:paraId="6567FA3F" w14:textId="77777777" w:rsidR="006F2C55" w:rsidRDefault="006F2C55" w:rsidP="006F2C55">
      <w:pPr>
        <w:bidi/>
        <w:jc w:val="both"/>
        <w:rPr>
          <w:rFonts w:cs="David" w:hint="cs"/>
          <w:rtl/>
        </w:rPr>
      </w:pPr>
      <w:r>
        <w:rPr>
          <w:rFonts w:cs="David" w:hint="cs"/>
          <w:rtl/>
        </w:rPr>
        <w:tab/>
        <w:t xml:space="preserve">זה לא נכון, כי בסעיף 2 של אישור הכנסת כתוב במפורש שהוא צריך להניח ללא דיחוי על שולחן הכנסת ואפילו בתקופת פגרה הוא צריך לכנס את הכנסת לצורך ההסכם. </w:t>
      </w:r>
    </w:p>
    <w:p w14:paraId="60F83620" w14:textId="77777777" w:rsidR="006F2C55" w:rsidRPr="00922EEA" w:rsidRDefault="006F2C55" w:rsidP="006F2C55">
      <w:pPr>
        <w:bidi/>
        <w:jc w:val="both"/>
        <w:rPr>
          <w:rFonts w:cs="David" w:hint="cs"/>
          <w:rtl/>
        </w:rPr>
      </w:pPr>
    </w:p>
    <w:p w14:paraId="2D415167" w14:textId="77777777" w:rsidR="006F2C55" w:rsidRPr="0011402D" w:rsidRDefault="006F2C55" w:rsidP="006F2C55">
      <w:pPr>
        <w:bidi/>
        <w:jc w:val="both"/>
        <w:rPr>
          <w:rFonts w:cs="David" w:hint="cs"/>
          <w:u w:val="single"/>
          <w:rtl/>
        </w:rPr>
      </w:pPr>
      <w:r w:rsidRPr="0011402D">
        <w:rPr>
          <w:rFonts w:cs="David" w:hint="cs"/>
          <w:u w:val="single"/>
          <w:rtl/>
        </w:rPr>
        <w:t>שלמה מולה:</w:t>
      </w:r>
    </w:p>
    <w:p w14:paraId="3DDCA5D9" w14:textId="77777777" w:rsidR="006F2C55" w:rsidRPr="0011402D" w:rsidRDefault="006F2C55" w:rsidP="006F2C55">
      <w:pPr>
        <w:bidi/>
        <w:jc w:val="both"/>
        <w:rPr>
          <w:rFonts w:cs="David" w:hint="cs"/>
          <w:rtl/>
        </w:rPr>
      </w:pPr>
    </w:p>
    <w:p w14:paraId="54D34FF8" w14:textId="77777777" w:rsidR="006F2C55" w:rsidRDefault="006F2C55" w:rsidP="006F2C55">
      <w:pPr>
        <w:bidi/>
        <w:ind w:firstLine="720"/>
        <w:jc w:val="both"/>
        <w:rPr>
          <w:rFonts w:cs="David" w:hint="cs"/>
          <w:rtl/>
        </w:rPr>
      </w:pPr>
      <w:r>
        <w:rPr>
          <w:rFonts w:cs="David" w:hint="cs"/>
          <w:rtl/>
        </w:rPr>
        <w:t>הוא מתחם את זה בזמן?</w:t>
      </w:r>
    </w:p>
    <w:p w14:paraId="49AFCAA3" w14:textId="77777777" w:rsidR="006F2C55" w:rsidRDefault="006F2C55" w:rsidP="006F2C55">
      <w:pPr>
        <w:bidi/>
        <w:ind w:firstLine="720"/>
        <w:jc w:val="both"/>
        <w:rPr>
          <w:rFonts w:cs="David" w:hint="cs"/>
          <w:rtl/>
        </w:rPr>
      </w:pPr>
    </w:p>
    <w:p w14:paraId="77FDBE7B" w14:textId="77777777" w:rsidR="006F2C55" w:rsidRPr="00D20085" w:rsidRDefault="006F2C55" w:rsidP="006F2C55">
      <w:pPr>
        <w:bidi/>
        <w:rPr>
          <w:rFonts w:cs="David" w:hint="cs"/>
          <w:u w:val="single"/>
          <w:rtl/>
        </w:rPr>
      </w:pPr>
      <w:r w:rsidRPr="00406329">
        <w:rPr>
          <w:rFonts w:cs="David" w:hint="cs"/>
          <w:u w:val="single"/>
          <w:rtl/>
        </w:rPr>
        <w:t>היו</w:t>
      </w:r>
      <w:r>
        <w:rPr>
          <w:rFonts w:cs="David" w:hint="cs"/>
          <w:u w:val="single"/>
          <w:rtl/>
        </w:rPr>
        <w:t>"</w:t>
      </w:r>
      <w:r w:rsidRPr="00406329">
        <w:rPr>
          <w:rFonts w:cs="David" w:hint="cs"/>
          <w:u w:val="single"/>
          <w:rtl/>
        </w:rPr>
        <w:t>ר</w:t>
      </w:r>
      <w:r>
        <w:rPr>
          <w:rFonts w:cs="David" w:hint="cs"/>
          <w:u w:val="single"/>
          <w:rtl/>
        </w:rPr>
        <w:t xml:space="preserve"> יריב לוין:</w:t>
      </w:r>
    </w:p>
    <w:p w14:paraId="5C816AC5" w14:textId="77777777" w:rsidR="006F2C55" w:rsidRDefault="006F2C55" w:rsidP="006F2C55">
      <w:pPr>
        <w:bidi/>
        <w:ind w:firstLine="720"/>
        <w:jc w:val="both"/>
        <w:rPr>
          <w:rFonts w:cs="David" w:hint="cs"/>
          <w:rtl/>
        </w:rPr>
      </w:pPr>
    </w:p>
    <w:p w14:paraId="6BE9EB98" w14:textId="77777777" w:rsidR="006F2C55" w:rsidRDefault="006F2C55" w:rsidP="006F2C55">
      <w:pPr>
        <w:bidi/>
        <w:ind w:firstLine="720"/>
        <w:jc w:val="both"/>
        <w:rPr>
          <w:rFonts w:cs="David" w:hint="cs"/>
          <w:rtl/>
        </w:rPr>
      </w:pPr>
      <w:r>
        <w:rPr>
          <w:rFonts w:cs="David" w:hint="cs"/>
          <w:rtl/>
        </w:rPr>
        <w:t xml:space="preserve">בשום נושא אתה לא מכתיב ליושב ראש הכנסת שיביא את זה מחר בכנסת. ההוראה כאן היא מאוד ברורה - - - </w:t>
      </w:r>
    </w:p>
    <w:p w14:paraId="080012DE" w14:textId="77777777" w:rsidR="006F2C55" w:rsidRDefault="006F2C55" w:rsidP="006F2C55">
      <w:pPr>
        <w:bidi/>
        <w:jc w:val="both"/>
        <w:rPr>
          <w:rFonts w:cs="David" w:hint="cs"/>
          <w:rtl/>
        </w:rPr>
      </w:pPr>
    </w:p>
    <w:p w14:paraId="05E090D0" w14:textId="77777777" w:rsidR="006F2C55" w:rsidRDefault="006F2C55" w:rsidP="006F2C55">
      <w:pPr>
        <w:bidi/>
        <w:jc w:val="both"/>
        <w:rPr>
          <w:rFonts w:cs="David" w:hint="cs"/>
          <w:u w:val="single"/>
          <w:rtl/>
        </w:rPr>
      </w:pPr>
      <w:r>
        <w:rPr>
          <w:rFonts w:cs="David" w:hint="cs"/>
          <w:u w:val="single"/>
          <w:rtl/>
        </w:rPr>
        <w:t>שלמה מולה:</w:t>
      </w:r>
    </w:p>
    <w:p w14:paraId="13203DF4" w14:textId="77777777" w:rsidR="006F2C55" w:rsidRDefault="006F2C55" w:rsidP="006F2C55">
      <w:pPr>
        <w:bidi/>
        <w:jc w:val="both"/>
        <w:rPr>
          <w:rFonts w:cs="David" w:hint="cs"/>
          <w:u w:val="single"/>
          <w:rtl/>
        </w:rPr>
      </w:pPr>
    </w:p>
    <w:p w14:paraId="56F56A91" w14:textId="77777777" w:rsidR="006F2C55" w:rsidRDefault="006F2C55" w:rsidP="006F2C55">
      <w:pPr>
        <w:bidi/>
        <w:jc w:val="both"/>
        <w:rPr>
          <w:rFonts w:cs="David" w:hint="cs"/>
          <w:rtl/>
        </w:rPr>
      </w:pPr>
      <w:r>
        <w:rPr>
          <w:rFonts w:cs="David" w:hint="cs"/>
          <w:rtl/>
        </w:rPr>
        <w:tab/>
        <w:t xml:space="preserve">הבעיה שלי זה לא הכנסת. </w:t>
      </w:r>
    </w:p>
    <w:p w14:paraId="20062DF8" w14:textId="77777777" w:rsidR="006F2C55" w:rsidRDefault="006F2C55" w:rsidP="006F2C55">
      <w:pPr>
        <w:bidi/>
        <w:jc w:val="both"/>
        <w:rPr>
          <w:rFonts w:cs="David" w:hint="cs"/>
          <w:rtl/>
        </w:rPr>
      </w:pPr>
    </w:p>
    <w:p w14:paraId="281E4F26" w14:textId="77777777" w:rsidR="006F2C55" w:rsidRPr="00D20085" w:rsidRDefault="006F2C55" w:rsidP="006F2C55">
      <w:pPr>
        <w:bidi/>
        <w:rPr>
          <w:rFonts w:cs="David" w:hint="cs"/>
          <w:u w:val="single"/>
          <w:rtl/>
        </w:rPr>
      </w:pPr>
      <w:r w:rsidRPr="00406329">
        <w:rPr>
          <w:rFonts w:cs="David" w:hint="cs"/>
          <w:u w:val="single"/>
          <w:rtl/>
        </w:rPr>
        <w:t>היו</w:t>
      </w:r>
      <w:r>
        <w:rPr>
          <w:rFonts w:cs="David" w:hint="cs"/>
          <w:u w:val="single"/>
          <w:rtl/>
        </w:rPr>
        <w:t>"</w:t>
      </w:r>
      <w:r w:rsidRPr="00406329">
        <w:rPr>
          <w:rFonts w:cs="David" w:hint="cs"/>
          <w:u w:val="single"/>
          <w:rtl/>
        </w:rPr>
        <w:t>ר</w:t>
      </w:r>
      <w:r>
        <w:rPr>
          <w:rFonts w:cs="David" w:hint="cs"/>
          <w:u w:val="single"/>
          <w:rtl/>
        </w:rPr>
        <w:t xml:space="preserve"> יריב לוין:</w:t>
      </w:r>
    </w:p>
    <w:p w14:paraId="2DCF264B" w14:textId="77777777" w:rsidR="006F2C55" w:rsidRDefault="006F2C55" w:rsidP="006F2C55">
      <w:pPr>
        <w:bidi/>
        <w:jc w:val="both"/>
        <w:rPr>
          <w:rFonts w:cs="David" w:hint="cs"/>
          <w:rtl/>
        </w:rPr>
      </w:pPr>
    </w:p>
    <w:p w14:paraId="7EFCDBA4" w14:textId="77777777" w:rsidR="006F2C55" w:rsidRDefault="006F2C55" w:rsidP="006F2C55">
      <w:pPr>
        <w:bidi/>
        <w:jc w:val="both"/>
        <w:rPr>
          <w:rFonts w:cs="David" w:hint="cs"/>
          <w:rtl/>
        </w:rPr>
      </w:pPr>
      <w:r>
        <w:rPr>
          <w:rFonts w:cs="David" w:hint="cs"/>
          <w:rtl/>
        </w:rPr>
        <w:tab/>
        <w:t xml:space="preserve">מרגע שהתקבלה החלטה בכנסת המועדים קבועים. </w:t>
      </w:r>
    </w:p>
    <w:p w14:paraId="45831EF6" w14:textId="77777777" w:rsidR="006F2C55" w:rsidRDefault="006F2C55" w:rsidP="006F2C55">
      <w:pPr>
        <w:bidi/>
        <w:jc w:val="both"/>
        <w:rPr>
          <w:rFonts w:cs="David" w:hint="cs"/>
          <w:rtl/>
        </w:rPr>
      </w:pPr>
    </w:p>
    <w:p w14:paraId="52478AEC" w14:textId="77777777" w:rsidR="006F2C55" w:rsidRDefault="006F2C55" w:rsidP="006F2C55">
      <w:pPr>
        <w:bidi/>
        <w:jc w:val="both"/>
        <w:rPr>
          <w:rFonts w:cs="David" w:hint="cs"/>
          <w:u w:val="single"/>
          <w:rtl/>
        </w:rPr>
      </w:pPr>
      <w:r>
        <w:rPr>
          <w:rFonts w:cs="David" w:hint="cs"/>
          <w:u w:val="single"/>
          <w:rtl/>
        </w:rPr>
        <w:t>שלמה מולה:</w:t>
      </w:r>
    </w:p>
    <w:p w14:paraId="1DA96B7C" w14:textId="77777777" w:rsidR="006F2C55" w:rsidRDefault="006F2C55" w:rsidP="006F2C55">
      <w:pPr>
        <w:bidi/>
        <w:jc w:val="both"/>
        <w:rPr>
          <w:rFonts w:cs="David" w:hint="cs"/>
          <w:u w:val="single"/>
          <w:rtl/>
        </w:rPr>
      </w:pPr>
    </w:p>
    <w:p w14:paraId="078D2F2B" w14:textId="77777777" w:rsidR="006F2C55" w:rsidRDefault="006F2C55" w:rsidP="006F2C55">
      <w:pPr>
        <w:bidi/>
        <w:jc w:val="both"/>
        <w:rPr>
          <w:rFonts w:cs="David" w:hint="cs"/>
          <w:rtl/>
        </w:rPr>
      </w:pPr>
      <w:r>
        <w:rPr>
          <w:rFonts w:cs="David" w:hint="cs"/>
          <w:rtl/>
        </w:rPr>
        <w:tab/>
        <w:t xml:space="preserve">אין לי בעיה עם המועדים של הכנסת. לי יש בעיה בין הסכמים שהממשלה חותמת, תאריך החתימה שלה מאושר או לא מאושר בממשלה או מתעכב בממשלה, עד שזה מגיע לכנסת. </w:t>
      </w:r>
    </w:p>
    <w:p w14:paraId="4E574429" w14:textId="77777777" w:rsidR="006F2C55" w:rsidRDefault="006F2C55" w:rsidP="006F2C55">
      <w:pPr>
        <w:bidi/>
        <w:jc w:val="both"/>
        <w:rPr>
          <w:rFonts w:cs="David" w:hint="cs"/>
          <w:rtl/>
        </w:rPr>
      </w:pPr>
    </w:p>
    <w:p w14:paraId="04DEB3F0" w14:textId="77777777" w:rsidR="006F2C55" w:rsidRPr="00D20085" w:rsidRDefault="006F2C55" w:rsidP="006F2C55">
      <w:pPr>
        <w:bidi/>
        <w:rPr>
          <w:rFonts w:cs="David" w:hint="cs"/>
          <w:u w:val="single"/>
          <w:rtl/>
        </w:rPr>
      </w:pPr>
      <w:r w:rsidRPr="00406329">
        <w:rPr>
          <w:rFonts w:cs="David" w:hint="cs"/>
          <w:u w:val="single"/>
          <w:rtl/>
        </w:rPr>
        <w:t>היו</w:t>
      </w:r>
      <w:r>
        <w:rPr>
          <w:rFonts w:cs="David" w:hint="cs"/>
          <w:u w:val="single"/>
          <w:rtl/>
        </w:rPr>
        <w:t>"</w:t>
      </w:r>
      <w:r w:rsidRPr="00406329">
        <w:rPr>
          <w:rFonts w:cs="David" w:hint="cs"/>
          <w:u w:val="single"/>
          <w:rtl/>
        </w:rPr>
        <w:t>ר</w:t>
      </w:r>
      <w:r>
        <w:rPr>
          <w:rFonts w:cs="David" w:hint="cs"/>
          <w:u w:val="single"/>
          <w:rtl/>
        </w:rPr>
        <w:t xml:space="preserve"> יריב לוין:</w:t>
      </w:r>
    </w:p>
    <w:p w14:paraId="6EA9A5E6" w14:textId="77777777" w:rsidR="006F2C55" w:rsidRDefault="006F2C55" w:rsidP="006F2C55">
      <w:pPr>
        <w:bidi/>
        <w:jc w:val="both"/>
        <w:rPr>
          <w:rFonts w:cs="David" w:hint="cs"/>
          <w:rtl/>
        </w:rPr>
      </w:pPr>
    </w:p>
    <w:p w14:paraId="7D4E4CBB" w14:textId="77777777" w:rsidR="006F2C55" w:rsidRDefault="006F2C55" w:rsidP="006F2C55">
      <w:pPr>
        <w:bidi/>
        <w:jc w:val="both"/>
        <w:rPr>
          <w:rFonts w:cs="David" w:hint="cs"/>
          <w:rtl/>
        </w:rPr>
      </w:pPr>
      <w:r>
        <w:rPr>
          <w:rFonts w:cs="David" w:hint="cs"/>
          <w:rtl/>
        </w:rPr>
        <w:tab/>
        <w:t xml:space="preserve">זה תלוי בהם. אתה לא יכול להכתיב לממשלה את לוח הזמנים שלה. אם הממשלה תדון ואחר-כך תגיד שהיא תאשר את ההסכם בתנאי שיבוצעו בו שני שינויים אל"ף ובי"ת, ואז זה הולך למשא ומתן שמי יודע אם הוא יסתיים ואיך הוא יסתיים. אתה לא יכול להתערב בזה. </w:t>
      </w:r>
    </w:p>
    <w:p w14:paraId="3FE29C97" w14:textId="77777777" w:rsidR="006F2C55" w:rsidRDefault="006F2C55" w:rsidP="006F2C55">
      <w:pPr>
        <w:bidi/>
        <w:jc w:val="both"/>
        <w:rPr>
          <w:rFonts w:cs="David" w:hint="cs"/>
          <w:rtl/>
        </w:rPr>
      </w:pPr>
    </w:p>
    <w:p w14:paraId="739E3407" w14:textId="77777777" w:rsidR="006F2C55" w:rsidRDefault="006F2C55" w:rsidP="006F2C55">
      <w:pPr>
        <w:bidi/>
        <w:jc w:val="both"/>
        <w:rPr>
          <w:rFonts w:cs="David" w:hint="cs"/>
          <w:rtl/>
        </w:rPr>
      </w:pPr>
      <w:r>
        <w:rPr>
          <w:rFonts w:cs="David" w:hint="cs"/>
          <w:rtl/>
        </w:rPr>
        <w:tab/>
        <w:t xml:space="preserve">אתה צריך להבטיח דבר אחד, וזה מה שהחוק הזה עושה, דהיינו, מרגע שהממשלה קיבלה את ההחלטה, לא יהיה מצב שדרך הפרוצדורה העניין הזה "יתקע" ללא קץ וללא גבול. זה מסודר פה מאוד. </w:t>
      </w:r>
    </w:p>
    <w:p w14:paraId="173EF552" w14:textId="77777777" w:rsidR="006F2C55" w:rsidRDefault="006F2C55" w:rsidP="006F2C55">
      <w:pPr>
        <w:bidi/>
        <w:jc w:val="both"/>
        <w:rPr>
          <w:rFonts w:cs="David" w:hint="cs"/>
          <w:rtl/>
        </w:rPr>
      </w:pPr>
    </w:p>
    <w:p w14:paraId="6555F92B" w14:textId="77777777" w:rsidR="006F2C55" w:rsidRDefault="006F2C55" w:rsidP="006F2C55">
      <w:pPr>
        <w:bidi/>
        <w:jc w:val="both"/>
        <w:rPr>
          <w:rFonts w:cs="David" w:hint="cs"/>
          <w:u w:val="single"/>
          <w:rtl/>
        </w:rPr>
      </w:pPr>
      <w:r>
        <w:rPr>
          <w:rFonts w:cs="David" w:hint="cs"/>
          <w:u w:val="single"/>
          <w:rtl/>
        </w:rPr>
        <w:t>שלמה מולה:</w:t>
      </w:r>
    </w:p>
    <w:p w14:paraId="2E44D12C" w14:textId="77777777" w:rsidR="006F2C55" w:rsidRPr="00922EEA" w:rsidRDefault="006F2C55" w:rsidP="006F2C55">
      <w:pPr>
        <w:bidi/>
        <w:jc w:val="both"/>
        <w:rPr>
          <w:rFonts w:cs="David" w:hint="cs"/>
          <w:u w:val="single"/>
          <w:rtl/>
        </w:rPr>
      </w:pPr>
    </w:p>
    <w:p w14:paraId="211943B4" w14:textId="77777777" w:rsidR="006F2C55" w:rsidRPr="0011402D" w:rsidRDefault="006F2C55" w:rsidP="006F2C55">
      <w:pPr>
        <w:bidi/>
        <w:ind w:firstLine="720"/>
        <w:jc w:val="both"/>
        <w:rPr>
          <w:rFonts w:cs="David" w:hint="cs"/>
          <w:rtl/>
        </w:rPr>
      </w:pPr>
      <w:r>
        <w:rPr>
          <w:rFonts w:cs="David" w:hint="cs"/>
          <w:rtl/>
        </w:rPr>
        <w:t xml:space="preserve">בכל זאת אני רוצה לשאול עוד שאלה. מה קורה כאשר </w:t>
      </w:r>
      <w:r w:rsidRPr="0011402D">
        <w:rPr>
          <w:rFonts w:cs="David" w:hint="cs"/>
          <w:rtl/>
        </w:rPr>
        <w:t xml:space="preserve">הממשלה חתמה על הסכם. </w:t>
      </w:r>
      <w:r>
        <w:rPr>
          <w:rFonts w:cs="David" w:hint="cs"/>
          <w:rtl/>
        </w:rPr>
        <w:t xml:space="preserve">לצורך העניין יש כנסת לעומתית וממתינים לבחירות. </w:t>
      </w:r>
      <w:r w:rsidRPr="0011402D">
        <w:rPr>
          <w:rFonts w:cs="David" w:hint="cs"/>
          <w:rtl/>
        </w:rPr>
        <w:t>מה קורה בזמן הזה?</w:t>
      </w:r>
    </w:p>
    <w:p w14:paraId="61470523" w14:textId="77777777" w:rsidR="006F2C55" w:rsidRDefault="006F2C55" w:rsidP="006F2C55">
      <w:pPr>
        <w:bidi/>
        <w:jc w:val="both"/>
        <w:rPr>
          <w:rFonts w:cs="David" w:hint="cs"/>
          <w:rtl/>
        </w:rPr>
      </w:pPr>
    </w:p>
    <w:p w14:paraId="7C9D0B1E" w14:textId="77777777" w:rsidR="006F2C55" w:rsidRPr="00D20085" w:rsidRDefault="006F2C55" w:rsidP="006F2C55">
      <w:pPr>
        <w:bidi/>
        <w:rPr>
          <w:rFonts w:cs="David" w:hint="cs"/>
          <w:u w:val="single"/>
          <w:rtl/>
        </w:rPr>
      </w:pPr>
      <w:r w:rsidRPr="00406329">
        <w:rPr>
          <w:rFonts w:cs="David" w:hint="cs"/>
          <w:u w:val="single"/>
          <w:rtl/>
        </w:rPr>
        <w:t>היו</w:t>
      </w:r>
      <w:r>
        <w:rPr>
          <w:rFonts w:cs="David" w:hint="cs"/>
          <w:u w:val="single"/>
          <w:rtl/>
        </w:rPr>
        <w:t>"</w:t>
      </w:r>
      <w:r w:rsidRPr="00406329">
        <w:rPr>
          <w:rFonts w:cs="David" w:hint="cs"/>
          <w:u w:val="single"/>
          <w:rtl/>
        </w:rPr>
        <w:t>ר</w:t>
      </w:r>
      <w:r>
        <w:rPr>
          <w:rFonts w:cs="David" w:hint="cs"/>
          <w:u w:val="single"/>
          <w:rtl/>
        </w:rPr>
        <w:t xml:space="preserve"> יריב לוין:</w:t>
      </w:r>
    </w:p>
    <w:p w14:paraId="2FC08452" w14:textId="77777777" w:rsidR="006F2C55" w:rsidRDefault="006F2C55" w:rsidP="006F2C55">
      <w:pPr>
        <w:bidi/>
        <w:jc w:val="both"/>
        <w:rPr>
          <w:rFonts w:cs="David" w:hint="cs"/>
          <w:rtl/>
        </w:rPr>
      </w:pPr>
    </w:p>
    <w:p w14:paraId="07A11289" w14:textId="77777777" w:rsidR="006F2C55" w:rsidRDefault="006F2C55" w:rsidP="006F2C55">
      <w:pPr>
        <w:bidi/>
        <w:jc w:val="both"/>
        <w:rPr>
          <w:rFonts w:cs="David" w:hint="cs"/>
          <w:rtl/>
        </w:rPr>
      </w:pPr>
      <w:r>
        <w:rPr>
          <w:rFonts w:cs="David" w:hint="cs"/>
          <w:rtl/>
        </w:rPr>
        <w:tab/>
        <w:t xml:space="preserve">שום דבר. </w:t>
      </w:r>
    </w:p>
    <w:p w14:paraId="4950D5F4" w14:textId="77777777" w:rsidR="006F2C55" w:rsidRPr="0011402D" w:rsidRDefault="006F2C55" w:rsidP="006F2C55">
      <w:pPr>
        <w:bidi/>
        <w:jc w:val="both"/>
        <w:rPr>
          <w:rFonts w:cs="David" w:hint="cs"/>
          <w:rtl/>
        </w:rPr>
      </w:pPr>
    </w:p>
    <w:p w14:paraId="3D2CD6B8" w14:textId="77777777" w:rsidR="006F2C55" w:rsidRPr="0011402D" w:rsidRDefault="006F2C55" w:rsidP="006F2C55">
      <w:pPr>
        <w:bidi/>
        <w:jc w:val="both"/>
        <w:rPr>
          <w:rFonts w:cs="David" w:hint="cs"/>
          <w:rtl/>
        </w:rPr>
      </w:pPr>
      <w:r w:rsidRPr="0011402D">
        <w:rPr>
          <w:rFonts w:cs="David" w:hint="cs"/>
          <w:u w:val="single"/>
          <w:rtl/>
        </w:rPr>
        <w:t>ארבל אסטרחן:</w:t>
      </w:r>
    </w:p>
    <w:p w14:paraId="7C362BF4" w14:textId="77777777" w:rsidR="006F2C55" w:rsidRDefault="006F2C55" w:rsidP="006F2C55">
      <w:pPr>
        <w:bidi/>
        <w:jc w:val="both"/>
        <w:rPr>
          <w:rFonts w:cs="David" w:hint="cs"/>
          <w:rtl/>
        </w:rPr>
      </w:pPr>
    </w:p>
    <w:p w14:paraId="45412B0C" w14:textId="77777777" w:rsidR="006F2C55" w:rsidRDefault="006F2C55" w:rsidP="006F2C55">
      <w:pPr>
        <w:bidi/>
        <w:jc w:val="both"/>
        <w:rPr>
          <w:rFonts w:cs="David" w:hint="cs"/>
          <w:rtl/>
        </w:rPr>
      </w:pPr>
      <w:r>
        <w:rPr>
          <w:rFonts w:cs="David" w:hint="cs"/>
          <w:rtl/>
        </w:rPr>
        <w:tab/>
        <w:t>הסכם שעניינו ביטול החלת המשפט השיפוט והמנהל לא יכול להיכנס לתוקף.</w:t>
      </w:r>
    </w:p>
    <w:p w14:paraId="701D4B7D" w14:textId="77777777" w:rsidR="006F2C55" w:rsidRPr="0011402D" w:rsidRDefault="006F2C55" w:rsidP="006F2C55">
      <w:pPr>
        <w:bidi/>
        <w:jc w:val="both"/>
        <w:rPr>
          <w:rFonts w:cs="David" w:hint="cs"/>
          <w:rtl/>
        </w:rPr>
      </w:pPr>
    </w:p>
    <w:p w14:paraId="2EE5FC56" w14:textId="77777777" w:rsidR="006F2C55" w:rsidRPr="0011402D" w:rsidRDefault="006F2C55" w:rsidP="006F2C55">
      <w:pPr>
        <w:bidi/>
        <w:jc w:val="both"/>
        <w:rPr>
          <w:rFonts w:cs="David" w:hint="cs"/>
          <w:u w:val="single"/>
          <w:rtl/>
        </w:rPr>
      </w:pPr>
      <w:r w:rsidRPr="0011402D">
        <w:rPr>
          <w:rFonts w:cs="David" w:hint="cs"/>
          <w:u w:val="single"/>
          <w:rtl/>
        </w:rPr>
        <w:t>אברהם מיכאלי:</w:t>
      </w:r>
    </w:p>
    <w:p w14:paraId="480E47E2" w14:textId="77777777" w:rsidR="006F2C55" w:rsidRDefault="006F2C55" w:rsidP="006F2C55">
      <w:pPr>
        <w:bidi/>
        <w:jc w:val="both"/>
        <w:rPr>
          <w:rFonts w:cs="David" w:hint="cs"/>
          <w:u w:val="single"/>
          <w:rtl/>
        </w:rPr>
      </w:pPr>
    </w:p>
    <w:p w14:paraId="66E87E5E" w14:textId="77777777" w:rsidR="006F2C55" w:rsidRDefault="006F2C55" w:rsidP="006F2C55">
      <w:pPr>
        <w:bidi/>
        <w:jc w:val="both"/>
        <w:rPr>
          <w:rFonts w:cs="David" w:hint="cs"/>
          <w:rtl/>
        </w:rPr>
      </w:pPr>
      <w:r>
        <w:rPr>
          <w:rFonts w:cs="David" w:hint="cs"/>
          <w:rtl/>
        </w:rPr>
        <w:tab/>
        <w:t xml:space="preserve">לכן קראתי לזה טיוטה, זה לא הסכם. </w:t>
      </w:r>
    </w:p>
    <w:p w14:paraId="0044D11E" w14:textId="77777777" w:rsidR="006F2C55" w:rsidRPr="00AC56F3" w:rsidRDefault="006F2C55" w:rsidP="006F2C55">
      <w:pPr>
        <w:bidi/>
        <w:jc w:val="both"/>
        <w:rPr>
          <w:rFonts w:cs="David" w:hint="cs"/>
          <w:rtl/>
        </w:rPr>
      </w:pPr>
    </w:p>
    <w:p w14:paraId="6B170DC4" w14:textId="77777777" w:rsidR="006F2C55" w:rsidRPr="0011402D" w:rsidRDefault="006F2C55" w:rsidP="006F2C55">
      <w:pPr>
        <w:bidi/>
        <w:jc w:val="both"/>
        <w:rPr>
          <w:rFonts w:cs="David" w:hint="cs"/>
          <w:u w:val="single"/>
          <w:rtl/>
        </w:rPr>
      </w:pPr>
      <w:r w:rsidRPr="0011402D">
        <w:rPr>
          <w:rFonts w:cs="David" w:hint="cs"/>
          <w:u w:val="single"/>
          <w:rtl/>
        </w:rPr>
        <w:t>שלמה מולה:</w:t>
      </w:r>
    </w:p>
    <w:p w14:paraId="6E77F5F0" w14:textId="77777777" w:rsidR="006F2C55" w:rsidRPr="0011402D" w:rsidRDefault="006F2C55" w:rsidP="006F2C55">
      <w:pPr>
        <w:bidi/>
        <w:jc w:val="both"/>
        <w:rPr>
          <w:rFonts w:cs="David" w:hint="cs"/>
          <w:u w:val="single"/>
          <w:rtl/>
        </w:rPr>
      </w:pPr>
    </w:p>
    <w:p w14:paraId="0B22E968" w14:textId="77777777" w:rsidR="006F2C55" w:rsidRPr="0011402D" w:rsidRDefault="006F2C55" w:rsidP="006F2C55">
      <w:pPr>
        <w:bidi/>
        <w:ind w:firstLine="720"/>
        <w:jc w:val="both"/>
        <w:rPr>
          <w:rFonts w:cs="David" w:hint="cs"/>
          <w:rtl/>
        </w:rPr>
      </w:pPr>
      <w:r>
        <w:rPr>
          <w:rFonts w:cs="David" w:hint="cs"/>
          <w:rtl/>
        </w:rPr>
        <w:t xml:space="preserve">זה בדיוק העניין. זה מחזק את דעתנו. </w:t>
      </w:r>
      <w:r w:rsidRPr="0011402D">
        <w:rPr>
          <w:rFonts w:cs="David" w:hint="cs"/>
          <w:rtl/>
        </w:rPr>
        <w:t xml:space="preserve">במקום ללכת למשאל עם, ללכת לבחירות, זה היה הדבר הנכון. </w:t>
      </w:r>
    </w:p>
    <w:p w14:paraId="5560FFF0" w14:textId="77777777" w:rsidR="006F2C55" w:rsidRDefault="006F2C55" w:rsidP="006F2C55">
      <w:pPr>
        <w:bidi/>
        <w:jc w:val="both"/>
        <w:rPr>
          <w:rFonts w:cs="David" w:hint="cs"/>
          <w:rtl/>
        </w:rPr>
      </w:pPr>
    </w:p>
    <w:p w14:paraId="05478D22" w14:textId="77777777" w:rsidR="006F2C55" w:rsidRPr="00D20085" w:rsidRDefault="006F2C55" w:rsidP="006F2C55">
      <w:pPr>
        <w:bidi/>
        <w:rPr>
          <w:rFonts w:cs="David" w:hint="cs"/>
          <w:u w:val="single"/>
          <w:rtl/>
        </w:rPr>
      </w:pPr>
      <w:r w:rsidRPr="00406329">
        <w:rPr>
          <w:rFonts w:cs="David" w:hint="cs"/>
          <w:u w:val="single"/>
          <w:rtl/>
        </w:rPr>
        <w:t>היו</w:t>
      </w:r>
      <w:r>
        <w:rPr>
          <w:rFonts w:cs="David" w:hint="cs"/>
          <w:u w:val="single"/>
          <w:rtl/>
        </w:rPr>
        <w:t>"</w:t>
      </w:r>
      <w:r w:rsidRPr="00406329">
        <w:rPr>
          <w:rFonts w:cs="David" w:hint="cs"/>
          <w:u w:val="single"/>
          <w:rtl/>
        </w:rPr>
        <w:t>ר</w:t>
      </w:r>
      <w:r>
        <w:rPr>
          <w:rFonts w:cs="David" w:hint="cs"/>
          <w:u w:val="single"/>
          <w:rtl/>
        </w:rPr>
        <w:t xml:space="preserve"> יריב לוין:</w:t>
      </w:r>
    </w:p>
    <w:p w14:paraId="24FDF6E5" w14:textId="77777777" w:rsidR="006F2C55" w:rsidRDefault="006F2C55" w:rsidP="006F2C55">
      <w:pPr>
        <w:bidi/>
        <w:jc w:val="both"/>
        <w:rPr>
          <w:rFonts w:cs="David" w:hint="cs"/>
          <w:rtl/>
        </w:rPr>
      </w:pPr>
    </w:p>
    <w:p w14:paraId="3DF562BE" w14:textId="77777777" w:rsidR="006F2C55" w:rsidRDefault="006F2C55" w:rsidP="006F2C55">
      <w:pPr>
        <w:bidi/>
        <w:jc w:val="both"/>
        <w:rPr>
          <w:rFonts w:cs="David" w:hint="cs"/>
          <w:rtl/>
        </w:rPr>
      </w:pPr>
      <w:r>
        <w:rPr>
          <w:rFonts w:cs="David" w:hint="cs"/>
          <w:rtl/>
        </w:rPr>
        <w:tab/>
        <w:t xml:space="preserve">אבל זאת הסתייגות כללית, אנחנו לא שם. על זה נצביע. </w:t>
      </w:r>
    </w:p>
    <w:p w14:paraId="09D9EBAB" w14:textId="77777777" w:rsidR="006F2C55" w:rsidRDefault="006F2C55" w:rsidP="006F2C55">
      <w:pPr>
        <w:bidi/>
        <w:jc w:val="both"/>
        <w:rPr>
          <w:rFonts w:cs="David" w:hint="cs"/>
          <w:rtl/>
        </w:rPr>
      </w:pPr>
    </w:p>
    <w:p w14:paraId="0832AE08" w14:textId="77777777" w:rsidR="006F2C55" w:rsidRDefault="006F2C55" w:rsidP="006F2C55">
      <w:pPr>
        <w:bidi/>
        <w:jc w:val="both"/>
        <w:rPr>
          <w:rFonts w:cs="David" w:hint="cs"/>
          <w:rtl/>
        </w:rPr>
      </w:pPr>
      <w:r>
        <w:rPr>
          <w:rFonts w:cs="David" w:hint="cs"/>
          <w:rtl/>
        </w:rPr>
        <w:tab/>
        <w:t xml:space="preserve">רבותיי, סעיף 1ב. </w:t>
      </w:r>
    </w:p>
    <w:p w14:paraId="1B4B1125" w14:textId="77777777" w:rsidR="006F2C55" w:rsidRPr="0011402D" w:rsidRDefault="006F2C55" w:rsidP="006F2C55">
      <w:pPr>
        <w:bidi/>
        <w:jc w:val="both"/>
        <w:rPr>
          <w:rFonts w:cs="David" w:hint="cs"/>
          <w:rtl/>
        </w:rPr>
      </w:pPr>
    </w:p>
    <w:p w14:paraId="29DD80AD" w14:textId="77777777" w:rsidR="006F2C55" w:rsidRPr="0011402D" w:rsidRDefault="006F2C55" w:rsidP="006F2C55">
      <w:pPr>
        <w:bidi/>
        <w:jc w:val="both"/>
        <w:rPr>
          <w:rFonts w:cs="David" w:hint="cs"/>
          <w:rtl/>
        </w:rPr>
      </w:pPr>
      <w:r w:rsidRPr="0011402D">
        <w:rPr>
          <w:rFonts w:cs="David" w:hint="cs"/>
          <w:u w:val="single"/>
          <w:rtl/>
        </w:rPr>
        <w:t>ארבל אסטרחן:</w:t>
      </w:r>
    </w:p>
    <w:p w14:paraId="319E2439" w14:textId="77777777" w:rsidR="006F2C55" w:rsidRPr="0011402D" w:rsidRDefault="006F2C55" w:rsidP="006F2C55">
      <w:pPr>
        <w:bidi/>
        <w:jc w:val="both"/>
        <w:rPr>
          <w:rFonts w:cs="David" w:hint="cs"/>
          <w:rtl/>
        </w:rPr>
      </w:pPr>
    </w:p>
    <w:p w14:paraId="1AE05B1A" w14:textId="77777777" w:rsidR="006F2C55" w:rsidRDefault="006F2C55" w:rsidP="006F2C55">
      <w:pPr>
        <w:bidi/>
        <w:jc w:val="both"/>
        <w:rPr>
          <w:rFonts w:cs="David" w:hint="cs"/>
          <w:rtl/>
        </w:rPr>
      </w:pPr>
      <w:r w:rsidRPr="0011402D">
        <w:rPr>
          <w:rFonts w:cs="David" w:hint="cs"/>
          <w:rtl/>
        </w:rPr>
        <w:tab/>
      </w:r>
      <w:r>
        <w:rPr>
          <w:rFonts w:cs="David" w:hint="cs"/>
          <w:rtl/>
        </w:rPr>
        <w:t xml:space="preserve">סעיף 1ב מדבר על סיטואציה ייחודית שאחרי שהממשלה הגישה כבר הסכם או החלטה </w:t>
      </w:r>
      <w:r>
        <w:rPr>
          <w:rFonts w:cs="David"/>
          <w:rtl/>
        </w:rPr>
        <w:t>–</w:t>
      </w:r>
      <w:r>
        <w:rPr>
          <w:rFonts w:cs="David" w:hint="cs"/>
          <w:rtl/>
        </w:rPr>
        <w:t xml:space="preserve"> בכל מקום שאומרים הסכם, בעצם מדובר גם על החלטת ממשלה. הממשלה הגישה את ההסכם ליו"ר הכנסת והיא מודיעה לכנסת וליו"ר ועדת הבחירות המרכזית שהיא חוזרת בה מכוונתה, אז זה לא יובא לאישור הכנסת. </w:t>
      </w:r>
    </w:p>
    <w:p w14:paraId="2C13B75C" w14:textId="77777777" w:rsidR="006F2C55" w:rsidRDefault="006F2C55" w:rsidP="006F2C55">
      <w:pPr>
        <w:bidi/>
        <w:jc w:val="both"/>
        <w:rPr>
          <w:rFonts w:cs="David" w:hint="cs"/>
          <w:rtl/>
        </w:rPr>
      </w:pPr>
    </w:p>
    <w:p w14:paraId="0B6DFFC5" w14:textId="77777777" w:rsidR="006F2C55" w:rsidRDefault="006F2C55" w:rsidP="006F2C55">
      <w:pPr>
        <w:bidi/>
        <w:ind w:firstLine="720"/>
        <w:jc w:val="both"/>
        <w:rPr>
          <w:rFonts w:cs="David" w:hint="cs"/>
          <w:rtl/>
        </w:rPr>
      </w:pPr>
      <w:r>
        <w:rPr>
          <w:rFonts w:cs="David" w:hint="cs"/>
          <w:rtl/>
        </w:rPr>
        <w:t xml:space="preserve">אז מוצע להוסיף פרק ב' שעניינו יהיה אישור הכנסת. הוא יחליף את סעיף 2 הקיים שמדבר על אישור הכנסת והוא יאמר כך: "הממשלה תגיש הסכם כאמור בסעיף 1א ליו"ר הכנסת שיניחו ללא דיחוי על שולחן הכנסת לצורך אישורו בכנסת. בתקופת פגרת הכנסת יכנס היו"ר את הכנסת לצורך הנחת ההסכם. יו"ר הכנסת יביא את ההסכם לכנסת לאחר שחלפו לפחות שבועיים ולכל היותר ארבעה שבועות מיום הנחתו על שולחן הכנסת, או תקופה ארוכה יותר שעליה הודיעה הממשלה ליו"ר הכנסת". לפחות שבועיים נועדו לאפשר לחברי הכנסת ללמוד את ההסכם, לכל היותר, כמו כל המועדים שקצובים כאן בשביל לא לדחות את הדברים. </w:t>
      </w:r>
    </w:p>
    <w:p w14:paraId="15F9D6A6" w14:textId="77777777" w:rsidR="006F2C55" w:rsidRDefault="006F2C55" w:rsidP="006F2C55">
      <w:pPr>
        <w:bidi/>
        <w:ind w:firstLine="720"/>
        <w:jc w:val="both"/>
        <w:rPr>
          <w:rFonts w:cs="David" w:hint="cs"/>
          <w:rtl/>
        </w:rPr>
      </w:pPr>
    </w:p>
    <w:p w14:paraId="2CAC6CFB" w14:textId="77777777" w:rsidR="006F2C55" w:rsidRDefault="006F2C55" w:rsidP="006F2C55">
      <w:pPr>
        <w:bidi/>
        <w:ind w:firstLine="720"/>
        <w:jc w:val="both"/>
        <w:rPr>
          <w:rFonts w:cs="David" w:hint="cs"/>
          <w:rtl/>
        </w:rPr>
      </w:pPr>
      <w:r>
        <w:rPr>
          <w:rFonts w:cs="David" w:hint="cs"/>
          <w:rtl/>
        </w:rPr>
        <w:t xml:space="preserve">אישור הכנסת יהיה ברוב חבריה, זה קבוע גם היום בחוק רק שאנחנו מחליפים את הסעיף ו"יו"ר הכנסת יודיע ליו"ר ועדת הבחירות המרכזית ללא דיחוי על אישור ההסכם לפי סעיף זה ויפרסם על כך הודעה ברשומות". </w:t>
      </w:r>
    </w:p>
    <w:p w14:paraId="6DDDA861" w14:textId="77777777" w:rsidR="006F2C55" w:rsidRDefault="006F2C55" w:rsidP="006F2C55">
      <w:pPr>
        <w:bidi/>
        <w:ind w:firstLine="720"/>
        <w:jc w:val="both"/>
        <w:rPr>
          <w:rFonts w:cs="David" w:hint="cs"/>
          <w:rtl/>
        </w:rPr>
      </w:pPr>
    </w:p>
    <w:p w14:paraId="6B919137" w14:textId="77777777" w:rsidR="006F2C55" w:rsidRPr="0011402D" w:rsidRDefault="006F2C55" w:rsidP="006F2C55">
      <w:pPr>
        <w:bidi/>
        <w:ind w:firstLine="720"/>
        <w:jc w:val="both"/>
        <w:rPr>
          <w:rFonts w:cs="David" w:hint="cs"/>
          <w:rtl/>
        </w:rPr>
      </w:pPr>
      <w:r w:rsidRPr="0011402D">
        <w:rPr>
          <w:rFonts w:cs="David" w:hint="cs"/>
          <w:rtl/>
        </w:rPr>
        <w:t xml:space="preserve">בהקשר הזה כתוב </w:t>
      </w:r>
      <w:r>
        <w:rPr>
          <w:rFonts w:cs="David" w:hint="cs"/>
          <w:rtl/>
        </w:rPr>
        <w:t xml:space="preserve">כאן </w:t>
      </w:r>
      <w:r w:rsidRPr="0011402D">
        <w:rPr>
          <w:rFonts w:cs="David" w:hint="cs"/>
          <w:rtl/>
        </w:rPr>
        <w:t>שההסכם יונח על שולחן הכנסת ו</w:t>
      </w:r>
      <w:r>
        <w:rPr>
          <w:rFonts w:cs="David" w:hint="cs"/>
          <w:rtl/>
        </w:rPr>
        <w:t xml:space="preserve">אם אתם זוכרים בהמשך גם </w:t>
      </w:r>
      <w:r w:rsidRPr="0011402D">
        <w:rPr>
          <w:rFonts w:cs="David" w:hint="cs"/>
          <w:rtl/>
        </w:rPr>
        <w:t>אמרנו</w:t>
      </w:r>
      <w:r>
        <w:rPr>
          <w:rFonts w:cs="David" w:hint="cs"/>
          <w:rtl/>
        </w:rPr>
        <w:t xml:space="preserve"> שההסכם יופץ לציבור. חשבנו האם יכול בהסכם כזה איזה נספחים סודיים, ביטחוניים, שאולי לא צריך להביא אותם לכנסת ולציבור?</w:t>
      </w:r>
      <w:r w:rsidRPr="0011402D">
        <w:rPr>
          <w:rFonts w:cs="David" w:hint="cs"/>
          <w:rtl/>
        </w:rPr>
        <w:t xml:space="preserve"> </w:t>
      </w:r>
    </w:p>
    <w:p w14:paraId="4A7CCE1C" w14:textId="77777777" w:rsidR="006F2C55" w:rsidRDefault="006F2C55" w:rsidP="006F2C55">
      <w:pPr>
        <w:bidi/>
        <w:jc w:val="both"/>
        <w:rPr>
          <w:rFonts w:cs="David" w:hint="cs"/>
          <w:rtl/>
        </w:rPr>
      </w:pPr>
    </w:p>
    <w:p w14:paraId="30FBEE00" w14:textId="77777777" w:rsidR="006F2C55" w:rsidRDefault="006F2C55" w:rsidP="006F2C55">
      <w:pPr>
        <w:bidi/>
        <w:jc w:val="both"/>
        <w:rPr>
          <w:rFonts w:cs="David" w:hint="cs"/>
          <w:rtl/>
        </w:rPr>
      </w:pPr>
      <w:r>
        <w:rPr>
          <w:rFonts w:cs="David" w:hint="cs"/>
          <w:rtl/>
        </w:rPr>
        <w:tab/>
        <w:t xml:space="preserve">השאלה מי יכול להחליט מהם הנספחים שלא יובאו? מצד שני, זה הסכם עם מדינה שהיא יודעת את זה. </w:t>
      </w:r>
    </w:p>
    <w:p w14:paraId="4BE64A12" w14:textId="77777777" w:rsidR="006F2C55" w:rsidRPr="0011402D" w:rsidRDefault="006F2C55" w:rsidP="006F2C55">
      <w:pPr>
        <w:bidi/>
        <w:jc w:val="both"/>
        <w:rPr>
          <w:rFonts w:cs="David" w:hint="cs"/>
          <w:rtl/>
        </w:rPr>
      </w:pPr>
    </w:p>
    <w:p w14:paraId="5CB466BC" w14:textId="77777777" w:rsidR="006F2C55" w:rsidRPr="0011402D" w:rsidRDefault="006F2C55" w:rsidP="006F2C55">
      <w:pPr>
        <w:bidi/>
        <w:jc w:val="both"/>
        <w:rPr>
          <w:rFonts w:cs="David" w:hint="cs"/>
          <w:u w:val="single"/>
          <w:rtl/>
        </w:rPr>
      </w:pPr>
      <w:r w:rsidRPr="0011402D">
        <w:rPr>
          <w:rFonts w:cs="David" w:hint="cs"/>
          <w:u w:val="single"/>
          <w:rtl/>
        </w:rPr>
        <w:t>שלמה מולה:</w:t>
      </w:r>
    </w:p>
    <w:p w14:paraId="0FD61E1B" w14:textId="77777777" w:rsidR="006F2C55" w:rsidRPr="0011402D" w:rsidRDefault="006F2C55" w:rsidP="006F2C55">
      <w:pPr>
        <w:bidi/>
        <w:jc w:val="both"/>
        <w:rPr>
          <w:rFonts w:cs="David" w:hint="cs"/>
          <w:u w:val="single"/>
          <w:rtl/>
        </w:rPr>
      </w:pPr>
    </w:p>
    <w:p w14:paraId="244DA330" w14:textId="77777777" w:rsidR="006F2C55" w:rsidRDefault="006F2C55" w:rsidP="006F2C55">
      <w:pPr>
        <w:bidi/>
        <w:ind w:firstLine="720"/>
        <w:jc w:val="both"/>
        <w:rPr>
          <w:rFonts w:cs="David" w:hint="cs"/>
          <w:rtl/>
        </w:rPr>
      </w:pPr>
      <w:r w:rsidRPr="0011402D">
        <w:rPr>
          <w:rFonts w:cs="David" w:hint="cs"/>
          <w:rtl/>
        </w:rPr>
        <w:t>את יודעת למה זה בעייתי משאל עם</w:t>
      </w:r>
      <w:r>
        <w:rPr>
          <w:rFonts w:cs="David" w:hint="cs"/>
          <w:rtl/>
        </w:rPr>
        <w:t xml:space="preserve">? אנחנו רוצים שהעם יחליט בלי לדעת את הכול. </w:t>
      </w:r>
    </w:p>
    <w:p w14:paraId="517A36D0" w14:textId="77777777" w:rsidR="006F2C55" w:rsidRDefault="006F2C55" w:rsidP="006F2C55">
      <w:pPr>
        <w:bidi/>
        <w:ind w:firstLine="720"/>
        <w:jc w:val="both"/>
        <w:rPr>
          <w:rFonts w:cs="David" w:hint="cs"/>
          <w:rtl/>
        </w:rPr>
      </w:pPr>
    </w:p>
    <w:p w14:paraId="5895A340" w14:textId="77777777" w:rsidR="006F2C55" w:rsidRDefault="006F2C55" w:rsidP="006F2C55">
      <w:pPr>
        <w:bidi/>
        <w:jc w:val="both"/>
        <w:rPr>
          <w:rFonts w:cs="David" w:hint="cs"/>
          <w:rtl/>
        </w:rPr>
      </w:pPr>
      <w:r w:rsidRPr="00797D4E">
        <w:rPr>
          <w:rFonts w:cs="David" w:hint="cs"/>
          <w:u w:val="single"/>
          <w:rtl/>
        </w:rPr>
        <w:t>ארבל אסטרחן:</w:t>
      </w:r>
    </w:p>
    <w:p w14:paraId="7FA4B858" w14:textId="77777777" w:rsidR="006F2C55" w:rsidRDefault="006F2C55" w:rsidP="006F2C55">
      <w:pPr>
        <w:bidi/>
        <w:ind w:firstLine="720"/>
        <w:jc w:val="both"/>
        <w:rPr>
          <w:rFonts w:cs="David" w:hint="cs"/>
          <w:rtl/>
        </w:rPr>
      </w:pPr>
    </w:p>
    <w:p w14:paraId="6D410FF6" w14:textId="77777777" w:rsidR="006F2C55" w:rsidRPr="0011402D" w:rsidRDefault="006F2C55" w:rsidP="006F2C55">
      <w:pPr>
        <w:bidi/>
        <w:ind w:firstLine="720"/>
        <w:jc w:val="both"/>
        <w:rPr>
          <w:rFonts w:cs="David" w:hint="cs"/>
          <w:rtl/>
        </w:rPr>
      </w:pPr>
      <w:r>
        <w:rPr>
          <w:rFonts w:cs="David" w:hint="cs"/>
          <w:rtl/>
        </w:rPr>
        <w:t xml:space="preserve">מצד שני, אולי זה הסכם שקשור למדינה שלישית? </w:t>
      </w:r>
      <w:r w:rsidRPr="0011402D">
        <w:rPr>
          <w:rFonts w:cs="David" w:hint="cs"/>
          <w:rtl/>
        </w:rPr>
        <w:t xml:space="preserve"> </w:t>
      </w:r>
    </w:p>
    <w:p w14:paraId="740E4447" w14:textId="77777777" w:rsidR="006F2C55" w:rsidRPr="0011402D" w:rsidRDefault="006F2C55" w:rsidP="006F2C55">
      <w:pPr>
        <w:bidi/>
        <w:jc w:val="both"/>
        <w:rPr>
          <w:rFonts w:cs="David" w:hint="cs"/>
          <w:rtl/>
        </w:rPr>
      </w:pPr>
    </w:p>
    <w:p w14:paraId="625E57FE" w14:textId="77777777" w:rsidR="006F2C55" w:rsidRPr="0011402D" w:rsidRDefault="006F2C55" w:rsidP="006F2C55">
      <w:pPr>
        <w:bidi/>
        <w:jc w:val="both"/>
        <w:rPr>
          <w:rFonts w:cs="David" w:hint="cs"/>
          <w:u w:val="single"/>
          <w:rtl/>
        </w:rPr>
      </w:pPr>
      <w:r>
        <w:rPr>
          <w:rFonts w:cs="David" w:hint="cs"/>
          <w:u w:val="single"/>
          <w:rtl/>
        </w:rPr>
        <w:t xml:space="preserve">היו"ר </w:t>
      </w:r>
      <w:r w:rsidRPr="0011402D">
        <w:rPr>
          <w:rFonts w:cs="David" w:hint="cs"/>
          <w:u w:val="single"/>
          <w:rtl/>
        </w:rPr>
        <w:t>יריב לוין:</w:t>
      </w:r>
    </w:p>
    <w:p w14:paraId="5862A362" w14:textId="77777777" w:rsidR="006F2C55" w:rsidRDefault="006F2C55" w:rsidP="006F2C55">
      <w:pPr>
        <w:bidi/>
        <w:jc w:val="both"/>
        <w:rPr>
          <w:rFonts w:cs="David" w:hint="cs"/>
          <w:u w:val="single"/>
          <w:rtl/>
        </w:rPr>
      </w:pPr>
    </w:p>
    <w:p w14:paraId="5B22C6F5" w14:textId="77777777" w:rsidR="006F2C55" w:rsidRDefault="006F2C55" w:rsidP="006F2C55">
      <w:pPr>
        <w:bidi/>
        <w:jc w:val="both"/>
        <w:rPr>
          <w:rFonts w:cs="David" w:hint="cs"/>
          <w:rtl/>
        </w:rPr>
      </w:pPr>
      <w:r>
        <w:rPr>
          <w:rFonts w:cs="David" w:hint="cs"/>
          <w:rtl/>
        </w:rPr>
        <w:tab/>
        <w:t xml:space="preserve">אני חושב שבהסכם מהסוג הזה אין נספחים ואין סודיים. מי שירצה לכתוב מסמך צבאי ביטחוני סודי, אז אחרי שההסכם הזה יאושר, הוא יכתוב מה שהוא רוצה. הציבור צריך לדעת בדיוק מה מקבלים, בדיוק מה נותנים, בדיוק איך זה יתבצע ולקבל החלטה מושכלת אחרי שיש בפניו את כל הנתונים. </w:t>
      </w:r>
    </w:p>
    <w:p w14:paraId="60379578" w14:textId="77777777" w:rsidR="006F2C55" w:rsidRDefault="006F2C55" w:rsidP="006F2C55">
      <w:pPr>
        <w:bidi/>
        <w:jc w:val="both"/>
        <w:rPr>
          <w:rFonts w:cs="David" w:hint="cs"/>
          <w:rtl/>
        </w:rPr>
      </w:pPr>
    </w:p>
    <w:p w14:paraId="4F6E0F15" w14:textId="77777777" w:rsidR="006F2C55" w:rsidRDefault="006F2C55" w:rsidP="006F2C55">
      <w:pPr>
        <w:bidi/>
        <w:jc w:val="both"/>
        <w:rPr>
          <w:rFonts w:cs="David" w:hint="cs"/>
          <w:u w:val="single"/>
          <w:rtl/>
        </w:rPr>
      </w:pPr>
      <w:r>
        <w:rPr>
          <w:rFonts w:cs="David" w:hint="cs"/>
          <w:u w:val="single"/>
          <w:rtl/>
        </w:rPr>
        <w:t>שלמה מולה:</w:t>
      </w:r>
    </w:p>
    <w:p w14:paraId="4C458773" w14:textId="77777777" w:rsidR="006F2C55" w:rsidRDefault="006F2C55" w:rsidP="006F2C55">
      <w:pPr>
        <w:bidi/>
        <w:jc w:val="both"/>
        <w:rPr>
          <w:rFonts w:cs="David" w:hint="cs"/>
          <w:u w:val="single"/>
          <w:rtl/>
        </w:rPr>
      </w:pPr>
    </w:p>
    <w:p w14:paraId="226A130E" w14:textId="77777777" w:rsidR="006F2C55" w:rsidRPr="00AC56F3" w:rsidRDefault="006F2C55" w:rsidP="006F2C55">
      <w:pPr>
        <w:bidi/>
        <w:jc w:val="both"/>
        <w:rPr>
          <w:rFonts w:cs="David" w:hint="cs"/>
          <w:rtl/>
        </w:rPr>
      </w:pPr>
      <w:r>
        <w:rPr>
          <w:rFonts w:cs="David" w:hint="cs"/>
          <w:rtl/>
        </w:rPr>
        <w:tab/>
        <w:t xml:space="preserve">אני לא מסכים איתך. </w:t>
      </w:r>
    </w:p>
    <w:p w14:paraId="5A69D67A" w14:textId="77777777" w:rsidR="006F2C55" w:rsidRPr="00AC56F3" w:rsidRDefault="006F2C55" w:rsidP="006F2C55">
      <w:pPr>
        <w:bidi/>
        <w:jc w:val="both"/>
        <w:rPr>
          <w:rFonts w:cs="David" w:hint="cs"/>
          <w:rtl/>
        </w:rPr>
      </w:pPr>
    </w:p>
    <w:p w14:paraId="2955F0B8" w14:textId="77777777" w:rsidR="006F2C55" w:rsidRPr="0011402D" w:rsidRDefault="006F2C55" w:rsidP="006F2C55">
      <w:pPr>
        <w:bidi/>
        <w:jc w:val="both"/>
        <w:rPr>
          <w:rFonts w:cs="David" w:hint="cs"/>
          <w:rtl/>
        </w:rPr>
      </w:pPr>
      <w:r w:rsidRPr="00352EC0">
        <w:rPr>
          <w:rFonts w:cs="David" w:hint="cs"/>
          <w:u w:val="single"/>
          <w:rtl/>
        </w:rPr>
        <w:t>רחל אדטו:</w:t>
      </w:r>
    </w:p>
    <w:p w14:paraId="610099FC" w14:textId="77777777" w:rsidR="006F2C55" w:rsidRDefault="006F2C55" w:rsidP="006F2C55">
      <w:pPr>
        <w:bidi/>
        <w:jc w:val="both"/>
        <w:rPr>
          <w:rFonts w:cs="David" w:hint="cs"/>
          <w:rtl/>
        </w:rPr>
      </w:pPr>
    </w:p>
    <w:p w14:paraId="6F203BE6" w14:textId="77777777" w:rsidR="006F2C55" w:rsidRDefault="006F2C55" w:rsidP="006F2C55">
      <w:pPr>
        <w:bidi/>
        <w:jc w:val="both"/>
        <w:rPr>
          <w:rFonts w:cs="David" w:hint="cs"/>
          <w:rtl/>
        </w:rPr>
      </w:pPr>
      <w:r>
        <w:rPr>
          <w:rFonts w:cs="David" w:hint="cs"/>
          <w:rtl/>
        </w:rPr>
        <w:tab/>
        <w:t xml:space="preserve">אם ההסכם יהיה מותנה בסעיפים כאלה ואחרים, כמו לדוגמה שישראל מוותרת על פצצת אטום, או לחילופין - - - </w:t>
      </w:r>
    </w:p>
    <w:p w14:paraId="42A6E136" w14:textId="77777777" w:rsidR="006F2C55" w:rsidRDefault="006F2C55" w:rsidP="006F2C55">
      <w:pPr>
        <w:bidi/>
        <w:jc w:val="both"/>
        <w:rPr>
          <w:rFonts w:cs="David" w:hint="cs"/>
          <w:rtl/>
        </w:rPr>
      </w:pPr>
    </w:p>
    <w:p w14:paraId="171ABBCC" w14:textId="77777777" w:rsidR="006F2C55" w:rsidRPr="0011402D" w:rsidRDefault="006F2C55" w:rsidP="006F2C55">
      <w:pPr>
        <w:bidi/>
        <w:jc w:val="both"/>
        <w:rPr>
          <w:rFonts w:cs="David" w:hint="cs"/>
          <w:u w:val="single"/>
          <w:rtl/>
        </w:rPr>
      </w:pPr>
      <w:r>
        <w:rPr>
          <w:rFonts w:cs="David" w:hint="cs"/>
          <w:u w:val="single"/>
          <w:rtl/>
        </w:rPr>
        <w:t xml:space="preserve">היו"ר </w:t>
      </w:r>
      <w:r w:rsidRPr="0011402D">
        <w:rPr>
          <w:rFonts w:cs="David" w:hint="cs"/>
          <w:u w:val="single"/>
          <w:rtl/>
        </w:rPr>
        <w:t>יריב לוין:</w:t>
      </w:r>
    </w:p>
    <w:p w14:paraId="77A33927" w14:textId="77777777" w:rsidR="006F2C55" w:rsidRPr="0011402D" w:rsidRDefault="006F2C55" w:rsidP="006F2C55">
      <w:pPr>
        <w:bidi/>
        <w:jc w:val="both"/>
        <w:rPr>
          <w:rFonts w:cs="David" w:hint="cs"/>
          <w:u w:val="single"/>
          <w:rtl/>
        </w:rPr>
      </w:pPr>
    </w:p>
    <w:p w14:paraId="4BD48846" w14:textId="77777777" w:rsidR="006F2C55" w:rsidRPr="0011402D" w:rsidRDefault="006F2C55" w:rsidP="006F2C55">
      <w:pPr>
        <w:bidi/>
        <w:ind w:firstLine="720"/>
        <w:jc w:val="both"/>
        <w:rPr>
          <w:rFonts w:cs="David" w:hint="cs"/>
          <w:rtl/>
        </w:rPr>
      </w:pPr>
      <w:r>
        <w:rPr>
          <w:rFonts w:cs="David" w:hint="cs"/>
          <w:rtl/>
        </w:rPr>
        <w:t xml:space="preserve">אז </w:t>
      </w:r>
      <w:r w:rsidRPr="0011402D">
        <w:rPr>
          <w:rFonts w:cs="David" w:hint="cs"/>
          <w:rtl/>
        </w:rPr>
        <w:t xml:space="preserve">כדאי שהציבור ידע. </w:t>
      </w:r>
    </w:p>
    <w:p w14:paraId="337CD00E" w14:textId="77777777" w:rsidR="006F2C55" w:rsidRDefault="006F2C55" w:rsidP="006F2C55">
      <w:pPr>
        <w:bidi/>
        <w:jc w:val="both"/>
        <w:rPr>
          <w:rFonts w:cs="David" w:hint="cs"/>
          <w:rtl/>
        </w:rPr>
      </w:pPr>
    </w:p>
    <w:p w14:paraId="56466EC5" w14:textId="77777777" w:rsidR="006F2C55" w:rsidRDefault="006F2C55" w:rsidP="006F2C55">
      <w:pPr>
        <w:bidi/>
        <w:jc w:val="both"/>
        <w:rPr>
          <w:rFonts w:cs="David" w:hint="cs"/>
          <w:u w:val="single"/>
          <w:rtl/>
        </w:rPr>
      </w:pPr>
      <w:r>
        <w:rPr>
          <w:rFonts w:cs="David" w:hint="cs"/>
          <w:u w:val="single"/>
          <w:rtl/>
        </w:rPr>
        <w:t>שלמה מולה:</w:t>
      </w:r>
    </w:p>
    <w:p w14:paraId="6714528E" w14:textId="77777777" w:rsidR="006F2C55" w:rsidRDefault="006F2C55" w:rsidP="006F2C55">
      <w:pPr>
        <w:bidi/>
        <w:jc w:val="both"/>
        <w:rPr>
          <w:rFonts w:cs="David" w:hint="cs"/>
          <w:u w:val="single"/>
          <w:rtl/>
        </w:rPr>
      </w:pPr>
    </w:p>
    <w:p w14:paraId="11B00D5F" w14:textId="77777777" w:rsidR="006F2C55" w:rsidRDefault="006F2C55" w:rsidP="006F2C55">
      <w:pPr>
        <w:bidi/>
        <w:jc w:val="both"/>
        <w:rPr>
          <w:rFonts w:cs="David" w:hint="cs"/>
          <w:rtl/>
        </w:rPr>
      </w:pPr>
      <w:r>
        <w:rPr>
          <w:rFonts w:cs="David" w:hint="cs"/>
          <w:rtl/>
        </w:rPr>
        <w:tab/>
        <w:t>איך אתה מבטיח שהציבור יידע על זה?</w:t>
      </w:r>
    </w:p>
    <w:p w14:paraId="29FDABB0" w14:textId="77777777" w:rsidR="006F2C55" w:rsidRPr="00AC56F3" w:rsidRDefault="006F2C55" w:rsidP="006F2C55">
      <w:pPr>
        <w:bidi/>
        <w:jc w:val="both"/>
        <w:rPr>
          <w:rFonts w:cs="David" w:hint="cs"/>
          <w:rtl/>
        </w:rPr>
      </w:pPr>
    </w:p>
    <w:p w14:paraId="03B03EEE" w14:textId="77777777" w:rsidR="006F2C55" w:rsidRPr="0011402D" w:rsidRDefault="006F2C55" w:rsidP="006F2C55">
      <w:pPr>
        <w:bidi/>
        <w:jc w:val="both"/>
        <w:rPr>
          <w:rFonts w:cs="David" w:hint="cs"/>
          <w:u w:val="single"/>
          <w:rtl/>
        </w:rPr>
      </w:pPr>
      <w:r>
        <w:rPr>
          <w:rFonts w:cs="David" w:hint="cs"/>
          <w:u w:val="single"/>
          <w:rtl/>
        </w:rPr>
        <w:t xml:space="preserve">היו"ר </w:t>
      </w:r>
      <w:r w:rsidRPr="0011402D">
        <w:rPr>
          <w:rFonts w:cs="David" w:hint="cs"/>
          <w:u w:val="single"/>
          <w:rtl/>
        </w:rPr>
        <w:t>יריב לוין:</w:t>
      </w:r>
    </w:p>
    <w:p w14:paraId="1B6AE896" w14:textId="77777777" w:rsidR="006F2C55" w:rsidRPr="0011402D" w:rsidRDefault="006F2C55" w:rsidP="006F2C55">
      <w:pPr>
        <w:bidi/>
        <w:jc w:val="both"/>
        <w:rPr>
          <w:rFonts w:cs="David" w:hint="cs"/>
          <w:u w:val="single"/>
          <w:rtl/>
        </w:rPr>
      </w:pPr>
    </w:p>
    <w:p w14:paraId="6F6977D7" w14:textId="77777777" w:rsidR="006F2C55" w:rsidRPr="0011402D" w:rsidRDefault="006F2C55" w:rsidP="006F2C55">
      <w:pPr>
        <w:bidi/>
        <w:ind w:firstLine="720"/>
        <w:jc w:val="both"/>
        <w:rPr>
          <w:rFonts w:cs="David" w:hint="cs"/>
          <w:rtl/>
        </w:rPr>
      </w:pPr>
      <w:r w:rsidRPr="0011402D">
        <w:rPr>
          <w:rFonts w:cs="David" w:hint="cs"/>
          <w:rtl/>
        </w:rPr>
        <w:t xml:space="preserve">לכן אני לא </w:t>
      </w:r>
      <w:r>
        <w:rPr>
          <w:rFonts w:cs="David" w:hint="cs"/>
          <w:rtl/>
        </w:rPr>
        <w:t xml:space="preserve">מכניס שום סעיף שמגביל מבחינת סודיות. </w:t>
      </w:r>
      <w:r w:rsidRPr="0011402D">
        <w:rPr>
          <w:rFonts w:cs="David" w:hint="cs"/>
          <w:rtl/>
        </w:rPr>
        <w:t xml:space="preserve"> </w:t>
      </w:r>
    </w:p>
    <w:p w14:paraId="3C275988" w14:textId="77777777" w:rsidR="006F2C55" w:rsidRPr="0011402D" w:rsidRDefault="006F2C55" w:rsidP="006F2C55">
      <w:pPr>
        <w:bidi/>
        <w:jc w:val="both"/>
        <w:rPr>
          <w:rFonts w:cs="David" w:hint="cs"/>
          <w:rtl/>
        </w:rPr>
      </w:pPr>
    </w:p>
    <w:p w14:paraId="4CA29BEF" w14:textId="77777777" w:rsidR="006F2C55" w:rsidRPr="0011402D" w:rsidRDefault="006F2C55" w:rsidP="006F2C55">
      <w:pPr>
        <w:bidi/>
        <w:jc w:val="both"/>
        <w:rPr>
          <w:rFonts w:cs="David" w:hint="cs"/>
          <w:u w:val="single"/>
          <w:rtl/>
        </w:rPr>
      </w:pPr>
      <w:r w:rsidRPr="00352EC0">
        <w:rPr>
          <w:rFonts w:cs="David" w:hint="cs"/>
          <w:u w:val="single"/>
          <w:rtl/>
        </w:rPr>
        <w:t>רחל אדטו:</w:t>
      </w:r>
    </w:p>
    <w:p w14:paraId="1544FE63" w14:textId="77777777" w:rsidR="006F2C55" w:rsidRDefault="006F2C55" w:rsidP="006F2C55">
      <w:pPr>
        <w:bidi/>
        <w:jc w:val="both"/>
        <w:rPr>
          <w:rFonts w:cs="David" w:hint="cs"/>
          <w:u w:val="single"/>
          <w:rtl/>
        </w:rPr>
      </w:pPr>
    </w:p>
    <w:p w14:paraId="12DFD849" w14:textId="77777777" w:rsidR="006F2C55" w:rsidRDefault="006F2C55" w:rsidP="006F2C55">
      <w:pPr>
        <w:bidi/>
        <w:jc w:val="both"/>
        <w:rPr>
          <w:rFonts w:cs="David" w:hint="cs"/>
          <w:rtl/>
        </w:rPr>
      </w:pPr>
      <w:r>
        <w:rPr>
          <w:rFonts w:cs="David" w:hint="cs"/>
          <w:rtl/>
        </w:rPr>
        <w:tab/>
        <w:t xml:space="preserve">אז יהיו נספחים להסכם שיהיו רק אצל ראש הממשלה. </w:t>
      </w:r>
    </w:p>
    <w:p w14:paraId="30792477" w14:textId="77777777" w:rsidR="006F2C55" w:rsidRDefault="006F2C55" w:rsidP="006F2C55">
      <w:pPr>
        <w:bidi/>
        <w:jc w:val="both"/>
        <w:rPr>
          <w:rFonts w:cs="David" w:hint="cs"/>
          <w:rtl/>
        </w:rPr>
      </w:pPr>
    </w:p>
    <w:p w14:paraId="3278A8B2" w14:textId="77777777" w:rsidR="006F2C55" w:rsidRPr="00D20085" w:rsidRDefault="006F2C55" w:rsidP="006F2C55">
      <w:pPr>
        <w:bidi/>
        <w:rPr>
          <w:rFonts w:cs="David" w:hint="cs"/>
          <w:u w:val="single"/>
          <w:rtl/>
        </w:rPr>
      </w:pPr>
      <w:r w:rsidRPr="00406329">
        <w:rPr>
          <w:rFonts w:cs="David" w:hint="cs"/>
          <w:u w:val="single"/>
          <w:rtl/>
        </w:rPr>
        <w:t>היו</w:t>
      </w:r>
      <w:r>
        <w:rPr>
          <w:rFonts w:cs="David" w:hint="cs"/>
          <w:u w:val="single"/>
          <w:rtl/>
        </w:rPr>
        <w:t>"</w:t>
      </w:r>
      <w:r w:rsidRPr="00406329">
        <w:rPr>
          <w:rFonts w:cs="David" w:hint="cs"/>
          <w:u w:val="single"/>
          <w:rtl/>
        </w:rPr>
        <w:t>ר</w:t>
      </w:r>
      <w:r>
        <w:rPr>
          <w:rFonts w:cs="David" w:hint="cs"/>
          <w:u w:val="single"/>
          <w:rtl/>
        </w:rPr>
        <w:t xml:space="preserve"> יריב לוין:</w:t>
      </w:r>
    </w:p>
    <w:p w14:paraId="59EC88BB" w14:textId="77777777" w:rsidR="006F2C55" w:rsidRDefault="006F2C55" w:rsidP="006F2C55">
      <w:pPr>
        <w:bidi/>
        <w:jc w:val="both"/>
        <w:rPr>
          <w:rFonts w:cs="David" w:hint="cs"/>
          <w:rtl/>
        </w:rPr>
      </w:pPr>
    </w:p>
    <w:p w14:paraId="6246667E" w14:textId="77777777" w:rsidR="006F2C55" w:rsidRDefault="006F2C55" w:rsidP="006F2C55">
      <w:pPr>
        <w:bidi/>
        <w:jc w:val="both"/>
        <w:rPr>
          <w:rFonts w:cs="David" w:hint="cs"/>
          <w:rtl/>
        </w:rPr>
      </w:pPr>
      <w:r>
        <w:rPr>
          <w:rFonts w:cs="David" w:hint="cs"/>
          <w:rtl/>
        </w:rPr>
        <w:tab/>
        <w:t xml:space="preserve">לא, הכול יוצג. </w:t>
      </w:r>
    </w:p>
    <w:p w14:paraId="41D6D394" w14:textId="77777777" w:rsidR="006F2C55" w:rsidRDefault="006F2C55" w:rsidP="006F2C55">
      <w:pPr>
        <w:bidi/>
        <w:jc w:val="both"/>
        <w:rPr>
          <w:rFonts w:cs="David" w:hint="cs"/>
          <w:rtl/>
        </w:rPr>
      </w:pPr>
    </w:p>
    <w:p w14:paraId="697FAC81" w14:textId="77777777" w:rsidR="006F2C55" w:rsidRDefault="006F2C55" w:rsidP="006F2C55">
      <w:pPr>
        <w:bidi/>
        <w:jc w:val="both"/>
        <w:rPr>
          <w:rFonts w:cs="David" w:hint="cs"/>
          <w:u w:val="single"/>
          <w:rtl/>
        </w:rPr>
      </w:pPr>
      <w:r>
        <w:rPr>
          <w:rFonts w:cs="David" w:hint="cs"/>
          <w:u w:val="single"/>
          <w:rtl/>
        </w:rPr>
        <w:t>רחל אדטו:</w:t>
      </w:r>
    </w:p>
    <w:p w14:paraId="6209C59A" w14:textId="77777777" w:rsidR="006F2C55" w:rsidRDefault="006F2C55" w:rsidP="006F2C55">
      <w:pPr>
        <w:bidi/>
        <w:jc w:val="both"/>
        <w:rPr>
          <w:rFonts w:cs="David" w:hint="cs"/>
          <w:u w:val="single"/>
          <w:rtl/>
        </w:rPr>
      </w:pPr>
    </w:p>
    <w:p w14:paraId="2BEE7EA3" w14:textId="77777777" w:rsidR="006F2C55" w:rsidRPr="0011402D" w:rsidRDefault="006F2C55" w:rsidP="006F2C55">
      <w:pPr>
        <w:bidi/>
        <w:ind w:firstLine="720"/>
        <w:jc w:val="both"/>
        <w:rPr>
          <w:rFonts w:cs="David" w:hint="cs"/>
          <w:rtl/>
        </w:rPr>
      </w:pPr>
      <w:r w:rsidRPr="0011402D">
        <w:rPr>
          <w:rFonts w:cs="David" w:hint="cs"/>
          <w:rtl/>
        </w:rPr>
        <w:t xml:space="preserve">אתה לא יכול להתחייב על דבר כזה. </w:t>
      </w:r>
    </w:p>
    <w:p w14:paraId="777CF6F2" w14:textId="77777777" w:rsidR="006F2C55" w:rsidRDefault="006F2C55" w:rsidP="006F2C55">
      <w:pPr>
        <w:bidi/>
        <w:jc w:val="both"/>
        <w:rPr>
          <w:rFonts w:cs="David" w:hint="cs"/>
          <w:rtl/>
        </w:rPr>
      </w:pPr>
    </w:p>
    <w:p w14:paraId="101AA9EA" w14:textId="77777777" w:rsidR="006F2C55" w:rsidRDefault="006F2C55" w:rsidP="006F2C55">
      <w:pPr>
        <w:bidi/>
        <w:rPr>
          <w:rFonts w:cs="David" w:hint="cs"/>
          <w:u w:val="single"/>
          <w:rtl/>
        </w:rPr>
      </w:pPr>
      <w:r>
        <w:rPr>
          <w:rFonts w:cs="David" w:hint="cs"/>
          <w:u w:val="single"/>
          <w:rtl/>
        </w:rPr>
        <w:t>שלמה מולה:</w:t>
      </w:r>
    </w:p>
    <w:p w14:paraId="69F51D31" w14:textId="77777777" w:rsidR="006F2C55" w:rsidRDefault="006F2C55" w:rsidP="006F2C55">
      <w:pPr>
        <w:bidi/>
        <w:rPr>
          <w:rFonts w:cs="David" w:hint="cs"/>
          <w:u w:val="single"/>
          <w:rtl/>
        </w:rPr>
      </w:pPr>
    </w:p>
    <w:p w14:paraId="7B6DE0ED" w14:textId="77777777" w:rsidR="006F2C55" w:rsidRPr="00AC56F3" w:rsidRDefault="006F2C55" w:rsidP="006F2C55">
      <w:pPr>
        <w:bidi/>
        <w:rPr>
          <w:rFonts w:cs="David" w:hint="cs"/>
          <w:rtl/>
        </w:rPr>
      </w:pPr>
      <w:r>
        <w:rPr>
          <w:rFonts w:cs="David" w:hint="cs"/>
          <w:rtl/>
        </w:rPr>
        <w:tab/>
        <w:t xml:space="preserve">לגבי פצצת אטום, אני לא רוצה לדעת. </w:t>
      </w:r>
    </w:p>
    <w:p w14:paraId="415AD52A" w14:textId="77777777" w:rsidR="006F2C55" w:rsidRDefault="006F2C55" w:rsidP="006F2C55">
      <w:pPr>
        <w:bidi/>
        <w:jc w:val="both"/>
        <w:rPr>
          <w:rFonts w:cs="David" w:hint="cs"/>
          <w:rtl/>
        </w:rPr>
      </w:pPr>
    </w:p>
    <w:p w14:paraId="54B089D8" w14:textId="77777777" w:rsidR="006F2C55" w:rsidRPr="0011402D" w:rsidRDefault="006F2C55" w:rsidP="006F2C55">
      <w:pPr>
        <w:bidi/>
        <w:jc w:val="both"/>
        <w:rPr>
          <w:rFonts w:cs="David" w:hint="cs"/>
          <w:rtl/>
        </w:rPr>
      </w:pPr>
      <w:r w:rsidRPr="00352EC0">
        <w:rPr>
          <w:rFonts w:cs="David" w:hint="cs"/>
          <w:u w:val="single"/>
          <w:rtl/>
        </w:rPr>
        <w:t>הילה טנא-גלעד:</w:t>
      </w:r>
    </w:p>
    <w:p w14:paraId="13A4F84A" w14:textId="77777777" w:rsidR="006F2C55" w:rsidRDefault="006F2C55" w:rsidP="006F2C55">
      <w:pPr>
        <w:bidi/>
        <w:jc w:val="both"/>
        <w:rPr>
          <w:rFonts w:cs="David" w:hint="cs"/>
          <w:rtl/>
        </w:rPr>
      </w:pPr>
    </w:p>
    <w:p w14:paraId="3AD5FA09" w14:textId="77777777" w:rsidR="006F2C55" w:rsidRDefault="006F2C55" w:rsidP="006F2C55">
      <w:pPr>
        <w:bidi/>
        <w:ind w:firstLine="720"/>
        <w:jc w:val="both"/>
        <w:rPr>
          <w:rFonts w:cs="David" w:hint="cs"/>
          <w:rtl/>
        </w:rPr>
      </w:pPr>
      <w:r w:rsidRPr="0011402D">
        <w:rPr>
          <w:rFonts w:cs="David" w:hint="cs"/>
          <w:rtl/>
        </w:rPr>
        <w:t>לפעמים יהיו אילוצים</w:t>
      </w:r>
      <w:r>
        <w:rPr>
          <w:rFonts w:cs="David" w:hint="cs"/>
          <w:rtl/>
        </w:rPr>
        <w:t xml:space="preserve"> ביטחוניים שאי-אפשר לחשוף אותם</w:t>
      </w:r>
      <w:r w:rsidRPr="0011402D">
        <w:rPr>
          <w:rFonts w:cs="David" w:hint="cs"/>
          <w:rtl/>
        </w:rPr>
        <w:t xml:space="preserve">. </w:t>
      </w:r>
    </w:p>
    <w:p w14:paraId="3DE60C3A" w14:textId="77777777" w:rsidR="006F2C55" w:rsidRDefault="006F2C55" w:rsidP="006F2C55">
      <w:pPr>
        <w:bidi/>
        <w:ind w:firstLine="720"/>
        <w:jc w:val="both"/>
        <w:rPr>
          <w:rFonts w:cs="David" w:hint="cs"/>
          <w:rtl/>
        </w:rPr>
      </w:pPr>
    </w:p>
    <w:p w14:paraId="3D6FE88F" w14:textId="77777777" w:rsidR="006F2C55" w:rsidRDefault="006F2C55" w:rsidP="006F2C55">
      <w:pPr>
        <w:bidi/>
        <w:jc w:val="both"/>
        <w:rPr>
          <w:rFonts w:cs="David" w:hint="cs"/>
          <w:u w:val="single"/>
          <w:rtl/>
        </w:rPr>
      </w:pPr>
      <w:r>
        <w:rPr>
          <w:rFonts w:cs="David" w:hint="cs"/>
          <w:u w:val="single"/>
          <w:rtl/>
        </w:rPr>
        <w:t>רחל אדטו:</w:t>
      </w:r>
    </w:p>
    <w:p w14:paraId="0939877A" w14:textId="77777777" w:rsidR="006F2C55" w:rsidRDefault="006F2C55" w:rsidP="006F2C55">
      <w:pPr>
        <w:bidi/>
        <w:jc w:val="both"/>
        <w:rPr>
          <w:rFonts w:cs="David" w:hint="cs"/>
          <w:u w:val="single"/>
          <w:rtl/>
        </w:rPr>
      </w:pPr>
    </w:p>
    <w:p w14:paraId="7F0EF868" w14:textId="77777777" w:rsidR="006F2C55" w:rsidRPr="00AC56F3" w:rsidRDefault="006F2C55" w:rsidP="006F2C55">
      <w:pPr>
        <w:bidi/>
        <w:jc w:val="both"/>
        <w:rPr>
          <w:rFonts w:cs="David" w:hint="cs"/>
          <w:rtl/>
        </w:rPr>
      </w:pPr>
      <w:r>
        <w:rPr>
          <w:rFonts w:cs="David" w:hint="cs"/>
          <w:rtl/>
        </w:rPr>
        <w:tab/>
        <w:t xml:space="preserve">הם בהחלט יכולים להיות חלק מהסכם, זאת הערה מאוד נכונה. </w:t>
      </w:r>
    </w:p>
    <w:p w14:paraId="7C5CAA9C" w14:textId="77777777" w:rsidR="006F2C55" w:rsidRDefault="006F2C55" w:rsidP="006F2C55">
      <w:pPr>
        <w:bidi/>
        <w:jc w:val="both"/>
        <w:rPr>
          <w:rFonts w:cs="David" w:hint="cs"/>
          <w:rtl/>
        </w:rPr>
      </w:pPr>
    </w:p>
    <w:p w14:paraId="0A0A1431" w14:textId="77777777" w:rsidR="006F2C55" w:rsidRDefault="006F2C55" w:rsidP="006F2C55">
      <w:pPr>
        <w:bidi/>
        <w:jc w:val="both"/>
        <w:rPr>
          <w:rFonts w:cs="David" w:hint="cs"/>
          <w:u w:val="single"/>
          <w:rtl/>
        </w:rPr>
      </w:pPr>
      <w:r>
        <w:rPr>
          <w:rFonts w:cs="David" w:hint="cs"/>
          <w:u w:val="single"/>
          <w:rtl/>
        </w:rPr>
        <w:t>יהודה אריאל:</w:t>
      </w:r>
    </w:p>
    <w:p w14:paraId="3FB55678" w14:textId="77777777" w:rsidR="006F2C55" w:rsidRDefault="006F2C55" w:rsidP="006F2C55">
      <w:pPr>
        <w:bidi/>
        <w:jc w:val="both"/>
        <w:rPr>
          <w:rFonts w:cs="David" w:hint="cs"/>
          <w:u w:val="single"/>
          <w:rtl/>
        </w:rPr>
      </w:pPr>
    </w:p>
    <w:p w14:paraId="2AC31C0D" w14:textId="77777777" w:rsidR="006F2C55" w:rsidRDefault="006F2C55" w:rsidP="006F2C55">
      <w:pPr>
        <w:bidi/>
        <w:jc w:val="both"/>
        <w:rPr>
          <w:rFonts w:cs="David" w:hint="cs"/>
          <w:rtl/>
        </w:rPr>
      </w:pPr>
      <w:r>
        <w:rPr>
          <w:rFonts w:cs="David" w:hint="cs"/>
          <w:rtl/>
        </w:rPr>
        <w:tab/>
        <w:t xml:space="preserve">היו כבר הרבה הסכמים ולא היו בהם שום סעיפים סודיים. </w:t>
      </w:r>
    </w:p>
    <w:p w14:paraId="1A17EC20" w14:textId="77777777" w:rsidR="006F2C55" w:rsidRDefault="006F2C55" w:rsidP="006F2C55">
      <w:pPr>
        <w:bidi/>
        <w:jc w:val="both"/>
        <w:rPr>
          <w:rFonts w:cs="David" w:hint="cs"/>
          <w:rtl/>
        </w:rPr>
      </w:pPr>
    </w:p>
    <w:p w14:paraId="22CA5374" w14:textId="77777777" w:rsidR="006F2C55" w:rsidRDefault="006F2C55" w:rsidP="006F2C55">
      <w:pPr>
        <w:bidi/>
        <w:jc w:val="both"/>
        <w:rPr>
          <w:rFonts w:cs="David" w:hint="cs"/>
          <w:u w:val="single"/>
          <w:rtl/>
        </w:rPr>
      </w:pPr>
      <w:r>
        <w:rPr>
          <w:rFonts w:cs="David" w:hint="cs"/>
          <w:u w:val="single"/>
          <w:rtl/>
        </w:rPr>
        <w:t>שלמה מולה:</w:t>
      </w:r>
    </w:p>
    <w:p w14:paraId="46F05C16" w14:textId="77777777" w:rsidR="006F2C55" w:rsidRDefault="006F2C55" w:rsidP="006F2C55">
      <w:pPr>
        <w:bidi/>
        <w:jc w:val="both"/>
        <w:rPr>
          <w:rFonts w:cs="David" w:hint="cs"/>
          <w:u w:val="single"/>
          <w:rtl/>
        </w:rPr>
      </w:pPr>
    </w:p>
    <w:p w14:paraId="0E0994C2" w14:textId="77777777" w:rsidR="006F2C55" w:rsidRDefault="006F2C55" w:rsidP="006F2C55">
      <w:pPr>
        <w:bidi/>
        <w:jc w:val="both"/>
        <w:rPr>
          <w:rFonts w:cs="David" w:hint="cs"/>
          <w:rtl/>
        </w:rPr>
      </w:pPr>
      <w:r>
        <w:rPr>
          <w:rFonts w:cs="David" w:hint="cs"/>
          <w:rtl/>
        </w:rPr>
        <w:tab/>
        <w:t xml:space="preserve">אתה לא יכול לדעת. </w:t>
      </w:r>
    </w:p>
    <w:p w14:paraId="209C8502" w14:textId="77777777" w:rsidR="006F2C55" w:rsidRPr="00DA18A4" w:rsidRDefault="006F2C55" w:rsidP="006F2C55">
      <w:pPr>
        <w:bidi/>
        <w:jc w:val="both"/>
        <w:rPr>
          <w:rFonts w:cs="David" w:hint="cs"/>
          <w:rtl/>
        </w:rPr>
      </w:pPr>
    </w:p>
    <w:p w14:paraId="2FA76FD9" w14:textId="77777777" w:rsidR="006F2C55" w:rsidRPr="0011402D" w:rsidRDefault="006F2C55" w:rsidP="006F2C55">
      <w:pPr>
        <w:bidi/>
        <w:jc w:val="both"/>
        <w:rPr>
          <w:rFonts w:cs="David" w:hint="cs"/>
          <w:rtl/>
        </w:rPr>
      </w:pPr>
      <w:r w:rsidRPr="00352EC0">
        <w:rPr>
          <w:rFonts w:cs="David" w:hint="cs"/>
          <w:u w:val="single"/>
          <w:rtl/>
        </w:rPr>
        <w:t>אסתר אפרת:</w:t>
      </w:r>
    </w:p>
    <w:p w14:paraId="457AB4AB" w14:textId="77777777" w:rsidR="006F2C55" w:rsidRDefault="006F2C55" w:rsidP="006F2C55">
      <w:pPr>
        <w:bidi/>
        <w:jc w:val="both"/>
        <w:rPr>
          <w:rFonts w:cs="David" w:hint="cs"/>
          <w:rtl/>
        </w:rPr>
      </w:pPr>
    </w:p>
    <w:p w14:paraId="0F71DFFD" w14:textId="77777777" w:rsidR="006F2C55" w:rsidRDefault="006F2C55" w:rsidP="006F2C55">
      <w:pPr>
        <w:bidi/>
        <w:jc w:val="both"/>
        <w:rPr>
          <w:rFonts w:cs="David" w:hint="cs"/>
          <w:rtl/>
        </w:rPr>
      </w:pPr>
      <w:r>
        <w:rPr>
          <w:rFonts w:cs="David" w:hint="cs"/>
          <w:rtl/>
        </w:rPr>
        <w:tab/>
        <w:t xml:space="preserve">יש הסכמים סודיים. יש הרבה מאוד הסכמים שיש בהם דברים שלא מפורסמים. </w:t>
      </w:r>
    </w:p>
    <w:p w14:paraId="1EAA948D" w14:textId="77777777" w:rsidR="006F2C55" w:rsidRDefault="006F2C55" w:rsidP="006F2C55">
      <w:pPr>
        <w:bidi/>
        <w:jc w:val="both"/>
        <w:rPr>
          <w:rFonts w:cs="David" w:hint="cs"/>
          <w:rtl/>
        </w:rPr>
      </w:pPr>
    </w:p>
    <w:p w14:paraId="11119C13" w14:textId="77777777" w:rsidR="006F2C55" w:rsidRDefault="006F2C55" w:rsidP="006F2C55">
      <w:pPr>
        <w:bidi/>
        <w:jc w:val="both"/>
        <w:rPr>
          <w:rFonts w:cs="David" w:hint="cs"/>
          <w:u w:val="single"/>
          <w:rtl/>
        </w:rPr>
      </w:pPr>
      <w:r>
        <w:rPr>
          <w:rFonts w:cs="David" w:hint="cs"/>
          <w:u w:val="single"/>
          <w:rtl/>
        </w:rPr>
        <w:t>רחל אדטו:</w:t>
      </w:r>
    </w:p>
    <w:p w14:paraId="6B9D36E1" w14:textId="77777777" w:rsidR="006F2C55" w:rsidRDefault="006F2C55" w:rsidP="006F2C55">
      <w:pPr>
        <w:bidi/>
        <w:jc w:val="both"/>
        <w:rPr>
          <w:rFonts w:cs="David" w:hint="cs"/>
          <w:u w:val="single"/>
          <w:rtl/>
        </w:rPr>
      </w:pPr>
    </w:p>
    <w:p w14:paraId="094F3580" w14:textId="77777777" w:rsidR="006F2C55" w:rsidRDefault="006F2C55" w:rsidP="006F2C55">
      <w:pPr>
        <w:bidi/>
        <w:jc w:val="both"/>
        <w:rPr>
          <w:rFonts w:cs="David" w:hint="cs"/>
          <w:rtl/>
        </w:rPr>
      </w:pPr>
      <w:r>
        <w:rPr>
          <w:rFonts w:cs="David" w:hint="cs"/>
          <w:rtl/>
        </w:rPr>
        <w:tab/>
        <w:t>וגם אי-אפשר לבנות על זה שראש הממשלה יחליט כי יהיו לו אינטרסים, ולא שר הביטחון יחליט כי גם לו יש אינטרסים.</w:t>
      </w:r>
    </w:p>
    <w:p w14:paraId="3EC4285F" w14:textId="77777777" w:rsidR="006F2C55" w:rsidRPr="00DA18A4" w:rsidRDefault="006F2C55" w:rsidP="006F2C55">
      <w:pPr>
        <w:bidi/>
        <w:jc w:val="both"/>
        <w:rPr>
          <w:rFonts w:cs="David" w:hint="cs"/>
          <w:rtl/>
        </w:rPr>
      </w:pPr>
    </w:p>
    <w:p w14:paraId="064D992F" w14:textId="77777777" w:rsidR="006F2C55" w:rsidRPr="0011402D" w:rsidRDefault="006F2C55" w:rsidP="006F2C55">
      <w:pPr>
        <w:bidi/>
        <w:jc w:val="both"/>
        <w:rPr>
          <w:rFonts w:cs="David" w:hint="cs"/>
          <w:u w:val="single"/>
          <w:rtl/>
        </w:rPr>
      </w:pPr>
      <w:r>
        <w:rPr>
          <w:rFonts w:cs="David" w:hint="cs"/>
          <w:u w:val="single"/>
          <w:rtl/>
        </w:rPr>
        <w:t xml:space="preserve">היו"ר </w:t>
      </w:r>
      <w:r w:rsidRPr="0011402D">
        <w:rPr>
          <w:rFonts w:cs="David" w:hint="cs"/>
          <w:u w:val="single"/>
          <w:rtl/>
        </w:rPr>
        <w:t>יריב לוין:</w:t>
      </w:r>
    </w:p>
    <w:p w14:paraId="69FA5D4A" w14:textId="77777777" w:rsidR="006F2C55" w:rsidRDefault="006F2C55" w:rsidP="006F2C55">
      <w:pPr>
        <w:bidi/>
        <w:jc w:val="both"/>
        <w:rPr>
          <w:rFonts w:cs="David" w:hint="cs"/>
          <w:u w:val="single"/>
          <w:rtl/>
        </w:rPr>
      </w:pPr>
    </w:p>
    <w:p w14:paraId="44D9C915" w14:textId="77777777" w:rsidR="006F2C55" w:rsidRDefault="006F2C55" w:rsidP="006F2C55">
      <w:pPr>
        <w:bidi/>
        <w:jc w:val="both"/>
        <w:rPr>
          <w:rFonts w:cs="David" w:hint="cs"/>
          <w:rtl/>
        </w:rPr>
      </w:pPr>
      <w:r>
        <w:rPr>
          <w:rFonts w:cs="David" w:hint="cs"/>
          <w:rtl/>
        </w:rPr>
        <w:tab/>
        <w:t>זה יובא לאישור הכנסת כשהכנסת לא רואה ויאמרו לה שיש נספחים סודיים שאתם לא יודעים מה הם? על מה אתם מדברים?</w:t>
      </w:r>
    </w:p>
    <w:p w14:paraId="7204055D" w14:textId="77777777" w:rsidR="006F2C55" w:rsidRPr="00DA18A4" w:rsidRDefault="006F2C55" w:rsidP="006F2C55">
      <w:pPr>
        <w:bidi/>
        <w:jc w:val="both"/>
        <w:rPr>
          <w:rFonts w:cs="David" w:hint="cs"/>
          <w:rtl/>
        </w:rPr>
      </w:pPr>
    </w:p>
    <w:p w14:paraId="1F4EBFB7" w14:textId="77777777" w:rsidR="006F2C55" w:rsidRPr="00DA18A4" w:rsidRDefault="006F2C55" w:rsidP="006F2C55">
      <w:pPr>
        <w:bidi/>
        <w:jc w:val="both"/>
        <w:rPr>
          <w:rFonts w:cs="David" w:hint="cs"/>
          <w:u w:val="single"/>
          <w:rtl/>
        </w:rPr>
      </w:pPr>
      <w:r w:rsidRPr="00DA18A4">
        <w:rPr>
          <w:rFonts w:cs="David" w:hint="cs"/>
          <w:u w:val="single"/>
          <w:rtl/>
        </w:rPr>
        <w:t>שלמה מולה:</w:t>
      </w:r>
    </w:p>
    <w:p w14:paraId="2B1D9DEF" w14:textId="77777777" w:rsidR="006F2C55" w:rsidRDefault="006F2C55" w:rsidP="006F2C55">
      <w:pPr>
        <w:bidi/>
        <w:jc w:val="both"/>
        <w:rPr>
          <w:rFonts w:cs="David" w:hint="cs"/>
          <w:rtl/>
        </w:rPr>
      </w:pPr>
    </w:p>
    <w:p w14:paraId="2A40941F" w14:textId="77777777" w:rsidR="006F2C55" w:rsidRDefault="006F2C55" w:rsidP="006F2C55">
      <w:pPr>
        <w:bidi/>
        <w:jc w:val="both"/>
        <w:rPr>
          <w:rFonts w:cs="David" w:hint="cs"/>
          <w:rtl/>
        </w:rPr>
      </w:pPr>
      <w:r>
        <w:rPr>
          <w:rFonts w:cs="David" w:hint="cs"/>
          <w:rtl/>
        </w:rPr>
        <w:tab/>
        <w:t xml:space="preserve">בשביל זה יש ועדת חוץ וביטחון, יש ועדות משנה של חוץ וביטחון. אפילו בעת מלחמה מגלים לשניים-שלושה חברי כנסת ולא כולם יודעים. אתה יודע מה, אני לא רוצה לדעת. </w:t>
      </w:r>
    </w:p>
    <w:p w14:paraId="0A7F28E1" w14:textId="77777777" w:rsidR="006F2C55" w:rsidRDefault="006F2C55" w:rsidP="006F2C55">
      <w:pPr>
        <w:bidi/>
        <w:jc w:val="both"/>
        <w:rPr>
          <w:rFonts w:cs="David" w:hint="cs"/>
          <w:rtl/>
        </w:rPr>
      </w:pPr>
    </w:p>
    <w:p w14:paraId="4B4FFB61" w14:textId="77777777" w:rsidR="006F2C55" w:rsidRPr="00D20085" w:rsidRDefault="006F2C55" w:rsidP="006F2C55">
      <w:pPr>
        <w:bidi/>
        <w:rPr>
          <w:rFonts w:cs="David" w:hint="cs"/>
          <w:u w:val="single"/>
          <w:rtl/>
        </w:rPr>
      </w:pPr>
      <w:r w:rsidRPr="00406329">
        <w:rPr>
          <w:rFonts w:cs="David" w:hint="cs"/>
          <w:u w:val="single"/>
          <w:rtl/>
        </w:rPr>
        <w:t>היו</w:t>
      </w:r>
      <w:r>
        <w:rPr>
          <w:rFonts w:cs="David" w:hint="cs"/>
          <w:u w:val="single"/>
          <w:rtl/>
        </w:rPr>
        <w:t>"</w:t>
      </w:r>
      <w:r w:rsidRPr="00406329">
        <w:rPr>
          <w:rFonts w:cs="David" w:hint="cs"/>
          <w:u w:val="single"/>
          <w:rtl/>
        </w:rPr>
        <w:t>ר</w:t>
      </w:r>
      <w:r>
        <w:rPr>
          <w:rFonts w:cs="David" w:hint="cs"/>
          <w:u w:val="single"/>
          <w:rtl/>
        </w:rPr>
        <w:t xml:space="preserve"> יריב לוין:</w:t>
      </w:r>
    </w:p>
    <w:p w14:paraId="566BA88E" w14:textId="77777777" w:rsidR="006F2C55" w:rsidRDefault="006F2C55" w:rsidP="006F2C55">
      <w:pPr>
        <w:bidi/>
        <w:jc w:val="both"/>
        <w:rPr>
          <w:rFonts w:cs="David" w:hint="cs"/>
          <w:rtl/>
        </w:rPr>
      </w:pPr>
    </w:p>
    <w:p w14:paraId="7B2E3423" w14:textId="77777777" w:rsidR="006F2C55" w:rsidRPr="0011402D" w:rsidRDefault="006F2C55" w:rsidP="006F2C55">
      <w:pPr>
        <w:bidi/>
        <w:jc w:val="both"/>
        <w:rPr>
          <w:rFonts w:cs="David" w:hint="cs"/>
          <w:rtl/>
        </w:rPr>
      </w:pPr>
      <w:r>
        <w:rPr>
          <w:rFonts w:cs="David" w:hint="cs"/>
          <w:rtl/>
        </w:rPr>
        <w:tab/>
        <w:t xml:space="preserve">בעת מלחמה זה בסדר גמור. </w:t>
      </w:r>
    </w:p>
    <w:p w14:paraId="369319C7" w14:textId="77777777" w:rsidR="006F2C55" w:rsidRDefault="006F2C55" w:rsidP="006F2C55">
      <w:pPr>
        <w:bidi/>
        <w:jc w:val="both"/>
        <w:rPr>
          <w:rFonts w:cs="David" w:hint="cs"/>
          <w:rtl/>
        </w:rPr>
      </w:pPr>
    </w:p>
    <w:p w14:paraId="4450B2E5" w14:textId="77777777" w:rsidR="006F2C55" w:rsidRDefault="006F2C55" w:rsidP="006F2C55">
      <w:pPr>
        <w:bidi/>
        <w:jc w:val="both"/>
        <w:rPr>
          <w:rFonts w:cs="David" w:hint="cs"/>
          <w:u w:val="single"/>
          <w:rtl/>
        </w:rPr>
      </w:pPr>
      <w:r>
        <w:rPr>
          <w:rFonts w:cs="David" w:hint="cs"/>
          <w:u w:val="single"/>
          <w:rtl/>
        </w:rPr>
        <w:t>רחל אדטו:</w:t>
      </w:r>
    </w:p>
    <w:p w14:paraId="66EBDF98" w14:textId="77777777" w:rsidR="006F2C55" w:rsidRDefault="006F2C55" w:rsidP="006F2C55">
      <w:pPr>
        <w:bidi/>
        <w:jc w:val="both"/>
        <w:rPr>
          <w:rFonts w:cs="David" w:hint="cs"/>
          <w:u w:val="single"/>
          <w:rtl/>
        </w:rPr>
      </w:pPr>
    </w:p>
    <w:p w14:paraId="01EDB359" w14:textId="77777777" w:rsidR="006F2C55" w:rsidRDefault="006F2C55" w:rsidP="006F2C55">
      <w:pPr>
        <w:bidi/>
        <w:jc w:val="both"/>
        <w:rPr>
          <w:rFonts w:cs="David" w:hint="cs"/>
          <w:rtl/>
        </w:rPr>
      </w:pPr>
      <w:r>
        <w:rPr>
          <w:rFonts w:cs="David" w:hint="cs"/>
          <w:rtl/>
        </w:rPr>
        <w:tab/>
        <w:t xml:space="preserve">גם זה מלחמה. ויתור על רמת הגולן זה מלחמה בדרך כזאת או אחרת. </w:t>
      </w:r>
    </w:p>
    <w:p w14:paraId="17060ABE" w14:textId="77777777" w:rsidR="006F2C55" w:rsidRDefault="006F2C55" w:rsidP="006F2C55">
      <w:pPr>
        <w:bidi/>
        <w:jc w:val="both"/>
        <w:rPr>
          <w:rFonts w:cs="David" w:hint="cs"/>
          <w:rtl/>
        </w:rPr>
      </w:pPr>
    </w:p>
    <w:p w14:paraId="5DD6D159" w14:textId="77777777" w:rsidR="006F2C55" w:rsidRPr="00D20085" w:rsidRDefault="006F2C55" w:rsidP="006F2C55">
      <w:pPr>
        <w:bidi/>
        <w:rPr>
          <w:rFonts w:cs="David" w:hint="cs"/>
          <w:u w:val="single"/>
          <w:rtl/>
        </w:rPr>
      </w:pPr>
      <w:r w:rsidRPr="00406329">
        <w:rPr>
          <w:rFonts w:cs="David" w:hint="cs"/>
          <w:u w:val="single"/>
          <w:rtl/>
        </w:rPr>
        <w:t>היו</w:t>
      </w:r>
      <w:r>
        <w:rPr>
          <w:rFonts w:cs="David" w:hint="cs"/>
          <w:u w:val="single"/>
          <w:rtl/>
        </w:rPr>
        <w:t>"</w:t>
      </w:r>
      <w:r w:rsidRPr="00406329">
        <w:rPr>
          <w:rFonts w:cs="David" w:hint="cs"/>
          <w:u w:val="single"/>
          <w:rtl/>
        </w:rPr>
        <w:t>ר</w:t>
      </w:r>
      <w:r>
        <w:rPr>
          <w:rFonts w:cs="David" w:hint="cs"/>
          <w:u w:val="single"/>
          <w:rtl/>
        </w:rPr>
        <w:t xml:space="preserve"> יריב לוין:</w:t>
      </w:r>
    </w:p>
    <w:p w14:paraId="152A2843" w14:textId="77777777" w:rsidR="006F2C55" w:rsidRDefault="006F2C55" w:rsidP="006F2C55">
      <w:pPr>
        <w:bidi/>
        <w:jc w:val="both"/>
        <w:rPr>
          <w:rFonts w:cs="David" w:hint="cs"/>
          <w:rtl/>
        </w:rPr>
      </w:pPr>
    </w:p>
    <w:p w14:paraId="0D575F85" w14:textId="77777777" w:rsidR="006F2C55" w:rsidRDefault="006F2C55" w:rsidP="006F2C55">
      <w:pPr>
        <w:bidi/>
        <w:jc w:val="both"/>
        <w:rPr>
          <w:rFonts w:cs="David" w:hint="cs"/>
          <w:rtl/>
        </w:rPr>
      </w:pPr>
      <w:r>
        <w:rPr>
          <w:rFonts w:cs="David" w:hint="cs"/>
          <w:rtl/>
        </w:rPr>
        <w:tab/>
        <w:t xml:space="preserve">בזה אני מסכים איתך. </w:t>
      </w:r>
    </w:p>
    <w:p w14:paraId="6BF8283D" w14:textId="77777777" w:rsidR="006F2C55" w:rsidRPr="00DA18A4" w:rsidRDefault="006F2C55" w:rsidP="006F2C55">
      <w:pPr>
        <w:bidi/>
        <w:jc w:val="both"/>
        <w:rPr>
          <w:rFonts w:cs="David" w:hint="cs"/>
          <w:rtl/>
        </w:rPr>
      </w:pPr>
    </w:p>
    <w:p w14:paraId="2A2C8B78" w14:textId="77777777" w:rsidR="006F2C55" w:rsidRPr="0011402D" w:rsidRDefault="006F2C55" w:rsidP="006F2C55">
      <w:pPr>
        <w:bidi/>
        <w:jc w:val="both"/>
        <w:rPr>
          <w:rFonts w:cs="David" w:hint="cs"/>
          <w:rtl/>
        </w:rPr>
      </w:pPr>
      <w:r w:rsidRPr="0011402D">
        <w:rPr>
          <w:rFonts w:cs="David" w:hint="cs"/>
          <w:u w:val="single"/>
          <w:rtl/>
        </w:rPr>
        <w:t>ארבל אסטרחן:</w:t>
      </w:r>
    </w:p>
    <w:p w14:paraId="09EF563C" w14:textId="77777777" w:rsidR="006F2C55" w:rsidRPr="0011402D" w:rsidRDefault="006F2C55" w:rsidP="006F2C55">
      <w:pPr>
        <w:bidi/>
        <w:jc w:val="both"/>
        <w:rPr>
          <w:rFonts w:cs="David" w:hint="cs"/>
          <w:rtl/>
        </w:rPr>
      </w:pPr>
    </w:p>
    <w:p w14:paraId="3DCBF4E5" w14:textId="77777777" w:rsidR="006F2C55" w:rsidRDefault="006F2C55" w:rsidP="006F2C55">
      <w:pPr>
        <w:bidi/>
        <w:jc w:val="both"/>
        <w:rPr>
          <w:rFonts w:cs="David" w:hint="cs"/>
          <w:rtl/>
        </w:rPr>
      </w:pPr>
      <w:r>
        <w:rPr>
          <w:rFonts w:cs="David" w:hint="cs"/>
          <w:rtl/>
        </w:rPr>
        <w:tab/>
        <w:t xml:space="preserve">בהצעת החוק הממשלתית משנת 1998 בעניין אישור הכנסת לאמנות יש סעיף על אמנה סודית ושם נאמר: "אישר שר החוץ בכתב לאחר התייעצות עם שר הביטחון ועם שר המשפטים כי מטעמים מיוחדים של סודיות לא ניתן להניח אמנה על שולחן הכנסת ולהביאה לאישור, תהא הממשלה רשאית לאשרר אותה לאחר הנחתה על שולחן של ועדת משנה של ועדת החוץ והביטחון לקבלת אישור. </w:t>
      </w:r>
    </w:p>
    <w:p w14:paraId="547EB867" w14:textId="77777777" w:rsidR="006F2C55" w:rsidRPr="0011402D" w:rsidRDefault="006F2C55" w:rsidP="006F2C55">
      <w:pPr>
        <w:bidi/>
        <w:jc w:val="both"/>
        <w:rPr>
          <w:rFonts w:cs="David" w:hint="cs"/>
          <w:rtl/>
        </w:rPr>
      </w:pPr>
      <w:r w:rsidRPr="0011402D">
        <w:rPr>
          <w:rFonts w:cs="David" w:hint="cs"/>
          <w:rtl/>
        </w:rPr>
        <w:tab/>
      </w:r>
    </w:p>
    <w:p w14:paraId="1C751EA3" w14:textId="77777777" w:rsidR="006F2C55" w:rsidRPr="0011402D" w:rsidRDefault="006F2C55" w:rsidP="006F2C55">
      <w:pPr>
        <w:bidi/>
        <w:jc w:val="both"/>
        <w:rPr>
          <w:rFonts w:cs="David" w:hint="cs"/>
          <w:rtl/>
        </w:rPr>
      </w:pPr>
      <w:r w:rsidRPr="00352EC0">
        <w:rPr>
          <w:rFonts w:cs="David" w:hint="cs"/>
          <w:u w:val="single"/>
          <w:rtl/>
        </w:rPr>
        <w:t>אסתר אפרת:</w:t>
      </w:r>
    </w:p>
    <w:p w14:paraId="5425172D" w14:textId="77777777" w:rsidR="006F2C55" w:rsidRPr="0011402D" w:rsidRDefault="006F2C55" w:rsidP="006F2C55">
      <w:pPr>
        <w:bidi/>
        <w:jc w:val="both"/>
        <w:rPr>
          <w:rFonts w:cs="David" w:hint="cs"/>
          <w:rtl/>
        </w:rPr>
      </w:pPr>
    </w:p>
    <w:p w14:paraId="2DF6E986" w14:textId="77777777" w:rsidR="006F2C55" w:rsidRPr="0011402D" w:rsidRDefault="006F2C55" w:rsidP="006F2C55">
      <w:pPr>
        <w:bidi/>
        <w:jc w:val="both"/>
        <w:rPr>
          <w:rFonts w:cs="David" w:hint="cs"/>
          <w:rtl/>
        </w:rPr>
      </w:pPr>
      <w:r>
        <w:rPr>
          <w:rFonts w:cs="David" w:hint="cs"/>
          <w:rtl/>
        </w:rPr>
        <w:tab/>
        <w:t xml:space="preserve">- - - </w:t>
      </w:r>
    </w:p>
    <w:p w14:paraId="74697ACA" w14:textId="77777777" w:rsidR="006F2C55" w:rsidRPr="0011402D" w:rsidRDefault="006F2C55" w:rsidP="006F2C55">
      <w:pPr>
        <w:bidi/>
        <w:jc w:val="both"/>
        <w:rPr>
          <w:rFonts w:cs="David" w:hint="cs"/>
          <w:rtl/>
        </w:rPr>
      </w:pPr>
    </w:p>
    <w:p w14:paraId="0D9891AB" w14:textId="77777777" w:rsidR="006F2C55" w:rsidRPr="0011402D" w:rsidRDefault="006F2C55" w:rsidP="006F2C55">
      <w:pPr>
        <w:bidi/>
        <w:jc w:val="both"/>
        <w:rPr>
          <w:rFonts w:cs="David" w:hint="cs"/>
          <w:u w:val="single"/>
          <w:rtl/>
        </w:rPr>
      </w:pPr>
      <w:r>
        <w:rPr>
          <w:rFonts w:cs="David" w:hint="cs"/>
          <w:u w:val="single"/>
          <w:rtl/>
        </w:rPr>
        <w:t xml:space="preserve">היו"ר </w:t>
      </w:r>
      <w:r w:rsidRPr="0011402D">
        <w:rPr>
          <w:rFonts w:cs="David" w:hint="cs"/>
          <w:u w:val="single"/>
          <w:rtl/>
        </w:rPr>
        <w:t>יריב לוין:</w:t>
      </w:r>
    </w:p>
    <w:p w14:paraId="31191162" w14:textId="77777777" w:rsidR="006F2C55" w:rsidRPr="0011402D" w:rsidRDefault="006F2C55" w:rsidP="006F2C55">
      <w:pPr>
        <w:bidi/>
        <w:jc w:val="both"/>
        <w:rPr>
          <w:rFonts w:cs="David" w:hint="cs"/>
          <w:u w:val="single"/>
          <w:rtl/>
        </w:rPr>
      </w:pPr>
    </w:p>
    <w:p w14:paraId="29BCA249" w14:textId="77777777" w:rsidR="006F2C55" w:rsidRPr="0011402D" w:rsidRDefault="006F2C55" w:rsidP="006F2C55">
      <w:pPr>
        <w:bidi/>
        <w:ind w:firstLine="720"/>
        <w:jc w:val="both"/>
        <w:rPr>
          <w:rFonts w:cs="David" w:hint="cs"/>
          <w:rtl/>
        </w:rPr>
      </w:pPr>
      <w:r>
        <w:rPr>
          <w:rFonts w:cs="David" w:hint="cs"/>
          <w:rtl/>
        </w:rPr>
        <w:t xml:space="preserve">הדברים שאמרת עכשיו צריכים </w:t>
      </w:r>
      <w:r w:rsidRPr="0011402D">
        <w:rPr>
          <w:rFonts w:cs="David" w:hint="cs"/>
          <w:rtl/>
        </w:rPr>
        <w:t xml:space="preserve">להימחק מהפרוטוקול. </w:t>
      </w:r>
    </w:p>
    <w:p w14:paraId="44AAA183" w14:textId="77777777" w:rsidR="006F2C55" w:rsidRDefault="006F2C55" w:rsidP="006F2C55">
      <w:pPr>
        <w:bidi/>
        <w:jc w:val="both"/>
        <w:rPr>
          <w:rFonts w:cs="David" w:hint="cs"/>
          <w:rtl/>
        </w:rPr>
      </w:pPr>
    </w:p>
    <w:p w14:paraId="6102F402" w14:textId="77777777" w:rsidR="006F2C55" w:rsidRDefault="006F2C55" w:rsidP="006F2C55">
      <w:pPr>
        <w:bidi/>
        <w:jc w:val="both"/>
        <w:rPr>
          <w:rFonts w:cs="David" w:hint="cs"/>
          <w:u w:val="single"/>
          <w:rtl/>
        </w:rPr>
      </w:pPr>
      <w:r>
        <w:rPr>
          <w:rFonts w:cs="David" w:hint="cs"/>
          <w:u w:val="single"/>
          <w:rtl/>
        </w:rPr>
        <w:t>שלמה מולה:</w:t>
      </w:r>
    </w:p>
    <w:p w14:paraId="4957CD43" w14:textId="77777777" w:rsidR="006F2C55" w:rsidRDefault="006F2C55" w:rsidP="006F2C55">
      <w:pPr>
        <w:bidi/>
        <w:jc w:val="both"/>
        <w:rPr>
          <w:rFonts w:cs="David" w:hint="cs"/>
          <w:u w:val="single"/>
          <w:rtl/>
        </w:rPr>
      </w:pPr>
    </w:p>
    <w:p w14:paraId="486A69B1" w14:textId="77777777" w:rsidR="006F2C55" w:rsidRDefault="006F2C55" w:rsidP="006F2C55">
      <w:pPr>
        <w:bidi/>
        <w:ind w:left="720"/>
        <w:jc w:val="both"/>
        <w:rPr>
          <w:rFonts w:cs="David" w:hint="cs"/>
          <w:rtl/>
        </w:rPr>
      </w:pPr>
      <w:r>
        <w:rPr>
          <w:rFonts w:cs="David" w:hint="cs"/>
          <w:rtl/>
        </w:rPr>
        <w:t xml:space="preserve">- - - </w:t>
      </w:r>
    </w:p>
    <w:p w14:paraId="356589C9" w14:textId="77777777" w:rsidR="006F2C55" w:rsidRDefault="006F2C55" w:rsidP="006F2C55">
      <w:pPr>
        <w:bidi/>
        <w:jc w:val="both"/>
        <w:rPr>
          <w:rFonts w:cs="David" w:hint="cs"/>
          <w:rtl/>
        </w:rPr>
      </w:pPr>
    </w:p>
    <w:p w14:paraId="1363BFBC" w14:textId="77777777" w:rsidR="006F2C55" w:rsidRPr="00D20085" w:rsidRDefault="006F2C55" w:rsidP="006F2C55">
      <w:pPr>
        <w:bidi/>
        <w:rPr>
          <w:rFonts w:cs="David" w:hint="cs"/>
          <w:u w:val="single"/>
          <w:rtl/>
        </w:rPr>
      </w:pPr>
      <w:r w:rsidRPr="00406329">
        <w:rPr>
          <w:rFonts w:cs="David" w:hint="cs"/>
          <w:u w:val="single"/>
          <w:rtl/>
        </w:rPr>
        <w:t>היו</w:t>
      </w:r>
      <w:r>
        <w:rPr>
          <w:rFonts w:cs="David" w:hint="cs"/>
          <w:u w:val="single"/>
          <w:rtl/>
        </w:rPr>
        <w:t>"</w:t>
      </w:r>
      <w:r w:rsidRPr="00406329">
        <w:rPr>
          <w:rFonts w:cs="David" w:hint="cs"/>
          <w:u w:val="single"/>
          <w:rtl/>
        </w:rPr>
        <w:t>ר</w:t>
      </w:r>
      <w:r>
        <w:rPr>
          <w:rFonts w:cs="David" w:hint="cs"/>
          <w:u w:val="single"/>
          <w:rtl/>
        </w:rPr>
        <w:t xml:space="preserve"> יריב לוין:</w:t>
      </w:r>
    </w:p>
    <w:p w14:paraId="74BF4F5C" w14:textId="77777777" w:rsidR="006F2C55" w:rsidRPr="00460257" w:rsidRDefault="006F2C55" w:rsidP="006F2C55">
      <w:pPr>
        <w:bidi/>
        <w:jc w:val="both"/>
        <w:rPr>
          <w:rFonts w:cs="David" w:hint="cs"/>
          <w:rtl/>
        </w:rPr>
      </w:pPr>
    </w:p>
    <w:p w14:paraId="6A5461DF" w14:textId="77777777" w:rsidR="006F2C55" w:rsidRPr="0011402D" w:rsidRDefault="006F2C55" w:rsidP="006F2C55">
      <w:pPr>
        <w:bidi/>
        <w:jc w:val="both"/>
        <w:rPr>
          <w:rFonts w:cs="David" w:hint="cs"/>
          <w:rtl/>
        </w:rPr>
      </w:pPr>
      <w:r>
        <w:rPr>
          <w:rFonts w:cs="David" w:hint="cs"/>
          <w:rtl/>
        </w:rPr>
        <w:tab/>
        <w:t>שלמה, אני שוב עונה לך כפי שאני עונה לשאלות האחרות. אתה רוצה להכניס הסתייגות שאומרת שכשיש נספח שרוצים להגדיר אותו כסודי, יוכלו להגדיר אותו כסודי ולא לכלול אותו? אין בעיה, זאת עמדה.</w:t>
      </w:r>
    </w:p>
    <w:p w14:paraId="423BA61E" w14:textId="77777777" w:rsidR="006F2C55" w:rsidRDefault="006F2C55" w:rsidP="006F2C55">
      <w:pPr>
        <w:bidi/>
        <w:jc w:val="both"/>
        <w:rPr>
          <w:rFonts w:cs="David" w:hint="cs"/>
          <w:u w:val="single"/>
          <w:rtl/>
        </w:rPr>
      </w:pPr>
    </w:p>
    <w:p w14:paraId="05609B47" w14:textId="77777777" w:rsidR="006F2C55" w:rsidRPr="0011402D" w:rsidRDefault="006F2C55" w:rsidP="006F2C55">
      <w:pPr>
        <w:bidi/>
        <w:jc w:val="both"/>
        <w:rPr>
          <w:rFonts w:cs="David" w:hint="cs"/>
          <w:rtl/>
        </w:rPr>
      </w:pPr>
      <w:r w:rsidRPr="00352EC0">
        <w:rPr>
          <w:rFonts w:cs="David" w:hint="cs"/>
          <w:u w:val="single"/>
          <w:rtl/>
        </w:rPr>
        <w:t>איל זנדברג:</w:t>
      </w:r>
    </w:p>
    <w:p w14:paraId="6631A61E" w14:textId="77777777" w:rsidR="006F2C55" w:rsidRDefault="006F2C55" w:rsidP="006F2C55">
      <w:pPr>
        <w:bidi/>
        <w:jc w:val="both"/>
        <w:rPr>
          <w:rFonts w:cs="David" w:hint="cs"/>
          <w:rtl/>
        </w:rPr>
      </w:pPr>
    </w:p>
    <w:p w14:paraId="19BEB700" w14:textId="77777777" w:rsidR="006F2C55" w:rsidRPr="0011402D" w:rsidRDefault="006F2C55" w:rsidP="006F2C55">
      <w:pPr>
        <w:bidi/>
        <w:ind w:firstLine="720"/>
        <w:jc w:val="both"/>
        <w:rPr>
          <w:rFonts w:cs="David" w:hint="cs"/>
          <w:rtl/>
        </w:rPr>
      </w:pPr>
      <w:r>
        <w:rPr>
          <w:rFonts w:cs="David" w:hint="cs"/>
          <w:rtl/>
        </w:rPr>
        <w:t xml:space="preserve">בנוסח שקראה ארבל מתוך הצעת החוק הממשלתית, הוא נוסח רחב יותר שמדבר על הסכם שהוא אמנה סודית בכללותה. אפשר לכלול את המנגנון הזה לגבי האישור של נספח סודי. </w:t>
      </w:r>
      <w:r w:rsidRPr="0011402D">
        <w:rPr>
          <w:rFonts w:cs="David" w:hint="cs"/>
          <w:rtl/>
        </w:rPr>
        <w:t>נספח סודי להסכם שלום נשמע הגיוני</w:t>
      </w:r>
      <w:r>
        <w:rPr>
          <w:rFonts w:cs="David" w:hint="cs"/>
          <w:rtl/>
        </w:rPr>
        <w:t xml:space="preserve"> דווקא</w:t>
      </w:r>
      <w:r w:rsidRPr="0011402D">
        <w:rPr>
          <w:rFonts w:cs="David" w:hint="cs"/>
          <w:rtl/>
        </w:rPr>
        <w:t xml:space="preserve"> שיהיה ואני שומע </w:t>
      </w:r>
      <w:r>
        <w:rPr>
          <w:rFonts w:cs="David" w:hint="cs"/>
          <w:rtl/>
        </w:rPr>
        <w:t>ש</w:t>
      </w:r>
      <w:r w:rsidRPr="0011402D">
        <w:rPr>
          <w:rFonts w:cs="David" w:hint="cs"/>
          <w:rtl/>
        </w:rPr>
        <w:t>הדבר הזה קור</w:t>
      </w:r>
      <w:r>
        <w:rPr>
          <w:rFonts w:cs="David" w:hint="cs"/>
          <w:rtl/>
        </w:rPr>
        <w:t>ה</w:t>
      </w:r>
      <w:r w:rsidRPr="0011402D">
        <w:rPr>
          <w:rFonts w:cs="David" w:hint="cs"/>
          <w:rtl/>
        </w:rPr>
        <w:t xml:space="preserve">. </w:t>
      </w:r>
    </w:p>
    <w:p w14:paraId="447F3645" w14:textId="77777777" w:rsidR="006F2C55" w:rsidRPr="0011402D" w:rsidRDefault="006F2C55" w:rsidP="006F2C55">
      <w:pPr>
        <w:bidi/>
        <w:jc w:val="both"/>
        <w:rPr>
          <w:rFonts w:cs="David" w:hint="cs"/>
          <w:rtl/>
        </w:rPr>
      </w:pPr>
    </w:p>
    <w:p w14:paraId="5F51C28A" w14:textId="77777777" w:rsidR="006F2C55" w:rsidRPr="0011402D" w:rsidRDefault="006F2C55" w:rsidP="006F2C55">
      <w:pPr>
        <w:bidi/>
        <w:jc w:val="both"/>
        <w:rPr>
          <w:rFonts w:cs="David" w:hint="cs"/>
          <w:u w:val="single"/>
          <w:rtl/>
        </w:rPr>
      </w:pPr>
      <w:r>
        <w:rPr>
          <w:rFonts w:cs="David" w:hint="cs"/>
          <w:u w:val="single"/>
          <w:rtl/>
        </w:rPr>
        <w:t xml:space="preserve">היו"ר </w:t>
      </w:r>
      <w:r w:rsidRPr="0011402D">
        <w:rPr>
          <w:rFonts w:cs="David" w:hint="cs"/>
          <w:u w:val="single"/>
          <w:rtl/>
        </w:rPr>
        <w:t>יריב לוין:</w:t>
      </w:r>
    </w:p>
    <w:p w14:paraId="5EA1214A" w14:textId="77777777" w:rsidR="006F2C55" w:rsidRPr="0011402D" w:rsidRDefault="006F2C55" w:rsidP="006F2C55">
      <w:pPr>
        <w:bidi/>
        <w:jc w:val="both"/>
        <w:rPr>
          <w:rFonts w:cs="David" w:hint="cs"/>
          <w:u w:val="single"/>
          <w:rtl/>
        </w:rPr>
      </w:pPr>
    </w:p>
    <w:p w14:paraId="66870912" w14:textId="77777777" w:rsidR="006F2C55" w:rsidRPr="0011402D" w:rsidRDefault="006F2C55" w:rsidP="006F2C55">
      <w:pPr>
        <w:bidi/>
        <w:ind w:firstLine="720"/>
        <w:jc w:val="both"/>
        <w:rPr>
          <w:rFonts w:cs="David" w:hint="cs"/>
          <w:rtl/>
        </w:rPr>
      </w:pPr>
      <w:r>
        <w:rPr>
          <w:rFonts w:cs="David" w:hint="cs"/>
          <w:rtl/>
        </w:rPr>
        <w:t>אני מבין ש</w:t>
      </w:r>
      <w:r w:rsidRPr="0011402D">
        <w:rPr>
          <w:rFonts w:cs="David" w:hint="cs"/>
          <w:rtl/>
        </w:rPr>
        <w:t>אי-אפשר להגיד את זה</w:t>
      </w:r>
      <w:r>
        <w:rPr>
          <w:rFonts w:cs="David" w:hint="cs"/>
          <w:rtl/>
        </w:rPr>
        <w:t xml:space="preserve"> מבחינת יחסי החוץ</w:t>
      </w:r>
      <w:r w:rsidRPr="0011402D">
        <w:rPr>
          <w:rFonts w:cs="David" w:hint="cs"/>
          <w:rtl/>
        </w:rPr>
        <w:t xml:space="preserve">. </w:t>
      </w:r>
    </w:p>
    <w:p w14:paraId="6573D4AC" w14:textId="77777777" w:rsidR="006F2C55" w:rsidRPr="0011402D" w:rsidRDefault="006F2C55" w:rsidP="006F2C55">
      <w:pPr>
        <w:bidi/>
        <w:jc w:val="both"/>
        <w:rPr>
          <w:rFonts w:cs="David" w:hint="cs"/>
          <w:rtl/>
        </w:rPr>
      </w:pPr>
    </w:p>
    <w:p w14:paraId="27B2C239" w14:textId="77777777" w:rsidR="006F2C55" w:rsidRPr="0011402D" w:rsidRDefault="006F2C55" w:rsidP="006F2C55">
      <w:pPr>
        <w:bidi/>
        <w:jc w:val="both"/>
        <w:rPr>
          <w:rFonts w:cs="David" w:hint="cs"/>
          <w:rtl/>
        </w:rPr>
      </w:pPr>
      <w:r w:rsidRPr="00352EC0">
        <w:rPr>
          <w:rFonts w:cs="David" w:hint="cs"/>
          <w:u w:val="single"/>
          <w:rtl/>
        </w:rPr>
        <w:t>איל זנדברג:</w:t>
      </w:r>
    </w:p>
    <w:p w14:paraId="0FD1C23A" w14:textId="77777777" w:rsidR="006F2C55" w:rsidRDefault="006F2C55" w:rsidP="006F2C55">
      <w:pPr>
        <w:bidi/>
        <w:jc w:val="both"/>
        <w:rPr>
          <w:rFonts w:cs="David" w:hint="cs"/>
          <w:rtl/>
        </w:rPr>
      </w:pPr>
    </w:p>
    <w:p w14:paraId="7D14E36A" w14:textId="77777777" w:rsidR="006F2C55" w:rsidRDefault="006F2C55" w:rsidP="006F2C55">
      <w:pPr>
        <w:bidi/>
        <w:jc w:val="both"/>
        <w:rPr>
          <w:rFonts w:cs="David" w:hint="cs"/>
          <w:rtl/>
        </w:rPr>
      </w:pPr>
      <w:r>
        <w:rPr>
          <w:rFonts w:cs="David" w:hint="cs"/>
          <w:rtl/>
        </w:rPr>
        <w:tab/>
        <w:t xml:space="preserve">אני מבקש לדייק. אני מדבר על נספח להסכם. הסכם הוא הסכם שיכול להירשם ועדיין יכול להיות שיש לו קטע מסוים שהוא בין הצדדים. </w:t>
      </w:r>
    </w:p>
    <w:p w14:paraId="25654A21" w14:textId="77777777" w:rsidR="006F2C55" w:rsidRPr="0011402D" w:rsidRDefault="006F2C55" w:rsidP="006F2C55">
      <w:pPr>
        <w:bidi/>
        <w:jc w:val="both"/>
        <w:rPr>
          <w:rFonts w:cs="David" w:hint="cs"/>
          <w:rtl/>
        </w:rPr>
      </w:pPr>
    </w:p>
    <w:p w14:paraId="39D987C4" w14:textId="77777777" w:rsidR="006F2C55" w:rsidRPr="0011402D" w:rsidRDefault="006F2C55" w:rsidP="006F2C55">
      <w:pPr>
        <w:bidi/>
        <w:jc w:val="both"/>
        <w:rPr>
          <w:rFonts w:cs="David" w:hint="cs"/>
          <w:u w:val="single"/>
          <w:rtl/>
        </w:rPr>
      </w:pPr>
      <w:r>
        <w:rPr>
          <w:rFonts w:cs="David" w:hint="cs"/>
          <w:u w:val="single"/>
          <w:rtl/>
        </w:rPr>
        <w:t xml:space="preserve">היו"ר </w:t>
      </w:r>
      <w:r w:rsidRPr="0011402D">
        <w:rPr>
          <w:rFonts w:cs="David" w:hint="cs"/>
          <w:u w:val="single"/>
          <w:rtl/>
        </w:rPr>
        <w:t>יריב לוין:</w:t>
      </w:r>
    </w:p>
    <w:p w14:paraId="693A3162" w14:textId="77777777" w:rsidR="006F2C55" w:rsidRPr="0011402D" w:rsidRDefault="006F2C55" w:rsidP="006F2C55">
      <w:pPr>
        <w:bidi/>
        <w:jc w:val="both"/>
        <w:rPr>
          <w:rFonts w:cs="David" w:hint="cs"/>
          <w:u w:val="single"/>
          <w:rtl/>
        </w:rPr>
      </w:pPr>
    </w:p>
    <w:p w14:paraId="78856BDE" w14:textId="77777777" w:rsidR="006F2C55" w:rsidRPr="0011402D" w:rsidRDefault="006F2C55" w:rsidP="006F2C55">
      <w:pPr>
        <w:bidi/>
        <w:ind w:firstLine="720"/>
        <w:jc w:val="both"/>
        <w:rPr>
          <w:rFonts w:cs="David" w:hint="cs"/>
          <w:rtl/>
        </w:rPr>
      </w:pPr>
      <w:r>
        <w:rPr>
          <w:rFonts w:cs="David" w:hint="cs"/>
          <w:rtl/>
        </w:rPr>
        <w:t xml:space="preserve">רבותיי, </w:t>
      </w:r>
      <w:r w:rsidRPr="0011402D">
        <w:rPr>
          <w:rFonts w:cs="David" w:hint="cs"/>
          <w:rtl/>
        </w:rPr>
        <w:t>אני לא חושב שאנחנו יכולים בכלל להיכנס לפינה הזאת.</w:t>
      </w:r>
    </w:p>
    <w:p w14:paraId="318819BD" w14:textId="77777777" w:rsidR="006F2C55" w:rsidRPr="0011402D" w:rsidRDefault="006F2C55" w:rsidP="006F2C55">
      <w:pPr>
        <w:bidi/>
        <w:jc w:val="both"/>
        <w:rPr>
          <w:rFonts w:cs="David" w:hint="cs"/>
          <w:rtl/>
        </w:rPr>
      </w:pPr>
    </w:p>
    <w:p w14:paraId="4D502553" w14:textId="77777777" w:rsidR="006F2C55" w:rsidRPr="0011402D" w:rsidRDefault="006F2C55" w:rsidP="006F2C55">
      <w:pPr>
        <w:bidi/>
        <w:jc w:val="both"/>
        <w:rPr>
          <w:rFonts w:cs="David" w:hint="cs"/>
          <w:u w:val="single"/>
          <w:rtl/>
        </w:rPr>
      </w:pPr>
      <w:r w:rsidRPr="00352EC0">
        <w:rPr>
          <w:rFonts w:cs="David" w:hint="cs"/>
          <w:u w:val="single"/>
          <w:rtl/>
        </w:rPr>
        <w:t>רחל אדטו:</w:t>
      </w:r>
    </w:p>
    <w:p w14:paraId="16B4CDCD" w14:textId="77777777" w:rsidR="006F2C55" w:rsidRPr="0011402D" w:rsidRDefault="006F2C55" w:rsidP="006F2C55">
      <w:pPr>
        <w:bidi/>
        <w:jc w:val="both"/>
        <w:rPr>
          <w:rFonts w:cs="David" w:hint="cs"/>
          <w:u w:val="single"/>
          <w:rtl/>
        </w:rPr>
      </w:pPr>
    </w:p>
    <w:p w14:paraId="3147F37C" w14:textId="77777777" w:rsidR="006F2C55" w:rsidRPr="0011402D" w:rsidRDefault="006F2C55" w:rsidP="006F2C55">
      <w:pPr>
        <w:bidi/>
        <w:ind w:firstLine="720"/>
        <w:jc w:val="both"/>
        <w:rPr>
          <w:rFonts w:cs="David" w:hint="cs"/>
          <w:rtl/>
        </w:rPr>
      </w:pPr>
      <w:r w:rsidRPr="0011402D">
        <w:rPr>
          <w:rFonts w:cs="David" w:hint="cs"/>
          <w:rtl/>
        </w:rPr>
        <w:t>אבל אי-אפשר להתעלם ממנו</w:t>
      </w:r>
      <w:r>
        <w:rPr>
          <w:rFonts w:cs="David" w:hint="cs"/>
          <w:rtl/>
        </w:rPr>
        <w:t xml:space="preserve"> ולכן יש בעיה</w:t>
      </w:r>
      <w:r w:rsidRPr="0011402D">
        <w:rPr>
          <w:rFonts w:cs="David" w:hint="cs"/>
          <w:rtl/>
        </w:rPr>
        <w:t xml:space="preserve">. </w:t>
      </w:r>
      <w:r>
        <w:rPr>
          <w:rFonts w:cs="David" w:hint="cs"/>
          <w:rtl/>
        </w:rPr>
        <w:t xml:space="preserve">אם ילך אזרח לבג"צ ויגיד שהוא לא יודע על מה הוא מצביע - - - </w:t>
      </w:r>
    </w:p>
    <w:p w14:paraId="3054B6DC" w14:textId="77777777" w:rsidR="006F2C55" w:rsidRPr="0011402D" w:rsidRDefault="006F2C55" w:rsidP="006F2C55">
      <w:pPr>
        <w:bidi/>
        <w:jc w:val="both"/>
        <w:rPr>
          <w:rFonts w:cs="David" w:hint="cs"/>
          <w:rtl/>
        </w:rPr>
      </w:pPr>
    </w:p>
    <w:p w14:paraId="3CF7F575" w14:textId="77777777" w:rsidR="006F2C55" w:rsidRPr="0011402D" w:rsidRDefault="006F2C55" w:rsidP="006F2C55">
      <w:pPr>
        <w:bidi/>
        <w:jc w:val="both"/>
        <w:rPr>
          <w:rFonts w:cs="David" w:hint="cs"/>
          <w:u w:val="single"/>
          <w:rtl/>
        </w:rPr>
      </w:pPr>
      <w:r>
        <w:rPr>
          <w:rFonts w:cs="David" w:hint="cs"/>
          <w:u w:val="single"/>
          <w:rtl/>
        </w:rPr>
        <w:t xml:space="preserve">היו"ר </w:t>
      </w:r>
      <w:r w:rsidRPr="0011402D">
        <w:rPr>
          <w:rFonts w:cs="David" w:hint="cs"/>
          <w:u w:val="single"/>
          <w:rtl/>
        </w:rPr>
        <w:t>יריב לוין:</w:t>
      </w:r>
    </w:p>
    <w:p w14:paraId="0F9053B0" w14:textId="77777777" w:rsidR="006F2C55" w:rsidRDefault="006F2C55" w:rsidP="006F2C55">
      <w:pPr>
        <w:bidi/>
        <w:jc w:val="both"/>
        <w:rPr>
          <w:rFonts w:cs="David" w:hint="cs"/>
          <w:u w:val="single"/>
          <w:rtl/>
        </w:rPr>
      </w:pPr>
    </w:p>
    <w:p w14:paraId="2EE733AC" w14:textId="77777777" w:rsidR="006F2C55" w:rsidRPr="00393B37" w:rsidRDefault="006F2C55" w:rsidP="006F2C55">
      <w:pPr>
        <w:bidi/>
        <w:jc w:val="both"/>
        <w:rPr>
          <w:rFonts w:cs="David" w:hint="cs"/>
          <w:rtl/>
        </w:rPr>
      </w:pPr>
      <w:r>
        <w:rPr>
          <w:rFonts w:cs="David" w:hint="cs"/>
          <w:rtl/>
        </w:rPr>
        <w:tab/>
        <w:t xml:space="preserve">אז ילך לבג"צ. החוק אומר שצריך להניח את ההסכם על כל חלקיו. אם תחליט הממשלה שהיא רוצה להכניס בו איזה הסדרים סודיים כאלה ואחרים, היא תצטרך למצוא את הדרך. אני לא היועץ המשפטי לממשלה להסביר לה איך עושים את זה. </w:t>
      </w:r>
    </w:p>
    <w:p w14:paraId="76B611D1" w14:textId="77777777" w:rsidR="006F2C55" w:rsidRPr="00393B37" w:rsidRDefault="006F2C55" w:rsidP="006F2C55">
      <w:pPr>
        <w:bidi/>
        <w:jc w:val="both"/>
        <w:rPr>
          <w:rFonts w:cs="David" w:hint="cs"/>
          <w:rtl/>
        </w:rPr>
      </w:pPr>
      <w:r>
        <w:rPr>
          <w:rFonts w:cs="David" w:hint="cs"/>
          <w:rtl/>
        </w:rPr>
        <w:tab/>
      </w:r>
    </w:p>
    <w:p w14:paraId="41D671F1" w14:textId="77777777" w:rsidR="006F2C55" w:rsidRPr="0011402D" w:rsidRDefault="006F2C55" w:rsidP="006F2C55">
      <w:pPr>
        <w:bidi/>
        <w:jc w:val="both"/>
        <w:rPr>
          <w:rFonts w:cs="David" w:hint="cs"/>
          <w:u w:val="single"/>
          <w:rtl/>
        </w:rPr>
      </w:pPr>
      <w:r w:rsidRPr="0011402D">
        <w:rPr>
          <w:rFonts w:cs="David" w:hint="cs"/>
          <w:u w:val="single"/>
          <w:rtl/>
        </w:rPr>
        <w:t>שלמה מולה:</w:t>
      </w:r>
    </w:p>
    <w:p w14:paraId="5ADDFD7F" w14:textId="77777777" w:rsidR="006F2C55" w:rsidRDefault="006F2C55" w:rsidP="006F2C55">
      <w:pPr>
        <w:bidi/>
        <w:jc w:val="both"/>
        <w:rPr>
          <w:rFonts w:cs="David" w:hint="cs"/>
          <w:u w:val="single"/>
          <w:rtl/>
        </w:rPr>
      </w:pPr>
    </w:p>
    <w:p w14:paraId="1152CDE7" w14:textId="77777777" w:rsidR="006F2C55" w:rsidRPr="00393B37" w:rsidRDefault="006F2C55" w:rsidP="006F2C55">
      <w:pPr>
        <w:bidi/>
        <w:jc w:val="both"/>
        <w:rPr>
          <w:rFonts w:cs="David" w:hint="cs"/>
          <w:rtl/>
        </w:rPr>
      </w:pPr>
      <w:r>
        <w:rPr>
          <w:rFonts w:cs="David" w:hint="cs"/>
          <w:rtl/>
        </w:rPr>
        <w:tab/>
        <w:t xml:space="preserve">יושבים פה אנשי משרד המשפטים והם מעוניינים שהחקיקה תהיה מאוד חוקתית. אני לא חושב שצריך להגיד שיגישו הסתייגות ונראה אחר-כך. </w:t>
      </w:r>
    </w:p>
    <w:p w14:paraId="30B1C573" w14:textId="77777777" w:rsidR="006F2C55" w:rsidRPr="0011402D" w:rsidRDefault="006F2C55" w:rsidP="006F2C55">
      <w:pPr>
        <w:bidi/>
        <w:jc w:val="both"/>
        <w:rPr>
          <w:rFonts w:cs="David" w:hint="cs"/>
          <w:rtl/>
        </w:rPr>
      </w:pPr>
    </w:p>
    <w:p w14:paraId="2EF09EE6" w14:textId="77777777" w:rsidR="006F2C55" w:rsidRPr="0011402D" w:rsidRDefault="006F2C55" w:rsidP="006F2C55">
      <w:pPr>
        <w:bidi/>
        <w:jc w:val="both"/>
        <w:rPr>
          <w:rFonts w:cs="David" w:hint="cs"/>
          <w:u w:val="single"/>
          <w:rtl/>
        </w:rPr>
      </w:pPr>
      <w:r>
        <w:rPr>
          <w:rFonts w:cs="David" w:hint="cs"/>
          <w:u w:val="single"/>
          <w:rtl/>
        </w:rPr>
        <w:t xml:space="preserve">היו"ר </w:t>
      </w:r>
      <w:r w:rsidRPr="0011402D">
        <w:rPr>
          <w:rFonts w:cs="David" w:hint="cs"/>
          <w:u w:val="single"/>
          <w:rtl/>
        </w:rPr>
        <w:t>יריב לוין:</w:t>
      </w:r>
    </w:p>
    <w:p w14:paraId="600CBA64" w14:textId="77777777" w:rsidR="006F2C55" w:rsidRPr="0011402D" w:rsidRDefault="006F2C55" w:rsidP="006F2C55">
      <w:pPr>
        <w:bidi/>
        <w:jc w:val="both"/>
        <w:rPr>
          <w:rFonts w:cs="David" w:hint="cs"/>
          <w:u w:val="single"/>
          <w:rtl/>
        </w:rPr>
      </w:pPr>
    </w:p>
    <w:p w14:paraId="63576A30" w14:textId="77777777" w:rsidR="006F2C55" w:rsidRPr="0011402D" w:rsidRDefault="006F2C55" w:rsidP="006F2C55">
      <w:pPr>
        <w:bidi/>
        <w:ind w:firstLine="720"/>
        <w:jc w:val="both"/>
        <w:rPr>
          <w:rFonts w:cs="David" w:hint="cs"/>
          <w:rtl/>
        </w:rPr>
      </w:pPr>
      <w:r w:rsidRPr="0011402D">
        <w:rPr>
          <w:rFonts w:cs="David" w:hint="cs"/>
          <w:rtl/>
        </w:rPr>
        <w:t xml:space="preserve">אני מסביר לך איפה הבעיה. </w:t>
      </w:r>
      <w:r>
        <w:rPr>
          <w:rFonts w:cs="David" w:hint="cs"/>
          <w:rtl/>
        </w:rPr>
        <w:t xml:space="preserve">משרד החוץ אומר לך </w:t>
      </w:r>
      <w:r>
        <w:rPr>
          <w:rFonts w:cs="David"/>
          <w:rtl/>
        </w:rPr>
        <w:t>–</w:t>
      </w:r>
      <w:r>
        <w:rPr>
          <w:rFonts w:cs="David" w:hint="cs"/>
          <w:rtl/>
        </w:rPr>
        <w:t xml:space="preserve"> אתה לא יכול לכתוב דבר כזה כי לכאורה אסור לך על-פי הדין הבינלאומי לעשות נספח סודי. </w:t>
      </w:r>
    </w:p>
    <w:p w14:paraId="2B91A7CD" w14:textId="77777777" w:rsidR="006F2C55" w:rsidRDefault="006F2C55" w:rsidP="006F2C55">
      <w:pPr>
        <w:bidi/>
        <w:jc w:val="both"/>
        <w:rPr>
          <w:rFonts w:cs="David" w:hint="cs"/>
          <w:rtl/>
        </w:rPr>
      </w:pPr>
    </w:p>
    <w:p w14:paraId="0DDF40B0" w14:textId="77777777" w:rsidR="006F2C55" w:rsidRDefault="006F2C55" w:rsidP="006F2C55">
      <w:pPr>
        <w:bidi/>
        <w:jc w:val="both"/>
        <w:rPr>
          <w:rFonts w:cs="David" w:hint="cs"/>
          <w:u w:val="single"/>
          <w:rtl/>
        </w:rPr>
      </w:pPr>
      <w:r>
        <w:rPr>
          <w:rFonts w:cs="David" w:hint="cs"/>
          <w:u w:val="single"/>
          <w:rtl/>
        </w:rPr>
        <w:t>איל זנדברג:</w:t>
      </w:r>
    </w:p>
    <w:p w14:paraId="48C151EA" w14:textId="77777777" w:rsidR="006F2C55" w:rsidRDefault="006F2C55" w:rsidP="006F2C55">
      <w:pPr>
        <w:bidi/>
        <w:jc w:val="both"/>
        <w:rPr>
          <w:rFonts w:cs="David" w:hint="cs"/>
          <w:u w:val="single"/>
          <w:rtl/>
        </w:rPr>
      </w:pPr>
    </w:p>
    <w:p w14:paraId="3B705DC4" w14:textId="77777777" w:rsidR="006F2C55" w:rsidRDefault="006F2C55" w:rsidP="006F2C55">
      <w:pPr>
        <w:bidi/>
        <w:jc w:val="both"/>
        <w:rPr>
          <w:rFonts w:cs="David" w:hint="cs"/>
          <w:rtl/>
        </w:rPr>
      </w:pPr>
      <w:r>
        <w:rPr>
          <w:rFonts w:cs="David" w:hint="cs"/>
          <w:rtl/>
        </w:rPr>
        <w:tab/>
        <w:t xml:space="preserve">זה לא מה שנאמר. אני שמעתי על אמנה סודית, לא שמעתי על נספח סודי. </w:t>
      </w:r>
    </w:p>
    <w:p w14:paraId="60CA0749" w14:textId="77777777" w:rsidR="006F2C55" w:rsidRDefault="006F2C55" w:rsidP="006F2C55">
      <w:pPr>
        <w:bidi/>
        <w:jc w:val="both"/>
        <w:rPr>
          <w:rFonts w:cs="David" w:hint="cs"/>
          <w:rtl/>
        </w:rPr>
      </w:pPr>
    </w:p>
    <w:p w14:paraId="4186689E" w14:textId="77777777" w:rsidR="006F2C55" w:rsidRPr="00D20085" w:rsidRDefault="006F2C55" w:rsidP="006F2C55">
      <w:pPr>
        <w:bidi/>
        <w:rPr>
          <w:rFonts w:cs="David" w:hint="cs"/>
          <w:u w:val="single"/>
          <w:rtl/>
        </w:rPr>
      </w:pPr>
      <w:r w:rsidRPr="00406329">
        <w:rPr>
          <w:rFonts w:cs="David" w:hint="cs"/>
          <w:u w:val="single"/>
          <w:rtl/>
        </w:rPr>
        <w:t>היו</w:t>
      </w:r>
      <w:r>
        <w:rPr>
          <w:rFonts w:cs="David" w:hint="cs"/>
          <w:u w:val="single"/>
          <w:rtl/>
        </w:rPr>
        <w:t>"</w:t>
      </w:r>
      <w:r w:rsidRPr="00406329">
        <w:rPr>
          <w:rFonts w:cs="David" w:hint="cs"/>
          <w:u w:val="single"/>
          <w:rtl/>
        </w:rPr>
        <w:t>ר</w:t>
      </w:r>
      <w:r>
        <w:rPr>
          <w:rFonts w:cs="David" w:hint="cs"/>
          <w:u w:val="single"/>
          <w:rtl/>
        </w:rPr>
        <w:t xml:space="preserve"> יריב לוין:</w:t>
      </w:r>
    </w:p>
    <w:p w14:paraId="5C683ADB" w14:textId="77777777" w:rsidR="006F2C55" w:rsidRDefault="006F2C55" w:rsidP="006F2C55">
      <w:pPr>
        <w:bidi/>
        <w:jc w:val="both"/>
        <w:rPr>
          <w:rFonts w:cs="David" w:hint="cs"/>
          <w:rtl/>
        </w:rPr>
      </w:pPr>
    </w:p>
    <w:p w14:paraId="25A6CC03" w14:textId="77777777" w:rsidR="006F2C55" w:rsidRDefault="006F2C55" w:rsidP="006F2C55">
      <w:pPr>
        <w:bidi/>
        <w:jc w:val="both"/>
        <w:rPr>
          <w:rFonts w:cs="David" w:hint="cs"/>
          <w:rtl/>
        </w:rPr>
      </w:pPr>
      <w:r>
        <w:rPr>
          <w:rFonts w:cs="David" w:hint="cs"/>
          <w:rtl/>
        </w:rPr>
        <w:tab/>
        <w:t xml:space="preserve">זה מה שאני הבנתי ואני מבין שהבנתי נכון. אם תבדקו ותגידו לי שזה לא נכון והעמדה של הממשלה היא שמותר ואין לה בעיה בינלאומית, אני מוכן ואני לא מפריע. אבל כל עוד זה המצב, אז ברור שאין טעם לדון בזה כי לא נכתוב בחוק משהו שיסבך אותנו מבחינת יחסי החוץ. </w:t>
      </w:r>
    </w:p>
    <w:p w14:paraId="0AED4A83" w14:textId="77777777" w:rsidR="006F2C55" w:rsidRPr="00393B37" w:rsidRDefault="006F2C55" w:rsidP="006F2C55">
      <w:pPr>
        <w:bidi/>
        <w:jc w:val="both"/>
        <w:rPr>
          <w:rFonts w:cs="David" w:hint="cs"/>
          <w:rtl/>
        </w:rPr>
      </w:pPr>
    </w:p>
    <w:p w14:paraId="4C5038A3" w14:textId="77777777" w:rsidR="006F2C55" w:rsidRPr="0011402D" w:rsidRDefault="006F2C55" w:rsidP="006F2C55">
      <w:pPr>
        <w:bidi/>
        <w:jc w:val="both"/>
        <w:rPr>
          <w:rFonts w:cs="David" w:hint="cs"/>
          <w:u w:val="single"/>
          <w:rtl/>
        </w:rPr>
      </w:pPr>
      <w:r w:rsidRPr="00352EC0">
        <w:rPr>
          <w:rFonts w:cs="David" w:hint="cs"/>
          <w:u w:val="single"/>
          <w:rtl/>
        </w:rPr>
        <w:t>רחל אדטו:</w:t>
      </w:r>
    </w:p>
    <w:p w14:paraId="3C99B622" w14:textId="77777777" w:rsidR="006F2C55" w:rsidRPr="0011402D" w:rsidRDefault="006F2C55" w:rsidP="006F2C55">
      <w:pPr>
        <w:bidi/>
        <w:jc w:val="both"/>
        <w:rPr>
          <w:rFonts w:cs="David" w:hint="cs"/>
          <w:u w:val="single"/>
          <w:rtl/>
        </w:rPr>
      </w:pPr>
    </w:p>
    <w:p w14:paraId="6FED05EC" w14:textId="77777777" w:rsidR="006F2C55" w:rsidRPr="0011402D" w:rsidRDefault="006F2C55" w:rsidP="006F2C55">
      <w:pPr>
        <w:bidi/>
        <w:ind w:firstLine="720"/>
        <w:jc w:val="both"/>
        <w:rPr>
          <w:rFonts w:cs="David" w:hint="cs"/>
          <w:rtl/>
        </w:rPr>
      </w:pPr>
      <w:r>
        <w:rPr>
          <w:rFonts w:cs="David" w:hint="cs"/>
          <w:rtl/>
        </w:rPr>
        <w:t xml:space="preserve">מאידך, זה הרבה יותר חמור להביא את זה בצורה של הסתייגות כי בצורה של הסתייגות אתה תדון על במליאה. ברגע שתדון על זה במליאה ותעלה את הדברים האלה במסגרת הסתייגות במליאה זה הרבה יותר חמור. </w:t>
      </w:r>
      <w:r w:rsidRPr="0011402D">
        <w:rPr>
          <w:rFonts w:cs="David" w:hint="cs"/>
          <w:rtl/>
        </w:rPr>
        <w:t xml:space="preserve"> </w:t>
      </w:r>
    </w:p>
    <w:p w14:paraId="73092B30" w14:textId="77777777" w:rsidR="006F2C55" w:rsidRPr="0011402D" w:rsidRDefault="006F2C55" w:rsidP="006F2C55">
      <w:pPr>
        <w:bidi/>
        <w:jc w:val="both"/>
        <w:rPr>
          <w:rFonts w:cs="David" w:hint="cs"/>
          <w:rtl/>
        </w:rPr>
      </w:pPr>
    </w:p>
    <w:p w14:paraId="41CAC567" w14:textId="77777777" w:rsidR="006F2C55" w:rsidRPr="0011402D" w:rsidRDefault="006F2C55" w:rsidP="006F2C55">
      <w:pPr>
        <w:bidi/>
        <w:jc w:val="both"/>
        <w:rPr>
          <w:rFonts w:cs="David" w:hint="cs"/>
          <w:u w:val="single"/>
          <w:rtl/>
        </w:rPr>
      </w:pPr>
      <w:r>
        <w:rPr>
          <w:rFonts w:cs="David" w:hint="cs"/>
          <w:u w:val="single"/>
          <w:rtl/>
        </w:rPr>
        <w:t xml:space="preserve">היו"ר </w:t>
      </w:r>
      <w:r w:rsidRPr="0011402D">
        <w:rPr>
          <w:rFonts w:cs="David" w:hint="cs"/>
          <w:u w:val="single"/>
          <w:rtl/>
        </w:rPr>
        <w:t>יריב לוין:</w:t>
      </w:r>
    </w:p>
    <w:p w14:paraId="1B03C8BA" w14:textId="77777777" w:rsidR="006F2C55" w:rsidRDefault="006F2C55" w:rsidP="006F2C55">
      <w:pPr>
        <w:bidi/>
        <w:jc w:val="both"/>
        <w:rPr>
          <w:rFonts w:cs="David" w:hint="cs"/>
          <w:u w:val="single"/>
          <w:rtl/>
        </w:rPr>
      </w:pPr>
    </w:p>
    <w:p w14:paraId="7B3845E8" w14:textId="77777777" w:rsidR="006F2C55" w:rsidRDefault="006F2C55" w:rsidP="006F2C55">
      <w:pPr>
        <w:bidi/>
        <w:jc w:val="both"/>
        <w:rPr>
          <w:rFonts w:cs="David" w:hint="cs"/>
          <w:rtl/>
        </w:rPr>
      </w:pPr>
      <w:r>
        <w:rPr>
          <w:rFonts w:cs="David" w:hint="cs"/>
          <w:rtl/>
        </w:rPr>
        <w:tab/>
        <w:t xml:space="preserve">רחל, אני אחראי רק לעצמי. אם אתם תחליטו להביא הסתייגות כזאת ולדון בה במליאה, אז אתם תישאו בתוצאות של המעשה הזה. אני לא יכול למנוע מכם להגיש הסתייגויות. אני מציע שהסיכום יהיה שייעשה בירור האם יש בעיה מבחינת יחסי החוץ. נדמה לי שמוסכם על כולנו, בהיותנו אנשים אחראיים, שאי-אפשר להיכנס לסוגיה הזאת לא כך ולא אחרת. </w:t>
      </w:r>
    </w:p>
    <w:p w14:paraId="38DEDA48" w14:textId="77777777" w:rsidR="006F2C55" w:rsidRDefault="006F2C55" w:rsidP="006F2C55">
      <w:pPr>
        <w:bidi/>
        <w:jc w:val="both"/>
        <w:rPr>
          <w:rFonts w:cs="David" w:hint="cs"/>
          <w:rtl/>
        </w:rPr>
      </w:pPr>
    </w:p>
    <w:p w14:paraId="5868BF84" w14:textId="77777777" w:rsidR="006F2C55" w:rsidRDefault="006F2C55" w:rsidP="006F2C55">
      <w:pPr>
        <w:bidi/>
        <w:jc w:val="both"/>
        <w:rPr>
          <w:rFonts w:cs="David" w:hint="cs"/>
          <w:u w:val="single"/>
          <w:rtl/>
        </w:rPr>
      </w:pPr>
      <w:r>
        <w:rPr>
          <w:rFonts w:cs="David" w:hint="cs"/>
          <w:u w:val="single"/>
          <w:rtl/>
        </w:rPr>
        <w:t>שלמה מולה:</w:t>
      </w:r>
    </w:p>
    <w:p w14:paraId="4588101B" w14:textId="77777777" w:rsidR="006F2C55" w:rsidRDefault="006F2C55" w:rsidP="006F2C55">
      <w:pPr>
        <w:bidi/>
        <w:jc w:val="both"/>
        <w:rPr>
          <w:rFonts w:cs="David" w:hint="cs"/>
          <w:u w:val="single"/>
          <w:rtl/>
        </w:rPr>
      </w:pPr>
    </w:p>
    <w:p w14:paraId="0FDEBDE5" w14:textId="77777777" w:rsidR="006F2C55" w:rsidRDefault="006F2C55" w:rsidP="006F2C55">
      <w:pPr>
        <w:bidi/>
        <w:jc w:val="both"/>
        <w:rPr>
          <w:rFonts w:cs="David" w:hint="cs"/>
          <w:rtl/>
        </w:rPr>
      </w:pPr>
      <w:r>
        <w:rPr>
          <w:rFonts w:cs="David" w:hint="cs"/>
          <w:rtl/>
        </w:rPr>
        <w:tab/>
        <w:t xml:space="preserve">אני כל הזמן מתייחס לכל מילה שנאמרת כאן. אני רוצה לראות בסופו של יום שהעם מקבל את הסמכות להחליט, האם יש בידיו את כל מכלול השיקולים. מצד אחד, אני לא רוצה לחשוף את סודותיה וביטחונה של מדינת ישראל אבל מהצד השני אני גם לא רוצה להסתיר מידע מהציבור. אין לי בעיה עם הממשלה, אין לי בעיה עם ראש הממשלה ושרי הממשלה. במידה רבה, אין לי בעיה עם כך שלא הכנסת כולה יודעת את הכול אלא רק חלק. הכנסת היא הריבון והיא נושאת בתוצאות כקולקטיב. </w:t>
      </w:r>
    </w:p>
    <w:p w14:paraId="6F27A4C0" w14:textId="77777777" w:rsidR="006F2C55" w:rsidRDefault="006F2C55" w:rsidP="006F2C55">
      <w:pPr>
        <w:bidi/>
        <w:jc w:val="both"/>
        <w:rPr>
          <w:rFonts w:cs="David" w:hint="cs"/>
          <w:rtl/>
        </w:rPr>
      </w:pPr>
    </w:p>
    <w:p w14:paraId="5EE83A2E" w14:textId="77777777" w:rsidR="006F2C55" w:rsidRPr="00393B37" w:rsidRDefault="006F2C55" w:rsidP="006F2C55">
      <w:pPr>
        <w:bidi/>
        <w:jc w:val="both"/>
        <w:rPr>
          <w:rFonts w:cs="David" w:hint="cs"/>
          <w:rtl/>
        </w:rPr>
      </w:pPr>
      <w:r>
        <w:rPr>
          <w:rFonts w:cs="David" w:hint="cs"/>
          <w:rtl/>
        </w:rPr>
        <w:tab/>
        <w:t xml:space="preserve">השאלה שאנחנו צריכים להתלבט בה היא לא מה שיגידו במליאה, זה לא העיקר וגם לא ההסתייגויות. אם תתעקש, אנחנו נגיש הסתייגות. </w:t>
      </w:r>
    </w:p>
    <w:p w14:paraId="0E0CEE3A" w14:textId="77777777" w:rsidR="006F2C55" w:rsidRDefault="006F2C55" w:rsidP="006F2C55">
      <w:pPr>
        <w:bidi/>
        <w:jc w:val="both"/>
        <w:rPr>
          <w:rFonts w:cs="David" w:hint="cs"/>
          <w:rtl/>
        </w:rPr>
      </w:pPr>
    </w:p>
    <w:p w14:paraId="211BCFAF" w14:textId="77777777" w:rsidR="006F2C55" w:rsidRPr="00D20085" w:rsidRDefault="006F2C55" w:rsidP="006F2C55">
      <w:pPr>
        <w:bidi/>
        <w:rPr>
          <w:rFonts w:cs="David" w:hint="cs"/>
          <w:u w:val="single"/>
          <w:rtl/>
        </w:rPr>
      </w:pPr>
      <w:r w:rsidRPr="00406329">
        <w:rPr>
          <w:rFonts w:cs="David" w:hint="cs"/>
          <w:u w:val="single"/>
          <w:rtl/>
        </w:rPr>
        <w:t>היו</w:t>
      </w:r>
      <w:r>
        <w:rPr>
          <w:rFonts w:cs="David" w:hint="cs"/>
          <w:u w:val="single"/>
          <w:rtl/>
        </w:rPr>
        <w:t>"</w:t>
      </w:r>
      <w:r w:rsidRPr="00406329">
        <w:rPr>
          <w:rFonts w:cs="David" w:hint="cs"/>
          <w:u w:val="single"/>
          <w:rtl/>
        </w:rPr>
        <w:t>ר</w:t>
      </w:r>
      <w:r>
        <w:rPr>
          <w:rFonts w:cs="David" w:hint="cs"/>
          <w:u w:val="single"/>
          <w:rtl/>
        </w:rPr>
        <w:t xml:space="preserve"> יריב לוין:</w:t>
      </w:r>
    </w:p>
    <w:p w14:paraId="42FB3149" w14:textId="77777777" w:rsidR="006F2C55" w:rsidRDefault="006F2C55" w:rsidP="006F2C55">
      <w:pPr>
        <w:bidi/>
        <w:jc w:val="both"/>
        <w:rPr>
          <w:rFonts w:cs="David" w:hint="cs"/>
          <w:rtl/>
        </w:rPr>
      </w:pPr>
    </w:p>
    <w:p w14:paraId="399E86A6" w14:textId="77777777" w:rsidR="006F2C55" w:rsidRDefault="006F2C55" w:rsidP="006F2C55">
      <w:pPr>
        <w:bidi/>
        <w:jc w:val="both"/>
        <w:rPr>
          <w:rFonts w:cs="David" w:hint="cs"/>
          <w:rtl/>
        </w:rPr>
      </w:pPr>
      <w:r>
        <w:rPr>
          <w:rFonts w:cs="David" w:hint="cs"/>
          <w:rtl/>
        </w:rPr>
        <w:tab/>
        <w:t xml:space="preserve">עניתי לך. נעשה בדיקה. אם יתברר שיש בעיה כזאת, אז אני חושב שזה סותם את הגולל על הויכוח. אם יתברר שאין בעיה כזאת, אז תציע לנו הממשלה נוסח לסעיף הזה שמקובל עליה. </w:t>
      </w:r>
    </w:p>
    <w:p w14:paraId="11A072F0" w14:textId="77777777" w:rsidR="006F2C55" w:rsidRDefault="006F2C55" w:rsidP="006F2C55">
      <w:pPr>
        <w:bidi/>
        <w:jc w:val="both"/>
        <w:rPr>
          <w:rFonts w:cs="David" w:hint="cs"/>
          <w:rtl/>
        </w:rPr>
      </w:pPr>
    </w:p>
    <w:p w14:paraId="5366127D" w14:textId="77777777" w:rsidR="006F2C55" w:rsidRDefault="006F2C55" w:rsidP="006F2C55">
      <w:pPr>
        <w:bidi/>
        <w:jc w:val="both"/>
        <w:rPr>
          <w:rFonts w:cs="David" w:hint="cs"/>
          <w:u w:val="single"/>
          <w:rtl/>
        </w:rPr>
      </w:pPr>
      <w:r>
        <w:rPr>
          <w:rFonts w:cs="David" w:hint="cs"/>
          <w:u w:val="single"/>
          <w:rtl/>
        </w:rPr>
        <w:t>שלמה מולה:</w:t>
      </w:r>
    </w:p>
    <w:p w14:paraId="0DE0332F" w14:textId="77777777" w:rsidR="006F2C55" w:rsidRDefault="006F2C55" w:rsidP="006F2C55">
      <w:pPr>
        <w:bidi/>
        <w:jc w:val="both"/>
        <w:rPr>
          <w:rFonts w:cs="David" w:hint="cs"/>
          <w:u w:val="single"/>
          <w:rtl/>
        </w:rPr>
      </w:pPr>
    </w:p>
    <w:p w14:paraId="6D184985" w14:textId="77777777" w:rsidR="006F2C55" w:rsidRDefault="006F2C55" w:rsidP="006F2C55">
      <w:pPr>
        <w:bidi/>
        <w:jc w:val="both"/>
        <w:rPr>
          <w:rFonts w:cs="David" w:hint="cs"/>
          <w:rtl/>
        </w:rPr>
      </w:pPr>
      <w:r>
        <w:rPr>
          <w:rFonts w:cs="David" w:hint="cs"/>
          <w:rtl/>
        </w:rPr>
        <w:tab/>
        <w:t xml:space="preserve">אני מקווה שלא נעשה משאל עם - - - </w:t>
      </w:r>
    </w:p>
    <w:p w14:paraId="57C95D0A" w14:textId="77777777" w:rsidR="006F2C55" w:rsidRDefault="006F2C55" w:rsidP="006F2C55">
      <w:pPr>
        <w:bidi/>
        <w:jc w:val="both"/>
        <w:rPr>
          <w:rFonts w:cs="David" w:hint="cs"/>
          <w:rtl/>
        </w:rPr>
      </w:pPr>
    </w:p>
    <w:p w14:paraId="63032DDC" w14:textId="77777777" w:rsidR="006F2C55" w:rsidRPr="00D20085" w:rsidRDefault="006F2C55" w:rsidP="006F2C55">
      <w:pPr>
        <w:bidi/>
        <w:rPr>
          <w:rFonts w:cs="David" w:hint="cs"/>
          <w:u w:val="single"/>
          <w:rtl/>
        </w:rPr>
      </w:pPr>
      <w:r w:rsidRPr="00406329">
        <w:rPr>
          <w:rFonts w:cs="David" w:hint="cs"/>
          <w:u w:val="single"/>
          <w:rtl/>
        </w:rPr>
        <w:t>היו</w:t>
      </w:r>
      <w:r>
        <w:rPr>
          <w:rFonts w:cs="David" w:hint="cs"/>
          <w:u w:val="single"/>
          <w:rtl/>
        </w:rPr>
        <w:t>"</w:t>
      </w:r>
      <w:r w:rsidRPr="00406329">
        <w:rPr>
          <w:rFonts w:cs="David" w:hint="cs"/>
          <w:u w:val="single"/>
          <w:rtl/>
        </w:rPr>
        <w:t>ר</w:t>
      </w:r>
      <w:r>
        <w:rPr>
          <w:rFonts w:cs="David" w:hint="cs"/>
          <w:u w:val="single"/>
          <w:rtl/>
        </w:rPr>
        <w:t xml:space="preserve"> יריב לוין:</w:t>
      </w:r>
    </w:p>
    <w:p w14:paraId="0C0339FA" w14:textId="77777777" w:rsidR="006F2C55" w:rsidRDefault="006F2C55" w:rsidP="006F2C55">
      <w:pPr>
        <w:bidi/>
        <w:jc w:val="both"/>
        <w:rPr>
          <w:rFonts w:cs="David" w:hint="cs"/>
          <w:rtl/>
        </w:rPr>
      </w:pPr>
    </w:p>
    <w:p w14:paraId="72D3D241" w14:textId="77777777" w:rsidR="006F2C55" w:rsidRDefault="006F2C55" w:rsidP="006F2C55">
      <w:pPr>
        <w:bidi/>
        <w:jc w:val="both"/>
        <w:rPr>
          <w:rFonts w:cs="David" w:hint="cs"/>
          <w:rtl/>
        </w:rPr>
      </w:pPr>
      <w:r>
        <w:rPr>
          <w:rFonts w:cs="David" w:hint="cs"/>
          <w:rtl/>
        </w:rPr>
        <w:tab/>
        <w:t xml:space="preserve">בזה אנחנו שותפים, דרך אגב. </w:t>
      </w:r>
    </w:p>
    <w:p w14:paraId="43360EC9" w14:textId="77777777" w:rsidR="006F2C55" w:rsidRDefault="006F2C55" w:rsidP="006F2C55">
      <w:pPr>
        <w:bidi/>
        <w:jc w:val="both"/>
        <w:rPr>
          <w:rFonts w:cs="David" w:hint="cs"/>
          <w:rtl/>
        </w:rPr>
      </w:pPr>
    </w:p>
    <w:p w14:paraId="0BE20293" w14:textId="77777777" w:rsidR="006F2C55" w:rsidRDefault="006F2C55" w:rsidP="006F2C55">
      <w:pPr>
        <w:bidi/>
        <w:jc w:val="both"/>
        <w:rPr>
          <w:rFonts w:cs="David" w:hint="cs"/>
          <w:u w:val="single"/>
          <w:rtl/>
        </w:rPr>
      </w:pPr>
      <w:r>
        <w:rPr>
          <w:rFonts w:cs="David" w:hint="cs"/>
          <w:u w:val="single"/>
          <w:rtl/>
        </w:rPr>
        <w:t>שלמה מולה:</w:t>
      </w:r>
    </w:p>
    <w:p w14:paraId="788974CD" w14:textId="77777777" w:rsidR="006F2C55" w:rsidRDefault="006F2C55" w:rsidP="006F2C55">
      <w:pPr>
        <w:bidi/>
        <w:jc w:val="both"/>
        <w:rPr>
          <w:rFonts w:cs="David" w:hint="cs"/>
          <w:u w:val="single"/>
          <w:rtl/>
        </w:rPr>
      </w:pPr>
    </w:p>
    <w:p w14:paraId="4C52CD8A" w14:textId="77777777" w:rsidR="006F2C55" w:rsidRDefault="006F2C55" w:rsidP="006F2C55">
      <w:pPr>
        <w:bidi/>
        <w:jc w:val="both"/>
        <w:rPr>
          <w:rFonts w:cs="David" w:hint="cs"/>
          <w:rtl/>
        </w:rPr>
      </w:pPr>
      <w:r>
        <w:rPr>
          <w:rFonts w:cs="David" w:hint="cs"/>
          <w:rtl/>
        </w:rPr>
        <w:tab/>
        <w:t xml:space="preserve">אני התכוונתי שהחוק ייפול. </w:t>
      </w:r>
    </w:p>
    <w:p w14:paraId="1FA404B8" w14:textId="77777777" w:rsidR="006F2C55" w:rsidRDefault="006F2C55" w:rsidP="006F2C55">
      <w:pPr>
        <w:bidi/>
        <w:jc w:val="both"/>
        <w:rPr>
          <w:rFonts w:cs="David" w:hint="cs"/>
          <w:rtl/>
        </w:rPr>
      </w:pPr>
    </w:p>
    <w:p w14:paraId="7255DBA9" w14:textId="77777777" w:rsidR="006F2C55" w:rsidRDefault="006F2C55" w:rsidP="006F2C55">
      <w:pPr>
        <w:bidi/>
        <w:jc w:val="both"/>
        <w:rPr>
          <w:rFonts w:cs="David" w:hint="cs"/>
          <w:rtl/>
        </w:rPr>
      </w:pPr>
      <w:r>
        <w:rPr>
          <w:rFonts w:cs="David" w:hint="cs"/>
          <w:rtl/>
        </w:rPr>
        <w:tab/>
        <w:t xml:space="preserve">אתם תבדקו במדינות בהם יש משאלי עם, מדינות שיש להן בעיות ביטחוניות כמו שלנו. </w:t>
      </w:r>
    </w:p>
    <w:p w14:paraId="62D8D3E9" w14:textId="77777777" w:rsidR="006F2C55" w:rsidRDefault="006F2C55" w:rsidP="006F2C55">
      <w:pPr>
        <w:bidi/>
        <w:jc w:val="both"/>
        <w:rPr>
          <w:rFonts w:cs="David" w:hint="cs"/>
          <w:rtl/>
        </w:rPr>
      </w:pPr>
    </w:p>
    <w:p w14:paraId="334672AE" w14:textId="77777777" w:rsidR="006F2C55" w:rsidRDefault="006F2C55" w:rsidP="006F2C55">
      <w:pPr>
        <w:bidi/>
        <w:jc w:val="both"/>
        <w:rPr>
          <w:rFonts w:cs="David" w:hint="cs"/>
          <w:u w:val="single"/>
          <w:rtl/>
        </w:rPr>
      </w:pPr>
      <w:r>
        <w:rPr>
          <w:rFonts w:cs="David" w:hint="cs"/>
          <w:u w:val="single"/>
          <w:rtl/>
        </w:rPr>
        <w:t>הילה טנא-גלעד:</w:t>
      </w:r>
    </w:p>
    <w:p w14:paraId="30AA394E" w14:textId="77777777" w:rsidR="006F2C55" w:rsidRDefault="006F2C55" w:rsidP="006F2C55">
      <w:pPr>
        <w:bidi/>
        <w:jc w:val="both"/>
        <w:rPr>
          <w:rFonts w:cs="David" w:hint="cs"/>
          <w:u w:val="single"/>
          <w:rtl/>
        </w:rPr>
      </w:pPr>
    </w:p>
    <w:p w14:paraId="0D6532BE" w14:textId="77777777" w:rsidR="006F2C55" w:rsidRDefault="006F2C55" w:rsidP="006F2C55">
      <w:pPr>
        <w:bidi/>
        <w:jc w:val="both"/>
        <w:rPr>
          <w:rFonts w:cs="David" w:hint="cs"/>
          <w:rtl/>
        </w:rPr>
      </w:pPr>
      <w:r>
        <w:rPr>
          <w:rFonts w:cs="David" w:hint="cs"/>
          <w:rtl/>
        </w:rPr>
        <w:tab/>
        <w:t xml:space="preserve">נשמח לשמוע על מדינות כאלה. </w:t>
      </w:r>
    </w:p>
    <w:p w14:paraId="7E58487C" w14:textId="77777777" w:rsidR="006F2C55" w:rsidRDefault="006F2C55" w:rsidP="006F2C55">
      <w:pPr>
        <w:bidi/>
        <w:jc w:val="both"/>
        <w:rPr>
          <w:rFonts w:cs="David" w:hint="cs"/>
          <w:rtl/>
        </w:rPr>
      </w:pPr>
    </w:p>
    <w:p w14:paraId="1BE1B65C" w14:textId="77777777" w:rsidR="006F2C55" w:rsidRDefault="006F2C55" w:rsidP="006F2C55">
      <w:pPr>
        <w:bidi/>
        <w:jc w:val="both"/>
        <w:rPr>
          <w:rFonts w:cs="David" w:hint="cs"/>
          <w:u w:val="single"/>
          <w:rtl/>
        </w:rPr>
      </w:pPr>
      <w:r>
        <w:rPr>
          <w:rFonts w:cs="David" w:hint="cs"/>
          <w:u w:val="single"/>
          <w:rtl/>
        </w:rPr>
        <w:t>שלמה מולה:</w:t>
      </w:r>
    </w:p>
    <w:p w14:paraId="3D1D9DE5" w14:textId="77777777" w:rsidR="006F2C55" w:rsidRDefault="006F2C55" w:rsidP="006F2C55">
      <w:pPr>
        <w:bidi/>
        <w:jc w:val="both"/>
        <w:rPr>
          <w:rFonts w:cs="David" w:hint="cs"/>
          <w:u w:val="single"/>
          <w:rtl/>
        </w:rPr>
      </w:pPr>
    </w:p>
    <w:p w14:paraId="343F360E" w14:textId="77777777" w:rsidR="006F2C55" w:rsidRDefault="006F2C55" w:rsidP="006F2C55">
      <w:pPr>
        <w:bidi/>
        <w:jc w:val="both"/>
        <w:rPr>
          <w:rFonts w:cs="David" w:hint="cs"/>
          <w:rtl/>
        </w:rPr>
      </w:pPr>
      <w:r>
        <w:rPr>
          <w:rFonts w:cs="David" w:hint="cs"/>
          <w:rtl/>
        </w:rPr>
        <w:tab/>
        <w:t xml:space="preserve">תבדקו לנו במדינות אחרות בעולם, איך מתייחסים לשאלה של הביטחון של המדינה. </w:t>
      </w:r>
    </w:p>
    <w:p w14:paraId="78098515" w14:textId="77777777" w:rsidR="006F2C55" w:rsidRDefault="006F2C55" w:rsidP="006F2C55">
      <w:pPr>
        <w:bidi/>
        <w:jc w:val="both"/>
        <w:rPr>
          <w:rFonts w:cs="David" w:hint="cs"/>
          <w:rtl/>
        </w:rPr>
      </w:pPr>
    </w:p>
    <w:p w14:paraId="20437A35" w14:textId="77777777" w:rsidR="006F2C55" w:rsidRPr="00D20085" w:rsidRDefault="006F2C55" w:rsidP="006F2C55">
      <w:pPr>
        <w:bidi/>
        <w:rPr>
          <w:rFonts w:cs="David" w:hint="cs"/>
          <w:u w:val="single"/>
          <w:rtl/>
        </w:rPr>
      </w:pPr>
      <w:r w:rsidRPr="00406329">
        <w:rPr>
          <w:rFonts w:cs="David" w:hint="cs"/>
          <w:u w:val="single"/>
          <w:rtl/>
        </w:rPr>
        <w:t>היו</w:t>
      </w:r>
      <w:r>
        <w:rPr>
          <w:rFonts w:cs="David" w:hint="cs"/>
          <w:u w:val="single"/>
          <w:rtl/>
        </w:rPr>
        <w:t>"</w:t>
      </w:r>
      <w:r w:rsidRPr="00406329">
        <w:rPr>
          <w:rFonts w:cs="David" w:hint="cs"/>
          <w:u w:val="single"/>
          <w:rtl/>
        </w:rPr>
        <w:t>ר</w:t>
      </w:r>
      <w:r>
        <w:rPr>
          <w:rFonts w:cs="David" w:hint="cs"/>
          <w:u w:val="single"/>
          <w:rtl/>
        </w:rPr>
        <w:t xml:space="preserve"> יריב לוין:</w:t>
      </w:r>
    </w:p>
    <w:p w14:paraId="57B3F53B" w14:textId="77777777" w:rsidR="006F2C55" w:rsidRDefault="006F2C55" w:rsidP="006F2C55">
      <w:pPr>
        <w:bidi/>
        <w:jc w:val="both"/>
        <w:rPr>
          <w:rFonts w:cs="David" w:hint="cs"/>
          <w:rtl/>
        </w:rPr>
      </w:pPr>
    </w:p>
    <w:p w14:paraId="2DD3B832" w14:textId="77777777" w:rsidR="006F2C55" w:rsidRDefault="006F2C55" w:rsidP="006F2C55">
      <w:pPr>
        <w:bidi/>
        <w:jc w:val="both"/>
        <w:rPr>
          <w:rFonts w:cs="David" w:hint="cs"/>
          <w:rtl/>
        </w:rPr>
      </w:pPr>
      <w:r>
        <w:rPr>
          <w:rFonts w:cs="David" w:hint="cs"/>
          <w:rtl/>
        </w:rPr>
        <w:tab/>
        <w:t xml:space="preserve">שלמה, באף מדינה בעולם אף אחד לא מעלה בדעתו לוותר על שטח כזה וכל הבעיות האלה בכלל לא קיימות. </w:t>
      </w:r>
    </w:p>
    <w:p w14:paraId="2E4E0EE3" w14:textId="77777777" w:rsidR="006F2C55" w:rsidRDefault="006F2C55" w:rsidP="006F2C55">
      <w:pPr>
        <w:bidi/>
        <w:jc w:val="both"/>
        <w:rPr>
          <w:rFonts w:cs="David" w:hint="cs"/>
          <w:rtl/>
        </w:rPr>
      </w:pPr>
    </w:p>
    <w:p w14:paraId="039DE133" w14:textId="77777777" w:rsidR="006F2C55" w:rsidRDefault="006F2C55" w:rsidP="006F2C55">
      <w:pPr>
        <w:bidi/>
        <w:jc w:val="both"/>
        <w:rPr>
          <w:rFonts w:cs="David" w:hint="cs"/>
          <w:rtl/>
        </w:rPr>
      </w:pPr>
      <w:r>
        <w:rPr>
          <w:rFonts w:cs="David" w:hint="cs"/>
          <w:rtl/>
        </w:rPr>
        <w:tab/>
        <w:t xml:space="preserve">ארבל, אני עובר לסעיף 4. </w:t>
      </w:r>
    </w:p>
    <w:p w14:paraId="5AD526FC" w14:textId="77777777" w:rsidR="006F2C55" w:rsidRPr="0011402D" w:rsidRDefault="006F2C55" w:rsidP="006F2C55">
      <w:pPr>
        <w:bidi/>
        <w:jc w:val="both"/>
        <w:rPr>
          <w:rFonts w:cs="David" w:hint="cs"/>
          <w:u w:val="single"/>
          <w:rtl/>
        </w:rPr>
      </w:pPr>
    </w:p>
    <w:p w14:paraId="3E4579FF" w14:textId="77777777" w:rsidR="006F2C55" w:rsidRPr="0011402D" w:rsidRDefault="006F2C55" w:rsidP="006F2C55">
      <w:pPr>
        <w:bidi/>
        <w:jc w:val="both"/>
        <w:rPr>
          <w:rFonts w:cs="David" w:hint="cs"/>
          <w:rtl/>
        </w:rPr>
      </w:pPr>
      <w:r w:rsidRPr="0011402D">
        <w:rPr>
          <w:rFonts w:cs="David" w:hint="cs"/>
          <w:u w:val="single"/>
          <w:rtl/>
        </w:rPr>
        <w:t>ארבל אסטרחן:</w:t>
      </w:r>
    </w:p>
    <w:p w14:paraId="0A660D6C" w14:textId="77777777" w:rsidR="006F2C55" w:rsidRPr="0011402D" w:rsidRDefault="006F2C55" w:rsidP="006F2C55">
      <w:pPr>
        <w:bidi/>
        <w:jc w:val="both"/>
        <w:rPr>
          <w:rFonts w:cs="David" w:hint="cs"/>
          <w:rtl/>
        </w:rPr>
      </w:pPr>
    </w:p>
    <w:p w14:paraId="081D9D4A" w14:textId="77777777" w:rsidR="006F2C55" w:rsidRDefault="006F2C55" w:rsidP="006F2C55">
      <w:pPr>
        <w:bidi/>
        <w:jc w:val="both"/>
        <w:rPr>
          <w:rFonts w:cs="David" w:hint="cs"/>
          <w:rtl/>
        </w:rPr>
      </w:pPr>
      <w:r w:rsidRPr="0011402D">
        <w:rPr>
          <w:rFonts w:cs="David" w:hint="cs"/>
          <w:rtl/>
        </w:rPr>
        <w:tab/>
      </w:r>
      <w:r>
        <w:rPr>
          <w:rFonts w:cs="David" w:hint="cs"/>
          <w:rtl/>
        </w:rPr>
        <w:t xml:space="preserve">סעיף 4 הוא בעצם הסעיף האחרון שלא דנו בו עדיין. הוא מתקן את סעיף 3 הקיים שאומר: "החלטת ממשלה שאושרה על-ידי הכנסת טעונה גם אישור במשאל עם שהתקבל ברוב הקולות הכשרים של המשתתפים". זה תיקון טכני. </w:t>
      </w:r>
    </w:p>
    <w:p w14:paraId="7327C412" w14:textId="77777777" w:rsidR="006F2C55" w:rsidRDefault="006F2C55" w:rsidP="006F2C55">
      <w:pPr>
        <w:bidi/>
        <w:jc w:val="both"/>
        <w:rPr>
          <w:rFonts w:cs="David" w:hint="cs"/>
          <w:rtl/>
        </w:rPr>
      </w:pPr>
    </w:p>
    <w:p w14:paraId="5799DC7A" w14:textId="77777777" w:rsidR="006F2C55" w:rsidRDefault="006F2C55" w:rsidP="006F2C55">
      <w:pPr>
        <w:bidi/>
        <w:jc w:val="both"/>
        <w:rPr>
          <w:rFonts w:cs="David" w:hint="cs"/>
          <w:u w:val="single"/>
          <w:rtl/>
        </w:rPr>
      </w:pPr>
      <w:r>
        <w:rPr>
          <w:rFonts w:cs="David" w:hint="cs"/>
          <w:u w:val="single"/>
          <w:rtl/>
        </w:rPr>
        <w:t>שלמה מולה:</w:t>
      </w:r>
    </w:p>
    <w:p w14:paraId="44AC0A90" w14:textId="77777777" w:rsidR="006F2C55" w:rsidRDefault="006F2C55" w:rsidP="006F2C55">
      <w:pPr>
        <w:bidi/>
        <w:jc w:val="both"/>
        <w:rPr>
          <w:rFonts w:cs="David" w:hint="cs"/>
          <w:u w:val="single"/>
          <w:rtl/>
        </w:rPr>
      </w:pPr>
    </w:p>
    <w:p w14:paraId="171E12C7" w14:textId="77777777" w:rsidR="006F2C55" w:rsidRDefault="006F2C55" w:rsidP="006F2C55">
      <w:pPr>
        <w:bidi/>
        <w:jc w:val="both"/>
        <w:rPr>
          <w:rFonts w:cs="David" w:hint="cs"/>
          <w:rtl/>
        </w:rPr>
      </w:pPr>
      <w:r>
        <w:rPr>
          <w:rFonts w:cs="David" w:hint="cs"/>
          <w:rtl/>
        </w:rPr>
        <w:tab/>
        <w:t xml:space="preserve">לא הבנתי. </w:t>
      </w:r>
    </w:p>
    <w:p w14:paraId="77C3154F" w14:textId="77777777" w:rsidR="006F2C55" w:rsidRDefault="006F2C55" w:rsidP="006F2C55">
      <w:pPr>
        <w:bidi/>
        <w:jc w:val="both"/>
        <w:rPr>
          <w:rFonts w:cs="David" w:hint="cs"/>
          <w:rtl/>
        </w:rPr>
      </w:pPr>
    </w:p>
    <w:p w14:paraId="121580AC" w14:textId="77777777" w:rsidR="006F2C55" w:rsidRDefault="006F2C55" w:rsidP="006F2C55">
      <w:pPr>
        <w:bidi/>
        <w:jc w:val="both"/>
        <w:rPr>
          <w:rFonts w:cs="David" w:hint="cs"/>
          <w:rtl/>
        </w:rPr>
      </w:pPr>
      <w:r w:rsidRPr="00797D4E">
        <w:rPr>
          <w:rFonts w:cs="David" w:hint="cs"/>
          <w:u w:val="single"/>
          <w:rtl/>
        </w:rPr>
        <w:t>ארבל אסטרחן:</w:t>
      </w:r>
    </w:p>
    <w:p w14:paraId="5DF5FB75" w14:textId="77777777" w:rsidR="006F2C55" w:rsidRPr="00B047EC" w:rsidRDefault="006F2C55" w:rsidP="006F2C55">
      <w:pPr>
        <w:bidi/>
        <w:jc w:val="both"/>
        <w:rPr>
          <w:rFonts w:cs="David" w:hint="cs"/>
          <w:u w:val="single"/>
          <w:rtl/>
        </w:rPr>
      </w:pPr>
    </w:p>
    <w:p w14:paraId="40BCA174" w14:textId="77777777" w:rsidR="006F2C55" w:rsidRDefault="006F2C55" w:rsidP="006F2C55">
      <w:pPr>
        <w:bidi/>
        <w:ind w:firstLine="720"/>
        <w:jc w:val="both"/>
        <w:rPr>
          <w:rFonts w:cs="David" w:hint="cs"/>
          <w:rtl/>
        </w:rPr>
      </w:pPr>
      <w:r>
        <w:rPr>
          <w:rFonts w:cs="David" w:hint="cs"/>
          <w:rtl/>
        </w:rPr>
        <w:t xml:space="preserve">אנחנו בסעיף 4 שמתקן את סעיף 3. הניסוח שבו הוא טכני והוא אומר "לא החלטת ממשלה" אלא "הסכם שאושר על-ידי הכנסת, כאמור, טעון גם אישור במשאל עם שיתקבל ברוב הקולות הכשרים של המשתתפים" וזה קבוע כבר היום. </w:t>
      </w:r>
    </w:p>
    <w:p w14:paraId="1F8AB2D6" w14:textId="77777777" w:rsidR="006F2C55" w:rsidRDefault="006F2C55" w:rsidP="006F2C55">
      <w:pPr>
        <w:bidi/>
        <w:jc w:val="both"/>
        <w:rPr>
          <w:rFonts w:cs="David" w:hint="cs"/>
          <w:rtl/>
        </w:rPr>
      </w:pPr>
    </w:p>
    <w:p w14:paraId="26FB9176" w14:textId="77777777" w:rsidR="006F2C55" w:rsidRDefault="006F2C55" w:rsidP="006F2C55">
      <w:pPr>
        <w:bidi/>
        <w:jc w:val="both"/>
        <w:rPr>
          <w:rFonts w:cs="David" w:hint="cs"/>
          <w:rtl/>
        </w:rPr>
      </w:pPr>
      <w:r>
        <w:rPr>
          <w:rFonts w:cs="David" w:hint="cs"/>
          <w:rtl/>
        </w:rPr>
        <w:tab/>
        <w:t xml:space="preserve">פה אני ציינתי הערה כי בכנסת הקודמת היה דיון מאוד גדול לגבי הנסחים של זה, שכאשר ההסכם אושר בכנסת ב-80 לא יהיה משאל עם. המחשבה היתה שזה משקף איזו הסכמה רחבה ולכן אין צורך ללכת גם למשאל עם. </w:t>
      </w:r>
    </w:p>
    <w:p w14:paraId="1C082DEB" w14:textId="77777777" w:rsidR="006F2C55" w:rsidRPr="0011402D" w:rsidRDefault="006F2C55" w:rsidP="006F2C55">
      <w:pPr>
        <w:bidi/>
        <w:jc w:val="both"/>
        <w:rPr>
          <w:rFonts w:cs="David" w:hint="cs"/>
          <w:rtl/>
        </w:rPr>
      </w:pPr>
    </w:p>
    <w:p w14:paraId="00D63FE1" w14:textId="77777777" w:rsidR="006F2C55" w:rsidRPr="0011402D" w:rsidRDefault="006F2C55" w:rsidP="006F2C55">
      <w:pPr>
        <w:bidi/>
        <w:jc w:val="both"/>
        <w:rPr>
          <w:rFonts w:cs="David" w:hint="cs"/>
          <w:u w:val="single"/>
          <w:rtl/>
        </w:rPr>
      </w:pPr>
      <w:r>
        <w:rPr>
          <w:rFonts w:cs="David" w:hint="cs"/>
          <w:u w:val="single"/>
          <w:rtl/>
        </w:rPr>
        <w:t xml:space="preserve">היו"ר </w:t>
      </w:r>
      <w:r w:rsidRPr="0011402D">
        <w:rPr>
          <w:rFonts w:cs="David" w:hint="cs"/>
          <w:u w:val="single"/>
          <w:rtl/>
        </w:rPr>
        <w:t>יריב לוין:</w:t>
      </w:r>
    </w:p>
    <w:p w14:paraId="365D545C" w14:textId="77777777" w:rsidR="006F2C55" w:rsidRDefault="006F2C55" w:rsidP="006F2C55">
      <w:pPr>
        <w:bidi/>
        <w:jc w:val="both"/>
        <w:rPr>
          <w:rFonts w:cs="David" w:hint="cs"/>
          <w:u w:val="single"/>
          <w:rtl/>
        </w:rPr>
      </w:pPr>
    </w:p>
    <w:p w14:paraId="357A1B0D" w14:textId="77777777" w:rsidR="006F2C55" w:rsidRDefault="006F2C55" w:rsidP="006F2C55">
      <w:pPr>
        <w:bidi/>
        <w:jc w:val="both"/>
        <w:rPr>
          <w:rFonts w:cs="David" w:hint="cs"/>
          <w:rtl/>
        </w:rPr>
      </w:pPr>
      <w:r>
        <w:rPr>
          <w:rFonts w:cs="David" w:hint="cs"/>
          <w:rtl/>
        </w:rPr>
        <w:tab/>
        <w:t xml:space="preserve">אני אומר לך שאני אציע למחוק את הסעיף בנוסח הזה מאחר שלשיטתי זה בדיוק זה סוג הכרעה שמחייב משאל עם והשאלה היא לא כמה רוב יש או אין בכנסת אלא לטעמי, להשקפתי ולהבנתי, זאת סוגיה שהעם יחליט בה, נקודה. זאת עמדתי, אבל אתה מוזמן להציג עמדה אחרת. </w:t>
      </w:r>
    </w:p>
    <w:p w14:paraId="286C878F" w14:textId="77777777" w:rsidR="006F2C55" w:rsidRPr="00B047EC" w:rsidRDefault="006F2C55" w:rsidP="006F2C55">
      <w:pPr>
        <w:bidi/>
        <w:jc w:val="both"/>
        <w:rPr>
          <w:rFonts w:cs="David" w:hint="cs"/>
          <w:rtl/>
        </w:rPr>
      </w:pPr>
    </w:p>
    <w:p w14:paraId="66993783" w14:textId="77777777" w:rsidR="006F2C55" w:rsidRPr="0011402D" w:rsidRDefault="006F2C55" w:rsidP="006F2C55">
      <w:pPr>
        <w:bidi/>
        <w:jc w:val="both"/>
        <w:rPr>
          <w:rFonts w:cs="David" w:hint="cs"/>
          <w:u w:val="single"/>
          <w:rtl/>
        </w:rPr>
      </w:pPr>
      <w:r w:rsidRPr="0011402D">
        <w:rPr>
          <w:rFonts w:cs="David" w:hint="cs"/>
          <w:u w:val="single"/>
          <w:rtl/>
        </w:rPr>
        <w:t>שלמה מולה:</w:t>
      </w:r>
    </w:p>
    <w:p w14:paraId="1EF39022" w14:textId="77777777" w:rsidR="006F2C55" w:rsidRPr="0011402D" w:rsidRDefault="006F2C55" w:rsidP="006F2C55">
      <w:pPr>
        <w:bidi/>
        <w:jc w:val="both"/>
        <w:rPr>
          <w:rFonts w:cs="David" w:hint="cs"/>
          <w:u w:val="single"/>
          <w:rtl/>
        </w:rPr>
      </w:pPr>
    </w:p>
    <w:p w14:paraId="00ED1F47" w14:textId="77777777" w:rsidR="006F2C55" w:rsidRPr="0011402D" w:rsidRDefault="006F2C55" w:rsidP="006F2C55">
      <w:pPr>
        <w:bidi/>
        <w:ind w:firstLine="720"/>
        <w:jc w:val="both"/>
        <w:rPr>
          <w:rFonts w:cs="David" w:hint="cs"/>
          <w:rtl/>
        </w:rPr>
      </w:pPr>
      <w:r>
        <w:rPr>
          <w:rFonts w:cs="David" w:hint="cs"/>
          <w:rtl/>
        </w:rPr>
        <w:t xml:space="preserve">אני שם את הדברים על השולחן. </w:t>
      </w:r>
      <w:r w:rsidRPr="0011402D">
        <w:rPr>
          <w:rFonts w:cs="David" w:hint="cs"/>
          <w:rtl/>
        </w:rPr>
        <w:t>בדיון שהיה בכנסת הקודמת היו כאלה שסברו ש-61 חברי כנסת זה לא סביר</w:t>
      </w:r>
      <w:r>
        <w:rPr>
          <w:rFonts w:cs="David" w:hint="cs"/>
          <w:rtl/>
        </w:rPr>
        <w:t xml:space="preserve"> כי יש כאלה שמחקו מפלגות שלמות בבית הזה</w:t>
      </w:r>
      <w:r w:rsidRPr="0011402D">
        <w:rPr>
          <w:rFonts w:cs="David" w:hint="cs"/>
          <w:rtl/>
        </w:rPr>
        <w:t xml:space="preserve">. לכן אמרו שלחילופין נלך על </w:t>
      </w:r>
      <w:r w:rsidRPr="0011402D">
        <w:rPr>
          <w:rFonts w:cs="David"/>
          <w:rtl/>
        </w:rPr>
        <w:t>–</w:t>
      </w:r>
      <w:r w:rsidRPr="0011402D">
        <w:rPr>
          <w:rFonts w:cs="David" w:hint="cs"/>
          <w:rtl/>
        </w:rPr>
        <w:t xml:space="preserve"> הסיפור של משאל הוא תוצאה שבה אנשים לא </w:t>
      </w:r>
      <w:r>
        <w:rPr>
          <w:rFonts w:cs="David" w:hint="cs"/>
          <w:rtl/>
        </w:rPr>
        <w:t xml:space="preserve">סמכו על 61 ואמרו שעדיף ללכת על משאל עם. אנחנו חוזרים בדיוק לאותה נקודה. </w:t>
      </w:r>
      <w:r w:rsidRPr="0011402D">
        <w:rPr>
          <w:rFonts w:cs="David" w:hint="cs"/>
          <w:rtl/>
        </w:rPr>
        <w:t>כל הסיפור של משאל עם הוא סי</w:t>
      </w:r>
      <w:r>
        <w:rPr>
          <w:rFonts w:cs="David" w:hint="cs"/>
          <w:rtl/>
        </w:rPr>
        <w:t>פ</w:t>
      </w:r>
      <w:r w:rsidRPr="0011402D">
        <w:rPr>
          <w:rFonts w:cs="David" w:hint="cs"/>
          <w:rtl/>
        </w:rPr>
        <w:t>ור שמסבך לנו את החיים. הולכים לחוקק חוק על משהו ספציפי</w:t>
      </w:r>
      <w:r>
        <w:rPr>
          <w:rFonts w:cs="David" w:hint="cs"/>
          <w:rtl/>
        </w:rPr>
        <w:t xml:space="preserve"> במדינה שאין לה חוקה. אגב, בזמנו הסכמתי ואני גם חושב עכשיו ש</w:t>
      </w:r>
      <w:r w:rsidRPr="0011402D">
        <w:rPr>
          <w:rFonts w:cs="David" w:hint="cs"/>
          <w:rtl/>
        </w:rPr>
        <w:t>אם יש 80 חברי כנסת</w:t>
      </w:r>
      <w:r>
        <w:rPr>
          <w:rFonts w:cs="David" w:hint="cs"/>
          <w:rtl/>
        </w:rPr>
        <w:t xml:space="preserve"> </w:t>
      </w:r>
      <w:r>
        <w:rPr>
          <w:rFonts w:cs="David"/>
          <w:rtl/>
        </w:rPr>
        <w:t>–</w:t>
      </w:r>
      <w:r>
        <w:rPr>
          <w:rFonts w:cs="David" w:hint="cs"/>
          <w:rtl/>
        </w:rPr>
        <w:t xml:space="preserve"> אם למישהו יהיה נוח, בכל זאת הכנסת מקבלת בהסכמה רחבה, בואו נקרא לילד בשמו, הבעיה היא המפלגות הערביות. </w:t>
      </w:r>
    </w:p>
    <w:p w14:paraId="23D59FBE" w14:textId="77777777" w:rsidR="006F2C55" w:rsidRPr="0011402D" w:rsidRDefault="006F2C55" w:rsidP="006F2C55">
      <w:pPr>
        <w:bidi/>
        <w:jc w:val="both"/>
        <w:rPr>
          <w:rFonts w:cs="David" w:hint="cs"/>
          <w:rtl/>
        </w:rPr>
      </w:pPr>
    </w:p>
    <w:p w14:paraId="555DF14C" w14:textId="77777777" w:rsidR="006F2C55" w:rsidRPr="0011402D" w:rsidRDefault="006F2C55" w:rsidP="006F2C55">
      <w:pPr>
        <w:bidi/>
        <w:jc w:val="both"/>
        <w:rPr>
          <w:rFonts w:cs="David" w:hint="cs"/>
          <w:u w:val="single"/>
          <w:rtl/>
        </w:rPr>
      </w:pPr>
      <w:r>
        <w:rPr>
          <w:rFonts w:cs="David" w:hint="cs"/>
          <w:u w:val="single"/>
          <w:rtl/>
        </w:rPr>
        <w:t xml:space="preserve">היו"ר </w:t>
      </w:r>
      <w:r w:rsidRPr="0011402D">
        <w:rPr>
          <w:rFonts w:cs="David" w:hint="cs"/>
          <w:u w:val="single"/>
          <w:rtl/>
        </w:rPr>
        <w:t>יריב לוין:</w:t>
      </w:r>
    </w:p>
    <w:p w14:paraId="0FFEDB93" w14:textId="77777777" w:rsidR="006F2C55" w:rsidRDefault="006F2C55" w:rsidP="006F2C55">
      <w:pPr>
        <w:bidi/>
        <w:jc w:val="both"/>
        <w:rPr>
          <w:rFonts w:cs="David" w:hint="cs"/>
          <w:u w:val="single"/>
          <w:rtl/>
        </w:rPr>
      </w:pPr>
    </w:p>
    <w:p w14:paraId="3F3A41DC" w14:textId="77777777" w:rsidR="006F2C55" w:rsidRDefault="006F2C55" w:rsidP="006F2C55">
      <w:pPr>
        <w:bidi/>
        <w:jc w:val="both"/>
        <w:rPr>
          <w:rFonts w:cs="David" w:hint="cs"/>
          <w:rtl/>
        </w:rPr>
      </w:pPr>
      <w:r>
        <w:rPr>
          <w:rFonts w:cs="David" w:hint="cs"/>
          <w:rtl/>
        </w:rPr>
        <w:tab/>
        <w:t xml:space="preserve">ממש לא. </w:t>
      </w:r>
    </w:p>
    <w:p w14:paraId="38FD7C40" w14:textId="77777777" w:rsidR="006F2C55" w:rsidRPr="00B047EC" w:rsidRDefault="006F2C55" w:rsidP="006F2C55">
      <w:pPr>
        <w:bidi/>
        <w:jc w:val="both"/>
        <w:rPr>
          <w:rFonts w:cs="David" w:hint="cs"/>
          <w:rtl/>
        </w:rPr>
      </w:pPr>
    </w:p>
    <w:p w14:paraId="6F94693B" w14:textId="77777777" w:rsidR="006F2C55" w:rsidRPr="0011402D" w:rsidRDefault="006F2C55" w:rsidP="006F2C55">
      <w:pPr>
        <w:bidi/>
        <w:jc w:val="both"/>
        <w:rPr>
          <w:rFonts w:cs="David" w:hint="cs"/>
          <w:u w:val="single"/>
          <w:rtl/>
        </w:rPr>
      </w:pPr>
      <w:r w:rsidRPr="0011402D">
        <w:rPr>
          <w:rFonts w:cs="David" w:hint="cs"/>
          <w:u w:val="single"/>
          <w:rtl/>
        </w:rPr>
        <w:t>שלמה מולה:</w:t>
      </w:r>
    </w:p>
    <w:p w14:paraId="2B95EF4D" w14:textId="77777777" w:rsidR="006F2C55" w:rsidRPr="0011402D" w:rsidRDefault="006F2C55" w:rsidP="006F2C55">
      <w:pPr>
        <w:bidi/>
        <w:jc w:val="both"/>
        <w:rPr>
          <w:rFonts w:cs="David" w:hint="cs"/>
          <w:u w:val="single"/>
          <w:rtl/>
        </w:rPr>
      </w:pPr>
    </w:p>
    <w:p w14:paraId="320A21FC" w14:textId="77777777" w:rsidR="006F2C55" w:rsidRDefault="006F2C55" w:rsidP="006F2C55">
      <w:pPr>
        <w:bidi/>
        <w:ind w:firstLine="720"/>
        <w:jc w:val="both"/>
        <w:rPr>
          <w:rFonts w:cs="David" w:hint="cs"/>
          <w:rtl/>
        </w:rPr>
      </w:pPr>
      <w:r>
        <w:rPr>
          <w:rFonts w:cs="David" w:hint="cs"/>
          <w:rtl/>
        </w:rPr>
        <w:t xml:space="preserve">עזוב, אני אומר ושיכתבו את זה לפרוטוקול. לי אין בעיה עם זה. </w:t>
      </w:r>
    </w:p>
    <w:p w14:paraId="49C67F30" w14:textId="77777777" w:rsidR="006F2C55" w:rsidRDefault="006F2C55" w:rsidP="006F2C55">
      <w:pPr>
        <w:bidi/>
        <w:ind w:firstLine="720"/>
        <w:jc w:val="both"/>
        <w:rPr>
          <w:rFonts w:cs="David" w:hint="cs"/>
          <w:rtl/>
        </w:rPr>
      </w:pPr>
    </w:p>
    <w:p w14:paraId="5F0A2895" w14:textId="77777777" w:rsidR="006F2C55" w:rsidRPr="00D20085" w:rsidRDefault="006F2C55" w:rsidP="006F2C55">
      <w:pPr>
        <w:bidi/>
        <w:rPr>
          <w:rFonts w:cs="David" w:hint="cs"/>
          <w:u w:val="single"/>
          <w:rtl/>
        </w:rPr>
      </w:pPr>
      <w:r w:rsidRPr="00406329">
        <w:rPr>
          <w:rFonts w:cs="David" w:hint="cs"/>
          <w:u w:val="single"/>
          <w:rtl/>
        </w:rPr>
        <w:t>היו</w:t>
      </w:r>
      <w:r>
        <w:rPr>
          <w:rFonts w:cs="David" w:hint="cs"/>
          <w:u w:val="single"/>
          <w:rtl/>
        </w:rPr>
        <w:t>"</w:t>
      </w:r>
      <w:r w:rsidRPr="00406329">
        <w:rPr>
          <w:rFonts w:cs="David" w:hint="cs"/>
          <w:u w:val="single"/>
          <w:rtl/>
        </w:rPr>
        <w:t>ר</w:t>
      </w:r>
      <w:r>
        <w:rPr>
          <w:rFonts w:cs="David" w:hint="cs"/>
          <w:u w:val="single"/>
          <w:rtl/>
        </w:rPr>
        <w:t xml:space="preserve"> יריב לוין:</w:t>
      </w:r>
    </w:p>
    <w:p w14:paraId="23C3B54C" w14:textId="77777777" w:rsidR="006F2C55" w:rsidRDefault="006F2C55" w:rsidP="006F2C55">
      <w:pPr>
        <w:bidi/>
        <w:ind w:firstLine="720"/>
        <w:jc w:val="both"/>
        <w:rPr>
          <w:rFonts w:cs="David" w:hint="cs"/>
          <w:rtl/>
        </w:rPr>
      </w:pPr>
    </w:p>
    <w:p w14:paraId="260EDDEE" w14:textId="77777777" w:rsidR="006F2C55" w:rsidRDefault="006F2C55" w:rsidP="006F2C55">
      <w:pPr>
        <w:bidi/>
        <w:ind w:firstLine="720"/>
        <w:jc w:val="both"/>
        <w:rPr>
          <w:rFonts w:cs="David" w:hint="cs"/>
          <w:rtl/>
        </w:rPr>
      </w:pPr>
      <w:r>
        <w:rPr>
          <w:rFonts w:cs="David" w:hint="cs"/>
          <w:rtl/>
        </w:rPr>
        <w:t xml:space="preserve">אני במפורש מסתייג מזה וזאת בהחלט לא עמדתי לפחות. לכן אני גם אומר שאני רוצה משאל עם גם כשיש 80. אני חושב שצריך לשאול את העם ללא קשר לרוב שיש בכנסת. </w:t>
      </w:r>
    </w:p>
    <w:p w14:paraId="2364CB94" w14:textId="77777777" w:rsidR="006F2C55" w:rsidRDefault="006F2C55" w:rsidP="006F2C55">
      <w:pPr>
        <w:bidi/>
        <w:ind w:firstLine="720"/>
        <w:jc w:val="both"/>
        <w:rPr>
          <w:rFonts w:cs="David" w:hint="cs"/>
          <w:rtl/>
        </w:rPr>
      </w:pPr>
    </w:p>
    <w:p w14:paraId="6CE2B79E" w14:textId="77777777" w:rsidR="006F2C55" w:rsidRDefault="006F2C55" w:rsidP="006F2C55">
      <w:pPr>
        <w:bidi/>
        <w:jc w:val="both"/>
        <w:rPr>
          <w:rFonts w:cs="David" w:hint="cs"/>
          <w:u w:val="single"/>
          <w:rtl/>
        </w:rPr>
      </w:pPr>
      <w:r>
        <w:rPr>
          <w:rFonts w:cs="David" w:hint="cs"/>
          <w:u w:val="single"/>
          <w:rtl/>
        </w:rPr>
        <w:t>שלמה מולה:</w:t>
      </w:r>
    </w:p>
    <w:p w14:paraId="50AB13D8" w14:textId="77777777" w:rsidR="006F2C55" w:rsidRPr="00DE317F" w:rsidRDefault="006F2C55" w:rsidP="006F2C55">
      <w:pPr>
        <w:bidi/>
        <w:jc w:val="both"/>
        <w:rPr>
          <w:rFonts w:cs="David" w:hint="cs"/>
          <w:u w:val="single"/>
          <w:rtl/>
        </w:rPr>
      </w:pPr>
    </w:p>
    <w:p w14:paraId="4E253197" w14:textId="77777777" w:rsidR="006F2C55" w:rsidRPr="0011402D" w:rsidRDefault="006F2C55" w:rsidP="006F2C55">
      <w:pPr>
        <w:bidi/>
        <w:ind w:firstLine="720"/>
        <w:jc w:val="both"/>
        <w:rPr>
          <w:rFonts w:cs="David" w:hint="cs"/>
          <w:rtl/>
        </w:rPr>
      </w:pPr>
      <w:r>
        <w:rPr>
          <w:rFonts w:cs="David" w:hint="cs"/>
          <w:rtl/>
        </w:rPr>
        <w:t>אני טוען את טענותיי. לכן, כשאני עושה את האיזון בין זה שאני נמצא כרגע במיעוט בממשלה הזאת, אנ</w:t>
      </w:r>
      <w:r w:rsidRPr="0011402D">
        <w:rPr>
          <w:rFonts w:cs="David" w:hint="cs"/>
          <w:rtl/>
        </w:rPr>
        <w:t xml:space="preserve">י חושב שמן הראוי להשאיר את הסיפור של 80 חברי כנסת ואז אנחנו נהיה פטורים מכל הסאגה </w:t>
      </w:r>
      <w:r>
        <w:rPr>
          <w:rFonts w:cs="David" w:hint="cs"/>
          <w:rtl/>
        </w:rPr>
        <w:t>שנקראת</w:t>
      </w:r>
      <w:r w:rsidRPr="0011402D">
        <w:rPr>
          <w:rFonts w:cs="David" w:hint="cs"/>
          <w:rtl/>
        </w:rPr>
        <w:t xml:space="preserve"> משאל עם. זאת דעתי. אם אנ</w:t>
      </w:r>
      <w:r>
        <w:rPr>
          <w:rFonts w:cs="David" w:hint="cs"/>
          <w:rtl/>
        </w:rPr>
        <w:t>י לא טועה, זאת עמדת המפלגה שלי, אולי לא כולם אבל לפחות בחלק הפורמאלי של המפלגה. אני לא מבין מה הבעיה שלכם אם יש רוב של 80 חברי כנסת. מה, גם אם יהיו 120 חברי כנסת, אתם רוצים משאל עם? בשביל מה?</w:t>
      </w:r>
    </w:p>
    <w:p w14:paraId="03EC4BD2" w14:textId="77777777" w:rsidR="006F2C55" w:rsidRPr="0011402D" w:rsidRDefault="006F2C55" w:rsidP="006F2C55">
      <w:pPr>
        <w:bidi/>
        <w:jc w:val="both"/>
        <w:rPr>
          <w:rFonts w:cs="David" w:hint="cs"/>
          <w:rtl/>
        </w:rPr>
      </w:pPr>
    </w:p>
    <w:p w14:paraId="1B25623A" w14:textId="77777777" w:rsidR="006F2C55" w:rsidRPr="0011402D" w:rsidRDefault="006F2C55" w:rsidP="006F2C55">
      <w:pPr>
        <w:bidi/>
        <w:jc w:val="both"/>
        <w:rPr>
          <w:rFonts w:cs="David" w:hint="cs"/>
          <w:u w:val="single"/>
          <w:rtl/>
        </w:rPr>
      </w:pPr>
      <w:r>
        <w:rPr>
          <w:rFonts w:cs="David" w:hint="cs"/>
          <w:u w:val="single"/>
          <w:rtl/>
        </w:rPr>
        <w:t xml:space="preserve">היו"ר </w:t>
      </w:r>
      <w:r w:rsidRPr="0011402D">
        <w:rPr>
          <w:rFonts w:cs="David" w:hint="cs"/>
          <w:u w:val="single"/>
          <w:rtl/>
        </w:rPr>
        <w:t>יריב לוין:</w:t>
      </w:r>
    </w:p>
    <w:p w14:paraId="0436019F" w14:textId="77777777" w:rsidR="006F2C55" w:rsidRPr="0011402D" w:rsidRDefault="006F2C55" w:rsidP="006F2C55">
      <w:pPr>
        <w:bidi/>
        <w:jc w:val="both"/>
        <w:rPr>
          <w:rFonts w:cs="David" w:hint="cs"/>
          <w:u w:val="single"/>
          <w:rtl/>
        </w:rPr>
      </w:pPr>
    </w:p>
    <w:p w14:paraId="26E8ED3B" w14:textId="77777777" w:rsidR="006F2C55" w:rsidRPr="0011402D" w:rsidRDefault="006F2C55" w:rsidP="006F2C55">
      <w:pPr>
        <w:bidi/>
        <w:ind w:firstLine="720"/>
        <w:jc w:val="both"/>
        <w:rPr>
          <w:rFonts w:cs="David" w:hint="cs"/>
          <w:rtl/>
        </w:rPr>
      </w:pPr>
      <w:r w:rsidRPr="0011402D">
        <w:rPr>
          <w:rFonts w:cs="David" w:hint="cs"/>
          <w:rtl/>
        </w:rPr>
        <w:t xml:space="preserve">אני אומר לך מה הטענה. סוגיה מהסוג הזה ראוי שתוכרע. </w:t>
      </w:r>
      <w:r>
        <w:rPr>
          <w:rFonts w:cs="David" w:hint="cs"/>
          <w:rtl/>
        </w:rPr>
        <w:t xml:space="preserve">זה דווקא בגלל מה שאתה אומר. </w:t>
      </w:r>
    </w:p>
    <w:p w14:paraId="50E1BA50" w14:textId="77777777" w:rsidR="006F2C55" w:rsidRPr="0011402D" w:rsidRDefault="006F2C55" w:rsidP="006F2C55">
      <w:pPr>
        <w:bidi/>
        <w:jc w:val="both"/>
        <w:rPr>
          <w:rFonts w:cs="David" w:hint="cs"/>
          <w:rtl/>
        </w:rPr>
      </w:pPr>
    </w:p>
    <w:p w14:paraId="7EB56CA5" w14:textId="77777777" w:rsidR="006F2C55" w:rsidRPr="0011402D" w:rsidRDefault="006F2C55" w:rsidP="006F2C55">
      <w:pPr>
        <w:bidi/>
        <w:jc w:val="both"/>
        <w:rPr>
          <w:rFonts w:cs="David" w:hint="cs"/>
          <w:u w:val="single"/>
          <w:rtl/>
        </w:rPr>
      </w:pPr>
      <w:r w:rsidRPr="0011402D">
        <w:rPr>
          <w:rFonts w:cs="David" w:hint="cs"/>
          <w:u w:val="single"/>
          <w:rtl/>
        </w:rPr>
        <w:t>שלמה מולה:</w:t>
      </w:r>
    </w:p>
    <w:p w14:paraId="1115F120" w14:textId="77777777" w:rsidR="006F2C55" w:rsidRDefault="006F2C55" w:rsidP="006F2C55">
      <w:pPr>
        <w:bidi/>
        <w:jc w:val="both"/>
        <w:rPr>
          <w:rFonts w:cs="David" w:hint="cs"/>
          <w:u w:val="single"/>
          <w:rtl/>
        </w:rPr>
      </w:pPr>
    </w:p>
    <w:p w14:paraId="11D023C8" w14:textId="77777777" w:rsidR="006F2C55" w:rsidRDefault="006F2C55" w:rsidP="006F2C55">
      <w:pPr>
        <w:bidi/>
        <w:jc w:val="both"/>
        <w:rPr>
          <w:rFonts w:cs="David" w:hint="cs"/>
          <w:rtl/>
        </w:rPr>
      </w:pPr>
      <w:r>
        <w:rPr>
          <w:rFonts w:cs="David" w:hint="cs"/>
          <w:rtl/>
        </w:rPr>
        <w:tab/>
        <w:t>80 חברי הכנסת נשלחו על ידי העם. מה, אתה כבר מבטל את הכנסת?</w:t>
      </w:r>
    </w:p>
    <w:p w14:paraId="78F96A3F" w14:textId="77777777" w:rsidR="006F2C55" w:rsidRDefault="006F2C55" w:rsidP="006F2C55">
      <w:pPr>
        <w:bidi/>
        <w:jc w:val="both"/>
        <w:rPr>
          <w:rFonts w:cs="David" w:hint="cs"/>
          <w:rtl/>
        </w:rPr>
      </w:pPr>
    </w:p>
    <w:p w14:paraId="136DF4BE" w14:textId="77777777" w:rsidR="006F2C55" w:rsidRPr="00D20085" w:rsidRDefault="006F2C55" w:rsidP="006F2C55">
      <w:pPr>
        <w:bidi/>
        <w:rPr>
          <w:rFonts w:cs="David" w:hint="cs"/>
          <w:u w:val="single"/>
          <w:rtl/>
        </w:rPr>
      </w:pPr>
      <w:r w:rsidRPr="00406329">
        <w:rPr>
          <w:rFonts w:cs="David" w:hint="cs"/>
          <w:u w:val="single"/>
          <w:rtl/>
        </w:rPr>
        <w:t>היו</w:t>
      </w:r>
      <w:r>
        <w:rPr>
          <w:rFonts w:cs="David" w:hint="cs"/>
          <w:u w:val="single"/>
          <w:rtl/>
        </w:rPr>
        <w:t>"</w:t>
      </w:r>
      <w:r w:rsidRPr="00406329">
        <w:rPr>
          <w:rFonts w:cs="David" w:hint="cs"/>
          <w:u w:val="single"/>
          <w:rtl/>
        </w:rPr>
        <w:t>ר</w:t>
      </w:r>
      <w:r>
        <w:rPr>
          <w:rFonts w:cs="David" w:hint="cs"/>
          <w:u w:val="single"/>
          <w:rtl/>
        </w:rPr>
        <w:t xml:space="preserve"> יריב לוין:</w:t>
      </w:r>
    </w:p>
    <w:p w14:paraId="7C52C841" w14:textId="77777777" w:rsidR="006F2C55" w:rsidRDefault="006F2C55" w:rsidP="006F2C55">
      <w:pPr>
        <w:bidi/>
        <w:jc w:val="both"/>
        <w:rPr>
          <w:rFonts w:cs="David" w:hint="cs"/>
          <w:rtl/>
        </w:rPr>
      </w:pPr>
    </w:p>
    <w:p w14:paraId="0ED95E67" w14:textId="77777777" w:rsidR="006F2C55" w:rsidRDefault="006F2C55" w:rsidP="006F2C55">
      <w:pPr>
        <w:bidi/>
        <w:jc w:val="both"/>
        <w:rPr>
          <w:rFonts w:cs="David" w:hint="cs"/>
          <w:rtl/>
        </w:rPr>
      </w:pPr>
      <w:r>
        <w:rPr>
          <w:rFonts w:cs="David" w:hint="cs"/>
          <w:rtl/>
        </w:rPr>
        <w:tab/>
        <w:t xml:space="preserve">אני לא מבטל אותה. בלי הכנסת אי-אפשר לעשות שום דבר. </w:t>
      </w:r>
    </w:p>
    <w:p w14:paraId="44074167" w14:textId="77777777" w:rsidR="006F2C55" w:rsidRPr="00DE317F" w:rsidRDefault="006F2C55" w:rsidP="006F2C55">
      <w:pPr>
        <w:bidi/>
        <w:jc w:val="both"/>
        <w:rPr>
          <w:rFonts w:cs="David" w:hint="cs"/>
          <w:rtl/>
        </w:rPr>
      </w:pPr>
    </w:p>
    <w:p w14:paraId="6564D7CB" w14:textId="77777777" w:rsidR="006F2C55" w:rsidRPr="0011402D" w:rsidRDefault="006F2C55" w:rsidP="006F2C55">
      <w:pPr>
        <w:bidi/>
        <w:jc w:val="both"/>
        <w:rPr>
          <w:rFonts w:cs="David" w:hint="cs"/>
          <w:rtl/>
        </w:rPr>
      </w:pPr>
      <w:r w:rsidRPr="00352EC0">
        <w:rPr>
          <w:rFonts w:cs="David" w:hint="cs"/>
          <w:u w:val="single"/>
          <w:rtl/>
        </w:rPr>
        <w:t>יהודה הראל:</w:t>
      </w:r>
    </w:p>
    <w:p w14:paraId="68B77C9B" w14:textId="77777777" w:rsidR="006F2C55" w:rsidRDefault="006F2C55" w:rsidP="006F2C55">
      <w:pPr>
        <w:bidi/>
        <w:jc w:val="both"/>
        <w:rPr>
          <w:rFonts w:cs="David" w:hint="cs"/>
          <w:rtl/>
        </w:rPr>
      </w:pPr>
    </w:p>
    <w:p w14:paraId="62343BCB" w14:textId="77777777" w:rsidR="006F2C55" w:rsidRDefault="006F2C55" w:rsidP="006F2C55">
      <w:pPr>
        <w:bidi/>
        <w:jc w:val="both"/>
        <w:rPr>
          <w:rFonts w:cs="David" w:hint="cs"/>
          <w:rtl/>
        </w:rPr>
      </w:pPr>
      <w:r>
        <w:rPr>
          <w:rFonts w:cs="David" w:hint="cs"/>
          <w:rtl/>
        </w:rPr>
        <w:tab/>
        <w:t xml:space="preserve">אני רוצה להזכיר למה נכנס הסעיף של ה-80 בכנסת הקודמת. זה לא בגלל מה שאמרת, שאם יש רוב של 80 אז משאל עם מיותר. עלתה השאלה מה יקרה אם יהיה ויתור על שטח מזערי. לדוגמה, יש ויכוח על חוות שבעה שעל החרמון. אם יהיה שם ויתור על </w:t>
      </w:r>
      <w:smartTag w:uri="urn:schemas-microsoft-com:office:smarttags" w:element="metricconverter">
        <w:smartTagPr>
          <w:attr w:name="ProductID" w:val="500 מטר"/>
        </w:smartTagPr>
        <w:r>
          <w:rPr>
            <w:rFonts w:cs="David" w:hint="cs"/>
            <w:rtl/>
          </w:rPr>
          <w:t>500 מטר</w:t>
        </w:r>
      </w:smartTag>
      <w:r>
        <w:rPr>
          <w:rFonts w:cs="David" w:hint="cs"/>
          <w:rtl/>
        </w:rPr>
        <w:t>, נלך למשאל עם?</w:t>
      </w:r>
    </w:p>
    <w:p w14:paraId="08E6D3C2" w14:textId="77777777" w:rsidR="006F2C55" w:rsidRPr="0011402D" w:rsidRDefault="006F2C55" w:rsidP="006F2C55">
      <w:pPr>
        <w:bidi/>
        <w:jc w:val="both"/>
        <w:rPr>
          <w:rFonts w:cs="David" w:hint="cs"/>
          <w:rtl/>
        </w:rPr>
      </w:pPr>
    </w:p>
    <w:p w14:paraId="1A567A5E" w14:textId="77777777" w:rsidR="006F2C55" w:rsidRPr="0011402D" w:rsidRDefault="006F2C55" w:rsidP="006F2C55">
      <w:pPr>
        <w:bidi/>
        <w:jc w:val="both"/>
        <w:rPr>
          <w:rFonts w:cs="David" w:hint="cs"/>
          <w:u w:val="single"/>
          <w:rtl/>
        </w:rPr>
      </w:pPr>
      <w:r w:rsidRPr="0011402D">
        <w:rPr>
          <w:rFonts w:cs="David" w:hint="cs"/>
          <w:u w:val="single"/>
          <w:rtl/>
        </w:rPr>
        <w:t>שלמה מולה:</w:t>
      </w:r>
    </w:p>
    <w:p w14:paraId="02A1272B" w14:textId="77777777" w:rsidR="006F2C55" w:rsidRDefault="006F2C55" w:rsidP="006F2C55">
      <w:pPr>
        <w:bidi/>
        <w:jc w:val="both"/>
        <w:rPr>
          <w:rFonts w:cs="David" w:hint="cs"/>
          <w:u w:val="single"/>
          <w:rtl/>
        </w:rPr>
      </w:pPr>
    </w:p>
    <w:p w14:paraId="7B6846E1" w14:textId="77777777" w:rsidR="006F2C55" w:rsidRDefault="006F2C55" w:rsidP="006F2C55">
      <w:pPr>
        <w:bidi/>
        <w:jc w:val="both"/>
        <w:rPr>
          <w:rFonts w:cs="David" w:hint="cs"/>
          <w:rtl/>
        </w:rPr>
      </w:pPr>
      <w:r>
        <w:rPr>
          <w:rFonts w:cs="David" w:hint="cs"/>
          <w:rtl/>
        </w:rPr>
        <w:tab/>
        <w:t xml:space="preserve">התשובה היא כן. </w:t>
      </w:r>
    </w:p>
    <w:p w14:paraId="6A7410A9" w14:textId="77777777" w:rsidR="006F2C55" w:rsidRDefault="006F2C55" w:rsidP="006F2C55">
      <w:pPr>
        <w:bidi/>
        <w:jc w:val="both"/>
        <w:rPr>
          <w:rFonts w:cs="David" w:hint="cs"/>
          <w:rtl/>
        </w:rPr>
      </w:pPr>
    </w:p>
    <w:p w14:paraId="01B01BF5" w14:textId="77777777" w:rsidR="006F2C55" w:rsidRDefault="006F2C55" w:rsidP="006F2C55">
      <w:pPr>
        <w:bidi/>
        <w:jc w:val="both"/>
        <w:rPr>
          <w:rFonts w:cs="David" w:hint="cs"/>
          <w:rtl/>
        </w:rPr>
      </w:pPr>
      <w:r w:rsidRPr="00797D4E">
        <w:rPr>
          <w:rFonts w:cs="David" w:hint="cs"/>
          <w:u w:val="single"/>
          <w:rtl/>
        </w:rPr>
        <w:t>ארבל אסטרחן:</w:t>
      </w:r>
    </w:p>
    <w:p w14:paraId="5C2D4372" w14:textId="77777777" w:rsidR="006F2C55" w:rsidRDefault="006F2C55" w:rsidP="006F2C55">
      <w:pPr>
        <w:bidi/>
        <w:jc w:val="both"/>
        <w:rPr>
          <w:rFonts w:cs="David" w:hint="cs"/>
          <w:rtl/>
        </w:rPr>
      </w:pPr>
    </w:p>
    <w:p w14:paraId="4F814428" w14:textId="77777777" w:rsidR="006F2C55" w:rsidRDefault="006F2C55" w:rsidP="006F2C55">
      <w:pPr>
        <w:bidi/>
        <w:jc w:val="both"/>
        <w:rPr>
          <w:rFonts w:cs="David" w:hint="cs"/>
          <w:rtl/>
        </w:rPr>
      </w:pPr>
      <w:r>
        <w:rPr>
          <w:rFonts w:cs="David" w:hint="cs"/>
          <w:rtl/>
        </w:rPr>
        <w:tab/>
        <w:t xml:space="preserve">או גם אם יש תיקוני גבול במסגרת איזה הסכם. </w:t>
      </w:r>
    </w:p>
    <w:p w14:paraId="2D2097E9" w14:textId="77777777" w:rsidR="006F2C55" w:rsidRDefault="006F2C55" w:rsidP="006F2C55">
      <w:pPr>
        <w:bidi/>
        <w:jc w:val="both"/>
        <w:rPr>
          <w:rFonts w:cs="David" w:hint="cs"/>
          <w:rtl/>
        </w:rPr>
      </w:pPr>
    </w:p>
    <w:p w14:paraId="56709644" w14:textId="77777777" w:rsidR="006F2C55" w:rsidRDefault="006F2C55" w:rsidP="006F2C55">
      <w:pPr>
        <w:bidi/>
        <w:jc w:val="both"/>
        <w:rPr>
          <w:rFonts w:cs="David" w:hint="cs"/>
          <w:u w:val="single"/>
          <w:rtl/>
        </w:rPr>
      </w:pPr>
      <w:r>
        <w:rPr>
          <w:rFonts w:cs="David" w:hint="cs"/>
          <w:u w:val="single"/>
          <w:rtl/>
        </w:rPr>
        <w:t>יהודה אריאל:</w:t>
      </w:r>
    </w:p>
    <w:p w14:paraId="384199A0" w14:textId="77777777" w:rsidR="006F2C55" w:rsidRDefault="006F2C55" w:rsidP="006F2C55">
      <w:pPr>
        <w:bidi/>
        <w:jc w:val="both"/>
        <w:rPr>
          <w:rFonts w:cs="David" w:hint="cs"/>
          <w:u w:val="single"/>
          <w:rtl/>
        </w:rPr>
      </w:pPr>
    </w:p>
    <w:p w14:paraId="47AF70AE" w14:textId="77777777" w:rsidR="006F2C55" w:rsidRDefault="006F2C55" w:rsidP="006F2C55">
      <w:pPr>
        <w:bidi/>
        <w:jc w:val="both"/>
        <w:rPr>
          <w:rFonts w:cs="David" w:hint="cs"/>
          <w:rtl/>
        </w:rPr>
      </w:pPr>
      <w:r>
        <w:rPr>
          <w:rFonts w:cs="David" w:hint="cs"/>
          <w:rtl/>
        </w:rPr>
        <w:tab/>
        <w:t xml:space="preserve">לא ידעו איך לפתור את השאלה הזאת ואז אמרו שאם זה יהיה חוות שבעה, אז יהיו 80 ויותר חברי כנסת. זה היה הנימוק. </w:t>
      </w:r>
    </w:p>
    <w:p w14:paraId="3082B015" w14:textId="77777777" w:rsidR="006F2C55" w:rsidRDefault="006F2C55" w:rsidP="006F2C55">
      <w:pPr>
        <w:bidi/>
        <w:jc w:val="both"/>
        <w:rPr>
          <w:rFonts w:cs="David" w:hint="cs"/>
          <w:rtl/>
        </w:rPr>
      </w:pPr>
    </w:p>
    <w:p w14:paraId="20A9EC8C" w14:textId="77777777" w:rsidR="006F2C55" w:rsidRDefault="006F2C55" w:rsidP="006F2C55">
      <w:pPr>
        <w:bidi/>
        <w:jc w:val="both"/>
        <w:rPr>
          <w:rFonts w:cs="David" w:hint="cs"/>
          <w:rtl/>
        </w:rPr>
      </w:pPr>
      <w:r>
        <w:rPr>
          <w:rFonts w:cs="David" w:hint="cs"/>
          <w:rtl/>
        </w:rPr>
        <w:tab/>
        <w:t xml:space="preserve">אני אומר למה כל-כך חשוב לנו משאל עם. החלטה כזאת כמו ויתור על רמת-הגולן, יש לה משמעויות אישיות ואנושיות כבדות, שאף-אחד לא יכול לנחש את התוצאות שלהם לגבי התושבים. החלטה של משאל עם יהיה לה משקל כבוד מאוד שיעזור מאוד לאפשר קבלת החלטה. כמובן שאף אחד לא יכול להתחייב על התנגדות לעתיד אבל אם אנחנו שואפים שהחלטות של מדינת ישראל יתקבלו על ידי אזרחי מדינת ישראל, לנושא של משאל עם, להערכתנו, יהיה משקל גדול. גם בפעולות לקראת הדיון הזה על הסכם הזה יש שאלה האם הדרך תהיה דרך של איומים, של התנגדויות או דרך של שכנוע הציבור. אנחנו חותרים לזה שהדרך תהיה דרך של שכנוע הציבור ונשכנע את האנשים שלנו שאין דרך אחרת ברפובליקה דמוקרטית חוץ משכנוע הציבור. בגלל זה המשאל הוא כל-כך חשוב ועקרוני לגבי השאלה הצדדית איך זה יתקבל על ידי האוכלוסייה שלנו. </w:t>
      </w:r>
    </w:p>
    <w:p w14:paraId="31E4854F" w14:textId="77777777" w:rsidR="006F2C55" w:rsidRDefault="006F2C55" w:rsidP="006F2C55">
      <w:pPr>
        <w:bidi/>
        <w:jc w:val="both"/>
        <w:rPr>
          <w:rFonts w:cs="David" w:hint="cs"/>
          <w:rtl/>
        </w:rPr>
      </w:pPr>
    </w:p>
    <w:p w14:paraId="26DB085C" w14:textId="77777777" w:rsidR="006F2C55" w:rsidRDefault="006F2C55" w:rsidP="006F2C55">
      <w:pPr>
        <w:bidi/>
        <w:jc w:val="both"/>
        <w:rPr>
          <w:rFonts w:cs="David" w:hint="cs"/>
          <w:u w:val="single"/>
          <w:rtl/>
        </w:rPr>
      </w:pPr>
      <w:r>
        <w:rPr>
          <w:rFonts w:cs="David" w:hint="cs"/>
          <w:u w:val="single"/>
          <w:rtl/>
        </w:rPr>
        <w:t>שלמה מולה:</w:t>
      </w:r>
    </w:p>
    <w:p w14:paraId="3BDC7109" w14:textId="77777777" w:rsidR="006F2C55" w:rsidRDefault="006F2C55" w:rsidP="006F2C55">
      <w:pPr>
        <w:bidi/>
        <w:jc w:val="both"/>
        <w:rPr>
          <w:rFonts w:cs="David" w:hint="cs"/>
          <w:u w:val="single"/>
          <w:rtl/>
        </w:rPr>
      </w:pPr>
    </w:p>
    <w:p w14:paraId="12E94847" w14:textId="77777777" w:rsidR="006F2C55" w:rsidRDefault="006F2C55" w:rsidP="006F2C55">
      <w:pPr>
        <w:bidi/>
        <w:jc w:val="both"/>
        <w:rPr>
          <w:rFonts w:cs="David" w:hint="cs"/>
          <w:rtl/>
        </w:rPr>
      </w:pPr>
      <w:r>
        <w:rPr>
          <w:rFonts w:cs="David" w:hint="cs"/>
          <w:rtl/>
        </w:rPr>
        <w:tab/>
        <w:t xml:space="preserve">יהודה, עם כל הכבוד, אני רוחש כבוד גדול מאוד לתושבי רמת הגולן, לחלוציות שלהם, לערכים שהם מייצגים. כשאתה שואל מה מספר התושבים שגרים שם אל מול מספר התושבים שלא גרים ברמת הגולן, מכלול השיקולים שצריכים להישקל וכן הלאה, יכול להיות שיש דרך אחרת דווקא לגלות סימפטיה כלפי התושבים שיצטרכו לעזוב את בתיהם. </w:t>
      </w:r>
    </w:p>
    <w:p w14:paraId="1A8695C0" w14:textId="77777777" w:rsidR="006F2C55" w:rsidRDefault="006F2C55" w:rsidP="006F2C55">
      <w:pPr>
        <w:bidi/>
        <w:jc w:val="both"/>
        <w:rPr>
          <w:rFonts w:cs="David" w:hint="cs"/>
          <w:rtl/>
        </w:rPr>
      </w:pPr>
    </w:p>
    <w:p w14:paraId="382BA4F1" w14:textId="77777777" w:rsidR="006F2C55" w:rsidRDefault="006F2C55" w:rsidP="006F2C55">
      <w:pPr>
        <w:bidi/>
        <w:jc w:val="both"/>
        <w:rPr>
          <w:rFonts w:cs="David" w:hint="cs"/>
          <w:rtl/>
        </w:rPr>
      </w:pPr>
      <w:r>
        <w:rPr>
          <w:rFonts w:cs="David" w:hint="cs"/>
          <w:rtl/>
        </w:rPr>
        <w:tab/>
        <w:t xml:space="preserve">אני אומר בשיא הכנות, לא הייתי רוצה להיות מקובע מחשבתית או שאהיה חשוף לתעמולה של בעלי עניין ובעלי הון כדי להשפיע על חלקיה הגדולים של מדינת ישראל ואולי על עתידה של מדינת ישראל. </w:t>
      </w:r>
    </w:p>
    <w:p w14:paraId="7D63823F" w14:textId="77777777" w:rsidR="006F2C55" w:rsidRDefault="006F2C55" w:rsidP="006F2C55">
      <w:pPr>
        <w:bidi/>
        <w:jc w:val="both"/>
        <w:rPr>
          <w:rFonts w:cs="David" w:hint="cs"/>
          <w:rtl/>
        </w:rPr>
      </w:pPr>
    </w:p>
    <w:p w14:paraId="6D889CC6" w14:textId="77777777" w:rsidR="006F2C55" w:rsidRDefault="006F2C55" w:rsidP="006F2C55">
      <w:pPr>
        <w:bidi/>
        <w:jc w:val="both"/>
        <w:rPr>
          <w:rFonts w:cs="David" w:hint="cs"/>
          <w:rtl/>
        </w:rPr>
      </w:pPr>
      <w:r>
        <w:rPr>
          <w:rFonts w:cs="David" w:hint="cs"/>
          <w:rtl/>
        </w:rPr>
        <w:tab/>
        <w:t xml:space="preserve">לכן, חס וחלילה, לא הייתי רוצה שכתוצאה מתהליך כזה ואם משאל עם כזה ייפול, ואז תפרוץ מלחמה, לא הייתי רוצה שאנחנו נאשים את תושבי רמת הגולן שניהלו תעמולה נגד מדינת ישראל. אני לא הרבה שנים בארץ ויש אנשים מבוגרים ממני. הרוחות שנושבות בין ימין לשמאל בתוך זמן קצר ופתאום אלה שגילו אליך סימפטיה היום, היו איתך בזמן מסוים, יכול להיות שהם לא יהיו איתך והם יפקירו אותך. </w:t>
      </w:r>
    </w:p>
    <w:p w14:paraId="2CF35BBB" w14:textId="77777777" w:rsidR="006F2C55" w:rsidRDefault="006F2C55" w:rsidP="006F2C55">
      <w:pPr>
        <w:bidi/>
        <w:jc w:val="both"/>
        <w:rPr>
          <w:rFonts w:cs="David" w:hint="cs"/>
          <w:rtl/>
        </w:rPr>
      </w:pPr>
    </w:p>
    <w:p w14:paraId="0F12DBE5" w14:textId="77777777" w:rsidR="006F2C55" w:rsidRDefault="006F2C55" w:rsidP="006F2C55">
      <w:pPr>
        <w:bidi/>
        <w:jc w:val="both"/>
        <w:rPr>
          <w:rFonts w:cs="David" w:hint="cs"/>
          <w:rtl/>
        </w:rPr>
      </w:pPr>
      <w:r>
        <w:rPr>
          <w:rFonts w:cs="David" w:hint="cs"/>
          <w:rtl/>
        </w:rPr>
        <w:tab/>
        <w:t xml:space="preserve">לכן השיקולים צריכים להיות מאוד רחבים. מצד אחד, באמת לגלות סימפטיה, אהדה, הערכה לחלוציות של התושבים, אבל לא הייתי רוצה שבגלל הבעיה הזאת מדינת ישראל ככולה, תהיה בת ערובה של קבוצה יחסית לא גדולה מבחינה מספרית, אם כי יש להם תומכים. אני לא ראיתי רבבות אלפים שבאו להתיישב ברמת הגולן ושיש צפיפות נוראה ברמת הגולן. גם לא ראיתי צפיפות נוראה ביהודה ושומרון. </w:t>
      </w:r>
    </w:p>
    <w:p w14:paraId="618A9431" w14:textId="77777777" w:rsidR="006F2C55" w:rsidRDefault="006F2C55" w:rsidP="006F2C55">
      <w:pPr>
        <w:bidi/>
        <w:jc w:val="both"/>
        <w:rPr>
          <w:rFonts w:cs="David" w:hint="cs"/>
          <w:rtl/>
        </w:rPr>
      </w:pPr>
    </w:p>
    <w:p w14:paraId="1C63F7E4" w14:textId="77777777" w:rsidR="006F2C55" w:rsidRPr="0011402D" w:rsidRDefault="006F2C55" w:rsidP="006F2C55">
      <w:pPr>
        <w:bidi/>
        <w:jc w:val="both"/>
        <w:rPr>
          <w:rFonts w:cs="David" w:hint="cs"/>
          <w:u w:val="single"/>
          <w:rtl/>
        </w:rPr>
      </w:pPr>
      <w:r>
        <w:rPr>
          <w:rFonts w:cs="David" w:hint="cs"/>
          <w:u w:val="single"/>
          <w:rtl/>
        </w:rPr>
        <w:t xml:space="preserve">היו"ר </w:t>
      </w:r>
      <w:r w:rsidRPr="0011402D">
        <w:rPr>
          <w:rFonts w:cs="David" w:hint="cs"/>
          <w:u w:val="single"/>
          <w:rtl/>
        </w:rPr>
        <w:t>יריב לוין:</w:t>
      </w:r>
    </w:p>
    <w:p w14:paraId="4229A25F" w14:textId="77777777" w:rsidR="006F2C55" w:rsidRDefault="006F2C55" w:rsidP="006F2C55">
      <w:pPr>
        <w:bidi/>
        <w:jc w:val="both"/>
        <w:rPr>
          <w:rFonts w:cs="David" w:hint="cs"/>
          <w:u w:val="single"/>
          <w:rtl/>
        </w:rPr>
      </w:pPr>
    </w:p>
    <w:p w14:paraId="5246E75C" w14:textId="77777777" w:rsidR="006F2C55" w:rsidRPr="00B04B6A" w:rsidRDefault="006F2C55" w:rsidP="006F2C55">
      <w:pPr>
        <w:bidi/>
        <w:jc w:val="both"/>
        <w:rPr>
          <w:rFonts w:cs="David" w:hint="cs"/>
          <w:rtl/>
        </w:rPr>
      </w:pPr>
      <w:r>
        <w:rPr>
          <w:rFonts w:cs="David" w:hint="cs"/>
          <w:rtl/>
        </w:rPr>
        <w:tab/>
        <w:t xml:space="preserve">אגב, לא ראיתי, לצערנו, את אותה צפיפות נוראה גם בגליל וגם בחלקים גדולים של הנגב. אולי מחר יקום פה מישהו שיגיד, למה לא? אז תסכים איתי, שלמה, שצריך לעשות משאל עם, שמישהו יחליט שאולי נפנה את אזור ערד כי ממילא כבר הרוב שם הוא רוב בדואי. </w:t>
      </w:r>
    </w:p>
    <w:p w14:paraId="05268DE4" w14:textId="77777777" w:rsidR="006F2C55" w:rsidRPr="0011402D" w:rsidRDefault="006F2C55" w:rsidP="006F2C55">
      <w:pPr>
        <w:bidi/>
        <w:jc w:val="both"/>
        <w:rPr>
          <w:rFonts w:cs="David" w:hint="cs"/>
          <w:rtl/>
        </w:rPr>
      </w:pPr>
    </w:p>
    <w:p w14:paraId="331E12A9" w14:textId="77777777" w:rsidR="006F2C55" w:rsidRPr="00B04B6A" w:rsidRDefault="006F2C55" w:rsidP="006F2C55">
      <w:pPr>
        <w:bidi/>
        <w:jc w:val="both"/>
        <w:rPr>
          <w:rFonts w:cs="David" w:hint="cs"/>
          <w:u w:val="single"/>
          <w:rtl/>
        </w:rPr>
      </w:pPr>
      <w:r w:rsidRPr="00B04B6A">
        <w:rPr>
          <w:rFonts w:cs="David" w:hint="cs"/>
          <w:u w:val="single"/>
          <w:rtl/>
        </w:rPr>
        <w:t>אברהם מיכאלי</w:t>
      </w:r>
      <w:r>
        <w:rPr>
          <w:rFonts w:cs="David" w:hint="cs"/>
          <w:u w:val="single"/>
          <w:rtl/>
        </w:rPr>
        <w:t>:</w:t>
      </w:r>
    </w:p>
    <w:p w14:paraId="23BEA507" w14:textId="77777777" w:rsidR="006F2C55" w:rsidRDefault="006F2C55" w:rsidP="006F2C55">
      <w:pPr>
        <w:bidi/>
        <w:jc w:val="both"/>
        <w:rPr>
          <w:rFonts w:cs="David" w:hint="cs"/>
          <w:rtl/>
        </w:rPr>
      </w:pPr>
    </w:p>
    <w:p w14:paraId="63CDC9E5" w14:textId="77777777" w:rsidR="006F2C55" w:rsidRDefault="006F2C55" w:rsidP="006F2C55">
      <w:pPr>
        <w:bidi/>
        <w:jc w:val="both"/>
        <w:rPr>
          <w:rFonts w:cs="David" w:hint="cs"/>
          <w:rtl/>
        </w:rPr>
      </w:pPr>
      <w:r>
        <w:rPr>
          <w:rFonts w:cs="David" w:hint="cs"/>
          <w:rtl/>
        </w:rPr>
        <w:tab/>
        <w:t xml:space="preserve">זה ויכוח עקרוני מסביב למשאל עם. </w:t>
      </w:r>
    </w:p>
    <w:p w14:paraId="68C7338D" w14:textId="77777777" w:rsidR="006F2C55" w:rsidRDefault="006F2C55" w:rsidP="006F2C55">
      <w:pPr>
        <w:bidi/>
        <w:jc w:val="both"/>
        <w:rPr>
          <w:rFonts w:cs="David" w:hint="cs"/>
          <w:rtl/>
        </w:rPr>
      </w:pPr>
    </w:p>
    <w:p w14:paraId="3D118E80" w14:textId="77777777" w:rsidR="006F2C55" w:rsidRPr="00D20085" w:rsidRDefault="006F2C55" w:rsidP="006F2C55">
      <w:pPr>
        <w:bidi/>
        <w:rPr>
          <w:rFonts w:cs="David" w:hint="cs"/>
          <w:u w:val="single"/>
          <w:rtl/>
        </w:rPr>
      </w:pPr>
      <w:r w:rsidRPr="00406329">
        <w:rPr>
          <w:rFonts w:cs="David" w:hint="cs"/>
          <w:u w:val="single"/>
          <w:rtl/>
        </w:rPr>
        <w:t>היו</w:t>
      </w:r>
      <w:r>
        <w:rPr>
          <w:rFonts w:cs="David" w:hint="cs"/>
          <w:u w:val="single"/>
          <w:rtl/>
        </w:rPr>
        <w:t>"</w:t>
      </w:r>
      <w:r w:rsidRPr="00406329">
        <w:rPr>
          <w:rFonts w:cs="David" w:hint="cs"/>
          <w:u w:val="single"/>
          <w:rtl/>
        </w:rPr>
        <w:t>ר</w:t>
      </w:r>
      <w:r>
        <w:rPr>
          <w:rFonts w:cs="David" w:hint="cs"/>
          <w:u w:val="single"/>
          <w:rtl/>
        </w:rPr>
        <w:t xml:space="preserve"> יריב לוין:</w:t>
      </w:r>
    </w:p>
    <w:p w14:paraId="65949C04" w14:textId="77777777" w:rsidR="006F2C55" w:rsidRDefault="006F2C55" w:rsidP="006F2C55">
      <w:pPr>
        <w:bidi/>
        <w:jc w:val="both"/>
        <w:rPr>
          <w:rFonts w:cs="David" w:hint="cs"/>
          <w:rtl/>
        </w:rPr>
      </w:pPr>
    </w:p>
    <w:p w14:paraId="1132254A" w14:textId="77777777" w:rsidR="006F2C55" w:rsidRDefault="006F2C55" w:rsidP="006F2C55">
      <w:pPr>
        <w:bidi/>
        <w:jc w:val="both"/>
        <w:rPr>
          <w:rFonts w:cs="David" w:hint="cs"/>
          <w:rtl/>
        </w:rPr>
      </w:pPr>
      <w:r>
        <w:rPr>
          <w:rFonts w:cs="David" w:hint="cs"/>
          <w:rtl/>
        </w:rPr>
        <w:tab/>
        <w:t>אני כל הזמן מזכיר דבר אחד. מדינת ישראל התקיימה בלי רמת הגולן 19 שנה בלבד מתוך כל ההיסטוריה שלה. ה-19 שנה האלה הולכים ונהיים אחוז יותר נמוך מפרק הזמן עם כל יום שעובר. אז השאלה היא האם ה-19 שנה האלה זה המדד?</w:t>
      </w:r>
    </w:p>
    <w:p w14:paraId="4BCD4792" w14:textId="77777777" w:rsidR="006F2C55" w:rsidRDefault="006F2C55" w:rsidP="006F2C55">
      <w:pPr>
        <w:bidi/>
        <w:jc w:val="both"/>
        <w:rPr>
          <w:rFonts w:cs="David" w:hint="cs"/>
          <w:rtl/>
        </w:rPr>
      </w:pPr>
    </w:p>
    <w:p w14:paraId="1D3F9504" w14:textId="77777777" w:rsidR="006F2C55" w:rsidRDefault="006F2C55" w:rsidP="006F2C55">
      <w:pPr>
        <w:bidi/>
        <w:jc w:val="both"/>
        <w:rPr>
          <w:rFonts w:cs="David" w:hint="cs"/>
          <w:u w:val="single"/>
          <w:rtl/>
        </w:rPr>
      </w:pPr>
      <w:r>
        <w:rPr>
          <w:rFonts w:cs="David" w:hint="cs"/>
          <w:u w:val="single"/>
          <w:rtl/>
        </w:rPr>
        <w:t>שלמה מולה:</w:t>
      </w:r>
    </w:p>
    <w:p w14:paraId="2B44804A" w14:textId="77777777" w:rsidR="006F2C55" w:rsidRDefault="006F2C55" w:rsidP="006F2C55">
      <w:pPr>
        <w:bidi/>
        <w:jc w:val="both"/>
        <w:rPr>
          <w:rFonts w:cs="David" w:hint="cs"/>
          <w:u w:val="single"/>
          <w:rtl/>
        </w:rPr>
      </w:pPr>
    </w:p>
    <w:p w14:paraId="7DFA5572" w14:textId="77777777" w:rsidR="006F2C55" w:rsidRDefault="006F2C55" w:rsidP="006F2C55">
      <w:pPr>
        <w:bidi/>
        <w:jc w:val="both"/>
        <w:rPr>
          <w:rFonts w:cs="David" w:hint="cs"/>
          <w:rtl/>
        </w:rPr>
      </w:pPr>
      <w:r>
        <w:rPr>
          <w:rFonts w:cs="David" w:hint="cs"/>
          <w:rtl/>
        </w:rPr>
        <w:tab/>
        <w:t xml:space="preserve">אבל אנחנו חיים עם רמת הגולן, הכול טוב ויפה, אבל כמה מלחמות היו מאז. היו "שלום הגליל" ועוד מלחמה ועוד מלחמה. אני לא נכנס לזה. מי שאומר שאנחנו חיים בשלום עם רמת הגולן הוא פשוט משלה את הציבור. </w:t>
      </w:r>
    </w:p>
    <w:p w14:paraId="07ACE9F5" w14:textId="77777777" w:rsidR="006F2C55" w:rsidRDefault="006F2C55" w:rsidP="006F2C55">
      <w:pPr>
        <w:bidi/>
        <w:jc w:val="both"/>
        <w:rPr>
          <w:rFonts w:cs="David" w:hint="cs"/>
          <w:rtl/>
        </w:rPr>
      </w:pPr>
    </w:p>
    <w:p w14:paraId="0F981314" w14:textId="77777777" w:rsidR="006F2C55" w:rsidRDefault="006F2C55" w:rsidP="006F2C55">
      <w:pPr>
        <w:bidi/>
        <w:jc w:val="both"/>
        <w:rPr>
          <w:rFonts w:cs="David" w:hint="cs"/>
          <w:u w:val="single"/>
          <w:rtl/>
        </w:rPr>
      </w:pPr>
      <w:r>
        <w:rPr>
          <w:rFonts w:cs="David" w:hint="cs"/>
          <w:u w:val="single"/>
          <w:rtl/>
        </w:rPr>
        <w:t>אברהם מיכאלי:</w:t>
      </w:r>
    </w:p>
    <w:p w14:paraId="5820AD26" w14:textId="77777777" w:rsidR="006F2C55" w:rsidRDefault="006F2C55" w:rsidP="006F2C55">
      <w:pPr>
        <w:bidi/>
        <w:jc w:val="both"/>
        <w:rPr>
          <w:rFonts w:cs="David" w:hint="cs"/>
          <w:u w:val="single"/>
          <w:rtl/>
        </w:rPr>
      </w:pPr>
    </w:p>
    <w:p w14:paraId="789F5E32" w14:textId="77777777" w:rsidR="006F2C55" w:rsidRDefault="006F2C55" w:rsidP="006F2C55">
      <w:pPr>
        <w:bidi/>
        <w:jc w:val="both"/>
        <w:rPr>
          <w:rFonts w:cs="David" w:hint="cs"/>
          <w:rtl/>
        </w:rPr>
      </w:pPr>
      <w:r>
        <w:rPr>
          <w:rFonts w:cs="David" w:hint="cs"/>
          <w:rtl/>
        </w:rPr>
        <w:tab/>
        <w:t>בלי רמת הגולן כן תחיה בשלום?</w:t>
      </w:r>
    </w:p>
    <w:p w14:paraId="14EDAABD" w14:textId="77777777" w:rsidR="006F2C55" w:rsidRDefault="006F2C55" w:rsidP="006F2C55">
      <w:pPr>
        <w:bidi/>
        <w:jc w:val="both"/>
        <w:rPr>
          <w:rFonts w:cs="David" w:hint="cs"/>
          <w:rtl/>
        </w:rPr>
      </w:pPr>
    </w:p>
    <w:p w14:paraId="7CBBD0D3" w14:textId="77777777" w:rsidR="006F2C55" w:rsidRDefault="006F2C55" w:rsidP="006F2C55">
      <w:pPr>
        <w:bidi/>
        <w:jc w:val="both"/>
        <w:rPr>
          <w:rFonts w:cs="David" w:hint="cs"/>
          <w:u w:val="single"/>
          <w:rtl/>
        </w:rPr>
      </w:pPr>
      <w:r>
        <w:rPr>
          <w:rFonts w:cs="David" w:hint="cs"/>
          <w:u w:val="single"/>
          <w:rtl/>
        </w:rPr>
        <w:t>שלמה מולה:</w:t>
      </w:r>
    </w:p>
    <w:p w14:paraId="4C472962" w14:textId="77777777" w:rsidR="006F2C55" w:rsidRDefault="006F2C55" w:rsidP="006F2C55">
      <w:pPr>
        <w:bidi/>
        <w:jc w:val="both"/>
        <w:rPr>
          <w:rFonts w:cs="David" w:hint="cs"/>
          <w:u w:val="single"/>
          <w:rtl/>
        </w:rPr>
      </w:pPr>
    </w:p>
    <w:p w14:paraId="610B82D2" w14:textId="77777777" w:rsidR="006F2C55" w:rsidRDefault="006F2C55" w:rsidP="006F2C55">
      <w:pPr>
        <w:bidi/>
        <w:jc w:val="both"/>
        <w:rPr>
          <w:rFonts w:cs="David" w:hint="cs"/>
          <w:rtl/>
        </w:rPr>
      </w:pPr>
      <w:r>
        <w:rPr>
          <w:rFonts w:cs="David" w:hint="cs"/>
          <w:rtl/>
        </w:rPr>
        <w:tab/>
        <w:t xml:space="preserve">אני אומר לך שגם אז - - - </w:t>
      </w:r>
    </w:p>
    <w:p w14:paraId="11A6938D" w14:textId="77777777" w:rsidR="006F2C55" w:rsidRDefault="006F2C55" w:rsidP="006F2C55">
      <w:pPr>
        <w:bidi/>
        <w:jc w:val="both"/>
        <w:rPr>
          <w:rFonts w:cs="David" w:hint="cs"/>
          <w:rtl/>
        </w:rPr>
      </w:pPr>
    </w:p>
    <w:p w14:paraId="3E7732DB" w14:textId="77777777" w:rsidR="006F2C55" w:rsidRDefault="006F2C55" w:rsidP="006F2C55">
      <w:pPr>
        <w:bidi/>
        <w:jc w:val="both"/>
        <w:rPr>
          <w:rFonts w:cs="David" w:hint="cs"/>
          <w:u w:val="single"/>
          <w:rtl/>
        </w:rPr>
      </w:pPr>
      <w:r>
        <w:rPr>
          <w:rFonts w:cs="David" w:hint="cs"/>
          <w:u w:val="single"/>
          <w:rtl/>
        </w:rPr>
        <w:t>אברהם מיכאלי:</w:t>
      </w:r>
    </w:p>
    <w:p w14:paraId="7DE6E2F5" w14:textId="77777777" w:rsidR="006F2C55" w:rsidRDefault="006F2C55" w:rsidP="006F2C55">
      <w:pPr>
        <w:bidi/>
        <w:jc w:val="both"/>
        <w:rPr>
          <w:rFonts w:cs="David" w:hint="cs"/>
          <w:u w:val="single"/>
          <w:rtl/>
        </w:rPr>
      </w:pPr>
    </w:p>
    <w:p w14:paraId="1D9DC452" w14:textId="77777777" w:rsidR="006F2C55" w:rsidRDefault="006F2C55" w:rsidP="006F2C55">
      <w:pPr>
        <w:bidi/>
        <w:jc w:val="both"/>
        <w:rPr>
          <w:rFonts w:cs="David" w:hint="cs"/>
          <w:rtl/>
        </w:rPr>
      </w:pPr>
      <w:r>
        <w:rPr>
          <w:rFonts w:cs="David" w:hint="cs"/>
          <w:rtl/>
        </w:rPr>
        <w:tab/>
        <w:t>החזרנו את עזה אנחנו חיים בשלום?</w:t>
      </w:r>
    </w:p>
    <w:p w14:paraId="4881463F" w14:textId="77777777" w:rsidR="006F2C55" w:rsidRDefault="006F2C55" w:rsidP="006F2C55">
      <w:pPr>
        <w:bidi/>
        <w:jc w:val="both"/>
        <w:rPr>
          <w:rFonts w:cs="David" w:hint="cs"/>
          <w:rtl/>
        </w:rPr>
      </w:pPr>
    </w:p>
    <w:p w14:paraId="2270AB2A" w14:textId="77777777" w:rsidR="006F2C55" w:rsidRDefault="006F2C55" w:rsidP="006F2C55">
      <w:pPr>
        <w:bidi/>
        <w:jc w:val="both"/>
        <w:rPr>
          <w:rFonts w:cs="David" w:hint="cs"/>
          <w:u w:val="single"/>
          <w:rtl/>
        </w:rPr>
      </w:pPr>
      <w:r>
        <w:rPr>
          <w:rFonts w:cs="David" w:hint="cs"/>
          <w:u w:val="single"/>
          <w:rtl/>
        </w:rPr>
        <w:t>שלמה מולה:</w:t>
      </w:r>
    </w:p>
    <w:p w14:paraId="576340A6" w14:textId="77777777" w:rsidR="006F2C55" w:rsidRDefault="006F2C55" w:rsidP="006F2C55">
      <w:pPr>
        <w:bidi/>
        <w:jc w:val="both"/>
        <w:rPr>
          <w:rFonts w:cs="David" w:hint="cs"/>
          <w:u w:val="single"/>
          <w:rtl/>
        </w:rPr>
      </w:pPr>
    </w:p>
    <w:p w14:paraId="15B40AB5" w14:textId="77777777" w:rsidR="006F2C55" w:rsidRDefault="006F2C55" w:rsidP="006F2C55">
      <w:pPr>
        <w:bidi/>
        <w:jc w:val="both"/>
        <w:rPr>
          <w:rFonts w:cs="David" w:hint="cs"/>
          <w:rtl/>
        </w:rPr>
      </w:pPr>
      <w:r>
        <w:rPr>
          <w:rFonts w:cs="David" w:hint="cs"/>
          <w:rtl/>
        </w:rPr>
        <w:tab/>
        <w:t>גם אז, אם היו צריכים לבוא ולהגיד אנחנו מוותרים על סיני, האם היינו עושים משאל עם? למה אתם לא באים בטענות למנחם בגין על מה שהוא עשה?</w:t>
      </w:r>
    </w:p>
    <w:p w14:paraId="370B7288" w14:textId="77777777" w:rsidR="006F2C55" w:rsidRDefault="006F2C55" w:rsidP="006F2C55">
      <w:pPr>
        <w:bidi/>
        <w:jc w:val="both"/>
        <w:rPr>
          <w:rFonts w:cs="David" w:hint="cs"/>
          <w:rtl/>
        </w:rPr>
      </w:pPr>
    </w:p>
    <w:p w14:paraId="4D35AEC3" w14:textId="77777777" w:rsidR="006F2C55" w:rsidRDefault="006F2C55" w:rsidP="006F2C55">
      <w:pPr>
        <w:bidi/>
        <w:jc w:val="both"/>
        <w:rPr>
          <w:rFonts w:cs="David" w:hint="cs"/>
          <w:u w:val="single"/>
          <w:rtl/>
        </w:rPr>
      </w:pPr>
      <w:r>
        <w:rPr>
          <w:rFonts w:cs="David" w:hint="cs"/>
          <w:u w:val="single"/>
          <w:rtl/>
        </w:rPr>
        <w:t>אברהם מיכאלי:</w:t>
      </w:r>
    </w:p>
    <w:p w14:paraId="1F7E4323" w14:textId="77777777" w:rsidR="006F2C55" w:rsidRDefault="006F2C55" w:rsidP="006F2C55">
      <w:pPr>
        <w:bidi/>
        <w:jc w:val="both"/>
        <w:rPr>
          <w:rFonts w:cs="David" w:hint="cs"/>
          <w:u w:val="single"/>
          <w:rtl/>
        </w:rPr>
      </w:pPr>
    </w:p>
    <w:p w14:paraId="49E25674" w14:textId="77777777" w:rsidR="006F2C55" w:rsidRDefault="006F2C55" w:rsidP="006F2C55">
      <w:pPr>
        <w:bidi/>
        <w:jc w:val="both"/>
        <w:rPr>
          <w:rFonts w:cs="David" w:hint="cs"/>
          <w:rtl/>
        </w:rPr>
      </w:pPr>
      <w:r>
        <w:rPr>
          <w:rFonts w:cs="David" w:hint="cs"/>
          <w:rtl/>
        </w:rPr>
        <w:tab/>
        <w:t>מי אמר שלא באו אליו בטענות?</w:t>
      </w:r>
    </w:p>
    <w:p w14:paraId="0B1B7796" w14:textId="77777777" w:rsidR="006F2C55" w:rsidRDefault="006F2C55" w:rsidP="006F2C55">
      <w:pPr>
        <w:bidi/>
        <w:jc w:val="both"/>
        <w:rPr>
          <w:rFonts w:cs="David" w:hint="cs"/>
          <w:rtl/>
        </w:rPr>
      </w:pPr>
    </w:p>
    <w:p w14:paraId="37C767FF" w14:textId="77777777" w:rsidR="006F2C55" w:rsidRDefault="006F2C55" w:rsidP="006F2C55">
      <w:pPr>
        <w:bidi/>
        <w:jc w:val="both"/>
        <w:rPr>
          <w:rFonts w:cs="David" w:hint="cs"/>
          <w:rtl/>
        </w:rPr>
      </w:pPr>
      <w:r>
        <w:rPr>
          <w:rFonts w:cs="David" w:hint="cs"/>
          <w:rtl/>
        </w:rPr>
        <w:tab/>
        <w:t>מה עשה המנהיג שלך?</w:t>
      </w:r>
    </w:p>
    <w:p w14:paraId="77ED6572" w14:textId="77777777" w:rsidR="006F2C55" w:rsidRDefault="006F2C55" w:rsidP="006F2C55">
      <w:pPr>
        <w:bidi/>
        <w:jc w:val="both"/>
        <w:rPr>
          <w:rFonts w:cs="David" w:hint="cs"/>
          <w:rtl/>
        </w:rPr>
      </w:pPr>
    </w:p>
    <w:p w14:paraId="6959AF03" w14:textId="77777777" w:rsidR="006F2C55" w:rsidRDefault="006F2C55" w:rsidP="006F2C55">
      <w:pPr>
        <w:bidi/>
        <w:jc w:val="both"/>
        <w:rPr>
          <w:rFonts w:cs="David" w:hint="cs"/>
          <w:u w:val="single"/>
          <w:rtl/>
        </w:rPr>
      </w:pPr>
      <w:r>
        <w:rPr>
          <w:rFonts w:cs="David" w:hint="cs"/>
          <w:u w:val="single"/>
          <w:rtl/>
        </w:rPr>
        <w:t>שלמה מולה:</w:t>
      </w:r>
    </w:p>
    <w:p w14:paraId="309BF5CF" w14:textId="77777777" w:rsidR="006F2C55" w:rsidRDefault="006F2C55" w:rsidP="006F2C55">
      <w:pPr>
        <w:bidi/>
        <w:jc w:val="both"/>
        <w:rPr>
          <w:rFonts w:cs="David" w:hint="cs"/>
          <w:u w:val="single"/>
          <w:rtl/>
        </w:rPr>
      </w:pPr>
    </w:p>
    <w:p w14:paraId="6A31D95E" w14:textId="77777777" w:rsidR="006F2C55" w:rsidRDefault="006F2C55" w:rsidP="006F2C55">
      <w:pPr>
        <w:bidi/>
        <w:jc w:val="both"/>
        <w:rPr>
          <w:rFonts w:cs="David" w:hint="cs"/>
          <w:rtl/>
        </w:rPr>
      </w:pPr>
      <w:r>
        <w:rPr>
          <w:rFonts w:cs="David" w:hint="cs"/>
          <w:rtl/>
        </w:rPr>
        <w:t xml:space="preserve"> </w:t>
      </w:r>
      <w:r>
        <w:rPr>
          <w:rFonts w:cs="David" w:hint="cs"/>
          <w:rtl/>
        </w:rPr>
        <w:tab/>
        <w:t xml:space="preserve">- - -  </w:t>
      </w:r>
    </w:p>
    <w:p w14:paraId="156CDCD1" w14:textId="77777777" w:rsidR="006F2C55" w:rsidRDefault="006F2C55" w:rsidP="006F2C55">
      <w:pPr>
        <w:bidi/>
        <w:jc w:val="both"/>
        <w:rPr>
          <w:rFonts w:cs="David" w:hint="cs"/>
          <w:rtl/>
        </w:rPr>
      </w:pPr>
    </w:p>
    <w:p w14:paraId="0C600676" w14:textId="77777777" w:rsidR="006F2C55" w:rsidRPr="00D20085" w:rsidRDefault="006F2C55" w:rsidP="006F2C55">
      <w:pPr>
        <w:bidi/>
        <w:rPr>
          <w:rFonts w:cs="David" w:hint="cs"/>
          <w:u w:val="single"/>
          <w:rtl/>
        </w:rPr>
      </w:pPr>
      <w:r w:rsidRPr="00406329">
        <w:rPr>
          <w:rFonts w:cs="David" w:hint="cs"/>
          <w:u w:val="single"/>
          <w:rtl/>
        </w:rPr>
        <w:t>היו</w:t>
      </w:r>
      <w:r>
        <w:rPr>
          <w:rFonts w:cs="David" w:hint="cs"/>
          <w:u w:val="single"/>
          <w:rtl/>
        </w:rPr>
        <w:t>"</w:t>
      </w:r>
      <w:r w:rsidRPr="00406329">
        <w:rPr>
          <w:rFonts w:cs="David" w:hint="cs"/>
          <w:u w:val="single"/>
          <w:rtl/>
        </w:rPr>
        <w:t>ר</w:t>
      </w:r>
      <w:r>
        <w:rPr>
          <w:rFonts w:cs="David" w:hint="cs"/>
          <w:u w:val="single"/>
          <w:rtl/>
        </w:rPr>
        <w:t xml:space="preserve"> יריב לוין:</w:t>
      </w:r>
    </w:p>
    <w:p w14:paraId="5AE489BF" w14:textId="77777777" w:rsidR="006F2C55" w:rsidRDefault="006F2C55" w:rsidP="006F2C55">
      <w:pPr>
        <w:bidi/>
        <w:jc w:val="both"/>
        <w:rPr>
          <w:rFonts w:cs="David" w:hint="cs"/>
          <w:rtl/>
        </w:rPr>
      </w:pPr>
    </w:p>
    <w:p w14:paraId="0C855D06" w14:textId="77777777" w:rsidR="006F2C55" w:rsidRDefault="006F2C55" w:rsidP="006F2C55">
      <w:pPr>
        <w:bidi/>
        <w:jc w:val="both"/>
        <w:rPr>
          <w:rFonts w:cs="David" w:hint="cs"/>
          <w:rtl/>
        </w:rPr>
      </w:pPr>
      <w:r>
        <w:rPr>
          <w:rFonts w:cs="David" w:hint="cs"/>
          <w:rtl/>
        </w:rPr>
        <w:tab/>
        <w:t xml:space="preserve">אני מזכיר שאנחנו מדברים רק על שטחים שיחול עליהם השלטון והמשפט הישראלי. </w:t>
      </w:r>
    </w:p>
    <w:p w14:paraId="734E7396" w14:textId="77777777" w:rsidR="006F2C55" w:rsidRDefault="006F2C55" w:rsidP="006F2C55">
      <w:pPr>
        <w:bidi/>
        <w:jc w:val="both"/>
        <w:rPr>
          <w:rFonts w:cs="David" w:hint="cs"/>
          <w:rtl/>
        </w:rPr>
      </w:pPr>
    </w:p>
    <w:p w14:paraId="23B53B7A" w14:textId="77777777" w:rsidR="006F2C55" w:rsidRDefault="006F2C55" w:rsidP="006F2C55">
      <w:pPr>
        <w:bidi/>
        <w:jc w:val="both"/>
        <w:rPr>
          <w:rFonts w:cs="David" w:hint="cs"/>
          <w:rtl/>
        </w:rPr>
      </w:pPr>
      <w:r>
        <w:rPr>
          <w:rFonts w:cs="David" w:hint="cs"/>
          <w:rtl/>
        </w:rPr>
        <w:tab/>
        <w:t xml:space="preserve">רבותיי, תודה רבה, אני נועל את הישיבה. </w:t>
      </w:r>
    </w:p>
    <w:p w14:paraId="7AB78611" w14:textId="77777777" w:rsidR="006F2C55" w:rsidRDefault="006F2C55" w:rsidP="006F2C55">
      <w:pPr>
        <w:bidi/>
        <w:jc w:val="both"/>
        <w:rPr>
          <w:rFonts w:cs="David" w:hint="cs"/>
          <w:rtl/>
        </w:rPr>
      </w:pPr>
    </w:p>
    <w:p w14:paraId="6D9F36B4" w14:textId="77777777" w:rsidR="006F2C55" w:rsidRPr="0011402D" w:rsidRDefault="006F2C55" w:rsidP="006F2C55">
      <w:pPr>
        <w:bidi/>
        <w:jc w:val="both"/>
        <w:rPr>
          <w:rFonts w:cs="David" w:hint="cs"/>
          <w:rtl/>
        </w:rPr>
      </w:pPr>
    </w:p>
    <w:p w14:paraId="10029366" w14:textId="77777777" w:rsidR="006F2C55" w:rsidRPr="00B15A3E" w:rsidRDefault="006F2C55" w:rsidP="006F2C55">
      <w:pPr>
        <w:bidi/>
        <w:jc w:val="both"/>
        <w:rPr>
          <w:rFonts w:cs="David" w:hint="cs"/>
          <w:b/>
          <w:bCs/>
          <w:u w:val="single"/>
          <w:rtl/>
        </w:rPr>
      </w:pPr>
      <w:r>
        <w:rPr>
          <w:rFonts w:cs="David" w:hint="cs"/>
          <w:b/>
          <w:bCs/>
          <w:u w:val="single"/>
          <w:rtl/>
        </w:rPr>
        <w:t>(</w:t>
      </w:r>
      <w:r w:rsidRPr="00B15A3E">
        <w:rPr>
          <w:rFonts w:cs="David" w:hint="cs"/>
          <w:b/>
          <w:bCs/>
          <w:u w:val="single"/>
          <w:rtl/>
        </w:rPr>
        <w:t>הישיבה ננעלה בשעה  15:40</w:t>
      </w:r>
      <w:r>
        <w:rPr>
          <w:rFonts w:cs="David" w:hint="cs"/>
          <w:b/>
          <w:bCs/>
          <w:u w:val="single"/>
          <w:rtl/>
        </w:rPr>
        <w:t>)</w:t>
      </w:r>
    </w:p>
    <w:p w14:paraId="4DDD7B35" w14:textId="77777777" w:rsidR="00552A80" w:rsidRPr="006F2C55" w:rsidRDefault="00552A80" w:rsidP="006F2C55">
      <w:pPr>
        <w:bidi/>
      </w:pPr>
    </w:p>
    <w:sectPr w:rsidR="00552A80" w:rsidRPr="006F2C55" w:rsidSect="006F2C55">
      <w:headerReference w:type="even" r:id="rId7"/>
      <w:headerReference w:type="default" r:id="rId8"/>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139059" w14:textId="77777777" w:rsidR="006F2C55" w:rsidRDefault="006F2C55">
      <w:r>
        <w:separator/>
      </w:r>
    </w:p>
  </w:endnote>
  <w:endnote w:type="continuationSeparator" w:id="0">
    <w:p w14:paraId="4229C343" w14:textId="77777777" w:rsidR="006F2C55" w:rsidRDefault="006F2C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iriam">
    <w:panose1 w:val="020B050205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CC8136" w14:textId="77777777" w:rsidR="006F2C55" w:rsidRDefault="006F2C55">
      <w:r>
        <w:separator/>
      </w:r>
    </w:p>
  </w:footnote>
  <w:footnote w:type="continuationSeparator" w:id="0">
    <w:p w14:paraId="4C8D6D55" w14:textId="77777777" w:rsidR="006F2C55" w:rsidRDefault="006F2C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791450" w14:textId="77777777" w:rsidR="006F2C55" w:rsidRDefault="006F2C55" w:rsidP="006F2C55">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260D138F" w14:textId="77777777" w:rsidR="006F2C55" w:rsidRDefault="006F2C5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FADF6" w14:textId="77777777" w:rsidR="006F2C55" w:rsidRDefault="006F2C55" w:rsidP="006F2C55">
    <w:pPr>
      <w:pStyle w:val="Header"/>
      <w:framePr w:wrap="around" w:vAnchor="text" w:hAnchor="margin" w:y="1"/>
      <w:rPr>
        <w:rStyle w:val="PageNumber"/>
        <w:rFonts w:cs="David"/>
        <w:sz w:val="24"/>
        <w:szCs w:val="24"/>
        <w:rtl/>
      </w:rPr>
    </w:pPr>
    <w:r>
      <w:rPr>
        <w:rStyle w:val="PageNumber"/>
        <w:rFonts w:cs="David"/>
        <w:szCs w:val="24"/>
      </w:rPr>
      <w:fldChar w:fldCharType="begin"/>
    </w:r>
    <w:r>
      <w:rPr>
        <w:rStyle w:val="PageNumber"/>
        <w:rFonts w:cs="David"/>
        <w:szCs w:val="24"/>
      </w:rPr>
      <w:instrText xml:space="preserve">PAGE  </w:instrText>
    </w:r>
    <w:r>
      <w:rPr>
        <w:rStyle w:val="PageNumber"/>
        <w:rFonts w:cs="David"/>
        <w:szCs w:val="24"/>
      </w:rPr>
      <w:fldChar w:fldCharType="separate"/>
    </w:r>
    <w:r>
      <w:rPr>
        <w:rStyle w:val="PageNumber"/>
        <w:rFonts w:cs="David"/>
        <w:noProof/>
        <w:szCs w:val="24"/>
        <w:rtl/>
      </w:rPr>
      <w:t>25</w:t>
    </w:r>
    <w:r>
      <w:rPr>
        <w:rStyle w:val="PageNumber"/>
        <w:rFonts w:cs="David"/>
        <w:szCs w:val="24"/>
      </w:rPr>
      <w:fldChar w:fldCharType="end"/>
    </w:r>
  </w:p>
  <w:p w14:paraId="0EA1863E" w14:textId="77777777" w:rsidR="006F2C55" w:rsidRDefault="006F2C55" w:rsidP="006F2C55">
    <w:pPr>
      <w:pStyle w:val="Header"/>
      <w:ind w:right="360"/>
      <w:rPr>
        <w:rFonts w:cs="David" w:hint="cs"/>
        <w:sz w:val="24"/>
        <w:szCs w:val="24"/>
        <w:rtl/>
      </w:rPr>
    </w:pPr>
    <w:r>
      <w:rPr>
        <w:rFonts w:cs="David" w:hint="cs"/>
        <w:sz w:val="24"/>
        <w:szCs w:val="24"/>
        <w:rtl/>
      </w:rPr>
      <w:t>ועדה משותפת לוועדת הכנסת ולוועדת חוקה חוק ומשפט</w:t>
    </w:r>
  </w:p>
  <w:p w14:paraId="65A7C420" w14:textId="77777777" w:rsidR="006F2C55" w:rsidRDefault="006F2C55" w:rsidP="006F2C55">
    <w:pPr>
      <w:pStyle w:val="Header"/>
      <w:ind w:right="360"/>
      <w:rPr>
        <w:rFonts w:cs="David" w:hint="cs"/>
        <w:sz w:val="24"/>
        <w:szCs w:val="24"/>
        <w:rtl/>
      </w:rPr>
    </w:pPr>
    <w:r>
      <w:rPr>
        <w:rFonts w:cs="David" w:hint="cs"/>
        <w:sz w:val="24"/>
        <w:szCs w:val="24"/>
        <w:rtl/>
      </w:rPr>
      <w:t>16/02/2010</w:t>
    </w:r>
  </w:p>
  <w:p w14:paraId="701BE407" w14:textId="77777777" w:rsidR="006F2C55" w:rsidRDefault="006F2C55">
    <w:pPr>
      <w:pStyle w:val="Header"/>
      <w:ind w:right="360"/>
      <w:rPr>
        <w:rFonts w:cs="David" w:hint="cs"/>
        <w:sz w:val="24"/>
        <w:szCs w:val="24"/>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A2A22"/>
    <w:multiLevelType w:val="hybridMultilevel"/>
    <w:tmpl w:val="8DB6FF48"/>
    <w:lvl w:ilvl="0" w:tplc="FA3C937C">
      <w:numFmt w:val="bullet"/>
      <w:lvlText w:val="-"/>
      <w:lvlJc w:val="left"/>
      <w:pPr>
        <w:tabs>
          <w:tab w:val="num" w:pos="1080"/>
        </w:tabs>
        <w:ind w:left="1080" w:hanging="360"/>
      </w:pPr>
      <w:rPr>
        <w:rFonts w:ascii="Times New Roman" w:eastAsia="Times New Roman" w:hAnsi="Times New Roman" w:cs="David"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402E6737"/>
    <w:multiLevelType w:val="hybridMultilevel"/>
    <w:tmpl w:val="66C038AE"/>
    <w:lvl w:ilvl="0" w:tplc="8ED28E38">
      <w:start w:val="31"/>
      <w:numFmt w:val="bullet"/>
      <w:lvlText w:val="-"/>
      <w:lvlJc w:val="left"/>
      <w:pPr>
        <w:tabs>
          <w:tab w:val="num" w:pos="1080"/>
        </w:tabs>
        <w:ind w:left="1080" w:hanging="360"/>
      </w:pPr>
      <w:rPr>
        <w:rFonts w:ascii="Times New Roman" w:eastAsia="Times New Roman" w:hAnsi="Times New Roman" w:cs="David"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425D2EBE"/>
    <w:multiLevelType w:val="hybridMultilevel"/>
    <w:tmpl w:val="31CA770E"/>
    <w:lvl w:ilvl="0" w:tplc="4B964220">
      <w:start w:val="1"/>
      <w:numFmt w:val="hebrew1"/>
      <w:lvlText w:val="%1."/>
      <w:lvlJc w:val="left"/>
      <w:pPr>
        <w:tabs>
          <w:tab w:val="num" w:pos="720"/>
        </w:tabs>
        <w:ind w:left="720" w:right="720" w:hanging="360"/>
      </w:pPr>
      <w:rPr>
        <w:rFonts w:ascii="Times New Roman" w:hAnsi="Times New Roman" w:cs="Times New Roman" w:hint="default"/>
        <w:sz w:val="2"/>
        <w:szCs w:val="20"/>
      </w:rPr>
    </w:lvl>
    <w:lvl w:ilvl="1" w:tplc="040D0019">
      <w:start w:val="1"/>
      <w:numFmt w:val="lowerLetter"/>
      <w:lvlText w:val="%2."/>
      <w:lvlJc w:val="left"/>
      <w:pPr>
        <w:tabs>
          <w:tab w:val="num" w:pos="1440"/>
        </w:tabs>
        <w:ind w:left="1440" w:right="1440" w:hanging="360"/>
      </w:pPr>
      <w:rPr>
        <w:rFonts w:ascii="Times New Roman" w:hAnsi="Times New Roman" w:cs="Times New Roman"/>
      </w:rPr>
    </w:lvl>
    <w:lvl w:ilvl="2" w:tplc="040D001B">
      <w:start w:val="1"/>
      <w:numFmt w:val="lowerRoman"/>
      <w:lvlText w:val="%3."/>
      <w:lvlJc w:val="right"/>
      <w:pPr>
        <w:tabs>
          <w:tab w:val="num" w:pos="2160"/>
        </w:tabs>
        <w:ind w:left="2160" w:right="2160" w:hanging="180"/>
      </w:pPr>
      <w:rPr>
        <w:rFonts w:ascii="Times New Roman" w:hAnsi="Times New Roman" w:cs="Times New Roman"/>
      </w:rPr>
    </w:lvl>
    <w:lvl w:ilvl="3" w:tplc="040D000F">
      <w:start w:val="1"/>
      <w:numFmt w:val="decimal"/>
      <w:lvlText w:val="%4."/>
      <w:lvlJc w:val="left"/>
      <w:pPr>
        <w:tabs>
          <w:tab w:val="num" w:pos="2880"/>
        </w:tabs>
        <w:ind w:left="2880" w:right="2880" w:hanging="360"/>
      </w:pPr>
      <w:rPr>
        <w:rFonts w:ascii="Times New Roman" w:hAnsi="Times New Roman" w:cs="Times New Roman"/>
      </w:rPr>
    </w:lvl>
    <w:lvl w:ilvl="4" w:tplc="040D0019">
      <w:start w:val="1"/>
      <w:numFmt w:val="lowerLetter"/>
      <w:lvlText w:val="%5."/>
      <w:lvlJc w:val="left"/>
      <w:pPr>
        <w:tabs>
          <w:tab w:val="num" w:pos="3600"/>
        </w:tabs>
        <w:ind w:left="3600" w:right="3600" w:hanging="360"/>
      </w:pPr>
      <w:rPr>
        <w:rFonts w:ascii="Times New Roman" w:hAnsi="Times New Roman" w:cs="Times New Roman"/>
      </w:rPr>
    </w:lvl>
    <w:lvl w:ilvl="5" w:tplc="040D001B">
      <w:start w:val="1"/>
      <w:numFmt w:val="lowerRoman"/>
      <w:lvlText w:val="%6."/>
      <w:lvlJc w:val="right"/>
      <w:pPr>
        <w:tabs>
          <w:tab w:val="num" w:pos="4320"/>
        </w:tabs>
        <w:ind w:left="4320" w:right="4320" w:hanging="180"/>
      </w:pPr>
      <w:rPr>
        <w:rFonts w:ascii="Times New Roman" w:hAnsi="Times New Roman" w:cs="Times New Roman"/>
      </w:rPr>
    </w:lvl>
    <w:lvl w:ilvl="6" w:tplc="040D000F">
      <w:start w:val="1"/>
      <w:numFmt w:val="decimal"/>
      <w:lvlText w:val="%7."/>
      <w:lvlJc w:val="left"/>
      <w:pPr>
        <w:tabs>
          <w:tab w:val="num" w:pos="5040"/>
        </w:tabs>
        <w:ind w:left="5040" w:right="5040" w:hanging="360"/>
      </w:pPr>
      <w:rPr>
        <w:rFonts w:ascii="Times New Roman" w:hAnsi="Times New Roman" w:cs="Times New Roman"/>
      </w:rPr>
    </w:lvl>
    <w:lvl w:ilvl="7" w:tplc="040D0019">
      <w:start w:val="1"/>
      <w:numFmt w:val="lowerLetter"/>
      <w:lvlText w:val="%8."/>
      <w:lvlJc w:val="left"/>
      <w:pPr>
        <w:tabs>
          <w:tab w:val="num" w:pos="5760"/>
        </w:tabs>
        <w:ind w:left="5760" w:right="5760" w:hanging="360"/>
      </w:pPr>
      <w:rPr>
        <w:rFonts w:ascii="Times New Roman" w:hAnsi="Times New Roman" w:cs="Times New Roman"/>
      </w:rPr>
    </w:lvl>
    <w:lvl w:ilvl="8" w:tplc="040D001B">
      <w:start w:val="1"/>
      <w:numFmt w:val="lowerRoman"/>
      <w:lvlText w:val="%9."/>
      <w:lvlJc w:val="right"/>
      <w:pPr>
        <w:tabs>
          <w:tab w:val="num" w:pos="6480"/>
        </w:tabs>
        <w:ind w:left="6480" w:right="6480" w:hanging="180"/>
      </w:pPr>
      <w:rPr>
        <w:rFonts w:ascii="Times New Roman" w:hAnsi="Times New Roman" w:cs="Times New Roman"/>
      </w:rPr>
    </w:lvl>
  </w:abstractNum>
  <w:abstractNum w:abstractNumId="3" w15:restartNumberingAfterBreak="0">
    <w:nsid w:val="7B2B0412"/>
    <w:multiLevelType w:val="hybridMultilevel"/>
    <w:tmpl w:val="E93644B8"/>
    <w:lvl w:ilvl="0" w:tplc="63B475C8">
      <w:numFmt w:val="bullet"/>
      <w:lvlText w:val="-"/>
      <w:lvlJc w:val="left"/>
      <w:pPr>
        <w:tabs>
          <w:tab w:val="num" w:pos="1080"/>
        </w:tabs>
        <w:ind w:left="1080" w:hanging="360"/>
      </w:pPr>
      <w:rPr>
        <w:rFonts w:ascii="Times New Roman" w:eastAsia="Times New Roman" w:hAnsi="Times New Roman" w:cs="David"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2093621024">
    <w:abstractNumId w:val="2"/>
  </w:num>
  <w:num w:numId="2" w16cid:durableId="1104762409">
    <w:abstractNumId w:val="0"/>
  </w:num>
  <w:num w:numId="3" w16cid:durableId="941455823">
    <w:abstractNumId w:val="3"/>
  </w:num>
  <w:num w:numId="4" w16cid:durableId="9916414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336355פרוטוקול_ישיבת_ועדה.doc"/>
    <w:docVar w:name="StartMode" w:val="3"/>
  </w:docVars>
  <w:rsids>
    <w:rsidRoot w:val="00611B57"/>
    <w:rsid w:val="00552A80"/>
    <w:rsid w:val="005F63E3"/>
    <w:rsid w:val="00611B57"/>
    <w:rsid w:val="006F2C55"/>
    <w:rsid w:val="00965806"/>
    <w:rsid w:val="00FF1BB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4:docId w14:val="02CFA2A5"/>
  <w15:chartTrackingRefBased/>
  <w15:docId w15:val="{DF874833-A818-4828-B1FE-578C1BFDE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6F2C55"/>
    <w:pPr>
      <w:tabs>
        <w:tab w:val="center" w:pos="4153"/>
        <w:tab w:val="right" w:pos="8306"/>
      </w:tabs>
      <w:autoSpaceDE w:val="0"/>
      <w:autoSpaceDN w:val="0"/>
      <w:bidi/>
    </w:pPr>
    <w:rPr>
      <w:sz w:val="20"/>
      <w:szCs w:val="20"/>
      <w:lang w:eastAsia="he-IL"/>
    </w:rPr>
  </w:style>
  <w:style w:type="character" w:styleId="PageNumber">
    <w:name w:val="page number"/>
    <w:basedOn w:val="DefaultParagraphFont"/>
    <w:rsid w:val="006F2C55"/>
    <w:rPr>
      <w:rFonts w:cs="Miriam"/>
      <w:lang w:bidi="he-IL"/>
    </w:rPr>
  </w:style>
  <w:style w:type="paragraph" w:styleId="Footer">
    <w:name w:val="footer"/>
    <w:basedOn w:val="Normal"/>
    <w:rsid w:val="006F2C55"/>
    <w:pPr>
      <w:tabs>
        <w:tab w:val="center" w:pos="4153"/>
        <w:tab w:val="right" w:pos="8306"/>
      </w:tabs>
      <w:autoSpaceDE w:val="0"/>
      <w:autoSpaceDN w:val="0"/>
      <w:bidi/>
    </w:pPr>
    <w:rPr>
      <w:sz w:val="20"/>
      <w:szCs w:val="20"/>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4</Pages>
  <Words>5557</Words>
  <Characters>31678</Characters>
  <Application>Microsoft Office Word</Application>
  <DocSecurity>0</DocSecurity>
  <Lines>263</Lines>
  <Paragraphs>74</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37161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com_alex</dc:creator>
  <cp:keywords/>
  <dc:description/>
  <cp:lastModifiedBy>Ghanem Mohammad</cp:lastModifiedBy>
  <cp:revision>2</cp:revision>
  <cp:lastPrinted>1601-01-01T00:00:00Z</cp:lastPrinted>
  <dcterms:created xsi:type="dcterms:W3CDTF">2022-07-09T13:31:00Z</dcterms:created>
  <dcterms:modified xsi:type="dcterms:W3CDTF">2022-07-09T13:31:00Z</dcterms:modified>
</cp:coreProperties>
</file>