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5EC49" w14:textId="77777777" w:rsidR="00DE03D5" w:rsidRPr="00DE03D5" w:rsidRDefault="00DE03D5" w:rsidP="00DE03D5">
      <w:pPr>
        <w:pStyle w:val="Heading5"/>
        <w:rPr>
          <w:b/>
          <w:bCs/>
          <w:sz w:val="24"/>
          <w:rtl/>
        </w:rPr>
      </w:pPr>
      <w:r w:rsidRPr="00DE03D5">
        <w:rPr>
          <w:rFonts w:hint="cs"/>
          <w:b/>
          <w:bCs/>
          <w:sz w:val="24"/>
          <w:rtl/>
        </w:rPr>
        <w:t xml:space="preserve"> </w:t>
      </w:r>
      <w:r w:rsidRPr="00DE03D5">
        <w:rPr>
          <w:b/>
          <w:bCs/>
          <w:sz w:val="24"/>
          <w:rtl/>
        </w:rPr>
        <w:t xml:space="preserve">הכנסת </w:t>
      </w:r>
      <w:r w:rsidRPr="00DE03D5">
        <w:rPr>
          <w:rFonts w:hint="cs"/>
          <w:b/>
          <w:bCs/>
          <w:sz w:val="24"/>
          <w:rtl/>
        </w:rPr>
        <w:t>השבע-עשרה</w:t>
      </w:r>
      <w:r w:rsidRPr="00DE03D5">
        <w:rPr>
          <w:b/>
          <w:bCs/>
          <w:sz w:val="24"/>
          <w:rtl/>
        </w:rPr>
        <w:tab/>
      </w:r>
      <w:r w:rsidRPr="00DE03D5">
        <w:rPr>
          <w:b/>
          <w:bCs/>
          <w:sz w:val="24"/>
          <w:rtl/>
        </w:rPr>
        <w:tab/>
      </w:r>
      <w:r w:rsidRPr="00DE03D5">
        <w:rPr>
          <w:b/>
          <w:bCs/>
          <w:sz w:val="24"/>
          <w:rtl/>
        </w:rPr>
        <w:tab/>
      </w:r>
      <w:r w:rsidRPr="00DE03D5">
        <w:rPr>
          <w:b/>
          <w:bCs/>
          <w:sz w:val="24"/>
          <w:rtl/>
        </w:rPr>
        <w:tab/>
      </w:r>
      <w:r w:rsidRPr="00DE03D5">
        <w:rPr>
          <w:b/>
          <w:bCs/>
          <w:sz w:val="24"/>
          <w:rtl/>
        </w:rPr>
        <w:tab/>
      </w:r>
      <w:r w:rsidRPr="00DE03D5">
        <w:rPr>
          <w:b/>
          <w:bCs/>
          <w:sz w:val="24"/>
          <w:rtl/>
        </w:rPr>
        <w:tab/>
      </w:r>
      <w:r w:rsidRPr="00DE03D5">
        <w:rPr>
          <w:b/>
          <w:bCs/>
          <w:sz w:val="24"/>
          <w:rtl/>
        </w:rPr>
        <w:tab/>
        <w:t>נוסח לא מתוקן</w:t>
      </w:r>
    </w:p>
    <w:p w14:paraId="729689F4" w14:textId="77777777" w:rsidR="00DE03D5" w:rsidRPr="00DE03D5" w:rsidRDefault="00DE03D5" w:rsidP="00DE03D5">
      <w:pPr>
        <w:bidi/>
        <w:jc w:val="both"/>
        <w:rPr>
          <w:rFonts w:cs="David" w:hint="cs"/>
          <w:b/>
          <w:bCs/>
          <w:rtl/>
        </w:rPr>
      </w:pPr>
      <w:r w:rsidRPr="00DE03D5">
        <w:rPr>
          <w:rFonts w:cs="David"/>
          <w:b/>
          <w:bCs/>
          <w:rtl/>
        </w:rPr>
        <w:t xml:space="preserve">מושב </w:t>
      </w:r>
      <w:r w:rsidRPr="00DE03D5">
        <w:rPr>
          <w:rFonts w:cs="David" w:hint="cs"/>
          <w:b/>
          <w:bCs/>
          <w:rtl/>
        </w:rPr>
        <w:t>שלישי</w:t>
      </w:r>
    </w:p>
    <w:p w14:paraId="143742E4" w14:textId="77777777" w:rsidR="00DE03D5" w:rsidRPr="00DE03D5" w:rsidRDefault="00DE03D5" w:rsidP="00DE03D5">
      <w:pPr>
        <w:bidi/>
        <w:jc w:val="both"/>
        <w:rPr>
          <w:rFonts w:cs="David"/>
          <w:b/>
          <w:bCs/>
          <w:rtl/>
        </w:rPr>
      </w:pPr>
    </w:p>
    <w:p w14:paraId="270DD203" w14:textId="77777777" w:rsidR="00DE03D5" w:rsidRPr="00DE03D5" w:rsidRDefault="00DE03D5" w:rsidP="00DE03D5">
      <w:pPr>
        <w:bidi/>
        <w:jc w:val="both"/>
        <w:rPr>
          <w:rFonts w:cs="David"/>
          <w:b/>
          <w:bCs/>
          <w:rtl/>
        </w:rPr>
      </w:pPr>
    </w:p>
    <w:p w14:paraId="583E84DF" w14:textId="77777777" w:rsidR="00DE03D5" w:rsidRPr="00DE03D5" w:rsidRDefault="00DE03D5" w:rsidP="00DE03D5">
      <w:pPr>
        <w:bidi/>
        <w:jc w:val="both"/>
        <w:rPr>
          <w:rFonts w:cs="David"/>
          <w:b/>
          <w:bCs/>
          <w:rtl/>
        </w:rPr>
      </w:pPr>
    </w:p>
    <w:p w14:paraId="717C394C" w14:textId="77777777" w:rsidR="00DE03D5" w:rsidRPr="00DE03D5" w:rsidRDefault="00DE03D5" w:rsidP="00DE03D5">
      <w:pPr>
        <w:bidi/>
        <w:jc w:val="both"/>
        <w:rPr>
          <w:rFonts w:cs="David"/>
          <w:b/>
          <w:bCs/>
          <w:rtl/>
        </w:rPr>
      </w:pPr>
    </w:p>
    <w:p w14:paraId="45AF1417" w14:textId="77777777" w:rsidR="00DE03D5" w:rsidRPr="00DE03D5" w:rsidRDefault="00DE03D5" w:rsidP="00DE03D5">
      <w:pPr>
        <w:bidi/>
        <w:jc w:val="center"/>
        <w:rPr>
          <w:rFonts w:cs="David" w:hint="cs"/>
          <w:b/>
          <w:bCs/>
          <w:rtl/>
        </w:rPr>
      </w:pPr>
      <w:r w:rsidRPr="00DE03D5">
        <w:rPr>
          <w:rFonts w:cs="David"/>
          <w:b/>
          <w:bCs/>
          <w:rtl/>
        </w:rPr>
        <w:t>פרוטוקול מס'</w:t>
      </w:r>
      <w:r w:rsidRPr="00DE03D5">
        <w:rPr>
          <w:rFonts w:cs="David" w:hint="cs"/>
          <w:b/>
          <w:bCs/>
          <w:rtl/>
        </w:rPr>
        <w:t xml:space="preserve"> 186</w:t>
      </w:r>
    </w:p>
    <w:p w14:paraId="68A29D61" w14:textId="77777777" w:rsidR="00DE03D5" w:rsidRPr="00DE03D5" w:rsidRDefault="00DE03D5" w:rsidP="00DE03D5">
      <w:pPr>
        <w:bidi/>
        <w:jc w:val="center"/>
        <w:rPr>
          <w:rFonts w:cs="David" w:hint="cs"/>
          <w:b/>
          <w:bCs/>
          <w:rtl/>
        </w:rPr>
      </w:pPr>
      <w:r w:rsidRPr="00DE03D5">
        <w:rPr>
          <w:rFonts w:cs="David" w:hint="cs"/>
          <w:b/>
          <w:bCs/>
          <w:rtl/>
        </w:rPr>
        <w:t>מישיבת ועדת הכנסת</w:t>
      </w:r>
    </w:p>
    <w:p w14:paraId="417C8913" w14:textId="77777777" w:rsidR="00DE03D5" w:rsidRPr="00DE03D5" w:rsidRDefault="00DE03D5" w:rsidP="00DE03D5">
      <w:pPr>
        <w:bidi/>
        <w:jc w:val="center"/>
        <w:rPr>
          <w:rFonts w:cs="David" w:hint="cs"/>
          <w:b/>
          <w:bCs/>
          <w:u w:val="single"/>
          <w:rtl/>
        </w:rPr>
      </w:pPr>
      <w:r w:rsidRPr="00DE03D5">
        <w:rPr>
          <w:rFonts w:cs="David" w:hint="cs"/>
          <w:b/>
          <w:bCs/>
          <w:u w:val="single"/>
          <w:rtl/>
        </w:rPr>
        <w:t xml:space="preserve">שהתקיימה ביום שני ט"ו בטבת </w:t>
      </w:r>
      <w:proofErr w:type="spellStart"/>
      <w:r w:rsidRPr="00DE03D5">
        <w:rPr>
          <w:rFonts w:cs="David" w:hint="cs"/>
          <w:b/>
          <w:bCs/>
          <w:u w:val="single"/>
          <w:rtl/>
        </w:rPr>
        <w:t>התשס"ח</w:t>
      </w:r>
      <w:proofErr w:type="spellEnd"/>
      <w:r w:rsidRPr="00DE03D5">
        <w:rPr>
          <w:rFonts w:cs="David" w:hint="cs"/>
          <w:b/>
          <w:bCs/>
          <w:u w:val="single"/>
          <w:rtl/>
        </w:rPr>
        <w:t xml:space="preserve"> (24.12.2007) בשעה 10:30</w:t>
      </w:r>
    </w:p>
    <w:p w14:paraId="61A37AE3" w14:textId="77777777" w:rsidR="00DE03D5" w:rsidRPr="00DE03D5" w:rsidRDefault="00DE03D5" w:rsidP="00DE03D5">
      <w:pPr>
        <w:bidi/>
        <w:jc w:val="both"/>
        <w:rPr>
          <w:rFonts w:cs="David"/>
          <w:b/>
          <w:bCs/>
          <w:rtl/>
        </w:rPr>
      </w:pPr>
    </w:p>
    <w:p w14:paraId="57AE4043" w14:textId="77777777" w:rsidR="00DE03D5" w:rsidRPr="00DE03D5" w:rsidRDefault="00DE03D5" w:rsidP="00DE03D5">
      <w:pPr>
        <w:bidi/>
        <w:jc w:val="both"/>
        <w:rPr>
          <w:rFonts w:cs="David"/>
          <w:b/>
          <w:bCs/>
          <w:rtl/>
        </w:rPr>
      </w:pPr>
    </w:p>
    <w:p w14:paraId="52E43676" w14:textId="77777777" w:rsidR="00DE03D5" w:rsidRPr="00DE03D5" w:rsidRDefault="00DE03D5" w:rsidP="00DE03D5">
      <w:pPr>
        <w:tabs>
          <w:tab w:val="left" w:pos="1221"/>
        </w:tabs>
        <w:bidi/>
        <w:jc w:val="both"/>
        <w:rPr>
          <w:rFonts w:cs="David" w:hint="cs"/>
          <w:b/>
          <w:bCs/>
          <w:u w:val="single"/>
          <w:rtl/>
        </w:rPr>
      </w:pPr>
    </w:p>
    <w:p w14:paraId="180A2AD4" w14:textId="77777777" w:rsidR="00DE03D5" w:rsidRPr="00DE03D5" w:rsidRDefault="00DE03D5" w:rsidP="00DE03D5">
      <w:pPr>
        <w:bidi/>
        <w:ind w:left="861"/>
        <w:jc w:val="both"/>
        <w:rPr>
          <w:rFonts w:cs="David" w:hint="cs"/>
          <w:b/>
          <w:bCs/>
          <w:rtl/>
        </w:rPr>
      </w:pPr>
      <w:r w:rsidRPr="00DE03D5">
        <w:rPr>
          <w:rFonts w:cs="David"/>
          <w:b/>
          <w:bCs/>
          <w:u w:val="single"/>
          <w:rtl/>
        </w:rPr>
        <w:t>סדר היום</w:t>
      </w:r>
      <w:r w:rsidRPr="00DE03D5">
        <w:rPr>
          <w:rFonts w:cs="David"/>
          <w:rtl/>
        </w:rPr>
        <w:t>:</w:t>
      </w:r>
      <w:r w:rsidRPr="00DE03D5">
        <w:rPr>
          <w:rFonts w:cs="David" w:hint="cs"/>
          <w:b/>
          <w:bCs/>
          <w:rtl/>
        </w:rPr>
        <w:t xml:space="preserve"> א. סדרי הדיון בהצעת חוק ההסדרים במשק המדינה (תיקוני חקיקה </w:t>
      </w:r>
    </w:p>
    <w:p w14:paraId="5919D850" w14:textId="77777777" w:rsidR="00DE03D5" w:rsidRPr="00DE03D5" w:rsidRDefault="00DE03D5" w:rsidP="00DE03D5">
      <w:pPr>
        <w:bidi/>
        <w:ind w:left="861"/>
        <w:jc w:val="both"/>
        <w:rPr>
          <w:rFonts w:cs="David" w:hint="cs"/>
          <w:b/>
          <w:bCs/>
          <w:rtl/>
        </w:rPr>
      </w:pPr>
      <w:r w:rsidRPr="00DE03D5">
        <w:rPr>
          <w:rFonts w:cs="David" w:hint="cs"/>
          <w:b/>
          <w:bCs/>
          <w:rtl/>
        </w:rPr>
        <w:t xml:space="preserve">                       להשגת יעדי התקציב והמדיניות הכלכלית לשנת הכספים 2008), </w:t>
      </w:r>
    </w:p>
    <w:p w14:paraId="4F8C51F9" w14:textId="77777777" w:rsidR="00DE03D5" w:rsidRPr="00DE03D5" w:rsidRDefault="00DE03D5" w:rsidP="00DE03D5">
      <w:pPr>
        <w:bidi/>
        <w:ind w:left="861"/>
        <w:jc w:val="both"/>
        <w:rPr>
          <w:rFonts w:cs="David" w:hint="cs"/>
          <w:b/>
          <w:bCs/>
          <w:rtl/>
        </w:rPr>
      </w:pPr>
      <w:r w:rsidRPr="00DE03D5">
        <w:rPr>
          <w:rFonts w:cs="David" w:hint="cs"/>
          <w:b/>
          <w:bCs/>
          <w:rtl/>
        </w:rPr>
        <w:t xml:space="preserve">                       </w:t>
      </w:r>
      <w:proofErr w:type="spellStart"/>
      <w:r w:rsidRPr="00DE03D5">
        <w:rPr>
          <w:rFonts w:cs="David" w:hint="cs"/>
          <w:b/>
          <w:bCs/>
          <w:rtl/>
        </w:rPr>
        <w:t>התשס"ח</w:t>
      </w:r>
      <w:proofErr w:type="spellEnd"/>
      <w:r w:rsidRPr="00DE03D5">
        <w:rPr>
          <w:rFonts w:cs="David" w:hint="cs"/>
          <w:b/>
          <w:bCs/>
          <w:rtl/>
        </w:rPr>
        <w:t xml:space="preserve">-2007, הצעת התקציב לשנת הכספים 2008 והצעת חוק </w:t>
      </w:r>
    </w:p>
    <w:p w14:paraId="5531A049" w14:textId="77777777" w:rsidR="00DE03D5" w:rsidRPr="00DE03D5" w:rsidRDefault="00DE03D5" w:rsidP="00DE03D5">
      <w:pPr>
        <w:bidi/>
        <w:ind w:left="861"/>
        <w:jc w:val="both"/>
        <w:rPr>
          <w:rFonts w:cs="David" w:hint="cs"/>
          <w:b/>
          <w:bCs/>
          <w:rtl/>
        </w:rPr>
      </w:pPr>
      <w:r w:rsidRPr="00DE03D5">
        <w:rPr>
          <w:rFonts w:cs="David" w:hint="cs"/>
          <w:b/>
          <w:bCs/>
          <w:rtl/>
        </w:rPr>
        <w:t xml:space="preserve">                       התקציב לשנת הכספים 2008 בקריאה שנייה ובקריאה השלישית.</w:t>
      </w:r>
    </w:p>
    <w:p w14:paraId="6BDF00C2" w14:textId="77777777" w:rsidR="00DE03D5" w:rsidRPr="00DE03D5" w:rsidRDefault="00DE03D5" w:rsidP="00DE03D5">
      <w:pPr>
        <w:bidi/>
        <w:ind w:left="861"/>
        <w:jc w:val="both"/>
        <w:rPr>
          <w:rFonts w:cs="David" w:hint="cs"/>
          <w:b/>
          <w:bCs/>
          <w:rtl/>
        </w:rPr>
      </w:pPr>
    </w:p>
    <w:p w14:paraId="652D166C" w14:textId="77777777" w:rsidR="00DE03D5" w:rsidRPr="00DE03D5" w:rsidRDefault="00DE03D5" w:rsidP="00DE03D5">
      <w:pPr>
        <w:bidi/>
        <w:ind w:left="1215"/>
        <w:jc w:val="both"/>
        <w:rPr>
          <w:rFonts w:cs="David" w:hint="cs"/>
          <w:b/>
          <w:bCs/>
          <w:rtl/>
        </w:rPr>
      </w:pPr>
      <w:r w:rsidRPr="00DE03D5">
        <w:rPr>
          <w:rFonts w:cs="David" w:hint="cs"/>
          <w:b/>
          <w:bCs/>
          <w:rtl/>
        </w:rPr>
        <w:t xml:space="preserve">           ב. בקשת חבר הכנסת חיים אורון להקדמת הדיון בהצעת חוק לתיקון </w:t>
      </w:r>
    </w:p>
    <w:p w14:paraId="0DC2287F" w14:textId="77777777" w:rsidR="00DE03D5" w:rsidRPr="00DE03D5" w:rsidRDefault="00DE03D5" w:rsidP="00DE03D5">
      <w:pPr>
        <w:bidi/>
        <w:ind w:left="1215"/>
        <w:jc w:val="both"/>
        <w:rPr>
          <w:rFonts w:cs="David" w:hint="cs"/>
          <w:b/>
          <w:bCs/>
          <w:rtl/>
        </w:rPr>
      </w:pPr>
      <w:r w:rsidRPr="00DE03D5">
        <w:rPr>
          <w:rFonts w:cs="David" w:hint="cs"/>
          <w:b/>
          <w:bCs/>
          <w:rtl/>
        </w:rPr>
        <w:t xml:space="preserve">               פקודת התעבורה (ביטול הפחתת תוספת לאגרה עבור רשות השידור) </w:t>
      </w:r>
    </w:p>
    <w:p w14:paraId="6C983BE4" w14:textId="77777777" w:rsidR="00DE03D5" w:rsidRPr="00DE03D5" w:rsidRDefault="00DE03D5" w:rsidP="00DE03D5">
      <w:pPr>
        <w:bidi/>
        <w:ind w:left="1215"/>
        <w:jc w:val="both"/>
        <w:rPr>
          <w:rFonts w:cs="David" w:hint="cs"/>
          <w:b/>
          <w:bCs/>
          <w:rtl/>
        </w:rPr>
      </w:pPr>
      <w:r w:rsidRPr="00DE03D5">
        <w:rPr>
          <w:rFonts w:cs="David" w:hint="cs"/>
          <w:b/>
          <w:bCs/>
          <w:rtl/>
        </w:rPr>
        <w:t xml:space="preserve">               (הוראת שעה), </w:t>
      </w:r>
      <w:proofErr w:type="spellStart"/>
      <w:r w:rsidRPr="00DE03D5">
        <w:rPr>
          <w:rFonts w:cs="David" w:hint="cs"/>
          <w:b/>
          <w:bCs/>
          <w:rtl/>
        </w:rPr>
        <w:t>התשס"ח</w:t>
      </w:r>
      <w:proofErr w:type="spellEnd"/>
      <w:r w:rsidRPr="00DE03D5">
        <w:rPr>
          <w:rFonts w:cs="David" w:hint="cs"/>
          <w:b/>
          <w:bCs/>
          <w:rtl/>
        </w:rPr>
        <w:t>-2007.</w:t>
      </w:r>
    </w:p>
    <w:p w14:paraId="273E9D08" w14:textId="77777777" w:rsidR="00DE03D5" w:rsidRPr="00DE03D5" w:rsidRDefault="00DE03D5" w:rsidP="00DE03D5">
      <w:pPr>
        <w:bidi/>
        <w:ind w:left="861"/>
        <w:jc w:val="both"/>
        <w:rPr>
          <w:rFonts w:cs="David" w:hint="cs"/>
          <w:b/>
          <w:bCs/>
          <w:u w:val="single"/>
          <w:rtl/>
        </w:rPr>
      </w:pPr>
    </w:p>
    <w:p w14:paraId="281AF17B" w14:textId="77777777" w:rsidR="00DE03D5" w:rsidRPr="00DE03D5" w:rsidRDefault="00DE03D5" w:rsidP="00DE03D5">
      <w:pPr>
        <w:bidi/>
        <w:jc w:val="both"/>
        <w:rPr>
          <w:rFonts w:cs="David" w:hint="cs"/>
          <w:b/>
          <w:bCs/>
          <w:rtl/>
        </w:rPr>
      </w:pPr>
      <w:r w:rsidRPr="00DE03D5">
        <w:rPr>
          <w:rFonts w:cs="David" w:hint="cs"/>
          <w:b/>
          <w:bCs/>
          <w:rtl/>
        </w:rPr>
        <w:t xml:space="preserve">                                ג. בקשת חה"כ גדעון סער לקיים רביזיה על החלטת ועדת הכנסת לקבוע כי </w:t>
      </w:r>
    </w:p>
    <w:p w14:paraId="2CAED0A7" w14:textId="77777777" w:rsidR="00DE03D5" w:rsidRPr="00DE03D5" w:rsidRDefault="00DE03D5" w:rsidP="00DE03D5">
      <w:pPr>
        <w:bidi/>
        <w:jc w:val="both"/>
        <w:rPr>
          <w:rFonts w:cs="David" w:hint="cs"/>
          <w:b/>
          <w:bCs/>
          <w:rtl/>
        </w:rPr>
      </w:pPr>
      <w:r w:rsidRPr="00DE03D5">
        <w:rPr>
          <w:rFonts w:cs="David" w:hint="cs"/>
          <w:b/>
          <w:bCs/>
          <w:rtl/>
        </w:rPr>
        <w:t xml:space="preserve">                                    ועדת החוקה, חוק ומשפט תדון בהצעות חוק למניעת העסקה של עברייני </w:t>
      </w:r>
    </w:p>
    <w:p w14:paraId="49876FC2" w14:textId="77777777" w:rsidR="00DE03D5" w:rsidRPr="00DE03D5" w:rsidRDefault="00DE03D5" w:rsidP="00DE03D5">
      <w:pPr>
        <w:bidi/>
        <w:jc w:val="both"/>
        <w:rPr>
          <w:rFonts w:cs="David" w:hint="cs"/>
          <w:b/>
          <w:bCs/>
          <w:rtl/>
        </w:rPr>
      </w:pPr>
      <w:r w:rsidRPr="00DE03D5">
        <w:rPr>
          <w:rFonts w:cs="David" w:hint="cs"/>
          <w:b/>
          <w:bCs/>
          <w:rtl/>
        </w:rPr>
        <w:t xml:space="preserve">                                   מין במוסדות מסוימים (תיקון-עונשין), </w:t>
      </w:r>
      <w:proofErr w:type="spellStart"/>
      <w:r w:rsidRPr="00DE03D5">
        <w:rPr>
          <w:rFonts w:cs="David" w:hint="cs"/>
          <w:b/>
          <w:bCs/>
          <w:rtl/>
        </w:rPr>
        <w:t>התשס"ו</w:t>
      </w:r>
      <w:proofErr w:type="spellEnd"/>
      <w:r w:rsidRPr="00DE03D5">
        <w:rPr>
          <w:rFonts w:cs="David" w:hint="cs"/>
          <w:b/>
          <w:bCs/>
          <w:rtl/>
        </w:rPr>
        <w:t xml:space="preserve">-2006, הצעת חה"כ יואל </w:t>
      </w:r>
    </w:p>
    <w:p w14:paraId="6BD73E30" w14:textId="77777777" w:rsidR="00DE03D5" w:rsidRPr="00DE03D5" w:rsidRDefault="00DE03D5" w:rsidP="00DE03D5">
      <w:pPr>
        <w:bidi/>
        <w:jc w:val="both"/>
        <w:rPr>
          <w:rFonts w:cs="David" w:hint="cs"/>
          <w:b/>
          <w:bCs/>
          <w:rtl/>
        </w:rPr>
      </w:pPr>
      <w:r w:rsidRPr="00DE03D5">
        <w:rPr>
          <w:rFonts w:cs="David" w:hint="cs"/>
          <w:b/>
          <w:bCs/>
          <w:rtl/>
        </w:rPr>
        <w:t xml:space="preserve">                                   חסון (פ/402/17); הצעת חה"כ זבולון אורלב (פ/281/17).</w:t>
      </w:r>
    </w:p>
    <w:p w14:paraId="3B79BA0A" w14:textId="77777777" w:rsidR="00DE03D5" w:rsidRPr="00DE03D5" w:rsidRDefault="00DE03D5" w:rsidP="00DE03D5">
      <w:pPr>
        <w:bidi/>
        <w:ind w:left="87"/>
        <w:jc w:val="both"/>
        <w:rPr>
          <w:rFonts w:cs="David" w:hint="cs"/>
          <w:b/>
          <w:bCs/>
          <w:rtl/>
        </w:rPr>
      </w:pPr>
    </w:p>
    <w:p w14:paraId="47E2DC30" w14:textId="77777777" w:rsidR="00DE03D5" w:rsidRPr="00DE03D5" w:rsidRDefault="00DE03D5" w:rsidP="00DE03D5">
      <w:pPr>
        <w:bidi/>
        <w:jc w:val="both"/>
        <w:rPr>
          <w:rFonts w:cs="David" w:hint="cs"/>
          <w:b/>
          <w:bCs/>
          <w:rtl/>
        </w:rPr>
      </w:pPr>
      <w:r w:rsidRPr="00DE03D5">
        <w:rPr>
          <w:rFonts w:cs="David" w:hint="cs"/>
          <w:b/>
          <w:bCs/>
          <w:rtl/>
        </w:rPr>
        <w:t xml:space="preserve">                             ד.   הצעת חוק הכנסת (תיקון </w:t>
      </w:r>
      <w:r w:rsidRPr="00DE03D5">
        <w:rPr>
          <w:rFonts w:cs="David"/>
          <w:b/>
          <w:bCs/>
          <w:rtl/>
        </w:rPr>
        <w:t>–</w:t>
      </w:r>
      <w:r w:rsidRPr="00DE03D5">
        <w:rPr>
          <w:rFonts w:cs="David" w:hint="cs"/>
          <w:b/>
          <w:bCs/>
          <w:rtl/>
        </w:rPr>
        <w:t xml:space="preserve"> ייצוג בערכאות משפטיות), </w:t>
      </w:r>
      <w:proofErr w:type="spellStart"/>
      <w:r w:rsidRPr="00DE03D5">
        <w:rPr>
          <w:rFonts w:cs="David" w:hint="cs"/>
          <w:b/>
          <w:bCs/>
          <w:rtl/>
        </w:rPr>
        <w:t>התשס"ז</w:t>
      </w:r>
      <w:proofErr w:type="spellEnd"/>
      <w:r w:rsidRPr="00DE03D5">
        <w:rPr>
          <w:rFonts w:cs="David" w:hint="cs"/>
          <w:b/>
          <w:bCs/>
          <w:rtl/>
        </w:rPr>
        <w:t xml:space="preserve">-2007 </w:t>
      </w:r>
    </w:p>
    <w:p w14:paraId="6525ED02" w14:textId="77777777" w:rsidR="00DE03D5" w:rsidRPr="00DE03D5" w:rsidRDefault="00DE03D5" w:rsidP="00DE03D5">
      <w:pPr>
        <w:bidi/>
        <w:jc w:val="both"/>
        <w:rPr>
          <w:rFonts w:cs="David" w:hint="cs"/>
          <w:b/>
          <w:bCs/>
          <w:rtl/>
        </w:rPr>
      </w:pPr>
      <w:r w:rsidRPr="00DE03D5">
        <w:rPr>
          <w:rFonts w:cs="David" w:hint="cs"/>
          <w:b/>
          <w:bCs/>
          <w:rtl/>
        </w:rPr>
        <w:t xml:space="preserve">                                   (פ/2937/17) הצעת חה"כ מיכאל איתן וקבוצת ח"כים </w:t>
      </w:r>
      <w:r w:rsidRPr="00DE03D5">
        <w:rPr>
          <w:rFonts w:cs="David"/>
          <w:b/>
          <w:bCs/>
          <w:rtl/>
        </w:rPr>
        <w:t>–</w:t>
      </w:r>
      <w:r w:rsidRPr="00DE03D5">
        <w:rPr>
          <w:rFonts w:cs="David" w:hint="cs"/>
          <w:b/>
          <w:bCs/>
          <w:rtl/>
        </w:rPr>
        <w:t xml:space="preserve"> הכנה לקריאה </w:t>
      </w:r>
    </w:p>
    <w:p w14:paraId="7B02622E" w14:textId="77777777" w:rsidR="00DE03D5" w:rsidRPr="00DE03D5" w:rsidRDefault="00DE03D5" w:rsidP="00DE03D5">
      <w:pPr>
        <w:bidi/>
        <w:jc w:val="both"/>
        <w:rPr>
          <w:rFonts w:cs="David" w:hint="cs"/>
          <w:b/>
          <w:bCs/>
          <w:rtl/>
        </w:rPr>
      </w:pPr>
      <w:r w:rsidRPr="00DE03D5">
        <w:rPr>
          <w:rFonts w:cs="David" w:hint="cs"/>
          <w:b/>
          <w:bCs/>
          <w:rtl/>
        </w:rPr>
        <w:t xml:space="preserve">                                   ראשונה.</w:t>
      </w:r>
    </w:p>
    <w:p w14:paraId="257D739A" w14:textId="77777777" w:rsidR="00DE03D5" w:rsidRPr="00DE03D5" w:rsidRDefault="00DE03D5" w:rsidP="00DE03D5">
      <w:pPr>
        <w:bidi/>
        <w:ind w:left="87"/>
        <w:jc w:val="both"/>
        <w:rPr>
          <w:rFonts w:cs="David" w:hint="cs"/>
          <w:b/>
          <w:bCs/>
          <w:rtl/>
        </w:rPr>
      </w:pPr>
      <w:r w:rsidRPr="00DE03D5">
        <w:rPr>
          <w:rFonts w:cs="David" w:hint="cs"/>
          <w:b/>
          <w:bCs/>
          <w:rtl/>
        </w:rPr>
        <w:t xml:space="preserve">   </w:t>
      </w:r>
      <w:r w:rsidRPr="00DE03D5">
        <w:rPr>
          <w:rFonts w:cs="David" w:hint="cs"/>
          <w:b/>
          <w:bCs/>
          <w:rtl/>
        </w:rPr>
        <w:tab/>
      </w:r>
      <w:r w:rsidRPr="00DE03D5">
        <w:rPr>
          <w:rFonts w:cs="David" w:hint="cs"/>
          <w:b/>
          <w:bCs/>
          <w:rtl/>
        </w:rPr>
        <w:tab/>
        <w:t xml:space="preserve">        </w:t>
      </w:r>
    </w:p>
    <w:p w14:paraId="58C89C35" w14:textId="77777777" w:rsidR="00DE03D5" w:rsidRPr="00DE03D5" w:rsidRDefault="00DE03D5" w:rsidP="00DE03D5">
      <w:pPr>
        <w:numPr>
          <w:ilvl w:val="0"/>
          <w:numId w:val="7"/>
        </w:numPr>
        <w:overflowPunct w:val="0"/>
        <w:autoSpaceDE w:val="0"/>
        <w:autoSpaceDN w:val="0"/>
        <w:bidi/>
        <w:adjustRightInd w:val="0"/>
        <w:jc w:val="both"/>
        <w:textAlignment w:val="baseline"/>
        <w:rPr>
          <w:rFonts w:cs="David" w:hint="cs"/>
          <w:b/>
          <w:bCs/>
          <w:rtl/>
        </w:rPr>
      </w:pPr>
      <w:r w:rsidRPr="00DE03D5">
        <w:rPr>
          <w:rFonts w:cs="David" w:hint="cs"/>
          <w:b/>
          <w:bCs/>
          <w:rtl/>
        </w:rPr>
        <w:t xml:space="preserve">בקשת יו"ר הוועדה לענייני ביקורת המדינה ויו"ר ועדת המדע </w:t>
      </w:r>
    </w:p>
    <w:p w14:paraId="231D7F1D" w14:textId="77777777" w:rsidR="00DE03D5" w:rsidRPr="00DE03D5" w:rsidRDefault="00DE03D5" w:rsidP="00DE03D5">
      <w:pPr>
        <w:bidi/>
        <w:ind w:left="1887"/>
        <w:jc w:val="both"/>
        <w:rPr>
          <w:rFonts w:cs="David" w:hint="cs"/>
          <w:b/>
          <w:bCs/>
          <w:rtl/>
        </w:rPr>
      </w:pPr>
      <w:r w:rsidRPr="00DE03D5">
        <w:rPr>
          <w:rFonts w:cs="David" w:hint="cs"/>
          <w:b/>
          <w:bCs/>
          <w:rtl/>
        </w:rPr>
        <w:t xml:space="preserve">והטכנולוגיה להקמת ועדה משותפת לדיון בנושא: "המרכבה </w:t>
      </w:r>
      <w:r w:rsidRPr="00DE03D5">
        <w:rPr>
          <w:rFonts w:cs="David"/>
          <w:b/>
          <w:bCs/>
          <w:rtl/>
        </w:rPr>
        <w:t>–</w:t>
      </w:r>
      <w:r w:rsidRPr="00DE03D5">
        <w:rPr>
          <w:rFonts w:cs="David" w:hint="cs"/>
          <w:b/>
          <w:bCs/>
          <w:rtl/>
        </w:rPr>
        <w:t xml:space="preserve"> מערכת רוחבית כוללת במשרדי ממשלה.</w:t>
      </w:r>
    </w:p>
    <w:p w14:paraId="3DA2378E" w14:textId="77777777" w:rsidR="00DE03D5" w:rsidRPr="00DE03D5" w:rsidRDefault="00DE03D5" w:rsidP="00DE03D5">
      <w:pPr>
        <w:bidi/>
        <w:jc w:val="both"/>
        <w:rPr>
          <w:rFonts w:cs="David" w:hint="cs"/>
          <w:rtl/>
        </w:rPr>
      </w:pPr>
      <w:r w:rsidRPr="00DE03D5">
        <w:rPr>
          <w:rFonts w:cs="David" w:hint="cs"/>
          <w:b/>
          <w:bCs/>
          <w:rtl/>
        </w:rPr>
        <w:t xml:space="preserve">                       </w:t>
      </w:r>
    </w:p>
    <w:p w14:paraId="133A0906" w14:textId="77777777" w:rsidR="00DE03D5" w:rsidRPr="00DE03D5" w:rsidRDefault="00DE03D5" w:rsidP="00DE03D5">
      <w:pPr>
        <w:numPr>
          <w:ilvl w:val="0"/>
          <w:numId w:val="6"/>
        </w:numPr>
        <w:overflowPunct w:val="0"/>
        <w:autoSpaceDE w:val="0"/>
        <w:autoSpaceDN w:val="0"/>
        <w:bidi/>
        <w:adjustRightInd w:val="0"/>
        <w:jc w:val="both"/>
        <w:textAlignment w:val="baseline"/>
        <w:rPr>
          <w:rFonts w:cs="David" w:hint="cs"/>
          <w:b/>
          <w:bCs/>
          <w:rtl/>
        </w:rPr>
      </w:pPr>
      <w:r w:rsidRPr="00DE03D5">
        <w:rPr>
          <w:rFonts w:cs="David" w:hint="cs"/>
          <w:b/>
          <w:bCs/>
          <w:rtl/>
        </w:rPr>
        <w:t xml:space="preserve">בקשת יו"ר ועדת המדע והטכנולוגיה להעברת הצעות לסדר היום בנושא </w:t>
      </w:r>
    </w:p>
    <w:p w14:paraId="3478D4C4" w14:textId="77777777" w:rsidR="00DE03D5" w:rsidRPr="00DE03D5" w:rsidRDefault="00DE03D5" w:rsidP="00DE03D5">
      <w:pPr>
        <w:bidi/>
        <w:jc w:val="both"/>
        <w:rPr>
          <w:rFonts w:cs="David" w:hint="cs"/>
          <w:b/>
          <w:bCs/>
          <w:rtl/>
        </w:rPr>
      </w:pPr>
      <w:r w:rsidRPr="00DE03D5">
        <w:rPr>
          <w:rFonts w:cs="David" w:hint="cs"/>
          <w:b/>
          <w:bCs/>
          <w:rtl/>
        </w:rPr>
        <w:t xml:space="preserve">                                   היערכות לרעידת אדמה מוועדה משותפת לוועדה המיוחדת לבדיקת </w:t>
      </w:r>
    </w:p>
    <w:p w14:paraId="1A8735C7" w14:textId="77777777" w:rsidR="00DE03D5" w:rsidRPr="00DE03D5" w:rsidRDefault="00DE03D5" w:rsidP="00DE03D5">
      <w:pPr>
        <w:bidi/>
        <w:jc w:val="both"/>
        <w:rPr>
          <w:rFonts w:cs="David" w:hint="cs"/>
          <w:b/>
          <w:bCs/>
          <w:rtl/>
        </w:rPr>
      </w:pPr>
      <w:r w:rsidRPr="00DE03D5">
        <w:rPr>
          <w:rFonts w:cs="David" w:hint="cs"/>
          <w:b/>
          <w:bCs/>
          <w:rtl/>
        </w:rPr>
        <w:t xml:space="preserve">                                   היערכות ומוכנות לרעידות אדמה.</w:t>
      </w:r>
    </w:p>
    <w:p w14:paraId="5026CD36" w14:textId="77777777" w:rsidR="00DE03D5" w:rsidRPr="00DE03D5" w:rsidRDefault="00DE03D5" w:rsidP="00DE03D5">
      <w:pPr>
        <w:bidi/>
        <w:jc w:val="both"/>
        <w:rPr>
          <w:rFonts w:cs="David" w:hint="cs"/>
          <w:rtl/>
        </w:rPr>
      </w:pPr>
    </w:p>
    <w:p w14:paraId="7B9B7A1D" w14:textId="77777777" w:rsidR="00DE03D5" w:rsidRPr="00DE03D5" w:rsidRDefault="00DE03D5" w:rsidP="00DE03D5">
      <w:pPr>
        <w:bidi/>
        <w:jc w:val="both"/>
        <w:rPr>
          <w:rFonts w:cs="David" w:hint="cs"/>
          <w:b/>
          <w:bCs/>
          <w:rtl/>
        </w:rPr>
      </w:pPr>
      <w:r w:rsidRPr="00DE03D5">
        <w:rPr>
          <w:rFonts w:cs="David" w:hint="cs"/>
          <w:rtl/>
        </w:rPr>
        <w:tab/>
        <w:t xml:space="preserve"> </w:t>
      </w:r>
      <w:r w:rsidRPr="00DE03D5">
        <w:rPr>
          <w:rFonts w:cs="David" w:hint="cs"/>
          <w:rtl/>
        </w:rPr>
        <w:tab/>
      </w:r>
      <w:r w:rsidRPr="00DE03D5">
        <w:rPr>
          <w:rFonts w:cs="David" w:hint="cs"/>
          <w:b/>
          <w:bCs/>
          <w:rtl/>
        </w:rPr>
        <w:t xml:space="preserve">       ז.   קביעת ועדה לדיון בהצעת חוק לתיקון פקודת מס הכנסה (תיקון מס' 161), </w:t>
      </w:r>
    </w:p>
    <w:p w14:paraId="16A8A126" w14:textId="77777777" w:rsidR="00DE03D5" w:rsidRPr="00DE03D5" w:rsidRDefault="00DE03D5" w:rsidP="00DE03D5">
      <w:pPr>
        <w:bidi/>
        <w:jc w:val="both"/>
        <w:rPr>
          <w:rFonts w:cs="David" w:hint="cs"/>
          <w:b/>
          <w:bCs/>
          <w:rtl/>
        </w:rPr>
      </w:pPr>
      <w:r w:rsidRPr="00DE03D5">
        <w:rPr>
          <w:rFonts w:cs="David" w:hint="cs"/>
          <w:b/>
          <w:bCs/>
          <w:rtl/>
        </w:rPr>
        <w:t xml:space="preserve">                                  </w:t>
      </w:r>
      <w:proofErr w:type="spellStart"/>
      <w:r w:rsidRPr="00DE03D5">
        <w:rPr>
          <w:rFonts w:cs="David" w:hint="cs"/>
          <w:b/>
          <w:bCs/>
          <w:rtl/>
        </w:rPr>
        <w:t>התשס"ח</w:t>
      </w:r>
      <w:proofErr w:type="spellEnd"/>
      <w:r w:rsidRPr="00DE03D5">
        <w:rPr>
          <w:rFonts w:cs="David" w:hint="cs"/>
          <w:b/>
          <w:bCs/>
          <w:rtl/>
        </w:rPr>
        <w:t>-2007) (מ/348).</w:t>
      </w:r>
    </w:p>
    <w:p w14:paraId="5E3AF6F6" w14:textId="77777777" w:rsidR="00DE03D5" w:rsidRPr="00DE03D5" w:rsidRDefault="00DE03D5" w:rsidP="00DE03D5">
      <w:pPr>
        <w:bidi/>
        <w:jc w:val="both"/>
        <w:rPr>
          <w:rFonts w:cs="David" w:hint="cs"/>
          <w:b/>
          <w:bCs/>
          <w:rtl/>
        </w:rPr>
      </w:pPr>
      <w:r w:rsidRPr="00DE03D5">
        <w:rPr>
          <w:rFonts w:cs="David" w:hint="cs"/>
          <w:b/>
          <w:bCs/>
          <w:rtl/>
        </w:rPr>
        <w:t xml:space="preserve">  </w:t>
      </w:r>
    </w:p>
    <w:p w14:paraId="17211223" w14:textId="77777777" w:rsidR="00DE03D5" w:rsidRPr="00DE03D5" w:rsidRDefault="00DE03D5" w:rsidP="00DE03D5">
      <w:pPr>
        <w:numPr>
          <w:ilvl w:val="0"/>
          <w:numId w:val="8"/>
        </w:numPr>
        <w:overflowPunct w:val="0"/>
        <w:autoSpaceDE w:val="0"/>
        <w:autoSpaceDN w:val="0"/>
        <w:bidi/>
        <w:adjustRightInd w:val="0"/>
        <w:jc w:val="both"/>
        <w:textAlignment w:val="baseline"/>
        <w:rPr>
          <w:rFonts w:cs="David" w:hint="cs"/>
          <w:b/>
          <w:bCs/>
          <w:rtl/>
        </w:rPr>
      </w:pPr>
      <w:r w:rsidRPr="00DE03D5">
        <w:rPr>
          <w:rFonts w:cs="David" w:hint="cs"/>
          <w:b/>
          <w:bCs/>
          <w:rtl/>
        </w:rPr>
        <w:t xml:space="preserve">קביעת ועדה לדיון בהצעה לסדר היום בנושא: "חשיפת ילדים לפדופילים </w:t>
      </w:r>
    </w:p>
    <w:p w14:paraId="6AC1893A" w14:textId="77777777" w:rsidR="00DE03D5" w:rsidRPr="00DE03D5" w:rsidRDefault="00DE03D5" w:rsidP="00DE03D5">
      <w:pPr>
        <w:bidi/>
        <w:ind w:left="1542"/>
        <w:jc w:val="both"/>
        <w:rPr>
          <w:rFonts w:cs="David" w:hint="cs"/>
          <w:b/>
          <w:bCs/>
          <w:rtl/>
        </w:rPr>
      </w:pPr>
      <w:r w:rsidRPr="00DE03D5">
        <w:rPr>
          <w:rFonts w:cs="David" w:hint="cs"/>
          <w:b/>
          <w:bCs/>
          <w:rtl/>
        </w:rPr>
        <w:t xml:space="preserve">       באינטרנט", הצעת חברי הכנסת דוד רותם, אבישי ברוורמן, ניסן  </w:t>
      </w:r>
    </w:p>
    <w:p w14:paraId="1DBA5EF9" w14:textId="77777777" w:rsidR="00DE03D5" w:rsidRPr="00DE03D5" w:rsidRDefault="00DE03D5" w:rsidP="00DE03D5">
      <w:pPr>
        <w:bidi/>
        <w:ind w:left="1542"/>
        <w:jc w:val="both"/>
        <w:rPr>
          <w:rFonts w:cs="David"/>
          <w:b/>
          <w:bCs/>
        </w:rPr>
      </w:pPr>
      <w:r w:rsidRPr="00DE03D5">
        <w:rPr>
          <w:rFonts w:cs="David" w:hint="cs"/>
          <w:b/>
          <w:bCs/>
          <w:rtl/>
        </w:rPr>
        <w:t xml:space="preserve">       סלומינסקי, אלי אפללו.</w:t>
      </w:r>
    </w:p>
    <w:p w14:paraId="11DA3553" w14:textId="77777777" w:rsidR="00DE03D5" w:rsidRPr="00DE03D5" w:rsidRDefault="00DE03D5" w:rsidP="00DE03D5">
      <w:pPr>
        <w:bidi/>
        <w:jc w:val="both"/>
        <w:rPr>
          <w:rFonts w:cs="David" w:hint="cs"/>
          <w:b/>
          <w:bCs/>
          <w:rtl/>
        </w:rPr>
      </w:pPr>
    </w:p>
    <w:p w14:paraId="7B3C73D6" w14:textId="77777777" w:rsidR="00DE03D5" w:rsidRPr="00DE03D5" w:rsidRDefault="00DE03D5" w:rsidP="00DE03D5">
      <w:pPr>
        <w:bidi/>
        <w:jc w:val="both"/>
        <w:rPr>
          <w:rFonts w:cs="David" w:hint="cs"/>
          <w:b/>
          <w:bCs/>
          <w:rtl/>
        </w:rPr>
      </w:pPr>
    </w:p>
    <w:p w14:paraId="5934CBE8" w14:textId="77777777" w:rsidR="00DE03D5" w:rsidRPr="00DE03D5" w:rsidRDefault="00DE03D5" w:rsidP="00DE03D5">
      <w:pPr>
        <w:bidi/>
        <w:jc w:val="both"/>
        <w:rPr>
          <w:rFonts w:cs="David"/>
          <w:b/>
          <w:bCs/>
          <w:u w:val="single"/>
          <w:rtl/>
        </w:rPr>
      </w:pPr>
      <w:r w:rsidRPr="00DE03D5">
        <w:rPr>
          <w:rFonts w:cs="David"/>
          <w:b/>
          <w:bCs/>
          <w:u w:val="single"/>
          <w:rtl/>
        </w:rPr>
        <w:t>נכחו</w:t>
      </w:r>
      <w:r w:rsidRPr="00DE03D5">
        <w:rPr>
          <w:rFonts w:cs="David"/>
          <w:rtl/>
        </w:rPr>
        <w:t>:</w:t>
      </w:r>
    </w:p>
    <w:p w14:paraId="597F642A" w14:textId="77777777" w:rsidR="00DE03D5" w:rsidRPr="00DE03D5" w:rsidRDefault="00DE03D5" w:rsidP="00DE03D5">
      <w:pPr>
        <w:bidi/>
        <w:jc w:val="both"/>
        <w:rPr>
          <w:rFonts w:cs="David"/>
          <w:rtl/>
        </w:rPr>
      </w:pPr>
    </w:p>
    <w:p w14:paraId="073273C8" w14:textId="77777777" w:rsidR="00DE03D5" w:rsidRPr="00DE03D5" w:rsidRDefault="00DE03D5" w:rsidP="00DE03D5">
      <w:pPr>
        <w:tabs>
          <w:tab w:val="left" w:pos="1788"/>
        </w:tabs>
        <w:bidi/>
        <w:jc w:val="both"/>
        <w:rPr>
          <w:rFonts w:cs="David"/>
          <w:rtl/>
        </w:rPr>
      </w:pPr>
      <w:r w:rsidRPr="00DE03D5">
        <w:rPr>
          <w:rFonts w:cs="David"/>
          <w:b/>
          <w:bCs/>
          <w:u w:val="single"/>
          <w:rtl/>
        </w:rPr>
        <w:t>חברי הוועדה</w:t>
      </w:r>
      <w:r w:rsidRPr="00DE03D5">
        <w:rPr>
          <w:rFonts w:cs="David"/>
          <w:rtl/>
        </w:rPr>
        <w:t>:</w:t>
      </w:r>
    </w:p>
    <w:p w14:paraId="35906EF0" w14:textId="77777777" w:rsidR="00DE03D5" w:rsidRPr="00DE03D5" w:rsidRDefault="00DE03D5" w:rsidP="00DE03D5">
      <w:pPr>
        <w:bidi/>
        <w:jc w:val="both"/>
        <w:rPr>
          <w:rFonts w:cs="David" w:hint="cs"/>
          <w:rtl/>
        </w:rPr>
      </w:pPr>
      <w:r w:rsidRPr="00DE03D5">
        <w:rPr>
          <w:rFonts w:cs="David" w:hint="cs"/>
          <w:rtl/>
        </w:rPr>
        <w:t xml:space="preserve">דוד טל </w:t>
      </w:r>
      <w:r w:rsidRPr="00DE03D5">
        <w:rPr>
          <w:rFonts w:cs="David"/>
          <w:rtl/>
        </w:rPr>
        <w:t>–</w:t>
      </w:r>
      <w:r w:rsidRPr="00DE03D5">
        <w:rPr>
          <w:rFonts w:cs="David" w:hint="cs"/>
          <w:rtl/>
        </w:rPr>
        <w:t xml:space="preserve"> היו"ר</w:t>
      </w:r>
    </w:p>
    <w:p w14:paraId="00FCB845" w14:textId="77777777" w:rsidR="00DE03D5" w:rsidRPr="00DE03D5" w:rsidRDefault="00DE03D5" w:rsidP="00DE03D5">
      <w:pPr>
        <w:bidi/>
        <w:jc w:val="both"/>
        <w:rPr>
          <w:rFonts w:cs="David" w:hint="cs"/>
          <w:rtl/>
        </w:rPr>
      </w:pPr>
      <w:r w:rsidRPr="00DE03D5">
        <w:rPr>
          <w:rFonts w:cs="David" w:hint="cs"/>
          <w:rtl/>
        </w:rPr>
        <w:t>יולי יואל אדלשטיין</w:t>
      </w:r>
    </w:p>
    <w:p w14:paraId="7A35E2B0" w14:textId="77777777" w:rsidR="00DE03D5" w:rsidRPr="00DE03D5" w:rsidRDefault="00DE03D5" w:rsidP="00DE03D5">
      <w:pPr>
        <w:bidi/>
        <w:jc w:val="both"/>
        <w:rPr>
          <w:rFonts w:cs="David" w:hint="cs"/>
          <w:rtl/>
        </w:rPr>
      </w:pPr>
      <w:r w:rsidRPr="00DE03D5">
        <w:rPr>
          <w:rFonts w:cs="David" w:hint="cs"/>
          <w:rtl/>
        </w:rPr>
        <w:t xml:space="preserve">דוד אזולאי </w:t>
      </w:r>
    </w:p>
    <w:p w14:paraId="00467FEA" w14:textId="77777777" w:rsidR="00DE03D5" w:rsidRPr="00DE03D5" w:rsidRDefault="00DE03D5" w:rsidP="00DE03D5">
      <w:pPr>
        <w:bidi/>
        <w:jc w:val="both"/>
        <w:rPr>
          <w:rFonts w:cs="David" w:hint="cs"/>
          <w:rtl/>
        </w:rPr>
      </w:pPr>
      <w:r w:rsidRPr="00DE03D5">
        <w:rPr>
          <w:rFonts w:cs="David" w:hint="cs"/>
          <w:rtl/>
        </w:rPr>
        <w:t xml:space="preserve">מוחמד ברכה </w:t>
      </w:r>
    </w:p>
    <w:p w14:paraId="2BA5EA55" w14:textId="77777777" w:rsidR="00DE03D5" w:rsidRPr="00DE03D5" w:rsidRDefault="00DE03D5" w:rsidP="00DE03D5">
      <w:pPr>
        <w:bidi/>
        <w:jc w:val="both"/>
        <w:rPr>
          <w:rFonts w:cs="David" w:hint="cs"/>
          <w:rtl/>
        </w:rPr>
      </w:pPr>
      <w:r w:rsidRPr="00DE03D5">
        <w:rPr>
          <w:rFonts w:cs="David" w:hint="cs"/>
          <w:rtl/>
        </w:rPr>
        <w:t>זהבה גלאון</w:t>
      </w:r>
    </w:p>
    <w:p w14:paraId="171B8CCF" w14:textId="77777777" w:rsidR="00DE03D5" w:rsidRPr="00DE03D5" w:rsidRDefault="00DE03D5" w:rsidP="00DE03D5">
      <w:pPr>
        <w:bidi/>
        <w:jc w:val="both"/>
        <w:rPr>
          <w:rFonts w:cs="David" w:hint="cs"/>
          <w:rtl/>
        </w:rPr>
      </w:pPr>
      <w:proofErr w:type="spellStart"/>
      <w:r w:rsidRPr="00DE03D5">
        <w:rPr>
          <w:rFonts w:cs="David" w:hint="cs"/>
          <w:rtl/>
        </w:rPr>
        <w:t>אחמד</w:t>
      </w:r>
      <w:proofErr w:type="spellEnd"/>
      <w:r w:rsidRPr="00DE03D5">
        <w:rPr>
          <w:rFonts w:cs="David" w:hint="cs"/>
          <w:rtl/>
        </w:rPr>
        <w:t xml:space="preserve"> טיבי </w:t>
      </w:r>
    </w:p>
    <w:p w14:paraId="16F59F78" w14:textId="77777777" w:rsidR="00DE03D5" w:rsidRPr="00DE03D5" w:rsidRDefault="00DE03D5" w:rsidP="00DE03D5">
      <w:pPr>
        <w:bidi/>
        <w:jc w:val="both"/>
        <w:rPr>
          <w:rFonts w:cs="David" w:hint="cs"/>
          <w:rtl/>
        </w:rPr>
      </w:pPr>
      <w:proofErr w:type="spellStart"/>
      <w:r w:rsidRPr="00DE03D5">
        <w:rPr>
          <w:rFonts w:cs="David" w:hint="cs"/>
          <w:rtl/>
        </w:rPr>
        <w:t>אסתרינה</w:t>
      </w:r>
      <w:proofErr w:type="spellEnd"/>
      <w:r w:rsidRPr="00DE03D5">
        <w:rPr>
          <w:rFonts w:cs="David" w:hint="cs"/>
          <w:rtl/>
        </w:rPr>
        <w:t xml:space="preserve"> </w:t>
      </w:r>
      <w:proofErr w:type="spellStart"/>
      <w:r w:rsidRPr="00DE03D5">
        <w:rPr>
          <w:rFonts w:cs="David" w:hint="cs"/>
          <w:rtl/>
        </w:rPr>
        <w:t>טרטמן</w:t>
      </w:r>
      <w:proofErr w:type="spellEnd"/>
      <w:r w:rsidRPr="00DE03D5">
        <w:rPr>
          <w:rFonts w:cs="David" w:hint="cs"/>
          <w:rtl/>
        </w:rPr>
        <w:t xml:space="preserve"> </w:t>
      </w:r>
    </w:p>
    <w:p w14:paraId="67F36FE5" w14:textId="77777777" w:rsidR="00DE03D5" w:rsidRPr="00DE03D5" w:rsidRDefault="00DE03D5" w:rsidP="00DE03D5">
      <w:pPr>
        <w:bidi/>
        <w:jc w:val="both"/>
        <w:rPr>
          <w:rFonts w:cs="David" w:hint="cs"/>
          <w:rtl/>
        </w:rPr>
      </w:pPr>
      <w:r w:rsidRPr="00DE03D5">
        <w:rPr>
          <w:rFonts w:cs="David" w:hint="cs"/>
          <w:rtl/>
        </w:rPr>
        <w:t xml:space="preserve">שלי </w:t>
      </w:r>
      <w:proofErr w:type="spellStart"/>
      <w:r w:rsidRPr="00DE03D5">
        <w:rPr>
          <w:rFonts w:cs="David" w:hint="cs"/>
          <w:rtl/>
        </w:rPr>
        <w:t>יחימוביץ</w:t>
      </w:r>
      <w:proofErr w:type="spellEnd"/>
      <w:r w:rsidRPr="00DE03D5">
        <w:rPr>
          <w:rFonts w:cs="David" w:hint="cs"/>
          <w:rtl/>
        </w:rPr>
        <w:t>'</w:t>
      </w:r>
    </w:p>
    <w:p w14:paraId="011891F7" w14:textId="77777777" w:rsidR="00DE03D5" w:rsidRPr="00DE03D5" w:rsidRDefault="00DE03D5" w:rsidP="00DE03D5">
      <w:pPr>
        <w:bidi/>
        <w:jc w:val="both"/>
        <w:rPr>
          <w:rFonts w:cs="David" w:hint="cs"/>
          <w:rtl/>
        </w:rPr>
      </w:pPr>
      <w:r w:rsidRPr="00DE03D5">
        <w:rPr>
          <w:rFonts w:cs="David" w:hint="cs"/>
          <w:rtl/>
        </w:rPr>
        <w:lastRenderedPageBreak/>
        <w:t>אביגדור יצחקי</w:t>
      </w:r>
    </w:p>
    <w:p w14:paraId="26A4682E" w14:textId="77777777" w:rsidR="00DE03D5" w:rsidRPr="00DE03D5" w:rsidRDefault="00DE03D5" w:rsidP="00DE03D5">
      <w:pPr>
        <w:bidi/>
        <w:jc w:val="both"/>
        <w:rPr>
          <w:rFonts w:cs="David" w:hint="cs"/>
          <w:rtl/>
        </w:rPr>
      </w:pPr>
      <w:r w:rsidRPr="00DE03D5">
        <w:rPr>
          <w:rFonts w:cs="David" w:hint="cs"/>
          <w:rtl/>
        </w:rPr>
        <w:t xml:space="preserve">גדעון סער </w:t>
      </w:r>
    </w:p>
    <w:p w14:paraId="0C3D7013" w14:textId="77777777" w:rsidR="00DE03D5" w:rsidRPr="00DE03D5" w:rsidRDefault="00DE03D5" w:rsidP="00DE03D5">
      <w:pPr>
        <w:bidi/>
        <w:jc w:val="both"/>
        <w:rPr>
          <w:rFonts w:cs="David" w:hint="cs"/>
          <w:rtl/>
        </w:rPr>
      </w:pPr>
      <w:r w:rsidRPr="00DE03D5">
        <w:rPr>
          <w:rFonts w:cs="David" w:hint="cs"/>
          <w:rtl/>
        </w:rPr>
        <w:t>מאיר פרוש</w:t>
      </w:r>
    </w:p>
    <w:p w14:paraId="2C015332" w14:textId="77777777" w:rsidR="00DE03D5" w:rsidRPr="00DE03D5" w:rsidRDefault="00DE03D5" w:rsidP="00DE03D5">
      <w:pPr>
        <w:bidi/>
        <w:jc w:val="both"/>
        <w:rPr>
          <w:rFonts w:cs="David" w:hint="cs"/>
          <w:rtl/>
        </w:rPr>
      </w:pPr>
    </w:p>
    <w:p w14:paraId="49E16F88" w14:textId="77777777" w:rsidR="00DE03D5" w:rsidRPr="00DE03D5" w:rsidRDefault="00DE03D5" w:rsidP="00DE03D5">
      <w:pPr>
        <w:bidi/>
        <w:jc w:val="both"/>
        <w:rPr>
          <w:rFonts w:cs="David" w:hint="cs"/>
          <w:rtl/>
        </w:rPr>
      </w:pPr>
      <w:r w:rsidRPr="00DE03D5">
        <w:rPr>
          <w:rFonts w:cs="David" w:hint="cs"/>
          <w:rtl/>
        </w:rPr>
        <w:t>חיים אורון</w:t>
      </w:r>
    </w:p>
    <w:p w14:paraId="688085BD" w14:textId="77777777" w:rsidR="00DE03D5" w:rsidRPr="00DE03D5" w:rsidRDefault="00DE03D5" w:rsidP="00DE03D5">
      <w:pPr>
        <w:bidi/>
        <w:jc w:val="both"/>
        <w:rPr>
          <w:rFonts w:cs="David" w:hint="cs"/>
          <w:rtl/>
        </w:rPr>
      </w:pPr>
      <w:r w:rsidRPr="00DE03D5">
        <w:rPr>
          <w:rFonts w:cs="David" w:hint="cs"/>
          <w:rtl/>
        </w:rPr>
        <w:t>מיכאל איתן</w:t>
      </w:r>
    </w:p>
    <w:p w14:paraId="25979734" w14:textId="77777777" w:rsidR="00DE03D5" w:rsidRPr="00DE03D5" w:rsidRDefault="00DE03D5" w:rsidP="00DE03D5">
      <w:pPr>
        <w:bidi/>
        <w:jc w:val="both"/>
        <w:rPr>
          <w:rFonts w:cs="David" w:hint="cs"/>
          <w:rtl/>
        </w:rPr>
      </w:pPr>
      <w:r w:rsidRPr="00DE03D5">
        <w:rPr>
          <w:rFonts w:cs="David" w:hint="cs"/>
          <w:rtl/>
        </w:rPr>
        <w:t>שי חרמש</w:t>
      </w:r>
    </w:p>
    <w:p w14:paraId="43905CD0" w14:textId="77777777" w:rsidR="00DE03D5" w:rsidRPr="00DE03D5" w:rsidRDefault="00DE03D5" w:rsidP="00DE03D5">
      <w:pPr>
        <w:bidi/>
        <w:jc w:val="both"/>
        <w:rPr>
          <w:rFonts w:cs="David" w:hint="cs"/>
          <w:rtl/>
        </w:rPr>
      </w:pPr>
      <w:r w:rsidRPr="00DE03D5">
        <w:rPr>
          <w:rFonts w:cs="David" w:hint="cs"/>
          <w:rtl/>
        </w:rPr>
        <w:t>אלכס מילר</w:t>
      </w:r>
    </w:p>
    <w:p w14:paraId="144576E0" w14:textId="77777777" w:rsidR="00DE03D5" w:rsidRPr="00DE03D5" w:rsidRDefault="00DE03D5" w:rsidP="00DE03D5">
      <w:pPr>
        <w:bidi/>
        <w:jc w:val="both"/>
        <w:rPr>
          <w:rFonts w:cs="David" w:hint="cs"/>
          <w:rtl/>
        </w:rPr>
      </w:pPr>
      <w:r w:rsidRPr="00DE03D5">
        <w:rPr>
          <w:rFonts w:cs="David" w:hint="cs"/>
          <w:rtl/>
        </w:rPr>
        <w:t>דוד רותם</w:t>
      </w:r>
    </w:p>
    <w:p w14:paraId="47EE24A6" w14:textId="77777777" w:rsidR="00DE03D5" w:rsidRPr="00DE03D5" w:rsidRDefault="00DE03D5" w:rsidP="00DE03D5">
      <w:pPr>
        <w:bidi/>
        <w:jc w:val="both"/>
        <w:rPr>
          <w:rFonts w:cs="David" w:hint="cs"/>
          <w:rtl/>
        </w:rPr>
      </w:pPr>
    </w:p>
    <w:p w14:paraId="1600D3C4" w14:textId="77777777" w:rsidR="00DE03D5" w:rsidRPr="00DE03D5" w:rsidRDefault="00DE03D5" w:rsidP="00DE03D5">
      <w:pPr>
        <w:tabs>
          <w:tab w:val="left" w:pos="1788"/>
          <w:tab w:val="left" w:pos="3631"/>
        </w:tabs>
        <w:bidi/>
        <w:jc w:val="both"/>
        <w:rPr>
          <w:rFonts w:cs="David" w:hint="cs"/>
          <w:rtl/>
        </w:rPr>
      </w:pPr>
      <w:r w:rsidRPr="00DE03D5">
        <w:rPr>
          <w:rFonts w:cs="David"/>
          <w:b/>
          <w:bCs/>
          <w:u w:val="single"/>
          <w:rtl/>
        </w:rPr>
        <w:t>מוזמנים</w:t>
      </w:r>
      <w:r w:rsidRPr="00DE03D5">
        <w:rPr>
          <w:rFonts w:cs="David"/>
          <w:rtl/>
        </w:rPr>
        <w:t>:</w:t>
      </w:r>
    </w:p>
    <w:p w14:paraId="38C8C96A" w14:textId="77777777" w:rsidR="00DE03D5" w:rsidRPr="00DE03D5" w:rsidRDefault="00DE03D5" w:rsidP="00DE03D5">
      <w:pPr>
        <w:bidi/>
        <w:jc w:val="both"/>
        <w:rPr>
          <w:rFonts w:cs="David" w:hint="cs"/>
          <w:rtl/>
        </w:rPr>
      </w:pPr>
      <w:r w:rsidRPr="00DE03D5">
        <w:rPr>
          <w:rFonts w:cs="David" w:hint="cs"/>
          <w:rtl/>
        </w:rPr>
        <w:t xml:space="preserve">איל ינון </w:t>
      </w:r>
      <w:r w:rsidRPr="00DE03D5">
        <w:rPr>
          <w:rFonts w:cs="David"/>
          <w:rtl/>
        </w:rPr>
        <w:t>–</w:t>
      </w:r>
      <w:r w:rsidRPr="00DE03D5">
        <w:rPr>
          <w:rFonts w:cs="David" w:hint="cs"/>
          <w:rtl/>
        </w:rPr>
        <w:t xml:space="preserve"> מזכיר הכנסת</w:t>
      </w:r>
    </w:p>
    <w:p w14:paraId="09E3BEBA" w14:textId="77777777" w:rsidR="00DE03D5" w:rsidRPr="00DE03D5" w:rsidRDefault="00DE03D5" w:rsidP="00DE03D5">
      <w:pPr>
        <w:bidi/>
        <w:jc w:val="both"/>
        <w:rPr>
          <w:rFonts w:cs="David" w:hint="cs"/>
          <w:rtl/>
        </w:rPr>
      </w:pPr>
      <w:proofErr w:type="spellStart"/>
      <w:r w:rsidRPr="00DE03D5">
        <w:rPr>
          <w:rFonts w:cs="David" w:hint="cs"/>
          <w:rtl/>
        </w:rPr>
        <w:t>נאזם</w:t>
      </w:r>
      <w:proofErr w:type="spellEnd"/>
      <w:r w:rsidRPr="00DE03D5">
        <w:rPr>
          <w:rFonts w:cs="David" w:hint="cs"/>
          <w:rtl/>
        </w:rPr>
        <w:t xml:space="preserve"> באדר </w:t>
      </w:r>
      <w:r w:rsidRPr="00DE03D5">
        <w:rPr>
          <w:rFonts w:cs="David"/>
          <w:rtl/>
        </w:rPr>
        <w:t>–</w:t>
      </w:r>
      <w:r w:rsidRPr="00DE03D5">
        <w:rPr>
          <w:rFonts w:cs="David" w:hint="cs"/>
          <w:rtl/>
        </w:rPr>
        <w:t xml:space="preserve"> סגן מזכיר הכנסת</w:t>
      </w:r>
    </w:p>
    <w:p w14:paraId="0118A989" w14:textId="77777777" w:rsidR="00DE03D5" w:rsidRPr="00DE03D5" w:rsidRDefault="00DE03D5" w:rsidP="00DE03D5">
      <w:pPr>
        <w:bidi/>
        <w:jc w:val="both"/>
        <w:rPr>
          <w:rFonts w:cs="David" w:hint="cs"/>
          <w:rtl/>
        </w:rPr>
      </w:pPr>
      <w:r w:rsidRPr="00DE03D5">
        <w:rPr>
          <w:rFonts w:cs="David" w:hint="cs"/>
          <w:rtl/>
        </w:rPr>
        <w:t xml:space="preserve">מיכל כהן </w:t>
      </w:r>
      <w:r w:rsidRPr="00DE03D5">
        <w:rPr>
          <w:rFonts w:cs="David"/>
          <w:rtl/>
        </w:rPr>
        <w:t>–</w:t>
      </w:r>
      <w:r w:rsidRPr="00DE03D5">
        <w:rPr>
          <w:rFonts w:cs="David" w:hint="cs"/>
          <w:rtl/>
        </w:rPr>
        <w:t xml:space="preserve"> משרד המשפטים</w:t>
      </w:r>
    </w:p>
    <w:p w14:paraId="2A2C9695" w14:textId="77777777" w:rsidR="00DE03D5" w:rsidRPr="00DE03D5" w:rsidRDefault="00DE03D5" w:rsidP="00DE03D5">
      <w:pPr>
        <w:bidi/>
        <w:jc w:val="both"/>
        <w:rPr>
          <w:rFonts w:cs="David" w:hint="cs"/>
          <w:rtl/>
        </w:rPr>
      </w:pPr>
      <w:r w:rsidRPr="00DE03D5">
        <w:rPr>
          <w:rFonts w:cs="David" w:hint="cs"/>
          <w:rtl/>
        </w:rPr>
        <w:t xml:space="preserve">ראובן כהן </w:t>
      </w:r>
      <w:r w:rsidRPr="00DE03D5">
        <w:rPr>
          <w:rFonts w:cs="David"/>
          <w:rtl/>
        </w:rPr>
        <w:t>–</w:t>
      </w:r>
      <w:r w:rsidRPr="00DE03D5">
        <w:rPr>
          <w:rFonts w:cs="David" w:hint="cs"/>
          <w:rtl/>
        </w:rPr>
        <w:t xml:space="preserve"> מנהל פרויקט המרכבה</w:t>
      </w:r>
    </w:p>
    <w:p w14:paraId="0B99933F" w14:textId="77777777" w:rsidR="00DE03D5" w:rsidRPr="00DE03D5" w:rsidRDefault="00DE03D5" w:rsidP="00DE03D5">
      <w:pPr>
        <w:bidi/>
        <w:jc w:val="both"/>
        <w:rPr>
          <w:rFonts w:cs="David" w:hint="cs"/>
          <w:rtl/>
        </w:rPr>
      </w:pPr>
      <w:r w:rsidRPr="00DE03D5">
        <w:rPr>
          <w:rFonts w:cs="David" w:hint="cs"/>
          <w:rtl/>
        </w:rPr>
        <w:t xml:space="preserve">רון גרינפלד </w:t>
      </w:r>
      <w:r w:rsidRPr="00DE03D5">
        <w:rPr>
          <w:rFonts w:cs="David"/>
          <w:rtl/>
        </w:rPr>
        <w:t>–</w:t>
      </w:r>
      <w:r w:rsidRPr="00DE03D5">
        <w:rPr>
          <w:rFonts w:cs="David" w:hint="cs"/>
          <w:rtl/>
        </w:rPr>
        <w:t xml:space="preserve"> סמנכ"ל חברה לטכנולוגיה</w:t>
      </w:r>
    </w:p>
    <w:p w14:paraId="1DB290F2" w14:textId="77777777" w:rsidR="00DE03D5" w:rsidRPr="00DE03D5" w:rsidRDefault="00DE03D5" w:rsidP="00DE03D5">
      <w:pPr>
        <w:bidi/>
        <w:jc w:val="both"/>
        <w:rPr>
          <w:rFonts w:cs="David"/>
          <w:rtl/>
        </w:rPr>
      </w:pPr>
    </w:p>
    <w:p w14:paraId="666F66D2" w14:textId="77777777" w:rsidR="00DE03D5" w:rsidRPr="00DE03D5" w:rsidRDefault="00DE03D5" w:rsidP="00DE03D5">
      <w:pPr>
        <w:tabs>
          <w:tab w:val="left" w:pos="1930"/>
        </w:tabs>
        <w:bidi/>
        <w:jc w:val="both"/>
        <w:rPr>
          <w:rFonts w:cs="David" w:hint="cs"/>
          <w:rtl/>
        </w:rPr>
      </w:pPr>
      <w:r w:rsidRPr="00DE03D5">
        <w:rPr>
          <w:rFonts w:cs="David"/>
          <w:b/>
          <w:bCs/>
          <w:u w:val="single"/>
          <w:rtl/>
        </w:rPr>
        <w:t>י</w:t>
      </w:r>
      <w:r w:rsidRPr="00DE03D5">
        <w:rPr>
          <w:rFonts w:cs="David" w:hint="cs"/>
          <w:b/>
          <w:bCs/>
          <w:u w:val="single"/>
          <w:rtl/>
        </w:rPr>
        <w:t>יעוץ משפטי</w:t>
      </w:r>
      <w:r w:rsidRPr="00DE03D5">
        <w:rPr>
          <w:rFonts w:cs="David"/>
          <w:b/>
          <w:bCs/>
          <w:u w:val="single"/>
          <w:rtl/>
        </w:rPr>
        <w:t>:</w:t>
      </w:r>
      <w:r w:rsidRPr="00DE03D5">
        <w:rPr>
          <w:rFonts w:cs="David" w:hint="cs"/>
          <w:rtl/>
        </w:rPr>
        <w:t xml:space="preserve"> ארבל </w:t>
      </w:r>
      <w:proofErr w:type="spellStart"/>
      <w:r w:rsidRPr="00DE03D5">
        <w:rPr>
          <w:rFonts w:cs="David" w:hint="cs"/>
          <w:rtl/>
        </w:rPr>
        <w:t>אסטרחן</w:t>
      </w:r>
      <w:proofErr w:type="spellEnd"/>
    </w:p>
    <w:p w14:paraId="5AC872BF" w14:textId="77777777" w:rsidR="00DE03D5" w:rsidRPr="00DE03D5" w:rsidRDefault="00DE03D5" w:rsidP="00DE03D5">
      <w:pPr>
        <w:bidi/>
        <w:jc w:val="both"/>
        <w:rPr>
          <w:rFonts w:cs="David" w:hint="cs"/>
          <w:rtl/>
        </w:rPr>
      </w:pPr>
    </w:p>
    <w:p w14:paraId="56E6F37C" w14:textId="77777777" w:rsidR="00DE03D5" w:rsidRPr="00DE03D5" w:rsidRDefault="00DE03D5" w:rsidP="00DE03D5">
      <w:pPr>
        <w:bidi/>
        <w:jc w:val="both"/>
        <w:rPr>
          <w:rFonts w:cs="David" w:hint="cs"/>
          <w:rtl/>
        </w:rPr>
      </w:pPr>
    </w:p>
    <w:p w14:paraId="7517BDAD" w14:textId="77777777" w:rsidR="00DE03D5" w:rsidRPr="00DE03D5" w:rsidRDefault="00DE03D5" w:rsidP="00DE03D5">
      <w:pPr>
        <w:tabs>
          <w:tab w:val="left" w:pos="1930"/>
        </w:tabs>
        <w:bidi/>
        <w:jc w:val="both"/>
        <w:rPr>
          <w:rFonts w:cs="David" w:hint="cs"/>
          <w:rtl/>
        </w:rPr>
      </w:pPr>
      <w:r w:rsidRPr="00DE03D5">
        <w:rPr>
          <w:rFonts w:cs="David"/>
          <w:b/>
          <w:bCs/>
          <w:u w:val="single"/>
          <w:rtl/>
        </w:rPr>
        <w:t>מנהלת הוועדה</w:t>
      </w:r>
      <w:r w:rsidRPr="00DE03D5">
        <w:rPr>
          <w:rFonts w:cs="David"/>
          <w:rtl/>
        </w:rPr>
        <w:t>:</w:t>
      </w:r>
      <w:r w:rsidRPr="00DE03D5">
        <w:rPr>
          <w:rFonts w:cs="David" w:hint="cs"/>
          <w:b/>
          <w:bCs/>
          <w:rtl/>
        </w:rPr>
        <w:t xml:space="preserve"> </w:t>
      </w:r>
      <w:r w:rsidRPr="00DE03D5">
        <w:rPr>
          <w:rFonts w:cs="David" w:hint="cs"/>
          <w:rtl/>
        </w:rPr>
        <w:t>אתי בן יוסף</w:t>
      </w:r>
    </w:p>
    <w:p w14:paraId="2AD489B0" w14:textId="77777777" w:rsidR="00DE03D5" w:rsidRPr="00DE03D5" w:rsidRDefault="00DE03D5" w:rsidP="00DE03D5">
      <w:pPr>
        <w:bidi/>
        <w:jc w:val="both"/>
        <w:rPr>
          <w:rFonts w:cs="David" w:hint="cs"/>
          <w:rtl/>
        </w:rPr>
      </w:pPr>
    </w:p>
    <w:p w14:paraId="36B2F7E2" w14:textId="77777777" w:rsidR="00DE03D5" w:rsidRPr="00DE03D5" w:rsidRDefault="00DE03D5" w:rsidP="00DE03D5">
      <w:pPr>
        <w:bidi/>
        <w:jc w:val="both"/>
        <w:rPr>
          <w:rFonts w:cs="David" w:hint="cs"/>
          <w:rtl/>
        </w:rPr>
      </w:pPr>
    </w:p>
    <w:p w14:paraId="0ADC75DE" w14:textId="77777777" w:rsidR="00DE03D5" w:rsidRPr="00DE03D5" w:rsidRDefault="00DE03D5" w:rsidP="00DE03D5">
      <w:pPr>
        <w:tabs>
          <w:tab w:val="left" w:pos="1930"/>
        </w:tabs>
        <w:bidi/>
        <w:jc w:val="both"/>
        <w:rPr>
          <w:rFonts w:cs="David" w:hint="cs"/>
          <w:rtl/>
        </w:rPr>
      </w:pPr>
      <w:r w:rsidRPr="00DE03D5">
        <w:rPr>
          <w:rFonts w:cs="David" w:hint="cs"/>
          <w:b/>
          <w:bCs/>
          <w:u w:val="single"/>
          <w:rtl/>
        </w:rPr>
        <w:t xml:space="preserve">רשמת </w:t>
      </w:r>
      <w:proofErr w:type="spellStart"/>
      <w:r w:rsidRPr="00DE03D5">
        <w:rPr>
          <w:rFonts w:cs="David" w:hint="cs"/>
          <w:b/>
          <w:bCs/>
          <w:u w:val="single"/>
          <w:rtl/>
        </w:rPr>
        <w:t>פרלמנטרית</w:t>
      </w:r>
      <w:proofErr w:type="spellEnd"/>
      <w:r w:rsidRPr="00DE03D5">
        <w:rPr>
          <w:rFonts w:cs="David"/>
          <w:rtl/>
        </w:rPr>
        <w:t>:</w:t>
      </w:r>
      <w:r w:rsidRPr="00DE03D5">
        <w:rPr>
          <w:rFonts w:cs="David" w:hint="cs"/>
          <w:rtl/>
        </w:rPr>
        <w:t xml:space="preserve"> שרון רפאלי</w:t>
      </w:r>
    </w:p>
    <w:p w14:paraId="46A2742E" w14:textId="77777777" w:rsidR="00DE03D5" w:rsidRPr="00DE03D5" w:rsidRDefault="00DE03D5" w:rsidP="00DE03D5">
      <w:pPr>
        <w:bidi/>
        <w:jc w:val="both"/>
        <w:rPr>
          <w:rFonts w:cs="David" w:hint="cs"/>
          <w:b/>
          <w:bCs/>
          <w:rtl/>
        </w:rPr>
      </w:pPr>
    </w:p>
    <w:p w14:paraId="614FDAD5" w14:textId="77777777" w:rsidR="00DE03D5" w:rsidRPr="00DE03D5" w:rsidRDefault="00DE03D5" w:rsidP="00DE03D5">
      <w:pPr>
        <w:pStyle w:val="Heading5"/>
        <w:rPr>
          <w:rFonts w:hint="cs"/>
          <w:sz w:val="24"/>
          <w:rtl/>
        </w:rPr>
      </w:pPr>
    </w:p>
    <w:p w14:paraId="4F8AFA37" w14:textId="77777777" w:rsidR="00DE03D5" w:rsidRPr="00DE03D5" w:rsidRDefault="00DE03D5" w:rsidP="00DE03D5">
      <w:pPr>
        <w:pStyle w:val="Heading5"/>
        <w:rPr>
          <w:sz w:val="24"/>
          <w:rtl/>
        </w:rPr>
      </w:pPr>
      <w:r w:rsidRPr="00DE03D5">
        <w:rPr>
          <w:sz w:val="24"/>
          <w:rtl/>
        </w:rPr>
        <w:t xml:space="preserve"> </w:t>
      </w:r>
    </w:p>
    <w:p w14:paraId="21ADEBD8" w14:textId="77777777" w:rsidR="00DE03D5" w:rsidRPr="00DE03D5" w:rsidRDefault="00DE03D5" w:rsidP="00DE03D5">
      <w:pPr>
        <w:bidi/>
        <w:jc w:val="both"/>
        <w:rPr>
          <w:rFonts w:cs="David" w:hint="cs"/>
          <w:rtl/>
        </w:rPr>
      </w:pPr>
    </w:p>
    <w:p w14:paraId="283D8B79" w14:textId="77777777" w:rsidR="00DE03D5" w:rsidRPr="00DE03D5" w:rsidRDefault="00DE03D5" w:rsidP="00DE03D5">
      <w:pPr>
        <w:bidi/>
        <w:ind w:left="861"/>
        <w:jc w:val="center"/>
        <w:rPr>
          <w:rFonts w:cs="David" w:hint="cs"/>
          <w:u w:val="single"/>
          <w:rtl/>
        </w:rPr>
      </w:pPr>
      <w:r w:rsidRPr="00DE03D5">
        <w:rPr>
          <w:rFonts w:cs="David"/>
          <w:rtl/>
        </w:rPr>
        <w:br w:type="page"/>
      </w:r>
      <w:r w:rsidRPr="00DE03D5">
        <w:rPr>
          <w:rFonts w:cs="David" w:hint="cs"/>
          <w:b/>
          <w:bCs/>
          <w:rtl/>
        </w:rPr>
        <w:lastRenderedPageBreak/>
        <w:t xml:space="preserve">א. סדרי הדיון בהצעת חוק ההסדרים במשק המדינה (תיקוני חקיקה להשגת יעדי התקציב והמדיניות הכלכלית לשנת הכספים 2008), </w:t>
      </w:r>
      <w:proofErr w:type="spellStart"/>
      <w:r w:rsidRPr="00DE03D5">
        <w:rPr>
          <w:rFonts w:cs="David" w:hint="cs"/>
          <w:b/>
          <w:bCs/>
          <w:rtl/>
        </w:rPr>
        <w:t>התשס"ח</w:t>
      </w:r>
      <w:proofErr w:type="spellEnd"/>
      <w:r w:rsidRPr="00DE03D5">
        <w:rPr>
          <w:rFonts w:cs="David" w:hint="cs"/>
          <w:b/>
          <w:bCs/>
          <w:rtl/>
        </w:rPr>
        <w:t>-2007, הצעת התקציב לשנת הכספים 2008 והצעת חוק התקציב לשנת הכספים 2008 בקריאה שנייה</w:t>
      </w:r>
      <w:r w:rsidRPr="00DE03D5">
        <w:rPr>
          <w:rFonts w:cs="David" w:hint="cs"/>
          <w:b/>
          <w:bCs/>
          <w:u w:val="single"/>
          <w:rtl/>
        </w:rPr>
        <w:t xml:space="preserve"> ובקריאה השלישית</w:t>
      </w:r>
    </w:p>
    <w:p w14:paraId="5C1C57CE" w14:textId="77777777" w:rsidR="00DE03D5" w:rsidRPr="00DE03D5" w:rsidRDefault="00DE03D5" w:rsidP="00DE03D5">
      <w:pPr>
        <w:bidi/>
        <w:jc w:val="both"/>
        <w:rPr>
          <w:rFonts w:cs="David" w:hint="cs"/>
          <w:u w:val="single"/>
          <w:rtl/>
        </w:rPr>
      </w:pPr>
      <w:r w:rsidRPr="00DE03D5">
        <w:rPr>
          <w:rFonts w:cs="David" w:hint="cs"/>
          <w:u w:val="single"/>
          <w:rtl/>
        </w:rPr>
        <w:t>היו"ר דוד טל:</w:t>
      </w:r>
    </w:p>
    <w:p w14:paraId="4661522D" w14:textId="77777777" w:rsidR="00DE03D5" w:rsidRPr="00DE03D5" w:rsidRDefault="00DE03D5" w:rsidP="00DE03D5">
      <w:pPr>
        <w:bidi/>
        <w:jc w:val="both"/>
        <w:rPr>
          <w:rFonts w:cs="David" w:hint="cs"/>
          <w:rtl/>
        </w:rPr>
      </w:pPr>
    </w:p>
    <w:p w14:paraId="1E9A681C" w14:textId="77777777" w:rsidR="00DE03D5" w:rsidRPr="00DE03D5" w:rsidRDefault="00DE03D5" w:rsidP="00DE03D5">
      <w:pPr>
        <w:bidi/>
        <w:jc w:val="both"/>
        <w:rPr>
          <w:rFonts w:cs="David" w:hint="cs"/>
          <w:rtl/>
        </w:rPr>
      </w:pPr>
      <w:r w:rsidRPr="00DE03D5">
        <w:rPr>
          <w:rFonts w:cs="David" w:hint="cs"/>
          <w:rtl/>
        </w:rPr>
        <w:tab/>
        <w:t>בוקר טוב. אני מתכבד לפתוח את ישיבת ועדת הכנסת. לגבי סעיף 1, בקשת הממשלה, בתיאום עם חבר הכנסת סער לא נעלה את זה כרגע על סדר יומנו- -</w:t>
      </w:r>
    </w:p>
    <w:p w14:paraId="2498B2E5" w14:textId="77777777" w:rsidR="00DE03D5" w:rsidRPr="00DE03D5" w:rsidRDefault="00DE03D5" w:rsidP="00DE03D5">
      <w:pPr>
        <w:bidi/>
        <w:jc w:val="both"/>
        <w:rPr>
          <w:rFonts w:cs="David" w:hint="cs"/>
          <w:rtl/>
        </w:rPr>
      </w:pPr>
    </w:p>
    <w:p w14:paraId="1113C1ED" w14:textId="77777777" w:rsidR="00DE03D5" w:rsidRPr="00DE03D5" w:rsidRDefault="00DE03D5" w:rsidP="00DE03D5">
      <w:pPr>
        <w:bidi/>
        <w:jc w:val="both"/>
        <w:rPr>
          <w:rFonts w:cs="David" w:hint="cs"/>
          <w:u w:val="single"/>
          <w:rtl/>
        </w:rPr>
      </w:pPr>
      <w:r w:rsidRPr="00DE03D5">
        <w:rPr>
          <w:rFonts w:cs="David" w:hint="cs"/>
          <w:u w:val="single"/>
          <w:rtl/>
        </w:rPr>
        <w:t>מאיר פרוש:</w:t>
      </w:r>
    </w:p>
    <w:p w14:paraId="3E03668E" w14:textId="77777777" w:rsidR="00DE03D5" w:rsidRPr="00DE03D5" w:rsidRDefault="00DE03D5" w:rsidP="00DE03D5">
      <w:pPr>
        <w:bidi/>
        <w:jc w:val="both"/>
        <w:rPr>
          <w:rFonts w:cs="David" w:hint="cs"/>
          <w:u w:val="single"/>
        </w:rPr>
      </w:pPr>
    </w:p>
    <w:p w14:paraId="23823E0A" w14:textId="77777777" w:rsidR="00DE03D5" w:rsidRPr="00DE03D5" w:rsidRDefault="00DE03D5" w:rsidP="00DE03D5">
      <w:pPr>
        <w:bidi/>
        <w:jc w:val="both"/>
        <w:rPr>
          <w:rFonts w:cs="David" w:hint="cs"/>
          <w:rtl/>
        </w:rPr>
      </w:pPr>
      <w:r w:rsidRPr="00DE03D5">
        <w:rPr>
          <w:rFonts w:cs="David" w:hint="cs"/>
          <w:rtl/>
        </w:rPr>
        <w:t xml:space="preserve"> </w:t>
      </w:r>
      <w:r w:rsidRPr="00DE03D5">
        <w:rPr>
          <w:rFonts w:cs="David" w:hint="cs"/>
          <w:rtl/>
        </w:rPr>
        <w:tab/>
        <w:t>מה היה על סדר היום?</w:t>
      </w:r>
    </w:p>
    <w:p w14:paraId="5692C10D" w14:textId="77777777" w:rsidR="00DE03D5" w:rsidRPr="00DE03D5" w:rsidRDefault="00DE03D5" w:rsidP="00DE03D5">
      <w:pPr>
        <w:bidi/>
        <w:jc w:val="both"/>
        <w:rPr>
          <w:rFonts w:cs="David" w:hint="cs"/>
          <w:rtl/>
        </w:rPr>
      </w:pPr>
    </w:p>
    <w:p w14:paraId="5704EB22" w14:textId="77777777" w:rsidR="00DE03D5" w:rsidRPr="00DE03D5" w:rsidRDefault="00DE03D5" w:rsidP="00DE03D5">
      <w:pPr>
        <w:bidi/>
        <w:jc w:val="both"/>
        <w:rPr>
          <w:rFonts w:cs="David" w:hint="cs"/>
          <w:rtl/>
        </w:rPr>
      </w:pPr>
      <w:r w:rsidRPr="00DE03D5">
        <w:rPr>
          <w:rFonts w:cs="David" w:hint="cs"/>
          <w:u w:val="single"/>
          <w:rtl/>
        </w:rPr>
        <w:t>היו</w:t>
      </w:r>
      <w:r w:rsidRPr="00DE03D5">
        <w:rPr>
          <w:rFonts w:cs="David"/>
          <w:u w:val="single"/>
          <w:rtl/>
        </w:rPr>
        <w:t>"</w:t>
      </w:r>
      <w:r w:rsidRPr="00DE03D5">
        <w:rPr>
          <w:rFonts w:cs="David" w:hint="cs"/>
          <w:u w:val="single"/>
          <w:rtl/>
        </w:rPr>
        <w:t>ר דוד טל:</w:t>
      </w:r>
    </w:p>
    <w:p w14:paraId="72BD6844" w14:textId="77777777" w:rsidR="00DE03D5" w:rsidRPr="00DE03D5" w:rsidRDefault="00DE03D5" w:rsidP="00DE03D5">
      <w:pPr>
        <w:bidi/>
        <w:jc w:val="both"/>
        <w:rPr>
          <w:rFonts w:cs="David" w:hint="cs"/>
          <w:rtl/>
        </w:rPr>
      </w:pPr>
    </w:p>
    <w:p w14:paraId="6755EEA3" w14:textId="77777777" w:rsidR="00DE03D5" w:rsidRPr="00DE03D5" w:rsidRDefault="00DE03D5" w:rsidP="00DE03D5">
      <w:pPr>
        <w:bidi/>
        <w:ind w:firstLine="567"/>
        <w:jc w:val="both"/>
        <w:rPr>
          <w:rFonts w:cs="David" w:hint="cs"/>
          <w:rtl/>
        </w:rPr>
      </w:pPr>
      <w:r w:rsidRPr="00DE03D5">
        <w:rPr>
          <w:rFonts w:cs="David" w:hint="cs"/>
          <w:rtl/>
        </w:rPr>
        <w:t xml:space="preserve">פטור מחובת הנחה לגבי חוק ההסדרים. </w:t>
      </w:r>
    </w:p>
    <w:p w14:paraId="66B0DFD2" w14:textId="77777777" w:rsidR="00DE03D5" w:rsidRPr="00DE03D5" w:rsidRDefault="00DE03D5" w:rsidP="00DE03D5">
      <w:pPr>
        <w:bidi/>
        <w:ind w:firstLine="567"/>
        <w:jc w:val="both"/>
        <w:rPr>
          <w:rFonts w:cs="David" w:hint="cs"/>
          <w:rtl/>
        </w:rPr>
      </w:pPr>
    </w:p>
    <w:p w14:paraId="2A8757C1" w14:textId="77777777" w:rsidR="00DE03D5" w:rsidRPr="00DE03D5" w:rsidRDefault="00DE03D5" w:rsidP="00DE03D5">
      <w:pPr>
        <w:bidi/>
        <w:ind w:firstLine="567"/>
        <w:jc w:val="both"/>
        <w:rPr>
          <w:rFonts w:cs="David" w:hint="cs"/>
          <w:rtl/>
        </w:rPr>
      </w:pPr>
      <w:r w:rsidRPr="00DE03D5">
        <w:rPr>
          <w:rFonts w:cs="David" w:hint="cs"/>
          <w:rtl/>
        </w:rPr>
        <w:t>לגבי היום, כמו שקבענו בעבר לגבי סדרי הדיון, היום יועלו הצעות חוק פרטיות לדיון מוקדם במקום ביום רביעי. מחר יהיה יום עבודה רגיל, קרי: נאומים בני דקה, הצעות חוק ממשלתיות ונתחיל ב-16:00. כנראה, אפשר יהיה להוסיף גם הצעות לסדר.</w:t>
      </w:r>
    </w:p>
    <w:p w14:paraId="253E4023" w14:textId="77777777" w:rsidR="00DE03D5" w:rsidRPr="00DE03D5" w:rsidRDefault="00DE03D5" w:rsidP="00DE03D5">
      <w:pPr>
        <w:bidi/>
        <w:jc w:val="both"/>
        <w:rPr>
          <w:rFonts w:cs="David" w:hint="cs"/>
          <w:rtl/>
        </w:rPr>
      </w:pPr>
    </w:p>
    <w:p w14:paraId="602F3AF5" w14:textId="77777777" w:rsidR="00DE03D5" w:rsidRPr="00DE03D5" w:rsidRDefault="00DE03D5" w:rsidP="00DE03D5">
      <w:pPr>
        <w:bidi/>
        <w:jc w:val="both"/>
        <w:rPr>
          <w:rFonts w:cs="David"/>
          <w:u w:val="single"/>
          <w:rtl/>
        </w:rPr>
      </w:pPr>
      <w:r w:rsidRPr="00DE03D5">
        <w:rPr>
          <w:rFonts w:cs="David"/>
          <w:u w:val="single"/>
          <w:rtl/>
        </w:rPr>
        <w:t>מוחמד ברכה:</w:t>
      </w:r>
    </w:p>
    <w:p w14:paraId="0EF5A458" w14:textId="77777777" w:rsidR="00DE03D5" w:rsidRPr="00DE03D5" w:rsidRDefault="00DE03D5" w:rsidP="00DE03D5">
      <w:pPr>
        <w:bidi/>
        <w:jc w:val="both"/>
        <w:rPr>
          <w:rFonts w:cs="David"/>
          <w:u w:val="single"/>
          <w:rtl/>
        </w:rPr>
      </w:pPr>
    </w:p>
    <w:p w14:paraId="00AE878F" w14:textId="77777777" w:rsidR="00DE03D5" w:rsidRPr="00DE03D5" w:rsidRDefault="00DE03D5" w:rsidP="00DE03D5">
      <w:pPr>
        <w:bidi/>
        <w:ind w:left="630"/>
        <w:jc w:val="both"/>
        <w:rPr>
          <w:rFonts w:cs="David" w:hint="cs"/>
          <w:rtl/>
        </w:rPr>
      </w:pPr>
      <w:r w:rsidRPr="00DE03D5">
        <w:rPr>
          <w:rFonts w:cs="David" w:hint="cs"/>
          <w:rtl/>
        </w:rPr>
        <w:t xml:space="preserve">- - - </w:t>
      </w:r>
    </w:p>
    <w:p w14:paraId="42932648" w14:textId="77777777" w:rsidR="00DE03D5" w:rsidRPr="00DE03D5" w:rsidRDefault="00DE03D5" w:rsidP="00DE03D5">
      <w:pPr>
        <w:bidi/>
        <w:jc w:val="both"/>
        <w:rPr>
          <w:rFonts w:cs="David" w:hint="cs"/>
          <w:rtl/>
        </w:rPr>
      </w:pPr>
    </w:p>
    <w:p w14:paraId="22306DE1" w14:textId="77777777" w:rsidR="00DE03D5" w:rsidRPr="00DE03D5" w:rsidRDefault="00DE03D5" w:rsidP="00DE03D5">
      <w:pPr>
        <w:bidi/>
        <w:jc w:val="both"/>
        <w:rPr>
          <w:rFonts w:cs="David" w:hint="cs"/>
          <w:rtl/>
        </w:rPr>
      </w:pPr>
      <w:r w:rsidRPr="00DE03D5">
        <w:rPr>
          <w:rFonts w:cs="David" w:hint="cs"/>
          <w:u w:val="single"/>
          <w:rtl/>
        </w:rPr>
        <w:t>היו</w:t>
      </w:r>
      <w:r w:rsidRPr="00DE03D5">
        <w:rPr>
          <w:rFonts w:cs="David"/>
          <w:u w:val="single"/>
          <w:rtl/>
        </w:rPr>
        <w:t>"</w:t>
      </w:r>
      <w:r w:rsidRPr="00DE03D5">
        <w:rPr>
          <w:rFonts w:cs="David" w:hint="cs"/>
          <w:u w:val="single"/>
          <w:rtl/>
        </w:rPr>
        <w:t>ר דוד טל:</w:t>
      </w:r>
    </w:p>
    <w:p w14:paraId="36F407E3" w14:textId="77777777" w:rsidR="00DE03D5" w:rsidRPr="00DE03D5" w:rsidRDefault="00DE03D5" w:rsidP="00DE03D5">
      <w:pPr>
        <w:bidi/>
        <w:jc w:val="both"/>
        <w:rPr>
          <w:rFonts w:cs="David" w:hint="cs"/>
          <w:rtl/>
        </w:rPr>
      </w:pPr>
    </w:p>
    <w:p w14:paraId="4ADF5D51" w14:textId="77777777" w:rsidR="00DE03D5" w:rsidRPr="00DE03D5" w:rsidRDefault="00DE03D5" w:rsidP="00DE03D5">
      <w:pPr>
        <w:bidi/>
        <w:ind w:firstLine="567"/>
        <w:jc w:val="both"/>
        <w:rPr>
          <w:rFonts w:cs="David" w:hint="cs"/>
          <w:rtl/>
        </w:rPr>
      </w:pPr>
      <w:r w:rsidRPr="00DE03D5">
        <w:rPr>
          <w:rFonts w:cs="David" w:hint="cs"/>
          <w:rtl/>
        </w:rPr>
        <w:t>הצעות חוק רגילות.</w:t>
      </w:r>
    </w:p>
    <w:p w14:paraId="760BBBB2" w14:textId="77777777" w:rsidR="00DE03D5" w:rsidRPr="00DE03D5" w:rsidRDefault="00DE03D5" w:rsidP="00DE03D5">
      <w:pPr>
        <w:bidi/>
        <w:jc w:val="both"/>
        <w:rPr>
          <w:rFonts w:cs="David" w:hint="cs"/>
          <w:rtl/>
        </w:rPr>
      </w:pPr>
    </w:p>
    <w:p w14:paraId="3B2CA29C" w14:textId="77777777" w:rsidR="00DE03D5" w:rsidRPr="00DE03D5" w:rsidRDefault="00DE03D5" w:rsidP="00DE03D5">
      <w:pPr>
        <w:bidi/>
        <w:jc w:val="both"/>
        <w:rPr>
          <w:rFonts w:cs="David" w:hint="cs"/>
          <w:u w:val="single"/>
          <w:rtl/>
        </w:rPr>
      </w:pPr>
      <w:r w:rsidRPr="00DE03D5">
        <w:rPr>
          <w:rFonts w:cs="David" w:hint="cs"/>
          <w:u w:val="single"/>
          <w:rtl/>
        </w:rPr>
        <w:t>מאיר פרוש:</w:t>
      </w:r>
    </w:p>
    <w:p w14:paraId="3A6719C2" w14:textId="77777777" w:rsidR="00DE03D5" w:rsidRPr="00DE03D5" w:rsidRDefault="00DE03D5" w:rsidP="00DE03D5">
      <w:pPr>
        <w:bidi/>
        <w:jc w:val="both"/>
        <w:rPr>
          <w:rFonts w:cs="David" w:hint="cs"/>
          <w:u w:val="single"/>
        </w:rPr>
      </w:pPr>
    </w:p>
    <w:p w14:paraId="2053EE36" w14:textId="77777777" w:rsidR="00DE03D5" w:rsidRPr="00DE03D5" w:rsidRDefault="00DE03D5" w:rsidP="00DE03D5">
      <w:pPr>
        <w:bidi/>
        <w:jc w:val="both"/>
        <w:rPr>
          <w:rFonts w:cs="David" w:hint="cs"/>
          <w:rtl/>
        </w:rPr>
      </w:pPr>
      <w:r w:rsidRPr="00DE03D5">
        <w:rPr>
          <w:rFonts w:cs="David" w:hint="cs"/>
          <w:rtl/>
        </w:rPr>
        <w:t xml:space="preserve"> </w:t>
      </w:r>
      <w:r w:rsidRPr="00DE03D5">
        <w:rPr>
          <w:rFonts w:cs="David" w:hint="cs"/>
          <w:rtl/>
        </w:rPr>
        <w:tab/>
        <w:t>מה יהיה ברביעי חמישי?</w:t>
      </w:r>
    </w:p>
    <w:p w14:paraId="4EE65313" w14:textId="77777777" w:rsidR="00DE03D5" w:rsidRPr="00DE03D5" w:rsidRDefault="00DE03D5" w:rsidP="00DE03D5">
      <w:pPr>
        <w:bidi/>
        <w:jc w:val="both"/>
        <w:rPr>
          <w:rFonts w:cs="David" w:hint="cs"/>
          <w:rtl/>
        </w:rPr>
      </w:pPr>
    </w:p>
    <w:p w14:paraId="750DE859" w14:textId="77777777" w:rsidR="00DE03D5" w:rsidRPr="00DE03D5" w:rsidRDefault="00DE03D5" w:rsidP="00DE03D5">
      <w:pPr>
        <w:bidi/>
        <w:jc w:val="both"/>
        <w:rPr>
          <w:rFonts w:cs="David"/>
          <w:u w:val="single"/>
        </w:rPr>
      </w:pPr>
      <w:r w:rsidRPr="00DE03D5">
        <w:rPr>
          <w:rFonts w:cs="David" w:hint="cs"/>
          <w:u w:val="single"/>
          <w:rtl/>
        </w:rPr>
        <w:t>היו"ר דוד טל:</w:t>
      </w:r>
    </w:p>
    <w:p w14:paraId="3197A67A" w14:textId="77777777" w:rsidR="00DE03D5" w:rsidRPr="00DE03D5" w:rsidRDefault="00DE03D5" w:rsidP="00DE03D5">
      <w:pPr>
        <w:bidi/>
        <w:jc w:val="both"/>
        <w:rPr>
          <w:rFonts w:cs="David" w:hint="cs"/>
          <w:rtl/>
        </w:rPr>
      </w:pPr>
    </w:p>
    <w:p w14:paraId="21DA71CF" w14:textId="77777777" w:rsidR="00DE03D5" w:rsidRPr="00DE03D5" w:rsidRDefault="00DE03D5" w:rsidP="00DE03D5">
      <w:pPr>
        <w:bidi/>
        <w:jc w:val="both"/>
        <w:rPr>
          <w:rFonts w:cs="David" w:hint="cs"/>
          <w:rtl/>
        </w:rPr>
      </w:pPr>
      <w:r w:rsidRPr="00DE03D5">
        <w:rPr>
          <w:rFonts w:cs="David" w:hint="cs"/>
          <w:rtl/>
        </w:rPr>
        <w:tab/>
        <w:t>לגבי רביעי וחמישי אני לא רוצה כרגע להתחייב; נוכל לעשות את זה היום ומחר בהמשך לאחר שהוועדות יסיימו את ההצבעות שלהם. אז נחליט על סדרי הדיון בימים רביעי חמישי. קרוב לוודאי שסדר היום בימים רביעי וחמישי יהיו סדר היום שקבענו לגבי שלישי ורביעי. כרגע לא נדון בזה. אני רוצה לקבל את אישורכם לגבי הסעיף הזה שיום שלישי יהיה יום רגיל. אני מבקש את הצבעתכם. מי בעד הצעתי? מי נגד? מי נמנע?</w:t>
      </w:r>
    </w:p>
    <w:p w14:paraId="544CE3B8" w14:textId="77777777" w:rsidR="00DE03D5" w:rsidRPr="00DE03D5" w:rsidRDefault="00DE03D5" w:rsidP="00DE03D5">
      <w:pPr>
        <w:bidi/>
        <w:jc w:val="both"/>
        <w:rPr>
          <w:rFonts w:cs="David" w:hint="cs"/>
          <w:rtl/>
        </w:rPr>
      </w:pPr>
    </w:p>
    <w:p w14:paraId="24C8FBA9" w14:textId="77777777" w:rsidR="00DE03D5" w:rsidRPr="00DE03D5" w:rsidRDefault="00DE03D5" w:rsidP="00DE03D5">
      <w:pPr>
        <w:bidi/>
        <w:jc w:val="both"/>
        <w:rPr>
          <w:rFonts w:cs="David" w:hint="cs"/>
          <w:rtl/>
        </w:rPr>
      </w:pPr>
      <w:r w:rsidRPr="00DE03D5">
        <w:rPr>
          <w:rFonts w:cs="David" w:hint="cs"/>
          <w:rtl/>
        </w:rPr>
        <w:tab/>
        <w:t xml:space="preserve">בעד </w:t>
      </w:r>
      <w:r w:rsidRPr="00DE03D5">
        <w:rPr>
          <w:rFonts w:cs="David"/>
          <w:rtl/>
        </w:rPr>
        <w:t>–</w:t>
      </w:r>
      <w:r w:rsidRPr="00DE03D5">
        <w:rPr>
          <w:rFonts w:cs="David" w:hint="cs"/>
          <w:rtl/>
        </w:rPr>
        <w:t xml:space="preserve"> רוב. יום שלישי יהיה יום רגיל.</w:t>
      </w:r>
    </w:p>
    <w:p w14:paraId="4D6B58DC" w14:textId="77777777" w:rsidR="00DE03D5" w:rsidRPr="00DE03D5" w:rsidRDefault="00DE03D5" w:rsidP="00DE03D5">
      <w:pPr>
        <w:bidi/>
        <w:jc w:val="both"/>
        <w:rPr>
          <w:rFonts w:cs="David" w:hint="cs"/>
          <w:rtl/>
        </w:rPr>
      </w:pPr>
    </w:p>
    <w:p w14:paraId="2A3CE14A" w14:textId="77777777" w:rsidR="00DE03D5" w:rsidRPr="00DE03D5" w:rsidRDefault="00DE03D5" w:rsidP="00DE03D5">
      <w:pPr>
        <w:bidi/>
        <w:jc w:val="both"/>
        <w:rPr>
          <w:rFonts w:cs="David"/>
          <w:rtl/>
        </w:rPr>
      </w:pPr>
      <w:r w:rsidRPr="00DE03D5">
        <w:rPr>
          <w:rFonts w:cs="David" w:hint="cs"/>
          <w:rtl/>
        </w:rPr>
        <w:tab/>
      </w:r>
    </w:p>
    <w:p w14:paraId="7C9BA6E6" w14:textId="77777777" w:rsidR="00DE03D5" w:rsidRPr="00DE03D5" w:rsidRDefault="00DE03D5" w:rsidP="00DE03D5">
      <w:pPr>
        <w:bidi/>
        <w:jc w:val="both"/>
        <w:rPr>
          <w:rFonts w:cs="David" w:hint="cs"/>
          <w:b/>
          <w:bCs/>
          <w:u w:val="single"/>
          <w:rtl/>
        </w:rPr>
      </w:pPr>
      <w:r w:rsidRPr="00DE03D5">
        <w:rPr>
          <w:rFonts w:cs="David"/>
          <w:rtl/>
        </w:rPr>
        <w:br w:type="page"/>
      </w:r>
      <w:r w:rsidRPr="00DE03D5">
        <w:rPr>
          <w:rFonts w:cs="David" w:hint="cs"/>
          <w:b/>
          <w:bCs/>
          <w:u w:val="single"/>
          <w:rtl/>
        </w:rPr>
        <w:t xml:space="preserve">ב. בקשת חבר הכנסת חיים אורון להקדמת הדיון בהצעת חוק לתיקון פקודת התעבורה (ביטול הפחתת תוספת לאגרה עבור רשות השידור) (הוראת שעה), </w:t>
      </w:r>
      <w:proofErr w:type="spellStart"/>
      <w:r w:rsidRPr="00DE03D5">
        <w:rPr>
          <w:rFonts w:cs="David" w:hint="cs"/>
          <w:b/>
          <w:bCs/>
          <w:u w:val="single"/>
          <w:rtl/>
        </w:rPr>
        <w:t>התשס"ח</w:t>
      </w:r>
      <w:proofErr w:type="spellEnd"/>
      <w:r w:rsidRPr="00DE03D5">
        <w:rPr>
          <w:rFonts w:cs="David" w:hint="cs"/>
          <w:b/>
          <w:bCs/>
          <w:u w:val="single"/>
          <w:rtl/>
        </w:rPr>
        <w:t>-2007</w:t>
      </w:r>
    </w:p>
    <w:p w14:paraId="7A5ECFA5" w14:textId="77777777" w:rsidR="00DE03D5" w:rsidRPr="00DE03D5" w:rsidRDefault="00DE03D5" w:rsidP="00DE03D5">
      <w:pPr>
        <w:bidi/>
        <w:jc w:val="both"/>
        <w:rPr>
          <w:rFonts w:cs="David" w:hint="cs"/>
          <w:u w:val="single"/>
          <w:rtl/>
        </w:rPr>
      </w:pPr>
    </w:p>
    <w:p w14:paraId="2250E428" w14:textId="77777777" w:rsidR="00DE03D5" w:rsidRPr="00DE03D5" w:rsidRDefault="00DE03D5" w:rsidP="00DE03D5">
      <w:pPr>
        <w:bidi/>
        <w:jc w:val="both"/>
        <w:rPr>
          <w:rFonts w:cs="David"/>
          <w:u w:val="single"/>
        </w:rPr>
      </w:pPr>
      <w:r w:rsidRPr="00DE03D5">
        <w:rPr>
          <w:rFonts w:cs="David" w:hint="cs"/>
          <w:u w:val="single"/>
          <w:rtl/>
        </w:rPr>
        <w:t>היו"ר דוד טל:</w:t>
      </w:r>
    </w:p>
    <w:p w14:paraId="144D85B6" w14:textId="77777777" w:rsidR="00DE03D5" w:rsidRPr="00DE03D5" w:rsidRDefault="00DE03D5" w:rsidP="00DE03D5">
      <w:pPr>
        <w:bidi/>
        <w:jc w:val="both"/>
        <w:rPr>
          <w:rFonts w:cs="David" w:hint="cs"/>
          <w:rtl/>
        </w:rPr>
      </w:pPr>
    </w:p>
    <w:p w14:paraId="7D0F4CEA" w14:textId="77777777" w:rsidR="00DE03D5" w:rsidRPr="00DE03D5" w:rsidRDefault="00DE03D5" w:rsidP="00DE03D5">
      <w:pPr>
        <w:bidi/>
        <w:jc w:val="both"/>
        <w:rPr>
          <w:rFonts w:cs="David" w:hint="cs"/>
          <w:rtl/>
        </w:rPr>
      </w:pPr>
      <w:r w:rsidRPr="00DE03D5">
        <w:rPr>
          <w:rFonts w:cs="David" w:hint="cs"/>
          <w:rtl/>
        </w:rPr>
        <w:tab/>
        <w:t xml:space="preserve">אנחנו עוברים לבקשתו של חבר הכנסת חיים אורון להקדמת הדיון בהצעת חוק לתיקון פקודת התעבורה (ביטול הפחתת תוספת לאגרה עבור רשות השידור). </w:t>
      </w:r>
    </w:p>
    <w:p w14:paraId="4F0696E2" w14:textId="77777777" w:rsidR="00DE03D5" w:rsidRPr="00DE03D5" w:rsidRDefault="00DE03D5" w:rsidP="00DE03D5">
      <w:pPr>
        <w:bidi/>
        <w:jc w:val="both"/>
        <w:rPr>
          <w:rFonts w:cs="David" w:hint="cs"/>
          <w:rtl/>
        </w:rPr>
      </w:pPr>
    </w:p>
    <w:p w14:paraId="4AD728E7" w14:textId="77777777" w:rsidR="00DE03D5" w:rsidRPr="00DE03D5" w:rsidRDefault="00DE03D5" w:rsidP="00DE03D5">
      <w:pPr>
        <w:bidi/>
        <w:jc w:val="both"/>
        <w:rPr>
          <w:rFonts w:cs="David" w:hint="cs"/>
          <w:u w:val="single"/>
          <w:rtl/>
        </w:rPr>
      </w:pPr>
      <w:r w:rsidRPr="00DE03D5">
        <w:rPr>
          <w:rFonts w:cs="David" w:hint="cs"/>
          <w:u w:val="single"/>
          <w:rtl/>
        </w:rPr>
        <w:t>חיים אורון:</w:t>
      </w:r>
    </w:p>
    <w:p w14:paraId="3B4906BA" w14:textId="77777777" w:rsidR="00DE03D5" w:rsidRPr="00DE03D5" w:rsidRDefault="00DE03D5" w:rsidP="00DE03D5">
      <w:pPr>
        <w:bidi/>
        <w:jc w:val="both"/>
        <w:rPr>
          <w:rFonts w:cs="David" w:hint="cs"/>
          <w:u w:val="single"/>
          <w:rtl/>
        </w:rPr>
      </w:pPr>
    </w:p>
    <w:p w14:paraId="7B93DB1E" w14:textId="77777777" w:rsidR="00DE03D5" w:rsidRPr="00DE03D5" w:rsidRDefault="00DE03D5" w:rsidP="00DE03D5">
      <w:pPr>
        <w:bidi/>
        <w:jc w:val="both"/>
        <w:rPr>
          <w:rFonts w:cs="David" w:hint="cs"/>
          <w:rtl/>
        </w:rPr>
      </w:pPr>
      <w:r w:rsidRPr="00DE03D5">
        <w:rPr>
          <w:rFonts w:cs="David" w:hint="cs"/>
          <w:rtl/>
        </w:rPr>
        <w:tab/>
        <w:t>החוק הזה הוא אח תאום של חוק שעבר פה לפני שבוע בבקשה להקדמה של דיון, והוא מדבר על הקפאה לשנה של הפחתה באגרות רשות השידור. אלה שני חוקים נפרדים: הקודם היה באגרת טלוויזיה, וזה באגרת רדיו. המצב החוקי הקיים הוא שהם מופחתים ב-5% כל שנה. קבוצה של חברי כנסת מכמה סיעות מציעה לעצור את ההקפאה. זה חלק ממהלך רחב יותר, ובתוכו יש גם חוק רשות שידור חדש: הרפורמה, משא ומתן עם העובדים. הרבה כסף, כמיליארד שקל מושקעים בנושא הזה. זה קטע מתוך המכלול.</w:t>
      </w:r>
    </w:p>
    <w:p w14:paraId="724A0E06" w14:textId="77777777" w:rsidR="00DE03D5" w:rsidRPr="00DE03D5" w:rsidRDefault="00DE03D5" w:rsidP="00DE03D5">
      <w:pPr>
        <w:bidi/>
        <w:jc w:val="both"/>
        <w:rPr>
          <w:rFonts w:cs="David" w:hint="cs"/>
          <w:rtl/>
        </w:rPr>
      </w:pPr>
    </w:p>
    <w:p w14:paraId="1E08ED66" w14:textId="77777777" w:rsidR="00DE03D5" w:rsidRPr="00DE03D5" w:rsidRDefault="00DE03D5" w:rsidP="00DE03D5">
      <w:pPr>
        <w:bidi/>
        <w:jc w:val="both"/>
        <w:rPr>
          <w:rFonts w:cs="David" w:hint="cs"/>
          <w:rtl/>
        </w:rPr>
      </w:pPr>
      <w:r w:rsidRPr="00DE03D5">
        <w:rPr>
          <w:rFonts w:cs="David" w:hint="cs"/>
          <w:u w:val="single"/>
          <w:rtl/>
        </w:rPr>
        <w:t>היו</w:t>
      </w:r>
      <w:r w:rsidRPr="00DE03D5">
        <w:rPr>
          <w:rFonts w:cs="David"/>
          <w:u w:val="single"/>
          <w:rtl/>
        </w:rPr>
        <w:t>"</w:t>
      </w:r>
      <w:r w:rsidRPr="00DE03D5">
        <w:rPr>
          <w:rFonts w:cs="David" w:hint="cs"/>
          <w:u w:val="single"/>
          <w:rtl/>
        </w:rPr>
        <w:t>ר דוד טל:</w:t>
      </w:r>
    </w:p>
    <w:p w14:paraId="57882736" w14:textId="77777777" w:rsidR="00DE03D5" w:rsidRPr="00DE03D5" w:rsidRDefault="00DE03D5" w:rsidP="00DE03D5">
      <w:pPr>
        <w:bidi/>
        <w:jc w:val="both"/>
        <w:rPr>
          <w:rFonts w:cs="David" w:hint="cs"/>
          <w:rtl/>
        </w:rPr>
      </w:pPr>
    </w:p>
    <w:p w14:paraId="1D55358F" w14:textId="77777777" w:rsidR="00DE03D5" w:rsidRPr="00DE03D5" w:rsidRDefault="00DE03D5" w:rsidP="00DE03D5">
      <w:pPr>
        <w:bidi/>
        <w:jc w:val="both"/>
        <w:rPr>
          <w:rFonts w:cs="David" w:hint="cs"/>
          <w:rtl/>
        </w:rPr>
      </w:pPr>
      <w:r w:rsidRPr="00DE03D5">
        <w:rPr>
          <w:rFonts w:cs="David" w:hint="cs"/>
          <w:rtl/>
        </w:rPr>
        <w:tab/>
        <w:t xml:space="preserve"> תודה רבה. מי בעד פטור מחובת הנחה להצעת החוק של חבר הכנסת אורון? </w:t>
      </w:r>
      <w:r w:rsidRPr="00DE03D5">
        <w:rPr>
          <w:rFonts w:cs="David"/>
          <w:rtl/>
        </w:rPr>
        <w:t>–</w:t>
      </w:r>
      <w:r w:rsidRPr="00DE03D5">
        <w:rPr>
          <w:rFonts w:cs="David" w:hint="cs"/>
          <w:rtl/>
        </w:rPr>
        <w:t xml:space="preserve"> רוב. מי נגד? מי נמנע? בעד </w:t>
      </w:r>
      <w:r w:rsidRPr="00DE03D5">
        <w:rPr>
          <w:rFonts w:cs="David"/>
          <w:rtl/>
        </w:rPr>
        <w:t>–</w:t>
      </w:r>
      <w:r w:rsidRPr="00DE03D5">
        <w:rPr>
          <w:rFonts w:cs="David" w:hint="cs"/>
          <w:rtl/>
        </w:rPr>
        <w:t xml:space="preserve"> רוב, אין מתנגדים, אין נמנעים. הצעת החוק קיבלה פטור מחובת הנחה.</w:t>
      </w:r>
    </w:p>
    <w:p w14:paraId="68F47AD9" w14:textId="77777777" w:rsidR="00DE03D5" w:rsidRPr="00DE03D5" w:rsidRDefault="00DE03D5" w:rsidP="00DE03D5">
      <w:pPr>
        <w:bidi/>
        <w:jc w:val="both"/>
        <w:rPr>
          <w:rFonts w:cs="David" w:hint="cs"/>
          <w:rtl/>
        </w:rPr>
      </w:pPr>
    </w:p>
    <w:p w14:paraId="0619D71D" w14:textId="77777777" w:rsidR="00DE03D5" w:rsidRPr="00DE03D5" w:rsidRDefault="00DE03D5" w:rsidP="00DE03D5">
      <w:pPr>
        <w:bidi/>
        <w:jc w:val="both"/>
        <w:rPr>
          <w:rFonts w:cs="David"/>
          <w:rtl/>
        </w:rPr>
      </w:pPr>
      <w:r w:rsidRPr="00DE03D5">
        <w:rPr>
          <w:rFonts w:cs="David" w:hint="cs"/>
          <w:rtl/>
        </w:rPr>
        <w:tab/>
      </w:r>
    </w:p>
    <w:p w14:paraId="285E25D0" w14:textId="77777777" w:rsidR="00DE03D5" w:rsidRPr="00DE03D5" w:rsidRDefault="00DE03D5" w:rsidP="00DE03D5">
      <w:pPr>
        <w:bidi/>
        <w:jc w:val="both"/>
        <w:rPr>
          <w:rFonts w:cs="David" w:hint="cs"/>
          <w:b/>
          <w:bCs/>
          <w:u w:val="single"/>
          <w:rtl/>
        </w:rPr>
      </w:pPr>
      <w:r w:rsidRPr="00DE03D5">
        <w:rPr>
          <w:rFonts w:cs="David"/>
          <w:rtl/>
        </w:rPr>
        <w:br w:type="page"/>
      </w:r>
      <w:r w:rsidRPr="00DE03D5">
        <w:rPr>
          <w:rFonts w:cs="David" w:hint="cs"/>
          <w:b/>
          <w:bCs/>
          <w:u w:val="single"/>
          <w:rtl/>
        </w:rPr>
        <w:t xml:space="preserve">ג. בקשת חה"כ גדעון סער לקיים רביזיה על החלטת ועדת הכנסת לקבוע כי ועדת החוקה, חוק ומשפט תדון בהצעות חוק למניעת העסקה של עברייני מין במוסדות מסוימים (תיקון-עונשין), </w:t>
      </w:r>
      <w:proofErr w:type="spellStart"/>
      <w:r w:rsidRPr="00DE03D5">
        <w:rPr>
          <w:rFonts w:cs="David" w:hint="cs"/>
          <w:b/>
          <w:bCs/>
          <w:u w:val="single"/>
          <w:rtl/>
        </w:rPr>
        <w:t>התשס"ו</w:t>
      </w:r>
      <w:proofErr w:type="spellEnd"/>
      <w:r w:rsidRPr="00DE03D5">
        <w:rPr>
          <w:rFonts w:cs="David" w:hint="cs"/>
          <w:b/>
          <w:bCs/>
          <w:u w:val="single"/>
          <w:rtl/>
        </w:rPr>
        <w:t>-2006, הצעת חה"כ יואל חסון (פ/402/17); הצעת חה"כ זבולון אורלב (פ/281/17).</w:t>
      </w:r>
    </w:p>
    <w:p w14:paraId="3EDD71D5" w14:textId="77777777" w:rsidR="00DE03D5" w:rsidRPr="00DE03D5" w:rsidRDefault="00DE03D5" w:rsidP="00DE03D5">
      <w:pPr>
        <w:bidi/>
        <w:jc w:val="both"/>
        <w:rPr>
          <w:rFonts w:cs="David" w:hint="cs"/>
          <w:b/>
          <w:bCs/>
          <w:rtl/>
        </w:rPr>
      </w:pPr>
    </w:p>
    <w:p w14:paraId="5064C6FA" w14:textId="77777777" w:rsidR="00DE03D5" w:rsidRPr="00DE03D5" w:rsidRDefault="00DE03D5" w:rsidP="00DE03D5">
      <w:pPr>
        <w:bidi/>
        <w:jc w:val="both"/>
        <w:rPr>
          <w:rFonts w:cs="David"/>
          <w:u w:val="single"/>
        </w:rPr>
      </w:pPr>
      <w:r w:rsidRPr="00DE03D5">
        <w:rPr>
          <w:rFonts w:cs="David" w:hint="cs"/>
          <w:u w:val="single"/>
          <w:rtl/>
        </w:rPr>
        <w:t>היו"ר דוד טל:</w:t>
      </w:r>
    </w:p>
    <w:p w14:paraId="4532536A" w14:textId="77777777" w:rsidR="00DE03D5" w:rsidRPr="00DE03D5" w:rsidRDefault="00DE03D5" w:rsidP="00DE03D5">
      <w:pPr>
        <w:bidi/>
        <w:jc w:val="both"/>
        <w:rPr>
          <w:rFonts w:cs="David" w:hint="cs"/>
          <w:rtl/>
        </w:rPr>
      </w:pPr>
    </w:p>
    <w:p w14:paraId="36B6E73E" w14:textId="77777777" w:rsidR="00DE03D5" w:rsidRPr="00DE03D5" w:rsidRDefault="00DE03D5" w:rsidP="00DE03D5">
      <w:pPr>
        <w:bidi/>
        <w:jc w:val="both"/>
        <w:rPr>
          <w:rFonts w:cs="David" w:hint="cs"/>
          <w:rtl/>
        </w:rPr>
      </w:pPr>
      <w:r w:rsidRPr="00DE03D5">
        <w:rPr>
          <w:rFonts w:cs="David" w:hint="cs"/>
          <w:rtl/>
        </w:rPr>
        <w:tab/>
        <w:t xml:space="preserve">אנחנו עוברים לנושא הבא. היות שחבר הכנסת מיכאל איתן לא נמצא, נעבור לנושא הבא ולאחר-מכן נחזור להצעתו של חבר הכנסת איתן. </w:t>
      </w:r>
    </w:p>
    <w:p w14:paraId="21D21848" w14:textId="77777777" w:rsidR="00DE03D5" w:rsidRPr="00DE03D5" w:rsidRDefault="00DE03D5" w:rsidP="00DE03D5">
      <w:pPr>
        <w:bidi/>
        <w:jc w:val="both"/>
        <w:rPr>
          <w:rFonts w:cs="David" w:hint="cs"/>
          <w:rtl/>
        </w:rPr>
      </w:pPr>
    </w:p>
    <w:p w14:paraId="13FA4512" w14:textId="77777777" w:rsidR="00DE03D5" w:rsidRPr="00DE03D5" w:rsidRDefault="00DE03D5" w:rsidP="00DE03D5">
      <w:pPr>
        <w:bidi/>
        <w:ind w:firstLine="567"/>
        <w:jc w:val="both"/>
        <w:rPr>
          <w:rFonts w:cs="David" w:hint="cs"/>
          <w:rtl/>
        </w:rPr>
      </w:pPr>
      <w:r w:rsidRPr="00DE03D5">
        <w:rPr>
          <w:rFonts w:cs="David" w:hint="cs"/>
          <w:rtl/>
        </w:rPr>
        <w:t xml:space="preserve">בקשת חבר הכנסת גדעון סער לקיים רביזיה על החלטת ועדת הכנסת לקבוע כי ועדת החוקה, חוק ומשפט תדון בהצעות חוק למניעת העסקה של עברייני מין במוסדות מסוימים. הצעת החוק היא גם של חבר הכנסת יואל חסון וזבולון אורלב. </w:t>
      </w:r>
    </w:p>
    <w:p w14:paraId="03387EE3" w14:textId="77777777" w:rsidR="00DE03D5" w:rsidRPr="00DE03D5" w:rsidRDefault="00DE03D5" w:rsidP="00DE03D5">
      <w:pPr>
        <w:bidi/>
        <w:ind w:firstLine="567"/>
        <w:jc w:val="both"/>
        <w:rPr>
          <w:rFonts w:cs="David" w:hint="cs"/>
          <w:rtl/>
        </w:rPr>
      </w:pPr>
    </w:p>
    <w:p w14:paraId="2968788C" w14:textId="77777777" w:rsidR="00DE03D5" w:rsidRPr="00DE03D5" w:rsidRDefault="00DE03D5" w:rsidP="00DE03D5">
      <w:pPr>
        <w:bidi/>
        <w:ind w:firstLine="567"/>
        <w:jc w:val="both"/>
        <w:rPr>
          <w:rFonts w:cs="David" w:hint="cs"/>
          <w:rtl/>
        </w:rPr>
      </w:pPr>
      <w:r w:rsidRPr="00DE03D5">
        <w:rPr>
          <w:rFonts w:cs="David" w:hint="cs"/>
          <w:rtl/>
        </w:rPr>
        <w:t>חבר הכנסת סער, אנחנו נצביע על הרביזיה?</w:t>
      </w:r>
    </w:p>
    <w:p w14:paraId="27E5618A" w14:textId="77777777" w:rsidR="00DE03D5" w:rsidRPr="00DE03D5" w:rsidRDefault="00DE03D5" w:rsidP="00DE03D5">
      <w:pPr>
        <w:bidi/>
        <w:jc w:val="both"/>
        <w:rPr>
          <w:rFonts w:cs="David" w:hint="cs"/>
          <w:rtl/>
        </w:rPr>
      </w:pPr>
    </w:p>
    <w:p w14:paraId="25DBAAF9" w14:textId="77777777" w:rsidR="00DE03D5" w:rsidRPr="00DE03D5" w:rsidRDefault="00DE03D5" w:rsidP="00DE03D5">
      <w:pPr>
        <w:bidi/>
        <w:jc w:val="both"/>
        <w:rPr>
          <w:rFonts w:cs="David" w:hint="cs"/>
          <w:u w:val="single"/>
          <w:rtl/>
        </w:rPr>
      </w:pPr>
      <w:r w:rsidRPr="00DE03D5">
        <w:rPr>
          <w:rFonts w:cs="David" w:hint="cs"/>
          <w:u w:val="single"/>
          <w:rtl/>
        </w:rPr>
        <w:t>גדעון סער:</w:t>
      </w:r>
    </w:p>
    <w:p w14:paraId="773AE300" w14:textId="77777777" w:rsidR="00DE03D5" w:rsidRPr="00DE03D5" w:rsidRDefault="00DE03D5" w:rsidP="00DE03D5">
      <w:pPr>
        <w:bidi/>
        <w:jc w:val="both"/>
        <w:rPr>
          <w:rFonts w:cs="David" w:hint="cs"/>
          <w:u w:val="single"/>
          <w:rtl/>
        </w:rPr>
      </w:pPr>
    </w:p>
    <w:p w14:paraId="29238152" w14:textId="77777777" w:rsidR="00DE03D5" w:rsidRPr="00DE03D5" w:rsidRDefault="00DE03D5" w:rsidP="00DE03D5">
      <w:pPr>
        <w:bidi/>
        <w:jc w:val="both"/>
        <w:rPr>
          <w:rFonts w:cs="David" w:hint="cs"/>
          <w:rtl/>
        </w:rPr>
      </w:pPr>
      <w:r w:rsidRPr="00DE03D5">
        <w:rPr>
          <w:rFonts w:cs="David" w:hint="cs"/>
          <w:rtl/>
        </w:rPr>
        <w:tab/>
        <w:t xml:space="preserve"> אני רק אפרט שאני עשיתי את זה לבקשת המציע יואל חסון מכיוון שבוועדת החוקה אנשים ממתינים שם שנה לקיום דיונים. מכיוון שהוא רוצה לקדם את הצעת החוק שלו, והוועדה שלי יותר פנויה החלטתי לקיים את הרביזיה. לי באופן אישי זה רק יותר עבודה.</w:t>
      </w:r>
    </w:p>
    <w:p w14:paraId="5224E641" w14:textId="77777777" w:rsidR="00DE03D5" w:rsidRPr="00DE03D5" w:rsidRDefault="00DE03D5" w:rsidP="00DE03D5">
      <w:pPr>
        <w:bidi/>
        <w:jc w:val="both"/>
        <w:rPr>
          <w:rFonts w:cs="David" w:hint="cs"/>
          <w:rtl/>
        </w:rPr>
      </w:pPr>
    </w:p>
    <w:p w14:paraId="6CA21FAE" w14:textId="77777777" w:rsidR="00DE03D5" w:rsidRPr="00DE03D5" w:rsidRDefault="00DE03D5" w:rsidP="00DE03D5">
      <w:pPr>
        <w:bidi/>
        <w:jc w:val="both"/>
        <w:rPr>
          <w:rFonts w:cs="David"/>
          <w:u w:val="single"/>
        </w:rPr>
      </w:pPr>
      <w:r w:rsidRPr="00DE03D5">
        <w:rPr>
          <w:rFonts w:cs="David" w:hint="cs"/>
          <w:u w:val="single"/>
          <w:rtl/>
        </w:rPr>
        <w:t>היו"ר דוד טל:</w:t>
      </w:r>
    </w:p>
    <w:p w14:paraId="22A64EC6" w14:textId="77777777" w:rsidR="00DE03D5" w:rsidRPr="00DE03D5" w:rsidRDefault="00DE03D5" w:rsidP="00DE03D5">
      <w:pPr>
        <w:bidi/>
        <w:jc w:val="both"/>
        <w:rPr>
          <w:rFonts w:cs="David" w:hint="cs"/>
          <w:rtl/>
        </w:rPr>
      </w:pPr>
    </w:p>
    <w:p w14:paraId="6128BF72" w14:textId="77777777" w:rsidR="00DE03D5" w:rsidRPr="00DE03D5" w:rsidRDefault="00DE03D5" w:rsidP="00DE03D5">
      <w:pPr>
        <w:bidi/>
        <w:jc w:val="both"/>
        <w:rPr>
          <w:rFonts w:cs="David" w:hint="cs"/>
          <w:rtl/>
        </w:rPr>
      </w:pPr>
      <w:r w:rsidRPr="00DE03D5">
        <w:rPr>
          <w:rFonts w:cs="David" w:hint="cs"/>
          <w:rtl/>
        </w:rPr>
        <w:tab/>
        <w:t>תודה. היועצת המשפטית, בבקשה.</w:t>
      </w:r>
    </w:p>
    <w:p w14:paraId="7345571F" w14:textId="77777777" w:rsidR="00DE03D5" w:rsidRPr="00DE03D5" w:rsidRDefault="00DE03D5" w:rsidP="00DE03D5">
      <w:pPr>
        <w:bidi/>
        <w:jc w:val="both"/>
        <w:rPr>
          <w:rFonts w:cs="David" w:hint="cs"/>
          <w:rtl/>
        </w:rPr>
      </w:pPr>
    </w:p>
    <w:p w14:paraId="462C30E1" w14:textId="77777777" w:rsidR="00DE03D5" w:rsidRPr="00DE03D5" w:rsidRDefault="00DE03D5" w:rsidP="00DE03D5">
      <w:pPr>
        <w:bidi/>
        <w:jc w:val="both"/>
        <w:rPr>
          <w:rFonts w:cs="David" w:hint="cs"/>
          <w:u w:val="single"/>
          <w:rtl/>
        </w:rPr>
      </w:pPr>
      <w:r w:rsidRPr="00DE03D5">
        <w:rPr>
          <w:rFonts w:cs="David" w:hint="cs"/>
          <w:u w:val="single"/>
          <w:rtl/>
        </w:rPr>
        <w:t xml:space="preserve">ארבל </w:t>
      </w:r>
      <w:proofErr w:type="spellStart"/>
      <w:r w:rsidRPr="00DE03D5">
        <w:rPr>
          <w:rFonts w:cs="David" w:hint="cs"/>
          <w:u w:val="single"/>
          <w:rtl/>
        </w:rPr>
        <w:t>אסטרחן</w:t>
      </w:r>
      <w:proofErr w:type="spellEnd"/>
      <w:r w:rsidRPr="00DE03D5">
        <w:rPr>
          <w:rFonts w:cs="David" w:hint="cs"/>
          <w:u w:val="single"/>
          <w:rtl/>
        </w:rPr>
        <w:t>:</w:t>
      </w:r>
    </w:p>
    <w:p w14:paraId="285C01E1" w14:textId="77777777" w:rsidR="00DE03D5" w:rsidRPr="00DE03D5" w:rsidRDefault="00DE03D5" w:rsidP="00DE03D5">
      <w:pPr>
        <w:bidi/>
        <w:jc w:val="both"/>
        <w:rPr>
          <w:rFonts w:cs="David" w:hint="cs"/>
          <w:rtl/>
        </w:rPr>
      </w:pPr>
    </w:p>
    <w:p w14:paraId="6CC0DBEB" w14:textId="77777777" w:rsidR="00DE03D5" w:rsidRPr="00DE03D5" w:rsidRDefault="00DE03D5" w:rsidP="00DE03D5">
      <w:pPr>
        <w:bidi/>
        <w:jc w:val="both"/>
        <w:rPr>
          <w:rFonts w:cs="David" w:hint="cs"/>
          <w:rtl/>
        </w:rPr>
      </w:pPr>
      <w:r w:rsidRPr="00DE03D5">
        <w:rPr>
          <w:rFonts w:cs="David" w:hint="cs"/>
          <w:rtl/>
        </w:rPr>
        <w:tab/>
        <w:t>הצעות החוק הם סדרה בחוק העוסק במניעת העסקה של עברייני מין במוסדות שונים. קבועות כל מיני הוראות לגבי איסור קבלת אנשים לעבודה, אלא אם יש אישור שהם לא עברייני מין. הצעות החוק עוסקות בהחמרת הענישה בעניינים האלה. קשה לי לראות את הקשר לוועדה לקידום מעמד האישה.</w:t>
      </w:r>
    </w:p>
    <w:p w14:paraId="3DC1B5A4" w14:textId="77777777" w:rsidR="00DE03D5" w:rsidRPr="00DE03D5" w:rsidRDefault="00DE03D5" w:rsidP="00DE03D5">
      <w:pPr>
        <w:bidi/>
        <w:jc w:val="both"/>
        <w:rPr>
          <w:rFonts w:cs="David" w:hint="cs"/>
          <w:rtl/>
        </w:rPr>
      </w:pPr>
    </w:p>
    <w:p w14:paraId="4B622460" w14:textId="77777777" w:rsidR="00DE03D5" w:rsidRPr="00DE03D5" w:rsidRDefault="00DE03D5" w:rsidP="00DE03D5">
      <w:pPr>
        <w:bidi/>
        <w:jc w:val="both"/>
        <w:rPr>
          <w:rFonts w:cs="David" w:hint="cs"/>
          <w:u w:val="single"/>
          <w:rtl/>
        </w:rPr>
      </w:pPr>
      <w:r w:rsidRPr="00DE03D5">
        <w:rPr>
          <w:rFonts w:cs="David" w:hint="cs"/>
          <w:u w:val="single"/>
          <w:rtl/>
        </w:rPr>
        <w:t>דוד רותם:</w:t>
      </w:r>
    </w:p>
    <w:p w14:paraId="0F1A61E0" w14:textId="77777777" w:rsidR="00DE03D5" w:rsidRPr="00DE03D5" w:rsidRDefault="00DE03D5" w:rsidP="00DE03D5">
      <w:pPr>
        <w:bidi/>
        <w:jc w:val="both"/>
        <w:rPr>
          <w:rFonts w:cs="David" w:hint="cs"/>
          <w:rtl/>
        </w:rPr>
      </w:pPr>
    </w:p>
    <w:p w14:paraId="0229908A" w14:textId="77777777" w:rsidR="00DE03D5" w:rsidRPr="00DE03D5" w:rsidRDefault="00DE03D5" w:rsidP="00DE03D5">
      <w:pPr>
        <w:bidi/>
        <w:jc w:val="both"/>
        <w:rPr>
          <w:rFonts w:cs="David" w:hint="cs"/>
          <w:rtl/>
        </w:rPr>
      </w:pPr>
      <w:r w:rsidRPr="00DE03D5">
        <w:rPr>
          <w:rFonts w:cs="David" w:hint="cs"/>
          <w:rtl/>
        </w:rPr>
        <w:tab/>
        <w:t>אני יכול להבין מה הקשר בין החמרת ענישה לוועדת חוקה?</w:t>
      </w:r>
    </w:p>
    <w:p w14:paraId="0F9AC086" w14:textId="77777777" w:rsidR="00DE03D5" w:rsidRPr="00DE03D5" w:rsidRDefault="00DE03D5" w:rsidP="00DE03D5">
      <w:pPr>
        <w:bidi/>
        <w:jc w:val="both"/>
        <w:rPr>
          <w:rFonts w:cs="David" w:hint="cs"/>
          <w:rtl/>
        </w:rPr>
      </w:pPr>
    </w:p>
    <w:p w14:paraId="3ED8859C" w14:textId="77777777" w:rsidR="00DE03D5" w:rsidRPr="00DE03D5" w:rsidRDefault="00DE03D5" w:rsidP="00DE03D5">
      <w:pPr>
        <w:bidi/>
        <w:jc w:val="both"/>
        <w:rPr>
          <w:rFonts w:cs="David" w:hint="cs"/>
          <w:rtl/>
        </w:rPr>
      </w:pPr>
      <w:r w:rsidRPr="00DE03D5">
        <w:rPr>
          <w:rFonts w:cs="David" w:hint="cs"/>
          <w:u w:val="single"/>
          <w:rtl/>
        </w:rPr>
        <w:t xml:space="preserve">ארבל </w:t>
      </w:r>
      <w:proofErr w:type="spellStart"/>
      <w:r w:rsidRPr="00DE03D5">
        <w:rPr>
          <w:rFonts w:cs="David" w:hint="cs"/>
          <w:u w:val="single"/>
          <w:rtl/>
        </w:rPr>
        <w:t>אסטרחן</w:t>
      </w:r>
      <w:proofErr w:type="spellEnd"/>
      <w:r w:rsidRPr="00DE03D5">
        <w:rPr>
          <w:rFonts w:cs="David" w:hint="cs"/>
          <w:u w:val="single"/>
          <w:rtl/>
        </w:rPr>
        <w:t>:</w:t>
      </w:r>
    </w:p>
    <w:p w14:paraId="138A939B" w14:textId="77777777" w:rsidR="00DE03D5" w:rsidRPr="00DE03D5" w:rsidRDefault="00DE03D5" w:rsidP="00DE03D5">
      <w:pPr>
        <w:bidi/>
        <w:jc w:val="both"/>
        <w:rPr>
          <w:rFonts w:cs="David" w:hint="cs"/>
          <w:rtl/>
        </w:rPr>
      </w:pPr>
    </w:p>
    <w:p w14:paraId="464D644B" w14:textId="77777777" w:rsidR="00DE03D5" w:rsidRPr="00DE03D5" w:rsidRDefault="00DE03D5" w:rsidP="00DE03D5">
      <w:pPr>
        <w:bidi/>
        <w:jc w:val="both"/>
        <w:rPr>
          <w:rFonts w:cs="David" w:hint="cs"/>
          <w:rtl/>
        </w:rPr>
      </w:pPr>
      <w:r w:rsidRPr="00DE03D5">
        <w:rPr>
          <w:rFonts w:cs="David" w:hint="cs"/>
          <w:rtl/>
        </w:rPr>
        <w:tab/>
        <w:t>זה חוק שנחקק בוועדת חוקה.</w:t>
      </w:r>
    </w:p>
    <w:p w14:paraId="220D79EC" w14:textId="77777777" w:rsidR="00DE03D5" w:rsidRPr="00DE03D5" w:rsidRDefault="00DE03D5" w:rsidP="00DE03D5">
      <w:pPr>
        <w:bidi/>
        <w:jc w:val="both"/>
        <w:rPr>
          <w:rFonts w:cs="David" w:hint="cs"/>
          <w:rtl/>
        </w:rPr>
      </w:pPr>
    </w:p>
    <w:p w14:paraId="7A0B230E" w14:textId="77777777" w:rsidR="00DE03D5" w:rsidRPr="00DE03D5" w:rsidRDefault="00DE03D5" w:rsidP="00DE03D5">
      <w:pPr>
        <w:bidi/>
        <w:jc w:val="both"/>
        <w:rPr>
          <w:rFonts w:cs="David" w:hint="cs"/>
          <w:rtl/>
        </w:rPr>
      </w:pPr>
      <w:r w:rsidRPr="00DE03D5">
        <w:rPr>
          <w:rFonts w:cs="David" w:hint="cs"/>
          <w:u w:val="single"/>
          <w:rtl/>
        </w:rPr>
        <w:t>היו</w:t>
      </w:r>
      <w:r w:rsidRPr="00DE03D5">
        <w:rPr>
          <w:rFonts w:cs="David"/>
          <w:u w:val="single"/>
          <w:rtl/>
        </w:rPr>
        <w:t>"</w:t>
      </w:r>
      <w:r w:rsidRPr="00DE03D5">
        <w:rPr>
          <w:rFonts w:cs="David" w:hint="cs"/>
          <w:u w:val="single"/>
          <w:rtl/>
        </w:rPr>
        <w:t>ר דוד טל:</w:t>
      </w:r>
    </w:p>
    <w:p w14:paraId="184CC580" w14:textId="77777777" w:rsidR="00DE03D5" w:rsidRPr="00DE03D5" w:rsidRDefault="00DE03D5" w:rsidP="00DE03D5">
      <w:pPr>
        <w:bidi/>
        <w:jc w:val="both"/>
        <w:rPr>
          <w:rFonts w:cs="David" w:hint="cs"/>
          <w:rtl/>
        </w:rPr>
      </w:pPr>
    </w:p>
    <w:p w14:paraId="54418B40" w14:textId="77777777" w:rsidR="00DE03D5" w:rsidRPr="00DE03D5" w:rsidRDefault="00DE03D5" w:rsidP="00DE03D5">
      <w:pPr>
        <w:bidi/>
        <w:jc w:val="both"/>
        <w:rPr>
          <w:rFonts w:cs="David" w:hint="cs"/>
          <w:rtl/>
        </w:rPr>
      </w:pPr>
      <w:r w:rsidRPr="00DE03D5">
        <w:rPr>
          <w:rFonts w:cs="David" w:hint="cs"/>
          <w:rtl/>
        </w:rPr>
        <w:tab/>
        <w:t xml:space="preserve"> אני אומר מה שכבר אמרתי בעבר: אני מאוד אוהב את האכסניות הרגילות לכל הצעות החוק, אבל יחד עם זאת אני לדוגמה הגשתי הצעת חוק לפטור מחובת עבודת אישה יולדת במשמרות.  האכסניה הרגילה היא ועדת העבודה והרווחה. דא </w:t>
      </w:r>
      <w:proofErr w:type="spellStart"/>
      <w:r w:rsidRPr="00DE03D5">
        <w:rPr>
          <w:rFonts w:cs="David" w:hint="cs"/>
          <w:rtl/>
        </w:rPr>
        <w:t>עקא</w:t>
      </w:r>
      <w:proofErr w:type="spellEnd"/>
      <w:r w:rsidRPr="00DE03D5">
        <w:rPr>
          <w:rFonts w:cs="David" w:hint="cs"/>
          <w:rtl/>
        </w:rPr>
        <w:t xml:space="preserve">, ועדת העבודה והרווחה היא ועדה מאוד עמוסה, ופעמים רבות - -  </w:t>
      </w:r>
    </w:p>
    <w:p w14:paraId="71880896" w14:textId="77777777" w:rsidR="00DE03D5" w:rsidRPr="00DE03D5" w:rsidRDefault="00DE03D5" w:rsidP="00DE03D5">
      <w:pPr>
        <w:bidi/>
        <w:jc w:val="both"/>
        <w:rPr>
          <w:rFonts w:cs="David" w:hint="cs"/>
          <w:rtl/>
        </w:rPr>
      </w:pPr>
    </w:p>
    <w:p w14:paraId="0ABE69BE" w14:textId="77777777" w:rsidR="00DE03D5" w:rsidRPr="00DE03D5" w:rsidRDefault="00DE03D5" w:rsidP="00DE03D5">
      <w:pPr>
        <w:pStyle w:val="Heading5"/>
        <w:rPr>
          <w:rFonts w:hint="cs"/>
          <w:sz w:val="24"/>
          <w:rtl/>
        </w:rPr>
      </w:pPr>
      <w:r w:rsidRPr="00DE03D5">
        <w:rPr>
          <w:rFonts w:hint="cs"/>
          <w:sz w:val="24"/>
          <w:u w:val="single"/>
          <w:rtl/>
        </w:rPr>
        <w:t>אביגדור יצחקי:</w:t>
      </w:r>
    </w:p>
    <w:p w14:paraId="45EB4C41" w14:textId="77777777" w:rsidR="00DE03D5" w:rsidRPr="00DE03D5" w:rsidRDefault="00DE03D5" w:rsidP="00DE03D5">
      <w:pPr>
        <w:pStyle w:val="Heading5"/>
        <w:rPr>
          <w:rFonts w:hint="cs"/>
          <w:sz w:val="24"/>
          <w:rtl/>
        </w:rPr>
      </w:pPr>
    </w:p>
    <w:p w14:paraId="6ED93639" w14:textId="77777777" w:rsidR="00DE03D5" w:rsidRPr="00DE03D5" w:rsidRDefault="00DE03D5" w:rsidP="00DE03D5">
      <w:pPr>
        <w:bidi/>
        <w:jc w:val="both"/>
        <w:rPr>
          <w:rFonts w:cs="David" w:hint="cs"/>
          <w:rtl/>
        </w:rPr>
      </w:pPr>
      <w:r w:rsidRPr="00DE03D5">
        <w:rPr>
          <w:rFonts w:cs="David" w:hint="cs"/>
          <w:rtl/>
        </w:rPr>
        <w:tab/>
        <w:t xml:space="preserve"> ההצעה היא להעביר לוועדה לזכויות הילד.</w:t>
      </w:r>
    </w:p>
    <w:p w14:paraId="1E021608" w14:textId="77777777" w:rsidR="00DE03D5" w:rsidRPr="00DE03D5" w:rsidRDefault="00DE03D5" w:rsidP="00DE03D5">
      <w:pPr>
        <w:bidi/>
        <w:jc w:val="both"/>
        <w:rPr>
          <w:rFonts w:cs="David" w:hint="cs"/>
          <w:rtl/>
        </w:rPr>
      </w:pPr>
    </w:p>
    <w:p w14:paraId="5113E4FB" w14:textId="77777777" w:rsidR="00DE03D5" w:rsidRPr="00DE03D5" w:rsidRDefault="00DE03D5" w:rsidP="00DE03D5">
      <w:pPr>
        <w:bidi/>
        <w:jc w:val="both"/>
        <w:rPr>
          <w:rFonts w:cs="David" w:hint="cs"/>
          <w:rtl/>
        </w:rPr>
      </w:pPr>
      <w:r w:rsidRPr="00DE03D5">
        <w:rPr>
          <w:rFonts w:cs="David" w:hint="cs"/>
          <w:u w:val="single"/>
          <w:rtl/>
        </w:rPr>
        <w:t>היו</w:t>
      </w:r>
      <w:r w:rsidRPr="00DE03D5">
        <w:rPr>
          <w:rFonts w:cs="David"/>
          <w:u w:val="single"/>
          <w:rtl/>
        </w:rPr>
        <w:t>"</w:t>
      </w:r>
      <w:r w:rsidRPr="00DE03D5">
        <w:rPr>
          <w:rFonts w:cs="David" w:hint="cs"/>
          <w:u w:val="single"/>
          <w:rtl/>
        </w:rPr>
        <w:t>ר דוד טל:</w:t>
      </w:r>
    </w:p>
    <w:p w14:paraId="0344543E" w14:textId="77777777" w:rsidR="00DE03D5" w:rsidRPr="00DE03D5" w:rsidRDefault="00DE03D5" w:rsidP="00DE03D5">
      <w:pPr>
        <w:bidi/>
        <w:jc w:val="both"/>
        <w:rPr>
          <w:rFonts w:cs="David" w:hint="cs"/>
          <w:rtl/>
        </w:rPr>
      </w:pPr>
    </w:p>
    <w:p w14:paraId="6F6086F1" w14:textId="77777777" w:rsidR="00DE03D5" w:rsidRPr="00DE03D5" w:rsidRDefault="00DE03D5" w:rsidP="00DE03D5">
      <w:pPr>
        <w:bidi/>
        <w:jc w:val="both"/>
        <w:rPr>
          <w:rFonts w:cs="David" w:hint="cs"/>
          <w:rtl/>
        </w:rPr>
      </w:pPr>
      <w:r w:rsidRPr="00DE03D5">
        <w:rPr>
          <w:rFonts w:cs="David" w:hint="cs"/>
          <w:rtl/>
        </w:rPr>
        <w:tab/>
        <w:t xml:space="preserve"> כן. אני נותן דוגמה אחרת- -</w:t>
      </w:r>
    </w:p>
    <w:p w14:paraId="6525C323" w14:textId="77777777" w:rsidR="00DE03D5" w:rsidRPr="00DE03D5" w:rsidRDefault="00DE03D5" w:rsidP="00DE03D5">
      <w:pPr>
        <w:bidi/>
        <w:jc w:val="both"/>
        <w:rPr>
          <w:rFonts w:cs="David" w:hint="cs"/>
          <w:rtl/>
        </w:rPr>
      </w:pPr>
    </w:p>
    <w:p w14:paraId="74BC02BC" w14:textId="77777777" w:rsidR="00DE03D5" w:rsidRPr="00DE03D5" w:rsidRDefault="00DE03D5" w:rsidP="00DE03D5">
      <w:pPr>
        <w:pStyle w:val="Heading5"/>
        <w:rPr>
          <w:rFonts w:hint="cs"/>
          <w:sz w:val="24"/>
          <w:rtl/>
        </w:rPr>
      </w:pPr>
      <w:r w:rsidRPr="00DE03D5">
        <w:rPr>
          <w:rFonts w:hint="cs"/>
          <w:sz w:val="24"/>
          <w:u w:val="single"/>
          <w:rtl/>
        </w:rPr>
        <w:t>אביגדור יצחקי:</w:t>
      </w:r>
    </w:p>
    <w:p w14:paraId="6BC1CB26" w14:textId="77777777" w:rsidR="00DE03D5" w:rsidRPr="00DE03D5" w:rsidRDefault="00DE03D5" w:rsidP="00DE03D5">
      <w:pPr>
        <w:pStyle w:val="Heading5"/>
        <w:rPr>
          <w:rFonts w:hint="cs"/>
          <w:sz w:val="24"/>
          <w:rtl/>
        </w:rPr>
      </w:pPr>
    </w:p>
    <w:p w14:paraId="049B5D88" w14:textId="77777777" w:rsidR="00DE03D5" w:rsidRPr="00DE03D5" w:rsidRDefault="00DE03D5" w:rsidP="00DE03D5">
      <w:pPr>
        <w:bidi/>
        <w:jc w:val="both"/>
        <w:rPr>
          <w:rFonts w:cs="David" w:hint="cs"/>
          <w:rtl/>
        </w:rPr>
      </w:pPr>
      <w:r w:rsidRPr="00DE03D5">
        <w:rPr>
          <w:rFonts w:cs="David" w:hint="cs"/>
          <w:rtl/>
        </w:rPr>
        <w:tab/>
        <w:t xml:space="preserve">  למה לא למעמד הילד?</w:t>
      </w:r>
    </w:p>
    <w:p w14:paraId="575FCD19" w14:textId="77777777" w:rsidR="00DE03D5" w:rsidRPr="00DE03D5" w:rsidRDefault="00DE03D5" w:rsidP="00DE03D5">
      <w:pPr>
        <w:bidi/>
        <w:jc w:val="both"/>
        <w:rPr>
          <w:rFonts w:cs="David" w:hint="cs"/>
          <w:rtl/>
        </w:rPr>
      </w:pPr>
    </w:p>
    <w:p w14:paraId="114C15BF" w14:textId="77777777" w:rsidR="00DE03D5" w:rsidRPr="00DE03D5" w:rsidRDefault="00DE03D5" w:rsidP="00DE03D5">
      <w:pPr>
        <w:bidi/>
        <w:jc w:val="both"/>
        <w:rPr>
          <w:rFonts w:cs="David"/>
          <w:u w:val="single"/>
        </w:rPr>
      </w:pPr>
      <w:r w:rsidRPr="00DE03D5">
        <w:rPr>
          <w:rFonts w:cs="David" w:hint="cs"/>
          <w:u w:val="single"/>
          <w:rtl/>
        </w:rPr>
        <w:t>היו"ר דוד טל:</w:t>
      </w:r>
    </w:p>
    <w:p w14:paraId="2EEAF5D0" w14:textId="77777777" w:rsidR="00DE03D5" w:rsidRPr="00DE03D5" w:rsidRDefault="00DE03D5" w:rsidP="00DE03D5">
      <w:pPr>
        <w:bidi/>
        <w:jc w:val="both"/>
        <w:rPr>
          <w:rFonts w:cs="David" w:hint="cs"/>
          <w:rtl/>
        </w:rPr>
      </w:pPr>
    </w:p>
    <w:p w14:paraId="06E4F399" w14:textId="77777777" w:rsidR="00DE03D5" w:rsidRPr="00DE03D5" w:rsidRDefault="00DE03D5" w:rsidP="00DE03D5">
      <w:pPr>
        <w:bidi/>
        <w:jc w:val="both"/>
        <w:rPr>
          <w:rFonts w:cs="David" w:hint="cs"/>
          <w:rtl/>
        </w:rPr>
      </w:pPr>
      <w:r w:rsidRPr="00DE03D5">
        <w:rPr>
          <w:rFonts w:cs="David" w:hint="cs"/>
          <w:rtl/>
        </w:rPr>
        <w:tab/>
        <w:t xml:space="preserve">חברת הכנסת </w:t>
      </w:r>
      <w:proofErr w:type="spellStart"/>
      <w:r w:rsidRPr="00DE03D5">
        <w:rPr>
          <w:rFonts w:cs="David" w:hint="cs"/>
          <w:rtl/>
        </w:rPr>
        <w:t>יחימוביץ</w:t>
      </w:r>
      <w:proofErr w:type="spellEnd"/>
      <w:r w:rsidRPr="00DE03D5">
        <w:rPr>
          <w:rFonts w:cs="David" w:hint="cs"/>
          <w:rtl/>
        </w:rPr>
        <w:t xml:space="preserve">' כבר לא יושבת ראש הוועדה. </w:t>
      </w:r>
      <w:proofErr w:type="spellStart"/>
      <w:r w:rsidRPr="00DE03D5">
        <w:rPr>
          <w:rFonts w:cs="David" w:hint="cs"/>
          <w:rtl/>
        </w:rPr>
        <w:t>נאדיה</w:t>
      </w:r>
      <w:proofErr w:type="spellEnd"/>
      <w:r w:rsidRPr="00DE03D5">
        <w:rPr>
          <w:rFonts w:cs="David" w:hint="cs"/>
          <w:rtl/>
        </w:rPr>
        <w:t xml:space="preserve"> חילו היא יושבת ראש הוועדה.</w:t>
      </w:r>
    </w:p>
    <w:p w14:paraId="1861EF8E" w14:textId="77777777" w:rsidR="00DE03D5" w:rsidRPr="00DE03D5" w:rsidRDefault="00DE03D5" w:rsidP="00DE03D5">
      <w:pPr>
        <w:bidi/>
        <w:jc w:val="both"/>
        <w:rPr>
          <w:rFonts w:cs="David" w:hint="cs"/>
          <w:rtl/>
        </w:rPr>
      </w:pPr>
    </w:p>
    <w:p w14:paraId="002FCC31" w14:textId="77777777" w:rsidR="00DE03D5" w:rsidRPr="00DE03D5" w:rsidRDefault="00DE03D5" w:rsidP="00DE03D5">
      <w:pPr>
        <w:bidi/>
        <w:jc w:val="both"/>
        <w:rPr>
          <w:rFonts w:cs="David" w:hint="cs"/>
          <w:u w:val="single"/>
          <w:rtl/>
        </w:rPr>
      </w:pPr>
      <w:r w:rsidRPr="00DE03D5">
        <w:rPr>
          <w:rFonts w:cs="David" w:hint="cs"/>
          <w:u w:val="single"/>
          <w:rtl/>
        </w:rPr>
        <w:t xml:space="preserve">שלי </w:t>
      </w:r>
      <w:proofErr w:type="spellStart"/>
      <w:r w:rsidRPr="00DE03D5">
        <w:rPr>
          <w:rFonts w:cs="David" w:hint="cs"/>
          <w:u w:val="single"/>
          <w:rtl/>
        </w:rPr>
        <w:t>יחימוביץ</w:t>
      </w:r>
      <w:proofErr w:type="spellEnd"/>
      <w:r w:rsidRPr="00DE03D5">
        <w:rPr>
          <w:rFonts w:cs="David" w:hint="cs"/>
          <w:u w:val="single"/>
          <w:rtl/>
        </w:rPr>
        <w:t>':</w:t>
      </w:r>
    </w:p>
    <w:p w14:paraId="44B930B8" w14:textId="77777777" w:rsidR="00DE03D5" w:rsidRPr="00DE03D5" w:rsidRDefault="00DE03D5" w:rsidP="00DE03D5">
      <w:pPr>
        <w:bidi/>
        <w:jc w:val="both"/>
        <w:rPr>
          <w:rFonts w:cs="David" w:hint="cs"/>
          <w:u w:val="single"/>
          <w:rtl/>
        </w:rPr>
      </w:pPr>
    </w:p>
    <w:p w14:paraId="0F8ED02D" w14:textId="77777777" w:rsidR="00DE03D5" w:rsidRPr="00DE03D5" w:rsidRDefault="00DE03D5" w:rsidP="00DE03D5">
      <w:pPr>
        <w:bidi/>
        <w:jc w:val="both"/>
        <w:rPr>
          <w:rFonts w:cs="David" w:hint="cs"/>
          <w:rtl/>
        </w:rPr>
      </w:pPr>
      <w:r w:rsidRPr="00DE03D5">
        <w:rPr>
          <w:rFonts w:cs="David" w:hint="cs"/>
          <w:rtl/>
        </w:rPr>
        <w:tab/>
        <w:t xml:space="preserve"> אני כבר לא. עשיתי רוטציה עם </w:t>
      </w:r>
      <w:proofErr w:type="spellStart"/>
      <w:r w:rsidRPr="00DE03D5">
        <w:rPr>
          <w:rFonts w:cs="David" w:hint="cs"/>
          <w:rtl/>
        </w:rPr>
        <w:t>נאדיה</w:t>
      </w:r>
      <w:proofErr w:type="spellEnd"/>
      <w:r w:rsidRPr="00DE03D5">
        <w:rPr>
          <w:rFonts w:cs="David" w:hint="cs"/>
          <w:rtl/>
        </w:rPr>
        <w:t>.</w:t>
      </w:r>
    </w:p>
    <w:p w14:paraId="74D4FB3A" w14:textId="77777777" w:rsidR="00DE03D5" w:rsidRPr="00DE03D5" w:rsidRDefault="00DE03D5" w:rsidP="00DE03D5">
      <w:pPr>
        <w:bidi/>
        <w:jc w:val="both"/>
        <w:rPr>
          <w:rFonts w:cs="David" w:hint="cs"/>
          <w:rtl/>
        </w:rPr>
      </w:pPr>
    </w:p>
    <w:p w14:paraId="29B6D8B5" w14:textId="77777777" w:rsidR="00DE03D5" w:rsidRPr="00DE03D5" w:rsidRDefault="00DE03D5" w:rsidP="00DE03D5">
      <w:pPr>
        <w:bidi/>
        <w:jc w:val="both"/>
        <w:rPr>
          <w:rFonts w:cs="David"/>
          <w:u w:val="single"/>
        </w:rPr>
      </w:pPr>
      <w:r w:rsidRPr="00DE03D5">
        <w:rPr>
          <w:rFonts w:cs="David" w:hint="cs"/>
          <w:u w:val="single"/>
          <w:rtl/>
        </w:rPr>
        <w:t>היו"ר דוד טל:</w:t>
      </w:r>
    </w:p>
    <w:p w14:paraId="66A45C50" w14:textId="77777777" w:rsidR="00DE03D5" w:rsidRPr="00DE03D5" w:rsidRDefault="00DE03D5" w:rsidP="00DE03D5">
      <w:pPr>
        <w:bidi/>
        <w:jc w:val="both"/>
        <w:rPr>
          <w:rFonts w:cs="David" w:hint="cs"/>
          <w:rtl/>
        </w:rPr>
      </w:pPr>
    </w:p>
    <w:p w14:paraId="4A764A9E" w14:textId="77777777" w:rsidR="00DE03D5" w:rsidRPr="00DE03D5" w:rsidRDefault="00DE03D5" w:rsidP="00DE03D5">
      <w:pPr>
        <w:bidi/>
        <w:jc w:val="both"/>
        <w:rPr>
          <w:rFonts w:cs="David" w:hint="cs"/>
          <w:rtl/>
        </w:rPr>
      </w:pPr>
      <w:r w:rsidRPr="00DE03D5">
        <w:rPr>
          <w:rFonts w:cs="David" w:hint="cs"/>
          <w:rtl/>
        </w:rPr>
        <w:tab/>
        <w:t xml:space="preserve">פעמים אפשר לקדם דיון כזה או אחר בוועדה כזאת או אחרת. השולחן הזה אמור להחליט אם אנחנו משאירים את ההחלטה שלנו על כנה או מעבירים את זה לוועדה אחרת. </w:t>
      </w:r>
    </w:p>
    <w:p w14:paraId="37197C45" w14:textId="77777777" w:rsidR="00DE03D5" w:rsidRPr="00DE03D5" w:rsidRDefault="00DE03D5" w:rsidP="00DE03D5">
      <w:pPr>
        <w:bidi/>
        <w:jc w:val="both"/>
        <w:rPr>
          <w:rFonts w:cs="David" w:hint="cs"/>
          <w:rtl/>
        </w:rPr>
      </w:pPr>
    </w:p>
    <w:p w14:paraId="67C139FB" w14:textId="77777777" w:rsidR="00DE03D5" w:rsidRPr="00DE03D5" w:rsidRDefault="00DE03D5" w:rsidP="00DE03D5">
      <w:pPr>
        <w:bidi/>
        <w:jc w:val="both"/>
        <w:rPr>
          <w:rFonts w:cs="David" w:hint="cs"/>
          <w:rtl/>
        </w:rPr>
      </w:pPr>
      <w:r w:rsidRPr="00DE03D5">
        <w:rPr>
          <w:rFonts w:cs="David" w:hint="cs"/>
          <w:rtl/>
        </w:rPr>
        <w:tab/>
        <w:t>יושב ראש ועדת החוקה, חוק ומשפט, בבקשה.</w:t>
      </w:r>
    </w:p>
    <w:p w14:paraId="7ADA46FE" w14:textId="77777777" w:rsidR="00DE03D5" w:rsidRPr="00DE03D5" w:rsidRDefault="00DE03D5" w:rsidP="00DE03D5">
      <w:pPr>
        <w:bidi/>
        <w:jc w:val="both"/>
        <w:rPr>
          <w:rFonts w:cs="David" w:hint="cs"/>
          <w:rtl/>
        </w:rPr>
      </w:pPr>
    </w:p>
    <w:p w14:paraId="22E2854C" w14:textId="77777777" w:rsidR="00DE03D5" w:rsidRPr="00DE03D5" w:rsidRDefault="00DE03D5" w:rsidP="00DE03D5">
      <w:pPr>
        <w:pStyle w:val="Heading5"/>
        <w:rPr>
          <w:rFonts w:hint="cs"/>
          <w:sz w:val="24"/>
          <w:rtl/>
        </w:rPr>
      </w:pPr>
      <w:r w:rsidRPr="00DE03D5">
        <w:rPr>
          <w:rFonts w:hint="cs"/>
          <w:sz w:val="24"/>
          <w:u w:val="single"/>
          <w:rtl/>
        </w:rPr>
        <w:t>מנחם בן-ששון:</w:t>
      </w:r>
    </w:p>
    <w:p w14:paraId="6720745F" w14:textId="77777777" w:rsidR="00DE03D5" w:rsidRPr="00DE03D5" w:rsidRDefault="00DE03D5" w:rsidP="00DE03D5">
      <w:pPr>
        <w:pStyle w:val="Heading5"/>
        <w:rPr>
          <w:rFonts w:hint="cs"/>
          <w:sz w:val="24"/>
          <w:rtl/>
        </w:rPr>
      </w:pPr>
    </w:p>
    <w:p w14:paraId="631D5074" w14:textId="77777777" w:rsidR="00DE03D5" w:rsidRPr="00DE03D5" w:rsidRDefault="00DE03D5" w:rsidP="00DE03D5">
      <w:pPr>
        <w:bidi/>
        <w:jc w:val="both"/>
        <w:rPr>
          <w:rFonts w:cs="David" w:hint="cs"/>
          <w:rtl/>
        </w:rPr>
      </w:pPr>
      <w:r w:rsidRPr="00DE03D5">
        <w:rPr>
          <w:rFonts w:cs="David" w:hint="cs"/>
          <w:rtl/>
        </w:rPr>
        <w:tab/>
        <w:t xml:space="preserve"> לא מזמן סיימנו חוק בסוגיה הזאת ממש, ואנחנו לפני חוק בסוגיה הזאת ממש, ואנחנו עוסקים בבקרה של כל סוגית עברייני המין. מבחינת ערנות ומוכנות זה אחד החוקים שאפשר לזרז, ואין צורך בהכנה- - -</w:t>
      </w:r>
    </w:p>
    <w:p w14:paraId="76A45A37" w14:textId="77777777" w:rsidR="00DE03D5" w:rsidRPr="00DE03D5" w:rsidRDefault="00DE03D5" w:rsidP="00DE03D5">
      <w:pPr>
        <w:bidi/>
        <w:jc w:val="both"/>
        <w:rPr>
          <w:rFonts w:cs="David" w:hint="cs"/>
          <w:rtl/>
        </w:rPr>
      </w:pPr>
    </w:p>
    <w:p w14:paraId="1A25D549" w14:textId="77777777" w:rsidR="00DE03D5" w:rsidRPr="00DE03D5" w:rsidRDefault="00DE03D5" w:rsidP="00DE03D5">
      <w:pPr>
        <w:bidi/>
        <w:jc w:val="both"/>
        <w:rPr>
          <w:rFonts w:cs="David" w:hint="cs"/>
          <w:rtl/>
        </w:rPr>
      </w:pPr>
      <w:r w:rsidRPr="00DE03D5">
        <w:rPr>
          <w:rFonts w:cs="David" w:hint="cs"/>
          <w:u w:val="single"/>
          <w:rtl/>
        </w:rPr>
        <w:t>היו</w:t>
      </w:r>
      <w:r w:rsidRPr="00DE03D5">
        <w:rPr>
          <w:rFonts w:cs="David"/>
          <w:u w:val="single"/>
          <w:rtl/>
        </w:rPr>
        <w:t>"</w:t>
      </w:r>
      <w:r w:rsidRPr="00DE03D5">
        <w:rPr>
          <w:rFonts w:cs="David" w:hint="cs"/>
          <w:u w:val="single"/>
          <w:rtl/>
        </w:rPr>
        <w:t>ר דוד טל:</w:t>
      </w:r>
    </w:p>
    <w:p w14:paraId="38741B2D" w14:textId="77777777" w:rsidR="00DE03D5" w:rsidRPr="00DE03D5" w:rsidRDefault="00DE03D5" w:rsidP="00DE03D5">
      <w:pPr>
        <w:bidi/>
        <w:jc w:val="both"/>
        <w:rPr>
          <w:rFonts w:cs="David" w:hint="cs"/>
          <w:rtl/>
        </w:rPr>
      </w:pPr>
    </w:p>
    <w:p w14:paraId="59435607" w14:textId="77777777" w:rsidR="00DE03D5" w:rsidRPr="00DE03D5" w:rsidRDefault="00DE03D5" w:rsidP="00DE03D5">
      <w:pPr>
        <w:bidi/>
        <w:jc w:val="both"/>
        <w:rPr>
          <w:rFonts w:cs="David" w:hint="cs"/>
          <w:rtl/>
        </w:rPr>
      </w:pPr>
      <w:r w:rsidRPr="00DE03D5">
        <w:rPr>
          <w:rFonts w:cs="David" w:hint="cs"/>
          <w:rtl/>
        </w:rPr>
        <w:tab/>
        <w:t xml:space="preserve"> יש מישהו שרוצה להוסיף?</w:t>
      </w:r>
    </w:p>
    <w:p w14:paraId="07482BBB" w14:textId="77777777" w:rsidR="00DE03D5" w:rsidRPr="00DE03D5" w:rsidRDefault="00DE03D5" w:rsidP="00DE03D5">
      <w:pPr>
        <w:bidi/>
        <w:jc w:val="both"/>
        <w:rPr>
          <w:rFonts w:cs="David" w:hint="cs"/>
          <w:rtl/>
        </w:rPr>
      </w:pPr>
    </w:p>
    <w:p w14:paraId="76C24899" w14:textId="77777777" w:rsidR="00DE03D5" w:rsidRPr="00DE03D5" w:rsidRDefault="00DE03D5" w:rsidP="00DE03D5">
      <w:pPr>
        <w:bidi/>
        <w:jc w:val="both"/>
        <w:rPr>
          <w:rFonts w:cs="David" w:hint="cs"/>
          <w:u w:val="single"/>
          <w:rtl/>
        </w:rPr>
      </w:pPr>
      <w:r w:rsidRPr="00DE03D5">
        <w:rPr>
          <w:rFonts w:cs="David" w:hint="cs"/>
          <w:u w:val="single"/>
          <w:rtl/>
        </w:rPr>
        <w:t>דוד רותם:</w:t>
      </w:r>
    </w:p>
    <w:p w14:paraId="1668011B" w14:textId="77777777" w:rsidR="00DE03D5" w:rsidRPr="00DE03D5" w:rsidRDefault="00DE03D5" w:rsidP="00DE03D5">
      <w:pPr>
        <w:bidi/>
        <w:jc w:val="both"/>
        <w:rPr>
          <w:rFonts w:cs="David" w:hint="cs"/>
          <w:rtl/>
        </w:rPr>
      </w:pPr>
    </w:p>
    <w:p w14:paraId="2EFF3576" w14:textId="77777777" w:rsidR="00DE03D5" w:rsidRPr="00DE03D5" w:rsidRDefault="00DE03D5" w:rsidP="00DE03D5">
      <w:pPr>
        <w:bidi/>
        <w:jc w:val="both"/>
        <w:rPr>
          <w:rFonts w:cs="David" w:hint="cs"/>
          <w:rtl/>
        </w:rPr>
      </w:pPr>
      <w:r w:rsidRPr="00DE03D5">
        <w:rPr>
          <w:rFonts w:cs="David" w:hint="cs"/>
          <w:rtl/>
        </w:rPr>
        <w:tab/>
        <w:t>הוא מזרז חוקים על חשבון החוקים שלי.</w:t>
      </w:r>
    </w:p>
    <w:p w14:paraId="0FB2C2BE" w14:textId="77777777" w:rsidR="00DE03D5" w:rsidRPr="00DE03D5" w:rsidRDefault="00DE03D5" w:rsidP="00DE03D5">
      <w:pPr>
        <w:bidi/>
        <w:jc w:val="both"/>
        <w:rPr>
          <w:rFonts w:cs="David" w:hint="cs"/>
          <w:rtl/>
        </w:rPr>
      </w:pPr>
    </w:p>
    <w:p w14:paraId="57E5A274" w14:textId="77777777" w:rsidR="00DE03D5" w:rsidRPr="00DE03D5" w:rsidRDefault="00DE03D5" w:rsidP="00DE03D5">
      <w:pPr>
        <w:bidi/>
        <w:jc w:val="both"/>
        <w:rPr>
          <w:rFonts w:cs="David" w:hint="cs"/>
          <w:rtl/>
        </w:rPr>
      </w:pPr>
      <w:r w:rsidRPr="00DE03D5">
        <w:rPr>
          <w:rFonts w:cs="David" w:hint="cs"/>
          <w:u w:val="single"/>
          <w:rtl/>
        </w:rPr>
        <w:t>היו</w:t>
      </w:r>
      <w:r w:rsidRPr="00DE03D5">
        <w:rPr>
          <w:rFonts w:cs="David"/>
          <w:u w:val="single"/>
          <w:rtl/>
        </w:rPr>
        <w:t>"</w:t>
      </w:r>
      <w:r w:rsidRPr="00DE03D5">
        <w:rPr>
          <w:rFonts w:cs="David" w:hint="cs"/>
          <w:u w:val="single"/>
          <w:rtl/>
        </w:rPr>
        <w:t>ר דוד טל:</w:t>
      </w:r>
    </w:p>
    <w:p w14:paraId="1F961528" w14:textId="77777777" w:rsidR="00DE03D5" w:rsidRPr="00DE03D5" w:rsidRDefault="00DE03D5" w:rsidP="00DE03D5">
      <w:pPr>
        <w:bidi/>
        <w:jc w:val="both"/>
        <w:rPr>
          <w:rFonts w:cs="David" w:hint="cs"/>
          <w:rtl/>
        </w:rPr>
      </w:pPr>
    </w:p>
    <w:p w14:paraId="5BB67147" w14:textId="77777777" w:rsidR="00DE03D5" w:rsidRPr="00DE03D5" w:rsidRDefault="00DE03D5" w:rsidP="00DE03D5">
      <w:pPr>
        <w:bidi/>
        <w:jc w:val="both"/>
        <w:rPr>
          <w:rFonts w:cs="David" w:hint="cs"/>
          <w:rtl/>
        </w:rPr>
      </w:pPr>
      <w:r w:rsidRPr="00DE03D5">
        <w:rPr>
          <w:rFonts w:cs="David" w:hint="cs"/>
          <w:rtl/>
        </w:rPr>
        <w:tab/>
        <w:t>זה לא במקום. צריך לזכור שוועדת חוקה ממש עמוסה. אני בדקתי את זה באופן אישי.</w:t>
      </w:r>
    </w:p>
    <w:p w14:paraId="01249128" w14:textId="77777777" w:rsidR="00DE03D5" w:rsidRPr="00DE03D5" w:rsidRDefault="00DE03D5" w:rsidP="00DE03D5">
      <w:pPr>
        <w:bidi/>
        <w:jc w:val="both"/>
        <w:rPr>
          <w:rFonts w:cs="David" w:hint="cs"/>
          <w:rtl/>
        </w:rPr>
      </w:pPr>
    </w:p>
    <w:p w14:paraId="72E14F45" w14:textId="77777777" w:rsidR="00DE03D5" w:rsidRPr="00DE03D5" w:rsidRDefault="00DE03D5" w:rsidP="00DE03D5">
      <w:pPr>
        <w:bidi/>
        <w:jc w:val="both"/>
        <w:rPr>
          <w:rFonts w:cs="David" w:hint="cs"/>
          <w:rtl/>
        </w:rPr>
      </w:pPr>
      <w:r w:rsidRPr="00DE03D5">
        <w:rPr>
          <w:rFonts w:cs="David" w:hint="cs"/>
          <w:rtl/>
        </w:rPr>
        <w:tab/>
        <w:t>חברי הוועדה יחליטו לגבי הצעת הרביזיה שביקש חבר הכנסת גדעון סער.</w:t>
      </w:r>
    </w:p>
    <w:p w14:paraId="48AAFC8F" w14:textId="77777777" w:rsidR="00DE03D5" w:rsidRPr="00DE03D5" w:rsidRDefault="00DE03D5" w:rsidP="00DE03D5">
      <w:pPr>
        <w:bidi/>
        <w:jc w:val="both"/>
        <w:rPr>
          <w:rFonts w:cs="David" w:hint="cs"/>
          <w:rtl/>
        </w:rPr>
      </w:pPr>
    </w:p>
    <w:p w14:paraId="62A7CDF1" w14:textId="77777777" w:rsidR="00DE03D5" w:rsidRPr="00DE03D5" w:rsidRDefault="00DE03D5" w:rsidP="00DE03D5">
      <w:pPr>
        <w:pStyle w:val="Heading5"/>
        <w:rPr>
          <w:rFonts w:hint="cs"/>
          <w:sz w:val="24"/>
          <w:rtl/>
        </w:rPr>
      </w:pPr>
      <w:r w:rsidRPr="00DE03D5">
        <w:rPr>
          <w:rFonts w:hint="cs"/>
          <w:sz w:val="24"/>
          <w:u w:val="single"/>
          <w:rtl/>
        </w:rPr>
        <w:t>אביגדור יצחקי:</w:t>
      </w:r>
    </w:p>
    <w:p w14:paraId="5A948824" w14:textId="77777777" w:rsidR="00DE03D5" w:rsidRPr="00DE03D5" w:rsidRDefault="00DE03D5" w:rsidP="00DE03D5">
      <w:pPr>
        <w:pStyle w:val="Heading5"/>
        <w:rPr>
          <w:rFonts w:hint="cs"/>
          <w:sz w:val="24"/>
          <w:rtl/>
        </w:rPr>
      </w:pPr>
    </w:p>
    <w:p w14:paraId="0F37B502" w14:textId="77777777" w:rsidR="00DE03D5" w:rsidRPr="00DE03D5" w:rsidRDefault="00DE03D5" w:rsidP="00DE03D5">
      <w:pPr>
        <w:bidi/>
        <w:jc w:val="both"/>
        <w:rPr>
          <w:rFonts w:cs="David" w:hint="cs"/>
          <w:rtl/>
        </w:rPr>
      </w:pPr>
      <w:r w:rsidRPr="00DE03D5">
        <w:rPr>
          <w:rFonts w:cs="David" w:hint="cs"/>
          <w:rtl/>
        </w:rPr>
        <w:tab/>
        <w:t xml:space="preserve"> אתה מוכן לשנות לזכויות הילד?</w:t>
      </w:r>
    </w:p>
    <w:p w14:paraId="6727BEBA" w14:textId="77777777" w:rsidR="00DE03D5" w:rsidRPr="00DE03D5" w:rsidRDefault="00DE03D5" w:rsidP="00DE03D5">
      <w:pPr>
        <w:bidi/>
        <w:jc w:val="both"/>
        <w:rPr>
          <w:rFonts w:cs="David" w:hint="cs"/>
          <w:rtl/>
        </w:rPr>
      </w:pPr>
    </w:p>
    <w:p w14:paraId="7ACCDDD4" w14:textId="77777777" w:rsidR="00DE03D5" w:rsidRPr="00DE03D5" w:rsidRDefault="00DE03D5" w:rsidP="00DE03D5">
      <w:pPr>
        <w:bidi/>
        <w:jc w:val="both"/>
        <w:rPr>
          <w:rFonts w:cs="David" w:hint="cs"/>
          <w:u w:val="single"/>
          <w:rtl/>
        </w:rPr>
      </w:pPr>
      <w:r w:rsidRPr="00DE03D5">
        <w:rPr>
          <w:rFonts w:cs="David" w:hint="cs"/>
          <w:u w:val="single"/>
          <w:rtl/>
        </w:rPr>
        <w:t>גדעון סער:</w:t>
      </w:r>
    </w:p>
    <w:p w14:paraId="2066FC50" w14:textId="77777777" w:rsidR="00DE03D5" w:rsidRPr="00DE03D5" w:rsidRDefault="00DE03D5" w:rsidP="00DE03D5">
      <w:pPr>
        <w:bidi/>
        <w:jc w:val="both"/>
        <w:rPr>
          <w:rFonts w:cs="David" w:hint="cs"/>
          <w:u w:val="single"/>
          <w:rtl/>
        </w:rPr>
      </w:pPr>
    </w:p>
    <w:p w14:paraId="29EA4AED" w14:textId="77777777" w:rsidR="00DE03D5" w:rsidRPr="00DE03D5" w:rsidRDefault="00DE03D5" w:rsidP="00DE03D5">
      <w:pPr>
        <w:bidi/>
        <w:jc w:val="both"/>
        <w:rPr>
          <w:rFonts w:cs="David" w:hint="cs"/>
          <w:rtl/>
        </w:rPr>
      </w:pPr>
      <w:r w:rsidRPr="00DE03D5">
        <w:rPr>
          <w:rFonts w:cs="David" w:hint="cs"/>
          <w:rtl/>
        </w:rPr>
        <w:tab/>
        <w:t xml:space="preserve"> מה שהמציע רוצה, בסדר מצדי.</w:t>
      </w:r>
    </w:p>
    <w:p w14:paraId="1C4932FA" w14:textId="77777777" w:rsidR="00DE03D5" w:rsidRPr="00DE03D5" w:rsidRDefault="00DE03D5" w:rsidP="00DE03D5">
      <w:pPr>
        <w:bidi/>
        <w:jc w:val="both"/>
        <w:rPr>
          <w:rFonts w:cs="David" w:hint="cs"/>
          <w:rtl/>
        </w:rPr>
      </w:pPr>
    </w:p>
    <w:p w14:paraId="3F35623C" w14:textId="77777777" w:rsidR="00DE03D5" w:rsidRPr="00DE03D5" w:rsidRDefault="00DE03D5" w:rsidP="00DE03D5">
      <w:pPr>
        <w:pStyle w:val="Heading5"/>
        <w:rPr>
          <w:rFonts w:hint="cs"/>
          <w:sz w:val="24"/>
          <w:rtl/>
        </w:rPr>
      </w:pPr>
      <w:r w:rsidRPr="00DE03D5">
        <w:rPr>
          <w:rFonts w:hint="cs"/>
          <w:sz w:val="24"/>
          <w:u w:val="single"/>
          <w:rtl/>
        </w:rPr>
        <w:t>אביגדור יצחקי:</w:t>
      </w:r>
    </w:p>
    <w:p w14:paraId="7E066139" w14:textId="77777777" w:rsidR="00DE03D5" w:rsidRPr="00DE03D5" w:rsidRDefault="00DE03D5" w:rsidP="00DE03D5">
      <w:pPr>
        <w:pStyle w:val="Heading5"/>
        <w:rPr>
          <w:rFonts w:hint="cs"/>
          <w:sz w:val="24"/>
          <w:rtl/>
        </w:rPr>
      </w:pPr>
    </w:p>
    <w:p w14:paraId="55CCC835" w14:textId="77777777" w:rsidR="00DE03D5" w:rsidRPr="00DE03D5" w:rsidRDefault="00DE03D5" w:rsidP="00DE03D5">
      <w:pPr>
        <w:bidi/>
        <w:jc w:val="both"/>
        <w:rPr>
          <w:rFonts w:cs="David" w:hint="cs"/>
          <w:rtl/>
        </w:rPr>
      </w:pPr>
      <w:r w:rsidRPr="00DE03D5">
        <w:rPr>
          <w:rFonts w:cs="David" w:hint="cs"/>
          <w:rtl/>
        </w:rPr>
        <w:tab/>
        <w:t xml:space="preserve">  אולי נחכה למציע שיבוא לפה.</w:t>
      </w:r>
    </w:p>
    <w:p w14:paraId="2C2986E0" w14:textId="77777777" w:rsidR="00DE03D5" w:rsidRPr="00DE03D5" w:rsidRDefault="00DE03D5" w:rsidP="00DE03D5">
      <w:pPr>
        <w:bidi/>
        <w:jc w:val="both"/>
        <w:rPr>
          <w:rFonts w:cs="David" w:hint="cs"/>
          <w:rtl/>
        </w:rPr>
      </w:pPr>
    </w:p>
    <w:p w14:paraId="50280F3F" w14:textId="77777777" w:rsidR="00DE03D5" w:rsidRPr="00DE03D5" w:rsidRDefault="00DE03D5" w:rsidP="00DE03D5">
      <w:pPr>
        <w:bidi/>
        <w:jc w:val="both"/>
        <w:rPr>
          <w:rFonts w:cs="David" w:hint="cs"/>
          <w:rtl/>
        </w:rPr>
      </w:pPr>
      <w:proofErr w:type="spellStart"/>
      <w:r w:rsidRPr="00DE03D5">
        <w:rPr>
          <w:rFonts w:cs="David" w:hint="cs"/>
          <w:u w:val="single"/>
          <w:rtl/>
        </w:rPr>
        <w:t>אחמד</w:t>
      </w:r>
      <w:proofErr w:type="spellEnd"/>
      <w:r w:rsidRPr="00DE03D5">
        <w:rPr>
          <w:rFonts w:cs="David" w:hint="cs"/>
          <w:u w:val="single"/>
          <w:rtl/>
        </w:rPr>
        <w:t xml:space="preserve"> טיבי:</w:t>
      </w:r>
    </w:p>
    <w:p w14:paraId="2BDDD5DB" w14:textId="77777777" w:rsidR="00DE03D5" w:rsidRPr="00DE03D5" w:rsidRDefault="00DE03D5" w:rsidP="00DE03D5">
      <w:pPr>
        <w:bidi/>
        <w:jc w:val="both"/>
        <w:rPr>
          <w:rFonts w:cs="David" w:hint="cs"/>
          <w:rtl/>
        </w:rPr>
      </w:pPr>
    </w:p>
    <w:p w14:paraId="7861F099" w14:textId="77777777" w:rsidR="00DE03D5" w:rsidRPr="00DE03D5" w:rsidRDefault="00DE03D5" w:rsidP="00DE03D5">
      <w:pPr>
        <w:bidi/>
        <w:jc w:val="both"/>
        <w:rPr>
          <w:rFonts w:cs="David" w:hint="cs"/>
          <w:rtl/>
        </w:rPr>
      </w:pPr>
      <w:r w:rsidRPr="00DE03D5">
        <w:rPr>
          <w:rFonts w:cs="David" w:hint="cs"/>
          <w:rtl/>
        </w:rPr>
        <w:tab/>
        <w:t xml:space="preserve"> למה המציע לא בא לוועדה?</w:t>
      </w:r>
    </w:p>
    <w:p w14:paraId="605806B4" w14:textId="77777777" w:rsidR="00DE03D5" w:rsidRPr="00DE03D5" w:rsidRDefault="00DE03D5" w:rsidP="00DE03D5">
      <w:pPr>
        <w:bidi/>
        <w:jc w:val="both"/>
        <w:rPr>
          <w:rFonts w:cs="David" w:hint="cs"/>
          <w:rtl/>
        </w:rPr>
      </w:pPr>
    </w:p>
    <w:p w14:paraId="2C06219A" w14:textId="77777777" w:rsidR="00DE03D5" w:rsidRPr="00DE03D5" w:rsidRDefault="00DE03D5" w:rsidP="00DE03D5">
      <w:pPr>
        <w:bidi/>
        <w:jc w:val="both"/>
        <w:rPr>
          <w:rFonts w:cs="David"/>
          <w:u w:val="single"/>
        </w:rPr>
      </w:pPr>
      <w:r w:rsidRPr="00DE03D5">
        <w:rPr>
          <w:rFonts w:cs="David" w:hint="cs"/>
          <w:u w:val="single"/>
          <w:rtl/>
        </w:rPr>
        <w:t>היו"ר דוד טל:</w:t>
      </w:r>
    </w:p>
    <w:p w14:paraId="0243CE3E" w14:textId="77777777" w:rsidR="00DE03D5" w:rsidRPr="00DE03D5" w:rsidRDefault="00DE03D5" w:rsidP="00DE03D5">
      <w:pPr>
        <w:bidi/>
        <w:jc w:val="both"/>
        <w:rPr>
          <w:rFonts w:cs="David" w:hint="cs"/>
          <w:rtl/>
        </w:rPr>
      </w:pPr>
    </w:p>
    <w:p w14:paraId="7E4BC3F6" w14:textId="77777777" w:rsidR="00DE03D5" w:rsidRPr="00DE03D5" w:rsidRDefault="00DE03D5" w:rsidP="00DE03D5">
      <w:pPr>
        <w:bidi/>
        <w:jc w:val="both"/>
        <w:rPr>
          <w:rFonts w:cs="David" w:hint="cs"/>
          <w:rtl/>
        </w:rPr>
      </w:pPr>
      <w:r w:rsidRPr="00DE03D5">
        <w:rPr>
          <w:rFonts w:cs="David" w:hint="cs"/>
          <w:rtl/>
        </w:rPr>
        <w:tab/>
        <w:t>גדעון, אתה מבקש להצביע, כן או לא?</w:t>
      </w:r>
    </w:p>
    <w:p w14:paraId="3BA9B15A" w14:textId="77777777" w:rsidR="00DE03D5" w:rsidRPr="00DE03D5" w:rsidRDefault="00DE03D5" w:rsidP="00DE03D5">
      <w:pPr>
        <w:bidi/>
        <w:jc w:val="both"/>
        <w:rPr>
          <w:rFonts w:cs="David" w:hint="cs"/>
          <w:rtl/>
        </w:rPr>
      </w:pPr>
    </w:p>
    <w:p w14:paraId="78059359" w14:textId="77777777" w:rsidR="00DE03D5" w:rsidRPr="00DE03D5" w:rsidRDefault="00DE03D5" w:rsidP="00DE03D5">
      <w:pPr>
        <w:bidi/>
        <w:jc w:val="both"/>
        <w:rPr>
          <w:rFonts w:cs="David" w:hint="cs"/>
          <w:u w:val="single"/>
          <w:rtl/>
        </w:rPr>
      </w:pPr>
      <w:r w:rsidRPr="00DE03D5">
        <w:rPr>
          <w:rFonts w:cs="David"/>
          <w:u w:val="single"/>
          <w:rtl/>
        </w:rPr>
        <w:br w:type="page"/>
      </w:r>
      <w:r w:rsidRPr="00DE03D5">
        <w:rPr>
          <w:rFonts w:cs="David" w:hint="cs"/>
          <w:u w:val="single"/>
          <w:rtl/>
        </w:rPr>
        <w:t>גדעון סער:</w:t>
      </w:r>
    </w:p>
    <w:p w14:paraId="08F2AC61" w14:textId="77777777" w:rsidR="00DE03D5" w:rsidRPr="00DE03D5" w:rsidRDefault="00DE03D5" w:rsidP="00DE03D5">
      <w:pPr>
        <w:bidi/>
        <w:jc w:val="both"/>
        <w:rPr>
          <w:rFonts w:cs="David" w:hint="cs"/>
          <w:u w:val="single"/>
          <w:rtl/>
        </w:rPr>
      </w:pPr>
    </w:p>
    <w:p w14:paraId="60CBC035" w14:textId="77777777" w:rsidR="00DE03D5" w:rsidRPr="00DE03D5" w:rsidRDefault="00DE03D5" w:rsidP="00DE03D5">
      <w:pPr>
        <w:bidi/>
        <w:jc w:val="both"/>
        <w:rPr>
          <w:rFonts w:cs="David" w:hint="cs"/>
          <w:rtl/>
        </w:rPr>
      </w:pPr>
      <w:r w:rsidRPr="00DE03D5">
        <w:rPr>
          <w:rFonts w:cs="David" w:hint="cs"/>
          <w:rtl/>
        </w:rPr>
        <w:tab/>
        <w:t xml:space="preserve"> לי אין נגיעה אישית, זה של יואל חסון.</w:t>
      </w:r>
    </w:p>
    <w:p w14:paraId="03998939" w14:textId="77777777" w:rsidR="00DE03D5" w:rsidRPr="00DE03D5" w:rsidRDefault="00DE03D5" w:rsidP="00DE03D5">
      <w:pPr>
        <w:bidi/>
        <w:jc w:val="both"/>
        <w:rPr>
          <w:rFonts w:cs="David" w:hint="cs"/>
          <w:rtl/>
        </w:rPr>
      </w:pPr>
    </w:p>
    <w:p w14:paraId="34320CA0" w14:textId="77777777" w:rsidR="00DE03D5" w:rsidRPr="00DE03D5" w:rsidRDefault="00DE03D5" w:rsidP="00DE03D5">
      <w:pPr>
        <w:pStyle w:val="Heading5"/>
        <w:rPr>
          <w:rFonts w:hint="cs"/>
          <w:sz w:val="24"/>
          <w:rtl/>
        </w:rPr>
      </w:pPr>
      <w:r w:rsidRPr="00DE03D5">
        <w:rPr>
          <w:rFonts w:hint="cs"/>
          <w:sz w:val="24"/>
          <w:u w:val="single"/>
          <w:rtl/>
        </w:rPr>
        <w:t>אביגדור יצחקי:</w:t>
      </w:r>
    </w:p>
    <w:p w14:paraId="7F1B2373" w14:textId="77777777" w:rsidR="00DE03D5" w:rsidRPr="00DE03D5" w:rsidRDefault="00DE03D5" w:rsidP="00DE03D5">
      <w:pPr>
        <w:pStyle w:val="Heading5"/>
        <w:rPr>
          <w:rFonts w:hint="cs"/>
          <w:sz w:val="24"/>
          <w:rtl/>
        </w:rPr>
      </w:pPr>
    </w:p>
    <w:p w14:paraId="4F2BDE00" w14:textId="77777777" w:rsidR="00DE03D5" w:rsidRPr="00DE03D5" w:rsidRDefault="00DE03D5" w:rsidP="00DE03D5">
      <w:pPr>
        <w:bidi/>
        <w:jc w:val="both"/>
        <w:rPr>
          <w:rFonts w:cs="David" w:hint="cs"/>
          <w:rtl/>
        </w:rPr>
      </w:pPr>
      <w:r w:rsidRPr="00DE03D5">
        <w:rPr>
          <w:rFonts w:cs="David" w:hint="cs"/>
          <w:rtl/>
        </w:rPr>
        <w:tab/>
        <w:t xml:space="preserve"> אז שיואל חסון יבוא לפה, למה צריך להצביע?</w:t>
      </w:r>
    </w:p>
    <w:p w14:paraId="60F07D24" w14:textId="77777777" w:rsidR="00DE03D5" w:rsidRPr="00DE03D5" w:rsidRDefault="00DE03D5" w:rsidP="00DE03D5">
      <w:pPr>
        <w:bidi/>
        <w:jc w:val="both"/>
        <w:rPr>
          <w:rFonts w:cs="David" w:hint="cs"/>
          <w:rtl/>
        </w:rPr>
      </w:pPr>
    </w:p>
    <w:p w14:paraId="04FDB170" w14:textId="77777777" w:rsidR="00DE03D5" w:rsidRPr="00DE03D5" w:rsidRDefault="00DE03D5" w:rsidP="00DE03D5">
      <w:pPr>
        <w:bidi/>
        <w:jc w:val="both"/>
        <w:rPr>
          <w:rFonts w:cs="David"/>
          <w:u w:val="single"/>
        </w:rPr>
      </w:pPr>
      <w:r w:rsidRPr="00DE03D5">
        <w:rPr>
          <w:rFonts w:cs="David" w:hint="cs"/>
          <w:u w:val="single"/>
          <w:rtl/>
        </w:rPr>
        <w:t>היו"ר דוד טל:</w:t>
      </w:r>
    </w:p>
    <w:p w14:paraId="138CC39F" w14:textId="77777777" w:rsidR="00DE03D5" w:rsidRPr="00DE03D5" w:rsidRDefault="00DE03D5" w:rsidP="00DE03D5">
      <w:pPr>
        <w:bidi/>
        <w:jc w:val="both"/>
        <w:rPr>
          <w:rFonts w:cs="David" w:hint="cs"/>
          <w:rtl/>
        </w:rPr>
      </w:pPr>
    </w:p>
    <w:p w14:paraId="1A396B81" w14:textId="77777777" w:rsidR="00DE03D5" w:rsidRPr="00DE03D5" w:rsidRDefault="00DE03D5" w:rsidP="00DE03D5">
      <w:pPr>
        <w:bidi/>
        <w:jc w:val="both"/>
        <w:rPr>
          <w:rFonts w:cs="David" w:hint="cs"/>
          <w:rtl/>
        </w:rPr>
      </w:pPr>
      <w:r w:rsidRPr="00DE03D5">
        <w:rPr>
          <w:rFonts w:cs="David" w:hint="cs"/>
          <w:rtl/>
        </w:rPr>
        <w:tab/>
        <w:t>להצביע, כן או לא?</w:t>
      </w:r>
    </w:p>
    <w:p w14:paraId="27DDE4F1" w14:textId="77777777" w:rsidR="00DE03D5" w:rsidRPr="00DE03D5" w:rsidRDefault="00DE03D5" w:rsidP="00DE03D5">
      <w:pPr>
        <w:bidi/>
        <w:jc w:val="both"/>
        <w:rPr>
          <w:rFonts w:cs="David" w:hint="cs"/>
          <w:rtl/>
        </w:rPr>
      </w:pPr>
    </w:p>
    <w:p w14:paraId="06A4CA6B" w14:textId="77777777" w:rsidR="00DE03D5" w:rsidRPr="00DE03D5" w:rsidRDefault="00DE03D5" w:rsidP="00DE03D5">
      <w:pPr>
        <w:pStyle w:val="Heading5"/>
        <w:rPr>
          <w:rFonts w:hint="cs"/>
          <w:sz w:val="24"/>
          <w:rtl/>
        </w:rPr>
      </w:pPr>
      <w:r w:rsidRPr="00DE03D5">
        <w:rPr>
          <w:rFonts w:hint="cs"/>
          <w:sz w:val="24"/>
          <w:u w:val="single"/>
          <w:rtl/>
        </w:rPr>
        <w:t>אביגדור יצחקי:</w:t>
      </w:r>
    </w:p>
    <w:p w14:paraId="7AF62EAE" w14:textId="77777777" w:rsidR="00DE03D5" w:rsidRPr="00DE03D5" w:rsidRDefault="00DE03D5" w:rsidP="00DE03D5">
      <w:pPr>
        <w:pStyle w:val="Heading5"/>
        <w:rPr>
          <w:rFonts w:hint="cs"/>
          <w:sz w:val="24"/>
          <w:rtl/>
        </w:rPr>
      </w:pPr>
    </w:p>
    <w:p w14:paraId="5169B1CF" w14:textId="77777777" w:rsidR="00DE03D5" w:rsidRPr="00DE03D5" w:rsidRDefault="00DE03D5" w:rsidP="00DE03D5">
      <w:pPr>
        <w:bidi/>
        <w:jc w:val="both"/>
        <w:rPr>
          <w:rFonts w:cs="David" w:hint="cs"/>
          <w:rtl/>
        </w:rPr>
      </w:pPr>
      <w:r w:rsidRPr="00DE03D5">
        <w:rPr>
          <w:rFonts w:cs="David" w:hint="cs"/>
          <w:rtl/>
        </w:rPr>
        <w:tab/>
        <w:t xml:space="preserve">  לא, מה פתאום, שיואל חסון יבוא לפה.</w:t>
      </w:r>
    </w:p>
    <w:p w14:paraId="5ED741EA" w14:textId="77777777" w:rsidR="00DE03D5" w:rsidRPr="00DE03D5" w:rsidRDefault="00DE03D5" w:rsidP="00DE03D5">
      <w:pPr>
        <w:bidi/>
        <w:jc w:val="both"/>
        <w:rPr>
          <w:rFonts w:cs="David" w:hint="cs"/>
          <w:rtl/>
        </w:rPr>
      </w:pPr>
    </w:p>
    <w:p w14:paraId="0308A78C" w14:textId="77777777" w:rsidR="00DE03D5" w:rsidRPr="00DE03D5" w:rsidRDefault="00DE03D5" w:rsidP="00DE03D5">
      <w:pPr>
        <w:bidi/>
        <w:jc w:val="both"/>
        <w:rPr>
          <w:rFonts w:cs="David" w:hint="cs"/>
          <w:rtl/>
        </w:rPr>
      </w:pPr>
      <w:proofErr w:type="spellStart"/>
      <w:r w:rsidRPr="00DE03D5">
        <w:rPr>
          <w:rFonts w:cs="David" w:hint="cs"/>
          <w:u w:val="single"/>
          <w:rtl/>
        </w:rPr>
        <w:t>אחמד</w:t>
      </w:r>
      <w:proofErr w:type="spellEnd"/>
      <w:r w:rsidRPr="00DE03D5">
        <w:rPr>
          <w:rFonts w:cs="David" w:hint="cs"/>
          <w:u w:val="single"/>
          <w:rtl/>
        </w:rPr>
        <w:t xml:space="preserve"> טיבי:</w:t>
      </w:r>
    </w:p>
    <w:p w14:paraId="7E104ACC" w14:textId="77777777" w:rsidR="00DE03D5" w:rsidRPr="00DE03D5" w:rsidRDefault="00DE03D5" w:rsidP="00DE03D5">
      <w:pPr>
        <w:bidi/>
        <w:jc w:val="both"/>
        <w:rPr>
          <w:rFonts w:cs="David" w:hint="cs"/>
          <w:rtl/>
        </w:rPr>
      </w:pPr>
    </w:p>
    <w:p w14:paraId="52126301" w14:textId="77777777" w:rsidR="00DE03D5" w:rsidRPr="00DE03D5" w:rsidRDefault="00DE03D5" w:rsidP="00DE03D5">
      <w:pPr>
        <w:bidi/>
        <w:jc w:val="both"/>
        <w:rPr>
          <w:rFonts w:cs="David" w:hint="cs"/>
          <w:rtl/>
        </w:rPr>
      </w:pPr>
      <w:r w:rsidRPr="00DE03D5">
        <w:rPr>
          <w:rFonts w:cs="David" w:hint="cs"/>
          <w:rtl/>
        </w:rPr>
        <w:tab/>
        <w:t xml:space="preserve"> יש חברי כנסת שלא מופיעים בוועדות.</w:t>
      </w:r>
    </w:p>
    <w:p w14:paraId="266D07B0" w14:textId="77777777" w:rsidR="00DE03D5" w:rsidRPr="00DE03D5" w:rsidRDefault="00DE03D5" w:rsidP="00DE03D5">
      <w:pPr>
        <w:bidi/>
        <w:jc w:val="both"/>
        <w:rPr>
          <w:rFonts w:cs="David" w:hint="cs"/>
          <w:rtl/>
        </w:rPr>
      </w:pPr>
    </w:p>
    <w:p w14:paraId="3FCCBB1C" w14:textId="77777777" w:rsidR="00DE03D5" w:rsidRPr="00DE03D5" w:rsidRDefault="00DE03D5" w:rsidP="00DE03D5">
      <w:pPr>
        <w:bidi/>
        <w:jc w:val="both"/>
        <w:rPr>
          <w:rFonts w:cs="David" w:hint="cs"/>
          <w:u w:val="single"/>
          <w:rtl/>
        </w:rPr>
      </w:pPr>
      <w:r w:rsidRPr="00DE03D5">
        <w:rPr>
          <w:rFonts w:cs="David" w:hint="cs"/>
          <w:u w:val="single"/>
          <w:rtl/>
        </w:rPr>
        <w:t>גדעון סער:</w:t>
      </w:r>
    </w:p>
    <w:p w14:paraId="2C3308A6" w14:textId="77777777" w:rsidR="00DE03D5" w:rsidRPr="00DE03D5" w:rsidRDefault="00DE03D5" w:rsidP="00DE03D5">
      <w:pPr>
        <w:bidi/>
        <w:jc w:val="both"/>
        <w:rPr>
          <w:rFonts w:cs="David" w:hint="cs"/>
          <w:u w:val="single"/>
          <w:rtl/>
        </w:rPr>
      </w:pPr>
    </w:p>
    <w:p w14:paraId="3CDF9C3A" w14:textId="77777777" w:rsidR="00DE03D5" w:rsidRPr="00DE03D5" w:rsidRDefault="00DE03D5" w:rsidP="00DE03D5">
      <w:pPr>
        <w:bidi/>
        <w:jc w:val="both"/>
        <w:rPr>
          <w:rFonts w:cs="David" w:hint="cs"/>
          <w:rtl/>
        </w:rPr>
      </w:pPr>
      <w:r w:rsidRPr="00DE03D5">
        <w:rPr>
          <w:rFonts w:cs="David" w:hint="cs"/>
          <w:rtl/>
        </w:rPr>
        <w:tab/>
        <w:t xml:space="preserve">  לבקשת חבר הכנסת יצחקי, אני מוכן לדחות את ההצבעה.</w:t>
      </w:r>
    </w:p>
    <w:p w14:paraId="69792154" w14:textId="77777777" w:rsidR="00DE03D5" w:rsidRPr="00DE03D5" w:rsidRDefault="00DE03D5" w:rsidP="00DE03D5">
      <w:pPr>
        <w:bidi/>
        <w:jc w:val="both"/>
        <w:rPr>
          <w:rFonts w:cs="David" w:hint="cs"/>
          <w:rtl/>
        </w:rPr>
      </w:pPr>
    </w:p>
    <w:p w14:paraId="67007F8F" w14:textId="77777777" w:rsidR="00DE03D5" w:rsidRPr="00DE03D5" w:rsidRDefault="00DE03D5" w:rsidP="00DE03D5">
      <w:pPr>
        <w:bidi/>
        <w:jc w:val="both"/>
        <w:rPr>
          <w:rFonts w:cs="David" w:hint="cs"/>
          <w:rtl/>
        </w:rPr>
      </w:pPr>
      <w:r w:rsidRPr="00DE03D5">
        <w:rPr>
          <w:rFonts w:cs="David" w:hint="cs"/>
          <w:u w:val="single"/>
          <w:rtl/>
        </w:rPr>
        <w:t>היו</w:t>
      </w:r>
      <w:r w:rsidRPr="00DE03D5">
        <w:rPr>
          <w:rFonts w:cs="David"/>
          <w:u w:val="single"/>
          <w:rtl/>
        </w:rPr>
        <w:t>"</w:t>
      </w:r>
      <w:r w:rsidRPr="00DE03D5">
        <w:rPr>
          <w:rFonts w:cs="David" w:hint="cs"/>
          <w:u w:val="single"/>
          <w:rtl/>
        </w:rPr>
        <w:t>ר דוד טל:</w:t>
      </w:r>
    </w:p>
    <w:p w14:paraId="192A8E4F" w14:textId="77777777" w:rsidR="00DE03D5" w:rsidRPr="00DE03D5" w:rsidRDefault="00DE03D5" w:rsidP="00DE03D5">
      <w:pPr>
        <w:bidi/>
        <w:jc w:val="both"/>
        <w:rPr>
          <w:rFonts w:cs="David" w:hint="cs"/>
          <w:rtl/>
        </w:rPr>
      </w:pPr>
    </w:p>
    <w:p w14:paraId="10A21BC2" w14:textId="77777777" w:rsidR="00DE03D5" w:rsidRPr="00DE03D5" w:rsidRDefault="00DE03D5" w:rsidP="00DE03D5">
      <w:pPr>
        <w:bidi/>
        <w:jc w:val="both"/>
        <w:rPr>
          <w:rFonts w:cs="David" w:hint="cs"/>
          <w:rtl/>
        </w:rPr>
      </w:pPr>
      <w:r w:rsidRPr="00DE03D5">
        <w:rPr>
          <w:rFonts w:cs="David" w:hint="cs"/>
          <w:rtl/>
        </w:rPr>
        <w:tab/>
        <w:t>רבותיי, אנחנו דוחים את הנושא הזה.</w:t>
      </w:r>
    </w:p>
    <w:p w14:paraId="360F97A7" w14:textId="77777777" w:rsidR="00DE03D5" w:rsidRPr="00DE03D5" w:rsidRDefault="00DE03D5" w:rsidP="00DE03D5">
      <w:pPr>
        <w:bidi/>
        <w:jc w:val="both"/>
        <w:rPr>
          <w:rFonts w:cs="David" w:hint="cs"/>
          <w:rtl/>
        </w:rPr>
      </w:pPr>
    </w:p>
    <w:p w14:paraId="0F39A1A9" w14:textId="77777777" w:rsidR="00DE03D5" w:rsidRPr="00DE03D5" w:rsidRDefault="00DE03D5" w:rsidP="00DE03D5">
      <w:pPr>
        <w:bidi/>
        <w:jc w:val="both"/>
        <w:rPr>
          <w:rFonts w:cs="David" w:hint="cs"/>
          <w:b/>
          <w:bCs/>
          <w:u w:val="single"/>
          <w:rtl/>
        </w:rPr>
      </w:pPr>
      <w:r w:rsidRPr="00DE03D5">
        <w:rPr>
          <w:rFonts w:cs="David"/>
          <w:rtl/>
        </w:rPr>
        <w:br w:type="page"/>
      </w:r>
      <w:r w:rsidRPr="00DE03D5">
        <w:rPr>
          <w:rFonts w:cs="David" w:hint="cs"/>
          <w:b/>
          <w:bCs/>
          <w:u w:val="single"/>
          <w:rtl/>
        </w:rPr>
        <w:t xml:space="preserve">ד. הצעת חוק הכנסת (תיקון </w:t>
      </w:r>
      <w:r w:rsidRPr="00DE03D5">
        <w:rPr>
          <w:rFonts w:cs="David"/>
          <w:b/>
          <w:bCs/>
          <w:u w:val="single"/>
          <w:rtl/>
        </w:rPr>
        <w:t>–</w:t>
      </w:r>
      <w:r w:rsidRPr="00DE03D5">
        <w:rPr>
          <w:rFonts w:cs="David" w:hint="cs"/>
          <w:b/>
          <w:bCs/>
          <w:u w:val="single"/>
          <w:rtl/>
        </w:rPr>
        <w:t xml:space="preserve"> ייצוג בערכאות משפטיות), </w:t>
      </w:r>
      <w:proofErr w:type="spellStart"/>
      <w:r w:rsidRPr="00DE03D5">
        <w:rPr>
          <w:rFonts w:cs="David" w:hint="cs"/>
          <w:b/>
          <w:bCs/>
          <w:u w:val="single"/>
          <w:rtl/>
        </w:rPr>
        <w:t>התשס"ז</w:t>
      </w:r>
      <w:proofErr w:type="spellEnd"/>
      <w:r w:rsidRPr="00DE03D5">
        <w:rPr>
          <w:rFonts w:cs="David" w:hint="cs"/>
          <w:b/>
          <w:bCs/>
          <w:u w:val="single"/>
          <w:rtl/>
        </w:rPr>
        <w:t xml:space="preserve">-2007 (פ/2937/17) הצעת חה"כ מיכאל איתן וקבוצת ח"כים </w:t>
      </w:r>
      <w:r w:rsidRPr="00DE03D5">
        <w:rPr>
          <w:rFonts w:cs="David"/>
          <w:b/>
          <w:bCs/>
          <w:u w:val="single"/>
          <w:rtl/>
        </w:rPr>
        <w:t>–</w:t>
      </w:r>
      <w:r w:rsidRPr="00DE03D5">
        <w:rPr>
          <w:rFonts w:cs="David" w:hint="cs"/>
          <w:b/>
          <w:bCs/>
          <w:u w:val="single"/>
          <w:rtl/>
        </w:rPr>
        <w:t xml:space="preserve"> הכנה לקריאה ראשונה</w:t>
      </w:r>
    </w:p>
    <w:p w14:paraId="30FB8884" w14:textId="77777777" w:rsidR="00DE03D5" w:rsidRPr="00DE03D5" w:rsidRDefault="00DE03D5" w:rsidP="00DE03D5">
      <w:pPr>
        <w:bidi/>
        <w:jc w:val="both"/>
        <w:rPr>
          <w:rFonts w:cs="David" w:hint="cs"/>
          <w:b/>
          <w:bCs/>
          <w:rtl/>
        </w:rPr>
      </w:pPr>
    </w:p>
    <w:p w14:paraId="3CB10BAA" w14:textId="77777777" w:rsidR="00DE03D5" w:rsidRPr="00DE03D5" w:rsidRDefault="00DE03D5" w:rsidP="00DE03D5">
      <w:pPr>
        <w:bidi/>
        <w:jc w:val="both"/>
        <w:rPr>
          <w:rFonts w:cs="David"/>
          <w:u w:val="single"/>
        </w:rPr>
      </w:pPr>
      <w:r w:rsidRPr="00DE03D5">
        <w:rPr>
          <w:rFonts w:cs="David" w:hint="cs"/>
          <w:u w:val="single"/>
          <w:rtl/>
        </w:rPr>
        <w:t>היו"ר דוד טל:</w:t>
      </w:r>
    </w:p>
    <w:p w14:paraId="6F195F2F" w14:textId="77777777" w:rsidR="00DE03D5" w:rsidRPr="00DE03D5" w:rsidRDefault="00DE03D5" w:rsidP="00DE03D5">
      <w:pPr>
        <w:bidi/>
        <w:jc w:val="both"/>
        <w:rPr>
          <w:rFonts w:cs="David" w:hint="cs"/>
          <w:rtl/>
        </w:rPr>
      </w:pPr>
    </w:p>
    <w:p w14:paraId="3B657387" w14:textId="77777777" w:rsidR="00DE03D5" w:rsidRPr="00DE03D5" w:rsidRDefault="00DE03D5" w:rsidP="00DE03D5">
      <w:pPr>
        <w:bidi/>
        <w:jc w:val="both"/>
        <w:rPr>
          <w:rFonts w:cs="David" w:hint="cs"/>
          <w:rtl/>
        </w:rPr>
      </w:pPr>
      <w:r w:rsidRPr="00DE03D5">
        <w:rPr>
          <w:rFonts w:cs="David" w:hint="cs"/>
          <w:rtl/>
        </w:rPr>
        <w:tab/>
        <w:t xml:space="preserve">אנחנו עוברים להצעת החוק של חבר הכנסת מיכאל איתן הצעת חוק הכנסת (תיקון </w:t>
      </w:r>
      <w:r w:rsidRPr="00DE03D5">
        <w:rPr>
          <w:rFonts w:cs="David"/>
          <w:rtl/>
        </w:rPr>
        <w:t>–</w:t>
      </w:r>
      <w:r w:rsidRPr="00DE03D5">
        <w:rPr>
          <w:rFonts w:cs="David" w:hint="cs"/>
          <w:rtl/>
        </w:rPr>
        <w:t xml:space="preserve"> ייצוג בערכאות משפטיות), </w:t>
      </w:r>
      <w:proofErr w:type="spellStart"/>
      <w:r w:rsidRPr="00DE03D5">
        <w:rPr>
          <w:rFonts w:cs="David" w:hint="cs"/>
          <w:rtl/>
        </w:rPr>
        <w:t>התשס"ז</w:t>
      </w:r>
      <w:proofErr w:type="spellEnd"/>
      <w:r w:rsidRPr="00DE03D5">
        <w:rPr>
          <w:rFonts w:cs="David" w:hint="cs"/>
          <w:rtl/>
        </w:rPr>
        <w:t>-2007. חבר הכנסת איתן, בבקשה, אדוני.</w:t>
      </w:r>
    </w:p>
    <w:p w14:paraId="3E0DD9C9" w14:textId="77777777" w:rsidR="00DE03D5" w:rsidRPr="00DE03D5" w:rsidRDefault="00DE03D5" w:rsidP="00DE03D5">
      <w:pPr>
        <w:bidi/>
        <w:jc w:val="both"/>
        <w:rPr>
          <w:rFonts w:cs="David" w:hint="cs"/>
          <w:rtl/>
        </w:rPr>
      </w:pPr>
    </w:p>
    <w:p w14:paraId="3468C265" w14:textId="77777777" w:rsidR="00DE03D5" w:rsidRPr="00DE03D5" w:rsidRDefault="00DE03D5" w:rsidP="00DE03D5">
      <w:pPr>
        <w:bidi/>
        <w:jc w:val="both"/>
        <w:rPr>
          <w:rFonts w:cs="David" w:hint="cs"/>
          <w:rtl/>
        </w:rPr>
      </w:pPr>
      <w:r w:rsidRPr="00DE03D5">
        <w:rPr>
          <w:rFonts w:cs="David" w:hint="cs"/>
          <w:u w:val="single"/>
          <w:rtl/>
        </w:rPr>
        <w:t>מיכאל איתן:</w:t>
      </w:r>
    </w:p>
    <w:p w14:paraId="31F67662" w14:textId="77777777" w:rsidR="00DE03D5" w:rsidRPr="00DE03D5" w:rsidRDefault="00DE03D5" w:rsidP="00DE03D5">
      <w:pPr>
        <w:bidi/>
        <w:jc w:val="both"/>
        <w:rPr>
          <w:rFonts w:cs="David" w:hint="cs"/>
          <w:rtl/>
        </w:rPr>
      </w:pPr>
    </w:p>
    <w:p w14:paraId="57285156" w14:textId="77777777" w:rsidR="00DE03D5" w:rsidRPr="00DE03D5" w:rsidRDefault="00DE03D5" w:rsidP="00DE03D5">
      <w:pPr>
        <w:bidi/>
        <w:jc w:val="both"/>
        <w:rPr>
          <w:rFonts w:cs="David" w:hint="cs"/>
          <w:rtl/>
        </w:rPr>
      </w:pPr>
      <w:r w:rsidRPr="00DE03D5">
        <w:rPr>
          <w:rFonts w:cs="David" w:hint="cs"/>
          <w:rtl/>
        </w:rPr>
        <w:tab/>
        <w:t>אדוני היושב ראש, תודה רבה. הצעת החוק שלי היא פשוטה, הגיונית ונוגעת לזכויות הבסיסיות במשפט. אני אקריא אותה, היא מדברת בעד עצמה:</w:t>
      </w:r>
    </w:p>
    <w:p w14:paraId="40C531E0" w14:textId="77777777" w:rsidR="00DE03D5" w:rsidRPr="00DE03D5" w:rsidRDefault="00DE03D5" w:rsidP="00DE03D5">
      <w:pPr>
        <w:bidi/>
        <w:jc w:val="both"/>
        <w:rPr>
          <w:rFonts w:cs="David" w:hint="cs"/>
          <w:rtl/>
        </w:rPr>
      </w:pPr>
    </w:p>
    <w:p w14:paraId="68172BD9" w14:textId="77777777" w:rsidR="00DE03D5" w:rsidRPr="00DE03D5" w:rsidRDefault="00DE03D5" w:rsidP="00DE03D5">
      <w:pPr>
        <w:bidi/>
        <w:jc w:val="both"/>
        <w:rPr>
          <w:rFonts w:cs="David" w:hint="cs"/>
          <w:rtl/>
        </w:rPr>
      </w:pPr>
      <w:r w:rsidRPr="00DE03D5">
        <w:rPr>
          <w:rFonts w:cs="David" w:hint="cs"/>
          <w:rtl/>
        </w:rPr>
        <w:t xml:space="preserve">"היה הליך שלפני בית משפט והתבררה בו שאלת תוקפו של חוק, תוזמן הכנסת להתייצב בהליך ותהיה רשאית להשמיע את טענותיה להוכחת תוקפו של החוק." </w:t>
      </w:r>
    </w:p>
    <w:p w14:paraId="5BFA1CFD" w14:textId="77777777" w:rsidR="00DE03D5" w:rsidRPr="00DE03D5" w:rsidRDefault="00DE03D5" w:rsidP="00DE03D5">
      <w:pPr>
        <w:bidi/>
        <w:jc w:val="both"/>
        <w:rPr>
          <w:rFonts w:cs="David" w:hint="cs"/>
          <w:rtl/>
        </w:rPr>
      </w:pPr>
    </w:p>
    <w:p w14:paraId="25370B1A" w14:textId="77777777" w:rsidR="00DE03D5" w:rsidRPr="00DE03D5" w:rsidRDefault="00DE03D5" w:rsidP="00DE03D5">
      <w:pPr>
        <w:bidi/>
        <w:jc w:val="both"/>
        <w:rPr>
          <w:rFonts w:cs="David" w:hint="cs"/>
          <w:rtl/>
        </w:rPr>
      </w:pPr>
      <w:r w:rsidRPr="00DE03D5">
        <w:rPr>
          <w:rFonts w:cs="David" w:hint="cs"/>
          <w:u w:val="single"/>
          <w:rtl/>
        </w:rPr>
        <w:t>היו</w:t>
      </w:r>
      <w:r w:rsidRPr="00DE03D5">
        <w:rPr>
          <w:rFonts w:cs="David"/>
          <w:u w:val="single"/>
          <w:rtl/>
        </w:rPr>
        <w:t>"</w:t>
      </w:r>
      <w:r w:rsidRPr="00DE03D5">
        <w:rPr>
          <w:rFonts w:cs="David" w:hint="cs"/>
          <w:u w:val="single"/>
          <w:rtl/>
        </w:rPr>
        <w:t>ר דוד טל:</w:t>
      </w:r>
    </w:p>
    <w:p w14:paraId="4BB19B38" w14:textId="77777777" w:rsidR="00DE03D5" w:rsidRPr="00DE03D5" w:rsidRDefault="00DE03D5" w:rsidP="00DE03D5">
      <w:pPr>
        <w:bidi/>
        <w:jc w:val="both"/>
        <w:rPr>
          <w:rFonts w:cs="David" w:hint="cs"/>
          <w:rtl/>
        </w:rPr>
      </w:pPr>
    </w:p>
    <w:p w14:paraId="779C84B6" w14:textId="77777777" w:rsidR="00DE03D5" w:rsidRPr="00DE03D5" w:rsidRDefault="00DE03D5" w:rsidP="00DE03D5">
      <w:pPr>
        <w:bidi/>
        <w:jc w:val="both"/>
        <w:rPr>
          <w:rFonts w:cs="David" w:hint="cs"/>
          <w:rtl/>
        </w:rPr>
      </w:pPr>
      <w:r w:rsidRPr="00DE03D5">
        <w:rPr>
          <w:rFonts w:cs="David" w:hint="cs"/>
          <w:rtl/>
        </w:rPr>
        <w:tab/>
        <w:t xml:space="preserve"> על ידי מי היא תוזמן? על-ידי בית המשפט?</w:t>
      </w:r>
    </w:p>
    <w:p w14:paraId="4A9C445C" w14:textId="77777777" w:rsidR="00DE03D5" w:rsidRPr="00DE03D5" w:rsidRDefault="00DE03D5" w:rsidP="00DE03D5">
      <w:pPr>
        <w:bidi/>
        <w:jc w:val="both"/>
        <w:rPr>
          <w:rFonts w:cs="David" w:hint="cs"/>
          <w:rtl/>
        </w:rPr>
      </w:pPr>
    </w:p>
    <w:p w14:paraId="67F75C34" w14:textId="77777777" w:rsidR="00DE03D5" w:rsidRPr="00DE03D5" w:rsidRDefault="00DE03D5" w:rsidP="00DE03D5">
      <w:pPr>
        <w:bidi/>
        <w:jc w:val="both"/>
        <w:rPr>
          <w:rFonts w:cs="David" w:hint="cs"/>
          <w:rtl/>
        </w:rPr>
      </w:pPr>
      <w:r w:rsidRPr="00DE03D5">
        <w:rPr>
          <w:rFonts w:cs="David" w:hint="cs"/>
          <w:u w:val="single"/>
          <w:rtl/>
        </w:rPr>
        <w:t>מיכאל איתן:</w:t>
      </w:r>
    </w:p>
    <w:p w14:paraId="17992E7B" w14:textId="77777777" w:rsidR="00DE03D5" w:rsidRPr="00DE03D5" w:rsidRDefault="00DE03D5" w:rsidP="00DE03D5">
      <w:pPr>
        <w:bidi/>
        <w:jc w:val="both"/>
        <w:rPr>
          <w:rFonts w:cs="David" w:hint="cs"/>
          <w:rtl/>
        </w:rPr>
      </w:pPr>
    </w:p>
    <w:p w14:paraId="6A98D443" w14:textId="77777777" w:rsidR="00DE03D5" w:rsidRPr="00DE03D5" w:rsidRDefault="00DE03D5" w:rsidP="00DE03D5">
      <w:pPr>
        <w:bidi/>
        <w:jc w:val="both"/>
        <w:rPr>
          <w:rFonts w:cs="David" w:hint="cs"/>
          <w:rtl/>
        </w:rPr>
      </w:pPr>
      <w:r w:rsidRPr="00DE03D5">
        <w:rPr>
          <w:rFonts w:cs="David" w:hint="cs"/>
          <w:rtl/>
        </w:rPr>
        <w:tab/>
        <w:t xml:space="preserve"> על-ידי בית משפט. המצב היום הוא שהיועץ המשפטי לממשלה מתבקש על-ידי בית המשפט להשיב, והחקיקה הזאת באה בעקבות מקרה שנוצר ניגוד עניינים חמור מאוד בין עמדת היועץ המשפטי לבין עמדת הכנסת. הכנסת חוקקה חוק שהיא סברה ונתנה לו פרשנות שהוא עומד באמות המידה של חוקי היסוד. היועץ המשפטי לממשלה, מטעמים ביצועיים שלו נתן לחוק פרשנות אחרת ונתן הנחיה לשר הביטחון לפעול בדרך מסוימת, על-פי הפרשנות שלו, שהכנסת סברה שזאת לא הדרך הנכונה לפרש את החוק. עתרו לבג"ץ דרך החוק, ואז היועץ המשפטי לממשלה, לאחר שנתן הנחיות לשר הביטחון, לפעול על-פי הפרשנות שלו, הופיע בפני בג"ץ ונתן גם את הפרשנות שלו הלאה, בעוד לכנסת הייתה פרשנות אחרת. אילו הכנסת הייתה שם, והייתה מציגה את הפרשנות שלה, קרוב לוודאי שבית המשפט העליון היה אומר שהחוק אינו סותר את חוק היסוד. יש כאן כלל יסודי ובסיסי מעבר לעובדה שאנחנו חברי כנסת. היום יש זכות לכל אדם </w:t>
      </w:r>
      <w:r w:rsidRPr="00DE03D5">
        <w:rPr>
          <w:rFonts w:cs="David"/>
          <w:rtl/>
        </w:rPr>
        <w:t>–</w:t>
      </w:r>
      <w:r w:rsidRPr="00DE03D5">
        <w:rPr>
          <w:rFonts w:cs="David" w:hint="cs"/>
          <w:rtl/>
        </w:rPr>
        <w:t xml:space="preserve"> ממטולה ועד ג'בליה - לבוא לבית המשפט ולקבל זכות עמידה ולומר את דברו. באורח משונה, רק הכנסת- -</w:t>
      </w:r>
    </w:p>
    <w:p w14:paraId="0413F54C" w14:textId="77777777" w:rsidR="00DE03D5" w:rsidRPr="00DE03D5" w:rsidRDefault="00DE03D5" w:rsidP="00DE03D5">
      <w:pPr>
        <w:bidi/>
        <w:jc w:val="both"/>
        <w:rPr>
          <w:rFonts w:cs="David" w:hint="cs"/>
          <w:rtl/>
        </w:rPr>
      </w:pPr>
    </w:p>
    <w:p w14:paraId="0CB607C1" w14:textId="77777777" w:rsidR="00DE03D5" w:rsidRPr="00DE03D5" w:rsidRDefault="00DE03D5" w:rsidP="00DE03D5">
      <w:pPr>
        <w:pStyle w:val="Heading5"/>
        <w:rPr>
          <w:rFonts w:hint="cs"/>
          <w:sz w:val="24"/>
          <w:rtl/>
        </w:rPr>
      </w:pPr>
      <w:r w:rsidRPr="00DE03D5">
        <w:rPr>
          <w:rFonts w:hint="cs"/>
          <w:sz w:val="24"/>
          <w:u w:val="single"/>
          <w:rtl/>
        </w:rPr>
        <w:t>אביגדור יצחקי:</w:t>
      </w:r>
    </w:p>
    <w:p w14:paraId="3E5431DC" w14:textId="77777777" w:rsidR="00DE03D5" w:rsidRPr="00DE03D5" w:rsidRDefault="00DE03D5" w:rsidP="00DE03D5">
      <w:pPr>
        <w:pStyle w:val="Heading5"/>
        <w:rPr>
          <w:rFonts w:hint="cs"/>
          <w:sz w:val="24"/>
          <w:rtl/>
        </w:rPr>
      </w:pPr>
    </w:p>
    <w:p w14:paraId="3F0987FC" w14:textId="77777777" w:rsidR="00DE03D5" w:rsidRPr="00DE03D5" w:rsidRDefault="00DE03D5" w:rsidP="00DE03D5">
      <w:pPr>
        <w:bidi/>
        <w:jc w:val="both"/>
        <w:rPr>
          <w:rFonts w:cs="David" w:hint="cs"/>
          <w:rtl/>
        </w:rPr>
      </w:pPr>
      <w:r w:rsidRPr="00DE03D5">
        <w:rPr>
          <w:rFonts w:cs="David" w:hint="cs"/>
          <w:rtl/>
        </w:rPr>
        <w:tab/>
        <w:t xml:space="preserve"> לדעתי, בג'בליה לא.</w:t>
      </w:r>
    </w:p>
    <w:p w14:paraId="6BB297D3" w14:textId="77777777" w:rsidR="00DE03D5" w:rsidRPr="00DE03D5" w:rsidRDefault="00DE03D5" w:rsidP="00DE03D5">
      <w:pPr>
        <w:bidi/>
        <w:jc w:val="both"/>
        <w:rPr>
          <w:rFonts w:cs="David" w:hint="cs"/>
          <w:rtl/>
        </w:rPr>
      </w:pPr>
    </w:p>
    <w:p w14:paraId="3D776C38" w14:textId="77777777" w:rsidR="00DE03D5" w:rsidRPr="00DE03D5" w:rsidRDefault="00DE03D5" w:rsidP="00DE03D5">
      <w:pPr>
        <w:bidi/>
        <w:jc w:val="both"/>
        <w:rPr>
          <w:rFonts w:cs="David" w:hint="cs"/>
          <w:rtl/>
        </w:rPr>
      </w:pPr>
      <w:r w:rsidRPr="00DE03D5">
        <w:rPr>
          <w:rFonts w:cs="David" w:hint="cs"/>
          <w:u w:val="single"/>
          <w:rtl/>
        </w:rPr>
        <w:t>מיכאל איתן:</w:t>
      </w:r>
    </w:p>
    <w:p w14:paraId="297F6FD8" w14:textId="77777777" w:rsidR="00DE03D5" w:rsidRPr="00DE03D5" w:rsidRDefault="00DE03D5" w:rsidP="00DE03D5">
      <w:pPr>
        <w:bidi/>
        <w:jc w:val="both"/>
        <w:rPr>
          <w:rFonts w:cs="David" w:hint="cs"/>
          <w:rtl/>
        </w:rPr>
      </w:pPr>
    </w:p>
    <w:p w14:paraId="18F28099" w14:textId="77777777" w:rsidR="00DE03D5" w:rsidRPr="00DE03D5" w:rsidRDefault="00DE03D5" w:rsidP="00DE03D5">
      <w:pPr>
        <w:bidi/>
        <w:jc w:val="both"/>
        <w:rPr>
          <w:rFonts w:cs="David" w:hint="cs"/>
          <w:rtl/>
        </w:rPr>
      </w:pPr>
      <w:r w:rsidRPr="00DE03D5">
        <w:rPr>
          <w:rFonts w:cs="David" w:hint="cs"/>
          <w:rtl/>
        </w:rPr>
        <w:tab/>
        <w:t>אולי גם.</w:t>
      </w:r>
    </w:p>
    <w:p w14:paraId="2A3C19DE" w14:textId="77777777" w:rsidR="00DE03D5" w:rsidRPr="00DE03D5" w:rsidRDefault="00DE03D5" w:rsidP="00DE03D5">
      <w:pPr>
        <w:bidi/>
        <w:jc w:val="both"/>
        <w:rPr>
          <w:rFonts w:cs="David" w:hint="cs"/>
          <w:rtl/>
        </w:rPr>
      </w:pPr>
    </w:p>
    <w:p w14:paraId="5EB91A89" w14:textId="77777777" w:rsidR="00DE03D5" w:rsidRPr="00DE03D5" w:rsidRDefault="00DE03D5" w:rsidP="00DE03D5">
      <w:pPr>
        <w:pStyle w:val="Heading5"/>
        <w:rPr>
          <w:rFonts w:hint="cs"/>
          <w:sz w:val="24"/>
          <w:rtl/>
        </w:rPr>
      </w:pPr>
      <w:r w:rsidRPr="00DE03D5">
        <w:rPr>
          <w:rFonts w:hint="cs"/>
          <w:sz w:val="24"/>
          <w:u w:val="single"/>
          <w:rtl/>
        </w:rPr>
        <w:t>אביגדור יצחקי:</w:t>
      </w:r>
    </w:p>
    <w:p w14:paraId="7E3BDF25" w14:textId="77777777" w:rsidR="00DE03D5" w:rsidRPr="00DE03D5" w:rsidRDefault="00DE03D5" w:rsidP="00DE03D5">
      <w:pPr>
        <w:pStyle w:val="Heading5"/>
        <w:rPr>
          <w:rFonts w:hint="cs"/>
          <w:sz w:val="24"/>
          <w:rtl/>
        </w:rPr>
      </w:pPr>
    </w:p>
    <w:p w14:paraId="59EC856D" w14:textId="77777777" w:rsidR="00DE03D5" w:rsidRPr="00DE03D5" w:rsidRDefault="00DE03D5" w:rsidP="00DE03D5">
      <w:pPr>
        <w:bidi/>
        <w:jc w:val="both"/>
        <w:rPr>
          <w:rFonts w:cs="David" w:hint="cs"/>
          <w:rtl/>
        </w:rPr>
      </w:pPr>
      <w:r w:rsidRPr="00DE03D5">
        <w:rPr>
          <w:rFonts w:cs="David" w:hint="cs"/>
          <w:rtl/>
        </w:rPr>
        <w:tab/>
        <w:t xml:space="preserve"> - - -</w:t>
      </w:r>
    </w:p>
    <w:p w14:paraId="61C79185" w14:textId="77777777" w:rsidR="00DE03D5" w:rsidRPr="00DE03D5" w:rsidRDefault="00DE03D5" w:rsidP="00DE03D5">
      <w:pPr>
        <w:bidi/>
        <w:jc w:val="both"/>
        <w:rPr>
          <w:rFonts w:cs="David" w:hint="cs"/>
          <w:rtl/>
        </w:rPr>
      </w:pPr>
    </w:p>
    <w:p w14:paraId="40267CE0" w14:textId="77777777" w:rsidR="00DE03D5" w:rsidRPr="00DE03D5" w:rsidRDefault="00DE03D5" w:rsidP="00DE03D5">
      <w:pPr>
        <w:bidi/>
        <w:jc w:val="both"/>
        <w:rPr>
          <w:rFonts w:cs="David" w:hint="cs"/>
          <w:rtl/>
        </w:rPr>
      </w:pPr>
      <w:r w:rsidRPr="00DE03D5">
        <w:rPr>
          <w:rFonts w:cs="David" w:hint="cs"/>
          <w:rtl/>
        </w:rPr>
        <w:t xml:space="preserve"> </w:t>
      </w:r>
      <w:r w:rsidRPr="00DE03D5">
        <w:rPr>
          <w:rFonts w:cs="David" w:hint="cs"/>
          <w:u w:val="single"/>
          <w:rtl/>
        </w:rPr>
        <w:t>מיכאל איתן:</w:t>
      </w:r>
    </w:p>
    <w:p w14:paraId="1F9163E3" w14:textId="77777777" w:rsidR="00DE03D5" w:rsidRPr="00DE03D5" w:rsidRDefault="00DE03D5" w:rsidP="00DE03D5">
      <w:pPr>
        <w:bidi/>
        <w:jc w:val="both"/>
        <w:rPr>
          <w:rFonts w:cs="David" w:hint="cs"/>
          <w:rtl/>
        </w:rPr>
      </w:pPr>
    </w:p>
    <w:p w14:paraId="27B1AC05" w14:textId="77777777" w:rsidR="00DE03D5" w:rsidRPr="00DE03D5" w:rsidRDefault="00DE03D5" w:rsidP="00DE03D5">
      <w:pPr>
        <w:bidi/>
        <w:jc w:val="both"/>
        <w:rPr>
          <w:rFonts w:cs="David" w:hint="cs"/>
          <w:rtl/>
        </w:rPr>
      </w:pPr>
      <w:r w:rsidRPr="00DE03D5">
        <w:rPr>
          <w:rFonts w:cs="David" w:hint="cs"/>
          <w:rtl/>
        </w:rPr>
        <w:tab/>
        <w:t xml:space="preserve"> אז לא מג'בליה, מדהיישה.</w:t>
      </w:r>
    </w:p>
    <w:p w14:paraId="66210A44" w14:textId="77777777" w:rsidR="00DE03D5" w:rsidRPr="00DE03D5" w:rsidRDefault="00DE03D5" w:rsidP="00DE03D5">
      <w:pPr>
        <w:bidi/>
        <w:jc w:val="both"/>
        <w:rPr>
          <w:rFonts w:cs="David" w:hint="cs"/>
          <w:rtl/>
        </w:rPr>
      </w:pPr>
    </w:p>
    <w:p w14:paraId="1C93B35D" w14:textId="77777777" w:rsidR="00DE03D5" w:rsidRPr="00DE03D5" w:rsidRDefault="00DE03D5" w:rsidP="00DE03D5">
      <w:pPr>
        <w:bidi/>
        <w:jc w:val="both"/>
        <w:rPr>
          <w:rFonts w:cs="David" w:hint="cs"/>
          <w:rtl/>
        </w:rPr>
      </w:pPr>
      <w:r w:rsidRPr="00DE03D5">
        <w:rPr>
          <w:rFonts w:cs="David" w:hint="cs"/>
          <w:rtl/>
        </w:rPr>
        <w:tab/>
        <w:t xml:space="preserve">נוצר מצב אבסורדי שהיחידים שלא יכולים להופיע ולטעון את טענותיהם שפוגעים בעבודתם ובחוק שהם עשו, זאת הכנסת. לכן ביקשתי שהדבר הזה ייקבע בחקיקה והצטרפו אליי חברי כנסת ממרבית סיעות הבית. אני מניח שלאחר שזה יעבור בקריאה ראשונה נזמין גם את הגורמים הנוספים: משרד המשפטים, היועץ המשפטי, היועצת המשפטית של הכנסת בטח תרצה להגיד משהו, ואז נבצע את עבודת החקיקה. כרגע זה מעבר לקריאה ראשונה. </w:t>
      </w:r>
    </w:p>
    <w:p w14:paraId="6954B666" w14:textId="77777777" w:rsidR="00DE03D5" w:rsidRPr="00DE03D5" w:rsidRDefault="00DE03D5" w:rsidP="00DE03D5">
      <w:pPr>
        <w:bidi/>
        <w:jc w:val="both"/>
        <w:rPr>
          <w:rFonts w:cs="David" w:hint="cs"/>
          <w:rtl/>
        </w:rPr>
      </w:pPr>
    </w:p>
    <w:p w14:paraId="71E6490F" w14:textId="77777777" w:rsidR="00DE03D5" w:rsidRPr="00DE03D5" w:rsidRDefault="00DE03D5" w:rsidP="00DE03D5">
      <w:pPr>
        <w:bidi/>
        <w:jc w:val="both"/>
        <w:rPr>
          <w:rFonts w:cs="David" w:hint="cs"/>
          <w:rtl/>
        </w:rPr>
      </w:pPr>
      <w:r w:rsidRPr="00DE03D5">
        <w:rPr>
          <w:rFonts w:cs="David" w:hint="cs"/>
          <w:rtl/>
        </w:rPr>
        <w:tab/>
        <w:t xml:space="preserve">חברים כאן שאלו האם זה עניין פרוצדוראלי. אנחנו לא דנים כרגע בעניין פרוצדוראלי, אלא בתהליך חקיקה </w:t>
      </w:r>
      <w:r w:rsidRPr="00DE03D5">
        <w:rPr>
          <w:rFonts w:cs="David"/>
          <w:rtl/>
        </w:rPr>
        <w:t>–</w:t>
      </w:r>
      <w:r w:rsidRPr="00DE03D5">
        <w:rPr>
          <w:rFonts w:cs="David" w:hint="cs"/>
          <w:rtl/>
        </w:rPr>
        <w:t xml:space="preserve"> הכנת החוק לקריאה ראשונה. </w:t>
      </w:r>
    </w:p>
    <w:p w14:paraId="2A8DB4C5" w14:textId="77777777" w:rsidR="00DE03D5" w:rsidRPr="00DE03D5" w:rsidRDefault="00DE03D5" w:rsidP="00DE03D5">
      <w:pPr>
        <w:bidi/>
        <w:jc w:val="both"/>
        <w:rPr>
          <w:rFonts w:cs="David" w:hint="cs"/>
          <w:rtl/>
        </w:rPr>
      </w:pPr>
    </w:p>
    <w:p w14:paraId="195CA7D6" w14:textId="77777777" w:rsidR="00DE03D5" w:rsidRPr="00DE03D5" w:rsidRDefault="00DE03D5" w:rsidP="00DE03D5">
      <w:pPr>
        <w:bidi/>
        <w:jc w:val="both"/>
        <w:rPr>
          <w:rFonts w:cs="David"/>
          <w:u w:val="single"/>
          <w:rtl/>
        </w:rPr>
      </w:pPr>
      <w:r w:rsidRPr="00DE03D5">
        <w:rPr>
          <w:rFonts w:cs="David"/>
          <w:u w:val="single"/>
          <w:rtl/>
        </w:rPr>
        <w:t>מוחמד ברכה:</w:t>
      </w:r>
    </w:p>
    <w:p w14:paraId="129F6E0C" w14:textId="77777777" w:rsidR="00DE03D5" w:rsidRPr="00DE03D5" w:rsidRDefault="00DE03D5" w:rsidP="00DE03D5">
      <w:pPr>
        <w:bidi/>
        <w:jc w:val="both"/>
        <w:rPr>
          <w:rFonts w:cs="David"/>
          <w:u w:val="single"/>
          <w:rtl/>
        </w:rPr>
      </w:pPr>
    </w:p>
    <w:p w14:paraId="094D89C5" w14:textId="77777777" w:rsidR="00DE03D5" w:rsidRPr="00DE03D5" w:rsidRDefault="00DE03D5" w:rsidP="00DE03D5">
      <w:pPr>
        <w:bidi/>
        <w:jc w:val="both"/>
        <w:rPr>
          <w:rFonts w:cs="David" w:hint="cs"/>
          <w:rtl/>
        </w:rPr>
      </w:pPr>
      <w:r w:rsidRPr="00DE03D5">
        <w:rPr>
          <w:rFonts w:cs="David"/>
          <w:rtl/>
        </w:rPr>
        <w:tab/>
      </w:r>
      <w:r w:rsidRPr="00DE03D5">
        <w:rPr>
          <w:rFonts w:cs="David" w:hint="cs"/>
          <w:rtl/>
        </w:rPr>
        <w:t xml:space="preserve"> זה עבר בטרומית?</w:t>
      </w:r>
    </w:p>
    <w:p w14:paraId="7EAB0203" w14:textId="77777777" w:rsidR="00DE03D5" w:rsidRPr="00DE03D5" w:rsidRDefault="00DE03D5" w:rsidP="00DE03D5">
      <w:pPr>
        <w:bidi/>
        <w:jc w:val="both"/>
        <w:rPr>
          <w:rFonts w:cs="David" w:hint="cs"/>
          <w:rtl/>
        </w:rPr>
      </w:pPr>
    </w:p>
    <w:p w14:paraId="017916D1" w14:textId="77777777" w:rsidR="00DE03D5" w:rsidRPr="00DE03D5" w:rsidRDefault="00DE03D5" w:rsidP="00DE03D5">
      <w:pPr>
        <w:bidi/>
        <w:jc w:val="both"/>
        <w:rPr>
          <w:rFonts w:cs="David" w:hint="cs"/>
          <w:rtl/>
        </w:rPr>
      </w:pPr>
      <w:r w:rsidRPr="00DE03D5">
        <w:rPr>
          <w:rFonts w:cs="David" w:hint="cs"/>
          <w:u w:val="single"/>
          <w:rtl/>
        </w:rPr>
        <w:t>מיכאל איתן:</w:t>
      </w:r>
    </w:p>
    <w:p w14:paraId="1D6D0ECB" w14:textId="77777777" w:rsidR="00DE03D5" w:rsidRPr="00DE03D5" w:rsidRDefault="00DE03D5" w:rsidP="00DE03D5">
      <w:pPr>
        <w:bidi/>
        <w:jc w:val="both"/>
        <w:rPr>
          <w:rFonts w:cs="David" w:hint="cs"/>
          <w:rtl/>
        </w:rPr>
      </w:pPr>
    </w:p>
    <w:p w14:paraId="7BDD446E" w14:textId="77777777" w:rsidR="00DE03D5" w:rsidRPr="00DE03D5" w:rsidRDefault="00DE03D5" w:rsidP="00DE03D5">
      <w:pPr>
        <w:bidi/>
        <w:jc w:val="both"/>
        <w:rPr>
          <w:rFonts w:cs="David" w:hint="cs"/>
          <w:rtl/>
        </w:rPr>
      </w:pPr>
      <w:r w:rsidRPr="00DE03D5">
        <w:rPr>
          <w:rFonts w:cs="David" w:hint="cs"/>
          <w:rtl/>
        </w:rPr>
        <w:tab/>
        <w:t>כן.עכשיו הדיון הוא בהכנה לקריאה ראשונה.</w:t>
      </w:r>
    </w:p>
    <w:p w14:paraId="72972EA0" w14:textId="77777777" w:rsidR="00DE03D5" w:rsidRPr="00DE03D5" w:rsidRDefault="00DE03D5" w:rsidP="00DE03D5">
      <w:pPr>
        <w:bidi/>
        <w:jc w:val="both"/>
        <w:rPr>
          <w:rFonts w:cs="David" w:hint="cs"/>
          <w:rtl/>
        </w:rPr>
      </w:pPr>
    </w:p>
    <w:p w14:paraId="2CE49FB2" w14:textId="77777777" w:rsidR="00DE03D5" w:rsidRPr="00DE03D5" w:rsidRDefault="00DE03D5" w:rsidP="00DE03D5">
      <w:pPr>
        <w:bidi/>
        <w:jc w:val="both"/>
        <w:rPr>
          <w:rFonts w:cs="David" w:hint="cs"/>
          <w:u w:val="single"/>
          <w:rtl/>
        </w:rPr>
      </w:pPr>
      <w:r w:rsidRPr="00DE03D5">
        <w:rPr>
          <w:rFonts w:cs="David" w:hint="cs"/>
          <w:u w:val="single"/>
          <w:rtl/>
        </w:rPr>
        <w:t>גדעון סער:</w:t>
      </w:r>
    </w:p>
    <w:p w14:paraId="59CF34F9" w14:textId="77777777" w:rsidR="00DE03D5" w:rsidRPr="00DE03D5" w:rsidRDefault="00DE03D5" w:rsidP="00DE03D5">
      <w:pPr>
        <w:bidi/>
        <w:jc w:val="both"/>
        <w:rPr>
          <w:rFonts w:cs="David" w:hint="cs"/>
          <w:u w:val="single"/>
          <w:rtl/>
        </w:rPr>
      </w:pPr>
    </w:p>
    <w:p w14:paraId="7D300EF8" w14:textId="77777777" w:rsidR="00DE03D5" w:rsidRPr="00DE03D5" w:rsidRDefault="00DE03D5" w:rsidP="00DE03D5">
      <w:pPr>
        <w:bidi/>
        <w:jc w:val="both"/>
        <w:rPr>
          <w:rFonts w:cs="David" w:hint="cs"/>
          <w:rtl/>
        </w:rPr>
      </w:pPr>
      <w:r w:rsidRPr="00DE03D5">
        <w:rPr>
          <w:rFonts w:cs="David" w:hint="cs"/>
          <w:rtl/>
        </w:rPr>
        <w:tab/>
        <w:t>מי שמכיר את הדעות שלי ושל מיכאל איתן בנושאים של מערכת המשפט, יודע שלא תמיד אנחנו מסכימים במאה אחוז, אבל בהצעה הזאת אני מסכים במאה אחוז. יש אבסורדים שאי-אפשר לתאר מכיוון שהכנסת בעניינים שנוגעים לחקיקתה אינה מיוצגת באופן עצמאי. אני אתן דוגמה אחת שהייתה בבניין הזה לפני שנתיים כאשר היועץ המשפטי לממשלה התנגד לכך שבית שאן וערד יזכו להטבות מס, והורה בחוות דעת לכנסת, להצביע נגד הצעת ועדת הכספים. לעניין זה שלוחתו במליאה הייתה שרת המשפטים דאז, ונדמה לי שהיא הייתה לבד בהצבעתה כי לא כל כך השתכנענו מהנחייתו של היועץ המשפטי לממשלה כיצד להצביע במליאת הכנסת. אגב, החוק הזה תקוע עד היום בבג"ץ, ואני רק יכול רק לשער מה טיב הייצוג מקבלת הכנסת מהיועץ המשפטי לממשלה בעניין הזה.</w:t>
      </w:r>
    </w:p>
    <w:p w14:paraId="37BB2A1E" w14:textId="77777777" w:rsidR="00DE03D5" w:rsidRPr="00DE03D5" w:rsidRDefault="00DE03D5" w:rsidP="00DE03D5">
      <w:pPr>
        <w:bidi/>
        <w:jc w:val="both"/>
        <w:rPr>
          <w:rFonts w:cs="David" w:hint="cs"/>
          <w:rtl/>
        </w:rPr>
      </w:pPr>
    </w:p>
    <w:p w14:paraId="224B9BA4" w14:textId="77777777" w:rsidR="00DE03D5" w:rsidRPr="00DE03D5" w:rsidRDefault="00DE03D5" w:rsidP="00DE03D5">
      <w:pPr>
        <w:bidi/>
        <w:jc w:val="both"/>
        <w:rPr>
          <w:rFonts w:cs="David"/>
          <w:u w:val="single"/>
          <w:rtl/>
        </w:rPr>
      </w:pPr>
      <w:r w:rsidRPr="00DE03D5">
        <w:rPr>
          <w:rFonts w:cs="David"/>
          <w:u w:val="single"/>
          <w:rtl/>
        </w:rPr>
        <w:t>מוחמד ברכה:</w:t>
      </w:r>
    </w:p>
    <w:p w14:paraId="499E94C8" w14:textId="77777777" w:rsidR="00DE03D5" w:rsidRPr="00DE03D5" w:rsidRDefault="00DE03D5" w:rsidP="00DE03D5">
      <w:pPr>
        <w:bidi/>
        <w:jc w:val="both"/>
        <w:rPr>
          <w:rFonts w:cs="David"/>
          <w:u w:val="single"/>
          <w:rtl/>
        </w:rPr>
      </w:pPr>
    </w:p>
    <w:p w14:paraId="63BE8AF4" w14:textId="77777777" w:rsidR="00DE03D5" w:rsidRPr="00DE03D5" w:rsidRDefault="00DE03D5" w:rsidP="00DE03D5">
      <w:pPr>
        <w:bidi/>
        <w:ind w:left="630"/>
        <w:jc w:val="both"/>
        <w:rPr>
          <w:rFonts w:cs="David" w:hint="cs"/>
          <w:rtl/>
        </w:rPr>
      </w:pPr>
      <w:r w:rsidRPr="00DE03D5">
        <w:rPr>
          <w:rFonts w:cs="David" w:hint="cs"/>
          <w:rtl/>
        </w:rPr>
        <w:t>מי מייצג את הכנסת?</w:t>
      </w:r>
    </w:p>
    <w:p w14:paraId="1FE5ABBA" w14:textId="77777777" w:rsidR="00DE03D5" w:rsidRPr="00DE03D5" w:rsidRDefault="00DE03D5" w:rsidP="00DE03D5">
      <w:pPr>
        <w:bidi/>
        <w:jc w:val="both"/>
        <w:rPr>
          <w:rFonts w:cs="David" w:hint="cs"/>
          <w:rtl/>
        </w:rPr>
      </w:pPr>
    </w:p>
    <w:p w14:paraId="48F9C66D" w14:textId="77777777" w:rsidR="00DE03D5" w:rsidRPr="00DE03D5" w:rsidRDefault="00DE03D5" w:rsidP="00DE03D5">
      <w:pPr>
        <w:bidi/>
        <w:jc w:val="both"/>
        <w:rPr>
          <w:rFonts w:cs="David" w:hint="cs"/>
          <w:u w:val="single"/>
          <w:rtl/>
        </w:rPr>
      </w:pPr>
      <w:r w:rsidRPr="00DE03D5">
        <w:rPr>
          <w:rFonts w:cs="David" w:hint="cs"/>
          <w:u w:val="single"/>
          <w:rtl/>
        </w:rPr>
        <w:t>גדעון סער:</w:t>
      </w:r>
    </w:p>
    <w:p w14:paraId="313E24DB" w14:textId="77777777" w:rsidR="00DE03D5" w:rsidRPr="00DE03D5" w:rsidRDefault="00DE03D5" w:rsidP="00DE03D5">
      <w:pPr>
        <w:bidi/>
        <w:jc w:val="both"/>
        <w:rPr>
          <w:rFonts w:cs="David" w:hint="cs"/>
          <w:u w:val="single"/>
          <w:rtl/>
        </w:rPr>
      </w:pPr>
    </w:p>
    <w:p w14:paraId="3818B68F" w14:textId="77777777" w:rsidR="00DE03D5" w:rsidRPr="00DE03D5" w:rsidRDefault="00DE03D5" w:rsidP="00DE03D5">
      <w:pPr>
        <w:bidi/>
        <w:jc w:val="both"/>
        <w:rPr>
          <w:rFonts w:cs="David" w:hint="cs"/>
          <w:rtl/>
        </w:rPr>
      </w:pPr>
      <w:r w:rsidRPr="00DE03D5">
        <w:rPr>
          <w:rFonts w:cs="David" w:hint="cs"/>
          <w:rtl/>
        </w:rPr>
        <w:tab/>
        <w:t>עכשיו חבר הכנסת ברכה מעלה את המחשבה שאמרתי בסוף הדרך: איך נוכל לדעת שאנחנו מיוצגים על ידי היועץ המשפטי של הכנסת? אבל יש להניח שבכל זאת קיים מגע מוסדי הדוק שמאפשר לכנסת להיות מיוצגת כראוי, בפרט אלה שחושבים שצריכה להיות לבית המשפט סמכות לפסול חוק בלתי חוקתי הם הראשונים שצריכים לתמוך בהצעת חוק כזאת שבה הכנסת יכולה להגן בפני בית המשפט העליון על עמדתה ועל החקיקה שעוברת בבניין הזה.</w:t>
      </w:r>
    </w:p>
    <w:p w14:paraId="27204CFD" w14:textId="77777777" w:rsidR="00DE03D5" w:rsidRPr="00DE03D5" w:rsidRDefault="00DE03D5" w:rsidP="00DE03D5">
      <w:pPr>
        <w:bidi/>
        <w:jc w:val="both"/>
        <w:rPr>
          <w:rFonts w:cs="David" w:hint="cs"/>
          <w:rtl/>
        </w:rPr>
      </w:pPr>
    </w:p>
    <w:p w14:paraId="1D3652DD" w14:textId="77777777" w:rsidR="00DE03D5" w:rsidRPr="00DE03D5" w:rsidRDefault="00DE03D5" w:rsidP="00DE03D5">
      <w:pPr>
        <w:bidi/>
        <w:jc w:val="both"/>
        <w:rPr>
          <w:rFonts w:cs="David" w:hint="cs"/>
          <w:rtl/>
        </w:rPr>
      </w:pPr>
      <w:r w:rsidRPr="00DE03D5">
        <w:rPr>
          <w:rFonts w:cs="David" w:hint="cs"/>
          <w:u w:val="single"/>
          <w:rtl/>
        </w:rPr>
        <w:t>היו</w:t>
      </w:r>
      <w:r w:rsidRPr="00DE03D5">
        <w:rPr>
          <w:rFonts w:cs="David"/>
          <w:u w:val="single"/>
          <w:rtl/>
        </w:rPr>
        <w:t>"</w:t>
      </w:r>
      <w:r w:rsidRPr="00DE03D5">
        <w:rPr>
          <w:rFonts w:cs="David" w:hint="cs"/>
          <w:u w:val="single"/>
          <w:rtl/>
        </w:rPr>
        <w:t>ר דוד טל:</w:t>
      </w:r>
    </w:p>
    <w:p w14:paraId="4815B0AA" w14:textId="77777777" w:rsidR="00DE03D5" w:rsidRPr="00DE03D5" w:rsidRDefault="00DE03D5" w:rsidP="00DE03D5">
      <w:pPr>
        <w:bidi/>
        <w:jc w:val="both"/>
        <w:rPr>
          <w:rFonts w:cs="David" w:hint="cs"/>
          <w:rtl/>
        </w:rPr>
      </w:pPr>
    </w:p>
    <w:p w14:paraId="0327556F" w14:textId="77777777" w:rsidR="00DE03D5" w:rsidRPr="00DE03D5" w:rsidRDefault="00DE03D5" w:rsidP="00DE03D5">
      <w:pPr>
        <w:bidi/>
        <w:jc w:val="both"/>
        <w:rPr>
          <w:rFonts w:cs="David" w:hint="cs"/>
          <w:rtl/>
        </w:rPr>
      </w:pPr>
      <w:r w:rsidRPr="00DE03D5">
        <w:rPr>
          <w:rFonts w:cs="David" w:hint="cs"/>
          <w:rtl/>
        </w:rPr>
        <w:tab/>
        <w:t xml:space="preserve">תודה רבה. השאלה שהעלה חבר הכנסת ברכה היא שאלה מרכזית משום שאם אני שולח את היועצת המשפטית של הכנסת, את מי היא תייצג בדיוק </w:t>
      </w:r>
      <w:r w:rsidRPr="00DE03D5">
        <w:rPr>
          <w:rFonts w:cs="David"/>
          <w:rtl/>
        </w:rPr>
        <w:t>–</w:t>
      </w:r>
      <w:r w:rsidRPr="00DE03D5">
        <w:rPr>
          <w:rFonts w:cs="David" w:hint="cs"/>
          <w:rtl/>
        </w:rPr>
        <w:t xml:space="preserve"> היא תייצג את דעתה שלה?</w:t>
      </w:r>
    </w:p>
    <w:p w14:paraId="1705377A" w14:textId="77777777" w:rsidR="00DE03D5" w:rsidRPr="00DE03D5" w:rsidRDefault="00DE03D5" w:rsidP="00DE03D5">
      <w:pPr>
        <w:bidi/>
        <w:jc w:val="both"/>
        <w:rPr>
          <w:rFonts w:cs="David" w:hint="cs"/>
          <w:rtl/>
        </w:rPr>
      </w:pPr>
    </w:p>
    <w:p w14:paraId="3E2E06FC" w14:textId="77777777" w:rsidR="00DE03D5" w:rsidRPr="00DE03D5" w:rsidRDefault="00DE03D5" w:rsidP="00DE03D5">
      <w:pPr>
        <w:bidi/>
        <w:jc w:val="both"/>
        <w:rPr>
          <w:rFonts w:cs="David" w:hint="cs"/>
          <w:u w:val="single"/>
          <w:rtl/>
        </w:rPr>
      </w:pPr>
      <w:r w:rsidRPr="00DE03D5">
        <w:rPr>
          <w:rFonts w:cs="David" w:hint="cs"/>
          <w:u w:val="single"/>
          <w:rtl/>
        </w:rPr>
        <w:t>גדעון סער:</w:t>
      </w:r>
    </w:p>
    <w:p w14:paraId="06CEBCDB" w14:textId="77777777" w:rsidR="00DE03D5" w:rsidRPr="00DE03D5" w:rsidRDefault="00DE03D5" w:rsidP="00DE03D5">
      <w:pPr>
        <w:bidi/>
        <w:jc w:val="both"/>
        <w:rPr>
          <w:rFonts w:cs="David" w:hint="cs"/>
          <w:u w:val="single"/>
          <w:rtl/>
        </w:rPr>
      </w:pPr>
    </w:p>
    <w:p w14:paraId="442FBFBA" w14:textId="77777777" w:rsidR="00DE03D5" w:rsidRPr="00DE03D5" w:rsidRDefault="00DE03D5" w:rsidP="00DE03D5">
      <w:pPr>
        <w:bidi/>
        <w:ind w:left="630"/>
        <w:jc w:val="both"/>
        <w:rPr>
          <w:rFonts w:cs="David" w:hint="cs"/>
          <w:rtl/>
        </w:rPr>
      </w:pPr>
      <w:r w:rsidRPr="00DE03D5">
        <w:rPr>
          <w:rFonts w:cs="David" w:hint="cs"/>
          <w:rtl/>
        </w:rPr>
        <w:t xml:space="preserve">זאת התוצאה. </w:t>
      </w:r>
    </w:p>
    <w:p w14:paraId="76DB15D0" w14:textId="77777777" w:rsidR="00DE03D5" w:rsidRPr="00DE03D5" w:rsidRDefault="00DE03D5" w:rsidP="00DE03D5">
      <w:pPr>
        <w:bidi/>
        <w:jc w:val="both"/>
        <w:rPr>
          <w:rFonts w:cs="David" w:hint="cs"/>
          <w:rtl/>
        </w:rPr>
      </w:pPr>
    </w:p>
    <w:p w14:paraId="4DE0C532" w14:textId="77777777" w:rsidR="00DE03D5" w:rsidRPr="00DE03D5" w:rsidRDefault="00DE03D5" w:rsidP="00DE03D5">
      <w:pPr>
        <w:pStyle w:val="Heading5"/>
        <w:rPr>
          <w:rFonts w:hint="cs"/>
          <w:sz w:val="24"/>
          <w:rtl/>
        </w:rPr>
      </w:pPr>
      <w:r w:rsidRPr="00DE03D5">
        <w:rPr>
          <w:rFonts w:hint="cs"/>
          <w:sz w:val="24"/>
          <w:u w:val="single"/>
          <w:rtl/>
        </w:rPr>
        <w:t>אביגדור יצחקי:</w:t>
      </w:r>
    </w:p>
    <w:p w14:paraId="42F9FA16" w14:textId="77777777" w:rsidR="00DE03D5" w:rsidRPr="00DE03D5" w:rsidRDefault="00DE03D5" w:rsidP="00DE03D5">
      <w:pPr>
        <w:pStyle w:val="Heading5"/>
        <w:rPr>
          <w:rFonts w:hint="cs"/>
          <w:sz w:val="24"/>
          <w:rtl/>
        </w:rPr>
      </w:pPr>
    </w:p>
    <w:p w14:paraId="0AFBFF8D" w14:textId="77777777" w:rsidR="00DE03D5" w:rsidRPr="00DE03D5" w:rsidRDefault="00DE03D5" w:rsidP="00DE03D5">
      <w:pPr>
        <w:bidi/>
        <w:jc w:val="both"/>
        <w:rPr>
          <w:rFonts w:cs="David" w:hint="cs"/>
          <w:rtl/>
        </w:rPr>
      </w:pPr>
      <w:r w:rsidRPr="00DE03D5">
        <w:rPr>
          <w:rFonts w:cs="David" w:hint="cs"/>
          <w:rtl/>
        </w:rPr>
        <w:tab/>
        <w:t xml:space="preserve"> אפשר גם לשכור עורך דין חיצוני.</w:t>
      </w:r>
    </w:p>
    <w:p w14:paraId="00878ABC" w14:textId="77777777" w:rsidR="00DE03D5" w:rsidRPr="00DE03D5" w:rsidRDefault="00DE03D5" w:rsidP="00DE03D5">
      <w:pPr>
        <w:bidi/>
        <w:jc w:val="both"/>
        <w:rPr>
          <w:rFonts w:cs="David" w:hint="cs"/>
          <w:rtl/>
        </w:rPr>
      </w:pPr>
    </w:p>
    <w:p w14:paraId="6AE1FED9" w14:textId="77777777" w:rsidR="00DE03D5" w:rsidRPr="00DE03D5" w:rsidRDefault="00DE03D5" w:rsidP="00DE03D5">
      <w:pPr>
        <w:bidi/>
        <w:jc w:val="both"/>
        <w:rPr>
          <w:rFonts w:cs="David" w:hint="cs"/>
          <w:rtl/>
        </w:rPr>
      </w:pPr>
      <w:r w:rsidRPr="00DE03D5">
        <w:rPr>
          <w:rFonts w:cs="David" w:hint="cs"/>
          <w:u w:val="single"/>
          <w:rtl/>
        </w:rPr>
        <w:t>היו</w:t>
      </w:r>
      <w:r w:rsidRPr="00DE03D5">
        <w:rPr>
          <w:rFonts w:cs="David"/>
          <w:u w:val="single"/>
          <w:rtl/>
        </w:rPr>
        <w:t>"</w:t>
      </w:r>
      <w:r w:rsidRPr="00DE03D5">
        <w:rPr>
          <w:rFonts w:cs="David" w:hint="cs"/>
          <w:u w:val="single"/>
          <w:rtl/>
        </w:rPr>
        <w:t>ר דוד טל:</w:t>
      </w:r>
    </w:p>
    <w:p w14:paraId="7AFABFA5" w14:textId="77777777" w:rsidR="00DE03D5" w:rsidRPr="00DE03D5" w:rsidRDefault="00DE03D5" w:rsidP="00DE03D5">
      <w:pPr>
        <w:bidi/>
        <w:jc w:val="both"/>
        <w:rPr>
          <w:rFonts w:cs="David" w:hint="cs"/>
          <w:rtl/>
        </w:rPr>
      </w:pPr>
    </w:p>
    <w:p w14:paraId="00970938" w14:textId="77777777" w:rsidR="00DE03D5" w:rsidRPr="00DE03D5" w:rsidRDefault="00DE03D5" w:rsidP="00DE03D5">
      <w:pPr>
        <w:bidi/>
        <w:jc w:val="both"/>
        <w:rPr>
          <w:rFonts w:cs="David" w:hint="cs"/>
          <w:rtl/>
        </w:rPr>
      </w:pPr>
      <w:r w:rsidRPr="00DE03D5">
        <w:rPr>
          <w:rFonts w:cs="David" w:hint="cs"/>
          <w:rtl/>
        </w:rPr>
        <w:tab/>
        <w:t xml:space="preserve"> ואת מי הוא ייצג, את דעתה של יושבת ראש הכנסת, את דעתו של יושב ראש ועדת הכנסת, את דעת הליכוד, את דעת הקואליציה? יש הרבה שאלות, אבל אני מקבל את מה שחבר הכנסת איתן אמר: נצביע על הצעת החוק כרגע, ובקריאה שנייה ושלישית לפני כן נדון בכל השאלות הללו. חבר הכנסת יצחקי, בבקשה.</w:t>
      </w:r>
    </w:p>
    <w:p w14:paraId="3D494897" w14:textId="77777777" w:rsidR="00DE03D5" w:rsidRPr="00DE03D5" w:rsidRDefault="00DE03D5" w:rsidP="00DE03D5">
      <w:pPr>
        <w:bidi/>
        <w:jc w:val="both"/>
        <w:rPr>
          <w:rFonts w:cs="David" w:hint="cs"/>
          <w:rtl/>
        </w:rPr>
      </w:pPr>
    </w:p>
    <w:p w14:paraId="3F7298E1" w14:textId="77777777" w:rsidR="00DE03D5" w:rsidRPr="00DE03D5" w:rsidRDefault="00DE03D5" w:rsidP="00DE03D5">
      <w:pPr>
        <w:pStyle w:val="Heading5"/>
        <w:rPr>
          <w:rFonts w:hint="cs"/>
          <w:sz w:val="24"/>
          <w:rtl/>
        </w:rPr>
      </w:pPr>
      <w:r w:rsidRPr="00DE03D5">
        <w:rPr>
          <w:rFonts w:hint="cs"/>
          <w:sz w:val="24"/>
          <w:u w:val="single"/>
          <w:rtl/>
        </w:rPr>
        <w:t>אביגדור יצחקי:</w:t>
      </w:r>
    </w:p>
    <w:p w14:paraId="2A5FD4BE" w14:textId="77777777" w:rsidR="00DE03D5" w:rsidRPr="00DE03D5" w:rsidRDefault="00DE03D5" w:rsidP="00DE03D5">
      <w:pPr>
        <w:pStyle w:val="Heading5"/>
        <w:rPr>
          <w:rFonts w:hint="cs"/>
          <w:sz w:val="24"/>
          <w:rtl/>
        </w:rPr>
      </w:pPr>
    </w:p>
    <w:p w14:paraId="3971512B" w14:textId="77777777" w:rsidR="00DE03D5" w:rsidRPr="00DE03D5" w:rsidRDefault="00DE03D5" w:rsidP="00DE03D5">
      <w:pPr>
        <w:bidi/>
        <w:jc w:val="both"/>
        <w:rPr>
          <w:rFonts w:cs="David" w:hint="cs"/>
          <w:rtl/>
        </w:rPr>
      </w:pPr>
      <w:r w:rsidRPr="00DE03D5">
        <w:rPr>
          <w:rFonts w:cs="David" w:hint="cs"/>
          <w:rtl/>
        </w:rPr>
        <w:tab/>
        <w:t xml:space="preserve"> תודה. זאת לא בעיה של הכנסת, זאת בעיה של רוב המוסדות הממשלתיים שבכל הליך משפטי הם מיוצגים על-ידי היועץ המשפטי לממשלה, ונוצר מצב שהיועץ המשפטי לממשלה הוא זה שקובע את הדעה. כי אם זאת דעה שהוא לא קובע הוא לא יכול לייצג אותה, ואז הוא אומר שהוא לא יכול להגן על עמדת הכנסת בבג"ץ למרות העמדה הנחרצת של אותם גורמים. לדוגמה, מנהל מקרקעי ישראל </w:t>
      </w:r>
      <w:r w:rsidRPr="00DE03D5">
        <w:rPr>
          <w:rFonts w:cs="David"/>
          <w:rtl/>
        </w:rPr>
        <w:t>–</w:t>
      </w:r>
      <w:r w:rsidRPr="00DE03D5">
        <w:rPr>
          <w:rFonts w:cs="David" w:hint="cs"/>
          <w:rtl/>
        </w:rPr>
        <w:t xml:space="preserve"> החלטות בענייני קרקע, הוראות מעבר. מנהל מקרקעי ישראל החליט לאמץ מסקנות של ועדה בראשותו של משה ניסים. הייתה ועדה מאוד טובה, והיועץ המשפטי לממשלה התנגד. למרות זאת מליאת מועצת המנהל אישרה את זה. אנחנו כמועצת מנהל ביקשנו שהיועץ המשפטי לממשלה יאשר עורך דין חיצוני שיגן עלינו בבג"ץ. הוא לא אישר זאת- -</w:t>
      </w:r>
    </w:p>
    <w:p w14:paraId="4B43B7C9" w14:textId="77777777" w:rsidR="00DE03D5" w:rsidRPr="00DE03D5" w:rsidRDefault="00DE03D5" w:rsidP="00DE03D5">
      <w:pPr>
        <w:bidi/>
        <w:jc w:val="both"/>
        <w:rPr>
          <w:rFonts w:cs="David" w:hint="cs"/>
          <w:rtl/>
        </w:rPr>
      </w:pPr>
    </w:p>
    <w:p w14:paraId="7FEE79B3" w14:textId="77777777" w:rsidR="00DE03D5" w:rsidRPr="00DE03D5" w:rsidRDefault="00DE03D5" w:rsidP="00DE03D5">
      <w:pPr>
        <w:bidi/>
        <w:jc w:val="both"/>
        <w:rPr>
          <w:rFonts w:cs="David" w:hint="cs"/>
          <w:rtl/>
        </w:rPr>
      </w:pPr>
      <w:r w:rsidRPr="00DE03D5">
        <w:rPr>
          <w:rFonts w:cs="David" w:hint="cs"/>
          <w:u w:val="single"/>
          <w:rtl/>
        </w:rPr>
        <w:t>היו</w:t>
      </w:r>
      <w:r w:rsidRPr="00DE03D5">
        <w:rPr>
          <w:rFonts w:cs="David"/>
          <w:u w:val="single"/>
          <w:rtl/>
        </w:rPr>
        <w:t>"</w:t>
      </w:r>
      <w:r w:rsidRPr="00DE03D5">
        <w:rPr>
          <w:rFonts w:cs="David" w:hint="cs"/>
          <w:u w:val="single"/>
          <w:rtl/>
        </w:rPr>
        <w:t>ר דוד טל:</w:t>
      </w:r>
    </w:p>
    <w:p w14:paraId="7ABFC681" w14:textId="77777777" w:rsidR="00DE03D5" w:rsidRPr="00DE03D5" w:rsidRDefault="00DE03D5" w:rsidP="00DE03D5">
      <w:pPr>
        <w:bidi/>
        <w:jc w:val="both"/>
        <w:rPr>
          <w:rFonts w:cs="David" w:hint="cs"/>
          <w:rtl/>
        </w:rPr>
      </w:pPr>
    </w:p>
    <w:p w14:paraId="2A2F3415" w14:textId="77777777" w:rsidR="00DE03D5" w:rsidRPr="00DE03D5" w:rsidRDefault="00DE03D5" w:rsidP="00DE03D5">
      <w:pPr>
        <w:bidi/>
        <w:jc w:val="both"/>
        <w:rPr>
          <w:rFonts w:cs="David" w:hint="cs"/>
          <w:rtl/>
        </w:rPr>
      </w:pPr>
      <w:r w:rsidRPr="00DE03D5">
        <w:rPr>
          <w:rFonts w:cs="David" w:hint="cs"/>
          <w:rtl/>
        </w:rPr>
        <w:tab/>
        <w:t xml:space="preserve"> הוא הגן?</w:t>
      </w:r>
    </w:p>
    <w:p w14:paraId="6FEDCEC9" w14:textId="77777777" w:rsidR="00DE03D5" w:rsidRPr="00DE03D5" w:rsidRDefault="00DE03D5" w:rsidP="00DE03D5">
      <w:pPr>
        <w:bidi/>
        <w:jc w:val="both"/>
        <w:rPr>
          <w:rFonts w:cs="David" w:hint="cs"/>
          <w:rtl/>
        </w:rPr>
      </w:pPr>
    </w:p>
    <w:p w14:paraId="1122E7F6" w14:textId="77777777" w:rsidR="00DE03D5" w:rsidRPr="00DE03D5" w:rsidRDefault="00DE03D5" w:rsidP="00DE03D5">
      <w:pPr>
        <w:pStyle w:val="Heading5"/>
        <w:rPr>
          <w:rFonts w:hint="cs"/>
          <w:sz w:val="24"/>
          <w:rtl/>
        </w:rPr>
      </w:pPr>
      <w:r w:rsidRPr="00DE03D5">
        <w:rPr>
          <w:rFonts w:hint="cs"/>
          <w:sz w:val="24"/>
          <w:u w:val="single"/>
          <w:rtl/>
        </w:rPr>
        <w:t>אביגדור יצחקי:</w:t>
      </w:r>
    </w:p>
    <w:p w14:paraId="0329946C" w14:textId="77777777" w:rsidR="00DE03D5" w:rsidRPr="00DE03D5" w:rsidRDefault="00DE03D5" w:rsidP="00DE03D5">
      <w:pPr>
        <w:pStyle w:val="Heading5"/>
        <w:rPr>
          <w:rFonts w:hint="cs"/>
          <w:sz w:val="24"/>
          <w:rtl/>
        </w:rPr>
      </w:pPr>
    </w:p>
    <w:p w14:paraId="6D2FB4B8" w14:textId="77777777" w:rsidR="00DE03D5" w:rsidRPr="00DE03D5" w:rsidRDefault="00DE03D5" w:rsidP="00DE03D5">
      <w:pPr>
        <w:bidi/>
        <w:jc w:val="both"/>
        <w:rPr>
          <w:rFonts w:cs="David" w:hint="cs"/>
          <w:rtl/>
        </w:rPr>
      </w:pPr>
      <w:r w:rsidRPr="00DE03D5">
        <w:rPr>
          <w:rFonts w:cs="David" w:hint="cs"/>
          <w:rtl/>
        </w:rPr>
        <w:tab/>
        <w:t xml:space="preserve"> לא. לכן ביקשנו ממי שהיה אז ראש המנהל, והיום ראש הממשלה שמאחר הוא משפטן, שייצג הוא עצמו כי יש לו זכות מלאה כראש מנהל בפני בג"ץ. בג"ץ ראו ראש מנהל מצד אחד ויועץ משפטי לממשלה מצד שני, קראו ליועץ המשפטי לממשלה ואמרו לו לסיים את העניין הזה מהר לפני שיהיה תקדים מסוכן. אבל יש פה בעיה, שבסופו של דבר לא הגוף המיוצג הוא שקובע את עמדתו, אלא היועץ המשפטי לממשלה מחליט מה תהיה עמדתו הוא, ולפי זה ההליכים מתקיימים.</w:t>
      </w:r>
    </w:p>
    <w:p w14:paraId="5A34ED9B" w14:textId="77777777" w:rsidR="00DE03D5" w:rsidRPr="00DE03D5" w:rsidRDefault="00DE03D5" w:rsidP="00DE03D5">
      <w:pPr>
        <w:bidi/>
        <w:jc w:val="both"/>
        <w:rPr>
          <w:rFonts w:cs="David" w:hint="cs"/>
          <w:rtl/>
        </w:rPr>
      </w:pPr>
    </w:p>
    <w:p w14:paraId="3B8C4054" w14:textId="77777777" w:rsidR="00DE03D5" w:rsidRPr="00DE03D5" w:rsidRDefault="00DE03D5" w:rsidP="00DE03D5">
      <w:pPr>
        <w:bidi/>
        <w:jc w:val="both"/>
        <w:rPr>
          <w:rFonts w:cs="David" w:hint="cs"/>
          <w:u w:val="single"/>
          <w:rtl/>
        </w:rPr>
      </w:pPr>
      <w:r w:rsidRPr="00DE03D5">
        <w:rPr>
          <w:rFonts w:cs="David" w:hint="cs"/>
          <w:u w:val="single"/>
          <w:rtl/>
        </w:rPr>
        <w:t>מאיר פרוש:</w:t>
      </w:r>
    </w:p>
    <w:p w14:paraId="0E8CBB5F" w14:textId="77777777" w:rsidR="00DE03D5" w:rsidRPr="00DE03D5" w:rsidRDefault="00DE03D5" w:rsidP="00DE03D5">
      <w:pPr>
        <w:bidi/>
        <w:jc w:val="both"/>
        <w:rPr>
          <w:rFonts w:cs="David" w:hint="cs"/>
          <w:u w:val="single"/>
        </w:rPr>
      </w:pPr>
    </w:p>
    <w:p w14:paraId="47FCF1B8" w14:textId="77777777" w:rsidR="00DE03D5" w:rsidRPr="00DE03D5" w:rsidRDefault="00DE03D5" w:rsidP="00DE03D5">
      <w:pPr>
        <w:bidi/>
        <w:jc w:val="both"/>
        <w:rPr>
          <w:rFonts w:cs="David" w:hint="cs"/>
          <w:rtl/>
        </w:rPr>
      </w:pPr>
      <w:r w:rsidRPr="00DE03D5">
        <w:rPr>
          <w:rFonts w:cs="David" w:hint="cs"/>
          <w:rtl/>
        </w:rPr>
        <w:tab/>
        <w:t xml:space="preserve"> זה לא דומה. כל שרי הממשלה, מיוצגים על-ידי היועץ המשפטי לממשלה; הכנסת, בכנסת.</w:t>
      </w:r>
    </w:p>
    <w:p w14:paraId="4DD20140" w14:textId="77777777" w:rsidR="00DE03D5" w:rsidRPr="00DE03D5" w:rsidRDefault="00DE03D5" w:rsidP="00DE03D5">
      <w:pPr>
        <w:bidi/>
        <w:jc w:val="both"/>
        <w:rPr>
          <w:rFonts w:cs="David" w:hint="cs"/>
          <w:rtl/>
        </w:rPr>
      </w:pPr>
    </w:p>
    <w:p w14:paraId="0C86D330" w14:textId="77777777" w:rsidR="00DE03D5" w:rsidRPr="00DE03D5" w:rsidRDefault="00DE03D5" w:rsidP="00DE03D5">
      <w:pPr>
        <w:pStyle w:val="Heading5"/>
        <w:rPr>
          <w:rFonts w:hint="cs"/>
          <w:sz w:val="24"/>
          <w:rtl/>
        </w:rPr>
      </w:pPr>
      <w:r w:rsidRPr="00DE03D5">
        <w:rPr>
          <w:rFonts w:hint="cs"/>
          <w:sz w:val="24"/>
          <w:u w:val="single"/>
          <w:rtl/>
        </w:rPr>
        <w:t>אביגדור יצחקי:</w:t>
      </w:r>
    </w:p>
    <w:p w14:paraId="2B60913C" w14:textId="77777777" w:rsidR="00DE03D5" w:rsidRPr="00DE03D5" w:rsidRDefault="00DE03D5" w:rsidP="00DE03D5">
      <w:pPr>
        <w:pStyle w:val="Heading5"/>
        <w:rPr>
          <w:rFonts w:hint="cs"/>
          <w:sz w:val="24"/>
          <w:rtl/>
        </w:rPr>
      </w:pPr>
    </w:p>
    <w:p w14:paraId="32B07880" w14:textId="77777777" w:rsidR="00DE03D5" w:rsidRPr="00DE03D5" w:rsidRDefault="00DE03D5" w:rsidP="00DE03D5">
      <w:pPr>
        <w:bidi/>
        <w:jc w:val="both"/>
        <w:rPr>
          <w:rFonts w:cs="David" w:hint="cs"/>
          <w:rtl/>
        </w:rPr>
      </w:pPr>
      <w:r w:rsidRPr="00DE03D5">
        <w:rPr>
          <w:rFonts w:cs="David" w:hint="cs"/>
          <w:rtl/>
        </w:rPr>
        <w:tab/>
        <w:t xml:space="preserve"> לא, יש בעיה למשרדי הממשלה, לא רק לכנסת. אבל הכנסת על אחת כמה וכמה, כי היא גוף סוברני. נכון שיש לזה השלכות שצריך לבדוק בהמשך, אבל כרגע לאשר את זה בקריאה ראשונה.</w:t>
      </w:r>
    </w:p>
    <w:p w14:paraId="370B87D7" w14:textId="77777777" w:rsidR="00DE03D5" w:rsidRPr="00DE03D5" w:rsidRDefault="00DE03D5" w:rsidP="00DE03D5">
      <w:pPr>
        <w:bidi/>
        <w:jc w:val="both"/>
        <w:rPr>
          <w:rFonts w:cs="David" w:hint="cs"/>
          <w:rtl/>
        </w:rPr>
      </w:pPr>
    </w:p>
    <w:p w14:paraId="50670591" w14:textId="77777777" w:rsidR="00DE03D5" w:rsidRPr="00DE03D5" w:rsidRDefault="00DE03D5" w:rsidP="00DE03D5">
      <w:pPr>
        <w:bidi/>
        <w:jc w:val="both"/>
        <w:rPr>
          <w:rFonts w:cs="David"/>
          <w:u w:val="single"/>
        </w:rPr>
      </w:pPr>
      <w:r w:rsidRPr="00DE03D5">
        <w:rPr>
          <w:rFonts w:cs="David" w:hint="cs"/>
          <w:u w:val="single"/>
          <w:rtl/>
        </w:rPr>
        <w:t>היו"ר דוד טל:</w:t>
      </w:r>
    </w:p>
    <w:p w14:paraId="1B4D69F0" w14:textId="77777777" w:rsidR="00DE03D5" w:rsidRPr="00DE03D5" w:rsidRDefault="00DE03D5" w:rsidP="00DE03D5">
      <w:pPr>
        <w:bidi/>
        <w:jc w:val="both"/>
        <w:rPr>
          <w:rFonts w:cs="David" w:hint="cs"/>
          <w:rtl/>
        </w:rPr>
      </w:pPr>
    </w:p>
    <w:p w14:paraId="03E5E300" w14:textId="77777777" w:rsidR="00DE03D5" w:rsidRPr="00DE03D5" w:rsidRDefault="00DE03D5" w:rsidP="00DE03D5">
      <w:pPr>
        <w:bidi/>
        <w:jc w:val="both"/>
        <w:rPr>
          <w:rFonts w:cs="David" w:hint="cs"/>
          <w:rtl/>
        </w:rPr>
      </w:pPr>
      <w:r w:rsidRPr="00DE03D5">
        <w:rPr>
          <w:rFonts w:cs="David" w:hint="cs"/>
          <w:rtl/>
        </w:rPr>
        <w:tab/>
        <w:t>משרד המשפטים, בבקשה.</w:t>
      </w:r>
    </w:p>
    <w:p w14:paraId="25421D11" w14:textId="77777777" w:rsidR="00DE03D5" w:rsidRPr="00DE03D5" w:rsidRDefault="00DE03D5" w:rsidP="00DE03D5">
      <w:pPr>
        <w:bidi/>
        <w:jc w:val="both"/>
        <w:rPr>
          <w:rFonts w:cs="David" w:hint="cs"/>
          <w:rtl/>
        </w:rPr>
      </w:pPr>
    </w:p>
    <w:p w14:paraId="7461D323" w14:textId="77777777" w:rsidR="00DE03D5" w:rsidRPr="00DE03D5" w:rsidRDefault="00DE03D5" w:rsidP="00DE03D5">
      <w:pPr>
        <w:bidi/>
        <w:jc w:val="both"/>
        <w:rPr>
          <w:rFonts w:cs="David" w:hint="cs"/>
          <w:u w:val="single"/>
          <w:rtl/>
        </w:rPr>
      </w:pPr>
      <w:r w:rsidRPr="00DE03D5">
        <w:rPr>
          <w:rFonts w:cs="David" w:hint="cs"/>
          <w:u w:val="single"/>
          <w:rtl/>
        </w:rPr>
        <w:t>מיכל כהן:</w:t>
      </w:r>
    </w:p>
    <w:p w14:paraId="67EDEE3B" w14:textId="77777777" w:rsidR="00DE03D5" w:rsidRPr="00DE03D5" w:rsidRDefault="00DE03D5" w:rsidP="00DE03D5">
      <w:pPr>
        <w:bidi/>
        <w:jc w:val="both"/>
        <w:rPr>
          <w:rFonts w:cs="David" w:hint="cs"/>
          <w:rtl/>
        </w:rPr>
      </w:pPr>
    </w:p>
    <w:p w14:paraId="2DD94BD7" w14:textId="77777777" w:rsidR="00DE03D5" w:rsidRPr="00DE03D5" w:rsidRDefault="00DE03D5" w:rsidP="00DE03D5">
      <w:pPr>
        <w:bidi/>
        <w:jc w:val="both"/>
        <w:rPr>
          <w:rFonts w:cs="David" w:hint="cs"/>
          <w:rtl/>
        </w:rPr>
      </w:pPr>
      <w:r w:rsidRPr="00DE03D5">
        <w:rPr>
          <w:rFonts w:cs="David" w:hint="cs"/>
          <w:rtl/>
        </w:rPr>
        <w:tab/>
        <w:t>נוסח הצעת החוק שלפנינו שונה מהצעת החוק המקורית שזכתה לתמיכה של הממשלה. השינויים הם במספר הקשרים, ולמעשה, אנחנו סבורים על דעת המשנה ליועץ המשפטי לממשלה שאתו שוחחתי לפני מספר דקות שזאת הצעת חוק חדשה- -</w:t>
      </w:r>
    </w:p>
    <w:p w14:paraId="043F3AFF" w14:textId="77777777" w:rsidR="00DE03D5" w:rsidRPr="00DE03D5" w:rsidRDefault="00DE03D5" w:rsidP="00DE03D5">
      <w:pPr>
        <w:bidi/>
        <w:jc w:val="both"/>
        <w:rPr>
          <w:rFonts w:cs="David" w:hint="cs"/>
          <w:rtl/>
        </w:rPr>
      </w:pPr>
    </w:p>
    <w:p w14:paraId="08C6EB7B" w14:textId="77777777" w:rsidR="00DE03D5" w:rsidRPr="00DE03D5" w:rsidRDefault="00DE03D5" w:rsidP="00DE03D5">
      <w:pPr>
        <w:bidi/>
        <w:jc w:val="both"/>
        <w:rPr>
          <w:rFonts w:cs="David" w:hint="cs"/>
          <w:u w:val="single"/>
          <w:rtl/>
        </w:rPr>
      </w:pPr>
      <w:r w:rsidRPr="00DE03D5">
        <w:rPr>
          <w:rFonts w:cs="David" w:hint="cs"/>
          <w:u w:val="single"/>
          <w:rtl/>
        </w:rPr>
        <w:t>גדעון סער:</w:t>
      </w:r>
    </w:p>
    <w:p w14:paraId="524492EB" w14:textId="77777777" w:rsidR="00DE03D5" w:rsidRPr="00DE03D5" w:rsidRDefault="00DE03D5" w:rsidP="00DE03D5">
      <w:pPr>
        <w:bidi/>
        <w:jc w:val="both"/>
        <w:rPr>
          <w:rFonts w:cs="David" w:hint="cs"/>
          <w:u w:val="single"/>
          <w:rtl/>
        </w:rPr>
      </w:pPr>
    </w:p>
    <w:p w14:paraId="2BC514EB" w14:textId="77777777" w:rsidR="00DE03D5" w:rsidRPr="00DE03D5" w:rsidRDefault="00DE03D5" w:rsidP="00DE03D5">
      <w:pPr>
        <w:bidi/>
        <w:jc w:val="both"/>
        <w:rPr>
          <w:rFonts w:cs="David" w:hint="cs"/>
          <w:rtl/>
        </w:rPr>
      </w:pPr>
      <w:r w:rsidRPr="00DE03D5">
        <w:rPr>
          <w:rFonts w:cs="David" w:hint="cs"/>
          <w:rtl/>
        </w:rPr>
        <w:tab/>
        <w:t xml:space="preserve"> האם זאת גם עמדת שר המשפטים או רק עמדתו של המשנה?</w:t>
      </w:r>
    </w:p>
    <w:p w14:paraId="42C04327" w14:textId="77777777" w:rsidR="00DE03D5" w:rsidRPr="00DE03D5" w:rsidRDefault="00DE03D5" w:rsidP="00DE03D5">
      <w:pPr>
        <w:bidi/>
        <w:jc w:val="both"/>
        <w:rPr>
          <w:rFonts w:cs="David" w:hint="cs"/>
          <w:rtl/>
        </w:rPr>
      </w:pPr>
    </w:p>
    <w:p w14:paraId="64DD0974" w14:textId="77777777" w:rsidR="00DE03D5" w:rsidRPr="00DE03D5" w:rsidRDefault="00DE03D5" w:rsidP="00DE03D5">
      <w:pPr>
        <w:bidi/>
        <w:jc w:val="both"/>
        <w:rPr>
          <w:rFonts w:cs="David" w:hint="cs"/>
          <w:u w:val="single"/>
          <w:rtl/>
        </w:rPr>
      </w:pPr>
      <w:r w:rsidRPr="00DE03D5">
        <w:rPr>
          <w:rFonts w:cs="David" w:hint="cs"/>
          <w:u w:val="single"/>
          <w:rtl/>
        </w:rPr>
        <w:t>מיכל כהן:</w:t>
      </w:r>
    </w:p>
    <w:p w14:paraId="0EC0A2A0" w14:textId="77777777" w:rsidR="00DE03D5" w:rsidRPr="00DE03D5" w:rsidRDefault="00DE03D5" w:rsidP="00DE03D5">
      <w:pPr>
        <w:bidi/>
        <w:jc w:val="both"/>
        <w:rPr>
          <w:rFonts w:cs="David" w:hint="cs"/>
          <w:rtl/>
        </w:rPr>
      </w:pPr>
    </w:p>
    <w:p w14:paraId="0F2B94CB" w14:textId="77777777" w:rsidR="00DE03D5" w:rsidRPr="00DE03D5" w:rsidRDefault="00DE03D5" w:rsidP="00DE03D5">
      <w:pPr>
        <w:bidi/>
        <w:jc w:val="both"/>
        <w:rPr>
          <w:rFonts w:cs="David" w:hint="cs"/>
          <w:rtl/>
        </w:rPr>
      </w:pPr>
      <w:r w:rsidRPr="00DE03D5">
        <w:rPr>
          <w:rFonts w:cs="David" w:hint="cs"/>
          <w:rtl/>
        </w:rPr>
        <w:tab/>
        <w:t>את זה לא ביררנו.</w:t>
      </w:r>
    </w:p>
    <w:p w14:paraId="15F7D9DC" w14:textId="77777777" w:rsidR="00DE03D5" w:rsidRPr="00DE03D5" w:rsidRDefault="00DE03D5" w:rsidP="00DE03D5">
      <w:pPr>
        <w:bidi/>
        <w:jc w:val="both"/>
        <w:rPr>
          <w:rFonts w:cs="David" w:hint="cs"/>
          <w:rtl/>
        </w:rPr>
      </w:pPr>
    </w:p>
    <w:p w14:paraId="606D838B" w14:textId="77777777" w:rsidR="00DE03D5" w:rsidRPr="00DE03D5" w:rsidRDefault="00DE03D5" w:rsidP="00DE03D5">
      <w:pPr>
        <w:bidi/>
        <w:jc w:val="both"/>
        <w:rPr>
          <w:rFonts w:cs="David" w:hint="cs"/>
          <w:u w:val="single"/>
          <w:rtl/>
        </w:rPr>
      </w:pPr>
      <w:r w:rsidRPr="00DE03D5">
        <w:rPr>
          <w:rFonts w:cs="David" w:hint="cs"/>
          <w:u w:val="single"/>
          <w:rtl/>
        </w:rPr>
        <w:t>גדעון סער:</w:t>
      </w:r>
    </w:p>
    <w:p w14:paraId="645C554B" w14:textId="77777777" w:rsidR="00DE03D5" w:rsidRPr="00DE03D5" w:rsidRDefault="00DE03D5" w:rsidP="00DE03D5">
      <w:pPr>
        <w:bidi/>
        <w:jc w:val="both"/>
        <w:rPr>
          <w:rFonts w:cs="David" w:hint="cs"/>
          <w:u w:val="single"/>
          <w:rtl/>
        </w:rPr>
      </w:pPr>
    </w:p>
    <w:p w14:paraId="45410A5E" w14:textId="77777777" w:rsidR="00DE03D5" w:rsidRPr="00DE03D5" w:rsidRDefault="00DE03D5" w:rsidP="00DE03D5">
      <w:pPr>
        <w:bidi/>
        <w:jc w:val="both"/>
        <w:rPr>
          <w:rFonts w:cs="David" w:hint="cs"/>
          <w:rtl/>
        </w:rPr>
      </w:pPr>
      <w:r w:rsidRPr="00DE03D5">
        <w:rPr>
          <w:rFonts w:cs="David" w:hint="cs"/>
          <w:rtl/>
        </w:rPr>
        <w:tab/>
        <w:t xml:space="preserve">  כי כרגיל הדרג המקצועי יקבע לדרג הפוליטי מה עמדת המשרד.</w:t>
      </w:r>
    </w:p>
    <w:p w14:paraId="6B37961B" w14:textId="77777777" w:rsidR="00DE03D5" w:rsidRPr="00DE03D5" w:rsidRDefault="00DE03D5" w:rsidP="00DE03D5">
      <w:pPr>
        <w:bidi/>
        <w:jc w:val="both"/>
        <w:rPr>
          <w:rFonts w:cs="David" w:hint="cs"/>
          <w:rtl/>
        </w:rPr>
      </w:pPr>
    </w:p>
    <w:p w14:paraId="4E868178" w14:textId="77777777" w:rsidR="00DE03D5" w:rsidRPr="00DE03D5" w:rsidRDefault="00DE03D5" w:rsidP="00DE03D5">
      <w:pPr>
        <w:bidi/>
        <w:jc w:val="both"/>
        <w:rPr>
          <w:rFonts w:cs="David"/>
          <w:u w:val="single"/>
        </w:rPr>
      </w:pPr>
      <w:r w:rsidRPr="00DE03D5">
        <w:rPr>
          <w:rFonts w:cs="David"/>
          <w:u w:val="single"/>
          <w:rtl/>
        </w:rPr>
        <w:br w:type="page"/>
      </w:r>
      <w:r w:rsidRPr="00DE03D5">
        <w:rPr>
          <w:rFonts w:cs="David" w:hint="cs"/>
          <w:u w:val="single"/>
          <w:rtl/>
        </w:rPr>
        <w:t>מיכל כהן:</w:t>
      </w:r>
    </w:p>
    <w:p w14:paraId="1921B595" w14:textId="77777777" w:rsidR="00DE03D5" w:rsidRPr="00DE03D5" w:rsidRDefault="00DE03D5" w:rsidP="00DE03D5">
      <w:pPr>
        <w:bidi/>
        <w:jc w:val="both"/>
        <w:rPr>
          <w:rFonts w:cs="David" w:hint="cs"/>
          <w:rtl/>
        </w:rPr>
      </w:pPr>
    </w:p>
    <w:p w14:paraId="3D3FD891" w14:textId="77777777" w:rsidR="00DE03D5" w:rsidRPr="00DE03D5" w:rsidRDefault="00DE03D5" w:rsidP="00DE03D5">
      <w:pPr>
        <w:bidi/>
        <w:jc w:val="both"/>
        <w:rPr>
          <w:rFonts w:cs="David" w:hint="cs"/>
          <w:rtl/>
        </w:rPr>
      </w:pPr>
      <w:r w:rsidRPr="00DE03D5">
        <w:rPr>
          <w:rFonts w:cs="David" w:hint="cs"/>
          <w:rtl/>
        </w:rPr>
        <w:tab/>
        <w:t>לא הספקנו לברר.</w:t>
      </w:r>
    </w:p>
    <w:p w14:paraId="5563F86F" w14:textId="77777777" w:rsidR="00DE03D5" w:rsidRPr="00DE03D5" w:rsidRDefault="00DE03D5" w:rsidP="00DE03D5">
      <w:pPr>
        <w:bidi/>
        <w:jc w:val="both"/>
        <w:rPr>
          <w:rFonts w:cs="David" w:hint="cs"/>
          <w:rtl/>
        </w:rPr>
      </w:pPr>
    </w:p>
    <w:p w14:paraId="773E9848" w14:textId="77777777" w:rsidR="00DE03D5" w:rsidRPr="00DE03D5" w:rsidRDefault="00DE03D5" w:rsidP="00DE03D5">
      <w:pPr>
        <w:bidi/>
        <w:jc w:val="both"/>
        <w:rPr>
          <w:rFonts w:cs="David" w:hint="cs"/>
          <w:u w:val="single"/>
          <w:rtl/>
        </w:rPr>
      </w:pPr>
      <w:r w:rsidRPr="00DE03D5">
        <w:rPr>
          <w:rFonts w:cs="David" w:hint="cs"/>
          <w:u w:val="single"/>
          <w:rtl/>
        </w:rPr>
        <w:t>גדעון סער:</w:t>
      </w:r>
    </w:p>
    <w:p w14:paraId="3764F9D1" w14:textId="77777777" w:rsidR="00DE03D5" w:rsidRPr="00DE03D5" w:rsidRDefault="00DE03D5" w:rsidP="00DE03D5">
      <w:pPr>
        <w:bidi/>
        <w:jc w:val="both"/>
        <w:rPr>
          <w:rFonts w:cs="David" w:hint="cs"/>
          <w:u w:val="single"/>
          <w:rtl/>
        </w:rPr>
      </w:pPr>
    </w:p>
    <w:p w14:paraId="37D0A3EA" w14:textId="77777777" w:rsidR="00DE03D5" w:rsidRPr="00DE03D5" w:rsidRDefault="00DE03D5" w:rsidP="00DE03D5">
      <w:pPr>
        <w:bidi/>
        <w:jc w:val="both"/>
        <w:rPr>
          <w:rFonts w:cs="David" w:hint="cs"/>
          <w:rtl/>
        </w:rPr>
      </w:pPr>
      <w:r w:rsidRPr="00DE03D5">
        <w:rPr>
          <w:rFonts w:cs="David" w:hint="cs"/>
          <w:rtl/>
        </w:rPr>
        <w:tab/>
        <w:t xml:space="preserve">  למה לא שאלתם את שר המשפטים?</w:t>
      </w:r>
    </w:p>
    <w:p w14:paraId="5A2D0B71" w14:textId="77777777" w:rsidR="00DE03D5" w:rsidRPr="00DE03D5" w:rsidRDefault="00DE03D5" w:rsidP="00DE03D5">
      <w:pPr>
        <w:bidi/>
        <w:jc w:val="both"/>
        <w:rPr>
          <w:rFonts w:cs="David" w:hint="cs"/>
          <w:rtl/>
        </w:rPr>
      </w:pPr>
    </w:p>
    <w:p w14:paraId="0D1CDA2D" w14:textId="77777777" w:rsidR="00DE03D5" w:rsidRPr="00DE03D5" w:rsidRDefault="00DE03D5" w:rsidP="00DE03D5">
      <w:pPr>
        <w:bidi/>
        <w:jc w:val="both"/>
        <w:rPr>
          <w:rFonts w:cs="David" w:hint="cs"/>
          <w:rtl/>
        </w:rPr>
      </w:pPr>
      <w:r w:rsidRPr="00DE03D5">
        <w:rPr>
          <w:rFonts w:cs="David" w:hint="cs"/>
          <w:u w:val="single"/>
          <w:rtl/>
        </w:rPr>
        <w:t>היו</w:t>
      </w:r>
      <w:r w:rsidRPr="00DE03D5">
        <w:rPr>
          <w:rFonts w:cs="David"/>
          <w:u w:val="single"/>
          <w:rtl/>
        </w:rPr>
        <w:t>"</w:t>
      </w:r>
      <w:r w:rsidRPr="00DE03D5">
        <w:rPr>
          <w:rFonts w:cs="David" w:hint="cs"/>
          <w:u w:val="single"/>
          <w:rtl/>
        </w:rPr>
        <w:t>ר דוד טל:</w:t>
      </w:r>
    </w:p>
    <w:p w14:paraId="26EAA7F2" w14:textId="77777777" w:rsidR="00DE03D5" w:rsidRPr="00DE03D5" w:rsidRDefault="00DE03D5" w:rsidP="00DE03D5">
      <w:pPr>
        <w:bidi/>
        <w:jc w:val="both"/>
        <w:rPr>
          <w:rFonts w:cs="David" w:hint="cs"/>
          <w:rtl/>
        </w:rPr>
      </w:pPr>
    </w:p>
    <w:p w14:paraId="1339C037" w14:textId="77777777" w:rsidR="00DE03D5" w:rsidRPr="00DE03D5" w:rsidRDefault="00DE03D5" w:rsidP="00DE03D5">
      <w:pPr>
        <w:bidi/>
        <w:jc w:val="both"/>
        <w:rPr>
          <w:rFonts w:cs="David" w:hint="cs"/>
          <w:rtl/>
        </w:rPr>
      </w:pPr>
      <w:r w:rsidRPr="00DE03D5">
        <w:rPr>
          <w:rFonts w:cs="David" w:hint="cs"/>
          <w:rtl/>
        </w:rPr>
        <w:tab/>
        <w:t>הגברת צודקת, התיקון הזה נעשה בימים האחרונים- -</w:t>
      </w:r>
    </w:p>
    <w:p w14:paraId="298FB488" w14:textId="77777777" w:rsidR="00DE03D5" w:rsidRPr="00DE03D5" w:rsidRDefault="00DE03D5" w:rsidP="00DE03D5">
      <w:pPr>
        <w:bidi/>
        <w:jc w:val="both"/>
        <w:rPr>
          <w:rFonts w:cs="David" w:hint="cs"/>
          <w:rtl/>
        </w:rPr>
      </w:pPr>
    </w:p>
    <w:p w14:paraId="090D81E1" w14:textId="77777777" w:rsidR="00DE03D5" w:rsidRPr="00DE03D5" w:rsidRDefault="00DE03D5" w:rsidP="00DE03D5">
      <w:pPr>
        <w:bidi/>
        <w:jc w:val="both"/>
        <w:rPr>
          <w:rFonts w:cs="David" w:hint="cs"/>
          <w:u w:val="single"/>
          <w:rtl/>
        </w:rPr>
      </w:pPr>
      <w:r w:rsidRPr="00DE03D5">
        <w:rPr>
          <w:rFonts w:cs="David" w:hint="cs"/>
          <w:u w:val="single"/>
          <w:rtl/>
        </w:rPr>
        <w:t>גדעון סער:</w:t>
      </w:r>
    </w:p>
    <w:p w14:paraId="663C3841" w14:textId="77777777" w:rsidR="00DE03D5" w:rsidRPr="00DE03D5" w:rsidRDefault="00DE03D5" w:rsidP="00DE03D5">
      <w:pPr>
        <w:bidi/>
        <w:jc w:val="both"/>
        <w:rPr>
          <w:rFonts w:cs="David" w:hint="cs"/>
          <w:u w:val="single"/>
          <w:rtl/>
        </w:rPr>
      </w:pPr>
    </w:p>
    <w:p w14:paraId="2F46F333" w14:textId="77777777" w:rsidR="00DE03D5" w:rsidRPr="00DE03D5" w:rsidRDefault="00DE03D5" w:rsidP="00DE03D5">
      <w:pPr>
        <w:bidi/>
        <w:jc w:val="both"/>
        <w:rPr>
          <w:rFonts w:cs="David" w:hint="cs"/>
          <w:rtl/>
        </w:rPr>
      </w:pPr>
      <w:r w:rsidRPr="00DE03D5">
        <w:rPr>
          <w:rFonts w:cs="David" w:hint="cs"/>
          <w:rtl/>
        </w:rPr>
        <w:tab/>
        <w:t xml:space="preserve"> אבל אי-אפשר לעדכן את השר ולשאול אותו?</w:t>
      </w:r>
    </w:p>
    <w:p w14:paraId="4FECC058" w14:textId="77777777" w:rsidR="00DE03D5" w:rsidRPr="00DE03D5" w:rsidRDefault="00DE03D5" w:rsidP="00DE03D5">
      <w:pPr>
        <w:bidi/>
        <w:jc w:val="both"/>
        <w:rPr>
          <w:rFonts w:cs="David" w:hint="cs"/>
          <w:rtl/>
        </w:rPr>
      </w:pPr>
    </w:p>
    <w:p w14:paraId="489BE17C" w14:textId="77777777" w:rsidR="00DE03D5" w:rsidRPr="00DE03D5" w:rsidRDefault="00DE03D5" w:rsidP="00DE03D5">
      <w:pPr>
        <w:bidi/>
        <w:jc w:val="both"/>
        <w:rPr>
          <w:rFonts w:cs="David" w:hint="cs"/>
          <w:rtl/>
        </w:rPr>
      </w:pPr>
      <w:r w:rsidRPr="00DE03D5">
        <w:rPr>
          <w:rFonts w:cs="David" w:hint="cs"/>
          <w:u w:val="single"/>
          <w:rtl/>
        </w:rPr>
        <w:t>מיכאל איתן:</w:t>
      </w:r>
    </w:p>
    <w:p w14:paraId="1F263302" w14:textId="77777777" w:rsidR="00DE03D5" w:rsidRPr="00DE03D5" w:rsidRDefault="00DE03D5" w:rsidP="00DE03D5">
      <w:pPr>
        <w:bidi/>
        <w:jc w:val="both"/>
        <w:rPr>
          <w:rFonts w:cs="David" w:hint="cs"/>
          <w:rtl/>
        </w:rPr>
      </w:pPr>
    </w:p>
    <w:p w14:paraId="177F88DB" w14:textId="77777777" w:rsidR="00DE03D5" w:rsidRPr="00DE03D5" w:rsidRDefault="00DE03D5" w:rsidP="00DE03D5">
      <w:pPr>
        <w:bidi/>
        <w:jc w:val="both"/>
        <w:rPr>
          <w:rFonts w:cs="David" w:hint="cs"/>
          <w:rtl/>
        </w:rPr>
      </w:pPr>
      <w:r w:rsidRPr="00DE03D5">
        <w:rPr>
          <w:rFonts w:cs="David" w:hint="cs"/>
          <w:rtl/>
        </w:rPr>
        <w:tab/>
        <w:t xml:space="preserve">התיקון הזה נעשה להחלשת הקונטרסט. </w:t>
      </w:r>
    </w:p>
    <w:p w14:paraId="12B1E4B8" w14:textId="77777777" w:rsidR="00DE03D5" w:rsidRPr="00DE03D5" w:rsidRDefault="00DE03D5" w:rsidP="00DE03D5">
      <w:pPr>
        <w:bidi/>
        <w:jc w:val="both"/>
        <w:rPr>
          <w:rFonts w:cs="David" w:hint="cs"/>
          <w:rtl/>
        </w:rPr>
      </w:pPr>
    </w:p>
    <w:p w14:paraId="4DA0324C" w14:textId="77777777" w:rsidR="00DE03D5" w:rsidRPr="00DE03D5" w:rsidRDefault="00DE03D5" w:rsidP="00DE03D5">
      <w:pPr>
        <w:bidi/>
        <w:jc w:val="both"/>
        <w:rPr>
          <w:rFonts w:cs="David" w:hint="cs"/>
          <w:u w:val="single"/>
          <w:rtl/>
        </w:rPr>
      </w:pPr>
      <w:r w:rsidRPr="00DE03D5">
        <w:rPr>
          <w:rFonts w:cs="David" w:hint="cs"/>
          <w:u w:val="single"/>
          <w:rtl/>
        </w:rPr>
        <w:t>קריאות:</w:t>
      </w:r>
    </w:p>
    <w:p w14:paraId="15B66414" w14:textId="77777777" w:rsidR="00DE03D5" w:rsidRPr="00DE03D5" w:rsidRDefault="00DE03D5" w:rsidP="00DE03D5">
      <w:pPr>
        <w:bidi/>
        <w:jc w:val="both"/>
        <w:rPr>
          <w:rFonts w:cs="David" w:hint="cs"/>
          <w:u w:val="single"/>
          <w:rtl/>
        </w:rPr>
      </w:pPr>
    </w:p>
    <w:p w14:paraId="112A1E46" w14:textId="77777777" w:rsidR="00DE03D5" w:rsidRPr="00DE03D5" w:rsidRDefault="00DE03D5" w:rsidP="00DE03D5">
      <w:pPr>
        <w:bidi/>
        <w:ind w:firstLine="567"/>
        <w:jc w:val="both"/>
        <w:rPr>
          <w:rFonts w:cs="David" w:hint="cs"/>
          <w:rtl/>
        </w:rPr>
      </w:pPr>
      <w:r w:rsidRPr="00DE03D5">
        <w:rPr>
          <w:rFonts w:cs="David" w:hint="cs"/>
          <w:rtl/>
        </w:rPr>
        <w:t>נכון. הוא צודק.</w:t>
      </w:r>
    </w:p>
    <w:p w14:paraId="17D81017" w14:textId="77777777" w:rsidR="00DE03D5" w:rsidRPr="00DE03D5" w:rsidRDefault="00DE03D5" w:rsidP="00DE03D5">
      <w:pPr>
        <w:bidi/>
        <w:jc w:val="both"/>
        <w:rPr>
          <w:rFonts w:cs="David" w:hint="cs"/>
          <w:rtl/>
        </w:rPr>
      </w:pPr>
    </w:p>
    <w:p w14:paraId="56EDFFB8" w14:textId="77777777" w:rsidR="00DE03D5" w:rsidRPr="00DE03D5" w:rsidRDefault="00DE03D5" w:rsidP="00DE03D5">
      <w:pPr>
        <w:bidi/>
        <w:jc w:val="both"/>
        <w:rPr>
          <w:rFonts w:cs="David" w:hint="cs"/>
          <w:rtl/>
        </w:rPr>
      </w:pPr>
      <w:r w:rsidRPr="00DE03D5">
        <w:rPr>
          <w:rFonts w:cs="David" w:hint="cs"/>
          <w:u w:val="single"/>
          <w:rtl/>
        </w:rPr>
        <w:t>מיכאל איתן:</w:t>
      </w:r>
    </w:p>
    <w:p w14:paraId="03782CFC" w14:textId="77777777" w:rsidR="00DE03D5" w:rsidRPr="00DE03D5" w:rsidRDefault="00DE03D5" w:rsidP="00DE03D5">
      <w:pPr>
        <w:bidi/>
        <w:jc w:val="both"/>
        <w:rPr>
          <w:rFonts w:cs="David" w:hint="cs"/>
          <w:rtl/>
        </w:rPr>
      </w:pPr>
    </w:p>
    <w:p w14:paraId="34626BAE" w14:textId="77777777" w:rsidR="00DE03D5" w:rsidRPr="00DE03D5" w:rsidRDefault="00DE03D5" w:rsidP="00DE03D5">
      <w:pPr>
        <w:bidi/>
        <w:jc w:val="both"/>
        <w:rPr>
          <w:rFonts w:cs="David" w:hint="cs"/>
          <w:rtl/>
        </w:rPr>
      </w:pPr>
      <w:r w:rsidRPr="00DE03D5">
        <w:rPr>
          <w:rFonts w:cs="David" w:hint="cs"/>
          <w:rtl/>
        </w:rPr>
        <w:tab/>
        <w:t xml:space="preserve"> זאת אומרת, אם כבר הייתה טענה, התיקון הוא בדיוק הפוך. אם הם הסכימו לנוסח ההוא, לזה, קל וחומר.</w:t>
      </w:r>
    </w:p>
    <w:p w14:paraId="3EC9CB87" w14:textId="77777777" w:rsidR="00DE03D5" w:rsidRPr="00DE03D5" w:rsidRDefault="00DE03D5" w:rsidP="00DE03D5">
      <w:pPr>
        <w:bidi/>
        <w:jc w:val="both"/>
        <w:rPr>
          <w:rFonts w:cs="David" w:hint="cs"/>
          <w:rtl/>
        </w:rPr>
      </w:pPr>
    </w:p>
    <w:p w14:paraId="5E91C14C" w14:textId="77777777" w:rsidR="00DE03D5" w:rsidRPr="00DE03D5" w:rsidRDefault="00DE03D5" w:rsidP="00DE03D5">
      <w:pPr>
        <w:bidi/>
        <w:jc w:val="both"/>
        <w:rPr>
          <w:rFonts w:cs="David" w:hint="cs"/>
          <w:rtl/>
        </w:rPr>
      </w:pPr>
      <w:r w:rsidRPr="00DE03D5">
        <w:rPr>
          <w:rFonts w:cs="David" w:hint="cs"/>
          <w:u w:val="single"/>
          <w:rtl/>
        </w:rPr>
        <w:t>היו</w:t>
      </w:r>
      <w:r w:rsidRPr="00DE03D5">
        <w:rPr>
          <w:rFonts w:cs="David"/>
          <w:u w:val="single"/>
          <w:rtl/>
        </w:rPr>
        <w:t>"</w:t>
      </w:r>
      <w:r w:rsidRPr="00DE03D5">
        <w:rPr>
          <w:rFonts w:cs="David" w:hint="cs"/>
          <w:u w:val="single"/>
          <w:rtl/>
        </w:rPr>
        <w:t>ר דוד טל:</w:t>
      </w:r>
    </w:p>
    <w:p w14:paraId="18B176D9" w14:textId="77777777" w:rsidR="00DE03D5" w:rsidRPr="00DE03D5" w:rsidRDefault="00DE03D5" w:rsidP="00DE03D5">
      <w:pPr>
        <w:bidi/>
        <w:jc w:val="both"/>
        <w:rPr>
          <w:rFonts w:cs="David" w:hint="cs"/>
          <w:rtl/>
        </w:rPr>
      </w:pPr>
    </w:p>
    <w:p w14:paraId="6B292E6F" w14:textId="77777777" w:rsidR="00DE03D5" w:rsidRPr="00DE03D5" w:rsidRDefault="00DE03D5" w:rsidP="00DE03D5">
      <w:pPr>
        <w:bidi/>
        <w:jc w:val="both"/>
        <w:rPr>
          <w:rFonts w:cs="David" w:hint="cs"/>
          <w:rtl/>
        </w:rPr>
      </w:pPr>
      <w:r w:rsidRPr="00DE03D5">
        <w:rPr>
          <w:rFonts w:cs="David" w:hint="cs"/>
          <w:rtl/>
        </w:rPr>
        <w:tab/>
        <w:t>אמת. קל וחומר בן בנו של קל וחומר.</w:t>
      </w:r>
    </w:p>
    <w:p w14:paraId="25E73CBB" w14:textId="77777777" w:rsidR="00DE03D5" w:rsidRPr="00DE03D5" w:rsidRDefault="00DE03D5" w:rsidP="00DE03D5">
      <w:pPr>
        <w:bidi/>
        <w:jc w:val="both"/>
        <w:rPr>
          <w:rFonts w:cs="David" w:hint="cs"/>
          <w:rtl/>
        </w:rPr>
      </w:pPr>
    </w:p>
    <w:p w14:paraId="331194B2" w14:textId="77777777" w:rsidR="00DE03D5" w:rsidRPr="00DE03D5" w:rsidRDefault="00DE03D5" w:rsidP="00DE03D5">
      <w:pPr>
        <w:bidi/>
        <w:jc w:val="both"/>
        <w:rPr>
          <w:rFonts w:cs="David" w:hint="cs"/>
          <w:u w:val="single"/>
          <w:rtl/>
        </w:rPr>
      </w:pPr>
      <w:r w:rsidRPr="00DE03D5">
        <w:rPr>
          <w:rFonts w:cs="David" w:hint="cs"/>
          <w:u w:val="single"/>
          <w:rtl/>
        </w:rPr>
        <w:t>קריאות:</w:t>
      </w:r>
    </w:p>
    <w:p w14:paraId="4482446F" w14:textId="77777777" w:rsidR="00DE03D5" w:rsidRPr="00DE03D5" w:rsidRDefault="00DE03D5" w:rsidP="00DE03D5">
      <w:pPr>
        <w:bidi/>
        <w:jc w:val="both"/>
        <w:rPr>
          <w:rFonts w:cs="David" w:hint="cs"/>
          <w:u w:val="single"/>
          <w:rtl/>
        </w:rPr>
      </w:pPr>
    </w:p>
    <w:p w14:paraId="54883302" w14:textId="77777777" w:rsidR="00DE03D5" w:rsidRPr="00DE03D5" w:rsidRDefault="00DE03D5" w:rsidP="00DE03D5">
      <w:pPr>
        <w:bidi/>
        <w:jc w:val="both"/>
        <w:rPr>
          <w:rFonts w:cs="David" w:hint="cs"/>
          <w:rtl/>
        </w:rPr>
      </w:pPr>
      <w:r w:rsidRPr="00DE03D5">
        <w:rPr>
          <w:rFonts w:cs="David" w:hint="cs"/>
          <w:rtl/>
        </w:rPr>
        <w:tab/>
        <w:t>- - -</w:t>
      </w:r>
    </w:p>
    <w:p w14:paraId="0819C805" w14:textId="77777777" w:rsidR="00DE03D5" w:rsidRPr="00DE03D5" w:rsidRDefault="00DE03D5" w:rsidP="00DE03D5">
      <w:pPr>
        <w:bidi/>
        <w:jc w:val="both"/>
        <w:rPr>
          <w:rFonts w:cs="David" w:hint="cs"/>
          <w:rtl/>
        </w:rPr>
      </w:pPr>
    </w:p>
    <w:p w14:paraId="601B17B2" w14:textId="77777777" w:rsidR="00DE03D5" w:rsidRPr="00DE03D5" w:rsidRDefault="00DE03D5" w:rsidP="00DE03D5">
      <w:pPr>
        <w:bidi/>
        <w:jc w:val="both"/>
        <w:rPr>
          <w:rFonts w:cs="David" w:hint="cs"/>
          <w:rtl/>
        </w:rPr>
      </w:pPr>
      <w:r w:rsidRPr="00DE03D5">
        <w:rPr>
          <w:rFonts w:cs="David" w:hint="cs"/>
          <w:u w:val="single"/>
          <w:rtl/>
        </w:rPr>
        <w:t>היו</w:t>
      </w:r>
      <w:r w:rsidRPr="00DE03D5">
        <w:rPr>
          <w:rFonts w:cs="David"/>
          <w:u w:val="single"/>
          <w:rtl/>
        </w:rPr>
        <w:t>"</w:t>
      </w:r>
      <w:r w:rsidRPr="00DE03D5">
        <w:rPr>
          <w:rFonts w:cs="David" w:hint="cs"/>
          <w:u w:val="single"/>
          <w:rtl/>
        </w:rPr>
        <w:t>ר דוד טל:</w:t>
      </w:r>
    </w:p>
    <w:p w14:paraId="0A68E421" w14:textId="77777777" w:rsidR="00DE03D5" w:rsidRPr="00DE03D5" w:rsidRDefault="00DE03D5" w:rsidP="00DE03D5">
      <w:pPr>
        <w:bidi/>
        <w:jc w:val="both"/>
        <w:rPr>
          <w:rFonts w:cs="David" w:hint="cs"/>
          <w:rtl/>
        </w:rPr>
      </w:pPr>
    </w:p>
    <w:p w14:paraId="75047F01" w14:textId="77777777" w:rsidR="00DE03D5" w:rsidRPr="00DE03D5" w:rsidRDefault="00DE03D5" w:rsidP="00DE03D5">
      <w:pPr>
        <w:bidi/>
        <w:jc w:val="both"/>
        <w:rPr>
          <w:rFonts w:cs="David" w:hint="cs"/>
          <w:rtl/>
        </w:rPr>
      </w:pPr>
      <w:r w:rsidRPr="00DE03D5">
        <w:rPr>
          <w:rFonts w:cs="David" w:hint="cs"/>
          <w:rtl/>
        </w:rPr>
        <w:tab/>
        <w:t xml:space="preserve"> היועצת המשפטית תדבר, ואחר-כך חבר הכנסת אזולאי וברכה.</w:t>
      </w:r>
    </w:p>
    <w:p w14:paraId="48895255" w14:textId="77777777" w:rsidR="00DE03D5" w:rsidRPr="00DE03D5" w:rsidRDefault="00DE03D5" w:rsidP="00DE03D5">
      <w:pPr>
        <w:bidi/>
        <w:jc w:val="both"/>
        <w:rPr>
          <w:rFonts w:cs="David" w:hint="cs"/>
          <w:rtl/>
        </w:rPr>
      </w:pPr>
    </w:p>
    <w:p w14:paraId="57286237" w14:textId="77777777" w:rsidR="00DE03D5" w:rsidRPr="00DE03D5" w:rsidRDefault="00DE03D5" w:rsidP="00DE03D5">
      <w:pPr>
        <w:bidi/>
        <w:jc w:val="both"/>
        <w:rPr>
          <w:rFonts w:cs="David"/>
          <w:u w:val="single"/>
          <w:rtl/>
        </w:rPr>
      </w:pPr>
      <w:r w:rsidRPr="00DE03D5">
        <w:rPr>
          <w:rFonts w:cs="David"/>
          <w:u w:val="single"/>
          <w:rtl/>
        </w:rPr>
        <w:t>מוחמד ברכה:</w:t>
      </w:r>
    </w:p>
    <w:p w14:paraId="434CC1EE" w14:textId="77777777" w:rsidR="00DE03D5" w:rsidRPr="00DE03D5" w:rsidRDefault="00DE03D5" w:rsidP="00DE03D5">
      <w:pPr>
        <w:bidi/>
        <w:jc w:val="both"/>
        <w:rPr>
          <w:rFonts w:cs="David"/>
          <w:u w:val="single"/>
          <w:rtl/>
        </w:rPr>
      </w:pPr>
    </w:p>
    <w:p w14:paraId="72B89B27" w14:textId="77777777" w:rsidR="00DE03D5" w:rsidRPr="00DE03D5" w:rsidRDefault="00DE03D5" w:rsidP="00DE03D5">
      <w:pPr>
        <w:bidi/>
        <w:jc w:val="both"/>
        <w:rPr>
          <w:rFonts w:cs="David" w:hint="cs"/>
          <w:rtl/>
        </w:rPr>
      </w:pPr>
      <w:r w:rsidRPr="00DE03D5">
        <w:rPr>
          <w:rFonts w:cs="David"/>
          <w:rtl/>
        </w:rPr>
        <w:tab/>
      </w:r>
      <w:r w:rsidRPr="00DE03D5">
        <w:rPr>
          <w:rFonts w:cs="David" w:hint="cs"/>
          <w:rtl/>
        </w:rPr>
        <w:t>בכל זאת מה השינוי שיוחלט עליו?</w:t>
      </w:r>
    </w:p>
    <w:p w14:paraId="2F252340" w14:textId="77777777" w:rsidR="00DE03D5" w:rsidRPr="00DE03D5" w:rsidRDefault="00DE03D5" w:rsidP="00DE03D5">
      <w:pPr>
        <w:bidi/>
        <w:jc w:val="both"/>
        <w:rPr>
          <w:rFonts w:cs="David" w:hint="cs"/>
          <w:rtl/>
        </w:rPr>
      </w:pPr>
    </w:p>
    <w:p w14:paraId="3EC6204C" w14:textId="77777777" w:rsidR="00DE03D5" w:rsidRPr="00DE03D5" w:rsidRDefault="00DE03D5" w:rsidP="00DE03D5">
      <w:pPr>
        <w:bidi/>
        <w:jc w:val="both"/>
        <w:rPr>
          <w:rFonts w:cs="David" w:hint="cs"/>
          <w:rtl/>
        </w:rPr>
      </w:pPr>
      <w:r w:rsidRPr="00DE03D5">
        <w:rPr>
          <w:rFonts w:cs="David" w:hint="cs"/>
          <w:u w:val="single"/>
          <w:rtl/>
        </w:rPr>
        <w:t>היו</w:t>
      </w:r>
      <w:r w:rsidRPr="00DE03D5">
        <w:rPr>
          <w:rFonts w:cs="David"/>
          <w:u w:val="single"/>
          <w:rtl/>
        </w:rPr>
        <w:t>"</w:t>
      </w:r>
      <w:r w:rsidRPr="00DE03D5">
        <w:rPr>
          <w:rFonts w:cs="David" w:hint="cs"/>
          <w:u w:val="single"/>
          <w:rtl/>
        </w:rPr>
        <w:t>ר דוד טל:</w:t>
      </w:r>
    </w:p>
    <w:p w14:paraId="51D1D97A" w14:textId="77777777" w:rsidR="00DE03D5" w:rsidRPr="00DE03D5" w:rsidRDefault="00DE03D5" w:rsidP="00DE03D5">
      <w:pPr>
        <w:bidi/>
        <w:jc w:val="both"/>
        <w:rPr>
          <w:rFonts w:cs="David" w:hint="cs"/>
          <w:rtl/>
        </w:rPr>
      </w:pPr>
    </w:p>
    <w:p w14:paraId="7A90FD4D" w14:textId="77777777" w:rsidR="00DE03D5" w:rsidRPr="00DE03D5" w:rsidRDefault="00DE03D5" w:rsidP="00DE03D5">
      <w:pPr>
        <w:bidi/>
        <w:jc w:val="both"/>
        <w:rPr>
          <w:rFonts w:cs="David" w:hint="cs"/>
          <w:rtl/>
        </w:rPr>
      </w:pPr>
      <w:r w:rsidRPr="00DE03D5">
        <w:rPr>
          <w:rFonts w:cs="David" w:hint="cs"/>
          <w:rtl/>
        </w:rPr>
        <w:tab/>
        <w:t>ארבל תסביר את השינוי. כפי שאמר מיקי איתן אם הסכימו להצעה הקודמת שעוצמתה הייתה יותר חזקה, לזה ודאי שהיו צריכים להסכים. ארבל תסביר בפני חברי הכנסת את ההבדל.</w:t>
      </w:r>
    </w:p>
    <w:p w14:paraId="275266F7" w14:textId="77777777" w:rsidR="00DE03D5" w:rsidRPr="00DE03D5" w:rsidRDefault="00DE03D5" w:rsidP="00DE03D5">
      <w:pPr>
        <w:bidi/>
        <w:jc w:val="both"/>
        <w:rPr>
          <w:rFonts w:cs="David" w:hint="cs"/>
          <w:rtl/>
        </w:rPr>
      </w:pPr>
    </w:p>
    <w:p w14:paraId="1F44CC1A" w14:textId="77777777" w:rsidR="00DE03D5" w:rsidRPr="00DE03D5" w:rsidRDefault="00DE03D5" w:rsidP="00DE03D5">
      <w:pPr>
        <w:bidi/>
        <w:jc w:val="both"/>
        <w:rPr>
          <w:rFonts w:cs="David" w:hint="cs"/>
          <w:u w:val="single"/>
          <w:rtl/>
        </w:rPr>
      </w:pPr>
      <w:r w:rsidRPr="00DE03D5">
        <w:rPr>
          <w:rFonts w:cs="David" w:hint="cs"/>
          <w:u w:val="single"/>
          <w:rtl/>
        </w:rPr>
        <w:t>קריאות:</w:t>
      </w:r>
    </w:p>
    <w:p w14:paraId="2D56C807" w14:textId="77777777" w:rsidR="00DE03D5" w:rsidRPr="00DE03D5" w:rsidRDefault="00DE03D5" w:rsidP="00DE03D5">
      <w:pPr>
        <w:bidi/>
        <w:jc w:val="both"/>
        <w:rPr>
          <w:rFonts w:cs="David" w:hint="cs"/>
          <w:u w:val="single"/>
          <w:rtl/>
        </w:rPr>
      </w:pPr>
    </w:p>
    <w:p w14:paraId="7544926D" w14:textId="77777777" w:rsidR="00DE03D5" w:rsidRPr="00DE03D5" w:rsidRDefault="00DE03D5" w:rsidP="00DE03D5">
      <w:pPr>
        <w:bidi/>
        <w:jc w:val="both"/>
        <w:rPr>
          <w:rFonts w:cs="David" w:hint="cs"/>
          <w:rtl/>
        </w:rPr>
      </w:pPr>
      <w:r w:rsidRPr="00DE03D5">
        <w:rPr>
          <w:rFonts w:cs="David" w:hint="cs"/>
          <w:rtl/>
        </w:rPr>
        <w:tab/>
        <w:t>- - -</w:t>
      </w:r>
    </w:p>
    <w:p w14:paraId="62B2504A" w14:textId="77777777" w:rsidR="00DE03D5" w:rsidRPr="00DE03D5" w:rsidRDefault="00DE03D5" w:rsidP="00DE03D5">
      <w:pPr>
        <w:bidi/>
        <w:jc w:val="both"/>
        <w:rPr>
          <w:rFonts w:cs="David" w:hint="cs"/>
          <w:rtl/>
        </w:rPr>
      </w:pPr>
    </w:p>
    <w:p w14:paraId="6DBF07EA" w14:textId="77777777" w:rsidR="00DE03D5" w:rsidRPr="00DE03D5" w:rsidRDefault="00DE03D5" w:rsidP="00DE03D5">
      <w:pPr>
        <w:bidi/>
        <w:jc w:val="both"/>
        <w:rPr>
          <w:rFonts w:cs="David"/>
          <w:u w:val="single"/>
          <w:rtl/>
        </w:rPr>
      </w:pPr>
      <w:r w:rsidRPr="00DE03D5">
        <w:rPr>
          <w:rFonts w:cs="David"/>
          <w:u w:val="single"/>
          <w:rtl/>
        </w:rPr>
        <w:t>מוחמד ברכה:</w:t>
      </w:r>
    </w:p>
    <w:p w14:paraId="549F7E76" w14:textId="77777777" w:rsidR="00DE03D5" w:rsidRPr="00DE03D5" w:rsidRDefault="00DE03D5" w:rsidP="00DE03D5">
      <w:pPr>
        <w:bidi/>
        <w:jc w:val="both"/>
        <w:rPr>
          <w:rFonts w:cs="David"/>
          <w:u w:val="single"/>
          <w:rtl/>
        </w:rPr>
      </w:pPr>
    </w:p>
    <w:p w14:paraId="05C368C9" w14:textId="77777777" w:rsidR="00DE03D5" w:rsidRPr="00DE03D5" w:rsidRDefault="00DE03D5" w:rsidP="00DE03D5">
      <w:pPr>
        <w:bidi/>
        <w:jc w:val="both"/>
        <w:rPr>
          <w:rFonts w:cs="David" w:hint="cs"/>
          <w:rtl/>
        </w:rPr>
      </w:pPr>
      <w:r w:rsidRPr="00DE03D5">
        <w:rPr>
          <w:rFonts w:cs="David"/>
          <w:rtl/>
        </w:rPr>
        <w:tab/>
      </w:r>
      <w:r w:rsidRPr="00DE03D5">
        <w:rPr>
          <w:rFonts w:cs="David" w:hint="cs"/>
          <w:rtl/>
        </w:rPr>
        <w:t xml:space="preserve"> למה משרד המשפטים צריך להסכים או לא להסכים? זה דברים שנוגעים לכנסת- -</w:t>
      </w:r>
    </w:p>
    <w:p w14:paraId="34979A6C" w14:textId="77777777" w:rsidR="00DE03D5" w:rsidRPr="00DE03D5" w:rsidRDefault="00DE03D5" w:rsidP="00DE03D5">
      <w:pPr>
        <w:bidi/>
        <w:jc w:val="both"/>
        <w:rPr>
          <w:rFonts w:cs="David" w:hint="cs"/>
          <w:rtl/>
        </w:rPr>
      </w:pPr>
    </w:p>
    <w:p w14:paraId="370BEBF0" w14:textId="77777777" w:rsidR="00DE03D5" w:rsidRPr="00DE03D5" w:rsidRDefault="00DE03D5" w:rsidP="00DE03D5">
      <w:pPr>
        <w:bidi/>
        <w:jc w:val="both"/>
        <w:rPr>
          <w:rFonts w:cs="David"/>
          <w:u w:val="single"/>
        </w:rPr>
      </w:pPr>
      <w:r w:rsidRPr="00DE03D5">
        <w:rPr>
          <w:rFonts w:cs="David" w:hint="cs"/>
          <w:u w:val="single"/>
          <w:rtl/>
        </w:rPr>
        <w:t>היו"ר דוד טל:</w:t>
      </w:r>
    </w:p>
    <w:p w14:paraId="5F6733B2" w14:textId="77777777" w:rsidR="00DE03D5" w:rsidRPr="00DE03D5" w:rsidRDefault="00DE03D5" w:rsidP="00DE03D5">
      <w:pPr>
        <w:bidi/>
        <w:jc w:val="both"/>
        <w:rPr>
          <w:rFonts w:cs="David" w:hint="cs"/>
          <w:rtl/>
        </w:rPr>
      </w:pPr>
    </w:p>
    <w:p w14:paraId="153727E1" w14:textId="77777777" w:rsidR="00DE03D5" w:rsidRPr="00DE03D5" w:rsidRDefault="00DE03D5" w:rsidP="00DE03D5">
      <w:pPr>
        <w:bidi/>
        <w:jc w:val="both"/>
        <w:rPr>
          <w:rFonts w:cs="David" w:hint="cs"/>
          <w:rtl/>
        </w:rPr>
      </w:pPr>
      <w:r w:rsidRPr="00DE03D5">
        <w:rPr>
          <w:rFonts w:cs="David" w:hint="cs"/>
          <w:rtl/>
        </w:rPr>
        <w:tab/>
        <w:t>הוא יוכל לומר את דעתו, ואם יצליח משרד המשפטים לשכנע אותנו, נקבל את דעתו; אם הוא לא יצליח לשכנע אותנו- - -</w:t>
      </w:r>
    </w:p>
    <w:p w14:paraId="0001B204" w14:textId="77777777" w:rsidR="00DE03D5" w:rsidRPr="00DE03D5" w:rsidRDefault="00DE03D5" w:rsidP="00DE03D5">
      <w:pPr>
        <w:bidi/>
        <w:jc w:val="both"/>
        <w:rPr>
          <w:rFonts w:cs="David" w:hint="cs"/>
          <w:rtl/>
        </w:rPr>
      </w:pPr>
    </w:p>
    <w:p w14:paraId="5C16FDAC" w14:textId="77777777" w:rsidR="00DE03D5" w:rsidRPr="00DE03D5" w:rsidRDefault="00DE03D5" w:rsidP="00DE03D5">
      <w:pPr>
        <w:bidi/>
        <w:jc w:val="both"/>
        <w:rPr>
          <w:rFonts w:cs="David" w:hint="cs"/>
          <w:rtl/>
        </w:rPr>
      </w:pPr>
      <w:r w:rsidRPr="00DE03D5">
        <w:rPr>
          <w:rFonts w:cs="David" w:hint="cs"/>
          <w:u w:val="single"/>
          <w:rtl/>
        </w:rPr>
        <w:t xml:space="preserve">ארבל </w:t>
      </w:r>
      <w:proofErr w:type="spellStart"/>
      <w:r w:rsidRPr="00DE03D5">
        <w:rPr>
          <w:rFonts w:cs="David" w:hint="cs"/>
          <w:u w:val="single"/>
          <w:rtl/>
        </w:rPr>
        <w:t>אסטרחן</w:t>
      </w:r>
      <w:proofErr w:type="spellEnd"/>
      <w:r w:rsidRPr="00DE03D5">
        <w:rPr>
          <w:rFonts w:cs="David" w:hint="cs"/>
          <w:u w:val="single"/>
          <w:rtl/>
        </w:rPr>
        <w:t>:</w:t>
      </w:r>
    </w:p>
    <w:p w14:paraId="790E8E7E" w14:textId="77777777" w:rsidR="00DE03D5" w:rsidRPr="00DE03D5" w:rsidRDefault="00DE03D5" w:rsidP="00DE03D5">
      <w:pPr>
        <w:bidi/>
        <w:jc w:val="both"/>
        <w:rPr>
          <w:rFonts w:cs="David" w:hint="cs"/>
          <w:rtl/>
        </w:rPr>
      </w:pPr>
    </w:p>
    <w:p w14:paraId="3E7D6BC3" w14:textId="77777777" w:rsidR="00DE03D5" w:rsidRPr="00DE03D5" w:rsidRDefault="00DE03D5" w:rsidP="00DE03D5">
      <w:pPr>
        <w:bidi/>
        <w:jc w:val="both"/>
        <w:rPr>
          <w:rFonts w:cs="David" w:hint="cs"/>
          <w:rtl/>
        </w:rPr>
      </w:pPr>
      <w:r w:rsidRPr="00DE03D5">
        <w:rPr>
          <w:rFonts w:cs="David" w:hint="cs"/>
          <w:rtl/>
        </w:rPr>
        <w:tab/>
        <w:t>הונחו בפניכם שתי הצעות החוק: גם ההצעה המקורית שהגיש חבר הכנסת איתן וגם ההצעה שהוא ביקש לתקן. הוא גם הסביר את הדברים, אז אני רק אומר בקצרה. הנוסח המתוקן שביקש חבר הכנסת איתן להעביר היום הוא נוסח מצומצם יותר. הוא מדבר רק על הליכים שבהם מתבררת שאלת תוקפו של החוק בעוד בנוסח הראשוני דובר על כל הליך שמשפיע על הכנסת. כך שהדברים שהוא אמר גם מבחינת משרד המשפטים הם נכונים. תוקפו של חוק יכול להיות מצב שנטענת טענת חוקתיות של חוק או שנטענת טענה שחוק לא עבר ברוב הדרוש. כלומר טענה שיש שאלות על תוקפו של חוק שעבר בכנסת. מוצע לקבוע שהכנסת תוזמן להתייצב בהליך. הצורך בהצעה הזאת קיים לאור דברים שנאמרו בבית המשפט העליון כבר לפני עשור, אבל מאז הם לא שונו. בבג"ץ בעניין מנהלי ההשקעות בוטל לראשונה סעיף בחוק שקבעה הכנסת, אמר הנשיא ברק באמרת אגב: "</w:t>
      </w:r>
      <w:proofErr w:type="spellStart"/>
      <w:r w:rsidRPr="00DE03D5">
        <w:rPr>
          <w:rFonts w:cs="David" w:hint="cs"/>
          <w:rtl/>
        </w:rPr>
        <w:t>משהוחק</w:t>
      </w:r>
      <w:proofErr w:type="spellEnd"/>
      <w:r w:rsidRPr="00DE03D5">
        <w:rPr>
          <w:rFonts w:cs="David" w:hint="cs"/>
          <w:rtl/>
        </w:rPr>
        <w:t xml:space="preserve"> החוק הוא מנותק עצמו ממחוקקו"- -</w:t>
      </w:r>
    </w:p>
    <w:p w14:paraId="6C9BF892" w14:textId="77777777" w:rsidR="00DE03D5" w:rsidRPr="00DE03D5" w:rsidRDefault="00DE03D5" w:rsidP="00DE03D5">
      <w:pPr>
        <w:bidi/>
        <w:jc w:val="both"/>
        <w:rPr>
          <w:rFonts w:cs="David" w:hint="cs"/>
          <w:rtl/>
        </w:rPr>
      </w:pPr>
    </w:p>
    <w:p w14:paraId="369BE5FC" w14:textId="77777777" w:rsidR="00DE03D5" w:rsidRPr="00DE03D5" w:rsidRDefault="00DE03D5" w:rsidP="00DE03D5">
      <w:pPr>
        <w:bidi/>
        <w:jc w:val="both"/>
        <w:rPr>
          <w:rFonts w:cs="David" w:hint="cs"/>
          <w:u w:val="single"/>
          <w:rtl/>
        </w:rPr>
      </w:pPr>
      <w:r w:rsidRPr="00DE03D5">
        <w:rPr>
          <w:rFonts w:cs="David" w:hint="cs"/>
          <w:u w:val="single"/>
          <w:rtl/>
        </w:rPr>
        <w:t>גדעון סער:</w:t>
      </w:r>
    </w:p>
    <w:p w14:paraId="15D2D296" w14:textId="77777777" w:rsidR="00DE03D5" w:rsidRPr="00DE03D5" w:rsidRDefault="00DE03D5" w:rsidP="00DE03D5">
      <w:pPr>
        <w:bidi/>
        <w:jc w:val="both"/>
        <w:rPr>
          <w:rFonts w:cs="David" w:hint="cs"/>
          <w:u w:val="single"/>
          <w:rtl/>
        </w:rPr>
      </w:pPr>
    </w:p>
    <w:p w14:paraId="53E57665" w14:textId="77777777" w:rsidR="00DE03D5" w:rsidRPr="00DE03D5" w:rsidRDefault="00DE03D5" w:rsidP="00DE03D5">
      <w:pPr>
        <w:bidi/>
        <w:jc w:val="both"/>
        <w:rPr>
          <w:rFonts w:cs="David" w:hint="cs"/>
          <w:rtl/>
        </w:rPr>
      </w:pPr>
      <w:r w:rsidRPr="00DE03D5">
        <w:rPr>
          <w:rFonts w:cs="David" w:hint="cs"/>
          <w:rtl/>
        </w:rPr>
        <w:tab/>
        <w:t xml:space="preserve"> זה תמיד מתחיל באמרת אגב.</w:t>
      </w:r>
    </w:p>
    <w:p w14:paraId="24FBD97C" w14:textId="77777777" w:rsidR="00DE03D5" w:rsidRPr="00DE03D5" w:rsidRDefault="00DE03D5" w:rsidP="00DE03D5">
      <w:pPr>
        <w:bidi/>
        <w:jc w:val="both"/>
        <w:rPr>
          <w:rFonts w:cs="David" w:hint="cs"/>
          <w:rtl/>
        </w:rPr>
      </w:pPr>
    </w:p>
    <w:p w14:paraId="6CD326E3" w14:textId="77777777" w:rsidR="00DE03D5" w:rsidRPr="00DE03D5" w:rsidRDefault="00DE03D5" w:rsidP="00DE03D5">
      <w:pPr>
        <w:bidi/>
        <w:jc w:val="both"/>
        <w:rPr>
          <w:rFonts w:cs="David" w:hint="cs"/>
          <w:rtl/>
        </w:rPr>
      </w:pPr>
      <w:r w:rsidRPr="00DE03D5">
        <w:rPr>
          <w:rFonts w:cs="David" w:hint="cs"/>
          <w:u w:val="single"/>
          <w:rtl/>
        </w:rPr>
        <w:t xml:space="preserve">ארבל </w:t>
      </w:r>
      <w:proofErr w:type="spellStart"/>
      <w:r w:rsidRPr="00DE03D5">
        <w:rPr>
          <w:rFonts w:cs="David" w:hint="cs"/>
          <w:u w:val="single"/>
          <w:rtl/>
        </w:rPr>
        <w:t>אסטרחן</w:t>
      </w:r>
      <w:proofErr w:type="spellEnd"/>
      <w:r w:rsidRPr="00DE03D5">
        <w:rPr>
          <w:rFonts w:cs="David" w:hint="cs"/>
          <w:u w:val="single"/>
          <w:rtl/>
        </w:rPr>
        <w:t>:</w:t>
      </w:r>
    </w:p>
    <w:p w14:paraId="7B87BF2F" w14:textId="77777777" w:rsidR="00DE03D5" w:rsidRPr="00DE03D5" w:rsidRDefault="00DE03D5" w:rsidP="00DE03D5">
      <w:pPr>
        <w:bidi/>
        <w:jc w:val="both"/>
        <w:rPr>
          <w:rFonts w:cs="David" w:hint="cs"/>
          <w:rtl/>
        </w:rPr>
      </w:pPr>
    </w:p>
    <w:p w14:paraId="21BE5D7F" w14:textId="77777777" w:rsidR="00DE03D5" w:rsidRPr="00DE03D5" w:rsidRDefault="00DE03D5" w:rsidP="00DE03D5">
      <w:pPr>
        <w:bidi/>
        <w:jc w:val="both"/>
        <w:rPr>
          <w:rFonts w:cs="David" w:hint="cs"/>
          <w:rtl/>
        </w:rPr>
      </w:pPr>
      <w:r w:rsidRPr="00DE03D5">
        <w:rPr>
          <w:rFonts w:cs="David" w:hint="cs"/>
          <w:rtl/>
        </w:rPr>
        <w:tab/>
        <w:t>הטענות החוקתיות מכוונות כנגד החוק ולא כנגד הכנסת. עכשיו אני אדגיש: "המחוקק אינו צד לסכסוך שבו מתבררת שאלת חוקתיותו של חוק. על כן אין לצרף את הכנסת כצד בהליכים שבהם נדונה חוקתיותו של חוק שחוקק על-ידי הכנסת. כמובן, לכל דיון שכזה יש להזמין את היועץ המשפטי לממשלה".</w:t>
      </w:r>
    </w:p>
    <w:p w14:paraId="1F158883" w14:textId="77777777" w:rsidR="00DE03D5" w:rsidRPr="00DE03D5" w:rsidRDefault="00DE03D5" w:rsidP="00DE03D5">
      <w:pPr>
        <w:bidi/>
        <w:jc w:val="both"/>
        <w:rPr>
          <w:rFonts w:cs="David" w:hint="cs"/>
          <w:rtl/>
        </w:rPr>
      </w:pPr>
    </w:p>
    <w:p w14:paraId="1822C5FC" w14:textId="77777777" w:rsidR="00DE03D5" w:rsidRPr="00DE03D5" w:rsidRDefault="00DE03D5" w:rsidP="00DE03D5">
      <w:pPr>
        <w:bidi/>
        <w:jc w:val="both"/>
        <w:rPr>
          <w:rFonts w:cs="David" w:hint="cs"/>
          <w:u w:val="single"/>
          <w:rtl/>
        </w:rPr>
      </w:pPr>
      <w:r w:rsidRPr="00DE03D5">
        <w:rPr>
          <w:rFonts w:cs="David" w:hint="cs"/>
          <w:u w:val="single"/>
          <w:rtl/>
        </w:rPr>
        <w:t>גדעון סער:</w:t>
      </w:r>
    </w:p>
    <w:p w14:paraId="09121776" w14:textId="77777777" w:rsidR="00DE03D5" w:rsidRPr="00DE03D5" w:rsidRDefault="00DE03D5" w:rsidP="00DE03D5">
      <w:pPr>
        <w:bidi/>
        <w:jc w:val="both"/>
        <w:rPr>
          <w:rFonts w:cs="David" w:hint="cs"/>
          <w:u w:val="single"/>
          <w:rtl/>
        </w:rPr>
      </w:pPr>
    </w:p>
    <w:p w14:paraId="161AC537" w14:textId="77777777" w:rsidR="00DE03D5" w:rsidRPr="00DE03D5" w:rsidRDefault="00DE03D5" w:rsidP="00DE03D5">
      <w:pPr>
        <w:bidi/>
        <w:jc w:val="both"/>
        <w:rPr>
          <w:rFonts w:cs="David" w:hint="cs"/>
          <w:rtl/>
        </w:rPr>
      </w:pPr>
      <w:r w:rsidRPr="00DE03D5">
        <w:rPr>
          <w:rFonts w:cs="David" w:hint="cs"/>
          <w:rtl/>
        </w:rPr>
        <w:tab/>
        <w:t xml:space="preserve"> זה "כמובן". זה כמו חללית שמתנתקת מבסיס האם.</w:t>
      </w:r>
    </w:p>
    <w:p w14:paraId="1C0C7D10" w14:textId="77777777" w:rsidR="00DE03D5" w:rsidRPr="00DE03D5" w:rsidRDefault="00DE03D5" w:rsidP="00DE03D5">
      <w:pPr>
        <w:bidi/>
        <w:jc w:val="both"/>
        <w:rPr>
          <w:rFonts w:cs="David" w:hint="cs"/>
          <w:rtl/>
        </w:rPr>
      </w:pPr>
    </w:p>
    <w:p w14:paraId="26269D7D" w14:textId="77777777" w:rsidR="00DE03D5" w:rsidRPr="00DE03D5" w:rsidRDefault="00DE03D5" w:rsidP="00DE03D5">
      <w:pPr>
        <w:bidi/>
        <w:jc w:val="both"/>
        <w:rPr>
          <w:rFonts w:cs="David" w:hint="cs"/>
          <w:rtl/>
        </w:rPr>
      </w:pPr>
      <w:r w:rsidRPr="00DE03D5">
        <w:rPr>
          <w:rFonts w:cs="David" w:hint="cs"/>
          <w:u w:val="single"/>
          <w:rtl/>
        </w:rPr>
        <w:t xml:space="preserve">ארבל </w:t>
      </w:r>
      <w:proofErr w:type="spellStart"/>
      <w:r w:rsidRPr="00DE03D5">
        <w:rPr>
          <w:rFonts w:cs="David" w:hint="cs"/>
          <w:u w:val="single"/>
          <w:rtl/>
        </w:rPr>
        <w:t>אסטרחן</w:t>
      </w:r>
      <w:proofErr w:type="spellEnd"/>
      <w:r w:rsidRPr="00DE03D5">
        <w:rPr>
          <w:rFonts w:cs="David" w:hint="cs"/>
          <w:u w:val="single"/>
          <w:rtl/>
        </w:rPr>
        <w:t>:</w:t>
      </w:r>
    </w:p>
    <w:p w14:paraId="3274939C" w14:textId="77777777" w:rsidR="00DE03D5" w:rsidRPr="00DE03D5" w:rsidRDefault="00DE03D5" w:rsidP="00DE03D5">
      <w:pPr>
        <w:bidi/>
        <w:jc w:val="both"/>
        <w:rPr>
          <w:rFonts w:cs="David" w:hint="cs"/>
          <w:rtl/>
        </w:rPr>
      </w:pPr>
      <w:r w:rsidRPr="00DE03D5">
        <w:rPr>
          <w:rFonts w:cs="David" w:hint="cs"/>
          <w:rtl/>
        </w:rPr>
        <w:tab/>
      </w:r>
    </w:p>
    <w:p w14:paraId="3D4FA149" w14:textId="77777777" w:rsidR="00DE03D5" w:rsidRPr="00DE03D5" w:rsidRDefault="00DE03D5" w:rsidP="00DE03D5">
      <w:pPr>
        <w:bidi/>
        <w:ind w:firstLine="567"/>
        <w:jc w:val="both"/>
        <w:rPr>
          <w:rFonts w:cs="David" w:hint="cs"/>
          <w:rtl/>
        </w:rPr>
      </w:pPr>
      <w:r w:rsidRPr="00DE03D5">
        <w:rPr>
          <w:rFonts w:cs="David" w:hint="cs"/>
          <w:rtl/>
        </w:rPr>
        <w:t>לפי מה שהבנתי משיחות עם חבר הכנסת איתן, הוא חשב את האמירה הזאת ללא ראויה.</w:t>
      </w:r>
    </w:p>
    <w:p w14:paraId="32EB50A7" w14:textId="77777777" w:rsidR="00DE03D5" w:rsidRPr="00DE03D5" w:rsidRDefault="00DE03D5" w:rsidP="00DE03D5">
      <w:pPr>
        <w:bidi/>
        <w:jc w:val="both"/>
        <w:rPr>
          <w:rFonts w:cs="David" w:hint="cs"/>
          <w:rtl/>
        </w:rPr>
      </w:pPr>
    </w:p>
    <w:p w14:paraId="0881D610" w14:textId="77777777" w:rsidR="00DE03D5" w:rsidRPr="00DE03D5" w:rsidRDefault="00DE03D5" w:rsidP="00DE03D5">
      <w:pPr>
        <w:bidi/>
        <w:jc w:val="both"/>
        <w:rPr>
          <w:rFonts w:cs="David" w:hint="cs"/>
          <w:rtl/>
        </w:rPr>
      </w:pPr>
      <w:r w:rsidRPr="00DE03D5">
        <w:rPr>
          <w:rFonts w:cs="David" w:hint="cs"/>
          <w:u w:val="single"/>
          <w:rtl/>
        </w:rPr>
        <w:t>מיכאל איתן:</w:t>
      </w:r>
    </w:p>
    <w:p w14:paraId="77FDCA8C" w14:textId="77777777" w:rsidR="00DE03D5" w:rsidRPr="00DE03D5" w:rsidRDefault="00DE03D5" w:rsidP="00DE03D5">
      <w:pPr>
        <w:bidi/>
        <w:jc w:val="both"/>
        <w:rPr>
          <w:rFonts w:cs="David" w:hint="cs"/>
          <w:rtl/>
        </w:rPr>
      </w:pPr>
    </w:p>
    <w:p w14:paraId="5E50598A" w14:textId="77777777" w:rsidR="00DE03D5" w:rsidRPr="00DE03D5" w:rsidRDefault="00DE03D5" w:rsidP="00DE03D5">
      <w:pPr>
        <w:bidi/>
        <w:jc w:val="both"/>
        <w:rPr>
          <w:rFonts w:cs="David" w:hint="cs"/>
          <w:rtl/>
        </w:rPr>
      </w:pPr>
      <w:r w:rsidRPr="00DE03D5">
        <w:rPr>
          <w:rFonts w:cs="David" w:hint="cs"/>
          <w:rtl/>
        </w:rPr>
        <w:tab/>
        <w:t>סליחה, היא לא ראויה בכל מה שקשור לפסילת חוק. לחלק הראשון אני כן מסכים. את צריכה לומר את ההבדל. השופט ברק לא התייחס להבחנה בין פרשנות חוק שאז בית המשפט סוברני להרחיב בפרשנות לבין מעמד הכנסת כאשר מבטלים חוק. הוא לא התייחס להבחנה בין שני הדברים.</w:t>
      </w:r>
    </w:p>
    <w:p w14:paraId="4B87E690" w14:textId="77777777" w:rsidR="00DE03D5" w:rsidRPr="00DE03D5" w:rsidRDefault="00DE03D5" w:rsidP="00DE03D5">
      <w:pPr>
        <w:bidi/>
        <w:jc w:val="both"/>
        <w:rPr>
          <w:rFonts w:cs="David" w:hint="cs"/>
          <w:rtl/>
        </w:rPr>
      </w:pPr>
    </w:p>
    <w:p w14:paraId="37A4FD93" w14:textId="77777777" w:rsidR="00DE03D5" w:rsidRPr="00DE03D5" w:rsidRDefault="00DE03D5" w:rsidP="00DE03D5">
      <w:pPr>
        <w:bidi/>
        <w:jc w:val="both"/>
        <w:rPr>
          <w:rFonts w:cs="David" w:hint="cs"/>
          <w:rtl/>
        </w:rPr>
      </w:pPr>
      <w:r w:rsidRPr="00DE03D5">
        <w:rPr>
          <w:rFonts w:cs="David" w:hint="cs"/>
          <w:u w:val="single"/>
          <w:rtl/>
        </w:rPr>
        <w:t xml:space="preserve">ארבל </w:t>
      </w:r>
      <w:proofErr w:type="spellStart"/>
      <w:r w:rsidRPr="00DE03D5">
        <w:rPr>
          <w:rFonts w:cs="David" w:hint="cs"/>
          <w:u w:val="single"/>
          <w:rtl/>
        </w:rPr>
        <w:t>אסטרחן</w:t>
      </w:r>
      <w:proofErr w:type="spellEnd"/>
      <w:r w:rsidRPr="00DE03D5">
        <w:rPr>
          <w:rFonts w:cs="David" w:hint="cs"/>
          <w:u w:val="single"/>
          <w:rtl/>
        </w:rPr>
        <w:t>:</w:t>
      </w:r>
    </w:p>
    <w:p w14:paraId="4FA0D362" w14:textId="77777777" w:rsidR="00DE03D5" w:rsidRPr="00DE03D5" w:rsidRDefault="00DE03D5" w:rsidP="00DE03D5">
      <w:pPr>
        <w:bidi/>
        <w:jc w:val="both"/>
        <w:rPr>
          <w:rFonts w:cs="David" w:hint="cs"/>
          <w:rtl/>
        </w:rPr>
      </w:pPr>
    </w:p>
    <w:p w14:paraId="67DA2E6A" w14:textId="77777777" w:rsidR="00DE03D5" w:rsidRPr="00DE03D5" w:rsidRDefault="00DE03D5" w:rsidP="00DE03D5">
      <w:pPr>
        <w:bidi/>
        <w:jc w:val="both"/>
        <w:rPr>
          <w:rFonts w:cs="David" w:hint="cs"/>
          <w:rtl/>
        </w:rPr>
      </w:pPr>
      <w:r w:rsidRPr="00DE03D5">
        <w:rPr>
          <w:rFonts w:cs="David" w:hint="cs"/>
          <w:rtl/>
        </w:rPr>
        <w:tab/>
        <w:t>הדברים נכונים ומדויקים. פרשנות החוק, כמובן, מסורה לבית המשפט. נשאלת השאלה האם נכון שאין לצרף את הכנסת כצד בהליכים שבהם נדונה חוקתיותו של חוק.</w:t>
      </w:r>
    </w:p>
    <w:p w14:paraId="38339437" w14:textId="77777777" w:rsidR="00DE03D5" w:rsidRPr="00DE03D5" w:rsidRDefault="00DE03D5" w:rsidP="00DE03D5">
      <w:pPr>
        <w:bidi/>
        <w:jc w:val="both"/>
        <w:rPr>
          <w:rFonts w:cs="David" w:hint="cs"/>
          <w:rtl/>
        </w:rPr>
      </w:pPr>
    </w:p>
    <w:p w14:paraId="2DC9D78D" w14:textId="77777777" w:rsidR="00DE03D5" w:rsidRPr="00DE03D5" w:rsidRDefault="00DE03D5" w:rsidP="00DE03D5">
      <w:pPr>
        <w:bidi/>
        <w:jc w:val="both"/>
        <w:rPr>
          <w:rFonts w:cs="David"/>
          <w:u w:val="single"/>
          <w:rtl/>
        </w:rPr>
      </w:pPr>
      <w:r w:rsidRPr="00DE03D5">
        <w:rPr>
          <w:rFonts w:cs="David"/>
          <w:u w:val="single"/>
          <w:rtl/>
        </w:rPr>
        <w:t>מוחמד ברכה:</w:t>
      </w:r>
    </w:p>
    <w:p w14:paraId="335F0055" w14:textId="77777777" w:rsidR="00DE03D5" w:rsidRPr="00DE03D5" w:rsidRDefault="00DE03D5" w:rsidP="00DE03D5">
      <w:pPr>
        <w:bidi/>
        <w:jc w:val="both"/>
        <w:rPr>
          <w:rFonts w:cs="David"/>
          <w:u w:val="single"/>
          <w:rtl/>
        </w:rPr>
      </w:pPr>
    </w:p>
    <w:p w14:paraId="5E9C9AFD" w14:textId="77777777" w:rsidR="00DE03D5" w:rsidRPr="00DE03D5" w:rsidRDefault="00DE03D5" w:rsidP="00DE03D5">
      <w:pPr>
        <w:bidi/>
        <w:jc w:val="both"/>
        <w:rPr>
          <w:rFonts w:cs="David" w:hint="cs"/>
          <w:rtl/>
        </w:rPr>
      </w:pPr>
      <w:r w:rsidRPr="00DE03D5">
        <w:rPr>
          <w:rFonts w:cs="David"/>
          <w:rtl/>
        </w:rPr>
        <w:tab/>
      </w:r>
      <w:r w:rsidRPr="00DE03D5">
        <w:rPr>
          <w:rFonts w:cs="David" w:hint="cs"/>
          <w:rtl/>
        </w:rPr>
        <w:t xml:space="preserve"> במקום או לצד היועץ המשפטי לממשלה?</w:t>
      </w:r>
    </w:p>
    <w:p w14:paraId="38F2BB25" w14:textId="77777777" w:rsidR="00DE03D5" w:rsidRPr="00DE03D5" w:rsidRDefault="00DE03D5" w:rsidP="00DE03D5">
      <w:pPr>
        <w:bidi/>
        <w:jc w:val="both"/>
        <w:rPr>
          <w:rFonts w:cs="David" w:hint="cs"/>
          <w:rtl/>
        </w:rPr>
      </w:pPr>
    </w:p>
    <w:p w14:paraId="53024F1C" w14:textId="77777777" w:rsidR="00DE03D5" w:rsidRPr="00DE03D5" w:rsidRDefault="00DE03D5" w:rsidP="00DE03D5">
      <w:pPr>
        <w:bidi/>
        <w:jc w:val="both"/>
        <w:rPr>
          <w:rFonts w:cs="David" w:hint="cs"/>
          <w:u w:val="single"/>
          <w:rtl/>
        </w:rPr>
      </w:pPr>
      <w:r w:rsidRPr="00DE03D5">
        <w:rPr>
          <w:rFonts w:cs="David" w:hint="cs"/>
          <w:u w:val="single"/>
          <w:rtl/>
        </w:rPr>
        <w:t>איל ינון:</w:t>
      </w:r>
    </w:p>
    <w:p w14:paraId="1AA1C8C1" w14:textId="77777777" w:rsidR="00DE03D5" w:rsidRPr="00DE03D5" w:rsidRDefault="00DE03D5" w:rsidP="00DE03D5">
      <w:pPr>
        <w:bidi/>
        <w:jc w:val="both"/>
        <w:rPr>
          <w:rFonts w:cs="David" w:hint="cs"/>
          <w:rtl/>
        </w:rPr>
      </w:pPr>
    </w:p>
    <w:p w14:paraId="4B9F56F3" w14:textId="77777777" w:rsidR="00DE03D5" w:rsidRPr="00DE03D5" w:rsidRDefault="00DE03D5" w:rsidP="00DE03D5">
      <w:pPr>
        <w:bidi/>
        <w:jc w:val="both"/>
        <w:rPr>
          <w:rFonts w:cs="David" w:hint="cs"/>
          <w:rtl/>
        </w:rPr>
      </w:pPr>
      <w:r w:rsidRPr="00DE03D5">
        <w:rPr>
          <w:rFonts w:cs="David" w:hint="cs"/>
          <w:rtl/>
        </w:rPr>
        <w:tab/>
        <w:t>תמיד לצד.</w:t>
      </w:r>
    </w:p>
    <w:p w14:paraId="3AD78304" w14:textId="77777777" w:rsidR="00DE03D5" w:rsidRPr="00DE03D5" w:rsidRDefault="00DE03D5" w:rsidP="00DE03D5">
      <w:pPr>
        <w:bidi/>
        <w:jc w:val="both"/>
        <w:rPr>
          <w:rFonts w:cs="David" w:hint="cs"/>
          <w:rtl/>
        </w:rPr>
      </w:pPr>
    </w:p>
    <w:p w14:paraId="78CA0904" w14:textId="77777777" w:rsidR="00DE03D5" w:rsidRPr="00DE03D5" w:rsidRDefault="00DE03D5" w:rsidP="00DE03D5">
      <w:pPr>
        <w:bidi/>
        <w:jc w:val="both"/>
        <w:rPr>
          <w:rFonts w:cs="David" w:hint="cs"/>
          <w:rtl/>
        </w:rPr>
      </w:pPr>
      <w:r w:rsidRPr="00DE03D5">
        <w:rPr>
          <w:rFonts w:cs="David"/>
          <w:u w:val="single"/>
          <w:rtl/>
        </w:rPr>
        <w:br w:type="page"/>
      </w:r>
      <w:r w:rsidRPr="00DE03D5">
        <w:rPr>
          <w:rFonts w:cs="David" w:hint="cs"/>
          <w:u w:val="single"/>
          <w:rtl/>
        </w:rPr>
        <w:t xml:space="preserve">ארבל </w:t>
      </w:r>
      <w:proofErr w:type="spellStart"/>
      <w:r w:rsidRPr="00DE03D5">
        <w:rPr>
          <w:rFonts w:cs="David" w:hint="cs"/>
          <w:u w:val="single"/>
          <w:rtl/>
        </w:rPr>
        <w:t>אסטרחן</w:t>
      </w:r>
      <w:proofErr w:type="spellEnd"/>
      <w:r w:rsidRPr="00DE03D5">
        <w:rPr>
          <w:rFonts w:cs="David" w:hint="cs"/>
          <w:u w:val="single"/>
          <w:rtl/>
        </w:rPr>
        <w:t>:</w:t>
      </w:r>
    </w:p>
    <w:p w14:paraId="79C8D31D" w14:textId="77777777" w:rsidR="00DE03D5" w:rsidRPr="00DE03D5" w:rsidRDefault="00DE03D5" w:rsidP="00DE03D5">
      <w:pPr>
        <w:bidi/>
        <w:jc w:val="both"/>
        <w:rPr>
          <w:rFonts w:cs="David" w:hint="cs"/>
          <w:rtl/>
        </w:rPr>
      </w:pPr>
    </w:p>
    <w:p w14:paraId="2857F8B2" w14:textId="77777777" w:rsidR="00DE03D5" w:rsidRPr="00DE03D5" w:rsidRDefault="00DE03D5" w:rsidP="00DE03D5">
      <w:pPr>
        <w:bidi/>
        <w:jc w:val="both"/>
        <w:rPr>
          <w:rFonts w:cs="David" w:hint="cs"/>
          <w:rtl/>
        </w:rPr>
      </w:pPr>
      <w:r w:rsidRPr="00DE03D5">
        <w:rPr>
          <w:rFonts w:cs="David" w:hint="cs"/>
          <w:rtl/>
        </w:rPr>
        <w:tab/>
        <w:t>במשך השנים כשהיו דיונים על תוקפו של חוק ולחוקתיותו אם העותרים צירפו את הכנסת לצד, הכנסת הייתה צד, ובמידת הצורך הביעה את עמדתה כאשר סברו שהייתה עם עמדת היועץ המשפטי לממשלה. בהחלט ייתכן שיהיו מקרים, כפי שהציג חבר הכנסת איתן, שעמדת הכנסת לא תהא זהה לעמדת היועץ המשפטי לממשלה כי הכנסת תרצה - - -</w:t>
      </w:r>
    </w:p>
    <w:p w14:paraId="51EC9390" w14:textId="77777777" w:rsidR="00DE03D5" w:rsidRPr="00DE03D5" w:rsidRDefault="00DE03D5" w:rsidP="00DE03D5">
      <w:pPr>
        <w:bidi/>
        <w:jc w:val="both"/>
        <w:rPr>
          <w:rFonts w:cs="David" w:hint="cs"/>
          <w:rtl/>
        </w:rPr>
      </w:pPr>
    </w:p>
    <w:p w14:paraId="7BE5DF6A" w14:textId="77777777" w:rsidR="00DE03D5" w:rsidRPr="00DE03D5" w:rsidRDefault="00DE03D5" w:rsidP="00DE03D5">
      <w:pPr>
        <w:bidi/>
        <w:ind w:firstLine="567"/>
        <w:jc w:val="both"/>
        <w:rPr>
          <w:rFonts w:cs="David" w:hint="cs"/>
          <w:rtl/>
        </w:rPr>
      </w:pPr>
      <w:r w:rsidRPr="00DE03D5">
        <w:rPr>
          <w:rFonts w:cs="David" w:hint="cs"/>
          <w:rtl/>
        </w:rPr>
        <w:t>לעומת זאת היו מקרים שבהם העותרים לא צירפו את הכנסת, כמו למשל בחוק שחוקקה ועדת החוקה, חוק הנזיקין האזרחיים (אחריות המדינה), שזהו החוק האחרון שבו פסל בית המשפט סעיף בחוק. שם העותרים לא צירפו את הכנסת, ולכן הכנסת כלל לא הייתה צד. לכן הצעת החוק הזאת מחייבת את בית המשפט להזמין את הכנסת להתייצב בהליך שבו נדונה שאלה של פרשנות החוק, והכנסת תחליט אם היא תרצה להגיש עמדה עצמאית, כמובן, לאור עמדות אחרות שנשמעות כאן.</w:t>
      </w:r>
    </w:p>
    <w:p w14:paraId="3CB8D91F" w14:textId="77777777" w:rsidR="00DE03D5" w:rsidRPr="00DE03D5" w:rsidRDefault="00DE03D5" w:rsidP="00DE03D5">
      <w:pPr>
        <w:bidi/>
        <w:jc w:val="both"/>
        <w:rPr>
          <w:rFonts w:cs="David" w:hint="cs"/>
          <w:rtl/>
        </w:rPr>
      </w:pPr>
    </w:p>
    <w:p w14:paraId="1A6E5E98" w14:textId="77777777" w:rsidR="00DE03D5" w:rsidRPr="00DE03D5" w:rsidRDefault="00DE03D5" w:rsidP="00DE03D5">
      <w:pPr>
        <w:bidi/>
        <w:jc w:val="both"/>
        <w:rPr>
          <w:rFonts w:cs="David" w:hint="cs"/>
          <w:rtl/>
        </w:rPr>
      </w:pPr>
      <w:r w:rsidRPr="00DE03D5">
        <w:rPr>
          <w:rFonts w:cs="David" w:hint="cs"/>
          <w:u w:val="single"/>
          <w:rtl/>
        </w:rPr>
        <w:t>היו</w:t>
      </w:r>
      <w:r w:rsidRPr="00DE03D5">
        <w:rPr>
          <w:rFonts w:cs="David"/>
          <w:u w:val="single"/>
          <w:rtl/>
        </w:rPr>
        <w:t>"</w:t>
      </w:r>
      <w:r w:rsidRPr="00DE03D5">
        <w:rPr>
          <w:rFonts w:cs="David" w:hint="cs"/>
          <w:u w:val="single"/>
          <w:rtl/>
        </w:rPr>
        <w:t>ר דוד טל:</w:t>
      </w:r>
    </w:p>
    <w:p w14:paraId="172FA904" w14:textId="77777777" w:rsidR="00DE03D5" w:rsidRPr="00DE03D5" w:rsidRDefault="00DE03D5" w:rsidP="00DE03D5">
      <w:pPr>
        <w:bidi/>
        <w:jc w:val="both"/>
        <w:rPr>
          <w:rFonts w:cs="David" w:hint="cs"/>
          <w:rtl/>
        </w:rPr>
      </w:pPr>
    </w:p>
    <w:p w14:paraId="1A73AFFC" w14:textId="77777777" w:rsidR="00DE03D5" w:rsidRPr="00DE03D5" w:rsidRDefault="00DE03D5" w:rsidP="00DE03D5">
      <w:pPr>
        <w:bidi/>
        <w:jc w:val="both"/>
        <w:rPr>
          <w:rFonts w:cs="David" w:hint="cs"/>
          <w:rtl/>
        </w:rPr>
      </w:pPr>
      <w:r w:rsidRPr="00DE03D5">
        <w:rPr>
          <w:rFonts w:cs="David" w:hint="cs"/>
          <w:rtl/>
        </w:rPr>
        <w:tab/>
        <w:t xml:space="preserve"> תודה. אני רוצה להוסיף על דבריה של ארבל, שברק אמר באחד הפעמים </w:t>
      </w:r>
      <w:r w:rsidRPr="00DE03D5">
        <w:rPr>
          <w:rFonts w:cs="David"/>
          <w:rtl/>
        </w:rPr>
        <w:t>–</w:t>
      </w:r>
      <w:r w:rsidRPr="00DE03D5">
        <w:rPr>
          <w:rFonts w:cs="David" w:hint="cs"/>
          <w:rtl/>
        </w:rPr>
        <w:t xml:space="preserve"> ואני שמעתי את השופט חשין שהשווה את חברי הכנסת </w:t>
      </w:r>
      <w:r w:rsidRPr="00DE03D5">
        <w:rPr>
          <w:rFonts w:cs="David"/>
          <w:rtl/>
        </w:rPr>
        <w:t>–</w:t>
      </w:r>
      <w:r w:rsidRPr="00DE03D5">
        <w:rPr>
          <w:rFonts w:cs="David" w:hint="cs"/>
          <w:rtl/>
        </w:rPr>
        <w:t xml:space="preserve"> לא בזלזול, חלילה- -</w:t>
      </w:r>
    </w:p>
    <w:p w14:paraId="63330C7E" w14:textId="77777777" w:rsidR="00DE03D5" w:rsidRPr="00DE03D5" w:rsidRDefault="00DE03D5" w:rsidP="00DE03D5">
      <w:pPr>
        <w:bidi/>
        <w:jc w:val="both"/>
        <w:rPr>
          <w:rFonts w:cs="David" w:hint="cs"/>
          <w:rtl/>
        </w:rPr>
      </w:pPr>
    </w:p>
    <w:p w14:paraId="38733596" w14:textId="77777777" w:rsidR="00DE03D5" w:rsidRPr="00DE03D5" w:rsidRDefault="00DE03D5" w:rsidP="00DE03D5">
      <w:pPr>
        <w:pStyle w:val="Heading5"/>
        <w:rPr>
          <w:rFonts w:hint="cs"/>
          <w:sz w:val="24"/>
          <w:rtl/>
        </w:rPr>
      </w:pPr>
      <w:r w:rsidRPr="00DE03D5">
        <w:rPr>
          <w:rFonts w:hint="cs"/>
          <w:sz w:val="24"/>
          <w:u w:val="single"/>
          <w:rtl/>
        </w:rPr>
        <w:t>אביגדור יצחקי:</w:t>
      </w:r>
    </w:p>
    <w:p w14:paraId="36DB7FFA" w14:textId="77777777" w:rsidR="00DE03D5" w:rsidRPr="00DE03D5" w:rsidRDefault="00DE03D5" w:rsidP="00DE03D5">
      <w:pPr>
        <w:pStyle w:val="Heading5"/>
        <w:rPr>
          <w:rFonts w:hint="cs"/>
          <w:sz w:val="24"/>
          <w:rtl/>
        </w:rPr>
      </w:pPr>
    </w:p>
    <w:p w14:paraId="1DC97469" w14:textId="77777777" w:rsidR="00DE03D5" w:rsidRPr="00DE03D5" w:rsidRDefault="00DE03D5" w:rsidP="00DE03D5">
      <w:pPr>
        <w:bidi/>
        <w:jc w:val="both"/>
        <w:rPr>
          <w:rFonts w:cs="David" w:hint="cs"/>
          <w:rtl/>
        </w:rPr>
      </w:pPr>
      <w:r w:rsidRPr="00DE03D5">
        <w:rPr>
          <w:rFonts w:cs="David" w:hint="cs"/>
          <w:rtl/>
        </w:rPr>
        <w:tab/>
        <w:t xml:space="preserve"> ממש לא בזלזול.</w:t>
      </w:r>
    </w:p>
    <w:p w14:paraId="5483AAC6" w14:textId="77777777" w:rsidR="00DE03D5" w:rsidRPr="00DE03D5" w:rsidRDefault="00DE03D5" w:rsidP="00DE03D5">
      <w:pPr>
        <w:bidi/>
        <w:jc w:val="both"/>
        <w:rPr>
          <w:rFonts w:cs="David" w:hint="cs"/>
          <w:rtl/>
        </w:rPr>
      </w:pPr>
    </w:p>
    <w:p w14:paraId="5A3B4478" w14:textId="77777777" w:rsidR="00DE03D5" w:rsidRPr="00DE03D5" w:rsidRDefault="00DE03D5" w:rsidP="00DE03D5">
      <w:pPr>
        <w:bidi/>
        <w:jc w:val="both"/>
        <w:rPr>
          <w:rFonts w:cs="David" w:hint="cs"/>
          <w:rtl/>
        </w:rPr>
      </w:pPr>
      <w:r w:rsidRPr="00DE03D5">
        <w:rPr>
          <w:rFonts w:cs="David" w:hint="cs"/>
          <w:u w:val="single"/>
          <w:rtl/>
        </w:rPr>
        <w:t>היו</w:t>
      </w:r>
      <w:r w:rsidRPr="00DE03D5">
        <w:rPr>
          <w:rFonts w:cs="David"/>
          <w:u w:val="single"/>
          <w:rtl/>
        </w:rPr>
        <w:t>"</w:t>
      </w:r>
      <w:r w:rsidRPr="00DE03D5">
        <w:rPr>
          <w:rFonts w:cs="David" w:hint="cs"/>
          <w:u w:val="single"/>
          <w:rtl/>
        </w:rPr>
        <w:t>ר דוד טל:</w:t>
      </w:r>
    </w:p>
    <w:p w14:paraId="2EBEA7EE" w14:textId="77777777" w:rsidR="00DE03D5" w:rsidRPr="00DE03D5" w:rsidRDefault="00DE03D5" w:rsidP="00DE03D5">
      <w:pPr>
        <w:bidi/>
        <w:jc w:val="both"/>
        <w:rPr>
          <w:rFonts w:cs="David" w:hint="cs"/>
          <w:rtl/>
        </w:rPr>
      </w:pPr>
    </w:p>
    <w:p w14:paraId="633D245C" w14:textId="77777777" w:rsidR="00DE03D5" w:rsidRPr="00DE03D5" w:rsidRDefault="00DE03D5" w:rsidP="00DE03D5">
      <w:pPr>
        <w:bidi/>
        <w:jc w:val="both"/>
        <w:rPr>
          <w:rFonts w:cs="David" w:hint="cs"/>
          <w:rtl/>
        </w:rPr>
      </w:pPr>
      <w:r w:rsidRPr="00DE03D5">
        <w:rPr>
          <w:rFonts w:cs="David" w:hint="cs"/>
          <w:rtl/>
        </w:rPr>
        <w:tab/>
        <w:t>- - לאופים. חברי הכנסת אפו את הלחם, ומאז שהוא יצא מהתנור, רק הוא ולא הכנסת יכולה להביע את דעתה- -</w:t>
      </w:r>
    </w:p>
    <w:p w14:paraId="3BA8C187" w14:textId="77777777" w:rsidR="00DE03D5" w:rsidRPr="00DE03D5" w:rsidRDefault="00DE03D5" w:rsidP="00DE03D5">
      <w:pPr>
        <w:bidi/>
        <w:jc w:val="both"/>
        <w:rPr>
          <w:rFonts w:cs="David" w:hint="cs"/>
          <w:rtl/>
        </w:rPr>
      </w:pPr>
    </w:p>
    <w:p w14:paraId="5415254B" w14:textId="77777777" w:rsidR="00DE03D5" w:rsidRPr="00DE03D5" w:rsidRDefault="00DE03D5" w:rsidP="00DE03D5">
      <w:pPr>
        <w:pStyle w:val="Heading5"/>
        <w:rPr>
          <w:rFonts w:hint="cs"/>
          <w:sz w:val="24"/>
          <w:rtl/>
        </w:rPr>
      </w:pPr>
      <w:r w:rsidRPr="00DE03D5">
        <w:rPr>
          <w:rFonts w:hint="cs"/>
          <w:sz w:val="24"/>
          <w:u w:val="single"/>
          <w:rtl/>
        </w:rPr>
        <w:t>אביגדור יצחקי:</w:t>
      </w:r>
    </w:p>
    <w:p w14:paraId="4A449280" w14:textId="77777777" w:rsidR="00DE03D5" w:rsidRPr="00DE03D5" w:rsidRDefault="00DE03D5" w:rsidP="00DE03D5">
      <w:pPr>
        <w:pStyle w:val="Heading5"/>
        <w:rPr>
          <w:rFonts w:hint="cs"/>
          <w:sz w:val="24"/>
          <w:rtl/>
        </w:rPr>
      </w:pPr>
    </w:p>
    <w:p w14:paraId="43B513B0" w14:textId="77777777" w:rsidR="00DE03D5" w:rsidRPr="00DE03D5" w:rsidRDefault="00DE03D5" w:rsidP="00DE03D5">
      <w:pPr>
        <w:bidi/>
        <w:ind w:left="630"/>
        <w:jc w:val="both"/>
        <w:rPr>
          <w:rFonts w:cs="David" w:hint="cs"/>
          <w:rtl/>
        </w:rPr>
      </w:pPr>
      <w:r w:rsidRPr="00DE03D5">
        <w:rPr>
          <w:rFonts w:cs="David" w:hint="cs"/>
          <w:rtl/>
        </w:rPr>
        <w:t>- - -</w:t>
      </w:r>
    </w:p>
    <w:p w14:paraId="14C122F4" w14:textId="77777777" w:rsidR="00DE03D5" w:rsidRPr="00DE03D5" w:rsidRDefault="00DE03D5" w:rsidP="00DE03D5">
      <w:pPr>
        <w:bidi/>
        <w:jc w:val="both"/>
        <w:rPr>
          <w:rFonts w:cs="David" w:hint="cs"/>
          <w:rtl/>
        </w:rPr>
      </w:pPr>
    </w:p>
    <w:p w14:paraId="5066A037" w14:textId="77777777" w:rsidR="00DE03D5" w:rsidRPr="00DE03D5" w:rsidRDefault="00DE03D5" w:rsidP="00DE03D5">
      <w:pPr>
        <w:bidi/>
        <w:jc w:val="both"/>
        <w:rPr>
          <w:rFonts w:cs="David"/>
          <w:u w:val="single"/>
        </w:rPr>
      </w:pPr>
      <w:r w:rsidRPr="00DE03D5">
        <w:rPr>
          <w:rFonts w:cs="David" w:hint="cs"/>
          <w:u w:val="single"/>
          <w:rtl/>
        </w:rPr>
        <w:t>היו"ר דוד טל:</w:t>
      </w:r>
    </w:p>
    <w:p w14:paraId="0C1D32F4" w14:textId="77777777" w:rsidR="00DE03D5" w:rsidRPr="00DE03D5" w:rsidRDefault="00DE03D5" w:rsidP="00DE03D5">
      <w:pPr>
        <w:bidi/>
        <w:jc w:val="both"/>
        <w:rPr>
          <w:rFonts w:cs="David" w:hint="cs"/>
          <w:rtl/>
        </w:rPr>
      </w:pPr>
    </w:p>
    <w:p w14:paraId="57386D5E" w14:textId="77777777" w:rsidR="00DE03D5" w:rsidRPr="00DE03D5" w:rsidRDefault="00DE03D5" w:rsidP="00DE03D5">
      <w:pPr>
        <w:bidi/>
        <w:jc w:val="both"/>
        <w:rPr>
          <w:rFonts w:cs="David" w:hint="cs"/>
          <w:rtl/>
        </w:rPr>
      </w:pPr>
      <w:r w:rsidRPr="00DE03D5">
        <w:rPr>
          <w:rFonts w:cs="David" w:hint="cs"/>
          <w:rtl/>
        </w:rPr>
        <w:tab/>
        <w:t>אני מבין שנעסוק בזה עוד הרבה זמן.</w:t>
      </w:r>
    </w:p>
    <w:p w14:paraId="2AC887DD" w14:textId="77777777" w:rsidR="00DE03D5" w:rsidRPr="00DE03D5" w:rsidRDefault="00DE03D5" w:rsidP="00DE03D5">
      <w:pPr>
        <w:bidi/>
        <w:jc w:val="both"/>
        <w:rPr>
          <w:rFonts w:cs="David" w:hint="cs"/>
          <w:rtl/>
        </w:rPr>
      </w:pPr>
    </w:p>
    <w:p w14:paraId="6A110585" w14:textId="77777777" w:rsidR="00DE03D5" w:rsidRPr="00DE03D5" w:rsidRDefault="00DE03D5" w:rsidP="00DE03D5">
      <w:pPr>
        <w:bidi/>
        <w:jc w:val="both"/>
        <w:rPr>
          <w:rFonts w:cs="David" w:hint="cs"/>
          <w:rtl/>
        </w:rPr>
      </w:pPr>
      <w:proofErr w:type="spellStart"/>
      <w:r w:rsidRPr="00DE03D5">
        <w:rPr>
          <w:rFonts w:cs="David" w:hint="cs"/>
          <w:u w:val="single"/>
          <w:rtl/>
        </w:rPr>
        <w:t>אחמד</w:t>
      </w:r>
      <w:proofErr w:type="spellEnd"/>
      <w:r w:rsidRPr="00DE03D5">
        <w:rPr>
          <w:rFonts w:cs="David" w:hint="cs"/>
          <w:u w:val="single"/>
          <w:rtl/>
        </w:rPr>
        <w:t xml:space="preserve"> טיבי:</w:t>
      </w:r>
    </w:p>
    <w:p w14:paraId="2A0DB029" w14:textId="77777777" w:rsidR="00DE03D5" w:rsidRPr="00DE03D5" w:rsidRDefault="00DE03D5" w:rsidP="00DE03D5">
      <w:pPr>
        <w:bidi/>
        <w:jc w:val="both"/>
        <w:rPr>
          <w:rFonts w:cs="David" w:hint="cs"/>
          <w:rtl/>
        </w:rPr>
      </w:pPr>
    </w:p>
    <w:p w14:paraId="6A2BDD7F" w14:textId="77777777" w:rsidR="00DE03D5" w:rsidRPr="00DE03D5" w:rsidRDefault="00DE03D5" w:rsidP="00DE03D5">
      <w:pPr>
        <w:bidi/>
        <w:jc w:val="both"/>
        <w:rPr>
          <w:rFonts w:cs="David" w:hint="cs"/>
          <w:rtl/>
        </w:rPr>
      </w:pPr>
      <w:r w:rsidRPr="00DE03D5">
        <w:rPr>
          <w:rFonts w:cs="David" w:hint="cs"/>
          <w:rtl/>
        </w:rPr>
        <w:tab/>
        <w:t xml:space="preserve"> לא יפה.</w:t>
      </w:r>
    </w:p>
    <w:p w14:paraId="2FDD51B7" w14:textId="77777777" w:rsidR="00DE03D5" w:rsidRPr="00DE03D5" w:rsidRDefault="00DE03D5" w:rsidP="00DE03D5">
      <w:pPr>
        <w:bidi/>
        <w:jc w:val="both"/>
        <w:rPr>
          <w:rFonts w:cs="David" w:hint="cs"/>
          <w:rtl/>
        </w:rPr>
      </w:pPr>
    </w:p>
    <w:p w14:paraId="5894A7A1" w14:textId="77777777" w:rsidR="00DE03D5" w:rsidRPr="00DE03D5" w:rsidRDefault="00DE03D5" w:rsidP="00DE03D5">
      <w:pPr>
        <w:bidi/>
        <w:jc w:val="both"/>
        <w:rPr>
          <w:rFonts w:cs="David" w:hint="cs"/>
          <w:u w:val="single"/>
          <w:rtl/>
        </w:rPr>
      </w:pPr>
      <w:r w:rsidRPr="00DE03D5">
        <w:rPr>
          <w:rFonts w:cs="David" w:hint="cs"/>
          <w:u w:val="single"/>
          <w:rtl/>
        </w:rPr>
        <w:t>גדעון סער:</w:t>
      </w:r>
    </w:p>
    <w:p w14:paraId="59EFB6A2" w14:textId="77777777" w:rsidR="00DE03D5" w:rsidRPr="00DE03D5" w:rsidRDefault="00DE03D5" w:rsidP="00DE03D5">
      <w:pPr>
        <w:bidi/>
        <w:jc w:val="both"/>
        <w:rPr>
          <w:rFonts w:cs="David" w:hint="cs"/>
          <w:u w:val="single"/>
          <w:rtl/>
        </w:rPr>
      </w:pPr>
    </w:p>
    <w:p w14:paraId="5C3E5B50" w14:textId="77777777" w:rsidR="00DE03D5" w:rsidRPr="00DE03D5" w:rsidRDefault="00DE03D5" w:rsidP="00DE03D5">
      <w:pPr>
        <w:bidi/>
        <w:jc w:val="both"/>
        <w:rPr>
          <w:rFonts w:cs="David" w:hint="cs"/>
          <w:rtl/>
        </w:rPr>
      </w:pPr>
      <w:r w:rsidRPr="00DE03D5">
        <w:rPr>
          <w:rFonts w:cs="David" w:hint="cs"/>
          <w:rtl/>
        </w:rPr>
        <w:tab/>
        <w:t xml:space="preserve">  חברי הכנסת - - - </w:t>
      </w:r>
    </w:p>
    <w:p w14:paraId="5F41EC92" w14:textId="77777777" w:rsidR="00DE03D5" w:rsidRPr="00DE03D5" w:rsidRDefault="00DE03D5" w:rsidP="00DE03D5">
      <w:pPr>
        <w:bidi/>
        <w:jc w:val="both"/>
        <w:rPr>
          <w:rFonts w:cs="David" w:hint="cs"/>
          <w:rtl/>
        </w:rPr>
      </w:pPr>
    </w:p>
    <w:p w14:paraId="7F1D7514" w14:textId="77777777" w:rsidR="00DE03D5" w:rsidRPr="00DE03D5" w:rsidRDefault="00DE03D5" w:rsidP="00DE03D5">
      <w:pPr>
        <w:pStyle w:val="Heading5"/>
        <w:rPr>
          <w:rFonts w:hint="cs"/>
          <w:sz w:val="24"/>
          <w:rtl/>
        </w:rPr>
      </w:pPr>
      <w:r w:rsidRPr="00DE03D5">
        <w:rPr>
          <w:rFonts w:hint="cs"/>
          <w:sz w:val="24"/>
          <w:u w:val="single"/>
          <w:rtl/>
        </w:rPr>
        <w:t>אביגדור יצחקי:</w:t>
      </w:r>
    </w:p>
    <w:p w14:paraId="28216A84" w14:textId="77777777" w:rsidR="00DE03D5" w:rsidRPr="00DE03D5" w:rsidRDefault="00DE03D5" w:rsidP="00DE03D5">
      <w:pPr>
        <w:pStyle w:val="Heading5"/>
        <w:rPr>
          <w:rFonts w:hint="cs"/>
          <w:sz w:val="24"/>
          <w:rtl/>
        </w:rPr>
      </w:pPr>
    </w:p>
    <w:p w14:paraId="2500134F" w14:textId="77777777" w:rsidR="00DE03D5" w:rsidRPr="00DE03D5" w:rsidRDefault="00DE03D5" w:rsidP="00DE03D5">
      <w:pPr>
        <w:bidi/>
        <w:jc w:val="both"/>
        <w:rPr>
          <w:rFonts w:cs="David" w:hint="cs"/>
          <w:rtl/>
        </w:rPr>
      </w:pPr>
      <w:r w:rsidRPr="00DE03D5">
        <w:rPr>
          <w:rFonts w:cs="David" w:hint="cs"/>
          <w:rtl/>
        </w:rPr>
        <w:tab/>
        <w:t xml:space="preserve"> איך איש כזה יכול בכלל להטיף מוסר? </w:t>
      </w:r>
    </w:p>
    <w:p w14:paraId="0EF190DF" w14:textId="77777777" w:rsidR="00DE03D5" w:rsidRPr="00DE03D5" w:rsidRDefault="00DE03D5" w:rsidP="00DE03D5">
      <w:pPr>
        <w:bidi/>
        <w:jc w:val="both"/>
        <w:rPr>
          <w:rFonts w:cs="David" w:hint="cs"/>
          <w:rtl/>
        </w:rPr>
      </w:pPr>
    </w:p>
    <w:p w14:paraId="644F8650" w14:textId="77777777" w:rsidR="00DE03D5" w:rsidRPr="00DE03D5" w:rsidRDefault="00DE03D5" w:rsidP="00DE03D5">
      <w:pPr>
        <w:bidi/>
        <w:jc w:val="both"/>
        <w:rPr>
          <w:rFonts w:cs="David" w:hint="cs"/>
          <w:u w:val="single"/>
          <w:rtl/>
        </w:rPr>
      </w:pPr>
      <w:r w:rsidRPr="00DE03D5">
        <w:rPr>
          <w:rFonts w:cs="David" w:hint="cs"/>
          <w:u w:val="single"/>
          <w:rtl/>
        </w:rPr>
        <w:t>גדעון סער:</w:t>
      </w:r>
    </w:p>
    <w:p w14:paraId="59E099F5" w14:textId="77777777" w:rsidR="00DE03D5" w:rsidRPr="00DE03D5" w:rsidRDefault="00DE03D5" w:rsidP="00DE03D5">
      <w:pPr>
        <w:bidi/>
        <w:jc w:val="both"/>
        <w:rPr>
          <w:rFonts w:cs="David" w:hint="cs"/>
          <w:u w:val="single"/>
          <w:rtl/>
        </w:rPr>
      </w:pPr>
    </w:p>
    <w:p w14:paraId="187F1F41" w14:textId="77777777" w:rsidR="00DE03D5" w:rsidRPr="00DE03D5" w:rsidRDefault="00DE03D5" w:rsidP="00DE03D5">
      <w:pPr>
        <w:bidi/>
        <w:jc w:val="both"/>
        <w:rPr>
          <w:rFonts w:cs="David" w:hint="cs"/>
          <w:rtl/>
        </w:rPr>
      </w:pPr>
      <w:r w:rsidRPr="00DE03D5">
        <w:rPr>
          <w:rFonts w:cs="David" w:hint="cs"/>
          <w:rtl/>
        </w:rPr>
        <w:tab/>
        <w:t xml:space="preserve"> אני מציע למציע וליושב ראש הוועדה לעשות שינוי בנוסח בשתי נקודות: האחד </w:t>
      </w:r>
      <w:r w:rsidRPr="00DE03D5">
        <w:rPr>
          <w:rFonts w:cs="David"/>
          <w:rtl/>
        </w:rPr>
        <w:t>–</w:t>
      </w:r>
      <w:r w:rsidRPr="00DE03D5">
        <w:rPr>
          <w:rFonts w:cs="David" w:hint="cs"/>
          <w:rtl/>
        </w:rPr>
        <w:t xml:space="preserve"> "הנוגעות לחוקתיותו של חיקוק או לתוקפו". כי הרבה פעמים יכולה להיות טענה נגד תוקף של חוק שזאת לא חוקתיות, וכן הייתי מכניס. שנית, לא הייתי עושה "רשאי היועץ המשפטי להתייצב", אלא "יוזמן להתייצב על-ידי בית המשפט".</w:t>
      </w:r>
    </w:p>
    <w:p w14:paraId="5FDEAC85" w14:textId="77777777" w:rsidR="00DE03D5" w:rsidRPr="00DE03D5" w:rsidRDefault="00DE03D5" w:rsidP="00DE03D5">
      <w:pPr>
        <w:bidi/>
        <w:jc w:val="both"/>
        <w:rPr>
          <w:rFonts w:cs="David" w:hint="cs"/>
          <w:rtl/>
        </w:rPr>
      </w:pPr>
    </w:p>
    <w:p w14:paraId="7C8D5516" w14:textId="77777777" w:rsidR="00DE03D5" w:rsidRPr="00DE03D5" w:rsidRDefault="00DE03D5" w:rsidP="00DE03D5">
      <w:pPr>
        <w:bidi/>
        <w:jc w:val="both"/>
        <w:rPr>
          <w:rFonts w:cs="David" w:hint="cs"/>
          <w:rtl/>
        </w:rPr>
      </w:pPr>
      <w:r w:rsidRPr="00DE03D5">
        <w:rPr>
          <w:rFonts w:cs="David" w:hint="cs"/>
          <w:u w:val="single"/>
          <w:rtl/>
        </w:rPr>
        <w:t>מיכאל איתן:</w:t>
      </w:r>
    </w:p>
    <w:p w14:paraId="550626F9" w14:textId="77777777" w:rsidR="00DE03D5" w:rsidRPr="00DE03D5" w:rsidRDefault="00DE03D5" w:rsidP="00DE03D5">
      <w:pPr>
        <w:bidi/>
        <w:jc w:val="both"/>
        <w:rPr>
          <w:rFonts w:cs="David" w:hint="cs"/>
          <w:rtl/>
        </w:rPr>
      </w:pPr>
    </w:p>
    <w:p w14:paraId="68121391" w14:textId="77777777" w:rsidR="00DE03D5" w:rsidRPr="00DE03D5" w:rsidRDefault="00DE03D5" w:rsidP="00DE03D5">
      <w:pPr>
        <w:bidi/>
        <w:jc w:val="both"/>
        <w:rPr>
          <w:rFonts w:cs="David" w:hint="cs"/>
          <w:rtl/>
        </w:rPr>
      </w:pPr>
      <w:r w:rsidRPr="00DE03D5">
        <w:rPr>
          <w:rFonts w:cs="David" w:hint="cs"/>
          <w:rtl/>
        </w:rPr>
        <w:tab/>
        <w:t xml:space="preserve"> לא כתבתי "היועץ המשפטי".</w:t>
      </w:r>
    </w:p>
    <w:p w14:paraId="18859E36" w14:textId="77777777" w:rsidR="00DE03D5" w:rsidRPr="00DE03D5" w:rsidRDefault="00DE03D5" w:rsidP="00DE03D5">
      <w:pPr>
        <w:bidi/>
        <w:jc w:val="both"/>
        <w:rPr>
          <w:rFonts w:cs="David" w:hint="cs"/>
          <w:rtl/>
        </w:rPr>
      </w:pPr>
    </w:p>
    <w:p w14:paraId="59132CBF" w14:textId="77777777" w:rsidR="00DE03D5" w:rsidRPr="00DE03D5" w:rsidRDefault="00DE03D5" w:rsidP="00DE03D5">
      <w:pPr>
        <w:bidi/>
        <w:jc w:val="both"/>
        <w:rPr>
          <w:rFonts w:cs="David" w:hint="cs"/>
          <w:u w:val="single"/>
          <w:rtl/>
        </w:rPr>
      </w:pPr>
      <w:r w:rsidRPr="00DE03D5">
        <w:rPr>
          <w:rFonts w:cs="David" w:hint="cs"/>
          <w:u w:val="single"/>
          <w:rtl/>
        </w:rPr>
        <w:t>קריאות:</w:t>
      </w:r>
    </w:p>
    <w:p w14:paraId="4FA87EE4" w14:textId="77777777" w:rsidR="00DE03D5" w:rsidRPr="00DE03D5" w:rsidRDefault="00DE03D5" w:rsidP="00DE03D5">
      <w:pPr>
        <w:bidi/>
        <w:jc w:val="both"/>
        <w:rPr>
          <w:rFonts w:cs="David" w:hint="cs"/>
          <w:u w:val="single"/>
          <w:rtl/>
        </w:rPr>
      </w:pPr>
    </w:p>
    <w:p w14:paraId="0E18D310" w14:textId="77777777" w:rsidR="00DE03D5" w:rsidRPr="00DE03D5" w:rsidRDefault="00DE03D5" w:rsidP="00DE03D5">
      <w:pPr>
        <w:bidi/>
        <w:jc w:val="both"/>
        <w:rPr>
          <w:rFonts w:cs="David" w:hint="cs"/>
          <w:rtl/>
        </w:rPr>
      </w:pPr>
      <w:r w:rsidRPr="00DE03D5">
        <w:rPr>
          <w:rFonts w:cs="David" w:hint="cs"/>
          <w:rtl/>
        </w:rPr>
        <w:tab/>
        <w:t>- - -</w:t>
      </w:r>
    </w:p>
    <w:p w14:paraId="6965C54E" w14:textId="77777777" w:rsidR="00DE03D5" w:rsidRPr="00DE03D5" w:rsidRDefault="00DE03D5" w:rsidP="00DE03D5">
      <w:pPr>
        <w:bidi/>
        <w:jc w:val="both"/>
        <w:rPr>
          <w:rFonts w:cs="David" w:hint="cs"/>
          <w:rtl/>
        </w:rPr>
      </w:pPr>
    </w:p>
    <w:p w14:paraId="004F3FE5" w14:textId="77777777" w:rsidR="00DE03D5" w:rsidRPr="00DE03D5" w:rsidRDefault="00DE03D5" w:rsidP="00DE03D5">
      <w:pPr>
        <w:bidi/>
        <w:jc w:val="both"/>
        <w:rPr>
          <w:rFonts w:cs="David" w:hint="cs"/>
          <w:u w:val="single"/>
          <w:rtl/>
        </w:rPr>
      </w:pPr>
      <w:r w:rsidRPr="00DE03D5">
        <w:rPr>
          <w:rFonts w:cs="David" w:hint="cs"/>
          <w:u w:val="single"/>
          <w:rtl/>
        </w:rPr>
        <w:t>גדעון סער:</w:t>
      </w:r>
    </w:p>
    <w:p w14:paraId="7B52DFA6" w14:textId="77777777" w:rsidR="00DE03D5" w:rsidRPr="00DE03D5" w:rsidRDefault="00DE03D5" w:rsidP="00DE03D5">
      <w:pPr>
        <w:bidi/>
        <w:jc w:val="both"/>
        <w:rPr>
          <w:rFonts w:cs="David" w:hint="cs"/>
          <w:u w:val="single"/>
          <w:rtl/>
        </w:rPr>
      </w:pPr>
    </w:p>
    <w:p w14:paraId="355ACAA2" w14:textId="77777777" w:rsidR="00DE03D5" w:rsidRPr="00DE03D5" w:rsidRDefault="00DE03D5" w:rsidP="00DE03D5">
      <w:pPr>
        <w:bidi/>
        <w:jc w:val="both"/>
        <w:rPr>
          <w:rFonts w:cs="David" w:hint="cs"/>
          <w:rtl/>
        </w:rPr>
      </w:pPr>
      <w:r w:rsidRPr="00DE03D5">
        <w:rPr>
          <w:rFonts w:cs="David" w:hint="cs"/>
          <w:rtl/>
        </w:rPr>
        <w:tab/>
        <w:t xml:space="preserve"> סליחה, הסתכלתי על הנוסח הישן. </w:t>
      </w:r>
    </w:p>
    <w:p w14:paraId="771C7D4B" w14:textId="77777777" w:rsidR="00DE03D5" w:rsidRPr="00DE03D5" w:rsidRDefault="00DE03D5" w:rsidP="00DE03D5">
      <w:pPr>
        <w:bidi/>
        <w:jc w:val="both"/>
        <w:rPr>
          <w:rFonts w:cs="David" w:hint="cs"/>
          <w:rtl/>
        </w:rPr>
      </w:pPr>
    </w:p>
    <w:p w14:paraId="1AFF9B49" w14:textId="77777777" w:rsidR="00DE03D5" w:rsidRPr="00DE03D5" w:rsidRDefault="00DE03D5" w:rsidP="00DE03D5">
      <w:pPr>
        <w:bidi/>
        <w:jc w:val="both"/>
        <w:rPr>
          <w:rFonts w:cs="David" w:hint="cs"/>
          <w:rtl/>
        </w:rPr>
      </w:pPr>
      <w:r w:rsidRPr="00DE03D5">
        <w:rPr>
          <w:rFonts w:cs="David" w:hint="cs"/>
          <w:u w:val="single"/>
          <w:rtl/>
        </w:rPr>
        <w:t>היו</w:t>
      </w:r>
      <w:r w:rsidRPr="00DE03D5">
        <w:rPr>
          <w:rFonts w:cs="David"/>
          <w:u w:val="single"/>
          <w:rtl/>
        </w:rPr>
        <w:t>"</w:t>
      </w:r>
      <w:r w:rsidRPr="00DE03D5">
        <w:rPr>
          <w:rFonts w:cs="David" w:hint="cs"/>
          <w:u w:val="single"/>
          <w:rtl/>
        </w:rPr>
        <w:t>ר דוד טל:</w:t>
      </w:r>
    </w:p>
    <w:p w14:paraId="5AF50EDE" w14:textId="77777777" w:rsidR="00DE03D5" w:rsidRPr="00DE03D5" w:rsidRDefault="00DE03D5" w:rsidP="00DE03D5">
      <w:pPr>
        <w:bidi/>
        <w:jc w:val="both"/>
        <w:rPr>
          <w:rFonts w:cs="David" w:hint="cs"/>
          <w:rtl/>
        </w:rPr>
      </w:pPr>
    </w:p>
    <w:p w14:paraId="06484234" w14:textId="77777777" w:rsidR="00DE03D5" w:rsidRPr="00DE03D5" w:rsidRDefault="00DE03D5" w:rsidP="00DE03D5">
      <w:pPr>
        <w:bidi/>
        <w:jc w:val="both"/>
        <w:rPr>
          <w:rFonts w:cs="David" w:hint="cs"/>
          <w:rtl/>
        </w:rPr>
      </w:pPr>
      <w:r w:rsidRPr="00DE03D5">
        <w:rPr>
          <w:rFonts w:cs="David" w:hint="cs"/>
          <w:rtl/>
        </w:rPr>
        <w:tab/>
        <w:t xml:space="preserve"> לא תישמע טענה רק בגלל המילה "תוקפו".</w:t>
      </w:r>
    </w:p>
    <w:p w14:paraId="1D20796B" w14:textId="77777777" w:rsidR="00DE03D5" w:rsidRPr="00DE03D5" w:rsidRDefault="00DE03D5" w:rsidP="00DE03D5">
      <w:pPr>
        <w:bidi/>
        <w:jc w:val="both"/>
        <w:rPr>
          <w:rFonts w:cs="David" w:hint="cs"/>
          <w:rtl/>
        </w:rPr>
      </w:pPr>
    </w:p>
    <w:p w14:paraId="01DEBE04" w14:textId="77777777" w:rsidR="00DE03D5" w:rsidRPr="00DE03D5" w:rsidRDefault="00DE03D5" w:rsidP="00DE03D5">
      <w:pPr>
        <w:bidi/>
        <w:jc w:val="both"/>
        <w:rPr>
          <w:rFonts w:cs="David" w:hint="cs"/>
          <w:u w:val="single"/>
          <w:rtl/>
        </w:rPr>
      </w:pPr>
      <w:r w:rsidRPr="00DE03D5">
        <w:rPr>
          <w:rFonts w:cs="David" w:hint="cs"/>
          <w:u w:val="single"/>
          <w:rtl/>
        </w:rPr>
        <w:t>גדעון סער:</w:t>
      </w:r>
    </w:p>
    <w:p w14:paraId="592C3F26" w14:textId="77777777" w:rsidR="00DE03D5" w:rsidRPr="00DE03D5" w:rsidRDefault="00DE03D5" w:rsidP="00DE03D5">
      <w:pPr>
        <w:bidi/>
        <w:jc w:val="both"/>
        <w:rPr>
          <w:rFonts w:cs="David" w:hint="cs"/>
          <w:u w:val="single"/>
          <w:rtl/>
        </w:rPr>
      </w:pPr>
    </w:p>
    <w:p w14:paraId="117F6848" w14:textId="77777777" w:rsidR="00DE03D5" w:rsidRPr="00DE03D5" w:rsidRDefault="00DE03D5" w:rsidP="00DE03D5">
      <w:pPr>
        <w:bidi/>
        <w:jc w:val="both"/>
        <w:rPr>
          <w:rFonts w:cs="David" w:hint="cs"/>
          <w:rtl/>
        </w:rPr>
      </w:pPr>
      <w:r w:rsidRPr="00DE03D5">
        <w:rPr>
          <w:rFonts w:cs="David" w:hint="cs"/>
          <w:rtl/>
        </w:rPr>
        <w:tab/>
        <w:t xml:space="preserve">  "תוקפו" קיים פה, אבל הוא כולל בתוכו תוצרו של חוק, לרבות חוקתיותו.</w:t>
      </w:r>
    </w:p>
    <w:p w14:paraId="5FD0439B" w14:textId="77777777" w:rsidR="00DE03D5" w:rsidRPr="00DE03D5" w:rsidRDefault="00DE03D5" w:rsidP="00DE03D5">
      <w:pPr>
        <w:bidi/>
        <w:jc w:val="both"/>
        <w:rPr>
          <w:rFonts w:cs="David" w:hint="cs"/>
          <w:rtl/>
        </w:rPr>
      </w:pPr>
    </w:p>
    <w:p w14:paraId="53BE8D04" w14:textId="77777777" w:rsidR="00DE03D5" w:rsidRPr="00DE03D5" w:rsidRDefault="00DE03D5" w:rsidP="00DE03D5">
      <w:pPr>
        <w:bidi/>
        <w:jc w:val="both"/>
        <w:rPr>
          <w:rFonts w:cs="David" w:hint="cs"/>
          <w:rtl/>
        </w:rPr>
      </w:pPr>
      <w:r w:rsidRPr="00DE03D5">
        <w:rPr>
          <w:rFonts w:cs="David" w:hint="cs"/>
          <w:u w:val="single"/>
          <w:rtl/>
        </w:rPr>
        <w:t>איל ינון:</w:t>
      </w:r>
    </w:p>
    <w:p w14:paraId="5034A805" w14:textId="77777777" w:rsidR="00DE03D5" w:rsidRPr="00DE03D5" w:rsidRDefault="00DE03D5" w:rsidP="00DE03D5">
      <w:pPr>
        <w:bidi/>
        <w:jc w:val="both"/>
        <w:rPr>
          <w:rFonts w:cs="David" w:hint="cs"/>
          <w:rtl/>
        </w:rPr>
      </w:pPr>
    </w:p>
    <w:p w14:paraId="0F1EB24B" w14:textId="77777777" w:rsidR="00DE03D5" w:rsidRPr="00DE03D5" w:rsidRDefault="00DE03D5" w:rsidP="00DE03D5">
      <w:pPr>
        <w:bidi/>
        <w:jc w:val="both"/>
        <w:rPr>
          <w:rFonts w:cs="David" w:hint="cs"/>
          <w:rtl/>
        </w:rPr>
      </w:pPr>
      <w:r w:rsidRPr="00DE03D5">
        <w:rPr>
          <w:rFonts w:cs="David" w:hint="cs"/>
          <w:rtl/>
        </w:rPr>
        <w:tab/>
        <w:t>הוא כולל גם את התוקף.</w:t>
      </w:r>
    </w:p>
    <w:p w14:paraId="27AA9EFF" w14:textId="77777777" w:rsidR="00DE03D5" w:rsidRPr="00DE03D5" w:rsidRDefault="00DE03D5" w:rsidP="00DE03D5">
      <w:pPr>
        <w:bidi/>
        <w:jc w:val="both"/>
        <w:rPr>
          <w:rFonts w:cs="David" w:hint="cs"/>
          <w:rtl/>
        </w:rPr>
      </w:pPr>
    </w:p>
    <w:p w14:paraId="57A25582" w14:textId="77777777" w:rsidR="00DE03D5" w:rsidRPr="00DE03D5" w:rsidRDefault="00DE03D5" w:rsidP="00DE03D5">
      <w:pPr>
        <w:bidi/>
        <w:jc w:val="both"/>
        <w:rPr>
          <w:rFonts w:cs="David" w:hint="cs"/>
          <w:rtl/>
        </w:rPr>
      </w:pPr>
      <w:r w:rsidRPr="00DE03D5">
        <w:rPr>
          <w:rFonts w:cs="David" w:hint="cs"/>
          <w:u w:val="single"/>
          <w:rtl/>
        </w:rPr>
        <w:t>מיכאל איתן:</w:t>
      </w:r>
    </w:p>
    <w:p w14:paraId="09B730E6" w14:textId="77777777" w:rsidR="00DE03D5" w:rsidRPr="00DE03D5" w:rsidRDefault="00DE03D5" w:rsidP="00DE03D5">
      <w:pPr>
        <w:bidi/>
        <w:jc w:val="both"/>
        <w:rPr>
          <w:rFonts w:cs="David" w:hint="cs"/>
          <w:rtl/>
        </w:rPr>
      </w:pPr>
    </w:p>
    <w:p w14:paraId="53DBA4C5" w14:textId="77777777" w:rsidR="00DE03D5" w:rsidRPr="00DE03D5" w:rsidRDefault="00DE03D5" w:rsidP="00DE03D5">
      <w:pPr>
        <w:bidi/>
        <w:ind w:left="630"/>
        <w:jc w:val="both"/>
        <w:rPr>
          <w:rFonts w:cs="David" w:hint="cs"/>
          <w:rtl/>
        </w:rPr>
      </w:pPr>
      <w:r w:rsidRPr="00DE03D5">
        <w:rPr>
          <w:rFonts w:cs="David" w:hint="cs"/>
          <w:rtl/>
        </w:rPr>
        <w:t>אני מבקש אם אפשר לדחות את זה לקריאה שנייה ושלישית, נעשה דיון מחודש אז.</w:t>
      </w:r>
    </w:p>
    <w:p w14:paraId="2C4D02C4" w14:textId="77777777" w:rsidR="00DE03D5" w:rsidRPr="00DE03D5" w:rsidRDefault="00DE03D5" w:rsidP="00DE03D5">
      <w:pPr>
        <w:bidi/>
        <w:jc w:val="both"/>
        <w:rPr>
          <w:rFonts w:cs="David" w:hint="cs"/>
          <w:rtl/>
        </w:rPr>
      </w:pPr>
    </w:p>
    <w:p w14:paraId="216FF3F2" w14:textId="77777777" w:rsidR="00DE03D5" w:rsidRPr="00DE03D5" w:rsidRDefault="00DE03D5" w:rsidP="00DE03D5">
      <w:pPr>
        <w:bidi/>
        <w:jc w:val="both"/>
        <w:rPr>
          <w:rFonts w:cs="David" w:hint="cs"/>
          <w:rtl/>
        </w:rPr>
      </w:pPr>
      <w:r w:rsidRPr="00DE03D5">
        <w:rPr>
          <w:rFonts w:cs="David" w:hint="cs"/>
          <w:u w:val="single"/>
          <w:rtl/>
        </w:rPr>
        <w:t>היו</w:t>
      </w:r>
      <w:r w:rsidRPr="00DE03D5">
        <w:rPr>
          <w:rFonts w:cs="David"/>
          <w:u w:val="single"/>
          <w:rtl/>
        </w:rPr>
        <w:t>"</w:t>
      </w:r>
      <w:r w:rsidRPr="00DE03D5">
        <w:rPr>
          <w:rFonts w:cs="David" w:hint="cs"/>
          <w:u w:val="single"/>
          <w:rtl/>
        </w:rPr>
        <w:t>ר דוד טל:</w:t>
      </w:r>
    </w:p>
    <w:p w14:paraId="5EEE3D1D" w14:textId="77777777" w:rsidR="00DE03D5" w:rsidRPr="00DE03D5" w:rsidRDefault="00DE03D5" w:rsidP="00DE03D5">
      <w:pPr>
        <w:bidi/>
        <w:jc w:val="both"/>
        <w:rPr>
          <w:rFonts w:cs="David" w:hint="cs"/>
          <w:rtl/>
        </w:rPr>
      </w:pPr>
    </w:p>
    <w:p w14:paraId="74AB7632" w14:textId="77777777" w:rsidR="00DE03D5" w:rsidRPr="00DE03D5" w:rsidRDefault="00DE03D5" w:rsidP="00DE03D5">
      <w:pPr>
        <w:bidi/>
        <w:jc w:val="both"/>
        <w:rPr>
          <w:rFonts w:cs="David" w:hint="cs"/>
          <w:rtl/>
        </w:rPr>
      </w:pPr>
      <w:r w:rsidRPr="00DE03D5">
        <w:rPr>
          <w:rFonts w:cs="David" w:hint="cs"/>
          <w:rtl/>
        </w:rPr>
        <w:tab/>
        <w:t>צודק חבר הכנסת איתן, זה לא המקום כרגע. נעשה את זה בקריאה שנייה ושלישית.</w:t>
      </w:r>
    </w:p>
    <w:p w14:paraId="70E2553F" w14:textId="77777777" w:rsidR="00DE03D5" w:rsidRPr="00DE03D5" w:rsidRDefault="00DE03D5" w:rsidP="00DE03D5">
      <w:pPr>
        <w:bidi/>
        <w:jc w:val="both"/>
        <w:rPr>
          <w:rFonts w:cs="David" w:hint="cs"/>
          <w:rtl/>
        </w:rPr>
      </w:pPr>
    </w:p>
    <w:p w14:paraId="35ED401B" w14:textId="77777777" w:rsidR="00DE03D5" w:rsidRPr="00DE03D5" w:rsidRDefault="00DE03D5" w:rsidP="00DE03D5">
      <w:pPr>
        <w:bidi/>
        <w:jc w:val="both"/>
        <w:rPr>
          <w:rFonts w:cs="David"/>
          <w:u w:val="single"/>
          <w:rtl/>
        </w:rPr>
      </w:pPr>
      <w:r w:rsidRPr="00DE03D5">
        <w:rPr>
          <w:rFonts w:cs="David"/>
          <w:u w:val="single"/>
          <w:rtl/>
        </w:rPr>
        <w:t>דוד אזולאי:</w:t>
      </w:r>
    </w:p>
    <w:p w14:paraId="69C12D23" w14:textId="77777777" w:rsidR="00DE03D5" w:rsidRPr="00DE03D5" w:rsidRDefault="00DE03D5" w:rsidP="00DE03D5">
      <w:pPr>
        <w:bidi/>
        <w:jc w:val="both"/>
        <w:rPr>
          <w:rFonts w:cs="David"/>
          <w:u w:val="single"/>
          <w:rtl/>
        </w:rPr>
      </w:pPr>
    </w:p>
    <w:p w14:paraId="32ED960C" w14:textId="77777777" w:rsidR="00DE03D5" w:rsidRPr="00DE03D5" w:rsidRDefault="00DE03D5" w:rsidP="00DE03D5">
      <w:pPr>
        <w:bidi/>
        <w:jc w:val="both"/>
        <w:rPr>
          <w:rFonts w:cs="David" w:hint="cs"/>
          <w:rtl/>
        </w:rPr>
      </w:pPr>
      <w:r w:rsidRPr="00DE03D5">
        <w:rPr>
          <w:rFonts w:cs="David"/>
          <w:rtl/>
        </w:rPr>
        <w:tab/>
      </w:r>
      <w:r w:rsidRPr="00DE03D5">
        <w:rPr>
          <w:rFonts w:cs="David" w:hint="cs"/>
          <w:rtl/>
        </w:rPr>
        <w:t xml:space="preserve"> בלי להיכנס כרגע למי שמייצג היועץ המשפטי לכנסת, וחשוב שנדון על כך בקריאה שנייה ושלישית, אני רוצה רק להמחיש עד כמה חשוב הצעת החוק הזאת. לפני כמה שנים, בהיותי יושב ראש ועדת הפנים, היה דיון על שעון הקיץ. מישהו עתר לבג"ץ, והיועץ המשפטי לממשלה ייצג את שר הפנים שרנסקי, ולא היה מי שייצג את הכנסת בהצעת החוק הזאת. היינו נאלצים לקבל היתר מהיועץ המשפטי לממשלה כדי להופיע בבג"ץ.לכן הצעת החוק הזאת ראויה, ואנחנו צריכים לתמוך בה.</w:t>
      </w:r>
    </w:p>
    <w:p w14:paraId="5FA20746" w14:textId="77777777" w:rsidR="00DE03D5" w:rsidRPr="00DE03D5" w:rsidRDefault="00DE03D5" w:rsidP="00DE03D5">
      <w:pPr>
        <w:bidi/>
        <w:jc w:val="both"/>
        <w:rPr>
          <w:rFonts w:cs="David" w:hint="cs"/>
          <w:rtl/>
        </w:rPr>
      </w:pPr>
    </w:p>
    <w:p w14:paraId="65FDFC1E" w14:textId="77777777" w:rsidR="00DE03D5" w:rsidRPr="00DE03D5" w:rsidRDefault="00DE03D5" w:rsidP="00DE03D5">
      <w:pPr>
        <w:bidi/>
        <w:jc w:val="both"/>
        <w:rPr>
          <w:rFonts w:cs="David" w:hint="cs"/>
          <w:rtl/>
        </w:rPr>
      </w:pPr>
      <w:r w:rsidRPr="00DE03D5">
        <w:rPr>
          <w:rFonts w:cs="David" w:hint="cs"/>
          <w:u w:val="single"/>
          <w:rtl/>
        </w:rPr>
        <w:t>מיכאל איתן:</w:t>
      </w:r>
    </w:p>
    <w:p w14:paraId="5BBDF61F" w14:textId="77777777" w:rsidR="00DE03D5" w:rsidRPr="00DE03D5" w:rsidRDefault="00DE03D5" w:rsidP="00DE03D5">
      <w:pPr>
        <w:bidi/>
        <w:jc w:val="both"/>
        <w:rPr>
          <w:rFonts w:cs="David" w:hint="cs"/>
          <w:rtl/>
        </w:rPr>
      </w:pPr>
    </w:p>
    <w:p w14:paraId="2197DA55" w14:textId="77777777" w:rsidR="00DE03D5" w:rsidRPr="00DE03D5" w:rsidRDefault="00DE03D5" w:rsidP="00DE03D5">
      <w:pPr>
        <w:bidi/>
        <w:jc w:val="both"/>
        <w:rPr>
          <w:rFonts w:cs="David" w:hint="cs"/>
          <w:rtl/>
        </w:rPr>
      </w:pPr>
      <w:r w:rsidRPr="00DE03D5">
        <w:rPr>
          <w:rFonts w:cs="David" w:hint="cs"/>
          <w:rtl/>
        </w:rPr>
        <w:tab/>
        <w:t xml:space="preserve"> תודה רבה.</w:t>
      </w:r>
    </w:p>
    <w:p w14:paraId="599FA4E7" w14:textId="77777777" w:rsidR="00DE03D5" w:rsidRPr="00DE03D5" w:rsidRDefault="00DE03D5" w:rsidP="00DE03D5">
      <w:pPr>
        <w:bidi/>
        <w:jc w:val="both"/>
        <w:rPr>
          <w:rFonts w:cs="David" w:hint="cs"/>
          <w:rtl/>
        </w:rPr>
      </w:pPr>
    </w:p>
    <w:p w14:paraId="5C860A55" w14:textId="77777777" w:rsidR="00DE03D5" w:rsidRPr="00DE03D5" w:rsidRDefault="00DE03D5" w:rsidP="00DE03D5">
      <w:pPr>
        <w:bidi/>
        <w:jc w:val="both"/>
        <w:rPr>
          <w:rFonts w:cs="David"/>
          <w:u w:val="single"/>
          <w:rtl/>
        </w:rPr>
      </w:pPr>
      <w:r w:rsidRPr="00DE03D5">
        <w:rPr>
          <w:rFonts w:cs="David"/>
          <w:u w:val="single"/>
          <w:rtl/>
        </w:rPr>
        <w:t>מוחמד ברכה:</w:t>
      </w:r>
    </w:p>
    <w:p w14:paraId="1D47459C" w14:textId="77777777" w:rsidR="00DE03D5" w:rsidRPr="00DE03D5" w:rsidRDefault="00DE03D5" w:rsidP="00DE03D5">
      <w:pPr>
        <w:bidi/>
        <w:jc w:val="both"/>
        <w:rPr>
          <w:rFonts w:cs="David"/>
          <w:u w:val="single"/>
          <w:rtl/>
        </w:rPr>
      </w:pPr>
    </w:p>
    <w:p w14:paraId="52462645" w14:textId="77777777" w:rsidR="00DE03D5" w:rsidRPr="00DE03D5" w:rsidRDefault="00DE03D5" w:rsidP="00DE03D5">
      <w:pPr>
        <w:bidi/>
        <w:jc w:val="both"/>
        <w:rPr>
          <w:rFonts w:cs="David" w:hint="cs"/>
          <w:rtl/>
        </w:rPr>
      </w:pPr>
      <w:r w:rsidRPr="00DE03D5">
        <w:rPr>
          <w:rFonts w:cs="David"/>
          <w:rtl/>
        </w:rPr>
        <w:tab/>
      </w:r>
      <w:r w:rsidRPr="00DE03D5">
        <w:rPr>
          <w:rFonts w:cs="David" w:hint="cs"/>
          <w:rtl/>
        </w:rPr>
        <w:t xml:space="preserve"> המצב הקיים הוא פועל יוצא למצב שהיה קיים בכל מה שקשור לייעוץ המשפטי של הכנסת. המעמד של היועץ המשפטי של הכנסת לא היה מעוגן בחוק עד לפני שנתיים-שלוש- -</w:t>
      </w:r>
    </w:p>
    <w:p w14:paraId="68371289" w14:textId="77777777" w:rsidR="00DE03D5" w:rsidRPr="00DE03D5" w:rsidRDefault="00DE03D5" w:rsidP="00DE03D5">
      <w:pPr>
        <w:bidi/>
        <w:jc w:val="both"/>
        <w:rPr>
          <w:rFonts w:cs="David" w:hint="cs"/>
          <w:rtl/>
        </w:rPr>
      </w:pPr>
    </w:p>
    <w:p w14:paraId="23CEFA12" w14:textId="77777777" w:rsidR="00DE03D5" w:rsidRPr="00DE03D5" w:rsidRDefault="00DE03D5" w:rsidP="00DE03D5">
      <w:pPr>
        <w:bidi/>
        <w:jc w:val="both"/>
        <w:rPr>
          <w:rFonts w:cs="David" w:hint="cs"/>
          <w:u w:val="single"/>
          <w:rtl/>
        </w:rPr>
      </w:pPr>
      <w:r w:rsidRPr="00DE03D5">
        <w:rPr>
          <w:rFonts w:cs="David" w:hint="cs"/>
          <w:u w:val="single"/>
          <w:rtl/>
        </w:rPr>
        <w:t>גדעון סער:</w:t>
      </w:r>
    </w:p>
    <w:p w14:paraId="565C5862" w14:textId="77777777" w:rsidR="00DE03D5" w:rsidRPr="00DE03D5" w:rsidRDefault="00DE03D5" w:rsidP="00DE03D5">
      <w:pPr>
        <w:bidi/>
        <w:jc w:val="both"/>
        <w:rPr>
          <w:rFonts w:cs="David" w:hint="cs"/>
          <w:u w:val="single"/>
          <w:rtl/>
        </w:rPr>
      </w:pPr>
    </w:p>
    <w:p w14:paraId="2FB78B42" w14:textId="77777777" w:rsidR="00DE03D5" w:rsidRPr="00DE03D5" w:rsidRDefault="00DE03D5" w:rsidP="00DE03D5">
      <w:pPr>
        <w:bidi/>
        <w:jc w:val="both"/>
        <w:rPr>
          <w:rFonts w:cs="David" w:hint="cs"/>
          <w:rtl/>
        </w:rPr>
      </w:pPr>
      <w:r w:rsidRPr="00DE03D5">
        <w:rPr>
          <w:rFonts w:cs="David" w:hint="cs"/>
          <w:rtl/>
        </w:rPr>
        <w:tab/>
        <w:t xml:space="preserve"> קצת יותר. בכנסת ה-15. </w:t>
      </w:r>
    </w:p>
    <w:p w14:paraId="2F662CC8" w14:textId="77777777" w:rsidR="00DE03D5" w:rsidRPr="00DE03D5" w:rsidRDefault="00DE03D5" w:rsidP="00DE03D5">
      <w:pPr>
        <w:bidi/>
        <w:jc w:val="both"/>
        <w:rPr>
          <w:rFonts w:cs="David" w:hint="cs"/>
          <w:rtl/>
        </w:rPr>
      </w:pPr>
    </w:p>
    <w:p w14:paraId="7DD0CB45" w14:textId="77777777" w:rsidR="00DE03D5" w:rsidRPr="00DE03D5" w:rsidRDefault="00DE03D5" w:rsidP="00DE03D5">
      <w:pPr>
        <w:bidi/>
        <w:jc w:val="both"/>
        <w:rPr>
          <w:rFonts w:cs="David" w:hint="cs"/>
          <w:rtl/>
        </w:rPr>
      </w:pPr>
      <w:r w:rsidRPr="00DE03D5">
        <w:rPr>
          <w:rFonts w:cs="David" w:hint="cs"/>
          <w:u w:val="single"/>
          <w:rtl/>
        </w:rPr>
        <w:t>היו</w:t>
      </w:r>
      <w:r w:rsidRPr="00DE03D5">
        <w:rPr>
          <w:rFonts w:cs="David"/>
          <w:u w:val="single"/>
          <w:rtl/>
        </w:rPr>
        <w:t>"</w:t>
      </w:r>
      <w:r w:rsidRPr="00DE03D5">
        <w:rPr>
          <w:rFonts w:cs="David" w:hint="cs"/>
          <w:u w:val="single"/>
          <w:rtl/>
        </w:rPr>
        <w:t>ר דוד טל:</w:t>
      </w:r>
    </w:p>
    <w:p w14:paraId="4E13155E" w14:textId="77777777" w:rsidR="00DE03D5" w:rsidRPr="00DE03D5" w:rsidRDefault="00DE03D5" w:rsidP="00DE03D5">
      <w:pPr>
        <w:bidi/>
        <w:jc w:val="both"/>
        <w:rPr>
          <w:rFonts w:cs="David" w:hint="cs"/>
          <w:rtl/>
        </w:rPr>
      </w:pPr>
    </w:p>
    <w:p w14:paraId="4D27A85D" w14:textId="77777777" w:rsidR="00DE03D5" w:rsidRPr="00DE03D5" w:rsidRDefault="00DE03D5" w:rsidP="00DE03D5">
      <w:pPr>
        <w:bidi/>
        <w:jc w:val="both"/>
        <w:rPr>
          <w:rFonts w:cs="David" w:hint="cs"/>
          <w:rtl/>
        </w:rPr>
      </w:pPr>
      <w:r w:rsidRPr="00DE03D5">
        <w:rPr>
          <w:rFonts w:cs="David" w:hint="cs"/>
          <w:rtl/>
        </w:rPr>
        <w:tab/>
        <w:t>כ-5 שנים.</w:t>
      </w:r>
    </w:p>
    <w:p w14:paraId="0572E33C" w14:textId="77777777" w:rsidR="00DE03D5" w:rsidRPr="00DE03D5" w:rsidRDefault="00DE03D5" w:rsidP="00DE03D5">
      <w:pPr>
        <w:bidi/>
        <w:jc w:val="both"/>
        <w:rPr>
          <w:rFonts w:cs="David" w:hint="cs"/>
          <w:rtl/>
        </w:rPr>
      </w:pPr>
    </w:p>
    <w:p w14:paraId="23843A68" w14:textId="77777777" w:rsidR="00DE03D5" w:rsidRPr="00DE03D5" w:rsidRDefault="00DE03D5" w:rsidP="00DE03D5">
      <w:pPr>
        <w:bidi/>
        <w:jc w:val="both"/>
        <w:rPr>
          <w:rFonts w:cs="David"/>
          <w:u w:val="single"/>
          <w:rtl/>
        </w:rPr>
      </w:pPr>
      <w:r w:rsidRPr="00DE03D5">
        <w:rPr>
          <w:rFonts w:cs="David"/>
          <w:u w:val="single"/>
          <w:rtl/>
        </w:rPr>
        <w:br w:type="page"/>
        <w:t>מוחמד ברכה:</w:t>
      </w:r>
    </w:p>
    <w:p w14:paraId="22C177CF" w14:textId="77777777" w:rsidR="00DE03D5" w:rsidRPr="00DE03D5" w:rsidRDefault="00DE03D5" w:rsidP="00DE03D5">
      <w:pPr>
        <w:bidi/>
        <w:jc w:val="both"/>
        <w:rPr>
          <w:rFonts w:cs="David"/>
          <w:u w:val="single"/>
          <w:rtl/>
        </w:rPr>
      </w:pPr>
    </w:p>
    <w:p w14:paraId="731DF35F" w14:textId="77777777" w:rsidR="00DE03D5" w:rsidRPr="00DE03D5" w:rsidRDefault="00DE03D5" w:rsidP="00DE03D5">
      <w:pPr>
        <w:bidi/>
        <w:jc w:val="both"/>
        <w:rPr>
          <w:rFonts w:cs="David" w:hint="cs"/>
          <w:rtl/>
        </w:rPr>
      </w:pPr>
      <w:r w:rsidRPr="00DE03D5">
        <w:rPr>
          <w:rFonts w:cs="David"/>
          <w:rtl/>
        </w:rPr>
        <w:tab/>
      </w:r>
      <w:r w:rsidRPr="00DE03D5">
        <w:rPr>
          <w:rFonts w:cs="David" w:hint="cs"/>
          <w:rtl/>
        </w:rPr>
        <w:t xml:space="preserve">היועץ המשפטי היה תפקיד </w:t>
      </w:r>
      <w:proofErr w:type="spellStart"/>
      <w:r w:rsidRPr="00DE03D5">
        <w:rPr>
          <w:rFonts w:cs="David" w:hint="cs"/>
          <w:rtl/>
        </w:rPr>
        <w:t>פורמלי</w:t>
      </w:r>
      <w:proofErr w:type="spellEnd"/>
      <w:r w:rsidRPr="00DE03D5">
        <w:rPr>
          <w:rFonts w:cs="David" w:hint="cs"/>
          <w:rtl/>
        </w:rPr>
        <w:t xml:space="preserve"> פנימי בתוך הבית. לדעתי, מתבקש מתוקף עיגון מעמדו של היועץ המשפטי בחוק שתהיה לו גם זכות עמידה בנוגע לדברים שנוגעים לכנסת. אני, כמובן, בעד חיזוק הכנסת וחיזוק הופעתה ומעמדה הציבורי. אני לא כופר בזכותו של בית המשפט העליון לבדוק חוקיות של חוק, והשאלה שלי "מי מייצג את הכנסת" לא הייתה כדי להטיל ספק בייעוץ המשפטי של הכנסת או ביועצת המשפטית של הכנסת, אלא כדי להגדיר את הדברים, שהייצוג הוא לא ייצוג של האיש או של חבר הכנסת הפלוני שיזם את החוק, אלא ייצוג העיקרון של זכות העמידה של הכנסת עצמה לחוקק ולהיות סוברנית.</w:t>
      </w:r>
    </w:p>
    <w:p w14:paraId="5F0E8609" w14:textId="77777777" w:rsidR="00DE03D5" w:rsidRPr="00DE03D5" w:rsidRDefault="00DE03D5" w:rsidP="00DE03D5">
      <w:pPr>
        <w:bidi/>
        <w:jc w:val="both"/>
        <w:rPr>
          <w:rFonts w:cs="David" w:hint="cs"/>
          <w:rtl/>
        </w:rPr>
      </w:pPr>
    </w:p>
    <w:p w14:paraId="4B38F14B" w14:textId="77777777" w:rsidR="00DE03D5" w:rsidRPr="00DE03D5" w:rsidRDefault="00DE03D5" w:rsidP="00DE03D5">
      <w:pPr>
        <w:bidi/>
        <w:jc w:val="both"/>
        <w:rPr>
          <w:rFonts w:cs="David" w:hint="cs"/>
          <w:rtl/>
        </w:rPr>
      </w:pPr>
      <w:r w:rsidRPr="00DE03D5">
        <w:rPr>
          <w:rFonts w:cs="David" w:hint="cs"/>
          <w:u w:val="single"/>
          <w:rtl/>
        </w:rPr>
        <w:t>היו</w:t>
      </w:r>
      <w:r w:rsidRPr="00DE03D5">
        <w:rPr>
          <w:rFonts w:cs="David"/>
          <w:u w:val="single"/>
          <w:rtl/>
        </w:rPr>
        <w:t>"</w:t>
      </w:r>
      <w:r w:rsidRPr="00DE03D5">
        <w:rPr>
          <w:rFonts w:cs="David" w:hint="cs"/>
          <w:u w:val="single"/>
          <w:rtl/>
        </w:rPr>
        <w:t>ר דוד טל:</w:t>
      </w:r>
    </w:p>
    <w:p w14:paraId="628DA4E8" w14:textId="77777777" w:rsidR="00DE03D5" w:rsidRPr="00DE03D5" w:rsidRDefault="00DE03D5" w:rsidP="00DE03D5">
      <w:pPr>
        <w:bidi/>
        <w:jc w:val="both"/>
        <w:rPr>
          <w:rFonts w:cs="David" w:hint="cs"/>
          <w:rtl/>
        </w:rPr>
      </w:pPr>
    </w:p>
    <w:p w14:paraId="6EFC503D" w14:textId="77777777" w:rsidR="00DE03D5" w:rsidRPr="00DE03D5" w:rsidRDefault="00DE03D5" w:rsidP="00DE03D5">
      <w:pPr>
        <w:bidi/>
        <w:jc w:val="both"/>
        <w:rPr>
          <w:rFonts w:cs="David" w:hint="cs"/>
          <w:rtl/>
        </w:rPr>
      </w:pPr>
      <w:r w:rsidRPr="00DE03D5">
        <w:rPr>
          <w:rFonts w:cs="David" w:hint="cs"/>
          <w:rtl/>
        </w:rPr>
        <w:tab/>
        <w:t xml:space="preserve"> יפה דרשת. טיבי בוודאי תומך בכל מילה בדבריך, ולא יהיה לו מה להוסיף. יש לך מה להוסיף?</w:t>
      </w:r>
    </w:p>
    <w:p w14:paraId="609F2CF1" w14:textId="77777777" w:rsidR="00DE03D5" w:rsidRPr="00DE03D5" w:rsidRDefault="00DE03D5" w:rsidP="00DE03D5">
      <w:pPr>
        <w:bidi/>
        <w:jc w:val="both"/>
        <w:rPr>
          <w:rFonts w:cs="David" w:hint="cs"/>
          <w:rtl/>
        </w:rPr>
      </w:pPr>
    </w:p>
    <w:p w14:paraId="558C1242" w14:textId="77777777" w:rsidR="00DE03D5" w:rsidRPr="00DE03D5" w:rsidRDefault="00DE03D5" w:rsidP="00DE03D5">
      <w:pPr>
        <w:bidi/>
        <w:jc w:val="both"/>
        <w:rPr>
          <w:rFonts w:cs="David" w:hint="cs"/>
          <w:rtl/>
        </w:rPr>
      </w:pPr>
      <w:proofErr w:type="spellStart"/>
      <w:r w:rsidRPr="00DE03D5">
        <w:rPr>
          <w:rFonts w:cs="David" w:hint="cs"/>
          <w:u w:val="single"/>
          <w:rtl/>
        </w:rPr>
        <w:t>אחמד</w:t>
      </w:r>
      <w:proofErr w:type="spellEnd"/>
      <w:r w:rsidRPr="00DE03D5">
        <w:rPr>
          <w:rFonts w:cs="David" w:hint="cs"/>
          <w:u w:val="single"/>
          <w:rtl/>
        </w:rPr>
        <w:t xml:space="preserve"> טיבי:</w:t>
      </w:r>
    </w:p>
    <w:p w14:paraId="79A55FB7" w14:textId="77777777" w:rsidR="00DE03D5" w:rsidRPr="00DE03D5" w:rsidRDefault="00DE03D5" w:rsidP="00DE03D5">
      <w:pPr>
        <w:bidi/>
        <w:jc w:val="both"/>
        <w:rPr>
          <w:rFonts w:cs="David" w:hint="cs"/>
          <w:rtl/>
        </w:rPr>
      </w:pPr>
    </w:p>
    <w:p w14:paraId="5855E557" w14:textId="77777777" w:rsidR="00DE03D5" w:rsidRPr="00DE03D5" w:rsidRDefault="00DE03D5" w:rsidP="00DE03D5">
      <w:pPr>
        <w:bidi/>
        <w:jc w:val="both"/>
        <w:rPr>
          <w:rFonts w:cs="David" w:hint="cs"/>
          <w:rtl/>
        </w:rPr>
      </w:pPr>
      <w:r w:rsidRPr="00DE03D5">
        <w:rPr>
          <w:rFonts w:cs="David" w:hint="cs"/>
          <w:rtl/>
        </w:rPr>
        <w:tab/>
        <w:t>כן. אני לא מגובש בעניין הצעת החוק הזאת, אבל גם לאנשים שאני מתנגד להם יש זכות עמידה בפני בית משפט. הצעת החוק של קק"ל, למשל, מטבע הדברים בייעוץ משפטי אחר היא הייתה נפסלת מראש.</w:t>
      </w:r>
    </w:p>
    <w:p w14:paraId="724C302A" w14:textId="77777777" w:rsidR="00DE03D5" w:rsidRPr="00DE03D5" w:rsidRDefault="00DE03D5" w:rsidP="00DE03D5">
      <w:pPr>
        <w:bidi/>
        <w:jc w:val="both"/>
        <w:rPr>
          <w:rFonts w:cs="David" w:hint="cs"/>
          <w:rtl/>
        </w:rPr>
      </w:pPr>
    </w:p>
    <w:p w14:paraId="6FE0BB3C" w14:textId="77777777" w:rsidR="00DE03D5" w:rsidRPr="00DE03D5" w:rsidRDefault="00DE03D5" w:rsidP="00DE03D5">
      <w:pPr>
        <w:bidi/>
        <w:jc w:val="both"/>
        <w:rPr>
          <w:rFonts w:cs="David" w:hint="cs"/>
          <w:rtl/>
        </w:rPr>
      </w:pPr>
      <w:r w:rsidRPr="00DE03D5">
        <w:rPr>
          <w:rFonts w:cs="David" w:hint="cs"/>
          <w:u w:val="single"/>
          <w:rtl/>
        </w:rPr>
        <w:t>מיכאל איתן:</w:t>
      </w:r>
    </w:p>
    <w:p w14:paraId="1B7BCFEE" w14:textId="77777777" w:rsidR="00DE03D5" w:rsidRPr="00DE03D5" w:rsidRDefault="00DE03D5" w:rsidP="00DE03D5">
      <w:pPr>
        <w:bidi/>
        <w:jc w:val="both"/>
        <w:rPr>
          <w:rFonts w:cs="David" w:hint="cs"/>
          <w:rtl/>
        </w:rPr>
      </w:pPr>
    </w:p>
    <w:p w14:paraId="77E49CEC" w14:textId="77777777" w:rsidR="00DE03D5" w:rsidRPr="00DE03D5" w:rsidRDefault="00DE03D5" w:rsidP="00DE03D5">
      <w:pPr>
        <w:bidi/>
        <w:jc w:val="both"/>
        <w:rPr>
          <w:rFonts w:cs="David" w:hint="cs"/>
          <w:rtl/>
        </w:rPr>
      </w:pPr>
      <w:r w:rsidRPr="00DE03D5">
        <w:rPr>
          <w:rFonts w:cs="David" w:hint="cs"/>
          <w:rtl/>
        </w:rPr>
        <w:tab/>
        <w:t xml:space="preserve"> זאת הייתה החלטה אדמיניסטרטיבית, זאת לא הייתה החלטה לשנות חוק.</w:t>
      </w:r>
    </w:p>
    <w:p w14:paraId="1865042C" w14:textId="77777777" w:rsidR="00DE03D5" w:rsidRPr="00DE03D5" w:rsidRDefault="00DE03D5" w:rsidP="00DE03D5">
      <w:pPr>
        <w:bidi/>
        <w:jc w:val="both"/>
        <w:rPr>
          <w:rFonts w:cs="David" w:hint="cs"/>
          <w:rtl/>
        </w:rPr>
      </w:pPr>
    </w:p>
    <w:p w14:paraId="765DB7F7" w14:textId="77777777" w:rsidR="00DE03D5" w:rsidRPr="00DE03D5" w:rsidRDefault="00DE03D5" w:rsidP="00DE03D5">
      <w:pPr>
        <w:bidi/>
        <w:jc w:val="both"/>
        <w:rPr>
          <w:rFonts w:cs="David" w:hint="cs"/>
          <w:rtl/>
        </w:rPr>
      </w:pPr>
      <w:proofErr w:type="spellStart"/>
      <w:r w:rsidRPr="00DE03D5">
        <w:rPr>
          <w:rFonts w:cs="David" w:hint="cs"/>
          <w:u w:val="single"/>
          <w:rtl/>
        </w:rPr>
        <w:t>אחמד</w:t>
      </w:r>
      <w:proofErr w:type="spellEnd"/>
      <w:r w:rsidRPr="00DE03D5">
        <w:rPr>
          <w:rFonts w:cs="David" w:hint="cs"/>
          <w:u w:val="single"/>
          <w:rtl/>
        </w:rPr>
        <w:t xml:space="preserve"> טיבי:</w:t>
      </w:r>
    </w:p>
    <w:p w14:paraId="0467707A" w14:textId="77777777" w:rsidR="00DE03D5" w:rsidRPr="00DE03D5" w:rsidRDefault="00DE03D5" w:rsidP="00DE03D5">
      <w:pPr>
        <w:bidi/>
        <w:jc w:val="both"/>
        <w:rPr>
          <w:rFonts w:cs="David" w:hint="cs"/>
          <w:rtl/>
        </w:rPr>
      </w:pPr>
    </w:p>
    <w:p w14:paraId="0F52A19C" w14:textId="77777777" w:rsidR="00DE03D5" w:rsidRPr="00DE03D5" w:rsidRDefault="00DE03D5" w:rsidP="00DE03D5">
      <w:pPr>
        <w:bidi/>
        <w:jc w:val="both"/>
        <w:rPr>
          <w:rFonts w:cs="David" w:hint="cs"/>
          <w:rtl/>
        </w:rPr>
      </w:pPr>
      <w:r w:rsidRPr="00DE03D5">
        <w:rPr>
          <w:rFonts w:cs="David" w:hint="cs"/>
          <w:rtl/>
        </w:rPr>
        <w:tab/>
        <w:t xml:space="preserve"> אחרי שהיא מתקבלת. החלטתה לא לפסול אותה מובילה למעשה חקיקה שיביא בסופו של דבר- -</w:t>
      </w:r>
    </w:p>
    <w:p w14:paraId="700E945E" w14:textId="77777777" w:rsidR="00DE03D5" w:rsidRPr="00DE03D5" w:rsidRDefault="00DE03D5" w:rsidP="00DE03D5">
      <w:pPr>
        <w:bidi/>
        <w:jc w:val="both"/>
        <w:rPr>
          <w:rFonts w:cs="David" w:hint="cs"/>
          <w:rtl/>
        </w:rPr>
      </w:pPr>
    </w:p>
    <w:p w14:paraId="7A5ECAEA" w14:textId="77777777" w:rsidR="00DE03D5" w:rsidRPr="00DE03D5" w:rsidRDefault="00DE03D5" w:rsidP="00DE03D5">
      <w:pPr>
        <w:bidi/>
        <w:jc w:val="both"/>
        <w:rPr>
          <w:rFonts w:cs="David" w:hint="cs"/>
          <w:rtl/>
        </w:rPr>
      </w:pPr>
      <w:r w:rsidRPr="00DE03D5">
        <w:rPr>
          <w:rFonts w:cs="David" w:hint="cs"/>
          <w:u w:val="single"/>
          <w:rtl/>
        </w:rPr>
        <w:t>מיכאל איתן:</w:t>
      </w:r>
    </w:p>
    <w:p w14:paraId="219B5B16" w14:textId="77777777" w:rsidR="00DE03D5" w:rsidRPr="00DE03D5" w:rsidRDefault="00DE03D5" w:rsidP="00DE03D5">
      <w:pPr>
        <w:bidi/>
        <w:jc w:val="both"/>
        <w:rPr>
          <w:rFonts w:cs="David" w:hint="cs"/>
          <w:rtl/>
        </w:rPr>
      </w:pPr>
    </w:p>
    <w:p w14:paraId="60021A01" w14:textId="77777777" w:rsidR="00DE03D5" w:rsidRPr="00DE03D5" w:rsidRDefault="00DE03D5" w:rsidP="00DE03D5">
      <w:pPr>
        <w:bidi/>
        <w:jc w:val="both"/>
        <w:rPr>
          <w:rFonts w:cs="David" w:hint="cs"/>
          <w:rtl/>
        </w:rPr>
      </w:pPr>
      <w:r w:rsidRPr="00DE03D5">
        <w:rPr>
          <w:rFonts w:cs="David" w:hint="cs"/>
          <w:rtl/>
        </w:rPr>
        <w:tab/>
        <w:t xml:space="preserve"> לכנסת אין שם מעמד כי לא מדובר על פסילת חוק.</w:t>
      </w:r>
    </w:p>
    <w:p w14:paraId="4BAC8F59" w14:textId="77777777" w:rsidR="00DE03D5" w:rsidRPr="00DE03D5" w:rsidRDefault="00DE03D5" w:rsidP="00DE03D5">
      <w:pPr>
        <w:bidi/>
        <w:jc w:val="both"/>
        <w:rPr>
          <w:rFonts w:cs="David" w:hint="cs"/>
          <w:rtl/>
        </w:rPr>
      </w:pPr>
    </w:p>
    <w:p w14:paraId="36043441" w14:textId="77777777" w:rsidR="00DE03D5" w:rsidRPr="00DE03D5" w:rsidRDefault="00DE03D5" w:rsidP="00DE03D5">
      <w:pPr>
        <w:bidi/>
        <w:jc w:val="both"/>
        <w:rPr>
          <w:rFonts w:cs="David" w:hint="cs"/>
          <w:rtl/>
        </w:rPr>
      </w:pPr>
      <w:r w:rsidRPr="00DE03D5">
        <w:rPr>
          <w:rFonts w:cs="David" w:hint="cs"/>
          <w:u w:val="single"/>
          <w:rtl/>
        </w:rPr>
        <w:t>איל ינון:</w:t>
      </w:r>
    </w:p>
    <w:p w14:paraId="5A55832B" w14:textId="77777777" w:rsidR="00DE03D5" w:rsidRPr="00DE03D5" w:rsidRDefault="00DE03D5" w:rsidP="00DE03D5">
      <w:pPr>
        <w:bidi/>
        <w:jc w:val="both"/>
        <w:rPr>
          <w:rFonts w:cs="David" w:hint="cs"/>
          <w:rtl/>
        </w:rPr>
      </w:pPr>
    </w:p>
    <w:p w14:paraId="1D95F57F" w14:textId="77777777" w:rsidR="00DE03D5" w:rsidRPr="00DE03D5" w:rsidRDefault="00DE03D5" w:rsidP="00DE03D5">
      <w:pPr>
        <w:bidi/>
        <w:jc w:val="both"/>
        <w:rPr>
          <w:rFonts w:cs="David" w:hint="cs"/>
          <w:rtl/>
        </w:rPr>
      </w:pPr>
      <w:r w:rsidRPr="00DE03D5">
        <w:rPr>
          <w:rFonts w:cs="David" w:hint="cs"/>
          <w:rtl/>
        </w:rPr>
        <w:tab/>
        <w:t>הוא מדבר על משהו אחר. אתה מדבר על הצעתו של אורי אריאל, נכון?</w:t>
      </w:r>
    </w:p>
    <w:p w14:paraId="1CF7B9B1" w14:textId="77777777" w:rsidR="00DE03D5" w:rsidRPr="00DE03D5" w:rsidRDefault="00DE03D5" w:rsidP="00DE03D5">
      <w:pPr>
        <w:bidi/>
        <w:jc w:val="both"/>
        <w:rPr>
          <w:rFonts w:cs="David" w:hint="cs"/>
          <w:rtl/>
        </w:rPr>
      </w:pPr>
    </w:p>
    <w:p w14:paraId="669B89C0" w14:textId="77777777" w:rsidR="00DE03D5" w:rsidRPr="00DE03D5" w:rsidRDefault="00DE03D5" w:rsidP="00DE03D5">
      <w:pPr>
        <w:bidi/>
        <w:jc w:val="both"/>
        <w:rPr>
          <w:rFonts w:cs="David" w:hint="cs"/>
          <w:rtl/>
        </w:rPr>
      </w:pPr>
      <w:proofErr w:type="spellStart"/>
      <w:r w:rsidRPr="00DE03D5">
        <w:rPr>
          <w:rFonts w:cs="David" w:hint="cs"/>
          <w:u w:val="single"/>
          <w:rtl/>
        </w:rPr>
        <w:t>אחמד</w:t>
      </w:r>
      <w:proofErr w:type="spellEnd"/>
      <w:r w:rsidRPr="00DE03D5">
        <w:rPr>
          <w:rFonts w:cs="David" w:hint="cs"/>
          <w:u w:val="single"/>
          <w:rtl/>
        </w:rPr>
        <w:t xml:space="preserve"> טיבי:</w:t>
      </w:r>
    </w:p>
    <w:p w14:paraId="78006B68" w14:textId="77777777" w:rsidR="00DE03D5" w:rsidRPr="00DE03D5" w:rsidRDefault="00DE03D5" w:rsidP="00DE03D5">
      <w:pPr>
        <w:bidi/>
        <w:jc w:val="both"/>
        <w:rPr>
          <w:rFonts w:cs="David" w:hint="cs"/>
          <w:rtl/>
        </w:rPr>
      </w:pPr>
    </w:p>
    <w:p w14:paraId="43255AC2" w14:textId="77777777" w:rsidR="00DE03D5" w:rsidRPr="00DE03D5" w:rsidRDefault="00DE03D5" w:rsidP="00DE03D5">
      <w:pPr>
        <w:bidi/>
        <w:jc w:val="both"/>
        <w:rPr>
          <w:rFonts w:cs="David" w:hint="cs"/>
          <w:rtl/>
        </w:rPr>
      </w:pPr>
      <w:r w:rsidRPr="00DE03D5">
        <w:rPr>
          <w:rFonts w:cs="David" w:hint="cs"/>
          <w:rtl/>
        </w:rPr>
        <w:tab/>
        <w:t xml:space="preserve"> כן.</w:t>
      </w:r>
    </w:p>
    <w:p w14:paraId="0B17A690" w14:textId="77777777" w:rsidR="00DE03D5" w:rsidRPr="00DE03D5" w:rsidRDefault="00DE03D5" w:rsidP="00DE03D5">
      <w:pPr>
        <w:bidi/>
        <w:jc w:val="both"/>
        <w:rPr>
          <w:rFonts w:cs="David" w:hint="cs"/>
          <w:rtl/>
        </w:rPr>
      </w:pPr>
    </w:p>
    <w:p w14:paraId="255D8CE0" w14:textId="77777777" w:rsidR="00DE03D5" w:rsidRPr="00DE03D5" w:rsidRDefault="00DE03D5" w:rsidP="00DE03D5">
      <w:pPr>
        <w:bidi/>
        <w:jc w:val="both"/>
        <w:rPr>
          <w:rFonts w:cs="David"/>
          <w:u w:val="single"/>
          <w:rtl/>
        </w:rPr>
      </w:pPr>
      <w:r w:rsidRPr="00DE03D5">
        <w:rPr>
          <w:rFonts w:cs="David"/>
          <w:u w:val="single"/>
          <w:rtl/>
        </w:rPr>
        <w:t>מוחמד ברכה:</w:t>
      </w:r>
    </w:p>
    <w:p w14:paraId="10F22773" w14:textId="77777777" w:rsidR="00DE03D5" w:rsidRPr="00DE03D5" w:rsidRDefault="00DE03D5" w:rsidP="00DE03D5">
      <w:pPr>
        <w:bidi/>
        <w:jc w:val="both"/>
        <w:rPr>
          <w:rFonts w:cs="David"/>
          <w:u w:val="single"/>
          <w:rtl/>
        </w:rPr>
      </w:pPr>
    </w:p>
    <w:p w14:paraId="34E0117D" w14:textId="77777777" w:rsidR="00DE03D5" w:rsidRPr="00DE03D5" w:rsidRDefault="00DE03D5" w:rsidP="00DE03D5">
      <w:pPr>
        <w:bidi/>
        <w:jc w:val="both"/>
        <w:rPr>
          <w:rFonts w:cs="David" w:hint="cs"/>
          <w:rtl/>
        </w:rPr>
      </w:pPr>
      <w:r w:rsidRPr="00DE03D5">
        <w:rPr>
          <w:rFonts w:cs="David"/>
          <w:rtl/>
        </w:rPr>
        <w:tab/>
      </w:r>
      <w:r w:rsidRPr="00DE03D5">
        <w:rPr>
          <w:rFonts w:cs="David" w:hint="cs"/>
          <w:rtl/>
        </w:rPr>
        <w:t xml:space="preserve"> החורים הפנימיים של הכנסת גדולים מדי. כל דבר עובר שם.</w:t>
      </w:r>
    </w:p>
    <w:p w14:paraId="130BB06B" w14:textId="77777777" w:rsidR="00DE03D5" w:rsidRPr="00DE03D5" w:rsidRDefault="00DE03D5" w:rsidP="00DE03D5">
      <w:pPr>
        <w:bidi/>
        <w:jc w:val="both"/>
        <w:rPr>
          <w:rFonts w:cs="David" w:hint="cs"/>
          <w:rtl/>
        </w:rPr>
      </w:pPr>
    </w:p>
    <w:p w14:paraId="427BC1B4" w14:textId="77777777" w:rsidR="00DE03D5" w:rsidRPr="00DE03D5" w:rsidRDefault="00DE03D5" w:rsidP="00DE03D5">
      <w:pPr>
        <w:bidi/>
        <w:jc w:val="both"/>
        <w:rPr>
          <w:rFonts w:cs="David" w:hint="cs"/>
          <w:rtl/>
        </w:rPr>
      </w:pPr>
      <w:r w:rsidRPr="00DE03D5">
        <w:rPr>
          <w:rFonts w:cs="David" w:hint="cs"/>
          <w:u w:val="single"/>
          <w:rtl/>
        </w:rPr>
        <w:t>היו</w:t>
      </w:r>
      <w:r w:rsidRPr="00DE03D5">
        <w:rPr>
          <w:rFonts w:cs="David"/>
          <w:u w:val="single"/>
          <w:rtl/>
        </w:rPr>
        <w:t>"</w:t>
      </w:r>
      <w:r w:rsidRPr="00DE03D5">
        <w:rPr>
          <w:rFonts w:cs="David" w:hint="cs"/>
          <w:u w:val="single"/>
          <w:rtl/>
        </w:rPr>
        <w:t>ר דוד טל:</w:t>
      </w:r>
    </w:p>
    <w:p w14:paraId="20C2DF26" w14:textId="77777777" w:rsidR="00DE03D5" w:rsidRPr="00DE03D5" w:rsidRDefault="00DE03D5" w:rsidP="00DE03D5">
      <w:pPr>
        <w:bidi/>
        <w:jc w:val="both"/>
        <w:rPr>
          <w:rFonts w:cs="David" w:hint="cs"/>
          <w:rtl/>
        </w:rPr>
      </w:pPr>
    </w:p>
    <w:p w14:paraId="6EF77697" w14:textId="77777777" w:rsidR="00DE03D5" w:rsidRPr="00DE03D5" w:rsidRDefault="00DE03D5" w:rsidP="00DE03D5">
      <w:pPr>
        <w:bidi/>
        <w:jc w:val="both"/>
        <w:rPr>
          <w:rFonts w:cs="David" w:hint="cs"/>
          <w:rtl/>
        </w:rPr>
      </w:pPr>
      <w:r w:rsidRPr="00DE03D5">
        <w:rPr>
          <w:rFonts w:cs="David" w:hint="cs"/>
          <w:rtl/>
        </w:rPr>
        <w:tab/>
        <w:t>אנחנו נצמצם אותם.</w:t>
      </w:r>
    </w:p>
    <w:p w14:paraId="268D6B21" w14:textId="77777777" w:rsidR="00DE03D5" w:rsidRPr="00DE03D5" w:rsidRDefault="00DE03D5" w:rsidP="00DE03D5">
      <w:pPr>
        <w:bidi/>
        <w:jc w:val="both"/>
        <w:rPr>
          <w:rFonts w:cs="David" w:hint="cs"/>
          <w:rtl/>
        </w:rPr>
      </w:pPr>
    </w:p>
    <w:p w14:paraId="1A539699" w14:textId="77777777" w:rsidR="00DE03D5" w:rsidRPr="00DE03D5" w:rsidRDefault="00DE03D5" w:rsidP="00DE03D5">
      <w:pPr>
        <w:bidi/>
        <w:jc w:val="both"/>
        <w:rPr>
          <w:rFonts w:cs="David" w:hint="cs"/>
          <w:rtl/>
        </w:rPr>
      </w:pPr>
      <w:proofErr w:type="spellStart"/>
      <w:r w:rsidRPr="00DE03D5">
        <w:rPr>
          <w:rFonts w:cs="David" w:hint="cs"/>
          <w:u w:val="single"/>
          <w:rtl/>
        </w:rPr>
        <w:t>אחמד</w:t>
      </w:r>
      <w:proofErr w:type="spellEnd"/>
      <w:r w:rsidRPr="00DE03D5">
        <w:rPr>
          <w:rFonts w:cs="David" w:hint="cs"/>
          <w:u w:val="single"/>
          <w:rtl/>
        </w:rPr>
        <w:t xml:space="preserve"> טיבי:</w:t>
      </w:r>
    </w:p>
    <w:p w14:paraId="13C53B9C" w14:textId="77777777" w:rsidR="00DE03D5" w:rsidRPr="00DE03D5" w:rsidRDefault="00DE03D5" w:rsidP="00DE03D5">
      <w:pPr>
        <w:bidi/>
        <w:jc w:val="both"/>
        <w:rPr>
          <w:rFonts w:cs="David" w:hint="cs"/>
          <w:rtl/>
        </w:rPr>
      </w:pPr>
    </w:p>
    <w:p w14:paraId="108C82DA" w14:textId="77777777" w:rsidR="00DE03D5" w:rsidRPr="00DE03D5" w:rsidRDefault="00DE03D5" w:rsidP="00DE03D5">
      <w:pPr>
        <w:bidi/>
        <w:ind w:firstLine="567"/>
        <w:jc w:val="both"/>
        <w:rPr>
          <w:rFonts w:cs="David" w:hint="cs"/>
          <w:rtl/>
        </w:rPr>
      </w:pPr>
      <w:r w:rsidRPr="00DE03D5">
        <w:rPr>
          <w:rFonts w:cs="David" w:hint="cs"/>
          <w:rtl/>
        </w:rPr>
        <w:t>- - לכן העמדה שלי אמביוולנטית בנושא הזה, אבל בסופו של דבר זכות העמידה היא זכות יסוד.</w:t>
      </w:r>
    </w:p>
    <w:p w14:paraId="79849AFE" w14:textId="77777777" w:rsidR="00DE03D5" w:rsidRPr="00DE03D5" w:rsidRDefault="00DE03D5" w:rsidP="00DE03D5">
      <w:pPr>
        <w:bidi/>
        <w:jc w:val="both"/>
        <w:rPr>
          <w:rFonts w:cs="David" w:hint="cs"/>
          <w:rtl/>
        </w:rPr>
      </w:pPr>
    </w:p>
    <w:p w14:paraId="6F3AEC25" w14:textId="77777777" w:rsidR="00DE03D5" w:rsidRPr="00DE03D5" w:rsidRDefault="00DE03D5" w:rsidP="00DE03D5">
      <w:pPr>
        <w:bidi/>
        <w:jc w:val="both"/>
        <w:rPr>
          <w:rFonts w:cs="David"/>
          <w:u w:val="single"/>
        </w:rPr>
      </w:pPr>
      <w:r w:rsidRPr="00DE03D5">
        <w:rPr>
          <w:rFonts w:cs="David" w:hint="cs"/>
          <w:u w:val="single"/>
          <w:rtl/>
        </w:rPr>
        <w:t>היו"ר דוד טל:</w:t>
      </w:r>
    </w:p>
    <w:p w14:paraId="42823A9B" w14:textId="77777777" w:rsidR="00DE03D5" w:rsidRPr="00DE03D5" w:rsidRDefault="00DE03D5" w:rsidP="00DE03D5">
      <w:pPr>
        <w:bidi/>
        <w:jc w:val="both"/>
        <w:rPr>
          <w:rFonts w:cs="David" w:hint="cs"/>
          <w:rtl/>
        </w:rPr>
      </w:pPr>
    </w:p>
    <w:p w14:paraId="190F2D32" w14:textId="77777777" w:rsidR="00DE03D5" w:rsidRPr="00DE03D5" w:rsidRDefault="00DE03D5" w:rsidP="00DE03D5">
      <w:pPr>
        <w:bidi/>
        <w:jc w:val="both"/>
        <w:rPr>
          <w:rFonts w:cs="David" w:hint="cs"/>
          <w:rtl/>
        </w:rPr>
      </w:pPr>
      <w:r w:rsidRPr="00DE03D5">
        <w:rPr>
          <w:rFonts w:cs="David" w:hint="cs"/>
          <w:rtl/>
        </w:rPr>
        <w:tab/>
        <w:t>תודה. ארבל, בבקשה, ונעבור להצבעה.</w:t>
      </w:r>
    </w:p>
    <w:p w14:paraId="76458551" w14:textId="77777777" w:rsidR="00DE03D5" w:rsidRPr="00DE03D5" w:rsidRDefault="00DE03D5" w:rsidP="00DE03D5">
      <w:pPr>
        <w:bidi/>
        <w:jc w:val="both"/>
        <w:rPr>
          <w:rFonts w:cs="David" w:hint="cs"/>
          <w:rtl/>
        </w:rPr>
      </w:pPr>
    </w:p>
    <w:p w14:paraId="6418706E" w14:textId="77777777" w:rsidR="00DE03D5" w:rsidRPr="00DE03D5" w:rsidRDefault="00DE03D5" w:rsidP="00DE03D5">
      <w:pPr>
        <w:bidi/>
        <w:jc w:val="both"/>
        <w:rPr>
          <w:rFonts w:cs="David" w:hint="cs"/>
          <w:rtl/>
        </w:rPr>
      </w:pPr>
      <w:r w:rsidRPr="00DE03D5">
        <w:rPr>
          <w:rFonts w:cs="David" w:hint="cs"/>
          <w:u w:val="single"/>
          <w:rtl/>
        </w:rPr>
        <w:t xml:space="preserve">ארבל </w:t>
      </w:r>
      <w:proofErr w:type="spellStart"/>
      <w:r w:rsidRPr="00DE03D5">
        <w:rPr>
          <w:rFonts w:cs="David" w:hint="cs"/>
          <w:u w:val="single"/>
          <w:rtl/>
        </w:rPr>
        <w:t>אסטרחן</w:t>
      </w:r>
      <w:proofErr w:type="spellEnd"/>
      <w:r w:rsidRPr="00DE03D5">
        <w:rPr>
          <w:rFonts w:cs="David" w:hint="cs"/>
          <w:u w:val="single"/>
          <w:rtl/>
        </w:rPr>
        <w:t>:</w:t>
      </w:r>
    </w:p>
    <w:p w14:paraId="189E1D7B" w14:textId="77777777" w:rsidR="00DE03D5" w:rsidRPr="00DE03D5" w:rsidRDefault="00DE03D5" w:rsidP="00DE03D5">
      <w:pPr>
        <w:bidi/>
        <w:jc w:val="both"/>
        <w:rPr>
          <w:rFonts w:cs="David" w:hint="cs"/>
          <w:rtl/>
        </w:rPr>
      </w:pPr>
    </w:p>
    <w:p w14:paraId="04DDB248" w14:textId="77777777" w:rsidR="00DE03D5" w:rsidRPr="00DE03D5" w:rsidRDefault="00DE03D5" w:rsidP="00DE03D5">
      <w:pPr>
        <w:bidi/>
        <w:jc w:val="both"/>
        <w:rPr>
          <w:rFonts w:cs="David" w:hint="cs"/>
          <w:rtl/>
        </w:rPr>
      </w:pPr>
      <w:r w:rsidRPr="00DE03D5">
        <w:rPr>
          <w:rFonts w:cs="David" w:hint="cs"/>
          <w:rtl/>
        </w:rPr>
        <w:tab/>
        <w:t xml:space="preserve">אני אזכיר שכבר היום היועץ המשפטי של הכנסת יכול להתייצב בהליכים בבית משפט שיש בהם שאלות שקשורות לכנסת, אבל נדרש אישור בית משפט כאשר הכנסת אינה צד </w:t>
      </w:r>
      <w:proofErr w:type="spellStart"/>
      <w:r w:rsidRPr="00DE03D5">
        <w:rPr>
          <w:rFonts w:cs="David" w:hint="cs"/>
          <w:rtl/>
        </w:rPr>
        <w:t>פורמלי</w:t>
      </w:r>
      <w:proofErr w:type="spellEnd"/>
      <w:r w:rsidRPr="00DE03D5">
        <w:rPr>
          <w:rFonts w:cs="David" w:hint="cs"/>
          <w:rtl/>
        </w:rPr>
        <w:t>.</w:t>
      </w:r>
    </w:p>
    <w:p w14:paraId="480D2948" w14:textId="77777777" w:rsidR="00DE03D5" w:rsidRPr="00DE03D5" w:rsidRDefault="00DE03D5" w:rsidP="00DE03D5">
      <w:pPr>
        <w:bidi/>
        <w:jc w:val="both"/>
        <w:rPr>
          <w:rFonts w:cs="David" w:hint="cs"/>
          <w:rtl/>
        </w:rPr>
      </w:pPr>
    </w:p>
    <w:p w14:paraId="3BF580AE" w14:textId="77777777" w:rsidR="00DE03D5" w:rsidRPr="00DE03D5" w:rsidRDefault="00DE03D5" w:rsidP="00DE03D5">
      <w:pPr>
        <w:bidi/>
        <w:jc w:val="both"/>
        <w:rPr>
          <w:rFonts w:cs="David"/>
          <w:u w:val="single"/>
          <w:rtl/>
        </w:rPr>
      </w:pPr>
      <w:r w:rsidRPr="00DE03D5">
        <w:rPr>
          <w:rFonts w:cs="David"/>
          <w:u w:val="single"/>
          <w:rtl/>
        </w:rPr>
        <w:t>דוד אזולאי:</w:t>
      </w:r>
    </w:p>
    <w:p w14:paraId="54565EAA" w14:textId="77777777" w:rsidR="00DE03D5" w:rsidRPr="00DE03D5" w:rsidRDefault="00DE03D5" w:rsidP="00DE03D5">
      <w:pPr>
        <w:bidi/>
        <w:jc w:val="both"/>
        <w:rPr>
          <w:rFonts w:cs="David"/>
          <w:u w:val="single"/>
          <w:rtl/>
        </w:rPr>
      </w:pPr>
    </w:p>
    <w:p w14:paraId="107A763A" w14:textId="77777777" w:rsidR="00DE03D5" w:rsidRPr="00DE03D5" w:rsidRDefault="00DE03D5" w:rsidP="00DE03D5">
      <w:pPr>
        <w:bidi/>
        <w:jc w:val="both"/>
        <w:rPr>
          <w:rFonts w:cs="David" w:hint="cs"/>
          <w:rtl/>
        </w:rPr>
      </w:pPr>
      <w:r w:rsidRPr="00DE03D5">
        <w:rPr>
          <w:rFonts w:cs="David"/>
          <w:rtl/>
        </w:rPr>
        <w:tab/>
      </w:r>
      <w:r w:rsidRPr="00DE03D5">
        <w:rPr>
          <w:rFonts w:cs="David" w:hint="cs"/>
          <w:rtl/>
        </w:rPr>
        <w:t xml:space="preserve"> ולא צריך אישור  של היועץ המשפטי לממשלה?</w:t>
      </w:r>
    </w:p>
    <w:p w14:paraId="45165A13" w14:textId="77777777" w:rsidR="00DE03D5" w:rsidRPr="00DE03D5" w:rsidRDefault="00DE03D5" w:rsidP="00DE03D5">
      <w:pPr>
        <w:bidi/>
        <w:jc w:val="both"/>
        <w:rPr>
          <w:rFonts w:cs="David" w:hint="cs"/>
          <w:rtl/>
        </w:rPr>
      </w:pPr>
    </w:p>
    <w:p w14:paraId="058A5DED" w14:textId="77777777" w:rsidR="00DE03D5" w:rsidRPr="00DE03D5" w:rsidRDefault="00DE03D5" w:rsidP="00DE03D5">
      <w:pPr>
        <w:bidi/>
        <w:jc w:val="both"/>
        <w:rPr>
          <w:rFonts w:cs="David" w:hint="cs"/>
          <w:rtl/>
        </w:rPr>
      </w:pPr>
      <w:r w:rsidRPr="00DE03D5">
        <w:rPr>
          <w:rFonts w:cs="David" w:hint="cs"/>
          <w:u w:val="single"/>
          <w:rtl/>
        </w:rPr>
        <w:t xml:space="preserve">ארבל </w:t>
      </w:r>
      <w:proofErr w:type="spellStart"/>
      <w:r w:rsidRPr="00DE03D5">
        <w:rPr>
          <w:rFonts w:cs="David" w:hint="cs"/>
          <w:u w:val="single"/>
          <w:rtl/>
        </w:rPr>
        <w:t>אסטרחן</w:t>
      </w:r>
      <w:proofErr w:type="spellEnd"/>
      <w:r w:rsidRPr="00DE03D5">
        <w:rPr>
          <w:rFonts w:cs="David" w:hint="cs"/>
          <w:u w:val="single"/>
          <w:rtl/>
        </w:rPr>
        <w:t>:</w:t>
      </w:r>
    </w:p>
    <w:p w14:paraId="28420A77" w14:textId="77777777" w:rsidR="00DE03D5" w:rsidRPr="00DE03D5" w:rsidRDefault="00DE03D5" w:rsidP="00DE03D5">
      <w:pPr>
        <w:bidi/>
        <w:jc w:val="both"/>
        <w:rPr>
          <w:rFonts w:cs="David" w:hint="cs"/>
          <w:rtl/>
        </w:rPr>
      </w:pPr>
    </w:p>
    <w:p w14:paraId="08984802" w14:textId="77777777" w:rsidR="00DE03D5" w:rsidRPr="00DE03D5" w:rsidRDefault="00DE03D5" w:rsidP="00DE03D5">
      <w:pPr>
        <w:bidi/>
        <w:jc w:val="both"/>
        <w:rPr>
          <w:rFonts w:cs="David" w:hint="cs"/>
          <w:rtl/>
        </w:rPr>
      </w:pPr>
      <w:r w:rsidRPr="00DE03D5">
        <w:rPr>
          <w:rFonts w:cs="David" w:hint="cs"/>
          <w:rtl/>
        </w:rPr>
        <w:tab/>
        <w:t>לא. היום בחוק הכנסת הפרק של היועץ המשפטי של הכנסת מאפשר התייצבות בבית המשפט, וכמובן, כשהכנסת היא צד לא צריך אישור של אף אחד. אבל כאן הצעת החוק באה לומר שבמקרים האלה שנדונה שאלת תוקף החוק, לא צריך אישור, הכנסת תוזמן.</w:t>
      </w:r>
    </w:p>
    <w:p w14:paraId="550F20DC" w14:textId="77777777" w:rsidR="00DE03D5" w:rsidRPr="00DE03D5" w:rsidRDefault="00DE03D5" w:rsidP="00DE03D5">
      <w:pPr>
        <w:bidi/>
        <w:jc w:val="both"/>
        <w:rPr>
          <w:rFonts w:cs="David" w:hint="cs"/>
          <w:rtl/>
        </w:rPr>
      </w:pPr>
    </w:p>
    <w:p w14:paraId="406C713D" w14:textId="77777777" w:rsidR="00DE03D5" w:rsidRPr="00DE03D5" w:rsidRDefault="00DE03D5" w:rsidP="00DE03D5">
      <w:pPr>
        <w:bidi/>
        <w:jc w:val="both"/>
        <w:rPr>
          <w:rFonts w:cs="David"/>
          <w:u w:val="single"/>
        </w:rPr>
      </w:pPr>
      <w:r w:rsidRPr="00DE03D5">
        <w:rPr>
          <w:rFonts w:cs="David" w:hint="cs"/>
          <w:u w:val="single"/>
          <w:rtl/>
        </w:rPr>
        <w:t>היו"ר דוד טל:</w:t>
      </w:r>
    </w:p>
    <w:p w14:paraId="1B40F86B" w14:textId="77777777" w:rsidR="00DE03D5" w:rsidRPr="00DE03D5" w:rsidRDefault="00DE03D5" w:rsidP="00DE03D5">
      <w:pPr>
        <w:bidi/>
        <w:jc w:val="both"/>
        <w:rPr>
          <w:rFonts w:cs="David" w:hint="cs"/>
          <w:rtl/>
        </w:rPr>
      </w:pPr>
    </w:p>
    <w:p w14:paraId="2686F0BF" w14:textId="77777777" w:rsidR="00DE03D5" w:rsidRPr="00DE03D5" w:rsidRDefault="00DE03D5" w:rsidP="00DE03D5">
      <w:pPr>
        <w:bidi/>
        <w:jc w:val="both"/>
        <w:rPr>
          <w:rFonts w:cs="David" w:hint="cs"/>
          <w:rtl/>
        </w:rPr>
      </w:pPr>
      <w:r w:rsidRPr="00DE03D5">
        <w:rPr>
          <w:rFonts w:cs="David" w:hint="cs"/>
          <w:rtl/>
        </w:rPr>
        <w:tab/>
        <w:t>תודה רבה, רבותיי. אני מעלה את זה להצבעה. מי בעד הצעתו של חבר הכנסת מיקי איתן? מי נגד? מי נמנע?</w:t>
      </w:r>
    </w:p>
    <w:p w14:paraId="21CE9AFE" w14:textId="77777777" w:rsidR="00DE03D5" w:rsidRPr="00DE03D5" w:rsidRDefault="00DE03D5" w:rsidP="00DE03D5">
      <w:pPr>
        <w:bidi/>
        <w:jc w:val="both"/>
        <w:rPr>
          <w:rFonts w:cs="David" w:hint="cs"/>
          <w:rtl/>
        </w:rPr>
      </w:pPr>
    </w:p>
    <w:p w14:paraId="0E1CC051" w14:textId="77777777" w:rsidR="00DE03D5" w:rsidRPr="00DE03D5" w:rsidRDefault="00DE03D5" w:rsidP="00DE03D5">
      <w:pPr>
        <w:bidi/>
        <w:ind w:firstLine="567"/>
        <w:jc w:val="both"/>
        <w:rPr>
          <w:rFonts w:cs="David" w:hint="cs"/>
          <w:rtl/>
        </w:rPr>
      </w:pPr>
      <w:r w:rsidRPr="00DE03D5">
        <w:rPr>
          <w:rFonts w:cs="David" w:hint="cs"/>
          <w:rtl/>
        </w:rPr>
        <w:t xml:space="preserve">בעד </w:t>
      </w:r>
      <w:r w:rsidRPr="00DE03D5">
        <w:rPr>
          <w:rFonts w:cs="David"/>
          <w:rtl/>
        </w:rPr>
        <w:t>–</w:t>
      </w:r>
      <w:r w:rsidRPr="00DE03D5">
        <w:rPr>
          <w:rFonts w:cs="David" w:hint="cs"/>
          <w:rtl/>
        </w:rPr>
        <w:t xml:space="preserve"> רוב, נמנעים -2, אין מתנגדים.</w:t>
      </w:r>
    </w:p>
    <w:p w14:paraId="000AA631" w14:textId="77777777" w:rsidR="00DE03D5" w:rsidRPr="00DE03D5" w:rsidRDefault="00DE03D5" w:rsidP="00DE03D5">
      <w:pPr>
        <w:bidi/>
        <w:jc w:val="both"/>
        <w:rPr>
          <w:rFonts w:cs="David" w:hint="cs"/>
          <w:rtl/>
        </w:rPr>
      </w:pPr>
    </w:p>
    <w:p w14:paraId="33965335" w14:textId="77777777" w:rsidR="00DE03D5" w:rsidRPr="00DE03D5" w:rsidRDefault="00DE03D5" w:rsidP="00DE03D5">
      <w:pPr>
        <w:bidi/>
        <w:jc w:val="both"/>
        <w:rPr>
          <w:rFonts w:cs="David"/>
          <w:u w:val="single"/>
          <w:rtl/>
        </w:rPr>
      </w:pPr>
      <w:r w:rsidRPr="00DE03D5">
        <w:rPr>
          <w:rFonts w:cs="David"/>
          <w:u w:val="single"/>
          <w:rtl/>
        </w:rPr>
        <w:t>מוחמד ברכה:</w:t>
      </w:r>
    </w:p>
    <w:p w14:paraId="2902F4F1" w14:textId="77777777" w:rsidR="00DE03D5" w:rsidRPr="00DE03D5" w:rsidRDefault="00DE03D5" w:rsidP="00DE03D5">
      <w:pPr>
        <w:bidi/>
        <w:jc w:val="both"/>
        <w:rPr>
          <w:rFonts w:cs="David"/>
          <w:u w:val="single"/>
          <w:rtl/>
        </w:rPr>
      </w:pPr>
    </w:p>
    <w:p w14:paraId="717B9D1C" w14:textId="77777777" w:rsidR="00DE03D5" w:rsidRPr="00DE03D5" w:rsidRDefault="00DE03D5" w:rsidP="00DE03D5">
      <w:pPr>
        <w:bidi/>
        <w:jc w:val="both"/>
        <w:rPr>
          <w:rFonts w:cs="David" w:hint="cs"/>
          <w:rtl/>
        </w:rPr>
      </w:pPr>
      <w:r w:rsidRPr="00DE03D5">
        <w:rPr>
          <w:rFonts w:cs="David"/>
          <w:rtl/>
        </w:rPr>
        <w:tab/>
      </w:r>
      <w:r w:rsidRPr="00DE03D5">
        <w:rPr>
          <w:rFonts w:cs="David" w:hint="cs"/>
          <w:rtl/>
        </w:rPr>
        <w:t>ברשותך, כדי להימנע ממצבים של עמידה בפני בית המשפט המסננת שקיימת בכנסת בעת הנחת חוק על סדר יומה של הכנסת צריכה להיות מסננת יותר קפדנית בכל מה שנוגע להצעות חוק גזעניות בעליל.</w:t>
      </w:r>
    </w:p>
    <w:p w14:paraId="2E473A07" w14:textId="77777777" w:rsidR="00DE03D5" w:rsidRPr="00DE03D5" w:rsidRDefault="00DE03D5" w:rsidP="00DE03D5">
      <w:pPr>
        <w:bidi/>
        <w:jc w:val="both"/>
        <w:rPr>
          <w:rFonts w:cs="David" w:hint="cs"/>
          <w:rtl/>
        </w:rPr>
      </w:pPr>
    </w:p>
    <w:p w14:paraId="7D89E5F2" w14:textId="77777777" w:rsidR="00DE03D5" w:rsidRPr="00DE03D5" w:rsidRDefault="00DE03D5" w:rsidP="00DE03D5">
      <w:pPr>
        <w:bidi/>
        <w:jc w:val="both"/>
        <w:rPr>
          <w:rFonts w:cs="David" w:hint="cs"/>
          <w:b/>
          <w:bCs/>
          <w:u w:val="single"/>
          <w:rtl/>
        </w:rPr>
      </w:pPr>
      <w:r w:rsidRPr="00DE03D5">
        <w:rPr>
          <w:rFonts w:cs="David"/>
          <w:u w:val="single"/>
          <w:rtl/>
        </w:rPr>
        <w:br w:type="page"/>
      </w:r>
      <w:r w:rsidRPr="00DE03D5">
        <w:rPr>
          <w:rFonts w:cs="David" w:hint="cs"/>
          <w:b/>
          <w:bCs/>
          <w:rtl/>
        </w:rPr>
        <w:t>ה.</w:t>
      </w:r>
      <w:r w:rsidRPr="00DE03D5">
        <w:rPr>
          <w:rFonts w:cs="David" w:hint="cs"/>
          <w:b/>
          <w:bCs/>
          <w:u w:val="single"/>
          <w:rtl/>
        </w:rPr>
        <w:t xml:space="preserve"> בקשת יו"ר הוועדה לענייני ביקורת המדינה ויו"ר ועדת המדע והטכנולוגיה להקמת ועדה משותפת לדיון בנושא: "המרכבה </w:t>
      </w:r>
      <w:r w:rsidRPr="00DE03D5">
        <w:rPr>
          <w:rFonts w:cs="David"/>
          <w:b/>
          <w:bCs/>
          <w:u w:val="single"/>
          <w:rtl/>
        </w:rPr>
        <w:t>–</w:t>
      </w:r>
      <w:r w:rsidRPr="00DE03D5">
        <w:rPr>
          <w:rFonts w:cs="David" w:hint="cs"/>
          <w:b/>
          <w:bCs/>
          <w:u w:val="single"/>
          <w:rtl/>
        </w:rPr>
        <w:t xml:space="preserve"> מערכת רוחבית כוללת במשרדי ממשלה</w:t>
      </w:r>
    </w:p>
    <w:p w14:paraId="2E477917" w14:textId="77777777" w:rsidR="00DE03D5" w:rsidRPr="00DE03D5" w:rsidRDefault="00DE03D5" w:rsidP="00DE03D5">
      <w:pPr>
        <w:bidi/>
        <w:jc w:val="both"/>
        <w:rPr>
          <w:rFonts w:cs="David" w:hint="cs"/>
          <w:u w:val="single"/>
          <w:rtl/>
        </w:rPr>
      </w:pPr>
    </w:p>
    <w:p w14:paraId="06FD2AB8" w14:textId="77777777" w:rsidR="00DE03D5" w:rsidRPr="00DE03D5" w:rsidRDefault="00DE03D5" w:rsidP="00DE03D5">
      <w:pPr>
        <w:bidi/>
        <w:jc w:val="both"/>
        <w:rPr>
          <w:rFonts w:cs="David" w:hint="cs"/>
          <w:rtl/>
        </w:rPr>
      </w:pPr>
      <w:r w:rsidRPr="00DE03D5">
        <w:rPr>
          <w:rFonts w:cs="David" w:hint="cs"/>
          <w:u w:val="single"/>
          <w:rtl/>
        </w:rPr>
        <w:t>היו</w:t>
      </w:r>
      <w:r w:rsidRPr="00DE03D5">
        <w:rPr>
          <w:rFonts w:cs="David"/>
          <w:u w:val="single"/>
          <w:rtl/>
        </w:rPr>
        <w:t>"</w:t>
      </w:r>
      <w:r w:rsidRPr="00DE03D5">
        <w:rPr>
          <w:rFonts w:cs="David" w:hint="cs"/>
          <w:u w:val="single"/>
          <w:rtl/>
        </w:rPr>
        <w:t>ר דוד טל:</w:t>
      </w:r>
    </w:p>
    <w:p w14:paraId="395C93A2" w14:textId="77777777" w:rsidR="00DE03D5" w:rsidRPr="00DE03D5" w:rsidRDefault="00DE03D5" w:rsidP="00DE03D5">
      <w:pPr>
        <w:bidi/>
        <w:jc w:val="both"/>
        <w:rPr>
          <w:rFonts w:cs="David" w:hint="cs"/>
          <w:rtl/>
        </w:rPr>
      </w:pPr>
    </w:p>
    <w:p w14:paraId="2F988FEF" w14:textId="77777777" w:rsidR="00DE03D5" w:rsidRPr="00DE03D5" w:rsidRDefault="00DE03D5" w:rsidP="00DE03D5">
      <w:pPr>
        <w:bidi/>
        <w:jc w:val="both"/>
        <w:rPr>
          <w:rFonts w:cs="David" w:hint="cs"/>
          <w:rtl/>
        </w:rPr>
      </w:pPr>
      <w:r w:rsidRPr="00DE03D5">
        <w:rPr>
          <w:rFonts w:cs="David" w:hint="cs"/>
          <w:rtl/>
        </w:rPr>
        <w:tab/>
        <w:t xml:space="preserve"> אנחנו עוברים לנושא הבא: בקשת יושב ראש הוועדה לענייני ביקורת המדינה ויושב ראש ועדת המדע והטכנולוגיה להקמת מדע משותפת לדיון בנושא: המרכבה </w:t>
      </w:r>
      <w:r w:rsidRPr="00DE03D5">
        <w:rPr>
          <w:rFonts w:cs="David"/>
          <w:rtl/>
        </w:rPr>
        <w:t>–</w:t>
      </w:r>
      <w:r w:rsidRPr="00DE03D5">
        <w:rPr>
          <w:rFonts w:cs="David" w:hint="cs"/>
          <w:rtl/>
        </w:rPr>
        <w:t xml:space="preserve"> מערכת רוחבית כוללת במשרדי הממשלה. </w:t>
      </w:r>
    </w:p>
    <w:p w14:paraId="0AD694C0" w14:textId="77777777" w:rsidR="00DE03D5" w:rsidRPr="00DE03D5" w:rsidRDefault="00DE03D5" w:rsidP="00DE03D5">
      <w:pPr>
        <w:bidi/>
        <w:jc w:val="both"/>
        <w:rPr>
          <w:rFonts w:cs="David" w:hint="cs"/>
          <w:rtl/>
        </w:rPr>
      </w:pPr>
    </w:p>
    <w:p w14:paraId="651543D1" w14:textId="77777777" w:rsidR="00DE03D5" w:rsidRPr="00DE03D5" w:rsidRDefault="00DE03D5" w:rsidP="00DE03D5">
      <w:pPr>
        <w:bidi/>
        <w:jc w:val="both"/>
        <w:rPr>
          <w:rFonts w:cs="David" w:hint="cs"/>
          <w:rtl/>
        </w:rPr>
      </w:pPr>
      <w:r w:rsidRPr="00DE03D5">
        <w:rPr>
          <w:rFonts w:cs="David" w:hint="cs"/>
          <w:rtl/>
        </w:rPr>
        <w:tab/>
        <w:t xml:space="preserve">הופנה אליי מכתב ממנהלת הוועדה לגבי ההרכב המוצע של הוועדה. ההצעה היא שבראש הוועדה יעמוד חבר הכנסת אלחנן גלזר, חבר ועדת ביקורת, וחברים בה יהיו חבר הכנסת מיכאל איתן וחברי הכנסת אלכס מילר ויוחנן </w:t>
      </w:r>
      <w:proofErr w:type="spellStart"/>
      <w:r w:rsidRPr="00DE03D5">
        <w:rPr>
          <w:rFonts w:cs="David" w:hint="cs"/>
          <w:rtl/>
        </w:rPr>
        <w:t>פלסנר</w:t>
      </w:r>
      <w:proofErr w:type="spellEnd"/>
      <w:r w:rsidRPr="00DE03D5">
        <w:rPr>
          <w:rFonts w:cs="David" w:hint="cs"/>
          <w:rtl/>
        </w:rPr>
        <w:t xml:space="preserve"> מוועדת המדע.</w:t>
      </w:r>
    </w:p>
    <w:p w14:paraId="7BD7A05C" w14:textId="77777777" w:rsidR="00DE03D5" w:rsidRPr="00DE03D5" w:rsidRDefault="00DE03D5" w:rsidP="00DE03D5">
      <w:pPr>
        <w:bidi/>
        <w:jc w:val="both"/>
        <w:rPr>
          <w:rFonts w:cs="David" w:hint="cs"/>
          <w:rtl/>
        </w:rPr>
      </w:pPr>
    </w:p>
    <w:p w14:paraId="1A2FD7CB" w14:textId="77777777" w:rsidR="00DE03D5" w:rsidRPr="00DE03D5" w:rsidRDefault="00DE03D5" w:rsidP="00DE03D5">
      <w:pPr>
        <w:bidi/>
        <w:jc w:val="both"/>
        <w:rPr>
          <w:rFonts w:cs="David" w:hint="cs"/>
          <w:rtl/>
        </w:rPr>
      </w:pPr>
      <w:r w:rsidRPr="00DE03D5">
        <w:rPr>
          <w:rFonts w:cs="David" w:hint="cs"/>
          <w:rtl/>
        </w:rPr>
        <w:tab/>
        <w:t xml:space="preserve">מי בעד? מי נגד? מי נמנע? </w:t>
      </w:r>
    </w:p>
    <w:p w14:paraId="38764FA7" w14:textId="77777777" w:rsidR="00DE03D5" w:rsidRPr="00DE03D5" w:rsidRDefault="00DE03D5" w:rsidP="00DE03D5">
      <w:pPr>
        <w:bidi/>
        <w:jc w:val="both"/>
        <w:rPr>
          <w:rFonts w:cs="David" w:hint="cs"/>
          <w:rtl/>
        </w:rPr>
      </w:pPr>
    </w:p>
    <w:p w14:paraId="2DDA8965" w14:textId="77777777" w:rsidR="00DE03D5" w:rsidRPr="00DE03D5" w:rsidRDefault="00DE03D5" w:rsidP="00DE03D5">
      <w:pPr>
        <w:bidi/>
        <w:ind w:firstLine="567"/>
        <w:jc w:val="both"/>
        <w:rPr>
          <w:rFonts w:cs="David"/>
          <w:rtl/>
        </w:rPr>
      </w:pPr>
      <w:r w:rsidRPr="00DE03D5">
        <w:rPr>
          <w:rFonts w:cs="David" w:hint="cs"/>
          <w:rtl/>
        </w:rPr>
        <w:t xml:space="preserve">בעד </w:t>
      </w:r>
      <w:r w:rsidRPr="00DE03D5">
        <w:rPr>
          <w:rFonts w:cs="David"/>
          <w:rtl/>
        </w:rPr>
        <w:t>–</w:t>
      </w:r>
      <w:r w:rsidRPr="00DE03D5">
        <w:rPr>
          <w:rFonts w:cs="David" w:hint="cs"/>
          <w:rtl/>
        </w:rPr>
        <w:t xml:space="preserve"> רוב. הוועדה אישרה את חברי הוועדה.</w:t>
      </w:r>
    </w:p>
    <w:p w14:paraId="33D5A55C" w14:textId="77777777" w:rsidR="00DE03D5" w:rsidRPr="00DE03D5" w:rsidRDefault="00DE03D5" w:rsidP="00DE03D5">
      <w:pPr>
        <w:bidi/>
        <w:ind w:firstLine="567"/>
        <w:jc w:val="both"/>
        <w:rPr>
          <w:rFonts w:cs="David" w:hint="cs"/>
          <w:b/>
          <w:bCs/>
          <w:u w:val="single"/>
          <w:rtl/>
        </w:rPr>
      </w:pPr>
      <w:r w:rsidRPr="00DE03D5">
        <w:rPr>
          <w:rFonts w:cs="David"/>
          <w:rtl/>
        </w:rPr>
        <w:br w:type="page"/>
      </w:r>
      <w:r w:rsidRPr="00DE03D5">
        <w:rPr>
          <w:rFonts w:cs="David" w:hint="cs"/>
          <w:b/>
          <w:bCs/>
          <w:rtl/>
        </w:rPr>
        <w:t>ו.</w:t>
      </w:r>
      <w:r w:rsidRPr="00DE03D5">
        <w:rPr>
          <w:rFonts w:cs="David" w:hint="cs"/>
          <w:b/>
          <w:bCs/>
          <w:u w:val="single"/>
          <w:rtl/>
        </w:rPr>
        <w:t xml:space="preserve"> בקשת יו"ר ועדת המדע והטכנולוגיה להעברת הצעות לסדר היום בנושא היערכות לרעידת אדמה מוועדה משותפת לוועדה המיוחדת לבדיקת היערכות ומוכנות לרעידות אדמה</w:t>
      </w:r>
    </w:p>
    <w:p w14:paraId="263580B5" w14:textId="77777777" w:rsidR="00DE03D5" w:rsidRPr="00DE03D5" w:rsidRDefault="00DE03D5" w:rsidP="00DE03D5">
      <w:pPr>
        <w:bidi/>
        <w:jc w:val="both"/>
        <w:rPr>
          <w:rFonts w:cs="David" w:hint="cs"/>
          <w:rtl/>
        </w:rPr>
      </w:pPr>
    </w:p>
    <w:p w14:paraId="6D9761C3" w14:textId="77777777" w:rsidR="00DE03D5" w:rsidRPr="00DE03D5" w:rsidRDefault="00DE03D5" w:rsidP="00DE03D5">
      <w:pPr>
        <w:bidi/>
        <w:jc w:val="both"/>
        <w:rPr>
          <w:rFonts w:cs="David"/>
          <w:u w:val="single"/>
        </w:rPr>
      </w:pPr>
      <w:r w:rsidRPr="00DE03D5">
        <w:rPr>
          <w:rFonts w:cs="David" w:hint="cs"/>
          <w:u w:val="single"/>
          <w:rtl/>
        </w:rPr>
        <w:t>היו"ר דוד טל:</w:t>
      </w:r>
    </w:p>
    <w:p w14:paraId="638E7704" w14:textId="77777777" w:rsidR="00DE03D5" w:rsidRPr="00DE03D5" w:rsidRDefault="00DE03D5" w:rsidP="00DE03D5">
      <w:pPr>
        <w:bidi/>
        <w:jc w:val="both"/>
        <w:rPr>
          <w:rFonts w:cs="David" w:hint="cs"/>
          <w:rtl/>
        </w:rPr>
      </w:pPr>
    </w:p>
    <w:p w14:paraId="6B78B3FC" w14:textId="77777777" w:rsidR="00DE03D5" w:rsidRPr="00DE03D5" w:rsidRDefault="00DE03D5" w:rsidP="00DE03D5">
      <w:pPr>
        <w:bidi/>
        <w:jc w:val="both"/>
        <w:rPr>
          <w:rFonts w:cs="David" w:hint="cs"/>
          <w:rtl/>
        </w:rPr>
      </w:pPr>
      <w:r w:rsidRPr="00DE03D5">
        <w:rPr>
          <w:rFonts w:cs="David" w:hint="cs"/>
          <w:rtl/>
        </w:rPr>
        <w:tab/>
        <w:t xml:space="preserve">אנחנו עוברים לבקשת יו"ר ועדת המדע והטכנולוגיה להעברת הצעות לסדר היום בנושא היערכות לרעידת אדמה מוועדה משותפת לוועדה המיוחדת לבדיקת היערכות ומוכנות לרעידות אדמה מוכנות לרעידות אדמה. </w:t>
      </w:r>
    </w:p>
    <w:p w14:paraId="109DBB18" w14:textId="77777777" w:rsidR="00DE03D5" w:rsidRPr="00DE03D5" w:rsidRDefault="00DE03D5" w:rsidP="00DE03D5">
      <w:pPr>
        <w:bidi/>
        <w:jc w:val="both"/>
        <w:rPr>
          <w:rFonts w:cs="David" w:hint="cs"/>
          <w:rtl/>
        </w:rPr>
      </w:pPr>
    </w:p>
    <w:p w14:paraId="0E1F349B" w14:textId="77777777" w:rsidR="00DE03D5" w:rsidRPr="00DE03D5" w:rsidRDefault="00DE03D5" w:rsidP="00DE03D5">
      <w:pPr>
        <w:bidi/>
        <w:ind w:firstLine="567"/>
        <w:jc w:val="both"/>
        <w:rPr>
          <w:rFonts w:cs="David" w:hint="cs"/>
          <w:rtl/>
        </w:rPr>
      </w:pPr>
      <w:r w:rsidRPr="00DE03D5">
        <w:rPr>
          <w:rFonts w:cs="David" w:hint="cs"/>
          <w:rtl/>
        </w:rPr>
        <w:t xml:space="preserve">כידוע לכם, הקמנו ועדה מיוחדת לנושא הזה. </w:t>
      </w:r>
    </w:p>
    <w:p w14:paraId="5E31CA37" w14:textId="77777777" w:rsidR="00DE03D5" w:rsidRPr="00DE03D5" w:rsidRDefault="00DE03D5" w:rsidP="00DE03D5">
      <w:pPr>
        <w:bidi/>
        <w:ind w:firstLine="567"/>
        <w:jc w:val="both"/>
        <w:rPr>
          <w:rFonts w:cs="David" w:hint="cs"/>
          <w:rtl/>
        </w:rPr>
      </w:pPr>
    </w:p>
    <w:p w14:paraId="37278AC1" w14:textId="77777777" w:rsidR="00DE03D5" w:rsidRPr="00DE03D5" w:rsidRDefault="00DE03D5" w:rsidP="00DE03D5">
      <w:pPr>
        <w:bidi/>
        <w:ind w:firstLine="567"/>
        <w:jc w:val="both"/>
        <w:rPr>
          <w:rFonts w:cs="David" w:hint="cs"/>
          <w:rtl/>
        </w:rPr>
      </w:pPr>
      <w:r w:rsidRPr="00DE03D5">
        <w:rPr>
          <w:rFonts w:cs="David" w:hint="cs"/>
          <w:rtl/>
        </w:rPr>
        <w:t>מי בעד להעביר את כל הנושאים הללו לוועדה מיוחדת להיערכות ולמוכנות לרעידות אדמה? מי נגד? מי נמנע?</w:t>
      </w:r>
    </w:p>
    <w:p w14:paraId="0302E1BD" w14:textId="77777777" w:rsidR="00DE03D5" w:rsidRPr="00DE03D5" w:rsidRDefault="00DE03D5" w:rsidP="00DE03D5">
      <w:pPr>
        <w:bidi/>
        <w:ind w:firstLine="567"/>
        <w:jc w:val="both"/>
        <w:rPr>
          <w:rFonts w:cs="David" w:hint="cs"/>
          <w:rtl/>
        </w:rPr>
      </w:pPr>
    </w:p>
    <w:p w14:paraId="209AB80C" w14:textId="77777777" w:rsidR="00DE03D5" w:rsidRPr="00DE03D5" w:rsidRDefault="00DE03D5" w:rsidP="00DE03D5">
      <w:pPr>
        <w:bidi/>
        <w:ind w:left="567"/>
        <w:jc w:val="both"/>
        <w:rPr>
          <w:rFonts w:cs="David" w:hint="cs"/>
          <w:rtl/>
        </w:rPr>
      </w:pPr>
      <w:r w:rsidRPr="00DE03D5">
        <w:rPr>
          <w:rFonts w:cs="David" w:hint="cs"/>
          <w:rtl/>
        </w:rPr>
        <w:t xml:space="preserve">בעד </w:t>
      </w:r>
      <w:r w:rsidRPr="00DE03D5">
        <w:rPr>
          <w:rFonts w:cs="David"/>
          <w:rtl/>
        </w:rPr>
        <w:t>–</w:t>
      </w:r>
      <w:r w:rsidRPr="00DE03D5">
        <w:rPr>
          <w:rFonts w:cs="David" w:hint="cs"/>
          <w:rtl/>
        </w:rPr>
        <w:t xml:space="preserve"> פה אחד. העברנו את זה לוועדה המיוחדת.</w:t>
      </w:r>
    </w:p>
    <w:p w14:paraId="6A937A87" w14:textId="77777777" w:rsidR="00DE03D5" w:rsidRPr="00DE03D5" w:rsidRDefault="00DE03D5" w:rsidP="00DE03D5">
      <w:pPr>
        <w:bidi/>
        <w:jc w:val="both"/>
        <w:rPr>
          <w:rFonts w:cs="David" w:hint="cs"/>
          <w:b/>
          <w:bCs/>
          <w:u w:val="single"/>
          <w:rtl/>
        </w:rPr>
      </w:pPr>
      <w:r w:rsidRPr="00DE03D5">
        <w:rPr>
          <w:rFonts w:cs="David"/>
          <w:rtl/>
        </w:rPr>
        <w:br w:type="page"/>
      </w:r>
      <w:r w:rsidRPr="00DE03D5">
        <w:rPr>
          <w:rFonts w:cs="David" w:hint="cs"/>
          <w:b/>
          <w:bCs/>
          <w:rtl/>
        </w:rPr>
        <w:t xml:space="preserve">ז. </w:t>
      </w:r>
      <w:r w:rsidRPr="00DE03D5">
        <w:rPr>
          <w:rFonts w:cs="David" w:hint="cs"/>
          <w:b/>
          <w:bCs/>
          <w:u w:val="single"/>
          <w:rtl/>
        </w:rPr>
        <w:t xml:space="preserve">קביעת ועדה לדיון בהצעת חוק לתיקון פקודת מס הכנסה (תיקון מס' 161), </w:t>
      </w:r>
    </w:p>
    <w:p w14:paraId="36D0798A" w14:textId="77777777" w:rsidR="00DE03D5" w:rsidRPr="00DE03D5" w:rsidRDefault="00DE03D5" w:rsidP="00DE03D5">
      <w:pPr>
        <w:bidi/>
        <w:jc w:val="both"/>
        <w:rPr>
          <w:rFonts w:cs="David" w:hint="cs"/>
          <w:b/>
          <w:bCs/>
          <w:u w:val="single"/>
          <w:rtl/>
        </w:rPr>
      </w:pPr>
      <w:proofErr w:type="spellStart"/>
      <w:r w:rsidRPr="00DE03D5">
        <w:rPr>
          <w:rFonts w:cs="David" w:hint="cs"/>
          <w:b/>
          <w:bCs/>
          <w:u w:val="single"/>
          <w:rtl/>
        </w:rPr>
        <w:t>התשס"ח</w:t>
      </w:r>
      <w:proofErr w:type="spellEnd"/>
      <w:r w:rsidRPr="00DE03D5">
        <w:rPr>
          <w:rFonts w:cs="David" w:hint="cs"/>
          <w:b/>
          <w:bCs/>
          <w:u w:val="single"/>
          <w:rtl/>
        </w:rPr>
        <w:t>-2007) (מ/348)</w:t>
      </w:r>
    </w:p>
    <w:p w14:paraId="76D37D91" w14:textId="77777777" w:rsidR="00DE03D5" w:rsidRPr="00DE03D5" w:rsidRDefault="00DE03D5" w:rsidP="00DE03D5">
      <w:pPr>
        <w:bidi/>
        <w:jc w:val="both"/>
        <w:rPr>
          <w:rFonts w:cs="David" w:hint="cs"/>
          <w:rtl/>
        </w:rPr>
      </w:pPr>
    </w:p>
    <w:p w14:paraId="2A852D19" w14:textId="77777777" w:rsidR="00DE03D5" w:rsidRPr="00DE03D5" w:rsidRDefault="00DE03D5" w:rsidP="00DE03D5">
      <w:pPr>
        <w:bidi/>
        <w:jc w:val="both"/>
        <w:rPr>
          <w:rFonts w:cs="David" w:hint="cs"/>
          <w:rtl/>
        </w:rPr>
      </w:pPr>
      <w:r w:rsidRPr="00DE03D5">
        <w:rPr>
          <w:rFonts w:cs="David" w:hint="cs"/>
          <w:rtl/>
        </w:rPr>
        <w:tab/>
        <w:t>אני עובר לנושא הבא: קביעת ועדה לדיון בהצעת חוק לתיקון פקודת מס הכנסה. הוצעה הצעה להעביר את הצעת החוק לוועדת הכלכלה. הלשכה המשפטית ממליצה להעביר לוועדת כספים. מי בעד להעביר את הנושא הזה לוועדת כספים? מי נגד? מי נמנע?</w:t>
      </w:r>
    </w:p>
    <w:p w14:paraId="521FD0A7" w14:textId="77777777" w:rsidR="00DE03D5" w:rsidRPr="00DE03D5" w:rsidRDefault="00DE03D5" w:rsidP="00DE03D5">
      <w:pPr>
        <w:bidi/>
        <w:jc w:val="both"/>
        <w:rPr>
          <w:rFonts w:cs="David" w:hint="cs"/>
          <w:rtl/>
        </w:rPr>
      </w:pPr>
    </w:p>
    <w:p w14:paraId="299475D4" w14:textId="77777777" w:rsidR="00DE03D5" w:rsidRPr="00DE03D5" w:rsidRDefault="00DE03D5" w:rsidP="00DE03D5">
      <w:pPr>
        <w:bidi/>
        <w:ind w:firstLine="567"/>
        <w:jc w:val="both"/>
        <w:rPr>
          <w:rFonts w:cs="David" w:hint="cs"/>
          <w:rtl/>
        </w:rPr>
      </w:pPr>
      <w:r w:rsidRPr="00DE03D5">
        <w:rPr>
          <w:rFonts w:cs="David" w:hint="cs"/>
          <w:rtl/>
        </w:rPr>
        <w:t xml:space="preserve">בעד </w:t>
      </w:r>
      <w:r w:rsidRPr="00DE03D5">
        <w:rPr>
          <w:rFonts w:cs="David"/>
          <w:rtl/>
        </w:rPr>
        <w:t>–</w:t>
      </w:r>
      <w:r w:rsidRPr="00DE03D5">
        <w:rPr>
          <w:rFonts w:cs="David" w:hint="cs"/>
          <w:rtl/>
        </w:rPr>
        <w:t xml:space="preserve"> רוב. אין מתנגדים, אין נמנעים. העברנו לוועדת הכספים.</w:t>
      </w:r>
    </w:p>
    <w:p w14:paraId="3F7913B7" w14:textId="77777777" w:rsidR="00DE03D5" w:rsidRPr="00DE03D5" w:rsidRDefault="00DE03D5" w:rsidP="00DE03D5">
      <w:pPr>
        <w:bidi/>
        <w:jc w:val="both"/>
        <w:rPr>
          <w:rFonts w:cs="David" w:hint="cs"/>
          <w:rtl/>
        </w:rPr>
      </w:pPr>
    </w:p>
    <w:p w14:paraId="22F63B2F" w14:textId="77777777" w:rsidR="00DE03D5" w:rsidRPr="00DE03D5" w:rsidRDefault="00DE03D5" w:rsidP="00DE03D5">
      <w:pPr>
        <w:bidi/>
        <w:jc w:val="both"/>
        <w:rPr>
          <w:rFonts w:cs="David"/>
          <w:b/>
          <w:bCs/>
          <w:u w:val="single"/>
        </w:rPr>
      </w:pPr>
      <w:r w:rsidRPr="00DE03D5">
        <w:rPr>
          <w:rFonts w:cs="David"/>
          <w:u w:val="single"/>
          <w:rtl/>
        </w:rPr>
        <w:br w:type="page"/>
      </w:r>
      <w:r w:rsidRPr="00DE03D5">
        <w:rPr>
          <w:rFonts w:cs="David" w:hint="cs"/>
          <w:b/>
          <w:bCs/>
          <w:rtl/>
        </w:rPr>
        <w:t xml:space="preserve">ח. </w:t>
      </w:r>
      <w:r w:rsidRPr="00DE03D5">
        <w:rPr>
          <w:rFonts w:cs="David" w:hint="cs"/>
          <w:b/>
          <w:bCs/>
          <w:u w:val="single"/>
          <w:rtl/>
        </w:rPr>
        <w:t>קביעת ועדה לדיון בהצעה לסדר היום בנושא: "חשיפת ילדים לפדופילים באינטרנט", הצעת חברי הכנסת דוד רותם, אבישי ברוורמן, ניסן סלומינסקי, אלי אפללו.</w:t>
      </w:r>
    </w:p>
    <w:p w14:paraId="5B493C89" w14:textId="77777777" w:rsidR="00DE03D5" w:rsidRPr="00DE03D5" w:rsidRDefault="00DE03D5" w:rsidP="00DE03D5">
      <w:pPr>
        <w:bidi/>
        <w:jc w:val="both"/>
        <w:rPr>
          <w:rFonts w:cs="David" w:hint="cs"/>
          <w:b/>
          <w:bCs/>
          <w:rtl/>
        </w:rPr>
      </w:pPr>
    </w:p>
    <w:p w14:paraId="23A43208" w14:textId="77777777" w:rsidR="00DE03D5" w:rsidRPr="00DE03D5" w:rsidRDefault="00DE03D5" w:rsidP="00DE03D5">
      <w:pPr>
        <w:bidi/>
        <w:jc w:val="both"/>
        <w:rPr>
          <w:rFonts w:cs="David" w:hint="cs"/>
          <w:u w:val="single"/>
          <w:rtl/>
        </w:rPr>
      </w:pPr>
      <w:r w:rsidRPr="00DE03D5">
        <w:rPr>
          <w:rFonts w:cs="David" w:hint="cs"/>
          <w:u w:val="single"/>
          <w:rtl/>
        </w:rPr>
        <w:t>היו"ר דוד טל:</w:t>
      </w:r>
    </w:p>
    <w:p w14:paraId="6D2023B6" w14:textId="77777777" w:rsidR="00DE03D5" w:rsidRPr="00DE03D5" w:rsidRDefault="00DE03D5" w:rsidP="00DE03D5">
      <w:pPr>
        <w:bidi/>
        <w:jc w:val="both"/>
        <w:rPr>
          <w:rFonts w:cs="David"/>
        </w:rPr>
      </w:pPr>
    </w:p>
    <w:p w14:paraId="0506EFE9" w14:textId="77777777" w:rsidR="00DE03D5" w:rsidRPr="00DE03D5" w:rsidRDefault="00DE03D5" w:rsidP="00DE03D5">
      <w:pPr>
        <w:bidi/>
        <w:jc w:val="both"/>
        <w:rPr>
          <w:rFonts w:cs="David" w:hint="cs"/>
          <w:rtl/>
        </w:rPr>
      </w:pPr>
      <w:r w:rsidRPr="00DE03D5">
        <w:rPr>
          <w:rFonts w:cs="David" w:hint="cs"/>
          <w:rtl/>
        </w:rPr>
        <w:tab/>
        <w:t>קביעת ועדה לדיון בהצעה לסדר היום בנושא: "חשיפת ילדים לפדופילים באינטרנט", הצעת חברי הכנסת דוד רותם, אבישי ברוורמן, ניסן סלומינסקי ואלי אפללו.</w:t>
      </w:r>
    </w:p>
    <w:p w14:paraId="762E7B9B" w14:textId="77777777" w:rsidR="00DE03D5" w:rsidRPr="00DE03D5" w:rsidRDefault="00DE03D5" w:rsidP="00DE03D5">
      <w:pPr>
        <w:bidi/>
        <w:jc w:val="both"/>
        <w:rPr>
          <w:rFonts w:cs="David" w:hint="cs"/>
          <w:rtl/>
        </w:rPr>
      </w:pPr>
    </w:p>
    <w:p w14:paraId="7048F1D3" w14:textId="77777777" w:rsidR="00DE03D5" w:rsidRPr="00DE03D5" w:rsidRDefault="00DE03D5" w:rsidP="00DE03D5">
      <w:pPr>
        <w:bidi/>
        <w:jc w:val="both"/>
        <w:rPr>
          <w:rFonts w:cs="David" w:hint="cs"/>
          <w:u w:val="single"/>
          <w:rtl/>
        </w:rPr>
      </w:pPr>
      <w:r w:rsidRPr="00DE03D5">
        <w:rPr>
          <w:rFonts w:cs="David" w:hint="cs"/>
          <w:u w:val="single"/>
          <w:rtl/>
        </w:rPr>
        <w:t>קריאה:</w:t>
      </w:r>
    </w:p>
    <w:p w14:paraId="39722A0F" w14:textId="77777777" w:rsidR="00DE03D5" w:rsidRPr="00DE03D5" w:rsidRDefault="00DE03D5" w:rsidP="00DE03D5">
      <w:pPr>
        <w:bidi/>
        <w:jc w:val="both"/>
        <w:rPr>
          <w:rFonts w:cs="David" w:hint="cs"/>
          <w:u w:val="single"/>
          <w:rtl/>
        </w:rPr>
      </w:pPr>
    </w:p>
    <w:p w14:paraId="6BC44568" w14:textId="77777777" w:rsidR="00DE03D5" w:rsidRPr="00DE03D5" w:rsidRDefault="00DE03D5" w:rsidP="00DE03D5">
      <w:pPr>
        <w:bidi/>
        <w:jc w:val="both"/>
        <w:rPr>
          <w:rFonts w:cs="David" w:hint="cs"/>
          <w:rtl/>
        </w:rPr>
      </w:pPr>
      <w:r w:rsidRPr="00DE03D5">
        <w:rPr>
          <w:rFonts w:cs="David" w:hint="cs"/>
          <w:rtl/>
        </w:rPr>
        <w:t>חבר הכנסת רותם עוד רגע פה.</w:t>
      </w:r>
    </w:p>
    <w:p w14:paraId="63A79D51" w14:textId="77777777" w:rsidR="00DE03D5" w:rsidRPr="00DE03D5" w:rsidRDefault="00DE03D5" w:rsidP="00DE03D5">
      <w:pPr>
        <w:bidi/>
        <w:jc w:val="both"/>
        <w:rPr>
          <w:rFonts w:cs="David"/>
          <w:b/>
          <w:bCs/>
        </w:rPr>
      </w:pPr>
    </w:p>
    <w:p w14:paraId="304B140E" w14:textId="77777777" w:rsidR="00DE03D5" w:rsidRPr="00DE03D5" w:rsidRDefault="00DE03D5" w:rsidP="00DE03D5">
      <w:pPr>
        <w:pStyle w:val="Heading5"/>
        <w:rPr>
          <w:rFonts w:hint="cs"/>
          <w:sz w:val="24"/>
          <w:rtl/>
        </w:rPr>
      </w:pPr>
      <w:r w:rsidRPr="00DE03D5">
        <w:rPr>
          <w:rFonts w:hint="cs"/>
          <w:sz w:val="24"/>
          <w:u w:val="single"/>
          <w:rtl/>
        </w:rPr>
        <w:t>אביגדור יצחקי:</w:t>
      </w:r>
    </w:p>
    <w:p w14:paraId="4B4D1894" w14:textId="77777777" w:rsidR="00DE03D5" w:rsidRPr="00DE03D5" w:rsidRDefault="00DE03D5" w:rsidP="00DE03D5">
      <w:pPr>
        <w:pStyle w:val="Heading5"/>
        <w:rPr>
          <w:rFonts w:hint="cs"/>
          <w:sz w:val="24"/>
          <w:rtl/>
        </w:rPr>
      </w:pPr>
    </w:p>
    <w:p w14:paraId="67B4C825" w14:textId="77777777" w:rsidR="00DE03D5" w:rsidRPr="00DE03D5" w:rsidRDefault="00DE03D5" w:rsidP="00DE03D5">
      <w:pPr>
        <w:bidi/>
        <w:jc w:val="both"/>
        <w:rPr>
          <w:rFonts w:cs="David" w:hint="cs"/>
          <w:rtl/>
        </w:rPr>
      </w:pPr>
      <w:r w:rsidRPr="00DE03D5">
        <w:rPr>
          <w:rFonts w:cs="David" w:hint="cs"/>
          <w:rtl/>
        </w:rPr>
        <w:tab/>
        <w:t>אז שייכנס.</w:t>
      </w:r>
    </w:p>
    <w:p w14:paraId="1D6F203D" w14:textId="77777777" w:rsidR="00DE03D5" w:rsidRPr="00DE03D5" w:rsidRDefault="00DE03D5" w:rsidP="00DE03D5">
      <w:pPr>
        <w:bidi/>
        <w:jc w:val="both"/>
        <w:rPr>
          <w:rFonts w:cs="David" w:hint="cs"/>
          <w:rtl/>
        </w:rPr>
      </w:pPr>
    </w:p>
    <w:p w14:paraId="4B34941C" w14:textId="77777777" w:rsidR="00DE03D5" w:rsidRPr="00DE03D5" w:rsidRDefault="00DE03D5" w:rsidP="00DE03D5">
      <w:pPr>
        <w:bidi/>
        <w:ind w:firstLine="567"/>
        <w:jc w:val="both"/>
        <w:rPr>
          <w:rFonts w:cs="David" w:hint="cs"/>
          <w:rtl/>
        </w:rPr>
      </w:pPr>
      <w:r w:rsidRPr="00DE03D5">
        <w:rPr>
          <w:rFonts w:cs="David" w:hint="cs"/>
          <w:rtl/>
        </w:rPr>
        <w:t>אני מציע שאם המציעים אינם, לא להצביע.</w:t>
      </w:r>
    </w:p>
    <w:p w14:paraId="3B22C8BE" w14:textId="77777777" w:rsidR="00DE03D5" w:rsidRPr="00DE03D5" w:rsidRDefault="00DE03D5" w:rsidP="00DE03D5">
      <w:pPr>
        <w:bidi/>
        <w:jc w:val="both"/>
        <w:rPr>
          <w:rFonts w:cs="David" w:hint="cs"/>
          <w:rtl/>
        </w:rPr>
      </w:pPr>
    </w:p>
    <w:p w14:paraId="407C014E" w14:textId="77777777" w:rsidR="00DE03D5" w:rsidRPr="00DE03D5" w:rsidRDefault="00DE03D5" w:rsidP="00DE03D5">
      <w:pPr>
        <w:bidi/>
        <w:jc w:val="both"/>
        <w:rPr>
          <w:rFonts w:cs="David" w:hint="cs"/>
          <w:rtl/>
        </w:rPr>
      </w:pPr>
      <w:r w:rsidRPr="00DE03D5">
        <w:rPr>
          <w:rFonts w:cs="David" w:hint="cs"/>
          <w:u w:val="single"/>
          <w:rtl/>
        </w:rPr>
        <w:t>היו"ר דוד טל:</w:t>
      </w:r>
    </w:p>
    <w:p w14:paraId="704AF6D5" w14:textId="77777777" w:rsidR="00DE03D5" w:rsidRPr="00DE03D5" w:rsidRDefault="00DE03D5" w:rsidP="00DE03D5">
      <w:pPr>
        <w:bidi/>
        <w:jc w:val="both"/>
        <w:rPr>
          <w:rFonts w:cs="David" w:hint="cs"/>
          <w:rtl/>
        </w:rPr>
      </w:pPr>
    </w:p>
    <w:p w14:paraId="06EC3FFF" w14:textId="77777777" w:rsidR="00DE03D5" w:rsidRPr="00DE03D5" w:rsidRDefault="00DE03D5" w:rsidP="00DE03D5">
      <w:pPr>
        <w:bidi/>
        <w:jc w:val="both"/>
        <w:rPr>
          <w:rFonts w:cs="David" w:hint="cs"/>
          <w:u w:val="single"/>
          <w:rtl/>
        </w:rPr>
      </w:pPr>
      <w:r w:rsidRPr="00DE03D5">
        <w:rPr>
          <w:rFonts w:cs="David" w:hint="cs"/>
          <w:rtl/>
        </w:rPr>
        <w:tab/>
        <w:t xml:space="preserve"> בדרך כלל כך זה נוהג.</w:t>
      </w:r>
    </w:p>
    <w:p w14:paraId="305FBB6E" w14:textId="77777777" w:rsidR="00DE03D5" w:rsidRPr="00DE03D5" w:rsidRDefault="00DE03D5" w:rsidP="00DE03D5">
      <w:pPr>
        <w:bidi/>
        <w:jc w:val="both"/>
        <w:rPr>
          <w:rFonts w:cs="David" w:hint="cs"/>
          <w:u w:val="single"/>
          <w:rtl/>
        </w:rPr>
      </w:pPr>
    </w:p>
    <w:p w14:paraId="63A641BA" w14:textId="77777777" w:rsidR="00DE03D5" w:rsidRPr="00DE03D5" w:rsidRDefault="00DE03D5" w:rsidP="00DE03D5">
      <w:pPr>
        <w:bidi/>
        <w:jc w:val="both"/>
        <w:rPr>
          <w:rFonts w:cs="David" w:hint="cs"/>
          <w:rtl/>
        </w:rPr>
      </w:pPr>
      <w:r w:rsidRPr="00DE03D5">
        <w:rPr>
          <w:rFonts w:cs="David" w:hint="cs"/>
          <w:u w:val="single"/>
          <w:rtl/>
        </w:rPr>
        <w:t>אלכס מילר:</w:t>
      </w:r>
    </w:p>
    <w:p w14:paraId="7C346372" w14:textId="77777777" w:rsidR="00DE03D5" w:rsidRPr="00DE03D5" w:rsidRDefault="00DE03D5" w:rsidP="00DE03D5">
      <w:pPr>
        <w:bidi/>
        <w:jc w:val="both"/>
        <w:rPr>
          <w:rFonts w:cs="David" w:hint="cs"/>
          <w:rtl/>
        </w:rPr>
      </w:pPr>
    </w:p>
    <w:p w14:paraId="00D7F551" w14:textId="77777777" w:rsidR="00DE03D5" w:rsidRPr="00DE03D5" w:rsidRDefault="00DE03D5" w:rsidP="00DE03D5">
      <w:pPr>
        <w:bidi/>
        <w:jc w:val="both"/>
        <w:rPr>
          <w:rFonts w:cs="David" w:hint="cs"/>
          <w:rtl/>
        </w:rPr>
      </w:pPr>
      <w:r w:rsidRPr="00DE03D5">
        <w:rPr>
          <w:rFonts w:cs="David" w:hint="cs"/>
          <w:rtl/>
        </w:rPr>
        <w:tab/>
        <w:t xml:space="preserve"> ברשותך, מדובר על הוועדה לשלום הילד. </w:t>
      </w:r>
    </w:p>
    <w:p w14:paraId="77EAE34A" w14:textId="77777777" w:rsidR="00DE03D5" w:rsidRPr="00DE03D5" w:rsidRDefault="00DE03D5" w:rsidP="00DE03D5">
      <w:pPr>
        <w:bidi/>
        <w:jc w:val="both"/>
        <w:rPr>
          <w:rFonts w:cs="David" w:hint="cs"/>
          <w:rtl/>
        </w:rPr>
      </w:pPr>
    </w:p>
    <w:p w14:paraId="091E76F0" w14:textId="77777777" w:rsidR="00DE03D5" w:rsidRPr="00DE03D5" w:rsidRDefault="00DE03D5" w:rsidP="00DE03D5">
      <w:pPr>
        <w:bidi/>
        <w:jc w:val="both"/>
        <w:rPr>
          <w:rFonts w:cs="David" w:hint="cs"/>
          <w:rtl/>
        </w:rPr>
      </w:pPr>
      <w:r w:rsidRPr="00DE03D5">
        <w:rPr>
          <w:rFonts w:cs="David" w:hint="cs"/>
          <w:u w:val="single"/>
          <w:rtl/>
        </w:rPr>
        <w:t>מיכאל איתן:</w:t>
      </w:r>
    </w:p>
    <w:p w14:paraId="70C58729" w14:textId="77777777" w:rsidR="00DE03D5" w:rsidRPr="00DE03D5" w:rsidRDefault="00DE03D5" w:rsidP="00DE03D5">
      <w:pPr>
        <w:bidi/>
        <w:jc w:val="both"/>
        <w:rPr>
          <w:rFonts w:cs="David" w:hint="cs"/>
          <w:rtl/>
        </w:rPr>
      </w:pPr>
    </w:p>
    <w:p w14:paraId="64DF3604" w14:textId="77777777" w:rsidR="00DE03D5" w:rsidRPr="00DE03D5" w:rsidRDefault="00DE03D5" w:rsidP="00DE03D5">
      <w:pPr>
        <w:bidi/>
        <w:jc w:val="both"/>
        <w:rPr>
          <w:rFonts w:cs="David" w:hint="cs"/>
          <w:rtl/>
        </w:rPr>
      </w:pPr>
      <w:r w:rsidRPr="00DE03D5">
        <w:rPr>
          <w:rFonts w:cs="David" w:hint="cs"/>
          <w:rtl/>
        </w:rPr>
        <w:tab/>
        <w:t>זה לא הוגן.</w:t>
      </w:r>
    </w:p>
    <w:p w14:paraId="622816AF" w14:textId="77777777" w:rsidR="00DE03D5" w:rsidRPr="00DE03D5" w:rsidRDefault="00DE03D5" w:rsidP="00DE03D5">
      <w:pPr>
        <w:bidi/>
        <w:jc w:val="both"/>
        <w:rPr>
          <w:rFonts w:cs="David" w:hint="cs"/>
          <w:rtl/>
        </w:rPr>
      </w:pPr>
    </w:p>
    <w:p w14:paraId="36FB329B" w14:textId="77777777" w:rsidR="00DE03D5" w:rsidRPr="00DE03D5" w:rsidRDefault="00DE03D5" w:rsidP="00DE03D5">
      <w:pPr>
        <w:bidi/>
        <w:jc w:val="both"/>
        <w:rPr>
          <w:rFonts w:cs="David" w:hint="cs"/>
          <w:u w:val="single"/>
          <w:rtl/>
        </w:rPr>
      </w:pPr>
      <w:r w:rsidRPr="00DE03D5">
        <w:rPr>
          <w:rFonts w:cs="David" w:hint="cs"/>
          <w:u w:val="single"/>
          <w:rtl/>
        </w:rPr>
        <w:t>אלכס מילר:</w:t>
      </w:r>
    </w:p>
    <w:p w14:paraId="5DD147E3" w14:textId="77777777" w:rsidR="00DE03D5" w:rsidRPr="00DE03D5" w:rsidRDefault="00DE03D5" w:rsidP="00DE03D5">
      <w:pPr>
        <w:bidi/>
        <w:jc w:val="both"/>
        <w:rPr>
          <w:rFonts w:cs="David" w:hint="cs"/>
          <w:u w:val="single"/>
          <w:rtl/>
        </w:rPr>
      </w:pPr>
    </w:p>
    <w:p w14:paraId="40BFB8AA" w14:textId="77777777" w:rsidR="00DE03D5" w:rsidRPr="00DE03D5" w:rsidRDefault="00DE03D5" w:rsidP="00DE03D5">
      <w:pPr>
        <w:bidi/>
        <w:jc w:val="both"/>
        <w:rPr>
          <w:rFonts w:cs="David" w:hint="cs"/>
          <w:rtl/>
        </w:rPr>
      </w:pPr>
      <w:r w:rsidRPr="00DE03D5">
        <w:rPr>
          <w:rFonts w:cs="David" w:hint="cs"/>
          <w:rtl/>
        </w:rPr>
        <w:tab/>
        <w:t xml:space="preserve"> למה? מה לא הוגן?</w:t>
      </w:r>
    </w:p>
    <w:p w14:paraId="161C2C80" w14:textId="77777777" w:rsidR="00DE03D5" w:rsidRPr="00DE03D5" w:rsidRDefault="00DE03D5" w:rsidP="00DE03D5">
      <w:pPr>
        <w:bidi/>
        <w:jc w:val="both"/>
        <w:rPr>
          <w:rFonts w:cs="David" w:hint="cs"/>
          <w:rtl/>
        </w:rPr>
      </w:pPr>
    </w:p>
    <w:p w14:paraId="51E3DCB4" w14:textId="77777777" w:rsidR="00DE03D5" w:rsidRPr="00DE03D5" w:rsidRDefault="00DE03D5" w:rsidP="00DE03D5">
      <w:pPr>
        <w:bidi/>
        <w:jc w:val="both"/>
        <w:rPr>
          <w:rFonts w:cs="David" w:hint="cs"/>
          <w:rtl/>
        </w:rPr>
      </w:pPr>
      <w:r w:rsidRPr="00DE03D5">
        <w:rPr>
          <w:rFonts w:cs="David" w:hint="cs"/>
          <w:u w:val="single"/>
          <w:rtl/>
        </w:rPr>
        <w:t>היו</w:t>
      </w:r>
      <w:r w:rsidRPr="00DE03D5">
        <w:rPr>
          <w:rFonts w:cs="David"/>
          <w:u w:val="single"/>
          <w:rtl/>
        </w:rPr>
        <w:t>"</w:t>
      </w:r>
      <w:r w:rsidRPr="00DE03D5">
        <w:rPr>
          <w:rFonts w:cs="David" w:hint="cs"/>
          <w:u w:val="single"/>
          <w:rtl/>
        </w:rPr>
        <w:t>ר דוד טל:</w:t>
      </w:r>
    </w:p>
    <w:p w14:paraId="2D96B3B1" w14:textId="77777777" w:rsidR="00DE03D5" w:rsidRPr="00DE03D5" w:rsidRDefault="00DE03D5" w:rsidP="00DE03D5">
      <w:pPr>
        <w:bidi/>
        <w:jc w:val="both"/>
        <w:rPr>
          <w:rFonts w:cs="David" w:hint="cs"/>
          <w:rtl/>
        </w:rPr>
      </w:pPr>
    </w:p>
    <w:p w14:paraId="09786006" w14:textId="77777777" w:rsidR="00DE03D5" w:rsidRPr="00DE03D5" w:rsidRDefault="00DE03D5" w:rsidP="00DE03D5">
      <w:pPr>
        <w:bidi/>
        <w:jc w:val="both"/>
        <w:rPr>
          <w:rFonts w:cs="David" w:hint="cs"/>
          <w:rtl/>
        </w:rPr>
      </w:pPr>
      <w:r w:rsidRPr="00DE03D5">
        <w:rPr>
          <w:rFonts w:cs="David" w:hint="cs"/>
          <w:rtl/>
        </w:rPr>
        <w:tab/>
        <w:t xml:space="preserve"> למה אתה מתייחס?</w:t>
      </w:r>
    </w:p>
    <w:p w14:paraId="6A088E09" w14:textId="77777777" w:rsidR="00DE03D5" w:rsidRPr="00DE03D5" w:rsidRDefault="00DE03D5" w:rsidP="00DE03D5">
      <w:pPr>
        <w:bidi/>
        <w:jc w:val="both"/>
        <w:rPr>
          <w:rFonts w:cs="David" w:hint="cs"/>
          <w:rtl/>
        </w:rPr>
      </w:pPr>
    </w:p>
    <w:p w14:paraId="653DD086" w14:textId="77777777" w:rsidR="00DE03D5" w:rsidRPr="00DE03D5" w:rsidRDefault="00DE03D5" w:rsidP="00DE03D5">
      <w:pPr>
        <w:bidi/>
        <w:jc w:val="both"/>
        <w:rPr>
          <w:rFonts w:cs="David" w:hint="cs"/>
          <w:rtl/>
        </w:rPr>
      </w:pPr>
      <w:r w:rsidRPr="00DE03D5">
        <w:rPr>
          <w:rFonts w:cs="David" w:hint="cs"/>
          <w:u w:val="single"/>
          <w:rtl/>
        </w:rPr>
        <w:t>מיכאל איתן:</w:t>
      </w:r>
    </w:p>
    <w:p w14:paraId="0F759C0B" w14:textId="77777777" w:rsidR="00DE03D5" w:rsidRPr="00DE03D5" w:rsidRDefault="00DE03D5" w:rsidP="00DE03D5">
      <w:pPr>
        <w:bidi/>
        <w:jc w:val="both"/>
        <w:rPr>
          <w:rFonts w:cs="David" w:hint="cs"/>
          <w:rtl/>
        </w:rPr>
      </w:pPr>
    </w:p>
    <w:p w14:paraId="2DF01309" w14:textId="77777777" w:rsidR="00DE03D5" w:rsidRPr="00DE03D5" w:rsidRDefault="00DE03D5" w:rsidP="00DE03D5">
      <w:pPr>
        <w:bidi/>
        <w:jc w:val="both"/>
        <w:rPr>
          <w:rFonts w:cs="David" w:hint="cs"/>
          <w:rtl/>
        </w:rPr>
      </w:pPr>
      <w:r w:rsidRPr="00DE03D5">
        <w:rPr>
          <w:rFonts w:cs="David" w:hint="cs"/>
          <w:rtl/>
        </w:rPr>
        <w:tab/>
        <w:t>אני חבר בוועדת המדע, ואני פשוט ממלא את חובתי כלפי היושב ראש חבר הכנסת בני אלון. אני מציע שתעיף מבט במכתב שלו; הוא כבר הזמין אנשים, בעבר דנו כבר בנושא הזה. מה יהיה המצב עכשיו? יהיה מצב שהוא יצטרך לבטל ישיבה? לצורך מה?</w:t>
      </w:r>
    </w:p>
    <w:p w14:paraId="6E170D38" w14:textId="77777777" w:rsidR="00DE03D5" w:rsidRPr="00DE03D5" w:rsidRDefault="00DE03D5" w:rsidP="00DE03D5">
      <w:pPr>
        <w:bidi/>
        <w:jc w:val="both"/>
        <w:rPr>
          <w:rFonts w:cs="David" w:hint="cs"/>
          <w:rtl/>
        </w:rPr>
      </w:pPr>
    </w:p>
    <w:p w14:paraId="05630C17" w14:textId="77777777" w:rsidR="00DE03D5" w:rsidRPr="00DE03D5" w:rsidRDefault="00DE03D5" w:rsidP="00DE03D5">
      <w:pPr>
        <w:bidi/>
        <w:jc w:val="both"/>
        <w:rPr>
          <w:rFonts w:cs="David" w:hint="cs"/>
          <w:rtl/>
        </w:rPr>
      </w:pPr>
      <w:r w:rsidRPr="00DE03D5">
        <w:rPr>
          <w:rFonts w:cs="David" w:hint="cs"/>
          <w:u w:val="single"/>
          <w:rtl/>
        </w:rPr>
        <w:t>אלכס מילר:</w:t>
      </w:r>
    </w:p>
    <w:p w14:paraId="43D393D0" w14:textId="77777777" w:rsidR="00DE03D5" w:rsidRPr="00DE03D5" w:rsidRDefault="00DE03D5" w:rsidP="00DE03D5">
      <w:pPr>
        <w:bidi/>
        <w:jc w:val="both"/>
        <w:rPr>
          <w:rFonts w:cs="David" w:hint="cs"/>
          <w:rtl/>
        </w:rPr>
      </w:pPr>
    </w:p>
    <w:p w14:paraId="26DA7B04" w14:textId="77777777" w:rsidR="00DE03D5" w:rsidRPr="00DE03D5" w:rsidRDefault="00DE03D5" w:rsidP="00DE03D5">
      <w:pPr>
        <w:bidi/>
        <w:jc w:val="both"/>
        <w:rPr>
          <w:rFonts w:cs="David" w:hint="cs"/>
          <w:rtl/>
        </w:rPr>
      </w:pPr>
      <w:r w:rsidRPr="00DE03D5">
        <w:rPr>
          <w:rFonts w:cs="David" w:hint="cs"/>
          <w:rtl/>
        </w:rPr>
        <w:tab/>
        <w:t xml:space="preserve"> אני הייתי בישיבה בוועדה לזכויות הילד, וגם שם דנו על הנושא. נו אז מה, כל הנושא של האינטרנט בוועדת מדע?</w:t>
      </w:r>
    </w:p>
    <w:p w14:paraId="26AE03E0" w14:textId="77777777" w:rsidR="00DE03D5" w:rsidRPr="00DE03D5" w:rsidRDefault="00DE03D5" w:rsidP="00DE03D5">
      <w:pPr>
        <w:bidi/>
        <w:jc w:val="both"/>
        <w:rPr>
          <w:rFonts w:cs="David" w:hint="cs"/>
          <w:rtl/>
        </w:rPr>
      </w:pPr>
    </w:p>
    <w:p w14:paraId="7CD75D6C" w14:textId="77777777" w:rsidR="00DE03D5" w:rsidRPr="00DE03D5" w:rsidRDefault="00DE03D5" w:rsidP="00DE03D5">
      <w:pPr>
        <w:bidi/>
        <w:jc w:val="both"/>
        <w:rPr>
          <w:rFonts w:cs="David" w:hint="cs"/>
          <w:u w:val="single"/>
          <w:rtl/>
        </w:rPr>
      </w:pPr>
      <w:r w:rsidRPr="00DE03D5">
        <w:rPr>
          <w:rFonts w:cs="David" w:hint="cs"/>
          <w:u w:val="single"/>
          <w:rtl/>
        </w:rPr>
        <w:t>קריאות:</w:t>
      </w:r>
    </w:p>
    <w:p w14:paraId="6D27E926" w14:textId="77777777" w:rsidR="00DE03D5" w:rsidRPr="00DE03D5" w:rsidRDefault="00DE03D5" w:rsidP="00DE03D5">
      <w:pPr>
        <w:bidi/>
        <w:jc w:val="both"/>
        <w:rPr>
          <w:rFonts w:cs="David" w:hint="cs"/>
          <w:u w:val="single"/>
          <w:rtl/>
        </w:rPr>
      </w:pPr>
    </w:p>
    <w:p w14:paraId="2F284CD1" w14:textId="77777777" w:rsidR="00DE03D5" w:rsidRPr="00DE03D5" w:rsidRDefault="00DE03D5" w:rsidP="00DE03D5">
      <w:pPr>
        <w:bidi/>
        <w:ind w:firstLine="567"/>
        <w:jc w:val="both"/>
        <w:rPr>
          <w:rFonts w:cs="David" w:hint="cs"/>
          <w:rtl/>
        </w:rPr>
      </w:pPr>
      <w:r w:rsidRPr="00DE03D5">
        <w:rPr>
          <w:rFonts w:cs="David" w:hint="cs"/>
          <w:rtl/>
        </w:rPr>
        <w:t>- - -</w:t>
      </w:r>
    </w:p>
    <w:p w14:paraId="3817CB10" w14:textId="77777777" w:rsidR="00DE03D5" w:rsidRPr="00DE03D5" w:rsidRDefault="00DE03D5" w:rsidP="00DE03D5">
      <w:pPr>
        <w:bidi/>
        <w:jc w:val="both"/>
        <w:rPr>
          <w:rFonts w:cs="David" w:hint="cs"/>
          <w:rtl/>
        </w:rPr>
      </w:pPr>
    </w:p>
    <w:p w14:paraId="03D5F630" w14:textId="77777777" w:rsidR="00DE03D5" w:rsidRPr="00DE03D5" w:rsidRDefault="00DE03D5" w:rsidP="00DE03D5">
      <w:pPr>
        <w:bidi/>
        <w:jc w:val="both"/>
        <w:rPr>
          <w:rFonts w:cs="David" w:hint="cs"/>
          <w:rtl/>
        </w:rPr>
      </w:pPr>
      <w:r w:rsidRPr="00DE03D5">
        <w:rPr>
          <w:rFonts w:cs="David" w:hint="cs"/>
          <w:u w:val="single"/>
          <w:rtl/>
        </w:rPr>
        <w:t>מיכאל איתן:</w:t>
      </w:r>
    </w:p>
    <w:p w14:paraId="42524CF4" w14:textId="77777777" w:rsidR="00DE03D5" w:rsidRPr="00DE03D5" w:rsidRDefault="00DE03D5" w:rsidP="00DE03D5">
      <w:pPr>
        <w:bidi/>
        <w:jc w:val="both"/>
        <w:rPr>
          <w:rFonts w:cs="David" w:hint="cs"/>
          <w:rtl/>
        </w:rPr>
      </w:pPr>
    </w:p>
    <w:p w14:paraId="6A5F0B59" w14:textId="77777777" w:rsidR="00DE03D5" w:rsidRPr="00DE03D5" w:rsidRDefault="00DE03D5" w:rsidP="00DE03D5">
      <w:pPr>
        <w:bidi/>
        <w:jc w:val="both"/>
        <w:rPr>
          <w:rFonts w:cs="David" w:hint="cs"/>
          <w:u w:val="single"/>
          <w:rtl/>
        </w:rPr>
      </w:pPr>
      <w:r w:rsidRPr="00DE03D5">
        <w:rPr>
          <w:rFonts w:cs="David" w:hint="cs"/>
          <w:rtl/>
        </w:rPr>
        <w:tab/>
        <w:t>- - - זה עבר לוועדת המדע.</w:t>
      </w:r>
    </w:p>
    <w:p w14:paraId="5B4345F3" w14:textId="77777777" w:rsidR="00DE03D5" w:rsidRPr="00DE03D5" w:rsidRDefault="00DE03D5" w:rsidP="00DE03D5">
      <w:pPr>
        <w:bidi/>
        <w:jc w:val="both"/>
        <w:rPr>
          <w:rFonts w:cs="David" w:hint="cs"/>
          <w:rtl/>
        </w:rPr>
      </w:pPr>
    </w:p>
    <w:p w14:paraId="3EDF5557" w14:textId="77777777" w:rsidR="00DE03D5" w:rsidRPr="00DE03D5" w:rsidRDefault="00DE03D5" w:rsidP="00DE03D5">
      <w:pPr>
        <w:pStyle w:val="Heading5"/>
        <w:rPr>
          <w:rFonts w:hint="cs"/>
          <w:sz w:val="24"/>
          <w:rtl/>
        </w:rPr>
      </w:pPr>
      <w:r w:rsidRPr="00DE03D5">
        <w:rPr>
          <w:rFonts w:hint="cs"/>
          <w:sz w:val="24"/>
          <w:u w:val="single"/>
          <w:rtl/>
        </w:rPr>
        <w:t>אביגדור יצחקי:</w:t>
      </w:r>
    </w:p>
    <w:p w14:paraId="18D9D12F" w14:textId="77777777" w:rsidR="00DE03D5" w:rsidRPr="00DE03D5" w:rsidRDefault="00DE03D5" w:rsidP="00DE03D5">
      <w:pPr>
        <w:pStyle w:val="Heading5"/>
        <w:rPr>
          <w:rFonts w:hint="cs"/>
          <w:sz w:val="24"/>
          <w:rtl/>
        </w:rPr>
      </w:pPr>
    </w:p>
    <w:p w14:paraId="773AC519" w14:textId="77777777" w:rsidR="00DE03D5" w:rsidRPr="00DE03D5" w:rsidRDefault="00DE03D5" w:rsidP="00DE03D5">
      <w:pPr>
        <w:bidi/>
        <w:jc w:val="both"/>
        <w:rPr>
          <w:rFonts w:cs="David" w:hint="cs"/>
          <w:rtl/>
        </w:rPr>
      </w:pPr>
      <w:r w:rsidRPr="00DE03D5">
        <w:rPr>
          <w:rFonts w:cs="David" w:hint="cs"/>
          <w:rtl/>
        </w:rPr>
        <w:tab/>
        <w:t>הם עוסקים בכל מה שקשור ל- - - באינטרנט ובפורנו באינטרנט. יש שם חברים- -</w:t>
      </w:r>
    </w:p>
    <w:p w14:paraId="24A845CC" w14:textId="77777777" w:rsidR="00DE03D5" w:rsidRPr="00DE03D5" w:rsidRDefault="00DE03D5" w:rsidP="00DE03D5">
      <w:pPr>
        <w:bidi/>
        <w:jc w:val="both"/>
        <w:rPr>
          <w:rFonts w:cs="David" w:hint="cs"/>
          <w:rtl/>
        </w:rPr>
      </w:pPr>
    </w:p>
    <w:p w14:paraId="668A645F" w14:textId="77777777" w:rsidR="00DE03D5" w:rsidRPr="00DE03D5" w:rsidRDefault="00DE03D5" w:rsidP="00DE03D5">
      <w:pPr>
        <w:bidi/>
        <w:jc w:val="both"/>
        <w:rPr>
          <w:rFonts w:cs="David" w:hint="cs"/>
          <w:rtl/>
        </w:rPr>
      </w:pPr>
      <w:r w:rsidRPr="00DE03D5">
        <w:rPr>
          <w:rFonts w:cs="David" w:hint="cs"/>
          <w:u w:val="single"/>
          <w:rtl/>
        </w:rPr>
        <w:t>אלכס מילר:</w:t>
      </w:r>
    </w:p>
    <w:p w14:paraId="6639725E" w14:textId="77777777" w:rsidR="00DE03D5" w:rsidRPr="00DE03D5" w:rsidRDefault="00DE03D5" w:rsidP="00DE03D5">
      <w:pPr>
        <w:bidi/>
        <w:jc w:val="both"/>
        <w:rPr>
          <w:rFonts w:cs="David" w:hint="cs"/>
          <w:rtl/>
        </w:rPr>
      </w:pPr>
    </w:p>
    <w:p w14:paraId="44E56288" w14:textId="77777777" w:rsidR="00DE03D5" w:rsidRPr="00DE03D5" w:rsidRDefault="00DE03D5" w:rsidP="00DE03D5">
      <w:pPr>
        <w:bidi/>
        <w:jc w:val="both"/>
        <w:rPr>
          <w:rFonts w:cs="David" w:hint="cs"/>
          <w:rtl/>
        </w:rPr>
      </w:pPr>
      <w:r w:rsidRPr="00DE03D5">
        <w:rPr>
          <w:rFonts w:cs="David" w:hint="cs"/>
          <w:rtl/>
        </w:rPr>
        <w:tab/>
        <w:t>אתה יכול להעביר לוועדת חוקה כי גם שם יש עניין של חשיפת ילדים.</w:t>
      </w:r>
    </w:p>
    <w:p w14:paraId="2F01C1D7" w14:textId="77777777" w:rsidR="00DE03D5" w:rsidRPr="00DE03D5" w:rsidRDefault="00DE03D5" w:rsidP="00DE03D5">
      <w:pPr>
        <w:bidi/>
        <w:jc w:val="both"/>
        <w:rPr>
          <w:rFonts w:cs="David" w:hint="cs"/>
          <w:rtl/>
        </w:rPr>
      </w:pPr>
    </w:p>
    <w:p w14:paraId="7176250D" w14:textId="77777777" w:rsidR="00DE03D5" w:rsidRPr="00DE03D5" w:rsidRDefault="00DE03D5" w:rsidP="00DE03D5">
      <w:pPr>
        <w:bidi/>
        <w:jc w:val="both"/>
        <w:rPr>
          <w:rFonts w:cs="David" w:hint="cs"/>
          <w:rtl/>
        </w:rPr>
      </w:pPr>
      <w:r w:rsidRPr="00DE03D5">
        <w:rPr>
          <w:rFonts w:cs="David" w:hint="cs"/>
          <w:u w:val="single"/>
          <w:rtl/>
        </w:rPr>
        <w:t>מיכאל איתן:</w:t>
      </w:r>
    </w:p>
    <w:p w14:paraId="5C785CA8" w14:textId="77777777" w:rsidR="00DE03D5" w:rsidRPr="00DE03D5" w:rsidRDefault="00DE03D5" w:rsidP="00DE03D5">
      <w:pPr>
        <w:bidi/>
        <w:jc w:val="both"/>
        <w:rPr>
          <w:rFonts w:cs="David" w:hint="cs"/>
          <w:rtl/>
        </w:rPr>
      </w:pPr>
    </w:p>
    <w:p w14:paraId="10877978" w14:textId="77777777" w:rsidR="00DE03D5" w:rsidRPr="00DE03D5" w:rsidRDefault="00DE03D5" w:rsidP="00DE03D5">
      <w:pPr>
        <w:bidi/>
        <w:jc w:val="both"/>
        <w:rPr>
          <w:rFonts w:cs="David" w:hint="cs"/>
          <w:rtl/>
        </w:rPr>
      </w:pPr>
      <w:r w:rsidRPr="00DE03D5">
        <w:rPr>
          <w:rFonts w:cs="David" w:hint="cs"/>
          <w:rtl/>
        </w:rPr>
        <w:tab/>
        <w:t xml:space="preserve"> נכון.</w:t>
      </w:r>
    </w:p>
    <w:p w14:paraId="384B9B4E" w14:textId="77777777" w:rsidR="00DE03D5" w:rsidRPr="00DE03D5" w:rsidRDefault="00DE03D5" w:rsidP="00DE03D5">
      <w:pPr>
        <w:bidi/>
        <w:jc w:val="both"/>
        <w:rPr>
          <w:rFonts w:cs="David" w:hint="cs"/>
          <w:rtl/>
        </w:rPr>
      </w:pPr>
    </w:p>
    <w:p w14:paraId="4791C758" w14:textId="77777777" w:rsidR="00DE03D5" w:rsidRPr="00DE03D5" w:rsidRDefault="00DE03D5" w:rsidP="00DE03D5">
      <w:pPr>
        <w:bidi/>
        <w:jc w:val="both"/>
        <w:rPr>
          <w:rFonts w:cs="David" w:hint="cs"/>
          <w:rtl/>
        </w:rPr>
      </w:pPr>
      <w:r w:rsidRPr="00DE03D5">
        <w:rPr>
          <w:rFonts w:cs="David" w:hint="cs"/>
          <w:u w:val="single"/>
          <w:rtl/>
        </w:rPr>
        <w:t>היו</w:t>
      </w:r>
      <w:r w:rsidRPr="00DE03D5">
        <w:rPr>
          <w:rFonts w:cs="David"/>
          <w:u w:val="single"/>
          <w:rtl/>
        </w:rPr>
        <w:t>"</w:t>
      </w:r>
      <w:r w:rsidRPr="00DE03D5">
        <w:rPr>
          <w:rFonts w:cs="David" w:hint="cs"/>
          <w:u w:val="single"/>
          <w:rtl/>
        </w:rPr>
        <w:t>ר דוד טל:</w:t>
      </w:r>
    </w:p>
    <w:p w14:paraId="3E9943CD" w14:textId="77777777" w:rsidR="00DE03D5" w:rsidRPr="00DE03D5" w:rsidRDefault="00DE03D5" w:rsidP="00DE03D5">
      <w:pPr>
        <w:bidi/>
        <w:jc w:val="both"/>
        <w:rPr>
          <w:rFonts w:cs="David" w:hint="cs"/>
          <w:rtl/>
        </w:rPr>
      </w:pPr>
    </w:p>
    <w:p w14:paraId="18CAD83B" w14:textId="77777777" w:rsidR="00DE03D5" w:rsidRPr="00DE03D5" w:rsidRDefault="00DE03D5" w:rsidP="00DE03D5">
      <w:pPr>
        <w:bidi/>
        <w:jc w:val="both"/>
        <w:rPr>
          <w:rFonts w:cs="David" w:hint="cs"/>
          <w:rtl/>
        </w:rPr>
      </w:pPr>
      <w:r w:rsidRPr="00DE03D5">
        <w:rPr>
          <w:rFonts w:cs="David" w:hint="cs"/>
          <w:rtl/>
        </w:rPr>
        <w:tab/>
        <w:t xml:space="preserve"> חבר הכנסת בני אלון הזמין אנשים לדיונים הללו. </w:t>
      </w:r>
    </w:p>
    <w:p w14:paraId="38D61139" w14:textId="77777777" w:rsidR="00DE03D5" w:rsidRPr="00DE03D5" w:rsidRDefault="00DE03D5" w:rsidP="00DE03D5">
      <w:pPr>
        <w:bidi/>
        <w:jc w:val="both"/>
        <w:rPr>
          <w:rFonts w:cs="David" w:hint="cs"/>
          <w:rtl/>
        </w:rPr>
      </w:pPr>
    </w:p>
    <w:p w14:paraId="075F7D9E" w14:textId="77777777" w:rsidR="00DE03D5" w:rsidRPr="00DE03D5" w:rsidRDefault="00DE03D5" w:rsidP="00DE03D5">
      <w:pPr>
        <w:bidi/>
        <w:jc w:val="both"/>
        <w:rPr>
          <w:rFonts w:cs="David" w:hint="cs"/>
          <w:u w:val="single"/>
          <w:rtl/>
        </w:rPr>
      </w:pPr>
      <w:r w:rsidRPr="00DE03D5">
        <w:rPr>
          <w:rFonts w:cs="David" w:hint="cs"/>
          <w:u w:val="single"/>
          <w:rtl/>
        </w:rPr>
        <w:t>קריאה:</w:t>
      </w:r>
    </w:p>
    <w:p w14:paraId="7562DBEE" w14:textId="77777777" w:rsidR="00DE03D5" w:rsidRPr="00DE03D5" w:rsidRDefault="00DE03D5" w:rsidP="00DE03D5">
      <w:pPr>
        <w:bidi/>
        <w:jc w:val="both"/>
        <w:rPr>
          <w:rFonts w:cs="David" w:hint="cs"/>
          <w:u w:val="single"/>
          <w:rtl/>
        </w:rPr>
      </w:pPr>
    </w:p>
    <w:p w14:paraId="6C9C28E0" w14:textId="77777777" w:rsidR="00DE03D5" w:rsidRPr="00DE03D5" w:rsidRDefault="00DE03D5" w:rsidP="00DE03D5">
      <w:pPr>
        <w:bidi/>
        <w:ind w:firstLine="567"/>
        <w:jc w:val="both"/>
        <w:rPr>
          <w:rFonts w:cs="David" w:hint="cs"/>
          <w:rtl/>
        </w:rPr>
      </w:pPr>
      <w:r w:rsidRPr="00DE03D5">
        <w:rPr>
          <w:rFonts w:cs="David" w:hint="cs"/>
          <w:rtl/>
        </w:rPr>
        <w:t>מה זה משנה?</w:t>
      </w:r>
    </w:p>
    <w:p w14:paraId="3DD91D79" w14:textId="77777777" w:rsidR="00DE03D5" w:rsidRPr="00DE03D5" w:rsidRDefault="00DE03D5" w:rsidP="00DE03D5">
      <w:pPr>
        <w:bidi/>
        <w:jc w:val="both"/>
        <w:rPr>
          <w:rFonts w:cs="David" w:hint="cs"/>
          <w:rtl/>
        </w:rPr>
      </w:pPr>
    </w:p>
    <w:p w14:paraId="4D4C8DC9" w14:textId="77777777" w:rsidR="00DE03D5" w:rsidRPr="00DE03D5" w:rsidRDefault="00DE03D5" w:rsidP="00DE03D5">
      <w:pPr>
        <w:bidi/>
        <w:jc w:val="both"/>
        <w:rPr>
          <w:rFonts w:cs="David"/>
          <w:u w:val="single"/>
        </w:rPr>
      </w:pPr>
      <w:r w:rsidRPr="00DE03D5">
        <w:rPr>
          <w:rFonts w:cs="David" w:hint="cs"/>
          <w:u w:val="single"/>
          <w:rtl/>
        </w:rPr>
        <w:t>היו"ר דוד טל:</w:t>
      </w:r>
    </w:p>
    <w:p w14:paraId="0CE84844" w14:textId="77777777" w:rsidR="00DE03D5" w:rsidRPr="00DE03D5" w:rsidRDefault="00DE03D5" w:rsidP="00DE03D5">
      <w:pPr>
        <w:bidi/>
        <w:jc w:val="both"/>
        <w:rPr>
          <w:rFonts w:cs="David" w:hint="cs"/>
          <w:rtl/>
        </w:rPr>
      </w:pPr>
    </w:p>
    <w:p w14:paraId="46290FED" w14:textId="77777777" w:rsidR="00DE03D5" w:rsidRPr="00DE03D5" w:rsidRDefault="00DE03D5" w:rsidP="00DE03D5">
      <w:pPr>
        <w:bidi/>
        <w:jc w:val="both"/>
        <w:rPr>
          <w:rFonts w:cs="David" w:hint="cs"/>
          <w:rtl/>
        </w:rPr>
      </w:pPr>
      <w:r w:rsidRPr="00DE03D5">
        <w:rPr>
          <w:rFonts w:cs="David" w:hint="cs"/>
          <w:rtl/>
        </w:rPr>
        <w:tab/>
        <w:t>מי שרוצה מאוד להשתתף בדיון יוכל להשתתף בו גם בוועדת המדע.</w:t>
      </w:r>
    </w:p>
    <w:p w14:paraId="3054CBEB" w14:textId="77777777" w:rsidR="00DE03D5" w:rsidRPr="00DE03D5" w:rsidRDefault="00DE03D5" w:rsidP="00DE03D5">
      <w:pPr>
        <w:bidi/>
        <w:jc w:val="both"/>
        <w:rPr>
          <w:rFonts w:cs="David" w:hint="cs"/>
          <w:rtl/>
        </w:rPr>
      </w:pPr>
    </w:p>
    <w:p w14:paraId="401FC186" w14:textId="77777777" w:rsidR="00DE03D5" w:rsidRPr="00DE03D5" w:rsidRDefault="00DE03D5" w:rsidP="00DE03D5">
      <w:pPr>
        <w:bidi/>
        <w:jc w:val="both"/>
        <w:rPr>
          <w:rFonts w:cs="David" w:hint="cs"/>
          <w:rtl/>
        </w:rPr>
      </w:pPr>
      <w:r w:rsidRPr="00DE03D5">
        <w:rPr>
          <w:rFonts w:cs="David" w:hint="cs"/>
          <w:u w:val="single"/>
          <w:rtl/>
        </w:rPr>
        <w:t>מיכאל איתן:</w:t>
      </w:r>
    </w:p>
    <w:p w14:paraId="1D5012A4" w14:textId="77777777" w:rsidR="00DE03D5" w:rsidRPr="00DE03D5" w:rsidRDefault="00DE03D5" w:rsidP="00DE03D5">
      <w:pPr>
        <w:bidi/>
        <w:jc w:val="both"/>
        <w:rPr>
          <w:rFonts w:cs="David" w:hint="cs"/>
          <w:rtl/>
        </w:rPr>
      </w:pPr>
    </w:p>
    <w:p w14:paraId="23E7D2B4" w14:textId="77777777" w:rsidR="00DE03D5" w:rsidRPr="00DE03D5" w:rsidRDefault="00DE03D5" w:rsidP="00DE03D5">
      <w:pPr>
        <w:bidi/>
        <w:jc w:val="both"/>
        <w:rPr>
          <w:rFonts w:cs="David" w:hint="cs"/>
          <w:rtl/>
        </w:rPr>
      </w:pPr>
      <w:r w:rsidRPr="00DE03D5">
        <w:rPr>
          <w:rFonts w:cs="David" w:hint="cs"/>
          <w:rtl/>
        </w:rPr>
        <w:tab/>
        <w:t xml:space="preserve"> ביום רביעי יש ישיבה ב-9:00- -</w:t>
      </w:r>
    </w:p>
    <w:p w14:paraId="0F8B14EA" w14:textId="77777777" w:rsidR="00DE03D5" w:rsidRPr="00DE03D5" w:rsidRDefault="00DE03D5" w:rsidP="00DE03D5">
      <w:pPr>
        <w:bidi/>
        <w:jc w:val="both"/>
        <w:rPr>
          <w:rFonts w:cs="David" w:hint="cs"/>
          <w:rtl/>
        </w:rPr>
      </w:pPr>
    </w:p>
    <w:p w14:paraId="65AE2075" w14:textId="77777777" w:rsidR="00DE03D5" w:rsidRPr="00DE03D5" w:rsidRDefault="00DE03D5" w:rsidP="00DE03D5">
      <w:pPr>
        <w:bidi/>
        <w:jc w:val="both"/>
        <w:rPr>
          <w:rFonts w:cs="David" w:hint="cs"/>
          <w:u w:val="single"/>
          <w:rtl/>
        </w:rPr>
      </w:pPr>
      <w:r w:rsidRPr="00DE03D5">
        <w:rPr>
          <w:rFonts w:cs="David" w:hint="cs"/>
          <w:u w:val="single"/>
          <w:rtl/>
        </w:rPr>
        <w:t>דוד רותם:</w:t>
      </w:r>
    </w:p>
    <w:p w14:paraId="64202555" w14:textId="77777777" w:rsidR="00DE03D5" w:rsidRPr="00DE03D5" w:rsidRDefault="00DE03D5" w:rsidP="00DE03D5">
      <w:pPr>
        <w:bidi/>
        <w:jc w:val="both"/>
        <w:rPr>
          <w:rFonts w:cs="David" w:hint="cs"/>
          <w:rtl/>
        </w:rPr>
      </w:pPr>
    </w:p>
    <w:p w14:paraId="40451F3F" w14:textId="77777777" w:rsidR="00DE03D5" w:rsidRPr="00DE03D5" w:rsidRDefault="00DE03D5" w:rsidP="00DE03D5">
      <w:pPr>
        <w:bidi/>
        <w:jc w:val="both"/>
        <w:rPr>
          <w:rFonts w:cs="David" w:hint="cs"/>
          <w:rtl/>
        </w:rPr>
      </w:pPr>
      <w:r w:rsidRPr="00DE03D5">
        <w:rPr>
          <w:rFonts w:cs="David" w:hint="cs"/>
          <w:rtl/>
        </w:rPr>
        <w:tab/>
        <w:t xml:space="preserve"> סליחה, יש רק הבדל אחד: בוועדת המדע ידונו בנושא האינטרנט. </w:t>
      </w:r>
    </w:p>
    <w:p w14:paraId="36CC86E8" w14:textId="77777777" w:rsidR="00DE03D5" w:rsidRPr="00DE03D5" w:rsidRDefault="00DE03D5" w:rsidP="00DE03D5">
      <w:pPr>
        <w:bidi/>
        <w:jc w:val="both"/>
        <w:rPr>
          <w:rFonts w:cs="David" w:hint="cs"/>
          <w:rtl/>
        </w:rPr>
      </w:pPr>
    </w:p>
    <w:p w14:paraId="5F605602" w14:textId="77777777" w:rsidR="00DE03D5" w:rsidRPr="00DE03D5" w:rsidRDefault="00DE03D5" w:rsidP="00DE03D5">
      <w:pPr>
        <w:pStyle w:val="Heading5"/>
        <w:rPr>
          <w:rFonts w:hint="cs"/>
          <w:sz w:val="24"/>
          <w:rtl/>
        </w:rPr>
      </w:pPr>
      <w:r w:rsidRPr="00DE03D5">
        <w:rPr>
          <w:rFonts w:hint="cs"/>
          <w:sz w:val="24"/>
          <w:u w:val="single"/>
          <w:rtl/>
        </w:rPr>
        <w:t>אביגדור יצחקי:</w:t>
      </w:r>
    </w:p>
    <w:p w14:paraId="0DD081DE" w14:textId="77777777" w:rsidR="00DE03D5" w:rsidRPr="00DE03D5" w:rsidRDefault="00DE03D5" w:rsidP="00DE03D5">
      <w:pPr>
        <w:pStyle w:val="Heading5"/>
        <w:rPr>
          <w:rFonts w:hint="cs"/>
          <w:sz w:val="24"/>
          <w:rtl/>
        </w:rPr>
      </w:pPr>
    </w:p>
    <w:p w14:paraId="1312CDC9" w14:textId="77777777" w:rsidR="00DE03D5" w:rsidRPr="00DE03D5" w:rsidRDefault="00DE03D5" w:rsidP="00DE03D5">
      <w:pPr>
        <w:bidi/>
        <w:jc w:val="both"/>
        <w:rPr>
          <w:rFonts w:cs="David" w:hint="cs"/>
          <w:rtl/>
        </w:rPr>
      </w:pPr>
      <w:r w:rsidRPr="00DE03D5">
        <w:rPr>
          <w:rFonts w:cs="David" w:hint="cs"/>
          <w:rtl/>
        </w:rPr>
        <w:tab/>
        <w:t xml:space="preserve">  נכון.</w:t>
      </w:r>
    </w:p>
    <w:p w14:paraId="536D4AF8" w14:textId="77777777" w:rsidR="00DE03D5" w:rsidRPr="00DE03D5" w:rsidRDefault="00DE03D5" w:rsidP="00DE03D5">
      <w:pPr>
        <w:bidi/>
        <w:jc w:val="both"/>
        <w:rPr>
          <w:rFonts w:cs="David" w:hint="cs"/>
          <w:rtl/>
        </w:rPr>
      </w:pPr>
    </w:p>
    <w:p w14:paraId="22E1F9B7" w14:textId="77777777" w:rsidR="00DE03D5" w:rsidRPr="00DE03D5" w:rsidRDefault="00DE03D5" w:rsidP="00DE03D5">
      <w:pPr>
        <w:bidi/>
        <w:jc w:val="both"/>
        <w:rPr>
          <w:rFonts w:cs="David" w:hint="cs"/>
          <w:u w:val="single"/>
          <w:rtl/>
        </w:rPr>
      </w:pPr>
      <w:r w:rsidRPr="00DE03D5">
        <w:rPr>
          <w:rFonts w:cs="David" w:hint="cs"/>
          <w:u w:val="single"/>
          <w:rtl/>
        </w:rPr>
        <w:t>דוד רותם:</w:t>
      </w:r>
    </w:p>
    <w:p w14:paraId="5235B15A" w14:textId="77777777" w:rsidR="00DE03D5" w:rsidRPr="00DE03D5" w:rsidRDefault="00DE03D5" w:rsidP="00DE03D5">
      <w:pPr>
        <w:bidi/>
        <w:jc w:val="both"/>
        <w:rPr>
          <w:rFonts w:cs="David" w:hint="cs"/>
          <w:rtl/>
        </w:rPr>
      </w:pPr>
    </w:p>
    <w:p w14:paraId="70E1BBA9" w14:textId="77777777" w:rsidR="00DE03D5" w:rsidRPr="00DE03D5" w:rsidRDefault="00DE03D5" w:rsidP="00DE03D5">
      <w:pPr>
        <w:bidi/>
        <w:jc w:val="both"/>
        <w:rPr>
          <w:rFonts w:cs="David" w:hint="cs"/>
          <w:rtl/>
        </w:rPr>
      </w:pPr>
      <w:r w:rsidRPr="00DE03D5">
        <w:rPr>
          <w:rFonts w:cs="David" w:hint="cs"/>
          <w:rtl/>
        </w:rPr>
        <w:tab/>
        <w:t xml:space="preserve"> אני לא רוצה לדון בנושא אינטרנט, אני רוצה לדון בנושא הפדופיליה ברשת. אתה לא מבין איפה הדגש.</w:t>
      </w:r>
    </w:p>
    <w:p w14:paraId="1EE926CD" w14:textId="77777777" w:rsidR="00DE03D5" w:rsidRPr="00DE03D5" w:rsidRDefault="00DE03D5" w:rsidP="00DE03D5">
      <w:pPr>
        <w:bidi/>
        <w:jc w:val="both"/>
        <w:rPr>
          <w:rFonts w:cs="David" w:hint="cs"/>
          <w:rtl/>
        </w:rPr>
      </w:pPr>
    </w:p>
    <w:p w14:paraId="7182493B" w14:textId="77777777" w:rsidR="00DE03D5" w:rsidRPr="00DE03D5" w:rsidRDefault="00DE03D5" w:rsidP="00DE03D5">
      <w:pPr>
        <w:pStyle w:val="Heading5"/>
        <w:rPr>
          <w:rFonts w:hint="cs"/>
          <w:sz w:val="24"/>
          <w:rtl/>
        </w:rPr>
      </w:pPr>
      <w:r w:rsidRPr="00DE03D5">
        <w:rPr>
          <w:rFonts w:hint="cs"/>
          <w:sz w:val="24"/>
          <w:u w:val="single"/>
          <w:rtl/>
        </w:rPr>
        <w:t>אביגדור יצחקי:</w:t>
      </w:r>
    </w:p>
    <w:p w14:paraId="2E405691" w14:textId="77777777" w:rsidR="00DE03D5" w:rsidRPr="00DE03D5" w:rsidRDefault="00DE03D5" w:rsidP="00DE03D5">
      <w:pPr>
        <w:pStyle w:val="Heading5"/>
        <w:rPr>
          <w:rFonts w:hint="cs"/>
          <w:sz w:val="24"/>
          <w:rtl/>
        </w:rPr>
      </w:pPr>
    </w:p>
    <w:p w14:paraId="7545D582" w14:textId="77777777" w:rsidR="00DE03D5" w:rsidRPr="00DE03D5" w:rsidRDefault="00DE03D5" w:rsidP="00DE03D5">
      <w:pPr>
        <w:bidi/>
        <w:jc w:val="both"/>
        <w:rPr>
          <w:rFonts w:cs="David" w:hint="cs"/>
          <w:rtl/>
        </w:rPr>
      </w:pPr>
      <w:r w:rsidRPr="00DE03D5">
        <w:rPr>
          <w:rFonts w:cs="David" w:hint="cs"/>
          <w:rtl/>
        </w:rPr>
        <w:tab/>
        <w:t>מה זה רשת אם לא אינטרנט? אתה רוצה לחסום אותה?</w:t>
      </w:r>
    </w:p>
    <w:p w14:paraId="131CDE74" w14:textId="77777777" w:rsidR="00DE03D5" w:rsidRPr="00DE03D5" w:rsidRDefault="00DE03D5" w:rsidP="00DE03D5">
      <w:pPr>
        <w:bidi/>
        <w:jc w:val="both"/>
        <w:rPr>
          <w:rFonts w:cs="David" w:hint="cs"/>
          <w:rtl/>
        </w:rPr>
      </w:pPr>
    </w:p>
    <w:p w14:paraId="558ED64A" w14:textId="77777777" w:rsidR="00DE03D5" w:rsidRPr="00DE03D5" w:rsidRDefault="00DE03D5" w:rsidP="00DE03D5">
      <w:pPr>
        <w:bidi/>
        <w:jc w:val="both"/>
        <w:rPr>
          <w:rFonts w:cs="David" w:hint="cs"/>
          <w:u w:val="single"/>
          <w:rtl/>
        </w:rPr>
      </w:pPr>
      <w:r w:rsidRPr="00DE03D5">
        <w:rPr>
          <w:rFonts w:cs="David" w:hint="cs"/>
          <w:u w:val="single"/>
          <w:rtl/>
        </w:rPr>
        <w:t>קריאות:</w:t>
      </w:r>
    </w:p>
    <w:p w14:paraId="63BFC007" w14:textId="77777777" w:rsidR="00DE03D5" w:rsidRPr="00DE03D5" w:rsidRDefault="00DE03D5" w:rsidP="00DE03D5">
      <w:pPr>
        <w:bidi/>
        <w:jc w:val="both"/>
        <w:rPr>
          <w:rFonts w:cs="David" w:hint="cs"/>
          <w:u w:val="single"/>
          <w:rtl/>
        </w:rPr>
      </w:pPr>
    </w:p>
    <w:p w14:paraId="4E36C301" w14:textId="77777777" w:rsidR="00DE03D5" w:rsidRPr="00DE03D5" w:rsidRDefault="00DE03D5" w:rsidP="00DE03D5">
      <w:pPr>
        <w:bidi/>
        <w:jc w:val="both"/>
        <w:rPr>
          <w:rFonts w:cs="David" w:hint="cs"/>
          <w:rtl/>
        </w:rPr>
      </w:pPr>
      <w:r w:rsidRPr="00DE03D5">
        <w:rPr>
          <w:rFonts w:cs="David" w:hint="cs"/>
          <w:rtl/>
        </w:rPr>
        <w:tab/>
        <w:t>- - -</w:t>
      </w:r>
    </w:p>
    <w:p w14:paraId="25E3DDDF" w14:textId="77777777" w:rsidR="00DE03D5" w:rsidRPr="00DE03D5" w:rsidRDefault="00DE03D5" w:rsidP="00DE03D5">
      <w:pPr>
        <w:bidi/>
        <w:jc w:val="both"/>
        <w:rPr>
          <w:rFonts w:cs="David" w:hint="cs"/>
          <w:rtl/>
        </w:rPr>
      </w:pPr>
    </w:p>
    <w:p w14:paraId="31C38C0E" w14:textId="77777777" w:rsidR="00DE03D5" w:rsidRPr="00DE03D5" w:rsidRDefault="00DE03D5" w:rsidP="00DE03D5">
      <w:pPr>
        <w:bidi/>
        <w:jc w:val="both"/>
        <w:rPr>
          <w:rFonts w:cs="David" w:hint="cs"/>
          <w:u w:val="single"/>
          <w:rtl/>
        </w:rPr>
      </w:pPr>
      <w:r w:rsidRPr="00DE03D5">
        <w:rPr>
          <w:rFonts w:cs="David" w:hint="cs"/>
          <w:u w:val="single"/>
          <w:rtl/>
        </w:rPr>
        <w:t>דוד רותם:</w:t>
      </w:r>
    </w:p>
    <w:p w14:paraId="35E0B8F9" w14:textId="77777777" w:rsidR="00DE03D5" w:rsidRPr="00DE03D5" w:rsidRDefault="00DE03D5" w:rsidP="00DE03D5">
      <w:pPr>
        <w:bidi/>
        <w:jc w:val="both"/>
        <w:rPr>
          <w:rFonts w:cs="David" w:hint="cs"/>
          <w:rtl/>
        </w:rPr>
      </w:pPr>
    </w:p>
    <w:p w14:paraId="0924F1AA" w14:textId="77777777" w:rsidR="00DE03D5" w:rsidRPr="00DE03D5" w:rsidRDefault="00DE03D5" w:rsidP="00DE03D5">
      <w:pPr>
        <w:bidi/>
        <w:jc w:val="both"/>
        <w:rPr>
          <w:rFonts w:cs="David" w:hint="cs"/>
          <w:rtl/>
        </w:rPr>
      </w:pPr>
      <w:r w:rsidRPr="00DE03D5">
        <w:rPr>
          <w:rFonts w:cs="David" w:hint="cs"/>
          <w:rtl/>
        </w:rPr>
        <w:tab/>
        <w:t xml:space="preserve"> אני רוצה לשים את הדגש על הפדופיליה, לא על האינטרנט ולא על הרשת, ולא איך חוסמים. אני מכיר את הגישה של חלק מחברי ועדת המדע. אני לא מוכן לקבל את זה, אני רוצה להגן על הילדים. המקום להגן על הילדים הוא לא בוועדת מדע, אלא בוועדה לשלום הילד.</w:t>
      </w:r>
    </w:p>
    <w:p w14:paraId="6957CBFD" w14:textId="77777777" w:rsidR="00DE03D5" w:rsidRPr="00DE03D5" w:rsidRDefault="00DE03D5" w:rsidP="00DE03D5">
      <w:pPr>
        <w:bidi/>
        <w:jc w:val="both"/>
        <w:rPr>
          <w:rFonts w:cs="David" w:hint="cs"/>
          <w:rtl/>
        </w:rPr>
      </w:pPr>
    </w:p>
    <w:p w14:paraId="6839A2D1" w14:textId="77777777" w:rsidR="00DE03D5" w:rsidRPr="00DE03D5" w:rsidRDefault="00DE03D5" w:rsidP="00DE03D5">
      <w:pPr>
        <w:bidi/>
        <w:jc w:val="both"/>
        <w:rPr>
          <w:rFonts w:cs="David" w:hint="cs"/>
          <w:rtl/>
        </w:rPr>
      </w:pPr>
    </w:p>
    <w:p w14:paraId="06281A13" w14:textId="77777777" w:rsidR="00DE03D5" w:rsidRPr="00DE03D5" w:rsidRDefault="00DE03D5" w:rsidP="00DE03D5">
      <w:pPr>
        <w:pStyle w:val="Heading5"/>
        <w:rPr>
          <w:rFonts w:hint="cs"/>
          <w:sz w:val="24"/>
          <w:rtl/>
        </w:rPr>
      </w:pPr>
      <w:r w:rsidRPr="00DE03D5">
        <w:rPr>
          <w:rFonts w:hint="cs"/>
          <w:sz w:val="24"/>
          <w:u w:val="single"/>
          <w:rtl/>
        </w:rPr>
        <w:t>אביגדור יצחקי:</w:t>
      </w:r>
    </w:p>
    <w:p w14:paraId="4B7CFED4" w14:textId="77777777" w:rsidR="00DE03D5" w:rsidRPr="00DE03D5" w:rsidRDefault="00DE03D5" w:rsidP="00DE03D5">
      <w:pPr>
        <w:pStyle w:val="Heading5"/>
        <w:rPr>
          <w:rFonts w:hint="cs"/>
          <w:sz w:val="24"/>
          <w:rtl/>
        </w:rPr>
      </w:pPr>
    </w:p>
    <w:p w14:paraId="1548E023" w14:textId="77777777" w:rsidR="00DE03D5" w:rsidRPr="00DE03D5" w:rsidRDefault="00DE03D5" w:rsidP="00DE03D5">
      <w:pPr>
        <w:bidi/>
        <w:jc w:val="both"/>
        <w:rPr>
          <w:rFonts w:cs="David" w:hint="cs"/>
          <w:rtl/>
        </w:rPr>
      </w:pPr>
      <w:r w:rsidRPr="00DE03D5">
        <w:rPr>
          <w:rFonts w:cs="David" w:hint="cs"/>
          <w:rtl/>
        </w:rPr>
        <w:tab/>
        <w:t xml:space="preserve"> הוא מייצג הרבה שנים את נושא האינטרנט בכנסת, ולכן הוא רואה את זה מהזווית שלו. אני רואה את זה מזווית אחרת. כל השבוע היו מאמרים בנושא פדופיליה. אם הצעת החוק של חבר הכנסת רותם לא מתייחסת לנושא האינטרנט, אז הכול בסדר. אבל היא מתייחסת לנושא האינטרנט. אני לא מאמין באפשרות לחסום את הדברים האלה, אבל אם אפשר לחסום את הדברים האלה זה רק דרך איזושהי טכנולוגיה, לא דרך אחרת.</w:t>
      </w:r>
    </w:p>
    <w:p w14:paraId="27CB5F61" w14:textId="77777777" w:rsidR="00DE03D5" w:rsidRPr="00DE03D5" w:rsidRDefault="00DE03D5" w:rsidP="00DE03D5">
      <w:pPr>
        <w:bidi/>
        <w:jc w:val="both"/>
        <w:rPr>
          <w:rFonts w:cs="David" w:hint="cs"/>
          <w:rtl/>
        </w:rPr>
      </w:pPr>
    </w:p>
    <w:p w14:paraId="4016DCB6" w14:textId="77777777" w:rsidR="00DE03D5" w:rsidRPr="00DE03D5" w:rsidRDefault="00DE03D5" w:rsidP="00DE03D5">
      <w:pPr>
        <w:bidi/>
        <w:jc w:val="both"/>
        <w:rPr>
          <w:rFonts w:cs="David" w:hint="cs"/>
          <w:rtl/>
        </w:rPr>
      </w:pPr>
      <w:r w:rsidRPr="00DE03D5">
        <w:rPr>
          <w:rFonts w:cs="David" w:hint="cs"/>
          <w:u w:val="single"/>
          <w:rtl/>
        </w:rPr>
        <w:t>מיכאל איתן:</w:t>
      </w:r>
    </w:p>
    <w:p w14:paraId="481E0F1A" w14:textId="77777777" w:rsidR="00DE03D5" w:rsidRPr="00DE03D5" w:rsidRDefault="00DE03D5" w:rsidP="00DE03D5">
      <w:pPr>
        <w:bidi/>
        <w:jc w:val="both"/>
        <w:rPr>
          <w:rFonts w:cs="David" w:hint="cs"/>
          <w:rtl/>
        </w:rPr>
      </w:pPr>
    </w:p>
    <w:p w14:paraId="4436423E" w14:textId="77777777" w:rsidR="00DE03D5" w:rsidRPr="00DE03D5" w:rsidRDefault="00DE03D5" w:rsidP="00DE03D5">
      <w:pPr>
        <w:bidi/>
        <w:jc w:val="both"/>
        <w:rPr>
          <w:rFonts w:cs="David" w:hint="cs"/>
          <w:rtl/>
        </w:rPr>
      </w:pPr>
      <w:r w:rsidRPr="00DE03D5">
        <w:rPr>
          <w:rFonts w:cs="David" w:hint="cs"/>
          <w:rtl/>
        </w:rPr>
        <w:tab/>
        <w:t xml:space="preserve">אני מנסה לעשות את זה בצורה הכי קרה שאפשר. אני יכול להגיד בכל נושא ששתיים-שלוש ועדות יכולות לטעון שזה נוגע להן, וכל אחת צודקת. </w:t>
      </w:r>
    </w:p>
    <w:p w14:paraId="709830A4" w14:textId="77777777" w:rsidR="00DE03D5" w:rsidRPr="00DE03D5" w:rsidRDefault="00DE03D5" w:rsidP="00DE03D5">
      <w:pPr>
        <w:bidi/>
        <w:jc w:val="both"/>
        <w:rPr>
          <w:rFonts w:cs="David" w:hint="cs"/>
          <w:rtl/>
        </w:rPr>
      </w:pPr>
    </w:p>
    <w:p w14:paraId="198F07E7" w14:textId="77777777" w:rsidR="00DE03D5" w:rsidRPr="00DE03D5" w:rsidRDefault="00DE03D5" w:rsidP="00DE03D5">
      <w:pPr>
        <w:bidi/>
        <w:ind w:firstLine="567"/>
        <w:jc w:val="both"/>
        <w:rPr>
          <w:rFonts w:cs="David" w:hint="cs"/>
          <w:rtl/>
        </w:rPr>
      </w:pPr>
      <w:r w:rsidRPr="00DE03D5">
        <w:rPr>
          <w:rFonts w:cs="David" w:hint="cs"/>
          <w:rtl/>
        </w:rPr>
        <w:t xml:space="preserve">אני רוצה לדעת מה יהיה בדיון. אם מדברים על פדופיליה ועל עבריינות מין המקום המתאים הוא ועדת החוקה. בוועדת החוקה יש ידע בנושא, אנחנו דנו בפיקוח על עברייני מין. העברנו חוק וישבנו על זה במשך 7-8 ישיבות, והיועצים המשפטיים מכירים את זה על בוריו; יש גם נושא של שיקום עברייני מין; יש כל החוקים שדנו במניעת עברייני מין במקומות שיש בהם קטינים. לכן אם הבעיה היא כרגע הגנה על הקטינים ורוצים לחוקק, זוהי ועדת החוקה. </w:t>
      </w:r>
    </w:p>
    <w:p w14:paraId="1F2EFA5E" w14:textId="77777777" w:rsidR="00DE03D5" w:rsidRPr="00DE03D5" w:rsidRDefault="00DE03D5" w:rsidP="00DE03D5">
      <w:pPr>
        <w:bidi/>
        <w:jc w:val="both"/>
        <w:rPr>
          <w:rFonts w:cs="David" w:hint="cs"/>
          <w:rtl/>
        </w:rPr>
      </w:pPr>
    </w:p>
    <w:p w14:paraId="6847ACA1" w14:textId="77777777" w:rsidR="00DE03D5" w:rsidRPr="00DE03D5" w:rsidRDefault="00DE03D5" w:rsidP="00DE03D5">
      <w:pPr>
        <w:bidi/>
        <w:jc w:val="both"/>
        <w:rPr>
          <w:rFonts w:cs="David" w:hint="cs"/>
          <w:u w:val="single"/>
          <w:rtl/>
        </w:rPr>
      </w:pPr>
      <w:r w:rsidRPr="00DE03D5">
        <w:rPr>
          <w:rFonts w:cs="David" w:hint="cs"/>
          <w:u w:val="single"/>
          <w:rtl/>
        </w:rPr>
        <w:t>דוד רותם:</w:t>
      </w:r>
    </w:p>
    <w:p w14:paraId="20B69D71" w14:textId="77777777" w:rsidR="00DE03D5" w:rsidRPr="00DE03D5" w:rsidRDefault="00DE03D5" w:rsidP="00DE03D5">
      <w:pPr>
        <w:bidi/>
        <w:jc w:val="both"/>
        <w:rPr>
          <w:rFonts w:cs="David" w:hint="cs"/>
          <w:rtl/>
        </w:rPr>
      </w:pPr>
    </w:p>
    <w:p w14:paraId="18C2C2AF" w14:textId="77777777" w:rsidR="00DE03D5" w:rsidRPr="00DE03D5" w:rsidRDefault="00DE03D5" w:rsidP="00DE03D5">
      <w:pPr>
        <w:bidi/>
        <w:jc w:val="both"/>
        <w:rPr>
          <w:rFonts w:cs="David" w:hint="cs"/>
          <w:rtl/>
        </w:rPr>
      </w:pPr>
      <w:r w:rsidRPr="00DE03D5">
        <w:rPr>
          <w:rFonts w:cs="David" w:hint="cs"/>
          <w:rtl/>
        </w:rPr>
        <w:tab/>
        <w:t xml:space="preserve"> זאת לא הצעת חוק.</w:t>
      </w:r>
    </w:p>
    <w:p w14:paraId="02B363C2" w14:textId="77777777" w:rsidR="00DE03D5" w:rsidRPr="00DE03D5" w:rsidRDefault="00DE03D5" w:rsidP="00DE03D5">
      <w:pPr>
        <w:bidi/>
        <w:jc w:val="both"/>
        <w:rPr>
          <w:rFonts w:cs="David" w:hint="cs"/>
          <w:rtl/>
        </w:rPr>
      </w:pPr>
    </w:p>
    <w:p w14:paraId="3706B516" w14:textId="77777777" w:rsidR="00DE03D5" w:rsidRPr="00DE03D5" w:rsidRDefault="00DE03D5" w:rsidP="00DE03D5">
      <w:pPr>
        <w:bidi/>
        <w:jc w:val="both"/>
        <w:rPr>
          <w:rFonts w:cs="David" w:hint="cs"/>
          <w:rtl/>
        </w:rPr>
      </w:pPr>
      <w:r w:rsidRPr="00DE03D5">
        <w:rPr>
          <w:rFonts w:cs="David" w:hint="cs"/>
          <w:u w:val="single"/>
          <w:rtl/>
        </w:rPr>
        <w:t>מיכאל איתן:</w:t>
      </w:r>
    </w:p>
    <w:p w14:paraId="175DDBE6" w14:textId="77777777" w:rsidR="00DE03D5" w:rsidRPr="00DE03D5" w:rsidRDefault="00DE03D5" w:rsidP="00DE03D5">
      <w:pPr>
        <w:bidi/>
        <w:jc w:val="both"/>
        <w:rPr>
          <w:rFonts w:cs="David" w:hint="cs"/>
          <w:rtl/>
        </w:rPr>
      </w:pPr>
    </w:p>
    <w:p w14:paraId="06C9B4F0" w14:textId="77777777" w:rsidR="00DE03D5" w:rsidRPr="00DE03D5" w:rsidRDefault="00DE03D5" w:rsidP="00DE03D5">
      <w:pPr>
        <w:bidi/>
        <w:jc w:val="both"/>
        <w:rPr>
          <w:rFonts w:cs="David" w:hint="cs"/>
          <w:rtl/>
        </w:rPr>
      </w:pPr>
      <w:r w:rsidRPr="00DE03D5">
        <w:rPr>
          <w:rFonts w:cs="David" w:hint="cs"/>
          <w:rtl/>
        </w:rPr>
        <w:tab/>
        <w:t xml:space="preserve"> אם הבעיה היא פוליטית, והדגש הוא רק שלום הילד, אז הוועדה היא באמת הוועדה לשלום הילד, אבל שם לא דנים בשיקום הפדופילים בהרתעת הפדופילים ובפיקוח על הפדופילים ובאמצעי הענשה שלהם, אלא שם דנים רק בעניין ההגנה על הילדים. כאן מדובר לא בזה ולא בזה </w:t>
      </w:r>
      <w:r w:rsidRPr="00DE03D5">
        <w:rPr>
          <w:rFonts w:cs="David"/>
          <w:rtl/>
        </w:rPr>
        <w:t>–</w:t>
      </w:r>
      <w:r w:rsidRPr="00DE03D5">
        <w:rPr>
          <w:rFonts w:cs="David" w:hint="cs"/>
          <w:rtl/>
        </w:rPr>
        <w:t xml:space="preserve"> על מה ידברו שם? יזמינו את המשטרה, יגידו להם איך הם גולשים באינטרנט, אלו טכנולוגיות יש להם, איך הם יכולים לאתר מתחזים, איך נכנסים לפורומים ולצ'טים, איזו תוכנה יש בלי לפגוע ולסנן - - - שהאזרח רוצה לדעת </w:t>
      </w:r>
      <w:r w:rsidRPr="00DE03D5">
        <w:rPr>
          <w:rFonts w:cs="David"/>
          <w:rtl/>
        </w:rPr>
        <w:t>–</w:t>
      </w:r>
      <w:r w:rsidRPr="00DE03D5">
        <w:rPr>
          <w:rFonts w:cs="David" w:hint="cs"/>
          <w:rtl/>
        </w:rPr>
        <w:t xml:space="preserve"> הכול שאלות טכנולוגיות. אם אתם רוצים שבכנסת תהיה התמקצעות אתם חייבים לתת לחברי כנסת לדון - - </w:t>
      </w:r>
    </w:p>
    <w:p w14:paraId="032F1F60" w14:textId="77777777" w:rsidR="00DE03D5" w:rsidRPr="00DE03D5" w:rsidRDefault="00DE03D5" w:rsidP="00DE03D5">
      <w:pPr>
        <w:bidi/>
        <w:jc w:val="both"/>
        <w:rPr>
          <w:rFonts w:cs="David" w:hint="cs"/>
          <w:rtl/>
        </w:rPr>
      </w:pPr>
    </w:p>
    <w:p w14:paraId="41D36497" w14:textId="77777777" w:rsidR="00DE03D5" w:rsidRPr="00DE03D5" w:rsidRDefault="00DE03D5" w:rsidP="00DE03D5">
      <w:pPr>
        <w:pStyle w:val="Heading5"/>
        <w:rPr>
          <w:rFonts w:hint="cs"/>
          <w:sz w:val="24"/>
          <w:rtl/>
        </w:rPr>
      </w:pPr>
      <w:proofErr w:type="spellStart"/>
      <w:r w:rsidRPr="00DE03D5">
        <w:rPr>
          <w:rFonts w:hint="cs"/>
          <w:sz w:val="24"/>
          <w:u w:val="single"/>
          <w:rtl/>
        </w:rPr>
        <w:t>אסתרינה</w:t>
      </w:r>
      <w:proofErr w:type="spellEnd"/>
      <w:r w:rsidRPr="00DE03D5">
        <w:rPr>
          <w:rFonts w:hint="cs"/>
          <w:sz w:val="24"/>
          <w:u w:val="single"/>
          <w:rtl/>
        </w:rPr>
        <w:t xml:space="preserve"> </w:t>
      </w:r>
      <w:proofErr w:type="spellStart"/>
      <w:r w:rsidRPr="00DE03D5">
        <w:rPr>
          <w:rFonts w:hint="cs"/>
          <w:sz w:val="24"/>
          <w:u w:val="single"/>
          <w:rtl/>
        </w:rPr>
        <w:t>טרטמן</w:t>
      </w:r>
      <w:proofErr w:type="spellEnd"/>
      <w:r w:rsidRPr="00DE03D5">
        <w:rPr>
          <w:rFonts w:hint="cs"/>
          <w:sz w:val="24"/>
          <w:u w:val="single"/>
          <w:rtl/>
        </w:rPr>
        <w:t>:</w:t>
      </w:r>
    </w:p>
    <w:p w14:paraId="65C6CFF8" w14:textId="77777777" w:rsidR="00DE03D5" w:rsidRPr="00DE03D5" w:rsidRDefault="00DE03D5" w:rsidP="00DE03D5">
      <w:pPr>
        <w:pStyle w:val="Heading5"/>
        <w:rPr>
          <w:rFonts w:hint="cs"/>
          <w:sz w:val="24"/>
          <w:rtl/>
        </w:rPr>
      </w:pPr>
    </w:p>
    <w:p w14:paraId="17254925" w14:textId="77777777" w:rsidR="00DE03D5" w:rsidRPr="00DE03D5" w:rsidRDefault="00DE03D5" w:rsidP="00DE03D5">
      <w:pPr>
        <w:bidi/>
        <w:jc w:val="both"/>
        <w:rPr>
          <w:rFonts w:cs="David" w:hint="cs"/>
          <w:rtl/>
        </w:rPr>
      </w:pPr>
      <w:r w:rsidRPr="00DE03D5">
        <w:rPr>
          <w:rFonts w:cs="David" w:hint="cs"/>
          <w:rtl/>
        </w:rPr>
        <w:tab/>
        <w:t xml:space="preserve"> בדברים שנאמרו כאן יש טעם מכיוון שיש פה זיקה לעניין, וגם בהגדרה של מי שביקש את ההצעה לסדר היום יש זיקה לאינטרנט. לכן יש טעם באמירה שזה שייך לוועדת המדע. יחד עם זאת אין מדובר בחקיקה, זאת לא הצעת חוק, מדובר בנושא לדיון. מכיוון שמי שמעלה את הנושא לדיון שם את הדגש על ילדים, נכון שהאינטרנט מופיע בהגדרה, אבל זה עוד כלי. יש עוד כלים לנושא של פדופילים. רק אתמול ראינו בתקשורת את הנושא של חדירות לפלאפונים ו-</w:t>
      </w:r>
      <w:r w:rsidRPr="00DE03D5">
        <w:rPr>
          <w:rFonts w:cs="David"/>
        </w:rPr>
        <w:t>SMS</w:t>
      </w:r>
      <w:r w:rsidRPr="00DE03D5">
        <w:rPr>
          <w:rFonts w:cs="David" w:hint="cs"/>
          <w:rtl/>
        </w:rPr>
        <w:t xml:space="preserve"> עם פדופילים, זה דבר שפורסם. </w:t>
      </w:r>
    </w:p>
    <w:p w14:paraId="0C73C113" w14:textId="77777777" w:rsidR="00DE03D5" w:rsidRPr="00DE03D5" w:rsidRDefault="00DE03D5" w:rsidP="00DE03D5">
      <w:pPr>
        <w:bidi/>
        <w:jc w:val="both"/>
        <w:rPr>
          <w:rFonts w:cs="David" w:hint="cs"/>
          <w:rtl/>
        </w:rPr>
      </w:pPr>
    </w:p>
    <w:p w14:paraId="4FC2A4F5" w14:textId="77777777" w:rsidR="00DE03D5" w:rsidRPr="00DE03D5" w:rsidRDefault="00DE03D5" w:rsidP="00DE03D5">
      <w:pPr>
        <w:bidi/>
        <w:jc w:val="both"/>
        <w:rPr>
          <w:rFonts w:cs="David" w:hint="cs"/>
          <w:rtl/>
        </w:rPr>
      </w:pPr>
      <w:r w:rsidRPr="00DE03D5">
        <w:rPr>
          <w:rFonts w:cs="David" w:hint="cs"/>
          <w:u w:val="single"/>
          <w:rtl/>
        </w:rPr>
        <w:t>מיכאל איתן:</w:t>
      </w:r>
    </w:p>
    <w:p w14:paraId="793F278A" w14:textId="77777777" w:rsidR="00DE03D5" w:rsidRPr="00DE03D5" w:rsidRDefault="00DE03D5" w:rsidP="00DE03D5">
      <w:pPr>
        <w:bidi/>
        <w:jc w:val="both"/>
        <w:rPr>
          <w:rFonts w:cs="David" w:hint="cs"/>
          <w:rtl/>
        </w:rPr>
      </w:pPr>
    </w:p>
    <w:p w14:paraId="06DCBF7D" w14:textId="77777777" w:rsidR="00DE03D5" w:rsidRPr="00DE03D5" w:rsidRDefault="00DE03D5" w:rsidP="00DE03D5">
      <w:pPr>
        <w:bidi/>
        <w:jc w:val="both"/>
        <w:rPr>
          <w:rFonts w:cs="David" w:hint="cs"/>
          <w:rtl/>
        </w:rPr>
      </w:pPr>
      <w:r w:rsidRPr="00DE03D5">
        <w:rPr>
          <w:rFonts w:cs="David" w:hint="cs"/>
          <w:rtl/>
        </w:rPr>
        <w:tab/>
      </w:r>
      <w:r w:rsidRPr="00DE03D5">
        <w:rPr>
          <w:rFonts w:cs="David"/>
        </w:rPr>
        <w:t>SMS</w:t>
      </w:r>
      <w:r w:rsidRPr="00DE03D5">
        <w:rPr>
          <w:rFonts w:cs="David" w:hint="cs"/>
          <w:rtl/>
        </w:rPr>
        <w:t xml:space="preserve"> זה גם דרך ה- - - של האינטרנט. </w:t>
      </w:r>
    </w:p>
    <w:p w14:paraId="5DAAD6AE" w14:textId="77777777" w:rsidR="00DE03D5" w:rsidRPr="00DE03D5" w:rsidRDefault="00DE03D5" w:rsidP="00DE03D5">
      <w:pPr>
        <w:bidi/>
        <w:jc w:val="both"/>
        <w:rPr>
          <w:rFonts w:cs="David" w:hint="cs"/>
          <w:rtl/>
        </w:rPr>
      </w:pPr>
    </w:p>
    <w:p w14:paraId="7DFABADB" w14:textId="77777777" w:rsidR="00DE03D5" w:rsidRPr="00DE03D5" w:rsidRDefault="00DE03D5" w:rsidP="00DE03D5">
      <w:pPr>
        <w:pStyle w:val="Heading5"/>
        <w:rPr>
          <w:rFonts w:hint="cs"/>
          <w:sz w:val="24"/>
          <w:rtl/>
        </w:rPr>
      </w:pPr>
      <w:proofErr w:type="spellStart"/>
      <w:r w:rsidRPr="00DE03D5">
        <w:rPr>
          <w:rFonts w:hint="cs"/>
          <w:sz w:val="24"/>
          <w:u w:val="single"/>
          <w:rtl/>
        </w:rPr>
        <w:t>אסתרינה</w:t>
      </w:r>
      <w:proofErr w:type="spellEnd"/>
      <w:r w:rsidRPr="00DE03D5">
        <w:rPr>
          <w:rFonts w:hint="cs"/>
          <w:sz w:val="24"/>
          <w:u w:val="single"/>
          <w:rtl/>
        </w:rPr>
        <w:t xml:space="preserve"> </w:t>
      </w:r>
      <w:proofErr w:type="spellStart"/>
      <w:r w:rsidRPr="00DE03D5">
        <w:rPr>
          <w:rFonts w:hint="cs"/>
          <w:sz w:val="24"/>
          <w:u w:val="single"/>
          <w:rtl/>
        </w:rPr>
        <w:t>טרטמן</w:t>
      </w:r>
      <w:proofErr w:type="spellEnd"/>
      <w:r w:rsidRPr="00DE03D5">
        <w:rPr>
          <w:rFonts w:hint="cs"/>
          <w:sz w:val="24"/>
          <w:u w:val="single"/>
          <w:rtl/>
        </w:rPr>
        <w:t>:</w:t>
      </w:r>
    </w:p>
    <w:p w14:paraId="16DF681C" w14:textId="77777777" w:rsidR="00DE03D5" w:rsidRPr="00DE03D5" w:rsidRDefault="00DE03D5" w:rsidP="00DE03D5">
      <w:pPr>
        <w:pStyle w:val="Heading5"/>
        <w:rPr>
          <w:rFonts w:hint="cs"/>
          <w:sz w:val="24"/>
          <w:rtl/>
        </w:rPr>
      </w:pPr>
    </w:p>
    <w:p w14:paraId="13A9BA17" w14:textId="77777777" w:rsidR="00DE03D5" w:rsidRPr="00DE03D5" w:rsidRDefault="00DE03D5" w:rsidP="00DE03D5">
      <w:pPr>
        <w:bidi/>
        <w:jc w:val="both"/>
        <w:rPr>
          <w:rFonts w:cs="David" w:hint="cs"/>
          <w:rtl/>
        </w:rPr>
      </w:pPr>
      <w:r w:rsidRPr="00DE03D5">
        <w:rPr>
          <w:rFonts w:cs="David" w:hint="cs"/>
          <w:rtl/>
        </w:rPr>
        <w:tab/>
        <w:t>נכון, אבל אני מדברת כרגע על הקורבן. מכיוון שמדובר בדיון שהילדים בו הם הנושא בהחלט, לדעתי, יש מקום לדבר פה על המועצה לשלום הילד, וכשנגיע לשלב של חקיקה אולי יהיה אפילו משהו משותף.</w:t>
      </w:r>
    </w:p>
    <w:p w14:paraId="7154B581" w14:textId="77777777" w:rsidR="00DE03D5" w:rsidRPr="00DE03D5" w:rsidRDefault="00DE03D5" w:rsidP="00DE03D5">
      <w:pPr>
        <w:bidi/>
        <w:jc w:val="both"/>
        <w:rPr>
          <w:rFonts w:cs="David" w:hint="cs"/>
          <w:rtl/>
        </w:rPr>
      </w:pPr>
    </w:p>
    <w:p w14:paraId="59C41C0F" w14:textId="77777777" w:rsidR="00DE03D5" w:rsidRPr="00DE03D5" w:rsidRDefault="00DE03D5" w:rsidP="00DE03D5">
      <w:pPr>
        <w:pStyle w:val="Heading5"/>
        <w:rPr>
          <w:rFonts w:hint="cs"/>
          <w:sz w:val="24"/>
          <w:rtl/>
        </w:rPr>
      </w:pPr>
      <w:r w:rsidRPr="00DE03D5">
        <w:rPr>
          <w:rFonts w:hint="cs"/>
          <w:sz w:val="24"/>
          <w:u w:val="single"/>
          <w:rtl/>
        </w:rPr>
        <w:t>אביגדור יצחקי:</w:t>
      </w:r>
    </w:p>
    <w:p w14:paraId="53755193" w14:textId="77777777" w:rsidR="00DE03D5" w:rsidRPr="00DE03D5" w:rsidRDefault="00DE03D5" w:rsidP="00DE03D5">
      <w:pPr>
        <w:pStyle w:val="Heading5"/>
        <w:rPr>
          <w:rFonts w:hint="cs"/>
          <w:sz w:val="24"/>
          <w:rtl/>
        </w:rPr>
      </w:pPr>
    </w:p>
    <w:p w14:paraId="56C76458" w14:textId="77777777" w:rsidR="00DE03D5" w:rsidRPr="00DE03D5" w:rsidRDefault="00DE03D5" w:rsidP="00DE03D5">
      <w:pPr>
        <w:bidi/>
        <w:jc w:val="both"/>
        <w:rPr>
          <w:rFonts w:cs="David" w:hint="cs"/>
          <w:rtl/>
        </w:rPr>
      </w:pPr>
      <w:r w:rsidRPr="00DE03D5">
        <w:rPr>
          <w:rFonts w:cs="David" w:hint="cs"/>
          <w:rtl/>
        </w:rPr>
        <w:tab/>
        <w:t xml:space="preserve"> זאת הצעה לסדר?</w:t>
      </w:r>
    </w:p>
    <w:p w14:paraId="3A616C0B" w14:textId="77777777" w:rsidR="00DE03D5" w:rsidRPr="00DE03D5" w:rsidRDefault="00DE03D5" w:rsidP="00DE03D5">
      <w:pPr>
        <w:bidi/>
        <w:jc w:val="both"/>
        <w:rPr>
          <w:rFonts w:cs="David" w:hint="cs"/>
          <w:rtl/>
        </w:rPr>
      </w:pPr>
    </w:p>
    <w:p w14:paraId="467AC74D" w14:textId="77777777" w:rsidR="00DE03D5" w:rsidRPr="00DE03D5" w:rsidRDefault="00DE03D5" w:rsidP="00DE03D5">
      <w:pPr>
        <w:pStyle w:val="Heading5"/>
        <w:rPr>
          <w:rFonts w:hint="cs"/>
          <w:sz w:val="24"/>
          <w:rtl/>
        </w:rPr>
      </w:pPr>
      <w:proofErr w:type="spellStart"/>
      <w:r w:rsidRPr="00DE03D5">
        <w:rPr>
          <w:rFonts w:hint="cs"/>
          <w:sz w:val="24"/>
          <w:u w:val="single"/>
          <w:rtl/>
        </w:rPr>
        <w:t>אסתרינה</w:t>
      </w:r>
      <w:proofErr w:type="spellEnd"/>
      <w:r w:rsidRPr="00DE03D5">
        <w:rPr>
          <w:rFonts w:hint="cs"/>
          <w:sz w:val="24"/>
          <w:u w:val="single"/>
          <w:rtl/>
        </w:rPr>
        <w:t xml:space="preserve"> </w:t>
      </w:r>
      <w:proofErr w:type="spellStart"/>
      <w:r w:rsidRPr="00DE03D5">
        <w:rPr>
          <w:rFonts w:hint="cs"/>
          <w:sz w:val="24"/>
          <w:u w:val="single"/>
          <w:rtl/>
        </w:rPr>
        <w:t>טרטמן</w:t>
      </w:r>
      <w:proofErr w:type="spellEnd"/>
      <w:r w:rsidRPr="00DE03D5">
        <w:rPr>
          <w:rFonts w:hint="cs"/>
          <w:sz w:val="24"/>
          <w:u w:val="single"/>
          <w:rtl/>
        </w:rPr>
        <w:t>:</w:t>
      </w:r>
    </w:p>
    <w:p w14:paraId="6F3C9EA0" w14:textId="77777777" w:rsidR="00DE03D5" w:rsidRPr="00DE03D5" w:rsidRDefault="00DE03D5" w:rsidP="00DE03D5">
      <w:pPr>
        <w:pStyle w:val="Heading5"/>
        <w:rPr>
          <w:rFonts w:hint="cs"/>
          <w:sz w:val="24"/>
          <w:rtl/>
        </w:rPr>
      </w:pPr>
    </w:p>
    <w:p w14:paraId="039E4F2C" w14:textId="77777777" w:rsidR="00DE03D5" w:rsidRPr="00DE03D5" w:rsidRDefault="00DE03D5" w:rsidP="00DE03D5">
      <w:pPr>
        <w:bidi/>
        <w:jc w:val="both"/>
        <w:rPr>
          <w:rFonts w:cs="David" w:hint="cs"/>
          <w:rtl/>
        </w:rPr>
      </w:pPr>
      <w:r w:rsidRPr="00DE03D5">
        <w:rPr>
          <w:rFonts w:cs="David" w:hint="cs"/>
          <w:rtl/>
        </w:rPr>
        <w:tab/>
        <w:t xml:space="preserve"> זאת רק הצעה לסדר.</w:t>
      </w:r>
    </w:p>
    <w:p w14:paraId="6B5005F3" w14:textId="77777777" w:rsidR="00DE03D5" w:rsidRPr="00DE03D5" w:rsidRDefault="00DE03D5" w:rsidP="00DE03D5">
      <w:pPr>
        <w:bidi/>
        <w:jc w:val="both"/>
        <w:rPr>
          <w:rFonts w:cs="David" w:hint="cs"/>
          <w:rtl/>
        </w:rPr>
      </w:pPr>
    </w:p>
    <w:p w14:paraId="7801399A" w14:textId="77777777" w:rsidR="00DE03D5" w:rsidRPr="00DE03D5" w:rsidRDefault="00DE03D5" w:rsidP="00DE03D5">
      <w:pPr>
        <w:pStyle w:val="Heading5"/>
        <w:rPr>
          <w:rFonts w:hint="cs"/>
          <w:sz w:val="24"/>
          <w:rtl/>
        </w:rPr>
      </w:pPr>
      <w:r w:rsidRPr="00DE03D5">
        <w:rPr>
          <w:rFonts w:hint="cs"/>
          <w:sz w:val="24"/>
          <w:u w:val="single"/>
          <w:rtl/>
        </w:rPr>
        <w:t>אביגדור יצחקי:</w:t>
      </w:r>
    </w:p>
    <w:p w14:paraId="620BD2BD" w14:textId="77777777" w:rsidR="00DE03D5" w:rsidRPr="00DE03D5" w:rsidRDefault="00DE03D5" w:rsidP="00DE03D5">
      <w:pPr>
        <w:pStyle w:val="Heading5"/>
        <w:rPr>
          <w:rFonts w:hint="cs"/>
          <w:sz w:val="24"/>
          <w:rtl/>
        </w:rPr>
      </w:pPr>
    </w:p>
    <w:p w14:paraId="7AA077FF" w14:textId="77777777" w:rsidR="00DE03D5" w:rsidRPr="00DE03D5" w:rsidRDefault="00DE03D5" w:rsidP="00DE03D5">
      <w:pPr>
        <w:bidi/>
        <w:jc w:val="both"/>
        <w:rPr>
          <w:rFonts w:cs="David" w:hint="cs"/>
          <w:rtl/>
        </w:rPr>
      </w:pPr>
      <w:r w:rsidRPr="00DE03D5">
        <w:rPr>
          <w:rFonts w:cs="David" w:hint="cs"/>
          <w:rtl/>
        </w:rPr>
        <w:tab/>
        <w:t xml:space="preserve">  אז אני בעד.</w:t>
      </w:r>
    </w:p>
    <w:p w14:paraId="79285B95" w14:textId="77777777" w:rsidR="00DE03D5" w:rsidRPr="00DE03D5" w:rsidRDefault="00DE03D5" w:rsidP="00DE03D5">
      <w:pPr>
        <w:bidi/>
        <w:jc w:val="both"/>
        <w:rPr>
          <w:rFonts w:cs="David" w:hint="cs"/>
          <w:rtl/>
        </w:rPr>
      </w:pPr>
    </w:p>
    <w:p w14:paraId="1C4E5D57" w14:textId="77777777" w:rsidR="00DE03D5" w:rsidRPr="00DE03D5" w:rsidRDefault="00DE03D5" w:rsidP="00DE03D5">
      <w:pPr>
        <w:bidi/>
        <w:jc w:val="both"/>
        <w:rPr>
          <w:rFonts w:cs="David" w:hint="cs"/>
          <w:rtl/>
        </w:rPr>
      </w:pPr>
      <w:r w:rsidRPr="00DE03D5">
        <w:rPr>
          <w:rFonts w:cs="David" w:hint="cs"/>
          <w:u w:val="single"/>
          <w:rtl/>
        </w:rPr>
        <w:t>מיכאל איתן:</w:t>
      </w:r>
    </w:p>
    <w:p w14:paraId="055F8FFA" w14:textId="77777777" w:rsidR="00DE03D5" w:rsidRPr="00DE03D5" w:rsidRDefault="00DE03D5" w:rsidP="00DE03D5">
      <w:pPr>
        <w:bidi/>
        <w:jc w:val="both"/>
        <w:rPr>
          <w:rFonts w:cs="David" w:hint="cs"/>
          <w:rtl/>
        </w:rPr>
      </w:pPr>
    </w:p>
    <w:p w14:paraId="3E23143B" w14:textId="77777777" w:rsidR="00DE03D5" w:rsidRPr="00DE03D5" w:rsidRDefault="00DE03D5" w:rsidP="00DE03D5">
      <w:pPr>
        <w:bidi/>
        <w:jc w:val="both"/>
        <w:rPr>
          <w:rFonts w:cs="David" w:hint="cs"/>
          <w:rtl/>
        </w:rPr>
      </w:pPr>
      <w:r w:rsidRPr="00DE03D5">
        <w:rPr>
          <w:rFonts w:cs="David" w:hint="cs"/>
          <w:rtl/>
        </w:rPr>
        <w:tab/>
        <w:t xml:space="preserve"> למה לפגוע בבני אלון?</w:t>
      </w:r>
    </w:p>
    <w:p w14:paraId="62CBEDEE" w14:textId="77777777" w:rsidR="00DE03D5" w:rsidRPr="00DE03D5" w:rsidRDefault="00DE03D5" w:rsidP="00DE03D5">
      <w:pPr>
        <w:bidi/>
        <w:jc w:val="both"/>
        <w:rPr>
          <w:rFonts w:cs="David" w:hint="cs"/>
          <w:rtl/>
        </w:rPr>
      </w:pPr>
    </w:p>
    <w:p w14:paraId="44739CC7" w14:textId="77777777" w:rsidR="00DE03D5" w:rsidRPr="00DE03D5" w:rsidRDefault="00DE03D5" w:rsidP="00DE03D5">
      <w:pPr>
        <w:pStyle w:val="Heading5"/>
        <w:rPr>
          <w:rFonts w:hint="cs"/>
          <w:sz w:val="24"/>
          <w:rtl/>
        </w:rPr>
      </w:pPr>
      <w:r w:rsidRPr="00DE03D5">
        <w:rPr>
          <w:rFonts w:hint="cs"/>
          <w:sz w:val="24"/>
          <w:u w:val="single"/>
          <w:rtl/>
        </w:rPr>
        <w:t>אביגדור יצחקי:</w:t>
      </w:r>
    </w:p>
    <w:p w14:paraId="2252458D" w14:textId="77777777" w:rsidR="00DE03D5" w:rsidRPr="00DE03D5" w:rsidRDefault="00DE03D5" w:rsidP="00DE03D5">
      <w:pPr>
        <w:pStyle w:val="Heading5"/>
        <w:rPr>
          <w:rFonts w:hint="cs"/>
          <w:sz w:val="24"/>
          <w:rtl/>
        </w:rPr>
      </w:pPr>
    </w:p>
    <w:p w14:paraId="49430219" w14:textId="77777777" w:rsidR="00DE03D5" w:rsidRPr="00DE03D5" w:rsidRDefault="00DE03D5" w:rsidP="00DE03D5">
      <w:pPr>
        <w:bidi/>
        <w:jc w:val="both"/>
        <w:rPr>
          <w:rFonts w:cs="David" w:hint="cs"/>
          <w:rtl/>
        </w:rPr>
      </w:pPr>
      <w:r w:rsidRPr="00DE03D5">
        <w:rPr>
          <w:rFonts w:cs="David" w:hint="cs"/>
          <w:rtl/>
        </w:rPr>
        <w:tab/>
        <w:t xml:space="preserve">  מה זה לפגוע בבני אלון, זאת רק הצעה לסדר.</w:t>
      </w:r>
    </w:p>
    <w:p w14:paraId="2AB444B0" w14:textId="77777777" w:rsidR="00DE03D5" w:rsidRPr="00DE03D5" w:rsidRDefault="00DE03D5" w:rsidP="00DE03D5">
      <w:pPr>
        <w:bidi/>
        <w:jc w:val="both"/>
        <w:rPr>
          <w:rFonts w:cs="David" w:hint="cs"/>
          <w:rtl/>
        </w:rPr>
      </w:pPr>
    </w:p>
    <w:p w14:paraId="60BBD1FA" w14:textId="77777777" w:rsidR="00DE03D5" w:rsidRPr="00DE03D5" w:rsidRDefault="00DE03D5" w:rsidP="00DE03D5">
      <w:pPr>
        <w:pStyle w:val="Heading5"/>
        <w:rPr>
          <w:rFonts w:hint="cs"/>
          <w:sz w:val="24"/>
          <w:rtl/>
        </w:rPr>
      </w:pPr>
      <w:proofErr w:type="spellStart"/>
      <w:r w:rsidRPr="00DE03D5">
        <w:rPr>
          <w:rFonts w:hint="cs"/>
          <w:sz w:val="24"/>
          <w:u w:val="single"/>
          <w:rtl/>
        </w:rPr>
        <w:t>אסתרינה</w:t>
      </w:r>
      <w:proofErr w:type="spellEnd"/>
      <w:r w:rsidRPr="00DE03D5">
        <w:rPr>
          <w:rFonts w:hint="cs"/>
          <w:sz w:val="24"/>
          <w:u w:val="single"/>
          <w:rtl/>
        </w:rPr>
        <w:t xml:space="preserve"> </w:t>
      </w:r>
      <w:proofErr w:type="spellStart"/>
      <w:r w:rsidRPr="00DE03D5">
        <w:rPr>
          <w:rFonts w:hint="cs"/>
          <w:sz w:val="24"/>
          <w:u w:val="single"/>
          <w:rtl/>
        </w:rPr>
        <w:t>טרטמן</w:t>
      </w:r>
      <w:proofErr w:type="spellEnd"/>
      <w:r w:rsidRPr="00DE03D5">
        <w:rPr>
          <w:rFonts w:hint="cs"/>
          <w:sz w:val="24"/>
          <w:u w:val="single"/>
          <w:rtl/>
        </w:rPr>
        <w:t>:</w:t>
      </w:r>
    </w:p>
    <w:p w14:paraId="20734CF2" w14:textId="77777777" w:rsidR="00DE03D5" w:rsidRPr="00DE03D5" w:rsidRDefault="00DE03D5" w:rsidP="00DE03D5">
      <w:pPr>
        <w:pStyle w:val="Heading5"/>
        <w:rPr>
          <w:rFonts w:hint="cs"/>
          <w:sz w:val="24"/>
          <w:rtl/>
        </w:rPr>
      </w:pPr>
    </w:p>
    <w:p w14:paraId="025BB3B0" w14:textId="77777777" w:rsidR="00DE03D5" w:rsidRPr="00DE03D5" w:rsidRDefault="00DE03D5" w:rsidP="00DE03D5">
      <w:pPr>
        <w:bidi/>
        <w:jc w:val="both"/>
        <w:rPr>
          <w:rFonts w:cs="David" w:hint="cs"/>
          <w:rtl/>
        </w:rPr>
      </w:pPr>
      <w:r w:rsidRPr="00DE03D5">
        <w:rPr>
          <w:rFonts w:cs="David" w:hint="cs"/>
          <w:rtl/>
        </w:rPr>
        <w:tab/>
        <w:t>זאת הצעה לסדר, אין שום בעיה עם זה.</w:t>
      </w:r>
    </w:p>
    <w:p w14:paraId="13091D43" w14:textId="77777777" w:rsidR="00DE03D5" w:rsidRPr="00DE03D5" w:rsidRDefault="00DE03D5" w:rsidP="00DE03D5">
      <w:pPr>
        <w:bidi/>
        <w:jc w:val="both"/>
        <w:rPr>
          <w:rFonts w:cs="David" w:hint="cs"/>
          <w:rtl/>
        </w:rPr>
      </w:pPr>
    </w:p>
    <w:p w14:paraId="5FB46144" w14:textId="77777777" w:rsidR="00DE03D5" w:rsidRPr="00DE03D5" w:rsidRDefault="00DE03D5" w:rsidP="00DE03D5">
      <w:pPr>
        <w:bidi/>
        <w:jc w:val="both"/>
        <w:rPr>
          <w:rFonts w:cs="David" w:hint="cs"/>
          <w:rtl/>
        </w:rPr>
      </w:pPr>
      <w:r w:rsidRPr="00DE03D5">
        <w:rPr>
          <w:rFonts w:cs="David" w:hint="cs"/>
          <w:u w:val="single"/>
          <w:rtl/>
        </w:rPr>
        <w:t>היו</w:t>
      </w:r>
      <w:r w:rsidRPr="00DE03D5">
        <w:rPr>
          <w:rFonts w:cs="David"/>
          <w:u w:val="single"/>
          <w:rtl/>
        </w:rPr>
        <w:t>"</w:t>
      </w:r>
      <w:r w:rsidRPr="00DE03D5">
        <w:rPr>
          <w:rFonts w:cs="David" w:hint="cs"/>
          <w:u w:val="single"/>
          <w:rtl/>
        </w:rPr>
        <w:t>ר דוד טל:</w:t>
      </w:r>
    </w:p>
    <w:p w14:paraId="26045AF3" w14:textId="77777777" w:rsidR="00DE03D5" w:rsidRPr="00DE03D5" w:rsidRDefault="00DE03D5" w:rsidP="00DE03D5">
      <w:pPr>
        <w:bidi/>
        <w:jc w:val="both"/>
        <w:rPr>
          <w:rFonts w:cs="David" w:hint="cs"/>
          <w:rtl/>
        </w:rPr>
      </w:pPr>
    </w:p>
    <w:p w14:paraId="1021EFAD" w14:textId="77777777" w:rsidR="00DE03D5" w:rsidRPr="00DE03D5" w:rsidRDefault="00DE03D5" w:rsidP="00DE03D5">
      <w:pPr>
        <w:bidi/>
        <w:jc w:val="both"/>
        <w:rPr>
          <w:rFonts w:cs="David" w:hint="cs"/>
          <w:rtl/>
        </w:rPr>
      </w:pPr>
      <w:r w:rsidRPr="00DE03D5">
        <w:rPr>
          <w:rFonts w:cs="David" w:hint="cs"/>
          <w:rtl/>
        </w:rPr>
        <w:tab/>
        <w:t xml:space="preserve"> אני מאוד תומך במה שאמר חבר הכנסת מיכאל איתן קודם. לא משנה לי אם יעבירו את זה לשם, ולו רק שכל הנושא הזה יהיה תמיד שם כדי שהוועדה הזאת תתמקצע ושבה יראו את זה מכל הכיוונים.</w:t>
      </w:r>
    </w:p>
    <w:p w14:paraId="00F479B2" w14:textId="77777777" w:rsidR="00DE03D5" w:rsidRPr="00DE03D5" w:rsidRDefault="00DE03D5" w:rsidP="00DE03D5">
      <w:pPr>
        <w:bidi/>
        <w:jc w:val="both"/>
        <w:rPr>
          <w:rFonts w:cs="David" w:hint="cs"/>
          <w:rtl/>
        </w:rPr>
      </w:pPr>
    </w:p>
    <w:p w14:paraId="3DED5DD5" w14:textId="77777777" w:rsidR="00DE03D5" w:rsidRPr="00DE03D5" w:rsidRDefault="00DE03D5" w:rsidP="00DE03D5">
      <w:pPr>
        <w:pStyle w:val="Heading5"/>
        <w:rPr>
          <w:rFonts w:hint="cs"/>
          <w:sz w:val="24"/>
          <w:rtl/>
        </w:rPr>
      </w:pPr>
      <w:r w:rsidRPr="00DE03D5">
        <w:rPr>
          <w:rFonts w:hint="cs"/>
          <w:sz w:val="24"/>
          <w:u w:val="single"/>
          <w:rtl/>
        </w:rPr>
        <w:t>אביגדור יצחקי:</w:t>
      </w:r>
    </w:p>
    <w:p w14:paraId="563588C0" w14:textId="77777777" w:rsidR="00DE03D5" w:rsidRPr="00DE03D5" w:rsidRDefault="00DE03D5" w:rsidP="00DE03D5">
      <w:pPr>
        <w:pStyle w:val="Heading5"/>
        <w:rPr>
          <w:rFonts w:hint="cs"/>
          <w:sz w:val="24"/>
          <w:rtl/>
        </w:rPr>
      </w:pPr>
    </w:p>
    <w:p w14:paraId="5ECC00EB" w14:textId="77777777" w:rsidR="00DE03D5" w:rsidRPr="00DE03D5" w:rsidRDefault="00DE03D5" w:rsidP="00DE03D5">
      <w:pPr>
        <w:bidi/>
        <w:jc w:val="both"/>
        <w:rPr>
          <w:rFonts w:cs="David" w:hint="cs"/>
          <w:rtl/>
        </w:rPr>
      </w:pPr>
      <w:r w:rsidRPr="00DE03D5">
        <w:rPr>
          <w:rFonts w:cs="David" w:hint="cs"/>
          <w:rtl/>
        </w:rPr>
        <w:tab/>
        <w:t>אבל יש הבדל בין הצעה לסדר שמדברת על התופעה לבין הצעת חקיקה שמדברת על הפתרון.</w:t>
      </w:r>
    </w:p>
    <w:p w14:paraId="534C2909" w14:textId="77777777" w:rsidR="00DE03D5" w:rsidRPr="00DE03D5" w:rsidRDefault="00DE03D5" w:rsidP="00DE03D5">
      <w:pPr>
        <w:bidi/>
        <w:jc w:val="both"/>
        <w:rPr>
          <w:rFonts w:cs="David" w:hint="cs"/>
          <w:rtl/>
        </w:rPr>
      </w:pPr>
    </w:p>
    <w:p w14:paraId="2BCF2D2A" w14:textId="77777777" w:rsidR="00DE03D5" w:rsidRPr="00DE03D5" w:rsidRDefault="00DE03D5" w:rsidP="00DE03D5">
      <w:pPr>
        <w:pStyle w:val="Heading5"/>
        <w:rPr>
          <w:rFonts w:hint="cs"/>
          <w:sz w:val="24"/>
          <w:rtl/>
        </w:rPr>
      </w:pPr>
      <w:proofErr w:type="spellStart"/>
      <w:r w:rsidRPr="00DE03D5">
        <w:rPr>
          <w:rFonts w:hint="cs"/>
          <w:sz w:val="24"/>
          <w:u w:val="single"/>
          <w:rtl/>
        </w:rPr>
        <w:t>אסתרינה</w:t>
      </w:r>
      <w:proofErr w:type="spellEnd"/>
      <w:r w:rsidRPr="00DE03D5">
        <w:rPr>
          <w:rFonts w:hint="cs"/>
          <w:sz w:val="24"/>
          <w:u w:val="single"/>
          <w:rtl/>
        </w:rPr>
        <w:t xml:space="preserve"> </w:t>
      </w:r>
      <w:proofErr w:type="spellStart"/>
      <w:r w:rsidRPr="00DE03D5">
        <w:rPr>
          <w:rFonts w:hint="cs"/>
          <w:sz w:val="24"/>
          <w:u w:val="single"/>
          <w:rtl/>
        </w:rPr>
        <w:t>טרטמן</w:t>
      </w:r>
      <w:proofErr w:type="spellEnd"/>
      <w:r w:rsidRPr="00DE03D5">
        <w:rPr>
          <w:rFonts w:hint="cs"/>
          <w:sz w:val="24"/>
          <w:u w:val="single"/>
          <w:rtl/>
        </w:rPr>
        <w:t>:</w:t>
      </w:r>
    </w:p>
    <w:p w14:paraId="46047781" w14:textId="77777777" w:rsidR="00DE03D5" w:rsidRPr="00DE03D5" w:rsidRDefault="00DE03D5" w:rsidP="00DE03D5">
      <w:pPr>
        <w:pStyle w:val="Heading5"/>
        <w:rPr>
          <w:rFonts w:hint="cs"/>
          <w:sz w:val="24"/>
          <w:rtl/>
        </w:rPr>
      </w:pPr>
    </w:p>
    <w:p w14:paraId="34696223" w14:textId="77777777" w:rsidR="00DE03D5" w:rsidRPr="00DE03D5" w:rsidRDefault="00DE03D5" w:rsidP="00DE03D5">
      <w:pPr>
        <w:bidi/>
        <w:jc w:val="both"/>
        <w:rPr>
          <w:rFonts w:cs="David" w:hint="cs"/>
          <w:rtl/>
        </w:rPr>
      </w:pPr>
      <w:r w:rsidRPr="00DE03D5">
        <w:rPr>
          <w:rFonts w:cs="David" w:hint="cs"/>
          <w:rtl/>
        </w:rPr>
        <w:tab/>
        <w:t xml:space="preserve"> בדיוק.</w:t>
      </w:r>
    </w:p>
    <w:p w14:paraId="49E69D20" w14:textId="77777777" w:rsidR="00DE03D5" w:rsidRPr="00DE03D5" w:rsidRDefault="00DE03D5" w:rsidP="00DE03D5">
      <w:pPr>
        <w:bidi/>
        <w:jc w:val="both"/>
        <w:rPr>
          <w:rFonts w:cs="David" w:hint="cs"/>
          <w:rtl/>
        </w:rPr>
      </w:pPr>
    </w:p>
    <w:p w14:paraId="2F26A83F" w14:textId="77777777" w:rsidR="00DE03D5" w:rsidRPr="00DE03D5" w:rsidRDefault="00DE03D5" w:rsidP="00DE03D5">
      <w:pPr>
        <w:pStyle w:val="Heading5"/>
        <w:rPr>
          <w:rFonts w:hint="cs"/>
          <w:sz w:val="24"/>
          <w:rtl/>
        </w:rPr>
      </w:pPr>
      <w:r w:rsidRPr="00DE03D5">
        <w:rPr>
          <w:rFonts w:hint="cs"/>
          <w:sz w:val="24"/>
          <w:u w:val="single"/>
          <w:rtl/>
        </w:rPr>
        <w:t>אביגדור יצחקי:</w:t>
      </w:r>
    </w:p>
    <w:p w14:paraId="791147A2" w14:textId="77777777" w:rsidR="00DE03D5" w:rsidRPr="00DE03D5" w:rsidRDefault="00DE03D5" w:rsidP="00DE03D5">
      <w:pPr>
        <w:pStyle w:val="Heading5"/>
        <w:rPr>
          <w:rFonts w:hint="cs"/>
          <w:sz w:val="24"/>
          <w:rtl/>
        </w:rPr>
      </w:pPr>
    </w:p>
    <w:p w14:paraId="26F60E62" w14:textId="77777777" w:rsidR="00DE03D5" w:rsidRPr="00DE03D5" w:rsidRDefault="00DE03D5" w:rsidP="00DE03D5">
      <w:pPr>
        <w:bidi/>
        <w:jc w:val="both"/>
        <w:rPr>
          <w:rFonts w:cs="David" w:hint="cs"/>
          <w:rtl/>
        </w:rPr>
      </w:pPr>
      <w:r w:rsidRPr="00DE03D5">
        <w:rPr>
          <w:rFonts w:cs="David" w:hint="cs"/>
          <w:rtl/>
        </w:rPr>
        <w:tab/>
        <w:t xml:space="preserve">  בהצעה לסדר לא מביאים פתרונות.</w:t>
      </w:r>
    </w:p>
    <w:p w14:paraId="48929B3F" w14:textId="77777777" w:rsidR="00DE03D5" w:rsidRPr="00DE03D5" w:rsidRDefault="00DE03D5" w:rsidP="00DE03D5">
      <w:pPr>
        <w:bidi/>
        <w:jc w:val="both"/>
        <w:rPr>
          <w:rFonts w:cs="David" w:hint="cs"/>
          <w:rtl/>
        </w:rPr>
      </w:pPr>
    </w:p>
    <w:p w14:paraId="3B5A8AF7" w14:textId="77777777" w:rsidR="00DE03D5" w:rsidRPr="00DE03D5" w:rsidRDefault="00DE03D5" w:rsidP="00DE03D5">
      <w:pPr>
        <w:pStyle w:val="Heading5"/>
        <w:rPr>
          <w:rFonts w:hint="cs"/>
          <w:sz w:val="24"/>
          <w:rtl/>
        </w:rPr>
      </w:pPr>
      <w:proofErr w:type="spellStart"/>
      <w:r w:rsidRPr="00DE03D5">
        <w:rPr>
          <w:rFonts w:hint="cs"/>
          <w:sz w:val="24"/>
          <w:u w:val="single"/>
          <w:rtl/>
        </w:rPr>
        <w:t>אסתרינה</w:t>
      </w:r>
      <w:proofErr w:type="spellEnd"/>
      <w:r w:rsidRPr="00DE03D5">
        <w:rPr>
          <w:rFonts w:hint="cs"/>
          <w:sz w:val="24"/>
          <w:u w:val="single"/>
          <w:rtl/>
        </w:rPr>
        <w:t xml:space="preserve"> </w:t>
      </w:r>
      <w:proofErr w:type="spellStart"/>
      <w:r w:rsidRPr="00DE03D5">
        <w:rPr>
          <w:rFonts w:hint="cs"/>
          <w:sz w:val="24"/>
          <w:u w:val="single"/>
          <w:rtl/>
        </w:rPr>
        <w:t>טרטמן</w:t>
      </w:r>
      <w:proofErr w:type="spellEnd"/>
      <w:r w:rsidRPr="00DE03D5">
        <w:rPr>
          <w:rFonts w:hint="cs"/>
          <w:sz w:val="24"/>
          <w:u w:val="single"/>
          <w:rtl/>
        </w:rPr>
        <w:t>:</w:t>
      </w:r>
    </w:p>
    <w:p w14:paraId="1B91FFB9" w14:textId="77777777" w:rsidR="00DE03D5" w:rsidRPr="00DE03D5" w:rsidRDefault="00DE03D5" w:rsidP="00DE03D5">
      <w:pPr>
        <w:pStyle w:val="Heading5"/>
        <w:rPr>
          <w:rFonts w:hint="cs"/>
          <w:sz w:val="24"/>
          <w:rtl/>
        </w:rPr>
      </w:pPr>
    </w:p>
    <w:p w14:paraId="4B0C1574" w14:textId="77777777" w:rsidR="00DE03D5" w:rsidRPr="00DE03D5" w:rsidRDefault="00DE03D5" w:rsidP="00DE03D5">
      <w:pPr>
        <w:bidi/>
        <w:jc w:val="both"/>
        <w:rPr>
          <w:rFonts w:cs="David" w:hint="cs"/>
          <w:rtl/>
        </w:rPr>
      </w:pPr>
      <w:r w:rsidRPr="00DE03D5">
        <w:rPr>
          <w:rFonts w:cs="David" w:hint="cs"/>
          <w:rtl/>
        </w:rPr>
        <w:tab/>
        <w:t xml:space="preserve"> נכון. הפוקוס הוא אחר.</w:t>
      </w:r>
    </w:p>
    <w:p w14:paraId="299FD44A" w14:textId="77777777" w:rsidR="00DE03D5" w:rsidRPr="00DE03D5" w:rsidRDefault="00DE03D5" w:rsidP="00DE03D5">
      <w:pPr>
        <w:bidi/>
        <w:jc w:val="both"/>
        <w:rPr>
          <w:rFonts w:cs="David" w:hint="cs"/>
          <w:rtl/>
        </w:rPr>
      </w:pPr>
    </w:p>
    <w:p w14:paraId="739FE9DB" w14:textId="77777777" w:rsidR="00DE03D5" w:rsidRPr="00DE03D5" w:rsidRDefault="00DE03D5" w:rsidP="00DE03D5">
      <w:pPr>
        <w:bidi/>
        <w:jc w:val="both"/>
        <w:rPr>
          <w:rFonts w:cs="David" w:hint="cs"/>
          <w:rtl/>
        </w:rPr>
      </w:pPr>
      <w:r w:rsidRPr="00DE03D5">
        <w:rPr>
          <w:rFonts w:cs="David" w:hint="cs"/>
          <w:u w:val="single"/>
          <w:rtl/>
        </w:rPr>
        <w:t>היו</w:t>
      </w:r>
      <w:r w:rsidRPr="00DE03D5">
        <w:rPr>
          <w:rFonts w:cs="David"/>
          <w:u w:val="single"/>
          <w:rtl/>
        </w:rPr>
        <w:t>"</w:t>
      </w:r>
      <w:r w:rsidRPr="00DE03D5">
        <w:rPr>
          <w:rFonts w:cs="David" w:hint="cs"/>
          <w:u w:val="single"/>
          <w:rtl/>
        </w:rPr>
        <w:t>ר דוד טל:</w:t>
      </w:r>
    </w:p>
    <w:p w14:paraId="58DB61A1" w14:textId="77777777" w:rsidR="00DE03D5" w:rsidRPr="00DE03D5" w:rsidRDefault="00DE03D5" w:rsidP="00DE03D5">
      <w:pPr>
        <w:bidi/>
        <w:jc w:val="both"/>
        <w:rPr>
          <w:rFonts w:cs="David" w:hint="cs"/>
          <w:rtl/>
        </w:rPr>
      </w:pPr>
    </w:p>
    <w:p w14:paraId="733D4D0E" w14:textId="77777777" w:rsidR="00DE03D5" w:rsidRPr="00DE03D5" w:rsidRDefault="00DE03D5" w:rsidP="00DE03D5">
      <w:pPr>
        <w:bidi/>
        <w:jc w:val="both"/>
        <w:rPr>
          <w:rFonts w:cs="David" w:hint="cs"/>
          <w:rtl/>
        </w:rPr>
      </w:pPr>
      <w:r w:rsidRPr="00DE03D5">
        <w:rPr>
          <w:rFonts w:cs="David" w:hint="cs"/>
          <w:rtl/>
        </w:rPr>
        <w:tab/>
        <w:t xml:space="preserve"> אני מעלה את זה להצבעה: מי בעד להעביר את זה לוועדת המדע? מי שמצביע נגד הוא בעד להעביר את זה לוועדה לזכויות הילד.</w:t>
      </w:r>
    </w:p>
    <w:p w14:paraId="11C1FDB0" w14:textId="77777777" w:rsidR="00DE03D5" w:rsidRPr="00DE03D5" w:rsidRDefault="00DE03D5" w:rsidP="00DE03D5">
      <w:pPr>
        <w:bidi/>
        <w:jc w:val="both"/>
        <w:rPr>
          <w:rFonts w:cs="David" w:hint="cs"/>
          <w:rtl/>
        </w:rPr>
      </w:pPr>
    </w:p>
    <w:p w14:paraId="5A2DF61E" w14:textId="77777777" w:rsidR="00DE03D5" w:rsidRPr="00DE03D5" w:rsidRDefault="00DE03D5" w:rsidP="00DE03D5">
      <w:pPr>
        <w:bidi/>
        <w:ind w:firstLine="567"/>
        <w:jc w:val="both"/>
        <w:rPr>
          <w:rFonts w:cs="David" w:hint="cs"/>
          <w:rtl/>
        </w:rPr>
      </w:pPr>
      <w:r w:rsidRPr="00DE03D5">
        <w:rPr>
          <w:rFonts w:cs="David" w:hint="cs"/>
          <w:rtl/>
        </w:rPr>
        <w:t xml:space="preserve">בעד </w:t>
      </w:r>
      <w:r w:rsidRPr="00DE03D5">
        <w:rPr>
          <w:rFonts w:cs="David"/>
          <w:rtl/>
        </w:rPr>
        <w:t>–</w:t>
      </w:r>
      <w:r w:rsidRPr="00DE03D5">
        <w:rPr>
          <w:rFonts w:cs="David" w:hint="cs"/>
          <w:rtl/>
        </w:rPr>
        <w:t xml:space="preserve"> 1 נגד </w:t>
      </w:r>
      <w:r w:rsidRPr="00DE03D5">
        <w:rPr>
          <w:rFonts w:cs="David"/>
          <w:rtl/>
        </w:rPr>
        <w:t>–</w:t>
      </w:r>
      <w:r w:rsidRPr="00DE03D5">
        <w:rPr>
          <w:rFonts w:cs="David" w:hint="cs"/>
          <w:rtl/>
        </w:rPr>
        <w:t xml:space="preserve"> 3. הועבר לוועדה לזכויות הילד. הדיון הסתיים.</w:t>
      </w:r>
    </w:p>
    <w:p w14:paraId="3047CB0B" w14:textId="77777777" w:rsidR="00DE03D5" w:rsidRPr="00DE03D5" w:rsidRDefault="00DE03D5" w:rsidP="00DE03D5">
      <w:pPr>
        <w:bidi/>
        <w:jc w:val="both"/>
        <w:rPr>
          <w:rFonts w:cs="David" w:hint="cs"/>
          <w:rtl/>
        </w:rPr>
      </w:pPr>
    </w:p>
    <w:p w14:paraId="4D453F49" w14:textId="77777777" w:rsidR="00DE03D5" w:rsidRPr="00DE03D5" w:rsidRDefault="00DE03D5" w:rsidP="00DE03D5">
      <w:pPr>
        <w:bidi/>
        <w:jc w:val="both"/>
        <w:rPr>
          <w:rFonts w:cs="David" w:hint="cs"/>
          <w:u w:val="single"/>
          <w:rtl/>
        </w:rPr>
      </w:pPr>
      <w:r w:rsidRPr="00DE03D5">
        <w:rPr>
          <w:rFonts w:cs="David" w:hint="cs"/>
          <w:u w:val="single"/>
          <w:rtl/>
        </w:rPr>
        <w:t>הישיבה ננעלה ב-11:40</w:t>
      </w:r>
    </w:p>
    <w:p w14:paraId="7499A8A3" w14:textId="77777777" w:rsidR="00DE03D5" w:rsidRPr="00DE03D5" w:rsidRDefault="00DE03D5" w:rsidP="00DE03D5">
      <w:pPr>
        <w:bidi/>
        <w:jc w:val="both"/>
        <w:rPr>
          <w:rFonts w:cs="David" w:hint="cs"/>
          <w:rtl/>
        </w:rPr>
      </w:pPr>
    </w:p>
    <w:p w14:paraId="45E75C3E" w14:textId="77777777" w:rsidR="00DE03D5" w:rsidRPr="00DE03D5" w:rsidRDefault="00DE03D5" w:rsidP="00DE03D5">
      <w:pPr>
        <w:bidi/>
        <w:jc w:val="both"/>
        <w:rPr>
          <w:rFonts w:cs="David" w:hint="cs"/>
          <w:rtl/>
        </w:rPr>
      </w:pPr>
    </w:p>
    <w:p w14:paraId="57CA8712" w14:textId="77777777" w:rsidR="00DE03D5" w:rsidRPr="00DE03D5" w:rsidRDefault="00DE03D5" w:rsidP="00DE03D5">
      <w:pPr>
        <w:bidi/>
        <w:jc w:val="both"/>
        <w:rPr>
          <w:rFonts w:cs="David" w:hint="cs"/>
          <w:rtl/>
        </w:rPr>
      </w:pPr>
    </w:p>
    <w:p w14:paraId="0FACA17F" w14:textId="77777777" w:rsidR="00552A80" w:rsidRPr="00DE03D5" w:rsidRDefault="00552A80" w:rsidP="00DE03D5">
      <w:pPr>
        <w:bidi/>
        <w:jc w:val="both"/>
        <w:rPr>
          <w:rFonts w:cs="David"/>
        </w:rPr>
      </w:pPr>
    </w:p>
    <w:sectPr w:rsidR="00552A80" w:rsidRPr="00DE03D5" w:rsidSect="00DE03D5">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A9E2D" w14:textId="77777777" w:rsidR="00000000" w:rsidRDefault="00917ADA">
      <w:r>
        <w:separator/>
      </w:r>
    </w:p>
  </w:endnote>
  <w:endnote w:type="continuationSeparator" w:id="0">
    <w:p w14:paraId="3493B7FC" w14:textId="77777777" w:rsidR="00000000" w:rsidRDefault="00917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C4473" w14:textId="77777777" w:rsidR="00000000" w:rsidRDefault="00917ADA">
      <w:r>
        <w:separator/>
      </w:r>
    </w:p>
  </w:footnote>
  <w:footnote w:type="continuationSeparator" w:id="0">
    <w:p w14:paraId="090143DF" w14:textId="77777777" w:rsidR="00000000" w:rsidRDefault="00917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9AB38" w14:textId="77777777" w:rsidR="00DE03D5" w:rsidRDefault="00DE03D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2CA6474" w14:textId="77777777" w:rsidR="00DE03D5" w:rsidRDefault="00DE03D5">
    <w:pPr>
      <w:pStyle w:val="Header"/>
      <w:ind w:right="360"/>
      <w:jc w:val="both"/>
      <w:rPr>
        <w:rtl/>
      </w:rPr>
    </w:pPr>
  </w:p>
  <w:p w14:paraId="297C7934" w14:textId="77777777" w:rsidR="00DE03D5" w:rsidRDefault="00DE03D5"/>
  <w:p w14:paraId="2742892D" w14:textId="77777777" w:rsidR="00DE03D5" w:rsidRDefault="00DE03D5"/>
  <w:p w14:paraId="3E954031" w14:textId="77777777" w:rsidR="00DE03D5" w:rsidRDefault="00DE03D5"/>
  <w:p w14:paraId="7ECC5E28" w14:textId="77777777" w:rsidR="00DE03D5" w:rsidRDefault="00DE03D5"/>
  <w:p w14:paraId="014513E1" w14:textId="77777777" w:rsidR="00DE03D5" w:rsidRDefault="00DE03D5"/>
  <w:p w14:paraId="52184F37" w14:textId="77777777" w:rsidR="00DE03D5" w:rsidRDefault="00DE03D5"/>
  <w:p w14:paraId="09A3DED5" w14:textId="77777777" w:rsidR="00DE03D5" w:rsidRDefault="00DE03D5"/>
  <w:p w14:paraId="6EA834E4" w14:textId="77777777" w:rsidR="00DE03D5" w:rsidRDefault="00DE03D5"/>
  <w:p w14:paraId="460212C7" w14:textId="77777777" w:rsidR="00DE03D5" w:rsidRDefault="00DE03D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6D08F" w14:textId="77777777" w:rsidR="00DE03D5" w:rsidRDefault="00DE03D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23</w:t>
    </w:r>
    <w:r>
      <w:rPr>
        <w:rStyle w:val="PageNumber"/>
        <w:rtl/>
      </w:rPr>
      <w:fldChar w:fldCharType="end"/>
    </w:r>
  </w:p>
  <w:p w14:paraId="26BBDACA" w14:textId="77777777" w:rsidR="00DE03D5" w:rsidRDefault="00DE03D5">
    <w:pPr>
      <w:pStyle w:val="Header"/>
      <w:ind w:right="360"/>
      <w:jc w:val="both"/>
      <w:rPr>
        <w:rFonts w:hint="cs"/>
        <w:rtl/>
      </w:rPr>
    </w:pPr>
    <w:r>
      <w:rPr>
        <w:rtl/>
      </w:rPr>
      <w:t>ועדת</w:t>
    </w:r>
    <w:r>
      <w:rPr>
        <w:rFonts w:hint="cs"/>
        <w:rtl/>
      </w:rPr>
      <w:t xml:space="preserve"> הכנסת</w:t>
    </w:r>
  </w:p>
  <w:p w14:paraId="0FC52CE3" w14:textId="77777777" w:rsidR="00DE03D5" w:rsidRDefault="00DE03D5">
    <w:pPr>
      <w:pStyle w:val="Header"/>
      <w:ind w:right="360"/>
      <w:jc w:val="both"/>
      <w:rPr>
        <w:rStyle w:val="PageNumber"/>
        <w:rFonts w:hint="cs"/>
        <w:rtl/>
      </w:rPr>
    </w:pPr>
    <w:r>
      <w:rPr>
        <w:rFonts w:hint="cs"/>
        <w:rtl/>
      </w:rPr>
      <w:t>24.12.2007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C0E30"/>
    <w:multiLevelType w:val="hybridMultilevel"/>
    <w:tmpl w:val="756081E0"/>
    <w:lvl w:ilvl="0" w:tplc="3CB08C3C">
      <w:start w:val="6"/>
      <w:numFmt w:val="hebrew1"/>
      <w:lvlText w:val="%1."/>
      <w:lvlJc w:val="left"/>
      <w:pPr>
        <w:tabs>
          <w:tab w:val="num" w:pos="1902"/>
        </w:tabs>
        <w:ind w:left="1902" w:hanging="360"/>
      </w:pPr>
      <w:rPr>
        <w:rFonts w:hint="default"/>
      </w:rPr>
    </w:lvl>
    <w:lvl w:ilvl="1" w:tplc="04090019" w:tentative="1">
      <w:start w:val="1"/>
      <w:numFmt w:val="lowerLetter"/>
      <w:lvlText w:val="%2."/>
      <w:lvlJc w:val="left"/>
      <w:pPr>
        <w:tabs>
          <w:tab w:val="num" w:pos="2622"/>
        </w:tabs>
        <w:ind w:left="2622" w:hanging="360"/>
      </w:pPr>
    </w:lvl>
    <w:lvl w:ilvl="2" w:tplc="0409001B" w:tentative="1">
      <w:start w:val="1"/>
      <w:numFmt w:val="lowerRoman"/>
      <w:lvlText w:val="%3."/>
      <w:lvlJc w:val="right"/>
      <w:pPr>
        <w:tabs>
          <w:tab w:val="num" w:pos="3342"/>
        </w:tabs>
        <w:ind w:left="3342" w:hanging="180"/>
      </w:pPr>
    </w:lvl>
    <w:lvl w:ilvl="3" w:tplc="0409000F" w:tentative="1">
      <w:start w:val="1"/>
      <w:numFmt w:val="decimal"/>
      <w:lvlText w:val="%4."/>
      <w:lvlJc w:val="left"/>
      <w:pPr>
        <w:tabs>
          <w:tab w:val="num" w:pos="4062"/>
        </w:tabs>
        <w:ind w:left="4062" w:hanging="360"/>
      </w:pPr>
    </w:lvl>
    <w:lvl w:ilvl="4" w:tplc="04090019" w:tentative="1">
      <w:start w:val="1"/>
      <w:numFmt w:val="lowerLetter"/>
      <w:lvlText w:val="%5."/>
      <w:lvlJc w:val="left"/>
      <w:pPr>
        <w:tabs>
          <w:tab w:val="num" w:pos="4782"/>
        </w:tabs>
        <w:ind w:left="4782" w:hanging="360"/>
      </w:pPr>
    </w:lvl>
    <w:lvl w:ilvl="5" w:tplc="0409001B" w:tentative="1">
      <w:start w:val="1"/>
      <w:numFmt w:val="lowerRoman"/>
      <w:lvlText w:val="%6."/>
      <w:lvlJc w:val="right"/>
      <w:pPr>
        <w:tabs>
          <w:tab w:val="num" w:pos="5502"/>
        </w:tabs>
        <w:ind w:left="5502" w:hanging="180"/>
      </w:pPr>
    </w:lvl>
    <w:lvl w:ilvl="6" w:tplc="0409000F" w:tentative="1">
      <w:start w:val="1"/>
      <w:numFmt w:val="decimal"/>
      <w:lvlText w:val="%7."/>
      <w:lvlJc w:val="left"/>
      <w:pPr>
        <w:tabs>
          <w:tab w:val="num" w:pos="6222"/>
        </w:tabs>
        <w:ind w:left="6222" w:hanging="360"/>
      </w:pPr>
    </w:lvl>
    <w:lvl w:ilvl="7" w:tplc="04090019" w:tentative="1">
      <w:start w:val="1"/>
      <w:numFmt w:val="lowerLetter"/>
      <w:lvlText w:val="%8."/>
      <w:lvlJc w:val="left"/>
      <w:pPr>
        <w:tabs>
          <w:tab w:val="num" w:pos="6942"/>
        </w:tabs>
        <w:ind w:left="6942" w:hanging="360"/>
      </w:pPr>
    </w:lvl>
    <w:lvl w:ilvl="8" w:tplc="0409001B" w:tentative="1">
      <w:start w:val="1"/>
      <w:numFmt w:val="lowerRoman"/>
      <w:lvlText w:val="%9."/>
      <w:lvlJc w:val="right"/>
      <w:pPr>
        <w:tabs>
          <w:tab w:val="num" w:pos="7662"/>
        </w:tabs>
        <w:ind w:left="7662" w:hanging="180"/>
      </w:pPr>
    </w:lvl>
  </w:abstractNum>
  <w:abstractNum w:abstractNumId="1" w15:restartNumberingAfterBreak="0">
    <w:nsid w:val="2A1F17F0"/>
    <w:multiLevelType w:val="hybridMultilevel"/>
    <w:tmpl w:val="733A04A4"/>
    <w:lvl w:ilvl="0" w:tplc="F5BCF2CE">
      <w:start w:val="6"/>
      <w:numFmt w:val="hebrew1"/>
      <w:lvlText w:val="%1."/>
      <w:lvlJc w:val="left"/>
      <w:pPr>
        <w:tabs>
          <w:tab w:val="num" w:pos="1572"/>
        </w:tabs>
        <w:ind w:left="1572" w:hanging="360"/>
      </w:pPr>
      <w:rPr>
        <w:rFonts w:hint="default"/>
      </w:rPr>
    </w:lvl>
    <w:lvl w:ilvl="1" w:tplc="04090019" w:tentative="1">
      <w:start w:val="1"/>
      <w:numFmt w:val="lowerLetter"/>
      <w:lvlText w:val="%2."/>
      <w:lvlJc w:val="left"/>
      <w:pPr>
        <w:tabs>
          <w:tab w:val="num" w:pos="2292"/>
        </w:tabs>
        <w:ind w:left="2292" w:hanging="360"/>
      </w:pPr>
    </w:lvl>
    <w:lvl w:ilvl="2" w:tplc="0409001B" w:tentative="1">
      <w:start w:val="1"/>
      <w:numFmt w:val="lowerRoman"/>
      <w:lvlText w:val="%3."/>
      <w:lvlJc w:val="right"/>
      <w:pPr>
        <w:tabs>
          <w:tab w:val="num" w:pos="3012"/>
        </w:tabs>
        <w:ind w:left="3012" w:hanging="180"/>
      </w:pPr>
    </w:lvl>
    <w:lvl w:ilvl="3" w:tplc="0409000F" w:tentative="1">
      <w:start w:val="1"/>
      <w:numFmt w:val="decimal"/>
      <w:lvlText w:val="%4."/>
      <w:lvlJc w:val="left"/>
      <w:pPr>
        <w:tabs>
          <w:tab w:val="num" w:pos="3732"/>
        </w:tabs>
        <w:ind w:left="3732" w:hanging="360"/>
      </w:pPr>
    </w:lvl>
    <w:lvl w:ilvl="4" w:tplc="04090019" w:tentative="1">
      <w:start w:val="1"/>
      <w:numFmt w:val="lowerLetter"/>
      <w:lvlText w:val="%5."/>
      <w:lvlJc w:val="left"/>
      <w:pPr>
        <w:tabs>
          <w:tab w:val="num" w:pos="4452"/>
        </w:tabs>
        <w:ind w:left="4452" w:hanging="360"/>
      </w:pPr>
    </w:lvl>
    <w:lvl w:ilvl="5" w:tplc="0409001B" w:tentative="1">
      <w:start w:val="1"/>
      <w:numFmt w:val="lowerRoman"/>
      <w:lvlText w:val="%6."/>
      <w:lvlJc w:val="right"/>
      <w:pPr>
        <w:tabs>
          <w:tab w:val="num" w:pos="5172"/>
        </w:tabs>
        <w:ind w:left="5172" w:hanging="180"/>
      </w:pPr>
    </w:lvl>
    <w:lvl w:ilvl="6" w:tplc="0409000F" w:tentative="1">
      <w:start w:val="1"/>
      <w:numFmt w:val="decimal"/>
      <w:lvlText w:val="%7."/>
      <w:lvlJc w:val="left"/>
      <w:pPr>
        <w:tabs>
          <w:tab w:val="num" w:pos="5892"/>
        </w:tabs>
        <w:ind w:left="5892" w:hanging="360"/>
      </w:pPr>
    </w:lvl>
    <w:lvl w:ilvl="7" w:tplc="04090019" w:tentative="1">
      <w:start w:val="1"/>
      <w:numFmt w:val="lowerLetter"/>
      <w:lvlText w:val="%8."/>
      <w:lvlJc w:val="left"/>
      <w:pPr>
        <w:tabs>
          <w:tab w:val="num" w:pos="6612"/>
        </w:tabs>
        <w:ind w:left="6612" w:hanging="360"/>
      </w:pPr>
    </w:lvl>
    <w:lvl w:ilvl="8" w:tplc="0409001B" w:tentative="1">
      <w:start w:val="1"/>
      <w:numFmt w:val="lowerRoman"/>
      <w:lvlText w:val="%9."/>
      <w:lvlJc w:val="right"/>
      <w:pPr>
        <w:tabs>
          <w:tab w:val="num" w:pos="7332"/>
        </w:tabs>
        <w:ind w:left="7332" w:hanging="180"/>
      </w:pPr>
    </w:lvl>
  </w:abstractNum>
  <w:abstractNum w:abstractNumId="2" w15:restartNumberingAfterBreak="0">
    <w:nsid w:val="2F77158F"/>
    <w:multiLevelType w:val="hybridMultilevel"/>
    <w:tmpl w:val="74100E60"/>
    <w:lvl w:ilvl="0" w:tplc="6878367A">
      <w:start w:val="20"/>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3" w15:restartNumberingAfterBreak="0">
    <w:nsid w:val="3DF519CB"/>
    <w:multiLevelType w:val="hybridMultilevel"/>
    <w:tmpl w:val="46EC4360"/>
    <w:lvl w:ilvl="0" w:tplc="4D40E044">
      <w:start w:val="24"/>
      <w:numFmt w:val="bullet"/>
      <w:lvlText w:val="-"/>
      <w:lvlJc w:val="left"/>
      <w:pPr>
        <w:tabs>
          <w:tab w:val="num" w:pos="990"/>
        </w:tabs>
        <w:ind w:left="990" w:hanging="360"/>
      </w:pPr>
      <w:rPr>
        <w:rFonts w:ascii="Times New Roman" w:eastAsia="Times New Roman" w:hAnsi="Times New Roman" w:cs="David" w:hint="default"/>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4" w15:restartNumberingAfterBreak="0">
    <w:nsid w:val="5E0F260A"/>
    <w:multiLevelType w:val="hybridMultilevel"/>
    <w:tmpl w:val="5F5CC34E"/>
    <w:lvl w:ilvl="0" w:tplc="54BC1336">
      <w:start w:val="5"/>
      <w:numFmt w:val="hebrew1"/>
      <w:lvlText w:val="%1."/>
      <w:lvlJc w:val="left"/>
      <w:pPr>
        <w:tabs>
          <w:tab w:val="num" w:pos="1887"/>
        </w:tabs>
        <w:ind w:left="1887" w:hanging="360"/>
      </w:pPr>
      <w:rPr>
        <w:rFonts w:hint="default"/>
      </w:rPr>
    </w:lvl>
    <w:lvl w:ilvl="1" w:tplc="04090019" w:tentative="1">
      <w:start w:val="1"/>
      <w:numFmt w:val="lowerLetter"/>
      <w:lvlText w:val="%2."/>
      <w:lvlJc w:val="left"/>
      <w:pPr>
        <w:tabs>
          <w:tab w:val="num" w:pos="2607"/>
        </w:tabs>
        <w:ind w:left="2607" w:hanging="360"/>
      </w:pPr>
    </w:lvl>
    <w:lvl w:ilvl="2" w:tplc="0409001B" w:tentative="1">
      <w:start w:val="1"/>
      <w:numFmt w:val="lowerRoman"/>
      <w:lvlText w:val="%3."/>
      <w:lvlJc w:val="right"/>
      <w:pPr>
        <w:tabs>
          <w:tab w:val="num" w:pos="3327"/>
        </w:tabs>
        <w:ind w:left="3327" w:hanging="180"/>
      </w:pPr>
    </w:lvl>
    <w:lvl w:ilvl="3" w:tplc="0409000F" w:tentative="1">
      <w:start w:val="1"/>
      <w:numFmt w:val="decimal"/>
      <w:lvlText w:val="%4."/>
      <w:lvlJc w:val="left"/>
      <w:pPr>
        <w:tabs>
          <w:tab w:val="num" w:pos="4047"/>
        </w:tabs>
        <w:ind w:left="4047" w:hanging="360"/>
      </w:pPr>
    </w:lvl>
    <w:lvl w:ilvl="4" w:tplc="04090019" w:tentative="1">
      <w:start w:val="1"/>
      <w:numFmt w:val="lowerLetter"/>
      <w:lvlText w:val="%5."/>
      <w:lvlJc w:val="left"/>
      <w:pPr>
        <w:tabs>
          <w:tab w:val="num" w:pos="4767"/>
        </w:tabs>
        <w:ind w:left="4767" w:hanging="360"/>
      </w:pPr>
    </w:lvl>
    <w:lvl w:ilvl="5" w:tplc="0409001B" w:tentative="1">
      <w:start w:val="1"/>
      <w:numFmt w:val="lowerRoman"/>
      <w:lvlText w:val="%6."/>
      <w:lvlJc w:val="right"/>
      <w:pPr>
        <w:tabs>
          <w:tab w:val="num" w:pos="5487"/>
        </w:tabs>
        <w:ind w:left="5487" w:hanging="180"/>
      </w:pPr>
    </w:lvl>
    <w:lvl w:ilvl="6" w:tplc="0409000F" w:tentative="1">
      <w:start w:val="1"/>
      <w:numFmt w:val="decimal"/>
      <w:lvlText w:val="%7."/>
      <w:lvlJc w:val="left"/>
      <w:pPr>
        <w:tabs>
          <w:tab w:val="num" w:pos="6207"/>
        </w:tabs>
        <w:ind w:left="6207" w:hanging="360"/>
      </w:pPr>
    </w:lvl>
    <w:lvl w:ilvl="7" w:tplc="04090019" w:tentative="1">
      <w:start w:val="1"/>
      <w:numFmt w:val="lowerLetter"/>
      <w:lvlText w:val="%8."/>
      <w:lvlJc w:val="left"/>
      <w:pPr>
        <w:tabs>
          <w:tab w:val="num" w:pos="6927"/>
        </w:tabs>
        <w:ind w:left="6927" w:hanging="360"/>
      </w:pPr>
    </w:lvl>
    <w:lvl w:ilvl="8" w:tplc="0409001B" w:tentative="1">
      <w:start w:val="1"/>
      <w:numFmt w:val="lowerRoman"/>
      <w:lvlText w:val="%9."/>
      <w:lvlJc w:val="right"/>
      <w:pPr>
        <w:tabs>
          <w:tab w:val="num" w:pos="7647"/>
        </w:tabs>
        <w:ind w:left="7647" w:hanging="180"/>
      </w:pPr>
    </w:lvl>
  </w:abstractNum>
  <w:abstractNum w:abstractNumId="5" w15:restartNumberingAfterBreak="0">
    <w:nsid w:val="6658175E"/>
    <w:multiLevelType w:val="hybridMultilevel"/>
    <w:tmpl w:val="BC9C3A3A"/>
    <w:lvl w:ilvl="0" w:tplc="965CE968">
      <w:start w:val="2"/>
      <w:numFmt w:val="hebrew1"/>
      <w:lvlText w:val="%1."/>
      <w:lvlJc w:val="left"/>
      <w:pPr>
        <w:tabs>
          <w:tab w:val="num" w:pos="1575"/>
        </w:tabs>
        <w:ind w:left="1575" w:hanging="360"/>
      </w:pPr>
      <w:rPr>
        <w:rFonts w:hint="default"/>
      </w:rPr>
    </w:lvl>
    <w:lvl w:ilvl="1" w:tplc="04090019" w:tentative="1">
      <w:start w:val="1"/>
      <w:numFmt w:val="lowerLetter"/>
      <w:lvlText w:val="%2."/>
      <w:lvlJc w:val="left"/>
      <w:pPr>
        <w:tabs>
          <w:tab w:val="num" w:pos="2295"/>
        </w:tabs>
        <w:ind w:left="2295" w:hanging="360"/>
      </w:pPr>
    </w:lvl>
    <w:lvl w:ilvl="2" w:tplc="0409001B" w:tentative="1">
      <w:start w:val="1"/>
      <w:numFmt w:val="lowerRoman"/>
      <w:lvlText w:val="%3."/>
      <w:lvlJc w:val="right"/>
      <w:pPr>
        <w:tabs>
          <w:tab w:val="num" w:pos="3015"/>
        </w:tabs>
        <w:ind w:left="3015" w:hanging="180"/>
      </w:pPr>
    </w:lvl>
    <w:lvl w:ilvl="3" w:tplc="0409000F" w:tentative="1">
      <w:start w:val="1"/>
      <w:numFmt w:val="decimal"/>
      <w:lvlText w:val="%4."/>
      <w:lvlJc w:val="left"/>
      <w:pPr>
        <w:tabs>
          <w:tab w:val="num" w:pos="3735"/>
        </w:tabs>
        <w:ind w:left="3735" w:hanging="360"/>
      </w:pPr>
    </w:lvl>
    <w:lvl w:ilvl="4" w:tplc="04090019" w:tentative="1">
      <w:start w:val="1"/>
      <w:numFmt w:val="lowerLetter"/>
      <w:lvlText w:val="%5."/>
      <w:lvlJc w:val="left"/>
      <w:pPr>
        <w:tabs>
          <w:tab w:val="num" w:pos="4455"/>
        </w:tabs>
        <w:ind w:left="4455" w:hanging="360"/>
      </w:pPr>
    </w:lvl>
    <w:lvl w:ilvl="5" w:tplc="0409001B" w:tentative="1">
      <w:start w:val="1"/>
      <w:numFmt w:val="lowerRoman"/>
      <w:lvlText w:val="%6."/>
      <w:lvlJc w:val="right"/>
      <w:pPr>
        <w:tabs>
          <w:tab w:val="num" w:pos="5175"/>
        </w:tabs>
        <w:ind w:left="5175" w:hanging="180"/>
      </w:pPr>
    </w:lvl>
    <w:lvl w:ilvl="6" w:tplc="0409000F" w:tentative="1">
      <w:start w:val="1"/>
      <w:numFmt w:val="decimal"/>
      <w:lvlText w:val="%7."/>
      <w:lvlJc w:val="left"/>
      <w:pPr>
        <w:tabs>
          <w:tab w:val="num" w:pos="5895"/>
        </w:tabs>
        <w:ind w:left="5895" w:hanging="360"/>
      </w:pPr>
    </w:lvl>
    <w:lvl w:ilvl="7" w:tplc="04090019" w:tentative="1">
      <w:start w:val="1"/>
      <w:numFmt w:val="lowerLetter"/>
      <w:lvlText w:val="%8."/>
      <w:lvlJc w:val="left"/>
      <w:pPr>
        <w:tabs>
          <w:tab w:val="num" w:pos="6615"/>
        </w:tabs>
        <w:ind w:left="6615" w:hanging="360"/>
      </w:pPr>
    </w:lvl>
    <w:lvl w:ilvl="8" w:tplc="0409001B" w:tentative="1">
      <w:start w:val="1"/>
      <w:numFmt w:val="lowerRoman"/>
      <w:lvlText w:val="%9."/>
      <w:lvlJc w:val="right"/>
      <w:pPr>
        <w:tabs>
          <w:tab w:val="num" w:pos="7335"/>
        </w:tabs>
        <w:ind w:left="7335" w:hanging="180"/>
      </w:pPr>
    </w:lvl>
  </w:abstractNum>
  <w:abstractNum w:abstractNumId="6" w15:restartNumberingAfterBreak="0">
    <w:nsid w:val="71C016B6"/>
    <w:multiLevelType w:val="hybridMultilevel"/>
    <w:tmpl w:val="F42CD354"/>
    <w:lvl w:ilvl="0" w:tplc="75B8A092">
      <w:start w:val="1"/>
      <w:numFmt w:val="hebrew1"/>
      <w:lvlText w:val="%1."/>
      <w:lvlJc w:val="left"/>
      <w:pPr>
        <w:tabs>
          <w:tab w:val="num" w:pos="501"/>
        </w:tabs>
        <w:ind w:left="501" w:hanging="360"/>
      </w:pPr>
      <w:rPr>
        <w:rFonts w:hint="default"/>
      </w:rPr>
    </w:lvl>
    <w:lvl w:ilvl="1" w:tplc="F8D834F2">
      <w:start w:val="1"/>
      <w:numFmt w:val="decimal"/>
      <w:lvlText w:val="%2."/>
      <w:lvlJc w:val="left"/>
      <w:pPr>
        <w:tabs>
          <w:tab w:val="num" w:pos="1221"/>
        </w:tabs>
        <w:ind w:left="1221" w:hanging="360"/>
      </w:pPr>
      <w:rPr>
        <w:rFonts w:hint="default"/>
      </w:rPr>
    </w:lvl>
    <w:lvl w:ilvl="2" w:tplc="0409001B" w:tentative="1">
      <w:start w:val="1"/>
      <w:numFmt w:val="lowerRoman"/>
      <w:lvlText w:val="%3."/>
      <w:lvlJc w:val="right"/>
      <w:pPr>
        <w:tabs>
          <w:tab w:val="num" w:pos="1941"/>
        </w:tabs>
        <w:ind w:left="1941" w:hanging="180"/>
      </w:pPr>
    </w:lvl>
    <w:lvl w:ilvl="3" w:tplc="0409000F" w:tentative="1">
      <w:start w:val="1"/>
      <w:numFmt w:val="decimal"/>
      <w:lvlText w:val="%4."/>
      <w:lvlJc w:val="left"/>
      <w:pPr>
        <w:tabs>
          <w:tab w:val="num" w:pos="2661"/>
        </w:tabs>
        <w:ind w:left="2661" w:hanging="360"/>
      </w:pPr>
    </w:lvl>
    <w:lvl w:ilvl="4" w:tplc="04090019" w:tentative="1">
      <w:start w:val="1"/>
      <w:numFmt w:val="lowerLetter"/>
      <w:lvlText w:val="%5."/>
      <w:lvlJc w:val="left"/>
      <w:pPr>
        <w:tabs>
          <w:tab w:val="num" w:pos="3381"/>
        </w:tabs>
        <w:ind w:left="3381" w:hanging="360"/>
      </w:pPr>
    </w:lvl>
    <w:lvl w:ilvl="5" w:tplc="0409001B" w:tentative="1">
      <w:start w:val="1"/>
      <w:numFmt w:val="lowerRoman"/>
      <w:lvlText w:val="%6."/>
      <w:lvlJc w:val="right"/>
      <w:pPr>
        <w:tabs>
          <w:tab w:val="num" w:pos="4101"/>
        </w:tabs>
        <w:ind w:left="4101" w:hanging="180"/>
      </w:pPr>
    </w:lvl>
    <w:lvl w:ilvl="6" w:tplc="0409000F" w:tentative="1">
      <w:start w:val="1"/>
      <w:numFmt w:val="decimal"/>
      <w:lvlText w:val="%7."/>
      <w:lvlJc w:val="left"/>
      <w:pPr>
        <w:tabs>
          <w:tab w:val="num" w:pos="4821"/>
        </w:tabs>
        <w:ind w:left="4821" w:hanging="360"/>
      </w:pPr>
    </w:lvl>
    <w:lvl w:ilvl="7" w:tplc="04090019" w:tentative="1">
      <w:start w:val="1"/>
      <w:numFmt w:val="lowerLetter"/>
      <w:lvlText w:val="%8."/>
      <w:lvlJc w:val="left"/>
      <w:pPr>
        <w:tabs>
          <w:tab w:val="num" w:pos="5541"/>
        </w:tabs>
        <w:ind w:left="5541" w:hanging="360"/>
      </w:pPr>
    </w:lvl>
    <w:lvl w:ilvl="8" w:tplc="0409001B" w:tentative="1">
      <w:start w:val="1"/>
      <w:numFmt w:val="lowerRoman"/>
      <w:lvlText w:val="%9."/>
      <w:lvlJc w:val="right"/>
      <w:pPr>
        <w:tabs>
          <w:tab w:val="num" w:pos="6261"/>
        </w:tabs>
        <w:ind w:left="6261" w:hanging="180"/>
      </w:pPr>
    </w:lvl>
  </w:abstractNum>
  <w:abstractNum w:abstractNumId="7" w15:restartNumberingAfterBreak="0">
    <w:nsid w:val="7D545559"/>
    <w:multiLevelType w:val="hybridMultilevel"/>
    <w:tmpl w:val="7ED65A9C"/>
    <w:lvl w:ilvl="0" w:tplc="2DA6AE68">
      <w:start w:val="8"/>
      <w:numFmt w:val="hebrew1"/>
      <w:lvlText w:val="%1."/>
      <w:lvlJc w:val="left"/>
      <w:pPr>
        <w:tabs>
          <w:tab w:val="num" w:pos="1902"/>
        </w:tabs>
        <w:ind w:left="1902" w:hanging="360"/>
      </w:pPr>
      <w:rPr>
        <w:rFonts w:hint="default"/>
      </w:rPr>
    </w:lvl>
    <w:lvl w:ilvl="1" w:tplc="04090019" w:tentative="1">
      <w:start w:val="1"/>
      <w:numFmt w:val="lowerLetter"/>
      <w:lvlText w:val="%2."/>
      <w:lvlJc w:val="left"/>
      <w:pPr>
        <w:tabs>
          <w:tab w:val="num" w:pos="2622"/>
        </w:tabs>
        <w:ind w:left="2622" w:hanging="360"/>
      </w:pPr>
    </w:lvl>
    <w:lvl w:ilvl="2" w:tplc="0409001B" w:tentative="1">
      <w:start w:val="1"/>
      <w:numFmt w:val="lowerRoman"/>
      <w:lvlText w:val="%3."/>
      <w:lvlJc w:val="right"/>
      <w:pPr>
        <w:tabs>
          <w:tab w:val="num" w:pos="3342"/>
        </w:tabs>
        <w:ind w:left="3342" w:hanging="180"/>
      </w:pPr>
    </w:lvl>
    <w:lvl w:ilvl="3" w:tplc="0409000F" w:tentative="1">
      <w:start w:val="1"/>
      <w:numFmt w:val="decimal"/>
      <w:lvlText w:val="%4."/>
      <w:lvlJc w:val="left"/>
      <w:pPr>
        <w:tabs>
          <w:tab w:val="num" w:pos="4062"/>
        </w:tabs>
        <w:ind w:left="4062" w:hanging="360"/>
      </w:pPr>
    </w:lvl>
    <w:lvl w:ilvl="4" w:tplc="04090019" w:tentative="1">
      <w:start w:val="1"/>
      <w:numFmt w:val="lowerLetter"/>
      <w:lvlText w:val="%5."/>
      <w:lvlJc w:val="left"/>
      <w:pPr>
        <w:tabs>
          <w:tab w:val="num" w:pos="4782"/>
        </w:tabs>
        <w:ind w:left="4782" w:hanging="360"/>
      </w:pPr>
    </w:lvl>
    <w:lvl w:ilvl="5" w:tplc="0409001B" w:tentative="1">
      <w:start w:val="1"/>
      <w:numFmt w:val="lowerRoman"/>
      <w:lvlText w:val="%6."/>
      <w:lvlJc w:val="right"/>
      <w:pPr>
        <w:tabs>
          <w:tab w:val="num" w:pos="5502"/>
        </w:tabs>
        <w:ind w:left="5502" w:hanging="180"/>
      </w:pPr>
    </w:lvl>
    <w:lvl w:ilvl="6" w:tplc="0409000F" w:tentative="1">
      <w:start w:val="1"/>
      <w:numFmt w:val="decimal"/>
      <w:lvlText w:val="%7."/>
      <w:lvlJc w:val="left"/>
      <w:pPr>
        <w:tabs>
          <w:tab w:val="num" w:pos="6222"/>
        </w:tabs>
        <w:ind w:left="6222" w:hanging="360"/>
      </w:pPr>
    </w:lvl>
    <w:lvl w:ilvl="7" w:tplc="04090019" w:tentative="1">
      <w:start w:val="1"/>
      <w:numFmt w:val="lowerLetter"/>
      <w:lvlText w:val="%8."/>
      <w:lvlJc w:val="left"/>
      <w:pPr>
        <w:tabs>
          <w:tab w:val="num" w:pos="6942"/>
        </w:tabs>
        <w:ind w:left="6942" w:hanging="360"/>
      </w:pPr>
    </w:lvl>
    <w:lvl w:ilvl="8" w:tplc="0409001B" w:tentative="1">
      <w:start w:val="1"/>
      <w:numFmt w:val="lowerRoman"/>
      <w:lvlText w:val="%9."/>
      <w:lvlJc w:val="right"/>
      <w:pPr>
        <w:tabs>
          <w:tab w:val="num" w:pos="7662"/>
        </w:tabs>
        <w:ind w:left="7662" w:hanging="180"/>
      </w:pPr>
    </w:lvl>
  </w:abstractNum>
  <w:num w:numId="1" w16cid:durableId="832719354">
    <w:abstractNumId w:val="3"/>
  </w:num>
  <w:num w:numId="2" w16cid:durableId="930822739">
    <w:abstractNumId w:val="6"/>
  </w:num>
  <w:num w:numId="3" w16cid:durableId="1032343497">
    <w:abstractNumId w:val="2"/>
  </w:num>
  <w:num w:numId="4" w16cid:durableId="564803492">
    <w:abstractNumId w:val="5"/>
  </w:num>
  <w:num w:numId="5" w16cid:durableId="1251698407">
    <w:abstractNumId w:val="1"/>
  </w:num>
  <w:num w:numId="6" w16cid:durableId="1912234139">
    <w:abstractNumId w:val="0"/>
  </w:num>
  <w:num w:numId="7" w16cid:durableId="1987201125">
    <w:abstractNumId w:val="4"/>
  </w:num>
  <w:num w:numId="8" w16cid:durableId="5070666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7785פרוטוקול_ישיבת_ועדה.doc"/>
    <w:docVar w:name="StartMode" w:val="3"/>
  </w:docVars>
  <w:rsids>
    <w:rsidRoot w:val="00BE65CA"/>
    <w:rsid w:val="00552A80"/>
    <w:rsid w:val="005E6D40"/>
    <w:rsid w:val="00917ADA"/>
    <w:rsid w:val="00965806"/>
    <w:rsid w:val="00BE65CA"/>
    <w:rsid w:val="00DE03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1018744"/>
  <w15:chartTrackingRefBased/>
  <w15:docId w15:val="{495B47CA-0A91-44A4-948A-BDFD23F7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DE03D5"/>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DE03D5"/>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DE03D5"/>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DE03D5"/>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E03D5"/>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DE03D5"/>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DE0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4085</Words>
  <Characters>23288</Characters>
  <Application>Microsoft Office Word</Application>
  <DocSecurity>0</DocSecurity>
  <Lines>194</Lines>
  <Paragraphs>54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