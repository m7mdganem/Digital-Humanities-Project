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B6124" w14:textId="77777777" w:rsidR="007365B3" w:rsidRPr="007365B3" w:rsidRDefault="007365B3" w:rsidP="007365B3">
      <w:pPr>
        <w:bidi/>
        <w:jc w:val="both"/>
        <w:rPr>
          <w:rFonts w:cs="David" w:hint="cs"/>
          <w:b/>
          <w:bCs/>
          <w:rtl/>
        </w:rPr>
      </w:pPr>
      <w:r w:rsidRPr="007365B3">
        <w:rPr>
          <w:rFonts w:cs="David" w:hint="cs"/>
          <w:b/>
          <w:bCs/>
          <w:rtl/>
        </w:rPr>
        <w:t>ה</w:t>
      </w:r>
      <w:r w:rsidRPr="007365B3">
        <w:rPr>
          <w:rFonts w:cs="David"/>
          <w:b/>
          <w:bCs/>
          <w:rtl/>
        </w:rPr>
        <w:t xml:space="preserve">כנסת </w:t>
      </w:r>
      <w:r w:rsidRPr="007365B3">
        <w:rPr>
          <w:rFonts w:cs="David" w:hint="cs"/>
          <w:b/>
          <w:bCs/>
          <w:rtl/>
        </w:rPr>
        <w:t>השמונה-עשרה</w:t>
      </w:r>
      <w:r w:rsidRPr="007365B3">
        <w:rPr>
          <w:rFonts w:cs="David" w:hint="cs"/>
          <w:b/>
          <w:bCs/>
          <w:rtl/>
        </w:rPr>
        <w:tab/>
      </w:r>
      <w:r w:rsidRPr="007365B3">
        <w:rPr>
          <w:rFonts w:cs="David" w:hint="cs"/>
          <w:b/>
          <w:bCs/>
          <w:rtl/>
        </w:rPr>
        <w:tab/>
        <w:t xml:space="preserve">                                                                  נוסח לא מתוקן              </w:t>
      </w:r>
    </w:p>
    <w:p w14:paraId="3C9A850F" w14:textId="77777777" w:rsidR="007365B3" w:rsidRPr="007365B3" w:rsidRDefault="007365B3" w:rsidP="007365B3">
      <w:pPr>
        <w:bidi/>
        <w:jc w:val="both"/>
        <w:outlineLvl w:val="0"/>
        <w:rPr>
          <w:rFonts w:cs="David" w:hint="cs"/>
          <w:b/>
          <w:bCs/>
          <w:rtl/>
        </w:rPr>
      </w:pPr>
      <w:r w:rsidRPr="007365B3">
        <w:rPr>
          <w:rFonts w:cs="David" w:hint="cs"/>
          <w:b/>
          <w:bCs/>
          <w:rtl/>
        </w:rPr>
        <w:t>מושב ראשון</w:t>
      </w:r>
      <w:r w:rsidRPr="007365B3">
        <w:rPr>
          <w:rFonts w:cs="David" w:hint="cs"/>
          <w:b/>
          <w:bCs/>
          <w:rtl/>
        </w:rPr>
        <w:tab/>
      </w:r>
      <w:r w:rsidRPr="007365B3">
        <w:rPr>
          <w:rFonts w:cs="David" w:hint="cs"/>
          <w:b/>
          <w:bCs/>
          <w:rtl/>
        </w:rPr>
        <w:tab/>
      </w:r>
      <w:r w:rsidRPr="007365B3">
        <w:rPr>
          <w:rFonts w:cs="David" w:hint="cs"/>
          <w:b/>
          <w:bCs/>
          <w:rtl/>
        </w:rPr>
        <w:tab/>
      </w:r>
      <w:r w:rsidRPr="007365B3">
        <w:rPr>
          <w:rFonts w:cs="David" w:hint="cs"/>
          <w:b/>
          <w:bCs/>
          <w:rtl/>
        </w:rPr>
        <w:tab/>
      </w:r>
      <w:r w:rsidRPr="007365B3">
        <w:rPr>
          <w:rFonts w:cs="David" w:hint="cs"/>
          <w:b/>
          <w:bCs/>
          <w:rtl/>
        </w:rPr>
        <w:tab/>
      </w:r>
      <w:r w:rsidRPr="007365B3">
        <w:rPr>
          <w:rFonts w:cs="David" w:hint="cs"/>
          <w:b/>
          <w:bCs/>
          <w:rtl/>
        </w:rPr>
        <w:tab/>
      </w:r>
      <w:r w:rsidRPr="007365B3">
        <w:rPr>
          <w:rFonts w:cs="David" w:hint="cs"/>
          <w:b/>
          <w:bCs/>
          <w:rtl/>
        </w:rPr>
        <w:tab/>
      </w:r>
      <w:r w:rsidRPr="007365B3">
        <w:rPr>
          <w:rFonts w:cs="David"/>
          <w:b/>
          <w:bCs/>
          <w:rtl/>
        </w:rPr>
        <w:tab/>
      </w:r>
      <w:r w:rsidRPr="007365B3">
        <w:rPr>
          <w:rFonts w:cs="David" w:hint="cs"/>
          <w:b/>
          <w:bCs/>
          <w:rtl/>
        </w:rPr>
        <w:t xml:space="preserve">         </w:t>
      </w:r>
    </w:p>
    <w:p w14:paraId="0EEF6845" w14:textId="77777777" w:rsidR="007365B3" w:rsidRDefault="007365B3" w:rsidP="007365B3">
      <w:pPr>
        <w:bidi/>
        <w:jc w:val="both"/>
        <w:outlineLvl w:val="0"/>
        <w:rPr>
          <w:rFonts w:cs="David" w:hint="cs"/>
          <w:b/>
          <w:bCs/>
          <w:rtl/>
        </w:rPr>
      </w:pPr>
    </w:p>
    <w:p w14:paraId="117FCE0D" w14:textId="77777777" w:rsidR="007365B3" w:rsidRPr="007365B3" w:rsidRDefault="007365B3" w:rsidP="007365B3">
      <w:pPr>
        <w:bidi/>
        <w:jc w:val="both"/>
        <w:outlineLvl w:val="0"/>
        <w:rPr>
          <w:rFonts w:cs="David" w:hint="cs"/>
          <w:b/>
          <w:bCs/>
          <w:rtl/>
        </w:rPr>
      </w:pPr>
    </w:p>
    <w:p w14:paraId="6F1077ED" w14:textId="77777777" w:rsidR="007365B3" w:rsidRPr="007365B3" w:rsidRDefault="007365B3" w:rsidP="007365B3">
      <w:pPr>
        <w:bidi/>
        <w:jc w:val="center"/>
        <w:outlineLvl w:val="0"/>
        <w:rPr>
          <w:rFonts w:cs="David" w:hint="cs"/>
          <w:b/>
          <w:bCs/>
          <w:rtl/>
        </w:rPr>
      </w:pPr>
      <w:r w:rsidRPr="007365B3">
        <w:rPr>
          <w:rFonts w:cs="David"/>
          <w:b/>
          <w:bCs/>
          <w:rtl/>
        </w:rPr>
        <w:t xml:space="preserve">פרוטוקול מס' </w:t>
      </w:r>
      <w:r w:rsidRPr="007365B3">
        <w:rPr>
          <w:rFonts w:cs="David" w:hint="cs"/>
          <w:b/>
          <w:bCs/>
          <w:rtl/>
        </w:rPr>
        <w:t>14</w:t>
      </w:r>
    </w:p>
    <w:p w14:paraId="65D5A992" w14:textId="77777777" w:rsidR="007365B3" w:rsidRPr="007365B3" w:rsidRDefault="007365B3" w:rsidP="007365B3">
      <w:pPr>
        <w:bidi/>
        <w:jc w:val="center"/>
        <w:outlineLvl w:val="0"/>
        <w:rPr>
          <w:rFonts w:cs="David" w:hint="cs"/>
          <w:b/>
          <w:bCs/>
          <w:rtl/>
        </w:rPr>
      </w:pPr>
      <w:r w:rsidRPr="007365B3">
        <w:rPr>
          <w:rFonts w:cs="David"/>
          <w:b/>
          <w:bCs/>
          <w:rtl/>
        </w:rPr>
        <w:t>מישיב</w:t>
      </w:r>
      <w:r w:rsidRPr="007365B3">
        <w:rPr>
          <w:rFonts w:cs="David" w:hint="cs"/>
          <w:b/>
          <w:bCs/>
          <w:rtl/>
        </w:rPr>
        <w:t>ת ועדת הכנסת</w:t>
      </w:r>
    </w:p>
    <w:p w14:paraId="50D72439" w14:textId="77777777" w:rsidR="007365B3" w:rsidRPr="007365B3" w:rsidRDefault="007365B3" w:rsidP="007365B3">
      <w:pPr>
        <w:bidi/>
        <w:jc w:val="center"/>
        <w:rPr>
          <w:rFonts w:cs="David"/>
          <w:b/>
          <w:bCs/>
          <w:u w:val="single"/>
          <w:rtl/>
        </w:rPr>
      </w:pPr>
      <w:r w:rsidRPr="007365B3">
        <w:rPr>
          <w:rFonts w:cs="David" w:hint="cs"/>
          <w:b/>
          <w:bCs/>
          <w:u w:val="single"/>
          <w:rtl/>
        </w:rPr>
        <w:t xml:space="preserve">יום שני, כ"ג בסיוון </w:t>
      </w:r>
      <w:proofErr w:type="spellStart"/>
      <w:r w:rsidRPr="007365B3">
        <w:rPr>
          <w:rFonts w:cs="David" w:hint="cs"/>
          <w:b/>
          <w:bCs/>
          <w:u w:val="single"/>
          <w:rtl/>
        </w:rPr>
        <w:t>התשס"ט</w:t>
      </w:r>
      <w:proofErr w:type="spellEnd"/>
      <w:r w:rsidRPr="007365B3">
        <w:rPr>
          <w:rFonts w:cs="David" w:hint="cs"/>
          <w:b/>
          <w:bCs/>
          <w:u w:val="single"/>
          <w:rtl/>
        </w:rPr>
        <w:t xml:space="preserve"> (15 ביוני 2009), שעה 10:00</w:t>
      </w:r>
    </w:p>
    <w:p w14:paraId="689584E8" w14:textId="77777777" w:rsidR="007365B3" w:rsidRPr="007365B3" w:rsidRDefault="007365B3" w:rsidP="007365B3">
      <w:pPr>
        <w:bidi/>
        <w:jc w:val="both"/>
        <w:rPr>
          <w:rFonts w:cs="David"/>
          <w:b/>
          <w:bCs/>
          <w:u w:val="single"/>
          <w:rtl/>
        </w:rPr>
      </w:pPr>
    </w:p>
    <w:p w14:paraId="4B18AF31" w14:textId="77777777" w:rsidR="007365B3" w:rsidRPr="007365B3" w:rsidRDefault="007365B3" w:rsidP="007365B3">
      <w:pPr>
        <w:bidi/>
        <w:jc w:val="both"/>
        <w:rPr>
          <w:rFonts w:cs="David" w:hint="cs"/>
          <w:b/>
          <w:bCs/>
          <w:u w:val="single"/>
          <w:rtl/>
        </w:rPr>
      </w:pPr>
    </w:p>
    <w:p w14:paraId="0D05CEC2" w14:textId="77777777" w:rsidR="007365B3" w:rsidRPr="007365B3" w:rsidRDefault="007365B3" w:rsidP="007365B3">
      <w:pPr>
        <w:bidi/>
        <w:jc w:val="both"/>
        <w:rPr>
          <w:rFonts w:cs="David" w:hint="cs"/>
          <w:rtl/>
        </w:rPr>
      </w:pPr>
      <w:r w:rsidRPr="007365B3">
        <w:rPr>
          <w:rFonts w:cs="David" w:hint="cs"/>
          <w:b/>
          <w:bCs/>
          <w:u w:val="single"/>
          <w:rtl/>
        </w:rPr>
        <w:t>סדר היום</w:t>
      </w:r>
      <w:r w:rsidRPr="007365B3">
        <w:rPr>
          <w:rFonts w:cs="David"/>
          <w:b/>
          <w:bCs/>
          <w:u w:val="single"/>
          <w:rtl/>
        </w:rPr>
        <w:t>:</w:t>
      </w:r>
      <w:r w:rsidRPr="007365B3">
        <w:rPr>
          <w:rFonts w:cs="David"/>
          <w:rtl/>
        </w:rPr>
        <w:t xml:space="preserve"> </w:t>
      </w:r>
      <w:r w:rsidRPr="007365B3">
        <w:rPr>
          <w:rFonts w:cs="David" w:hint="cs"/>
          <w:rtl/>
        </w:rPr>
        <w:t xml:space="preserve"> </w:t>
      </w:r>
    </w:p>
    <w:p w14:paraId="32D9A7CB" w14:textId="77777777" w:rsidR="007365B3" w:rsidRPr="007365B3" w:rsidRDefault="007365B3" w:rsidP="007365B3">
      <w:pPr>
        <w:bidi/>
        <w:jc w:val="both"/>
        <w:rPr>
          <w:rFonts w:cs="David" w:hint="cs"/>
          <w:rtl/>
        </w:rPr>
      </w:pPr>
    </w:p>
    <w:p w14:paraId="6306DCE1" w14:textId="77777777" w:rsidR="007365B3" w:rsidRPr="007365B3" w:rsidRDefault="007365B3" w:rsidP="007365B3">
      <w:pPr>
        <w:numPr>
          <w:ilvl w:val="0"/>
          <w:numId w:val="1"/>
        </w:numPr>
        <w:autoSpaceDE w:val="0"/>
        <w:autoSpaceDN w:val="0"/>
        <w:bidi/>
        <w:jc w:val="both"/>
        <w:rPr>
          <w:rFonts w:cs="David" w:hint="cs"/>
        </w:rPr>
      </w:pPr>
      <w:r w:rsidRPr="007365B3">
        <w:rPr>
          <w:rFonts w:cs="David" w:hint="cs"/>
          <w:rtl/>
        </w:rPr>
        <w:t xml:space="preserve">קביעת מסגרת הדיון להצעות להביע אי-אמון בממשלה. </w:t>
      </w:r>
    </w:p>
    <w:p w14:paraId="19547E2E" w14:textId="77777777" w:rsidR="007365B3" w:rsidRPr="007365B3" w:rsidRDefault="007365B3" w:rsidP="007365B3">
      <w:pPr>
        <w:numPr>
          <w:ilvl w:val="0"/>
          <w:numId w:val="1"/>
        </w:numPr>
        <w:autoSpaceDE w:val="0"/>
        <w:autoSpaceDN w:val="0"/>
        <w:bidi/>
        <w:jc w:val="both"/>
        <w:rPr>
          <w:rFonts w:cs="David" w:hint="cs"/>
        </w:rPr>
      </w:pPr>
      <w:r w:rsidRPr="007365B3">
        <w:rPr>
          <w:rFonts w:cs="David" w:hint="cs"/>
          <w:rtl/>
        </w:rPr>
        <w:t xml:space="preserve">א. קביעת ועדה לדיון בהצעת חוק מתן שירות במספר שפות במשרדים ממשלתיים ומסירת הודעות בשידורי רשות השידור, </w:t>
      </w:r>
      <w:proofErr w:type="spellStart"/>
      <w:r w:rsidRPr="007365B3">
        <w:rPr>
          <w:rFonts w:cs="David" w:hint="cs"/>
          <w:rtl/>
        </w:rPr>
        <w:t>התשס"ט</w:t>
      </w:r>
      <w:proofErr w:type="spellEnd"/>
      <w:r w:rsidRPr="007365B3">
        <w:rPr>
          <w:rFonts w:cs="David" w:hint="cs"/>
          <w:rtl/>
        </w:rPr>
        <w:t xml:space="preserve">-2009, הצעת חבר הכנסת </w:t>
      </w:r>
      <w:proofErr w:type="spellStart"/>
      <w:r w:rsidRPr="007365B3">
        <w:rPr>
          <w:rFonts w:cs="David" w:hint="cs"/>
          <w:rtl/>
        </w:rPr>
        <w:t>רוברט</w:t>
      </w:r>
      <w:proofErr w:type="spellEnd"/>
      <w:r w:rsidRPr="007365B3">
        <w:rPr>
          <w:rFonts w:cs="David" w:hint="cs"/>
          <w:rtl/>
        </w:rPr>
        <w:t xml:space="preserve"> </w:t>
      </w:r>
      <w:proofErr w:type="spellStart"/>
      <w:r w:rsidRPr="007365B3">
        <w:rPr>
          <w:rFonts w:cs="David" w:hint="cs"/>
          <w:rtl/>
        </w:rPr>
        <w:t>אילטוב</w:t>
      </w:r>
      <w:proofErr w:type="spellEnd"/>
      <w:r w:rsidRPr="007365B3">
        <w:rPr>
          <w:rFonts w:cs="David" w:hint="cs"/>
          <w:rtl/>
        </w:rPr>
        <w:t xml:space="preserve"> וקבוצת חברי הכנסת (פ/84/18).</w:t>
      </w:r>
    </w:p>
    <w:p w14:paraId="59796767" w14:textId="77777777" w:rsidR="007365B3" w:rsidRPr="007365B3" w:rsidRDefault="007365B3" w:rsidP="007365B3">
      <w:pPr>
        <w:bidi/>
        <w:ind w:left="720"/>
        <w:jc w:val="both"/>
        <w:rPr>
          <w:rFonts w:cs="David" w:hint="cs"/>
          <w:rtl/>
        </w:rPr>
      </w:pPr>
      <w:r w:rsidRPr="007365B3">
        <w:rPr>
          <w:rFonts w:cs="David" w:hint="cs"/>
          <w:rtl/>
        </w:rPr>
        <w:t xml:space="preserve">ב. קביעת ועדה לדיון בהצעת חוק עובדים זרים (תיקון מס' 13) (העברת סמכויות וממונה על  זכויות עובדים זרים), </w:t>
      </w:r>
      <w:proofErr w:type="spellStart"/>
      <w:r w:rsidRPr="007365B3">
        <w:rPr>
          <w:rFonts w:cs="David" w:hint="cs"/>
          <w:rtl/>
        </w:rPr>
        <w:t>התשס"ט</w:t>
      </w:r>
      <w:proofErr w:type="spellEnd"/>
      <w:r w:rsidRPr="007365B3">
        <w:rPr>
          <w:rFonts w:cs="David" w:hint="cs"/>
          <w:rtl/>
        </w:rPr>
        <w:t>-2009 (מ/426).</w:t>
      </w:r>
    </w:p>
    <w:p w14:paraId="2180B934" w14:textId="77777777" w:rsidR="007365B3" w:rsidRPr="007365B3" w:rsidRDefault="007365B3" w:rsidP="007365B3">
      <w:pPr>
        <w:numPr>
          <w:ilvl w:val="0"/>
          <w:numId w:val="1"/>
        </w:numPr>
        <w:autoSpaceDE w:val="0"/>
        <w:autoSpaceDN w:val="0"/>
        <w:bidi/>
        <w:jc w:val="both"/>
        <w:rPr>
          <w:rFonts w:cs="David" w:hint="cs"/>
          <w:rtl/>
        </w:rPr>
      </w:pPr>
      <w:r w:rsidRPr="007365B3">
        <w:rPr>
          <w:rFonts w:cs="David" w:hint="cs"/>
          <w:rtl/>
        </w:rPr>
        <w:t xml:space="preserve">סדרי דיון בהצעת חוק התקציב והצעת חוק ההתייעלות הכלכלית (תיקוני חקיקה ליישום התוכנית הכלכלית לשנים 2010-2009), </w:t>
      </w:r>
      <w:proofErr w:type="spellStart"/>
      <w:r w:rsidRPr="007365B3">
        <w:rPr>
          <w:rFonts w:cs="David" w:hint="cs"/>
          <w:rtl/>
        </w:rPr>
        <w:t>התשס"ט</w:t>
      </w:r>
      <w:proofErr w:type="spellEnd"/>
      <w:r w:rsidRPr="007365B3">
        <w:rPr>
          <w:rFonts w:cs="David" w:hint="cs"/>
          <w:rtl/>
        </w:rPr>
        <w:t xml:space="preserve">-2009. </w:t>
      </w:r>
    </w:p>
    <w:p w14:paraId="624DD11C" w14:textId="77777777" w:rsidR="007365B3" w:rsidRPr="007365B3" w:rsidRDefault="007365B3" w:rsidP="007365B3">
      <w:pPr>
        <w:bidi/>
        <w:ind w:left="360"/>
        <w:jc w:val="both"/>
        <w:rPr>
          <w:rFonts w:cs="David" w:hint="cs"/>
          <w:rtl/>
        </w:rPr>
      </w:pPr>
    </w:p>
    <w:p w14:paraId="5E5C1B7A" w14:textId="77777777" w:rsidR="007365B3" w:rsidRPr="007365B3" w:rsidRDefault="007365B3" w:rsidP="007365B3">
      <w:pPr>
        <w:bidi/>
        <w:ind w:left="720"/>
        <w:jc w:val="both"/>
        <w:rPr>
          <w:rFonts w:cs="David" w:hint="cs"/>
        </w:rPr>
      </w:pPr>
    </w:p>
    <w:p w14:paraId="0E96FE46" w14:textId="77777777" w:rsidR="007365B3" w:rsidRPr="007365B3" w:rsidRDefault="007365B3" w:rsidP="007365B3">
      <w:pPr>
        <w:bidi/>
        <w:jc w:val="both"/>
        <w:outlineLvl w:val="0"/>
        <w:rPr>
          <w:rFonts w:cs="David"/>
          <w:b/>
          <w:bCs/>
          <w:u w:val="single"/>
          <w:rtl/>
        </w:rPr>
      </w:pPr>
      <w:r w:rsidRPr="007365B3">
        <w:rPr>
          <w:rFonts w:cs="David"/>
          <w:b/>
          <w:bCs/>
          <w:u w:val="single"/>
          <w:rtl/>
        </w:rPr>
        <w:t>נכחו:</w:t>
      </w:r>
    </w:p>
    <w:p w14:paraId="51A58CEF" w14:textId="77777777" w:rsidR="007365B3" w:rsidRPr="007365B3" w:rsidRDefault="007365B3" w:rsidP="007365B3">
      <w:pPr>
        <w:bidi/>
        <w:jc w:val="both"/>
        <w:outlineLvl w:val="0"/>
        <w:rPr>
          <w:rFonts w:cs="David" w:hint="cs"/>
          <w:rtl/>
        </w:rPr>
      </w:pPr>
      <w:r w:rsidRPr="007365B3">
        <w:rPr>
          <w:rFonts w:cs="David"/>
          <w:b/>
          <w:bCs/>
          <w:u w:val="single"/>
          <w:rtl/>
        </w:rPr>
        <w:t>חברי הוועדה</w:t>
      </w:r>
      <w:r w:rsidRPr="007365B3">
        <w:rPr>
          <w:rFonts w:cs="David"/>
          <w:rtl/>
        </w:rPr>
        <w:t>:</w:t>
      </w:r>
      <w:r w:rsidRPr="007365B3">
        <w:rPr>
          <w:rFonts w:cs="David"/>
          <w:rtl/>
        </w:rPr>
        <w:tab/>
      </w:r>
    </w:p>
    <w:p w14:paraId="571C8DEE" w14:textId="77777777" w:rsidR="007365B3" w:rsidRPr="007365B3" w:rsidRDefault="007365B3" w:rsidP="007365B3">
      <w:pPr>
        <w:bidi/>
        <w:jc w:val="both"/>
        <w:outlineLvl w:val="0"/>
        <w:rPr>
          <w:rFonts w:cs="David" w:hint="cs"/>
          <w:rtl/>
        </w:rPr>
      </w:pPr>
    </w:p>
    <w:p w14:paraId="7D7DCCE2" w14:textId="77777777" w:rsidR="007365B3" w:rsidRPr="007365B3" w:rsidRDefault="007365B3" w:rsidP="007365B3">
      <w:pPr>
        <w:bidi/>
        <w:jc w:val="both"/>
        <w:outlineLvl w:val="0"/>
        <w:rPr>
          <w:rFonts w:cs="David" w:hint="cs"/>
          <w:rtl/>
        </w:rPr>
      </w:pPr>
      <w:r w:rsidRPr="007365B3">
        <w:rPr>
          <w:rFonts w:cs="David" w:hint="cs"/>
          <w:rtl/>
        </w:rPr>
        <w:t xml:space="preserve">זאב </w:t>
      </w:r>
      <w:proofErr w:type="spellStart"/>
      <w:r w:rsidRPr="007365B3">
        <w:rPr>
          <w:rFonts w:cs="David" w:hint="cs"/>
          <w:rtl/>
        </w:rPr>
        <w:t>אלקין</w:t>
      </w:r>
      <w:proofErr w:type="spellEnd"/>
      <w:r w:rsidRPr="007365B3">
        <w:rPr>
          <w:rFonts w:cs="David" w:hint="cs"/>
          <w:rtl/>
        </w:rPr>
        <w:t xml:space="preserve"> </w:t>
      </w:r>
      <w:r w:rsidRPr="007365B3">
        <w:rPr>
          <w:rFonts w:cs="David"/>
          <w:rtl/>
        </w:rPr>
        <w:t>–</w:t>
      </w:r>
      <w:r w:rsidRPr="007365B3">
        <w:rPr>
          <w:rFonts w:cs="David" w:hint="cs"/>
          <w:rtl/>
        </w:rPr>
        <w:t xml:space="preserve"> היו"ר</w:t>
      </w:r>
    </w:p>
    <w:p w14:paraId="5E29E9BE" w14:textId="77777777" w:rsidR="007365B3" w:rsidRPr="007365B3" w:rsidRDefault="007365B3" w:rsidP="007365B3">
      <w:pPr>
        <w:bidi/>
        <w:jc w:val="both"/>
        <w:outlineLvl w:val="0"/>
        <w:rPr>
          <w:rFonts w:cs="David" w:hint="cs"/>
          <w:rtl/>
        </w:rPr>
      </w:pPr>
      <w:r w:rsidRPr="007365B3">
        <w:rPr>
          <w:rFonts w:cs="David" w:hint="cs"/>
          <w:rtl/>
        </w:rPr>
        <w:t xml:space="preserve">רוחמה אברהם </w:t>
      </w:r>
      <w:proofErr w:type="spellStart"/>
      <w:r w:rsidRPr="007365B3">
        <w:rPr>
          <w:rFonts w:cs="David" w:hint="cs"/>
          <w:rtl/>
        </w:rPr>
        <w:t>בלילא</w:t>
      </w:r>
      <w:proofErr w:type="spellEnd"/>
    </w:p>
    <w:p w14:paraId="08F910BE" w14:textId="77777777" w:rsidR="007365B3" w:rsidRPr="007365B3" w:rsidRDefault="007365B3" w:rsidP="007365B3">
      <w:pPr>
        <w:bidi/>
        <w:jc w:val="both"/>
        <w:outlineLvl w:val="0"/>
        <w:rPr>
          <w:rFonts w:cs="David" w:hint="cs"/>
          <w:rtl/>
        </w:rPr>
      </w:pPr>
      <w:proofErr w:type="spellStart"/>
      <w:r w:rsidRPr="007365B3">
        <w:rPr>
          <w:rFonts w:cs="David" w:hint="cs"/>
          <w:rtl/>
        </w:rPr>
        <w:t>רוברט</w:t>
      </w:r>
      <w:proofErr w:type="spellEnd"/>
      <w:r w:rsidRPr="007365B3">
        <w:rPr>
          <w:rFonts w:cs="David" w:hint="cs"/>
          <w:rtl/>
        </w:rPr>
        <w:t xml:space="preserve"> </w:t>
      </w:r>
      <w:proofErr w:type="spellStart"/>
      <w:r w:rsidRPr="007365B3">
        <w:rPr>
          <w:rFonts w:cs="David" w:hint="cs"/>
          <w:rtl/>
        </w:rPr>
        <w:t>אילטוב</w:t>
      </w:r>
      <w:proofErr w:type="spellEnd"/>
    </w:p>
    <w:p w14:paraId="56040005" w14:textId="77777777" w:rsidR="007365B3" w:rsidRPr="007365B3" w:rsidRDefault="007365B3" w:rsidP="007365B3">
      <w:pPr>
        <w:bidi/>
        <w:jc w:val="both"/>
        <w:outlineLvl w:val="0"/>
        <w:rPr>
          <w:rFonts w:cs="David" w:hint="cs"/>
          <w:rtl/>
        </w:rPr>
      </w:pPr>
      <w:r w:rsidRPr="007365B3">
        <w:rPr>
          <w:rFonts w:cs="David" w:hint="cs"/>
          <w:rtl/>
        </w:rPr>
        <w:t>דליה איציק</w:t>
      </w:r>
    </w:p>
    <w:p w14:paraId="7281A617" w14:textId="77777777" w:rsidR="007365B3" w:rsidRPr="007365B3" w:rsidRDefault="007365B3" w:rsidP="007365B3">
      <w:pPr>
        <w:bidi/>
        <w:jc w:val="both"/>
        <w:outlineLvl w:val="0"/>
        <w:rPr>
          <w:rFonts w:cs="David" w:hint="cs"/>
          <w:rtl/>
        </w:rPr>
      </w:pPr>
      <w:r w:rsidRPr="007365B3">
        <w:rPr>
          <w:rFonts w:cs="David" w:hint="cs"/>
          <w:rtl/>
        </w:rPr>
        <w:t>דניאל בן-סימון</w:t>
      </w:r>
    </w:p>
    <w:p w14:paraId="72CDBE3B" w14:textId="77777777" w:rsidR="007365B3" w:rsidRPr="007365B3" w:rsidRDefault="007365B3" w:rsidP="007365B3">
      <w:pPr>
        <w:bidi/>
        <w:jc w:val="both"/>
        <w:outlineLvl w:val="0"/>
        <w:rPr>
          <w:rFonts w:cs="David" w:hint="cs"/>
          <w:rtl/>
        </w:rPr>
      </w:pPr>
      <w:r w:rsidRPr="007365B3">
        <w:rPr>
          <w:rFonts w:cs="David" w:hint="cs"/>
          <w:rtl/>
        </w:rPr>
        <w:t xml:space="preserve">אילן </w:t>
      </w:r>
      <w:proofErr w:type="spellStart"/>
      <w:r w:rsidRPr="007365B3">
        <w:rPr>
          <w:rFonts w:cs="David" w:hint="cs"/>
          <w:rtl/>
        </w:rPr>
        <w:t>גילאון</w:t>
      </w:r>
      <w:proofErr w:type="spellEnd"/>
    </w:p>
    <w:p w14:paraId="5A07E3A1" w14:textId="77777777" w:rsidR="007365B3" w:rsidRPr="007365B3" w:rsidRDefault="007365B3" w:rsidP="007365B3">
      <w:pPr>
        <w:bidi/>
        <w:jc w:val="both"/>
        <w:outlineLvl w:val="0"/>
        <w:rPr>
          <w:rFonts w:cs="David" w:hint="cs"/>
          <w:rtl/>
        </w:rPr>
      </w:pPr>
      <w:r w:rsidRPr="007365B3">
        <w:rPr>
          <w:rFonts w:cs="David" w:hint="cs"/>
          <w:rtl/>
        </w:rPr>
        <w:t xml:space="preserve">דני </w:t>
      </w:r>
      <w:proofErr w:type="spellStart"/>
      <w:r w:rsidRPr="007365B3">
        <w:rPr>
          <w:rFonts w:cs="David" w:hint="cs"/>
          <w:rtl/>
        </w:rPr>
        <w:t>דנון</w:t>
      </w:r>
      <w:proofErr w:type="spellEnd"/>
    </w:p>
    <w:p w14:paraId="7BB47D9D" w14:textId="77777777" w:rsidR="007365B3" w:rsidRPr="007365B3" w:rsidRDefault="007365B3" w:rsidP="007365B3">
      <w:pPr>
        <w:bidi/>
        <w:jc w:val="both"/>
        <w:outlineLvl w:val="0"/>
        <w:rPr>
          <w:rFonts w:cs="David" w:hint="cs"/>
          <w:rtl/>
        </w:rPr>
      </w:pPr>
      <w:r w:rsidRPr="007365B3">
        <w:rPr>
          <w:rFonts w:cs="David" w:hint="cs"/>
          <w:rtl/>
        </w:rPr>
        <w:t>נסים זאב</w:t>
      </w:r>
    </w:p>
    <w:p w14:paraId="5643DFFA" w14:textId="77777777" w:rsidR="007365B3" w:rsidRPr="007365B3" w:rsidRDefault="007365B3" w:rsidP="007365B3">
      <w:pPr>
        <w:bidi/>
        <w:jc w:val="both"/>
        <w:outlineLvl w:val="0"/>
        <w:rPr>
          <w:rFonts w:cs="David" w:hint="cs"/>
          <w:rtl/>
        </w:rPr>
      </w:pPr>
      <w:r w:rsidRPr="007365B3">
        <w:rPr>
          <w:rFonts w:cs="David" w:hint="cs"/>
          <w:rtl/>
        </w:rPr>
        <w:t>אחמד טיבי</w:t>
      </w:r>
    </w:p>
    <w:p w14:paraId="04F4620D" w14:textId="77777777" w:rsidR="007365B3" w:rsidRPr="007365B3" w:rsidRDefault="007365B3" w:rsidP="007365B3">
      <w:pPr>
        <w:bidi/>
        <w:jc w:val="both"/>
        <w:outlineLvl w:val="0"/>
        <w:rPr>
          <w:rFonts w:cs="David" w:hint="cs"/>
          <w:rtl/>
        </w:rPr>
      </w:pPr>
      <w:r w:rsidRPr="007365B3">
        <w:rPr>
          <w:rFonts w:cs="David" w:hint="cs"/>
          <w:rtl/>
        </w:rPr>
        <w:t xml:space="preserve">יריב </w:t>
      </w:r>
      <w:proofErr w:type="spellStart"/>
      <w:r w:rsidRPr="007365B3">
        <w:rPr>
          <w:rFonts w:cs="David" w:hint="cs"/>
          <w:rtl/>
        </w:rPr>
        <w:t>לוין</w:t>
      </w:r>
      <w:proofErr w:type="spellEnd"/>
    </w:p>
    <w:p w14:paraId="2E62333D" w14:textId="77777777" w:rsidR="007365B3" w:rsidRPr="007365B3" w:rsidRDefault="007365B3" w:rsidP="007365B3">
      <w:pPr>
        <w:bidi/>
        <w:jc w:val="both"/>
        <w:outlineLvl w:val="0"/>
        <w:rPr>
          <w:rFonts w:cs="David" w:hint="cs"/>
          <w:rtl/>
        </w:rPr>
      </w:pPr>
      <w:r w:rsidRPr="007365B3">
        <w:rPr>
          <w:rFonts w:cs="David" w:hint="cs"/>
          <w:rtl/>
        </w:rPr>
        <w:t xml:space="preserve">מנחם אליעזר </w:t>
      </w:r>
      <w:proofErr w:type="spellStart"/>
      <w:r w:rsidRPr="007365B3">
        <w:rPr>
          <w:rFonts w:cs="David" w:hint="cs"/>
          <w:rtl/>
        </w:rPr>
        <w:t>מוזס</w:t>
      </w:r>
      <w:proofErr w:type="spellEnd"/>
    </w:p>
    <w:p w14:paraId="08546C94" w14:textId="77777777" w:rsidR="007365B3" w:rsidRPr="007365B3" w:rsidRDefault="007365B3" w:rsidP="007365B3">
      <w:pPr>
        <w:bidi/>
        <w:jc w:val="both"/>
        <w:outlineLvl w:val="0"/>
        <w:rPr>
          <w:rFonts w:cs="David" w:hint="cs"/>
          <w:rtl/>
        </w:rPr>
      </w:pPr>
      <w:r w:rsidRPr="007365B3">
        <w:rPr>
          <w:rFonts w:cs="David" w:hint="cs"/>
          <w:rtl/>
        </w:rPr>
        <w:t>שלמה מולה</w:t>
      </w:r>
    </w:p>
    <w:p w14:paraId="29D60CD5" w14:textId="77777777" w:rsidR="007365B3" w:rsidRPr="007365B3" w:rsidRDefault="007365B3" w:rsidP="007365B3">
      <w:pPr>
        <w:bidi/>
        <w:jc w:val="both"/>
        <w:outlineLvl w:val="0"/>
        <w:rPr>
          <w:rFonts w:cs="David" w:hint="cs"/>
          <w:rtl/>
        </w:rPr>
      </w:pPr>
      <w:r w:rsidRPr="007365B3">
        <w:rPr>
          <w:rFonts w:cs="David" w:hint="cs"/>
          <w:rtl/>
        </w:rPr>
        <w:t xml:space="preserve">אברהם </w:t>
      </w:r>
      <w:proofErr w:type="spellStart"/>
      <w:r w:rsidRPr="007365B3">
        <w:rPr>
          <w:rFonts w:cs="David" w:hint="cs"/>
          <w:rtl/>
        </w:rPr>
        <w:t>מיכאלי</w:t>
      </w:r>
      <w:proofErr w:type="spellEnd"/>
    </w:p>
    <w:p w14:paraId="13B72185" w14:textId="77777777" w:rsidR="007365B3" w:rsidRPr="007365B3" w:rsidRDefault="007365B3" w:rsidP="007365B3">
      <w:pPr>
        <w:bidi/>
        <w:jc w:val="both"/>
        <w:outlineLvl w:val="0"/>
        <w:rPr>
          <w:rFonts w:cs="David" w:hint="cs"/>
          <w:rtl/>
        </w:rPr>
      </w:pPr>
      <w:r w:rsidRPr="007365B3">
        <w:rPr>
          <w:rFonts w:cs="David" w:hint="cs"/>
          <w:rtl/>
        </w:rPr>
        <w:t xml:space="preserve">ציון </w:t>
      </w:r>
      <w:proofErr w:type="spellStart"/>
      <w:r w:rsidRPr="007365B3">
        <w:rPr>
          <w:rFonts w:cs="David" w:hint="cs"/>
          <w:rtl/>
        </w:rPr>
        <w:t>פיניאן</w:t>
      </w:r>
      <w:proofErr w:type="spellEnd"/>
    </w:p>
    <w:p w14:paraId="738DB27F" w14:textId="77777777" w:rsidR="007365B3" w:rsidRPr="007365B3" w:rsidRDefault="007365B3" w:rsidP="007365B3">
      <w:pPr>
        <w:bidi/>
        <w:jc w:val="both"/>
        <w:outlineLvl w:val="0"/>
        <w:rPr>
          <w:rFonts w:cs="David" w:hint="cs"/>
          <w:rtl/>
        </w:rPr>
      </w:pPr>
      <w:r w:rsidRPr="007365B3">
        <w:rPr>
          <w:rFonts w:cs="David" w:hint="cs"/>
          <w:rtl/>
        </w:rPr>
        <w:t>נחמן שי</w:t>
      </w:r>
    </w:p>
    <w:p w14:paraId="1E05A168" w14:textId="77777777" w:rsidR="007365B3" w:rsidRPr="007365B3" w:rsidRDefault="007365B3" w:rsidP="007365B3">
      <w:pPr>
        <w:bidi/>
        <w:jc w:val="both"/>
        <w:outlineLvl w:val="0"/>
        <w:rPr>
          <w:rFonts w:cs="David" w:hint="cs"/>
          <w:rtl/>
        </w:rPr>
      </w:pPr>
      <w:r w:rsidRPr="007365B3">
        <w:rPr>
          <w:rFonts w:cs="David" w:hint="cs"/>
          <w:rtl/>
        </w:rPr>
        <w:t>דוד רותם</w:t>
      </w:r>
    </w:p>
    <w:p w14:paraId="590DE294" w14:textId="77777777" w:rsidR="007365B3" w:rsidRPr="007365B3" w:rsidRDefault="007365B3" w:rsidP="007365B3">
      <w:pPr>
        <w:bidi/>
        <w:jc w:val="both"/>
        <w:outlineLvl w:val="0"/>
        <w:rPr>
          <w:rFonts w:cs="David" w:hint="cs"/>
          <w:rtl/>
        </w:rPr>
      </w:pPr>
    </w:p>
    <w:p w14:paraId="04BA32C4" w14:textId="77777777" w:rsidR="007365B3" w:rsidRPr="007365B3" w:rsidRDefault="007365B3" w:rsidP="007365B3">
      <w:pPr>
        <w:bidi/>
        <w:jc w:val="both"/>
        <w:outlineLvl w:val="0"/>
        <w:rPr>
          <w:rFonts w:cs="David" w:hint="cs"/>
          <w:rtl/>
        </w:rPr>
      </w:pPr>
      <w:r w:rsidRPr="007365B3">
        <w:rPr>
          <w:rFonts w:cs="David" w:hint="cs"/>
          <w:rtl/>
        </w:rPr>
        <w:t>יעקב אדרי</w:t>
      </w:r>
    </w:p>
    <w:p w14:paraId="763A4B5D" w14:textId="77777777" w:rsidR="007365B3" w:rsidRPr="007365B3" w:rsidRDefault="007365B3" w:rsidP="007365B3">
      <w:pPr>
        <w:bidi/>
        <w:jc w:val="both"/>
        <w:outlineLvl w:val="0"/>
        <w:rPr>
          <w:rFonts w:cs="David" w:hint="cs"/>
          <w:rtl/>
        </w:rPr>
      </w:pPr>
      <w:r w:rsidRPr="007365B3">
        <w:rPr>
          <w:rFonts w:cs="David" w:hint="cs"/>
          <w:rtl/>
        </w:rPr>
        <w:t xml:space="preserve">זבולון </w:t>
      </w:r>
      <w:proofErr w:type="spellStart"/>
      <w:r w:rsidRPr="007365B3">
        <w:rPr>
          <w:rFonts w:cs="David" w:hint="cs"/>
          <w:rtl/>
        </w:rPr>
        <w:t>אורלב</w:t>
      </w:r>
      <w:proofErr w:type="spellEnd"/>
    </w:p>
    <w:p w14:paraId="356A1789" w14:textId="77777777" w:rsidR="007365B3" w:rsidRPr="007365B3" w:rsidRDefault="007365B3" w:rsidP="007365B3">
      <w:pPr>
        <w:bidi/>
        <w:jc w:val="both"/>
        <w:outlineLvl w:val="0"/>
        <w:rPr>
          <w:rFonts w:cs="David" w:hint="cs"/>
          <w:rtl/>
        </w:rPr>
      </w:pPr>
      <w:r w:rsidRPr="007365B3">
        <w:rPr>
          <w:rFonts w:cs="David" w:hint="cs"/>
          <w:rtl/>
        </w:rPr>
        <w:t>אלכס מילר</w:t>
      </w:r>
    </w:p>
    <w:p w14:paraId="4215BA36" w14:textId="77777777" w:rsidR="007365B3" w:rsidRPr="007365B3" w:rsidRDefault="007365B3" w:rsidP="007365B3">
      <w:pPr>
        <w:bidi/>
        <w:jc w:val="both"/>
        <w:outlineLvl w:val="0"/>
        <w:rPr>
          <w:rFonts w:cs="David" w:hint="cs"/>
          <w:b/>
          <w:bCs/>
          <w:u w:val="single"/>
          <w:rtl/>
        </w:rPr>
      </w:pPr>
    </w:p>
    <w:p w14:paraId="5695827B" w14:textId="77777777" w:rsidR="007365B3" w:rsidRPr="007365B3" w:rsidRDefault="007365B3" w:rsidP="007365B3">
      <w:pPr>
        <w:bidi/>
        <w:jc w:val="both"/>
        <w:outlineLvl w:val="0"/>
        <w:rPr>
          <w:rFonts w:cs="David" w:hint="cs"/>
          <w:b/>
          <w:bCs/>
          <w:u w:val="single"/>
          <w:rtl/>
        </w:rPr>
      </w:pPr>
    </w:p>
    <w:p w14:paraId="40BB92DB" w14:textId="77777777" w:rsidR="007365B3" w:rsidRPr="007365B3" w:rsidRDefault="007365B3" w:rsidP="007365B3">
      <w:pPr>
        <w:bidi/>
        <w:jc w:val="both"/>
        <w:outlineLvl w:val="0"/>
        <w:rPr>
          <w:rFonts w:cs="David" w:hint="cs"/>
          <w:rtl/>
        </w:rPr>
      </w:pPr>
      <w:r w:rsidRPr="007365B3">
        <w:rPr>
          <w:rFonts w:cs="David"/>
          <w:b/>
          <w:bCs/>
          <w:u w:val="single"/>
          <w:rtl/>
        </w:rPr>
        <w:t>מוזמנים</w:t>
      </w:r>
      <w:r w:rsidRPr="007365B3">
        <w:rPr>
          <w:rFonts w:cs="David"/>
          <w:rtl/>
        </w:rPr>
        <w:t>:</w:t>
      </w:r>
    </w:p>
    <w:p w14:paraId="76FDC428" w14:textId="77777777" w:rsidR="007365B3" w:rsidRPr="007365B3" w:rsidRDefault="007365B3" w:rsidP="007365B3">
      <w:pPr>
        <w:bidi/>
        <w:jc w:val="both"/>
        <w:outlineLvl w:val="0"/>
        <w:rPr>
          <w:rFonts w:cs="David" w:hint="cs"/>
          <w:rtl/>
        </w:rPr>
      </w:pPr>
    </w:p>
    <w:p w14:paraId="005B2241" w14:textId="77777777" w:rsidR="007365B3" w:rsidRPr="007365B3" w:rsidRDefault="007365B3" w:rsidP="007365B3">
      <w:pPr>
        <w:bidi/>
        <w:jc w:val="both"/>
        <w:outlineLvl w:val="0"/>
        <w:rPr>
          <w:rFonts w:cs="David" w:hint="cs"/>
          <w:rtl/>
        </w:rPr>
      </w:pPr>
      <w:r w:rsidRPr="007365B3">
        <w:rPr>
          <w:rFonts w:cs="David" w:hint="cs"/>
          <w:rtl/>
        </w:rPr>
        <w:t xml:space="preserve">איל ינון </w:t>
      </w:r>
      <w:r w:rsidRPr="007365B3">
        <w:rPr>
          <w:rFonts w:cs="David"/>
          <w:rtl/>
        </w:rPr>
        <w:t>–</w:t>
      </w:r>
      <w:r w:rsidRPr="007365B3">
        <w:rPr>
          <w:rFonts w:cs="David" w:hint="cs"/>
          <w:rtl/>
        </w:rPr>
        <w:t xml:space="preserve"> מזכיר הכנסת</w:t>
      </w:r>
    </w:p>
    <w:p w14:paraId="433DC47F" w14:textId="77777777" w:rsidR="007365B3" w:rsidRPr="007365B3" w:rsidRDefault="007365B3" w:rsidP="007365B3">
      <w:pPr>
        <w:bidi/>
        <w:jc w:val="both"/>
        <w:outlineLvl w:val="0"/>
        <w:rPr>
          <w:rFonts w:cs="David" w:hint="cs"/>
          <w:rtl/>
        </w:rPr>
      </w:pPr>
      <w:r w:rsidRPr="007365B3">
        <w:rPr>
          <w:rFonts w:cs="David" w:hint="cs"/>
          <w:rtl/>
        </w:rPr>
        <w:t xml:space="preserve">ירדנה </w:t>
      </w:r>
      <w:proofErr w:type="spellStart"/>
      <w:r w:rsidRPr="007365B3">
        <w:rPr>
          <w:rFonts w:cs="David" w:hint="cs"/>
          <w:rtl/>
        </w:rPr>
        <w:t>מלר</w:t>
      </w:r>
      <w:proofErr w:type="spellEnd"/>
      <w:r w:rsidRPr="007365B3">
        <w:rPr>
          <w:rFonts w:cs="David" w:hint="cs"/>
          <w:rtl/>
        </w:rPr>
        <w:t>-</w:t>
      </w:r>
      <w:proofErr w:type="spellStart"/>
      <w:r w:rsidRPr="007365B3">
        <w:rPr>
          <w:rFonts w:cs="David" w:hint="cs"/>
          <w:rtl/>
        </w:rPr>
        <w:t>הורביץ</w:t>
      </w:r>
      <w:proofErr w:type="spellEnd"/>
      <w:r w:rsidRPr="007365B3">
        <w:rPr>
          <w:rFonts w:cs="David" w:hint="cs"/>
          <w:rtl/>
        </w:rPr>
        <w:t xml:space="preserve"> </w:t>
      </w:r>
      <w:r w:rsidRPr="007365B3">
        <w:rPr>
          <w:rFonts w:cs="David"/>
          <w:rtl/>
        </w:rPr>
        <w:t>–</w:t>
      </w:r>
      <w:r w:rsidRPr="007365B3">
        <w:rPr>
          <w:rFonts w:cs="David" w:hint="cs"/>
          <w:rtl/>
        </w:rPr>
        <w:t xml:space="preserve"> סגנית מזכיר הכנסת</w:t>
      </w:r>
    </w:p>
    <w:p w14:paraId="33A80E69" w14:textId="77777777" w:rsidR="007365B3" w:rsidRPr="007365B3" w:rsidRDefault="007365B3" w:rsidP="007365B3">
      <w:pPr>
        <w:bidi/>
        <w:jc w:val="both"/>
        <w:outlineLvl w:val="0"/>
        <w:rPr>
          <w:rFonts w:cs="David" w:hint="cs"/>
          <w:rtl/>
        </w:rPr>
      </w:pPr>
    </w:p>
    <w:p w14:paraId="513DA4F1" w14:textId="77777777" w:rsidR="007365B3" w:rsidRPr="007365B3" w:rsidRDefault="007365B3" w:rsidP="007365B3">
      <w:pPr>
        <w:bidi/>
        <w:jc w:val="both"/>
        <w:outlineLvl w:val="0"/>
        <w:rPr>
          <w:rFonts w:cs="David" w:hint="cs"/>
          <w:rtl/>
        </w:rPr>
      </w:pPr>
      <w:r w:rsidRPr="007365B3">
        <w:rPr>
          <w:rFonts w:cs="David" w:hint="cs"/>
          <w:b/>
          <w:bCs/>
          <w:u w:val="single"/>
          <w:rtl/>
        </w:rPr>
        <w:t>יועצת משפטית:</w:t>
      </w:r>
      <w:r w:rsidRPr="007365B3">
        <w:rPr>
          <w:rFonts w:cs="David" w:hint="cs"/>
          <w:rtl/>
        </w:rPr>
        <w:t xml:space="preserve">  ארבל אסטרחן</w:t>
      </w:r>
    </w:p>
    <w:p w14:paraId="44ED8060" w14:textId="77777777" w:rsidR="007365B3" w:rsidRPr="007365B3" w:rsidRDefault="007365B3" w:rsidP="007365B3">
      <w:pPr>
        <w:bidi/>
        <w:jc w:val="both"/>
        <w:outlineLvl w:val="0"/>
        <w:rPr>
          <w:rFonts w:cs="David" w:hint="cs"/>
          <w:rtl/>
        </w:rPr>
      </w:pPr>
    </w:p>
    <w:p w14:paraId="6662C002" w14:textId="77777777" w:rsidR="007365B3" w:rsidRPr="007365B3" w:rsidRDefault="007365B3" w:rsidP="007365B3">
      <w:pPr>
        <w:bidi/>
        <w:jc w:val="both"/>
        <w:outlineLvl w:val="0"/>
        <w:rPr>
          <w:rFonts w:cs="David" w:hint="cs"/>
          <w:rtl/>
        </w:rPr>
      </w:pPr>
      <w:r w:rsidRPr="007365B3">
        <w:rPr>
          <w:rFonts w:cs="David"/>
          <w:b/>
          <w:bCs/>
          <w:u w:val="single"/>
          <w:rtl/>
        </w:rPr>
        <w:t>מנהלת הוועדה</w:t>
      </w:r>
      <w:r w:rsidRPr="007365B3">
        <w:rPr>
          <w:rFonts w:cs="David"/>
          <w:rtl/>
        </w:rPr>
        <w:t>:</w:t>
      </w:r>
      <w:r w:rsidRPr="007365B3">
        <w:rPr>
          <w:rFonts w:cs="David"/>
          <w:rtl/>
        </w:rPr>
        <w:tab/>
      </w:r>
      <w:r w:rsidRPr="007365B3">
        <w:rPr>
          <w:rFonts w:cs="David" w:hint="cs"/>
          <w:rtl/>
        </w:rPr>
        <w:t>אתי-בן-יוסף</w:t>
      </w:r>
    </w:p>
    <w:p w14:paraId="756D0476" w14:textId="77777777" w:rsidR="007365B3" w:rsidRPr="007365B3" w:rsidRDefault="007365B3" w:rsidP="007365B3">
      <w:pPr>
        <w:bidi/>
        <w:jc w:val="both"/>
        <w:rPr>
          <w:rFonts w:cs="David" w:hint="cs"/>
          <w:b/>
          <w:bCs/>
          <w:u w:val="single"/>
          <w:rtl/>
        </w:rPr>
      </w:pPr>
    </w:p>
    <w:p w14:paraId="725106BE" w14:textId="77777777" w:rsidR="007365B3" w:rsidRPr="007365B3" w:rsidRDefault="007365B3" w:rsidP="007365B3">
      <w:pPr>
        <w:bidi/>
        <w:jc w:val="both"/>
        <w:outlineLvl w:val="0"/>
        <w:rPr>
          <w:rFonts w:cs="David" w:hint="cs"/>
          <w:rtl/>
        </w:rPr>
      </w:pPr>
      <w:r w:rsidRPr="007365B3">
        <w:rPr>
          <w:rFonts w:cs="David" w:hint="cs"/>
          <w:b/>
          <w:bCs/>
          <w:u w:val="single"/>
          <w:rtl/>
        </w:rPr>
        <w:t>רשמה</w:t>
      </w:r>
      <w:r w:rsidRPr="007365B3">
        <w:rPr>
          <w:rFonts w:cs="David"/>
          <w:rtl/>
        </w:rPr>
        <w:t>:</w:t>
      </w:r>
      <w:r w:rsidRPr="007365B3">
        <w:rPr>
          <w:rFonts w:cs="David"/>
          <w:rtl/>
        </w:rPr>
        <w:tab/>
      </w:r>
      <w:r w:rsidRPr="007365B3">
        <w:rPr>
          <w:rFonts w:cs="David" w:hint="cs"/>
          <w:rtl/>
        </w:rPr>
        <w:t>שלומית כהן</w:t>
      </w:r>
    </w:p>
    <w:p w14:paraId="297CAC2C" w14:textId="77777777" w:rsidR="007365B3" w:rsidRPr="007365B3" w:rsidRDefault="007365B3" w:rsidP="007365B3">
      <w:pPr>
        <w:bidi/>
        <w:jc w:val="both"/>
        <w:rPr>
          <w:rFonts w:cs="David" w:hint="cs"/>
          <w:u w:val="single"/>
          <w:rtl/>
        </w:rPr>
      </w:pPr>
      <w:r w:rsidRPr="007365B3">
        <w:rPr>
          <w:rFonts w:cs="David"/>
          <w:rtl/>
        </w:rPr>
        <w:br w:type="page"/>
      </w:r>
    </w:p>
    <w:p w14:paraId="2EE5E548" w14:textId="77777777" w:rsidR="007365B3" w:rsidRPr="007365B3" w:rsidRDefault="007365B3" w:rsidP="007365B3">
      <w:pPr>
        <w:numPr>
          <w:ilvl w:val="0"/>
          <w:numId w:val="2"/>
        </w:numPr>
        <w:autoSpaceDE w:val="0"/>
        <w:autoSpaceDN w:val="0"/>
        <w:bidi/>
        <w:jc w:val="both"/>
        <w:rPr>
          <w:rFonts w:cs="David" w:hint="cs"/>
          <w:b/>
          <w:bCs/>
          <w:u w:val="single"/>
          <w:rtl/>
        </w:rPr>
      </w:pPr>
      <w:r w:rsidRPr="007365B3">
        <w:rPr>
          <w:rFonts w:cs="David" w:hint="cs"/>
          <w:b/>
          <w:bCs/>
          <w:u w:val="single"/>
          <w:rtl/>
        </w:rPr>
        <w:t>קביעת מסגרת הדיון להצעות להביע אי-אמון בממשלה</w:t>
      </w:r>
    </w:p>
    <w:p w14:paraId="4499D811" w14:textId="77777777" w:rsidR="007365B3" w:rsidRPr="007365B3" w:rsidRDefault="007365B3" w:rsidP="007365B3">
      <w:pPr>
        <w:bidi/>
        <w:ind w:left="360"/>
        <w:jc w:val="both"/>
        <w:rPr>
          <w:rFonts w:cs="David" w:hint="cs"/>
          <w:b/>
          <w:bCs/>
          <w:u w:val="single"/>
          <w:rtl/>
        </w:rPr>
      </w:pPr>
    </w:p>
    <w:p w14:paraId="5D02E701" w14:textId="77777777" w:rsidR="007365B3" w:rsidRPr="007365B3" w:rsidRDefault="007365B3" w:rsidP="007365B3">
      <w:pPr>
        <w:bidi/>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5365019B" w14:textId="77777777" w:rsidR="007365B3" w:rsidRPr="007365B3" w:rsidRDefault="007365B3" w:rsidP="007365B3">
      <w:pPr>
        <w:bidi/>
        <w:ind w:firstLine="720"/>
        <w:jc w:val="both"/>
        <w:rPr>
          <w:rFonts w:cs="David" w:hint="cs"/>
          <w:rtl/>
        </w:rPr>
      </w:pPr>
    </w:p>
    <w:p w14:paraId="64FB74E4" w14:textId="77777777" w:rsidR="007365B3" w:rsidRPr="007365B3" w:rsidRDefault="007365B3" w:rsidP="007365B3">
      <w:pPr>
        <w:bidi/>
        <w:jc w:val="both"/>
        <w:rPr>
          <w:rFonts w:cs="David" w:hint="cs"/>
          <w:rtl/>
        </w:rPr>
      </w:pPr>
      <w:r w:rsidRPr="007365B3">
        <w:rPr>
          <w:rFonts w:cs="David" w:hint="cs"/>
          <w:rtl/>
        </w:rPr>
        <w:tab/>
        <w:t>בוקר טוב. אני פותח את הישיבה. הנושא הראשון על סדר-היום הוא קביעת מסגרת הדיון להצעות להביע אי-אמון בממשלה. יש לנו שתי הצעות אי-אמון השבוע. אני מזכיר לכולנו שיש לנו שני דגמים שהיו בינתיים. מזכיר הכנסת לא נוכח עדיין. ירדנה, האם את מייצגת את מזכיר הכנסת?</w:t>
      </w:r>
    </w:p>
    <w:p w14:paraId="1DC04A03" w14:textId="77777777" w:rsidR="007365B3" w:rsidRPr="007365B3" w:rsidRDefault="007365B3" w:rsidP="007365B3">
      <w:pPr>
        <w:bidi/>
        <w:jc w:val="both"/>
        <w:rPr>
          <w:rFonts w:cs="David" w:hint="cs"/>
          <w:rtl/>
        </w:rPr>
      </w:pPr>
    </w:p>
    <w:p w14:paraId="74E4203D" w14:textId="77777777" w:rsidR="007365B3" w:rsidRPr="007365B3" w:rsidRDefault="007365B3" w:rsidP="007365B3">
      <w:pPr>
        <w:bidi/>
        <w:jc w:val="both"/>
        <w:rPr>
          <w:rFonts w:cs="David" w:hint="cs"/>
          <w:u w:val="single"/>
          <w:rtl/>
        </w:rPr>
      </w:pPr>
      <w:r w:rsidRPr="007365B3">
        <w:rPr>
          <w:rFonts w:cs="David" w:hint="cs"/>
          <w:u w:val="single"/>
          <w:rtl/>
        </w:rPr>
        <w:t xml:space="preserve">ירדנה </w:t>
      </w:r>
      <w:proofErr w:type="spellStart"/>
      <w:r w:rsidRPr="007365B3">
        <w:rPr>
          <w:rFonts w:cs="David" w:hint="cs"/>
          <w:u w:val="single"/>
          <w:rtl/>
        </w:rPr>
        <w:t>מלר</w:t>
      </w:r>
      <w:proofErr w:type="spellEnd"/>
      <w:r w:rsidRPr="007365B3">
        <w:rPr>
          <w:rFonts w:cs="David" w:hint="cs"/>
          <w:u w:val="single"/>
          <w:rtl/>
        </w:rPr>
        <w:t>-</w:t>
      </w:r>
      <w:proofErr w:type="spellStart"/>
      <w:r w:rsidRPr="007365B3">
        <w:rPr>
          <w:rFonts w:cs="David" w:hint="cs"/>
          <w:u w:val="single"/>
          <w:rtl/>
        </w:rPr>
        <w:t>הורביץ</w:t>
      </w:r>
      <w:proofErr w:type="spellEnd"/>
      <w:r w:rsidRPr="007365B3">
        <w:rPr>
          <w:rFonts w:cs="David" w:hint="cs"/>
          <w:u w:val="single"/>
          <w:rtl/>
        </w:rPr>
        <w:t>:</w:t>
      </w:r>
    </w:p>
    <w:p w14:paraId="6EB5CB7A" w14:textId="77777777" w:rsidR="007365B3" w:rsidRPr="007365B3" w:rsidRDefault="007365B3" w:rsidP="007365B3">
      <w:pPr>
        <w:bidi/>
        <w:jc w:val="both"/>
        <w:rPr>
          <w:rFonts w:cs="David" w:hint="cs"/>
          <w:rtl/>
        </w:rPr>
      </w:pPr>
    </w:p>
    <w:p w14:paraId="4F4C0952" w14:textId="77777777" w:rsidR="007365B3" w:rsidRPr="007365B3" w:rsidRDefault="007365B3" w:rsidP="007365B3">
      <w:pPr>
        <w:bidi/>
        <w:jc w:val="both"/>
        <w:rPr>
          <w:rFonts w:cs="David" w:hint="cs"/>
          <w:rtl/>
        </w:rPr>
      </w:pPr>
      <w:r w:rsidRPr="007365B3">
        <w:rPr>
          <w:rFonts w:cs="David" w:hint="cs"/>
          <w:rtl/>
        </w:rPr>
        <w:tab/>
        <w:t xml:space="preserve">הוא לא הסמיך אותי לכך. </w:t>
      </w:r>
    </w:p>
    <w:p w14:paraId="330E6E53" w14:textId="77777777" w:rsidR="007365B3" w:rsidRPr="007365B3" w:rsidRDefault="007365B3" w:rsidP="007365B3">
      <w:pPr>
        <w:bidi/>
        <w:jc w:val="both"/>
        <w:rPr>
          <w:rFonts w:cs="David" w:hint="cs"/>
          <w:rtl/>
        </w:rPr>
      </w:pPr>
    </w:p>
    <w:p w14:paraId="4BAB3055" w14:textId="77777777" w:rsidR="007365B3" w:rsidRPr="007365B3" w:rsidRDefault="007365B3" w:rsidP="007365B3">
      <w:pPr>
        <w:bidi/>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0169FFFB" w14:textId="77777777" w:rsidR="007365B3" w:rsidRPr="007365B3" w:rsidRDefault="007365B3" w:rsidP="007365B3">
      <w:pPr>
        <w:bidi/>
        <w:ind w:firstLine="720"/>
        <w:jc w:val="both"/>
        <w:rPr>
          <w:rFonts w:cs="David" w:hint="cs"/>
          <w:rtl/>
        </w:rPr>
      </w:pPr>
    </w:p>
    <w:p w14:paraId="5A8DDE27" w14:textId="77777777" w:rsidR="007365B3" w:rsidRPr="007365B3" w:rsidRDefault="007365B3" w:rsidP="007365B3">
      <w:pPr>
        <w:bidi/>
        <w:jc w:val="both"/>
        <w:rPr>
          <w:rFonts w:cs="David" w:hint="cs"/>
          <w:rtl/>
        </w:rPr>
      </w:pPr>
      <w:r w:rsidRPr="007365B3">
        <w:rPr>
          <w:rFonts w:cs="David" w:hint="cs"/>
          <w:rtl/>
        </w:rPr>
        <w:tab/>
        <w:t xml:space="preserve"> בדיונים שהיו כאן בעבר היו שתי אפשרויות. בשתי האפשרויות יש 10 דקות לכל אחד מהמציגים, ולפי אפשרות אחת ניתנו 5 דקות לכל סיעה בדיון סיעה ולפי אפשרות אחרת ניתנו 3 דקות לכל סיעה בדיון סיעתי, בהתאם לסדר-היום באותו שבוע. המזכיר לא פה, לכן אני לא יכול להגיד לכם עד כמה סדר-היום השבוע הוא ארוך. </w:t>
      </w:r>
    </w:p>
    <w:p w14:paraId="0F907130" w14:textId="77777777" w:rsidR="007365B3" w:rsidRPr="007365B3" w:rsidRDefault="007365B3" w:rsidP="007365B3">
      <w:pPr>
        <w:bidi/>
        <w:jc w:val="both"/>
        <w:rPr>
          <w:rFonts w:cs="David" w:hint="cs"/>
          <w:rtl/>
        </w:rPr>
      </w:pPr>
    </w:p>
    <w:p w14:paraId="3352F669" w14:textId="77777777" w:rsidR="007365B3" w:rsidRPr="007365B3" w:rsidRDefault="007365B3" w:rsidP="007365B3">
      <w:pPr>
        <w:bidi/>
        <w:jc w:val="both"/>
        <w:rPr>
          <w:rFonts w:cs="David" w:hint="cs"/>
          <w:u w:val="single"/>
          <w:rtl/>
        </w:rPr>
      </w:pPr>
      <w:r w:rsidRPr="007365B3">
        <w:rPr>
          <w:rFonts w:cs="David" w:hint="cs"/>
          <w:u w:val="single"/>
          <w:rtl/>
        </w:rPr>
        <w:t>דוד רותם:</w:t>
      </w:r>
    </w:p>
    <w:p w14:paraId="10C3E7EC" w14:textId="77777777" w:rsidR="007365B3" w:rsidRPr="007365B3" w:rsidRDefault="007365B3" w:rsidP="007365B3">
      <w:pPr>
        <w:bidi/>
        <w:jc w:val="both"/>
        <w:rPr>
          <w:rFonts w:cs="David" w:hint="cs"/>
          <w:u w:val="single"/>
          <w:rtl/>
        </w:rPr>
      </w:pPr>
    </w:p>
    <w:p w14:paraId="46A5110A" w14:textId="77777777" w:rsidR="007365B3" w:rsidRPr="007365B3" w:rsidRDefault="007365B3" w:rsidP="007365B3">
      <w:pPr>
        <w:bidi/>
        <w:jc w:val="both"/>
        <w:rPr>
          <w:rFonts w:cs="David" w:hint="cs"/>
          <w:rtl/>
        </w:rPr>
      </w:pPr>
      <w:r w:rsidRPr="007365B3">
        <w:rPr>
          <w:rFonts w:cs="David" w:hint="cs"/>
          <w:rtl/>
        </w:rPr>
        <w:tab/>
        <w:t xml:space="preserve">כשנותנים 10 דקות ו-3 דקות, רוב חברי הכנסת לא נזקקים ל-3 דקות. לכן אפשר להחליט על 10  ו-3, העיקר שלמציעים יהיה מספיק זמן להציע. </w:t>
      </w:r>
    </w:p>
    <w:p w14:paraId="458B9156" w14:textId="77777777" w:rsidR="007365B3" w:rsidRPr="007365B3" w:rsidRDefault="007365B3" w:rsidP="007365B3">
      <w:pPr>
        <w:bidi/>
        <w:jc w:val="both"/>
        <w:rPr>
          <w:rFonts w:cs="David" w:hint="cs"/>
          <w:rtl/>
        </w:rPr>
      </w:pPr>
    </w:p>
    <w:p w14:paraId="16536EE1" w14:textId="77777777" w:rsidR="007365B3" w:rsidRPr="007365B3" w:rsidRDefault="007365B3" w:rsidP="007365B3">
      <w:pPr>
        <w:bidi/>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19D17107" w14:textId="77777777" w:rsidR="007365B3" w:rsidRPr="007365B3" w:rsidRDefault="007365B3" w:rsidP="007365B3">
      <w:pPr>
        <w:bidi/>
        <w:ind w:firstLine="720"/>
        <w:jc w:val="both"/>
        <w:rPr>
          <w:rFonts w:cs="David" w:hint="cs"/>
          <w:rtl/>
        </w:rPr>
      </w:pPr>
    </w:p>
    <w:p w14:paraId="12E9D15E" w14:textId="77777777" w:rsidR="007365B3" w:rsidRPr="007365B3" w:rsidRDefault="007365B3" w:rsidP="007365B3">
      <w:pPr>
        <w:bidi/>
        <w:jc w:val="both"/>
        <w:rPr>
          <w:rFonts w:cs="David" w:hint="cs"/>
          <w:rtl/>
        </w:rPr>
      </w:pPr>
      <w:r w:rsidRPr="007365B3">
        <w:rPr>
          <w:rFonts w:cs="David" w:hint="cs"/>
          <w:rtl/>
        </w:rPr>
        <w:tab/>
        <w:t xml:space="preserve">למציעים יש 10 דקות. </w:t>
      </w:r>
    </w:p>
    <w:p w14:paraId="2F11C2FD" w14:textId="77777777" w:rsidR="007365B3" w:rsidRPr="007365B3" w:rsidRDefault="007365B3" w:rsidP="007365B3">
      <w:pPr>
        <w:bidi/>
        <w:jc w:val="both"/>
        <w:rPr>
          <w:rFonts w:cs="David" w:hint="cs"/>
          <w:rtl/>
        </w:rPr>
      </w:pPr>
    </w:p>
    <w:p w14:paraId="57723475" w14:textId="77777777" w:rsidR="007365B3" w:rsidRPr="007365B3" w:rsidRDefault="007365B3" w:rsidP="007365B3">
      <w:pPr>
        <w:bidi/>
        <w:jc w:val="both"/>
        <w:rPr>
          <w:rFonts w:cs="David" w:hint="cs"/>
          <w:u w:val="single"/>
          <w:rtl/>
        </w:rPr>
      </w:pPr>
      <w:r w:rsidRPr="007365B3">
        <w:rPr>
          <w:rFonts w:cs="David" w:hint="cs"/>
          <w:u w:val="single"/>
          <w:rtl/>
        </w:rPr>
        <w:t>נסים זאב:</w:t>
      </w:r>
    </w:p>
    <w:p w14:paraId="53535075" w14:textId="77777777" w:rsidR="007365B3" w:rsidRPr="007365B3" w:rsidRDefault="007365B3" w:rsidP="007365B3">
      <w:pPr>
        <w:bidi/>
        <w:jc w:val="both"/>
        <w:rPr>
          <w:rFonts w:cs="David" w:hint="cs"/>
          <w:u w:val="single"/>
          <w:rtl/>
        </w:rPr>
      </w:pPr>
    </w:p>
    <w:p w14:paraId="3E427E2F" w14:textId="77777777" w:rsidR="007365B3" w:rsidRPr="007365B3" w:rsidRDefault="007365B3" w:rsidP="007365B3">
      <w:pPr>
        <w:bidi/>
        <w:ind w:firstLine="706"/>
        <w:jc w:val="both"/>
        <w:rPr>
          <w:rFonts w:cs="David" w:hint="cs"/>
          <w:rtl/>
        </w:rPr>
      </w:pPr>
      <w:r w:rsidRPr="007365B3">
        <w:rPr>
          <w:rFonts w:cs="David" w:hint="cs"/>
          <w:rtl/>
        </w:rPr>
        <w:t xml:space="preserve">אני מציע 3 דקות, אדוני היושב-ראש. סדר-היום גדוש מאוד, יש הרבה חתונות הערב, אני מבקש להתחשב בכך. </w:t>
      </w:r>
    </w:p>
    <w:p w14:paraId="17EF9736" w14:textId="77777777" w:rsidR="007365B3" w:rsidRPr="007365B3" w:rsidRDefault="007365B3" w:rsidP="007365B3">
      <w:pPr>
        <w:bidi/>
        <w:ind w:firstLine="706"/>
        <w:jc w:val="both"/>
        <w:rPr>
          <w:rFonts w:cs="David" w:hint="cs"/>
          <w:rtl/>
        </w:rPr>
      </w:pPr>
    </w:p>
    <w:p w14:paraId="5D88A6B1" w14:textId="77777777" w:rsidR="007365B3" w:rsidRPr="007365B3" w:rsidRDefault="007365B3" w:rsidP="007365B3">
      <w:pPr>
        <w:bidi/>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5E6FB75B" w14:textId="77777777" w:rsidR="007365B3" w:rsidRPr="007365B3" w:rsidRDefault="007365B3" w:rsidP="007365B3">
      <w:pPr>
        <w:bidi/>
        <w:ind w:firstLine="720"/>
        <w:jc w:val="both"/>
        <w:rPr>
          <w:rFonts w:cs="David" w:hint="cs"/>
          <w:rtl/>
        </w:rPr>
      </w:pPr>
    </w:p>
    <w:p w14:paraId="7ED9FCD7" w14:textId="77777777" w:rsidR="007365B3" w:rsidRPr="007365B3" w:rsidRDefault="007365B3" w:rsidP="007365B3">
      <w:pPr>
        <w:bidi/>
        <w:ind w:firstLine="706"/>
        <w:jc w:val="both"/>
        <w:rPr>
          <w:rFonts w:cs="David" w:hint="cs"/>
          <w:rtl/>
        </w:rPr>
      </w:pPr>
      <w:r w:rsidRPr="007365B3">
        <w:rPr>
          <w:rFonts w:cs="David" w:hint="cs"/>
          <w:rtl/>
        </w:rPr>
        <w:tab/>
        <w:t xml:space="preserve"> מלבד הצעות אי-אמון ומלבד הדברים הרגילים, יש דבר נוסף שעדיין לא מופיע בסדר-היום. אני מתרשם מהדיונים בחדר הסמוך, בוועדת הכספים, שהיום יסתיים הדיון בהצעת החוק על דמי הבראה, ואני מניח שיהיו הסתייגויות על הצעת החוק. זו הצעת חוק משמעותית. זה כמובן יתרום את חלקו לדיון שיש היום. </w:t>
      </w:r>
    </w:p>
    <w:p w14:paraId="0BC5BBB2" w14:textId="77777777" w:rsidR="007365B3" w:rsidRPr="007365B3" w:rsidRDefault="007365B3" w:rsidP="007365B3">
      <w:pPr>
        <w:bidi/>
        <w:ind w:firstLine="706"/>
        <w:jc w:val="both"/>
        <w:rPr>
          <w:rFonts w:cs="David" w:hint="cs"/>
          <w:rtl/>
        </w:rPr>
      </w:pPr>
    </w:p>
    <w:p w14:paraId="3BBE4B3E" w14:textId="77777777" w:rsidR="007365B3" w:rsidRPr="007365B3" w:rsidRDefault="007365B3" w:rsidP="007365B3">
      <w:pPr>
        <w:bidi/>
        <w:jc w:val="both"/>
        <w:rPr>
          <w:rFonts w:cs="David" w:hint="cs"/>
          <w:u w:val="single"/>
          <w:rtl/>
        </w:rPr>
      </w:pPr>
      <w:r w:rsidRPr="007365B3">
        <w:rPr>
          <w:rFonts w:cs="David" w:hint="cs"/>
          <w:u w:val="single"/>
          <w:rtl/>
        </w:rPr>
        <w:t>דליה איציק:</w:t>
      </w:r>
    </w:p>
    <w:p w14:paraId="0E59707A" w14:textId="77777777" w:rsidR="007365B3" w:rsidRPr="007365B3" w:rsidRDefault="007365B3" w:rsidP="007365B3">
      <w:pPr>
        <w:bidi/>
        <w:jc w:val="both"/>
        <w:rPr>
          <w:rFonts w:cs="David" w:hint="cs"/>
          <w:u w:val="single"/>
          <w:rtl/>
        </w:rPr>
      </w:pPr>
    </w:p>
    <w:p w14:paraId="183CC1D4" w14:textId="77777777" w:rsidR="007365B3" w:rsidRPr="007365B3" w:rsidRDefault="007365B3" w:rsidP="007365B3">
      <w:pPr>
        <w:bidi/>
        <w:ind w:firstLine="706"/>
        <w:jc w:val="both"/>
        <w:rPr>
          <w:rFonts w:cs="David" w:hint="cs"/>
          <w:rtl/>
        </w:rPr>
      </w:pPr>
      <w:r w:rsidRPr="007365B3">
        <w:rPr>
          <w:rFonts w:cs="David" w:hint="cs"/>
          <w:rtl/>
        </w:rPr>
        <w:t>זה יגיע היום?</w:t>
      </w:r>
    </w:p>
    <w:p w14:paraId="6DE49CC2" w14:textId="77777777" w:rsidR="007365B3" w:rsidRPr="007365B3" w:rsidRDefault="007365B3" w:rsidP="007365B3">
      <w:pPr>
        <w:bidi/>
        <w:ind w:firstLine="706"/>
        <w:jc w:val="both"/>
        <w:rPr>
          <w:rFonts w:cs="David" w:hint="cs"/>
          <w:rtl/>
        </w:rPr>
      </w:pPr>
    </w:p>
    <w:p w14:paraId="765EA7E6" w14:textId="77777777" w:rsidR="007365B3" w:rsidRPr="007365B3" w:rsidRDefault="007365B3" w:rsidP="007365B3">
      <w:pPr>
        <w:bidi/>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285C1246" w14:textId="77777777" w:rsidR="007365B3" w:rsidRPr="007365B3" w:rsidRDefault="007365B3" w:rsidP="007365B3">
      <w:pPr>
        <w:bidi/>
        <w:ind w:firstLine="720"/>
        <w:jc w:val="both"/>
        <w:rPr>
          <w:rFonts w:cs="David" w:hint="cs"/>
          <w:rtl/>
        </w:rPr>
      </w:pPr>
    </w:p>
    <w:p w14:paraId="6F35DAAC" w14:textId="77777777" w:rsidR="007365B3" w:rsidRPr="007365B3" w:rsidRDefault="007365B3" w:rsidP="007365B3">
      <w:pPr>
        <w:bidi/>
        <w:ind w:firstLine="706"/>
        <w:jc w:val="both"/>
        <w:rPr>
          <w:rFonts w:cs="David" w:hint="cs"/>
          <w:rtl/>
        </w:rPr>
      </w:pPr>
      <w:r w:rsidRPr="007365B3">
        <w:rPr>
          <w:rFonts w:cs="David" w:hint="cs"/>
          <w:rtl/>
        </w:rPr>
        <w:tab/>
        <w:t xml:space="preserve"> כן. גם מבחינת משרד האוצר זה פחות או יותר היום האחרון. בזמנו נתנו לזה פטור מחובת הנחה בכל הקריאות, ולכן אם ועדת הכספים תסיים היום את ההצבעות זה יגיע היום. לכן אני מציע ללכת על הנוסחה של 10 דקות ו-3 דקות. </w:t>
      </w:r>
    </w:p>
    <w:p w14:paraId="0012F120" w14:textId="77777777" w:rsidR="007365B3" w:rsidRPr="007365B3" w:rsidRDefault="007365B3" w:rsidP="007365B3">
      <w:pPr>
        <w:bidi/>
        <w:ind w:firstLine="706"/>
        <w:jc w:val="both"/>
        <w:rPr>
          <w:rFonts w:cs="David" w:hint="cs"/>
          <w:rtl/>
        </w:rPr>
      </w:pPr>
    </w:p>
    <w:p w14:paraId="71B8F6D2" w14:textId="77777777" w:rsidR="007365B3" w:rsidRPr="007365B3" w:rsidRDefault="007365B3" w:rsidP="007365B3">
      <w:pPr>
        <w:bidi/>
        <w:jc w:val="both"/>
        <w:rPr>
          <w:rFonts w:cs="David" w:hint="cs"/>
          <w:u w:val="single"/>
          <w:rtl/>
        </w:rPr>
      </w:pPr>
      <w:r w:rsidRPr="007365B3">
        <w:rPr>
          <w:rFonts w:cs="David" w:hint="cs"/>
          <w:u w:val="single"/>
          <w:rtl/>
        </w:rPr>
        <w:t>נסים זאב:</w:t>
      </w:r>
    </w:p>
    <w:p w14:paraId="5FE1B7D8" w14:textId="77777777" w:rsidR="007365B3" w:rsidRPr="007365B3" w:rsidRDefault="007365B3" w:rsidP="007365B3">
      <w:pPr>
        <w:bidi/>
        <w:jc w:val="both"/>
        <w:rPr>
          <w:rFonts w:cs="David" w:hint="cs"/>
          <w:u w:val="single"/>
          <w:rtl/>
        </w:rPr>
      </w:pPr>
    </w:p>
    <w:p w14:paraId="7156D420" w14:textId="77777777" w:rsidR="007365B3" w:rsidRPr="007365B3" w:rsidRDefault="007365B3" w:rsidP="007365B3">
      <w:pPr>
        <w:bidi/>
        <w:ind w:firstLine="706"/>
        <w:jc w:val="both"/>
        <w:rPr>
          <w:rFonts w:cs="David" w:hint="cs"/>
          <w:rtl/>
        </w:rPr>
      </w:pPr>
      <w:r w:rsidRPr="007365B3">
        <w:rPr>
          <w:rFonts w:cs="David" w:hint="cs"/>
          <w:rtl/>
        </w:rPr>
        <w:t xml:space="preserve">אפשר להסתפק ב-5 דקות ו-3 דקות. </w:t>
      </w:r>
    </w:p>
    <w:p w14:paraId="2B14B6BA" w14:textId="77777777" w:rsidR="007365B3" w:rsidRDefault="007365B3" w:rsidP="007365B3">
      <w:pPr>
        <w:bidi/>
        <w:ind w:firstLine="706"/>
        <w:jc w:val="both"/>
        <w:rPr>
          <w:rFonts w:cs="David" w:hint="cs"/>
          <w:rtl/>
        </w:rPr>
      </w:pPr>
    </w:p>
    <w:p w14:paraId="54B2D503" w14:textId="77777777" w:rsidR="007365B3" w:rsidRDefault="007365B3" w:rsidP="007365B3">
      <w:pPr>
        <w:bidi/>
        <w:ind w:firstLine="706"/>
        <w:jc w:val="both"/>
        <w:rPr>
          <w:rFonts w:cs="David" w:hint="cs"/>
          <w:rtl/>
        </w:rPr>
      </w:pPr>
    </w:p>
    <w:p w14:paraId="6BA2ACF4" w14:textId="77777777" w:rsidR="007365B3" w:rsidRDefault="007365B3" w:rsidP="007365B3">
      <w:pPr>
        <w:bidi/>
        <w:ind w:firstLine="706"/>
        <w:jc w:val="both"/>
        <w:rPr>
          <w:rFonts w:cs="David" w:hint="cs"/>
          <w:rtl/>
        </w:rPr>
      </w:pPr>
    </w:p>
    <w:p w14:paraId="5AD1F6D0" w14:textId="77777777" w:rsidR="007365B3" w:rsidRDefault="007365B3" w:rsidP="007365B3">
      <w:pPr>
        <w:bidi/>
        <w:ind w:firstLine="706"/>
        <w:jc w:val="both"/>
        <w:rPr>
          <w:rFonts w:cs="David" w:hint="cs"/>
          <w:rtl/>
        </w:rPr>
      </w:pPr>
    </w:p>
    <w:p w14:paraId="43F6723D" w14:textId="77777777" w:rsidR="007365B3" w:rsidRDefault="007365B3" w:rsidP="007365B3">
      <w:pPr>
        <w:bidi/>
        <w:ind w:firstLine="706"/>
        <w:jc w:val="both"/>
        <w:rPr>
          <w:rFonts w:cs="David" w:hint="cs"/>
          <w:rtl/>
        </w:rPr>
      </w:pPr>
    </w:p>
    <w:p w14:paraId="60895E7B" w14:textId="77777777" w:rsidR="007365B3" w:rsidRPr="007365B3" w:rsidRDefault="007365B3" w:rsidP="007365B3">
      <w:pPr>
        <w:bidi/>
        <w:ind w:firstLine="706"/>
        <w:jc w:val="both"/>
        <w:rPr>
          <w:rFonts w:cs="David" w:hint="cs"/>
          <w:rtl/>
        </w:rPr>
      </w:pPr>
    </w:p>
    <w:p w14:paraId="10FA8A19" w14:textId="77777777" w:rsidR="007365B3" w:rsidRPr="007365B3" w:rsidRDefault="007365B3" w:rsidP="007365B3">
      <w:pPr>
        <w:bidi/>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7690ACC2" w14:textId="77777777" w:rsidR="007365B3" w:rsidRPr="007365B3" w:rsidRDefault="007365B3" w:rsidP="007365B3">
      <w:pPr>
        <w:bidi/>
        <w:ind w:firstLine="720"/>
        <w:jc w:val="both"/>
        <w:rPr>
          <w:rFonts w:cs="David" w:hint="cs"/>
          <w:rtl/>
        </w:rPr>
      </w:pPr>
    </w:p>
    <w:p w14:paraId="274079DA" w14:textId="77777777" w:rsidR="007365B3" w:rsidRPr="007365B3" w:rsidRDefault="007365B3" w:rsidP="007365B3">
      <w:pPr>
        <w:bidi/>
        <w:ind w:firstLine="706"/>
        <w:jc w:val="both"/>
        <w:rPr>
          <w:rFonts w:cs="David" w:hint="cs"/>
          <w:rtl/>
        </w:rPr>
      </w:pPr>
      <w:r w:rsidRPr="007365B3">
        <w:rPr>
          <w:rFonts w:cs="David" w:hint="cs"/>
          <w:rtl/>
        </w:rPr>
        <w:tab/>
        <w:t xml:space="preserve"> אני לא מבקש נדבות. אני חושב שזכותם של מי שמציגים אי-אמון להביע את עמדתם. לכן אני מציע שנחליט מה שהחלטנו בשבוע שעבר, 10 דקות למציעים ו-3 דקות לכל סיעה. אמר בצדק חבר הכנסת רותם, בשבוע שעבר לא כל הגורמים ניצלו את 3 הדקות שניתנו להם. </w:t>
      </w:r>
    </w:p>
    <w:p w14:paraId="6F8F5EE8" w14:textId="77777777" w:rsidR="007365B3" w:rsidRPr="007365B3" w:rsidRDefault="007365B3" w:rsidP="007365B3">
      <w:pPr>
        <w:bidi/>
        <w:ind w:firstLine="706"/>
        <w:jc w:val="both"/>
        <w:rPr>
          <w:rFonts w:cs="David" w:hint="cs"/>
          <w:rtl/>
        </w:rPr>
      </w:pPr>
    </w:p>
    <w:p w14:paraId="6A38EBC1" w14:textId="77777777" w:rsidR="007365B3" w:rsidRPr="007365B3" w:rsidRDefault="007365B3" w:rsidP="007365B3">
      <w:pPr>
        <w:bidi/>
        <w:jc w:val="both"/>
        <w:rPr>
          <w:rFonts w:cs="David" w:hint="cs"/>
          <w:u w:val="single"/>
          <w:rtl/>
        </w:rPr>
      </w:pPr>
      <w:r w:rsidRPr="007365B3">
        <w:rPr>
          <w:rFonts w:cs="David" w:hint="cs"/>
          <w:u w:val="single"/>
          <w:rtl/>
        </w:rPr>
        <w:t>דליה איציק:</w:t>
      </w:r>
    </w:p>
    <w:p w14:paraId="24B94686" w14:textId="77777777" w:rsidR="007365B3" w:rsidRPr="007365B3" w:rsidRDefault="007365B3" w:rsidP="007365B3">
      <w:pPr>
        <w:bidi/>
        <w:jc w:val="both"/>
        <w:rPr>
          <w:rFonts w:cs="David" w:hint="cs"/>
          <w:u w:val="single"/>
          <w:rtl/>
        </w:rPr>
      </w:pPr>
    </w:p>
    <w:p w14:paraId="72D33C5F" w14:textId="77777777" w:rsidR="007365B3" w:rsidRPr="007365B3" w:rsidRDefault="007365B3" w:rsidP="007365B3">
      <w:pPr>
        <w:bidi/>
        <w:ind w:firstLine="706"/>
        <w:jc w:val="both"/>
        <w:rPr>
          <w:rFonts w:cs="David" w:hint="cs"/>
          <w:rtl/>
        </w:rPr>
      </w:pPr>
      <w:r w:rsidRPr="007365B3">
        <w:rPr>
          <w:rFonts w:cs="David" w:hint="cs"/>
          <w:rtl/>
        </w:rPr>
        <w:t xml:space="preserve">אדוני היושב-ראש, חבריי חברי הכנסת, בוקר טוב. סדר-היום, מרגע שהוא מפורסם, הוא סדר יום כלוא, הוא איננו עוד לא של יושב-ראש הכנסת ולא של חברי הכנסת, וגם לא של יושב-ראש הוועדה. כמו שאתה יודע וכמו שאתה רואה, צריך גם לומר ביושר שזה מה שקורה כל הזמן מאז הכנסת הזו התחילה. </w:t>
      </w:r>
    </w:p>
    <w:p w14:paraId="2CC00378" w14:textId="77777777" w:rsidR="007365B3" w:rsidRPr="007365B3" w:rsidRDefault="007365B3" w:rsidP="007365B3">
      <w:pPr>
        <w:bidi/>
        <w:ind w:firstLine="706"/>
        <w:jc w:val="both"/>
        <w:rPr>
          <w:rFonts w:cs="David" w:hint="cs"/>
          <w:rtl/>
        </w:rPr>
      </w:pPr>
    </w:p>
    <w:p w14:paraId="5D51EF47" w14:textId="77777777" w:rsidR="007365B3" w:rsidRPr="007365B3" w:rsidRDefault="007365B3" w:rsidP="007365B3">
      <w:pPr>
        <w:bidi/>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2B556B15" w14:textId="77777777" w:rsidR="007365B3" w:rsidRPr="007365B3" w:rsidRDefault="007365B3" w:rsidP="007365B3">
      <w:pPr>
        <w:bidi/>
        <w:ind w:firstLine="720"/>
        <w:jc w:val="both"/>
        <w:rPr>
          <w:rFonts w:cs="David" w:hint="cs"/>
          <w:rtl/>
        </w:rPr>
      </w:pPr>
    </w:p>
    <w:p w14:paraId="06F9DAE0" w14:textId="77777777" w:rsidR="007365B3" w:rsidRPr="007365B3" w:rsidRDefault="007365B3" w:rsidP="007365B3">
      <w:pPr>
        <w:bidi/>
        <w:ind w:firstLine="706"/>
        <w:jc w:val="both"/>
        <w:rPr>
          <w:rFonts w:cs="David" w:hint="cs"/>
          <w:rtl/>
        </w:rPr>
      </w:pPr>
      <w:r w:rsidRPr="007365B3">
        <w:rPr>
          <w:rFonts w:cs="David" w:hint="cs"/>
          <w:rtl/>
        </w:rPr>
        <w:tab/>
        <w:t>את מדברת על סדר-יום ועדת הכנסת?</w:t>
      </w:r>
    </w:p>
    <w:p w14:paraId="3A4E7979" w14:textId="77777777" w:rsidR="007365B3" w:rsidRPr="007365B3" w:rsidRDefault="007365B3" w:rsidP="007365B3">
      <w:pPr>
        <w:bidi/>
        <w:ind w:firstLine="706"/>
        <w:jc w:val="both"/>
        <w:rPr>
          <w:rFonts w:cs="David" w:hint="cs"/>
          <w:rtl/>
        </w:rPr>
      </w:pPr>
    </w:p>
    <w:p w14:paraId="6F96F657" w14:textId="77777777" w:rsidR="007365B3" w:rsidRPr="007365B3" w:rsidRDefault="007365B3" w:rsidP="007365B3">
      <w:pPr>
        <w:bidi/>
        <w:jc w:val="both"/>
        <w:rPr>
          <w:rFonts w:cs="David" w:hint="cs"/>
          <w:u w:val="single"/>
          <w:rtl/>
        </w:rPr>
      </w:pPr>
      <w:r w:rsidRPr="007365B3">
        <w:rPr>
          <w:rFonts w:cs="David" w:hint="cs"/>
          <w:u w:val="single"/>
          <w:rtl/>
        </w:rPr>
        <w:t>דליה איציק:</w:t>
      </w:r>
    </w:p>
    <w:p w14:paraId="0D754A37" w14:textId="77777777" w:rsidR="007365B3" w:rsidRPr="007365B3" w:rsidRDefault="007365B3" w:rsidP="007365B3">
      <w:pPr>
        <w:bidi/>
        <w:jc w:val="both"/>
        <w:rPr>
          <w:rFonts w:cs="David" w:hint="cs"/>
          <w:u w:val="single"/>
          <w:rtl/>
        </w:rPr>
      </w:pPr>
    </w:p>
    <w:p w14:paraId="67ACD4F4" w14:textId="77777777" w:rsidR="007365B3" w:rsidRPr="007365B3" w:rsidRDefault="007365B3" w:rsidP="007365B3">
      <w:pPr>
        <w:bidi/>
        <w:ind w:firstLine="706"/>
        <w:jc w:val="both"/>
        <w:rPr>
          <w:rFonts w:cs="David" w:hint="cs"/>
          <w:rtl/>
        </w:rPr>
      </w:pPr>
      <w:r w:rsidRPr="007365B3">
        <w:rPr>
          <w:rFonts w:cs="David" w:hint="cs"/>
          <w:rtl/>
        </w:rPr>
        <w:t xml:space="preserve">לא. סדר-היום הוא כלוא, ולאחרונה אין שום קשר בין סדר-היום שמתפרסם לבין זה שמתקיים.  יאמר  לך חבר הכנסת רותם, שהיה לו ניסיון רב מאוד בנשיאות הכנסת. בכל הכבוד הראוי, מרגע שהוא מתפרסם אף אחד לא יכול לעשות בו כבתוך שלו. כל רגע אני רואה שינויים. אתה רואה סדר-יום, פתאום זו רק המלצה. אתה לא יכול לעקוב אחרי שום דבר, מורידים, מעלים. מה הדבר הזה? בכל הכבוד הראוי. אני מבקשת שזה יעלה גם ליושב-ראש הכנסת, אבל אתה יושב-ראש ועד הבית של הבית הזה. אתה יושב-ראש ועד הבית גם שלי, בהיותי באופוזיציה, גם של החברים בקואליציה וגם של החברים באופוזיציה. </w:t>
      </w:r>
    </w:p>
    <w:p w14:paraId="6C727E96" w14:textId="77777777" w:rsidR="007365B3" w:rsidRPr="007365B3" w:rsidRDefault="007365B3" w:rsidP="007365B3">
      <w:pPr>
        <w:bidi/>
        <w:ind w:firstLine="706"/>
        <w:jc w:val="both"/>
        <w:rPr>
          <w:rFonts w:cs="David" w:hint="cs"/>
          <w:rtl/>
        </w:rPr>
      </w:pPr>
    </w:p>
    <w:p w14:paraId="7F6F3A8C" w14:textId="77777777" w:rsidR="007365B3" w:rsidRPr="007365B3" w:rsidRDefault="007365B3" w:rsidP="007365B3">
      <w:pPr>
        <w:bidi/>
        <w:jc w:val="both"/>
        <w:rPr>
          <w:rFonts w:cs="David" w:hint="cs"/>
          <w:u w:val="single"/>
          <w:rtl/>
        </w:rPr>
      </w:pPr>
      <w:r w:rsidRPr="007365B3">
        <w:rPr>
          <w:rFonts w:cs="David" w:hint="cs"/>
          <w:u w:val="single"/>
          <w:rtl/>
        </w:rPr>
        <w:t xml:space="preserve">מנחם אליעזר </w:t>
      </w:r>
      <w:proofErr w:type="spellStart"/>
      <w:r w:rsidRPr="007365B3">
        <w:rPr>
          <w:rFonts w:cs="David" w:hint="cs"/>
          <w:u w:val="single"/>
          <w:rtl/>
        </w:rPr>
        <w:t>מוזס</w:t>
      </w:r>
      <w:proofErr w:type="spellEnd"/>
      <w:r w:rsidRPr="007365B3">
        <w:rPr>
          <w:rFonts w:cs="David" w:hint="cs"/>
          <w:u w:val="single"/>
          <w:rtl/>
        </w:rPr>
        <w:t>:</w:t>
      </w:r>
    </w:p>
    <w:p w14:paraId="69260903" w14:textId="77777777" w:rsidR="007365B3" w:rsidRPr="007365B3" w:rsidRDefault="007365B3" w:rsidP="007365B3">
      <w:pPr>
        <w:bidi/>
        <w:jc w:val="both"/>
        <w:rPr>
          <w:rFonts w:cs="David" w:hint="cs"/>
          <w:u w:val="single"/>
          <w:rtl/>
        </w:rPr>
      </w:pPr>
    </w:p>
    <w:p w14:paraId="7334B78A" w14:textId="77777777" w:rsidR="007365B3" w:rsidRPr="007365B3" w:rsidRDefault="007365B3" w:rsidP="007365B3">
      <w:pPr>
        <w:bidi/>
        <w:ind w:firstLine="706"/>
        <w:jc w:val="both"/>
        <w:rPr>
          <w:rFonts w:cs="David" w:hint="cs"/>
          <w:rtl/>
        </w:rPr>
      </w:pPr>
      <w:r w:rsidRPr="007365B3">
        <w:rPr>
          <w:rFonts w:cs="David" w:hint="cs"/>
          <w:rtl/>
        </w:rPr>
        <w:t xml:space="preserve">אני מצטרף לזה. בשבוע שעבר הפסדתי שלוש חתונות מתוך חמש בגלל סיפור כזה. היו הצעות לסדר-היום, צמודות זו לזו, פתאום הפרידו כי השר שצריך לענות צריך לצאת לישיבה. תוך כדי הישיבה הפכו את הכול. </w:t>
      </w:r>
    </w:p>
    <w:p w14:paraId="48722836" w14:textId="77777777" w:rsidR="007365B3" w:rsidRPr="007365B3" w:rsidRDefault="007365B3" w:rsidP="007365B3">
      <w:pPr>
        <w:bidi/>
        <w:ind w:firstLine="706"/>
        <w:jc w:val="both"/>
        <w:rPr>
          <w:rFonts w:cs="David" w:hint="cs"/>
          <w:rtl/>
        </w:rPr>
      </w:pPr>
    </w:p>
    <w:p w14:paraId="5E7D7BDA" w14:textId="77777777" w:rsidR="007365B3" w:rsidRPr="007365B3" w:rsidRDefault="007365B3" w:rsidP="007365B3">
      <w:pPr>
        <w:bidi/>
        <w:jc w:val="both"/>
        <w:rPr>
          <w:rFonts w:cs="David" w:hint="cs"/>
          <w:u w:val="single"/>
          <w:rtl/>
        </w:rPr>
      </w:pPr>
      <w:r w:rsidRPr="007365B3">
        <w:rPr>
          <w:rFonts w:cs="David" w:hint="cs"/>
          <w:u w:val="single"/>
          <w:rtl/>
        </w:rPr>
        <w:t>נסים זאב:</w:t>
      </w:r>
    </w:p>
    <w:p w14:paraId="0F054B0A" w14:textId="77777777" w:rsidR="007365B3" w:rsidRPr="007365B3" w:rsidRDefault="007365B3" w:rsidP="007365B3">
      <w:pPr>
        <w:bidi/>
        <w:jc w:val="both"/>
        <w:rPr>
          <w:rFonts w:cs="David" w:hint="cs"/>
          <w:u w:val="single"/>
          <w:rtl/>
        </w:rPr>
      </w:pPr>
    </w:p>
    <w:p w14:paraId="591C873D" w14:textId="77777777" w:rsidR="007365B3" w:rsidRPr="007365B3" w:rsidRDefault="007365B3" w:rsidP="007365B3">
      <w:pPr>
        <w:bidi/>
        <w:ind w:firstLine="706"/>
        <w:jc w:val="both"/>
        <w:rPr>
          <w:rFonts w:cs="David" w:hint="cs"/>
          <w:rtl/>
        </w:rPr>
      </w:pPr>
      <w:r w:rsidRPr="007365B3">
        <w:rPr>
          <w:rFonts w:cs="David" w:hint="cs"/>
          <w:rtl/>
        </w:rPr>
        <w:t xml:space="preserve">מזל שהחתן בכל זאת הסכים להגיע. </w:t>
      </w:r>
    </w:p>
    <w:p w14:paraId="367D0960" w14:textId="77777777" w:rsidR="007365B3" w:rsidRPr="007365B3" w:rsidRDefault="007365B3" w:rsidP="007365B3">
      <w:pPr>
        <w:bidi/>
        <w:ind w:firstLine="706"/>
        <w:jc w:val="both"/>
        <w:rPr>
          <w:rFonts w:cs="David" w:hint="cs"/>
          <w:rtl/>
        </w:rPr>
      </w:pPr>
    </w:p>
    <w:p w14:paraId="75DD7606" w14:textId="77777777" w:rsidR="007365B3" w:rsidRPr="007365B3" w:rsidRDefault="007365B3" w:rsidP="007365B3">
      <w:pPr>
        <w:bidi/>
        <w:jc w:val="both"/>
        <w:rPr>
          <w:rFonts w:cs="David" w:hint="cs"/>
          <w:u w:val="single"/>
          <w:rtl/>
        </w:rPr>
      </w:pPr>
      <w:r w:rsidRPr="007365B3">
        <w:rPr>
          <w:rFonts w:cs="David" w:hint="cs"/>
          <w:u w:val="single"/>
          <w:rtl/>
        </w:rPr>
        <w:t>דליה איציק:</w:t>
      </w:r>
    </w:p>
    <w:p w14:paraId="4C05AF54" w14:textId="77777777" w:rsidR="007365B3" w:rsidRPr="007365B3" w:rsidRDefault="007365B3" w:rsidP="007365B3">
      <w:pPr>
        <w:bidi/>
        <w:jc w:val="both"/>
        <w:rPr>
          <w:rFonts w:cs="David" w:hint="cs"/>
          <w:u w:val="single"/>
          <w:rtl/>
        </w:rPr>
      </w:pPr>
    </w:p>
    <w:p w14:paraId="1123F9C4" w14:textId="77777777" w:rsidR="007365B3" w:rsidRPr="007365B3" w:rsidRDefault="007365B3" w:rsidP="007365B3">
      <w:pPr>
        <w:bidi/>
        <w:ind w:firstLine="706"/>
        <w:jc w:val="both"/>
        <w:rPr>
          <w:rFonts w:cs="David" w:hint="cs"/>
          <w:rtl/>
        </w:rPr>
      </w:pPr>
      <w:r w:rsidRPr="007365B3">
        <w:rPr>
          <w:rFonts w:cs="David" w:hint="cs"/>
          <w:rtl/>
        </w:rPr>
        <w:t xml:space="preserve">חבר הכנסת </w:t>
      </w:r>
      <w:proofErr w:type="spellStart"/>
      <w:r w:rsidRPr="007365B3">
        <w:rPr>
          <w:rFonts w:cs="David" w:hint="cs"/>
          <w:rtl/>
        </w:rPr>
        <w:t>אלקין</w:t>
      </w:r>
      <w:proofErr w:type="spellEnd"/>
      <w:r w:rsidRPr="007365B3">
        <w:rPr>
          <w:rFonts w:cs="David" w:hint="cs"/>
          <w:rtl/>
        </w:rPr>
        <w:t xml:space="preserve">, אני מבקשת שתרשום את ההערה הזאת לפניך. בא חבר הכנסת, רואה את סדר-היום, יש לו הצעת חוק, הוא חושב לעצמו שהוא לא רוצה להיות נוכח בשלוש הצעות החוק הללו, אבל בשלו הוא בוודאי רוצה להיות. הוא מתכנן את מעשיו, הוא מכלכל את סדר-היום שלו, הוא מכלכל את השעות שלו. זה בלגאן אחד גדול. נמצאת פה סגנית מזכיר הכנסת, שהיא בקיאה מאוד בעבודת הכנסת, אני מבקשת שהדברים הללו יעברו למעלה, ואני מבקשת שזה לא יקרה יותר. </w:t>
      </w:r>
    </w:p>
    <w:p w14:paraId="2C319C49" w14:textId="77777777" w:rsidR="007365B3" w:rsidRPr="007365B3" w:rsidRDefault="007365B3" w:rsidP="007365B3">
      <w:pPr>
        <w:bidi/>
        <w:ind w:firstLine="706"/>
        <w:jc w:val="both"/>
        <w:rPr>
          <w:rFonts w:cs="David" w:hint="cs"/>
          <w:rtl/>
        </w:rPr>
      </w:pPr>
    </w:p>
    <w:p w14:paraId="06456C52" w14:textId="77777777" w:rsidR="007365B3" w:rsidRPr="007365B3" w:rsidRDefault="007365B3" w:rsidP="007365B3">
      <w:pPr>
        <w:bidi/>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30594A6D" w14:textId="77777777" w:rsidR="007365B3" w:rsidRPr="007365B3" w:rsidRDefault="007365B3" w:rsidP="007365B3">
      <w:pPr>
        <w:bidi/>
        <w:ind w:firstLine="720"/>
        <w:jc w:val="both"/>
        <w:rPr>
          <w:rFonts w:cs="David" w:hint="cs"/>
          <w:rtl/>
        </w:rPr>
      </w:pPr>
    </w:p>
    <w:p w14:paraId="6C88F9C2" w14:textId="77777777" w:rsidR="007365B3" w:rsidRPr="007365B3" w:rsidRDefault="007365B3" w:rsidP="007365B3">
      <w:pPr>
        <w:bidi/>
        <w:ind w:firstLine="706"/>
        <w:jc w:val="both"/>
        <w:rPr>
          <w:rFonts w:cs="David" w:hint="cs"/>
          <w:rtl/>
        </w:rPr>
      </w:pPr>
      <w:r w:rsidRPr="007365B3">
        <w:rPr>
          <w:rFonts w:cs="David" w:hint="cs"/>
          <w:rtl/>
        </w:rPr>
        <w:tab/>
        <w:t xml:space="preserve">במקרה דנן, של החוק של דמי הבראה, אני חולק עלייך, כי בשביל זה נתנו לו פטור מחובת הנחה. </w:t>
      </w:r>
    </w:p>
    <w:p w14:paraId="5DE2703A" w14:textId="77777777" w:rsidR="007365B3" w:rsidRPr="007365B3" w:rsidRDefault="007365B3" w:rsidP="007365B3">
      <w:pPr>
        <w:bidi/>
        <w:ind w:firstLine="706"/>
        <w:jc w:val="both"/>
        <w:rPr>
          <w:rFonts w:cs="David" w:hint="cs"/>
          <w:rtl/>
        </w:rPr>
      </w:pPr>
    </w:p>
    <w:p w14:paraId="52F83883" w14:textId="77777777" w:rsidR="007365B3" w:rsidRPr="007365B3" w:rsidRDefault="007365B3" w:rsidP="007365B3">
      <w:pPr>
        <w:bidi/>
        <w:jc w:val="both"/>
        <w:rPr>
          <w:rFonts w:cs="David" w:hint="cs"/>
          <w:u w:val="single"/>
          <w:rtl/>
        </w:rPr>
      </w:pPr>
      <w:r w:rsidRPr="007365B3">
        <w:rPr>
          <w:rFonts w:cs="David" w:hint="cs"/>
          <w:u w:val="single"/>
          <w:rtl/>
        </w:rPr>
        <w:t>דליה איציק:</w:t>
      </w:r>
    </w:p>
    <w:p w14:paraId="179CD275" w14:textId="77777777" w:rsidR="007365B3" w:rsidRPr="007365B3" w:rsidRDefault="007365B3" w:rsidP="007365B3">
      <w:pPr>
        <w:bidi/>
        <w:jc w:val="both"/>
        <w:rPr>
          <w:rFonts w:cs="David" w:hint="cs"/>
          <w:u w:val="single"/>
          <w:rtl/>
        </w:rPr>
      </w:pPr>
    </w:p>
    <w:p w14:paraId="76429650" w14:textId="77777777" w:rsidR="007365B3" w:rsidRPr="007365B3" w:rsidRDefault="007365B3" w:rsidP="007365B3">
      <w:pPr>
        <w:bidi/>
        <w:ind w:firstLine="706"/>
        <w:jc w:val="both"/>
        <w:rPr>
          <w:rFonts w:cs="David" w:hint="cs"/>
          <w:rtl/>
        </w:rPr>
      </w:pPr>
      <w:r w:rsidRPr="007365B3">
        <w:rPr>
          <w:rFonts w:cs="David" w:hint="cs"/>
          <w:rtl/>
        </w:rPr>
        <w:t xml:space="preserve">אני מדברת באופן כללי. </w:t>
      </w:r>
    </w:p>
    <w:p w14:paraId="738D63A9" w14:textId="77777777" w:rsidR="007365B3" w:rsidRPr="007365B3" w:rsidRDefault="007365B3" w:rsidP="007365B3">
      <w:pPr>
        <w:bidi/>
        <w:ind w:firstLine="706"/>
        <w:jc w:val="both"/>
        <w:rPr>
          <w:rFonts w:cs="David" w:hint="cs"/>
          <w:rtl/>
        </w:rPr>
      </w:pPr>
    </w:p>
    <w:p w14:paraId="12353A1E" w14:textId="77777777" w:rsidR="007365B3" w:rsidRPr="007365B3" w:rsidRDefault="007365B3" w:rsidP="007365B3">
      <w:pPr>
        <w:bidi/>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1F033DC8" w14:textId="77777777" w:rsidR="007365B3" w:rsidRPr="007365B3" w:rsidRDefault="007365B3" w:rsidP="007365B3">
      <w:pPr>
        <w:bidi/>
        <w:ind w:firstLine="720"/>
        <w:jc w:val="both"/>
        <w:rPr>
          <w:rFonts w:cs="David" w:hint="cs"/>
          <w:rtl/>
        </w:rPr>
      </w:pPr>
    </w:p>
    <w:p w14:paraId="5A65F3ED" w14:textId="77777777" w:rsidR="007365B3" w:rsidRPr="007365B3" w:rsidRDefault="007365B3" w:rsidP="007365B3">
      <w:pPr>
        <w:bidi/>
        <w:ind w:firstLine="706"/>
        <w:jc w:val="both"/>
        <w:rPr>
          <w:rFonts w:cs="David" w:hint="cs"/>
          <w:rtl/>
        </w:rPr>
      </w:pPr>
      <w:r w:rsidRPr="007365B3">
        <w:rPr>
          <w:rFonts w:cs="David" w:hint="cs"/>
          <w:rtl/>
        </w:rPr>
        <w:tab/>
        <w:t xml:space="preserve">ההערה שלי, שייתכן שבנוסף לסדר-היום שפורסם כבר יתווסף החוק של דמי הבראה, היא בדיוק בהתאם לרצונה של הוועדה הזאת, שהיא ועד הבית. כי כשהיא נתנה פטור מחובת הנחה בכל הקריאות, בדיוק לזה היא התכוונה. ברגע שוועדה מסיימת לדון זה עולה, אחרת לא צריך פטור לקריאה שנייה ושלישית. </w:t>
      </w:r>
    </w:p>
    <w:p w14:paraId="144BB5E0" w14:textId="77777777" w:rsidR="007365B3" w:rsidRPr="007365B3" w:rsidRDefault="007365B3" w:rsidP="007365B3">
      <w:pPr>
        <w:bidi/>
        <w:ind w:firstLine="706"/>
        <w:jc w:val="both"/>
        <w:rPr>
          <w:rFonts w:cs="David" w:hint="cs"/>
          <w:rtl/>
        </w:rPr>
      </w:pPr>
    </w:p>
    <w:p w14:paraId="378CFFA2" w14:textId="77777777" w:rsidR="007365B3" w:rsidRPr="007365B3" w:rsidRDefault="007365B3" w:rsidP="007365B3">
      <w:pPr>
        <w:bidi/>
        <w:jc w:val="both"/>
        <w:rPr>
          <w:rFonts w:cs="David" w:hint="cs"/>
          <w:u w:val="single"/>
          <w:rtl/>
        </w:rPr>
      </w:pPr>
      <w:r w:rsidRPr="007365B3">
        <w:rPr>
          <w:rFonts w:cs="David" w:hint="cs"/>
          <w:u w:val="single"/>
          <w:rtl/>
        </w:rPr>
        <w:t>דליה איציק:</w:t>
      </w:r>
    </w:p>
    <w:p w14:paraId="3737B89A" w14:textId="77777777" w:rsidR="007365B3" w:rsidRPr="007365B3" w:rsidRDefault="007365B3" w:rsidP="007365B3">
      <w:pPr>
        <w:bidi/>
        <w:jc w:val="both"/>
        <w:rPr>
          <w:rFonts w:cs="David" w:hint="cs"/>
          <w:u w:val="single"/>
          <w:rtl/>
        </w:rPr>
      </w:pPr>
    </w:p>
    <w:p w14:paraId="6FB1C21C" w14:textId="77777777" w:rsidR="007365B3" w:rsidRPr="007365B3" w:rsidRDefault="007365B3" w:rsidP="007365B3">
      <w:pPr>
        <w:bidi/>
        <w:ind w:firstLine="706"/>
        <w:jc w:val="both"/>
        <w:rPr>
          <w:rFonts w:cs="David" w:hint="cs"/>
          <w:rtl/>
        </w:rPr>
      </w:pPr>
      <w:r w:rsidRPr="007365B3">
        <w:rPr>
          <w:rFonts w:cs="David" w:hint="cs"/>
          <w:rtl/>
        </w:rPr>
        <w:t xml:space="preserve">זה נכון, אבל אף פעם זה לא חייב לעלות באותה שעה ובאותו יום, זה יכול לעלות גם למחרת, גם מחרתיים. </w:t>
      </w:r>
    </w:p>
    <w:p w14:paraId="1170A808" w14:textId="77777777" w:rsidR="007365B3" w:rsidRPr="007365B3" w:rsidRDefault="007365B3" w:rsidP="007365B3">
      <w:pPr>
        <w:bidi/>
        <w:ind w:firstLine="706"/>
        <w:jc w:val="both"/>
        <w:rPr>
          <w:rFonts w:cs="David" w:hint="cs"/>
          <w:rtl/>
        </w:rPr>
      </w:pPr>
    </w:p>
    <w:p w14:paraId="29EAF820" w14:textId="77777777" w:rsidR="007365B3" w:rsidRPr="007365B3" w:rsidRDefault="007365B3" w:rsidP="007365B3">
      <w:pPr>
        <w:bidi/>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363DA676" w14:textId="77777777" w:rsidR="007365B3" w:rsidRPr="007365B3" w:rsidRDefault="007365B3" w:rsidP="007365B3">
      <w:pPr>
        <w:bidi/>
        <w:ind w:firstLine="720"/>
        <w:jc w:val="both"/>
        <w:rPr>
          <w:rFonts w:cs="David" w:hint="cs"/>
          <w:rtl/>
        </w:rPr>
      </w:pPr>
    </w:p>
    <w:p w14:paraId="7627D79A" w14:textId="77777777" w:rsidR="007365B3" w:rsidRPr="007365B3" w:rsidRDefault="007365B3" w:rsidP="007365B3">
      <w:pPr>
        <w:bidi/>
        <w:ind w:firstLine="706"/>
        <w:jc w:val="both"/>
        <w:rPr>
          <w:rFonts w:cs="David" w:hint="cs"/>
          <w:rtl/>
        </w:rPr>
      </w:pPr>
      <w:r w:rsidRPr="007365B3">
        <w:rPr>
          <w:rFonts w:cs="David" w:hint="cs"/>
          <w:rtl/>
        </w:rPr>
        <w:tab/>
        <w:t xml:space="preserve">פטור מחובת הנחה הוא ל-24 שעות. </w:t>
      </w:r>
    </w:p>
    <w:p w14:paraId="71872DDF" w14:textId="77777777" w:rsidR="007365B3" w:rsidRPr="007365B3" w:rsidRDefault="007365B3" w:rsidP="007365B3">
      <w:pPr>
        <w:bidi/>
        <w:ind w:firstLine="706"/>
        <w:jc w:val="both"/>
        <w:rPr>
          <w:rFonts w:cs="David" w:hint="cs"/>
          <w:rtl/>
        </w:rPr>
      </w:pPr>
    </w:p>
    <w:p w14:paraId="69F7B8D3" w14:textId="77777777" w:rsidR="007365B3" w:rsidRPr="007365B3" w:rsidRDefault="007365B3" w:rsidP="007365B3">
      <w:pPr>
        <w:bidi/>
        <w:jc w:val="both"/>
        <w:rPr>
          <w:rFonts w:cs="David" w:hint="cs"/>
          <w:u w:val="single"/>
          <w:rtl/>
        </w:rPr>
      </w:pPr>
      <w:r w:rsidRPr="007365B3">
        <w:rPr>
          <w:rFonts w:cs="David" w:hint="cs"/>
          <w:u w:val="single"/>
          <w:rtl/>
        </w:rPr>
        <w:t>דוד רותם:</w:t>
      </w:r>
    </w:p>
    <w:p w14:paraId="5F7A5762" w14:textId="77777777" w:rsidR="007365B3" w:rsidRPr="007365B3" w:rsidRDefault="007365B3" w:rsidP="007365B3">
      <w:pPr>
        <w:bidi/>
        <w:jc w:val="both"/>
        <w:rPr>
          <w:rFonts w:cs="David" w:hint="cs"/>
          <w:u w:val="single"/>
          <w:rtl/>
        </w:rPr>
      </w:pPr>
    </w:p>
    <w:p w14:paraId="7377378B" w14:textId="77777777" w:rsidR="007365B3" w:rsidRPr="007365B3" w:rsidRDefault="007365B3" w:rsidP="007365B3">
      <w:pPr>
        <w:bidi/>
        <w:ind w:firstLine="706"/>
        <w:jc w:val="both"/>
        <w:rPr>
          <w:rFonts w:cs="David" w:hint="cs"/>
          <w:rtl/>
        </w:rPr>
      </w:pPr>
      <w:r w:rsidRPr="007365B3">
        <w:rPr>
          <w:rFonts w:cs="David" w:hint="cs"/>
          <w:rtl/>
        </w:rPr>
        <w:t xml:space="preserve">אני חושב שההנחה של חברת הכנסת דליה איציק יש לה מקום. אני מציע שנעביר את זה ליושב-ראש הכנסת, ובזה נגמור את הדיון. </w:t>
      </w:r>
    </w:p>
    <w:p w14:paraId="3F9AD3BF" w14:textId="77777777" w:rsidR="007365B3" w:rsidRPr="007365B3" w:rsidRDefault="007365B3" w:rsidP="007365B3">
      <w:pPr>
        <w:bidi/>
        <w:ind w:firstLine="706"/>
        <w:jc w:val="both"/>
        <w:rPr>
          <w:rFonts w:cs="David" w:hint="cs"/>
          <w:rtl/>
        </w:rPr>
      </w:pPr>
    </w:p>
    <w:p w14:paraId="31BA10CB" w14:textId="77777777" w:rsidR="007365B3" w:rsidRPr="007365B3" w:rsidRDefault="007365B3" w:rsidP="007365B3">
      <w:pPr>
        <w:bidi/>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4A22FD62" w14:textId="77777777" w:rsidR="007365B3" w:rsidRPr="007365B3" w:rsidRDefault="007365B3" w:rsidP="007365B3">
      <w:pPr>
        <w:bidi/>
        <w:ind w:firstLine="720"/>
        <w:jc w:val="both"/>
        <w:rPr>
          <w:rFonts w:cs="David" w:hint="cs"/>
          <w:rtl/>
        </w:rPr>
      </w:pPr>
    </w:p>
    <w:p w14:paraId="3B5F76F0" w14:textId="77777777" w:rsidR="007365B3" w:rsidRPr="007365B3" w:rsidRDefault="007365B3" w:rsidP="007365B3">
      <w:pPr>
        <w:bidi/>
        <w:ind w:firstLine="706"/>
        <w:jc w:val="both"/>
        <w:rPr>
          <w:rFonts w:cs="David" w:hint="cs"/>
          <w:rtl/>
        </w:rPr>
      </w:pPr>
      <w:r w:rsidRPr="007365B3">
        <w:rPr>
          <w:rFonts w:cs="David" w:hint="cs"/>
          <w:rtl/>
        </w:rPr>
        <w:tab/>
        <w:t xml:space="preserve">בוודאי שכל מה שייאמר פה יועבר ליושב-ראש הכנסת. לכן נמצאת כאן סגנית המזכיר </w:t>
      </w:r>
      <w:r w:rsidRPr="007365B3">
        <w:rPr>
          <w:rFonts w:cs="David"/>
          <w:rtl/>
        </w:rPr>
        <w:t>–</w:t>
      </w:r>
      <w:r w:rsidRPr="007365B3">
        <w:rPr>
          <w:rFonts w:cs="David" w:hint="cs"/>
          <w:rtl/>
        </w:rPr>
        <w:t xml:space="preserve"> המזכיר לא נמצא </w:t>
      </w:r>
      <w:r w:rsidRPr="007365B3">
        <w:rPr>
          <w:rFonts w:cs="David"/>
          <w:rtl/>
        </w:rPr>
        <w:t>–</w:t>
      </w:r>
      <w:r w:rsidRPr="007365B3">
        <w:rPr>
          <w:rFonts w:cs="David" w:hint="cs"/>
          <w:rtl/>
        </w:rPr>
        <w:t xml:space="preserve"> וזה בוודאי יעבור. מצד שני, חבריי חברי הכנסת, כולנו  יודעים שלעתים יש נסיבות כאלה או אחרות שמחייבות שינויים בסדר-היום, וגם זה היה תמיד. </w:t>
      </w:r>
    </w:p>
    <w:p w14:paraId="5862A2F6" w14:textId="77777777" w:rsidR="007365B3" w:rsidRPr="007365B3" w:rsidRDefault="007365B3" w:rsidP="007365B3">
      <w:pPr>
        <w:bidi/>
        <w:ind w:firstLine="706"/>
        <w:jc w:val="both"/>
        <w:rPr>
          <w:rFonts w:cs="David" w:hint="cs"/>
          <w:rtl/>
        </w:rPr>
      </w:pPr>
    </w:p>
    <w:p w14:paraId="5B12A609" w14:textId="77777777" w:rsidR="007365B3" w:rsidRPr="007365B3" w:rsidRDefault="007365B3" w:rsidP="007365B3">
      <w:pPr>
        <w:bidi/>
        <w:ind w:firstLine="706"/>
        <w:jc w:val="both"/>
        <w:rPr>
          <w:rFonts w:cs="David" w:hint="cs"/>
          <w:rtl/>
        </w:rPr>
      </w:pPr>
      <w:r w:rsidRPr="007365B3">
        <w:rPr>
          <w:rFonts w:cs="David" w:hint="cs"/>
          <w:rtl/>
        </w:rPr>
        <w:t>לאחר שנרשמה ההצעה הזאת, אני מביא להצבעה את ההצעה לקיים את הדיון בהצעת האי-אמון במתכונת של 10 דקות למציעים ו-3 דקות לכל סיעה. מי בעד ההצעה?  מי נגד? מי נמנע?</w:t>
      </w:r>
    </w:p>
    <w:p w14:paraId="75788BF8" w14:textId="77777777" w:rsidR="007365B3" w:rsidRPr="007365B3" w:rsidRDefault="007365B3" w:rsidP="007365B3">
      <w:pPr>
        <w:bidi/>
        <w:ind w:firstLine="706"/>
        <w:jc w:val="both"/>
        <w:rPr>
          <w:rFonts w:cs="David" w:hint="cs"/>
          <w:rtl/>
        </w:rPr>
      </w:pPr>
    </w:p>
    <w:p w14:paraId="2C9EAE18" w14:textId="77777777" w:rsidR="007365B3" w:rsidRPr="007365B3" w:rsidRDefault="007365B3" w:rsidP="007365B3">
      <w:pPr>
        <w:bidi/>
        <w:ind w:firstLine="706"/>
        <w:jc w:val="both"/>
        <w:rPr>
          <w:rFonts w:cs="David" w:hint="cs"/>
          <w:rtl/>
        </w:rPr>
      </w:pPr>
      <w:r w:rsidRPr="007365B3">
        <w:rPr>
          <w:rFonts w:cs="David" w:hint="cs"/>
          <w:rtl/>
        </w:rPr>
        <w:t>ה צ ב ע ה</w:t>
      </w:r>
    </w:p>
    <w:p w14:paraId="5E899214" w14:textId="77777777" w:rsidR="007365B3" w:rsidRPr="007365B3" w:rsidRDefault="007365B3" w:rsidP="007365B3">
      <w:pPr>
        <w:bidi/>
        <w:ind w:firstLine="706"/>
        <w:jc w:val="both"/>
        <w:rPr>
          <w:rFonts w:cs="David" w:hint="cs"/>
          <w:rtl/>
        </w:rPr>
      </w:pPr>
      <w:r w:rsidRPr="007365B3">
        <w:rPr>
          <w:rFonts w:cs="David" w:hint="cs"/>
          <w:rtl/>
        </w:rPr>
        <w:t xml:space="preserve">בעד </w:t>
      </w:r>
      <w:r w:rsidRPr="007365B3">
        <w:rPr>
          <w:rFonts w:cs="David"/>
          <w:rtl/>
        </w:rPr>
        <w:t>–</w:t>
      </w:r>
      <w:r w:rsidRPr="007365B3">
        <w:rPr>
          <w:rFonts w:cs="David" w:hint="cs"/>
          <w:rtl/>
        </w:rPr>
        <w:t xml:space="preserve"> רוב</w:t>
      </w:r>
    </w:p>
    <w:p w14:paraId="5EB5EE6B" w14:textId="77777777" w:rsidR="007365B3" w:rsidRPr="007365B3" w:rsidRDefault="007365B3" w:rsidP="007365B3">
      <w:pPr>
        <w:bidi/>
        <w:ind w:firstLine="706"/>
        <w:jc w:val="both"/>
        <w:rPr>
          <w:rFonts w:cs="David" w:hint="cs"/>
          <w:rtl/>
        </w:rPr>
      </w:pPr>
      <w:r w:rsidRPr="007365B3">
        <w:rPr>
          <w:rFonts w:cs="David" w:hint="cs"/>
          <w:rtl/>
        </w:rPr>
        <w:t xml:space="preserve">נגד </w:t>
      </w:r>
      <w:r w:rsidRPr="007365B3">
        <w:rPr>
          <w:rFonts w:cs="David"/>
          <w:rtl/>
        </w:rPr>
        <w:t>–</w:t>
      </w:r>
      <w:r w:rsidRPr="007365B3">
        <w:rPr>
          <w:rFonts w:cs="David" w:hint="cs"/>
          <w:rtl/>
        </w:rPr>
        <w:t xml:space="preserve"> אין</w:t>
      </w:r>
    </w:p>
    <w:p w14:paraId="048860F5" w14:textId="77777777" w:rsidR="007365B3" w:rsidRPr="007365B3" w:rsidRDefault="007365B3" w:rsidP="007365B3">
      <w:pPr>
        <w:bidi/>
        <w:ind w:firstLine="706"/>
        <w:jc w:val="both"/>
        <w:rPr>
          <w:rFonts w:cs="David" w:hint="cs"/>
          <w:rtl/>
        </w:rPr>
      </w:pPr>
      <w:r w:rsidRPr="007365B3">
        <w:rPr>
          <w:rFonts w:cs="David" w:hint="cs"/>
          <w:rtl/>
        </w:rPr>
        <w:t xml:space="preserve">נמנעים </w:t>
      </w:r>
      <w:r w:rsidRPr="007365B3">
        <w:rPr>
          <w:rFonts w:cs="David"/>
          <w:rtl/>
        </w:rPr>
        <w:t>–</w:t>
      </w:r>
      <w:r w:rsidRPr="007365B3">
        <w:rPr>
          <w:rFonts w:cs="David" w:hint="cs"/>
          <w:rtl/>
        </w:rPr>
        <w:t xml:space="preserve"> אין</w:t>
      </w:r>
    </w:p>
    <w:p w14:paraId="7EFC418F" w14:textId="77777777" w:rsidR="007365B3" w:rsidRPr="007365B3" w:rsidRDefault="007365B3" w:rsidP="007365B3">
      <w:pPr>
        <w:bidi/>
        <w:ind w:firstLine="706"/>
        <w:jc w:val="both"/>
        <w:rPr>
          <w:rFonts w:cs="David" w:hint="cs"/>
          <w:rtl/>
        </w:rPr>
      </w:pPr>
    </w:p>
    <w:p w14:paraId="2E6C11BF" w14:textId="77777777" w:rsidR="007365B3" w:rsidRPr="007365B3" w:rsidRDefault="007365B3" w:rsidP="007365B3">
      <w:pPr>
        <w:bidi/>
        <w:ind w:firstLine="706"/>
        <w:jc w:val="both"/>
        <w:rPr>
          <w:rFonts w:cs="David" w:hint="cs"/>
          <w:rtl/>
        </w:rPr>
      </w:pPr>
      <w:r w:rsidRPr="007365B3">
        <w:rPr>
          <w:rFonts w:cs="David" w:hint="cs"/>
          <w:rtl/>
        </w:rPr>
        <w:t xml:space="preserve">ההצעה התקבלה פה-אחד. </w:t>
      </w:r>
    </w:p>
    <w:p w14:paraId="02F19D8A" w14:textId="77777777" w:rsidR="007365B3" w:rsidRPr="007365B3" w:rsidRDefault="007365B3" w:rsidP="007365B3">
      <w:pPr>
        <w:bidi/>
        <w:ind w:firstLine="706"/>
        <w:jc w:val="both"/>
        <w:rPr>
          <w:rFonts w:cs="David" w:hint="cs"/>
          <w:rtl/>
        </w:rPr>
      </w:pPr>
    </w:p>
    <w:p w14:paraId="0A355FBF" w14:textId="77777777" w:rsidR="007365B3" w:rsidRPr="007365B3" w:rsidRDefault="007365B3" w:rsidP="007365B3">
      <w:pPr>
        <w:bidi/>
        <w:ind w:left="360"/>
        <w:jc w:val="both"/>
        <w:rPr>
          <w:rFonts w:cs="David" w:hint="cs"/>
          <w:b/>
          <w:bCs/>
          <w:rtl/>
        </w:rPr>
      </w:pPr>
      <w:r w:rsidRPr="007365B3">
        <w:rPr>
          <w:rFonts w:cs="David"/>
          <w:u w:val="single"/>
          <w:rtl/>
        </w:rPr>
        <w:br w:type="page"/>
      </w:r>
      <w:proofErr w:type="spellStart"/>
      <w:r w:rsidRPr="007365B3">
        <w:rPr>
          <w:rFonts w:cs="David" w:hint="cs"/>
          <w:b/>
          <w:bCs/>
          <w:rtl/>
        </w:rPr>
        <w:t>2א</w:t>
      </w:r>
      <w:proofErr w:type="spellEnd"/>
      <w:r w:rsidRPr="007365B3">
        <w:rPr>
          <w:rFonts w:cs="David" w:hint="cs"/>
          <w:b/>
          <w:bCs/>
          <w:rtl/>
        </w:rPr>
        <w:t>. קביעת ועדה לדיון בהצעת חוק מתן שירות במספר שפות במשרדים ממשלתיים</w:t>
      </w:r>
    </w:p>
    <w:p w14:paraId="3CA6E719" w14:textId="77777777" w:rsidR="007365B3" w:rsidRPr="007365B3" w:rsidRDefault="007365B3" w:rsidP="007365B3">
      <w:pPr>
        <w:bidi/>
        <w:ind w:left="360"/>
        <w:jc w:val="both"/>
        <w:rPr>
          <w:rFonts w:cs="David" w:hint="cs"/>
          <w:b/>
          <w:bCs/>
          <w:rtl/>
        </w:rPr>
      </w:pPr>
      <w:r w:rsidRPr="007365B3">
        <w:rPr>
          <w:rFonts w:cs="David" w:hint="cs"/>
          <w:b/>
          <w:bCs/>
          <w:rtl/>
        </w:rPr>
        <w:t xml:space="preserve">ומסירת הודעות בשידורי רשות השידור, </w:t>
      </w:r>
      <w:proofErr w:type="spellStart"/>
      <w:r w:rsidRPr="007365B3">
        <w:rPr>
          <w:rFonts w:cs="David" w:hint="cs"/>
          <w:b/>
          <w:bCs/>
          <w:rtl/>
        </w:rPr>
        <w:t>התשס"ט</w:t>
      </w:r>
      <w:proofErr w:type="spellEnd"/>
      <w:r w:rsidRPr="007365B3">
        <w:rPr>
          <w:rFonts w:cs="David" w:hint="cs"/>
          <w:b/>
          <w:bCs/>
          <w:rtl/>
        </w:rPr>
        <w:t>-2009</w:t>
      </w:r>
    </w:p>
    <w:p w14:paraId="69FC8A34" w14:textId="77777777" w:rsidR="007365B3" w:rsidRPr="007365B3" w:rsidRDefault="007365B3" w:rsidP="007365B3">
      <w:pPr>
        <w:bidi/>
        <w:ind w:left="360"/>
        <w:jc w:val="both"/>
        <w:rPr>
          <w:rFonts w:cs="David" w:hint="cs"/>
          <w:b/>
          <w:bCs/>
          <w:u w:val="single"/>
        </w:rPr>
      </w:pPr>
      <w:r w:rsidRPr="007365B3">
        <w:rPr>
          <w:rFonts w:cs="David" w:hint="cs"/>
          <w:b/>
          <w:bCs/>
          <w:u w:val="single"/>
          <w:rtl/>
        </w:rPr>
        <w:t xml:space="preserve">הצעת חבר הכנסת </w:t>
      </w:r>
      <w:proofErr w:type="spellStart"/>
      <w:r w:rsidRPr="007365B3">
        <w:rPr>
          <w:rFonts w:cs="David" w:hint="cs"/>
          <w:b/>
          <w:bCs/>
          <w:u w:val="single"/>
          <w:rtl/>
        </w:rPr>
        <w:t>רוברט</w:t>
      </w:r>
      <w:proofErr w:type="spellEnd"/>
      <w:r w:rsidRPr="007365B3">
        <w:rPr>
          <w:rFonts w:cs="David" w:hint="cs"/>
          <w:b/>
          <w:bCs/>
          <w:u w:val="single"/>
          <w:rtl/>
        </w:rPr>
        <w:t xml:space="preserve"> </w:t>
      </w:r>
      <w:proofErr w:type="spellStart"/>
      <w:r w:rsidRPr="007365B3">
        <w:rPr>
          <w:rFonts w:cs="David" w:hint="cs"/>
          <w:b/>
          <w:bCs/>
          <w:u w:val="single"/>
          <w:rtl/>
        </w:rPr>
        <w:t>אילטוב</w:t>
      </w:r>
      <w:proofErr w:type="spellEnd"/>
      <w:r w:rsidRPr="007365B3">
        <w:rPr>
          <w:rFonts w:cs="David" w:hint="cs"/>
          <w:b/>
          <w:bCs/>
          <w:u w:val="single"/>
          <w:rtl/>
        </w:rPr>
        <w:t xml:space="preserve"> וקבוצת חברי הכנסת (פ/84/18)</w:t>
      </w:r>
    </w:p>
    <w:p w14:paraId="184EDF89" w14:textId="77777777" w:rsidR="007365B3" w:rsidRPr="007365B3" w:rsidRDefault="007365B3" w:rsidP="007365B3">
      <w:pPr>
        <w:bidi/>
        <w:jc w:val="both"/>
        <w:rPr>
          <w:rFonts w:cs="David" w:hint="cs"/>
          <w:u w:val="single"/>
          <w:rtl/>
        </w:rPr>
      </w:pPr>
    </w:p>
    <w:p w14:paraId="24E23ACD" w14:textId="77777777" w:rsidR="007365B3" w:rsidRPr="007365B3" w:rsidRDefault="007365B3" w:rsidP="007365B3">
      <w:pPr>
        <w:bidi/>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15F68E83" w14:textId="77777777" w:rsidR="007365B3" w:rsidRPr="007365B3" w:rsidRDefault="007365B3" w:rsidP="007365B3">
      <w:pPr>
        <w:bidi/>
        <w:ind w:firstLine="720"/>
        <w:jc w:val="both"/>
        <w:rPr>
          <w:rFonts w:cs="David" w:hint="cs"/>
          <w:rtl/>
        </w:rPr>
      </w:pPr>
    </w:p>
    <w:p w14:paraId="2EC5E85F" w14:textId="77777777" w:rsidR="007365B3" w:rsidRPr="007365B3" w:rsidRDefault="007365B3" w:rsidP="007365B3">
      <w:pPr>
        <w:bidi/>
        <w:ind w:firstLine="720"/>
        <w:jc w:val="both"/>
        <w:rPr>
          <w:rFonts w:cs="David" w:hint="cs"/>
          <w:rtl/>
        </w:rPr>
      </w:pPr>
      <w:r w:rsidRPr="007365B3">
        <w:rPr>
          <w:rFonts w:cs="David" w:hint="cs"/>
          <w:rtl/>
        </w:rPr>
        <w:t xml:space="preserve"> אני עובר לסעיף השני על סדר-היום, קביעת ועדה לדיון בהצעת חוק מתן שירות במספר שפות במשרדים ממשלתיים ומסירת הודעות בשידורי רשות השידור, </w:t>
      </w:r>
      <w:proofErr w:type="spellStart"/>
      <w:r w:rsidRPr="007365B3">
        <w:rPr>
          <w:rFonts w:cs="David" w:hint="cs"/>
          <w:rtl/>
        </w:rPr>
        <w:t>התשס"ט</w:t>
      </w:r>
      <w:proofErr w:type="spellEnd"/>
      <w:r w:rsidRPr="007365B3">
        <w:rPr>
          <w:rFonts w:cs="David" w:hint="cs"/>
          <w:rtl/>
        </w:rPr>
        <w:t xml:space="preserve">-2009, הצעת חבר הכנסת </w:t>
      </w:r>
      <w:proofErr w:type="spellStart"/>
      <w:r w:rsidRPr="007365B3">
        <w:rPr>
          <w:rFonts w:cs="David" w:hint="cs"/>
          <w:rtl/>
        </w:rPr>
        <w:t>רוברט</w:t>
      </w:r>
      <w:proofErr w:type="spellEnd"/>
      <w:r w:rsidRPr="007365B3">
        <w:rPr>
          <w:rFonts w:cs="David" w:hint="cs"/>
          <w:rtl/>
        </w:rPr>
        <w:t xml:space="preserve"> </w:t>
      </w:r>
      <w:proofErr w:type="spellStart"/>
      <w:r w:rsidRPr="007365B3">
        <w:rPr>
          <w:rFonts w:cs="David" w:hint="cs"/>
          <w:rtl/>
        </w:rPr>
        <w:t>אילטוב</w:t>
      </w:r>
      <w:proofErr w:type="spellEnd"/>
      <w:r w:rsidRPr="007365B3">
        <w:rPr>
          <w:rFonts w:cs="David" w:hint="cs"/>
          <w:rtl/>
        </w:rPr>
        <w:t xml:space="preserve"> וקבוצת חברי הכנסת. ההמלצה הראשונה במליאה </w:t>
      </w:r>
      <w:proofErr w:type="spellStart"/>
      <w:r w:rsidRPr="007365B3">
        <w:rPr>
          <w:rFonts w:cs="David" w:hint="cs"/>
          <w:rtl/>
        </w:rPr>
        <w:t>היתה</w:t>
      </w:r>
      <w:proofErr w:type="spellEnd"/>
      <w:r w:rsidRPr="007365B3">
        <w:rPr>
          <w:rFonts w:cs="David" w:hint="cs"/>
          <w:rtl/>
        </w:rPr>
        <w:t xml:space="preserve"> להעביר לוועדת הכלכלה, אבל בחילופי הדברים שהיו במליאה הציעו כמה נוכחים, כולל המציע עצמו, את ועדת העלייה והקליטה, בגלל שהנושא של החוק הוא דווקא פרסום ומתן שירות בשפות שקשורות בעיקר לעלייה. במהלך אותו דיון יושב-ראש ועדת הכלכלה הביע את נכונותו להעביר את הצעת החוק לוועדת העלייה והקליטה, אבל יושב-ראש הכנסת החליט בכל זאת שוועדת הכנסת תאשרר את ההחלטה. אני מודיע לכם שיש הסכמה בין שני ראשי הוועדות, שהצעת החוק צריכה להידון בוועדת העלייה והקליטה. </w:t>
      </w:r>
    </w:p>
    <w:p w14:paraId="79704180" w14:textId="77777777" w:rsidR="007365B3" w:rsidRPr="007365B3" w:rsidRDefault="007365B3" w:rsidP="007365B3">
      <w:pPr>
        <w:bidi/>
        <w:ind w:firstLine="720"/>
        <w:jc w:val="both"/>
        <w:rPr>
          <w:rFonts w:cs="David" w:hint="cs"/>
          <w:rtl/>
        </w:rPr>
      </w:pPr>
    </w:p>
    <w:p w14:paraId="628DC628" w14:textId="77777777" w:rsidR="007365B3" w:rsidRPr="007365B3" w:rsidRDefault="007365B3" w:rsidP="007365B3">
      <w:pPr>
        <w:bidi/>
        <w:jc w:val="both"/>
        <w:rPr>
          <w:rFonts w:cs="David" w:hint="cs"/>
          <w:u w:val="single"/>
          <w:rtl/>
        </w:rPr>
      </w:pPr>
      <w:r w:rsidRPr="007365B3">
        <w:rPr>
          <w:rFonts w:cs="David" w:hint="cs"/>
          <w:u w:val="single"/>
          <w:rtl/>
        </w:rPr>
        <w:t>דוד רותם:</w:t>
      </w:r>
    </w:p>
    <w:p w14:paraId="73F7D3B4" w14:textId="77777777" w:rsidR="007365B3" w:rsidRPr="007365B3" w:rsidRDefault="007365B3" w:rsidP="007365B3">
      <w:pPr>
        <w:bidi/>
        <w:jc w:val="both"/>
        <w:rPr>
          <w:rFonts w:cs="David" w:hint="cs"/>
          <w:u w:val="single"/>
          <w:rtl/>
        </w:rPr>
      </w:pPr>
    </w:p>
    <w:p w14:paraId="0581A52B" w14:textId="77777777" w:rsidR="007365B3" w:rsidRPr="007365B3" w:rsidRDefault="007365B3" w:rsidP="007365B3">
      <w:pPr>
        <w:bidi/>
        <w:ind w:firstLine="720"/>
        <w:jc w:val="both"/>
        <w:rPr>
          <w:rFonts w:cs="David" w:hint="cs"/>
          <w:rtl/>
        </w:rPr>
      </w:pPr>
      <w:r w:rsidRPr="007365B3">
        <w:rPr>
          <w:rFonts w:cs="David" w:hint="cs"/>
          <w:rtl/>
        </w:rPr>
        <w:t xml:space="preserve">עלייה וקליטה. </w:t>
      </w:r>
    </w:p>
    <w:p w14:paraId="59AA1100" w14:textId="77777777" w:rsidR="007365B3" w:rsidRPr="007365B3" w:rsidRDefault="007365B3" w:rsidP="007365B3">
      <w:pPr>
        <w:bidi/>
        <w:ind w:firstLine="720"/>
        <w:jc w:val="both"/>
        <w:rPr>
          <w:rFonts w:cs="David" w:hint="cs"/>
          <w:rtl/>
        </w:rPr>
      </w:pPr>
    </w:p>
    <w:p w14:paraId="6C5B178C" w14:textId="77777777" w:rsidR="007365B3" w:rsidRPr="007365B3" w:rsidRDefault="007365B3" w:rsidP="007365B3">
      <w:pPr>
        <w:bidi/>
        <w:jc w:val="both"/>
        <w:rPr>
          <w:rFonts w:cs="David" w:hint="cs"/>
          <w:u w:val="single"/>
          <w:rtl/>
        </w:rPr>
      </w:pPr>
      <w:r w:rsidRPr="007365B3">
        <w:rPr>
          <w:rFonts w:cs="David" w:hint="cs"/>
          <w:u w:val="single"/>
          <w:rtl/>
        </w:rPr>
        <w:t>שלמה מולה:</w:t>
      </w:r>
    </w:p>
    <w:p w14:paraId="7DA33AEF" w14:textId="77777777" w:rsidR="007365B3" w:rsidRPr="007365B3" w:rsidRDefault="007365B3" w:rsidP="007365B3">
      <w:pPr>
        <w:bidi/>
        <w:jc w:val="both"/>
        <w:rPr>
          <w:rFonts w:cs="David" w:hint="cs"/>
          <w:u w:val="single"/>
          <w:rtl/>
        </w:rPr>
      </w:pPr>
    </w:p>
    <w:p w14:paraId="7A18E45F" w14:textId="77777777" w:rsidR="007365B3" w:rsidRPr="007365B3" w:rsidRDefault="007365B3" w:rsidP="007365B3">
      <w:pPr>
        <w:bidi/>
        <w:ind w:firstLine="720"/>
        <w:jc w:val="both"/>
        <w:rPr>
          <w:rFonts w:cs="David" w:hint="cs"/>
          <w:rtl/>
        </w:rPr>
      </w:pPr>
      <w:r w:rsidRPr="007365B3">
        <w:rPr>
          <w:rFonts w:cs="David" w:hint="cs"/>
          <w:rtl/>
        </w:rPr>
        <w:t xml:space="preserve">כל מה שיעשו לעולים זה טוב. </w:t>
      </w:r>
    </w:p>
    <w:p w14:paraId="27FE12F7" w14:textId="77777777" w:rsidR="007365B3" w:rsidRPr="007365B3" w:rsidRDefault="007365B3" w:rsidP="007365B3">
      <w:pPr>
        <w:bidi/>
        <w:ind w:firstLine="720"/>
        <w:jc w:val="both"/>
        <w:rPr>
          <w:rFonts w:cs="David" w:hint="cs"/>
          <w:rtl/>
        </w:rPr>
      </w:pPr>
    </w:p>
    <w:p w14:paraId="592A4A59" w14:textId="77777777" w:rsidR="007365B3" w:rsidRPr="007365B3" w:rsidRDefault="007365B3" w:rsidP="007365B3">
      <w:pPr>
        <w:bidi/>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46731026" w14:textId="77777777" w:rsidR="007365B3" w:rsidRPr="007365B3" w:rsidRDefault="007365B3" w:rsidP="007365B3">
      <w:pPr>
        <w:bidi/>
        <w:ind w:firstLine="720"/>
        <w:jc w:val="both"/>
        <w:rPr>
          <w:rFonts w:cs="David" w:hint="cs"/>
          <w:rtl/>
        </w:rPr>
      </w:pPr>
    </w:p>
    <w:p w14:paraId="473F5726" w14:textId="77777777" w:rsidR="007365B3" w:rsidRPr="007365B3" w:rsidRDefault="007365B3" w:rsidP="007365B3">
      <w:pPr>
        <w:bidi/>
        <w:ind w:firstLine="720"/>
        <w:jc w:val="both"/>
        <w:rPr>
          <w:rFonts w:cs="David" w:hint="cs"/>
          <w:rtl/>
        </w:rPr>
      </w:pPr>
      <w:r w:rsidRPr="007365B3">
        <w:rPr>
          <w:rFonts w:cs="David" w:hint="cs"/>
          <w:rtl/>
        </w:rPr>
        <w:t>אם אין התנגדויות או הערות מיוחדות, אני מביא לכאן את ההצעה המוסכמת להעביר את הצעת החוק לוועדת העלייה והקליטה להמשך הדיון. מי בעד?  מי נגד?  מי נמנע?</w:t>
      </w:r>
    </w:p>
    <w:p w14:paraId="63FF225F" w14:textId="77777777" w:rsidR="007365B3" w:rsidRPr="007365B3" w:rsidRDefault="007365B3" w:rsidP="007365B3">
      <w:pPr>
        <w:bidi/>
        <w:ind w:firstLine="720"/>
        <w:jc w:val="both"/>
        <w:rPr>
          <w:rFonts w:cs="David" w:hint="cs"/>
          <w:rtl/>
        </w:rPr>
      </w:pPr>
    </w:p>
    <w:p w14:paraId="4DD680FC" w14:textId="77777777" w:rsidR="007365B3" w:rsidRPr="007365B3" w:rsidRDefault="007365B3" w:rsidP="007365B3">
      <w:pPr>
        <w:bidi/>
        <w:ind w:firstLine="706"/>
        <w:jc w:val="both"/>
        <w:rPr>
          <w:rFonts w:cs="David" w:hint="cs"/>
          <w:rtl/>
        </w:rPr>
      </w:pPr>
      <w:r w:rsidRPr="007365B3">
        <w:rPr>
          <w:rFonts w:cs="David" w:hint="cs"/>
          <w:rtl/>
        </w:rPr>
        <w:t>ה צ ב ע ה</w:t>
      </w:r>
    </w:p>
    <w:p w14:paraId="391F21A8" w14:textId="77777777" w:rsidR="007365B3" w:rsidRPr="007365B3" w:rsidRDefault="007365B3" w:rsidP="007365B3">
      <w:pPr>
        <w:bidi/>
        <w:ind w:firstLine="706"/>
        <w:jc w:val="both"/>
        <w:rPr>
          <w:rFonts w:cs="David" w:hint="cs"/>
          <w:rtl/>
        </w:rPr>
      </w:pPr>
      <w:r w:rsidRPr="007365B3">
        <w:rPr>
          <w:rFonts w:cs="David" w:hint="cs"/>
          <w:rtl/>
        </w:rPr>
        <w:t xml:space="preserve">בעד </w:t>
      </w:r>
      <w:r w:rsidRPr="007365B3">
        <w:rPr>
          <w:rFonts w:cs="David"/>
          <w:rtl/>
        </w:rPr>
        <w:t>–</w:t>
      </w:r>
      <w:r w:rsidRPr="007365B3">
        <w:rPr>
          <w:rFonts w:cs="David" w:hint="cs"/>
          <w:rtl/>
        </w:rPr>
        <w:t xml:space="preserve"> רוב</w:t>
      </w:r>
    </w:p>
    <w:p w14:paraId="7A5B0943" w14:textId="77777777" w:rsidR="007365B3" w:rsidRPr="007365B3" w:rsidRDefault="007365B3" w:rsidP="007365B3">
      <w:pPr>
        <w:bidi/>
        <w:ind w:firstLine="706"/>
        <w:jc w:val="both"/>
        <w:rPr>
          <w:rFonts w:cs="David" w:hint="cs"/>
          <w:rtl/>
        </w:rPr>
      </w:pPr>
      <w:r w:rsidRPr="007365B3">
        <w:rPr>
          <w:rFonts w:cs="David" w:hint="cs"/>
          <w:rtl/>
        </w:rPr>
        <w:t xml:space="preserve">נגד </w:t>
      </w:r>
      <w:r w:rsidRPr="007365B3">
        <w:rPr>
          <w:rFonts w:cs="David"/>
          <w:rtl/>
        </w:rPr>
        <w:t>–</w:t>
      </w:r>
      <w:r w:rsidRPr="007365B3">
        <w:rPr>
          <w:rFonts w:cs="David" w:hint="cs"/>
          <w:rtl/>
        </w:rPr>
        <w:t xml:space="preserve"> אין</w:t>
      </w:r>
    </w:p>
    <w:p w14:paraId="117F4A60" w14:textId="77777777" w:rsidR="007365B3" w:rsidRPr="007365B3" w:rsidRDefault="007365B3" w:rsidP="007365B3">
      <w:pPr>
        <w:bidi/>
        <w:ind w:firstLine="706"/>
        <w:jc w:val="both"/>
        <w:rPr>
          <w:rFonts w:cs="David" w:hint="cs"/>
          <w:rtl/>
        </w:rPr>
      </w:pPr>
      <w:r w:rsidRPr="007365B3">
        <w:rPr>
          <w:rFonts w:cs="David" w:hint="cs"/>
          <w:rtl/>
        </w:rPr>
        <w:t xml:space="preserve">נמנעים </w:t>
      </w:r>
      <w:r w:rsidRPr="007365B3">
        <w:rPr>
          <w:rFonts w:cs="David"/>
          <w:rtl/>
        </w:rPr>
        <w:t>–</w:t>
      </w:r>
      <w:r w:rsidRPr="007365B3">
        <w:rPr>
          <w:rFonts w:cs="David" w:hint="cs"/>
          <w:rtl/>
        </w:rPr>
        <w:t xml:space="preserve"> אין</w:t>
      </w:r>
    </w:p>
    <w:p w14:paraId="5B55023D" w14:textId="77777777" w:rsidR="007365B3" w:rsidRPr="007365B3" w:rsidRDefault="007365B3" w:rsidP="007365B3">
      <w:pPr>
        <w:bidi/>
        <w:ind w:firstLine="720"/>
        <w:jc w:val="both"/>
        <w:rPr>
          <w:rFonts w:cs="David" w:hint="cs"/>
          <w:rtl/>
        </w:rPr>
      </w:pPr>
    </w:p>
    <w:p w14:paraId="6743D54B" w14:textId="77777777" w:rsidR="007365B3" w:rsidRPr="007365B3" w:rsidRDefault="007365B3" w:rsidP="007365B3">
      <w:pPr>
        <w:bidi/>
        <w:ind w:firstLine="720"/>
        <w:jc w:val="both"/>
        <w:rPr>
          <w:rFonts w:cs="David" w:hint="cs"/>
          <w:rtl/>
        </w:rPr>
      </w:pPr>
      <w:r w:rsidRPr="007365B3">
        <w:rPr>
          <w:rFonts w:cs="David" w:hint="cs"/>
          <w:rtl/>
        </w:rPr>
        <w:t xml:space="preserve">ההצעה אושרה. </w:t>
      </w:r>
    </w:p>
    <w:p w14:paraId="305A971B" w14:textId="77777777" w:rsidR="007365B3" w:rsidRPr="007365B3" w:rsidRDefault="007365B3" w:rsidP="007365B3">
      <w:pPr>
        <w:bidi/>
        <w:ind w:left="720"/>
        <w:jc w:val="both"/>
        <w:rPr>
          <w:rFonts w:cs="David" w:hint="cs"/>
          <w:b/>
          <w:bCs/>
          <w:rtl/>
        </w:rPr>
      </w:pPr>
      <w:r w:rsidRPr="007365B3">
        <w:rPr>
          <w:rFonts w:cs="David"/>
          <w:rtl/>
        </w:rPr>
        <w:br w:type="page"/>
      </w:r>
      <w:proofErr w:type="spellStart"/>
      <w:r w:rsidRPr="007365B3">
        <w:rPr>
          <w:rFonts w:cs="David" w:hint="cs"/>
          <w:b/>
          <w:bCs/>
          <w:rtl/>
        </w:rPr>
        <w:t>2ב</w:t>
      </w:r>
      <w:proofErr w:type="spellEnd"/>
      <w:r w:rsidRPr="007365B3">
        <w:rPr>
          <w:rFonts w:cs="David" w:hint="cs"/>
          <w:b/>
          <w:bCs/>
          <w:rtl/>
        </w:rPr>
        <w:t>. קביעת ועדה לדיון בהצעת חוק עובדים זרים (תיקון מס' 13)</w:t>
      </w:r>
    </w:p>
    <w:p w14:paraId="1E63C020" w14:textId="77777777" w:rsidR="007365B3" w:rsidRPr="007365B3" w:rsidRDefault="007365B3" w:rsidP="007365B3">
      <w:pPr>
        <w:bidi/>
        <w:ind w:left="720"/>
        <w:jc w:val="both"/>
        <w:rPr>
          <w:rFonts w:cs="David" w:hint="cs"/>
          <w:b/>
          <w:bCs/>
          <w:u w:val="single"/>
        </w:rPr>
      </w:pPr>
      <w:r w:rsidRPr="007365B3">
        <w:rPr>
          <w:rFonts w:cs="David" w:hint="cs"/>
          <w:b/>
          <w:bCs/>
          <w:u w:val="single"/>
          <w:rtl/>
        </w:rPr>
        <w:t xml:space="preserve">(העברת סמכויות וממונה על זכויות עובדים זרים), </w:t>
      </w:r>
      <w:proofErr w:type="spellStart"/>
      <w:r w:rsidRPr="007365B3">
        <w:rPr>
          <w:rFonts w:cs="David" w:hint="cs"/>
          <w:b/>
          <w:bCs/>
          <w:u w:val="single"/>
          <w:rtl/>
        </w:rPr>
        <w:t>התשס"ט</w:t>
      </w:r>
      <w:proofErr w:type="spellEnd"/>
      <w:r w:rsidRPr="007365B3">
        <w:rPr>
          <w:rFonts w:cs="David" w:hint="cs"/>
          <w:b/>
          <w:bCs/>
          <w:u w:val="single"/>
          <w:rtl/>
        </w:rPr>
        <w:t>-2009 (מ/426)</w:t>
      </w:r>
    </w:p>
    <w:p w14:paraId="73CE52E1" w14:textId="77777777" w:rsidR="007365B3" w:rsidRPr="007365B3" w:rsidRDefault="007365B3" w:rsidP="007365B3">
      <w:pPr>
        <w:bidi/>
        <w:jc w:val="both"/>
        <w:rPr>
          <w:rFonts w:cs="David" w:hint="cs"/>
          <w:rtl/>
        </w:rPr>
      </w:pPr>
    </w:p>
    <w:p w14:paraId="4D4E77FA" w14:textId="77777777" w:rsidR="007365B3" w:rsidRPr="007365B3" w:rsidRDefault="007365B3" w:rsidP="007365B3">
      <w:pPr>
        <w:bidi/>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565D7D92" w14:textId="77777777" w:rsidR="007365B3" w:rsidRPr="007365B3" w:rsidRDefault="007365B3" w:rsidP="007365B3">
      <w:pPr>
        <w:bidi/>
        <w:ind w:firstLine="720"/>
        <w:jc w:val="both"/>
        <w:rPr>
          <w:rFonts w:cs="David" w:hint="cs"/>
          <w:rtl/>
        </w:rPr>
      </w:pPr>
    </w:p>
    <w:p w14:paraId="5BA73C61" w14:textId="77777777" w:rsidR="007365B3" w:rsidRPr="007365B3" w:rsidRDefault="007365B3" w:rsidP="007365B3">
      <w:pPr>
        <w:bidi/>
        <w:ind w:left="-2" w:firstLine="567"/>
        <w:jc w:val="both"/>
        <w:rPr>
          <w:rFonts w:cs="David" w:hint="cs"/>
          <w:rtl/>
        </w:rPr>
      </w:pPr>
      <w:r w:rsidRPr="007365B3">
        <w:rPr>
          <w:rFonts w:cs="David" w:hint="cs"/>
          <w:rtl/>
        </w:rPr>
        <w:tab/>
        <w:t xml:space="preserve">הנושא הבא על סדר-היום, עדיין במסגרת סעיף 2, הוא קביעת ועדה לדיון בהצעת חוק </w:t>
      </w:r>
      <w:r w:rsidRPr="007365B3">
        <w:rPr>
          <w:rFonts w:cs="David"/>
          <w:rtl/>
        </w:rPr>
        <w:t>–</w:t>
      </w:r>
      <w:r w:rsidRPr="007365B3">
        <w:rPr>
          <w:rFonts w:cs="David" w:hint="cs"/>
          <w:rtl/>
        </w:rPr>
        <w:t xml:space="preserve"> הפעם ממשלתית </w:t>
      </w:r>
      <w:r w:rsidRPr="007365B3">
        <w:rPr>
          <w:rFonts w:cs="David"/>
          <w:rtl/>
        </w:rPr>
        <w:t>–</w:t>
      </w:r>
      <w:r w:rsidRPr="007365B3">
        <w:rPr>
          <w:rFonts w:cs="David" w:hint="cs"/>
          <w:rtl/>
        </w:rPr>
        <w:t xml:space="preserve"> עובדים זרים (תיקון מס' 13) (העברת סמכויות וממונה על זכויות עובדים זרים), </w:t>
      </w:r>
      <w:proofErr w:type="spellStart"/>
      <w:r w:rsidRPr="007365B3">
        <w:rPr>
          <w:rFonts w:cs="David" w:hint="cs"/>
          <w:rtl/>
        </w:rPr>
        <w:t>התשס"ט</w:t>
      </w:r>
      <w:proofErr w:type="spellEnd"/>
      <w:r w:rsidRPr="007365B3">
        <w:rPr>
          <w:rFonts w:cs="David" w:hint="cs"/>
          <w:rtl/>
        </w:rPr>
        <w:t xml:space="preserve">-2009. גם כאן היו מלכתחילה כמה הצעות בעניין הזה. </w:t>
      </w:r>
      <w:proofErr w:type="spellStart"/>
      <w:r w:rsidRPr="007365B3">
        <w:rPr>
          <w:rFonts w:cs="David" w:hint="cs"/>
          <w:rtl/>
        </w:rPr>
        <w:t>היתה</w:t>
      </w:r>
      <w:proofErr w:type="spellEnd"/>
      <w:r w:rsidRPr="007365B3">
        <w:rPr>
          <w:rFonts w:cs="David" w:hint="cs"/>
          <w:rtl/>
        </w:rPr>
        <w:t xml:space="preserve"> הצעה להעביר את הצעת החוק לוועדת החוקה, לוועדת הפנים ולוועדת העבודה והרווחה. קיבלנו תגובה מיושב-ראש ועדת חוקה, שהוא חושב שהנושא מתאים לוועדת הפנים. יושב-ראש ועדת הפנים רוצה את החוק אצלו. בשבוע שעבר התקבלה הסכמה של יושב-ראש ועדת העבודה, הרווחה  והבריאות, שהנושא יידון בוועדת הפנים. </w:t>
      </w:r>
    </w:p>
    <w:p w14:paraId="39C4361F" w14:textId="77777777" w:rsidR="007365B3" w:rsidRPr="007365B3" w:rsidRDefault="007365B3" w:rsidP="007365B3">
      <w:pPr>
        <w:bidi/>
        <w:ind w:left="-2" w:firstLine="567"/>
        <w:jc w:val="both"/>
        <w:rPr>
          <w:rFonts w:cs="David" w:hint="cs"/>
          <w:rtl/>
        </w:rPr>
      </w:pPr>
    </w:p>
    <w:p w14:paraId="375D17C8" w14:textId="77777777" w:rsidR="007365B3" w:rsidRPr="007365B3" w:rsidRDefault="007365B3" w:rsidP="007365B3">
      <w:pPr>
        <w:bidi/>
        <w:jc w:val="both"/>
        <w:rPr>
          <w:rFonts w:cs="David" w:hint="cs"/>
          <w:u w:val="single"/>
          <w:rtl/>
        </w:rPr>
      </w:pPr>
      <w:r w:rsidRPr="007365B3">
        <w:rPr>
          <w:rFonts w:cs="David" w:hint="cs"/>
          <w:u w:val="single"/>
          <w:rtl/>
        </w:rPr>
        <w:t>דליה איציק:</w:t>
      </w:r>
    </w:p>
    <w:p w14:paraId="0966294E" w14:textId="77777777" w:rsidR="007365B3" w:rsidRPr="007365B3" w:rsidRDefault="007365B3" w:rsidP="007365B3">
      <w:pPr>
        <w:bidi/>
        <w:jc w:val="both"/>
        <w:rPr>
          <w:rFonts w:cs="David" w:hint="cs"/>
          <w:u w:val="single"/>
          <w:rtl/>
        </w:rPr>
      </w:pPr>
    </w:p>
    <w:p w14:paraId="2F4B3A0D" w14:textId="77777777" w:rsidR="007365B3" w:rsidRPr="007365B3" w:rsidRDefault="007365B3" w:rsidP="007365B3">
      <w:pPr>
        <w:bidi/>
        <w:ind w:left="-2" w:firstLine="567"/>
        <w:jc w:val="both"/>
        <w:rPr>
          <w:rFonts w:cs="David" w:hint="cs"/>
          <w:rtl/>
        </w:rPr>
      </w:pPr>
      <w:r w:rsidRPr="007365B3">
        <w:rPr>
          <w:rFonts w:cs="David" w:hint="cs"/>
          <w:rtl/>
        </w:rPr>
        <w:t xml:space="preserve">זה רק בגלל שיושב-ראש ועדת החוקה יודע להיות </w:t>
      </w:r>
      <w:r w:rsidRPr="007365B3">
        <w:rPr>
          <w:rFonts w:cs="David"/>
        </w:rPr>
        <w:t>generous</w:t>
      </w:r>
      <w:r w:rsidRPr="007365B3">
        <w:rPr>
          <w:rFonts w:cs="David" w:hint="cs"/>
          <w:rtl/>
        </w:rPr>
        <w:t>.</w:t>
      </w:r>
    </w:p>
    <w:p w14:paraId="73FEDEB5" w14:textId="77777777" w:rsidR="007365B3" w:rsidRPr="007365B3" w:rsidRDefault="007365B3" w:rsidP="007365B3">
      <w:pPr>
        <w:bidi/>
        <w:ind w:left="-2" w:firstLine="567"/>
        <w:jc w:val="both"/>
        <w:rPr>
          <w:rFonts w:cs="David" w:hint="cs"/>
          <w:rtl/>
        </w:rPr>
      </w:pPr>
    </w:p>
    <w:p w14:paraId="13B2CBBB" w14:textId="77777777" w:rsidR="007365B3" w:rsidRPr="007365B3" w:rsidRDefault="007365B3" w:rsidP="007365B3">
      <w:pPr>
        <w:bidi/>
        <w:jc w:val="both"/>
        <w:rPr>
          <w:rFonts w:cs="David" w:hint="cs"/>
          <w:u w:val="single"/>
          <w:rtl/>
        </w:rPr>
      </w:pPr>
      <w:r w:rsidRPr="007365B3">
        <w:rPr>
          <w:rFonts w:cs="David" w:hint="cs"/>
          <w:u w:val="single"/>
          <w:rtl/>
        </w:rPr>
        <w:t>דוד רותם:</w:t>
      </w:r>
    </w:p>
    <w:p w14:paraId="4D3E6FB8" w14:textId="77777777" w:rsidR="007365B3" w:rsidRPr="007365B3" w:rsidRDefault="007365B3" w:rsidP="007365B3">
      <w:pPr>
        <w:bidi/>
        <w:jc w:val="both"/>
        <w:rPr>
          <w:rFonts w:cs="David" w:hint="cs"/>
          <w:u w:val="single"/>
          <w:rtl/>
        </w:rPr>
      </w:pPr>
    </w:p>
    <w:p w14:paraId="6F50B4D1" w14:textId="77777777" w:rsidR="007365B3" w:rsidRPr="007365B3" w:rsidRDefault="007365B3" w:rsidP="007365B3">
      <w:pPr>
        <w:bidi/>
        <w:ind w:left="-2" w:firstLine="567"/>
        <w:jc w:val="both"/>
        <w:rPr>
          <w:rFonts w:cs="David" w:hint="cs"/>
          <w:rtl/>
        </w:rPr>
      </w:pPr>
      <w:r w:rsidRPr="007365B3">
        <w:rPr>
          <w:rFonts w:cs="David" w:hint="cs"/>
          <w:rtl/>
        </w:rPr>
        <w:t xml:space="preserve">יושב-ראש ועדת החוקה עמוס גם ככה. </w:t>
      </w:r>
    </w:p>
    <w:p w14:paraId="0635A101" w14:textId="77777777" w:rsidR="007365B3" w:rsidRPr="007365B3" w:rsidRDefault="007365B3" w:rsidP="007365B3">
      <w:pPr>
        <w:bidi/>
        <w:ind w:left="-2" w:firstLine="567"/>
        <w:jc w:val="both"/>
        <w:rPr>
          <w:rFonts w:cs="David" w:hint="cs"/>
          <w:rtl/>
        </w:rPr>
      </w:pPr>
    </w:p>
    <w:p w14:paraId="526E4634" w14:textId="77777777" w:rsidR="007365B3" w:rsidRPr="007365B3" w:rsidRDefault="007365B3" w:rsidP="007365B3">
      <w:pPr>
        <w:bidi/>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6B88247C" w14:textId="77777777" w:rsidR="007365B3" w:rsidRPr="007365B3" w:rsidRDefault="007365B3" w:rsidP="007365B3">
      <w:pPr>
        <w:bidi/>
        <w:ind w:firstLine="720"/>
        <w:jc w:val="both"/>
        <w:rPr>
          <w:rFonts w:cs="David" w:hint="cs"/>
          <w:rtl/>
        </w:rPr>
      </w:pPr>
    </w:p>
    <w:p w14:paraId="60ECA2F4" w14:textId="77777777" w:rsidR="007365B3" w:rsidRPr="007365B3" w:rsidRDefault="007365B3" w:rsidP="007365B3">
      <w:pPr>
        <w:bidi/>
        <w:ind w:left="-2" w:firstLine="567"/>
        <w:jc w:val="both"/>
        <w:rPr>
          <w:rFonts w:cs="David" w:hint="cs"/>
          <w:rtl/>
        </w:rPr>
      </w:pPr>
      <w:r w:rsidRPr="007365B3">
        <w:rPr>
          <w:rFonts w:cs="David" w:hint="cs"/>
          <w:rtl/>
        </w:rPr>
        <w:tab/>
        <w:t>בוודאי, כי הוא יודע שכדי לדון בהצעות חוק שהן בהחלט במרכז של ועדת החוקה, צריכים זמן וצריכים ריכוז. אני מביא לכאן את ההצעה המסוכמת של כל ראשי הוועדות להעביר את הצעת החוק לוועדת הפנים. מי בעד? מי נגד? מי נמנע?</w:t>
      </w:r>
    </w:p>
    <w:p w14:paraId="713458DC" w14:textId="77777777" w:rsidR="007365B3" w:rsidRPr="007365B3" w:rsidRDefault="007365B3" w:rsidP="007365B3">
      <w:pPr>
        <w:bidi/>
        <w:ind w:left="-2" w:firstLine="567"/>
        <w:jc w:val="both"/>
        <w:rPr>
          <w:rFonts w:cs="David" w:hint="cs"/>
          <w:rtl/>
        </w:rPr>
      </w:pPr>
    </w:p>
    <w:p w14:paraId="0041D12F" w14:textId="77777777" w:rsidR="007365B3" w:rsidRPr="007365B3" w:rsidRDefault="007365B3" w:rsidP="007365B3">
      <w:pPr>
        <w:bidi/>
        <w:ind w:firstLine="706"/>
        <w:jc w:val="both"/>
        <w:rPr>
          <w:rFonts w:cs="David" w:hint="cs"/>
          <w:rtl/>
        </w:rPr>
      </w:pPr>
      <w:r w:rsidRPr="007365B3">
        <w:rPr>
          <w:rFonts w:cs="David" w:hint="cs"/>
          <w:rtl/>
        </w:rPr>
        <w:t>ה צ ב ע ה</w:t>
      </w:r>
    </w:p>
    <w:p w14:paraId="7802A2DB" w14:textId="77777777" w:rsidR="007365B3" w:rsidRPr="007365B3" w:rsidRDefault="007365B3" w:rsidP="007365B3">
      <w:pPr>
        <w:bidi/>
        <w:ind w:firstLine="706"/>
        <w:jc w:val="both"/>
        <w:rPr>
          <w:rFonts w:cs="David" w:hint="cs"/>
          <w:rtl/>
        </w:rPr>
      </w:pPr>
      <w:r w:rsidRPr="007365B3">
        <w:rPr>
          <w:rFonts w:cs="David" w:hint="cs"/>
          <w:rtl/>
        </w:rPr>
        <w:t xml:space="preserve">בעד </w:t>
      </w:r>
      <w:r w:rsidRPr="007365B3">
        <w:rPr>
          <w:rFonts w:cs="David"/>
          <w:rtl/>
        </w:rPr>
        <w:t>–</w:t>
      </w:r>
      <w:r w:rsidRPr="007365B3">
        <w:rPr>
          <w:rFonts w:cs="David" w:hint="cs"/>
          <w:rtl/>
        </w:rPr>
        <w:t xml:space="preserve"> רוב</w:t>
      </w:r>
    </w:p>
    <w:p w14:paraId="182EA0E7" w14:textId="77777777" w:rsidR="007365B3" w:rsidRPr="007365B3" w:rsidRDefault="007365B3" w:rsidP="007365B3">
      <w:pPr>
        <w:bidi/>
        <w:ind w:firstLine="706"/>
        <w:jc w:val="both"/>
        <w:rPr>
          <w:rFonts w:cs="David" w:hint="cs"/>
          <w:rtl/>
        </w:rPr>
      </w:pPr>
      <w:r w:rsidRPr="007365B3">
        <w:rPr>
          <w:rFonts w:cs="David" w:hint="cs"/>
          <w:rtl/>
        </w:rPr>
        <w:t xml:space="preserve">נגד </w:t>
      </w:r>
      <w:r w:rsidRPr="007365B3">
        <w:rPr>
          <w:rFonts w:cs="David"/>
          <w:rtl/>
        </w:rPr>
        <w:t>–</w:t>
      </w:r>
      <w:r w:rsidRPr="007365B3">
        <w:rPr>
          <w:rFonts w:cs="David" w:hint="cs"/>
          <w:rtl/>
        </w:rPr>
        <w:t xml:space="preserve"> אין</w:t>
      </w:r>
    </w:p>
    <w:p w14:paraId="4FDF6AA6" w14:textId="77777777" w:rsidR="007365B3" w:rsidRPr="007365B3" w:rsidRDefault="007365B3" w:rsidP="007365B3">
      <w:pPr>
        <w:bidi/>
        <w:ind w:firstLine="706"/>
        <w:jc w:val="both"/>
        <w:rPr>
          <w:rFonts w:cs="David" w:hint="cs"/>
          <w:rtl/>
        </w:rPr>
      </w:pPr>
      <w:r w:rsidRPr="007365B3">
        <w:rPr>
          <w:rFonts w:cs="David" w:hint="cs"/>
          <w:rtl/>
        </w:rPr>
        <w:t xml:space="preserve">נמנעים </w:t>
      </w:r>
      <w:r w:rsidRPr="007365B3">
        <w:rPr>
          <w:rFonts w:cs="David"/>
          <w:rtl/>
        </w:rPr>
        <w:t>–</w:t>
      </w:r>
      <w:r w:rsidRPr="007365B3">
        <w:rPr>
          <w:rFonts w:cs="David" w:hint="cs"/>
          <w:rtl/>
        </w:rPr>
        <w:t xml:space="preserve"> אין</w:t>
      </w:r>
    </w:p>
    <w:p w14:paraId="490B4D01" w14:textId="77777777" w:rsidR="007365B3" w:rsidRPr="007365B3" w:rsidRDefault="007365B3" w:rsidP="007365B3">
      <w:pPr>
        <w:bidi/>
        <w:ind w:left="-2" w:firstLine="567"/>
        <w:jc w:val="both"/>
        <w:rPr>
          <w:rFonts w:cs="David" w:hint="cs"/>
          <w:rtl/>
        </w:rPr>
      </w:pPr>
    </w:p>
    <w:p w14:paraId="5195EC04" w14:textId="77777777" w:rsidR="007365B3" w:rsidRPr="007365B3" w:rsidRDefault="007365B3" w:rsidP="007365B3">
      <w:pPr>
        <w:bidi/>
        <w:ind w:left="-2" w:firstLine="567"/>
        <w:jc w:val="both"/>
        <w:rPr>
          <w:rFonts w:cs="David" w:hint="cs"/>
          <w:rtl/>
        </w:rPr>
      </w:pPr>
      <w:r w:rsidRPr="007365B3">
        <w:rPr>
          <w:rFonts w:cs="David" w:hint="cs"/>
          <w:rtl/>
        </w:rPr>
        <w:t xml:space="preserve">ההצעה הזאת אושרה פה-אחד. </w:t>
      </w:r>
    </w:p>
    <w:p w14:paraId="7F8C2852" w14:textId="77777777" w:rsidR="007365B3" w:rsidRPr="007365B3" w:rsidRDefault="007365B3" w:rsidP="007365B3">
      <w:pPr>
        <w:bidi/>
        <w:ind w:left="360"/>
        <w:jc w:val="both"/>
        <w:rPr>
          <w:rFonts w:cs="David" w:hint="cs"/>
          <w:b/>
          <w:bCs/>
          <w:rtl/>
        </w:rPr>
      </w:pPr>
      <w:r w:rsidRPr="007365B3">
        <w:rPr>
          <w:rFonts w:cs="David"/>
          <w:rtl/>
        </w:rPr>
        <w:br w:type="page"/>
      </w:r>
      <w:r w:rsidRPr="007365B3">
        <w:rPr>
          <w:rFonts w:cs="David" w:hint="cs"/>
          <w:b/>
          <w:bCs/>
          <w:rtl/>
        </w:rPr>
        <w:t>3. סדרי דיון בהצעת חוק התקציב והצעת חוק ההתייעלות הכלכלית</w:t>
      </w:r>
    </w:p>
    <w:p w14:paraId="3EF3CDF2" w14:textId="77777777" w:rsidR="007365B3" w:rsidRPr="007365B3" w:rsidRDefault="007365B3" w:rsidP="007365B3">
      <w:pPr>
        <w:bidi/>
        <w:ind w:left="360"/>
        <w:jc w:val="both"/>
        <w:rPr>
          <w:rFonts w:cs="David" w:hint="cs"/>
          <w:b/>
          <w:bCs/>
          <w:u w:val="single"/>
          <w:rtl/>
        </w:rPr>
      </w:pPr>
      <w:r w:rsidRPr="007365B3">
        <w:rPr>
          <w:rFonts w:cs="David" w:hint="cs"/>
          <w:b/>
          <w:bCs/>
          <w:u w:val="single"/>
          <w:rtl/>
        </w:rPr>
        <w:t xml:space="preserve">(תיקוני חקיקה ליישום התוכנית הכלכלית לשנים 2010-2009), </w:t>
      </w:r>
      <w:proofErr w:type="spellStart"/>
      <w:r w:rsidRPr="007365B3">
        <w:rPr>
          <w:rFonts w:cs="David" w:hint="cs"/>
          <w:b/>
          <w:bCs/>
          <w:u w:val="single"/>
          <w:rtl/>
        </w:rPr>
        <w:t>התשס"ט</w:t>
      </w:r>
      <w:proofErr w:type="spellEnd"/>
      <w:r w:rsidRPr="007365B3">
        <w:rPr>
          <w:rFonts w:cs="David" w:hint="cs"/>
          <w:b/>
          <w:bCs/>
          <w:u w:val="single"/>
          <w:rtl/>
        </w:rPr>
        <w:t>-2009.</w:t>
      </w:r>
    </w:p>
    <w:p w14:paraId="2A309601" w14:textId="77777777" w:rsidR="007365B3" w:rsidRPr="007365B3" w:rsidRDefault="007365B3" w:rsidP="007365B3">
      <w:pPr>
        <w:bidi/>
        <w:ind w:left="-2" w:firstLine="567"/>
        <w:jc w:val="both"/>
        <w:rPr>
          <w:rFonts w:cs="David" w:hint="cs"/>
          <w:b/>
          <w:bCs/>
        </w:rPr>
      </w:pPr>
    </w:p>
    <w:p w14:paraId="24F77D15" w14:textId="77777777" w:rsidR="007365B3" w:rsidRPr="007365B3" w:rsidRDefault="007365B3" w:rsidP="007365B3">
      <w:pPr>
        <w:bidi/>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45864481" w14:textId="77777777" w:rsidR="007365B3" w:rsidRPr="007365B3" w:rsidRDefault="007365B3" w:rsidP="007365B3">
      <w:pPr>
        <w:bidi/>
        <w:ind w:firstLine="720"/>
        <w:jc w:val="both"/>
        <w:rPr>
          <w:rFonts w:cs="David" w:hint="cs"/>
          <w:rtl/>
        </w:rPr>
      </w:pPr>
    </w:p>
    <w:p w14:paraId="4AFED357" w14:textId="77777777" w:rsidR="007365B3" w:rsidRPr="007365B3" w:rsidRDefault="007365B3" w:rsidP="007365B3">
      <w:pPr>
        <w:bidi/>
        <w:ind w:firstLine="720"/>
        <w:jc w:val="both"/>
        <w:rPr>
          <w:rFonts w:cs="David" w:hint="cs"/>
          <w:rtl/>
        </w:rPr>
      </w:pPr>
      <w:r w:rsidRPr="007365B3">
        <w:rPr>
          <w:rFonts w:cs="David" w:hint="cs"/>
          <w:rtl/>
        </w:rPr>
        <w:t xml:space="preserve">אני עובר לסעיף הבא על סדר-היום: סדרי דיון בהצעת חוק התקציב והצעת חוק ההתייעלות הכלכלית (תיקוני חקיקה ליישום התוכנית הכלכלית לשנים 2010-2009), </w:t>
      </w:r>
      <w:proofErr w:type="spellStart"/>
      <w:r w:rsidRPr="007365B3">
        <w:rPr>
          <w:rFonts w:cs="David" w:hint="cs"/>
          <w:rtl/>
        </w:rPr>
        <w:t>התשס"ט</w:t>
      </w:r>
      <w:proofErr w:type="spellEnd"/>
      <w:r w:rsidRPr="007365B3">
        <w:rPr>
          <w:rFonts w:cs="David" w:hint="cs"/>
          <w:rtl/>
        </w:rPr>
        <w:t xml:space="preserve">-2009. </w:t>
      </w:r>
    </w:p>
    <w:p w14:paraId="2CFE9F93" w14:textId="77777777" w:rsidR="007365B3" w:rsidRPr="007365B3" w:rsidRDefault="007365B3" w:rsidP="007365B3">
      <w:pPr>
        <w:bidi/>
        <w:ind w:firstLine="720"/>
        <w:jc w:val="both"/>
        <w:rPr>
          <w:rFonts w:cs="David" w:hint="cs"/>
          <w:rtl/>
        </w:rPr>
      </w:pPr>
    </w:p>
    <w:p w14:paraId="3F3CA49E" w14:textId="77777777" w:rsidR="007365B3" w:rsidRPr="007365B3" w:rsidRDefault="007365B3" w:rsidP="007365B3">
      <w:pPr>
        <w:bidi/>
        <w:jc w:val="both"/>
        <w:rPr>
          <w:rFonts w:cs="David" w:hint="cs"/>
          <w:u w:val="single"/>
          <w:rtl/>
        </w:rPr>
      </w:pPr>
      <w:r w:rsidRPr="007365B3">
        <w:rPr>
          <w:rFonts w:cs="David" w:hint="cs"/>
          <w:u w:val="single"/>
          <w:rtl/>
        </w:rPr>
        <w:t>דליה איציק:</w:t>
      </w:r>
    </w:p>
    <w:p w14:paraId="14840F8D" w14:textId="77777777" w:rsidR="007365B3" w:rsidRPr="007365B3" w:rsidRDefault="007365B3" w:rsidP="007365B3">
      <w:pPr>
        <w:bidi/>
        <w:jc w:val="both"/>
        <w:rPr>
          <w:rFonts w:cs="David" w:hint="cs"/>
          <w:u w:val="single"/>
          <w:rtl/>
        </w:rPr>
      </w:pPr>
    </w:p>
    <w:p w14:paraId="29555902" w14:textId="77777777" w:rsidR="007365B3" w:rsidRPr="007365B3" w:rsidRDefault="007365B3" w:rsidP="007365B3">
      <w:pPr>
        <w:bidi/>
        <w:ind w:firstLine="720"/>
        <w:jc w:val="both"/>
        <w:rPr>
          <w:rFonts w:cs="David" w:hint="cs"/>
          <w:rtl/>
        </w:rPr>
      </w:pPr>
      <w:r w:rsidRPr="007365B3">
        <w:rPr>
          <w:rFonts w:cs="David" w:hint="cs"/>
          <w:rtl/>
        </w:rPr>
        <w:t xml:space="preserve">בחיים לא היה חוק הסדרים כזה. לא אגיד "בחיים", אלא ב-22 השנים האחרונות לא היה חוק הסדרים כזה. </w:t>
      </w:r>
    </w:p>
    <w:p w14:paraId="4A4471D3" w14:textId="77777777" w:rsidR="007365B3" w:rsidRPr="007365B3" w:rsidRDefault="007365B3" w:rsidP="007365B3">
      <w:pPr>
        <w:bidi/>
        <w:ind w:firstLine="720"/>
        <w:jc w:val="both"/>
        <w:rPr>
          <w:rFonts w:cs="David" w:hint="cs"/>
          <w:rtl/>
        </w:rPr>
      </w:pPr>
    </w:p>
    <w:p w14:paraId="3ECF8C29" w14:textId="77777777" w:rsidR="007365B3" w:rsidRPr="007365B3" w:rsidRDefault="007365B3" w:rsidP="007365B3">
      <w:pPr>
        <w:bidi/>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3B40D8F0" w14:textId="77777777" w:rsidR="007365B3" w:rsidRPr="007365B3" w:rsidRDefault="007365B3" w:rsidP="007365B3">
      <w:pPr>
        <w:bidi/>
        <w:ind w:firstLine="720"/>
        <w:jc w:val="both"/>
        <w:rPr>
          <w:rFonts w:cs="David" w:hint="cs"/>
          <w:rtl/>
        </w:rPr>
      </w:pPr>
    </w:p>
    <w:p w14:paraId="41CF3313" w14:textId="77777777" w:rsidR="007365B3" w:rsidRPr="007365B3" w:rsidRDefault="007365B3" w:rsidP="007365B3">
      <w:pPr>
        <w:bidi/>
        <w:ind w:firstLine="720"/>
        <w:jc w:val="both"/>
        <w:rPr>
          <w:rFonts w:cs="David" w:hint="cs"/>
          <w:rtl/>
        </w:rPr>
      </w:pPr>
      <w:r w:rsidRPr="007365B3">
        <w:rPr>
          <w:rFonts w:cs="David" w:hint="cs"/>
          <w:rtl/>
        </w:rPr>
        <w:t xml:space="preserve">הוועדה הזאת מוסמכת </w:t>
      </w:r>
      <w:r w:rsidRPr="007365B3">
        <w:rPr>
          <w:rFonts w:cs="David"/>
          <w:rtl/>
        </w:rPr>
        <w:t>–</w:t>
      </w:r>
      <w:r w:rsidRPr="007365B3">
        <w:rPr>
          <w:rFonts w:cs="David" w:hint="cs"/>
          <w:rtl/>
        </w:rPr>
        <w:t xml:space="preserve"> ואנחנו נעשה את מלאכתנו נאמנה </w:t>
      </w:r>
      <w:r w:rsidRPr="007365B3">
        <w:rPr>
          <w:rFonts w:cs="David"/>
          <w:rtl/>
        </w:rPr>
        <w:t>–</w:t>
      </w:r>
      <w:r w:rsidRPr="007365B3">
        <w:rPr>
          <w:rFonts w:cs="David" w:hint="cs"/>
          <w:rtl/>
        </w:rPr>
        <w:t xml:space="preserve"> לדון בחוק ההסדרים. נצטרך כאן לקבוע אילו חלקים של החוק מתפצלים פיצול מהותי, והוועדה הזאת לא מתכוונת שהחוק ייצא מהוועדה כמו שהוא ייכנס אליה לאחר קריאה ראשונה. יש סוגיה אילו חלקים של החוק יידונו באילו ועדות. אנחנו נעסוק כאן בכל הדברים. </w:t>
      </w:r>
    </w:p>
    <w:p w14:paraId="44E7291B" w14:textId="77777777" w:rsidR="007365B3" w:rsidRPr="007365B3" w:rsidRDefault="007365B3" w:rsidP="007365B3">
      <w:pPr>
        <w:bidi/>
        <w:ind w:firstLine="720"/>
        <w:jc w:val="both"/>
        <w:rPr>
          <w:rFonts w:cs="David" w:hint="cs"/>
          <w:rtl/>
        </w:rPr>
      </w:pPr>
    </w:p>
    <w:p w14:paraId="7320DC67" w14:textId="77777777" w:rsidR="007365B3" w:rsidRPr="007365B3" w:rsidRDefault="007365B3" w:rsidP="007365B3">
      <w:pPr>
        <w:bidi/>
        <w:jc w:val="both"/>
        <w:rPr>
          <w:rFonts w:cs="David" w:hint="cs"/>
          <w:u w:val="single"/>
          <w:rtl/>
        </w:rPr>
      </w:pPr>
      <w:r w:rsidRPr="007365B3">
        <w:rPr>
          <w:rFonts w:cs="David" w:hint="cs"/>
          <w:u w:val="single"/>
          <w:rtl/>
        </w:rPr>
        <w:t>שלמה מולה:</w:t>
      </w:r>
    </w:p>
    <w:p w14:paraId="4EB45553" w14:textId="77777777" w:rsidR="007365B3" w:rsidRPr="007365B3" w:rsidRDefault="007365B3" w:rsidP="007365B3">
      <w:pPr>
        <w:bidi/>
        <w:jc w:val="both"/>
        <w:rPr>
          <w:rFonts w:cs="David" w:hint="cs"/>
          <w:u w:val="single"/>
          <w:rtl/>
        </w:rPr>
      </w:pPr>
    </w:p>
    <w:p w14:paraId="773A3F5E" w14:textId="77777777" w:rsidR="007365B3" w:rsidRPr="007365B3" w:rsidRDefault="007365B3" w:rsidP="007365B3">
      <w:pPr>
        <w:bidi/>
        <w:ind w:firstLine="720"/>
        <w:jc w:val="both"/>
        <w:rPr>
          <w:rFonts w:cs="David" w:hint="cs"/>
          <w:rtl/>
        </w:rPr>
      </w:pPr>
      <w:r w:rsidRPr="007365B3">
        <w:rPr>
          <w:rFonts w:cs="David" w:hint="cs"/>
          <w:rtl/>
        </w:rPr>
        <w:t xml:space="preserve">השאלה היא אם הדיון יהיה באמת בצורה אובייקטיבית, או שזה יהיה מכור מראש. </w:t>
      </w:r>
    </w:p>
    <w:p w14:paraId="109E00C6" w14:textId="77777777" w:rsidR="007365B3" w:rsidRPr="007365B3" w:rsidRDefault="007365B3" w:rsidP="007365B3">
      <w:pPr>
        <w:bidi/>
        <w:ind w:firstLine="720"/>
        <w:jc w:val="both"/>
        <w:rPr>
          <w:rFonts w:cs="David" w:hint="cs"/>
          <w:rtl/>
        </w:rPr>
      </w:pPr>
    </w:p>
    <w:p w14:paraId="189056B7" w14:textId="77777777" w:rsidR="007365B3" w:rsidRPr="007365B3" w:rsidRDefault="007365B3" w:rsidP="007365B3">
      <w:pPr>
        <w:bidi/>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745B7974" w14:textId="77777777" w:rsidR="007365B3" w:rsidRPr="007365B3" w:rsidRDefault="007365B3" w:rsidP="007365B3">
      <w:pPr>
        <w:bidi/>
        <w:ind w:firstLine="720"/>
        <w:jc w:val="both"/>
        <w:rPr>
          <w:rFonts w:cs="David" w:hint="cs"/>
          <w:rtl/>
        </w:rPr>
      </w:pPr>
    </w:p>
    <w:p w14:paraId="744F4236" w14:textId="77777777" w:rsidR="007365B3" w:rsidRPr="007365B3" w:rsidRDefault="007365B3" w:rsidP="007365B3">
      <w:pPr>
        <w:bidi/>
        <w:ind w:firstLine="720"/>
        <w:jc w:val="both"/>
        <w:rPr>
          <w:rFonts w:cs="David" w:hint="cs"/>
          <w:rtl/>
        </w:rPr>
      </w:pPr>
      <w:r w:rsidRPr="007365B3">
        <w:rPr>
          <w:rFonts w:cs="David" w:hint="cs"/>
          <w:rtl/>
        </w:rPr>
        <w:t xml:space="preserve">הדיון יהיה רציני, ארוך, כנהוג בוועדת הכנסת. בסופו של דבר יתקיימו הצבעות. אם מבחינתך הצבעות דמוקרטיות זה הכול מכור מראש, אז יכול להיות. אני אתן לכם סקירה מהן האופציות שעומדות לרשותנו, ואז נקיים כאן דיון ואני מקווה שנקבל היום את ההחלטה. הצעת חוק התקציב וחוק ההסדרים תונח על שולחן הכנסת ביום שלישי. </w:t>
      </w:r>
    </w:p>
    <w:p w14:paraId="1FAC0130" w14:textId="77777777" w:rsidR="007365B3" w:rsidRPr="007365B3" w:rsidRDefault="007365B3" w:rsidP="007365B3">
      <w:pPr>
        <w:bidi/>
        <w:ind w:firstLine="720"/>
        <w:jc w:val="both"/>
        <w:rPr>
          <w:rFonts w:cs="David" w:hint="cs"/>
          <w:rtl/>
        </w:rPr>
      </w:pPr>
    </w:p>
    <w:p w14:paraId="24B653C0" w14:textId="77777777" w:rsidR="007365B3" w:rsidRPr="007365B3" w:rsidRDefault="007365B3" w:rsidP="007365B3">
      <w:pPr>
        <w:bidi/>
        <w:jc w:val="both"/>
        <w:rPr>
          <w:rFonts w:cs="David" w:hint="cs"/>
          <w:u w:val="single"/>
          <w:rtl/>
        </w:rPr>
      </w:pPr>
      <w:r w:rsidRPr="007365B3">
        <w:rPr>
          <w:rFonts w:cs="David" w:hint="cs"/>
          <w:u w:val="single"/>
          <w:rtl/>
        </w:rPr>
        <w:t>שלמה מולה:</w:t>
      </w:r>
    </w:p>
    <w:p w14:paraId="01B7A0E7" w14:textId="77777777" w:rsidR="007365B3" w:rsidRPr="007365B3" w:rsidRDefault="007365B3" w:rsidP="007365B3">
      <w:pPr>
        <w:bidi/>
        <w:jc w:val="both"/>
        <w:rPr>
          <w:rFonts w:cs="David" w:hint="cs"/>
          <w:u w:val="single"/>
          <w:rtl/>
        </w:rPr>
      </w:pPr>
    </w:p>
    <w:p w14:paraId="7CA48193" w14:textId="77777777" w:rsidR="007365B3" w:rsidRPr="007365B3" w:rsidRDefault="007365B3" w:rsidP="007365B3">
      <w:pPr>
        <w:bidi/>
        <w:ind w:firstLine="720"/>
        <w:jc w:val="both"/>
        <w:rPr>
          <w:rFonts w:cs="David" w:hint="cs"/>
          <w:rtl/>
        </w:rPr>
      </w:pPr>
      <w:r w:rsidRPr="007365B3">
        <w:rPr>
          <w:rFonts w:cs="David" w:hint="cs"/>
          <w:rtl/>
        </w:rPr>
        <w:t xml:space="preserve">שמענו שמועה, שאת חוק התקציב אתם רוצים להעביר במסגרת פטור מחובת הנחה. </w:t>
      </w:r>
    </w:p>
    <w:p w14:paraId="4E0BE56E" w14:textId="77777777" w:rsidR="007365B3" w:rsidRPr="007365B3" w:rsidRDefault="007365B3" w:rsidP="007365B3">
      <w:pPr>
        <w:bidi/>
        <w:ind w:firstLine="720"/>
        <w:jc w:val="both"/>
        <w:rPr>
          <w:rFonts w:cs="David" w:hint="cs"/>
          <w:rtl/>
        </w:rPr>
      </w:pPr>
    </w:p>
    <w:p w14:paraId="396D95A3" w14:textId="77777777" w:rsidR="007365B3" w:rsidRPr="007365B3" w:rsidRDefault="007365B3" w:rsidP="007365B3">
      <w:pPr>
        <w:bidi/>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3C125E8A" w14:textId="77777777" w:rsidR="007365B3" w:rsidRPr="007365B3" w:rsidRDefault="007365B3" w:rsidP="007365B3">
      <w:pPr>
        <w:bidi/>
        <w:ind w:firstLine="720"/>
        <w:jc w:val="both"/>
        <w:rPr>
          <w:rFonts w:cs="David" w:hint="cs"/>
          <w:rtl/>
        </w:rPr>
      </w:pPr>
    </w:p>
    <w:p w14:paraId="27C1A32F" w14:textId="77777777" w:rsidR="007365B3" w:rsidRPr="007365B3" w:rsidRDefault="007365B3" w:rsidP="007365B3">
      <w:pPr>
        <w:bidi/>
        <w:ind w:firstLine="720"/>
        <w:jc w:val="both"/>
        <w:rPr>
          <w:rFonts w:cs="David" w:hint="cs"/>
          <w:rtl/>
        </w:rPr>
      </w:pPr>
      <w:r w:rsidRPr="007365B3">
        <w:rPr>
          <w:rFonts w:cs="David" w:hint="cs"/>
          <w:rtl/>
        </w:rPr>
        <w:t xml:space="preserve">מייד אפרוס את כל האופציות ואנחנו נחליט. </w:t>
      </w:r>
    </w:p>
    <w:p w14:paraId="4A9E0DC0" w14:textId="77777777" w:rsidR="007365B3" w:rsidRPr="007365B3" w:rsidRDefault="007365B3" w:rsidP="007365B3">
      <w:pPr>
        <w:bidi/>
        <w:ind w:firstLine="720"/>
        <w:jc w:val="both"/>
        <w:rPr>
          <w:rFonts w:cs="David" w:hint="cs"/>
          <w:rtl/>
        </w:rPr>
      </w:pPr>
    </w:p>
    <w:p w14:paraId="2C826A20" w14:textId="77777777" w:rsidR="007365B3" w:rsidRPr="007365B3" w:rsidRDefault="007365B3" w:rsidP="007365B3">
      <w:pPr>
        <w:bidi/>
        <w:jc w:val="both"/>
        <w:rPr>
          <w:rFonts w:cs="David" w:hint="cs"/>
          <w:u w:val="single"/>
          <w:rtl/>
        </w:rPr>
      </w:pPr>
      <w:r w:rsidRPr="007365B3">
        <w:rPr>
          <w:rFonts w:cs="David" w:hint="cs"/>
          <w:u w:val="single"/>
          <w:rtl/>
        </w:rPr>
        <w:t>דוד רותם:</w:t>
      </w:r>
    </w:p>
    <w:p w14:paraId="222E0C44" w14:textId="77777777" w:rsidR="007365B3" w:rsidRPr="007365B3" w:rsidRDefault="007365B3" w:rsidP="007365B3">
      <w:pPr>
        <w:bidi/>
        <w:jc w:val="both"/>
        <w:rPr>
          <w:rFonts w:cs="David" w:hint="cs"/>
          <w:u w:val="single"/>
          <w:rtl/>
        </w:rPr>
      </w:pPr>
    </w:p>
    <w:p w14:paraId="5B9960D9" w14:textId="77777777" w:rsidR="007365B3" w:rsidRPr="007365B3" w:rsidRDefault="007365B3" w:rsidP="007365B3">
      <w:pPr>
        <w:bidi/>
        <w:ind w:firstLine="720"/>
        <w:jc w:val="both"/>
        <w:rPr>
          <w:rFonts w:cs="David" w:hint="cs"/>
          <w:rtl/>
        </w:rPr>
      </w:pPr>
      <w:r w:rsidRPr="007365B3">
        <w:rPr>
          <w:rFonts w:cs="David" w:hint="cs"/>
          <w:rtl/>
        </w:rPr>
        <w:t xml:space="preserve">אני מבקש שקדימה תרשום לעצמה לא לבקש הצבעות שמיות בחוק התקציב, כי אנחנו רוצים ללכת לישון. </w:t>
      </w:r>
    </w:p>
    <w:p w14:paraId="26253E00" w14:textId="77777777" w:rsidR="007365B3" w:rsidRPr="007365B3" w:rsidRDefault="007365B3" w:rsidP="007365B3">
      <w:pPr>
        <w:bidi/>
        <w:ind w:firstLine="720"/>
        <w:jc w:val="both"/>
        <w:rPr>
          <w:rFonts w:cs="David" w:hint="cs"/>
          <w:rtl/>
        </w:rPr>
      </w:pPr>
    </w:p>
    <w:p w14:paraId="7DC83F51" w14:textId="77777777" w:rsidR="007365B3" w:rsidRPr="007365B3" w:rsidRDefault="007365B3" w:rsidP="007365B3">
      <w:pPr>
        <w:bidi/>
        <w:jc w:val="both"/>
        <w:rPr>
          <w:rFonts w:cs="David" w:hint="cs"/>
          <w:u w:val="single"/>
          <w:rtl/>
        </w:rPr>
      </w:pPr>
      <w:r w:rsidRPr="007365B3">
        <w:rPr>
          <w:rFonts w:cs="David" w:hint="cs"/>
          <w:u w:val="single"/>
          <w:rtl/>
        </w:rPr>
        <w:t>שלמה מולה:</w:t>
      </w:r>
    </w:p>
    <w:p w14:paraId="063204E9" w14:textId="77777777" w:rsidR="007365B3" w:rsidRPr="007365B3" w:rsidRDefault="007365B3" w:rsidP="007365B3">
      <w:pPr>
        <w:bidi/>
        <w:jc w:val="both"/>
        <w:rPr>
          <w:rFonts w:cs="David" w:hint="cs"/>
          <w:u w:val="single"/>
          <w:rtl/>
        </w:rPr>
      </w:pPr>
    </w:p>
    <w:p w14:paraId="47F30322" w14:textId="77777777" w:rsidR="007365B3" w:rsidRPr="007365B3" w:rsidRDefault="007365B3" w:rsidP="007365B3">
      <w:pPr>
        <w:bidi/>
        <w:ind w:firstLine="720"/>
        <w:jc w:val="both"/>
        <w:rPr>
          <w:rFonts w:cs="David" w:hint="cs"/>
          <w:rtl/>
        </w:rPr>
      </w:pPr>
      <w:r w:rsidRPr="007365B3">
        <w:rPr>
          <w:rFonts w:cs="David" w:hint="cs"/>
          <w:rtl/>
        </w:rPr>
        <w:t xml:space="preserve">תבקש את זה בחוק ברית הזוגיות שנביא בעוד כמה חודשים. </w:t>
      </w:r>
    </w:p>
    <w:p w14:paraId="50CC1ACC" w14:textId="77777777" w:rsidR="007365B3" w:rsidRPr="007365B3" w:rsidRDefault="007365B3" w:rsidP="007365B3">
      <w:pPr>
        <w:bidi/>
        <w:ind w:firstLine="720"/>
        <w:jc w:val="both"/>
        <w:rPr>
          <w:rFonts w:cs="David" w:hint="cs"/>
          <w:rtl/>
        </w:rPr>
      </w:pPr>
    </w:p>
    <w:p w14:paraId="412CF015" w14:textId="77777777" w:rsidR="007365B3" w:rsidRPr="007365B3" w:rsidRDefault="007365B3" w:rsidP="007365B3">
      <w:pPr>
        <w:bidi/>
        <w:jc w:val="both"/>
        <w:rPr>
          <w:rFonts w:cs="David" w:hint="cs"/>
          <w:u w:val="single"/>
          <w:rtl/>
        </w:rPr>
      </w:pPr>
      <w:r w:rsidRPr="007365B3">
        <w:rPr>
          <w:rFonts w:cs="David" w:hint="cs"/>
          <w:u w:val="single"/>
          <w:rtl/>
        </w:rPr>
        <w:t>דוד רותם:</w:t>
      </w:r>
    </w:p>
    <w:p w14:paraId="740325A6" w14:textId="77777777" w:rsidR="007365B3" w:rsidRPr="007365B3" w:rsidRDefault="007365B3" w:rsidP="007365B3">
      <w:pPr>
        <w:bidi/>
        <w:jc w:val="both"/>
        <w:rPr>
          <w:rFonts w:cs="David" w:hint="cs"/>
          <w:u w:val="single"/>
          <w:rtl/>
        </w:rPr>
      </w:pPr>
    </w:p>
    <w:p w14:paraId="37C85135" w14:textId="77777777" w:rsidR="007365B3" w:rsidRPr="007365B3" w:rsidRDefault="007365B3" w:rsidP="007365B3">
      <w:pPr>
        <w:bidi/>
        <w:ind w:firstLine="720"/>
        <w:jc w:val="both"/>
        <w:rPr>
          <w:rFonts w:cs="David" w:hint="cs"/>
          <w:rtl/>
        </w:rPr>
      </w:pPr>
      <w:r w:rsidRPr="007365B3">
        <w:rPr>
          <w:rFonts w:cs="David" w:hint="cs"/>
          <w:rtl/>
        </w:rPr>
        <w:t xml:space="preserve">ברית הזוגיות זה בסדר, בעיקר בין בני אותו מין. </w:t>
      </w:r>
    </w:p>
    <w:p w14:paraId="1AE03A7E" w14:textId="77777777" w:rsidR="007365B3" w:rsidRPr="007365B3" w:rsidRDefault="007365B3" w:rsidP="007365B3">
      <w:pPr>
        <w:bidi/>
        <w:ind w:firstLine="720"/>
        <w:jc w:val="both"/>
        <w:rPr>
          <w:rFonts w:cs="David" w:hint="cs"/>
          <w:rtl/>
        </w:rPr>
      </w:pPr>
    </w:p>
    <w:p w14:paraId="2730BE41" w14:textId="77777777" w:rsidR="007365B3" w:rsidRPr="007365B3" w:rsidRDefault="007365B3" w:rsidP="007365B3">
      <w:pPr>
        <w:bidi/>
        <w:jc w:val="both"/>
        <w:rPr>
          <w:rFonts w:cs="David" w:hint="cs"/>
          <w:u w:val="single"/>
          <w:rtl/>
        </w:rPr>
      </w:pPr>
      <w:r w:rsidRPr="007365B3">
        <w:rPr>
          <w:rFonts w:cs="David" w:hint="cs"/>
          <w:u w:val="single"/>
          <w:rtl/>
        </w:rPr>
        <w:t>נחמן שי:</w:t>
      </w:r>
    </w:p>
    <w:p w14:paraId="13FF8C39" w14:textId="77777777" w:rsidR="007365B3" w:rsidRPr="007365B3" w:rsidRDefault="007365B3" w:rsidP="007365B3">
      <w:pPr>
        <w:bidi/>
        <w:jc w:val="both"/>
        <w:rPr>
          <w:rFonts w:cs="David" w:hint="cs"/>
          <w:u w:val="single"/>
          <w:rtl/>
        </w:rPr>
      </w:pPr>
    </w:p>
    <w:p w14:paraId="4DB31A8F" w14:textId="77777777" w:rsidR="007365B3" w:rsidRPr="007365B3" w:rsidRDefault="007365B3" w:rsidP="007365B3">
      <w:pPr>
        <w:bidi/>
        <w:ind w:firstLine="720"/>
        <w:jc w:val="both"/>
        <w:rPr>
          <w:rFonts w:cs="David" w:hint="cs"/>
          <w:rtl/>
        </w:rPr>
      </w:pPr>
      <w:r w:rsidRPr="007365B3">
        <w:rPr>
          <w:rFonts w:cs="David" w:hint="cs"/>
          <w:rtl/>
        </w:rPr>
        <w:t xml:space="preserve">אל תעליב אף אדם. מה שאמרת עכשיו זה עלבון. </w:t>
      </w:r>
    </w:p>
    <w:p w14:paraId="6B0EAE19" w14:textId="77777777" w:rsidR="007365B3" w:rsidRDefault="007365B3" w:rsidP="007365B3">
      <w:pPr>
        <w:bidi/>
        <w:jc w:val="both"/>
        <w:rPr>
          <w:rFonts w:cs="David" w:hint="cs"/>
          <w:rtl/>
        </w:rPr>
      </w:pPr>
    </w:p>
    <w:p w14:paraId="2D39E03B" w14:textId="77777777" w:rsidR="007365B3" w:rsidRDefault="007365B3" w:rsidP="007365B3">
      <w:pPr>
        <w:bidi/>
        <w:jc w:val="both"/>
        <w:rPr>
          <w:rFonts w:cs="David" w:hint="cs"/>
          <w:rtl/>
        </w:rPr>
      </w:pPr>
    </w:p>
    <w:p w14:paraId="205C07AF" w14:textId="77777777" w:rsidR="007365B3" w:rsidRDefault="007365B3" w:rsidP="007365B3">
      <w:pPr>
        <w:bidi/>
        <w:jc w:val="both"/>
        <w:rPr>
          <w:rFonts w:cs="David" w:hint="cs"/>
          <w:rtl/>
        </w:rPr>
      </w:pPr>
    </w:p>
    <w:p w14:paraId="059F8CA9" w14:textId="77777777" w:rsidR="007365B3" w:rsidRDefault="007365B3" w:rsidP="007365B3">
      <w:pPr>
        <w:bidi/>
        <w:jc w:val="both"/>
        <w:rPr>
          <w:rFonts w:cs="David" w:hint="cs"/>
          <w:rtl/>
        </w:rPr>
      </w:pPr>
    </w:p>
    <w:p w14:paraId="54E3D8D4" w14:textId="77777777" w:rsidR="007365B3" w:rsidRDefault="007365B3" w:rsidP="007365B3">
      <w:pPr>
        <w:bidi/>
        <w:jc w:val="both"/>
        <w:rPr>
          <w:rFonts w:cs="David" w:hint="cs"/>
          <w:rtl/>
        </w:rPr>
      </w:pPr>
    </w:p>
    <w:p w14:paraId="44022803" w14:textId="77777777" w:rsidR="007365B3" w:rsidRPr="007365B3" w:rsidRDefault="007365B3" w:rsidP="007365B3">
      <w:pPr>
        <w:bidi/>
        <w:jc w:val="both"/>
        <w:rPr>
          <w:rFonts w:cs="David" w:hint="cs"/>
          <w:u w:val="single"/>
          <w:rtl/>
        </w:rPr>
      </w:pPr>
      <w:r w:rsidRPr="007365B3">
        <w:rPr>
          <w:rFonts w:cs="David" w:hint="cs"/>
          <w:u w:val="single"/>
          <w:rtl/>
        </w:rPr>
        <w:t>דוד רותם:</w:t>
      </w:r>
    </w:p>
    <w:p w14:paraId="21C5E39E" w14:textId="77777777" w:rsidR="007365B3" w:rsidRPr="007365B3" w:rsidRDefault="007365B3" w:rsidP="007365B3">
      <w:pPr>
        <w:bidi/>
        <w:jc w:val="both"/>
        <w:rPr>
          <w:rFonts w:cs="David" w:hint="cs"/>
          <w:u w:val="single"/>
          <w:rtl/>
        </w:rPr>
      </w:pPr>
    </w:p>
    <w:p w14:paraId="3FB9E6C9" w14:textId="77777777" w:rsidR="007365B3" w:rsidRPr="007365B3" w:rsidRDefault="007365B3" w:rsidP="007365B3">
      <w:pPr>
        <w:bidi/>
        <w:ind w:firstLine="720"/>
        <w:jc w:val="both"/>
        <w:rPr>
          <w:rFonts w:cs="David" w:hint="cs"/>
          <w:rtl/>
        </w:rPr>
      </w:pPr>
      <w:r w:rsidRPr="007365B3">
        <w:rPr>
          <w:rFonts w:cs="David" w:hint="cs"/>
          <w:rtl/>
        </w:rPr>
        <w:t xml:space="preserve">למה זה עלבון? זה חלק מהותי מהחוק שלי. </w:t>
      </w:r>
    </w:p>
    <w:p w14:paraId="59D7844F" w14:textId="77777777" w:rsidR="007365B3" w:rsidRPr="007365B3" w:rsidRDefault="007365B3" w:rsidP="007365B3">
      <w:pPr>
        <w:bidi/>
        <w:ind w:firstLine="720"/>
        <w:jc w:val="both"/>
        <w:rPr>
          <w:rFonts w:cs="David" w:hint="cs"/>
          <w:rtl/>
        </w:rPr>
      </w:pPr>
    </w:p>
    <w:p w14:paraId="3BFBBBFE" w14:textId="77777777" w:rsidR="007365B3" w:rsidRPr="007365B3" w:rsidRDefault="007365B3" w:rsidP="007365B3">
      <w:pPr>
        <w:bidi/>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4367CB53" w14:textId="77777777" w:rsidR="007365B3" w:rsidRPr="007365B3" w:rsidRDefault="007365B3" w:rsidP="007365B3">
      <w:pPr>
        <w:bidi/>
        <w:ind w:firstLine="720"/>
        <w:jc w:val="both"/>
        <w:rPr>
          <w:rFonts w:cs="David" w:hint="cs"/>
          <w:rtl/>
        </w:rPr>
      </w:pPr>
    </w:p>
    <w:p w14:paraId="7FF01700" w14:textId="77777777" w:rsidR="007365B3" w:rsidRPr="007365B3" w:rsidRDefault="007365B3" w:rsidP="007365B3">
      <w:pPr>
        <w:bidi/>
        <w:ind w:firstLine="720"/>
        <w:jc w:val="both"/>
        <w:rPr>
          <w:rFonts w:cs="David" w:hint="cs"/>
          <w:rtl/>
        </w:rPr>
      </w:pPr>
      <w:r w:rsidRPr="007365B3">
        <w:rPr>
          <w:rFonts w:cs="David" w:hint="cs"/>
          <w:rtl/>
        </w:rPr>
        <w:t xml:space="preserve">אני לא מקל בחשיבותה של הצעת חוק ברית הזוגיות, זו הצעת חוק מאוד חשובה, אבל כרגע היא לא על שולחננו. התקציב וחוק ההסדרים יונחו ביום שלישי. זה אומר שיש לנו שתי אפשרויות. אפשרות אחת היא לחכות יומיים, כפי שצריך, ואז זה אומר שהדיון בהצעת חוק התקציב וחוק ההסדרים יתקיים ביום חמישי. נקבע כאן את סדרי הדיון. אציין כמה אפשרויות שיש, בעקבות הניסיון של השנים האחרונות שאני מתכוון ללכת לאורו. המשמעות של זה היא, שבתסריט הזה הצבעה על חוק התקציב וחוק ההסדרים תהיה ביום חמישי בערב, ואז ועדת הכנסת תדון בפיצולים ובוועדות. במידה שהמליאה תאשר את הצעת החוק בקריאה ראשונה, ועדת הכנסת תדון ביום ראשון. המשמעות של זה היא, שההחלטות הסופיות של חלוקה לוועדות והפיצולים תהיה רק ביום ראשון בערב. המשמעות של היא, שביום ראשון לא יתקיימו דיונים אפילו בוועדת הכספים, וגם רוב הוועדות האחרות אפילו ביום שני בבוקר לא יידעו להיערך לדיונים, כי רק ביום ראשון בערב הם יידעו רשמית מה מגיע לשם ומה לא. זה אומר שגזלנו מהוועדות יומיים של דיונים. זה נתיב המלך, הנתיב הפשוט. אם הולכים אליו, כל מה שנשאר לנו כאן הוא לדון מה סדרי הדיון ביום חמישי, כמה דקות בדיון האישי ואם יש דיון משולב, וכמה דקות יש בדיון הסיעתי. </w:t>
      </w:r>
    </w:p>
    <w:p w14:paraId="38AF51C3" w14:textId="77777777" w:rsidR="007365B3" w:rsidRPr="007365B3" w:rsidRDefault="007365B3" w:rsidP="007365B3">
      <w:pPr>
        <w:bidi/>
        <w:ind w:firstLine="720"/>
        <w:jc w:val="both"/>
        <w:rPr>
          <w:rFonts w:cs="David" w:hint="cs"/>
          <w:rtl/>
        </w:rPr>
      </w:pPr>
    </w:p>
    <w:p w14:paraId="38E07BEF" w14:textId="77777777" w:rsidR="007365B3" w:rsidRPr="007365B3" w:rsidRDefault="007365B3" w:rsidP="007365B3">
      <w:pPr>
        <w:bidi/>
        <w:ind w:firstLine="720"/>
        <w:jc w:val="both"/>
        <w:rPr>
          <w:rFonts w:cs="David" w:hint="cs"/>
          <w:rtl/>
        </w:rPr>
      </w:pPr>
      <w:r w:rsidRPr="007365B3">
        <w:rPr>
          <w:rFonts w:cs="David" w:hint="cs"/>
          <w:rtl/>
        </w:rPr>
        <w:t xml:space="preserve">הנתיב השני </w:t>
      </w:r>
      <w:r w:rsidRPr="007365B3">
        <w:rPr>
          <w:rFonts w:cs="David"/>
          <w:rtl/>
        </w:rPr>
        <w:t>–</w:t>
      </w:r>
      <w:r w:rsidRPr="007365B3">
        <w:rPr>
          <w:rFonts w:cs="David" w:hint="cs"/>
          <w:rtl/>
        </w:rPr>
        <w:t xml:space="preserve"> פנו אלי בהצעה ואמרו שב-2006, כשהיו לוחות זמנים קצרים לדיון בתקציב, בממשלה הקודמת, הממשלה הקודמת ביקשה פטור מחובת הנחה, וועדת הכנסת פה-אחד נתנה פטור מחובת הנחה.</w:t>
      </w:r>
    </w:p>
    <w:p w14:paraId="16FF4E5A" w14:textId="77777777" w:rsidR="007365B3" w:rsidRPr="007365B3" w:rsidRDefault="007365B3" w:rsidP="007365B3">
      <w:pPr>
        <w:bidi/>
        <w:ind w:firstLine="720"/>
        <w:jc w:val="both"/>
        <w:rPr>
          <w:rFonts w:cs="David" w:hint="cs"/>
          <w:rtl/>
        </w:rPr>
      </w:pPr>
    </w:p>
    <w:p w14:paraId="5B6D93F5" w14:textId="77777777" w:rsidR="007365B3" w:rsidRPr="007365B3" w:rsidRDefault="007365B3" w:rsidP="007365B3">
      <w:pPr>
        <w:bidi/>
        <w:jc w:val="both"/>
        <w:rPr>
          <w:rFonts w:cs="David" w:hint="cs"/>
          <w:u w:val="single"/>
          <w:rtl/>
        </w:rPr>
      </w:pPr>
      <w:r w:rsidRPr="007365B3">
        <w:rPr>
          <w:rFonts w:cs="David" w:hint="cs"/>
          <w:u w:val="single"/>
          <w:rtl/>
        </w:rPr>
        <w:t>דליה איציק:</w:t>
      </w:r>
    </w:p>
    <w:p w14:paraId="15D1FFDD" w14:textId="77777777" w:rsidR="007365B3" w:rsidRPr="007365B3" w:rsidRDefault="007365B3" w:rsidP="007365B3">
      <w:pPr>
        <w:bidi/>
        <w:jc w:val="both"/>
        <w:rPr>
          <w:rFonts w:cs="David" w:hint="cs"/>
          <w:u w:val="single"/>
          <w:rtl/>
        </w:rPr>
      </w:pPr>
    </w:p>
    <w:p w14:paraId="34517D4E" w14:textId="77777777" w:rsidR="007365B3" w:rsidRPr="007365B3" w:rsidRDefault="007365B3" w:rsidP="007365B3">
      <w:pPr>
        <w:bidi/>
        <w:ind w:firstLine="720"/>
        <w:jc w:val="both"/>
        <w:rPr>
          <w:rFonts w:cs="David" w:hint="cs"/>
          <w:rtl/>
        </w:rPr>
      </w:pPr>
      <w:r w:rsidRPr="007365B3">
        <w:rPr>
          <w:rFonts w:cs="David" w:hint="cs"/>
          <w:rtl/>
        </w:rPr>
        <w:t xml:space="preserve">על חוק ההסדרים? נו, באמת. </w:t>
      </w:r>
    </w:p>
    <w:p w14:paraId="3540DFC5" w14:textId="77777777" w:rsidR="007365B3" w:rsidRPr="007365B3" w:rsidRDefault="007365B3" w:rsidP="007365B3">
      <w:pPr>
        <w:bidi/>
        <w:ind w:firstLine="720"/>
        <w:jc w:val="both"/>
        <w:rPr>
          <w:rFonts w:cs="David" w:hint="cs"/>
          <w:rtl/>
        </w:rPr>
      </w:pPr>
    </w:p>
    <w:p w14:paraId="14D55885" w14:textId="77777777" w:rsidR="007365B3" w:rsidRPr="007365B3" w:rsidRDefault="007365B3" w:rsidP="007365B3">
      <w:pPr>
        <w:bidi/>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57B19286" w14:textId="77777777" w:rsidR="007365B3" w:rsidRPr="007365B3" w:rsidRDefault="007365B3" w:rsidP="007365B3">
      <w:pPr>
        <w:bidi/>
        <w:ind w:firstLine="720"/>
        <w:jc w:val="both"/>
        <w:rPr>
          <w:rFonts w:cs="David" w:hint="cs"/>
          <w:rtl/>
        </w:rPr>
      </w:pPr>
    </w:p>
    <w:p w14:paraId="524EFEF6" w14:textId="77777777" w:rsidR="007365B3" w:rsidRPr="007365B3" w:rsidRDefault="007365B3" w:rsidP="007365B3">
      <w:pPr>
        <w:bidi/>
        <w:ind w:firstLine="720"/>
        <w:jc w:val="both"/>
        <w:rPr>
          <w:rFonts w:cs="David" w:hint="cs"/>
          <w:rtl/>
        </w:rPr>
      </w:pPr>
      <w:r w:rsidRPr="007365B3">
        <w:rPr>
          <w:rFonts w:cs="David" w:hint="cs"/>
          <w:rtl/>
        </w:rPr>
        <w:t xml:space="preserve">אני לא מציע את זה, אני רק מביא את הנתונים. </w:t>
      </w:r>
    </w:p>
    <w:p w14:paraId="3B980CDE" w14:textId="77777777" w:rsidR="007365B3" w:rsidRPr="007365B3" w:rsidRDefault="007365B3" w:rsidP="007365B3">
      <w:pPr>
        <w:bidi/>
        <w:ind w:firstLine="720"/>
        <w:jc w:val="both"/>
        <w:rPr>
          <w:rFonts w:cs="David" w:hint="cs"/>
          <w:rtl/>
        </w:rPr>
      </w:pPr>
    </w:p>
    <w:p w14:paraId="533270E5" w14:textId="77777777" w:rsidR="007365B3" w:rsidRPr="007365B3" w:rsidRDefault="007365B3" w:rsidP="007365B3">
      <w:pPr>
        <w:bidi/>
        <w:jc w:val="both"/>
        <w:rPr>
          <w:rFonts w:cs="David" w:hint="cs"/>
          <w:u w:val="single"/>
          <w:rtl/>
        </w:rPr>
      </w:pPr>
      <w:proofErr w:type="spellStart"/>
      <w:r w:rsidRPr="007365B3">
        <w:rPr>
          <w:rFonts w:cs="David" w:hint="cs"/>
          <w:u w:val="single"/>
          <w:rtl/>
        </w:rPr>
        <w:t>רוברט</w:t>
      </w:r>
      <w:proofErr w:type="spellEnd"/>
      <w:r w:rsidRPr="007365B3">
        <w:rPr>
          <w:rFonts w:cs="David" w:hint="cs"/>
          <w:u w:val="single"/>
          <w:rtl/>
        </w:rPr>
        <w:t xml:space="preserve"> </w:t>
      </w:r>
      <w:proofErr w:type="spellStart"/>
      <w:r w:rsidRPr="007365B3">
        <w:rPr>
          <w:rFonts w:cs="David" w:hint="cs"/>
          <w:u w:val="single"/>
          <w:rtl/>
        </w:rPr>
        <w:t>אילטוב</w:t>
      </w:r>
      <w:proofErr w:type="spellEnd"/>
      <w:r w:rsidRPr="007365B3">
        <w:rPr>
          <w:rFonts w:cs="David" w:hint="cs"/>
          <w:u w:val="single"/>
          <w:rtl/>
        </w:rPr>
        <w:t>:</w:t>
      </w:r>
    </w:p>
    <w:p w14:paraId="5121EFA3" w14:textId="77777777" w:rsidR="007365B3" w:rsidRPr="007365B3" w:rsidRDefault="007365B3" w:rsidP="007365B3">
      <w:pPr>
        <w:bidi/>
        <w:jc w:val="both"/>
        <w:rPr>
          <w:rFonts w:cs="David" w:hint="cs"/>
          <w:u w:val="single"/>
          <w:rtl/>
        </w:rPr>
      </w:pPr>
    </w:p>
    <w:p w14:paraId="1DF31004" w14:textId="77777777" w:rsidR="007365B3" w:rsidRPr="007365B3" w:rsidRDefault="007365B3" w:rsidP="007365B3">
      <w:pPr>
        <w:bidi/>
        <w:ind w:firstLine="720"/>
        <w:jc w:val="both"/>
        <w:rPr>
          <w:rFonts w:cs="David" w:hint="cs"/>
          <w:rtl/>
        </w:rPr>
      </w:pPr>
      <w:r w:rsidRPr="007365B3">
        <w:rPr>
          <w:rFonts w:cs="David" w:hint="cs"/>
          <w:rtl/>
        </w:rPr>
        <w:t>זו השמועה שחבר הכנסת מולה שמע?</w:t>
      </w:r>
    </w:p>
    <w:p w14:paraId="10BA2E17" w14:textId="77777777" w:rsidR="007365B3" w:rsidRPr="007365B3" w:rsidRDefault="007365B3" w:rsidP="007365B3">
      <w:pPr>
        <w:bidi/>
        <w:ind w:firstLine="720"/>
        <w:jc w:val="both"/>
        <w:rPr>
          <w:rFonts w:cs="David" w:hint="cs"/>
          <w:rtl/>
        </w:rPr>
      </w:pPr>
    </w:p>
    <w:p w14:paraId="5186EA84" w14:textId="77777777" w:rsidR="007365B3" w:rsidRPr="007365B3" w:rsidRDefault="007365B3" w:rsidP="007365B3">
      <w:pPr>
        <w:bidi/>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3FDFB2B4" w14:textId="77777777" w:rsidR="007365B3" w:rsidRPr="007365B3" w:rsidRDefault="007365B3" w:rsidP="007365B3">
      <w:pPr>
        <w:bidi/>
        <w:ind w:firstLine="720"/>
        <w:jc w:val="both"/>
        <w:rPr>
          <w:rFonts w:cs="David" w:hint="cs"/>
          <w:rtl/>
        </w:rPr>
      </w:pPr>
    </w:p>
    <w:p w14:paraId="03D77AB0" w14:textId="77777777" w:rsidR="007365B3" w:rsidRPr="007365B3" w:rsidRDefault="007365B3" w:rsidP="007365B3">
      <w:pPr>
        <w:bidi/>
        <w:ind w:firstLine="720"/>
        <w:jc w:val="both"/>
        <w:rPr>
          <w:rFonts w:cs="David" w:hint="cs"/>
          <w:rtl/>
        </w:rPr>
      </w:pPr>
      <w:r w:rsidRPr="007365B3">
        <w:rPr>
          <w:rFonts w:cs="David" w:hint="cs"/>
          <w:rtl/>
        </w:rPr>
        <w:t xml:space="preserve">זאת </w:t>
      </w:r>
      <w:proofErr w:type="spellStart"/>
      <w:r w:rsidRPr="007365B3">
        <w:rPr>
          <w:rFonts w:cs="David" w:hint="cs"/>
          <w:rtl/>
        </w:rPr>
        <w:t>היתה</w:t>
      </w:r>
      <w:proofErr w:type="spellEnd"/>
      <w:r w:rsidRPr="007365B3">
        <w:rPr>
          <w:rFonts w:cs="David" w:hint="cs"/>
          <w:rtl/>
        </w:rPr>
        <w:t xml:space="preserve"> שמועה מ-2006, לא מ-2009. ב-2006 ביקשה הממשלה פטור מחובת הנחה על התקציב ועל חוק ההסדרים, וועדת הכנסת החליטה, כדי לתת יותר זמן לוועדות, לאשר פה-אחד. כי אנשי האופוזיציה אמרו: אנחנו מעדיפים שיהיה לנו יותר זמן לדיונים בוועדות, כי היכולת שלנו להשפיע על חוק ההסדרים מבחינה אמיתית היא לא בזה שנחכה עוד יומיים, אלא שיש יותר זמן לדיון מהותי בוועדות. </w:t>
      </w:r>
    </w:p>
    <w:p w14:paraId="7C8A5680" w14:textId="77777777" w:rsidR="007365B3" w:rsidRPr="007365B3" w:rsidRDefault="007365B3" w:rsidP="007365B3">
      <w:pPr>
        <w:bidi/>
        <w:ind w:firstLine="720"/>
        <w:jc w:val="both"/>
        <w:rPr>
          <w:rFonts w:cs="David" w:hint="cs"/>
          <w:rtl/>
        </w:rPr>
      </w:pPr>
    </w:p>
    <w:p w14:paraId="62255EEA" w14:textId="77777777" w:rsidR="007365B3" w:rsidRPr="007365B3" w:rsidRDefault="007365B3" w:rsidP="007365B3">
      <w:pPr>
        <w:bidi/>
        <w:ind w:firstLine="720"/>
        <w:jc w:val="both"/>
        <w:rPr>
          <w:rFonts w:cs="David" w:hint="cs"/>
          <w:rtl/>
        </w:rPr>
      </w:pPr>
      <w:r w:rsidRPr="007365B3">
        <w:rPr>
          <w:rFonts w:cs="David" w:hint="cs"/>
          <w:rtl/>
        </w:rPr>
        <w:t xml:space="preserve">אמרתי שמבחינתי לא אציע אפילו פטור מחובת הנחה אם זה לא יהיה בהסכמה, כי מבחינתי כקואליציה אין שום בעיה ביום חמישי לקיים את הדיון על הצעת החוק, ואז ביום ראשון לקיים את ועדת הכנסת. אני מציע לחברים להתחשב. אני אהיה מוכן להעלות את האופציה להשתמש בתקדים של 2006, שהוא היה מאוד דומה מבחינת לוחות הזמנים, רק בתנאי שזה יהיה בהסכמה של כל חברי הוועדה. כי אם לא, אין שום מניעה ללכת לנתיב הרגיל, בהתאם לצורך לחכות יומיים. אבל שכולנו נדע שהמחיר של הדבר הזה הוא שיש יומיים פחות לדיונים בוועדות. אני מביא לכם את הנתונים בעניין הזה. ב-2006 החליטו שיותר חשוב לקיים יותר דיונים בוועדות והחליטו על פטור, אבל אני מציע לך להתייחס לזה. אם תהיו מוכנים, נלך על זה בהסכמה. אם לא, לא אעלה את זה לדיון ולא אעלה את זה להצבעה. </w:t>
      </w:r>
    </w:p>
    <w:p w14:paraId="4EB71EEF" w14:textId="77777777" w:rsidR="007365B3" w:rsidRPr="007365B3" w:rsidRDefault="007365B3" w:rsidP="007365B3">
      <w:pPr>
        <w:bidi/>
        <w:ind w:firstLine="720"/>
        <w:jc w:val="both"/>
        <w:rPr>
          <w:rFonts w:cs="David" w:hint="cs"/>
          <w:rtl/>
        </w:rPr>
      </w:pPr>
    </w:p>
    <w:p w14:paraId="622A8E30" w14:textId="77777777" w:rsidR="007365B3" w:rsidRPr="007365B3" w:rsidRDefault="007365B3" w:rsidP="007365B3">
      <w:pPr>
        <w:bidi/>
        <w:jc w:val="both"/>
        <w:rPr>
          <w:rFonts w:cs="David" w:hint="cs"/>
          <w:u w:val="single"/>
          <w:rtl/>
        </w:rPr>
      </w:pPr>
      <w:r w:rsidRPr="007365B3">
        <w:rPr>
          <w:rFonts w:cs="David" w:hint="cs"/>
          <w:u w:val="single"/>
          <w:rtl/>
        </w:rPr>
        <w:t xml:space="preserve">אברהם </w:t>
      </w:r>
      <w:proofErr w:type="spellStart"/>
      <w:r w:rsidRPr="007365B3">
        <w:rPr>
          <w:rFonts w:cs="David" w:hint="cs"/>
          <w:u w:val="single"/>
          <w:rtl/>
        </w:rPr>
        <w:t>מיכאלי</w:t>
      </w:r>
      <w:proofErr w:type="spellEnd"/>
      <w:r w:rsidRPr="007365B3">
        <w:rPr>
          <w:rFonts w:cs="David" w:hint="cs"/>
          <w:u w:val="single"/>
          <w:rtl/>
        </w:rPr>
        <w:t>:</w:t>
      </w:r>
    </w:p>
    <w:p w14:paraId="159DBFB3" w14:textId="77777777" w:rsidR="007365B3" w:rsidRPr="007365B3" w:rsidRDefault="007365B3" w:rsidP="007365B3">
      <w:pPr>
        <w:bidi/>
        <w:jc w:val="both"/>
        <w:rPr>
          <w:rFonts w:cs="David" w:hint="cs"/>
          <w:u w:val="single"/>
          <w:rtl/>
        </w:rPr>
      </w:pPr>
    </w:p>
    <w:p w14:paraId="5FCFFDF5" w14:textId="77777777" w:rsidR="007365B3" w:rsidRPr="007365B3" w:rsidRDefault="007365B3" w:rsidP="007365B3">
      <w:pPr>
        <w:bidi/>
        <w:ind w:firstLine="720"/>
        <w:jc w:val="both"/>
        <w:rPr>
          <w:rFonts w:cs="David" w:hint="cs"/>
          <w:rtl/>
        </w:rPr>
      </w:pPr>
      <w:r w:rsidRPr="007365B3">
        <w:rPr>
          <w:rFonts w:cs="David" w:hint="cs"/>
          <w:rtl/>
        </w:rPr>
        <w:t>למה לא מניחים את זה היום?</w:t>
      </w:r>
    </w:p>
    <w:p w14:paraId="494E883B" w14:textId="77777777" w:rsidR="007365B3" w:rsidRPr="007365B3" w:rsidRDefault="007365B3" w:rsidP="007365B3">
      <w:pPr>
        <w:bidi/>
        <w:ind w:firstLine="720"/>
        <w:jc w:val="both"/>
        <w:rPr>
          <w:rFonts w:cs="David" w:hint="cs"/>
          <w:rtl/>
        </w:rPr>
      </w:pPr>
    </w:p>
    <w:p w14:paraId="64CD0C4F" w14:textId="77777777" w:rsidR="007365B3" w:rsidRPr="007365B3" w:rsidRDefault="007365B3" w:rsidP="007365B3">
      <w:pPr>
        <w:bidi/>
        <w:ind w:left="-2"/>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295E1A7A" w14:textId="77777777" w:rsidR="007365B3" w:rsidRPr="007365B3" w:rsidRDefault="007365B3" w:rsidP="007365B3">
      <w:pPr>
        <w:bidi/>
        <w:ind w:left="-2"/>
        <w:jc w:val="both"/>
        <w:rPr>
          <w:rFonts w:cs="David" w:hint="cs"/>
          <w:u w:val="single"/>
          <w:rtl/>
        </w:rPr>
      </w:pPr>
    </w:p>
    <w:p w14:paraId="1A2A83C1" w14:textId="77777777" w:rsidR="007365B3" w:rsidRPr="007365B3" w:rsidRDefault="007365B3" w:rsidP="007365B3">
      <w:pPr>
        <w:bidi/>
        <w:ind w:firstLine="720"/>
        <w:jc w:val="both"/>
        <w:rPr>
          <w:rFonts w:cs="David" w:hint="cs"/>
          <w:rtl/>
        </w:rPr>
      </w:pPr>
      <w:r w:rsidRPr="007365B3">
        <w:rPr>
          <w:rFonts w:cs="David" w:hint="cs"/>
          <w:rtl/>
        </w:rPr>
        <w:t xml:space="preserve">זאת שאלה לא אלי, אלא לממשלת ישראל. עד כמה שאני מבין, היות שרצו לעבוד על החוק בצורה מסודרת והוא היה צריך לעבור ייעוץ משפטי וניסוח ודפוס, זה יונח מחר, בהתאם לחוק שכולנו אישרנו. </w:t>
      </w:r>
    </w:p>
    <w:p w14:paraId="6C0D36E3" w14:textId="77777777" w:rsidR="007365B3" w:rsidRPr="007365B3" w:rsidRDefault="007365B3" w:rsidP="007365B3">
      <w:pPr>
        <w:bidi/>
        <w:ind w:firstLine="720"/>
        <w:jc w:val="both"/>
        <w:rPr>
          <w:rFonts w:cs="David" w:hint="cs"/>
          <w:rtl/>
        </w:rPr>
      </w:pPr>
    </w:p>
    <w:p w14:paraId="51FF9002" w14:textId="77777777" w:rsidR="007365B3" w:rsidRPr="007365B3" w:rsidRDefault="007365B3" w:rsidP="007365B3">
      <w:pPr>
        <w:bidi/>
        <w:jc w:val="both"/>
        <w:rPr>
          <w:rFonts w:cs="David" w:hint="cs"/>
          <w:u w:val="single"/>
          <w:rtl/>
        </w:rPr>
      </w:pPr>
      <w:r w:rsidRPr="007365B3">
        <w:rPr>
          <w:rFonts w:cs="David" w:hint="cs"/>
          <w:u w:val="single"/>
          <w:rtl/>
        </w:rPr>
        <w:t>דוד רותם:</w:t>
      </w:r>
    </w:p>
    <w:p w14:paraId="54448C25" w14:textId="77777777" w:rsidR="007365B3" w:rsidRPr="007365B3" w:rsidRDefault="007365B3" w:rsidP="007365B3">
      <w:pPr>
        <w:bidi/>
        <w:jc w:val="both"/>
        <w:rPr>
          <w:rFonts w:cs="David" w:hint="cs"/>
          <w:u w:val="single"/>
          <w:rtl/>
        </w:rPr>
      </w:pPr>
    </w:p>
    <w:p w14:paraId="64C1451A" w14:textId="77777777" w:rsidR="007365B3" w:rsidRPr="007365B3" w:rsidRDefault="007365B3" w:rsidP="007365B3">
      <w:pPr>
        <w:bidi/>
        <w:ind w:firstLine="720"/>
        <w:jc w:val="both"/>
        <w:rPr>
          <w:rFonts w:cs="David" w:hint="cs"/>
          <w:rtl/>
        </w:rPr>
      </w:pPr>
      <w:r w:rsidRPr="007365B3">
        <w:rPr>
          <w:rFonts w:cs="David" w:hint="cs"/>
          <w:rtl/>
        </w:rPr>
        <w:t xml:space="preserve">הם יודעים שיש היום אי-אמון,  והם לא רוצים שנתעסק בזוטות אלא בנושאים רציניים. </w:t>
      </w:r>
    </w:p>
    <w:p w14:paraId="6584D23B" w14:textId="77777777" w:rsidR="007365B3" w:rsidRPr="007365B3" w:rsidRDefault="007365B3" w:rsidP="007365B3">
      <w:pPr>
        <w:bidi/>
        <w:ind w:firstLine="720"/>
        <w:jc w:val="both"/>
        <w:rPr>
          <w:rFonts w:cs="David" w:hint="cs"/>
          <w:rtl/>
        </w:rPr>
      </w:pPr>
    </w:p>
    <w:p w14:paraId="33820ED4" w14:textId="77777777" w:rsidR="007365B3" w:rsidRPr="007365B3" w:rsidRDefault="007365B3" w:rsidP="007365B3">
      <w:pPr>
        <w:bidi/>
        <w:ind w:left="-2"/>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1F7FBC5A" w14:textId="77777777" w:rsidR="007365B3" w:rsidRPr="007365B3" w:rsidRDefault="007365B3" w:rsidP="007365B3">
      <w:pPr>
        <w:bidi/>
        <w:ind w:left="-2"/>
        <w:jc w:val="both"/>
        <w:rPr>
          <w:rFonts w:cs="David" w:hint="cs"/>
          <w:u w:val="single"/>
          <w:rtl/>
        </w:rPr>
      </w:pPr>
    </w:p>
    <w:p w14:paraId="02697A4D" w14:textId="77777777" w:rsidR="007365B3" w:rsidRPr="007365B3" w:rsidRDefault="007365B3" w:rsidP="007365B3">
      <w:pPr>
        <w:bidi/>
        <w:ind w:firstLine="720"/>
        <w:jc w:val="both"/>
        <w:rPr>
          <w:rFonts w:cs="David" w:hint="cs"/>
          <w:rtl/>
        </w:rPr>
      </w:pPr>
      <w:r w:rsidRPr="007365B3">
        <w:rPr>
          <w:rFonts w:cs="David" w:hint="cs"/>
          <w:rtl/>
        </w:rPr>
        <w:t xml:space="preserve">אני חושב שזה יהיה לא נכון אם הכנסת תוותר על חקיקה פרטית בשביל הצעת חוק תקציב. לכן גם אם נעלה על דעתנו לתת פטור מחובת הנחה, האלטרנטיבה יכולה להיות שהוויתור על חובת הנחה יהיה רק חלקי, כלומר שהדיון יתחיל ביום רביעי בערב, ואז ביום חמישי בבוקר הדיון יסתיים, אחרי הצבעות, וזה יאפשר לכנס את ועדת הכנסת ביום חמישי ולתת לוועדות עוד יומיים. בוודאי לא על חשבון החקיקה הפרטית. ביום ראשון יהיו כבר ועדות לפי המשימות שהן יקבלו. האפשרות השנייה היא שוועדת הכנסת תשב רק ביום ראשון. </w:t>
      </w:r>
    </w:p>
    <w:p w14:paraId="238598E4" w14:textId="77777777" w:rsidR="007365B3" w:rsidRPr="007365B3" w:rsidRDefault="007365B3" w:rsidP="007365B3">
      <w:pPr>
        <w:bidi/>
        <w:ind w:firstLine="720"/>
        <w:jc w:val="both"/>
        <w:rPr>
          <w:rFonts w:cs="David" w:hint="cs"/>
          <w:rtl/>
        </w:rPr>
      </w:pPr>
    </w:p>
    <w:p w14:paraId="57473028" w14:textId="77777777" w:rsidR="007365B3" w:rsidRPr="007365B3" w:rsidRDefault="007365B3" w:rsidP="007365B3">
      <w:pPr>
        <w:bidi/>
        <w:jc w:val="both"/>
        <w:rPr>
          <w:rFonts w:cs="David" w:hint="cs"/>
          <w:u w:val="single"/>
          <w:rtl/>
        </w:rPr>
      </w:pPr>
      <w:r w:rsidRPr="007365B3">
        <w:rPr>
          <w:rFonts w:cs="David" w:hint="cs"/>
          <w:u w:val="single"/>
          <w:rtl/>
        </w:rPr>
        <w:t>דליה איציק:</w:t>
      </w:r>
    </w:p>
    <w:p w14:paraId="610F4A64" w14:textId="77777777" w:rsidR="007365B3" w:rsidRPr="007365B3" w:rsidRDefault="007365B3" w:rsidP="007365B3">
      <w:pPr>
        <w:bidi/>
        <w:jc w:val="both"/>
        <w:rPr>
          <w:rFonts w:cs="David" w:hint="cs"/>
          <w:u w:val="single"/>
          <w:rtl/>
        </w:rPr>
      </w:pPr>
    </w:p>
    <w:p w14:paraId="22A5D2B2" w14:textId="77777777" w:rsidR="007365B3" w:rsidRPr="007365B3" w:rsidRDefault="007365B3" w:rsidP="007365B3">
      <w:pPr>
        <w:bidi/>
        <w:ind w:firstLine="720"/>
        <w:jc w:val="both"/>
        <w:rPr>
          <w:rFonts w:cs="David" w:hint="cs"/>
          <w:rtl/>
        </w:rPr>
      </w:pPr>
      <w:r w:rsidRPr="007365B3">
        <w:rPr>
          <w:rFonts w:cs="David" w:hint="cs"/>
          <w:rtl/>
        </w:rPr>
        <w:t>אדוני בוודאי יודע, יש פה פרלמנטרים חדשים מבחינת הזמן שהם בכנסת. הם בוודאי עשו דברים נהדרים במקומות אחרים. אני לא מאמינה שאם היו פה פרלמנטרים ותיקים, הם היו בכלל מאפשרים להעלות הצעה מן הסוג הזה. אם מיקי איתן היה פה עכשיו, אני לא רוצה להגיד מה הוא היה הופך. הוא היה הופך, כי אתה יודע שהיום אני כאן ומחר אתה שם. לא בונים לא תקנון ולא הסדרים על קוניונקטור</w:t>
      </w:r>
      <w:r w:rsidRPr="007365B3">
        <w:rPr>
          <w:rFonts w:cs="David" w:hint="eastAsia"/>
          <w:rtl/>
        </w:rPr>
        <w:t>ה</w:t>
      </w:r>
      <w:r w:rsidRPr="007365B3">
        <w:rPr>
          <w:rFonts w:cs="David" w:hint="cs"/>
          <w:rtl/>
        </w:rPr>
        <w:t xml:space="preserve"> פוליטית. כמו שאתה יודע, כשאנחנו שינינו את התקנון </w:t>
      </w:r>
      <w:r w:rsidRPr="007365B3">
        <w:rPr>
          <w:rFonts w:cs="David"/>
          <w:rtl/>
        </w:rPr>
        <w:t>–</w:t>
      </w:r>
      <w:r w:rsidRPr="007365B3">
        <w:rPr>
          <w:rFonts w:cs="David" w:hint="cs"/>
          <w:rtl/>
        </w:rPr>
        <w:t xml:space="preserve"> ואנחנו זה אתה, דוד רותם, הליכוד, כולנו יחד </w:t>
      </w:r>
      <w:r w:rsidRPr="007365B3">
        <w:rPr>
          <w:rFonts w:cs="David"/>
          <w:rtl/>
        </w:rPr>
        <w:t>–</w:t>
      </w:r>
      <w:r w:rsidRPr="007365B3">
        <w:rPr>
          <w:rFonts w:cs="David" w:hint="cs"/>
          <w:rtl/>
        </w:rPr>
        <w:t xml:space="preserve"> שלא נגעו בו 40 שנה, עשינו את זה פה-אחד. כי לא בונים תקנון על קוניונקטורה פוליטית. אחרת זה גם נראה כך. הכנסת נשארת אחרינו, תישאר עד עולם בעזרת השם. אני לא רואה למה צריך לעשות את מה שאתם עושים. </w:t>
      </w:r>
    </w:p>
    <w:p w14:paraId="4E90AD83" w14:textId="77777777" w:rsidR="007365B3" w:rsidRPr="007365B3" w:rsidRDefault="007365B3" w:rsidP="007365B3">
      <w:pPr>
        <w:bidi/>
        <w:ind w:firstLine="720"/>
        <w:jc w:val="both"/>
        <w:rPr>
          <w:rFonts w:cs="David" w:hint="cs"/>
          <w:rtl/>
        </w:rPr>
      </w:pPr>
    </w:p>
    <w:p w14:paraId="1F5D52EF" w14:textId="77777777" w:rsidR="007365B3" w:rsidRPr="007365B3" w:rsidRDefault="007365B3" w:rsidP="007365B3">
      <w:pPr>
        <w:bidi/>
        <w:ind w:left="-2"/>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5A435438" w14:textId="77777777" w:rsidR="007365B3" w:rsidRPr="007365B3" w:rsidRDefault="007365B3" w:rsidP="007365B3">
      <w:pPr>
        <w:bidi/>
        <w:ind w:left="-2"/>
        <w:jc w:val="both"/>
        <w:rPr>
          <w:rFonts w:cs="David" w:hint="cs"/>
          <w:u w:val="single"/>
          <w:rtl/>
        </w:rPr>
      </w:pPr>
    </w:p>
    <w:p w14:paraId="6402C76D" w14:textId="77777777" w:rsidR="007365B3" w:rsidRPr="007365B3" w:rsidRDefault="007365B3" w:rsidP="007365B3">
      <w:pPr>
        <w:bidi/>
        <w:ind w:firstLine="720"/>
        <w:jc w:val="both"/>
        <w:rPr>
          <w:rFonts w:cs="David" w:hint="cs"/>
          <w:rtl/>
        </w:rPr>
      </w:pPr>
      <w:r w:rsidRPr="007365B3">
        <w:rPr>
          <w:rFonts w:cs="David" w:hint="cs"/>
          <w:rtl/>
        </w:rPr>
        <w:t xml:space="preserve">מה אנחנו עושים? אני רק התייחסתי לשנת 2006. </w:t>
      </w:r>
    </w:p>
    <w:p w14:paraId="59A98DB1" w14:textId="77777777" w:rsidR="007365B3" w:rsidRPr="007365B3" w:rsidRDefault="007365B3" w:rsidP="007365B3">
      <w:pPr>
        <w:bidi/>
        <w:ind w:firstLine="720"/>
        <w:jc w:val="both"/>
        <w:rPr>
          <w:rFonts w:cs="David" w:hint="cs"/>
          <w:rtl/>
        </w:rPr>
      </w:pPr>
    </w:p>
    <w:p w14:paraId="58ADAB1F" w14:textId="77777777" w:rsidR="007365B3" w:rsidRPr="007365B3" w:rsidRDefault="007365B3" w:rsidP="007365B3">
      <w:pPr>
        <w:bidi/>
        <w:jc w:val="both"/>
        <w:rPr>
          <w:rFonts w:cs="David" w:hint="cs"/>
          <w:u w:val="single"/>
          <w:rtl/>
        </w:rPr>
      </w:pPr>
      <w:r w:rsidRPr="007365B3">
        <w:rPr>
          <w:rFonts w:cs="David" w:hint="cs"/>
          <w:u w:val="single"/>
          <w:rtl/>
        </w:rPr>
        <w:t>דליה איציק:</w:t>
      </w:r>
    </w:p>
    <w:p w14:paraId="198AACB7" w14:textId="77777777" w:rsidR="007365B3" w:rsidRPr="007365B3" w:rsidRDefault="007365B3" w:rsidP="007365B3">
      <w:pPr>
        <w:bidi/>
        <w:jc w:val="both"/>
        <w:rPr>
          <w:rFonts w:cs="David" w:hint="cs"/>
          <w:u w:val="single"/>
          <w:rtl/>
        </w:rPr>
      </w:pPr>
    </w:p>
    <w:p w14:paraId="7810A3E5" w14:textId="77777777" w:rsidR="007365B3" w:rsidRPr="007365B3" w:rsidRDefault="007365B3" w:rsidP="007365B3">
      <w:pPr>
        <w:bidi/>
        <w:ind w:firstLine="720"/>
        <w:jc w:val="both"/>
        <w:rPr>
          <w:rFonts w:cs="David" w:hint="cs"/>
          <w:rtl/>
        </w:rPr>
      </w:pPr>
      <w:r w:rsidRPr="007365B3">
        <w:rPr>
          <w:rFonts w:cs="David" w:hint="cs"/>
          <w:rtl/>
        </w:rPr>
        <w:t xml:space="preserve">רוני בר-און לא פה, ואני שמה את נפשי בכפי ואכבס את מילותיי בקפידה. רוני בר-און היה שר אוצר עד לפני זמן מה. רוני בר-און וראש הממשלה אהוד </w:t>
      </w:r>
      <w:proofErr w:type="spellStart"/>
      <w:r w:rsidRPr="007365B3">
        <w:rPr>
          <w:rFonts w:cs="David" w:hint="cs"/>
          <w:rtl/>
        </w:rPr>
        <w:t>אולמרט</w:t>
      </w:r>
      <w:proofErr w:type="spellEnd"/>
      <w:r w:rsidRPr="007365B3">
        <w:rPr>
          <w:rFonts w:cs="David" w:hint="cs"/>
          <w:rtl/>
        </w:rPr>
        <w:t xml:space="preserve"> קראו לי אל חדרם, כל אחד לחוד. זה סיפור שאני לא רוצה לספר, אבל אספר אותו כדי להגיד לך שגם אני הייתי בלחצים שאתה עומד בהם. אמר לי ראש הממשלה: אני היום אתפטר. שאלתי אותו על מה הוא יתפטר, והוא השיב: אם את לא תביאי את חוק ההסדרים לכנסת, אני אתפטר. אמרתי לו: אדוני, אני אעדיף איך להתאבד. אתה רוצה שאני אתאבד, ואני לא אתן לך. אומרים שכאשר קופצים ממגדלי </w:t>
      </w:r>
      <w:proofErr w:type="spellStart"/>
      <w:r w:rsidRPr="007365B3">
        <w:rPr>
          <w:rFonts w:cs="David" w:hint="cs"/>
          <w:rtl/>
        </w:rPr>
        <w:t>יזרעאלי</w:t>
      </w:r>
      <w:proofErr w:type="spellEnd"/>
      <w:r w:rsidRPr="007365B3">
        <w:rPr>
          <w:rFonts w:cs="David" w:hint="cs"/>
          <w:rtl/>
        </w:rPr>
        <w:t xml:space="preserve">, לפחות יש שתי דקות נוף. אני אעדיף מאיפה לקפוץ. לא ראיתי חוק הסדרים מן הסוג הזה. הוא חוק הסדרים אלים, הוא עוקף כנסת, הוא עוקף חברי כנסת, הוא עוקף ועדות כנסת, הוא מייתר את הכנסת. חבר הכנסת </w:t>
      </w:r>
      <w:proofErr w:type="spellStart"/>
      <w:r w:rsidRPr="007365B3">
        <w:rPr>
          <w:rFonts w:cs="David" w:hint="cs"/>
          <w:rtl/>
        </w:rPr>
        <w:t>אלקין</w:t>
      </w:r>
      <w:proofErr w:type="spellEnd"/>
      <w:r w:rsidRPr="007365B3">
        <w:rPr>
          <w:rFonts w:cs="David" w:hint="cs"/>
          <w:rtl/>
        </w:rPr>
        <w:t xml:space="preserve">, אתה יודע את זה בדיוק כמוני, היית אתי באותו מאבק. לא היה לי קל. עד היום רוני בר-און סוחב עלי דברים, אבל אין מה לעשות </w:t>
      </w:r>
      <w:r w:rsidRPr="007365B3">
        <w:rPr>
          <w:rFonts w:cs="David"/>
          <w:rtl/>
        </w:rPr>
        <w:t>–</w:t>
      </w:r>
      <w:r w:rsidRPr="007365B3">
        <w:rPr>
          <w:rFonts w:cs="David" w:hint="cs"/>
          <w:rtl/>
        </w:rPr>
        <w:t xml:space="preserve"> היום אתה פה, מחר אתה שם. היועץ המשפטי לממשלה אמר, היועצת המשפטית לכנסת אומרת, אין אחד שלא אומר את זה. חברים, בואו לא ניתן יד. זה לא קשור בכלל. אני מספרת את הסיפור הזה כדי שתאמינו לי. אני רוצה שנשיאות הכנסת ויושב-ראש הכנסת ויושב-ראש ועדת הכנסת יגידו לשר האוצר: אדוני, אתה מאוד נחמד, אתה בחור מקסים, יש לך המון רצון טוב.</w:t>
      </w:r>
    </w:p>
    <w:p w14:paraId="316C89F8" w14:textId="77777777" w:rsidR="007365B3" w:rsidRPr="007365B3" w:rsidRDefault="007365B3" w:rsidP="007365B3">
      <w:pPr>
        <w:bidi/>
        <w:ind w:firstLine="720"/>
        <w:jc w:val="both"/>
        <w:rPr>
          <w:rFonts w:cs="David" w:hint="cs"/>
          <w:rtl/>
        </w:rPr>
      </w:pPr>
    </w:p>
    <w:p w14:paraId="2BF5B9A6" w14:textId="77777777" w:rsidR="007365B3" w:rsidRPr="007365B3" w:rsidRDefault="007365B3" w:rsidP="007365B3">
      <w:pPr>
        <w:bidi/>
        <w:jc w:val="both"/>
        <w:rPr>
          <w:rFonts w:cs="David" w:hint="cs"/>
          <w:u w:val="single"/>
          <w:rtl/>
        </w:rPr>
      </w:pPr>
      <w:r w:rsidRPr="007365B3">
        <w:rPr>
          <w:rFonts w:cs="David" w:hint="cs"/>
          <w:u w:val="single"/>
          <w:rtl/>
        </w:rPr>
        <w:t>נחמן שי:</w:t>
      </w:r>
    </w:p>
    <w:p w14:paraId="0CDFE4E2" w14:textId="77777777" w:rsidR="007365B3" w:rsidRPr="007365B3" w:rsidRDefault="007365B3" w:rsidP="007365B3">
      <w:pPr>
        <w:bidi/>
        <w:jc w:val="both"/>
        <w:rPr>
          <w:rFonts w:cs="David" w:hint="cs"/>
          <w:u w:val="single"/>
          <w:rtl/>
        </w:rPr>
      </w:pPr>
    </w:p>
    <w:p w14:paraId="045C61D6" w14:textId="77777777" w:rsidR="007365B3" w:rsidRPr="007365B3" w:rsidRDefault="007365B3" w:rsidP="007365B3">
      <w:pPr>
        <w:bidi/>
        <w:ind w:firstLine="720"/>
        <w:jc w:val="both"/>
        <w:rPr>
          <w:rFonts w:cs="David" w:hint="cs"/>
          <w:rtl/>
        </w:rPr>
      </w:pPr>
      <w:r w:rsidRPr="007365B3">
        <w:rPr>
          <w:rFonts w:cs="David" w:hint="cs"/>
          <w:rtl/>
        </w:rPr>
        <w:t xml:space="preserve">הוא גם דוקטור לפילוסופיה. </w:t>
      </w:r>
    </w:p>
    <w:p w14:paraId="6721F6E7" w14:textId="77777777" w:rsidR="007365B3" w:rsidRPr="007365B3" w:rsidRDefault="007365B3" w:rsidP="007365B3">
      <w:pPr>
        <w:bidi/>
        <w:ind w:firstLine="720"/>
        <w:jc w:val="both"/>
        <w:rPr>
          <w:rFonts w:cs="David" w:hint="cs"/>
          <w:rtl/>
        </w:rPr>
      </w:pPr>
    </w:p>
    <w:p w14:paraId="1D09E38C" w14:textId="77777777" w:rsidR="007365B3" w:rsidRPr="007365B3" w:rsidRDefault="007365B3" w:rsidP="007365B3">
      <w:pPr>
        <w:bidi/>
        <w:jc w:val="both"/>
        <w:rPr>
          <w:rFonts w:cs="David" w:hint="cs"/>
          <w:u w:val="single"/>
          <w:rtl/>
        </w:rPr>
      </w:pPr>
      <w:r w:rsidRPr="007365B3">
        <w:rPr>
          <w:rFonts w:cs="David" w:hint="cs"/>
          <w:u w:val="single"/>
          <w:rtl/>
        </w:rPr>
        <w:t>דליה איציק:</w:t>
      </w:r>
    </w:p>
    <w:p w14:paraId="1F6B2D5B" w14:textId="77777777" w:rsidR="007365B3" w:rsidRPr="007365B3" w:rsidRDefault="007365B3" w:rsidP="007365B3">
      <w:pPr>
        <w:bidi/>
        <w:jc w:val="both"/>
        <w:rPr>
          <w:rFonts w:cs="David" w:hint="cs"/>
          <w:u w:val="single"/>
          <w:rtl/>
        </w:rPr>
      </w:pPr>
    </w:p>
    <w:p w14:paraId="6DB7B813" w14:textId="77777777" w:rsidR="007365B3" w:rsidRPr="007365B3" w:rsidRDefault="007365B3" w:rsidP="007365B3">
      <w:pPr>
        <w:bidi/>
        <w:ind w:firstLine="720"/>
        <w:jc w:val="both"/>
        <w:rPr>
          <w:rFonts w:cs="David" w:hint="cs"/>
          <w:rtl/>
        </w:rPr>
      </w:pPr>
      <w:r w:rsidRPr="007365B3">
        <w:rPr>
          <w:rFonts w:cs="David" w:hint="cs"/>
          <w:rtl/>
        </w:rPr>
        <w:t>אני לא רוצה שזה יישמע בזלזול. יש לי חיבה אליו. אני לא באה ממקום של התנגחות. אני חושבת שאתם צריכים לשבת, לקחת את החוק האלים הזה, לפרק אותו כמו באותו לילה סוער.</w:t>
      </w:r>
    </w:p>
    <w:p w14:paraId="3C1D9DB3" w14:textId="77777777" w:rsidR="007365B3" w:rsidRPr="007365B3" w:rsidRDefault="007365B3" w:rsidP="007365B3">
      <w:pPr>
        <w:bidi/>
        <w:ind w:firstLine="720"/>
        <w:jc w:val="both"/>
        <w:rPr>
          <w:rFonts w:cs="David" w:hint="cs"/>
          <w:rtl/>
        </w:rPr>
      </w:pPr>
    </w:p>
    <w:p w14:paraId="5737ABFA" w14:textId="77777777" w:rsidR="007365B3" w:rsidRPr="007365B3" w:rsidRDefault="007365B3" w:rsidP="007365B3">
      <w:pPr>
        <w:bidi/>
        <w:jc w:val="both"/>
        <w:rPr>
          <w:rFonts w:cs="David" w:hint="cs"/>
          <w:u w:val="single"/>
          <w:rtl/>
        </w:rPr>
      </w:pPr>
      <w:r w:rsidRPr="007365B3">
        <w:rPr>
          <w:rFonts w:cs="David" w:hint="cs"/>
          <w:u w:val="single"/>
          <w:rtl/>
        </w:rPr>
        <w:t>נסים זאב:</w:t>
      </w:r>
    </w:p>
    <w:p w14:paraId="0DCD6865" w14:textId="77777777" w:rsidR="007365B3" w:rsidRPr="007365B3" w:rsidRDefault="007365B3" w:rsidP="007365B3">
      <w:pPr>
        <w:bidi/>
        <w:jc w:val="both"/>
        <w:rPr>
          <w:rFonts w:cs="David" w:hint="cs"/>
          <w:u w:val="single"/>
          <w:rtl/>
        </w:rPr>
      </w:pPr>
    </w:p>
    <w:p w14:paraId="1C2AA49D" w14:textId="77777777" w:rsidR="007365B3" w:rsidRPr="007365B3" w:rsidRDefault="007365B3" w:rsidP="007365B3">
      <w:pPr>
        <w:bidi/>
        <w:ind w:firstLine="720"/>
        <w:jc w:val="both"/>
        <w:rPr>
          <w:rFonts w:cs="David" w:hint="cs"/>
          <w:rtl/>
        </w:rPr>
      </w:pPr>
      <w:r w:rsidRPr="007365B3">
        <w:rPr>
          <w:rFonts w:cs="David" w:hint="cs"/>
          <w:rtl/>
        </w:rPr>
        <w:t xml:space="preserve">זה נשמע כמו חיידק טורף. </w:t>
      </w:r>
    </w:p>
    <w:p w14:paraId="2AF9DE2C" w14:textId="77777777" w:rsidR="007365B3" w:rsidRPr="007365B3" w:rsidRDefault="007365B3" w:rsidP="007365B3">
      <w:pPr>
        <w:bidi/>
        <w:ind w:firstLine="720"/>
        <w:jc w:val="both"/>
        <w:rPr>
          <w:rFonts w:cs="David" w:hint="cs"/>
          <w:rtl/>
        </w:rPr>
      </w:pPr>
    </w:p>
    <w:p w14:paraId="4ECD0E3B" w14:textId="77777777" w:rsidR="007365B3" w:rsidRPr="007365B3" w:rsidRDefault="007365B3" w:rsidP="007365B3">
      <w:pPr>
        <w:bidi/>
        <w:jc w:val="both"/>
        <w:rPr>
          <w:rFonts w:cs="David" w:hint="cs"/>
          <w:u w:val="single"/>
          <w:rtl/>
        </w:rPr>
      </w:pPr>
      <w:r w:rsidRPr="007365B3">
        <w:rPr>
          <w:rFonts w:cs="David" w:hint="cs"/>
          <w:u w:val="single"/>
          <w:rtl/>
        </w:rPr>
        <w:t>שלמה מולה:</w:t>
      </w:r>
    </w:p>
    <w:p w14:paraId="2BA7DBE1" w14:textId="77777777" w:rsidR="007365B3" w:rsidRPr="007365B3" w:rsidRDefault="007365B3" w:rsidP="007365B3">
      <w:pPr>
        <w:bidi/>
        <w:jc w:val="both"/>
        <w:rPr>
          <w:rFonts w:cs="David" w:hint="cs"/>
          <w:u w:val="single"/>
          <w:rtl/>
        </w:rPr>
      </w:pPr>
    </w:p>
    <w:p w14:paraId="61AB1689" w14:textId="77777777" w:rsidR="007365B3" w:rsidRPr="007365B3" w:rsidRDefault="007365B3" w:rsidP="007365B3">
      <w:pPr>
        <w:bidi/>
        <w:ind w:firstLine="720"/>
        <w:jc w:val="both"/>
        <w:rPr>
          <w:rFonts w:cs="David" w:hint="cs"/>
          <w:rtl/>
        </w:rPr>
      </w:pPr>
      <w:r w:rsidRPr="007365B3">
        <w:rPr>
          <w:rFonts w:cs="David" w:hint="cs"/>
          <w:rtl/>
        </w:rPr>
        <w:t>למה צריך לחוקק חוקים אם יש חוק הסדרים?</w:t>
      </w:r>
    </w:p>
    <w:p w14:paraId="7B8C70C4" w14:textId="77777777" w:rsidR="007365B3" w:rsidRPr="007365B3" w:rsidRDefault="007365B3" w:rsidP="007365B3">
      <w:pPr>
        <w:bidi/>
        <w:ind w:firstLine="720"/>
        <w:jc w:val="both"/>
        <w:rPr>
          <w:rFonts w:cs="David" w:hint="cs"/>
          <w:rtl/>
        </w:rPr>
      </w:pPr>
    </w:p>
    <w:p w14:paraId="55CEF7BA" w14:textId="77777777" w:rsidR="007365B3" w:rsidRPr="007365B3" w:rsidRDefault="007365B3" w:rsidP="007365B3">
      <w:pPr>
        <w:bidi/>
        <w:jc w:val="both"/>
        <w:rPr>
          <w:rFonts w:cs="David" w:hint="cs"/>
          <w:u w:val="single"/>
          <w:rtl/>
        </w:rPr>
      </w:pPr>
      <w:r w:rsidRPr="007365B3">
        <w:rPr>
          <w:rFonts w:cs="David" w:hint="cs"/>
          <w:u w:val="single"/>
          <w:rtl/>
        </w:rPr>
        <w:t>דליה איציק:</w:t>
      </w:r>
    </w:p>
    <w:p w14:paraId="00028366" w14:textId="77777777" w:rsidR="007365B3" w:rsidRPr="007365B3" w:rsidRDefault="007365B3" w:rsidP="007365B3">
      <w:pPr>
        <w:bidi/>
        <w:jc w:val="both"/>
        <w:rPr>
          <w:rFonts w:cs="David" w:hint="cs"/>
          <w:u w:val="single"/>
          <w:rtl/>
        </w:rPr>
      </w:pPr>
    </w:p>
    <w:p w14:paraId="7B7797F3" w14:textId="77777777" w:rsidR="007365B3" w:rsidRPr="007365B3" w:rsidRDefault="007365B3" w:rsidP="007365B3">
      <w:pPr>
        <w:bidi/>
        <w:ind w:firstLine="720"/>
        <w:jc w:val="both"/>
        <w:rPr>
          <w:rFonts w:cs="David" w:hint="cs"/>
          <w:rtl/>
        </w:rPr>
      </w:pPr>
      <w:r w:rsidRPr="007365B3">
        <w:rPr>
          <w:rFonts w:cs="David" w:hint="cs"/>
          <w:rtl/>
        </w:rPr>
        <w:t xml:space="preserve">נכון. לא נחוקק חוקים יותר. תייתרו את חברי הכנסת. לבי על חברי הכנסת מהקואליציה, שגם ככה מאוד קשה להם. קל מאוד להיכנס לכנסת כשאתה באופוזיציה, כי האופוזיציה תמיד יכולה להרשות לעצמה להתפרע. חבר הכנסת זאב </w:t>
      </w:r>
      <w:proofErr w:type="spellStart"/>
      <w:r w:rsidRPr="007365B3">
        <w:rPr>
          <w:rFonts w:cs="David" w:hint="cs"/>
          <w:rtl/>
        </w:rPr>
        <w:t>אלקין</w:t>
      </w:r>
      <w:proofErr w:type="spellEnd"/>
      <w:r w:rsidRPr="007365B3">
        <w:rPr>
          <w:rFonts w:cs="David" w:hint="cs"/>
          <w:rtl/>
        </w:rPr>
        <w:t xml:space="preserve">, איך אתה מסכים להביא דבר כזה? </w:t>
      </w:r>
    </w:p>
    <w:p w14:paraId="360D3273" w14:textId="77777777" w:rsidR="007365B3" w:rsidRPr="007365B3" w:rsidRDefault="007365B3" w:rsidP="007365B3">
      <w:pPr>
        <w:bidi/>
        <w:ind w:firstLine="720"/>
        <w:jc w:val="both"/>
        <w:rPr>
          <w:rFonts w:cs="David" w:hint="cs"/>
          <w:rtl/>
        </w:rPr>
      </w:pPr>
    </w:p>
    <w:p w14:paraId="33554011" w14:textId="77777777" w:rsidR="007365B3" w:rsidRPr="007365B3" w:rsidRDefault="007365B3" w:rsidP="007365B3">
      <w:pPr>
        <w:bidi/>
        <w:ind w:firstLine="720"/>
        <w:jc w:val="both"/>
        <w:rPr>
          <w:rFonts w:cs="David" w:hint="cs"/>
          <w:rtl/>
        </w:rPr>
      </w:pPr>
      <w:r w:rsidRPr="007365B3">
        <w:rPr>
          <w:rFonts w:cs="David" w:hint="cs"/>
          <w:rtl/>
        </w:rPr>
        <w:t xml:space="preserve">לסיכום, אני חושבת שצריך לעשות ישיבה בינך לבין יושב-ראש הכנסת לבין שר האוצר, להגיד לו: חבר יקר, אתה לא יכול לעשות פה כבתוך שלך. הפרצוף שלי זה גם הכנסת, אני יושב-ראש כנסת, לא אתן לך להעביר את זה. לכו הביתה, תכינו שיעורי-בית. צודק ראש הממשלה כשהוא אומר שיש משבר חירום, ולכן הצעות תקציביות קשות או דברים שצריך לעשות אותם </w:t>
      </w:r>
      <w:r w:rsidRPr="007365B3">
        <w:rPr>
          <w:rFonts w:cs="David"/>
          <w:rtl/>
        </w:rPr>
        <w:t>–</w:t>
      </w:r>
      <w:r w:rsidRPr="007365B3">
        <w:rPr>
          <w:rFonts w:cs="David" w:hint="cs"/>
          <w:rtl/>
        </w:rPr>
        <w:t xml:space="preserve"> בשביל זה נולד חוק ההסדרים, לדברים שהם ממש אקוטיים והכרחיים. אני גם אתמוך בזה. אבל אין סיבה בהזדמנות החגיגית הזאת לייתר את כולנו. חבר הכנסת </w:t>
      </w:r>
      <w:proofErr w:type="spellStart"/>
      <w:r w:rsidRPr="007365B3">
        <w:rPr>
          <w:rFonts w:cs="David" w:hint="cs"/>
          <w:rtl/>
        </w:rPr>
        <w:t>אלקין</w:t>
      </w:r>
      <w:proofErr w:type="spellEnd"/>
      <w:r w:rsidRPr="007365B3">
        <w:rPr>
          <w:rFonts w:cs="David" w:hint="cs"/>
          <w:rtl/>
        </w:rPr>
        <w:t xml:space="preserve">, זו גם שעתך הגדולה. אתה יודע שעשיתי מחוק ההסדרים חוק דק מאוד. </w:t>
      </w:r>
    </w:p>
    <w:p w14:paraId="6887A14B" w14:textId="77777777" w:rsidR="007365B3" w:rsidRPr="007365B3" w:rsidRDefault="007365B3" w:rsidP="007365B3">
      <w:pPr>
        <w:bidi/>
        <w:ind w:firstLine="720"/>
        <w:jc w:val="both"/>
        <w:rPr>
          <w:rFonts w:cs="David" w:hint="cs"/>
          <w:rtl/>
        </w:rPr>
      </w:pPr>
    </w:p>
    <w:p w14:paraId="3643A146" w14:textId="77777777" w:rsidR="007365B3" w:rsidRPr="007365B3" w:rsidRDefault="007365B3" w:rsidP="007365B3">
      <w:pPr>
        <w:bidi/>
        <w:ind w:left="-2"/>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5B8ECAE7" w14:textId="77777777" w:rsidR="007365B3" w:rsidRPr="007365B3" w:rsidRDefault="007365B3" w:rsidP="007365B3">
      <w:pPr>
        <w:bidi/>
        <w:ind w:left="-2"/>
        <w:jc w:val="both"/>
        <w:rPr>
          <w:rFonts w:cs="David" w:hint="cs"/>
          <w:u w:val="single"/>
          <w:rtl/>
        </w:rPr>
      </w:pPr>
    </w:p>
    <w:p w14:paraId="100ADCE8" w14:textId="77777777" w:rsidR="007365B3" w:rsidRPr="007365B3" w:rsidRDefault="007365B3" w:rsidP="007365B3">
      <w:pPr>
        <w:bidi/>
        <w:ind w:firstLine="720"/>
        <w:jc w:val="both"/>
        <w:rPr>
          <w:rFonts w:cs="David" w:hint="cs"/>
          <w:rtl/>
        </w:rPr>
      </w:pPr>
      <w:r w:rsidRPr="007365B3">
        <w:rPr>
          <w:rFonts w:cs="David" w:hint="cs"/>
          <w:rtl/>
        </w:rPr>
        <w:t>אנחנו כאן ברגעי גילויים, אז  מייד אתן את הגילוי שלי. מה עמדתך לגבי עצם סדרי הדיון? את מעדיפה יותר זמן להמתנה או יותר זמן לוועדות?</w:t>
      </w:r>
    </w:p>
    <w:p w14:paraId="0BC973B8" w14:textId="77777777" w:rsidR="007365B3" w:rsidRPr="007365B3" w:rsidRDefault="007365B3" w:rsidP="007365B3">
      <w:pPr>
        <w:bidi/>
        <w:ind w:firstLine="720"/>
        <w:jc w:val="both"/>
        <w:rPr>
          <w:rFonts w:cs="David" w:hint="cs"/>
          <w:rtl/>
        </w:rPr>
      </w:pPr>
    </w:p>
    <w:p w14:paraId="4A691F9A" w14:textId="77777777" w:rsidR="007365B3" w:rsidRPr="007365B3" w:rsidRDefault="007365B3" w:rsidP="007365B3">
      <w:pPr>
        <w:bidi/>
        <w:jc w:val="both"/>
        <w:rPr>
          <w:rFonts w:cs="David" w:hint="cs"/>
          <w:u w:val="single"/>
          <w:rtl/>
        </w:rPr>
      </w:pPr>
      <w:r w:rsidRPr="007365B3">
        <w:rPr>
          <w:rFonts w:cs="David" w:hint="cs"/>
          <w:u w:val="single"/>
          <w:rtl/>
        </w:rPr>
        <w:t>דליה איציק:</w:t>
      </w:r>
    </w:p>
    <w:p w14:paraId="3DEE34E8" w14:textId="77777777" w:rsidR="007365B3" w:rsidRPr="007365B3" w:rsidRDefault="007365B3" w:rsidP="007365B3">
      <w:pPr>
        <w:bidi/>
        <w:jc w:val="both"/>
        <w:rPr>
          <w:rFonts w:cs="David" w:hint="cs"/>
          <w:u w:val="single"/>
          <w:rtl/>
        </w:rPr>
      </w:pPr>
    </w:p>
    <w:p w14:paraId="76707993" w14:textId="77777777" w:rsidR="007365B3" w:rsidRPr="007365B3" w:rsidRDefault="007365B3" w:rsidP="007365B3">
      <w:pPr>
        <w:bidi/>
        <w:ind w:firstLine="720"/>
        <w:jc w:val="both"/>
        <w:rPr>
          <w:rFonts w:cs="David" w:hint="cs"/>
          <w:rtl/>
        </w:rPr>
      </w:pPr>
      <w:r w:rsidRPr="007365B3">
        <w:rPr>
          <w:rFonts w:cs="David" w:hint="cs"/>
          <w:rtl/>
        </w:rPr>
        <w:t xml:space="preserve">אני מעדיפה שתשב היום למשא-ומתן עם מי שצריך לשבת. זה מספיק חשוב. תאמר לך ארבל, היועצת המשפטית שיושבת כאן, שאלה היו לילות קשים ובוטים ונוראיים. אם תעמוד בזה, הם גם ילמדו לכבד אותך וילמדו לכבד את חברי הכנסת. זה לא רק שר האוצר שלך, זה גם שר האוצר שהיה מהמפלגה שלי. וזה לא רק ראש הממשלה של כולנו, אלא גם היה ראש ממשלה מהמפלגה שלי שניסה. הם לא המציאו את הפטנט, אבל התפקיד שלנו הוא לעצור את זה. רק בגלל זה באתי לישיבה היום, להגיד לך שלא תיתן יד לדבר הזה. </w:t>
      </w:r>
    </w:p>
    <w:p w14:paraId="53F4FFAD" w14:textId="77777777" w:rsidR="007365B3" w:rsidRPr="007365B3" w:rsidRDefault="007365B3" w:rsidP="007365B3">
      <w:pPr>
        <w:bidi/>
        <w:ind w:firstLine="720"/>
        <w:jc w:val="both"/>
        <w:rPr>
          <w:rFonts w:cs="David" w:hint="cs"/>
          <w:rtl/>
        </w:rPr>
      </w:pPr>
    </w:p>
    <w:p w14:paraId="790172AD" w14:textId="77777777" w:rsidR="007365B3" w:rsidRPr="007365B3" w:rsidRDefault="007365B3" w:rsidP="007365B3">
      <w:pPr>
        <w:bidi/>
        <w:jc w:val="both"/>
        <w:rPr>
          <w:rFonts w:cs="David" w:hint="cs"/>
          <w:u w:val="single"/>
          <w:rtl/>
        </w:rPr>
      </w:pPr>
      <w:r w:rsidRPr="007365B3">
        <w:rPr>
          <w:rFonts w:cs="David" w:hint="cs"/>
          <w:u w:val="single"/>
          <w:rtl/>
        </w:rPr>
        <w:t>נסים זאב:</w:t>
      </w:r>
    </w:p>
    <w:p w14:paraId="47994717" w14:textId="77777777" w:rsidR="007365B3" w:rsidRPr="007365B3" w:rsidRDefault="007365B3" w:rsidP="007365B3">
      <w:pPr>
        <w:bidi/>
        <w:jc w:val="both"/>
        <w:rPr>
          <w:rFonts w:cs="David" w:hint="cs"/>
          <w:u w:val="single"/>
          <w:rtl/>
        </w:rPr>
      </w:pPr>
    </w:p>
    <w:p w14:paraId="5E491B17" w14:textId="77777777" w:rsidR="007365B3" w:rsidRPr="007365B3" w:rsidRDefault="007365B3" w:rsidP="007365B3">
      <w:pPr>
        <w:bidi/>
        <w:ind w:firstLine="720"/>
        <w:jc w:val="both"/>
        <w:rPr>
          <w:rFonts w:cs="David" w:hint="cs"/>
          <w:rtl/>
        </w:rPr>
      </w:pPr>
      <w:r w:rsidRPr="007365B3">
        <w:rPr>
          <w:rFonts w:cs="David" w:hint="cs"/>
          <w:rtl/>
        </w:rPr>
        <w:t xml:space="preserve">הרף למשחית. </w:t>
      </w:r>
    </w:p>
    <w:p w14:paraId="35A1241D" w14:textId="77777777" w:rsidR="007365B3" w:rsidRPr="007365B3" w:rsidRDefault="007365B3" w:rsidP="007365B3">
      <w:pPr>
        <w:bidi/>
        <w:ind w:firstLine="720"/>
        <w:jc w:val="both"/>
        <w:rPr>
          <w:rFonts w:cs="David" w:hint="cs"/>
          <w:rtl/>
        </w:rPr>
      </w:pPr>
    </w:p>
    <w:p w14:paraId="01F32F73" w14:textId="77777777" w:rsidR="007365B3" w:rsidRPr="007365B3" w:rsidRDefault="007365B3" w:rsidP="007365B3">
      <w:pPr>
        <w:bidi/>
        <w:ind w:left="-2"/>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69700A1E" w14:textId="77777777" w:rsidR="007365B3" w:rsidRPr="007365B3" w:rsidRDefault="007365B3" w:rsidP="007365B3">
      <w:pPr>
        <w:bidi/>
        <w:ind w:left="-2"/>
        <w:jc w:val="both"/>
        <w:rPr>
          <w:rFonts w:cs="David" w:hint="cs"/>
          <w:u w:val="single"/>
          <w:rtl/>
        </w:rPr>
      </w:pPr>
    </w:p>
    <w:p w14:paraId="0A411BB6" w14:textId="77777777" w:rsidR="007365B3" w:rsidRPr="007365B3" w:rsidRDefault="007365B3" w:rsidP="007365B3">
      <w:pPr>
        <w:bidi/>
        <w:ind w:firstLine="720"/>
        <w:jc w:val="both"/>
        <w:rPr>
          <w:rFonts w:cs="David" w:hint="cs"/>
          <w:rtl/>
        </w:rPr>
      </w:pPr>
      <w:r w:rsidRPr="007365B3">
        <w:rPr>
          <w:rFonts w:cs="David" w:hint="cs"/>
          <w:rtl/>
        </w:rPr>
        <w:t xml:space="preserve">מייד אגיד מילה לכפפה שזרקת, אבל  לצערי לא התייחסת לשאלה ששאלתי. </w:t>
      </w:r>
    </w:p>
    <w:p w14:paraId="7ED0D46E" w14:textId="77777777" w:rsidR="007365B3" w:rsidRPr="007365B3" w:rsidRDefault="007365B3" w:rsidP="007365B3">
      <w:pPr>
        <w:bidi/>
        <w:ind w:firstLine="720"/>
        <w:jc w:val="both"/>
        <w:rPr>
          <w:rFonts w:cs="David" w:hint="cs"/>
          <w:rtl/>
        </w:rPr>
      </w:pPr>
    </w:p>
    <w:p w14:paraId="2C726C75" w14:textId="77777777" w:rsidR="007365B3" w:rsidRPr="007365B3" w:rsidRDefault="007365B3" w:rsidP="007365B3">
      <w:pPr>
        <w:bidi/>
        <w:jc w:val="both"/>
        <w:rPr>
          <w:rFonts w:cs="David" w:hint="cs"/>
          <w:u w:val="single"/>
          <w:rtl/>
        </w:rPr>
      </w:pPr>
      <w:r w:rsidRPr="007365B3">
        <w:rPr>
          <w:rFonts w:cs="David" w:hint="cs"/>
          <w:u w:val="single"/>
          <w:rtl/>
        </w:rPr>
        <w:t>דליה איציק:</w:t>
      </w:r>
    </w:p>
    <w:p w14:paraId="3CB79EF1" w14:textId="77777777" w:rsidR="007365B3" w:rsidRPr="007365B3" w:rsidRDefault="007365B3" w:rsidP="007365B3">
      <w:pPr>
        <w:bidi/>
        <w:jc w:val="both"/>
        <w:rPr>
          <w:rFonts w:cs="David" w:hint="cs"/>
          <w:u w:val="single"/>
          <w:rtl/>
        </w:rPr>
      </w:pPr>
    </w:p>
    <w:p w14:paraId="6B59669B" w14:textId="77777777" w:rsidR="007365B3" w:rsidRPr="007365B3" w:rsidRDefault="007365B3" w:rsidP="007365B3">
      <w:pPr>
        <w:bidi/>
        <w:ind w:firstLine="720"/>
        <w:jc w:val="both"/>
        <w:rPr>
          <w:rFonts w:cs="David" w:hint="cs"/>
          <w:rtl/>
        </w:rPr>
      </w:pPr>
      <w:r w:rsidRPr="007365B3">
        <w:rPr>
          <w:rFonts w:cs="David" w:hint="cs"/>
          <w:rtl/>
        </w:rPr>
        <w:t xml:space="preserve">זה קשור זה בזה. </w:t>
      </w:r>
    </w:p>
    <w:p w14:paraId="5FC22717" w14:textId="77777777" w:rsidR="007365B3" w:rsidRDefault="007365B3" w:rsidP="007365B3">
      <w:pPr>
        <w:bidi/>
        <w:ind w:left="-2"/>
        <w:jc w:val="both"/>
        <w:rPr>
          <w:rFonts w:cs="David" w:hint="cs"/>
          <w:rtl/>
        </w:rPr>
      </w:pPr>
    </w:p>
    <w:p w14:paraId="36629504" w14:textId="77777777" w:rsidR="007365B3" w:rsidRDefault="007365B3" w:rsidP="007365B3">
      <w:pPr>
        <w:bidi/>
        <w:ind w:left="-2"/>
        <w:jc w:val="both"/>
        <w:rPr>
          <w:rFonts w:cs="David" w:hint="cs"/>
          <w:rtl/>
        </w:rPr>
      </w:pPr>
    </w:p>
    <w:p w14:paraId="7EFB975C" w14:textId="77777777" w:rsidR="007365B3" w:rsidRDefault="007365B3" w:rsidP="007365B3">
      <w:pPr>
        <w:bidi/>
        <w:ind w:left="-2"/>
        <w:jc w:val="both"/>
        <w:rPr>
          <w:rFonts w:cs="David" w:hint="cs"/>
          <w:rtl/>
        </w:rPr>
      </w:pPr>
    </w:p>
    <w:p w14:paraId="14EAAD9E" w14:textId="77777777" w:rsidR="007365B3" w:rsidRDefault="007365B3" w:rsidP="007365B3">
      <w:pPr>
        <w:bidi/>
        <w:ind w:left="-2"/>
        <w:jc w:val="both"/>
        <w:rPr>
          <w:rFonts w:cs="David" w:hint="cs"/>
          <w:rtl/>
        </w:rPr>
      </w:pPr>
    </w:p>
    <w:p w14:paraId="0A13505B" w14:textId="77777777" w:rsidR="007365B3" w:rsidRDefault="007365B3" w:rsidP="007365B3">
      <w:pPr>
        <w:bidi/>
        <w:ind w:left="-2"/>
        <w:jc w:val="both"/>
        <w:rPr>
          <w:rFonts w:cs="David" w:hint="cs"/>
          <w:rtl/>
        </w:rPr>
      </w:pPr>
    </w:p>
    <w:p w14:paraId="21FE7140" w14:textId="77777777" w:rsidR="007365B3" w:rsidRDefault="007365B3" w:rsidP="007365B3">
      <w:pPr>
        <w:bidi/>
        <w:ind w:left="-2"/>
        <w:jc w:val="both"/>
        <w:rPr>
          <w:rFonts w:cs="David" w:hint="cs"/>
          <w:rtl/>
        </w:rPr>
      </w:pPr>
    </w:p>
    <w:p w14:paraId="394B74F3" w14:textId="77777777" w:rsidR="007365B3" w:rsidRDefault="007365B3" w:rsidP="007365B3">
      <w:pPr>
        <w:bidi/>
        <w:ind w:left="-2"/>
        <w:jc w:val="both"/>
        <w:rPr>
          <w:rFonts w:cs="David" w:hint="cs"/>
          <w:rtl/>
        </w:rPr>
      </w:pPr>
    </w:p>
    <w:p w14:paraId="1ED259CF" w14:textId="77777777" w:rsidR="007365B3" w:rsidRPr="007365B3" w:rsidRDefault="007365B3" w:rsidP="007365B3">
      <w:pPr>
        <w:bidi/>
        <w:ind w:left="-2"/>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06CC1146" w14:textId="77777777" w:rsidR="007365B3" w:rsidRPr="007365B3" w:rsidRDefault="007365B3" w:rsidP="007365B3">
      <w:pPr>
        <w:bidi/>
        <w:ind w:left="-2"/>
        <w:jc w:val="both"/>
        <w:rPr>
          <w:rFonts w:cs="David" w:hint="cs"/>
          <w:u w:val="single"/>
          <w:rtl/>
        </w:rPr>
      </w:pPr>
    </w:p>
    <w:p w14:paraId="5DBF714F" w14:textId="77777777" w:rsidR="007365B3" w:rsidRPr="007365B3" w:rsidRDefault="007365B3" w:rsidP="007365B3">
      <w:pPr>
        <w:bidi/>
        <w:ind w:firstLine="720"/>
        <w:jc w:val="both"/>
        <w:rPr>
          <w:rFonts w:cs="David" w:hint="cs"/>
          <w:rtl/>
        </w:rPr>
      </w:pPr>
      <w:r w:rsidRPr="007365B3">
        <w:rPr>
          <w:rFonts w:cs="David" w:hint="cs"/>
          <w:rtl/>
        </w:rPr>
        <w:t xml:space="preserve">כנראה שעברתי חינוך נכון בשלוש השנים האחרונות, כי עוד לפני שהדברים נאמרו כאן נהגתי כעצתך. הלכתי יחד עם יושב-ראש הכנסת והתקיימו דיונים עם משרד האוצר. לכן אמרתי בפתיחת הדיון, ואני חושב שיגיד את הדברים יושב-ראש הכנסת כשהוא יבוא לפה כשיהיה דיון בוועדה הזאת על חוק ההסדרים, שהחוק לא ייצא מוועדת הכנסת כמו שהוא ייכנס אליה בקריאה ראשונה. יש משא-ומתן, הוא לא קל, בדיוק באותם קווים שאת מתארת, כי זה תפקידם של יושב-ראש הכנסת ויושב-ראש ועדת הכנסת, לדאוג מצד אחד לסדרים הנכונים של הבית ומצד שני לאפשר לממשלה להעביר את הרפורמות שקשורות לתקציב, על התוכנית הכלכלית. המשא-ומתן מתקיים, הוא לא פשוט. באותו זמן שוועדת הכנסת תשב תקבלו עדכון. כפי שאני רואה כרגע את סיכום המשא-ומתן הזה, בהחלט החוק ישונה מאוד ביציאה מן הוועדה בדברים מהותיים מאוד. יעיד כאן איל, שזה היה מאוד לא פשוט, ולכבודו של יושב-ראש הכנסת ייאמר שהוא עמד כחומה בצורה למען כבודה של הכנסת באותם נושאים שהוא חשב שהדיון צריך להתנהל לא במסלול של חוק ההסדרים. </w:t>
      </w:r>
    </w:p>
    <w:p w14:paraId="146ADD76" w14:textId="77777777" w:rsidR="007365B3" w:rsidRPr="007365B3" w:rsidRDefault="007365B3" w:rsidP="007365B3">
      <w:pPr>
        <w:bidi/>
        <w:ind w:firstLine="720"/>
        <w:jc w:val="both"/>
        <w:rPr>
          <w:rFonts w:cs="David" w:hint="cs"/>
          <w:rtl/>
        </w:rPr>
      </w:pPr>
    </w:p>
    <w:p w14:paraId="62BEB1B6" w14:textId="77777777" w:rsidR="007365B3" w:rsidRPr="007365B3" w:rsidRDefault="007365B3" w:rsidP="007365B3">
      <w:pPr>
        <w:bidi/>
        <w:jc w:val="both"/>
        <w:rPr>
          <w:rFonts w:cs="David" w:hint="cs"/>
          <w:u w:val="single"/>
          <w:rtl/>
        </w:rPr>
      </w:pPr>
      <w:r w:rsidRPr="007365B3">
        <w:rPr>
          <w:rFonts w:cs="David" w:hint="cs"/>
          <w:u w:val="single"/>
          <w:rtl/>
        </w:rPr>
        <w:t>דליה איציק:</w:t>
      </w:r>
    </w:p>
    <w:p w14:paraId="48B475A6" w14:textId="77777777" w:rsidR="007365B3" w:rsidRPr="007365B3" w:rsidRDefault="007365B3" w:rsidP="007365B3">
      <w:pPr>
        <w:bidi/>
        <w:jc w:val="both"/>
        <w:rPr>
          <w:rFonts w:cs="David" w:hint="cs"/>
          <w:u w:val="single"/>
          <w:rtl/>
        </w:rPr>
      </w:pPr>
    </w:p>
    <w:p w14:paraId="4E1235AC" w14:textId="77777777" w:rsidR="007365B3" w:rsidRPr="007365B3" w:rsidRDefault="007365B3" w:rsidP="007365B3">
      <w:pPr>
        <w:bidi/>
        <w:ind w:firstLine="720"/>
        <w:jc w:val="both"/>
        <w:rPr>
          <w:rFonts w:cs="David" w:hint="cs"/>
          <w:rtl/>
        </w:rPr>
      </w:pPr>
      <w:r w:rsidRPr="007365B3">
        <w:rPr>
          <w:rFonts w:cs="David" w:hint="cs"/>
          <w:rtl/>
        </w:rPr>
        <w:t>אז למה זאת התוצאה?</w:t>
      </w:r>
    </w:p>
    <w:p w14:paraId="2BA1F58E" w14:textId="77777777" w:rsidR="007365B3" w:rsidRPr="007365B3" w:rsidRDefault="007365B3" w:rsidP="007365B3">
      <w:pPr>
        <w:bidi/>
        <w:ind w:firstLine="720"/>
        <w:jc w:val="both"/>
        <w:rPr>
          <w:rFonts w:cs="David" w:hint="cs"/>
          <w:rtl/>
        </w:rPr>
      </w:pPr>
    </w:p>
    <w:p w14:paraId="7F561BE7" w14:textId="77777777" w:rsidR="007365B3" w:rsidRPr="007365B3" w:rsidRDefault="007365B3" w:rsidP="007365B3">
      <w:pPr>
        <w:bidi/>
        <w:ind w:left="-2"/>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25796C86" w14:textId="77777777" w:rsidR="007365B3" w:rsidRPr="007365B3" w:rsidRDefault="007365B3" w:rsidP="007365B3">
      <w:pPr>
        <w:bidi/>
        <w:ind w:left="-2"/>
        <w:jc w:val="both"/>
        <w:rPr>
          <w:rFonts w:cs="David" w:hint="cs"/>
          <w:u w:val="single"/>
          <w:rtl/>
        </w:rPr>
      </w:pPr>
    </w:p>
    <w:p w14:paraId="3E45110B" w14:textId="77777777" w:rsidR="007365B3" w:rsidRPr="007365B3" w:rsidRDefault="007365B3" w:rsidP="007365B3">
      <w:pPr>
        <w:bidi/>
        <w:ind w:firstLine="720"/>
        <w:jc w:val="both"/>
        <w:rPr>
          <w:rFonts w:cs="David" w:hint="cs"/>
          <w:rtl/>
        </w:rPr>
      </w:pPr>
      <w:r w:rsidRPr="007365B3">
        <w:rPr>
          <w:rFonts w:cs="David" w:hint="cs"/>
          <w:rtl/>
        </w:rPr>
        <w:t xml:space="preserve">כולנו נדע מה התוצאה כשוועדת הכנסת תסיים. </w:t>
      </w:r>
    </w:p>
    <w:p w14:paraId="7AABADF5" w14:textId="77777777" w:rsidR="007365B3" w:rsidRPr="007365B3" w:rsidRDefault="007365B3" w:rsidP="007365B3">
      <w:pPr>
        <w:bidi/>
        <w:ind w:firstLine="720"/>
        <w:jc w:val="both"/>
        <w:rPr>
          <w:rFonts w:cs="David" w:hint="cs"/>
          <w:rtl/>
        </w:rPr>
      </w:pPr>
    </w:p>
    <w:p w14:paraId="273D7D7A" w14:textId="77777777" w:rsidR="007365B3" w:rsidRPr="007365B3" w:rsidRDefault="007365B3" w:rsidP="007365B3">
      <w:pPr>
        <w:bidi/>
        <w:jc w:val="both"/>
        <w:rPr>
          <w:rFonts w:cs="David" w:hint="cs"/>
          <w:u w:val="single"/>
          <w:rtl/>
        </w:rPr>
      </w:pPr>
      <w:r w:rsidRPr="007365B3">
        <w:rPr>
          <w:rFonts w:cs="David" w:hint="cs"/>
          <w:u w:val="single"/>
          <w:rtl/>
        </w:rPr>
        <w:t>דליה איציק:</w:t>
      </w:r>
    </w:p>
    <w:p w14:paraId="7D037354" w14:textId="77777777" w:rsidR="007365B3" w:rsidRPr="007365B3" w:rsidRDefault="007365B3" w:rsidP="007365B3">
      <w:pPr>
        <w:bidi/>
        <w:jc w:val="both"/>
        <w:rPr>
          <w:rFonts w:cs="David" w:hint="cs"/>
          <w:u w:val="single"/>
          <w:rtl/>
        </w:rPr>
      </w:pPr>
    </w:p>
    <w:p w14:paraId="086C5EB2" w14:textId="77777777" w:rsidR="007365B3" w:rsidRPr="007365B3" w:rsidRDefault="007365B3" w:rsidP="007365B3">
      <w:pPr>
        <w:bidi/>
        <w:ind w:firstLine="720"/>
        <w:jc w:val="both"/>
        <w:rPr>
          <w:rFonts w:cs="David" w:hint="cs"/>
          <w:rtl/>
        </w:rPr>
      </w:pPr>
      <w:r w:rsidRPr="007365B3">
        <w:rPr>
          <w:rFonts w:cs="David" w:hint="cs"/>
          <w:rtl/>
        </w:rPr>
        <w:t xml:space="preserve">קודם נצביע על החוק כמו שהוא, ואחר כך יפרקו אותו. למה? יש דברים שמייד צריך להוריד אותם. </w:t>
      </w:r>
    </w:p>
    <w:p w14:paraId="40798BD6" w14:textId="77777777" w:rsidR="007365B3" w:rsidRPr="007365B3" w:rsidRDefault="007365B3" w:rsidP="007365B3">
      <w:pPr>
        <w:bidi/>
        <w:ind w:firstLine="720"/>
        <w:jc w:val="both"/>
        <w:rPr>
          <w:rFonts w:cs="David" w:hint="cs"/>
          <w:rtl/>
        </w:rPr>
      </w:pPr>
    </w:p>
    <w:p w14:paraId="11F65AED" w14:textId="77777777" w:rsidR="007365B3" w:rsidRPr="007365B3" w:rsidRDefault="007365B3" w:rsidP="007365B3">
      <w:pPr>
        <w:bidi/>
        <w:ind w:left="-2"/>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330AE2D5" w14:textId="77777777" w:rsidR="007365B3" w:rsidRPr="007365B3" w:rsidRDefault="007365B3" w:rsidP="007365B3">
      <w:pPr>
        <w:bidi/>
        <w:ind w:left="-2"/>
        <w:jc w:val="both"/>
        <w:rPr>
          <w:rFonts w:cs="David" w:hint="cs"/>
          <w:u w:val="single"/>
          <w:rtl/>
        </w:rPr>
      </w:pPr>
    </w:p>
    <w:p w14:paraId="43ACC9B7" w14:textId="77777777" w:rsidR="007365B3" w:rsidRPr="007365B3" w:rsidRDefault="007365B3" w:rsidP="007365B3">
      <w:pPr>
        <w:bidi/>
        <w:ind w:firstLine="720"/>
        <w:jc w:val="both"/>
        <w:rPr>
          <w:rFonts w:cs="David" w:hint="cs"/>
          <w:rtl/>
        </w:rPr>
      </w:pPr>
      <w:r w:rsidRPr="007365B3">
        <w:rPr>
          <w:rFonts w:cs="David" w:hint="cs"/>
          <w:rtl/>
        </w:rPr>
        <w:t xml:space="preserve">כמו שאת יודעת מצוין, כך נהג הבית הזה. </w:t>
      </w:r>
    </w:p>
    <w:p w14:paraId="56C33E22" w14:textId="77777777" w:rsidR="007365B3" w:rsidRPr="007365B3" w:rsidRDefault="007365B3" w:rsidP="007365B3">
      <w:pPr>
        <w:bidi/>
        <w:ind w:firstLine="720"/>
        <w:jc w:val="both"/>
        <w:rPr>
          <w:rFonts w:cs="David" w:hint="cs"/>
          <w:rtl/>
        </w:rPr>
      </w:pPr>
    </w:p>
    <w:p w14:paraId="1B33713A" w14:textId="77777777" w:rsidR="007365B3" w:rsidRPr="007365B3" w:rsidRDefault="007365B3" w:rsidP="007365B3">
      <w:pPr>
        <w:bidi/>
        <w:jc w:val="both"/>
        <w:rPr>
          <w:rFonts w:cs="David" w:hint="cs"/>
          <w:u w:val="single"/>
          <w:rtl/>
        </w:rPr>
      </w:pPr>
      <w:r w:rsidRPr="007365B3">
        <w:rPr>
          <w:rFonts w:cs="David" w:hint="cs"/>
          <w:u w:val="single"/>
          <w:rtl/>
        </w:rPr>
        <w:t>דליה איציק:</w:t>
      </w:r>
    </w:p>
    <w:p w14:paraId="1F8B6D81" w14:textId="77777777" w:rsidR="007365B3" w:rsidRPr="007365B3" w:rsidRDefault="007365B3" w:rsidP="007365B3">
      <w:pPr>
        <w:bidi/>
        <w:jc w:val="both"/>
        <w:rPr>
          <w:rFonts w:cs="David" w:hint="cs"/>
          <w:u w:val="single"/>
          <w:rtl/>
        </w:rPr>
      </w:pPr>
    </w:p>
    <w:p w14:paraId="42F4A084" w14:textId="77777777" w:rsidR="007365B3" w:rsidRPr="007365B3" w:rsidRDefault="007365B3" w:rsidP="007365B3">
      <w:pPr>
        <w:bidi/>
        <w:ind w:firstLine="720"/>
        <w:jc w:val="both"/>
        <w:rPr>
          <w:rFonts w:cs="David" w:hint="cs"/>
          <w:rtl/>
        </w:rPr>
      </w:pPr>
      <w:r w:rsidRPr="007365B3">
        <w:rPr>
          <w:rFonts w:cs="David" w:hint="cs"/>
          <w:rtl/>
        </w:rPr>
        <w:t xml:space="preserve">זה לא נכון, כנראה שאתה לא יודע. כשהובאה אלי טיוטת חוק ההסדרים, אני בכלל לא רציתי  לדון בה. אמרתי להם שיחזרו ויכינו שיעורי בית, רק מה שחייבים. כמובן הם לא הביאו רק מה שחייבים. </w:t>
      </w:r>
    </w:p>
    <w:p w14:paraId="3DBEB9B3" w14:textId="77777777" w:rsidR="007365B3" w:rsidRPr="007365B3" w:rsidRDefault="007365B3" w:rsidP="007365B3">
      <w:pPr>
        <w:bidi/>
        <w:ind w:firstLine="720"/>
        <w:jc w:val="both"/>
        <w:rPr>
          <w:rFonts w:cs="David" w:hint="cs"/>
          <w:rtl/>
        </w:rPr>
      </w:pPr>
    </w:p>
    <w:p w14:paraId="58E6E862" w14:textId="77777777" w:rsidR="007365B3" w:rsidRPr="007365B3" w:rsidRDefault="007365B3" w:rsidP="007365B3">
      <w:pPr>
        <w:bidi/>
        <w:ind w:left="-2"/>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2D6DE812" w14:textId="77777777" w:rsidR="007365B3" w:rsidRPr="007365B3" w:rsidRDefault="007365B3" w:rsidP="007365B3">
      <w:pPr>
        <w:bidi/>
        <w:ind w:left="-2"/>
        <w:jc w:val="both"/>
        <w:rPr>
          <w:rFonts w:cs="David" w:hint="cs"/>
          <w:u w:val="single"/>
          <w:rtl/>
        </w:rPr>
      </w:pPr>
    </w:p>
    <w:p w14:paraId="6C6CC6AA" w14:textId="77777777" w:rsidR="007365B3" w:rsidRPr="007365B3" w:rsidRDefault="007365B3" w:rsidP="007365B3">
      <w:pPr>
        <w:bidi/>
        <w:ind w:firstLine="720"/>
        <w:jc w:val="both"/>
        <w:rPr>
          <w:rFonts w:cs="David" w:hint="cs"/>
          <w:rtl/>
        </w:rPr>
      </w:pPr>
      <w:r w:rsidRPr="007365B3">
        <w:rPr>
          <w:rFonts w:cs="David" w:hint="cs"/>
          <w:rtl/>
        </w:rPr>
        <w:t xml:space="preserve">את צודקת, אבל אני מזכיר לך שזה לא קרה בשנת 2006, כשלוחות הזמנים היו הרבה יותר קצרים. </w:t>
      </w:r>
    </w:p>
    <w:p w14:paraId="240E5694" w14:textId="77777777" w:rsidR="007365B3" w:rsidRPr="007365B3" w:rsidRDefault="007365B3" w:rsidP="007365B3">
      <w:pPr>
        <w:bidi/>
        <w:ind w:firstLine="720"/>
        <w:jc w:val="both"/>
        <w:rPr>
          <w:rFonts w:cs="David" w:hint="cs"/>
          <w:rtl/>
        </w:rPr>
      </w:pPr>
    </w:p>
    <w:p w14:paraId="551C381E" w14:textId="77777777" w:rsidR="007365B3" w:rsidRPr="007365B3" w:rsidRDefault="007365B3" w:rsidP="007365B3">
      <w:pPr>
        <w:bidi/>
        <w:jc w:val="both"/>
        <w:rPr>
          <w:rFonts w:cs="David" w:hint="cs"/>
          <w:u w:val="single"/>
          <w:rtl/>
        </w:rPr>
      </w:pPr>
      <w:r w:rsidRPr="007365B3">
        <w:rPr>
          <w:rFonts w:cs="David" w:hint="cs"/>
          <w:u w:val="single"/>
          <w:rtl/>
        </w:rPr>
        <w:t>דליה איציק:</w:t>
      </w:r>
    </w:p>
    <w:p w14:paraId="36A1B443" w14:textId="77777777" w:rsidR="007365B3" w:rsidRPr="007365B3" w:rsidRDefault="007365B3" w:rsidP="007365B3">
      <w:pPr>
        <w:bidi/>
        <w:jc w:val="both"/>
        <w:rPr>
          <w:rFonts w:cs="David" w:hint="cs"/>
          <w:u w:val="single"/>
          <w:rtl/>
        </w:rPr>
      </w:pPr>
    </w:p>
    <w:p w14:paraId="748D2E40" w14:textId="77777777" w:rsidR="007365B3" w:rsidRPr="007365B3" w:rsidRDefault="007365B3" w:rsidP="007365B3">
      <w:pPr>
        <w:bidi/>
        <w:ind w:firstLine="720"/>
        <w:jc w:val="both"/>
        <w:rPr>
          <w:rFonts w:cs="David" w:hint="cs"/>
          <w:rtl/>
        </w:rPr>
      </w:pPr>
      <w:r w:rsidRPr="007365B3">
        <w:rPr>
          <w:rFonts w:cs="David" w:hint="cs"/>
          <w:rtl/>
        </w:rPr>
        <w:t xml:space="preserve">בשנת 2006 חוק ההסדרים היה שלושה עמודים. </w:t>
      </w:r>
    </w:p>
    <w:p w14:paraId="67344B21" w14:textId="77777777" w:rsidR="007365B3" w:rsidRPr="007365B3" w:rsidRDefault="007365B3" w:rsidP="007365B3">
      <w:pPr>
        <w:bidi/>
        <w:ind w:firstLine="720"/>
        <w:jc w:val="both"/>
        <w:rPr>
          <w:rFonts w:cs="David" w:hint="cs"/>
          <w:rtl/>
        </w:rPr>
      </w:pPr>
    </w:p>
    <w:p w14:paraId="5C3310D2" w14:textId="77777777" w:rsidR="007365B3" w:rsidRPr="007365B3" w:rsidRDefault="007365B3" w:rsidP="007365B3">
      <w:pPr>
        <w:bidi/>
        <w:ind w:left="-2"/>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2E192E58" w14:textId="77777777" w:rsidR="007365B3" w:rsidRPr="007365B3" w:rsidRDefault="007365B3" w:rsidP="007365B3">
      <w:pPr>
        <w:bidi/>
        <w:ind w:left="-2"/>
        <w:jc w:val="both"/>
        <w:rPr>
          <w:rFonts w:cs="David" w:hint="cs"/>
          <w:u w:val="single"/>
          <w:rtl/>
        </w:rPr>
      </w:pPr>
    </w:p>
    <w:p w14:paraId="1713A895" w14:textId="77777777" w:rsidR="007365B3" w:rsidRPr="007365B3" w:rsidRDefault="007365B3" w:rsidP="007365B3">
      <w:pPr>
        <w:bidi/>
        <w:ind w:firstLine="720"/>
        <w:jc w:val="both"/>
        <w:rPr>
          <w:rFonts w:cs="David" w:hint="cs"/>
          <w:rtl/>
        </w:rPr>
      </w:pPr>
      <w:r w:rsidRPr="007365B3">
        <w:rPr>
          <w:rFonts w:cs="David" w:hint="cs"/>
          <w:rtl/>
        </w:rPr>
        <w:t xml:space="preserve">לא מדובר על הפעם האחרונה, אלא על 2006. </w:t>
      </w:r>
    </w:p>
    <w:p w14:paraId="683721F6" w14:textId="77777777" w:rsidR="007365B3" w:rsidRPr="007365B3" w:rsidRDefault="007365B3" w:rsidP="007365B3">
      <w:pPr>
        <w:bidi/>
        <w:ind w:firstLine="720"/>
        <w:jc w:val="both"/>
        <w:rPr>
          <w:rFonts w:cs="David" w:hint="cs"/>
          <w:rtl/>
        </w:rPr>
      </w:pPr>
    </w:p>
    <w:p w14:paraId="261EBF4C" w14:textId="77777777" w:rsidR="007365B3" w:rsidRPr="007365B3" w:rsidRDefault="007365B3" w:rsidP="007365B3">
      <w:pPr>
        <w:bidi/>
        <w:jc w:val="both"/>
        <w:rPr>
          <w:rFonts w:cs="David" w:hint="cs"/>
          <w:u w:val="single"/>
          <w:rtl/>
        </w:rPr>
      </w:pPr>
      <w:r w:rsidRPr="007365B3">
        <w:rPr>
          <w:rFonts w:cs="David" w:hint="cs"/>
          <w:u w:val="single"/>
          <w:rtl/>
        </w:rPr>
        <w:t>דליה איציק:</w:t>
      </w:r>
    </w:p>
    <w:p w14:paraId="049D93CA" w14:textId="77777777" w:rsidR="007365B3" w:rsidRPr="007365B3" w:rsidRDefault="007365B3" w:rsidP="007365B3">
      <w:pPr>
        <w:bidi/>
        <w:jc w:val="both"/>
        <w:rPr>
          <w:rFonts w:cs="David" w:hint="cs"/>
          <w:u w:val="single"/>
          <w:rtl/>
        </w:rPr>
      </w:pPr>
    </w:p>
    <w:p w14:paraId="2C3B634F" w14:textId="77777777" w:rsidR="007365B3" w:rsidRPr="007365B3" w:rsidRDefault="007365B3" w:rsidP="007365B3">
      <w:pPr>
        <w:bidi/>
        <w:ind w:firstLine="720"/>
        <w:jc w:val="both"/>
        <w:rPr>
          <w:rFonts w:cs="David" w:hint="cs"/>
          <w:rtl/>
        </w:rPr>
      </w:pPr>
      <w:r w:rsidRPr="007365B3">
        <w:rPr>
          <w:rFonts w:cs="David" w:hint="cs"/>
          <w:rtl/>
        </w:rPr>
        <w:t xml:space="preserve">אז דבר אתי על הקמת המדינה. </w:t>
      </w:r>
    </w:p>
    <w:p w14:paraId="7D5D86A4" w14:textId="77777777" w:rsidR="007365B3" w:rsidRPr="007365B3" w:rsidRDefault="007365B3" w:rsidP="007365B3">
      <w:pPr>
        <w:bidi/>
        <w:ind w:firstLine="720"/>
        <w:jc w:val="both"/>
        <w:rPr>
          <w:rFonts w:cs="David" w:hint="cs"/>
          <w:rtl/>
        </w:rPr>
      </w:pPr>
    </w:p>
    <w:p w14:paraId="08034395" w14:textId="77777777" w:rsidR="007365B3" w:rsidRPr="007365B3" w:rsidRDefault="007365B3" w:rsidP="007365B3">
      <w:pPr>
        <w:bidi/>
        <w:ind w:left="-2"/>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0044644E" w14:textId="77777777" w:rsidR="007365B3" w:rsidRPr="007365B3" w:rsidRDefault="007365B3" w:rsidP="007365B3">
      <w:pPr>
        <w:bidi/>
        <w:ind w:left="-2"/>
        <w:jc w:val="both"/>
        <w:rPr>
          <w:rFonts w:cs="David" w:hint="cs"/>
          <w:u w:val="single"/>
          <w:rtl/>
        </w:rPr>
      </w:pPr>
    </w:p>
    <w:p w14:paraId="5AC8A826" w14:textId="77777777" w:rsidR="007365B3" w:rsidRPr="007365B3" w:rsidRDefault="007365B3" w:rsidP="007365B3">
      <w:pPr>
        <w:bidi/>
        <w:ind w:firstLine="720"/>
        <w:jc w:val="both"/>
        <w:rPr>
          <w:rFonts w:cs="David" w:hint="cs"/>
          <w:rtl/>
        </w:rPr>
      </w:pPr>
      <w:r w:rsidRPr="007365B3">
        <w:rPr>
          <w:rFonts w:cs="David" w:hint="cs"/>
          <w:rtl/>
        </w:rPr>
        <w:t xml:space="preserve">בשנת 2006 את היית יושבת-ראש הכנסת, הממשלה </w:t>
      </w:r>
      <w:proofErr w:type="spellStart"/>
      <w:r w:rsidRPr="007365B3">
        <w:rPr>
          <w:rFonts w:cs="David" w:hint="cs"/>
          <w:rtl/>
        </w:rPr>
        <w:t>היתה</w:t>
      </w:r>
      <w:proofErr w:type="spellEnd"/>
      <w:r w:rsidRPr="007365B3">
        <w:rPr>
          <w:rFonts w:cs="David" w:hint="cs"/>
          <w:rtl/>
        </w:rPr>
        <w:t xml:space="preserve"> אותה ממשלה של 2007 ו-2008, והיו לוחות זמנים מאוד מצומצמים לממשלה ולכנסת להעביר תקציב. זה מאוד דומה למצב שיש היום. הזכרתי שאז ועדת הכנסת החליטה, בשיתוף פעולה מלא עם האופוזיציה, ללכת על פטור מחובת הנחה, דווקא כדי לאפשר יותר זמן בדיונים. אבל אז הפיצולים נעשו כאן, בוועדת הכנסת, בגלל לוחות הזמנים, וזה בדיוק מה שיקרה כאן. אגב, אני שמח שכיוונתי לדעתך מבחינת התהליך שהיה, ואני חושב שהתהליך הוא נכון. אני מציע לכולנו שנחווה את דעתנו לגבי התוצאה של התהליך הזה כשוועדת הכנסת תסיים את מלאכתה ותפצל את מה שהיא צריכה לפצל. אבל אני מזכיר לכולנו שזה לא הנושא שכרגע עומד לדיון. הנושא שעומד לדיון הוא סדרי הדיון בקריאה ראשונה. כפי שאמרתי, אלך בעניין הזה אך ורק בהסכמה עם אנשי האופוזיציה, כי אני חושב שהאינטרס שיהיה יותר זמן בוועדות הוא דווקא אינטרס של האופוזיציה. האם אני מבין מדברייך שאתם רוצים ללכת במסלול הרגיל, לחכות יומיים ולדון ביום חמישי?</w:t>
      </w:r>
    </w:p>
    <w:p w14:paraId="5EE7B343" w14:textId="77777777" w:rsidR="007365B3" w:rsidRPr="007365B3" w:rsidRDefault="007365B3" w:rsidP="007365B3">
      <w:pPr>
        <w:bidi/>
        <w:ind w:firstLine="720"/>
        <w:jc w:val="both"/>
        <w:rPr>
          <w:rFonts w:cs="David" w:hint="cs"/>
          <w:rtl/>
        </w:rPr>
      </w:pPr>
    </w:p>
    <w:p w14:paraId="79D50A6C" w14:textId="77777777" w:rsidR="007365B3" w:rsidRPr="007365B3" w:rsidRDefault="007365B3" w:rsidP="007365B3">
      <w:pPr>
        <w:bidi/>
        <w:jc w:val="both"/>
        <w:rPr>
          <w:rFonts w:cs="David" w:hint="cs"/>
          <w:u w:val="single"/>
          <w:rtl/>
        </w:rPr>
      </w:pPr>
      <w:r w:rsidRPr="007365B3">
        <w:rPr>
          <w:rFonts w:cs="David" w:hint="cs"/>
          <w:u w:val="single"/>
          <w:rtl/>
        </w:rPr>
        <w:t>יעקב אדרי:</w:t>
      </w:r>
    </w:p>
    <w:p w14:paraId="7CFDBF73" w14:textId="77777777" w:rsidR="007365B3" w:rsidRPr="007365B3" w:rsidRDefault="007365B3" w:rsidP="007365B3">
      <w:pPr>
        <w:bidi/>
        <w:jc w:val="both"/>
        <w:rPr>
          <w:rFonts w:cs="David" w:hint="cs"/>
          <w:u w:val="single"/>
          <w:rtl/>
        </w:rPr>
      </w:pPr>
    </w:p>
    <w:p w14:paraId="2DA6A679" w14:textId="77777777" w:rsidR="007365B3" w:rsidRPr="007365B3" w:rsidRDefault="007365B3" w:rsidP="007365B3">
      <w:pPr>
        <w:bidi/>
        <w:ind w:firstLine="720"/>
        <w:jc w:val="both"/>
        <w:rPr>
          <w:rFonts w:cs="David" w:hint="cs"/>
          <w:rtl/>
        </w:rPr>
      </w:pPr>
      <w:r w:rsidRPr="007365B3">
        <w:rPr>
          <w:rFonts w:cs="David" w:hint="cs"/>
          <w:rtl/>
        </w:rPr>
        <w:t>צריך להחליט על כך עכשיו?</w:t>
      </w:r>
    </w:p>
    <w:p w14:paraId="6D4D47FF" w14:textId="77777777" w:rsidR="007365B3" w:rsidRPr="007365B3" w:rsidRDefault="007365B3" w:rsidP="007365B3">
      <w:pPr>
        <w:bidi/>
        <w:ind w:firstLine="720"/>
        <w:jc w:val="both"/>
        <w:rPr>
          <w:rFonts w:cs="David" w:hint="cs"/>
          <w:rtl/>
        </w:rPr>
      </w:pPr>
    </w:p>
    <w:p w14:paraId="48CFEBE3" w14:textId="77777777" w:rsidR="007365B3" w:rsidRPr="007365B3" w:rsidRDefault="007365B3" w:rsidP="007365B3">
      <w:pPr>
        <w:bidi/>
        <w:ind w:left="-2"/>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6B992CD1" w14:textId="77777777" w:rsidR="007365B3" w:rsidRPr="007365B3" w:rsidRDefault="007365B3" w:rsidP="007365B3">
      <w:pPr>
        <w:bidi/>
        <w:ind w:left="-2"/>
        <w:jc w:val="both"/>
        <w:rPr>
          <w:rFonts w:cs="David" w:hint="cs"/>
          <w:u w:val="single"/>
          <w:rtl/>
        </w:rPr>
      </w:pPr>
    </w:p>
    <w:p w14:paraId="6E594775" w14:textId="77777777" w:rsidR="007365B3" w:rsidRPr="007365B3" w:rsidRDefault="007365B3" w:rsidP="007365B3">
      <w:pPr>
        <w:bidi/>
        <w:ind w:firstLine="720"/>
        <w:jc w:val="both"/>
        <w:rPr>
          <w:rFonts w:cs="David" w:hint="cs"/>
          <w:rtl/>
        </w:rPr>
      </w:pPr>
      <w:r w:rsidRPr="007365B3">
        <w:rPr>
          <w:rFonts w:cs="David" w:hint="cs"/>
          <w:rtl/>
        </w:rPr>
        <w:t xml:space="preserve">בוודאי. </w:t>
      </w:r>
    </w:p>
    <w:p w14:paraId="72174551" w14:textId="77777777" w:rsidR="007365B3" w:rsidRPr="007365B3" w:rsidRDefault="007365B3" w:rsidP="007365B3">
      <w:pPr>
        <w:bidi/>
        <w:ind w:firstLine="720"/>
        <w:jc w:val="both"/>
        <w:rPr>
          <w:rFonts w:cs="David" w:hint="cs"/>
          <w:rtl/>
        </w:rPr>
      </w:pPr>
    </w:p>
    <w:p w14:paraId="01CB3156" w14:textId="77777777" w:rsidR="007365B3" w:rsidRPr="007365B3" w:rsidRDefault="007365B3" w:rsidP="007365B3">
      <w:pPr>
        <w:bidi/>
        <w:jc w:val="both"/>
        <w:rPr>
          <w:rFonts w:cs="David" w:hint="cs"/>
          <w:u w:val="single"/>
          <w:rtl/>
        </w:rPr>
      </w:pPr>
      <w:r w:rsidRPr="007365B3">
        <w:rPr>
          <w:rFonts w:cs="David" w:hint="cs"/>
          <w:u w:val="single"/>
          <w:rtl/>
        </w:rPr>
        <w:t>דליה איציק:</w:t>
      </w:r>
    </w:p>
    <w:p w14:paraId="6B305BEC" w14:textId="77777777" w:rsidR="007365B3" w:rsidRPr="007365B3" w:rsidRDefault="007365B3" w:rsidP="007365B3">
      <w:pPr>
        <w:bidi/>
        <w:jc w:val="both"/>
        <w:rPr>
          <w:rFonts w:cs="David" w:hint="cs"/>
          <w:u w:val="single"/>
          <w:rtl/>
        </w:rPr>
      </w:pPr>
    </w:p>
    <w:p w14:paraId="394368F8" w14:textId="77777777" w:rsidR="007365B3" w:rsidRPr="007365B3" w:rsidRDefault="007365B3" w:rsidP="007365B3">
      <w:pPr>
        <w:bidi/>
        <w:ind w:firstLine="720"/>
        <w:jc w:val="both"/>
        <w:rPr>
          <w:rFonts w:cs="David" w:hint="cs"/>
          <w:rtl/>
        </w:rPr>
      </w:pPr>
      <w:r w:rsidRPr="007365B3">
        <w:rPr>
          <w:rFonts w:cs="David" w:hint="cs"/>
          <w:rtl/>
        </w:rPr>
        <w:t xml:space="preserve">לא צריך להחליט עכשיו. אני חושבת שלא יקרה כלום אם תיתן לדניאל בן סימון להתייעץ עם סיעתו ותיתן לנסים זאב ולדודו רותם להתייעץ עם הסיעות שלהם. </w:t>
      </w:r>
    </w:p>
    <w:p w14:paraId="6A1EC2CA" w14:textId="77777777" w:rsidR="007365B3" w:rsidRPr="007365B3" w:rsidRDefault="007365B3" w:rsidP="007365B3">
      <w:pPr>
        <w:bidi/>
        <w:ind w:firstLine="720"/>
        <w:jc w:val="both"/>
        <w:rPr>
          <w:rFonts w:cs="David" w:hint="cs"/>
          <w:rtl/>
        </w:rPr>
      </w:pPr>
    </w:p>
    <w:p w14:paraId="3923B146" w14:textId="77777777" w:rsidR="007365B3" w:rsidRPr="007365B3" w:rsidRDefault="007365B3" w:rsidP="007365B3">
      <w:pPr>
        <w:bidi/>
        <w:jc w:val="both"/>
        <w:rPr>
          <w:rFonts w:cs="David" w:hint="cs"/>
          <w:u w:val="single"/>
          <w:rtl/>
        </w:rPr>
      </w:pPr>
      <w:r w:rsidRPr="007365B3">
        <w:rPr>
          <w:rFonts w:cs="David" w:hint="cs"/>
          <w:u w:val="single"/>
          <w:rtl/>
        </w:rPr>
        <w:t>יעקב אדרי:</w:t>
      </w:r>
    </w:p>
    <w:p w14:paraId="2954A7DE" w14:textId="77777777" w:rsidR="007365B3" w:rsidRPr="007365B3" w:rsidRDefault="007365B3" w:rsidP="007365B3">
      <w:pPr>
        <w:bidi/>
        <w:jc w:val="both"/>
        <w:rPr>
          <w:rFonts w:cs="David" w:hint="cs"/>
          <w:u w:val="single"/>
          <w:rtl/>
        </w:rPr>
      </w:pPr>
    </w:p>
    <w:p w14:paraId="2FB8B688" w14:textId="77777777" w:rsidR="007365B3" w:rsidRPr="007365B3" w:rsidRDefault="007365B3" w:rsidP="007365B3">
      <w:pPr>
        <w:bidi/>
        <w:ind w:firstLine="720"/>
        <w:jc w:val="both"/>
        <w:rPr>
          <w:rFonts w:cs="David" w:hint="cs"/>
          <w:rtl/>
        </w:rPr>
      </w:pPr>
      <w:r w:rsidRPr="007365B3">
        <w:rPr>
          <w:rFonts w:cs="David" w:hint="cs"/>
          <w:rtl/>
        </w:rPr>
        <w:t xml:space="preserve">נחליט על זה היום, אבל תאפשר לנו להתייעץ. </w:t>
      </w:r>
    </w:p>
    <w:p w14:paraId="5C3F52CD" w14:textId="77777777" w:rsidR="007365B3" w:rsidRPr="007365B3" w:rsidRDefault="007365B3" w:rsidP="007365B3">
      <w:pPr>
        <w:bidi/>
        <w:ind w:firstLine="720"/>
        <w:jc w:val="both"/>
        <w:rPr>
          <w:rFonts w:cs="David" w:hint="cs"/>
          <w:rtl/>
        </w:rPr>
      </w:pPr>
    </w:p>
    <w:p w14:paraId="045862AF" w14:textId="77777777" w:rsidR="007365B3" w:rsidRPr="007365B3" w:rsidRDefault="007365B3" w:rsidP="007365B3">
      <w:pPr>
        <w:bidi/>
        <w:ind w:left="-2"/>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4DCE8FBE" w14:textId="77777777" w:rsidR="007365B3" w:rsidRPr="007365B3" w:rsidRDefault="007365B3" w:rsidP="007365B3">
      <w:pPr>
        <w:bidi/>
        <w:ind w:left="-2"/>
        <w:jc w:val="both"/>
        <w:rPr>
          <w:rFonts w:cs="David" w:hint="cs"/>
          <w:u w:val="single"/>
          <w:rtl/>
        </w:rPr>
      </w:pPr>
    </w:p>
    <w:p w14:paraId="086D4065" w14:textId="77777777" w:rsidR="007365B3" w:rsidRPr="007365B3" w:rsidRDefault="007365B3" w:rsidP="007365B3">
      <w:pPr>
        <w:bidi/>
        <w:ind w:firstLine="720"/>
        <w:jc w:val="both"/>
        <w:rPr>
          <w:rFonts w:cs="David" w:hint="cs"/>
          <w:rtl/>
        </w:rPr>
      </w:pPr>
      <w:r w:rsidRPr="007365B3">
        <w:rPr>
          <w:rFonts w:cs="David" w:hint="cs"/>
          <w:rtl/>
        </w:rPr>
        <w:t xml:space="preserve">אני יכול לתת התייעצות סיעתית קצרה. אני מכיר את לוחות הזמנים של הבית. חלק מהנוכחים כאן הם גם חברים בנשיאות, הם יצטרכו להיות שם, ואני לא רוצה להעמיד אותם בפני בחירה לא פשוטה אם הם צריכים להיות בנשיאות או בדיון כל כך חשוב בוועדת הכנסת. אני חושב שגם לנשיאות חשוב לדעת מה ועדת הכנסת החליטה, כדי לתכנן את כל מהלך השבוע הזה בהתאם. אנחנו גם צריכים לקבוע כאן את הסדרים לדיון. אבל מלבד הסוגיה מתי מתחילים, האם מתחילים ביום רביעי אחר-הצהריים ומסיימים בחמישי בבוקר, או מתחילים בחמישי בבוקר ומסיימים בחמישי בערב, יש גם סוגיה של סדרי הדיון. אני מציע שנמשיך כאן דיון על סדרי הדיון, בינתיים נאפשר לכל מי שצריך להתייעץ לעשות כך. אם אראה שאחרי שסיימנו את הדיון על סדרי הדיון אתם צריכים עוד רבע שעה להתייעץ בעניין הזה, אתן את הזמן הזה. אבל אני רוצה שנתקדם. כל מי שרוצה להתייעץ, אני מציע לו שיתחיל להתייעץ. </w:t>
      </w:r>
    </w:p>
    <w:p w14:paraId="624C2A65" w14:textId="77777777" w:rsidR="007365B3" w:rsidRPr="007365B3" w:rsidRDefault="007365B3" w:rsidP="007365B3">
      <w:pPr>
        <w:bidi/>
        <w:ind w:firstLine="720"/>
        <w:jc w:val="both"/>
        <w:rPr>
          <w:rFonts w:cs="David" w:hint="cs"/>
          <w:rtl/>
        </w:rPr>
      </w:pPr>
    </w:p>
    <w:p w14:paraId="1F035E61" w14:textId="77777777" w:rsidR="007365B3" w:rsidRPr="007365B3" w:rsidRDefault="007365B3" w:rsidP="007365B3">
      <w:pPr>
        <w:bidi/>
        <w:ind w:firstLine="720"/>
        <w:jc w:val="both"/>
        <w:rPr>
          <w:rFonts w:cs="David" w:hint="cs"/>
          <w:rtl/>
        </w:rPr>
      </w:pPr>
      <w:r w:rsidRPr="007365B3">
        <w:rPr>
          <w:rFonts w:cs="David" w:hint="cs"/>
          <w:rtl/>
        </w:rPr>
        <w:t xml:space="preserve">אני מגיע לשאלה השנייה. לא משנה מתי מתחילים, צריכים לקבוע סדרי דיון. היות שמדובר על הצעת חוק בקריאה ראשונה, הדרך הרגילה היא דיון אישי, שאנחנו צריכים רק לקבוע מה מסגרת הזמן שתהיה לכל חבר כנסת. מהעיון שלי בהחלטות של ועדת הכנסת בפעמים הקודמות, הנוהג הנפוץ היה לתת חמש דקות לחבר כנסת מהאופוזיציה ושלוש דקות לחבר כנסת מהקואליציה. אני חושב שזה נוהג מוצדק, כי שר האוצר מדבר בשם הקואליציה. לגבי הדיון האישי, אני חושב שלא תהיה כאן שום מחלוקת. </w:t>
      </w:r>
    </w:p>
    <w:p w14:paraId="5F48621D" w14:textId="77777777" w:rsidR="007365B3" w:rsidRPr="007365B3" w:rsidRDefault="007365B3" w:rsidP="007365B3">
      <w:pPr>
        <w:bidi/>
        <w:ind w:firstLine="720"/>
        <w:jc w:val="both"/>
        <w:rPr>
          <w:rFonts w:cs="David" w:hint="cs"/>
          <w:rtl/>
        </w:rPr>
      </w:pPr>
    </w:p>
    <w:p w14:paraId="76E8D92F" w14:textId="77777777" w:rsidR="007365B3" w:rsidRPr="007365B3" w:rsidRDefault="007365B3" w:rsidP="007365B3">
      <w:pPr>
        <w:bidi/>
        <w:jc w:val="both"/>
        <w:rPr>
          <w:rFonts w:cs="David" w:hint="cs"/>
          <w:u w:val="single"/>
          <w:rtl/>
        </w:rPr>
      </w:pPr>
      <w:r w:rsidRPr="007365B3">
        <w:rPr>
          <w:rFonts w:cs="David" w:hint="cs"/>
          <w:u w:val="single"/>
          <w:rtl/>
        </w:rPr>
        <w:t>דוד רותם:</w:t>
      </w:r>
    </w:p>
    <w:p w14:paraId="5DE0DA6E" w14:textId="77777777" w:rsidR="007365B3" w:rsidRPr="007365B3" w:rsidRDefault="007365B3" w:rsidP="007365B3">
      <w:pPr>
        <w:bidi/>
        <w:jc w:val="both"/>
        <w:rPr>
          <w:rFonts w:cs="David" w:hint="cs"/>
          <w:u w:val="single"/>
          <w:rtl/>
        </w:rPr>
      </w:pPr>
    </w:p>
    <w:p w14:paraId="16289FA1" w14:textId="77777777" w:rsidR="007365B3" w:rsidRPr="007365B3" w:rsidRDefault="007365B3" w:rsidP="007365B3">
      <w:pPr>
        <w:bidi/>
        <w:ind w:firstLine="720"/>
        <w:jc w:val="both"/>
        <w:rPr>
          <w:rFonts w:cs="David" w:hint="cs"/>
          <w:rtl/>
        </w:rPr>
      </w:pPr>
      <w:r w:rsidRPr="007365B3">
        <w:rPr>
          <w:rFonts w:cs="David" w:hint="cs"/>
          <w:rtl/>
        </w:rPr>
        <w:t>למה חייבים שהקואליציה תדבר?</w:t>
      </w:r>
    </w:p>
    <w:p w14:paraId="2F80AC05" w14:textId="77777777" w:rsidR="007365B3" w:rsidRPr="007365B3" w:rsidRDefault="007365B3" w:rsidP="007365B3">
      <w:pPr>
        <w:bidi/>
        <w:ind w:firstLine="720"/>
        <w:jc w:val="both"/>
        <w:rPr>
          <w:rFonts w:cs="David" w:hint="cs"/>
          <w:rtl/>
        </w:rPr>
      </w:pPr>
    </w:p>
    <w:p w14:paraId="76540F0F" w14:textId="77777777" w:rsidR="007365B3" w:rsidRPr="007365B3" w:rsidRDefault="007365B3" w:rsidP="007365B3">
      <w:pPr>
        <w:bidi/>
        <w:ind w:left="-2"/>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11D2AB16" w14:textId="77777777" w:rsidR="007365B3" w:rsidRPr="007365B3" w:rsidRDefault="007365B3" w:rsidP="007365B3">
      <w:pPr>
        <w:bidi/>
        <w:ind w:left="-2"/>
        <w:jc w:val="both"/>
        <w:rPr>
          <w:rFonts w:cs="David" w:hint="cs"/>
          <w:u w:val="single"/>
          <w:rtl/>
        </w:rPr>
      </w:pPr>
    </w:p>
    <w:p w14:paraId="59FA2F8D" w14:textId="77777777" w:rsidR="007365B3" w:rsidRPr="007365B3" w:rsidRDefault="007365B3" w:rsidP="007365B3">
      <w:pPr>
        <w:bidi/>
        <w:ind w:firstLine="720"/>
        <w:jc w:val="both"/>
        <w:rPr>
          <w:rFonts w:cs="David" w:hint="cs"/>
          <w:rtl/>
        </w:rPr>
      </w:pPr>
      <w:r w:rsidRPr="007365B3">
        <w:rPr>
          <w:rFonts w:cs="David" w:hint="cs"/>
          <w:rtl/>
        </w:rPr>
        <w:t xml:space="preserve">לא חייבים, זאת זכות. אבל לא אנחנו קובעים את זה פה. </w:t>
      </w:r>
    </w:p>
    <w:p w14:paraId="6DFF15C7" w14:textId="77777777" w:rsidR="007365B3" w:rsidRPr="007365B3" w:rsidRDefault="007365B3" w:rsidP="007365B3">
      <w:pPr>
        <w:bidi/>
        <w:ind w:firstLine="720"/>
        <w:jc w:val="both"/>
        <w:rPr>
          <w:rFonts w:cs="David" w:hint="cs"/>
          <w:rtl/>
        </w:rPr>
      </w:pPr>
    </w:p>
    <w:p w14:paraId="6DF36029" w14:textId="77777777" w:rsidR="007365B3" w:rsidRPr="007365B3" w:rsidRDefault="007365B3" w:rsidP="007365B3">
      <w:pPr>
        <w:bidi/>
        <w:ind w:firstLine="720"/>
        <w:jc w:val="both"/>
        <w:rPr>
          <w:rFonts w:cs="David" w:hint="cs"/>
          <w:rtl/>
        </w:rPr>
      </w:pPr>
      <w:r w:rsidRPr="007365B3">
        <w:rPr>
          <w:rFonts w:cs="David" w:hint="cs"/>
          <w:rtl/>
        </w:rPr>
        <w:t xml:space="preserve">הסוגיה השנייה היא הדיון הסיעתי, הדיון המשולב. כאן אני הולך למתכונת של 2006. ב-2006 הוחלט לאפשר דיון סיעתי ולתת עוד 10 דקות לכל סיעה. אפשר לשים דיון סיעתי בהתחלה, אפשר לשים אותו בסוף. אני חושב שזה מכובד יותר כשזה בסוף. אין לי בעיה גם עם העניין הזה. הכלל היה, שמי שמדבר בדיון סיעתי לא מדבר בדיון האישי. הוא לא מדבר פעמיים. </w:t>
      </w:r>
    </w:p>
    <w:p w14:paraId="2CBD0240" w14:textId="77777777" w:rsidR="007365B3" w:rsidRPr="007365B3" w:rsidRDefault="007365B3" w:rsidP="007365B3">
      <w:pPr>
        <w:bidi/>
        <w:ind w:firstLine="720"/>
        <w:jc w:val="both"/>
        <w:rPr>
          <w:rFonts w:cs="David" w:hint="cs"/>
          <w:rtl/>
        </w:rPr>
      </w:pPr>
    </w:p>
    <w:p w14:paraId="6A0C26BE" w14:textId="77777777" w:rsidR="007365B3" w:rsidRPr="007365B3" w:rsidRDefault="007365B3" w:rsidP="007365B3">
      <w:pPr>
        <w:bidi/>
        <w:jc w:val="both"/>
        <w:rPr>
          <w:rFonts w:cs="David" w:hint="cs"/>
          <w:u w:val="single"/>
          <w:rtl/>
        </w:rPr>
      </w:pPr>
      <w:r w:rsidRPr="007365B3">
        <w:rPr>
          <w:rFonts w:cs="David" w:hint="cs"/>
          <w:u w:val="single"/>
          <w:rtl/>
        </w:rPr>
        <w:t>דליה איציק:</w:t>
      </w:r>
    </w:p>
    <w:p w14:paraId="6F372A87" w14:textId="77777777" w:rsidR="007365B3" w:rsidRPr="007365B3" w:rsidRDefault="007365B3" w:rsidP="007365B3">
      <w:pPr>
        <w:bidi/>
        <w:jc w:val="both"/>
        <w:rPr>
          <w:rFonts w:cs="David" w:hint="cs"/>
          <w:u w:val="single"/>
          <w:rtl/>
        </w:rPr>
      </w:pPr>
    </w:p>
    <w:p w14:paraId="32675F46" w14:textId="77777777" w:rsidR="007365B3" w:rsidRPr="007365B3" w:rsidRDefault="007365B3" w:rsidP="007365B3">
      <w:pPr>
        <w:bidi/>
        <w:ind w:firstLine="720"/>
        <w:jc w:val="both"/>
        <w:rPr>
          <w:rFonts w:cs="David" w:hint="cs"/>
          <w:rtl/>
        </w:rPr>
      </w:pPr>
      <w:r w:rsidRPr="007365B3">
        <w:rPr>
          <w:rFonts w:cs="David" w:hint="cs"/>
          <w:rtl/>
        </w:rPr>
        <w:t>אם חבר כנסת מוותר על השלוש דקות  ומדבר 13 דקות, יש בעיה עם זה?</w:t>
      </w:r>
    </w:p>
    <w:p w14:paraId="42BEDF5D" w14:textId="77777777" w:rsidR="007365B3" w:rsidRPr="007365B3" w:rsidRDefault="007365B3" w:rsidP="007365B3">
      <w:pPr>
        <w:bidi/>
        <w:ind w:firstLine="720"/>
        <w:jc w:val="both"/>
        <w:rPr>
          <w:rFonts w:cs="David" w:hint="cs"/>
          <w:rtl/>
        </w:rPr>
      </w:pPr>
    </w:p>
    <w:p w14:paraId="2F8BD1F2" w14:textId="77777777" w:rsidR="007365B3" w:rsidRPr="007365B3" w:rsidRDefault="007365B3" w:rsidP="007365B3">
      <w:pPr>
        <w:bidi/>
        <w:ind w:left="-2"/>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2201FE9E" w14:textId="77777777" w:rsidR="007365B3" w:rsidRPr="007365B3" w:rsidRDefault="007365B3" w:rsidP="007365B3">
      <w:pPr>
        <w:bidi/>
        <w:ind w:left="-2"/>
        <w:jc w:val="both"/>
        <w:rPr>
          <w:rFonts w:cs="David" w:hint="cs"/>
          <w:u w:val="single"/>
          <w:rtl/>
        </w:rPr>
      </w:pPr>
    </w:p>
    <w:p w14:paraId="4191B4BC" w14:textId="77777777" w:rsidR="007365B3" w:rsidRPr="007365B3" w:rsidRDefault="007365B3" w:rsidP="007365B3">
      <w:pPr>
        <w:bidi/>
        <w:ind w:firstLine="720"/>
        <w:jc w:val="both"/>
        <w:rPr>
          <w:rFonts w:cs="David" w:hint="cs"/>
          <w:rtl/>
        </w:rPr>
      </w:pPr>
      <w:r w:rsidRPr="007365B3">
        <w:rPr>
          <w:rFonts w:cs="David" w:hint="cs"/>
          <w:rtl/>
        </w:rPr>
        <w:t xml:space="preserve">ההחלטה </w:t>
      </w:r>
      <w:proofErr w:type="spellStart"/>
      <w:r w:rsidRPr="007365B3">
        <w:rPr>
          <w:rFonts w:cs="David" w:hint="cs"/>
          <w:rtl/>
        </w:rPr>
        <w:t>היתה</w:t>
      </w:r>
      <w:proofErr w:type="spellEnd"/>
      <w:r w:rsidRPr="007365B3">
        <w:rPr>
          <w:rFonts w:cs="David" w:hint="cs"/>
          <w:rtl/>
        </w:rPr>
        <w:t xml:space="preserve"> שמי שרשום לדיבור של 10 דקות, אין לו הזכות של שלוש דקות. </w:t>
      </w:r>
    </w:p>
    <w:p w14:paraId="0DCF7920" w14:textId="77777777" w:rsidR="007365B3" w:rsidRPr="007365B3" w:rsidRDefault="007365B3" w:rsidP="007365B3">
      <w:pPr>
        <w:bidi/>
        <w:ind w:firstLine="720"/>
        <w:jc w:val="both"/>
        <w:rPr>
          <w:rFonts w:cs="David" w:hint="cs"/>
          <w:rtl/>
        </w:rPr>
      </w:pPr>
    </w:p>
    <w:p w14:paraId="6B667885" w14:textId="77777777" w:rsidR="007365B3" w:rsidRPr="007365B3" w:rsidRDefault="007365B3" w:rsidP="007365B3">
      <w:pPr>
        <w:bidi/>
        <w:ind w:firstLine="720"/>
        <w:jc w:val="both"/>
        <w:rPr>
          <w:rFonts w:cs="David" w:hint="cs"/>
          <w:rtl/>
        </w:rPr>
      </w:pPr>
      <w:r w:rsidRPr="007365B3">
        <w:rPr>
          <w:rFonts w:cs="David" w:hint="cs"/>
          <w:rtl/>
        </w:rPr>
        <w:t>אני מציע שכרגע נצביע לאשר את מסגרת הדיון, שמסגרת הדיון תהיה שלוש דקות לקואליציה וחמש דקות לאופוזיציה בדיון האישי, ובסיום הדיון האישי יתקיים דיון סיעתי, 10 דקות לכל סיעה.</w:t>
      </w:r>
      <w:r w:rsidRPr="007365B3">
        <w:rPr>
          <w:rFonts w:cs="David" w:hint="cs"/>
        </w:rPr>
        <w:t xml:space="preserve"> </w:t>
      </w:r>
      <w:r w:rsidRPr="007365B3">
        <w:rPr>
          <w:rFonts w:cs="David" w:hint="cs"/>
          <w:rtl/>
        </w:rPr>
        <w:t xml:space="preserve"> וכן תיקבע שעת הסף של ההצבעות. בקריאה ראשונה מדובר בדיון משולב. לגבי השאלה מתי זה יהיה ומהי שעת הסף להצבעה, מייד אתן הפסקה כדי להגיע לסיכומים ואכריז על מועד המשך הדיון כדי שנחליט איך זה יתנהל. אני מציע קודם שנצביע על המסגרת, שהיא תהיה כבר מאושרת. </w:t>
      </w:r>
    </w:p>
    <w:p w14:paraId="552A737C" w14:textId="77777777" w:rsidR="007365B3" w:rsidRPr="007365B3" w:rsidRDefault="007365B3" w:rsidP="007365B3">
      <w:pPr>
        <w:bidi/>
        <w:ind w:firstLine="720"/>
        <w:jc w:val="both"/>
        <w:rPr>
          <w:rFonts w:cs="David" w:hint="cs"/>
          <w:rtl/>
        </w:rPr>
      </w:pPr>
    </w:p>
    <w:p w14:paraId="589D4EE9" w14:textId="77777777" w:rsidR="007365B3" w:rsidRPr="007365B3" w:rsidRDefault="007365B3" w:rsidP="007365B3">
      <w:pPr>
        <w:bidi/>
        <w:jc w:val="both"/>
        <w:rPr>
          <w:rFonts w:cs="David" w:hint="cs"/>
          <w:u w:val="single"/>
          <w:rtl/>
        </w:rPr>
      </w:pPr>
      <w:r w:rsidRPr="007365B3">
        <w:rPr>
          <w:rFonts w:cs="David" w:hint="cs"/>
          <w:u w:val="single"/>
          <w:rtl/>
        </w:rPr>
        <w:t>דליה איציק:</w:t>
      </w:r>
    </w:p>
    <w:p w14:paraId="25E92BF2" w14:textId="77777777" w:rsidR="007365B3" w:rsidRPr="007365B3" w:rsidRDefault="007365B3" w:rsidP="007365B3">
      <w:pPr>
        <w:bidi/>
        <w:jc w:val="both"/>
        <w:rPr>
          <w:rFonts w:cs="David" w:hint="cs"/>
          <w:u w:val="single"/>
          <w:rtl/>
        </w:rPr>
      </w:pPr>
    </w:p>
    <w:p w14:paraId="7D479A95" w14:textId="77777777" w:rsidR="007365B3" w:rsidRPr="007365B3" w:rsidRDefault="007365B3" w:rsidP="007365B3">
      <w:pPr>
        <w:bidi/>
        <w:ind w:firstLine="720"/>
        <w:jc w:val="both"/>
        <w:rPr>
          <w:rFonts w:cs="David" w:hint="cs"/>
          <w:rtl/>
        </w:rPr>
      </w:pPr>
      <w:r w:rsidRPr="007365B3">
        <w:rPr>
          <w:rFonts w:cs="David" w:hint="cs"/>
          <w:rtl/>
        </w:rPr>
        <w:t xml:space="preserve">אני מבקשת הפסקה, כי הכול קשור בכול. </w:t>
      </w:r>
    </w:p>
    <w:p w14:paraId="3F0244C2" w14:textId="77777777" w:rsidR="007365B3" w:rsidRPr="007365B3" w:rsidRDefault="007365B3" w:rsidP="007365B3">
      <w:pPr>
        <w:bidi/>
        <w:ind w:firstLine="720"/>
        <w:jc w:val="both"/>
        <w:rPr>
          <w:rFonts w:cs="David" w:hint="cs"/>
          <w:rtl/>
        </w:rPr>
      </w:pPr>
    </w:p>
    <w:p w14:paraId="55149F6A" w14:textId="77777777" w:rsidR="007365B3" w:rsidRPr="007365B3" w:rsidRDefault="007365B3" w:rsidP="007365B3">
      <w:pPr>
        <w:bidi/>
        <w:ind w:left="-2"/>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133496A7" w14:textId="77777777" w:rsidR="007365B3" w:rsidRPr="007365B3" w:rsidRDefault="007365B3" w:rsidP="007365B3">
      <w:pPr>
        <w:bidi/>
        <w:ind w:left="-2"/>
        <w:jc w:val="both"/>
        <w:rPr>
          <w:rFonts w:cs="David" w:hint="cs"/>
          <w:u w:val="single"/>
          <w:rtl/>
        </w:rPr>
      </w:pPr>
    </w:p>
    <w:p w14:paraId="638442C8" w14:textId="77777777" w:rsidR="007365B3" w:rsidRPr="007365B3" w:rsidRDefault="007365B3" w:rsidP="007365B3">
      <w:pPr>
        <w:bidi/>
        <w:ind w:firstLine="720"/>
        <w:jc w:val="both"/>
        <w:rPr>
          <w:rFonts w:cs="David" w:hint="cs"/>
          <w:rtl/>
        </w:rPr>
      </w:pPr>
      <w:r w:rsidRPr="007365B3">
        <w:rPr>
          <w:rFonts w:cs="David" w:hint="cs"/>
          <w:rtl/>
        </w:rPr>
        <w:t>אין הסכמה על מה שהצעתי?</w:t>
      </w:r>
    </w:p>
    <w:p w14:paraId="6402E2BF" w14:textId="77777777" w:rsidR="007365B3" w:rsidRPr="007365B3" w:rsidRDefault="007365B3" w:rsidP="007365B3">
      <w:pPr>
        <w:bidi/>
        <w:ind w:firstLine="720"/>
        <w:jc w:val="both"/>
        <w:rPr>
          <w:rFonts w:cs="David" w:hint="cs"/>
          <w:rtl/>
        </w:rPr>
      </w:pPr>
    </w:p>
    <w:p w14:paraId="5DC1AF66" w14:textId="77777777" w:rsidR="007365B3" w:rsidRPr="007365B3" w:rsidRDefault="007365B3" w:rsidP="007365B3">
      <w:pPr>
        <w:bidi/>
        <w:jc w:val="both"/>
        <w:rPr>
          <w:rFonts w:cs="David" w:hint="cs"/>
          <w:u w:val="single"/>
          <w:rtl/>
        </w:rPr>
      </w:pPr>
      <w:r w:rsidRPr="007365B3">
        <w:rPr>
          <w:rFonts w:cs="David" w:hint="cs"/>
          <w:u w:val="single"/>
          <w:rtl/>
        </w:rPr>
        <w:t>דליה איציק:</w:t>
      </w:r>
    </w:p>
    <w:p w14:paraId="6A72B91D" w14:textId="77777777" w:rsidR="007365B3" w:rsidRPr="007365B3" w:rsidRDefault="007365B3" w:rsidP="007365B3">
      <w:pPr>
        <w:bidi/>
        <w:jc w:val="both"/>
        <w:rPr>
          <w:rFonts w:cs="David" w:hint="cs"/>
          <w:u w:val="single"/>
          <w:rtl/>
        </w:rPr>
      </w:pPr>
    </w:p>
    <w:p w14:paraId="4E347E4D" w14:textId="77777777" w:rsidR="007365B3" w:rsidRPr="007365B3" w:rsidRDefault="007365B3" w:rsidP="007365B3">
      <w:pPr>
        <w:bidi/>
        <w:ind w:firstLine="720"/>
        <w:jc w:val="both"/>
        <w:rPr>
          <w:rFonts w:cs="David" w:hint="cs"/>
          <w:rtl/>
        </w:rPr>
      </w:pPr>
      <w:r w:rsidRPr="007365B3">
        <w:rPr>
          <w:rFonts w:cs="David" w:hint="cs"/>
          <w:rtl/>
        </w:rPr>
        <w:t xml:space="preserve">אתה מדבר דברי היגיון, אבל הכול קשור בכול. חבר הכנסת יעקב אדרי מרכז אצלנו את הנושא, ואני לא רוצה לגזול ממנו את ההחלטה. לכן אנחנו גם צריכים את הדיון. אבל האמן לי, גם יושב-ראש כנסת, כמי </w:t>
      </w:r>
      <w:proofErr w:type="spellStart"/>
      <w:r w:rsidRPr="007365B3">
        <w:rPr>
          <w:rFonts w:cs="David" w:hint="cs"/>
          <w:rtl/>
        </w:rPr>
        <w:t>שהיתה</w:t>
      </w:r>
      <w:proofErr w:type="spellEnd"/>
      <w:r w:rsidRPr="007365B3">
        <w:rPr>
          <w:rFonts w:cs="David" w:hint="cs"/>
          <w:rtl/>
        </w:rPr>
        <w:t xml:space="preserve"> שם, צריך לפעמים את העזרה של הלחץ של חברי הכנסת. זה לא קל להיות יושב-ראש כנסת ולעמוד מול ראש ממשלה ומול שר האוצר. אלה מאבקים לא פשוטים, ואתה יודע אותם מאחורי הקלעים בדיוק כמוני. לכן אני לא חושבת שאפשר לנתק היום את השאלה איך מנהלים את הדיון מהשאלה על מה מנהלים את הדיון. לכן זה קשור זה בזה. לכן אי-אפשר בשום אופן, גם לא בקריאה ראשונה, כי זה כאילו נתנו הכשר לחוק ההסדרים הזה. אנחנו מכירים את השיטה, הם מצרפים עזים ועוד עזים ובסוף הם יגידו לך שהם יוותרו על הכול, והם לא יוותרו על הכול, אבל הם יורידו 20 נושאים או 10 נושאים. אני לא חושבת שאפשר להצביע על הדבר הזה. זה הפרצוף של כולנו. </w:t>
      </w:r>
    </w:p>
    <w:p w14:paraId="4EDE37F9" w14:textId="77777777" w:rsidR="007365B3" w:rsidRPr="007365B3" w:rsidRDefault="007365B3" w:rsidP="007365B3">
      <w:pPr>
        <w:bidi/>
        <w:ind w:firstLine="720"/>
        <w:jc w:val="both"/>
        <w:rPr>
          <w:rFonts w:cs="David" w:hint="cs"/>
          <w:rtl/>
        </w:rPr>
      </w:pPr>
    </w:p>
    <w:p w14:paraId="3E1629CB" w14:textId="77777777" w:rsidR="007365B3" w:rsidRPr="007365B3" w:rsidRDefault="007365B3" w:rsidP="007365B3">
      <w:pPr>
        <w:bidi/>
        <w:ind w:left="-2"/>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734E1E85" w14:textId="77777777" w:rsidR="007365B3" w:rsidRPr="007365B3" w:rsidRDefault="007365B3" w:rsidP="007365B3">
      <w:pPr>
        <w:bidi/>
        <w:ind w:left="-2"/>
        <w:jc w:val="both"/>
        <w:rPr>
          <w:rFonts w:cs="David" w:hint="cs"/>
          <w:u w:val="single"/>
          <w:rtl/>
        </w:rPr>
      </w:pPr>
    </w:p>
    <w:p w14:paraId="16F5C2FD" w14:textId="77777777" w:rsidR="007365B3" w:rsidRPr="007365B3" w:rsidRDefault="007365B3" w:rsidP="007365B3">
      <w:pPr>
        <w:bidi/>
        <w:ind w:firstLine="720"/>
        <w:jc w:val="both"/>
        <w:rPr>
          <w:rFonts w:cs="David" w:hint="cs"/>
          <w:rtl/>
        </w:rPr>
      </w:pPr>
      <w:r w:rsidRPr="007365B3">
        <w:rPr>
          <w:rFonts w:cs="David" w:hint="cs"/>
          <w:rtl/>
        </w:rPr>
        <w:t xml:space="preserve">כולנו נצביע במליאה, כל אחד לפי אמונתו. מי שחושב שאפשר להצביע בקריאה ראשונה ואחר כך לפצל, יצביע בעד. מי שחושב שזה בלתי אפשרי, יצביע נגד. אני גם יכול לנחש מה יהיו התוצאות של ההצבעה הזאת. </w:t>
      </w:r>
    </w:p>
    <w:p w14:paraId="6D462253" w14:textId="77777777" w:rsidR="007365B3" w:rsidRPr="007365B3" w:rsidRDefault="007365B3" w:rsidP="007365B3">
      <w:pPr>
        <w:bidi/>
        <w:ind w:firstLine="720"/>
        <w:jc w:val="both"/>
        <w:rPr>
          <w:rFonts w:cs="David" w:hint="cs"/>
          <w:rtl/>
        </w:rPr>
      </w:pPr>
    </w:p>
    <w:p w14:paraId="369FAFC2" w14:textId="77777777" w:rsidR="007365B3" w:rsidRPr="007365B3" w:rsidRDefault="007365B3" w:rsidP="007365B3">
      <w:pPr>
        <w:bidi/>
        <w:jc w:val="both"/>
        <w:rPr>
          <w:rFonts w:cs="David" w:hint="cs"/>
          <w:u w:val="single"/>
          <w:rtl/>
        </w:rPr>
      </w:pPr>
      <w:r w:rsidRPr="007365B3">
        <w:rPr>
          <w:rFonts w:cs="David" w:hint="cs"/>
          <w:u w:val="single"/>
          <w:rtl/>
        </w:rPr>
        <w:t>דוד רותם:</w:t>
      </w:r>
    </w:p>
    <w:p w14:paraId="272664A5" w14:textId="77777777" w:rsidR="007365B3" w:rsidRPr="007365B3" w:rsidRDefault="007365B3" w:rsidP="007365B3">
      <w:pPr>
        <w:bidi/>
        <w:jc w:val="both"/>
        <w:rPr>
          <w:rFonts w:cs="David" w:hint="cs"/>
          <w:u w:val="single"/>
          <w:rtl/>
        </w:rPr>
      </w:pPr>
    </w:p>
    <w:p w14:paraId="06EFC624" w14:textId="77777777" w:rsidR="007365B3" w:rsidRPr="007365B3" w:rsidRDefault="007365B3" w:rsidP="007365B3">
      <w:pPr>
        <w:bidi/>
        <w:ind w:firstLine="720"/>
        <w:jc w:val="both"/>
        <w:rPr>
          <w:rFonts w:cs="David" w:hint="cs"/>
          <w:rtl/>
        </w:rPr>
      </w:pPr>
      <w:r w:rsidRPr="007365B3">
        <w:rPr>
          <w:rFonts w:cs="David" w:hint="cs"/>
          <w:rtl/>
        </w:rPr>
        <w:t xml:space="preserve">אתם אומרים אותו דבר, אבל כל אחד בשפה אחרת. גם אני פניתי ליושב-ראש הכנסת כיושב-ראש ועדה ואמרתי לו שאני לא חושב שהדברים האלה ראויים. אני יודע שיושב-ראש הכנסת עושה את המאמץ. יש יושבי-ראש שמצליחים יותר ויש שמצליחים פחות, אבל זאת סיטואציה שאי-אפשר לבוא אליהם בטענות. אני חושב שאפשר לקבוע את לוחות הזמנים, כאשר אנחנו יודעים שיושב-ראש הכנסת מנסה לצמצם את חוק ההסדרים. </w:t>
      </w:r>
    </w:p>
    <w:p w14:paraId="37910F65" w14:textId="77777777" w:rsidR="007365B3" w:rsidRDefault="007365B3" w:rsidP="007365B3">
      <w:pPr>
        <w:bidi/>
        <w:jc w:val="both"/>
        <w:rPr>
          <w:rFonts w:cs="David" w:hint="cs"/>
          <w:rtl/>
        </w:rPr>
      </w:pPr>
    </w:p>
    <w:p w14:paraId="530877FF" w14:textId="77777777" w:rsidR="007365B3" w:rsidRDefault="007365B3" w:rsidP="007365B3">
      <w:pPr>
        <w:bidi/>
        <w:jc w:val="both"/>
        <w:rPr>
          <w:rFonts w:cs="David" w:hint="cs"/>
          <w:rtl/>
        </w:rPr>
      </w:pPr>
    </w:p>
    <w:p w14:paraId="06F05778" w14:textId="77777777" w:rsidR="007365B3" w:rsidRDefault="007365B3" w:rsidP="007365B3">
      <w:pPr>
        <w:bidi/>
        <w:jc w:val="both"/>
        <w:rPr>
          <w:rFonts w:cs="David" w:hint="cs"/>
          <w:rtl/>
        </w:rPr>
      </w:pPr>
    </w:p>
    <w:p w14:paraId="4D58444D" w14:textId="77777777" w:rsidR="007365B3" w:rsidRDefault="007365B3" w:rsidP="007365B3">
      <w:pPr>
        <w:bidi/>
        <w:jc w:val="both"/>
        <w:rPr>
          <w:rFonts w:cs="David" w:hint="cs"/>
          <w:rtl/>
        </w:rPr>
      </w:pPr>
    </w:p>
    <w:p w14:paraId="4E41102B" w14:textId="77777777" w:rsidR="007365B3" w:rsidRDefault="007365B3" w:rsidP="007365B3">
      <w:pPr>
        <w:bidi/>
        <w:jc w:val="both"/>
        <w:rPr>
          <w:rFonts w:cs="David" w:hint="cs"/>
          <w:rtl/>
        </w:rPr>
      </w:pPr>
    </w:p>
    <w:p w14:paraId="3116256D" w14:textId="77777777" w:rsidR="007365B3" w:rsidRDefault="007365B3" w:rsidP="007365B3">
      <w:pPr>
        <w:bidi/>
        <w:jc w:val="both"/>
        <w:rPr>
          <w:rFonts w:cs="David" w:hint="cs"/>
          <w:rtl/>
        </w:rPr>
      </w:pPr>
    </w:p>
    <w:p w14:paraId="39A69E57" w14:textId="77777777" w:rsidR="007365B3" w:rsidRPr="007365B3" w:rsidRDefault="007365B3" w:rsidP="007365B3">
      <w:pPr>
        <w:bidi/>
        <w:jc w:val="both"/>
        <w:rPr>
          <w:rFonts w:cs="David" w:hint="cs"/>
          <w:u w:val="single"/>
          <w:rtl/>
        </w:rPr>
      </w:pPr>
      <w:r w:rsidRPr="007365B3">
        <w:rPr>
          <w:rFonts w:cs="David" w:hint="cs"/>
          <w:u w:val="single"/>
          <w:rtl/>
        </w:rPr>
        <w:t>דליה איציק:</w:t>
      </w:r>
    </w:p>
    <w:p w14:paraId="48153DFB" w14:textId="77777777" w:rsidR="007365B3" w:rsidRPr="007365B3" w:rsidRDefault="007365B3" w:rsidP="007365B3">
      <w:pPr>
        <w:bidi/>
        <w:jc w:val="both"/>
        <w:rPr>
          <w:rFonts w:cs="David" w:hint="cs"/>
          <w:u w:val="single"/>
          <w:rtl/>
        </w:rPr>
      </w:pPr>
    </w:p>
    <w:p w14:paraId="71F79FDF" w14:textId="77777777" w:rsidR="007365B3" w:rsidRPr="007365B3" w:rsidRDefault="007365B3" w:rsidP="007365B3">
      <w:pPr>
        <w:bidi/>
        <w:ind w:firstLine="720"/>
        <w:jc w:val="both"/>
        <w:rPr>
          <w:rFonts w:cs="David" w:hint="cs"/>
          <w:rtl/>
        </w:rPr>
      </w:pPr>
      <w:r w:rsidRPr="007365B3">
        <w:rPr>
          <w:rFonts w:cs="David" w:hint="cs"/>
          <w:rtl/>
        </w:rPr>
        <w:t xml:space="preserve">מה יעשה שר האוצר אם יגיד לו יושב-ראש הכנסת, כמו שאני אמרתי: רוני, אני חברה מאוד טובה שלך, אבל תקשיב לי טוב </w:t>
      </w:r>
      <w:r w:rsidRPr="007365B3">
        <w:rPr>
          <w:rFonts w:cs="David"/>
          <w:rtl/>
        </w:rPr>
        <w:t>–</w:t>
      </w:r>
      <w:r w:rsidRPr="007365B3">
        <w:rPr>
          <w:rFonts w:cs="David" w:hint="cs"/>
          <w:rtl/>
        </w:rPr>
        <w:t xml:space="preserve"> זה לא יבוא לוועדות. עכשיו לך הביתה ותכין שיעורי-בית. אני לא צריכה להגיד לך מה היה בחדר, כי כל אחד מכיר את רוני וקצת מכירים אותי. לא היה קל. אבל הוא הלך הביתה והביא ספר אחר. </w:t>
      </w:r>
    </w:p>
    <w:p w14:paraId="43BD181C" w14:textId="77777777" w:rsidR="007365B3" w:rsidRPr="007365B3" w:rsidRDefault="007365B3" w:rsidP="007365B3">
      <w:pPr>
        <w:bidi/>
        <w:ind w:firstLine="720"/>
        <w:jc w:val="both"/>
        <w:rPr>
          <w:rFonts w:cs="David" w:hint="cs"/>
          <w:rtl/>
        </w:rPr>
      </w:pPr>
    </w:p>
    <w:p w14:paraId="4852CBCE" w14:textId="77777777" w:rsidR="007365B3" w:rsidRPr="007365B3" w:rsidRDefault="007365B3" w:rsidP="007365B3">
      <w:pPr>
        <w:bidi/>
        <w:jc w:val="both"/>
        <w:rPr>
          <w:rFonts w:cs="David" w:hint="cs"/>
          <w:u w:val="single"/>
          <w:rtl/>
        </w:rPr>
      </w:pPr>
      <w:r w:rsidRPr="007365B3">
        <w:rPr>
          <w:rFonts w:cs="David" w:hint="cs"/>
          <w:u w:val="single"/>
          <w:rtl/>
        </w:rPr>
        <w:t>דוד רותם:</w:t>
      </w:r>
    </w:p>
    <w:p w14:paraId="2B616B50" w14:textId="77777777" w:rsidR="007365B3" w:rsidRPr="007365B3" w:rsidRDefault="007365B3" w:rsidP="007365B3">
      <w:pPr>
        <w:bidi/>
        <w:jc w:val="both"/>
        <w:rPr>
          <w:rFonts w:cs="David" w:hint="cs"/>
          <w:u w:val="single"/>
          <w:rtl/>
        </w:rPr>
      </w:pPr>
    </w:p>
    <w:p w14:paraId="535EAEDB" w14:textId="77777777" w:rsidR="007365B3" w:rsidRPr="007365B3" w:rsidRDefault="007365B3" w:rsidP="007365B3">
      <w:pPr>
        <w:bidi/>
        <w:ind w:firstLine="720"/>
        <w:jc w:val="both"/>
        <w:rPr>
          <w:rFonts w:cs="David" w:hint="cs"/>
          <w:rtl/>
        </w:rPr>
      </w:pPr>
      <w:r w:rsidRPr="007365B3">
        <w:rPr>
          <w:rFonts w:cs="David" w:hint="cs"/>
          <w:rtl/>
        </w:rPr>
        <w:t xml:space="preserve">כל אחד וסגנונו, כל אחד וגישתו. </w:t>
      </w:r>
    </w:p>
    <w:p w14:paraId="7266FCBE" w14:textId="77777777" w:rsidR="007365B3" w:rsidRPr="007365B3" w:rsidRDefault="007365B3" w:rsidP="007365B3">
      <w:pPr>
        <w:bidi/>
        <w:ind w:firstLine="720"/>
        <w:jc w:val="both"/>
        <w:rPr>
          <w:rFonts w:cs="David" w:hint="cs"/>
          <w:rtl/>
        </w:rPr>
      </w:pPr>
    </w:p>
    <w:p w14:paraId="73FB0885" w14:textId="77777777" w:rsidR="007365B3" w:rsidRPr="007365B3" w:rsidRDefault="007365B3" w:rsidP="007365B3">
      <w:pPr>
        <w:bidi/>
        <w:jc w:val="both"/>
        <w:rPr>
          <w:rFonts w:cs="David" w:hint="cs"/>
          <w:u w:val="single"/>
          <w:rtl/>
        </w:rPr>
      </w:pPr>
      <w:r w:rsidRPr="007365B3">
        <w:rPr>
          <w:rFonts w:cs="David" w:hint="cs"/>
          <w:u w:val="single"/>
          <w:rtl/>
        </w:rPr>
        <w:t>דליה איציק:</w:t>
      </w:r>
    </w:p>
    <w:p w14:paraId="0082CE22" w14:textId="77777777" w:rsidR="007365B3" w:rsidRPr="007365B3" w:rsidRDefault="007365B3" w:rsidP="007365B3">
      <w:pPr>
        <w:bidi/>
        <w:jc w:val="both"/>
        <w:rPr>
          <w:rFonts w:cs="David" w:hint="cs"/>
          <w:u w:val="single"/>
          <w:rtl/>
        </w:rPr>
      </w:pPr>
    </w:p>
    <w:p w14:paraId="352A8C8C" w14:textId="77777777" w:rsidR="007365B3" w:rsidRPr="007365B3" w:rsidRDefault="007365B3" w:rsidP="007365B3">
      <w:pPr>
        <w:bidi/>
        <w:ind w:firstLine="720"/>
        <w:jc w:val="both"/>
        <w:rPr>
          <w:rFonts w:cs="David" w:hint="cs"/>
          <w:rtl/>
        </w:rPr>
      </w:pPr>
      <w:r w:rsidRPr="007365B3">
        <w:rPr>
          <w:rFonts w:cs="David" w:hint="cs"/>
          <w:rtl/>
        </w:rPr>
        <w:t>אבל מה על חברי הכנסת?</w:t>
      </w:r>
    </w:p>
    <w:p w14:paraId="3C5EB86B" w14:textId="77777777" w:rsidR="007365B3" w:rsidRPr="007365B3" w:rsidRDefault="007365B3" w:rsidP="007365B3">
      <w:pPr>
        <w:bidi/>
        <w:ind w:firstLine="720"/>
        <w:jc w:val="both"/>
        <w:rPr>
          <w:rFonts w:cs="David" w:hint="cs"/>
          <w:rtl/>
        </w:rPr>
      </w:pPr>
    </w:p>
    <w:p w14:paraId="18D5B2E2" w14:textId="77777777" w:rsidR="007365B3" w:rsidRPr="007365B3" w:rsidRDefault="007365B3" w:rsidP="007365B3">
      <w:pPr>
        <w:bidi/>
        <w:ind w:left="-2"/>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593C4757" w14:textId="77777777" w:rsidR="007365B3" w:rsidRPr="007365B3" w:rsidRDefault="007365B3" w:rsidP="007365B3">
      <w:pPr>
        <w:bidi/>
        <w:ind w:left="-2"/>
        <w:jc w:val="both"/>
        <w:rPr>
          <w:rFonts w:cs="David" w:hint="cs"/>
          <w:u w:val="single"/>
          <w:rtl/>
        </w:rPr>
      </w:pPr>
    </w:p>
    <w:p w14:paraId="7889BA21" w14:textId="77777777" w:rsidR="007365B3" w:rsidRPr="007365B3" w:rsidRDefault="007365B3" w:rsidP="007365B3">
      <w:pPr>
        <w:bidi/>
        <w:ind w:firstLine="720"/>
        <w:jc w:val="both"/>
        <w:rPr>
          <w:rFonts w:cs="David" w:hint="cs"/>
          <w:rtl/>
        </w:rPr>
      </w:pPr>
      <w:r w:rsidRPr="007365B3">
        <w:rPr>
          <w:rFonts w:cs="David" w:hint="cs"/>
          <w:rtl/>
        </w:rPr>
        <w:t xml:space="preserve">חברת הכנסת איציק, זכותך היה לגלות מה היה באותו חדר. היות שיושב-ראש הכנסת לא כאן, אני לא רשאי לגלות בשמו. יבוא יום ויושב-ראש הכנסת יספר את חוויותיו. </w:t>
      </w:r>
    </w:p>
    <w:p w14:paraId="56B688E9" w14:textId="77777777" w:rsidR="007365B3" w:rsidRPr="007365B3" w:rsidRDefault="007365B3" w:rsidP="007365B3">
      <w:pPr>
        <w:bidi/>
        <w:ind w:firstLine="720"/>
        <w:jc w:val="both"/>
        <w:rPr>
          <w:rFonts w:cs="David" w:hint="cs"/>
          <w:rtl/>
        </w:rPr>
      </w:pPr>
    </w:p>
    <w:p w14:paraId="33AF357A" w14:textId="77777777" w:rsidR="007365B3" w:rsidRPr="007365B3" w:rsidRDefault="007365B3" w:rsidP="007365B3">
      <w:pPr>
        <w:bidi/>
        <w:jc w:val="both"/>
        <w:rPr>
          <w:rFonts w:cs="David" w:hint="cs"/>
          <w:u w:val="single"/>
          <w:rtl/>
        </w:rPr>
      </w:pPr>
      <w:r w:rsidRPr="007365B3">
        <w:rPr>
          <w:rFonts w:cs="David" w:hint="cs"/>
          <w:u w:val="single"/>
          <w:rtl/>
        </w:rPr>
        <w:t>דליה איציק:</w:t>
      </w:r>
    </w:p>
    <w:p w14:paraId="63A35333" w14:textId="77777777" w:rsidR="007365B3" w:rsidRPr="007365B3" w:rsidRDefault="007365B3" w:rsidP="007365B3">
      <w:pPr>
        <w:bidi/>
        <w:jc w:val="both"/>
        <w:rPr>
          <w:rFonts w:cs="David" w:hint="cs"/>
          <w:u w:val="single"/>
          <w:rtl/>
        </w:rPr>
      </w:pPr>
    </w:p>
    <w:p w14:paraId="0BBBA91E" w14:textId="77777777" w:rsidR="007365B3" w:rsidRPr="007365B3" w:rsidRDefault="007365B3" w:rsidP="007365B3">
      <w:pPr>
        <w:bidi/>
        <w:ind w:firstLine="720"/>
        <w:jc w:val="both"/>
        <w:rPr>
          <w:rFonts w:cs="David" w:hint="cs"/>
          <w:rtl/>
        </w:rPr>
      </w:pPr>
      <w:r w:rsidRPr="007365B3">
        <w:rPr>
          <w:rFonts w:cs="David" w:hint="cs"/>
          <w:rtl/>
        </w:rPr>
        <w:t xml:space="preserve">אבל במבחן התוצאה יש פה ספר איום ונורא. </w:t>
      </w:r>
    </w:p>
    <w:p w14:paraId="3953925B" w14:textId="77777777" w:rsidR="007365B3" w:rsidRPr="007365B3" w:rsidRDefault="007365B3" w:rsidP="007365B3">
      <w:pPr>
        <w:bidi/>
        <w:ind w:firstLine="720"/>
        <w:jc w:val="both"/>
        <w:rPr>
          <w:rFonts w:cs="David" w:hint="cs"/>
          <w:rtl/>
        </w:rPr>
      </w:pPr>
    </w:p>
    <w:p w14:paraId="56227836" w14:textId="77777777" w:rsidR="007365B3" w:rsidRPr="007365B3" w:rsidRDefault="007365B3" w:rsidP="007365B3">
      <w:pPr>
        <w:bidi/>
        <w:ind w:left="-2"/>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036A9094" w14:textId="77777777" w:rsidR="007365B3" w:rsidRPr="007365B3" w:rsidRDefault="007365B3" w:rsidP="007365B3">
      <w:pPr>
        <w:bidi/>
        <w:ind w:left="-2"/>
        <w:jc w:val="both"/>
        <w:rPr>
          <w:rFonts w:cs="David" w:hint="cs"/>
          <w:u w:val="single"/>
          <w:rtl/>
        </w:rPr>
      </w:pPr>
    </w:p>
    <w:p w14:paraId="2A3932E4" w14:textId="77777777" w:rsidR="007365B3" w:rsidRPr="007365B3" w:rsidRDefault="007365B3" w:rsidP="007365B3">
      <w:pPr>
        <w:bidi/>
        <w:ind w:firstLine="720"/>
        <w:jc w:val="both"/>
        <w:rPr>
          <w:rFonts w:cs="David" w:hint="cs"/>
          <w:rtl/>
        </w:rPr>
      </w:pPr>
      <w:r w:rsidRPr="007365B3">
        <w:rPr>
          <w:rFonts w:cs="David" w:hint="cs"/>
          <w:rtl/>
        </w:rPr>
        <w:t xml:space="preserve">נגיע למבחן התוצאה ונשקול אותו אחרי שוועדת הכנסת תעשה את מלאכתה, בהתאם לסיכומים שהיו. אני מתרשם שלגבי מסגרת הדיון אין לנו מחלוקות, כי הלכתי על התקדימים שפותחו בשנים הקודמות והם מאוד הגיוניים ונותנים את היתרון הראוי לאופוזיציה בדיון על התקציב וחוק ההסדרים. אם אתם רוצים להצביע גם על זה יחד עם הסוגיה מתי מתחילים ומהי שעת ההצבעות, אין לי בעיה. אני מכריז על התייעצות סיעתית, והוועדה הזאת תתכנס בשעה 11:30 ותחליט. </w:t>
      </w:r>
    </w:p>
    <w:p w14:paraId="6F622659" w14:textId="77777777" w:rsidR="007365B3" w:rsidRPr="007365B3" w:rsidRDefault="007365B3" w:rsidP="007365B3">
      <w:pPr>
        <w:bidi/>
        <w:ind w:firstLine="720"/>
        <w:jc w:val="both"/>
        <w:rPr>
          <w:rFonts w:cs="David" w:hint="cs"/>
          <w:rtl/>
        </w:rPr>
      </w:pPr>
    </w:p>
    <w:p w14:paraId="23661626" w14:textId="77777777" w:rsidR="007365B3" w:rsidRPr="007365B3" w:rsidRDefault="007365B3" w:rsidP="007365B3">
      <w:pPr>
        <w:bidi/>
        <w:ind w:firstLine="720"/>
        <w:jc w:val="both"/>
        <w:rPr>
          <w:rFonts w:cs="David" w:hint="cs"/>
          <w:rtl/>
        </w:rPr>
      </w:pPr>
      <w:r w:rsidRPr="007365B3">
        <w:rPr>
          <w:rFonts w:cs="David" w:hint="cs"/>
          <w:rtl/>
        </w:rPr>
        <w:t>(הישיבה הופסקה בשעה 10:50 וחודשה בשעה 11:30).</w:t>
      </w:r>
    </w:p>
    <w:p w14:paraId="1E6C8659" w14:textId="77777777" w:rsidR="007365B3" w:rsidRPr="007365B3" w:rsidRDefault="007365B3" w:rsidP="007365B3">
      <w:pPr>
        <w:bidi/>
        <w:ind w:firstLine="720"/>
        <w:jc w:val="both"/>
        <w:rPr>
          <w:rFonts w:cs="David" w:hint="cs"/>
          <w:rtl/>
        </w:rPr>
      </w:pPr>
    </w:p>
    <w:p w14:paraId="446AD64E" w14:textId="77777777" w:rsidR="007365B3" w:rsidRPr="007365B3" w:rsidRDefault="007365B3" w:rsidP="007365B3">
      <w:pPr>
        <w:bidi/>
        <w:ind w:left="-2"/>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51AC3D3C" w14:textId="77777777" w:rsidR="007365B3" w:rsidRPr="007365B3" w:rsidRDefault="007365B3" w:rsidP="007365B3">
      <w:pPr>
        <w:bidi/>
        <w:ind w:left="-2"/>
        <w:jc w:val="both"/>
        <w:rPr>
          <w:rFonts w:cs="David" w:hint="cs"/>
          <w:u w:val="single"/>
          <w:rtl/>
        </w:rPr>
      </w:pPr>
    </w:p>
    <w:p w14:paraId="57B60AE6" w14:textId="77777777" w:rsidR="007365B3" w:rsidRPr="007365B3" w:rsidRDefault="007365B3" w:rsidP="007365B3">
      <w:pPr>
        <w:bidi/>
        <w:ind w:firstLine="720"/>
        <w:jc w:val="both"/>
        <w:rPr>
          <w:rFonts w:cs="David" w:hint="cs"/>
          <w:rtl/>
        </w:rPr>
      </w:pPr>
      <w:r w:rsidRPr="007365B3">
        <w:rPr>
          <w:rFonts w:cs="David" w:hint="cs"/>
          <w:rtl/>
        </w:rPr>
        <w:t xml:space="preserve">אנחנו ממשיכים את הישיבה. נשאר לנו הסעיף האחרון, סדרי דיון בהצעת חוק התקציב והצעת חוק ההסדרים. התכנסנו למתכונת הדיון </w:t>
      </w:r>
      <w:r w:rsidRPr="007365B3">
        <w:rPr>
          <w:rFonts w:cs="David"/>
          <w:rtl/>
        </w:rPr>
        <w:t>–</w:t>
      </w:r>
      <w:r w:rsidRPr="007365B3">
        <w:rPr>
          <w:rFonts w:cs="David" w:hint="cs"/>
          <w:rtl/>
        </w:rPr>
        <w:t xml:space="preserve"> בדיון האישי חמש דקות לחבר כנסת מהאופוזיציה ושלוש דקות לחבר כנסת מהקואליציה, ובדיון הסיעתי בתום הדיון האישי, 10 דקות לכל סיעה. מה שנשאר לנו הוא לקבוע מתי מתחילים את הדיון, כי לפי הסדר הרגיל זה צריך להתחיל ביום חמישי בשעה 10:00 בבוקר. אז אפשר לחשב מתי נקבע את הרף התחתון לשעת ההצבעות. </w:t>
      </w:r>
    </w:p>
    <w:p w14:paraId="7DCD0D2A" w14:textId="77777777" w:rsidR="007365B3" w:rsidRPr="007365B3" w:rsidRDefault="007365B3" w:rsidP="007365B3">
      <w:pPr>
        <w:bidi/>
        <w:ind w:firstLine="720"/>
        <w:jc w:val="both"/>
        <w:rPr>
          <w:rFonts w:cs="David" w:hint="cs"/>
          <w:rtl/>
        </w:rPr>
      </w:pPr>
    </w:p>
    <w:p w14:paraId="3E7F0EE0" w14:textId="77777777" w:rsidR="007365B3" w:rsidRPr="007365B3" w:rsidRDefault="007365B3" w:rsidP="007365B3">
      <w:pPr>
        <w:bidi/>
        <w:jc w:val="both"/>
        <w:rPr>
          <w:rFonts w:cs="David" w:hint="cs"/>
          <w:u w:val="single"/>
          <w:rtl/>
        </w:rPr>
      </w:pPr>
      <w:r w:rsidRPr="007365B3">
        <w:rPr>
          <w:rFonts w:cs="David" w:hint="cs"/>
          <w:u w:val="single"/>
          <w:rtl/>
        </w:rPr>
        <w:t xml:space="preserve">אברהם </w:t>
      </w:r>
      <w:proofErr w:type="spellStart"/>
      <w:r w:rsidRPr="007365B3">
        <w:rPr>
          <w:rFonts w:cs="David" w:hint="cs"/>
          <w:u w:val="single"/>
          <w:rtl/>
        </w:rPr>
        <w:t>מיכאלי</w:t>
      </w:r>
      <w:proofErr w:type="spellEnd"/>
      <w:r w:rsidRPr="007365B3">
        <w:rPr>
          <w:rFonts w:cs="David" w:hint="cs"/>
          <w:u w:val="single"/>
          <w:rtl/>
        </w:rPr>
        <w:t>:</w:t>
      </w:r>
    </w:p>
    <w:p w14:paraId="2B6A82B7" w14:textId="77777777" w:rsidR="007365B3" w:rsidRPr="007365B3" w:rsidRDefault="007365B3" w:rsidP="007365B3">
      <w:pPr>
        <w:bidi/>
        <w:jc w:val="both"/>
        <w:rPr>
          <w:rFonts w:cs="David" w:hint="cs"/>
          <w:u w:val="single"/>
          <w:rtl/>
        </w:rPr>
      </w:pPr>
    </w:p>
    <w:p w14:paraId="30256A11" w14:textId="77777777" w:rsidR="007365B3" w:rsidRPr="007365B3" w:rsidRDefault="007365B3" w:rsidP="007365B3">
      <w:pPr>
        <w:bidi/>
        <w:ind w:firstLine="720"/>
        <w:jc w:val="both"/>
        <w:rPr>
          <w:rFonts w:cs="David" w:hint="cs"/>
          <w:rtl/>
        </w:rPr>
      </w:pPr>
      <w:r w:rsidRPr="007365B3">
        <w:rPr>
          <w:rFonts w:cs="David" w:hint="cs"/>
          <w:rtl/>
        </w:rPr>
        <w:t>הדיונים עד כניסת שבת?</w:t>
      </w:r>
    </w:p>
    <w:p w14:paraId="2662E1DF" w14:textId="77777777" w:rsidR="007365B3" w:rsidRPr="007365B3" w:rsidRDefault="007365B3" w:rsidP="007365B3">
      <w:pPr>
        <w:bidi/>
        <w:ind w:firstLine="720"/>
        <w:jc w:val="both"/>
        <w:rPr>
          <w:rFonts w:cs="David" w:hint="cs"/>
          <w:rtl/>
        </w:rPr>
      </w:pPr>
    </w:p>
    <w:p w14:paraId="3A7FFDBB" w14:textId="77777777" w:rsidR="007365B3" w:rsidRPr="007365B3" w:rsidRDefault="007365B3" w:rsidP="007365B3">
      <w:pPr>
        <w:bidi/>
        <w:ind w:left="-2"/>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5B35C0FB" w14:textId="77777777" w:rsidR="007365B3" w:rsidRPr="007365B3" w:rsidRDefault="007365B3" w:rsidP="007365B3">
      <w:pPr>
        <w:bidi/>
        <w:ind w:left="-2"/>
        <w:jc w:val="both"/>
        <w:rPr>
          <w:rFonts w:cs="David" w:hint="cs"/>
          <w:u w:val="single"/>
          <w:rtl/>
        </w:rPr>
      </w:pPr>
    </w:p>
    <w:p w14:paraId="3839330D" w14:textId="77777777" w:rsidR="007365B3" w:rsidRPr="007365B3" w:rsidRDefault="007365B3" w:rsidP="007365B3">
      <w:pPr>
        <w:bidi/>
        <w:ind w:firstLine="720"/>
        <w:jc w:val="both"/>
        <w:rPr>
          <w:rFonts w:cs="David" w:hint="cs"/>
          <w:rtl/>
        </w:rPr>
      </w:pPr>
      <w:r w:rsidRPr="007365B3">
        <w:rPr>
          <w:rFonts w:cs="David" w:hint="cs"/>
          <w:rtl/>
        </w:rPr>
        <w:t xml:space="preserve">לא. נעשה פה  חישוב ונראה. אמרתי שאם תהיה הסכמה בין קואליציה לאופוזיציה, אפשר לעשות כמו שעשו בשנת 2006 והחליטו על פטור מחובת הנחה בהסכמה, ואז נתנו לוועדות יותר ימים לעבוד. זאת אופציה שנייה, להתחיל ביום רביעי אחר-הצהריים, אחרי החקיקה הפרטית, ולסיים ביום חמישי בבוקר,  ואז לכנס את ועדת הכנסת לפיצולים ביום חמישי ולא ביום ראשון ולחסוך לכנסת יומיים לעבודת הוועדות. </w:t>
      </w:r>
    </w:p>
    <w:p w14:paraId="056859B6" w14:textId="77777777" w:rsidR="007365B3" w:rsidRPr="007365B3" w:rsidRDefault="007365B3" w:rsidP="007365B3">
      <w:pPr>
        <w:bidi/>
        <w:ind w:firstLine="720"/>
        <w:jc w:val="both"/>
        <w:rPr>
          <w:rFonts w:cs="David" w:hint="cs"/>
          <w:rtl/>
        </w:rPr>
      </w:pPr>
    </w:p>
    <w:p w14:paraId="0F464262" w14:textId="77777777" w:rsidR="007365B3" w:rsidRPr="007365B3" w:rsidRDefault="007365B3" w:rsidP="007365B3">
      <w:pPr>
        <w:bidi/>
        <w:jc w:val="both"/>
        <w:rPr>
          <w:rFonts w:cs="David" w:hint="cs"/>
          <w:u w:val="single"/>
          <w:rtl/>
        </w:rPr>
      </w:pPr>
      <w:r w:rsidRPr="007365B3">
        <w:rPr>
          <w:rFonts w:cs="David" w:hint="cs"/>
          <w:u w:val="single"/>
          <w:rtl/>
        </w:rPr>
        <w:t>רוחמה אברהם-</w:t>
      </w:r>
      <w:proofErr w:type="spellStart"/>
      <w:r w:rsidRPr="007365B3">
        <w:rPr>
          <w:rFonts w:cs="David" w:hint="cs"/>
          <w:u w:val="single"/>
          <w:rtl/>
        </w:rPr>
        <w:t>בלילא</w:t>
      </w:r>
      <w:proofErr w:type="spellEnd"/>
      <w:r w:rsidRPr="007365B3">
        <w:rPr>
          <w:rFonts w:cs="David" w:hint="cs"/>
          <w:u w:val="single"/>
          <w:rtl/>
        </w:rPr>
        <w:t>:</w:t>
      </w:r>
    </w:p>
    <w:p w14:paraId="156D63F9" w14:textId="77777777" w:rsidR="007365B3" w:rsidRPr="007365B3" w:rsidRDefault="007365B3" w:rsidP="007365B3">
      <w:pPr>
        <w:bidi/>
        <w:jc w:val="both"/>
        <w:rPr>
          <w:rFonts w:cs="David" w:hint="cs"/>
          <w:u w:val="single"/>
          <w:rtl/>
        </w:rPr>
      </w:pPr>
    </w:p>
    <w:p w14:paraId="20A10E0B" w14:textId="77777777" w:rsidR="007365B3" w:rsidRPr="007365B3" w:rsidRDefault="007365B3" w:rsidP="007365B3">
      <w:pPr>
        <w:bidi/>
        <w:ind w:firstLine="720"/>
        <w:jc w:val="both"/>
        <w:rPr>
          <w:rFonts w:cs="David" w:hint="cs"/>
          <w:rtl/>
        </w:rPr>
      </w:pPr>
      <w:r w:rsidRPr="007365B3">
        <w:rPr>
          <w:rFonts w:cs="David" w:hint="cs"/>
          <w:rtl/>
        </w:rPr>
        <w:t xml:space="preserve">אני מניחה שבעניין הפיצולים עצמם תרצה לעבור על כל חוק ולהעביר אותו לוועדה ששם הוא אמור להידון, ולא להעביר את זה כמקשה אחת. </w:t>
      </w:r>
    </w:p>
    <w:p w14:paraId="5DA47384" w14:textId="77777777" w:rsidR="007365B3" w:rsidRPr="007365B3" w:rsidRDefault="007365B3" w:rsidP="007365B3">
      <w:pPr>
        <w:bidi/>
        <w:ind w:firstLine="720"/>
        <w:jc w:val="both"/>
        <w:rPr>
          <w:rFonts w:cs="David" w:hint="cs"/>
          <w:rtl/>
        </w:rPr>
      </w:pPr>
    </w:p>
    <w:p w14:paraId="08F07FA6" w14:textId="77777777" w:rsidR="007365B3" w:rsidRPr="007365B3" w:rsidRDefault="007365B3" w:rsidP="007365B3">
      <w:pPr>
        <w:bidi/>
        <w:ind w:left="-2"/>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0D5DBDFA" w14:textId="77777777" w:rsidR="007365B3" w:rsidRPr="007365B3" w:rsidRDefault="007365B3" w:rsidP="007365B3">
      <w:pPr>
        <w:bidi/>
        <w:ind w:left="-2"/>
        <w:jc w:val="both"/>
        <w:rPr>
          <w:rFonts w:cs="David" w:hint="cs"/>
          <w:u w:val="single"/>
          <w:rtl/>
        </w:rPr>
      </w:pPr>
    </w:p>
    <w:p w14:paraId="604DDBE9" w14:textId="77777777" w:rsidR="007365B3" w:rsidRPr="007365B3" w:rsidRDefault="007365B3" w:rsidP="007365B3">
      <w:pPr>
        <w:bidi/>
        <w:ind w:firstLine="720"/>
        <w:jc w:val="both"/>
        <w:rPr>
          <w:rFonts w:cs="David" w:hint="cs"/>
          <w:rtl/>
        </w:rPr>
      </w:pPr>
      <w:r w:rsidRPr="007365B3">
        <w:rPr>
          <w:rFonts w:cs="David" w:hint="cs"/>
          <w:rtl/>
        </w:rPr>
        <w:t xml:space="preserve">בוודאי. כאן נקבע גם פיצולים מהותיים וגם חלוקה לוועדות. אחד מהדברים יצטרך הודעה במליאה והאחר אישור המליאה. </w:t>
      </w:r>
    </w:p>
    <w:p w14:paraId="25FA6D69" w14:textId="77777777" w:rsidR="007365B3" w:rsidRPr="007365B3" w:rsidRDefault="007365B3" w:rsidP="007365B3">
      <w:pPr>
        <w:bidi/>
        <w:ind w:firstLine="720"/>
        <w:jc w:val="both"/>
        <w:rPr>
          <w:rFonts w:cs="David" w:hint="cs"/>
          <w:rtl/>
        </w:rPr>
      </w:pPr>
    </w:p>
    <w:p w14:paraId="134420FA" w14:textId="77777777" w:rsidR="007365B3" w:rsidRPr="007365B3" w:rsidRDefault="007365B3" w:rsidP="007365B3">
      <w:pPr>
        <w:bidi/>
        <w:ind w:firstLine="720"/>
        <w:jc w:val="both"/>
        <w:rPr>
          <w:rFonts w:cs="David" w:hint="cs"/>
          <w:rtl/>
        </w:rPr>
      </w:pPr>
      <w:r w:rsidRPr="007365B3">
        <w:rPr>
          <w:rFonts w:cs="David" w:hint="cs"/>
          <w:rtl/>
        </w:rPr>
        <w:t>אני מחזיר את הכדור ליושבת-ראש סיעת קדימה. מה החלטתם כתוצאה מההתייעצות הסיעתית? האם אתם רוצים לתת יותר זמן לוועדות וללכת בהסכמה על פטור, כמו שעשו ב-2006, או להחליט על דיון ביום חמישי?</w:t>
      </w:r>
    </w:p>
    <w:p w14:paraId="37B1C367" w14:textId="77777777" w:rsidR="007365B3" w:rsidRPr="007365B3" w:rsidRDefault="007365B3" w:rsidP="007365B3">
      <w:pPr>
        <w:bidi/>
        <w:ind w:firstLine="720"/>
        <w:jc w:val="both"/>
        <w:rPr>
          <w:rFonts w:cs="David" w:hint="cs"/>
          <w:rtl/>
        </w:rPr>
      </w:pPr>
    </w:p>
    <w:p w14:paraId="39A2232E" w14:textId="77777777" w:rsidR="007365B3" w:rsidRPr="007365B3" w:rsidRDefault="007365B3" w:rsidP="007365B3">
      <w:pPr>
        <w:bidi/>
        <w:jc w:val="both"/>
        <w:rPr>
          <w:rFonts w:cs="David" w:hint="cs"/>
          <w:u w:val="single"/>
          <w:rtl/>
        </w:rPr>
      </w:pPr>
      <w:r w:rsidRPr="007365B3">
        <w:rPr>
          <w:rFonts w:cs="David" w:hint="cs"/>
          <w:u w:val="single"/>
          <w:rtl/>
        </w:rPr>
        <w:t>דליה איציק:</w:t>
      </w:r>
    </w:p>
    <w:p w14:paraId="1C2C709B" w14:textId="77777777" w:rsidR="007365B3" w:rsidRPr="007365B3" w:rsidRDefault="007365B3" w:rsidP="007365B3">
      <w:pPr>
        <w:bidi/>
        <w:jc w:val="both"/>
        <w:rPr>
          <w:rFonts w:cs="David" w:hint="cs"/>
          <w:u w:val="single"/>
          <w:rtl/>
        </w:rPr>
      </w:pPr>
    </w:p>
    <w:p w14:paraId="6FE8BC6D" w14:textId="77777777" w:rsidR="007365B3" w:rsidRPr="007365B3" w:rsidRDefault="007365B3" w:rsidP="007365B3">
      <w:pPr>
        <w:bidi/>
        <w:ind w:firstLine="720"/>
        <w:jc w:val="both"/>
        <w:rPr>
          <w:rFonts w:cs="David" w:hint="cs"/>
          <w:rtl/>
        </w:rPr>
      </w:pPr>
      <w:r w:rsidRPr="007365B3">
        <w:rPr>
          <w:rFonts w:cs="David" w:hint="cs"/>
          <w:rtl/>
        </w:rPr>
        <w:t xml:space="preserve">אני לא מסכימה לתת פטור, עקרונית, לחוק אלים כזה, חוק ההסדרים. אתה יודע מה דעתי. לפחות לי אי-אפשר להטיף מוסר בעניין חוק ההסדרים. יושבת פה רוחמה אברהם, </w:t>
      </w:r>
      <w:proofErr w:type="spellStart"/>
      <w:r w:rsidRPr="007365B3">
        <w:rPr>
          <w:rFonts w:cs="David" w:hint="cs"/>
          <w:rtl/>
        </w:rPr>
        <w:t>שהיתה</w:t>
      </w:r>
      <w:proofErr w:type="spellEnd"/>
      <w:r w:rsidRPr="007365B3">
        <w:rPr>
          <w:rFonts w:cs="David" w:hint="cs"/>
          <w:rtl/>
        </w:rPr>
        <w:t xml:space="preserve"> יושבת-ראש ועדת הכנסת, וגם היא ניהלה קרב אימים על העניין הזה. אני לא יכולה לתת לזה פטור, עקרונית. </w:t>
      </w:r>
    </w:p>
    <w:p w14:paraId="4E91A4CC" w14:textId="77777777" w:rsidR="007365B3" w:rsidRPr="007365B3" w:rsidRDefault="007365B3" w:rsidP="007365B3">
      <w:pPr>
        <w:bidi/>
        <w:ind w:firstLine="720"/>
        <w:jc w:val="both"/>
        <w:rPr>
          <w:rFonts w:cs="David" w:hint="cs"/>
          <w:rtl/>
        </w:rPr>
      </w:pPr>
    </w:p>
    <w:p w14:paraId="446C020C" w14:textId="77777777" w:rsidR="007365B3" w:rsidRPr="007365B3" w:rsidRDefault="007365B3" w:rsidP="007365B3">
      <w:pPr>
        <w:bidi/>
        <w:ind w:left="-2"/>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7E975B53" w14:textId="77777777" w:rsidR="007365B3" w:rsidRPr="007365B3" w:rsidRDefault="007365B3" w:rsidP="007365B3">
      <w:pPr>
        <w:bidi/>
        <w:ind w:left="-2"/>
        <w:jc w:val="both"/>
        <w:rPr>
          <w:rFonts w:cs="David" w:hint="cs"/>
          <w:u w:val="single"/>
          <w:rtl/>
        </w:rPr>
      </w:pPr>
    </w:p>
    <w:p w14:paraId="0F977E9C" w14:textId="77777777" w:rsidR="007365B3" w:rsidRPr="007365B3" w:rsidRDefault="007365B3" w:rsidP="007365B3">
      <w:pPr>
        <w:bidi/>
        <w:ind w:firstLine="720"/>
        <w:jc w:val="both"/>
        <w:rPr>
          <w:rFonts w:cs="David" w:hint="cs"/>
          <w:rtl/>
        </w:rPr>
      </w:pPr>
      <w:r w:rsidRPr="007365B3">
        <w:rPr>
          <w:rFonts w:cs="David" w:hint="cs"/>
          <w:rtl/>
        </w:rPr>
        <w:t xml:space="preserve">לא ביקשתי. העליתי רק את האופציה. </w:t>
      </w:r>
    </w:p>
    <w:p w14:paraId="41E0D919" w14:textId="77777777" w:rsidR="007365B3" w:rsidRPr="007365B3" w:rsidRDefault="007365B3" w:rsidP="007365B3">
      <w:pPr>
        <w:bidi/>
        <w:ind w:firstLine="720"/>
        <w:jc w:val="both"/>
        <w:rPr>
          <w:rFonts w:cs="David" w:hint="cs"/>
          <w:rtl/>
        </w:rPr>
      </w:pPr>
    </w:p>
    <w:p w14:paraId="69F57749" w14:textId="77777777" w:rsidR="007365B3" w:rsidRPr="007365B3" w:rsidRDefault="007365B3" w:rsidP="007365B3">
      <w:pPr>
        <w:bidi/>
        <w:jc w:val="both"/>
        <w:rPr>
          <w:rFonts w:cs="David" w:hint="cs"/>
          <w:u w:val="single"/>
          <w:rtl/>
        </w:rPr>
      </w:pPr>
      <w:r w:rsidRPr="007365B3">
        <w:rPr>
          <w:rFonts w:cs="David" w:hint="cs"/>
          <w:u w:val="single"/>
          <w:rtl/>
        </w:rPr>
        <w:t>דליה איציק:</w:t>
      </w:r>
    </w:p>
    <w:p w14:paraId="08EE183F" w14:textId="77777777" w:rsidR="007365B3" w:rsidRPr="007365B3" w:rsidRDefault="007365B3" w:rsidP="007365B3">
      <w:pPr>
        <w:bidi/>
        <w:jc w:val="both"/>
        <w:rPr>
          <w:rFonts w:cs="David" w:hint="cs"/>
          <w:u w:val="single"/>
          <w:rtl/>
        </w:rPr>
      </w:pPr>
    </w:p>
    <w:p w14:paraId="3124CB81" w14:textId="77777777" w:rsidR="007365B3" w:rsidRPr="007365B3" w:rsidRDefault="007365B3" w:rsidP="007365B3">
      <w:pPr>
        <w:bidi/>
        <w:ind w:firstLine="720"/>
        <w:jc w:val="both"/>
        <w:rPr>
          <w:rFonts w:cs="David" w:hint="cs"/>
          <w:rtl/>
        </w:rPr>
      </w:pPr>
      <w:r w:rsidRPr="007365B3">
        <w:rPr>
          <w:rFonts w:cs="David" w:hint="cs"/>
          <w:rtl/>
        </w:rPr>
        <w:t xml:space="preserve">אתה מאוד ממהר. זה נושא חשוב מאוד גם בשבילך. לא אכפת לי לקבוע את מסגרת התקציב, לא אכפת לי לעבור אתך להסכמות, זה לא עולה לי בחיים. עולה לי בחיים לחשוב שחוק הסדרים אלים מהסוג הזה, גדול, לא רק עוקף כנסת אלא מייתר אותה, עם סדרת חוקים שבאה ביום שלישי </w:t>
      </w:r>
      <w:r w:rsidRPr="007365B3">
        <w:rPr>
          <w:rFonts w:cs="David"/>
          <w:rtl/>
        </w:rPr>
        <w:t>–</w:t>
      </w:r>
      <w:r w:rsidRPr="007365B3">
        <w:rPr>
          <w:rFonts w:cs="David" w:hint="cs"/>
          <w:rtl/>
        </w:rPr>
        <w:t xml:space="preserve"> אתה עושה דבר לא ראוי. שב אתנו, נהל אתנו משא-ומתן בצורה מסודרת, עוד חמש דקות. מה קרה? מחר אתם מביאים חוקים דורסניים, שמשנים כללי יסוד של הכנסת. אתם רוצים לנהל את הכנסת לבד, יש פה עיוות רצון הבוחר, תנהלו אותה לבד. יכול להיות שאנחנו לא נהיה, תנהלו לבד, תצביעו. אני לא מטיפה מוסר כי פעם אני פה ופעם אני שם, אתה יודע שעשיתי את זה. אתה צריך לעזור לנו לא לייתר את הכנסת. תתקשר לשר האוצר או לממונה ותבקש שיוריד קודם 20 דברים, שלפחות הפרצוף שלך בפני הוועדה יהיה סביר. תסתכל על הספר הענק הזה. יש אומרים שמאז קום המדינה לא היה ספר כזה. אני אומרת לך ש-22 שנה לא היה ספר כזה. </w:t>
      </w:r>
    </w:p>
    <w:p w14:paraId="6B9FEA8E" w14:textId="77777777" w:rsidR="007365B3" w:rsidRPr="007365B3" w:rsidRDefault="007365B3" w:rsidP="007365B3">
      <w:pPr>
        <w:bidi/>
        <w:ind w:firstLine="720"/>
        <w:jc w:val="both"/>
        <w:rPr>
          <w:rFonts w:cs="David" w:hint="cs"/>
          <w:rtl/>
        </w:rPr>
      </w:pPr>
    </w:p>
    <w:p w14:paraId="70F6297E" w14:textId="77777777" w:rsidR="007365B3" w:rsidRPr="007365B3" w:rsidRDefault="007365B3" w:rsidP="007365B3">
      <w:pPr>
        <w:bidi/>
        <w:ind w:left="-2"/>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2EA2B3CC" w14:textId="77777777" w:rsidR="007365B3" w:rsidRPr="007365B3" w:rsidRDefault="007365B3" w:rsidP="007365B3">
      <w:pPr>
        <w:bidi/>
        <w:ind w:left="-2"/>
        <w:jc w:val="both"/>
        <w:rPr>
          <w:rFonts w:cs="David" w:hint="cs"/>
          <w:u w:val="single"/>
          <w:rtl/>
        </w:rPr>
      </w:pPr>
    </w:p>
    <w:p w14:paraId="32D857AD" w14:textId="77777777" w:rsidR="007365B3" w:rsidRPr="007365B3" w:rsidRDefault="007365B3" w:rsidP="007365B3">
      <w:pPr>
        <w:bidi/>
        <w:ind w:firstLine="720"/>
        <w:jc w:val="both"/>
        <w:rPr>
          <w:rFonts w:cs="David" w:hint="cs"/>
          <w:rtl/>
        </w:rPr>
      </w:pPr>
      <w:r w:rsidRPr="007365B3">
        <w:rPr>
          <w:rFonts w:cs="David" w:hint="cs"/>
          <w:rtl/>
        </w:rPr>
        <w:t xml:space="preserve">אמרתי שכנראה שכיוונתי לדעת גדולים ממני, והמשא-ומתן הזה נוהל ומנוהל בעצם הימים האלה על-ידי יושב-ראש הכנסת, ואנוכי הקטן לידו. כמו שאת עמדת כחומה בצורה, עומד גם יושב-ראש הכנסת הנוכחי כחומה בצורה באותן נקודות שהוא חושב שנכון לפצל אותן מחוק ההסדרים. את גילית לנו טפח ממה שהיה בחדרים הסגורים, ואמרתי שיושב-ראש הכנסת יחליט מתי הוא יגלה את הטפח שלו מה שקורה היום בחדרים הסגורים. כמו שעשו בשנת 2006, ובגלל קוצר לוחות הזמנים לא שלחו את הממשלה לכתוב מחדש את חוק ההסדרים אלא פיצלו מה שהיה צריך לפצל בוועדה, זה בדיוק מה שאנחנו נעשה. בתחילת הדיון בוועדה נדווח לוועדה, לא רק אני אלא גם יושב-ראש הכנסת, מה היו הסיכומים ומה הדברים שסוכם מראש שהם יתפצלו. לכן מבחינה זאת אני חושב שאת חושדת בכשרים. </w:t>
      </w:r>
    </w:p>
    <w:p w14:paraId="30A85506" w14:textId="77777777" w:rsidR="007365B3" w:rsidRPr="007365B3" w:rsidRDefault="007365B3" w:rsidP="007365B3">
      <w:pPr>
        <w:bidi/>
        <w:ind w:firstLine="720"/>
        <w:jc w:val="both"/>
        <w:rPr>
          <w:rFonts w:cs="David" w:hint="cs"/>
          <w:rtl/>
        </w:rPr>
      </w:pPr>
    </w:p>
    <w:p w14:paraId="44D2A477" w14:textId="77777777" w:rsidR="007365B3" w:rsidRPr="007365B3" w:rsidRDefault="007365B3" w:rsidP="007365B3">
      <w:pPr>
        <w:bidi/>
        <w:jc w:val="both"/>
        <w:rPr>
          <w:rFonts w:cs="David" w:hint="cs"/>
          <w:u w:val="single"/>
          <w:rtl/>
        </w:rPr>
      </w:pPr>
      <w:r w:rsidRPr="007365B3">
        <w:rPr>
          <w:rFonts w:cs="David" w:hint="cs"/>
          <w:u w:val="single"/>
          <w:rtl/>
        </w:rPr>
        <w:t>דליה איציק:</w:t>
      </w:r>
    </w:p>
    <w:p w14:paraId="5FFC488A" w14:textId="77777777" w:rsidR="007365B3" w:rsidRPr="007365B3" w:rsidRDefault="007365B3" w:rsidP="007365B3">
      <w:pPr>
        <w:bidi/>
        <w:jc w:val="both"/>
        <w:rPr>
          <w:rFonts w:cs="David" w:hint="cs"/>
          <w:u w:val="single"/>
          <w:rtl/>
        </w:rPr>
      </w:pPr>
    </w:p>
    <w:p w14:paraId="6C77B1C5" w14:textId="77777777" w:rsidR="007365B3" w:rsidRPr="007365B3" w:rsidRDefault="007365B3" w:rsidP="007365B3">
      <w:pPr>
        <w:bidi/>
        <w:ind w:firstLine="720"/>
        <w:jc w:val="both"/>
        <w:rPr>
          <w:rFonts w:cs="David" w:hint="cs"/>
          <w:rtl/>
        </w:rPr>
      </w:pPr>
      <w:r w:rsidRPr="007365B3">
        <w:rPr>
          <w:rFonts w:cs="David" w:hint="cs"/>
          <w:rtl/>
        </w:rPr>
        <w:t>איך המשפט הזה קשור כאן? למה כשרים?</w:t>
      </w:r>
    </w:p>
    <w:p w14:paraId="46EBB206" w14:textId="77777777" w:rsidR="007365B3" w:rsidRDefault="007365B3" w:rsidP="007365B3">
      <w:pPr>
        <w:bidi/>
        <w:ind w:firstLine="720"/>
        <w:jc w:val="both"/>
        <w:rPr>
          <w:rFonts w:cs="David" w:hint="cs"/>
          <w:rtl/>
        </w:rPr>
      </w:pPr>
    </w:p>
    <w:p w14:paraId="5B1979E7" w14:textId="77777777" w:rsidR="007365B3" w:rsidRDefault="007365B3" w:rsidP="007365B3">
      <w:pPr>
        <w:bidi/>
        <w:ind w:firstLine="720"/>
        <w:jc w:val="both"/>
        <w:rPr>
          <w:rFonts w:cs="David" w:hint="cs"/>
          <w:rtl/>
        </w:rPr>
      </w:pPr>
    </w:p>
    <w:p w14:paraId="7B667811" w14:textId="77777777" w:rsidR="007365B3" w:rsidRDefault="007365B3" w:rsidP="007365B3">
      <w:pPr>
        <w:bidi/>
        <w:ind w:firstLine="720"/>
        <w:jc w:val="both"/>
        <w:rPr>
          <w:rFonts w:cs="David" w:hint="cs"/>
          <w:rtl/>
        </w:rPr>
      </w:pPr>
    </w:p>
    <w:p w14:paraId="25192C9F" w14:textId="77777777" w:rsidR="007365B3" w:rsidRDefault="007365B3" w:rsidP="007365B3">
      <w:pPr>
        <w:bidi/>
        <w:ind w:firstLine="720"/>
        <w:jc w:val="both"/>
        <w:rPr>
          <w:rFonts w:cs="David" w:hint="cs"/>
          <w:rtl/>
        </w:rPr>
      </w:pPr>
    </w:p>
    <w:p w14:paraId="51D1A0C2" w14:textId="77777777" w:rsidR="007365B3" w:rsidRDefault="007365B3" w:rsidP="007365B3">
      <w:pPr>
        <w:bidi/>
        <w:ind w:firstLine="720"/>
        <w:jc w:val="both"/>
        <w:rPr>
          <w:rFonts w:cs="David" w:hint="cs"/>
          <w:rtl/>
        </w:rPr>
      </w:pPr>
    </w:p>
    <w:p w14:paraId="721119E0" w14:textId="77777777" w:rsidR="007365B3" w:rsidRDefault="007365B3" w:rsidP="007365B3">
      <w:pPr>
        <w:bidi/>
        <w:ind w:firstLine="720"/>
        <w:jc w:val="both"/>
        <w:rPr>
          <w:rFonts w:cs="David" w:hint="cs"/>
          <w:rtl/>
        </w:rPr>
      </w:pPr>
    </w:p>
    <w:p w14:paraId="151A99B1" w14:textId="77777777" w:rsidR="007365B3" w:rsidRPr="007365B3" w:rsidRDefault="007365B3" w:rsidP="007365B3">
      <w:pPr>
        <w:bidi/>
        <w:ind w:firstLine="720"/>
        <w:jc w:val="both"/>
        <w:rPr>
          <w:rFonts w:cs="David" w:hint="cs"/>
          <w:rtl/>
        </w:rPr>
      </w:pPr>
    </w:p>
    <w:p w14:paraId="3886E3C2" w14:textId="77777777" w:rsidR="007365B3" w:rsidRPr="007365B3" w:rsidRDefault="007365B3" w:rsidP="007365B3">
      <w:pPr>
        <w:bidi/>
        <w:ind w:left="-2"/>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29DC55C1" w14:textId="77777777" w:rsidR="007365B3" w:rsidRPr="007365B3" w:rsidRDefault="007365B3" w:rsidP="007365B3">
      <w:pPr>
        <w:bidi/>
        <w:ind w:left="-2"/>
        <w:jc w:val="both"/>
        <w:rPr>
          <w:rFonts w:cs="David" w:hint="cs"/>
          <w:u w:val="single"/>
          <w:rtl/>
        </w:rPr>
      </w:pPr>
    </w:p>
    <w:p w14:paraId="04D2A382" w14:textId="77777777" w:rsidR="007365B3" w:rsidRPr="007365B3" w:rsidRDefault="007365B3" w:rsidP="007365B3">
      <w:pPr>
        <w:bidi/>
        <w:ind w:firstLine="720"/>
        <w:jc w:val="both"/>
        <w:rPr>
          <w:rFonts w:cs="David" w:hint="cs"/>
          <w:rtl/>
        </w:rPr>
      </w:pPr>
      <w:r w:rsidRPr="007365B3">
        <w:rPr>
          <w:rFonts w:cs="David" w:hint="cs"/>
          <w:rtl/>
        </w:rPr>
        <w:t xml:space="preserve">אמרת שאת מצפה מאתנו שננהל את המאבק, ואני אומר לך שהמאבק הזה מנוהל. </w:t>
      </w:r>
    </w:p>
    <w:p w14:paraId="1FD77644" w14:textId="77777777" w:rsidR="007365B3" w:rsidRPr="007365B3" w:rsidRDefault="007365B3" w:rsidP="007365B3">
      <w:pPr>
        <w:bidi/>
        <w:ind w:firstLine="720"/>
        <w:jc w:val="both"/>
        <w:rPr>
          <w:rFonts w:cs="David" w:hint="cs"/>
          <w:rtl/>
        </w:rPr>
      </w:pPr>
    </w:p>
    <w:p w14:paraId="27E0BF7C" w14:textId="77777777" w:rsidR="007365B3" w:rsidRPr="007365B3" w:rsidRDefault="007365B3" w:rsidP="007365B3">
      <w:pPr>
        <w:bidi/>
        <w:jc w:val="both"/>
        <w:rPr>
          <w:rFonts w:cs="David" w:hint="cs"/>
          <w:u w:val="single"/>
          <w:rtl/>
        </w:rPr>
      </w:pPr>
      <w:r w:rsidRPr="007365B3">
        <w:rPr>
          <w:rFonts w:cs="David" w:hint="cs"/>
          <w:u w:val="single"/>
          <w:rtl/>
        </w:rPr>
        <w:t>דליה איציק:</w:t>
      </w:r>
    </w:p>
    <w:p w14:paraId="741EB509" w14:textId="77777777" w:rsidR="007365B3" w:rsidRPr="007365B3" w:rsidRDefault="007365B3" w:rsidP="007365B3">
      <w:pPr>
        <w:bidi/>
        <w:jc w:val="both"/>
        <w:rPr>
          <w:rFonts w:cs="David" w:hint="cs"/>
          <w:u w:val="single"/>
          <w:rtl/>
        </w:rPr>
      </w:pPr>
    </w:p>
    <w:p w14:paraId="591414ED" w14:textId="77777777" w:rsidR="007365B3" w:rsidRPr="007365B3" w:rsidRDefault="007365B3" w:rsidP="007365B3">
      <w:pPr>
        <w:bidi/>
        <w:ind w:firstLine="720"/>
        <w:jc w:val="both"/>
        <w:rPr>
          <w:rFonts w:cs="David" w:hint="cs"/>
          <w:rtl/>
        </w:rPr>
      </w:pPr>
      <w:r w:rsidRPr="007365B3">
        <w:rPr>
          <w:rFonts w:cs="David" w:hint="cs"/>
          <w:rtl/>
        </w:rPr>
        <w:t>אבל אין לכם שום תוצאה. אז אם הוא מנוהל?</w:t>
      </w:r>
    </w:p>
    <w:p w14:paraId="7273AF45" w14:textId="77777777" w:rsidR="007365B3" w:rsidRPr="007365B3" w:rsidRDefault="007365B3" w:rsidP="007365B3">
      <w:pPr>
        <w:bidi/>
        <w:ind w:firstLine="720"/>
        <w:jc w:val="both"/>
        <w:rPr>
          <w:rFonts w:cs="David" w:hint="cs"/>
          <w:rtl/>
        </w:rPr>
      </w:pPr>
    </w:p>
    <w:p w14:paraId="5B17EED7" w14:textId="77777777" w:rsidR="007365B3" w:rsidRPr="007365B3" w:rsidRDefault="007365B3" w:rsidP="007365B3">
      <w:pPr>
        <w:bidi/>
        <w:ind w:left="-2"/>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403282DA" w14:textId="77777777" w:rsidR="007365B3" w:rsidRPr="007365B3" w:rsidRDefault="007365B3" w:rsidP="007365B3">
      <w:pPr>
        <w:bidi/>
        <w:ind w:left="-2"/>
        <w:jc w:val="both"/>
        <w:rPr>
          <w:rFonts w:cs="David" w:hint="cs"/>
          <w:u w:val="single"/>
          <w:rtl/>
        </w:rPr>
      </w:pPr>
    </w:p>
    <w:p w14:paraId="6CD2A961" w14:textId="77777777" w:rsidR="007365B3" w:rsidRPr="007365B3" w:rsidRDefault="007365B3" w:rsidP="007365B3">
      <w:pPr>
        <w:bidi/>
        <w:ind w:firstLine="720"/>
        <w:jc w:val="both"/>
        <w:rPr>
          <w:rFonts w:cs="David" w:hint="cs"/>
          <w:rtl/>
        </w:rPr>
      </w:pPr>
      <w:r w:rsidRPr="007365B3">
        <w:rPr>
          <w:rFonts w:cs="David" w:hint="cs"/>
          <w:rtl/>
        </w:rPr>
        <w:t xml:space="preserve">כשנבוא לכאן ביום ראשון בבוקר ונגיד מה סוכם, תגידו. יכול להיות שתגידו עדיין שהתוצאה היא גרועה, זו זכותו של כל חבר כנסת. </w:t>
      </w:r>
    </w:p>
    <w:p w14:paraId="68B8D350" w14:textId="77777777" w:rsidR="007365B3" w:rsidRPr="007365B3" w:rsidRDefault="007365B3" w:rsidP="007365B3">
      <w:pPr>
        <w:bidi/>
        <w:ind w:firstLine="720"/>
        <w:jc w:val="both"/>
        <w:rPr>
          <w:rFonts w:cs="David" w:hint="cs"/>
          <w:rtl/>
        </w:rPr>
      </w:pPr>
    </w:p>
    <w:p w14:paraId="158FA59E" w14:textId="77777777" w:rsidR="007365B3" w:rsidRPr="007365B3" w:rsidRDefault="007365B3" w:rsidP="007365B3">
      <w:pPr>
        <w:bidi/>
        <w:ind w:firstLine="720"/>
        <w:jc w:val="both"/>
        <w:rPr>
          <w:rFonts w:cs="David" w:hint="cs"/>
          <w:rtl/>
        </w:rPr>
      </w:pPr>
      <w:r w:rsidRPr="007365B3">
        <w:rPr>
          <w:rFonts w:cs="David" w:hint="cs"/>
          <w:rtl/>
        </w:rPr>
        <w:t xml:space="preserve">לגבי הדיון עצמו אי-אפשר פה להסכים או לא להסכים, כי אמרתי שאני לא מבקש פטור מחובת הנחה אם האופוזיציה לא מעוניינת בזה. לכן אנחנו הולכים כרגע על הנתיב של יום חמישי בשעה 10:00 בבוקר. מה שנותר לנו לקבוע הוא את שעת הרף להצבעות. </w:t>
      </w:r>
    </w:p>
    <w:p w14:paraId="42D1540C" w14:textId="77777777" w:rsidR="007365B3" w:rsidRPr="007365B3" w:rsidRDefault="007365B3" w:rsidP="007365B3">
      <w:pPr>
        <w:bidi/>
        <w:ind w:firstLine="720"/>
        <w:jc w:val="both"/>
        <w:rPr>
          <w:rFonts w:cs="David" w:hint="cs"/>
          <w:rtl/>
        </w:rPr>
      </w:pPr>
    </w:p>
    <w:p w14:paraId="73922C4B" w14:textId="77777777" w:rsidR="007365B3" w:rsidRPr="007365B3" w:rsidRDefault="007365B3" w:rsidP="007365B3">
      <w:pPr>
        <w:bidi/>
        <w:jc w:val="both"/>
        <w:rPr>
          <w:rFonts w:cs="David" w:hint="cs"/>
          <w:u w:val="single"/>
          <w:rtl/>
        </w:rPr>
      </w:pPr>
      <w:r w:rsidRPr="007365B3">
        <w:rPr>
          <w:rFonts w:cs="David" w:hint="cs"/>
          <w:u w:val="single"/>
          <w:rtl/>
        </w:rPr>
        <w:t>רוחמה אברהם-</w:t>
      </w:r>
      <w:proofErr w:type="spellStart"/>
      <w:r w:rsidRPr="007365B3">
        <w:rPr>
          <w:rFonts w:cs="David" w:hint="cs"/>
          <w:u w:val="single"/>
          <w:rtl/>
        </w:rPr>
        <w:t>בלילא</w:t>
      </w:r>
      <w:proofErr w:type="spellEnd"/>
      <w:r w:rsidRPr="007365B3">
        <w:rPr>
          <w:rFonts w:cs="David" w:hint="cs"/>
          <w:u w:val="single"/>
          <w:rtl/>
        </w:rPr>
        <w:t>:</w:t>
      </w:r>
    </w:p>
    <w:p w14:paraId="49BA3494" w14:textId="77777777" w:rsidR="007365B3" w:rsidRPr="007365B3" w:rsidRDefault="007365B3" w:rsidP="007365B3">
      <w:pPr>
        <w:bidi/>
        <w:jc w:val="both"/>
        <w:rPr>
          <w:rFonts w:cs="David" w:hint="cs"/>
          <w:u w:val="single"/>
          <w:rtl/>
        </w:rPr>
      </w:pPr>
    </w:p>
    <w:p w14:paraId="077FEB02" w14:textId="77777777" w:rsidR="007365B3" w:rsidRPr="007365B3" w:rsidRDefault="007365B3" w:rsidP="007365B3">
      <w:pPr>
        <w:bidi/>
        <w:ind w:firstLine="720"/>
        <w:jc w:val="both"/>
        <w:rPr>
          <w:rFonts w:cs="David" w:hint="cs"/>
          <w:rtl/>
        </w:rPr>
      </w:pPr>
      <w:r w:rsidRPr="007365B3">
        <w:rPr>
          <w:rFonts w:cs="David" w:hint="cs"/>
          <w:rtl/>
        </w:rPr>
        <w:t>אם נחליט שזה יהיה ביום רביעי אחר-הצהריים עד אמצע הלילה, נידרש כן להביא את זה לפטור מחובת הנחה?</w:t>
      </w:r>
    </w:p>
    <w:p w14:paraId="51676C04" w14:textId="77777777" w:rsidR="007365B3" w:rsidRPr="007365B3" w:rsidRDefault="007365B3" w:rsidP="007365B3">
      <w:pPr>
        <w:bidi/>
        <w:ind w:firstLine="720"/>
        <w:jc w:val="both"/>
        <w:rPr>
          <w:rFonts w:cs="David" w:hint="cs"/>
          <w:rtl/>
        </w:rPr>
      </w:pPr>
    </w:p>
    <w:p w14:paraId="07A7A974" w14:textId="77777777" w:rsidR="007365B3" w:rsidRPr="007365B3" w:rsidRDefault="007365B3" w:rsidP="007365B3">
      <w:pPr>
        <w:bidi/>
        <w:ind w:left="-2"/>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461C6C01" w14:textId="77777777" w:rsidR="007365B3" w:rsidRPr="007365B3" w:rsidRDefault="007365B3" w:rsidP="007365B3">
      <w:pPr>
        <w:bidi/>
        <w:ind w:left="-2"/>
        <w:jc w:val="both"/>
        <w:rPr>
          <w:rFonts w:cs="David" w:hint="cs"/>
          <w:u w:val="single"/>
          <w:rtl/>
        </w:rPr>
      </w:pPr>
    </w:p>
    <w:p w14:paraId="4B684A4A" w14:textId="77777777" w:rsidR="007365B3" w:rsidRPr="007365B3" w:rsidRDefault="007365B3" w:rsidP="007365B3">
      <w:pPr>
        <w:bidi/>
        <w:ind w:firstLine="720"/>
        <w:jc w:val="both"/>
        <w:rPr>
          <w:rFonts w:cs="David" w:hint="cs"/>
          <w:rtl/>
        </w:rPr>
      </w:pPr>
      <w:r w:rsidRPr="007365B3">
        <w:rPr>
          <w:rFonts w:cs="David" w:hint="cs"/>
          <w:rtl/>
        </w:rPr>
        <w:t xml:space="preserve">כן. אחרת אני לא יכול להתחיל ביום רביעי. אמרתי שאם יהיה רצון משותף לאמץ את הדגם של שנת 2006, שאז את היית  יושבת-ראש הוועדה והיה לוח זמנים מאוד קצר, ובצדק בעיני אמרתם שיותר חשוב זמן בוועדות ולכן כדאי לתת פטור מחובת הנחה, נאמץ את הדגם הזה. הוצע לקצר קצת את הפטור מחובת הנחה, להתחיל ביום רביעי אחר-הצהריים ולהצביע ביום חמישי בבוקר. סיעת קדימה החליטה לא ללכת על זה. </w:t>
      </w:r>
    </w:p>
    <w:p w14:paraId="7AF6D03F" w14:textId="77777777" w:rsidR="007365B3" w:rsidRPr="007365B3" w:rsidRDefault="007365B3" w:rsidP="007365B3">
      <w:pPr>
        <w:bidi/>
        <w:ind w:firstLine="720"/>
        <w:jc w:val="both"/>
        <w:rPr>
          <w:rFonts w:cs="David" w:hint="cs"/>
          <w:rtl/>
        </w:rPr>
      </w:pPr>
    </w:p>
    <w:p w14:paraId="699FF925" w14:textId="77777777" w:rsidR="007365B3" w:rsidRPr="007365B3" w:rsidRDefault="007365B3" w:rsidP="007365B3">
      <w:pPr>
        <w:bidi/>
        <w:jc w:val="both"/>
        <w:rPr>
          <w:rFonts w:cs="David" w:hint="cs"/>
          <w:u w:val="single"/>
          <w:rtl/>
        </w:rPr>
      </w:pPr>
      <w:r w:rsidRPr="007365B3">
        <w:rPr>
          <w:rFonts w:cs="David" w:hint="cs"/>
          <w:u w:val="single"/>
          <w:rtl/>
        </w:rPr>
        <w:t>רוחמה אברהם-</w:t>
      </w:r>
      <w:proofErr w:type="spellStart"/>
      <w:r w:rsidRPr="007365B3">
        <w:rPr>
          <w:rFonts w:cs="David" w:hint="cs"/>
          <w:u w:val="single"/>
          <w:rtl/>
        </w:rPr>
        <w:t>בלילא</w:t>
      </w:r>
      <w:proofErr w:type="spellEnd"/>
      <w:r w:rsidRPr="007365B3">
        <w:rPr>
          <w:rFonts w:cs="David" w:hint="cs"/>
          <w:u w:val="single"/>
          <w:rtl/>
        </w:rPr>
        <w:t>:</w:t>
      </w:r>
    </w:p>
    <w:p w14:paraId="3925EED0" w14:textId="77777777" w:rsidR="007365B3" w:rsidRPr="007365B3" w:rsidRDefault="007365B3" w:rsidP="007365B3">
      <w:pPr>
        <w:bidi/>
        <w:jc w:val="both"/>
        <w:rPr>
          <w:rFonts w:cs="David" w:hint="cs"/>
          <w:u w:val="single"/>
          <w:rtl/>
        </w:rPr>
      </w:pPr>
    </w:p>
    <w:p w14:paraId="7F476A64" w14:textId="77777777" w:rsidR="007365B3" w:rsidRPr="007365B3" w:rsidRDefault="007365B3" w:rsidP="007365B3">
      <w:pPr>
        <w:bidi/>
        <w:ind w:firstLine="720"/>
        <w:jc w:val="both"/>
        <w:rPr>
          <w:rFonts w:cs="David" w:hint="cs"/>
          <w:rtl/>
        </w:rPr>
      </w:pPr>
      <w:r w:rsidRPr="007365B3">
        <w:rPr>
          <w:rFonts w:cs="David" w:hint="cs"/>
          <w:rtl/>
        </w:rPr>
        <w:t xml:space="preserve">אם מדובר על יום רביעי בלילה, נצביע על פטור מחובת הנחה. </w:t>
      </w:r>
    </w:p>
    <w:p w14:paraId="71C96D72" w14:textId="77777777" w:rsidR="007365B3" w:rsidRPr="007365B3" w:rsidRDefault="007365B3" w:rsidP="007365B3">
      <w:pPr>
        <w:bidi/>
        <w:ind w:firstLine="720"/>
        <w:jc w:val="both"/>
        <w:rPr>
          <w:rFonts w:cs="David" w:hint="cs"/>
          <w:rtl/>
        </w:rPr>
      </w:pPr>
    </w:p>
    <w:p w14:paraId="577896A3" w14:textId="77777777" w:rsidR="007365B3" w:rsidRPr="007365B3" w:rsidRDefault="007365B3" w:rsidP="007365B3">
      <w:pPr>
        <w:bidi/>
        <w:jc w:val="both"/>
        <w:rPr>
          <w:rFonts w:cs="David" w:hint="cs"/>
          <w:u w:val="single"/>
          <w:rtl/>
        </w:rPr>
      </w:pPr>
      <w:r w:rsidRPr="007365B3">
        <w:rPr>
          <w:rFonts w:cs="David" w:hint="cs"/>
          <w:u w:val="single"/>
          <w:rtl/>
        </w:rPr>
        <w:t>דליה איציק:</w:t>
      </w:r>
    </w:p>
    <w:p w14:paraId="4837DE88" w14:textId="77777777" w:rsidR="007365B3" w:rsidRPr="007365B3" w:rsidRDefault="007365B3" w:rsidP="007365B3">
      <w:pPr>
        <w:bidi/>
        <w:jc w:val="both"/>
        <w:rPr>
          <w:rFonts w:cs="David" w:hint="cs"/>
          <w:u w:val="single"/>
          <w:rtl/>
        </w:rPr>
      </w:pPr>
    </w:p>
    <w:p w14:paraId="2260CFCA" w14:textId="77777777" w:rsidR="007365B3" w:rsidRPr="007365B3" w:rsidRDefault="007365B3" w:rsidP="007365B3">
      <w:pPr>
        <w:bidi/>
        <w:ind w:firstLine="720"/>
        <w:jc w:val="both"/>
        <w:rPr>
          <w:rFonts w:cs="David" w:hint="cs"/>
          <w:rtl/>
        </w:rPr>
      </w:pPr>
      <w:r w:rsidRPr="007365B3">
        <w:rPr>
          <w:rFonts w:cs="David" w:hint="cs"/>
          <w:rtl/>
        </w:rPr>
        <w:t xml:space="preserve">אני לא מצביעה על פטור מחובת הנחה. זה לא מחייב אותי לעשות פטור מחובת הנחה. </w:t>
      </w:r>
    </w:p>
    <w:p w14:paraId="77103DB0" w14:textId="77777777" w:rsidR="007365B3" w:rsidRPr="007365B3" w:rsidRDefault="007365B3" w:rsidP="007365B3">
      <w:pPr>
        <w:bidi/>
        <w:ind w:firstLine="720"/>
        <w:jc w:val="both"/>
        <w:rPr>
          <w:rFonts w:cs="David" w:hint="cs"/>
          <w:rtl/>
        </w:rPr>
      </w:pPr>
    </w:p>
    <w:p w14:paraId="451B89D0" w14:textId="77777777" w:rsidR="007365B3" w:rsidRPr="007365B3" w:rsidRDefault="007365B3" w:rsidP="007365B3">
      <w:pPr>
        <w:bidi/>
        <w:jc w:val="both"/>
        <w:rPr>
          <w:rFonts w:cs="David" w:hint="cs"/>
          <w:u w:val="single"/>
          <w:rtl/>
        </w:rPr>
      </w:pPr>
      <w:r w:rsidRPr="007365B3">
        <w:rPr>
          <w:rFonts w:cs="David" w:hint="cs"/>
          <w:u w:val="single"/>
          <w:rtl/>
        </w:rPr>
        <w:t>רוחמה אברהם-</w:t>
      </w:r>
      <w:proofErr w:type="spellStart"/>
      <w:r w:rsidRPr="007365B3">
        <w:rPr>
          <w:rFonts w:cs="David" w:hint="cs"/>
          <w:u w:val="single"/>
          <w:rtl/>
        </w:rPr>
        <w:t>בלילא</w:t>
      </w:r>
      <w:proofErr w:type="spellEnd"/>
      <w:r w:rsidRPr="007365B3">
        <w:rPr>
          <w:rFonts w:cs="David" w:hint="cs"/>
          <w:u w:val="single"/>
          <w:rtl/>
        </w:rPr>
        <w:t>:</w:t>
      </w:r>
    </w:p>
    <w:p w14:paraId="4C82DA96" w14:textId="77777777" w:rsidR="007365B3" w:rsidRPr="007365B3" w:rsidRDefault="007365B3" w:rsidP="007365B3">
      <w:pPr>
        <w:bidi/>
        <w:jc w:val="both"/>
        <w:rPr>
          <w:rFonts w:cs="David" w:hint="cs"/>
          <w:u w:val="single"/>
          <w:rtl/>
        </w:rPr>
      </w:pPr>
    </w:p>
    <w:p w14:paraId="53088728" w14:textId="77777777" w:rsidR="007365B3" w:rsidRPr="007365B3" w:rsidRDefault="007365B3" w:rsidP="007365B3">
      <w:pPr>
        <w:bidi/>
        <w:ind w:firstLine="720"/>
        <w:jc w:val="both"/>
        <w:rPr>
          <w:rFonts w:cs="David" w:hint="cs"/>
          <w:rtl/>
        </w:rPr>
      </w:pPr>
      <w:r w:rsidRPr="007365B3">
        <w:rPr>
          <w:rFonts w:cs="David" w:hint="cs"/>
          <w:rtl/>
        </w:rPr>
        <w:t xml:space="preserve">אם כך זה יהיה ביום חמישי. </w:t>
      </w:r>
    </w:p>
    <w:p w14:paraId="0935DB22" w14:textId="77777777" w:rsidR="007365B3" w:rsidRPr="007365B3" w:rsidRDefault="007365B3" w:rsidP="007365B3">
      <w:pPr>
        <w:bidi/>
        <w:ind w:firstLine="720"/>
        <w:jc w:val="both"/>
        <w:rPr>
          <w:rFonts w:cs="David" w:hint="cs"/>
          <w:rtl/>
        </w:rPr>
      </w:pPr>
    </w:p>
    <w:p w14:paraId="72245368" w14:textId="77777777" w:rsidR="007365B3" w:rsidRPr="007365B3" w:rsidRDefault="007365B3" w:rsidP="007365B3">
      <w:pPr>
        <w:bidi/>
        <w:jc w:val="both"/>
        <w:rPr>
          <w:rFonts w:cs="David" w:hint="cs"/>
          <w:u w:val="single"/>
          <w:rtl/>
        </w:rPr>
      </w:pPr>
      <w:r w:rsidRPr="007365B3">
        <w:rPr>
          <w:rFonts w:cs="David" w:hint="cs"/>
          <w:u w:val="single"/>
          <w:rtl/>
        </w:rPr>
        <w:t>דליה איציק:</w:t>
      </w:r>
    </w:p>
    <w:p w14:paraId="76A0B57D" w14:textId="77777777" w:rsidR="007365B3" w:rsidRPr="007365B3" w:rsidRDefault="007365B3" w:rsidP="007365B3">
      <w:pPr>
        <w:bidi/>
        <w:jc w:val="both"/>
        <w:rPr>
          <w:rFonts w:cs="David" w:hint="cs"/>
          <w:u w:val="single"/>
          <w:rtl/>
        </w:rPr>
      </w:pPr>
    </w:p>
    <w:p w14:paraId="0E5F6E3B" w14:textId="77777777" w:rsidR="007365B3" w:rsidRPr="007365B3" w:rsidRDefault="007365B3" w:rsidP="007365B3">
      <w:pPr>
        <w:bidi/>
        <w:ind w:firstLine="720"/>
        <w:jc w:val="both"/>
        <w:rPr>
          <w:rFonts w:cs="David" w:hint="cs"/>
          <w:rtl/>
        </w:rPr>
      </w:pPr>
      <w:r w:rsidRPr="007365B3">
        <w:rPr>
          <w:rFonts w:cs="David" w:hint="cs"/>
          <w:rtl/>
        </w:rPr>
        <w:t xml:space="preserve">הכול קשור בכול. כשעושים הסכמות והבנות, חבר הכנסת </w:t>
      </w:r>
      <w:proofErr w:type="spellStart"/>
      <w:r w:rsidRPr="007365B3">
        <w:rPr>
          <w:rFonts w:cs="David" w:hint="cs"/>
          <w:rtl/>
        </w:rPr>
        <w:t>אלקין</w:t>
      </w:r>
      <w:proofErr w:type="spellEnd"/>
      <w:r w:rsidRPr="007365B3">
        <w:rPr>
          <w:rFonts w:cs="David" w:hint="cs"/>
          <w:rtl/>
        </w:rPr>
        <w:t xml:space="preserve">, לא מביאים חוקים מהסוג שמביאים מחר, שהם שינוי כללי יסוד, שזו זעקת שמים. אני מבינה שמחר אתם מביאים גם את חוקי המשילות. מצד אחד אתם מדברים על יציבות הכנסת, מצד שני אתם הופכים את הכנסת לרסיסים, כי אולי מקדימה מישהו יפרוש, אולי </w:t>
      </w:r>
      <w:proofErr w:type="spellStart"/>
      <w:r w:rsidRPr="007365B3">
        <w:rPr>
          <w:rFonts w:cs="David" w:hint="cs"/>
          <w:rtl/>
        </w:rPr>
        <w:t>ממרצ</w:t>
      </w:r>
      <w:proofErr w:type="spellEnd"/>
      <w:r w:rsidRPr="007365B3">
        <w:rPr>
          <w:rFonts w:cs="David" w:hint="cs"/>
          <w:rtl/>
        </w:rPr>
        <w:t xml:space="preserve"> מישהו יפרוש. הסיכוי שמהליכוד יפרשו הוא גדול יותר, אבל לא זה העניין. הנושא הוא שהכול קשור בכול. אני חושבת שאתם צריכים לבוא אתנו למשא-ומתן גם על החוקים הללו, מחר על חוק המשילות. נתניהו כל היום מדבר על יציבות שלטונית ועושה בדיוק הפוך, הוא עושה פה רסיסי מפלגות. לכן אני רוצה לשבת אתך. </w:t>
      </w:r>
    </w:p>
    <w:p w14:paraId="7E147D9C" w14:textId="77777777" w:rsidR="007365B3" w:rsidRDefault="007365B3" w:rsidP="007365B3">
      <w:pPr>
        <w:bidi/>
        <w:ind w:firstLine="720"/>
        <w:jc w:val="both"/>
        <w:rPr>
          <w:rFonts w:cs="David" w:hint="cs"/>
          <w:rtl/>
        </w:rPr>
      </w:pPr>
    </w:p>
    <w:p w14:paraId="7323C201" w14:textId="77777777" w:rsidR="007365B3" w:rsidRDefault="007365B3" w:rsidP="007365B3">
      <w:pPr>
        <w:bidi/>
        <w:ind w:firstLine="720"/>
        <w:jc w:val="both"/>
        <w:rPr>
          <w:rFonts w:cs="David" w:hint="cs"/>
          <w:rtl/>
        </w:rPr>
      </w:pPr>
    </w:p>
    <w:p w14:paraId="3DD695C7" w14:textId="77777777" w:rsidR="007365B3" w:rsidRDefault="007365B3" w:rsidP="007365B3">
      <w:pPr>
        <w:bidi/>
        <w:ind w:firstLine="720"/>
        <w:jc w:val="both"/>
        <w:rPr>
          <w:rFonts w:cs="David" w:hint="cs"/>
          <w:rtl/>
        </w:rPr>
      </w:pPr>
    </w:p>
    <w:p w14:paraId="6C3CBF0B" w14:textId="77777777" w:rsidR="007365B3" w:rsidRDefault="007365B3" w:rsidP="007365B3">
      <w:pPr>
        <w:bidi/>
        <w:ind w:firstLine="720"/>
        <w:jc w:val="both"/>
        <w:rPr>
          <w:rFonts w:cs="David" w:hint="cs"/>
          <w:rtl/>
        </w:rPr>
      </w:pPr>
    </w:p>
    <w:p w14:paraId="7179FB56" w14:textId="77777777" w:rsidR="007365B3" w:rsidRDefault="007365B3" w:rsidP="007365B3">
      <w:pPr>
        <w:bidi/>
        <w:ind w:firstLine="720"/>
        <w:jc w:val="both"/>
        <w:rPr>
          <w:rFonts w:cs="David" w:hint="cs"/>
          <w:rtl/>
        </w:rPr>
      </w:pPr>
    </w:p>
    <w:p w14:paraId="6FABF346" w14:textId="77777777" w:rsidR="007365B3" w:rsidRDefault="007365B3" w:rsidP="007365B3">
      <w:pPr>
        <w:bidi/>
        <w:ind w:firstLine="720"/>
        <w:jc w:val="both"/>
        <w:rPr>
          <w:rFonts w:cs="David" w:hint="cs"/>
          <w:rtl/>
        </w:rPr>
      </w:pPr>
    </w:p>
    <w:p w14:paraId="32A0A6F6" w14:textId="77777777" w:rsidR="007365B3" w:rsidRPr="007365B3" w:rsidRDefault="007365B3" w:rsidP="007365B3">
      <w:pPr>
        <w:bidi/>
        <w:ind w:firstLine="720"/>
        <w:jc w:val="both"/>
        <w:rPr>
          <w:rFonts w:cs="David" w:hint="cs"/>
          <w:rtl/>
        </w:rPr>
      </w:pPr>
    </w:p>
    <w:p w14:paraId="5831FFCF" w14:textId="77777777" w:rsidR="007365B3" w:rsidRPr="007365B3" w:rsidRDefault="007365B3" w:rsidP="007365B3">
      <w:pPr>
        <w:bidi/>
        <w:ind w:left="-2"/>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112F9D3E" w14:textId="77777777" w:rsidR="007365B3" w:rsidRPr="007365B3" w:rsidRDefault="007365B3" w:rsidP="007365B3">
      <w:pPr>
        <w:bidi/>
        <w:ind w:left="-2"/>
        <w:jc w:val="both"/>
        <w:rPr>
          <w:rFonts w:cs="David" w:hint="cs"/>
          <w:u w:val="single"/>
          <w:rtl/>
        </w:rPr>
      </w:pPr>
    </w:p>
    <w:p w14:paraId="6AAFFC5B" w14:textId="77777777" w:rsidR="007365B3" w:rsidRPr="007365B3" w:rsidRDefault="007365B3" w:rsidP="007365B3">
      <w:pPr>
        <w:bidi/>
        <w:ind w:firstLine="720"/>
        <w:jc w:val="both"/>
        <w:rPr>
          <w:rFonts w:cs="David" w:hint="cs"/>
          <w:rtl/>
        </w:rPr>
      </w:pPr>
      <w:r w:rsidRPr="007365B3">
        <w:rPr>
          <w:rFonts w:cs="David" w:hint="cs"/>
          <w:rtl/>
        </w:rPr>
        <w:t xml:space="preserve">תמיד אשמח לשבת. אבל מצד שני פונים חברי כנסת, והם צודקים, ומבקשים לדעת מתי מתקיים הדיון ומתי מתקיימת ההצבעה. לכן אנחנו צריכים היום לקבוע סדרי דיון. אם נגיע להבנות אחרות, נכנס שוב את ועדת הכנסת ונשנה אותן. </w:t>
      </w:r>
    </w:p>
    <w:p w14:paraId="7C712F08" w14:textId="77777777" w:rsidR="007365B3" w:rsidRPr="007365B3" w:rsidRDefault="007365B3" w:rsidP="007365B3">
      <w:pPr>
        <w:bidi/>
        <w:ind w:firstLine="720"/>
        <w:jc w:val="both"/>
        <w:rPr>
          <w:rFonts w:cs="David" w:hint="cs"/>
          <w:rtl/>
        </w:rPr>
      </w:pPr>
    </w:p>
    <w:p w14:paraId="1D264F67" w14:textId="77777777" w:rsidR="007365B3" w:rsidRPr="007365B3" w:rsidRDefault="007365B3" w:rsidP="007365B3">
      <w:pPr>
        <w:bidi/>
        <w:jc w:val="both"/>
        <w:rPr>
          <w:rFonts w:cs="David" w:hint="cs"/>
          <w:u w:val="single"/>
          <w:rtl/>
        </w:rPr>
      </w:pPr>
      <w:r w:rsidRPr="007365B3">
        <w:rPr>
          <w:rFonts w:cs="David" w:hint="cs"/>
          <w:u w:val="single"/>
          <w:rtl/>
        </w:rPr>
        <w:t>דליה איציק:</w:t>
      </w:r>
    </w:p>
    <w:p w14:paraId="61C0E1E1" w14:textId="77777777" w:rsidR="007365B3" w:rsidRPr="007365B3" w:rsidRDefault="007365B3" w:rsidP="007365B3">
      <w:pPr>
        <w:bidi/>
        <w:jc w:val="both"/>
        <w:rPr>
          <w:rFonts w:cs="David" w:hint="cs"/>
          <w:u w:val="single"/>
          <w:rtl/>
        </w:rPr>
      </w:pPr>
    </w:p>
    <w:p w14:paraId="3FA66F2C" w14:textId="77777777" w:rsidR="007365B3" w:rsidRPr="007365B3" w:rsidRDefault="007365B3" w:rsidP="007365B3">
      <w:pPr>
        <w:bidi/>
        <w:ind w:firstLine="720"/>
        <w:jc w:val="both"/>
        <w:rPr>
          <w:rFonts w:cs="David" w:hint="cs"/>
          <w:rtl/>
        </w:rPr>
      </w:pPr>
      <w:r w:rsidRPr="007365B3">
        <w:rPr>
          <w:rFonts w:cs="David" w:hint="cs"/>
          <w:rtl/>
        </w:rPr>
        <w:t xml:space="preserve">אני רואה פה את סדר-היום של יום שלישי: הצעת חוק יסוד, הצעת חוק הכנסת. </w:t>
      </w:r>
    </w:p>
    <w:p w14:paraId="6F03BD2E" w14:textId="77777777" w:rsidR="007365B3" w:rsidRPr="007365B3" w:rsidRDefault="007365B3" w:rsidP="007365B3">
      <w:pPr>
        <w:bidi/>
        <w:ind w:firstLine="720"/>
        <w:jc w:val="both"/>
        <w:rPr>
          <w:rFonts w:cs="David" w:hint="cs"/>
          <w:rtl/>
        </w:rPr>
      </w:pPr>
    </w:p>
    <w:p w14:paraId="7D7D7183" w14:textId="77777777" w:rsidR="007365B3" w:rsidRPr="007365B3" w:rsidRDefault="007365B3" w:rsidP="007365B3">
      <w:pPr>
        <w:bidi/>
        <w:ind w:left="-2"/>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5078ACB2" w14:textId="77777777" w:rsidR="007365B3" w:rsidRPr="007365B3" w:rsidRDefault="007365B3" w:rsidP="007365B3">
      <w:pPr>
        <w:bidi/>
        <w:ind w:left="-2"/>
        <w:jc w:val="both"/>
        <w:rPr>
          <w:rFonts w:cs="David" w:hint="cs"/>
          <w:u w:val="single"/>
          <w:rtl/>
        </w:rPr>
      </w:pPr>
    </w:p>
    <w:p w14:paraId="4085F71D" w14:textId="77777777" w:rsidR="007365B3" w:rsidRPr="007365B3" w:rsidRDefault="007365B3" w:rsidP="007365B3">
      <w:pPr>
        <w:bidi/>
        <w:ind w:firstLine="720"/>
        <w:jc w:val="both"/>
        <w:rPr>
          <w:rFonts w:cs="David" w:hint="cs"/>
          <w:rtl/>
        </w:rPr>
      </w:pPr>
      <w:r w:rsidRPr="007365B3">
        <w:rPr>
          <w:rFonts w:cs="David" w:hint="cs"/>
          <w:rtl/>
        </w:rPr>
        <w:t xml:space="preserve">זה לא קשור לנושא הזה. </w:t>
      </w:r>
    </w:p>
    <w:p w14:paraId="6E65F431" w14:textId="77777777" w:rsidR="007365B3" w:rsidRPr="007365B3" w:rsidRDefault="007365B3" w:rsidP="007365B3">
      <w:pPr>
        <w:bidi/>
        <w:ind w:firstLine="720"/>
        <w:jc w:val="both"/>
        <w:rPr>
          <w:rFonts w:cs="David" w:hint="cs"/>
          <w:rtl/>
        </w:rPr>
      </w:pPr>
    </w:p>
    <w:p w14:paraId="5855E1C7" w14:textId="77777777" w:rsidR="007365B3" w:rsidRPr="007365B3" w:rsidRDefault="007365B3" w:rsidP="007365B3">
      <w:pPr>
        <w:bidi/>
        <w:jc w:val="both"/>
        <w:rPr>
          <w:rFonts w:cs="David" w:hint="cs"/>
          <w:u w:val="single"/>
          <w:rtl/>
        </w:rPr>
      </w:pPr>
      <w:r w:rsidRPr="007365B3">
        <w:rPr>
          <w:rFonts w:cs="David" w:hint="cs"/>
          <w:u w:val="single"/>
          <w:rtl/>
        </w:rPr>
        <w:t>דליה איציק:</w:t>
      </w:r>
    </w:p>
    <w:p w14:paraId="71C3715F" w14:textId="77777777" w:rsidR="007365B3" w:rsidRPr="007365B3" w:rsidRDefault="007365B3" w:rsidP="007365B3">
      <w:pPr>
        <w:bidi/>
        <w:jc w:val="both"/>
        <w:rPr>
          <w:rFonts w:cs="David" w:hint="cs"/>
          <w:u w:val="single"/>
          <w:rtl/>
        </w:rPr>
      </w:pPr>
    </w:p>
    <w:p w14:paraId="71E140CB" w14:textId="77777777" w:rsidR="007365B3" w:rsidRPr="007365B3" w:rsidRDefault="007365B3" w:rsidP="007365B3">
      <w:pPr>
        <w:bidi/>
        <w:ind w:firstLine="720"/>
        <w:jc w:val="both"/>
        <w:rPr>
          <w:rFonts w:cs="David" w:hint="cs"/>
          <w:rtl/>
        </w:rPr>
      </w:pPr>
      <w:r w:rsidRPr="007365B3">
        <w:rPr>
          <w:rFonts w:cs="David" w:hint="cs"/>
          <w:rtl/>
        </w:rPr>
        <w:t xml:space="preserve">זה קשור לדבר אחד, שאתם לא מוכנים להגיע להבנה על כלום. אין פה ועדת הסכמות, </w:t>
      </w:r>
      <w:proofErr w:type="spellStart"/>
      <w:r w:rsidRPr="007365B3">
        <w:rPr>
          <w:rFonts w:cs="David" w:hint="cs"/>
          <w:rtl/>
        </w:rPr>
        <w:t>שהיתה</w:t>
      </w:r>
      <w:proofErr w:type="spellEnd"/>
      <w:r w:rsidRPr="007365B3">
        <w:rPr>
          <w:rFonts w:cs="David" w:hint="cs"/>
          <w:rtl/>
        </w:rPr>
        <w:t xml:space="preserve"> כל בוקר ביום שני. </w:t>
      </w:r>
    </w:p>
    <w:p w14:paraId="697FB28A" w14:textId="77777777" w:rsidR="007365B3" w:rsidRPr="007365B3" w:rsidRDefault="007365B3" w:rsidP="007365B3">
      <w:pPr>
        <w:bidi/>
        <w:ind w:firstLine="720"/>
        <w:jc w:val="both"/>
        <w:rPr>
          <w:rFonts w:cs="David" w:hint="cs"/>
          <w:rtl/>
        </w:rPr>
      </w:pPr>
    </w:p>
    <w:p w14:paraId="62F14FA4" w14:textId="77777777" w:rsidR="007365B3" w:rsidRPr="007365B3" w:rsidRDefault="007365B3" w:rsidP="007365B3">
      <w:pPr>
        <w:bidi/>
        <w:ind w:left="-2"/>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5E893BEA" w14:textId="77777777" w:rsidR="007365B3" w:rsidRPr="007365B3" w:rsidRDefault="007365B3" w:rsidP="007365B3">
      <w:pPr>
        <w:bidi/>
        <w:ind w:left="-2"/>
        <w:jc w:val="both"/>
        <w:rPr>
          <w:rFonts w:cs="David" w:hint="cs"/>
          <w:u w:val="single"/>
          <w:rtl/>
        </w:rPr>
      </w:pPr>
    </w:p>
    <w:p w14:paraId="51CC6B14" w14:textId="77777777" w:rsidR="007365B3" w:rsidRPr="007365B3" w:rsidRDefault="007365B3" w:rsidP="007365B3">
      <w:pPr>
        <w:bidi/>
        <w:ind w:firstLine="720"/>
        <w:jc w:val="both"/>
        <w:rPr>
          <w:rFonts w:cs="David" w:hint="cs"/>
          <w:rtl/>
        </w:rPr>
      </w:pPr>
      <w:r w:rsidRPr="007365B3">
        <w:rPr>
          <w:rFonts w:cs="David" w:hint="cs"/>
          <w:rtl/>
        </w:rPr>
        <w:t xml:space="preserve">כרגע, במסגרת הדיון הזה לגבי תקציב וחוק ההסדרים, זה לא הוגן, כי באתי לכאן עם ידיים נקיות. היה לי רוב להעביר פטור מחובת הנחה מראש, אבל אמרתי שלא אעשה את זה בלי הסכמות עם האופוזיציה. אני מוכן ללכת לפי הספר כפי שהחוק דורש. אמרתי שאם האופוזיציה מוכנה ללכת על פטור כדי לקבל יותר ביטוי בוועדות, אשמח לשתף עם זה פעולה לפי תקדים של שנת 2006. אם היא לא מוכנה, אני אפילו לא מבקש את זה, למרות שיש לי פה רוב. לכן להגיד שאני לא מנסה להגיע להסכמות בהקשר של הדיון היום, אני חושב שזה לא הוגן. </w:t>
      </w:r>
    </w:p>
    <w:p w14:paraId="2A34CDC3" w14:textId="77777777" w:rsidR="007365B3" w:rsidRPr="007365B3" w:rsidRDefault="007365B3" w:rsidP="007365B3">
      <w:pPr>
        <w:bidi/>
        <w:ind w:firstLine="720"/>
        <w:jc w:val="both"/>
        <w:rPr>
          <w:rFonts w:cs="David" w:hint="cs"/>
          <w:rtl/>
        </w:rPr>
      </w:pPr>
    </w:p>
    <w:p w14:paraId="46C6701B" w14:textId="77777777" w:rsidR="007365B3" w:rsidRPr="007365B3" w:rsidRDefault="007365B3" w:rsidP="007365B3">
      <w:pPr>
        <w:bidi/>
        <w:jc w:val="both"/>
        <w:rPr>
          <w:rFonts w:cs="David" w:hint="cs"/>
          <w:u w:val="single"/>
          <w:rtl/>
        </w:rPr>
      </w:pPr>
      <w:r w:rsidRPr="007365B3">
        <w:rPr>
          <w:rFonts w:cs="David" w:hint="cs"/>
          <w:u w:val="single"/>
          <w:rtl/>
        </w:rPr>
        <w:t>דליה איציק:</w:t>
      </w:r>
    </w:p>
    <w:p w14:paraId="45C7937A" w14:textId="77777777" w:rsidR="007365B3" w:rsidRPr="007365B3" w:rsidRDefault="007365B3" w:rsidP="007365B3">
      <w:pPr>
        <w:bidi/>
        <w:jc w:val="both"/>
        <w:rPr>
          <w:rFonts w:cs="David" w:hint="cs"/>
          <w:u w:val="single"/>
          <w:rtl/>
        </w:rPr>
      </w:pPr>
    </w:p>
    <w:p w14:paraId="147176BB" w14:textId="77777777" w:rsidR="007365B3" w:rsidRPr="007365B3" w:rsidRDefault="007365B3" w:rsidP="007365B3">
      <w:pPr>
        <w:bidi/>
        <w:ind w:firstLine="720"/>
        <w:jc w:val="both"/>
        <w:rPr>
          <w:rFonts w:cs="David" w:hint="cs"/>
          <w:rtl/>
        </w:rPr>
      </w:pPr>
      <w:r w:rsidRPr="007365B3">
        <w:rPr>
          <w:rFonts w:cs="David" w:hint="cs"/>
          <w:rtl/>
        </w:rPr>
        <w:t xml:space="preserve">אגב, יש לך רוב גם לבטל את האופוזיציה. </w:t>
      </w:r>
    </w:p>
    <w:p w14:paraId="5FE49B61" w14:textId="77777777" w:rsidR="007365B3" w:rsidRPr="007365B3" w:rsidRDefault="007365B3" w:rsidP="007365B3">
      <w:pPr>
        <w:bidi/>
        <w:ind w:firstLine="720"/>
        <w:jc w:val="both"/>
        <w:rPr>
          <w:rFonts w:cs="David" w:hint="cs"/>
          <w:rtl/>
        </w:rPr>
      </w:pPr>
    </w:p>
    <w:p w14:paraId="6029C1F6" w14:textId="77777777" w:rsidR="007365B3" w:rsidRPr="007365B3" w:rsidRDefault="007365B3" w:rsidP="007365B3">
      <w:pPr>
        <w:bidi/>
        <w:ind w:left="-2"/>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3D02DF85" w14:textId="77777777" w:rsidR="007365B3" w:rsidRPr="007365B3" w:rsidRDefault="007365B3" w:rsidP="007365B3">
      <w:pPr>
        <w:bidi/>
        <w:ind w:left="-2"/>
        <w:jc w:val="both"/>
        <w:rPr>
          <w:rFonts w:cs="David" w:hint="cs"/>
          <w:u w:val="single"/>
          <w:rtl/>
        </w:rPr>
      </w:pPr>
    </w:p>
    <w:p w14:paraId="3245D366" w14:textId="77777777" w:rsidR="007365B3" w:rsidRPr="007365B3" w:rsidRDefault="007365B3" w:rsidP="007365B3">
      <w:pPr>
        <w:bidi/>
        <w:ind w:firstLine="720"/>
        <w:jc w:val="both"/>
        <w:rPr>
          <w:rFonts w:cs="David" w:hint="cs"/>
          <w:rtl/>
        </w:rPr>
      </w:pPr>
      <w:r w:rsidRPr="007365B3">
        <w:rPr>
          <w:rFonts w:cs="David" w:hint="cs"/>
          <w:rtl/>
        </w:rPr>
        <w:t xml:space="preserve">כל דבר שהיה כאן היום, היה בהסכמה. </w:t>
      </w:r>
    </w:p>
    <w:p w14:paraId="3BCBC0FA" w14:textId="77777777" w:rsidR="007365B3" w:rsidRPr="007365B3" w:rsidRDefault="007365B3" w:rsidP="007365B3">
      <w:pPr>
        <w:bidi/>
        <w:ind w:firstLine="720"/>
        <w:jc w:val="both"/>
        <w:rPr>
          <w:rFonts w:cs="David" w:hint="cs"/>
          <w:rtl/>
        </w:rPr>
      </w:pPr>
    </w:p>
    <w:p w14:paraId="12B71742" w14:textId="77777777" w:rsidR="007365B3" w:rsidRPr="007365B3" w:rsidRDefault="007365B3" w:rsidP="007365B3">
      <w:pPr>
        <w:bidi/>
        <w:jc w:val="both"/>
        <w:rPr>
          <w:rFonts w:cs="David" w:hint="cs"/>
          <w:u w:val="single"/>
          <w:rtl/>
        </w:rPr>
      </w:pPr>
      <w:r w:rsidRPr="007365B3">
        <w:rPr>
          <w:rFonts w:cs="David" w:hint="cs"/>
          <w:u w:val="single"/>
          <w:rtl/>
        </w:rPr>
        <w:t>דליה איציק:</w:t>
      </w:r>
    </w:p>
    <w:p w14:paraId="1503E9B0" w14:textId="77777777" w:rsidR="007365B3" w:rsidRPr="007365B3" w:rsidRDefault="007365B3" w:rsidP="007365B3">
      <w:pPr>
        <w:bidi/>
        <w:jc w:val="both"/>
        <w:rPr>
          <w:rFonts w:cs="David" w:hint="cs"/>
          <w:u w:val="single"/>
          <w:rtl/>
        </w:rPr>
      </w:pPr>
    </w:p>
    <w:p w14:paraId="5228CCF1" w14:textId="77777777" w:rsidR="007365B3" w:rsidRPr="007365B3" w:rsidRDefault="007365B3" w:rsidP="007365B3">
      <w:pPr>
        <w:bidi/>
        <w:ind w:firstLine="720"/>
        <w:jc w:val="both"/>
        <w:rPr>
          <w:rFonts w:cs="David" w:hint="cs"/>
          <w:rtl/>
        </w:rPr>
      </w:pPr>
      <w:r w:rsidRPr="007365B3">
        <w:rPr>
          <w:rFonts w:cs="David" w:hint="cs"/>
          <w:rtl/>
        </w:rPr>
        <w:t xml:space="preserve">לא היה פה כלום, הסדרים טכניים. </w:t>
      </w:r>
    </w:p>
    <w:p w14:paraId="024B28C0" w14:textId="77777777" w:rsidR="007365B3" w:rsidRPr="007365B3" w:rsidRDefault="007365B3" w:rsidP="007365B3">
      <w:pPr>
        <w:bidi/>
        <w:ind w:firstLine="720"/>
        <w:jc w:val="both"/>
        <w:rPr>
          <w:rFonts w:cs="David" w:hint="cs"/>
          <w:rtl/>
        </w:rPr>
      </w:pPr>
    </w:p>
    <w:p w14:paraId="1866F025" w14:textId="77777777" w:rsidR="007365B3" w:rsidRPr="007365B3" w:rsidRDefault="007365B3" w:rsidP="007365B3">
      <w:pPr>
        <w:bidi/>
        <w:jc w:val="both"/>
        <w:rPr>
          <w:rFonts w:cs="David" w:hint="cs"/>
          <w:u w:val="single"/>
          <w:rtl/>
        </w:rPr>
      </w:pPr>
      <w:r w:rsidRPr="007365B3">
        <w:rPr>
          <w:rFonts w:cs="David" w:hint="cs"/>
          <w:u w:val="single"/>
          <w:rtl/>
        </w:rPr>
        <w:t>יעקב אדרי:</w:t>
      </w:r>
    </w:p>
    <w:p w14:paraId="40177D3B" w14:textId="77777777" w:rsidR="007365B3" w:rsidRPr="007365B3" w:rsidRDefault="007365B3" w:rsidP="007365B3">
      <w:pPr>
        <w:bidi/>
        <w:jc w:val="both"/>
        <w:rPr>
          <w:rFonts w:cs="David" w:hint="cs"/>
          <w:u w:val="single"/>
          <w:rtl/>
        </w:rPr>
      </w:pPr>
    </w:p>
    <w:p w14:paraId="602C1D58" w14:textId="77777777" w:rsidR="007365B3" w:rsidRPr="007365B3" w:rsidRDefault="007365B3" w:rsidP="007365B3">
      <w:pPr>
        <w:bidi/>
        <w:ind w:firstLine="720"/>
        <w:jc w:val="both"/>
        <w:rPr>
          <w:rFonts w:cs="David" w:hint="cs"/>
          <w:rtl/>
        </w:rPr>
      </w:pPr>
      <w:r w:rsidRPr="007365B3">
        <w:rPr>
          <w:rFonts w:cs="David" w:hint="cs"/>
          <w:rtl/>
        </w:rPr>
        <w:t xml:space="preserve">הכרזנו על הפסקה בהסכמה, זה נכון. </w:t>
      </w:r>
    </w:p>
    <w:p w14:paraId="176E9BCD" w14:textId="77777777" w:rsidR="007365B3" w:rsidRPr="007365B3" w:rsidRDefault="007365B3" w:rsidP="007365B3">
      <w:pPr>
        <w:bidi/>
        <w:ind w:firstLine="720"/>
        <w:jc w:val="both"/>
        <w:rPr>
          <w:rFonts w:cs="David" w:hint="cs"/>
          <w:rtl/>
        </w:rPr>
      </w:pPr>
    </w:p>
    <w:p w14:paraId="095BD15B" w14:textId="77777777" w:rsidR="007365B3" w:rsidRPr="007365B3" w:rsidRDefault="007365B3" w:rsidP="007365B3">
      <w:pPr>
        <w:bidi/>
        <w:ind w:left="-2"/>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227B4748" w14:textId="77777777" w:rsidR="007365B3" w:rsidRPr="007365B3" w:rsidRDefault="007365B3" w:rsidP="007365B3">
      <w:pPr>
        <w:bidi/>
        <w:ind w:left="-2"/>
        <w:jc w:val="both"/>
        <w:rPr>
          <w:rFonts w:cs="David" w:hint="cs"/>
          <w:u w:val="single"/>
          <w:rtl/>
        </w:rPr>
      </w:pPr>
    </w:p>
    <w:p w14:paraId="6E6A69F9" w14:textId="77777777" w:rsidR="007365B3" w:rsidRPr="007365B3" w:rsidRDefault="007365B3" w:rsidP="007365B3">
      <w:pPr>
        <w:bidi/>
        <w:ind w:firstLine="720"/>
        <w:jc w:val="both"/>
        <w:rPr>
          <w:rFonts w:cs="David" w:hint="cs"/>
          <w:rtl/>
        </w:rPr>
      </w:pPr>
      <w:r w:rsidRPr="007365B3">
        <w:rPr>
          <w:rFonts w:cs="David" w:hint="cs"/>
          <w:rtl/>
        </w:rPr>
        <w:t xml:space="preserve">אני לא מבקש פטור מחובת הנחה, ואני מכבד את ההחלטה שלכם. אני חושב שאתם טועים. אני חושב שההאשמה שאנחנו לא עושים את זה בהסכמה היא לא נכונה. </w:t>
      </w:r>
    </w:p>
    <w:p w14:paraId="037066FA" w14:textId="77777777" w:rsidR="007365B3" w:rsidRPr="007365B3" w:rsidRDefault="007365B3" w:rsidP="007365B3">
      <w:pPr>
        <w:bidi/>
        <w:ind w:firstLine="720"/>
        <w:jc w:val="both"/>
        <w:rPr>
          <w:rFonts w:cs="David" w:hint="cs"/>
          <w:rtl/>
        </w:rPr>
      </w:pPr>
    </w:p>
    <w:p w14:paraId="0A2B3F7E" w14:textId="77777777" w:rsidR="007365B3" w:rsidRPr="007365B3" w:rsidRDefault="007365B3" w:rsidP="007365B3">
      <w:pPr>
        <w:bidi/>
        <w:jc w:val="both"/>
        <w:rPr>
          <w:rFonts w:cs="David" w:hint="cs"/>
          <w:u w:val="single"/>
          <w:rtl/>
        </w:rPr>
      </w:pPr>
      <w:r w:rsidRPr="007365B3">
        <w:rPr>
          <w:rFonts w:cs="David" w:hint="cs"/>
          <w:u w:val="single"/>
          <w:rtl/>
        </w:rPr>
        <w:t>נסים זאב:</w:t>
      </w:r>
    </w:p>
    <w:p w14:paraId="382F80DE" w14:textId="77777777" w:rsidR="007365B3" w:rsidRPr="007365B3" w:rsidRDefault="007365B3" w:rsidP="007365B3">
      <w:pPr>
        <w:bidi/>
        <w:jc w:val="both"/>
        <w:rPr>
          <w:rFonts w:cs="David" w:hint="cs"/>
          <w:u w:val="single"/>
          <w:rtl/>
        </w:rPr>
      </w:pPr>
    </w:p>
    <w:p w14:paraId="116F920D" w14:textId="77777777" w:rsidR="007365B3" w:rsidRPr="007365B3" w:rsidRDefault="007365B3" w:rsidP="007365B3">
      <w:pPr>
        <w:bidi/>
        <w:ind w:firstLine="720"/>
        <w:jc w:val="both"/>
        <w:rPr>
          <w:rFonts w:cs="David" w:hint="cs"/>
          <w:rtl/>
        </w:rPr>
      </w:pPr>
      <w:r w:rsidRPr="007365B3">
        <w:rPr>
          <w:rFonts w:cs="David" w:hint="cs"/>
          <w:rtl/>
        </w:rPr>
        <w:t xml:space="preserve">כופים אותו עד שאומר "רוצה אני" </w:t>
      </w:r>
      <w:r w:rsidRPr="007365B3">
        <w:rPr>
          <w:rFonts w:cs="David"/>
          <w:rtl/>
        </w:rPr>
        <w:t>–</w:t>
      </w:r>
      <w:r w:rsidRPr="007365B3">
        <w:rPr>
          <w:rFonts w:cs="David" w:hint="cs"/>
          <w:rtl/>
        </w:rPr>
        <w:t xml:space="preserve"> זו גם הסכמה. </w:t>
      </w:r>
    </w:p>
    <w:p w14:paraId="0042C88E" w14:textId="77777777" w:rsidR="007365B3" w:rsidRPr="007365B3" w:rsidRDefault="007365B3" w:rsidP="007365B3">
      <w:pPr>
        <w:bidi/>
        <w:ind w:firstLine="720"/>
        <w:jc w:val="both"/>
        <w:rPr>
          <w:rFonts w:cs="David" w:hint="cs"/>
          <w:rtl/>
        </w:rPr>
      </w:pPr>
    </w:p>
    <w:p w14:paraId="1D149C2C" w14:textId="77777777" w:rsidR="007365B3" w:rsidRDefault="007365B3" w:rsidP="007365B3">
      <w:pPr>
        <w:bidi/>
        <w:ind w:left="-2"/>
        <w:jc w:val="both"/>
        <w:rPr>
          <w:rFonts w:cs="David" w:hint="cs"/>
          <w:u w:val="single"/>
          <w:rtl/>
        </w:rPr>
      </w:pPr>
    </w:p>
    <w:p w14:paraId="3AB7FA62" w14:textId="77777777" w:rsidR="007365B3" w:rsidRDefault="007365B3" w:rsidP="007365B3">
      <w:pPr>
        <w:bidi/>
        <w:ind w:left="-2"/>
        <w:jc w:val="both"/>
        <w:rPr>
          <w:rFonts w:cs="David" w:hint="cs"/>
          <w:u w:val="single"/>
          <w:rtl/>
        </w:rPr>
      </w:pPr>
    </w:p>
    <w:p w14:paraId="3F0D64E2" w14:textId="77777777" w:rsidR="007365B3" w:rsidRDefault="007365B3" w:rsidP="007365B3">
      <w:pPr>
        <w:bidi/>
        <w:ind w:left="-2"/>
        <w:jc w:val="both"/>
        <w:rPr>
          <w:rFonts w:cs="David" w:hint="cs"/>
          <w:u w:val="single"/>
          <w:rtl/>
        </w:rPr>
      </w:pPr>
    </w:p>
    <w:p w14:paraId="7FE3FF6D" w14:textId="77777777" w:rsidR="007365B3" w:rsidRPr="007365B3" w:rsidRDefault="007365B3" w:rsidP="007365B3">
      <w:pPr>
        <w:bidi/>
        <w:ind w:left="-2"/>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68CAE3D1" w14:textId="77777777" w:rsidR="007365B3" w:rsidRPr="007365B3" w:rsidRDefault="007365B3" w:rsidP="007365B3">
      <w:pPr>
        <w:bidi/>
        <w:ind w:left="-2"/>
        <w:jc w:val="both"/>
        <w:rPr>
          <w:rFonts w:cs="David" w:hint="cs"/>
          <w:u w:val="single"/>
          <w:rtl/>
        </w:rPr>
      </w:pPr>
    </w:p>
    <w:p w14:paraId="4A92C66E" w14:textId="77777777" w:rsidR="007365B3" w:rsidRPr="007365B3" w:rsidRDefault="007365B3" w:rsidP="007365B3">
      <w:pPr>
        <w:bidi/>
        <w:ind w:firstLine="720"/>
        <w:jc w:val="both"/>
        <w:rPr>
          <w:rFonts w:cs="David" w:hint="cs"/>
          <w:rtl/>
        </w:rPr>
      </w:pPr>
      <w:r w:rsidRPr="007365B3">
        <w:rPr>
          <w:rFonts w:cs="David" w:hint="cs"/>
          <w:rtl/>
        </w:rPr>
        <w:t xml:space="preserve">במסגרת ההסכמה הזאת, אנחנו מדברים על דיון שיתחיל בשעה 10:00 ביום חמישי. 46 חברי כנסת מהאופוזיציה כפול חמש דקות, אנחנו מגיעים ל-230 דקות נטו. צריכים להוריד כשישה חברי כנסת, כי הם ידברו בדיון הסיעתי, זה מוריד 30 דקות. אנחנו מגיעים ל-200 דקות נטו לאופוזיציה. מהקואליציה ידברו עוד כ-15 חברי כנסת כפול שלוש דקות, זה כ-45 דקות, נניח שעה. אנחנו מדברים על כחמש שעות דיון אישי. הדיון הסיעתי יארך שעתיים נטו. שר האוצר ידבר בהתחלה ובסוף. נניח שהכול זה עוד שלוש שעות. אנחנו מדברים על מסגרת של כשמונה שעות. זה אומר שנקבע שההצבעות יתקיימו לא לפני 18:00. </w:t>
      </w:r>
    </w:p>
    <w:p w14:paraId="7BD34D50" w14:textId="77777777" w:rsidR="007365B3" w:rsidRPr="007365B3" w:rsidRDefault="007365B3" w:rsidP="007365B3">
      <w:pPr>
        <w:bidi/>
        <w:ind w:firstLine="720"/>
        <w:jc w:val="both"/>
        <w:rPr>
          <w:rFonts w:cs="David" w:hint="cs"/>
          <w:rtl/>
        </w:rPr>
      </w:pPr>
    </w:p>
    <w:p w14:paraId="7449F0B8" w14:textId="77777777" w:rsidR="007365B3" w:rsidRPr="007365B3" w:rsidRDefault="007365B3" w:rsidP="007365B3">
      <w:pPr>
        <w:bidi/>
        <w:ind w:firstLine="720"/>
        <w:jc w:val="both"/>
        <w:rPr>
          <w:rFonts w:cs="David" w:hint="cs"/>
          <w:rtl/>
        </w:rPr>
      </w:pPr>
      <w:r w:rsidRPr="007365B3">
        <w:rPr>
          <w:rFonts w:cs="David" w:hint="cs"/>
          <w:rtl/>
        </w:rPr>
        <w:t>אני מביא להצבעה החלטה שאומרת כך: ועדת הכנסת, על דעתו של יושב-ראש הכנסת, מאשרת לכנסת לקיים דיון ביום חמישי. דבר שני, ועדת הכנסת קובעת שהדיון יתחיל בשעה 10:00, הוא  ייפתח בדברים של שר האוצר, לאחר מכן יתקיים דיון אישי במתכונת שאמרנו, חמש דקות לחבר כנסת מהאופוזיציה ושלוש דקות לחבר כנסת מהקואליציה. מדובר על דיון משולב בשני החוקים. לאחר מכן יתקיים דיון סיעתי, 10 דקות לכל סיעה. לאחר מכן יתקיימו הצבעות. אבל בכל מקרה לא יתקיימו הצבעות לפני 18:00. אם הדיון יסתיים קודם תהיה הפסקה. זאת הצעת ההחלטה שאני מביא לכאן להצבעה, ואני מציע שנצביע עליה פה-אחד, כי היא מסוכמת. מי בעד?</w:t>
      </w:r>
    </w:p>
    <w:p w14:paraId="53A4AA05" w14:textId="77777777" w:rsidR="007365B3" w:rsidRPr="007365B3" w:rsidRDefault="007365B3" w:rsidP="007365B3">
      <w:pPr>
        <w:bidi/>
        <w:ind w:firstLine="720"/>
        <w:jc w:val="both"/>
        <w:rPr>
          <w:rFonts w:cs="David" w:hint="cs"/>
          <w:rtl/>
        </w:rPr>
      </w:pPr>
    </w:p>
    <w:p w14:paraId="6F1B604C" w14:textId="77777777" w:rsidR="007365B3" w:rsidRPr="007365B3" w:rsidRDefault="007365B3" w:rsidP="007365B3">
      <w:pPr>
        <w:bidi/>
        <w:jc w:val="both"/>
        <w:rPr>
          <w:rFonts w:cs="David" w:hint="cs"/>
          <w:u w:val="single"/>
          <w:rtl/>
        </w:rPr>
      </w:pPr>
      <w:r w:rsidRPr="007365B3">
        <w:rPr>
          <w:rFonts w:cs="David" w:hint="cs"/>
          <w:u w:val="single"/>
          <w:rtl/>
        </w:rPr>
        <w:t>דליה איציק:</w:t>
      </w:r>
    </w:p>
    <w:p w14:paraId="084A45B0" w14:textId="77777777" w:rsidR="007365B3" w:rsidRPr="007365B3" w:rsidRDefault="007365B3" w:rsidP="007365B3">
      <w:pPr>
        <w:bidi/>
        <w:jc w:val="both"/>
        <w:rPr>
          <w:rFonts w:cs="David" w:hint="cs"/>
          <w:u w:val="single"/>
          <w:rtl/>
        </w:rPr>
      </w:pPr>
    </w:p>
    <w:p w14:paraId="24603101" w14:textId="77777777" w:rsidR="007365B3" w:rsidRPr="007365B3" w:rsidRDefault="007365B3" w:rsidP="007365B3">
      <w:pPr>
        <w:bidi/>
        <w:ind w:firstLine="720"/>
        <w:jc w:val="both"/>
        <w:rPr>
          <w:rFonts w:cs="David" w:hint="cs"/>
          <w:rtl/>
        </w:rPr>
      </w:pPr>
      <w:r w:rsidRPr="007365B3">
        <w:rPr>
          <w:rFonts w:cs="David" w:hint="cs"/>
          <w:rtl/>
        </w:rPr>
        <w:t xml:space="preserve">אני רוצה התייעצות של שלוש דקות אתך. </w:t>
      </w:r>
    </w:p>
    <w:p w14:paraId="1944B275" w14:textId="77777777" w:rsidR="007365B3" w:rsidRPr="007365B3" w:rsidRDefault="007365B3" w:rsidP="007365B3">
      <w:pPr>
        <w:bidi/>
        <w:ind w:firstLine="720"/>
        <w:jc w:val="both"/>
        <w:rPr>
          <w:rFonts w:cs="David" w:hint="cs"/>
          <w:rtl/>
        </w:rPr>
      </w:pPr>
    </w:p>
    <w:p w14:paraId="7B7EE3BA" w14:textId="77777777" w:rsidR="007365B3" w:rsidRPr="007365B3" w:rsidRDefault="007365B3" w:rsidP="007365B3">
      <w:pPr>
        <w:bidi/>
        <w:ind w:left="-2"/>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4DF363BC" w14:textId="77777777" w:rsidR="007365B3" w:rsidRPr="007365B3" w:rsidRDefault="007365B3" w:rsidP="007365B3">
      <w:pPr>
        <w:bidi/>
        <w:ind w:left="-2"/>
        <w:jc w:val="both"/>
        <w:rPr>
          <w:rFonts w:cs="David" w:hint="cs"/>
          <w:u w:val="single"/>
          <w:rtl/>
        </w:rPr>
      </w:pPr>
    </w:p>
    <w:p w14:paraId="0D46053B" w14:textId="77777777" w:rsidR="007365B3" w:rsidRPr="007365B3" w:rsidRDefault="007365B3" w:rsidP="007365B3">
      <w:pPr>
        <w:bidi/>
        <w:ind w:firstLine="720"/>
        <w:jc w:val="both"/>
        <w:rPr>
          <w:rFonts w:cs="David" w:hint="cs"/>
          <w:rtl/>
        </w:rPr>
      </w:pPr>
      <w:r w:rsidRPr="007365B3">
        <w:rPr>
          <w:rFonts w:cs="David" w:hint="cs"/>
          <w:rtl/>
        </w:rPr>
        <w:t xml:space="preserve">בבקשה. </w:t>
      </w:r>
    </w:p>
    <w:p w14:paraId="52436B6B" w14:textId="77777777" w:rsidR="007365B3" w:rsidRPr="007365B3" w:rsidRDefault="007365B3" w:rsidP="007365B3">
      <w:pPr>
        <w:bidi/>
        <w:ind w:firstLine="720"/>
        <w:jc w:val="both"/>
        <w:rPr>
          <w:rFonts w:cs="David" w:hint="cs"/>
          <w:rtl/>
        </w:rPr>
      </w:pPr>
    </w:p>
    <w:p w14:paraId="7F7CD08B" w14:textId="77777777" w:rsidR="007365B3" w:rsidRPr="007365B3" w:rsidRDefault="007365B3" w:rsidP="007365B3">
      <w:pPr>
        <w:bidi/>
        <w:ind w:firstLine="720"/>
        <w:jc w:val="both"/>
        <w:rPr>
          <w:rFonts w:cs="David" w:hint="cs"/>
          <w:rtl/>
        </w:rPr>
      </w:pPr>
      <w:r w:rsidRPr="007365B3">
        <w:rPr>
          <w:rFonts w:cs="David" w:hint="cs"/>
          <w:rtl/>
        </w:rPr>
        <w:t>(יושב-ראש הוועדה יוצא להתייעצות עם חברת הכנסת דליה איציק).</w:t>
      </w:r>
    </w:p>
    <w:p w14:paraId="72595B2E" w14:textId="77777777" w:rsidR="007365B3" w:rsidRPr="007365B3" w:rsidRDefault="007365B3" w:rsidP="007365B3">
      <w:pPr>
        <w:bidi/>
        <w:ind w:firstLine="720"/>
        <w:jc w:val="both"/>
        <w:rPr>
          <w:rFonts w:cs="David" w:hint="cs"/>
          <w:rtl/>
        </w:rPr>
      </w:pPr>
    </w:p>
    <w:p w14:paraId="690BE91F" w14:textId="77777777" w:rsidR="007365B3" w:rsidRPr="007365B3" w:rsidRDefault="007365B3" w:rsidP="007365B3">
      <w:pPr>
        <w:bidi/>
        <w:ind w:left="-2"/>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08FB3C62" w14:textId="77777777" w:rsidR="007365B3" w:rsidRPr="007365B3" w:rsidRDefault="007365B3" w:rsidP="007365B3">
      <w:pPr>
        <w:bidi/>
        <w:ind w:left="-2"/>
        <w:jc w:val="both"/>
        <w:rPr>
          <w:rFonts w:cs="David" w:hint="cs"/>
          <w:u w:val="single"/>
          <w:rtl/>
        </w:rPr>
      </w:pPr>
    </w:p>
    <w:p w14:paraId="29482138" w14:textId="77777777" w:rsidR="007365B3" w:rsidRPr="007365B3" w:rsidRDefault="007365B3" w:rsidP="007365B3">
      <w:pPr>
        <w:bidi/>
        <w:ind w:firstLine="720"/>
        <w:jc w:val="both"/>
        <w:rPr>
          <w:rFonts w:cs="David" w:hint="cs"/>
          <w:rtl/>
        </w:rPr>
      </w:pPr>
      <w:r w:rsidRPr="007365B3">
        <w:rPr>
          <w:rFonts w:cs="David" w:hint="cs"/>
          <w:rtl/>
        </w:rPr>
        <w:t xml:space="preserve">חברים, אני מציג את התמונה המלאה. מצד אחד לא ניתן להגיע לסיכום מלא, כי אומרת האופוזיציה, וזאת זכותה: אנחנו חושבים שזה חוק הסדרים גרוע מאוד, ולכן אנחנו לא יכולים לשתף פעולה עם חוק הסדרים מאוד גרוע. </w:t>
      </w:r>
    </w:p>
    <w:p w14:paraId="4F2F1BDD" w14:textId="77777777" w:rsidR="007365B3" w:rsidRPr="007365B3" w:rsidRDefault="007365B3" w:rsidP="007365B3">
      <w:pPr>
        <w:bidi/>
        <w:ind w:firstLine="720"/>
        <w:jc w:val="both"/>
        <w:rPr>
          <w:rFonts w:cs="David" w:hint="cs"/>
          <w:rtl/>
        </w:rPr>
      </w:pPr>
    </w:p>
    <w:p w14:paraId="5D4CC1CE" w14:textId="77777777" w:rsidR="007365B3" w:rsidRPr="007365B3" w:rsidRDefault="007365B3" w:rsidP="007365B3">
      <w:pPr>
        <w:bidi/>
        <w:jc w:val="both"/>
        <w:rPr>
          <w:rFonts w:cs="David" w:hint="cs"/>
          <w:u w:val="single"/>
          <w:rtl/>
        </w:rPr>
      </w:pPr>
      <w:r w:rsidRPr="007365B3">
        <w:rPr>
          <w:rFonts w:cs="David" w:hint="cs"/>
          <w:u w:val="single"/>
          <w:rtl/>
        </w:rPr>
        <w:t xml:space="preserve">מנחם אליעזר </w:t>
      </w:r>
      <w:proofErr w:type="spellStart"/>
      <w:r w:rsidRPr="007365B3">
        <w:rPr>
          <w:rFonts w:cs="David" w:hint="cs"/>
          <w:u w:val="single"/>
          <w:rtl/>
        </w:rPr>
        <w:t>מוזס</w:t>
      </w:r>
      <w:proofErr w:type="spellEnd"/>
      <w:r w:rsidRPr="007365B3">
        <w:rPr>
          <w:rFonts w:cs="David" w:hint="cs"/>
          <w:u w:val="single"/>
          <w:rtl/>
        </w:rPr>
        <w:t>:</w:t>
      </w:r>
    </w:p>
    <w:p w14:paraId="64B3D17A" w14:textId="77777777" w:rsidR="007365B3" w:rsidRPr="007365B3" w:rsidRDefault="007365B3" w:rsidP="007365B3">
      <w:pPr>
        <w:bidi/>
        <w:jc w:val="both"/>
        <w:rPr>
          <w:rFonts w:cs="David" w:hint="cs"/>
          <w:u w:val="single"/>
          <w:rtl/>
        </w:rPr>
      </w:pPr>
    </w:p>
    <w:p w14:paraId="617826C3" w14:textId="77777777" w:rsidR="007365B3" w:rsidRPr="007365B3" w:rsidRDefault="007365B3" w:rsidP="007365B3">
      <w:pPr>
        <w:bidi/>
        <w:ind w:firstLine="720"/>
        <w:jc w:val="both"/>
        <w:rPr>
          <w:rFonts w:cs="David" w:hint="cs"/>
          <w:rtl/>
        </w:rPr>
      </w:pPr>
      <w:r w:rsidRPr="007365B3">
        <w:rPr>
          <w:rFonts w:cs="David" w:hint="cs"/>
          <w:rtl/>
        </w:rPr>
        <w:t>וכי הקואליציה לא אומרת כך?</w:t>
      </w:r>
    </w:p>
    <w:p w14:paraId="5973E0D4" w14:textId="77777777" w:rsidR="007365B3" w:rsidRPr="007365B3" w:rsidRDefault="007365B3" w:rsidP="007365B3">
      <w:pPr>
        <w:bidi/>
        <w:ind w:firstLine="720"/>
        <w:jc w:val="both"/>
        <w:rPr>
          <w:rFonts w:cs="David" w:hint="cs"/>
          <w:rtl/>
        </w:rPr>
      </w:pPr>
    </w:p>
    <w:p w14:paraId="4D8504A0" w14:textId="77777777" w:rsidR="007365B3" w:rsidRPr="007365B3" w:rsidRDefault="007365B3" w:rsidP="007365B3">
      <w:pPr>
        <w:bidi/>
        <w:jc w:val="both"/>
        <w:rPr>
          <w:rFonts w:cs="David" w:hint="cs"/>
          <w:u w:val="single"/>
          <w:rtl/>
        </w:rPr>
      </w:pPr>
      <w:r w:rsidRPr="007365B3">
        <w:rPr>
          <w:rFonts w:cs="David" w:hint="cs"/>
          <w:u w:val="single"/>
          <w:rtl/>
        </w:rPr>
        <w:t xml:space="preserve">אברהם </w:t>
      </w:r>
      <w:proofErr w:type="spellStart"/>
      <w:r w:rsidRPr="007365B3">
        <w:rPr>
          <w:rFonts w:cs="David" w:hint="cs"/>
          <w:u w:val="single"/>
          <w:rtl/>
        </w:rPr>
        <w:t>מיכאלי</w:t>
      </w:r>
      <w:proofErr w:type="spellEnd"/>
      <w:r w:rsidRPr="007365B3">
        <w:rPr>
          <w:rFonts w:cs="David" w:hint="cs"/>
          <w:u w:val="single"/>
          <w:rtl/>
        </w:rPr>
        <w:t>:</w:t>
      </w:r>
    </w:p>
    <w:p w14:paraId="030F3F47" w14:textId="77777777" w:rsidR="007365B3" w:rsidRPr="007365B3" w:rsidRDefault="007365B3" w:rsidP="007365B3">
      <w:pPr>
        <w:bidi/>
        <w:jc w:val="both"/>
        <w:rPr>
          <w:rFonts w:cs="David" w:hint="cs"/>
          <w:u w:val="single"/>
          <w:rtl/>
        </w:rPr>
      </w:pPr>
    </w:p>
    <w:p w14:paraId="7AFB2F67" w14:textId="77777777" w:rsidR="007365B3" w:rsidRPr="007365B3" w:rsidRDefault="007365B3" w:rsidP="007365B3">
      <w:pPr>
        <w:bidi/>
        <w:ind w:firstLine="720"/>
        <w:jc w:val="both"/>
        <w:rPr>
          <w:rFonts w:cs="David" w:hint="cs"/>
          <w:rtl/>
        </w:rPr>
      </w:pPr>
      <w:r w:rsidRPr="007365B3">
        <w:rPr>
          <w:rFonts w:cs="David" w:hint="cs"/>
          <w:rtl/>
        </w:rPr>
        <w:t xml:space="preserve">מה שנכון נכון. </w:t>
      </w:r>
    </w:p>
    <w:p w14:paraId="11566D7F" w14:textId="77777777" w:rsidR="007365B3" w:rsidRPr="007365B3" w:rsidRDefault="007365B3" w:rsidP="007365B3">
      <w:pPr>
        <w:bidi/>
        <w:ind w:firstLine="720"/>
        <w:jc w:val="both"/>
        <w:rPr>
          <w:rFonts w:cs="David" w:hint="cs"/>
          <w:rtl/>
        </w:rPr>
      </w:pPr>
    </w:p>
    <w:p w14:paraId="3BB35AE8" w14:textId="77777777" w:rsidR="007365B3" w:rsidRPr="007365B3" w:rsidRDefault="007365B3" w:rsidP="007365B3">
      <w:pPr>
        <w:bidi/>
        <w:ind w:left="-2"/>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6AB351D7" w14:textId="77777777" w:rsidR="007365B3" w:rsidRPr="007365B3" w:rsidRDefault="007365B3" w:rsidP="007365B3">
      <w:pPr>
        <w:bidi/>
        <w:ind w:left="-2"/>
        <w:jc w:val="both"/>
        <w:rPr>
          <w:rFonts w:cs="David" w:hint="cs"/>
          <w:u w:val="single"/>
          <w:rtl/>
        </w:rPr>
      </w:pPr>
    </w:p>
    <w:p w14:paraId="7C57A3F5" w14:textId="77777777" w:rsidR="007365B3" w:rsidRPr="007365B3" w:rsidRDefault="007365B3" w:rsidP="007365B3">
      <w:pPr>
        <w:bidi/>
        <w:ind w:firstLine="720"/>
        <w:jc w:val="both"/>
        <w:rPr>
          <w:rFonts w:cs="David" w:hint="cs"/>
          <w:rtl/>
        </w:rPr>
      </w:pPr>
      <w:r w:rsidRPr="007365B3">
        <w:rPr>
          <w:rFonts w:cs="David" w:hint="cs"/>
          <w:rtl/>
        </w:rPr>
        <w:t xml:space="preserve">מצד שני, כולם מבינים את הרצון שראוי שהכנסת תקבל יותר זמן לעבוד על חוק ההסדרים כמה שיותר ימים בוועדות. לכן אני מביא לכאן הצעה שאומרת כך: ביום רביעי יתקיימו דיונים בהצעת חוק פרטיות רק בהסכמה בין הקואליציה והאופוזיציה והממשלה שהם בעד. זה יהיה אחרי השאילתות הדחופות. </w:t>
      </w:r>
    </w:p>
    <w:p w14:paraId="4939DBB3" w14:textId="77777777" w:rsidR="007365B3" w:rsidRPr="007365B3" w:rsidRDefault="007365B3" w:rsidP="007365B3">
      <w:pPr>
        <w:bidi/>
        <w:ind w:firstLine="720"/>
        <w:jc w:val="both"/>
        <w:rPr>
          <w:rFonts w:cs="David" w:hint="cs"/>
          <w:rtl/>
        </w:rPr>
      </w:pPr>
    </w:p>
    <w:p w14:paraId="4BAE38DE" w14:textId="77777777" w:rsidR="007365B3" w:rsidRPr="007365B3" w:rsidRDefault="007365B3" w:rsidP="007365B3">
      <w:pPr>
        <w:bidi/>
        <w:jc w:val="both"/>
        <w:rPr>
          <w:rFonts w:cs="David" w:hint="cs"/>
          <w:u w:val="single"/>
          <w:rtl/>
        </w:rPr>
      </w:pPr>
      <w:r w:rsidRPr="007365B3">
        <w:rPr>
          <w:rFonts w:cs="David" w:hint="cs"/>
          <w:u w:val="single"/>
          <w:rtl/>
        </w:rPr>
        <w:t>יעקב אדרי:</w:t>
      </w:r>
    </w:p>
    <w:p w14:paraId="75C88A7E" w14:textId="77777777" w:rsidR="007365B3" w:rsidRPr="007365B3" w:rsidRDefault="007365B3" w:rsidP="007365B3">
      <w:pPr>
        <w:bidi/>
        <w:jc w:val="both"/>
        <w:rPr>
          <w:rFonts w:cs="David" w:hint="cs"/>
          <w:u w:val="single"/>
          <w:rtl/>
        </w:rPr>
      </w:pPr>
    </w:p>
    <w:p w14:paraId="2975E88E" w14:textId="77777777" w:rsidR="007365B3" w:rsidRPr="007365B3" w:rsidRDefault="007365B3" w:rsidP="007365B3">
      <w:pPr>
        <w:bidi/>
        <w:ind w:firstLine="720"/>
        <w:jc w:val="both"/>
        <w:rPr>
          <w:rFonts w:cs="David" w:hint="cs"/>
          <w:rtl/>
        </w:rPr>
      </w:pPr>
      <w:r w:rsidRPr="007365B3">
        <w:rPr>
          <w:rFonts w:cs="David" w:hint="cs"/>
          <w:rtl/>
        </w:rPr>
        <w:t>אולי תורידו את השאילתות?</w:t>
      </w:r>
    </w:p>
    <w:p w14:paraId="2B674EE7" w14:textId="77777777" w:rsidR="007365B3" w:rsidRDefault="007365B3" w:rsidP="007365B3">
      <w:pPr>
        <w:bidi/>
        <w:ind w:left="-2"/>
        <w:jc w:val="both"/>
        <w:rPr>
          <w:rFonts w:cs="David" w:hint="cs"/>
          <w:rtl/>
        </w:rPr>
      </w:pPr>
    </w:p>
    <w:p w14:paraId="354ABA0D" w14:textId="77777777" w:rsidR="007365B3" w:rsidRDefault="007365B3" w:rsidP="007365B3">
      <w:pPr>
        <w:bidi/>
        <w:ind w:left="-2"/>
        <w:jc w:val="both"/>
        <w:rPr>
          <w:rFonts w:cs="David" w:hint="cs"/>
          <w:rtl/>
        </w:rPr>
      </w:pPr>
    </w:p>
    <w:p w14:paraId="0ED05F2A" w14:textId="77777777" w:rsidR="007365B3" w:rsidRDefault="007365B3" w:rsidP="007365B3">
      <w:pPr>
        <w:bidi/>
        <w:ind w:left="-2"/>
        <w:jc w:val="both"/>
        <w:rPr>
          <w:rFonts w:cs="David" w:hint="cs"/>
          <w:rtl/>
        </w:rPr>
      </w:pPr>
    </w:p>
    <w:p w14:paraId="6ADF8AF3" w14:textId="77777777" w:rsidR="007365B3" w:rsidRDefault="007365B3" w:rsidP="007365B3">
      <w:pPr>
        <w:bidi/>
        <w:ind w:left="-2"/>
        <w:jc w:val="both"/>
        <w:rPr>
          <w:rFonts w:cs="David" w:hint="cs"/>
          <w:rtl/>
        </w:rPr>
      </w:pPr>
    </w:p>
    <w:p w14:paraId="1CE26B10" w14:textId="77777777" w:rsidR="007365B3" w:rsidRPr="007365B3" w:rsidRDefault="007365B3" w:rsidP="007365B3">
      <w:pPr>
        <w:bidi/>
        <w:ind w:left="-2"/>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3532161C" w14:textId="77777777" w:rsidR="007365B3" w:rsidRPr="007365B3" w:rsidRDefault="007365B3" w:rsidP="007365B3">
      <w:pPr>
        <w:bidi/>
        <w:ind w:left="-2"/>
        <w:jc w:val="both"/>
        <w:rPr>
          <w:rFonts w:cs="David" w:hint="cs"/>
          <w:u w:val="single"/>
          <w:rtl/>
        </w:rPr>
      </w:pPr>
    </w:p>
    <w:p w14:paraId="5D870D15" w14:textId="77777777" w:rsidR="007365B3" w:rsidRPr="007365B3" w:rsidRDefault="007365B3" w:rsidP="007365B3">
      <w:pPr>
        <w:bidi/>
        <w:ind w:firstLine="720"/>
        <w:jc w:val="both"/>
        <w:rPr>
          <w:rFonts w:cs="David" w:hint="cs"/>
          <w:rtl/>
        </w:rPr>
      </w:pPr>
      <w:r w:rsidRPr="007365B3">
        <w:rPr>
          <w:rFonts w:cs="David" w:hint="cs"/>
          <w:rtl/>
        </w:rPr>
        <w:t xml:space="preserve">זה בתקנון. </w:t>
      </w:r>
    </w:p>
    <w:p w14:paraId="210DC176" w14:textId="77777777" w:rsidR="007365B3" w:rsidRPr="007365B3" w:rsidRDefault="007365B3" w:rsidP="007365B3">
      <w:pPr>
        <w:bidi/>
        <w:jc w:val="both"/>
        <w:rPr>
          <w:rFonts w:cs="David" w:hint="cs"/>
          <w:rtl/>
        </w:rPr>
      </w:pPr>
    </w:p>
    <w:p w14:paraId="27C395C0" w14:textId="77777777" w:rsidR="007365B3" w:rsidRPr="007365B3" w:rsidRDefault="007365B3" w:rsidP="007365B3">
      <w:pPr>
        <w:bidi/>
        <w:jc w:val="both"/>
        <w:rPr>
          <w:rFonts w:cs="David" w:hint="cs"/>
          <w:u w:val="single"/>
          <w:rtl/>
        </w:rPr>
      </w:pPr>
      <w:r w:rsidRPr="007365B3">
        <w:rPr>
          <w:rFonts w:cs="David" w:hint="cs"/>
          <w:u w:val="single"/>
          <w:rtl/>
        </w:rPr>
        <w:t>איל ינון:</w:t>
      </w:r>
    </w:p>
    <w:p w14:paraId="15549DFA" w14:textId="77777777" w:rsidR="007365B3" w:rsidRPr="007365B3" w:rsidRDefault="007365B3" w:rsidP="007365B3">
      <w:pPr>
        <w:bidi/>
        <w:jc w:val="both"/>
        <w:rPr>
          <w:rFonts w:cs="David" w:hint="cs"/>
          <w:rtl/>
        </w:rPr>
      </w:pPr>
    </w:p>
    <w:p w14:paraId="6A3D2E46" w14:textId="77777777" w:rsidR="007365B3" w:rsidRPr="007365B3" w:rsidRDefault="007365B3" w:rsidP="007365B3">
      <w:pPr>
        <w:bidi/>
        <w:jc w:val="both"/>
        <w:rPr>
          <w:rFonts w:cs="David" w:hint="cs"/>
          <w:rtl/>
        </w:rPr>
      </w:pPr>
      <w:r w:rsidRPr="007365B3">
        <w:rPr>
          <w:rFonts w:cs="David" w:hint="cs"/>
          <w:rtl/>
        </w:rPr>
        <w:tab/>
        <w:t xml:space="preserve">זה בתקנון, אבל אפשר לקבל החלטה שמורידים. </w:t>
      </w:r>
    </w:p>
    <w:p w14:paraId="482524F2" w14:textId="77777777" w:rsidR="007365B3" w:rsidRPr="007365B3" w:rsidRDefault="007365B3" w:rsidP="007365B3">
      <w:pPr>
        <w:bidi/>
        <w:jc w:val="both"/>
        <w:rPr>
          <w:rFonts w:cs="David" w:hint="cs"/>
          <w:rtl/>
        </w:rPr>
      </w:pPr>
    </w:p>
    <w:p w14:paraId="540738DF" w14:textId="77777777" w:rsidR="007365B3" w:rsidRPr="007365B3" w:rsidRDefault="007365B3" w:rsidP="007365B3">
      <w:pPr>
        <w:bidi/>
        <w:ind w:left="-2"/>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341D9E80" w14:textId="77777777" w:rsidR="007365B3" w:rsidRPr="007365B3" w:rsidRDefault="007365B3" w:rsidP="007365B3">
      <w:pPr>
        <w:bidi/>
        <w:ind w:left="-2"/>
        <w:jc w:val="both"/>
        <w:rPr>
          <w:rFonts w:cs="David" w:hint="cs"/>
          <w:u w:val="single"/>
          <w:rtl/>
        </w:rPr>
      </w:pPr>
    </w:p>
    <w:p w14:paraId="6F566605" w14:textId="77777777" w:rsidR="007365B3" w:rsidRPr="007365B3" w:rsidRDefault="007365B3" w:rsidP="007365B3">
      <w:pPr>
        <w:bidi/>
        <w:jc w:val="both"/>
        <w:rPr>
          <w:rFonts w:cs="David" w:hint="cs"/>
          <w:rtl/>
        </w:rPr>
      </w:pPr>
      <w:r w:rsidRPr="007365B3">
        <w:rPr>
          <w:rFonts w:cs="David" w:hint="cs"/>
          <w:rtl/>
        </w:rPr>
        <w:tab/>
        <w:t xml:space="preserve">ביום רביעי לא יהיו שאילתות דחופות ולא יהיו הצעות לסדר לא יהיו הצעות דחופות לסדר. ביום רביעי יהיו הצעות חוק פרטיות בתמיכה. אחרי הצעות חוק פרטיות בתמיכה יהיה דיון 40 חתימות. </w:t>
      </w:r>
    </w:p>
    <w:p w14:paraId="6094BFA1" w14:textId="77777777" w:rsidR="007365B3" w:rsidRPr="007365B3" w:rsidRDefault="007365B3" w:rsidP="007365B3">
      <w:pPr>
        <w:bidi/>
        <w:jc w:val="both"/>
        <w:rPr>
          <w:rFonts w:cs="David" w:hint="cs"/>
          <w:rtl/>
        </w:rPr>
      </w:pPr>
    </w:p>
    <w:p w14:paraId="45888065" w14:textId="77777777" w:rsidR="007365B3" w:rsidRPr="007365B3" w:rsidRDefault="007365B3" w:rsidP="007365B3">
      <w:pPr>
        <w:bidi/>
        <w:jc w:val="both"/>
        <w:rPr>
          <w:rFonts w:cs="David" w:hint="cs"/>
          <w:u w:val="single"/>
          <w:rtl/>
        </w:rPr>
      </w:pPr>
      <w:r w:rsidRPr="007365B3">
        <w:rPr>
          <w:rFonts w:cs="David" w:hint="cs"/>
          <w:u w:val="single"/>
          <w:rtl/>
        </w:rPr>
        <w:t>נסים זאב:</w:t>
      </w:r>
    </w:p>
    <w:p w14:paraId="20B274AA" w14:textId="77777777" w:rsidR="007365B3" w:rsidRPr="007365B3" w:rsidRDefault="007365B3" w:rsidP="007365B3">
      <w:pPr>
        <w:bidi/>
        <w:jc w:val="both"/>
        <w:rPr>
          <w:rFonts w:cs="David" w:hint="cs"/>
          <w:u w:val="single"/>
          <w:rtl/>
        </w:rPr>
      </w:pPr>
    </w:p>
    <w:p w14:paraId="79326CA7" w14:textId="77777777" w:rsidR="007365B3" w:rsidRPr="007365B3" w:rsidRDefault="007365B3" w:rsidP="007365B3">
      <w:pPr>
        <w:bidi/>
        <w:jc w:val="both"/>
        <w:rPr>
          <w:rFonts w:cs="David" w:hint="cs"/>
          <w:rtl/>
        </w:rPr>
      </w:pPr>
      <w:r w:rsidRPr="007365B3">
        <w:rPr>
          <w:rFonts w:cs="David" w:hint="cs"/>
          <w:rtl/>
        </w:rPr>
        <w:tab/>
        <w:t xml:space="preserve">זה הונאת דברים. </w:t>
      </w:r>
    </w:p>
    <w:p w14:paraId="1E7F4D23" w14:textId="77777777" w:rsidR="007365B3" w:rsidRPr="007365B3" w:rsidRDefault="007365B3" w:rsidP="007365B3">
      <w:pPr>
        <w:bidi/>
        <w:jc w:val="both"/>
        <w:rPr>
          <w:rFonts w:cs="David" w:hint="cs"/>
          <w:rtl/>
        </w:rPr>
      </w:pPr>
    </w:p>
    <w:p w14:paraId="14BF04F8" w14:textId="77777777" w:rsidR="007365B3" w:rsidRPr="007365B3" w:rsidRDefault="007365B3" w:rsidP="007365B3">
      <w:pPr>
        <w:bidi/>
        <w:jc w:val="both"/>
        <w:rPr>
          <w:rFonts w:cs="David" w:hint="cs"/>
          <w:u w:val="single"/>
          <w:rtl/>
        </w:rPr>
      </w:pPr>
      <w:r w:rsidRPr="007365B3">
        <w:rPr>
          <w:rFonts w:cs="David" w:hint="cs"/>
          <w:u w:val="single"/>
          <w:rtl/>
        </w:rPr>
        <w:t>דליה איציק:</w:t>
      </w:r>
    </w:p>
    <w:p w14:paraId="7F2E5BFB" w14:textId="77777777" w:rsidR="007365B3" w:rsidRPr="007365B3" w:rsidRDefault="007365B3" w:rsidP="007365B3">
      <w:pPr>
        <w:bidi/>
        <w:jc w:val="both"/>
        <w:rPr>
          <w:rFonts w:cs="David" w:hint="cs"/>
          <w:u w:val="single"/>
          <w:rtl/>
        </w:rPr>
      </w:pPr>
    </w:p>
    <w:p w14:paraId="308BADBC" w14:textId="77777777" w:rsidR="007365B3" w:rsidRPr="007365B3" w:rsidRDefault="007365B3" w:rsidP="007365B3">
      <w:pPr>
        <w:bidi/>
        <w:ind w:firstLine="565"/>
        <w:jc w:val="both"/>
        <w:rPr>
          <w:rFonts w:cs="David" w:hint="cs"/>
          <w:rtl/>
        </w:rPr>
      </w:pPr>
      <w:r w:rsidRPr="007365B3">
        <w:rPr>
          <w:rFonts w:cs="David" w:hint="cs"/>
          <w:rtl/>
        </w:rPr>
        <w:t xml:space="preserve">העלה את זה יושב-ראש הכנסת. </w:t>
      </w:r>
    </w:p>
    <w:p w14:paraId="7994E161" w14:textId="77777777" w:rsidR="007365B3" w:rsidRPr="007365B3" w:rsidRDefault="007365B3" w:rsidP="007365B3">
      <w:pPr>
        <w:bidi/>
        <w:ind w:firstLine="565"/>
        <w:jc w:val="both"/>
        <w:rPr>
          <w:rFonts w:cs="David" w:hint="cs"/>
          <w:rtl/>
        </w:rPr>
      </w:pPr>
    </w:p>
    <w:p w14:paraId="5F974F81" w14:textId="77777777" w:rsidR="007365B3" w:rsidRPr="007365B3" w:rsidRDefault="007365B3" w:rsidP="007365B3">
      <w:pPr>
        <w:bidi/>
        <w:ind w:left="-2"/>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4AD1FF13" w14:textId="77777777" w:rsidR="007365B3" w:rsidRPr="007365B3" w:rsidRDefault="007365B3" w:rsidP="007365B3">
      <w:pPr>
        <w:bidi/>
        <w:ind w:left="-2"/>
        <w:jc w:val="both"/>
        <w:rPr>
          <w:rFonts w:cs="David" w:hint="cs"/>
          <w:u w:val="single"/>
          <w:rtl/>
        </w:rPr>
      </w:pPr>
    </w:p>
    <w:p w14:paraId="7533555D" w14:textId="77777777" w:rsidR="007365B3" w:rsidRPr="007365B3" w:rsidRDefault="007365B3" w:rsidP="007365B3">
      <w:pPr>
        <w:bidi/>
        <w:ind w:firstLine="565"/>
        <w:jc w:val="both"/>
        <w:rPr>
          <w:rFonts w:cs="David" w:hint="cs"/>
          <w:rtl/>
        </w:rPr>
      </w:pPr>
      <w:r w:rsidRPr="007365B3">
        <w:rPr>
          <w:rFonts w:cs="David" w:hint="cs"/>
          <w:rtl/>
        </w:rPr>
        <w:tab/>
        <w:t xml:space="preserve"> מייד אחרי הדיון של 40 חתימות יתחיל דיון על התקציב. שר האוצר יציג את התקציב, ולאחר מכן נעבור למתכונת שאישרנו כאן. לאחר מכן תהיה תשובת שר האוצר. ההצבעות על התקציב ועל חוק ההסדרים לא יתקיימו לפני השעה 23:00 בלילה. </w:t>
      </w:r>
    </w:p>
    <w:p w14:paraId="4D5ECC57" w14:textId="77777777" w:rsidR="007365B3" w:rsidRPr="007365B3" w:rsidRDefault="007365B3" w:rsidP="007365B3">
      <w:pPr>
        <w:bidi/>
        <w:ind w:firstLine="565"/>
        <w:jc w:val="both"/>
        <w:rPr>
          <w:rFonts w:cs="David" w:hint="cs"/>
          <w:rtl/>
        </w:rPr>
      </w:pPr>
    </w:p>
    <w:p w14:paraId="48D213AD" w14:textId="77777777" w:rsidR="007365B3" w:rsidRPr="007365B3" w:rsidRDefault="007365B3" w:rsidP="007365B3">
      <w:pPr>
        <w:bidi/>
        <w:jc w:val="both"/>
        <w:rPr>
          <w:rFonts w:cs="David" w:hint="cs"/>
          <w:u w:val="single"/>
          <w:rtl/>
        </w:rPr>
      </w:pPr>
      <w:r w:rsidRPr="007365B3">
        <w:rPr>
          <w:rFonts w:cs="David" w:hint="cs"/>
          <w:u w:val="single"/>
          <w:rtl/>
        </w:rPr>
        <w:t>רוחמה אברהם-</w:t>
      </w:r>
      <w:proofErr w:type="spellStart"/>
      <w:r w:rsidRPr="007365B3">
        <w:rPr>
          <w:rFonts w:cs="David" w:hint="cs"/>
          <w:u w:val="single"/>
          <w:rtl/>
        </w:rPr>
        <w:t>בלילא</w:t>
      </w:r>
      <w:proofErr w:type="spellEnd"/>
      <w:r w:rsidRPr="007365B3">
        <w:rPr>
          <w:rFonts w:cs="David" w:hint="cs"/>
          <w:u w:val="single"/>
          <w:rtl/>
        </w:rPr>
        <w:t>:</w:t>
      </w:r>
    </w:p>
    <w:p w14:paraId="3E49A72B" w14:textId="77777777" w:rsidR="007365B3" w:rsidRPr="007365B3" w:rsidRDefault="007365B3" w:rsidP="007365B3">
      <w:pPr>
        <w:bidi/>
        <w:jc w:val="both"/>
        <w:rPr>
          <w:rFonts w:cs="David" w:hint="cs"/>
          <w:u w:val="single"/>
          <w:rtl/>
        </w:rPr>
      </w:pPr>
    </w:p>
    <w:p w14:paraId="2A9EF5DD" w14:textId="77777777" w:rsidR="007365B3" w:rsidRPr="007365B3" w:rsidRDefault="007365B3" w:rsidP="007365B3">
      <w:pPr>
        <w:bidi/>
        <w:ind w:firstLine="565"/>
        <w:jc w:val="both"/>
        <w:rPr>
          <w:rFonts w:cs="David" w:hint="cs"/>
          <w:rtl/>
        </w:rPr>
      </w:pPr>
      <w:r w:rsidRPr="007365B3">
        <w:rPr>
          <w:rFonts w:cs="David" w:hint="cs"/>
          <w:rtl/>
        </w:rPr>
        <w:t xml:space="preserve">לא לפני חצות הלילה. זה מה שסיכמנו. </w:t>
      </w:r>
    </w:p>
    <w:p w14:paraId="2F4ADF93" w14:textId="77777777" w:rsidR="007365B3" w:rsidRPr="007365B3" w:rsidRDefault="007365B3" w:rsidP="007365B3">
      <w:pPr>
        <w:bidi/>
        <w:ind w:firstLine="565"/>
        <w:jc w:val="both"/>
        <w:rPr>
          <w:rFonts w:cs="David" w:hint="cs"/>
          <w:rtl/>
        </w:rPr>
      </w:pPr>
    </w:p>
    <w:p w14:paraId="666FDE65" w14:textId="77777777" w:rsidR="007365B3" w:rsidRPr="007365B3" w:rsidRDefault="007365B3" w:rsidP="007365B3">
      <w:pPr>
        <w:bidi/>
        <w:jc w:val="both"/>
        <w:rPr>
          <w:rFonts w:cs="David" w:hint="cs"/>
          <w:u w:val="single"/>
          <w:rtl/>
        </w:rPr>
      </w:pPr>
      <w:r w:rsidRPr="007365B3">
        <w:rPr>
          <w:rFonts w:cs="David" w:hint="cs"/>
          <w:u w:val="single"/>
          <w:rtl/>
        </w:rPr>
        <w:t>דליה איציק:</w:t>
      </w:r>
    </w:p>
    <w:p w14:paraId="6CB3BA48" w14:textId="77777777" w:rsidR="007365B3" w:rsidRPr="007365B3" w:rsidRDefault="007365B3" w:rsidP="007365B3">
      <w:pPr>
        <w:bidi/>
        <w:jc w:val="both"/>
        <w:rPr>
          <w:rFonts w:cs="David" w:hint="cs"/>
          <w:u w:val="single"/>
          <w:rtl/>
        </w:rPr>
      </w:pPr>
    </w:p>
    <w:p w14:paraId="45FE4415" w14:textId="77777777" w:rsidR="007365B3" w:rsidRPr="007365B3" w:rsidRDefault="007365B3" w:rsidP="007365B3">
      <w:pPr>
        <w:bidi/>
        <w:ind w:firstLine="565"/>
        <w:jc w:val="both"/>
        <w:rPr>
          <w:rFonts w:cs="David" w:hint="cs"/>
          <w:rtl/>
        </w:rPr>
      </w:pPr>
      <w:r w:rsidRPr="007365B3">
        <w:rPr>
          <w:rFonts w:cs="David" w:hint="cs"/>
          <w:rtl/>
        </w:rPr>
        <w:t xml:space="preserve">אנחנו רוצים שחברי הכנסת ידעו שבחצות יש הצבעה. </w:t>
      </w:r>
    </w:p>
    <w:p w14:paraId="4686B112" w14:textId="77777777" w:rsidR="007365B3" w:rsidRPr="007365B3" w:rsidRDefault="007365B3" w:rsidP="007365B3">
      <w:pPr>
        <w:bidi/>
        <w:ind w:firstLine="565"/>
        <w:jc w:val="both"/>
        <w:rPr>
          <w:rFonts w:cs="David" w:hint="cs"/>
          <w:rtl/>
        </w:rPr>
      </w:pPr>
    </w:p>
    <w:p w14:paraId="3843D868" w14:textId="77777777" w:rsidR="007365B3" w:rsidRPr="007365B3" w:rsidRDefault="007365B3" w:rsidP="007365B3">
      <w:pPr>
        <w:bidi/>
        <w:jc w:val="both"/>
        <w:rPr>
          <w:rFonts w:cs="David" w:hint="cs"/>
          <w:u w:val="single"/>
          <w:rtl/>
        </w:rPr>
      </w:pPr>
      <w:r w:rsidRPr="007365B3">
        <w:rPr>
          <w:rFonts w:cs="David" w:hint="cs"/>
          <w:u w:val="single"/>
          <w:rtl/>
        </w:rPr>
        <w:t>נסים זאב:</w:t>
      </w:r>
    </w:p>
    <w:p w14:paraId="1DD1D198" w14:textId="77777777" w:rsidR="007365B3" w:rsidRPr="007365B3" w:rsidRDefault="007365B3" w:rsidP="007365B3">
      <w:pPr>
        <w:bidi/>
        <w:jc w:val="both"/>
        <w:rPr>
          <w:rFonts w:cs="David" w:hint="cs"/>
          <w:u w:val="single"/>
          <w:rtl/>
        </w:rPr>
      </w:pPr>
    </w:p>
    <w:p w14:paraId="15627675" w14:textId="77777777" w:rsidR="007365B3" w:rsidRPr="007365B3" w:rsidRDefault="007365B3" w:rsidP="007365B3">
      <w:pPr>
        <w:bidi/>
        <w:ind w:firstLine="565"/>
        <w:jc w:val="both"/>
        <w:rPr>
          <w:rFonts w:cs="David" w:hint="cs"/>
          <w:rtl/>
        </w:rPr>
      </w:pPr>
      <w:r w:rsidRPr="007365B3">
        <w:rPr>
          <w:rFonts w:cs="David" w:hint="cs"/>
          <w:rtl/>
        </w:rPr>
        <w:t xml:space="preserve">אני מבקש שלא יהיו הצבעות שמיות. </w:t>
      </w:r>
    </w:p>
    <w:p w14:paraId="7D672FDB" w14:textId="77777777" w:rsidR="007365B3" w:rsidRPr="007365B3" w:rsidRDefault="007365B3" w:rsidP="007365B3">
      <w:pPr>
        <w:bidi/>
        <w:ind w:firstLine="565"/>
        <w:jc w:val="both"/>
        <w:rPr>
          <w:rFonts w:cs="David" w:hint="cs"/>
          <w:rtl/>
        </w:rPr>
      </w:pPr>
    </w:p>
    <w:p w14:paraId="7AA3DE17" w14:textId="77777777" w:rsidR="007365B3" w:rsidRPr="007365B3" w:rsidRDefault="007365B3" w:rsidP="007365B3">
      <w:pPr>
        <w:bidi/>
        <w:ind w:left="-2"/>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7B8C0A2B" w14:textId="77777777" w:rsidR="007365B3" w:rsidRPr="007365B3" w:rsidRDefault="007365B3" w:rsidP="007365B3">
      <w:pPr>
        <w:bidi/>
        <w:ind w:left="-2"/>
        <w:jc w:val="both"/>
        <w:rPr>
          <w:rFonts w:cs="David" w:hint="cs"/>
          <w:u w:val="single"/>
          <w:rtl/>
        </w:rPr>
      </w:pPr>
    </w:p>
    <w:p w14:paraId="466F1087" w14:textId="77777777" w:rsidR="007365B3" w:rsidRPr="007365B3" w:rsidRDefault="007365B3" w:rsidP="007365B3">
      <w:pPr>
        <w:bidi/>
        <w:ind w:firstLine="565"/>
        <w:jc w:val="both"/>
        <w:rPr>
          <w:rFonts w:cs="David" w:hint="cs"/>
          <w:rtl/>
        </w:rPr>
      </w:pPr>
      <w:r w:rsidRPr="007365B3">
        <w:rPr>
          <w:rFonts w:cs="David" w:hint="cs"/>
          <w:rtl/>
        </w:rPr>
        <w:tab/>
        <w:t xml:space="preserve"> מדובר בסך הכול על שתי הצבעות. </w:t>
      </w:r>
    </w:p>
    <w:p w14:paraId="2DD9DD17" w14:textId="77777777" w:rsidR="007365B3" w:rsidRPr="007365B3" w:rsidRDefault="007365B3" w:rsidP="007365B3">
      <w:pPr>
        <w:bidi/>
        <w:ind w:firstLine="565"/>
        <w:jc w:val="both"/>
        <w:rPr>
          <w:rFonts w:cs="David" w:hint="cs"/>
          <w:rtl/>
        </w:rPr>
      </w:pPr>
    </w:p>
    <w:p w14:paraId="1A03913A" w14:textId="77777777" w:rsidR="007365B3" w:rsidRPr="007365B3" w:rsidRDefault="007365B3" w:rsidP="007365B3">
      <w:pPr>
        <w:bidi/>
        <w:jc w:val="both"/>
        <w:rPr>
          <w:rFonts w:cs="David" w:hint="cs"/>
          <w:u w:val="single"/>
          <w:rtl/>
        </w:rPr>
      </w:pPr>
      <w:r w:rsidRPr="007365B3">
        <w:rPr>
          <w:rFonts w:cs="David" w:hint="cs"/>
          <w:u w:val="single"/>
          <w:rtl/>
        </w:rPr>
        <w:t>דליה איציק:</w:t>
      </w:r>
    </w:p>
    <w:p w14:paraId="15E717B1" w14:textId="77777777" w:rsidR="007365B3" w:rsidRPr="007365B3" w:rsidRDefault="007365B3" w:rsidP="007365B3">
      <w:pPr>
        <w:bidi/>
        <w:jc w:val="both"/>
        <w:rPr>
          <w:rFonts w:cs="David" w:hint="cs"/>
          <w:u w:val="single"/>
          <w:rtl/>
        </w:rPr>
      </w:pPr>
    </w:p>
    <w:p w14:paraId="5D84AEED" w14:textId="77777777" w:rsidR="007365B3" w:rsidRPr="007365B3" w:rsidRDefault="007365B3" w:rsidP="007365B3">
      <w:pPr>
        <w:bidi/>
        <w:ind w:firstLine="565"/>
        <w:jc w:val="both"/>
        <w:rPr>
          <w:rFonts w:cs="David" w:hint="cs"/>
          <w:rtl/>
        </w:rPr>
      </w:pPr>
      <w:r w:rsidRPr="007365B3">
        <w:rPr>
          <w:rFonts w:cs="David" w:hint="cs"/>
          <w:rtl/>
        </w:rPr>
        <w:t xml:space="preserve">אנחנו לא מתחייבים שלא יהיו הצבעות שמיות. </w:t>
      </w:r>
    </w:p>
    <w:p w14:paraId="46379AD4" w14:textId="77777777" w:rsidR="007365B3" w:rsidRPr="007365B3" w:rsidRDefault="007365B3" w:rsidP="007365B3">
      <w:pPr>
        <w:bidi/>
        <w:ind w:firstLine="565"/>
        <w:jc w:val="both"/>
        <w:rPr>
          <w:rFonts w:cs="David" w:hint="cs"/>
          <w:rtl/>
        </w:rPr>
      </w:pPr>
    </w:p>
    <w:p w14:paraId="5E3BA3F6" w14:textId="77777777" w:rsidR="007365B3" w:rsidRPr="007365B3" w:rsidRDefault="007365B3" w:rsidP="007365B3">
      <w:pPr>
        <w:bidi/>
        <w:ind w:left="-2"/>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310DF241" w14:textId="77777777" w:rsidR="007365B3" w:rsidRPr="007365B3" w:rsidRDefault="007365B3" w:rsidP="007365B3">
      <w:pPr>
        <w:bidi/>
        <w:ind w:left="-2"/>
        <w:jc w:val="both"/>
        <w:rPr>
          <w:rFonts w:cs="David" w:hint="cs"/>
          <w:u w:val="single"/>
          <w:rtl/>
        </w:rPr>
      </w:pPr>
    </w:p>
    <w:p w14:paraId="7F1371F0" w14:textId="77777777" w:rsidR="007365B3" w:rsidRPr="007365B3" w:rsidRDefault="007365B3" w:rsidP="007365B3">
      <w:pPr>
        <w:bidi/>
        <w:ind w:firstLine="565"/>
        <w:jc w:val="both"/>
        <w:rPr>
          <w:rFonts w:cs="David" w:hint="cs"/>
          <w:rtl/>
        </w:rPr>
      </w:pPr>
      <w:r w:rsidRPr="007365B3">
        <w:rPr>
          <w:rFonts w:cs="David" w:hint="cs"/>
          <w:rtl/>
        </w:rPr>
        <w:tab/>
        <w:t xml:space="preserve"> מייד נצטרך להצביע על ההסדר הזה, כי הוא כולל גם פטור מחובת הנחה, קיצור תקופת ההנחה. ביום חמישי תתכנס ועדת הכנסת  ותדון בפיצולים. בתום הדיונים בוועדת הכנסת נאשר את פתיחת מליאת הכנסת כדי להודיע על העברה לוועדות ולאשר את הפיצולים. יושב-ראש הכנסת מוכן לזה. </w:t>
      </w:r>
    </w:p>
    <w:p w14:paraId="28070B96" w14:textId="77777777" w:rsidR="007365B3" w:rsidRDefault="007365B3" w:rsidP="007365B3">
      <w:pPr>
        <w:bidi/>
        <w:jc w:val="both"/>
        <w:rPr>
          <w:rFonts w:cs="David" w:hint="cs"/>
          <w:rtl/>
        </w:rPr>
      </w:pPr>
    </w:p>
    <w:p w14:paraId="315435A9" w14:textId="77777777" w:rsidR="007365B3" w:rsidRDefault="007365B3" w:rsidP="007365B3">
      <w:pPr>
        <w:bidi/>
        <w:jc w:val="both"/>
        <w:rPr>
          <w:rFonts w:cs="David" w:hint="cs"/>
          <w:rtl/>
        </w:rPr>
      </w:pPr>
    </w:p>
    <w:p w14:paraId="069B68C5" w14:textId="77777777" w:rsidR="007365B3" w:rsidRDefault="007365B3" w:rsidP="007365B3">
      <w:pPr>
        <w:bidi/>
        <w:jc w:val="both"/>
        <w:rPr>
          <w:rFonts w:cs="David" w:hint="cs"/>
          <w:rtl/>
        </w:rPr>
      </w:pPr>
    </w:p>
    <w:p w14:paraId="130EEEEA" w14:textId="77777777" w:rsidR="007365B3" w:rsidRDefault="007365B3" w:rsidP="007365B3">
      <w:pPr>
        <w:bidi/>
        <w:jc w:val="both"/>
        <w:rPr>
          <w:rFonts w:cs="David" w:hint="cs"/>
          <w:rtl/>
        </w:rPr>
      </w:pPr>
    </w:p>
    <w:p w14:paraId="3EF033F7" w14:textId="77777777" w:rsidR="007365B3" w:rsidRDefault="007365B3" w:rsidP="007365B3">
      <w:pPr>
        <w:bidi/>
        <w:jc w:val="both"/>
        <w:rPr>
          <w:rFonts w:cs="David" w:hint="cs"/>
          <w:rtl/>
        </w:rPr>
      </w:pPr>
    </w:p>
    <w:p w14:paraId="200663F9" w14:textId="77777777" w:rsidR="007365B3" w:rsidRDefault="007365B3" w:rsidP="007365B3">
      <w:pPr>
        <w:bidi/>
        <w:jc w:val="both"/>
        <w:rPr>
          <w:rFonts w:cs="David" w:hint="cs"/>
          <w:rtl/>
        </w:rPr>
      </w:pPr>
    </w:p>
    <w:p w14:paraId="303607BF" w14:textId="77777777" w:rsidR="007365B3" w:rsidRPr="007365B3" w:rsidRDefault="007365B3" w:rsidP="007365B3">
      <w:pPr>
        <w:bidi/>
        <w:jc w:val="both"/>
        <w:rPr>
          <w:rFonts w:cs="David" w:hint="cs"/>
          <w:u w:val="single"/>
          <w:rtl/>
        </w:rPr>
      </w:pPr>
      <w:r w:rsidRPr="007365B3">
        <w:rPr>
          <w:rFonts w:cs="David" w:hint="cs"/>
          <w:u w:val="single"/>
          <w:rtl/>
        </w:rPr>
        <w:t>דוד רותם:</w:t>
      </w:r>
    </w:p>
    <w:p w14:paraId="23D3FE62" w14:textId="77777777" w:rsidR="007365B3" w:rsidRPr="007365B3" w:rsidRDefault="007365B3" w:rsidP="007365B3">
      <w:pPr>
        <w:bidi/>
        <w:jc w:val="both"/>
        <w:rPr>
          <w:rFonts w:cs="David" w:hint="cs"/>
          <w:u w:val="single"/>
          <w:rtl/>
        </w:rPr>
      </w:pPr>
    </w:p>
    <w:p w14:paraId="16D2C0D5" w14:textId="77777777" w:rsidR="007365B3" w:rsidRPr="007365B3" w:rsidRDefault="007365B3" w:rsidP="007365B3">
      <w:pPr>
        <w:bidi/>
        <w:ind w:firstLine="565"/>
        <w:jc w:val="both"/>
        <w:rPr>
          <w:rFonts w:cs="David" w:hint="cs"/>
          <w:rtl/>
        </w:rPr>
      </w:pPr>
      <w:r w:rsidRPr="007365B3">
        <w:rPr>
          <w:rFonts w:cs="David" w:hint="cs"/>
          <w:rtl/>
        </w:rPr>
        <w:t xml:space="preserve">אי-אפשר להגיד שישיבת מליאה תתקיים כשייגמרו הדיונים בוועדת הכנסת. צריך לקבוע לה זמן. </w:t>
      </w:r>
    </w:p>
    <w:p w14:paraId="2E3C6CF1" w14:textId="77777777" w:rsidR="007365B3" w:rsidRPr="007365B3" w:rsidRDefault="007365B3" w:rsidP="007365B3">
      <w:pPr>
        <w:bidi/>
        <w:ind w:firstLine="565"/>
        <w:jc w:val="both"/>
        <w:rPr>
          <w:rFonts w:cs="David" w:hint="cs"/>
          <w:rtl/>
        </w:rPr>
      </w:pPr>
    </w:p>
    <w:p w14:paraId="5F2C30EA" w14:textId="77777777" w:rsidR="007365B3" w:rsidRPr="007365B3" w:rsidRDefault="007365B3" w:rsidP="007365B3">
      <w:pPr>
        <w:bidi/>
        <w:jc w:val="both"/>
        <w:rPr>
          <w:rFonts w:cs="David" w:hint="cs"/>
          <w:u w:val="single"/>
          <w:rtl/>
        </w:rPr>
      </w:pPr>
      <w:r w:rsidRPr="007365B3">
        <w:rPr>
          <w:rFonts w:cs="David" w:hint="cs"/>
          <w:u w:val="single"/>
          <w:rtl/>
        </w:rPr>
        <w:t>איל ינון:</w:t>
      </w:r>
    </w:p>
    <w:p w14:paraId="3D5D7945" w14:textId="77777777" w:rsidR="007365B3" w:rsidRPr="007365B3" w:rsidRDefault="007365B3" w:rsidP="007365B3">
      <w:pPr>
        <w:bidi/>
        <w:jc w:val="both"/>
        <w:rPr>
          <w:rFonts w:cs="David" w:hint="cs"/>
          <w:rtl/>
        </w:rPr>
      </w:pPr>
    </w:p>
    <w:p w14:paraId="460213FF" w14:textId="77777777" w:rsidR="007365B3" w:rsidRPr="007365B3" w:rsidRDefault="007365B3" w:rsidP="007365B3">
      <w:pPr>
        <w:bidi/>
        <w:ind w:firstLine="565"/>
        <w:jc w:val="both"/>
        <w:rPr>
          <w:rFonts w:cs="David" w:hint="cs"/>
          <w:rtl/>
        </w:rPr>
      </w:pPr>
      <w:r w:rsidRPr="007365B3">
        <w:rPr>
          <w:rFonts w:cs="David" w:hint="cs"/>
          <w:rtl/>
        </w:rPr>
        <w:tab/>
        <w:t xml:space="preserve"> נודיע מראש מתי המליאה. </w:t>
      </w:r>
    </w:p>
    <w:p w14:paraId="58C605DC" w14:textId="77777777" w:rsidR="007365B3" w:rsidRPr="007365B3" w:rsidRDefault="007365B3" w:rsidP="007365B3">
      <w:pPr>
        <w:bidi/>
        <w:ind w:firstLine="565"/>
        <w:jc w:val="both"/>
        <w:rPr>
          <w:rFonts w:cs="David" w:hint="cs"/>
          <w:rtl/>
        </w:rPr>
      </w:pPr>
    </w:p>
    <w:p w14:paraId="3FDBBC29" w14:textId="77777777" w:rsidR="007365B3" w:rsidRPr="007365B3" w:rsidRDefault="007365B3" w:rsidP="007365B3">
      <w:pPr>
        <w:bidi/>
        <w:ind w:left="-2"/>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6BCE58AB" w14:textId="77777777" w:rsidR="007365B3" w:rsidRPr="007365B3" w:rsidRDefault="007365B3" w:rsidP="007365B3">
      <w:pPr>
        <w:bidi/>
        <w:ind w:left="-2"/>
        <w:jc w:val="both"/>
        <w:rPr>
          <w:rFonts w:cs="David" w:hint="cs"/>
          <w:u w:val="single"/>
          <w:rtl/>
        </w:rPr>
      </w:pPr>
    </w:p>
    <w:p w14:paraId="662C87E9" w14:textId="77777777" w:rsidR="007365B3" w:rsidRPr="007365B3" w:rsidRDefault="007365B3" w:rsidP="007365B3">
      <w:pPr>
        <w:bidi/>
        <w:ind w:firstLine="565"/>
        <w:jc w:val="both"/>
        <w:rPr>
          <w:rFonts w:cs="David" w:hint="cs"/>
          <w:rtl/>
        </w:rPr>
      </w:pPr>
      <w:r w:rsidRPr="007365B3">
        <w:rPr>
          <w:rFonts w:cs="David" w:hint="cs"/>
          <w:rtl/>
        </w:rPr>
        <w:tab/>
        <w:t xml:space="preserve"> ההצבעה במליאה תהיה בכל מקרה ביום חמישי בערב. אנחנו כוועדת הכנסת צריכים לאשר רק את עצם קיום דיון המליאה בערב. יושב-ראש הכנסת יקבע את השעה. </w:t>
      </w:r>
    </w:p>
    <w:p w14:paraId="5566F625" w14:textId="77777777" w:rsidR="007365B3" w:rsidRPr="007365B3" w:rsidRDefault="007365B3" w:rsidP="007365B3">
      <w:pPr>
        <w:bidi/>
        <w:ind w:firstLine="565"/>
        <w:jc w:val="both"/>
        <w:rPr>
          <w:rFonts w:cs="David" w:hint="cs"/>
          <w:rtl/>
        </w:rPr>
      </w:pPr>
    </w:p>
    <w:p w14:paraId="69FDD6FC" w14:textId="77777777" w:rsidR="007365B3" w:rsidRPr="007365B3" w:rsidRDefault="007365B3" w:rsidP="007365B3">
      <w:pPr>
        <w:bidi/>
        <w:jc w:val="both"/>
        <w:rPr>
          <w:rFonts w:cs="David" w:hint="cs"/>
          <w:u w:val="single"/>
          <w:rtl/>
        </w:rPr>
      </w:pPr>
      <w:r w:rsidRPr="007365B3">
        <w:rPr>
          <w:rFonts w:cs="David" w:hint="cs"/>
          <w:u w:val="single"/>
          <w:rtl/>
        </w:rPr>
        <w:t>רוחמה אברהם-</w:t>
      </w:r>
      <w:proofErr w:type="spellStart"/>
      <w:r w:rsidRPr="007365B3">
        <w:rPr>
          <w:rFonts w:cs="David" w:hint="cs"/>
          <w:u w:val="single"/>
          <w:rtl/>
        </w:rPr>
        <w:t>בלילא</w:t>
      </w:r>
      <w:proofErr w:type="spellEnd"/>
      <w:r w:rsidRPr="007365B3">
        <w:rPr>
          <w:rFonts w:cs="David" w:hint="cs"/>
          <w:u w:val="single"/>
          <w:rtl/>
        </w:rPr>
        <w:t>:</w:t>
      </w:r>
    </w:p>
    <w:p w14:paraId="4A2D70D1" w14:textId="77777777" w:rsidR="007365B3" w:rsidRPr="007365B3" w:rsidRDefault="007365B3" w:rsidP="007365B3">
      <w:pPr>
        <w:bidi/>
        <w:jc w:val="both"/>
        <w:rPr>
          <w:rFonts w:cs="David" w:hint="cs"/>
          <w:u w:val="single"/>
          <w:rtl/>
        </w:rPr>
      </w:pPr>
    </w:p>
    <w:p w14:paraId="4C4DD1A6" w14:textId="77777777" w:rsidR="007365B3" w:rsidRPr="007365B3" w:rsidRDefault="007365B3" w:rsidP="007365B3">
      <w:pPr>
        <w:bidi/>
        <w:ind w:firstLine="565"/>
        <w:jc w:val="both"/>
        <w:rPr>
          <w:rFonts w:cs="David" w:hint="cs"/>
          <w:rtl/>
        </w:rPr>
      </w:pPr>
      <w:r w:rsidRPr="007365B3">
        <w:rPr>
          <w:rFonts w:cs="David" w:hint="cs"/>
          <w:rtl/>
        </w:rPr>
        <w:t xml:space="preserve">לאחר הפיצולים בוועדת הכנסת, אם רוב הפיצולים הם בהסכמה יכולה ועדת הכנסת לעלות למליאה  ולהצביע. לא צריכים לגייס את כל 120 חברי הכנסת. </w:t>
      </w:r>
    </w:p>
    <w:p w14:paraId="6070B155" w14:textId="77777777" w:rsidR="007365B3" w:rsidRPr="007365B3" w:rsidRDefault="007365B3" w:rsidP="007365B3">
      <w:pPr>
        <w:bidi/>
        <w:ind w:firstLine="565"/>
        <w:jc w:val="both"/>
        <w:rPr>
          <w:rFonts w:cs="David" w:hint="cs"/>
          <w:rtl/>
        </w:rPr>
      </w:pPr>
    </w:p>
    <w:p w14:paraId="5E4FF686" w14:textId="77777777" w:rsidR="007365B3" w:rsidRPr="007365B3" w:rsidRDefault="007365B3" w:rsidP="007365B3">
      <w:pPr>
        <w:bidi/>
        <w:jc w:val="both"/>
        <w:rPr>
          <w:rFonts w:cs="David" w:hint="cs"/>
          <w:u w:val="single"/>
          <w:rtl/>
        </w:rPr>
      </w:pPr>
      <w:r w:rsidRPr="007365B3">
        <w:rPr>
          <w:rFonts w:cs="David" w:hint="cs"/>
          <w:u w:val="single"/>
          <w:rtl/>
        </w:rPr>
        <w:t xml:space="preserve">מנחם אליעזר </w:t>
      </w:r>
      <w:proofErr w:type="spellStart"/>
      <w:r w:rsidRPr="007365B3">
        <w:rPr>
          <w:rFonts w:cs="David" w:hint="cs"/>
          <w:u w:val="single"/>
          <w:rtl/>
        </w:rPr>
        <w:t>מוזס</w:t>
      </w:r>
      <w:proofErr w:type="spellEnd"/>
      <w:r w:rsidRPr="007365B3">
        <w:rPr>
          <w:rFonts w:cs="David" w:hint="cs"/>
          <w:u w:val="single"/>
          <w:rtl/>
        </w:rPr>
        <w:t>:</w:t>
      </w:r>
    </w:p>
    <w:p w14:paraId="3CB15B0E" w14:textId="77777777" w:rsidR="007365B3" w:rsidRPr="007365B3" w:rsidRDefault="007365B3" w:rsidP="007365B3">
      <w:pPr>
        <w:bidi/>
        <w:jc w:val="both"/>
        <w:rPr>
          <w:rFonts w:cs="David" w:hint="cs"/>
          <w:u w:val="single"/>
          <w:rtl/>
        </w:rPr>
      </w:pPr>
    </w:p>
    <w:p w14:paraId="7AFF02E5" w14:textId="77777777" w:rsidR="007365B3" w:rsidRPr="007365B3" w:rsidRDefault="007365B3" w:rsidP="007365B3">
      <w:pPr>
        <w:bidi/>
        <w:ind w:firstLine="565"/>
        <w:jc w:val="both"/>
        <w:rPr>
          <w:rFonts w:cs="David" w:hint="cs"/>
          <w:rtl/>
        </w:rPr>
      </w:pPr>
      <w:r w:rsidRPr="007365B3">
        <w:rPr>
          <w:rFonts w:cs="David" w:hint="cs"/>
          <w:rtl/>
        </w:rPr>
        <w:t>אי-אפשר לעשות את המליאה אחרי שבת?</w:t>
      </w:r>
    </w:p>
    <w:p w14:paraId="241F1117" w14:textId="77777777" w:rsidR="007365B3" w:rsidRPr="007365B3" w:rsidRDefault="007365B3" w:rsidP="007365B3">
      <w:pPr>
        <w:bidi/>
        <w:ind w:firstLine="565"/>
        <w:jc w:val="both"/>
        <w:rPr>
          <w:rFonts w:cs="David" w:hint="cs"/>
          <w:rtl/>
        </w:rPr>
      </w:pPr>
    </w:p>
    <w:p w14:paraId="56DF699C" w14:textId="77777777" w:rsidR="007365B3" w:rsidRPr="007365B3" w:rsidRDefault="007365B3" w:rsidP="007365B3">
      <w:pPr>
        <w:bidi/>
        <w:ind w:left="-2"/>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53E35FBC" w14:textId="77777777" w:rsidR="007365B3" w:rsidRPr="007365B3" w:rsidRDefault="007365B3" w:rsidP="007365B3">
      <w:pPr>
        <w:bidi/>
        <w:ind w:left="-2"/>
        <w:jc w:val="both"/>
        <w:rPr>
          <w:rFonts w:cs="David" w:hint="cs"/>
          <w:u w:val="single"/>
          <w:rtl/>
        </w:rPr>
      </w:pPr>
    </w:p>
    <w:p w14:paraId="54DC95DF" w14:textId="77777777" w:rsidR="007365B3" w:rsidRPr="007365B3" w:rsidRDefault="007365B3" w:rsidP="007365B3">
      <w:pPr>
        <w:bidi/>
        <w:ind w:firstLine="565"/>
        <w:jc w:val="both"/>
        <w:rPr>
          <w:rFonts w:cs="David" w:hint="cs"/>
          <w:rtl/>
        </w:rPr>
      </w:pPr>
      <w:r w:rsidRPr="007365B3">
        <w:rPr>
          <w:rFonts w:cs="David" w:hint="cs"/>
          <w:rtl/>
        </w:rPr>
        <w:tab/>
        <w:t xml:space="preserve"> אני לא רוצה לקיים ישיבת מליאה ביום ראשון, כי אז זו בעיה מול חברי הכנסת הנוצרים. בעניין של יום חמישי יש לי הצעה פשוטה, שתפתור לכולנו את הבעיה. אני מבין את החשש שמא לא נגיע להסכמות על פיצולים ואז רוצים מליאה מלאה. לכן אני מציע שביום חמישי במליאה יהיו רק הודעות על מה שהולך לוועדות, וזה לא דורש הצבעה. ועדת הכנסת תודיע במליאה בכמה דקות ונסיים. ההצבעה על הפיצולים תהיה ביום שני במליאה. אז זה פותר בעיה לוועדות, כי הן יכולות לעבוד, וההצבעה על הפיצולים תחכה עד יום שני. </w:t>
      </w:r>
    </w:p>
    <w:p w14:paraId="2D6E7F67" w14:textId="77777777" w:rsidR="007365B3" w:rsidRPr="007365B3" w:rsidRDefault="007365B3" w:rsidP="007365B3">
      <w:pPr>
        <w:bidi/>
        <w:ind w:firstLine="565"/>
        <w:jc w:val="both"/>
        <w:rPr>
          <w:rFonts w:cs="David" w:hint="cs"/>
          <w:rtl/>
        </w:rPr>
      </w:pPr>
    </w:p>
    <w:p w14:paraId="031A61C5" w14:textId="77777777" w:rsidR="007365B3" w:rsidRPr="007365B3" w:rsidRDefault="007365B3" w:rsidP="007365B3">
      <w:pPr>
        <w:bidi/>
        <w:ind w:firstLine="565"/>
        <w:jc w:val="both"/>
        <w:rPr>
          <w:rFonts w:cs="David" w:hint="cs"/>
          <w:rtl/>
        </w:rPr>
      </w:pPr>
      <w:r w:rsidRPr="007365B3">
        <w:rPr>
          <w:rFonts w:cs="David" w:hint="cs"/>
          <w:rtl/>
        </w:rPr>
        <w:t xml:space="preserve">אני מעלה להצבעה את הצעת החבילה. </w:t>
      </w:r>
    </w:p>
    <w:p w14:paraId="262583C2" w14:textId="77777777" w:rsidR="007365B3" w:rsidRPr="007365B3" w:rsidRDefault="007365B3" w:rsidP="007365B3">
      <w:pPr>
        <w:bidi/>
        <w:ind w:firstLine="565"/>
        <w:jc w:val="both"/>
        <w:rPr>
          <w:rFonts w:cs="David" w:hint="cs"/>
          <w:rtl/>
        </w:rPr>
      </w:pPr>
    </w:p>
    <w:p w14:paraId="083C5E02" w14:textId="77777777" w:rsidR="007365B3" w:rsidRPr="007365B3" w:rsidRDefault="007365B3" w:rsidP="007365B3">
      <w:pPr>
        <w:bidi/>
        <w:jc w:val="both"/>
        <w:rPr>
          <w:rFonts w:cs="David" w:hint="cs"/>
          <w:u w:val="single"/>
          <w:rtl/>
        </w:rPr>
      </w:pPr>
      <w:r w:rsidRPr="007365B3">
        <w:rPr>
          <w:rFonts w:cs="David" w:hint="cs"/>
          <w:u w:val="single"/>
          <w:rtl/>
        </w:rPr>
        <w:t>דליה איציק:</w:t>
      </w:r>
    </w:p>
    <w:p w14:paraId="0EEF2382" w14:textId="77777777" w:rsidR="007365B3" w:rsidRPr="007365B3" w:rsidRDefault="007365B3" w:rsidP="007365B3">
      <w:pPr>
        <w:bidi/>
        <w:jc w:val="both"/>
        <w:rPr>
          <w:rFonts w:cs="David" w:hint="cs"/>
          <w:u w:val="single"/>
          <w:rtl/>
        </w:rPr>
      </w:pPr>
    </w:p>
    <w:p w14:paraId="0731EF39" w14:textId="77777777" w:rsidR="007365B3" w:rsidRPr="007365B3" w:rsidRDefault="007365B3" w:rsidP="007365B3">
      <w:pPr>
        <w:bidi/>
        <w:ind w:firstLine="565"/>
        <w:jc w:val="both"/>
        <w:rPr>
          <w:rFonts w:cs="David" w:hint="cs"/>
          <w:rtl/>
        </w:rPr>
      </w:pPr>
      <w:r w:rsidRPr="007365B3">
        <w:rPr>
          <w:rFonts w:cs="David" w:hint="cs"/>
          <w:rtl/>
        </w:rPr>
        <w:t xml:space="preserve">זו לא הצעת חבילה. אנחנו לא מצביעים על חוק ההסדרים. </w:t>
      </w:r>
    </w:p>
    <w:p w14:paraId="21B30BA4" w14:textId="77777777" w:rsidR="007365B3" w:rsidRPr="007365B3" w:rsidRDefault="007365B3" w:rsidP="007365B3">
      <w:pPr>
        <w:bidi/>
        <w:ind w:firstLine="565"/>
        <w:jc w:val="both"/>
        <w:rPr>
          <w:rFonts w:cs="David" w:hint="cs"/>
          <w:rtl/>
        </w:rPr>
      </w:pPr>
    </w:p>
    <w:p w14:paraId="6CD25350" w14:textId="77777777" w:rsidR="007365B3" w:rsidRPr="007365B3" w:rsidRDefault="007365B3" w:rsidP="007365B3">
      <w:pPr>
        <w:bidi/>
        <w:ind w:left="-2"/>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5BD321DE" w14:textId="77777777" w:rsidR="007365B3" w:rsidRPr="007365B3" w:rsidRDefault="007365B3" w:rsidP="007365B3">
      <w:pPr>
        <w:bidi/>
        <w:ind w:left="-2"/>
        <w:jc w:val="both"/>
        <w:rPr>
          <w:rFonts w:cs="David" w:hint="cs"/>
          <w:u w:val="single"/>
          <w:rtl/>
        </w:rPr>
      </w:pPr>
    </w:p>
    <w:p w14:paraId="4DC71A96" w14:textId="77777777" w:rsidR="007365B3" w:rsidRPr="007365B3" w:rsidRDefault="007365B3" w:rsidP="007365B3">
      <w:pPr>
        <w:bidi/>
        <w:ind w:firstLine="565"/>
        <w:jc w:val="both"/>
        <w:rPr>
          <w:rFonts w:cs="David" w:hint="cs"/>
          <w:rtl/>
        </w:rPr>
      </w:pPr>
      <w:r w:rsidRPr="007365B3">
        <w:rPr>
          <w:rFonts w:cs="David" w:hint="cs"/>
          <w:rtl/>
        </w:rPr>
        <w:tab/>
        <w:t xml:space="preserve"> אני רוצה להפריד בין שני הדברים. אני מציע שנצביע על כל סדרי הדיון. לאחר מכן מי שירצה להישאר פה יישאר, ואני אביא להצבעה את הפטור מחובת הנחה על חוק ההסדרים והתקציב. ראשית אני מביא להצבעה את סדרי הדיון שסוכמו. </w:t>
      </w:r>
    </w:p>
    <w:p w14:paraId="6A53DDA2" w14:textId="77777777" w:rsidR="007365B3" w:rsidRPr="007365B3" w:rsidRDefault="007365B3" w:rsidP="007365B3">
      <w:pPr>
        <w:bidi/>
        <w:ind w:firstLine="565"/>
        <w:jc w:val="both"/>
        <w:rPr>
          <w:rFonts w:cs="David" w:hint="cs"/>
          <w:rtl/>
        </w:rPr>
      </w:pPr>
    </w:p>
    <w:p w14:paraId="2E6A7455" w14:textId="77777777" w:rsidR="007365B3" w:rsidRPr="007365B3" w:rsidRDefault="007365B3" w:rsidP="007365B3">
      <w:pPr>
        <w:bidi/>
        <w:jc w:val="both"/>
        <w:rPr>
          <w:rFonts w:cs="David" w:hint="cs"/>
          <w:u w:val="single"/>
          <w:rtl/>
        </w:rPr>
      </w:pPr>
      <w:r w:rsidRPr="007365B3">
        <w:rPr>
          <w:rFonts w:cs="David" w:hint="cs"/>
          <w:u w:val="single"/>
          <w:rtl/>
        </w:rPr>
        <w:t>רוחמה אברהם-</w:t>
      </w:r>
      <w:proofErr w:type="spellStart"/>
      <w:r w:rsidRPr="007365B3">
        <w:rPr>
          <w:rFonts w:cs="David" w:hint="cs"/>
          <w:u w:val="single"/>
          <w:rtl/>
        </w:rPr>
        <w:t>בלילא</w:t>
      </w:r>
      <w:proofErr w:type="spellEnd"/>
      <w:r w:rsidRPr="007365B3">
        <w:rPr>
          <w:rFonts w:cs="David" w:hint="cs"/>
          <w:u w:val="single"/>
          <w:rtl/>
        </w:rPr>
        <w:t>:</w:t>
      </w:r>
    </w:p>
    <w:p w14:paraId="44FDAA9C" w14:textId="77777777" w:rsidR="007365B3" w:rsidRPr="007365B3" w:rsidRDefault="007365B3" w:rsidP="007365B3">
      <w:pPr>
        <w:bidi/>
        <w:jc w:val="both"/>
        <w:rPr>
          <w:rFonts w:cs="David" w:hint="cs"/>
          <w:u w:val="single"/>
          <w:rtl/>
        </w:rPr>
      </w:pPr>
    </w:p>
    <w:p w14:paraId="5286F252" w14:textId="77777777" w:rsidR="007365B3" w:rsidRPr="007365B3" w:rsidRDefault="007365B3" w:rsidP="007365B3">
      <w:pPr>
        <w:bidi/>
        <w:ind w:firstLine="565"/>
        <w:jc w:val="both"/>
        <w:rPr>
          <w:rFonts w:cs="David" w:hint="cs"/>
          <w:rtl/>
        </w:rPr>
      </w:pPr>
      <w:r w:rsidRPr="007365B3">
        <w:rPr>
          <w:rFonts w:cs="David" w:hint="cs"/>
          <w:rtl/>
        </w:rPr>
        <w:t xml:space="preserve">אני עולה לנשיאות, ואני לא משתתפת בהצבעה כמחאה על חוק ההסדרים. </w:t>
      </w:r>
    </w:p>
    <w:p w14:paraId="1E0B10DA" w14:textId="77777777" w:rsidR="007365B3" w:rsidRDefault="007365B3" w:rsidP="007365B3">
      <w:pPr>
        <w:bidi/>
        <w:ind w:firstLine="565"/>
        <w:jc w:val="both"/>
        <w:rPr>
          <w:rFonts w:cs="David" w:hint="cs"/>
          <w:rtl/>
        </w:rPr>
      </w:pPr>
    </w:p>
    <w:p w14:paraId="2992459A" w14:textId="77777777" w:rsidR="007365B3" w:rsidRDefault="007365B3" w:rsidP="007365B3">
      <w:pPr>
        <w:bidi/>
        <w:ind w:firstLine="565"/>
        <w:jc w:val="both"/>
        <w:rPr>
          <w:rFonts w:cs="David" w:hint="cs"/>
          <w:rtl/>
        </w:rPr>
      </w:pPr>
    </w:p>
    <w:p w14:paraId="6B84E695" w14:textId="77777777" w:rsidR="007365B3" w:rsidRDefault="007365B3" w:rsidP="007365B3">
      <w:pPr>
        <w:bidi/>
        <w:ind w:firstLine="565"/>
        <w:jc w:val="both"/>
        <w:rPr>
          <w:rFonts w:cs="David" w:hint="cs"/>
          <w:rtl/>
        </w:rPr>
      </w:pPr>
    </w:p>
    <w:p w14:paraId="648EC076" w14:textId="77777777" w:rsidR="007365B3" w:rsidRDefault="007365B3" w:rsidP="007365B3">
      <w:pPr>
        <w:bidi/>
        <w:ind w:firstLine="565"/>
        <w:jc w:val="both"/>
        <w:rPr>
          <w:rFonts w:cs="David" w:hint="cs"/>
          <w:rtl/>
        </w:rPr>
      </w:pPr>
    </w:p>
    <w:p w14:paraId="537A6315" w14:textId="77777777" w:rsidR="007365B3" w:rsidRDefault="007365B3" w:rsidP="007365B3">
      <w:pPr>
        <w:bidi/>
        <w:ind w:firstLine="565"/>
        <w:jc w:val="both"/>
        <w:rPr>
          <w:rFonts w:cs="David" w:hint="cs"/>
          <w:rtl/>
        </w:rPr>
      </w:pPr>
    </w:p>
    <w:p w14:paraId="1937EBE8" w14:textId="77777777" w:rsidR="007365B3" w:rsidRDefault="007365B3" w:rsidP="007365B3">
      <w:pPr>
        <w:bidi/>
        <w:ind w:firstLine="565"/>
        <w:jc w:val="both"/>
        <w:rPr>
          <w:rFonts w:cs="David" w:hint="cs"/>
          <w:rtl/>
        </w:rPr>
      </w:pPr>
    </w:p>
    <w:p w14:paraId="1161DD81" w14:textId="77777777" w:rsidR="007365B3" w:rsidRDefault="007365B3" w:rsidP="007365B3">
      <w:pPr>
        <w:bidi/>
        <w:ind w:firstLine="565"/>
        <w:jc w:val="both"/>
        <w:rPr>
          <w:rFonts w:cs="David" w:hint="cs"/>
          <w:rtl/>
        </w:rPr>
      </w:pPr>
    </w:p>
    <w:p w14:paraId="727B5682" w14:textId="77777777" w:rsidR="007365B3" w:rsidRDefault="007365B3" w:rsidP="007365B3">
      <w:pPr>
        <w:bidi/>
        <w:ind w:firstLine="565"/>
        <w:jc w:val="both"/>
        <w:rPr>
          <w:rFonts w:cs="David" w:hint="cs"/>
          <w:rtl/>
        </w:rPr>
      </w:pPr>
    </w:p>
    <w:p w14:paraId="00B29F5C" w14:textId="77777777" w:rsidR="007365B3" w:rsidRDefault="007365B3" w:rsidP="007365B3">
      <w:pPr>
        <w:bidi/>
        <w:ind w:firstLine="565"/>
        <w:jc w:val="both"/>
        <w:rPr>
          <w:rFonts w:cs="David" w:hint="cs"/>
          <w:rtl/>
        </w:rPr>
      </w:pPr>
    </w:p>
    <w:p w14:paraId="5F982FB6" w14:textId="77777777" w:rsidR="007365B3" w:rsidRPr="007365B3" w:rsidRDefault="007365B3" w:rsidP="007365B3">
      <w:pPr>
        <w:bidi/>
        <w:ind w:firstLine="565"/>
        <w:jc w:val="both"/>
        <w:rPr>
          <w:rFonts w:cs="David" w:hint="cs"/>
          <w:rtl/>
        </w:rPr>
      </w:pPr>
    </w:p>
    <w:p w14:paraId="6C6B4829" w14:textId="77777777" w:rsidR="007365B3" w:rsidRPr="007365B3" w:rsidRDefault="007365B3" w:rsidP="007365B3">
      <w:pPr>
        <w:bidi/>
        <w:ind w:left="-2"/>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6ABC398A" w14:textId="77777777" w:rsidR="007365B3" w:rsidRPr="007365B3" w:rsidRDefault="007365B3" w:rsidP="007365B3">
      <w:pPr>
        <w:bidi/>
        <w:ind w:left="-2"/>
        <w:jc w:val="both"/>
        <w:rPr>
          <w:rFonts w:cs="David" w:hint="cs"/>
          <w:u w:val="single"/>
          <w:rtl/>
        </w:rPr>
      </w:pPr>
    </w:p>
    <w:p w14:paraId="51F84BA8" w14:textId="77777777" w:rsidR="007365B3" w:rsidRPr="007365B3" w:rsidRDefault="007365B3" w:rsidP="007365B3">
      <w:pPr>
        <w:bidi/>
        <w:ind w:firstLine="565"/>
        <w:jc w:val="both"/>
        <w:rPr>
          <w:rFonts w:cs="David" w:hint="cs"/>
          <w:rtl/>
        </w:rPr>
      </w:pPr>
      <w:r w:rsidRPr="007365B3">
        <w:rPr>
          <w:rFonts w:cs="David" w:hint="cs"/>
          <w:rtl/>
        </w:rPr>
        <w:tab/>
        <w:t xml:space="preserve"> אני מביא להצבעה את סדרי הדיון. מי בעד סדרי הדיון שהוצגו כאן?  מי נגד? מי נמנע?</w:t>
      </w:r>
    </w:p>
    <w:p w14:paraId="3D7B54C8" w14:textId="77777777" w:rsidR="007365B3" w:rsidRPr="007365B3" w:rsidRDefault="007365B3" w:rsidP="007365B3">
      <w:pPr>
        <w:bidi/>
        <w:ind w:firstLine="565"/>
        <w:jc w:val="center"/>
        <w:rPr>
          <w:rFonts w:cs="David" w:hint="cs"/>
          <w:rtl/>
        </w:rPr>
      </w:pPr>
    </w:p>
    <w:p w14:paraId="3F7053F3" w14:textId="77777777" w:rsidR="007365B3" w:rsidRPr="007365B3" w:rsidRDefault="007365B3" w:rsidP="007365B3">
      <w:pPr>
        <w:bidi/>
        <w:jc w:val="center"/>
        <w:rPr>
          <w:rFonts w:cs="David" w:hint="cs"/>
          <w:rtl/>
        </w:rPr>
      </w:pPr>
      <w:r w:rsidRPr="007365B3">
        <w:rPr>
          <w:rFonts w:cs="David" w:hint="cs"/>
          <w:rtl/>
        </w:rPr>
        <w:t>הצבעה</w:t>
      </w:r>
    </w:p>
    <w:p w14:paraId="53515C34" w14:textId="77777777" w:rsidR="007365B3" w:rsidRPr="007365B3" w:rsidRDefault="007365B3" w:rsidP="007365B3">
      <w:pPr>
        <w:bidi/>
        <w:jc w:val="center"/>
        <w:rPr>
          <w:rFonts w:cs="David" w:hint="cs"/>
          <w:rtl/>
        </w:rPr>
      </w:pPr>
      <w:r w:rsidRPr="007365B3">
        <w:rPr>
          <w:rFonts w:cs="David" w:hint="cs"/>
          <w:rtl/>
        </w:rPr>
        <w:t xml:space="preserve">בעד </w:t>
      </w:r>
      <w:r w:rsidRPr="007365B3">
        <w:rPr>
          <w:rFonts w:cs="David"/>
          <w:rtl/>
        </w:rPr>
        <w:t>–</w:t>
      </w:r>
      <w:r w:rsidRPr="007365B3">
        <w:rPr>
          <w:rFonts w:cs="David" w:hint="cs"/>
          <w:rtl/>
        </w:rPr>
        <w:t xml:space="preserve"> 9</w:t>
      </w:r>
    </w:p>
    <w:p w14:paraId="734B294E" w14:textId="77777777" w:rsidR="007365B3" w:rsidRPr="007365B3" w:rsidRDefault="007365B3" w:rsidP="007365B3">
      <w:pPr>
        <w:bidi/>
        <w:jc w:val="center"/>
        <w:rPr>
          <w:rFonts w:cs="David" w:hint="cs"/>
          <w:rtl/>
        </w:rPr>
      </w:pPr>
      <w:r w:rsidRPr="007365B3">
        <w:rPr>
          <w:rFonts w:cs="David" w:hint="cs"/>
          <w:rtl/>
        </w:rPr>
        <w:t xml:space="preserve">נגד </w:t>
      </w:r>
      <w:r w:rsidRPr="007365B3">
        <w:rPr>
          <w:rFonts w:cs="David"/>
          <w:rtl/>
        </w:rPr>
        <w:t>–</w:t>
      </w:r>
      <w:r w:rsidRPr="007365B3">
        <w:rPr>
          <w:rFonts w:cs="David" w:hint="cs"/>
          <w:rtl/>
        </w:rPr>
        <w:t xml:space="preserve"> אין</w:t>
      </w:r>
    </w:p>
    <w:p w14:paraId="257C7D30" w14:textId="77777777" w:rsidR="007365B3" w:rsidRPr="007365B3" w:rsidRDefault="007365B3" w:rsidP="007365B3">
      <w:pPr>
        <w:bidi/>
        <w:jc w:val="center"/>
        <w:rPr>
          <w:rFonts w:cs="David" w:hint="cs"/>
          <w:rtl/>
        </w:rPr>
      </w:pPr>
      <w:r w:rsidRPr="007365B3">
        <w:rPr>
          <w:rFonts w:cs="David" w:hint="cs"/>
          <w:rtl/>
        </w:rPr>
        <w:t xml:space="preserve">נמנעים </w:t>
      </w:r>
      <w:r w:rsidRPr="007365B3">
        <w:rPr>
          <w:rFonts w:cs="David"/>
          <w:rtl/>
        </w:rPr>
        <w:t>–</w:t>
      </w:r>
      <w:r w:rsidRPr="007365B3">
        <w:rPr>
          <w:rFonts w:cs="David" w:hint="cs"/>
          <w:rtl/>
        </w:rPr>
        <w:t xml:space="preserve"> 2</w:t>
      </w:r>
    </w:p>
    <w:p w14:paraId="33DB6AFD" w14:textId="77777777" w:rsidR="007365B3" w:rsidRPr="007365B3" w:rsidRDefault="007365B3" w:rsidP="007365B3">
      <w:pPr>
        <w:bidi/>
        <w:jc w:val="both"/>
        <w:rPr>
          <w:rFonts w:cs="David" w:hint="cs"/>
          <w:rtl/>
        </w:rPr>
      </w:pPr>
    </w:p>
    <w:p w14:paraId="03A42981" w14:textId="77777777" w:rsidR="007365B3" w:rsidRDefault="007365B3" w:rsidP="007365B3">
      <w:pPr>
        <w:bidi/>
        <w:jc w:val="both"/>
        <w:rPr>
          <w:rFonts w:cs="David" w:hint="cs"/>
          <w:rtl/>
        </w:rPr>
      </w:pPr>
      <w:r w:rsidRPr="007365B3">
        <w:rPr>
          <w:rFonts w:cs="David" w:hint="cs"/>
          <w:rtl/>
        </w:rPr>
        <w:tab/>
      </w:r>
    </w:p>
    <w:p w14:paraId="4BD8F92D" w14:textId="77777777" w:rsidR="007365B3" w:rsidRDefault="007365B3" w:rsidP="007365B3">
      <w:pPr>
        <w:bidi/>
        <w:jc w:val="both"/>
        <w:rPr>
          <w:rFonts w:cs="David" w:hint="cs"/>
          <w:rtl/>
        </w:rPr>
      </w:pPr>
    </w:p>
    <w:p w14:paraId="5DDC1FD8" w14:textId="77777777" w:rsidR="007365B3" w:rsidRPr="007365B3" w:rsidRDefault="007365B3" w:rsidP="007365B3">
      <w:pPr>
        <w:bidi/>
        <w:jc w:val="both"/>
        <w:rPr>
          <w:rFonts w:cs="David" w:hint="cs"/>
          <w:rtl/>
        </w:rPr>
      </w:pPr>
      <w:r w:rsidRPr="007365B3">
        <w:rPr>
          <w:rFonts w:cs="David" w:hint="cs"/>
          <w:rtl/>
        </w:rPr>
        <w:t xml:space="preserve">סדרי הדיון אושרו. </w:t>
      </w:r>
    </w:p>
    <w:p w14:paraId="60BE7BE8" w14:textId="77777777" w:rsidR="007365B3" w:rsidRPr="007365B3" w:rsidRDefault="007365B3" w:rsidP="007365B3">
      <w:pPr>
        <w:bidi/>
        <w:jc w:val="both"/>
        <w:rPr>
          <w:rFonts w:cs="David" w:hint="cs"/>
          <w:rtl/>
        </w:rPr>
      </w:pPr>
    </w:p>
    <w:p w14:paraId="06A45657" w14:textId="77777777" w:rsidR="007365B3" w:rsidRPr="007365B3" w:rsidRDefault="007365B3" w:rsidP="007365B3">
      <w:pPr>
        <w:bidi/>
        <w:jc w:val="both"/>
        <w:rPr>
          <w:rFonts w:cs="David" w:hint="cs"/>
          <w:rtl/>
        </w:rPr>
      </w:pPr>
      <w:r w:rsidRPr="007365B3">
        <w:rPr>
          <w:rFonts w:cs="David" w:hint="cs"/>
          <w:rtl/>
        </w:rPr>
        <w:tab/>
        <w:t>אני מביא להצבעה את עצם בקשת הפטור לחובת ההנחה. את רוצה להודיע הודעה?</w:t>
      </w:r>
    </w:p>
    <w:p w14:paraId="69910006" w14:textId="77777777" w:rsidR="007365B3" w:rsidRPr="007365B3" w:rsidRDefault="007365B3" w:rsidP="007365B3">
      <w:pPr>
        <w:bidi/>
        <w:jc w:val="both"/>
        <w:rPr>
          <w:rFonts w:cs="David" w:hint="cs"/>
          <w:rtl/>
        </w:rPr>
      </w:pPr>
    </w:p>
    <w:p w14:paraId="7ABADDC3" w14:textId="77777777" w:rsidR="007365B3" w:rsidRPr="007365B3" w:rsidRDefault="007365B3" w:rsidP="007365B3">
      <w:pPr>
        <w:bidi/>
        <w:jc w:val="both"/>
        <w:rPr>
          <w:rFonts w:cs="David" w:hint="cs"/>
          <w:u w:val="single"/>
          <w:rtl/>
        </w:rPr>
      </w:pPr>
      <w:r w:rsidRPr="007365B3">
        <w:rPr>
          <w:rFonts w:cs="David" w:hint="cs"/>
          <w:u w:val="single"/>
          <w:rtl/>
        </w:rPr>
        <w:t>דליה איציק:</w:t>
      </w:r>
    </w:p>
    <w:p w14:paraId="6DDA7E25" w14:textId="77777777" w:rsidR="007365B3" w:rsidRPr="007365B3" w:rsidRDefault="007365B3" w:rsidP="007365B3">
      <w:pPr>
        <w:bidi/>
        <w:jc w:val="both"/>
        <w:rPr>
          <w:rFonts w:cs="David" w:hint="cs"/>
          <w:u w:val="single"/>
          <w:rtl/>
        </w:rPr>
      </w:pPr>
    </w:p>
    <w:p w14:paraId="72263877" w14:textId="77777777" w:rsidR="007365B3" w:rsidRPr="007365B3" w:rsidRDefault="007365B3" w:rsidP="007365B3">
      <w:pPr>
        <w:bidi/>
        <w:ind w:firstLine="565"/>
        <w:jc w:val="both"/>
        <w:rPr>
          <w:rFonts w:cs="David" w:hint="cs"/>
          <w:rtl/>
        </w:rPr>
      </w:pPr>
      <w:r w:rsidRPr="007365B3">
        <w:rPr>
          <w:rFonts w:cs="David" w:hint="cs"/>
          <w:rtl/>
        </w:rPr>
        <w:t xml:space="preserve">אני מבקשת להגיד את מה שאמרתי. כמו </w:t>
      </w:r>
      <w:proofErr w:type="spellStart"/>
      <w:r w:rsidRPr="007365B3">
        <w:rPr>
          <w:rFonts w:cs="David" w:hint="cs"/>
          <w:rtl/>
        </w:rPr>
        <w:t>קאטו</w:t>
      </w:r>
      <w:proofErr w:type="spellEnd"/>
      <w:r w:rsidRPr="007365B3">
        <w:rPr>
          <w:rFonts w:cs="David" w:hint="cs"/>
          <w:rtl/>
        </w:rPr>
        <w:t xml:space="preserve"> הזקן אני חוזרת על הדברים שלי, ואני גם מאמינה שיש פה אנשים ישרים והגונים שמבינים את חשיבותה של הכנסת, גם מהקואליציה, ואני מקווה שהם יעשו כמוני. אני חושבת שאסור שחוק ההסדרים הזה יבוא לא לקריאה, לא לפטור, לא לכלום. הוא צריך היה להיות עם דיון מקדמי, ולכן לא אשתתף בהצבעה. </w:t>
      </w:r>
    </w:p>
    <w:p w14:paraId="3F512424" w14:textId="77777777" w:rsidR="007365B3" w:rsidRPr="007365B3" w:rsidRDefault="007365B3" w:rsidP="007365B3">
      <w:pPr>
        <w:bidi/>
        <w:ind w:firstLine="565"/>
        <w:jc w:val="both"/>
        <w:rPr>
          <w:rFonts w:cs="David" w:hint="cs"/>
          <w:rtl/>
        </w:rPr>
      </w:pPr>
    </w:p>
    <w:p w14:paraId="26E45D1C" w14:textId="77777777" w:rsidR="007365B3" w:rsidRPr="007365B3" w:rsidRDefault="007365B3" w:rsidP="007365B3">
      <w:pPr>
        <w:bidi/>
        <w:jc w:val="both"/>
        <w:rPr>
          <w:rFonts w:cs="David" w:hint="cs"/>
          <w:u w:val="single"/>
          <w:rtl/>
        </w:rPr>
      </w:pPr>
      <w:r w:rsidRPr="007365B3">
        <w:rPr>
          <w:rFonts w:cs="David" w:hint="cs"/>
          <w:u w:val="single"/>
          <w:rtl/>
        </w:rPr>
        <w:t>דוד רותם:</w:t>
      </w:r>
    </w:p>
    <w:p w14:paraId="21D4C175" w14:textId="77777777" w:rsidR="007365B3" w:rsidRPr="007365B3" w:rsidRDefault="007365B3" w:rsidP="007365B3">
      <w:pPr>
        <w:bidi/>
        <w:jc w:val="both"/>
        <w:rPr>
          <w:rFonts w:cs="David" w:hint="cs"/>
          <w:u w:val="single"/>
          <w:rtl/>
        </w:rPr>
      </w:pPr>
    </w:p>
    <w:p w14:paraId="7A0E6783" w14:textId="77777777" w:rsidR="007365B3" w:rsidRPr="007365B3" w:rsidRDefault="007365B3" w:rsidP="007365B3">
      <w:pPr>
        <w:bidi/>
        <w:ind w:firstLine="565"/>
        <w:jc w:val="both"/>
        <w:rPr>
          <w:rFonts w:cs="David" w:hint="cs"/>
          <w:rtl/>
        </w:rPr>
      </w:pPr>
      <w:r w:rsidRPr="007365B3">
        <w:rPr>
          <w:rFonts w:cs="David" w:hint="cs"/>
          <w:rtl/>
        </w:rPr>
        <w:t xml:space="preserve">אני מסכים עם כל מה שאומרת חברת הכנסת דליה איציק, אבל אני אצביע בעד מסיבה אחת פשוטה, משום שאי-אפשר לשתק היום את הכנסת. הרי אם אנחנו לא משתתפים בהצבעה ואנחנו נגיע לזה ממילא, אחר כך יגידו שזה עבר ולא צריך להתחשב. אני בעד העניין, אבל אני חושב שחברת הכנסת דליה איציק צודקת. חוק ההסדרים הזה צריך להיות מטופל בצורה רצינית עוד לפני שהוא מגיע. </w:t>
      </w:r>
    </w:p>
    <w:p w14:paraId="15A60DC5" w14:textId="77777777" w:rsidR="007365B3" w:rsidRPr="007365B3" w:rsidRDefault="007365B3" w:rsidP="007365B3">
      <w:pPr>
        <w:bidi/>
        <w:ind w:firstLine="565"/>
        <w:jc w:val="both"/>
        <w:rPr>
          <w:rFonts w:cs="David" w:hint="cs"/>
          <w:rtl/>
        </w:rPr>
      </w:pPr>
    </w:p>
    <w:p w14:paraId="1E6AF7BD" w14:textId="77777777" w:rsidR="007365B3" w:rsidRPr="007365B3" w:rsidRDefault="007365B3" w:rsidP="007365B3">
      <w:pPr>
        <w:bidi/>
        <w:jc w:val="both"/>
        <w:rPr>
          <w:rFonts w:cs="David" w:hint="cs"/>
          <w:u w:val="single"/>
          <w:rtl/>
        </w:rPr>
      </w:pPr>
      <w:r w:rsidRPr="007365B3">
        <w:rPr>
          <w:rFonts w:cs="David" w:hint="cs"/>
          <w:u w:val="single"/>
          <w:rtl/>
        </w:rPr>
        <w:t>דליה איציק:</w:t>
      </w:r>
    </w:p>
    <w:p w14:paraId="08AED7D8" w14:textId="77777777" w:rsidR="007365B3" w:rsidRPr="007365B3" w:rsidRDefault="007365B3" w:rsidP="007365B3">
      <w:pPr>
        <w:bidi/>
        <w:jc w:val="both"/>
        <w:rPr>
          <w:rFonts w:cs="David" w:hint="cs"/>
          <w:u w:val="single"/>
          <w:rtl/>
        </w:rPr>
      </w:pPr>
    </w:p>
    <w:p w14:paraId="369B2634" w14:textId="77777777" w:rsidR="007365B3" w:rsidRPr="007365B3" w:rsidRDefault="007365B3" w:rsidP="007365B3">
      <w:pPr>
        <w:bidi/>
        <w:ind w:firstLine="565"/>
        <w:jc w:val="both"/>
        <w:rPr>
          <w:rFonts w:cs="David" w:hint="cs"/>
          <w:rtl/>
        </w:rPr>
      </w:pPr>
      <w:r w:rsidRPr="007365B3">
        <w:rPr>
          <w:rFonts w:cs="David" w:hint="cs"/>
          <w:rtl/>
        </w:rPr>
        <w:t xml:space="preserve">חבר הכנסת רותם, הואיל ואתה כבר מסכים לדעתי והואיל וחטפתי עכשיו רשות דיבור, אני מבקשת להגיד שהיום יש עוד הרבה זמן לדבר עם פקידי האוצר ולהוריד לפחות 50%, וגם אז עוד יהיה הרבה על מה לריב. כי חוק הסדרים כזה אינני זוכרת. יושב  פה צבי לביא  ויושבים פה כתבים ותיקים, ואינני זוכרת חוק הסדרים כזה. </w:t>
      </w:r>
    </w:p>
    <w:p w14:paraId="79155D39" w14:textId="77777777" w:rsidR="007365B3" w:rsidRPr="007365B3" w:rsidRDefault="007365B3" w:rsidP="007365B3">
      <w:pPr>
        <w:bidi/>
        <w:ind w:firstLine="565"/>
        <w:jc w:val="both"/>
        <w:rPr>
          <w:rFonts w:cs="David" w:hint="cs"/>
          <w:rtl/>
        </w:rPr>
      </w:pPr>
    </w:p>
    <w:p w14:paraId="43A646B9" w14:textId="77777777" w:rsidR="007365B3" w:rsidRPr="007365B3" w:rsidRDefault="007365B3" w:rsidP="007365B3">
      <w:pPr>
        <w:bidi/>
        <w:ind w:left="-2"/>
        <w:jc w:val="both"/>
        <w:rPr>
          <w:rFonts w:cs="David" w:hint="cs"/>
          <w:u w:val="single"/>
          <w:rtl/>
        </w:rPr>
      </w:pPr>
      <w:r w:rsidRPr="007365B3">
        <w:rPr>
          <w:rFonts w:cs="David" w:hint="cs"/>
          <w:u w:val="single"/>
          <w:rtl/>
        </w:rPr>
        <w:t xml:space="preserve">היו"ר זאב </w:t>
      </w:r>
      <w:proofErr w:type="spellStart"/>
      <w:r w:rsidRPr="007365B3">
        <w:rPr>
          <w:rFonts w:cs="David" w:hint="cs"/>
          <w:u w:val="single"/>
          <w:rtl/>
        </w:rPr>
        <w:t>אלקין</w:t>
      </w:r>
      <w:proofErr w:type="spellEnd"/>
      <w:r w:rsidRPr="007365B3">
        <w:rPr>
          <w:rFonts w:cs="David" w:hint="cs"/>
          <w:u w:val="single"/>
          <w:rtl/>
        </w:rPr>
        <w:t>:</w:t>
      </w:r>
    </w:p>
    <w:p w14:paraId="5CF3FA27" w14:textId="77777777" w:rsidR="007365B3" w:rsidRPr="007365B3" w:rsidRDefault="007365B3" w:rsidP="007365B3">
      <w:pPr>
        <w:bidi/>
        <w:ind w:left="-2"/>
        <w:jc w:val="both"/>
        <w:rPr>
          <w:rFonts w:cs="David" w:hint="cs"/>
          <w:u w:val="single"/>
          <w:rtl/>
        </w:rPr>
      </w:pPr>
    </w:p>
    <w:p w14:paraId="16D086EF" w14:textId="77777777" w:rsidR="007365B3" w:rsidRPr="007365B3" w:rsidRDefault="007365B3" w:rsidP="007365B3">
      <w:pPr>
        <w:bidi/>
        <w:ind w:firstLine="565"/>
        <w:jc w:val="both"/>
        <w:rPr>
          <w:rFonts w:cs="David" w:hint="cs"/>
          <w:rtl/>
        </w:rPr>
      </w:pPr>
      <w:r w:rsidRPr="007365B3">
        <w:rPr>
          <w:rFonts w:cs="David" w:hint="cs"/>
          <w:rtl/>
        </w:rPr>
        <w:tab/>
        <w:t xml:space="preserve"> אני מביא להצבעה את הבקשה לפטור מחובת הנחה, שתאפשר לנו להתחיל את הדיון ביום רביעי. מי בעד? מי נגד? מי נמנע?</w:t>
      </w:r>
    </w:p>
    <w:p w14:paraId="58D52D5A" w14:textId="77777777" w:rsidR="007365B3" w:rsidRPr="007365B3" w:rsidRDefault="007365B3" w:rsidP="007365B3">
      <w:pPr>
        <w:bidi/>
        <w:ind w:firstLine="565"/>
        <w:jc w:val="both"/>
        <w:rPr>
          <w:rFonts w:cs="David" w:hint="cs"/>
          <w:rtl/>
        </w:rPr>
      </w:pPr>
    </w:p>
    <w:p w14:paraId="0539CE2F" w14:textId="77777777" w:rsidR="007365B3" w:rsidRPr="007365B3" w:rsidRDefault="007365B3" w:rsidP="007365B3">
      <w:pPr>
        <w:bidi/>
        <w:jc w:val="both"/>
        <w:rPr>
          <w:rFonts w:cs="David" w:hint="cs"/>
          <w:rtl/>
        </w:rPr>
      </w:pPr>
      <w:r w:rsidRPr="007365B3">
        <w:rPr>
          <w:rFonts w:cs="David" w:hint="cs"/>
          <w:rtl/>
        </w:rPr>
        <w:t>הצבעה</w:t>
      </w:r>
    </w:p>
    <w:p w14:paraId="15A7978D" w14:textId="77777777" w:rsidR="007365B3" w:rsidRPr="007365B3" w:rsidRDefault="007365B3" w:rsidP="007365B3">
      <w:pPr>
        <w:bidi/>
        <w:jc w:val="both"/>
        <w:rPr>
          <w:rFonts w:cs="David" w:hint="cs"/>
          <w:rtl/>
        </w:rPr>
      </w:pPr>
      <w:r w:rsidRPr="007365B3">
        <w:rPr>
          <w:rFonts w:cs="David" w:hint="cs"/>
          <w:rtl/>
        </w:rPr>
        <w:t xml:space="preserve">בעד </w:t>
      </w:r>
      <w:r w:rsidRPr="007365B3">
        <w:rPr>
          <w:rFonts w:cs="David"/>
          <w:rtl/>
        </w:rPr>
        <w:t>–</w:t>
      </w:r>
      <w:r w:rsidRPr="007365B3">
        <w:rPr>
          <w:rFonts w:cs="David" w:hint="cs"/>
          <w:rtl/>
        </w:rPr>
        <w:t xml:space="preserve"> 9</w:t>
      </w:r>
    </w:p>
    <w:p w14:paraId="596DB1B8" w14:textId="77777777" w:rsidR="007365B3" w:rsidRPr="007365B3" w:rsidRDefault="007365B3" w:rsidP="007365B3">
      <w:pPr>
        <w:bidi/>
        <w:jc w:val="both"/>
        <w:rPr>
          <w:rFonts w:cs="David" w:hint="cs"/>
          <w:rtl/>
        </w:rPr>
      </w:pPr>
      <w:r w:rsidRPr="007365B3">
        <w:rPr>
          <w:rFonts w:cs="David" w:hint="cs"/>
          <w:rtl/>
        </w:rPr>
        <w:t xml:space="preserve">נגד </w:t>
      </w:r>
      <w:r w:rsidRPr="007365B3">
        <w:rPr>
          <w:rFonts w:cs="David"/>
          <w:rtl/>
        </w:rPr>
        <w:t>–</w:t>
      </w:r>
      <w:r w:rsidRPr="007365B3">
        <w:rPr>
          <w:rFonts w:cs="David" w:hint="cs"/>
          <w:rtl/>
        </w:rPr>
        <w:t xml:space="preserve"> אין</w:t>
      </w:r>
    </w:p>
    <w:p w14:paraId="6047D435" w14:textId="77777777" w:rsidR="007365B3" w:rsidRPr="007365B3" w:rsidRDefault="007365B3" w:rsidP="007365B3">
      <w:pPr>
        <w:bidi/>
        <w:jc w:val="both"/>
        <w:rPr>
          <w:rFonts w:cs="David" w:hint="cs"/>
          <w:rtl/>
        </w:rPr>
      </w:pPr>
      <w:r w:rsidRPr="007365B3">
        <w:rPr>
          <w:rFonts w:cs="David" w:hint="cs"/>
          <w:rtl/>
        </w:rPr>
        <w:t xml:space="preserve">נמנעים </w:t>
      </w:r>
      <w:r w:rsidRPr="007365B3">
        <w:rPr>
          <w:rFonts w:cs="David"/>
          <w:rtl/>
        </w:rPr>
        <w:t>–</w:t>
      </w:r>
      <w:r w:rsidRPr="007365B3">
        <w:rPr>
          <w:rFonts w:cs="David" w:hint="cs"/>
          <w:rtl/>
        </w:rPr>
        <w:t xml:space="preserve"> אין</w:t>
      </w:r>
    </w:p>
    <w:p w14:paraId="3EA4D277" w14:textId="77777777" w:rsidR="007365B3" w:rsidRPr="007365B3" w:rsidRDefault="007365B3" w:rsidP="007365B3">
      <w:pPr>
        <w:bidi/>
        <w:ind w:firstLine="565"/>
        <w:jc w:val="both"/>
        <w:rPr>
          <w:rFonts w:cs="David" w:hint="cs"/>
          <w:u w:val="single"/>
          <w:rtl/>
        </w:rPr>
      </w:pPr>
    </w:p>
    <w:p w14:paraId="542AF792" w14:textId="77777777" w:rsidR="007365B3" w:rsidRPr="007365B3" w:rsidRDefault="007365B3" w:rsidP="007365B3">
      <w:pPr>
        <w:bidi/>
        <w:ind w:firstLine="565"/>
        <w:jc w:val="both"/>
        <w:rPr>
          <w:rFonts w:cs="David" w:hint="cs"/>
          <w:rtl/>
        </w:rPr>
      </w:pPr>
      <w:r w:rsidRPr="007365B3">
        <w:rPr>
          <w:rFonts w:cs="David" w:hint="cs"/>
          <w:rtl/>
        </w:rPr>
        <w:t xml:space="preserve">הבקשה אושרה. תודה רבה. </w:t>
      </w:r>
    </w:p>
    <w:p w14:paraId="0F687BCD" w14:textId="77777777" w:rsidR="007365B3" w:rsidRPr="007365B3" w:rsidRDefault="007365B3" w:rsidP="007365B3">
      <w:pPr>
        <w:bidi/>
        <w:ind w:firstLine="565"/>
        <w:jc w:val="both"/>
        <w:rPr>
          <w:rFonts w:cs="David" w:hint="cs"/>
          <w:rtl/>
        </w:rPr>
      </w:pPr>
    </w:p>
    <w:p w14:paraId="36622032" w14:textId="77777777" w:rsidR="007365B3" w:rsidRPr="007365B3" w:rsidRDefault="007365B3" w:rsidP="007365B3">
      <w:pPr>
        <w:bidi/>
        <w:ind w:firstLine="565"/>
        <w:jc w:val="both"/>
        <w:rPr>
          <w:rFonts w:cs="David" w:hint="cs"/>
          <w:rtl/>
        </w:rPr>
      </w:pPr>
    </w:p>
    <w:p w14:paraId="6D79E4E5" w14:textId="77777777" w:rsidR="007365B3" w:rsidRPr="007365B3" w:rsidRDefault="007365B3" w:rsidP="007365B3">
      <w:pPr>
        <w:bidi/>
        <w:ind w:firstLine="565"/>
        <w:jc w:val="both"/>
        <w:rPr>
          <w:rFonts w:cs="David" w:hint="cs"/>
          <w:b/>
          <w:bCs/>
          <w:u w:val="single"/>
          <w:rtl/>
        </w:rPr>
      </w:pPr>
      <w:r w:rsidRPr="007365B3">
        <w:rPr>
          <w:rFonts w:cs="David" w:hint="cs"/>
          <w:b/>
          <w:bCs/>
          <w:u w:val="single"/>
          <w:rtl/>
        </w:rPr>
        <w:t>הישיבה ננעלה בשעה 12:20</w:t>
      </w:r>
    </w:p>
    <w:p w14:paraId="784F1103" w14:textId="77777777" w:rsidR="00552A80" w:rsidRPr="007365B3" w:rsidRDefault="00552A80" w:rsidP="007365B3">
      <w:pPr>
        <w:bidi/>
        <w:jc w:val="both"/>
        <w:rPr>
          <w:rFonts w:cs="David"/>
        </w:rPr>
      </w:pPr>
    </w:p>
    <w:sectPr w:rsidR="00552A80" w:rsidRPr="007365B3" w:rsidSect="007365B3">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99046" w14:textId="77777777" w:rsidR="007365B3" w:rsidRDefault="007365B3">
      <w:r>
        <w:separator/>
      </w:r>
    </w:p>
  </w:endnote>
  <w:endnote w:type="continuationSeparator" w:id="0">
    <w:p w14:paraId="100C393F" w14:textId="77777777" w:rsidR="007365B3" w:rsidRDefault="00736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C889E" w14:textId="77777777" w:rsidR="007365B3" w:rsidRDefault="007365B3">
      <w:r>
        <w:separator/>
      </w:r>
    </w:p>
  </w:footnote>
  <w:footnote w:type="continuationSeparator" w:id="0">
    <w:p w14:paraId="0062F130" w14:textId="77777777" w:rsidR="007365B3" w:rsidRDefault="007365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A8D25" w14:textId="77777777" w:rsidR="007365B3" w:rsidRDefault="007365B3" w:rsidP="007365B3">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4105A805" w14:textId="77777777" w:rsidR="007365B3" w:rsidRDefault="007365B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2C132" w14:textId="77777777" w:rsidR="007365B3" w:rsidRDefault="007365B3" w:rsidP="007365B3">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21</w:t>
    </w:r>
    <w:r>
      <w:rPr>
        <w:rStyle w:val="PageNumber"/>
        <w:rFonts w:cs="David"/>
        <w:szCs w:val="24"/>
      </w:rPr>
      <w:fldChar w:fldCharType="end"/>
    </w:r>
  </w:p>
  <w:p w14:paraId="010A4D5F" w14:textId="77777777" w:rsidR="007365B3" w:rsidRDefault="007365B3">
    <w:pPr>
      <w:pStyle w:val="Header"/>
      <w:ind w:right="360"/>
      <w:rPr>
        <w:rFonts w:cs="David" w:hint="cs"/>
        <w:sz w:val="24"/>
        <w:szCs w:val="24"/>
        <w:rtl/>
      </w:rPr>
    </w:pPr>
    <w:r>
      <w:rPr>
        <w:rFonts w:cs="David" w:hint="cs"/>
        <w:sz w:val="24"/>
        <w:szCs w:val="24"/>
        <w:rtl/>
      </w:rPr>
      <w:t>ועדת הכנסת</w:t>
    </w:r>
  </w:p>
  <w:p w14:paraId="0346DD74" w14:textId="77777777" w:rsidR="007365B3" w:rsidRDefault="007365B3">
    <w:pPr>
      <w:pStyle w:val="Header"/>
      <w:ind w:right="360"/>
      <w:rPr>
        <w:rFonts w:cs="David" w:hint="cs"/>
        <w:sz w:val="24"/>
        <w:szCs w:val="24"/>
        <w:rtl/>
      </w:rPr>
    </w:pPr>
    <w:r>
      <w:rPr>
        <w:rFonts w:cs="David" w:hint="cs"/>
        <w:sz w:val="24"/>
        <w:szCs w:val="24"/>
        <w:rtl/>
      </w:rPr>
      <w:t>15.6.2009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E65EA"/>
    <w:multiLevelType w:val="hybridMultilevel"/>
    <w:tmpl w:val="E6E6C7B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0F05943"/>
    <w:multiLevelType w:val="hybridMultilevel"/>
    <w:tmpl w:val="A37EA2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388967">
    <w:abstractNumId w:val="0"/>
  </w:num>
  <w:num w:numId="2" w16cid:durableId="1844081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25567פרוטוקול_ישיבת_ועדה.doc"/>
    <w:docVar w:name="StartMode" w:val="3"/>
  </w:docVars>
  <w:rsids>
    <w:rsidRoot w:val="0049054A"/>
    <w:rsid w:val="003803EA"/>
    <w:rsid w:val="003976AB"/>
    <w:rsid w:val="0049054A"/>
    <w:rsid w:val="00552A80"/>
    <w:rsid w:val="007365B3"/>
    <w:rsid w:val="009658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1C3747"/>
  <w15:chartTrackingRefBased/>
  <w15:docId w15:val="{DC13F6F7-C7ED-49CE-823E-09B57CB01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7365B3"/>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7365B3"/>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5413</Words>
  <Characters>30858</Characters>
  <Application>Microsoft Office Word</Application>
  <DocSecurity>0</DocSecurity>
  <Lines>257</Lines>
  <Paragraphs>72</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2022-07-09T13:30:00Z</dcterms:created>
  <dcterms:modified xsi:type="dcterms:W3CDTF">2022-07-09T13:30:00Z</dcterms:modified>
</cp:coreProperties>
</file>