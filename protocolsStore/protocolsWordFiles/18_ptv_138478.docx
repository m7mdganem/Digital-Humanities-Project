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1DC9" w14:textId="77777777" w:rsidR="00A71B7E" w:rsidRPr="00A71B7E" w:rsidRDefault="00A71B7E" w:rsidP="00A71B7E">
      <w:pPr>
        <w:pStyle w:val="Heading5"/>
        <w:rPr>
          <w:b/>
          <w:bCs/>
          <w:sz w:val="24"/>
          <w:rtl/>
        </w:rPr>
      </w:pPr>
      <w:r w:rsidRPr="00A71B7E">
        <w:rPr>
          <w:rFonts w:hint="cs"/>
          <w:b/>
          <w:bCs/>
          <w:sz w:val="24"/>
          <w:rtl/>
        </w:rPr>
        <w:t xml:space="preserve">                                                                                                                                                  </w:t>
      </w:r>
      <w:r w:rsidRPr="00A71B7E">
        <w:rPr>
          <w:b/>
          <w:bCs/>
          <w:sz w:val="24"/>
          <w:rtl/>
        </w:rPr>
        <w:t xml:space="preserve">הכנסת </w:t>
      </w:r>
      <w:r w:rsidRPr="00A71B7E">
        <w:rPr>
          <w:rFonts w:hint="cs"/>
          <w:b/>
          <w:bCs/>
          <w:sz w:val="24"/>
          <w:rtl/>
        </w:rPr>
        <w:t>השמונה-עשרה</w:t>
      </w:r>
      <w:r w:rsidRPr="00A71B7E">
        <w:rPr>
          <w:b/>
          <w:bCs/>
          <w:sz w:val="24"/>
          <w:rtl/>
        </w:rPr>
        <w:tab/>
      </w:r>
      <w:r w:rsidRPr="00A71B7E">
        <w:rPr>
          <w:b/>
          <w:bCs/>
          <w:sz w:val="24"/>
          <w:rtl/>
        </w:rPr>
        <w:tab/>
      </w:r>
      <w:r w:rsidRPr="00A71B7E">
        <w:rPr>
          <w:b/>
          <w:bCs/>
          <w:sz w:val="24"/>
          <w:rtl/>
        </w:rPr>
        <w:tab/>
      </w:r>
      <w:r w:rsidRPr="00A71B7E">
        <w:rPr>
          <w:b/>
          <w:bCs/>
          <w:sz w:val="24"/>
          <w:rtl/>
        </w:rPr>
        <w:tab/>
      </w:r>
      <w:r w:rsidRPr="00A71B7E">
        <w:rPr>
          <w:b/>
          <w:bCs/>
          <w:sz w:val="24"/>
          <w:rtl/>
        </w:rPr>
        <w:tab/>
      </w:r>
      <w:r w:rsidRPr="00A71B7E">
        <w:rPr>
          <w:b/>
          <w:bCs/>
          <w:sz w:val="24"/>
          <w:rtl/>
        </w:rPr>
        <w:tab/>
        <w:t>נוסח לא מתוקן</w:t>
      </w:r>
    </w:p>
    <w:p w14:paraId="1BC583CF" w14:textId="77777777" w:rsidR="00A71B7E" w:rsidRPr="00A71B7E" w:rsidRDefault="00A71B7E" w:rsidP="00A71B7E">
      <w:pPr>
        <w:bidi/>
        <w:jc w:val="both"/>
        <w:rPr>
          <w:rFonts w:cs="David" w:hint="cs"/>
          <w:b/>
          <w:bCs/>
          <w:rtl/>
        </w:rPr>
      </w:pPr>
      <w:r w:rsidRPr="00A71B7E">
        <w:rPr>
          <w:rFonts w:cs="David"/>
          <w:b/>
          <w:bCs/>
          <w:rtl/>
        </w:rPr>
        <w:t xml:space="preserve">מושב </w:t>
      </w:r>
      <w:r w:rsidRPr="00A71B7E">
        <w:rPr>
          <w:rFonts w:cs="David" w:hint="cs"/>
          <w:b/>
          <w:bCs/>
          <w:rtl/>
        </w:rPr>
        <w:t>ראשון</w:t>
      </w:r>
    </w:p>
    <w:p w14:paraId="035E633C" w14:textId="77777777" w:rsidR="00A71B7E" w:rsidRPr="00A71B7E" w:rsidRDefault="00A71B7E" w:rsidP="00A71B7E">
      <w:pPr>
        <w:bidi/>
        <w:jc w:val="both"/>
        <w:rPr>
          <w:rFonts w:cs="David"/>
          <w:b/>
          <w:bCs/>
          <w:rtl/>
        </w:rPr>
      </w:pPr>
    </w:p>
    <w:p w14:paraId="5711AFC4" w14:textId="77777777" w:rsidR="00A71B7E" w:rsidRPr="00A71B7E" w:rsidRDefault="00A71B7E" w:rsidP="00A71B7E">
      <w:pPr>
        <w:bidi/>
        <w:jc w:val="both"/>
        <w:rPr>
          <w:rFonts w:cs="David"/>
          <w:b/>
          <w:bCs/>
          <w:rtl/>
        </w:rPr>
      </w:pPr>
    </w:p>
    <w:p w14:paraId="5C90CA2B" w14:textId="77777777" w:rsidR="00A71B7E" w:rsidRPr="00A71B7E" w:rsidRDefault="00A71B7E" w:rsidP="00A71B7E">
      <w:pPr>
        <w:bidi/>
        <w:jc w:val="center"/>
        <w:rPr>
          <w:rFonts w:cs="David" w:hint="cs"/>
          <w:b/>
          <w:bCs/>
          <w:rtl/>
        </w:rPr>
      </w:pPr>
      <w:r w:rsidRPr="00A71B7E">
        <w:rPr>
          <w:rFonts w:cs="David"/>
          <w:b/>
          <w:bCs/>
          <w:rtl/>
        </w:rPr>
        <w:t>פרוטוקול מס'</w:t>
      </w:r>
      <w:r w:rsidRPr="00A71B7E">
        <w:rPr>
          <w:rFonts w:cs="David" w:hint="cs"/>
          <w:b/>
          <w:bCs/>
          <w:rtl/>
        </w:rPr>
        <w:t xml:space="preserve"> 8</w:t>
      </w:r>
    </w:p>
    <w:p w14:paraId="39A8B6E7" w14:textId="77777777" w:rsidR="00A71B7E" w:rsidRPr="00A71B7E" w:rsidRDefault="00A71B7E" w:rsidP="00A71B7E">
      <w:pPr>
        <w:tabs>
          <w:tab w:val="left" w:pos="1221"/>
        </w:tabs>
        <w:bidi/>
        <w:jc w:val="both"/>
        <w:rPr>
          <w:rFonts w:cs="David" w:hint="cs"/>
          <w:b/>
          <w:bCs/>
          <w:rtl/>
        </w:rPr>
      </w:pPr>
      <w:r w:rsidRPr="00A71B7E">
        <w:rPr>
          <w:rFonts w:cs="David" w:hint="cs"/>
          <w:b/>
          <w:bCs/>
          <w:rtl/>
        </w:rPr>
        <w:t xml:space="preserve">                                                             מישיבת ועדת הכנסת</w:t>
      </w:r>
    </w:p>
    <w:p w14:paraId="187D893F" w14:textId="77777777" w:rsidR="00A71B7E" w:rsidRPr="00A71B7E" w:rsidRDefault="00A71B7E" w:rsidP="00A71B7E">
      <w:pPr>
        <w:tabs>
          <w:tab w:val="left" w:pos="1221"/>
        </w:tabs>
        <w:bidi/>
        <w:jc w:val="both"/>
        <w:rPr>
          <w:rFonts w:cs="David" w:hint="cs"/>
          <w:b/>
          <w:bCs/>
          <w:u w:val="single"/>
          <w:rtl/>
        </w:rPr>
      </w:pPr>
      <w:r w:rsidRPr="00A71B7E">
        <w:rPr>
          <w:rFonts w:cs="David" w:hint="cs"/>
          <w:b/>
          <w:bCs/>
          <w:rtl/>
        </w:rPr>
        <w:t xml:space="preserve">                               </w:t>
      </w:r>
      <w:r w:rsidRPr="00A71B7E">
        <w:rPr>
          <w:rFonts w:cs="David" w:hint="cs"/>
          <w:b/>
          <w:bCs/>
          <w:u w:val="single"/>
          <w:rtl/>
        </w:rPr>
        <w:t xml:space="preserve">יום שלישי ג' בסיוון </w:t>
      </w:r>
      <w:proofErr w:type="spellStart"/>
      <w:r w:rsidRPr="00A71B7E">
        <w:rPr>
          <w:rFonts w:cs="David" w:hint="cs"/>
          <w:b/>
          <w:bCs/>
          <w:u w:val="single"/>
          <w:rtl/>
        </w:rPr>
        <w:t>התשס"ט</w:t>
      </w:r>
      <w:proofErr w:type="spellEnd"/>
      <w:r w:rsidRPr="00A71B7E">
        <w:rPr>
          <w:rFonts w:cs="David" w:hint="cs"/>
          <w:b/>
          <w:bCs/>
          <w:u w:val="single"/>
          <w:rtl/>
        </w:rPr>
        <w:t xml:space="preserve"> (26 במאי 2009), שעה 09:00</w:t>
      </w:r>
    </w:p>
    <w:p w14:paraId="2306FABF" w14:textId="77777777" w:rsidR="00A71B7E" w:rsidRPr="00A71B7E" w:rsidRDefault="00A71B7E" w:rsidP="00A71B7E">
      <w:pPr>
        <w:tabs>
          <w:tab w:val="left" w:pos="1221"/>
        </w:tabs>
        <w:bidi/>
        <w:jc w:val="both"/>
        <w:rPr>
          <w:rFonts w:cs="David" w:hint="cs"/>
          <w:b/>
          <w:bCs/>
          <w:u w:val="single"/>
          <w:rtl/>
        </w:rPr>
      </w:pPr>
    </w:p>
    <w:p w14:paraId="5DCE4874" w14:textId="77777777" w:rsidR="00A71B7E" w:rsidRPr="00A71B7E" w:rsidRDefault="00A71B7E" w:rsidP="00A71B7E">
      <w:pPr>
        <w:tabs>
          <w:tab w:val="left" w:pos="1221"/>
        </w:tabs>
        <w:bidi/>
        <w:jc w:val="both"/>
        <w:rPr>
          <w:rFonts w:cs="David" w:hint="cs"/>
          <w:b/>
          <w:bCs/>
          <w:u w:val="single"/>
          <w:rtl/>
        </w:rPr>
      </w:pPr>
      <w:r w:rsidRPr="00A71B7E">
        <w:rPr>
          <w:rFonts w:cs="David" w:hint="cs"/>
          <w:b/>
          <w:bCs/>
          <w:rtl/>
        </w:rPr>
        <w:tab/>
      </w:r>
    </w:p>
    <w:p w14:paraId="4DBE6687" w14:textId="77777777" w:rsidR="00A71B7E" w:rsidRPr="00A71B7E" w:rsidRDefault="00A71B7E" w:rsidP="00A71B7E">
      <w:pPr>
        <w:tabs>
          <w:tab w:val="left" w:pos="1221"/>
        </w:tabs>
        <w:bidi/>
        <w:jc w:val="both"/>
        <w:rPr>
          <w:rFonts w:cs="David" w:hint="cs"/>
          <w:b/>
          <w:bCs/>
          <w:rtl/>
        </w:rPr>
      </w:pPr>
      <w:r w:rsidRPr="00A71B7E">
        <w:rPr>
          <w:rFonts w:cs="David" w:hint="cs"/>
          <w:b/>
          <w:bCs/>
          <w:u w:val="single"/>
          <w:rtl/>
        </w:rPr>
        <w:t>סדר היום</w:t>
      </w:r>
      <w:r w:rsidRPr="00A71B7E">
        <w:rPr>
          <w:rFonts w:cs="David" w:hint="cs"/>
          <w:b/>
          <w:bCs/>
          <w:rtl/>
        </w:rPr>
        <w:t>:</w:t>
      </w:r>
    </w:p>
    <w:p w14:paraId="1C702176" w14:textId="77777777" w:rsidR="00A71B7E" w:rsidRPr="00A71B7E" w:rsidRDefault="00A71B7E" w:rsidP="00A71B7E">
      <w:pPr>
        <w:tabs>
          <w:tab w:val="left" w:pos="1221"/>
        </w:tabs>
        <w:bidi/>
        <w:jc w:val="both"/>
        <w:rPr>
          <w:rFonts w:cs="David" w:hint="cs"/>
          <w:b/>
          <w:bCs/>
          <w:u w:val="single"/>
          <w:rtl/>
        </w:rPr>
      </w:pPr>
    </w:p>
    <w:p w14:paraId="14C06C3C" w14:textId="77777777" w:rsidR="00A71B7E" w:rsidRPr="00A71B7E" w:rsidRDefault="00A71B7E" w:rsidP="00A71B7E">
      <w:pPr>
        <w:numPr>
          <w:ilvl w:val="0"/>
          <w:numId w:val="1"/>
        </w:numPr>
        <w:overflowPunct w:val="0"/>
        <w:autoSpaceDE w:val="0"/>
        <w:autoSpaceDN w:val="0"/>
        <w:bidi/>
        <w:adjustRightInd w:val="0"/>
        <w:jc w:val="both"/>
        <w:textAlignment w:val="baseline"/>
        <w:rPr>
          <w:rFonts w:cs="David" w:hint="cs"/>
          <w:rtl/>
        </w:rPr>
      </w:pPr>
      <w:r w:rsidRPr="00A71B7E">
        <w:rPr>
          <w:rFonts w:cs="David" w:hint="cs"/>
          <w:rtl/>
        </w:rPr>
        <w:t>קביעת ועדות לדיון:</w:t>
      </w:r>
    </w:p>
    <w:p w14:paraId="3504EE66" w14:textId="77777777" w:rsidR="00A71B7E" w:rsidRPr="00A71B7E" w:rsidRDefault="00A71B7E" w:rsidP="00A71B7E">
      <w:pPr>
        <w:bidi/>
        <w:ind w:left="360"/>
        <w:jc w:val="both"/>
        <w:rPr>
          <w:rFonts w:cs="David" w:hint="cs"/>
          <w:rtl/>
        </w:rPr>
      </w:pPr>
    </w:p>
    <w:p w14:paraId="193A862A" w14:textId="77777777" w:rsidR="00A71B7E" w:rsidRPr="00A71B7E" w:rsidRDefault="00A71B7E" w:rsidP="00A71B7E">
      <w:pPr>
        <w:numPr>
          <w:ilvl w:val="0"/>
          <w:numId w:val="2"/>
        </w:numPr>
        <w:overflowPunct w:val="0"/>
        <w:autoSpaceDE w:val="0"/>
        <w:autoSpaceDN w:val="0"/>
        <w:bidi/>
        <w:adjustRightInd w:val="0"/>
        <w:jc w:val="both"/>
        <w:textAlignment w:val="baseline"/>
        <w:rPr>
          <w:rFonts w:cs="David" w:hint="cs"/>
          <w:rtl/>
        </w:rPr>
      </w:pPr>
      <w:r w:rsidRPr="00A71B7E">
        <w:rPr>
          <w:rFonts w:cs="David" w:hint="cs"/>
          <w:rtl/>
        </w:rPr>
        <w:t xml:space="preserve">בהצעת חוק שירות ביטחון (הוראת שעה) (הצבת יוצאי צבא בשירות בתי הסוהר) (תיקון מס' 3) </w:t>
      </w:r>
      <w:proofErr w:type="spellStart"/>
      <w:r w:rsidRPr="00A71B7E">
        <w:rPr>
          <w:rFonts w:cs="David" w:hint="cs"/>
          <w:rtl/>
        </w:rPr>
        <w:t>התשס"ט</w:t>
      </w:r>
      <w:proofErr w:type="spellEnd"/>
      <w:r w:rsidRPr="00A71B7E">
        <w:rPr>
          <w:rFonts w:cs="David" w:hint="cs"/>
          <w:rtl/>
        </w:rPr>
        <w:t>-2009.</w:t>
      </w:r>
    </w:p>
    <w:p w14:paraId="7539BB31" w14:textId="77777777" w:rsidR="00A71B7E" w:rsidRPr="00A71B7E" w:rsidRDefault="00A71B7E" w:rsidP="00A71B7E">
      <w:pPr>
        <w:numPr>
          <w:ilvl w:val="0"/>
          <w:numId w:val="2"/>
        </w:numPr>
        <w:overflowPunct w:val="0"/>
        <w:autoSpaceDE w:val="0"/>
        <w:autoSpaceDN w:val="0"/>
        <w:bidi/>
        <w:adjustRightInd w:val="0"/>
        <w:jc w:val="both"/>
        <w:textAlignment w:val="baseline"/>
        <w:rPr>
          <w:rFonts w:cs="David" w:hint="cs"/>
          <w:rtl/>
        </w:rPr>
      </w:pPr>
      <w:r w:rsidRPr="00A71B7E">
        <w:rPr>
          <w:rFonts w:cs="David" w:hint="cs"/>
          <w:rtl/>
        </w:rPr>
        <w:t xml:space="preserve">בהצעת חוק לתיקון פקודת בתי הסוהר (מס' 40) (פיקוח אלקטרוני על משוחררים בערובה ומשוחררים על תנאי ממאסר), </w:t>
      </w:r>
      <w:proofErr w:type="spellStart"/>
      <w:r w:rsidRPr="00A71B7E">
        <w:rPr>
          <w:rFonts w:cs="David" w:hint="cs"/>
          <w:rtl/>
        </w:rPr>
        <w:t>התשס"ט</w:t>
      </w:r>
      <w:proofErr w:type="spellEnd"/>
      <w:r w:rsidRPr="00A71B7E">
        <w:rPr>
          <w:rFonts w:cs="David" w:hint="cs"/>
          <w:rtl/>
        </w:rPr>
        <w:t xml:space="preserve"> 2009.</w:t>
      </w:r>
    </w:p>
    <w:p w14:paraId="42CF4102" w14:textId="77777777" w:rsidR="00A71B7E" w:rsidRPr="00A71B7E" w:rsidRDefault="00A71B7E" w:rsidP="00A71B7E">
      <w:pPr>
        <w:bidi/>
        <w:jc w:val="both"/>
        <w:rPr>
          <w:rFonts w:cs="David" w:hint="cs"/>
          <w:rtl/>
        </w:rPr>
      </w:pPr>
    </w:p>
    <w:p w14:paraId="23FDCD75" w14:textId="77777777" w:rsidR="00A71B7E" w:rsidRPr="00A71B7E" w:rsidRDefault="00A71B7E" w:rsidP="00A71B7E">
      <w:pPr>
        <w:numPr>
          <w:ilvl w:val="0"/>
          <w:numId w:val="1"/>
        </w:numPr>
        <w:overflowPunct w:val="0"/>
        <w:autoSpaceDE w:val="0"/>
        <w:autoSpaceDN w:val="0"/>
        <w:bidi/>
        <w:adjustRightInd w:val="0"/>
        <w:jc w:val="both"/>
        <w:textAlignment w:val="baseline"/>
        <w:rPr>
          <w:rFonts w:cs="David" w:hint="cs"/>
        </w:rPr>
      </w:pPr>
      <w:r w:rsidRPr="00A71B7E">
        <w:rPr>
          <w:rFonts w:cs="David" w:hint="cs"/>
          <w:rtl/>
        </w:rPr>
        <w:t>קביעת ועדה לדיון</w:t>
      </w:r>
      <w:r w:rsidRPr="00A71B7E">
        <w:rPr>
          <w:rFonts w:cs="David"/>
        </w:rPr>
        <w:t>:</w:t>
      </w:r>
    </w:p>
    <w:p w14:paraId="5ABFD246" w14:textId="77777777" w:rsidR="00A71B7E" w:rsidRPr="00A71B7E" w:rsidRDefault="00A71B7E" w:rsidP="00A71B7E">
      <w:pPr>
        <w:bidi/>
        <w:jc w:val="both"/>
        <w:rPr>
          <w:rFonts w:cs="David" w:hint="cs"/>
        </w:rPr>
      </w:pPr>
    </w:p>
    <w:p w14:paraId="0BF2C04B" w14:textId="77777777" w:rsidR="00A71B7E" w:rsidRPr="00A71B7E" w:rsidRDefault="00A71B7E" w:rsidP="00A71B7E">
      <w:pPr>
        <w:bidi/>
        <w:ind w:left="360"/>
        <w:jc w:val="both"/>
        <w:rPr>
          <w:rFonts w:cs="David"/>
        </w:rPr>
      </w:pPr>
      <w:r w:rsidRPr="00A71B7E">
        <w:rPr>
          <w:rFonts w:cs="David" w:hint="cs"/>
          <w:rtl/>
        </w:rPr>
        <w:t xml:space="preserve">בהצעה לסדר היום בנושא: "מיכלי האמוניה במפרץ חיפה", של חבר הכנסת דב </w:t>
      </w:r>
      <w:proofErr w:type="spellStart"/>
      <w:r w:rsidRPr="00A71B7E">
        <w:rPr>
          <w:rFonts w:cs="David" w:hint="cs"/>
          <w:rtl/>
        </w:rPr>
        <w:t>חנין</w:t>
      </w:r>
      <w:proofErr w:type="spellEnd"/>
      <w:r w:rsidRPr="00A71B7E">
        <w:rPr>
          <w:rFonts w:cs="David" w:hint="cs"/>
          <w:rtl/>
        </w:rPr>
        <w:t>.</w:t>
      </w:r>
    </w:p>
    <w:p w14:paraId="7AC7B032" w14:textId="77777777" w:rsidR="00A71B7E" w:rsidRPr="00A71B7E" w:rsidRDefault="00A71B7E" w:rsidP="00A71B7E">
      <w:pPr>
        <w:bidi/>
        <w:ind w:left="360"/>
        <w:jc w:val="both"/>
        <w:rPr>
          <w:rFonts w:cs="David" w:hint="cs"/>
        </w:rPr>
      </w:pPr>
    </w:p>
    <w:p w14:paraId="59BF5BC8" w14:textId="77777777" w:rsidR="00A71B7E" w:rsidRPr="00A71B7E" w:rsidRDefault="00A71B7E" w:rsidP="00A71B7E">
      <w:pPr>
        <w:bidi/>
        <w:ind w:firstLine="360"/>
        <w:jc w:val="both"/>
        <w:rPr>
          <w:rFonts w:cs="David" w:hint="cs"/>
          <w:rtl/>
        </w:rPr>
      </w:pPr>
      <w:r w:rsidRPr="00A71B7E">
        <w:rPr>
          <w:rFonts w:cs="David" w:hint="cs"/>
          <w:rtl/>
        </w:rPr>
        <w:t xml:space="preserve">ג. קביעת ועדה שתדון בהחלת דין רציפות על הצעת חוק סדרי השלטון והמשפט (ביטול החלת </w:t>
      </w:r>
    </w:p>
    <w:p w14:paraId="1D30FDF8" w14:textId="77777777" w:rsidR="00A71B7E" w:rsidRPr="00A71B7E" w:rsidRDefault="00A71B7E" w:rsidP="00A71B7E">
      <w:pPr>
        <w:bidi/>
        <w:ind w:firstLine="360"/>
        <w:jc w:val="both"/>
        <w:rPr>
          <w:rFonts w:cs="David" w:hint="cs"/>
          <w:rtl/>
        </w:rPr>
      </w:pPr>
      <w:r w:rsidRPr="00A71B7E">
        <w:rPr>
          <w:rFonts w:cs="David" w:hint="cs"/>
          <w:rtl/>
        </w:rPr>
        <w:t xml:space="preserve">   המשפט, השיפוט והמינהל) (תיקון) (עריכת משאל עם) </w:t>
      </w:r>
      <w:proofErr w:type="spellStart"/>
      <w:r w:rsidRPr="00A71B7E">
        <w:rPr>
          <w:rFonts w:cs="David" w:hint="cs"/>
          <w:rtl/>
        </w:rPr>
        <w:t>התשס"ח</w:t>
      </w:r>
      <w:proofErr w:type="spellEnd"/>
      <w:r w:rsidRPr="00A71B7E">
        <w:rPr>
          <w:rFonts w:cs="David" w:hint="cs"/>
          <w:rtl/>
        </w:rPr>
        <w:t xml:space="preserve">-2008. </w:t>
      </w:r>
    </w:p>
    <w:p w14:paraId="7B8BE5A9" w14:textId="77777777" w:rsidR="00A71B7E" w:rsidRPr="00A71B7E" w:rsidRDefault="00A71B7E" w:rsidP="00A71B7E">
      <w:pPr>
        <w:bidi/>
        <w:jc w:val="both"/>
        <w:rPr>
          <w:rFonts w:cs="David" w:hint="cs"/>
          <w:rtl/>
        </w:rPr>
      </w:pPr>
    </w:p>
    <w:p w14:paraId="40F68B0A" w14:textId="77777777" w:rsidR="00A71B7E" w:rsidRPr="00A71B7E" w:rsidRDefault="00A71B7E" w:rsidP="00A71B7E">
      <w:pPr>
        <w:tabs>
          <w:tab w:val="left" w:pos="1221"/>
        </w:tabs>
        <w:bidi/>
        <w:jc w:val="both"/>
        <w:rPr>
          <w:rFonts w:cs="David" w:hint="cs"/>
          <w:b/>
          <w:bCs/>
          <w:rtl/>
        </w:rPr>
      </w:pPr>
    </w:p>
    <w:p w14:paraId="4D40E835" w14:textId="77777777" w:rsidR="00A71B7E" w:rsidRPr="00A71B7E" w:rsidRDefault="00A71B7E" w:rsidP="00A71B7E">
      <w:pPr>
        <w:bidi/>
        <w:jc w:val="both"/>
        <w:rPr>
          <w:rFonts w:cs="David" w:hint="cs"/>
          <w:rtl/>
        </w:rPr>
      </w:pPr>
    </w:p>
    <w:p w14:paraId="4E191078" w14:textId="77777777" w:rsidR="00A71B7E" w:rsidRPr="00A71B7E" w:rsidRDefault="00A71B7E" w:rsidP="00A71B7E">
      <w:pPr>
        <w:bidi/>
        <w:jc w:val="both"/>
        <w:rPr>
          <w:rFonts w:cs="David"/>
          <w:rtl/>
        </w:rPr>
      </w:pPr>
    </w:p>
    <w:p w14:paraId="3299B5EB" w14:textId="77777777" w:rsidR="00A71B7E" w:rsidRPr="00A71B7E" w:rsidRDefault="00A71B7E" w:rsidP="00A71B7E">
      <w:pPr>
        <w:bidi/>
        <w:jc w:val="both"/>
        <w:rPr>
          <w:rFonts w:cs="David"/>
          <w:b/>
          <w:bCs/>
          <w:u w:val="single"/>
          <w:rtl/>
        </w:rPr>
      </w:pPr>
      <w:r w:rsidRPr="00A71B7E">
        <w:rPr>
          <w:rFonts w:cs="David"/>
          <w:b/>
          <w:bCs/>
          <w:u w:val="single"/>
          <w:rtl/>
        </w:rPr>
        <w:t>נכחו</w:t>
      </w:r>
      <w:r w:rsidRPr="00A71B7E">
        <w:rPr>
          <w:rFonts w:cs="David"/>
          <w:rtl/>
        </w:rPr>
        <w:t>:</w:t>
      </w:r>
    </w:p>
    <w:p w14:paraId="4DE4C88B" w14:textId="77777777" w:rsidR="00A71B7E" w:rsidRPr="00A71B7E" w:rsidRDefault="00A71B7E" w:rsidP="00A71B7E">
      <w:pPr>
        <w:bidi/>
        <w:jc w:val="both"/>
        <w:rPr>
          <w:rFonts w:cs="David"/>
          <w:rtl/>
        </w:rPr>
      </w:pPr>
    </w:p>
    <w:p w14:paraId="5CEE63F8" w14:textId="77777777" w:rsidR="00A71B7E" w:rsidRPr="00A71B7E" w:rsidRDefault="00A71B7E" w:rsidP="00A71B7E">
      <w:pPr>
        <w:tabs>
          <w:tab w:val="left" w:pos="1788"/>
        </w:tabs>
        <w:bidi/>
        <w:jc w:val="both"/>
        <w:rPr>
          <w:rFonts w:cs="David"/>
          <w:rtl/>
        </w:rPr>
      </w:pPr>
      <w:r w:rsidRPr="00A71B7E">
        <w:rPr>
          <w:rFonts w:cs="David"/>
          <w:b/>
          <w:bCs/>
          <w:u w:val="single"/>
          <w:rtl/>
        </w:rPr>
        <w:t>חברי הוועדה</w:t>
      </w:r>
      <w:r w:rsidRPr="00A71B7E">
        <w:rPr>
          <w:rFonts w:cs="David"/>
          <w:rtl/>
        </w:rPr>
        <w:t>:</w:t>
      </w:r>
    </w:p>
    <w:p w14:paraId="407E1B61"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זאב </w:t>
      </w:r>
      <w:proofErr w:type="spellStart"/>
      <w:r w:rsidRPr="00A71B7E">
        <w:rPr>
          <w:rFonts w:cs="David" w:hint="cs"/>
          <w:rtl/>
        </w:rPr>
        <w:t>אלקין</w:t>
      </w:r>
      <w:proofErr w:type="spellEnd"/>
      <w:r w:rsidRPr="00A71B7E">
        <w:rPr>
          <w:rFonts w:cs="David" w:hint="cs"/>
          <w:rtl/>
        </w:rPr>
        <w:t xml:space="preserve"> </w:t>
      </w:r>
      <w:r w:rsidRPr="00A71B7E">
        <w:rPr>
          <w:rFonts w:cs="David"/>
          <w:rtl/>
        </w:rPr>
        <w:t>–</w:t>
      </w:r>
      <w:r w:rsidRPr="00A71B7E">
        <w:rPr>
          <w:rFonts w:cs="David" w:hint="cs"/>
          <w:rtl/>
        </w:rPr>
        <w:t xml:space="preserve"> היו"ר</w:t>
      </w:r>
    </w:p>
    <w:p w14:paraId="40ED1C80" w14:textId="77777777" w:rsidR="00A71B7E" w:rsidRPr="00A71B7E" w:rsidRDefault="00A71B7E" w:rsidP="00A71B7E">
      <w:pPr>
        <w:tabs>
          <w:tab w:val="left" w:pos="1788"/>
          <w:tab w:val="left" w:pos="3631"/>
        </w:tabs>
        <w:bidi/>
        <w:jc w:val="both"/>
        <w:rPr>
          <w:rFonts w:cs="David" w:hint="cs"/>
          <w:rtl/>
        </w:rPr>
      </w:pPr>
      <w:proofErr w:type="spellStart"/>
      <w:r w:rsidRPr="00A71B7E">
        <w:rPr>
          <w:rFonts w:cs="David" w:hint="cs"/>
          <w:rtl/>
        </w:rPr>
        <w:t>רוברט</w:t>
      </w:r>
      <w:proofErr w:type="spellEnd"/>
      <w:r w:rsidRPr="00A71B7E">
        <w:rPr>
          <w:rFonts w:cs="David" w:hint="cs"/>
          <w:rtl/>
        </w:rPr>
        <w:t xml:space="preserve"> </w:t>
      </w:r>
      <w:proofErr w:type="spellStart"/>
      <w:r w:rsidRPr="00A71B7E">
        <w:rPr>
          <w:rFonts w:cs="David" w:hint="cs"/>
          <w:rtl/>
        </w:rPr>
        <w:t>אילטוב</w:t>
      </w:r>
      <w:proofErr w:type="spellEnd"/>
    </w:p>
    <w:p w14:paraId="636B202E"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זבולון </w:t>
      </w:r>
      <w:proofErr w:type="spellStart"/>
      <w:r w:rsidRPr="00A71B7E">
        <w:rPr>
          <w:rFonts w:cs="David" w:hint="cs"/>
          <w:rtl/>
        </w:rPr>
        <w:t>אורלב</w:t>
      </w:r>
      <w:proofErr w:type="spellEnd"/>
    </w:p>
    <w:p w14:paraId="1FBE8211" w14:textId="77777777" w:rsidR="00A71B7E" w:rsidRPr="00A71B7E" w:rsidRDefault="00A71B7E" w:rsidP="00A71B7E">
      <w:pPr>
        <w:tabs>
          <w:tab w:val="left" w:pos="1788"/>
          <w:tab w:val="left" w:pos="3631"/>
        </w:tabs>
        <w:bidi/>
        <w:jc w:val="both"/>
        <w:rPr>
          <w:rFonts w:cs="David" w:hint="cs"/>
          <w:rtl/>
        </w:rPr>
      </w:pPr>
      <w:r w:rsidRPr="00A71B7E">
        <w:rPr>
          <w:rFonts w:cs="David" w:hint="cs"/>
          <w:rtl/>
        </w:rPr>
        <w:t>אריה ביבי</w:t>
      </w:r>
    </w:p>
    <w:p w14:paraId="6A909B97"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אילן </w:t>
      </w:r>
      <w:proofErr w:type="spellStart"/>
      <w:r w:rsidRPr="00A71B7E">
        <w:rPr>
          <w:rFonts w:cs="David" w:hint="cs"/>
          <w:rtl/>
        </w:rPr>
        <w:t>גילאון</w:t>
      </w:r>
      <w:proofErr w:type="spellEnd"/>
    </w:p>
    <w:p w14:paraId="48ADF2C1"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דני </w:t>
      </w:r>
      <w:proofErr w:type="spellStart"/>
      <w:r w:rsidRPr="00A71B7E">
        <w:rPr>
          <w:rFonts w:cs="David" w:hint="cs"/>
          <w:rtl/>
        </w:rPr>
        <w:t>דנון</w:t>
      </w:r>
      <w:proofErr w:type="spellEnd"/>
    </w:p>
    <w:p w14:paraId="5446BC77" w14:textId="77777777" w:rsidR="00A71B7E" w:rsidRPr="00A71B7E" w:rsidRDefault="00A71B7E" w:rsidP="00A71B7E">
      <w:pPr>
        <w:tabs>
          <w:tab w:val="left" w:pos="1788"/>
          <w:tab w:val="left" w:pos="3631"/>
        </w:tabs>
        <w:bidi/>
        <w:jc w:val="both"/>
        <w:rPr>
          <w:rFonts w:cs="David" w:hint="cs"/>
          <w:rtl/>
        </w:rPr>
      </w:pPr>
      <w:r w:rsidRPr="00A71B7E">
        <w:rPr>
          <w:rFonts w:cs="David" w:hint="cs"/>
          <w:rtl/>
        </w:rPr>
        <w:t>נסים זאב</w:t>
      </w:r>
    </w:p>
    <w:p w14:paraId="38B8FFB7" w14:textId="77777777" w:rsidR="00A71B7E" w:rsidRPr="00A71B7E" w:rsidRDefault="00A71B7E" w:rsidP="00A71B7E">
      <w:pPr>
        <w:tabs>
          <w:tab w:val="left" w:pos="1788"/>
          <w:tab w:val="left" w:pos="3631"/>
        </w:tabs>
        <w:bidi/>
        <w:jc w:val="both"/>
        <w:rPr>
          <w:rFonts w:cs="David" w:hint="cs"/>
          <w:rtl/>
        </w:rPr>
      </w:pPr>
      <w:r w:rsidRPr="00A71B7E">
        <w:rPr>
          <w:rFonts w:cs="David" w:hint="cs"/>
          <w:rtl/>
        </w:rPr>
        <w:t>אחמד טיבי</w:t>
      </w:r>
    </w:p>
    <w:p w14:paraId="2C36EB32"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יריב </w:t>
      </w:r>
      <w:proofErr w:type="spellStart"/>
      <w:r w:rsidRPr="00A71B7E">
        <w:rPr>
          <w:rFonts w:cs="David" w:hint="cs"/>
          <w:rtl/>
        </w:rPr>
        <w:t>לוין</w:t>
      </w:r>
      <w:proofErr w:type="spellEnd"/>
    </w:p>
    <w:p w14:paraId="51E99D3A"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אליעזר מנחם  </w:t>
      </w:r>
      <w:proofErr w:type="spellStart"/>
      <w:r w:rsidRPr="00A71B7E">
        <w:rPr>
          <w:rFonts w:cs="David" w:hint="cs"/>
          <w:rtl/>
        </w:rPr>
        <w:t>מוזס</w:t>
      </w:r>
      <w:proofErr w:type="spellEnd"/>
    </w:p>
    <w:p w14:paraId="0A419F87" w14:textId="77777777" w:rsidR="00A71B7E" w:rsidRPr="00A71B7E" w:rsidRDefault="00A71B7E" w:rsidP="00A71B7E">
      <w:pPr>
        <w:tabs>
          <w:tab w:val="left" w:pos="1788"/>
          <w:tab w:val="left" w:pos="3631"/>
        </w:tabs>
        <w:bidi/>
        <w:jc w:val="both"/>
        <w:rPr>
          <w:rFonts w:cs="David" w:hint="cs"/>
          <w:rtl/>
        </w:rPr>
      </w:pPr>
      <w:r w:rsidRPr="00A71B7E">
        <w:rPr>
          <w:rFonts w:cs="David" w:hint="cs"/>
          <w:rtl/>
        </w:rPr>
        <w:t>שלמה מולה</w:t>
      </w:r>
    </w:p>
    <w:p w14:paraId="1291AF46" w14:textId="77777777" w:rsidR="00A71B7E" w:rsidRPr="00A71B7E" w:rsidRDefault="00A71B7E" w:rsidP="00A71B7E">
      <w:pPr>
        <w:tabs>
          <w:tab w:val="left" w:pos="1788"/>
          <w:tab w:val="left" w:pos="3631"/>
        </w:tabs>
        <w:bidi/>
        <w:jc w:val="both"/>
        <w:rPr>
          <w:rFonts w:cs="David" w:hint="cs"/>
          <w:rtl/>
        </w:rPr>
      </w:pPr>
      <w:r w:rsidRPr="00A71B7E">
        <w:rPr>
          <w:rFonts w:cs="David" w:hint="cs"/>
          <w:rtl/>
        </w:rPr>
        <w:t>אלכס מילר</w:t>
      </w:r>
    </w:p>
    <w:p w14:paraId="79FDD0DD"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אברהם </w:t>
      </w:r>
      <w:proofErr w:type="spellStart"/>
      <w:r w:rsidRPr="00A71B7E">
        <w:rPr>
          <w:rFonts w:cs="David" w:hint="cs"/>
          <w:rtl/>
        </w:rPr>
        <w:t>מיכאלי</w:t>
      </w:r>
      <w:proofErr w:type="spellEnd"/>
    </w:p>
    <w:p w14:paraId="1942B695" w14:textId="77777777" w:rsidR="00A71B7E" w:rsidRPr="00A71B7E" w:rsidRDefault="00A71B7E" w:rsidP="00A71B7E">
      <w:pPr>
        <w:tabs>
          <w:tab w:val="left" w:pos="1788"/>
          <w:tab w:val="left" w:pos="3631"/>
        </w:tabs>
        <w:bidi/>
        <w:jc w:val="both"/>
        <w:rPr>
          <w:rFonts w:cs="David" w:hint="cs"/>
          <w:rtl/>
        </w:rPr>
      </w:pPr>
      <w:r w:rsidRPr="00A71B7E">
        <w:rPr>
          <w:rFonts w:cs="David" w:hint="cs"/>
          <w:rtl/>
        </w:rPr>
        <w:t>כרמל שאמה</w:t>
      </w:r>
    </w:p>
    <w:p w14:paraId="2F633531" w14:textId="77777777" w:rsidR="00A71B7E" w:rsidRPr="00A71B7E" w:rsidRDefault="00A71B7E" w:rsidP="00A71B7E">
      <w:pPr>
        <w:tabs>
          <w:tab w:val="left" w:pos="1788"/>
          <w:tab w:val="left" w:pos="3631"/>
        </w:tabs>
        <w:bidi/>
        <w:jc w:val="both"/>
        <w:rPr>
          <w:rFonts w:cs="David" w:hint="cs"/>
          <w:rtl/>
        </w:rPr>
      </w:pPr>
      <w:r w:rsidRPr="00A71B7E">
        <w:rPr>
          <w:rFonts w:cs="David" w:hint="cs"/>
          <w:rtl/>
        </w:rPr>
        <w:t>מאיר שטרית</w:t>
      </w:r>
    </w:p>
    <w:p w14:paraId="0BFC6216" w14:textId="77777777" w:rsidR="00A71B7E" w:rsidRPr="00A71B7E" w:rsidRDefault="00A71B7E" w:rsidP="00A71B7E">
      <w:pPr>
        <w:tabs>
          <w:tab w:val="left" w:pos="1788"/>
          <w:tab w:val="left" w:pos="3631"/>
        </w:tabs>
        <w:bidi/>
        <w:jc w:val="both"/>
        <w:rPr>
          <w:rFonts w:cs="David" w:hint="cs"/>
          <w:b/>
          <w:bCs/>
          <w:u w:val="single"/>
          <w:rtl/>
        </w:rPr>
      </w:pPr>
    </w:p>
    <w:p w14:paraId="6C4B8BD4" w14:textId="77777777" w:rsidR="00A71B7E" w:rsidRPr="00A71B7E" w:rsidRDefault="00A71B7E" w:rsidP="00A71B7E">
      <w:pPr>
        <w:tabs>
          <w:tab w:val="left" w:pos="1788"/>
          <w:tab w:val="left" w:pos="3631"/>
        </w:tabs>
        <w:bidi/>
        <w:jc w:val="both"/>
        <w:rPr>
          <w:rFonts w:cs="David" w:hint="cs"/>
          <w:b/>
          <w:bCs/>
          <w:u w:val="single"/>
          <w:rtl/>
        </w:rPr>
      </w:pPr>
      <w:r w:rsidRPr="00A71B7E">
        <w:rPr>
          <w:rFonts w:cs="David" w:hint="cs"/>
          <w:b/>
          <w:bCs/>
          <w:u w:val="single"/>
          <w:rtl/>
        </w:rPr>
        <w:t>מוזמנים:</w:t>
      </w:r>
    </w:p>
    <w:p w14:paraId="294039CE" w14:textId="77777777" w:rsidR="00A71B7E" w:rsidRPr="00A71B7E" w:rsidRDefault="00A71B7E" w:rsidP="00A71B7E">
      <w:pPr>
        <w:tabs>
          <w:tab w:val="left" w:pos="1788"/>
          <w:tab w:val="left" w:pos="3631"/>
        </w:tabs>
        <w:bidi/>
        <w:jc w:val="both"/>
        <w:rPr>
          <w:rFonts w:cs="David" w:hint="cs"/>
          <w:rtl/>
        </w:rPr>
      </w:pPr>
      <w:r w:rsidRPr="00A71B7E">
        <w:rPr>
          <w:rFonts w:cs="David" w:hint="cs"/>
          <w:rtl/>
        </w:rPr>
        <w:t xml:space="preserve">אייל ינון </w:t>
      </w:r>
      <w:r w:rsidRPr="00A71B7E">
        <w:rPr>
          <w:rFonts w:cs="David"/>
          <w:rtl/>
        </w:rPr>
        <w:t>–</w:t>
      </w:r>
      <w:r w:rsidRPr="00A71B7E">
        <w:rPr>
          <w:rFonts w:cs="David" w:hint="cs"/>
          <w:rtl/>
        </w:rPr>
        <w:t xml:space="preserve"> מזכיר הכנסת</w:t>
      </w:r>
    </w:p>
    <w:p w14:paraId="1FF65BFF" w14:textId="77777777" w:rsidR="00A71B7E" w:rsidRPr="00A71B7E" w:rsidRDefault="00A71B7E" w:rsidP="00A71B7E">
      <w:pPr>
        <w:tabs>
          <w:tab w:val="left" w:pos="1930"/>
        </w:tabs>
        <w:bidi/>
        <w:jc w:val="both"/>
        <w:rPr>
          <w:rFonts w:cs="David" w:hint="cs"/>
          <w:rtl/>
        </w:rPr>
      </w:pPr>
    </w:p>
    <w:p w14:paraId="4933F60A" w14:textId="77777777" w:rsidR="00A71B7E" w:rsidRPr="00A71B7E" w:rsidRDefault="00A71B7E" w:rsidP="00A71B7E">
      <w:pPr>
        <w:tabs>
          <w:tab w:val="left" w:pos="1930"/>
        </w:tabs>
        <w:bidi/>
        <w:spacing w:line="360" w:lineRule="auto"/>
        <w:jc w:val="both"/>
        <w:rPr>
          <w:rFonts w:cs="David" w:hint="cs"/>
          <w:rtl/>
        </w:rPr>
      </w:pPr>
      <w:r w:rsidRPr="00A71B7E">
        <w:rPr>
          <w:rFonts w:cs="David"/>
          <w:b/>
          <w:bCs/>
          <w:u w:val="single"/>
          <w:rtl/>
        </w:rPr>
        <w:t>י</w:t>
      </w:r>
      <w:r w:rsidRPr="00A71B7E">
        <w:rPr>
          <w:rFonts w:cs="David" w:hint="cs"/>
          <w:b/>
          <w:bCs/>
          <w:u w:val="single"/>
          <w:rtl/>
        </w:rPr>
        <w:t>יעוץ משפטי</w:t>
      </w:r>
      <w:r w:rsidRPr="00A71B7E">
        <w:rPr>
          <w:rFonts w:cs="David"/>
          <w:b/>
          <w:bCs/>
          <w:u w:val="single"/>
          <w:rtl/>
        </w:rPr>
        <w:t>:</w:t>
      </w:r>
      <w:r w:rsidRPr="00A71B7E">
        <w:rPr>
          <w:rFonts w:cs="David" w:hint="cs"/>
          <w:rtl/>
        </w:rPr>
        <w:t xml:space="preserve"> ארבל אסטרחן, יעל </w:t>
      </w:r>
      <w:proofErr w:type="spellStart"/>
      <w:r w:rsidRPr="00A71B7E">
        <w:rPr>
          <w:rFonts w:cs="David" w:hint="cs"/>
          <w:rtl/>
        </w:rPr>
        <w:t>סלנט</w:t>
      </w:r>
      <w:proofErr w:type="spellEnd"/>
      <w:r w:rsidRPr="00A71B7E">
        <w:rPr>
          <w:rFonts w:cs="David" w:hint="cs"/>
          <w:rtl/>
        </w:rPr>
        <w:t xml:space="preserve"> </w:t>
      </w:r>
    </w:p>
    <w:p w14:paraId="6972C482" w14:textId="77777777" w:rsidR="00A71B7E" w:rsidRPr="00A71B7E" w:rsidRDefault="00A71B7E" w:rsidP="00A71B7E">
      <w:pPr>
        <w:tabs>
          <w:tab w:val="left" w:pos="1930"/>
        </w:tabs>
        <w:bidi/>
        <w:spacing w:line="360" w:lineRule="auto"/>
        <w:jc w:val="both"/>
        <w:rPr>
          <w:rFonts w:cs="David" w:hint="cs"/>
          <w:rtl/>
        </w:rPr>
      </w:pPr>
      <w:r w:rsidRPr="00A71B7E">
        <w:rPr>
          <w:rFonts w:cs="David" w:hint="cs"/>
          <w:b/>
          <w:bCs/>
          <w:u w:val="single"/>
          <w:rtl/>
        </w:rPr>
        <w:t>מנהלת הוועדה</w:t>
      </w:r>
      <w:r w:rsidRPr="00A71B7E">
        <w:rPr>
          <w:rFonts w:cs="David" w:hint="cs"/>
          <w:rtl/>
        </w:rPr>
        <w:t>: אתי בן יוסף</w:t>
      </w:r>
    </w:p>
    <w:p w14:paraId="72E99820" w14:textId="77777777" w:rsidR="00A71B7E" w:rsidRPr="00A71B7E" w:rsidRDefault="00A71B7E" w:rsidP="00A71B7E">
      <w:pPr>
        <w:tabs>
          <w:tab w:val="left" w:pos="1930"/>
        </w:tabs>
        <w:bidi/>
        <w:jc w:val="both"/>
        <w:rPr>
          <w:rFonts w:cs="David" w:hint="cs"/>
          <w:rtl/>
        </w:rPr>
      </w:pPr>
      <w:r w:rsidRPr="00A71B7E">
        <w:rPr>
          <w:rFonts w:cs="David" w:hint="cs"/>
          <w:b/>
          <w:bCs/>
          <w:u w:val="single"/>
          <w:rtl/>
        </w:rPr>
        <w:t xml:space="preserve">רשמת </w:t>
      </w:r>
      <w:proofErr w:type="spellStart"/>
      <w:r w:rsidRPr="00A71B7E">
        <w:rPr>
          <w:rFonts w:cs="David" w:hint="cs"/>
          <w:b/>
          <w:bCs/>
          <w:u w:val="single"/>
          <w:rtl/>
        </w:rPr>
        <w:t>פרלמנטרית</w:t>
      </w:r>
      <w:proofErr w:type="spellEnd"/>
      <w:r w:rsidRPr="00A71B7E">
        <w:rPr>
          <w:rFonts w:cs="David"/>
          <w:rtl/>
        </w:rPr>
        <w:t>:</w:t>
      </w:r>
      <w:r w:rsidRPr="00A71B7E">
        <w:rPr>
          <w:rFonts w:cs="David" w:hint="cs"/>
          <w:rtl/>
        </w:rPr>
        <w:t xml:space="preserve"> רותי וייס</w:t>
      </w:r>
    </w:p>
    <w:p w14:paraId="067DE8DB" w14:textId="77777777" w:rsidR="00A71B7E" w:rsidRPr="00A71B7E" w:rsidRDefault="00A71B7E" w:rsidP="00A71B7E">
      <w:pPr>
        <w:bidi/>
        <w:jc w:val="both"/>
        <w:rPr>
          <w:rFonts w:cs="David" w:hint="cs"/>
          <w:u w:val="single"/>
          <w:rtl/>
        </w:rPr>
      </w:pPr>
    </w:p>
    <w:p w14:paraId="275ADC52" w14:textId="77777777" w:rsidR="00A71B7E" w:rsidRPr="00A71B7E" w:rsidRDefault="00A71B7E" w:rsidP="00A71B7E">
      <w:pPr>
        <w:numPr>
          <w:ilvl w:val="0"/>
          <w:numId w:val="3"/>
        </w:numPr>
        <w:overflowPunct w:val="0"/>
        <w:autoSpaceDE w:val="0"/>
        <w:autoSpaceDN w:val="0"/>
        <w:bidi/>
        <w:adjustRightInd w:val="0"/>
        <w:jc w:val="both"/>
        <w:textAlignment w:val="baseline"/>
        <w:rPr>
          <w:rFonts w:cs="David" w:hint="cs"/>
          <w:b/>
          <w:bCs/>
          <w:u w:val="single"/>
          <w:rtl/>
        </w:rPr>
      </w:pPr>
      <w:r w:rsidRPr="00A71B7E">
        <w:rPr>
          <w:rFonts w:cs="David" w:hint="cs"/>
          <w:b/>
          <w:bCs/>
          <w:u w:val="single"/>
          <w:rtl/>
        </w:rPr>
        <w:t>קביעת ועדות לדיון:</w:t>
      </w:r>
    </w:p>
    <w:p w14:paraId="63C3098F" w14:textId="77777777" w:rsidR="00A71B7E" w:rsidRPr="00A71B7E" w:rsidRDefault="00A71B7E" w:rsidP="00A71B7E">
      <w:pPr>
        <w:bidi/>
        <w:ind w:left="360"/>
        <w:jc w:val="both"/>
        <w:rPr>
          <w:rFonts w:cs="David" w:hint="cs"/>
          <w:b/>
          <w:bCs/>
          <w:rtl/>
        </w:rPr>
      </w:pPr>
    </w:p>
    <w:p w14:paraId="4C528FA3" w14:textId="77777777" w:rsidR="00A71B7E" w:rsidRPr="00A71B7E" w:rsidRDefault="00A71B7E" w:rsidP="00A71B7E">
      <w:pPr>
        <w:bidi/>
        <w:ind w:left="720"/>
        <w:jc w:val="both"/>
        <w:rPr>
          <w:rFonts w:cs="David" w:hint="cs"/>
          <w:b/>
          <w:bCs/>
          <w:rtl/>
        </w:rPr>
      </w:pPr>
      <w:r w:rsidRPr="00A71B7E">
        <w:rPr>
          <w:rFonts w:cs="David" w:hint="cs"/>
          <w:b/>
          <w:bCs/>
          <w:rtl/>
        </w:rPr>
        <w:t xml:space="preserve">1. בהצעת חוק שירות ביטחון (הוראת שעה) (הצבת יוצאי צבא בשירות בתי הסוהר) (תיקון מס' 3) </w:t>
      </w:r>
      <w:proofErr w:type="spellStart"/>
      <w:r w:rsidRPr="00A71B7E">
        <w:rPr>
          <w:rFonts w:cs="David" w:hint="cs"/>
          <w:b/>
          <w:bCs/>
          <w:rtl/>
        </w:rPr>
        <w:t>התשס"ט</w:t>
      </w:r>
      <w:proofErr w:type="spellEnd"/>
      <w:r w:rsidRPr="00A71B7E">
        <w:rPr>
          <w:rFonts w:cs="David" w:hint="cs"/>
          <w:b/>
          <w:bCs/>
          <w:rtl/>
        </w:rPr>
        <w:t>-2009.</w:t>
      </w:r>
    </w:p>
    <w:p w14:paraId="165D2E25" w14:textId="77777777" w:rsidR="00A71B7E" w:rsidRPr="00A71B7E" w:rsidRDefault="00A71B7E" w:rsidP="00A71B7E">
      <w:pPr>
        <w:bidi/>
        <w:jc w:val="both"/>
        <w:rPr>
          <w:rFonts w:cs="David" w:hint="cs"/>
          <w:b/>
          <w:bCs/>
          <w:rtl/>
        </w:rPr>
      </w:pPr>
    </w:p>
    <w:p w14:paraId="0FBFF153" w14:textId="77777777" w:rsidR="00A71B7E" w:rsidRPr="00A71B7E" w:rsidRDefault="00A71B7E" w:rsidP="00A71B7E">
      <w:pPr>
        <w:bidi/>
        <w:ind w:left="720"/>
        <w:jc w:val="both"/>
        <w:rPr>
          <w:rFonts w:cs="David" w:hint="cs"/>
          <w:b/>
          <w:bCs/>
          <w:rtl/>
        </w:rPr>
      </w:pPr>
      <w:r w:rsidRPr="00A71B7E">
        <w:rPr>
          <w:rFonts w:cs="David" w:hint="cs"/>
          <w:b/>
          <w:bCs/>
          <w:rtl/>
        </w:rPr>
        <w:t xml:space="preserve">2. בהצעת חוק לתיקון פקודת בתי הסוהר (מס' 40) (פיקוח אלקטרוני על משוחררים בערובה ומשוחררים על תנאי ממאסר), </w:t>
      </w:r>
      <w:proofErr w:type="spellStart"/>
      <w:r w:rsidRPr="00A71B7E">
        <w:rPr>
          <w:rFonts w:cs="David" w:hint="cs"/>
          <w:b/>
          <w:bCs/>
          <w:rtl/>
        </w:rPr>
        <w:t>התשס"ט</w:t>
      </w:r>
      <w:proofErr w:type="spellEnd"/>
      <w:r w:rsidRPr="00A71B7E">
        <w:rPr>
          <w:rFonts w:cs="David" w:hint="cs"/>
          <w:b/>
          <w:bCs/>
          <w:rtl/>
        </w:rPr>
        <w:t xml:space="preserve"> 2009.</w:t>
      </w:r>
    </w:p>
    <w:p w14:paraId="5199B340" w14:textId="77777777" w:rsidR="00A71B7E" w:rsidRPr="00A71B7E" w:rsidRDefault="00A71B7E" w:rsidP="00A71B7E">
      <w:pPr>
        <w:bidi/>
        <w:jc w:val="both"/>
        <w:rPr>
          <w:rFonts w:cs="David" w:hint="cs"/>
          <w:b/>
          <w:bCs/>
          <w:rtl/>
        </w:rPr>
      </w:pPr>
    </w:p>
    <w:p w14:paraId="107E7DA3" w14:textId="77777777" w:rsidR="00A71B7E" w:rsidRPr="00A71B7E" w:rsidRDefault="00A71B7E" w:rsidP="00A71B7E">
      <w:pPr>
        <w:bidi/>
        <w:jc w:val="both"/>
        <w:rPr>
          <w:rFonts w:cs="David" w:hint="cs"/>
          <w:u w:val="single"/>
          <w:rtl/>
        </w:rPr>
      </w:pPr>
    </w:p>
    <w:p w14:paraId="5FA69275"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144D6DD8" w14:textId="77777777" w:rsidR="00A71B7E" w:rsidRPr="00A71B7E" w:rsidRDefault="00A71B7E" w:rsidP="00A71B7E">
      <w:pPr>
        <w:bidi/>
        <w:jc w:val="both"/>
        <w:rPr>
          <w:rFonts w:cs="David" w:hint="cs"/>
          <w:rtl/>
        </w:rPr>
      </w:pPr>
    </w:p>
    <w:p w14:paraId="797BBB0D" w14:textId="77777777" w:rsidR="00A71B7E" w:rsidRPr="00A71B7E" w:rsidRDefault="00A71B7E" w:rsidP="00A71B7E">
      <w:pPr>
        <w:bidi/>
        <w:jc w:val="both"/>
        <w:rPr>
          <w:rFonts w:cs="David" w:hint="cs"/>
          <w:rtl/>
        </w:rPr>
      </w:pPr>
      <w:r w:rsidRPr="00A71B7E">
        <w:rPr>
          <w:rFonts w:cs="David" w:hint="cs"/>
          <w:rtl/>
        </w:rPr>
        <w:tab/>
        <w:t xml:space="preserve">בוקר טוב, אני פותח את ישיבת ועדת הכנסת. הנושא הראשון שעל סדר היום קביעת ועדות לדיון בשתי הצעות חוק. הצעת חוק ראשונה זה חוק שירות ביטחון (הוראת שעה) (הצבת יוצאי צבא בשירות בתי הסוהר) (תיקון מס' 3) </w:t>
      </w:r>
      <w:proofErr w:type="spellStart"/>
      <w:r w:rsidRPr="00A71B7E">
        <w:rPr>
          <w:rFonts w:cs="David" w:hint="cs"/>
          <w:rtl/>
        </w:rPr>
        <w:t>התשס"ט</w:t>
      </w:r>
      <w:proofErr w:type="spellEnd"/>
      <w:r w:rsidRPr="00A71B7E">
        <w:rPr>
          <w:rFonts w:cs="David" w:hint="cs"/>
          <w:rtl/>
        </w:rPr>
        <w:t xml:space="preserve">-2009. לגבי הצעת החוק הזאת למעשה מלכתחילה ההמלצה של הלשכה המשפטית הייתה להעביר את הצעת החוק לוועדת חוץ וביטחון. בדיון במליאה הושמעו עמדות נוספות של ועדת החוקה וועדת הפנים. יושב ראש ועדת הפנים חושב שהוועדה המתאימה היא באמת ועדת חוץ וביטחון. יושב ראש ועדת החוקה טוען שהצעת החוק לא שייכת לוועדת החוקה ויושב ראש ועדת חוץ וביטחון אכן חושב שהוועדה המתאימה היא חוץ וביטחון. מ-3 הוועדות שעלו לדיון מבחינת עמדתם של יושבי הראש רק ועדה אחת מתאימה והיא ועדת החוץ והביטחון.  היות וזה המצב אני חושב שנכון כמובן זה ללכת, כשיש הסכמה בין כל ראשי הוועדות, נכון לגבות את ההסכמה הזאת ולכן אני מעמיד להצבעה את ההצעה להעביר את הטיפול בהצעת החוק לוועדת החוץ והביטחון. מי בעד? מי נגד? מי נמנע? </w:t>
      </w:r>
    </w:p>
    <w:p w14:paraId="1AC3DBC9" w14:textId="77777777" w:rsidR="00A71B7E" w:rsidRPr="00A71B7E" w:rsidRDefault="00A71B7E" w:rsidP="00A71B7E">
      <w:pPr>
        <w:bidi/>
        <w:jc w:val="both"/>
        <w:rPr>
          <w:rFonts w:cs="David" w:hint="cs"/>
          <w:rtl/>
        </w:rPr>
      </w:pPr>
    </w:p>
    <w:p w14:paraId="66D35D72" w14:textId="77777777" w:rsidR="00A71B7E" w:rsidRPr="00A71B7E" w:rsidRDefault="00A71B7E" w:rsidP="00A71B7E">
      <w:pPr>
        <w:bidi/>
        <w:jc w:val="both"/>
        <w:rPr>
          <w:rFonts w:cs="David" w:hint="cs"/>
          <w:rtl/>
        </w:rPr>
      </w:pPr>
      <w:r w:rsidRPr="00A71B7E">
        <w:rPr>
          <w:rFonts w:cs="David" w:hint="cs"/>
          <w:u w:val="single"/>
          <w:rtl/>
        </w:rPr>
        <w:t>אחמד טיבי:</w:t>
      </w:r>
    </w:p>
    <w:p w14:paraId="55B4DDCB" w14:textId="77777777" w:rsidR="00A71B7E" w:rsidRPr="00A71B7E" w:rsidRDefault="00A71B7E" w:rsidP="00A71B7E">
      <w:pPr>
        <w:bidi/>
        <w:jc w:val="both"/>
        <w:rPr>
          <w:rFonts w:cs="David" w:hint="cs"/>
          <w:rtl/>
        </w:rPr>
      </w:pPr>
    </w:p>
    <w:p w14:paraId="16AD867F" w14:textId="77777777" w:rsidR="00A71B7E" w:rsidRPr="00A71B7E" w:rsidRDefault="00A71B7E" w:rsidP="00A71B7E">
      <w:pPr>
        <w:bidi/>
        <w:jc w:val="both"/>
        <w:rPr>
          <w:rFonts w:cs="David" w:hint="cs"/>
          <w:rtl/>
        </w:rPr>
      </w:pPr>
      <w:r w:rsidRPr="00A71B7E">
        <w:rPr>
          <w:rFonts w:cs="David" w:hint="cs"/>
          <w:rtl/>
        </w:rPr>
        <w:tab/>
        <w:t xml:space="preserve"> רביזיה - - - </w:t>
      </w:r>
    </w:p>
    <w:p w14:paraId="1A0D7022" w14:textId="77777777" w:rsidR="00A71B7E" w:rsidRPr="00A71B7E" w:rsidRDefault="00A71B7E" w:rsidP="00A71B7E">
      <w:pPr>
        <w:bidi/>
        <w:jc w:val="both"/>
        <w:rPr>
          <w:rFonts w:cs="David" w:hint="cs"/>
          <w:rtl/>
        </w:rPr>
      </w:pPr>
    </w:p>
    <w:p w14:paraId="10939275"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08665EA3" w14:textId="77777777" w:rsidR="00A71B7E" w:rsidRPr="00A71B7E" w:rsidRDefault="00A71B7E" w:rsidP="00A71B7E">
      <w:pPr>
        <w:bidi/>
        <w:jc w:val="both"/>
        <w:rPr>
          <w:rFonts w:cs="David" w:hint="cs"/>
          <w:rtl/>
        </w:rPr>
      </w:pPr>
    </w:p>
    <w:p w14:paraId="5A49354E" w14:textId="77777777" w:rsidR="00A71B7E" w:rsidRPr="00A71B7E" w:rsidRDefault="00A71B7E" w:rsidP="00A71B7E">
      <w:pPr>
        <w:bidi/>
        <w:jc w:val="both"/>
        <w:rPr>
          <w:rFonts w:cs="David" w:hint="cs"/>
          <w:rtl/>
        </w:rPr>
      </w:pPr>
      <w:r w:rsidRPr="00A71B7E">
        <w:rPr>
          <w:rFonts w:cs="David" w:hint="cs"/>
          <w:rtl/>
        </w:rPr>
        <w:tab/>
        <w:t xml:space="preserve"> אני מעמיד להצבעה את הרביזיה של חבר הכנסת טיבי. </w:t>
      </w:r>
    </w:p>
    <w:p w14:paraId="458EE3FA" w14:textId="77777777" w:rsidR="00A71B7E" w:rsidRPr="00A71B7E" w:rsidRDefault="00A71B7E" w:rsidP="00A71B7E">
      <w:pPr>
        <w:bidi/>
        <w:jc w:val="both"/>
        <w:rPr>
          <w:rFonts w:cs="David" w:hint="cs"/>
          <w:rtl/>
        </w:rPr>
      </w:pPr>
    </w:p>
    <w:p w14:paraId="15CCC437" w14:textId="77777777" w:rsidR="00A71B7E" w:rsidRPr="00A71B7E" w:rsidRDefault="00A71B7E" w:rsidP="00A71B7E">
      <w:pPr>
        <w:bidi/>
        <w:jc w:val="both"/>
        <w:rPr>
          <w:rFonts w:cs="David" w:hint="cs"/>
          <w:rtl/>
        </w:rPr>
      </w:pPr>
      <w:r w:rsidRPr="00A71B7E">
        <w:rPr>
          <w:rFonts w:cs="David" w:hint="cs"/>
          <w:u w:val="single"/>
          <w:rtl/>
        </w:rPr>
        <w:t>אחמד טיבי:</w:t>
      </w:r>
    </w:p>
    <w:p w14:paraId="6B903603" w14:textId="77777777" w:rsidR="00A71B7E" w:rsidRPr="00A71B7E" w:rsidRDefault="00A71B7E" w:rsidP="00A71B7E">
      <w:pPr>
        <w:bidi/>
        <w:jc w:val="both"/>
        <w:rPr>
          <w:rFonts w:cs="David" w:hint="cs"/>
          <w:rtl/>
        </w:rPr>
      </w:pPr>
    </w:p>
    <w:p w14:paraId="16750E99" w14:textId="77777777" w:rsidR="00A71B7E" w:rsidRPr="00A71B7E" w:rsidRDefault="00A71B7E" w:rsidP="00A71B7E">
      <w:pPr>
        <w:bidi/>
        <w:jc w:val="both"/>
        <w:rPr>
          <w:rFonts w:cs="David" w:hint="cs"/>
          <w:rtl/>
        </w:rPr>
      </w:pPr>
      <w:r w:rsidRPr="00A71B7E">
        <w:rPr>
          <w:rFonts w:cs="David" w:hint="cs"/>
          <w:rtl/>
        </w:rPr>
        <w:tab/>
        <w:t xml:space="preserve"> לא, לא. </w:t>
      </w:r>
    </w:p>
    <w:p w14:paraId="23BDC0A7" w14:textId="77777777" w:rsidR="00A71B7E" w:rsidRPr="00A71B7E" w:rsidRDefault="00A71B7E" w:rsidP="00A71B7E">
      <w:pPr>
        <w:bidi/>
        <w:jc w:val="both"/>
        <w:rPr>
          <w:rFonts w:cs="David" w:hint="cs"/>
          <w:rtl/>
        </w:rPr>
      </w:pPr>
    </w:p>
    <w:p w14:paraId="41947B91"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8554CA7" w14:textId="77777777" w:rsidR="00A71B7E" w:rsidRPr="00A71B7E" w:rsidRDefault="00A71B7E" w:rsidP="00A71B7E">
      <w:pPr>
        <w:bidi/>
        <w:jc w:val="both"/>
        <w:rPr>
          <w:rFonts w:cs="David" w:hint="cs"/>
          <w:rtl/>
        </w:rPr>
      </w:pPr>
    </w:p>
    <w:p w14:paraId="7B6AA0D8" w14:textId="77777777" w:rsidR="00A71B7E" w:rsidRPr="00A71B7E" w:rsidRDefault="00A71B7E" w:rsidP="00A71B7E">
      <w:pPr>
        <w:bidi/>
        <w:jc w:val="both"/>
        <w:rPr>
          <w:rFonts w:cs="David" w:hint="cs"/>
          <w:rtl/>
        </w:rPr>
      </w:pPr>
      <w:r w:rsidRPr="00A71B7E">
        <w:rPr>
          <w:rFonts w:cs="David" w:hint="cs"/>
          <w:rtl/>
        </w:rPr>
        <w:tab/>
        <w:t xml:space="preserve">חבר הכנסת טיבי הסיר את הרביזיה. ההצעה התקבלה. </w:t>
      </w:r>
    </w:p>
    <w:p w14:paraId="44A97A2D" w14:textId="77777777" w:rsidR="00A71B7E" w:rsidRPr="00A71B7E" w:rsidRDefault="00A71B7E" w:rsidP="00A71B7E">
      <w:pPr>
        <w:bidi/>
        <w:jc w:val="both"/>
        <w:rPr>
          <w:rFonts w:cs="David" w:hint="cs"/>
          <w:rtl/>
        </w:rPr>
      </w:pPr>
    </w:p>
    <w:p w14:paraId="34C0E5FE" w14:textId="77777777" w:rsidR="00A71B7E" w:rsidRPr="00A71B7E" w:rsidRDefault="00A71B7E" w:rsidP="00A71B7E">
      <w:pPr>
        <w:bidi/>
        <w:jc w:val="both"/>
        <w:rPr>
          <w:rFonts w:cs="David" w:hint="cs"/>
          <w:rtl/>
        </w:rPr>
      </w:pPr>
    </w:p>
    <w:p w14:paraId="67440C59" w14:textId="77777777" w:rsidR="00A71B7E" w:rsidRPr="00A71B7E" w:rsidRDefault="00A71B7E" w:rsidP="00A71B7E">
      <w:pPr>
        <w:bidi/>
        <w:jc w:val="both"/>
        <w:rPr>
          <w:rFonts w:cs="David" w:hint="cs"/>
          <w:rtl/>
        </w:rPr>
      </w:pPr>
    </w:p>
    <w:p w14:paraId="389AB2AF" w14:textId="77777777" w:rsidR="00A71B7E" w:rsidRPr="00A71B7E" w:rsidRDefault="00A71B7E" w:rsidP="00A71B7E">
      <w:pPr>
        <w:bidi/>
        <w:jc w:val="both"/>
        <w:rPr>
          <w:rFonts w:cs="David" w:hint="cs"/>
          <w:rtl/>
        </w:rPr>
      </w:pPr>
    </w:p>
    <w:p w14:paraId="21C5C32F" w14:textId="77777777" w:rsidR="00A71B7E" w:rsidRPr="00A71B7E" w:rsidRDefault="00A71B7E" w:rsidP="00A71B7E">
      <w:pPr>
        <w:bidi/>
        <w:jc w:val="both"/>
        <w:rPr>
          <w:rFonts w:cs="David" w:hint="cs"/>
          <w:rtl/>
        </w:rPr>
      </w:pPr>
    </w:p>
    <w:p w14:paraId="3ADDB339" w14:textId="77777777" w:rsidR="00A71B7E" w:rsidRPr="00A71B7E" w:rsidRDefault="00A71B7E" w:rsidP="00A71B7E">
      <w:pPr>
        <w:bidi/>
        <w:jc w:val="both"/>
        <w:rPr>
          <w:rFonts w:cs="David" w:hint="cs"/>
          <w:rtl/>
        </w:rPr>
      </w:pPr>
    </w:p>
    <w:p w14:paraId="663160AE" w14:textId="77777777" w:rsidR="00A71B7E" w:rsidRPr="00A71B7E" w:rsidRDefault="00A71B7E" w:rsidP="00A71B7E">
      <w:pPr>
        <w:bidi/>
        <w:jc w:val="both"/>
        <w:rPr>
          <w:rFonts w:cs="David" w:hint="cs"/>
          <w:rtl/>
        </w:rPr>
      </w:pPr>
    </w:p>
    <w:p w14:paraId="0F56DE49" w14:textId="77777777" w:rsidR="00A71B7E" w:rsidRPr="00A71B7E" w:rsidRDefault="00A71B7E" w:rsidP="00A71B7E">
      <w:pPr>
        <w:bidi/>
        <w:jc w:val="both"/>
        <w:rPr>
          <w:rFonts w:cs="David" w:hint="cs"/>
          <w:rtl/>
        </w:rPr>
      </w:pPr>
    </w:p>
    <w:p w14:paraId="129A5FA7" w14:textId="77777777" w:rsidR="00A71B7E" w:rsidRPr="00A71B7E" w:rsidRDefault="00A71B7E" w:rsidP="00A71B7E">
      <w:pPr>
        <w:bidi/>
        <w:jc w:val="both"/>
        <w:rPr>
          <w:rFonts w:cs="David" w:hint="cs"/>
          <w:rtl/>
        </w:rPr>
      </w:pPr>
    </w:p>
    <w:p w14:paraId="475447EF" w14:textId="77777777" w:rsidR="00A71B7E" w:rsidRPr="00A71B7E" w:rsidRDefault="00A71B7E" w:rsidP="00A71B7E">
      <w:pPr>
        <w:bidi/>
        <w:jc w:val="both"/>
        <w:rPr>
          <w:rFonts w:cs="David" w:hint="cs"/>
          <w:rtl/>
        </w:rPr>
      </w:pPr>
    </w:p>
    <w:p w14:paraId="0758737E" w14:textId="77777777" w:rsidR="00A71B7E" w:rsidRPr="00A71B7E" w:rsidRDefault="00A71B7E" w:rsidP="00A71B7E">
      <w:pPr>
        <w:bidi/>
        <w:jc w:val="both"/>
        <w:rPr>
          <w:rFonts w:cs="David" w:hint="cs"/>
          <w:rtl/>
        </w:rPr>
      </w:pPr>
    </w:p>
    <w:p w14:paraId="6753702E" w14:textId="77777777" w:rsidR="00A71B7E" w:rsidRPr="00A71B7E" w:rsidRDefault="00A71B7E" w:rsidP="00A71B7E">
      <w:pPr>
        <w:bidi/>
        <w:jc w:val="both"/>
        <w:rPr>
          <w:rFonts w:cs="David" w:hint="cs"/>
          <w:rtl/>
        </w:rPr>
      </w:pPr>
    </w:p>
    <w:p w14:paraId="07037286" w14:textId="77777777" w:rsidR="00A71B7E" w:rsidRPr="00A71B7E" w:rsidRDefault="00A71B7E" w:rsidP="00A71B7E">
      <w:pPr>
        <w:bidi/>
        <w:jc w:val="both"/>
        <w:rPr>
          <w:rFonts w:cs="David" w:hint="cs"/>
          <w:rtl/>
        </w:rPr>
      </w:pPr>
    </w:p>
    <w:p w14:paraId="2A4D420B" w14:textId="77777777" w:rsidR="00A71B7E" w:rsidRPr="00A71B7E" w:rsidRDefault="00A71B7E" w:rsidP="00A71B7E">
      <w:pPr>
        <w:bidi/>
        <w:jc w:val="both"/>
        <w:rPr>
          <w:rFonts w:cs="David" w:hint="cs"/>
          <w:rtl/>
        </w:rPr>
      </w:pPr>
    </w:p>
    <w:p w14:paraId="70EB5EC9" w14:textId="77777777" w:rsidR="00A71B7E" w:rsidRPr="00A71B7E" w:rsidRDefault="00A71B7E" w:rsidP="00A71B7E">
      <w:pPr>
        <w:bidi/>
        <w:jc w:val="both"/>
        <w:rPr>
          <w:rFonts w:cs="David" w:hint="cs"/>
          <w:rtl/>
        </w:rPr>
      </w:pPr>
    </w:p>
    <w:p w14:paraId="10A0271B" w14:textId="77777777" w:rsidR="00A71B7E" w:rsidRPr="00A71B7E" w:rsidRDefault="00A71B7E" w:rsidP="00A71B7E">
      <w:pPr>
        <w:bidi/>
        <w:jc w:val="both"/>
        <w:rPr>
          <w:rFonts w:cs="David" w:hint="cs"/>
          <w:rtl/>
        </w:rPr>
      </w:pPr>
    </w:p>
    <w:p w14:paraId="6B08E171" w14:textId="77777777" w:rsidR="00A71B7E" w:rsidRPr="00A71B7E" w:rsidRDefault="00A71B7E" w:rsidP="00A71B7E">
      <w:pPr>
        <w:bidi/>
        <w:jc w:val="both"/>
        <w:rPr>
          <w:rFonts w:cs="David" w:hint="cs"/>
          <w:rtl/>
        </w:rPr>
      </w:pPr>
    </w:p>
    <w:p w14:paraId="4EBD9374" w14:textId="77777777" w:rsidR="00A71B7E" w:rsidRPr="00A71B7E" w:rsidRDefault="00A71B7E" w:rsidP="00A71B7E">
      <w:pPr>
        <w:bidi/>
        <w:jc w:val="both"/>
        <w:rPr>
          <w:rFonts w:cs="David" w:hint="cs"/>
          <w:rtl/>
        </w:rPr>
      </w:pPr>
    </w:p>
    <w:p w14:paraId="59CE9617" w14:textId="77777777" w:rsidR="00A71B7E" w:rsidRPr="00A71B7E" w:rsidRDefault="00A71B7E" w:rsidP="00A71B7E">
      <w:pPr>
        <w:bidi/>
        <w:jc w:val="both"/>
        <w:rPr>
          <w:rFonts w:cs="David" w:hint="cs"/>
          <w:rtl/>
        </w:rPr>
      </w:pPr>
    </w:p>
    <w:p w14:paraId="6560DF19" w14:textId="77777777" w:rsidR="00A71B7E" w:rsidRPr="00A71B7E" w:rsidRDefault="00A71B7E" w:rsidP="00A71B7E">
      <w:pPr>
        <w:bidi/>
        <w:jc w:val="both"/>
        <w:rPr>
          <w:rFonts w:cs="David" w:hint="cs"/>
          <w:b/>
          <w:bCs/>
          <w:rtl/>
        </w:rPr>
      </w:pPr>
      <w:r w:rsidRPr="00A71B7E">
        <w:rPr>
          <w:rFonts w:cs="David" w:hint="cs"/>
          <w:b/>
          <w:bCs/>
          <w:rtl/>
        </w:rPr>
        <w:t xml:space="preserve">2. בהצעת חוק לתיקון פקודת בתי הסוהר (מס' 40) (פיקוח אלקטרוני על משוחררים בערובה </w:t>
      </w:r>
      <w:r w:rsidRPr="00A71B7E">
        <w:rPr>
          <w:rFonts w:cs="David" w:hint="cs"/>
          <w:b/>
          <w:bCs/>
          <w:u w:val="single"/>
          <w:rtl/>
        </w:rPr>
        <w:t xml:space="preserve">ומשוחררים על תנאי ממאסר), </w:t>
      </w:r>
      <w:proofErr w:type="spellStart"/>
      <w:r w:rsidRPr="00A71B7E">
        <w:rPr>
          <w:rFonts w:cs="David" w:hint="cs"/>
          <w:b/>
          <w:bCs/>
          <w:u w:val="single"/>
          <w:rtl/>
        </w:rPr>
        <w:t>התשס"ט</w:t>
      </w:r>
      <w:proofErr w:type="spellEnd"/>
      <w:r w:rsidRPr="00A71B7E">
        <w:rPr>
          <w:rFonts w:cs="David" w:hint="cs"/>
          <w:b/>
          <w:bCs/>
          <w:u w:val="single"/>
          <w:rtl/>
        </w:rPr>
        <w:t xml:space="preserve"> 2009.</w:t>
      </w:r>
    </w:p>
    <w:p w14:paraId="505BADC1" w14:textId="77777777" w:rsidR="00A71B7E" w:rsidRDefault="00A71B7E" w:rsidP="00A71B7E">
      <w:pPr>
        <w:bidi/>
        <w:jc w:val="both"/>
        <w:rPr>
          <w:rFonts w:cs="David" w:hint="cs"/>
          <w:rtl/>
        </w:rPr>
      </w:pPr>
    </w:p>
    <w:p w14:paraId="68259FA0" w14:textId="77777777" w:rsidR="00A71B7E" w:rsidRPr="00A71B7E" w:rsidRDefault="00A71B7E" w:rsidP="00A71B7E">
      <w:pPr>
        <w:bidi/>
        <w:jc w:val="both"/>
        <w:rPr>
          <w:rFonts w:cs="David" w:hint="cs"/>
          <w:rtl/>
        </w:rPr>
      </w:pPr>
    </w:p>
    <w:p w14:paraId="0669A727"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1E3E3778" w14:textId="77777777" w:rsidR="00A71B7E" w:rsidRPr="00A71B7E" w:rsidRDefault="00A71B7E" w:rsidP="00A71B7E">
      <w:pPr>
        <w:bidi/>
        <w:jc w:val="both"/>
        <w:rPr>
          <w:rFonts w:cs="David" w:hint="cs"/>
          <w:rtl/>
        </w:rPr>
      </w:pPr>
    </w:p>
    <w:p w14:paraId="53E2C831" w14:textId="77777777" w:rsidR="00A71B7E" w:rsidRPr="00A71B7E" w:rsidRDefault="00A71B7E" w:rsidP="00A71B7E">
      <w:pPr>
        <w:bidi/>
        <w:ind w:firstLine="567"/>
        <w:jc w:val="both"/>
        <w:rPr>
          <w:rFonts w:cs="David" w:hint="cs"/>
          <w:rtl/>
        </w:rPr>
      </w:pPr>
      <w:r w:rsidRPr="00A71B7E">
        <w:rPr>
          <w:rFonts w:cs="David" w:hint="cs"/>
          <w:rtl/>
        </w:rPr>
        <w:t xml:space="preserve"> הצעת החוק השנייה היא הצעת חוק לתיקון פקודת בתי הסוהר (מס' 40) (פיקוח אלקטרוני על משוחררים בערובה ומשוחררים על תנאי ממאסר), </w:t>
      </w:r>
      <w:proofErr w:type="spellStart"/>
      <w:r w:rsidRPr="00A71B7E">
        <w:rPr>
          <w:rFonts w:cs="David" w:hint="cs"/>
          <w:rtl/>
        </w:rPr>
        <w:t>התשס"ט</w:t>
      </w:r>
      <w:proofErr w:type="spellEnd"/>
      <w:r w:rsidRPr="00A71B7E">
        <w:rPr>
          <w:rFonts w:cs="David" w:hint="cs"/>
          <w:rtl/>
        </w:rPr>
        <w:t xml:space="preserve"> 2009. לגבי הצעת החוק הזאת הושמעו 2 עמדות, להעביר את זה או לוועדת הפנים או לוועדת המדע. אחסוך מכם את כל ההיסטוריה, בסופו של דבר ראשי 2 הוועדות הגיעו להסכמה שהדרך הנכונה היא להקים ועדה משותפת של 6 חברים, 3 על 3 בראשות יושב ראש ועדת המדע חבר הכנסת מאיר שטרית וגם העבירו אלי את הרשימות. </w:t>
      </w:r>
    </w:p>
    <w:p w14:paraId="3E26D239" w14:textId="77777777" w:rsidR="00A71B7E" w:rsidRPr="00A71B7E" w:rsidRDefault="00A71B7E" w:rsidP="00A71B7E">
      <w:pPr>
        <w:bidi/>
        <w:ind w:firstLine="567"/>
        <w:jc w:val="both"/>
        <w:rPr>
          <w:rFonts w:cs="David" w:hint="cs"/>
          <w:rtl/>
        </w:rPr>
      </w:pPr>
    </w:p>
    <w:p w14:paraId="725BA70D" w14:textId="77777777" w:rsidR="00A71B7E" w:rsidRPr="00A71B7E" w:rsidRDefault="00A71B7E" w:rsidP="00A71B7E">
      <w:pPr>
        <w:bidi/>
        <w:jc w:val="both"/>
        <w:rPr>
          <w:rFonts w:cs="David" w:hint="cs"/>
          <w:rtl/>
        </w:rPr>
      </w:pPr>
      <w:r w:rsidRPr="00A71B7E">
        <w:rPr>
          <w:rFonts w:cs="David" w:hint="cs"/>
          <w:u w:val="single"/>
          <w:rtl/>
        </w:rPr>
        <w:t>ניסים זאב:</w:t>
      </w:r>
    </w:p>
    <w:p w14:paraId="41248F77" w14:textId="77777777" w:rsidR="00A71B7E" w:rsidRPr="00A71B7E" w:rsidRDefault="00A71B7E" w:rsidP="00A71B7E">
      <w:pPr>
        <w:bidi/>
        <w:jc w:val="both"/>
        <w:rPr>
          <w:rFonts w:cs="David" w:hint="cs"/>
          <w:rtl/>
        </w:rPr>
      </w:pPr>
    </w:p>
    <w:p w14:paraId="32A097E1" w14:textId="77777777" w:rsidR="00A71B7E" w:rsidRPr="00A71B7E" w:rsidRDefault="00A71B7E" w:rsidP="00A71B7E">
      <w:pPr>
        <w:bidi/>
        <w:jc w:val="both"/>
        <w:rPr>
          <w:rFonts w:cs="David" w:hint="cs"/>
          <w:rtl/>
        </w:rPr>
      </w:pPr>
      <w:r w:rsidRPr="00A71B7E">
        <w:rPr>
          <w:rFonts w:cs="David" w:hint="cs"/>
          <w:rtl/>
        </w:rPr>
        <w:tab/>
        <w:t>יש הסכמה?</w:t>
      </w:r>
    </w:p>
    <w:p w14:paraId="55EF6FCC" w14:textId="77777777" w:rsidR="00A71B7E" w:rsidRPr="00A71B7E" w:rsidRDefault="00A71B7E" w:rsidP="00A71B7E">
      <w:pPr>
        <w:bidi/>
        <w:jc w:val="both"/>
        <w:rPr>
          <w:rFonts w:cs="David" w:hint="cs"/>
          <w:rtl/>
        </w:rPr>
      </w:pPr>
    </w:p>
    <w:p w14:paraId="5DA0D5E0"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E39DA5F" w14:textId="77777777" w:rsidR="00A71B7E" w:rsidRPr="00A71B7E" w:rsidRDefault="00A71B7E" w:rsidP="00A71B7E">
      <w:pPr>
        <w:bidi/>
        <w:jc w:val="both"/>
        <w:rPr>
          <w:rFonts w:cs="David" w:hint="cs"/>
          <w:rtl/>
        </w:rPr>
      </w:pPr>
    </w:p>
    <w:p w14:paraId="0C7B7337" w14:textId="77777777" w:rsidR="00A71B7E" w:rsidRPr="00A71B7E" w:rsidRDefault="00A71B7E" w:rsidP="00A71B7E">
      <w:pPr>
        <w:bidi/>
        <w:jc w:val="both"/>
        <w:rPr>
          <w:rFonts w:cs="David" w:hint="cs"/>
          <w:rtl/>
        </w:rPr>
      </w:pPr>
      <w:r w:rsidRPr="00A71B7E">
        <w:rPr>
          <w:rFonts w:cs="David" w:hint="cs"/>
          <w:rtl/>
        </w:rPr>
        <w:tab/>
        <w:t xml:space="preserve"> יש הסכמה בין 2 ראשי הוועדות ולכן אני כבר מביא להצבעה את ההרכב המלא. לפי ההסכמה הזאת הוועדה המשותפת תיראה כך: יושב ראש </w:t>
      </w:r>
      <w:r w:rsidRPr="00A71B7E">
        <w:rPr>
          <w:rFonts w:cs="David"/>
          <w:rtl/>
        </w:rPr>
        <w:t>–</w:t>
      </w:r>
      <w:r w:rsidRPr="00A71B7E">
        <w:rPr>
          <w:rFonts w:cs="David" w:hint="cs"/>
          <w:rtl/>
        </w:rPr>
        <w:t xml:space="preserve"> חבר הכנסת מאיר שטרית, ומצטרפים אליו מטעם ועדת המדע חבר הכנסת אברהם </w:t>
      </w:r>
      <w:proofErr w:type="spellStart"/>
      <w:r w:rsidRPr="00A71B7E">
        <w:rPr>
          <w:rFonts w:cs="David" w:hint="cs"/>
          <w:rtl/>
        </w:rPr>
        <w:t>מיכאלי</w:t>
      </w:r>
      <w:proofErr w:type="spellEnd"/>
      <w:r w:rsidRPr="00A71B7E">
        <w:rPr>
          <w:rFonts w:cs="David" w:hint="cs"/>
          <w:rtl/>
        </w:rPr>
        <w:t xml:space="preserve"> וחברת הכנסת ציפי </w:t>
      </w:r>
      <w:proofErr w:type="spellStart"/>
      <w:r w:rsidRPr="00A71B7E">
        <w:rPr>
          <w:rFonts w:cs="David" w:hint="cs"/>
          <w:rtl/>
        </w:rPr>
        <w:t>חוטובלי</w:t>
      </w:r>
      <w:proofErr w:type="spellEnd"/>
      <w:r w:rsidRPr="00A71B7E">
        <w:rPr>
          <w:rFonts w:cs="David" w:hint="cs"/>
          <w:rtl/>
        </w:rPr>
        <w:t xml:space="preserve">. מבחינת ועדת הפנים 3 המצטרפים הם חבר הכנסת כרמל שאמה, חבר הכנסת אורי </w:t>
      </w:r>
      <w:proofErr w:type="spellStart"/>
      <w:r w:rsidRPr="00A71B7E">
        <w:rPr>
          <w:rFonts w:cs="David" w:hint="cs"/>
          <w:rtl/>
        </w:rPr>
        <w:t>מקלב</w:t>
      </w:r>
      <w:proofErr w:type="spellEnd"/>
      <w:r w:rsidRPr="00A71B7E">
        <w:rPr>
          <w:rFonts w:cs="David" w:hint="cs"/>
          <w:rtl/>
        </w:rPr>
        <w:t xml:space="preserve"> וחבר הכנסת ניצן הורוביץ. אלו השמות שהועברו על ידי הוועדות. </w:t>
      </w:r>
    </w:p>
    <w:p w14:paraId="76FFAC77" w14:textId="77777777" w:rsidR="00A71B7E" w:rsidRPr="00A71B7E" w:rsidRDefault="00A71B7E" w:rsidP="00A71B7E">
      <w:pPr>
        <w:bidi/>
        <w:jc w:val="both"/>
        <w:rPr>
          <w:rFonts w:cs="David" w:hint="cs"/>
          <w:rtl/>
        </w:rPr>
      </w:pPr>
    </w:p>
    <w:p w14:paraId="498846DE" w14:textId="77777777" w:rsidR="00A71B7E" w:rsidRPr="00A71B7E" w:rsidRDefault="00A71B7E" w:rsidP="00A71B7E">
      <w:pPr>
        <w:bidi/>
        <w:jc w:val="both"/>
        <w:rPr>
          <w:rFonts w:cs="David" w:hint="cs"/>
          <w:rtl/>
        </w:rPr>
      </w:pPr>
      <w:r w:rsidRPr="00A71B7E">
        <w:rPr>
          <w:rFonts w:cs="David" w:hint="cs"/>
          <w:u w:val="single"/>
          <w:rtl/>
        </w:rPr>
        <w:t>מאיר שטרית:</w:t>
      </w:r>
    </w:p>
    <w:p w14:paraId="0C139362" w14:textId="77777777" w:rsidR="00A71B7E" w:rsidRPr="00A71B7E" w:rsidRDefault="00A71B7E" w:rsidP="00A71B7E">
      <w:pPr>
        <w:bidi/>
        <w:jc w:val="both"/>
        <w:rPr>
          <w:rFonts w:cs="David" w:hint="cs"/>
          <w:rtl/>
        </w:rPr>
      </w:pPr>
    </w:p>
    <w:p w14:paraId="6609DD2F" w14:textId="77777777" w:rsidR="00A71B7E" w:rsidRPr="00A71B7E" w:rsidRDefault="00A71B7E" w:rsidP="00A71B7E">
      <w:pPr>
        <w:bidi/>
        <w:jc w:val="both"/>
        <w:rPr>
          <w:rFonts w:cs="David" w:hint="cs"/>
          <w:rtl/>
        </w:rPr>
      </w:pPr>
      <w:r w:rsidRPr="00A71B7E">
        <w:rPr>
          <w:rFonts w:cs="David" w:hint="cs"/>
          <w:rtl/>
        </w:rPr>
        <w:tab/>
        <w:t xml:space="preserve">כדאי להוסיף גם את אריה ביבי. </w:t>
      </w:r>
    </w:p>
    <w:p w14:paraId="237731F6" w14:textId="77777777" w:rsidR="00A71B7E" w:rsidRPr="00A71B7E" w:rsidRDefault="00A71B7E" w:rsidP="00A71B7E">
      <w:pPr>
        <w:bidi/>
        <w:jc w:val="both"/>
        <w:rPr>
          <w:rFonts w:cs="David" w:hint="cs"/>
          <w:u w:val="single"/>
          <w:rtl/>
        </w:rPr>
      </w:pPr>
    </w:p>
    <w:p w14:paraId="2EC474B3"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41BDB1B2" w14:textId="77777777" w:rsidR="00A71B7E" w:rsidRPr="00A71B7E" w:rsidRDefault="00A71B7E" w:rsidP="00A71B7E">
      <w:pPr>
        <w:bidi/>
        <w:jc w:val="both"/>
        <w:rPr>
          <w:rFonts w:cs="David" w:hint="cs"/>
          <w:rtl/>
        </w:rPr>
      </w:pPr>
    </w:p>
    <w:p w14:paraId="2556DC1F" w14:textId="77777777" w:rsidR="00A71B7E" w:rsidRPr="00A71B7E" w:rsidRDefault="00A71B7E" w:rsidP="00A71B7E">
      <w:pPr>
        <w:bidi/>
        <w:jc w:val="both"/>
        <w:rPr>
          <w:rFonts w:cs="David" w:hint="cs"/>
          <w:rtl/>
        </w:rPr>
      </w:pPr>
      <w:r w:rsidRPr="00A71B7E">
        <w:rPr>
          <w:rFonts w:cs="David" w:hint="cs"/>
          <w:rtl/>
        </w:rPr>
        <w:tab/>
        <w:t xml:space="preserve"> מוועדת הפנים חבר הכנסת כרמל שאמה, חבר הכנסת אורי </w:t>
      </w:r>
      <w:proofErr w:type="spellStart"/>
      <w:r w:rsidRPr="00A71B7E">
        <w:rPr>
          <w:rFonts w:cs="David" w:hint="cs"/>
          <w:rtl/>
        </w:rPr>
        <w:t>מקלב</w:t>
      </w:r>
      <w:proofErr w:type="spellEnd"/>
      <w:r w:rsidRPr="00A71B7E">
        <w:rPr>
          <w:rFonts w:cs="David" w:hint="cs"/>
          <w:rtl/>
        </w:rPr>
        <w:t xml:space="preserve">, חבר הכנסת ניצן הורוביץ. </w:t>
      </w:r>
    </w:p>
    <w:p w14:paraId="10475EAA" w14:textId="77777777" w:rsidR="00A71B7E" w:rsidRPr="00A71B7E" w:rsidRDefault="00A71B7E" w:rsidP="00A71B7E">
      <w:pPr>
        <w:bidi/>
        <w:jc w:val="both"/>
        <w:rPr>
          <w:rFonts w:cs="David" w:hint="cs"/>
          <w:rtl/>
        </w:rPr>
      </w:pPr>
      <w:r w:rsidRPr="00A71B7E">
        <w:rPr>
          <w:rFonts w:cs="David" w:hint="cs"/>
          <w:rtl/>
        </w:rPr>
        <w:tab/>
      </w:r>
    </w:p>
    <w:p w14:paraId="1D076B96" w14:textId="77777777" w:rsidR="00A71B7E" w:rsidRPr="00A71B7E" w:rsidRDefault="00A71B7E" w:rsidP="00A71B7E">
      <w:pPr>
        <w:bidi/>
        <w:jc w:val="both"/>
        <w:rPr>
          <w:rFonts w:cs="David" w:hint="cs"/>
          <w:rtl/>
        </w:rPr>
      </w:pPr>
      <w:r w:rsidRPr="00A71B7E">
        <w:rPr>
          <w:rFonts w:cs="David" w:hint="cs"/>
          <w:u w:val="single"/>
          <w:rtl/>
        </w:rPr>
        <w:t>מאיר שטרית:</w:t>
      </w:r>
    </w:p>
    <w:p w14:paraId="40B72C70" w14:textId="77777777" w:rsidR="00A71B7E" w:rsidRPr="00A71B7E" w:rsidRDefault="00A71B7E" w:rsidP="00A71B7E">
      <w:pPr>
        <w:bidi/>
        <w:jc w:val="both"/>
        <w:rPr>
          <w:rFonts w:cs="David" w:hint="cs"/>
          <w:rtl/>
        </w:rPr>
      </w:pPr>
    </w:p>
    <w:p w14:paraId="4E30A173" w14:textId="77777777" w:rsidR="00A71B7E" w:rsidRPr="00A71B7E" w:rsidRDefault="00A71B7E" w:rsidP="00A71B7E">
      <w:pPr>
        <w:bidi/>
        <w:jc w:val="both"/>
        <w:rPr>
          <w:rFonts w:cs="David" w:hint="cs"/>
          <w:rtl/>
        </w:rPr>
      </w:pPr>
      <w:r w:rsidRPr="00A71B7E">
        <w:rPr>
          <w:rFonts w:cs="David" w:hint="cs"/>
          <w:rtl/>
        </w:rPr>
        <w:tab/>
        <w:t xml:space="preserve"> היושב ראש ברשותך, אם תסכים אדבר עם יו"ר ועדת הפנים ואם הוא יסכים ברשותך, כפוף להסכמתו, נעשה תוספת של אריה ביבי מהפנים ושלמה מולה מהמדע. יהיו שמונה. </w:t>
      </w:r>
    </w:p>
    <w:p w14:paraId="3AAE8DAC" w14:textId="77777777" w:rsidR="00A71B7E" w:rsidRPr="00A71B7E" w:rsidRDefault="00A71B7E" w:rsidP="00A71B7E">
      <w:pPr>
        <w:bidi/>
        <w:jc w:val="both"/>
        <w:rPr>
          <w:rFonts w:cs="David" w:hint="cs"/>
          <w:rtl/>
        </w:rPr>
      </w:pPr>
    </w:p>
    <w:p w14:paraId="557DD19B"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56DF0425" w14:textId="77777777" w:rsidR="00A71B7E" w:rsidRPr="00A71B7E" w:rsidRDefault="00A71B7E" w:rsidP="00A71B7E">
      <w:pPr>
        <w:bidi/>
        <w:jc w:val="both"/>
        <w:rPr>
          <w:rFonts w:cs="David" w:hint="cs"/>
          <w:rtl/>
        </w:rPr>
      </w:pPr>
    </w:p>
    <w:p w14:paraId="44AEDB4E" w14:textId="77777777" w:rsidR="00A71B7E" w:rsidRPr="00A71B7E" w:rsidRDefault="00A71B7E" w:rsidP="00A71B7E">
      <w:pPr>
        <w:bidi/>
        <w:jc w:val="both"/>
        <w:rPr>
          <w:rFonts w:cs="David" w:hint="cs"/>
          <w:rtl/>
        </w:rPr>
      </w:pPr>
      <w:r w:rsidRPr="00A71B7E">
        <w:rPr>
          <w:rFonts w:cs="David" w:hint="cs"/>
          <w:rtl/>
        </w:rPr>
        <w:tab/>
        <w:t xml:space="preserve">מאיר, תאשר את ה-6 ואם תרצה שינוי תביא את זה שוב. </w:t>
      </w:r>
    </w:p>
    <w:p w14:paraId="03200D57" w14:textId="77777777" w:rsidR="00A71B7E" w:rsidRPr="00A71B7E" w:rsidRDefault="00A71B7E" w:rsidP="00A71B7E">
      <w:pPr>
        <w:bidi/>
        <w:jc w:val="both"/>
        <w:rPr>
          <w:rFonts w:cs="David" w:hint="cs"/>
          <w:rtl/>
        </w:rPr>
      </w:pPr>
    </w:p>
    <w:p w14:paraId="7FAC7973" w14:textId="77777777" w:rsidR="00A71B7E" w:rsidRPr="00A71B7E" w:rsidRDefault="00A71B7E" w:rsidP="00A71B7E">
      <w:pPr>
        <w:bidi/>
        <w:jc w:val="both"/>
        <w:rPr>
          <w:rFonts w:cs="David" w:hint="cs"/>
          <w:rtl/>
        </w:rPr>
      </w:pPr>
      <w:r w:rsidRPr="00A71B7E">
        <w:rPr>
          <w:rFonts w:cs="David" w:hint="cs"/>
          <w:u w:val="single"/>
          <w:rtl/>
        </w:rPr>
        <w:t>אריה ביבי:</w:t>
      </w:r>
    </w:p>
    <w:p w14:paraId="16BC2F7C" w14:textId="77777777" w:rsidR="00A71B7E" w:rsidRPr="00A71B7E" w:rsidRDefault="00A71B7E" w:rsidP="00A71B7E">
      <w:pPr>
        <w:bidi/>
        <w:jc w:val="both"/>
        <w:rPr>
          <w:rFonts w:cs="David" w:hint="cs"/>
          <w:rtl/>
        </w:rPr>
      </w:pPr>
    </w:p>
    <w:p w14:paraId="4C767872" w14:textId="77777777" w:rsidR="00A71B7E" w:rsidRPr="00A71B7E" w:rsidRDefault="00A71B7E" w:rsidP="00A71B7E">
      <w:pPr>
        <w:bidi/>
        <w:jc w:val="both"/>
        <w:rPr>
          <w:rFonts w:cs="David" w:hint="cs"/>
          <w:rtl/>
        </w:rPr>
      </w:pPr>
      <w:r w:rsidRPr="00A71B7E">
        <w:rPr>
          <w:rFonts w:cs="David" w:hint="cs"/>
          <w:rtl/>
        </w:rPr>
        <w:tab/>
        <w:t>צריך להיות מישהו מקצועי, מישהו שמבין בזה ואני מבין בזה יומיים.</w:t>
      </w:r>
    </w:p>
    <w:p w14:paraId="77F7836E" w14:textId="77777777" w:rsidR="00A71B7E" w:rsidRPr="00A71B7E" w:rsidRDefault="00A71B7E" w:rsidP="00A71B7E">
      <w:pPr>
        <w:bidi/>
        <w:jc w:val="both"/>
        <w:rPr>
          <w:rFonts w:cs="David" w:hint="cs"/>
          <w:rtl/>
        </w:rPr>
      </w:pPr>
    </w:p>
    <w:p w14:paraId="6D7A00E1"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C80A38F" w14:textId="77777777" w:rsidR="00A71B7E" w:rsidRPr="00A71B7E" w:rsidRDefault="00A71B7E" w:rsidP="00A71B7E">
      <w:pPr>
        <w:bidi/>
        <w:jc w:val="both"/>
        <w:rPr>
          <w:rFonts w:cs="David" w:hint="cs"/>
          <w:rtl/>
        </w:rPr>
      </w:pPr>
    </w:p>
    <w:p w14:paraId="6E0F8D79" w14:textId="77777777" w:rsidR="00A71B7E" w:rsidRPr="00A71B7E" w:rsidRDefault="00A71B7E" w:rsidP="00A71B7E">
      <w:pPr>
        <w:bidi/>
        <w:jc w:val="both"/>
        <w:rPr>
          <w:rFonts w:cs="David" w:hint="cs"/>
          <w:rtl/>
        </w:rPr>
      </w:pPr>
      <w:r w:rsidRPr="00A71B7E">
        <w:rPr>
          <w:rFonts w:cs="David" w:hint="cs"/>
          <w:rtl/>
        </w:rPr>
        <w:tab/>
        <w:t xml:space="preserve">אני לא הכתובת. </w:t>
      </w:r>
    </w:p>
    <w:p w14:paraId="65B343C8" w14:textId="77777777" w:rsidR="00A71B7E" w:rsidRPr="00A71B7E" w:rsidRDefault="00A71B7E" w:rsidP="00A71B7E">
      <w:pPr>
        <w:bidi/>
        <w:jc w:val="both"/>
        <w:rPr>
          <w:rFonts w:cs="David" w:hint="cs"/>
          <w:rtl/>
        </w:rPr>
      </w:pPr>
    </w:p>
    <w:p w14:paraId="293C2DFE"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04BD370E" w14:textId="77777777" w:rsidR="00A71B7E" w:rsidRPr="00A71B7E" w:rsidRDefault="00A71B7E" w:rsidP="00A71B7E">
      <w:pPr>
        <w:bidi/>
        <w:jc w:val="both"/>
        <w:rPr>
          <w:rFonts w:cs="David" w:hint="cs"/>
          <w:rtl/>
        </w:rPr>
      </w:pPr>
    </w:p>
    <w:p w14:paraId="69F5B607" w14:textId="77777777" w:rsidR="00A71B7E" w:rsidRPr="00A71B7E" w:rsidRDefault="00A71B7E" w:rsidP="00A71B7E">
      <w:pPr>
        <w:bidi/>
        <w:jc w:val="both"/>
        <w:rPr>
          <w:rFonts w:cs="David" w:hint="cs"/>
          <w:rtl/>
        </w:rPr>
      </w:pPr>
      <w:r w:rsidRPr="00A71B7E">
        <w:rPr>
          <w:rFonts w:cs="David" w:hint="cs"/>
          <w:rtl/>
        </w:rPr>
        <w:tab/>
        <w:t xml:space="preserve">נאפשר תוספת. </w:t>
      </w:r>
    </w:p>
    <w:p w14:paraId="12550F40" w14:textId="77777777" w:rsidR="00A71B7E" w:rsidRPr="00A71B7E" w:rsidRDefault="00A71B7E" w:rsidP="00A71B7E">
      <w:pPr>
        <w:bidi/>
        <w:jc w:val="both"/>
        <w:rPr>
          <w:rFonts w:cs="David" w:hint="cs"/>
          <w:rtl/>
        </w:rPr>
      </w:pPr>
      <w:r w:rsidRPr="00A71B7E">
        <w:rPr>
          <w:rFonts w:cs="David" w:hint="cs"/>
          <w:rtl/>
        </w:rPr>
        <w:tab/>
      </w:r>
    </w:p>
    <w:p w14:paraId="6436C285" w14:textId="77777777" w:rsidR="00A71B7E" w:rsidRPr="00A71B7E" w:rsidRDefault="00A71B7E" w:rsidP="00A71B7E">
      <w:pPr>
        <w:bidi/>
        <w:jc w:val="both"/>
        <w:rPr>
          <w:rFonts w:cs="David" w:hint="cs"/>
          <w:u w:val="single"/>
          <w:rtl/>
        </w:rPr>
      </w:pPr>
    </w:p>
    <w:p w14:paraId="23D151F8" w14:textId="77777777" w:rsidR="00A71B7E" w:rsidRPr="00A71B7E" w:rsidRDefault="00A71B7E" w:rsidP="00A71B7E">
      <w:pPr>
        <w:bidi/>
        <w:jc w:val="both"/>
        <w:rPr>
          <w:rFonts w:cs="David" w:hint="cs"/>
          <w:u w:val="single"/>
          <w:rtl/>
        </w:rPr>
      </w:pPr>
    </w:p>
    <w:p w14:paraId="30424EEB" w14:textId="77777777" w:rsidR="00A71B7E" w:rsidRPr="00A71B7E" w:rsidRDefault="00A71B7E" w:rsidP="00A71B7E">
      <w:pPr>
        <w:bidi/>
        <w:jc w:val="both"/>
        <w:rPr>
          <w:rFonts w:cs="David" w:hint="cs"/>
          <w:u w:val="single"/>
          <w:rtl/>
        </w:rPr>
      </w:pPr>
    </w:p>
    <w:p w14:paraId="7ADA4D35"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23D0E12B" w14:textId="77777777" w:rsidR="00A71B7E" w:rsidRPr="00A71B7E" w:rsidRDefault="00A71B7E" w:rsidP="00A71B7E">
      <w:pPr>
        <w:bidi/>
        <w:jc w:val="both"/>
        <w:rPr>
          <w:rFonts w:cs="David" w:hint="cs"/>
          <w:rtl/>
        </w:rPr>
      </w:pPr>
    </w:p>
    <w:p w14:paraId="1F5AEC4A" w14:textId="77777777" w:rsidR="00A71B7E" w:rsidRPr="00A71B7E" w:rsidRDefault="00A71B7E" w:rsidP="00A71B7E">
      <w:pPr>
        <w:bidi/>
        <w:jc w:val="both"/>
        <w:rPr>
          <w:rFonts w:cs="David" w:hint="cs"/>
          <w:rtl/>
        </w:rPr>
      </w:pPr>
      <w:r w:rsidRPr="00A71B7E">
        <w:rPr>
          <w:rFonts w:cs="David" w:hint="cs"/>
          <w:rtl/>
        </w:rPr>
        <w:tab/>
        <w:t xml:space="preserve"> חבר הכנסת ביבי תבין, אני לא הכתובת. </w:t>
      </w:r>
    </w:p>
    <w:p w14:paraId="7E279929" w14:textId="77777777" w:rsidR="00A71B7E" w:rsidRPr="00A71B7E" w:rsidRDefault="00A71B7E" w:rsidP="00A71B7E">
      <w:pPr>
        <w:bidi/>
        <w:jc w:val="both"/>
        <w:rPr>
          <w:rFonts w:cs="David" w:hint="cs"/>
          <w:u w:val="single"/>
          <w:rtl/>
        </w:rPr>
      </w:pPr>
    </w:p>
    <w:p w14:paraId="502BC8A2" w14:textId="77777777" w:rsidR="00A71B7E" w:rsidRPr="00A71B7E" w:rsidRDefault="00A71B7E" w:rsidP="00A71B7E">
      <w:pPr>
        <w:bidi/>
        <w:jc w:val="both"/>
        <w:rPr>
          <w:rFonts w:cs="David" w:hint="cs"/>
          <w:rtl/>
        </w:rPr>
      </w:pPr>
      <w:r w:rsidRPr="00A71B7E">
        <w:rPr>
          <w:rFonts w:cs="David" w:hint="cs"/>
          <w:u w:val="single"/>
          <w:rtl/>
        </w:rPr>
        <w:t>אריה ביבי:</w:t>
      </w:r>
    </w:p>
    <w:p w14:paraId="3ABCC9BD" w14:textId="77777777" w:rsidR="00A71B7E" w:rsidRPr="00A71B7E" w:rsidRDefault="00A71B7E" w:rsidP="00A71B7E">
      <w:pPr>
        <w:bidi/>
        <w:jc w:val="both"/>
        <w:rPr>
          <w:rFonts w:cs="David" w:hint="cs"/>
          <w:rtl/>
        </w:rPr>
      </w:pPr>
    </w:p>
    <w:p w14:paraId="77943E29" w14:textId="77777777" w:rsidR="00A71B7E" w:rsidRPr="00A71B7E" w:rsidRDefault="00A71B7E" w:rsidP="00A71B7E">
      <w:pPr>
        <w:bidi/>
        <w:jc w:val="both"/>
        <w:rPr>
          <w:rFonts w:cs="David" w:hint="cs"/>
          <w:rtl/>
        </w:rPr>
      </w:pPr>
      <w:r w:rsidRPr="00A71B7E">
        <w:rPr>
          <w:rFonts w:cs="David" w:hint="cs"/>
          <w:rtl/>
        </w:rPr>
        <w:tab/>
        <w:t xml:space="preserve"> אין לי בעיה, אני יכול לא להיות. </w:t>
      </w:r>
    </w:p>
    <w:p w14:paraId="0D219752" w14:textId="77777777" w:rsidR="00A71B7E" w:rsidRPr="00A71B7E" w:rsidRDefault="00A71B7E" w:rsidP="00A71B7E">
      <w:pPr>
        <w:bidi/>
        <w:jc w:val="both"/>
        <w:rPr>
          <w:rFonts w:cs="David" w:hint="cs"/>
          <w:rtl/>
        </w:rPr>
      </w:pPr>
    </w:p>
    <w:p w14:paraId="5CB6D1F8"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6CA2053C" w14:textId="77777777" w:rsidR="00A71B7E" w:rsidRPr="00A71B7E" w:rsidRDefault="00A71B7E" w:rsidP="00A71B7E">
      <w:pPr>
        <w:bidi/>
        <w:jc w:val="both"/>
        <w:rPr>
          <w:rFonts w:cs="David" w:hint="cs"/>
          <w:rtl/>
        </w:rPr>
      </w:pPr>
    </w:p>
    <w:p w14:paraId="1EAFCF73" w14:textId="77777777" w:rsidR="00A71B7E" w:rsidRPr="00A71B7E" w:rsidRDefault="00A71B7E" w:rsidP="00A71B7E">
      <w:pPr>
        <w:bidi/>
        <w:jc w:val="both"/>
        <w:rPr>
          <w:rFonts w:cs="David" w:hint="cs"/>
          <w:rtl/>
        </w:rPr>
      </w:pPr>
      <w:r w:rsidRPr="00A71B7E">
        <w:rPr>
          <w:rFonts w:cs="David" w:hint="cs"/>
          <w:rtl/>
        </w:rPr>
        <w:tab/>
        <w:t xml:space="preserve">הכתובת כאן היא יו"ר ועדת הפנים, אני לא יכול לשנות כאן את מה שהוא מסר. אני יכול או להביא את זה להצבעה או לא. אם אחר כך תהיה הסכמה בין 2 ראשי הוועדות לשנות או להוסיף נאשר את השינוי. </w:t>
      </w:r>
    </w:p>
    <w:p w14:paraId="59B643F8" w14:textId="77777777" w:rsidR="00A71B7E" w:rsidRPr="00A71B7E" w:rsidRDefault="00A71B7E" w:rsidP="00A71B7E">
      <w:pPr>
        <w:bidi/>
        <w:jc w:val="both"/>
        <w:rPr>
          <w:rFonts w:cs="David" w:hint="cs"/>
          <w:rtl/>
        </w:rPr>
      </w:pPr>
    </w:p>
    <w:p w14:paraId="405A6F17" w14:textId="77777777" w:rsidR="00A71B7E" w:rsidRPr="00A71B7E" w:rsidRDefault="00A71B7E" w:rsidP="00A71B7E">
      <w:pPr>
        <w:tabs>
          <w:tab w:val="left" w:pos="1221"/>
        </w:tabs>
        <w:bidi/>
        <w:jc w:val="both"/>
        <w:rPr>
          <w:rFonts w:cs="David" w:hint="cs"/>
          <w:rtl/>
        </w:rPr>
      </w:pPr>
      <w:r w:rsidRPr="00A71B7E">
        <w:rPr>
          <w:rFonts w:cs="David" w:hint="cs"/>
          <w:u w:val="single"/>
          <w:rtl/>
        </w:rPr>
        <w:t>היו"ר נסים זאב:</w:t>
      </w:r>
    </w:p>
    <w:p w14:paraId="686491B5" w14:textId="77777777" w:rsidR="00A71B7E" w:rsidRPr="00A71B7E" w:rsidRDefault="00A71B7E" w:rsidP="00A71B7E">
      <w:pPr>
        <w:tabs>
          <w:tab w:val="left" w:pos="1221"/>
        </w:tabs>
        <w:bidi/>
        <w:jc w:val="both"/>
        <w:rPr>
          <w:rFonts w:cs="David" w:hint="cs"/>
          <w:rtl/>
        </w:rPr>
      </w:pPr>
    </w:p>
    <w:p w14:paraId="7536AA1D" w14:textId="77777777" w:rsidR="00A71B7E" w:rsidRPr="00A71B7E" w:rsidRDefault="00A71B7E" w:rsidP="00A71B7E">
      <w:pPr>
        <w:bidi/>
        <w:jc w:val="both"/>
        <w:rPr>
          <w:rFonts w:cs="David" w:hint="cs"/>
          <w:rtl/>
        </w:rPr>
      </w:pPr>
      <w:r w:rsidRPr="00A71B7E">
        <w:rPr>
          <w:rFonts w:cs="David" w:hint="cs"/>
          <w:rtl/>
        </w:rPr>
        <w:t xml:space="preserve">  </w:t>
      </w:r>
      <w:r w:rsidRPr="00A71B7E">
        <w:rPr>
          <w:rFonts w:cs="David" w:hint="cs"/>
          <w:rtl/>
        </w:rPr>
        <w:tab/>
        <w:t xml:space="preserve">אדוני היושב ראש, השרים שלנו כולם מקצועיים. </w:t>
      </w:r>
    </w:p>
    <w:p w14:paraId="4D2900D0" w14:textId="77777777" w:rsidR="00A71B7E" w:rsidRPr="00A71B7E" w:rsidRDefault="00A71B7E" w:rsidP="00A71B7E">
      <w:pPr>
        <w:bidi/>
        <w:jc w:val="both"/>
        <w:rPr>
          <w:rFonts w:cs="David" w:hint="cs"/>
          <w:rtl/>
        </w:rPr>
      </w:pPr>
    </w:p>
    <w:p w14:paraId="39110328"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5CB2D5F8" w14:textId="77777777" w:rsidR="00A71B7E" w:rsidRPr="00A71B7E" w:rsidRDefault="00A71B7E" w:rsidP="00A71B7E">
      <w:pPr>
        <w:bidi/>
        <w:jc w:val="both"/>
        <w:rPr>
          <w:rFonts w:cs="David" w:hint="cs"/>
          <w:rtl/>
        </w:rPr>
      </w:pPr>
    </w:p>
    <w:p w14:paraId="53C76D06" w14:textId="77777777" w:rsidR="00A71B7E" w:rsidRPr="00A71B7E" w:rsidRDefault="00A71B7E" w:rsidP="00A71B7E">
      <w:pPr>
        <w:bidi/>
        <w:jc w:val="both"/>
        <w:rPr>
          <w:rFonts w:cs="David" w:hint="cs"/>
          <w:rtl/>
        </w:rPr>
      </w:pPr>
      <w:r w:rsidRPr="00A71B7E">
        <w:rPr>
          <w:rFonts w:cs="David" w:hint="cs"/>
          <w:rtl/>
        </w:rPr>
        <w:tab/>
        <w:t>אם כך אני מביא את ההרכב המוצע של 6 חברים וכיושב ראש ועדה משותפת את חבר הכנסת מאיר שטרית לאישור. מי בעד ההרכב המוצע? מי נגד? מי נמנע? ההצעה אושרה.</w:t>
      </w:r>
    </w:p>
    <w:p w14:paraId="24AE6888" w14:textId="77777777" w:rsidR="00A71B7E" w:rsidRPr="00A71B7E" w:rsidRDefault="00A71B7E" w:rsidP="00A71B7E">
      <w:pPr>
        <w:bidi/>
        <w:jc w:val="both"/>
        <w:rPr>
          <w:rFonts w:cs="David" w:hint="cs"/>
          <w:rtl/>
        </w:rPr>
      </w:pPr>
    </w:p>
    <w:p w14:paraId="51ECEBB8" w14:textId="77777777" w:rsidR="00A71B7E" w:rsidRPr="00A71B7E" w:rsidRDefault="00A71B7E" w:rsidP="00A71B7E">
      <w:pPr>
        <w:bidi/>
        <w:jc w:val="both"/>
        <w:rPr>
          <w:rFonts w:cs="David" w:hint="cs"/>
          <w:rtl/>
        </w:rPr>
      </w:pPr>
    </w:p>
    <w:p w14:paraId="091BC22C" w14:textId="77777777" w:rsidR="00A71B7E" w:rsidRPr="00A71B7E" w:rsidRDefault="00A71B7E" w:rsidP="00A71B7E">
      <w:pPr>
        <w:bidi/>
        <w:jc w:val="both"/>
        <w:rPr>
          <w:rFonts w:cs="David" w:hint="cs"/>
          <w:rtl/>
        </w:rPr>
      </w:pPr>
    </w:p>
    <w:p w14:paraId="08F4BAAD" w14:textId="77777777" w:rsidR="00A71B7E" w:rsidRPr="00A71B7E" w:rsidRDefault="00A71B7E" w:rsidP="00A71B7E">
      <w:pPr>
        <w:bidi/>
        <w:jc w:val="both"/>
        <w:rPr>
          <w:rFonts w:cs="David" w:hint="cs"/>
          <w:rtl/>
        </w:rPr>
      </w:pPr>
    </w:p>
    <w:p w14:paraId="2FAA242A" w14:textId="77777777" w:rsidR="00A71B7E" w:rsidRPr="00A71B7E" w:rsidRDefault="00A71B7E" w:rsidP="00A71B7E">
      <w:pPr>
        <w:bidi/>
        <w:jc w:val="both"/>
        <w:rPr>
          <w:rFonts w:cs="David" w:hint="cs"/>
          <w:rtl/>
        </w:rPr>
      </w:pPr>
    </w:p>
    <w:p w14:paraId="2D3A2445" w14:textId="77777777" w:rsidR="00A71B7E" w:rsidRPr="00A71B7E" w:rsidRDefault="00A71B7E" w:rsidP="00A71B7E">
      <w:pPr>
        <w:bidi/>
        <w:jc w:val="both"/>
        <w:rPr>
          <w:rFonts w:cs="David" w:hint="cs"/>
          <w:rtl/>
        </w:rPr>
      </w:pPr>
    </w:p>
    <w:p w14:paraId="2A8E29B5" w14:textId="77777777" w:rsidR="00A71B7E" w:rsidRPr="00A71B7E" w:rsidRDefault="00A71B7E" w:rsidP="00A71B7E">
      <w:pPr>
        <w:bidi/>
        <w:jc w:val="both"/>
        <w:rPr>
          <w:rFonts w:cs="David" w:hint="cs"/>
          <w:rtl/>
        </w:rPr>
      </w:pPr>
    </w:p>
    <w:p w14:paraId="2AE2D8E6" w14:textId="77777777" w:rsidR="00A71B7E" w:rsidRPr="00A71B7E" w:rsidRDefault="00A71B7E" w:rsidP="00A71B7E">
      <w:pPr>
        <w:bidi/>
        <w:jc w:val="both"/>
        <w:rPr>
          <w:rFonts w:cs="David" w:hint="cs"/>
          <w:rtl/>
        </w:rPr>
      </w:pPr>
    </w:p>
    <w:p w14:paraId="5BA7C8B8" w14:textId="77777777" w:rsidR="00A71B7E" w:rsidRPr="00A71B7E" w:rsidRDefault="00A71B7E" w:rsidP="00A71B7E">
      <w:pPr>
        <w:bidi/>
        <w:jc w:val="both"/>
        <w:rPr>
          <w:rFonts w:cs="David" w:hint="cs"/>
          <w:rtl/>
        </w:rPr>
      </w:pPr>
    </w:p>
    <w:p w14:paraId="4ECC1A87" w14:textId="77777777" w:rsidR="00A71B7E" w:rsidRPr="00A71B7E" w:rsidRDefault="00A71B7E" w:rsidP="00A71B7E">
      <w:pPr>
        <w:bidi/>
        <w:jc w:val="both"/>
        <w:rPr>
          <w:rFonts w:cs="David" w:hint="cs"/>
          <w:rtl/>
        </w:rPr>
      </w:pPr>
    </w:p>
    <w:p w14:paraId="0722852A" w14:textId="77777777" w:rsidR="00A71B7E" w:rsidRPr="00A71B7E" w:rsidRDefault="00A71B7E" w:rsidP="00A71B7E">
      <w:pPr>
        <w:bidi/>
        <w:jc w:val="both"/>
        <w:rPr>
          <w:rFonts w:cs="David" w:hint="cs"/>
          <w:rtl/>
        </w:rPr>
      </w:pPr>
    </w:p>
    <w:p w14:paraId="525B40BF" w14:textId="77777777" w:rsidR="00A71B7E" w:rsidRPr="00A71B7E" w:rsidRDefault="00A71B7E" w:rsidP="00A71B7E">
      <w:pPr>
        <w:bidi/>
        <w:jc w:val="both"/>
        <w:rPr>
          <w:rFonts w:cs="David" w:hint="cs"/>
          <w:rtl/>
        </w:rPr>
      </w:pPr>
    </w:p>
    <w:p w14:paraId="11CFCAD6" w14:textId="77777777" w:rsidR="00A71B7E" w:rsidRPr="00A71B7E" w:rsidRDefault="00A71B7E" w:rsidP="00A71B7E">
      <w:pPr>
        <w:bidi/>
        <w:jc w:val="both"/>
        <w:rPr>
          <w:rFonts w:cs="David" w:hint="cs"/>
          <w:rtl/>
        </w:rPr>
      </w:pPr>
    </w:p>
    <w:p w14:paraId="6BA53959" w14:textId="77777777" w:rsidR="00A71B7E" w:rsidRPr="00A71B7E" w:rsidRDefault="00A71B7E" w:rsidP="00A71B7E">
      <w:pPr>
        <w:bidi/>
        <w:jc w:val="both"/>
        <w:rPr>
          <w:rFonts w:cs="David" w:hint="cs"/>
          <w:rtl/>
        </w:rPr>
      </w:pPr>
    </w:p>
    <w:p w14:paraId="3C9601B8" w14:textId="77777777" w:rsidR="00A71B7E" w:rsidRPr="00A71B7E" w:rsidRDefault="00A71B7E" w:rsidP="00A71B7E">
      <w:pPr>
        <w:bidi/>
        <w:jc w:val="both"/>
        <w:rPr>
          <w:rFonts w:cs="David" w:hint="cs"/>
          <w:rtl/>
        </w:rPr>
      </w:pPr>
    </w:p>
    <w:p w14:paraId="61CCC962" w14:textId="77777777" w:rsidR="00A71B7E" w:rsidRPr="00A71B7E" w:rsidRDefault="00A71B7E" w:rsidP="00A71B7E">
      <w:pPr>
        <w:bidi/>
        <w:jc w:val="both"/>
        <w:rPr>
          <w:rFonts w:cs="David" w:hint="cs"/>
          <w:rtl/>
        </w:rPr>
      </w:pPr>
    </w:p>
    <w:p w14:paraId="085690C4" w14:textId="77777777" w:rsidR="00A71B7E" w:rsidRPr="00A71B7E" w:rsidRDefault="00A71B7E" w:rsidP="00A71B7E">
      <w:pPr>
        <w:bidi/>
        <w:jc w:val="both"/>
        <w:rPr>
          <w:rFonts w:cs="David" w:hint="cs"/>
          <w:rtl/>
        </w:rPr>
      </w:pPr>
    </w:p>
    <w:p w14:paraId="7BFC72B6" w14:textId="77777777" w:rsidR="00A71B7E" w:rsidRPr="00A71B7E" w:rsidRDefault="00A71B7E" w:rsidP="00A71B7E">
      <w:pPr>
        <w:bidi/>
        <w:jc w:val="both"/>
        <w:rPr>
          <w:rFonts w:cs="David" w:hint="cs"/>
          <w:rtl/>
        </w:rPr>
      </w:pPr>
    </w:p>
    <w:p w14:paraId="1EC9A336" w14:textId="77777777" w:rsidR="00A71B7E" w:rsidRPr="00A71B7E" w:rsidRDefault="00A71B7E" w:rsidP="00A71B7E">
      <w:pPr>
        <w:bidi/>
        <w:jc w:val="both"/>
        <w:rPr>
          <w:rFonts w:cs="David" w:hint="cs"/>
          <w:rtl/>
        </w:rPr>
      </w:pPr>
    </w:p>
    <w:p w14:paraId="38870218" w14:textId="77777777" w:rsidR="00A71B7E" w:rsidRPr="00A71B7E" w:rsidRDefault="00A71B7E" w:rsidP="00A71B7E">
      <w:pPr>
        <w:bidi/>
        <w:jc w:val="both"/>
        <w:rPr>
          <w:rFonts w:cs="David" w:hint="cs"/>
          <w:u w:val="single"/>
          <w:rtl/>
        </w:rPr>
      </w:pPr>
    </w:p>
    <w:p w14:paraId="2E682464" w14:textId="77777777" w:rsidR="00A71B7E" w:rsidRPr="00A71B7E" w:rsidRDefault="00A71B7E" w:rsidP="00A71B7E">
      <w:pPr>
        <w:bidi/>
        <w:jc w:val="both"/>
        <w:rPr>
          <w:rFonts w:cs="David" w:hint="cs"/>
          <w:u w:val="single"/>
          <w:rtl/>
        </w:rPr>
      </w:pPr>
    </w:p>
    <w:p w14:paraId="6C48E9B7" w14:textId="77777777" w:rsidR="00A71B7E" w:rsidRPr="00A71B7E" w:rsidRDefault="00A71B7E" w:rsidP="00A71B7E">
      <w:pPr>
        <w:bidi/>
        <w:jc w:val="both"/>
        <w:rPr>
          <w:rFonts w:cs="David" w:hint="cs"/>
          <w:u w:val="single"/>
          <w:rtl/>
        </w:rPr>
      </w:pPr>
    </w:p>
    <w:p w14:paraId="443B0612" w14:textId="77777777" w:rsidR="00A71B7E" w:rsidRPr="00A71B7E" w:rsidRDefault="00A71B7E" w:rsidP="00A71B7E">
      <w:pPr>
        <w:bidi/>
        <w:jc w:val="both"/>
        <w:rPr>
          <w:rFonts w:cs="David" w:hint="cs"/>
          <w:u w:val="single"/>
          <w:rtl/>
        </w:rPr>
      </w:pPr>
    </w:p>
    <w:p w14:paraId="2764AC4B" w14:textId="77777777" w:rsidR="00A71B7E" w:rsidRPr="00A71B7E" w:rsidRDefault="00A71B7E" w:rsidP="00A71B7E">
      <w:pPr>
        <w:bidi/>
        <w:jc w:val="both"/>
        <w:rPr>
          <w:rFonts w:cs="David" w:hint="cs"/>
          <w:u w:val="single"/>
          <w:rtl/>
        </w:rPr>
      </w:pPr>
    </w:p>
    <w:p w14:paraId="5C328539" w14:textId="77777777" w:rsidR="00A71B7E" w:rsidRPr="00A71B7E" w:rsidRDefault="00A71B7E" w:rsidP="00A71B7E">
      <w:pPr>
        <w:bidi/>
        <w:jc w:val="both"/>
        <w:rPr>
          <w:rFonts w:cs="David" w:hint="cs"/>
          <w:u w:val="single"/>
          <w:rtl/>
        </w:rPr>
      </w:pPr>
    </w:p>
    <w:p w14:paraId="192DBC98" w14:textId="77777777" w:rsidR="00A71B7E" w:rsidRPr="00A71B7E" w:rsidRDefault="00A71B7E" w:rsidP="00A71B7E">
      <w:pPr>
        <w:bidi/>
        <w:jc w:val="both"/>
        <w:rPr>
          <w:rFonts w:cs="David" w:hint="cs"/>
          <w:rtl/>
        </w:rPr>
      </w:pPr>
      <w:r w:rsidRPr="00A71B7E">
        <w:rPr>
          <w:rFonts w:cs="David"/>
          <w:u w:val="single"/>
          <w:rtl/>
        </w:rPr>
        <w:br w:type="page"/>
      </w:r>
    </w:p>
    <w:p w14:paraId="0AA8C161" w14:textId="77777777" w:rsidR="00A71B7E" w:rsidRPr="00A71B7E" w:rsidRDefault="00A71B7E" w:rsidP="00A71B7E">
      <w:pPr>
        <w:numPr>
          <w:ilvl w:val="0"/>
          <w:numId w:val="3"/>
        </w:numPr>
        <w:overflowPunct w:val="0"/>
        <w:autoSpaceDE w:val="0"/>
        <w:autoSpaceDN w:val="0"/>
        <w:bidi/>
        <w:adjustRightInd w:val="0"/>
        <w:jc w:val="both"/>
        <w:textAlignment w:val="baseline"/>
        <w:rPr>
          <w:rFonts w:cs="David" w:hint="cs"/>
          <w:b/>
          <w:bCs/>
          <w:u w:val="single"/>
        </w:rPr>
      </w:pPr>
      <w:r w:rsidRPr="00A71B7E">
        <w:rPr>
          <w:rFonts w:cs="David" w:hint="cs"/>
          <w:b/>
          <w:bCs/>
          <w:u w:val="single"/>
          <w:rtl/>
        </w:rPr>
        <w:t>קביעת ועדה לדיון</w:t>
      </w:r>
      <w:r w:rsidRPr="00A71B7E">
        <w:rPr>
          <w:rFonts w:cs="David"/>
          <w:b/>
          <w:bCs/>
          <w:u w:val="single"/>
        </w:rPr>
        <w:t>:</w:t>
      </w:r>
    </w:p>
    <w:p w14:paraId="070F5586" w14:textId="77777777" w:rsidR="00A71B7E" w:rsidRPr="00A71B7E" w:rsidRDefault="00A71B7E" w:rsidP="00A71B7E">
      <w:pPr>
        <w:bidi/>
        <w:jc w:val="both"/>
        <w:rPr>
          <w:rFonts w:cs="David" w:hint="cs"/>
          <w:b/>
          <w:bCs/>
        </w:rPr>
      </w:pPr>
    </w:p>
    <w:p w14:paraId="72509A64" w14:textId="77777777" w:rsidR="00A71B7E" w:rsidRPr="00A71B7E" w:rsidRDefault="00A71B7E" w:rsidP="00A71B7E">
      <w:pPr>
        <w:bidi/>
        <w:ind w:left="360"/>
        <w:jc w:val="both"/>
        <w:rPr>
          <w:rFonts w:cs="David"/>
          <w:b/>
          <w:bCs/>
        </w:rPr>
      </w:pPr>
      <w:r w:rsidRPr="00A71B7E">
        <w:rPr>
          <w:rFonts w:cs="David" w:hint="cs"/>
          <w:b/>
          <w:bCs/>
          <w:rtl/>
        </w:rPr>
        <w:t xml:space="preserve">בהצעה לסדר היום בנושא: "מיכלי האמוניה במפרץ חיפה", של חבר הכנסת דב </w:t>
      </w:r>
      <w:proofErr w:type="spellStart"/>
      <w:r w:rsidRPr="00A71B7E">
        <w:rPr>
          <w:rFonts w:cs="David" w:hint="cs"/>
          <w:b/>
          <w:bCs/>
          <w:rtl/>
        </w:rPr>
        <w:t>חנין</w:t>
      </w:r>
      <w:proofErr w:type="spellEnd"/>
      <w:r w:rsidRPr="00A71B7E">
        <w:rPr>
          <w:rFonts w:cs="David" w:hint="cs"/>
          <w:b/>
          <w:bCs/>
          <w:rtl/>
        </w:rPr>
        <w:t>.</w:t>
      </w:r>
    </w:p>
    <w:p w14:paraId="193FEEAF" w14:textId="77777777" w:rsidR="00A71B7E" w:rsidRPr="00A71B7E" w:rsidRDefault="00A71B7E" w:rsidP="00A71B7E">
      <w:pPr>
        <w:bidi/>
        <w:ind w:left="360"/>
        <w:jc w:val="both"/>
        <w:rPr>
          <w:rFonts w:cs="David" w:hint="cs"/>
          <w:b/>
          <w:bCs/>
        </w:rPr>
      </w:pPr>
    </w:p>
    <w:p w14:paraId="44B468E5" w14:textId="77777777" w:rsidR="00A71B7E" w:rsidRDefault="00A71B7E" w:rsidP="00A71B7E">
      <w:pPr>
        <w:bidi/>
        <w:ind w:left="567"/>
        <w:jc w:val="both"/>
        <w:rPr>
          <w:rFonts w:cs="David" w:hint="cs"/>
          <w:b/>
          <w:bCs/>
          <w:rtl/>
        </w:rPr>
      </w:pPr>
      <w:r w:rsidRPr="00A71B7E">
        <w:rPr>
          <w:rFonts w:cs="David"/>
          <w:b/>
          <w:bCs/>
        </w:rPr>
        <w:t xml:space="preserve"> </w:t>
      </w:r>
    </w:p>
    <w:p w14:paraId="5828F14E" w14:textId="77777777" w:rsidR="00A71B7E" w:rsidRDefault="00A71B7E" w:rsidP="00A71B7E">
      <w:pPr>
        <w:bidi/>
        <w:ind w:left="567"/>
        <w:jc w:val="both"/>
        <w:rPr>
          <w:rFonts w:cs="David" w:hint="cs"/>
          <w:b/>
          <w:bCs/>
          <w:rtl/>
        </w:rPr>
      </w:pPr>
    </w:p>
    <w:p w14:paraId="35BE2E8E" w14:textId="77777777" w:rsidR="00A71B7E" w:rsidRPr="00A71B7E" w:rsidRDefault="00A71B7E" w:rsidP="00A71B7E">
      <w:pPr>
        <w:bidi/>
        <w:ind w:left="567"/>
        <w:jc w:val="both"/>
        <w:rPr>
          <w:rFonts w:cs="David" w:hint="cs"/>
          <w:b/>
          <w:bCs/>
          <w:rtl/>
        </w:rPr>
      </w:pPr>
    </w:p>
    <w:p w14:paraId="5C0CC2AB"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0950617" w14:textId="77777777" w:rsidR="00A71B7E" w:rsidRPr="00A71B7E" w:rsidRDefault="00A71B7E" w:rsidP="00A71B7E">
      <w:pPr>
        <w:bidi/>
        <w:jc w:val="both"/>
        <w:rPr>
          <w:rFonts w:cs="David" w:hint="cs"/>
          <w:rtl/>
        </w:rPr>
      </w:pPr>
    </w:p>
    <w:p w14:paraId="201796BF" w14:textId="77777777" w:rsidR="00A71B7E" w:rsidRPr="00A71B7E" w:rsidRDefault="00A71B7E" w:rsidP="00A71B7E">
      <w:pPr>
        <w:bidi/>
        <w:ind w:left="360"/>
        <w:jc w:val="both"/>
        <w:rPr>
          <w:rFonts w:cs="David" w:hint="cs"/>
          <w:rtl/>
        </w:rPr>
      </w:pPr>
      <w:r w:rsidRPr="00A71B7E">
        <w:rPr>
          <w:rFonts w:cs="David" w:hint="cs"/>
          <w:rtl/>
        </w:rPr>
        <w:tab/>
        <w:t>נעבור לנושא הבא שעל סדר היום, קביעת ועדה לדיון בהצעה לסדר בנושא מיכלי האמוניה</w:t>
      </w:r>
    </w:p>
    <w:p w14:paraId="43FED090" w14:textId="77777777" w:rsidR="00A71B7E" w:rsidRPr="00A71B7E" w:rsidRDefault="00A71B7E" w:rsidP="00A71B7E">
      <w:pPr>
        <w:bidi/>
        <w:jc w:val="both"/>
        <w:rPr>
          <w:rFonts w:cs="David" w:hint="cs"/>
        </w:rPr>
      </w:pPr>
      <w:r w:rsidRPr="00A71B7E">
        <w:rPr>
          <w:rFonts w:cs="David" w:hint="cs"/>
          <w:rtl/>
        </w:rPr>
        <w:t xml:space="preserve">במפרץ חיפה", של חבר הכנסת דב </w:t>
      </w:r>
      <w:proofErr w:type="spellStart"/>
      <w:r w:rsidRPr="00A71B7E">
        <w:rPr>
          <w:rFonts w:cs="David" w:hint="cs"/>
          <w:rtl/>
        </w:rPr>
        <w:t>חנין</w:t>
      </w:r>
      <w:proofErr w:type="spellEnd"/>
      <w:r w:rsidRPr="00A71B7E">
        <w:rPr>
          <w:rFonts w:cs="David" w:hint="cs"/>
          <w:rtl/>
        </w:rPr>
        <w:t>. בדיון הושמעו 2 הצעות, או להעביר את זה לוועדת הפנים או לוועדת החוץ והביטחון. יושב ראש ועדת הפנים אכן רוצה לדון בהצעה הזאת אצלו וגם יושב ראש ועדת חוץ וביטחון מצטרף לעמדתו של יושב ראש ועדת הפנים ולא רוצה את זה אצלו אלא רוצה את זה בוועדת הפנים וכנ"ל גם הייעוץ המשפטי כך שיש פה הסכמה מקיר לקיר לגבי ועדת הפנים. אני מעמיד להצבעה את ההצעה להעביר את הטיפול בהצעה לסדר בנושא מיכלי האמוניה במפרץ חיפה לוועדת הפנים, מי בעד? מי נגד? מי נמנע?</w:t>
      </w:r>
    </w:p>
    <w:p w14:paraId="2194007A" w14:textId="77777777" w:rsidR="00A71B7E" w:rsidRPr="00A71B7E" w:rsidRDefault="00A71B7E" w:rsidP="00A71B7E">
      <w:pPr>
        <w:bidi/>
        <w:jc w:val="both"/>
        <w:rPr>
          <w:rFonts w:cs="David" w:hint="cs"/>
        </w:rPr>
      </w:pPr>
    </w:p>
    <w:p w14:paraId="45E30BD5" w14:textId="77777777" w:rsidR="00A71B7E" w:rsidRPr="00A71B7E" w:rsidRDefault="00A71B7E" w:rsidP="00A71B7E">
      <w:pPr>
        <w:bidi/>
        <w:ind w:firstLine="360"/>
        <w:jc w:val="both"/>
        <w:rPr>
          <w:rFonts w:cs="David" w:hint="cs"/>
          <w:rtl/>
        </w:rPr>
      </w:pPr>
      <w:r w:rsidRPr="00A71B7E">
        <w:rPr>
          <w:rFonts w:cs="David" w:hint="cs"/>
          <w:rtl/>
        </w:rPr>
        <w:t xml:space="preserve">ההצעה אושרה. </w:t>
      </w:r>
    </w:p>
    <w:p w14:paraId="3249B71B" w14:textId="77777777" w:rsidR="00A71B7E" w:rsidRPr="00A71B7E" w:rsidRDefault="00A71B7E" w:rsidP="00A71B7E">
      <w:pPr>
        <w:bidi/>
        <w:jc w:val="both"/>
        <w:rPr>
          <w:rFonts w:cs="David" w:hint="cs"/>
          <w:rtl/>
        </w:rPr>
      </w:pPr>
    </w:p>
    <w:p w14:paraId="510260A6" w14:textId="77777777" w:rsidR="00A71B7E" w:rsidRPr="00A71B7E" w:rsidRDefault="00A71B7E" w:rsidP="00A71B7E">
      <w:pPr>
        <w:bidi/>
        <w:jc w:val="both"/>
        <w:rPr>
          <w:rFonts w:cs="David" w:hint="cs"/>
          <w:rtl/>
        </w:rPr>
      </w:pPr>
    </w:p>
    <w:p w14:paraId="634291FA" w14:textId="77777777" w:rsidR="00A71B7E" w:rsidRPr="00A71B7E" w:rsidRDefault="00A71B7E" w:rsidP="00A71B7E">
      <w:pPr>
        <w:bidi/>
        <w:jc w:val="both"/>
        <w:rPr>
          <w:rFonts w:cs="David" w:hint="cs"/>
          <w:rtl/>
        </w:rPr>
      </w:pPr>
    </w:p>
    <w:p w14:paraId="0BE6FD37" w14:textId="77777777" w:rsidR="00A71B7E" w:rsidRPr="00A71B7E" w:rsidRDefault="00A71B7E" w:rsidP="00A71B7E">
      <w:pPr>
        <w:bidi/>
        <w:jc w:val="both"/>
        <w:rPr>
          <w:rFonts w:cs="David" w:hint="cs"/>
          <w:rtl/>
        </w:rPr>
      </w:pPr>
    </w:p>
    <w:p w14:paraId="378CCED8" w14:textId="77777777" w:rsidR="00A71B7E" w:rsidRPr="00A71B7E" w:rsidRDefault="00A71B7E" w:rsidP="00A71B7E">
      <w:pPr>
        <w:bidi/>
        <w:jc w:val="both"/>
        <w:rPr>
          <w:rFonts w:cs="David" w:hint="cs"/>
          <w:rtl/>
        </w:rPr>
      </w:pPr>
    </w:p>
    <w:p w14:paraId="2FE80039" w14:textId="77777777" w:rsidR="00A71B7E" w:rsidRPr="00A71B7E" w:rsidRDefault="00A71B7E" w:rsidP="00A71B7E">
      <w:pPr>
        <w:bidi/>
        <w:jc w:val="both"/>
        <w:rPr>
          <w:rFonts w:cs="David" w:hint="cs"/>
          <w:rtl/>
        </w:rPr>
      </w:pPr>
    </w:p>
    <w:p w14:paraId="725D56AE" w14:textId="77777777" w:rsidR="00A71B7E" w:rsidRPr="00A71B7E" w:rsidRDefault="00A71B7E" w:rsidP="00A71B7E">
      <w:pPr>
        <w:bidi/>
        <w:jc w:val="both"/>
        <w:rPr>
          <w:rFonts w:cs="David" w:hint="cs"/>
          <w:rtl/>
        </w:rPr>
      </w:pPr>
    </w:p>
    <w:p w14:paraId="01D35876" w14:textId="77777777" w:rsidR="00A71B7E" w:rsidRPr="00A71B7E" w:rsidRDefault="00A71B7E" w:rsidP="00A71B7E">
      <w:pPr>
        <w:bidi/>
        <w:jc w:val="both"/>
        <w:rPr>
          <w:rFonts w:cs="David" w:hint="cs"/>
          <w:rtl/>
        </w:rPr>
      </w:pPr>
    </w:p>
    <w:p w14:paraId="23F5551A" w14:textId="77777777" w:rsidR="00A71B7E" w:rsidRPr="00A71B7E" w:rsidRDefault="00A71B7E" w:rsidP="00A71B7E">
      <w:pPr>
        <w:bidi/>
        <w:jc w:val="both"/>
        <w:rPr>
          <w:rFonts w:cs="David" w:hint="cs"/>
          <w:rtl/>
        </w:rPr>
      </w:pPr>
    </w:p>
    <w:p w14:paraId="15CE7CB3" w14:textId="77777777" w:rsidR="00A71B7E" w:rsidRPr="00A71B7E" w:rsidRDefault="00A71B7E" w:rsidP="00A71B7E">
      <w:pPr>
        <w:bidi/>
        <w:jc w:val="both"/>
        <w:rPr>
          <w:rFonts w:cs="David" w:hint="cs"/>
          <w:rtl/>
        </w:rPr>
      </w:pPr>
    </w:p>
    <w:p w14:paraId="2D9296A0" w14:textId="77777777" w:rsidR="00A71B7E" w:rsidRPr="00A71B7E" w:rsidRDefault="00A71B7E" w:rsidP="00A71B7E">
      <w:pPr>
        <w:bidi/>
        <w:jc w:val="both"/>
        <w:rPr>
          <w:rFonts w:cs="David" w:hint="cs"/>
          <w:rtl/>
        </w:rPr>
      </w:pPr>
    </w:p>
    <w:p w14:paraId="6BA9496B" w14:textId="77777777" w:rsidR="00A71B7E" w:rsidRPr="00A71B7E" w:rsidRDefault="00A71B7E" w:rsidP="00A71B7E">
      <w:pPr>
        <w:bidi/>
        <w:jc w:val="both"/>
        <w:rPr>
          <w:rFonts w:cs="David" w:hint="cs"/>
          <w:rtl/>
        </w:rPr>
      </w:pPr>
    </w:p>
    <w:p w14:paraId="58729125" w14:textId="77777777" w:rsidR="00A71B7E" w:rsidRPr="00A71B7E" w:rsidRDefault="00A71B7E" w:rsidP="00A71B7E">
      <w:pPr>
        <w:bidi/>
        <w:jc w:val="both"/>
        <w:rPr>
          <w:rFonts w:cs="David" w:hint="cs"/>
          <w:rtl/>
        </w:rPr>
      </w:pPr>
    </w:p>
    <w:p w14:paraId="3E371B46" w14:textId="77777777" w:rsidR="00A71B7E" w:rsidRPr="00A71B7E" w:rsidRDefault="00A71B7E" w:rsidP="00A71B7E">
      <w:pPr>
        <w:bidi/>
        <w:jc w:val="both"/>
        <w:rPr>
          <w:rFonts w:cs="David" w:hint="cs"/>
          <w:rtl/>
        </w:rPr>
      </w:pPr>
    </w:p>
    <w:p w14:paraId="631E164F" w14:textId="77777777" w:rsidR="00A71B7E" w:rsidRPr="00A71B7E" w:rsidRDefault="00A71B7E" w:rsidP="00A71B7E">
      <w:pPr>
        <w:bidi/>
        <w:jc w:val="both"/>
        <w:rPr>
          <w:rFonts w:cs="David" w:hint="cs"/>
          <w:rtl/>
        </w:rPr>
      </w:pPr>
    </w:p>
    <w:p w14:paraId="144AB24A" w14:textId="77777777" w:rsidR="00A71B7E" w:rsidRPr="00A71B7E" w:rsidRDefault="00A71B7E" w:rsidP="00A71B7E">
      <w:pPr>
        <w:bidi/>
        <w:jc w:val="both"/>
        <w:rPr>
          <w:rFonts w:cs="David" w:hint="cs"/>
          <w:rtl/>
        </w:rPr>
      </w:pPr>
    </w:p>
    <w:p w14:paraId="10A66F57" w14:textId="77777777" w:rsidR="00A71B7E" w:rsidRPr="00A71B7E" w:rsidRDefault="00A71B7E" w:rsidP="00A71B7E">
      <w:pPr>
        <w:bidi/>
        <w:jc w:val="both"/>
        <w:rPr>
          <w:rFonts w:cs="David" w:hint="cs"/>
          <w:rtl/>
        </w:rPr>
      </w:pPr>
    </w:p>
    <w:p w14:paraId="5C0A27C2" w14:textId="77777777" w:rsidR="00A71B7E" w:rsidRPr="00A71B7E" w:rsidRDefault="00A71B7E" w:rsidP="00A71B7E">
      <w:pPr>
        <w:bidi/>
        <w:jc w:val="both"/>
        <w:rPr>
          <w:rFonts w:cs="David" w:hint="cs"/>
          <w:rtl/>
        </w:rPr>
      </w:pPr>
    </w:p>
    <w:p w14:paraId="0CA41E70" w14:textId="77777777" w:rsidR="00A71B7E" w:rsidRPr="00A71B7E" w:rsidRDefault="00A71B7E" w:rsidP="00A71B7E">
      <w:pPr>
        <w:bidi/>
        <w:jc w:val="both"/>
        <w:rPr>
          <w:rFonts w:cs="David" w:hint="cs"/>
          <w:rtl/>
        </w:rPr>
      </w:pPr>
    </w:p>
    <w:p w14:paraId="0F3063D1" w14:textId="77777777" w:rsidR="00A71B7E" w:rsidRPr="00A71B7E" w:rsidRDefault="00A71B7E" w:rsidP="00A71B7E">
      <w:pPr>
        <w:bidi/>
        <w:jc w:val="both"/>
        <w:rPr>
          <w:rFonts w:cs="David" w:hint="cs"/>
          <w:rtl/>
        </w:rPr>
      </w:pPr>
    </w:p>
    <w:p w14:paraId="4E71F415" w14:textId="77777777" w:rsidR="00A71B7E" w:rsidRPr="00A71B7E" w:rsidRDefault="00A71B7E" w:rsidP="00A71B7E">
      <w:pPr>
        <w:bidi/>
        <w:jc w:val="both"/>
        <w:rPr>
          <w:rFonts w:cs="David" w:hint="cs"/>
          <w:rtl/>
        </w:rPr>
      </w:pPr>
    </w:p>
    <w:p w14:paraId="04ADBB73" w14:textId="77777777" w:rsidR="00A71B7E" w:rsidRPr="00A71B7E" w:rsidRDefault="00A71B7E" w:rsidP="00A71B7E">
      <w:pPr>
        <w:bidi/>
        <w:jc w:val="both"/>
        <w:rPr>
          <w:rFonts w:cs="David" w:hint="cs"/>
          <w:rtl/>
        </w:rPr>
      </w:pPr>
    </w:p>
    <w:p w14:paraId="17FCDAE2" w14:textId="77777777" w:rsidR="00A71B7E" w:rsidRPr="00A71B7E" w:rsidRDefault="00A71B7E" w:rsidP="00A71B7E">
      <w:pPr>
        <w:bidi/>
        <w:jc w:val="both"/>
        <w:rPr>
          <w:rFonts w:cs="David" w:hint="cs"/>
          <w:rtl/>
        </w:rPr>
      </w:pPr>
    </w:p>
    <w:p w14:paraId="5A65DB1A" w14:textId="77777777" w:rsidR="00A71B7E" w:rsidRPr="00A71B7E" w:rsidRDefault="00A71B7E" w:rsidP="00A71B7E">
      <w:pPr>
        <w:bidi/>
        <w:jc w:val="both"/>
        <w:rPr>
          <w:rFonts w:cs="David" w:hint="cs"/>
          <w:rtl/>
        </w:rPr>
      </w:pPr>
    </w:p>
    <w:p w14:paraId="10936DD5" w14:textId="77777777" w:rsidR="00A71B7E" w:rsidRPr="00A71B7E" w:rsidRDefault="00A71B7E" w:rsidP="00A71B7E">
      <w:pPr>
        <w:bidi/>
        <w:jc w:val="both"/>
        <w:rPr>
          <w:rFonts w:cs="David" w:hint="cs"/>
          <w:rtl/>
        </w:rPr>
      </w:pPr>
    </w:p>
    <w:p w14:paraId="02E941C0" w14:textId="77777777" w:rsidR="00A71B7E" w:rsidRPr="00A71B7E" w:rsidRDefault="00A71B7E" w:rsidP="00A71B7E">
      <w:pPr>
        <w:bidi/>
        <w:jc w:val="both"/>
        <w:rPr>
          <w:rFonts w:cs="David" w:hint="cs"/>
          <w:rtl/>
        </w:rPr>
      </w:pPr>
    </w:p>
    <w:p w14:paraId="498C0D29" w14:textId="77777777" w:rsidR="00A71B7E" w:rsidRPr="00A71B7E" w:rsidRDefault="00A71B7E" w:rsidP="00A71B7E">
      <w:pPr>
        <w:bidi/>
        <w:jc w:val="both"/>
        <w:rPr>
          <w:rFonts w:cs="David" w:hint="cs"/>
          <w:rtl/>
        </w:rPr>
      </w:pPr>
    </w:p>
    <w:p w14:paraId="1CE1B065" w14:textId="77777777" w:rsidR="00A71B7E" w:rsidRPr="00A71B7E" w:rsidRDefault="00A71B7E" w:rsidP="00A71B7E">
      <w:pPr>
        <w:bidi/>
        <w:jc w:val="both"/>
        <w:rPr>
          <w:rFonts w:cs="David" w:hint="cs"/>
          <w:rtl/>
        </w:rPr>
      </w:pPr>
    </w:p>
    <w:p w14:paraId="1938DCA6" w14:textId="77777777" w:rsidR="00A71B7E" w:rsidRPr="00A71B7E" w:rsidRDefault="00A71B7E" w:rsidP="00A71B7E">
      <w:pPr>
        <w:bidi/>
        <w:jc w:val="both"/>
        <w:rPr>
          <w:rFonts w:cs="David" w:hint="cs"/>
          <w:rtl/>
        </w:rPr>
      </w:pPr>
    </w:p>
    <w:p w14:paraId="35758A7F" w14:textId="77777777" w:rsidR="00A71B7E" w:rsidRPr="00A71B7E" w:rsidRDefault="00A71B7E" w:rsidP="00A71B7E">
      <w:pPr>
        <w:bidi/>
        <w:jc w:val="both"/>
        <w:rPr>
          <w:rFonts w:cs="David" w:hint="cs"/>
          <w:rtl/>
        </w:rPr>
      </w:pPr>
    </w:p>
    <w:p w14:paraId="794EFAD5" w14:textId="77777777" w:rsidR="00A71B7E" w:rsidRPr="00A71B7E" w:rsidRDefault="00A71B7E" w:rsidP="00A71B7E">
      <w:pPr>
        <w:bidi/>
        <w:jc w:val="both"/>
        <w:rPr>
          <w:rFonts w:cs="David" w:hint="cs"/>
          <w:rtl/>
        </w:rPr>
      </w:pPr>
    </w:p>
    <w:p w14:paraId="65F9AF45" w14:textId="77777777" w:rsidR="00A71B7E" w:rsidRPr="00A71B7E" w:rsidRDefault="00A71B7E" w:rsidP="00A71B7E">
      <w:pPr>
        <w:bidi/>
        <w:jc w:val="both"/>
        <w:rPr>
          <w:rFonts w:cs="David" w:hint="cs"/>
          <w:rtl/>
        </w:rPr>
      </w:pPr>
    </w:p>
    <w:p w14:paraId="36C5C781" w14:textId="77777777" w:rsidR="00A71B7E" w:rsidRPr="00A71B7E" w:rsidRDefault="00A71B7E" w:rsidP="00A71B7E">
      <w:pPr>
        <w:bidi/>
        <w:jc w:val="both"/>
        <w:rPr>
          <w:rFonts w:cs="David" w:hint="cs"/>
          <w:rtl/>
        </w:rPr>
      </w:pPr>
    </w:p>
    <w:p w14:paraId="5C8366BE" w14:textId="77777777" w:rsidR="00A71B7E" w:rsidRPr="00A71B7E" w:rsidRDefault="00A71B7E" w:rsidP="00A71B7E">
      <w:pPr>
        <w:bidi/>
        <w:jc w:val="both"/>
        <w:rPr>
          <w:rFonts w:cs="David" w:hint="cs"/>
          <w:rtl/>
        </w:rPr>
      </w:pPr>
    </w:p>
    <w:p w14:paraId="380980C8" w14:textId="77777777" w:rsidR="00A71B7E" w:rsidRPr="00A71B7E" w:rsidRDefault="00A71B7E" w:rsidP="00A71B7E">
      <w:pPr>
        <w:bidi/>
        <w:jc w:val="both"/>
        <w:rPr>
          <w:rFonts w:cs="David" w:hint="cs"/>
          <w:rtl/>
        </w:rPr>
      </w:pPr>
    </w:p>
    <w:p w14:paraId="5F9E58DD" w14:textId="77777777" w:rsidR="00A71B7E" w:rsidRPr="00A71B7E" w:rsidRDefault="00A71B7E" w:rsidP="00A71B7E">
      <w:pPr>
        <w:bidi/>
        <w:jc w:val="both"/>
        <w:rPr>
          <w:rFonts w:cs="David" w:hint="cs"/>
          <w:rtl/>
        </w:rPr>
      </w:pPr>
    </w:p>
    <w:p w14:paraId="58C3F8D1" w14:textId="77777777" w:rsidR="00A71B7E" w:rsidRPr="00A71B7E" w:rsidRDefault="00A71B7E" w:rsidP="00A71B7E">
      <w:pPr>
        <w:bidi/>
        <w:jc w:val="both"/>
        <w:rPr>
          <w:rFonts w:cs="David" w:hint="cs"/>
          <w:rtl/>
        </w:rPr>
      </w:pPr>
    </w:p>
    <w:p w14:paraId="712D3E4B" w14:textId="77777777" w:rsidR="00A71B7E" w:rsidRPr="00A71B7E" w:rsidRDefault="00A71B7E" w:rsidP="00A71B7E">
      <w:pPr>
        <w:bidi/>
        <w:jc w:val="both"/>
        <w:rPr>
          <w:rFonts w:cs="David" w:hint="cs"/>
          <w:rtl/>
        </w:rPr>
      </w:pPr>
    </w:p>
    <w:p w14:paraId="6FBBB150" w14:textId="77777777" w:rsidR="00A71B7E" w:rsidRDefault="00A71B7E" w:rsidP="00A71B7E">
      <w:pPr>
        <w:bidi/>
        <w:jc w:val="both"/>
        <w:rPr>
          <w:rFonts w:cs="David" w:hint="cs"/>
          <w:rtl/>
        </w:rPr>
      </w:pPr>
    </w:p>
    <w:p w14:paraId="0E8E43D3" w14:textId="77777777" w:rsidR="00A71B7E" w:rsidRPr="00A71B7E" w:rsidRDefault="00A71B7E" w:rsidP="00A71B7E">
      <w:pPr>
        <w:bidi/>
        <w:jc w:val="both"/>
        <w:rPr>
          <w:rFonts w:cs="David" w:hint="cs"/>
          <w:rtl/>
        </w:rPr>
      </w:pPr>
    </w:p>
    <w:p w14:paraId="02CCAF93" w14:textId="77777777" w:rsidR="00A71B7E" w:rsidRPr="00A71B7E" w:rsidRDefault="00A71B7E" w:rsidP="00A71B7E">
      <w:pPr>
        <w:bidi/>
        <w:jc w:val="both"/>
        <w:rPr>
          <w:rFonts w:cs="David" w:hint="cs"/>
          <w:rtl/>
        </w:rPr>
      </w:pPr>
    </w:p>
    <w:p w14:paraId="01785D8B" w14:textId="77777777" w:rsidR="00A71B7E" w:rsidRPr="00A71B7E" w:rsidRDefault="00A71B7E" w:rsidP="00A71B7E">
      <w:pPr>
        <w:bidi/>
        <w:jc w:val="both"/>
        <w:rPr>
          <w:rFonts w:cs="David" w:hint="cs"/>
          <w:b/>
          <w:bCs/>
          <w:rtl/>
        </w:rPr>
      </w:pPr>
      <w:r w:rsidRPr="00A71B7E">
        <w:rPr>
          <w:rFonts w:cs="David" w:hint="cs"/>
          <w:b/>
          <w:bCs/>
          <w:rtl/>
        </w:rPr>
        <w:t xml:space="preserve">ג. קביעת ועדה שתדון בהחלת דין רציפות על הצעת חוק סדרי השלטון והמשפט (ביטול החלת </w:t>
      </w:r>
      <w:r w:rsidRPr="00A71B7E">
        <w:rPr>
          <w:rFonts w:cs="David" w:hint="cs"/>
          <w:b/>
          <w:bCs/>
          <w:u w:val="single"/>
          <w:rtl/>
        </w:rPr>
        <w:t xml:space="preserve">המשפט, השיפוט והמינהל) (תיקון) (עריכת משאל עם) </w:t>
      </w:r>
      <w:proofErr w:type="spellStart"/>
      <w:r w:rsidRPr="00A71B7E">
        <w:rPr>
          <w:rFonts w:cs="David" w:hint="cs"/>
          <w:b/>
          <w:bCs/>
          <w:u w:val="single"/>
          <w:rtl/>
        </w:rPr>
        <w:t>התשס"ח</w:t>
      </w:r>
      <w:proofErr w:type="spellEnd"/>
      <w:r w:rsidRPr="00A71B7E">
        <w:rPr>
          <w:rFonts w:cs="David" w:hint="cs"/>
          <w:b/>
          <w:bCs/>
          <w:u w:val="single"/>
          <w:rtl/>
        </w:rPr>
        <w:t>-2008.</w:t>
      </w:r>
      <w:r w:rsidRPr="00A71B7E">
        <w:rPr>
          <w:rFonts w:cs="David" w:hint="cs"/>
          <w:b/>
          <w:bCs/>
          <w:rtl/>
        </w:rPr>
        <w:t xml:space="preserve"> </w:t>
      </w:r>
    </w:p>
    <w:p w14:paraId="01A94763" w14:textId="77777777" w:rsidR="00A71B7E" w:rsidRPr="00A71B7E" w:rsidRDefault="00A71B7E" w:rsidP="00A71B7E">
      <w:pPr>
        <w:bidi/>
        <w:jc w:val="both"/>
        <w:rPr>
          <w:rFonts w:cs="David" w:hint="cs"/>
          <w:b/>
          <w:bCs/>
          <w:rtl/>
        </w:rPr>
      </w:pPr>
    </w:p>
    <w:p w14:paraId="562459AE" w14:textId="77777777" w:rsidR="00A71B7E" w:rsidRDefault="00A71B7E" w:rsidP="00A71B7E">
      <w:pPr>
        <w:bidi/>
        <w:jc w:val="both"/>
        <w:rPr>
          <w:rFonts w:cs="David" w:hint="cs"/>
          <w:rtl/>
        </w:rPr>
      </w:pPr>
    </w:p>
    <w:p w14:paraId="4B91422E" w14:textId="77777777" w:rsidR="00A71B7E" w:rsidRPr="00A71B7E" w:rsidRDefault="00A71B7E" w:rsidP="00A71B7E">
      <w:pPr>
        <w:bidi/>
        <w:jc w:val="both"/>
        <w:rPr>
          <w:rFonts w:cs="David" w:hint="cs"/>
          <w:rtl/>
        </w:rPr>
      </w:pPr>
    </w:p>
    <w:p w14:paraId="1EA4C630"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253F35C" w14:textId="77777777" w:rsidR="00A71B7E" w:rsidRPr="00A71B7E" w:rsidRDefault="00A71B7E" w:rsidP="00A71B7E">
      <w:pPr>
        <w:bidi/>
        <w:jc w:val="both"/>
        <w:rPr>
          <w:rFonts w:cs="David" w:hint="cs"/>
          <w:rtl/>
        </w:rPr>
      </w:pPr>
    </w:p>
    <w:p w14:paraId="59ABD4AE" w14:textId="77777777" w:rsidR="00A71B7E" w:rsidRPr="00A71B7E" w:rsidRDefault="00A71B7E" w:rsidP="00A71B7E">
      <w:pPr>
        <w:bidi/>
        <w:jc w:val="both"/>
        <w:rPr>
          <w:rFonts w:cs="David" w:hint="cs"/>
          <w:rtl/>
        </w:rPr>
      </w:pPr>
      <w:r w:rsidRPr="00A71B7E">
        <w:rPr>
          <w:rFonts w:cs="David" w:hint="cs"/>
          <w:rtl/>
        </w:rPr>
        <w:tab/>
        <w:t xml:space="preserve">הנושא הבא על סדר היום, קביעת ועדה שתדון בהחלת דין רציפות על הצעת חוק סדרי השלטון והמשפט (ביטול החלת המשפט, השיפוט והמינהל) (תיקון) (עריכת משאל עם) </w:t>
      </w:r>
      <w:proofErr w:type="spellStart"/>
      <w:r w:rsidRPr="00A71B7E">
        <w:rPr>
          <w:rFonts w:cs="David" w:hint="cs"/>
          <w:rtl/>
        </w:rPr>
        <w:t>התשס"ח</w:t>
      </w:r>
      <w:proofErr w:type="spellEnd"/>
      <w:r w:rsidRPr="00A71B7E">
        <w:rPr>
          <w:rFonts w:cs="David" w:hint="cs"/>
          <w:rtl/>
        </w:rPr>
        <w:t xml:space="preserve">-2008. למי שלא היה כאן בדיון אתמול אני מזכיר שמדובר בהצעת חוק שקודמה בכנסת הקודמת, יזם אותה חבר הכנסת אביגדור </w:t>
      </w:r>
      <w:proofErr w:type="spellStart"/>
      <w:r w:rsidRPr="00A71B7E">
        <w:rPr>
          <w:rFonts w:cs="David" w:hint="cs"/>
          <w:rtl/>
        </w:rPr>
        <w:t>יצחקי</w:t>
      </w:r>
      <w:proofErr w:type="spellEnd"/>
      <w:r w:rsidRPr="00A71B7E">
        <w:rPr>
          <w:rFonts w:cs="David" w:hint="cs"/>
          <w:rtl/>
        </w:rPr>
        <w:t xml:space="preserve">, המשיך להוביל אותה אחר כך יושב ראש ועדת הכנסת לשעבר חבר הכנסת דוד טל. היו הרבה שותפים להצעת החוק הזאת, כמה עשרות נדמה לי, אני הייתי ביניהם, היו חברי כנסת רבים מסיעות הבית מהקואליציה ומהאופוזיציה, מקדימה - - - </w:t>
      </w:r>
    </w:p>
    <w:p w14:paraId="300B0342" w14:textId="77777777" w:rsidR="00A71B7E" w:rsidRPr="00A71B7E" w:rsidRDefault="00A71B7E" w:rsidP="00A71B7E">
      <w:pPr>
        <w:bidi/>
        <w:jc w:val="both"/>
        <w:rPr>
          <w:rFonts w:cs="David" w:hint="cs"/>
          <w:rtl/>
        </w:rPr>
      </w:pPr>
    </w:p>
    <w:p w14:paraId="3188D1F8"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68EBEC83" w14:textId="77777777" w:rsidR="00A71B7E" w:rsidRPr="00A71B7E" w:rsidRDefault="00A71B7E" w:rsidP="00A71B7E">
      <w:pPr>
        <w:bidi/>
        <w:jc w:val="both"/>
        <w:rPr>
          <w:rFonts w:cs="David" w:hint="cs"/>
          <w:rtl/>
        </w:rPr>
      </w:pPr>
    </w:p>
    <w:p w14:paraId="3DDD3A20" w14:textId="77777777" w:rsidR="00A71B7E" w:rsidRPr="00A71B7E" w:rsidRDefault="00A71B7E" w:rsidP="00A71B7E">
      <w:pPr>
        <w:bidi/>
        <w:jc w:val="both"/>
        <w:rPr>
          <w:rFonts w:cs="David" w:hint="cs"/>
          <w:rtl/>
        </w:rPr>
      </w:pPr>
      <w:r w:rsidRPr="00A71B7E">
        <w:rPr>
          <w:rFonts w:cs="David" w:hint="cs"/>
          <w:rtl/>
        </w:rPr>
        <w:tab/>
        <w:t xml:space="preserve"> אם אינני טועה היו חתומים למעלה מ-60 חברי כנסת. </w:t>
      </w:r>
    </w:p>
    <w:p w14:paraId="6B0BC3FA" w14:textId="77777777" w:rsidR="00A71B7E" w:rsidRPr="00A71B7E" w:rsidRDefault="00A71B7E" w:rsidP="00A71B7E">
      <w:pPr>
        <w:bidi/>
        <w:jc w:val="both"/>
        <w:rPr>
          <w:rFonts w:cs="David" w:hint="cs"/>
          <w:rtl/>
        </w:rPr>
      </w:pPr>
    </w:p>
    <w:p w14:paraId="3D6A2C4E"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2D328820" w14:textId="77777777" w:rsidR="00A71B7E" w:rsidRPr="00A71B7E" w:rsidRDefault="00A71B7E" w:rsidP="00A71B7E">
      <w:pPr>
        <w:bidi/>
        <w:jc w:val="both"/>
        <w:rPr>
          <w:rFonts w:cs="David" w:hint="cs"/>
          <w:rtl/>
        </w:rPr>
      </w:pPr>
    </w:p>
    <w:p w14:paraId="069CFAA9" w14:textId="77777777" w:rsidR="00A71B7E" w:rsidRPr="00A71B7E" w:rsidRDefault="00A71B7E" w:rsidP="00A71B7E">
      <w:pPr>
        <w:bidi/>
        <w:jc w:val="both"/>
        <w:rPr>
          <w:rFonts w:cs="David" w:hint="cs"/>
          <w:rtl/>
        </w:rPr>
      </w:pPr>
      <w:r w:rsidRPr="00A71B7E">
        <w:rPr>
          <w:rFonts w:cs="David" w:hint="cs"/>
          <w:rtl/>
        </w:rPr>
        <w:tab/>
        <w:t xml:space="preserve"> משהו כזה. זו הייתה הצעה שעברה גם בקריאה טרומית וגם בקריאה ראשונה ברוב גדול כאן בכנסת. </w:t>
      </w:r>
    </w:p>
    <w:p w14:paraId="4F48E05D" w14:textId="77777777" w:rsidR="00A71B7E" w:rsidRPr="00A71B7E" w:rsidRDefault="00A71B7E" w:rsidP="00A71B7E">
      <w:pPr>
        <w:bidi/>
        <w:jc w:val="both"/>
        <w:rPr>
          <w:rFonts w:cs="David" w:hint="cs"/>
          <w:rtl/>
        </w:rPr>
      </w:pPr>
    </w:p>
    <w:p w14:paraId="39D427C0" w14:textId="77777777" w:rsidR="00A71B7E" w:rsidRPr="00A71B7E" w:rsidRDefault="00A71B7E" w:rsidP="00A71B7E">
      <w:pPr>
        <w:bidi/>
        <w:jc w:val="both"/>
        <w:rPr>
          <w:rFonts w:cs="David" w:hint="cs"/>
          <w:rtl/>
        </w:rPr>
      </w:pPr>
      <w:r w:rsidRPr="00A71B7E">
        <w:rPr>
          <w:rFonts w:cs="David" w:hint="cs"/>
          <w:u w:val="single"/>
          <w:rtl/>
        </w:rPr>
        <w:t xml:space="preserve">אברהם </w:t>
      </w:r>
      <w:proofErr w:type="spellStart"/>
      <w:r w:rsidRPr="00A71B7E">
        <w:rPr>
          <w:rFonts w:cs="David" w:hint="cs"/>
          <w:u w:val="single"/>
          <w:rtl/>
        </w:rPr>
        <w:t>מיכאלי</w:t>
      </w:r>
      <w:proofErr w:type="spellEnd"/>
      <w:r w:rsidRPr="00A71B7E">
        <w:rPr>
          <w:rFonts w:cs="David" w:hint="cs"/>
          <w:u w:val="single"/>
          <w:rtl/>
        </w:rPr>
        <w:t>:</w:t>
      </w:r>
    </w:p>
    <w:p w14:paraId="1B05D408" w14:textId="77777777" w:rsidR="00A71B7E" w:rsidRPr="00A71B7E" w:rsidRDefault="00A71B7E" w:rsidP="00A71B7E">
      <w:pPr>
        <w:bidi/>
        <w:jc w:val="both"/>
        <w:rPr>
          <w:rFonts w:cs="David" w:hint="cs"/>
          <w:rtl/>
        </w:rPr>
      </w:pPr>
    </w:p>
    <w:p w14:paraId="49A4043B" w14:textId="77777777" w:rsidR="00A71B7E" w:rsidRPr="00A71B7E" w:rsidRDefault="00A71B7E" w:rsidP="00A71B7E">
      <w:pPr>
        <w:bidi/>
        <w:jc w:val="both"/>
        <w:rPr>
          <w:rFonts w:cs="David" w:hint="cs"/>
          <w:rtl/>
        </w:rPr>
      </w:pPr>
      <w:r w:rsidRPr="00A71B7E">
        <w:rPr>
          <w:rFonts w:cs="David" w:hint="cs"/>
          <w:rtl/>
        </w:rPr>
        <w:tab/>
        <w:t xml:space="preserve"> היו 8, 9 דיונים, הדיון הסתיים. </w:t>
      </w:r>
    </w:p>
    <w:p w14:paraId="344336A8" w14:textId="77777777" w:rsidR="00A71B7E" w:rsidRPr="00A71B7E" w:rsidRDefault="00A71B7E" w:rsidP="00A71B7E">
      <w:pPr>
        <w:bidi/>
        <w:jc w:val="both"/>
        <w:rPr>
          <w:rFonts w:cs="David" w:hint="cs"/>
          <w:rtl/>
        </w:rPr>
      </w:pPr>
    </w:p>
    <w:p w14:paraId="1194A21A" w14:textId="77777777" w:rsidR="00A71B7E" w:rsidRPr="00A71B7E" w:rsidRDefault="00A71B7E" w:rsidP="00A71B7E">
      <w:pPr>
        <w:bidi/>
        <w:jc w:val="both"/>
        <w:rPr>
          <w:rFonts w:cs="David" w:hint="cs"/>
          <w:rtl/>
        </w:rPr>
      </w:pPr>
      <w:r w:rsidRPr="00A71B7E">
        <w:rPr>
          <w:rFonts w:cs="David" w:hint="cs"/>
          <w:u w:val="single"/>
          <w:rtl/>
        </w:rPr>
        <w:t>אתי בן יוסף:</w:t>
      </w:r>
    </w:p>
    <w:p w14:paraId="0E1B7579" w14:textId="77777777" w:rsidR="00A71B7E" w:rsidRPr="00A71B7E" w:rsidRDefault="00A71B7E" w:rsidP="00A71B7E">
      <w:pPr>
        <w:bidi/>
        <w:jc w:val="both"/>
        <w:rPr>
          <w:rFonts w:cs="David" w:hint="cs"/>
          <w:rtl/>
        </w:rPr>
      </w:pPr>
    </w:p>
    <w:p w14:paraId="4E765502" w14:textId="77777777" w:rsidR="00A71B7E" w:rsidRPr="00A71B7E" w:rsidRDefault="00A71B7E" w:rsidP="00A71B7E">
      <w:pPr>
        <w:bidi/>
        <w:jc w:val="both"/>
        <w:rPr>
          <w:rFonts w:cs="David" w:hint="cs"/>
          <w:rtl/>
        </w:rPr>
      </w:pPr>
      <w:r w:rsidRPr="00A71B7E">
        <w:rPr>
          <w:rFonts w:cs="David" w:hint="cs"/>
          <w:rtl/>
        </w:rPr>
        <w:tab/>
        <w:t xml:space="preserve">14 דיונים. </w:t>
      </w:r>
    </w:p>
    <w:p w14:paraId="2CA81474" w14:textId="77777777" w:rsidR="00A71B7E" w:rsidRPr="00A71B7E" w:rsidRDefault="00A71B7E" w:rsidP="00A71B7E">
      <w:pPr>
        <w:bidi/>
        <w:jc w:val="both"/>
        <w:rPr>
          <w:rFonts w:cs="David" w:hint="cs"/>
          <w:rtl/>
        </w:rPr>
      </w:pPr>
    </w:p>
    <w:p w14:paraId="4725811A"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04D6AFEB" w14:textId="77777777" w:rsidR="00A71B7E" w:rsidRPr="00A71B7E" w:rsidRDefault="00A71B7E" w:rsidP="00A71B7E">
      <w:pPr>
        <w:bidi/>
        <w:jc w:val="both"/>
        <w:rPr>
          <w:rFonts w:cs="David" w:hint="cs"/>
          <w:rtl/>
        </w:rPr>
      </w:pPr>
    </w:p>
    <w:p w14:paraId="3B278C4F" w14:textId="77777777" w:rsidR="00A71B7E" w:rsidRPr="00A71B7E" w:rsidRDefault="00A71B7E" w:rsidP="00A71B7E">
      <w:pPr>
        <w:bidi/>
        <w:jc w:val="both"/>
        <w:rPr>
          <w:rFonts w:cs="David" w:hint="cs"/>
          <w:rtl/>
        </w:rPr>
      </w:pPr>
      <w:r w:rsidRPr="00A71B7E">
        <w:rPr>
          <w:rFonts w:cs="David" w:hint="cs"/>
          <w:rtl/>
        </w:rPr>
        <w:tab/>
        <w:t xml:space="preserve">היו הרבה דיונים על הצעת החוק, היא הייתה כמעט מוכנה לעלות להצבעה לקריאה שנייה ושלישית אבל היות והכנסת התפזרה לא נגמר הטיפול בהצעת החוק ולא ניתן לטפל בעניין של הרציפות, אפילו לפנות בבקשה רשמית ולשאול את דעתה של הממשלה עד שלא הוקמה מסגרת. אני מזכיר את התקציר למי שלא היה פה אתמול, בכנסת הקודמת - - - </w:t>
      </w:r>
    </w:p>
    <w:p w14:paraId="773E868A" w14:textId="77777777" w:rsidR="00A71B7E" w:rsidRPr="00A71B7E" w:rsidRDefault="00A71B7E" w:rsidP="00A71B7E">
      <w:pPr>
        <w:bidi/>
        <w:jc w:val="both"/>
        <w:rPr>
          <w:rFonts w:cs="David" w:hint="cs"/>
          <w:rtl/>
        </w:rPr>
      </w:pPr>
    </w:p>
    <w:p w14:paraId="34BC6627" w14:textId="77777777" w:rsidR="00A71B7E" w:rsidRPr="00A71B7E" w:rsidRDefault="00A71B7E" w:rsidP="00A71B7E">
      <w:pPr>
        <w:bidi/>
        <w:jc w:val="both"/>
        <w:rPr>
          <w:rFonts w:cs="David" w:hint="cs"/>
          <w:rtl/>
        </w:rPr>
      </w:pPr>
      <w:r w:rsidRPr="00A71B7E">
        <w:rPr>
          <w:rFonts w:cs="David" w:hint="cs"/>
          <w:u w:val="single"/>
          <w:rtl/>
        </w:rPr>
        <w:t>אחמד טיבי:</w:t>
      </w:r>
    </w:p>
    <w:p w14:paraId="3AA7B01F" w14:textId="77777777" w:rsidR="00A71B7E" w:rsidRPr="00A71B7E" w:rsidRDefault="00A71B7E" w:rsidP="00A71B7E">
      <w:pPr>
        <w:bidi/>
        <w:jc w:val="both"/>
        <w:rPr>
          <w:rFonts w:cs="David" w:hint="cs"/>
          <w:rtl/>
        </w:rPr>
      </w:pPr>
    </w:p>
    <w:p w14:paraId="4E1C79D1" w14:textId="77777777" w:rsidR="00A71B7E" w:rsidRPr="00A71B7E" w:rsidRDefault="00A71B7E" w:rsidP="00A71B7E">
      <w:pPr>
        <w:bidi/>
        <w:jc w:val="both"/>
        <w:rPr>
          <w:rFonts w:cs="David" w:hint="cs"/>
          <w:rtl/>
        </w:rPr>
      </w:pPr>
      <w:r w:rsidRPr="00A71B7E">
        <w:rPr>
          <w:rFonts w:cs="David" w:hint="cs"/>
          <w:rtl/>
        </w:rPr>
        <w:tab/>
        <w:t xml:space="preserve"> מי מוביל את ההצעה עכשיו כי דוד טל לא פה, מישהו אחר?</w:t>
      </w:r>
    </w:p>
    <w:p w14:paraId="357A17A0" w14:textId="77777777" w:rsidR="00A71B7E" w:rsidRPr="00A71B7E" w:rsidRDefault="00A71B7E" w:rsidP="00A71B7E">
      <w:pPr>
        <w:bidi/>
        <w:jc w:val="both"/>
        <w:rPr>
          <w:rFonts w:cs="David" w:hint="cs"/>
          <w:rtl/>
        </w:rPr>
      </w:pPr>
    </w:p>
    <w:p w14:paraId="27E920A8"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596841B" w14:textId="77777777" w:rsidR="00A71B7E" w:rsidRPr="00A71B7E" w:rsidRDefault="00A71B7E" w:rsidP="00A71B7E">
      <w:pPr>
        <w:bidi/>
        <w:jc w:val="both"/>
        <w:rPr>
          <w:rFonts w:cs="David" w:hint="cs"/>
          <w:rtl/>
        </w:rPr>
      </w:pPr>
    </w:p>
    <w:p w14:paraId="6A56C6B0" w14:textId="77777777" w:rsidR="00A71B7E" w:rsidRPr="00A71B7E" w:rsidRDefault="00A71B7E" w:rsidP="00A71B7E">
      <w:pPr>
        <w:bidi/>
        <w:jc w:val="both"/>
        <w:rPr>
          <w:rFonts w:cs="David" w:hint="cs"/>
          <w:rtl/>
        </w:rPr>
      </w:pPr>
      <w:r w:rsidRPr="00A71B7E">
        <w:rPr>
          <w:rFonts w:cs="David" w:hint="cs"/>
          <w:rtl/>
        </w:rPr>
        <w:tab/>
        <w:t xml:space="preserve"> כן. </w:t>
      </w:r>
    </w:p>
    <w:p w14:paraId="1E1147B3" w14:textId="77777777" w:rsidR="00A71B7E" w:rsidRPr="00A71B7E" w:rsidRDefault="00A71B7E" w:rsidP="00A71B7E">
      <w:pPr>
        <w:bidi/>
        <w:jc w:val="both"/>
        <w:rPr>
          <w:rFonts w:cs="David" w:hint="cs"/>
          <w:rtl/>
        </w:rPr>
      </w:pPr>
    </w:p>
    <w:p w14:paraId="17F857E0" w14:textId="77777777" w:rsidR="00A71B7E" w:rsidRPr="00A71B7E" w:rsidRDefault="00A71B7E" w:rsidP="00A71B7E">
      <w:pPr>
        <w:bidi/>
        <w:jc w:val="both"/>
        <w:rPr>
          <w:rFonts w:cs="David" w:hint="cs"/>
          <w:rtl/>
        </w:rPr>
      </w:pPr>
      <w:r w:rsidRPr="00A71B7E">
        <w:rPr>
          <w:rFonts w:cs="David" w:hint="cs"/>
          <w:u w:val="single"/>
          <w:rtl/>
        </w:rPr>
        <w:t>אחמד טיבי:</w:t>
      </w:r>
    </w:p>
    <w:p w14:paraId="2D4FE88B" w14:textId="77777777" w:rsidR="00A71B7E" w:rsidRPr="00A71B7E" w:rsidRDefault="00A71B7E" w:rsidP="00A71B7E">
      <w:pPr>
        <w:bidi/>
        <w:jc w:val="both"/>
        <w:rPr>
          <w:rFonts w:cs="David" w:hint="cs"/>
          <w:rtl/>
        </w:rPr>
      </w:pPr>
    </w:p>
    <w:p w14:paraId="6D98F0DD" w14:textId="77777777" w:rsidR="00A71B7E" w:rsidRPr="00A71B7E" w:rsidRDefault="00A71B7E" w:rsidP="00A71B7E">
      <w:pPr>
        <w:bidi/>
        <w:jc w:val="both"/>
        <w:rPr>
          <w:rFonts w:cs="David" w:hint="cs"/>
          <w:rtl/>
        </w:rPr>
      </w:pPr>
      <w:r w:rsidRPr="00A71B7E">
        <w:rPr>
          <w:rFonts w:cs="David" w:hint="cs"/>
          <w:rtl/>
        </w:rPr>
        <w:tab/>
        <w:t xml:space="preserve"> מישהו מהליכוד?</w:t>
      </w:r>
    </w:p>
    <w:p w14:paraId="1F5D3C5B" w14:textId="77777777" w:rsidR="00A71B7E" w:rsidRPr="00A71B7E" w:rsidRDefault="00A71B7E" w:rsidP="00A71B7E">
      <w:pPr>
        <w:bidi/>
        <w:jc w:val="both"/>
        <w:rPr>
          <w:rFonts w:cs="David" w:hint="cs"/>
          <w:rtl/>
        </w:rPr>
      </w:pPr>
    </w:p>
    <w:p w14:paraId="56E14274"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1ABF3C5A" w14:textId="77777777" w:rsidR="00A71B7E" w:rsidRPr="00A71B7E" w:rsidRDefault="00A71B7E" w:rsidP="00A71B7E">
      <w:pPr>
        <w:bidi/>
        <w:jc w:val="both"/>
        <w:rPr>
          <w:rFonts w:cs="David" w:hint="cs"/>
          <w:rtl/>
        </w:rPr>
      </w:pPr>
    </w:p>
    <w:p w14:paraId="357B04DD" w14:textId="77777777" w:rsidR="00A71B7E" w:rsidRPr="00A71B7E" w:rsidRDefault="00A71B7E" w:rsidP="00A71B7E">
      <w:pPr>
        <w:bidi/>
        <w:jc w:val="both"/>
        <w:rPr>
          <w:rFonts w:cs="David" w:hint="cs"/>
          <w:rtl/>
        </w:rPr>
      </w:pPr>
      <w:r w:rsidRPr="00A71B7E">
        <w:rPr>
          <w:rFonts w:cs="David" w:hint="cs"/>
          <w:rtl/>
        </w:rPr>
        <w:tab/>
        <w:t xml:space="preserve">אנחנו, יתר חברי הכנסת שחתמו. </w:t>
      </w:r>
    </w:p>
    <w:p w14:paraId="4B7666A7" w14:textId="77777777" w:rsidR="00A71B7E" w:rsidRPr="00A71B7E" w:rsidRDefault="00A71B7E" w:rsidP="00A71B7E">
      <w:pPr>
        <w:bidi/>
        <w:jc w:val="both"/>
        <w:rPr>
          <w:rFonts w:cs="David" w:hint="cs"/>
          <w:rtl/>
        </w:rPr>
      </w:pPr>
    </w:p>
    <w:p w14:paraId="184D02BE" w14:textId="77777777" w:rsidR="00A71B7E" w:rsidRDefault="00A71B7E" w:rsidP="00A71B7E">
      <w:pPr>
        <w:bidi/>
        <w:jc w:val="both"/>
        <w:rPr>
          <w:rFonts w:cs="David" w:hint="cs"/>
          <w:u w:val="single"/>
          <w:rtl/>
        </w:rPr>
      </w:pPr>
    </w:p>
    <w:p w14:paraId="5D6EDFFB" w14:textId="77777777" w:rsidR="00A71B7E" w:rsidRDefault="00A71B7E" w:rsidP="00A71B7E">
      <w:pPr>
        <w:bidi/>
        <w:jc w:val="both"/>
        <w:rPr>
          <w:rFonts w:cs="David" w:hint="cs"/>
          <w:u w:val="single"/>
          <w:rtl/>
        </w:rPr>
      </w:pPr>
    </w:p>
    <w:p w14:paraId="0193796D" w14:textId="77777777" w:rsidR="00A71B7E" w:rsidRPr="00A71B7E" w:rsidRDefault="00A71B7E" w:rsidP="00A71B7E">
      <w:pPr>
        <w:bidi/>
        <w:jc w:val="both"/>
        <w:rPr>
          <w:rFonts w:cs="David"/>
          <w:rtl/>
        </w:rPr>
      </w:pPr>
      <w:proofErr w:type="spellStart"/>
      <w:r w:rsidRPr="00A71B7E">
        <w:rPr>
          <w:rFonts w:cs="David" w:hint="eastAsia"/>
          <w:u w:val="single"/>
          <w:rtl/>
        </w:rPr>
        <w:t>רוברט</w:t>
      </w:r>
      <w:proofErr w:type="spellEnd"/>
      <w:r w:rsidRPr="00A71B7E">
        <w:rPr>
          <w:rFonts w:cs="David"/>
          <w:u w:val="single"/>
          <w:rtl/>
        </w:rPr>
        <w:t xml:space="preserve"> </w:t>
      </w:r>
      <w:proofErr w:type="spellStart"/>
      <w:r w:rsidRPr="00A71B7E">
        <w:rPr>
          <w:rFonts w:cs="David"/>
          <w:u w:val="single"/>
          <w:rtl/>
        </w:rPr>
        <w:t>אילטוב</w:t>
      </w:r>
      <w:proofErr w:type="spellEnd"/>
      <w:r w:rsidRPr="00A71B7E">
        <w:rPr>
          <w:rFonts w:cs="David"/>
          <w:u w:val="single"/>
          <w:rtl/>
        </w:rPr>
        <w:t>:</w:t>
      </w:r>
    </w:p>
    <w:p w14:paraId="11A60AE4" w14:textId="77777777" w:rsidR="00A71B7E" w:rsidRPr="00A71B7E" w:rsidRDefault="00A71B7E" w:rsidP="00A71B7E">
      <w:pPr>
        <w:bidi/>
        <w:jc w:val="both"/>
        <w:rPr>
          <w:rFonts w:cs="David"/>
          <w:rtl/>
        </w:rPr>
      </w:pPr>
    </w:p>
    <w:p w14:paraId="29FC7A76" w14:textId="77777777" w:rsidR="00A71B7E" w:rsidRPr="00A71B7E" w:rsidRDefault="00A71B7E" w:rsidP="00A71B7E">
      <w:pPr>
        <w:bidi/>
        <w:jc w:val="both"/>
        <w:rPr>
          <w:rFonts w:cs="David" w:hint="cs"/>
          <w:rtl/>
        </w:rPr>
      </w:pPr>
      <w:r w:rsidRPr="00A71B7E">
        <w:rPr>
          <w:rFonts w:cs="David"/>
          <w:rtl/>
        </w:rPr>
        <w:tab/>
      </w:r>
      <w:r w:rsidRPr="00A71B7E">
        <w:rPr>
          <w:rFonts w:cs="David" w:hint="cs"/>
          <w:rtl/>
        </w:rPr>
        <w:t xml:space="preserve"> אחמד טיבי שוב מודאג מתדמיתה של ישראל. </w:t>
      </w:r>
    </w:p>
    <w:p w14:paraId="55F2D798" w14:textId="77777777" w:rsidR="00A71B7E" w:rsidRPr="00A71B7E" w:rsidRDefault="00A71B7E" w:rsidP="00A71B7E">
      <w:pPr>
        <w:bidi/>
        <w:jc w:val="both"/>
        <w:rPr>
          <w:rFonts w:cs="David" w:hint="cs"/>
          <w:rtl/>
        </w:rPr>
      </w:pPr>
    </w:p>
    <w:p w14:paraId="6045D8CB" w14:textId="77777777" w:rsidR="00A71B7E" w:rsidRPr="00A71B7E" w:rsidRDefault="00A71B7E" w:rsidP="00A71B7E">
      <w:pPr>
        <w:bidi/>
        <w:jc w:val="both"/>
        <w:rPr>
          <w:rFonts w:cs="David" w:hint="cs"/>
          <w:u w:val="single"/>
          <w:rtl/>
        </w:rPr>
      </w:pPr>
    </w:p>
    <w:p w14:paraId="729ABB8F"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51A58A8" w14:textId="77777777" w:rsidR="00A71B7E" w:rsidRPr="00A71B7E" w:rsidRDefault="00A71B7E" w:rsidP="00A71B7E">
      <w:pPr>
        <w:bidi/>
        <w:jc w:val="both"/>
        <w:rPr>
          <w:rFonts w:cs="David" w:hint="cs"/>
          <w:rtl/>
        </w:rPr>
      </w:pPr>
    </w:p>
    <w:p w14:paraId="4EC7FAAC" w14:textId="77777777" w:rsidR="00A71B7E" w:rsidRPr="00A71B7E" w:rsidRDefault="00A71B7E" w:rsidP="00A71B7E">
      <w:pPr>
        <w:bidi/>
        <w:jc w:val="both"/>
        <w:rPr>
          <w:rFonts w:cs="David" w:hint="cs"/>
          <w:rtl/>
        </w:rPr>
      </w:pPr>
      <w:r w:rsidRPr="00A71B7E">
        <w:rPr>
          <w:rFonts w:cs="David" w:hint="cs"/>
          <w:rtl/>
        </w:rPr>
        <w:tab/>
        <w:t xml:space="preserve">קיבלתי פניות גם מחברי כנסת אחרים שחתומים על ההצעה שרוצים לגמור אותה. </w:t>
      </w:r>
    </w:p>
    <w:p w14:paraId="68E889EC" w14:textId="77777777" w:rsidR="00A71B7E" w:rsidRPr="00A71B7E" w:rsidRDefault="00A71B7E" w:rsidP="00A71B7E">
      <w:pPr>
        <w:bidi/>
        <w:jc w:val="both"/>
        <w:rPr>
          <w:rFonts w:cs="David" w:hint="cs"/>
          <w:rtl/>
        </w:rPr>
      </w:pPr>
    </w:p>
    <w:p w14:paraId="3C002316"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6C4EE299" w14:textId="77777777" w:rsidR="00A71B7E" w:rsidRPr="00A71B7E" w:rsidRDefault="00A71B7E" w:rsidP="00A71B7E">
      <w:pPr>
        <w:bidi/>
        <w:jc w:val="both"/>
        <w:rPr>
          <w:rFonts w:cs="David" w:hint="cs"/>
          <w:rtl/>
        </w:rPr>
      </w:pPr>
    </w:p>
    <w:p w14:paraId="2957FF18" w14:textId="77777777" w:rsidR="00A71B7E" w:rsidRPr="00A71B7E" w:rsidRDefault="00A71B7E" w:rsidP="00A71B7E">
      <w:pPr>
        <w:bidi/>
        <w:jc w:val="both"/>
        <w:rPr>
          <w:rFonts w:cs="David" w:hint="cs"/>
          <w:rtl/>
        </w:rPr>
      </w:pPr>
      <w:r w:rsidRPr="00A71B7E">
        <w:rPr>
          <w:rFonts w:cs="David" w:hint="cs"/>
          <w:rtl/>
        </w:rPr>
        <w:tab/>
        <w:t xml:space="preserve"> למען הסדר הטוב, למען הפרוטוקול </w:t>
      </w:r>
      <w:r w:rsidRPr="00A71B7E">
        <w:rPr>
          <w:rFonts w:cs="David"/>
          <w:rtl/>
        </w:rPr>
        <w:t>–</w:t>
      </w:r>
      <w:r w:rsidRPr="00A71B7E">
        <w:rPr>
          <w:rFonts w:cs="David" w:hint="cs"/>
          <w:rtl/>
        </w:rPr>
        <w:t xml:space="preserve"> אני פונה. </w:t>
      </w:r>
    </w:p>
    <w:p w14:paraId="2FE20AC5" w14:textId="77777777" w:rsidR="00A71B7E" w:rsidRPr="00A71B7E" w:rsidRDefault="00A71B7E" w:rsidP="00A71B7E">
      <w:pPr>
        <w:bidi/>
        <w:jc w:val="both"/>
        <w:rPr>
          <w:rFonts w:cs="David" w:hint="cs"/>
          <w:rtl/>
        </w:rPr>
      </w:pPr>
    </w:p>
    <w:p w14:paraId="0DC3F33F"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1577CE6" w14:textId="77777777" w:rsidR="00A71B7E" w:rsidRPr="00A71B7E" w:rsidRDefault="00A71B7E" w:rsidP="00A71B7E">
      <w:pPr>
        <w:bidi/>
        <w:jc w:val="both"/>
        <w:rPr>
          <w:rFonts w:cs="David" w:hint="cs"/>
          <w:rtl/>
        </w:rPr>
      </w:pPr>
    </w:p>
    <w:p w14:paraId="045F4233" w14:textId="77777777" w:rsidR="00A71B7E" w:rsidRPr="00A71B7E" w:rsidRDefault="00A71B7E" w:rsidP="00A71B7E">
      <w:pPr>
        <w:bidi/>
        <w:jc w:val="both"/>
        <w:rPr>
          <w:rFonts w:cs="David" w:hint="cs"/>
          <w:rtl/>
        </w:rPr>
      </w:pPr>
      <w:r w:rsidRPr="00A71B7E">
        <w:rPr>
          <w:rFonts w:cs="David" w:hint="cs"/>
          <w:rtl/>
        </w:rPr>
        <w:tab/>
        <w:t xml:space="preserve">בכנסת הקודמת מסגרת הדיון הייתה ועדה משותפת של ועדת הכנסת וועדת החוקה בראשות יושב ראש ועדת הכנסת. גם בכנסת הזאת יש סיכום עם יושב ראש ועדת החוקה שזאת תהיה המסגרת וההרכב יהיה 5 על 5. 5 חברים מוועדת הכנסת ו-5 חברים מוועדת החוקה. </w:t>
      </w:r>
    </w:p>
    <w:p w14:paraId="557B4C4F" w14:textId="77777777" w:rsidR="00A71B7E" w:rsidRPr="00A71B7E" w:rsidRDefault="00A71B7E" w:rsidP="00A71B7E">
      <w:pPr>
        <w:bidi/>
        <w:jc w:val="both"/>
        <w:rPr>
          <w:rFonts w:cs="David" w:hint="cs"/>
          <w:rtl/>
        </w:rPr>
      </w:pPr>
    </w:p>
    <w:p w14:paraId="762B4BDC" w14:textId="77777777" w:rsidR="00A71B7E" w:rsidRPr="00A71B7E" w:rsidRDefault="00A71B7E" w:rsidP="00A71B7E">
      <w:pPr>
        <w:bidi/>
        <w:ind w:firstLine="567"/>
        <w:jc w:val="both"/>
        <w:rPr>
          <w:rFonts w:cs="David" w:hint="cs"/>
          <w:rtl/>
        </w:rPr>
      </w:pPr>
      <w:r w:rsidRPr="00A71B7E">
        <w:rPr>
          <w:rFonts w:cs="David" w:hint="cs"/>
          <w:rtl/>
        </w:rPr>
        <w:t xml:space="preserve">חבר הכנסת ביבי, לא היית אתמול פה בדיון אבל אמרה חברת הכנסת דליה איציק ואני מסכים איתה שבמידה רבה זו הייתה הצעת חוק של קדימה. </w:t>
      </w:r>
    </w:p>
    <w:p w14:paraId="760A3CF7" w14:textId="77777777" w:rsidR="00A71B7E" w:rsidRPr="00A71B7E" w:rsidRDefault="00A71B7E" w:rsidP="00A71B7E">
      <w:pPr>
        <w:bidi/>
        <w:jc w:val="both"/>
        <w:rPr>
          <w:rFonts w:cs="David" w:hint="cs"/>
          <w:rtl/>
        </w:rPr>
      </w:pPr>
    </w:p>
    <w:p w14:paraId="01D1CE4A" w14:textId="77777777" w:rsidR="00A71B7E" w:rsidRPr="00A71B7E" w:rsidRDefault="00A71B7E" w:rsidP="00A71B7E">
      <w:pPr>
        <w:bidi/>
        <w:jc w:val="both"/>
        <w:rPr>
          <w:rFonts w:cs="David" w:hint="cs"/>
          <w:rtl/>
        </w:rPr>
      </w:pPr>
      <w:r w:rsidRPr="00A71B7E">
        <w:rPr>
          <w:rFonts w:cs="David" w:hint="cs"/>
          <w:u w:val="single"/>
          <w:rtl/>
        </w:rPr>
        <w:t>אחמד טיבי:</w:t>
      </w:r>
    </w:p>
    <w:p w14:paraId="68E3986A" w14:textId="77777777" w:rsidR="00A71B7E" w:rsidRPr="00A71B7E" w:rsidRDefault="00A71B7E" w:rsidP="00A71B7E">
      <w:pPr>
        <w:bidi/>
        <w:jc w:val="both"/>
        <w:rPr>
          <w:rFonts w:cs="David" w:hint="cs"/>
          <w:rtl/>
        </w:rPr>
      </w:pPr>
    </w:p>
    <w:p w14:paraId="7E5B08CD" w14:textId="77777777" w:rsidR="00A71B7E" w:rsidRPr="00A71B7E" w:rsidRDefault="00A71B7E" w:rsidP="00A71B7E">
      <w:pPr>
        <w:bidi/>
        <w:jc w:val="both"/>
        <w:rPr>
          <w:rFonts w:cs="David" w:hint="cs"/>
          <w:rtl/>
        </w:rPr>
      </w:pPr>
      <w:r w:rsidRPr="00A71B7E">
        <w:rPr>
          <w:rFonts w:cs="David" w:hint="cs"/>
          <w:rtl/>
        </w:rPr>
        <w:tab/>
        <w:t xml:space="preserve">לא קדימה, האגף הניצי מאוד, מאוד בקדימה. </w:t>
      </w:r>
    </w:p>
    <w:p w14:paraId="056D9FB4" w14:textId="77777777" w:rsidR="00A71B7E" w:rsidRPr="00A71B7E" w:rsidRDefault="00A71B7E" w:rsidP="00A71B7E">
      <w:pPr>
        <w:bidi/>
        <w:jc w:val="both"/>
        <w:rPr>
          <w:rFonts w:cs="David" w:hint="cs"/>
          <w:rtl/>
        </w:rPr>
      </w:pPr>
    </w:p>
    <w:p w14:paraId="59948059"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10CCCDF" w14:textId="77777777" w:rsidR="00A71B7E" w:rsidRPr="00A71B7E" w:rsidRDefault="00A71B7E" w:rsidP="00A71B7E">
      <w:pPr>
        <w:bidi/>
        <w:jc w:val="both"/>
        <w:rPr>
          <w:rFonts w:cs="David" w:hint="cs"/>
          <w:rtl/>
        </w:rPr>
      </w:pPr>
    </w:p>
    <w:p w14:paraId="531C4820" w14:textId="77777777" w:rsidR="00A71B7E" w:rsidRPr="00A71B7E" w:rsidRDefault="00A71B7E" w:rsidP="00A71B7E">
      <w:pPr>
        <w:bidi/>
        <w:jc w:val="both"/>
        <w:rPr>
          <w:rFonts w:cs="David" w:hint="cs"/>
          <w:rtl/>
        </w:rPr>
      </w:pPr>
      <w:r w:rsidRPr="00A71B7E">
        <w:rPr>
          <w:rFonts w:cs="David" w:hint="cs"/>
          <w:rtl/>
        </w:rPr>
        <w:tab/>
        <w:t xml:space="preserve"> את זה אתה אומר, דליה איציק ניסחה את זה אחרת. היא אמרה: זאת הייתה הצעת חוק של קדימה. </w:t>
      </w:r>
    </w:p>
    <w:p w14:paraId="7F07C78B" w14:textId="77777777" w:rsidR="00A71B7E" w:rsidRPr="00A71B7E" w:rsidRDefault="00A71B7E" w:rsidP="00A71B7E">
      <w:pPr>
        <w:bidi/>
        <w:jc w:val="both"/>
        <w:rPr>
          <w:rFonts w:cs="David" w:hint="cs"/>
          <w:rtl/>
        </w:rPr>
      </w:pPr>
    </w:p>
    <w:p w14:paraId="687F0A1E" w14:textId="77777777" w:rsidR="00A71B7E" w:rsidRPr="00A71B7E" w:rsidRDefault="00A71B7E" w:rsidP="00A71B7E">
      <w:pPr>
        <w:bidi/>
        <w:jc w:val="both"/>
        <w:rPr>
          <w:rFonts w:cs="David" w:hint="cs"/>
          <w:rtl/>
        </w:rPr>
      </w:pPr>
      <w:r w:rsidRPr="00A71B7E">
        <w:rPr>
          <w:rFonts w:cs="David" w:hint="cs"/>
          <w:u w:val="single"/>
          <w:rtl/>
        </w:rPr>
        <w:t>אחמד טיבי:</w:t>
      </w:r>
    </w:p>
    <w:p w14:paraId="6CB40D04" w14:textId="77777777" w:rsidR="00A71B7E" w:rsidRPr="00A71B7E" w:rsidRDefault="00A71B7E" w:rsidP="00A71B7E">
      <w:pPr>
        <w:bidi/>
        <w:jc w:val="both"/>
        <w:rPr>
          <w:rFonts w:cs="David" w:hint="cs"/>
          <w:rtl/>
        </w:rPr>
      </w:pPr>
    </w:p>
    <w:p w14:paraId="526456C7" w14:textId="77777777" w:rsidR="00A71B7E" w:rsidRPr="00A71B7E" w:rsidRDefault="00A71B7E" w:rsidP="00A71B7E">
      <w:pPr>
        <w:bidi/>
        <w:jc w:val="both"/>
        <w:rPr>
          <w:rFonts w:cs="David" w:hint="cs"/>
          <w:rtl/>
        </w:rPr>
      </w:pPr>
      <w:r w:rsidRPr="00A71B7E">
        <w:rPr>
          <w:rFonts w:cs="David" w:hint="cs"/>
          <w:rtl/>
        </w:rPr>
        <w:tab/>
        <w:t xml:space="preserve"> אבל היא לחשה לי, ישבתי לידה. </w:t>
      </w:r>
    </w:p>
    <w:p w14:paraId="6E61E1BD" w14:textId="77777777" w:rsidR="00A71B7E" w:rsidRPr="00A71B7E" w:rsidRDefault="00A71B7E" w:rsidP="00A71B7E">
      <w:pPr>
        <w:bidi/>
        <w:jc w:val="both"/>
        <w:rPr>
          <w:rFonts w:cs="David" w:hint="cs"/>
          <w:rtl/>
        </w:rPr>
      </w:pPr>
    </w:p>
    <w:p w14:paraId="3C1DFA82" w14:textId="77777777" w:rsidR="00A71B7E" w:rsidRPr="00A71B7E" w:rsidRDefault="00A71B7E" w:rsidP="00A71B7E">
      <w:pPr>
        <w:bidi/>
        <w:jc w:val="both"/>
        <w:rPr>
          <w:rFonts w:cs="David" w:hint="cs"/>
          <w:rtl/>
        </w:rPr>
      </w:pPr>
      <w:r w:rsidRPr="00A71B7E">
        <w:rPr>
          <w:rFonts w:cs="David" w:hint="cs"/>
          <w:u w:val="single"/>
          <w:rtl/>
        </w:rPr>
        <w:t>מאיר שטרית:</w:t>
      </w:r>
    </w:p>
    <w:p w14:paraId="652027F6" w14:textId="77777777" w:rsidR="00A71B7E" w:rsidRPr="00A71B7E" w:rsidRDefault="00A71B7E" w:rsidP="00A71B7E">
      <w:pPr>
        <w:bidi/>
        <w:jc w:val="both"/>
        <w:rPr>
          <w:rFonts w:cs="David" w:hint="cs"/>
          <w:rtl/>
        </w:rPr>
      </w:pPr>
    </w:p>
    <w:p w14:paraId="1DAA074C" w14:textId="77777777" w:rsidR="00A71B7E" w:rsidRPr="00A71B7E" w:rsidRDefault="00A71B7E" w:rsidP="00A71B7E">
      <w:pPr>
        <w:bidi/>
        <w:jc w:val="both"/>
        <w:rPr>
          <w:rFonts w:cs="David" w:hint="cs"/>
          <w:rtl/>
        </w:rPr>
      </w:pPr>
      <w:r w:rsidRPr="00A71B7E">
        <w:rPr>
          <w:rFonts w:cs="David" w:hint="cs"/>
          <w:rtl/>
        </w:rPr>
        <w:tab/>
        <w:t xml:space="preserve">גם קדימה טועה. </w:t>
      </w:r>
    </w:p>
    <w:p w14:paraId="1EE6BCE9" w14:textId="77777777" w:rsidR="00A71B7E" w:rsidRPr="00A71B7E" w:rsidRDefault="00A71B7E" w:rsidP="00A71B7E">
      <w:pPr>
        <w:bidi/>
        <w:jc w:val="both"/>
        <w:rPr>
          <w:rFonts w:cs="David" w:hint="cs"/>
          <w:rtl/>
        </w:rPr>
      </w:pPr>
    </w:p>
    <w:p w14:paraId="14EA095E"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1762301" w14:textId="77777777" w:rsidR="00A71B7E" w:rsidRPr="00A71B7E" w:rsidRDefault="00A71B7E" w:rsidP="00A71B7E">
      <w:pPr>
        <w:bidi/>
        <w:jc w:val="both"/>
        <w:rPr>
          <w:rFonts w:cs="David" w:hint="cs"/>
          <w:rtl/>
        </w:rPr>
      </w:pPr>
    </w:p>
    <w:p w14:paraId="5C29BE9E" w14:textId="77777777" w:rsidR="00A71B7E" w:rsidRPr="00A71B7E" w:rsidRDefault="00A71B7E" w:rsidP="00A71B7E">
      <w:pPr>
        <w:bidi/>
        <w:jc w:val="both"/>
        <w:rPr>
          <w:rFonts w:cs="David" w:hint="cs"/>
          <w:u w:val="single"/>
          <w:rtl/>
        </w:rPr>
      </w:pPr>
      <w:r w:rsidRPr="00A71B7E">
        <w:rPr>
          <w:rFonts w:cs="David" w:hint="cs"/>
          <w:rtl/>
        </w:rPr>
        <w:tab/>
        <w:t xml:space="preserve"> זה קורה. </w:t>
      </w:r>
    </w:p>
    <w:p w14:paraId="4882AAE9" w14:textId="77777777" w:rsidR="00A71B7E" w:rsidRPr="00A71B7E" w:rsidRDefault="00A71B7E" w:rsidP="00A71B7E">
      <w:pPr>
        <w:bidi/>
        <w:jc w:val="both"/>
        <w:rPr>
          <w:rFonts w:cs="David" w:hint="cs"/>
          <w:rtl/>
        </w:rPr>
      </w:pPr>
    </w:p>
    <w:p w14:paraId="57E37B9E" w14:textId="77777777" w:rsidR="00A71B7E" w:rsidRPr="00A71B7E" w:rsidRDefault="00A71B7E" w:rsidP="00A71B7E">
      <w:pPr>
        <w:bidi/>
        <w:jc w:val="both"/>
        <w:rPr>
          <w:rFonts w:cs="David" w:hint="cs"/>
          <w:rtl/>
        </w:rPr>
      </w:pPr>
      <w:r w:rsidRPr="00A71B7E">
        <w:rPr>
          <w:rFonts w:cs="David" w:hint="cs"/>
          <w:u w:val="single"/>
          <w:rtl/>
        </w:rPr>
        <w:t>שלמה מולה:</w:t>
      </w:r>
    </w:p>
    <w:p w14:paraId="4D0A4778" w14:textId="77777777" w:rsidR="00A71B7E" w:rsidRPr="00A71B7E" w:rsidRDefault="00A71B7E" w:rsidP="00A71B7E">
      <w:pPr>
        <w:bidi/>
        <w:jc w:val="both"/>
        <w:rPr>
          <w:rFonts w:cs="David" w:hint="cs"/>
          <w:rtl/>
        </w:rPr>
      </w:pPr>
    </w:p>
    <w:p w14:paraId="1E64B617" w14:textId="77777777" w:rsidR="00A71B7E" w:rsidRPr="00A71B7E" w:rsidRDefault="00A71B7E" w:rsidP="00A71B7E">
      <w:pPr>
        <w:bidi/>
        <w:jc w:val="both"/>
        <w:rPr>
          <w:rFonts w:cs="David" w:hint="cs"/>
          <w:rtl/>
        </w:rPr>
      </w:pPr>
      <w:r w:rsidRPr="00A71B7E">
        <w:rPr>
          <w:rFonts w:cs="David" w:hint="cs"/>
          <w:rtl/>
        </w:rPr>
        <w:tab/>
        <w:t xml:space="preserve">אדוני היושב אתה טועה, אני עבדך הנאמן הייתי נגדך בחוק הזה. </w:t>
      </w:r>
    </w:p>
    <w:p w14:paraId="18AA4EA0" w14:textId="77777777" w:rsidR="00A71B7E" w:rsidRPr="00A71B7E" w:rsidRDefault="00A71B7E" w:rsidP="00A71B7E">
      <w:pPr>
        <w:bidi/>
        <w:jc w:val="both"/>
        <w:rPr>
          <w:rFonts w:cs="David" w:hint="cs"/>
          <w:rtl/>
        </w:rPr>
      </w:pPr>
    </w:p>
    <w:p w14:paraId="5897016D"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341EA05E" w14:textId="77777777" w:rsidR="00A71B7E" w:rsidRPr="00A71B7E" w:rsidRDefault="00A71B7E" w:rsidP="00A71B7E">
      <w:pPr>
        <w:bidi/>
        <w:jc w:val="both"/>
        <w:rPr>
          <w:rFonts w:cs="David" w:hint="cs"/>
          <w:rtl/>
        </w:rPr>
      </w:pPr>
    </w:p>
    <w:p w14:paraId="15FB13F6" w14:textId="77777777" w:rsidR="00A71B7E" w:rsidRPr="00A71B7E" w:rsidRDefault="00A71B7E" w:rsidP="00A71B7E">
      <w:pPr>
        <w:bidi/>
        <w:jc w:val="both"/>
        <w:rPr>
          <w:rFonts w:cs="David" w:hint="cs"/>
          <w:rtl/>
        </w:rPr>
      </w:pPr>
      <w:r w:rsidRPr="00A71B7E">
        <w:rPr>
          <w:rFonts w:cs="David" w:hint="cs"/>
          <w:rtl/>
        </w:rPr>
        <w:tab/>
        <w:t xml:space="preserve">אני רק מצטט את יושבת ראש הכנסת ה-17 שהייתה פה בדיון. אמר חבר הכנסת מאיר שטרית שקדימה לפעמים טועה. אולי זה שאני הייתי בקדימה זו הייתה טעות של קדימה לדוגמא. </w:t>
      </w:r>
    </w:p>
    <w:p w14:paraId="5C3987BA" w14:textId="77777777" w:rsidR="00A71B7E" w:rsidRPr="00A71B7E" w:rsidRDefault="00A71B7E" w:rsidP="00A71B7E">
      <w:pPr>
        <w:bidi/>
        <w:jc w:val="both"/>
        <w:rPr>
          <w:rFonts w:cs="David" w:hint="cs"/>
          <w:rtl/>
        </w:rPr>
      </w:pPr>
    </w:p>
    <w:p w14:paraId="2618CFBA" w14:textId="77777777" w:rsidR="00A71B7E" w:rsidRPr="00A71B7E" w:rsidRDefault="00A71B7E" w:rsidP="00A71B7E">
      <w:pPr>
        <w:tabs>
          <w:tab w:val="left" w:pos="1221"/>
        </w:tabs>
        <w:bidi/>
        <w:jc w:val="both"/>
        <w:rPr>
          <w:rFonts w:cs="David" w:hint="cs"/>
          <w:rtl/>
        </w:rPr>
      </w:pPr>
      <w:r w:rsidRPr="00A71B7E">
        <w:rPr>
          <w:rFonts w:cs="David" w:hint="cs"/>
          <w:u w:val="single"/>
          <w:rtl/>
        </w:rPr>
        <w:t>היו"ר נסים זאב:</w:t>
      </w:r>
    </w:p>
    <w:p w14:paraId="20E5CE4A" w14:textId="77777777" w:rsidR="00A71B7E" w:rsidRPr="00A71B7E" w:rsidRDefault="00A71B7E" w:rsidP="00A71B7E">
      <w:pPr>
        <w:tabs>
          <w:tab w:val="left" w:pos="1221"/>
        </w:tabs>
        <w:bidi/>
        <w:jc w:val="both"/>
        <w:rPr>
          <w:rFonts w:cs="David" w:hint="cs"/>
          <w:rtl/>
        </w:rPr>
      </w:pPr>
    </w:p>
    <w:p w14:paraId="2B27BDCF" w14:textId="77777777" w:rsidR="00A71B7E" w:rsidRPr="00A71B7E" w:rsidRDefault="00A71B7E" w:rsidP="00A71B7E">
      <w:pPr>
        <w:bidi/>
        <w:jc w:val="both"/>
        <w:rPr>
          <w:rFonts w:cs="David" w:hint="cs"/>
          <w:rtl/>
        </w:rPr>
      </w:pPr>
      <w:r w:rsidRPr="00A71B7E">
        <w:rPr>
          <w:rFonts w:cs="David" w:hint="cs"/>
          <w:rtl/>
        </w:rPr>
        <w:t xml:space="preserve">          מצביעים על הרשימה או רק על המספרים?</w:t>
      </w:r>
    </w:p>
    <w:p w14:paraId="2EA96845" w14:textId="77777777" w:rsidR="00A71B7E" w:rsidRPr="00A71B7E" w:rsidRDefault="00A71B7E" w:rsidP="00A71B7E">
      <w:pPr>
        <w:bidi/>
        <w:jc w:val="both"/>
        <w:rPr>
          <w:rFonts w:cs="David" w:hint="cs"/>
          <w:rtl/>
        </w:rPr>
      </w:pPr>
    </w:p>
    <w:p w14:paraId="3411F024" w14:textId="77777777" w:rsidR="00A71B7E" w:rsidRDefault="00A71B7E" w:rsidP="00A71B7E">
      <w:pPr>
        <w:bidi/>
        <w:jc w:val="both"/>
        <w:rPr>
          <w:rFonts w:cs="David" w:hint="cs"/>
          <w:u w:val="single"/>
          <w:rtl/>
        </w:rPr>
      </w:pPr>
    </w:p>
    <w:p w14:paraId="2F365D16" w14:textId="77777777" w:rsidR="00A71B7E" w:rsidRDefault="00A71B7E" w:rsidP="00A71B7E">
      <w:pPr>
        <w:bidi/>
        <w:jc w:val="both"/>
        <w:rPr>
          <w:rFonts w:cs="David" w:hint="cs"/>
          <w:u w:val="single"/>
          <w:rtl/>
        </w:rPr>
      </w:pPr>
    </w:p>
    <w:p w14:paraId="539DDDD2" w14:textId="77777777" w:rsidR="00A71B7E" w:rsidRDefault="00A71B7E" w:rsidP="00A71B7E">
      <w:pPr>
        <w:bidi/>
        <w:jc w:val="both"/>
        <w:rPr>
          <w:rFonts w:cs="David" w:hint="cs"/>
          <w:u w:val="single"/>
          <w:rtl/>
        </w:rPr>
      </w:pPr>
    </w:p>
    <w:p w14:paraId="6A53B068" w14:textId="77777777" w:rsidR="00A71B7E" w:rsidRPr="00A71B7E" w:rsidRDefault="00A71B7E" w:rsidP="00A71B7E">
      <w:pPr>
        <w:bidi/>
        <w:jc w:val="both"/>
        <w:rPr>
          <w:rFonts w:cs="David" w:hint="cs"/>
          <w:rtl/>
        </w:rPr>
      </w:pPr>
      <w:r w:rsidRPr="00A71B7E">
        <w:rPr>
          <w:rFonts w:cs="David" w:hint="cs"/>
          <w:u w:val="single"/>
          <w:rtl/>
        </w:rPr>
        <w:t>ניסים זאב:</w:t>
      </w:r>
    </w:p>
    <w:p w14:paraId="27A36DEF" w14:textId="77777777" w:rsidR="00A71B7E" w:rsidRPr="00A71B7E" w:rsidRDefault="00A71B7E" w:rsidP="00A71B7E">
      <w:pPr>
        <w:bidi/>
        <w:jc w:val="both"/>
        <w:rPr>
          <w:rFonts w:cs="David" w:hint="cs"/>
          <w:rtl/>
        </w:rPr>
      </w:pPr>
    </w:p>
    <w:p w14:paraId="43BD2FBB" w14:textId="77777777" w:rsidR="00A71B7E" w:rsidRPr="00A71B7E" w:rsidRDefault="00A71B7E" w:rsidP="00A71B7E">
      <w:pPr>
        <w:bidi/>
        <w:jc w:val="both"/>
        <w:rPr>
          <w:rFonts w:cs="David" w:hint="cs"/>
          <w:rtl/>
        </w:rPr>
      </w:pPr>
      <w:r w:rsidRPr="00A71B7E">
        <w:rPr>
          <w:rFonts w:cs="David" w:hint="cs"/>
          <w:rtl/>
        </w:rPr>
        <w:tab/>
        <w:t xml:space="preserve">בינתיים רק על המסגרת כי למשל ועדת חוקה לא יכולה בכלל לדון ברשימה. </w:t>
      </w:r>
    </w:p>
    <w:p w14:paraId="4BDD04D4" w14:textId="77777777" w:rsidR="00A71B7E" w:rsidRPr="00A71B7E" w:rsidRDefault="00A71B7E" w:rsidP="00A71B7E">
      <w:pPr>
        <w:bidi/>
        <w:jc w:val="both"/>
        <w:rPr>
          <w:rFonts w:cs="David" w:hint="cs"/>
          <w:rtl/>
        </w:rPr>
      </w:pPr>
    </w:p>
    <w:p w14:paraId="790F286E"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558F07FC" w14:textId="77777777" w:rsidR="00A71B7E" w:rsidRPr="00A71B7E" w:rsidRDefault="00A71B7E" w:rsidP="00A71B7E">
      <w:pPr>
        <w:bidi/>
        <w:jc w:val="both"/>
        <w:rPr>
          <w:rFonts w:cs="David" w:hint="cs"/>
          <w:rtl/>
        </w:rPr>
      </w:pPr>
    </w:p>
    <w:p w14:paraId="6B322A7B" w14:textId="77777777" w:rsidR="00A71B7E" w:rsidRPr="00A71B7E" w:rsidRDefault="00A71B7E" w:rsidP="00A71B7E">
      <w:pPr>
        <w:bidi/>
        <w:jc w:val="both"/>
        <w:rPr>
          <w:rFonts w:cs="David" w:hint="cs"/>
          <w:rtl/>
        </w:rPr>
      </w:pPr>
      <w:r w:rsidRPr="00A71B7E">
        <w:rPr>
          <w:rFonts w:cs="David" w:hint="cs"/>
          <w:rtl/>
        </w:rPr>
        <w:tab/>
        <w:t>אדוני פותח את הדיון או רק הצבעה?</w:t>
      </w:r>
    </w:p>
    <w:p w14:paraId="7E94AC03" w14:textId="77777777" w:rsidR="00A71B7E" w:rsidRPr="00A71B7E" w:rsidRDefault="00A71B7E" w:rsidP="00A71B7E">
      <w:pPr>
        <w:bidi/>
        <w:jc w:val="both"/>
        <w:rPr>
          <w:rFonts w:cs="David" w:hint="cs"/>
          <w:rtl/>
        </w:rPr>
      </w:pPr>
      <w:r w:rsidRPr="00A71B7E">
        <w:rPr>
          <w:rFonts w:cs="David" w:hint="cs"/>
          <w:u w:val="single"/>
          <w:rtl/>
        </w:rPr>
        <w:t>שלמה מולה:</w:t>
      </w:r>
    </w:p>
    <w:p w14:paraId="2897EEB2" w14:textId="77777777" w:rsidR="00A71B7E" w:rsidRPr="00A71B7E" w:rsidRDefault="00A71B7E" w:rsidP="00A71B7E">
      <w:pPr>
        <w:bidi/>
        <w:jc w:val="both"/>
        <w:rPr>
          <w:rFonts w:cs="David" w:hint="cs"/>
          <w:rtl/>
        </w:rPr>
      </w:pPr>
    </w:p>
    <w:p w14:paraId="67ACE306" w14:textId="77777777" w:rsidR="00A71B7E" w:rsidRPr="00A71B7E" w:rsidRDefault="00A71B7E" w:rsidP="00A71B7E">
      <w:pPr>
        <w:bidi/>
        <w:jc w:val="both"/>
        <w:rPr>
          <w:rFonts w:cs="David" w:hint="cs"/>
          <w:rtl/>
        </w:rPr>
      </w:pPr>
      <w:r w:rsidRPr="00A71B7E">
        <w:rPr>
          <w:rFonts w:cs="David" w:hint="cs"/>
          <w:rtl/>
        </w:rPr>
        <w:tab/>
        <w:t xml:space="preserve"> צריך לפתוח דיון. </w:t>
      </w:r>
    </w:p>
    <w:p w14:paraId="6E8E5E81" w14:textId="77777777" w:rsidR="00A71B7E" w:rsidRPr="00A71B7E" w:rsidRDefault="00A71B7E" w:rsidP="00A71B7E">
      <w:pPr>
        <w:bidi/>
        <w:jc w:val="both"/>
        <w:rPr>
          <w:rFonts w:cs="David" w:hint="cs"/>
          <w:rtl/>
        </w:rPr>
      </w:pPr>
    </w:p>
    <w:p w14:paraId="66CC6855"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4ACB6D41" w14:textId="77777777" w:rsidR="00A71B7E" w:rsidRPr="00A71B7E" w:rsidRDefault="00A71B7E" w:rsidP="00A71B7E">
      <w:pPr>
        <w:bidi/>
        <w:jc w:val="both"/>
        <w:rPr>
          <w:rFonts w:cs="David" w:hint="cs"/>
          <w:rtl/>
        </w:rPr>
      </w:pPr>
    </w:p>
    <w:p w14:paraId="792B316C" w14:textId="77777777" w:rsidR="00A71B7E" w:rsidRPr="00A71B7E" w:rsidRDefault="00A71B7E" w:rsidP="00A71B7E">
      <w:pPr>
        <w:bidi/>
        <w:jc w:val="both"/>
        <w:rPr>
          <w:rFonts w:cs="David" w:hint="cs"/>
          <w:rtl/>
        </w:rPr>
      </w:pPr>
      <w:r w:rsidRPr="00A71B7E">
        <w:rPr>
          <w:rFonts w:cs="David" w:hint="cs"/>
          <w:rtl/>
        </w:rPr>
        <w:tab/>
        <w:t xml:space="preserve">התקיים כבר דיון אתמול ואני שוב מזכיר שמדובר בנושא טכני ולא בעצם הדיון, כן להחיל רציפות או לא להחיל רציפות, מדובר רק בשאלה מי בכלל מוסמך לדון ברציפות איזה סוג ועדה. אם היה מדובר בוועדה רגילה ולא ועדה משותפת זה בכלל לא היה עולה לדיון אלא פשוט היו מתחילים את הדיון הרגיל בעניין הרציפות, זה לא דיון זה תהליך - פניה לממשלה, הממשלה עונה ואחר כך מביאים את זה לדיון, </w:t>
      </w:r>
      <w:proofErr w:type="spellStart"/>
      <w:r w:rsidRPr="00A71B7E">
        <w:rPr>
          <w:rFonts w:cs="David" w:hint="cs"/>
          <w:rtl/>
        </w:rPr>
        <w:t>והכל</w:t>
      </w:r>
      <w:proofErr w:type="spellEnd"/>
      <w:r w:rsidRPr="00A71B7E">
        <w:rPr>
          <w:rFonts w:cs="David" w:hint="cs"/>
          <w:rtl/>
        </w:rPr>
        <w:t xml:space="preserve"> היה ברור. כאן היות וזאת הייתה ועדה משותפת לא היה ברור מה המסגרת והאם יש הסכמה בין 2 הוועדות להמשיך את הנוהל הזה של ועדה משותפת. לכן כדי שבכלל יתחיל התהליך אנחנו צריכים לאשר את המסגרת הטכנית. לכן אין כאן מקום לדיון במהות ההצעה האם היא טובה או לא, כל אחד יגיד את דברו כשיהיה דיון בעניין הרציפות. כאן אנחנו עוסקים בעניין המסגרת ולכן אני מעדיף להימנע מדיון. אם מישהו שלא היה אתמול וממש בוער בעצמותיו להגיד משפט אתן לו. חבר הכנסת מולה רוצה להגיד משפט אתן לו אבל אבקש ממנו ממש לתמצת כי היו אנשי קדימה בדיון אתמול ודיברו ארוכות לגבי הצעת החוק על ההתלבטות בעד ונגד. </w:t>
      </w:r>
    </w:p>
    <w:p w14:paraId="09140223" w14:textId="77777777" w:rsidR="00A71B7E" w:rsidRPr="00A71B7E" w:rsidRDefault="00A71B7E" w:rsidP="00A71B7E">
      <w:pPr>
        <w:bidi/>
        <w:jc w:val="both"/>
        <w:rPr>
          <w:rFonts w:cs="David" w:hint="cs"/>
          <w:rtl/>
        </w:rPr>
      </w:pPr>
    </w:p>
    <w:p w14:paraId="5FA29C9B" w14:textId="77777777" w:rsidR="00A71B7E" w:rsidRPr="00A71B7E" w:rsidRDefault="00A71B7E" w:rsidP="00A71B7E">
      <w:pPr>
        <w:bidi/>
        <w:jc w:val="both"/>
        <w:rPr>
          <w:rFonts w:cs="David"/>
          <w:rtl/>
        </w:rPr>
      </w:pPr>
      <w:proofErr w:type="spellStart"/>
      <w:r w:rsidRPr="00A71B7E">
        <w:rPr>
          <w:rFonts w:cs="David" w:hint="eastAsia"/>
          <w:u w:val="single"/>
          <w:rtl/>
        </w:rPr>
        <w:t>רוברט</w:t>
      </w:r>
      <w:proofErr w:type="spellEnd"/>
      <w:r w:rsidRPr="00A71B7E">
        <w:rPr>
          <w:rFonts w:cs="David"/>
          <w:u w:val="single"/>
          <w:rtl/>
        </w:rPr>
        <w:t xml:space="preserve"> </w:t>
      </w:r>
      <w:proofErr w:type="spellStart"/>
      <w:r w:rsidRPr="00A71B7E">
        <w:rPr>
          <w:rFonts w:cs="David"/>
          <w:u w:val="single"/>
          <w:rtl/>
        </w:rPr>
        <w:t>אילטוב</w:t>
      </w:r>
      <w:proofErr w:type="spellEnd"/>
      <w:r w:rsidRPr="00A71B7E">
        <w:rPr>
          <w:rFonts w:cs="David"/>
          <w:u w:val="single"/>
          <w:rtl/>
        </w:rPr>
        <w:t>:</w:t>
      </w:r>
    </w:p>
    <w:p w14:paraId="7C5EC05E" w14:textId="77777777" w:rsidR="00A71B7E" w:rsidRPr="00A71B7E" w:rsidRDefault="00A71B7E" w:rsidP="00A71B7E">
      <w:pPr>
        <w:bidi/>
        <w:jc w:val="both"/>
        <w:rPr>
          <w:rFonts w:cs="David"/>
          <w:rtl/>
        </w:rPr>
      </w:pPr>
    </w:p>
    <w:p w14:paraId="5A06E316" w14:textId="77777777" w:rsidR="00A71B7E" w:rsidRPr="00A71B7E" w:rsidRDefault="00A71B7E" w:rsidP="00A71B7E">
      <w:pPr>
        <w:bidi/>
        <w:jc w:val="both"/>
        <w:rPr>
          <w:rFonts w:cs="David" w:hint="cs"/>
          <w:rtl/>
        </w:rPr>
      </w:pPr>
      <w:r w:rsidRPr="00A71B7E">
        <w:rPr>
          <w:rFonts w:cs="David"/>
          <w:rtl/>
        </w:rPr>
        <w:tab/>
      </w:r>
      <w:r w:rsidRPr="00A71B7E">
        <w:rPr>
          <w:rFonts w:cs="David" w:hint="cs"/>
          <w:rtl/>
        </w:rPr>
        <w:t>זו סיעה גדולה.</w:t>
      </w:r>
    </w:p>
    <w:p w14:paraId="5542B675" w14:textId="77777777" w:rsidR="00A71B7E" w:rsidRPr="00A71B7E" w:rsidRDefault="00A71B7E" w:rsidP="00A71B7E">
      <w:pPr>
        <w:bidi/>
        <w:jc w:val="both"/>
        <w:rPr>
          <w:rFonts w:cs="David" w:hint="cs"/>
          <w:rtl/>
        </w:rPr>
      </w:pPr>
    </w:p>
    <w:p w14:paraId="7B5E7CD1"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2E767B7" w14:textId="77777777" w:rsidR="00A71B7E" w:rsidRPr="00A71B7E" w:rsidRDefault="00A71B7E" w:rsidP="00A71B7E">
      <w:pPr>
        <w:bidi/>
        <w:jc w:val="both"/>
        <w:rPr>
          <w:rFonts w:cs="David" w:hint="cs"/>
          <w:rtl/>
        </w:rPr>
      </w:pPr>
    </w:p>
    <w:p w14:paraId="3282D92F" w14:textId="77777777" w:rsidR="00A71B7E" w:rsidRPr="00A71B7E" w:rsidRDefault="00A71B7E" w:rsidP="00A71B7E">
      <w:pPr>
        <w:bidi/>
        <w:jc w:val="both"/>
        <w:rPr>
          <w:rFonts w:cs="David" w:hint="cs"/>
          <w:rtl/>
        </w:rPr>
      </w:pPr>
      <w:r w:rsidRPr="00A71B7E">
        <w:rPr>
          <w:rFonts w:cs="David" w:hint="cs"/>
          <w:rtl/>
        </w:rPr>
        <w:tab/>
        <w:t xml:space="preserve"> סיעת קדימה היא סיעה גדולה, סיעה פלורליסטית, היא הוכיחה את זה בהצבעת אי אמון בגדול ומבחינה זו בוודאי גם בוועדת הכנסת היא יכולה להציג עמדות שונות, בבקשה חבר הכנסת מולה. </w:t>
      </w:r>
    </w:p>
    <w:p w14:paraId="60D2A3BC" w14:textId="77777777" w:rsidR="00A71B7E" w:rsidRPr="00A71B7E" w:rsidRDefault="00A71B7E" w:rsidP="00A71B7E">
      <w:pPr>
        <w:bidi/>
        <w:jc w:val="both"/>
        <w:rPr>
          <w:rFonts w:cs="David" w:hint="cs"/>
          <w:rtl/>
        </w:rPr>
      </w:pPr>
    </w:p>
    <w:p w14:paraId="0BE03DF7" w14:textId="77777777" w:rsidR="00A71B7E" w:rsidRPr="00A71B7E" w:rsidRDefault="00A71B7E" w:rsidP="00A71B7E">
      <w:pPr>
        <w:bidi/>
        <w:jc w:val="both"/>
        <w:rPr>
          <w:rFonts w:cs="David" w:hint="cs"/>
          <w:rtl/>
        </w:rPr>
      </w:pPr>
      <w:r w:rsidRPr="00A71B7E">
        <w:rPr>
          <w:rFonts w:cs="David" w:hint="cs"/>
          <w:u w:val="single"/>
          <w:rtl/>
        </w:rPr>
        <w:t>שלמה מולה:</w:t>
      </w:r>
    </w:p>
    <w:p w14:paraId="34B5D7F7" w14:textId="77777777" w:rsidR="00A71B7E" w:rsidRPr="00A71B7E" w:rsidRDefault="00A71B7E" w:rsidP="00A71B7E">
      <w:pPr>
        <w:bidi/>
        <w:jc w:val="both"/>
        <w:rPr>
          <w:rFonts w:cs="David" w:hint="cs"/>
          <w:rtl/>
        </w:rPr>
      </w:pPr>
    </w:p>
    <w:p w14:paraId="3F2AF127" w14:textId="77777777" w:rsidR="00A71B7E" w:rsidRPr="00A71B7E" w:rsidRDefault="00A71B7E" w:rsidP="00A71B7E">
      <w:pPr>
        <w:bidi/>
        <w:jc w:val="both"/>
        <w:rPr>
          <w:rFonts w:cs="David" w:hint="cs"/>
          <w:rtl/>
        </w:rPr>
      </w:pPr>
      <w:r w:rsidRPr="00A71B7E">
        <w:rPr>
          <w:rFonts w:cs="David" w:hint="cs"/>
          <w:rtl/>
        </w:rPr>
        <w:tab/>
        <w:t xml:space="preserve">אדוני היושב ראש, קודם כל תודה רבה. את מהות הדיון, הנימוקים שהיו בדיון בתוך הוועדה, פרופ' בן ששון ואני היינו מאוד עקביים בסוגיה הזאת ולא נחזור על זה ובכל מסגרת שתהיה אני מניחה שנדבר על זה. אבל מסגרת הדיון באיזו ועדה תהיה לעניין הזה אני חושב שהחוק צריך להיות נידון בוועדת חוץ וביטחון. אגיד גם מדוע. </w:t>
      </w:r>
    </w:p>
    <w:p w14:paraId="6D723783" w14:textId="77777777" w:rsidR="00A71B7E" w:rsidRPr="00A71B7E" w:rsidRDefault="00A71B7E" w:rsidP="00A71B7E">
      <w:pPr>
        <w:bidi/>
        <w:jc w:val="both"/>
        <w:rPr>
          <w:rFonts w:cs="David" w:hint="cs"/>
          <w:rtl/>
        </w:rPr>
      </w:pPr>
    </w:p>
    <w:p w14:paraId="51C88E55"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16092288" w14:textId="77777777" w:rsidR="00A71B7E" w:rsidRPr="00A71B7E" w:rsidRDefault="00A71B7E" w:rsidP="00A71B7E">
      <w:pPr>
        <w:bidi/>
        <w:jc w:val="both"/>
        <w:rPr>
          <w:rFonts w:cs="David" w:hint="cs"/>
          <w:rtl/>
        </w:rPr>
      </w:pPr>
    </w:p>
    <w:p w14:paraId="777E721A" w14:textId="77777777" w:rsidR="00A71B7E" w:rsidRPr="00A71B7E" w:rsidRDefault="00A71B7E" w:rsidP="00A71B7E">
      <w:pPr>
        <w:bidi/>
        <w:jc w:val="both"/>
        <w:rPr>
          <w:rFonts w:cs="David" w:hint="cs"/>
          <w:rtl/>
        </w:rPr>
      </w:pPr>
      <w:r w:rsidRPr="00A71B7E">
        <w:rPr>
          <w:rFonts w:cs="David" w:hint="cs"/>
          <w:rtl/>
        </w:rPr>
        <w:tab/>
        <w:t xml:space="preserve"> חוץ וביטחון?</w:t>
      </w:r>
    </w:p>
    <w:p w14:paraId="48EC4036" w14:textId="77777777" w:rsidR="00A71B7E" w:rsidRPr="00A71B7E" w:rsidRDefault="00A71B7E" w:rsidP="00A71B7E">
      <w:pPr>
        <w:bidi/>
        <w:jc w:val="both"/>
        <w:rPr>
          <w:rFonts w:cs="David" w:hint="cs"/>
          <w:rtl/>
        </w:rPr>
      </w:pPr>
    </w:p>
    <w:p w14:paraId="2A683FB2" w14:textId="77777777" w:rsidR="00A71B7E" w:rsidRPr="00A71B7E" w:rsidRDefault="00A71B7E" w:rsidP="00A71B7E">
      <w:pPr>
        <w:bidi/>
        <w:jc w:val="both"/>
        <w:rPr>
          <w:rFonts w:cs="David" w:hint="cs"/>
          <w:rtl/>
        </w:rPr>
      </w:pPr>
      <w:r w:rsidRPr="00A71B7E">
        <w:rPr>
          <w:rFonts w:cs="David" w:hint="cs"/>
          <w:u w:val="single"/>
          <w:rtl/>
        </w:rPr>
        <w:t>שלמה מולה:</w:t>
      </w:r>
    </w:p>
    <w:p w14:paraId="7C604E9A" w14:textId="77777777" w:rsidR="00A71B7E" w:rsidRPr="00A71B7E" w:rsidRDefault="00A71B7E" w:rsidP="00A71B7E">
      <w:pPr>
        <w:bidi/>
        <w:jc w:val="both"/>
        <w:rPr>
          <w:rFonts w:cs="David" w:hint="cs"/>
          <w:rtl/>
        </w:rPr>
      </w:pPr>
    </w:p>
    <w:p w14:paraId="15B459F7" w14:textId="77777777" w:rsidR="00A71B7E" w:rsidRPr="00A71B7E" w:rsidRDefault="00A71B7E" w:rsidP="00A71B7E">
      <w:pPr>
        <w:bidi/>
        <w:jc w:val="both"/>
        <w:rPr>
          <w:rFonts w:cs="David" w:hint="cs"/>
          <w:rtl/>
        </w:rPr>
      </w:pPr>
      <w:r w:rsidRPr="00A71B7E">
        <w:rPr>
          <w:rFonts w:cs="David" w:hint="cs"/>
          <w:rtl/>
        </w:rPr>
        <w:tab/>
        <w:t xml:space="preserve">אנמק למה אני חושב. הנושא של רמת הגולן הוא לא רק עניין של שריון חוק כזה או אחר או משאל עם כזה או אחר, יש לזה השלכות בין לאומיות בנושאים מדיניים שהמדינה מתמודדת איתם. הייתי מאוד שמח לשמוע מה דעתו של ראש הממשלה בעניין הזה אבל אני חושב שהמקום הנכון והראוי ביותר שהנושא יידון זה בוועדת חוץ וביטחון ולא בוועדת חוקה חוק ומשפט ולא בוועדה אחרת ולא בוועדה משותפת. בוועדת חוקה חוק ומשפט אם הנושא היה נידון שם </w:t>
      </w:r>
      <w:r w:rsidRPr="00A71B7E">
        <w:rPr>
          <w:rFonts w:cs="David"/>
          <w:rtl/>
        </w:rPr>
        <w:t>–</w:t>
      </w:r>
      <w:r w:rsidRPr="00A71B7E">
        <w:rPr>
          <w:rFonts w:cs="David" w:hint="cs"/>
          <w:rtl/>
        </w:rPr>
        <w:t xml:space="preserve"> היה צריך לדון בכלל בכל שאלת משאל העם אם זה נכון או לא, מאחר שבמסגרת החוק חזרו ואמרו שהחוק הזה הוא אך ורק בנושא רמת הגולן בלבד, מאחר שצמצמו את הנושא של משאל עם לשם, אני הולך איתם למרות שהייתי נגד. לכן אני חושב שעדיף ונכון שהחוק יידון בוועדת חוץ וביטחון בגלל השלכות מדיניות וביטחוניות שעלולות להיות סביב החוק הזה. </w:t>
      </w:r>
    </w:p>
    <w:p w14:paraId="42EC217C" w14:textId="77777777" w:rsidR="00A71B7E" w:rsidRPr="00A71B7E" w:rsidRDefault="00A71B7E" w:rsidP="00A71B7E">
      <w:pPr>
        <w:bidi/>
        <w:jc w:val="both"/>
        <w:rPr>
          <w:rFonts w:cs="David" w:hint="cs"/>
          <w:rtl/>
        </w:rPr>
      </w:pPr>
    </w:p>
    <w:p w14:paraId="77CD7A32"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20D5BC70" w14:textId="77777777" w:rsidR="00A71B7E" w:rsidRPr="00A71B7E" w:rsidRDefault="00A71B7E" w:rsidP="00A71B7E">
      <w:pPr>
        <w:bidi/>
        <w:jc w:val="both"/>
        <w:rPr>
          <w:rFonts w:cs="David" w:hint="cs"/>
          <w:rtl/>
        </w:rPr>
      </w:pPr>
    </w:p>
    <w:p w14:paraId="42AADA4C" w14:textId="77777777" w:rsidR="00A71B7E" w:rsidRPr="00A71B7E" w:rsidRDefault="00A71B7E" w:rsidP="00A71B7E">
      <w:pPr>
        <w:bidi/>
        <w:jc w:val="both"/>
        <w:rPr>
          <w:rFonts w:cs="David" w:hint="cs"/>
          <w:rtl/>
        </w:rPr>
      </w:pPr>
      <w:r w:rsidRPr="00A71B7E">
        <w:rPr>
          <w:rFonts w:cs="David" w:hint="cs"/>
          <w:rtl/>
        </w:rPr>
        <w:tab/>
        <w:t xml:space="preserve"> אתייחס לזה למרות שהתייחסתי לטענה אחרת, ועדת חוץ וביטחון היא הצעה מקורית, היא לא הועלתה אתמול אבל היו רעיונות אחרים ואגיד את אותו דבר שאמרתי שם כי לא היית בדיון, ואני מתנצל בפני מי שכבר שמע את הדברים. הנוהג בכנסת כמו שאתם יודעים, אלא אם כן יש סיבה מיוחדת מאוד הוא להמשיך את הדיון בהצעת החוק בוועדה שדנה בו. ושוב, אם היה מדובר בוועדה רגילה, אלא אם כן יושב ראש ועדה אחרת היה בא בטענה שהוא רוצה את זה ואז היה אולי נפתח הדיון, אבל בדרך כלל אוטומטית ממשיך באותה ועדה. כאן בגלל שזו ועדה משותפת אין אפשרות להפעיל את הנוהל הזה באופן אוטומטי וחייבים לעבור את ההליך הטכני להקים מחדש ועדה משופת. אבל עדיין הרעיון ללכת על ועדה משותפת, פחות או יותר באותן פרופורציות ובאותה נוסחה כמו שהייתה בכנסת הקודמת </w:t>
      </w:r>
      <w:r w:rsidRPr="00A71B7E">
        <w:rPr>
          <w:rFonts w:cs="David"/>
          <w:rtl/>
        </w:rPr>
        <w:t>–</w:t>
      </w:r>
      <w:r w:rsidRPr="00A71B7E">
        <w:rPr>
          <w:rFonts w:cs="David" w:hint="cs"/>
          <w:rtl/>
        </w:rPr>
        <w:t xml:space="preserve"> זה הנוהל הרגיל בכנסת לטיפול בהצעות חוק כי הצעת החוק הייתה כבר בשלב מאוד מתקדם. יש נוסחים שבזמנו הוכנו בוועדה שהתקדמו מאוד מהנוסח הכחול. </w:t>
      </w:r>
    </w:p>
    <w:p w14:paraId="2F8565A2" w14:textId="77777777" w:rsidR="00A71B7E" w:rsidRPr="00A71B7E" w:rsidRDefault="00A71B7E" w:rsidP="00A71B7E">
      <w:pPr>
        <w:bidi/>
        <w:jc w:val="both"/>
        <w:rPr>
          <w:rFonts w:cs="David" w:hint="cs"/>
          <w:rtl/>
        </w:rPr>
      </w:pPr>
    </w:p>
    <w:p w14:paraId="2B98D164" w14:textId="77777777" w:rsidR="00A71B7E" w:rsidRPr="00A71B7E" w:rsidRDefault="00A71B7E" w:rsidP="00A71B7E">
      <w:pPr>
        <w:bidi/>
        <w:jc w:val="both"/>
        <w:rPr>
          <w:rFonts w:cs="David" w:hint="cs"/>
          <w:rtl/>
        </w:rPr>
      </w:pPr>
      <w:r w:rsidRPr="00A71B7E">
        <w:rPr>
          <w:rFonts w:cs="David" w:hint="cs"/>
          <w:u w:val="single"/>
          <w:rtl/>
        </w:rPr>
        <w:t>ארבל אסטרחן:</w:t>
      </w:r>
    </w:p>
    <w:p w14:paraId="20A5C57E" w14:textId="77777777" w:rsidR="00A71B7E" w:rsidRPr="00A71B7E" w:rsidRDefault="00A71B7E" w:rsidP="00A71B7E">
      <w:pPr>
        <w:bidi/>
        <w:jc w:val="both"/>
        <w:rPr>
          <w:rFonts w:cs="David" w:hint="cs"/>
          <w:rtl/>
        </w:rPr>
      </w:pPr>
    </w:p>
    <w:p w14:paraId="12963649" w14:textId="77777777" w:rsidR="00A71B7E" w:rsidRPr="00A71B7E" w:rsidRDefault="00A71B7E" w:rsidP="00A71B7E">
      <w:pPr>
        <w:bidi/>
        <w:jc w:val="both"/>
        <w:rPr>
          <w:rFonts w:cs="David" w:hint="cs"/>
          <w:rtl/>
        </w:rPr>
      </w:pPr>
      <w:r w:rsidRPr="00A71B7E">
        <w:rPr>
          <w:rFonts w:cs="David" w:hint="cs"/>
          <w:rtl/>
        </w:rPr>
        <w:tab/>
        <w:t xml:space="preserve">לא הסתיימו הדיונים אבל זה היה מתקדם. </w:t>
      </w:r>
    </w:p>
    <w:p w14:paraId="27AD5B3F" w14:textId="77777777" w:rsidR="00A71B7E" w:rsidRPr="00A71B7E" w:rsidRDefault="00A71B7E" w:rsidP="00A71B7E">
      <w:pPr>
        <w:bidi/>
        <w:jc w:val="both"/>
        <w:rPr>
          <w:rFonts w:cs="David" w:hint="cs"/>
          <w:rtl/>
        </w:rPr>
      </w:pPr>
    </w:p>
    <w:p w14:paraId="409259BA"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4989063E" w14:textId="77777777" w:rsidR="00A71B7E" w:rsidRPr="00A71B7E" w:rsidRDefault="00A71B7E" w:rsidP="00A71B7E">
      <w:pPr>
        <w:bidi/>
        <w:jc w:val="both"/>
        <w:rPr>
          <w:rFonts w:cs="David" w:hint="cs"/>
          <w:rtl/>
        </w:rPr>
      </w:pPr>
    </w:p>
    <w:p w14:paraId="28C151EA" w14:textId="77777777" w:rsidR="00A71B7E" w:rsidRPr="00A71B7E" w:rsidRDefault="00A71B7E" w:rsidP="00A71B7E">
      <w:pPr>
        <w:bidi/>
        <w:jc w:val="both"/>
        <w:rPr>
          <w:rFonts w:cs="David" w:hint="cs"/>
          <w:rtl/>
        </w:rPr>
      </w:pPr>
      <w:r w:rsidRPr="00A71B7E">
        <w:rPr>
          <w:rFonts w:cs="David" w:hint="cs"/>
          <w:rtl/>
        </w:rPr>
        <w:tab/>
        <w:t xml:space="preserve"> הנה ארבל אומרת, זה בדיוק המצב, זה היה בשלב מאוד מתקדם, הדיונים עדיין לא הסתיימו. זה לא ממש סמוך להצבעה אבל זה היה בשלב מאוד מתקדם. לכן העמדה כאן הייתה ולכן גם יושב ראש ועדת חוקה הסכים לכך להמשיך בנוהל הקיים ולכן זאת גם ההצעה שהובאה לשולחן הזה. לא קיבלנו גם שום פנייה, זה כבר יום שני שזה עולה לדיון, מיושב ראש ועדת חוץ וביטחון שהוא רוצה את זה אליו. לכן נראה לי שאם היה מדובר בדיון מההתחלה אולי היה מקום לשקול את השיקול הזה. ושוב, אתה יכול להצביע נגד ההצעה שאני מביא לכאן אבל כעיקרון אני חושב שבמצב כזה יהיה לא נכון לשנות סדרי בראשית. </w:t>
      </w:r>
    </w:p>
    <w:p w14:paraId="1B704C3C" w14:textId="77777777" w:rsidR="00A71B7E" w:rsidRPr="00A71B7E" w:rsidRDefault="00A71B7E" w:rsidP="00A71B7E">
      <w:pPr>
        <w:bidi/>
        <w:jc w:val="both"/>
        <w:rPr>
          <w:rFonts w:cs="David" w:hint="cs"/>
          <w:rtl/>
        </w:rPr>
      </w:pPr>
    </w:p>
    <w:p w14:paraId="3E29658D"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55299E33" w14:textId="77777777" w:rsidR="00A71B7E" w:rsidRPr="00A71B7E" w:rsidRDefault="00A71B7E" w:rsidP="00A71B7E">
      <w:pPr>
        <w:bidi/>
        <w:jc w:val="both"/>
        <w:rPr>
          <w:rFonts w:cs="David" w:hint="cs"/>
          <w:rtl/>
        </w:rPr>
      </w:pPr>
    </w:p>
    <w:p w14:paraId="38A6EB69" w14:textId="77777777" w:rsidR="00A71B7E" w:rsidRPr="00A71B7E" w:rsidRDefault="00A71B7E" w:rsidP="00A71B7E">
      <w:pPr>
        <w:bidi/>
        <w:jc w:val="both"/>
        <w:rPr>
          <w:rFonts w:cs="David" w:hint="cs"/>
          <w:rtl/>
        </w:rPr>
      </w:pPr>
      <w:r w:rsidRPr="00A71B7E">
        <w:rPr>
          <w:rFonts w:cs="David" w:hint="cs"/>
          <w:rtl/>
        </w:rPr>
        <w:tab/>
        <w:t>מותר לי הערה משלימה?</w:t>
      </w:r>
    </w:p>
    <w:p w14:paraId="76A1EFA9" w14:textId="77777777" w:rsidR="00A71B7E" w:rsidRPr="00A71B7E" w:rsidRDefault="00A71B7E" w:rsidP="00A71B7E">
      <w:pPr>
        <w:bidi/>
        <w:jc w:val="both"/>
        <w:rPr>
          <w:rFonts w:cs="David" w:hint="cs"/>
          <w:rtl/>
        </w:rPr>
      </w:pPr>
    </w:p>
    <w:p w14:paraId="3D742267"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2B589493" w14:textId="77777777" w:rsidR="00A71B7E" w:rsidRPr="00A71B7E" w:rsidRDefault="00A71B7E" w:rsidP="00A71B7E">
      <w:pPr>
        <w:bidi/>
        <w:jc w:val="both"/>
        <w:rPr>
          <w:rFonts w:cs="David" w:hint="cs"/>
          <w:rtl/>
        </w:rPr>
      </w:pPr>
    </w:p>
    <w:p w14:paraId="00488600" w14:textId="77777777" w:rsidR="00A71B7E" w:rsidRPr="00A71B7E" w:rsidRDefault="00A71B7E" w:rsidP="00A71B7E">
      <w:pPr>
        <w:bidi/>
        <w:jc w:val="both"/>
        <w:rPr>
          <w:rFonts w:cs="David" w:hint="cs"/>
          <w:rtl/>
        </w:rPr>
      </w:pPr>
      <w:r w:rsidRPr="00A71B7E">
        <w:rPr>
          <w:rFonts w:cs="David" w:hint="cs"/>
          <w:rtl/>
        </w:rPr>
        <w:tab/>
        <w:t xml:space="preserve"> כן. </w:t>
      </w:r>
    </w:p>
    <w:p w14:paraId="7949631F" w14:textId="77777777" w:rsidR="00A71B7E" w:rsidRPr="00A71B7E" w:rsidRDefault="00A71B7E" w:rsidP="00A71B7E">
      <w:pPr>
        <w:bidi/>
        <w:jc w:val="both"/>
        <w:rPr>
          <w:rFonts w:cs="David" w:hint="cs"/>
          <w:rtl/>
        </w:rPr>
      </w:pPr>
    </w:p>
    <w:p w14:paraId="0F6C9427"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537C4FA5" w14:textId="77777777" w:rsidR="00A71B7E" w:rsidRPr="00A71B7E" w:rsidRDefault="00A71B7E" w:rsidP="00A71B7E">
      <w:pPr>
        <w:bidi/>
        <w:jc w:val="both"/>
        <w:rPr>
          <w:rFonts w:cs="David" w:hint="cs"/>
          <w:rtl/>
        </w:rPr>
      </w:pPr>
    </w:p>
    <w:p w14:paraId="63083E9D" w14:textId="77777777" w:rsidR="00A71B7E" w:rsidRPr="00A71B7E" w:rsidRDefault="00A71B7E" w:rsidP="00A71B7E">
      <w:pPr>
        <w:bidi/>
        <w:jc w:val="both"/>
        <w:rPr>
          <w:rFonts w:cs="David" w:hint="cs"/>
          <w:rtl/>
        </w:rPr>
      </w:pPr>
      <w:r w:rsidRPr="00A71B7E">
        <w:rPr>
          <w:rFonts w:cs="David" w:hint="cs"/>
          <w:rtl/>
        </w:rPr>
        <w:tab/>
        <w:t xml:space="preserve"> לא מקובל שחוק שעובד בוועדה גם אחרי הקריאה הטרומית וגם אחרי הקריאה הראשונה - פתאום משנה ועדה. יש ועדה שעבדה על זה - - - </w:t>
      </w:r>
    </w:p>
    <w:p w14:paraId="4E56E66D" w14:textId="77777777" w:rsidR="00A71B7E" w:rsidRPr="00A71B7E" w:rsidRDefault="00A71B7E" w:rsidP="00A71B7E">
      <w:pPr>
        <w:bidi/>
        <w:jc w:val="both"/>
        <w:rPr>
          <w:rFonts w:cs="David" w:hint="cs"/>
          <w:rtl/>
        </w:rPr>
      </w:pPr>
    </w:p>
    <w:p w14:paraId="76D2B1D2" w14:textId="77777777" w:rsidR="00A71B7E" w:rsidRPr="00A71B7E" w:rsidRDefault="00A71B7E" w:rsidP="00A71B7E">
      <w:pPr>
        <w:bidi/>
        <w:jc w:val="both"/>
        <w:rPr>
          <w:rFonts w:cs="David" w:hint="cs"/>
          <w:rtl/>
        </w:rPr>
      </w:pPr>
      <w:r w:rsidRPr="00A71B7E">
        <w:rPr>
          <w:rFonts w:cs="David" w:hint="cs"/>
          <w:u w:val="single"/>
          <w:rtl/>
        </w:rPr>
        <w:t xml:space="preserve">אברהם </w:t>
      </w:r>
      <w:proofErr w:type="spellStart"/>
      <w:r w:rsidRPr="00A71B7E">
        <w:rPr>
          <w:rFonts w:cs="David" w:hint="cs"/>
          <w:u w:val="single"/>
          <w:rtl/>
        </w:rPr>
        <w:t>מיכאלי</w:t>
      </w:r>
      <w:proofErr w:type="spellEnd"/>
      <w:r w:rsidRPr="00A71B7E">
        <w:rPr>
          <w:rFonts w:cs="David" w:hint="cs"/>
          <w:u w:val="single"/>
          <w:rtl/>
        </w:rPr>
        <w:t>:</w:t>
      </w:r>
    </w:p>
    <w:p w14:paraId="0BFCB769" w14:textId="77777777" w:rsidR="00A71B7E" w:rsidRPr="00A71B7E" w:rsidRDefault="00A71B7E" w:rsidP="00A71B7E">
      <w:pPr>
        <w:bidi/>
        <w:jc w:val="both"/>
        <w:rPr>
          <w:rFonts w:cs="David" w:hint="cs"/>
          <w:rtl/>
        </w:rPr>
      </w:pPr>
    </w:p>
    <w:p w14:paraId="7914DCD5" w14:textId="77777777" w:rsidR="00A71B7E" w:rsidRPr="00A71B7E" w:rsidRDefault="00A71B7E" w:rsidP="00A71B7E">
      <w:pPr>
        <w:bidi/>
        <w:jc w:val="both"/>
        <w:rPr>
          <w:rFonts w:cs="David" w:hint="cs"/>
          <w:rtl/>
        </w:rPr>
      </w:pPr>
      <w:r w:rsidRPr="00A71B7E">
        <w:rPr>
          <w:rFonts w:cs="David" w:hint="cs"/>
          <w:rtl/>
        </w:rPr>
        <w:tab/>
        <w:t xml:space="preserve">אחרי 14 דיונים. </w:t>
      </w:r>
    </w:p>
    <w:p w14:paraId="3068BF3B" w14:textId="77777777" w:rsidR="00A71B7E" w:rsidRPr="00A71B7E" w:rsidRDefault="00A71B7E" w:rsidP="00A71B7E">
      <w:pPr>
        <w:bidi/>
        <w:jc w:val="both"/>
        <w:rPr>
          <w:rFonts w:cs="David" w:hint="cs"/>
          <w:rtl/>
        </w:rPr>
      </w:pPr>
    </w:p>
    <w:p w14:paraId="3D7D0AFB"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011B2324" w14:textId="77777777" w:rsidR="00A71B7E" w:rsidRPr="00A71B7E" w:rsidRDefault="00A71B7E" w:rsidP="00A71B7E">
      <w:pPr>
        <w:bidi/>
        <w:jc w:val="both"/>
        <w:rPr>
          <w:rFonts w:cs="David" w:hint="cs"/>
          <w:rtl/>
        </w:rPr>
      </w:pPr>
    </w:p>
    <w:p w14:paraId="091FDB65" w14:textId="77777777" w:rsidR="00A71B7E" w:rsidRPr="00A71B7E" w:rsidRDefault="00A71B7E" w:rsidP="00A71B7E">
      <w:pPr>
        <w:bidi/>
        <w:jc w:val="both"/>
        <w:rPr>
          <w:rFonts w:cs="David" w:hint="cs"/>
          <w:rtl/>
        </w:rPr>
      </w:pPr>
      <w:r w:rsidRPr="00A71B7E">
        <w:rPr>
          <w:rFonts w:cs="David" w:hint="cs"/>
          <w:rtl/>
        </w:rPr>
        <w:tab/>
        <w:t xml:space="preserve">יש צוות ויש אנשי מקצוע, לאלה יש יועצים משפטיים, לכן זה דבר מאוד לא מקובל לעשות את ה-יו </w:t>
      </w:r>
      <w:proofErr w:type="spellStart"/>
      <w:r w:rsidRPr="00A71B7E">
        <w:rPr>
          <w:rFonts w:cs="David" w:hint="cs"/>
          <w:rtl/>
        </w:rPr>
        <w:t>טרן</w:t>
      </w:r>
      <w:proofErr w:type="spellEnd"/>
      <w:r w:rsidRPr="00A71B7E">
        <w:rPr>
          <w:rFonts w:cs="David" w:hint="cs"/>
          <w:rtl/>
        </w:rPr>
        <w:t xml:space="preserve"> הזה פתאום. </w:t>
      </w:r>
    </w:p>
    <w:p w14:paraId="263077D4" w14:textId="77777777" w:rsidR="00A71B7E" w:rsidRPr="00A71B7E" w:rsidRDefault="00A71B7E" w:rsidP="00A71B7E">
      <w:pPr>
        <w:bidi/>
        <w:jc w:val="both"/>
        <w:rPr>
          <w:rFonts w:cs="David" w:hint="cs"/>
          <w:rtl/>
        </w:rPr>
      </w:pPr>
    </w:p>
    <w:p w14:paraId="2C71BF98" w14:textId="77777777" w:rsidR="00A71B7E" w:rsidRPr="00A71B7E" w:rsidRDefault="00A71B7E" w:rsidP="00A71B7E">
      <w:pPr>
        <w:bidi/>
        <w:jc w:val="both"/>
        <w:rPr>
          <w:rFonts w:cs="David" w:hint="cs"/>
          <w:rtl/>
        </w:rPr>
      </w:pPr>
      <w:r w:rsidRPr="00A71B7E">
        <w:rPr>
          <w:rFonts w:cs="David" w:hint="cs"/>
          <w:u w:val="single"/>
          <w:rtl/>
        </w:rPr>
        <w:t>שלמה מולה:</w:t>
      </w:r>
    </w:p>
    <w:p w14:paraId="22CFF590" w14:textId="77777777" w:rsidR="00A71B7E" w:rsidRPr="00A71B7E" w:rsidRDefault="00A71B7E" w:rsidP="00A71B7E">
      <w:pPr>
        <w:bidi/>
        <w:jc w:val="both"/>
        <w:rPr>
          <w:rFonts w:cs="David" w:hint="cs"/>
          <w:rtl/>
        </w:rPr>
      </w:pPr>
    </w:p>
    <w:p w14:paraId="1F0C4E26" w14:textId="77777777" w:rsidR="00A71B7E" w:rsidRPr="00A71B7E" w:rsidRDefault="00A71B7E" w:rsidP="00A71B7E">
      <w:pPr>
        <w:bidi/>
        <w:jc w:val="both"/>
        <w:rPr>
          <w:rFonts w:cs="David" w:hint="cs"/>
          <w:rtl/>
        </w:rPr>
      </w:pPr>
      <w:r w:rsidRPr="00A71B7E">
        <w:rPr>
          <w:rFonts w:cs="David" w:hint="cs"/>
          <w:rtl/>
        </w:rPr>
        <w:tab/>
        <w:t>אבל יושב הראש אומר שהוועדה לא רגילה ולכן אני אומר: בוא נעשה תיקון מהתחלה. לא באתי ואמרתי - - -</w:t>
      </w:r>
    </w:p>
    <w:p w14:paraId="361EC5CF" w14:textId="77777777" w:rsidR="00A71B7E" w:rsidRPr="00A71B7E" w:rsidRDefault="00A71B7E" w:rsidP="00A71B7E">
      <w:pPr>
        <w:bidi/>
        <w:jc w:val="both"/>
        <w:rPr>
          <w:rFonts w:cs="David" w:hint="cs"/>
          <w:rtl/>
        </w:rPr>
      </w:pPr>
    </w:p>
    <w:p w14:paraId="559768A8"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2C96DE15" w14:textId="77777777" w:rsidR="00A71B7E" w:rsidRPr="00A71B7E" w:rsidRDefault="00A71B7E" w:rsidP="00A71B7E">
      <w:pPr>
        <w:bidi/>
        <w:jc w:val="both"/>
        <w:rPr>
          <w:rFonts w:cs="David" w:hint="cs"/>
          <w:rtl/>
        </w:rPr>
      </w:pPr>
    </w:p>
    <w:p w14:paraId="32D2986E" w14:textId="77777777" w:rsidR="00A71B7E" w:rsidRPr="00A71B7E" w:rsidRDefault="00A71B7E" w:rsidP="00A71B7E">
      <w:pPr>
        <w:bidi/>
        <w:jc w:val="both"/>
        <w:rPr>
          <w:rFonts w:cs="David" w:hint="cs"/>
          <w:rtl/>
        </w:rPr>
      </w:pPr>
      <w:r w:rsidRPr="00A71B7E">
        <w:rPr>
          <w:rFonts w:cs="David" w:hint="cs"/>
          <w:rtl/>
        </w:rPr>
        <w:tab/>
        <w:t xml:space="preserve"> שלמה, אי אפשר, אתה פותח פה תיבה - - - </w:t>
      </w:r>
    </w:p>
    <w:p w14:paraId="542E94C4" w14:textId="77777777" w:rsidR="00A71B7E" w:rsidRPr="00A71B7E" w:rsidRDefault="00A71B7E" w:rsidP="00A71B7E">
      <w:pPr>
        <w:bidi/>
        <w:jc w:val="both"/>
        <w:rPr>
          <w:rFonts w:cs="David" w:hint="cs"/>
          <w:rtl/>
        </w:rPr>
      </w:pPr>
    </w:p>
    <w:p w14:paraId="1A0E171F" w14:textId="77777777" w:rsidR="00A71B7E" w:rsidRPr="00A71B7E" w:rsidRDefault="00A71B7E" w:rsidP="00A71B7E">
      <w:pPr>
        <w:bidi/>
        <w:jc w:val="both"/>
        <w:rPr>
          <w:rFonts w:cs="David" w:hint="cs"/>
          <w:rtl/>
        </w:rPr>
      </w:pPr>
      <w:r w:rsidRPr="00A71B7E">
        <w:rPr>
          <w:rFonts w:cs="David" w:hint="cs"/>
          <w:u w:val="single"/>
          <w:rtl/>
        </w:rPr>
        <w:t>מאיר שטרית:</w:t>
      </w:r>
    </w:p>
    <w:p w14:paraId="2999B3AA" w14:textId="77777777" w:rsidR="00A71B7E" w:rsidRPr="00A71B7E" w:rsidRDefault="00A71B7E" w:rsidP="00A71B7E">
      <w:pPr>
        <w:bidi/>
        <w:jc w:val="both"/>
        <w:rPr>
          <w:rFonts w:cs="David" w:hint="cs"/>
          <w:rtl/>
        </w:rPr>
      </w:pPr>
    </w:p>
    <w:p w14:paraId="088E4B77" w14:textId="77777777" w:rsidR="00A71B7E" w:rsidRPr="00A71B7E" w:rsidRDefault="00A71B7E" w:rsidP="00A71B7E">
      <w:pPr>
        <w:bidi/>
        <w:jc w:val="both"/>
        <w:rPr>
          <w:rFonts w:cs="David" w:hint="cs"/>
          <w:rtl/>
        </w:rPr>
      </w:pPr>
      <w:r w:rsidRPr="00A71B7E">
        <w:rPr>
          <w:rFonts w:cs="David" w:hint="cs"/>
          <w:rtl/>
        </w:rPr>
        <w:tab/>
        <w:t xml:space="preserve">אני רוצה להוסיף משפט אחד. אני לא רוצה לחזור על דבריו של חבר הכנסת שלמה מולה. האמת היא שבאמת המקום הנכון לדון בוועדה כזאת זה היה ועדת חוץ וביטחון אבל כמו שאתה אומר, יש פה היסטוריה. אני רוצה לומר לחברים, וכמובן כל אחד זכותו לעמדתו, אני חושב ששימוש במכשיר של משאל העם במדינת ישראל שהיא מדינה מקוטבת ומשוסעת הוא מכשיר מסוכן ביותר. היום יעשו משאל עם על הגולם וברגע שפותחים את הפתח אי אפשר לסגור אותו ומחר יעשו משאל עם האם תהיה תחבורה ציבורית בשבת </w:t>
      </w:r>
      <w:r w:rsidRPr="00A71B7E">
        <w:rPr>
          <w:rFonts w:cs="David"/>
          <w:rtl/>
        </w:rPr>
        <w:t>–</w:t>
      </w:r>
      <w:r w:rsidRPr="00A71B7E">
        <w:rPr>
          <w:rFonts w:cs="David" w:hint="cs"/>
          <w:rtl/>
        </w:rPr>
        <w:t xml:space="preserve"> כן או לא, ואני בטוח שיהיה רוב בציבור הישראלי בעד תחבורה ציבורית בשבת, מה שאני נגד למשל. </w:t>
      </w:r>
    </w:p>
    <w:p w14:paraId="55F1CB60" w14:textId="77777777" w:rsidR="00A71B7E" w:rsidRPr="00A71B7E" w:rsidRDefault="00A71B7E" w:rsidP="00A71B7E">
      <w:pPr>
        <w:bidi/>
        <w:jc w:val="both"/>
        <w:rPr>
          <w:rFonts w:cs="David" w:hint="cs"/>
          <w:rtl/>
        </w:rPr>
      </w:pPr>
    </w:p>
    <w:p w14:paraId="38141617"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75A03FA0" w14:textId="77777777" w:rsidR="00A71B7E" w:rsidRPr="00A71B7E" w:rsidRDefault="00A71B7E" w:rsidP="00A71B7E">
      <w:pPr>
        <w:bidi/>
        <w:jc w:val="both"/>
        <w:rPr>
          <w:rFonts w:cs="David" w:hint="cs"/>
          <w:rtl/>
        </w:rPr>
      </w:pPr>
    </w:p>
    <w:p w14:paraId="1FB5E413" w14:textId="77777777" w:rsidR="00A71B7E" w:rsidRPr="00A71B7E" w:rsidRDefault="00A71B7E" w:rsidP="00A71B7E">
      <w:pPr>
        <w:bidi/>
        <w:jc w:val="both"/>
        <w:rPr>
          <w:rFonts w:cs="David" w:hint="cs"/>
          <w:rtl/>
        </w:rPr>
      </w:pPr>
      <w:r w:rsidRPr="00A71B7E">
        <w:rPr>
          <w:rFonts w:cs="David" w:hint="cs"/>
          <w:rtl/>
        </w:rPr>
        <w:tab/>
        <w:t>מאיר, האיום הזה לא עובד.</w:t>
      </w:r>
    </w:p>
    <w:p w14:paraId="1FFB65A0" w14:textId="77777777" w:rsidR="00A71B7E" w:rsidRPr="00A71B7E" w:rsidRDefault="00A71B7E" w:rsidP="00A71B7E">
      <w:pPr>
        <w:bidi/>
        <w:jc w:val="both"/>
        <w:rPr>
          <w:rFonts w:cs="David" w:hint="cs"/>
          <w:rtl/>
        </w:rPr>
      </w:pPr>
    </w:p>
    <w:p w14:paraId="0A7671DC" w14:textId="77777777" w:rsidR="00A71B7E" w:rsidRPr="00A71B7E" w:rsidRDefault="00A71B7E" w:rsidP="00A71B7E">
      <w:pPr>
        <w:bidi/>
        <w:jc w:val="both"/>
        <w:rPr>
          <w:rFonts w:cs="David" w:hint="cs"/>
          <w:rtl/>
        </w:rPr>
      </w:pPr>
      <w:r w:rsidRPr="00A71B7E">
        <w:rPr>
          <w:rFonts w:cs="David" w:hint="cs"/>
          <w:u w:val="single"/>
          <w:rtl/>
        </w:rPr>
        <w:t>מאיר שטרית:</w:t>
      </w:r>
    </w:p>
    <w:p w14:paraId="7CFACA61" w14:textId="77777777" w:rsidR="00A71B7E" w:rsidRPr="00A71B7E" w:rsidRDefault="00A71B7E" w:rsidP="00A71B7E">
      <w:pPr>
        <w:bidi/>
        <w:jc w:val="both"/>
        <w:rPr>
          <w:rFonts w:cs="David" w:hint="cs"/>
          <w:rtl/>
        </w:rPr>
      </w:pPr>
    </w:p>
    <w:p w14:paraId="3C32D3B0" w14:textId="77777777" w:rsidR="00A71B7E" w:rsidRPr="00A71B7E" w:rsidRDefault="00A71B7E" w:rsidP="00A71B7E">
      <w:pPr>
        <w:bidi/>
        <w:jc w:val="both"/>
        <w:rPr>
          <w:rFonts w:cs="David" w:hint="cs"/>
          <w:rtl/>
        </w:rPr>
      </w:pPr>
      <w:r w:rsidRPr="00A71B7E">
        <w:rPr>
          <w:rFonts w:cs="David" w:hint="cs"/>
          <w:rtl/>
        </w:rPr>
        <w:tab/>
        <w:t xml:space="preserve"> זבולון, אני לא מאיים חלילה.</w:t>
      </w:r>
    </w:p>
    <w:p w14:paraId="04EFE8DF" w14:textId="77777777" w:rsidR="00A71B7E" w:rsidRPr="00A71B7E" w:rsidRDefault="00A71B7E" w:rsidP="00A71B7E">
      <w:pPr>
        <w:bidi/>
        <w:jc w:val="both"/>
        <w:rPr>
          <w:rFonts w:cs="David" w:hint="cs"/>
          <w:rtl/>
        </w:rPr>
      </w:pPr>
    </w:p>
    <w:p w14:paraId="02C57600" w14:textId="77777777" w:rsidR="00A71B7E" w:rsidRPr="00A71B7E" w:rsidRDefault="00A71B7E" w:rsidP="00A71B7E">
      <w:pPr>
        <w:bidi/>
        <w:jc w:val="both"/>
        <w:rPr>
          <w:rFonts w:cs="David" w:hint="cs"/>
          <w:rtl/>
        </w:rPr>
      </w:pPr>
      <w:r w:rsidRPr="00A71B7E">
        <w:rPr>
          <w:rFonts w:cs="David" w:hint="cs"/>
          <w:u w:val="single"/>
          <w:rtl/>
        </w:rPr>
        <w:t xml:space="preserve">זבולון </w:t>
      </w:r>
      <w:proofErr w:type="spellStart"/>
      <w:r w:rsidRPr="00A71B7E">
        <w:rPr>
          <w:rFonts w:cs="David" w:hint="cs"/>
          <w:u w:val="single"/>
          <w:rtl/>
        </w:rPr>
        <w:t>אורלב</w:t>
      </w:r>
      <w:proofErr w:type="spellEnd"/>
      <w:r w:rsidRPr="00A71B7E">
        <w:rPr>
          <w:rFonts w:cs="David" w:hint="cs"/>
          <w:u w:val="single"/>
          <w:rtl/>
        </w:rPr>
        <w:t>:</w:t>
      </w:r>
    </w:p>
    <w:p w14:paraId="6C4CA04F" w14:textId="77777777" w:rsidR="00A71B7E" w:rsidRPr="00A71B7E" w:rsidRDefault="00A71B7E" w:rsidP="00A71B7E">
      <w:pPr>
        <w:bidi/>
        <w:jc w:val="both"/>
        <w:rPr>
          <w:rFonts w:cs="David" w:hint="cs"/>
          <w:rtl/>
        </w:rPr>
      </w:pPr>
    </w:p>
    <w:p w14:paraId="52AEED63" w14:textId="77777777" w:rsidR="00A71B7E" w:rsidRPr="00A71B7E" w:rsidRDefault="00A71B7E" w:rsidP="00A71B7E">
      <w:pPr>
        <w:bidi/>
        <w:jc w:val="both"/>
        <w:rPr>
          <w:rFonts w:cs="David" w:hint="cs"/>
          <w:rtl/>
        </w:rPr>
      </w:pPr>
      <w:r w:rsidRPr="00A71B7E">
        <w:rPr>
          <w:rFonts w:cs="David" w:hint="cs"/>
          <w:rtl/>
        </w:rPr>
        <w:tab/>
        <w:t>יש הבדל בין מסירת חלקי מולדת לבין תחבורה בשבת.</w:t>
      </w:r>
    </w:p>
    <w:p w14:paraId="1BD5D518" w14:textId="77777777" w:rsidR="00A71B7E" w:rsidRPr="00A71B7E" w:rsidRDefault="00A71B7E" w:rsidP="00A71B7E">
      <w:pPr>
        <w:bidi/>
        <w:jc w:val="both"/>
        <w:rPr>
          <w:rFonts w:cs="David" w:hint="cs"/>
          <w:rtl/>
        </w:rPr>
      </w:pPr>
    </w:p>
    <w:p w14:paraId="755CC34C" w14:textId="77777777" w:rsidR="00A71B7E" w:rsidRPr="00A71B7E" w:rsidRDefault="00A71B7E" w:rsidP="00A71B7E">
      <w:pPr>
        <w:bidi/>
        <w:jc w:val="both"/>
        <w:rPr>
          <w:rFonts w:cs="David" w:hint="cs"/>
          <w:rtl/>
        </w:rPr>
      </w:pPr>
      <w:r w:rsidRPr="00A71B7E">
        <w:rPr>
          <w:rFonts w:cs="David" w:hint="cs"/>
          <w:u w:val="single"/>
          <w:rtl/>
        </w:rPr>
        <w:t>אחמד טיבי:</w:t>
      </w:r>
    </w:p>
    <w:p w14:paraId="02BD22B0" w14:textId="77777777" w:rsidR="00A71B7E" w:rsidRPr="00A71B7E" w:rsidRDefault="00A71B7E" w:rsidP="00A71B7E">
      <w:pPr>
        <w:bidi/>
        <w:jc w:val="both"/>
        <w:rPr>
          <w:rFonts w:cs="David" w:hint="cs"/>
          <w:rtl/>
        </w:rPr>
      </w:pPr>
    </w:p>
    <w:p w14:paraId="2CE878F4" w14:textId="77777777" w:rsidR="00A71B7E" w:rsidRPr="00A71B7E" w:rsidRDefault="00A71B7E" w:rsidP="00A71B7E">
      <w:pPr>
        <w:bidi/>
        <w:jc w:val="both"/>
        <w:rPr>
          <w:rFonts w:cs="David" w:hint="cs"/>
          <w:rtl/>
        </w:rPr>
      </w:pPr>
      <w:r w:rsidRPr="00A71B7E">
        <w:rPr>
          <w:rFonts w:cs="David" w:hint="cs"/>
          <w:rtl/>
        </w:rPr>
        <w:tab/>
        <w:t xml:space="preserve">אם יהיו ח"כים ערבים בכנסת </w:t>
      </w:r>
      <w:r w:rsidRPr="00A71B7E">
        <w:rPr>
          <w:rFonts w:cs="David"/>
          <w:rtl/>
        </w:rPr>
        <w:t>–</w:t>
      </w:r>
      <w:r w:rsidRPr="00A71B7E">
        <w:rPr>
          <w:rFonts w:cs="David" w:hint="cs"/>
          <w:rtl/>
        </w:rPr>
        <w:t xml:space="preserve"> משאל עם, מי מאיתנו יישאר?</w:t>
      </w:r>
    </w:p>
    <w:p w14:paraId="6D74F943" w14:textId="77777777" w:rsidR="00A71B7E" w:rsidRPr="00A71B7E" w:rsidRDefault="00A71B7E" w:rsidP="00A71B7E">
      <w:pPr>
        <w:bidi/>
        <w:jc w:val="both"/>
        <w:rPr>
          <w:rFonts w:cs="David" w:hint="cs"/>
          <w:rtl/>
        </w:rPr>
      </w:pPr>
    </w:p>
    <w:p w14:paraId="3B8B8144" w14:textId="77777777" w:rsidR="00A71B7E" w:rsidRPr="00A71B7E" w:rsidRDefault="00A71B7E" w:rsidP="00A71B7E">
      <w:pPr>
        <w:bidi/>
        <w:jc w:val="both"/>
        <w:rPr>
          <w:rFonts w:cs="David" w:hint="cs"/>
          <w:rtl/>
        </w:rPr>
      </w:pPr>
      <w:r w:rsidRPr="00A71B7E">
        <w:rPr>
          <w:rFonts w:cs="David" w:hint="cs"/>
          <w:u w:val="single"/>
          <w:rtl/>
        </w:rPr>
        <w:t xml:space="preserve">היו"ר זאב </w:t>
      </w:r>
      <w:proofErr w:type="spellStart"/>
      <w:r w:rsidRPr="00A71B7E">
        <w:rPr>
          <w:rFonts w:cs="David" w:hint="cs"/>
          <w:u w:val="single"/>
          <w:rtl/>
        </w:rPr>
        <w:t>אלקין</w:t>
      </w:r>
      <w:proofErr w:type="spellEnd"/>
      <w:r w:rsidRPr="00A71B7E">
        <w:rPr>
          <w:rFonts w:cs="David" w:hint="cs"/>
          <w:u w:val="single"/>
          <w:rtl/>
        </w:rPr>
        <w:t>:</w:t>
      </w:r>
    </w:p>
    <w:p w14:paraId="71EAE657" w14:textId="77777777" w:rsidR="00A71B7E" w:rsidRPr="00A71B7E" w:rsidRDefault="00A71B7E" w:rsidP="00A71B7E">
      <w:pPr>
        <w:bidi/>
        <w:jc w:val="both"/>
        <w:rPr>
          <w:rFonts w:cs="David" w:hint="cs"/>
          <w:rtl/>
        </w:rPr>
      </w:pPr>
    </w:p>
    <w:p w14:paraId="5B93933C" w14:textId="77777777" w:rsidR="00A71B7E" w:rsidRPr="00A71B7E" w:rsidRDefault="00A71B7E" w:rsidP="00A71B7E">
      <w:pPr>
        <w:bidi/>
        <w:jc w:val="both"/>
        <w:rPr>
          <w:rFonts w:cs="David" w:hint="cs"/>
          <w:rtl/>
        </w:rPr>
      </w:pPr>
      <w:r w:rsidRPr="00A71B7E">
        <w:rPr>
          <w:rFonts w:cs="David" w:hint="cs"/>
          <w:rtl/>
        </w:rPr>
        <w:tab/>
        <w:t xml:space="preserve">חברים, אני מעמיד להצבעה את ההצעה להקים ועדה משותפת 5 על 5, 5 נציגים מוועדת הכנסת ו-5 נציגים מוועדת החוקה בראשות יושב ראש ועדת הכנסת. מי בעד ההצעה הזאת? מי נגד? מי נמנע? 5 נגד, 10 בעד. ההצעה אושרה ושתי הוועדות יביאו בהמשך את השמות לאישור. תודה לכולם, תם סדר היום.  </w:t>
      </w:r>
    </w:p>
    <w:p w14:paraId="478459E9" w14:textId="77777777" w:rsidR="00A71B7E" w:rsidRDefault="00A71B7E" w:rsidP="00A71B7E">
      <w:pPr>
        <w:bidi/>
        <w:jc w:val="both"/>
        <w:rPr>
          <w:rFonts w:cs="David" w:hint="cs"/>
          <w:rtl/>
        </w:rPr>
      </w:pPr>
    </w:p>
    <w:p w14:paraId="3B7A15D0" w14:textId="77777777" w:rsidR="00A71B7E" w:rsidRDefault="00A71B7E" w:rsidP="00A71B7E">
      <w:pPr>
        <w:bidi/>
        <w:jc w:val="both"/>
        <w:rPr>
          <w:rFonts w:cs="David" w:hint="cs"/>
          <w:rtl/>
        </w:rPr>
      </w:pPr>
    </w:p>
    <w:p w14:paraId="55A3A20E" w14:textId="77777777" w:rsidR="00A71B7E" w:rsidRDefault="00A71B7E" w:rsidP="00A71B7E">
      <w:pPr>
        <w:bidi/>
        <w:jc w:val="both"/>
        <w:rPr>
          <w:rFonts w:cs="David" w:hint="cs"/>
          <w:rtl/>
        </w:rPr>
      </w:pPr>
    </w:p>
    <w:p w14:paraId="018CD698" w14:textId="77777777" w:rsidR="00A71B7E" w:rsidRDefault="00A71B7E" w:rsidP="00A71B7E">
      <w:pPr>
        <w:bidi/>
        <w:jc w:val="both"/>
        <w:rPr>
          <w:rFonts w:cs="David" w:hint="cs"/>
          <w:rtl/>
        </w:rPr>
      </w:pPr>
    </w:p>
    <w:p w14:paraId="13114117" w14:textId="77777777" w:rsidR="00A71B7E" w:rsidRPr="00A71B7E" w:rsidRDefault="00A71B7E" w:rsidP="00A71B7E">
      <w:pPr>
        <w:bidi/>
        <w:jc w:val="both"/>
        <w:rPr>
          <w:rFonts w:cs="David" w:hint="cs"/>
          <w:rtl/>
        </w:rPr>
      </w:pPr>
    </w:p>
    <w:p w14:paraId="17FAC7DB" w14:textId="77777777" w:rsidR="00A71B7E" w:rsidRPr="00A71B7E" w:rsidRDefault="00A71B7E" w:rsidP="00A71B7E">
      <w:pPr>
        <w:bidi/>
        <w:jc w:val="both"/>
        <w:rPr>
          <w:rFonts w:cs="David" w:hint="cs"/>
          <w:b/>
          <w:bCs/>
          <w:u w:val="single"/>
          <w:rtl/>
        </w:rPr>
      </w:pPr>
      <w:r w:rsidRPr="00A71B7E">
        <w:rPr>
          <w:rFonts w:cs="David" w:hint="cs"/>
          <w:b/>
          <w:bCs/>
          <w:u w:val="single"/>
          <w:rtl/>
        </w:rPr>
        <w:t>הישיבה ננעלה בשעה 09:35</w:t>
      </w:r>
    </w:p>
    <w:p w14:paraId="0AD1D9E4" w14:textId="77777777" w:rsidR="00A71B7E" w:rsidRPr="00A71B7E" w:rsidRDefault="00A71B7E" w:rsidP="00A71B7E">
      <w:pPr>
        <w:bidi/>
        <w:jc w:val="both"/>
        <w:rPr>
          <w:rFonts w:cs="David" w:hint="cs"/>
          <w:rtl/>
        </w:rPr>
      </w:pPr>
    </w:p>
    <w:p w14:paraId="2FA0B9F0" w14:textId="77777777" w:rsidR="00A71B7E" w:rsidRPr="00A71B7E" w:rsidRDefault="00A71B7E" w:rsidP="00A71B7E">
      <w:pPr>
        <w:bidi/>
        <w:jc w:val="both"/>
        <w:rPr>
          <w:rFonts w:cs="David" w:hint="cs"/>
          <w:rtl/>
        </w:rPr>
      </w:pPr>
    </w:p>
    <w:p w14:paraId="4409ED90" w14:textId="77777777" w:rsidR="00A71B7E" w:rsidRPr="00A71B7E" w:rsidRDefault="00A71B7E" w:rsidP="00A71B7E">
      <w:pPr>
        <w:bidi/>
        <w:jc w:val="both"/>
        <w:rPr>
          <w:rFonts w:cs="David" w:hint="cs"/>
          <w:rtl/>
        </w:rPr>
      </w:pPr>
    </w:p>
    <w:p w14:paraId="4BEB8670" w14:textId="77777777" w:rsidR="00A71B7E" w:rsidRPr="00A71B7E" w:rsidRDefault="00A71B7E" w:rsidP="00A71B7E">
      <w:pPr>
        <w:bidi/>
        <w:jc w:val="both"/>
        <w:rPr>
          <w:rFonts w:cs="David" w:hint="cs"/>
          <w:rtl/>
        </w:rPr>
      </w:pPr>
    </w:p>
    <w:p w14:paraId="25916608" w14:textId="77777777" w:rsidR="00A71B7E" w:rsidRPr="00A71B7E" w:rsidRDefault="00A71B7E" w:rsidP="00A71B7E">
      <w:pPr>
        <w:bidi/>
        <w:jc w:val="both"/>
        <w:rPr>
          <w:rFonts w:cs="David" w:hint="cs"/>
          <w:rtl/>
        </w:rPr>
      </w:pPr>
    </w:p>
    <w:p w14:paraId="56041799" w14:textId="77777777" w:rsidR="00A71B7E" w:rsidRPr="00A71B7E" w:rsidRDefault="00A71B7E" w:rsidP="00A71B7E">
      <w:pPr>
        <w:bidi/>
        <w:jc w:val="both"/>
        <w:rPr>
          <w:rFonts w:cs="David" w:hint="cs"/>
          <w:rtl/>
        </w:rPr>
      </w:pPr>
    </w:p>
    <w:p w14:paraId="760A287D" w14:textId="77777777" w:rsidR="00A71B7E" w:rsidRPr="00A71B7E" w:rsidRDefault="00A71B7E" w:rsidP="00A71B7E">
      <w:pPr>
        <w:bidi/>
        <w:jc w:val="both"/>
        <w:rPr>
          <w:rFonts w:cs="David" w:hint="cs"/>
          <w:rtl/>
        </w:rPr>
      </w:pPr>
    </w:p>
    <w:p w14:paraId="7EC0306D" w14:textId="77777777" w:rsidR="00552A80" w:rsidRPr="00A71B7E" w:rsidRDefault="00552A80" w:rsidP="00A71B7E">
      <w:pPr>
        <w:bidi/>
        <w:jc w:val="both"/>
        <w:rPr>
          <w:rFonts w:cs="David"/>
        </w:rPr>
      </w:pPr>
    </w:p>
    <w:sectPr w:rsidR="00552A80" w:rsidRPr="00A71B7E" w:rsidSect="00A71B7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18E0" w14:textId="77777777" w:rsidR="00A71B7E" w:rsidRDefault="00A71B7E">
      <w:r>
        <w:separator/>
      </w:r>
    </w:p>
  </w:endnote>
  <w:endnote w:type="continuationSeparator" w:id="0">
    <w:p w14:paraId="3BE14308" w14:textId="77777777" w:rsidR="00A71B7E" w:rsidRDefault="00A7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ED0E4" w14:textId="77777777" w:rsidR="00A71B7E" w:rsidRDefault="00A71B7E">
      <w:r>
        <w:separator/>
      </w:r>
    </w:p>
  </w:footnote>
  <w:footnote w:type="continuationSeparator" w:id="0">
    <w:p w14:paraId="3D214B85" w14:textId="77777777" w:rsidR="00A71B7E" w:rsidRDefault="00A7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A95A" w14:textId="77777777" w:rsidR="00A71B7E" w:rsidRDefault="00A71B7E" w:rsidP="00A71B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2C4BDEF" w14:textId="77777777" w:rsidR="00A71B7E" w:rsidRDefault="00A71B7E">
    <w:pPr>
      <w:pStyle w:val="Header"/>
      <w:ind w:right="360"/>
      <w:jc w:val="both"/>
      <w:rPr>
        <w:rtl/>
      </w:rPr>
    </w:pPr>
  </w:p>
  <w:p w14:paraId="10B7444E" w14:textId="77777777" w:rsidR="00A71B7E" w:rsidRDefault="00A71B7E"/>
  <w:p w14:paraId="61C42CF1" w14:textId="77777777" w:rsidR="00A71B7E" w:rsidRDefault="00A71B7E"/>
  <w:p w14:paraId="3DFCF3C4" w14:textId="77777777" w:rsidR="00A71B7E" w:rsidRDefault="00A71B7E"/>
  <w:p w14:paraId="2C20745B" w14:textId="77777777" w:rsidR="00A71B7E" w:rsidRDefault="00A71B7E"/>
  <w:p w14:paraId="741C8BD7" w14:textId="77777777" w:rsidR="00A71B7E" w:rsidRDefault="00A71B7E"/>
  <w:p w14:paraId="062DAD92" w14:textId="77777777" w:rsidR="00A71B7E" w:rsidRDefault="00A71B7E"/>
  <w:p w14:paraId="21687443" w14:textId="77777777" w:rsidR="00A71B7E" w:rsidRDefault="00A71B7E"/>
  <w:p w14:paraId="3F40E6FC" w14:textId="77777777" w:rsidR="00A71B7E" w:rsidRDefault="00A71B7E"/>
  <w:p w14:paraId="37EA37AD" w14:textId="77777777" w:rsidR="00A71B7E" w:rsidRDefault="00A71B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8AAD" w14:textId="77777777" w:rsidR="00A71B7E" w:rsidRDefault="00A71B7E" w:rsidP="00A71B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6321CDC9" w14:textId="77777777" w:rsidR="00A71B7E" w:rsidRDefault="00A71B7E" w:rsidP="00A71B7E">
    <w:pPr>
      <w:pStyle w:val="Header"/>
      <w:ind w:right="360"/>
      <w:jc w:val="both"/>
      <w:rPr>
        <w:rStyle w:val="PageNumber"/>
        <w:rFonts w:hint="cs"/>
        <w:rtl/>
      </w:rPr>
    </w:pPr>
    <w:r>
      <w:rPr>
        <w:rtl/>
      </w:rPr>
      <w:t>וע</w:t>
    </w:r>
    <w:r>
      <w:rPr>
        <w:rStyle w:val="PageNumber"/>
        <w:rFonts w:hint="cs"/>
        <w:rtl/>
      </w:rPr>
      <w:t>דת הכנסת</w:t>
    </w:r>
  </w:p>
  <w:p w14:paraId="22E0880A" w14:textId="77777777" w:rsidR="00A71B7E" w:rsidRDefault="00A71B7E" w:rsidP="00A71B7E">
    <w:pPr>
      <w:pStyle w:val="Header"/>
      <w:ind w:right="360"/>
      <w:jc w:val="both"/>
      <w:rPr>
        <w:rStyle w:val="PageNumber"/>
        <w:rFonts w:hint="cs"/>
        <w:rtl/>
      </w:rPr>
    </w:pPr>
    <w:r>
      <w:rPr>
        <w:rStyle w:val="PageNumber"/>
        <w:rFonts w:hint="cs"/>
        <w:rtl/>
      </w:rPr>
      <w:t>26.5.2009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28FF"/>
    <w:multiLevelType w:val="hybridMultilevel"/>
    <w:tmpl w:val="C6EAB586"/>
    <w:lvl w:ilvl="0" w:tplc="52E48F54">
      <w:start w:val="1"/>
      <w:numFmt w:val="hebrew1"/>
      <w:lvlText w:val="%1."/>
      <w:lvlJc w:val="left"/>
      <w:pPr>
        <w:tabs>
          <w:tab w:val="num" w:pos="720"/>
        </w:tabs>
        <w:ind w:left="720" w:hanging="360"/>
      </w:pPr>
      <w:rPr>
        <w:rFonts w:hint="default"/>
      </w:rPr>
    </w:lvl>
    <w:lvl w:ilvl="1" w:tplc="579679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A00E9F"/>
    <w:multiLevelType w:val="hybridMultilevel"/>
    <w:tmpl w:val="023AE0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D0C54D6"/>
    <w:multiLevelType w:val="hybridMultilevel"/>
    <w:tmpl w:val="DC9CEE5A"/>
    <w:lvl w:ilvl="0" w:tplc="FE8E1ED2">
      <w:start w:val="1"/>
      <w:numFmt w:val="hebrew1"/>
      <w:lvlText w:val="%1."/>
      <w:lvlJc w:val="left"/>
      <w:pPr>
        <w:tabs>
          <w:tab w:val="num" w:pos="785"/>
        </w:tabs>
        <w:ind w:left="785" w:hanging="360"/>
      </w:pPr>
      <w:rPr>
        <w:rFonts w:hint="default"/>
      </w:rPr>
    </w:lvl>
    <w:lvl w:ilvl="1" w:tplc="A3A0BF0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2576555">
    <w:abstractNumId w:val="2"/>
  </w:num>
  <w:num w:numId="2" w16cid:durableId="571506164">
    <w:abstractNumId w:val="1"/>
  </w:num>
  <w:num w:numId="3" w16cid:durableId="115121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4161פרוטוקול_ישיבת_ועדה.doc"/>
    <w:docVar w:name="StartMode" w:val="3"/>
  </w:docVars>
  <w:rsids>
    <w:rsidRoot w:val="00737038"/>
    <w:rsid w:val="00146A79"/>
    <w:rsid w:val="00552A80"/>
    <w:rsid w:val="00737038"/>
    <w:rsid w:val="007E1A43"/>
    <w:rsid w:val="00965806"/>
    <w:rsid w:val="00A71B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9CC87"/>
  <w15:chartTrackingRefBased/>
  <w15:docId w15:val="{359A0545-BA6E-4AB0-89F1-A16C7C6D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71B7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1B7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7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1985</Words>
  <Characters>11317</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