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D2DB0" w14:textId="77777777" w:rsidR="009F06FD" w:rsidRPr="009F06FD" w:rsidRDefault="009F06FD" w:rsidP="009F06FD">
      <w:pPr>
        <w:bidi/>
        <w:rPr>
          <w:rFonts w:cs="David" w:hint="cs"/>
          <w:b/>
          <w:bCs/>
          <w:rtl/>
        </w:rPr>
      </w:pPr>
      <w:r w:rsidRPr="009F06FD">
        <w:rPr>
          <w:rFonts w:cs="David" w:hint="cs"/>
          <w:b/>
          <w:bCs/>
          <w:rtl/>
        </w:rPr>
        <w:t xml:space="preserve">הכנסת </w:t>
      </w:r>
      <w:r>
        <w:rPr>
          <w:rFonts w:cs="David" w:hint="cs"/>
          <w:b/>
          <w:bCs/>
          <w:rtl/>
        </w:rPr>
        <w:t>השמונה</w:t>
      </w:r>
      <w:r w:rsidRPr="009F06FD">
        <w:rPr>
          <w:rFonts w:cs="David" w:hint="cs"/>
          <w:b/>
          <w:bCs/>
          <w:rtl/>
        </w:rPr>
        <w:t>-עשרה                                                                                      נוסח לא מתוקן</w:t>
      </w:r>
    </w:p>
    <w:p w14:paraId="1C7EB28C" w14:textId="77777777" w:rsidR="009F06FD" w:rsidRPr="009F06FD" w:rsidRDefault="009F06FD" w:rsidP="009F06FD">
      <w:pPr>
        <w:bidi/>
        <w:rPr>
          <w:rFonts w:cs="David" w:hint="cs"/>
          <w:b/>
          <w:bCs/>
          <w:rtl/>
        </w:rPr>
      </w:pPr>
      <w:r w:rsidRPr="009F06FD">
        <w:rPr>
          <w:rFonts w:cs="David" w:hint="cs"/>
          <w:b/>
          <w:bCs/>
          <w:rtl/>
        </w:rPr>
        <w:t xml:space="preserve">מושב </w:t>
      </w:r>
      <w:r>
        <w:rPr>
          <w:rFonts w:cs="David" w:hint="cs"/>
          <w:b/>
          <w:bCs/>
          <w:rtl/>
        </w:rPr>
        <w:t>ראשון</w:t>
      </w:r>
    </w:p>
    <w:p w14:paraId="43947721" w14:textId="77777777" w:rsidR="009F06FD" w:rsidRPr="009F06FD" w:rsidRDefault="009F06FD" w:rsidP="009F06FD">
      <w:pPr>
        <w:bidi/>
        <w:rPr>
          <w:rFonts w:cs="David" w:hint="cs"/>
          <w:rtl/>
        </w:rPr>
      </w:pPr>
    </w:p>
    <w:p w14:paraId="31AB17C3" w14:textId="77777777" w:rsidR="009F06FD" w:rsidRPr="009F06FD" w:rsidRDefault="009F06FD" w:rsidP="009F06FD">
      <w:pPr>
        <w:bidi/>
        <w:rPr>
          <w:rFonts w:cs="David" w:hint="cs"/>
          <w:rtl/>
        </w:rPr>
      </w:pPr>
    </w:p>
    <w:p w14:paraId="0BBB6777" w14:textId="77777777" w:rsidR="009F06FD" w:rsidRPr="009F06FD" w:rsidRDefault="009F06FD" w:rsidP="009F06FD">
      <w:pPr>
        <w:bidi/>
        <w:rPr>
          <w:rFonts w:cs="David" w:hint="cs"/>
          <w:b/>
          <w:bCs/>
          <w:rtl/>
        </w:rPr>
      </w:pPr>
    </w:p>
    <w:p w14:paraId="2F7CE89E" w14:textId="77777777" w:rsidR="009F06FD" w:rsidRPr="009F06FD" w:rsidRDefault="009F06FD" w:rsidP="009F06FD">
      <w:pPr>
        <w:bidi/>
        <w:jc w:val="center"/>
        <w:rPr>
          <w:rFonts w:cs="David" w:hint="cs"/>
          <w:b/>
          <w:bCs/>
          <w:rtl/>
        </w:rPr>
      </w:pPr>
      <w:r w:rsidRPr="009F06FD">
        <w:rPr>
          <w:rFonts w:cs="David" w:hint="cs"/>
          <w:b/>
          <w:bCs/>
          <w:rtl/>
        </w:rPr>
        <w:t>פרוטוקול מס' 4</w:t>
      </w:r>
    </w:p>
    <w:p w14:paraId="65F4CB90" w14:textId="77777777" w:rsidR="009F06FD" w:rsidRPr="009F06FD" w:rsidRDefault="009F06FD" w:rsidP="009F06FD">
      <w:pPr>
        <w:bidi/>
        <w:jc w:val="center"/>
        <w:rPr>
          <w:rFonts w:cs="David" w:hint="cs"/>
          <w:b/>
          <w:bCs/>
          <w:rtl/>
        </w:rPr>
      </w:pPr>
      <w:r w:rsidRPr="009F06FD">
        <w:rPr>
          <w:rFonts w:cs="David" w:hint="cs"/>
          <w:b/>
          <w:bCs/>
          <w:rtl/>
        </w:rPr>
        <w:t>מישיבת הוועדה המסדרת לכנסת ה-18</w:t>
      </w:r>
    </w:p>
    <w:p w14:paraId="7B324F2A" w14:textId="77777777" w:rsidR="009F06FD" w:rsidRPr="009F06FD" w:rsidRDefault="009F06FD" w:rsidP="009F06FD">
      <w:pPr>
        <w:bidi/>
        <w:jc w:val="center"/>
        <w:rPr>
          <w:rFonts w:cs="David" w:hint="cs"/>
          <w:b/>
          <w:bCs/>
          <w:u w:val="single"/>
          <w:rtl/>
        </w:rPr>
      </w:pPr>
      <w:r w:rsidRPr="009F06FD">
        <w:rPr>
          <w:rFonts w:cs="David" w:hint="cs"/>
          <w:b/>
          <w:bCs/>
          <w:u w:val="single"/>
          <w:rtl/>
        </w:rPr>
        <w:t xml:space="preserve">יום שלישי, ו' בניסן, </w:t>
      </w:r>
      <w:proofErr w:type="spellStart"/>
      <w:r w:rsidRPr="009F06FD">
        <w:rPr>
          <w:rFonts w:cs="David" w:hint="cs"/>
          <w:b/>
          <w:bCs/>
          <w:u w:val="single"/>
          <w:rtl/>
        </w:rPr>
        <w:t>התשס"ט</w:t>
      </w:r>
      <w:proofErr w:type="spellEnd"/>
      <w:r w:rsidRPr="009F06FD">
        <w:rPr>
          <w:rFonts w:cs="David" w:hint="cs"/>
          <w:b/>
          <w:bCs/>
          <w:u w:val="single"/>
          <w:rtl/>
        </w:rPr>
        <w:t xml:space="preserve"> (31.3.2009), בשעה 11:00</w:t>
      </w:r>
    </w:p>
    <w:p w14:paraId="54140820" w14:textId="77777777" w:rsidR="009F06FD" w:rsidRPr="009F06FD" w:rsidRDefault="009F06FD" w:rsidP="009F06FD">
      <w:pPr>
        <w:bidi/>
        <w:rPr>
          <w:rFonts w:cs="David" w:hint="cs"/>
          <w:u w:val="single"/>
          <w:rtl/>
        </w:rPr>
      </w:pPr>
      <w:r w:rsidRPr="009F06FD">
        <w:rPr>
          <w:rFonts w:cs="David"/>
          <w:rtl/>
        </w:rPr>
        <w:tab/>
      </w:r>
    </w:p>
    <w:p w14:paraId="1F8895DC" w14:textId="77777777" w:rsidR="009F06FD" w:rsidRPr="009F06FD" w:rsidRDefault="009F06FD" w:rsidP="009F06FD">
      <w:pPr>
        <w:bidi/>
        <w:rPr>
          <w:rFonts w:cs="David" w:hint="cs"/>
          <w:u w:val="single"/>
          <w:rtl/>
        </w:rPr>
      </w:pPr>
    </w:p>
    <w:p w14:paraId="55E9D16B" w14:textId="77777777" w:rsidR="009F06FD" w:rsidRPr="009F06FD" w:rsidRDefault="009F06FD" w:rsidP="009F06FD">
      <w:pPr>
        <w:bidi/>
        <w:rPr>
          <w:rFonts w:cs="David" w:hint="cs"/>
          <w:u w:val="single"/>
          <w:rtl/>
        </w:rPr>
      </w:pPr>
    </w:p>
    <w:p w14:paraId="0613CE11" w14:textId="77777777" w:rsidR="009F06FD" w:rsidRPr="009F06FD" w:rsidRDefault="009F06FD" w:rsidP="009F06FD">
      <w:pPr>
        <w:bidi/>
        <w:rPr>
          <w:rFonts w:cs="David" w:hint="cs"/>
          <w:rtl/>
        </w:rPr>
      </w:pPr>
      <w:r w:rsidRPr="009F06FD">
        <w:rPr>
          <w:rFonts w:cs="David" w:hint="cs"/>
          <w:b/>
          <w:bCs/>
          <w:u w:val="single"/>
          <w:rtl/>
        </w:rPr>
        <w:t>סדר-היום:</w:t>
      </w:r>
      <w:r w:rsidRPr="009F06FD">
        <w:rPr>
          <w:rFonts w:cs="David" w:hint="cs"/>
          <w:rtl/>
        </w:rPr>
        <w:t xml:space="preserve"> </w:t>
      </w:r>
      <w:r w:rsidRPr="009F06FD">
        <w:rPr>
          <w:rFonts w:cs="David" w:hint="cs"/>
          <w:rtl/>
        </w:rPr>
        <w:tab/>
      </w:r>
    </w:p>
    <w:p w14:paraId="40D50DA2" w14:textId="77777777" w:rsidR="009F06FD" w:rsidRPr="009F06FD" w:rsidRDefault="009F06FD" w:rsidP="009F06FD">
      <w:pPr>
        <w:bidi/>
        <w:rPr>
          <w:rFonts w:cs="David" w:hint="cs"/>
          <w:rtl/>
        </w:rPr>
      </w:pPr>
    </w:p>
    <w:p w14:paraId="4878E72D" w14:textId="77777777" w:rsidR="009F06FD" w:rsidRPr="009F06FD" w:rsidRDefault="009F06FD" w:rsidP="009F06FD">
      <w:pPr>
        <w:bidi/>
        <w:rPr>
          <w:rFonts w:cs="David" w:hint="cs"/>
          <w:b/>
          <w:bCs/>
          <w:rtl/>
        </w:rPr>
      </w:pPr>
      <w:r w:rsidRPr="009F06FD">
        <w:rPr>
          <w:rFonts w:cs="David" w:hint="cs"/>
          <w:b/>
          <w:bCs/>
          <w:rtl/>
        </w:rPr>
        <w:t>א.</w:t>
      </w:r>
      <w:r w:rsidRPr="009F06FD">
        <w:rPr>
          <w:rFonts w:cs="David" w:hint="cs"/>
          <w:b/>
          <w:bCs/>
          <w:rtl/>
        </w:rPr>
        <w:tab/>
        <w:t xml:space="preserve">קביעת מסגרת לדיון סיעתי בעניין כינון הממשלה. </w:t>
      </w:r>
    </w:p>
    <w:p w14:paraId="614995B1" w14:textId="77777777" w:rsidR="009F06FD" w:rsidRPr="009F06FD" w:rsidRDefault="009F06FD" w:rsidP="009F06FD">
      <w:pPr>
        <w:bidi/>
        <w:rPr>
          <w:rFonts w:cs="David" w:hint="cs"/>
          <w:b/>
          <w:bCs/>
        </w:rPr>
      </w:pPr>
      <w:r w:rsidRPr="009F06FD">
        <w:rPr>
          <w:rFonts w:cs="David" w:hint="cs"/>
          <w:b/>
          <w:bCs/>
          <w:rtl/>
        </w:rPr>
        <w:t>ב.</w:t>
      </w:r>
      <w:r w:rsidRPr="009F06FD">
        <w:rPr>
          <w:rFonts w:cs="David" w:hint="cs"/>
          <w:b/>
          <w:bCs/>
          <w:rtl/>
        </w:rPr>
        <w:tab/>
        <w:t>המלצה בדבר מינוי שני סגנים זמניים ליו"ר הכנסת.</w:t>
      </w:r>
    </w:p>
    <w:p w14:paraId="5F009A2A" w14:textId="77777777" w:rsidR="009F06FD" w:rsidRPr="009F06FD" w:rsidRDefault="009F06FD" w:rsidP="009F06FD">
      <w:pPr>
        <w:bidi/>
        <w:rPr>
          <w:rFonts w:cs="David" w:hint="cs"/>
          <w:b/>
          <w:bCs/>
        </w:rPr>
      </w:pPr>
      <w:r w:rsidRPr="009F06FD">
        <w:rPr>
          <w:rFonts w:cs="David" w:hint="cs"/>
          <w:b/>
          <w:bCs/>
          <w:rtl/>
        </w:rPr>
        <w:t>ג.</w:t>
      </w:r>
      <w:r w:rsidRPr="009F06FD">
        <w:rPr>
          <w:rFonts w:cs="David" w:hint="cs"/>
          <w:b/>
          <w:bCs/>
          <w:rtl/>
        </w:rPr>
        <w:tab/>
        <w:t>המלצה בדבר יושב-ראש ועדת הכספים הזמנית.</w:t>
      </w:r>
    </w:p>
    <w:p w14:paraId="3527288E" w14:textId="77777777" w:rsidR="009F06FD" w:rsidRPr="009F06FD" w:rsidRDefault="009F06FD" w:rsidP="009F06FD">
      <w:pPr>
        <w:bidi/>
        <w:rPr>
          <w:rFonts w:cs="David" w:hint="cs"/>
          <w:b/>
          <w:bCs/>
        </w:rPr>
      </w:pPr>
      <w:r w:rsidRPr="009F06FD">
        <w:rPr>
          <w:rFonts w:cs="David" w:hint="cs"/>
          <w:b/>
          <w:bCs/>
          <w:rtl/>
        </w:rPr>
        <w:t>ד.</w:t>
      </w:r>
      <w:r w:rsidRPr="009F06FD">
        <w:rPr>
          <w:rFonts w:cs="David" w:hint="cs"/>
          <w:b/>
          <w:bCs/>
          <w:rtl/>
        </w:rPr>
        <w:tab/>
        <w:t>בחירת חבר בוועדת הכספים הזמנית מטעם סיעת הליכוד.</w:t>
      </w:r>
    </w:p>
    <w:p w14:paraId="3A4BAD9F" w14:textId="77777777" w:rsidR="009F06FD" w:rsidRPr="009F06FD" w:rsidRDefault="009F06FD" w:rsidP="009F06FD">
      <w:pPr>
        <w:bidi/>
        <w:rPr>
          <w:rFonts w:cs="David" w:hint="cs"/>
          <w:b/>
          <w:bCs/>
        </w:rPr>
      </w:pPr>
      <w:r w:rsidRPr="009F06FD">
        <w:rPr>
          <w:rFonts w:cs="David" w:hint="cs"/>
          <w:b/>
          <w:bCs/>
          <w:rtl/>
        </w:rPr>
        <w:t>ה.</w:t>
      </w:r>
      <w:r w:rsidRPr="009F06FD">
        <w:rPr>
          <w:rFonts w:cs="David" w:hint="cs"/>
          <w:b/>
          <w:bCs/>
          <w:rtl/>
        </w:rPr>
        <w:tab/>
        <w:t>עבודת הוועדות הזמניות בפגרה.</w:t>
      </w:r>
    </w:p>
    <w:p w14:paraId="04508508" w14:textId="77777777" w:rsidR="009F06FD" w:rsidRPr="009F06FD" w:rsidRDefault="009F06FD" w:rsidP="009F06FD">
      <w:pPr>
        <w:bidi/>
        <w:rPr>
          <w:rFonts w:cs="David" w:hint="cs"/>
          <w:b/>
          <w:bCs/>
        </w:rPr>
      </w:pPr>
      <w:r w:rsidRPr="009F06FD">
        <w:rPr>
          <w:rFonts w:cs="David" w:hint="cs"/>
          <w:b/>
          <w:bCs/>
          <w:rtl/>
        </w:rPr>
        <w:t>ו.</w:t>
      </w:r>
      <w:r w:rsidRPr="009F06FD">
        <w:rPr>
          <w:rFonts w:cs="David" w:hint="cs"/>
          <w:b/>
          <w:bCs/>
          <w:rtl/>
        </w:rPr>
        <w:tab/>
        <w:t xml:space="preserve">אישור הצעת ועדת החדרים בדבר חלוקת חדרי הסיעות בקומת הוועדות לשעבר. </w:t>
      </w:r>
    </w:p>
    <w:p w14:paraId="200C3656" w14:textId="77777777" w:rsidR="009F06FD" w:rsidRPr="009F06FD" w:rsidRDefault="009F06FD" w:rsidP="009F06FD">
      <w:pPr>
        <w:bidi/>
        <w:ind w:left="564" w:hanging="564"/>
        <w:rPr>
          <w:rFonts w:cs="David" w:hint="cs"/>
          <w:b/>
          <w:bCs/>
        </w:rPr>
      </w:pPr>
      <w:r w:rsidRPr="009F06FD">
        <w:rPr>
          <w:rFonts w:cs="David" w:hint="cs"/>
          <w:b/>
          <w:bCs/>
          <w:rtl/>
        </w:rPr>
        <w:t>ז.</w:t>
      </w:r>
      <w:r w:rsidRPr="009F06FD">
        <w:rPr>
          <w:rFonts w:cs="David" w:hint="cs"/>
          <w:b/>
          <w:bCs/>
          <w:rtl/>
        </w:rPr>
        <w:tab/>
        <w:t>בחירת יושב-ראש חדש לוועדה המסדרת וחילופי אישים בוועדה המסדרת (בשל שינויים בעקבות כינון הממשלה).</w:t>
      </w:r>
    </w:p>
    <w:p w14:paraId="0F8D3E16" w14:textId="77777777" w:rsidR="009F06FD" w:rsidRPr="009F06FD" w:rsidRDefault="009F06FD" w:rsidP="009F06FD">
      <w:pPr>
        <w:bidi/>
        <w:rPr>
          <w:rFonts w:cs="David" w:hint="cs"/>
          <w:b/>
          <w:bCs/>
          <w:rtl/>
        </w:rPr>
      </w:pPr>
      <w:r w:rsidRPr="009F06FD">
        <w:rPr>
          <w:rFonts w:cs="David" w:hint="cs"/>
          <w:b/>
          <w:bCs/>
          <w:rtl/>
        </w:rPr>
        <w:t>ח.</w:t>
      </w:r>
      <w:r w:rsidRPr="009F06FD">
        <w:rPr>
          <w:rFonts w:cs="David" w:hint="cs"/>
          <w:b/>
          <w:bCs/>
          <w:rtl/>
        </w:rPr>
        <w:tab/>
        <w:t xml:space="preserve">שונות. </w:t>
      </w:r>
    </w:p>
    <w:p w14:paraId="3893985A" w14:textId="77777777" w:rsidR="009F06FD" w:rsidRPr="009F06FD" w:rsidRDefault="009F06FD" w:rsidP="009F06FD">
      <w:pPr>
        <w:bidi/>
        <w:rPr>
          <w:rFonts w:cs="David" w:hint="cs"/>
          <w:b/>
          <w:bCs/>
          <w:rtl/>
        </w:rPr>
      </w:pPr>
    </w:p>
    <w:p w14:paraId="11487DAE" w14:textId="77777777" w:rsidR="009F06FD" w:rsidRPr="009F06FD" w:rsidRDefault="009F06FD" w:rsidP="009F06FD">
      <w:pPr>
        <w:bidi/>
        <w:rPr>
          <w:rFonts w:cs="David" w:hint="cs"/>
          <w:rtl/>
        </w:rPr>
      </w:pPr>
    </w:p>
    <w:p w14:paraId="250A2C8B" w14:textId="77777777" w:rsidR="009F06FD" w:rsidRPr="009F06FD" w:rsidRDefault="009F06FD" w:rsidP="009F06FD">
      <w:pPr>
        <w:bidi/>
        <w:rPr>
          <w:rFonts w:cs="David" w:hint="cs"/>
          <w:rtl/>
        </w:rPr>
      </w:pPr>
    </w:p>
    <w:p w14:paraId="125B8A0B" w14:textId="77777777" w:rsidR="009F06FD" w:rsidRPr="009F06FD" w:rsidRDefault="009F06FD" w:rsidP="009F06FD">
      <w:pPr>
        <w:bidi/>
        <w:rPr>
          <w:rFonts w:cs="David" w:hint="cs"/>
          <w:b/>
          <w:bCs/>
          <w:u w:val="single"/>
          <w:rtl/>
        </w:rPr>
      </w:pPr>
    </w:p>
    <w:p w14:paraId="5CCB8EA7" w14:textId="77777777" w:rsidR="009F06FD" w:rsidRPr="009F06FD" w:rsidRDefault="009F06FD" w:rsidP="009F06FD">
      <w:pPr>
        <w:bidi/>
        <w:rPr>
          <w:rFonts w:cs="David" w:hint="cs"/>
          <w:b/>
          <w:bCs/>
          <w:u w:val="single"/>
          <w:rtl/>
        </w:rPr>
      </w:pPr>
      <w:r w:rsidRPr="009F06FD">
        <w:rPr>
          <w:rFonts w:cs="David" w:hint="cs"/>
          <w:b/>
          <w:bCs/>
          <w:u w:val="single"/>
          <w:rtl/>
        </w:rPr>
        <w:t>נוכחים:</w:t>
      </w:r>
    </w:p>
    <w:p w14:paraId="082C8186" w14:textId="77777777" w:rsidR="009F06FD" w:rsidRPr="009F06FD" w:rsidRDefault="009F06FD" w:rsidP="009F06FD">
      <w:pPr>
        <w:bidi/>
        <w:rPr>
          <w:rFonts w:cs="David" w:hint="cs"/>
          <w:rtl/>
        </w:rPr>
      </w:pPr>
    </w:p>
    <w:p w14:paraId="2E71B7E4" w14:textId="77777777" w:rsidR="009F06FD" w:rsidRPr="009F06FD" w:rsidRDefault="009F06FD" w:rsidP="009F06FD">
      <w:pPr>
        <w:bidi/>
        <w:rPr>
          <w:rFonts w:cs="David" w:hint="cs"/>
          <w:rtl/>
        </w:rPr>
      </w:pPr>
    </w:p>
    <w:p w14:paraId="5BA860DF" w14:textId="77777777" w:rsidR="009F06FD" w:rsidRPr="009F06FD" w:rsidRDefault="009F06FD" w:rsidP="009F06FD">
      <w:pPr>
        <w:bidi/>
        <w:rPr>
          <w:rFonts w:cs="David" w:hint="cs"/>
          <w:b/>
          <w:bCs/>
          <w:u w:val="single"/>
          <w:rtl/>
        </w:rPr>
      </w:pPr>
      <w:r w:rsidRPr="009F06FD">
        <w:rPr>
          <w:rFonts w:cs="David" w:hint="cs"/>
          <w:b/>
          <w:bCs/>
          <w:u w:val="single"/>
          <w:rtl/>
        </w:rPr>
        <w:t>חברי הוועדה:</w:t>
      </w:r>
    </w:p>
    <w:p w14:paraId="659929F2" w14:textId="77777777" w:rsidR="009F06FD" w:rsidRPr="009F06FD" w:rsidRDefault="009F06FD" w:rsidP="009F06FD">
      <w:pPr>
        <w:bidi/>
        <w:rPr>
          <w:rFonts w:cs="David" w:hint="cs"/>
          <w:rtl/>
        </w:rPr>
      </w:pPr>
      <w:r w:rsidRPr="009F06FD">
        <w:rPr>
          <w:rFonts w:cs="David" w:hint="cs"/>
          <w:rtl/>
        </w:rPr>
        <w:t xml:space="preserve">גדעון סער </w:t>
      </w:r>
      <w:r w:rsidRPr="009F06FD">
        <w:rPr>
          <w:rFonts w:cs="David"/>
          <w:rtl/>
        </w:rPr>
        <w:t>–</w:t>
      </w:r>
      <w:r w:rsidRPr="009F06FD">
        <w:rPr>
          <w:rFonts w:cs="David" w:hint="cs"/>
          <w:rtl/>
        </w:rPr>
        <w:t xml:space="preserve"> היו"ר</w:t>
      </w:r>
    </w:p>
    <w:p w14:paraId="3FEB0813" w14:textId="77777777" w:rsidR="009F06FD" w:rsidRPr="009F06FD" w:rsidRDefault="009F06FD" w:rsidP="009F06FD">
      <w:pPr>
        <w:bidi/>
        <w:rPr>
          <w:rFonts w:cs="David" w:hint="cs"/>
          <w:rtl/>
        </w:rPr>
      </w:pPr>
      <w:r w:rsidRPr="009F06FD">
        <w:rPr>
          <w:rFonts w:cs="David" w:hint="cs"/>
          <w:rtl/>
        </w:rPr>
        <w:t>רחל אדטו</w:t>
      </w:r>
    </w:p>
    <w:p w14:paraId="36A18E9B" w14:textId="77777777" w:rsidR="009F06FD" w:rsidRPr="009F06FD" w:rsidRDefault="009F06FD" w:rsidP="009F06FD">
      <w:pPr>
        <w:bidi/>
        <w:rPr>
          <w:rFonts w:cs="David" w:hint="cs"/>
          <w:rtl/>
        </w:rPr>
      </w:pPr>
      <w:r w:rsidRPr="009F06FD">
        <w:rPr>
          <w:rFonts w:cs="David" w:hint="cs"/>
          <w:rtl/>
        </w:rPr>
        <w:t>יואל-יולי אדלשטיין</w:t>
      </w:r>
    </w:p>
    <w:p w14:paraId="6EE891A5" w14:textId="77777777" w:rsidR="009F06FD" w:rsidRPr="009F06FD" w:rsidRDefault="009F06FD" w:rsidP="009F06FD">
      <w:pPr>
        <w:bidi/>
        <w:rPr>
          <w:rFonts w:cs="David" w:hint="cs"/>
          <w:rtl/>
        </w:rPr>
      </w:pPr>
      <w:r w:rsidRPr="009F06FD">
        <w:rPr>
          <w:rFonts w:cs="David" w:hint="cs"/>
          <w:rtl/>
        </w:rPr>
        <w:t>זבולון אורלב</w:t>
      </w:r>
    </w:p>
    <w:p w14:paraId="6B284FC4" w14:textId="77777777" w:rsidR="009F06FD" w:rsidRPr="009F06FD" w:rsidRDefault="009F06FD" w:rsidP="009F06FD">
      <w:pPr>
        <w:bidi/>
        <w:rPr>
          <w:rFonts w:cs="David" w:hint="cs"/>
          <w:rtl/>
        </w:rPr>
      </w:pPr>
      <w:r w:rsidRPr="009F06FD">
        <w:rPr>
          <w:rFonts w:cs="David" w:hint="cs"/>
          <w:rtl/>
        </w:rPr>
        <w:t xml:space="preserve">זאב </w:t>
      </w:r>
      <w:proofErr w:type="spellStart"/>
      <w:r w:rsidRPr="009F06FD">
        <w:rPr>
          <w:rFonts w:cs="David" w:hint="cs"/>
          <w:rtl/>
        </w:rPr>
        <w:t>אלקין</w:t>
      </w:r>
      <w:proofErr w:type="spellEnd"/>
    </w:p>
    <w:p w14:paraId="0488F08B" w14:textId="77777777" w:rsidR="009F06FD" w:rsidRPr="009F06FD" w:rsidRDefault="009F06FD" w:rsidP="009F06FD">
      <w:pPr>
        <w:bidi/>
        <w:rPr>
          <w:rFonts w:cs="David" w:hint="cs"/>
          <w:rtl/>
        </w:rPr>
      </w:pPr>
      <w:r w:rsidRPr="009F06FD">
        <w:rPr>
          <w:rFonts w:cs="David" w:hint="cs"/>
          <w:rtl/>
        </w:rPr>
        <w:t>חיים אמסלם</w:t>
      </w:r>
    </w:p>
    <w:p w14:paraId="1480ABFC" w14:textId="77777777" w:rsidR="009F06FD" w:rsidRPr="009F06FD" w:rsidRDefault="009F06FD" w:rsidP="009F06FD">
      <w:pPr>
        <w:bidi/>
        <w:rPr>
          <w:rFonts w:cs="David" w:hint="cs"/>
          <w:rtl/>
        </w:rPr>
      </w:pPr>
      <w:r w:rsidRPr="009F06FD">
        <w:rPr>
          <w:rFonts w:cs="David" w:hint="cs"/>
          <w:rtl/>
        </w:rPr>
        <w:t xml:space="preserve">אופיר </w:t>
      </w:r>
      <w:proofErr w:type="spellStart"/>
      <w:r w:rsidRPr="009F06FD">
        <w:rPr>
          <w:rFonts w:cs="David" w:hint="cs"/>
          <w:rtl/>
        </w:rPr>
        <w:t>אקוניס</w:t>
      </w:r>
      <w:proofErr w:type="spellEnd"/>
    </w:p>
    <w:p w14:paraId="2752B1D3" w14:textId="77777777" w:rsidR="009F06FD" w:rsidRPr="009F06FD" w:rsidRDefault="009F06FD" w:rsidP="009F06FD">
      <w:pPr>
        <w:bidi/>
        <w:rPr>
          <w:rFonts w:cs="David" w:hint="cs"/>
          <w:rtl/>
        </w:rPr>
      </w:pPr>
      <w:r w:rsidRPr="009F06FD">
        <w:rPr>
          <w:rFonts w:cs="David" w:hint="cs"/>
          <w:rtl/>
        </w:rPr>
        <w:t>אורי אריאל</w:t>
      </w:r>
    </w:p>
    <w:p w14:paraId="2A7CA5E0" w14:textId="77777777" w:rsidR="009F06FD" w:rsidRPr="009F06FD" w:rsidRDefault="009F06FD" w:rsidP="009F06FD">
      <w:pPr>
        <w:bidi/>
        <w:rPr>
          <w:rFonts w:cs="David" w:hint="cs"/>
          <w:rtl/>
        </w:rPr>
      </w:pPr>
      <w:r w:rsidRPr="009F06FD">
        <w:rPr>
          <w:rFonts w:cs="David" w:hint="cs"/>
          <w:rtl/>
        </w:rPr>
        <w:t>דניאל בן-סימון</w:t>
      </w:r>
    </w:p>
    <w:p w14:paraId="0AF43B06" w14:textId="77777777" w:rsidR="009F06FD" w:rsidRPr="009F06FD" w:rsidRDefault="009F06FD" w:rsidP="009F06FD">
      <w:pPr>
        <w:bidi/>
        <w:rPr>
          <w:rFonts w:cs="David" w:hint="cs"/>
          <w:rtl/>
        </w:rPr>
      </w:pPr>
      <w:r w:rsidRPr="009F06FD">
        <w:rPr>
          <w:rFonts w:cs="David" w:hint="cs"/>
          <w:rtl/>
        </w:rPr>
        <w:t>מוחמד ברכה</w:t>
      </w:r>
    </w:p>
    <w:p w14:paraId="568914F1" w14:textId="77777777" w:rsidR="009F06FD" w:rsidRPr="009F06FD" w:rsidRDefault="009F06FD" w:rsidP="009F06FD">
      <w:pPr>
        <w:bidi/>
        <w:rPr>
          <w:rFonts w:cs="David" w:hint="cs"/>
          <w:rtl/>
        </w:rPr>
      </w:pPr>
      <w:r w:rsidRPr="009F06FD">
        <w:rPr>
          <w:rFonts w:cs="David" w:hint="cs"/>
          <w:rtl/>
        </w:rPr>
        <w:t xml:space="preserve">דן </w:t>
      </w:r>
      <w:proofErr w:type="spellStart"/>
      <w:r w:rsidRPr="009F06FD">
        <w:rPr>
          <w:rFonts w:cs="David" w:hint="cs"/>
          <w:rtl/>
        </w:rPr>
        <w:t>בילסקי</w:t>
      </w:r>
      <w:proofErr w:type="spellEnd"/>
    </w:p>
    <w:p w14:paraId="63F5517E" w14:textId="77777777" w:rsidR="009F06FD" w:rsidRPr="009F06FD" w:rsidRDefault="009F06FD" w:rsidP="009F06FD">
      <w:pPr>
        <w:bidi/>
        <w:rPr>
          <w:rFonts w:cs="David" w:hint="cs"/>
          <w:rtl/>
        </w:rPr>
      </w:pPr>
      <w:r w:rsidRPr="009F06FD">
        <w:rPr>
          <w:rFonts w:cs="David" w:hint="cs"/>
          <w:rtl/>
        </w:rPr>
        <w:t>משה גפני</w:t>
      </w:r>
    </w:p>
    <w:p w14:paraId="554436D9" w14:textId="77777777" w:rsidR="009F06FD" w:rsidRPr="009F06FD" w:rsidRDefault="009F06FD" w:rsidP="009F06FD">
      <w:pPr>
        <w:bidi/>
        <w:rPr>
          <w:rFonts w:cs="David" w:hint="cs"/>
          <w:rtl/>
        </w:rPr>
      </w:pPr>
      <w:r w:rsidRPr="009F06FD">
        <w:rPr>
          <w:rFonts w:cs="David" w:hint="cs"/>
          <w:rtl/>
        </w:rPr>
        <w:t>צחי הנגבי</w:t>
      </w:r>
    </w:p>
    <w:p w14:paraId="34F90823" w14:textId="77777777" w:rsidR="009F06FD" w:rsidRPr="009F06FD" w:rsidRDefault="009F06FD" w:rsidP="009F06FD">
      <w:pPr>
        <w:bidi/>
        <w:rPr>
          <w:rFonts w:cs="David" w:hint="cs"/>
          <w:rtl/>
        </w:rPr>
      </w:pPr>
      <w:r w:rsidRPr="009F06FD">
        <w:rPr>
          <w:rFonts w:cs="David" w:hint="cs"/>
          <w:rtl/>
        </w:rPr>
        <w:t>יצחק הרצוג</w:t>
      </w:r>
    </w:p>
    <w:p w14:paraId="50B9F05E" w14:textId="77777777" w:rsidR="009F06FD" w:rsidRPr="009F06FD" w:rsidRDefault="009F06FD" w:rsidP="009F06FD">
      <w:pPr>
        <w:bidi/>
        <w:rPr>
          <w:rFonts w:cs="David" w:hint="cs"/>
          <w:rtl/>
        </w:rPr>
      </w:pPr>
      <w:r w:rsidRPr="009F06FD">
        <w:rPr>
          <w:rFonts w:cs="David" w:hint="cs"/>
          <w:rtl/>
        </w:rPr>
        <w:t>נסים זאב</w:t>
      </w:r>
    </w:p>
    <w:p w14:paraId="08473532" w14:textId="77777777" w:rsidR="009F06FD" w:rsidRPr="009F06FD" w:rsidRDefault="009F06FD" w:rsidP="009F06FD">
      <w:pPr>
        <w:bidi/>
        <w:rPr>
          <w:rFonts w:cs="David" w:hint="cs"/>
          <w:rtl/>
        </w:rPr>
      </w:pPr>
      <w:r w:rsidRPr="009F06FD">
        <w:rPr>
          <w:rFonts w:cs="David" w:hint="cs"/>
          <w:rtl/>
        </w:rPr>
        <w:t xml:space="preserve">ג'מאל </w:t>
      </w:r>
      <w:proofErr w:type="spellStart"/>
      <w:r w:rsidRPr="009F06FD">
        <w:rPr>
          <w:rFonts w:cs="David" w:hint="cs"/>
          <w:rtl/>
        </w:rPr>
        <w:t>זחאלקה</w:t>
      </w:r>
      <w:proofErr w:type="spellEnd"/>
    </w:p>
    <w:p w14:paraId="2ED079FC" w14:textId="77777777" w:rsidR="009F06FD" w:rsidRPr="009F06FD" w:rsidRDefault="009F06FD" w:rsidP="009F06FD">
      <w:pPr>
        <w:bidi/>
        <w:rPr>
          <w:rFonts w:cs="David" w:hint="cs"/>
          <w:rtl/>
        </w:rPr>
      </w:pPr>
      <w:r w:rsidRPr="009F06FD">
        <w:rPr>
          <w:rFonts w:cs="David" w:hint="cs"/>
          <w:rtl/>
        </w:rPr>
        <w:t>יואל חסון</w:t>
      </w:r>
    </w:p>
    <w:p w14:paraId="0EE48294" w14:textId="77777777" w:rsidR="009F06FD" w:rsidRPr="009F06FD" w:rsidRDefault="009F06FD" w:rsidP="009F06FD">
      <w:pPr>
        <w:bidi/>
        <w:rPr>
          <w:rFonts w:cs="David" w:hint="cs"/>
          <w:rtl/>
        </w:rPr>
      </w:pPr>
      <w:r w:rsidRPr="009F06FD">
        <w:rPr>
          <w:rFonts w:cs="David" w:hint="cs"/>
          <w:rtl/>
        </w:rPr>
        <w:t xml:space="preserve">יריב </w:t>
      </w:r>
      <w:proofErr w:type="spellStart"/>
      <w:r w:rsidRPr="009F06FD">
        <w:rPr>
          <w:rFonts w:cs="David" w:hint="cs"/>
          <w:rtl/>
        </w:rPr>
        <w:t>לוין</w:t>
      </w:r>
      <w:proofErr w:type="spellEnd"/>
    </w:p>
    <w:p w14:paraId="6F722CEC" w14:textId="77777777" w:rsidR="009F06FD" w:rsidRPr="009F06FD" w:rsidRDefault="009F06FD" w:rsidP="009F06FD">
      <w:pPr>
        <w:bidi/>
        <w:rPr>
          <w:rFonts w:cs="David" w:hint="cs"/>
          <w:rtl/>
        </w:rPr>
      </w:pPr>
      <w:r w:rsidRPr="009F06FD">
        <w:rPr>
          <w:rFonts w:cs="David" w:hint="cs"/>
          <w:rtl/>
        </w:rPr>
        <w:t>שלמה מולה</w:t>
      </w:r>
    </w:p>
    <w:p w14:paraId="0A324CAE" w14:textId="77777777" w:rsidR="009F06FD" w:rsidRPr="009F06FD" w:rsidRDefault="009F06FD" w:rsidP="009F06FD">
      <w:pPr>
        <w:bidi/>
        <w:rPr>
          <w:rFonts w:cs="David" w:hint="cs"/>
          <w:rtl/>
        </w:rPr>
      </w:pPr>
      <w:r w:rsidRPr="009F06FD">
        <w:rPr>
          <w:rFonts w:cs="David" w:hint="cs"/>
          <w:rtl/>
        </w:rPr>
        <w:t>אלכס מילר</w:t>
      </w:r>
    </w:p>
    <w:p w14:paraId="46B454E6" w14:textId="77777777" w:rsidR="009F06FD" w:rsidRPr="009F06FD" w:rsidRDefault="009F06FD" w:rsidP="009F06FD">
      <w:pPr>
        <w:bidi/>
        <w:rPr>
          <w:rFonts w:cs="David" w:hint="cs"/>
          <w:rtl/>
        </w:rPr>
      </w:pPr>
      <w:r w:rsidRPr="009F06FD">
        <w:rPr>
          <w:rFonts w:cs="David" w:hint="cs"/>
          <w:rtl/>
        </w:rPr>
        <w:t>אברהם מיכאלי</w:t>
      </w:r>
    </w:p>
    <w:p w14:paraId="0F29E369" w14:textId="77777777" w:rsidR="009F06FD" w:rsidRPr="009F06FD" w:rsidRDefault="009F06FD" w:rsidP="009F06FD">
      <w:pPr>
        <w:bidi/>
        <w:rPr>
          <w:rFonts w:cs="David" w:hint="cs"/>
          <w:rtl/>
        </w:rPr>
      </w:pPr>
      <w:r w:rsidRPr="009F06FD">
        <w:rPr>
          <w:rFonts w:cs="David" w:hint="cs"/>
          <w:rtl/>
        </w:rPr>
        <w:t>אורית נוקד</w:t>
      </w:r>
    </w:p>
    <w:p w14:paraId="5505DD2E" w14:textId="77777777" w:rsidR="009F06FD" w:rsidRPr="009F06FD" w:rsidRDefault="009F06FD" w:rsidP="009F06FD">
      <w:pPr>
        <w:bidi/>
        <w:rPr>
          <w:rFonts w:cs="David" w:hint="cs"/>
          <w:rtl/>
        </w:rPr>
      </w:pPr>
      <w:r w:rsidRPr="009F06FD">
        <w:rPr>
          <w:rFonts w:cs="David" w:hint="cs"/>
          <w:rtl/>
        </w:rPr>
        <w:t>חמד עמאר</w:t>
      </w:r>
    </w:p>
    <w:p w14:paraId="5D0303BA" w14:textId="77777777" w:rsidR="009F06FD" w:rsidRPr="009F06FD" w:rsidRDefault="009F06FD" w:rsidP="009F06FD">
      <w:pPr>
        <w:bidi/>
        <w:rPr>
          <w:rFonts w:cs="David" w:hint="cs"/>
          <w:rtl/>
        </w:rPr>
      </w:pPr>
      <w:r w:rsidRPr="009F06FD">
        <w:rPr>
          <w:rFonts w:cs="David" w:hint="cs"/>
          <w:rtl/>
        </w:rPr>
        <w:t>אופיר פינס-פז</w:t>
      </w:r>
    </w:p>
    <w:p w14:paraId="57B2E47D" w14:textId="77777777" w:rsidR="009F06FD" w:rsidRPr="009F06FD" w:rsidRDefault="009F06FD" w:rsidP="009F06FD">
      <w:pPr>
        <w:bidi/>
        <w:rPr>
          <w:rFonts w:cs="David" w:hint="cs"/>
          <w:rtl/>
        </w:rPr>
      </w:pPr>
    </w:p>
    <w:p w14:paraId="04F47B29" w14:textId="77777777" w:rsidR="009F06FD" w:rsidRPr="009F06FD" w:rsidRDefault="009F06FD" w:rsidP="009F06FD">
      <w:pPr>
        <w:bidi/>
        <w:rPr>
          <w:rFonts w:cs="David" w:hint="cs"/>
          <w:rtl/>
        </w:rPr>
      </w:pPr>
      <w:r w:rsidRPr="009F06FD">
        <w:rPr>
          <w:rFonts w:cs="David"/>
          <w:rtl/>
        </w:rPr>
        <w:br w:type="page"/>
      </w:r>
      <w:r w:rsidRPr="009F06FD">
        <w:rPr>
          <w:rFonts w:cs="David" w:hint="cs"/>
          <w:rtl/>
        </w:rPr>
        <w:lastRenderedPageBreak/>
        <w:t xml:space="preserve">יוחנן </w:t>
      </w:r>
      <w:proofErr w:type="spellStart"/>
      <w:r w:rsidRPr="009F06FD">
        <w:rPr>
          <w:rFonts w:cs="David" w:hint="cs"/>
          <w:rtl/>
        </w:rPr>
        <w:t>פלסנר</w:t>
      </w:r>
      <w:proofErr w:type="spellEnd"/>
    </w:p>
    <w:p w14:paraId="32258F04" w14:textId="77777777" w:rsidR="009F06FD" w:rsidRPr="009F06FD" w:rsidRDefault="009F06FD" w:rsidP="009F06FD">
      <w:pPr>
        <w:bidi/>
        <w:rPr>
          <w:rFonts w:cs="David" w:hint="cs"/>
          <w:rtl/>
        </w:rPr>
      </w:pPr>
      <w:r w:rsidRPr="009F06FD">
        <w:rPr>
          <w:rFonts w:cs="David" w:hint="cs"/>
          <w:rtl/>
        </w:rPr>
        <w:t>דוד רותם</w:t>
      </w:r>
    </w:p>
    <w:p w14:paraId="65EC4BFE" w14:textId="77777777" w:rsidR="009F06FD" w:rsidRPr="009F06FD" w:rsidRDefault="009F06FD" w:rsidP="009F06FD">
      <w:pPr>
        <w:bidi/>
        <w:rPr>
          <w:rFonts w:cs="David" w:hint="cs"/>
          <w:rtl/>
        </w:rPr>
      </w:pPr>
      <w:r w:rsidRPr="009F06FD">
        <w:rPr>
          <w:rFonts w:cs="David" w:hint="cs"/>
          <w:rtl/>
        </w:rPr>
        <w:t>כרמל שאמה</w:t>
      </w:r>
    </w:p>
    <w:p w14:paraId="352C2A50" w14:textId="77777777" w:rsidR="009F06FD" w:rsidRPr="009F06FD" w:rsidRDefault="009F06FD" w:rsidP="009F06FD">
      <w:pPr>
        <w:bidi/>
        <w:rPr>
          <w:rFonts w:cs="David" w:hint="cs"/>
          <w:rtl/>
        </w:rPr>
      </w:pPr>
      <w:r w:rsidRPr="009F06FD">
        <w:rPr>
          <w:rFonts w:cs="David" w:hint="cs"/>
          <w:rtl/>
        </w:rPr>
        <w:t>ליה שמטוב</w:t>
      </w:r>
    </w:p>
    <w:p w14:paraId="7A600D22" w14:textId="77777777" w:rsidR="009F06FD" w:rsidRPr="009F06FD" w:rsidRDefault="009F06FD" w:rsidP="009F06FD">
      <w:pPr>
        <w:bidi/>
        <w:rPr>
          <w:rFonts w:cs="David" w:hint="cs"/>
          <w:rtl/>
        </w:rPr>
      </w:pPr>
      <w:r w:rsidRPr="009F06FD">
        <w:rPr>
          <w:rFonts w:cs="David" w:hint="cs"/>
          <w:rtl/>
        </w:rPr>
        <w:t xml:space="preserve">עתניאל </w:t>
      </w:r>
      <w:proofErr w:type="spellStart"/>
      <w:r w:rsidRPr="009F06FD">
        <w:rPr>
          <w:rFonts w:cs="David" w:hint="cs"/>
          <w:rtl/>
        </w:rPr>
        <w:t>שנלר</w:t>
      </w:r>
      <w:proofErr w:type="spellEnd"/>
    </w:p>
    <w:p w14:paraId="51E4DBE5" w14:textId="77777777" w:rsidR="009F06FD" w:rsidRPr="009F06FD" w:rsidRDefault="009F06FD" w:rsidP="009F06FD">
      <w:pPr>
        <w:bidi/>
        <w:rPr>
          <w:rFonts w:cs="David" w:hint="cs"/>
          <w:rtl/>
        </w:rPr>
      </w:pPr>
    </w:p>
    <w:p w14:paraId="53D4B47C" w14:textId="77777777" w:rsidR="009F06FD" w:rsidRPr="009F06FD" w:rsidRDefault="009F06FD" w:rsidP="009F06FD">
      <w:pPr>
        <w:bidi/>
        <w:rPr>
          <w:rFonts w:cs="David" w:hint="cs"/>
          <w:b/>
          <w:bCs/>
          <w:rtl/>
        </w:rPr>
      </w:pPr>
      <w:r w:rsidRPr="009F06FD">
        <w:rPr>
          <w:rFonts w:cs="David" w:hint="cs"/>
          <w:b/>
          <w:bCs/>
          <w:u w:val="single"/>
          <w:rtl/>
        </w:rPr>
        <w:t>מוזמנים:</w:t>
      </w:r>
    </w:p>
    <w:p w14:paraId="221CE026" w14:textId="77777777" w:rsidR="009F06FD" w:rsidRPr="009F06FD" w:rsidRDefault="009F06FD" w:rsidP="009F06FD">
      <w:pPr>
        <w:bidi/>
        <w:rPr>
          <w:rFonts w:cs="David" w:hint="cs"/>
          <w:rtl/>
        </w:rPr>
      </w:pPr>
    </w:p>
    <w:p w14:paraId="48CFE93F" w14:textId="77777777" w:rsidR="009F06FD" w:rsidRPr="009F06FD" w:rsidRDefault="009F06FD" w:rsidP="009F06FD">
      <w:pPr>
        <w:bidi/>
        <w:rPr>
          <w:rFonts w:cs="David" w:hint="cs"/>
          <w:rtl/>
        </w:rPr>
      </w:pPr>
      <w:r w:rsidRPr="009F06FD">
        <w:rPr>
          <w:rFonts w:cs="David" w:hint="cs"/>
          <w:rtl/>
        </w:rPr>
        <w:t xml:space="preserve">איל ינון </w:t>
      </w:r>
      <w:r w:rsidRPr="009F06FD">
        <w:rPr>
          <w:rFonts w:cs="David"/>
          <w:rtl/>
        </w:rPr>
        <w:t>–</w:t>
      </w:r>
      <w:r w:rsidRPr="009F06FD">
        <w:rPr>
          <w:rFonts w:cs="David" w:hint="cs"/>
          <w:rtl/>
        </w:rPr>
        <w:t xml:space="preserve"> מזכיר הכנסת</w:t>
      </w:r>
      <w:r w:rsidRPr="009F06FD">
        <w:rPr>
          <w:rFonts w:cs="David"/>
          <w:rtl/>
        </w:rPr>
        <w:tab/>
      </w:r>
    </w:p>
    <w:p w14:paraId="6B33EEC0" w14:textId="77777777" w:rsidR="009F06FD" w:rsidRPr="009F06FD" w:rsidRDefault="009F06FD" w:rsidP="009F06FD">
      <w:pPr>
        <w:bidi/>
        <w:rPr>
          <w:rFonts w:cs="David" w:hint="cs"/>
          <w:rtl/>
        </w:rPr>
      </w:pPr>
    </w:p>
    <w:p w14:paraId="425B25EC" w14:textId="77777777" w:rsidR="009F06FD" w:rsidRPr="009F06FD" w:rsidRDefault="009F06FD" w:rsidP="009F06FD">
      <w:pPr>
        <w:bidi/>
        <w:rPr>
          <w:rFonts w:cs="David" w:hint="cs"/>
          <w:rtl/>
        </w:rPr>
      </w:pPr>
    </w:p>
    <w:p w14:paraId="3DCAB769" w14:textId="77777777" w:rsidR="009F06FD" w:rsidRPr="009F06FD" w:rsidRDefault="009F06FD" w:rsidP="009F06FD">
      <w:pPr>
        <w:bidi/>
        <w:rPr>
          <w:rFonts w:cs="David" w:hint="cs"/>
          <w:rtl/>
        </w:rPr>
      </w:pPr>
    </w:p>
    <w:p w14:paraId="24EB0778" w14:textId="77777777" w:rsidR="009F06FD" w:rsidRPr="009F06FD" w:rsidRDefault="009F06FD" w:rsidP="009F06FD">
      <w:pPr>
        <w:bidi/>
        <w:rPr>
          <w:rFonts w:cs="David" w:hint="cs"/>
          <w:u w:val="single"/>
          <w:rtl/>
        </w:rPr>
      </w:pPr>
      <w:r w:rsidRPr="009F06FD">
        <w:rPr>
          <w:rFonts w:cs="David" w:hint="cs"/>
          <w:b/>
          <w:bCs/>
          <w:u w:val="single"/>
          <w:rtl/>
        </w:rPr>
        <w:t xml:space="preserve">יועצת משפטית: </w:t>
      </w:r>
      <w:r w:rsidRPr="009F06FD">
        <w:rPr>
          <w:rFonts w:cs="David" w:hint="cs"/>
          <w:b/>
          <w:bCs/>
          <w:rtl/>
        </w:rPr>
        <w:t xml:space="preserve">    </w:t>
      </w:r>
      <w:r w:rsidRPr="009F06FD">
        <w:rPr>
          <w:rFonts w:cs="David" w:hint="cs"/>
          <w:rtl/>
        </w:rPr>
        <w:t>עו"ד</w:t>
      </w:r>
      <w:r w:rsidRPr="009F06FD">
        <w:rPr>
          <w:rFonts w:cs="David" w:hint="cs"/>
          <w:b/>
          <w:bCs/>
          <w:rtl/>
        </w:rPr>
        <w:t xml:space="preserve"> </w:t>
      </w:r>
      <w:r w:rsidRPr="009F06FD">
        <w:rPr>
          <w:rFonts w:cs="David" w:hint="cs"/>
          <w:rtl/>
        </w:rPr>
        <w:t xml:space="preserve">ארבל אסטרחן     </w:t>
      </w:r>
    </w:p>
    <w:p w14:paraId="678A55A4" w14:textId="77777777" w:rsidR="009F06FD" w:rsidRPr="009F06FD" w:rsidRDefault="009F06FD" w:rsidP="009F06FD">
      <w:pPr>
        <w:bidi/>
        <w:rPr>
          <w:rFonts w:cs="David" w:hint="cs"/>
          <w:b/>
          <w:bCs/>
          <w:u w:val="single"/>
          <w:rtl/>
        </w:rPr>
      </w:pPr>
    </w:p>
    <w:p w14:paraId="4104669F" w14:textId="77777777" w:rsidR="009F06FD" w:rsidRPr="009F06FD" w:rsidRDefault="009F06FD" w:rsidP="009F06FD">
      <w:pPr>
        <w:bidi/>
        <w:rPr>
          <w:rFonts w:cs="David" w:hint="cs"/>
          <w:b/>
          <w:bCs/>
          <w:u w:val="single"/>
          <w:rtl/>
        </w:rPr>
      </w:pPr>
    </w:p>
    <w:p w14:paraId="60E1A6C5" w14:textId="77777777" w:rsidR="009F06FD" w:rsidRPr="009F06FD" w:rsidRDefault="009F06FD" w:rsidP="009F06FD">
      <w:pPr>
        <w:bidi/>
        <w:rPr>
          <w:rFonts w:cs="David" w:hint="cs"/>
          <w:rtl/>
        </w:rPr>
      </w:pPr>
      <w:r w:rsidRPr="009F06FD">
        <w:rPr>
          <w:rFonts w:cs="David" w:hint="cs"/>
          <w:b/>
          <w:bCs/>
          <w:u w:val="single"/>
          <w:rtl/>
        </w:rPr>
        <w:t>מנהלת הוועדה</w:t>
      </w:r>
      <w:r w:rsidRPr="009F06FD">
        <w:rPr>
          <w:rFonts w:cs="David" w:hint="cs"/>
          <w:u w:val="single"/>
          <w:rtl/>
        </w:rPr>
        <w:t>:</w:t>
      </w:r>
      <w:r w:rsidRPr="009F06FD">
        <w:rPr>
          <w:rFonts w:cs="David" w:hint="cs"/>
          <w:rtl/>
        </w:rPr>
        <w:t xml:space="preserve">      אתי בן-יוסף</w:t>
      </w:r>
    </w:p>
    <w:p w14:paraId="4BC7B892" w14:textId="77777777" w:rsidR="009F06FD" w:rsidRPr="009F06FD" w:rsidRDefault="009F06FD" w:rsidP="009F06FD">
      <w:pPr>
        <w:bidi/>
        <w:rPr>
          <w:rFonts w:cs="David" w:hint="cs"/>
          <w:b/>
          <w:bCs/>
          <w:rtl/>
        </w:rPr>
      </w:pPr>
    </w:p>
    <w:p w14:paraId="48008D2F" w14:textId="77777777" w:rsidR="009F06FD" w:rsidRPr="009F06FD" w:rsidRDefault="009F06FD" w:rsidP="009F06FD">
      <w:pPr>
        <w:bidi/>
        <w:rPr>
          <w:rFonts w:cs="David" w:hint="cs"/>
          <w:b/>
          <w:bCs/>
          <w:u w:val="single"/>
          <w:rtl/>
        </w:rPr>
      </w:pPr>
    </w:p>
    <w:p w14:paraId="58351D3D" w14:textId="77777777" w:rsidR="009F06FD" w:rsidRPr="009F06FD" w:rsidRDefault="009F06FD" w:rsidP="009F06FD">
      <w:pPr>
        <w:bidi/>
        <w:rPr>
          <w:rFonts w:cs="David" w:hint="cs"/>
          <w:rtl/>
        </w:rPr>
      </w:pPr>
      <w:r w:rsidRPr="009F06FD">
        <w:rPr>
          <w:rFonts w:cs="David" w:hint="cs"/>
          <w:b/>
          <w:bCs/>
          <w:u w:val="single"/>
          <w:rtl/>
        </w:rPr>
        <w:t xml:space="preserve">רשמת </w:t>
      </w:r>
      <w:proofErr w:type="spellStart"/>
      <w:r w:rsidRPr="009F06FD">
        <w:rPr>
          <w:rFonts w:cs="David" w:hint="cs"/>
          <w:b/>
          <w:bCs/>
          <w:u w:val="single"/>
          <w:rtl/>
        </w:rPr>
        <w:t>פרלמטרית</w:t>
      </w:r>
      <w:proofErr w:type="spellEnd"/>
      <w:r w:rsidRPr="009F06FD">
        <w:rPr>
          <w:rFonts w:cs="David" w:hint="cs"/>
          <w:b/>
          <w:bCs/>
          <w:u w:val="single"/>
          <w:rtl/>
        </w:rPr>
        <w:t>:</w:t>
      </w:r>
      <w:r w:rsidRPr="009F06FD">
        <w:rPr>
          <w:rFonts w:cs="David" w:hint="cs"/>
          <w:rtl/>
        </w:rPr>
        <w:t xml:space="preserve">  אתי אפלבוים</w:t>
      </w:r>
    </w:p>
    <w:p w14:paraId="08AF8CD9" w14:textId="77777777" w:rsidR="009F06FD" w:rsidRPr="009F06FD" w:rsidRDefault="009F06FD" w:rsidP="009F06FD">
      <w:pPr>
        <w:bidi/>
        <w:rPr>
          <w:rFonts w:cs="David" w:hint="cs"/>
          <w:b/>
          <w:bCs/>
          <w:u w:val="single"/>
          <w:rtl/>
        </w:rPr>
      </w:pPr>
    </w:p>
    <w:p w14:paraId="51BB1295" w14:textId="77777777" w:rsidR="009F06FD" w:rsidRPr="009F06FD" w:rsidRDefault="009F06FD" w:rsidP="009F06FD">
      <w:pPr>
        <w:bidi/>
        <w:rPr>
          <w:rFonts w:cs="David" w:hint="cs"/>
          <w:rtl/>
        </w:rPr>
      </w:pPr>
    </w:p>
    <w:p w14:paraId="10C4CF59" w14:textId="77777777" w:rsidR="009F06FD" w:rsidRPr="009F06FD" w:rsidRDefault="009F06FD" w:rsidP="009F06FD">
      <w:pPr>
        <w:bidi/>
        <w:jc w:val="center"/>
        <w:rPr>
          <w:rFonts w:cs="David" w:hint="cs"/>
          <w:b/>
          <w:bCs/>
          <w:u w:val="single"/>
          <w:rtl/>
        </w:rPr>
      </w:pPr>
      <w:r w:rsidRPr="009F06FD">
        <w:rPr>
          <w:rFonts w:cs="David"/>
          <w:rtl/>
        </w:rPr>
        <w:br w:type="page"/>
      </w:r>
      <w:r w:rsidRPr="009F06FD">
        <w:rPr>
          <w:rFonts w:cs="David" w:hint="cs"/>
          <w:b/>
          <w:bCs/>
          <w:u w:val="single"/>
          <w:rtl/>
        </w:rPr>
        <w:lastRenderedPageBreak/>
        <w:t>א. קביעת מסגרת לדיון סיעתי בעניין כינון הממשלה</w:t>
      </w:r>
    </w:p>
    <w:p w14:paraId="69534E6A" w14:textId="77777777" w:rsidR="009F06FD" w:rsidRPr="009F06FD" w:rsidRDefault="009F06FD" w:rsidP="009F06FD">
      <w:pPr>
        <w:bidi/>
        <w:rPr>
          <w:rFonts w:cs="David" w:hint="cs"/>
          <w:u w:val="single"/>
          <w:rtl/>
        </w:rPr>
      </w:pPr>
    </w:p>
    <w:p w14:paraId="3BF4247B"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202852B6" w14:textId="77777777" w:rsidR="009F06FD" w:rsidRPr="009F06FD" w:rsidRDefault="009F06FD" w:rsidP="009F06FD">
      <w:pPr>
        <w:bidi/>
        <w:rPr>
          <w:rFonts w:cs="David" w:hint="cs"/>
          <w:rtl/>
        </w:rPr>
      </w:pPr>
    </w:p>
    <w:p w14:paraId="45F9C34B" w14:textId="77777777" w:rsidR="009F06FD" w:rsidRPr="009F06FD" w:rsidRDefault="009F06FD" w:rsidP="009F06FD">
      <w:pPr>
        <w:bidi/>
        <w:rPr>
          <w:rFonts w:cs="David" w:hint="cs"/>
          <w:rtl/>
        </w:rPr>
      </w:pPr>
      <w:r w:rsidRPr="009F06FD">
        <w:rPr>
          <w:rFonts w:cs="David" w:hint="cs"/>
          <w:rtl/>
        </w:rPr>
        <w:tab/>
        <w:t>בוקר טוב. אני פותח את ישיבת הוועדה המסדרת לכנסת ה-18.</w:t>
      </w:r>
    </w:p>
    <w:p w14:paraId="19C5F069" w14:textId="77777777" w:rsidR="009F06FD" w:rsidRPr="009F06FD" w:rsidRDefault="009F06FD" w:rsidP="009F06FD">
      <w:pPr>
        <w:bidi/>
        <w:rPr>
          <w:rFonts w:cs="David" w:hint="cs"/>
          <w:rtl/>
        </w:rPr>
      </w:pPr>
    </w:p>
    <w:p w14:paraId="59A4AFA7" w14:textId="77777777" w:rsidR="009F06FD" w:rsidRPr="009F06FD" w:rsidRDefault="009F06FD" w:rsidP="009F06FD">
      <w:pPr>
        <w:bidi/>
        <w:rPr>
          <w:rFonts w:cs="David" w:hint="cs"/>
          <w:rtl/>
        </w:rPr>
      </w:pPr>
      <w:r w:rsidRPr="009F06FD">
        <w:rPr>
          <w:rFonts w:cs="David" w:hint="cs"/>
          <w:rtl/>
        </w:rPr>
        <w:tab/>
        <w:t xml:space="preserve">הסעיף הראשון על סדר היום: קביעת מסגרת לדיון סיעתי בעניין כינון הממשלה. ההקשר של הנושא הוא מכתב של ראש הממשלה המיועד לנשיא, שבו הוא הודיע שעלה בידו להרכיב ממשלה. בעקבות זאת אנחנו נדרשים לקבוע היום את הדיון. </w:t>
      </w:r>
    </w:p>
    <w:p w14:paraId="1DF38CC3" w14:textId="77777777" w:rsidR="009F06FD" w:rsidRPr="009F06FD" w:rsidRDefault="009F06FD" w:rsidP="009F06FD">
      <w:pPr>
        <w:bidi/>
        <w:rPr>
          <w:rFonts w:cs="David" w:hint="cs"/>
          <w:rtl/>
        </w:rPr>
      </w:pPr>
    </w:p>
    <w:p w14:paraId="236BC851" w14:textId="77777777" w:rsidR="009F06FD" w:rsidRPr="009F06FD" w:rsidRDefault="009F06FD" w:rsidP="009F06FD">
      <w:pPr>
        <w:bidi/>
        <w:rPr>
          <w:rFonts w:cs="David" w:hint="cs"/>
          <w:rtl/>
        </w:rPr>
      </w:pPr>
      <w:r w:rsidRPr="009F06FD">
        <w:rPr>
          <w:rFonts w:cs="David" w:hint="cs"/>
          <w:rtl/>
        </w:rPr>
        <w:tab/>
        <w:t xml:space="preserve">האמת היא שלא בדקתי מה היה בעבר. אולי מזכיר הכנסת יבהיר. </w:t>
      </w:r>
    </w:p>
    <w:p w14:paraId="78F09D18" w14:textId="77777777" w:rsidR="009F06FD" w:rsidRPr="009F06FD" w:rsidRDefault="009F06FD" w:rsidP="009F06FD">
      <w:pPr>
        <w:bidi/>
        <w:rPr>
          <w:rFonts w:cs="David" w:hint="cs"/>
          <w:rtl/>
        </w:rPr>
      </w:pPr>
    </w:p>
    <w:p w14:paraId="41C7A179" w14:textId="77777777" w:rsidR="009F06FD" w:rsidRPr="009F06FD" w:rsidRDefault="009F06FD" w:rsidP="009F06FD">
      <w:pPr>
        <w:bidi/>
        <w:rPr>
          <w:rFonts w:cs="David"/>
        </w:rPr>
      </w:pPr>
      <w:r w:rsidRPr="009F06FD">
        <w:rPr>
          <w:rFonts w:cs="David" w:hint="cs"/>
          <w:u w:val="single"/>
          <w:rtl/>
        </w:rPr>
        <w:t>איל ינון:</w:t>
      </w:r>
    </w:p>
    <w:p w14:paraId="228A6D42" w14:textId="77777777" w:rsidR="009F06FD" w:rsidRPr="009F06FD" w:rsidRDefault="009F06FD" w:rsidP="009F06FD">
      <w:pPr>
        <w:bidi/>
        <w:rPr>
          <w:rFonts w:cs="David" w:hint="cs"/>
          <w:rtl/>
        </w:rPr>
      </w:pPr>
    </w:p>
    <w:p w14:paraId="338E4FB3" w14:textId="77777777" w:rsidR="009F06FD" w:rsidRPr="009F06FD" w:rsidRDefault="009F06FD" w:rsidP="009F06FD">
      <w:pPr>
        <w:bidi/>
        <w:rPr>
          <w:rFonts w:cs="David" w:hint="cs"/>
          <w:rtl/>
        </w:rPr>
      </w:pPr>
      <w:r w:rsidRPr="009F06FD">
        <w:rPr>
          <w:rFonts w:cs="David" w:hint="cs"/>
          <w:rtl/>
        </w:rPr>
        <w:tab/>
        <w:t xml:space="preserve">בעבר נקבעו מסגרות שונות לדיון. בממשלה האחרונה מסגרת הדיון </w:t>
      </w:r>
      <w:proofErr w:type="spellStart"/>
      <w:r w:rsidRPr="009F06FD">
        <w:rPr>
          <w:rFonts w:cs="David" w:hint="cs"/>
          <w:rtl/>
        </w:rPr>
        <w:t>היתה</w:t>
      </w:r>
      <w:proofErr w:type="spellEnd"/>
      <w:r w:rsidRPr="009F06FD">
        <w:rPr>
          <w:rFonts w:cs="David" w:hint="cs"/>
          <w:rtl/>
        </w:rPr>
        <w:t xml:space="preserve"> 6 שעות. לפני-כן </w:t>
      </w:r>
      <w:proofErr w:type="spellStart"/>
      <w:r w:rsidRPr="009F06FD">
        <w:rPr>
          <w:rFonts w:cs="David" w:hint="cs"/>
          <w:rtl/>
        </w:rPr>
        <w:t>היתה</w:t>
      </w:r>
      <w:proofErr w:type="spellEnd"/>
      <w:r w:rsidRPr="009F06FD">
        <w:rPr>
          <w:rFonts w:cs="David" w:hint="cs"/>
          <w:rtl/>
        </w:rPr>
        <w:t xml:space="preserve"> מסגרת דיון של 4 שעות </w:t>
      </w:r>
      <w:proofErr w:type="spellStart"/>
      <w:r w:rsidRPr="009F06FD">
        <w:rPr>
          <w:rFonts w:cs="David" w:hint="cs"/>
          <w:rtl/>
        </w:rPr>
        <w:t>והיתה</w:t>
      </w:r>
      <w:proofErr w:type="spellEnd"/>
      <w:r w:rsidRPr="009F06FD">
        <w:rPr>
          <w:rFonts w:cs="David" w:hint="cs"/>
          <w:rtl/>
        </w:rPr>
        <w:t xml:space="preserve"> גם מסגרת דיון של שעה וחצי. הדבר נתון לשיקול דעתכם. </w:t>
      </w:r>
    </w:p>
    <w:p w14:paraId="75944DE1" w14:textId="77777777" w:rsidR="009F06FD" w:rsidRPr="009F06FD" w:rsidRDefault="009F06FD" w:rsidP="009F06FD">
      <w:pPr>
        <w:bidi/>
        <w:rPr>
          <w:rFonts w:cs="David" w:hint="cs"/>
          <w:rtl/>
        </w:rPr>
      </w:pPr>
    </w:p>
    <w:p w14:paraId="557CB85C" w14:textId="77777777" w:rsidR="009F06FD" w:rsidRPr="009F06FD" w:rsidRDefault="009F06FD" w:rsidP="009F06FD">
      <w:pPr>
        <w:bidi/>
        <w:rPr>
          <w:rFonts w:cs="David" w:hint="cs"/>
          <w:rtl/>
        </w:rPr>
      </w:pPr>
      <w:r w:rsidRPr="009F06FD">
        <w:rPr>
          <w:rFonts w:cs="David" w:hint="cs"/>
          <w:rtl/>
        </w:rPr>
        <w:tab/>
        <w:t xml:space="preserve">הדיון הוא דיון סיעתי, אבל בגלל שהוא רחב כל-כך, יש הזדמנות להרבה חברי כנסת להביע את עמדתם. </w:t>
      </w:r>
    </w:p>
    <w:p w14:paraId="2CB97292" w14:textId="77777777" w:rsidR="009F06FD" w:rsidRPr="009F06FD" w:rsidRDefault="009F06FD" w:rsidP="009F06FD">
      <w:pPr>
        <w:bidi/>
        <w:rPr>
          <w:rFonts w:cs="David" w:hint="cs"/>
          <w:rtl/>
        </w:rPr>
      </w:pPr>
    </w:p>
    <w:p w14:paraId="616D1A03" w14:textId="77777777" w:rsidR="009F06FD" w:rsidRPr="009F06FD" w:rsidRDefault="009F06FD" w:rsidP="009F06FD">
      <w:pPr>
        <w:bidi/>
        <w:rPr>
          <w:rFonts w:cs="David" w:hint="cs"/>
          <w:u w:val="single"/>
          <w:rtl/>
        </w:rPr>
      </w:pPr>
      <w:r w:rsidRPr="009F06FD">
        <w:rPr>
          <w:rFonts w:cs="David" w:hint="cs"/>
          <w:u w:val="single"/>
          <w:rtl/>
        </w:rPr>
        <w:t>היו"ר גדעון סער:</w:t>
      </w:r>
    </w:p>
    <w:p w14:paraId="318BD02A" w14:textId="77777777" w:rsidR="009F06FD" w:rsidRPr="009F06FD" w:rsidRDefault="009F06FD" w:rsidP="009F06FD">
      <w:pPr>
        <w:bidi/>
        <w:rPr>
          <w:rFonts w:cs="David" w:hint="cs"/>
          <w:u w:val="single"/>
          <w:rtl/>
        </w:rPr>
      </w:pPr>
    </w:p>
    <w:p w14:paraId="5BBDA463" w14:textId="77777777" w:rsidR="009F06FD" w:rsidRPr="009F06FD" w:rsidRDefault="009F06FD" w:rsidP="009F06FD">
      <w:pPr>
        <w:bidi/>
        <w:rPr>
          <w:rFonts w:cs="David" w:hint="cs"/>
          <w:rtl/>
        </w:rPr>
      </w:pPr>
      <w:r w:rsidRPr="009F06FD">
        <w:rPr>
          <w:rFonts w:cs="David" w:hint="cs"/>
          <w:rtl/>
        </w:rPr>
        <w:tab/>
        <w:t>מתי זה היה שעה וחצי?</w:t>
      </w:r>
    </w:p>
    <w:p w14:paraId="15584E99" w14:textId="77777777" w:rsidR="009F06FD" w:rsidRPr="009F06FD" w:rsidRDefault="009F06FD" w:rsidP="009F06FD">
      <w:pPr>
        <w:bidi/>
        <w:rPr>
          <w:rFonts w:cs="David" w:hint="cs"/>
          <w:rtl/>
        </w:rPr>
      </w:pPr>
    </w:p>
    <w:p w14:paraId="77CBF4E2" w14:textId="77777777" w:rsidR="009F06FD" w:rsidRPr="009F06FD" w:rsidRDefault="009F06FD" w:rsidP="009F06FD">
      <w:pPr>
        <w:bidi/>
        <w:rPr>
          <w:rFonts w:cs="David" w:hint="cs"/>
          <w:u w:val="single"/>
          <w:rtl/>
        </w:rPr>
      </w:pPr>
      <w:r w:rsidRPr="009F06FD">
        <w:rPr>
          <w:rFonts w:cs="David" w:hint="cs"/>
          <w:u w:val="single"/>
          <w:rtl/>
        </w:rPr>
        <w:t>איל ינון:</w:t>
      </w:r>
    </w:p>
    <w:p w14:paraId="667E6FDF" w14:textId="77777777" w:rsidR="009F06FD" w:rsidRPr="009F06FD" w:rsidRDefault="009F06FD" w:rsidP="009F06FD">
      <w:pPr>
        <w:bidi/>
        <w:rPr>
          <w:rFonts w:cs="David" w:hint="cs"/>
          <w:u w:val="single"/>
          <w:rtl/>
        </w:rPr>
      </w:pPr>
    </w:p>
    <w:p w14:paraId="1B969BE6" w14:textId="77777777" w:rsidR="009F06FD" w:rsidRPr="009F06FD" w:rsidRDefault="009F06FD" w:rsidP="009F06FD">
      <w:pPr>
        <w:bidi/>
        <w:rPr>
          <w:rFonts w:cs="David" w:hint="cs"/>
          <w:rtl/>
        </w:rPr>
      </w:pPr>
      <w:r w:rsidRPr="009F06FD">
        <w:rPr>
          <w:rFonts w:cs="David" w:hint="cs"/>
          <w:rtl/>
        </w:rPr>
        <w:tab/>
        <w:t xml:space="preserve">אני חושב שבממשלת שרון הראשונה. </w:t>
      </w:r>
    </w:p>
    <w:p w14:paraId="7BE790E1" w14:textId="77777777" w:rsidR="009F06FD" w:rsidRPr="009F06FD" w:rsidRDefault="009F06FD" w:rsidP="009F06FD">
      <w:pPr>
        <w:bidi/>
        <w:rPr>
          <w:rFonts w:cs="David" w:hint="cs"/>
          <w:u w:val="single"/>
          <w:rtl/>
        </w:rPr>
      </w:pPr>
    </w:p>
    <w:p w14:paraId="7DAE0F21" w14:textId="77777777" w:rsidR="009F06FD" w:rsidRPr="009F06FD" w:rsidRDefault="009F06FD" w:rsidP="009F06FD">
      <w:pPr>
        <w:bidi/>
        <w:rPr>
          <w:rFonts w:cs="David" w:hint="cs"/>
          <w:rtl/>
        </w:rPr>
      </w:pPr>
      <w:r w:rsidRPr="009F06FD">
        <w:rPr>
          <w:rFonts w:cs="David" w:hint="cs"/>
          <w:u w:val="single"/>
          <w:rtl/>
        </w:rPr>
        <w:t xml:space="preserve"> אופיר פינס-פז:</w:t>
      </w:r>
    </w:p>
    <w:p w14:paraId="19876DE3" w14:textId="77777777" w:rsidR="009F06FD" w:rsidRPr="009F06FD" w:rsidRDefault="009F06FD" w:rsidP="009F06FD">
      <w:pPr>
        <w:bidi/>
        <w:rPr>
          <w:rFonts w:cs="David" w:hint="cs"/>
          <w:rtl/>
        </w:rPr>
      </w:pPr>
    </w:p>
    <w:p w14:paraId="7B8F4B8B" w14:textId="77777777" w:rsidR="009F06FD" w:rsidRPr="009F06FD" w:rsidRDefault="009F06FD" w:rsidP="009F06FD">
      <w:pPr>
        <w:bidi/>
        <w:rPr>
          <w:rFonts w:cs="David" w:hint="cs"/>
          <w:rtl/>
        </w:rPr>
      </w:pPr>
      <w:r w:rsidRPr="009F06FD">
        <w:rPr>
          <w:rFonts w:cs="David" w:hint="cs"/>
          <w:rtl/>
        </w:rPr>
        <w:tab/>
        <w:t xml:space="preserve">זאת </w:t>
      </w:r>
      <w:proofErr w:type="spellStart"/>
      <w:r w:rsidRPr="009F06FD">
        <w:rPr>
          <w:rFonts w:cs="David" w:hint="cs"/>
          <w:rtl/>
        </w:rPr>
        <w:t>היתה</w:t>
      </w:r>
      <w:proofErr w:type="spellEnd"/>
      <w:r w:rsidRPr="009F06FD">
        <w:rPr>
          <w:rFonts w:cs="David" w:hint="cs"/>
          <w:rtl/>
        </w:rPr>
        <w:t xml:space="preserve"> ממשלה </w:t>
      </w:r>
      <w:proofErr w:type="spellStart"/>
      <w:r w:rsidRPr="009F06FD">
        <w:rPr>
          <w:rFonts w:cs="David" w:hint="cs"/>
          <w:rtl/>
        </w:rPr>
        <w:t>שניה</w:t>
      </w:r>
      <w:proofErr w:type="spellEnd"/>
      <w:r w:rsidRPr="009F06FD">
        <w:rPr>
          <w:rFonts w:cs="David" w:hint="cs"/>
          <w:rtl/>
        </w:rPr>
        <w:t xml:space="preserve"> באותה כנסת. </w:t>
      </w:r>
    </w:p>
    <w:p w14:paraId="43520889" w14:textId="77777777" w:rsidR="009F06FD" w:rsidRPr="009F06FD" w:rsidRDefault="009F06FD" w:rsidP="009F06FD">
      <w:pPr>
        <w:bidi/>
        <w:rPr>
          <w:rFonts w:cs="David" w:hint="cs"/>
          <w:rtl/>
        </w:rPr>
      </w:pPr>
      <w:r w:rsidRPr="009F06FD">
        <w:rPr>
          <w:rFonts w:cs="David" w:hint="cs"/>
          <w:rtl/>
        </w:rPr>
        <w:tab/>
      </w:r>
    </w:p>
    <w:p w14:paraId="3D1E3F1E"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4C684973" w14:textId="77777777" w:rsidR="009F06FD" w:rsidRPr="009F06FD" w:rsidRDefault="009F06FD" w:rsidP="009F06FD">
      <w:pPr>
        <w:bidi/>
        <w:rPr>
          <w:rFonts w:cs="David" w:hint="cs"/>
          <w:rtl/>
        </w:rPr>
      </w:pPr>
    </w:p>
    <w:p w14:paraId="57D69BAA" w14:textId="77777777" w:rsidR="009F06FD" w:rsidRPr="009F06FD" w:rsidRDefault="009F06FD" w:rsidP="009F06FD">
      <w:pPr>
        <w:bidi/>
        <w:rPr>
          <w:rFonts w:cs="David" w:hint="cs"/>
          <w:rtl/>
        </w:rPr>
      </w:pPr>
      <w:r w:rsidRPr="009F06FD">
        <w:rPr>
          <w:rFonts w:cs="David" w:hint="cs"/>
          <w:rtl/>
        </w:rPr>
        <w:tab/>
        <w:t xml:space="preserve">לדעתי זאת מסגרת טובה, אבל אפשר להרחיב אותה. </w:t>
      </w:r>
    </w:p>
    <w:p w14:paraId="5F1EAF42" w14:textId="77777777" w:rsidR="009F06FD" w:rsidRPr="009F06FD" w:rsidRDefault="009F06FD" w:rsidP="009F06FD">
      <w:pPr>
        <w:bidi/>
        <w:rPr>
          <w:rFonts w:cs="David" w:hint="cs"/>
          <w:rtl/>
        </w:rPr>
      </w:pPr>
    </w:p>
    <w:p w14:paraId="37366366" w14:textId="77777777" w:rsidR="009F06FD" w:rsidRPr="009F06FD" w:rsidRDefault="009F06FD" w:rsidP="009F06FD">
      <w:pPr>
        <w:bidi/>
        <w:rPr>
          <w:rFonts w:cs="David" w:hint="cs"/>
          <w:rtl/>
        </w:rPr>
      </w:pPr>
      <w:r w:rsidRPr="009F06FD">
        <w:rPr>
          <w:rFonts w:cs="David" w:hint="cs"/>
          <w:rtl/>
        </w:rPr>
        <w:tab/>
        <w:t>האם קבעו מינימום לסיעה? כאשר זה היה שעה וחצי, מה היה המינימום לסיעה?</w:t>
      </w:r>
    </w:p>
    <w:p w14:paraId="3C901386" w14:textId="77777777" w:rsidR="009F06FD" w:rsidRPr="009F06FD" w:rsidRDefault="009F06FD" w:rsidP="009F06FD">
      <w:pPr>
        <w:bidi/>
        <w:rPr>
          <w:rFonts w:cs="David" w:hint="cs"/>
          <w:rtl/>
        </w:rPr>
      </w:pPr>
    </w:p>
    <w:p w14:paraId="7E49E2DA" w14:textId="77777777" w:rsidR="009F06FD" w:rsidRPr="009F06FD" w:rsidRDefault="009F06FD" w:rsidP="009F06FD">
      <w:pPr>
        <w:bidi/>
        <w:rPr>
          <w:rFonts w:cs="David" w:hint="cs"/>
          <w:u w:val="single"/>
          <w:rtl/>
        </w:rPr>
      </w:pPr>
      <w:r w:rsidRPr="009F06FD">
        <w:rPr>
          <w:rFonts w:cs="David" w:hint="cs"/>
          <w:u w:val="single"/>
          <w:rtl/>
        </w:rPr>
        <w:t>דוד רותם:</w:t>
      </w:r>
    </w:p>
    <w:p w14:paraId="7390C9F7" w14:textId="77777777" w:rsidR="009F06FD" w:rsidRPr="009F06FD" w:rsidRDefault="009F06FD" w:rsidP="009F06FD">
      <w:pPr>
        <w:bidi/>
        <w:rPr>
          <w:rFonts w:cs="David" w:hint="cs"/>
          <w:u w:val="single"/>
          <w:rtl/>
        </w:rPr>
      </w:pPr>
    </w:p>
    <w:p w14:paraId="14A103D7" w14:textId="77777777" w:rsidR="009F06FD" w:rsidRPr="009F06FD" w:rsidRDefault="009F06FD" w:rsidP="009F06FD">
      <w:pPr>
        <w:bidi/>
        <w:rPr>
          <w:rFonts w:cs="David" w:hint="cs"/>
          <w:rtl/>
        </w:rPr>
      </w:pPr>
      <w:r w:rsidRPr="009F06FD">
        <w:rPr>
          <w:rFonts w:cs="David" w:hint="cs"/>
          <w:rtl/>
        </w:rPr>
        <w:tab/>
        <w:t>למה לא מספיקה שעה?</w:t>
      </w:r>
    </w:p>
    <w:p w14:paraId="001D135F" w14:textId="77777777" w:rsidR="009F06FD" w:rsidRPr="009F06FD" w:rsidRDefault="009F06FD" w:rsidP="009F06FD">
      <w:pPr>
        <w:bidi/>
        <w:rPr>
          <w:rFonts w:cs="David" w:hint="cs"/>
          <w:rtl/>
        </w:rPr>
      </w:pPr>
    </w:p>
    <w:p w14:paraId="767CC2D4" w14:textId="77777777" w:rsidR="009F06FD" w:rsidRPr="009F06FD" w:rsidRDefault="009F06FD" w:rsidP="009F06FD">
      <w:pPr>
        <w:bidi/>
        <w:rPr>
          <w:rFonts w:cs="David" w:hint="cs"/>
          <w:u w:val="single"/>
          <w:rtl/>
        </w:rPr>
      </w:pPr>
      <w:r w:rsidRPr="009F06FD">
        <w:rPr>
          <w:rFonts w:cs="David" w:hint="cs"/>
          <w:u w:val="single"/>
          <w:rtl/>
        </w:rPr>
        <w:t>היו"ר גדעון סער:</w:t>
      </w:r>
    </w:p>
    <w:p w14:paraId="2B4B3C60" w14:textId="77777777" w:rsidR="009F06FD" w:rsidRPr="009F06FD" w:rsidRDefault="009F06FD" w:rsidP="009F06FD">
      <w:pPr>
        <w:bidi/>
        <w:rPr>
          <w:rFonts w:cs="David" w:hint="cs"/>
          <w:rtl/>
        </w:rPr>
      </w:pPr>
    </w:p>
    <w:p w14:paraId="0057EC65" w14:textId="77777777" w:rsidR="009F06FD" w:rsidRPr="009F06FD" w:rsidRDefault="009F06FD" w:rsidP="009F06FD">
      <w:pPr>
        <w:bidi/>
        <w:rPr>
          <w:rFonts w:cs="David" w:hint="cs"/>
          <w:rtl/>
        </w:rPr>
      </w:pPr>
      <w:r w:rsidRPr="009F06FD">
        <w:rPr>
          <w:rFonts w:cs="David" w:hint="cs"/>
          <w:rtl/>
        </w:rPr>
        <w:tab/>
        <w:t xml:space="preserve">אני מודיע מראש, חבר הכנסת ברכה, שזאת לא תהיה עמדתי, אבל אני מנסה להבין איך חילקו את הזמן. </w:t>
      </w:r>
    </w:p>
    <w:p w14:paraId="4814970A" w14:textId="77777777" w:rsidR="009F06FD" w:rsidRPr="009F06FD" w:rsidRDefault="009F06FD" w:rsidP="009F06FD">
      <w:pPr>
        <w:bidi/>
        <w:rPr>
          <w:rFonts w:cs="David" w:hint="cs"/>
          <w:rtl/>
        </w:rPr>
      </w:pPr>
    </w:p>
    <w:p w14:paraId="58F324E3" w14:textId="77777777" w:rsidR="009F06FD" w:rsidRPr="009F06FD" w:rsidRDefault="009F06FD" w:rsidP="009F06FD">
      <w:pPr>
        <w:bidi/>
        <w:rPr>
          <w:rFonts w:cs="David" w:hint="cs"/>
          <w:rtl/>
        </w:rPr>
      </w:pPr>
      <w:r w:rsidRPr="009F06FD">
        <w:rPr>
          <w:rFonts w:cs="David" w:hint="cs"/>
          <w:rtl/>
        </w:rPr>
        <w:tab/>
        <w:t>חבר הכנסת הנגבי, מה דעתך?</w:t>
      </w:r>
    </w:p>
    <w:p w14:paraId="02DB00EB" w14:textId="77777777" w:rsidR="009F06FD" w:rsidRPr="009F06FD" w:rsidRDefault="009F06FD" w:rsidP="009F06FD">
      <w:pPr>
        <w:bidi/>
        <w:rPr>
          <w:rFonts w:cs="David" w:hint="cs"/>
          <w:rtl/>
        </w:rPr>
      </w:pPr>
    </w:p>
    <w:p w14:paraId="26BEF2CB" w14:textId="77777777" w:rsidR="009F06FD" w:rsidRPr="009F06FD" w:rsidRDefault="009F06FD" w:rsidP="009F06FD">
      <w:pPr>
        <w:bidi/>
        <w:rPr>
          <w:rFonts w:cs="David" w:hint="cs"/>
          <w:rtl/>
        </w:rPr>
      </w:pPr>
      <w:r w:rsidRPr="009F06FD">
        <w:rPr>
          <w:rFonts w:cs="David" w:hint="cs"/>
          <w:u w:val="single"/>
          <w:rtl/>
        </w:rPr>
        <w:t>צחי הנגבי:</w:t>
      </w:r>
    </w:p>
    <w:p w14:paraId="06750ACD" w14:textId="77777777" w:rsidR="009F06FD" w:rsidRPr="009F06FD" w:rsidRDefault="009F06FD" w:rsidP="009F06FD">
      <w:pPr>
        <w:bidi/>
        <w:rPr>
          <w:rFonts w:cs="David" w:hint="cs"/>
          <w:rtl/>
        </w:rPr>
      </w:pPr>
    </w:p>
    <w:p w14:paraId="532C15AA" w14:textId="77777777" w:rsidR="009F06FD" w:rsidRPr="009F06FD" w:rsidRDefault="009F06FD" w:rsidP="009F06FD">
      <w:pPr>
        <w:bidi/>
        <w:ind w:firstLine="567"/>
        <w:rPr>
          <w:rFonts w:cs="David" w:hint="cs"/>
          <w:rtl/>
        </w:rPr>
      </w:pPr>
      <w:r w:rsidRPr="009F06FD">
        <w:rPr>
          <w:rFonts w:cs="David" w:hint="cs"/>
          <w:rtl/>
        </w:rPr>
        <w:t>צריך לסיים עד חצות. לא חייבים, אבל מעבר זה נראה לי יותר מידי.</w:t>
      </w:r>
    </w:p>
    <w:p w14:paraId="5D4807A1" w14:textId="77777777" w:rsidR="009F06FD" w:rsidRPr="009F06FD" w:rsidRDefault="009F06FD" w:rsidP="009F06FD">
      <w:pPr>
        <w:bidi/>
        <w:rPr>
          <w:rFonts w:cs="David" w:hint="cs"/>
          <w:rtl/>
        </w:rPr>
      </w:pPr>
    </w:p>
    <w:p w14:paraId="2F598268" w14:textId="77777777" w:rsidR="009F06FD" w:rsidRPr="009F06FD" w:rsidRDefault="009F06FD" w:rsidP="009F06FD">
      <w:pPr>
        <w:bidi/>
        <w:rPr>
          <w:rFonts w:cs="David" w:hint="cs"/>
          <w:rtl/>
        </w:rPr>
      </w:pPr>
      <w:r w:rsidRPr="009F06FD">
        <w:rPr>
          <w:rFonts w:cs="David" w:hint="cs"/>
          <w:u w:val="single"/>
          <w:rtl/>
        </w:rPr>
        <w:t>איל ינון:</w:t>
      </w:r>
    </w:p>
    <w:p w14:paraId="17EC9E3C" w14:textId="77777777" w:rsidR="009F06FD" w:rsidRPr="009F06FD" w:rsidRDefault="009F06FD" w:rsidP="009F06FD">
      <w:pPr>
        <w:bidi/>
        <w:ind w:firstLine="567"/>
        <w:rPr>
          <w:rFonts w:cs="David" w:hint="cs"/>
          <w:rtl/>
        </w:rPr>
      </w:pPr>
    </w:p>
    <w:p w14:paraId="6B7F1E17" w14:textId="77777777" w:rsidR="009F06FD" w:rsidRPr="009F06FD" w:rsidRDefault="009F06FD" w:rsidP="009F06FD">
      <w:pPr>
        <w:bidi/>
        <w:ind w:firstLine="567"/>
        <w:rPr>
          <w:rFonts w:cs="David" w:hint="cs"/>
          <w:rtl/>
        </w:rPr>
      </w:pPr>
      <w:r w:rsidRPr="009F06FD">
        <w:rPr>
          <w:rFonts w:cs="David" w:hint="cs"/>
          <w:rtl/>
        </w:rPr>
        <w:t xml:space="preserve">אומר מילה לגבי מסגרת הדיון שהיא מעבר לדיון הסיעתי. אני רוצה שלוח הזמנים יהיה ברור לכולם, כי הוא לא מורכב רק מהדיון הסיעתי. הדיון אמור להיפתח בשעה 17:00 בשלושה נאומים: נאומו של ראש-הממשלה היוצא, נאומו של ראש-הממשלה הנכנס ונאום ראש האופוזיציה המיועדת. אנחנו מעריכים ששלושת הנאומים האלה יסתיימו בשעה 18:00. לאחר השעה 18:00 אמור להתחיל הדיון הסיעתי. לאחר הדיון הסיעתי תתקיים הצבעת האמון בממשלה החדשה. </w:t>
      </w:r>
    </w:p>
    <w:p w14:paraId="06B23E56" w14:textId="77777777" w:rsidR="009F06FD" w:rsidRPr="009F06FD" w:rsidRDefault="009F06FD" w:rsidP="009F06FD">
      <w:pPr>
        <w:bidi/>
        <w:ind w:firstLine="567"/>
        <w:rPr>
          <w:rFonts w:cs="David" w:hint="cs"/>
          <w:rtl/>
        </w:rPr>
      </w:pPr>
    </w:p>
    <w:p w14:paraId="7F0E24F5" w14:textId="77777777" w:rsidR="009F06FD" w:rsidRPr="009F06FD" w:rsidRDefault="009F06FD" w:rsidP="009F06FD">
      <w:pPr>
        <w:bidi/>
        <w:rPr>
          <w:rFonts w:cs="David" w:hint="cs"/>
          <w:u w:val="single"/>
          <w:rtl/>
        </w:rPr>
      </w:pPr>
      <w:r w:rsidRPr="009F06FD">
        <w:rPr>
          <w:rFonts w:cs="David" w:hint="cs"/>
          <w:u w:val="single"/>
          <w:rtl/>
        </w:rPr>
        <w:t>נסים זאב:</w:t>
      </w:r>
    </w:p>
    <w:p w14:paraId="5CACC24A" w14:textId="77777777" w:rsidR="009F06FD" w:rsidRPr="009F06FD" w:rsidRDefault="009F06FD" w:rsidP="009F06FD">
      <w:pPr>
        <w:bidi/>
        <w:rPr>
          <w:rFonts w:cs="David" w:hint="cs"/>
          <w:rtl/>
        </w:rPr>
      </w:pPr>
    </w:p>
    <w:p w14:paraId="6AA67150" w14:textId="77777777" w:rsidR="009F06FD" w:rsidRPr="009F06FD" w:rsidRDefault="009F06FD" w:rsidP="009F06FD">
      <w:pPr>
        <w:bidi/>
        <w:rPr>
          <w:rFonts w:cs="David" w:hint="cs"/>
          <w:rtl/>
        </w:rPr>
      </w:pPr>
      <w:r w:rsidRPr="009F06FD">
        <w:rPr>
          <w:rFonts w:cs="David" w:hint="cs"/>
          <w:rtl/>
        </w:rPr>
        <w:tab/>
        <w:t>כמה זמן הדיון הסיעתי?</w:t>
      </w:r>
    </w:p>
    <w:p w14:paraId="0E560180" w14:textId="77777777" w:rsidR="009F06FD" w:rsidRPr="009F06FD" w:rsidRDefault="009F06FD" w:rsidP="009F06FD">
      <w:pPr>
        <w:bidi/>
        <w:rPr>
          <w:rFonts w:cs="David" w:hint="cs"/>
          <w:rtl/>
        </w:rPr>
      </w:pPr>
    </w:p>
    <w:p w14:paraId="14845382" w14:textId="77777777" w:rsidR="009F06FD" w:rsidRPr="009F06FD" w:rsidRDefault="009F06FD" w:rsidP="009F06FD">
      <w:pPr>
        <w:bidi/>
        <w:rPr>
          <w:rFonts w:cs="David" w:hint="cs"/>
          <w:u w:val="single"/>
          <w:rtl/>
        </w:rPr>
      </w:pPr>
      <w:r w:rsidRPr="009F06FD">
        <w:rPr>
          <w:rFonts w:cs="David" w:hint="cs"/>
          <w:u w:val="single"/>
          <w:rtl/>
        </w:rPr>
        <w:t>איל ינון:</w:t>
      </w:r>
    </w:p>
    <w:p w14:paraId="33846B0F" w14:textId="77777777" w:rsidR="009F06FD" w:rsidRPr="009F06FD" w:rsidRDefault="009F06FD" w:rsidP="009F06FD">
      <w:pPr>
        <w:bidi/>
        <w:rPr>
          <w:rFonts w:cs="David" w:hint="cs"/>
          <w:u w:val="single"/>
          <w:rtl/>
        </w:rPr>
      </w:pPr>
    </w:p>
    <w:p w14:paraId="7A0BE734" w14:textId="77777777" w:rsidR="009F06FD" w:rsidRPr="009F06FD" w:rsidRDefault="009F06FD" w:rsidP="009F06FD">
      <w:pPr>
        <w:bidi/>
        <w:rPr>
          <w:rFonts w:cs="David" w:hint="cs"/>
          <w:rtl/>
        </w:rPr>
      </w:pPr>
      <w:r w:rsidRPr="009F06FD">
        <w:rPr>
          <w:rFonts w:cs="David" w:hint="cs"/>
          <w:rtl/>
        </w:rPr>
        <w:tab/>
        <w:t xml:space="preserve">זה מה שצריך עכשיו לקבוע. </w:t>
      </w:r>
    </w:p>
    <w:p w14:paraId="35B19E0B" w14:textId="77777777" w:rsidR="009F06FD" w:rsidRPr="009F06FD" w:rsidRDefault="009F06FD" w:rsidP="009F06FD">
      <w:pPr>
        <w:bidi/>
        <w:rPr>
          <w:rFonts w:cs="David" w:hint="cs"/>
          <w:rtl/>
        </w:rPr>
      </w:pPr>
    </w:p>
    <w:p w14:paraId="7A08D20D" w14:textId="77777777" w:rsidR="009F06FD" w:rsidRPr="009F06FD" w:rsidRDefault="009F06FD" w:rsidP="009F06FD">
      <w:pPr>
        <w:bidi/>
        <w:rPr>
          <w:rFonts w:cs="David" w:hint="cs"/>
          <w:rtl/>
        </w:rPr>
      </w:pPr>
      <w:r w:rsidRPr="009F06FD">
        <w:rPr>
          <w:rFonts w:cs="David" w:hint="cs"/>
          <w:u w:val="single"/>
          <w:rtl/>
        </w:rPr>
        <w:t xml:space="preserve"> זבולון אורלב:</w:t>
      </w:r>
    </w:p>
    <w:p w14:paraId="3F6F368E" w14:textId="77777777" w:rsidR="009F06FD" w:rsidRPr="009F06FD" w:rsidRDefault="009F06FD" w:rsidP="009F06FD">
      <w:pPr>
        <w:bidi/>
        <w:rPr>
          <w:rFonts w:cs="David" w:hint="cs"/>
          <w:rtl/>
        </w:rPr>
      </w:pPr>
      <w:r w:rsidRPr="009F06FD">
        <w:rPr>
          <w:rFonts w:cs="David" w:hint="cs"/>
          <w:rtl/>
        </w:rPr>
        <w:tab/>
      </w:r>
    </w:p>
    <w:p w14:paraId="288CCCEA" w14:textId="77777777" w:rsidR="009F06FD" w:rsidRPr="009F06FD" w:rsidRDefault="009F06FD" w:rsidP="009F06FD">
      <w:pPr>
        <w:bidi/>
        <w:rPr>
          <w:rFonts w:cs="David" w:hint="cs"/>
          <w:rtl/>
        </w:rPr>
      </w:pPr>
      <w:r w:rsidRPr="009F06FD">
        <w:rPr>
          <w:rFonts w:cs="David" w:hint="cs"/>
          <w:rtl/>
        </w:rPr>
        <w:tab/>
        <w:t xml:space="preserve">מה השעה המוקדמת ביותר שבה אפשר להשביע את הממשלה? </w:t>
      </w:r>
    </w:p>
    <w:p w14:paraId="3C9DF2FE" w14:textId="77777777" w:rsidR="009F06FD" w:rsidRPr="009F06FD" w:rsidRDefault="009F06FD" w:rsidP="009F06FD">
      <w:pPr>
        <w:bidi/>
        <w:rPr>
          <w:rFonts w:cs="David" w:hint="cs"/>
          <w:rtl/>
        </w:rPr>
      </w:pPr>
    </w:p>
    <w:p w14:paraId="127FC6C7" w14:textId="77777777" w:rsidR="009F06FD" w:rsidRPr="009F06FD" w:rsidRDefault="009F06FD" w:rsidP="009F06FD">
      <w:pPr>
        <w:bidi/>
        <w:rPr>
          <w:rFonts w:cs="David" w:hint="cs"/>
          <w:u w:val="single"/>
          <w:rtl/>
        </w:rPr>
      </w:pPr>
      <w:r w:rsidRPr="009F06FD">
        <w:rPr>
          <w:rFonts w:cs="David" w:hint="cs"/>
          <w:u w:val="single"/>
          <w:rtl/>
        </w:rPr>
        <w:t>נסים זאב:</w:t>
      </w:r>
    </w:p>
    <w:p w14:paraId="4AF9853A" w14:textId="77777777" w:rsidR="009F06FD" w:rsidRPr="009F06FD" w:rsidRDefault="009F06FD" w:rsidP="009F06FD">
      <w:pPr>
        <w:bidi/>
        <w:rPr>
          <w:rFonts w:cs="David" w:hint="cs"/>
          <w:u w:val="single"/>
          <w:rtl/>
        </w:rPr>
      </w:pPr>
    </w:p>
    <w:p w14:paraId="6178E01B" w14:textId="77777777" w:rsidR="009F06FD" w:rsidRPr="009F06FD" w:rsidRDefault="009F06FD" w:rsidP="009F06FD">
      <w:pPr>
        <w:bidi/>
        <w:rPr>
          <w:rFonts w:cs="David" w:hint="cs"/>
          <w:rtl/>
        </w:rPr>
      </w:pPr>
      <w:r w:rsidRPr="009F06FD">
        <w:rPr>
          <w:rFonts w:cs="David" w:hint="cs"/>
          <w:rtl/>
        </w:rPr>
        <w:tab/>
        <w:t xml:space="preserve">אני מציע שזה יהיה 5 דקות. </w:t>
      </w:r>
    </w:p>
    <w:p w14:paraId="753A4412" w14:textId="77777777" w:rsidR="009F06FD" w:rsidRPr="009F06FD" w:rsidRDefault="009F06FD" w:rsidP="009F06FD">
      <w:pPr>
        <w:bidi/>
        <w:rPr>
          <w:rFonts w:cs="David" w:hint="cs"/>
          <w:rtl/>
        </w:rPr>
      </w:pPr>
    </w:p>
    <w:p w14:paraId="575265B1" w14:textId="77777777" w:rsidR="009F06FD" w:rsidRPr="009F06FD" w:rsidRDefault="009F06FD" w:rsidP="009F06FD">
      <w:pPr>
        <w:bidi/>
        <w:rPr>
          <w:rFonts w:cs="David" w:hint="cs"/>
          <w:u w:val="single"/>
          <w:rtl/>
        </w:rPr>
      </w:pPr>
      <w:r w:rsidRPr="009F06FD">
        <w:rPr>
          <w:rFonts w:cs="David" w:hint="cs"/>
          <w:u w:val="single"/>
          <w:rtl/>
        </w:rPr>
        <w:t>איל ינון:</w:t>
      </w:r>
    </w:p>
    <w:p w14:paraId="0F141A96" w14:textId="77777777" w:rsidR="009F06FD" w:rsidRPr="009F06FD" w:rsidRDefault="009F06FD" w:rsidP="009F06FD">
      <w:pPr>
        <w:bidi/>
        <w:rPr>
          <w:rFonts w:cs="David" w:hint="cs"/>
          <w:rtl/>
        </w:rPr>
      </w:pPr>
    </w:p>
    <w:p w14:paraId="114C9375" w14:textId="77777777" w:rsidR="009F06FD" w:rsidRPr="009F06FD" w:rsidRDefault="009F06FD" w:rsidP="009F06FD">
      <w:pPr>
        <w:bidi/>
        <w:ind w:firstLine="567"/>
        <w:rPr>
          <w:rFonts w:cs="David" w:hint="cs"/>
          <w:rtl/>
        </w:rPr>
      </w:pPr>
      <w:r w:rsidRPr="009F06FD">
        <w:rPr>
          <w:rFonts w:cs="David" w:hint="cs"/>
          <w:rtl/>
        </w:rPr>
        <w:t xml:space="preserve">רבע לתשע היא השעה הכי מוקדמת שבה אפשר לקיים את ההצבעה. </w:t>
      </w:r>
    </w:p>
    <w:p w14:paraId="41C1B45D" w14:textId="77777777" w:rsidR="009F06FD" w:rsidRPr="009F06FD" w:rsidRDefault="009F06FD" w:rsidP="009F06FD">
      <w:pPr>
        <w:bidi/>
        <w:rPr>
          <w:rFonts w:cs="David" w:hint="cs"/>
          <w:rtl/>
        </w:rPr>
      </w:pPr>
    </w:p>
    <w:p w14:paraId="3F312ADA" w14:textId="77777777" w:rsidR="009F06FD" w:rsidRPr="009F06FD" w:rsidRDefault="009F06FD" w:rsidP="009F06FD">
      <w:pPr>
        <w:bidi/>
        <w:ind w:firstLine="567"/>
        <w:rPr>
          <w:rFonts w:cs="David" w:hint="cs"/>
          <w:rtl/>
        </w:rPr>
      </w:pPr>
      <w:r w:rsidRPr="009F06FD">
        <w:rPr>
          <w:rFonts w:cs="David" w:hint="cs"/>
          <w:rtl/>
        </w:rPr>
        <w:t xml:space="preserve">אחרי ההצבעה נעשה הפסקה קצרה מאוד של 10 דקות עד רבע שעה, על מנת לסדר את שולחן הממשלה החדש. פיזית השולחן מסודר, אבל צריך לסדר את השמות ולכבות את הנוריות של השרים היוצאים. </w:t>
      </w:r>
    </w:p>
    <w:p w14:paraId="5C45C995" w14:textId="77777777" w:rsidR="009F06FD" w:rsidRPr="009F06FD" w:rsidRDefault="009F06FD" w:rsidP="009F06FD">
      <w:pPr>
        <w:bidi/>
        <w:ind w:firstLine="567"/>
        <w:rPr>
          <w:rFonts w:cs="David" w:hint="cs"/>
          <w:rtl/>
        </w:rPr>
      </w:pPr>
    </w:p>
    <w:p w14:paraId="7C53318A" w14:textId="77777777" w:rsidR="009F06FD" w:rsidRPr="009F06FD" w:rsidRDefault="009F06FD" w:rsidP="009F06FD">
      <w:pPr>
        <w:bidi/>
        <w:ind w:firstLine="567"/>
        <w:rPr>
          <w:rFonts w:cs="David" w:hint="cs"/>
          <w:rtl/>
        </w:rPr>
      </w:pPr>
      <w:r w:rsidRPr="009F06FD">
        <w:rPr>
          <w:rFonts w:cs="David" w:hint="cs"/>
          <w:rtl/>
        </w:rPr>
        <w:t>צריך להביא בחשבון שטקס ההשבעה עצמו אורך גם הוא כשעה. יש לנו לא מעט שרים, כל אחד מהם יעלה, ילחצו לו ידיים וכדומה.</w:t>
      </w:r>
    </w:p>
    <w:p w14:paraId="1EA0883A" w14:textId="77777777" w:rsidR="009F06FD" w:rsidRPr="009F06FD" w:rsidRDefault="009F06FD" w:rsidP="009F06FD">
      <w:pPr>
        <w:bidi/>
        <w:rPr>
          <w:rFonts w:cs="David" w:hint="cs"/>
          <w:rtl/>
        </w:rPr>
      </w:pPr>
    </w:p>
    <w:p w14:paraId="0F96CDC0" w14:textId="77777777" w:rsidR="009F06FD" w:rsidRPr="009F06FD" w:rsidRDefault="009F06FD" w:rsidP="009F06FD">
      <w:pPr>
        <w:bidi/>
        <w:rPr>
          <w:rFonts w:cs="David" w:hint="cs"/>
          <w:u w:val="single"/>
          <w:rtl/>
        </w:rPr>
      </w:pPr>
      <w:r w:rsidRPr="009F06FD">
        <w:rPr>
          <w:rFonts w:cs="David" w:hint="cs"/>
          <w:u w:val="single"/>
          <w:rtl/>
        </w:rPr>
        <w:t>נסים זאב:</w:t>
      </w:r>
    </w:p>
    <w:p w14:paraId="275FE677" w14:textId="77777777" w:rsidR="009F06FD" w:rsidRPr="009F06FD" w:rsidRDefault="009F06FD" w:rsidP="009F06FD">
      <w:pPr>
        <w:bidi/>
        <w:rPr>
          <w:rFonts w:cs="David" w:hint="cs"/>
          <w:rtl/>
        </w:rPr>
      </w:pPr>
    </w:p>
    <w:p w14:paraId="2519210C" w14:textId="77777777" w:rsidR="009F06FD" w:rsidRPr="009F06FD" w:rsidRDefault="009F06FD" w:rsidP="009F06FD">
      <w:pPr>
        <w:bidi/>
        <w:rPr>
          <w:rFonts w:cs="David" w:hint="cs"/>
          <w:rtl/>
        </w:rPr>
      </w:pPr>
      <w:r w:rsidRPr="009F06FD">
        <w:rPr>
          <w:rFonts w:cs="David" w:hint="cs"/>
          <w:rtl/>
        </w:rPr>
        <w:tab/>
        <w:t xml:space="preserve">אני רוצה להציע הצעה. ראשי הסיעות ידברו 10 דקות, חברי הכנסת ידברו 5 דקות. נקיים הצבעה ואפשר להמשיך קדימה. 5 דקות זה מעל ומעבר. </w:t>
      </w:r>
    </w:p>
    <w:p w14:paraId="50159D94" w14:textId="77777777" w:rsidR="009F06FD" w:rsidRPr="009F06FD" w:rsidRDefault="009F06FD" w:rsidP="009F06FD">
      <w:pPr>
        <w:bidi/>
        <w:rPr>
          <w:rFonts w:cs="David" w:hint="cs"/>
          <w:rtl/>
        </w:rPr>
      </w:pPr>
    </w:p>
    <w:p w14:paraId="684B16E6" w14:textId="77777777" w:rsidR="009F06FD" w:rsidRPr="009F06FD" w:rsidRDefault="009F06FD" w:rsidP="009F06FD">
      <w:pPr>
        <w:bidi/>
        <w:ind w:firstLine="567"/>
        <w:rPr>
          <w:rFonts w:cs="David" w:hint="cs"/>
          <w:rtl/>
        </w:rPr>
      </w:pPr>
      <w:r w:rsidRPr="009F06FD">
        <w:rPr>
          <w:rFonts w:cs="David" w:hint="cs"/>
          <w:rtl/>
        </w:rPr>
        <w:t xml:space="preserve">אני מבקש שהדיון יהיה גם אישי. יש לנו הרבה מה לומר, יש לנו הרבה על הלב.  </w:t>
      </w:r>
    </w:p>
    <w:p w14:paraId="23BA511E" w14:textId="77777777" w:rsidR="009F06FD" w:rsidRPr="009F06FD" w:rsidRDefault="009F06FD" w:rsidP="009F06FD">
      <w:pPr>
        <w:bidi/>
        <w:rPr>
          <w:rFonts w:cs="David" w:hint="cs"/>
          <w:rtl/>
        </w:rPr>
      </w:pPr>
    </w:p>
    <w:p w14:paraId="3DC6C464" w14:textId="77777777" w:rsidR="009F06FD" w:rsidRPr="009F06FD" w:rsidRDefault="009F06FD" w:rsidP="009F06FD">
      <w:pPr>
        <w:bidi/>
        <w:rPr>
          <w:rFonts w:cs="David" w:hint="cs"/>
          <w:rtl/>
        </w:rPr>
      </w:pPr>
      <w:r w:rsidRPr="009F06FD">
        <w:rPr>
          <w:rFonts w:cs="David" w:hint="cs"/>
          <w:u w:val="single"/>
          <w:rtl/>
        </w:rPr>
        <w:t>דוד רותם:</w:t>
      </w:r>
    </w:p>
    <w:p w14:paraId="0D68F7AA" w14:textId="77777777" w:rsidR="009F06FD" w:rsidRPr="009F06FD" w:rsidRDefault="009F06FD" w:rsidP="009F06FD">
      <w:pPr>
        <w:bidi/>
        <w:rPr>
          <w:rFonts w:cs="David" w:hint="cs"/>
          <w:rtl/>
        </w:rPr>
      </w:pPr>
    </w:p>
    <w:p w14:paraId="0EF1E53D" w14:textId="77777777" w:rsidR="009F06FD" w:rsidRPr="009F06FD" w:rsidRDefault="009F06FD" w:rsidP="009F06FD">
      <w:pPr>
        <w:bidi/>
        <w:rPr>
          <w:rFonts w:cs="David" w:hint="cs"/>
          <w:rtl/>
        </w:rPr>
      </w:pPr>
      <w:r w:rsidRPr="009F06FD">
        <w:rPr>
          <w:rFonts w:cs="David" w:hint="cs"/>
          <w:rtl/>
        </w:rPr>
        <w:tab/>
        <w:t xml:space="preserve">נסים, לפני זה יש נאומים בני דקה. </w:t>
      </w:r>
    </w:p>
    <w:p w14:paraId="70F41CA4" w14:textId="77777777" w:rsidR="009F06FD" w:rsidRPr="009F06FD" w:rsidRDefault="009F06FD" w:rsidP="009F06FD">
      <w:pPr>
        <w:bidi/>
        <w:rPr>
          <w:rFonts w:cs="David" w:hint="cs"/>
          <w:rtl/>
        </w:rPr>
      </w:pPr>
    </w:p>
    <w:p w14:paraId="5FFBA45B" w14:textId="77777777" w:rsidR="009F06FD" w:rsidRPr="009F06FD" w:rsidRDefault="009F06FD" w:rsidP="009F06FD">
      <w:pPr>
        <w:bidi/>
        <w:rPr>
          <w:rFonts w:cs="David" w:hint="cs"/>
          <w:u w:val="single"/>
          <w:rtl/>
        </w:rPr>
      </w:pPr>
      <w:r w:rsidRPr="009F06FD">
        <w:rPr>
          <w:rFonts w:cs="David" w:hint="cs"/>
          <w:u w:val="single"/>
          <w:rtl/>
        </w:rPr>
        <w:t>יואל חסון:</w:t>
      </w:r>
    </w:p>
    <w:p w14:paraId="53DD1CBC" w14:textId="77777777" w:rsidR="009F06FD" w:rsidRPr="009F06FD" w:rsidRDefault="009F06FD" w:rsidP="009F06FD">
      <w:pPr>
        <w:bidi/>
        <w:rPr>
          <w:rFonts w:cs="David" w:hint="cs"/>
          <w:rtl/>
        </w:rPr>
      </w:pPr>
    </w:p>
    <w:p w14:paraId="64A444CB" w14:textId="77777777" w:rsidR="009F06FD" w:rsidRPr="009F06FD" w:rsidRDefault="009F06FD" w:rsidP="009F06FD">
      <w:pPr>
        <w:bidi/>
        <w:rPr>
          <w:rFonts w:cs="David" w:hint="cs"/>
          <w:rtl/>
        </w:rPr>
      </w:pPr>
      <w:r w:rsidRPr="009F06FD">
        <w:rPr>
          <w:rFonts w:cs="David" w:hint="cs"/>
          <w:rtl/>
        </w:rPr>
        <w:tab/>
        <w:t xml:space="preserve">יש כל כך הרבה שרים וכל כך הרבה על מה לדבר. </w:t>
      </w:r>
    </w:p>
    <w:p w14:paraId="0CEFFA30" w14:textId="77777777" w:rsidR="009F06FD" w:rsidRPr="009F06FD" w:rsidRDefault="009F06FD" w:rsidP="009F06FD">
      <w:pPr>
        <w:bidi/>
        <w:rPr>
          <w:rFonts w:cs="David" w:hint="cs"/>
          <w:rtl/>
        </w:rPr>
      </w:pPr>
    </w:p>
    <w:p w14:paraId="6D5DC021"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40A090C6" w14:textId="77777777" w:rsidR="009F06FD" w:rsidRPr="009F06FD" w:rsidRDefault="009F06FD" w:rsidP="009F06FD">
      <w:pPr>
        <w:bidi/>
        <w:rPr>
          <w:rFonts w:cs="David" w:hint="cs"/>
          <w:rtl/>
        </w:rPr>
      </w:pPr>
    </w:p>
    <w:p w14:paraId="6ADECD39" w14:textId="77777777" w:rsidR="009F06FD" w:rsidRPr="009F06FD" w:rsidRDefault="009F06FD" w:rsidP="009F06FD">
      <w:pPr>
        <w:bidi/>
        <w:rPr>
          <w:rFonts w:cs="David" w:hint="cs"/>
          <w:rtl/>
        </w:rPr>
      </w:pPr>
      <w:r w:rsidRPr="009F06FD">
        <w:rPr>
          <w:rFonts w:cs="David" w:hint="cs"/>
          <w:rtl/>
        </w:rPr>
        <w:tab/>
        <w:t xml:space="preserve">חבר הכנסת חסון, תהיה לך קדנציה מלאה לצורך זה. אל תגיד את כל מה שאתה חושב עכשיו. </w:t>
      </w:r>
    </w:p>
    <w:p w14:paraId="007406FC" w14:textId="77777777" w:rsidR="009F06FD" w:rsidRPr="009F06FD" w:rsidRDefault="009F06FD" w:rsidP="009F06FD">
      <w:pPr>
        <w:bidi/>
        <w:rPr>
          <w:rFonts w:cs="David" w:hint="cs"/>
          <w:rtl/>
        </w:rPr>
      </w:pPr>
    </w:p>
    <w:p w14:paraId="7E3CAE03" w14:textId="77777777" w:rsidR="009F06FD" w:rsidRPr="009F06FD" w:rsidRDefault="009F06FD" w:rsidP="009F06FD">
      <w:pPr>
        <w:bidi/>
        <w:rPr>
          <w:rFonts w:cs="David" w:hint="cs"/>
          <w:u w:val="single"/>
          <w:rtl/>
        </w:rPr>
      </w:pPr>
      <w:r w:rsidRPr="009F06FD">
        <w:rPr>
          <w:rFonts w:cs="David" w:hint="cs"/>
          <w:u w:val="single"/>
          <w:rtl/>
        </w:rPr>
        <w:t>יואל חסון:</w:t>
      </w:r>
    </w:p>
    <w:p w14:paraId="78EC9955" w14:textId="77777777" w:rsidR="009F06FD" w:rsidRPr="009F06FD" w:rsidRDefault="009F06FD" w:rsidP="009F06FD">
      <w:pPr>
        <w:bidi/>
        <w:rPr>
          <w:rFonts w:cs="David" w:hint="cs"/>
          <w:rtl/>
        </w:rPr>
      </w:pPr>
    </w:p>
    <w:p w14:paraId="27C33B01" w14:textId="77777777" w:rsidR="009F06FD" w:rsidRPr="009F06FD" w:rsidRDefault="009F06FD" w:rsidP="009F06FD">
      <w:pPr>
        <w:bidi/>
        <w:rPr>
          <w:rFonts w:cs="David" w:hint="cs"/>
          <w:rtl/>
        </w:rPr>
      </w:pPr>
      <w:r w:rsidRPr="009F06FD">
        <w:rPr>
          <w:rFonts w:cs="David" w:hint="cs"/>
          <w:rtl/>
        </w:rPr>
        <w:tab/>
        <w:t xml:space="preserve">בקדנציה הקודמת אמרת לי לא להיות אופטימי. אני אומר לך, לא להיות כזה אופטימי. </w:t>
      </w:r>
    </w:p>
    <w:p w14:paraId="07BB6936" w14:textId="77777777" w:rsidR="009F06FD" w:rsidRPr="009F06FD" w:rsidRDefault="009F06FD" w:rsidP="009F06FD">
      <w:pPr>
        <w:bidi/>
        <w:rPr>
          <w:rFonts w:cs="David" w:hint="cs"/>
          <w:rtl/>
        </w:rPr>
      </w:pPr>
    </w:p>
    <w:p w14:paraId="3BBFF9E9" w14:textId="77777777" w:rsidR="009F06FD" w:rsidRPr="009F06FD" w:rsidRDefault="009F06FD" w:rsidP="009F06FD">
      <w:pPr>
        <w:bidi/>
        <w:rPr>
          <w:rFonts w:cs="David" w:hint="cs"/>
          <w:rtl/>
        </w:rPr>
      </w:pPr>
      <w:r w:rsidRPr="009F06FD">
        <w:rPr>
          <w:rFonts w:cs="David" w:hint="cs"/>
          <w:u w:val="single"/>
          <w:rtl/>
        </w:rPr>
        <w:t>היו"ר אופיר פינס-פז:</w:t>
      </w:r>
    </w:p>
    <w:p w14:paraId="4EE32973" w14:textId="77777777" w:rsidR="009F06FD" w:rsidRPr="009F06FD" w:rsidRDefault="009F06FD" w:rsidP="009F06FD">
      <w:pPr>
        <w:bidi/>
        <w:rPr>
          <w:rFonts w:cs="David" w:hint="cs"/>
          <w:rtl/>
        </w:rPr>
      </w:pPr>
    </w:p>
    <w:p w14:paraId="7BB9F764" w14:textId="77777777" w:rsidR="009F06FD" w:rsidRPr="009F06FD" w:rsidRDefault="009F06FD" w:rsidP="009F06FD">
      <w:pPr>
        <w:bidi/>
        <w:rPr>
          <w:rFonts w:cs="David" w:hint="cs"/>
          <w:rtl/>
        </w:rPr>
      </w:pPr>
      <w:r w:rsidRPr="009F06FD">
        <w:rPr>
          <w:rFonts w:cs="David" w:hint="cs"/>
          <w:rtl/>
        </w:rPr>
        <w:tab/>
        <w:t xml:space="preserve">תלמד מהלקח של גדעון, יש כמה דברים שכדאי לא להגיד כי הם חוזרים אליך. </w:t>
      </w:r>
    </w:p>
    <w:p w14:paraId="2854B6A2" w14:textId="77777777" w:rsidR="009F06FD" w:rsidRPr="009F06FD" w:rsidRDefault="009F06FD" w:rsidP="009F06FD">
      <w:pPr>
        <w:bidi/>
        <w:rPr>
          <w:rFonts w:cs="David" w:hint="cs"/>
          <w:rtl/>
        </w:rPr>
      </w:pPr>
      <w:r w:rsidRPr="009F06FD">
        <w:rPr>
          <w:rFonts w:cs="David" w:hint="cs"/>
          <w:rtl/>
        </w:rPr>
        <w:tab/>
      </w:r>
    </w:p>
    <w:p w14:paraId="54EF2FB4"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7705F7D6" w14:textId="77777777" w:rsidR="009F06FD" w:rsidRPr="009F06FD" w:rsidRDefault="009F06FD" w:rsidP="009F06FD">
      <w:pPr>
        <w:bidi/>
        <w:rPr>
          <w:rFonts w:cs="David" w:hint="cs"/>
          <w:rtl/>
        </w:rPr>
      </w:pPr>
    </w:p>
    <w:p w14:paraId="3B01B8B7" w14:textId="77777777" w:rsidR="009F06FD" w:rsidRPr="009F06FD" w:rsidRDefault="009F06FD" w:rsidP="009F06FD">
      <w:pPr>
        <w:bidi/>
        <w:ind w:firstLine="567"/>
        <w:rPr>
          <w:rFonts w:cs="David" w:hint="cs"/>
          <w:rtl/>
        </w:rPr>
      </w:pPr>
      <w:r w:rsidRPr="009F06FD">
        <w:rPr>
          <w:rFonts w:cs="David" w:hint="cs"/>
          <w:rtl/>
        </w:rPr>
        <w:t xml:space="preserve">אני חייב לומר לך שהנאום הזה הושמע לי היום בבוקר באופן אישי. התקשר אלי אחד הכתבים והשמיע לי אותו. הוא שאל אותי מה אני אומר ואמרתי לו שזה היה די משכנע. תמיד תזכרו שלכל נאום טוב יכול להיות נאום תשובה. </w:t>
      </w:r>
    </w:p>
    <w:p w14:paraId="4C181494" w14:textId="77777777" w:rsidR="009F06FD" w:rsidRPr="009F06FD" w:rsidRDefault="009F06FD" w:rsidP="009F06FD">
      <w:pPr>
        <w:bidi/>
        <w:ind w:firstLine="567"/>
        <w:rPr>
          <w:rFonts w:cs="David" w:hint="cs"/>
          <w:rtl/>
        </w:rPr>
      </w:pPr>
    </w:p>
    <w:p w14:paraId="52DA5246" w14:textId="77777777" w:rsidR="009F06FD" w:rsidRPr="009F06FD" w:rsidRDefault="009F06FD" w:rsidP="009F06FD">
      <w:pPr>
        <w:bidi/>
        <w:ind w:firstLine="567"/>
        <w:rPr>
          <w:rFonts w:cs="David" w:hint="cs"/>
          <w:rtl/>
        </w:rPr>
      </w:pPr>
      <w:r w:rsidRPr="009F06FD">
        <w:rPr>
          <w:rFonts w:cs="David" w:hint="cs"/>
          <w:rtl/>
        </w:rPr>
        <w:t xml:space="preserve">אני רוצה להציע פשרה. בסך-הכול יש מתכונת מאוד ארוכה בגלל שלושת הנאומים, שאין סיכוי שהם יארכו פחות משעה. יש להניח שאלה יהיו נאומים פרוגרמאתיים. אני מציע להוסיף לזה 3 שעות של דיון סיעתי. </w:t>
      </w:r>
    </w:p>
    <w:p w14:paraId="1C931F79" w14:textId="77777777" w:rsidR="009F06FD" w:rsidRPr="009F06FD" w:rsidRDefault="009F06FD" w:rsidP="009F06FD">
      <w:pPr>
        <w:bidi/>
        <w:ind w:firstLine="567"/>
        <w:rPr>
          <w:rFonts w:cs="David" w:hint="cs"/>
          <w:rtl/>
        </w:rPr>
      </w:pPr>
    </w:p>
    <w:p w14:paraId="532B28D7" w14:textId="77777777" w:rsidR="009F06FD" w:rsidRPr="009F06FD" w:rsidRDefault="009F06FD" w:rsidP="009F06FD">
      <w:pPr>
        <w:bidi/>
        <w:ind w:firstLine="567"/>
        <w:rPr>
          <w:rFonts w:cs="David" w:hint="cs"/>
          <w:rtl/>
        </w:rPr>
      </w:pPr>
      <w:r w:rsidRPr="009F06FD">
        <w:rPr>
          <w:rFonts w:cs="David" w:hint="cs"/>
          <w:rtl/>
        </w:rPr>
        <w:t xml:space="preserve">אני אגיד לך, חבר הכנסת רותם, ממה אני גוזר את זה. זמן המינימום שאנחנו יכולים להסכים עליו הוא שעתיים, כי אני רוצה שלכל סיעה יהיו מינימום 10 דקות לפי מה שכתוב בתקנון. את השעה השלישית נפצל לפי גודל הסיעות. לא יהיה כאן צדק מוחלט, אבל זה יהיה משהו שמתקרב לזה. יחלקו את השעה השלישית באופן פרופורציונאלי. אולי יקבע פרמטר לפי גודל הסיעות, נגיד, מסיעה של 8 חברים או סיעה מעל 10 חברים. בשעתיים הראשונות ידברו 10 דקות והשעה השלישית תחולק פרופורציונאלית בין הסיעות שיש להן יותר מ-10 חברים. כך אני חושב נגיע לתוצאה סבירה. בכל מקרה, לא נראה לי שנצא מוקדם. </w:t>
      </w:r>
    </w:p>
    <w:p w14:paraId="39CAAFAD" w14:textId="77777777" w:rsidR="009F06FD" w:rsidRPr="009F06FD" w:rsidRDefault="009F06FD" w:rsidP="009F06FD">
      <w:pPr>
        <w:bidi/>
        <w:ind w:firstLine="567"/>
        <w:rPr>
          <w:rFonts w:cs="David" w:hint="cs"/>
          <w:rtl/>
        </w:rPr>
      </w:pPr>
    </w:p>
    <w:p w14:paraId="2FC24515" w14:textId="77777777" w:rsidR="009F06FD" w:rsidRPr="009F06FD" w:rsidRDefault="009F06FD" w:rsidP="009F06FD">
      <w:pPr>
        <w:bidi/>
        <w:ind w:firstLine="567"/>
        <w:rPr>
          <w:rFonts w:cs="David" w:hint="cs"/>
          <w:rtl/>
        </w:rPr>
      </w:pPr>
      <w:r w:rsidRPr="009F06FD">
        <w:rPr>
          <w:rFonts w:cs="David" w:hint="cs"/>
          <w:rtl/>
        </w:rPr>
        <w:t>האם יש הצעות אחרות?</w:t>
      </w:r>
    </w:p>
    <w:p w14:paraId="4AE10A2C" w14:textId="77777777" w:rsidR="009F06FD" w:rsidRPr="009F06FD" w:rsidRDefault="009F06FD" w:rsidP="009F06FD">
      <w:pPr>
        <w:bidi/>
        <w:rPr>
          <w:rFonts w:cs="David" w:hint="cs"/>
          <w:rtl/>
        </w:rPr>
      </w:pPr>
    </w:p>
    <w:p w14:paraId="36502821" w14:textId="77777777" w:rsidR="009F06FD" w:rsidRPr="009F06FD" w:rsidRDefault="009F06FD" w:rsidP="009F06FD">
      <w:pPr>
        <w:bidi/>
        <w:rPr>
          <w:rFonts w:cs="David" w:hint="cs"/>
          <w:u w:val="single"/>
          <w:rtl/>
        </w:rPr>
      </w:pPr>
      <w:r w:rsidRPr="009F06FD">
        <w:rPr>
          <w:rFonts w:cs="David" w:hint="cs"/>
          <w:u w:val="single"/>
          <w:rtl/>
        </w:rPr>
        <w:t>זבולון אורלב:</w:t>
      </w:r>
    </w:p>
    <w:p w14:paraId="3C205447" w14:textId="77777777" w:rsidR="009F06FD" w:rsidRPr="009F06FD" w:rsidRDefault="009F06FD" w:rsidP="009F06FD">
      <w:pPr>
        <w:bidi/>
        <w:rPr>
          <w:rFonts w:cs="David" w:hint="cs"/>
          <w:rtl/>
        </w:rPr>
      </w:pPr>
    </w:p>
    <w:p w14:paraId="3F4DFCE9" w14:textId="77777777" w:rsidR="009F06FD" w:rsidRPr="009F06FD" w:rsidRDefault="009F06FD" w:rsidP="009F06FD">
      <w:pPr>
        <w:bidi/>
        <w:ind w:firstLine="567"/>
        <w:rPr>
          <w:rFonts w:cs="David" w:hint="cs"/>
          <w:rtl/>
        </w:rPr>
      </w:pPr>
      <w:r w:rsidRPr="009F06FD">
        <w:rPr>
          <w:rFonts w:cs="David" w:hint="cs"/>
          <w:rtl/>
        </w:rPr>
        <w:t>מתי תהיה ההצבעה, בסביבות השעה 21:00?</w:t>
      </w:r>
    </w:p>
    <w:p w14:paraId="2DEC5DAC" w14:textId="77777777" w:rsidR="009F06FD" w:rsidRPr="009F06FD" w:rsidRDefault="009F06FD" w:rsidP="009F06FD">
      <w:pPr>
        <w:bidi/>
        <w:rPr>
          <w:rFonts w:cs="David" w:hint="cs"/>
          <w:rtl/>
        </w:rPr>
      </w:pPr>
    </w:p>
    <w:p w14:paraId="5FD25FF5"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24B816FE" w14:textId="77777777" w:rsidR="009F06FD" w:rsidRPr="009F06FD" w:rsidRDefault="009F06FD" w:rsidP="009F06FD">
      <w:pPr>
        <w:bidi/>
        <w:rPr>
          <w:rFonts w:cs="David" w:hint="cs"/>
          <w:rtl/>
        </w:rPr>
      </w:pPr>
    </w:p>
    <w:p w14:paraId="4556D1B5" w14:textId="77777777" w:rsidR="009F06FD" w:rsidRPr="009F06FD" w:rsidRDefault="009F06FD" w:rsidP="009F06FD">
      <w:pPr>
        <w:bidi/>
        <w:ind w:firstLine="567"/>
        <w:rPr>
          <w:rFonts w:cs="David" w:hint="cs"/>
          <w:rtl/>
        </w:rPr>
      </w:pPr>
      <w:r w:rsidRPr="009F06FD">
        <w:rPr>
          <w:rFonts w:cs="David" w:hint="cs"/>
          <w:rtl/>
        </w:rPr>
        <w:t xml:space="preserve">אני חושב שזה ייקח הרבה יותר. 3 שעות זה הנטו. בדרך כלל לא עומדים בזמנים ואנחנו יודעים שזה יארך לפחות עוד שעה. אחרי זה יש את השעה של שלושת המנהיגים ואת זמן ההשבעה. לדעתי זה לא ייגמר לפני השעה 23:00. </w:t>
      </w:r>
    </w:p>
    <w:p w14:paraId="2EB7F8E0" w14:textId="77777777" w:rsidR="009F06FD" w:rsidRPr="009F06FD" w:rsidRDefault="009F06FD" w:rsidP="009F06FD">
      <w:pPr>
        <w:bidi/>
        <w:ind w:firstLine="567"/>
        <w:rPr>
          <w:rFonts w:cs="David" w:hint="cs"/>
          <w:rtl/>
        </w:rPr>
      </w:pPr>
    </w:p>
    <w:p w14:paraId="62D38755" w14:textId="77777777" w:rsidR="009F06FD" w:rsidRPr="009F06FD" w:rsidRDefault="009F06FD" w:rsidP="009F06FD">
      <w:pPr>
        <w:bidi/>
        <w:rPr>
          <w:rFonts w:cs="David" w:hint="cs"/>
          <w:u w:val="single"/>
          <w:rtl/>
        </w:rPr>
      </w:pPr>
      <w:r w:rsidRPr="009F06FD">
        <w:rPr>
          <w:rFonts w:cs="David" w:hint="cs"/>
          <w:u w:val="single"/>
          <w:rtl/>
        </w:rPr>
        <w:t>איל ינון:</w:t>
      </w:r>
    </w:p>
    <w:p w14:paraId="67FBBF8A" w14:textId="77777777" w:rsidR="009F06FD" w:rsidRPr="009F06FD" w:rsidRDefault="009F06FD" w:rsidP="009F06FD">
      <w:pPr>
        <w:bidi/>
        <w:rPr>
          <w:rFonts w:cs="David" w:hint="cs"/>
          <w:u w:val="single"/>
          <w:rtl/>
        </w:rPr>
      </w:pPr>
    </w:p>
    <w:p w14:paraId="3FEFEE0B" w14:textId="77777777" w:rsidR="009F06FD" w:rsidRPr="009F06FD" w:rsidRDefault="009F06FD" w:rsidP="009F06FD">
      <w:pPr>
        <w:bidi/>
        <w:rPr>
          <w:rFonts w:cs="David" w:hint="cs"/>
          <w:rtl/>
        </w:rPr>
      </w:pPr>
      <w:r w:rsidRPr="009F06FD">
        <w:rPr>
          <w:rFonts w:cs="David" w:hint="cs"/>
          <w:rtl/>
        </w:rPr>
        <w:tab/>
        <w:t>השאלה, האם אתם רוצים להכריז שלא תהיה הצבעה לפני 23:00?</w:t>
      </w:r>
    </w:p>
    <w:p w14:paraId="728BFED3" w14:textId="77777777" w:rsidR="009F06FD" w:rsidRPr="009F06FD" w:rsidRDefault="009F06FD" w:rsidP="009F06FD">
      <w:pPr>
        <w:bidi/>
        <w:ind w:firstLine="567"/>
        <w:rPr>
          <w:rFonts w:cs="David" w:hint="cs"/>
          <w:rtl/>
        </w:rPr>
      </w:pPr>
    </w:p>
    <w:p w14:paraId="7FBBD4E4" w14:textId="77777777" w:rsidR="009F06FD" w:rsidRPr="009F06FD" w:rsidRDefault="009F06FD" w:rsidP="009F06FD">
      <w:pPr>
        <w:bidi/>
        <w:rPr>
          <w:rFonts w:cs="David" w:hint="cs"/>
          <w:u w:val="single"/>
          <w:rtl/>
        </w:rPr>
      </w:pPr>
      <w:r w:rsidRPr="009F06FD">
        <w:rPr>
          <w:rFonts w:cs="David" w:hint="cs"/>
          <w:u w:val="single"/>
          <w:rtl/>
        </w:rPr>
        <w:t>היו"ר גדעון סער:</w:t>
      </w:r>
    </w:p>
    <w:p w14:paraId="63E332ED" w14:textId="77777777" w:rsidR="009F06FD" w:rsidRPr="009F06FD" w:rsidRDefault="009F06FD" w:rsidP="009F06FD">
      <w:pPr>
        <w:bidi/>
        <w:ind w:firstLine="567"/>
        <w:rPr>
          <w:rFonts w:cs="David" w:hint="cs"/>
          <w:rtl/>
        </w:rPr>
      </w:pPr>
    </w:p>
    <w:p w14:paraId="1E2590EE" w14:textId="77777777" w:rsidR="009F06FD" w:rsidRPr="009F06FD" w:rsidRDefault="009F06FD" w:rsidP="009F06FD">
      <w:pPr>
        <w:bidi/>
        <w:ind w:firstLine="567"/>
        <w:rPr>
          <w:rFonts w:cs="David" w:hint="cs"/>
          <w:rtl/>
        </w:rPr>
      </w:pPr>
      <w:r w:rsidRPr="009F06FD">
        <w:rPr>
          <w:rFonts w:cs="David" w:hint="cs"/>
          <w:rtl/>
        </w:rPr>
        <w:t>אנחנו נכריז שלא תהיה הצבעה לפני 21:30 למרות שזה יהיה הרבה אחרי?</w:t>
      </w:r>
    </w:p>
    <w:p w14:paraId="2235C458" w14:textId="77777777" w:rsidR="009F06FD" w:rsidRPr="009F06FD" w:rsidRDefault="009F06FD" w:rsidP="009F06FD">
      <w:pPr>
        <w:bidi/>
        <w:rPr>
          <w:rFonts w:cs="David" w:hint="cs"/>
          <w:rtl/>
        </w:rPr>
      </w:pPr>
    </w:p>
    <w:p w14:paraId="03BA1B32" w14:textId="77777777" w:rsidR="009F06FD" w:rsidRPr="009F06FD" w:rsidRDefault="009F06FD" w:rsidP="009F06FD">
      <w:pPr>
        <w:bidi/>
        <w:rPr>
          <w:rFonts w:cs="David" w:hint="cs"/>
          <w:u w:val="single"/>
          <w:rtl/>
        </w:rPr>
      </w:pPr>
      <w:r w:rsidRPr="009F06FD">
        <w:rPr>
          <w:rFonts w:cs="David" w:hint="cs"/>
          <w:u w:val="single"/>
          <w:rtl/>
        </w:rPr>
        <w:t>נסים זאב:</w:t>
      </w:r>
    </w:p>
    <w:p w14:paraId="15B1FB9F" w14:textId="77777777" w:rsidR="009F06FD" w:rsidRPr="009F06FD" w:rsidRDefault="009F06FD" w:rsidP="009F06FD">
      <w:pPr>
        <w:bidi/>
        <w:rPr>
          <w:rFonts w:cs="David" w:hint="cs"/>
          <w:rtl/>
        </w:rPr>
      </w:pPr>
    </w:p>
    <w:p w14:paraId="680ECDEA" w14:textId="77777777" w:rsidR="009F06FD" w:rsidRPr="009F06FD" w:rsidRDefault="009F06FD" w:rsidP="009F06FD">
      <w:pPr>
        <w:bidi/>
        <w:rPr>
          <w:rFonts w:cs="David" w:hint="cs"/>
          <w:rtl/>
        </w:rPr>
      </w:pPr>
      <w:r w:rsidRPr="009F06FD">
        <w:rPr>
          <w:rFonts w:cs="David" w:hint="cs"/>
          <w:rtl/>
        </w:rPr>
        <w:tab/>
        <w:t xml:space="preserve">אפשר לקבל החלטה שלסיעה מעל 10 חברים יהיו 15 דקות ולסיעה עם פחות מ-10 חברים יהיו 13 דקות? בואו נקבל החלטה בעניין הזה. כדי לסגור את זה עכשיו.  </w:t>
      </w:r>
    </w:p>
    <w:p w14:paraId="1AFE6AF8" w14:textId="77777777" w:rsidR="009F06FD" w:rsidRPr="009F06FD" w:rsidRDefault="009F06FD" w:rsidP="009F06FD">
      <w:pPr>
        <w:bidi/>
        <w:rPr>
          <w:rFonts w:cs="David" w:hint="cs"/>
          <w:rtl/>
        </w:rPr>
      </w:pPr>
    </w:p>
    <w:p w14:paraId="2D5A6138"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7F5072DD" w14:textId="77777777" w:rsidR="009F06FD" w:rsidRPr="009F06FD" w:rsidRDefault="009F06FD" w:rsidP="009F06FD">
      <w:pPr>
        <w:bidi/>
        <w:rPr>
          <w:rFonts w:cs="David" w:hint="cs"/>
          <w:rtl/>
        </w:rPr>
      </w:pPr>
    </w:p>
    <w:p w14:paraId="4C537A1A" w14:textId="77777777" w:rsidR="009F06FD" w:rsidRPr="009F06FD" w:rsidRDefault="009F06FD" w:rsidP="009F06FD">
      <w:pPr>
        <w:bidi/>
        <w:ind w:firstLine="567"/>
        <w:rPr>
          <w:rFonts w:cs="David" w:hint="cs"/>
          <w:rtl/>
        </w:rPr>
      </w:pPr>
      <w:r w:rsidRPr="009F06FD">
        <w:rPr>
          <w:rFonts w:cs="David" w:hint="cs"/>
          <w:rtl/>
        </w:rPr>
        <w:t>אני מעמיד את הצעתי להצבעה. מי בעד הצעתי?</w:t>
      </w:r>
    </w:p>
    <w:p w14:paraId="39800DFD" w14:textId="77777777" w:rsidR="009F06FD" w:rsidRPr="009F06FD" w:rsidRDefault="009F06FD" w:rsidP="009F06FD">
      <w:pPr>
        <w:bidi/>
        <w:rPr>
          <w:rFonts w:cs="David" w:hint="cs"/>
          <w:rtl/>
        </w:rPr>
      </w:pPr>
    </w:p>
    <w:p w14:paraId="00A574E3" w14:textId="77777777" w:rsidR="009F06FD" w:rsidRPr="009F06FD" w:rsidRDefault="009F06FD" w:rsidP="009F06FD">
      <w:pPr>
        <w:bidi/>
        <w:jc w:val="center"/>
        <w:rPr>
          <w:rFonts w:cs="David" w:hint="cs"/>
          <w:b/>
          <w:bCs/>
          <w:rtl/>
        </w:rPr>
      </w:pPr>
      <w:r w:rsidRPr="009F06FD">
        <w:rPr>
          <w:rFonts w:cs="David" w:hint="cs"/>
          <w:b/>
          <w:bCs/>
          <w:rtl/>
        </w:rPr>
        <w:t>הצבעה</w:t>
      </w:r>
    </w:p>
    <w:p w14:paraId="6681D100" w14:textId="77777777" w:rsidR="009F06FD" w:rsidRPr="009F06FD" w:rsidRDefault="009F06FD" w:rsidP="009F06FD">
      <w:pPr>
        <w:bidi/>
        <w:jc w:val="center"/>
        <w:rPr>
          <w:rFonts w:cs="David" w:hint="cs"/>
          <w:rtl/>
        </w:rPr>
      </w:pPr>
    </w:p>
    <w:p w14:paraId="1D3BD11C" w14:textId="77777777" w:rsidR="009F06FD" w:rsidRPr="009F06FD" w:rsidRDefault="009F06FD" w:rsidP="009F06FD">
      <w:pPr>
        <w:bidi/>
        <w:jc w:val="center"/>
        <w:rPr>
          <w:rFonts w:cs="David" w:hint="cs"/>
          <w:rtl/>
        </w:rPr>
      </w:pPr>
      <w:r w:rsidRPr="009F06FD">
        <w:rPr>
          <w:rFonts w:cs="David" w:hint="cs"/>
          <w:rtl/>
        </w:rPr>
        <w:t xml:space="preserve">בעד </w:t>
      </w:r>
      <w:r w:rsidRPr="009F06FD">
        <w:rPr>
          <w:rFonts w:cs="David"/>
          <w:rtl/>
        </w:rPr>
        <w:t>–</w:t>
      </w:r>
      <w:r w:rsidRPr="009F06FD">
        <w:rPr>
          <w:rFonts w:cs="David" w:hint="cs"/>
          <w:rtl/>
        </w:rPr>
        <w:t xml:space="preserve">  רוב</w:t>
      </w:r>
    </w:p>
    <w:p w14:paraId="1AD1D187" w14:textId="77777777" w:rsidR="009F06FD" w:rsidRPr="009F06FD" w:rsidRDefault="009F06FD" w:rsidP="009F06FD">
      <w:pPr>
        <w:bidi/>
        <w:jc w:val="center"/>
        <w:rPr>
          <w:rFonts w:cs="David" w:hint="cs"/>
          <w:rtl/>
        </w:rPr>
      </w:pPr>
      <w:r w:rsidRPr="009F06FD">
        <w:rPr>
          <w:rFonts w:cs="David" w:hint="cs"/>
          <w:rtl/>
        </w:rPr>
        <w:t xml:space="preserve">נגד </w:t>
      </w:r>
      <w:r w:rsidRPr="009F06FD">
        <w:rPr>
          <w:rFonts w:cs="David"/>
          <w:rtl/>
        </w:rPr>
        <w:t>–</w:t>
      </w:r>
      <w:r w:rsidRPr="009F06FD">
        <w:rPr>
          <w:rFonts w:cs="David" w:hint="cs"/>
          <w:rtl/>
        </w:rPr>
        <w:t xml:space="preserve">  אין</w:t>
      </w:r>
    </w:p>
    <w:p w14:paraId="7E5FDDEA" w14:textId="77777777" w:rsidR="009F06FD" w:rsidRPr="009F06FD" w:rsidRDefault="009F06FD" w:rsidP="009F06FD">
      <w:pPr>
        <w:bidi/>
        <w:jc w:val="center"/>
        <w:rPr>
          <w:rFonts w:cs="David"/>
          <w:rtl/>
        </w:rPr>
      </w:pPr>
      <w:r w:rsidRPr="009F06FD">
        <w:rPr>
          <w:rFonts w:cs="David" w:hint="cs"/>
          <w:rtl/>
        </w:rPr>
        <w:t>נמנעים - אין</w:t>
      </w:r>
    </w:p>
    <w:p w14:paraId="3ED14ADA" w14:textId="77777777" w:rsidR="009F06FD" w:rsidRPr="009F06FD" w:rsidRDefault="009F06FD" w:rsidP="009F06FD">
      <w:pPr>
        <w:bidi/>
        <w:rPr>
          <w:rFonts w:cs="David" w:hint="cs"/>
          <w:rtl/>
        </w:rPr>
      </w:pPr>
    </w:p>
    <w:p w14:paraId="7E3155F2" w14:textId="77777777" w:rsidR="009F06FD" w:rsidRPr="009F06FD" w:rsidRDefault="009F06FD" w:rsidP="009F06FD">
      <w:pPr>
        <w:bidi/>
        <w:rPr>
          <w:rFonts w:cs="David" w:hint="cs"/>
          <w:u w:val="single"/>
          <w:rtl/>
        </w:rPr>
      </w:pPr>
      <w:r w:rsidRPr="009F06FD">
        <w:rPr>
          <w:rFonts w:cs="David" w:hint="cs"/>
          <w:u w:val="single"/>
          <w:rtl/>
        </w:rPr>
        <w:t>היו"ר גדעון סער:</w:t>
      </w:r>
    </w:p>
    <w:p w14:paraId="45BB336D" w14:textId="77777777" w:rsidR="009F06FD" w:rsidRPr="009F06FD" w:rsidRDefault="009F06FD" w:rsidP="009F06FD">
      <w:pPr>
        <w:bidi/>
        <w:rPr>
          <w:rFonts w:cs="David" w:hint="cs"/>
          <w:rtl/>
        </w:rPr>
      </w:pPr>
    </w:p>
    <w:p w14:paraId="39B0C905" w14:textId="77777777" w:rsidR="009F06FD" w:rsidRPr="009F06FD" w:rsidRDefault="009F06FD" w:rsidP="009F06FD">
      <w:pPr>
        <w:bidi/>
        <w:ind w:firstLine="567"/>
        <w:jc w:val="center"/>
        <w:rPr>
          <w:rFonts w:cs="David" w:hint="cs"/>
          <w:u w:val="single"/>
          <w:rtl/>
        </w:rPr>
      </w:pPr>
      <w:r w:rsidRPr="009F06FD">
        <w:rPr>
          <w:rFonts w:cs="David" w:hint="cs"/>
          <w:rtl/>
        </w:rPr>
        <w:t xml:space="preserve">אני קובע שהצעת ההחלטה התקבלה. </w:t>
      </w:r>
      <w:r w:rsidRPr="009F06FD">
        <w:rPr>
          <w:rFonts w:cs="David"/>
          <w:rtl/>
        </w:rPr>
        <w:br w:type="page"/>
      </w:r>
      <w:r w:rsidRPr="009F06FD">
        <w:rPr>
          <w:rFonts w:cs="David" w:hint="cs"/>
          <w:u w:val="single"/>
          <w:rtl/>
        </w:rPr>
        <w:t xml:space="preserve">ב. </w:t>
      </w:r>
      <w:r w:rsidRPr="009F06FD">
        <w:rPr>
          <w:rFonts w:cs="David" w:hint="cs"/>
          <w:b/>
          <w:bCs/>
          <w:u w:val="single"/>
          <w:rtl/>
        </w:rPr>
        <w:t>המלצה בדבר מינוי שני סגנים זמניים ליו"ר הכנסת</w:t>
      </w:r>
    </w:p>
    <w:p w14:paraId="4E1C9849" w14:textId="77777777" w:rsidR="009F06FD" w:rsidRPr="009F06FD" w:rsidRDefault="009F06FD" w:rsidP="009F06FD">
      <w:pPr>
        <w:bidi/>
        <w:jc w:val="center"/>
        <w:rPr>
          <w:rFonts w:cs="David" w:hint="cs"/>
          <w:u w:val="single"/>
          <w:rtl/>
        </w:rPr>
      </w:pPr>
    </w:p>
    <w:p w14:paraId="3A0B0FB2" w14:textId="77777777" w:rsidR="009F06FD" w:rsidRPr="009F06FD" w:rsidRDefault="009F06FD" w:rsidP="009F06FD">
      <w:pPr>
        <w:bidi/>
        <w:rPr>
          <w:rFonts w:cs="David" w:hint="cs"/>
          <w:u w:val="single"/>
          <w:rtl/>
        </w:rPr>
      </w:pPr>
    </w:p>
    <w:p w14:paraId="5565FE13"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44D0F3A5" w14:textId="77777777" w:rsidR="009F06FD" w:rsidRPr="009F06FD" w:rsidRDefault="009F06FD" w:rsidP="009F06FD">
      <w:pPr>
        <w:bidi/>
        <w:rPr>
          <w:rFonts w:cs="David" w:hint="cs"/>
          <w:rtl/>
        </w:rPr>
      </w:pPr>
    </w:p>
    <w:p w14:paraId="1F1FEB7E" w14:textId="77777777" w:rsidR="009F06FD" w:rsidRPr="009F06FD" w:rsidRDefault="009F06FD" w:rsidP="009F06FD">
      <w:pPr>
        <w:bidi/>
        <w:ind w:firstLine="567"/>
        <w:rPr>
          <w:rFonts w:cs="David" w:hint="cs"/>
          <w:rtl/>
        </w:rPr>
      </w:pPr>
      <w:r w:rsidRPr="009F06FD">
        <w:rPr>
          <w:rFonts w:cs="David" w:hint="cs"/>
          <w:rtl/>
        </w:rPr>
        <w:t xml:space="preserve">אני עובר לסעיף ב' בסדר היום, והוא המלצה בדבר מינוי שני סגנים זמניים ליו"ר הכנסת. אני רוצה להדגיש שמדובר בסגנים זמניים שכהונתם תפקע עם מינוי הסגנים הקבועים על-ידי נשיאות הכנסת הקבועה. לאור העובדה שמדובר ביום ארוך, בקשת יו"ר הכנסת </w:t>
      </w:r>
      <w:proofErr w:type="spellStart"/>
      <w:r w:rsidRPr="009F06FD">
        <w:rPr>
          <w:rFonts w:cs="David" w:hint="cs"/>
          <w:rtl/>
        </w:rPr>
        <w:t>היתה</w:t>
      </w:r>
      <w:proofErr w:type="spellEnd"/>
      <w:r w:rsidRPr="009F06FD">
        <w:rPr>
          <w:rFonts w:cs="David" w:hint="cs"/>
          <w:rtl/>
        </w:rPr>
        <w:t xml:space="preserve"> שלא להשאיר אותו לבד במשך כל הדיון.  בקשת יו"ר הכנסת היא, שיהיו לפחות שני סגנים, כפי שהיה מקובל בעבר. היו"ר בפועל אמר לי שהוא לא צריך את זה כי הוא אהב לשבת במשך כל הדיון, אבל יושב הראש הנבחר מעוניין לעשות את זה. </w:t>
      </w:r>
    </w:p>
    <w:p w14:paraId="2699FF7E" w14:textId="77777777" w:rsidR="009F06FD" w:rsidRPr="009F06FD" w:rsidRDefault="009F06FD" w:rsidP="009F06FD">
      <w:pPr>
        <w:bidi/>
        <w:rPr>
          <w:rFonts w:cs="David" w:hint="cs"/>
          <w:rtl/>
        </w:rPr>
      </w:pPr>
    </w:p>
    <w:p w14:paraId="7CEB3985" w14:textId="77777777" w:rsidR="009F06FD" w:rsidRPr="009F06FD" w:rsidRDefault="009F06FD" w:rsidP="009F06FD">
      <w:pPr>
        <w:bidi/>
        <w:rPr>
          <w:rFonts w:cs="David" w:hint="cs"/>
          <w:u w:val="single"/>
          <w:rtl/>
        </w:rPr>
      </w:pPr>
      <w:r w:rsidRPr="009F06FD">
        <w:rPr>
          <w:rFonts w:cs="David" w:hint="cs"/>
          <w:u w:val="single"/>
          <w:rtl/>
        </w:rPr>
        <w:t>אברהם מיכאלי:</w:t>
      </w:r>
    </w:p>
    <w:p w14:paraId="670A9EB9" w14:textId="77777777" w:rsidR="009F06FD" w:rsidRPr="009F06FD" w:rsidRDefault="009F06FD" w:rsidP="009F06FD">
      <w:pPr>
        <w:bidi/>
        <w:rPr>
          <w:rFonts w:cs="David" w:hint="cs"/>
          <w:rtl/>
        </w:rPr>
      </w:pPr>
    </w:p>
    <w:p w14:paraId="1D77FF58" w14:textId="77777777" w:rsidR="009F06FD" w:rsidRPr="009F06FD" w:rsidRDefault="009F06FD" w:rsidP="009F06FD">
      <w:pPr>
        <w:bidi/>
        <w:ind w:firstLine="567"/>
        <w:rPr>
          <w:rFonts w:cs="David" w:hint="cs"/>
          <w:rtl/>
        </w:rPr>
      </w:pPr>
      <w:r w:rsidRPr="009F06FD">
        <w:rPr>
          <w:rFonts w:cs="David" w:hint="cs"/>
          <w:rtl/>
        </w:rPr>
        <w:t>כמה זמן זה יימשך?</w:t>
      </w:r>
    </w:p>
    <w:p w14:paraId="1F8B882C" w14:textId="77777777" w:rsidR="009F06FD" w:rsidRPr="009F06FD" w:rsidRDefault="009F06FD" w:rsidP="009F06FD">
      <w:pPr>
        <w:bidi/>
        <w:rPr>
          <w:rFonts w:cs="David" w:hint="cs"/>
          <w:rtl/>
        </w:rPr>
      </w:pPr>
    </w:p>
    <w:p w14:paraId="46F3B21C"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0E04C9DF" w14:textId="77777777" w:rsidR="009F06FD" w:rsidRPr="009F06FD" w:rsidRDefault="009F06FD" w:rsidP="009F06FD">
      <w:pPr>
        <w:bidi/>
        <w:rPr>
          <w:rFonts w:cs="David" w:hint="cs"/>
          <w:rtl/>
        </w:rPr>
      </w:pPr>
    </w:p>
    <w:p w14:paraId="68C1207D" w14:textId="77777777" w:rsidR="009F06FD" w:rsidRPr="009F06FD" w:rsidRDefault="009F06FD" w:rsidP="009F06FD">
      <w:pPr>
        <w:bidi/>
        <w:ind w:firstLine="567"/>
        <w:rPr>
          <w:rFonts w:cs="David" w:hint="cs"/>
          <w:rtl/>
        </w:rPr>
      </w:pPr>
      <w:r w:rsidRPr="009F06FD">
        <w:rPr>
          <w:rFonts w:cs="David" w:hint="cs"/>
          <w:rtl/>
        </w:rPr>
        <w:t xml:space="preserve">אינני יודע, עד שהוועדה הזאת תבחר נשיאות קבועה. אני מקווה שזה יהיה כמה שיותר מהר. אינני יודע מה נספיק לעשות עד מחר. אני אתייחס לזה בסוף הדיון, אבל נעשה מאמץ להתקדם כמה שיותר עד מחר. בינתיים, לפחות תהיה נשיאות זמנית. מקובל שהנציגות מורכבת מנציגי שתי הסיעות הגדולות, אחת מהקואליציה ואחת מהאופוזיציה. </w:t>
      </w:r>
    </w:p>
    <w:p w14:paraId="54084941" w14:textId="77777777" w:rsidR="009F06FD" w:rsidRPr="009F06FD" w:rsidRDefault="009F06FD" w:rsidP="009F06FD">
      <w:pPr>
        <w:bidi/>
        <w:ind w:firstLine="567"/>
        <w:rPr>
          <w:rFonts w:cs="David" w:hint="cs"/>
          <w:rtl/>
        </w:rPr>
      </w:pPr>
    </w:p>
    <w:p w14:paraId="5CEF2764" w14:textId="77777777" w:rsidR="009F06FD" w:rsidRPr="009F06FD" w:rsidRDefault="009F06FD" w:rsidP="009F06FD">
      <w:pPr>
        <w:bidi/>
        <w:ind w:firstLine="567"/>
        <w:rPr>
          <w:rFonts w:cs="David" w:hint="cs"/>
          <w:rtl/>
        </w:rPr>
      </w:pPr>
      <w:r w:rsidRPr="009F06FD">
        <w:rPr>
          <w:rFonts w:cs="David" w:hint="cs"/>
          <w:rtl/>
        </w:rPr>
        <w:t>החלטתם מי נציגכם?</w:t>
      </w:r>
    </w:p>
    <w:p w14:paraId="5DC70CEE" w14:textId="77777777" w:rsidR="009F06FD" w:rsidRPr="009F06FD" w:rsidRDefault="009F06FD" w:rsidP="009F06FD">
      <w:pPr>
        <w:bidi/>
        <w:ind w:firstLine="567"/>
        <w:rPr>
          <w:rFonts w:cs="David" w:hint="cs"/>
          <w:rtl/>
        </w:rPr>
      </w:pPr>
    </w:p>
    <w:p w14:paraId="3847EBFD" w14:textId="77777777" w:rsidR="009F06FD" w:rsidRPr="009F06FD" w:rsidRDefault="009F06FD" w:rsidP="009F06FD">
      <w:pPr>
        <w:bidi/>
        <w:rPr>
          <w:rFonts w:cs="David" w:hint="cs"/>
          <w:rtl/>
        </w:rPr>
      </w:pPr>
      <w:r w:rsidRPr="009F06FD">
        <w:rPr>
          <w:rFonts w:cs="David" w:hint="cs"/>
          <w:u w:val="single"/>
          <w:rtl/>
        </w:rPr>
        <w:t xml:space="preserve"> צחי הנגבי:</w:t>
      </w:r>
    </w:p>
    <w:p w14:paraId="3A352778" w14:textId="77777777" w:rsidR="009F06FD" w:rsidRPr="009F06FD" w:rsidRDefault="009F06FD" w:rsidP="009F06FD">
      <w:pPr>
        <w:bidi/>
        <w:rPr>
          <w:rFonts w:cs="David" w:hint="cs"/>
          <w:rtl/>
        </w:rPr>
      </w:pPr>
    </w:p>
    <w:p w14:paraId="24380947" w14:textId="77777777" w:rsidR="009F06FD" w:rsidRPr="009F06FD" w:rsidRDefault="009F06FD" w:rsidP="009F06FD">
      <w:pPr>
        <w:bidi/>
        <w:rPr>
          <w:rFonts w:cs="David" w:hint="cs"/>
          <w:rtl/>
        </w:rPr>
      </w:pPr>
      <w:r w:rsidRPr="009F06FD">
        <w:rPr>
          <w:rFonts w:cs="David" w:hint="cs"/>
          <w:rtl/>
        </w:rPr>
        <w:tab/>
        <w:t xml:space="preserve">חבר הכנסת </w:t>
      </w:r>
      <w:proofErr w:type="spellStart"/>
      <w:r w:rsidRPr="009F06FD">
        <w:rPr>
          <w:rFonts w:cs="David" w:hint="cs"/>
          <w:rtl/>
        </w:rPr>
        <w:t>שנלר</w:t>
      </w:r>
      <w:proofErr w:type="spellEnd"/>
      <w:r w:rsidRPr="009F06FD">
        <w:rPr>
          <w:rFonts w:cs="David" w:hint="cs"/>
          <w:rtl/>
        </w:rPr>
        <w:t xml:space="preserve">. </w:t>
      </w:r>
    </w:p>
    <w:p w14:paraId="14C8A4BD" w14:textId="77777777" w:rsidR="009F06FD" w:rsidRPr="009F06FD" w:rsidRDefault="009F06FD" w:rsidP="009F06FD">
      <w:pPr>
        <w:bidi/>
        <w:rPr>
          <w:rFonts w:cs="David" w:hint="cs"/>
          <w:rtl/>
        </w:rPr>
      </w:pPr>
    </w:p>
    <w:p w14:paraId="7064A61F" w14:textId="77777777" w:rsidR="009F06FD" w:rsidRPr="009F06FD" w:rsidRDefault="009F06FD" w:rsidP="009F06FD">
      <w:pPr>
        <w:bidi/>
        <w:rPr>
          <w:rFonts w:cs="David" w:hint="cs"/>
          <w:u w:val="single"/>
          <w:rtl/>
        </w:rPr>
      </w:pPr>
      <w:r w:rsidRPr="009F06FD">
        <w:rPr>
          <w:rFonts w:cs="David" w:hint="cs"/>
          <w:u w:val="single"/>
          <w:rtl/>
        </w:rPr>
        <w:t xml:space="preserve">זאב </w:t>
      </w:r>
      <w:proofErr w:type="spellStart"/>
      <w:r w:rsidRPr="009F06FD">
        <w:rPr>
          <w:rFonts w:cs="David" w:hint="cs"/>
          <w:u w:val="single"/>
          <w:rtl/>
        </w:rPr>
        <w:t>אלקין</w:t>
      </w:r>
      <w:proofErr w:type="spellEnd"/>
      <w:r w:rsidRPr="009F06FD">
        <w:rPr>
          <w:rFonts w:cs="David" w:hint="cs"/>
          <w:u w:val="single"/>
          <w:rtl/>
        </w:rPr>
        <w:t>:</w:t>
      </w:r>
    </w:p>
    <w:p w14:paraId="6045EDB1" w14:textId="77777777" w:rsidR="009F06FD" w:rsidRPr="009F06FD" w:rsidRDefault="009F06FD" w:rsidP="009F06FD">
      <w:pPr>
        <w:bidi/>
        <w:rPr>
          <w:rFonts w:cs="David" w:hint="cs"/>
          <w:u w:val="single"/>
          <w:rtl/>
        </w:rPr>
      </w:pPr>
    </w:p>
    <w:p w14:paraId="75BC9802" w14:textId="77777777" w:rsidR="009F06FD" w:rsidRPr="009F06FD" w:rsidRDefault="009F06FD" w:rsidP="009F06FD">
      <w:pPr>
        <w:bidi/>
        <w:rPr>
          <w:rFonts w:cs="David" w:hint="cs"/>
          <w:rtl/>
        </w:rPr>
      </w:pPr>
      <w:r w:rsidRPr="009F06FD">
        <w:rPr>
          <w:rFonts w:cs="David" w:hint="cs"/>
          <w:rtl/>
        </w:rPr>
        <w:tab/>
        <w:t xml:space="preserve">אנחנו מציעים את חבר הכנסת </w:t>
      </w:r>
      <w:proofErr w:type="spellStart"/>
      <w:r w:rsidRPr="009F06FD">
        <w:rPr>
          <w:rFonts w:cs="David" w:hint="cs"/>
          <w:rtl/>
        </w:rPr>
        <w:t>אקוניס</w:t>
      </w:r>
      <w:proofErr w:type="spellEnd"/>
      <w:r w:rsidRPr="009F06FD">
        <w:rPr>
          <w:rFonts w:cs="David" w:hint="cs"/>
          <w:rtl/>
        </w:rPr>
        <w:t xml:space="preserve">. </w:t>
      </w:r>
    </w:p>
    <w:p w14:paraId="5F207677" w14:textId="77777777" w:rsidR="009F06FD" w:rsidRPr="009F06FD" w:rsidRDefault="009F06FD" w:rsidP="009F06FD">
      <w:pPr>
        <w:bidi/>
        <w:rPr>
          <w:rFonts w:cs="David" w:hint="cs"/>
          <w:rtl/>
        </w:rPr>
      </w:pPr>
    </w:p>
    <w:p w14:paraId="7B6DA93D" w14:textId="77777777" w:rsidR="009F06FD" w:rsidRPr="009F06FD" w:rsidRDefault="009F06FD" w:rsidP="009F06FD">
      <w:pPr>
        <w:bidi/>
        <w:rPr>
          <w:rFonts w:cs="David" w:hint="cs"/>
          <w:u w:val="single"/>
          <w:rtl/>
        </w:rPr>
      </w:pPr>
      <w:r w:rsidRPr="009F06FD">
        <w:rPr>
          <w:rFonts w:cs="David" w:hint="cs"/>
          <w:u w:val="single"/>
          <w:rtl/>
        </w:rPr>
        <w:t>היו"ר גדעון סער:</w:t>
      </w:r>
    </w:p>
    <w:p w14:paraId="39028C96" w14:textId="77777777" w:rsidR="009F06FD" w:rsidRPr="009F06FD" w:rsidRDefault="009F06FD" w:rsidP="009F06FD">
      <w:pPr>
        <w:bidi/>
        <w:rPr>
          <w:rFonts w:cs="David" w:hint="cs"/>
          <w:rtl/>
        </w:rPr>
      </w:pPr>
    </w:p>
    <w:p w14:paraId="31D8210C" w14:textId="77777777" w:rsidR="009F06FD" w:rsidRPr="009F06FD" w:rsidRDefault="009F06FD" w:rsidP="009F06FD">
      <w:pPr>
        <w:bidi/>
        <w:rPr>
          <w:rFonts w:cs="David" w:hint="cs"/>
          <w:rtl/>
        </w:rPr>
      </w:pPr>
      <w:r w:rsidRPr="009F06FD">
        <w:rPr>
          <w:rFonts w:cs="David" w:hint="cs"/>
          <w:rtl/>
        </w:rPr>
        <w:tab/>
        <w:t xml:space="preserve">אני מציע את חברי הכנסת אופיר </w:t>
      </w:r>
      <w:proofErr w:type="spellStart"/>
      <w:r w:rsidRPr="009F06FD">
        <w:rPr>
          <w:rFonts w:cs="David" w:hint="cs"/>
          <w:rtl/>
        </w:rPr>
        <w:t>אקוניס</w:t>
      </w:r>
      <w:proofErr w:type="spellEnd"/>
      <w:r w:rsidRPr="009F06FD">
        <w:rPr>
          <w:rFonts w:cs="David" w:hint="cs"/>
          <w:rtl/>
        </w:rPr>
        <w:t xml:space="preserve"> ועתניאל </w:t>
      </w:r>
      <w:proofErr w:type="spellStart"/>
      <w:r w:rsidRPr="009F06FD">
        <w:rPr>
          <w:rFonts w:cs="David" w:hint="cs"/>
          <w:rtl/>
        </w:rPr>
        <w:t>שנלר</w:t>
      </w:r>
      <w:proofErr w:type="spellEnd"/>
      <w:r w:rsidRPr="009F06FD">
        <w:rPr>
          <w:rFonts w:cs="David" w:hint="cs"/>
          <w:rtl/>
        </w:rPr>
        <w:t xml:space="preserve"> כסגנים זמניים ומודיע שכהונתם תפקע עם מינוי הסגנים הקבועים. מי בעד?</w:t>
      </w:r>
    </w:p>
    <w:p w14:paraId="4B7898EF" w14:textId="77777777" w:rsidR="009F06FD" w:rsidRPr="009F06FD" w:rsidRDefault="009F06FD" w:rsidP="009F06FD">
      <w:pPr>
        <w:bidi/>
        <w:rPr>
          <w:rFonts w:cs="David" w:hint="cs"/>
          <w:rtl/>
        </w:rPr>
      </w:pPr>
    </w:p>
    <w:p w14:paraId="6C8FDEEA" w14:textId="77777777" w:rsidR="009F06FD" w:rsidRPr="009F06FD" w:rsidRDefault="009F06FD" w:rsidP="009F06FD">
      <w:pPr>
        <w:bidi/>
        <w:jc w:val="center"/>
        <w:rPr>
          <w:rFonts w:cs="David" w:hint="cs"/>
          <w:b/>
          <w:bCs/>
          <w:rtl/>
        </w:rPr>
      </w:pPr>
      <w:r w:rsidRPr="009F06FD">
        <w:rPr>
          <w:rFonts w:cs="David" w:hint="cs"/>
          <w:b/>
          <w:bCs/>
          <w:rtl/>
        </w:rPr>
        <w:t>הצבעה</w:t>
      </w:r>
    </w:p>
    <w:p w14:paraId="6667ABE5" w14:textId="77777777" w:rsidR="009F06FD" w:rsidRPr="009F06FD" w:rsidRDefault="009F06FD" w:rsidP="009F06FD">
      <w:pPr>
        <w:bidi/>
        <w:jc w:val="center"/>
        <w:rPr>
          <w:rFonts w:cs="David" w:hint="cs"/>
          <w:rtl/>
        </w:rPr>
      </w:pPr>
    </w:p>
    <w:p w14:paraId="323A57D2" w14:textId="77777777" w:rsidR="009F06FD" w:rsidRPr="009F06FD" w:rsidRDefault="009F06FD" w:rsidP="009F06FD">
      <w:pPr>
        <w:bidi/>
        <w:jc w:val="center"/>
        <w:rPr>
          <w:rFonts w:cs="David" w:hint="cs"/>
          <w:rtl/>
        </w:rPr>
      </w:pPr>
      <w:r w:rsidRPr="009F06FD">
        <w:rPr>
          <w:rFonts w:cs="David" w:hint="cs"/>
          <w:rtl/>
        </w:rPr>
        <w:t xml:space="preserve">בעד </w:t>
      </w:r>
      <w:r w:rsidRPr="009F06FD">
        <w:rPr>
          <w:rFonts w:cs="David"/>
          <w:rtl/>
        </w:rPr>
        <w:t>–</w:t>
      </w:r>
      <w:r w:rsidRPr="009F06FD">
        <w:rPr>
          <w:rFonts w:cs="David" w:hint="cs"/>
          <w:rtl/>
        </w:rPr>
        <w:t xml:space="preserve"> רוב</w:t>
      </w:r>
    </w:p>
    <w:p w14:paraId="0347CEC9" w14:textId="77777777" w:rsidR="009F06FD" w:rsidRPr="009F06FD" w:rsidRDefault="009F06FD" w:rsidP="009F06FD">
      <w:pPr>
        <w:bidi/>
        <w:jc w:val="center"/>
        <w:rPr>
          <w:rFonts w:cs="David" w:hint="cs"/>
          <w:rtl/>
        </w:rPr>
      </w:pPr>
      <w:r w:rsidRPr="009F06FD">
        <w:rPr>
          <w:rFonts w:cs="David" w:hint="cs"/>
          <w:rtl/>
        </w:rPr>
        <w:t xml:space="preserve">נגד </w:t>
      </w:r>
      <w:r w:rsidRPr="009F06FD">
        <w:rPr>
          <w:rFonts w:cs="David"/>
          <w:rtl/>
        </w:rPr>
        <w:t>–</w:t>
      </w:r>
      <w:r w:rsidRPr="009F06FD">
        <w:rPr>
          <w:rFonts w:cs="David" w:hint="cs"/>
          <w:rtl/>
        </w:rPr>
        <w:t xml:space="preserve"> אין</w:t>
      </w:r>
    </w:p>
    <w:p w14:paraId="74D4B109" w14:textId="77777777" w:rsidR="009F06FD" w:rsidRPr="009F06FD" w:rsidRDefault="009F06FD" w:rsidP="009F06FD">
      <w:pPr>
        <w:bidi/>
        <w:jc w:val="center"/>
        <w:rPr>
          <w:rFonts w:cs="David" w:hint="cs"/>
          <w:rtl/>
        </w:rPr>
      </w:pPr>
      <w:r w:rsidRPr="009F06FD">
        <w:rPr>
          <w:rFonts w:cs="David" w:hint="cs"/>
          <w:rtl/>
        </w:rPr>
        <w:t xml:space="preserve">נמנעים </w:t>
      </w:r>
      <w:r w:rsidRPr="009F06FD">
        <w:rPr>
          <w:rFonts w:cs="David"/>
          <w:rtl/>
        </w:rPr>
        <w:t>–</w:t>
      </w:r>
      <w:r w:rsidRPr="009F06FD">
        <w:rPr>
          <w:rFonts w:cs="David" w:hint="cs"/>
          <w:rtl/>
        </w:rPr>
        <w:t xml:space="preserve"> אין</w:t>
      </w:r>
    </w:p>
    <w:p w14:paraId="1E989312" w14:textId="77777777" w:rsidR="009F06FD" w:rsidRPr="009F06FD" w:rsidRDefault="009F06FD" w:rsidP="009F06FD">
      <w:pPr>
        <w:bidi/>
        <w:rPr>
          <w:rFonts w:cs="David" w:hint="cs"/>
          <w:rtl/>
        </w:rPr>
      </w:pPr>
    </w:p>
    <w:p w14:paraId="5E4EDA33" w14:textId="77777777" w:rsidR="009F06FD" w:rsidRPr="009F06FD" w:rsidRDefault="009F06FD" w:rsidP="009F06FD">
      <w:pPr>
        <w:bidi/>
        <w:rPr>
          <w:rFonts w:cs="David" w:hint="cs"/>
          <w:rtl/>
        </w:rPr>
      </w:pPr>
    </w:p>
    <w:p w14:paraId="1215CD5E" w14:textId="77777777" w:rsidR="009F06FD" w:rsidRPr="009F06FD" w:rsidRDefault="009F06FD" w:rsidP="009F06FD">
      <w:pPr>
        <w:bidi/>
        <w:rPr>
          <w:rFonts w:cs="David" w:hint="cs"/>
          <w:u w:val="single"/>
          <w:rtl/>
        </w:rPr>
      </w:pPr>
      <w:r w:rsidRPr="009F06FD">
        <w:rPr>
          <w:rFonts w:cs="David" w:hint="cs"/>
          <w:u w:val="single"/>
          <w:rtl/>
        </w:rPr>
        <w:t>נסים זאב:</w:t>
      </w:r>
    </w:p>
    <w:p w14:paraId="697445C5" w14:textId="77777777" w:rsidR="009F06FD" w:rsidRPr="009F06FD" w:rsidRDefault="009F06FD" w:rsidP="009F06FD">
      <w:pPr>
        <w:bidi/>
        <w:rPr>
          <w:rFonts w:cs="David" w:hint="cs"/>
          <w:rtl/>
        </w:rPr>
      </w:pPr>
    </w:p>
    <w:p w14:paraId="2CA5805E" w14:textId="77777777" w:rsidR="009F06FD" w:rsidRPr="009F06FD" w:rsidRDefault="009F06FD" w:rsidP="009F06FD">
      <w:pPr>
        <w:bidi/>
        <w:ind w:firstLine="567"/>
        <w:rPr>
          <w:rFonts w:cs="David" w:hint="cs"/>
          <w:rtl/>
        </w:rPr>
      </w:pPr>
      <w:r w:rsidRPr="009F06FD">
        <w:rPr>
          <w:rFonts w:cs="David" w:hint="cs"/>
          <w:rtl/>
        </w:rPr>
        <w:t xml:space="preserve">אפשר להצביע את עצמי מש"ס. </w:t>
      </w:r>
    </w:p>
    <w:p w14:paraId="643A5BE8" w14:textId="77777777" w:rsidR="009F06FD" w:rsidRPr="009F06FD" w:rsidRDefault="009F06FD" w:rsidP="009F06FD">
      <w:pPr>
        <w:bidi/>
        <w:rPr>
          <w:rFonts w:cs="David" w:hint="cs"/>
          <w:rtl/>
        </w:rPr>
      </w:pPr>
    </w:p>
    <w:p w14:paraId="2DE4B13E"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397068D2" w14:textId="77777777" w:rsidR="009F06FD" w:rsidRPr="009F06FD" w:rsidRDefault="009F06FD" w:rsidP="009F06FD">
      <w:pPr>
        <w:bidi/>
        <w:rPr>
          <w:rFonts w:cs="David" w:hint="cs"/>
          <w:rtl/>
        </w:rPr>
      </w:pPr>
    </w:p>
    <w:p w14:paraId="28721D34" w14:textId="77777777" w:rsidR="009F06FD" w:rsidRPr="009F06FD" w:rsidRDefault="009F06FD" w:rsidP="009F06FD">
      <w:pPr>
        <w:bidi/>
        <w:ind w:firstLine="567"/>
        <w:rPr>
          <w:rFonts w:cs="David"/>
          <w:rtl/>
        </w:rPr>
      </w:pPr>
      <w:r w:rsidRPr="009F06FD">
        <w:rPr>
          <w:rFonts w:cs="David" w:hint="cs"/>
          <w:rtl/>
        </w:rPr>
        <w:t xml:space="preserve">אני קובע שההצעה התקבלה. </w:t>
      </w:r>
    </w:p>
    <w:p w14:paraId="3CD7105C" w14:textId="77777777" w:rsidR="009F06FD" w:rsidRPr="009F06FD" w:rsidRDefault="009F06FD" w:rsidP="009F06FD">
      <w:pPr>
        <w:bidi/>
        <w:rPr>
          <w:rFonts w:cs="David" w:hint="cs"/>
          <w:rtl/>
        </w:rPr>
      </w:pPr>
    </w:p>
    <w:p w14:paraId="219B634E" w14:textId="77777777" w:rsidR="009F06FD" w:rsidRPr="009F06FD" w:rsidRDefault="009F06FD" w:rsidP="009F06FD">
      <w:pPr>
        <w:bidi/>
        <w:rPr>
          <w:rFonts w:cs="David" w:hint="cs"/>
          <w:u w:val="single"/>
          <w:rtl/>
        </w:rPr>
      </w:pPr>
      <w:r w:rsidRPr="009F06FD">
        <w:rPr>
          <w:rFonts w:cs="David" w:hint="cs"/>
          <w:u w:val="single"/>
          <w:rtl/>
        </w:rPr>
        <w:t>נסים זאב:</w:t>
      </w:r>
    </w:p>
    <w:p w14:paraId="613D5E8E" w14:textId="77777777" w:rsidR="009F06FD" w:rsidRPr="009F06FD" w:rsidRDefault="009F06FD" w:rsidP="009F06FD">
      <w:pPr>
        <w:bidi/>
        <w:rPr>
          <w:rFonts w:cs="David" w:hint="cs"/>
          <w:u w:val="single"/>
          <w:rtl/>
        </w:rPr>
      </w:pPr>
    </w:p>
    <w:p w14:paraId="0A6168C6" w14:textId="77777777" w:rsidR="009F06FD" w:rsidRPr="009F06FD" w:rsidRDefault="009F06FD" w:rsidP="009F06FD">
      <w:pPr>
        <w:bidi/>
        <w:ind w:firstLine="567"/>
        <w:rPr>
          <w:rFonts w:cs="David" w:hint="cs"/>
          <w:rtl/>
        </w:rPr>
      </w:pPr>
      <w:r w:rsidRPr="009F06FD">
        <w:rPr>
          <w:rFonts w:cs="David" w:hint="cs"/>
          <w:rtl/>
        </w:rPr>
        <w:t xml:space="preserve">אתם עוד תיראו אותי סגן. אני אתן לכם קצת צבע במליאה. </w:t>
      </w:r>
    </w:p>
    <w:p w14:paraId="55FD18B8" w14:textId="77777777" w:rsidR="009F06FD" w:rsidRPr="009F06FD" w:rsidRDefault="009F06FD" w:rsidP="009F06FD">
      <w:pPr>
        <w:bidi/>
        <w:ind w:firstLine="567"/>
        <w:jc w:val="center"/>
        <w:rPr>
          <w:rFonts w:cs="David" w:hint="cs"/>
          <w:b/>
          <w:bCs/>
          <w:u w:val="single"/>
          <w:rtl/>
        </w:rPr>
      </w:pPr>
      <w:r w:rsidRPr="009F06FD">
        <w:rPr>
          <w:rFonts w:cs="David"/>
          <w:rtl/>
        </w:rPr>
        <w:br w:type="page"/>
      </w:r>
      <w:r w:rsidRPr="009F06FD">
        <w:rPr>
          <w:rFonts w:cs="David" w:hint="cs"/>
          <w:b/>
          <w:bCs/>
          <w:u w:val="single"/>
          <w:rtl/>
        </w:rPr>
        <w:t>ג.</w:t>
      </w:r>
      <w:r w:rsidRPr="009F06FD">
        <w:rPr>
          <w:rFonts w:cs="David" w:hint="cs"/>
          <w:u w:val="single"/>
          <w:rtl/>
        </w:rPr>
        <w:t xml:space="preserve"> </w:t>
      </w:r>
      <w:r w:rsidRPr="009F06FD">
        <w:rPr>
          <w:rFonts w:cs="David" w:hint="cs"/>
          <w:b/>
          <w:bCs/>
          <w:u w:val="single"/>
          <w:rtl/>
        </w:rPr>
        <w:t>המלצה בדבר יו"ר ועדת הכספים הזמנית</w:t>
      </w:r>
    </w:p>
    <w:p w14:paraId="69AA2BCC" w14:textId="77777777" w:rsidR="009F06FD" w:rsidRPr="009F06FD" w:rsidRDefault="009F06FD" w:rsidP="009F06FD">
      <w:pPr>
        <w:bidi/>
        <w:jc w:val="center"/>
        <w:rPr>
          <w:rFonts w:cs="David" w:hint="cs"/>
          <w:rtl/>
        </w:rPr>
      </w:pPr>
    </w:p>
    <w:p w14:paraId="405F32F6"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1F32D8E4" w14:textId="77777777" w:rsidR="009F06FD" w:rsidRPr="009F06FD" w:rsidRDefault="009F06FD" w:rsidP="009F06FD">
      <w:pPr>
        <w:bidi/>
        <w:rPr>
          <w:rFonts w:cs="David" w:hint="cs"/>
          <w:rtl/>
        </w:rPr>
      </w:pPr>
    </w:p>
    <w:p w14:paraId="7CB76E47" w14:textId="77777777" w:rsidR="009F06FD" w:rsidRPr="009F06FD" w:rsidRDefault="009F06FD" w:rsidP="009F06FD">
      <w:pPr>
        <w:bidi/>
        <w:ind w:firstLine="567"/>
        <w:rPr>
          <w:rFonts w:cs="David" w:hint="cs"/>
          <w:rtl/>
        </w:rPr>
      </w:pPr>
      <w:r w:rsidRPr="009F06FD">
        <w:rPr>
          <w:rFonts w:cs="David" w:hint="cs"/>
          <w:rtl/>
        </w:rPr>
        <w:t xml:space="preserve">אנחנו עוברים לסעיף ג' בסדר היום: המלצה בדבר יו"ר ועדת הכספים הזמנית. </w:t>
      </w:r>
    </w:p>
    <w:p w14:paraId="240E96A0" w14:textId="77777777" w:rsidR="009F06FD" w:rsidRPr="009F06FD" w:rsidRDefault="009F06FD" w:rsidP="009F06FD">
      <w:pPr>
        <w:bidi/>
        <w:ind w:firstLine="567"/>
        <w:rPr>
          <w:rFonts w:cs="David" w:hint="cs"/>
          <w:rtl/>
        </w:rPr>
      </w:pPr>
    </w:p>
    <w:p w14:paraId="5EB54347" w14:textId="77777777" w:rsidR="009F06FD" w:rsidRPr="009F06FD" w:rsidRDefault="009F06FD" w:rsidP="009F06FD">
      <w:pPr>
        <w:bidi/>
        <w:ind w:firstLine="567"/>
        <w:rPr>
          <w:rFonts w:cs="David" w:hint="cs"/>
          <w:rtl/>
        </w:rPr>
      </w:pPr>
      <w:r w:rsidRPr="009F06FD">
        <w:rPr>
          <w:rFonts w:cs="David" w:hint="cs"/>
          <w:rtl/>
        </w:rPr>
        <w:t xml:space="preserve">כמו שאתם יודעים, יו"ר ועדת הכספים הזמנית נבחר אתמול ליו"ר הכנסת ולכן היה צריך לבחור יושב ראש חדש לוועדת הכספים הזמנית. חבר הכנסת </w:t>
      </w:r>
      <w:proofErr w:type="spellStart"/>
      <w:r w:rsidRPr="009F06FD">
        <w:rPr>
          <w:rFonts w:cs="David" w:hint="cs"/>
          <w:rtl/>
        </w:rPr>
        <w:t>אלקין</w:t>
      </w:r>
      <w:proofErr w:type="spellEnd"/>
      <w:r w:rsidRPr="009F06FD">
        <w:rPr>
          <w:rFonts w:cs="David" w:hint="cs"/>
          <w:rtl/>
        </w:rPr>
        <w:t xml:space="preserve"> הוא המועמד שלנו. לעת עתה, לא הסתרנו את דעתנו, גם במסמכים שהוגשו לכנסת, שאנחנו רואים בוועדת הכספים סוג של פיקדון ויכול מאוד להיות שסיעה אחרת תחזיק בה במעמד הקבוע. בוועדת הכספים הזמנית עמד רובי ריבלין ואני מציע את חבר הכנסת </w:t>
      </w:r>
      <w:proofErr w:type="spellStart"/>
      <w:r w:rsidRPr="009F06FD">
        <w:rPr>
          <w:rFonts w:cs="David" w:hint="cs"/>
          <w:rtl/>
        </w:rPr>
        <w:t>אלקין</w:t>
      </w:r>
      <w:proofErr w:type="spellEnd"/>
      <w:r w:rsidRPr="009F06FD">
        <w:rPr>
          <w:rFonts w:cs="David" w:hint="cs"/>
          <w:rtl/>
        </w:rPr>
        <w:t xml:space="preserve"> ליו"ר. </w:t>
      </w:r>
    </w:p>
    <w:p w14:paraId="6AE2DBBF" w14:textId="77777777" w:rsidR="009F06FD" w:rsidRPr="009F06FD" w:rsidRDefault="009F06FD" w:rsidP="009F06FD">
      <w:pPr>
        <w:bidi/>
        <w:rPr>
          <w:rFonts w:cs="David" w:hint="cs"/>
          <w:rtl/>
        </w:rPr>
      </w:pPr>
    </w:p>
    <w:p w14:paraId="1C15303D" w14:textId="77777777" w:rsidR="009F06FD" w:rsidRPr="009F06FD" w:rsidRDefault="009F06FD" w:rsidP="009F06FD">
      <w:pPr>
        <w:bidi/>
        <w:rPr>
          <w:rFonts w:cs="David" w:hint="cs"/>
          <w:u w:val="single"/>
          <w:rtl/>
        </w:rPr>
      </w:pPr>
      <w:r w:rsidRPr="009F06FD">
        <w:rPr>
          <w:rFonts w:cs="David" w:hint="cs"/>
          <w:u w:val="single"/>
          <w:rtl/>
        </w:rPr>
        <w:t>נסים זאב:</w:t>
      </w:r>
    </w:p>
    <w:p w14:paraId="73E865C1" w14:textId="77777777" w:rsidR="009F06FD" w:rsidRPr="009F06FD" w:rsidRDefault="009F06FD" w:rsidP="009F06FD">
      <w:pPr>
        <w:bidi/>
        <w:rPr>
          <w:rFonts w:cs="David" w:hint="cs"/>
          <w:rtl/>
        </w:rPr>
      </w:pPr>
    </w:p>
    <w:p w14:paraId="359495E6" w14:textId="77777777" w:rsidR="009F06FD" w:rsidRPr="009F06FD" w:rsidRDefault="009F06FD" w:rsidP="009F06FD">
      <w:pPr>
        <w:bidi/>
        <w:rPr>
          <w:rFonts w:cs="David" w:hint="cs"/>
          <w:rtl/>
        </w:rPr>
      </w:pPr>
      <w:r w:rsidRPr="009F06FD">
        <w:rPr>
          <w:rFonts w:cs="David" w:hint="cs"/>
          <w:rtl/>
        </w:rPr>
        <w:tab/>
        <w:t xml:space="preserve">שלא יהיה בלבול, זה זאב </w:t>
      </w:r>
      <w:proofErr w:type="spellStart"/>
      <w:r w:rsidRPr="009F06FD">
        <w:rPr>
          <w:rFonts w:cs="David" w:hint="cs"/>
          <w:rtl/>
        </w:rPr>
        <w:t>אלקין</w:t>
      </w:r>
      <w:proofErr w:type="spellEnd"/>
      <w:r w:rsidRPr="009F06FD">
        <w:rPr>
          <w:rFonts w:cs="David" w:hint="cs"/>
          <w:rtl/>
        </w:rPr>
        <w:t xml:space="preserve"> ולא זאב נסים. </w:t>
      </w:r>
    </w:p>
    <w:p w14:paraId="20476AE7" w14:textId="77777777" w:rsidR="009F06FD" w:rsidRPr="009F06FD" w:rsidRDefault="009F06FD" w:rsidP="009F06FD">
      <w:pPr>
        <w:bidi/>
        <w:rPr>
          <w:rFonts w:cs="David" w:hint="cs"/>
          <w:rtl/>
        </w:rPr>
      </w:pPr>
    </w:p>
    <w:p w14:paraId="6EDCEB4B" w14:textId="77777777" w:rsidR="009F06FD" w:rsidRPr="009F06FD" w:rsidRDefault="009F06FD" w:rsidP="009F06FD">
      <w:pPr>
        <w:bidi/>
        <w:rPr>
          <w:rFonts w:cs="David" w:hint="cs"/>
          <w:u w:val="single"/>
          <w:rtl/>
        </w:rPr>
      </w:pPr>
      <w:r w:rsidRPr="009F06FD">
        <w:rPr>
          <w:rFonts w:cs="David" w:hint="cs"/>
          <w:u w:val="single"/>
          <w:rtl/>
        </w:rPr>
        <w:t>היו"ר גדעון סער:</w:t>
      </w:r>
    </w:p>
    <w:p w14:paraId="2C3B921C" w14:textId="77777777" w:rsidR="009F06FD" w:rsidRPr="009F06FD" w:rsidRDefault="009F06FD" w:rsidP="009F06FD">
      <w:pPr>
        <w:bidi/>
        <w:rPr>
          <w:rFonts w:cs="David" w:hint="cs"/>
          <w:rtl/>
        </w:rPr>
      </w:pPr>
    </w:p>
    <w:p w14:paraId="04610B60" w14:textId="77777777" w:rsidR="009F06FD" w:rsidRPr="009F06FD" w:rsidRDefault="009F06FD" w:rsidP="009F06FD">
      <w:pPr>
        <w:bidi/>
        <w:rPr>
          <w:rFonts w:cs="David" w:hint="cs"/>
          <w:rtl/>
        </w:rPr>
      </w:pPr>
      <w:r w:rsidRPr="009F06FD">
        <w:rPr>
          <w:rFonts w:cs="David" w:hint="cs"/>
          <w:rtl/>
        </w:rPr>
        <w:tab/>
        <w:t xml:space="preserve">אני מציע את זאב </w:t>
      </w:r>
      <w:proofErr w:type="spellStart"/>
      <w:r w:rsidRPr="009F06FD">
        <w:rPr>
          <w:rFonts w:cs="David" w:hint="cs"/>
          <w:rtl/>
        </w:rPr>
        <w:t>אלקין</w:t>
      </w:r>
      <w:proofErr w:type="spellEnd"/>
      <w:r w:rsidRPr="009F06FD">
        <w:rPr>
          <w:rFonts w:cs="David" w:hint="cs"/>
          <w:rtl/>
        </w:rPr>
        <w:t xml:space="preserve"> ליו"ר ועדת הכספים הזמנית. מי בעד?</w:t>
      </w:r>
    </w:p>
    <w:p w14:paraId="19FE1521" w14:textId="77777777" w:rsidR="009F06FD" w:rsidRPr="009F06FD" w:rsidRDefault="009F06FD" w:rsidP="009F06FD">
      <w:pPr>
        <w:bidi/>
        <w:rPr>
          <w:rFonts w:cs="David" w:hint="cs"/>
          <w:rtl/>
        </w:rPr>
      </w:pPr>
    </w:p>
    <w:p w14:paraId="437D4FC1" w14:textId="77777777" w:rsidR="009F06FD" w:rsidRPr="009F06FD" w:rsidRDefault="009F06FD" w:rsidP="009F06FD">
      <w:pPr>
        <w:bidi/>
        <w:jc w:val="center"/>
        <w:rPr>
          <w:rFonts w:cs="David" w:hint="cs"/>
          <w:b/>
          <w:bCs/>
          <w:rtl/>
        </w:rPr>
      </w:pPr>
      <w:r w:rsidRPr="009F06FD">
        <w:rPr>
          <w:rFonts w:cs="David" w:hint="cs"/>
          <w:b/>
          <w:bCs/>
          <w:rtl/>
        </w:rPr>
        <w:t>הצבעה</w:t>
      </w:r>
    </w:p>
    <w:p w14:paraId="396984DE" w14:textId="77777777" w:rsidR="009F06FD" w:rsidRPr="009F06FD" w:rsidRDefault="009F06FD" w:rsidP="009F06FD">
      <w:pPr>
        <w:bidi/>
        <w:jc w:val="center"/>
        <w:rPr>
          <w:rFonts w:cs="David" w:hint="cs"/>
          <w:rtl/>
        </w:rPr>
      </w:pPr>
    </w:p>
    <w:p w14:paraId="201B05C0" w14:textId="77777777" w:rsidR="009F06FD" w:rsidRPr="009F06FD" w:rsidRDefault="009F06FD" w:rsidP="009F06FD">
      <w:pPr>
        <w:bidi/>
        <w:jc w:val="center"/>
        <w:rPr>
          <w:rFonts w:cs="David" w:hint="cs"/>
          <w:rtl/>
        </w:rPr>
      </w:pPr>
      <w:r w:rsidRPr="009F06FD">
        <w:rPr>
          <w:rFonts w:cs="David" w:hint="cs"/>
          <w:rtl/>
        </w:rPr>
        <w:t xml:space="preserve">בעד </w:t>
      </w:r>
      <w:r w:rsidRPr="009F06FD">
        <w:rPr>
          <w:rFonts w:cs="David"/>
          <w:rtl/>
        </w:rPr>
        <w:t>–</w:t>
      </w:r>
      <w:r w:rsidRPr="009F06FD">
        <w:rPr>
          <w:rFonts w:cs="David" w:hint="cs"/>
          <w:rtl/>
        </w:rPr>
        <w:t xml:space="preserve"> רוב</w:t>
      </w:r>
    </w:p>
    <w:p w14:paraId="47B86D11" w14:textId="77777777" w:rsidR="009F06FD" w:rsidRPr="009F06FD" w:rsidRDefault="009F06FD" w:rsidP="009F06FD">
      <w:pPr>
        <w:bidi/>
        <w:jc w:val="center"/>
        <w:rPr>
          <w:rFonts w:cs="David" w:hint="cs"/>
          <w:rtl/>
        </w:rPr>
      </w:pPr>
      <w:r w:rsidRPr="009F06FD">
        <w:rPr>
          <w:rFonts w:cs="David" w:hint="cs"/>
          <w:rtl/>
        </w:rPr>
        <w:t xml:space="preserve">נגד </w:t>
      </w:r>
      <w:r w:rsidRPr="009F06FD">
        <w:rPr>
          <w:rFonts w:cs="David"/>
          <w:rtl/>
        </w:rPr>
        <w:t>–</w:t>
      </w:r>
      <w:r w:rsidRPr="009F06FD">
        <w:rPr>
          <w:rFonts w:cs="David" w:hint="cs"/>
          <w:rtl/>
        </w:rPr>
        <w:t xml:space="preserve"> אין</w:t>
      </w:r>
    </w:p>
    <w:p w14:paraId="093D089C" w14:textId="77777777" w:rsidR="009F06FD" w:rsidRPr="009F06FD" w:rsidRDefault="009F06FD" w:rsidP="009F06FD">
      <w:pPr>
        <w:bidi/>
        <w:jc w:val="center"/>
        <w:rPr>
          <w:rFonts w:cs="David" w:hint="cs"/>
          <w:rtl/>
        </w:rPr>
      </w:pPr>
      <w:r w:rsidRPr="009F06FD">
        <w:rPr>
          <w:rFonts w:cs="David" w:hint="cs"/>
          <w:rtl/>
        </w:rPr>
        <w:t xml:space="preserve">נמנעים </w:t>
      </w:r>
      <w:r w:rsidRPr="009F06FD">
        <w:rPr>
          <w:rFonts w:cs="David"/>
          <w:rtl/>
        </w:rPr>
        <w:t>–</w:t>
      </w:r>
      <w:r w:rsidRPr="009F06FD">
        <w:rPr>
          <w:rFonts w:cs="David" w:hint="cs"/>
          <w:rtl/>
        </w:rPr>
        <w:t xml:space="preserve"> אין</w:t>
      </w:r>
    </w:p>
    <w:p w14:paraId="057FFD93" w14:textId="77777777" w:rsidR="009F06FD" w:rsidRPr="009F06FD" w:rsidRDefault="009F06FD" w:rsidP="009F06FD">
      <w:pPr>
        <w:bidi/>
        <w:rPr>
          <w:rFonts w:cs="David" w:hint="cs"/>
          <w:rtl/>
        </w:rPr>
      </w:pPr>
    </w:p>
    <w:p w14:paraId="1A2FAD06"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320D70A2" w14:textId="77777777" w:rsidR="009F06FD" w:rsidRPr="009F06FD" w:rsidRDefault="009F06FD" w:rsidP="009F06FD">
      <w:pPr>
        <w:bidi/>
        <w:rPr>
          <w:rFonts w:cs="David" w:hint="cs"/>
          <w:rtl/>
        </w:rPr>
      </w:pPr>
    </w:p>
    <w:p w14:paraId="48A6CC32" w14:textId="77777777" w:rsidR="009F06FD" w:rsidRPr="009F06FD" w:rsidRDefault="009F06FD" w:rsidP="009F06FD">
      <w:pPr>
        <w:bidi/>
        <w:ind w:left="567"/>
        <w:rPr>
          <w:rFonts w:cs="David" w:hint="cs"/>
          <w:rtl/>
        </w:rPr>
      </w:pPr>
      <w:r w:rsidRPr="009F06FD">
        <w:rPr>
          <w:rFonts w:cs="David" w:hint="cs"/>
          <w:rtl/>
        </w:rPr>
        <w:t xml:space="preserve">ההצעה התקבלה. </w:t>
      </w:r>
    </w:p>
    <w:p w14:paraId="41F46FBB" w14:textId="77777777" w:rsidR="009F06FD" w:rsidRPr="009F06FD" w:rsidRDefault="009F06FD" w:rsidP="009F06FD">
      <w:pPr>
        <w:bidi/>
        <w:ind w:left="567"/>
        <w:jc w:val="center"/>
        <w:rPr>
          <w:rFonts w:cs="David" w:hint="cs"/>
          <w:rtl/>
        </w:rPr>
      </w:pPr>
      <w:r w:rsidRPr="009F06FD">
        <w:rPr>
          <w:rFonts w:cs="David"/>
          <w:rtl/>
        </w:rPr>
        <w:br w:type="page"/>
      </w:r>
      <w:r w:rsidRPr="009F06FD">
        <w:rPr>
          <w:rFonts w:cs="David" w:hint="cs"/>
          <w:b/>
          <w:bCs/>
          <w:u w:val="single"/>
          <w:rtl/>
        </w:rPr>
        <w:t>ד. בחירת חבר בוועדת הכספים הזמנית</w:t>
      </w:r>
    </w:p>
    <w:p w14:paraId="596F4368" w14:textId="77777777" w:rsidR="009F06FD" w:rsidRPr="009F06FD" w:rsidRDefault="009F06FD" w:rsidP="009F06FD">
      <w:pPr>
        <w:bidi/>
        <w:rPr>
          <w:rFonts w:cs="David" w:hint="cs"/>
          <w:rtl/>
        </w:rPr>
      </w:pPr>
    </w:p>
    <w:p w14:paraId="1C79CAE5"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07696C11" w14:textId="77777777" w:rsidR="009F06FD" w:rsidRPr="009F06FD" w:rsidRDefault="009F06FD" w:rsidP="009F06FD">
      <w:pPr>
        <w:bidi/>
        <w:rPr>
          <w:rFonts w:cs="David" w:hint="cs"/>
          <w:rtl/>
        </w:rPr>
      </w:pPr>
    </w:p>
    <w:p w14:paraId="7263767B" w14:textId="77777777" w:rsidR="009F06FD" w:rsidRPr="009F06FD" w:rsidRDefault="009F06FD" w:rsidP="009F06FD">
      <w:pPr>
        <w:bidi/>
        <w:rPr>
          <w:rFonts w:cs="David" w:hint="cs"/>
          <w:rtl/>
        </w:rPr>
      </w:pPr>
      <w:r w:rsidRPr="009F06FD">
        <w:rPr>
          <w:rFonts w:cs="David" w:hint="cs"/>
          <w:rtl/>
        </w:rPr>
        <w:tab/>
        <w:t xml:space="preserve">ישנם חברי כנסת שכהונתם בוועדות הזמניות תפקע ברגע שהם יתמנו להיות שרים. בסיעת הליכוד היו הרבה חברים כאלה, גם בוועדת חוץ וביטחון הזמנית וגם בוועדת הכספים הזמנית. יכול להיות שיש כאלה גם בסיעת ש"ס ובסיעת ישראל ביתנו. </w:t>
      </w:r>
    </w:p>
    <w:p w14:paraId="6CC53043" w14:textId="77777777" w:rsidR="009F06FD" w:rsidRPr="009F06FD" w:rsidRDefault="009F06FD" w:rsidP="009F06FD">
      <w:pPr>
        <w:bidi/>
        <w:rPr>
          <w:rFonts w:cs="David" w:hint="cs"/>
          <w:rtl/>
        </w:rPr>
      </w:pPr>
    </w:p>
    <w:p w14:paraId="63D9639D" w14:textId="77777777" w:rsidR="009F06FD" w:rsidRPr="009F06FD" w:rsidRDefault="009F06FD" w:rsidP="009F06FD">
      <w:pPr>
        <w:bidi/>
        <w:ind w:firstLine="567"/>
        <w:rPr>
          <w:rFonts w:cs="David" w:hint="cs"/>
          <w:rtl/>
        </w:rPr>
      </w:pPr>
      <w:r w:rsidRPr="009F06FD">
        <w:rPr>
          <w:rFonts w:cs="David" w:hint="cs"/>
          <w:rtl/>
        </w:rPr>
        <w:t xml:space="preserve">חבר הכנסת </w:t>
      </w:r>
      <w:proofErr w:type="spellStart"/>
      <w:r w:rsidRPr="009F06FD">
        <w:rPr>
          <w:rFonts w:cs="David" w:hint="cs"/>
          <w:rtl/>
        </w:rPr>
        <w:t>אלקין</w:t>
      </w:r>
      <w:proofErr w:type="spellEnd"/>
      <w:r w:rsidRPr="009F06FD">
        <w:rPr>
          <w:rFonts w:cs="David" w:hint="cs"/>
          <w:rtl/>
        </w:rPr>
        <w:t>, מה אתה יכול לספר לנו על הנושא הזה?</w:t>
      </w:r>
    </w:p>
    <w:p w14:paraId="25CF5FD2" w14:textId="77777777" w:rsidR="009F06FD" w:rsidRPr="009F06FD" w:rsidRDefault="009F06FD" w:rsidP="009F06FD">
      <w:pPr>
        <w:bidi/>
        <w:ind w:firstLine="567"/>
        <w:rPr>
          <w:rFonts w:cs="David" w:hint="cs"/>
          <w:rtl/>
        </w:rPr>
      </w:pPr>
    </w:p>
    <w:p w14:paraId="1F9BB057" w14:textId="77777777" w:rsidR="009F06FD" w:rsidRPr="009F06FD" w:rsidRDefault="009F06FD" w:rsidP="009F06FD">
      <w:pPr>
        <w:bidi/>
        <w:ind w:firstLine="567"/>
        <w:rPr>
          <w:rFonts w:cs="David" w:hint="cs"/>
          <w:rtl/>
        </w:rPr>
      </w:pPr>
      <w:r w:rsidRPr="009F06FD">
        <w:rPr>
          <w:rFonts w:cs="David" w:hint="cs"/>
          <w:rtl/>
        </w:rPr>
        <w:t xml:space="preserve">אנחנו עוסקים במינוי חברים לוועדות הזמניות, במקום חברים שצפויים להתמנות לתפקידים בממשלה. </w:t>
      </w:r>
    </w:p>
    <w:p w14:paraId="32C8C429" w14:textId="77777777" w:rsidR="009F06FD" w:rsidRPr="009F06FD" w:rsidRDefault="009F06FD" w:rsidP="009F06FD">
      <w:pPr>
        <w:bidi/>
        <w:ind w:firstLine="567"/>
        <w:rPr>
          <w:rFonts w:cs="David" w:hint="cs"/>
          <w:rtl/>
        </w:rPr>
      </w:pPr>
    </w:p>
    <w:p w14:paraId="5B1A2878" w14:textId="77777777" w:rsidR="009F06FD" w:rsidRPr="009F06FD" w:rsidRDefault="009F06FD" w:rsidP="009F06FD">
      <w:pPr>
        <w:bidi/>
        <w:rPr>
          <w:rFonts w:cs="David" w:hint="cs"/>
          <w:u w:val="single"/>
          <w:rtl/>
        </w:rPr>
      </w:pPr>
      <w:r w:rsidRPr="009F06FD">
        <w:rPr>
          <w:rFonts w:cs="David" w:hint="cs"/>
          <w:u w:val="single"/>
          <w:rtl/>
        </w:rPr>
        <w:t xml:space="preserve">זאב </w:t>
      </w:r>
      <w:proofErr w:type="spellStart"/>
      <w:r w:rsidRPr="009F06FD">
        <w:rPr>
          <w:rFonts w:cs="David" w:hint="cs"/>
          <w:u w:val="single"/>
          <w:rtl/>
        </w:rPr>
        <w:t>אלקין</w:t>
      </w:r>
      <w:proofErr w:type="spellEnd"/>
      <w:r w:rsidRPr="009F06FD">
        <w:rPr>
          <w:rFonts w:cs="David" w:hint="cs"/>
          <w:u w:val="single"/>
          <w:rtl/>
        </w:rPr>
        <w:t>:</w:t>
      </w:r>
    </w:p>
    <w:p w14:paraId="158F59B0" w14:textId="77777777" w:rsidR="009F06FD" w:rsidRPr="009F06FD" w:rsidRDefault="009F06FD" w:rsidP="009F06FD">
      <w:pPr>
        <w:bidi/>
        <w:ind w:firstLine="567"/>
        <w:rPr>
          <w:rFonts w:cs="David" w:hint="cs"/>
          <w:rtl/>
        </w:rPr>
      </w:pPr>
    </w:p>
    <w:p w14:paraId="37708377" w14:textId="77777777" w:rsidR="009F06FD" w:rsidRPr="009F06FD" w:rsidRDefault="009F06FD" w:rsidP="009F06FD">
      <w:pPr>
        <w:bidi/>
        <w:ind w:firstLine="567"/>
        <w:rPr>
          <w:rFonts w:cs="David" w:hint="cs"/>
          <w:rtl/>
        </w:rPr>
      </w:pPr>
      <w:r w:rsidRPr="009F06FD">
        <w:rPr>
          <w:rFonts w:cs="David" w:hint="cs"/>
          <w:rtl/>
        </w:rPr>
        <w:t xml:space="preserve">אנחנו מבקשים לעשות שתי החלפות בוועדת הכספים: חבר הכנסת ציון </w:t>
      </w:r>
      <w:proofErr w:type="spellStart"/>
      <w:r w:rsidRPr="009F06FD">
        <w:rPr>
          <w:rFonts w:cs="David" w:hint="cs"/>
          <w:rtl/>
        </w:rPr>
        <w:t>פיניאן</w:t>
      </w:r>
      <w:proofErr w:type="spellEnd"/>
      <w:r w:rsidRPr="009F06FD">
        <w:rPr>
          <w:rFonts w:cs="David" w:hint="cs"/>
          <w:rtl/>
        </w:rPr>
        <w:t xml:space="preserve"> במקום חבר הכנסת ראובן ריבלין וחבר הכנסת כרמל שאמה במקום חבר הכנסת איוב קרא. הבקשות שלנו הן ל-4 חילופי גבריי בוועדת חוץ וביטחון הזמנית: במקום כל הארבעה שרשומים שם, אנחנו מבקשים למנות את אופיר </w:t>
      </w:r>
      <w:proofErr w:type="spellStart"/>
      <w:r w:rsidRPr="009F06FD">
        <w:rPr>
          <w:rFonts w:cs="David" w:hint="cs"/>
          <w:rtl/>
        </w:rPr>
        <w:t>אקוניס</w:t>
      </w:r>
      <w:proofErr w:type="spellEnd"/>
      <w:r w:rsidRPr="009F06FD">
        <w:rPr>
          <w:rFonts w:cs="David" w:hint="cs"/>
          <w:rtl/>
        </w:rPr>
        <w:t xml:space="preserve">, דני דנון, מירי רגב וציפי </w:t>
      </w:r>
      <w:proofErr w:type="spellStart"/>
      <w:r w:rsidRPr="009F06FD">
        <w:rPr>
          <w:rFonts w:cs="David" w:hint="cs"/>
          <w:rtl/>
        </w:rPr>
        <w:t>חוטובלי</w:t>
      </w:r>
      <w:proofErr w:type="spellEnd"/>
      <w:r w:rsidRPr="009F06FD">
        <w:rPr>
          <w:rFonts w:cs="David" w:hint="cs"/>
          <w:rtl/>
        </w:rPr>
        <w:t xml:space="preserve">. </w:t>
      </w:r>
    </w:p>
    <w:p w14:paraId="72702D7E" w14:textId="77777777" w:rsidR="009F06FD" w:rsidRPr="009F06FD" w:rsidRDefault="009F06FD" w:rsidP="009F06FD">
      <w:pPr>
        <w:bidi/>
        <w:rPr>
          <w:rFonts w:cs="David" w:hint="cs"/>
          <w:rtl/>
        </w:rPr>
      </w:pPr>
    </w:p>
    <w:p w14:paraId="548E1CA1" w14:textId="77777777" w:rsidR="009F06FD" w:rsidRPr="009F06FD" w:rsidRDefault="009F06FD" w:rsidP="009F06FD">
      <w:pPr>
        <w:bidi/>
        <w:rPr>
          <w:rFonts w:cs="David" w:hint="cs"/>
          <w:u w:val="single"/>
          <w:rtl/>
        </w:rPr>
      </w:pPr>
      <w:r w:rsidRPr="009F06FD">
        <w:rPr>
          <w:rFonts w:cs="David" w:hint="cs"/>
          <w:u w:val="single"/>
          <w:rtl/>
        </w:rPr>
        <w:t>יואל חסון:</w:t>
      </w:r>
    </w:p>
    <w:p w14:paraId="6AED2F04" w14:textId="77777777" w:rsidR="009F06FD" w:rsidRPr="009F06FD" w:rsidRDefault="009F06FD" w:rsidP="009F06FD">
      <w:pPr>
        <w:bidi/>
        <w:rPr>
          <w:rFonts w:cs="David" w:hint="cs"/>
          <w:u w:val="single"/>
          <w:rtl/>
        </w:rPr>
      </w:pPr>
    </w:p>
    <w:p w14:paraId="2831A730" w14:textId="77777777" w:rsidR="009F06FD" w:rsidRPr="009F06FD" w:rsidRDefault="009F06FD" w:rsidP="009F06FD">
      <w:pPr>
        <w:bidi/>
        <w:rPr>
          <w:rFonts w:cs="David" w:hint="cs"/>
          <w:rtl/>
        </w:rPr>
      </w:pPr>
      <w:r w:rsidRPr="009F06FD">
        <w:rPr>
          <w:rFonts w:cs="David" w:hint="cs"/>
          <w:rtl/>
        </w:rPr>
        <w:tab/>
        <w:t>אתם רוצים שנשאיל לכם חברי כנסת?</w:t>
      </w:r>
    </w:p>
    <w:p w14:paraId="13E7A44C" w14:textId="77777777" w:rsidR="009F06FD" w:rsidRPr="009F06FD" w:rsidRDefault="009F06FD" w:rsidP="009F06FD">
      <w:pPr>
        <w:bidi/>
        <w:rPr>
          <w:rFonts w:cs="David" w:hint="cs"/>
          <w:rtl/>
        </w:rPr>
      </w:pPr>
    </w:p>
    <w:p w14:paraId="3896B281"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084ACFDD" w14:textId="77777777" w:rsidR="009F06FD" w:rsidRPr="009F06FD" w:rsidRDefault="009F06FD" w:rsidP="009F06FD">
      <w:pPr>
        <w:bidi/>
        <w:rPr>
          <w:rFonts w:cs="David" w:hint="cs"/>
          <w:rtl/>
        </w:rPr>
      </w:pPr>
    </w:p>
    <w:p w14:paraId="39151253" w14:textId="77777777" w:rsidR="009F06FD" w:rsidRPr="009F06FD" w:rsidRDefault="009F06FD" w:rsidP="009F06FD">
      <w:pPr>
        <w:bidi/>
        <w:ind w:firstLine="567"/>
        <w:rPr>
          <w:rFonts w:cs="David" w:hint="cs"/>
          <w:rtl/>
        </w:rPr>
      </w:pPr>
      <w:r w:rsidRPr="009F06FD">
        <w:rPr>
          <w:rFonts w:cs="David" w:hint="cs"/>
          <w:rtl/>
        </w:rPr>
        <w:t xml:space="preserve">אני מציע לכם ללמוד את השמות ולהכיר את האנשים כי תבלו איתם את רוב הזמן בשנים האחרונות.  </w:t>
      </w:r>
    </w:p>
    <w:p w14:paraId="786CC71A" w14:textId="77777777" w:rsidR="009F06FD" w:rsidRPr="009F06FD" w:rsidRDefault="009F06FD" w:rsidP="009F06FD">
      <w:pPr>
        <w:bidi/>
        <w:rPr>
          <w:rFonts w:cs="David" w:hint="cs"/>
          <w:rtl/>
        </w:rPr>
      </w:pPr>
    </w:p>
    <w:p w14:paraId="001F1F32" w14:textId="77777777" w:rsidR="009F06FD" w:rsidRPr="009F06FD" w:rsidRDefault="009F06FD" w:rsidP="009F06FD">
      <w:pPr>
        <w:bidi/>
        <w:rPr>
          <w:rFonts w:cs="David" w:hint="cs"/>
          <w:u w:val="single"/>
          <w:rtl/>
        </w:rPr>
      </w:pPr>
      <w:r w:rsidRPr="009F06FD">
        <w:rPr>
          <w:rFonts w:cs="David" w:hint="cs"/>
          <w:u w:val="single"/>
          <w:rtl/>
        </w:rPr>
        <w:t>יואל חסון:</w:t>
      </w:r>
    </w:p>
    <w:p w14:paraId="44FC6042" w14:textId="77777777" w:rsidR="009F06FD" w:rsidRPr="009F06FD" w:rsidRDefault="009F06FD" w:rsidP="009F06FD">
      <w:pPr>
        <w:bidi/>
        <w:rPr>
          <w:rFonts w:cs="David" w:hint="cs"/>
          <w:rtl/>
        </w:rPr>
      </w:pPr>
    </w:p>
    <w:p w14:paraId="2105AC6E" w14:textId="77777777" w:rsidR="009F06FD" w:rsidRPr="009F06FD" w:rsidRDefault="009F06FD" w:rsidP="009F06FD">
      <w:pPr>
        <w:bidi/>
        <w:rPr>
          <w:rFonts w:cs="David" w:hint="cs"/>
          <w:rtl/>
        </w:rPr>
      </w:pPr>
      <w:r w:rsidRPr="009F06FD">
        <w:rPr>
          <w:rFonts w:cs="David" w:hint="cs"/>
          <w:rtl/>
        </w:rPr>
        <w:tab/>
        <w:t xml:space="preserve">זה פשוט נראה צפוף ואין לכם מספיק אנשים. לא נשארו לליכוד חברי כנסת בכנסת. </w:t>
      </w:r>
    </w:p>
    <w:p w14:paraId="71B4C1C3" w14:textId="77777777" w:rsidR="009F06FD" w:rsidRPr="009F06FD" w:rsidRDefault="009F06FD" w:rsidP="009F06FD">
      <w:pPr>
        <w:bidi/>
        <w:rPr>
          <w:rFonts w:cs="David" w:hint="cs"/>
          <w:rtl/>
        </w:rPr>
      </w:pPr>
    </w:p>
    <w:p w14:paraId="3E7A52D2" w14:textId="77777777" w:rsidR="009F06FD" w:rsidRPr="009F06FD" w:rsidRDefault="009F06FD" w:rsidP="009F06FD">
      <w:pPr>
        <w:bidi/>
        <w:rPr>
          <w:rFonts w:cs="David" w:hint="cs"/>
          <w:u w:val="single"/>
          <w:rtl/>
        </w:rPr>
      </w:pPr>
      <w:r w:rsidRPr="009F06FD">
        <w:rPr>
          <w:rFonts w:cs="David" w:hint="cs"/>
          <w:u w:val="single"/>
          <w:rtl/>
        </w:rPr>
        <w:t>משה גפני:</w:t>
      </w:r>
    </w:p>
    <w:p w14:paraId="75C81B3A" w14:textId="77777777" w:rsidR="009F06FD" w:rsidRPr="009F06FD" w:rsidRDefault="009F06FD" w:rsidP="009F06FD">
      <w:pPr>
        <w:bidi/>
        <w:rPr>
          <w:rFonts w:cs="David" w:hint="cs"/>
          <w:u w:val="single"/>
          <w:rtl/>
        </w:rPr>
      </w:pPr>
    </w:p>
    <w:p w14:paraId="18C97137" w14:textId="77777777" w:rsidR="009F06FD" w:rsidRPr="009F06FD" w:rsidRDefault="009F06FD" w:rsidP="009F06FD">
      <w:pPr>
        <w:bidi/>
        <w:rPr>
          <w:rFonts w:cs="David" w:hint="cs"/>
          <w:rtl/>
        </w:rPr>
      </w:pPr>
      <w:r w:rsidRPr="009F06FD">
        <w:rPr>
          <w:rFonts w:cs="David" w:hint="cs"/>
          <w:rtl/>
        </w:rPr>
        <w:tab/>
        <w:t xml:space="preserve">לא, הם עשו את ההסדר הזה עם מפלגת העבודה, הם נתנו להם. </w:t>
      </w:r>
    </w:p>
    <w:p w14:paraId="03090940" w14:textId="77777777" w:rsidR="009F06FD" w:rsidRPr="009F06FD" w:rsidRDefault="009F06FD" w:rsidP="009F06FD">
      <w:pPr>
        <w:bidi/>
        <w:rPr>
          <w:rFonts w:cs="David" w:hint="cs"/>
          <w:rtl/>
        </w:rPr>
      </w:pPr>
      <w:r w:rsidRPr="009F06FD">
        <w:rPr>
          <w:rFonts w:cs="David" w:hint="cs"/>
          <w:rtl/>
        </w:rPr>
        <w:tab/>
      </w:r>
    </w:p>
    <w:p w14:paraId="0CB48D8E"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05A74800" w14:textId="77777777" w:rsidR="009F06FD" w:rsidRPr="009F06FD" w:rsidRDefault="009F06FD" w:rsidP="009F06FD">
      <w:pPr>
        <w:bidi/>
        <w:rPr>
          <w:rFonts w:cs="David" w:hint="cs"/>
          <w:rtl/>
        </w:rPr>
      </w:pPr>
    </w:p>
    <w:p w14:paraId="7D81D013" w14:textId="77777777" w:rsidR="009F06FD" w:rsidRPr="009F06FD" w:rsidRDefault="009F06FD" w:rsidP="009F06FD">
      <w:pPr>
        <w:bidi/>
        <w:ind w:firstLine="567"/>
        <w:rPr>
          <w:rFonts w:cs="David" w:hint="cs"/>
          <w:rtl/>
        </w:rPr>
      </w:pPr>
      <w:r w:rsidRPr="009F06FD">
        <w:rPr>
          <w:rFonts w:cs="David" w:hint="cs"/>
          <w:rtl/>
        </w:rPr>
        <w:t xml:space="preserve">חבר הכנסת חסון. אנחנו הוכחנו לכם שגם עם 12 חברים אנחנו יכולים להתמודד בזמן שאתם הייתם 29 אז אתה לא צריך לדאוג. </w:t>
      </w:r>
    </w:p>
    <w:p w14:paraId="781860AA" w14:textId="77777777" w:rsidR="009F06FD" w:rsidRPr="009F06FD" w:rsidRDefault="009F06FD" w:rsidP="009F06FD">
      <w:pPr>
        <w:bidi/>
        <w:ind w:firstLine="567"/>
        <w:rPr>
          <w:rFonts w:cs="David" w:hint="cs"/>
          <w:rtl/>
        </w:rPr>
      </w:pPr>
    </w:p>
    <w:p w14:paraId="5A414521" w14:textId="77777777" w:rsidR="009F06FD" w:rsidRPr="009F06FD" w:rsidRDefault="009F06FD" w:rsidP="009F06FD">
      <w:pPr>
        <w:bidi/>
        <w:rPr>
          <w:rFonts w:cs="David" w:hint="cs"/>
          <w:u w:val="single"/>
          <w:rtl/>
        </w:rPr>
      </w:pPr>
      <w:r w:rsidRPr="009F06FD">
        <w:rPr>
          <w:rFonts w:cs="David" w:hint="cs"/>
          <w:u w:val="single"/>
          <w:rtl/>
        </w:rPr>
        <w:t>יואל חסון:</w:t>
      </w:r>
    </w:p>
    <w:p w14:paraId="1505E812" w14:textId="77777777" w:rsidR="009F06FD" w:rsidRPr="009F06FD" w:rsidRDefault="009F06FD" w:rsidP="009F06FD">
      <w:pPr>
        <w:bidi/>
        <w:rPr>
          <w:rFonts w:cs="David" w:hint="cs"/>
          <w:u w:val="single"/>
          <w:rtl/>
        </w:rPr>
      </w:pPr>
    </w:p>
    <w:p w14:paraId="1EA4AF4A" w14:textId="77777777" w:rsidR="009F06FD" w:rsidRPr="009F06FD" w:rsidRDefault="009F06FD" w:rsidP="009F06FD">
      <w:pPr>
        <w:bidi/>
        <w:rPr>
          <w:rFonts w:cs="David" w:hint="cs"/>
          <w:rtl/>
        </w:rPr>
      </w:pPr>
      <w:r w:rsidRPr="009F06FD">
        <w:rPr>
          <w:rFonts w:cs="David" w:hint="cs"/>
          <w:rtl/>
        </w:rPr>
        <w:tab/>
        <w:t xml:space="preserve">אז אתה יודע מה זה כשיש מולך 28. </w:t>
      </w:r>
    </w:p>
    <w:p w14:paraId="2EE57EEE" w14:textId="77777777" w:rsidR="009F06FD" w:rsidRPr="009F06FD" w:rsidRDefault="009F06FD" w:rsidP="009F06FD">
      <w:pPr>
        <w:bidi/>
        <w:rPr>
          <w:rFonts w:cs="David" w:hint="cs"/>
          <w:rtl/>
        </w:rPr>
      </w:pPr>
    </w:p>
    <w:p w14:paraId="35432A28" w14:textId="77777777" w:rsidR="009F06FD" w:rsidRPr="009F06FD" w:rsidRDefault="009F06FD" w:rsidP="009F06FD">
      <w:pPr>
        <w:bidi/>
        <w:rPr>
          <w:rFonts w:cs="David" w:hint="cs"/>
          <w:u w:val="single"/>
          <w:rtl/>
        </w:rPr>
      </w:pPr>
      <w:r w:rsidRPr="009F06FD">
        <w:rPr>
          <w:rFonts w:cs="David" w:hint="cs"/>
          <w:u w:val="single"/>
          <w:rtl/>
        </w:rPr>
        <w:t>היו"ר גדעון סער:</w:t>
      </w:r>
    </w:p>
    <w:p w14:paraId="6CB5151F" w14:textId="77777777" w:rsidR="009F06FD" w:rsidRPr="009F06FD" w:rsidRDefault="009F06FD" w:rsidP="009F06FD">
      <w:pPr>
        <w:bidi/>
        <w:rPr>
          <w:rFonts w:cs="David" w:hint="cs"/>
          <w:rtl/>
        </w:rPr>
      </w:pPr>
    </w:p>
    <w:p w14:paraId="79F8493C" w14:textId="77777777" w:rsidR="009F06FD" w:rsidRPr="009F06FD" w:rsidRDefault="009F06FD" w:rsidP="009F06FD">
      <w:pPr>
        <w:bidi/>
        <w:ind w:firstLine="567"/>
        <w:rPr>
          <w:rFonts w:cs="David" w:hint="cs"/>
          <w:rtl/>
        </w:rPr>
      </w:pPr>
      <w:r w:rsidRPr="009F06FD">
        <w:rPr>
          <w:rFonts w:cs="David" w:hint="cs"/>
          <w:rtl/>
        </w:rPr>
        <w:t xml:space="preserve">אני כרגע בעיקר שומע את חבר הכנסת </w:t>
      </w:r>
      <w:proofErr w:type="spellStart"/>
      <w:r w:rsidRPr="009F06FD">
        <w:rPr>
          <w:rFonts w:cs="David" w:hint="cs"/>
          <w:rtl/>
        </w:rPr>
        <w:t>אלקין</w:t>
      </w:r>
      <w:proofErr w:type="spellEnd"/>
      <w:r w:rsidRPr="009F06FD">
        <w:rPr>
          <w:rFonts w:cs="David" w:hint="cs"/>
          <w:rtl/>
        </w:rPr>
        <w:t xml:space="preserve">. אני אשתדל, כמיטב יכולתי, שגם היא מוגבלת, להתעלות מעל הפולמוסים. </w:t>
      </w:r>
    </w:p>
    <w:p w14:paraId="451E701E" w14:textId="77777777" w:rsidR="009F06FD" w:rsidRPr="009F06FD" w:rsidRDefault="009F06FD" w:rsidP="009F06FD">
      <w:pPr>
        <w:bidi/>
        <w:rPr>
          <w:rFonts w:cs="David" w:hint="cs"/>
          <w:rtl/>
        </w:rPr>
      </w:pPr>
    </w:p>
    <w:p w14:paraId="3BC00956" w14:textId="77777777" w:rsidR="009F06FD" w:rsidRPr="009F06FD" w:rsidRDefault="009F06FD" w:rsidP="009F06FD">
      <w:pPr>
        <w:bidi/>
        <w:rPr>
          <w:rFonts w:cs="David" w:hint="cs"/>
          <w:u w:val="single"/>
          <w:rtl/>
        </w:rPr>
      </w:pPr>
      <w:r w:rsidRPr="009F06FD">
        <w:rPr>
          <w:rFonts w:cs="David" w:hint="cs"/>
          <w:u w:val="single"/>
          <w:rtl/>
        </w:rPr>
        <w:t xml:space="preserve">זאב </w:t>
      </w:r>
      <w:proofErr w:type="spellStart"/>
      <w:r w:rsidRPr="009F06FD">
        <w:rPr>
          <w:rFonts w:cs="David" w:hint="cs"/>
          <w:u w:val="single"/>
          <w:rtl/>
        </w:rPr>
        <w:t>אלקין</w:t>
      </w:r>
      <w:proofErr w:type="spellEnd"/>
      <w:r w:rsidRPr="009F06FD">
        <w:rPr>
          <w:rFonts w:cs="David" w:hint="cs"/>
          <w:u w:val="single"/>
          <w:rtl/>
        </w:rPr>
        <w:t>:</w:t>
      </w:r>
    </w:p>
    <w:p w14:paraId="51330B4C" w14:textId="77777777" w:rsidR="009F06FD" w:rsidRPr="009F06FD" w:rsidRDefault="009F06FD" w:rsidP="009F06FD">
      <w:pPr>
        <w:bidi/>
        <w:rPr>
          <w:rFonts w:cs="David" w:hint="cs"/>
          <w:rtl/>
        </w:rPr>
      </w:pPr>
    </w:p>
    <w:p w14:paraId="2E454165" w14:textId="77777777" w:rsidR="009F06FD" w:rsidRPr="009F06FD" w:rsidRDefault="009F06FD" w:rsidP="009F06FD">
      <w:pPr>
        <w:bidi/>
        <w:ind w:firstLine="567"/>
        <w:rPr>
          <w:rFonts w:cs="David" w:hint="cs"/>
          <w:rtl/>
        </w:rPr>
      </w:pPr>
      <w:r w:rsidRPr="009F06FD">
        <w:rPr>
          <w:rFonts w:cs="David" w:hint="cs"/>
          <w:rtl/>
        </w:rPr>
        <w:t xml:space="preserve">תהיה לנו גם בקשה לחילופי גבריי בוועדה המסדרת: חברי הכנסת דנון, חברת הכנסת רגב וחברת הכנסת </w:t>
      </w:r>
      <w:proofErr w:type="spellStart"/>
      <w:r w:rsidRPr="009F06FD">
        <w:rPr>
          <w:rFonts w:cs="David" w:hint="cs"/>
          <w:rtl/>
        </w:rPr>
        <w:t>חוטובלי</w:t>
      </w:r>
      <w:proofErr w:type="spellEnd"/>
      <w:r w:rsidRPr="009F06FD">
        <w:rPr>
          <w:rFonts w:cs="David" w:hint="cs"/>
          <w:rtl/>
        </w:rPr>
        <w:t xml:space="preserve">, במקום חברי הכנסת אדלשטין, חברת הכנסת גמליאל וחבר הכנסת - - -  </w:t>
      </w:r>
    </w:p>
    <w:p w14:paraId="31EA90EA" w14:textId="77777777" w:rsidR="009F06FD" w:rsidRPr="009F06FD" w:rsidRDefault="009F06FD" w:rsidP="009F06FD">
      <w:pPr>
        <w:bidi/>
        <w:rPr>
          <w:rFonts w:cs="David" w:hint="cs"/>
          <w:rtl/>
        </w:rPr>
      </w:pPr>
      <w:r w:rsidRPr="009F06FD">
        <w:rPr>
          <w:rFonts w:cs="David"/>
          <w:rtl/>
        </w:rPr>
        <w:br w:type="page"/>
      </w:r>
    </w:p>
    <w:p w14:paraId="0EC636F4"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6536EF3A" w14:textId="77777777" w:rsidR="009F06FD" w:rsidRPr="009F06FD" w:rsidRDefault="009F06FD" w:rsidP="009F06FD">
      <w:pPr>
        <w:bidi/>
        <w:rPr>
          <w:rFonts w:cs="David" w:hint="cs"/>
          <w:rtl/>
        </w:rPr>
      </w:pPr>
    </w:p>
    <w:p w14:paraId="078473F1" w14:textId="77777777" w:rsidR="009F06FD" w:rsidRPr="009F06FD" w:rsidRDefault="009F06FD" w:rsidP="009F06FD">
      <w:pPr>
        <w:bidi/>
        <w:ind w:firstLine="567"/>
        <w:rPr>
          <w:rFonts w:cs="David" w:hint="cs"/>
          <w:rtl/>
        </w:rPr>
      </w:pPr>
      <w:r w:rsidRPr="009F06FD">
        <w:rPr>
          <w:rFonts w:cs="David" w:hint="cs"/>
          <w:rtl/>
        </w:rPr>
        <w:t xml:space="preserve">זה ייכנס לתוקף אחרי שהמינויים במליאה. </w:t>
      </w:r>
    </w:p>
    <w:p w14:paraId="7F609F4B" w14:textId="77777777" w:rsidR="009F06FD" w:rsidRPr="009F06FD" w:rsidRDefault="009F06FD" w:rsidP="009F06FD">
      <w:pPr>
        <w:bidi/>
        <w:rPr>
          <w:rFonts w:cs="David" w:hint="cs"/>
          <w:rtl/>
        </w:rPr>
      </w:pPr>
    </w:p>
    <w:p w14:paraId="38CBE9AC" w14:textId="77777777" w:rsidR="009F06FD" w:rsidRPr="009F06FD" w:rsidRDefault="009F06FD" w:rsidP="009F06FD">
      <w:pPr>
        <w:bidi/>
        <w:rPr>
          <w:rFonts w:cs="David" w:hint="cs"/>
          <w:u w:val="single"/>
          <w:rtl/>
        </w:rPr>
      </w:pPr>
      <w:r w:rsidRPr="009F06FD">
        <w:rPr>
          <w:rFonts w:cs="David" w:hint="cs"/>
          <w:u w:val="single"/>
          <w:rtl/>
        </w:rPr>
        <w:t>נסים זאב:</w:t>
      </w:r>
    </w:p>
    <w:p w14:paraId="01D034D8" w14:textId="77777777" w:rsidR="009F06FD" w:rsidRPr="009F06FD" w:rsidRDefault="009F06FD" w:rsidP="009F06FD">
      <w:pPr>
        <w:bidi/>
        <w:rPr>
          <w:rFonts w:cs="David" w:hint="cs"/>
          <w:rtl/>
        </w:rPr>
      </w:pPr>
    </w:p>
    <w:p w14:paraId="2B87EF47" w14:textId="77777777" w:rsidR="009F06FD" w:rsidRPr="009F06FD" w:rsidRDefault="009F06FD" w:rsidP="009F06FD">
      <w:pPr>
        <w:bidi/>
        <w:rPr>
          <w:rFonts w:cs="David" w:hint="cs"/>
          <w:rtl/>
        </w:rPr>
      </w:pPr>
      <w:r w:rsidRPr="009F06FD">
        <w:rPr>
          <w:rFonts w:cs="David" w:hint="cs"/>
          <w:rtl/>
        </w:rPr>
        <w:tab/>
        <w:t xml:space="preserve">אדוני היושב ראש, זה לא תופס חוקית. </w:t>
      </w:r>
    </w:p>
    <w:p w14:paraId="18F3421A" w14:textId="77777777" w:rsidR="009F06FD" w:rsidRPr="009F06FD" w:rsidRDefault="009F06FD" w:rsidP="009F06FD">
      <w:pPr>
        <w:bidi/>
        <w:rPr>
          <w:rFonts w:cs="David" w:hint="cs"/>
          <w:rtl/>
        </w:rPr>
      </w:pPr>
    </w:p>
    <w:p w14:paraId="473B989E" w14:textId="77777777" w:rsidR="009F06FD" w:rsidRPr="009F06FD" w:rsidRDefault="009F06FD" w:rsidP="009F06FD">
      <w:pPr>
        <w:bidi/>
        <w:rPr>
          <w:rFonts w:cs="David" w:hint="cs"/>
          <w:u w:val="single"/>
          <w:rtl/>
        </w:rPr>
      </w:pPr>
      <w:r w:rsidRPr="009F06FD">
        <w:rPr>
          <w:rFonts w:cs="David" w:hint="cs"/>
          <w:u w:val="single"/>
          <w:rtl/>
        </w:rPr>
        <w:t>היו"ר גדעון סער:</w:t>
      </w:r>
    </w:p>
    <w:p w14:paraId="545AAF94" w14:textId="77777777" w:rsidR="009F06FD" w:rsidRPr="009F06FD" w:rsidRDefault="009F06FD" w:rsidP="009F06FD">
      <w:pPr>
        <w:bidi/>
        <w:rPr>
          <w:rFonts w:cs="David" w:hint="cs"/>
          <w:rtl/>
        </w:rPr>
      </w:pPr>
    </w:p>
    <w:p w14:paraId="360E93DD" w14:textId="77777777" w:rsidR="009F06FD" w:rsidRPr="009F06FD" w:rsidRDefault="009F06FD" w:rsidP="009F06FD">
      <w:pPr>
        <w:bidi/>
        <w:rPr>
          <w:rFonts w:cs="David" w:hint="cs"/>
          <w:rtl/>
        </w:rPr>
      </w:pPr>
      <w:r w:rsidRPr="009F06FD">
        <w:rPr>
          <w:rFonts w:cs="David" w:hint="cs"/>
          <w:rtl/>
        </w:rPr>
        <w:tab/>
        <w:t xml:space="preserve">פעם ראשונה אני קורא לך לסדר. פעם </w:t>
      </w:r>
      <w:proofErr w:type="spellStart"/>
      <w:r w:rsidRPr="009F06FD">
        <w:rPr>
          <w:rFonts w:cs="David" w:hint="cs"/>
          <w:rtl/>
        </w:rPr>
        <w:t>שניה</w:t>
      </w:r>
      <w:proofErr w:type="spellEnd"/>
      <w:r w:rsidRPr="009F06FD">
        <w:rPr>
          <w:rFonts w:cs="David" w:hint="cs"/>
          <w:rtl/>
        </w:rPr>
        <w:t xml:space="preserve"> אני קורא לך לסדר. </w:t>
      </w:r>
    </w:p>
    <w:p w14:paraId="684B499E" w14:textId="77777777" w:rsidR="009F06FD" w:rsidRPr="009F06FD" w:rsidRDefault="009F06FD" w:rsidP="009F06FD">
      <w:pPr>
        <w:bidi/>
        <w:rPr>
          <w:rFonts w:cs="David" w:hint="cs"/>
          <w:rtl/>
        </w:rPr>
      </w:pPr>
    </w:p>
    <w:p w14:paraId="2B54256A" w14:textId="77777777" w:rsidR="009F06FD" w:rsidRPr="009F06FD" w:rsidRDefault="009F06FD" w:rsidP="009F06FD">
      <w:pPr>
        <w:bidi/>
        <w:rPr>
          <w:rFonts w:cs="David" w:hint="cs"/>
          <w:rtl/>
        </w:rPr>
      </w:pPr>
      <w:r w:rsidRPr="009F06FD">
        <w:rPr>
          <w:rFonts w:cs="David" w:hint="cs"/>
          <w:rtl/>
        </w:rPr>
        <w:tab/>
        <w:t xml:space="preserve">חבר הכנסת </w:t>
      </w:r>
      <w:proofErr w:type="spellStart"/>
      <w:r w:rsidRPr="009F06FD">
        <w:rPr>
          <w:rFonts w:cs="David" w:hint="cs"/>
          <w:rtl/>
        </w:rPr>
        <w:t>אלקין</w:t>
      </w:r>
      <w:proofErr w:type="spellEnd"/>
      <w:r w:rsidRPr="009F06FD">
        <w:rPr>
          <w:rFonts w:cs="David" w:hint="cs"/>
          <w:rtl/>
        </w:rPr>
        <w:t xml:space="preserve">, לא נשמעת טוב בגלל שחבר הכנסת זאב לא כיבד את זכות הדיבור שלך. </w:t>
      </w:r>
    </w:p>
    <w:p w14:paraId="562C2661" w14:textId="77777777" w:rsidR="009F06FD" w:rsidRPr="009F06FD" w:rsidRDefault="009F06FD" w:rsidP="009F06FD">
      <w:pPr>
        <w:bidi/>
        <w:rPr>
          <w:rFonts w:cs="David" w:hint="cs"/>
          <w:rtl/>
        </w:rPr>
      </w:pPr>
    </w:p>
    <w:p w14:paraId="76C92D07" w14:textId="77777777" w:rsidR="009F06FD" w:rsidRPr="009F06FD" w:rsidRDefault="009F06FD" w:rsidP="009F06FD">
      <w:pPr>
        <w:bidi/>
        <w:rPr>
          <w:rFonts w:cs="David" w:hint="cs"/>
          <w:u w:val="single"/>
          <w:rtl/>
        </w:rPr>
      </w:pPr>
      <w:r w:rsidRPr="009F06FD">
        <w:rPr>
          <w:rFonts w:cs="David" w:hint="cs"/>
          <w:u w:val="single"/>
          <w:rtl/>
        </w:rPr>
        <w:t xml:space="preserve">זאב </w:t>
      </w:r>
      <w:proofErr w:type="spellStart"/>
      <w:r w:rsidRPr="009F06FD">
        <w:rPr>
          <w:rFonts w:cs="David" w:hint="cs"/>
          <w:u w:val="single"/>
          <w:rtl/>
        </w:rPr>
        <w:t>אלקין</w:t>
      </w:r>
      <w:proofErr w:type="spellEnd"/>
      <w:r w:rsidRPr="009F06FD">
        <w:rPr>
          <w:rFonts w:cs="David" w:hint="cs"/>
          <w:u w:val="single"/>
          <w:rtl/>
        </w:rPr>
        <w:t>:</w:t>
      </w:r>
    </w:p>
    <w:p w14:paraId="1ED164EC" w14:textId="77777777" w:rsidR="009F06FD" w:rsidRPr="009F06FD" w:rsidRDefault="009F06FD" w:rsidP="009F06FD">
      <w:pPr>
        <w:bidi/>
        <w:rPr>
          <w:rFonts w:cs="David" w:hint="cs"/>
          <w:rtl/>
        </w:rPr>
      </w:pPr>
    </w:p>
    <w:p w14:paraId="6219837B" w14:textId="77777777" w:rsidR="009F06FD" w:rsidRPr="009F06FD" w:rsidRDefault="009F06FD" w:rsidP="009F06FD">
      <w:pPr>
        <w:bidi/>
        <w:ind w:firstLine="567"/>
        <w:rPr>
          <w:rFonts w:cs="David" w:hint="cs"/>
          <w:rtl/>
        </w:rPr>
      </w:pPr>
      <w:r w:rsidRPr="009F06FD">
        <w:rPr>
          <w:rFonts w:cs="David" w:hint="cs"/>
          <w:rtl/>
        </w:rPr>
        <w:t xml:space="preserve">במקום חברי הכנסת אדלשטין, גמליאל וסער, יהיו חברי הכנסת: דנון, רגב </w:t>
      </w:r>
      <w:proofErr w:type="spellStart"/>
      <w:r w:rsidRPr="009F06FD">
        <w:rPr>
          <w:rFonts w:cs="David" w:hint="cs"/>
          <w:rtl/>
        </w:rPr>
        <w:t>וחוטובלי</w:t>
      </w:r>
      <w:proofErr w:type="spellEnd"/>
      <w:r w:rsidRPr="009F06FD">
        <w:rPr>
          <w:rFonts w:cs="David" w:hint="cs"/>
          <w:rtl/>
        </w:rPr>
        <w:t xml:space="preserve">. </w:t>
      </w:r>
    </w:p>
    <w:p w14:paraId="07D5E60C" w14:textId="77777777" w:rsidR="009F06FD" w:rsidRPr="009F06FD" w:rsidRDefault="009F06FD" w:rsidP="009F06FD">
      <w:pPr>
        <w:bidi/>
        <w:rPr>
          <w:rFonts w:cs="David" w:hint="cs"/>
          <w:rtl/>
        </w:rPr>
      </w:pPr>
    </w:p>
    <w:p w14:paraId="33E6FE1A"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3FAEF793" w14:textId="77777777" w:rsidR="009F06FD" w:rsidRPr="009F06FD" w:rsidRDefault="009F06FD" w:rsidP="009F06FD">
      <w:pPr>
        <w:bidi/>
        <w:rPr>
          <w:rFonts w:cs="David" w:hint="cs"/>
          <w:rtl/>
        </w:rPr>
      </w:pPr>
    </w:p>
    <w:p w14:paraId="365C8ADC" w14:textId="77777777" w:rsidR="009F06FD" w:rsidRPr="009F06FD" w:rsidRDefault="009F06FD" w:rsidP="009F06FD">
      <w:pPr>
        <w:bidi/>
        <w:ind w:firstLine="567"/>
        <w:rPr>
          <w:rFonts w:cs="David" w:hint="cs"/>
          <w:rtl/>
        </w:rPr>
      </w:pPr>
      <w:r w:rsidRPr="009F06FD">
        <w:rPr>
          <w:rFonts w:cs="David" w:hint="cs"/>
          <w:rtl/>
        </w:rPr>
        <w:t xml:space="preserve">בסדר, זה נרשם, תודה. </w:t>
      </w:r>
    </w:p>
    <w:p w14:paraId="1747E634" w14:textId="77777777" w:rsidR="009F06FD" w:rsidRPr="009F06FD" w:rsidRDefault="009F06FD" w:rsidP="009F06FD">
      <w:pPr>
        <w:bidi/>
        <w:ind w:firstLine="567"/>
        <w:rPr>
          <w:rFonts w:cs="David" w:hint="cs"/>
          <w:rtl/>
        </w:rPr>
      </w:pPr>
    </w:p>
    <w:p w14:paraId="3C5708EC" w14:textId="77777777" w:rsidR="009F06FD" w:rsidRPr="009F06FD" w:rsidRDefault="009F06FD" w:rsidP="009F06FD">
      <w:pPr>
        <w:bidi/>
        <w:ind w:firstLine="567"/>
        <w:rPr>
          <w:rFonts w:cs="David" w:hint="cs"/>
          <w:rtl/>
        </w:rPr>
      </w:pPr>
      <w:r w:rsidRPr="009F06FD">
        <w:rPr>
          <w:rFonts w:cs="David" w:hint="cs"/>
          <w:rtl/>
        </w:rPr>
        <w:t xml:space="preserve">האם יש סיעות נוספות מסיעת ישראל ביתנו ומסיעת ש"ס - - -  </w:t>
      </w:r>
    </w:p>
    <w:p w14:paraId="71FE09C4" w14:textId="77777777" w:rsidR="009F06FD" w:rsidRPr="009F06FD" w:rsidRDefault="009F06FD" w:rsidP="009F06FD">
      <w:pPr>
        <w:bidi/>
        <w:rPr>
          <w:rFonts w:cs="David" w:hint="cs"/>
          <w:rtl/>
        </w:rPr>
      </w:pPr>
    </w:p>
    <w:p w14:paraId="39C9A1B5" w14:textId="77777777" w:rsidR="009F06FD" w:rsidRPr="009F06FD" w:rsidRDefault="009F06FD" w:rsidP="009F06FD">
      <w:pPr>
        <w:bidi/>
        <w:rPr>
          <w:rFonts w:cs="David" w:hint="cs"/>
          <w:rtl/>
        </w:rPr>
      </w:pPr>
      <w:r w:rsidRPr="009F06FD">
        <w:rPr>
          <w:rFonts w:cs="David" w:hint="cs"/>
          <w:u w:val="single"/>
          <w:rtl/>
        </w:rPr>
        <w:t xml:space="preserve"> אופיר פינס-פז:</w:t>
      </w:r>
    </w:p>
    <w:p w14:paraId="074D8030" w14:textId="77777777" w:rsidR="009F06FD" w:rsidRPr="009F06FD" w:rsidRDefault="009F06FD" w:rsidP="009F06FD">
      <w:pPr>
        <w:bidi/>
        <w:rPr>
          <w:rFonts w:cs="David" w:hint="cs"/>
          <w:rtl/>
        </w:rPr>
      </w:pPr>
    </w:p>
    <w:p w14:paraId="433B6656" w14:textId="77777777" w:rsidR="009F06FD" w:rsidRPr="009F06FD" w:rsidRDefault="009F06FD" w:rsidP="009F06FD">
      <w:pPr>
        <w:bidi/>
        <w:rPr>
          <w:rFonts w:cs="David" w:hint="cs"/>
          <w:rtl/>
        </w:rPr>
      </w:pPr>
      <w:r w:rsidRPr="009F06FD">
        <w:rPr>
          <w:rFonts w:cs="David" w:hint="cs"/>
          <w:rtl/>
        </w:rPr>
        <w:tab/>
        <w:t xml:space="preserve"> לנו יש החלפה, ברוורמן בוועדת הכספים. </w:t>
      </w:r>
    </w:p>
    <w:p w14:paraId="58D1D439" w14:textId="77777777" w:rsidR="009F06FD" w:rsidRPr="009F06FD" w:rsidRDefault="009F06FD" w:rsidP="009F06FD">
      <w:pPr>
        <w:bidi/>
        <w:rPr>
          <w:rFonts w:cs="David" w:hint="cs"/>
          <w:rtl/>
        </w:rPr>
      </w:pPr>
    </w:p>
    <w:p w14:paraId="04C76687"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70B4F805" w14:textId="77777777" w:rsidR="009F06FD" w:rsidRPr="009F06FD" w:rsidRDefault="009F06FD" w:rsidP="009F06FD">
      <w:pPr>
        <w:bidi/>
        <w:rPr>
          <w:rFonts w:cs="David" w:hint="cs"/>
          <w:rtl/>
        </w:rPr>
      </w:pPr>
    </w:p>
    <w:p w14:paraId="699BD3BF" w14:textId="77777777" w:rsidR="009F06FD" w:rsidRPr="009F06FD" w:rsidRDefault="009F06FD" w:rsidP="009F06FD">
      <w:pPr>
        <w:bidi/>
        <w:rPr>
          <w:rFonts w:cs="David" w:hint="cs"/>
          <w:rtl/>
        </w:rPr>
      </w:pPr>
      <w:r w:rsidRPr="009F06FD">
        <w:rPr>
          <w:rFonts w:cs="David" w:hint="cs"/>
          <w:rtl/>
        </w:rPr>
        <w:tab/>
        <w:t>מי ימונה במקום חבר הכנסת ברוורמן?</w:t>
      </w:r>
    </w:p>
    <w:p w14:paraId="1A173103" w14:textId="77777777" w:rsidR="009F06FD" w:rsidRPr="009F06FD" w:rsidRDefault="009F06FD" w:rsidP="009F06FD">
      <w:pPr>
        <w:bidi/>
        <w:rPr>
          <w:rFonts w:cs="David" w:hint="cs"/>
          <w:rtl/>
        </w:rPr>
      </w:pPr>
    </w:p>
    <w:p w14:paraId="06C005C7" w14:textId="77777777" w:rsidR="009F06FD" w:rsidRPr="009F06FD" w:rsidRDefault="009F06FD" w:rsidP="009F06FD">
      <w:pPr>
        <w:bidi/>
        <w:rPr>
          <w:rFonts w:cs="David" w:hint="cs"/>
          <w:u w:val="single"/>
          <w:rtl/>
        </w:rPr>
      </w:pPr>
      <w:r w:rsidRPr="009F06FD">
        <w:rPr>
          <w:rFonts w:cs="David" w:hint="cs"/>
          <w:u w:val="single"/>
          <w:rtl/>
        </w:rPr>
        <w:t>יואל חסון:</w:t>
      </w:r>
    </w:p>
    <w:p w14:paraId="0FAA53ED" w14:textId="77777777" w:rsidR="009F06FD" w:rsidRPr="009F06FD" w:rsidRDefault="009F06FD" w:rsidP="009F06FD">
      <w:pPr>
        <w:bidi/>
        <w:rPr>
          <w:rFonts w:cs="David" w:hint="cs"/>
          <w:rtl/>
        </w:rPr>
      </w:pPr>
      <w:r w:rsidRPr="009F06FD">
        <w:rPr>
          <w:rFonts w:cs="David" w:hint="cs"/>
          <w:rtl/>
        </w:rPr>
        <w:tab/>
      </w:r>
    </w:p>
    <w:p w14:paraId="14625A28" w14:textId="77777777" w:rsidR="009F06FD" w:rsidRPr="009F06FD" w:rsidRDefault="009F06FD" w:rsidP="009F06FD">
      <w:pPr>
        <w:bidi/>
        <w:rPr>
          <w:rFonts w:cs="David" w:hint="cs"/>
          <w:rtl/>
        </w:rPr>
      </w:pPr>
      <w:r w:rsidRPr="009F06FD">
        <w:rPr>
          <w:rFonts w:cs="David" w:hint="cs"/>
          <w:rtl/>
        </w:rPr>
        <w:tab/>
        <w:t xml:space="preserve">הם צריכים לעשות התייעצות בין סיעת ברק לסיעת העבודה. </w:t>
      </w:r>
    </w:p>
    <w:p w14:paraId="1C2966B5" w14:textId="77777777" w:rsidR="009F06FD" w:rsidRPr="009F06FD" w:rsidRDefault="009F06FD" w:rsidP="009F06FD">
      <w:pPr>
        <w:bidi/>
        <w:rPr>
          <w:rFonts w:cs="David" w:hint="cs"/>
          <w:rtl/>
        </w:rPr>
      </w:pPr>
      <w:r w:rsidRPr="009F06FD">
        <w:rPr>
          <w:rFonts w:cs="David" w:hint="cs"/>
          <w:rtl/>
        </w:rPr>
        <w:tab/>
      </w:r>
    </w:p>
    <w:p w14:paraId="7B55EDBD"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2A8E7082" w14:textId="77777777" w:rsidR="009F06FD" w:rsidRPr="009F06FD" w:rsidRDefault="009F06FD" w:rsidP="009F06FD">
      <w:pPr>
        <w:bidi/>
        <w:rPr>
          <w:rFonts w:cs="David" w:hint="cs"/>
          <w:rtl/>
        </w:rPr>
      </w:pPr>
    </w:p>
    <w:p w14:paraId="357F0704" w14:textId="77777777" w:rsidR="009F06FD" w:rsidRPr="009F06FD" w:rsidRDefault="009F06FD" w:rsidP="009F06FD">
      <w:pPr>
        <w:bidi/>
        <w:ind w:firstLine="567"/>
        <w:rPr>
          <w:rFonts w:cs="David" w:hint="cs"/>
          <w:rtl/>
        </w:rPr>
      </w:pPr>
      <w:r w:rsidRPr="009F06FD">
        <w:rPr>
          <w:rFonts w:cs="David" w:hint="cs"/>
          <w:rtl/>
        </w:rPr>
        <w:t xml:space="preserve">חבר הכנסת בן סימון, חבר הכנסת פינס, תודיעו לנו מי במקום ברוורמן ואנחנו נאשר את החילופים. </w:t>
      </w:r>
    </w:p>
    <w:p w14:paraId="653CEB7C" w14:textId="77777777" w:rsidR="009F06FD" w:rsidRPr="009F06FD" w:rsidRDefault="009F06FD" w:rsidP="009F06FD">
      <w:pPr>
        <w:bidi/>
        <w:ind w:firstLine="567"/>
        <w:rPr>
          <w:rFonts w:cs="David" w:hint="cs"/>
          <w:rtl/>
        </w:rPr>
      </w:pPr>
    </w:p>
    <w:p w14:paraId="6D22D560" w14:textId="77777777" w:rsidR="009F06FD" w:rsidRPr="009F06FD" w:rsidRDefault="009F06FD" w:rsidP="009F06FD">
      <w:pPr>
        <w:bidi/>
        <w:ind w:firstLine="567"/>
        <w:rPr>
          <w:rFonts w:cs="David" w:hint="cs"/>
          <w:rtl/>
        </w:rPr>
      </w:pPr>
      <w:r w:rsidRPr="009F06FD">
        <w:rPr>
          <w:rFonts w:cs="David" w:hint="cs"/>
          <w:rtl/>
        </w:rPr>
        <w:t>מה עם סיעת ש"ס?</w:t>
      </w:r>
    </w:p>
    <w:p w14:paraId="6C60C234" w14:textId="77777777" w:rsidR="009F06FD" w:rsidRPr="009F06FD" w:rsidRDefault="009F06FD" w:rsidP="009F06FD">
      <w:pPr>
        <w:bidi/>
        <w:rPr>
          <w:rFonts w:cs="David" w:hint="cs"/>
          <w:rtl/>
        </w:rPr>
      </w:pPr>
    </w:p>
    <w:p w14:paraId="57072852" w14:textId="77777777" w:rsidR="009F06FD" w:rsidRPr="009F06FD" w:rsidRDefault="009F06FD" w:rsidP="009F06FD">
      <w:pPr>
        <w:bidi/>
        <w:rPr>
          <w:rFonts w:cs="David" w:hint="cs"/>
          <w:u w:val="single"/>
          <w:rtl/>
        </w:rPr>
      </w:pPr>
      <w:r w:rsidRPr="009F06FD">
        <w:rPr>
          <w:rFonts w:cs="David" w:hint="cs"/>
          <w:u w:val="single"/>
          <w:rtl/>
        </w:rPr>
        <w:t>אברהם מיכאלי:</w:t>
      </w:r>
    </w:p>
    <w:p w14:paraId="48A2AD20" w14:textId="77777777" w:rsidR="009F06FD" w:rsidRPr="009F06FD" w:rsidRDefault="009F06FD" w:rsidP="009F06FD">
      <w:pPr>
        <w:bidi/>
        <w:rPr>
          <w:rFonts w:cs="David" w:hint="cs"/>
          <w:rtl/>
        </w:rPr>
      </w:pPr>
    </w:p>
    <w:p w14:paraId="23D88E93" w14:textId="77777777" w:rsidR="009F06FD" w:rsidRPr="009F06FD" w:rsidRDefault="009F06FD" w:rsidP="009F06FD">
      <w:pPr>
        <w:bidi/>
        <w:ind w:firstLine="567"/>
        <w:rPr>
          <w:rFonts w:cs="David" w:hint="cs"/>
          <w:rtl/>
        </w:rPr>
      </w:pPr>
      <w:r w:rsidRPr="009F06FD">
        <w:rPr>
          <w:rFonts w:cs="David" w:hint="cs"/>
          <w:rtl/>
        </w:rPr>
        <w:t xml:space="preserve">בוועדת חוץ וביטחון: במקום חבר הכנסת </w:t>
      </w:r>
      <w:proofErr w:type="spellStart"/>
      <w:r w:rsidRPr="009F06FD">
        <w:rPr>
          <w:rFonts w:cs="David" w:hint="cs"/>
          <w:rtl/>
        </w:rPr>
        <w:t>מרגי</w:t>
      </w:r>
      <w:proofErr w:type="spellEnd"/>
      <w:r w:rsidRPr="009F06FD">
        <w:rPr>
          <w:rFonts w:cs="David" w:hint="cs"/>
          <w:rtl/>
        </w:rPr>
        <w:t xml:space="preserve"> ייכנס חבר הכנסת נסים זאב כקבוע בזמני, וממלא מקום יהיה חבר הכנסת חיים אמסלם. </w:t>
      </w:r>
    </w:p>
    <w:p w14:paraId="45E27119" w14:textId="77777777" w:rsidR="009F06FD" w:rsidRPr="009F06FD" w:rsidRDefault="009F06FD" w:rsidP="009F06FD">
      <w:pPr>
        <w:bidi/>
        <w:rPr>
          <w:rFonts w:cs="David" w:hint="cs"/>
          <w:rtl/>
        </w:rPr>
      </w:pPr>
    </w:p>
    <w:p w14:paraId="1B19A1CD"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41610785" w14:textId="77777777" w:rsidR="009F06FD" w:rsidRPr="009F06FD" w:rsidRDefault="009F06FD" w:rsidP="009F06FD">
      <w:pPr>
        <w:bidi/>
        <w:rPr>
          <w:rFonts w:cs="David" w:hint="cs"/>
          <w:rtl/>
        </w:rPr>
      </w:pPr>
    </w:p>
    <w:p w14:paraId="426A4F2F" w14:textId="77777777" w:rsidR="009F06FD" w:rsidRPr="009F06FD" w:rsidRDefault="009F06FD" w:rsidP="009F06FD">
      <w:pPr>
        <w:bidi/>
        <w:rPr>
          <w:rFonts w:cs="David" w:hint="cs"/>
          <w:rtl/>
        </w:rPr>
      </w:pPr>
      <w:r w:rsidRPr="009F06FD">
        <w:rPr>
          <w:rFonts w:cs="David" w:hint="cs"/>
          <w:rtl/>
        </w:rPr>
        <w:tab/>
        <w:t xml:space="preserve">אין ממלא מקום כרגע. </w:t>
      </w:r>
    </w:p>
    <w:p w14:paraId="036C9E10" w14:textId="77777777" w:rsidR="009F06FD" w:rsidRPr="009F06FD" w:rsidRDefault="009F06FD" w:rsidP="009F06FD">
      <w:pPr>
        <w:bidi/>
        <w:rPr>
          <w:rFonts w:cs="David" w:hint="cs"/>
          <w:rtl/>
        </w:rPr>
      </w:pPr>
    </w:p>
    <w:p w14:paraId="78F87312" w14:textId="77777777" w:rsidR="009F06FD" w:rsidRPr="009F06FD" w:rsidRDefault="009F06FD" w:rsidP="009F06FD">
      <w:pPr>
        <w:bidi/>
        <w:rPr>
          <w:rFonts w:cs="David" w:hint="cs"/>
          <w:u w:val="single"/>
          <w:rtl/>
        </w:rPr>
      </w:pPr>
      <w:r w:rsidRPr="009F06FD">
        <w:rPr>
          <w:rFonts w:cs="David" w:hint="cs"/>
          <w:u w:val="single"/>
          <w:rtl/>
        </w:rPr>
        <w:t>אברהם מיכאלי:</w:t>
      </w:r>
    </w:p>
    <w:p w14:paraId="6E6380A2" w14:textId="77777777" w:rsidR="009F06FD" w:rsidRPr="009F06FD" w:rsidRDefault="009F06FD" w:rsidP="009F06FD">
      <w:pPr>
        <w:bidi/>
        <w:rPr>
          <w:rFonts w:cs="David" w:hint="cs"/>
          <w:rtl/>
        </w:rPr>
      </w:pPr>
    </w:p>
    <w:p w14:paraId="7A4AB3DE" w14:textId="77777777" w:rsidR="009F06FD" w:rsidRPr="009F06FD" w:rsidRDefault="009F06FD" w:rsidP="009F06FD">
      <w:pPr>
        <w:bidi/>
        <w:ind w:firstLine="567"/>
        <w:rPr>
          <w:rFonts w:cs="David" w:hint="cs"/>
          <w:rtl/>
        </w:rPr>
      </w:pPr>
      <w:r w:rsidRPr="009F06FD">
        <w:rPr>
          <w:rFonts w:cs="David" w:hint="cs"/>
          <w:rtl/>
        </w:rPr>
        <w:t xml:space="preserve">יש שניים. בוועדת חוץ וביטחון, במקום חבר הכנסת </w:t>
      </w:r>
      <w:proofErr w:type="spellStart"/>
      <w:r w:rsidRPr="009F06FD">
        <w:rPr>
          <w:rFonts w:cs="David" w:hint="cs"/>
          <w:rtl/>
        </w:rPr>
        <w:t>מרגי</w:t>
      </w:r>
      <w:proofErr w:type="spellEnd"/>
      <w:r w:rsidRPr="009F06FD">
        <w:rPr>
          <w:rFonts w:cs="David" w:hint="cs"/>
          <w:rtl/>
        </w:rPr>
        <w:t xml:space="preserve"> יהיה חבר הכנסת אמסלם. בוועדה המסדרת, במקום חבר הכנסת </w:t>
      </w:r>
      <w:proofErr w:type="spellStart"/>
      <w:r w:rsidRPr="009F06FD">
        <w:rPr>
          <w:rFonts w:cs="David" w:hint="cs"/>
          <w:rtl/>
        </w:rPr>
        <w:t>מרגי</w:t>
      </w:r>
      <w:proofErr w:type="spellEnd"/>
      <w:r w:rsidRPr="009F06FD">
        <w:rPr>
          <w:rFonts w:cs="David" w:hint="cs"/>
          <w:rtl/>
        </w:rPr>
        <w:t xml:space="preserve"> יהיה חבר הכנסת נסים זאב. </w:t>
      </w:r>
    </w:p>
    <w:p w14:paraId="1EE356F1" w14:textId="77777777" w:rsidR="009F06FD" w:rsidRPr="009F06FD" w:rsidRDefault="009F06FD" w:rsidP="009F06FD">
      <w:pPr>
        <w:bidi/>
        <w:rPr>
          <w:rFonts w:cs="David" w:hint="cs"/>
          <w:rtl/>
        </w:rPr>
      </w:pPr>
      <w:r w:rsidRPr="009F06FD">
        <w:rPr>
          <w:rFonts w:cs="David"/>
          <w:rtl/>
        </w:rPr>
        <w:br w:type="page"/>
      </w:r>
    </w:p>
    <w:p w14:paraId="128B28CE"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7FA924B9" w14:textId="77777777" w:rsidR="009F06FD" w:rsidRPr="009F06FD" w:rsidRDefault="009F06FD" w:rsidP="009F06FD">
      <w:pPr>
        <w:bidi/>
        <w:rPr>
          <w:rFonts w:cs="David" w:hint="cs"/>
          <w:rtl/>
        </w:rPr>
      </w:pPr>
    </w:p>
    <w:p w14:paraId="16F2CEC3" w14:textId="77777777" w:rsidR="009F06FD" w:rsidRPr="009F06FD" w:rsidRDefault="009F06FD" w:rsidP="009F06FD">
      <w:pPr>
        <w:bidi/>
        <w:ind w:firstLine="567"/>
        <w:rPr>
          <w:rFonts w:cs="David" w:hint="cs"/>
          <w:rtl/>
        </w:rPr>
      </w:pPr>
      <w:r w:rsidRPr="009F06FD">
        <w:rPr>
          <w:rFonts w:cs="David" w:hint="cs"/>
          <w:rtl/>
        </w:rPr>
        <w:t>סיעת ישראל ביתנו?</w:t>
      </w:r>
    </w:p>
    <w:p w14:paraId="7BF2C48F" w14:textId="77777777" w:rsidR="009F06FD" w:rsidRPr="009F06FD" w:rsidRDefault="009F06FD" w:rsidP="009F06FD">
      <w:pPr>
        <w:bidi/>
        <w:rPr>
          <w:rFonts w:cs="David" w:hint="cs"/>
          <w:rtl/>
        </w:rPr>
      </w:pPr>
    </w:p>
    <w:p w14:paraId="2B6BAB38" w14:textId="77777777" w:rsidR="009F06FD" w:rsidRPr="009F06FD" w:rsidRDefault="009F06FD" w:rsidP="009F06FD">
      <w:pPr>
        <w:bidi/>
        <w:rPr>
          <w:rFonts w:cs="David" w:hint="cs"/>
          <w:u w:val="single"/>
          <w:rtl/>
        </w:rPr>
      </w:pPr>
      <w:r w:rsidRPr="009F06FD">
        <w:rPr>
          <w:rFonts w:cs="David" w:hint="cs"/>
          <w:u w:val="single"/>
          <w:rtl/>
        </w:rPr>
        <w:t>אלכס מילר:</w:t>
      </w:r>
    </w:p>
    <w:p w14:paraId="5C945431" w14:textId="77777777" w:rsidR="009F06FD" w:rsidRPr="009F06FD" w:rsidRDefault="009F06FD" w:rsidP="009F06FD">
      <w:pPr>
        <w:bidi/>
        <w:rPr>
          <w:rFonts w:cs="David" w:hint="cs"/>
          <w:rtl/>
        </w:rPr>
      </w:pPr>
    </w:p>
    <w:p w14:paraId="416EB544" w14:textId="77777777" w:rsidR="009F06FD" w:rsidRPr="009F06FD" w:rsidRDefault="009F06FD" w:rsidP="009F06FD">
      <w:pPr>
        <w:bidi/>
        <w:ind w:firstLine="567"/>
        <w:rPr>
          <w:rFonts w:cs="David" w:hint="cs"/>
          <w:rtl/>
        </w:rPr>
      </w:pPr>
      <w:r w:rsidRPr="009F06FD">
        <w:rPr>
          <w:rFonts w:cs="David" w:hint="cs"/>
          <w:rtl/>
        </w:rPr>
        <w:t xml:space="preserve">בוועדת הכספים, יכנסו חברת הכנסת פאינה </w:t>
      </w:r>
      <w:proofErr w:type="spellStart"/>
      <w:r w:rsidRPr="009F06FD">
        <w:rPr>
          <w:rFonts w:cs="David" w:hint="cs"/>
          <w:rtl/>
        </w:rPr>
        <w:t>קירשנבוים</w:t>
      </w:r>
      <w:proofErr w:type="spellEnd"/>
      <w:r w:rsidRPr="009F06FD">
        <w:rPr>
          <w:rFonts w:cs="David" w:hint="cs"/>
          <w:rtl/>
        </w:rPr>
        <w:t xml:space="preserve"> וחברת הכנסת אורלי לוי במקום חבר הכנסת </w:t>
      </w:r>
      <w:proofErr w:type="spellStart"/>
      <w:r w:rsidRPr="009F06FD">
        <w:rPr>
          <w:rFonts w:cs="David" w:hint="cs"/>
          <w:rtl/>
        </w:rPr>
        <w:t>מיסז'ניקוב</w:t>
      </w:r>
      <w:proofErr w:type="spellEnd"/>
      <w:r w:rsidRPr="009F06FD">
        <w:rPr>
          <w:rFonts w:cs="David" w:hint="cs"/>
          <w:rtl/>
        </w:rPr>
        <w:t xml:space="preserve"> וחברת הכנסת לנדבר. </w:t>
      </w:r>
    </w:p>
    <w:p w14:paraId="4F2CC6E5" w14:textId="77777777" w:rsidR="009F06FD" w:rsidRPr="009F06FD" w:rsidRDefault="009F06FD" w:rsidP="009F06FD">
      <w:pPr>
        <w:bidi/>
        <w:rPr>
          <w:rFonts w:cs="David" w:hint="cs"/>
          <w:rtl/>
        </w:rPr>
      </w:pPr>
    </w:p>
    <w:p w14:paraId="03D72D31" w14:textId="77777777" w:rsidR="009F06FD" w:rsidRPr="009F06FD" w:rsidRDefault="009F06FD" w:rsidP="009F06FD">
      <w:pPr>
        <w:bidi/>
        <w:ind w:firstLine="567"/>
        <w:rPr>
          <w:rFonts w:cs="David" w:hint="cs"/>
          <w:rtl/>
        </w:rPr>
      </w:pPr>
      <w:r w:rsidRPr="009F06FD">
        <w:rPr>
          <w:rFonts w:cs="David" w:hint="cs"/>
          <w:rtl/>
        </w:rPr>
        <w:t xml:space="preserve">בוועדת חוץ ביטחון ייכנסו חבר הכנסת מטלון, חבר הכנסת </w:t>
      </w:r>
      <w:proofErr w:type="spellStart"/>
      <w:r w:rsidRPr="009F06FD">
        <w:rPr>
          <w:rFonts w:cs="David" w:hint="cs"/>
          <w:rtl/>
        </w:rPr>
        <w:t>אילטוב</w:t>
      </w:r>
      <w:proofErr w:type="spellEnd"/>
      <w:r w:rsidRPr="009F06FD">
        <w:rPr>
          <w:rFonts w:cs="David" w:hint="cs"/>
          <w:rtl/>
        </w:rPr>
        <w:t xml:space="preserve"> וחבר הכנסת מילר במקום חבר הכנסת לנדאו, חבר הכנסת דני אלון וחבר הכנסת אהרונוביץ. </w:t>
      </w:r>
    </w:p>
    <w:p w14:paraId="70ED56C9" w14:textId="77777777" w:rsidR="009F06FD" w:rsidRPr="009F06FD" w:rsidRDefault="009F06FD" w:rsidP="009F06FD">
      <w:pPr>
        <w:bidi/>
        <w:rPr>
          <w:rFonts w:cs="David" w:hint="cs"/>
          <w:rtl/>
        </w:rPr>
      </w:pPr>
    </w:p>
    <w:p w14:paraId="5C2760BE"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6DB73F73" w14:textId="77777777" w:rsidR="009F06FD" w:rsidRPr="009F06FD" w:rsidRDefault="009F06FD" w:rsidP="009F06FD">
      <w:pPr>
        <w:bidi/>
        <w:rPr>
          <w:rFonts w:cs="David" w:hint="cs"/>
          <w:rtl/>
        </w:rPr>
      </w:pPr>
    </w:p>
    <w:p w14:paraId="2A0A043B" w14:textId="77777777" w:rsidR="009F06FD" w:rsidRPr="009F06FD" w:rsidRDefault="009F06FD" w:rsidP="009F06FD">
      <w:pPr>
        <w:bidi/>
        <w:rPr>
          <w:rFonts w:cs="David" w:hint="cs"/>
          <w:rtl/>
        </w:rPr>
      </w:pPr>
      <w:r w:rsidRPr="009F06FD">
        <w:rPr>
          <w:rFonts w:cs="David" w:hint="cs"/>
          <w:rtl/>
        </w:rPr>
        <w:tab/>
        <w:t>האם יש סיעות נוספות?</w:t>
      </w:r>
    </w:p>
    <w:p w14:paraId="5D51232C" w14:textId="77777777" w:rsidR="009F06FD" w:rsidRPr="009F06FD" w:rsidRDefault="009F06FD" w:rsidP="009F06FD">
      <w:pPr>
        <w:bidi/>
        <w:rPr>
          <w:rFonts w:cs="David" w:hint="cs"/>
          <w:rtl/>
        </w:rPr>
      </w:pPr>
    </w:p>
    <w:p w14:paraId="0CBF43BA" w14:textId="77777777" w:rsidR="009F06FD" w:rsidRPr="009F06FD" w:rsidRDefault="009F06FD" w:rsidP="009F06FD">
      <w:pPr>
        <w:bidi/>
        <w:rPr>
          <w:rFonts w:cs="David" w:hint="cs"/>
          <w:u w:val="single"/>
          <w:rtl/>
        </w:rPr>
      </w:pPr>
      <w:r w:rsidRPr="009F06FD">
        <w:rPr>
          <w:rFonts w:cs="David" w:hint="cs"/>
          <w:u w:val="single"/>
          <w:rtl/>
        </w:rPr>
        <w:t>דניאל בן-סימון:</w:t>
      </w:r>
    </w:p>
    <w:p w14:paraId="2095E9E6" w14:textId="77777777" w:rsidR="009F06FD" w:rsidRPr="009F06FD" w:rsidRDefault="009F06FD" w:rsidP="009F06FD">
      <w:pPr>
        <w:bidi/>
        <w:rPr>
          <w:rFonts w:cs="David" w:hint="cs"/>
          <w:rtl/>
        </w:rPr>
      </w:pPr>
    </w:p>
    <w:p w14:paraId="323AE04B" w14:textId="77777777" w:rsidR="009F06FD" w:rsidRPr="009F06FD" w:rsidRDefault="009F06FD" w:rsidP="009F06FD">
      <w:pPr>
        <w:bidi/>
        <w:ind w:firstLine="567"/>
        <w:rPr>
          <w:rFonts w:cs="David" w:hint="cs"/>
          <w:rtl/>
        </w:rPr>
      </w:pPr>
      <w:r w:rsidRPr="009F06FD">
        <w:rPr>
          <w:rFonts w:cs="David" w:hint="cs"/>
          <w:rtl/>
        </w:rPr>
        <w:t xml:space="preserve">חבר הכנסת אופיר פינס  ימלא את מקומו של חבר הכנסת </w:t>
      </w:r>
      <w:proofErr w:type="spellStart"/>
      <w:r w:rsidRPr="009F06FD">
        <w:rPr>
          <w:rFonts w:cs="David" w:hint="cs"/>
          <w:rtl/>
        </w:rPr>
        <w:t>בוורמן</w:t>
      </w:r>
      <w:proofErr w:type="spellEnd"/>
      <w:r w:rsidRPr="009F06FD">
        <w:rPr>
          <w:rFonts w:cs="David" w:hint="cs"/>
          <w:rtl/>
        </w:rPr>
        <w:t xml:space="preserve"> בוועדת הכספים הזמנית.  </w:t>
      </w:r>
    </w:p>
    <w:p w14:paraId="17BB5884" w14:textId="77777777" w:rsidR="009F06FD" w:rsidRPr="009F06FD" w:rsidRDefault="009F06FD" w:rsidP="009F06FD">
      <w:pPr>
        <w:bidi/>
        <w:rPr>
          <w:rFonts w:cs="David" w:hint="cs"/>
          <w:rtl/>
        </w:rPr>
      </w:pPr>
    </w:p>
    <w:p w14:paraId="093F8D6F"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662187C1" w14:textId="77777777" w:rsidR="009F06FD" w:rsidRPr="009F06FD" w:rsidRDefault="009F06FD" w:rsidP="009F06FD">
      <w:pPr>
        <w:bidi/>
        <w:rPr>
          <w:rFonts w:cs="David" w:hint="cs"/>
          <w:rtl/>
        </w:rPr>
      </w:pPr>
    </w:p>
    <w:p w14:paraId="2F61EC4D" w14:textId="77777777" w:rsidR="009F06FD" w:rsidRPr="009F06FD" w:rsidRDefault="009F06FD" w:rsidP="009F06FD">
      <w:pPr>
        <w:bidi/>
        <w:ind w:firstLine="567"/>
        <w:rPr>
          <w:rFonts w:cs="David" w:hint="cs"/>
          <w:rtl/>
        </w:rPr>
      </w:pPr>
      <w:r w:rsidRPr="009F06FD">
        <w:rPr>
          <w:rFonts w:cs="David" w:hint="cs"/>
          <w:rtl/>
        </w:rPr>
        <w:t xml:space="preserve">האם יש עוד סיעה שמבקשת לבצע חילופין בוועדות הזמניות? אין. </w:t>
      </w:r>
    </w:p>
    <w:p w14:paraId="5AB3231B" w14:textId="77777777" w:rsidR="009F06FD" w:rsidRPr="009F06FD" w:rsidRDefault="009F06FD" w:rsidP="009F06FD">
      <w:pPr>
        <w:bidi/>
        <w:rPr>
          <w:rFonts w:cs="David" w:hint="cs"/>
          <w:rtl/>
        </w:rPr>
      </w:pPr>
    </w:p>
    <w:p w14:paraId="2556BA8C" w14:textId="77777777" w:rsidR="009F06FD" w:rsidRPr="009F06FD" w:rsidRDefault="009F06FD" w:rsidP="009F06FD">
      <w:pPr>
        <w:bidi/>
        <w:ind w:firstLine="567"/>
        <w:rPr>
          <w:rFonts w:cs="David" w:hint="cs"/>
          <w:rtl/>
        </w:rPr>
      </w:pPr>
      <w:r w:rsidRPr="009F06FD">
        <w:rPr>
          <w:rFonts w:cs="David" w:hint="cs"/>
          <w:rtl/>
        </w:rPr>
        <w:t>חבר הכנסת נסים זאב, אתה עדיין מעוניין לדבר?</w:t>
      </w:r>
    </w:p>
    <w:p w14:paraId="0B3F4A61" w14:textId="77777777" w:rsidR="009F06FD" w:rsidRPr="009F06FD" w:rsidRDefault="009F06FD" w:rsidP="009F06FD">
      <w:pPr>
        <w:bidi/>
        <w:rPr>
          <w:rFonts w:cs="David" w:hint="cs"/>
          <w:rtl/>
        </w:rPr>
      </w:pPr>
    </w:p>
    <w:p w14:paraId="16152396" w14:textId="77777777" w:rsidR="009F06FD" w:rsidRPr="009F06FD" w:rsidRDefault="009F06FD" w:rsidP="009F06FD">
      <w:pPr>
        <w:bidi/>
        <w:rPr>
          <w:rFonts w:cs="David" w:hint="cs"/>
          <w:u w:val="single"/>
          <w:rtl/>
        </w:rPr>
      </w:pPr>
      <w:r w:rsidRPr="009F06FD">
        <w:rPr>
          <w:rFonts w:cs="David" w:hint="cs"/>
          <w:u w:val="single"/>
          <w:rtl/>
        </w:rPr>
        <w:t>נסים זאב:</w:t>
      </w:r>
    </w:p>
    <w:p w14:paraId="4402FBBF" w14:textId="77777777" w:rsidR="009F06FD" w:rsidRPr="009F06FD" w:rsidRDefault="009F06FD" w:rsidP="009F06FD">
      <w:pPr>
        <w:bidi/>
        <w:rPr>
          <w:rFonts w:cs="David" w:hint="cs"/>
          <w:rtl/>
        </w:rPr>
      </w:pPr>
    </w:p>
    <w:p w14:paraId="4180A873" w14:textId="77777777" w:rsidR="009F06FD" w:rsidRPr="009F06FD" w:rsidRDefault="009F06FD" w:rsidP="009F06FD">
      <w:pPr>
        <w:bidi/>
        <w:rPr>
          <w:rFonts w:cs="David" w:hint="cs"/>
          <w:rtl/>
        </w:rPr>
      </w:pPr>
      <w:r w:rsidRPr="009F06FD">
        <w:rPr>
          <w:rFonts w:cs="David" w:hint="cs"/>
          <w:rtl/>
        </w:rPr>
        <w:tab/>
        <w:t xml:space="preserve">שכחתי את השאלה. </w:t>
      </w:r>
    </w:p>
    <w:p w14:paraId="7FCB2A5A" w14:textId="77777777" w:rsidR="009F06FD" w:rsidRPr="009F06FD" w:rsidRDefault="009F06FD" w:rsidP="009F06FD">
      <w:pPr>
        <w:bidi/>
        <w:rPr>
          <w:rFonts w:cs="David" w:hint="cs"/>
          <w:rtl/>
        </w:rPr>
      </w:pPr>
    </w:p>
    <w:p w14:paraId="3024B216" w14:textId="77777777" w:rsidR="009F06FD" w:rsidRPr="009F06FD" w:rsidRDefault="009F06FD" w:rsidP="009F06FD">
      <w:pPr>
        <w:bidi/>
        <w:rPr>
          <w:rFonts w:cs="David" w:hint="cs"/>
          <w:u w:val="single"/>
          <w:rtl/>
        </w:rPr>
      </w:pPr>
      <w:r w:rsidRPr="009F06FD">
        <w:rPr>
          <w:rFonts w:cs="David" w:hint="cs"/>
          <w:u w:val="single"/>
          <w:rtl/>
        </w:rPr>
        <w:t>משה גפני:</w:t>
      </w:r>
    </w:p>
    <w:p w14:paraId="0AD0C558" w14:textId="77777777" w:rsidR="009F06FD" w:rsidRPr="009F06FD" w:rsidRDefault="009F06FD" w:rsidP="009F06FD">
      <w:pPr>
        <w:bidi/>
        <w:rPr>
          <w:rFonts w:cs="David" w:hint="cs"/>
          <w:rtl/>
        </w:rPr>
      </w:pPr>
    </w:p>
    <w:p w14:paraId="062F8229" w14:textId="77777777" w:rsidR="009F06FD" w:rsidRPr="009F06FD" w:rsidRDefault="009F06FD" w:rsidP="009F06FD">
      <w:pPr>
        <w:bidi/>
        <w:rPr>
          <w:rFonts w:cs="David" w:hint="cs"/>
          <w:rtl/>
        </w:rPr>
      </w:pPr>
      <w:r w:rsidRPr="009F06FD">
        <w:rPr>
          <w:rFonts w:cs="David" w:hint="cs"/>
          <w:rtl/>
        </w:rPr>
        <w:tab/>
        <w:t xml:space="preserve">אדוני היושב ראש, מכיוון שמחליפים בוועדה המסדרת גם את החבר שהוא יושב הראש, צריך להחליט מי יהיה יו"ר הוועדה המסדרת. </w:t>
      </w:r>
    </w:p>
    <w:p w14:paraId="67A1136B" w14:textId="77777777" w:rsidR="009F06FD" w:rsidRPr="009F06FD" w:rsidRDefault="009F06FD" w:rsidP="009F06FD">
      <w:pPr>
        <w:bidi/>
        <w:rPr>
          <w:rFonts w:cs="David" w:hint="cs"/>
          <w:rtl/>
        </w:rPr>
      </w:pPr>
    </w:p>
    <w:p w14:paraId="2972D660"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3596E6EF" w14:textId="77777777" w:rsidR="009F06FD" w:rsidRPr="009F06FD" w:rsidRDefault="009F06FD" w:rsidP="009F06FD">
      <w:pPr>
        <w:bidi/>
        <w:rPr>
          <w:rFonts w:cs="David" w:hint="cs"/>
          <w:rtl/>
        </w:rPr>
      </w:pPr>
    </w:p>
    <w:p w14:paraId="7926324B" w14:textId="77777777" w:rsidR="009F06FD" w:rsidRPr="009F06FD" w:rsidRDefault="009F06FD" w:rsidP="009F06FD">
      <w:pPr>
        <w:bidi/>
        <w:ind w:firstLine="567"/>
        <w:rPr>
          <w:rFonts w:cs="David" w:hint="cs"/>
          <w:rtl/>
        </w:rPr>
      </w:pPr>
      <w:r w:rsidRPr="009F06FD">
        <w:rPr>
          <w:rFonts w:cs="David" w:hint="cs"/>
          <w:rtl/>
        </w:rPr>
        <w:t xml:space="preserve">זה יהיה חבר הכנסת </w:t>
      </w:r>
      <w:proofErr w:type="spellStart"/>
      <w:r w:rsidRPr="009F06FD">
        <w:rPr>
          <w:rFonts w:cs="David" w:hint="cs"/>
          <w:rtl/>
        </w:rPr>
        <w:t>אלקין</w:t>
      </w:r>
      <w:proofErr w:type="spellEnd"/>
      <w:r w:rsidRPr="009F06FD">
        <w:rPr>
          <w:rFonts w:cs="David" w:hint="cs"/>
          <w:rtl/>
        </w:rPr>
        <w:t xml:space="preserve">. גם אמרתי שבוועדה הקבועה יכול להיות שתהיה סיעה אחרת. </w:t>
      </w:r>
    </w:p>
    <w:p w14:paraId="49644E6C" w14:textId="77777777" w:rsidR="009F06FD" w:rsidRPr="009F06FD" w:rsidRDefault="009F06FD" w:rsidP="009F06FD">
      <w:pPr>
        <w:bidi/>
        <w:rPr>
          <w:rFonts w:cs="David" w:hint="cs"/>
          <w:rtl/>
        </w:rPr>
      </w:pPr>
    </w:p>
    <w:p w14:paraId="282163B9"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23FB658F" w14:textId="77777777" w:rsidR="009F06FD" w:rsidRPr="009F06FD" w:rsidRDefault="009F06FD" w:rsidP="009F06FD">
      <w:pPr>
        <w:bidi/>
        <w:rPr>
          <w:rFonts w:cs="David" w:hint="cs"/>
          <w:rtl/>
        </w:rPr>
      </w:pPr>
    </w:p>
    <w:p w14:paraId="7E73DF02" w14:textId="77777777" w:rsidR="009F06FD" w:rsidRPr="009F06FD" w:rsidRDefault="009F06FD" w:rsidP="009F06FD">
      <w:pPr>
        <w:bidi/>
        <w:rPr>
          <w:rFonts w:cs="David" w:hint="cs"/>
          <w:rtl/>
        </w:rPr>
      </w:pPr>
      <w:r w:rsidRPr="009F06FD">
        <w:rPr>
          <w:rFonts w:cs="David" w:hint="cs"/>
          <w:rtl/>
        </w:rPr>
        <w:tab/>
        <w:t xml:space="preserve">תודה. למען הסר ספק, היועצת המשפטית מציעה שנצביע על החילופים בוועדות הזמניות. מי בעד? מי נגד? </w:t>
      </w:r>
    </w:p>
    <w:p w14:paraId="3E3F5B8B" w14:textId="77777777" w:rsidR="009F06FD" w:rsidRPr="009F06FD" w:rsidRDefault="009F06FD" w:rsidP="009F06FD">
      <w:pPr>
        <w:bidi/>
        <w:rPr>
          <w:rFonts w:cs="David" w:hint="cs"/>
          <w:rtl/>
        </w:rPr>
      </w:pPr>
    </w:p>
    <w:p w14:paraId="1FA7BB3D" w14:textId="77777777" w:rsidR="009F06FD" w:rsidRPr="009F06FD" w:rsidRDefault="009F06FD" w:rsidP="009F06FD">
      <w:pPr>
        <w:bidi/>
        <w:jc w:val="center"/>
        <w:rPr>
          <w:rFonts w:cs="David" w:hint="cs"/>
          <w:b/>
          <w:bCs/>
          <w:rtl/>
        </w:rPr>
      </w:pPr>
      <w:r w:rsidRPr="009F06FD">
        <w:rPr>
          <w:rFonts w:cs="David" w:hint="cs"/>
          <w:b/>
          <w:bCs/>
          <w:rtl/>
        </w:rPr>
        <w:t>הצבעה</w:t>
      </w:r>
    </w:p>
    <w:p w14:paraId="00C6E18A" w14:textId="77777777" w:rsidR="009F06FD" w:rsidRPr="009F06FD" w:rsidRDefault="009F06FD" w:rsidP="009F06FD">
      <w:pPr>
        <w:bidi/>
        <w:jc w:val="center"/>
        <w:rPr>
          <w:rFonts w:cs="David" w:hint="cs"/>
          <w:rtl/>
        </w:rPr>
      </w:pPr>
    </w:p>
    <w:p w14:paraId="68C71E75" w14:textId="77777777" w:rsidR="009F06FD" w:rsidRPr="009F06FD" w:rsidRDefault="009F06FD" w:rsidP="009F06FD">
      <w:pPr>
        <w:bidi/>
        <w:jc w:val="center"/>
        <w:rPr>
          <w:rFonts w:cs="David" w:hint="cs"/>
          <w:rtl/>
        </w:rPr>
      </w:pPr>
      <w:r w:rsidRPr="009F06FD">
        <w:rPr>
          <w:rFonts w:cs="David" w:hint="cs"/>
          <w:rtl/>
        </w:rPr>
        <w:t xml:space="preserve">בעד </w:t>
      </w:r>
      <w:r w:rsidRPr="009F06FD">
        <w:rPr>
          <w:rFonts w:cs="David"/>
          <w:rtl/>
        </w:rPr>
        <w:t>–</w:t>
      </w:r>
      <w:r w:rsidRPr="009F06FD">
        <w:rPr>
          <w:rFonts w:cs="David" w:hint="cs"/>
          <w:rtl/>
        </w:rPr>
        <w:t xml:space="preserve"> רוב</w:t>
      </w:r>
    </w:p>
    <w:p w14:paraId="39E8589B" w14:textId="77777777" w:rsidR="009F06FD" w:rsidRPr="009F06FD" w:rsidRDefault="009F06FD" w:rsidP="009F06FD">
      <w:pPr>
        <w:bidi/>
        <w:jc w:val="center"/>
        <w:rPr>
          <w:rFonts w:cs="David" w:hint="cs"/>
          <w:rtl/>
        </w:rPr>
      </w:pPr>
      <w:r w:rsidRPr="009F06FD">
        <w:rPr>
          <w:rFonts w:cs="David" w:hint="cs"/>
          <w:rtl/>
        </w:rPr>
        <w:t xml:space="preserve">נגד </w:t>
      </w:r>
      <w:r w:rsidRPr="009F06FD">
        <w:rPr>
          <w:rFonts w:cs="David"/>
          <w:rtl/>
        </w:rPr>
        <w:t>–</w:t>
      </w:r>
      <w:r w:rsidRPr="009F06FD">
        <w:rPr>
          <w:rFonts w:cs="David" w:hint="cs"/>
          <w:rtl/>
        </w:rPr>
        <w:t xml:space="preserve"> אין</w:t>
      </w:r>
    </w:p>
    <w:p w14:paraId="219BF90B" w14:textId="77777777" w:rsidR="009F06FD" w:rsidRPr="009F06FD" w:rsidRDefault="009F06FD" w:rsidP="009F06FD">
      <w:pPr>
        <w:bidi/>
        <w:jc w:val="center"/>
        <w:rPr>
          <w:rFonts w:cs="David" w:hint="cs"/>
          <w:rtl/>
        </w:rPr>
      </w:pPr>
      <w:r w:rsidRPr="009F06FD">
        <w:rPr>
          <w:rFonts w:cs="David" w:hint="cs"/>
          <w:rtl/>
        </w:rPr>
        <w:t xml:space="preserve">נמנעים </w:t>
      </w:r>
      <w:r w:rsidRPr="009F06FD">
        <w:rPr>
          <w:rFonts w:cs="David"/>
          <w:rtl/>
        </w:rPr>
        <w:t>–</w:t>
      </w:r>
      <w:r w:rsidRPr="009F06FD">
        <w:rPr>
          <w:rFonts w:cs="David" w:hint="cs"/>
          <w:rtl/>
        </w:rPr>
        <w:t xml:space="preserve"> אין</w:t>
      </w:r>
    </w:p>
    <w:p w14:paraId="77ADE074" w14:textId="77777777" w:rsidR="009F06FD" w:rsidRPr="009F06FD" w:rsidRDefault="009F06FD" w:rsidP="009F06FD">
      <w:pPr>
        <w:bidi/>
        <w:rPr>
          <w:rFonts w:cs="David" w:hint="cs"/>
          <w:rtl/>
        </w:rPr>
      </w:pPr>
    </w:p>
    <w:p w14:paraId="6488AA97" w14:textId="77777777" w:rsidR="009F06FD" w:rsidRPr="009F06FD" w:rsidRDefault="009F06FD" w:rsidP="009F06FD">
      <w:pPr>
        <w:bidi/>
        <w:rPr>
          <w:rFonts w:cs="David" w:hint="cs"/>
          <w:u w:val="single"/>
          <w:rtl/>
        </w:rPr>
      </w:pPr>
      <w:r w:rsidRPr="009F06FD">
        <w:rPr>
          <w:rFonts w:cs="David" w:hint="cs"/>
          <w:u w:val="single"/>
          <w:rtl/>
        </w:rPr>
        <w:t>היו"ר גדעון סער:</w:t>
      </w:r>
    </w:p>
    <w:p w14:paraId="6A0544C9" w14:textId="77777777" w:rsidR="009F06FD" w:rsidRPr="009F06FD" w:rsidRDefault="009F06FD" w:rsidP="009F06FD">
      <w:pPr>
        <w:bidi/>
        <w:rPr>
          <w:rFonts w:cs="David" w:hint="cs"/>
          <w:rtl/>
        </w:rPr>
      </w:pPr>
    </w:p>
    <w:p w14:paraId="672CBC5E" w14:textId="77777777" w:rsidR="009F06FD" w:rsidRPr="009F06FD" w:rsidRDefault="009F06FD" w:rsidP="009F06FD">
      <w:pPr>
        <w:bidi/>
        <w:rPr>
          <w:rFonts w:cs="David"/>
          <w:rtl/>
        </w:rPr>
      </w:pPr>
      <w:r w:rsidRPr="009F06FD">
        <w:rPr>
          <w:rFonts w:cs="David" w:hint="cs"/>
          <w:rtl/>
        </w:rPr>
        <w:tab/>
        <w:t xml:space="preserve">התקבל פה אחד. זה יובא היום למליאה. </w:t>
      </w:r>
    </w:p>
    <w:p w14:paraId="3A434AD3" w14:textId="77777777" w:rsidR="009F06FD" w:rsidRPr="009F06FD" w:rsidRDefault="009F06FD" w:rsidP="009F06FD">
      <w:pPr>
        <w:bidi/>
        <w:jc w:val="center"/>
        <w:rPr>
          <w:rFonts w:cs="David" w:hint="cs"/>
          <w:b/>
          <w:bCs/>
          <w:u w:val="single"/>
          <w:rtl/>
        </w:rPr>
      </w:pPr>
      <w:r w:rsidRPr="009F06FD">
        <w:rPr>
          <w:rFonts w:cs="David"/>
          <w:rtl/>
        </w:rPr>
        <w:br w:type="page"/>
      </w:r>
      <w:r w:rsidRPr="009F06FD">
        <w:rPr>
          <w:rFonts w:cs="David" w:hint="cs"/>
          <w:b/>
          <w:bCs/>
          <w:u w:val="single"/>
          <w:rtl/>
        </w:rPr>
        <w:t>ה. עבודת הוועדות הזמניות בפגרה</w:t>
      </w:r>
    </w:p>
    <w:p w14:paraId="429A50FA" w14:textId="77777777" w:rsidR="009F06FD" w:rsidRPr="009F06FD" w:rsidRDefault="009F06FD" w:rsidP="009F06FD">
      <w:pPr>
        <w:bidi/>
        <w:rPr>
          <w:rFonts w:cs="David" w:hint="cs"/>
          <w:rtl/>
        </w:rPr>
      </w:pPr>
    </w:p>
    <w:p w14:paraId="352155DF"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5AE817B0" w14:textId="77777777" w:rsidR="009F06FD" w:rsidRPr="009F06FD" w:rsidRDefault="009F06FD" w:rsidP="009F06FD">
      <w:pPr>
        <w:bidi/>
        <w:rPr>
          <w:rFonts w:cs="David" w:hint="cs"/>
          <w:rtl/>
        </w:rPr>
      </w:pPr>
    </w:p>
    <w:p w14:paraId="14E1A650" w14:textId="77777777" w:rsidR="009F06FD" w:rsidRPr="009F06FD" w:rsidRDefault="009F06FD" w:rsidP="009F06FD">
      <w:pPr>
        <w:bidi/>
        <w:rPr>
          <w:rFonts w:cs="David" w:hint="cs"/>
          <w:rtl/>
        </w:rPr>
      </w:pPr>
      <w:r w:rsidRPr="009F06FD">
        <w:rPr>
          <w:rFonts w:cs="David" w:hint="cs"/>
          <w:rtl/>
        </w:rPr>
        <w:tab/>
        <w:t xml:space="preserve">אני עובר לסעיף ה': עבודת הוועדות הזמניות בפגרה. </w:t>
      </w:r>
    </w:p>
    <w:p w14:paraId="2FB609B4" w14:textId="77777777" w:rsidR="009F06FD" w:rsidRPr="009F06FD" w:rsidRDefault="009F06FD" w:rsidP="009F06FD">
      <w:pPr>
        <w:bidi/>
        <w:rPr>
          <w:rFonts w:cs="David" w:hint="cs"/>
          <w:rtl/>
        </w:rPr>
      </w:pPr>
    </w:p>
    <w:p w14:paraId="759F1288" w14:textId="77777777" w:rsidR="009F06FD" w:rsidRPr="009F06FD" w:rsidRDefault="009F06FD" w:rsidP="009F06FD">
      <w:pPr>
        <w:bidi/>
        <w:rPr>
          <w:rFonts w:cs="David" w:hint="cs"/>
          <w:rtl/>
        </w:rPr>
      </w:pPr>
      <w:r w:rsidRPr="009F06FD">
        <w:rPr>
          <w:rFonts w:cs="David" w:hint="cs"/>
          <w:rtl/>
        </w:rPr>
        <w:tab/>
        <w:t xml:space="preserve">מזכיר הכנסת, בבקשה. </w:t>
      </w:r>
    </w:p>
    <w:p w14:paraId="7296EAEE" w14:textId="77777777" w:rsidR="009F06FD" w:rsidRPr="009F06FD" w:rsidRDefault="009F06FD" w:rsidP="009F06FD">
      <w:pPr>
        <w:bidi/>
        <w:rPr>
          <w:rFonts w:cs="David" w:hint="cs"/>
          <w:rtl/>
        </w:rPr>
      </w:pPr>
    </w:p>
    <w:p w14:paraId="22BFB2A9" w14:textId="77777777" w:rsidR="009F06FD" w:rsidRPr="009F06FD" w:rsidRDefault="009F06FD" w:rsidP="009F06FD">
      <w:pPr>
        <w:bidi/>
        <w:rPr>
          <w:rFonts w:cs="David" w:hint="cs"/>
          <w:u w:val="single"/>
          <w:rtl/>
        </w:rPr>
      </w:pPr>
      <w:r w:rsidRPr="009F06FD">
        <w:rPr>
          <w:rFonts w:cs="David" w:hint="cs"/>
          <w:u w:val="single"/>
          <w:rtl/>
        </w:rPr>
        <w:t>איל ינון:</w:t>
      </w:r>
    </w:p>
    <w:p w14:paraId="2F35BD29" w14:textId="77777777" w:rsidR="009F06FD" w:rsidRPr="009F06FD" w:rsidRDefault="009F06FD" w:rsidP="009F06FD">
      <w:pPr>
        <w:bidi/>
        <w:rPr>
          <w:rFonts w:cs="David" w:hint="cs"/>
          <w:rtl/>
        </w:rPr>
      </w:pPr>
    </w:p>
    <w:p w14:paraId="3BA6977A" w14:textId="77777777" w:rsidR="009F06FD" w:rsidRPr="009F06FD" w:rsidRDefault="009F06FD" w:rsidP="009F06FD">
      <w:pPr>
        <w:bidi/>
        <w:ind w:firstLine="567"/>
        <w:rPr>
          <w:rFonts w:cs="David" w:hint="cs"/>
          <w:rtl/>
        </w:rPr>
      </w:pPr>
      <w:r w:rsidRPr="009F06FD">
        <w:rPr>
          <w:rFonts w:cs="David" w:hint="cs"/>
          <w:rtl/>
        </w:rPr>
        <w:t>הצעתו של יו"ר הכנסת, בנושא עבודת הוועדות הזמניות בפגרה היא, לא להגביל את עבודת הוועדות הזמניות בזמן הפגרה, למעט כינוסים בחול-המועד פסח באישור מראש שלו ובהתראה של 48 שעות לחברי הכנסת לזימון הוועדות. זאת ההצעה של יו"ר הכנסת. הסייג הוא שחול- המועד פסח זה באישור של היושב ראש וזימון לוועדות בהתראה של 48 שעות. חוץ מזה לא יהיו הגבלות.</w:t>
      </w:r>
    </w:p>
    <w:p w14:paraId="010DE509" w14:textId="77777777" w:rsidR="009F06FD" w:rsidRPr="009F06FD" w:rsidRDefault="009F06FD" w:rsidP="009F06FD">
      <w:pPr>
        <w:bidi/>
        <w:rPr>
          <w:rFonts w:cs="David" w:hint="cs"/>
          <w:rtl/>
        </w:rPr>
      </w:pPr>
    </w:p>
    <w:p w14:paraId="0D184936" w14:textId="77777777" w:rsidR="009F06FD" w:rsidRPr="009F06FD" w:rsidRDefault="009F06FD" w:rsidP="009F06FD">
      <w:pPr>
        <w:bidi/>
        <w:rPr>
          <w:rFonts w:cs="David" w:hint="cs"/>
          <w:u w:val="single"/>
          <w:rtl/>
        </w:rPr>
      </w:pPr>
      <w:r w:rsidRPr="009F06FD">
        <w:rPr>
          <w:rFonts w:cs="David" w:hint="cs"/>
          <w:u w:val="single"/>
          <w:rtl/>
        </w:rPr>
        <w:t>אברהם מיכאלי:</w:t>
      </w:r>
    </w:p>
    <w:p w14:paraId="77BD6645" w14:textId="77777777" w:rsidR="009F06FD" w:rsidRPr="009F06FD" w:rsidRDefault="009F06FD" w:rsidP="009F06FD">
      <w:pPr>
        <w:bidi/>
        <w:rPr>
          <w:rFonts w:cs="David" w:hint="cs"/>
          <w:rtl/>
        </w:rPr>
      </w:pPr>
    </w:p>
    <w:p w14:paraId="38095F9D" w14:textId="77777777" w:rsidR="009F06FD" w:rsidRPr="009F06FD" w:rsidRDefault="009F06FD" w:rsidP="009F06FD">
      <w:pPr>
        <w:bidi/>
        <w:ind w:firstLine="567"/>
        <w:rPr>
          <w:rFonts w:cs="David" w:hint="cs"/>
          <w:rtl/>
        </w:rPr>
      </w:pPr>
      <w:r w:rsidRPr="009F06FD">
        <w:rPr>
          <w:rFonts w:cs="David" w:hint="cs"/>
          <w:rtl/>
        </w:rPr>
        <w:t>זה רק 2 ועדות.</w:t>
      </w:r>
    </w:p>
    <w:p w14:paraId="5AA5D38A" w14:textId="77777777" w:rsidR="009F06FD" w:rsidRPr="009F06FD" w:rsidRDefault="009F06FD" w:rsidP="009F06FD">
      <w:pPr>
        <w:bidi/>
        <w:rPr>
          <w:rFonts w:cs="David" w:hint="cs"/>
          <w:rtl/>
        </w:rPr>
      </w:pPr>
    </w:p>
    <w:p w14:paraId="26B1363E"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777AAB95" w14:textId="77777777" w:rsidR="009F06FD" w:rsidRPr="009F06FD" w:rsidRDefault="009F06FD" w:rsidP="009F06FD">
      <w:pPr>
        <w:bidi/>
        <w:rPr>
          <w:rFonts w:cs="David" w:hint="cs"/>
          <w:rtl/>
        </w:rPr>
      </w:pPr>
    </w:p>
    <w:p w14:paraId="381562C6" w14:textId="77777777" w:rsidR="009F06FD" w:rsidRPr="009F06FD" w:rsidRDefault="009F06FD" w:rsidP="009F06FD">
      <w:pPr>
        <w:bidi/>
        <w:ind w:firstLine="567"/>
        <w:rPr>
          <w:rFonts w:cs="David" w:hint="cs"/>
          <w:rtl/>
        </w:rPr>
      </w:pPr>
      <w:r w:rsidRPr="009F06FD">
        <w:rPr>
          <w:rFonts w:cs="David" w:hint="cs"/>
          <w:rtl/>
        </w:rPr>
        <w:t xml:space="preserve">3 ועדות. </w:t>
      </w:r>
    </w:p>
    <w:p w14:paraId="277B1249" w14:textId="77777777" w:rsidR="009F06FD" w:rsidRPr="009F06FD" w:rsidRDefault="009F06FD" w:rsidP="009F06FD">
      <w:pPr>
        <w:bidi/>
        <w:rPr>
          <w:rFonts w:cs="David" w:hint="cs"/>
          <w:rtl/>
        </w:rPr>
      </w:pPr>
    </w:p>
    <w:p w14:paraId="37793185" w14:textId="77777777" w:rsidR="009F06FD" w:rsidRPr="009F06FD" w:rsidRDefault="009F06FD" w:rsidP="009F06FD">
      <w:pPr>
        <w:bidi/>
        <w:rPr>
          <w:rFonts w:cs="David" w:hint="cs"/>
          <w:u w:val="single"/>
          <w:rtl/>
        </w:rPr>
      </w:pPr>
      <w:r w:rsidRPr="009F06FD">
        <w:rPr>
          <w:rFonts w:cs="David" w:hint="cs"/>
          <w:u w:val="single"/>
          <w:rtl/>
        </w:rPr>
        <w:t>יואל-יולי אדלשטיין:</w:t>
      </w:r>
    </w:p>
    <w:p w14:paraId="3F6D7B3B" w14:textId="77777777" w:rsidR="009F06FD" w:rsidRPr="009F06FD" w:rsidRDefault="009F06FD" w:rsidP="009F06FD">
      <w:pPr>
        <w:bidi/>
        <w:rPr>
          <w:rFonts w:cs="David" w:hint="cs"/>
          <w:u w:val="single"/>
          <w:rtl/>
        </w:rPr>
      </w:pPr>
    </w:p>
    <w:p w14:paraId="661D5DF3" w14:textId="77777777" w:rsidR="009F06FD" w:rsidRPr="009F06FD" w:rsidRDefault="009F06FD" w:rsidP="009F06FD">
      <w:pPr>
        <w:bidi/>
        <w:rPr>
          <w:rFonts w:cs="David" w:hint="cs"/>
          <w:rtl/>
        </w:rPr>
      </w:pPr>
      <w:r w:rsidRPr="009F06FD">
        <w:rPr>
          <w:rFonts w:cs="David" w:hint="cs"/>
          <w:rtl/>
        </w:rPr>
        <w:tab/>
        <w:t xml:space="preserve">אדוני היושב-ראש ואדוני המזכיר, אני לא יודע מה היו השיקולים של יושב הראש, שהוא מנוסה ממני ובוודאי מבין עניין. לדעתי יש תרתי דה סתריי בהצעה. אני לא מעלה על הדעת שללא סיבה מיוחדת, תתכנסנה ועדות חוץ וביטחון או וועדת הכספים בחול-המועד. לכן התראה של 48 שעות סותרת את הנסיבות שיכולות להיווצר. </w:t>
      </w:r>
    </w:p>
    <w:p w14:paraId="0FAA131D" w14:textId="77777777" w:rsidR="009F06FD" w:rsidRPr="009F06FD" w:rsidRDefault="009F06FD" w:rsidP="009F06FD">
      <w:pPr>
        <w:bidi/>
        <w:rPr>
          <w:rFonts w:cs="David" w:hint="cs"/>
          <w:rtl/>
        </w:rPr>
      </w:pPr>
    </w:p>
    <w:p w14:paraId="0AABFF3A" w14:textId="77777777" w:rsidR="009F06FD" w:rsidRPr="009F06FD" w:rsidRDefault="009F06FD" w:rsidP="009F06FD">
      <w:pPr>
        <w:bidi/>
        <w:rPr>
          <w:rFonts w:cs="David" w:hint="cs"/>
          <w:u w:val="single"/>
          <w:rtl/>
        </w:rPr>
      </w:pPr>
      <w:r w:rsidRPr="009F06FD">
        <w:rPr>
          <w:rFonts w:cs="David" w:hint="cs"/>
          <w:u w:val="single"/>
          <w:rtl/>
        </w:rPr>
        <w:t>איל ינון:</w:t>
      </w:r>
    </w:p>
    <w:p w14:paraId="036B16B0" w14:textId="77777777" w:rsidR="009F06FD" w:rsidRPr="009F06FD" w:rsidRDefault="009F06FD" w:rsidP="009F06FD">
      <w:pPr>
        <w:bidi/>
        <w:rPr>
          <w:rFonts w:cs="David" w:hint="cs"/>
          <w:rtl/>
        </w:rPr>
      </w:pPr>
    </w:p>
    <w:p w14:paraId="3E51FD68" w14:textId="77777777" w:rsidR="009F06FD" w:rsidRPr="009F06FD" w:rsidRDefault="009F06FD" w:rsidP="009F06FD">
      <w:pPr>
        <w:bidi/>
        <w:ind w:firstLine="567"/>
        <w:rPr>
          <w:rFonts w:cs="David" w:hint="cs"/>
          <w:rtl/>
        </w:rPr>
      </w:pPr>
      <w:r w:rsidRPr="009F06FD">
        <w:rPr>
          <w:rFonts w:cs="David" w:hint="cs"/>
          <w:rtl/>
        </w:rPr>
        <w:t xml:space="preserve">לא הסברתי את עצמי טוב. התראה של 48 שעות לא קשורה לחול-המועד פסח. לגבי חול-המועד פסח, יושב הראש אמר שרק במקרים דחופים ובאישור שלו. </w:t>
      </w:r>
    </w:p>
    <w:p w14:paraId="6A7363B5" w14:textId="77777777" w:rsidR="009F06FD" w:rsidRPr="009F06FD" w:rsidRDefault="009F06FD" w:rsidP="009F06FD">
      <w:pPr>
        <w:bidi/>
        <w:ind w:firstLine="567"/>
        <w:rPr>
          <w:rFonts w:cs="David" w:hint="cs"/>
          <w:rtl/>
        </w:rPr>
      </w:pPr>
    </w:p>
    <w:p w14:paraId="67C50A4B" w14:textId="77777777" w:rsidR="009F06FD" w:rsidRPr="009F06FD" w:rsidRDefault="009F06FD" w:rsidP="009F06FD">
      <w:pPr>
        <w:bidi/>
        <w:rPr>
          <w:rFonts w:cs="David" w:hint="cs"/>
          <w:u w:val="single"/>
          <w:rtl/>
        </w:rPr>
      </w:pPr>
      <w:r w:rsidRPr="009F06FD">
        <w:rPr>
          <w:rFonts w:cs="David" w:hint="cs"/>
          <w:u w:val="single"/>
          <w:rtl/>
        </w:rPr>
        <w:t>יואל-יולי אדלשטיין:</w:t>
      </w:r>
    </w:p>
    <w:p w14:paraId="0D28BC89" w14:textId="77777777" w:rsidR="009F06FD" w:rsidRPr="009F06FD" w:rsidRDefault="009F06FD" w:rsidP="009F06FD">
      <w:pPr>
        <w:bidi/>
        <w:rPr>
          <w:rFonts w:cs="David" w:hint="cs"/>
          <w:rtl/>
        </w:rPr>
      </w:pPr>
    </w:p>
    <w:p w14:paraId="6ED58CB6" w14:textId="77777777" w:rsidR="009F06FD" w:rsidRPr="009F06FD" w:rsidRDefault="009F06FD" w:rsidP="009F06FD">
      <w:pPr>
        <w:bidi/>
        <w:rPr>
          <w:rFonts w:cs="David" w:hint="cs"/>
          <w:rtl/>
        </w:rPr>
      </w:pPr>
      <w:r w:rsidRPr="009F06FD">
        <w:rPr>
          <w:rFonts w:cs="David" w:hint="cs"/>
          <w:rtl/>
        </w:rPr>
        <w:tab/>
        <w:t xml:space="preserve">אני שמח ששאלתי כי כך זה השתמע. </w:t>
      </w:r>
    </w:p>
    <w:p w14:paraId="1184241F" w14:textId="77777777" w:rsidR="009F06FD" w:rsidRPr="009F06FD" w:rsidRDefault="009F06FD" w:rsidP="009F06FD">
      <w:pPr>
        <w:bidi/>
        <w:rPr>
          <w:rFonts w:cs="David" w:hint="cs"/>
          <w:rtl/>
        </w:rPr>
      </w:pPr>
    </w:p>
    <w:p w14:paraId="156A726F" w14:textId="77777777" w:rsidR="009F06FD" w:rsidRPr="009F06FD" w:rsidRDefault="009F06FD" w:rsidP="009F06FD">
      <w:pPr>
        <w:bidi/>
        <w:rPr>
          <w:rFonts w:cs="David" w:hint="cs"/>
          <w:rtl/>
        </w:rPr>
      </w:pPr>
      <w:r w:rsidRPr="009F06FD">
        <w:rPr>
          <w:rFonts w:cs="David" w:hint="cs"/>
          <w:u w:val="single"/>
          <w:rtl/>
        </w:rPr>
        <w:t xml:space="preserve"> אופיר פינס-פז:</w:t>
      </w:r>
    </w:p>
    <w:p w14:paraId="2FB4D681" w14:textId="77777777" w:rsidR="009F06FD" w:rsidRPr="009F06FD" w:rsidRDefault="009F06FD" w:rsidP="009F06FD">
      <w:pPr>
        <w:bidi/>
        <w:rPr>
          <w:rFonts w:cs="David" w:hint="cs"/>
          <w:rtl/>
        </w:rPr>
      </w:pPr>
    </w:p>
    <w:p w14:paraId="4795E5F5" w14:textId="77777777" w:rsidR="009F06FD" w:rsidRPr="009F06FD" w:rsidRDefault="009F06FD" w:rsidP="009F06FD">
      <w:pPr>
        <w:bidi/>
        <w:rPr>
          <w:rFonts w:cs="David" w:hint="cs"/>
          <w:rtl/>
        </w:rPr>
      </w:pPr>
      <w:r w:rsidRPr="009F06FD">
        <w:rPr>
          <w:rFonts w:cs="David" w:hint="cs"/>
          <w:rtl/>
        </w:rPr>
        <w:tab/>
        <w:t xml:space="preserve">זה צריך להיות באמת בנסיבות מיוחדות. </w:t>
      </w:r>
    </w:p>
    <w:p w14:paraId="5CA3D2B3" w14:textId="77777777" w:rsidR="009F06FD" w:rsidRPr="009F06FD" w:rsidRDefault="009F06FD" w:rsidP="009F06FD">
      <w:pPr>
        <w:bidi/>
        <w:rPr>
          <w:rFonts w:cs="David" w:hint="cs"/>
          <w:rtl/>
        </w:rPr>
      </w:pPr>
    </w:p>
    <w:p w14:paraId="13D7100C" w14:textId="77777777" w:rsidR="009F06FD" w:rsidRPr="009F06FD" w:rsidRDefault="009F06FD" w:rsidP="009F06FD">
      <w:pPr>
        <w:bidi/>
        <w:rPr>
          <w:rFonts w:cs="David" w:hint="cs"/>
          <w:u w:val="single"/>
          <w:rtl/>
        </w:rPr>
      </w:pPr>
      <w:r w:rsidRPr="009F06FD">
        <w:rPr>
          <w:rFonts w:cs="David" w:hint="cs"/>
          <w:u w:val="single"/>
          <w:rtl/>
        </w:rPr>
        <w:t>איל ינון:</w:t>
      </w:r>
    </w:p>
    <w:p w14:paraId="3C8F48DE" w14:textId="77777777" w:rsidR="009F06FD" w:rsidRPr="009F06FD" w:rsidRDefault="009F06FD" w:rsidP="009F06FD">
      <w:pPr>
        <w:bidi/>
        <w:rPr>
          <w:rFonts w:cs="David" w:hint="cs"/>
          <w:rtl/>
        </w:rPr>
      </w:pPr>
    </w:p>
    <w:p w14:paraId="5FEB4271" w14:textId="77777777" w:rsidR="009F06FD" w:rsidRPr="009F06FD" w:rsidRDefault="009F06FD" w:rsidP="009F06FD">
      <w:pPr>
        <w:bidi/>
        <w:rPr>
          <w:rFonts w:cs="David" w:hint="cs"/>
          <w:rtl/>
        </w:rPr>
      </w:pPr>
      <w:r w:rsidRPr="009F06FD">
        <w:rPr>
          <w:rFonts w:cs="David" w:hint="cs"/>
          <w:rtl/>
        </w:rPr>
        <w:tab/>
        <w:t xml:space="preserve">לכן הוא אמר שהוא רוצה אישור שלו. </w:t>
      </w:r>
    </w:p>
    <w:p w14:paraId="5F60C210" w14:textId="77777777" w:rsidR="009F06FD" w:rsidRPr="009F06FD" w:rsidRDefault="009F06FD" w:rsidP="009F06FD">
      <w:pPr>
        <w:bidi/>
        <w:rPr>
          <w:rFonts w:cs="David" w:hint="cs"/>
          <w:rtl/>
        </w:rPr>
      </w:pPr>
    </w:p>
    <w:p w14:paraId="1E01D7ED" w14:textId="77777777" w:rsidR="009F06FD" w:rsidRPr="009F06FD" w:rsidRDefault="009F06FD" w:rsidP="009F06FD">
      <w:pPr>
        <w:bidi/>
        <w:rPr>
          <w:rFonts w:cs="David" w:hint="cs"/>
          <w:u w:val="single"/>
          <w:rtl/>
        </w:rPr>
      </w:pPr>
      <w:r w:rsidRPr="009F06FD">
        <w:rPr>
          <w:rFonts w:cs="David" w:hint="cs"/>
          <w:u w:val="single"/>
          <w:rtl/>
        </w:rPr>
        <w:t>היו"ר גדעון סער:</w:t>
      </w:r>
    </w:p>
    <w:p w14:paraId="47C55918" w14:textId="77777777" w:rsidR="009F06FD" w:rsidRPr="009F06FD" w:rsidRDefault="009F06FD" w:rsidP="009F06FD">
      <w:pPr>
        <w:bidi/>
        <w:rPr>
          <w:rFonts w:cs="David" w:hint="cs"/>
          <w:rtl/>
        </w:rPr>
      </w:pPr>
    </w:p>
    <w:p w14:paraId="78F7B7D2" w14:textId="77777777" w:rsidR="009F06FD" w:rsidRPr="009F06FD" w:rsidRDefault="009F06FD" w:rsidP="009F06FD">
      <w:pPr>
        <w:bidi/>
        <w:rPr>
          <w:rFonts w:cs="David" w:hint="cs"/>
          <w:rtl/>
        </w:rPr>
      </w:pPr>
      <w:r w:rsidRPr="009F06FD">
        <w:rPr>
          <w:rFonts w:cs="David" w:hint="cs"/>
          <w:rtl/>
        </w:rPr>
        <w:tab/>
        <w:t xml:space="preserve">אני רוצה להזכיר שהפגרה היא הרבה מעבר לחול המועד פסח. </w:t>
      </w:r>
    </w:p>
    <w:p w14:paraId="5253E5C7" w14:textId="77777777" w:rsidR="009F06FD" w:rsidRPr="009F06FD" w:rsidRDefault="009F06FD" w:rsidP="009F06FD">
      <w:pPr>
        <w:bidi/>
        <w:rPr>
          <w:rFonts w:cs="David" w:hint="cs"/>
          <w:rtl/>
        </w:rPr>
      </w:pPr>
      <w:r w:rsidRPr="009F06FD">
        <w:rPr>
          <w:rFonts w:cs="David"/>
          <w:rtl/>
        </w:rPr>
        <w:br w:type="page"/>
      </w:r>
    </w:p>
    <w:p w14:paraId="77A2F21C" w14:textId="77777777" w:rsidR="009F06FD" w:rsidRPr="009F06FD" w:rsidRDefault="009F06FD" w:rsidP="009F06FD">
      <w:pPr>
        <w:bidi/>
        <w:rPr>
          <w:rFonts w:cs="David" w:hint="cs"/>
          <w:u w:val="single"/>
          <w:rtl/>
        </w:rPr>
      </w:pPr>
      <w:r w:rsidRPr="009F06FD">
        <w:rPr>
          <w:rFonts w:cs="David" w:hint="cs"/>
          <w:u w:val="single"/>
          <w:rtl/>
        </w:rPr>
        <w:t>אורי אריאל:</w:t>
      </w:r>
    </w:p>
    <w:p w14:paraId="412F0ED0" w14:textId="77777777" w:rsidR="009F06FD" w:rsidRPr="009F06FD" w:rsidRDefault="009F06FD" w:rsidP="009F06FD">
      <w:pPr>
        <w:bidi/>
        <w:rPr>
          <w:rFonts w:cs="David" w:hint="cs"/>
          <w:u w:val="single"/>
          <w:rtl/>
        </w:rPr>
      </w:pPr>
    </w:p>
    <w:p w14:paraId="4558181B" w14:textId="77777777" w:rsidR="009F06FD" w:rsidRPr="009F06FD" w:rsidRDefault="009F06FD" w:rsidP="009F06FD">
      <w:pPr>
        <w:bidi/>
        <w:rPr>
          <w:rFonts w:cs="David" w:hint="cs"/>
          <w:rtl/>
        </w:rPr>
      </w:pPr>
      <w:r w:rsidRPr="009F06FD">
        <w:rPr>
          <w:rFonts w:cs="David" w:hint="cs"/>
          <w:rtl/>
        </w:rPr>
        <w:tab/>
        <w:t xml:space="preserve">אדוני היושב ראש, אני מציע, למען הסדר הטוב, לכלול גם ערב פסח וגם יום לאחר הפסח, שהוא המימונה. </w:t>
      </w:r>
      <w:r w:rsidRPr="009F06FD">
        <w:rPr>
          <w:rFonts w:cs="David" w:hint="cs"/>
          <w:rtl/>
        </w:rPr>
        <w:tab/>
      </w:r>
    </w:p>
    <w:p w14:paraId="5FA195C7" w14:textId="77777777" w:rsidR="009F06FD" w:rsidRPr="009F06FD" w:rsidRDefault="009F06FD" w:rsidP="009F06FD">
      <w:pPr>
        <w:bidi/>
        <w:rPr>
          <w:rFonts w:cs="David" w:hint="cs"/>
          <w:rtl/>
        </w:rPr>
      </w:pPr>
    </w:p>
    <w:p w14:paraId="54FBE88E" w14:textId="77777777" w:rsidR="009F06FD" w:rsidRPr="009F06FD" w:rsidRDefault="009F06FD" w:rsidP="009F06FD">
      <w:pPr>
        <w:bidi/>
        <w:rPr>
          <w:rFonts w:cs="David" w:hint="cs"/>
          <w:u w:val="single"/>
          <w:rtl/>
        </w:rPr>
      </w:pPr>
      <w:r w:rsidRPr="009F06FD">
        <w:rPr>
          <w:rFonts w:cs="David" w:hint="cs"/>
          <w:u w:val="single"/>
          <w:rtl/>
        </w:rPr>
        <w:t>מוחמד ברכה:</w:t>
      </w:r>
    </w:p>
    <w:p w14:paraId="5F1573B0" w14:textId="77777777" w:rsidR="009F06FD" w:rsidRPr="009F06FD" w:rsidRDefault="009F06FD" w:rsidP="009F06FD">
      <w:pPr>
        <w:bidi/>
        <w:rPr>
          <w:rFonts w:cs="David" w:hint="cs"/>
          <w:rtl/>
        </w:rPr>
      </w:pPr>
    </w:p>
    <w:p w14:paraId="55041A8D" w14:textId="77777777" w:rsidR="009F06FD" w:rsidRPr="009F06FD" w:rsidRDefault="009F06FD" w:rsidP="009F06FD">
      <w:pPr>
        <w:bidi/>
        <w:rPr>
          <w:rFonts w:cs="David" w:hint="cs"/>
          <w:rtl/>
        </w:rPr>
      </w:pPr>
      <w:r w:rsidRPr="009F06FD">
        <w:rPr>
          <w:rFonts w:cs="David" w:hint="cs"/>
          <w:rtl/>
        </w:rPr>
        <w:tab/>
        <w:t xml:space="preserve"> היות והוועדות הזמניות הן זמניות ליותר מידי זמן ואני מניח שהיסודות של הדיון בתקציב המדינה יתחילו בוועדה הזמנית של ועדת הכספים, אני חושב שיש מקום להוסיף חברים לוועדה, במיוחד מהסיעות שלנו. אני חושב שזה מצב לא תקין ולא מתקבל על הדעת, שתחילתו של דיון על התקציב, ייערך בוועדה זמנית כל כך חסרה. </w:t>
      </w:r>
    </w:p>
    <w:p w14:paraId="197B777B" w14:textId="77777777" w:rsidR="009F06FD" w:rsidRPr="009F06FD" w:rsidRDefault="009F06FD" w:rsidP="009F06FD">
      <w:pPr>
        <w:bidi/>
        <w:rPr>
          <w:rFonts w:cs="David" w:hint="cs"/>
          <w:rtl/>
        </w:rPr>
      </w:pPr>
    </w:p>
    <w:p w14:paraId="30A35E82" w14:textId="77777777" w:rsidR="009F06FD" w:rsidRPr="009F06FD" w:rsidRDefault="009F06FD" w:rsidP="009F06FD">
      <w:pPr>
        <w:bidi/>
        <w:rPr>
          <w:rFonts w:cs="David" w:hint="cs"/>
          <w:u w:val="single"/>
          <w:rtl/>
        </w:rPr>
      </w:pPr>
      <w:r w:rsidRPr="009F06FD">
        <w:rPr>
          <w:rFonts w:cs="David" w:hint="cs"/>
          <w:u w:val="single"/>
          <w:rtl/>
        </w:rPr>
        <w:t>נסים זאב:</w:t>
      </w:r>
    </w:p>
    <w:p w14:paraId="066D7D3E" w14:textId="77777777" w:rsidR="009F06FD" w:rsidRPr="009F06FD" w:rsidRDefault="009F06FD" w:rsidP="009F06FD">
      <w:pPr>
        <w:bidi/>
        <w:rPr>
          <w:rFonts w:cs="David" w:hint="cs"/>
          <w:rtl/>
        </w:rPr>
      </w:pPr>
    </w:p>
    <w:p w14:paraId="316A6919" w14:textId="77777777" w:rsidR="009F06FD" w:rsidRPr="009F06FD" w:rsidRDefault="009F06FD" w:rsidP="009F06FD">
      <w:pPr>
        <w:bidi/>
        <w:rPr>
          <w:rFonts w:cs="David" w:hint="cs"/>
          <w:rtl/>
        </w:rPr>
      </w:pPr>
      <w:r w:rsidRPr="009F06FD">
        <w:rPr>
          <w:rFonts w:cs="David" w:hint="cs"/>
          <w:rtl/>
        </w:rPr>
        <w:tab/>
        <w:t xml:space="preserve">מכיוון שמדובר בשבוע אחד אחרי פסח. אני מבקש שלא יהיו הצבעות בוועדות. אפשר להימנע מהצבעות על חוקים ולהמתין ליום הראשון של המושב. אני מאוד מבקש כי זה מאוד מהותי. חברי כנסת יוצאים לפגרה אחרי פסח. אני מבקש שלא יהיו הצבעות. </w:t>
      </w:r>
    </w:p>
    <w:p w14:paraId="5A4EB90D" w14:textId="77777777" w:rsidR="009F06FD" w:rsidRPr="009F06FD" w:rsidRDefault="009F06FD" w:rsidP="009F06FD">
      <w:pPr>
        <w:bidi/>
        <w:rPr>
          <w:rFonts w:cs="David" w:hint="cs"/>
          <w:u w:val="single"/>
          <w:rtl/>
        </w:rPr>
      </w:pPr>
    </w:p>
    <w:p w14:paraId="191E00D1"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2F120447" w14:textId="77777777" w:rsidR="009F06FD" w:rsidRPr="009F06FD" w:rsidRDefault="009F06FD" w:rsidP="009F06FD">
      <w:pPr>
        <w:bidi/>
        <w:rPr>
          <w:rFonts w:cs="David" w:hint="cs"/>
          <w:rtl/>
        </w:rPr>
      </w:pPr>
    </w:p>
    <w:p w14:paraId="613AF407" w14:textId="77777777" w:rsidR="009F06FD" w:rsidRPr="009F06FD" w:rsidRDefault="009F06FD" w:rsidP="009F06FD">
      <w:pPr>
        <w:bidi/>
        <w:ind w:firstLine="567"/>
        <w:rPr>
          <w:rFonts w:cs="David" w:hint="cs"/>
          <w:rtl/>
        </w:rPr>
      </w:pPr>
      <w:r w:rsidRPr="009F06FD">
        <w:rPr>
          <w:rFonts w:cs="David" w:hint="cs"/>
          <w:rtl/>
        </w:rPr>
        <w:t xml:space="preserve">אני רוצה להתייחס להערות. ההצעה של יושב ראש הכנסת נראית לי הגיונית. בהנחה שלא יהיו ועדות קבועות, אני מציע שלא להגביל את הוועדות הזמניות. בעצם הן שלד הפעולה העיקרי שיש לנו כרגע בשני נושאים קריטיים. </w:t>
      </w:r>
    </w:p>
    <w:p w14:paraId="2DB0A163" w14:textId="77777777" w:rsidR="009F06FD" w:rsidRPr="009F06FD" w:rsidRDefault="009F06FD" w:rsidP="009F06FD">
      <w:pPr>
        <w:bidi/>
        <w:ind w:firstLine="567"/>
        <w:rPr>
          <w:rFonts w:cs="David" w:hint="cs"/>
          <w:rtl/>
        </w:rPr>
      </w:pPr>
    </w:p>
    <w:p w14:paraId="6C2C1B91" w14:textId="77777777" w:rsidR="009F06FD" w:rsidRPr="009F06FD" w:rsidRDefault="009F06FD" w:rsidP="009F06FD">
      <w:pPr>
        <w:bidi/>
        <w:ind w:firstLine="567"/>
        <w:rPr>
          <w:rFonts w:cs="David" w:hint="cs"/>
          <w:rtl/>
        </w:rPr>
      </w:pPr>
      <w:r w:rsidRPr="009F06FD">
        <w:rPr>
          <w:rFonts w:cs="David" w:hint="cs"/>
          <w:rtl/>
        </w:rPr>
        <w:t xml:space="preserve">לגבי הוועדה המסדרת, אם לא נסיים לעבוד עד מחר, זה חיוני שהיא תפעל במהלך הפגרה שמסתיימת בעוד חודש. </w:t>
      </w:r>
    </w:p>
    <w:p w14:paraId="732A8A40" w14:textId="77777777" w:rsidR="009F06FD" w:rsidRPr="009F06FD" w:rsidRDefault="009F06FD" w:rsidP="009F06FD">
      <w:pPr>
        <w:bidi/>
        <w:rPr>
          <w:rFonts w:cs="David" w:hint="cs"/>
          <w:rtl/>
        </w:rPr>
      </w:pPr>
    </w:p>
    <w:p w14:paraId="4206ADC4" w14:textId="77777777" w:rsidR="009F06FD" w:rsidRPr="009F06FD" w:rsidRDefault="009F06FD" w:rsidP="009F06FD">
      <w:pPr>
        <w:bidi/>
        <w:ind w:firstLine="567"/>
        <w:rPr>
          <w:rFonts w:cs="David" w:hint="cs"/>
          <w:rtl/>
        </w:rPr>
      </w:pPr>
      <w:r w:rsidRPr="009F06FD">
        <w:rPr>
          <w:rFonts w:cs="David" w:hint="cs"/>
          <w:rtl/>
        </w:rPr>
        <w:t xml:space="preserve">שנית, ההערה של אורי אריאל  מקובלת.  </w:t>
      </w:r>
    </w:p>
    <w:p w14:paraId="1544FD11" w14:textId="77777777" w:rsidR="009F06FD" w:rsidRPr="009F06FD" w:rsidRDefault="009F06FD" w:rsidP="009F06FD">
      <w:pPr>
        <w:bidi/>
        <w:rPr>
          <w:rFonts w:cs="David" w:hint="cs"/>
          <w:rtl/>
        </w:rPr>
      </w:pPr>
    </w:p>
    <w:p w14:paraId="12AD25E2" w14:textId="77777777" w:rsidR="009F06FD" w:rsidRPr="009F06FD" w:rsidRDefault="009F06FD" w:rsidP="009F06FD">
      <w:pPr>
        <w:bidi/>
        <w:ind w:firstLine="567"/>
        <w:rPr>
          <w:rFonts w:cs="David" w:hint="cs"/>
          <w:rtl/>
        </w:rPr>
      </w:pPr>
      <w:r w:rsidRPr="009F06FD">
        <w:rPr>
          <w:rFonts w:cs="David" w:hint="cs"/>
          <w:rtl/>
        </w:rPr>
        <w:t xml:space="preserve">שלישית, ההערה של נסים זאב לא יכולה להיות מקובלת, כי לא יכול להיות שנחליט לסרס את הכנסת מראש ונחליט שהיא תאבד יכולת סטטוטורית שלה במהלך פגרת הכנסת. אינני יודע אלה מהחוקים יחליטו להביא. בוודאי שלא נחליט מראש שאם יחליטו לכנס את הוועדה במהלך הפגרה, על פי בקשת הממשלה ובאישור יושב הראש, לא תהיה הצבעה. זה לא רציני. לכן אני מציע לאשר את הצעת יושב ראש הכנסת. </w:t>
      </w:r>
    </w:p>
    <w:p w14:paraId="17930521" w14:textId="77777777" w:rsidR="009F06FD" w:rsidRPr="009F06FD" w:rsidRDefault="009F06FD" w:rsidP="009F06FD">
      <w:pPr>
        <w:bidi/>
        <w:rPr>
          <w:rFonts w:cs="David" w:hint="cs"/>
          <w:rtl/>
        </w:rPr>
      </w:pPr>
    </w:p>
    <w:p w14:paraId="7E387509" w14:textId="77777777" w:rsidR="009F06FD" w:rsidRPr="009F06FD" w:rsidRDefault="009F06FD" w:rsidP="009F06FD">
      <w:pPr>
        <w:bidi/>
        <w:rPr>
          <w:rFonts w:cs="David" w:hint="cs"/>
          <w:rtl/>
        </w:rPr>
      </w:pPr>
      <w:r w:rsidRPr="009F06FD">
        <w:rPr>
          <w:rFonts w:cs="David" w:hint="cs"/>
          <w:rtl/>
        </w:rPr>
        <w:tab/>
        <w:t xml:space="preserve">מה שהעלה חבר הכנסת ברכה הוא למעשה המשך של הויכוח שהיה בישיבה הקודמת, לגבי הייצוג של חלק מהסיעות והסיעות הערביות בפרט בוועדה הזמנית. אנחנו הכרענו בדבר הזה. </w:t>
      </w:r>
    </w:p>
    <w:p w14:paraId="56EEE75C" w14:textId="77777777" w:rsidR="009F06FD" w:rsidRPr="009F06FD" w:rsidRDefault="009F06FD" w:rsidP="009F06FD">
      <w:pPr>
        <w:bidi/>
        <w:rPr>
          <w:rFonts w:cs="David" w:hint="cs"/>
          <w:rtl/>
        </w:rPr>
      </w:pPr>
    </w:p>
    <w:p w14:paraId="262E8F76" w14:textId="77777777" w:rsidR="009F06FD" w:rsidRPr="009F06FD" w:rsidRDefault="009F06FD" w:rsidP="009F06FD">
      <w:pPr>
        <w:bidi/>
        <w:rPr>
          <w:rFonts w:cs="David" w:hint="cs"/>
          <w:u w:val="single"/>
          <w:rtl/>
        </w:rPr>
      </w:pPr>
      <w:r w:rsidRPr="009F06FD">
        <w:rPr>
          <w:rFonts w:cs="David" w:hint="cs"/>
          <w:u w:val="single"/>
          <w:rtl/>
        </w:rPr>
        <w:t>מוחמד ברכה:</w:t>
      </w:r>
    </w:p>
    <w:p w14:paraId="63426FF1" w14:textId="77777777" w:rsidR="009F06FD" w:rsidRPr="009F06FD" w:rsidRDefault="009F06FD" w:rsidP="009F06FD">
      <w:pPr>
        <w:bidi/>
        <w:rPr>
          <w:rFonts w:cs="David" w:hint="cs"/>
          <w:rtl/>
        </w:rPr>
      </w:pPr>
    </w:p>
    <w:p w14:paraId="06CD54BC" w14:textId="77777777" w:rsidR="009F06FD" w:rsidRPr="009F06FD" w:rsidRDefault="009F06FD" w:rsidP="009F06FD">
      <w:pPr>
        <w:bidi/>
        <w:rPr>
          <w:rFonts w:cs="David" w:hint="cs"/>
          <w:rtl/>
        </w:rPr>
      </w:pPr>
      <w:r w:rsidRPr="009F06FD">
        <w:rPr>
          <w:rFonts w:cs="David" w:hint="cs"/>
          <w:rtl/>
        </w:rPr>
        <w:tab/>
        <w:t>הכרענו בהנחה שהוועדות הזמניות לא מתארכות.</w:t>
      </w:r>
    </w:p>
    <w:p w14:paraId="0E385E28" w14:textId="77777777" w:rsidR="009F06FD" w:rsidRPr="009F06FD" w:rsidRDefault="009F06FD" w:rsidP="009F06FD">
      <w:pPr>
        <w:bidi/>
        <w:rPr>
          <w:rFonts w:cs="David" w:hint="cs"/>
          <w:rtl/>
        </w:rPr>
      </w:pPr>
    </w:p>
    <w:p w14:paraId="2380DE4E"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21DD0B8A" w14:textId="77777777" w:rsidR="009F06FD" w:rsidRPr="009F06FD" w:rsidRDefault="009F06FD" w:rsidP="009F06FD">
      <w:pPr>
        <w:bidi/>
        <w:rPr>
          <w:rFonts w:cs="David" w:hint="cs"/>
          <w:rtl/>
        </w:rPr>
      </w:pPr>
    </w:p>
    <w:p w14:paraId="38105F43" w14:textId="77777777" w:rsidR="009F06FD" w:rsidRPr="009F06FD" w:rsidRDefault="009F06FD" w:rsidP="009F06FD">
      <w:pPr>
        <w:bidi/>
        <w:ind w:firstLine="567"/>
        <w:rPr>
          <w:rFonts w:cs="David" w:hint="cs"/>
          <w:rtl/>
        </w:rPr>
      </w:pPr>
      <w:r w:rsidRPr="009F06FD">
        <w:rPr>
          <w:rFonts w:cs="David" w:hint="cs"/>
          <w:rtl/>
        </w:rPr>
        <w:t xml:space="preserve">לא </w:t>
      </w:r>
      <w:proofErr w:type="spellStart"/>
      <w:r w:rsidRPr="009F06FD">
        <w:rPr>
          <w:rFonts w:cs="David" w:hint="cs"/>
          <w:rtl/>
        </w:rPr>
        <w:t>היתה</w:t>
      </w:r>
      <w:proofErr w:type="spellEnd"/>
      <w:r w:rsidRPr="009F06FD">
        <w:rPr>
          <w:rFonts w:cs="David" w:hint="cs"/>
          <w:rtl/>
        </w:rPr>
        <w:t xml:space="preserve"> הנחה כזאת. </w:t>
      </w:r>
    </w:p>
    <w:p w14:paraId="672354AB" w14:textId="77777777" w:rsidR="009F06FD" w:rsidRPr="009F06FD" w:rsidRDefault="009F06FD" w:rsidP="009F06FD">
      <w:pPr>
        <w:bidi/>
        <w:ind w:firstLine="567"/>
        <w:rPr>
          <w:rFonts w:cs="David" w:hint="cs"/>
          <w:rtl/>
        </w:rPr>
      </w:pPr>
    </w:p>
    <w:p w14:paraId="51742153" w14:textId="77777777" w:rsidR="009F06FD" w:rsidRPr="009F06FD" w:rsidRDefault="009F06FD" w:rsidP="009F06FD">
      <w:pPr>
        <w:bidi/>
        <w:rPr>
          <w:rFonts w:cs="David" w:hint="cs"/>
          <w:u w:val="single"/>
          <w:rtl/>
        </w:rPr>
      </w:pPr>
      <w:r w:rsidRPr="009F06FD">
        <w:rPr>
          <w:rFonts w:cs="David" w:hint="cs"/>
          <w:u w:val="single"/>
          <w:rtl/>
        </w:rPr>
        <w:t>מוחמד ברכה:</w:t>
      </w:r>
    </w:p>
    <w:p w14:paraId="6F2F5AFF" w14:textId="77777777" w:rsidR="009F06FD" w:rsidRPr="009F06FD" w:rsidRDefault="009F06FD" w:rsidP="009F06FD">
      <w:pPr>
        <w:bidi/>
        <w:rPr>
          <w:rFonts w:cs="David" w:hint="cs"/>
          <w:u w:val="single"/>
          <w:rtl/>
        </w:rPr>
      </w:pPr>
    </w:p>
    <w:p w14:paraId="06C2CD6B" w14:textId="77777777" w:rsidR="009F06FD" w:rsidRPr="009F06FD" w:rsidRDefault="009F06FD" w:rsidP="009F06FD">
      <w:pPr>
        <w:bidi/>
        <w:rPr>
          <w:rFonts w:cs="David" w:hint="cs"/>
          <w:rtl/>
        </w:rPr>
      </w:pPr>
      <w:r w:rsidRPr="009F06FD">
        <w:rPr>
          <w:rFonts w:cs="David" w:hint="cs"/>
          <w:rtl/>
        </w:rPr>
        <w:tab/>
        <w:t xml:space="preserve">זאת </w:t>
      </w:r>
      <w:proofErr w:type="spellStart"/>
      <w:r w:rsidRPr="009F06FD">
        <w:rPr>
          <w:rFonts w:cs="David" w:hint="cs"/>
          <w:rtl/>
        </w:rPr>
        <w:t>היתה</w:t>
      </w:r>
      <w:proofErr w:type="spellEnd"/>
      <w:r w:rsidRPr="009F06FD">
        <w:rPr>
          <w:rFonts w:cs="David" w:hint="cs"/>
          <w:rtl/>
        </w:rPr>
        <w:t xml:space="preserve"> הנחה שלנו, הנחה שלי. </w:t>
      </w:r>
    </w:p>
    <w:p w14:paraId="7A4F412F" w14:textId="77777777" w:rsidR="009F06FD" w:rsidRPr="009F06FD" w:rsidRDefault="009F06FD" w:rsidP="009F06FD">
      <w:pPr>
        <w:bidi/>
        <w:rPr>
          <w:rFonts w:cs="David" w:hint="cs"/>
          <w:rtl/>
        </w:rPr>
      </w:pPr>
    </w:p>
    <w:p w14:paraId="4D849492" w14:textId="77777777" w:rsidR="009F06FD" w:rsidRPr="009F06FD" w:rsidRDefault="009F06FD" w:rsidP="009F06FD">
      <w:pPr>
        <w:bidi/>
        <w:rPr>
          <w:rFonts w:cs="David" w:hint="cs"/>
          <w:u w:val="single"/>
          <w:rtl/>
        </w:rPr>
      </w:pPr>
      <w:r w:rsidRPr="009F06FD">
        <w:rPr>
          <w:rFonts w:cs="David" w:hint="cs"/>
          <w:u w:val="single"/>
          <w:rtl/>
        </w:rPr>
        <w:t>היו"ר גדעון סער:</w:t>
      </w:r>
    </w:p>
    <w:p w14:paraId="72447F7A" w14:textId="77777777" w:rsidR="009F06FD" w:rsidRPr="009F06FD" w:rsidRDefault="009F06FD" w:rsidP="009F06FD">
      <w:pPr>
        <w:bidi/>
        <w:rPr>
          <w:rFonts w:cs="David" w:hint="cs"/>
          <w:rtl/>
        </w:rPr>
      </w:pPr>
    </w:p>
    <w:p w14:paraId="48DB4E60" w14:textId="77777777" w:rsidR="009F06FD" w:rsidRPr="009F06FD" w:rsidRDefault="009F06FD" w:rsidP="009F06FD">
      <w:pPr>
        <w:bidi/>
        <w:ind w:firstLine="567"/>
        <w:rPr>
          <w:rFonts w:cs="David" w:hint="cs"/>
          <w:rtl/>
        </w:rPr>
      </w:pPr>
      <w:r w:rsidRPr="009F06FD">
        <w:rPr>
          <w:rFonts w:cs="David" w:hint="cs"/>
          <w:rtl/>
        </w:rPr>
        <w:t xml:space="preserve">בסדר גמור. כרגע אני לא פותח לדיון את הרכב הוועדה הזמנית. אני בוודאי לא אחוקק הוראת-שעה להגדלת הוועדה הזמנית. אני גם בספק אם תחוקק הוראת שעה לגבי הרחבת הוועדה הקבועה, אבל זה יהיה בדיון נפרד. בוודאי שלא נעשה פארסה של חקיקה של הוראת שעה לוועדה זמנית. </w:t>
      </w:r>
    </w:p>
    <w:p w14:paraId="205A97D0" w14:textId="77777777" w:rsidR="009F06FD" w:rsidRPr="009F06FD" w:rsidRDefault="009F06FD" w:rsidP="009F06FD">
      <w:pPr>
        <w:bidi/>
        <w:rPr>
          <w:rFonts w:cs="David" w:hint="cs"/>
          <w:rtl/>
        </w:rPr>
      </w:pPr>
    </w:p>
    <w:p w14:paraId="4E7EBF5C" w14:textId="77777777" w:rsidR="009F06FD" w:rsidRPr="009F06FD" w:rsidRDefault="009F06FD" w:rsidP="009F06FD">
      <w:pPr>
        <w:bidi/>
        <w:rPr>
          <w:rFonts w:cs="David" w:hint="cs"/>
          <w:u w:val="single"/>
          <w:rtl/>
        </w:rPr>
      </w:pPr>
      <w:r w:rsidRPr="009F06FD">
        <w:rPr>
          <w:rFonts w:cs="David" w:hint="cs"/>
          <w:u w:val="single"/>
          <w:rtl/>
        </w:rPr>
        <w:t>מוחמד ברכה:</w:t>
      </w:r>
    </w:p>
    <w:p w14:paraId="6F7FFA1F" w14:textId="77777777" w:rsidR="009F06FD" w:rsidRPr="009F06FD" w:rsidRDefault="009F06FD" w:rsidP="009F06FD">
      <w:pPr>
        <w:bidi/>
        <w:rPr>
          <w:rFonts w:cs="David" w:hint="cs"/>
          <w:rtl/>
        </w:rPr>
      </w:pPr>
    </w:p>
    <w:p w14:paraId="1BAB5EF7" w14:textId="77777777" w:rsidR="009F06FD" w:rsidRPr="009F06FD" w:rsidRDefault="009F06FD" w:rsidP="009F06FD">
      <w:pPr>
        <w:bidi/>
        <w:rPr>
          <w:rFonts w:cs="David" w:hint="cs"/>
          <w:rtl/>
        </w:rPr>
      </w:pPr>
      <w:r w:rsidRPr="009F06FD">
        <w:rPr>
          <w:rFonts w:cs="David" w:hint="cs"/>
          <w:rtl/>
        </w:rPr>
        <w:tab/>
        <w:t xml:space="preserve">אתם מספיק חזקים כדי לוותר על מקום בוועדת הכספים. </w:t>
      </w:r>
    </w:p>
    <w:p w14:paraId="1866EC32" w14:textId="77777777" w:rsidR="009F06FD" w:rsidRPr="009F06FD" w:rsidRDefault="009F06FD" w:rsidP="009F06FD">
      <w:pPr>
        <w:bidi/>
        <w:rPr>
          <w:rFonts w:cs="David" w:hint="cs"/>
          <w:rtl/>
        </w:rPr>
      </w:pPr>
    </w:p>
    <w:p w14:paraId="3F7FF210"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2A76169F" w14:textId="77777777" w:rsidR="009F06FD" w:rsidRPr="009F06FD" w:rsidRDefault="009F06FD" w:rsidP="009F06FD">
      <w:pPr>
        <w:bidi/>
        <w:rPr>
          <w:rFonts w:cs="David" w:hint="cs"/>
          <w:rtl/>
        </w:rPr>
      </w:pPr>
    </w:p>
    <w:p w14:paraId="0F4E9E31" w14:textId="77777777" w:rsidR="009F06FD" w:rsidRPr="009F06FD" w:rsidRDefault="009F06FD" w:rsidP="009F06FD">
      <w:pPr>
        <w:bidi/>
        <w:ind w:firstLine="567"/>
        <w:rPr>
          <w:rFonts w:cs="David" w:hint="cs"/>
          <w:rtl/>
        </w:rPr>
      </w:pPr>
      <w:r w:rsidRPr="009F06FD">
        <w:rPr>
          <w:rFonts w:cs="David" w:hint="cs"/>
          <w:rtl/>
        </w:rPr>
        <w:t xml:space="preserve">אני מזמין אותך לפנות לכל סיעה אופוזיציונית שמיוצגת בוועדה המסדרת ולהגיע איתה להבנות, כפי שאנחנו, למשל, הגענו להבנות עם סיעות בקואליציה על חשבון המקומות שלנו. אם כוונתך היא, שהקואליציה תוותר על מקום בוועדה זמנית לטובת סיעה אופוזיציונית, לא נראה לי שזה הולך לקרות. אם תרצה לבוא בדברים בנושא זה עם חבר הכנסת </w:t>
      </w:r>
      <w:proofErr w:type="spellStart"/>
      <w:r w:rsidRPr="009F06FD">
        <w:rPr>
          <w:rFonts w:cs="David" w:hint="cs"/>
          <w:rtl/>
        </w:rPr>
        <w:t>אלקין</w:t>
      </w:r>
      <w:proofErr w:type="spellEnd"/>
      <w:r w:rsidRPr="009F06FD">
        <w:rPr>
          <w:rFonts w:cs="David" w:hint="cs"/>
          <w:rtl/>
        </w:rPr>
        <w:t xml:space="preserve">, תוכל לעשות זאת. בסך-הכול אני ממלא תפקיד עד סוף הישיבה הזאת ואז השרביט תעבור אליו. קשה לי להאמין שהוא יסכים לזה. לכן אני מציע להצביע על הצעת יושב ראש הכנסת, בתיקון שהציע חבר הכנסת אריאל. </w:t>
      </w:r>
    </w:p>
    <w:p w14:paraId="56177BC4" w14:textId="77777777" w:rsidR="009F06FD" w:rsidRPr="009F06FD" w:rsidRDefault="009F06FD" w:rsidP="009F06FD">
      <w:pPr>
        <w:bidi/>
        <w:rPr>
          <w:rFonts w:cs="David" w:hint="cs"/>
          <w:rtl/>
        </w:rPr>
      </w:pPr>
    </w:p>
    <w:p w14:paraId="5DF3F05C" w14:textId="77777777" w:rsidR="009F06FD" w:rsidRPr="009F06FD" w:rsidRDefault="009F06FD" w:rsidP="009F06FD">
      <w:pPr>
        <w:bidi/>
        <w:ind w:firstLine="567"/>
        <w:rPr>
          <w:rFonts w:cs="David" w:hint="cs"/>
          <w:rtl/>
        </w:rPr>
      </w:pPr>
      <w:r w:rsidRPr="009F06FD">
        <w:rPr>
          <w:rFonts w:cs="David" w:hint="cs"/>
          <w:rtl/>
        </w:rPr>
        <w:t>הצעת יושב ראש הכנסת היא: 1. לא להגביל את הוועדות הזמניות, הוועדה המסדרת, ועדת חוץ וביטחון וועדת הכספים לקיום ישיבות בפגרה. 2ף. בחופשת פסח, מערב החג ועד סיומו, כולל המימונה, לא יתקיימו ישיבות, למעט אם יהיה צורך דחוף ובאישור יו"ר הכנסת. 3. התראה לחברי וועדות לגבי זימון לישיבות תהיה 48 שעות לפני קיום הישיבה. מי בעד?</w:t>
      </w:r>
    </w:p>
    <w:p w14:paraId="7258D14F" w14:textId="77777777" w:rsidR="009F06FD" w:rsidRPr="009F06FD" w:rsidRDefault="009F06FD" w:rsidP="009F06FD">
      <w:pPr>
        <w:bidi/>
        <w:rPr>
          <w:rFonts w:cs="David" w:hint="cs"/>
          <w:rtl/>
        </w:rPr>
      </w:pPr>
    </w:p>
    <w:p w14:paraId="5462C660" w14:textId="77777777" w:rsidR="009F06FD" w:rsidRPr="009F06FD" w:rsidRDefault="009F06FD" w:rsidP="009F06FD">
      <w:pPr>
        <w:bidi/>
        <w:jc w:val="center"/>
        <w:rPr>
          <w:rFonts w:cs="David" w:hint="cs"/>
          <w:b/>
          <w:bCs/>
          <w:rtl/>
        </w:rPr>
      </w:pPr>
      <w:r w:rsidRPr="009F06FD">
        <w:rPr>
          <w:rFonts w:cs="David" w:hint="cs"/>
          <w:b/>
          <w:bCs/>
          <w:rtl/>
        </w:rPr>
        <w:t>הצבעה</w:t>
      </w:r>
    </w:p>
    <w:p w14:paraId="6C612252" w14:textId="77777777" w:rsidR="009F06FD" w:rsidRPr="009F06FD" w:rsidRDefault="009F06FD" w:rsidP="009F06FD">
      <w:pPr>
        <w:bidi/>
        <w:jc w:val="center"/>
        <w:rPr>
          <w:rFonts w:cs="David" w:hint="cs"/>
          <w:rtl/>
        </w:rPr>
      </w:pPr>
    </w:p>
    <w:p w14:paraId="656E8EA3" w14:textId="77777777" w:rsidR="009F06FD" w:rsidRPr="009F06FD" w:rsidRDefault="009F06FD" w:rsidP="009F06FD">
      <w:pPr>
        <w:bidi/>
        <w:jc w:val="center"/>
        <w:rPr>
          <w:rFonts w:cs="David" w:hint="cs"/>
          <w:rtl/>
        </w:rPr>
      </w:pPr>
      <w:r w:rsidRPr="009F06FD">
        <w:rPr>
          <w:rFonts w:cs="David" w:hint="cs"/>
          <w:rtl/>
        </w:rPr>
        <w:t xml:space="preserve">בעד </w:t>
      </w:r>
      <w:r w:rsidRPr="009F06FD">
        <w:rPr>
          <w:rFonts w:cs="David"/>
          <w:rtl/>
        </w:rPr>
        <w:t>–</w:t>
      </w:r>
      <w:r w:rsidRPr="009F06FD">
        <w:rPr>
          <w:rFonts w:cs="David" w:hint="cs"/>
          <w:rtl/>
        </w:rPr>
        <w:t xml:space="preserve"> רוב</w:t>
      </w:r>
    </w:p>
    <w:p w14:paraId="5D62DDF4" w14:textId="77777777" w:rsidR="009F06FD" w:rsidRPr="009F06FD" w:rsidRDefault="009F06FD" w:rsidP="009F06FD">
      <w:pPr>
        <w:bidi/>
        <w:jc w:val="center"/>
        <w:rPr>
          <w:rFonts w:cs="David" w:hint="cs"/>
          <w:rtl/>
        </w:rPr>
      </w:pPr>
      <w:r w:rsidRPr="009F06FD">
        <w:rPr>
          <w:rFonts w:cs="David" w:hint="cs"/>
          <w:rtl/>
        </w:rPr>
        <w:t xml:space="preserve">נגד </w:t>
      </w:r>
      <w:r w:rsidRPr="009F06FD">
        <w:rPr>
          <w:rFonts w:cs="David"/>
          <w:rtl/>
        </w:rPr>
        <w:t>–</w:t>
      </w:r>
      <w:r w:rsidRPr="009F06FD">
        <w:rPr>
          <w:rFonts w:cs="David" w:hint="cs"/>
          <w:rtl/>
        </w:rPr>
        <w:t xml:space="preserve"> אין</w:t>
      </w:r>
    </w:p>
    <w:p w14:paraId="34E9B235" w14:textId="77777777" w:rsidR="009F06FD" w:rsidRPr="009F06FD" w:rsidRDefault="009F06FD" w:rsidP="009F06FD">
      <w:pPr>
        <w:bidi/>
        <w:jc w:val="center"/>
        <w:rPr>
          <w:rFonts w:cs="David" w:hint="cs"/>
          <w:rtl/>
        </w:rPr>
      </w:pPr>
      <w:r w:rsidRPr="009F06FD">
        <w:rPr>
          <w:rFonts w:cs="David" w:hint="cs"/>
          <w:rtl/>
        </w:rPr>
        <w:t xml:space="preserve">נמנעים </w:t>
      </w:r>
      <w:r w:rsidRPr="009F06FD">
        <w:rPr>
          <w:rFonts w:cs="David"/>
          <w:rtl/>
        </w:rPr>
        <w:t>–</w:t>
      </w:r>
      <w:r w:rsidRPr="009F06FD">
        <w:rPr>
          <w:rFonts w:cs="David" w:hint="cs"/>
          <w:rtl/>
        </w:rPr>
        <w:t xml:space="preserve"> אין</w:t>
      </w:r>
    </w:p>
    <w:p w14:paraId="0466698F" w14:textId="77777777" w:rsidR="009F06FD" w:rsidRPr="009F06FD" w:rsidRDefault="009F06FD" w:rsidP="009F06FD">
      <w:pPr>
        <w:bidi/>
        <w:rPr>
          <w:rFonts w:cs="David" w:hint="cs"/>
          <w:rtl/>
        </w:rPr>
      </w:pPr>
    </w:p>
    <w:p w14:paraId="67EC3F4E"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6D45818E" w14:textId="77777777" w:rsidR="009F06FD" w:rsidRPr="009F06FD" w:rsidRDefault="009F06FD" w:rsidP="009F06FD">
      <w:pPr>
        <w:bidi/>
        <w:rPr>
          <w:rFonts w:cs="David" w:hint="cs"/>
          <w:rtl/>
        </w:rPr>
      </w:pPr>
    </w:p>
    <w:p w14:paraId="1E8805D8" w14:textId="77777777" w:rsidR="009F06FD" w:rsidRPr="009F06FD" w:rsidRDefault="009F06FD" w:rsidP="009F06FD">
      <w:pPr>
        <w:bidi/>
        <w:rPr>
          <w:rFonts w:cs="David" w:hint="cs"/>
          <w:rtl/>
        </w:rPr>
      </w:pPr>
      <w:r w:rsidRPr="009F06FD">
        <w:rPr>
          <w:rFonts w:cs="David" w:hint="cs"/>
          <w:rtl/>
        </w:rPr>
        <w:tab/>
        <w:t xml:space="preserve">פה אחד. </w:t>
      </w:r>
    </w:p>
    <w:p w14:paraId="6355009D" w14:textId="77777777" w:rsidR="009F06FD" w:rsidRPr="009F06FD" w:rsidRDefault="009F06FD" w:rsidP="009F06FD">
      <w:pPr>
        <w:bidi/>
        <w:rPr>
          <w:rFonts w:cs="David" w:hint="cs"/>
          <w:rtl/>
        </w:rPr>
      </w:pPr>
    </w:p>
    <w:p w14:paraId="4F057C5F" w14:textId="77777777" w:rsidR="009F06FD" w:rsidRPr="009F06FD" w:rsidRDefault="009F06FD" w:rsidP="009F06FD">
      <w:pPr>
        <w:bidi/>
        <w:rPr>
          <w:rFonts w:cs="David" w:hint="cs"/>
          <w:rtl/>
        </w:rPr>
      </w:pPr>
      <w:r w:rsidRPr="009F06FD">
        <w:rPr>
          <w:rFonts w:cs="David" w:hint="cs"/>
          <w:u w:val="single"/>
          <w:rtl/>
        </w:rPr>
        <w:t xml:space="preserve"> אופיר פינס-פז:</w:t>
      </w:r>
    </w:p>
    <w:p w14:paraId="20813396" w14:textId="77777777" w:rsidR="009F06FD" w:rsidRPr="009F06FD" w:rsidRDefault="009F06FD" w:rsidP="009F06FD">
      <w:pPr>
        <w:bidi/>
        <w:rPr>
          <w:rFonts w:cs="David" w:hint="cs"/>
          <w:rtl/>
        </w:rPr>
      </w:pPr>
    </w:p>
    <w:p w14:paraId="17A4CAA0" w14:textId="77777777" w:rsidR="009F06FD" w:rsidRPr="009F06FD" w:rsidRDefault="009F06FD" w:rsidP="009F06FD">
      <w:pPr>
        <w:bidi/>
        <w:rPr>
          <w:rFonts w:cs="David" w:hint="cs"/>
          <w:rtl/>
        </w:rPr>
      </w:pPr>
      <w:r w:rsidRPr="009F06FD">
        <w:rPr>
          <w:rFonts w:cs="David" w:hint="cs"/>
          <w:rtl/>
        </w:rPr>
        <w:tab/>
        <w:t xml:space="preserve">גדעון, סליחה. אמרת שתתייחס לוועדות הקבועות. </w:t>
      </w:r>
    </w:p>
    <w:p w14:paraId="27FE1A64" w14:textId="77777777" w:rsidR="009F06FD" w:rsidRPr="009F06FD" w:rsidRDefault="009F06FD" w:rsidP="009F06FD">
      <w:pPr>
        <w:bidi/>
        <w:rPr>
          <w:rFonts w:cs="David" w:hint="cs"/>
          <w:rtl/>
        </w:rPr>
      </w:pPr>
    </w:p>
    <w:p w14:paraId="5A4745FE"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7B550F0A" w14:textId="77777777" w:rsidR="009F06FD" w:rsidRPr="009F06FD" w:rsidRDefault="009F06FD" w:rsidP="009F06FD">
      <w:pPr>
        <w:bidi/>
        <w:rPr>
          <w:rFonts w:cs="David" w:hint="cs"/>
          <w:rtl/>
        </w:rPr>
      </w:pPr>
    </w:p>
    <w:p w14:paraId="092EF6CF" w14:textId="77777777" w:rsidR="009F06FD" w:rsidRPr="009F06FD" w:rsidRDefault="009F06FD" w:rsidP="009F06FD">
      <w:pPr>
        <w:bidi/>
        <w:ind w:firstLine="567"/>
        <w:rPr>
          <w:rFonts w:cs="David" w:hint="cs"/>
          <w:rtl/>
        </w:rPr>
      </w:pPr>
      <w:r w:rsidRPr="009F06FD">
        <w:rPr>
          <w:rFonts w:cs="David" w:hint="cs"/>
          <w:rtl/>
        </w:rPr>
        <w:t xml:space="preserve">אנחנו בעצם סיימנו אתמול, וזה הונח על שולחן הכנסת. יצרנו את הפאזל של הוועדות, כאשר הוא כולל גם 3 ועדות שנמסרות לאופוזיציה. לפי דעתי, במבנה הקיים, הן יצטרכו להיות כולן לסיעת האופוזיציה הגדולה. מדובר בוועדת ביקורת, בוועדת המדע והטכנולוגיה וועדת הכלכלה. אין סיעה אופוזיציונית אחרת שעומדת במדד לוועדת סטטוטורית. בסידור הכולל יצרנו מצב שבו כל סיעה מסיעות הבית, לפחות לפרק זמן מסוים, עומדת בראשות ועדה, כולל ועדות הרשות, ללא שום יוצא מן הכלל. גם הגענו להבנה, כמובן, בין כל סיעות הקואליציה, לגבי הוועדות שיתחלקו בין סיעות הקואליציה עם נושא אחד שתלוי בנושא יהדות התורה. </w:t>
      </w:r>
    </w:p>
    <w:p w14:paraId="69BF268F" w14:textId="77777777" w:rsidR="009F06FD" w:rsidRPr="009F06FD" w:rsidRDefault="009F06FD" w:rsidP="009F06FD">
      <w:pPr>
        <w:bidi/>
        <w:rPr>
          <w:rFonts w:cs="David" w:hint="cs"/>
          <w:rtl/>
        </w:rPr>
      </w:pPr>
    </w:p>
    <w:p w14:paraId="6537211A" w14:textId="77777777" w:rsidR="009F06FD" w:rsidRPr="009F06FD" w:rsidRDefault="009F06FD" w:rsidP="009F06FD">
      <w:pPr>
        <w:bidi/>
        <w:ind w:firstLine="567"/>
        <w:rPr>
          <w:rFonts w:cs="David" w:hint="cs"/>
          <w:rtl/>
        </w:rPr>
      </w:pPr>
      <w:r w:rsidRPr="009F06FD">
        <w:rPr>
          <w:rFonts w:cs="David" w:hint="cs"/>
          <w:rtl/>
        </w:rPr>
        <w:t xml:space="preserve">כלומר, אנחנו יכולים להביא הצעה לעניין ראשי הוועדות הקבועות. מה שעדיין לא עשינו זה הרכב הוועדות הקבועות, זאת אומרת, המפתחות בכל ועדה וועדה. זה ידרוש זמן. נעשה מאמץ להגיע לזה במהלך הזמן הקצר שנשאר עד ליציאה לפגרה. יכול להיות שנביא את זה במהלך הפגרה. העקרונות הם פחות או יותר מה שאמרתי עכשיו. צריך לעשות </w:t>
      </w:r>
      <w:proofErr w:type="spellStart"/>
      <w:r w:rsidRPr="009F06FD">
        <w:rPr>
          <w:rFonts w:cs="David" w:hint="cs"/>
          <w:rtl/>
        </w:rPr>
        <w:t>כיוונון</w:t>
      </w:r>
      <w:proofErr w:type="spellEnd"/>
      <w:r w:rsidRPr="009F06FD">
        <w:rPr>
          <w:rFonts w:cs="David" w:hint="cs"/>
          <w:rtl/>
        </w:rPr>
        <w:t xml:space="preserve">. יש מפתח סיעתי, 1.6 לכל סיעה. </w:t>
      </w:r>
    </w:p>
    <w:p w14:paraId="0EFDC488" w14:textId="77777777" w:rsidR="009F06FD" w:rsidRPr="009F06FD" w:rsidRDefault="009F06FD" w:rsidP="009F06FD">
      <w:pPr>
        <w:bidi/>
        <w:rPr>
          <w:rFonts w:cs="David" w:hint="cs"/>
          <w:rtl/>
        </w:rPr>
      </w:pPr>
    </w:p>
    <w:p w14:paraId="38693FF7" w14:textId="77777777" w:rsidR="009F06FD" w:rsidRPr="009F06FD" w:rsidRDefault="009F06FD" w:rsidP="009F06FD">
      <w:pPr>
        <w:bidi/>
        <w:rPr>
          <w:rFonts w:cs="David" w:hint="cs"/>
          <w:rtl/>
        </w:rPr>
      </w:pPr>
      <w:r w:rsidRPr="009F06FD">
        <w:rPr>
          <w:rFonts w:cs="David" w:hint="cs"/>
          <w:u w:val="single"/>
          <w:rtl/>
        </w:rPr>
        <w:t xml:space="preserve"> צחי הנגבי:</w:t>
      </w:r>
    </w:p>
    <w:p w14:paraId="38C7C72A" w14:textId="77777777" w:rsidR="009F06FD" w:rsidRPr="009F06FD" w:rsidRDefault="009F06FD" w:rsidP="009F06FD">
      <w:pPr>
        <w:bidi/>
        <w:rPr>
          <w:rFonts w:cs="David" w:hint="cs"/>
          <w:rtl/>
        </w:rPr>
      </w:pPr>
    </w:p>
    <w:p w14:paraId="63306754" w14:textId="77777777" w:rsidR="009F06FD" w:rsidRPr="009F06FD" w:rsidRDefault="009F06FD" w:rsidP="009F06FD">
      <w:pPr>
        <w:bidi/>
        <w:ind w:firstLine="567"/>
        <w:rPr>
          <w:rFonts w:cs="David" w:hint="cs"/>
          <w:rtl/>
        </w:rPr>
      </w:pPr>
      <w:r w:rsidRPr="009F06FD">
        <w:rPr>
          <w:rFonts w:cs="David" w:hint="cs"/>
          <w:rtl/>
        </w:rPr>
        <w:t xml:space="preserve">לגבי יושבי הראש אני לא יודע אם נצליח. </w:t>
      </w:r>
    </w:p>
    <w:p w14:paraId="52F8EFE2" w14:textId="77777777" w:rsidR="009F06FD" w:rsidRPr="009F06FD" w:rsidRDefault="009F06FD" w:rsidP="009F06FD">
      <w:pPr>
        <w:bidi/>
        <w:rPr>
          <w:rFonts w:cs="David" w:hint="cs"/>
          <w:rtl/>
        </w:rPr>
      </w:pPr>
    </w:p>
    <w:p w14:paraId="3317A04C"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2C6D4C5E" w14:textId="77777777" w:rsidR="009F06FD" w:rsidRPr="009F06FD" w:rsidRDefault="009F06FD" w:rsidP="009F06FD">
      <w:pPr>
        <w:bidi/>
        <w:rPr>
          <w:rFonts w:cs="David" w:hint="cs"/>
          <w:rtl/>
        </w:rPr>
      </w:pPr>
    </w:p>
    <w:p w14:paraId="781773EF" w14:textId="77777777" w:rsidR="009F06FD" w:rsidRPr="009F06FD" w:rsidRDefault="009F06FD" w:rsidP="009F06FD">
      <w:pPr>
        <w:bidi/>
        <w:ind w:firstLine="567"/>
        <w:rPr>
          <w:rFonts w:cs="David" w:hint="cs"/>
          <w:rtl/>
        </w:rPr>
      </w:pPr>
      <w:r w:rsidRPr="009F06FD">
        <w:rPr>
          <w:rFonts w:cs="David" w:hint="cs"/>
          <w:rtl/>
        </w:rPr>
        <w:t xml:space="preserve">אנחנו יכולים להחליט מה המפתח, כמה מקומות יש לכל סיעה בכל ועדה, מי עומד ברשות כל ועדה, ואחרי זה הסיעות בוחרות. אחר כך נשאר לאשר את ההרכבים במליאה. אנחנו, מצידנו, נעשה את </w:t>
      </w:r>
      <w:proofErr w:type="spellStart"/>
      <w:r w:rsidRPr="009F06FD">
        <w:rPr>
          <w:rFonts w:cs="David" w:hint="cs"/>
          <w:rtl/>
        </w:rPr>
        <w:t>המירב</w:t>
      </w:r>
      <w:proofErr w:type="spellEnd"/>
      <w:r w:rsidRPr="009F06FD">
        <w:rPr>
          <w:rFonts w:cs="David" w:hint="cs"/>
          <w:rtl/>
        </w:rPr>
        <w:t xml:space="preserve"> וגם נבוא בדברים, כדי לנסות להתקדם בנושא הזה בזמן שנשאר עם ליציאה לפגרה. אם לא נצליח, נצא לפגרה עם הוועדות הזמניות והוועדה המסדרת תכונס במהלך הפגרה, כמה שיותר מוקדם ותקבל החלטות. </w:t>
      </w:r>
    </w:p>
    <w:p w14:paraId="36C78419" w14:textId="77777777" w:rsidR="009F06FD" w:rsidRPr="009F06FD" w:rsidRDefault="009F06FD" w:rsidP="009F06FD">
      <w:pPr>
        <w:bidi/>
        <w:rPr>
          <w:rFonts w:cs="David" w:hint="cs"/>
          <w:rtl/>
        </w:rPr>
      </w:pPr>
    </w:p>
    <w:p w14:paraId="1F2378B1" w14:textId="77777777" w:rsidR="009F06FD" w:rsidRPr="009F06FD" w:rsidRDefault="009F06FD" w:rsidP="009F06FD">
      <w:pPr>
        <w:bidi/>
        <w:ind w:firstLine="567"/>
        <w:rPr>
          <w:rFonts w:cs="David" w:hint="cs"/>
          <w:rtl/>
        </w:rPr>
      </w:pPr>
      <w:r w:rsidRPr="009F06FD">
        <w:rPr>
          <w:rFonts w:cs="David" w:hint="cs"/>
          <w:rtl/>
        </w:rPr>
        <w:t>זה מניח את דעתך?</w:t>
      </w:r>
    </w:p>
    <w:p w14:paraId="2ED9EE53" w14:textId="77777777" w:rsidR="009F06FD" w:rsidRPr="009F06FD" w:rsidRDefault="009F06FD" w:rsidP="009F06FD">
      <w:pPr>
        <w:bidi/>
        <w:rPr>
          <w:rFonts w:cs="David" w:hint="cs"/>
          <w:rtl/>
        </w:rPr>
      </w:pPr>
    </w:p>
    <w:p w14:paraId="7998BFB0" w14:textId="77777777" w:rsidR="009F06FD" w:rsidRPr="009F06FD" w:rsidRDefault="009F06FD" w:rsidP="009F06FD">
      <w:pPr>
        <w:bidi/>
        <w:rPr>
          <w:rFonts w:cs="David" w:hint="cs"/>
          <w:rtl/>
        </w:rPr>
      </w:pPr>
      <w:r w:rsidRPr="009F06FD">
        <w:rPr>
          <w:rFonts w:cs="David" w:hint="cs"/>
          <w:u w:val="single"/>
          <w:rtl/>
        </w:rPr>
        <w:t xml:space="preserve"> אופיר פינס-פז:</w:t>
      </w:r>
    </w:p>
    <w:p w14:paraId="73FEC576" w14:textId="77777777" w:rsidR="009F06FD" w:rsidRPr="009F06FD" w:rsidRDefault="009F06FD" w:rsidP="009F06FD">
      <w:pPr>
        <w:bidi/>
        <w:rPr>
          <w:rFonts w:cs="David" w:hint="cs"/>
          <w:rtl/>
        </w:rPr>
      </w:pPr>
    </w:p>
    <w:p w14:paraId="0FEA29E5" w14:textId="77777777" w:rsidR="009F06FD" w:rsidRPr="009F06FD" w:rsidRDefault="009F06FD" w:rsidP="009F06FD">
      <w:pPr>
        <w:bidi/>
        <w:rPr>
          <w:rFonts w:cs="David" w:hint="cs"/>
          <w:rtl/>
        </w:rPr>
      </w:pPr>
      <w:r w:rsidRPr="009F06FD">
        <w:rPr>
          <w:rFonts w:cs="David" w:hint="cs"/>
          <w:rtl/>
        </w:rPr>
        <w:tab/>
        <w:t xml:space="preserve"> בהחלט. </w:t>
      </w:r>
    </w:p>
    <w:p w14:paraId="2555EA91" w14:textId="77777777" w:rsidR="009F06FD" w:rsidRPr="009F06FD" w:rsidRDefault="009F06FD" w:rsidP="009F06FD">
      <w:pPr>
        <w:bidi/>
        <w:rPr>
          <w:rFonts w:cs="David" w:hint="cs"/>
          <w:rtl/>
        </w:rPr>
      </w:pPr>
    </w:p>
    <w:p w14:paraId="6C14953D" w14:textId="77777777" w:rsidR="009F06FD" w:rsidRPr="009F06FD" w:rsidRDefault="009F06FD" w:rsidP="009F06FD">
      <w:pPr>
        <w:bidi/>
        <w:rPr>
          <w:rFonts w:cs="David" w:hint="cs"/>
          <w:rtl/>
        </w:rPr>
      </w:pPr>
    </w:p>
    <w:p w14:paraId="6CAE39D2" w14:textId="77777777" w:rsidR="009F06FD" w:rsidRPr="009F06FD" w:rsidRDefault="009F06FD" w:rsidP="009F06FD">
      <w:pPr>
        <w:bidi/>
        <w:rPr>
          <w:rFonts w:cs="David" w:hint="cs"/>
          <w:rtl/>
        </w:rPr>
      </w:pPr>
    </w:p>
    <w:p w14:paraId="72ED2672" w14:textId="77777777" w:rsidR="009F06FD" w:rsidRPr="009F06FD" w:rsidRDefault="009F06FD" w:rsidP="009F06FD">
      <w:pPr>
        <w:bidi/>
        <w:jc w:val="center"/>
        <w:rPr>
          <w:rFonts w:cs="David" w:hint="cs"/>
          <w:b/>
          <w:bCs/>
          <w:u w:val="single"/>
          <w:rtl/>
        </w:rPr>
      </w:pPr>
      <w:r w:rsidRPr="009F06FD">
        <w:rPr>
          <w:rFonts w:cs="David"/>
          <w:rtl/>
        </w:rPr>
        <w:br w:type="page"/>
      </w:r>
      <w:r w:rsidRPr="009F06FD">
        <w:rPr>
          <w:rFonts w:cs="David" w:hint="cs"/>
          <w:b/>
          <w:bCs/>
          <w:u w:val="single"/>
          <w:rtl/>
        </w:rPr>
        <w:t xml:space="preserve"> ו. בחירת יושב ראש חדש בוועדה המסדרת</w:t>
      </w:r>
    </w:p>
    <w:p w14:paraId="0EE8D8AE" w14:textId="77777777" w:rsidR="009F06FD" w:rsidRPr="009F06FD" w:rsidRDefault="009F06FD" w:rsidP="009F06FD">
      <w:pPr>
        <w:bidi/>
        <w:rPr>
          <w:rFonts w:cs="David" w:hint="cs"/>
          <w:rtl/>
        </w:rPr>
      </w:pPr>
    </w:p>
    <w:p w14:paraId="15CD4908"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7F7765C2" w14:textId="77777777" w:rsidR="009F06FD" w:rsidRPr="009F06FD" w:rsidRDefault="009F06FD" w:rsidP="009F06FD">
      <w:pPr>
        <w:bidi/>
        <w:rPr>
          <w:rFonts w:cs="David" w:hint="cs"/>
          <w:rtl/>
        </w:rPr>
      </w:pPr>
    </w:p>
    <w:p w14:paraId="2287C9FA" w14:textId="77777777" w:rsidR="009F06FD" w:rsidRPr="009F06FD" w:rsidRDefault="009F06FD" w:rsidP="009F06FD">
      <w:pPr>
        <w:bidi/>
        <w:rPr>
          <w:rFonts w:cs="David" w:hint="cs"/>
          <w:rtl/>
        </w:rPr>
      </w:pPr>
      <w:r w:rsidRPr="009F06FD">
        <w:rPr>
          <w:rFonts w:cs="David" w:hint="cs"/>
          <w:rtl/>
        </w:rPr>
        <w:tab/>
        <w:t xml:space="preserve">חבר הכנסת </w:t>
      </w:r>
      <w:proofErr w:type="spellStart"/>
      <w:r w:rsidRPr="009F06FD">
        <w:rPr>
          <w:rFonts w:cs="David" w:hint="cs"/>
          <w:rtl/>
        </w:rPr>
        <w:t>אלקין</w:t>
      </w:r>
      <w:proofErr w:type="spellEnd"/>
      <w:r w:rsidRPr="009F06FD">
        <w:rPr>
          <w:rFonts w:cs="David" w:hint="cs"/>
          <w:rtl/>
        </w:rPr>
        <w:t xml:space="preserve">, בבקשה. </w:t>
      </w:r>
    </w:p>
    <w:p w14:paraId="4E5C3118" w14:textId="77777777" w:rsidR="009F06FD" w:rsidRPr="009F06FD" w:rsidRDefault="009F06FD" w:rsidP="009F06FD">
      <w:pPr>
        <w:bidi/>
        <w:rPr>
          <w:rFonts w:cs="David" w:hint="cs"/>
          <w:rtl/>
        </w:rPr>
      </w:pPr>
    </w:p>
    <w:p w14:paraId="41D4452D" w14:textId="77777777" w:rsidR="009F06FD" w:rsidRPr="009F06FD" w:rsidRDefault="009F06FD" w:rsidP="009F06FD">
      <w:pPr>
        <w:bidi/>
        <w:rPr>
          <w:rFonts w:cs="David" w:hint="cs"/>
          <w:u w:val="single"/>
          <w:rtl/>
        </w:rPr>
      </w:pPr>
      <w:r w:rsidRPr="009F06FD">
        <w:rPr>
          <w:rFonts w:cs="David" w:hint="cs"/>
          <w:u w:val="single"/>
          <w:rtl/>
        </w:rPr>
        <w:t xml:space="preserve">זאב </w:t>
      </w:r>
      <w:proofErr w:type="spellStart"/>
      <w:r w:rsidRPr="009F06FD">
        <w:rPr>
          <w:rFonts w:cs="David" w:hint="cs"/>
          <w:u w:val="single"/>
          <w:rtl/>
        </w:rPr>
        <w:t>אלקין</w:t>
      </w:r>
      <w:proofErr w:type="spellEnd"/>
      <w:r w:rsidRPr="009F06FD">
        <w:rPr>
          <w:rFonts w:cs="David" w:hint="cs"/>
          <w:u w:val="single"/>
          <w:rtl/>
        </w:rPr>
        <w:t>:</w:t>
      </w:r>
    </w:p>
    <w:p w14:paraId="076EB8ED" w14:textId="77777777" w:rsidR="009F06FD" w:rsidRPr="009F06FD" w:rsidRDefault="009F06FD" w:rsidP="009F06FD">
      <w:pPr>
        <w:bidi/>
        <w:rPr>
          <w:rFonts w:cs="David" w:hint="cs"/>
          <w:u w:val="single"/>
          <w:rtl/>
        </w:rPr>
      </w:pPr>
    </w:p>
    <w:p w14:paraId="3DB90CF4" w14:textId="77777777" w:rsidR="009F06FD" w:rsidRPr="009F06FD" w:rsidRDefault="009F06FD" w:rsidP="009F06FD">
      <w:pPr>
        <w:bidi/>
        <w:rPr>
          <w:rFonts w:cs="David" w:hint="cs"/>
          <w:rtl/>
        </w:rPr>
      </w:pPr>
      <w:r w:rsidRPr="009F06FD">
        <w:rPr>
          <w:rFonts w:cs="David" w:hint="cs"/>
          <w:rtl/>
        </w:rPr>
        <w:tab/>
        <w:t xml:space="preserve">על שולחנכם מונחת הצעה של ועדת החדרים לגבי חלוקת חדרי סיעות בקומת הוועדות לשעבר. היא נדונה ואושרה פה-אחד בדיון בוועדת החדרים אבל מבחינה סטטוטורית ועדת הכנסת חייבת לאשר את הסיכום של ועדת החדרים, כדי שנוכל באופן מזורז, במהלך הפגרה, להכין את החדרים החדשים לסיעות לקראת המעבר. </w:t>
      </w:r>
    </w:p>
    <w:p w14:paraId="7F32B099" w14:textId="77777777" w:rsidR="009F06FD" w:rsidRPr="009F06FD" w:rsidRDefault="009F06FD" w:rsidP="009F06FD">
      <w:pPr>
        <w:bidi/>
        <w:rPr>
          <w:rFonts w:cs="David" w:hint="cs"/>
          <w:rtl/>
        </w:rPr>
      </w:pPr>
    </w:p>
    <w:p w14:paraId="56ADD41E" w14:textId="77777777" w:rsidR="009F06FD" w:rsidRPr="009F06FD" w:rsidRDefault="009F06FD" w:rsidP="009F06FD">
      <w:pPr>
        <w:bidi/>
        <w:rPr>
          <w:rFonts w:cs="David" w:hint="cs"/>
          <w:u w:val="single"/>
          <w:rtl/>
        </w:rPr>
      </w:pPr>
      <w:r w:rsidRPr="009F06FD">
        <w:rPr>
          <w:rFonts w:cs="David" w:hint="cs"/>
          <w:u w:val="single"/>
          <w:rtl/>
        </w:rPr>
        <w:t>היו"ר גדעון סער:</w:t>
      </w:r>
    </w:p>
    <w:p w14:paraId="65AF6A86" w14:textId="77777777" w:rsidR="009F06FD" w:rsidRPr="009F06FD" w:rsidRDefault="009F06FD" w:rsidP="009F06FD">
      <w:pPr>
        <w:bidi/>
        <w:rPr>
          <w:rFonts w:cs="David" w:hint="cs"/>
          <w:rtl/>
        </w:rPr>
      </w:pPr>
    </w:p>
    <w:p w14:paraId="1596788A" w14:textId="77777777" w:rsidR="009F06FD" w:rsidRPr="009F06FD" w:rsidRDefault="009F06FD" w:rsidP="009F06FD">
      <w:pPr>
        <w:bidi/>
        <w:rPr>
          <w:rFonts w:cs="David" w:hint="cs"/>
          <w:rtl/>
        </w:rPr>
      </w:pPr>
      <w:r w:rsidRPr="009F06FD">
        <w:rPr>
          <w:rFonts w:cs="David" w:hint="cs"/>
          <w:rtl/>
        </w:rPr>
        <w:tab/>
        <w:t>האם יש הערות?</w:t>
      </w:r>
    </w:p>
    <w:p w14:paraId="489B0226" w14:textId="77777777" w:rsidR="009F06FD" w:rsidRPr="009F06FD" w:rsidRDefault="009F06FD" w:rsidP="009F06FD">
      <w:pPr>
        <w:bidi/>
        <w:rPr>
          <w:rFonts w:cs="David" w:hint="cs"/>
          <w:rtl/>
        </w:rPr>
      </w:pPr>
    </w:p>
    <w:p w14:paraId="7DAE5899" w14:textId="77777777" w:rsidR="009F06FD" w:rsidRPr="009F06FD" w:rsidRDefault="009F06FD" w:rsidP="009F06FD">
      <w:pPr>
        <w:bidi/>
        <w:rPr>
          <w:rFonts w:cs="David" w:hint="cs"/>
          <w:rtl/>
        </w:rPr>
      </w:pPr>
      <w:r w:rsidRPr="009F06FD">
        <w:rPr>
          <w:rFonts w:cs="David" w:hint="cs"/>
          <w:rtl/>
        </w:rPr>
        <w:tab/>
        <w:t>מזכיר הכנסת מבהיר שזה על דעת מנהל הכנסת. פורמאלית נאשר. מי בעד? מי נגד?</w:t>
      </w:r>
    </w:p>
    <w:p w14:paraId="2489DBE5" w14:textId="77777777" w:rsidR="009F06FD" w:rsidRPr="009F06FD" w:rsidRDefault="009F06FD" w:rsidP="009F06FD">
      <w:pPr>
        <w:bidi/>
        <w:rPr>
          <w:rFonts w:cs="David" w:hint="cs"/>
          <w:rtl/>
        </w:rPr>
      </w:pPr>
    </w:p>
    <w:p w14:paraId="57C5B2D6" w14:textId="77777777" w:rsidR="009F06FD" w:rsidRPr="009F06FD" w:rsidRDefault="009F06FD" w:rsidP="009F06FD">
      <w:pPr>
        <w:bidi/>
        <w:jc w:val="center"/>
        <w:rPr>
          <w:rFonts w:cs="David" w:hint="cs"/>
          <w:b/>
          <w:bCs/>
          <w:rtl/>
        </w:rPr>
      </w:pPr>
      <w:r w:rsidRPr="009F06FD">
        <w:rPr>
          <w:rFonts w:cs="David" w:hint="cs"/>
          <w:b/>
          <w:bCs/>
          <w:rtl/>
        </w:rPr>
        <w:t>הצבעה</w:t>
      </w:r>
    </w:p>
    <w:p w14:paraId="566AA2FE" w14:textId="77777777" w:rsidR="009F06FD" w:rsidRPr="009F06FD" w:rsidRDefault="009F06FD" w:rsidP="009F06FD">
      <w:pPr>
        <w:bidi/>
        <w:jc w:val="center"/>
        <w:rPr>
          <w:rFonts w:cs="David" w:hint="cs"/>
          <w:rtl/>
        </w:rPr>
      </w:pPr>
    </w:p>
    <w:p w14:paraId="53FBCFA7" w14:textId="77777777" w:rsidR="009F06FD" w:rsidRPr="009F06FD" w:rsidRDefault="009F06FD" w:rsidP="009F06FD">
      <w:pPr>
        <w:bidi/>
        <w:jc w:val="center"/>
        <w:rPr>
          <w:rFonts w:cs="David" w:hint="cs"/>
          <w:rtl/>
        </w:rPr>
      </w:pPr>
      <w:r w:rsidRPr="009F06FD">
        <w:rPr>
          <w:rFonts w:cs="David" w:hint="cs"/>
          <w:rtl/>
        </w:rPr>
        <w:t xml:space="preserve">בעד </w:t>
      </w:r>
      <w:r w:rsidRPr="009F06FD">
        <w:rPr>
          <w:rFonts w:cs="David"/>
          <w:rtl/>
        </w:rPr>
        <w:t>–</w:t>
      </w:r>
      <w:r w:rsidRPr="009F06FD">
        <w:rPr>
          <w:rFonts w:cs="David" w:hint="cs"/>
          <w:rtl/>
        </w:rPr>
        <w:t xml:space="preserve"> רוב</w:t>
      </w:r>
    </w:p>
    <w:p w14:paraId="7E5A0A4A" w14:textId="77777777" w:rsidR="009F06FD" w:rsidRPr="009F06FD" w:rsidRDefault="009F06FD" w:rsidP="009F06FD">
      <w:pPr>
        <w:bidi/>
        <w:jc w:val="center"/>
        <w:rPr>
          <w:rFonts w:cs="David" w:hint="cs"/>
          <w:rtl/>
        </w:rPr>
      </w:pPr>
      <w:r w:rsidRPr="009F06FD">
        <w:rPr>
          <w:rFonts w:cs="David" w:hint="cs"/>
          <w:rtl/>
        </w:rPr>
        <w:t xml:space="preserve">נגד </w:t>
      </w:r>
      <w:r w:rsidRPr="009F06FD">
        <w:rPr>
          <w:rFonts w:cs="David"/>
          <w:rtl/>
        </w:rPr>
        <w:t>–</w:t>
      </w:r>
      <w:r w:rsidRPr="009F06FD">
        <w:rPr>
          <w:rFonts w:cs="David" w:hint="cs"/>
          <w:rtl/>
        </w:rPr>
        <w:t xml:space="preserve"> אין</w:t>
      </w:r>
    </w:p>
    <w:p w14:paraId="5F49A3CE" w14:textId="77777777" w:rsidR="009F06FD" w:rsidRPr="009F06FD" w:rsidRDefault="009F06FD" w:rsidP="009F06FD">
      <w:pPr>
        <w:bidi/>
        <w:jc w:val="center"/>
        <w:rPr>
          <w:rFonts w:cs="David" w:hint="cs"/>
          <w:rtl/>
        </w:rPr>
      </w:pPr>
      <w:r w:rsidRPr="009F06FD">
        <w:rPr>
          <w:rFonts w:cs="David" w:hint="cs"/>
          <w:rtl/>
        </w:rPr>
        <w:t xml:space="preserve">נמנעים </w:t>
      </w:r>
      <w:r w:rsidRPr="009F06FD">
        <w:rPr>
          <w:rFonts w:cs="David"/>
          <w:rtl/>
        </w:rPr>
        <w:t>–</w:t>
      </w:r>
      <w:r w:rsidRPr="009F06FD">
        <w:rPr>
          <w:rFonts w:cs="David" w:hint="cs"/>
          <w:rtl/>
        </w:rPr>
        <w:t xml:space="preserve"> אין</w:t>
      </w:r>
    </w:p>
    <w:p w14:paraId="271DF778" w14:textId="77777777" w:rsidR="009F06FD" w:rsidRPr="009F06FD" w:rsidRDefault="009F06FD" w:rsidP="009F06FD">
      <w:pPr>
        <w:bidi/>
        <w:rPr>
          <w:rFonts w:cs="David" w:hint="cs"/>
          <w:rtl/>
        </w:rPr>
      </w:pPr>
    </w:p>
    <w:p w14:paraId="43AB8412" w14:textId="77777777" w:rsidR="009F06FD" w:rsidRPr="009F06FD" w:rsidRDefault="009F06FD" w:rsidP="009F06FD">
      <w:pPr>
        <w:bidi/>
        <w:rPr>
          <w:rFonts w:cs="David" w:hint="cs"/>
          <w:u w:val="single"/>
          <w:rtl/>
        </w:rPr>
      </w:pPr>
      <w:r w:rsidRPr="009F06FD">
        <w:rPr>
          <w:rFonts w:cs="David" w:hint="cs"/>
          <w:u w:val="single"/>
          <w:rtl/>
        </w:rPr>
        <w:t>היו"ר גדעון סער:</w:t>
      </w:r>
    </w:p>
    <w:p w14:paraId="25F67956" w14:textId="77777777" w:rsidR="009F06FD" w:rsidRPr="009F06FD" w:rsidRDefault="009F06FD" w:rsidP="009F06FD">
      <w:pPr>
        <w:bidi/>
        <w:rPr>
          <w:rFonts w:cs="David" w:hint="cs"/>
          <w:rtl/>
        </w:rPr>
      </w:pPr>
    </w:p>
    <w:p w14:paraId="7B99A710" w14:textId="77777777" w:rsidR="009F06FD" w:rsidRPr="009F06FD" w:rsidRDefault="009F06FD" w:rsidP="009F06FD">
      <w:pPr>
        <w:bidi/>
        <w:rPr>
          <w:rFonts w:cs="David"/>
          <w:rtl/>
        </w:rPr>
      </w:pPr>
      <w:r w:rsidRPr="009F06FD">
        <w:rPr>
          <w:rFonts w:cs="David" w:hint="cs"/>
          <w:rtl/>
        </w:rPr>
        <w:tab/>
        <w:t xml:space="preserve">אני קובע שההצעה שהביא יו"ר ועדת החדרים התקבלה פה אחד. </w:t>
      </w:r>
    </w:p>
    <w:p w14:paraId="50AB1450" w14:textId="77777777" w:rsidR="009F06FD" w:rsidRPr="009F06FD" w:rsidRDefault="009F06FD" w:rsidP="009F06FD">
      <w:pPr>
        <w:bidi/>
        <w:ind w:left="564" w:hanging="564"/>
        <w:jc w:val="center"/>
        <w:rPr>
          <w:rFonts w:cs="David" w:hint="cs"/>
          <w:b/>
          <w:bCs/>
          <w:u w:val="single"/>
          <w:rtl/>
        </w:rPr>
      </w:pPr>
      <w:r w:rsidRPr="009F06FD">
        <w:rPr>
          <w:rFonts w:cs="David"/>
          <w:rtl/>
        </w:rPr>
        <w:br w:type="page"/>
      </w:r>
      <w:r w:rsidRPr="009F06FD">
        <w:rPr>
          <w:rFonts w:cs="David" w:hint="cs"/>
          <w:b/>
          <w:bCs/>
          <w:u w:val="single"/>
          <w:rtl/>
        </w:rPr>
        <w:t xml:space="preserve">ז. בחירת יושב ראש חדש לוועדה המסדרת וחילופי אישים בוועדה המסדרת </w:t>
      </w:r>
    </w:p>
    <w:p w14:paraId="4E371282" w14:textId="77777777" w:rsidR="009F06FD" w:rsidRPr="009F06FD" w:rsidRDefault="009F06FD" w:rsidP="009F06FD">
      <w:pPr>
        <w:bidi/>
        <w:ind w:left="564" w:hanging="564"/>
        <w:jc w:val="center"/>
        <w:rPr>
          <w:rFonts w:cs="David" w:hint="cs"/>
          <w:b/>
          <w:bCs/>
          <w:u w:val="single"/>
        </w:rPr>
      </w:pPr>
      <w:r w:rsidRPr="009F06FD">
        <w:rPr>
          <w:rFonts w:cs="David" w:hint="cs"/>
          <w:b/>
          <w:bCs/>
          <w:u w:val="single"/>
          <w:rtl/>
        </w:rPr>
        <w:t xml:space="preserve">(בשל </w:t>
      </w:r>
      <w:proofErr w:type="spellStart"/>
      <w:r w:rsidRPr="009F06FD">
        <w:rPr>
          <w:rFonts w:cs="David" w:hint="cs"/>
          <w:b/>
          <w:bCs/>
          <w:u w:val="single"/>
          <w:rtl/>
        </w:rPr>
        <w:t>שינוייםבעקבות</w:t>
      </w:r>
      <w:proofErr w:type="spellEnd"/>
      <w:r w:rsidRPr="009F06FD">
        <w:rPr>
          <w:rFonts w:cs="David" w:hint="cs"/>
          <w:b/>
          <w:bCs/>
          <w:u w:val="single"/>
          <w:rtl/>
        </w:rPr>
        <w:t xml:space="preserve"> כינון הממשלה)</w:t>
      </w:r>
    </w:p>
    <w:p w14:paraId="31CDF013" w14:textId="77777777" w:rsidR="009F06FD" w:rsidRPr="009F06FD" w:rsidRDefault="009F06FD" w:rsidP="009F06FD">
      <w:pPr>
        <w:bidi/>
        <w:rPr>
          <w:rFonts w:cs="David" w:hint="cs"/>
          <w:b/>
          <w:bCs/>
          <w:u w:val="single"/>
          <w:rtl/>
        </w:rPr>
      </w:pPr>
    </w:p>
    <w:p w14:paraId="447FE37E" w14:textId="77777777" w:rsidR="009F06FD" w:rsidRPr="009F06FD" w:rsidRDefault="009F06FD" w:rsidP="009F06FD">
      <w:pPr>
        <w:bidi/>
        <w:rPr>
          <w:rFonts w:cs="David" w:hint="cs"/>
          <w:b/>
          <w:bCs/>
          <w:u w:val="single"/>
          <w:rtl/>
        </w:rPr>
      </w:pPr>
    </w:p>
    <w:p w14:paraId="79472366" w14:textId="77777777" w:rsidR="009F06FD" w:rsidRPr="009F06FD" w:rsidRDefault="009F06FD" w:rsidP="009F06FD">
      <w:pPr>
        <w:bidi/>
        <w:rPr>
          <w:rFonts w:cs="David" w:hint="cs"/>
          <w:u w:val="single"/>
          <w:rtl/>
        </w:rPr>
      </w:pPr>
      <w:r w:rsidRPr="009F06FD">
        <w:rPr>
          <w:rFonts w:cs="David" w:hint="cs"/>
          <w:u w:val="single"/>
          <w:rtl/>
        </w:rPr>
        <w:t>היו"ר גדעון סער:</w:t>
      </w:r>
    </w:p>
    <w:p w14:paraId="3925FCF6" w14:textId="77777777" w:rsidR="009F06FD" w:rsidRPr="009F06FD" w:rsidRDefault="009F06FD" w:rsidP="009F06FD">
      <w:pPr>
        <w:bidi/>
        <w:rPr>
          <w:rFonts w:cs="David" w:hint="cs"/>
          <w:b/>
          <w:bCs/>
          <w:u w:val="single"/>
          <w:rtl/>
        </w:rPr>
      </w:pPr>
    </w:p>
    <w:p w14:paraId="01663B6B" w14:textId="77777777" w:rsidR="009F06FD" w:rsidRPr="009F06FD" w:rsidRDefault="009F06FD" w:rsidP="009F06FD">
      <w:pPr>
        <w:bidi/>
        <w:rPr>
          <w:rFonts w:cs="David" w:hint="cs"/>
          <w:rtl/>
        </w:rPr>
      </w:pPr>
      <w:r w:rsidRPr="009F06FD">
        <w:rPr>
          <w:rFonts w:cs="David" w:hint="cs"/>
          <w:b/>
          <w:bCs/>
          <w:rtl/>
        </w:rPr>
        <w:tab/>
      </w:r>
      <w:r w:rsidRPr="009F06FD">
        <w:rPr>
          <w:rFonts w:cs="David" w:hint="cs"/>
          <w:rtl/>
        </w:rPr>
        <w:t xml:space="preserve">עשינו כבר חילופי אישים בוועדה המסדרת. </w:t>
      </w:r>
    </w:p>
    <w:p w14:paraId="4A022760" w14:textId="77777777" w:rsidR="009F06FD" w:rsidRPr="009F06FD" w:rsidRDefault="009F06FD" w:rsidP="009F06FD">
      <w:pPr>
        <w:bidi/>
        <w:rPr>
          <w:rFonts w:cs="David" w:hint="cs"/>
          <w:rtl/>
        </w:rPr>
      </w:pPr>
    </w:p>
    <w:p w14:paraId="4FAD6DDC" w14:textId="77777777" w:rsidR="009F06FD" w:rsidRPr="009F06FD" w:rsidRDefault="009F06FD" w:rsidP="009F06FD">
      <w:pPr>
        <w:bidi/>
        <w:ind w:firstLine="567"/>
        <w:rPr>
          <w:rFonts w:cs="David" w:hint="cs"/>
          <w:rtl/>
        </w:rPr>
      </w:pPr>
      <w:r w:rsidRPr="009F06FD">
        <w:rPr>
          <w:rFonts w:cs="David" w:hint="cs"/>
          <w:rtl/>
        </w:rPr>
        <w:t xml:space="preserve">אני רוצה להציע את חבר הכנסת </w:t>
      </w:r>
      <w:proofErr w:type="spellStart"/>
      <w:r w:rsidRPr="009F06FD">
        <w:rPr>
          <w:rFonts w:cs="David" w:hint="cs"/>
          <w:rtl/>
        </w:rPr>
        <w:t>אלקין</w:t>
      </w:r>
      <w:proofErr w:type="spellEnd"/>
      <w:r w:rsidRPr="009F06FD">
        <w:rPr>
          <w:rFonts w:cs="David" w:hint="cs"/>
          <w:rtl/>
        </w:rPr>
        <w:t xml:space="preserve"> לעמוד במקומי בראשות הוועדה המסדרת. בכל הנושאים יש מעתה לפנות אליו. אני מעמיד להצבעה. זה יהיה בתוקף מההודעה במליאה. </w:t>
      </w:r>
    </w:p>
    <w:p w14:paraId="4B5C6A03" w14:textId="77777777" w:rsidR="009F06FD" w:rsidRPr="009F06FD" w:rsidRDefault="009F06FD" w:rsidP="009F06FD">
      <w:pPr>
        <w:bidi/>
        <w:rPr>
          <w:rFonts w:cs="David" w:hint="cs"/>
          <w:rtl/>
        </w:rPr>
      </w:pPr>
    </w:p>
    <w:p w14:paraId="335BCDCE" w14:textId="77777777" w:rsidR="009F06FD" w:rsidRPr="009F06FD" w:rsidRDefault="009F06FD" w:rsidP="009F06FD">
      <w:pPr>
        <w:bidi/>
        <w:ind w:firstLine="567"/>
        <w:rPr>
          <w:rFonts w:cs="David" w:hint="cs"/>
          <w:rtl/>
        </w:rPr>
      </w:pPr>
      <w:r w:rsidRPr="009F06FD">
        <w:rPr>
          <w:rFonts w:cs="David" w:hint="cs"/>
          <w:rtl/>
        </w:rPr>
        <w:t>אני מקבל את התיקון שכניסת הכהונה לתוקף תהיה מעת ההודעה לכנסת.  מי בעד?</w:t>
      </w:r>
    </w:p>
    <w:p w14:paraId="63F33412" w14:textId="77777777" w:rsidR="009F06FD" w:rsidRPr="009F06FD" w:rsidRDefault="009F06FD" w:rsidP="009F06FD">
      <w:pPr>
        <w:bidi/>
        <w:rPr>
          <w:rFonts w:cs="David" w:hint="cs"/>
          <w:rtl/>
        </w:rPr>
      </w:pPr>
    </w:p>
    <w:p w14:paraId="04218763" w14:textId="77777777" w:rsidR="009F06FD" w:rsidRPr="009F06FD" w:rsidRDefault="009F06FD" w:rsidP="009F06FD">
      <w:pPr>
        <w:bidi/>
        <w:jc w:val="center"/>
        <w:rPr>
          <w:rFonts w:cs="David" w:hint="cs"/>
          <w:b/>
          <w:bCs/>
          <w:rtl/>
        </w:rPr>
      </w:pPr>
      <w:r w:rsidRPr="009F06FD">
        <w:rPr>
          <w:rFonts w:cs="David" w:hint="cs"/>
          <w:b/>
          <w:bCs/>
          <w:rtl/>
        </w:rPr>
        <w:t>הצבעה</w:t>
      </w:r>
    </w:p>
    <w:p w14:paraId="15538336" w14:textId="77777777" w:rsidR="009F06FD" w:rsidRPr="009F06FD" w:rsidRDefault="009F06FD" w:rsidP="009F06FD">
      <w:pPr>
        <w:bidi/>
        <w:jc w:val="center"/>
        <w:rPr>
          <w:rFonts w:cs="David" w:hint="cs"/>
          <w:rtl/>
        </w:rPr>
      </w:pPr>
    </w:p>
    <w:p w14:paraId="3FDD6278" w14:textId="77777777" w:rsidR="009F06FD" w:rsidRPr="009F06FD" w:rsidRDefault="009F06FD" w:rsidP="009F06FD">
      <w:pPr>
        <w:bidi/>
        <w:jc w:val="center"/>
        <w:rPr>
          <w:rFonts w:cs="David" w:hint="cs"/>
          <w:rtl/>
        </w:rPr>
      </w:pPr>
      <w:r w:rsidRPr="009F06FD">
        <w:rPr>
          <w:rFonts w:cs="David" w:hint="cs"/>
          <w:rtl/>
        </w:rPr>
        <w:t xml:space="preserve">בעד </w:t>
      </w:r>
      <w:r w:rsidRPr="009F06FD">
        <w:rPr>
          <w:rFonts w:cs="David"/>
          <w:rtl/>
        </w:rPr>
        <w:t>–</w:t>
      </w:r>
      <w:r w:rsidRPr="009F06FD">
        <w:rPr>
          <w:rFonts w:cs="David" w:hint="cs"/>
          <w:rtl/>
        </w:rPr>
        <w:t xml:space="preserve"> רוב</w:t>
      </w:r>
    </w:p>
    <w:p w14:paraId="2B1763BF" w14:textId="77777777" w:rsidR="009F06FD" w:rsidRPr="009F06FD" w:rsidRDefault="009F06FD" w:rsidP="009F06FD">
      <w:pPr>
        <w:bidi/>
        <w:jc w:val="center"/>
        <w:rPr>
          <w:rFonts w:cs="David" w:hint="cs"/>
          <w:rtl/>
        </w:rPr>
      </w:pPr>
      <w:r w:rsidRPr="009F06FD">
        <w:rPr>
          <w:rFonts w:cs="David" w:hint="cs"/>
          <w:rtl/>
        </w:rPr>
        <w:t xml:space="preserve">נגד </w:t>
      </w:r>
      <w:r w:rsidRPr="009F06FD">
        <w:rPr>
          <w:rFonts w:cs="David"/>
          <w:rtl/>
        </w:rPr>
        <w:t>–</w:t>
      </w:r>
      <w:r w:rsidRPr="009F06FD">
        <w:rPr>
          <w:rFonts w:cs="David" w:hint="cs"/>
          <w:rtl/>
        </w:rPr>
        <w:t xml:space="preserve"> אין</w:t>
      </w:r>
    </w:p>
    <w:p w14:paraId="3B5A5B2C" w14:textId="77777777" w:rsidR="009F06FD" w:rsidRPr="009F06FD" w:rsidRDefault="009F06FD" w:rsidP="009F06FD">
      <w:pPr>
        <w:bidi/>
        <w:jc w:val="center"/>
        <w:rPr>
          <w:rFonts w:cs="David" w:hint="cs"/>
          <w:rtl/>
        </w:rPr>
      </w:pPr>
      <w:r w:rsidRPr="009F06FD">
        <w:rPr>
          <w:rFonts w:cs="David" w:hint="cs"/>
          <w:rtl/>
        </w:rPr>
        <w:t>נמנעים אין</w:t>
      </w:r>
    </w:p>
    <w:p w14:paraId="14687716" w14:textId="77777777" w:rsidR="009F06FD" w:rsidRPr="009F06FD" w:rsidRDefault="009F06FD" w:rsidP="009F06FD">
      <w:pPr>
        <w:bidi/>
        <w:rPr>
          <w:rFonts w:cs="David" w:hint="cs"/>
          <w:rtl/>
        </w:rPr>
      </w:pPr>
    </w:p>
    <w:p w14:paraId="06AD4124" w14:textId="77777777" w:rsidR="009F06FD" w:rsidRPr="009F06FD" w:rsidRDefault="009F06FD" w:rsidP="009F06FD">
      <w:pPr>
        <w:bidi/>
        <w:rPr>
          <w:rFonts w:cs="David" w:hint="cs"/>
          <w:rtl/>
        </w:rPr>
      </w:pPr>
      <w:proofErr w:type="spellStart"/>
      <w:r w:rsidRPr="009F06FD">
        <w:rPr>
          <w:rFonts w:cs="David" w:hint="cs"/>
          <w:u w:val="single"/>
          <w:rtl/>
        </w:rPr>
        <w:t>היו</w:t>
      </w:r>
      <w:r w:rsidRPr="009F06FD">
        <w:rPr>
          <w:rFonts w:cs="David"/>
          <w:u w:val="single"/>
          <w:rtl/>
        </w:rPr>
        <w:t>”</w:t>
      </w:r>
      <w:r w:rsidRPr="009F06FD">
        <w:rPr>
          <w:rFonts w:cs="David" w:hint="cs"/>
          <w:u w:val="single"/>
          <w:rtl/>
        </w:rPr>
        <w:t>ר</w:t>
      </w:r>
      <w:proofErr w:type="spellEnd"/>
      <w:r w:rsidRPr="009F06FD">
        <w:rPr>
          <w:rFonts w:cs="David" w:hint="cs"/>
          <w:u w:val="single"/>
          <w:rtl/>
        </w:rPr>
        <w:t xml:space="preserve"> גדעון סער:</w:t>
      </w:r>
    </w:p>
    <w:p w14:paraId="3FA8B3C2" w14:textId="77777777" w:rsidR="009F06FD" w:rsidRPr="009F06FD" w:rsidRDefault="009F06FD" w:rsidP="009F06FD">
      <w:pPr>
        <w:bidi/>
        <w:rPr>
          <w:rFonts w:cs="David" w:hint="cs"/>
          <w:rtl/>
        </w:rPr>
      </w:pPr>
    </w:p>
    <w:p w14:paraId="4604DD5D" w14:textId="77777777" w:rsidR="009F06FD" w:rsidRPr="009F06FD" w:rsidRDefault="009F06FD" w:rsidP="009F06FD">
      <w:pPr>
        <w:bidi/>
        <w:ind w:firstLine="567"/>
        <w:rPr>
          <w:rFonts w:cs="David" w:hint="cs"/>
          <w:rtl/>
        </w:rPr>
      </w:pPr>
      <w:r w:rsidRPr="009F06FD">
        <w:rPr>
          <w:rFonts w:cs="David" w:hint="cs"/>
          <w:rtl/>
        </w:rPr>
        <w:t xml:space="preserve">התקבל פה אחד. </w:t>
      </w:r>
    </w:p>
    <w:p w14:paraId="43AD01FD" w14:textId="77777777" w:rsidR="009F06FD" w:rsidRPr="009F06FD" w:rsidRDefault="009F06FD" w:rsidP="009F06FD">
      <w:pPr>
        <w:bidi/>
        <w:ind w:firstLine="567"/>
        <w:rPr>
          <w:rFonts w:cs="David" w:hint="cs"/>
          <w:rtl/>
        </w:rPr>
      </w:pPr>
    </w:p>
    <w:p w14:paraId="5F323281" w14:textId="77777777" w:rsidR="009F06FD" w:rsidRPr="009F06FD" w:rsidRDefault="009F06FD" w:rsidP="009F06FD">
      <w:pPr>
        <w:bidi/>
        <w:ind w:firstLine="567"/>
        <w:rPr>
          <w:rFonts w:cs="David" w:hint="cs"/>
          <w:rtl/>
        </w:rPr>
      </w:pPr>
      <w:r w:rsidRPr="009F06FD">
        <w:rPr>
          <w:rFonts w:cs="David" w:hint="cs"/>
          <w:rtl/>
        </w:rPr>
        <w:t xml:space="preserve">אני מודה לכל החברים על שיתוף הפעולה, בהצלחה ליושב-הראש הנכנס. </w:t>
      </w:r>
    </w:p>
    <w:p w14:paraId="23C878C6" w14:textId="77777777" w:rsidR="009F06FD" w:rsidRDefault="009F06FD" w:rsidP="009F06FD">
      <w:pPr>
        <w:bidi/>
        <w:rPr>
          <w:rFonts w:cs="David" w:hint="cs"/>
          <w:rtl/>
        </w:rPr>
      </w:pPr>
    </w:p>
    <w:p w14:paraId="5CCE0BB6" w14:textId="77777777" w:rsidR="009F06FD" w:rsidRDefault="009F06FD" w:rsidP="009F06FD">
      <w:pPr>
        <w:bidi/>
        <w:rPr>
          <w:rFonts w:cs="David" w:hint="cs"/>
          <w:rtl/>
        </w:rPr>
      </w:pPr>
    </w:p>
    <w:p w14:paraId="67A41F67" w14:textId="77777777" w:rsidR="009F06FD" w:rsidRDefault="009F06FD" w:rsidP="009F06FD">
      <w:pPr>
        <w:bidi/>
        <w:rPr>
          <w:rFonts w:cs="David" w:hint="cs"/>
          <w:rtl/>
        </w:rPr>
      </w:pPr>
    </w:p>
    <w:p w14:paraId="1E55ADE7" w14:textId="77777777" w:rsidR="009F06FD" w:rsidRDefault="009F06FD" w:rsidP="009F06FD">
      <w:pPr>
        <w:bidi/>
        <w:rPr>
          <w:rFonts w:cs="David" w:hint="cs"/>
          <w:rtl/>
        </w:rPr>
      </w:pPr>
    </w:p>
    <w:p w14:paraId="57FD3794" w14:textId="77777777" w:rsidR="009F06FD" w:rsidRPr="009F06FD" w:rsidRDefault="009F06FD" w:rsidP="009F06FD">
      <w:pPr>
        <w:bidi/>
        <w:rPr>
          <w:rFonts w:cs="David" w:hint="cs"/>
          <w:rtl/>
        </w:rPr>
      </w:pPr>
    </w:p>
    <w:p w14:paraId="284A1F9B" w14:textId="77777777" w:rsidR="009F06FD" w:rsidRPr="009F06FD" w:rsidRDefault="009F06FD" w:rsidP="009F06FD">
      <w:pPr>
        <w:bidi/>
        <w:rPr>
          <w:rFonts w:cs="David" w:hint="cs"/>
          <w:b/>
          <w:bCs/>
          <w:u w:val="single"/>
          <w:rtl/>
        </w:rPr>
      </w:pPr>
      <w:r w:rsidRPr="009F06FD">
        <w:rPr>
          <w:rFonts w:cs="David" w:hint="cs"/>
          <w:b/>
          <w:bCs/>
          <w:u w:val="single"/>
          <w:rtl/>
        </w:rPr>
        <w:t>הישיבה ננעלה בשעה 11:40</w:t>
      </w:r>
    </w:p>
    <w:p w14:paraId="3EAB33EF" w14:textId="77777777" w:rsidR="00552A80" w:rsidRPr="009F06FD" w:rsidRDefault="00552A80" w:rsidP="009F06FD">
      <w:pPr>
        <w:bidi/>
        <w:rPr>
          <w:rFonts w:cs="David" w:hint="cs"/>
          <w:rtl/>
        </w:rPr>
      </w:pPr>
    </w:p>
    <w:sectPr w:rsidR="00552A80" w:rsidRPr="009F06FD" w:rsidSect="009F06FD">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0B53C" w14:textId="77777777" w:rsidR="009F06FD" w:rsidRDefault="009F06FD">
      <w:r>
        <w:separator/>
      </w:r>
    </w:p>
  </w:endnote>
  <w:endnote w:type="continuationSeparator" w:id="0">
    <w:p w14:paraId="2661FD8F" w14:textId="77777777" w:rsidR="009F06FD" w:rsidRDefault="009F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41B42" w14:textId="77777777" w:rsidR="009F06FD" w:rsidRDefault="009F06FD">
      <w:r>
        <w:separator/>
      </w:r>
    </w:p>
  </w:footnote>
  <w:footnote w:type="continuationSeparator" w:id="0">
    <w:p w14:paraId="79D2600A" w14:textId="77777777" w:rsidR="009F06FD" w:rsidRDefault="009F0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E228" w14:textId="77777777" w:rsidR="009F06FD" w:rsidRDefault="009F06FD" w:rsidP="009F06F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D53F571" w14:textId="77777777" w:rsidR="009F06FD" w:rsidRDefault="009F06FD">
    <w:pPr>
      <w:pStyle w:val="Header"/>
      <w:ind w:right="360"/>
      <w:jc w:val="both"/>
      <w:rPr>
        <w:rtl/>
      </w:rPr>
    </w:pPr>
  </w:p>
  <w:p w14:paraId="48FBD2E2" w14:textId="77777777" w:rsidR="009F06FD" w:rsidRDefault="009F06FD"/>
  <w:p w14:paraId="7FD5F20D" w14:textId="77777777" w:rsidR="009F06FD" w:rsidRDefault="009F06FD"/>
  <w:p w14:paraId="4DB3E7A4" w14:textId="77777777" w:rsidR="009F06FD" w:rsidRDefault="009F06FD"/>
  <w:p w14:paraId="09CA4F6E" w14:textId="77777777" w:rsidR="009F06FD" w:rsidRDefault="009F06FD"/>
  <w:p w14:paraId="3155E210" w14:textId="77777777" w:rsidR="009F06FD" w:rsidRDefault="009F06FD"/>
  <w:p w14:paraId="46CE5502" w14:textId="77777777" w:rsidR="009F06FD" w:rsidRDefault="009F06FD"/>
  <w:p w14:paraId="749FF55B" w14:textId="77777777" w:rsidR="009F06FD" w:rsidRDefault="009F06FD"/>
  <w:p w14:paraId="379496C6" w14:textId="77777777" w:rsidR="009F06FD" w:rsidRDefault="009F06FD"/>
  <w:p w14:paraId="5A69075D" w14:textId="77777777" w:rsidR="009F06FD" w:rsidRDefault="009F06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CE4D" w14:textId="77777777" w:rsidR="009F06FD" w:rsidRDefault="009F06FD" w:rsidP="009F06F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16</w:t>
    </w:r>
    <w:r>
      <w:rPr>
        <w:rStyle w:val="PageNumber"/>
        <w:rtl/>
      </w:rPr>
      <w:fldChar w:fldCharType="end"/>
    </w:r>
  </w:p>
  <w:p w14:paraId="1ADA402F" w14:textId="77777777" w:rsidR="009F06FD" w:rsidRDefault="009F06FD" w:rsidP="009F06FD">
    <w:pPr>
      <w:pStyle w:val="Header"/>
      <w:ind w:right="360"/>
      <w:jc w:val="both"/>
      <w:rPr>
        <w:rFonts w:hint="cs"/>
        <w:rtl/>
      </w:rPr>
    </w:pPr>
    <w:r>
      <w:rPr>
        <w:rFonts w:hint="cs"/>
        <w:rtl/>
      </w:rPr>
      <w:t>וועדה מסדרת לכנסת השמונה-עשרה</w:t>
    </w:r>
  </w:p>
  <w:p w14:paraId="41DD073E" w14:textId="77777777" w:rsidR="009F06FD" w:rsidRDefault="009F06FD" w:rsidP="009F06FD">
    <w:pPr>
      <w:pStyle w:val="Header"/>
      <w:ind w:right="360"/>
      <w:jc w:val="both"/>
      <w:rPr>
        <w:rStyle w:val="PageNumber"/>
        <w:rFonts w:hint="cs"/>
        <w:rtl/>
      </w:rPr>
    </w:pPr>
    <w:r>
      <w:rPr>
        <w:rFonts w:hint="cs"/>
        <w:rtl/>
      </w:rPr>
      <w:t>31/03/2009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2134פרוטוקול_ישיבת_ועדה.doc"/>
    <w:docVar w:name="StartMode" w:val="3"/>
  </w:docVars>
  <w:rsids>
    <w:rsidRoot w:val="00E054B4"/>
    <w:rsid w:val="004B4492"/>
    <w:rsid w:val="00552A80"/>
    <w:rsid w:val="00965806"/>
    <w:rsid w:val="009F06FD"/>
    <w:rsid w:val="00AC6D9D"/>
    <w:rsid w:val="00E054B4"/>
    <w:rsid w:val="00EE21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2C719E"/>
  <w15:chartTrackingRefBased/>
  <w15:docId w15:val="{2DC2B46A-A40B-442D-8BBD-7E520C2F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F06F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F0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2676</Words>
  <Characters>15255</Characters>
  <Application>Microsoft Office Word</Application>
  <DocSecurity>0</DocSecurity>
  <Lines>127</Lines>
  <Paragraphs>35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