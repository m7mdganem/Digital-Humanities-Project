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429C2" w14:textId="77777777" w:rsidR="00076C7A" w:rsidRPr="00076C7A" w:rsidRDefault="00076C7A" w:rsidP="00076C7A">
      <w:pPr>
        <w:keepNext/>
        <w:keepLines/>
        <w:bidi/>
        <w:jc w:val="both"/>
        <w:rPr>
          <w:rFonts w:cs="David" w:hint="cs"/>
          <w:b/>
          <w:bCs/>
          <w:rtl/>
        </w:rPr>
      </w:pPr>
      <w:r w:rsidRPr="00076C7A">
        <w:rPr>
          <w:rFonts w:cs="David" w:hint="cs"/>
          <w:b/>
          <w:bCs/>
          <w:rtl/>
        </w:rPr>
        <w:t>ה</w:t>
      </w:r>
      <w:r w:rsidRPr="00076C7A">
        <w:rPr>
          <w:rFonts w:cs="David"/>
          <w:b/>
          <w:bCs/>
          <w:rtl/>
        </w:rPr>
        <w:t xml:space="preserve">כנסת </w:t>
      </w:r>
      <w:r w:rsidRPr="00076C7A">
        <w:rPr>
          <w:rFonts w:cs="David" w:hint="cs"/>
          <w:b/>
          <w:bCs/>
          <w:rtl/>
        </w:rPr>
        <w:t>השמונה-עשרה</w:t>
      </w:r>
      <w:r w:rsidRPr="00076C7A">
        <w:rPr>
          <w:rFonts w:cs="David" w:hint="cs"/>
          <w:b/>
          <w:bCs/>
          <w:rtl/>
        </w:rPr>
        <w:tab/>
        <w:t xml:space="preserve">                                                                 נוסח לא מתוקן              </w:t>
      </w:r>
    </w:p>
    <w:p w14:paraId="6752F774" w14:textId="77777777" w:rsidR="00076C7A" w:rsidRPr="00076C7A" w:rsidRDefault="00076C7A" w:rsidP="00076C7A">
      <w:pPr>
        <w:keepNext/>
        <w:keepLines/>
        <w:bidi/>
        <w:jc w:val="both"/>
        <w:outlineLvl w:val="0"/>
        <w:rPr>
          <w:rFonts w:cs="David" w:hint="cs"/>
          <w:b/>
          <w:bCs/>
          <w:rtl/>
        </w:rPr>
      </w:pPr>
      <w:r w:rsidRPr="00076C7A">
        <w:rPr>
          <w:rFonts w:cs="David" w:hint="cs"/>
          <w:b/>
          <w:bCs/>
          <w:rtl/>
        </w:rPr>
        <w:t>מושב שלישי</w:t>
      </w:r>
      <w:r w:rsidRPr="00076C7A">
        <w:rPr>
          <w:rFonts w:cs="David" w:hint="cs"/>
          <w:b/>
          <w:bCs/>
          <w:rtl/>
        </w:rPr>
        <w:tab/>
      </w:r>
      <w:r w:rsidRPr="00076C7A">
        <w:rPr>
          <w:rFonts w:cs="David" w:hint="cs"/>
          <w:b/>
          <w:bCs/>
          <w:rtl/>
        </w:rPr>
        <w:tab/>
      </w:r>
      <w:r w:rsidRPr="00076C7A">
        <w:rPr>
          <w:rFonts w:cs="David" w:hint="cs"/>
          <w:b/>
          <w:bCs/>
          <w:rtl/>
        </w:rPr>
        <w:tab/>
      </w:r>
      <w:r w:rsidRPr="00076C7A">
        <w:rPr>
          <w:rFonts w:cs="David" w:hint="cs"/>
          <w:b/>
          <w:bCs/>
          <w:rtl/>
        </w:rPr>
        <w:tab/>
      </w:r>
      <w:r w:rsidRPr="00076C7A">
        <w:rPr>
          <w:rFonts w:cs="David" w:hint="cs"/>
          <w:b/>
          <w:bCs/>
          <w:rtl/>
        </w:rPr>
        <w:tab/>
      </w:r>
      <w:r w:rsidRPr="00076C7A">
        <w:rPr>
          <w:rFonts w:cs="David" w:hint="cs"/>
          <w:b/>
          <w:bCs/>
          <w:rtl/>
        </w:rPr>
        <w:tab/>
      </w:r>
      <w:r w:rsidRPr="00076C7A">
        <w:rPr>
          <w:rFonts w:cs="David"/>
          <w:b/>
          <w:bCs/>
          <w:rtl/>
        </w:rPr>
        <w:tab/>
      </w:r>
      <w:r w:rsidRPr="00076C7A">
        <w:rPr>
          <w:rFonts w:cs="David" w:hint="cs"/>
          <w:b/>
          <w:bCs/>
          <w:rtl/>
        </w:rPr>
        <w:t xml:space="preserve">         </w:t>
      </w:r>
    </w:p>
    <w:p w14:paraId="74EC0045" w14:textId="77777777" w:rsidR="00076C7A" w:rsidRPr="00076C7A" w:rsidRDefault="00076C7A" w:rsidP="00076C7A">
      <w:pPr>
        <w:keepNext/>
        <w:keepLines/>
        <w:bidi/>
        <w:jc w:val="both"/>
        <w:rPr>
          <w:rFonts w:cs="David"/>
          <w:b/>
          <w:bCs/>
          <w:rtl/>
        </w:rPr>
      </w:pPr>
    </w:p>
    <w:p w14:paraId="1CD33CD2" w14:textId="77777777" w:rsidR="00076C7A" w:rsidRPr="00076C7A" w:rsidRDefault="00076C7A" w:rsidP="00076C7A">
      <w:pPr>
        <w:keepNext/>
        <w:keepLines/>
        <w:bidi/>
        <w:jc w:val="center"/>
        <w:outlineLvl w:val="0"/>
        <w:rPr>
          <w:rFonts w:cs="David" w:hint="cs"/>
          <w:b/>
          <w:bCs/>
          <w:rtl/>
        </w:rPr>
      </w:pPr>
    </w:p>
    <w:p w14:paraId="6ED1118A" w14:textId="77777777" w:rsidR="00076C7A" w:rsidRPr="00076C7A" w:rsidRDefault="00076C7A" w:rsidP="00076C7A">
      <w:pPr>
        <w:keepNext/>
        <w:keepLines/>
        <w:bidi/>
        <w:jc w:val="center"/>
        <w:outlineLvl w:val="0"/>
        <w:rPr>
          <w:rFonts w:cs="David" w:hint="cs"/>
          <w:b/>
          <w:bCs/>
          <w:rtl/>
        </w:rPr>
      </w:pPr>
    </w:p>
    <w:p w14:paraId="659ABF63" w14:textId="77777777" w:rsidR="00076C7A" w:rsidRPr="00076C7A" w:rsidRDefault="00076C7A" w:rsidP="00076C7A">
      <w:pPr>
        <w:keepNext/>
        <w:keepLines/>
        <w:bidi/>
        <w:jc w:val="center"/>
        <w:outlineLvl w:val="0"/>
        <w:rPr>
          <w:rFonts w:cs="David" w:hint="cs"/>
          <w:b/>
          <w:bCs/>
          <w:rtl/>
        </w:rPr>
      </w:pPr>
    </w:p>
    <w:p w14:paraId="7CAD144D" w14:textId="77777777" w:rsidR="00076C7A" w:rsidRPr="00076C7A" w:rsidRDefault="00076C7A" w:rsidP="00076C7A">
      <w:pPr>
        <w:keepNext/>
        <w:keepLines/>
        <w:bidi/>
        <w:jc w:val="center"/>
        <w:outlineLvl w:val="0"/>
        <w:rPr>
          <w:rFonts w:cs="David" w:hint="cs"/>
          <w:b/>
          <w:bCs/>
          <w:rtl/>
        </w:rPr>
      </w:pPr>
      <w:r w:rsidRPr="00076C7A">
        <w:rPr>
          <w:rFonts w:cs="David"/>
          <w:b/>
          <w:bCs/>
          <w:rtl/>
        </w:rPr>
        <w:t xml:space="preserve">פרוטוקול מס' </w:t>
      </w:r>
      <w:r>
        <w:rPr>
          <w:rFonts w:cs="David" w:hint="cs"/>
          <w:b/>
          <w:bCs/>
          <w:rtl/>
        </w:rPr>
        <w:t>122</w:t>
      </w:r>
    </w:p>
    <w:p w14:paraId="16F0B7ED" w14:textId="77777777" w:rsidR="00076C7A" w:rsidRPr="00076C7A" w:rsidRDefault="00076C7A" w:rsidP="00076C7A">
      <w:pPr>
        <w:keepNext/>
        <w:keepLines/>
        <w:bidi/>
        <w:jc w:val="center"/>
        <w:outlineLvl w:val="0"/>
        <w:rPr>
          <w:rFonts w:cs="David" w:hint="cs"/>
          <w:b/>
          <w:bCs/>
          <w:rtl/>
        </w:rPr>
      </w:pPr>
      <w:r w:rsidRPr="00076C7A">
        <w:rPr>
          <w:rFonts w:cs="David"/>
          <w:b/>
          <w:bCs/>
          <w:rtl/>
        </w:rPr>
        <w:t>מישיב</w:t>
      </w:r>
      <w:r w:rsidRPr="00076C7A">
        <w:rPr>
          <w:rFonts w:cs="David" w:hint="cs"/>
          <w:b/>
          <w:bCs/>
          <w:rtl/>
        </w:rPr>
        <w:t>ת ועדת הכנסת</w:t>
      </w:r>
    </w:p>
    <w:p w14:paraId="2BCCAC95" w14:textId="77777777" w:rsidR="00076C7A" w:rsidRPr="00076C7A" w:rsidRDefault="00076C7A" w:rsidP="00076C7A">
      <w:pPr>
        <w:keepNext/>
        <w:keepLines/>
        <w:bidi/>
        <w:jc w:val="center"/>
        <w:rPr>
          <w:rFonts w:cs="David" w:hint="cs"/>
          <w:b/>
          <w:bCs/>
          <w:u w:val="single"/>
          <w:rtl/>
        </w:rPr>
      </w:pPr>
      <w:r w:rsidRPr="00076C7A">
        <w:rPr>
          <w:rFonts w:cs="David" w:hint="cs"/>
          <w:b/>
          <w:bCs/>
          <w:u w:val="single"/>
          <w:rtl/>
        </w:rPr>
        <w:t>יום שלישי, ב' בכסלו תשע"א (9 בנובמבר 2010), שעה 13:00</w:t>
      </w:r>
    </w:p>
    <w:p w14:paraId="66058D6B" w14:textId="77777777" w:rsidR="00076C7A" w:rsidRPr="00076C7A" w:rsidRDefault="00076C7A" w:rsidP="00076C7A">
      <w:pPr>
        <w:keepNext/>
        <w:keepLines/>
        <w:bidi/>
        <w:rPr>
          <w:rFonts w:cs="David" w:hint="cs"/>
          <w:b/>
          <w:bCs/>
          <w:u w:val="single"/>
          <w:rtl/>
        </w:rPr>
      </w:pPr>
    </w:p>
    <w:p w14:paraId="7E0F3209" w14:textId="77777777" w:rsidR="00076C7A" w:rsidRPr="00076C7A" w:rsidRDefault="00076C7A" w:rsidP="00076C7A">
      <w:pPr>
        <w:keepNext/>
        <w:keepLines/>
        <w:bidi/>
        <w:rPr>
          <w:rFonts w:cs="David" w:hint="cs"/>
          <w:b/>
          <w:bCs/>
          <w:u w:val="single"/>
          <w:rtl/>
        </w:rPr>
      </w:pPr>
    </w:p>
    <w:p w14:paraId="27FF8040" w14:textId="77777777" w:rsidR="00076C7A" w:rsidRPr="00076C7A" w:rsidRDefault="00076C7A" w:rsidP="00076C7A">
      <w:pPr>
        <w:keepNext/>
        <w:keepLines/>
        <w:bidi/>
        <w:rPr>
          <w:rFonts w:cs="David" w:hint="cs"/>
          <w:b/>
          <w:bCs/>
          <w:u w:val="single"/>
          <w:rtl/>
        </w:rPr>
      </w:pPr>
    </w:p>
    <w:p w14:paraId="0FE7F031" w14:textId="77777777" w:rsidR="00076C7A" w:rsidRPr="00076C7A" w:rsidRDefault="00076C7A" w:rsidP="00076C7A">
      <w:pPr>
        <w:keepNext/>
        <w:keepLines/>
        <w:bidi/>
        <w:jc w:val="both"/>
        <w:rPr>
          <w:rFonts w:cs="David" w:hint="cs"/>
          <w:rtl/>
        </w:rPr>
      </w:pPr>
      <w:r w:rsidRPr="00076C7A">
        <w:rPr>
          <w:rFonts w:cs="David" w:hint="cs"/>
          <w:b/>
          <w:bCs/>
          <w:u w:val="single"/>
          <w:rtl/>
        </w:rPr>
        <w:t>סדר היום</w:t>
      </w:r>
      <w:r w:rsidRPr="00076C7A">
        <w:rPr>
          <w:rFonts w:cs="David"/>
          <w:b/>
          <w:bCs/>
          <w:u w:val="single"/>
          <w:rtl/>
        </w:rPr>
        <w:t>:</w:t>
      </w:r>
      <w:r w:rsidRPr="00076C7A">
        <w:rPr>
          <w:rFonts w:cs="David"/>
          <w:rtl/>
        </w:rPr>
        <w:t xml:space="preserve"> </w:t>
      </w:r>
      <w:r w:rsidRPr="00076C7A">
        <w:rPr>
          <w:rFonts w:cs="David" w:hint="cs"/>
          <w:rtl/>
        </w:rPr>
        <w:t xml:space="preserve"> </w:t>
      </w:r>
    </w:p>
    <w:p w14:paraId="4FF65294" w14:textId="77777777" w:rsidR="00076C7A" w:rsidRPr="00076C7A" w:rsidRDefault="00076C7A" w:rsidP="00076C7A">
      <w:pPr>
        <w:keepNext/>
        <w:keepLines/>
        <w:bidi/>
        <w:jc w:val="both"/>
        <w:rPr>
          <w:rFonts w:cs="David" w:hint="cs"/>
          <w:rtl/>
        </w:rPr>
      </w:pPr>
      <w:r w:rsidRPr="00076C7A">
        <w:rPr>
          <w:rFonts w:cs="David" w:hint="cs"/>
          <w:rtl/>
        </w:rPr>
        <w:t xml:space="preserve">הצעות לתיקון תקנון הכנסת בנושאים הבאים: </w:t>
      </w:r>
    </w:p>
    <w:p w14:paraId="37CADC3F" w14:textId="77777777" w:rsidR="00076C7A" w:rsidRPr="00076C7A" w:rsidRDefault="00076C7A" w:rsidP="00076C7A">
      <w:pPr>
        <w:keepNext/>
        <w:keepLines/>
        <w:bidi/>
        <w:jc w:val="both"/>
        <w:rPr>
          <w:rFonts w:cs="David" w:hint="cs"/>
          <w:rtl/>
        </w:rPr>
      </w:pPr>
    </w:p>
    <w:p w14:paraId="7C70269D" w14:textId="77777777" w:rsidR="00076C7A" w:rsidRPr="00076C7A" w:rsidRDefault="00076C7A" w:rsidP="00076C7A">
      <w:pPr>
        <w:keepNext/>
        <w:keepLines/>
        <w:numPr>
          <w:ilvl w:val="0"/>
          <w:numId w:val="2"/>
        </w:numPr>
        <w:autoSpaceDE w:val="0"/>
        <w:autoSpaceDN w:val="0"/>
        <w:bidi/>
        <w:jc w:val="both"/>
        <w:rPr>
          <w:rFonts w:cs="David" w:hint="cs"/>
        </w:rPr>
      </w:pPr>
      <w:r w:rsidRPr="00076C7A">
        <w:rPr>
          <w:rFonts w:cs="David" w:hint="cs"/>
          <w:rtl/>
        </w:rPr>
        <w:t xml:space="preserve">הצעות תיקון לתקנון הכנסת. </w:t>
      </w:r>
    </w:p>
    <w:p w14:paraId="75864B0B" w14:textId="77777777" w:rsidR="00076C7A" w:rsidRPr="00076C7A" w:rsidRDefault="00076C7A" w:rsidP="00076C7A">
      <w:pPr>
        <w:keepNext/>
        <w:keepLines/>
        <w:numPr>
          <w:ilvl w:val="0"/>
          <w:numId w:val="2"/>
        </w:numPr>
        <w:autoSpaceDE w:val="0"/>
        <w:autoSpaceDN w:val="0"/>
        <w:bidi/>
        <w:jc w:val="both"/>
        <w:rPr>
          <w:rFonts w:cs="David" w:hint="cs"/>
        </w:rPr>
      </w:pPr>
      <w:r w:rsidRPr="00076C7A">
        <w:rPr>
          <w:rFonts w:cs="David" w:hint="cs"/>
          <w:rtl/>
        </w:rPr>
        <w:t xml:space="preserve">שעת שאלות לכל שרי הממשלה. </w:t>
      </w:r>
    </w:p>
    <w:p w14:paraId="3BF9E87F" w14:textId="77777777" w:rsidR="00076C7A" w:rsidRPr="00076C7A" w:rsidRDefault="00076C7A" w:rsidP="00076C7A">
      <w:pPr>
        <w:keepNext/>
        <w:keepLines/>
        <w:bidi/>
        <w:jc w:val="both"/>
        <w:rPr>
          <w:rFonts w:cs="David" w:hint="cs"/>
          <w:rtl/>
        </w:rPr>
      </w:pPr>
    </w:p>
    <w:p w14:paraId="7D592195" w14:textId="77777777" w:rsidR="00076C7A" w:rsidRPr="00076C7A" w:rsidRDefault="00076C7A" w:rsidP="00076C7A">
      <w:pPr>
        <w:keepNext/>
        <w:keepLines/>
        <w:bidi/>
        <w:jc w:val="both"/>
        <w:rPr>
          <w:rFonts w:cs="David" w:hint="cs"/>
          <w:b/>
          <w:bCs/>
          <w:u w:val="single"/>
          <w:rtl/>
        </w:rPr>
      </w:pPr>
    </w:p>
    <w:p w14:paraId="5F6A3BFA" w14:textId="77777777" w:rsidR="00076C7A" w:rsidRPr="00076C7A" w:rsidRDefault="00076C7A" w:rsidP="00076C7A">
      <w:pPr>
        <w:keepNext/>
        <w:keepLines/>
        <w:bidi/>
        <w:jc w:val="both"/>
        <w:rPr>
          <w:rFonts w:cs="David" w:hint="cs"/>
          <w:b/>
          <w:bCs/>
          <w:u w:val="single"/>
          <w:rtl/>
        </w:rPr>
      </w:pPr>
    </w:p>
    <w:p w14:paraId="098BC090" w14:textId="77777777" w:rsidR="00076C7A" w:rsidRPr="00076C7A" w:rsidRDefault="00076C7A" w:rsidP="00076C7A">
      <w:pPr>
        <w:keepNext/>
        <w:keepLines/>
        <w:bidi/>
        <w:jc w:val="both"/>
        <w:rPr>
          <w:rFonts w:cs="David"/>
          <w:b/>
          <w:bCs/>
          <w:rtl/>
        </w:rPr>
      </w:pPr>
    </w:p>
    <w:p w14:paraId="51670684" w14:textId="77777777" w:rsidR="00076C7A" w:rsidRPr="00076C7A" w:rsidRDefault="00076C7A" w:rsidP="00076C7A">
      <w:pPr>
        <w:keepNext/>
        <w:keepLines/>
        <w:bidi/>
        <w:jc w:val="both"/>
        <w:outlineLvl w:val="0"/>
        <w:rPr>
          <w:rFonts w:cs="David"/>
          <w:b/>
          <w:bCs/>
          <w:u w:val="single"/>
          <w:rtl/>
        </w:rPr>
      </w:pPr>
      <w:r w:rsidRPr="00076C7A">
        <w:rPr>
          <w:rFonts w:cs="David"/>
          <w:b/>
          <w:bCs/>
          <w:u w:val="single"/>
          <w:rtl/>
        </w:rPr>
        <w:t>נכחו:</w:t>
      </w:r>
    </w:p>
    <w:p w14:paraId="7871C440" w14:textId="77777777" w:rsidR="00076C7A" w:rsidRPr="00076C7A" w:rsidRDefault="00076C7A" w:rsidP="00076C7A">
      <w:pPr>
        <w:keepNext/>
        <w:keepLines/>
        <w:bidi/>
        <w:jc w:val="both"/>
        <w:outlineLvl w:val="0"/>
        <w:rPr>
          <w:rFonts w:cs="David" w:hint="cs"/>
          <w:rtl/>
        </w:rPr>
      </w:pPr>
      <w:r w:rsidRPr="00076C7A">
        <w:rPr>
          <w:rFonts w:cs="David"/>
          <w:b/>
          <w:bCs/>
          <w:u w:val="single"/>
          <w:rtl/>
        </w:rPr>
        <w:t>חברי הוועדה</w:t>
      </w:r>
      <w:r w:rsidRPr="00076C7A">
        <w:rPr>
          <w:rFonts w:cs="David"/>
          <w:rtl/>
        </w:rPr>
        <w:t>:</w:t>
      </w:r>
      <w:r w:rsidRPr="00076C7A">
        <w:rPr>
          <w:rFonts w:cs="David"/>
          <w:rtl/>
        </w:rPr>
        <w:tab/>
      </w:r>
    </w:p>
    <w:p w14:paraId="3F82C456" w14:textId="77777777" w:rsidR="00076C7A" w:rsidRPr="00076C7A" w:rsidRDefault="00076C7A" w:rsidP="00076C7A">
      <w:pPr>
        <w:keepNext/>
        <w:keepLines/>
        <w:bidi/>
        <w:jc w:val="both"/>
        <w:outlineLvl w:val="0"/>
        <w:rPr>
          <w:rFonts w:cs="David" w:hint="cs"/>
          <w:rtl/>
        </w:rPr>
      </w:pPr>
    </w:p>
    <w:p w14:paraId="16B2DF1A" w14:textId="77777777" w:rsidR="00076C7A" w:rsidRPr="00076C7A" w:rsidRDefault="00076C7A" w:rsidP="00076C7A">
      <w:pPr>
        <w:keepNext/>
        <w:keepLines/>
        <w:bidi/>
        <w:jc w:val="both"/>
        <w:outlineLvl w:val="0"/>
        <w:rPr>
          <w:rFonts w:cs="David" w:hint="cs"/>
          <w:rtl/>
        </w:rPr>
      </w:pPr>
      <w:r w:rsidRPr="00076C7A">
        <w:rPr>
          <w:rFonts w:cs="David" w:hint="cs"/>
          <w:rtl/>
        </w:rPr>
        <w:t xml:space="preserve">יריב </w:t>
      </w:r>
      <w:proofErr w:type="spellStart"/>
      <w:r w:rsidRPr="00076C7A">
        <w:rPr>
          <w:rFonts w:cs="David" w:hint="cs"/>
          <w:rtl/>
        </w:rPr>
        <w:t>לוין</w:t>
      </w:r>
      <w:proofErr w:type="spellEnd"/>
      <w:r w:rsidRPr="00076C7A">
        <w:rPr>
          <w:rFonts w:cs="David" w:hint="cs"/>
          <w:rtl/>
        </w:rPr>
        <w:t xml:space="preserve"> </w:t>
      </w:r>
      <w:r w:rsidRPr="00076C7A">
        <w:rPr>
          <w:rFonts w:cs="David" w:hint="cs"/>
          <w:rtl/>
        </w:rPr>
        <w:tab/>
        <w:t>- היו"ר</w:t>
      </w:r>
    </w:p>
    <w:p w14:paraId="6725A356" w14:textId="77777777" w:rsidR="00076C7A" w:rsidRPr="00076C7A" w:rsidRDefault="00076C7A" w:rsidP="00076C7A">
      <w:pPr>
        <w:keepNext/>
        <w:keepLines/>
        <w:bidi/>
        <w:jc w:val="both"/>
        <w:outlineLvl w:val="0"/>
        <w:rPr>
          <w:rFonts w:cs="David" w:hint="cs"/>
          <w:rtl/>
        </w:rPr>
      </w:pPr>
      <w:r w:rsidRPr="00076C7A">
        <w:rPr>
          <w:rFonts w:cs="David" w:hint="cs"/>
          <w:rtl/>
        </w:rPr>
        <w:t xml:space="preserve">רוחמה אברהם בלילא </w:t>
      </w:r>
    </w:p>
    <w:p w14:paraId="29F8119B" w14:textId="77777777" w:rsidR="00076C7A" w:rsidRPr="00076C7A" w:rsidRDefault="00076C7A" w:rsidP="00076C7A">
      <w:pPr>
        <w:keepNext/>
        <w:keepLines/>
        <w:bidi/>
        <w:jc w:val="both"/>
        <w:outlineLvl w:val="0"/>
        <w:rPr>
          <w:rFonts w:cs="David" w:hint="cs"/>
          <w:rtl/>
        </w:rPr>
      </w:pPr>
    </w:p>
    <w:p w14:paraId="2CC82859" w14:textId="77777777" w:rsidR="00076C7A" w:rsidRPr="00076C7A" w:rsidRDefault="00076C7A" w:rsidP="00076C7A">
      <w:pPr>
        <w:keepNext/>
        <w:keepLines/>
        <w:bidi/>
        <w:jc w:val="both"/>
        <w:outlineLvl w:val="0"/>
        <w:rPr>
          <w:rFonts w:cs="David" w:hint="cs"/>
          <w:rtl/>
        </w:rPr>
      </w:pPr>
      <w:r w:rsidRPr="00076C7A">
        <w:rPr>
          <w:rFonts w:cs="David"/>
          <w:b/>
          <w:bCs/>
          <w:u w:val="single"/>
          <w:rtl/>
        </w:rPr>
        <w:t>מוזמנים</w:t>
      </w:r>
      <w:r w:rsidRPr="00076C7A">
        <w:rPr>
          <w:rFonts w:cs="David"/>
          <w:rtl/>
        </w:rPr>
        <w:t>:</w:t>
      </w:r>
    </w:p>
    <w:p w14:paraId="15C0AB49" w14:textId="77777777" w:rsidR="00076C7A" w:rsidRPr="00076C7A" w:rsidRDefault="00076C7A" w:rsidP="00076C7A">
      <w:pPr>
        <w:keepNext/>
        <w:keepLines/>
        <w:bidi/>
        <w:jc w:val="both"/>
        <w:outlineLvl w:val="0"/>
        <w:rPr>
          <w:rFonts w:cs="David" w:hint="cs"/>
          <w:rtl/>
        </w:rPr>
      </w:pPr>
    </w:p>
    <w:p w14:paraId="1B77D7E7" w14:textId="77777777" w:rsidR="00076C7A" w:rsidRPr="00076C7A" w:rsidRDefault="00076C7A" w:rsidP="00076C7A">
      <w:pPr>
        <w:keepNext/>
        <w:keepLines/>
        <w:bidi/>
        <w:jc w:val="both"/>
        <w:outlineLvl w:val="0"/>
        <w:rPr>
          <w:rFonts w:cs="David" w:hint="cs"/>
          <w:rtl/>
        </w:rPr>
      </w:pPr>
      <w:r w:rsidRPr="00076C7A">
        <w:rPr>
          <w:rFonts w:cs="David" w:hint="cs"/>
          <w:rtl/>
        </w:rPr>
        <w:t xml:space="preserve">ד"ר חן </w:t>
      </w:r>
      <w:proofErr w:type="spellStart"/>
      <w:r w:rsidRPr="00076C7A">
        <w:rPr>
          <w:rFonts w:cs="David" w:hint="cs"/>
          <w:rtl/>
        </w:rPr>
        <w:t>פרידברג</w:t>
      </w:r>
      <w:proofErr w:type="spellEnd"/>
      <w:r w:rsidRPr="00076C7A">
        <w:rPr>
          <w:rFonts w:cs="David" w:hint="cs"/>
          <w:rtl/>
        </w:rPr>
        <w:t xml:space="preserve"> </w:t>
      </w:r>
      <w:r w:rsidRPr="00076C7A">
        <w:rPr>
          <w:rFonts w:cs="David" w:hint="cs"/>
          <w:rtl/>
        </w:rPr>
        <w:tab/>
        <w:t xml:space="preserve"> </w:t>
      </w:r>
      <w:r w:rsidRPr="00076C7A">
        <w:rPr>
          <w:rFonts w:cs="David" w:hint="cs"/>
          <w:rtl/>
        </w:rPr>
        <w:tab/>
        <w:t>- חוקרת, המכון הישראלי לדמוקרטיה</w:t>
      </w:r>
    </w:p>
    <w:p w14:paraId="5FA27E3A" w14:textId="77777777" w:rsidR="00076C7A" w:rsidRPr="00076C7A" w:rsidRDefault="00076C7A" w:rsidP="00076C7A">
      <w:pPr>
        <w:keepNext/>
        <w:keepLines/>
        <w:bidi/>
        <w:jc w:val="both"/>
        <w:outlineLvl w:val="0"/>
        <w:rPr>
          <w:rFonts w:cs="David" w:hint="cs"/>
          <w:rtl/>
        </w:rPr>
      </w:pPr>
      <w:r w:rsidRPr="00076C7A">
        <w:rPr>
          <w:rFonts w:cs="David" w:hint="cs"/>
          <w:rtl/>
        </w:rPr>
        <w:t>שמעון מלכה</w:t>
      </w:r>
      <w:r w:rsidRPr="00076C7A">
        <w:rPr>
          <w:rFonts w:cs="David" w:hint="cs"/>
          <w:rtl/>
        </w:rPr>
        <w:tab/>
      </w:r>
      <w:r w:rsidRPr="00076C7A">
        <w:rPr>
          <w:rFonts w:cs="David" w:hint="cs"/>
          <w:rtl/>
        </w:rPr>
        <w:tab/>
        <w:t xml:space="preserve">- דובר הוועדה </w:t>
      </w:r>
    </w:p>
    <w:p w14:paraId="77D15195" w14:textId="77777777" w:rsidR="00076C7A" w:rsidRPr="00076C7A" w:rsidRDefault="00076C7A" w:rsidP="00076C7A">
      <w:pPr>
        <w:keepNext/>
        <w:keepLines/>
        <w:bidi/>
        <w:jc w:val="both"/>
        <w:outlineLvl w:val="0"/>
        <w:rPr>
          <w:rFonts w:cs="David" w:hint="cs"/>
          <w:rtl/>
        </w:rPr>
      </w:pPr>
      <w:r w:rsidRPr="00076C7A">
        <w:rPr>
          <w:rFonts w:cs="David" w:hint="cs"/>
          <w:rtl/>
        </w:rPr>
        <w:t xml:space="preserve">רונית </w:t>
      </w:r>
      <w:proofErr w:type="spellStart"/>
      <w:r w:rsidRPr="00076C7A">
        <w:rPr>
          <w:rFonts w:cs="David" w:hint="cs"/>
          <w:rtl/>
        </w:rPr>
        <w:t>חייקין</w:t>
      </w:r>
      <w:proofErr w:type="spellEnd"/>
      <w:r w:rsidRPr="00076C7A">
        <w:rPr>
          <w:rFonts w:cs="David" w:hint="cs"/>
          <w:rtl/>
        </w:rPr>
        <w:t xml:space="preserve">-יעקבי </w:t>
      </w:r>
      <w:r w:rsidRPr="00076C7A">
        <w:rPr>
          <w:rFonts w:cs="David" w:hint="cs"/>
          <w:rtl/>
        </w:rPr>
        <w:tab/>
        <w:t>- מנהלת סיעת מרצ</w:t>
      </w:r>
    </w:p>
    <w:p w14:paraId="3433AB27" w14:textId="77777777" w:rsidR="00076C7A" w:rsidRPr="00076C7A" w:rsidRDefault="00076C7A" w:rsidP="00076C7A">
      <w:pPr>
        <w:keepNext/>
        <w:keepLines/>
        <w:bidi/>
        <w:jc w:val="both"/>
        <w:outlineLvl w:val="0"/>
        <w:rPr>
          <w:rFonts w:cs="David" w:hint="cs"/>
          <w:rtl/>
        </w:rPr>
      </w:pPr>
      <w:r w:rsidRPr="00076C7A">
        <w:rPr>
          <w:rFonts w:cs="David" w:hint="cs"/>
          <w:rtl/>
        </w:rPr>
        <w:t>תמר כנפו</w:t>
      </w:r>
      <w:r w:rsidRPr="00076C7A">
        <w:rPr>
          <w:rFonts w:cs="David" w:hint="cs"/>
          <w:rtl/>
        </w:rPr>
        <w:tab/>
      </w:r>
      <w:r w:rsidRPr="00076C7A">
        <w:rPr>
          <w:rFonts w:cs="David" w:hint="cs"/>
          <w:rtl/>
        </w:rPr>
        <w:tab/>
        <w:t xml:space="preserve">- מנהלת סיעת הבית היהודי </w:t>
      </w:r>
      <w:r w:rsidRPr="00076C7A">
        <w:rPr>
          <w:rFonts w:cs="David"/>
          <w:rtl/>
        </w:rPr>
        <w:t>–</w:t>
      </w:r>
      <w:r w:rsidRPr="00076C7A">
        <w:rPr>
          <w:rFonts w:cs="David" w:hint="cs"/>
          <w:rtl/>
        </w:rPr>
        <w:t xml:space="preserve"> המפד"ל החדשה</w:t>
      </w:r>
    </w:p>
    <w:p w14:paraId="3D39D1E8" w14:textId="77777777" w:rsidR="00076C7A" w:rsidRPr="00076C7A" w:rsidRDefault="00076C7A" w:rsidP="00076C7A">
      <w:pPr>
        <w:keepNext/>
        <w:keepLines/>
        <w:bidi/>
        <w:jc w:val="both"/>
        <w:outlineLvl w:val="0"/>
        <w:rPr>
          <w:rFonts w:cs="David" w:hint="cs"/>
          <w:rtl/>
        </w:rPr>
      </w:pPr>
    </w:p>
    <w:p w14:paraId="6E3689D8" w14:textId="77777777" w:rsidR="00076C7A" w:rsidRPr="00076C7A" w:rsidRDefault="00076C7A" w:rsidP="00076C7A">
      <w:pPr>
        <w:keepNext/>
        <w:keepLines/>
        <w:bidi/>
        <w:jc w:val="both"/>
        <w:outlineLvl w:val="0"/>
        <w:rPr>
          <w:rFonts w:cs="David" w:hint="cs"/>
          <w:rtl/>
        </w:rPr>
      </w:pPr>
      <w:r w:rsidRPr="00076C7A">
        <w:rPr>
          <w:rFonts w:cs="David" w:hint="cs"/>
          <w:b/>
          <w:bCs/>
          <w:u w:val="single"/>
          <w:rtl/>
        </w:rPr>
        <w:t>ייעוץ משפטי:</w:t>
      </w:r>
    </w:p>
    <w:p w14:paraId="3D531822" w14:textId="77777777" w:rsidR="00076C7A" w:rsidRPr="00076C7A" w:rsidRDefault="00076C7A" w:rsidP="00076C7A">
      <w:pPr>
        <w:keepNext/>
        <w:keepLines/>
        <w:bidi/>
        <w:jc w:val="both"/>
        <w:outlineLvl w:val="0"/>
        <w:rPr>
          <w:rFonts w:cs="David" w:hint="cs"/>
          <w:rtl/>
        </w:rPr>
      </w:pPr>
    </w:p>
    <w:p w14:paraId="37D1A326" w14:textId="77777777" w:rsidR="00076C7A" w:rsidRPr="00076C7A" w:rsidRDefault="00076C7A" w:rsidP="00076C7A">
      <w:pPr>
        <w:keepNext/>
        <w:keepLines/>
        <w:bidi/>
        <w:jc w:val="both"/>
        <w:outlineLvl w:val="0"/>
        <w:rPr>
          <w:rFonts w:cs="David" w:hint="cs"/>
          <w:rtl/>
        </w:rPr>
      </w:pPr>
      <w:r w:rsidRPr="00076C7A">
        <w:rPr>
          <w:rFonts w:cs="David" w:hint="cs"/>
          <w:rtl/>
        </w:rPr>
        <w:t>ארבל אסטרחן</w:t>
      </w:r>
    </w:p>
    <w:p w14:paraId="006CB7A2" w14:textId="77777777" w:rsidR="00076C7A" w:rsidRPr="00076C7A" w:rsidRDefault="00076C7A" w:rsidP="00076C7A">
      <w:pPr>
        <w:keepNext/>
        <w:keepLines/>
        <w:bidi/>
        <w:jc w:val="both"/>
        <w:outlineLvl w:val="0"/>
        <w:rPr>
          <w:rFonts w:cs="David" w:hint="cs"/>
          <w:rtl/>
        </w:rPr>
      </w:pPr>
    </w:p>
    <w:p w14:paraId="65CD789F" w14:textId="77777777" w:rsidR="00076C7A" w:rsidRPr="00076C7A" w:rsidRDefault="00076C7A" w:rsidP="00076C7A">
      <w:pPr>
        <w:keepNext/>
        <w:keepLines/>
        <w:bidi/>
        <w:jc w:val="both"/>
        <w:outlineLvl w:val="0"/>
        <w:rPr>
          <w:rFonts w:cs="David" w:hint="cs"/>
          <w:rtl/>
        </w:rPr>
      </w:pPr>
    </w:p>
    <w:p w14:paraId="16996380" w14:textId="77777777" w:rsidR="00076C7A" w:rsidRPr="00076C7A" w:rsidRDefault="00076C7A" w:rsidP="00076C7A">
      <w:pPr>
        <w:keepNext/>
        <w:keepLines/>
        <w:bidi/>
        <w:jc w:val="both"/>
        <w:outlineLvl w:val="0"/>
        <w:rPr>
          <w:rFonts w:cs="David"/>
          <w:rtl/>
        </w:rPr>
      </w:pPr>
      <w:r w:rsidRPr="00076C7A">
        <w:rPr>
          <w:rFonts w:cs="David"/>
          <w:b/>
          <w:bCs/>
          <w:u w:val="single"/>
          <w:rtl/>
        </w:rPr>
        <w:t>מנהלת הוועדה</w:t>
      </w:r>
      <w:r w:rsidRPr="00076C7A">
        <w:rPr>
          <w:rFonts w:cs="David"/>
          <w:rtl/>
        </w:rPr>
        <w:t>:</w:t>
      </w:r>
      <w:r w:rsidRPr="00076C7A">
        <w:rPr>
          <w:rFonts w:cs="David"/>
          <w:rtl/>
        </w:rPr>
        <w:tab/>
      </w:r>
    </w:p>
    <w:p w14:paraId="158AEE7C" w14:textId="77777777" w:rsidR="00076C7A" w:rsidRPr="00076C7A" w:rsidRDefault="00076C7A" w:rsidP="00076C7A">
      <w:pPr>
        <w:keepNext/>
        <w:keepLines/>
        <w:bidi/>
        <w:jc w:val="both"/>
        <w:rPr>
          <w:rFonts w:cs="David" w:hint="cs"/>
          <w:rtl/>
        </w:rPr>
      </w:pPr>
    </w:p>
    <w:p w14:paraId="0DEBBB61" w14:textId="77777777" w:rsidR="00076C7A" w:rsidRPr="00076C7A" w:rsidRDefault="00076C7A" w:rsidP="00076C7A">
      <w:pPr>
        <w:keepNext/>
        <w:keepLines/>
        <w:bidi/>
        <w:jc w:val="both"/>
        <w:rPr>
          <w:rFonts w:cs="David" w:hint="cs"/>
          <w:rtl/>
        </w:rPr>
      </w:pPr>
      <w:r w:rsidRPr="00076C7A">
        <w:rPr>
          <w:rFonts w:cs="David" w:hint="cs"/>
          <w:rtl/>
        </w:rPr>
        <w:t>אתי בן-יוסף</w:t>
      </w:r>
    </w:p>
    <w:p w14:paraId="278031C9" w14:textId="77777777" w:rsidR="00076C7A" w:rsidRPr="00076C7A" w:rsidRDefault="00076C7A" w:rsidP="00076C7A">
      <w:pPr>
        <w:keepNext/>
        <w:keepLines/>
        <w:bidi/>
        <w:jc w:val="both"/>
        <w:outlineLvl w:val="0"/>
        <w:rPr>
          <w:rFonts w:cs="David" w:hint="cs"/>
          <w:b/>
          <w:bCs/>
          <w:u w:val="single"/>
          <w:rtl/>
        </w:rPr>
      </w:pPr>
    </w:p>
    <w:p w14:paraId="7C02B2AC" w14:textId="77777777" w:rsidR="00076C7A" w:rsidRPr="00076C7A" w:rsidRDefault="00076C7A" w:rsidP="00076C7A">
      <w:pPr>
        <w:keepNext/>
        <w:keepLines/>
        <w:bidi/>
        <w:jc w:val="both"/>
        <w:outlineLvl w:val="0"/>
        <w:rPr>
          <w:rFonts w:cs="David" w:hint="cs"/>
          <w:rtl/>
        </w:rPr>
      </w:pPr>
      <w:r w:rsidRPr="00076C7A">
        <w:rPr>
          <w:rFonts w:cs="David" w:hint="cs"/>
          <w:b/>
          <w:bCs/>
          <w:u w:val="single"/>
          <w:rtl/>
        </w:rPr>
        <w:t xml:space="preserve">רשמת </w:t>
      </w:r>
      <w:proofErr w:type="spellStart"/>
      <w:r w:rsidRPr="00076C7A">
        <w:rPr>
          <w:rFonts w:cs="David" w:hint="cs"/>
          <w:b/>
          <w:bCs/>
          <w:u w:val="single"/>
          <w:rtl/>
        </w:rPr>
        <w:t>פרלמנטרית</w:t>
      </w:r>
      <w:proofErr w:type="spellEnd"/>
      <w:r w:rsidRPr="00076C7A">
        <w:rPr>
          <w:rFonts w:cs="David"/>
          <w:rtl/>
        </w:rPr>
        <w:t>:</w:t>
      </w:r>
      <w:r w:rsidRPr="00076C7A">
        <w:rPr>
          <w:rFonts w:cs="David"/>
          <w:rtl/>
        </w:rPr>
        <w:tab/>
      </w:r>
    </w:p>
    <w:p w14:paraId="0E8D7BB4" w14:textId="77777777" w:rsidR="00076C7A" w:rsidRPr="00076C7A" w:rsidRDefault="00076C7A" w:rsidP="00076C7A">
      <w:pPr>
        <w:keepNext/>
        <w:keepLines/>
        <w:bidi/>
        <w:jc w:val="both"/>
        <w:rPr>
          <w:rFonts w:cs="David" w:hint="cs"/>
          <w:rtl/>
        </w:rPr>
      </w:pPr>
    </w:p>
    <w:p w14:paraId="64CF6EBF" w14:textId="77777777" w:rsidR="00076C7A" w:rsidRPr="00076C7A" w:rsidRDefault="00076C7A" w:rsidP="00076C7A">
      <w:pPr>
        <w:keepNext/>
        <w:keepLines/>
        <w:bidi/>
        <w:jc w:val="both"/>
        <w:rPr>
          <w:rFonts w:cs="David" w:hint="cs"/>
          <w:rtl/>
        </w:rPr>
      </w:pPr>
      <w:r w:rsidRPr="00076C7A">
        <w:rPr>
          <w:rFonts w:cs="David" w:hint="cs"/>
          <w:rtl/>
        </w:rPr>
        <w:t>תמר פוליבוי צדיק</w:t>
      </w:r>
    </w:p>
    <w:p w14:paraId="04D884BC" w14:textId="77777777" w:rsidR="00076C7A" w:rsidRPr="00076C7A" w:rsidRDefault="00076C7A" w:rsidP="00076C7A">
      <w:pPr>
        <w:keepNext/>
        <w:keepLines/>
        <w:bidi/>
        <w:jc w:val="center"/>
        <w:rPr>
          <w:rFonts w:cs="David" w:hint="cs"/>
          <w:b/>
          <w:bCs/>
          <w:u w:val="single"/>
          <w:rtl/>
        </w:rPr>
      </w:pPr>
      <w:r w:rsidRPr="00076C7A">
        <w:rPr>
          <w:rFonts w:cs="David"/>
          <w:rtl/>
        </w:rPr>
        <w:br w:type="page"/>
      </w:r>
      <w:r w:rsidRPr="00076C7A">
        <w:rPr>
          <w:rFonts w:cs="David" w:hint="cs"/>
          <w:b/>
          <w:bCs/>
          <w:u w:val="single"/>
          <w:rtl/>
        </w:rPr>
        <w:lastRenderedPageBreak/>
        <w:t>1. הצעות תיקון לתקנון הכנסת</w:t>
      </w:r>
    </w:p>
    <w:p w14:paraId="0168D0A1" w14:textId="77777777" w:rsidR="00076C7A" w:rsidRPr="00076C7A" w:rsidRDefault="00076C7A" w:rsidP="00076C7A">
      <w:pPr>
        <w:keepNext/>
        <w:keepLines/>
        <w:bidi/>
        <w:rPr>
          <w:rFonts w:cs="David" w:hint="cs"/>
          <w:u w:val="single"/>
          <w:rtl/>
        </w:rPr>
      </w:pPr>
    </w:p>
    <w:p w14:paraId="2D186A09" w14:textId="77777777" w:rsidR="00076C7A" w:rsidRPr="00076C7A" w:rsidRDefault="00076C7A" w:rsidP="00076C7A">
      <w:pPr>
        <w:keepNext/>
        <w:keepLines/>
        <w:bidi/>
        <w:rPr>
          <w:rFonts w:cs="David" w:hint="cs"/>
          <w:u w:val="single"/>
          <w:rtl/>
        </w:rPr>
      </w:pPr>
    </w:p>
    <w:p w14:paraId="1CA8A1EE" w14:textId="77777777" w:rsidR="00076C7A" w:rsidRPr="00076C7A" w:rsidRDefault="00076C7A" w:rsidP="00076C7A">
      <w:pPr>
        <w:keepNext/>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0C58F175" w14:textId="77777777" w:rsidR="00076C7A" w:rsidRPr="00076C7A" w:rsidRDefault="00076C7A" w:rsidP="00076C7A">
      <w:pPr>
        <w:keepNext/>
        <w:keepLines/>
        <w:bidi/>
        <w:jc w:val="both"/>
        <w:rPr>
          <w:rFonts w:cs="David" w:hint="cs"/>
          <w:rtl/>
        </w:rPr>
      </w:pPr>
    </w:p>
    <w:p w14:paraId="4B33C3FF" w14:textId="77777777" w:rsidR="00076C7A" w:rsidRPr="00076C7A" w:rsidRDefault="00076C7A" w:rsidP="00076C7A">
      <w:pPr>
        <w:keepNext/>
        <w:keepLines/>
        <w:bidi/>
        <w:jc w:val="both"/>
        <w:rPr>
          <w:rFonts w:cs="David" w:hint="cs"/>
          <w:rtl/>
        </w:rPr>
      </w:pPr>
      <w:r w:rsidRPr="00076C7A">
        <w:rPr>
          <w:rFonts w:cs="David" w:hint="cs"/>
          <w:rtl/>
        </w:rPr>
        <w:tab/>
        <w:t xml:space="preserve">אני פותח את הישיבה. אני מתנצל על חמש דקות האיחור. </w:t>
      </w:r>
    </w:p>
    <w:p w14:paraId="1BF2EF75" w14:textId="77777777" w:rsidR="00076C7A" w:rsidRPr="00076C7A" w:rsidRDefault="00076C7A" w:rsidP="00076C7A">
      <w:pPr>
        <w:keepNext/>
        <w:keepLines/>
        <w:bidi/>
        <w:jc w:val="both"/>
        <w:rPr>
          <w:rFonts w:cs="David" w:hint="cs"/>
          <w:rtl/>
        </w:rPr>
      </w:pPr>
    </w:p>
    <w:p w14:paraId="51D9272E" w14:textId="77777777" w:rsidR="00076C7A" w:rsidRPr="00076C7A" w:rsidRDefault="00076C7A" w:rsidP="00076C7A">
      <w:pPr>
        <w:keepNext/>
        <w:keepLines/>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12C0FB16" w14:textId="77777777" w:rsidR="00076C7A" w:rsidRPr="00076C7A" w:rsidRDefault="00076C7A" w:rsidP="00076C7A">
      <w:pPr>
        <w:keepNext/>
        <w:keepLines/>
        <w:bidi/>
        <w:jc w:val="both"/>
        <w:rPr>
          <w:rFonts w:cs="David" w:hint="cs"/>
          <w:rtl/>
        </w:rPr>
      </w:pPr>
    </w:p>
    <w:p w14:paraId="106D39A3" w14:textId="77777777" w:rsidR="00076C7A" w:rsidRPr="00076C7A" w:rsidRDefault="00076C7A" w:rsidP="00076C7A">
      <w:pPr>
        <w:keepNext/>
        <w:keepLines/>
        <w:bidi/>
        <w:jc w:val="both"/>
        <w:rPr>
          <w:rFonts w:cs="David" w:hint="cs"/>
          <w:rtl/>
        </w:rPr>
      </w:pPr>
      <w:r w:rsidRPr="00076C7A">
        <w:rPr>
          <w:rFonts w:cs="David" w:hint="cs"/>
          <w:rtl/>
        </w:rPr>
        <w:tab/>
        <w:t xml:space="preserve">אפשר להציע הצעה לסדר? אנחנו באים ופעם ראשונה רואים פה את התיקונים. </w:t>
      </w:r>
    </w:p>
    <w:p w14:paraId="4948CFFF" w14:textId="77777777" w:rsidR="00076C7A" w:rsidRPr="00076C7A" w:rsidRDefault="00076C7A" w:rsidP="00076C7A">
      <w:pPr>
        <w:keepNext/>
        <w:keepLines/>
        <w:bidi/>
        <w:jc w:val="both"/>
        <w:rPr>
          <w:rFonts w:cs="David" w:hint="cs"/>
          <w:rtl/>
        </w:rPr>
      </w:pPr>
    </w:p>
    <w:p w14:paraId="096042CE" w14:textId="77777777" w:rsidR="00076C7A" w:rsidRPr="00076C7A" w:rsidRDefault="00076C7A" w:rsidP="00076C7A">
      <w:pPr>
        <w:keepNext/>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4CEF9228" w14:textId="77777777" w:rsidR="00076C7A" w:rsidRPr="00076C7A" w:rsidRDefault="00076C7A" w:rsidP="00076C7A">
      <w:pPr>
        <w:keepNext/>
        <w:keepLines/>
        <w:bidi/>
        <w:jc w:val="both"/>
        <w:rPr>
          <w:rFonts w:cs="David" w:hint="cs"/>
          <w:rtl/>
        </w:rPr>
      </w:pPr>
    </w:p>
    <w:p w14:paraId="1DC6E0A6" w14:textId="77777777" w:rsidR="00076C7A" w:rsidRPr="00076C7A" w:rsidRDefault="00076C7A" w:rsidP="00076C7A">
      <w:pPr>
        <w:keepNext/>
        <w:keepLines/>
        <w:bidi/>
        <w:jc w:val="both"/>
        <w:rPr>
          <w:rFonts w:cs="David" w:hint="cs"/>
          <w:rtl/>
        </w:rPr>
      </w:pPr>
      <w:r w:rsidRPr="00076C7A">
        <w:rPr>
          <w:rFonts w:cs="David" w:hint="cs"/>
          <w:rtl/>
        </w:rPr>
        <w:tab/>
        <w:t xml:space="preserve">אנחנו הפצנו אותם, זה הופץ. אין מצב שזה לא הופץ. </w:t>
      </w:r>
    </w:p>
    <w:p w14:paraId="71A50B28" w14:textId="77777777" w:rsidR="00076C7A" w:rsidRPr="00076C7A" w:rsidRDefault="00076C7A" w:rsidP="00076C7A">
      <w:pPr>
        <w:keepNext/>
        <w:keepLines/>
        <w:bidi/>
        <w:jc w:val="both"/>
        <w:rPr>
          <w:rFonts w:cs="David" w:hint="cs"/>
          <w:rtl/>
        </w:rPr>
      </w:pPr>
    </w:p>
    <w:p w14:paraId="63A9E8FA" w14:textId="77777777" w:rsidR="00076C7A" w:rsidRPr="00076C7A" w:rsidRDefault="00076C7A" w:rsidP="00076C7A">
      <w:pPr>
        <w:keepNext/>
        <w:keepLines/>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085BAAF2" w14:textId="77777777" w:rsidR="00076C7A" w:rsidRPr="00076C7A" w:rsidRDefault="00076C7A" w:rsidP="00076C7A">
      <w:pPr>
        <w:keepNext/>
        <w:keepLines/>
        <w:bidi/>
        <w:jc w:val="both"/>
        <w:rPr>
          <w:rFonts w:cs="David" w:hint="cs"/>
          <w:rtl/>
        </w:rPr>
      </w:pPr>
    </w:p>
    <w:p w14:paraId="3FB9BD83" w14:textId="77777777" w:rsidR="00076C7A" w:rsidRPr="00076C7A" w:rsidRDefault="00076C7A" w:rsidP="00076C7A">
      <w:pPr>
        <w:keepNext/>
        <w:keepLines/>
        <w:bidi/>
        <w:jc w:val="both"/>
        <w:rPr>
          <w:rFonts w:cs="David" w:hint="cs"/>
          <w:rtl/>
        </w:rPr>
      </w:pPr>
      <w:r w:rsidRPr="00076C7A">
        <w:rPr>
          <w:rFonts w:cs="David" w:hint="cs"/>
          <w:rtl/>
        </w:rPr>
        <w:tab/>
        <w:t xml:space="preserve">אני נכנסתי אתמול בשעה 17:00 וזה לא היה. יכול להיות שזה היה ב-18:00, אבל לדעתי זה לא רציני להפיץ את זה 20 שעות לפני הדיון. אתה רוצה שאנחנו נקרא ונתייחס לזה מהניסיון שלנו? </w:t>
      </w:r>
    </w:p>
    <w:p w14:paraId="53A81BE3" w14:textId="77777777" w:rsidR="00076C7A" w:rsidRPr="00076C7A" w:rsidRDefault="00076C7A" w:rsidP="00076C7A">
      <w:pPr>
        <w:keepNext/>
        <w:keepLines/>
        <w:bidi/>
        <w:jc w:val="both"/>
        <w:rPr>
          <w:rFonts w:cs="David" w:hint="cs"/>
          <w:rtl/>
        </w:rPr>
      </w:pPr>
    </w:p>
    <w:p w14:paraId="7342B060" w14:textId="77777777" w:rsidR="00076C7A" w:rsidRPr="00076C7A" w:rsidRDefault="00076C7A" w:rsidP="00076C7A">
      <w:pPr>
        <w:keepNext/>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607535B4" w14:textId="77777777" w:rsidR="00076C7A" w:rsidRPr="00076C7A" w:rsidRDefault="00076C7A" w:rsidP="00076C7A">
      <w:pPr>
        <w:keepNext/>
        <w:keepLines/>
        <w:bidi/>
        <w:jc w:val="both"/>
        <w:rPr>
          <w:rFonts w:cs="David" w:hint="cs"/>
          <w:rtl/>
        </w:rPr>
      </w:pPr>
    </w:p>
    <w:p w14:paraId="0B9A2AB6" w14:textId="77777777" w:rsidR="00076C7A" w:rsidRPr="00076C7A" w:rsidRDefault="00076C7A" w:rsidP="00076C7A">
      <w:pPr>
        <w:keepNext/>
        <w:keepLines/>
        <w:bidi/>
        <w:jc w:val="both"/>
        <w:rPr>
          <w:rFonts w:cs="David" w:hint="cs"/>
          <w:rtl/>
        </w:rPr>
      </w:pPr>
      <w:r w:rsidRPr="00076C7A">
        <w:rPr>
          <w:rFonts w:cs="David" w:hint="cs"/>
          <w:rtl/>
        </w:rPr>
        <w:tab/>
        <w:t>אל"ף, את יודעת שבדרך כלל אני משתדל להפיץ את זה קודם. זה היה השלב שזה היה מוכן, לא בגללנו, בגלל שישבנו עם יושב ראש הכנסת ורצינו לקבל את ה-</w:t>
      </w:r>
      <w:r w:rsidRPr="00076C7A">
        <w:rPr>
          <w:rFonts w:cs="David"/>
        </w:rPr>
        <w:t>input</w:t>
      </w:r>
      <w:r w:rsidRPr="00076C7A">
        <w:rPr>
          <w:rFonts w:cs="David" w:hint="cs"/>
          <w:rtl/>
        </w:rPr>
        <w:t xml:space="preserve"> שלו לעניין הזה, וזה הסתדר רק אתמול. אני כבר אומר, שבהנחה שבדיון כאן נגיע להסכמה והדברים יהיו ברורים ונאשר אותם, אני אחכה ולא אניח את זה. אני אתן לכם עוד יומיים, אם תרצו לתקן משהו. נעשה את זה, לא תהיה בעיה. </w:t>
      </w:r>
    </w:p>
    <w:p w14:paraId="3465464F" w14:textId="77777777" w:rsidR="00076C7A" w:rsidRPr="00076C7A" w:rsidRDefault="00076C7A" w:rsidP="00076C7A">
      <w:pPr>
        <w:keepNext/>
        <w:keepLines/>
        <w:bidi/>
        <w:jc w:val="both"/>
        <w:rPr>
          <w:rFonts w:cs="David" w:hint="cs"/>
          <w:rtl/>
        </w:rPr>
      </w:pPr>
    </w:p>
    <w:p w14:paraId="2C471566" w14:textId="77777777" w:rsidR="00076C7A" w:rsidRPr="00076C7A" w:rsidRDefault="00076C7A" w:rsidP="00076C7A">
      <w:pPr>
        <w:keepNext/>
        <w:keepLines/>
        <w:bidi/>
        <w:jc w:val="both"/>
        <w:rPr>
          <w:rFonts w:cs="David" w:hint="cs"/>
          <w:u w:val="single"/>
          <w:rtl/>
        </w:rPr>
      </w:pPr>
      <w:r w:rsidRPr="00076C7A">
        <w:rPr>
          <w:rFonts w:cs="David" w:hint="cs"/>
          <w:u w:val="single"/>
          <w:rtl/>
        </w:rPr>
        <w:t>רוחמה אברהם-בלילא:</w:t>
      </w:r>
    </w:p>
    <w:p w14:paraId="3E0CB595" w14:textId="77777777" w:rsidR="00076C7A" w:rsidRPr="00076C7A" w:rsidRDefault="00076C7A" w:rsidP="00076C7A">
      <w:pPr>
        <w:keepNext/>
        <w:keepLines/>
        <w:bidi/>
        <w:jc w:val="both"/>
        <w:rPr>
          <w:rFonts w:cs="David" w:hint="cs"/>
          <w:u w:val="single"/>
          <w:rtl/>
        </w:rPr>
      </w:pPr>
    </w:p>
    <w:p w14:paraId="089EF291" w14:textId="77777777" w:rsidR="00076C7A" w:rsidRPr="00076C7A" w:rsidRDefault="00076C7A" w:rsidP="00076C7A">
      <w:pPr>
        <w:keepNext/>
        <w:keepLines/>
        <w:bidi/>
        <w:jc w:val="both"/>
        <w:rPr>
          <w:rFonts w:cs="David" w:hint="cs"/>
          <w:rtl/>
        </w:rPr>
      </w:pPr>
      <w:r w:rsidRPr="00076C7A">
        <w:rPr>
          <w:rFonts w:cs="David" w:hint="cs"/>
          <w:rtl/>
        </w:rPr>
        <w:tab/>
        <w:t xml:space="preserve">בהמשך להצעה לסדר של רונית, אם אפשר, אני מבקשת להגיע לסיטואציה שבה זה יופץ שבוע מראש, אם זה לא משהו דחוף. </w:t>
      </w:r>
    </w:p>
    <w:p w14:paraId="54CC6B8F" w14:textId="77777777" w:rsidR="00076C7A" w:rsidRPr="00076C7A" w:rsidRDefault="00076C7A" w:rsidP="00076C7A">
      <w:pPr>
        <w:keepNext/>
        <w:keepLines/>
        <w:bidi/>
        <w:jc w:val="both"/>
        <w:rPr>
          <w:rFonts w:cs="David" w:hint="cs"/>
          <w:rtl/>
        </w:rPr>
      </w:pPr>
    </w:p>
    <w:p w14:paraId="41472058" w14:textId="77777777" w:rsidR="00076C7A" w:rsidRPr="00076C7A" w:rsidRDefault="00076C7A" w:rsidP="00076C7A">
      <w:pPr>
        <w:keepNext/>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60B0B02D" w14:textId="77777777" w:rsidR="00076C7A" w:rsidRPr="00076C7A" w:rsidRDefault="00076C7A" w:rsidP="00076C7A">
      <w:pPr>
        <w:keepNext/>
        <w:keepLines/>
        <w:bidi/>
        <w:jc w:val="both"/>
        <w:rPr>
          <w:rFonts w:cs="David" w:hint="cs"/>
          <w:rtl/>
        </w:rPr>
      </w:pPr>
    </w:p>
    <w:p w14:paraId="756390E0" w14:textId="77777777" w:rsidR="00076C7A" w:rsidRPr="00076C7A" w:rsidRDefault="00076C7A" w:rsidP="00076C7A">
      <w:pPr>
        <w:keepNext/>
        <w:keepLines/>
        <w:bidi/>
        <w:jc w:val="both"/>
        <w:rPr>
          <w:rFonts w:cs="David" w:hint="cs"/>
          <w:rtl/>
        </w:rPr>
      </w:pPr>
      <w:r w:rsidRPr="00076C7A">
        <w:rPr>
          <w:rFonts w:cs="David" w:hint="cs"/>
          <w:rtl/>
        </w:rPr>
        <w:tab/>
        <w:t xml:space="preserve">לא, אין בעיה. </w:t>
      </w:r>
    </w:p>
    <w:p w14:paraId="07B9DC1C" w14:textId="77777777" w:rsidR="00076C7A" w:rsidRPr="00076C7A" w:rsidRDefault="00076C7A" w:rsidP="00076C7A">
      <w:pPr>
        <w:keepNext/>
        <w:keepLines/>
        <w:bidi/>
        <w:jc w:val="both"/>
        <w:rPr>
          <w:rFonts w:cs="David" w:hint="cs"/>
          <w:rtl/>
        </w:rPr>
      </w:pPr>
    </w:p>
    <w:p w14:paraId="003DE608" w14:textId="77777777" w:rsidR="00076C7A" w:rsidRPr="00076C7A" w:rsidRDefault="00076C7A" w:rsidP="00076C7A">
      <w:pPr>
        <w:keepNext/>
        <w:keepLines/>
        <w:bidi/>
        <w:jc w:val="both"/>
        <w:rPr>
          <w:rFonts w:cs="David" w:hint="cs"/>
          <w:u w:val="single"/>
          <w:rtl/>
        </w:rPr>
      </w:pPr>
      <w:r w:rsidRPr="00076C7A">
        <w:rPr>
          <w:rFonts w:cs="David" w:hint="cs"/>
          <w:u w:val="single"/>
          <w:rtl/>
        </w:rPr>
        <w:t>רוחמה אברהם-בלילא:</w:t>
      </w:r>
    </w:p>
    <w:p w14:paraId="61AE7BCC" w14:textId="77777777" w:rsidR="00076C7A" w:rsidRPr="00076C7A" w:rsidRDefault="00076C7A" w:rsidP="00076C7A">
      <w:pPr>
        <w:keepNext/>
        <w:keepLines/>
        <w:bidi/>
        <w:jc w:val="both"/>
        <w:rPr>
          <w:rFonts w:cs="David" w:hint="cs"/>
          <w:u w:val="single"/>
          <w:rtl/>
        </w:rPr>
      </w:pPr>
    </w:p>
    <w:p w14:paraId="7DD03878" w14:textId="77777777" w:rsidR="00076C7A" w:rsidRPr="00076C7A" w:rsidRDefault="00076C7A" w:rsidP="00076C7A">
      <w:pPr>
        <w:keepNext/>
        <w:keepLines/>
        <w:bidi/>
        <w:jc w:val="both"/>
        <w:rPr>
          <w:rFonts w:cs="David" w:hint="cs"/>
          <w:rtl/>
        </w:rPr>
      </w:pPr>
      <w:r w:rsidRPr="00076C7A">
        <w:rPr>
          <w:rFonts w:cs="David" w:hint="cs"/>
          <w:rtl/>
        </w:rPr>
        <w:tab/>
        <w:t xml:space="preserve">שחלוקת החומר תהיה לפחות שבוע מראש, זאת אומרת: עד יום רביעי של שבוע שמסתיים לפני זה; אם תהיה ישיבה בנושא של שינויי תקנון, שהיא תופץ עד יום רביעי בצהרים. </w:t>
      </w:r>
    </w:p>
    <w:p w14:paraId="38134962" w14:textId="77777777" w:rsidR="00076C7A" w:rsidRPr="00076C7A" w:rsidRDefault="00076C7A" w:rsidP="00076C7A">
      <w:pPr>
        <w:keepNext/>
        <w:keepLines/>
        <w:bidi/>
        <w:jc w:val="both"/>
        <w:rPr>
          <w:rFonts w:cs="David" w:hint="cs"/>
          <w:rtl/>
        </w:rPr>
      </w:pPr>
    </w:p>
    <w:p w14:paraId="56F2FCC2" w14:textId="77777777" w:rsidR="00076C7A" w:rsidRPr="00076C7A" w:rsidRDefault="00076C7A" w:rsidP="00076C7A">
      <w:pPr>
        <w:keepNext/>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42D7753E" w14:textId="77777777" w:rsidR="00076C7A" w:rsidRPr="00076C7A" w:rsidRDefault="00076C7A" w:rsidP="00076C7A">
      <w:pPr>
        <w:keepNext/>
        <w:keepLines/>
        <w:bidi/>
        <w:jc w:val="both"/>
        <w:rPr>
          <w:rFonts w:cs="David" w:hint="cs"/>
          <w:rtl/>
        </w:rPr>
      </w:pPr>
    </w:p>
    <w:p w14:paraId="5EB9B266" w14:textId="77777777" w:rsidR="00076C7A" w:rsidRPr="00076C7A" w:rsidRDefault="00076C7A" w:rsidP="00076C7A">
      <w:pPr>
        <w:keepNext/>
        <w:keepLines/>
        <w:bidi/>
        <w:jc w:val="both"/>
        <w:rPr>
          <w:rFonts w:cs="David" w:hint="cs"/>
          <w:rtl/>
        </w:rPr>
      </w:pPr>
      <w:r w:rsidRPr="00076C7A">
        <w:rPr>
          <w:rFonts w:cs="David" w:hint="cs"/>
          <w:rtl/>
        </w:rPr>
        <w:tab/>
        <w:t xml:space="preserve">אין בעיה, אנחנו משתדלים לעשות את זה. אני אומר שוב, גם במקרה הזה, היו ישיבות קודמות שהיו אמורות להתקיים, ואני דחיתי אותן, כי לא רציתי לעשות את זה בלי שיש לנו איזשהו בסיס שגם נשלח, ושאנשים יוכלו לראות. אני אומר שוב, גם בהנחה שנצליח להגיע כאן להסכמה, אפשר לסכם שאנחנו נחכה ולא נניח אותו עד </w:t>
      </w:r>
      <w:r w:rsidRPr="00076C7A">
        <w:rPr>
          <w:rFonts w:cs="David"/>
          <w:rtl/>
        </w:rPr>
        <w:t>–</w:t>
      </w:r>
      <w:r w:rsidRPr="00076C7A">
        <w:rPr>
          <w:rFonts w:cs="David" w:hint="cs"/>
          <w:rtl/>
        </w:rPr>
        <w:t xml:space="preserve"> אם תרצו מחר בערב, אם תרצו עד יום שני, כדי שאם יהיה רצון לעשות איזה מעבר ולתקן דברים, אפשר יהיה. הבסיס של כל העבודה כאן, ששום שינוי לא מתבצע, אלא בהסכמה כללית מקיר לקיר של כולם. </w:t>
      </w:r>
    </w:p>
    <w:p w14:paraId="14FDDBF5" w14:textId="77777777" w:rsidR="00076C7A" w:rsidRPr="00076C7A" w:rsidRDefault="00076C7A" w:rsidP="00076C7A">
      <w:pPr>
        <w:keepNext/>
        <w:keepLines/>
        <w:bidi/>
        <w:jc w:val="both"/>
        <w:rPr>
          <w:rFonts w:cs="David" w:hint="cs"/>
          <w:rtl/>
        </w:rPr>
      </w:pPr>
    </w:p>
    <w:p w14:paraId="69EC04DE" w14:textId="77777777" w:rsidR="00076C7A" w:rsidRPr="00076C7A" w:rsidRDefault="00076C7A" w:rsidP="00076C7A">
      <w:pPr>
        <w:keepNext/>
        <w:keepLines/>
        <w:bidi/>
        <w:jc w:val="both"/>
        <w:rPr>
          <w:rFonts w:cs="David" w:hint="cs"/>
          <w:rtl/>
        </w:rPr>
      </w:pPr>
      <w:r w:rsidRPr="00076C7A">
        <w:rPr>
          <w:rFonts w:cs="David" w:hint="cs"/>
          <w:rtl/>
        </w:rPr>
        <w:lastRenderedPageBreak/>
        <w:tab/>
        <w:t xml:space="preserve">יש לנו שני נושאים, הראשון הוא הקצר יותר, ולכן אני מציע שנתחיל אתו. מדובר במספר הצעות לתיקונים, שהם השלמות לתיקונים שכבר עשינו כאן בתקנון, שהתעוררו תוך כדי יישום של אותם תיקונים. אני מבקש מארבל להציג את ההשלמות אלה. אחת מהן, האחרונה, היא תוצאה של פנייה אלי של חבר הכנסת רוני בר-און, בעקבות מה שקרה במליאה בנושא הצעת אי-האמון. בעקבות הפנייה הזו, גם התקיימה שיחה בינו לבין יושב ראש הכנסת, כאשר אני הייתי אצל יושב ראש הכנסת בלשכתו, על מנת לנסות לגבש איזושהי נוסחה מוסכמת, כי אני חושב שבבסיס, העמדה של חבר הכנסת בר-און היא עמדה נכונה לחלוטין. ראוי ששר ולא מישהו אחר ישיב בשם הממשלה. מאידך, יכולה להתעורר בעיה, כאשר מדובר למשל באי-אמון בנושא הבריאות, כששם יש סגן שר שהוא למעשה שר ואין שר מעליו, והוא האיש הנכון והמתאים להשיב על העניין. אני מבין שהם הגיעו ביניהם לאיזושהי הבנה, שהסכמנו להביא אותה לידי ביטוי כאן. אני לפחות דיברתי עם סער, ואמרתי לו שיראה את זה. שוב אני אומר, במידה וזה יהיה מקובל כרגע, נאשר את זה ונחכה כמה ימים, כדי שאם בכל זאת יהיה רצון לעשות איזשהו תיקון, זה יתאפשר. ארבל, בבקשה. </w:t>
      </w:r>
    </w:p>
    <w:p w14:paraId="1E83A1B3" w14:textId="77777777" w:rsidR="00076C7A" w:rsidRPr="00076C7A" w:rsidRDefault="00076C7A" w:rsidP="00076C7A">
      <w:pPr>
        <w:keepNext/>
        <w:keepLines/>
        <w:bidi/>
        <w:jc w:val="both"/>
        <w:rPr>
          <w:rFonts w:cs="David" w:hint="cs"/>
          <w:rtl/>
        </w:rPr>
      </w:pPr>
    </w:p>
    <w:p w14:paraId="3ADF1CD4" w14:textId="77777777" w:rsidR="00076C7A" w:rsidRPr="00076C7A" w:rsidRDefault="00076C7A" w:rsidP="00076C7A">
      <w:pPr>
        <w:keepNext/>
        <w:keepLines/>
        <w:bidi/>
        <w:jc w:val="both"/>
        <w:rPr>
          <w:rFonts w:cs="David" w:hint="cs"/>
          <w:rtl/>
        </w:rPr>
      </w:pPr>
      <w:r w:rsidRPr="00076C7A">
        <w:rPr>
          <w:rFonts w:cs="David" w:hint="cs"/>
          <w:u w:val="single"/>
          <w:rtl/>
        </w:rPr>
        <w:t>ארבל אסטרחן:</w:t>
      </w:r>
    </w:p>
    <w:p w14:paraId="1C61D1D3" w14:textId="77777777" w:rsidR="00076C7A" w:rsidRPr="00076C7A" w:rsidRDefault="00076C7A" w:rsidP="00076C7A">
      <w:pPr>
        <w:keepNext/>
        <w:keepLines/>
        <w:bidi/>
        <w:jc w:val="both"/>
        <w:rPr>
          <w:rFonts w:cs="David" w:hint="cs"/>
          <w:rtl/>
        </w:rPr>
      </w:pPr>
    </w:p>
    <w:p w14:paraId="6FBB5933" w14:textId="77777777" w:rsidR="00076C7A" w:rsidRPr="00076C7A" w:rsidRDefault="00076C7A" w:rsidP="00076C7A">
      <w:pPr>
        <w:keepNext/>
        <w:keepLines/>
        <w:bidi/>
        <w:jc w:val="both"/>
        <w:rPr>
          <w:rFonts w:cs="David" w:hint="cs"/>
          <w:rtl/>
        </w:rPr>
      </w:pPr>
      <w:r w:rsidRPr="00076C7A">
        <w:rPr>
          <w:rFonts w:cs="David" w:hint="cs"/>
          <w:rtl/>
        </w:rPr>
        <w:tab/>
        <w:t xml:space="preserve">כפי שאמר יושב-הראש, מדובר בתיקונים לסעיפים שכבר הותקנו כאן במסגרת השנה האחרונה בדיונים על התקנון החדש. ההפעלה שלהם והיישום שלהם העלו, שיש בהם חסרים ודברים לא ברורים. בין היתר העלתה זאת מזכירת הכנסת, יושב-ראש הוועדה, או כמו שנאמר חבר הכנסת בר-און, והיה מקום להבהרות של עניינים מסוימים. יש פה חמישה עניינים, כשבצד השני של העמוד כתבתי גם איך זה משתלב בסעיף, כך שאפשר לראות את זה בקלות, ואני גם אסביר עכשיו. </w:t>
      </w:r>
    </w:p>
    <w:p w14:paraId="0159F9A9" w14:textId="77777777" w:rsidR="00076C7A" w:rsidRPr="00076C7A" w:rsidRDefault="00076C7A" w:rsidP="00076C7A">
      <w:pPr>
        <w:keepNext/>
        <w:keepLines/>
        <w:bidi/>
        <w:jc w:val="both"/>
        <w:rPr>
          <w:rFonts w:cs="David" w:hint="cs"/>
          <w:rtl/>
        </w:rPr>
      </w:pPr>
    </w:p>
    <w:p w14:paraId="73CB6CE2" w14:textId="77777777" w:rsidR="00076C7A" w:rsidRPr="00076C7A" w:rsidRDefault="00076C7A" w:rsidP="00076C7A">
      <w:pPr>
        <w:keepNext/>
        <w:keepLines/>
        <w:bidi/>
        <w:jc w:val="both"/>
        <w:rPr>
          <w:rFonts w:cs="David" w:hint="cs"/>
          <w:rtl/>
        </w:rPr>
      </w:pPr>
      <w:r w:rsidRPr="00076C7A">
        <w:rPr>
          <w:rFonts w:cs="David" w:hint="cs"/>
          <w:rtl/>
        </w:rPr>
        <w:tab/>
        <w:t xml:space="preserve">התיקון הראשון בסעיף 1 הוא תיקון סעיף 20. זה סעיף שכותרתו "פתיחת מושב הכנסת", והוא מדבר על כך שבפתיחת המושב ראש הממשלה ימסור הודעה על פעילות הממשלה בתקופה שחלפה מאז המושב הקודם ועל תוכניות הממשלה למושב הקרוב. היום כתוב ש"יתקיים דיון סיעתי", אבל לא כתוב שתתקיים הצבעה. כשזה קרה בפעם האחרונה, היו שסברו שההצבעה לא תהיה על הודעת ראש הממשלה, אלא אולי על הודעות סיעות, כאשר בעצם ראש הממשלה מוסר הודעה והכנסת מצביעה - - </w:t>
      </w:r>
    </w:p>
    <w:p w14:paraId="5E1D058C" w14:textId="77777777" w:rsidR="00076C7A" w:rsidRPr="00076C7A" w:rsidRDefault="00076C7A" w:rsidP="00076C7A">
      <w:pPr>
        <w:keepNext/>
        <w:keepLines/>
        <w:bidi/>
        <w:jc w:val="both"/>
        <w:rPr>
          <w:rFonts w:cs="David" w:hint="cs"/>
          <w:rtl/>
        </w:rPr>
      </w:pPr>
    </w:p>
    <w:p w14:paraId="1A6AC35F" w14:textId="77777777" w:rsidR="00076C7A" w:rsidRPr="00076C7A" w:rsidRDefault="00076C7A" w:rsidP="00076C7A">
      <w:pPr>
        <w:keepNext/>
        <w:keepLines/>
        <w:bidi/>
        <w:jc w:val="both"/>
        <w:rPr>
          <w:rFonts w:cs="David" w:hint="cs"/>
          <w:u w:val="single"/>
          <w:rtl/>
        </w:rPr>
      </w:pPr>
      <w:r w:rsidRPr="00076C7A">
        <w:rPr>
          <w:rFonts w:cs="David" w:hint="cs"/>
          <w:u w:val="single"/>
          <w:rtl/>
        </w:rPr>
        <w:t>רוחמה אברהם בלילא:</w:t>
      </w:r>
    </w:p>
    <w:p w14:paraId="0CD5E27D" w14:textId="77777777" w:rsidR="00076C7A" w:rsidRPr="00076C7A" w:rsidRDefault="00076C7A" w:rsidP="00076C7A">
      <w:pPr>
        <w:keepNext/>
        <w:keepLines/>
        <w:bidi/>
        <w:jc w:val="both"/>
        <w:rPr>
          <w:rFonts w:cs="David" w:hint="cs"/>
          <w:rtl/>
        </w:rPr>
      </w:pPr>
    </w:p>
    <w:p w14:paraId="045E9A20" w14:textId="77777777" w:rsidR="00076C7A" w:rsidRPr="00076C7A" w:rsidRDefault="00076C7A" w:rsidP="00076C7A">
      <w:pPr>
        <w:keepNext/>
        <w:keepLines/>
        <w:bidi/>
        <w:ind w:left="720"/>
        <w:jc w:val="both"/>
        <w:rPr>
          <w:rFonts w:cs="David" w:hint="cs"/>
          <w:rtl/>
        </w:rPr>
      </w:pPr>
      <w:r w:rsidRPr="00076C7A">
        <w:rPr>
          <w:rFonts w:cs="David" w:hint="cs"/>
          <w:rtl/>
        </w:rPr>
        <w:t xml:space="preserve">- - על הודעת ראש הממשלה. </w:t>
      </w:r>
    </w:p>
    <w:p w14:paraId="3C4B6064" w14:textId="77777777" w:rsidR="00076C7A" w:rsidRPr="00076C7A" w:rsidRDefault="00076C7A" w:rsidP="00076C7A">
      <w:pPr>
        <w:keepNext/>
        <w:keepLines/>
        <w:bidi/>
        <w:ind w:left="720"/>
        <w:jc w:val="both"/>
        <w:rPr>
          <w:rFonts w:cs="David" w:hint="cs"/>
          <w:rtl/>
        </w:rPr>
      </w:pPr>
    </w:p>
    <w:p w14:paraId="32BDC0F5" w14:textId="77777777" w:rsidR="00076C7A" w:rsidRPr="00076C7A" w:rsidRDefault="00076C7A" w:rsidP="00076C7A">
      <w:pPr>
        <w:keepNext/>
        <w:keepLines/>
        <w:bidi/>
        <w:jc w:val="both"/>
        <w:rPr>
          <w:rFonts w:cs="David" w:hint="cs"/>
          <w:rtl/>
        </w:rPr>
      </w:pPr>
      <w:r w:rsidRPr="00076C7A">
        <w:rPr>
          <w:rFonts w:cs="David" w:hint="cs"/>
          <w:u w:val="single"/>
          <w:rtl/>
        </w:rPr>
        <w:t>ארבל אסטרחן:</w:t>
      </w:r>
    </w:p>
    <w:p w14:paraId="34A04EAC" w14:textId="77777777" w:rsidR="00076C7A" w:rsidRPr="00076C7A" w:rsidRDefault="00076C7A" w:rsidP="00076C7A">
      <w:pPr>
        <w:keepNext/>
        <w:keepLines/>
        <w:bidi/>
        <w:jc w:val="both"/>
        <w:rPr>
          <w:rFonts w:cs="David" w:hint="cs"/>
          <w:rtl/>
        </w:rPr>
      </w:pPr>
    </w:p>
    <w:p w14:paraId="04F6E3E5" w14:textId="77777777" w:rsidR="00076C7A" w:rsidRPr="00076C7A" w:rsidRDefault="00076C7A" w:rsidP="00076C7A">
      <w:pPr>
        <w:keepNext/>
        <w:keepLines/>
        <w:bidi/>
        <w:jc w:val="both"/>
        <w:rPr>
          <w:rFonts w:cs="David" w:hint="cs"/>
          <w:rtl/>
        </w:rPr>
      </w:pPr>
      <w:r w:rsidRPr="00076C7A">
        <w:rPr>
          <w:rFonts w:cs="David" w:hint="cs"/>
          <w:rtl/>
        </w:rPr>
        <w:tab/>
        <w:t xml:space="preserve"> נכון, מקבלת או לא מקבלת, כפי אגב שנעשה ב-40 חתימות. </w:t>
      </w:r>
    </w:p>
    <w:p w14:paraId="0E917FA4" w14:textId="77777777" w:rsidR="00076C7A" w:rsidRPr="00076C7A" w:rsidRDefault="00076C7A" w:rsidP="00076C7A">
      <w:pPr>
        <w:keepNext/>
        <w:keepLines/>
        <w:bidi/>
        <w:jc w:val="both"/>
        <w:rPr>
          <w:rFonts w:cs="David" w:hint="cs"/>
          <w:rtl/>
        </w:rPr>
      </w:pPr>
    </w:p>
    <w:p w14:paraId="7EDA79EF" w14:textId="77777777" w:rsidR="00076C7A" w:rsidRPr="00076C7A" w:rsidRDefault="00076C7A" w:rsidP="00076C7A">
      <w:pPr>
        <w:keepNext/>
        <w:keepLines/>
        <w:bidi/>
        <w:jc w:val="both"/>
        <w:rPr>
          <w:rFonts w:cs="David" w:hint="cs"/>
          <w:u w:val="single"/>
          <w:rtl/>
        </w:rPr>
      </w:pPr>
      <w:r w:rsidRPr="00076C7A">
        <w:rPr>
          <w:rFonts w:cs="David" w:hint="cs"/>
          <w:u w:val="single"/>
          <w:rtl/>
        </w:rPr>
        <w:t>רוחמה אברהם בלילא:</w:t>
      </w:r>
    </w:p>
    <w:p w14:paraId="1E84D158" w14:textId="77777777" w:rsidR="00076C7A" w:rsidRPr="00076C7A" w:rsidRDefault="00076C7A" w:rsidP="00076C7A">
      <w:pPr>
        <w:keepNext/>
        <w:keepLines/>
        <w:bidi/>
        <w:jc w:val="both"/>
        <w:rPr>
          <w:rFonts w:cs="David" w:hint="cs"/>
          <w:u w:val="single"/>
          <w:rtl/>
        </w:rPr>
      </w:pPr>
    </w:p>
    <w:p w14:paraId="685FD8D6" w14:textId="77777777" w:rsidR="00076C7A" w:rsidRPr="00076C7A" w:rsidRDefault="00076C7A" w:rsidP="00076C7A">
      <w:pPr>
        <w:keepNext/>
        <w:keepLines/>
        <w:bidi/>
        <w:jc w:val="both"/>
        <w:rPr>
          <w:rFonts w:cs="David" w:hint="cs"/>
          <w:rtl/>
        </w:rPr>
      </w:pPr>
      <w:r w:rsidRPr="00076C7A">
        <w:rPr>
          <w:rFonts w:cs="David" w:hint="cs"/>
          <w:rtl/>
        </w:rPr>
        <w:tab/>
        <w:t xml:space="preserve">אז גם פה כשנכתב "על ההודעה יתקיים דיון סיעתי והכנסת תצביע עליה" זה לא נאמר באופן מפורש על הודעת ראש ממשלה? </w:t>
      </w:r>
    </w:p>
    <w:p w14:paraId="400E689A" w14:textId="77777777" w:rsidR="00076C7A" w:rsidRPr="00076C7A" w:rsidRDefault="00076C7A" w:rsidP="00076C7A">
      <w:pPr>
        <w:keepNext/>
        <w:keepLines/>
        <w:bidi/>
        <w:jc w:val="both"/>
        <w:rPr>
          <w:rFonts w:cs="David" w:hint="cs"/>
          <w:rtl/>
        </w:rPr>
      </w:pPr>
    </w:p>
    <w:p w14:paraId="03CFB424" w14:textId="77777777" w:rsidR="00076C7A" w:rsidRPr="00076C7A" w:rsidRDefault="00076C7A" w:rsidP="00076C7A">
      <w:pPr>
        <w:keepNext/>
        <w:keepLines/>
        <w:bidi/>
        <w:jc w:val="both"/>
        <w:rPr>
          <w:rFonts w:cs="David" w:hint="cs"/>
          <w:rtl/>
        </w:rPr>
      </w:pPr>
      <w:r w:rsidRPr="00076C7A">
        <w:rPr>
          <w:rFonts w:cs="David" w:hint="cs"/>
          <w:u w:val="single"/>
          <w:rtl/>
        </w:rPr>
        <w:t>ארבל אסטרחן:</w:t>
      </w:r>
    </w:p>
    <w:p w14:paraId="523E7489" w14:textId="77777777" w:rsidR="00076C7A" w:rsidRPr="00076C7A" w:rsidRDefault="00076C7A" w:rsidP="00076C7A">
      <w:pPr>
        <w:keepNext/>
        <w:keepLines/>
        <w:bidi/>
        <w:jc w:val="both"/>
        <w:rPr>
          <w:rFonts w:cs="David" w:hint="cs"/>
          <w:rtl/>
        </w:rPr>
      </w:pPr>
    </w:p>
    <w:p w14:paraId="41099319" w14:textId="77777777" w:rsidR="00076C7A" w:rsidRPr="00076C7A" w:rsidRDefault="00076C7A" w:rsidP="00076C7A">
      <w:pPr>
        <w:keepNext/>
        <w:keepLines/>
        <w:bidi/>
        <w:jc w:val="both"/>
        <w:rPr>
          <w:rFonts w:cs="David" w:hint="cs"/>
          <w:rtl/>
        </w:rPr>
      </w:pPr>
      <w:r w:rsidRPr="00076C7A">
        <w:rPr>
          <w:rFonts w:cs="David" w:hint="cs"/>
          <w:rtl/>
        </w:rPr>
        <w:tab/>
        <w:t xml:space="preserve"> כן. </w:t>
      </w:r>
    </w:p>
    <w:p w14:paraId="275CEC11" w14:textId="77777777" w:rsidR="00076C7A" w:rsidRPr="00076C7A" w:rsidRDefault="00076C7A" w:rsidP="00076C7A">
      <w:pPr>
        <w:keepNext/>
        <w:keepLines/>
        <w:bidi/>
        <w:jc w:val="both"/>
        <w:rPr>
          <w:rFonts w:cs="David" w:hint="cs"/>
          <w:rtl/>
        </w:rPr>
      </w:pPr>
    </w:p>
    <w:p w14:paraId="32D914AE" w14:textId="77777777" w:rsidR="00076C7A" w:rsidRPr="00076C7A" w:rsidRDefault="00076C7A" w:rsidP="00076C7A">
      <w:pPr>
        <w:keepNext/>
        <w:keepLines/>
        <w:bidi/>
        <w:jc w:val="both"/>
        <w:rPr>
          <w:rFonts w:cs="David" w:hint="cs"/>
          <w:u w:val="single"/>
          <w:rtl/>
        </w:rPr>
      </w:pPr>
      <w:r w:rsidRPr="00076C7A">
        <w:rPr>
          <w:rFonts w:cs="David" w:hint="cs"/>
          <w:u w:val="single"/>
          <w:rtl/>
        </w:rPr>
        <w:t>רוחמה אברהם בלילא:</w:t>
      </w:r>
    </w:p>
    <w:p w14:paraId="4CFB1C25" w14:textId="77777777" w:rsidR="00076C7A" w:rsidRPr="00076C7A" w:rsidRDefault="00076C7A" w:rsidP="00076C7A">
      <w:pPr>
        <w:keepNext/>
        <w:keepLines/>
        <w:bidi/>
        <w:jc w:val="both"/>
        <w:rPr>
          <w:rFonts w:cs="David" w:hint="cs"/>
          <w:u w:val="single"/>
          <w:rtl/>
        </w:rPr>
      </w:pPr>
    </w:p>
    <w:p w14:paraId="5873957A" w14:textId="77777777" w:rsidR="00076C7A" w:rsidRPr="00076C7A" w:rsidRDefault="00076C7A" w:rsidP="00076C7A">
      <w:pPr>
        <w:keepNext/>
        <w:keepLines/>
        <w:bidi/>
        <w:jc w:val="both"/>
        <w:rPr>
          <w:rFonts w:cs="David" w:hint="cs"/>
          <w:rtl/>
        </w:rPr>
      </w:pPr>
      <w:r w:rsidRPr="00076C7A">
        <w:rPr>
          <w:rFonts w:cs="David" w:hint="cs"/>
          <w:rtl/>
        </w:rPr>
        <w:tab/>
        <w:t xml:space="preserve"> אז לדעתי צריך לכתוב את זה. </w:t>
      </w:r>
    </w:p>
    <w:p w14:paraId="653A4195" w14:textId="77777777" w:rsidR="00076C7A" w:rsidRPr="00076C7A" w:rsidRDefault="00076C7A" w:rsidP="00076C7A">
      <w:pPr>
        <w:keepNext/>
        <w:keepLines/>
        <w:bidi/>
        <w:jc w:val="both"/>
        <w:rPr>
          <w:rFonts w:cs="David" w:hint="cs"/>
          <w:rtl/>
        </w:rPr>
      </w:pPr>
    </w:p>
    <w:p w14:paraId="06F2F049" w14:textId="77777777" w:rsidR="00076C7A" w:rsidRPr="00076C7A" w:rsidRDefault="00076C7A" w:rsidP="00076C7A">
      <w:pPr>
        <w:keepNext/>
        <w:keepLines/>
        <w:bidi/>
        <w:jc w:val="both"/>
        <w:rPr>
          <w:rFonts w:cs="David" w:hint="cs"/>
          <w:rtl/>
        </w:rPr>
      </w:pPr>
      <w:r w:rsidRPr="00076C7A">
        <w:rPr>
          <w:rFonts w:cs="David" w:hint="cs"/>
          <w:u w:val="single"/>
          <w:rtl/>
        </w:rPr>
        <w:t>ארבל אסטרחן:</w:t>
      </w:r>
    </w:p>
    <w:p w14:paraId="30F8DD5D" w14:textId="77777777" w:rsidR="00076C7A" w:rsidRPr="00076C7A" w:rsidRDefault="00076C7A" w:rsidP="00076C7A">
      <w:pPr>
        <w:keepNext/>
        <w:keepLines/>
        <w:bidi/>
        <w:jc w:val="both"/>
        <w:rPr>
          <w:rFonts w:cs="David" w:hint="cs"/>
          <w:rtl/>
        </w:rPr>
      </w:pPr>
    </w:p>
    <w:p w14:paraId="5650FF24" w14:textId="77777777" w:rsidR="00076C7A" w:rsidRPr="00076C7A" w:rsidRDefault="00076C7A" w:rsidP="00076C7A">
      <w:pPr>
        <w:keepNext/>
        <w:keepLines/>
        <w:bidi/>
        <w:jc w:val="both"/>
        <w:rPr>
          <w:rFonts w:cs="David" w:hint="cs"/>
          <w:rtl/>
        </w:rPr>
      </w:pPr>
      <w:r w:rsidRPr="00076C7A">
        <w:rPr>
          <w:rFonts w:cs="David" w:hint="cs"/>
          <w:rtl/>
        </w:rPr>
        <w:tab/>
        <w:t>"על ההודעה", "עליה".</w:t>
      </w:r>
    </w:p>
    <w:p w14:paraId="7C58F76B" w14:textId="77777777" w:rsidR="00076C7A" w:rsidRPr="00076C7A" w:rsidRDefault="00076C7A" w:rsidP="00076C7A">
      <w:pPr>
        <w:keepNext/>
        <w:keepLines/>
        <w:bidi/>
        <w:jc w:val="both"/>
        <w:rPr>
          <w:rFonts w:cs="David" w:hint="cs"/>
          <w:rtl/>
        </w:rPr>
      </w:pPr>
    </w:p>
    <w:p w14:paraId="7C18C0EC" w14:textId="77777777" w:rsidR="00076C7A" w:rsidRPr="00076C7A" w:rsidRDefault="00076C7A" w:rsidP="00076C7A">
      <w:pPr>
        <w:keepNext/>
        <w:keepLines/>
        <w:bidi/>
        <w:jc w:val="both"/>
        <w:rPr>
          <w:rFonts w:cs="David" w:hint="cs"/>
          <w:u w:val="single"/>
          <w:rtl/>
        </w:rPr>
      </w:pPr>
      <w:r w:rsidRPr="00076C7A">
        <w:rPr>
          <w:rFonts w:cs="David" w:hint="cs"/>
          <w:u w:val="single"/>
          <w:rtl/>
        </w:rPr>
        <w:t>רוחמה אברהם בלילא:</w:t>
      </w:r>
    </w:p>
    <w:p w14:paraId="5CAE2414" w14:textId="77777777" w:rsidR="00076C7A" w:rsidRPr="00076C7A" w:rsidRDefault="00076C7A" w:rsidP="00076C7A">
      <w:pPr>
        <w:keepNext/>
        <w:keepLines/>
        <w:bidi/>
        <w:jc w:val="both"/>
        <w:rPr>
          <w:rFonts w:cs="David" w:hint="cs"/>
          <w:u w:val="single"/>
          <w:rtl/>
        </w:rPr>
      </w:pPr>
    </w:p>
    <w:p w14:paraId="1FAB0755" w14:textId="77777777" w:rsidR="00076C7A" w:rsidRPr="00076C7A" w:rsidRDefault="00076C7A" w:rsidP="00076C7A">
      <w:pPr>
        <w:keepNext/>
        <w:keepLines/>
        <w:bidi/>
        <w:jc w:val="both"/>
        <w:rPr>
          <w:rFonts w:cs="David" w:hint="cs"/>
          <w:rtl/>
        </w:rPr>
      </w:pPr>
      <w:r w:rsidRPr="00076C7A">
        <w:rPr>
          <w:rFonts w:cs="David" w:hint="cs"/>
          <w:rtl/>
        </w:rPr>
        <w:tab/>
        <w:t xml:space="preserve"> על הודעת ראש הממשלה. </w:t>
      </w:r>
    </w:p>
    <w:p w14:paraId="7F450936" w14:textId="77777777" w:rsidR="00076C7A" w:rsidRPr="00076C7A" w:rsidRDefault="00076C7A" w:rsidP="00076C7A">
      <w:pPr>
        <w:keepNext/>
        <w:keepLines/>
        <w:bidi/>
        <w:jc w:val="both"/>
        <w:rPr>
          <w:rFonts w:cs="David" w:hint="cs"/>
          <w:rtl/>
        </w:rPr>
      </w:pPr>
    </w:p>
    <w:p w14:paraId="167F6BCF" w14:textId="77777777" w:rsidR="00076C7A" w:rsidRPr="00076C7A" w:rsidRDefault="00076C7A" w:rsidP="00076C7A">
      <w:pPr>
        <w:keepNext/>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31579C2C" w14:textId="77777777" w:rsidR="00076C7A" w:rsidRPr="00076C7A" w:rsidRDefault="00076C7A" w:rsidP="00076C7A">
      <w:pPr>
        <w:keepNext/>
        <w:keepLines/>
        <w:bidi/>
        <w:jc w:val="both"/>
        <w:rPr>
          <w:rFonts w:cs="David" w:hint="cs"/>
          <w:rtl/>
        </w:rPr>
      </w:pPr>
    </w:p>
    <w:p w14:paraId="090F11C3" w14:textId="77777777" w:rsidR="00076C7A" w:rsidRPr="00076C7A" w:rsidRDefault="00076C7A" w:rsidP="00076C7A">
      <w:pPr>
        <w:keepNext/>
        <w:keepLines/>
        <w:bidi/>
        <w:jc w:val="both"/>
        <w:rPr>
          <w:rFonts w:cs="David" w:hint="cs"/>
          <w:rtl/>
        </w:rPr>
      </w:pPr>
      <w:r w:rsidRPr="00076C7A">
        <w:rPr>
          <w:rFonts w:cs="David" w:hint="cs"/>
          <w:rtl/>
        </w:rPr>
        <w:tab/>
        <w:t>לי אין בעיה, שייכתב "על הודעת ראש הממשלה".</w:t>
      </w:r>
    </w:p>
    <w:p w14:paraId="22292E26" w14:textId="77777777" w:rsidR="00076C7A" w:rsidRPr="00076C7A" w:rsidRDefault="00076C7A" w:rsidP="00076C7A">
      <w:pPr>
        <w:keepNext/>
        <w:keepLines/>
        <w:bidi/>
        <w:jc w:val="both"/>
        <w:rPr>
          <w:rFonts w:cs="David" w:hint="cs"/>
          <w:rtl/>
        </w:rPr>
      </w:pPr>
    </w:p>
    <w:p w14:paraId="20DC2626" w14:textId="77777777" w:rsidR="00076C7A" w:rsidRPr="00076C7A" w:rsidRDefault="00076C7A" w:rsidP="00076C7A">
      <w:pPr>
        <w:keepNext/>
        <w:keepLines/>
        <w:bidi/>
        <w:jc w:val="both"/>
        <w:rPr>
          <w:rFonts w:cs="David" w:hint="cs"/>
          <w:rtl/>
        </w:rPr>
      </w:pPr>
      <w:r w:rsidRPr="00076C7A">
        <w:rPr>
          <w:rFonts w:cs="David" w:hint="cs"/>
          <w:u w:val="single"/>
          <w:rtl/>
        </w:rPr>
        <w:t>ארבל אסטרחן:</w:t>
      </w:r>
    </w:p>
    <w:p w14:paraId="38B03814" w14:textId="77777777" w:rsidR="00076C7A" w:rsidRPr="00076C7A" w:rsidRDefault="00076C7A" w:rsidP="00076C7A">
      <w:pPr>
        <w:keepNext/>
        <w:keepLines/>
        <w:bidi/>
        <w:jc w:val="both"/>
        <w:rPr>
          <w:rFonts w:cs="David" w:hint="cs"/>
          <w:rtl/>
        </w:rPr>
      </w:pPr>
    </w:p>
    <w:p w14:paraId="5B641A8D" w14:textId="77777777" w:rsidR="00076C7A" w:rsidRPr="00076C7A" w:rsidRDefault="00076C7A" w:rsidP="00076C7A">
      <w:pPr>
        <w:keepNext/>
        <w:keepLines/>
        <w:bidi/>
        <w:jc w:val="both"/>
        <w:rPr>
          <w:rFonts w:cs="David" w:hint="cs"/>
          <w:rtl/>
        </w:rPr>
      </w:pPr>
      <w:r w:rsidRPr="00076C7A">
        <w:rPr>
          <w:rFonts w:cs="David" w:hint="cs"/>
          <w:rtl/>
        </w:rPr>
        <w:tab/>
        <w:t xml:space="preserve">אני אראה מבחינת עברית איך זה יוצא </w:t>
      </w:r>
      <w:r w:rsidRPr="00076C7A">
        <w:rPr>
          <w:rFonts w:cs="David"/>
          <w:rtl/>
        </w:rPr>
        <w:t>–</w:t>
      </w:r>
      <w:r w:rsidRPr="00076C7A">
        <w:rPr>
          <w:rFonts w:cs="David" w:hint="cs"/>
          <w:rtl/>
        </w:rPr>
        <w:t xml:space="preserve"> אבל "על ההודעה" - - - </w:t>
      </w:r>
    </w:p>
    <w:p w14:paraId="2A5B7169" w14:textId="77777777" w:rsidR="00076C7A" w:rsidRPr="00076C7A" w:rsidRDefault="00076C7A" w:rsidP="00076C7A">
      <w:pPr>
        <w:keepNext/>
        <w:keepLines/>
        <w:bidi/>
        <w:jc w:val="both"/>
        <w:rPr>
          <w:rFonts w:cs="David" w:hint="cs"/>
          <w:u w:val="single"/>
          <w:rtl/>
        </w:rPr>
      </w:pPr>
    </w:p>
    <w:p w14:paraId="111A88FD" w14:textId="77777777" w:rsidR="00076C7A" w:rsidRPr="00076C7A" w:rsidRDefault="00076C7A" w:rsidP="00076C7A">
      <w:pPr>
        <w:keepNext/>
        <w:keepLines/>
        <w:bidi/>
        <w:jc w:val="both"/>
        <w:rPr>
          <w:rFonts w:cs="David" w:hint="cs"/>
          <w:u w:val="single"/>
          <w:rtl/>
        </w:rPr>
      </w:pPr>
      <w:r w:rsidRPr="00076C7A">
        <w:rPr>
          <w:rFonts w:cs="David" w:hint="cs"/>
          <w:u w:val="single"/>
          <w:rtl/>
        </w:rPr>
        <w:t>רוחמה אברהם בלילא:</w:t>
      </w:r>
    </w:p>
    <w:p w14:paraId="4205FC18" w14:textId="77777777" w:rsidR="00076C7A" w:rsidRPr="00076C7A" w:rsidRDefault="00076C7A" w:rsidP="00076C7A">
      <w:pPr>
        <w:keepNext/>
        <w:keepLines/>
        <w:bidi/>
        <w:jc w:val="both"/>
        <w:rPr>
          <w:rFonts w:cs="David" w:hint="cs"/>
          <w:u w:val="single"/>
          <w:rtl/>
        </w:rPr>
      </w:pPr>
    </w:p>
    <w:p w14:paraId="7AA508AB" w14:textId="77777777" w:rsidR="00076C7A" w:rsidRPr="00076C7A" w:rsidRDefault="00076C7A" w:rsidP="00076C7A">
      <w:pPr>
        <w:keepNext/>
        <w:keepLines/>
        <w:bidi/>
        <w:jc w:val="both"/>
        <w:rPr>
          <w:rFonts w:cs="David" w:hint="cs"/>
          <w:rtl/>
        </w:rPr>
      </w:pPr>
      <w:r w:rsidRPr="00076C7A">
        <w:rPr>
          <w:rFonts w:cs="David" w:hint="cs"/>
          <w:rtl/>
        </w:rPr>
        <w:tab/>
        <w:t xml:space="preserve">לא, "על ההודעה", איזה? יכולה להיות הודעת הסיעה. </w:t>
      </w:r>
    </w:p>
    <w:p w14:paraId="284A942A" w14:textId="77777777" w:rsidR="00076C7A" w:rsidRPr="00076C7A" w:rsidRDefault="00076C7A" w:rsidP="00076C7A">
      <w:pPr>
        <w:keepNext/>
        <w:keepLines/>
        <w:bidi/>
        <w:jc w:val="both"/>
        <w:rPr>
          <w:rFonts w:cs="David" w:hint="cs"/>
          <w:rtl/>
        </w:rPr>
      </w:pPr>
    </w:p>
    <w:p w14:paraId="5022D577" w14:textId="77777777" w:rsidR="00076C7A" w:rsidRPr="00076C7A" w:rsidRDefault="00076C7A" w:rsidP="00076C7A">
      <w:pPr>
        <w:keepNext/>
        <w:keepLines/>
        <w:bidi/>
        <w:jc w:val="both"/>
        <w:rPr>
          <w:rFonts w:cs="David" w:hint="cs"/>
          <w:rtl/>
        </w:rPr>
      </w:pPr>
      <w:r w:rsidRPr="00076C7A">
        <w:rPr>
          <w:rFonts w:cs="David" w:hint="cs"/>
          <w:u w:val="single"/>
          <w:rtl/>
        </w:rPr>
        <w:t>ארבל אסטרחן:</w:t>
      </w:r>
    </w:p>
    <w:p w14:paraId="636417A3" w14:textId="77777777" w:rsidR="00076C7A" w:rsidRPr="00076C7A" w:rsidRDefault="00076C7A" w:rsidP="00076C7A">
      <w:pPr>
        <w:keepNext/>
        <w:keepLines/>
        <w:bidi/>
        <w:jc w:val="both"/>
        <w:rPr>
          <w:rFonts w:cs="David" w:hint="cs"/>
          <w:rtl/>
        </w:rPr>
      </w:pPr>
    </w:p>
    <w:p w14:paraId="11EBA727" w14:textId="77777777" w:rsidR="00076C7A" w:rsidRPr="00076C7A" w:rsidRDefault="00076C7A" w:rsidP="00076C7A">
      <w:pPr>
        <w:keepNext/>
        <w:keepLines/>
        <w:bidi/>
        <w:jc w:val="both"/>
        <w:rPr>
          <w:rFonts w:cs="David" w:hint="cs"/>
          <w:rtl/>
        </w:rPr>
      </w:pPr>
      <w:r w:rsidRPr="00076C7A">
        <w:rPr>
          <w:rFonts w:cs="David" w:hint="cs"/>
          <w:rtl/>
        </w:rPr>
        <w:tab/>
        <w:t xml:space="preserve"> לא, זה המשך. </w:t>
      </w:r>
    </w:p>
    <w:p w14:paraId="18783BF7" w14:textId="77777777" w:rsidR="00076C7A" w:rsidRPr="00076C7A" w:rsidRDefault="00076C7A" w:rsidP="00076C7A">
      <w:pPr>
        <w:keepNext/>
        <w:keepLines/>
        <w:bidi/>
        <w:jc w:val="both"/>
        <w:rPr>
          <w:rFonts w:cs="David" w:hint="cs"/>
          <w:rtl/>
        </w:rPr>
      </w:pPr>
    </w:p>
    <w:p w14:paraId="57A1406E" w14:textId="77777777" w:rsidR="00076C7A" w:rsidRPr="00076C7A" w:rsidRDefault="00076C7A" w:rsidP="00076C7A">
      <w:pPr>
        <w:keepNext/>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6031A3A9" w14:textId="77777777" w:rsidR="00076C7A" w:rsidRPr="00076C7A" w:rsidRDefault="00076C7A" w:rsidP="00076C7A">
      <w:pPr>
        <w:keepNext/>
        <w:keepLines/>
        <w:bidi/>
        <w:jc w:val="both"/>
        <w:rPr>
          <w:rFonts w:cs="David" w:hint="cs"/>
          <w:rtl/>
        </w:rPr>
      </w:pPr>
    </w:p>
    <w:p w14:paraId="6B607338" w14:textId="77777777" w:rsidR="00076C7A" w:rsidRPr="00076C7A" w:rsidRDefault="00076C7A" w:rsidP="00076C7A">
      <w:pPr>
        <w:keepNext/>
        <w:keepLines/>
        <w:bidi/>
        <w:jc w:val="both"/>
        <w:rPr>
          <w:rFonts w:cs="David" w:hint="cs"/>
          <w:rtl/>
        </w:rPr>
      </w:pPr>
      <w:r w:rsidRPr="00076C7A">
        <w:rPr>
          <w:rFonts w:cs="David" w:hint="cs"/>
          <w:rtl/>
        </w:rPr>
        <w:tab/>
        <w:t xml:space="preserve"> אז אפשר לכתוב: על הודעת ראש הממשלה יתקיים דיון סיעתי, והכנסת תצביע עליה. אין בעיה, בסדר גמור. </w:t>
      </w:r>
    </w:p>
    <w:p w14:paraId="6E31099A" w14:textId="77777777" w:rsidR="00076C7A" w:rsidRPr="00076C7A" w:rsidRDefault="00076C7A" w:rsidP="00076C7A">
      <w:pPr>
        <w:keepNext/>
        <w:keepLines/>
        <w:bidi/>
        <w:jc w:val="both"/>
        <w:rPr>
          <w:rFonts w:cs="David" w:hint="cs"/>
          <w:rtl/>
        </w:rPr>
      </w:pPr>
    </w:p>
    <w:p w14:paraId="6A4A4643" w14:textId="77777777" w:rsidR="00076C7A" w:rsidRPr="00076C7A" w:rsidRDefault="00076C7A" w:rsidP="00076C7A">
      <w:pPr>
        <w:keepNext/>
        <w:keepLines/>
        <w:bidi/>
        <w:jc w:val="both"/>
        <w:rPr>
          <w:rFonts w:cs="David" w:hint="cs"/>
          <w:rtl/>
        </w:rPr>
      </w:pPr>
      <w:r w:rsidRPr="00076C7A">
        <w:rPr>
          <w:rFonts w:cs="David" w:hint="cs"/>
          <w:u w:val="single"/>
          <w:rtl/>
        </w:rPr>
        <w:t>ארבל אסטרחן:</w:t>
      </w:r>
    </w:p>
    <w:p w14:paraId="3E767924" w14:textId="77777777" w:rsidR="00076C7A" w:rsidRPr="00076C7A" w:rsidRDefault="00076C7A" w:rsidP="00076C7A">
      <w:pPr>
        <w:keepNext/>
        <w:keepLines/>
        <w:bidi/>
        <w:jc w:val="both"/>
        <w:rPr>
          <w:rFonts w:cs="David" w:hint="cs"/>
          <w:rtl/>
        </w:rPr>
      </w:pPr>
    </w:p>
    <w:p w14:paraId="62123D22" w14:textId="77777777" w:rsidR="00076C7A" w:rsidRPr="00076C7A" w:rsidRDefault="00076C7A" w:rsidP="00076C7A">
      <w:pPr>
        <w:keepNext/>
        <w:keepLines/>
        <w:bidi/>
        <w:jc w:val="both"/>
        <w:rPr>
          <w:rFonts w:cs="David" w:hint="cs"/>
          <w:rtl/>
        </w:rPr>
      </w:pPr>
      <w:r w:rsidRPr="00076C7A">
        <w:rPr>
          <w:rFonts w:cs="David" w:hint="cs"/>
          <w:rtl/>
        </w:rPr>
        <w:tab/>
        <w:t xml:space="preserve"> אז זה תיקון אחד. אגב, זה דומה לדיון ב-40 חתימות, שגם מצביעים על הודעת ראש הממשלה. </w:t>
      </w:r>
    </w:p>
    <w:p w14:paraId="70C02022" w14:textId="77777777" w:rsidR="00076C7A" w:rsidRPr="00076C7A" w:rsidRDefault="00076C7A" w:rsidP="00076C7A">
      <w:pPr>
        <w:keepNext/>
        <w:keepLines/>
        <w:bidi/>
        <w:jc w:val="both"/>
        <w:rPr>
          <w:rFonts w:cs="David" w:hint="cs"/>
          <w:rtl/>
        </w:rPr>
      </w:pPr>
    </w:p>
    <w:p w14:paraId="159DAFF1" w14:textId="77777777" w:rsidR="00076C7A" w:rsidRPr="00076C7A" w:rsidRDefault="00076C7A" w:rsidP="00076C7A">
      <w:pPr>
        <w:keepNext/>
        <w:keepLines/>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5D736021" w14:textId="77777777" w:rsidR="00076C7A" w:rsidRPr="00076C7A" w:rsidRDefault="00076C7A" w:rsidP="00076C7A">
      <w:pPr>
        <w:keepNext/>
        <w:keepLines/>
        <w:bidi/>
        <w:jc w:val="both"/>
        <w:rPr>
          <w:rFonts w:cs="David" w:hint="cs"/>
          <w:rtl/>
        </w:rPr>
      </w:pPr>
    </w:p>
    <w:p w14:paraId="2E3BB8F1" w14:textId="77777777" w:rsidR="00076C7A" w:rsidRPr="00076C7A" w:rsidRDefault="00076C7A" w:rsidP="00076C7A">
      <w:pPr>
        <w:keepNext/>
        <w:keepLines/>
        <w:bidi/>
        <w:jc w:val="both"/>
        <w:rPr>
          <w:rFonts w:cs="David" w:hint="cs"/>
          <w:rtl/>
        </w:rPr>
      </w:pPr>
      <w:r w:rsidRPr="00076C7A">
        <w:rPr>
          <w:rFonts w:cs="David" w:hint="cs"/>
          <w:rtl/>
        </w:rPr>
        <w:tab/>
        <w:t xml:space="preserve">זה אומר שאם יש הצעות סיכום - - - </w:t>
      </w:r>
    </w:p>
    <w:p w14:paraId="4432BF0E" w14:textId="77777777" w:rsidR="00076C7A" w:rsidRPr="00076C7A" w:rsidRDefault="00076C7A" w:rsidP="00076C7A">
      <w:pPr>
        <w:keepNext/>
        <w:keepLines/>
        <w:bidi/>
        <w:jc w:val="both"/>
        <w:rPr>
          <w:rFonts w:cs="David" w:hint="cs"/>
          <w:rtl/>
        </w:rPr>
      </w:pPr>
    </w:p>
    <w:p w14:paraId="69D85D31" w14:textId="77777777" w:rsidR="00076C7A" w:rsidRPr="00076C7A" w:rsidRDefault="00076C7A" w:rsidP="00076C7A">
      <w:pPr>
        <w:keepNext/>
        <w:keepLines/>
        <w:bidi/>
        <w:jc w:val="both"/>
        <w:rPr>
          <w:rFonts w:cs="David" w:hint="cs"/>
          <w:rtl/>
        </w:rPr>
      </w:pPr>
      <w:r w:rsidRPr="00076C7A">
        <w:rPr>
          <w:rFonts w:cs="David" w:hint="cs"/>
          <w:u w:val="single"/>
          <w:rtl/>
        </w:rPr>
        <w:t>ארבל אסטרחן:</w:t>
      </w:r>
    </w:p>
    <w:p w14:paraId="2C7C0A3A" w14:textId="77777777" w:rsidR="00076C7A" w:rsidRPr="00076C7A" w:rsidRDefault="00076C7A" w:rsidP="00076C7A">
      <w:pPr>
        <w:keepNext/>
        <w:keepLines/>
        <w:bidi/>
        <w:jc w:val="both"/>
        <w:rPr>
          <w:rFonts w:cs="David" w:hint="cs"/>
          <w:rtl/>
        </w:rPr>
      </w:pPr>
    </w:p>
    <w:p w14:paraId="2DA11C5A" w14:textId="77777777" w:rsidR="00076C7A" w:rsidRPr="00076C7A" w:rsidRDefault="00076C7A" w:rsidP="00076C7A">
      <w:pPr>
        <w:keepNext/>
        <w:keepLines/>
        <w:bidi/>
        <w:jc w:val="both"/>
        <w:rPr>
          <w:rFonts w:cs="David" w:hint="cs"/>
          <w:rtl/>
        </w:rPr>
      </w:pPr>
      <w:r w:rsidRPr="00076C7A">
        <w:rPr>
          <w:rFonts w:cs="David" w:hint="cs"/>
          <w:rtl/>
        </w:rPr>
        <w:tab/>
        <w:t xml:space="preserve"> לא יהיו הצעות סיכום. </w:t>
      </w:r>
    </w:p>
    <w:p w14:paraId="18C974E6" w14:textId="77777777" w:rsidR="00076C7A" w:rsidRPr="00076C7A" w:rsidRDefault="00076C7A" w:rsidP="00076C7A">
      <w:pPr>
        <w:keepNext/>
        <w:keepLines/>
        <w:bidi/>
        <w:jc w:val="both"/>
        <w:rPr>
          <w:rFonts w:cs="David" w:hint="cs"/>
          <w:rtl/>
        </w:rPr>
      </w:pPr>
    </w:p>
    <w:p w14:paraId="03966AFC" w14:textId="77777777" w:rsidR="00076C7A" w:rsidRPr="00076C7A" w:rsidRDefault="00076C7A" w:rsidP="00076C7A">
      <w:pPr>
        <w:keepNext/>
        <w:keepLines/>
        <w:bidi/>
        <w:jc w:val="both"/>
        <w:rPr>
          <w:rFonts w:cs="David" w:hint="cs"/>
          <w:u w:val="single"/>
          <w:rtl/>
        </w:rPr>
      </w:pPr>
      <w:r w:rsidRPr="00076C7A">
        <w:rPr>
          <w:rFonts w:cs="David" w:hint="cs"/>
          <w:u w:val="single"/>
          <w:rtl/>
        </w:rPr>
        <w:t>רוחמה אברהם בלילא:</w:t>
      </w:r>
    </w:p>
    <w:p w14:paraId="3C92E757" w14:textId="77777777" w:rsidR="00076C7A" w:rsidRPr="00076C7A" w:rsidRDefault="00076C7A" w:rsidP="00076C7A">
      <w:pPr>
        <w:keepNext/>
        <w:keepLines/>
        <w:bidi/>
        <w:jc w:val="both"/>
        <w:rPr>
          <w:rFonts w:cs="David" w:hint="cs"/>
          <w:u w:val="single"/>
          <w:rtl/>
        </w:rPr>
      </w:pPr>
    </w:p>
    <w:p w14:paraId="6AC1CB5F" w14:textId="77777777" w:rsidR="00076C7A" w:rsidRPr="00076C7A" w:rsidRDefault="00076C7A" w:rsidP="00076C7A">
      <w:pPr>
        <w:keepNext/>
        <w:keepLines/>
        <w:bidi/>
        <w:jc w:val="both"/>
        <w:rPr>
          <w:rFonts w:cs="David" w:hint="cs"/>
          <w:rtl/>
        </w:rPr>
      </w:pPr>
      <w:r w:rsidRPr="00076C7A">
        <w:rPr>
          <w:rFonts w:cs="David" w:hint="cs"/>
          <w:rtl/>
        </w:rPr>
        <w:tab/>
        <w:t xml:space="preserve">זה לא תופס, כי זה דיון של 40 חתימות. </w:t>
      </w:r>
    </w:p>
    <w:p w14:paraId="27A3E264" w14:textId="77777777" w:rsidR="00076C7A" w:rsidRPr="00076C7A" w:rsidRDefault="00076C7A" w:rsidP="00076C7A">
      <w:pPr>
        <w:keepNext/>
        <w:keepLines/>
        <w:bidi/>
        <w:jc w:val="both"/>
        <w:rPr>
          <w:rFonts w:cs="David" w:hint="cs"/>
          <w:rtl/>
        </w:rPr>
      </w:pPr>
    </w:p>
    <w:p w14:paraId="5530D8DD" w14:textId="77777777" w:rsidR="00076C7A" w:rsidRPr="00076C7A" w:rsidRDefault="00076C7A" w:rsidP="00076C7A">
      <w:pPr>
        <w:keepNext/>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4DFC7B83" w14:textId="77777777" w:rsidR="00076C7A" w:rsidRPr="00076C7A" w:rsidRDefault="00076C7A" w:rsidP="00076C7A">
      <w:pPr>
        <w:keepNext/>
        <w:keepLines/>
        <w:bidi/>
        <w:jc w:val="both"/>
        <w:rPr>
          <w:rFonts w:cs="David" w:hint="cs"/>
          <w:rtl/>
        </w:rPr>
      </w:pPr>
    </w:p>
    <w:p w14:paraId="6A1B39A3" w14:textId="77777777" w:rsidR="00076C7A" w:rsidRPr="00076C7A" w:rsidRDefault="00076C7A" w:rsidP="00076C7A">
      <w:pPr>
        <w:keepNext/>
        <w:keepLines/>
        <w:bidi/>
        <w:jc w:val="both"/>
        <w:rPr>
          <w:rFonts w:cs="David" w:hint="cs"/>
          <w:rtl/>
        </w:rPr>
      </w:pPr>
      <w:r w:rsidRPr="00076C7A">
        <w:rPr>
          <w:rFonts w:cs="David" w:hint="cs"/>
          <w:rtl/>
        </w:rPr>
        <w:tab/>
        <w:t xml:space="preserve"> זה כמו דיון 40 חתימות. </w:t>
      </w:r>
    </w:p>
    <w:p w14:paraId="317F1561" w14:textId="77777777" w:rsidR="00076C7A" w:rsidRPr="00076C7A" w:rsidRDefault="00076C7A" w:rsidP="00076C7A">
      <w:pPr>
        <w:keepNext/>
        <w:keepLines/>
        <w:bidi/>
        <w:jc w:val="both"/>
        <w:rPr>
          <w:rFonts w:cs="David" w:hint="cs"/>
          <w:rtl/>
        </w:rPr>
      </w:pPr>
    </w:p>
    <w:p w14:paraId="73640B0B" w14:textId="77777777" w:rsidR="00076C7A" w:rsidRPr="00076C7A" w:rsidRDefault="00076C7A" w:rsidP="00076C7A">
      <w:pPr>
        <w:keepNext/>
        <w:keepLines/>
        <w:bidi/>
        <w:jc w:val="both"/>
        <w:rPr>
          <w:rFonts w:cs="David" w:hint="cs"/>
          <w:rtl/>
        </w:rPr>
      </w:pPr>
      <w:r w:rsidRPr="00076C7A">
        <w:rPr>
          <w:rFonts w:cs="David" w:hint="cs"/>
          <w:u w:val="single"/>
          <w:rtl/>
        </w:rPr>
        <w:t>ארבל אסטרחן:</w:t>
      </w:r>
    </w:p>
    <w:p w14:paraId="600898E9" w14:textId="77777777" w:rsidR="00076C7A" w:rsidRPr="00076C7A" w:rsidRDefault="00076C7A" w:rsidP="00076C7A">
      <w:pPr>
        <w:keepNext/>
        <w:keepLines/>
        <w:bidi/>
        <w:jc w:val="both"/>
        <w:rPr>
          <w:rFonts w:cs="David" w:hint="cs"/>
          <w:rtl/>
        </w:rPr>
      </w:pPr>
    </w:p>
    <w:p w14:paraId="44DEFC7C" w14:textId="77777777" w:rsidR="00076C7A" w:rsidRPr="00076C7A" w:rsidRDefault="00076C7A" w:rsidP="00076C7A">
      <w:pPr>
        <w:keepNext/>
        <w:keepLines/>
        <w:bidi/>
        <w:jc w:val="both"/>
        <w:rPr>
          <w:rFonts w:cs="David" w:hint="cs"/>
          <w:rtl/>
        </w:rPr>
      </w:pPr>
      <w:r w:rsidRPr="00076C7A">
        <w:rPr>
          <w:rFonts w:cs="David" w:hint="cs"/>
          <w:rtl/>
        </w:rPr>
        <w:tab/>
        <w:t xml:space="preserve"> נכון, זה כמו. בעצם ראש הממשלה מציג. </w:t>
      </w:r>
    </w:p>
    <w:p w14:paraId="3988F2B8" w14:textId="77777777" w:rsidR="00076C7A" w:rsidRPr="00076C7A" w:rsidRDefault="00076C7A" w:rsidP="00076C7A">
      <w:pPr>
        <w:keepNext/>
        <w:keepLines/>
        <w:bidi/>
        <w:jc w:val="both"/>
        <w:rPr>
          <w:rFonts w:cs="David" w:hint="cs"/>
          <w:rtl/>
        </w:rPr>
      </w:pPr>
    </w:p>
    <w:p w14:paraId="55D4563B" w14:textId="77777777" w:rsidR="00076C7A" w:rsidRPr="00076C7A" w:rsidRDefault="00076C7A" w:rsidP="00076C7A">
      <w:pPr>
        <w:keepNext/>
        <w:keepLines/>
        <w:bidi/>
        <w:jc w:val="both"/>
        <w:rPr>
          <w:rFonts w:cs="David" w:hint="cs"/>
          <w:u w:val="single"/>
          <w:rtl/>
        </w:rPr>
      </w:pPr>
      <w:r w:rsidRPr="00076C7A">
        <w:rPr>
          <w:rFonts w:cs="David" w:hint="cs"/>
          <w:u w:val="single"/>
          <w:rtl/>
        </w:rPr>
        <w:t>רוחמה אברהם בלילא:</w:t>
      </w:r>
    </w:p>
    <w:p w14:paraId="4DFD0A06" w14:textId="77777777" w:rsidR="00076C7A" w:rsidRPr="00076C7A" w:rsidRDefault="00076C7A" w:rsidP="00076C7A">
      <w:pPr>
        <w:keepNext/>
        <w:keepLines/>
        <w:bidi/>
        <w:jc w:val="both"/>
        <w:rPr>
          <w:rFonts w:cs="David" w:hint="cs"/>
          <w:u w:val="single"/>
          <w:rtl/>
        </w:rPr>
      </w:pPr>
    </w:p>
    <w:p w14:paraId="7F7653EE" w14:textId="77777777" w:rsidR="00076C7A" w:rsidRPr="00076C7A" w:rsidRDefault="00076C7A" w:rsidP="00076C7A">
      <w:pPr>
        <w:keepNext/>
        <w:keepLines/>
        <w:bidi/>
        <w:jc w:val="both"/>
        <w:rPr>
          <w:rFonts w:cs="David" w:hint="cs"/>
          <w:rtl/>
        </w:rPr>
      </w:pPr>
      <w:r w:rsidRPr="00076C7A">
        <w:rPr>
          <w:rFonts w:cs="David" w:hint="cs"/>
          <w:rtl/>
        </w:rPr>
        <w:tab/>
        <w:t xml:space="preserve"> ראש הממשלה בא ומציג את זה, ואת מצביעה על מה שראש הממשלה אומר, את לא מצביעה על עמדות הסיעות. </w:t>
      </w:r>
    </w:p>
    <w:p w14:paraId="797EC3CC" w14:textId="77777777" w:rsidR="00076C7A" w:rsidRPr="00076C7A" w:rsidRDefault="00076C7A" w:rsidP="00076C7A">
      <w:pPr>
        <w:keepNext/>
        <w:keepLines/>
        <w:bidi/>
        <w:jc w:val="both"/>
        <w:rPr>
          <w:rFonts w:cs="David" w:hint="cs"/>
          <w:rtl/>
        </w:rPr>
      </w:pPr>
    </w:p>
    <w:p w14:paraId="0F2A7082" w14:textId="77777777" w:rsidR="00076C7A" w:rsidRPr="00076C7A" w:rsidRDefault="00076C7A" w:rsidP="00076C7A">
      <w:pPr>
        <w:keepNext/>
        <w:keepLines/>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6A2AE764" w14:textId="77777777" w:rsidR="00076C7A" w:rsidRPr="00076C7A" w:rsidRDefault="00076C7A" w:rsidP="00076C7A">
      <w:pPr>
        <w:keepNext/>
        <w:keepLines/>
        <w:bidi/>
        <w:jc w:val="both"/>
        <w:rPr>
          <w:rFonts w:cs="David" w:hint="cs"/>
          <w:rtl/>
        </w:rPr>
      </w:pPr>
    </w:p>
    <w:p w14:paraId="0AFBE210" w14:textId="77777777" w:rsidR="00076C7A" w:rsidRPr="00076C7A" w:rsidRDefault="00076C7A" w:rsidP="00076C7A">
      <w:pPr>
        <w:keepNext/>
        <w:keepLines/>
        <w:bidi/>
        <w:jc w:val="both"/>
        <w:rPr>
          <w:rFonts w:cs="David" w:hint="cs"/>
          <w:rtl/>
        </w:rPr>
      </w:pPr>
      <w:r w:rsidRPr="00076C7A">
        <w:rPr>
          <w:rFonts w:cs="David" w:hint="cs"/>
          <w:rtl/>
        </w:rPr>
        <w:tab/>
        <w:t>זה מונע ממני - - -</w:t>
      </w:r>
    </w:p>
    <w:p w14:paraId="7C1C4784" w14:textId="77777777" w:rsidR="00076C7A" w:rsidRPr="00076C7A" w:rsidRDefault="00076C7A" w:rsidP="00076C7A">
      <w:pPr>
        <w:keepNext/>
        <w:keepLines/>
        <w:bidi/>
        <w:jc w:val="both"/>
        <w:rPr>
          <w:rFonts w:cs="David" w:hint="cs"/>
          <w:rtl/>
        </w:rPr>
      </w:pPr>
    </w:p>
    <w:p w14:paraId="63F08CA3" w14:textId="77777777" w:rsidR="00076C7A" w:rsidRPr="00076C7A" w:rsidRDefault="00076C7A" w:rsidP="00076C7A">
      <w:pPr>
        <w:keepNext/>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1E502275" w14:textId="77777777" w:rsidR="00076C7A" w:rsidRPr="00076C7A" w:rsidRDefault="00076C7A" w:rsidP="00076C7A">
      <w:pPr>
        <w:keepNext/>
        <w:keepLines/>
        <w:bidi/>
        <w:jc w:val="both"/>
        <w:rPr>
          <w:rFonts w:cs="David" w:hint="cs"/>
          <w:rtl/>
        </w:rPr>
      </w:pPr>
    </w:p>
    <w:p w14:paraId="0346A2CC" w14:textId="77777777" w:rsidR="00076C7A" w:rsidRPr="00076C7A" w:rsidRDefault="00076C7A" w:rsidP="00076C7A">
      <w:pPr>
        <w:keepNext/>
        <w:keepLines/>
        <w:bidi/>
        <w:jc w:val="both"/>
        <w:rPr>
          <w:rFonts w:cs="David" w:hint="cs"/>
          <w:rtl/>
        </w:rPr>
      </w:pPr>
      <w:r w:rsidRPr="00076C7A">
        <w:rPr>
          <w:rFonts w:cs="David" w:hint="cs"/>
          <w:rtl/>
        </w:rPr>
        <w:tab/>
        <w:t xml:space="preserve"> לא, זה לא מונע לקיים אי-אמון, כשאז מצביעים באי-אמון על ה"אי-אמונים" במקביל. </w:t>
      </w:r>
    </w:p>
    <w:p w14:paraId="47E019BE" w14:textId="77777777" w:rsidR="00076C7A" w:rsidRPr="00076C7A" w:rsidRDefault="00076C7A" w:rsidP="00076C7A">
      <w:pPr>
        <w:keepNext/>
        <w:keepLines/>
        <w:bidi/>
        <w:jc w:val="both"/>
        <w:rPr>
          <w:rFonts w:cs="David" w:hint="cs"/>
          <w:rtl/>
        </w:rPr>
      </w:pPr>
    </w:p>
    <w:p w14:paraId="7B485940" w14:textId="77777777" w:rsidR="00076C7A" w:rsidRPr="00076C7A" w:rsidRDefault="00076C7A" w:rsidP="00076C7A">
      <w:pPr>
        <w:keepNext/>
        <w:keepLines/>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2194EB2E" w14:textId="77777777" w:rsidR="00076C7A" w:rsidRPr="00076C7A" w:rsidRDefault="00076C7A" w:rsidP="00076C7A">
      <w:pPr>
        <w:keepNext/>
        <w:keepLines/>
        <w:bidi/>
        <w:jc w:val="both"/>
        <w:rPr>
          <w:rFonts w:cs="David" w:hint="cs"/>
          <w:rtl/>
        </w:rPr>
      </w:pPr>
    </w:p>
    <w:p w14:paraId="690F1229" w14:textId="77777777" w:rsidR="00076C7A" w:rsidRPr="00076C7A" w:rsidRDefault="00076C7A" w:rsidP="00076C7A">
      <w:pPr>
        <w:keepNext/>
        <w:keepLines/>
        <w:bidi/>
        <w:jc w:val="both"/>
        <w:rPr>
          <w:rFonts w:cs="David" w:hint="cs"/>
          <w:rtl/>
        </w:rPr>
      </w:pPr>
      <w:r w:rsidRPr="00076C7A">
        <w:rPr>
          <w:rFonts w:cs="David" w:hint="cs"/>
          <w:rtl/>
        </w:rPr>
        <w:tab/>
        <w:t>האם הדיון על הודעת ראש הממשלה מונע ממני להגיש הצעות סיכום?</w:t>
      </w:r>
    </w:p>
    <w:p w14:paraId="02388F8E" w14:textId="77777777" w:rsidR="00076C7A" w:rsidRPr="00076C7A" w:rsidRDefault="00076C7A" w:rsidP="00076C7A">
      <w:pPr>
        <w:keepNext/>
        <w:keepLines/>
        <w:bidi/>
        <w:jc w:val="both"/>
        <w:rPr>
          <w:rFonts w:cs="David" w:hint="cs"/>
          <w:rtl/>
        </w:rPr>
      </w:pPr>
    </w:p>
    <w:p w14:paraId="4EE7FA33" w14:textId="77777777" w:rsidR="00076C7A" w:rsidRPr="00076C7A" w:rsidRDefault="00076C7A" w:rsidP="00076C7A">
      <w:pPr>
        <w:keepNext/>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34765889" w14:textId="77777777" w:rsidR="00076C7A" w:rsidRPr="00076C7A" w:rsidRDefault="00076C7A" w:rsidP="00076C7A">
      <w:pPr>
        <w:keepNext/>
        <w:keepLines/>
        <w:bidi/>
        <w:jc w:val="both"/>
        <w:rPr>
          <w:rFonts w:cs="David" w:hint="cs"/>
          <w:rtl/>
        </w:rPr>
      </w:pPr>
    </w:p>
    <w:p w14:paraId="3B2F60BA" w14:textId="77777777" w:rsidR="00076C7A" w:rsidRPr="00076C7A" w:rsidRDefault="00076C7A" w:rsidP="00076C7A">
      <w:pPr>
        <w:keepNext/>
        <w:keepLines/>
        <w:bidi/>
        <w:jc w:val="both"/>
        <w:rPr>
          <w:rFonts w:cs="David" w:hint="cs"/>
          <w:rtl/>
        </w:rPr>
      </w:pPr>
      <w:r w:rsidRPr="00076C7A">
        <w:rPr>
          <w:rFonts w:cs="David" w:hint="cs"/>
          <w:rtl/>
        </w:rPr>
        <w:tab/>
        <w:t xml:space="preserve"> בטח, ככה זה תמיד. </w:t>
      </w:r>
    </w:p>
    <w:p w14:paraId="239E9B0F" w14:textId="77777777" w:rsidR="00076C7A" w:rsidRPr="00076C7A" w:rsidRDefault="00076C7A" w:rsidP="00076C7A">
      <w:pPr>
        <w:keepNext/>
        <w:keepLines/>
        <w:bidi/>
        <w:jc w:val="both"/>
        <w:rPr>
          <w:rFonts w:cs="David" w:hint="cs"/>
          <w:u w:val="single"/>
          <w:rtl/>
        </w:rPr>
      </w:pPr>
    </w:p>
    <w:p w14:paraId="16AF5FF9" w14:textId="77777777" w:rsidR="00076C7A" w:rsidRPr="00076C7A" w:rsidRDefault="00076C7A" w:rsidP="00076C7A">
      <w:pPr>
        <w:keepNext/>
        <w:keepLines/>
        <w:bidi/>
        <w:jc w:val="both"/>
        <w:rPr>
          <w:rFonts w:cs="David" w:hint="cs"/>
          <w:rtl/>
        </w:rPr>
      </w:pPr>
      <w:r w:rsidRPr="00076C7A">
        <w:rPr>
          <w:rFonts w:cs="David" w:hint="cs"/>
          <w:u w:val="single"/>
          <w:rtl/>
        </w:rPr>
        <w:t>תמר כנפו:</w:t>
      </w:r>
    </w:p>
    <w:p w14:paraId="61019EE8" w14:textId="77777777" w:rsidR="00076C7A" w:rsidRPr="00076C7A" w:rsidRDefault="00076C7A" w:rsidP="00076C7A">
      <w:pPr>
        <w:keepNext/>
        <w:keepLines/>
        <w:bidi/>
        <w:jc w:val="both"/>
        <w:rPr>
          <w:rFonts w:cs="David" w:hint="cs"/>
          <w:rtl/>
        </w:rPr>
      </w:pPr>
    </w:p>
    <w:p w14:paraId="163A271D" w14:textId="77777777" w:rsidR="00076C7A" w:rsidRPr="00076C7A" w:rsidRDefault="00076C7A" w:rsidP="00076C7A">
      <w:pPr>
        <w:keepNext/>
        <w:keepLines/>
        <w:bidi/>
        <w:jc w:val="both"/>
        <w:rPr>
          <w:rFonts w:cs="David" w:hint="cs"/>
          <w:rtl/>
        </w:rPr>
      </w:pPr>
      <w:r w:rsidRPr="00076C7A">
        <w:rPr>
          <w:rFonts w:cs="David" w:hint="cs"/>
          <w:rtl/>
        </w:rPr>
        <w:tab/>
        <w:t>אבל זה רק לגבי הפתיחה?</w:t>
      </w:r>
    </w:p>
    <w:p w14:paraId="4FFB4E8A" w14:textId="77777777" w:rsidR="00076C7A" w:rsidRPr="00076C7A" w:rsidRDefault="00076C7A" w:rsidP="00076C7A">
      <w:pPr>
        <w:keepNext/>
        <w:keepLines/>
        <w:bidi/>
        <w:jc w:val="both"/>
        <w:rPr>
          <w:rFonts w:cs="David" w:hint="cs"/>
          <w:rtl/>
        </w:rPr>
      </w:pPr>
    </w:p>
    <w:p w14:paraId="7700D726" w14:textId="77777777" w:rsidR="00076C7A" w:rsidRPr="00076C7A" w:rsidRDefault="00076C7A" w:rsidP="00076C7A">
      <w:pPr>
        <w:keepNext/>
        <w:keepLines/>
        <w:bidi/>
        <w:jc w:val="both"/>
        <w:rPr>
          <w:rFonts w:cs="David" w:hint="cs"/>
          <w:u w:val="single"/>
          <w:rtl/>
        </w:rPr>
      </w:pPr>
      <w:r w:rsidRPr="00076C7A">
        <w:rPr>
          <w:rFonts w:cs="David" w:hint="cs"/>
          <w:u w:val="single"/>
          <w:rtl/>
        </w:rPr>
        <w:t>רוחמה אברהם בלילא:</w:t>
      </w:r>
    </w:p>
    <w:p w14:paraId="764AD6E5" w14:textId="77777777" w:rsidR="00076C7A" w:rsidRPr="00076C7A" w:rsidRDefault="00076C7A" w:rsidP="00076C7A">
      <w:pPr>
        <w:keepNext/>
        <w:keepLines/>
        <w:bidi/>
        <w:jc w:val="both"/>
        <w:rPr>
          <w:rFonts w:cs="David" w:hint="cs"/>
          <w:u w:val="single"/>
          <w:rtl/>
        </w:rPr>
      </w:pPr>
    </w:p>
    <w:p w14:paraId="30230667" w14:textId="77777777" w:rsidR="00076C7A" w:rsidRPr="00076C7A" w:rsidRDefault="00076C7A" w:rsidP="00076C7A">
      <w:pPr>
        <w:keepNext/>
        <w:keepLines/>
        <w:bidi/>
        <w:jc w:val="both"/>
        <w:rPr>
          <w:rFonts w:cs="David" w:hint="cs"/>
          <w:rtl/>
        </w:rPr>
      </w:pPr>
      <w:r w:rsidRPr="00076C7A">
        <w:rPr>
          <w:rFonts w:cs="David" w:hint="cs"/>
          <w:rtl/>
        </w:rPr>
        <w:tab/>
        <w:t xml:space="preserve"> כן. </w:t>
      </w:r>
    </w:p>
    <w:p w14:paraId="4AB976F5" w14:textId="77777777" w:rsidR="00076C7A" w:rsidRPr="00076C7A" w:rsidRDefault="00076C7A" w:rsidP="00076C7A">
      <w:pPr>
        <w:keepNext/>
        <w:keepLines/>
        <w:bidi/>
        <w:jc w:val="both"/>
        <w:rPr>
          <w:rFonts w:cs="David" w:hint="cs"/>
          <w:rtl/>
        </w:rPr>
      </w:pPr>
    </w:p>
    <w:p w14:paraId="4815712A" w14:textId="77777777" w:rsidR="00076C7A" w:rsidRPr="00076C7A" w:rsidRDefault="00076C7A" w:rsidP="00076C7A">
      <w:pPr>
        <w:keepNext/>
        <w:keepLines/>
        <w:bidi/>
        <w:jc w:val="both"/>
        <w:rPr>
          <w:rFonts w:cs="David" w:hint="cs"/>
          <w:rtl/>
        </w:rPr>
      </w:pPr>
      <w:r w:rsidRPr="00076C7A">
        <w:rPr>
          <w:rFonts w:cs="David" w:hint="cs"/>
          <w:u w:val="single"/>
          <w:rtl/>
        </w:rPr>
        <w:t>תמר כנפו:</w:t>
      </w:r>
    </w:p>
    <w:p w14:paraId="79A34221" w14:textId="77777777" w:rsidR="00076C7A" w:rsidRPr="00076C7A" w:rsidRDefault="00076C7A" w:rsidP="00076C7A">
      <w:pPr>
        <w:keepNext/>
        <w:keepLines/>
        <w:bidi/>
        <w:jc w:val="both"/>
        <w:rPr>
          <w:rFonts w:cs="David" w:hint="cs"/>
          <w:rtl/>
        </w:rPr>
      </w:pPr>
    </w:p>
    <w:p w14:paraId="072CDF15" w14:textId="77777777" w:rsidR="00076C7A" w:rsidRPr="00076C7A" w:rsidRDefault="00076C7A" w:rsidP="00076C7A">
      <w:pPr>
        <w:keepNext/>
        <w:keepLines/>
        <w:bidi/>
        <w:jc w:val="both"/>
        <w:rPr>
          <w:rFonts w:cs="David" w:hint="cs"/>
          <w:rtl/>
        </w:rPr>
      </w:pPr>
      <w:r w:rsidRPr="00076C7A">
        <w:rPr>
          <w:rFonts w:cs="David" w:hint="cs"/>
          <w:rtl/>
        </w:rPr>
        <w:tab/>
        <w:t xml:space="preserve">זהו, רק לגבי הפתיחה. אם תהיה הודעת ראש ממשלה במשך המושב, הודעת הסיכום כן רגילה. </w:t>
      </w:r>
    </w:p>
    <w:p w14:paraId="5F76DC1A" w14:textId="77777777" w:rsidR="00076C7A" w:rsidRPr="00076C7A" w:rsidRDefault="00076C7A" w:rsidP="00076C7A">
      <w:pPr>
        <w:keepNext/>
        <w:keepLines/>
        <w:bidi/>
        <w:jc w:val="both"/>
        <w:rPr>
          <w:rFonts w:cs="David" w:hint="cs"/>
          <w:rtl/>
        </w:rPr>
      </w:pPr>
    </w:p>
    <w:p w14:paraId="6DE6C97A" w14:textId="77777777" w:rsidR="00076C7A" w:rsidRPr="00076C7A" w:rsidRDefault="00076C7A" w:rsidP="00076C7A">
      <w:pPr>
        <w:keepNext/>
        <w:keepLines/>
        <w:bidi/>
        <w:jc w:val="both"/>
        <w:rPr>
          <w:rFonts w:cs="David" w:hint="cs"/>
          <w:rtl/>
        </w:rPr>
      </w:pPr>
      <w:r w:rsidRPr="00076C7A">
        <w:rPr>
          <w:rFonts w:cs="David" w:hint="cs"/>
          <w:u w:val="single"/>
          <w:rtl/>
        </w:rPr>
        <w:t>ארבל אסטרחן:</w:t>
      </w:r>
    </w:p>
    <w:p w14:paraId="49CC4D13" w14:textId="77777777" w:rsidR="00076C7A" w:rsidRPr="00076C7A" w:rsidRDefault="00076C7A" w:rsidP="00076C7A">
      <w:pPr>
        <w:keepNext/>
        <w:keepLines/>
        <w:bidi/>
        <w:jc w:val="both"/>
        <w:rPr>
          <w:rFonts w:cs="David" w:hint="cs"/>
          <w:rtl/>
        </w:rPr>
      </w:pPr>
    </w:p>
    <w:p w14:paraId="3DB5A034" w14:textId="77777777" w:rsidR="00076C7A" w:rsidRPr="00076C7A" w:rsidRDefault="00076C7A" w:rsidP="00076C7A">
      <w:pPr>
        <w:keepNext/>
        <w:keepLines/>
        <w:bidi/>
        <w:jc w:val="both"/>
        <w:rPr>
          <w:rFonts w:cs="David" w:hint="cs"/>
          <w:rtl/>
        </w:rPr>
      </w:pPr>
      <w:r w:rsidRPr="00076C7A">
        <w:rPr>
          <w:rFonts w:cs="David" w:hint="cs"/>
          <w:rtl/>
        </w:rPr>
        <w:tab/>
        <w:t xml:space="preserve"> אני לא יודעת אם יש איזשהו סעיף אחר - - -</w:t>
      </w:r>
    </w:p>
    <w:p w14:paraId="7BCFBD9C" w14:textId="77777777" w:rsidR="00076C7A" w:rsidRPr="00076C7A" w:rsidRDefault="00076C7A" w:rsidP="00076C7A">
      <w:pPr>
        <w:keepNext/>
        <w:keepLines/>
        <w:bidi/>
        <w:jc w:val="both"/>
        <w:rPr>
          <w:rFonts w:cs="David" w:hint="cs"/>
          <w:rtl/>
        </w:rPr>
      </w:pPr>
    </w:p>
    <w:p w14:paraId="6BA9F7E4" w14:textId="77777777" w:rsidR="00076C7A" w:rsidRPr="00076C7A" w:rsidRDefault="00076C7A" w:rsidP="00076C7A">
      <w:pPr>
        <w:keepNext/>
        <w:keepLines/>
        <w:bidi/>
        <w:jc w:val="both"/>
        <w:rPr>
          <w:rFonts w:cs="David" w:hint="cs"/>
          <w:rtl/>
        </w:rPr>
      </w:pPr>
      <w:r w:rsidRPr="00076C7A">
        <w:rPr>
          <w:rFonts w:cs="David" w:hint="cs"/>
          <w:u w:val="single"/>
          <w:rtl/>
        </w:rPr>
        <w:t>תמר כנפו:</w:t>
      </w:r>
    </w:p>
    <w:p w14:paraId="7297C728" w14:textId="77777777" w:rsidR="00076C7A" w:rsidRPr="00076C7A" w:rsidRDefault="00076C7A" w:rsidP="00076C7A">
      <w:pPr>
        <w:keepNext/>
        <w:keepLines/>
        <w:bidi/>
        <w:jc w:val="both"/>
        <w:rPr>
          <w:rFonts w:cs="David" w:hint="cs"/>
          <w:rtl/>
        </w:rPr>
      </w:pPr>
    </w:p>
    <w:p w14:paraId="43C047EF" w14:textId="77777777" w:rsidR="00076C7A" w:rsidRPr="00076C7A" w:rsidRDefault="00076C7A" w:rsidP="00076C7A">
      <w:pPr>
        <w:keepNext/>
        <w:keepLines/>
        <w:bidi/>
        <w:jc w:val="both"/>
        <w:rPr>
          <w:rFonts w:cs="David" w:hint="cs"/>
          <w:rtl/>
        </w:rPr>
      </w:pPr>
      <w:r w:rsidRPr="00076C7A">
        <w:rPr>
          <w:rFonts w:cs="David" w:hint="cs"/>
          <w:rtl/>
        </w:rPr>
        <w:tab/>
        <w:t xml:space="preserve">כי אם בא ראש ממשלה ומודיע, למשל, הודעה מדינית. </w:t>
      </w:r>
    </w:p>
    <w:p w14:paraId="42948626" w14:textId="77777777" w:rsidR="00076C7A" w:rsidRPr="00076C7A" w:rsidRDefault="00076C7A" w:rsidP="00076C7A">
      <w:pPr>
        <w:keepNext/>
        <w:keepLines/>
        <w:bidi/>
        <w:jc w:val="both"/>
        <w:rPr>
          <w:rFonts w:cs="David" w:hint="cs"/>
          <w:rtl/>
        </w:rPr>
      </w:pPr>
    </w:p>
    <w:p w14:paraId="56EB2FFA" w14:textId="77777777" w:rsidR="00076C7A" w:rsidRPr="00076C7A" w:rsidRDefault="00076C7A" w:rsidP="00076C7A">
      <w:pPr>
        <w:keepNext/>
        <w:keepLines/>
        <w:bidi/>
        <w:jc w:val="both"/>
        <w:rPr>
          <w:rFonts w:cs="David" w:hint="cs"/>
          <w:u w:val="single"/>
          <w:rtl/>
        </w:rPr>
      </w:pPr>
      <w:r w:rsidRPr="00076C7A">
        <w:rPr>
          <w:rFonts w:cs="David" w:hint="cs"/>
          <w:u w:val="single"/>
          <w:rtl/>
        </w:rPr>
        <w:t>רוחמה אברהם בלילא:</w:t>
      </w:r>
    </w:p>
    <w:p w14:paraId="179C714D" w14:textId="77777777" w:rsidR="00076C7A" w:rsidRPr="00076C7A" w:rsidRDefault="00076C7A" w:rsidP="00076C7A">
      <w:pPr>
        <w:keepNext/>
        <w:keepLines/>
        <w:bidi/>
        <w:jc w:val="both"/>
        <w:rPr>
          <w:rFonts w:cs="David" w:hint="cs"/>
          <w:u w:val="single"/>
          <w:rtl/>
        </w:rPr>
      </w:pPr>
    </w:p>
    <w:p w14:paraId="67B34487" w14:textId="77777777" w:rsidR="00076C7A" w:rsidRPr="00076C7A" w:rsidRDefault="00076C7A" w:rsidP="00076C7A">
      <w:pPr>
        <w:keepNext/>
        <w:keepLines/>
        <w:bidi/>
        <w:ind w:firstLine="720"/>
        <w:jc w:val="both"/>
        <w:rPr>
          <w:rFonts w:cs="David" w:hint="cs"/>
          <w:rtl/>
        </w:rPr>
      </w:pPr>
      <w:r w:rsidRPr="00076C7A">
        <w:rPr>
          <w:rFonts w:cs="David" w:hint="cs"/>
          <w:rtl/>
        </w:rPr>
        <w:t>אם זה מוגדר מראש דיון סיעתי בלי השתתפות ראש ממשלה, הרי לא כל דיון סיעתי ראש ממשלה משתתף בו, נכון?</w:t>
      </w:r>
    </w:p>
    <w:p w14:paraId="6358D9AA" w14:textId="77777777" w:rsidR="00076C7A" w:rsidRPr="00076C7A" w:rsidRDefault="00076C7A" w:rsidP="00076C7A">
      <w:pPr>
        <w:keepNext/>
        <w:keepLines/>
        <w:bidi/>
        <w:ind w:firstLine="720"/>
        <w:jc w:val="both"/>
        <w:rPr>
          <w:rFonts w:cs="David" w:hint="cs"/>
          <w:rtl/>
        </w:rPr>
      </w:pPr>
    </w:p>
    <w:p w14:paraId="62A33ACD" w14:textId="77777777" w:rsidR="00076C7A" w:rsidRPr="00076C7A" w:rsidRDefault="00076C7A" w:rsidP="00076C7A">
      <w:pPr>
        <w:keepNext/>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2B13C7D4" w14:textId="77777777" w:rsidR="00076C7A" w:rsidRPr="00076C7A" w:rsidRDefault="00076C7A" w:rsidP="00076C7A">
      <w:pPr>
        <w:keepNext/>
        <w:keepLines/>
        <w:bidi/>
        <w:jc w:val="both"/>
        <w:rPr>
          <w:rFonts w:cs="David" w:hint="cs"/>
          <w:rtl/>
        </w:rPr>
      </w:pPr>
    </w:p>
    <w:p w14:paraId="30E5E56F" w14:textId="77777777" w:rsidR="00076C7A" w:rsidRPr="00076C7A" w:rsidRDefault="00076C7A" w:rsidP="00076C7A">
      <w:pPr>
        <w:keepNext/>
        <w:keepLines/>
        <w:bidi/>
        <w:ind w:firstLine="720"/>
        <w:jc w:val="both"/>
        <w:rPr>
          <w:rFonts w:cs="David" w:hint="cs"/>
          <w:rtl/>
        </w:rPr>
      </w:pPr>
      <w:r w:rsidRPr="00076C7A">
        <w:rPr>
          <w:rFonts w:cs="David" w:hint="cs"/>
          <w:rtl/>
        </w:rPr>
        <w:t xml:space="preserve">נכון, למשל - - - </w:t>
      </w:r>
    </w:p>
    <w:p w14:paraId="7E9FAFDB" w14:textId="77777777" w:rsidR="00076C7A" w:rsidRPr="00076C7A" w:rsidRDefault="00076C7A" w:rsidP="00076C7A">
      <w:pPr>
        <w:keepNext/>
        <w:keepLines/>
        <w:bidi/>
        <w:ind w:firstLine="720"/>
        <w:jc w:val="both"/>
        <w:rPr>
          <w:rFonts w:cs="David" w:hint="cs"/>
          <w:rtl/>
        </w:rPr>
      </w:pPr>
    </w:p>
    <w:p w14:paraId="4F2A7146" w14:textId="77777777" w:rsidR="00076C7A" w:rsidRPr="00076C7A" w:rsidRDefault="00076C7A" w:rsidP="00076C7A">
      <w:pPr>
        <w:keepNext/>
        <w:keepLines/>
        <w:bidi/>
        <w:jc w:val="both"/>
        <w:rPr>
          <w:rFonts w:cs="David" w:hint="cs"/>
          <w:u w:val="single"/>
          <w:rtl/>
        </w:rPr>
      </w:pPr>
      <w:r w:rsidRPr="00076C7A">
        <w:rPr>
          <w:rFonts w:cs="David" w:hint="cs"/>
          <w:u w:val="single"/>
          <w:rtl/>
        </w:rPr>
        <w:t>רוחמה אברהם בלילא:</w:t>
      </w:r>
    </w:p>
    <w:p w14:paraId="2A486911" w14:textId="77777777" w:rsidR="00076C7A" w:rsidRPr="00076C7A" w:rsidRDefault="00076C7A" w:rsidP="00076C7A">
      <w:pPr>
        <w:keepNext/>
        <w:keepLines/>
        <w:bidi/>
        <w:jc w:val="both"/>
        <w:rPr>
          <w:rFonts w:cs="David" w:hint="cs"/>
          <w:u w:val="single"/>
          <w:rtl/>
        </w:rPr>
      </w:pPr>
    </w:p>
    <w:p w14:paraId="36F37476" w14:textId="77777777" w:rsidR="00076C7A" w:rsidRPr="00076C7A" w:rsidRDefault="00076C7A" w:rsidP="00076C7A">
      <w:pPr>
        <w:keepNext/>
        <w:keepLines/>
        <w:bidi/>
        <w:ind w:firstLine="720"/>
        <w:jc w:val="both"/>
        <w:rPr>
          <w:rFonts w:cs="David" w:hint="cs"/>
          <w:rtl/>
        </w:rPr>
      </w:pPr>
      <w:r w:rsidRPr="00076C7A">
        <w:rPr>
          <w:rFonts w:cs="David" w:hint="cs"/>
          <w:rtl/>
        </w:rPr>
        <w:t xml:space="preserve">אם זה מוגדר מראש כדיון סיעתי ומוגדר מראש שגם יתקיימו הצבעות על הודעות סיכום סיעתיות, זה משהו אחד, אבל פה זה משהו אחר לגמרי. </w:t>
      </w:r>
    </w:p>
    <w:p w14:paraId="34C7B10E" w14:textId="77777777" w:rsidR="00076C7A" w:rsidRPr="00076C7A" w:rsidRDefault="00076C7A" w:rsidP="00076C7A">
      <w:pPr>
        <w:keepNext/>
        <w:keepLines/>
        <w:bidi/>
        <w:jc w:val="both"/>
        <w:rPr>
          <w:rFonts w:cs="David" w:hint="cs"/>
          <w:rtl/>
        </w:rPr>
      </w:pPr>
    </w:p>
    <w:p w14:paraId="6BE025EC" w14:textId="77777777" w:rsidR="00076C7A" w:rsidRPr="00076C7A" w:rsidRDefault="00076C7A" w:rsidP="00076C7A">
      <w:pPr>
        <w:keepNext/>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111BC5A6" w14:textId="77777777" w:rsidR="00076C7A" w:rsidRPr="00076C7A" w:rsidRDefault="00076C7A" w:rsidP="00076C7A">
      <w:pPr>
        <w:keepNext/>
        <w:keepLines/>
        <w:bidi/>
        <w:jc w:val="both"/>
        <w:rPr>
          <w:rFonts w:cs="David" w:hint="cs"/>
          <w:rtl/>
        </w:rPr>
      </w:pPr>
    </w:p>
    <w:p w14:paraId="717A2EF8" w14:textId="77777777" w:rsidR="00076C7A" w:rsidRPr="00076C7A" w:rsidRDefault="00076C7A" w:rsidP="00076C7A">
      <w:pPr>
        <w:keepNext/>
        <w:keepLines/>
        <w:bidi/>
        <w:jc w:val="both"/>
        <w:rPr>
          <w:rFonts w:cs="David" w:hint="cs"/>
          <w:rtl/>
        </w:rPr>
      </w:pPr>
      <w:r w:rsidRPr="00076C7A">
        <w:rPr>
          <w:rFonts w:cs="David" w:hint="cs"/>
          <w:rtl/>
        </w:rPr>
        <w:tab/>
        <w:t xml:space="preserve"> נכו. </w:t>
      </w:r>
    </w:p>
    <w:p w14:paraId="7768CCBD" w14:textId="77777777" w:rsidR="00076C7A" w:rsidRPr="00076C7A" w:rsidRDefault="00076C7A" w:rsidP="00076C7A">
      <w:pPr>
        <w:keepNext/>
        <w:keepLines/>
        <w:bidi/>
        <w:jc w:val="both"/>
        <w:rPr>
          <w:rFonts w:cs="David" w:hint="cs"/>
          <w:rtl/>
        </w:rPr>
      </w:pPr>
    </w:p>
    <w:p w14:paraId="0A835730" w14:textId="77777777" w:rsidR="00076C7A" w:rsidRPr="00076C7A" w:rsidRDefault="00076C7A" w:rsidP="00076C7A">
      <w:pPr>
        <w:keepNext/>
        <w:keepLines/>
        <w:bidi/>
        <w:jc w:val="both"/>
        <w:rPr>
          <w:rFonts w:cs="David" w:hint="cs"/>
          <w:u w:val="single"/>
          <w:rtl/>
        </w:rPr>
      </w:pPr>
      <w:r w:rsidRPr="00076C7A">
        <w:rPr>
          <w:rFonts w:cs="David" w:hint="cs"/>
          <w:u w:val="single"/>
          <w:rtl/>
        </w:rPr>
        <w:t>רוחמה אברהם בלילא:</w:t>
      </w:r>
    </w:p>
    <w:p w14:paraId="6BB48EE6" w14:textId="77777777" w:rsidR="00076C7A" w:rsidRPr="00076C7A" w:rsidRDefault="00076C7A" w:rsidP="00076C7A">
      <w:pPr>
        <w:keepNext/>
        <w:keepLines/>
        <w:bidi/>
        <w:jc w:val="both"/>
        <w:rPr>
          <w:rFonts w:cs="David" w:hint="cs"/>
          <w:u w:val="single"/>
          <w:rtl/>
        </w:rPr>
      </w:pPr>
    </w:p>
    <w:p w14:paraId="08DAEBD1" w14:textId="77777777" w:rsidR="00076C7A" w:rsidRPr="00076C7A" w:rsidRDefault="00076C7A" w:rsidP="00076C7A">
      <w:pPr>
        <w:keepNext/>
        <w:keepLines/>
        <w:bidi/>
        <w:jc w:val="both"/>
        <w:rPr>
          <w:rFonts w:cs="David" w:hint="cs"/>
          <w:rtl/>
        </w:rPr>
      </w:pPr>
      <w:r w:rsidRPr="00076C7A">
        <w:rPr>
          <w:rFonts w:cs="David" w:hint="cs"/>
          <w:rtl/>
        </w:rPr>
        <w:tab/>
        <w:t xml:space="preserve"> זה משהו שהוא שונה לגמרי. </w:t>
      </w:r>
    </w:p>
    <w:p w14:paraId="519577E2" w14:textId="77777777" w:rsidR="00076C7A" w:rsidRPr="00076C7A" w:rsidRDefault="00076C7A" w:rsidP="00076C7A">
      <w:pPr>
        <w:keepNext/>
        <w:keepLines/>
        <w:bidi/>
        <w:jc w:val="both"/>
        <w:rPr>
          <w:rFonts w:cs="David" w:hint="cs"/>
          <w:rtl/>
        </w:rPr>
      </w:pPr>
    </w:p>
    <w:p w14:paraId="6E24F376" w14:textId="77777777" w:rsidR="00076C7A" w:rsidRPr="00076C7A" w:rsidRDefault="00076C7A" w:rsidP="00076C7A">
      <w:pPr>
        <w:keepNext/>
        <w:keepLines/>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1A9CF852" w14:textId="77777777" w:rsidR="00076C7A" w:rsidRPr="00076C7A" w:rsidRDefault="00076C7A" w:rsidP="00076C7A">
      <w:pPr>
        <w:keepNext/>
        <w:keepLines/>
        <w:bidi/>
        <w:jc w:val="both"/>
        <w:rPr>
          <w:rFonts w:cs="David" w:hint="cs"/>
          <w:rtl/>
        </w:rPr>
      </w:pPr>
    </w:p>
    <w:p w14:paraId="12EF1E69" w14:textId="77777777" w:rsidR="00076C7A" w:rsidRPr="00076C7A" w:rsidRDefault="00076C7A" w:rsidP="00076C7A">
      <w:pPr>
        <w:keepNext/>
        <w:keepLines/>
        <w:bidi/>
        <w:jc w:val="both"/>
        <w:rPr>
          <w:rFonts w:cs="David" w:hint="cs"/>
          <w:rtl/>
        </w:rPr>
      </w:pPr>
      <w:r w:rsidRPr="00076C7A">
        <w:rPr>
          <w:rFonts w:cs="David" w:hint="cs"/>
          <w:rtl/>
        </w:rPr>
        <w:tab/>
        <w:t xml:space="preserve">לדעתי, היו כבר תקדימים, שהגישו הודעות סיעתיות בפתיחה. </w:t>
      </w:r>
    </w:p>
    <w:p w14:paraId="7A6E5398" w14:textId="77777777" w:rsidR="00076C7A" w:rsidRPr="00076C7A" w:rsidRDefault="00076C7A" w:rsidP="00076C7A">
      <w:pPr>
        <w:keepNext/>
        <w:keepLines/>
        <w:bidi/>
        <w:jc w:val="both"/>
        <w:rPr>
          <w:rFonts w:cs="David" w:hint="cs"/>
          <w:rtl/>
        </w:rPr>
      </w:pPr>
    </w:p>
    <w:p w14:paraId="7589E9EC" w14:textId="77777777" w:rsidR="00076C7A" w:rsidRPr="00076C7A" w:rsidRDefault="00076C7A" w:rsidP="00076C7A">
      <w:pPr>
        <w:keepNext/>
        <w:keepLines/>
        <w:bidi/>
        <w:jc w:val="both"/>
        <w:rPr>
          <w:rFonts w:cs="David" w:hint="cs"/>
          <w:u w:val="single"/>
          <w:rtl/>
        </w:rPr>
      </w:pPr>
      <w:r w:rsidRPr="00076C7A">
        <w:rPr>
          <w:rFonts w:cs="David" w:hint="cs"/>
          <w:u w:val="single"/>
          <w:rtl/>
        </w:rPr>
        <w:t>רוחמה אברהם בלילא:</w:t>
      </w:r>
    </w:p>
    <w:p w14:paraId="46DFFEBE" w14:textId="77777777" w:rsidR="00076C7A" w:rsidRPr="00076C7A" w:rsidRDefault="00076C7A" w:rsidP="00076C7A">
      <w:pPr>
        <w:keepNext/>
        <w:keepLines/>
        <w:bidi/>
        <w:jc w:val="both"/>
        <w:rPr>
          <w:rFonts w:cs="David" w:hint="cs"/>
          <w:u w:val="single"/>
          <w:rtl/>
        </w:rPr>
      </w:pPr>
    </w:p>
    <w:p w14:paraId="1A3C8A2E" w14:textId="77777777" w:rsidR="00076C7A" w:rsidRPr="00076C7A" w:rsidRDefault="00076C7A" w:rsidP="00076C7A">
      <w:pPr>
        <w:keepNext/>
        <w:keepLines/>
        <w:bidi/>
        <w:jc w:val="both"/>
        <w:rPr>
          <w:rFonts w:cs="David" w:hint="cs"/>
          <w:rtl/>
        </w:rPr>
      </w:pPr>
      <w:r w:rsidRPr="00076C7A">
        <w:rPr>
          <w:rFonts w:cs="David" w:hint="cs"/>
          <w:rtl/>
        </w:rPr>
        <w:tab/>
        <w:t xml:space="preserve"> מתי זה היה? היה מצב כזה?</w:t>
      </w:r>
    </w:p>
    <w:p w14:paraId="1F8DC14F" w14:textId="77777777" w:rsidR="00076C7A" w:rsidRPr="00076C7A" w:rsidRDefault="00076C7A" w:rsidP="00076C7A">
      <w:pPr>
        <w:keepNext/>
        <w:keepLines/>
        <w:bidi/>
        <w:jc w:val="both"/>
        <w:rPr>
          <w:rFonts w:cs="David" w:hint="cs"/>
          <w:rtl/>
        </w:rPr>
      </w:pPr>
    </w:p>
    <w:p w14:paraId="1C3DA8D3" w14:textId="77777777" w:rsidR="00076C7A" w:rsidRPr="00076C7A" w:rsidRDefault="00076C7A" w:rsidP="00076C7A">
      <w:pPr>
        <w:keepNext/>
        <w:keepLines/>
        <w:bidi/>
        <w:jc w:val="both"/>
        <w:rPr>
          <w:rFonts w:cs="David" w:hint="cs"/>
          <w:rtl/>
        </w:rPr>
      </w:pPr>
      <w:r w:rsidRPr="00076C7A">
        <w:rPr>
          <w:rFonts w:cs="David" w:hint="cs"/>
          <w:u w:val="single"/>
          <w:rtl/>
        </w:rPr>
        <w:t>ארבל אסטרחן:</w:t>
      </w:r>
    </w:p>
    <w:p w14:paraId="0482782E" w14:textId="77777777" w:rsidR="00076C7A" w:rsidRPr="00076C7A" w:rsidRDefault="00076C7A" w:rsidP="00076C7A">
      <w:pPr>
        <w:keepNext/>
        <w:keepLines/>
        <w:bidi/>
        <w:jc w:val="both"/>
        <w:rPr>
          <w:rFonts w:cs="David" w:hint="cs"/>
          <w:rtl/>
        </w:rPr>
      </w:pPr>
    </w:p>
    <w:p w14:paraId="1C4921CE" w14:textId="77777777" w:rsidR="00076C7A" w:rsidRPr="00076C7A" w:rsidRDefault="00076C7A" w:rsidP="00076C7A">
      <w:pPr>
        <w:keepNext/>
        <w:keepLines/>
        <w:bidi/>
        <w:jc w:val="both"/>
        <w:rPr>
          <w:rFonts w:cs="David" w:hint="cs"/>
          <w:rtl/>
        </w:rPr>
      </w:pPr>
      <w:r w:rsidRPr="00076C7A">
        <w:rPr>
          <w:rFonts w:cs="David" w:hint="cs"/>
          <w:rtl/>
        </w:rPr>
        <w:tab/>
        <w:t xml:space="preserve">בפעם האחרונה, כשעכשיו נפתח המושב הנוכחי, התעוררה השאלה. </w:t>
      </w:r>
    </w:p>
    <w:p w14:paraId="3CA28BF1" w14:textId="77777777" w:rsidR="00076C7A" w:rsidRPr="00076C7A" w:rsidRDefault="00076C7A" w:rsidP="00076C7A">
      <w:pPr>
        <w:keepNext/>
        <w:keepLines/>
        <w:bidi/>
        <w:jc w:val="both"/>
        <w:rPr>
          <w:rFonts w:cs="David" w:hint="cs"/>
          <w:rtl/>
        </w:rPr>
      </w:pPr>
    </w:p>
    <w:p w14:paraId="42DF678E" w14:textId="77777777" w:rsidR="00076C7A" w:rsidRPr="00076C7A" w:rsidRDefault="00076C7A" w:rsidP="00076C7A">
      <w:pPr>
        <w:keepNext/>
        <w:keepLines/>
        <w:bidi/>
        <w:jc w:val="both"/>
        <w:rPr>
          <w:rFonts w:cs="David" w:hint="cs"/>
          <w:u w:val="single"/>
          <w:rtl/>
        </w:rPr>
      </w:pPr>
      <w:r w:rsidRPr="00076C7A">
        <w:rPr>
          <w:rFonts w:cs="David" w:hint="cs"/>
          <w:u w:val="single"/>
          <w:rtl/>
        </w:rPr>
        <w:t>רוחמה אברהם בלילא:</w:t>
      </w:r>
    </w:p>
    <w:p w14:paraId="0F94859C" w14:textId="77777777" w:rsidR="00076C7A" w:rsidRPr="00076C7A" w:rsidRDefault="00076C7A" w:rsidP="00076C7A">
      <w:pPr>
        <w:keepNext/>
        <w:keepLines/>
        <w:bidi/>
        <w:jc w:val="both"/>
        <w:rPr>
          <w:rFonts w:cs="David" w:hint="cs"/>
          <w:u w:val="single"/>
          <w:rtl/>
        </w:rPr>
      </w:pPr>
    </w:p>
    <w:p w14:paraId="4FD66F0A" w14:textId="77777777" w:rsidR="00076C7A" w:rsidRPr="00076C7A" w:rsidRDefault="00076C7A" w:rsidP="00076C7A">
      <w:pPr>
        <w:keepNext/>
        <w:keepLines/>
        <w:bidi/>
        <w:jc w:val="both"/>
        <w:rPr>
          <w:rFonts w:cs="David" w:hint="cs"/>
          <w:rtl/>
        </w:rPr>
      </w:pPr>
      <w:r w:rsidRPr="00076C7A">
        <w:rPr>
          <w:rFonts w:cs="David" w:hint="cs"/>
          <w:rtl/>
        </w:rPr>
        <w:tab/>
        <w:t xml:space="preserve"> לא, אבל מה היה בעבר?</w:t>
      </w:r>
    </w:p>
    <w:p w14:paraId="706EA367" w14:textId="77777777" w:rsidR="00076C7A" w:rsidRPr="00076C7A" w:rsidRDefault="00076C7A" w:rsidP="00076C7A">
      <w:pPr>
        <w:keepNext/>
        <w:keepLines/>
        <w:bidi/>
        <w:jc w:val="both"/>
        <w:rPr>
          <w:rFonts w:cs="David" w:hint="cs"/>
          <w:u w:val="single"/>
          <w:rtl/>
        </w:rPr>
      </w:pPr>
    </w:p>
    <w:p w14:paraId="5F7F9F47" w14:textId="77777777" w:rsidR="00076C7A" w:rsidRPr="00076C7A" w:rsidRDefault="00076C7A" w:rsidP="00076C7A">
      <w:pPr>
        <w:keepNext/>
        <w:keepLines/>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3E0E402F" w14:textId="77777777" w:rsidR="00076C7A" w:rsidRPr="00076C7A" w:rsidRDefault="00076C7A" w:rsidP="00076C7A">
      <w:pPr>
        <w:keepNext/>
        <w:keepLines/>
        <w:bidi/>
        <w:jc w:val="both"/>
        <w:rPr>
          <w:rFonts w:cs="David" w:hint="cs"/>
          <w:rtl/>
        </w:rPr>
      </w:pPr>
    </w:p>
    <w:p w14:paraId="43C1194D" w14:textId="77777777" w:rsidR="00076C7A" w:rsidRPr="00076C7A" w:rsidRDefault="00076C7A" w:rsidP="00076C7A">
      <w:pPr>
        <w:keepNext/>
        <w:keepLines/>
        <w:bidi/>
        <w:jc w:val="both"/>
        <w:rPr>
          <w:rFonts w:cs="David" w:hint="cs"/>
          <w:rtl/>
        </w:rPr>
      </w:pPr>
      <w:r w:rsidRPr="00076C7A">
        <w:rPr>
          <w:rFonts w:cs="David" w:hint="cs"/>
          <w:rtl/>
        </w:rPr>
        <w:tab/>
        <w:t xml:space="preserve">האם היו תקדימים שהיו הודעות סיכום? </w:t>
      </w:r>
    </w:p>
    <w:p w14:paraId="61F46AB9" w14:textId="77777777" w:rsidR="00076C7A" w:rsidRPr="00076C7A" w:rsidRDefault="00076C7A" w:rsidP="00076C7A">
      <w:pPr>
        <w:keepNext/>
        <w:keepLines/>
        <w:bidi/>
        <w:jc w:val="both"/>
        <w:rPr>
          <w:rFonts w:cs="David" w:hint="cs"/>
          <w:rtl/>
        </w:rPr>
      </w:pPr>
    </w:p>
    <w:p w14:paraId="78AF2D8B" w14:textId="77777777" w:rsidR="00076C7A" w:rsidRPr="00076C7A" w:rsidRDefault="00076C7A" w:rsidP="00076C7A">
      <w:pPr>
        <w:keepNext/>
        <w:keepLines/>
        <w:bidi/>
        <w:jc w:val="both"/>
        <w:rPr>
          <w:rFonts w:cs="David" w:hint="cs"/>
          <w:rtl/>
        </w:rPr>
      </w:pPr>
      <w:r w:rsidRPr="00076C7A">
        <w:rPr>
          <w:rFonts w:cs="David" w:hint="cs"/>
          <w:u w:val="single"/>
          <w:rtl/>
        </w:rPr>
        <w:t>ארבל אסטרחן:</w:t>
      </w:r>
    </w:p>
    <w:p w14:paraId="737334BD" w14:textId="77777777" w:rsidR="00076C7A" w:rsidRPr="00076C7A" w:rsidRDefault="00076C7A" w:rsidP="00076C7A">
      <w:pPr>
        <w:keepNext/>
        <w:keepLines/>
        <w:bidi/>
        <w:jc w:val="both"/>
        <w:rPr>
          <w:rFonts w:cs="David" w:hint="cs"/>
          <w:rtl/>
        </w:rPr>
      </w:pPr>
    </w:p>
    <w:p w14:paraId="25BB319F" w14:textId="77777777" w:rsidR="00076C7A" w:rsidRPr="00076C7A" w:rsidRDefault="00076C7A" w:rsidP="00076C7A">
      <w:pPr>
        <w:keepNext/>
        <w:keepLines/>
        <w:bidi/>
        <w:jc w:val="both"/>
        <w:rPr>
          <w:rFonts w:cs="David" w:hint="cs"/>
          <w:rtl/>
        </w:rPr>
      </w:pPr>
      <w:r w:rsidRPr="00076C7A">
        <w:rPr>
          <w:rFonts w:cs="David" w:hint="cs"/>
          <w:rtl/>
        </w:rPr>
        <w:tab/>
        <w:t xml:space="preserve"> אנחנו בדקנו אחורנית שנתיים או שלוש, וראינו שהצביעו על הודעת ראש הממשלה בעד או נגד. </w:t>
      </w:r>
    </w:p>
    <w:p w14:paraId="196B5716" w14:textId="77777777" w:rsidR="00076C7A" w:rsidRPr="00076C7A" w:rsidRDefault="00076C7A" w:rsidP="00076C7A">
      <w:pPr>
        <w:keepNext/>
        <w:keepLines/>
        <w:bidi/>
        <w:jc w:val="both"/>
        <w:rPr>
          <w:rFonts w:cs="David" w:hint="cs"/>
          <w:rtl/>
        </w:rPr>
      </w:pPr>
    </w:p>
    <w:p w14:paraId="45F8B4EB" w14:textId="77777777" w:rsidR="00076C7A" w:rsidRPr="00076C7A" w:rsidRDefault="00076C7A" w:rsidP="00076C7A">
      <w:pPr>
        <w:keepNext/>
        <w:keepLines/>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7141719C" w14:textId="77777777" w:rsidR="00076C7A" w:rsidRPr="00076C7A" w:rsidRDefault="00076C7A" w:rsidP="00076C7A">
      <w:pPr>
        <w:keepNext/>
        <w:keepLines/>
        <w:bidi/>
        <w:jc w:val="both"/>
        <w:rPr>
          <w:rFonts w:cs="David" w:hint="cs"/>
          <w:rtl/>
        </w:rPr>
      </w:pPr>
    </w:p>
    <w:p w14:paraId="76B0707E" w14:textId="77777777" w:rsidR="00076C7A" w:rsidRPr="00076C7A" w:rsidRDefault="00076C7A" w:rsidP="00076C7A">
      <w:pPr>
        <w:keepNext/>
        <w:keepLines/>
        <w:bidi/>
        <w:jc w:val="both"/>
        <w:rPr>
          <w:rFonts w:cs="David" w:hint="cs"/>
          <w:rtl/>
        </w:rPr>
      </w:pPr>
      <w:r w:rsidRPr="00076C7A">
        <w:rPr>
          <w:rFonts w:cs="David" w:hint="cs"/>
          <w:rtl/>
        </w:rPr>
        <w:tab/>
        <w:t>לדעתי היו. שנתיים, שלוש זה לא נקרא - - -</w:t>
      </w:r>
    </w:p>
    <w:p w14:paraId="69D897AB" w14:textId="77777777" w:rsidR="00076C7A" w:rsidRPr="00076C7A" w:rsidRDefault="00076C7A" w:rsidP="00076C7A">
      <w:pPr>
        <w:keepNext/>
        <w:keepLines/>
        <w:bidi/>
        <w:jc w:val="both"/>
        <w:rPr>
          <w:rFonts w:cs="David" w:hint="cs"/>
          <w:rtl/>
        </w:rPr>
      </w:pPr>
    </w:p>
    <w:p w14:paraId="353F6BBD" w14:textId="77777777" w:rsidR="00076C7A" w:rsidRPr="00076C7A" w:rsidRDefault="00076C7A" w:rsidP="00076C7A">
      <w:pPr>
        <w:keepNext/>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5D150BB9" w14:textId="77777777" w:rsidR="00076C7A" w:rsidRPr="00076C7A" w:rsidRDefault="00076C7A" w:rsidP="00076C7A">
      <w:pPr>
        <w:keepNext/>
        <w:keepLines/>
        <w:bidi/>
        <w:jc w:val="both"/>
        <w:rPr>
          <w:rFonts w:cs="David" w:hint="cs"/>
          <w:rtl/>
        </w:rPr>
      </w:pPr>
    </w:p>
    <w:p w14:paraId="0B6F9ECA" w14:textId="77777777" w:rsidR="00076C7A" w:rsidRPr="00076C7A" w:rsidRDefault="00076C7A" w:rsidP="00076C7A">
      <w:pPr>
        <w:keepNext/>
        <w:keepLines/>
        <w:bidi/>
        <w:jc w:val="both"/>
        <w:rPr>
          <w:rFonts w:cs="David" w:hint="cs"/>
          <w:rtl/>
        </w:rPr>
      </w:pPr>
      <w:r w:rsidRPr="00076C7A">
        <w:rPr>
          <w:rFonts w:cs="David" w:hint="cs"/>
          <w:rtl/>
        </w:rPr>
        <w:tab/>
        <w:t xml:space="preserve">לא חשוב, אבל זה ההיגיון.  </w:t>
      </w:r>
    </w:p>
    <w:p w14:paraId="542B520B" w14:textId="77777777" w:rsidR="00076C7A" w:rsidRPr="00076C7A" w:rsidRDefault="00076C7A" w:rsidP="00076C7A">
      <w:pPr>
        <w:keepNext/>
        <w:keepLines/>
        <w:bidi/>
        <w:jc w:val="both"/>
        <w:rPr>
          <w:rFonts w:cs="David" w:hint="cs"/>
          <w:rtl/>
        </w:rPr>
      </w:pPr>
    </w:p>
    <w:p w14:paraId="1CF765B6" w14:textId="77777777" w:rsidR="00076C7A" w:rsidRPr="00076C7A" w:rsidRDefault="00076C7A" w:rsidP="00076C7A">
      <w:pPr>
        <w:keepNext/>
        <w:keepLines/>
        <w:bidi/>
        <w:jc w:val="both"/>
        <w:rPr>
          <w:rFonts w:cs="David" w:hint="cs"/>
          <w:rtl/>
        </w:rPr>
      </w:pPr>
      <w:r w:rsidRPr="00076C7A">
        <w:rPr>
          <w:rFonts w:cs="David" w:hint="cs"/>
          <w:u w:val="single"/>
          <w:rtl/>
        </w:rPr>
        <w:t>ארבל אסטרחן:</w:t>
      </w:r>
    </w:p>
    <w:p w14:paraId="5A05B84E" w14:textId="77777777" w:rsidR="00076C7A" w:rsidRPr="00076C7A" w:rsidRDefault="00076C7A" w:rsidP="00076C7A">
      <w:pPr>
        <w:keepNext/>
        <w:keepLines/>
        <w:bidi/>
        <w:jc w:val="both"/>
        <w:rPr>
          <w:rFonts w:cs="David" w:hint="cs"/>
          <w:rtl/>
        </w:rPr>
      </w:pPr>
    </w:p>
    <w:p w14:paraId="287C633A" w14:textId="77777777" w:rsidR="00076C7A" w:rsidRPr="00076C7A" w:rsidRDefault="00076C7A" w:rsidP="00076C7A">
      <w:pPr>
        <w:keepNext/>
        <w:keepLines/>
        <w:bidi/>
        <w:jc w:val="both"/>
        <w:rPr>
          <w:rFonts w:cs="David" w:hint="cs"/>
          <w:rtl/>
        </w:rPr>
      </w:pPr>
      <w:r w:rsidRPr="00076C7A">
        <w:rPr>
          <w:rFonts w:cs="David" w:hint="cs"/>
          <w:rtl/>
        </w:rPr>
        <w:tab/>
        <w:t xml:space="preserve"> גם צריך לחשוב מה רוצים, מה הוועדה רוצה. </w:t>
      </w:r>
    </w:p>
    <w:p w14:paraId="46F76835" w14:textId="77777777" w:rsidR="00076C7A" w:rsidRPr="00076C7A" w:rsidRDefault="00076C7A" w:rsidP="00076C7A">
      <w:pPr>
        <w:keepNext/>
        <w:keepLines/>
        <w:bidi/>
        <w:jc w:val="both"/>
        <w:rPr>
          <w:rFonts w:cs="David" w:hint="cs"/>
          <w:rtl/>
        </w:rPr>
      </w:pPr>
    </w:p>
    <w:p w14:paraId="1C65A5AD" w14:textId="77777777" w:rsidR="00076C7A" w:rsidRPr="00076C7A" w:rsidRDefault="00076C7A" w:rsidP="00076C7A">
      <w:pPr>
        <w:keepNext/>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0291B152" w14:textId="77777777" w:rsidR="00076C7A" w:rsidRPr="00076C7A" w:rsidRDefault="00076C7A" w:rsidP="00076C7A">
      <w:pPr>
        <w:keepNext/>
        <w:keepLines/>
        <w:bidi/>
        <w:jc w:val="both"/>
        <w:rPr>
          <w:rFonts w:cs="David" w:hint="cs"/>
          <w:rtl/>
        </w:rPr>
      </w:pPr>
    </w:p>
    <w:p w14:paraId="2A4C579B" w14:textId="77777777" w:rsidR="00076C7A" w:rsidRPr="00076C7A" w:rsidRDefault="00076C7A" w:rsidP="00076C7A">
      <w:pPr>
        <w:keepNext/>
        <w:keepLines/>
        <w:bidi/>
        <w:jc w:val="both"/>
        <w:rPr>
          <w:rFonts w:cs="David" w:hint="cs"/>
          <w:rtl/>
        </w:rPr>
      </w:pPr>
      <w:r w:rsidRPr="00076C7A">
        <w:rPr>
          <w:rFonts w:cs="David" w:hint="cs"/>
          <w:rtl/>
        </w:rPr>
        <w:tab/>
        <w:t xml:space="preserve">הרי ההיגיון הוא שאם ראש הממשלה בא, מצביעים על הודעתו. אגב, הרי ממילא גם יכול להיות אי-אמון, כך שגם המכשיר קיים. </w:t>
      </w:r>
    </w:p>
    <w:p w14:paraId="4DC98D5B" w14:textId="77777777" w:rsidR="00076C7A" w:rsidRPr="00076C7A" w:rsidRDefault="00076C7A" w:rsidP="00076C7A">
      <w:pPr>
        <w:keepNext/>
        <w:keepLines/>
        <w:bidi/>
        <w:jc w:val="both"/>
        <w:rPr>
          <w:rFonts w:cs="David" w:hint="cs"/>
          <w:rtl/>
        </w:rPr>
      </w:pPr>
    </w:p>
    <w:p w14:paraId="4840C7CE" w14:textId="77777777" w:rsidR="00076C7A" w:rsidRPr="00076C7A" w:rsidRDefault="00076C7A" w:rsidP="00076C7A">
      <w:pPr>
        <w:keepNext/>
        <w:keepLines/>
        <w:bidi/>
        <w:jc w:val="both"/>
        <w:rPr>
          <w:rFonts w:cs="David" w:hint="cs"/>
          <w:rtl/>
        </w:rPr>
      </w:pPr>
      <w:r w:rsidRPr="00076C7A">
        <w:rPr>
          <w:rFonts w:cs="David" w:hint="cs"/>
          <w:u w:val="single"/>
          <w:rtl/>
        </w:rPr>
        <w:t>תמר כנפו:</w:t>
      </w:r>
    </w:p>
    <w:p w14:paraId="783E0B51" w14:textId="77777777" w:rsidR="00076C7A" w:rsidRPr="00076C7A" w:rsidRDefault="00076C7A" w:rsidP="00076C7A">
      <w:pPr>
        <w:keepNext/>
        <w:keepLines/>
        <w:bidi/>
        <w:jc w:val="both"/>
        <w:rPr>
          <w:rFonts w:cs="David" w:hint="cs"/>
          <w:rtl/>
        </w:rPr>
      </w:pPr>
    </w:p>
    <w:p w14:paraId="7F450853" w14:textId="77777777" w:rsidR="00076C7A" w:rsidRPr="00076C7A" w:rsidRDefault="00076C7A" w:rsidP="00076C7A">
      <w:pPr>
        <w:keepNext/>
        <w:keepLines/>
        <w:bidi/>
        <w:jc w:val="both"/>
        <w:rPr>
          <w:rFonts w:cs="David" w:hint="cs"/>
          <w:rtl/>
        </w:rPr>
      </w:pPr>
      <w:r w:rsidRPr="00076C7A">
        <w:rPr>
          <w:rFonts w:cs="David" w:hint="cs"/>
          <w:rtl/>
        </w:rPr>
        <w:tab/>
        <w:t xml:space="preserve">- - - אם אתם אומרים שזה רק בפתיחת מושב, כי יש הבדל. </w:t>
      </w:r>
    </w:p>
    <w:p w14:paraId="165D598E" w14:textId="77777777" w:rsidR="00076C7A" w:rsidRPr="00076C7A" w:rsidRDefault="00076C7A" w:rsidP="00076C7A">
      <w:pPr>
        <w:keepNext/>
        <w:keepLines/>
        <w:bidi/>
        <w:jc w:val="both"/>
        <w:rPr>
          <w:rFonts w:cs="David" w:hint="cs"/>
          <w:rtl/>
        </w:rPr>
      </w:pPr>
    </w:p>
    <w:p w14:paraId="16416ABD" w14:textId="77777777" w:rsidR="00076C7A" w:rsidRPr="00076C7A" w:rsidRDefault="00076C7A" w:rsidP="00076C7A">
      <w:pPr>
        <w:keepNext/>
        <w:keepLines/>
        <w:bidi/>
        <w:jc w:val="both"/>
        <w:rPr>
          <w:rFonts w:cs="David" w:hint="cs"/>
          <w:u w:val="single"/>
          <w:rtl/>
        </w:rPr>
      </w:pPr>
      <w:r w:rsidRPr="00076C7A">
        <w:rPr>
          <w:rFonts w:cs="David" w:hint="cs"/>
          <w:u w:val="single"/>
          <w:rtl/>
        </w:rPr>
        <w:t>רוחמה אברהם בלילא:</w:t>
      </w:r>
    </w:p>
    <w:p w14:paraId="66A89971" w14:textId="77777777" w:rsidR="00076C7A" w:rsidRPr="00076C7A" w:rsidRDefault="00076C7A" w:rsidP="00076C7A">
      <w:pPr>
        <w:keepNext/>
        <w:keepLines/>
        <w:bidi/>
        <w:jc w:val="both"/>
        <w:rPr>
          <w:rFonts w:cs="David" w:hint="cs"/>
          <w:u w:val="single"/>
          <w:rtl/>
        </w:rPr>
      </w:pPr>
    </w:p>
    <w:p w14:paraId="6D137A83" w14:textId="77777777" w:rsidR="00076C7A" w:rsidRPr="00076C7A" w:rsidRDefault="00076C7A" w:rsidP="00076C7A">
      <w:pPr>
        <w:keepNext/>
        <w:keepLines/>
        <w:bidi/>
        <w:jc w:val="both"/>
        <w:rPr>
          <w:rFonts w:cs="David" w:hint="cs"/>
          <w:rtl/>
        </w:rPr>
      </w:pPr>
      <w:r w:rsidRPr="00076C7A">
        <w:rPr>
          <w:rFonts w:cs="David" w:hint="cs"/>
          <w:rtl/>
        </w:rPr>
        <w:tab/>
        <w:t xml:space="preserve">פתיחת ישיבת הכנסת מוגדרת כמיוחדת. היא מוגדרת כמיוחדת מבחינת המעמד שלה. לא בכל ישיבה משתתף נשיא המדינה. לא בכל ישיבה של הכנסת משתתף ראש הממשלה. אני חושבת, שיהיה נכון, שאם זה כבר ברמה כזאת, נגדיר את זה כהודעת הסיכום של ראש הממשלה, ולא נהפוך את זה לדיון סיעתי. אנחנו דנים כל השבוע וכל החודשים בינינו לבין עצמנו. אם זה במעמד כזה, שמדבר נשיא המדינה מדי פעם, במושב החורף לפעמים, אחרי זה ראש ממשלה, מדבר יושב ראש אופוזיציה ואחרי זה מאפשרים לכל הסיעות לומר את דברן, יש שני אנשים מרכזיים בדיון הזה - ראש הממשלה וראש האופוזיציה. זה הדבר האמיתי שעליו זה מתנהל, ולכן אני חושבת שזה מה שצריך להיות. </w:t>
      </w:r>
    </w:p>
    <w:p w14:paraId="1F4FD41A" w14:textId="77777777" w:rsidR="00076C7A" w:rsidRPr="00076C7A" w:rsidRDefault="00076C7A" w:rsidP="00076C7A">
      <w:pPr>
        <w:keepNext/>
        <w:keepLines/>
        <w:bidi/>
        <w:jc w:val="both"/>
        <w:rPr>
          <w:rFonts w:cs="David" w:hint="cs"/>
          <w:rtl/>
        </w:rPr>
      </w:pPr>
    </w:p>
    <w:p w14:paraId="54889B1F" w14:textId="77777777" w:rsidR="00076C7A" w:rsidRPr="00076C7A" w:rsidRDefault="00076C7A" w:rsidP="00076C7A">
      <w:pPr>
        <w:keepNext/>
        <w:keepLines/>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17B3DE83" w14:textId="77777777" w:rsidR="00076C7A" w:rsidRPr="00076C7A" w:rsidRDefault="00076C7A" w:rsidP="00076C7A">
      <w:pPr>
        <w:keepNext/>
        <w:keepLines/>
        <w:bidi/>
        <w:jc w:val="both"/>
        <w:rPr>
          <w:rFonts w:cs="David" w:hint="cs"/>
          <w:rtl/>
        </w:rPr>
      </w:pPr>
    </w:p>
    <w:p w14:paraId="6A6C10CB" w14:textId="77777777" w:rsidR="00076C7A" w:rsidRPr="00076C7A" w:rsidRDefault="00076C7A" w:rsidP="00076C7A">
      <w:pPr>
        <w:keepNext/>
        <w:keepLines/>
        <w:bidi/>
        <w:jc w:val="both"/>
        <w:rPr>
          <w:rFonts w:cs="David" w:hint="cs"/>
          <w:rtl/>
        </w:rPr>
      </w:pPr>
      <w:r w:rsidRPr="00076C7A">
        <w:rPr>
          <w:rFonts w:cs="David" w:hint="cs"/>
          <w:rtl/>
        </w:rPr>
        <w:tab/>
        <w:t xml:space="preserve">אני לא בטוחה שזה נכון למנוע מהסיעות להגיש הודעות סיכום. </w:t>
      </w:r>
    </w:p>
    <w:p w14:paraId="4ECD2758" w14:textId="77777777" w:rsidR="00076C7A" w:rsidRPr="00076C7A" w:rsidRDefault="00076C7A" w:rsidP="00076C7A">
      <w:pPr>
        <w:keepNext/>
        <w:keepLines/>
        <w:bidi/>
        <w:jc w:val="both"/>
        <w:rPr>
          <w:rFonts w:cs="David" w:hint="cs"/>
          <w:rtl/>
        </w:rPr>
      </w:pPr>
    </w:p>
    <w:p w14:paraId="2F6B2E84" w14:textId="77777777" w:rsidR="00076C7A" w:rsidRPr="00076C7A" w:rsidRDefault="00076C7A" w:rsidP="00076C7A">
      <w:pPr>
        <w:keepNext/>
        <w:keepLines/>
        <w:bidi/>
        <w:jc w:val="both"/>
        <w:rPr>
          <w:rFonts w:cs="David" w:hint="cs"/>
          <w:rtl/>
        </w:rPr>
      </w:pPr>
      <w:r w:rsidRPr="00076C7A">
        <w:rPr>
          <w:rFonts w:cs="David" w:hint="cs"/>
          <w:u w:val="single"/>
          <w:rtl/>
        </w:rPr>
        <w:t>ארבל אסטרחן:</w:t>
      </w:r>
    </w:p>
    <w:p w14:paraId="3DE445BC" w14:textId="77777777" w:rsidR="00076C7A" w:rsidRPr="00076C7A" w:rsidRDefault="00076C7A" w:rsidP="00076C7A">
      <w:pPr>
        <w:keepNext/>
        <w:keepLines/>
        <w:bidi/>
        <w:jc w:val="both"/>
        <w:rPr>
          <w:rFonts w:cs="David" w:hint="cs"/>
          <w:rtl/>
        </w:rPr>
      </w:pPr>
    </w:p>
    <w:p w14:paraId="79541795" w14:textId="77777777" w:rsidR="00076C7A" w:rsidRPr="00076C7A" w:rsidRDefault="00076C7A" w:rsidP="00076C7A">
      <w:pPr>
        <w:keepNext/>
        <w:keepLines/>
        <w:bidi/>
        <w:jc w:val="both"/>
        <w:rPr>
          <w:rFonts w:cs="David" w:hint="cs"/>
          <w:rtl/>
        </w:rPr>
      </w:pPr>
      <w:r w:rsidRPr="00076C7A">
        <w:rPr>
          <w:rFonts w:cs="David" w:hint="cs"/>
          <w:rtl/>
        </w:rPr>
        <w:tab/>
        <w:t xml:space="preserve"> העניין הוא שראש הממשלה מוסר הודעה, והכנסת אומרת: אני מקבלת את ההודעה או לא מקבלת את ההודעה, מה רלוונטי עכשיו הודעות הסיכום?</w:t>
      </w:r>
    </w:p>
    <w:p w14:paraId="2A19AA9D" w14:textId="77777777" w:rsidR="00076C7A" w:rsidRPr="00076C7A" w:rsidRDefault="00076C7A" w:rsidP="00076C7A">
      <w:pPr>
        <w:keepNext/>
        <w:keepLines/>
        <w:bidi/>
        <w:jc w:val="both"/>
        <w:rPr>
          <w:rFonts w:cs="David" w:hint="cs"/>
          <w:rtl/>
        </w:rPr>
      </w:pPr>
    </w:p>
    <w:p w14:paraId="35B309B3" w14:textId="77777777" w:rsidR="00076C7A" w:rsidRPr="00076C7A" w:rsidRDefault="00076C7A" w:rsidP="00076C7A">
      <w:pPr>
        <w:keepNext/>
        <w:keepLines/>
        <w:bidi/>
        <w:jc w:val="both"/>
        <w:rPr>
          <w:rFonts w:cs="David" w:hint="cs"/>
          <w:u w:val="single"/>
          <w:rtl/>
        </w:rPr>
      </w:pPr>
      <w:r w:rsidRPr="00076C7A">
        <w:rPr>
          <w:rFonts w:cs="David" w:hint="cs"/>
          <w:u w:val="single"/>
          <w:rtl/>
        </w:rPr>
        <w:t>רוחמה אברהם בלילא:</w:t>
      </w:r>
    </w:p>
    <w:p w14:paraId="3087E880" w14:textId="77777777" w:rsidR="00076C7A" w:rsidRPr="00076C7A" w:rsidRDefault="00076C7A" w:rsidP="00076C7A">
      <w:pPr>
        <w:keepNext/>
        <w:keepLines/>
        <w:bidi/>
        <w:jc w:val="both"/>
        <w:rPr>
          <w:rFonts w:cs="David" w:hint="cs"/>
          <w:u w:val="single"/>
          <w:rtl/>
        </w:rPr>
      </w:pPr>
    </w:p>
    <w:p w14:paraId="68EF537C" w14:textId="77777777" w:rsidR="00076C7A" w:rsidRPr="00076C7A" w:rsidRDefault="00076C7A" w:rsidP="00076C7A">
      <w:pPr>
        <w:keepNext/>
        <w:keepLines/>
        <w:bidi/>
        <w:ind w:firstLine="720"/>
        <w:jc w:val="both"/>
        <w:rPr>
          <w:rFonts w:cs="David" w:hint="cs"/>
          <w:rtl/>
        </w:rPr>
      </w:pPr>
      <w:r w:rsidRPr="00076C7A">
        <w:rPr>
          <w:rFonts w:cs="David" w:hint="cs"/>
          <w:rtl/>
        </w:rPr>
        <w:t xml:space="preserve">את מעקרת מתוכן את ההודעה של ראש הממשלה. </w:t>
      </w:r>
    </w:p>
    <w:p w14:paraId="4062A5D9" w14:textId="77777777" w:rsidR="00076C7A" w:rsidRPr="00076C7A" w:rsidRDefault="00076C7A" w:rsidP="00076C7A">
      <w:pPr>
        <w:keepNext/>
        <w:keepLines/>
        <w:bidi/>
        <w:ind w:firstLine="720"/>
        <w:jc w:val="both"/>
        <w:rPr>
          <w:rFonts w:cs="David" w:hint="cs"/>
          <w:rtl/>
        </w:rPr>
      </w:pPr>
    </w:p>
    <w:p w14:paraId="23813B98" w14:textId="77777777" w:rsidR="00076C7A" w:rsidRPr="00076C7A" w:rsidRDefault="00076C7A" w:rsidP="00076C7A">
      <w:pPr>
        <w:keepNext/>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2FD7EDD1" w14:textId="77777777" w:rsidR="00076C7A" w:rsidRPr="00076C7A" w:rsidRDefault="00076C7A" w:rsidP="00076C7A">
      <w:pPr>
        <w:keepNext/>
        <w:keepLines/>
        <w:bidi/>
        <w:jc w:val="both"/>
        <w:rPr>
          <w:rFonts w:cs="David" w:hint="cs"/>
          <w:rtl/>
        </w:rPr>
      </w:pPr>
    </w:p>
    <w:p w14:paraId="09CB3C3A" w14:textId="77777777" w:rsidR="00076C7A" w:rsidRPr="00076C7A" w:rsidRDefault="00076C7A" w:rsidP="00076C7A">
      <w:pPr>
        <w:keepNext/>
        <w:keepLines/>
        <w:bidi/>
        <w:ind w:firstLine="720"/>
        <w:jc w:val="both"/>
        <w:rPr>
          <w:rFonts w:cs="David" w:hint="cs"/>
          <w:rtl/>
        </w:rPr>
      </w:pPr>
      <w:r w:rsidRPr="00076C7A">
        <w:rPr>
          <w:rFonts w:cs="David" w:hint="cs"/>
          <w:rtl/>
        </w:rPr>
        <w:t xml:space="preserve">זה לא עניין של אופוזיציה וקואליציה, זה עניין של מהות הדיון. </w:t>
      </w:r>
    </w:p>
    <w:p w14:paraId="54D2339E" w14:textId="77777777" w:rsidR="00076C7A" w:rsidRPr="00076C7A" w:rsidRDefault="00076C7A" w:rsidP="00076C7A">
      <w:pPr>
        <w:keepNext/>
        <w:keepLines/>
        <w:bidi/>
        <w:jc w:val="both"/>
        <w:rPr>
          <w:rFonts w:cs="David" w:hint="cs"/>
          <w:u w:val="single"/>
          <w:rtl/>
        </w:rPr>
      </w:pPr>
    </w:p>
    <w:p w14:paraId="1F13173B" w14:textId="77777777" w:rsidR="00076C7A" w:rsidRPr="00076C7A" w:rsidRDefault="00076C7A" w:rsidP="00076C7A">
      <w:pPr>
        <w:keepNext/>
        <w:keepLines/>
        <w:bidi/>
        <w:jc w:val="both"/>
        <w:rPr>
          <w:rFonts w:cs="David" w:hint="cs"/>
          <w:u w:val="single"/>
          <w:rtl/>
        </w:rPr>
      </w:pPr>
      <w:r w:rsidRPr="00076C7A">
        <w:rPr>
          <w:rFonts w:cs="David" w:hint="cs"/>
          <w:u w:val="single"/>
          <w:rtl/>
        </w:rPr>
        <w:t>רוחמה אברהם בלילא:</w:t>
      </w:r>
    </w:p>
    <w:p w14:paraId="3A6EFC50" w14:textId="77777777" w:rsidR="00076C7A" w:rsidRPr="00076C7A" w:rsidRDefault="00076C7A" w:rsidP="00076C7A">
      <w:pPr>
        <w:keepNext/>
        <w:keepLines/>
        <w:bidi/>
        <w:jc w:val="both"/>
        <w:rPr>
          <w:rFonts w:cs="David" w:hint="cs"/>
          <w:u w:val="single"/>
          <w:rtl/>
        </w:rPr>
      </w:pPr>
    </w:p>
    <w:p w14:paraId="4ED266A6" w14:textId="77777777" w:rsidR="00076C7A" w:rsidRPr="00076C7A" w:rsidRDefault="00076C7A" w:rsidP="00076C7A">
      <w:pPr>
        <w:keepNext/>
        <w:keepLines/>
        <w:bidi/>
        <w:ind w:firstLine="720"/>
        <w:jc w:val="both"/>
        <w:rPr>
          <w:rFonts w:cs="David" w:hint="cs"/>
          <w:rtl/>
        </w:rPr>
      </w:pPr>
      <w:r w:rsidRPr="00076C7A">
        <w:rPr>
          <w:rFonts w:cs="David" w:hint="cs"/>
          <w:rtl/>
        </w:rPr>
        <w:t xml:space="preserve">זה מעמד ראש ממשלה, וזה לא משנה איזה ראש ממשלה, נניח שמחר יהיה חיים אורון ראש ממשלה, והוא יבוא וימסור את הודעתו, אז נצביע על הודעות סיכום? יש פה מעמד של ישיבה שאי אפשר להתעלם ממנה. </w:t>
      </w:r>
    </w:p>
    <w:p w14:paraId="78B8C31F" w14:textId="77777777" w:rsidR="00076C7A" w:rsidRPr="00076C7A" w:rsidRDefault="00076C7A" w:rsidP="00076C7A">
      <w:pPr>
        <w:keepNext/>
        <w:keepLines/>
        <w:bidi/>
        <w:ind w:firstLine="720"/>
        <w:jc w:val="both"/>
        <w:rPr>
          <w:rFonts w:cs="David" w:hint="cs"/>
          <w:rtl/>
        </w:rPr>
      </w:pPr>
    </w:p>
    <w:p w14:paraId="63226DC7" w14:textId="77777777" w:rsidR="00076C7A" w:rsidRPr="00076C7A" w:rsidRDefault="00076C7A" w:rsidP="00076C7A">
      <w:pPr>
        <w:keepNext/>
        <w:keepLines/>
        <w:bidi/>
        <w:jc w:val="both"/>
        <w:rPr>
          <w:rFonts w:cs="David" w:hint="cs"/>
          <w:rtl/>
        </w:rPr>
      </w:pPr>
      <w:r w:rsidRPr="00076C7A">
        <w:rPr>
          <w:rFonts w:cs="David" w:hint="cs"/>
          <w:u w:val="single"/>
          <w:rtl/>
        </w:rPr>
        <w:t>ארבל אסטרחן:</w:t>
      </w:r>
    </w:p>
    <w:p w14:paraId="3ADA4C53" w14:textId="77777777" w:rsidR="00076C7A" w:rsidRPr="00076C7A" w:rsidRDefault="00076C7A" w:rsidP="00076C7A">
      <w:pPr>
        <w:keepNext/>
        <w:keepLines/>
        <w:bidi/>
        <w:jc w:val="both"/>
        <w:rPr>
          <w:rFonts w:cs="David" w:hint="cs"/>
          <w:rtl/>
        </w:rPr>
      </w:pPr>
    </w:p>
    <w:p w14:paraId="63AEEE9B" w14:textId="77777777" w:rsidR="00076C7A" w:rsidRPr="00076C7A" w:rsidRDefault="00076C7A" w:rsidP="00076C7A">
      <w:pPr>
        <w:keepNext/>
        <w:keepLines/>
        <w:bidi/>
        <w:ind w:firstLine="720"/>
        <w:jc w:val="both"/>
        <w:rPr>
          <w:rFonts w:cs="David" w:hint="cs"/>
          <w:rtl/>
        </w:rPr>
      </w:pPr>
      <w:r w:rsidRPr="00076C7A">
        <w:rPr>
          <w:rFonts w:cs="David" w:hint="cs"/>
          <w:rtl/>
        </w:rPr>
        <w:t xml:space="preserve">אנחנו גם מייד נדבר על הסעיף שמדבר על הודעות אחרות. זה תיקון לסעיף 20 </w:t>
      </w:r>
      <w:r w:rsidRPr="00076C7A">
        <w:rPr>
          <w:rFonts w:cs="David"/>
          <w:rtl/>
        </w:rPr>
        <w:t>–</w:t>
      </w:r>
      <w:r w:rsidRPr="00076C7A">
        <w:rPr>
          <w:rFonts w:cs="David" w:hint="cs"/>
          <w:rtl/>
        </w:rPr>
        <w:t xml:space="preserve"> סעיף 1. </w:t>
      </w:r>
    </w:p>
    <w:p w14:paraId="4904A413" w14:textId="77777777" w:rsidR="00076C7A" w:rsidRPr="00076C7A" w:rsidRDefault="00076C7A" w:rsidP="00076C7A">
      <w:pPr>
        <w:keepNext/>
        <w:keepLines/>
        <w:bidi/>
        <w:ind w:firstLine="720"/>
        <w:jc w:val="both"/>
        <w:rPr>
          <w:rFonts w:cs="David" w:hint="cs"/>
          <w:rtl/>
        </w:rPr>
      </w:pPr>
    </w:p>
    <w:p w14:paraId="521738BB" w14:textId="77777777" w:rsidR="00076C7A" w:rsidRPr="00076C7A" w:rsidRDefault="00076C7A" w:rsidP="00076C7A">
      <w:pPr>
        <w:keepNext/>
        <w:keepLines/>
        <w:bidi/>
        <w:ind w:firstLine="720"/>
        <w:jc w:val="both"/>
        <w:rPr>
          <w:rFonts w:cs="David" w:hint="cs"/>
          <w:rtl/>
        </w:rPr>
      </w:pPr>
      <w:r w:rsidRPr="00076C7A">
        <w:rPr>
          <w:rFonts w:cs="David" w:hint="cs"/>
          <w:rtl/>
        </w:rPr>
        <w:t xml:space="preserve">הסעיפים הבאים קשורים. סעיף 27 מדבר על דרך הדיונים בכנסת. נאמר שהדיונים הם סיעתיים או אישיים, ואז יש לנו רשימה מתי הדיונים הם סיעתיים. כזכור, הוועדה החליטה לצמצם קצת את הרשימה לעומת מה שהיה קיים בתקנון הקודם. אין יותר אפשרות למספר חברי כנסת, שמונה, 10 וכולי, לבקש דיון סיעתי, אלא הרשימה סגורה. מה שכרגע כתוב עליו דיון סיעתי זה על כינון הממשלה או התפטרותה, הבעת אי-אמון, דיון בהשתתפות ראש הממשלה לפי 40 חתימות והודעת הממשלה. פה גם </w:t>
      </w:r>
      <w:proofErr w:type="spellStart"/>
      <w:r w:rsidRPr="00076C7A">
        <w:rPr>
          <w:rFonts w:cs="David" w:hint="cs"/>
          <w:rtl/>
        </w:rPr>
        <w:t>היתה</w:t>
      </w:r>
      <w:proofErr w:type="spellEnd"/>
      <w:r w:rsidRPr="00076C7A">
        <w:rPr>
          <w:rFonts w:cs="David" w:hint="cs"/>
          <w:rtl/>
        </w:rPr>
        <w:t xml:space="preserve"> תחושה שהיה לא כל כך ברור, והיו שחשבו שגם כאשר הממשלה מבקשת אישור של הכנסת, למשל להעברת סמכויות ודברים כאלה, זה נכנס לדיון הסיעתי. אני לא סברתי כך, אבל חשבנו שיש מקום להבהיר, שכאשר מדובר על הודעת ממשלה, הכוונה היא להודעת ממשלה לפי סעיף 32, שהוא גם סעיף חדש. כותרתו "הודעות הממשלה", והוא אומר: "הממשלה רשאית בכל עת למסור בכנסת הודעה בלי שתיכלל מראש בסדר היום, ולפי דרישתם של 25 חברי הכנסת שהוגשה ליושב ראש הכנסת...בתוך שבוע" יתקיים דיון. הדיון הזה על הודעת ממשלה כזאת יהיה דיון סיעתי. </w:t>
      </w:r>
    </w:p>
    <w:p w14:paraId="5FE830E1" w14:textId="77777777" w:rsidR="00076C7A" w:rsidRPr="00076C7A" w:rsidRDefault="00076C7A" w:rsidP="00076C7A">
      <w:pPr>
        <w:keepNext/>
        <w:keepLines/>
        <w:bidi/>
        <w:jc w:val="both"/>
        <w:rPr>
          <w:rFonts w:cs="David" w:hint="cs"/>
          <w:rtl/>
        </w:rPr>
      </w:pPr>
    </w:p>
    <w:p w14:paraId="69A8047F" w14:textId="77777777" w:rsidR="00076C7A" w:rsidRPr="00076C7A" w:rsidRDefault="00076C7A" w:rsidP="00076C7A">
      <w:pPr>
        <w:keepNext/>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6DC17764" w14:textId="77777777" w:rsidR="00076C7A" w:rsidRPr="00076C7A" w:rsidRDefault="00076C7A" w:rsidP="00076C7A">
      <w:pPr>
        <w:keepNext/>
        <w:keepLines/>
        <w:bidi/>
        <w:jc w:val="both"/>
        <w:rPr>
          <w:rFonts w:cs="David" w:hint="cs"/>
          <w:rtl/>
        </w:rPr>
      </w:pPr>
    </w:p>
    <w:p w14:paraId="320E2FD0" w14:textId="77777777" w:rsidR="00076C7A" w:rsidRPr="00076C7A" w:rsidRDefault="00076C7A" w:rsidP="00076C7A">
      <w:pPr>
        <w:keepNext/>
        <w:keepLines/>
        <w:bidi/>
        <w:ind w:firstLine="720"/>
        <w:jc w:val="both"/>
        <w:rPr>
          <w:rFonts w:cs="David" w:hint="cs"/>
          <w:rtl/>
        </w:rPr>
      </w:pPr>
      <w:r w:rsidRPr="00076C7A">
        <w:rPr>
          <w:rFonts w:cs="David" w:hint="cs"/>
          <w:rtl/>
        </w:rPr>
        <w:t xml:space="preserve">והשאר הם כמובן אישיים. </w:t>
      </w:r>
    </w:p>
    <w:p w14:paraId="654D1B66" w14:textId="77777777" w:rsidR="00076C7A" w:rsidRPr="00076C7A" w:rsidRDefault="00076C7A" w:rsidP="00076C7A">
      <w:pPr>
        <w:keepNext/>
        <w:keepLines/>
        <w:bidi/>
        <w:ind w:firstLine="720"/>
        <w:jc w:val="both"/>
        <w:rPr>
          <w:rFonts w:cs="David" w:hint="cs"/>
          <w:rtl/>
        </w:rPr>
      </w:pPr>
    </w:p>
    <w:p w14:paraId="5A20F3EA"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3D3A4C5F" w14:textId="77777777" w:rsidR="00076C7A" w:rsidRPr="00076C7A" w:rsidRDefault="00076C7A" w:rsidP="00076C7A">
      <w:pPr>
        <w:keepLines/>
        <w:bidi/>
        <w:jc w:val="both"/>
        <w:rPr>
          <w:rFonts w:cs="David" w:hint="cs"/>
          <w:rtl/>
        </w:rPr>
      </w:pPr>
    </w:p>
    <w:p w14:paraId="0090B5BA" w14:textId="77777777" w:rsidR="00076C7A" w:rsidRPr="00076C7A" w:rsidRDefault="00076C7A" w:rsidP="00076C7A">
      <w:pPr>
        <w:keepNext/>
        <w:keepLines/>
        <w:bidi/>
        <w:ind w:firstLine="720"/>
        <w:jc w:val="both"/>
        <w:rPr>
          <w:rFonts w:cs="David" w:hint="cs"/>
          <w:rtl/>
        </w:rPr>
      </w:pPr>
      <w:r w:rsidRPr="00076C7A">
        <w:rPr>
          <w:rFonts w:cs="David" w:hint="cs"/>
          <w:rtl/>
        </w:rPr>
        <w:t xml:space="preserve">נכון, כל מה שלא נכלל ברשימה הסגורה הזאת הוא דיון אישי, העברת סמכויות. </w:t>
      </w:r>
    </w:p>
    <w:p w14:paraId="4A98528C" w14:textId="77777777" w:rsidR="00076C7A" w:rsidRPr="00076C7A" w:rsidRDefault="00076C7A" w:rsidP="00076C7A">
      <w:pPr>
        <w:keepNext/>
        <w:keepLines/>
        <w:bidi/>
        <w:ind w:firstLine="720"/>
        <w:jc w:val="both"/>
        <w:rPr>
          <w:rFonts w:cs="David" w:hint="cs"/>
          <w:rtl/>
        </w:rPr>
      </w:pPr>
    </w:p>
    <w:p w14:paraId="50A3A49E"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30EF2BF3" w14:textId="77777777" w:rsidR="00076C7A" w:rsidRPr="00076C7A" w:rsidRDefault="00076C7A" w:rsidP="00076C7A">
      <w:pPr>
        <w:keepLines/>
        <w:bidi/>
        <w:jc w:val="both"/>
        <w:rPr>
          <w:rFonts w:cs="David" w:hint="cs"/>
          <w:rtl/>
        </w:rPr>
      </w:pPr>
    </w:p>
    <w:p w14:paraId="6275C7FE" w14:textId="77777777" w:rsidR="00076C7A" w:rsidRPr="00076C7A" w:rsidRDefault="00076C7A" w:rsidP="00076C7A">
      <w:pPr>
        <w:keepNext/>
        <w:keepLines/>
        <w:bidi/>
        <w:jc w:val="both"/>
        <w:rPr>
          <w:rFonts w:cs="David" w:hint="cs"/>
          <w:rtl/>
        </w:rPr>
      </w:pPr>
      <w:r w:rsidRPr="00076C7A">
        <w:rPr>
          <w:rFonts w:cs="David" w:hint="cs"/>
          <w:rtl/>
        </w:rPr>
        <w:tab/>
        <w:t xml:space="preserve"> וזה אגב מתוך רצון לאפשר יותר לחברי כנסת את יכולת הביטוי שלהם וההתייחסות. </w:t>
      </w:r>
    </w:p>
    <w:p w14:paraId="5B863663" w14:textId="77777777" w:rsidR="00076C7A" w:rsidRPr="00076C7A" w:rsidRDefault="00076C7A" w:rsidP="00076C7A">
      <w:pPr>
        <w:keepNext/>
        <w:keepLines/>
        <w:bidi/>
        <w:jc w:val="both"/>
        <w:rPr>
          <w:rFonts w:cs="David" w:hint="cs"/>
          <w:rtl/>
        </w:rPr>
      </w:pPr>
    </w:p>
    <w:p w14:paraId="46E14902"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4BBAB1C9" w14:textId="77777777" w:rsidR="00076C7A" w:rsidRPr="00076C7A" w:rsidRDefault="00076C7A" w:rsidP="00076C7A">
      <w:pPr>
        <w:keepLines/>
        <w:bidi/>
        <w:jc w:val="both"/>
        <w:rPr>
          <w:rFonts w:cs="David" w:hint="cs"/>
          <w:rtl/>
        </w:rPr>
      </w:pPr>
    </w:p>
    <w:p w14:paraId="5443409D" w14:textId="77777777" w:rsidR="00076C7A" w:rsidRPr="00076C7A" w:rsidRDefault="00076C7A" w:rsidP="00076C7A">
      <w:pPr>
        <w:keepNext/>
        <w:keepLines/>
        <w:bidi/>
        <w:jc w:val="both"/>
        <w:rPr>
          <w:rFonts w:cs="David" w:hint="cs"/>
          <w:rtl/>
        </w:rPr>
      </w:pPr>
      <w:r w:rsidRPr="00076C7A">
        <w:rPr>
          <w:rFonts w:cs="David" w:hint="cs"/>
          <w:rtl/>
        </w:rPr>
        <w:tab/>
        <w:t xml:space="preserve"> זה מה שאומר סעיף 2 </w:t>
      </w:r>
      <w:r w:rsidRPr="00076C7A">
        <w:rPr>
          <w:rFonts w:cs="David"/>
          <w:rtl/>
        </w:rPr>
        <w:t>–</w:t>
      </w:r>
      <w:r w:rsidRPr="00076C7A">
        <w:rPr>
          <w:rFonts w:cs="David" w:hint="cs"/>
          <w:rtl/>
        </w:rPr>
        <w:t xml:space="preserve"> ההפניה ל-32. </w:t>
      </w:r>
    </w:p>
    <w:p w14:paraId="3312A3A6" w14:textId="77777777" w:rsidR="00076C7A" w:rsidRPr="00076C7A" w:rsidRDefault="00076C7A" w:rsidP="00076C7A">
      <w:pPr>
        <w:keepNext/>
        <w:keepLines/>
        <w:bidi/>
        <w:jc w:val="both"/>
        <w:rPr>
          <w:rFonts w:cs="David" w:hint="cs"/>
          <w:rtl/>
        </w:rPr>
      </w:pPr>
    </w:p>
    <w:p w14:paraId="6D1CDE42" w14:textId="77777777" w:rsidR="00076C7A" w:rsidRPr="00076C7A" w:rsidRDefault="00076C7A" w:rsidP="00076C7A">
      <w:pPr>
        <w:keepLines/>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07878AB5" w14:textId="77777777" w:rsidR="00076C7A" w:rsidRPr="00076C7A" w:rsidRDefault="00076C7A" w:rsidP="00076C7A">
      <w:pPr>
        <w:keepLines/>
        <w:bidi/>
        <w:jc w:val="both"/>
        <w:rPr>
          <w:rFonts w:cs="David" w:hint="cs"/>
          <w:rtl/>
        </w:rPr>
      </w:pPr>
    </w:p>
    <w:p w14:paraId="75E0F7A0" w14:textId="77777777" w:rsidR="00076C7A" w:rsidRPr="00076C7A" w:rsidRDefault="00076C7A" w:rsidP="00076C7A">
      <w:pPr>
        <w:keepLines/>
        <w:bidi/>
        <w:jc w:val="both"/>
        <w:rPr>
          <w:rFonts w:cs="David" w:hint="cs"/>
          <w:rtl/>
        </w:rPr>
      </w:pPr>
      <w:r w:rsidRPr="00076C7A">
        <w:rPr>
          <w:rFonts w:cs="David" w:hint="cs"/>
          <w:rtl/>
        </w:rPr>
        <w:tab/>
        <w:t xml:space="preserve">לוקח לי זמן לעבד, כי אני קוראת את זה פעם ראשונה. </w:t>
      </w:r>
    </w:p>
    <w:p w14:paraId="5288A5F7" w14:textId="77777777" w:rsidR="00076C7A" w:rsidRPr="00076C7A" w:rsidRDefault="00076C7A" w:rsidP="00076C7A">
      <w:pPr>
        <w:keepNext/>
        <w:keepLines/>
        <w:bidi/>
        <w:jc w:val="both"/>
        <w:rPr>
          <w:rFonts w:cs="David" w:hint="cs"/>
          <w:rtl/>
        </w:rPr>
      </w:pPr>
    </w:p>
    <w:p w14:paraId="5F53E3D9"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3058E3FC" w14:textId="77777777" w:rsidR="00076C7A" w:rsidRPr="00076C7A" w:rsidRDefault="00076C7A" w:rsidP="00076C7A">
      <w:pPr>
        <w:keepLines/>
        <w:bidi/>
        <w:jc w:val="both"/>
        <w:rPr>
          <w:rFonts w:cs="David" w:hint="cs"/>
          <w:rtl/>
        </w:rPr>
      </w:pPr>
    </w:p>
    <w:p w14:paraId="5D2F0074" w14:textId="77777777" w:rsidR="00076C7A" w:rsidRPr="00076C7A" w:rsidRDefault="00076C7A" w:rsidP="00076C7A">
      <w:pPr>
        <w:keepNext/>
        <w:keepLines/>
        <w:bidi/>
        <w:ind w:firstLine="720"/>
        <w:rPr>
          <w:rFonts w:cs="David" w:hint="cs"/>
          <w:rtl/>
        </w:rPr>
      </w:pPr>
      <w:r w:rsidRPr="00076C7A">
        <w:rPr>
          <w:rFonts w:cs="David" w:hint="cs"/>
          <w:rtl/>
        </w:rPr>
        <w:t xml:space="preserve">לכן אני לא רוצה להתקדם. </w:t>
      </w:r>
    </w:p>
    <w:p w14:paraId="6F314E09" w14:textId="77777777" w:rsidR="00076C7A" w:rsidRPr="00076C7A" w:rsidRDefault="00076C7A" w:rsidP="00076C7A">
      <w:pPr>
        <w:keepNext/>
        <w:keepLines/>
        <w:bidi/>
        <w:ind w:firstLine="720"/>
        <w:rPr>
          <w:rFonts w:cs="David" w:hint="cs"/>
          <w:rtl/>
        </w:rPr>
      </w:pPr>
    </w:p>
    <w:p w14:paraId="518B9EB0"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7453A3AC" w14:textId="77777777" w:rsidR="00076C7A" w:rsidRPr="00076C7A" w:rsidRDefault="00076C7A" w:rsidP="00076C7A">
      <w:pPr>
        <w:keepLines/>
        <w:bidi/>
        <w:jc w:val="both"/>
        <w:rPr>
          <w:rFonts w:cs="David" w:hint="cs"/>
          <w:rtl/>
        </w:rPr>
      </w:pPr>
    </w:p>
    <w:p w14:paraId="47BAE03D" w14:textId="77777777" w:rsidR="00076C7A" w:rsidRPr="00076C7A" w:rsidRDefault="00076C7A" w:rsidP="00076C7A">
      <w:pPr>
        <w:keepNext/>
        <w:keepLines/>
        <w:bidi/>
        <w:ind w:firstLine="720"/>
        <w:rPr>
          <w:rFonts w:cs="David" w:hint="cs"/>
          <w:rtl/>
        </w:rPr>
      </w:pPr>
      <w:r w:rsidRPr="00076C7A">
        <w:rPr>
          <w:rFonts w:cs="David" w:hint="cs"/>
          <w:rtl/>
        </w:rPr>
        <w:t xml:space="preserve">בואו נשים לב לסעיף 32. </w:t>
      </w:r>
    </w:p>
    <w:p w14:paraId="67396D95" w14:textId="77777777" w:rsidR="00076C7A" w:rsidRPr="00076C7A" w:rsidRDefault="00076C7A" w:rsidP="00076C7A">
      <w:pPr>
        <w:keepNext/>
        <w:keepLines/>
        <w:bidi/>
        <w:ind w:firstLine="720"/>
        <w:rPr>
          <w:rFonts w:cs="David" w:hint="cs"/>
          <w:rtl/>
        </w:rPr>
      </w:pPr>
    </w:p>
    <w:p w14:paraId="212DDCC6"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777B6421" w14:textId="77777777" w:rsidR="00076C7A" w:rsidRPr="00076C7A" w:rsidRDefault="00076C7A" w:rsidP="00076C7A">
      <w:pPr>
        <w:keepLines/>
        <w:bidi/>
        <w:jc w:val="both"/>
        <w:rPr>
          <w:rFonts w:cs="David" w:hint="cs"/>
          <w:rtl/>
        </w:rPr>
      </w:pPr>
    </w:p>
    <w:p w14:paraId="53BD3BC6" w14:textId="77777777" w:rsidR="00076C7A" w:rsidRPr="00076C7A" w:rsidRDefault="00076C7A" w:rsidP="00076C7A">
      <w:pPr>
        <w:keepNext/>
        <w:keepLines/>
        <w:bidi/>
        <w:ind w:firstLine="720"/>
        <w:rPr>
          <w:rFonts w:cs="David" w:hint="cs"/>
          <w:rtl/>
        </w:rPr>
      </w:pPr>
      <w:r w:rsidRPr="00076C7A">
        <w:rPr>
          <w:rFonts w:cs="David" w:hint="cs"/>
          <w:rtl/>
        </w:rPr>
        <w:t xml:space="preserve">איפה רוחמה? </w:t>
      </w:r>
    </w:p>
    <w:p w14:paraId="1DAB0974" w14:textId="77777777" w:rsidR="00076C7A" w:rsidRPr="00076C7A" w:rsidRDefault="00076C7A" w:rsidP="00076C7A">
      <w:pPr>
        <w:keepNext/>
        <w:keepLines/>
        <w:bidi/>
        <w:ind w:firstLine="720"/>
        <w:rPr>
          <w:rFonts w:cs="David" w:hint="cs"/>
          <w:rtl/>
        </w:rPr>
      </w:pPr>
    </w:p>
    <w:p w14:paraId="4596578B"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33A95660" w14:textId="77777777" w:rsidR="00076C7A" w:rsidRPr="00076C7A" w:rsidRDefault="00076C7A" w:rsidP="00076C7A">
      <w:pPr>
        <w:keepLines/>
        <w:bidi/>
        <w:jc w:val="both"/>
        <w:rPr>
          <w:rFonts w:cs="David" w:hint="cs"/>
          <w:rtl/>
        </w:rPr>
      </w:pPr>
    </w:p>
    <w:p w14:paraId="0263636A" w14:textId="77777777" w:rsidR="00076C7A" w:rsidRPr="00076C7A" w:rsidRDefault="00076C7A" w:rsidP="00076C7A">
      <w:pPr>
        <w:keepNext/>
        <w:keepLines/>
        <w:bidi/>
        <w:ind w:firstLine="720"/>
        <w:jc w:val="both"/>
        <w:rPr>
          <w:rFonts w:cs="David" w:hint="cs"/>
          <w:rtl/>
        </w:rPr>
      </w:pPr>
      <w:r w:rsidRPr="00076C7A">
        <w:rPr>
          <w:rFonts w:cs="David" w:hint="cs"/>
          <w:rtl/>
        </w:rPr>
        <w:t xml:space="preserve">אפשר להסביר בינתיים את התיקון האחרון שרוני בר-און ביקש. אז נקפוץ לסעיף 5, שבא לתקן את סעיף 44, שעניינו אי-אמון. זה גם סעיף שנקבע עכשיו מחדש. היום לא כתוב מי יכול להשיב בשם הממשלה, אלא רק בסדר הדיון כתוב שהסיעה שהגישה מנמקת. כתוב: "הממשלה תציג את תשובתה". כפי שאתם בטח זוכרים, רוני בר-און טען נגד העובדה שסגן שר בשבוע שעבר השיב על הצעת אי-אמון, ונשאלה שאלה מי יכול להשיב, האם כשכתוב הממשלה זה רק חבר הממשלה, כלומר שר, או סגן שר. יש פה כמובן שיקולים לכאן ולכאן. מצד אחד, סגן שר הוא לא חבר ממשלה ולא יושב בישיבות ממשלה וכולי. מצד שני, אנחנו יודעים שזה חלק משמעותי מתפקידו, לייצג את השר שלו בכנסת, הוא משיב לשאילתות, להצעות לסדר-היום וכולי. לכן מה שסוכם להציע כאן זה שייאמר ש"תשובת ממשלה תוצג על ידי אחד השרים - זה הכלל - ואולם יכול שתוצג על ידי סגן שר אם </w:t>
      </w:r>
      <w:r w:rsidRPr="00076C7A">
        <w:rPr>
          <w:rFonts w:cs="David"/>
          <w:rtl/>
        </w:rPr>
        <w:t>–</w:t>
      </w:r>
      <w:r w:rsidRPr="00076C7A">
        <w:rPr>
          <w:rFonts w:cs="David" w:hint="cs"/>
          <w:rtl/>
        </w:rPr>
        <w:t xml:space="preserve"> ופה יש לנו שני תנאים - יושב ראש הכנסת אישר זאת, ובלבד שעילת ההצעה היא בענייני המשרד שבו הוא מכהן". סגן שר האוצר יכול להשיב לאי-אמון, שעניינו משרד האוצר. אולי צריך להגיד: יושב ראש אישר זאת מראש. </w:t>
      </w:r>
    </w:p>
    <w:p w14:paraId="39E99860" w14:textId="77777777" w:rsidR="00076C7A" w:rsidRPr="00076C7A" w:rsidRDefault="00076C7A" w:rsidP="00076C7A">
      <w:pPr>
        <w:keepNext/>
        <w:keepLines/>
        <w:bidi/>
        <w:jc w:val="both"/>
        <w:rPr>
          <w:rFonts w:cs="David" w:hint="cs"/>
          <w:rtl/>
        </w:rPr>
      </w:pPr>
    </w:p>
    <w:p w14:paraId="51875D90" w14:textId="77777777" w:rsidR="00076C7A" w:rsidRPr="00076C7A" w:rsidRDefault="00076C7A" w:rsidP="00076C7A">
      <w:pPr>
        <w:keepNext/>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511D411E" w14:textId="77777777" w:rsidR="00076C7A" w:rsidRPr="00076C7A" w:rsidRDefault="00076C7A" w:rsidP="00076C7A">
      <w:pPr>
        <w:keepNext/>
        <w:keepLines/>
        <w:bidi/>
        <w:jc w:val="both"/>
        <w:rPr>
          <w:rFonts w:cs="David" w:hint="cs"/>
          <w:rtl/>
        </w:rPr>
      </w:pPr>
    </w:p>
    <w:p w14:paraId="6A57F3A3" w14:textId="77777777" w:rsidR="00076C7A" w:rsidRPr="00076C7A" w:rsidRDefault="00076C7A" w:rsidP="00076C7A">
      <w:pPr>
        <w:keepNext/>
        <w:keepLines/>
        <w:bidi/>
        <w:jc w:val="both"/>
        <w:rPr>
          <w:rFonts w:cs="David" w:hint="cs"/>
          <w:rtl/>
        </w:rPr>
      </w:pPr>
      <w:r w:rsidRPr="00076C7A">
        <w:rPr>
          <w:rFonts w:cs="David" w:hint="cs"/>
          <w:rtl/>
        </w:rPr>
        <w:tab/>
        <w:t xml:space="preserve">אנחנו קפצנו לנושא של רוני בר-און, מתוך הנחה שאת מכירה אותו. אני רוצה לומר בסוגריים, שלמעשה, בהנחה ששתי סיעות שמגישות אי-אמון מתאמות ביניהן את היכולת להבטיח את זה שבאמת לא יוכל סגן שר לעלות, כי הוא לא יוכל להשיב </w:t>
      </w:r>
      <w:r w:rsidRPr="00076C7A">
        <w:rPr>
          <w:rFonts w:cs="David"/>
          <w:rtl/>
        </w:rPr>
        <w:t>–</w:t>
      </w:r>
      <w:r w:rsidRPr="00076C7A">
        <w:rPr>
          <w:rFonts w:cs="David" w:hint="cs"/>
          <w:rtl/>
        </w:rPr>
        <w:t xml:space="preserve"> אם שתי ההצעות בשני נושאים שונים, בנושא שלא שייך למשרדו, הוא לא יכול להשיב. </w:t>
      </w:r>
    </w:p>
    <w:p w14:paraId="4B2AA8F4" w14:textId="77777777" w:rsidR="00076C7A" w:rsidRPr="00076C7A" w:rsidRDefault="00076C7A" w:rsidP="00076C7A">
      <w:pPr>
        <w:keepNext/>
        <w:keepLines/>
        <w:bidi/>
        <w:jc w:val="both"/>
        <w:rPr>
          <w:rFonts w:cs="David" w:hint="cs"/>
          <w:rtl/>
        </w:rPr>
      </w:pPr>
    </w:p>
    <w:p w14:paraId="3EA07255"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2C4EEA9E" w14:textId="77777777" w:rsidR="00076C7A" w:rsidRPr="00076C7A" w:rsidRDefault="00076C7A" w:rsidP="00076C7A">
      <w:pPr>
        <w:bidi/>
        <w:jc w:val="both"/>
        <w:rPr>
          <w:rFonts w:cs="David" w:hint="cs"/>
          <w:rtl/>
        </w:rPr>
      </w:pPr>
    </w:p>
    <w:p w14:paraId="6A8B6AAA" w14:textId="77777777" w:rsidR="00076C7A" w:rsidRPr="00076C7A" w:rsidRDefault="00076C7A" w:rsidP="00076C7A">
      <w:pPr>
        <w:bidi/>
        <w:jc w:val="both"/>
        <w:rPr>
          <w:rFonts w:cs="David" w:hint="cs"/>
          <w:rtl/>
        </w:rPr>
      </w:pPr>
      <w:r w:rsidRPr="00076C7A">
        <w:rPr>
          <w:rFonts w:cs="David" w:hint="cs"/>
          <w:rtl/>
        </w:rPr>
        <w:tab/>
        <w:t xml:space="preserve">זה אומר שכל משרד שיש לו סגן שר, סגן שר יכול לדבר. </w:t>
      </w:r>
    </w:p>
    <w:p w14:paraId="0187EF9A" w14:textId="77777777" w:rsidR="00076C7A" w:rsidRPr="00076C7A" w:rsidRDefault="00076C7A" w:rsidP="00076C7A">
      <w:pPr>
        <w:bidi/>
        <w:jc w:val="both"/>
        <w:rPr>
          <w:rFonts w:cs="David" w:hint="cs"/>
          <w:rtl/>
        </w:rPr>
      </w:pPr>
    </w:p>
    <w:p w14:paraId="56FF9360"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25C5BF11" w14:textId="77777777" w:rsidR="00076C7A" w:rsidRPr="00076C7A" w:rsidRDefault="00076C7A" w:rsidP="00076C7A">
      <w:pPr>
        <w:keepLines/>
        <w:bidi/>
        <w:jc w:val="both"/>
        <w:rPr>
          <w:rFonts w:cs="David" w:hint="cs"/>
          <w:rtl/>
        </w:rPr>
      </w:pPr>
    </w:p>
    <w:p w14:paraId="2E3FB16A" w14:textId="77777777" w:rsidR="00076C7A" w:rsidRPr="00076C7A" w:rsidRDefault="00076C7A" w:rsidP="00076C7A">
      <w:pPr>
        <w:keepLines/>
        <w:bidi/>
        <w:jc w:val="both"/>
        <w:rPr>
          <w:rFonts w:cs="David" w:hint="cs"/>
          <w:rtl/>
        </w:rPr>
      </w:pPr>
      <w:r w:rsidRPr="00076C7A">
        <w:rPr>
          <w:rFonts w:cs="David" w:hint="cs"/>
          <w:rtl/>
        </w:rPr>
        <w:tab/>
        <w:t xml:space="preserve">לדבר בנושא של המשרד שלו, של המשרד שלו בלבד. כן, זה הגיוני, זה חלק מתפקידי סגן השר. </w:t>
      </w:r>
    </w:p>
    <w:p w14:paraId="5C85F8DC" w14:textId="77777777" w:rsidR="00076C7A" w:rsidRPr="00076C7A" w:rsidRDefault="00076C7A" w:rsidP="00076C7A">
      <w:pPr>
        <w:keepLines/>
        <w:bidi/>
        <w:jc w:val="both"/>
        <w:rPr>
          <w:rFonts w:cs="David" w:hint="cs"/>
          <w:rtl/>
        </w:rPr>
      </w:pPr>
    </w:p>
    <w:p w14:paraId="1AA90975"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61DC98CE" w14:textId="77777777" w:rsidR="00076C7A" w:rsidRPr="00076C7A" w:rsidRDefault="00076C7A" w:rsidP="00076C7A">
      <w:pPr>
        <w:bidi/>
        <w:jc w:val="both"/>
        <w:rPr>
          <w:rFonts w:cs="David" w:hint="cs"/>
          <w:u w:val="single"/>
          <w:rtl/>
        </w:rPr>
      </w:pPr>
    </w:p>
    <w:p w14:paraId="66DF05BA" w14:textId="77777777" w:rsidR="00076C7A" w:rsidRPr="00076C7A" w:rsidRDefault="00076C7A" w:rsidP="00076C7A">
      <w:pPr>
        <w:keepLines/>
        <w:bidi/>
        <w:jc w:val="both"/>
        <w:rPr>
          <w:rFonts w:cs="David" w:hint="cs"/>
          <w:rtl/>
        </w:rPr>
      </w:pPr>
      <w:r w:rsidRPr="00076C7A">
        <w:rPr>
          <w:rFonts w:cs="David" w:hint="cs"/>
          <w:rtl/>
        </w:rPr>
        <w:tab/>
        <w:t xml:space="preserve"> זה לא חלק מתפקידי סגן השר. </w:t>
      </w:r>
    </w:p>
    <w:p w14:paraId="14EBAA2F" w14:textId="77777777" w:rsidR="00076C7A" w:rsidRPr="00076C7A" w:rsidRDefault="00076C7A" w:rsidP="00076C7A">
      <w:pPr>
        <w:keepLines/>
        <w:bidi/>
        <w:jc w:val="both"/>
        <w:rPr>
          <w:rFonts w:cs="David" w:hint="cs"/>
          <w:rtl/>
        </w:rPr>
      </w:pPr>
    </w:p>
    <w:p w14:paraId="2FEC78FC"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1DEA1FF5" w14:textId="77777777" w:rsidR="00076C7A" w:rsidRPr="00076C7A" w:rsidRDefault="00076C7A" w:rsidP="00076C7A">
      <w:pPr>
        <w:bidi/>
        <w:jc w:val="both"/>
        <w:rPr>
          <w:rFonts w:cs="David" w:hint="cs"/>
          <w:rtl/>
        </w:rPr>
      </w:pPr>
    </w:p>
    <w:p w14:paraId="39D8CDA0" w14:textId="77777777" w:rsidR="00076C7A" w:rsidRPr="00076C7A" w:rsidRDefault="00076C7A" w:rsidP="00076C7A">
      <w:pPr>
        <w:bidi/>
        <w:jc w:val="both"/>
        <w:rPr>
          <w:rFonts w:cs="David" w:hint="cs"/>
          <w:rtl/>
        </w:rPr>
      </w:pPr>
      <w:r w:rsidRPr="00076C7A">
        <w:rPr>
          <w:rFonts w:cs="David" w:hint="cs"/>
          <w:rtl/>
        </w:rPr>
        <w:tab/>
        <w:t xml:space="preserve">לא. אולי במשרד כמו במשרד הבריאות, שאין בו שר מעל - אבל מה יקרה? שר האוצר לא ירצה לבוא ולהשיב, יבוא סגן השר שלו. שר התעשייה, המסחר והתעסוקה לא ירצה להשיב, יבוא סגן השר שלו. אני אולי הייתי מתקנת </w:t>
      </w:r>
      <w:r w:rsidRPr="00076C7A">
        <w:rPr>
          <w:rFonts w:cs="David"/>
          <w:rtl/>
        </w:rPr>
        <w:t>–</w:t>
      </w:r>
      <w:r w:rsidRPr="00076C7A">
        <w:rPr>
          <w:rFonts w:cs="David" w:hint="cs"/>
          <w:rtl/>
        </w:rPr>
        <w:t xml:space="preserve"> במשרד שאין שר מעליו.  </w:t>
      </w:r>
    </w:p>
    <w:p w14:paraId="4D5541E0" w14:textId="77777777" w:rsidR="00076C7A" w:rsidRPr="00076C7A" w:rsidRDefault="00076C7A" w:rsidP="00076C7A">
      <w:pPr>
        <w:keepLines/>
        <w:bidi/>
        <w:jc w:val="both"/>
        <w:rPr>
          <w:rFonts w:cs="David" w:hint="cs"/>
          <w:rtl/>
        </w:rPr>
      </w:pPr>
    </w:p>
    <w:p w14:paraId="5ACD048B"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06341DFE" w14:textId="77777777" w:rsidR="00076C7A" w:rsidRPr="00076C7A" w:rsidRDefault="00076C7A" w:rsidP="00076C7A">
      <w:pPr>
        <w:keepLines/>
        <w:bidi/>
        <w:jc w:val="both"/>
        <w:rPr>
          <w:rFonts w:cs="David" w:hint="cs"/>
          <w:rtl/>
        </w:rPr>
      </w:pPr>
    </w:p>
    <w:p w14:paraId="186F566B" w14:textId="77777777" w:rsidR="00076C7A" w:rsidRPr="00076C7A" w:rsidRDefault="00076C7A" w:rsidP="00076C7A">
      <w:pPr>
        <w:keepLines/>
        <w:bidi/>
        <w:jc w:val="both"/>
        <w:rPr>
          <w:rFonts w:cs="David" w:hint="cs"/>
          <w:rtl/>
        </w:rPr>
      </w:pPr>
      <w:r w:rsidRPr="00076C7A">
        <w:rPr>
          <w:rFonts w:cs="David" w:hint="cs"/>
          <w:rtl/>
        </w:rPr>
        <w:tab/>
        <w:t xml:space="preserve">תמיד יש שר.  </w:t>
      </w:r>
    </w:p>
    <w:p w14:paraId="025302BE" w14:textId="77777777" w:rsidR="00076C7A" w:rsidRPr="00076C7A" w:rsidRDefault="00076C7A" w:rsidP="00076C7A">
      <w:pPr>
        <w:keepLines/>
        <w:bidi/>
        <w:jc w:val="both"/>
        <w:rPr>
          <w:rFonts w:cs="David" w:hint="cs"/>
          <w:rtl/>
        </w:rPr>
      </w:pPr>
    </w:p>
    <w:p w14:paraId="459CEB85"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30042583" w14:textId="77777777" w:rsidR="00076C7A" w:rsidRPr="00076C7A" w:rsidRDefault="00076C7A" w:rsidP="00076C7A">
      <w:pPr>
        <w:bidi/>
        <w:jc w:val="both"/>
        <w:rPr>
          <w:rFonts w:cs="David" w:hint="cs"/>
          <w:rtl/>
        </w:rPr>
      </w:pPr>
    </w:p>
    <w:p w14:paraId="2A1FD50E" w14:textId="77777777" w:rsidR="00076C7A" w:rsidRPr="00076C7A" w:rsidRDefault="00076C7A" w:rsidP="00076C7A">
      <w:pPr>
        <w:bidi/>
        <w:jc w:val="both"/>
        <w:rPr>
          <w:rFonts w:cs="David" w:hint="cs"/>
          <w:rtl/>
        </w:rPr>
      </w:pPr>
      <w:r w:rsidRPr="00076C7A">
        <w:rPr>
          <w:rFonts w:cs="David" w:hint="cs"/>
          <w:rtl/>
        </w:rPr>
        <w:tab/>
        <w:t xml:space="preserve">לא, ראש הממשלה. </w:t>
      </w:r>
    </w:p>
    <w:p w14:paraId="223D31FC" w14:textId="77777777" w:rsidR="00076C7A" w:rsidRPr="00076C7A" w:rsidRDefault="00076C7A" w:rsidP="00076C7A">
      <w:pPr>
        <w:bidi/>
        <w:jc w:val="both"/>
        <w:rPr>
          <w:rFonts w:cs="David" w:hint="cs"/>
          <w:rtl/>
        </w:rPr>
      </w:pPr>
    </w:p>
    <w:p w14:paraId="20B3575B"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1B2B0A7D" w14:textId="77777777" w:rsidR="00076C7A" w:rsidRPr="00076C7A" w:rsidRDefault="00076C7A" w:rsidP="00076C7A">
      <w:pPr>
        <w:bidi/>
        <w:jc w:val="both"/>
        <w:rPr>
          <w:rFonts w:cs="David" w:hint="cs"/>
          <w:rtl/>
        </w:rPr>
      </w:pPr>
    </w:p>
    <w:p w14:paraId="5D3E1B60" w14:textId="77777777" w:rsidR="00076C7A" w:rsidRPr="00076C7A" w:rsidRDefault="00076C7A" w:rsidP="00076C7A">
      <w:pPr>
        <w:bidi/>
        <w:jc w:val="both"/>
        <w:rPr>
          <w:rFonts w:cs="David" w:hint="cs"/>
          <w:rtl/>
        </w:rPr>
      </w:pPr>
      <w:r w:rsidRPr="00076C7A">
        <w:rPr>
          <w:rFonts w:cs="David" w:hint="cs"/>
          <w:rtl/>
        </w:rPr>
        <w:tab/>
        <w:t xml:space="preserve"> זאת הבעיה. </w:t>
      </w:r>
    </w:p>
    <w:p w14:paraId="32AD1408" w14:textId="77777777" w:rsidR="00076C7A" w:rsidRPr="00076C7A" w:rsidRDefault="00076C7A" w:rsidP="00076C7A">
      <w:pPr>
        <w:bidi/>
        <w:jc w:val="both"/>
        <w:rPr>
          <w:rFonts w:cs="David" w:hint="cs"/>
          <w:rtl/>
        </w:rPr>
      </w:pPr>
    </w:p>
    <w:p w14:paraId="34E64ECC" w14:textId="77777777" w:rsidR="00076C7A" w:rsidRPr="00076C7A" w:rsidRDefault="00076C7A" w:rsidP="00076C7A">
      <w:pPr>
        <w:bidi/>
        <w:jc w:val="both"/>
        <w:rPr>
          <w:rFonts w:cs="David" w:hint="cs"/>
          <w:rtl/>
        </w:rPr>
      </w:pPr>
      <w:r w:rsidRPr="00076C7A">
        <w:rPr>
          <w:rFonts w:cs="David" w:hint="cs"/>
          <w:u w:val="single"/>
          <w:rtl/>
        </w:rPr>
        <w:t>ארבל אסטרחן:</w:t>
      </w:r>
    </w:p>
    <w:p w14:paraId="0269C46D" w14:textId="77777777" w:rsidR="00076C7A" w:rsidRPr="00076C7A" w:rsidRDefault="00076C7A" w:rsidP="00076C7A">
      <w:pPr>
        <w:bidi/>
        <w:jc w:val="both"/>
        <w:rPr>
          <w:rFonts w:cs="David" w:hint="cs"/>
          <w:rtl/>
        </w:rPr>
      </w:pPr>
    </w:p>
    <w:p w14:paraId="2EA134AF" w14:textId="77777777" w:rsidR="00076C7A" w:rsidRPr="00076C7A" w:rsidRDefault="00076C7A" w:rsidP="00076C7A">
      <w:pPr>
        <w:bidi/>
        <w:jc w:val="both"/>
        <w:rPr>
          <w:rFonts w:cs="David" w:hint="cs"/>
          <w:rtl/>
        </w:rPr>
      </w:pPr>
      <w:r w:rsidRPr="00076C7A">
        <w:rPr>
          <w:rFonts w:cs="David" w:hint="cs"/>
          <w:rtl/>
        </w:rPr>
        <w:tab/>
        <w:t xml:space="preserve"> נכון, פורמאלית יש שר. </w:t>
      </w:r>
    </w:p>
    <w:p w14:paraId="796EE20F" w14:textId="77777777" w:rsidR="00076C7A" w:rsidRPr="00076C7A" w:rsidRDefault="00076C7A" w:rsidP="00076C7A">
      <w:pPr>
        <w:keepLines/>
        <w:bidi/>
        <w:jc w:val="both"/>
        <w:rPr>
          <w:rFonts w:cs="David" w:hint="cs"/>
          <w:rtl/>
        </w:rPr>
      </w:pPr>
    </w:p>
    <w:p w14:paraId="2DE34B0B"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03C2A690" w14:textId="77777777" w:rsidR="00076C7A" w:rsidRPr="00076C7A" w:rsidRDefault="00076C7A" w:rsidP="00076C7A">
      <w:pPr>
        <w:bidi/>
        <w:jc w:val="both"/>
        <w:rPr>
          <w:rFonts w:cs="David" w:hint="cs"/>
          <w:rtl/>
        </w:rPr>
      </w:pPr>
    </w:p>
    <w:p w14:paraId="5D7C9350" w14:textId="77777777" w:rsidR="00076C7A" w:rsidRPr="00076C7A" w:rsidRDefault="00076C7A" w:rsidP="00076C7A">
      <w:pPr>
        <w:bidi/>
        <w:jc w:val="both"/>
        <w:rPr>
          <w:rFonts w:cs="David" w:hint="cs"/>
          <w:rtl/>
        </w:rPr>
      </w:pPr>
      <w:r w:rsidRPr="00076C7A">
        <w:rPr>
          <w:rFonts w:cs="David" w:hint="cs"/>
          <w:rtl/>
        </w:rPr>
        <w:tab/>
        <w:t xml:space="preserve">אני יודעת מה יקרה עכשיו. בעצם השרים ישלחו את סגני השרים שלהם בעניין הספציפי של המשרד שלהם.  </w:t>
      </w:r>
    </w:p>
    <w:p w14:paraId="0F2C5C53" w14:textId="77777777" w:rsidR="00076C7A" w:rsidRPr="00076C7A" w:rsidRDefault="00076C7A" w:rsidP="00076C7A">
      <w:pPr>
        <w:keepLines/>
        <w:bidi/>
        <w:jc w:val="both"/>
        <w:rPr>
          <w:rFonts w:cs="David" w:hint="cs"/>
          <w:rtl/>
        </w:rPr>
      </w:pPr>
    </w:p>
    <w:p w14:paraId="33DEA416"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7F49A1DA" w14:textId="77777777" w:rsidR="00076C7A" w:rsidRPr="00076C7A" w:rsidRDefault="00076C7A" w:rsidP="00076C7A">
      <w:pPr>
        <w:keepLines/>
        <w:bidi/>
        <w:jc w:val="both"/>
        <w:rPr>
          <w:rFonts w:cs="David" w:hint="cs"/>
          <w:rtl/>
        </w:rPr>
      </w:pPr>
    </w:p>
    <w:p w14:paraId="46D31B6F" w14:textId="77777777" w:rsidR="00076C7A" w:rsidRPr="00076C7A" w:rsidRDefault="00076C7A" w:rsidP="00076C7A">
      <w:pPr>
        <w:keepLines/>
        <w:bidi/>
        <w:jc w:val="both"/>
        <w:rPr>
          <w:rFonts w:cs="David" w:hint="cs"/>
          <w:rtl/>
        </w:rPr>
      </w:pPr>
      <w:r w:rsidRPr="00076C7A">
        <w:rPr>
          <w:rFonts w:cs="David" w:hint="cs"/>
          <w:rtl/>
        </w:rPr>
        <w:tab/>
        <w:t xml:space="preserve">אגב, אנחנו ראינו שכך גם היה בעבר. היו פעמים רבות שהשיבו סגני שרים. זו שאלה עקרונית, אפשר לקבוע כך או כך, אבל ראינו שהיו לזה תקדימים רבים. </w:t>
      </w:r>
    </w:p>
    <w:p w14:paraId="2BD05940" w14:textId="77777777" w:rsidR="00076C7A" w:rsidRPr="00076C7A" w:rsidRDefault="00076C7A" w:rsidP="00076C7A">
      <w:pPr>
        <w:keepLines/>
        <w:bidi/>
        <w:jc w:val="both"/>
        <w:rPr>
          <w:rFonts w:cs="David" w:hint="cs"/>
          <w:rtl/>
        </w:rPr>
      </w:pPr>
    </w:p>
    <w:p w14:paraId="72FCC39D"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65E9564B" w14:textId="77777777" w:rsidR="00076C7A" w:rsidRPr="00076C7A" w:rsidRDefault="00076C7A" w:rsidP="00076C7A">
      <w:pPr>
        <w:bidi/>
        <w:jc w:val="both"/>
        <w:rPr>
          <w:rFonts w:cs="David" w:hint="cs"/>
          <w:rtl/>
        </w:rPr>
      </w:pPr>
    </w:p>
    <w:p w14:paraId="43A0699E" w14:textId="77777777" w:rsidR="00076C7A" w:rsidRPr="00076C7A" w:rsidRDefault="00076C7A" w:rsidP="00076C7A">
      <w:pPr>
        <w:bidi/>
        <w:jc w:val="both"/>
        <w:rPr>
          <w:rFonts w:cs="David" w:hint="cs"/>
          <w:rtl/>
        </w:rPr>
      </w:pPr>
      <w:r w:rsidRPr="00076C7A">
        <w:rPr>
          <w:rFonts w:cs="David" w:hint="cs"/>
          <w:rtl/>
        </w:rPr>
        <w:tab/>
        <w:t xml:space="preserve">בוודאי, הם ינצלו את זה עכשיו חבל על הזמן, שלא יהיה לכם ספק. </w:t>
      </w:r>
    </w:p>
    <w:p w14:paraId="7C009B3A" w14:textId="77777777" w:rsidR="00076C7A" w:rsidRPr="00076C7A" w:rsidRDefault="00076C7A" w:rsidP="00076C7A">
      <w:pPr>
        <w:bidi/>
        <w:jc w:val="both"/>
        <w:rPr>
          <w:rFonts w:cs="David" w:hint="cs"/>
          <w:rtl/>
        </w:rPr>
      </w:pPr>
    </w:p>
    <w:p w14:paraId="3E4FEF30"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1B97ECAA" w14:textId="77777777" w:rsidR="00076C7A" w:rsidRPr="00076C7A" w:rsidRDefault="00076C7A" w:rsidP="00076C7A">
      <w:pPr>
        <w:bidi/>
        <w:jc w:val="both"/>
        <w:rPr>
          <w:rFonts w:cs="David" w:hint="cs"/>
          <w:rtl/>
        </w:rPr>
      </w:pPr>
    </w:p>
    <w:p w14:paraId="2E5F02A3" w14:textId="77777777" w:rsidR="00076C7A" w:rsidRPr="00076C7A" w:rsidRDefault="00076C7A" w:rsidP="00076C7A">
      <w:pPr>
        <w:bidi/>
        <w:jc w:val="both"/>
        <w:rPr>
          <w:rFonts w:cs="David" w:hint="cs"/>
          <w:rtl/>
        </w:rPr>
      </w:pPr>
      <w:r w:rsidRPr="00076C7A">
        <w:rPr>
          <w:rFonts w:cs="David" w:hint="cs"/>
          <w:rtl/>
        </w:rPr>
        <w:tab/>
        <w:t xml:space="preserve"> עכשיו הם לא מוגבלים בכלל. </w:t>
      </w:r>
    </w:p>
    <w:p w14:paraId="0DF4E8A1" w14:textId="77777777" w:rsidR="00076C7A" w:rsidRPr="00076C7A" w:rsidRDefault="00076C7A" w:rsidP="00076C7A">
      <w:pPr>
        <w:bidi/>
        <w:jc w:val="both"/>
        <w:rPr>
          <w:rFonts w:cs="David" w:hint="cs"/>
          <w:rtl/>
        </w:rPr>
      </w:pPr>
    </w:p>
    <w:p w14:paraId="078D31EC"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4EC0DE82" w14:textId="77777777" w:rsidR="00076C7A" w:rsidRPr="00076C7A" w:rsidRDefault="00076C7A" w:rsidP="00076C7A">
      <w:pPr>
        <w:bidi/>
        <w:jc w:val="both"/>
        <w:rPr>
          <w:rFonts w:cs="David" w:hint="cs"/>
          <w:rtl/>
        </w:rPr>
      </w:pPr>
    </w:p>
    <w:p w14:paraId="58250EC5" w14:textId="77777777" w:rsidR="00076C7A" w:rsidRPr="00076C7A" w:rsidRDefault="00076C7A" w:rsidP="00076C7A">
      <w:pPr>
        <w:bidi/>
        <w:jc w:val="both"/>
        <w:rPr>
          <w:rFonts w:cs="David" w:hint="cs"/>
          <w:rtl/>
        </w:rPr>
      </w:pPr>
      <w:r w:rsidRPr="00076C7A">
        <w:rPr>
          <w:rFonts w:cs="David" w:hint="cs"/>
          <w:rtl/>
        </w:rPr>
        <w:tab/>
        <w:t xml:space="preserve">סגן שר במהות הוא לא חבר ממשלה. אנחנו מדסקסים - - - </w:t>
      </w:r>
    </w:p>
    <w:p w14:paraId="20B48AD6" w14:textId="77777777" w:rsidR="00076C7A" w:rsidRPr="00076C7A" w:rsidRDefault="00076C7A" w:rsidP="00076C7A">
      <w:pPr>
        <w:keepLines/>
        <w:bidi/>
        <w:jc w:val="both"/>
        <w:rPr>
          <w:rFonts w:cs="David" w:hint="cs"/>
          <w:rtl/>
        </w:rPr>
      </w:pPr>
    </w:p>
    <w:p w14:paraId="493F0377"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1174D043" w14:textId="77777777" w:rsidR="00076C7A" w:rsidRPr="00076C7A" w:rsidRDefault="00076C7A" w:rsidP="00076C7A">
      <w:pPr>
        <w:keepLines/>
        <w:bidi/>
        <w:jc w:val="both"/>
        <w:rPr>
          <w:rFonts w:cs="David" w:hint="cs"/>
          <w:rtl/>
        </w:rPr>
      </w:pPr>
    </w:p>
    <w:p w14:paraId="4966609F" w14:textId="77777777" w:rsidR="00076C7A" w:rsidRPr="00076C7A" w:rsidRDefault="00076C7A" w:rsidP="00076C7A">
      <w:pPr>
        <w:keepLines/>
        <w:bidi/>
        <w:jc w:val="both"/>
        <w:rPr>
          <w:rFonts w:cs="David" w:hint="cs"/>
          <w:rtl/>
        </w:rPr>
      </w:pPr>
      <w:r w:rsidRPr="00076C7A">
        <w:rPr>
          <w:rFonts w:cs="David" w:hint="cs"/>
          <w:rtl/>
        </w:rPr>
        <w:tab/>
        <w:t xml:space="preserve">אז למה הוא משיב לשאילתה? השאילתה גם מופנית לממשלה או לשר, הצעה לסדר-היום. הוא יצור כלאים כזה. </w:t>
      </w:r>
    </w:p>
    <w:p w14:paraId="77959C22" w14:textId="77777777" w:rsidR="00076C7A" w:rsidRPr="00076C7A" w:rsidRDefault="00076C7A" w:rsidP="00076C7A">
      <w:pPr>
        <w:keepLines/>
        <w:bidi/>
        <w:jc w:val="both"/>
        <w:rPr>
          <w:rFonts w:cs="David" w:hint="cs"/>
          <w:rtl/>
        </w:rPr>
      </w:pPr>
    </w:p>
    <w:p w14:paraId="4193C587"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5D0DAB93" w14:textId="77777777" w:rsidR="00076C7A" w:rsidRPr="00076C7A" w:rsidRDefault="00076C7A" w:rsidP="00076C7A">
      <w:pPr>
        <w:keepLines/>
        <w:bidi/>
        <w:jc w:val="both"/>
        <w:rPr>
          <w:rFonts w:cs="David" w:hint="cs"/>
          <w:rtl/>
        </w:rPr>
      </w:pPr>
    </w:p>
    <w:p w14:paraId="707C16F1" w14:textId="77777777" w:rsidR="00076C7A" w:rsidRPr="00076C7A" w:rsidRDefault="00076C7A" w:rsidP="00076C7A">
      <w:pPr>
        <w:keepLines/>
        <w:bidi/>
        <w:jc w:val="both"/>
        <w:rPr>
          <w:rFonts w:cs="David" w:hint="cs"/>
          <w:rtl/>
        </w:rPr>
      </w:pPr>
      <w:r w:rsidRPr="00076C7A">
        <w:rPr>
          <w:rFonts w:cs="David" w:hint="cs"/>
          <w:rtl/>
        </w:rPr>
        <w:tab/>
        <w:t xml:space="preserve">נדרש פה הליך כפול, גם אישור של יושב ראש הכנסת, כלומר זה לא אוטומטי. הם צריכים שגם יושב ראש הכנסת יאשר את זה.  </w:t>
      </w:r>
    </w:p>
    <w:p w14:paraId="63891502" w14:textId="77777777" w:rsidR="00076C7A" w:rsidRPr="00076C7A" w:rsidRDefault="00076C7A" w:rsidP="00076C7A">
      <w:pPr>
        <w:keepLines/>
        <w:bidi/>
        <w:jc w:val="both"/>
        <w:rPr>
          <w:rFonts w:cs="David" w:hint="cs"/>
          <w:rtl/>
        </w:rPr>
      </w:pPr>
    </w:p>
    <w:p w14:paraId="1CF7D880"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6B397A1E" w14:textId="77777777" w:rsidR="00076C7A" w:rsidRPr="00076C7A" w:rsidRDefault="00076C7A" w:rsidP="00076C7A">
      <w:pPr>
        <w:bidi/>
        <w:jc w:val="both"/>
        <w:rPr>
          <w:rFonts w:cs="David" w:hint="cs"/>
          <w:rtl/>
        </w:rPr>
      </w:pPr>
    </w:p>
    <w:p w14:paraId="170EC604" w14:textId="77777777" w:rsidR="00076C7A" w:rsidRPr="00076C7A" w:rsidRDefault="00076C7A" w:rsidP="00076C7A">
      <w:pPr>
        <w:bidi/>
        <w:jc w:val="both"/>
        <w:rPr>
          <w:rFonts w:cs="David" w:hint="cs"/>
          <w:rtl/>
        </w:rPr>
      </w:pPr>
      <w:r w:rsidRPr="00076C7A">
        <w:rPr>
          <w:rFonts w:cs="David" w:hint="cs"/>
          <w:rtl/>
        </w:rPr>
        <w:tab/>
        <w:t xml:space="preserve">זה לא בעייתי. </w:t>
      </w:r>
    </w:p>
    <w:p w14:paraId="2CCF3755" w14:textId="77777777" w:rsidR="00076C7A" w:rsidRPr="00076C7A" w:rsidRDefault="00076C7A" w:rsidP="00076C7A">
      <w:pPr>
        <w:bidi/>
        <w:jc w:val="both"/>
        <w:rPr>
          <w:rFonts w:cs="David" w:hint="cs"/>
          <w:rtl/>
        </w:rPr>
      </w:pPr>
    </w:p>
    <w:p w14:paraId="248A9458"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7369ACFD" w14:textId="77777777" w:rsidR="00076C7A" w:rsidRPr="00076C7A" w:rsidRDefault="00076C7A" w:rsidP="00076C7A">
      <w:pPr>
        <w:bidi/>
        <w:jc w:val="both"/>
        <w:rPr>
          <w:rFonts w:cs="David" w:hint="cs"/>
          <w:rtl/>
        </w:rPr>
      </w:pPr>
    </w:p>
    <w:p w14:paraId="381E4884" w14:textId="77777777" w:rsidR="00076C7A" w:rsidRPr="00076C7A" w:rsidRDefault="00076C7A" w:rsidP="00076C7A">
      <w:pPr>
        <w:bidi/>
        <w:jc w:val="both"/>
        <w:rPr>
          <w:rFonts w:cs="David" w:hint="cs"/>
          <w:rtl/>
        </w:rPr>
      </w:pPr>
      <w:r w:rsidRPr="00076C7A">
        <w:rPr>
          <w:rFonts w:cs="David" w:hint="cs"/>
          <w:rtl/>
        </w:rPr>
        <w:tab/>
        <w:t xml:space="preserve"> אני לא בטוח. אם יהיה מנהג ששולחים את סגני השרים, אני לא בטוח שיושב ראש הכנסת כל כך מהר יסכים. </w:t>
      </w:r>
    </w:p>
    <w:p w14:paraId="7CD0CB4A" w14:textId="77777777" w:rsidR="00076C7A" w:rsidRPr="00076C7A" w:rsidRDefault="00076C7A" w:rsidP="00076C7A">
      <w:pPr>
        <w:bidi/>
        <w:jc w:val="both"/>
        <w:rPr>
          <w:rFonts w:cs="David" w:hint="cs"/>
          <w:rtl/>
        </w:rPr>
      </w:pPr>
    </w:p>
    <w:p w14:paraId="7113BFD4"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1DB3223A" w14:textId="77777777" w:rsidR="00076C7A" w:rsidRPr="00076C7A" w:rsidRDefault="00076C7A" w:rsidP="00076C7A">
      <w:pPr>
        <w:bidi/>
        <w:jc w:val="both"/>
        <w:rPr>
          <w:rFonts w:cs="David" w:hint="cs"/>
          <w:rtl/>
        </w:rPr>
      </w:pPr>
    </w:p>
    <w:p w14:paraId="7C34C86F" w14:textId="77777777" w:rsidR="00076C7A" w:rsidRPr="00076C7A" w:rsidRDefault="00076C7A" w:rsidP="00076C7A">
      <w:pPr>
        <w:bidi/>
        <w:jc w:val="both"/>
        <w:rPr>
          <w:rFonts w:cs="David" w:hint="cs"/>
          <w:rtl/>
        </w:rPr>
      </w:pPr>
      <w:r w:rsidRPr="00076C7A">
        <w:rPr>
          <w:rFonts w:cs="David" w:hint="cs"/>
          <w:rtl/>
        </w:rPr>
        <w:tab/>
      </w:r>
      <w:r w:rsidRPr="00076C7A">
        <w:rPr>
          <w:rFonts w:cs="David"/>
        </w:rPr>
        <w:t>Once</w:t>
      </w:r>
      <w:r w:rsidRPr="00076C7A">
        <w:rPr>
          <w:rFonts w:cs="David" w:hint="cs"/>
          <w:rtl/>
        </w:rPr>
        <w:t xml:space="preserve"> יש תקדים, התקדים רץ לכל הדרך. </w:t>
      </w:r>
    </w:p>
    <w:p w14:paraId="0FFA4177" w14:textId="77777777" w:rsidR="00076C7A" w:rsidRPr="00076C7A" w:rsidRDefault="00076C7A" w:rsidP="00076C7A">
      <w:pPr>
        <w:keepLines/>
        <w:bidi/>
        <w:jc w:val="both"/>
        <w:rPr>
          <w:rFonts w:cs="David" w:hint="cs"/>
          <w:rtl/>
        </w:rPr>
      </w:pPr>
    </w:p>
    <w:p w14:paraId="0EAE1E84" w14:textId="77777777" w:rsidR="00076C7A" w:rsidRPr="00076C7A" w:rsidRDefault="00076C7A" w:rsidP="00076C7A">
      <w:pPr>
        <w:bidi/>
        <w:jc w:val="both"/>
        <w:rPr>
          <w:rFonts w:cs="David" w:hint="cs"/>
          <w:rtl/>
        </w:rPr>
      </w:pPr>
      <w:r w:rsidRPr="00076C7A">
        <w:rPr>
          <w:rFonts w:cs="David" w:hint="cs"/>
          <w:u w:val="single"/>
          <w:rtl/>
        </w:rPr>
        <w:t>תמר כנפו:</w:t>
      </w:r>
    </w:p>
    <w:p w14:paraId="48D56ED7" w14:textId="77777777" w:rsidR="00076C7A" w:rsidRPr="00076C7A" w:rsidRDefault="00076C7A" w:rsidP="00076C7A">
      <w:pPr>
        <w:bidi/>
        <w:jc w:val="both"/>
        <w:rPr>
          <w:rFonts w:cs="David" w:hint="cs"/>
          <w:rtl/>
        </w:rPr>
      </w:pPr>
    </w:p>
    <w:p w14:paraId="3F0A137C" w14:textId="77777777" w:rsidR="00076C7A" w:rsidRPr="00076C7A" w:rsidRDefault="00076C7A" w:rsidP="00076C7A">
      <w:pPr>
        <w:bidi/>
        <w:jc w:val="both"/>
        <w:rPr>
          <w:rFonts w:cs="David" w:hint="cs"/>
          <w:rtl/>
        </w:rPr>
      </w:pPr>
      <w:r w:rsidRPr="00076C7A">
        <w:rPr>
          <w:rFonts w:cs="David" w:hint="cs"/>
          <w:rtl/>
        </w:rPr>
        <w:tab/>
        <w:t xml:space="preserve">ליושב ראש הכנסת יש מה לומר. </w:t>
      </w:r>
    </w:p>
    <w:p w14:paraId="009A4CAD" w14:textId="77777777" w:rsidR="00076C7A" w:rsidRPr="00076C7A" w:rsidRDefault="00076C7A" w:rsidP="00076C7A">
      <w:pPr>
        <w:bidi/>
        <w:jc w:val="both"/>
        <w:rPr>
          <w:rFonts w:cs="David" w:hint="cs"/>
          <w:rtl/>
        </w:rPr>
      </w:pPr>
    </w:p>
    <w:p w14:paraId="3A7C270B"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47F2B28E" w14:textId="77777777" w:rsidR="00076C7A" w:rsidRPr="00076C7A" w:rsidRDefault="00076C7A" w:rsidP="00076C7A">
      <w:pPr>
        <w:keepLines/>
        <w:bidi/>
        <w:jc w:val="both"/>
        <w:rPr>
          <w:rFonts w:cs="David" w:hint="cs"/>
          <w:rtl/>
        </w:rPr>
      </w:pPr>
    </w:p>
    <w:p w14:paraId="44B8C38F" w14:textId="77777777" w:rsidR="00076C7A" w:rsidRPr="00076C7A" w:rsidRDefault="00076C7A" w:rsidP="00076C7A">
      <w:pPr>
        <w:keepLines/>
        <w:bidi/>
        <w:jc w:val="both"/>
        <w:rPr>
          <w:rFonts w:cs="David" w:hint="cs"/>
          <w:rtl/>
        </w:rPr>
      </w:pPr>
      <w:r w:rsidRPr="00076C7A">
        <w:rPr>
          <w:rFonts w:cs="David" w:hint="cs"/>
          <w:rtl/>
        </w:rPr>
        <w:tab/>
        <w:t xml:space="preserve">אני מוכן לבדוק את האפשרות להגביל את זה רק </w:t>
      </w:r>
      <w:r w:rsidRPr="00076C7A">
        <w:rPr>
          <w:rFonts w:cs="David"/>
          <w:rtl/>
        </w:rPr>
        <w:t>–</w:t>
      </w:r>
      <w:r w:rsidRPr="00076C7A">
        <w:rPr>
          <w:rFonts w:cs="David" w:hint="cs"/>
          <w:rtl/>
        </w:rPr>
        <w:t xml:space="preserve"> אבל לסגן שר שמה? שהשר המכהן במשרדו הוא ראש הממשלה?</w:t>
      </w:r>
    </w:p>
    <w:p w14:paraId="7F3313D8" w14:textId="77777777" w:rsidR="00076C7A" w:rsidRPr="00076C7A" w:rsidRDefault="00076C7A" w:rsidP="00076C7A">
      <w:pPr>
        <w:bidi/>
        <w:jc w:val="both"/>
        <w:rPr>
          <w:rFonts w:cs="David" w:hint="cs"/>
          <w:rtl/>
        </w:rPr>
      </w:pPr>
      <w:r w:rsidRPr="00076C7A">
        <w:rPr>
          <w:rFonts w:cs="David" w:hint="cs"/>
          <w:u w:val="single"/>
          <w:rtl/>
        </w:rPr>
        <w:t>תמר כנפו:</w:t>
      </w:r>
    </w:p>
    <w:p w14:paraId="658D4FEF" w14:textId="77777777" w:rsidR="00076C7A" w:rsidRPr="00076C7A" w:rsidRDefault="00076C7A" w:rsidP="00076C7A">
      <w:pPr>
        <w:bidi/>
        <w:jc w:val="both"/>
        <w:rPr>
          <w:rFonts w:cs="David" w:hint="cs"/>
          <w:rtl/>
        </w:rPr>
      </w:pPr>
    </w:p>
    <w:p w14:paraId="7940776F" w14:textId="77777777" w:rsidR="00076C7A" w:rsidRPr="00076C7A" w:rsidRDefault="00076C7A" w:rsidP="00076C7A">
      <w:pPr>
        <w:bidi/>
        <w:jc w:val="both"/>
        <w:rPr>
          <w:rFonts w:cs="David" w:hint="cs"/>
          <w:rtl/>
        </w:rPr>
      </w:pPr>
      <w:r w:rsidRPr="00076C7A">
        <w:rPr>
          <w:rFonts w:cs="David" w:hint="cs"/>
          <w:rtl/>
        </w:rPr>
        <w:tab/>
        <w:t>ואם שר האוצר בחוץ לארץ, סגן השר לא יוכל להשיב?</w:t>
      </w:r>
    </w:p>
    <w:p w14:paraId="3932E7F1" w14:textId="77777777" w:rsidR="00076C7A" w:rsidRPr="00076C7A" w:rsidRDefault="00076C7A" w:rsidP="00076C7A">
      <w:pPr>
        <w:keepLines/>
        <w:bidi/>
        <w:jc w:val="both"/>
        <w:rPr>
          <w:rFonts w:cs="David" w:hint="cs"/>
          <w:rtl/>
        </w:rPr>
      </w:pPr>
    </w:p>
    <w:p w14:paraId="70F8E3E3"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174B656B" w14:textId="77777777" w:rsidR="00076C7A" w:rsidRPr="00076C7A" w:rsidRDefault="00076C7A" w:rsidP="00076C7A">
      <w:pPr>
        <w:keepLines/>
        <w:bidi/>
        <w:jc w:val="both"/>
        <w:rPr>
          <w:rFonts w:cs="David" w:hint="cs"/>
          <w:rtl/>
        </w:rPr>
      </w:pPr>
    </w:p>
    <w:p w14:paraId="427E675A" w14:textId="77777777" w:rsidR="00076C7A" w:rsidRPr="00076C7A" w:rsidRDefault="00076C7A" w:rsidP="00076C7A">
      <w:pPr>
        <w:keepLines/>
        <w:bidi/>
        <w:jc w:val="both"/>
        <w:rPr>
          <w:rFonts w:cs="David" w:hint="cs"/>
          <w:rtl/>
        </w:rPr>
      </w:pPr>
      <w:r w:rsidRPr="00076C7A">
        <w:rPr>
          <w:rFonts w:cs="David" w:hint="cs"/>
          <w:rtl/>
        </w:rPr>
        <w:tab/>
        <w:t xml:space="preserve">אנחנו גם מייצרים עכשיו בין סגני השרים, שיש סגני שרים שכן ויש סגני שרים אחרים. אני חושב שההסדר הזה נותן שני דברים: אל"ף - הוא נותן מגבלה כפולה, גם כשזה בתחום משרדו, וגם כשיש צורך באישור של יושב ראש הכנסת; ובי"ת </w:t>
      </w:r>
      <w:r w:rsidRPr="00076C7A">
        <w:rPr>
          <w:rFonts w:cs="David"/>
          <w:rtl/>
        </w:rPr>
        <w:t>–</w:t>
      </w:r>
      <w:r w:rsidRPr="00076C7A">
        <w:rPr>
          <w:rFonts w:cs="David" w:hint="cs"/>
          <w:rtl/>
        </w:rPr>
        <w:t xml:space="preserve"> הוא נותן כלי בידי האופוזיציה, שבהנחה שהיא מגישה שתי הצעות בשני נושאים שונים, באופן אוטומטי סגן שר יכול לכל היותר - - -</w:t>
      </w:r>
    </w:p>
    <w:p w14:paraId="064FCB5B" w14:textId="77777777" w:rsidR="00076C7A" w:rsidRPr="00076C7A" w:rsidRDefault="00076C7A" w:rsidP="00076C7A">
      <w:pPr>
        <w:keepLines/>
        <w:bidi/>
        <w:jc w:val="both"/>
        <w:rPr>
          <w:rFonts w:cs="David" w:hint="cs"/>
          <w:rtl/>
        </w:rPr>
      </w:pPr>
    </w:p>
    <w:p w14:paraId="3E390580"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2C94D61E" w14:textId="77777777" w:rsidR="00076C7A" w:rsidRPr="00076C7A" w:rsidRDefault="00076C7A" w:rsidP="00076C7A">
      <w:pPr>
        <w:bidi/>
        <w:jc w:val="both"/>
        <w:rPr>
          <w:rFonts w:cs="David" w:hint="cs"/>
          <w:rtl/>
        </w:rPr>
      </w:pPr>
    </w:p>
    <w:p w14:paraId="64E715D6" w14:textId="77777777" w:rsidR="00076C7A" w:rsidRPr="00076C7A" w:rsidRDefault="00076C7A" w:rsidP="00076C7A">
      <w:pPr>
        <w:bidi/>
        <w:jc w:val="both"/>
        <w:rPr>
          <w:rFonts w:cs="David" w:hint="cs"/>
          <w:rtl/>
        </w:rPr>
      </w:pPr>
      <w:r w:rsidRPr="00076C7A">
        <w:rPr>
          <w:rFonts w:cs="David" w:hint="cs"/>
          <w:rtl/>
        </w:rPr>
        <w:tab/>
        <w:t xml:space="preserve">אז יבואו שני סגני שרים שונים. </w:t>
      </w:r>
    </w:p>
    <w:p w14:paraId="103DA3E3" w14:textId="77777777" w:rsidR="00076C7A" w:rsidRPr="00076C7A" w:rsidRDefault="00076C7A" w:rsidP="00076C7A">
      <w:pPr>
        <w:keepLines/>
        <w:bidi/>
        <w:jc w:val="both"/>
        <w:rPr>
          <w:rFonts w:cs="David" w:hint="cs"/>
          <w:rtl/>
        </w:rPr>
      </w:pPr>
    </w:p>
    <w:p w14:paraId="27C4F995"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4AA792DC" w14:textId="77777777" w:rsidR="00076C7A" w:rsidRPr="00076C7A" w:rsidRDefault="00076C7A" w:rsidP="00076C7A">
      <w:pPr>
        <w:keepLines/>
        <w:bidi/>
        <w:jc w:val="both"/>
        <w:rPr>
          <w:rFonts w:cs="David" w:hint="cs"/>
          <w:rtl/>
        </w:rPr>
      </w:pPr>
    </w:p>
    <w:p w14:paraId="19B9D193" w14:textId="77777777" w:rsidR="00076C7A" w:rsidRPr="00076C7A" w:rsidRDefault="00076C7A" w:rsidP="00076C7A">
      <w:pPr>
        <w:keepLines/>
        <w:bidi/>
        <w:jc w:val="both"/>
        <w:rPr>
          <w:rFonts w:cs="David" w:hint="cs"/>
          <w:rtl/>
        </w:rPr>
      </w:pPr>
      <w:r w:rsidRPr="00076C7A">
        <w:rPr>
          <w:rFonts w:cs="David" w:hint="cs"/>
          <w:rtl/>
        </w:rPr>
        <w:tab/>
        <w:t xml:space="preserve">אם במקרה נפלו שתי הצעות ושני משרדים שבהם שני סגני שרים, מאה אחוז, אבל במצב הסביר והרגיל, התוצאה תהיה קודם כל שהממשלה צריכה להעלות שני אנשים במקום אחד להשיב - זה כבר היא צריכה לעשות. </w:t>
      </w:r>
    </w:p>
    <w:p w14:paraId="08A9AB1B" w14:textId="77777777" w:rsidR="00076C7A" w:rsidRPr="00076C7A" w:rsidRDefault="00076C7A" w:rsidP="00076C7A">
      <w:pPr>
        <w:keepLines/>
        <w:bidi/>
        <w:jc w:val="both"/>
        <w:rPr>
          <w:rFonts w:cs="David" w:hint="cs"/>
          <w:rtl/>
        </w:rPr>
      </w:pPr>
    </w:p>
    <w:p w14:paraId="7015CED9"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0FAD42D6" w14:textId="77777777" w:rsidR="00076C7A" w:rsidRPr="00076C7A" w:rsidRDefault="00076C7A" w:rsidP="00076C7A">
      <w:pPr>
        <w:bidi/>
        <w:jc w:val="both"/>
        <w:rPr>
          <w:rFonts w:cs="David" w:hint="cs"/>
          <w:rtl/>
        </w:rPr>
      </w:pPr>
    </w:p>
    <w:p w14:paraId="04E9C3B8" w14:textId="77777777" w:rsidR="00076C7A" w:rsidRPr="00076C7A" w:rsidRDefault="00076C7A" w:rsidP="00076C7A">
      <w:pPr>
        <w:bidi/>
        <w:jc w:val="both"/>
        <w:rPr>
          <w:rFonts w:cs="David" w:hint="cs"/>
          <w:rtl/>
        </w:rPr>
      </w:pPr>
      <w:r w:rsidRPr="00076C7A">
        <w:rPr>
          <w:rFonts w:cs="David" w:hint="cs"/>
          <w:rtl/>
        </w:rPr>
        <w:tab/>
        <w:t xml:space="preserve">השרים פשוט לא יבואו כבר. </w:t>
      </w:r>
    </w:p>
    <w:p w14:paraId="17061142" w14:textId="77777777" w:rsidR="00076C7A" w:rsidRPr="00076C7A" w:rsidRDefault="00076C7A" w:rsidP="00076C7A">
      <w:pPr>
        <w:bidi/>
        <w:jc w:val="both"/>
        <w:rPr>
          <w:rFonts w:cs="David" w:hint="cs"/>
          <w:rtl/>
        </w:rPr>
      </w:pPr>
    </w:p>
    <w:p w14:paraId="5ED0D948"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0D2C83DD" w14:textId="77777777" w:rsidR="00076C7A" w:rsidRPr="00076C7A" w:rsidRDefault="00076C7A" w:rsidP="00076C7A">
      <w:pPr>
        <w:bidi/>
        <w:jc w:val="both"/>
        <w:rPr>
          <w:rFonts w:cs="David" w:hint="cs"/>
          <w:rtl/>
        </w:rPr>
      </w:pPr>
    </w:p>
    <w:p w14:paraId="7FCB6D8E" w14:textId="77777777" w:rsidR="00076C7A" w:rsidRPr="00076C7A" w:rsidRDefault="00076C7A" w:rsidP="00076C7A">
      <w:pPr>
        <w:bidi/>
        <w:jc w:val="both"/>
        <w:rPr>
          <w:rFonts w:cs="David" w:hint="cs"/>
          <w:rtl/>
        </w:rPr>
      </w:pPr>
      <w:r w:rsidRPr="00076C7A">
        <w:rPr>
          <w:rFonts w:cs="David" w:hint="cs"/>
          <w:rtl/>
        </w:rPr>
        <w:tab/>
        <w:t xml:space="preserve"> לא, למה הם לא יבואו?</w:t>
      </w:r>
    </w:p>
    <w:p w14:paraId="3A36CA3C" w14:textId="77777777" w:rsidR="00076C7A" w:rsidRPr="00076C7A" w:rsidRDefault="00076C7A" w:rsidP="00076C7A">
      <w:pPr>
        <w:bidi/>
        <w:jc w:val="both"/>
        <w:rPr>
          <w:rFonts w:cs="David" w:hint="cs"/>
          <w:rtl/>
        </w:rPr>
      </w:pPr>
    </w:p>
    <w:p w14:paraId="62F93E21"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0ED16C21" w14:textId="77777777" w:rsidR="00076C7A" w:rsidRPr="00076C7A" w:rsidRDefault="00076C7A" w:rsidP="00076C7A">
      <w:pPr>
        <w:bidi/>
        <w:jc w:val="both"/>
        <w:rPr>
          <w:rFonts w:cs="David" w:hint="cs"/>
          <w:rtl/>
        </w:rPr>
      </w:pPr>
    </w:p>
    <w:p w14:paraId="132DF64C" w14:textId="77777777" w:rsidR="00076C7A" w:rsidRPr="00076C7A" w:rsidRDefault="00076C7A" w:rsidP="00076C7A">
      <w:pPr>
        <w:bidi/>
        <w:jc w:val="both"/>
        <w:rPr>
          <w:rFonts w:cs="David" w:hint="cs"/>
          <w:rtl/>
        </w:rPr>
      </w:pPr>
      <w:r w:rsidRPr="00076C7A">
        <w:rPr>
          <w:rFonts w:cs="David" w:hint="cs"/>
          <w:rtl/>
        </w:rPr>
        <w:tab/>
        <w:t xml:space="preserve">גם ככה יש זילות של האי-אמון. </w:t>
      </w:r>
    </w:p>
    <w:p w14:paraId="654E7FF3" w14:textId="77777777" w:rsidR="00076C7A" w:rsidRPr="00076C7A" w:rsidRDefault="00076C7A" w:rsidP="00076C7A">
      <w:pPr>
        <w:keepLines/>
        <w:bidi/>
        <w:jc w:val="both"/>
        <w:rPr>
          <w:rFonts w:cs="David" w:hint="cs"/>
          <w:rtl/>
        </w:rPr>
      </w:pPr>
    </w:p>
    <w:p w14:paraId="0F8F6BEA"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0C2BB34C" w14:textId="77777777" w:rsidR="00076C7A" w:rsidRPr="00076C7A" w:rsidRDefault="00076C7A" w:rsidP="00076C7A">
      <w:pPr>
        <w:keepLines/>
        <w:bidi/>
        <w:jc w:val="both"/>
        <w:rPr>
          <w:rFonts w:cs="David" w:hint="cs"/>
          <w:rtl/>
        </w:rPr>
      </w:pPr>
    </w:p>
    <w:p w14:paraId="038A226F" w14:textId="77777777" w:rsidR="00076C7A" w:rsidRPr="00076C7A" w:rsidRDefault="00076C7A" w:rsidP="00076C7A">
      <w:pPr>
        <w:keepLines/>
        <w:bidi/>
        <w:jc w:val="both"/>
        <w:rPr>
          <w:rFonts w:cs="David" w:hint="cs"/>
          <w:rtl/>
        </w:rPr>
      </w:pPr>
      <w:r w:rsidRPr="00076C7A">
        <w:rPr>
          <w:rFonts w:cs="David" w:hint="cs"/>
          <w:rtl/>
        </w:rPr>
        <w:tab/>
        <w:t xml:space="preserve">אבל אני אגיד לך מה השאלה שאני שואל. בואי נאמר שהוגש אי-אמון בנושא ששייך למשרד הביטחון. הממשלה יכולה להעלות להשיב על הנושא הזה שר בלי תיק. היא יכולה, אין לה שום קושי. להגיד שבגלל זה השרים לא יבואו? אם שר הביטחון לא יענה, הבעיה שלו היא לא אם יש לו סגן שיכול לעלות במקומו. בינינו, אם מתן וילנאי יענה במקום אחד השרים בלי תיק, אני לא בטוח אני לא בטוח שזה פחות טוב. </w:t>
      </w:r>
    </w:p>
    <w:p w14:paraId="6557BC29" w14:textId="77777777" w:rsidR="00076C7A" w:rsidRPr="00076C7A" w:rsidRDefault="00076C7A" w:rsidP="00076C7A">
      <w:pPr>
        <w:keepLines/>
        <w:bidi/>
        <w:jc w:val="both"/>
        <w:rPr>
          <w:rFonts w:cs="David" w:hint="cs"/>
          <w:rtl/>
        </w:rPr>
      </w:pPr>
    </w:p>
    <w:p w14:paraId="71DA67CE"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62CD2DCA" w14:textId="77777777" w:rsidR="00076C7A" w:rsidRPr="00076C7A" w:rsidRDefault="00076C7A" w:rsidP="00076C7A">
      <w:pPr>
        <w:bidi/>
        <w:jc w:val="both"/>
        <w:rPr>
          <w:rFonts w:cs="David" w:hint="cs"/>
          <w:rtl/>
        </w:rPr>
      </w:pPr>
    </w:p>
    <w:p w14:paraId="74628435" w14:textId="77777777" w:rsidR="00076C7A" w:rsidRPr="00076C7A" w:rsidRDefault="00076C7A" w:rsidP="00076C7A">
      <w:pPr>
        <w:bidi/>
        <w:jc w:val="both"/>
        <w:rPr>
          <w:rFonts w:cs="David" w:hint="cs"/>
          <w:rtl/>
        </w:rPr>
      </w:pPr>
      <w:r w:rsidRPr="00076C7A">
        <w:rPr>
          <w:rFonts w:cs="David" w:hint="cs"/>
          <w:rtl/>
        </w:rPr>
        <w:tab/>
        <w:t xml:space="preserve">זה עדיף. </w:t>
      </w:r>
    </w:p>
    <w:p w14:paraId="0276DFB1" w14:textId="77777777" w:rsidR="00076C7A" w:rsidRPr="00076C7A" w:rsidRDefault="00076C7A" w:rsidP="00076C7A">
      <w:pPr>
        <w:keepLines/>
        <w:bidi/>
        <w:jc w:val="both"/>
        <w:rPr>
          <w:rFonts w:cs="David" w:hint="cs"/>
          <w:rtl/>
        </w:rPr>
      </w:pPr>
    </w:p>
    <w:p w14:paraId="25703549"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5CB8FCE6" w14:textId="77777777" w:rsidR="00076C7A" w:rsidRPr="00076C7A" w:rsidRDefault="00076C7A" w:rsidP="00076C7A">
      <w:pPr>
        <w:bidi/>
        <w:jc w:val="both"/>
        <w:rPr>
          <w:rFonts w:cs="David" w:hint="cs"/>
          <w:rtl/>
        </w:rPr>
      </w:pPr>
    </w:p>
    <w:p w14:paraId="3FCAEA0F" w14:textId="77777777" w:rsidR="00076C7A" w:rsidRPr="00076C7A" w:rsidRDefault="00076C7A" w:rsidP="00076C7A">
      <w:pPr>
        <w:keepLines/>
        <w:bidi/>
        <w:jc w:val="both"/>
        <w:rPr>
          <w:rFonts w:cs="David" w:hint="cs"/>
          <w:rtl/>
        </w:rPr>
      </w:pPr>
      <w:r w:rsidRPr="00076C7A">
        <w:rPr>
          <w:rFonts w:cs="David" w:hint="cs"/>
          <w:rtl/>
        </w:rPr>
        <w:tab/>
        <w:t xml:space="preserve"> אני לא רוצה להגיד עדיף, אני לא אקבע אם זה עדיף או לא. אני לא בטוח שזה פחות טוב. </w:t>
      </w:r>
    </w:p>
    <w:p w14:paraId="66820781" w14:textId="77777777" w:rsidR="00076C7A" w:rsidRPr="00076C7A" w:rsidRDefault="00076C7A" w:rsidP="00076C7A">
      <w:pPr>
        <w:keepLines/>
        <w:bidi/>
        <w:jc w:val="both"/>
        <w:rPr>
          <w:rFonts w:cs="David" w:hint="cs"/>
          <w:rtl/>
        </w:rPr>
      </w:pPr>
    </w:p>
    <w:p w14:paraId="2566D9B3"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75BA68D6" w14:textId="77777777" w:rsidR="00076C7A" w:rsidRPr="00076C7A" w:rsidRDefault="00076C7A" w:rsidP="00076C7A">
      <w:pPr>
        <w:keepLines/>
        <w:bidi/>
        <w:jc w:val="both"/>
        <w:rPr>
          <w:rFonts w:cs="David" w:hint="cs"/>
          <w:rtl/>
        </w:rPr>
      </w:pPr>
    </w:p>
    <w:p w14:paraId="0B54DE85" w14:textId="77777777" w:rsidR="00076C7A" w:rsidRPr="00076C7A" w:rsidRDefault="00076C7A" w:rsidP="00076C7A">
      <w:pPr>
        <w:keepLines/>
        <w:bidi/>
        <w:jc w:val="both"/>
        <w:rPr>
          <w:rFonts w:cs="David" w:hint="cs"/>
          <w:rtl/>
        </w:rPr>
      </w:pPr>
      <w:r w:rsidRPr="00076C7A">
        <w:rPr>
          <w:rFonts w:cs="David" w:hint="cs"/>
          <w:rtl/>
        </w:rPr>
        <w:tab/>
        <w:t xml:space="preserve"> באי-אמון שעניינו ביטחון. </w:t>
      </w:r>
    </w:p>
    <w:p w14:paraId="51E942B2" w14:textId="77777777" w:rsidR="00076C7A" w:rsidRPr="00076C7A" w:rsidRDefault="00076C7A" w:rsidP="00076C7A">
      <w:pPr>
        <w:keepLines/>
        <w:bidi/>
        <w:jc w:val="both"/>
        <w:rPr>
          <w:rFonts w:cs="David" w:hint="cs"/>
          <w:rtl/>
        </w:rPr>
      </w:pPr>
    </w:p>
    <w:p w14:paraId="7CB09135"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1CBFA9B3" w14:textId="77777777" w:rsidR="00076C7A" w:rsidRPr="00076C7A" w:rsidRDefault="00076C7A" w:rsidP="00076C7A">
      <w:pPr>
        <w:keepLines/>
        <w:bidi/>
        <w:jc w:val="both"/>
        <w:rPr>
          <w:rFonts w:cs="David" w:hint="cs"/>
          <w:rtl/>
        </w:rPr>
      </w:pPr>
    </w:p>
    <w:p w14:paraId="7FDDECD9" w14:textId="77777777" w:rsidR="00076C7A" w:rsidRPr="00076C7A" w:rsidRDefault="00076C7A" w:rsidP="00076C7A">
      <w:pPr>
        <w:keepLines/>
        <w:bidi/>
        <w:jc w:val="both"/>
        <w:rPr>
          <w:rFonts w:cs="David" w:hint="cs"/>
          <w:rtl/>
        </w:rPr>
      </w:pPr>
      <w:r w:rsidRPr="00076C7A">
        <w:rPr>
          <w:rFonts w:cs="David" w:hint="cs"/>
          <w:rtl/>
        </w:rPr>
        <w:tab/>
        <w:t xml:space="preserve">כן, באי-אמון שעניינו נושא ביטחון. אם איציק כהן יענה באי-אמון שנוגע לפעולות של משרד האוצר, אני לא יודע אם זה פחות טוב מאשר שיבוא כל שר אחר בממשלה, בכיר ככל שיהיה, ויענה במקום שר האוצר. </w:t>
      </w:r>
    </w:p>
    <w:p w14:paraId="7FD44334" w14:textId="77777777" w:rsidR="00076C7A" w:rsidRPr="00076C7A" w:rsidRDefault="00076C7A" w:rsidP="00076C7A">
      <w:pPr>
        <w:keepLines/>
        <w:bidi/>
        <w:jc w:val="both"/>
        <w:rPr>
          <w:rFonts w:cs="David" w:hint="cs"/>
          <w:rtl/>
        </w:rPr>
      </w:pPr>
    </w:p>
    <w:p w14:paraId="0D232432"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183040D9" w14:textId="77777777" w:rsidR="00076C7A" w:rsidRPr="00076C7A" w:rsidRDefault="00076C7A" w:rsidP="00076C7A">
      <w:pPr>
        <w:bidi/>
        <w:jc w:val="both"/>
        <w:rPr>
          <w:rFonts w:cs="David" w:hint="cs"/>
          <w:rtl/>
        </w:rPr>
      </w:pPr>
    </w:p>
    <w:p w14:paraId="0E347E88" w14:textId="77777777" w:rsidR="00076C7A" w:rsidRPr="00076C7A" w:rsidRDefault="00076C7A" w:rsidP="00076C7A">
      <w:pPr>
        <w:keepLines/>
        <w:bidi/>
        <w:jc w:val="both"/>
        <w:rPr>
          <w:rFonts w:cs="David" w:hint="cs"/>
          <w:rtl/>
        </w:rPr>
      </w:pPr>
      <w:r w:rsidRPr="00076C7A">
        <w:rPr>
          <w:rFonts w:cs="David" w:hint="cs"/>
          <w:rtl/>
        </w:rPr>
        <w:tab/>
        <w:t xml:space="preserve">אני אומרת לכם שאם זה יתקבל, מעתה ואילך שרים שזה נוגע למשרדם ויש להם סגני שרים, ישלחו רק סגני שרים. </w:t>
      </w:r>
    </w:p>
    <w:p w14:paraId="0EE6D5A4" w14:textId="77777777" w:rsidR="00076C7A" w:rsidRPr="00076C7A" w:rsidRDefault="00076C7A" w:rsidP="00076C7A">
      <w:pPr>
        <w:keepLines/>
        <w:bidi/>
        <w:jc w:val="both"/>
        <w:rPr>
          <w:rFonts w:cs="David" w:hint="cs"/>
          <w:rtl/>
        </w:rPr>
      </w:pPr>
    </w:p>
    <w:p w14:paraId="489EAAD3"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0A0C4DFA" w14:textId="77777777" w:rsidR="00076C7A" w:rsidRPr="00076C7A" w:rsidRDefault="00076C7A" w:rsidP="00076C7A">
      <w:pPr>
        <w:keepLines/>
        <w:bidi/>
        <w:jc w:val="both"/>
        <w:rPr>
          <w:rFonts w:cs="David" w:hint="cs"/>
          <w:rtl/>
        </w:rPr>
      </w:pPr>
    </w:p>
    <w:p w14:paraId="151823D3" w14:textId="77777777" w:rsidR="00076C7A" w:rsidRPr="00076C7A" w:rsidRDefault="00076C7A" w:rsidP="00076C7A">
      <w:pPr>
        <w:keepLines/>
        <w:bidi/>
        <w:jc w:val="both"/>
        <w:rPr>
          <w:rFonts w:cs="David" w:hint="cs"/>
          <w:rtl/>
        </w:rPr>
      </w:pPr>
      <w:r w:rsidRPr="00076C7A">
        <w:rPr>
          <w:rFonts w:cs="David" w:hint="cs"/>
          <w:rtl/>
        </w:rPr>
        <w:tab/>
        <w:t xml:space="preserve">לא בטוח, יש הרבה מאוד שרים בהרבה מאוד מצבים כאלה, שרוצים לבוא ולומר את דברם. </w:t>
      </w:r>
    </w:p>
    <w:p w14:paraId="5A230B60" w14:textId="77777777" w:rsidR="00076C7A" w:rsidRPr="00076C7A" w:rsidRDefault="00076C7A" w:rsidP="00076C7A">
      <w:pPr>
        <w:keepLines/>
        <w:bidi/>
        <w:jc w:val="both"/>
        <w:rPr>
          <w:rFonts w:cs="David" w:hint="cs"/>
          <w:rtl/>
        </w:rPr>
      </w:pPr>
    </w:p>
    <w:p w14:paraId="0D7844C9" w14:textId="77777777" w:rsidR="00076C7A" w:rsidRPr="00076C7A" w:rsidRDefault="00076C7A" w:rsidP="00076C7A">
      <w:pPr>
        <w:keepLines/>
        <w:bidi/>
        <w:jc w:val="both"/>
        <w:rPr>
          <w:rFonts w:cs="David" w:hint="cs"/>
          <w:rtl/>
        </w:rPr>
      </w:pPr>
      <w:r w:rsidRPr="00076C7A">
        <w:rPr>
          <w:rFonts w:cs="David" w:hint="cs"/>
          <w:u w:val="single"/>
          <w:rtl/>
        </w:rPr>
        <w:t>אתי בן-יוסף:</w:t>
      </w:r>
    </w:p>
    <w:p w14:paraId="59F37D81" w14:textId="77777777" w:rsidR="00076C7A" w:rsidRPr="00076C7A" w:rsidRDefault="00076C7A" w:rsidP="00076C7A">
      <w:pPr>
        <w:keepLines/>
        <w:bidi/>
        <w:jc w:val="both"/>
        <w:rPr>
          <w:rFonts w:cs="David" w:hint="cs"/>
          <w:rtl/>
        </w:rPr>
      </w:pPr>
    </w:p>
    <w:p w14:paraId="6D229753" w14:textId="77777777" w:rsidR="00076C7A" w:rsidRPr="00076C7A" w:rsidRDefault="00076C7A" w:rsidP="00076C7A">
      <w:pPr>
        <w:keepLines/>
        <w:bidi/>
        <w:jc w:val="both"/>
        <w:rPr>
          <w:rFonts w:cs="David" w:hint="cs"/>
          <w:rtl/>
        </w:rPr>
      </w:pPr>
      <w:r w:rsidRPr="00076C7A">
        <w:rPr>
          <w:rFonts w:cs="David" w:hint="cs"/>
          <w:rtl/>
        </w:rPr>
        <w:tab/>
        <w:t>כמה סגני שרים יש?</w:t>
      </w:r>
    </w:p>
    <w:p w14:paraId="631446B5" w14:textId="77777777" w:rsidR="00076C7A" w:rsidRPr="00076C7A" w:rsidRDefault="00076C7A" w:rsidP="00076C7A">
      <w:pPr>
        <w:keepLines/>
        <w:bidi/>
        <w:jc w:val="both"/>
        <w:rPr>
          <w:rFonts w:cs="David" w:hint="cs"/>
          <w:rtl/>
        </w:rPr>
      </w:pPr>
    </w:p>
    <w:p w14:paraId="1BE97BD3"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674020F8" w14:textId="77777777" w:rsidR="00076C7A" w:rsidRPr="00076C7A" w:rsidRDefault="00076C7A" w:rsidP="00076C7A">
      <w:pPr>
        <w:bidi/>
        <w:jc w:val="both"/>
        <w:rPr>
          <w:rFonts w:cs="David" w:hint="cs"/>
          <w:rtl/>
        </w:rPr>
      </w:pPr>
    </w:p>
    <w:p w14:paraId="223DC9B3" w14:textId="77777777" w:rsidR="00076C7A" w:rsidRPr="00076C7A" w:rsidRDefault="00076C7A" w:rsidP="00076C7A">
      <w:pPr>
        <w:bidi/>
        <w:jc w:val="both"/>
        <w:rPr>
          <w:rFonts w:cs="David" w:hint="cs"/>
          <w:rtl/>
        </w:rPr>
      </w:pPr>
      <w:r w:rsidRPr="00076C7A">
        <w:rPr>
          <w:rFonts w:cs="David" w:hint="cs"/>
          <w:rtl/>
        </w:rPr>
        <w:tab/>
        <w:t xml:space="preserve">יש לא מעט. </w:t>
      </w:r>
    </w:p>
    <w:p w14:paraId="376F9851" w14:textId="77777777" w:rsidR="00076C7A" w:rsidRPr="00076C7A" w:rsidRDefault="00076C7A" w:rsidP="00076C7A">
      <w:pPr>
        <w:bidi/>
        <w:jc w:val="both"/>
        <w:rPr>
          <w:rFonts w:cs="David" w:hint="cs"/>
          <w:rtl/>
        </w:rPr>
      </w:pPr>
    </w:p>
    <w:p w14:paraId="4F332F6B"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79AF0D76" w14:textId="77777777" w:rsidR="00076C7A" w:rsidRPr="00076C7A" w:rsidRDefault="00076C7A" w:rsidP="00076C7A">
      <w:pPr>
        <w:keepLines/>
        <w:bidi/>
        <w:jc w:val="both"/>
        <w:rPr>
          <w:rFonts w:cs="David" w:hint="cs"/>
          <w:rtl/>
        </w:rPr>
      </w:pPr>
    </w:p>
    <w:p w14:paraId="4BA44FCB" w14:textId="77777777" w:rsidR="00076C7A" w:rsidRPr="00076C7A" w:rsidRDefault="00076C7A" w:rsidP="00076C7A">
      <w:pPr>
        <w:keepLines/>
        <w:bidi/>
        <w:jc w:val="both"/>
        <w:rPr>
          <w:rFonts w:cs="David" w:hint="cs"/>
          <w:rtl/>
        </w:rPr>
      </w:pPr>
      <w:r w:rsidRPr="00076C7A">
        <w:rPr>
          <w:rFonts w:cs="David" w:hint="cs"/>
          <w:rtl/>
        </w:rPr>
        <w:tab/>
        <w:t xml:space="preserve">תשעה. </w:t>
      </w:r>
    </w:p>
    <w:p w14:paraId="7995F62F" w14:textId="77777777" w:rsidR="00076C7A" w:rsidRPr="00076C7A" w:rsidRDefault="00076C7A" w:rsidP="00076C7A">
      <w:pPr>
        <w:keepLines/>
        <w:bidi/>
        <w:jc w:val="both"/>
        <w:rPr>
          <w:rFonts w:cs="David" w:hint="cs"/>
          <w:rtl/>
        </w:rPr>
      </w:pPr>
    </w:p>
    <w:p w14:paraId="0912684E" w14:textId="77777777" w:rsidR="00076C7A" w:rsidRPr="00076C7A" w:rsidRDefault="00076C7A" w:rsidP="00076C7A">
      <w:pPr>
        <w:keepLines/>
        <w:bidi/>
        <w:jc w:val="both"/>
        <w:rPr>
          <w:rFonts w:cs="David" w:hint="cs"/>
          <w:rtl/>
        </w:rPr>
      </w:pPr>
      <w:r w:rsidRPr="00076C7A">
        <w:rPr>
          <w:rFonts w:cs="David" w:hint="cs"/>
          <w:u w:val="single"/>
          <w:rtl/>
        </w:rPr>
        <w:t>שלמה מלכה:</w:t>
      </w:r>
    </w:p>
    <w:p w14:paraId="22383C4C" w14:textId="77777777" w:rsidR="00076C7A" w:rsidRPr="00076C7A" w:rsidRDefault="00076C7A" w:rsidP="00076C7A">
      <w:pPr>
        <w:keepLines/>
        <w:bidi/>
        <w:jc w:val="both"/>
        <w:rPr>
          <w:rFonts w:cs="David" w:hint="cs"/>
          <w:rtl/>
        </w:rPr>
      </w:pPr>
    </w:p>
    <w:p w14:paraId="626DFFC8" w14:textId="77777777" w:rsidR="00076C7A" w:rsidRPr="00076C7A" w:rsidRDefault="00076C7A" w:rsidP="00076C7A">
      <w:pPr>
        <w:keepLines/>
        <w:bidi/>
        <w:jc w:val="both"/>
        <w:rPr>
          <w:rFonts w:cs="David" w:hint="cs"/>
          <w:rtl/>
        </w:rPr>
      </w:pPr>
      <w:r w:rsidRPr="00076C7A">
        <w:rPr>
          <w:rFonts w:cs="David" w:hint="cs"/>
          <w:rtl/>
        </w:rPr>
        <w:tab/>
        <w:t>אתה צובע את זה רק לאגודת ישראל, כי רק הם - - -</w:t>
      </w:r>
    </w:p>
    <w:p w14:paraId="30FA8322" w14:textId="77777777" w:rsidR="00076C7A" w:rsidRPr="00076C7A" w:rsidRDefault="00076C7A" w:rsidP="00076C7A">
      <w:pPr>
        <w:keepLines/>
        <w:bidi/>
        <w:jc w:val="both"/>
        <w:rPr>
          <w:rFonts w:cs="David" w:hint="cs"/>
          <w:rtl/>
        </w:rPr>
      </w:pPr>
    </w:p>
    <w:p w14:paraId="15858346"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3E09D8B1" w14:textId="77777777" w:rsidR="00076C7A" w:rsidRPr="00076C7A" w:rsidRDefault="00076C7A" w:rsidP="00076C7A">
      <w:pPr>
        <w:keepLines/>
        <w:bidi/>
        <w:jc w:val="both"/>
        <w:rPr>
          <w:rFonts w:cs="David" w:hint="cs"/>
          <w:rtl/>
        </w:rPr>
      </w:pPr>
    </w:p>
    <w:p w14:paraId="1ACAC3FD" w14:textId="77777777" w:rsidR="00076C7A" w:rsidRPr="00076C7A" w:rsidRDefault="00076C7A" w:rsidP="00076C7A">
      <w:pPr>
        <w:keepLines/>
        <w:bidi/>
        <w:jc w:val="both"/>
        <w:rPr>
          <w:rFonts w:cs="David" w:hint="cs"/>
          <w:rtl/>
        </w:rPr>
      </w:pPr>
      <w:r w:rsidRPr="00076C7A">
        <w:rPr>
          <w:rFonts w:cs="David" w:hint="cs"/>
          <w:rtl/>
        </w:rPr>
        <w:tab/>
        <w:t xml:space="preserve">את זה אנחנו לא יודעים, כי זה יכול לקרות לא רק שם. לא בהכרח, לא נכון, למשל במשרד לענייני גמלאים יש סגנית שר שאין שר מעליה והיא לא מיהדות התורה. </w:t>
      </w:r>
    </w:p>
    <w:p w14:paraId="6FCD7189" w14:textId="77777777" w:rsidR="00076C7A" w:rsidRPr="00076C7A" w:rsidRDefault="00076C7A" w:rsidP="00076C7A">
      <w:pPr>
        <w:keepLines/>
        <w:bidi/>
        <w:jc w:val="both"/>
        <w:rPr>
          <w:rFonts w:cs="David" w:hint="cs"/>
          <w:rtl/>
        </w:rPr>
      </w:pPr>
    </w:p>
    <w:p w14:paraId="3789908D"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337B4DC3" w14:textId="77777777" w:rsidR="00076C7A" w:rsidRPr="00076C7A" w:rsidRDefault="00076C7A" w:rsidP="00076C7A">
      <w:pPr>
        <w:bidi/>
        <w:jc w:val="both"/>
        <w:rPr>
          <w:rFonts w:cs="David" w:hint="cs"/>
          <w:rtl/>
        </w:rPr>
      </w:pPr>
    </w:p>
    <w:p w14:paraId="1C62F1D5" w14:textId="77777777" w:rsidR="00076C7A" w:rsidRPr="00076C7A" w:rsidRDefault="00076C7A" w:rsidP="00076C7A">
      <w:pPr>
        <w:bidi/>
        <w:jc w:val="both"/>
        <w:rPr>
          <w:rFonts w:cs="David" w:hint="cs"/>
          <w:rtl/>
        </w:rPr>
      </w:pPr>
      <w:r w:rsidRPr="00076C7A">
        <w:rPr>
          <w:rFonts w:cs="David" w:hint="cs"/>
          <w:rtl/>
        </w:rPr>
        <w:tab/>
        <w:t xml:space="preserve">אבל בדרך כלל לא מגישים אי-אמון בנושא שלה. </w:t>
      </w:r>
    </w:p>
    <w:p w14:paraId="1AE43081" w14:textId="77777777" w:rsidR="00076C7A" w:rsidRPr="00076C7A" w:rsidRDefault="00076C7A" w:rsidP="00076C7A">
      <w:pPr>
        <w:keepLines/>
        <w:bidi/>
        <w:jc w:val="both"/>
        <w:rPr>
          <w:rFonts w:cs="David" w:hint="cs"/>
          <w:rtl/>
        </w:rPr>
      </w:pPr>
    </w:p>
    <w:p w14:paraId="3F257A36"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1BCE500C" w14:textId="77777777" w:rsidR="00076C7A" w:rsidRPr="00076C7A" w:rsidRDefault="00076C7A" w:rsidP="00076C7A">
      <w:pPr>
        <w:keepLines/>
        <w:bidi/>
        <w:jc w:val="both"/>
        <w:rPr>
          <w:rFonts w:cs="David" w:hint="cs"/>
          <w:rtl/>
        </w:rPr>
      </w:pPr>
    </w:p>
    <w:p w14:paraId="54E19B73" w14:textId="77777777" w:rsidR="00076C7A" w:rsidRPr="00076C7A" w:rsidRDefault="00076C7A" w:rsidP="00076C7A">
      <w:pPr>
        <w:keepLines/>
        <w:bidi/>
        <w:jc w:val="both"/>
        <w:rPr>
          <w:rFonts w:cs="David" w:hint="cs"/>
          <w:rtl/>
        </w:rPr>
      </w:pPr>
      <w:r w:rsidRPr="00076C7A">
        <w:rPr>
          <w:rFonts w:cs="David" w:hint="cs"/>
          <w:rtl/>
        </w:rPr>
        <w:tab/>
        <w:t xml:space="preserve">לא חשוב, זה לא נקודתי בעניין מפלגתי כזה או אחר. אני חושב שזה ההסדר הנכון. הרי בסוף, אם יוגש אי-אמון ושר האוצר לא רוצה להשיב, אין לו בעיה, הוא שולח את השר המקשר שיענה במקומו. אין לו קושי לברוח מזה, אם הוא רוצה לברוח מזה. אני חושב שאם כבר הוא רוצה לברוח, יותר טוב שייתן לסגן שר האוצר, זאת תהיה תשובה יותר רצינית. אני חושב שברוב המקרים הבעיה הזאת לא קיימת, בטח כאשר הממשלה בדרך כלל מעדיפה תשובה אחת לכל ההצעות כולן ולא להתחיל  לפצל את התשובות. </w:t>
      </w:r>
    </w:p>
    <w:p w14:paraId="6E15625E" w14:textId="77777777" w:rsidR="00076C7A" w:rsidRPr="00076C7A" w:rsidRDefault="00076C7A" w:rsidP="00076C7A">
      <w:pPr>
        <w:keepLines/>
        <w:bidi/>
        <w:jc w:val="both"/>
        <w:rPr>
          <w:rFonts w:cs="David" w:hint="cs"/>
          <w:rtl/>
        </w:rPr>
      </w:pPr>
    </w:p>
    <w:p w14:paraId="456B96F3"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4B8ACA35" w14:textId="77777777" w:rsidR="00076C7A" w:rsidRPr="00076C7A" w:rsidRDefault="00076C7A" w:rsidP="00076C7A">
      <w:pPr>
        <w:bidi/>
        <w:jc w:val="both"/>
        <w:rPr>
          <w:rFonts w:cs="David" w:hint="cs"/>
          <w:rtl/>
        </w:rPr>
      </w:pPr>
    </w:p>
    <w:p w14:paraId="267C3C9B" w14:textId="77777777" w:rsidR="00076C7A" w:rsidRPr="00076C7A" w:rsidRDefault="00076C7A" w:rsidP="00076C7A">
      <w:pPr>
        <w:bidi/>
        <w:jc w:val="both"/>
        <w:rPr>
          <w:rFonts w:cs="David" w:hint="cs"/>
          <w:rtl/>
        </w:rPr>
      </w:pPr>
      <w:r w:rsidRPr="00076C7A">
        <w:rPr>
          <w:rFonts w:cs="David" w:hint="cs"/>
          <w:rtl/>
        </w:rPr>
        <w:tab/>
        <w:t xml:space="preserve">- - - בדרך כלל עונים אפילו פעמיים. </w:t>
      </w:r>
    </w:p>
    <w:p w14:paraId="072DC8A0" w14:textId="77777777" w:rsidR="00076C7A" w:rsidRPr="00076C7A" w:rsidRDefault="00076C7A" w:rsidP="00076C7A">
      <w:pPr>
        <w:keepLines/>
        <w:bidi/>
        <w:jc w:val="both"/>
        <w:rPr>
          <w:rFonts w:cs="David" w:hint="cs"/>
          <w:rtl/>
        </w:rPr>
      </w:pPr>
    </w:p>
    <w:p w14:paraId="02764C17"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0F51B70B" w14:textId="77777777" w:rsidR="00076C7A" w:rsidRPr="00076C7A" w:rsidRDefault="00076C7A" w:rsidP="00076C7A">
      <w:pPr>
        <w:keepLines/>
        <w:bidi/>
        <w:jc w:val="both"/>
        <w:rPr>
          <w:rFonts w:cs="David" w:hint="cs"/>
          <w:rtl/>
        </w:rPr>
      </w:pPr>
    </w:p>
    <w:p w14:paraId="4CE7ECAD" w14:textId="77777777" w:rsidR="00076C7A" w:rsidRPr="00076C7A" w:rsidRDefault="00076C7A" w:rsidP="00076C7A">
      <w:pPr>
        <w:keepLines/>
        <w:bidi/>
        <w:jc w:val="both"/>
        <w:rPr>
          <w:rFonts w:cs="David" w:hint="cs"/>
          <w:rtl/>
        </w:rPr>
      </w:pPr>
      <w:r w:rsidRPr="00076C7A">
        <w:rPr>
          <w:rFonts w:cs="David" w:hint="cs"/>
          <w:rtl/>
        </w:rPr>
        <w:tab/>
        <w:t xml:space="preserve">לפעמים, הרבה פעמים לא. מהניסיון הקצר שלי פה בקדנציה הזאת, רוב הפעמים לא ענו פעמיים.  </w:t>
      </w:r>
    </w:p>
    <w:p w14:paraId="786F84DB" w14:textId="77777777" w:rsidR="00076C7A" w:rsidRPr="00076C7A" w:rsidRDefault="00076C7A" w:rsidP="00076C7A">
      <w:pPr>
        <w:keepLines/>
        <w:bidi/>
        <w:jc w:val="both"/>
        <w:rPr>
          <w:rFonts w:cs="David" w:hint="cs"/>
          <w:rtl/>
        </w:rPr>
      </w:pPr>
    </w:p>
    <w:p w14:paraId="6948C7DB"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282817F8" w14:textId="77777777" w:rsidR="00076C7A" w:rsidRPr="00076C7A" w:rsidRDefault="00076C7A" w:rsidP="00076C7A">
      <w:pPr>
        <w:bidi/>
        <w:jc w:val="both"/>
        <w:rPr>
          <w:rFonts w:cs="David" w:hint="cs"/>
          <w:rtl/>
        </w:rPr>
      </w:pPr>
    </w:p>
    <w:p w14:paraId="252C3ECA" w14:textId="77777777" w:rsidR="00076C7A" w:rsidRPr="00076C7A" w:rsidRDefault="00076C7A" w:rsidP="00076C7A">
      <w:pPr>
        <w:bidi/>
        <w:jc w:val="both"/>
        <w:rPr>
          <w:rFonts w:cs="David" w:hint="cs"/>
          <w:rtl/>
        </w:rPr>
      </w:pPr>
      <w:r w:rsidRPr="00076C7A">
        <w:rPr>
          <w:rFonts w:cs="David" w:hint="cs"/>
          <w:rtl/>
        </w:rPr>
        <w:tab/>
        <w:t xml:space="preserve">לא, כל נושא מקבל תשובה.  </w:t>
      </w:r>
    </w:p>
    <w:p w14:paraId="2D719FFA"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7B13166E" w14:textId="77777777" w:rsidR="00076C7A" w:rsidRPr="00076C7A" w:rsidRDefault="00076C7A" w:rsidP="00076C7A">
      <w:pPr>
        <w:keepLines/>
        <w:bidi/>
        <w:jc w:val="both"/>
        <w:rPr>
          <w:rFonts w:cs="David" w:hint="cs"/>
          <w:rtl/>
        </w:rPr>
      </w:pPr>
    </w:p>
    <w:p w14:paraId="26506749" w14:textId="77777777" w:rsidR="00076C7A" w:rsidRPr="00076C7A" w:rsidRDefault="00076C7A" w:rsidP="00076C7A">
      <w:pPr>
        <w:keepLines/>
        <w:bidi/>
        <w:jc w:val="both"/>
        <w:rPr>
          <w:rFonts w:cs="David" w:hint="cs"/>
          <w:rtl/>
        </w:rPr>
      </w:pPr>
      <w:r w:rsidRPr="00076C7A">
        <w:rPr>
          <w:rFonts w:cs="David" w:hint="cs"/>
          <w:rtl/>
        </w:rPr>
        <w:tab/>
        <w:t xml:space="preserve">גם כתבנו: תציג את תשובתה לאחר כל אחת מהן, אלא אם כן עסקו בנושא אחד".  </w:t>
      </w:r>
    </w:p>
    <w:p w14:paraId="75970F97" w14:textId="77777777" w:rsidR="00076C7A" w:rsidRPr="00076C7A" w:rsidRDefault="00076C7A" w:rsidP="00076C7A">
      <w:pPr>
        <w:keepLines/>
        <w:bidi/>
        <w:jc w:val="both"/>
        <w:rPr>
          <w:rFonts w:cs="David" w:hint="cs"/>
          <w:rtl/>
        </w:rPr>
      </w:pPr>
    </w:p>
    <w:p w14:paraId="3F3E1D46"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4CF5E55D" w14:textId="77777777" w:rsidR="00076C7A" w:rsidRPr="00076C7A" w:rsidRDefault="00076C7A" w:rsidP="00076C7A">
      <w:pPr>
        <w:bidi/>
        <w:jc w:val="both"/>
        <w:rPr>
          <w:rFonts w:cs="David" w:hint="cs"/>
          <w:rtl/>
        </w:rPr>
      </w:pPr>
    </w:p>
    <w:p w14:paraId="106CFFF3" w14:textId="77777777" w:rsidR="00076C7A" w:rsidRPr="00076C7A" w:rsidRDefault="00076C7A" w:rsidP="00076C7A">
      <w:pPr>
        <w:bidi/>
        <w:jc w:val="both"/>
        <w:rPr>
          <w:rFonts w:cs="David" w:hint="cs"/>
          <w:rtl/>
        </w:rPr>
      </w:pPr>
      <w:r w:rsidRPr="00076C7A">
        <w:rPr>
          <w:rFonts w:cs="David" w:hint="cs"/>
          <w:rtl/>
        </w:rPr>
        <w:tab/>
        <w:t xml:space="preserve">אני חושבת שזאת טעות. </w:t>
      </w:r>
    </w:p>
    <w:p w14:paraId="40A3B49D" w14:textId="77777777" w:rsidR="00076C7A" w:rsidRPr="00076C7A" w:rsidRDefault="00076C7A" w:rsidP="00076C7A">
      <w:pPr>
        <w:keepLines/>
        <w:bidi/>
        <w:jc w:val="both"/>
        <w:rPr>
          <w:rFonts w:cs="David" w:hint="cs"/>
          <w:rtl/>
        </w:rPr>
      </w:pPr>
    </w:p>
    <w:p w14:paraId="6354D2BC"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48255F1F" w14:textId="77777777" w:rsidR="00076C7A" w:rsidRPr="00076C7A" w:rsidRDefault="00076C7A" w:rsidP="00076C7A">
      <w:pPr>
        <w:keepLines/>
        <w:bidi/>
        <w:jc w:val="both"/>
        <w:rPr>
          <w:rFonts w:cs="David" w:hint="cs"/>
          <w:rtl/>
        </w:rPr>
      </w:pPr>
    </w:p>
    <w:p w14:paraId="5CBF0685" w14:textId="77777777" w:rsidR="00076C7A" w:rsidRPr="00076C7A" w:rsidRDefault="00076C7A" w:rsidP="00076C7A">
      <w:pPr>
        <w:keepLines/>
        <w:bidi/>
        <w:jc w:val="both"/>
        <w:rPr>
          <w:rFonts w:cs="David" w:hint="cs"/>
          <w:rtl/>
        </w:rPr>
      </w:pPr>
      <w:r w:rsidRPr="00076C7A">
        <w:rPr>
          <w:rFonts w:cs="David" w:hint="cs"/>
          <w:rtl/>
        </w:rPr>
        <w:tab/>
        <w:t xml:space="preserve">אגב, זה היה על דעתו של רוני בר-און.  </w:t>
      </w:r>
    </w:p>
    <w:p w14:paraId="276A097D" w14:textId="77777777" w:rsidR="00076C7A" w:rsidRPr="00076C7A" w:rsidRDefault="00076C7A" w:rsidP="00076C7A">
      <w:pPr>
        <w:keepLines/>
        <w:bidi/>
        <w:jc w:val="both"/>
        <w:rPr>
          <w:rFonts w:cs="David" w:hint="cs"/>
          <w:rtl/>
        </w:rPr>
      </w:pPr>
    </w:p>
    <w:p w14:paraId="29FACCD7" w14:textId="77777777" w:rsidR="00076C7A" w:rsidRPr="00076C7A" w:rsidRDefault="00076C7A" w:rsidP="00076C7A">
      <w:pPr>
        <w:bidi/>
        <w:jc w:val="both"/>
        <w:rPr>
          <w:rFonts w:cs="David" w:hint="cs"/>
          <w:rtl/>
        </w:rPr>
      </w:pPr>
      <w:r w:rsidRPr="00076C7A">
        <w:rPr>
          <w:rFonts w:cs="David" w:hint="cs"/>
          <w:u w:val="single"/>
          <w:rtl/>
        </w:rPr>
        <w:t>תמר כנפו:</w:t>
      </w:r>
    </w:p>
    <w:p w14:paraId="15911213" w14:textId="77777777" w:rsidR="00076C7A" w:rsidRPr="00076C7A" w:rsidRDefault="00076C7A" w:rsidP="00076C7A">
      <w:pPr>
        <w:bidi/>
        <w:jc w:val="both"/>
        <w:rPr>
          <w:rFonts w:cs="David" w:hint="cs"/>
          <w:rtl/>
        </w:rPr>
      </w:pPr>
    </w:p>
    <w:p w14:paraId="796F1EB1" w14:textId="77777777" w:rsidR="00076C7A" w:rsidRPr="00076C7A" w:rsidRDefault="00076C7A" w:rsidP="00076C7A">
      <w:pPr>
        <w:bidi/>
        <w:jc w:val="both"/>
        <w:rPr>
          <w:rFonts w:cs="David" w:hint="cs"/>
          <w:rtl/>
        </w:rPr>
      </w:pPr>
      <w:r w:rsidRPr="00076C7A">
        <w:rPr>
          <w:rFonts w:cs="David" w:hint="cs"/>
          <w:rtl/>
        </w:rPr>
        <w:tab/>
        <w:t xml:space="preserve">אבל זה רוני בר-און העלה את זה. </w:t>
      </w:r>
    </w:p>
    <w:p w14:paraId="36F96A8E" w14:textId="77777777" w:rsidR="00076C7A" w:rsidRPr="00076C7A" w:rsidRDefault="00076C7A" w:rsidP="00076C7A">
      <w:pPr>
        <w:bidi/>
        <w:jc w:val="both"/>
        <w:rPr>
          <w:rFonts w:cs="David" w:hint="cs"/>
          <w:rtl/>
        </w:rPr>
      </w:pPr>
    </w:p>
    <w:p w14:paraId="1979A5FA" w14:textId="77777777" w:rsidR="00076C7A" w:rsidRPr="00076C7A" w:rsidRDefault="00076C7A" w:rsidP="00076C7A">
      <w:pPr>
        <w:bidi/>
        <w:jc w:val="both"/>
        <w:rPr>
          <w:rFonts w:cs="David" w:hint="cs"/>
          <w:rtl/>
        </w:rPr>
      </w:pPr>
      <w:r w:rsidRPr="00076C7A">
        <w:rPr>
          <w:rFonts w:cs="David" w:hint="cs"/>
          <w:u w:val="single"/>
          <w:rtl/>
        </w:rPr>
        <w:t>ארבל אסטרחן:</w:t>
      </w:r>
    </w:p>
    <w:p w14:paraId="6AE119DF" w14:textId="77777777" w:rsidR="00076C7A" w:rsidRPr="00076C7A" w:rsidRDefault="00076C7A" w:rsidP="00076C7A">
      <w:pPr>
        <w:bidi/>
        <w:jc w:val="both"/>
        <w:rPr>
          <w:rFonts w:cs="David" w:hint="cs"/>
          <w:rtl/>
        </w:rPr>
      </w:pPr>
    </w:p>
    <w:p w14:paraId="58AA66BD" w14:textId="77777777" w:rsidR="00076C7A" w:rsidRPr="00076C7A" w:rsidRDefault="00076C7A" w:rsidP="00076C7A">
      <w:pPr>
        <w:bidi/>
        <w:jc w:val="both"/>
        <w:rPr>
          <w:rFonts w:cs="David" w:hint="cs"/>
          <w:rtl/>
        </w:rPr>
      </w:pPr>
      <w:r w:rsidRPr="00076C7A">
        <w:rPr>
          <w:rFonts w:cs="David" w:hint="cs"/>
          <w:rtl/>
        </w:rPr>
        <w:tab/>
        <w:t xml:space="preserve">הוא העלה את עניין סגן השר. </w:t>
      </w:r>
    </w:p>
    <w:p w14:paraId="1C343BB3" w14:textId="77777777" w:rsidR="00076C7A" w:rsidRPr="00076C7A" w:rsidRDefault="00076C7A" w:rsidP="00076C7A">
      <w:pPr>
        <w:keepLines/>
        <w:bidi/>
        <w:jc w:val="both"/>
        <w:rPr>
          <w:rFonts w:cs="David" w:hint="cs"/>
          <w:rtl/>
        </w:rPr>
      </w:pPr>
    </w:p>
    <w:p w14:paraId="1AE3101B"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13ED99A1" w14:textId="77777777" w:rsidR="00076C7A" w:rsidRPr="00076C7A" w:rsidRDefault="00076C7A" w:rsidP="00076C7A">
      <w:pPr>
        <w:keepLines/>
        <w:bidi/>
        <w:jc w:val="both"/>
        <w:rPr>
          <w:rFonts w:cs="David" w:hint="cs"/>
          <w:rtl/>
        </w:rPr>
      </w:pPr>
    </w:p>
    <w:p w14:paraId="1D2B6359" w14:textId="77777777" w:rsidR="00076C7A" w:rsidRPr="00076C7A" w:rsidRDefault="00076C7A" w:rsidP="00076C7A">
      <w:pPr>
        <w:keepLines/>
        <w:bidi/>
        <w:jc w:val="both"/>
        <w:rPr>
          <w:rFonts w:cs="David" w:hint="cs"/>
          <w:rtl/>
        </w:rPr>
      </w:pPr>
      <w:r w:rsidRPr="00076C7A">
        <w:rPr>
          <w:rFonts w:cs="David" w:hint="cs"/>
          <w:rtl/>
        </w:rPr>
        <w:tab/>
        <w:t xml:space="preserve">אני חושב שרוני העלה דבר נכון. הסיטואציה שבה באופן אוטומטי מופיע סגן שר האוצר ועונה על הצעת אי-אמון בעניין מערכת הבריאות היא לא במקומה. על זה אני לא מתווכח בכלל. מייד כשהוא פנה אליי, אמרתי לו: צודק מאה אחוז. </w:t>
      </w:r>
    </w:p>
    <w:p w14:paraId="248F071B" w14:textId="77777777" w:rsidR="00076C7A" w:rsidRPr="00076C7A" w:rsidRDefault="00076C7A" w:rsidP="00076C7A">
      <w:pPr>
        <w:keepLines/>
        <w:bidi/>
        <w:jc w:val="both"/>
        <w:rPr>
          <w:rFonts w:cs="David" w:hint="cs"/>
          <w:rtl/>
        </w:rPr>
      </w:pPr>
    </w:p>
    <w:p w14:paraId="1E104C03"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7240C137" w14:textId="77777777" w:rsidR="00076C7A" w:rsidRPr="00076C7A" w:rsidRDefault="00076C7A" w:rsidP="00076C7A">
      <w:pPr>
        <w:bidi/>
        <w:jc w:val="both"/>
        <w:rPr>
          <w:rFonts w:cs="David" w:hint="cs"/>
          <w:rtl/>
        </w:rPr>
      </w:pPr>
    </w:p>
    <w:p w14:paraId="394148AD" w14:textId="77777777" w:rsidR="00076C7A" w:rsidRPr="00076C7A" w:rsidRDefault="00076C7A" w:rsidP="00076C7A">
      <w:pPr>
        <w:bidi/>
        <w:jc w:val="both"/>
        <w:rPr>
          <w:rFonts w:cs="David" w:hint="cs"/>
          <w:rtl/>
        </w:rPr>
      </w:pPr>
      <w:r w:rsidRPr="00076C7A">
        <w:rPr>
          <w:rFonts w:cs="David" w:hint="cs"/>
          <w:rtl/>
        </w:rPr>
        <w:tab/>
        <w:t xml:space="preserve">יכול להיות שרוני בר-און ראה מול העיניים את המקרה הספציפי של סגן שר הבריאות, שבאמת אין שר מעליו אלא ראש ממשלה, אבל לא חשב שזה גם יכול ליפול על סגן שר התעשייה, המסחר והתעסוקה.  </w:t>
      </w:r>
    </w:p>
    <w:p w14:paraId="188DEBB1" w14:textId="77777777" w:rsidR="00076C7A" w:rsidRPr="00076C7A" w:rsidRDefault="00076C7A" w:rsidP="00076C7A">
      <w:pPr>
        <w:keepLines/>
        <w:bidi/>
        <w:jc w:val="both"/>
        <w:rPr>
          <w:rFonts w:cs="David" w:hint="cs"/>
          <w:rtl/>
        </w:rPr>
      </w:pPr>
    </w:p>
    <w:p w14:paraId="1797ACC9"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30CC5970" w14:textId="77777777" w:rsidR="00076C7A" w:rsidRPr="00076C7A" w:rsidRDefault="00076C7A" w:rsidP="00076C7A">
      <w:pPr>
        <w:keepLines/>
        <w:bidi/>
        <w:jc w:val="both"/>
        <w:rPr>
          <w:rFonts w:cs="David" w:hint="cs"/>
          <w:rtl/>
        </w:rPr>
      </w:pPr>
    </w:p>
    <w:p w14:paraId="2A8FDCEE" w14:textId="77777777" w:rsidR="00076C7A" w:rsidRPr="00076C7A" w:rsidRDefault="00076C7A" w:rsidP="00076C7A">
      <w:pPr>
        <w:keepLines/>
        <w:bidi/>
        <w:jc w:val="both"/>
        <w:rPr>
          <w:rFonts w:cs="David" w:hint="cs"/>
          <w:rtl/>
        </w:rPr>
      </w:pPr>
      <w:r w:rsidRPr="00076C7A">
        <w:rPr>
          <w:rFonts w:cs="David" w:hint="cs"/>
          <w:rtl/>
        </w:rPr>
        <w:tab/>
        <w:t xml:space="preserve">לא, זה היה בדיוק הפוך, ואני גם אתאר לך את התהליך. רוני בר-און בא ואמר לי: שמע, צריך לאסור על סגן שר באופן טוטלי. האמת, שכאשר הוא אמר לי את זה, זה היה נשמע לי גם נכון וגם הגיוני. אמרתי לו: יש בזה הגיון, אני אביא את זה לדיון ונעשה את זה. הכנו כבר אפילו איזשהו בסיס על העניין הזה, ואז כשישבנו עם יושב ראש הכנסת ראובן ריבלין, הוא אמר: אתם לא לוקחים בחשבון את המקרה של שר הבריאות וכן הלאה. אז הוא אמר לו: שמע, נכון, אבל </w:t>
      </w:r>
      <w:r w:rsidRPr="00076C7A">
        <w:rPr>
          <w:rFonts w:cs="David"/>
          <w:rtl/>
        </w:rPr>
        <w:t>–</w:t>
      </w:r>
      <w:r w:rsidRPr="00076C7A">
        <w:rPr>
          <w:rFonts w:cs="David" w:hint="cs"/>
          <w:rtl/>
        </w:rPr>
        <w:t xml:space="preserve"> ואמר לו רוני בר-און: אתה צודק, ואז הם הגיעו לנוסחה הזאת, שבה הוכנס האלמנט שגם יהיה צריך באישור של היושב ראש, כלומר: זה רק בענייני המשרד ורק באישור. זה היה באיזושהי התדיינות ביניהם, זאת לא </w:t>
      </w:r>
      <w:proofErr w:type="spellStart"/>
      <w:r w:rsidRPr="00076C7A">
        <w:rPr>
          <w:rFonts w:cs="David" w:hint="cs"/>
          <w:rtl/>
        </w:rPr>
        <w:t>היתה</w:t>
      </w:r>
      <w:proofErr w:type="spellEnd"/>
      <w:r w:rsidRPr="00076C7A">
        <w:rPr>
          <w:rFonts w:cs="David" w:hint="cs"/>
          <w:rtl/>
        </w:rPr>
        <w:t xml:space="preserve"> ההצעה של רוני בר-און. עמדת הפתיחה </w:t>
      </w:r>
      <w:proofErr w:type="spellStart"/>
      <w:r w:rsidRPr="00076C7A">
        <w:rPr>
          <w:rFonts w:cs="David" w:hint="cs"/>
          <w:rtl/>
        </w:rPr>
        <w:t>היתה</w:t>
      </w:r>
      <w:proofErr w:type="spellEnd"/>
      <w:r w:rsidRPr="00076C7A">
        <w:rPr>
          <w:rFonts w:cs="David" w:hint="cs"/>
          <w:rtl/>
        </w:rPr>
        <w:t xml:space="preserve"> גורפת לגמרי, ואני אומר לך את האמת, היא גם נראתה לי נכונה בראייה הראשונית. </w:t>
      </w:r>
    </w:p>
    <w:p w14:paraId="6C1B55A0" w14:textId="77777777" w:rsidR="00076C7A" w:rsidRPr="00076C7A" w:rsidRDefault="00076C7A" w:rsidP="00076C7A">
      <w:pPr>
        <w:keepLines/>
        <w:bidi/>
        <w:jc w:val="both"/>
        <w:rPr>
          <w:rFonts w:cs="David" w:hint="cs"/>
          <w:rtl/>
        </w:rPr>
      </w:pPr>
    </w:p>
    <w:p w14:paraId="6FB0B9AF"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69D05167" w14:textId="77777777" w:rsidR="00076C7A" w:rsidRPr="00076C7A" w:rsidRDefault="00076C7A" w:rsidP="00076C7A">
      <w:pPr>
        <w:keepLines/>
        <w:bidi/>
        <w:jc w:val="both"/>
        <w:rPr>
          <w:rFonts w:cs="David" w:hint="cs"/>
          <w:u w:val="single"/>
          <w:rtl/>
        </w:rPr>
      </w:pPr>
    </w:p>
    <w:p w14:paraId="77CFCCBB" w14:textId="77777777" w:rsidR="00076C7A" w:rsidRPr="00076C7A" w:rsidRDefault="00076C7A" w:rsidP="00076C7A">
      <w:pPr>
        <w:keepLines/>
        <w:bidi/>
        <w:jc w:val="both"/>
        <w:rPr>
          <w:rFonts w:cs="David" w:hint="cs"/>
          <w:rtl/>
        </w:rPr>
      </w:pPr>
      <w:r w:rsidRPr="00076C7A">
        <w:rPr>
          <w:rFonts w:cs="David" w:hint="cs"/>
          <w:rtl/>
        </w:rPr>
        <w:tab/>
        <w:t xml:space="preserve">אני חייבת לומר משהו בעניין הזה. אין לי הרבה ניסיון מכנסות קודמות, אבל זו הכנסת השלישית שלי. אני אומרת באופן אמיתי, שמאוד מפריע לי שאנחנו מרוקנים את הכנסת מהתוכן שבה, מאופן שקיפות הדיונים, מאופן השתתפות הממשלה בדיונים, מאופן העובדה ששרים היו נותנים לשרים תורנים להשיב לשאילתות של חברי כנסת בשם המשרד שלהם. שר עולה, הוא לא מבין על מה הוא עונה. הוא קורא את המכתב כמו תוכי. אני לא יודעת אם ראית כי באת אחר כך, אבל אתמול בדיון גם שר תורן אפילו כבר לא הגיע. תעודת עניות לכנסת. </w:t>
      </w:r>
    </w:p>
    <w:p w14:paraId="79EE2CD9" w14:textId="77777777" w:rsidR="00076C7A" w:rsidRPr="00076C7A" w:rsidRDefault="00076C7A" w:rsidP="00076C7A">
      <w:pPr>
        <w:keepLines/>
        <w:bidi/>
        <w:jc w:val="both"/>
        <w:rPr>
          <w:rFonts w:cs="David" w:hint="cs"/>
          <w:rtl/>
        </w:rPr>
      </w:pPr>
    </w:p>
    <w:p w14:paraId="413B780B" w14:textId="77777777" w:rsidR="00076C7A" w:rsidRPr="00076C7A" w:rsidRDefault="00076C7A" w:rsidP="00076C7A">
      <w:pPr>
        <w:keepLines/>
        <w:bidi/>
        <w:ind w:firstLine="720"/>
        <w:jc w:val="both"/>
        <w:rPr>
          <w:rFonts w:cs="David" w:hint="cs"/>
          <w:rtl/>
        </w:rPr>
      </w:pPr>
      <w:r w:rsidRPr="00076C7A">
        <w:rPr>
          <w:rFonts w:cs="David" w:hint="cs"/>
          <w:rtl/>
        </w:rPr>
        <w:t xml:space="preserve">עכשיו מה אנחנו באים ועושים? יכול להיות מאוד שאנחנו מאפשרים לממשלה להיות יותר גמישה, אבל מצד שני, אנחנו כגוף מפקח לא יכולים להביא למצב שבו סגן שר עולה להשיב על אי-אמון. שמע, אי אמון זה אחד הכלים הכי חזקים של האופוזיציה, שלה יש יכולת התבטאות כל שבוע. </w:t>
      </w:r>
    </w:p>
    <w:p w14:paraId="2179178A" w14:textId="77777777" w:rsidR="00076C7A" w:rsidRPr="00076C7A" w:rsidRDefault="00076C7A" w:rsidP="00076C7A">
      <w:pPr>
        <w:keepLines/>
        <w:bidi/>
        <w:jc w:val="both"/>
        <w:rPr>
          <w:rFonts w:cs="David" w:hint="cs"/>
          <w:rtl/>
        </w:rPr>
      </w:pPr>
    </w:p>
    <w:p w14:paraId="3D88BEEF" w14:textId="77777777" w:rsidR="00076C7A" w:rsidRPr="00076C7A" w:rsidRDefault="00076C7A" w:rsidP="00076C7A">
      <w:pPr>
        <w:keepLines/>
        <w:bidi/>
        <w:jc w:val="both"/>
        <w:rPr>
          <w:rFonts w:cs="David" w:hint="cs"/>
          <w:rtl/>
        </w:rPr>
      </w:pPr>
      <w:r w:rsidRPr="00076C7A">
        <w:rPr>
          <w:rFonts w:cs="David" w:hint="cs"/>
          <w:rtl/>
        </w:rPr>
        <w:tab/>
        <w:t xml:space="preserve">כשאני הייתי יושבת ראש הוועדה, ראובן ריבלין תמיד ישב ואמר לי: רוחמה, תמיד תחשבי על היום שבו את תהיי באופוזיציה. </w:t>
      </w:r>
    </w:p>
    <w:p w14:paraId="42119A56" w14:textId="77777777" w:rsidR="00076C7A" w:rsidRPr="00076C7A" w:rsidRDefault="00076C7A" w:rsidP="00076C7A">
      <w:pPr>
        <w:keepLines/>
        <w:bidi/>
        <w:jc w:val="both"/>
        <w:rPr>
          <w:rFonts w:cs="David" w:hint="cs"/>
          <w:rtl/>
        </w:rPr>
      </w:pPr>
    </w:p>
    <w:p w14:paraId="385AA1F8"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080480F0" w14:textId="77777777" w:rsidR="00076C7A" w:rsidRPr="00076C7A" w:rsidRDefault="00076C7A" w:rsidP="00076C7A">
      <w:pPr>
        <w:keepLines/>
        <w:bidi/>
        <w:jc w:val="both"/>
        <w:rPr>
          <w:rFonts w:cs="David" w:hint="cs"/>
          <w:rtl/>
        </w:rPr>
      </w:pPr>
    </w:p>
    <w:p w14:paraId="2FD3227F" w14:textId="77777777" w:rsidR="00076C7A" w:rsidRPr="00076C7A" w:rsidRDefault="00076C7A" w:rsidP="00076C7A">
      <w:pPr>
        <w:keepLines/>
        <w:bidi/>
        <w:jc w:val="both"/>
        <w:rPr>
          <w:rFonts w:cs="David" w:hint="cs"/>
          <w:rtl/>
        </w:rPr>
      </w:pPr>
      <w:r w:rsidRPr="00076C7A">
        <w:rPr>
          <w:rFonts w:cs="David" w:hint="cs"/>
          <w:rtl/>
        </w:rPr>
        <w:tab/>
        <w:t xml:space="preserve">אני לא חושב שמישהו חושד שאני עושה את זה מתוך מחשבה כזאת.  </w:t>
      </w:r>
    </w:p>
    <w:p w14:paraId="51DF3B87" w14:textId="77777777" w:rsidR="00076C7A" w:rsidRPr="00076C7A" w:rsidRDefault="00076C7A" w:rsidP="00076C7A">
      <w:pPr>
        <w:keepLines/>
        <w:bidi/>
        <w:jc w:val="both"/>
        <w:rPr>
          <w:rFonts w:cs="David" w:hint="cs"/>
          <w:rtl/>
        </w:rPr>
      </w:pPr>
    </w:p>
    <w:p w14:paraId="7BFB7844"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7941BAD1" w14:textId="77777777" w:rsidR="00076C7A" w:rsidRPr="00076C7A" w:rsidRDefault="00076C7A" w:rsidP="00076C7A">
      <w:pPr>
        <w:keepLines/>
        <w:bidi/>
        <w:jc w:val="both"/>
        <w:rPr>
          <w:rFonts w:cs="David" w:hint="cs"/>
          <w:u w:val="single"/>
          <w:rtl/>
        </w:rPr>
      </w:pPr>
    </w:p>
    <w:p w14:paraId="69A8D657" w14:textId="77777777" w:rsidR="00076C7A" w:rsidRPr="00076C7A" w:rsidRDefault="00076C7A" w:rsidP="00076C7A">
      <w:pPr>
        <w:keepLines/>
        <w:bidi/>
        <w:jc w:val="both"/>
        <w:rPr>
          <w:rFonts w:cs="David" w:hint="cs"/>
          <w:rtl/>
        </w:rPr>
      </w:pPr>
      <w:r w:rsidRPr="00076C7A">
        <w:rPr>
          <w:rFonts w:cs="David" w:hint="cs"/>
          <w:rtl/>
        </w:rPr>
        <w:tab/>
        <w:t xml:space="preserve">אני לא אומרת לך את זה, אתה יודע שיש לי הערכה אישית אליך, לעבודה שלך ולאובייקטיביות שלך, אבל אני חושבת שזהו מהלך, שאם אנחנו ניתן את ידינו לכך שאנחנו מקבעים את עצם העובדה שסגן שר יכול לענות, זה יהפוך למשהו קבוע. השרים לא יבואו. </w:t>
      </w:r>
    </w:p>
    <w:p w14:paraId="0D33AF89" w14:textId="77777777" w:rsidR="00076C7A" w:rsidRPr="00076C7A" w:rsidRDefault="00076C7A" w:rsidP="00076C7A">
      <w:pPr>
        <w:keepLines/>
        <w:bidi/>
        <w:jc w:val="both"/>
        <w:rPr>
          <w:rFonts w:cs="David" w:hint="cs"/>
          <w:rtl/>
        </w:rPr>
      </w:pPr>
    </w:p>
    <w:p w14:paraId="12E1CBC7"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7B533CD3" w14:textId="77777777" w:rsidR="00076C7A" w:rsidRPr="00076C7A" w:rsidRDefault="00076C7A" w:rsidP="00076C7A">
      <w:pPr>
        <w:bidi/>
        <w:jc w:val="both"/>
        <w:rPr>
          <w:rFonts w:cs="David" w:hint="cs"/>
          <w:rtl/>
        </w:rPr>
      </w:pPr>
    </w:p>
    <w:p w14:paraId="435158F2" w14:textId="77777777" w:rsidR="00076C7A" w:rsidRPr="00076C7A" w:rsidRDefault="00076C7A" w:rsidP="00076C7A">
      <w:pPr>
        <w:bidi/>
        <w:jc w:val="both"/>
        <w:rPr>
          <w:rFonts w:cs="David" w:hint="cs"/>
          <w:rtl/>
        </w:rPr>
      </w:pPr>
      <w:r w:rsidRPr="00076C7A">
        <w:rPr>
          <w:rFonts w:cs="David" w:hint="cs"/>
          <w:rtl/>
        </w:rPr>
        <w:tab/>
        <w:t xml:space="preserve">השרים לא יבואו, זה מה שאמרתי. </w:t>
      </w:r>
    </w:p>
    <w:p w14:paraId="22CE2424" w14:textId="77777777" w:rsidR="00076C7A" w:rsidRPr="00076C7A" w:rsidRDefault="00076C7A" w:rsidP="00076C7A">
      <w:pPr>
        <w:bidi/>
        <w:jc w:val="both"/>
        <w:rPr>
          <w:rFonts w:cs="David" w:hint="cs"/>
          <w:rtl/>
        </w:rPr>
      </w:pPr>
    </w:p>
    <w:p w14:paraId="594D45F4"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0481896C" w14:textId="77777777" w:rsidR="00076C7A" w:rsidRPr="00076C7A" w:rsidRDefault="00076C7A" w:rsidP="00076C7A">
      <w:pPr>
        <w:bidi/>
        <w:jc w:val="both"/>
        <w:rPr>
          <w:rFonts w:cs="David" w:hint="cs"/>
          <w:u w:val="single"/>
          <w:rtl/>
        </w:rPr>
      </w:pPr>
    </w:p>
    <w:p w14:paraId="7881974C" w14:textId="77777777" w:rsidR="00076C7A" w:rsidRPr="00076C7A" w:rsidRDefault="00076C7A" w:rsidP="00076C7A">
      <w:pPr>
        <w:bidi/>
        <w:jc w:val="both"/>
        <w:rPr>
          <w:rFonts w:cs="David" w:hint="cs"/>
          <w:rtl/>
        </w:rPr>
      </w:pPr>
      <w:r w:rsidRPr="00076C7A">
        <w:rPr>
          <w:rFonts w:cs="David" w:hint="cs"/>
          <w:rtl/>
        </w:rPr>
        <w:tab/>
        <w:t xml:space="preserve">עזוב את אישור יושב ראש הכנסת, הכול זה אמתלות ואצטלות. יושב ראש הכנסת פעם ראשונה לא יוכל להגיד לא ופעם שנייה לא יוכל להגיד לא, וגם בפעם השלישית הוא לא יוכל להגיד לא. </w:t>
      </w:r>
    </w:p>
    <w:p w14:paraId="1E963F1D" w14:textId="77777777" w:rsidR="00076C7A" w:rsidRPr="00076C7A" w:rsidRDefault="00076C7A" w:rsidP="00076C7A">
      <w:pPr>
        <w:keepLines/>
        <w:bidi/>
        <w:jc w:val="both"/>
        <w:rPr>
          <w:rFonts w:cs="David" w:hint="cs"/>
          <w:rtl/>
        </w:rPr>
      </w:pPr>
    </w:p>
    <w:p w14:paraId="050002CC" w14:textId="77777777" w:rsidR="00076C7A" w:rsidRPr="00076C7A" w:rsidRDefault="00076C7A" w:rsidP="00076C7A">
      <w:pPr>
        <w:bidi/>
        <w:jc w:val="both"/>
        <w:rPr>
          <w:rFonts w:cs="David" w:hint="cs"/>
          <w:rtl/>
        </w:rPr>
      </w:pPr>
      <w:r w:rsidRPr="00076C7A">
        <w:rPr>
          <w:rFonts w:cs="David" w:hint="cs"/>
          <w:u w:val="single"/>
          <w:rtl/>
        </w:rPr>
        <w:t>תמר כנפו:</w:t>
      </w:r>
    </w:p>
    <w:p w14:paraId="6C77F59E" w14:textId="77777777" w:rsidR="00076C7A" w:rsidRPr="00076C7A" w:rsidRDefault="00076C7A" w:rsidP="00076C7A">
      <w:pPr>
        <w:bidi/>
        <w:jc w:val="both"/>
        <w:rPr>
          <w:rFonts w:cs="David" w:hint="cs"/>
          <w:rtl/>
        </w:rPr>
      </w:pPr>
    </w:p>
    <w:p w14:paraId="5116A05D" w14:textId="77777777" w:rsidR="00076C7A" w:rsidRPr="00076C7A" w:rsidRDefault="00076C7A" w:rsidP="00076C7A">
      <w:pPr>
        <w:bidi/>
        <w:jc w:val="both"/>
        <w:rPr>
          <w:rFonts w:cs="David" w:hint="cs"/>
          <w:rtl/>
        </w:rPr>
      </w:pPr>
      <w:r w:rsidRPr="00076C7A">
        <w:rPr>
          <w:rFonts w:cs="David" w:hint="cs"/>
          <w:rtl/>
        </w:rPr>
        <w:tab/>
        <w:t xml:space="preserve">אז מה תעשי עם משרד שיש בו סגן שר? </w:t>
      </w:r>
    </w:p>
    <w:p w14:paraId="6C12F443" w14:textId="77777777" w:rsidR="00076C7A" w:rsidRPr="00076C7A" w:rsidRDefault="00076C7A" w:rsidP="00076C7A">
      <w:pPr>
        <w:bidi/>
        <w:jc w:val="both"/>
        <w:rPr>
          <w:rFonts w:cs="David" w:hint="cs"/>
          <w:rtl/>
        </w:rPr>
      </w:pPr>
    </w:p>
    <w:p w14:paraId="2E319E6F"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4097D7F9" w14:textId="77777777" w:rsidR="00076C7A" w:rsidRPr="00076C7A" w:rsidRDefault="00076C7A" w:rsidP="00076C7A">
      <w:pPr>
        <w:bidi/>
        <w:jc w:val="both"/>
        <w:rPr>
          <w:rFonts w:cs="David" w:hint="cs"/>
          <w:u w:val="single"/>
          <w:rtl/>
        </w:rPr>
      </w:pPr>
    </w:p>
    <w:p w14:paraId="1C454885" w14:textId="77777777" w:rsidR="00076C7A" w:rsidRPr="00076C7A" w:rsidRDefault="00076C7A" w:rsidP="00076C7A">
      <w:pPr>
        <w:bidi/>
        <w:jc w:val="both"/>
        <w:rPr>
          <w:rFonts w:cs="David" w:hint="cs"/>
          <w:rtl/>
        </w:rPr>
      </w:pPr>
      <w:r w:rsidRPr="00076C7A">
        <w:rPr>
          <w:rFonts w:cs="David" w:hint="cs"/>
          <w:rtl/>
        </w:rPr>
        <w:tab/>
        <w:t xml:space="preserve"> מה היה עד עכשיו?</w:t>
      </w:r>
    </w:p>
    <w:p w14:paraId="28FBE0B9" w14:textId="77777777" w:rsidR="00076C7A" w:rsidRPr="00076C7A" w:rsidRDefault="00076C7A" w:rsidP="00076C7A">
      <w:pPr>
        <w:bidi/>
        <w:jc w:val="both"/>
        <w:rPr>
          <w:rFonts w:cs="David" w:hint="cs"/>
          <w:rtl/>
        </w:rPr>
      </w:pPr>
    </w:p>
    <w:p w14:paraId="61E8DAD8"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3D206ECE" w14:textId="77777777" w:rsidR="00076C7A" w:rsidRPr="00076C7A" w:rsidRDefault="00076C7A" w:rsidP="00076C7A">
      <w:pPr>
        <w:bidi/>
        <w:jc w:val="both"/>
        <w:rPr>
          <w:rFonts w:cs="David" w:hint="cs"/>
          <w:rtl/>
        </w:rPr>
      </w:pPr>
    </w:p>
    <w:p w14:paraId="2047A29D" w14:textId="77777777" w:rsidR="00076C7A" w:rsidRPr="00076C7A" w:rsidRDefault="00076C7A" w:rsidP="00076C7A">
      <w:pPr>
        <w:bidi/>
        <w:jc w:val="both"/>
        <w:rPr>
          <w:rFonts w:cs="David" w:hint="cs"/>
          <w:rtl/>
        </w:rPr>
      </w:pPr>
      <w:r w:rsidRPr="00076C7A">
        <w:rPr>
          <w:rFonts w:cs="David" w:hint="cs"/>
          <w:rtl/>
        </w:rPr>
        <w:tab/>
        <w:t xml:space="preserve"> עד עכשיו סגני שרים ענו. </w:t>
      </w:r>
    </w:p>
    <w:p w14:paraId="77362957" w14:textId="77777777" w:rsidR="00076C7A" w:rsidRPr="00076C7A" w:rsidRDefault="00076C7A" w:rsidP="00076C7A">
      <w:pPr>
        <w:bidi/>
        <w:jc w:val="both"/>
        <w:rPr>
          <w:rFonts w:cs="David" w:hint="cs"/>
          <w:rtl/>
        </w:rPr>
      </w:pPr>
    </w:p>
    <w:p w14:paraId="73DCD34E"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79A35C55" w14:textId="77777777" w:rsidR="00076C7A" w:rsidRPr="00076C7A" w:rsidRDefault="00076C7A" w:rsidP="00076C7A">
      <w:pPr>
        <w:bidi/>
        <w:jc w:val="both"/>
        <w:rPr>
          <w:rFonts w:cs="David" w:hint="cs"/>
          <w:u w:val="single"/>
          <w:rtl/>
        </w:rPr>
      </w:pPr>
    </w:p>
    <w:p w14:paraId="0B1A129B" w14:textId="77777777" w:rsidR="00076C7A" w:rsidRPr="00076C7A" w:rsidRDefault="00076C7A" w:rsidP="00076C7A">
      <w:pPr>
        <w:bidi/>
        <w:jc w:val="both"/>
        <w:rPr>
          <w:rFonts w:cs="David" w:hint="cs"/>
          <w:rtl/>
        </w:rPr>
      </w:pPr>
      <w:r w:rsidRPr="00076C7A">
        <w:rPr>
          <w:rFonts w:cs="David" w:hint="cs"/>
          <w:rtl/>
        </w:rPr>
        <w:tab/>
        <w:t xml:space="preserve"> יש פוזיציה של שר מקשר. </w:t>
      </w:r>
    </w:p>
    <w:p w14:paraId="0248832D" w14:textId="77777777" w:rsidR="00076C7A" w:rsidRPr="00076C7A" w:rsidRDefault="00076C7A" w:rsidP="00076C7A">
      <w:pPr>
        <w:bidi/>
        <w:jc w:val="both"/>
        <w:rPr>
          <w:rFonts w:cs="David" w:hint="cs"/>
          <w:rtl/>
        </w:rPr>
      </w:pPr>
    </w:p>
    <w:p w14:paraId="32DD1809"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66EFDE12" w14:textId="77777777" w:rsidR="00076C7A" w:rsidRPr="00076C7A" w:rsidRDefault="00076C7A" w:rsidP="00076C7A">
      <w:pPr>
        <w:bidi/>
        <w:jc w:val="both"/>
        <w:rPr>
          <w:rFonts w:cs="David" w:hint="cs"/>
          <w:rtl/>
        </w:rPr>
      </w:pPr>
    </w:p>
    <w:p w14:paraId="1B27505A" w14:textId="77777777" w:rsidR="00076C7A" w:rsidRPr="00076C7A" w:rsidRDefault="00076C7A" w:rsidP="00076C7A">
      <w:pPr>
        <w:bidi/>
        <w:jc w:val="both"/>
        <w:rPr>
          <w:rFonts w:cs="David" w:hint="cs"/>
          <w:rtl/>
        </w:rPr>
      </w:pPr>
      <w:r w:rsidRPr="00076C7A">
        <w:rPr>
          <w:rFonts w:cs="David" w:hint="cs"/>
          <w:rtl/>
        </w:rPr>
        <w:tab/>
        <w:t xml:space="preserve"> עד עכשיו, אם לא נשנה זה יישאר שהסגנים עונים. זה המצב בפועל. </w:t>
      </w:r>
    </w:p>
    <w:p w14:paraId="4E42512E" w14:textId="77777777" w:rsidR="00076C7A" w:rsidRPr="00076C7A" w:rsidRDefault="00076C7A" w:rsidP="00076C7A">
      <w:pPr>
        <w:bidi/>
        <w:jc w:val="both"/>
        <w:rPr>
          <w:rFonts w:cs="David" w:hint="cs"/>
          <w:rtl/>
        </w:rPr>
      </w:pPr>
    </w:p>
    <w:p w14:paraId="61312C4C"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367D509A" w14:textId="77777777" w:rsidR="00076C7A" w:rsidRPr="00076C7A" w:rsidRDefault="00076C7A" w:rsidP="00076C7A">
      <w:pPr>
        <w:bidi/>
        <w:jc w:val="both"/>
        <w:rPr>
          <w:rFonts w:cs="David" w:hint="cs"/>
          <w:rtl/>
        </w:rPr>
      </w:pPr>
    </w:p>
    <w:p w14:paraId="0089FA7E" w14:textId="77777777" w:rsidR="00076C7A" w:rsidRPr="00076C7A" w:rsidRDefault="00076C7A" w:rsidP="00076C7A">
      <w:pPr>
        <w:bidi/>
        <w:jc w:val="both"/>
        <w:rPr>
          <w:rFonts w:cs="David" w:hint="cs"/>
          <w:rtl/>
        </w:rPr>
      </w:pPr>
      <w:r w:rsidRPr="00076C7A">
        <w:rPr>
          <w:rFonts w:cs="David" w:hint="cs"/>
          <w:rtl/>
        </w:rPr>
        <w:tab/>
        <w:t>אם לדוגמה השר הוא ראש ממשלה - - -</w:t>
      </w:r>
    </w:p>
    <w:p w14:paraId="485B5F62" w14:textId="77777777" w:rsidR="00076C7A" w:rsidRPr="00076C7A" w:rsidRDefault="00076C7A" w:rsidP="00076C7A">
      <w:pPr>
        <w:bidi/>
        <w:jc w:val="both"/>
        <w:rPr>
          <w:rFonts w:cs="David" w:hint="cs"/>
          <w:rtl/>
        </w:rPr>
      </w:pPr>
    </w:p>
    <w:p w14:paraId="74670180"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2EB17B12" w14:textId="77777777" w:rsidR="00076C7A" w:rsidRPr="00076C7A" w:rsidRDefault="00076C7A" w:rsidP="00076C7A">
      <w:pPr>
        <w:bidi/>
        <w:jc w:val="both"/>
        <w:rPr>
          <w:rFonts w:cs="David" w:hint="cs"/>
          <w:rtl/>
        </w:rPr>
      </w:pPr>
    </w:p>
    <w:p w14:paraId="69CB26D8" w14:textId="77777777" w:rsidR="00076C7A" w:rsidRPr="00076C7A" w:rsidRDefault="00076C7A" w:rsidP="00076C7A">
      <w:pPr>
        <w:bidi/>
        <w:jc w:val="both"/>
        <w:rPr>
          <w:rFonts w:cs="David" w:hint="cs"/>
          <w:rtl/>
        </w:rPr>
      </w:pPr>
      <w:r w:rsidRPr="00076C7A">
        <w:rPr>
          <w:rFonts w:cs="David" w:hint="cs"/>
          <w:rtl/>
        </w:rPr>
        <w:tab/>
        <w:t xml:space="preserve"> אבל אז את עושה הבחנה בין סגני שרים, שהיא בעייתית מאוד. </w:t>
      </w:r>
    </w:p>
    <w:p w14:paraId="319E2D59" w14:textId="77777777" w:rsidR="00076C7A" w:rsidRPr="00076C7A" w:rsidRDefault="00076C7A" w:rsidP="00076C7A">
      <w:pPr>
        <w:bidi/>
        <w:jc w:val="both"/>
        <w:rPr>
          <w:rFonts w:cs="David" w:hint="cs"/>
          <w:rtl/>
        </w:rPr>
      </w:pPr>
    </w:p>
    <w:p w14:paraId="1C3E72FF"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22CE54F0" w14:textId="77777777" w:rsidR="00076C7A" w:rsidRPr="00076C7A" w:rsidRDefault="00076C7A" w:rsidP="00076C7A">
      <w:pPr>
        <w:bidi/>
        <w:jc w:val="both"/>
        <w:rPr>
          <w:rFonts w:cs="David" w:hint="cs"/>
          <w:rtl/>
        </w:rPr>
      </w:pPr>
    </w:p>
    <w:p w14:paraId="609D4CC8" w14:textId="77777777" w:rsidR="00076C7A" w:rsidRPr="00076C7A" w:rsidRDefault="00076C7A" w:rsidP="00076C7A">
      <w:pPr>
        <w:bidi/>
        <w:jc w:val="both"/>
        <w:rPr>
          <w:rFonts w:cs="David" w:hint="cs"/>
          <w:rtl/>
        </w:rPr>
      </w:pPr>
      <w:r w:rsidRPr="00076C7A">
        <w:rPr>
          <w:rFonts w:cs="David" w:hint="cs"/>
          <w:rtl/>
        </w:rPr>
        <w:tab/>
        <w:t xml:space="preserve">במקרה הספציפי הזה כן ניתן לסגן שר הבריאות להשיב. </w:t>
      </w:r>
    </w:p>
    <w:p w14:paraId="0D978D72" w14:textId="77777777" w:rsidR="00076C7A" w:rsidRPr="00076C7A" w:rsidRDefault="00076C7A" w:rsidP="00076C7A">
      <w:pPr>
        <w:bidi/>
        <w:jc w:val="both"/>
        <w:rPr>
          <w:rFonts w:cs="David" w:hint="cs"/>
          <w:rtl/>
        </w:rPr>
      </w:pPr>
    </w:p>
    <w:p w14:paraId="0A19FA67"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21A7E66F" w14:textId="77777777" w:rsidR="00076C7A" w:rsidRPr="00076C7A" w:rsidRDefault="00076C7A" w:rsidP="00076C7A">
      <w:pPr>
        <w:bidi/>
        <w:jc w:val="both"/>
        <w:rPr>
          <w:rFonts w:cs="David" w:hint="cs"/>
          <w:u w:val="single"/>
          <w:rtl/>
        </w:rPr>
      </w:pPr>
    </w:p>
    <w:p w14:paraId="413FFFD3" w14:textId="77777777" w:rsidR="00076C7A" w:rsidRPr="00076C7A" w:rsidRDefault="00076C7A" w:rsidP="00076C7A">
      <w:pPr>
        <w:bidi/>
        <w:jc w:val="both"/>
        <w:rPr>
          <w:rFonts w:cs="David" w:hint="cs"/>
          <w:rtl/>
        </w:rPr>
      </w:pPr>
      <w:r w:rsidRPr="00076C7A">
        <w:rPr>
          <w:rFonts w:cs="David" w:hint="cs"/>
          <w:rtl/>
        </w:rPr>
        <w:tab/>
        <w:t xml:space="preserve"> מה קרה עד עכשיו?</w:t>
      </w:r>
    </w:p>
    <w:p w14:paraId="4F4610C7"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4DFE74F0" w14:textId="77777777" w:rsidR="00076C7A" w:rsidRPr="00076C7A" w:rsidRDefault="00076C7A" w:rsidP="00076C7A">
      <w:pPr>
        <w:bidi/>
        <w:jc w:val="both"/>
        <w:rPr>
          <w:rFonts w:cs="David" w:hint="cs"/>
          <w:rtl/>
        </w:rPr>
      </w:pPr>
    </w:p>
    <w:p w14:paraId="35D90271" w14:textId="77777777" w:rsidR="00076C7A" w:rsidRPr="00076C7A" w:rsidRDefault="00076C7A" w:rsidP="00076C7A">
      <w:pPr>
        <w:bidi/>
        <w:jc w:val="both"/>
        <w:rPr>
          <w:rFonts w:cs="David" w:hint="cs"/>
          <w:rtl/>
        </w:rPr>
      </w:pPr>
      <w:r w:rsidRPr="00076C7A">
        <w:rPr>
          <w:rFonts w:cs="David" w:hint="cs"/>
          <w:rtl/>
        </w:rPr>
        <w:tab/>
        <w:t xml:space="preserve"> עד עכשיו סגני שרים ענו. זה מה שקרה, לכן אני אומר: בואו נצמצם את זה. זה לא שאנחנו פותחים את הפתח, אנחנו מצמצמים אותו. </w:t>
      </w:r>
    </w:p>
    <w:p w14:paraId="613F6810" w14:textId="77777777" w:rsidR="00076C7A" w:rsidRPr="00076C7A" w:rsidRDefault="00076C7A" w:rsidP="00076C7A">
      <w:pPr>
        <w:bidi/>
        <w:jc w:val="both"/>
        <w:rPr>
          <w:rFonts w:cs="David" w:hint="cs"/>
          <w:rtl/>
        </w:rPr>
      </w:pPr>
    </w:p>
    <w:p w14:paraId="588824CC"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79F89107" w14:textId="77777777" w:rsidR="00076C7A" w:rsidRPr="00076C7A" w:rsidRDefault="00076C7A" w:rsidP="00076C7A">
      <w:pPr>
        <w:keepLines/>
        <w:bidi/>
        <w:jc w:val="both"/>
        <w:rPr>
          <w:rFonts w:cs="David" w:hint="cs"/>
          <w:u w:val="single"/>
          <w:rtl/>
        </w:rPr>
      </w:pPr>
    </w:p>
    <w:p w14:paraId="4FE0C176" w14:textId="77777777" w:rsidR="00076C7A" w:rsidRPr="00076C7A" w:rsidRDefault="00076C7A" w:rsidP="00076C7A">
      <w:pPr>
        <w:keepLines/>
        <w:bidi/>
        <w:jc w:val="both"/>
        <w:rPr>
          <w:rFonts w:cs="David" w:hint="cs"/>
          <w:rtl/>
        </w:rPr>
      </w:pPr>
      <w:r w:rsidRPr="00076C7A">
        <w:rPr>
          <w:rFonts w:cs="David" w:hint="cs"/>
          <w:rtl/>
        </w:rPr>
        <w:tab/>
        <w:t xml:space="preserve">אנחנו לא מצמצמים, אנחנו מכשירים. </w:t>
      </w:r>
    </w:p>
    <w:p w14:paraId="7C6AB8E2" w14:textId="77777777" w:rsidR="00076C7A" w:rsidRPr="00076C7A" w:rsidRDefault="00076C7A" w:rsidP="00076C7A">
      <w:pPr>
        <w:keepLines/>
        <w:bidi/>
        <w:jc w:val="both"/>
        <w:rPr>
          <w:rFonts w:cs="David" w:hint="cs"/>
          <w:rtl/>
        </w:rPr>
      </w:pPr>
    </w:p>
    <w:p w14:paraId="2543C152"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335C2D26" w14:textId="77777777" w:rsidR="00076C7A" w:rsidRPr="00076C7A" w:rsidRDefault="00076C7A" w:rsidP="00076C7A">
      <w:pPr>
        <w:bidi/>
        <w:jc w:val="both"/>
        <w:rPr>
          <w:rFonts w:cs="David" w:hint="cs"/>
          <w:rtl/>
        </w:rPr>
      </w:pPr>
    </w:p>
    <w:p w14:paraId="723CD3C8" w14:textId="77777777" w:rsidR="00076C7A" w:rsidRPr="00076C7A" w:rsidRDefault="00076C7A" w:rsidP="00076C7A">
      <w:pPr>
        <w:keepLines/>
        <w:bidi/>
        <w:jc w:val="both"/>
        <w:rPr>
          <w:rFonts w:cs="David" w:hint="cs"/>
          <w:rtl/>
        </w:rPr>
      </w:pPr>
      <w:r w:rsidRPr="00076C7A">
        <w:rPr>
          <w:rFonts w:cs="David" w:hint="cs"/>
          <w:rtl/>
        </w:rPr>
        <w:tab/>
        <w:t xml:space="preserve"> אני לא יודע מה יש להכשיר. המציאות היום היא שאם יעלה סגן שר, חוות הדעת של הלשכה המשפטית היא שאין שום בעיה, הוא יכול להשיב בכל עניין, לא קשור למשרדו. </w:t>
      </w:r>
    </w:p>
    <w:p w14:paraId="22959CB7" w14:textId="77777777" w:rsidR="00076C7A" w:rsidRPr="00076C7A" w:rsidRDefault="00076C7A" w:rsidP="00076C7A">
      <w:pPr>
        <w:keepLines/>
        <w:bidi/>
        <w:jc w:val="both"/>
        <w:rPr>
          <w:rFonts w:cs="David" w:hint="cs"/>
          <w:rtl/>
        </w:rPr>
      </w:pPr>
    </w:p>
    <w:p w14:paraId="60A9D219"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6DEDFD12" w14:textId="77777777" w:rsidR="00076C7A" w:rsidRPr="00076C7A" w:rsidRDefault="00076C7A" w:rsidP="00076C7A">
      <w:pPr>
        <w:keepLines/>
        <w:bidi/>
        <w:jc w:val="both"/>
        <w:rPr>
          <w:rFonts w:cs="David" w:hint="cs"/>
          <w:rtl/>
        </w:rPr>
      </w:pPr>
    </w:p>
    <w:p w14:paraId="5E127C45" w14:textId="77777777" w:rsidR="00076C7A" w:rsidRPr="00076C7A" w:rsidRDefault="00076C7A" w:rsidP="00076C7A">
      <w:pPr>
        <w:keepLines/>
        <w:bidi/>
        <w:jc w:val="both"/>
        <w:rPr>
          <w:rFonts w:cs="David" w:hint="cs"/>
          <w:rtl/>
        </w:rPr>
      </w:pPr>
      <w:r w:rsidRPr="00076C7A">
        <w:rPr>
          <w:rFonts w:cs="David" w:hint="cs"/>
          <w:rtl/>
        </w:rPr>
        <w:tab/>
        <w:t xml:space="preserve"> שיושב ראש הכנסת צריך לשקול את זה. </w:t>
      </w:r>
    </w:p>
    <w:p w14:paraId="06365017" w14:textId="77777777" w:rsidR="00076C7A" w:rsidRPr="00076C7A" w:rsidRDefault="00076C7A" w:rsidP="00076C7A">
      <w:pPr>
        <w:keepLines/>
        <w:bidi/>
        <w:jc w:val="both"/>
        <w:rPr>
          <w:rFonts w:cs="David" w:hint="cs"/>
          <w:rtl/>
        </w:rPr>
      </w:pPr>
    </w:p>
    <w:p w14:paraId="6CAB40D8"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00E38B0B" w14:textId="77777777" w:rsidR="00076C7A" w:rsidRPr="00076C7A" w:rsidRDefault="00076C7A" w:rsidP="00076C7A">
      <w:pPr>
        <w:keepLines/>
        <w:bidi/>
        <w:jc w:val="both"/>
        <w:rPr>
          <w:rFonts w:cs="David" w:hint="cs"/>
          <w:rtl/>
        </w:rPr>
      </w:pPr>
    </w:p>
    <w:p w14:paraId="3459E01E" w14:textId="77777777" w:rsidR="00076C7A" w:rsidRPr="00076C7A" w:rsidRDefault="00076C7A" w:rsidP="00076C7A">
      <w:pPr>
        <w:keepLines/>
        <w:bidi/>
        <w:jc w:val="both"/>
        <w:rPr>
          <w:rFonts w:cs="David" w:hint="cs"/>
          <w:rtl/>
        </w:rPr>
      </w:pPr>
      <w:r w:rsidRPr="00076C7A">
        <w:rPr>
          <w:rFonts w:cs="David" w:hint="cs"/>
          <w:rtl/>
        </w:rPr>
        <w:tab/>
        <w:t xml:space="preserve">כן, לשקול, אבל מותר לו לאשר. </w:t>
      </w:r>
    </w:p>
    <w:p w14:paraId="76F79E70" w14:textId="77777777" w:rsidR="00076C7A" w:rsidRPr="00076C7A" w:rsidRDefault="00076C7A" w:rsidP="00076C7A">
      <w:pPr>
        <w:keepLines/>
        <w:bidi/>
        <w:jc w:val="both"/>
        <w:rPr>
          <w:rFonts w:cs="David" w:hint="cs"/>
          <w:rtl/>
        </w:rPr>
      </w:pPr>
    </w:p>
    <w:p w14:paraId="1486153B"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76E92EE7" w14:textId="77777777" w:rsidR="00076C7A" w:rsidRPr="00076C7A" w:rsidRDefault="00076C7A" w:rsidP="00076C7A">
      <w:pPr>
        <w:bidi/>
        <w:jc w:val="both"/>
        <w:rPr>
          <w:rFonts w:cs="David" w:hint="cs"/>
          <w:rtl/>
        </w:rPr>
      </w:pPr>
    </w:p>
    <w:p w14:paraId="6AB95624" w14:textId="77777777" w:rsidR="00076C7A" w:rsidRPr="00076C7A" w:rsidRDefault="00076C7A" w:rsidP="00076C7A">
      <w:pPr>
        <w:bidi/>
        <w:jc w:val="both"/>
        <w:rPr>
          <w:rFonts w:cs="David" w:hint="cs"/>
          <w:rtl/>
        </w:rPr>
      </w:pPr>
      <w:r w:rsidRPr="00076C7A">
        <w:rPr>
          <w:rFonts w:cs="David" w:hint="cs"/>
          <w:rtl/>
        </w:rPr>
        <w:tab/>
        <w:t xml:space="preserve">אבל סגן שר לא יושב בממשלה. </w:t>
      </w:r>
    </w:p>
    <w:p w14:paraId="632A9797" w14:textId="77777777" w:rsidR="00076C7A" w:rsidRPr="00076C7A" w:rsidRDefault="00076C7A" w:rsidP="00076C7A">
      <w:pPr>
        <w:bidi/>
        <w:jc w:val="both"/>
        <w:rPr>
          <w:rFonts w:cs="David" w:hint="cs"/>
          <w:rtl/>
        </w:rPr>
      </w:pPr>
    </w:p>
    <w:p w14:paraId="74066700"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34AA6176" w14:textId="77777777" w:rsidR="00076C7A" w:rsidRPr="00076C7A" w:rsidRDefault="00076C7A" w:rsidP="00076C7A">
      <w:pPr>
        <w:bidi/>
        <w:jc w:val="both"/>
        <w:rPr>
          <w:rFonts w:cs="David" w:hint="cs"/>
          <w:rtl/>
        </w:rPr>
      </w:pPr>
    </w:p>
    <w:p w14:paraId="0769CC74" w14:textId="77777777" w:rsidR="00076C7A" w:rsidRPr="00076C7A" w:rsidRDefault="00076C7A" w:rsidP="00076C7A">
      <w:pPr>
        <w:bidi/>
        <w:jc w:val="both"/>
        <w:rPr>
          <w:rFonts w:cs="David" w:hint="cs"/>
          <w:rtl/>
        </w:rPr>
      </w:pPr>
      <w:r w:rsidRPr="00076C7A">
        <w:rPr>
          <w:rFonts w:cs="David" w:hint="cs"/>
          <w:rtl/>
        </w:rPr>
        <w:tab/>
        <w:t xml:space="preserve"> אבל זה המצב. אנחנו צריכים לזכור דבר אחד - - -</w:t>
      </w:r>
    </w:p>
    <w:p w14:paraId="00D536CA" w14:textId="77777777" w:rsidR="00076C7A" w:rsidRPr="00076C7A" w:rsidRDefault="00076C7A" w:rsidP="00076C7A">
      <w:pPr>
        <w:bidi/>
        <w:jc w:val="both"/>
        <w:rPr>
          <w:rFonts w:cs="David" w:hint="cs"/>
          <w:rtl/>
        </w:rPr>
      </w:pPr>
    </w:p>
    <w:p w14:paraId="0EA3A326"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36B6B263" w14:textId="77777777" w:rsidR="00076C7A" w:rsidRPr="00076C7A" w:rsidRDefault="00076C7A" w:rsidP="00076C7A">
      <w:pPr>
        <w:keepLines/>
        <w:bidi/>
        <w:jc w:val="both"/>
        <w:rPr>
          <w:rFonts w:cs="David" w:hint="cs"/>
          <w:u w:val="single"/>
          <w:rtl/>
        </w:rPr>
      </w:pPr>
    </w:p>
    <w:p w14:paraId="19E64D2E" w14:textId="77777777" w:rsidR="00076C7A" w:rsidRPr="00076C7A" w:rsidRDefault="00076C7A" w:rsidP="00076C7A">
      <w:pPr>
        <w:keepLines/>
        <w:bidi/>
        <w:jc w:val="both"/>
        <w:rPr>
          <w:rFonts w:cs="David" w:hint="cs"/>
          <w:rtl/>
        </w:rPr>
      </w:pPr>
      <w:r w:rsidRPr="00076C7A">
        <w:rPr>
          <w:rFonts w:cs="David" w:hint="cs"/>
          <w:rtl/>
        </w:rPr>
        <w:tab/>
        <w:t xml:space="preserve">למה שלא נלך לחומרה? למה שלא נלך לחומרה ונאמר: מעכשיו סגן שר לא יכול להשיב על אי-אמון, אלא רק השר? </w:t>
      </w:r>
    </w:p>
    <w:p w14:paraId="332BAB56" w14:textId="77777777" w:rsidR="00076C7A" w:rsidRPr="00076C7A" w:rsidRDefault="00076C7A" w:rsidP="00076C7A">
      <w:pPr>
        <w:keepLines/>
        <w:bidi/>
        <w:jc w:val="both"/>
        <w:rPr>
          <w:rFonts w:cs="David" w:hint="cs"/>
          <w:rtl/>
        </w:rPr>
      </w:pPr>
    </w:p>
    <w:p w14:paraId="2D58E2FA"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46085767" w14:textId="77777777" w:rsidR="00076C7A" w:rsidRPr="00076C7A" w:rsidRDefault="00076C7A" w:rsidP="00076C7A">
      <w:pPr>
        <w:bidi/>
        <w:jc w:val="both"/>
        <w:rPr>
          <w:rFonts w:cs="David" w:hint="cs"/>
          <w:rtl/>
        </w:rPr>
      </w:pPr>
    </w:p>
    <w:p w14:paraId="490DE84E" w14:textId="77777777" w:rsidR="00076C7A" w:rsidRPr="00076C7A" w:rsidRDefault="00076C7A" w:rsidP="00076C7A">
      <w:pPr>
        <w:keepLines/>
        <w:bidi/>
        <w:jc w:val="both"/>
        <w:rPr>
          <w:rFonts w:cs="David" w:hint="cs"/>
          <w:rtl/>
        </w:rPr>
      </w:pPr>
      <w:r w:rsidRPr="00076C7A">
        <w:rPr>
          <w:rFonts w:cs="David" w:hint="cs"/>
          <w:rtl/>
        </w:rPr>
        <w:tab/>
        <w:t xml:space="preserve"> יש שתי בעיות עם הליכה לחומרה. </w:t>
      </w:r>
    </w:p>
    <w:p w14:paraId="3595C2AA" w14:textId="77777777" w:rsidR="00076C7A" w:rsidRPr="00076C7A" w:rsidRDefault="00076C7A" w:rsidP="00076C7A">
      <w:pPr>
        <w:keepLines/>
        <w:bidi/>
        <w:jc w:val="both"/>
        <w:rPr>
          <w:rFonts w:cs="David" w:hint="cs"/>
          <w:rtl/>
        </w:rPr>
      </w:pPr>
    </w:p>
    <w:p w14:paraId="4D59D4CA"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0A452BD8" w14:textId="77777777" w:rsidR="00076C7A" w:rsidRPr="00076C7A" w:rsidRDefault="00076C7A" w:rsidP="00076C7A">
      <w:pPr>
        <w:bidi/>
        <w:jc w:val="both"/>
        <w:rPr>
          <w:rFonts w:cs="David" w:hint="cs"/>
          <w:u w:val="single"/>
          <w:rtl/>
        </w:rPr>
      </w:pPr>
    </w:p>
    <w:p w14:paraId="1AAFA482" w14:textId="77777777" w:rsidR="00076C7A" w:rsidRPr="00076C7A" w:rsidRDefault="00076C7A" w:rsidP="00076C7A">
      <w:pPr>
        <w:keepLines/>
        <w:bidi/>
        <w:jc w:val="both"/>
        <w:rPr>
          <w:rFonts w:cs="David" w:hint="cs"/>
          <w:rtl/>
        </w:rPr>
      </w:pPr>
      <w:r w:rsidRPr="00076C7A">
        <w:rPr>
          <w:rFonts w:cs="David" w:hint="cs"/>
          <w:rtl/>
        </w:rPr>
        <w:tab/>
        <w:t xml:space="preserve"> אלא אם הוא בחוץ לארץ או משהו כזה, ואז דוחים את הנושא. </w:t>
      </w:r>
    </w:p>
    <w:p w14:paraId="5F46DB0D" w14:textId="77777777" w:rsidR="00076C7A" w:rsidRPr="00076C7A" w:rsidRDefault="00076C7A" w:rsidP="00076C7A">
      <w:pPr>
        <w:keepLines/>
        <w:bidi/>
        <w:jc w:val="both"/>
        <w:rPr>
          <w:rFonts w:cs="David" w:hint="cs"/>
          <w:rtl/>
        </w:rPr>
      </w:pPr>
    </w:p>
    <w:p w14:paraId="3C4E7B08"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29D2BEAB" w14:textId="77777777" w:rsidR="00076C7A" w:rsidRPr="00076C7A" w:rsidRDefault="00076C7A" w:rsidP="00076C7A">
      <w:pPr>
        <w:bidi/>
        <w:jc w:val="both"/>
        <w:rPr>
          <w:rFonts w:cs="David" w:hint="cs"/>
          <w:rtl/>
        </w:rPr>
      </w:pPr>
    </w:p>
    <w:p w14:paraId="14E97B05" w14:textId="77777777" w:rsidR="00076C7A" w:rsidRPr="00076C7A" w:rsidRDefault="00076C7A" w:rsidP="00076C7A">
      <w:pPr>
        <w:bidi/>
        <w:jc w:val="both"/>
        <w:rPr>
          <w:rFonts w:cs="David" w:hint="cs"/>
          <w:rtl/>
        </w:rPr>
      </w:pPr>
      <w:r w:rsidRPr="00076C7A">
        <w:rPr>
          <w:rFonts w:cs="David" w:hint="cs"/>
          <w:rtl/>
        </w:rPr>
        <w:tab/>
        <w:t xml:space="preserve">את המקרה של </w:t>
      </w:r>
      <w:proofErr w:type="spellStart"/>
      <w:r w:rsidRPr="00076C7A">
        <w:rPr>
          <w:rFonts w:cs="David" w:hint="cs"/>
          <w:rtl/>
        </w:rPr>
        <w:t>ליצמן</w:t>
      </w:r>
      <w:proofErr w:type="spellEnd"/>
      <w:r w:rsidRPr="00076C7A">
        <w:rPr>
          <w:rFonts w:cs="David" w:hint="cs"/>
          <w:rtl/>
        </w:rPr>
        <w:t xml:space="preserve"> אולי כדאי להחריג. </w:t>
      </w:r>
    </w:p>
    <w:p w14:paraId="5C211A93" w14:textId="77777777" w:rsidR="00076C7A" w:rsidRPr="00076C7A" w:rsidRDefault="00076C7A" w:rsidP="00076C7A">
      <w:pPr>
        <w:keepLines/>
        <w:bidi/>
        <w:jc w:val="both"/>
        <w:rPr>
          <w:rFonts w:cs="David" w:hint="cs"/>
          <w:rtl/>
        </w:rPr>
      </w:pPr>
    </w:p>
    <w:p w14:paraId="7D05563C"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50CA3E06" w14:textId="77777777" w:rsidR="00076C7A" w:rsidRPr="00076C7A" w:rsidRDefault="00076C7A" w:rsidP="00076C7A">
      <w:pPr>
        <w:keepLines/>
        <w:bidi/>
        <w:jc w:val="both"/>
        <w:rPr>
          <w:rFonts w:cs="David" w:hint="cs"/>
          <w:rtl/>
        </w:rPr>
      </w:pPr>
    </w:p>
    <w:p w14:paraId="79BA3A54" w14:textId="77777777" w:rsidR="00076C7A" w:rsidRPr="00076C7A" w:rsidRDefault="00076C7A" w:rsidP="00076C7A">
      <w:pPr>
        <w:keepLines/>
        <w:bidi/>
        <w:jc w:val="both"/>
        <w:rPr>
          <w:rFonts w:cs="David" w:hint="cs"/>
          <w:rtl/>
        </w:rPr>
      </w:pPr>
      <w:r w:rsidRPr="00076C7A">
        <w:rPr>
          <w:rFonts w:cs="David" w:hint="cs"/>
          <w:rtl/>
        </w:rPr>
        <w:tab/>
        <w:t xml:space="preserve">בעיניי יש שתי סיבות מהותיות, וסיבה אחת, שאני אקרא לה "טכנית". הסיבות המהותיות הן: אל"ף - בהרבה מאוד מצבים, בין הברירה שיענה איזה שר שאיננו בקי בכלל בענייני המשרד, בין אם זה השר המקשר או כל שר אחר, לבין זה שיענה סגן שר בדמותם של אנשים כמו מתן וילנאי או איציק כהן, אני באופן אישי מעדיף את הברירה השנייה, כי אני חושב שהם מצליחים לתת תשובה עניינית ואמיתית לעניין, והיא יותר טובה. בעולם האידיאלי, היינו קובעים שרק השר שהנושא בתחום משרדו הוא העונה. אם את שואלת אותי מה הכי נכון, בטח שזה הכי נכון. אגב, לאורך כל הקו. </w:t>
      </w:r>
    </w:p>
    <w:p w14:paraId="785C93A9" w14:textId="77777777" w:rsidR="00076C7A" w:rsidRPr="00076C7A" w:rsidRDefault="00076C7A" w:rsidP="00076C7A">
      <w:pPr>
        <w:keepLines/>
        <w:bidi/>
        <w:jc w:val="both"/>
        <w:rPr>
          <w:rFonts w:cs="David" w:hint="cs"/>
          <w:rtl/>
        </w:rPr>
      </w:pPr>
    </w:p>
    <w:p w14:paraId="1299B102"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2D2861E2" w14:textId="77777777" w:rsidR="00076C7A" w:rsidRPr="00076C7A" w:rsidRDefault="00076C7A" w:rsidP="00076C7A">
      <w:pPr>
        <w:keepLines/>
        <w:bidi/>
        <w:jc w:val="both"/>
        <w:rPr>
          <w:rFonts w:cs="David" w:hint="cs"/>
          <w:u w:val="single"/>
          <w:rtl/>
        </w:rPr>
      </w:pPr>
    </w:p>
    <w:p w14:paraId="013FF1DF" w14:textId="77777777" w:rsidR="00076C7A" w:rsidRPr="00076C7A" w:rsidRDefault="00076C7A" w:rsidP="00076C7A">
      <w:pPr>
        <w:keepLines/>
        <w:bidi/>
        <w:jc w:val="both"/>
        <w:rPr>
          <w:rFonts w:cs="David" w:hint="cs"/>
          <w:rtl/>
        </w:rPr>
      </w:pPr>
      <w:r w:rsidRPr="00076C7A">
        <w:rPr>
          <w:rFonts w:cs="David" w:hint="cs"/>
          <w:rtl/>
        </w:rPr>
        <w:tab/>
        <w:t xml:space="preserve">אז בוא נלך על זה, נלך על זה ונחריג. </w:t>
      </w:r>
    </w:p>
    <w:p w14:paraId="0D2EB887" w14:textId="77777777" w:rsidR="00076C7A" w:rsidRPr="00076C7A" w:rsidRDefault="00076C7A" w:rsidP="00076C7A">
      <w:pPr>
        <w:keepLines/>
        <w:bidi/>
        <w:jc w:val="both"/>
        <w:rPr>
          <w:rFonts w:cs="David" w:hint="cs"/>
          <w:rtl/>
        </w:rPr>
      </w:pPr>
    </w:p>
    <w:p w14:paraId="5469D594"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7B337F7E" w14:textId="77777777" w:rsidR="00076C7A" w:rsidRPr="00076C7A" w:rsidRDefault="00076C7A" w:rsidP="00076C7A">
      <w:pPr>
        <w:keepLines/>
        <w:bidi/>
        <w:jc w:val="both"/>
        <w:rPr>
          <w:rFonts w:cs="David" w:hint="cs"/>
          <w:rtl/>
        </w:rPr>
      </w:pPr>
    </w:p>
    <w:p w14:paraId="01AEFC83" w14:textId="77777777" w:rsidR="00076C7A" w:rsidRPr="00076C7A" w:rsidRDefault="00076C7A" w:rsidP="00076C7A">
      <w:pPr>
        <w:keepLines/>
        <w:bidi/>
        <w:jc w:val="both"/>
        <w:rPr>
          <w:rFonts w:cs="David" w:hint="cs"/>
          <w:rtl/>
        </w:rPr>
      </w:pPr>
      <w:r w:rsidRPr="00076C7A">
        <w:rPr>
          <w:rFonts w:cs="David" w:hint="cs"/>
          <w:rtl/>
        </w:rPr>
        <w:tab/>
        <w:t xml:space="preserve">לזה לא תהיה הסכמה, ואת זה את יודעת, כי את היית שרה בממשלה. </w:t>
      </w:r>
    </w:p>
    <w:p w14:paraId="3119EB42" w14:textId="77777777" w:rsidR="00076C7A" w:rsidRPr="00076C7A" w:rsidRDefault="00076C7A" w:rsidP="00076C7A">
      <w:pPr>
        <w:keepLines/>
        <w:bidi/>
        <w:jc w:val="both"/>
        <w:rPr>
          <w:rFonts w:cs="David" w:hint="cs"/>
          <w:rtl/>
        </w:rPr>
      </w:pPr>
    </w:p>
    <w:p w14:paraId="4A630943"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5467285B" w14:textId="77777777" w:rsidR="00076C7A" w:rsidRPr="00076C7A" w:rsidRDefault="00076C7A" w:rsidP="00076C7A">
      <w:pPr>
        <w:keepLines/>
        <w:bidi/>
        <w:jc w:val="both"/>
        <w:rPr>
          <w:rFonts w:cs="David" w:hint="cs"/>
          <w:u w:val="single"/>
          <w:rtl/>
        </w:rPr>
      </w:pPr>
    </w:p>
    <w:p w14:paraId="1483FCCF" w14:textId="77777777" w:rsidR="00076C7A" w:rsidRPr="00076C7A" w:rsidRDefault="00076C7A" w:rsidP="00076C7A">
      <w:pPr>
        <w:keepLines/>
        <w:bidi/>
        <w:jc w:val="both"/>
        <w:rPr>
          <w:rFonts w:cs="David" w:hint="cs"/>
          <w:rtl/>
        </w:rPr>
      </w:pPr>
      <w:r w:rsidRPr="00076C7A">
        <w:rPr>
          <w:rFonts w:cs="David" w:hint="cs"/>
          <w:rtl/>
        </w:rPr>
        <w:tab/>
        <w:t>אצלי לא היה מצב כשרה מקשרת, ששר שאמון על משרדו לא יענה את התשובה, וגם אם זה היה כרוך בהסכמה של חבר כנסת לדחות את זה למועד אחר.</w:t>
      </w:r>
    </w:p>
    <w:p w14:paraId="26864B32" w14:textId="77777777" w:rsidR="00076C7A" w:rsidRPr="00076C7A" w:rsidRDefault="00076C7A" w:rsidP="00076C7A">
      <w:pPr>
        <w:keepLines/>
        <w:bidi/>
        <w:jc w:val="both"/>
        <w:rPr>
          <w:rFonts w:cs="David" w:hint="cs"/>
          <w:rtl/>
        </w:rPr>
      </w:pPr>
    </w:p>
    <w:p w14:paraId="08FF8746"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4DF52E31" w14:textId="77777777" w:rsidR="00076C7A" w:rsidRPr="00076C7A" w:rsidRDefault="00076C7A" w:rsidP="00076C7A">
      <w:pPr>
        <w:bidi/>
        <w:jc w:val="both"/>
        <w:rPr>
          <w:rFonts w:cs="David" w:hint="cs"/>
          <w:rtl/>
        </w:rPr>
      </w:pPr>
    </w:p>
    <w:p w14:paraId="51F9FC9E" w14:textId="77777777" w:rsidR="00076C7A" w:rsidRPr="00076C7A" w:rsidRDefault="00076C7A" w:rsidP="00076C7A">
      <w:pPr>
        <w:keepLines/>
        <w:bidi/>
        <w:jc w:val="both"/>
        <w:rPr>
          <w:rFonts w:cs="David" w:hint="cs"/>
          <w:rtl/>
        </w:rPr>
      </w:pPr>
      <w:r w:rsidRPr="00076C7A">
        <w:rPr>
          <w:rFonts w:cs="David" w:hint="cs"/>
          <w:rtl/>
        </w:rPr>
        <w:tab/>
        <w:t xml:space="preserve"> </w:t>
      </w:r>
      <w:proofErr w:type="spellStart"/>
      <w:r w:rsidRPr="00076C7A">
        <w:rPr>
          <w:rFonts w:cs="David" w:hint="cs"/>
          <w:rtl/>
        </w:rPr>
        <w:t>אוקיי</w:t>
      </w:r>
      <w:proofErr w:type="spellEnd"/>
      <w:r w:rsidRPr="00076C7A">
        <w:rPr>
          <w:rFonts w:cs="David" w:hint="cs"/>
          <w:rtl/>
        </w:rPr>
        <w:t xml:space="preserve">, יכול להיות. </w:t>
      </w:r>
    </w:p>
    <w:p w14:paraId="7E5D2C09" w14:textId="77777777" w:rsidR="00076C7A" w:rsidRPr="00076C7A" w:rsidRDefault="00076C7A" w:rsidP="00076C7A">
      <w:pPr>
        <w:keepLines/>
        <w:bidi/>
        <w:jc w:val="both"/>
        <w:rPr>
          <w:rFonts w:cs="David" w:hint="cs"/>
          <w:rtl/>
        </w:rPr>
      </w:pPr>
    </w:p>
    <w:p w14:paraId="576F5206"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64AA9AA7" w14:textId="77777777" w:rsidR="00076C7A" w:rsidRPr="00076C7A" w:rsidRDefault="00076C7A" w:rsidP="00076C7A">
      <w:pPr>
        <w:bidi/>
        <w:jc w:val="both"/>
        <w:rPr>
          <w:rFonts w:cs="David" w:hint="cs"/>
          <w:u w:val="single"/>
          <w:rtl/>
        </w:rPr>
      </w:pPr>
    </w:p>
    <w:p w14:paraId="7FFBD6C6" w14:textId="77777777" w:rsidR="00076C7A" w:rsidRPr="00076C7A" w:rsidRDefault="00076C7A" w:rsidP="00076C7A">
      <w:pPr>
        <w:keepLines/>
        <w:bidi/>
        <w:jc w:val="both"/>
        <w:rPr>
          <w:rFonts w:cs="David" w:hint="cs"/>
          <w:rtl/>
        </w:rPr>
      </w:pPr>
      <w:r w:rsidRPr="00076C7A">
        <w:rPr>
          <w:rFonts w:cs="David" w:hint="cs"/>
          <w:rtl/>
        </w:rPr>
        <w:tab/>
        <w:t xml:space="preserve">יותר מזה, אין מצב ששר לא היה מופיע במליאה, כשהוא צריך להופיע. </w:t>
      </w:r>
    </w:p>
    <w:p w14:paraId="7B6B6F86" w14:textId="77777777" w:rsidR="00076C7A" w:rsidRPr="00076C7A" w:rsidRDefault="00076C7A" w:rsidP="00076C7A">
      <w:pPr>
        <w:keepLines/>
        <w:bidi/>
        <w:jc w:val="both"/>
        <w:rPr>
          <w:rFonts w:cs="David" w:hint="cs"/>
          <w:rtl/>
        </w:rPr>
      </w:pPr>
    </w:p>
    <w:p w14:paraId="63A262C9"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67B4A3A4" w14:textId="77777777" w:rsidR="00076C7A" w:rsidRPr="00076C7A" w:rsidRDefault="00076C7A" w:rsidP="00076C7A">
      <w:pPr>
        <w:keepLines/>
        <w:bidi/>
        <w:jc w:val="both"/>
        <w:rPr>
          <w:rFonts w:cs="David" w:hint="cs"/>
          <w:rtl/>
        </w:rPr>
      </w:pPr>
    </w:p>
    <w:p w14:paraId="17F6B6A1" w14:textId="77777777" w:rsidR="00076C7A" w:rsidRPr="00076C7A" w:rsidRDefault="00076C7A" w:rsidP="00076C7A">
      <w:pPr>
        <w:keepLines/>
        <w:bidi/>
        <w:jc w:val="both"/>
        <w:rPr>
          <w:rFonts w:cs="David" w:hint="cs"/>
          <w:rtl/>
        </w:rPr>
      </w:pPr>
      <w:r w:rsidRPr="00076C7A">
        <w:rPr>
          <w:rFonts w:cs="David" w:hint="cs"/>
          <w:rtl/>
        </w:rPr>
        <w:tab/>
        <w:t xml:space="preserve">אני לא יודע, אני לא הייתי אז כאן. אני רק אומר, שאני חושב שהטלת מגבלה מהסוג הזה לא תעבור מבחינת הממשלה. הממשלה לא תסכים, ולכן לא נוכל לעשות את זה. </w:t>
      </w:r>
    </w:p>
    <w:p w14:paraId="6EC8EF1D" w14:textId="77777777" w:rsidR="00076C7A" w:rsidRPr="00076C7A" w:rsidRDefault="00076C7A" w:rsidP="00076C7A">
      <w:pPr>
        <w:keepLines/>
        <w:bidi/>
        <w:jc w:val="both"/>
        <w:rPr>
          <w:rFonts w:cs="David" w:hint="cs"/>
          <w:rtl/>
        </w:rPr>
      </w:pPr>
    </w:p>
    <w:p w14:paraId="2D8A2751"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28132AF7" w14:textId="77777777" w:rsidR="00076C7A" w:rsidRPr="00076C7A" w:rsidRDefault="00076C7A" w:rsidP="00076C7A">
      <w:pPr>
        <w:keepLines/>
        <w:bidi/>
        <w:jc w:val="both"/>
        <w:rPr>
          <w:rFonts w:cs="David" w:hint="cs"/>
          <w:u w:val="single"/>
          <w:rtl/>
        </w:rPr>
      </w:pPr>
    </w:p>
    <w:p w14:paraId="026405B9" w14:textId="77777777" w:rsidR="00076C7A" w:rsidRPr="00076C7A" w:rsidRDefault="00076C7A" w:rsidP="00076C7A">
      <w:pPr>
        <w:keepLines/>
        <w:bidi/>
        <w:jc w:val="both"/>
        <w:rPr>
          <w:rFonts w:cs="David" w:hint="cs"/>
          <w:rtl/>
        </w:rPr>
      </w:pPr>
      <w:r w:rsidRPr="00076C7A">
        <w:rPr>
          <w:rFonts w:cs="David" w:hint="cs"/>
          <w:rtl/>
        </w:rPr>
        <w:tab/>
        <w:t>אני יכולה להעלות הצעה?</w:t>
      </w:r>
    </w:p>
    <w:p w14:paraId="523C4254" w14:textId="77777777" w:rsidR="00076C7A" w:rsidRPr="00076C7A" w:rsidRDefault="00076C7A" w:rsidP="00076C7A">
      <w:pPr>
        <w:keepLines/>
        <w:bidi/>
        <w:jc w:val="both"/>
        <w:rPr>
          <w:rFonts w:cs="David" w:hint="cs"/>
          <w:rtl/>
        </w:rPr>
      </w:pPr>
    </w:p>
    <w:p w14:paraId="6CC96C3A"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0649EA81" w14:textId="77777777" w:rsidR="00076C7A" w:rsidRPr="00076C7A" w:rsidRDefault="00076C7A" w:rsidP="00076C7A">
      <w:pPr>
        <w:keepLines/>
        <w:bidi/>
        <w:jc w:val="both"/>
        <w:rPr>
          <w:rFonts w:cs="David" w:hint="cs"/>
          <w:rtl/>
        </w:rPr>
      </w:pPr>
    </w:p>
    <w:p w14:paraId="5CB60D09" w14:textId="77777777" w:rsidR="00076C7A" w:rsidRPr="00076C7A" w:rsidRDefault="00076C7A" w:rsidP="00076C7A">
      <w:pPr>
        <w:keepLines/>
        <w:bidi/>
        <w:jc w:val="both"/>
        <w:rPr>
          <w:rFonts w:cs="David" w:hint="cs"/>
          <w:rtl/>
        </w:rPr>
      </w:pPr>
      <w:r w:rsidRPr="00076C7A">
        <w:rPr>
          <w:rFonts w:cs="David" w:hint="cs"/>
          <w:rtl/>
        </w:rPr>
        <w:tab/>
        <w:t xml:space="preserve">קודם אשלים את דבריי. מצד שני, אני חושב שאנחנו נמצאים היום במציאות, שזה באמת פרוץ לכל רוח, והיא לא טובה. מכיוון שלא שמעתי את הצד של רוני בר-און, אבל ישבתי ושמעתי את הצד של ראובן ריבלין וגם ראיתי את ההתכנסות, אני חושב שהבעיה היא בעיה אמיתית. האידיאל לדעתי מוסכם על כולם, אבל אני חושב שזה מה שנכון להתכנס אליו, גם בשים לב לעובדה שבכל אופן גם יש סגני שרים שאין מעליהם שר. אני לא חושב שזה נכון לעשות הבחנה בין סגני שרים שונים. הנימוק ה"טכני" </w:t>
      </w:r>
      <w:r w:rsidRPr="00076C7A">
        <w:rPr>
          <w:rFonts w:cs="David"/>
          <w:rtl/>
        </w:rPr>
        <w:t>–</w:t>
      </w:r>
      <w:r w:rsidRPr="00076C7A">
        <w:rPr>
          <w:rFonts w:cs="David" w:hint="cs"/>
          <w:rtl/>
        </w:rPr>
        <w:t xml:space="preserve"> לזה לדעתי אפשר להתכנס להסכמה. אני לא בטוח, שאם ננסה לעשות משהו יותר רחב - אני באופן אישי מוכן, אבל אני לא בטוח, ואני אומר שוב, אחרי ששמעתי את יושב ראש הכנסת קודם כל מהכיוון שלו, יש לי ספק אם הוא יסכים. את היית שם, אז את יכולה להעיד על זה גם. לכן אני חושב שהתוצאה הזאת היא בסך הכול תוצאה טובה, היא הרבה יותר טובה מהמצב הקיים. היא לא אידיאלית, אני מסכים. </w:t>
      </w:r>
    </w:p>
    <w:p w14:paraId="4F1EF89F" w14:textId="77777777" w:rsidR="00076C7A" w:rsidRPr="00076C7A" w:rsidRDefault="00076C7A" w:rsidP="00076C7A">
      <w:pPr>
        <w:keepLines/>
        <w:bidi/>
        <w:jc w:val="both"/>
        <w:rPr>
          <w:rFonts w:cs="David" w:hint="cs"/>
          <w:rtl/>
        </w:rPr>
      </w:pPr>
    </w:p>
    <w:p w14:paraId="7234CA3E"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6E3FAE99" w14:textId="77777777" w:rsidR="00076C7A" w:rsidRPr="00076C7A" w:rsidRDefault="00076C7A" w:rsidP="00076C7A">
      <w:pPr>
        <w:keepLines/>
        <w:bidi/>
        <w:jc w:val="both"/>
        <w:rPr>
          <w:rFonts w:cs="David" w:hint="cs"/>
          <w:u w:val="single"/>
          <w:rtl/>
        </w:rPr>
      </w:pPr>
    </w:p>
    <w:p w14:paraId="1C1A0A03" w14:textId="77777777" w:rsidR="00076C7A" w:rsidRPr="00076C7A" w:rsidRDefault="00076C7A" w:rsidP="00076C7A">
      <w:pPr>
        <w:keepLines/>
        <w:bidi/>
        <w:jc w:val="both"/>
        <w:rPr>
          <w:rFonts w:cs="David" w:hint="cs"/>
          <w:rtl/>
        </w:rPr>
      </w:pPr>
      <w:r w:rsidRPr="00076C7A">
        <w:rPr>
          <w:rFonts w:cs="David" w:hint="cs"/>
          <w:rtl/>
        </w:rPr>
        <w:tab/>
        <w:t xml:space="preserve">אני לא מסכימה עם התוצאה הזאת, וזה נכון שזה מצב קיים. אנחנו צריכים לחשוב דווקא על חיזוק הפיקוח של הכנסת מול הממשלה, ואני רוצה להחריג את זה לכיוון הטוב, זאת אומרת: לא להתפשר ולהתחשב בעבודת הממשלה ובעבודת שר. אני הייתי שרה, ואני מדברת מהניסיון שלי. נכון שיותר בוער לך ואולי יותר מעניין לקיים דיון מקצועי במשרד מאשר לבוא לשבת בכנסת ו"לשרוף זמן". אני הייתי הולכת לכיוון השני ואומרת שעל אי-אמון ישיב שר, אלא אם כן יש נסיבות מיוחדות, שבאישור יושב ראש הכנסת ישיב במקומו סגן השר האמון על המשרד. </w:t>
      </w:r>
    </w:p>
    <w:p w14:paraId="2DFED441" w14:textId="77777777" w:rsidR="00076C7A" w:rsidRPr="00076C7A" w:rsidRDefault="00076C7A" w:rsidP="00076C7A">
      <w:pPr>
        <w:keepLines/>
        <w:bidi/>
        <w:jc w:val="both"/>
        <w:rPr>
          <w:rFonts w:cs="David" w:hint="cs"/>
          <w:rtl/>
        </w:rPr>
      </w:pPr>
    </w:p>
    <w:p w14:paraId="2421A02D"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390A9AAA" w14:textId="77777777" w:rsidR="00076C7A" w:rsidRPr="00076C7A" w:rsidRDefault="00076C7A" w:rsidP="00076C7A">
      <w:pPr>
        <w:bidi/>
        <w:jc w:val="both"/>
        <w:rPr>
          <w:rFonts w:cs="David" w:hint="cs"/>
          <w:rtl/>
        </w:rPr>
      </w:pPr>
    </w:p>
    <w:p w14:paraId="66DC4E10" w14:textId="77777777" w:rsidR="00076C7A" w:rsidRPr="00076C7A" w:rsidRDefault="00076C7A" w:rsidP="00076C7A">
      <w:pPr>
        <w:keepLines/>
        <w:bidi/>
        <w:jc w:val="both"/>
        <w:rPr>
          <w:rFonts w:cs="David" w:hint="cs"/>
          <w:rtl/>
        </w:rPr>
      </w:pPr>
      <w:r w:rsidRPr="00076C7A">
        <w:rPr>
          <w:rFonts w:cs="David" w:hint="cs"/>
          <w:rtl/>
        </w:rPr>
        <w:tab/>
        <w:t xml:space="preserve"> </w:t>
      </w:r>
      <w:proofErr w:type="spellStart"/>
      <w:r w:rsidRPr="00076C7A">
        <w:rPr>
          <w:rFonts w:cs="David" w:hint="cs"/>
          <w:rtl/>
        </w:rPr>
        <w:t>אוקיי</w:t>
      </w:r>
      <w:proofErr w:type="spellEnd"/>
      <w:r w:rsidRPr="00076C7A">
        <w:rPr>
          <w:rFonts w:cs="David" w:hint="cs"/>
          <w:rtl/>
        </w:rPr>
        <w:t xml:space="preserve">, אני לא מתנגד לזה. </w:t>
      </w:r>
    </w:p>
    <w:p w14:paraId="2CABA1A4" w14:textId="77777777" w:rsidR="00076C7A" w:rsidRPr="00076C7A" w:rsidRDefault="00076C7A" w:rsidP="00076C7A">
      <w:pPr>
        <w:keepLines/>
        <w:bidi/>
        <w:jc w:val="both"/>
        <w:rPr>
          <w:rFonts w:cs="David" w:hint="cs"/>
          <w:rtl/>
        </w:rPr>
      </w:pPr>
    </w:p>
    <w:p w14:paraId="4F64E4A6"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6CA48680" w14:textId="77777777" w:rsidR="00076C7A" w:rsidRPr="00076C7A" w:rsidRDefault="00076C7A" w:rsidP="00076C7A">
      <w:pPr>
        <w:keepLines/>
        <w:bidi/>
        <w:jc w:val="both"/>
        <w:rPr>
          <w:rFonts w:cs="David" w:hint="cs"/>
          <w:rtl/>
        </w:rPr>
      </w:pPr>
    </w:p>
    <w:p w14:paraId="7EC8C04D" w14:textId="77777777" w:rsidR="00076C7A" w:rsidRPr="00076C7A" w:rsidRDefault="00076C7A" w:rsidP="00076C7A">
      <w:pPr>
        <w:keepLines/>
        <w:bidi/>
        <w:jc w:val="both"/>
        <w:rPr>
          <w:rFonts w:cs="David" w:hint="cs"/>
          <w:rtl/>
        </w:rPr>
      </w:pPr>
      <w:r w:rsidRPr="00076C7A">
        <w:rPr>
          <w:rFonts w:cs="David" w:hint="cs"/>
          <w:rtl/>
        </w:rPr>
        <w:tab/>
        <w:t xml:space="preserve">את מוסיפה בעצם נסיבות מיוחדות. </w:t>
      </w:r>
    </w:p>
    <w:p w14:paraId="76864813"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1887F5B8" w14:textId="77777777" w:rsidR="00076C7A" w:rsidRPr="00076C7A" w:rsidRDefault="00076C7A" w:rsidP="00076C7A">
      <w:pPr>
        <w:keepLines/>
        <w:bidi/>
        <w:ind w:left="720"/>
        <w:jc w:val="both"/>
        <w:rPr>
          <w:rFonts w:cs="David" w:hint="cs"/>
          <w:u w:val="single"/>
          <w:rtl/>
        </w:rPr>
      </w:pPr>
    </w:p>
    <w:p w14:paraId="32EA4E37" w14:textId="77777777" w:rsidR="00076C7A" w:rsidRPr="00076C7A" w:rsidRDefault="00076C7A" w:rsidP="00076C7A">
      <w:pPr>
        <w:keepLines/>
        <w:bidi/>
        <w:ind w:firstLine="720"/>
        <w:jc w:val="both"/>
        <w:rPr>
          <w:rFonts w:cs="David" w:hint="cs"/>
          <w:rtl/>
        </w:rPr>
      </w:pPr>
      <w:r w:rsidRPr="00076C7A">
        <w:rPr>
          <w:rFonts w:cs="David" w:hint="cs"/>
          <w:rtl/>
        </w:rPr>
        <w:t>אני מוסיפה נסיבות מיוחדות, אני מדגישה את השר, כי אז אני מקבעת את הסיטואציה שבה יש חובה של הממשלה מול הכנסת, זה הכלל. אם יש החרגות מקובלות, ופה אני לא נכנסת אפילו לנסיבות המיוחדות, לשיקולו של יושב ראש הכנסת - ראה יושב ראש הכנסת שיש נסיבות מיוחדות בהן השר חולה, יש לשר משבר במשרד, יש שביתה, יש נסיעה לחוץ לארץ, יש 1,001 סיבות -  מצא לנכון יושב ראש הכנסת לאשר לסגן שר להשיב במקום השר, הוא יכול לעשות את זה, אבל אנחנו - - -</w:t>
      </w:r>
    </w:p>
    <w:p w14:paraId="61C75A90" w14:textId="77777777" w:rsidR="00076C7A" w:rsidRPr="00076C7A" w:rsidRDefault="00076C7A" w:rsidP="00076C7A">
      <w:pPr>
        <w:keepLines/>
        <w:bidi/>
        <w:ind w:left="720"/>
        <w:jc w:val="both"/>
        <w:rPr>
          <w:rFonts w:cs="David" w:hint="cs"/>
          <w:rtl/>
        </w:rPr>
      </w:pPr>
    </w:p>
    <w:p w14:paraId="37EA2433"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2C7B82DC" w14:textId="77777777" w:rsidR="00076C7A" w:rsidRPr="00076C7A" w:rsidRDefault="00076C7A" w:rsidP="00076C7A">
      <w:pPr>
        <w:keepLines/>
        <w:bidi/>
        <w:jc w:val="both"/>
        <w:rPr>
          <w:rFonts w:cs="David" w:hint="cs"/>
          <w:rtl/>
        </w:rPr>
      </w:pPr>
    </w:p>
    <w:p w14:paraId="1957EC98" w14:textId="77777777" w:rsidR="00076C7A" w:rsidRPr="00076C7A" w:rsidRDefault="00076C7A" w:rsidP="00076C7A">
      <w:pPr>
        <w:keepLines/>
        <w:bidi/>
        <w:jc w:val="both"/>
        <w:rPr>
          <w:rFonts w:cs="David" w:hint="cs"/>
          <w:rtl/>
        </w:rPr>
      </w:pPr>
      <w:r w:rsidRPr="00076C7A">
        <w:rPr>
          <w:rFonts w:cs="David" w:hint="cs"/>
          <w:rtl/>
        </w:rPr>
        <w:tab/>
        <w:t xml:space="preserve">כמובן אנחנו משאירים את המגבלה, שזה מדובר רק בענייני המשרד הספציפי, שבו סגן השר מכהן. זה כמובן חייב להישאר. </w:t>
      </w:r>
    </w:p>
    <w:p w14:paraId="5D1C3F4F" w14:textId="77777777" w:rsidR="00076C7A" w:rsidRPr="00076C7A" w:rsidRDefault="00076C7A" w:rsidP="00076C7A">
      <w:pPr>
        <w:keepLines/>
        <w:bidi/>
        <w:jc w:val="both"/>
        <w:rPr>
          <w:rFonts w:cs="David" w:hint="cs"/>
          <w:rtl/>
        </w:rPr>
      </w:pPr>
    </w:p>
    <w:p w14:paraId="1FB5AD77"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17CC7A10" w14:textId="77777777" w:rsidR="00076C7A" w:rsidRPr="00076C7A" w:rsidRDefault="00076C7A" w:rsidP="00076C7A">
      <w:pPr>
        <w:keepLines/>
        <w:bidi/>
        <w:jc w:val="both"/>
        <w:rPr>
          <w:rFonts w:cs="David" w:hint="cs"/>
          <w:u w:val="single"/>
          <w:rtl/>
        </w:rPr>
      </w:pPr>
    </w:p>
    <w:p w14:paraId="1A736466" w14:textId="77777777" w:rsidR="00076C7A" w:rsidRPr="00076C7A" w:rsidRDefault="00076C7A" w:rsidP="00076C7A">
      <w:pPr>
        <w:keepLines/>
        <w:bidi/>
        <w:jc w:val="both"/>
        <w:rPr>
          <w:rFonts w:cs="David" w:hint="cs"/>
          <w:rtl/>
        </w:rPr>
      </w:pPr>
      <w:r w:rsidRPr="00076C7A">
        <w:rPr>
          <w:rFonts w:cs="David" w:hint="cs"/>
          <w:rtl/>
        </w:rPr>
        <w:tab/>
        <w:t xml:space="preserve">בוודאי. </w:t>
      </w:r>
    </w:p>
    <w:p w14:paraId="57DF5374" w14:textId="77777777" w:rsidR="00076C7A" w:rsidRPr="00076C7A" w:rsidRDefault="00076C7A" w:rsidP="00076C7A">
      <w:pPr>
        <w:keepLines/>
        <w:bidi/>
        <w:jc w:val="both"/>
        <w:rPr>
          <w:rFonts w:cs="David" w:hint="cs"/>
          <w:rtl/>
        </w:rPr>
      </w:pPr>
    </w:p>
    <w:p w14:paraId="2D915E09"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3CD15164" w14:textId="77777777" w:rsidR="00076C7A" w:rsidRPr="00076C7A" w:rsidRDefault="00076C7A" w:rsidP="00076C7A">
      <w:pPr>
        <w:keepLines/>
        <w:bidi/>
        <w:jc w:val="both"/>
        <w:rPr>
          <w:rFonts w:cs="David" w:hint="cs"/>
          <w:rtl/>
        </w:rPr>
      </w:pPr>
    </w:p>
    <w:p w14:paraId="452C462A" w14:textId="77777777" w:rsidR="00076C7A" w:rsidRPr="00076C7A" w:rsidRDefault="00076C7A" w:rsidP="00076C7A">
      <w:pPr>
        <w:keepLines/>
        <w:bidi/>
        <w:jc w:val="both"/>
        <w:rPr>
          <w:rFonts w:cs="David" w:hint="cs"/>
          <w:rtl/>
        </w:rPr>
      </w:pPr>
      <w:r w:rsidRPr="00076C7A">
        <w:rPr>
          <w:rFonts w:cs="David" w:hint="cs"/>
          <w:rtl/>
        </w:rPr>
        <w:tab/>
        <w:t xml:space="preserve">אני מסכים, אני רק צריך לראות שיושב ראש הכנסת מסכים. </w:t>
      </w:r>
    </w:p>
    <w:p w14:paraId="4E8C951F" w14:textId="77777777" w:rsidR="00076C7A" w:rsidRPr="00076C7A" w:rsidRDefault="00076C7A" w:rsidP="00076C7A">
      <w:pPr>
        <w:keepLines/>
        <w:bidi/>
        <w:jc w:val="both"/>
        <w:rPr>
          <w:rFonts w:cs="David" w:hint="cs"/>
          <w:rtl/>
        </w:rPr>
      </w:pPr>
    </w:p>
    <w:p w14:paraId="02419444"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28E1AB8D" w14:textId="77777777" w:rsidR="00076C7A" w:rsidRPr="00076C7A" w:rsidRDefault="00076C7A" w:rsidP="00076C7A">
      <w:pPr>
        <w:bidi/>
        <w:jc w:val="both"/>
        <w:rPr>
          <w:rFonts w:cs="David" w:hint="cs"/>
          <w:u w:val="single"/>
          <w:rtl/>
        </w:rPr>
      </w:pPr>
    </w:p>
    <w:p w14:paraId="747F1890" w14:textId="77777777" w:rsidR="00076C7A" w:rsidRPr="00076C7A" w:rsidRDefault="00076C7A" w:rsidP="00076C7A">
      <w:pPr>
        <w:keepLines/>
        <w:bidi/>
        <w:jc w:val="both"/>
        <w:rPr>
          <w:rFonts w:cs="David" w:hint="cs"/>
          <w:rtl/>
        </w:rPr>
      </w:pPr>
      <w:r w:rsidRPr="00076C7A">
        <w:rPr>
          <w:rFonts w:cs="David" w:hint="cs"/>
          <w:rtl/>
        </w:rPr>
        <w:tab/>
        <w:t xml:space="preserve">להפך, זו פריבילגיה. מבחינתו אני לא חושבת שזאת בעיה, זה יותר נכון. </w:t>
      </w:r>
    </w:p>
    <w:p w14:paraId="4ADE4313" w14:textId="77777777" w:rsidR="00076C7A" w:rsidRPr="00076C7A" w:rsidRDefault="00076C7A" w:rsidP="00076C7A">
      <w:pPr>
        <w:keepLines/>
        <w:bidi/>
        <w:jc w:val="both"/>
        <w:rPr>
          <w:rFonts w:cs="David" w:hint="cs"/>
          <w:rtl/>
        </w:rPr>
      </w:pPr>
    </w:p>
    <w:p w14:paraId="4BC005FF"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20B2D62A" w14:textId="77777777" w:rsidR="00076C7A" w:rsidRPr="00076C7A" w:rsidRDefault="00076C7A" w:rsidP="00076C7A">
      <w:pPr>
        <w:bidi/>
        <w:jc w:val="both"/>
        <w:rPr>
          <w:rFonts w:cs="David" w:hint="cs"/>
          <w:rtl/>
        </w:rPr>
      </w:pPr>
    </w:p>
    <w:p w14:paraId="07CECA86" w14:textId="77777777" w:rsidR="00076C7A" w:rsidRPr="00076C7A" w:rsidRDefault="00076C7A" w:rsidP="00076C7A">
      <w:pPr>
        <w:keepLines/>
        <w:bidi/>
        <w:jc w:val="both"/>
        <w:rPr>
          <w:rFonts w:cs="David" w:hint="cs"/>
          <w:rtl/>
        </w:rPr>
      </w:pPr>
      <w:r w:rsidRPr="00076C7A">
        <w:rPr>
          <w:rFonts w:cs="David" w:hint="cs"/>
          <w:rtl/>
        </w:rPr>
        <w:tab/>
        <w:t xml:space="preserve">אני מסכים, אני לא רואה בזה בעיה, אבל צריך לראות שזה מקובל גם עליו בנקודה הזאת. </w:t>
      </w:r>
    </w:p>
    <w:p w14:paraId="233C322D" w14:textId="77777777" w:rsidR="00076C7A" w:rsidRPr="00076C7A" w:rsidRDefault="00076C7A" w:rsidP="00076C7A">
      <w:pPr>
        <w:keepLines/>
        <w:bidi/>
        <w:jc w:val="both"/>
        <w:rPr>
          <w:rFonts w:cs="David" w:hint="cs"/>
          <w:rtl/>
        </w:rPr>
      </w:pPr>
    </w:p>
    <w:p w14:paraId="575DA45D"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3E777095" w14:textId="77777777" w:rsidR="00076C7A" w:rsidRPr="00076C7A" w:rsidRDefault="00076C7A" w:rsidP="00076C7A">
      <w:pPr>
        <w:keepLines/>
        <w:bidi/>
        <w:jc w:val="both"/>
        <w:rPr>
          <w:rFonts w:cs="David" w:hint="cs"/>
          <w:rtl/>
        </w:rPr>
      </w:pPr>
    </w:p>
    <w:p w14:paraId="0726D415" w14:textId="77777777" w:rsidR="00076C7A" w:rsidRPr="00076C7A" w:rsidRDefault="00076C7A" w:rsidP="00076C7A">
      <w:pPr>
        <w:keepLines/>
        <w:bidi/>
        <w:jc w:val="both"/>
        <w:rPr>
          <w:rFonts w:cs="David" w:hint="cs"/>
          <w:rtl/>
        </w:rPr>
      </w:pPr>
      <w:r w:rsidRPr="00076C7A">
        <w:rPr>
          <w:rFonts w:cs="David" w:hint="cs"/>
          <w:rtl/>
        </w:rPr>
        <w:tab/>
        <w:t xml:space="preserve">זאת אומרת, אנחנו נגיד שהתשובה תוצג ככלל על ידי השרים, אבל היושב ראש יכול בנסיבות מיוחדות - - - </w:t>
      </w:r>
    </w:p>
    <w:p w14:paraId="77A2D5D5" w14:textId="77777777" w:rsidR="00076C7A" w:rsidRPr="00076C7A" w:rsidRDefault="00076C7A" w:rsidP="00076C7A">
      <w:pPr>
        <w:keepLines/>
        <w:bidi/>
        <w:jc w:val="both"/>
        <w:rPr>
          <w:rFonts w:cs="David" w:hint="cs"/>
          <w:rtl/>
        </w:rPr>
      </w:pPr>
    </w:p>
    <w:p w14:paraId="3CF25307"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3767F6C1" w14:textId="77777777" w:rsidR="00076C7A" w:rsidRPr="00076C7A" w:rsidRDefault="00076C7A" w:rsidP="00076C7A">
      <w:pPr>
        <w:keepLines/>
        <w:bidi/>
        <w:jc w:val="both"/>
        <w:rPr>
          <w:rFonts w:cs="David" w:hint="cs"/>
          <w:rtl/>
        </w:rPr>
      </w:pPr>
    </w:p>
    <w:p w14:paraId="2A722155" w14:textId="77777777" w:rsidR="00076C7A" w:rsidRPr="00076C7A" w:rsidRDefault="00076C7A" w:rsidP="00076C7A">
      <w:pPr>
        <w:keepLines/>
        <w:bidi/>
        <w:jc w:val="both"/>
        <w:rPr>
          <w:rFonts w:cs="David" w:hint="cs"/>
          <w:rtl/>
        </w:rPr>
      </w:pPr>
      <w:r w:rsidRPr="00076C7A">
        <w:rPr>
          <w:rFonts w:cs="David" w:hint="cs"/>
          <w:rtl/>
        </w:rPr>
        <w:tab/>
        <w:t xml:space="preserve">ואולם יכול שתוצג על ידי סגן שר אם יושב ראש הכנסת אישר זאת בנסיבות מיוחדות, ובלבד שעילת ההצעה היא בענייני המשרד שבו מכהן סגן השר.  </w:t>
      </w:r>
    </w:p>
    <w:p w14:paraId="77757DD6" w14:textId="77777777" w:rsidR="00076C7A" w:rsidRPr="00076C7A" w:rsidRDefault="00076C7A" w:rsidP="00076C7A">
      <w:pPr>
        <w:keepLines/>
        <w:bidi/>
        <w:jc w:val="both"/>
        <w:rPr>
          <w:rFonts w:cs="David" w:hint="cs"/>
          <w:rtl/>
        </w:rPr>
      </w:pPr>
    </w:p>
    <w:p w14:paraId="71697147"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752B986A" w14:textId="77777777" w:rsidR="00076C7A" w:rsidRPr="00076C7A" w:rsidRDefault="00076C7A" w:rsidP="00076C7A">
      <w:pPr>
        <w:keepLines/>
        <w:bidi/>
        <w:jc w:val="both"/>
        <w:rPr>
          <w:rFonts w:cs="David" w:hint="cs"/>
          <w:rtl/>
        </w:rPr>
      </w:pPr>
    </w:p>
    <w:p w14:paraId="248322CE" w14:textId="77777777" w:rsidR="00076C7A" w:rsidRPr="00076C7A" w:rsidRDefault="00076C7A" w:rsidP="00076C7A">
      <w:pPr>
        <w:keepLines/>
        <w:bidi/>
        <w:jc w:val="both"/>
        <w:rPr>
          <w:rFonts w:cs="David" w:hint="cs"/>
          <w:rtl/>
        </w:rPr>
      </w:pPr>
      <w:r w:rsidRPr="00076C7A">
        <w:rPr>
          <w:rFonts w:cs="David" w:hint="cs"/>
          <w:rtl/>
        </w:rPr>
        <w:tab/>
        <w:t>- - - נסיבות מיוחדות, אישור מראש - - -</w:t>
      </w:r>
    </w:p>
    <w:p w14:paraId="55DAFBE5" w14:textId="77777777" w:rsidR="00076C7A" w:rsidRPr="00076C7A" w:rsidRDefault="00076C7A" w:rsidP="00076C7A">
      <w:pPr>
        <w:keepLines/>
        <w:bidi/>
        <w:jc w:val="both"/>
        <w:rPr>
          <w:rFonts w:cs="David" w:hint="cs"/>
          <w:rtl/>
        </w:rPr>
      </w:pPr>
    </w:p>
    <w:p w14:paraId="4CFE6FD6"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581530F1" w14:textId="77777777" w:rsidR="00076C7A" w:rsidRPr="00076C7A" w:rsidRDefault="00076C7A" w:rsidP="00076C7A">
      <w:pPr>
        <w:bidi/>
        <w:jc w:val="both"/>
        <w:rPr>
          <w:rFonts w:cs="David" w:hint="cs"/>
          <w:rtl/>
        </w:rPr>
      </w:pPr>
    </w:p>
    <w:p w14:paraId="40038357" w14:textId="77777777" w:rsidR="00076C7A" w:rsidRPr="00076C7A" w:rsidRDefault="00076C7A" w:rsidP="00076C7A">
      <w:pPr>
        <w:keepLines/>
        <w:bidi/>
        <w:jc w:val="both"/>
        <w:rPr>
          <w:rFonts w:cs="David" w:hint="cs"/>
          <w:rtl/>
        </w:rPr>
      </w:pPr>
      <w:r w:rsidRPr="00076C7A">
        <w:rPr>
          <w:rFonts w:cs="David" w:hint="cs"/>
          <w:rtl/>
        </w:rPr>
        <w:tab/>
        <w:t xml:space="preserve"> במקום "שבו הוא מכהן", צריך להיות "שבו מכהן סגן השר", כדי שזה יהיה ברור שזה לא מכהן יושב ראש הכנסת, למרות שזה מובן מאליו כמובן. </w:t>
      </w:r>
    </w:p>
    <w:p w14:paraId="61D268C2" w14:textId="77777777" w:rsidR="00076C7A" w:rsidRPr="00076C7A" w:rsidRDefault="00076C7A" w:rsidP="00076C7A">
      <w:pPr>
        <w:keepLines/>
        <w:bidi/>
        <w:jc w:val="both"/>
        <w:rPr>
          <w:rFonts w:cs="David" w:hint="cs"/>
          <w:rtl/>
        </w:rPr>
      </w:pPr>
    </w:p>
    <w:p w14:paraId="6009D79B" w14:textId="77777777" w:rsidR="00076C7A" w:rsidRPr="00076C7A" w:rsidRDefault="00076C7A" w:rsidP="00076C7A">
      <w:pPr>
        <w:bidi/>
        <w:jc w:val="both"/>
        <w:rPr>
          <w:rFonts w:cs="David" w:hint="cs"/>
          <w:rtl/>
        </w:rPr>
      </w:pPr>
      <w:r w:rsidRPr="00076C7A">
        <w:rPr>
          <w:rFonts w:cs="David" w:hint="cs"/>
          <w:u w:val="single"/>
          <w:rtl/>
        </w:rPr>
        <w:t>ארבל אסטרחן:</w:t>
      </w:r>
    </w:p>
    <w:p w14:paraId="74A13C2F" w14:textId="77777777" w:rsidR="00076C7A" w:rsidRPr="00076C7A" w:rsidRDefault="00076C7A" w:rsidP="00076C7A">
      <w:pPr>
        <w:bidi/>
        <w:jc w:val="both"/>
        <w:rPr>
          <w:rFonts w:cs="David" w:hint="cs"/>
          <w:rtl/>
        </w:rPr>
      </w:pPr>
    </w:p>
    <w:p w14:paraId="688EBFF9" w14:textId="77777777" w:rsidR="00076C7A" w:rsidRPr="00076C7A" w:rsidRDefault="00076C7A" w:rsidP="00076C7A">
      <w:pPr>
        <w:keepLines/>
        <w:bidi/>
        <w:jc w:val="both"/>
        <w:rPr>
          <w:rFonts w:cs="David" w:hint="cs"/>
          <w:rtl/>
        </w:rPr>
      </w:pPr>
      <w:r w:rsidRPr="00076C7A">
        <w:rPr>
          <w:rFonts w:cs="David" w:hint="cs"/>
          <w:rtl/>
        </w:rPr>
        <w:tab/>
        <w:t>אנחנו רוצים להגיד מי יבקש מהיושב ראש?</w:t>
      </w:r>
    </w:p>
    <w:p w14:paraId="476798AF" w14:textId="77777777" w:rsidR="00076C7A" w:rsidRPr="00076C7A" w:rsidRDefault="00076C7A" w:rsidP="00076C7A">
      <w:pPr>
        <w:keepLines/>
        <w:bidi/>
        <w:jc w:val="both"/>
        <w:rPr>
          <w:rFonts w:cs="David" w:hint="cs"/>
          <w:rtl/>
        </w:rPr>
      </w:pPr>
    </w:p>
    <w:p w14:paraId="6C595A9F"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3AF678ED" w14:textId="77777777" w:rsidR="00076C7A" w:rsidRPr="00076C7A" w:rsidRDefault="00076C7A" w:rsidP="00076C7A">
      <w:pPr>
        <w:bidi/>
        <w:jc w:val="both"/>
        <w:rPr>
          <w:rFonts w:cs="David" w:hint="cs"/>
          <w:rtl/>
        </w:rPr>
      </w:pPr>
    </w:p>
    <w:p w14:paraId="1C89FCFC" w14:textId="77777777" w:rsidR="00076C7A" w:rsidRPr="00076C7A" w:rsidRDefault="00076C7A" w:rsidP="00076C7A">
      <w:pPr>
        <w:keepLines/>
        <w:bidi/>
        <w:jc w:val="both"/>
        <w:rPr>
          <w:rFonts w:cs="David" w:hint="cs"/>
          <w:rtl/>
        </w:rPr>
      </w:pPr>
      <w:r w:rsidRPr="00076C7A">
        <w:rPr>
          <w:rFonts w:cs="David" w:hint="cs"/>
          <w:rtl/>
        </w:rPr>
        <w:tab/>
        <w:t xml:space="preserve"> לא, הממשלה. </w:t>
      </w:r>
    </w:p>
    <w:p w14:paraId="74BAFDB3" w14:textId="77777777" w:rsidR="00076C7A" w:rsidRPr="00076C7A" w:rsidRDefault="00076C7A" w:rsidP="00076C7A">
      <w:pPr>
        <w:keepLines/>
        <w:bidi/>
        <w:jc w:val="both"/>
        <w:rPr>
          <w:rFonts w:cs="David" w:hint="cs"/>
          <w:rtl/>
        </w:rPr>
      </w:pPr>
    </w:p>
    <w:p w14:paraId="44A3B809"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57D7FC6C" w14:textId="77777777" w:rsidR="00076C7A" w:rsidRPr="00076C7A" w:rsidRDefault="00076C7A" w:rsidP="00076C7A">
      <w:pPr>
        <w:keepLines/>
        <w:bidi/>
        <w:jc w:val="both"/>
        <w:rPr>
          <w:rFonts w:cs="David" w:hint="cs"/>
          <w:rtl/>
        </w:rPr>
      </w:pPr>
      <w:r w:rsidRPr="00076C7A">
        <w:rPr>
          <w:rFonts w:cs="David" w:hint="cs"/>
          <w:rtl/>
        </w:rPr>
        <w:tab/>
        <w:t xml:space="preserve">השר עצמו יכול לבקש. </w:t>
      </w:r>
    </w:p>
    <w:p w14:paraId="13FB9C32" w14:textId="77777777" w:rsidR="00076C7A" w:rsidRPr="00076C7A" w:rsidRDefault="00076C7A" w:rsidP="00076C7A">
      <w:pPr>
        <w:keepLines/>
        <w:bidi/>
        <w:jc w:val="both"/>
        <w:rPr>
          <w:rFonts w:cs="David" w:hint="cs"/>
          <w:rtl/>
        </w:rPr>
      </w:pPr>
    </w:p>
    <w:p w14:paraId="36A3DF4A"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47B9EB68" w14:textId="77777777" w:rsidR="00076C7A" w:rsidRPr="00076C7A" w:rsidRDefault="00076C7A" w:rsidP="00076C7A">
      <w:pPr>
        <w:bidi/>
        <w:jc w:val="both"/>
        <w:rPr>
          <w:rFonts w:cs="David" w:hint="cs"/>
          <w:rtl/>
        </w:rPr>
      </w:pPr>
    </w:p>
    <w:p w14:paraId="4288C03C" w14:textId="77777777" w:rsidR="00076C7A" w:rsidRPr="00076C7A" w:rsidRDefault="00076C7A" w:rsidP="00076C7A">
      <w:pPr>
        <w:keepLines/>
        <w:bidi/>
        <w:jc w:val="both"/>
        <w:rPr>
          <w:rFonts w:cs="David" w:hint="cs"/>
          <w:rtl/>
        </w:rPr>
      </w:pPr>
      <w:r w:rsidRPr="00076C7A">
        <w:rPr>
          <w:rFonts w:cs="David" w:hint="cs"/>
          <w:rtl/>
        </w:rPr>
        <w:tab/>
        <w:t xml:space="preserve"> כן, השר, הממשלה או מזכיר הממשלה, לא ניכנס לדקויות האלה. </w:t>
      </w:r>
    </w:p>
    <w:p w14:paraId="13439444" w14:textId="77777777" w:rsidR="00076C7A" w:rsidRPr="00076C7A" w:rsidRDefault="00076C7A" w:rsidP="00076C7A">
      <w:pPr>
        <w:keepLines/>
        <w:bidi/>
        <w:jc w:val="both"/>
        <w:rPr>
          <w:rFonts w:cs="David" w:hint="cs"/>
          <w:rtl/>
        </w:rPr>
      </w:pPr>
    </w:p>
    <w:p w14:paraId="229BBFB5"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4C1655C6" w14:textId="77777777" w:rsidR="00076C7A" w:rsidRPr="00076C7A" w:rsidRDefault="00076C7A" w:rsidP="00076C7A">
      <w:pPr>
        <w:bidi/>
        <w:jc w:val="both"/>
        <w:rPr>
          <w:rFonts w:cs="David" w:hint="cs"/>
          <w:u w:val="single"/>
          <w:rtl/>
        </w:rPr>
      </w:pPr>
    </w:p>
    <w:p w14:paraId="0FE570AA" w14:textId="77777777" w:rsidR="00076C7A" w:rsidRPr="00076C7A" w:rsidRDefault="00076C7A" w:rsidP="00076C7A">
      <w:pPr>
        <w:keepLines/>
        <w:bidi/>
        <w:jc w:val="both"/>
        <w:rPr>
          <w:rFonts w:cs="David" w:hint="cs"/>
          <w:rtl/>
        </w:rPr>
      </w:pPr>
      <w:r w:rsidRPr="00076C7A">
        <w:rPr>
          <w:rFonts w:cs="David" w:hint="cs"/>
          <w:rtl/>
        </w:rPr>
        <w:tab/>
        <w:t xml:space="preserve">לא, לא ניכנס לזה. </w:t>
      </w:r>
    </w:p>
    <w:p w14:paraId="701FD42A" w14:textId="77777777" w:rsidR="00076C7A" w:rsidRPr="00076C7A" w:rsidRDefault="00076C7A" w:rsidP="00076C7A">
      <w:pPr>
        <w:keepLines/>
        <w:bidi/>
        <w:jc w:val="both"/>
        <w:rPr>
          <w:rFonts w:cs="David" w:hint="cs"/>
          <w:rtl/>
        </w:rPr>
      </w:pPr>
    </w:p>
    <w:p w14:paraId="101B481F"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01AA804B" w14:textId="77777777" w:rsidR="00076C7A" w:rsidRPr="00076C7A" w:rsidRDefault="00076C7A" w:rsidP="00076C7A">
      <w:pPr>
        <w:keepLines/>
        <w:bidi/>
        <w:jc w:val="both"/>
        <w:rPr>
          <w:rFonts w:cs="David" w:hint="cs"/>
          <w:rtl/>
        </w:rPr>
      </w:pPr>
    </w:p>
    <w:p w14:paraId="0508651D" w14:textId="77777777" w:rsidR="00076C7A" w:rsidRPr="00076C7A" w:rsidRDefault="00076C7A" w:rsidP="00076C7A">
      <w:pPr>
        <w:keepLines/>
        <w:bidi/>
        <w:jc w:val="both"/>
        <w:rPr>
          <w:rFonts w:cs="David" w:hint="cs"/>
          <w:rtl/>
        </w:rPr>
      </w:pPr>
      <w:r w:rsidRPr="00076C7A">
        <w:rPr>
          <w:rFonts w:cs="David" w:hint="cs"/>
          <w:rtl/>
        </w:rPr>
        <w:tab/>
        <w:t xml:space="preserve">בסדר, נבהיר פה שהכלל צריך להיות השרים. דיברנו על סעיפים 2,1 ו-5. נחזור לסעיף 3. </w:t>
      </w:r>
    </w:p>
    <w:p w14:paraId="2E1BAEEE" w14:textId="77777777" w:rsidR="00076C7A" w:rsidRPr="00076C7A" w:rsidRDefault="00076C7A" w:rsidP="00076C7A">
      <w:pPr>
        <w:keepLines/>
        <w:bidi/>
        <w:jc w:val="both"/>
        <w:rPr>
          <w:rFonts w:cs="David" w:hint="cs"/>
          <w:rtl/>
        </w:rPr>
      </w:pPr>
    </w:p>
    <w:p w14:paraId="77129D11"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2020841C" w14:textId="77777777" w:rsidR="00076C7A" w:rsidRPr="00076C7A" w:rsidRDefault="00076C7A" w:rsidP="00076C7A">
      <w:pPr>
        <w:bidi/>
        <w:jc w:val="both"/>
        <w:rPr>
          <w:rFonts w:cs="David" w:hint="cs"/>
          <w:rtl/>
        </w:rPr>
      </w:pPr>
    </w:p>
    <w:p w14:paraId="1A78E9D6" w14:textId="77777777" w:rsidR="00076C7A" w:rsidRPr="00076C7A" w:rsidRDefault="00076C7A" w:rsidP="00076C7A">
      <w:pPr>
        <w:keepLines/>
        <w:bidi/>
        <w:jc w:val="both"/>
        <w:rPr>
          <w:rFonts w:cs="David" w:hint="cs"/>
          <w:rtl/>
        </w:rPr>
      </w:pPr>
      <w:r w:rsidRPr="00076C7A">
        <w:rPr>
          <w:rFonts w:cs="David" w:hint="cs"/>
          <w:rtl/>
        </w:rPr>
        <w:tab/>
        <w:t xml:space="preserve"> חברת הכנסת רוחמה אברהם, את מסונכרנת על סעיף 2? אולי נחזור עליו בקצרה. </w:t>
      </w:r>
    </w:p>
    <w:p w14:paraId="2BAF6B0B" w14:textId="77777777" w:rsidR="00076C7A" w:rsidRPr="00076C7A" w:rsidRDefault="00076C7A" w:rsidP="00076C7A">
      <w:pPr>
        <w:keepLines/>
        <w:bidi/>
        <w:jc w:val="both"/>
        <w:rPr>
          <w:rFonts w:cs="David" w:hint="cs"/>
          <w:rtl/>
        </w:rPr>
      </w:pPr>
    </w:p>
    <w:p w14:paraId="03AA5699" w14:textId="77777777" w:rsidR="00076C7A" w:rsidRPr="00076C7A" w:rsidRDefault="00076C7A" w:rsidP="00076C7A">
      <w:pPr>
        <w:bidi/>
        <w:jc w:val="both"/>
        <w:rPr>
          <w:rFonts w:cs="David" w:hint="cs"/>
          <w:rtl/>
        </w:rPr>
      </w:pPr>
      <w:r w:rsidRPr="00076C7A">
        <w:rPr>
          <w:rFonts w:cs="David" w:hint="cs"/>
          <w:u w:val="single"/>
          <w:rtl/>
        </w:rPr>
        <w:t>ארבל אסטרחן:</w:t>
      </w:r>
    </w:p>
    <w:p w14:paraId="38C8D7A4" w14:textId="77777777" w:rsidR="00076C7A" w:rsidRPr="00076C7A" w:rsidRDefault="00076C7A" w:rsidP="00076C7A">
      <w:pPr>
        <w:bidi/>
        <w:jc w:val="both"/>
        <w:rPr>
          <w:rFonts w:cs="David" w:hint="cs"/>
          <w:rtl/>
        </w:rPr>
      </w:pPr>
    </w:p>
    <w:p w14:paraId="0C0580EE" w14:textId="77777777" w:rsidR="00076C7A" w:rsidRPr="00076C7A" w:rsidRDefault="00076C7A" w:rsidP="00076C7A">
      <w:pPr>
        <w:keepLines/>
        <w:bidi/>
        <w:jc w:val="both"/>
        <w:rPr>
          <w:rFonts w:cs="David" w:hint="cs"/>
          <w:rtl/>
        </w:rPr>
      </w:pPr>
      <w:r w:rsidRPr="00076C7A">
        <w:rPr>
          <w:rFonts w:cs="David" w:hint="cs"/>
          <w:rtl/>
        </w:rPr>
        <w:tab/>
        <w:t xml:space="preserve">סעיף 2 מתקן את סעיף 27. זה סעיף שמדבר על הדיונים בכנסת, ואומר שהדיונים הם אישיים או סיעתיים וקובע רשימה סגורה מתי הדיונים הם סיעתיים, כאשר הוועדה הזאת צמצמה את המקרים שבהם יש דיון סיעתי, בדרך כלל הדיון יהיה אישי. כתוב לנו שהדיון סיעתי, כשיש כינון ממשלה או התפטרותה, הבעת אי-אמון ודיון לפי 40 חתימות וכתוב "הודעת הממשלה". פה התעוררה שאלה, האם למשל כאשר הממשלה מבקשת להעביר סמכויות משר לשר או דברים מהסוג זה, האם זה נחשב הודעת ממשלה? זה גם עלה בוועדת הכנסת. </w:t>
      </w:r>
    </w:p>
    <w:p w14:paraId="4A2FCF7A" w14:textId="77777777" w:rsidR="00076C7A" w:rsidRPr="00076C7A" w:rsidRDefault="00076C7A" w:rsidP="00076C7A">
      <w:pPr>
        <w:keepLines/>
        <w:bidi/>
        <w:jc w:val="both"/>
        <w:rPr>
          <w:rFonts w:cs="David" w:hint="cs"/>
          <w:rtl/>
        </w:rPr>
      </w:pPr>
    </w:p>
    <w:p w14:paraId="27374AD2"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0F3E296B" w14:textId="77777777" w:rsidR="00076C7A" w:rsidRPr="00076C7A" w:rsidRDefault="00076C7A" w:rsidP="00076C7A">
      <w:pPr>
        <w:keepLines/>
        <w:bidi/>
        <w:jc w:val="both"/>
        <w:rPr>
          <w:rFonts w:cs="David" w:hint="cs"/>
          <w:u w:val="single"/>
          <w:rtl/>
        </w:rPr>
      </w:pPr>
    </w:p>
    <w:p w14:paraId="5EC79A27" w14:textId="77777777" w:rsidR="00076C7A" w:rsidRPr="00076C7A" w:rsidRDefault="00076C7A" w:rsidP="00076C7A">
      <w:pPr>
        <w:keepLines/>
        <w:bidi/>
        <w:jc w:val="both"/>
        <w:rPr>
          <w:rFonts w:cs="David" w:hint="cs"/>
          <w:rtl/>
        </w:rPr>
      </w:pPr>
      <w:r w:rsidRPr="00076C7A">
        <w:rPr>
          <w:rFonts w:cs="David" w:hint="cs"/>
          <w:rtl/>
        </w:rPr>
        <w:tab/>
        <w:t xml:space="preserve">או שזה הופך להיות דיון אישי. </w:t>
      </w:r>
    </w:p>
    <w:p w14:paraId="2A71B16C" w14:textId="77777777" w:rsidR="00076C7A" w:rsidRPr="00076C7A" w:rsidRDefault="00076C7A" w:rsidP="00076C7A">
      <w:pPr>
        <w:keepLines/>
        <w:bidi/>
        <w:jc w:val="both"/>
        <w:rPr>
          <w:rFonts w:cs="David" w:hint="cs"/>
          <w:rtl/>
        </w:rPr>
      </w:pPr>
    </w:p>
    <w:p w14:paraId="66B03B3F" w14:textId="77777777" w:rsidR="00076C7A" w:rsidRPr="00076C7A" w:rsidRDefault="00076C7A" w:rsidP="00076C7A">
      <w:pPr>
        <w:bidi/>
        <w:jc w:val="both"/>
        <w:rPr>
          <w:rFonts w:cs="David" w:hint="cs"/>
          <w:rtl/>
        </w:rPr>
      </w:pPr>
      <w:r w:rsidRPr="00076C7A">
        <w:rPr>
          <w:rFonts w:cs="David" w:hint="cs"/>
          <w:u w:val="single"/>
          <w:rtl/>
        </w:rPr>
        <w:t>ארבל אסטרחן:</w:t>
      </w:r>
    </w:p>
    <w:p w14:paraId="11DDD6E0" w14:textId="77777777" w:rsidR="00076C7A" w:rsidRPr="00076C7A" w:rsidRDefault="00076C7A" w:rsidP="00076C7A">
      <w:pPr>
        <w:bidi/>
        <w:jc w:val="both"/>
        <w:rPr>
          <w:rFonts w:cs="David" w:hint="cs"/>
          <w:rtl/>
        </w:rPr>
      </w:pPr>
    </w:p>
    <w:p w14:paraId="068913F0" w14:textId="77777777" w:rsidR="00076C7A" w:rsidRPr="00076C7A" w:rsidRDefault="00076C7A" w:rsidP="00076C7A">
      <w:pPr>
        <w:keepLines/>
        <w:bidi/>
        <w:jc w:val="both"/>
        <w:rPr>
          <w:rFonts w:cs="David" w:hint="cs"/>
          <w:rtl/>
        </w:rPr>
      </w:pPr>
      <w:r w:rsidRPr="00076C7A">
        <w:rPr>
          <w:rFonts w:cs="David" w:hint="cs"/>
          <w:rtl/>
        </w:rPr>
        <w:tab/>
        <w:t xml:space="preserve"> נכון, הוועדה סברה שלא, שבמקרים כאלה זה לא רק הודעה של הממשלה, אלא זאת בקשה שלה, וצריך להיות דיון אישי ולאפשר לכל חבר כנסת לדבר. </w:t>
      </w:r>
    </w:p>
    <w:p w14:paraId="53CE9961" w14:textId="77777777" w:rsidR="00076C7A" w:rsidRPr="00076C7A" w:rsidRDefault="00076C7A" w:rsidP="00076C7A">
      <w:pPr>
        <w:keepLines/>
        <w:bidi/>
        <w:jc w:val="both"/>
        <w:rPr>
          <w:rFonts w:cs="David" w:hint="cs"/>
          <w:rtl/>
        </w:rPr>
      </w:pPr>
    </w:p>
    <w:p w14:paraId="37DF0B1C"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02BA0818" w14:textId="77777777" w:rsidR="00076C7A" w:rsidRPr="00076C7A" w:rsidRDefault="00076C7A" w:rsidP="00076C7A">
      <w:pPr>
        <w:bidi/>
        <w:jc w:val="both"/>
        <w:rPr>
          <w:rFonts w:cs="David" w:hint="cs"/>
          <w:u w:val="single"/>
          <w:rtl/>
        </w:rPr>
      </w:pPr>
    </w:p>
    <w:p w14:paraId="35D528CE" w14:textId="77777777" w:rsidR="00076C7A" w:rsidRPr="00076C7A" w:rsidRDefault="00076C7A" w:rsidP="00076C7A">
      <w:pPr>
        <w:keepLines/>
        <w:bidi/>
        <w:jc w:val="both"/>
        <w:rPr>
          <w:rFonts w:cs="David" w:hint="cs"/>
          <w:rtl/>
        </w:rPr>
      </w:pPr>
      <w:r w:rsidRPr="00076C7A">
        <w:rPr>
          <w:rFonts w:cs="David" w:hint="cs"/>
          <w:rtl/>
        </w:rPr>
        <w:tab/>
        <w:t xml:space="preserve">חד-משמעית. </w:t>
      </w:r>
    </w:p>
    <w:p w14:paraId="4D8B477F" w14:textId="77777777" w:rsidR="00076C7A" w:rsidRPr="00076C7A" w:rsidRDefault="00076C7A" w:rsidP="00076C7A">
      <w:pPr>
        <w:keepLines/>
        <w:bidi/>
        <w:jc w:val="both"/>
        <w:rPr>
          <w:rFonts w:cs="David" w:hint="cs"/>
          <w:rtl/>
        </w:rPr>
      </w:pPr>
    </w:p>
    <w:p w14:paraId="7342A9C0"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5F772A0D" w14:textId="77777777" w:rsidR="00076C7A" w:rsidRPr="00076C7A" w:rsidRDefault="00076C7A" w:rsidP="00076C7A">
      <w:pPr>
        <w:keepLines/>
        <w:bidi/>
        <w:jc w:val="both"/>
        <w:rPr>
          <w:rFonts w:cs="David" w:hint="cs"/>
          <w:rtl/>
        </w:rPr>
      </w:pPr>
    </w:p>
    <w:p w14:paraId="799525F0" w14:textId="77777777" w:rsidR="00076C7A" w:rsidRPr="00076C7A" w:rsidRDefault="00076C7A" w:rsidP="00076C7A">
      <w:pPr>
        <w:keepLines/>
        <w:bidi/>
        <w:jc w:val="both"/>
        <w:rPr>
          <w:rFonts w:cs="David" w:hint="cs"/>
          <w:rtl/>
        </w:rPr>
      </w:pPr>
      <w:r w:rsidRPr="00076C7A">
        <w:rPr>
          <w:rFonts w:cs="David" w:hint="cs"/>
          <w:rtl/>
        </w:rPr>
        <w:tab/>
        <w:t xml:space="preserve">נכון, וכאן הוצע להבהיר, שכאשר מדברים על הודעת ממשלה, זו הודעה לפי </w:t>
      </w:r>
      <w:r w:rsidRPr="00076C7A">
        <w:rPr>
          <w:rFonts w:cs="David"/>
          <w:rtl/>
        </w:rPr>
        <w:t>–</w:t>
      </w:r>
      <w:r w:rsidRPr="00076C7A">
        <w:rPr>
          <w:rFonts w:cs="David" w:hint="cs"/>
          <w:rtl/>
        </w:rPr>
        <w:t xml:space="preserve"> יש לנו סעיף של הודעות ממשלה. </w:t>
      </w:r>
    </w:p>
    <w:p w14:paraId="69DD53A2" w14:textId="77777777" w:rsidR="00076C7A" w:rsidRPr="00076C7A" w:rsidRDefault="00076C7A" w:rsidP="00076C7A">
      <w:pPr>
        <w:keepLines/>
        <w:bidi/>
        <w:jc w:val="both"/>
        <w:rPr>
          <w:rFonts w:cs="David" w:hint="cs"/>
          <w:rtl/>
        </w:rPr>
      </w:pPr>
    </w:p>
    <w:p w14:paraId="6ADE59F9"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6F2E836A" w14:textId="77777777" w:rsidR="00076C7A" w:rsidRPr="00076C7A" w:rsidRDefault="00076C7A" w:rsidP="00076C7A">
      <w:pPr>
        <w:keepLines/>
        <w:bidi/>
        <w:jc w:val="both"/>
        <w:rPr>
          <w:rFonts w:cs="David" w:hint="cs"/>
          <w:u w:val="single"/>
          <w:rtl/>
        </w:rPr>
      </w:pPr>
    </w:p>
    <w:p w14:paraId="66747151" w14:textId="77777777" w:rsidR="00076C7A" w:rsidRPr="00076C7A" w:rsidRDefault="00076C7A" w:rsidP="00076C7A">
      <w:pPr>
        <w:keepLines/>
        <w:bidi/>
        <w:ind w:firstLine="720"/>
        <w:jc w:val="both"/>
        <w:rPr>
          <w:rFonts w:cs="David" w:hint="cs"/>
          <w:rtl/>
        </w:rPr>
      </w:pPr>
      <w:r w:rsidRPr="00076C7A">
        <w:rPr>
          <w:rFonts w:cs="David" w:hint="cs"/>
          <w:rtl/>
        </w:rPr>
        <w:t xml:space="preserve">בנושא של העברת סמכויות ממשרד למשרד? </w:t>
      </w:r>
    </w:p>
    <w:p w14:paraId="1C2C1B5A" w14:textId="77777777" w:rsidR="00076C7A" w:rsidRPr="00076C7A" w:rsidRDefault="00076C7A" w:rsidP="00076C7A">
      <w:pPr>
        <w:keepLines/>
        <w:bidi/>
        <w:ind w:firstLine="720"/>
        <w:jc w:val="both"/>
        <w:rPr>
          <w:rFonts w:cs="David" w:hint="cs"/>
          <w:rtl/>
        </w:rPr>
      </w:pPr>
    </w:p>
    <w:p w14:paraId="632206E3" w14:textId="77777777" w:rsidR="00076C7A" w:rsidRPr="00076C7A" w:rsidRDefault="00076C7A" w:rsidP="00076C7A">
      <w:pPr>
        <w:bidi/>
        <w:jc w:val="both"/>
        <w:rPr>
          <w:rFonts w:cs="David" w:hint="cs"/>
          <w:rtl/>
        </w:rPr>
      </w:pPr>
      <w:r w:rsidRPr="00076C7A">
        <w:rPr>
          <w:rFonts w:cs="David" w:hint="cs"/>
          <w:u w:val="single"/>
          <w:rtl/>
        </w:rPr>
        <w:t>ארבל אסטרחן:</w:t>
      </w:r>
    </w:p>
    <w:p w14:paraId="2B6F1F56" w14:textId="77777777" w:rsidR="00076C7A" w:rsidRPr="00076C7A" w:rsidRDefault="00076C7A" w:rsidP="00076C7A">
      <w:pPr>
        <w:bidi/>
        <w:jc w:val="both"/>
        <w:rPr>
          <w:rFonts w:cs="David" w:hint="cs"/>
          <w:rtl/>
        </w:rPr>
      </w:pPr>
    </w:p>
    <w:p w14:paraId="6111FD28" w14:textId="77777777" w:rsidR="00076C7A" w:rsidRPr="00076C7A" w:rsidRDefault="00076C7A" w:rsidP="00076C7A">
      <w:pPr>
        <w:keepLines/>
        <w:bidi/>
        <w:ind w:firstLine="720"/>
        <w:jc w:val="both"/>
        <w:rPr>
          <w:rFonts w:cs="David" w:hint="cs"/>
          <w:rtl/>
        </w:rPr>
      </w:pPr>
      <w:r w:rsidRPr="00076C7A">
        <w:rPr>
          <w:rFonts w:cs="David" w:hint="cs"/>
          <w:rtl/>
        </w:rPr>
        <w:t xml:space="preserve">העברת סמכויות זאת לא הודעת ממשלה, כי שם זו בקשה - - - </w:t>
      </w:r>
    </w:p>
    <w:p w14:paraId="0A29DC59" w14:textId="77777777" w:rsidR="00076C7A" w:rsidRPr="00076C7A" w:rsidRDefault="00076C7A" w:rsidP="00076C7A">
      <w:pPr>
        <w:keepLines/>
        <w:bidi/>
        <w:ind w:firstLine="720"/>
        <w:jc w:val="both"/>
        <w:rPr>
          <w:rFonts w:cs="David" w:hint="cs"/>
          <w:rtl/>
        </w:rPr>
      </w:pPr>
    </w:p>
    <w:p w14:paraId="02F6FCA1"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58466C1A" w14:textId="77777777" w:rsidR="00076C7A" w:rsidRPr="00076C7A" w:rsidRDefault="00076C7A" w:rsidP="00076C7A">
      <w:pPr>
        <w:bidi/>
        <w:jc w:val="both"/>
        <w:rPr>
          <w:rFonts w:cs="David" w:hint="cs"/>
          <w:u w:val="single"/>
          <w:rtl/>
        </w:rPr>
      </w:pPr>
    </w:p>
    <w:p w14:paraId="20AE0375" w14:textId="77777777" w:rsidR="00076C7A" w:rsidRPr="00076C7A" w:rsidRDefault="00076C7A" w:rsidP="00076C7A">
      <w:pPr>
        <w:keepLines/>
        <w:bidi/>
        <w:ind w:firstLine="720"/>
        <w:jc w:val="both"/>
        <w:rPr>
          <w:rFonts w:cs="David" w:hint="cs"/>
          <w:rtl/>
        </w:rPr>
      </w:pPr>
      <w:r w:rsidRPr="00076C7A">
        <w:rPr>
          <w:rFonts w:cs="David" w:hint="cs"/>
          <w:rtl/>
        </w:rPr>
        <w:t xml:space="preserve">אז את עושה הפרדה בין הודעת ממשלה לבין בקשת ממשלה. </w:t>
      </w:r>
    </w:p>
    <w:p w14:paraId="4EC75A19" w14:textId="77777777" w:rsidR="00076C7A" w:rsidRPr="00076C7A" w:rsidRDefault="00076C7A" w:rsidP="00076C7A">
      <w:pPr>
        <w:keepLines/>
        <w:bidi/>
        <w:jc w:val="both"/>
        <w:rPr>
          <w:rFonts w:cs="David" w:hint="cs"/>
          <w:rtl/>
        </w:rPr>
      </w:pPr>
    </w:p>
    <w:p w14:paraId="50D84C92"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14FE4E90" w14:textId="77777777" w:rsidR="00076C7A" w:rsidRPr="00076C7A" w:rsidRDefault="00076C7A" w:rsidP="00076C7A">
      <w:pPr>
        <w:keepLines/>
        <w:bidi/>
        <w:jc w:val="both"/>
        <w:rPr>
          <w:rFonts w:cs="David" w:hint="cs"/>
          <w:rtl/>
        </w:rPr>
      </w:pPr>
    </w:p>
    <w:p w14:paraId="7B18B5C3" w14:textId="77777777" w:rsidR="00076C7A" w:rsidRPr="00076C7A" w:rsidRDefault="00076C7A" w:rsidP="00076C7A">
      <w:pPr>
        <w:keepLines/>
        <w:bidi/>
        <w:jc w:val="both"/>
        <w:rPr>
          <w:rFonts w:cs="David" w:hint="cs"/>
          <w:rtl/>
        </w:rPr>
      </w:pPr>
      <w:r w:rsidRPr="00076C7A">
        <w:rPr>
          <w:rFonts w:cs="David" w:hint="cs"/>
          <w:rtl/>
        </w:rPr>
        <w:tab/>
        <w:t xml:space="preserve">נכון, לבין משהו שהיא מבקשת אישור, ששם מן הראוי לקיים דיון אישי מסודר. </w:t>
      </w:r>
    </w:p>
    <w:p w14:paraId="7E01F6AB" w14:textId="77777777" w:rsidR="00076C7A" w:rsidRPr="00076C7A" w:rsidRDefault="00076C7A" w:rsidP="00076C7A">
      <w:pPr>
        <w:keepLines/>
        <w:bidi/>
        <w:jc w:val="both"/>
        <w:rPr>
          <w:rFonts w:cs="David" w:hint="cs"/>
          <w:rtl/>
        </w:rPr>
      </w:pPr>
    </w:p>
    <w:p w14:paraId="2C60EFA4"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1DD62140" w14:textId="77777777" w:rsidR="00076C7A" w:rsidRPr="00076C7A" w:rsidRDefault="00076C7A" w:rsidP="00076C7A">
      <w:pPr>
        <w:keepLines/>
        <w:bidi/>
        <w:jc w:val="both"/>
        <w:rPr>
          <w:rFonts w:cs="David" w:hint="cs"/>
          <w:u w:val="single"/>
          <w:rtl/>
        </w:rPr>
      </w:pPr>
    </w:p>
    <w:p w14:paraId="3AC65058" w14:textId="77777777" w:rsidR="00076C7A" w:rsidRPr="00076C7A" w:rsidRDefault="00076C7A" w:rsidP="00076C7A">
      <w:pPr>
        <w:keepLines/>
        <w:bidi/>
        <w:ind w:firstLine="720"/>
        <w:jc w:val="both"/>
        <w:rPr>
          <w:rFonts w:cs="David" w:hint="cs"/>
          <w:rtl/>
        </w:rPr>
      </w:pPr>
      <w:r w:rsidRPr="00076C7A">
        <w:rPr>
          <w:rFonts w:cs="David" w:hint="cs"/>
          <w:rtl/>
        </w:rPr>
        <w:t xml:space="preserve">בסדר גמור. </w:t>
      </w:r>
    </w:p>
    <w:p w14:paraId="65050D5E" w14:textId="77777777" w:rsidR="00076C7A" w:rsidRPr="00076C7A" w:rsidRDefault="00076C7A" w:rsidP="00076C7A">
      <w:pPr>
        <w:keepLines/>
        <w:bidi/>
        <w:jc w:val="both"/>
        <w:rPr>
          <w:rFonts w:cs="David" w:hint="cs"/>
          <w:rtl/>
        </w:rPr>
      </w:pPr>
    </w:p>
    <w:p w14:paraId="0DDEC158"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35ABF98D" w14:textId="77777777" w:rsidR="00076C7A" w:rsidRPr="00076C7A" w:rsidRDefault="00076C7A" w:rsidP="00076C7A">
      <w:pPr>
        <w:keepLines/>
        <w:bidi/>
        <w:jc w:val="both"/>
        <w:rPr>
          <w:rFonts w:cs="David" w:hint="cs"/>
          <w:rtl/>
        </w:rPr>
      </w:pPr>
    </w:p>
    <w:p w14:paraId="219172FC" w14:textId="77777777" w:rsidR="00076C7A" w:rsidRPr="00076C7A" w:rsidRDefault="00076C7A" w:rsidP="00076C7A">
      <w:pPr>
        <w:keepLines/>
        <w:bidi/>
        <w:jc w:val="both"/>
        <w:rPr>
          <w:rFonts w:cs="David" w:hint="cs"/>
          <w:rtl/>
        </w:rPr>
      </w:pPr>
      <w:r w:rsidRPr="00076C7A">
        <w:rPr>
          <w:rFonts w:cs="David" w:hint="cs"/>
          <w:rtl/>
        </w:rPr>
        <w:tab/>
        <w:t xml:space="preserve">עכשיו הדבר המשמעותי יותר באותו הקשר זה הסעיף של הודעות הממשלה. זה סעיף 32, ויש לכם נוסח שלו בשלמות. זה סעיף שאומר היום: "הממשלה רשאית בכל עת למסור בכנסת הודעה בלי שתיכלל מראש בסדר היום, ולפי דרישתם של 25 חברי הכנסת", יתקיים עליה דיון בישיבת הכנסת הרגילה הראשונה. יש לנו הודעת ממשלה ויש לנו </w:t>
      </w:r>
      <w:r w:rsidRPr="00076C7A">
        <w:rPr>
          <w:rFonts w:cs="David"/>
          <w:rtl/>
        </w:rPr>
        <w:t>–</w:t>
      </w:r>
      <w:r w:rsidRPr="00076C7A">
        <w:rPr>
          <w:rFonts w:cs="David" w:hint="cs"/>
          <w:rtl/>
        </w:rPr>
        <w:t xml:space="preserve"> יכול לא להיות דיון, אבל 25 חברי כנסת יכולים לדרוש דיון. לא כל כך ברור מהסעיף הזה, האם בכלל צריך להצביע ועל מה מצביעים. אמרנו עכשיו שיהיה דיון סיעתי, אבל מה קורה בסופו?</w:t>
      </w:r>
    </w:p>
    <w:p w14:paraId="63F50270" w14:textId="77777777" w:rsidR="00076C7A" w:rsidRPr="00076C7A" w:rsidRDefault="00076C7A" w:rsidP="00076C7A">
      <w:pPr>
        <w:keepLines/>
        <w:bidi/>
        <w:jc w:val="both"/>
        <w:rPr>
          <w:rFonts w:cs="David" w:hint="cs"/>
          <w:rtl/>
        </w:rPr>
      </w:pPr>
    </w:p>
    <w:p w14:paraId="496B7B2C"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3B6123D2" w14:textId="77777777" w:rsidR="00076C7A" w:rsidRPr="00076C7A" w:rsidRDefault="00076C7A" w:rsidP="00076C7A">
      <w:pPr>
        <w:keepLines/>
        <w:bidi/>
        <w:jc w:val="both"/>
        <w:rPr>
          <w:rFonts w:cs="David" w:hint="cs"/>
          <w:u w:val="single"/>
          <w:rtl/>
        </w:rPr>
      </w:pPr>
    </w:p>
    <w:p w14:paraId="18A80B27" w14:textId="77777777" w:rsidR="00076C7A" w:rsidRPr="00076C7A" w:rsidRDefault="00076C7A" w:rsidP="00076C7A">
      <w:pPr>
        <w:keepLines/>
        <w:bidi/>
        <w:jc w:val="both"/>
        <w:rPr>
          <w:rFonts w:cs="David" w:hint="cs"/>
          <w:rtl/>
        </w:rPr>
      </w:pPr>
      <w:r w:rsidRPr="00076C7A">
        <w:rPr>
          <w:rFonts w:cs="David" w:hint="cs"/>
          <w:rtl/>
        </w:rPr>
        <w:tab/>
        <w:t xml:space="preserve">מצביעים על הודעות סיעה. </w:t>
      </w:r>
    </w:p>
    <w:p w14:paraId="01C0A52C" w14:textId="77777777" w:rsidR="00076C7A" w:rsidRPr="00076C7A" w:rsidRDefault="00076C7A" w:rsidP="00076C7A">
      <w:pPr>
        <w:keepLines/>
        <w:bidi/>
        <w:jc w:val="both"/>
        <w:rPr>
          <w:rFonts w:cs="David" w:hint="cs"/>
          <w:rtl/>
        </w:rPr>
      </w:pPr>
    </w:p>
    <w:p w14:paraId="568D3FD5"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03D6A6BA" w14:textId="77777777" w:rsidR="00076C7A" w:rsidRPr="00076C7A" w:rsidRDefault="00076C7A" w:rsidP="00076C7A">
      <w:pPr>
        <w:keepLines/>
        <w:bidi/>
        <w:jc w:val="both"/>
        <w:rPr>
          <w:rFonts w:cs="David" w:hint="cs"/>
          <w:rtl/>
        </w:rPr>
      </w:pPr>
    </w:p>
    <w:p w14:paraId="5CC6D79B" w14:textId="77777777" w:rsidR="00076C7A" w:rsidRPr="00076C7A" w:rsidRDefault="00076C7A" w:rsidP="00076C7A">
      <w:pPr>
        <w:keepLines/>
        <w:bidi/>
        <w:jc w:val="both"/>
        <w:rPr>
          <w:rFonts w:cs="David" w:hint="cs"/>
          <w:rtl/>
        </w:rPr>
      </w:pPr>
      <w:r w:rsidRPr="00076C7A">
        <w:rPr>
          <w:rFonts w:cs="David" w:hint="cs"/>
          <w:rtl/>
        </w:rPr>
        <w:tab/>
        <w:t>אז מוצע להבהיר. האמת שלפי הנוסח שהכנו כאן, עוד פעם ההצבעה היא על הודעת הממשלה, אבל פה אפשר להחליט - - -</w:t>
      </w:r>
    </w:p>
    <w:p w14:paraId="534A2B53" w14:textId="77777777" w:rsidR="00076C7A" w:rsidRPr="00076C7A" w:rsidRDefault="00076C7A" w:rsidP="00076C7A">
      <w:pPr>
        <w:keepLines/>
        <w:bidi/>
        <w:jc w:val="both"/>
        <w:rPr>
          <w:rFonts w:cs="David" w:hint="cs"/>
          <w:rtl/>
        </w:rPr>
      </w:pPr>
    </w:p>
    <w:p w14:paraId="5F6CFD12"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73358748" w14:textId="77777777" w:rsidR="00076C7A" w:rsidRPr="00076C7A" w:rsidRDefault="00076C7A" w:rsidP="00076C7A">
      <w:pPr>
        <w:keepLines/>
        <w:bidi/>
        <w:jc w:val="both"/>
        <w:rPr>
          <w:rFonts w:cs="David" w:hint="cs"/>
          <w:rtl/>
        </w:rPr>
      </w:pPr>
    </w:p>
    <w:p w14:paraId="6793DD00" w14:textId="77777777" w:rsidR="00076C7A" w:rsidRPr="00076C7A" w:rsidRDefault="00076C7A" w:rsidP="00076C7A">
      <w:pPr>
        <w:keepLines/>
        <w:bidi/>
        <w:jc w:val="both"/>
        <w:rPr>
          <w:rFonts w:cs="David" w:hint="cs"/>
          <w:rtl/>
        </w:rPr>
      </w:pPr>
      <w:r w:rsidRPr="00076C7A">
        <w:rPr>
          <w:rFonts w:cs="David" w:hint="cs"/>
          <w:rtl/>
        </w:rPr>
        <w:tab/>
        <w:t xml:space="preserve">אין בעיה לקבוע פה הודעות סיעה. </w:t>
      </w:r>
    </w:p>
    <w:p w14:paraId="2E922EFB" w14:textId="77777777" w:rsidR="00076C7A" w:rsidRPr="00076C7A" w:rsidRDefault="00076C7A" w:rsidP="00076C7A">
      <w:pPr>
        <w:keepLines/>
        <w:bidi/>
        <w:jc w:val="both"/>
        <w:rPr>
          <w:rFonts w:cs="David" w:hint="cs"/>
          <w:rtl/>
        </w:rPr>
      </w:pPr>
    </w:p>
    <w:p w14:paraId="39210ED4"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4442A4F8" w14:textId="77777777" w:rsidR="00076C7A" w:rsidRPr="00076C7A" w:rsidRDefault="00076C7A" w:rsidP="00076C7A">
      <w:pPr>
        <w:keepLines/>
        <w:bidi/>
        <w:jc w:val="both"/>
        <w:rPr>
          <w:rFonts w:cs="David" w:hint="cs"/>
          <w:u w:val="single"/>
          <w:rtl/>
        </w:rPr>
      </w:pPr>
    </w:p>
    <w:p w14:paraId="4BBFA2A6" w14:textId="77777777" w:rsidR="00076C7A" w:rsidRPr="00076C7A" w:rsidRDefault="00076C7A" w:rsidP="00076C7A">
      <w:pPr>
        <w:keepLines/>
        <w:bidi/>
        <w:ind w:firstLine="720"/>
        <w:jc w:val="both"/>
        <w:rPr>
          <w:rFonts w:cs="David" w:hint="cs"/>
          <w:rtl/>
        </w:rPr>
      </w:pPr>
      <w:r w:rsidRPr="00076C7A">
        <w:rPr>
          <w:rFonts w:cs="David" w:hint="cs"/>
          <w:rtl/>
        </w:rPr>
        <w:t xml:space="preserve">לא, פה דווקא הייתי הולכת על הודעות סיעה. </w:t>
      </w:r>
    </w:p>
    <w:p w14:paraId="11CF8B01" w14:textId="77777777" w:rsidR="00076C7A" w:rsidRPr="00076C7A" w:rsidRDefault="00076C7A" w:rsidP="00076C7A">
      <w:pPr>
        <w:keepLines/>
        <w:bidi/>
        <w:ind w:firstLine="720"/>
        <w:jc w:val="both"/>
        <w:rPr>
          <w:rFonts w:cs="David" w:hint="cs"/>
          <w:rtl/>
        </w:rPr>
      </w:pPr>
    </w:p>
    <w:p w14:paraId="621470E4"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453BB844" w14:textId="77777777" w:rsidR="00076C7A" w:rsidRPr="00076C7A" w:rsidRDefault="00076C7A" w:rsidP="00076C7A">
      <w:pPr>
        <w:bidi/>
        <w:jc w:val="both"/>
        <w:rPr>
          <w:rFonts w:cs="David" w:hint="cs"/>
          <w:rtl/>
        </w:rPr>
      </w:pPr>
    </w:p>
    <w:p w14:paraId="1F18CF96" w14:textId="77777777" w:rsidR="00076C7A" w:rsidRPr="00076C7A" w:rsidRDefault="00076C7A" w:rsidP="00076C7A">
      <w:pPr>
        <w:keepLines/>
        <w:bidi/>
        <w:ind w:firstLine="720"/>
        <w:jc w:val="both"/>
        <w:rPr>
          <w:rFonts w:cs="David" w:hint="cs"/>
          <w:rtl/>
        </w:rPr>
      </w:pPr>
      <w:r w:rsidRPr="00076C7A">
        <w:rPr>
          <w:rFonts w:cs="David" w:hint="cs"/>
          <w:rtl/>
        </w:rPr>
        <w:t xml:space="preserve">הודעות סיעה, אני אומר שאין בעיה. </w:t>
      </w:r>
    </w:p>
    <w:p w14:paraId="15E080E4" w14:textId="77777777" w:rsidR="00076C7A" w:rsidRPr="00076C7A" w:rsidRDefault="00076C7A" w:rsidP="00076C7A">
      <w:pPr>
        <w:keepLines/>
        <w:bidi/>
        <w:ind w:firstLine="720"/>
        <w:jc w:val="both"/>
        <w:rPr>
          <w:rFonts w:cs="David" w:hint="cs"/>
          <w:rtl/>
        </w:rPr>
      </w:pPr>
    </w:p>
    <w:p w14:paraId="60BD64AC"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5CCBFD03" w14:textId="77777777" w:rsidR="00076C7A" w:rsidRPr="00076C7A" w:rsidRDefault="00076C7A" w:rsidP="00076C7A">
      <w:pPr>
        <w:bidi/>
        <w:jc w:val="both"/>
        <w:rPr>
          <w:rFonts w:cs="David" w:hint="cs"/>
          <w:u w:val="single"/>
          <w:rtl/>
        </w:rPr>
      </w:pPr>
    </w:p>
    <w:p w14:paraId="18B656D3" w14:textId="77777777" w:rsidR="00076C7A" w:rsidRPr="00076C7A" w:rsidRDefault="00076C7A" w:rsidP="00076C7A">
      <w:pPr>
        <w:keepLines/>
        <w:bidi/>
        <w:ind w:firstLine="720"/>
        <w:jc w:val="both"/>
        <w:rPr>
          <w:rFonts w:cs="David" w:hint="cs"/>
          <w:rtl/>
        </w:rPr>
      </w:pPr>
      <w:r w:rsidRPr="00076C7A">
        <w:rPr>
          <w:rFonts w:cs="David" w:hint="cs"/>
          <w:rtl/>
        </w:rPr>
        <w:t xml:space="preserve">אלה נושאים שהם על סדר היום. זה משהו אחר, זה לא נושא תקופתי. </w:t>
      </w:r>
    </w:p>
    <w:p w14:paraId="262DA45C" w14:textId="77777777" w:rsidR="00076C7A" w:rsidRPr="00076C7A" w:rsidRDefault="00076C7A" w:rsidP="00076C7A">
      <w:pPr>
        <w:keepLines/>
        <w:bidi/>
        <w:jc w:val="both"/>
        <w:rPr>
          <w:rFonts w:cs="David" w:hint="cs"/>
          <w:rtl/>
        </w:rPr>
      </w:pPr>
    </w:p>
    <w:p w14:paraId="400730BE"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6EE5C243" w14:textId="77777777" w:rsidR="00076C7A" w:rsidRPr="00076C7A" w:rsidRDefault="00076C7A" w:rsidP="00076C7A">
      <w:pPr>
        <w:keepLines/>
        <w:bidi/>
        <w:jc w:val="both"/>
        <w:rPr>
          <w:rFonts w:cs="David" w:hint="cs"/>
          <w:rtl/>
        </w:rPr>
      </w:pPr>
    </w:p>
    <w:p w14:paraId="7F5A6AFD" w14:textId="77777777" w:rsidR="00076C7A" w:rsidRPr="00076C7A" w:rsidRDefault="00076C7A" w:rsidP="00076C7A">
      <w:pPr>
        <w:keepLines/>
        <w:bidi/>
        <w:jc w:val="both"/>
        <w:rPr>
          <w:rFonts w:cs="David" w:hint="cs"/>
          <w:rtl/>
        </w:rPr>
      </w:pPr>
      <w:r w:rsidRPr="00076C7A">
        <w:rPr>
          <w:rFonts w:cs="David" w:hint="cs"/>
          <w:rtl/>
        </w:rPr>
        <w:tab/>
        <w:t xml:space="preserve">זאת אומרת, כל סיעה תהיה רשאית להגיש הודעה, וההצבעה תיעשה על ההודעות. בעצם בכלל לא מצביעים על הודעת הממשלה, רק באמצעות הודעה של סיעות הקואליציה תתקבל הודעת הממשלה. </w:t>
      </w:r>
    </w:p>
    <w:p w14:paraId="4AC7666B" w14:textId="77777777" w:rsidR="00076C7A" w:rsidRPr="00076C7A" w:rsidRDefault="00076C7A" w:rsidP="00076C7A">
      <w:pPr>
        <w:keepLines/>
        <w:bidi/>
        <w:jc w:val="both"/>
        <w:rPr>
          <w:rFonts w:cs="David" w:hint="cs"/>
          <w:rtl/>
        </w:rPr>
      </w:pPr>
    </w:p>
    <w:p w14:paraId="5EB0F01C"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44F848D3" w14:textId="77777777" w:rsidR="00076C7A" w:rsidRPr="00076C7A" w:rsidRDefault="00076C7A" w:rsidP="00076C7A">
      <w:pPr>
        <w:bidi/>
        <w:jc w:val="both"/>
        <w:rPr>
          <w:rFonts w:cs="David" w:hint="cs"/>
          <w:rtl/>
        </w:rPr>
      </w:pPr>
    </w:p>
    <w:p w14:paraId="040E9AA7" w14:textId="77777777" w:rsidR="00076C7A" w:rsidRPr="00076C7A" w:rsidRDefault="00076C7A" w:rsidP="00076C7A">
      <w:pPr>
        <w:bidi/>
        <w:jc w:val="both"/>
        <w:rPr>
          <w:rFonts w:cs="David" w:hint="cs"/>
          <w:rtl/>
        </w:rPr>
      </w:pPr>
      <w:r w:rsidRPr="00076C7A">
        <w:rPr>
          <w:rFonts w:cs="David" w:hint="cs"/>
          <w:rtl/>
        </w:rPr>
        <w:tab/>
        <w:t xml:space="preserve">הודעת סיכום של סיעות הקואליציה. </w:t>
      </w:r>
    </w:p>
    <w:p w14:paraId="3F4F9D88" w14:textId="77777777" w:rsidR="00076C7A" w:rsidRPr="00076C7A" w:rsidRDefault="00076C7A" w:rsidP="00076C7A">
      <w:pPr>
        <w:bidi/>
        <w:jc w:val="both"/>
        <w:rPr>
          <w:rFonts w:cs="David" w:hint="cs"/>
          <w:rtl/>
        </w:rPr>
      </w:pPr>
    </w:p>
    <w:p w14:paraId="6C5B5254"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06725E40" w14:textId="77777777" w:rsidR="00076C7A" w:rsidRPr="00076C7A" w:rsidRDefault="00076C7A" w:rsidP="00076C7A">
      <w:pPr>
        <w:bidi/>
        <w:jc w:val="both"/>
        <w:rPr>
          <w:rFonts w:cs="David" w:hint="cs"/>
          <w:u w:val="single"/>
          <w:rtl/>
        </w:rPr>
      </w:pPr>
    </w:p>
    <w:p w14:paraId="6C9668EE" w14:textId="77777777" w:rsidR="00076C7A" w:rsidRPr="00076C7A" w:rsidRDefault="00076C7A" w:rsidP="00076C7A">
      <w:pPr>
        <w:bidi/>
        <w:jc w:val="both"/>
        <w:rPr>
          <w:rFonts w:cs="David" w:hint="cs"/>
          <w:rtl/>
        </w:rPr>
      </w:pPr>
      <w:r w:rsidRPr="00076C7A">
        <w:rPr>
          <w:rFonts w:cs="David" w:hint="cs"/>
          <w:rtl/>
        </w:rPr>
        <w:tab/>
        <w:t xml:space="preserve"> כן, שהיא בדרך כלל חופפת את הודעת הממשלה. </w:t>
      </w:r>
    </w:p>
    <w:p w14:paraId="61446EB1" w14:textId="77777777" w:rsidR="00076C7A" w:rsidRPr="00076C7A" w:rsidRDefault="00076C7A" w:rsidP="00076C7A">
      <w:pPr>
        <w:bidi/>
        <w:jc w:val="both"/>
        <w:rPr>
          <w:rFonts w:cs="David" w:hint="cs"/>
          <w:rtl/>
        </w:rPr>
      </w:pPr>
    </w:p>
    <w:p w14:paraId="19575C70"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4781E9E3" w14:textId="77777777" w:rsidR="00076C7A" w:rsidRPr="00076C7A" w:rsidRDefault="00076C7A" w:rsidP="00076C7A">
      <w:pPr>
        <w:bidi/>
        <w:jc w:val="both"/>
        <w:rPr>
          <w:rFonts w:cs="David" w:hint="cs"/>
          <w:rtl/>
        </w:rPr>
      </w:pPr>
    </w:p>
    <w:p w14:paraId="5DF681F4" w14:textId="77777777" w:rsidR="00076C7A" w:rsidRPr="00076C7A" w:rsidRDefault="00076C7A" w:rsidP="00076C7A">
      <w:pPr>
        <w:bidi/>
        <w:jc w:val="both"/>
        <w:rPr>
          <w:rFonts w:cs="David" w:hint="cs"/>
          <w:rtl/>
        </w:rPr>
      </w:pPr>
      <w:r w:rsidRPr="00076C7A">
        <w:rPr>
          <w:rFonts w:cs="David" w:hint="cs"/>
          <w:rtl/>
        </w:rPr>
        <w:tab/>
        <w:t xml:space="preserve">זה בסדר גמור. </w:t>
      </w:r>
    </w:p>
    <w:p w14:paraId="54E45B56" w14:textId="77777777" w:rsidR="00076C7A" w:rsidRPr="00076C7A" w:rsidRDefault="00076C7A" w:rsidP="00076C7A">
      <w:pPr>
        <w:bidi/>
        <w:jc w:val="both"/>
        <w:rPr>
          <w:rFonts w:cs="David" w:hint="cs"/>
          <w:rtl/>
        </w:rPr>
      </w:pPr>
    </w:p>
    <w:p w14:paraId="5790C915"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687F1879" w14:textId="77777777" w:rsidR="00076C7A" w:rsidRPr="00076C7A" w:rsidRDefault="00076C7A" w:rsidP="00076C7A">
      <w:pPr>
        <w:keepLines/>
        <w:bidi/>
        <w:jc w:val="both"/>
        <w:rPr>
          <w:rFonts w:cs="David" w:hint="cs"/>
          <w:rtl/>
        </w:rPr>
      </w:pPr>
    </w:p>
    <w:p w14:paraId="6EDABEBC" w14:textId="77777777" w:rsidR="00076C7A" w:rsidRPr="00076C7A" w:rsidRDefault="00076C7A" w:rsidP="00076C7A">
      <w:pPr>
        <w:keepLines/>
        <w:bidi/>
        <w:jc w:val="both"/>
        <w:rPr>
          <w:rFonts w:cs="David" w:hint="cs"/>
          <w:rtl/>
        </w:rPr>
      </w:pPr>
      <w:r w:rsidRPr="00076C7A">
        <w:rPr>
          <w:rFonts w:cs="David" w:hint="cs"/>
          <w:rtl/>
        </w:rPr>
        <w:tab/>
        <w:t xml:space="preserve"> אין בעיה עם זה שלא מצביעים בכלל על ההודעה עצמה?</w:t>
      </w:r>
    </w:p>
    <w:p w14:paraId="58D417E6" w14:textId="77777777" w:rsidR="00076C7A" w:rsidRPr="00076C7A" w:rsidRDefault="00076C7A" w:rsidP="00076C7A">
      <w:pPr>
        <w:keepLines/>
        <w:bidi/>
        <w:jc w:val="both"/>
        <w:rPr>
          <w:rFonts w:cs="David" w:hint="cs"/>
          <w:rtl/>
        </w:rPr>
      </w:pPr>
    </w:p>
    <w:p w14:paraId="5BA5B815"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7F93DC2F" w14:textId="77777777" w:rsidR="00076C7A" w:rsidRPr="00076C7A" w:rsidRDefault="00076C7A" w:rsidP="00076C7A">
      <w:pPr>
        <w:keepLines/>
        <w:bidi/>
        <w:jc w:val="both"/>
        <w:rPr>
          <w:rFonts w:cs="David" w:hint="cs"/>
          <w:rtl/>
        </w:rPr>
      </w:pPr>
    </w:p>
    <w:p w14:paraId="6673001E" w14:textId="77777777" w:rsidR="00076C7A" w:rsidRPr="00076C7A" w:rsidRDefault="00076C7A" w:rsidP="00076C7A">
      <w:pPr>
        <w:keepLines/>
        <w:bidi/>
        <w:jc w:val="both"/>
        <w:rPr>
          <w:rFonts w:cs="David" w:hint="cs"/>
          <w:rtl/>
        </w:rPr>
      </w:pPr>
      <w:r w:rsidRPr="00076C7A">
        <w:rPr>
          <w:rFonts w:cs="David" w:hint="cs"/>
          <w:rtl/>
        </w:rPr>
        <w:tab/>
        <w:t>אפשר לקבוע אופציה כזאת, שהממשלה יכולה לבקש שיצביעו גם על ההודעה שלה. אפשר, לא בעיה.</w:t>
      </w:r>
    </w:p>
    <w:p w14:paraId="64D86147" w14:textId="77777777" w:rsidR="00076C7A" w:rsidRPr="00076C7A" w:rsidRDefault="00076C7A" w:rsidP="00076C7A">
      <w:pPr>
        <w:keepLines/>
        <w:bidi/>
        <w:jc w:val="both"/>
        <w:rPr>
          <w:rFonts w:cs="David" w:hint="cs"/>
          <w:rtl/>
        </w:rPr>
      </w:pPr>
    </w:p>
    <w:p w14:paraId="5C18CD96" w14:textId="77777777" w:rsidR="00076C7A" w:rsidRPr="00076C7A" w:rsidRDefault="00076C7A" w:rsidP="00076C7A">
      <w:pPr>
        <w:bidi/>
        <w:jc w:val="both"/>
        <w:rPr>
          <w:rFonts w:cs="David" w:hint="cs"/>
          <w:rtl/>
        </w:rPr>
      </w:pPr>
      <w:r w:rsidRPr="00076C7A">
        <w:rPr>
          <w:rFonts w:cs="David" w:hint="cs"/>
          <w:u w:val="single"/>
          <w:rtl/>
        </w:rPr>
        <w:t>ארבל אסטרחן:</w:t>
      </w:r>
    </w:p>
    <w:p w14:paraId="3E93E9CE" w14:textId="77777777" w:rsidR="00076C7A" w:rsidRPr="00076C7A" w:rsidRDefault="00076C7A" w:rsidP="00076C7A">
      <w:pPr>
        <w:bidi/>
        <w:jc w:val="both"/>
        <w:rPr>
          <w:rFonts w:cs="David" w:hint="cs"/>
          <w:rtl/>
        </w:rPr>
      </w:pPr>
    </w:p>
    <w:p w14:paraId="4B7D5668" w14:textId="77777777" w:rsidR="00076C7A" w:rsidRPr="00076C7A" w:rsidRDefault="00076C7A" w:rsidP="00076C7A">
      <w:pPr>
        <w:keepLines/>
        <w:bidi/>
        <w:jc w:val="both"/>
        <w:rPr>
          <w:rFonts w:cs="David" w:hint="cs"/>
          <w:rtl/>
        </w:rPr>
      </w:pPr>
      <w:r w:rsidRPr="00076C7A">
        <w:rPr>
          <w:rFonts w:cs="David" w:hint="cs"/>
          <w:rtl/>
        </w:rPr>
        <w:tab/>
        <w:t xml:space="preserve"> גם על הודעתה, אני חושבת שכדאי. בכל זאת היא מביאה איזו הודעה, היא רוצה את אישור הכנסת. </w:t>
      </w:r>
    </w:p>
    <w:p w14:paraId="2268B411" w14:textId="77777777" w:rsidR="00076C7A" w:rsidRPr="00076C7A" w:rsidRDefault="00076C7A" w:rsidP="00076C7A">
      <w:pPr>
        <w:keepLines/>
        <w:bidi/>
        <w:jc w:val="both"/>
        <w:rPr>
          <w:rFonts w:cs="David" w:hint="cs"/>
          <w:rtl/>
        </w:rPr>
      </w:pPr>
    </w:p>
    <w:p w14:paraId="25D0B350"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527BD44F" w14:textId="77777777" w:rsidR="00076C7A" w:rsidRPr="00076C7A" w:rsidRDefault="00076C7A" w:rsidP="00076C7A">
      <w:pPr>
        <w:bidi/>
        <w:jc w:val="both"/>
        <w:rPr>
          <w:rFonts w:cs="David" w:hint="cs"/>
          <w:rtl/>
        </w:rPr>
      </w:pPr>
    </w:p>
    <w:p w14:paraId="738CC924" w14:textId="77777777" w:rsidR="00076C7A" w:rsidRPr="00076C7A" w:rsidRDefault="00076C7A" w:rsidP="00076C7A">
      <w:pPr>
        <w:bidi/>
        <w:jc w:val="both"/>
        <w:rPr>
          <w:rFonts w:cs="David" w:hint="cs"/>
          <w:rtl/>
        </w:rPr>
      </w:pPr>
      <w:r w:rsidRPr="00076C7A">
        <w:rPr>
          <w:rFonts w:cs="David" w:hint="cs"/>
          <w:rtl/>
        </w:rPr>
        <w:tab/>
        <w:t>גם על ההודעה וגם על הצעות הסיכום? זה כפל.</w:t>
      </w:r>
    </w:p>
    <w:p w14:paraId="7B0D603D" w14:textId="77777777" w:rsidR="00076C7A" w:rsidRPr="00076C7A" w:rsidRDefault="00076C7A" w:rsidP="00076C7A">
      <w:pPr>
        <w:bidi/>
        <w:jc w:val="both"/>
        <w:rPr>
          <w:rFonts w:cs="David" w:hint="cs"/>
          <w:rtl/>
        </w:rPr>
      </w:pPr>
    </w:p>
    <w:p w14:paraId="4B31EF3B" w14:textId="77777777" w:rsidR="00076C7A" w:rsidRPr="00076C7A" w:rsidRDefault="00076C7A" w:rsidP="00076C7A">
      <w:pPr>
        <w:bidi/>
        <w:jc w:val="both"/>
        <w:rPr>
          <w:rFonts w:cs="David" w:hint="cs"/>
          <w:rtl/>
        </w:rPr>
      </w:pPr>
      <w:r w:rsidRPr="00076C7A">
        <w:rPr>
          <w:rFonts w:cs="David" w:hint="cs"/>
          <w:u w:val="single"/>
          <w:rtl/>
        </w:rPr>
        <w:t>ארבל אסטרחן:</w:t>
      </w:r>
    </w:p>
    <w:p w14:paraId="55B39A00" w14:textId="77777777" w:rsidR="00076C7A" w:rsidRPr="00076C7A" w:rsidRDefault="00076C7A" w:rsidP="00076C7A">
      <w:pPr>
        <w:bidi/>
        <w:jc w:val="both"/>
        <w:rPr>
          <w:rFonts w:cs="David" w:hint="cs"/>
          <w:rtl/>
        </w:rPr>
      </w:pPr>
    </w:p>
    <w:p w14:paraId="6627DD98" w14:textId="77777777" w:rsidR="00076C7A" w:rsidRPr="00076C7A" w:rsidRDefault="00076C7A" w:rsidP="00076C7A">
      <w:pPr>
        <w:bidi/>
        <w:jc w:val="both"/>
        <w:rPr>
          <w:rFonts w:cs="David" w:hint="cs"/>
          <w:rtl/>
        </w:rPr>
      </w:pPr>
      <w:r w:rsidRPr="00076C7A">
        <w:rPr>
          <w:rFonts w:cs="David" w:hint="cs"/>
          <w:rtl/>
        </w:rPr>
        <w:tab/>
        <w:t xml:space="preserve"> הודעות הסיכום הן של הסיעות, הן לא של הממשלה. </w:t>
      </w:r>
    </w:p>
    <w:p w14:paraId="226D0A21" w14:textId="77777777" w:rsidR="00076C7A" w:rsidRPr="00076C7A" w:rsidRDefault="00076C7A" w:rsidP="00076C7A">
      <w:pPr>
        <w:bidi/>
        <w:jc w:val="both"/>
        <w:rPr>
          <w:rFonts w:cs="David" w:hint="cs"/>
          <w:rtl/>
        </w:rPr>
      </w:pPr>
    </w:p>
    <w:p w14:paraId="4C2A5BC5"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100F6EDC" w14:textId="77777777" w:rsidR="00076C7A" w:rsidRPr="00076C7A" w:rsidRDefault="00076C7A" w:rsidP="00076C7A">
      <w:pPr>
        <w:bidi/>
        <w:jc w:val="both"/>
        <w:rPr>
          <w:rFonts w:cs="David" w:hint="cs"/>
          <w:rtl/>
        </w:rPr>
      </w:pPr>
    </w:p>
    <w:p w14:paraId="3B1C9CAE" w14:textId="77777777" w:rsidR="00076C7A" w:rsidRPr="00076C7A" w:rsidRDefault="00076C7A" w:rsidP="00076C7A">
      <w:pPr>
        <w:bidi/>
        <w:jc w:val="both"/>
        <w:rPr>
          <w:rFonts w:cs="David" w:hint="cs"/>
          <w:rtl/>
        </w:rPr>
      </w:pPr>
      <w:r w:rsidRPr="00076C7A">
        <w:rPr>
          <w:rFonts w:cs="David" w:hint="cs"/>
          <w:rtl/>
        </w:rPr>
        <w:tab/>
        <w:t xml:space="preserve">אבל יש גם הודעת סיכום של הקואליציה. </w:t>
      </w:r>
    </w:p>
    <w:p w14:paraId="53B37FE0" w14:textId="77777777" w:rsidR="00076C7A" w:rsidRPr="00076C7A" w:rsidRDefault="00076C7A" w:rsidP="00076C7A">
      <w:pPr>
        <w:bidi/>
        <w:jc w:val="both"/>
        <w:rPr>
          <w:rFonts w:cs="David" w:hint="cs"/>
          <w:rtl/>
        </w:rPr>
      </w:pPr>
    </w:p>
    <w:p w14:paraId="283D84DA"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5B1E55D1" w14:textId="77777777" w:rsidR="00076C7A" w:rsidRPr="00076C7A" w:rsidRDefault="00076C7A" w:rsidP="00076C7A">
      <w:pPr>
        <w:bidi/>
        <w:jc w:val="both"/>
        <w:rPr>
          <w:rFonts w:cs="David" w:hint="cs"/>
          <w:rtl/>
        </w:rPr>
      </w:pPr>
    </w:p>
    <w:p w14:paraId="35CF1CBA" w14:textId="77777777" w:rsidR="00076C7A" w:rsidRPr="00076C7A" w:rsidRDefault="00076C7A" w:rsidP="00076C7A">
      <w:pPr>
        <w:bidi/>
        <w:jc w:val="both"/>
        <w:rPr>
          <w:rFonts w:cs="David" w:hint="cs"/>
          <w:rtl/>
        </w:rPr>
      </w:pPr>
      <w:r w:rsidRPr="00076C7A">
        <w:rPr>
          <w:rFonts w:cs="David" w:hint="cs"/>
          <w:rtl/>
        </w:rPr>
        <w:tab/>
        <w:t xml:space="preserve"> נו, אז מה?</w:t>
      </w:r>
    </w:p>
    <w:p w14:paraId="658DD154" w14:textId="77777777" w:rsidR="00076C7A" w:rsidRPr="00076C7A" w:rsidRDefault="00076C7A" w:rsidP="00076C7A">
      <w:pPr>
        <w:bidi/>
        <w:jc w:val="both"/>
        <w:rPr>
          <w:rFonts w:cs="David" w:hint="cs"/>
          <w:rtl/>
        </w:rPr>
      </w:pPr>
    </w:p>
    <w:p w14:paraId="0CA4617B"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193C569F" w14:textId="77777777" w:rsidR="00076C7A" w:rsidRPr="00076C7A" w:rsidRDefault="00076C7A" w:rsidP="00076C7A">
      <w:pPr>
        <w:bidi/>
        <w:jc w:val="both"/>
        <w:rPr>
          <w:rFonts w:cs="David" w:hint="cs"/>
          <w:rtl/>
        </w:rPr>
      </w:pPr>
    </w:p>
    <w:p w14:paraId="3AD3C84F" w14:textId="77777777" w:rsidR="00076C7A" w:rsidRPr="00076C7A" w:rsidRDefault="00076C7A" w:rsidP="00076C7A">
      <w:pPr>
        <w:bidi/>
        <w:jc w:val="both"/>
        <w:rPr>
          <w:rFonts w:cs="David" w:hint="cs"/>
          <w:rtl/>
        </w:rPr>
      </w:pPr>
      <w:r w:rsidRPr="00076C7A">
        <w:rPr>
          <w:rFonts w:cs="David" w:hint="cs"/>
          <w:rtl/>
        </w:rPr>
        <w:tab/>
        <w:t>זה נראה לי אבסורד, להביא גם הודעת ממשלה וגם הצעת סיכום של הקואליציה?</w:t>
      </w:r>
    </w:p>
    <w:p w14:paraId="69B86187" w14:textId="77777777" w:rsidR="00076C7A" w:rsidRPr="00076C7A" w:rsidRDefault="00076C7A" w:rsidP="00076C7A">
      <w:pPr>
        <w:bidi/>
        <w:jc w:val="both"/>
        <w:rPr>
          <w:rFonts w:cs="David" w:hint="cs"/>
          <w:rtl/>
        </w:rPr>
      </w:pPr>
    </w:p>
    <w:p w14:paraId="61826849"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62E7961A" w14:textId="77777777" w:rsidR="00076C7A" w:rsidRPr="00076C7A" w:rsidRDefault="00076C7A" w:rsidP="00076C7A">
      <w:pPr>
        <w:bidi/>
        <w:jc w:val="both"/>
        <w:rPr>
          <w:rFonts w:cs="David" w:hint="cs"/>
          <w:rtl/>
        </w:rPr>
      </w:pPr>
    </w:p>
    <w:p w14:paraId="69765EA0" w14:textId="77777777" w:rsidR="00076C7A" w:rsidRPr="00076C7A" w:rsidRDefault="00076C7A" w:rsidP="00076C7A">
      <w:pPr>
        <w:bidi/>
        <w:jc w:val="both"/>
        <w:rPr>
          <w:rFonts w:cs="David" w:hint="cs"/>
          <w:rtl/>
        </w:rPr>
      </w:pPr>
      <w:r w:rsidRPr="00076C7A">
        <w:rPr>
          <w:rFonts w:cs="David" w:hint="cs"/>
          <w:rtl/>
        </w:rPr>
        <w:tab/>
        <w:t xml:space="preserve"> כן. </w:t>
      </w:r>
    </w:p>
    <w:p w14:paraId="7D1911A3" w14:textId="77777777" w:rsidR="00076C7A" w:rsidRPr="00076C7A" w:rsidRDefault="00076C7A" w:rsidP="00076C7A">
      <w:pPr>
        <w:bidi/>
        <w:jc w:val="both"/>
        <w:rPr>
          <w:rFonts w:cs="David" w:hint="cs"/>
          <w:rtl/>
        </w:rPr>
      </w:pPr>
    </w:p>
    <w:p w14:paraId="45C6A189"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702FE067" w14:textId="77777777" w:rsidR="00076C7A" w:rsidRPr="00076C7A" w:rsidRDefault="00076C7A" w:rsidP="00076C7A">
      <w:pPr>
        <w:bidi/>
        <w:jc w:val="both"/>
        <w:rPr>
          <w:rFonts w:cs="David" w:hint="cs"/>
          <w:rtl/>
        </w:rPr>
      </w:pPr>
    </w:p>
    <w:p w14:paraId="77C0D53D" w14:textId="77777777" w:rsidR="00076C7A" w:rsidRPr="00076C7A" w:rsidRDefault="00076C7A" w:rsidP="00076C7A">
      <w:pPr>
        <w:bidi/>
        <w:jc w:val="both"/>
        <w:rPr>
          <w:rFonts w:cs="David" w:hint="cs"/>
          <w:rtl/>
        </w:rPr>
      </w:pPr>
      <w:r w:rsidRPr="00076C7A">
        <w:rPr>
          <w:rFonts w:cs="David" w:hint="cs"/>
          <w:rtl/>
        </w:rPr>
        <w:tab/>
        <w:t xml:space="preserve">נו באמת. </w:t>
      </w:r>
    </w:p>
    <w:p w14:paraId="3BC16EE2" w14:textId="77777777" w:rsidR="00076C7A" w:rsidRPr="00076C7A" w:rsidRDefault="00076C7A" w:rsidP="00076C7A">
      <w:pPr>
        <w:keepLines/>
        <w:bidi/>
        <w:jc w:val="both"/>
        <w:rPr>
          <w:rFonts w:cs="David" w:hint="cs"/>
          <w:rtl/>
        </w:rPr>
      </w:pPr>
    </w:p>
    <w:p w14:paraId="06C7B955"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371DB491" w14:textId="77777777" w:rsidR="00076C7A" w:rsidRPr="00076C7A" w:rsidRDefault="00076C7A" w:rsidP="00076C7A">
      <w:pPr>
        <w:keepLines/>
        <w:bidi/>
        <w:jc w:val="both"/>
        <w:rPr>
          <w:rFonts w:cs="David" w:hint="cs"/>
          <w:rtl/>
        </w:rPr>
      </w:pPr>
    </w:p>
    <w:p w14:paraId="09A4EB7B" w14:textId="77777777" w:rsidR="00076C7A" w:rsidRPr="00076C7A" w:rsidRDefault="00076C7A" w:rsidP="00076C7A">
      <w:pPr>
        <w:keepLines/>
        <w:bidi/>
        <w:jc w:val="both"/>
        <w:rPr>
          <w:rFonts w:cs="David" w:hint="cs"/>
          <w:rtl/>
        </w:rPr>
      </w:pPr>
      <w:r w:rsidRPr="00076C7A">
        <w:rPr>
          <w:rFonts w:cs="David" w:hint="cs"/>
          <w:rtl/>
        </w:rPr>
        <w:tab/>
        <w:t xml:space="preserve">הממשלה הודיעה שהיא עשתה משהו ומבקשת מהכנסת להצביע על זה. </w:t>
      </w:r>
    </w:p>
    <w:p w14:paraId="16EA8821" w14:textId="77777777" w:rsidR="00076C7A" w:rsidRPr="00076C7A" w:rsidRDefault="00076C7A" w:rsidP="00076C7A">
      <w:pPr>
        <w:keepLines/>
        <w:bidi/>
        <w:jc w:val="both"/>
        <w:rPr>
          <w:rFonts w:cs="David" w:hint="cs"/>
          <w:rtl/>
        </w:rPr>
      </w:pPr>
    </w:p>
    <w:p w14:paraId="3E75278A"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2F7AB2E6" w14:textId="77777777" w:rsidR="00076C7A" w:rsidRPr="00076C7A" w:rsidRDefault="00076C7A" w:rsidP="00076C7A">
      <w:pPr>
        <w:keepLines/>
        <w:bidi/>
        <w:jc w:val="both"/>
        <w:rPr>
          <w:rFonts w:cs="David" w:hint="cs"/>
          <w:rtl/>
        </w:rPr>
      </w:pPr>
    </w:p>
    <w:p w14:paraId="112DEC43" w14:textId="77777777" w:rsidR="00076C7A" w:rsidRPr="00076C7A" w:rsidRDefault="00076C7A" w:rsidP="00076C7A">
      <w:pPr>
        <w:keepLines/>
        <w:bidi/>
        <w:jc w:val="both"/>
        <w:rPr>
          <w:rFonts w:cs="David" w:hint="cs"/>
          <w:rtl/>
        </w:rPr>
      </w:pPr>
      <w:r w:rsidRPr="00076C7A">
        <w:rPr>
          <w:rFonts w:cs="David" w:hint="cs"/>
          <w:rtl/>
        </w:rPr>
        <w:tab/>
        <w:t xml:space="preserve">הקואליציה יכולה להגיש הודעת סיכום, שאומרת שמאמצים את הודעת הממשלה. </w:t>
      </w:r>
    </w:p>
    <w:p w14:paraId="29CD7D7D" w14:textId="77777777" w:rsidR="00076C7A" w:rsidRPr="00076C7A" w:rsidRDefault="00076C7A" w:rsidP="00076C7A">
      <w:pPr>
        <w:keepLines/>
        <w:bidi/>
        <w:jc w:val="both"/>
        <w:rPr>
          <w:rFonts w:cs="David" w:hint="cs"/>
          <w:rtl/>
        </w:rPr>
      </w:pPr>
    </w:p>
    <w:p w14:paraId="4B53F243"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6E81C39D" w14:textId="77777777" w:rsidR="00076C7A" w:rsidRPr="00076C7A" w:rsidRDefault="00076C7A" w:rsidP="00076C7A">
      <w:pPr>
        <w:keepLines/>
        <w:bidi/>
        <w:jc w:val="both"/>
        <w:rPr>
          <w:rFonts w:cs="David" w:hint="cs"/>
          <w:u w:val="single"/>
          <w:rtl/>
        </w:rPr>
      </w:pPr>
    </w:p>
    <w:p w14:paraId="033A3E9F" w14:textId="77777777" w:rsidR="00076C7A" w:rsidRPr="00076C7A" w:rsidRDefault="00076C7A" w:rsidP="00076C7A">
      <w:pPr>
        <w:keepLines/>
        <w:bidi/>
        <w:jc w:val="both"/>
        <w:rPr>
          <w:rFonts w:cs="David" w:hint="cs"/>
          <w:rtl/>
        </w:rPr>
      </w:pPr>
      <w:r w:rsidRPr="00076C7A">
        <w:rPr>
          <w:rFonts w:cs="David" w:hint="cs"/>
          <w:rtl/>
        </w:rPr>
        <w:tab/>
        <w:t xml:space="preserve">רונית, אני אתן לך דוגמאות מהכנסת הקודמת, שיש דברים שהם מאוד מהותיים ועקרוניים, ולא תמיד הקואליציה תומכת בהודעות ממשלה. </w:t>
      </w:r>
    </w:p>
    <w:p w14:paraId="6C81127B" w14:textId="77777777" w:rsidR="00076C7A" w:rsidRPr="00076C7A" w:rsidRDefault="00076C7A" w:rsidP="00076C7A">
      <w:pPr>
        <w:keepLines/>
        <w:bidi/>
        <w:jc w:val="both"/>
        <w:rPr>
          <w:rFonts w:cs="David" w:hint="cs"/>
          <w:rtl/>
        </w:rPr>
      </w:pPr>
    </w:p>
    <w:p w14:paraId="2EAEE5C8" w14:textId="77777777" w:rsidR="00076C7A" w:rsidRPr="00076C7A" w:rsidRDefault="00076C7A" w:rsidP="00076C7A">
      <w:pPr>
        <w:bidi/>
        <w:jc w:val="both"/>
        <w:rPr>
          <w:rFonts w:cs="David" w:hint="cs"/>
          <w:rtl/>
        </w:rPr>
      </w:pPr>
      <w:r w:rsidRPr="00076C7A">
        <w:rPr>
          <w:rFonts w:cs="David" w:hint="cs"/>
          <w:u w:val="single"/>
          <w:rtl/>
        </w:rPr>
        <w:t>תמר כנפו:</w:t>
      </w:r>
    </w:p>
    <w:p w14:paraId="06B20632" w14:textId="77777777" w:rsidR="00076C7A" w:rsidRPr="00076C7A" w:rsidRDefault="00076C7A" w:rsidP="00076C7A">
      <w:pPr>
        <w:bidi/>
        <w:jc w:val="both"/>
        <w:rPr>
          <w:rFonts w:cs="David" w:hint="cs"/>
          <w:rtl/>
        </w:rPr>
      </w:pPr>
    </w:p>
    <w:p w14:paraId="76A46C26" w14:textId="77777777" w:rsidR="00076C7A" w:rsidRPr="00076C7A" w:rsidRDefault="00076C7A" w:rsidP="00076C7A">
      <w:pPr>
        <w:bidi/>
        <w:jc w:val="both"/>
        <w:rPr>
          <w:rFonts w:cs="David" w:hint="cs"/>
          <w:rtl/>
        </w:rPr>
      </w:pPr>
      <w:r w:rsidRPr="00076C7A">
        <w:rPr>
          <w:rFonts w:cs="David" w:hint="cs"/>
          <w:rtl/>
        </w:rPr>
        <w:tab/>
        <w:t xml:space="preserve">אז היא לא תצביע להודעת הממשלה, את נותנת פתח לחברי כנסת לא להצביע לממשלה. </w:t>
      </w:r>
    </w:p>
    <w:p w14:paraId="1CD5F2A8" w14:textId="77777777" w:rsidR="00076C7A" w:rsidRPr="00076C7A" w:rsidRDefault="00076C7A" w:rsidP="00076C7A">
      <w:pPr>
        <w:keepLines/>
        <w:bidi/>
        <w:jc w:val="both"/>
        <w:rPr>
          <w:rFonts w:cs="David" w:hint="cs"/>
          <w:rtl/>
        </w:rPr>
      </w:pPr>
    </w:p>
    <w:p w14:paraId="56CACC74"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3D126B89" w14:textId="77777777" w:rsidR="00076C7A" w:rsidRPr="00076C7A" w:rsidRDefault="00076C7A" w:rsidP="00076C7A">
      <w:pPr>
        <w:bidi/>
        <w:jc w:val="both"/>
        <w:rPr>
          <w:rFonts w:cs="David" w:hint="cs"/>
          <w:rtl/>
        </w:rPr>
      </w:pPr>
    </w:p>
    <w:p w14:paraId="06B4481B" w14:textId="77777777" w:rsidR="00076C7A" w:rsidRPr="00076C7A" w:rsidRDefault="00076C7A" w:rsidP="00076C7A">
      <w:pPr>
        <w:bidi/>
        <w:jc w:val="both"/>
        <w:rPr>
          <w:rFonts w:cs="David" w:hint="cs"/>
          <w:rtl/>
        </w:rPr>
      </w:pPr>
      <w:r w:rsidRPr="00076C7A">
        <w:rPr>
          <w:rFonts w:cs="David" w:hint="cs"/>
          <w:rtl/>
        </w:rPr>
        <w:tab/>
        <w:t>שאולי הודעת הממשלה תיפול והודעת הקואליציה תתקבל?</w:t>
      </w:r>
    </w:p>
    <w:p w14:paraId="4D3EE569" w14:textId="77777777" w:rsidR="00076C7A" w:rsidRPr="00076C7A" w:rsidRDefault="00076C7A" w:rsidP="00076C7A">
      <w:pPr>
        <w:bidi/>
        <w:jc w:val="both"/>
        <w:rPr>
          <w:rFonts w:cs="David" w:hint="cs"/>
          <w:rtl/>
        </w:rPr>
      </w:pPr>
    </w:p>
    <w:p w14:paraId="00F3D06E" w14:textId="77777777" w:rsidR="00076C7A" w:rsidRPr="00076C7A" w:rsidRDefault="00076C7A" w:rsidP="00076C7A">
      <w:pPr>
        <w:bidi/>
        <w:jc w:val="both"/>
        <w:rPr>
          <w:rFonts w:cs="David" w:hint="cs"/>
          <w:rtl/>
        </w:rPr>
      </w:pPr>
      <w:r w:rsidRPr="00076C7A">
        <w:rPr>
          <w:rFonts w:cs="David" w:hint="cs"/>
          <w:u w:val="single"/>
          <w:rtl/>
        </w:rPr>
        <w:t>תמר כנפו:</w:t>
      </w:r>
    </w:p>
    <w:p w14:paraId="248FB2ED" w14:textId="77777777" w:rsidR="00076C7A" w:rsidRPr="00076C7A" w:rsidRDefault="00076C7A" w:rsidP="00076C7A">
      <w:pPr>
        <w:bidi/>
        <w:jc w:val="both"/>
        <w:rPr>
          <w:rFonts w:cs="David" w:hint="cs"/>
          <w:rtl/>
        </w:rPr>
      </w:pPr>
    </w:p>
    <w:p w14:paraId="37CFF2F5" w14:textId="77777777" w:rsidR="00076C7A" w:rsidRPr="00076C7A" w:rsidRDefault="00076C7A" w:rsidP="00076C7A">
      <w:pPr>
        <w:bidi/>
        <w:jc w:val="both"/>
        <w:rPr>
          <w:rFonts w:cs="David" w:hint="cs"/>
          <w:rtl/>
        </w:rPr>
      </w:pPr>
      <w:r w:rsidRPr="00076C7A">
        <w:rPr>
          <w:rFonts w:cs="David" w:hint="cs"/>
          <w:rtl/>
        </w:rPr>
        <w:tab/>
        <w:t xml:space="preserve">זה אבסורד. </w:t>
      </w:r>
    </w:p>
    <w:p w14:paraId="3FA88393" w14:textId="77777777" w:rsidR="00076C7A" w:rsidRPr="00076C7A" w:rsidRDefault="00076C7A" w:rsidP="00076C7A">
      <w:pPr>
        <w:bidi/>
        <w:jc w:val="both"/>
        <w:rPr>
          <w:rFonts w:cs="David" w:hint="cs"/>
          <w:rtl/>
        </w:rPr>
      </w:pPr>
    </w:p>
    <w:p w14:paraId="3ECC6309"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420038CB" w14:textId="77777777" w:rsidR="00076C7A" w:rsidRPr="00076C7A" w:rsidRDefault="00076C7A" w:rsidP="00076C7A">
      <w:pPr>
        <w:keepLines/>
        <w:bidi/>
        <w:jc w:val="both"/>
        <w:rPr>
          <w:rFonts w:cs="David" w:hint="cs"/>
          <w:u w:val="single"/>
          <w:rtl/>
        </w:rPr>
      </w:pPr>
    </w:p>
    <w:p w14:paraId="1D8FAC80" w14:textId="77777777" w:rsidR="00076C7A" w:rsidRPr="00076C7A" w:rsidRDefault="00076C7A" w:rsidP="00076C7A">
      <w:pPr>
        <w:keepLines/>
        <w:bidi/>
        <w:jc w:val="both"/>
        <w:rPr>
          <w:rFonts w:cs="David" w:hint="cs"/>
          <w:rtl/>
        </w:rPr>
      </w:pPr>
      <w:r w:rsidRPr="00076C7A">
        <w:rPr>
          <w:rFonts w:cs="David" w:hint="cs"/>
          <w:rtl/>
        </w:rPr>
        <w:tab/>
        <w:t xml:space="preserve">אז אתה יודע מה? הן צודקות, תגיד שלא יהיו הצבעות על הודעות סיעות, אלא ההצבעות בסופו של דבר תהיינה לגבי הודעת הממשלה. </w:t>
      </w:r>
    </w:p>
    <w:p w14:paraId="2BD95B6E" w14:textId="77777777" w:rsidR="00076C7A" w:rsidRPr="00076C7A" w:rsidRDefault="00076C7A" w:rsidP="00076C7A">
      <w:pPr>
        <w:keepLines/>
        <w:bidi/>
        <w:jc w:val="both"/>
        <w:rPr>
          <w:rFonts w:cs="David" w:hint="cs"/>
          <w:rtl/>
        </w:rPr>
      </w:pPr>
    </w:p>
    <w:p w14:paraId="4C9555E4"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180CD7E2" w14:textId="77777777" w:rsidR="00076C7A" w:rsidRPr="00076C7A" w:rsidRDefault="00076C7A" w:rsidP="00076C7A">
      <w:pPr>
        <w:bidi/>
        <w:jc w:val="both"/>
        <w:rPr>
          <w:rFonts w:cs="David" w:hint="cs"/>
          <w:rtl/>
        </w:rPr>
      </w:pPr>
    </w:p>
    <w:p w14:paraId="3FC2BA97" w14:textId="77777777" w:rsidR="00076C7A" w:rsidRPr="00076C7A" w:rsidRDefault="00076C7A" w:rsidP="00076C7A">
      <w:pPr>
        <w:bidi/>
        <w:jc w:val="both"/>
        <w:rPr>
          <w:rFonts w:cs="David" w:hint="cs"/>
          <w:rtl/>
        </w:rPr>
      </w:pPr>
      <w:r w:rsidRPr="00076C7A">
        <w:rPr>
          <w:rFonts w:cs="David" w:hint="cs"/>
          <w:rtl/>
        </w:rPr>
        <w:tab/>
        <w:t>למה למנוע מהסיעות להגיש הצעות סיכום?</w:t>
      </w:r>
    </w:p>
    <w:p w14:paraId="2C7D0341" w14:textId="77777777" w:rsidR="00076C7A" w:rsidRPr="00076C7A" w:rsidRDefault="00076C7A" w:rsidP="00076C7A">
      <w:pPr>
        <w:keepLines/>
        <w:bidi/>
        <w:jc w:val="both"/>
        <w:rPr>
          <w:rFonts w:cs="David" w:hint="cs"/>
          <w:rtl/>
        </w:rPr>
      </w:pPr>
    </w:p>
    <w:p w14:paraId="52F2AAA1"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4288D069" w14:textId="77777777" w:rsidR="00076C7A" w:rsidRPr="00076C7A" w:rsidRDefault="00076C7A" w:rsidP="00076C7A">
      <w:pPr>
        <w:keepLines/>
        <w:bidi/>
        <w:jc w:val="both"/>
        <w:rPr>
          <w:rFonts w:cs="David" w:hint="cs"/>
          <w:u w:val="single"/>
          <w:rtl/>
        </w:rPr>
      </w:pPr>
    </w:p>
    <w:p w14:paraId="15B01188" w14:textId="77777777" w:rsidR="00076C7A" w:rsidRPr="00076C7A" w:rsidRDefault="00076C7A" w:rsidP="00076C7A">
      <w:pPr>
        <w:keepLines/>
        <w:bidi/>
        <w:jc w:val="both"/>
        <w:rPr>
          <w:rFonts w:cs="David" w:hint="cs"/>
          <w:rtl/>
        </w:rPr>
      </w:pPr>
      <w:r w:rsidRPr="00076C7A">
        <w:rPr>
          <w:rFonts w:cs="David" w:hint="cs"/>
          <w:rtl/>
        </w:rPr>
        <w:tab/>
        <w:t xml:space="preserve">כי אם את מגישה הצעת סיכום ואת לא מצביעה עליה, את מייתרת את ההודעה. </w:t>
      </w:r>
    </w:p>
    <w:p w14:paraId="1E9D4987" w14:textId="77777777" w:rsidR="00076C7A" w:rsidRPr="00076C7A" w:rsidRDefault="00076C7A" w:rsidP="00076C7A">
      <w:pPr>
        <w:keepLines/>
        <w:bidi/>
        <w:jc w:val="both"/>
        <w:rPr>
          <w:rFonts w:cs="David" w:hint="cs"/>
          <w:rtl/>
        </w:rPr>
      </w:pPr>
    </w:p>
    <w:p w14:paraId="131A7F96"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7A9D522A" w14:textId="77777777" w:rsidR="00076C7A" w:rsidRPr="00076C7A" w:rsidRDefault="00076C7A" w:rsidP="00076C7A">
      <w:pPr>
        <w:bidi/>
        <w:jc w:val="both"/>
        <w:rPr>
          <w:rFonts w:cs="David" w:hint="cs"/>
          <w:rtl/>
        </w:rPr>
      </w:pPr>
    </w:p>
    <w:p w14:paraId="006609B3" w14:textId="77777777" w:rsidR="00076C7A" w:rsidRPr="00076C7A" w:rsidRDefault="00076C7A" w:rsidP="00076C7A">
      <w:pPr>
        <w:bidi/>
        <w:jc w:val="both"/>
        <w:rPr>
          <w:rFonts w:cs="David" w:hint="cs"/>
          <w:rtl/>
        </w:rPr>
      </w:pPr>
      <w:r w:rsidRPr="00076C7A">
        <w:rPr>
          <w:rFonts w:cs="David" w:hint="cs"/>
          <w:rtl/>
        </w:rPr>
        <w:tab/>
        <w:t xml:space="preserve">כשמגישים הצעות סיכום, תמיד מצביעים. </w:t>
      </w:r>
    </w:p>
    <w:p w14:paraId="658ED5FE" w14:textId="77777777" w:rsidR="00076C7A" w:rsidRPr="00076C7A" w:rsidRDefault="00076C7A" w:rsidP="00076C7A">
      <w:pPr>
        <w:bidi/>
        <w:jc w:val="both"/>
        <w:rPr>
          <w:rFonts w:cs="David" w:hint="cs"/>
          <w:rtl/>
        </w:rPr>
      </w:pPr>
    </w:p>
    <w:p w14:paraId="33B4536F"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27F1893D" w14:textId="77777777" w:rsidR="00076C7A" w:rsidRPr="00076C7A" w:rsidRDefault="00076C7A" w:rsidP="00076C7A">
      <w:pPr>
        <w:bidi/>
        <w:jc w:val="both"/>
        <w:rPr>
          <w:rFonts w:cs="David" w:hint="cs"/>
          <w:u w:val="single"/>
          <w:rtl/>
        </w:rPr>
      </w:pPr>
    </w:p>
    <w:p w14:paraId="782AC0AC" w14:textId="77777777" w:rsidR="00076C7A" w:rsidRPr="00076C7A" w:rsidRDefault="00076C7A" w:rsidP="00076C7A">
      <w:pPr>
        <w:bidi/>
        <w:jc w:val="both"/>
        <w:rPr>
          <w:rFonts w:cs="David" w:hint="cs"/>
          <w:rtl/>
        </w:rPr>
      </w:pPr>
      <w:r w:rsidRPr="00076C7A">
        <w:rPr>
          <w:rFonts w:cs="David" w:hint="cs"/>
          <w:rtl/>
        </w:rPr>
        <w:tab/>
        <w:t xml:space="preserve">או שאת מצביעה על הודעת הממשלה, או שאת מצביעה על הודעת סיכום. </w:t>
      </w:r>
    </w:p>
    <w:p w14:paraId="1B2E8CAF" w14:textId="77777777" w:rsidR="00076C7A" w:rsidRPr="00076C7A" w:rsidRDefault="00076C7A" w:rsidP="00076C7A">
      <w:pPr>
        <w:keepLines/>
        <w:bidi/>
        <w:jc w:val="both"/>
        <w:rPr>
          <w:rFonts w:cs="David" w:hint="cs"/>
          <w:rtl/>
        </w:rPr>
      </w:pPr>
    </w:p>
    <w:p w14:paraId="63D7D556"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6A20342F" w14:textId="77777777" w:rsidR="00076C7A" w:rsidRPr="00076C7A" w:rsidRDefault="00076C7A" w:rsidP="00076C7A">
      <w:pPr>
        <w:bidi/>
        <w:jc w:val="both"/>
        <w:rPr>
          <w:rFonts w:cs="David" w:hint="cs"/>
          <w:rtl/>
        </w:rPr>
      </w:pPr>
    </w:p>
    <w:p w14:paraId="707ED726" w14:textId="77777777" w:rsidR="00076C7A" w:rsidRPr="00076C7A" w:rsidRDefault="00076C7A" w:rsidP="00076C7A">
      <w:pPr>
        <w:bidi/>
        <w:jc w:val="both"/>
        <w:rPr>
          <w:rFonts w:cs="David" w:hint="cs"/>
          <w:rtl/>
        </w:rPr>
      </w:pPr>
      <w:r w:rsidRPr="00076C7A">
        <w:rPr>
          <w:rFonts w:cs="David" w:hint="cs"/>
          <w:rtl/>
        </w:rPr>
        <w:tab/>
        <w:t xml:space="preserve">זה מה שאמרנו. </w:t>
      </w:r>
    </w:p>
    <w:p w14:paraId="4D10B21B" w14:textId="77777777" w:rsidR="00076C7A" w:rsidRPr="00076C7A" w:rsidRDefault="00076C7A" w:rsidP="00076C7A">
      <w:pPr>
        <w:bidi/>
        <w:jc w:val="both"/>
        <w:rPr>
          <w:rFonts w:cs="David" w:hint="cs"/>
          <w:rtl/>
        </w:rPr>
      </w:pPr>
    </w:p>
    <w:p w14:paraId="148DA5D4" w14:textId="77777777" w:rsidR="00076C7A" w:rsidRPr="00076C7A" w:rsidRDefault="00076C7A" w:rsidP="00076C7A">
      <w:pPr>
        <w:bidi/>
        <w:jc w:val="both"/>
        <w:rPr>
          <w:rFonts w:cs="David" w:hint="cs"/>
          <w:rtl/>
        </w:rPr>
      </w:pPr>
      <w:r w:rsidRPr="00076C7A">
        <w:rPr>
          <w:rFonts w:cs="David" w:hint="cs"/>
          <w:u w:val="single"/>
          <w:rtl/>
        </w:rPr>
        <w:t>תמר כנפו:</w:t>
      </w:r>
    </w:p>
    <w:p w14:paraId="191F7EB3" w14:textId="77777777" w:rsidR="00076C7A" w:rsidRPr="00076C7A" w:rsidRDefault="00076C7A" w:rsidP="00076C7A">
      <w:pPr>
        <w:bidi/>
        <w:jc w:val="both"/>
        <w:rPr>
          <w:rFonts w:cs="David" w:hint="cs"/>
          <w:rtl/>
        </w:rPr>
      </w:pPr>
    </w:p>
    <w:p w14:paraId="684C53D8" w14:textId="77777777" w:rsidR="00076C7A" w:rsidRPr="00076C7A" w:rsidRDefault="00076C7A" w:rsidP="00076C7A">
      <w:pPr>
        <w:bidi/>
        <w:jc w:val="both"/>
        <w:rPr>
          <w:rFonts w:cs="David" w:hint="cs"/>
          <w:rtl/>
        </w:rPr>
      </w:pPr>
      <w:r w:rsidRPr="00076C7A">
        <w:rPr>
          <w:rFonts w:cs="David" w:hint="cs"/>
          <w:rtl/>
        </w:rPr>
        <w:tab/>
        <w:t xml:space="preserve">מצביעים על הודעות סיכום. </w:t>
      </w:r>
    </w:p>
    <w:p w14:paraId="533975DC" w14:textId="77777777" w:rsidR="00076C7A" w:rsidRPr="00076C7A" w:rsidRDefault="00076C7A" w:rsidP="00076C7A">
      <w:pPr>
        <w:keepLines/>
        <w:bidi/>
        <w:jc w:val="both"/>
        <w:rPr>
          <w:rFonts w:cs="David" w:hint="cs"/>
          <w:rtl/>
        </w:rPr>
      </w:pPr>
    </w:p>
    <w:p w14:paraId="5E6B6471"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58F935FD" w14:textId="77777777" w:rsidR="00076C7A" w:rsidRPr="00076C7A" w:rsidRDefault="00076C7A" w:rsidP="00076C7A">
      <w:pPr>
        <w:bidi/>
        <w:jc w:val="both"/>
        <w:rPr>
          <w:rFonts w:cs="David" w:hint="cs"/>
          <w:rtl/>
        </w:rPr>
      </w:pPr>
    </w:p>
    <w:p w14:paraId="6B991D2C" w14:textId="77777777" w:rsidR="00076C7A" w:rsidRPr="00076C7A" w:rsidRDefault="00076C7A" w:rsidP="00076C7A">
      <w:pPr>
        <w:bidi/>
        <w:jc w:val="both"/>
        <w:rPr>
          <w:rFonts w:cs="David" w:hint="cs"/>
          <w:rtl/>
        </w:rPr>
      </w:pPr>
      <w:r w:rsidRPr="00076C7A">
        <w:rPr>
          <w:rFonts w:cs="David" w:hint="cs"/>
          <w:rtl/>
        </w:rPr>
        <w:tab/>
        <w:t xml:space="preserve">הם אמרו להצביע גם על הודעת ממשלה וגם על הצעות סיכום. </w:t>
      </w:r>
    </w:p>
    <w:p w14:paraId="6C012142" w14:textId="77777777" w:rsidR="00076C7A" w:rsidRPr="00076C7A" w:rsidRDefault="00076C7A" w:rsidP="00076C7A">
      <w:pPr>
        <w:bidi/>
        <w:jc w:val="both"/>
        <w:rPr>
          <w:rFonts w:cs="David" w:hint="cs"/>
          <w:rtl/>
        </w:rPr>
      </w:pPr>
    </w:p>
    <w:p w14:paraId="0265DFFC"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194E7588" w14:textId="77777777" w:rsidR="00076C7A" w:rsidRPr="00076C7A" w:rsidRDefault="00076C7A" w:rsidP="00076C7A">
      <w:pPr>
        <w:keepLines/>
        <w:bidi/>
        <w:jc w:val="both"/>
        <w:rPr>
          <w:rFonts w:cs="David" w:hint="cs"/>
          <w:rtl/>
        </w:rPr>
      </w:pPr>
    </w:p>
    <w:p w14:paraId="71FF919C" w14:textId="77777777" w:rsidR="00076C7A" w:rsidRPr="00076C7A" w:rsidRDefault="00076C7A" w:rsidP="00076C7A">
      <w:pPr>
        <w:keepLines/>
        <w:bidi/>
        <w:jc w:val="both"/>
        <w:rPr>
          <w:rFonts w:cs="David" w:hint="cs"/>
          <w:rtl/>
        </w:rPr>
      </w:pPr>
      <w:r w:rsidRPr="00076C7A">
        <w:rPr>
          <w:rFonts w:cs="David" w:hint="cs"/>
          <w:rtl/>
        </w:rPr>
        <w:tab/>
        <w:t>האם לאפשר גם לממשלה לבקש שיצביעו על הצעתה, או שלא צריך - - -</w:t>
      </w:r>
    </w:p>
    <w:p w14:paraId="74820F25" w14:textId="77777777" w:rsidR="00076C7A" w:rsidRPr="00076C7A" w:rsidRDefault="00076C7A" w:rsidP="00076C7A">
      <w:pPr>
        <w:keepLines/>
        <w:bidi/>
        <w:jc w:val="both"/>
        <w:rPr>
          <w:rFonts w:cs="David" w:hint="cs"/>
          <w:rtl/>
        </w:rPr>
      </w:pPr>
    </w:p>
    <w:p w14:paraId="3C8BF9D9"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60FCD9F7" w14:textId="77777777" w:rsidR="00076C7A" w:rsidRPr="00076C7A" w:rsidRDefault="00076C7A" w:rsidP="00076C7A">
      <w:pPr>
        <w:keepLines/>
        <w:bidi/>
        <w:jc w:val="both"/>
        <w:rPr>
          <w:rFonts w:cs="David" w:hint="cs"/>
          <w:rtl/>
        </w:rPr>
      </w:pPr>
    </w:p>
    <w:p w14:paraId="5F42B44B" w14:textId="77777777" w:rsidR="00076C7A" w:rsidRPr="00076C7A" w:rsidRDefault="00076C7A" w:rsidP="00076C7A">
      <w:pPr>
        <w:keepLines/>
        <w:bidi/>
        <w:jc w:val="both"/>
        <w:rPr>
          <w:rFonts w:cs="David" w:hint="cs"/>
          <w:rtl/>
        </w:rPr>
      </w:pPr>
      <w:r w:rsidRPr="00076C7A">
        <w:rPr>
          <w:rFonts w:cs="David" w:hint="cs"/>
          <w:rtl/>
        </w:rPr>
        <w:tab/>
        <w:t xml:space="preserve">התהליך הוא שהממשלה הגישה הודעה וחברי הכנסת אמרו: אנחנו רוצים לקיים דיון על הודעת הממשלה, כלומר: הצבעה על הודעת הממשלה בעיניי חייבת להיות, אפילו אם היא לא רוצה, כי זה מה שרצו חברי הכנסת, בשביל זה הם קיימו דיון. </w:t>
      </w:r>
    </w:p>
    <w:p w14:paraId="1D0B79BD" w14:textId="77777777" w:rsidR="00076C7A" w:rsidRPr="00076C7A" w:rsidRDefault="00076C7A" w:rsidP="00076C7A">
      <w:pPr>
        <w:keepLines/>
        <w:bidi/>
        <w:jc w:val="both"/>
        <w:rPr>
          <w:rFonts w:cs="David" w:hint="cs"/>
          <w:rtl/>
        </w:rPr>
      </w:pPr>
    </w:p>
    <w:p w14:paraId="5C4A0EFE"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202DFD1E" w14:textId="77777777" w:rsidR="00076C7A" w:rsidRPr="00076C7A" w:rsidRDefault="00076C7A" w:rsidP="00076C7A">
      <w:pPr>
        <w:bidi/>
        <w:jc w:val="both"/>
        <w:rPr>
          <w:rFonts w:cs="David" w:hint="cs"/>
          <w:u w:val="single"/>
          <w:rtl/>
        </w:rPr>
      </w:pPr>
    </w:p>
    <w:p w14:paraId="1F542F62" w14:textId="77777777" w:rsidR="00076C7A" w:rsidRPr="00076C7A" w:rsidRDefault="00076C7A" w:rsidP="00076C7A">
      <w:pPr>
        <w:keepLines/>
        <w:bidi/>
        <w:jc w:val="both"/>
        <w:rPr>
          <w:rFonts w:cs="David" w:hint="cs"/>
          <w:rtl/>
        </w:rPr>
      </w:pPr>
      <w:r w:rsidRPr="00076C7A">
        <w:rPr>
          <w:rFonts w:cs="David" w:hint="cs"/>
          <w:rtl/>
        </w:rPr>
        <w:tab/>
        <w:t xml:space="preserve"> מה שאתה רוצה לאפשר זה גם הצבעה על הודעות הסיעה. </w:t>
      </w:r>
    </w:p>
    <w:p w14:paraId="7BAA8103" w14:textId="77777777" w:rsidR="00076C7A" w:rsidRPr="00076C7A" w:rsidRDefault="00076C7A" w:rsidP="00076C7A">
      <w:pPr>
        <w:keepLines/>
        <w:bidi/>
        <w:jc w:val="both"/>
        <w:rPr>
          <w:rFonts w:cs="David" w:hint="cs"/>
          <w:rtl/>
        </w:rPr>
      </w:pPr>
    </w:p>
    <w:p w14:paraId="57245C0E"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28EC6A9E" w14:textId="77777777" w:rsidR="00076C7A" w:rsidRPr="00076C7A" w:rsidRDefault="00076C7A" w:rsidP="00076C7A">
      <w:pPr>
        <w:bidi/>
        <w:jc w:val="both"/>
        <w:rPr>
          <w:rFonts w:cs="David" w:hint="cs"/>
          <w:rtl/>
        </w:rPr>
      </w:pPr>
    </w:p>
    <w:p w14:paraId="10C2E799" w14:textId="77777777" w:rsidR="00076C7A" w:rsidRPr="00076C7A" w:rsidRDefault="00076C7A" w:rsidP="00076C7A">
      <w:pPr>
        <w:keepLines/>
        <w:bidi/>
        <w:jc w:val="both"/>
        <w:rPr>
          <w:rFonts w:cs="David" w:hint="cs"/>
          <w:rtl/>
        </w:rPr>
      </w:pPr>
      <w:r w:rsidRPr="00076C7A">
        <w:rPr>
          <w:rFonts w:cs="David" w:hint="cs"/>
          <w:rtl/>
        </w:rPr>
        <w:tab/>
        <w:t xml:space="preserve">לא אכפת לי לפתוח פתח שיאפשר </w:t>
      </w:r>
      <w:r w:rsidRPr="00076C7A">
        <w:rPr>
          <w:rFonts w:cs="David"/>
          <w:rtl/>
        </w:rPr>
        <w:t>–</w:t>
      </w:r>
      <w:r w:rsidRPr="00076C7A">
        <w:rPr>
          <w:rFonts w:cs="David" w:hint="cs"/>
          <w:rtl/>
        </w:rPr>
        <w:t xml:space="preserve"> בעיניי הוא מיותר, אבל אם את רוצה אותו, אני מוכן לאפשר, אפשר לכתוב. בעיניי הוא מיותר, אני חושב שאפשר להסתפק. </w:t>
      </w:r>
    </w:p>
    <w:p w14:paraId="203B94E7" w14:textId="77777777" w:rsidR="00076C7A" w:rsidRPr="00076C7A" w:rsidRDefault="00076C7A" w:rsidP="00076C7A">
      <w:pPr>
        <w:keepLines/>
        <w:bidi/>
        <w:jc w:val="both"/>
        <w:rPr>
          <w:rFonts w:cs="David" w:hint="cs"/>
          <w:rtl/>
        </w:rPr>
      </w:pPr>
    </w:p>
    <w:p w14:paraId="28CC1DDD"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39A266C0" w14:textId="77777777" w:rsidR="00076C7A" w:rsidRPr="00076C7A" w:rsidRDefault="00076C7A" w:rsidP="00076C7A">
      <w:pPr>
        <w:bidi/>
        <w:jc w:val="both"/>
        <w:rPr>
          <w:rFonts w:cs="David" w:hint="cs"/>
          <w:rtl/>
        </w:rPr>
      </w:pPr>
    </w:p>
    <w:p w14:paraId="264CA7D2" w14:textId="77777777" w:rsidR="00076C7A" w:rsidRPr="00076C7A" w:rsidRDefault="00076C7A" w:rsidP="00076C7A">
      <w:pPr>
        <w:bidi/>
        <w:jc w:val="both"/>
        <w:rPr>
          <w:rFonts w:cs="David" w:hint="cs"/>
          <w:rtl/>
        </w:rPr>
      </w:pPr>
      <w:r w:rsidRPr="00076C7A">
        <w:rPr>
          <w:rFonts w:cs="David" w:hint="cs"/>
          <w:rtl/>
        </w:rPr>
        <w:tab/>
        <w:t xml:space="preserve">זאת כפילות, זה לא נראה לי חכם. </w:t>
      </w:r>
    </w:p>
    <w:p w14:paraId="65CEF57C" w14:textId="77777777" w:rsidR="00076C7A" w:rsidRPr="00076C7A" w:rsidRDefault="00076C7A" w:rsidP="00076C7A">
      <w:pPr>
        <w:keepLines/>
        <w:bidi/>
        <w:jc w:val="both"/>
        <w:rPr>
          <w:rFonts w:cs="David" w:hint="cs"/>
          <w:rtl/>
        </w:rPr>
      </w:pPr>
    </w:p>
    <w:p w14:paraId="4FAC79DA"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26CB77F0" w14:textId="77777777" w:rsidR="00076C7A" w:rsidRPr="00076C7A" w:rsidRDefault="00076C7A" w:rsidP="00076C7A">
      <w:pPr>
        <w:keepLines/>
        <w:bidi/>
        <w:jc w:val="both"/>
        <w:rPr>
          <w:rFonts w:cs="David" w:hint="cs"/>
          <w:rtl/>
        </w:rPr>
      </w:pPr>
    </w:p>
    <w:p w14:paraId="66C5008F" w14:textId="77777777" w:rsidR="00076C7A" w:rsidRPr="00076C7A" w:rsidRDefault="00076C7A" w:rsidP="00076C7A">
      <w:pPr>
        <w:keepLines/>
        <w:bidi/>
        <w:jc w:val="both"/>
        <w:rPr>
          <w:rFonts w:cs="David" w:hint="cs"/>
          <w:rtl/>
        </w:rPr>
      </w:pPr>
      <w:r w:rsidRPr="00076C7A">
        <w:rPr>
          <w:rFonts w:cs="David" w:hint="cs"/>
          <w:rtl/>
        </w:rPr>
        <w:tab/>
        <w:t xml:space="preserve">הרי באו חברי כנסת ואמרו: אנחנו רוצים דיון על הודעת הממשלה, על זה אנחנו רוצים לדון. כפו דיון והצבעה. </w:t>
      </w:r>
    </w:p>
    <w:p w14:paraId="2EB36E01" w14:textId="77777777" w:rsidR="00076C7A" w:rsidRPr="00076C7A" w:rsidRDefault="00076C7A" w:rsidP="00076C7A">
      <w:pPr>
        <w:keepLines/>
        <w:bidi/>
        <w:jc w:val="both"/>
        <w:rPr>
          <w:rFonts w:cs="David" w:hint="cs"/>
          <w:rtl/>
        </w:rPr>
      </w:pPr>
    </w:p>
    <w:p w14:paraId="348FE019"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0E9500B8" w14:textId="77777777" w:rsidR="00076C7A" w:rsidRPr="00076C7A" w:rsidRDefault="00076C7A" w:rsidP="00076C7A">
      <w:pPr>
        <w:bidi/>
        <w:jc w:val="both"/>
        <w:rPr>
          <w:rFonts w:cs="David" w:hint="cs"/>
          <w:u w:val="single"/>
          <w:rtl/>
        </w:rPr>
      </w:pPr>
    </w:p>
    <w:p w14:paraId="054939F6" w14:textId="77777777" w:rsidR="00076C7A" w:rsidRPr="00076C7A" w:rsidRDefault="00076C7A" w:rsidP="00076C7A">
      <w:pPr>
        <w:keepLines/>
        <w:bidi/>
        <w:jc w:val="both"/>
        <w:rPr>
          <w:rFonts w:cs="David" w:hint="cs"/>
          <w:rtl/>
        </w:rPr>
      </w:pPr>
      <w:r w:rsidRPr="00076C7A">
        <w:rPr>
          <w:rFonts w:cs="David" w:hint="cs"/>
          <w:rtl/>
        </w:rPr>
        <w:tab/>
        <w:t xml:space="preserve"> זה או-או. </w:t>
      </w:r>
    </w:p>
    <w:p w14:paraId="65413ECC" w14:textId="77777777" w:rsidR="00076C7A" w:rsidRPr="00076C7A" w:rsidRDefault="00076C7A" w:rsidP="00076C7A">
      <w:pPr>
        <w:keepLines/>
        <w:bidi/>
        <w:jc w:val="both"/>
        <w:rPr>
          <w:rFonts w:cs="David" w:hint="cs"/>
          <w:rtl/>
        </w:rPr>
      </w:pPr>
    </w:p>
    <w:p w14:paraId="13130D4D"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5CF1F9BE" w14:textId="77777777" w:rsidR="00076C7A" w:rsidRPr="00076C7A" w:rsidRDefault="00076C7A" w:rsidP="00076C7A">
      <w:pPr>
        <w:keepLines/>
        <w:bidi/>
        <w:jc w:val="both"/>
        <w:rPr>
          <w:rFonts w:cs="David" w:hint="cs"/>
          <w:rtl/>
        </w:rPr>
      </w:pPr>
    </w:p>
    <w:p w14:paraId="4A06E5C2" w14:textId="77777777" w:rsidR="00076C7A" w:rsidRPr="00076C7A" w:rsidRDefault="00076C7A" w:rsidP="00076C7A">
      <w:pPr>
        <w:keepLines/>
        <w:bidi/>
        <w:jc w:val="both"/>
        <w:rPr>
          <w:rFonts w:cs="David" w:hint="cs"/>
          <w:rtl/>
        </w:rPr>
      </w:pPr>
      <w:r w:rsidRPr="00076C7A">
        <w:rPr>
          <w:rFonts w:cs="David" w:hint="cs"/>
          <w:rtl/>
        </w:rPr>
        <w:tab/>
        <w:t xml:space="preserve">אני אגיד לך מה אנחנו כן עושים פה, אנחנו מונעים מהממשלה אפשרות להתחמק מההצבעה על ההודעה שלה. הם כופים דיון והצבעה, זאת המשמעות, הם לא כופים סתם דיון. להלביש על זה הודעות סיעות? לא נראה לי נכון. </w:t>
      </w:r>
    </w:p>
    <w:p w14:paraId="05A9275C" w14:textId="77777777" w:rsidR="00076C7A" w:rsidRPr="00076C7A" w:rsidRDefault="00076C7A" w:rsidP="00076C7A">
      <w:pPr>
        <w:keepLines/>
        <w:bidi/>
        <w:jc w:val="both"/>
        <w:rPr>
          <w:rFonts w:cs="David" w:hint="cs"/>
          <w:rtl/>
        </w:rPr>
      </w:pPr>
    </w:p>
    <w:p w14:paraId="4557ACC5"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4F8BCBD2" w14:textId="77777777" w:rsidR="00076C7A" w:rsidRPr="00076C7A" w:rsidRDefault="00076C7A" w:rsidP="00076C7A">
      <w:pPr>
        <w:bidi/>
        <w:jc w:val="both"/>
        <w:rPr>
          <w:rFonts w:cs="David" w:hint="cs"/>
          <w:rtl/>
        </w:rPr>
      </w:pPr>
    </w:p>
    <w:p w14:paraId="4117115A" w14:textId="77777777" w:rsidR="00076C7A" w:rsidRPr="00076C7A" w:rsidRDefault="00076C7A" w:rsidP="00076C7A">
      <w:pPr>
        <w:bidi/>
        <w:ind w:left="720"/>
        <w:jc w:val="both"/>
        <w:rPr>
          <w:rFonts w:cs="David" w:hint="cs"/>
          <w:rtl/>
        </w:rPr>
      </w:pPr>
      <w:r w:rsidRPr="00076C7A">
        <w:rPr>
          <w:rFonts w:cs="David" w:hint="cs"/>
          <w:rtl/>
        </w:rPr>
        <w:t xml:space="preserve">- - - או-או. לכן עדיף להצביע על הודעת הממשלה, ולא שיהיו לה הצעות סיכום. </w:t>
      </w:r>
    </w:p>
    <w:p w14:paraId="2D019046" w14:textId="77777777" w:rsidR="00076C7A" w:rsidRPr="00076C7A" w:rsidRDefault="00076C7A" w:rsidP="00076C7A">
      <w:pPr>
        <w:bidi/>
        <w:jc w:val="both"/>
        <w:rPr>
          <w:rFonts w:cs="David" w:hint="cs"/>
          <w:rtl/>
        </w:rPr>
      </w:pPr>
    </w:p>
    <w:p w14:paraId="30089A75"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551A49DA" w14:textId="77777777" w:rsidR="00076C7A" w:rsidRPr="00076C7A" w:rsidRDefault="00076C7A" w:rsidP="00076C7A">
      <w:pPr>
        <w:bidi/>
        <w:jc w:val="both"/>
        <w:rPr>
          <w:rFonts w:cs="David" w:hint="cs"/>
          <w:rtl/>
        </w:rPr>
      </w:pPr>
    </w:p>
    <w:p w14:paraId="6C9017BE" w14:textId="77777777" w:rsidR="00076C7A" w:rsidRPr="00076C7A" w:rsidRDefault="00076C7A" w:rsidP="00076C7A">
      <w:pPr>
        <w:bidi/>
        <w:jc w:val="both"/>
        <w:rPr>
          <w:rFonts w:cs="David" w:hint="cs"/>
          <w:rtl/>
        </w:rPr>
      </w:pPr>
      <w:r w:rsidRPr="00076C7A">
        <w:rPr>
          <w:rFonts w:cs="David" w:hint="cs"/>
          <w:rtl/>
        </w:rPr>
        <w:tab/>
        <w:t xml:space="preserve">בכל מקרה מצביעים על הודעת הממשלה. אם הממשלה תודיע: אני מושכת את הודעתי מהכנסת, השיגו 25 חברי כנסת את מה שרצו. מחקו את הודעת הממשלה, בזה הם עשו את שלהם. אם ההודעה ישנה, בוא נצביע על ההודעה בעד ונגד ונגמור, מה יש לנו להצביע על הודעות סיעות? זה לא הגיוני, הדברים לא מתחברים אחד עם השני. </w:t>
      </w:r>
    </w:p>
    <w:p w14:paraId="6EEBD546" w14:textId="77777777" w:rsidR="00076C7A" w:rsidRPr="00076C7A" w:rsidRDefault="00076C7A" w:rsidP="00076C7A">
      <w:pPr>
        <w:keepLines/>
        <w:bidi/>
        <w:jc w:val="both"/>
        <w:rPr>
          <w:rFonts w:cs="David" w:hint="cs"/>
          <w:rtl/>
        </w:rPr>
      </w:pPr>
    </w:p>
    <w:p w14:paraId="6861C501"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09CFAAD5" w14:textId="77777777" w:rsidR="00076C7A" w:rsidRPr="00076C7A" w:rsidRDefault="00076C7A" w:rsidP="00076C7A">
      <w:pPr>
        <w:bidi/>
        <w:jc w:val="both"/>
        <w:rPr>
          <w:rFonts w:cs="David" w:hint="cs"/>
          <w:u w:val="single"/>
          <w:rtl/>
        </w:rPr>
      </w:pPr>
    </w:p>
    <w:p w14:paraId="7ED95D54" w14:textId="77777777" w:rsidR="00076C7A" w:rsidRPr="00076C7A" w:rsidRDefault="00076C7A" w:rsidP="00076C7A">
      <w:pPr>
        <w:keepLines/>
        <w:bidi/>
        <w:jc w:val="both"/>
        <w:rPr>
          <w:rFonts w:cs="David" w:hint="cs"/>
          <w:rtl/>
        </w:rPr>
      </w:pPr>
      <w:r w:rsidRPr="00076C7A">
        <w:rPr>
          <w:rFonts w:cs="David" w:hint="cs"/>
          <w:rtl/>
        </w:rPr>
        <w:tab/>
        <w:t xml:space="preserve"> ולכן צריכה להיות הצבעה אחת. </w:t>
      </w:r>
    </w:p>
    <w:p w14:paraId="73DE694E" w14:textId="77777777" w:rsidR="00076C7A" w:rsidRPr="00076C7A" w:rsidRDefault="00076C7A" w:rsidP="00076C7A">
      <w:pPr>
        <w:keepLines/>
        <w:bidi/>
        <w:jc w:val="both"/>
        <w:rPr>
          <w:rFonts w:cs="David" w:hint="cs"/>
          <w:rtl/>
        </w:rPr>
      </w:pPr>
    </w:p>
    <w:p w14:paraId="367AD70A"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21985E4C" w14:textId="77777777" w:rsidR="00076C7A" w:rsidRPr="00076C7A" w:rsidRDefault="00076C7A" w:rsidP="00076C7A">
      <w:pPr>
        <w:bidi/>
        <w:jc w:val="both"/>
        <w:rPr>
          <w:rFonts w:cs="David" w:hint="cs"/>
          <w:rtl/>
        </w:rPr>
      </w:pPr>
    </w:p>
    <w:p w14:paraId="6D663DE8" w14:textId="77777777" w:rsidR="00076C7A" w:rsidRPr="00076C7A" w:rsidRDefault="00076C7A" w:rsidP="00076C7A">
      <w:pPr>
        <w:keepLines/>
        <w:bidi/>
        <w:jc w:val="both"/>
        <w:rPr>
          <w:rFonts w:cs="David" w:hint="cs"/>
          <w:rtl/>
        </w:rPr>
      </w:pPr>
      <w:r w:rsidRPr="00076C7A">
        <w:rPr>
          <w:rFonts w:cs="David" w:hint="cs"/>
          <w:rtl/>
        </w:rPr>
        <w:tab/>
        <w:t xml:space="preserve"> הצבעה אחת על הודעת הממשלה, אני לא רואה פה דרך אחרת. </w:t>
      </w:r>
    </w:p>
    <w:p w14:paraId="0661E53F" w14:textId="77777777" w:rsidR="00076C7A" w:rsidRPr="00076C7A" w:rsidRDefault="00076C7A" w:rsidP="00076C7A">
      <w:pPr>
        <w:keepLines/>
        <w:bidi/>
        <w:jc w:val="both"/>
        <w:rPr>
          <w:rFonts w:cs="David" w:hint="cs"/>
          <w:rtl/>
        </w:rPr>
      </w:pPr>
    </w:p>
    <w:p w14:paraId="74A44E04"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5E51EF21" w14:textId="77777777" w:rsidR="00076C7A" w:rsidRPr="00076C7A" w:rsidRDefault="00076C7A" w:rsidP="00076C7A">
      <w:pPr>
        <w:keepLines/>
        <w:bidi/>
        <w:jc w:val="both"/>
        <w:rPr>
          <w:rFonts w:cs="David" w:hint="cs"/>
          <w:rtl/>
        </w:rPr>
      </w:pPr>
    </w:p>
    <w:p w14:paraId="084FB29D" w14:textId="77777777" w:rsidR="00076C7A" w:rsidRPr="00076C7A" w:rsidRDefault="00076C7A" w:rsidP="00076C7A">
      <w:pPr>
        <w:keepLines/>
        <w:bidi/>
        <w:jc w:val="both"/>
        <w:rPr>
          <w:rFonts w:cs="David" w:hint="cs"/>
          <w:rtl/>
        </w:rPr>
      </w:pPr>
      <w:r w:rsidRPr="00076C7A">
        <w:rPr>
          <w:rFonts w:cs="David" w:hint="cs"/>
          <w:rtl/>
        </w:rPr>
        <w:tab/>
        <w:t xml:space="preserve">זה גם הנוסח שמופיע פה, זאת אומרת שייאמר בסעיף שאם ביקשו 25 חברי כנסת, יתקיימו עליה </w:t>
      </w:r>
      <w:r w:rsidRPr="00076C7A">
        <w:rPr>
          <w:rFonts w:cs="David"/>
          <w:rtl/>
        </w:rPr>
        <w:t>–</w:t>
      </w:r>
      <w:r w:rsidRPr="00076C7A">
        <w:rPr>
          <w:rFonts w:cs="David" w:hint="cs"/>
          <w:rtl/>
        </w:rPr>
        <w:t xml:space="preserve"> כלומר על הודעת הממשלה </w:t>
      </w:r>
      <w:r w:rsidRPr="00076C7A">
        <w:rPr>
          <w:rFonts w:cs="David"/>
          <w:rtl/>
        </w:rPr>
        <w:t>–</w:t>
      </w:r>
      <w:r w:rsidRPr="00076C7A">
        <w:rPr>
          <w:rFonts w:cs="David" w:hint="cs"/>
          <w:rtl/>
        </w:rPr>
        <w:t xml:space="preserve"> דיון והצבעה. </w:t>
      </w:r>
    </w:p>
    <w:p w14:paraId="7483DA8B" w14:textId="77777777" w:rsidR="00076C7A" w:rsidRPr="00076C7A" w:rsidRDefault="00076C7A" w:rsidP="00076C7A">
      <w:pPr>
        <w:keepLines/>
        <w:bidi/>
        <w:jc w:val="both"/>
        <w:rPr>
          <w:rFonts w:cs="David" w:hint="cs"/>
          <w:rtl/>
        </w:rPr>
      </w:pPr>
    </w:p>
    <w:p w14:paraId="0163F877"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733FAB58" w14:textId="77777777" w:rsidR="00076C7A" w:rsidRPr="00076C7A" w:rsidRDefault="00076C7A" w:rsidP="00076C7A">
      <w:pPr>
        <w:keepLines/>
        <w:bidi/>
        <w:jc w:val="both"/>
        <w:rPr>
          <w:rFonts w:cs="David" w:hint="cs"/>
          <w:rtl/>
        </w:rPr>
      </w:pPr>
    </w:p>
    <w:p w14:paraId="6C9D3F0F" w14:textId="77777777" w:rsidR="00076C7A" w:rsidRPr="00076C7A" w:rsidRDefault="00076C7A" w:rsidP="00076C7A">
      <w:pPr>
        <w:keepLines/>
        <w:bidi/>
        <w:jc w:val="both"/>
        <w:rPr>
          <w:rFonts w:cs="David" w:hint="cs"/>
          <w:rtl/>
        </w:rPr>
      </w:pPr>
      <w:r w:rsidRPr="00076C7A">
        <w:rPr>
          <w:rFonts w:cs="David" w:hint="cs"/>
          <w:rtl/>
        </w:rPr>
        <w:tab/>
        <w:t xml:space="preserve">שוב אני מזכיר, זה דיון שיוזמים חברי הכנסת על ההודעה הזאת, זאת לא הודעה שצריך לאשר באופן יזום. </w:t>
      </w:r>
    </w:p>
    <w:p w14:paraId="67892400" w14:textId="77777777" w:rsidR="00076C7A" w:rsidRPr="00076C7A" w:rsidRDefault="00076C7A" w:rsidP="00076C7A">
      <w:pPr>
        <w:keepLines/>
        <w:bidi/>
        <w:jc w:val="both"/>
        <w:rPr>
          <w:rFonts w:cs="David" w:hint="cs"/>
          <w:rtl/>
        </w:rPr>
      </w:pPr>
    </w:p>
    <w:p w14:paraId="1336F017"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3DA55EE6" w14:textId="77777777" w:rsidR="00076C7A" w:rsidRPr="00076C7A" w:rsidRDefault="00076C7A" w:rsidP="00076C7A">
      <w:pPr>
        <w:bidi/>
        <w:jc w:val="both"/>
        <w:rPr>
          <w:rFonts w:cs="David" w:hint="cs"/>
          <w:rtl/>
        </w:rPr>
      </w:pPr>
    </w:p>
    <w:p w14:paraId="0C366E68" w14:textId="77777777" w:rsidR="00076C7A" w:rsidRPr="00076C7A" w:rsidRDefault="00076C7A" w:rsidP="00076C7A">
      <w:pPr>
        <w:bidi/>
        <w:jc w:val="both"/>
        <w:rPr>
          <w:rFonts w:cs="David" w:hint="cs"/>
          <w:rtl/>
        </w:rPr>
      </w:pPr>
      <w:r w:rsidRPr="00076C7A">
        <w:rPr>
          <w:rFonts w:cs="David" w:hint="cs"/>
          <w:rtl/>
        </w:rPr>
        <w:tab/>
        <w:t xml:space="preserve">זאת בעצם הודעת ממשלה, שמלכתחילה לא הכריחה דיון. </w:t>
      </w:r>
    </w:p>
    <w:p w14:paraId="1F363EE2" w14:textId="77777777" w:rsidR="00076C7A" w:rsidRPr="00076C7A" w:rsidRDefault="00076C7A" w:rsidP="00076C7A">
      <w:pPr>
        <w:keepLines/>
        <w:bidi/>
        <w:jc w:val="both"/>
        <w:rPr>
          <w:rFonts w:cs="David" w:hint="cs"/>
          <w:rtl/>
        </w:rPr>
      </w:pPr>
    </w:p>
    <w:p w14:paraId="7F17394B"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38FDE03E" w14:textId="77777777" w:rsidR="00076C7A" w:rsidRPr="00076C7A" w:rsidRDefault="00076C7A" w:rsidP="00076C7A">
      <w:pPr>
        <w:bidi/>
        <w:jc w:val="both"/>
        <w:rPr>
          <w:rFonts w:cs="David" w:hint="cs"/>
          <w:rtl/>
        </w:rPr>
      </w:pPr>
    </w:p>
    <w:p w14:paraId="7E9076DF" w14:textId="77777777" w:rsidR="00076C7A" w:rsidRPr="00076C7A" w:rsidRDefault="00076C7A" w:rsidP="00076C7A">
      <w:pPr>
        <w:keepLines/>
        <w:bidi/>
        <w:jc w:val="both"/>
        <w:rPr>
          <w:rFonts w:cs="David" w:hint="cs"/>
          <w:rtl/>
        </w:rPr>
      </w:pPr>
      <w:r w:rsidRPr="00076C7A">
        <w:rPr>
          <w:rFonts w:cs="David" w:hint="cs"/>
          <w:rtl/>
        </w:rPr>
        <w:tab/>
        <w:t xml:space="preserve"> נכון, לא הכריחה דיון. </w:t>
      </w:r>
    </w:p>
    <w:p w14:paraId="072D4CBD" w14:textId="77777777" w:rsidR="00076C7A" w:rsidRPr="00076C7A" w:rsidRDefault="00076C7A" w:rsidP="00076C7A">
      <w:pPr>
        <w:keepLines/>
        <w:bidi/>
        <w:jc w:val="both"/>
        <w:rPr>
          <w:rFonts w:cs="David" w:hint="cs"/>
          <w:rtl/>
        </w:rPr>
      </w:pPr>
    </w:p>
    <w:p w14:paraId="6FE5AEB9"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596CD4A9" w14:textId="77777777" w:rsidR="00076C7A" w:rsidRPr="00076C7A" w:rsidRDefault="00076C7A" w:rsidP="00076C7A">
      <w:pPr>
        <w:bidi/>
        <w:jc w:val="both"/>
        <w:rPr>
          <w:rFonts w:cs="David" w:hint="cs"/>
          <w:u w:val="single"/>
          <w:rtl/>
        </w:rPr>
      </w:pPr>
    </w:p>
    <w:p w14:paraId="3F272F23" w14:textId="77777777" w:rsidR="00076C7A" w:rsidRPr="00076C7A" w:rsidRDefault="00076C7A" w:rsidP="00076C7A">
      <w:pPr>
        <w:keepLines/>
        <w:bidi/>
        <w:jc w:val="both"/>
        <w:rPr>
          <w:rFonts w:cs="David" w:hint="cs"/>
          <w:rtl/>
        </w:rPr>
      </w:pPr>
      <w:r w:rsidRPr="00076C7A">
        <w:rPr>
          <w:rFonts w:cs="David" w:hint="cs"/>
          <w:rtl/>
        </w:rPr>
        <w:tab/>
        <w:t xml:space="preserve"> ו-25 חברי כנסת רוצים לקיים דיון בסוגיה. </w:t>
      </w:r>
    </w:p>
    <w:p w14:paraId="5D482017" w14:textId="77777777" w:rsidR="00076C7A" w:rsidRPr="00076C7A" w:rsidRDefault="00076C7A" w:rsidP="00076C7A">
      <w:pPr>
        <w:keepLines/>
        <w:bidi/>
        <w:jc w:val="both"/>
        <w:rPr>
          <w:rFonts w:cs="David" w:hint="cs"/>
          <w:rtl/>
        </w:rPr>
      </w:pPr>
    </w:p>
    <w:p w14:paraId="3303EC0C"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38834C18" w14:textId="77777777" w:rsidR="00076C7A" w:rsidRPr="00076C7A" w:rsidRDefault="00076C7A" w:rsidP="00076C7A">
      <w:pPr>
        <w:keepLines/>
        <w:bidi/>
        <w:jc w:val="both"/>
        <w:rPr>
          <w:rFonts w:cs="David" w:hint="cs"/>
          <w:rtl/>
        </w:rPr>
      </w:pPr>
    </w:p>
    <w:p w14:paraId="200B165A" w14:textId="77777777" w:rsidR="00076C7A" w:rsidRPr="00076C7A" w:rsidRDefault="00076C7A" w:rsidP="00076C7A">
      <w:pPr>
        <w:keepLines/>
        <w:bidi/>
        <w:jc w:val="both"/>
        <w:rPr>
          <w:rFonts w:cs="David" w:hint="cs"/>
          <w:rtl/>
        </w:rPr>
      </w:pPr>
      <w:r w:rsidRPr="00076C7A">
        <w:rPr>
          <w:rFonts w:cs="David" w:hint="cs"/>
          <w:rtl/>
        </w:rPr>
        <w:tab/>
        <w:t xml:space="preserve">הממשלה מדווחת לכנסת על איזשהו נושא. האמת שצריך לחשוב מה זה כל הסעיף של הודעות ממשלה. זה סעיף שהיה קיים גם בעבר, על איזה התפתחות מדינית. </w:t>
      </w:r>
    </w:p>
    <w:p w14:paraId="6465482B" w14:textId="77777777" w:rsidR="00076C7A" w:rsidRPr="00076C7A" w:rsidRDefault="00076C7A" w:rsidP="00076C7A">
      <w:pPr>
        <w:keepLines/>
        <w:bidi/>
        <w:jc w:val="both"/>
        <w:rPr>
          <w:rFonts w:cs="David" w:hint="cs"/>
          <w:rtl/>
        </w:rPr>
      </w:pPr>
    </w:p>
    <w:p w14:paraId="1C8E92C8"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24A1D17C" w14:textId="77777777" w:rsidR="00076C7A" w:rsidRPr="00076C7A" w:rsidRDefault="00076C7A" w:rsidP="00076C7A">
      <w:pPr>
        <w:bidi/>
        <w:jc w:val="both"/>
        <w:rPr>
          <w:rFonts w:cs="David" w:hint="cs"/>
          <w:rtl/>
        </w:rPr>
      </w:pPr>
    </w:p>
    <w:p w14:paraId="6EEE38D1" w14:textId="77777777" w:rsidR="00076C7A" w:rsidRPr="00076C7A" w:rsidRDefault="00076C7A" w:rsidP="00076C7A">
      <w:pPr>
        <w:keepLines/>
        <w:bidi/>
        <w:jc w:val="both"/>
        <w:rPr>
          <w:rFonts w:cs="David" w:hint="cs"/>
          <w:rtl/>
        </w:rPr>
      </w:pPr>
      <w:r w:rsidRPr="00076C7A">
        <w:rPr>
          <w:rFonts w:cs="David" w:hint="cs"/>
          <w:rtl/>
        </w:rPr>
        <w:tab/>
        <w:t xml:space="preserve"> יכול להיות שיתברר שאין, את זה צריך לבדוק. נניח שהממשלה אומרת - - -</w:t>
      </w:r>
    </w:p>
    <w:p w14:paraId="4406A1A9" w14:textId="77777777" w:rsidR="00076C7A" w:rsidRPr="00076C7A" w:rsidRDefault="00076C7A" w:rsidP="00076C7A">
      <w:pPr>
        <w:keepLines/>
        <w:bidi/>
        <w:jc w:val="both"/>
        <w:rPr>
          <w:rFonts w:cs="David" w:hint="cs"/>
          <w:rtl/>
        </w:rPr>
      </w:pPr>
    </w:p>
    <w:p w14:paraId="4D74B46C" w14:textId="77777777" w:rsidR="00076C7A" w:rsidRPr="00076C7A" w:rsidRDefault="00076C7A" w:rsidP="00076C7A">
      <w:pPr>
        <w:bidi/>
        <w:jc w:val="both"/>
        <w:rPr>
          <w:rFonts w:cs="David" w:hint="cs"/>
          <w:rtl/>
        </w:rPr>
      </w:pPr>
      <w:r w:rsidRPr="00076C7A">
        <w:rPr>
          <w:rFonts w:cs="David" w:hint="cs"/>
          <w:u w:val="single"/>
          <w:rtl/>
        </w:rPr>
        <w:t>תמר כנפו:</w:t>
      </w:r>
    </w:p>
    <w:p w14:paraId="113A7FE2" w14:textId="77777777" w:rsidR="00076C7A" w:rsidRPr="00076C7A" w:rsidRDefault="00076C7A" w:rsidP="00076C7A">
      <w:pPr>
        <w:bidi/>
        <w:jc w:val="both"/>
        <w:rPr>
          <w:rFonts w:cs="David" w:hint="cs"/>
          <w:rtl/>
        </w:rPr>
      </w:pPr>
    </w:p>
    <w:p w14:paraId="0C48C31E" w14:textId="77777777" w:rsidR="00076C7A" w:rsidRPr="00076C7A" w:rsidRDefault="00076C7A" w:rsidP="00076C7A">
      <w:pPr>
        <w:bidi/>
        <w:jc w:val="both"/>
        <w:rPr>
          <w:rFonts w:cs="David" w:hint="cs"/>
          <w:rtl/>
        </w:rPr>
      </w:pPr>
      <w:r w:rsidRPr="00076C7A">
        <w:rPr>
          <w:rFonts w:cs="David" w:hint="cs"/>
          <w:rtl/>
        </w:rPr>
        <w:tab/>
        <w:t xml:space="preserve">התפתחות מדינית זאת ממש הודעת סיכום. </w:t>
      </w:r>
    </w:p>
    <w:p w14:paraId="5E720A59" w14:textId="77777777" w:rsidR="00076C7A" w:rsidRPr="00076C7A" w:rsidRDefault="00076C7A" w:rsidP="00076C7A">
      <w:pPr>
        <w:keepLines/>
        <w:bidi/>
        <w:jc w:val="both"/>
        <w:rPr>
          <w:rFonts w:cs="David" w:hint="cs"/>
          <w:rtl/>
        </w:rPr>
      </w:pPr>
    </w:p>
    <w:p w14:paraId="5803D7DD"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267D29D4" w14:textId="77777777" w:rsidR="00076C7A" w:rsidRPr="00076C7A" w:rsidRDefault="00076C7A" w:rsidP="00076C7A">
      <w:pPr>
        <w:keepLines/>
        <w:bidi/>
        <w:jc w:val="both"/>
        <w:rPr>
          <w:rFonts w:cs="David" w:hint="cs"/>
          <w:rtl/>
        </w:rPr>
      </w:pPr>
    </w:p>
    <w:p w14:paraId="2ABA7D1D" w14:textId="77777777" w:rsidR="00076C7A" w:rsidRPr="00076C7A" w:rsidRDefault="00076C7A" w:rsidP="00076C7A">
      <w:pPr>
        <w:keepLines/>
        <w:bidi/>
        <w:jc w:val="both"/>
        <w:rPr>
          <w:rFonts w:cs="David" w:hint="cs"/>
          <w:rtl/>
        </w:rPr>
      </w:pPr>
      <w:r w:rsidRPr="00076C7A">
        <w:rPr>
          <w:rFonts w:cs="David" w:hint="cs"/>
          <w:rtl/>
        </w:rPr>
        <w:tab/>
        <w:t xml:space="preserve">זה הודעות סיכום, אבל זה לא פה. </w:t>
      </w:r>
    </w:p>
    <w:p w14:paraId="4F5E85DF" w14:textId="77777777" w:rsidR="00076C7A" w:rsidRPr="00076C7A" w:rsidRDefault="00076C7A" w:rsidP="00076C7A">
      <w:pPr>
        <w:keepLines/>
        <w:bidi/>
        <w:jc w:val="both"/>
        <w:rPr>
          <w:rFonts w:cs="David" w:hint="cs"/>
          <w:rtl/>
        </w:rPr>
      </w:pPr>
    </w:p>
    <w:p w14:paraId="784288A9"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2B81B4A1" w14:textId="77777777" w:rsidR="00076C7A" w:rsidRPr="00076C7A" w:rsidRDefault="00076C7A" w:rsidP="00076C7A">
      <w:pPr>
        <w:bidi/>
        <w:jc w:val="both"/>
        <w:rPr>
          <w:rFonts w:cs="David" w:hint="cs"/>
          <w:rtl/>
        </w:rPr>
      </w:pPr>
    </w:p>
    <w:p w14:paraId="29FB5A6F" w14:textId="77777777" w:rsidR="00076C7A" w:rsidRPr="00076C7A" w:rsidRDefault="00076C7A" w:rsidP="00076C7A">
      <w:pPr>
        <w:bidi/>
        <w:jc w:val="both"/>
        <w:rPr>
          <w:rFonts w:cs="David" w:hint="cs"/>
          <w:rtl/>
        </w:rPr>
      </w:pPr>
      <w:r w:rsidRPr="00076C7A">
        <w:rPr>
          <w:rFonts w:cs="David" w:hint="cs"/>
          <w:rtl/>
        </w:rPr>
        <w:tab/>
        <w:t xml:space="preserve">הודעת ממשלה, למשל, זה מינוי על סגן שר. </w:t>
      </w:r>
    </w:p>
    <w:p w14:paraId="2AC914EA" w14:textId="77777777" w:rsidR="00076C7A" w:rsidRPr="00076C7A" w:rsidRDefault="00076C7A" w:rsidP="00076C7A">
      <w:pPr>
        <w:keepLines/>
        <w:bidi/>
        <w:jc w:val="both"/>
        <w:rPr>
          <w:rFonts w:cs="David" w:hint="cs"/>
          <w:rtl/>
        </w:rPr>
      </w:pPr>
    </w:p>
    <w:p w14:paraId="7F341E82" w14:textId="77777777" w:rsidR="00076C7A" w:rsidRPr="00076C7A" w:rsidRDefault="00076C7A" w:rsidP="00076C7A">
      <w:pPr>
        <w:bidi/>
        <w:jc w:val="both"/>
        <w:rPr>
          <w:rFonts w:cs="David" w:hint="cs"/>
          <w:rtl/>
        </w:rPr>
      </w:pPr>
      <w:r w:rsidRPr="00076C7A">
        <w:rPr>
          <w:rFonts w:cs="David" w:hint="cs"/>
          <w:u w:val="single"/>
          <w:rtl/>
        </w:rPr>
        <w:t>ארבל אסטרחן:</w:t>
      </w:r>
    </w:p>
    <w:p w14:paraId="0D8368B3" w14:textId="77777777" w:rsidR="00076C7A" w:rsidRPr="00076C7A" w:rsidRDefault="00076C7A" w:rsidP="00076C7A">
      <w:pPr>
        <w:bidi/>
        <w:jc w:val="both"/>
        <w:rPr>
          <w:rFonts w:cs="David" w:hint="cs"/>
          <w:rtl/>
        </w:rPr>
      </w:pPr>
    </w:p>
    <w:p w14:paraId="05545E18" w14:textId="77777777" w:rsidR="00076C7A" w:rsidRPr="00076C7A" w:rsidRDefault="00076C7A" w:rsidP="00076C7A">
      <w:pPr>
        <w:keepLines/>
        <w:bidi/>
        <w:jc w:val="both"/>
        <w:rPr>
          <w:rFonts w:cs="David" w:hint="cs"/>
          <w:rtl/>
        </w:rPr>
      </w:pPr>
      <w:r w:rsidRPr="00076C7A">
        <w:rPr>
          <w:rFonts w:cs="David" w:hint="cs"/>
          <w:rtl/>
        </w:rPr>
        <w:tab/>
        <w:t xml:space="preserve"> לא, זאת בקשה של הממשלה. </w:t>
      </w:r>
    </w:p>
    <w:p w14:paraId="10AA61A3" w14:textId="77777777" w:rsidR="00076C7A" w:rsidRPr="00076C7A" w:rsidRDefault="00076C7A" w:rsidP="00076C7A">
      <w:pPr>
        <w:keepLines/>
        <w:bidi/>
        <w:jc w:val="both"/>
        <w:rPr>
          <w:rFonts w:cs="David" w:hint="cs"/>
          <w:rtl/>
        </w:rPr>
      </w:pPr>
    </w:p>
    <w:p w14:paraId="7370766A"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3C7BB64C" w14:textId="77777777" w:rsidR="00076C7A" w:rsidRPr="00076C7A" w:rsidRDefault="00076C7A" w:rsidP="00076C7A">
      <w:pPr>
        <w:keepLines/>
        <w:bidi/>
        <w:jc w:val="both"/>
        <w:rPr>
          <w:rFonts w:cs="David" w:hint="cs"/>
          <w:rtl/>
        </w:rPr>
      </w:pPr>
    </w:p>
    <w:p w14:paraId="710D49C3" w14:textId="77777777" w:rsidR="00076C7A" w:rsidRPr="00076C7A" w:rsidRDefault="00076C7A" w:rsidP="00076C7A">
      <w:pPr>
        <w:keepLines/>
        <w:bidi/>
        <w:jc w:val="both"/>
        <w:rPr>
          <w:rFonts w:cs="David" w:hint="cs"/>
          <w:rtl/>
        </w:rPr>
      </w:pPr>
      <w:r w:rsidRPr="00076C7A">
        <w:rPr>
          <w:rFonts w:cs="David" w:hint="cs"/>
          <w:rtl/>
        </w:rPr>
        <w:tab/>
        <w:t xml:space="preserve">זה מצריך אישור. </w:t>
      </w:r>
    </w:p>
    <w:p w14:paraId="25D3BAF9" w14:textId="77777777" w:rsidR="00076C7A" w:rsidRPr="00076C7A" w:rsidRDefault="00076C7A" w:rsidP="00076C7A">
      <w:pPr>
        <w:keepLines/>
        <w:bidi/>
        <w:jc w:val="both"/>
        <w:rPr>
          <w:rFonts w:cs="David" w:hint="cs"/>
          <w:rtl/>
        </w:rPr>
      </w:pPr>
    </w:p>
    <w:p w14:paraId="46B8A31F"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3456ACBC" w14:textId="77777777" w:rsidR="00076C7A" w:rsidRPr="00076C7A" w:rsidRDefault="00076C7A" w:rsidP="00076C7A">
      <w:pPr>
        <w:bidi/>
        <w:jc w:val="both"/>
        <w:rPr>
          <w:rFonts w:cs="David" w:hint="cs"/>
          <w:rtl/>
        </w:rPr>
      </w:pPr>
    </w:p>
    <w:p w14:paraId="7C2D8548" w14:textId="77777777" w:rsidR="00076C7A" w:rsidRPr="00076C7A" w:rsidRDefault="00076C7A" w:rsidP="00076C7A">
      <w:pPr>
        <w:bidi/>
        <w:jc w:val="both"/>
        <w:rPr>
          <w:rFonts w:cs="David" w:hint="cs"/>
          <w:rtl/>
        </w:rPr>
      </w:pPr>
      <w:r w:rsidRPr="00076C7A">
        <w:rPr>
          <w:rFonts w:cs="David" w:hint="cs"/>
          <w:rtl/>
        </w:rPr>
        <w:tab/>
        <w:t>סגן שר מצריך הצבעה?</w:t>
      </w:r>
    </w:p>
    <w:p w14:paraId="795F04F4" w14:textId="77777777" w:rsidR="00076C7A" w:rsidRPr="00076C7A" w:rsidRDefault="00076C7A" w:rsidP="00076C7A">
      <w:pPr>
        <w:bidi/>
        <w:jc w:val="both"/>
        <w:rPr>
          <w:rFonts w:cs="David" w:hint="cs"/>
          <w:rtl/>
        </w:rPr>
      </w:pPr>
    </w:p>
    <w:p w14:paraId="4D4DF0C3" w14:textId="77777777" w:rsidR="00076C7A" w:rsidRPr="00076C7A" w:rsidRDefault="00076C7A" w:rsidP="00076C7A">
      <w:pPr>
        <w:bidi/>
        <w:jc w:val="both"/>
        <w:rPr>
          <w:rFonts w:cs="David" w:hint="cs"/>
          <w:rtl/>
        </w:rPr>
      </w:pPr>
      <w:r w:rsidRPr="00076C7A">
        <w:rPr>
          <w:rFonts w:cs="David" w:hint="cs"/>
          <w:u w:val="single"/>
          <w:rtl/>
        </w:rPr>
        <w:t>ארבל אסטרחן:</w:t>
      </w:r>
    </w:p>
    <w:p w14:paraId="421A46E0" w14:textId="77777777" w:rsidR="00076C7A" w:rsidRPr="00076C7A" w:rsidRDefault="00076C7A" w:rsidP="00076C7A">
      <w:pPr>
        <w:bidi/>
        <w:jc w:val="both"/>
        <w:rPr>
          <w:rFonts w:cs="David" w:hint="cs"/>
          <w:rtl/>
        </w:rPr>
      </w:pPr>
    </w:p>
    <w:p w14:paraId="051DD7A5" w14:textId="77777777" w:rsidR="00076C7A" w:rsidRPr="00076C7A" w:rsidRDefault="00076C7A" w:rsidP="00076C7A">
      <w:pPr>
        <w:bidi/>
        <w:jc w:val="both"/>
        <w:rPr>
          <w:rFonts w:cs="David" w:hint="cs"/>
          <w:rtl/>
        </w:rPr>
      </w:pPr>
      <w:r w:rsidRPr="00076C7A">
        <w:rPr>
          <w:rFonts w:cs="David" w:hint="cs"/>
          <w:rtl/>
        </w:rPr>
        <w:tab/>
        <w:t xml:space="preserve"> סגן שר לא. </w:t>
      </w:r>
    </w:p>
    <w:p w14:paraId="64E6875E" w14:textId="77777777" w:rsidR="00076C7A" w:rsidRPr="00076C7A" w:rsidRDefault="00076C7A" w:rsidP="00076C7A">
      <w:pPr>
        <w:bidi/>
        <w:jc w:val="both"/>
        <w:rPr>
          <w:rFonts w:cs="David" w:hint="cs"/>
          <w:rtl/>
        </w:rPr>
      </w:pPr>
    </w:p>
    <w:p w14:paraId="7AE4045A" w14:textId="77777777" w:rsidR="00076C7A" w:rsidRPr="00076C7A" w:rsidRDefault="00076C7A" w:rsidP="00076C7A">
      <w:pPr>
        <w:bidi/>
        <w:jc w:val="both"/>
        <w:rPr>
          <w:rFonts w:cs="David" w:hint="cs"/>
          <w:rtl/>
        </w:rPr>
      </w:pPr>
      <w:r w:rsidRPr="00076C7A">
        <w:rPr>
          <w:rFonts w:cs="David" w:hint="cs"/>
          <w:u w:val="single"/>
          <w:rtl/>
        </w:rPr>
        <w:t>תמר כנפו:</w:t>
      </w:r>
    </w:p>
    <w:p w14:paraId="1887DD6B" w14:textId="77777777" w:rsidR="00076C7A" w:rsidRPr="00076C7A" w:rsidRDefault="00076C7A" w:rsidP="00076C7A">
      <w:pPr>
        <w:bidi/>
        <w:jc w:val="both"/>
        <w:rPr>
          <w:rFonts w:cs="David" w:hint="cs"/>
          <w:rtl/>
        </w:rPr>
      </w:pPr>
    </w:p>
    <w:p w14:paraId="2F461AED" w14:textId="77777777" w:rsidR="00076C7A" w:rsidRPr="00076C7A" w:rsidRDefault="00076C7A" w:rsidP="00076C7A">
      <w:pPr>
        <w:bidi/>
        <w:jc w:val="both"/>
        <w:rPr>
          <w:rFonts w:cs="David" w:hint="cs"/>
          <w:rtl/>
        </w:rPr>
      </w:pPr>
      <w:r w:rsidRPr="00076C7A">
        <w:rPr>
          <w:rFonts w:cs="David" w:hint="cs"/>
          <w:rtl/>
        </w:rPr>
        <w:tab/>
        <w:t xml:space="preserve">אבל יכולים לקיים דיון. </w:t>
      </w:r>
    </w:p>
    <w:p w14:paraId="2F83D3C2" w14:textId="77777777" w:rsidR="00076C7A" w:rsidRPr="00076C7A" w:rsidRDefault="00076C7A" w:rsidP="00076C7A">
      <w:pPr>
        <w:bidi/>
        <w:jc w:val="both"/>
        <w:rPr>
          <w:rFonts w:cs="David" w:hint="cs"/>
          <w:rtl/>
        </w:rPr>
      </w:pPr>
    </w:p>
    <w:p w14:paraId="6F5F9543"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40EE18BC" w14:textId="77777777" w:rsidR="00076C7A" w:rsidRPr="00076C7A" w:rsidRDefault="00076C7A" w:rsidP="00076C7A">
      <w:pPr>
        <w:bidi/>
        <w:jc w:val="both"/>
        <w:rPr>
          <w:rFonts w:cs="David" w:hint="cs"/>
          <w:rtl/>
        </w:rPr>
      </w:pPr>
    </w:p>
    <w:p w14:paraId="0937C5A2" w14:textId="77777777" w:rsidR="00076C7A" w:rsidRPr="00076C7A" w:rsidRDefault="00076C7A" w:rsidP="00076C7A">
      <w:pPr>
        <w:bidi/>
        <w:jc w:val="both"/>
        <w:rPr>
          <w:rFonts w:cs="David" w:hint="cs"/>
          <w:rtl/>
        </w:rPr>
      </w:pPr>
      <w:r w:rsidRPr="00076C7A">
        <w:rPr>
          <w:rFonts w:cs="David" w:hint="cs"/>
          <w:rtl/>
        </w:rPr>
        <w:tab/>
        <w:t>ואז אני יכולה לבוא ולבקש דיון?</w:t>
      </w:r>
    </w:p>
    <w:p w14:paraId="3BA58974" w14:textId="77777777" w:rsidR="00076C7A" w:rsidRPr="00076C7A" w:rsidRDefault="00076C7A" w:rsidP="00076C7A">
      <w:pPr>
        <w:bidi/>
        <w:jc w:val="both"/>
        <w:rPr>
          <w:rFonts w:cs="David" w:hint="cs"/>
          <w:rtl/>
        </w:rPr>
      </w:pPr>
    </w:p>
    <w:p w14:paraId="58970A6B" w14:textId="77777777" w:rsidR="00076C7A" w:rsidRPr="00076C7A" w:rsidRDefault="00076C7A" w:rsidP="00076C7A">
      <w:pPr>
        <w:bidi/>
        <w:jc w:val="both"/>
        <w:rPr>
          <w:rFonts w:cs="David" w:hint="cs"/>
          <w:rtl/>
        </w:rPr>
      </w:pPr>
      <w:r w:rsidRPr="00076C7A">
        <w:rPr>
          <w:rFonts w:cs="David" w:hint="cs"/>
          <w:u w:val="single"/>
          <w:rtl/>
        </w:rPr>
        <w:t>תמר כנפו:</w:t>
      </w:r>
    </w:p>
    <w:p w14:paraId="35779E90" w14:textId="77777777" w:rsidR="00076C7A" w:rsidRPr="00076C7A" w:rsidRDefault="00076C7A" w:rsidP="00076C7A">
      <w:pPr>
        <w:bidi/>
        <w:jc w:val="both"/>
        <w:rPr>
          <w:rFonts w:cs="David" w:hint="cs"/>
          <w:rtl/>
        </w:rPr>
      </w:pPr>
    </w:p>
    <w:p w14:paraId="490ABF2C" w14:textId="77777777" w:rsidR="00076C7A" w:rsidRPr="00076C7A" w:rsidRDefault="00076C7A" w:rsidP="00076C7A">
      <w:pPr>
        <w:bidi/>
        <w:jc w:val="both"/>
        <w:rPr>
          <w:rFonts w:cs="David" w:hint="cs"/>
          <w:rtl/>
        </w:rPr>
      </w:pPr>
      <w:r w:rsidRPr="00076C7A">
        <w:rPr>
          <w:rFonts w:cs="David" w:hint="cs"/>
          <w:rtl/>
        </w:rPr>
        <w:tab/>
      </w:r>
    </w:p>
    <w:p w14:paraId="3C54D20D" w14:textId="77777777" w:rsidR="00076C7A" w:rsidRPr="00076C7A" w:rsidRDefault="00076C7A" w:rsidP="00076C7A">
      <w:pPr>
        <w:bidi/>
        <w:ind w:firstLine="720"/>
        <w:jc w:val="both"/>
        <w:rPr>
          <w:rFonts w:cs="David" w:hint="cs"/>
          <w:rtl/>
        </w:rPr>
      </w:pPr>
      <w:r w:rsidRPr="00076C7A">
        <w:rPr>
          <w:rFonts w:cs="David" w:hint="cs"/>
          <w:rtl/>
        </w:rPr>
        <w:t>אבל כתוב שחברים כן יכולים - - -</w:t>
      </w:r>
    </w:p>
    <w:p w14:paraId="1D0B191D" w14:textId="77777777" w:rsidR="00076C7A" w:rsidRPr="00076C7A" w:rsidRDefault="00076C7A" w:rsidP="00076C7A">
      <w:pPr>
        <w:bidi/>
        <w:jc w:val="both"/>
        <w:rPr>
          <w:rFonts w:cs="David" w:hint="cs"/>
          <w:u w:val="single"/>
          <w:rtl/>
        </w:rPr>
      </w:pPr>
    </w:p>
    <w:p w14:paraId="4DCF1F96"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1DFBA439" w14:textId="77777777" w:rsidR="00076C7A" w:rsidRPr="00076C7A" w:rsidRDefault="00076C7A" w:rsidP="00076C7A">
      <w:pPr>
        <w:bidi/>
        <w:jc w:val="both"/>
        <w:rPr>
          <w:rFonts w:cs="David" w:hint="cs"/>
          <w:u w:val="single"/>
          <w:rtl/>
        </w:rPr>
      </w:pPr>
    </w:p>
    <w:p w14:paraId="59D7D34E" w14:textId="77777777" w:rsidR="00076C7A" w:rsidRPr="00076C7A" w:rsidRDefault="00076C7A" w:rsidP="00076C7A">
      <w:pPr>
        <w:bidi/>
        <w:jc w:val="both"/>
        <w:rPr>
          <w:rFonts w:cs="David" w:hint="cs"/>
          <w:rtl/>
        </w:rPr>
      </w:pPr>
      <w:r w:rsidRPr="00076C7A">
        <w:rPr>
          <w:rFonts w:cs="David" w:hint="cs"/>
          <w:rtl/>
        </w:rPr>
        <w:tab/>
        <w:t xml:space="preserve">ואז יכולה להתקיים על זה הצבעה. </w:t>
      </w:r>
    </w:p>
    <w:p w14:paraId="47D244CE" w14:textId="77777777" w:rsidR="00076C7A" w:rsidRPr="00076C7A" w:rsidRDefault="00076C7A" w:rsidP="00076C7A">
      <w:pPr>
        <w:bidi/>
        <w:jc w:val="both"/>
        <w:rPr>
          <w:rFonts w:cs="David" w:hint="cs"/>
          <w:rtl/>
        </w:rPr>
      </w:pPr>
    </w:p>
    <w:p w14:paraId="68A67B22"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55CEC18F" w14:textId="77777777" w:rsidR="00076C7A" w:rsidRPr="00076C7A" w:rsidRDefault="00076C7A" w:rsidP="00076C7A">
      <w:pPr>
        <w:keepLines/>
        <w:bidi/>
        <w:jc w:val="both"/>
        <w:rPr>
          <w:rFonts w:cs="David" w:hint="cs"/>
          <w:rtl/>
        </w:rPr>
      </w:pPr>
    </w:p>
    <w:p w14:paraId="77E46E9A" w14:textId="77777777" w:rsidR="00076C7A" w:rsidRPr="00076C7A" w:rsidRDefault="00076C7A" w:rsidP="00076C7A">
      <w:pPr>
        <w:keepLines/>
        <w:bidi/>
        <w:jc w:val="both"/>
        <w:rPr>
          <w:rFonts w:cs="David" w:hint="cs"/>
          <w:rtl/>
        </w:rPr>
      </w:pPr>
      <w:r w:rsidRPr="00076C7A">
        <w:rPr>
          <w:rFonts w:cs="David" w:hint="cs"/>
          <w:rtl/>
        </w:rPr>
        <w:tab/>
        <w:t xml:space="preserve">זה מכשיר שמחזק את הכנסת. שלא יהיה ספק, אני מבין בדיוק מה עושים פה, וזה טוב שעושים את זה. אני נגד זה שימנו סגן שר מעל הראש של הכנסת, אני אומר לכם את האמת. אני מסכים, אני שם. אני אומר לך שאני לא חושב שזה נכון שימנו סגן שר מעל הראש של הכנסת. זה לא נכון, ולכן אני אומר שפה את מייצרת מנגנון, שמאפשר לך על ידי מהלך של 25 חתימות לכפות דיון עם אישור. </w:t>
      </w:r>
    </w:p>
    <w:p w14:paraId="1173FA1E" w14:textId="77777777" w:rsidR="00076C7A" w:rsidRPr="00076C7A" w:rsidRDefault="00076C7A" w:rsidP="00076C7A">
      <w:pPr>
        <w:keepLines/>
        <w:bidi/>
        <w:jc w:val="both"/>
        <w:rPr>
          <w:rFonts w:cs="David" w:hint="cs"/>
          <w:rtl/>
        </w:rPr>
      </w:pPr>
    </w:p>
    <w:p w14:paraId="294F013B"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56EEEDFA" w14:textId="77777777" w:rsidR="00076C7A" w:rsidRPr="00076C7A" w:rsidRDefault="00076C7A" w:rsidP="00076C7A">
      <w:pPr>
        <w:keepLines/>
        <w:bidi/>
        <w:jc w:val="both"/>
        <w:rPr>
          <w:rFonts w:cs="David" w:hint="cs"/>
          <w:u w:val="single"/>
          <w:rtl/>
        </w:rPr>
      </w:pPr>
    </w:p>
    <w:p w14:paraId="272C7CD8" w14:textId="77777777" w:rsidR="00076C7A" w:rsidRPr="00076C7A" w:rsidRDefault="00076C7A" w:rsidP="00076C7A">
      <w:pPr>
        <w:keepLines/>
        <w:bidi/>
        <w:jc w:val="both"/>
        <w:rPr>
          <w:rFonts w:cs="David" w:hint="cs"/>
          <w:rtl/>
        </w:rPr>
      </w:pPr>
      <w:r w:rsidRPr="00076C7A">
        <w:rPr>
          <w:rFonts w:cs="David" w:hint="cs"/>
          <w:rtl/>
        </w:rPr>
        <w:tab/>
        <w:t xml:space="preserve">אבל אז גם אם את כופה דיון, זה לא מונע את המינוי עצמו. </w:t>
      </w:r>
    </w:p>
    <w:p w14:paraId="70BE28F5" w14:textId="77777777" w:rsidR="00076C7A" w:rsidRPr="00076C7A" w:rsidRDefault="00076C7A" w:rsidP="00076C7A">
      <w:pPr>
        <w:keepLines/>
        <w:bidi/>
        <w:jc w:val="both"/>
        <w:rPr>
          <w:rFonts w:cs="David" w:hint="cs"/>
          <w:rtl/>
        </w:rPr>
      </w:pPr>
    </w:p>
    <w:p w14:paraId="4A362B93" w14:textId="77777777" w:rsidR="00076C7A" w:rsidRPr="00076C7A" w:rsidRDefault="00076C7A" w:rsidP="00076C7A">
      <w:pPr>
        <w:bidi/>
        <w:jc w:val="both"/>
        <w:rPr>
          <w:rFonts w:cs="David" w:hint="cs"/>
          <w:rtl/>
        </w:rPr>
      </w:pPr>
      <w:r w:rsidRPr="00076C7A">
        <w:rPr>
          <w:rFonts w:cs="David" w:hint="cs"/>
          <w:u w:val="single"/>
          <w:rtl/>
        </w:rPr>
        <w:t>תמר כנפו:</w:t>
      </w:r>
    </w:p>
    <w:p w14:paraId="1B3287E3" w14:textId="77777777" w:rsidR="00076C7A" w:rsidRPr="00076C7A" w:rsidRDefault="00076C7A" w:rsidP="00076C7A">
      <w:pPr>
        <w:bidi/>
        <w:jc w:val="both"/>
        <w:rPr>
          <w:rFonts w:cs="David" w:hint="cs"/>
          <w:rtl/>
        </w:rPr>
      </w:pPr>
    </w:p>
    <w:p w14:paraId="7C93CF00" w14:textId="77777777" w:rsidR="00076C7A" w:rsidRPr="00076C7A" w:rsidRDefault="00076C7A" w:rsidP="00076C7A">
      <w:pPr>
        <w:bidi/>
        <w:jc w:val="both"/>
        <w:rPr>
          <w:rFonts w:cs="David" w:hint="cs"/>
          <w:rtl/>
        </w:rPr>
      </w:pPr>
      <w:r w:rsidRPr="00076C7A">
        <w:rPr>
          <w:rFonts w:cs="David" w:hint="cs"/>
          <w:rtl/>
        </w:rPr>
        <w:tab/>
        <w:t>נכון - - -</w:t>
      </w:r>
    </w:p>
    <w:p w14:paraId="4D793467" w14:textId="77777777" w:rsidR="00076C7A" w:rsidRPr="00076C7A" w:rsidRDefault="00076C7A" w:rsidP="00076C7A">
      <w:pPr>
        <w:bidi/>
        <w:jc w:val="both"/>
        <w:rPr>
          <w:rFonts w:cs="David" w:hint="cs"/>
          <w:rtl/>
        </w:rPr>
      </w:pPr>
    </w:p>
    <w:p w14:paraId="3DDC2192"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4100A2D3" w14:textId="77777777" w:rsidR="00076C7A" w:rsidRPr="00076C7A" w:rsidRDefault="00076C7A" w:rsidP="00076C7A">
      <w:pPr>
        <w:bidi/>
        <w:jc w:val="both"/>
        <w:rPr>
          <w:rFonts w:cs="David" w:hint="cs"/>
          <w:u w:val="single"/>
          <w:rtl/>
        </w:rPr>
      </w:pPr>
    </w:p>
    <w:p w14:paraId="507348C0" w14:textId="77777777" w:rsidR="00076C7A" w:rsidRPr="00076C7A" w:rsidRDefault="00076C7A" w:rsidP="00076C7A">
      <w:pPr>
        <w:bidi/>
        <w:jc w:val="both"/>
        <w:rPr>
          <w:rFonts w:cs="David" w:hint="cs"/>
          <w:rtl/>
        </w:rPr>
      </w:pPr>
      <w:r w:rsidRPr="00076C7A">
        <w:rPr>
          <w:rFonts w:cs="David" w:hint="cs"/>
          <w:rtl/>
        </w:rPr>
        <w:tab/>
        <w:t xml:space="preserve">זאת השקיפות הציבורית, שזה בסדר וזה נכון. </w:t>
      </w:r>
    </w:p>
    <w:p w14:paraId="71BACE41" w14:textId="77777777" w:rsidR="00076C7A" w:rsidRPr="00076C7A" w:rsidRDefault="00076C7A" w:rsidP="00076C7A">
      <w:pPr>
        <w:keepLines/>
        <w:bidi/>
        <w:jc w:val="both"/>
        <w:rPr>
          <w:rFonts w:cs="David" w:hint="cs"/>
          <w:rtl/>
        </w:rPr>
      </w:pPr>
    </w:p>
    <w:p w14:paraId="26879205"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39F98DC7" w14:textId="77777777" w:rsidR="00076C7A" w:rsidRPr="00076C7A" w:rsidRDefault="00076C7A" w:rsidP="00076C7A">
      <w:pPr>
        <w:keepLines/>
        <w:bidi/>
        <w:jc w:val="both"/>
        <w:rPr>
          <w:rFonts w:cs="David" w:hint="cs"/>
          <w:rtl/>
        </w:rPr>
      </w:pPr>
    </w:p>
    <w:p w14:paraId="35C0DB78" w14:textId="77777777" w:rsidR="00076C7A" w:rsidRPr="00076C7A" w:rsidRDefault="00076C7A" w:rsidP="00076C7A">
      <w:pPr>
        <w:keepLines/>
        <w:bidi/>
        <w:jc w:val="both"/>
        <w:rPr>
          <w:rFonts w:cs="David" w:hint="cs"/>
          <w:rtl/>
        </w:rPr>
      </w:pPr>
      <w:r w:rsidRPr="00076C7A">
        <w:rPr>
          <w:rFonts w:cs="David" w:hint="cs"/>
          <w:rtl/>
        </w:rPr>
        <w:tab/>
        <w:t xml:space="preserve">אם אתם שואלים אותי, אני הייתי קובע שסגן שר חייב לקבל אישור למינוי בכלל, אבל אנחנו לא שם ולזה לא נגיע, אני יודע מה המגבלות. </w:t>
      </w:r>
    </w:p>
    <w:p w14:paraId="42B04BB5" w14:textId="77777777" w:rsidR="00076C7A" w:rsidRPr="00076C7A" w:rsidRDefault="00076C7A" w:rsidP="00076C7A">
      <w:pPr>
        <w:keepLines/>
        <w:bidi/>
        <w:jc w:val="both"/>
        <w:rPr>
          <w:rFonts w:cs="David" w:hint="cs"/>
          <w:rtl/>
        </w:rPr>
      </w:pPr>
    </w:p>
    <w:p w14:paraId="005532AE"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5F85DB1B" w14:textId="77777777" w:rsidR="00076C7A" w:rsidRPr="00076C7A" w:rsidRDefault="00076C7A" w:rsidP="00076C7A">
      <w:pPr>
        <w:bidi/>
        <w:jc w:val="both"/>
        <w:rPr>
          <w:rFonts w:cs="David" w:hint="cs"/>
          <w:u w:val="single"/>
          <w:rtl/>
        </w:rPr>
      </w:pPr>
    </w:p>
    <w:p w14:paraId="2D3386DC" w14:textId="77777777" w:rsidR="00076C7A" w:rsidRPr="00076C7A" w:rsidRDefault="00076C7A" w:rsidP="00076C7A">
      <w:pPr>
        <w:keepLines/>
        <w:bidi/>
        <w:jc w:val="both"/>
        <w:rPr>
          <w:rFonts w:cs="David" w:hint="cs"/>
          <w:rtl/>
        </w:rPr>
      </w:pPr>
      <w:r w:rsidRPr="00076C7A">
        <w:rPr>
          <w:rFonts w:cs="David" w:hint="cs"/>
          <w:rtl/>
        </w:rPr>
        <w:tab/>
        <w:t xml:space="preserve"> אין סיכוי שתעביר את זה בממשלה. </w:t>
      </w:r>
    </w:p>
    <w:p w14:paraId="2CC964F0" w14:textId="77777777" w:rsidR="00076C7A" w:rsidRPr="00076C7A" w:rsidRDefault="00076C7A" w:rsidP="00076C7A">
      <w:pPr>
        <w:keepLines/>
        <w:bidi/>
        <w:jc w:val="both"/>
        <w:rPr>
          <w:rFonts w:cs="David" w:hint="cs"/>
          <w:rtl/>
        </w:rPr>
      </w:pPr>
    </w:p>
    <w:p w14:paraId="45321BCF"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2E61BF20" w14:textId="77777777" w:rsidR="00076C7A" w:rsidRPr="00076C7A" w:rsidRDefault="00076C7A" w:rsidP="00076C7A">
      <w:pPr>
        <w:bidi/>
        <w:jc w:val="both"/>
        <w:rPr>
          <w:rFonts w:cs="David" w:hint="cs"/>
          <w:rtl/>
        </w:rPr>
      </w:pPr>
    </w:p>
    <w:p w14:paraId="76EDE9D1" w14:textId="77777777" w:rsidR="00076C7A" w:rsidRPr="00076C7A" w:rsidRDefault="00076C7A" w:rsidP="00076C7A">
      <w:pPr>
        <w:keepLines/>
        <w:bidi/>
        <w:jc w:val="both"/>
        <w:rPr>
          <w:rFonts w:cs="David" w:hint="cs"/>
          <w:rtl/>
        </w:rPr>
      </w:pPr>
      <w:r w:rsidRPr="00076C7A">
        <w:rPr>
          <w:rFonts w:cs="David" w:hint="cs"/>
          <w:rtl/>
        </w:rPr>
        <w:tab/>
        <w:t xml:space="preserve"> נכון, זה עובר עוד איכשהו, וזה טוב. אני חושב שזה דבר טוב, וטוב לעשות אותו, ויש הזדמנות שאני לא יודע אם תחזור, אז כדאי. </w:t>
      </w:r>
    </w:p>
    <w:p w14:paraId="202FE3CD" w14:textId="77777777" w:rsidR="00076C7A" w:rsidRPr="00076C7A" w:rsidRDefault="00076C7A" w:rsidP="00076C7A">
      <w:pPr>
        <w:keepLines/>
        <w:bidi/>
        <w:jc w:val="both"/>
        <w:rPr>
          <w:rFonts w:cs="David" w:hint="cs"/>
          <w:rtl/>
        </w:rPr>
      </w:pPr>
    </w:p>
    <w:p w14:paraId="6842E019"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689C1ADD" w14:textId="77777777" w:rsidR="00076C7A" w:rsidRPr="00076C7A" w:rsidRDefault="00076C7A" w:rsidP="00076C7A">
      <w:pPr>
        <w:bidi/>
        <w:jc w:val="both"/>
        <w:rPr>
          <w:rFonts w:cs="David" w:hint="cs"/>
          <w:rtl/>
        </w:rPr>
      </w:pPr>
    </w:p>
    <w:p w14:paraId="47BF6CD2" w14:textId="77777777" w:rsidR="00076C7A" w:rsidRPr="00076C7A" w:rsidRDefault="00076C7A" w:rsidP="00076C7A">
      <w:pPr>
        <w:bidi/>
        <w:jc w:val="both"/>
        <w:rPr>
          <w:rFonts w:cs="David" w:hint="cs"/>
          <w:rtl/>
        </w:rPr>
      </w:pPr>
      <w:r w:rsidRPr="00076C7A">
        <w:rPr>
          <w:rFonts w:cs="David" w:hint="cs"/>
          <w:rtl/>
        </w:rPr>
        <w:tab/>
        <w:t>אם הודעת הממשלה לא התקבלה, סגן השר מתמנה או לא?</w:t>
      </w:r>
    </w:p>
    <w:p w14:paraId="15BE9AA5" w14:textId="77777777" w:rsidR="00076C7A" w:rsidRPr="00076C7A" w:rsidRDefault="00076C7A" w:rsidP="00076C7A">
      <w:pPr>
        <w:keepLines/>
        <w:bidi/>
        <w:jc w:val="both"/>
        <w:rPr>
          <w:rFonts w:cs="David" w:hint="cs"/>
          <w:rtl/>
        </w:rPr>
      </w:pPr>
    </w:p>
    <w:p w14:paraId="4C3F6410"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36EE9587" w14:textId="77777777" w:rsidR="00076C7A" w:rsidRPr="00076C7A" w:rsidRDefault="00076C7A" w:rsidP="00076C7A">
      <w:pPr>
        <w:bidi/>
        <w:jc w:val="both"/>
        <w:rPr>
          <w:rFonts w:cs="David" w:hint="cs"/>
          <w:u w:val="single"/>
          <w:rtl/>
        </w:rPr>
      </w:pPr>
    </w:p>
    <w:p w14:paraId="79EB1C1A" w14:textId="77777777" w:rsidR="00076C7A" w:rsidRPr="00076C7A" w:rsidRDefault="00076C7A" w:rsidP="00076C7A">
      <w:pPr>
        <w:keepLines/>
        <w:bidi/>
        <w:jc w:val="both"/>
        <w:rPr>
          <w:rFonts w:cs="David" w:hint="cs"/>
          <w:rtl/>
        </w:rPr>
      </w:pPr>
      <w:r w:rsidRPr="00076C7A">
        <w:rPr>
          <w:rFonts w:cs="David" w:hint="cs"/>
          <w:rtl/>
        </w:rPr>
        <w:tab/>
        <w:t xml:space="preserve"> בוודאי, זה לא קשור. </w:t>
      </w:r>
    </w:p>
    <w:p w14:paraId="4BA21D43" w14:textId="77777777" w:rsidR="00076C7A" w:rsidRPr="00076C7A" w:rsidRDefault="00076C7A" w:rsidP="00076C7A">
      <w:pPr>
        <w:keepLines/>
        <w:bidi/>
        <w:jc w:val="both"/>
        <w:rPr>
          <w:rFonts w:cs="David" w:hint="cs"/>
          <w:rtl/>
        </w:rPr>
      </w:pPr>
    </w:p>
    <w:p w14:paraId="25496B15"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0C9DD302" w14:textId="77777777" w:rsidR="00076C7A" w:rsidRPr="00076C7A" w:rsidRDefault="00076C7A" w:rsidP="00076C7A">
      <w:pPr>
        <w:keepLines/>
        <w:bidi/>
        <w:jc w:val="both"/>
        <w:rPr>
          <w:rFonts w:cs="David" w:hint="cs"/>
          <w:rtl/>
        </w:rPr>
      </w:pPr>
    </w:p>
    <w:p w14:paraId="1DB4A70E" w14:textId="77777777" w:rsidR="00076C7A" w:rsidRPr="00076C7A" w:rsidRDefault="00076C7A" w:rsidP="00076C7A">
      <w:pPr>
        <w:keepLines/>
        <w:bidi/>
        <w:jc w:val="both"/>
        <w:rPr>
          <w:rFonts w:cs="David" w:hint="cs"/>
          <w:rtl/>
        </w:rPr>
      </w:pPr>
      <w:r w:rsidRPr="00076C7A">
        <w:rPr>
          <w:rFonts w:cs="David" w:hint="cs"/>
          <w:rtl/>
        </w:rPr>
        <w:tab/>
        <w:t xml:space="preserve">זה הצהרתי, זה אותו דבר כמו אי-אמון. </w:t>
      </w:r>
    </w:p>
    <w:p w14:paraId="367987D2" w14:textId="77777777" w:rsidR="00076C7A" w:rsidRPr="00076C7A" w:rsidRDefault="00076C7A" w:rsidP="00076C7A">
      <w:pPr>
        <w:keepLines/>
        <w:bidi/>
        <w:jc w:val="both"/>
        <w:rPr>
          <w:rFonts w:cs="David" w:hint="cs"/>
          <w:rtl/>
        </w:rPr>
      </w:pPr>
    </w:p>
    <w:p w14:paraId="6F5C64EB"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46987F36" w14:textId="77777777" w:rsidR="00076C7A" w:rsidRPr="00076C7A" w:rsidRDefault="00076C7A" w:rsidP="00076C7A">
      <w:pPr>
        <w:keepLines/>
        <w:bidi/>
        <w:jc w:val="both"/>
        <w:rPr>
          <w:rFonts w:cs="David" w:hint="cs"/>
          <w:u w:val="single"/>
          <w:rtl/>
        </w:rPr>
      </w:pPr>
    </w:p>
    <w:p w14:paraId="63550D90" w14:textId="77777777" w:rsidR="00076C7A" w:rsidRPr="00076C7A" w:rsidRDefault="00076C7A" w:rsidP="00076C7A">
      <w:pPr>
        <w:keepLines/>
        <w:bidi/>
        <w:jc w:val="both"/>
        <w:rPr>
          <w:rFonts w:cs="David" w:hint="cs"/>
          <w:rtl/>
        </w:rPr>
      </w:pPr>
      <w:r w:rsidRPr="00076C7A">
        <w:rPr>
          <w:rFonts w:cs="David" w:hint="cs"/>
          <w:rtl/>
        </w:rPr>
        <w:tab/>
        <w:t xml:space="preserve">רונית, אל תחיי בפנטזיות, זה לא קשור. </w:t>
      </w:r>
    </w:p>
    <w:p w14:paraId="50F62A13" w14:textId="77777777" w:rsidR="00076C7A" w:rsidRPr="00076C7A" w:rsidRDefault="00076C7A" w:rsidP="00076C7A">
      <w:pPr>
        <w:keepLines/>
        <w:bidi/>
        <w:jc w:val="both"/>
        <w:rPr>
          <w:rFonts w:cs="David" w:hint="cs"/>
          <w:rtl/>
        </w:rPr>
      </w:pPr>
    </w:p>
    <w:p w14:paraId="0EB8EFCD"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67D4373B" w14:textId="77777777" w:rsidR="00076C7A" w:rsidRPr="00076C7A" w:rsidRDefault="00076C7A" w:rsidP="00076C7A">
      <w:pPr>
        <w:bidi/>
        <w:jc w:val="both"/>
        <w:rPr>
          <w:rFonts w:cs="David" w:hint="cs"/>
          <w:rtl/>
        </w:rPr>
      </w:pPr>
    </w:p>
    <w:p w14:paraId="5357AF45" w14:textId="77777777" w:rsidR="00076C7A" w:rsidRPr="00076C7A" w:rsidRDefault="00076C7A" w:rsidP="00076C7A">
      <w:pPr>
        <w:bidi/>
        <w:jc w:val="both"/>
        <w:rPr>
          <w:rFonts w:cs="David" w:hint="cs"/>
          <w:rtl/>
        </w:rPr>
      </w:pPr>
      <w:r w:rsidRPr="00076C7A">
        <w:rPr>
          <w:rFonts w:cs="David" w:hint="cs"/>
          <w:rtl/>
        </w:rPr>
        <w:tab/>
        <w:t>אם ב-25 חתימות הכרחתי אותו לקיים דיון והצבעה, אין משמעות?</w:t>
      </w:r>
    </w:p>
    <w:p w14:paraId="65EBC5ED" w14:textId="77777777" w:rsidR="00076C7A" w:rsidRPr="00076C7A" w:rsidRDefault="00076C7A" w:rsidP="00076C7A">
      <w:pPr>
        <w:keepLines/>
        <w:bidi/>
        <w:jc w:val="both"/>
        <w:rPr>
          <w:rFonts w:cs="David" w:hint="cs"/>
          <w:rtl/>
        </w:rPr>
      </w:pPr>
    </w:p>
    <w:p w14:paraId="21150977" w14:textId="77777777" w:rsidR="00076C7A" w:rsidRPr="00076C7A" w:rsidRDefault="00076C7A" w:rsidP="00076C7A">
      <w:pPr>
        <w:bidi/>
        <w:jc w:val="both"/>
        <w:rPr>
          <w:rFonts w:cs="David" w:hint="cs"/>
          <w:rtl/>
        </w:rPr>
      </w:pPr>
      <w:r w:rsidRPr="00076C7A">
        <w:rPr>
          <w:rFonts w:cs="David" w:hint="cs"/>
          <w:u w:val="single"/>
          <w:rtl/>
        </w:rPr>
        <w:t>ארבל אסטרחן:</w:t>
      </w:r>
    </w:p>
    <w:p w14:paraId="3F18D114" w14:textId="77777777" w:rsidR="00076C7A" w:rsidRPr="00076C7A" w:rsidRDefault="00076C7A" w:rsidP="00076C7A">
      <w:pPr>
        <w:bidi/>
        <w:jc w:val="both"/>
        <w:rPr>
          <w:rFonts w:cs="David" w:hint="cs"/>
          <w:rtl/>
        </w:rPr>
      </w:pPr>
    </w:p>
    <w:p w14:paraId="3619C49B" w14:textId="77777777" w:rsidR="00076C7A" w:rsidRPr="00076C7A" w:rsidRDefault="00076C7A" w:rsidP="00076C7A">
      <w:pPr>
        <w:keepLines/>
        <w:bidi/>
        <w:jc w:val="both"/>
        <w:rPr>
          <w:rFonts w:cs="David" w:hint="cs"/>
          <w:rtl/>
        </w:rPr>
      </w:pPr>
      <w:r w:rsidRPr="00076C7A">
        <w:rPr>
          <w:rFonts w:cs="David" w:hint="cs"/>
          <w:rtl/>
        </w:rPr>
        <w:tab/>
        <w:t xml:space="preserve"> אם לא היו חייבים הצבעה, אז אין. </w:t>
      </w:r>
    </w:p>
    <w:p w14:paraId="15984E12" w14:textId="77777777" w:rsidR="00076C7A" w:rsidRPr="00076C7A" w:rsidRDefault="00076C7A" w:rsidP="00076C7A">
      <w:pPr>
        <w:keepLines/>
        <w:bidi/>
        <w:jc w:val="both"/>
        <w:rPr>
          <w:rFonts w:cs="David" w:hint="cs"/>
          <w:rtl/>
        </w:rPr>
      </w:pPr>
    </w:p>
    <w:p w14:paraId="0EF7C143"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51BDEE12" w14:textId="77777777" w:rsidR="00076C7A" w:rsidRPr="00076C7A" w:rsidRDefault="00076C7A" w:rsidP="00076C7A">
      <w:pPr>
        <w:keepLines/>
        <w:bidi/>
        <w:jc w:val="both"/>
        <w:rPr>
          <w:rFonts w:cs="David" w:hint="cs"/>
          <w:u w:val="single"/>
          <w:rtl/>
        </w:rPr>
      </w:pPr>
    </w:p>
    <w:p w14:paraId="7E63145B" w14:textId="77777777" w:rsidR="00076C7A" w:rsidRPr="00076C7A" w:rsidRDefault="00076C7A" w:rsidP="00076C7A">
      <w:pPr>
        <w:keepLines/>
        <w:bidi/>
        <w:jc w:val="both"/>
        <w:rPr>
          <w:rFonts w:cs="David" w:hint="cs"/>
          <w:rtl/>
        </w:rPr>
      </w:pPr>
      <w:r w:rsidRPr="00076C7A">
        <w:rPr>
          <w:rFonts w:cs="David" w:hint="cs"/>
          <w:rtl/>
        </w:rPr>
        <w:tab/>
        <w:t xml:space="preserve">זה לא שסגן שר דורש את אישור הכנסת. כל עוד סגן שר לא דורש את אישור הכנסת, הכנסת יכולה לדבר על זה גם בכל דיון אחר. היא יכולה להגיש אי-אמון על המינוי של סגן שר, זה לא משנה. </w:t>
      </w:r>
    </w:p>
    <w:p w14:paraId="3A10F5DF" w14:textId="77777777" w:rsidR="00076C7A" w:rsidRPr="00076C7A" w:rsidRDefault="00076C7A" w:rsidP="00076C7A">
      <w:pPr>
        <w:keepLines/>
        <w:bidi/>
        <w:jc w:val="both"/>
        <w:rPr>
          <w:rFonts w:cs="David" w:hint="cs"/>
          <w:rtl/>
        </w:rPr>
      </w:pPr>
    </w:p>
    <w:p w14:paraId="37B54DF2"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417BFFE6" w14:textId="77777777" w:rsidR="00076C7A" w:rsidRPr="00076C7A" w:rsidRDefault="00076C7A" w:rsidP="00076C7A">
      <w:pPr>
        <w:keepLines/>
        <w:bidi/>
        <w:jc w:val="both"/>
        <w:rPr>
          <w:rFonts w:cs="David" w:hint="cs"/>
          <w:rtl/>
        </w:rPr>
      </w:pPr>
    </w:p>
    <w:p w14:paraId="4D15033B" w14:textId="77777777" w:rsidR="00076C7A" w:rsidRPr="00076C7A" w:rsidRDefault="00076C7A" w:rsidP="00076C7A">
      <w:pPr>
        <w:keepLines/>
        <w:bidi/>
        <w:jc w:val="both"/>
        <w:rPr>
          <w:rFonts w:cs="David" w:hint="cs"/>
          <w:rtl/>
        </w:rPr>
      </w:pPr>
      <w:r w:rsidRPr="00076C7A">
        <w:rPr>
          <w:rFonts w:cs="David" w:hint="cs"/>
          <w:rtl/>
        </w:rPr>
        <w:tab/>
        <w:t xml:space="preserve">אגב, בדיוק כמו שבאי-אמון הקואליציה הפסידה בעצמה, אבל אין 61. יש החלטה הצהרתית, אין לה משמעות מעשית. </w:t>
      </w:r>
    </w:p>
    <w:p w14:paraId="3A29BEC2" w14:textId="77777777" w:rsidR="00076C7A" w:rsidRPr="00076C7A" w:rsidRDefault="00076C7A" w:rsidP="00076C7A">
      <w:pPr>
        <w:keepLines/>
        <w:bidi/>
        <w:jc w:val="both"/>
        <w:rPr>
          <w:rFonts w:cs="David" w:hint="cs"/>
          <w:rtl/>
        </w:rPr>
      </w:pPr>
    </w:p>
    <w:p w14:paraId="6E87E786" w14:textId="77777777" w:rsidR="00076C7A" w:rsidRPr="00076C7A" w:rsidRDefault="00076C7A" w:rsidP="00076C7A">
      <w:pPr>
        <w:keepLines/>
        <w:bidi/>
        <w:jc w:val="both"/>
        <w:rPr>
          <w:rFonts w:cs="David" w:hint="cs"/>
          <w:rtl/>
        </w:rPr>
      </w:pPr>
      <w:r w:rsidRPr="00076C7A">
        <w:rPr>
          <w:rFonts w:cs="David" w:hint="cs"/>
          <w:u w:val="single"/>
          <w:rtl/>
        </w:rPr>
        <w:t>ארבל אסטרחן:</w:t>
      </w:r>
    </w:p>
    <w:p w14:paraId="6EC9F1B8" w14:textId="77777777" w:rsidR="00076C7A" w:rsidRPr="00076C7A" w:rsidRDefault="00076C7A" w:rsidP="00076C7A">
      <w:pPr>
        <w:keepLines/>
        <w:bidi/>
        <w:jc w:val="both"/>
        <w:rPr>
          <w:rFonts w:cs="David" w:hint="cs"/>
          <w:rtl/>
        </w:rPr>
      </w:pPr>
    </w:p>
    <w:p w14:paraId="544B0B5D" w14:textId="77777777" w:rsidR="00076C7A" w:rsidRPr="00076C7A" w:rsidRDefault="00076C7A" w:rsidP="00076C7A">
      <w:pPr>
        <w:keepLines/>
        <w:bidi/>
        <w:jc w:val="both"/>
        <w:rPr>
          <w:rFonts w:cs="David" w:hint="cs"/>
          <w:rtl/>
        </w:rPr>
      </w:pPr>
      <w:r w:rsidRPr="00076C7A">
        <w:rPr>
          <w:rFonts w:cs="David" w:hint="cs"/>
          <w:rtl/>
        </w:rPr>
        <w:tab/>
        <w:t xml:space="preserve">התיקון האחרון לסעיף 36 </w:t>
      </w:r>
      <w:r w:rsidRPr="00076C7A">
        <w:rPr>
          <w:rFonts w:cs="David"/>
          <w:rtl/>
        </w:rPr>
        <w:t>–</w:t>
      </w:r>
      <w:r w:rsidRPr="00076C7A">
        <w:rPr>
          <w:rFonts w:cs="David" w:hint="cs"/>
          <w:rtl/>
        </w:rPr>
        <w:t xml:space="preserve"> סעיף 26 מדבר על אופן ההצבעה, והוא אומר שהכלל הוא שחבר כנסת הצביע במערכת ההצבעה האלקטרונית, ואז סעיף (ב) אומר: "לפי דרישה בכתב של עשרים חברי כנסת לפחות או לפי דרישת הממשלה, תיערך הצבעה שמית", וזה כל מה שכתוב. לא כתוב דבר על הפרוצדורה. היות ונשאלו כמה שאלות, חשבנו שיש מקום להסדיר את זה, בהתבסס על מה שקיים היום בלי שינויים, אבל בואו תראו את הנוסח. אני רוצה שייאמר: "תיערך הצבעה שמית כמפורט להלן": "מזכיר הכנסת יקרא בשמות חברי הכנסת לפי סדר שם משפחתם, וכל אחד מחברי הכנסת, בזה אחר זה, יאמר בקול רם את הצבעתו, וכן רשאי הוא לומר שאינו משתתף בהצבעה"; "לאחר תום קריאת השמות, יקרא מזכיר הכנסת בשנית רק בשמות חברי הכנסת שלא הצביעו או שלא אמרו שאינם משתתפים בהצבעה, כדי שיאמרו את הצבעתם"; "יושב ראש הישיבה ישאל האם נמצא באולם המליאה חבר כנסת שהצבעתו לא נרשמה ויאפשר את הצבעתו, ומיד לאחר מכן יודיע כי ההצבעה הסתיימה"; "מזכיר הכנסת או סגן למזכיר הכנסת ירשום את תוצאות ההצבעה ויעבירן ליושב ראש הישיבה כדי שיודיען לכנסת" </w:t>
      </w:r>
      <w:r w:rsidRPr="00076C7A">
        <w:rPr>
          <w:rFonts w:cs="David"/>
          <w:rtl/>
        </w:rPr>
        <w:t>–</w:t>
      </w:r>
      <w:r w:rsidRPr="00076C7A">
        <w:rPr>
          <w:rFonts w:cs="David" w:hint="cs"/>
          <w:rtl/>
        </w:rPr>
        <w:t xml:space="preserve"> פה התלבטתי אם צריך לכתוב את סגן מזכיר הכנסת, או שהוא פועל בשם המזכיר, אבל בדרך כלל כך עושים, אז אפשר לעגן את זה. </w:t>
      </w:r>
    </w:p>
    <w:p w14:paraId="5DFFE1CC" w14:textId="77777777" w:rsidR="00076C7A" w:rsidRPr="00076C7A" w:rsidRDefault="00076C7A" w:rsidP="00076C7A">
      <w:pPr>
        <w:keepLines/>
        <w:bidi/>
        <w:jc w:val="both"/>
        <w:rPr>
          <w:rFonts w:cs="David" w:hint="cs"/>
          <w:rtl/>
        </w:rPr>
      </w:pPr>
    </w:p>
    <w:p w14:paraId="3C864858"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06922DC4" w14:textId="77777777" w:rsidR="00076C7A" w:rsidRPr="00076C7A" w:rsidRDefault="00076C7A" w:rsidP="00076C7A">
      <w:pPr>
        <w:keepLines/>
        <w:bidi/>
        <w:jc w:val="both"/>
        <w:rPr>
          <w:rFonts w:cs="David" w:hint="cs"/>
          <w:rtl/>
        </w:rPr>
      </w:pPr>
    </w:p>
    <w:p w14:paraId="30F26ADB" w14:textId="77777777" w:rsidR="00076C7A" w:rsidRPr="00076C7A" w:rsidRDefault="00076C7A" w:rsidP="00076C7A">
      <w:pPr>
        <w:keepLines/>
        <w:bidi/>
        <w:jc w:val="both"/>
        <w:rPr>
          <w:rFonts w:cs="David" w:hint="cs"/>
          <w:rtl/>
        </w:rPr>
      </w:pPr>
      <w:r w:rsidRPr="00076C7A">
        <w:rPr>
          <w:rFonts w:cs="David" w:hint="cs"/>
          <w:rtl/>
        </w:rPr>
        <w:tab/>
        <w:t xml:space="preserve">אין בעיה. </w:t>
      </w:r>
    </w:p>
    <w:p w14:paraId="5EFA254E" w14:textId="77777777" w:rsidR="00076C7A" w:rsidRPr="00076C7A" w:rsidRDefault="00076C7A" w:rsidP="00076C7A">
      <w:pPr>
        <w:keepLines/>
        <w:bidi/>
        <w:jc w:val="both"/>
        <w:rPr>
          <w:rFonts w:cs="David" w:hint="cs"/>
          <w:rtl/>
        </w:rPr>
      </w:pPr>
    </w:p>
    <w:p w14:paraId="3D7601B2" w14:textId="77777777" w:rsidR="00076C7A" w:rsidRPr="00076C7A" w:rsidRDefault="00076C7A" w:rsidP="00076C7A">
      <w:pPr>
        <w:bidi/>
        <w:jc w:val="both"/>
        <w:rPr>
          <w:rFonts w:cs="David" w:hint="cs"/>
          <w:rtl/>
        </w:rPr>
      </w:pPr>
      <w:r w:rsidRPr="00076C7A">
        <w:rPr>
          <w:rFonts w:cs="David" w:hint="cs"/>
          <w:u w:val="single"/>
          <w:rtl/>
        </w:rPr>
        <w:t>ארבל אסטרחן:</w:t>
      </w:r>
    </w:p>
    <w:p w14:paraId="732BD3C4" w14:textId="77777777" w:rsidR="00076C7A" w:rsidRPr="00076C7A" w:rsidRDefault="00076C7A" w:rsidP="00076C7A">
      <w:pPr>
        <w:bidi/>
        <w:jc w:val="both"/>
        <w:rPr>
          <w:rFonts w:cs="David" w:hint="cs"/>
          <w:rtl/>
        </w:rPr>
      </w:pPr>
    </w:p>
    <w:p w14:paraId="7367F8B1" w14:textId="77777777" w:rsidR="00076C7A" w:rsidRPr="00076C7A" w:rsidRDefault="00076C7A" w:rsidP="00076C7A">
      <w:pPr>
        <w:keepLines/>
        <w:bidi/>
        <w:jc w:val="both"/>
        <w:rPr>
          <w:rFonts w:cs="David" w:hint="cs"/>
          <w:rtl/>
        </w:rPr>
      </w:pPr>
      <w:r w:rsidRPr="00076C7A">
        <w:rPr>
          <w:rFonts w:cs="David" w:hint="cs"/>
          <w:rtl/>
        </w:rPr>
        <w:tab/>
        <w:t xml:space="preserve">"חבר הכנסת שאמר את הצבעתו או אמר שאינו משתתף בהצבעה, אינו רשאי לשנות את אמירתו לאחר שחבר הכנסת הבא אחריו נקרא להצביע או לאחר שהיושב ראש הודיע כי ההצבעה הסתיימה". זו הצבעה שמית. </w:t>
      </w:r>
    </w:p>
    <w:p w14:paraId="76BC8D1E" w14:textId="77777777" w:rsidR="00076C7A" w:rsidRPr="00076C7A" w:rsidRDefault="00076C7A" w:rsidP="00076C7A">
      <w:pPr>
        <w:keepLines/>
        <w:bidi/>
        <w:jc w:val="both"/>
        <w:rPr>
          <w:rFonts w:cs="David" w:hint="cs"/>
          <w:rtl/>
        </w:rPr>
      </w:pPr>
    </w:p>
    <w:p w14:paraId="3A7EAA9D"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28642679" w14:textId="77777777" w:rsidR="00076C7A" w:rsidRPr="00076C7A" w:rsidRDefault="00076C7A" w:rsidP="00076C7A">
      <w:pPr>
        <w:bidi/>
        <w:jc w:val="both"/>
        <w:rPr>
          <w:rFonts w:cs="David" w:hint="cs"/>
          <w:rtl/>
        </w:rPr>
      </w:pPr>
    </w:p>
    <w:p w14:paraId="2524B6D7" w14:textId="77777777" w:rsidR="00076C7A" w:rsidRPr="00076C7A" w:rsidRDefault="00076C7A" w:rsidP="00076C7A">
      <w:pPr>
        <w:keepLines/>
        <w:bidi/>
        <w:jc w:val="both"/>
        <w:rPr>
          <w:rFonts w:cs="David" w:hint="cs"/>
          <w:rtl/>
        </w:rPr>
      </w:pPr>
      <w:r w:rsidRPr="00076C7A">
        <w:rPr>
          <w:rFonts w:cs="David" w:hint="cs"/>
          <w:rtl/>
        </w:rPr>
        <w:tab/>
        <w:t xml:space="preserve">זה סעיף חשוב. </w:t>
      </w:r>
    </w:p>
    <w:p w14:paraId="0C872981" w14:textId="77777777" w:rsidR="00076C7A" w:rsidRPr="00076C7A" w:rsidRDefault="00076C7A" w:rsidP="00076C7A">
      <w:pPr>
        <w:keepLines/>
        <w:bidi/>
        <w:jc w:val="both"/>
        <w:rPr>
          <w:rFonts w:cs="David" w:hint="cs"/>
          <w:rtl/>
        </w:rPr>
      </w:pPr>
    </w:p>
    <w:p w14:paraId="384FF3B5"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6E454948" w14:textId="77777777" w:rsidR="00076C7A" w:rsidRPr="00076C7A" w:rsidRDefault="00076C7A" w:rsidP="00076C7A">
      <w:pPr>
        <w:bidi/>
        <w:jc w:val="both"/>
        <w:rPr>
          <w:rFonts w:cs="David" w:hint="cs"/>
          <w:u w:val="single"/>
          <w:rtl/>
        </w:rPr>
      </w:pPr>
    </w:p>
    <w:p w14:paraId="731949E3" w14:textId="77777777" w:rsidR="00076C7A" w:rsidRPr="00076C7A" w:rsidRDefault="00076C7A" w:rsidP="00076C7A">
      <w:pPr>
        <w:keepLines/>
        <w:bidi/>
        <w:jc w:val="both"/>
        <w:rPr>
          <w:rFonts w:cs="David" w:hint="cs"/>
          <w:rtl/>
        </w:rPr>
      </w:pPr>
      <w:r w:rsidRPr="00076C7A">
        <w:rPr>
          <w:rFonts w:cs="David" w:hint="cs"/>
          <w:rtl/>
        </w:rPr>
        <w:tab/>
        <w:t xml:space="preserve"> לא קראו לו, אז הוא מבקש לשנות את ההצבעה שלו? קראו לך בשם, אמרת שאתה בעד או נגד ועברו לשם הבא. </w:t>
      </w:r>
    </w:p>
    <w:p w14:paraId="2C3477B0" w14:textId="77777777" w:rsidR="00076C7A" w:rsidRPr="00076C7A" w:rsidRDefault="00076C7A" w:rsidP="00076C7A">
      <w:pPr>
        <w:keepLines/>
        <w:bidi/>
        <w:jc w:val="both"/>
        <w:rPr>
          <w:rFonts w:cs="David" w:hint="cs"/>
          <w:rtl/>
        </w:rPr>
      </w:pPr>
    </w:p>
    <w:p w14:paraId="73E055E7"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004C7D40" w14:textId="77777777" w:rsidR="00076C7A" w:rsidRPr="00076C7A" w:rsidRDefault="00076C7A" w:rsidP="00076C7A">
      <w:pPr>
        <w:keepLines/>
        <w:bidi/>
        <w:jc w:val="both"/>
        <w:rPr>
          <w:rFonts w:cs="David" w:hint="cs"/>
          <w:rtl/>
        </w:rPr>
      </w:pPr>
    </w:p>
    <w:p w14:paraId="116DBD52" w14:textId="77777777" w:rsidR="00076C7A" w:rsidRPr="00076C7A" w:rsidRDefault="00076C7A" w:rsidP="00076C7A">
      <w:pPr>
        <w:keepLines/>
        <w:bidi/>
        <w:jc w:val="both"/>
        <w:rPr>
          <w:rFonts w:cs="David" w:hint="cs"/>
          <w:rtl/>
        </w:rPr>
      </w:pPr>
      <w:r w:rsidRPr="00076C7A">
        <w:rPr>
          <w:rFonts w:cs="David" w:hint="cs"/>
          <w:rtl/>
        </w:rPr>
        <w:tab/>
        <w:t>אני אומר לכם מה החשש. הרי בהצבעה אלקטרונית, יש לך כמה שניות. לחצת על כפתור בטעות, לחצת לשנות, תוך כמה שניות זה נגמר - - -</w:t>
      </w:r>
    </w:p>
    <w:p w14:paraId="3A04A7B1" w14:textId="77777777" w:rsidR="00076C7A" w:rsidRPr="00076C7A" w:rsidRDefault="00076C7A" w:rsidP="00076C7A">
      <w:pPr>
        <w:keepLines/>
        <w:bidi/>
        <w:jc w:val="both"/>
        <w:rPr>
          <w:rFonts w:cs="David" w:hint="cs"/>
          <w:rtl/>
        </w:rPr>
      </w:pPr>
    </w:p>
    <w:p w14:paraId="5FA1FC49"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64585768" w14:textId="77777777" w:rsidR="00076C7A" w:rsidRPr="00076C7A" w:rsidRDefault="00076C7A" w:rsidP="00076C7A">
      <w:pPr>
        <w:bidi/>
        <w:jc w:val="both"/>
        <w:rPr>
          <w:rFonts w:cs="David" w:hint="cs"/>
          <w:u w:val="single"/>
          <w:rtl/>
        </w:rPr>
      </w:pPr>
    </w:p>
    <w:p w14:paraId="2C1E1749" w14:textId="77777777" w:rsidR="00076C7A" w:rsidRPr="00076C7A" w:rsidRDefault="00076C7A" w:rsidP="00076C7A">
      <w:pPr>
        <w:keepLines/>
        <w:bidi/>
        <w:jc w:val="both"/>
        <w:rPr>
          <w:rFonts w:cs="David" w:hint="cs"/>
          <w:rtl/>
        </w:rPr>
      </w:pPr>
      <w:r w:rsidRPr="00076C7A">
        <w:rPr>
          <w:rFonts w:cs="David" w:hint="cs"/>
          <w:rtl/>
        </w:rPr>
        <w:tab/>
        <w:t xml:space="preserve"> היושב ראש לא משנה את זה, אבל מודיע לפרוטוקול. </w:t>
      </w:r>
    </w:p>
    <w:p w14:paraId="19701195" w14:textId="77777777" w:rsidR="00076C7A" w:rsidRPr="00076C7A" w:rsidRDefault="00076C7A" w:rsidP="00076C7A">
      <w:pPr>
        <w:keepLines/>
        <w:bidi/>
        <w:jc w:val="both"/>
        <w:rPr>
          <w:rFonts w:cs="David" w:hint="cs"/>
          <w:rtl/>
        </w:rPr>
      </w:pPr>
    </w:p>
    <w:p w14:paraId="7B5F2E3C"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0D7D9AFA" w14:textId="77777777" w:rsidR="00076C7A" w:rsidRPr="00076C7A" w:rsidRDefault="00076C7A" w:rsidP="00076C7A">
      <w:pPr>
        <w:bidi/>
        <w:jc w:val="both"/>
        <w:rPr>
          <w:rFonts w:cs="David" w:hint="cs"/>
          <w:rtl/>
        </w:rPr>
      </w:pPr>
    </w:p>
    <w:p w14:paraId="26AF20F2" w14:textId="77777777" w:rsidR="00076C7A" w:rsidRPr="00076C7A" w:rsidRDefault="00076C7A" w:rsidP="00076C7A">
      <w:pPr>
        <w:keepLines/>
        <w:bidi/>
        <w:jc w:val="both"/>
        <w:rPr>
          <w:rFonts w:cs="David" w:hint="cs"/>
          <w:rtl/>
        </w:rPr>
      </w:pPr>
      <w:r w:rsidRPr="00076C7A">
        <w:rPr>
          <w:rFonts w:cs="David" w:hint="cs"/>
          <w:rtl/>
        </w:rPr>
        <w:tab/>
        <w:t xml:space="preserve">הוא לא משנה, ככה זה וברור שזה גם נכון. בהצבעה השמית התהליך של לחץ על מי שמצביע יכול להיות אפילו עוד יותר מסוכן, כי הוא הצביע, אמר, בינתיים יש זמן, רואים פתאום שיש בעיות, צריכים עוד קול ולוחצים על אנשים. אני יכול להביא מצבים אפילו יותר קיצוניים, יבוא אדם ויגיד: אני משתתף בהצבעה, כי אני מאמין שאני אצליח לנצח בה. כשהוא רואה שהוא עומד להפסיד, הוא ואולי 20 כמוהו ימשכו את הצבעתם ויגידו: בעצם לא השתתפנו בהצבעה, כי אם הפסדנו, אנחנו מעדיפים לא להיות במשחק. </w:t>
      </w:r>
    </w:p>
    <w:p w14:paraId="278F9944" w14:textId="77777777" w:rsidR="00076C7A" w:rsidRPr="00076C7A" w:rsidRDefault="00076C7A" w:rsidP="00076C7A">
      <w:pPr>
        <w:keepLines/>
        <w:bidi/>
        <w:jc w:val="both"/>
        <w:rPr>
          <w:rFonts w:cs="David" w:hint="cs"/>
          <w:rtl/>
        </w:rPr>
      </w:pPr>
    </w:p>
    <w:p w14:paraId="4AF785C4" w14:textId="77777777" w:rsidR="00076C7A" w:rsidRPr="00076C7A" w:rsidRDefault="00076C7A" w:rsidP="00076C7A">
      <w:pPr>
        <w:keepLines/>
        <w:bidi/>
        <w:ind w:firstLine="720"/>
        <w:jc w:val="both"/>
        <w:rPr>
          <w:rFonts w:cs="David" w:hint="cs"/>
          <w:rtl/>
        </w:rPr>
      </w:pPr>
      <w:r w:rsidRPr="00076C7A">
        <w:rPr>
          <w:rFonts w:cs="David" w:hint="cs"/>
          <w:rtl/>
        </w:rPr>
        <w:t xml:space="preserve">ברור לגמרי שצריך לתחום את הנקודה שבה ההצבעה היא בלתי חוזרת. אני כן חושב, שקורה מצב שאדם אומר "בעד" ופתאום מישהו אומר לו "אנחנו נגד", והוא משנה את דעתו, הוא טעה ואומר "נגד". כל עוד לא קראו את השם הבא, זה בערך פרק הזמן של הלחיצות על הכפתור. </w:t>
      </w:r>
    </w:p>
    <w:p w14:paraId="14D395A9" w14:textId="77777777" w:rsidR="00076C7A" w:rsidRPr="00076C7A" w:rsidRDefault="00076C7A" w:rsidP="00076C7A">
      <w:pPr>
        <w:keepLines/>
        <w:bidi/>
        <w:jc w:val="both"/>
        <w:rPr>
          <w:rFonts w:cs="David" w:hint="cs"/>
          <w:rtl/>
        </w:rPr>
      </w:pPr>
    </w:p>
    <w:p w14:paraId="142125A0" w14:textId="77777777" w:rsidR="00076C7A" w:rsidRPr="00076C7A" w:rsidRDefault="00076C7A" w:rsidP="00076C7A">
      <w:pPr>
        <w:keepLines/>
        <w:bidi/>
        <w:jc w:val="both"/>
        <w:rPr>
          <w:rFonts w:cs="David" w:hint="cs"/>
          <w:rtl/>
        </w:rPr>
      </w:pPr>
      <w:r w:rsidRPr="00076C7A">
        <w:rPr>
          <w:rFonts w:cs="David" w:hint="cs"/>
          <w:u w:val="single"/>
          <w:rtl/>
        </w:rPr>
        <w:t>שמעון מלכה:</w:t>
      </w:r>
    </w:p>
    <w:p w14:paraId="56AD2B90" w14:textId="77777777" w:rsidR="00076C7A" w:rsidRPr="00076C7A" w:rsidRDefault="00076C7A" w:rsidP="00076C7A">
      <w:pPr>
        <w:keepLines/>
        <w:bidi/>
        <w:jc w:val="both"/>
        <w:rPr>
          <w:rFonts w:cs="David" w:hint="cs"/>
          <w:rtl/>
        </w:rPr>
      </w:pPr>
    </w:p>
    <w:p w14:paraId="4C6D153E" w14:textId="77777777" w:rsidR="00076C7A" w:rsidRPr="00076C7A" w:rsidRDefault="00076C7A" w:rsidP="00076C7A">
      <w:pPr>
        <w:keepLines/>
        <w:bidi/>
        <w:jc w:val="both"/>
        <w:rPr>
          <w:rFonts w:cs="David" w:hint="cs"/>
          <w:rtl/>
        </w:rPr>
      </w:pPr>
      <w:r w:rsidRPr="00076C7A">
        <w:rPr>
          <w:rFonts w:cs="David" w:hint="cs"/>
          <w:rtl/>
        </w:rPr>
        <w:tab/>
        <w:t xml:space="preserve">תקביל את לאלקטרוני. </w:t>
      </w:r>
    </w:p>
    <w:p w14:paraId="0FD4D4E0" w14:textId="77777777" w:rsidR="00076C7A" w:rsidRPr="00076C7A" w:rsidRDefault="00076C7A" w:rsidP="00076C7A">
      <w:pPr>
        <w:keepLines/>
        <w:bidi/>
        <w:jc w:val="both"/>
        <w:rPr>
          <w:rFonts w:cs="David" w:hint="cs"/>
          <w:rtl/>
        </w:rPr>
      </w:pPr>
    </w:p>
    <w:p w14:paraId="72F757AF"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15EBCB43" w14:textId="77777777" w:rsidR="00076C7A" w:rsidRPr="00076C7A" w:rsidRDefault="00076C7A" w:rsidP="00076C7A">
      <w:pPr>
        <w:bidi/>
        <w:jc w:val="both"/>
        <w:rPr>
          <w:rFonts w:cs="David" w:hint="cs"/>
          <w:rtl/>
        </w:rPr>
      </w:pPr>
    </w:p>
    <w:p w14:paraId="11E19864" w14:textId="77777777" w:rsidR="00076C7A" w:rsidRPr="00076C7A" w:rsidRDefault="00076C7A" w:rsidP="00076C7A">
      <w:pPr>
        <w:keepLines/>
        <w:bidi/>
        <w:jc w:val="both"/>
        <w:rPr>
          <w:rFonts w:cs="David" w:hint="cs"/>
          <w:rtl/>
        </w:rPr>
      </w:pPr>
      <w:r w:rsidRPr="00076C7A">
        <w:rPr>
          <w:rFonts w:cs="David" w:hint="cs"/>
          <w:rtl/>
        </w:rPr>
        <w:tab/>
        <w:t xml:space="preserve"> ולכן אני חושב שזה יוצר את המכניזם הנכון, וזה גם מונע אחר כך מחלוקות, מריבות ולחצים. אני חושב שזה נכון.</w:t>
      </w:r>
    </w:p>
    <w:p w14:paraId="16A00002" w14:textId="77777777" w:rsidR="00076C7A" w:rsidRPr="00076C7A" w:rsidRDefault="00076C7A" w:rsidP="00076C7A">
      <w:pPr>
        <w:keepLines/>
        <w:bidi/>
        <w:jc w:val="both"/>
        <w:rPr>
          <w:rFonts w:cs="David" w:hint="cs"/>
          <w:rtl/>
        </w:rPr>
      </w:pPr>
    </w:p>
    <w:p w14:paraId="132D11BD"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430E3E4D" w14:textId="77777777" w:rsidR="00076C7A" w:rsidRPr="00076C7A" w:rsidRDefault="00076C7A" w:rsidP="00076C7A">
      <w:pPr>
        <w:bidi/>
        <w:jc w:val="both"/>
        <w:rPr>
          <w:rFonts w:cs="David" w:hint="cs"/>
          <w:rtl/>
        </w:rPr>
      </w:pPr>
    </w:p>
    <w:p w14:paraId="1478E41F" w14:textId="77777777" w:rsidR="00076C7A" w:rsidRPr="00076C7A" w:rsidRDefault="00076C7A" w:rsidP="00076C7A">
      <w:pPr>
        <w:bidi/>
        <w:jc w:val="both"/>
        <w:rPr>
          <w:rFonts w:cs="David" w:hint="cs"/>
          <w:rtl/>
        </w:rPr>
      </w:pPr>
      <w:r w:rsidRPr="00076C7A">
        <w:rPr>
          <w:rFonts w:cs="David" w:hint="cs"/>
          <w:rtl/>
        </w:rPr>
        <w:tab/>
        <w:t>אני רוצה להבין, אם מישהו אמר בסיבוב הראשון שהוא לא משתתף בהצבעה?</w:t>
      </w:r>
    </w:p>
    <w:p w14:paraId="7CD42C0F" w14:textId="77777777" w:rsidR="00076C7A" w:rsidRPr="00076C7A" w:rsidRDefault="00076C7A" w:rsidP="00076C7A">
      <w:pPr>
        <w:bidi/>
        <w:jc w:val="both"/>
        <w:rPr>
          <w:rFonts w:cs="David" w:hint="cs"/>
          <w:rtl/>
        </w:rPr>
      </w:pPr>
    </w:p>
    <w:p w14:paraId="72AB417E"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2EFC7D54" w14:textId="77777777" w:rsidR="00076C7A" w:rsidRPr="00076C7A" w:rsidRDefault="00076C7A" w:rsidP="00076C7A">
      <w:pPr>
        <w:keepLines/>
        <w:bidi/>
        <w:jc w:val="both"/>
        <w:rPr>
          <w:rFonts w:cs="David" w:hint="cs"/>
          <w:rtl/>
        </w:rPr>
      </w:pPr>
    </w:p>
    <w:p w14:paraId="2760D16A" w14:textId="77777777" w:rsidR="00076C7A" w:rsidRPr="00076C7A" w:rsidRDefault="00076C7A" w:rsidP="00076C7A">
      <w:pPr>
        <w:keepLines/>
        <w:bidi/>
        <w:jc w:val="both"/>
        <w:rPr>
          <w:rFonts w:cs="David" w:hint="cs"/>
          <w:rtl/>
        </w:rPr>
      </w:pPr>
      <w:r w:rsidRPr="00076C7A">
        <w:rPr>
          <w:rFonts w:cs="David" w:hint="cs"/>
          <w:rtl/>
        </w:rPr>
        <w:tab/>
        <w:t xml:space="preserve">גמרנו, הוא מיצה, זה כמו שהוא לחץ על הכפתור "לא משתתף". אם הוא לא אמר, אם הוא ישב במליאה ושתק, הוא יכול. </w:t>
      </w:r>
    </w:p>
    <w:p w14:paraId="484E9770" w14:textId="77777777" w:rsidR="00076C7A" w:rsidRPr="00076C7A" w:rsidRDefault="00076C7A" w:rsidP="00076C7A">
      <w:pPr>
        <w:keepLines/>
        <w:bidi/>
        <w:jc w:val="both"/>
        <w:rPr>
          <w:rFonts w:cs="David" w:hint="cs"/>
          <w:rtl/>
        </w:rPr>
      </w:pPr>
      <w:r w:rsidRPr="00076C7A">
        <w:rPr>
          <w:rFonts w:cs="David" w:hint="cs"/>
          <w:rtl/>
        </w:rPr>
        <w:tab/>
      </w:r>
    </w:p>
    <w:p w14:paraId="0A148BEB"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51485CE2" w14:textId="77777777" w:rsidR="00076C7A" w:rsidRPr="00076C7A" w:rsidRDefault="00076C7A" w:rsidP="00076C7A">
      <w:pPr>
        <w:keepLines/>
        <w:bidi/>
        <w:jc w:val="both"/>
        <w:rPr>
          <w:rFonts w:cs="David" w:hint="cs"/>
          <w:u w:val="single"/>
          <w:rtl/>
        </w:rPr>
      </w:pPr>
    </w:p>
    <w:p w14:paraId="602031E0" w14:textId="77777777" w:rsidR="00076C7A" w:rsidRPr="00076C7A" w:rsidRDefault="00076C7A" w:rsidP="00076C7A">
      <w:pPr>
        <w:keepLines/>
        <w:bidi/>
        <w:jc w:val="both"/>
        <w:rPr>
          <w:rFonts w:cs="David" w:hint="cs"/>
          <w:rtl/>
        </w:rPr>
      </w:pPr>
      <w:r w:rsidRPr="00076C7A">
        <w:rPr>
          <w:rFonts w:cs="David" w:hint="cs"/>
          <w:rtl/>
        </w:rPr>
        <w:tab/>
        <w:t xml:space="preserve">למה שיהיה חבר כנסת אחד נתון לסיטואציה שבה קואליציה-אופוזיציה, הקול שלו קול מכריע והוא רוצה לחכות לסוף? אם יש לך עמדה, תאמר אותה מההתחלה. </w:t>
      </w:r>
    </w:p>
    <w:p w14:paraId="4E264E2B" w14:textId="77777777" w:rsidR="00076C7A" w:rsidRPr="00076C7A" w:rsidRDefault="00076C7A" w:rsidP="00076C7A">
      <w:pPr>
        <w:keepLines/>
        <w:bidi/>
        <w:jc w:val="both"/>
        <w:rPr>
          <w:rFonts w:cs="David" w:hint="cs"/>
          <w:rtl/>
        </w:rPr>
      </w:pPr>
    </w:p>
    <w:p w14:paraId="2E91A1C3" w14:textId="77777777" w:rsidR="00076C7A" w:rsidRPr="00076C7A" w:rsidRDefault="00076C7A" w:rsidP="00076C7A">
      <w:pPr>
        <w:bidi/>
        <w:jc w:val="both"/>
        <w:rPr>
          <w:rFonts w:cs="David" w:hint="cs"/>
          <w:rtl/>
        </w:rPr>
      </w:pPr>
      <w:r w:rsidRPr="00076C7A">
        <w:rPr>
          <w:rFonts w:cs="David" w:hint="cs"/>
          <w:u w:val="single"/>
          <w:rtl/>
        </w:rPr>
        <w:t>ארבל אסטרחן:</w:t>
      </w:r>
    </w:p>
    <w:p w14:paraId="23F77D06" w14:textId="77777777" w:rsidR="00076C7A" w:rsidRPr="00076C7A" w:rsidRDefault="00076C7A" w:rsidP="00076C7A">
      <w:pPr>
        <w:bidi/>
        <w:jc w:val="both"/>
        <w:rPr>
          <w:rFonts w:cs="David" w:hint="cs"/>
          <w:rtl/>
        </w:rPr>
      </w:pPr>
    </w:p>
    <w:p w14:paraId="68841815" w14:textId="77777777" w:rsidR="00076C7A" w:rsidRPr="00076C7A" w:rsidRDefault="00076C7A" w:rsidP="00076C7A">
      <w:pPr>
        <w:keepLines/>
        <w:bidi/>
        <w:jc w:val="both"/>
        <w:rPr>
          <w:rFonts w:cs="David" w:hint="cs"/>
          <w:rtl/>
        </w:rPr>
      </w:pPr>
      <w:r w:rsidRPr="00076C7A">
        <w:rPr>
          <w:rFonts w:cs="David" w:hint="cs"/>
          <w:rtl/>
        </w:rPr>
        <w:tab/>
        <w:t xml:space="preserve">אין לו עדיפות. </w:t>
      </w:r>
    </w:p>
    <w:p w14:paraId="2E9CD3B8" w14:textId="77777777" w:rsidR="00076C7A" w:rsidRPr="00076C7A" w:rsidRDefault="00076C7A" w:rsidP="00076C7A">
      <w:pPr>
        <w:bidi/>
        <w:jc w:val="both"/>
        <w:rPr>
          <w:rFonts w:cs="David" w:hint="cs"/>
          <w:rtl/>
        </w:rPr>
      </w:pPr>
    </w:p>
    <w:p w14:paraId="5172F782"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428E22DF" w14:textId="77777777" w:rsidR="00076C7A" w:rsidRPr="00076C7A" w:rsidRDefault="00076C7A" w:rsidP="00076C7A">
      <w:pPr>
        <w:bidi/>
        <w:jc w:val="both"/>
        <w:rPr>
          <w:rFonts w:cs="David" w:hint="cs"/>
          <w:rtl/>
        </w:rPr>
      </w:pPr>
    </w:p>
    <w:p w14:paraId="61DCAD63" w14:textId="77777777" w:rsidR="00076C7A" w:rsidRPr="00076C7A" w:rsidRDefault="00076C7A" w:rsidP="00076C7A">
      <w:pPr>
        <w:bidi/>
        <w:jc w:val="both"/>
        <w:rPr>
          <w:rFonts w:cs="David" w:hint="cs"/>
          <w:rtl/>
        </w:rPr>
      </w:pPr>
      <w:r w:rsidRPr="00076C7A">
        <w:rPr>
          <w:rFonts w:cs="David" w:hint="cs"/>
          <w:rtl/>
        </w:rPr>
        <w:tab/>
        <w:t xml:space="preserve"> או תחכה, אבל אתה לא יכול להצביע - - -</w:t>
      </w:r>
    </w:p>
    <w:p w14:paraId="69F489C7" w14:textId="77777777" w:rsidR="00076C7A" w:rsidRPr="00076C7A" w:rsidRDefault="00076C7A" w:rsidP="00076C7A">
      <w:pPr>
        <w:keepLines/>
        <w:bidi/>
        <w:jc w:val="both"/>
        <w:rPr>
          <w:rFonts w:cs="David" w:hint="cs"/>
          <w:rtl/>
        </w:rPr>
      </w:pPr>
    </w:p>
    <w:p w14:paraId="655676D3" w14:textId="77777777" w:rsidR="00076C7A" w:rsidRPr="00076C7A" w:rsidRDefault="00076C7A" w:rsidP="00076C7A">
      <w:pPr>
        <w:keepLines/>
        <w:bidi/>
        <w:jc w:val="both"/>
        <w:rPr>
          <w:rFonts w:cs="David" w:hint="cs"/>
          <w:rtl/>
        </w:rPr>
      </w:pPr>
      <w:r w:rsidRPr="00076C7A">
        <w:rPr>
          <w:rFonts w:cs="David" w:hint="cs"/>
          <w:u w:val="single"/>
          <w:rtl/>
        </w:rPr>
        <w:t>קריאה:</w:t>
      </w:r>
    </w:p>
    <w:p w14:paraId="41196D32" w14:textId="77777777" w:rsidR="00076C7A" w:rsidRPr="00076C7A" w:rsidRDefault="00076C7A" w:rsidP="00076C7A">
      <w:pPr>
        <w:keepLines/>
        <w:bidi/>
        <w:jc w:val="both"/>
        <w:rPr>
          <w:rFonts w:cs="David" w:hint="cs"/>
          <w:rtl/>
        </w:rPr>
      </w:pPr>
    </w:p>
    <w:p w14:paraId="077EEA43" w14:textId="77777777" w:rsidR="00076C7A" w:rsidRPr="00076C7A" w:rsidRDefault="00076C7A" w:rsidP="00076C7A">
      <w:pPr>
        <w:keepLines/>
        <w:bidi/>
        <w:jc w:val="both"/>
        <w:rPr>
          <w:rFonts w:cs="David" w:hint="cs"/>
          <w:rtl/>
        </w:rPr>
      </w:pPr>
      <w:r w:rsidRPr="00076C7A">
        <w:rPr>
          <w:rFonts w:cs="David" w:hint="cs"/>
          <w:rtl/>
        </w:rPr>
        <w:tab/>
        <w:t xml:space="preserve">הוא יכול לצאת החוצה. </w:t>
      </w:r>
    </w:p>
    <w:p w14:paraId="2AEDD0AD" w14:textId="77777777" w:rsidR="00076C7A" w:rsidRPr="00076C7A" w:rsidRDefault="00076C7A" w:rsidP="00076C7A">
      <w:pPr>
        <w:keepLines/>
        <w:bidi/>
        <w:jc w:val="both"/>
        <w:rPr>
          <w:rFonts w:cs="David" w:hint="cs"/>
          <w:rtl/>
        </w:rPr>
      </w:pPr>
    </w:p>
    <w:p w14:paraId="006B4981"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2EEF865F" w14:textId="77777777" w:rsidR="00076C7A" w:rsidRPr="00076C7A" w:rsidRDefault="00076C7A" w:rsidP="00076C7A">
      <w:pPr>
        <w:bidi/>
        <w:jc w:val="both"/>
        <w:rPr>
          <w:rFonts w:cs="David" w:hint="cs"/>
          <w:rtl/>
        </w:rPr>
      </w:pPr>
    </w:p>
    <w:p w14:paraId="3602C04F" w14:textId="77777777" w:rsidR="00076C7A" w:rsidRPr="00076C7A" w:rsidRDefault="00076C7A" w:rsidP="00076C7A">
      <w:pPr>
        <w:keepLines/>
        <w:bidi/>
        <w:jc w:val="both"/>
        <w:rPr>
          <w:rFonts w:cs="David" w:hint="cs"/>
          <w:rtl/>
        </w:rPr>
      </w:pPr>
      <w:r w:rsidRPr="00076C7A">
        <w:rPr>
          <w:rFonts w:cs="David" w:hint="cs"/>
          <w:rtl/>
        </w:rPr>
        <w:tab/>
        <w:t xml:space="preserve"> אין בעיה, זה מותר. זה מותר, אבל זה לא מצב שבו הוא שינה את ההצבעה שלו אד-</w:t>
      </w:r>
      <w:proofErr w:type="spellStart"/>
      <w:r w:rsidRPr="00076C7A">
        <w:rPr>
          <w:rFonts w:cs="David" w:hint="cs"/>
          <w:rtl/>
        </w:rPr>
        <w:t>הוק</w:t>
      </w:r>
      <w:proofErr w:type="spellEnd"/>
      <w:r w:rsidRPr="00076C7A">
        <w:rPr>
          <w:rFonts w:cs="David" w:hint="cs"/>
          <w:rtl/>
        </w:rPr>
        <w:t xml:space="preserve"> לפי התוצאה. </w:t>
      </w:r>
    </w:p>
    <w:p w14:paraId="229854DB" w14:textId="77777777" w:rsidR="00076C7A" w:rsidRPr="00076C7A" w:rsidRDefault="00076C7A" w:rsidP="00076C7A">
      <w:pPr>
        <w:keepLines/>
        <w:bidi/>
        <w:jc w:val="both"/>
        <w:rPr>
          <w:rFonts w:cs="David" w:hint="cs"/>
          <w:rtl/>
        </w:rPr>
      </w:pPr>
    </w:p>
    <w:p w14:paraId="48FC0F8E"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08ED84B2" w14:textId="77777777" w:rsidR="00076C7A" w:rsidRPr="00076C7A" w:rsidRDefault="00076C7A" w:rsidP="00076C7A">
      <w:pPr>
        <w:keepLines/>
        <w:bidi/>
        <w:jc w:val="both"/>
        <w:rPr>
          <w:rFonts w:cs="David" w:hint="cs"/>
          <w:u w:val="single"/>
          <w:rtl/>
        </w:rPr>
      </w:pPr>
    </w:p>
    <w:p w14:paraId="1B08466E" w14:textId="77777777" w:rsidR="00076C7A" w:rsidRPr="00076C7A" w:rsidRDefault="00076C7A" w:rsidP="00076C7A">
      <w:pPr>
        <w:keepLines/>
        <w:bidi/>
        <w:jc w:val="both"/>
        <w:rPr>
          <w:rFonts w:cs="David" w:hint="cs"/>
          <w:rtl/>
        </w:rPr>
      </w:pPr>
      <w:r w:rsidRPr="00076C7A">
        <w:rPr>
          <w:rFonts w:cs="David" w:hint="cs"/>
          <w:rtl/>
        </w:rPr>
        <w:tab/>
        <w:t xml:space="preserve">נקרא שמו ולא נכח במליאה, זה לא אומר שהוא אמר מה העמדה שלו. העמדה שלו היא בעד, נגד או לא משתתף. </w:t>
      </w:r>
    </w:p>
    <w:p w14:paraId="2782B26B" w14:textId="77777777" w:rsidR="00076C7A" w:rsidRPr="00076C7A" w:rsidRDefault="00076C7A" w:rsidP="00076C7A">
      <w:pPr>
        <w:keepLines/>
        <w:bidi/>
        <w:jc w:val="both"/>
        <w:rPr>
          <w:rFonts w:cs="David" w:hint="cs"/>
          <w:rtl/>
        </w:rPr>
      </w:pPr>
    </w:p>
    <w:p w14:paraId="5C037F26"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0D31AB33" w14:textId="77777777" w:rsidR="00076C7A" w:rsidRPr="00076C7A" w:rsidRDefault="00076C7A" w:rsidP="00076C7A">
      <w:pPr>
        <w:keepLines/>
        <w:bidi/>
        <w:jc w:val="both"/>
        <w:rPr>
          <w:rFonts w:cs="David" w:hint="cs"/>
          <w:rtl/>
        </w:rPr>
      </w:pPr>
    </w:p>
    <w:p w14:paraId="45818790" w14:textId="77777777" w:rsidR="00076C7A" w:rsidRPr="00076C7A" w:rsidRDefault="00076C7A" w:rsidP="00076C7A">
      <w:pPr>
        <w:keepLines/>
        <w:bidi/>
        <w:jc w:val="both"/>
        <w:rPr>
          <w:rFonts w:cs="David" w:hint="cs"/>
          <w:rtl/>
        </w:rPr>
      </w:pPr>
      <w:r w:rsidRPr="00076C7A">
        <w:rPr>
          <w:rFonts w:cs="David" w:hint="cs"/>
          <w:rtl/>
        </w:rPr>
        <w:tab/>
        <w:t xml:space="preserve">אני ממש מקביל את זה ללחיצה על הכפתורים, זה בדיוק אותו דבר, אני חושב שזה גם נכון. אחרת יהיו פה מחזות, שאסור שנגיע אליהם. </w:t>
      </w:r>
    </w:p>
    <w:p w14:paraId="153A7675" w14:textId="77777777" w:rsidR="00076C7A" w:rsidRPr="00076C7A" w:rsidRDefault="00076C7A" w:rsidP="00076C7A">
      <w:pPr>
        <w:keepLines/>
        <w:bidi/>
        <w:jc w:val="both"/>
        <w:rPr>
          <w:rFonts w:cs="David" w:hint="cs"/>
          <w:rtl/>
        </w:rPr>
      </w:pPr>
    </w:p>
    <w:p w14:paraId="7EDF237E" w14:textId="77777777" w:rsidR="00076C7A" w:rsidRPr="00076C7A" w:rsidRDefault="00076C7A" w:rsidP="00076C7A">
      <w:pPr>
        <w:keepLines/>
        <w:bidi/>
        <w:jc w:val="both"/>
        <w:rPr>
          <w:rFonts w:cs="David" w:hint="cs"/>
          <w:rtl/>
        </w:rPr>
      </w:pPr>
      <w:r w:rsidRPr="00076C7A">
        <w:rPr>
          <w:rFonts w:cs="David" w:hint="cs"/>
          <w:rtl/>
        </w:rPr>
        <w:tab/>
        <w:t xml:space="preserve">אם כך, אני מציע לסכם שאנחנו למעשה מקבלים את הנייר בתיקונים הבאים: האחד הוא התיקון המילולי בסעיף 20(ב); השני מתייחס לסעיף 24, התיקון היותר מהותי, שהוספנו בעניין של הנסיבות המיוחדות. </w:t>
      </w:r>
    </w:p>
    <w:p w14:paraId="5161936E" w14:textId="77777777" w:rsidR="00076C7A" w:rsidRPr="00076C7A" w:rsidRDefault="00076C7A" w:rsidP="00076C7A">
      <w:pPr>
        <w:keepLines/>
        <w:bidi/>
        <w:jc w:val="both"/>
        <w:rPr>
          <w:rFonts w:cs="David" w:hint="cs"/>
          <w:rtl/>
        </w:rPr>
      </w:pPr>
    </w:p>
    <w:p w14:paraId="2761CA24" w14:textId="77777777" w:rsidR="00076C7A" w:rsidRPr="00076C7A" w:rsidRDefault="00076C7A" w:rsidP="00076C7A">
      <w:pPr>
        <w:keepLines/>
        <w:bidi/>
        <w:jc w:val="both"/>
        <w:rPr>
          <w:rFonts w:cs="David" w:hint="cs"/>
          <w:rtl/>
        </w:rPr>
      </w:pPr>
      <w:r w:rsidRPr="00076C7A">
        <w:rPr>
          <w:rFonts w:cs="David" w:hint="cs"/>
          <w:rtl/>
        </w:rPr>
        <w:tab/>
        <w:t xml:space="preserve">אני מציע שנאשר את זה, כפוף לכך שעד יום שני לא נניח את זה, ואם תהיינה הערות או בקשות, אני כמובן  גם אבדוק מול יושב ראש הכנסת. אני מבקש שתסמיכו אותי לעוד דבר אחד, שבהנחה שתהיינה הערות למרכיב אחד או לשניים, ואם מרכיבים אחרים - לא תהיינה הערות לגביהם, מה שיוסכם אנחנו נוכל להניח, את השאר אנחנו נחזיר לכאן למליאת הוועדה. </w:t>
      </w:r>
    </w:p>
    <w:p w14:paraId="6D947F1F" w14:textId="77777777" w:rsidR="00076C7A" w:rsidRPr="00076C7A" w:rsidRDefault="00076C7A" w:rsidP="00076C7A">
      <w:pPr>
        <w:keepLines/>
        <w:bidi/>
        <w:jc w:val="both"/>
        <w:rPr>
          <w:rFonts w:cs="David" w:hint="cs"/>
          <w:rtl/>
        </w:rPr>
      </w:pPr>
    </w:p>
    <w:p w14:paraId="74DDC35E" w14:textId="77777777" w:rsidR="00076C7A" w:rsidRPr="00076C7A" w:rsidRDefault="00076C7A" w:rsidP="00076C7A">
      <w:pPr>
        <w:keepLines/>
        <w:bidi/>
        <w:jc w:val="both"/>
        <w:rPr>
          <w:rFonts w:cs="David" w:hint="cs"/>
          <w:rtl/>
        </w:rPr>
      </w:pPr>
      <w:r w:rsidRPr="00076C7A">
        <w:rPr>
          <w:rFonts w:cs="David" w:hint="cs"/>
          <w:u w:val="single"/>
          <w:rtl/>
        </w:rPr>
        <w:t>אתי בן-יוסף:</w:t>
      </w:r>
    </w:p>
    <w:p w14:paraId="7A9CD7C5" w14:textId="77777777" w:rsidR="00076C7A" w:rsidRPr="00076C7A" w:rsidRDefault="00076C7A" w:rsidP="00076C7A">
      <w:pPr>
        <w:keepLines/>
        <w:bidi/>
        <w:jc w:val="both"/>
        <w:rPr>
          <w:rFonts w:cs="David" w:hint="cs"/>
          <w:rtl/>
        </w:rPr>
      </w:pPr>
    </w:p>
    <w:p w14:paraId="6E0E8CAF" w14:textId="77777777" w:rsidR="00076C7A" w:rsidRPr="00076C7A" w:rsidRDefault="00076C7A" w:rsidP="00076C7A">
      <w:pPr>
        <w:keepLines/>
        <w:bidi/>
        <w:jc w:val="both"/>
        <w:rPr>
          <w:rFonts w:cs="David" w:hint="cs"/>
          <w:rtl/>
        </w:rPr>
      </w:pPr>
      <w:r w:rsidRPr="00076C7A">
        <w:rPr>
          <w:rFonts w:cs="David" w:hint="cs"/>
          <w:rtl/>
        </w:rPr>
        <w:tab/>
        <w:t xml:space="preserve">ממילא יש 14 יום. </w:t>
      </w:r>
    </w:p>
    <w:p w14:paraId="3F3819F9" w14:textId="77777777" w:rsidR="00076C7A" w:rsidRPr="00076C7A" w:rsidRDefault="00076C7A" w:rsidP="00076C7A">
      <w:pPr>
        <w:keepLines/>
        <w:bidi/>
        <w:jc w:val="both"/>
        <w:rPr>
          <w:rFonts w:cs="David" w:hint="cs"/>
          <w:rtl/>
        </w:rPr>
      </w:pPr>
    </w:p>
    <w:p w14:paraId="66493DCC"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22D49ADF" w14:textId="77777777" w:rsidR="00076C7A" w:rsidRPr="00076C7A" w:rsidRDefault="00076C7A" w:rsidP="00076C7A">
      <w:pPr>
        <w:bidi/>
        <w:jc w:val="both"/>
        <w:rPr>
          <w:rFonts w:cs="David" w:hint="cs"/>
          <w:rtl/>
        </w:rPr>
      </w:pPr>
    </w:p>
    <w:p w14:paraId="514615BB" w14:textId="77777777" w:rsidR="00076C7A" w:rsidRPr="00076C7A" w:rsidRDefault="00076C7A" w:rsidP="00076C7A">
      <w:pPr>
        <w:keepLines/>
        <w:bidi/>
        <w:jc w:val="both"/>
        <w:rPr>
          <w:rFonts w:cs="David" w:hint="cs"/>
          <w:rtl/>
        </w:rPr>
      </w:pPr>
      <w:r w:rsidRPr="00076C7A">
        <w:rPr>
          <w:rFonts w:cs="David" w:hint="cs"/>
          <w:rtl/>
        </w:rPr>
        <w:tab/>
        <w:t xml:space="preserve">אני רוצה להניח את זה להסתייגויות, כשזה מוסכם. אני לא אניח את זה להסתייגויות ואגיד: בואו עכשיו נסתייג, אני לא רוצה, אין סיבה. אבל אם יהיה מצב שנניח לדבר אחד תהיה הסתייגות וארבעה מוסכמים, עם הארבעה אפשר להתקדם ואת אותו אחד אפשר לבודד. אני מבין שזה מאושר פה אחד. </w:t>
      </w:r>
    </w:p>
    <w:p w14:paraId="08BC9408" w14:textId="77777777" w:rsidR="00076C7A" w:rsidRPr="00076C7A" w:rsidRDefault="00076C7A" w:rsidP="00076C7A">
      <w:pPr>
        <w:keepLines/>
        <w:bidi/>
        <w:jc w:val="both"/>
        <w:rPr>
          <w:rFonts w:cs="David" w:hint="cs"/>
          <w:rtl/>
        </w:rPr>
      </w:pPr>
    </w:p>
    <w:p w14:paraId="4587BC5D" w14:textId="77777777" w:rsidR="00076C7A" w:rsidRPr="00076C7A" w:rsidRDefault="00076C7A" w:rsidP="00076C7A">
      <w:pPr>
        <w:keepLines/>
        <w:bidi/>
        <w:jc w:val="center"/>
        <w:rPr>
          <w:rFonts w:cs="David" w:hint="cs"/>
          <w:u w:val="single"/>
          <w:rtl/>
        </w:rPr>
      </w:pPr>
      <w:r w:rsidRPr="00076C7A">
        <w:rPr>
          <w:rFonts w:cs="David"/>
          <w:rtl/>
        </w:rPr>
        <w:br w:type="page"/>
      </w:r>
      <w:r w:rsidRPr="00076C7A">
        <w:rPr>
          <w:rFonts w:cs="David" w:hint="cs"/>
          <w:u w:val="single"/>
          <w:rtl/>
        </w:rPr>
        <w:t>2. שעת שאלות לכל שרי הממשלה</w:t>
      </w:r>
    </w:p>
    <w:p w14:paraId="0352243D" w14:textId="77777777" w:rsidR="00076C7A" w:rsidRPr="00076C7A" w:rsidRDefault="00076C7A" w:rsidP="00076C7A">
      <w:pPr>
        <w:keepLines/>
        <w:bidi/>
        <w:jc w:val="center"/>
        <w:rPr>
          <w:rFonts w:cs="David" w:hint="cs"/>
          <w:u w:val="single"/>
          <w:rtl/>
        </w:rPr>
      </w:pPr>
    </w:p>
    <w:p w14:paraId="0144F395" w14:textId="77777777" w:rsidR="00076C7A" w:rsidRPr="00076C7A" w:rsidRDefault="00076C7A" w:rsidP="00076C7A">
      <w:pPr>
        <w:keepLines/>
        <w:bidi/>
        <w:jc w:val="both"/>
        <w:rPr>
          <w:rFonts w:cs="David" w:hint="cs"/>
          <w:rtl/>
        </w:rPr>
      </w:pPr>
    </w:p>
    <w:p w14:paraId="4D41502E"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5DADD643" w14:textId="77777777" w:rsidR="00076C7A" w:rsidRPr="00076C7A" w:rsidRDefault="00076C7A" w:rsidP="00076C7A">
      <w:pPr>
        <w:keepLines/>
        <w:bidi/>
        <w:jc w:val="both"/>
        <w:rPr>
          <w:rFonts w:cs="David" w:hint="cs"/>
          <w:rtl/>
        </w:rPr>
      </w:pPr>
    </w:p>
    <w:p w14:paraId="7101A21A" w14:textId="77777777" w:rsidR="00076C7A" w:rsidRPr="00076C7A" w:rsidRDefault="00076C7A" w:rsidP="00076C7A">
      <w:pPr>
        <w:keepLines/>
        <w:bidi/>
        <w:jc w:val="both"/>
        <w:rPr>
          <w:rFonts w:cs="David" w:hint="cs"/>
          <w:rtl/>
        </w:rPr>
      </w:pPr>
      <w:r w:rsidRPr="00076C7A">
        <w:rPr>
          <w:rFonts w:cs="David" w:hint="cs"/>
          <w:rtl/>
        </w:rPr>
        <w:tab/>
        <w:t xml:space="preserve">נעבור לנושא השני הכבד והמעניין. צר לי מאוד שלא נמצאו יותר חברי כנסת, שחשבו שזה מספיק חשוב. </w:t>
      </w:r>
    </w:p>
    <w:p w14:paraId="66B4B083" w14:textId="77777777" w:rsidR="00076C7A" w:rsidRPr="00076C7A" w:rsidRDefault="00076C7A" w:rsidP="00076C7A">
      <w:pPr>
        <w:keepLines/>
        <w:bidi/>
        <w:jc w:val="both"/>
        <w:rPr>
          <w:rFonts w:cs="David" w:hint="cs"/>
          <w:rtl/>
        </w:rPr>
      </w:pPr>
      <w:r w:rsidRPr="00076C7A">
        <w:rPr>
          <w:rFonts w:cs="David" w:hint="cs"/>
          <w:rtl/>
        </w:rPr>
        <w:tab/>
      </w:r>
    </w:p>
    <w:p w14:paraId="3CE46F2D"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2289E62B" w14:textId="77777777" w:rsidR="00076C7A" w:rsidRPr="00076C7A" w:rsidRDefault="00076C7A" w:rsidP="00076C7A">
      <w:pPr>
        <w:bidi/>
        <w:jc w:val="both"/>
        <w:rPr>
          <w:rFonts w:cs="David" w:hint="cs"/>
          <w:rtl/>
        </w:rPr>
      </w:pPr>
    </w:p>
    <w:p w14:paraId="1F4FCAC7" w14:textId="77777777" w:rsidR="00076C7A" w:rsidRPr="00076C7A" w:rsidRDefault="00076C7A" w:rsidP="00076C7A">
      <w:pPr>
        <w:bidi/>
        <w:jc w:val="both"/>
        <w:rPr>
          <w:rFonts w:cs="David" w:hint="cs"/>
          <w:rtl/>
        </w:rPr>
      </w:pPr>
      <w:r w:rsidRPr="00076C7A">
        <w:rPr>
          <w:rFonts w:cs="David" w:hint="cs"/>
          <w:rtl/>
        </w:rPr>
        <w:tab/>
        <w:t xml:space="preserve">הם בשדרות. </w:t>
      </w:r>
    </w:p>
    <w:p w14:paraId="5322EEE3" w14:textId="77777777" w:rsidR="00076C7A" w:rsidRPr="00076C7A" w:rsidRDefault="00076C7A" w:rsidP="00076C7A">
      <w:pPr>
        <w:bidi/>
        <w:jc w:val="both"/>
        <w:rPr>
          <w:rFonts w:cs="David" w:hint="cs"/>
          <w:rtl/>
        </w:rPr>
      </w:pPr>
    </w:p>
    <w:p w14:paraId="7E3355F3"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1275432A" w14:textId="77777777" w:rsidR="00076C7A" w:rsidRPr="00076C7A" w:rsidRDefault="00076C7A" w:rsidP="00076C7A">
      <w:pPr>
        <w:bidi/>
        <w:jc w:val="both"/>
        <w:rPr>
          <w:rFonts w:cs="David" w:hint="cs"/>
          <w:rtl/>
        </w:rPr>
      </w:pPr>
    </w:p>
    <w:p w14:paraId="379E6DB6" w14:textId="77777777" w:rsidR="00076C7A" w:rsidRPr="00076C7A" w:rsidRDefault="00076C7A" w:rsidP="00076C7A">
      <w:pPr>
        <w:bidi/>
        <w:jc w:val="both"/>
        <w:rPr>
          <w:rFonts w:cs="David" w:hint="cs"/>
          <w:rtl/>
        </w:rPr>
      </w:pPr>
      <w:r w:rsidRPr="00076C7A">
        <w:rPr>
          <w:rFonts w:cs="David" w:hint="cs"/>
          <w:rtl/>
        </w:rPr>
        <w:tab/>
        <w:t xml:space="preserve"> יכול להיות, זה נכון, אבל </w:t>
      </w:r>
      <w:proofErr w:type="spellStart"/>
      <w:r w:rsidRPr="00076C7A">
        <w:rPr>
          <w:rFonts w:cs="David" w:hint="cs"/>
          <w:rtl/>
        </w:rPr>
        <w:t>היתה</w:t>
      </w:r>
      <w:proofErr w:type="spellEnd"/>
      <w:r w:rsidRPr="00076C7A">
        <w:rPr>
          <w:rFonts w:cs="David" w:hint="cs"/>
          <w:rtl/>
        </w:rPr>
        <w:t xml:space="preserve"> לי ישיבה אחרת היום, </w:t>
      </w:r>
      <w:proofErr w:type="spellStart"/>
      <w:r w:rsidRPr="00076C7A">
        <w:rPr>
          <w:rFonts w:cs="David" w:hint="cs"/>
          <w:rtl/>
        </w:rPr>
        <w:t>והיתה</w:t>
      </w:r>
      <w:proofErr w:type="spellEnd"/>
      <w:r w:rsidRPr="00076C7A">
        <w:rPr>
          <w:rFonts w:cs="David" w:hint="cs"/>
          <w:rtl/>
        </w:rPr>
        <w:t xml:space="preserve"> בה נוכחות הרבה יותר רצינית, אז עדיין זה עניין יחסי. </w:t>
      </w:r>
    </w:p>
    <w:p w14:paraId="53E3B595" w14:textId="77777777" w:rsidR="00076C7A" w:rsidRPr="00076C7A" w:rsidRDefault="00076C7A" w:rsidP="00076C7A">
      <w:pPr>
        <w:bidi/>
        <w:jc w:val="both"/>
        <w:rPr>
          <w:rFonts w:cs="David" w:hint="cs"/>
          <w:rtl/>
        </w:rPr>
      </w:pPr>
    </w:p>
    <w:p w14:paraId="61BA067E"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38980928" w14:textId="77777777" w:rsidR="00076C7A" w:rsidRPr="00076C7A" w:rsidRDefault="00076C7A" w:rsidP="00076C7A">
      <w:pPr>
        <w:keepLines/>
        <w:bidi/>
        <w:jc w:val="both"/>
        <w:rPr>
          <w:rFonts w:cs="David" w:hint="cs"/>
          <w:u w:val="single"/>
          <w:rtl/>
        </w:rPr>
      </w:pPr>
    </w:p>
    <w:p w14:paraId="3BA42743" w14:textId="77777777" w:rsidR="00076C7A" w:rsidRPr="00076C7A" w:rsidRDefault="00076C7A" w:rsidP="00076C7A">
      <w:pPr>
        <w:keepLines/>
        <w:bidi/>
        <w:jc w:val="both"/>
        <w:rPr>
          <w:rFonts w:cs="David" w:hint="cs"/>
          <w:rtl/>
        </w:rPr>
      </w:pPr>
      <w:r w:rsidRPr="00076C7A">
        <w:rPr>
          <w:rFonts w:cs="David" w:hint="cs"/>
          <w:rtl/>
        </w:rPr>
        <w:tab/>
        <w:t xml:space="preserve">אדוני היושב ראש, מכיוון שזה באמת אחד מהנושאים שהיו בעבר בכנסת, ואני ניסיתי לבדוק איך זה היה בשנת 2000, אם זה הוכיח את עצמו, הדבר היחיד שנותר לי זה לשאול את מזכירות הסיעות הוותיקות. נאמר כבר אז, שזה היה בין שעה לשעה וחצי מאוד </w:t>
      </w:r>
      <w:proofErr w:type="spellStart"/>
      <w:r w:rsidRPr="00076C7A">
        <w:rPr>
          <w:rFonts w:cs="David" w:hint="cs"/>
          <w:rtl/>
        </w:rPr>
        <w:t>מאוד</w:t>
      </w:r>
      <w:proofErr w:type="spellEnd"/>
      <w:r w:rsidRPr="00076C7A">
        <w:rPr>
          <w:rFonts w:cs="David" w:hint="cs"/>
          <w:rtl/>
        </w:rPr>
        <w:t xml:space="preserve"> מרתקת, שבה ישבו חלק מהממשלה, חלק מהשרים, ובחלק מהדיון גם ראש ממשלה, ונתקיים מנגנון של שעת שאלות ישירות לשרים. </w:t>
      </w:r>
    </w:p>
    <w:p w14:paraId="2383061D" w14:textId="77777777" w:rsidR="00076C7A" w:rsidRPr="00076C7A" w:rsidRDefault="00076C7A" w:rsidP="00076C7A">
      <w:pPr>
        <w:keepLines/>
        <w:bidi/>
        <w:jc w:val="both"/>
        <w:rPr>
          <w:rFonts w:cs="David" w:hint="cs"/>
          <w:rtl/>
        </w:rPr>
      </w:pPr>
    </w:p>
    <w:p w14:paraId="748E5907" w14:textId="77777777" w:rsidR="00076C7A" w:rsidRPr="00076C7A" w:rsidRDefault="00076C7A" w:rsidP="00076C7A">
      <w:pPr>
        <w:keepLines/>
        <w:bidi/>
        <w:jc w:val="both"/>
        <w:rPr>
          <w:rFonts w:cs="David" w:hint="cs"/>
          <w:rtl/>
        </w:rPr>
      </w:pPr>
      <w:r w:rsidRPr="00076C7A">
        <w:rPr>
          <w:rFonts w:cs="David" w:hint="cs"/>
          <w:rtl/>
        </w:rPr>
        <w:tab/>
        <w:t xml:space="preserve">אני העליתי את הסוגיה הזאת, כשבהתחלה היא נידונה בנשיאות, ואני מודה שלא אחת היא גם </w:t>
      </w:r>
      <w:proofErr w:type="spellStart"/>
      <w:r w:rsidRPr="00076C7A">
        <w:rPr>
          <w:rFonts w:cs="David" w:hint="cs"/>
          <w:rtl/>
        </w:rPr>
        <w:t>היתה</w:t>
      </w:r>
      <w:proofErr w:type="spellEnd"/>
      <w:r w:rsidRPr="00076C7A">
        <w:rPr>
          <w:rFonts w:cs="David" w:hint="cs"/>
          <w:rtl/>
        </w:rPr>
        <w:t xml:space="preserve"> על שולחני כיושבת ראש הוועדה ולאחר מכן כשרה המקשרת. אני חושבת שזה איזשהו מנגנון, שמאפשר לכנסת יכולת כניסה לתוך המשרדים עצמם, ויותר מזה, שר שהוא שר מקצועי שאמון על משרד מקצועי, מן הראוי שהוא יידע שהוא צריך לדעת בכל נושא ועניין. זה גם ישפר את איכות העבודה, את יכולת העמידה של שר לענות על שאלות בזמן אמת. מכיוון שנעשתה כבר עבודה קודמת בכנסת הקודמת בסוגיה הזאת, וזאת לא הפעם הראשונה שמציעים כזה דבר, וזאת לא הכנסת הראשונה שתוביל מהלך כזה, אני חושבת שאם נלך לקראת סוגיה כזאת, סוגיה כבדה שצריכים לדון בה בפורום כזה </w:t>
      </w:r>
      <w:r w:rsidRPr="00076C7A">
        <w:rPr>
          <w:rFonts w:cs="David"/>
          <w:rtl/>
        </w:rPr>
        <w:t>–</w:t>
      </w:r>
      <w:r w:rsidRPr="00076C7A">
        <w:rPr>
          <w:rFonts w:cs="David" w:hint="cs"/>
          <w:rtl/>
        </w:rPr>
        <w:t xml:space="preserve"> אולי צריך לזמן מראש את כל יושבי ראש הסיעות באופן אישי, לא כחברי ועדה. כל יושב ראש סיעה של הבית הזה יאמר את דעתו בעניין הזה, נפתח דיון יותר רחב, נציג מה קורה בעולם, ולכן הייתי מציעה שאולי נדחה את זה למועד אחר, כאשר מראש תינתן הזמנה לכל יושבי ראש הסיעות להשתתף בדיון הזה. </w:t>
      </w:r>
    </w:p>
    <w:p w14:paraId="13FA6139" w14:textId="77777777" w:rsidR="00076C7A" w:rsidRPr="00076C7A" w:rsidRDefault="00076C7A" w:rsidP="00076C7A">
      <w:pPr>
        <w:keepLines/>
        <w:bidi/>
        <w:jc w:val="both"/>
        <w:rPr>
          <w:rFonts w:cs="David" w:hint="cs"/>
          <w:rtl/>
        </w:rPr>
      </w:pPr>
    </w:p>
    <w:p w14:paraId="07708EF8"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0429699C" w14:textId="77777777" w:rsidR="00076C7A" w:rsidRPr="00076C7A" w:rsidRDefault="00076C7A" w:rsidP="00076C7A">
      <w:pPr>
        <w:keepLines/>
        <w:bidi/>
        <w:jc w:val="both"/>
        <w:rPr>
          <w:rFonts w:cs="David" w:hint="cs"/>
          <w:rtl/>
        </w:rPr>
      </w:pPr>
    </w:p>
    <w:p w14:paraId="43C52AE9" w14:textId="77777777" w:rsidR="00076C7A" w:rsidRPr="00076C7A" w:rsidRDefault="00076C7A" w:rsidP="00076C7A">
      <w:pPr>
        <w:keepLines/>
        <w:bidi/>
        <w:jc w:val="both"/>
        <w:rPr>
          <w:rFonts w:cs="David" w:hint="cs"/>
          <w:rtl/>
        </w:rPr>
      </w:pPr>
      <w:r w:rsidRPr="00076C7A">
        <w:rPr>
          <w:rFonts w:cs="David" w:hint="cs"/>
          <w:rtl/>
        </w:rPr>
        <w:tab/>
        <w:t xml:space="preserve">אני מוכן לקבל את ההצעה, אבל בהסתייגות אחת. אני ביקשתי מדוקטור חן </w:t>
      </w:r>
      <w:proofErr w:type="spellStart"/>
      <w:r w:rsidRPr="00076C7A">
        <w:rPr>
          <w:rFonts w:cs="David" w:hint="cs"/>
          <w:rtl/>
        </w:rPr>
        <w:t>פרידברג</w:t>
      </w:r>
      <w:proofErr w:type="spellEnd"/>
      <w:r w:rsidRPr="00076C7A">
        <w:rPr>
          <w:rFonts w:cs="David" w:hint="cs"/>
          <w:rtl/>
        </w:rPr>
        <w:t xml:space="preserve"> שפגשתי במכון הישראלי לדמוקרטיה - ואני מניח שזה לא הכובע היחיד שלך, אבל רציתי - לשמוע איזושהי התייחסות וסקירה. נדמה לי שאת זה כדאי ואפשר לעשות, כי גם נוכל להפיץ את זה כחלק מהחומר שמופץ לחברים, כך שיהיה להם איזשהו בסיס כשהם יבואו. </w:t>
      </w:r>
    </w:p>
    <w:p w14:paraId="7E0C110C" w14:textId="77777777" w:rsidR="00076C7A" w:rsidRPr="00076C7A" w:rsidRDefault="00076C7A" w:rsidP="00076C7A">
      <w:pPr>
        <w:keepLines/>
        <w:bidi/>
        <w:jc w:val="both"/>
        <w:rPr>
          <w:rFonts w:cs="David" w:hint="cs"/>
          <w:rtl/>
        </w:rPr>
      </w:pPr>
    </w:p>
    <w:p w14:paraId="2FF6E27C"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2D5B82E5" w14:textId="77777777" w:rsidR="00076C7A" w:rsidRPr="00076C7A" w:rsidRDefault="00076C7A" w:rsidP="00076C7A">
      <w:pPr>
        <w:keepLines/>
        <w:bidi/>
        <w:jc w:val="both"/>
        <w:rPr>
          <w:rFonts w:cs="David" w:hint="cs"/>
          <w:u w:val="single"/>
          <w:rtl/>
        </w:rPr>
      </w:pPr>
    </w:p>
    <w:p w14:paraId="2AB9487C" w14:textId="77777777" w:rsidR="00076C7A" w:rsidRPr="00076C7A" w:rsidRDefault="00076C7A" w:rsidP="00076C7A">
      <w:pPr>
        <w:keepLines/>
        <w:bidi/>
        <w:jc w:val="both"/>
        <w:rPr>
          <w:rFonts w:cs="David" w:hint="cs"/>
          <w:rtl/>
        </w:rPr>
      </w:pPr>
      <w:r w:rsidRPr="00076C7A">
        <w:rPr>
          <w:rFonts w:cs="David" w:hint="cs"/>
          <w:rtl/>
        </w:rPr>
        <w:tab/>
        <w:t xml:space="preserve">השאלה מה היא רוצה, האם היא תרצה להציג את זה בפני כל יושבי ראש הוועדות.  </w:t>
      </w:r>
    </w:p>
    <w:p w14:paraId="211E86DA" w14:textId="77777777" w:rsidR="00076C7A" w:rsidRPr="00076C7A" w:rsidRDefault="00076C7A" w:rsidP="00076C7A">
      <w:pPr>
        <w:keepLines/>
        <w:bidi/>
        <w:jc w:val="both"/>
        <w:rPr>
          <w:rFonts w:cs="David" w:hint="cs"/>
          <w:rtl/>
        </w:rPr>
      </w:pPr>
    </w:p>
    <w:p w14:paraId="2B282FD0"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3FBF1781" w14:textId="77777777" w:rsidR="00076C7A" w:rsidRPr="00076C7A" w:rsidRDefault="00076C7A" w:rsidP="00076C7A">
      <w:pPr>
        <w:keepLines/>
        <w:bidi/>
        <w:jc w:val="both"/>
        <w:rPr>
          <w:rFonts w:cs="David" w:hint="cs"/>
          <w:rtl/>
        </w:rPr>
      </w:pPr>
    </w:p>
    <w:p w14:paraId="20F57AA5" w14:textId="77777777" w:rsidR="00076C7A" w:rsidRPr="00076C7A" w:rsidRDefault="00076C7A" w:rsidP="00076C7A">
      <w:pPr>
        <w:keepLines/>
        <w:bidi/>
        <w:jc w:val="both"/>
        <w:rPr>
          <w:rFonts w:cs="David" w:hint="cs"/>
          <w:rtl/>
        </w:rPr>
      </w:pPr>
      <w:r w:rsidRPr="00076C7A">
        <w:rPr>
          <w:rFonts w:cs="David" w:hint="cs"/>
          <w:rtl/>
        </w:rPr>
        <w:tab/>
        <w:t xml:space="preserve">את בהחלט יכולה. אם תגידי לי שאת מעדיפה לבוא עוד פעם, לא תהיה בעיה, אבל אני חושב שיכול להיות שיש יתרון מסוים, שיהיה מצע לדיון יותר מגובש. לכן אני גם הפצתי מראש את אותה סקירה שהוזמנה בשעתו על ידי יושבת ראש הכנסת הקודמת, דליה איציק, כי חשבתי שטוב שאנשים יבואו כשיש להם כבר איזשהו בסיס, אבל זה היה קצת יומרני, כי אולי היה קודם כל טוב שהם יבואו ואחר כך כבר נדאג לבסיס. אולי את מוצאת לנכון לומר חלק מהדברים עכשיו? כפי שתמצאי לנכון. </w:t>
      </w:r>
    </w:p>
    <w:p w14:paraId="046ECA10" w14:textId="77777777" w:rsidR="00076C7A" w:rsidRPr="00076C7A" w:rsidRDefault="00076C7A" w:rsidP="00076C7A">
      <w:pPr>
        <w:keepLines/>
        <w:bidi/>
        <w:jc w:val="both"/>
        <w:rPr>
          <w:rFonts w:cs="David" w:hint="cs"/>
          <w:rtl/>
        </w:rPr>
      </w:pPr>
    </w:p>
    <w:p w14:paraId="294A6B2E" w14:textId="77777777" w:rsidR="00076C7A" w:rsidRPr="00076C7A" w:rsidRDefault="00076C7A" w:rsidP="00076C7A">
      <w:pPr>
        <w:keepLines/>
        <w:bidi/>
        <w:jc w:val="both"/>
        <w:rPr>
          <w:rFonts w:cs="David" w:hint="cs"/>
          <w:rtl/>
        </w:rPr>
      </w:pPr>
      <w:r w:rsidRPr="00076C7A">
        <w:rPr>
          <w:rFonts w:cs="David" w:hint="cs"/>
          <w:u w:val="single"/>
          <w:rtl/>
        </w:rPr>
        <w:t xml:space="preserve">חן </w:t>
      </w:r>
      <w:proofErr w:type="spellStart"/>
      <w:r w:rsidRPr="00076C7A">
        <w:rPr>
          <w:rFonts w:cs="David" w:hint="cs"/>
          <w:u w:val="single"/>
          <w:rtl/>
        </w:rPr>
        <w:t>פרידברג</w:t>
      </w:r>
      <w:proofErr w:type="spellEnd"/>
      <w:r w:rsidRPr="00076C7A">
        <w:rPr>
          <w:rFonts w:cs="David" w:hint="cs"/>
          <w:u w:val="single"/>
          <w:rtl/>
        </w:rPr>
        <w:t>:</w:t>
      </w:r>
    </w:p>
    <w:p w14:paraId="26FE935D" w14:textId="77777777" w:rsidR="00076C7A" w:rsidRPr="00076C7A" w:rsidRDefault="00076C7A" w:rsidP="00076C7A">
      <w:pPr>
        <w:keepLines/>
        <w:bidi/>
        <w:jc w:val="both"/>
        <w:rPr>
          <w:rFonts w:cs="David" w:hint="cs"/>
          <w:rtl/>
        </w:rPr>
      </w:pPr>
    </w:p>
    <w:p w14:paraId="0F680D7C" w14:textId="77777777" w:rsidR="00076C7A" w:rsidRPr="00076C7A" w:rsidRDefault="00076C7A" w:rsidP="00076C7A">
      <w:pPr>
        <w:keepLines/>
        <w:bidi/>
        <w:jc w:val="both"/>
        <w:rPr>
          <w:rFonts w:cs="David" w:hint="cs"/>
          <w:rtl/>
        </w:rPr>
      </w:pPr>
      <w:r w:rsidRPr="00076C7A">
        <w:rPr>
          <w:rFonts w:cs="David" w:hint="cs"/>
          <w:rtl/>
        </w:rPr>
        <w:tab/>
        <w:t xml:space="preserve">באתי גם לשמוע וגם קצת להשמיע. אני חייבת להגיד שמבחינה מחקרית אין הרבה עבודות שנעשו על שעת שאלות בעולם, בטח לא ספציפית מבחינת חיוב </w:t>
      </w:r>
      <w:r w:rsidRPr="00076C7A">
        <w:rPr>
          <w:rFonts w:cs="David"/>
          <w:rtl/>
        </w:rPr>
        <w:t>–</w:t>
      </w:r>
      <w:r w:rsidRPr="00076C7A">
        <w:rPr>
          <w:rFonts w:cs="David" w:hint="cs"/>
          <w:rtl/>
        </w:rPr>
        <w:t xml:space="preserve"> אני מבינה שהנושא פה הוא האם לחייב שרים להיות נוכחים בשעת השאלות. </w:t>
      </w:r>
    </w:p>
    <w:p w14:paraId="25DA1874" w14:textId="77777777" w:rsidR="00076C7A" w:rsidRPr="00076C7A" w:rsidRDefault="00076C7A" w:rsidP="00076C7A">
      <w:pPr>
        <w:keepLines/>
        <w:bidi/>
        <w:jc w:val="both"/>
        <w:rPr>
          <w:rFonts w:cs="David" w:hint="cs"/>
          <w:rtl/>
        </w:rPr>
      </w:pPr>
    </w:p>
    <w:p w14:paraId="3AE8DBC7"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12443FA1" w14:textId="77777777" w:rsidR="00076C7A" w:rsidRPr="00076C7A" w:rsidRDefault="00076C7A" w:rsidP="00076C7A">
      <w:pPr>
        <w:bidi/>
        <w:jc w:val="both"/>
        <w:rPr>
          <w:rFonts w:cs="David" w:hint="cs"/>
          <w:rtl/>
        </w:rPr>
      </w:pPr>
    </w:p>
    <w:p w14:paraId="5F49D143" w14:textId="77777777" w:rsidR="00076C7A" w:rsidRPr="00076C7A" w:rsidRDefault="00076C7A" w:rsidP="00076C7A">
      <w:pPr>
        <w:keepLines/>
        <w:bidi/>
        <w:jc w:val="both"/>
        <w:rPr>
          <w:rFonts w:cs="David" w:hint="cs"/>
          <w:rtl/>
        </w:rPr>
      </w:pPr>
      <w:r w:rsidRPr="00076C7A">
        <w:rPr>
          <w:rFonts w:cs="David" w:hint="cs"/>
          <w:rtl/>
        </w:rPr>
        <w:tab/>
        <w:t xml:space="preserve"> לקבוע איזשהו מנגנון חיוב לכולם. </w:t>
      </w:r>
    </w:p>
    <w:p w14:paraId="2DEDE603" w14:textId="77777777" w:rsidR="00076C7A" w:rsidRPr="00076C7A" w:rsidRDefault="00076C7A" w:rsidP="00076C7A">
      <w:pPr>
        <w:keepLines/>
        <w:bidi/>
        <w:jc w:val="both"/>
        <w:rPr>
          <w:rFonts w:cs="David" w:hint="cs"/>
          <w:rtl/>
        </w:rPr>
      </w:pPr>
    </w:p>
    <w:p w14:paraId="1A9DBF6F" w14:textId="77777777" w:rsidR="00076C7A" w:rsidRPr="00076C7A" w:rsidRDefault="00076C7A" w:rsidP="00076C7A">
      <w:pPr>
        <w:keepLines/>
        <w:bidi/>
        <w:jc w:val="both"/>
        <w:rPr>
          <w:rFonts w:cs="David" w:hint="cs"/>
          <w:rtl/>
        </w:rPr>
      </w:pPr>
      <w:r w:rsidRPr="00076C7A">
        <w:rPr>
          <w:rFonts w:cs="David" w:hint="cs"/>
          <w:u w:val="single"/>
          <w:rtl/>
        </w:rPr>
        <w:t xml:space="preserve">חן </w:t>
      </w:r>
      <w:proofErr w:type="spellStart"/>
      <w:r w:rsidRPr="00076C7A">
        <w:rPr>
          <w:rFonts w:cs="David" w:hint="cs"/>
          <w:u w:val="single"/>
          <w:rtl/>
        </w:rPr>
        <w:t>פרידברג</w:t>
      </w:r>
      <w:proofErr w:type="spellEnd"/>
      <w:r w:rsidRPr="00076C7A">
        <w:rPr>
          <w:rFonts w:cs="David" w:hint="cs"/>
          <w:u w:val="single"/>
          <w:rtl/>
        </w:rPr>
        <w:t>:</w:t>
      </w:r>
    </w:p>
    <w:p w14:paraId="30C5BD99" w14:textId="77777777" w:rsidR="00076C7A" w:rsidRPr="00076C7A" w:rsidRDefault="00076C7A" w:rsidP="00076C7A">
      <w:pPr>
        <w:keepLines/>
        <w:bidi/>
        <w:jc w:val="both"/>
        <w:rPr>
          <w:rFonts w:cs="David" w:hint="cs"/>
          <w:rtl/>
        </w:rPr>
      </w:pPr>
    </w:p>
    <w:p w14:paraId="2D0759DE" w14:textId="77777777" w:rsidR="00076C7A" w:rsidRPr="00076C7A" w:rsidRDefault="00076C7A" w:rsidP="00076C7A">
      <w:pPr>
        <w:keepLines/>
        <w:bidi/>
        <w:jc w:val="both"/>
        <w:rPr>
          <w:rFonts w:cs="David" w:hint="cs"/>
          <w:rtl/>
        </w:rPr>
      </w:pPr>
      <w:r w:rsidRPr="00076C7A">
        <w:rPr>
          <w:rFonts w:cs="David" w:hint="cs"/>
          <w:rtl/>
        </w:rPr>
        <w:tab/>
        <w:t xml:space="preserve">קודם כל, אין לי שום בעיה להשתתף בדיון נוסף. אני אשמח, ואפילו אני אוכל להכין סקירה יותר מקיפה, אבל מהמעט שקצת אספתי בנושא, קודם כל אני יכולה להגיד לכם ששעת שאלות קיימת ב-90% מהמשטרים הפרלמנטאריים בעולם, וכל היתר זה </w:t>
      </w:r>
      <w:r w:rsidRPr="00076C7A">
        <w:rPr>
          <w:rFonts w:cs="David" w:hint="cs"/>
        </w:rPr>
        <w:t>NA</w:t>
      </w:r>
      <w:r w:rsidRPr="00076C7A">
        <w:rPr>
          <w:rFonts w:cs="David" w:hint="cs"/>
          <w:rtl/>
        </w:rPr>
        <w:t xml:space="preserve">, זאת אומרת </w:t>
      </w:r>
      <w:r w:rsidRPr="00076C7A">
        <w:rPr>
          <w:rFonts w:cs="David"/>
        </w:rPr>
        <w:t>non available</w:t>
      </w:r>
      <w:r w:rsidRPr="00076C7A">
        <w:rPr>
          <w:rFonts w:cs="David" w:hint="cs"/>
          <w:rtl/>
        </w:rPr>
        <w:t>, שלא היו נתונים. שעת שאלות זה משהו מקובל ברוב מדינות העולם, ומקובל כבר עשרות שנים. בישראל זה מקובל החל מ-</w:t>
      </w:r>
      <w:proofErr w:type="spellStart"/>
      <w:r w:rsidRPr="00076C7A">
        <w:rPr>
          <w:rFonts w:cs="David" w:hint="cs"/>
          <w:rtl/>
        </w:rPr>
        <w:t>97</w:t>
      </w:r>
      <w:proofErr w:type="spellEnd"/>
      <w:r w:rsidRPr="00076C7A">
        <w:rPr>
          <w:rFonts w:cs="David" w:hint="cs"/>
          <w:rtl/>
        </w:rPr>
        <w:t xml:space="preserve">' בפעם ראשונה. </w:t>
      </w:r>
    </w:p>
    <w:p w14:paraId="0E0F77D6" w14:textId="77777777" w:rsidR="00076C7A" w:rsidRPr="00076C7A" w:rsidRDefault="00076C7A" w:rsidP="00076C7A">
      <w:pPr>
        <w:keepLines/>
        <w:bidi/>
        <w:jc w:val="both"/>
        <w:rPr>
          <w:rFonts w:cs="David" w:hint="cs"/>
          <w:rtl/>
        </w:rPr>
      </w:pPr>
    </w:p>
    <w:p w14:paraId="02750C96" w14:textId="77777777" w:rsidR="00076C7A" w:rsidRPr="00076C7A" w:rsidRDefault="00076C7A" w:rsidP="00076C7A">
      <w:pPr>
        <w:bidi/>
        <w:jc w:val="both"/>
        <w:rPr>
          <w:rFonts w:cs="David" w:hint="cs"/>
          <w:rtl/>
        </w:rPr>
      </w:pPr>
      <w:r w:rsidRPr="00076C7A">
        <w:rPr>
          <w:rFonts w:cs="David" w:hint="cs"/>
          <w:u w:val="single"/>
          <w:rtl/>
        </w:rPr>
        <w:t>תמר כנפו:</w:t>
      </w:r>
    </w:p>
    <w:p w14:paraId="5F7080AD" w14:textId="77777777" w:rsidR="00076C7A" w:rsidRPr="00076C7A" w:rsidRDefault="00076C7A" w:rsidP="00076C7A">
      <w:pPr>
        <w:bidi/>
        <w:jc w:val="both"/>
        <w:rPr>
          <w:rFonts w:cs="David" w:hint="cs"/>
          <w:rtl/>
        </w:rPr>
      </w:pPr>
    </w:p>
    <w:p w14:paraId="7A0550CD" w14:textId="77777777" w:rsidR="00076C7A" w:rsidRPr="00076C7A" w:rsidRDefault="00076C7A" w:rsidP="00076C7A">
      <w:pPr>
        <w:bidi/>
        <w:jc w:val="both"/>
        <w:rPr>
          <w:rFonts w:cs="David" w:hint="cs"/>
          <w:rtl/>
        </w:rPr>
      </w:pPr>
      <w:r w:rsidRPr="00076C7A">
        <w:rPr>
          <w:rFonts w:cs="David" w:hint="cs"/>
          <w:rtl/>
        </w:rPr>
        <w:tab/>
        <w:t xml:space="preserve">מה פתאום, </w:t>
      </w:r>
      <w:proofErr w:type="spellStart"/>
      <w:r w:rsidRPr="00076C7A">
        <w:rPr>
          <w:rFonts w:cs="David" w:hint="cs"/>
          <w:rtl/>
        </w:rPr>
        <w:t>היתה</w:t>
      </w:r>
      <w:proofErr w:type="spellEnd"/>
      <w:r w:rsidRPr="00076C7A">
        <w:rPr>
          <w:rFonts w:cs="David" w:hint="cs"/>
          <w:rtl/>
        </w:rPr>
        <w:t xml:space="preserve"> שעת שאלות - - -</w:t>
      </w:r>
    </w:p>
    <w:p w14:paraId="38F9C527" w14:textId="77777777" w:rsidR="00076C7A" w:rsidRPr="00076C7A" w:rsidRDefault="00076C7A" w:rsidP="00076C7A">
      <w:pPr>
        <w:keepLines/>
        <w:bidi/>
        <w:jc w:val="both"/>
        <w:rPr>
          <w:rFonts w:cs="David" w:hint="cs"/>
          <w:rtl/>
        </w:rPr>
      </w:pPr>
    </w:p>
    <w:p w14:paraId="610D4C99"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564064D8" w14:textId="77777777" w:rsidR="00076C7A" w:rsidRPr="00076C7A" w:rsidRDefault="00076C7A" w:rsidP="00076C7A">
      <w:pPr>
        <w:keepLines/>
        <w:bidi/>
        <w:jc w:val="both"/>
        <w:rPr>
          <w:rFonts w:cs="David" w:hint="cs"/>
          <w:u w:val="single"/>
          <w:rtl/>
        </w:rPr>
      </w:pPr>
    </w:p>
    <w:p w14:paraId="7F699572" w14:textId="77777777" w:rsidR="00076C7A" w:rsidRPr="00076C7A" w:rsidRDefault="00076C7A" w:rsidP="00076C7A">
      <w:pPr>
        <w:keepLines/>
        <w:bidi/>
        <w:jc w:val="both"/>
        <w:rPr>
          <w:rFonts w:cs="David" w:hint="cs"/>
          <w:rtl/>
        </w:rPr>
      </w:pPr>
      <w:r w:rsidRPr="00076C7A">
        <w:rPr>
          <w:rFonts w:cs="David" w:hint="cs"/>
          <w:rtl/>
        </w:rPr>
        <w:tab/>
      </w:r>
      <w:proofErr w:type="spellStart"/>
      <w:r w:rsidRPr="00076C7A">
        <w:rPr>
          <w:rFonts w:cs="David" w:hint="cs"/>
          <w:rtl/>
        </w:rPr>
        <w:t>היתה</w:t>
      </w:r>
      <w:proofErr w:type="spellEnd"/>
      <w:r w:rsidRPr="00076C7A">
        <w:rPr>
          <w:rFonts w:cs="David" w:hint="cs"/>
          <w:rtl/>
        </w:rPr>
        <w:t xml:space="preserve"> שעת שאלות חצי שנה. על פי התקנון שהיה, זו שעת שאלות שיושמה בפרק זמן של חצי שנה בשנת 2000 ולא נמשכה. </w:t>
      </w:r>
    </w:p>
    <w:p w14:paraId="10973499" w14:textId="77777777" w:rsidR="00076C7A" w:rsidRPr="00076C7A" w:rsidRDefault="00076C7A" w:rsidP="00076C7A">
      <w:pPr>
        <w:keepLines/>
        <w:bidi/>
        <w:jc w:val="both"/>
        <w:rPr>
          <w:rFonts w:cs="David" w:hint="cs"/>
          <w:rtl/>
        </w:rPr>
      </w:pPr>
    </w:p>
    <w:p w14:paraId="13C98091" w14:textId="77777777" w:rsidR="00076C7A" w:rsidRPr="00076C7A" w:rsidRDefault="00076C7A" w:rsidP="00076C7A">
      <w:pPr>
        <w:keepLines/>
        <w:bidi/>
        <w:jc w:val="both"/>
        <w:rPr>
          <w:rFonts w:cs="David" w:hint="cs"/>
          <w:rtl/>
        </w:rPr>
      </w:pPr>
      <w:r w:rsidRPr="00076C7A">
        <w:rPr>
          <w:rFonts w:cs="David" w:hint="cs"/>
          <w:u w:val="single"/>
          <w:rtl/>
        </w:rPr>
        <w:t xml:space="preserve">חן </w:t>
      </w:r>
      <w:proofErr w:type="spellStart"/>
      <w:r w:rsidRPr="00076C7A">
        <w:rPr>
          <w:rFonts w:cs="David" w:hint="cs"/>
          <w:u w:val="single"/>
          <w:rtl/>
        </w:rPr>
        <w:t>פרידברג</w:t>
      </w:r>
      <w:proofErr w:type="spellEnd"/>
      <w:r w:rsidRPr="00076C7A">
        <w:rPr>
          <w:rFonts w:cs="David" w:hint="cs"/>
          <w:u w:val="single"/>
          <w:rtl/>
        </w:rPr>
        <w:t>:</w:t>
      </w:r>
    </w:p>
    <w:p w14:paraId="3455E9E2" w14:textId="77777777" w:rsidR="00076C7A" w:rsidRPr="00076C7A" w:rsidRDefault="00076C7A" w:rsidP="00076C7A">
      <w:pPr>
        <w:keepLines/>
        <w:bidi/>
        <w:jc w:val="both"/>
        <w:rPr>
          <w:rFonts w:cs="David" w:hint="cs"/>
          <w:rtl/>
        </w:rPr>
      </w:pPr>
    </w:p>
    <w:p w14:paraId="5EFA4736" w14:textId="77777777" w:rsidR="00076C7A" w:rsidRPr="00076C7A" w:rsidRDefault="00076C7A" w:rsidP="00076C7A">
      <w:pPr>
        <w:keepLines/>
        <w:bidi/>
        <w:jc w:val="both"/>
        <w:rPr>
          <w:rFonts w:cs="David" w:hint="cs"/>
          <w:rtl/>
        </w:rPr>
      </w:pPr>
      <w:r w:rsidRPr="00076C7A">
        <w:rPr>
          <w:rFonts w:cs="David" w:hint="cs"/>
          <w:rtl/>
        </w:rPr>
        <w:tab/>
        <w:t>יש החלטה בנושא מ-</w:t>
      </w:r>
      <w:proofErr w:type="spellStart"/>
      <w:r w:rsidRPr="00076C7A">
        <w:rPr>
          <w:rFonts w:cs="David" w:hint="cs"/>
          <w:rtl/>
        </w:rPr>
        <w:t>97</w:t>
      </w:r>
      <w:proofErr w:type="spellEnd"/>
      <w:r w:rsidRPr="00076C7A">
        <w:rPr>
          <w:rFonts w:cs="David" w:hint="cs"/>
          <w:rtl/>
        </w:rPr>
        <w:t xml:space="preserve">' בתקנון הכנסת, אבל לא משהו שיושם. </w:t>
      </w:r>
    </w:p>
    <w:p w14:paraId="428AC0BA" w14:textId="77777777" w:rsidR="00076C7A" w:rsidRPr="00076C7A" w:rsidRDefault="00076C7A" w:rsidP="00076C7A">
      <w:pPr>
        <w:keepLines/>
        <w:bidi/>
        <w:jc w:val="both"/>
        <w:rPr>
          <w:rFonts w:cs="David" w:hint="cs"/>
          <w:rtl/>
        </w:rPr>
      </w:pPr>
    </w:p>
    <w:p w14:paraId="60107ECD" w14:textId="77777777" w:rsidR="00076C7A" w:rsidRPr="00076C7A" w:rsidRDefault="00076C7A" w:rsidP="00076C7A">
      <w:pPr>
        <w:bidi/>
        <w:jc w:val="both"/>
        <w:rPr>
          <w:rFonts w:cs="David" w:hint="cs"/>
          <w:rtl/>
        </w:rPr>
      </w:pPr>
      <w:r w:rsidRPr="00076C7A">
        <w:rPr>
          <w:rFonts w:cs="David" w:hint="cs"/>
          <w:u w:val="single"/>
          <w:rtl/>
        </w:rPr>
        <w:t>תמר כנפו:</w:t>
      </w:r>
    </w:p>
    <w:p w14:paraId="73DD7981" w14:textId="77777777" w:rsidR="00076C7A" w:rsidRPr="00076C7A" w:rsidRDefault="00076C7A" w:rsidP="00076C7A">
      <w:pPr>
        <w:bidi/>
        <w:jc w:val="both"/>
        <w:rPr>
          <w:rFonts w:cs="David" w:hint="cs"/>
          <w:rtl/>
        </w:rPr>
      </w:pPr>
    </w:p>
    <w:p w14:paraId="128B2D72" w14:textId="77777777" w:rsidR="00076C7A" w:rsidRPr="00076C7A" w:rsidRDefault="00076C7A" w:rsidP="00076C7A">
      <w:pPr>
        <w:bidi/>
        <w:jc w:val="both"/>
        <w:rPr>
          <w:rFonts w:cs="David" w:hint="cs"/>
          <w:rtl/>
        </w:rPr>
      </w:pPr>
      <w:r w:rsidRPr="00076C7A">
        <w:rPr>
          <w:rFonts w:cs="David" w:hint="cs"/>
          <w:rtl/>
        </w:rPr>
        <w:tab/>
        <w:t xml:space="preserve">אבל שעת שאלות </w:t>
      </w:r>
      <w:proofErr w:type="spellStart"/>
      <w:r w:rsidRPr="00076C7A">
        <w:rPr>
          <w:rFonts w:cs="David" w:hint="cs"/>
          <w:rtl/>
        </w:rPr>
        <w:t>היתה</w:t>
      </w:r>
      <w:proofErr w:type="spellEnd"/>
      <w:r w:rsidRPr="00076C7A">
        <w:rPr>
          <w:rFonts w:cs="David" w:hint="cs"/>
          <w:rtl/>
        </w:rPr>
        <w:t xml:space="preserve"> בכנסת. </w:t>
      </w:r>
    </w:p>
    <w:p w14:paraId="005B3154" w14:textId="77777777" w:rsidR="00076C7A" w:rsidRPr="00076C7A" w:rsidRDefault="00076C7A" w:rsidP="00076C7A">
      <w:pPr>
        <w:bidi/>
        <w:jc w:val="both"/>
        <w:rPr>
          <w:rFonts w:cs="David" w:hint="cs"/>
          <w:rtl/>
        </w:rPr>
      </w:pPr>
    </w:p>
    <w:p w14:paraId="45801EDC"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5F2CB25E" w14:textId="77777777" w:rsidR="00076C7A" w:rsidRPr="00076C7A" w:rsidRDefault="00076C7A" w:rsidP="00076C7A">
      <w:pPr>
        <w:bidi/>
        <w:jc w:val="both"/>
        <w:rPr>
          <w:rFonts w:cs="David" w:hint="cs"/>
          <w:rtl/>
        </w:rPr>
      </w:pPr>
    </w:p>
    <w:p w14:paraId="50C39D35" w14:textId="77777777" w:rsidR="00076C7A" w:rsidRPr="00076C7A" w:rsidRDefault="00076C7A" w:rsidP="00076C7A">
      <w:pPr>
        <w:bidi/>
        <w:jc w:val="both"/>
        <w:rPr>
          <w:rFonts w:cs="David" w:hint="cs"/>
          <w:rtl/>
        </w:rPr>
      </w:pPr>
      <w:r w:rsidRPr="00076C7A">
        <w:rPr>
          <w:rFonts w:cs="David" w:hint="cs"/>
          <w:rtl/>
        </w:rPr>
        <w:tab/>
        <w:t xml:space="preserve">היה </w:t>
      </w:r>
      <w:proofErr w:type="spellStart"/>
      <w:r w:rsidRPr="00076C7A">
        <w:rPr>
          <w:rFonts w:cs="David" w:hint="cs"/>
          <w:rtl/>
        </w:rPr>
        <w:t>פינג</w:t>
      </w:r>
      <w:proofErr w:type="spellEnd"/>
      <w:r w:rsidRPr="00076C7A">
        <w:rPr>
          <w:rFonts w:cs="David" w:hint="cs"/>
          <w:rtl/>
        </w:rPr>
        <w:t>-</w:t>
      </w:r>
      <w:proofErr w:type="spellStart"/>
      <w:r w:rsidRPr="00076C7A">
        <w:rPr>
          <w:rFonts w:cs="David" w:hint="cs"/>
          <w:rtl/>
        </w:rPr>
        <w:t>פונג</w:t>
      </w:r>
      <w:proofErr w:type="spellEnd"/>
      <w:r w:rsidRPr="00076C7A">
        <w:rPr>
          <w:rFonts w:cs="David" w:hint="cs"/>
          <w:rtl/>
        </w:rPr>
        <w:t xml:space="preserve">. </w:t>
      </w:r>
    </w:p>
    <w:p w14:paraId="7B72EB05" w14:textId="77777777" w:rsidR="00076C7A" w:rsidRPr="00076C7A" w:rsidRDefault="00076C7A" w:rsidP="00076C7A">
      <w:pPr>
        <w:keepLines/>
        <w:bidi/>
        <w:jc w:val="both"/>
        <w:rPr>
          <w:rFonts w:cs="David" w:hint="cs"/>
          <w:rtl/>
        </w:rPr>
      </w:pPr>
    </w:p>
    <w:p w14:paraId="02AF06D2" w14:textId="77777777" w:rsidR="00076C7A" w:rsidRPr="00076C7A" w:rsidRDefault="00076C7A" w:rsidP="00076C7A">
      <w:pPr>
        <w:keepLines/>
        <w:bidi/>
        <w:jc w:val="both"/>
        <w:rPr>
          <w:rFonts w:cs="David" w:hint="cs"/>
          <w:rtl/>
        </w:rPr>
      </w:pPr>
      <w:r w:rsidRPr="00076C7A">
        <w:rPr>
          <w:rFonts w:cs="David" w:hint="cs"/>
          <w:u w:val="single"/>
          <w:rtl/>
        </w:rPr>
        <w:t xml:space="preserve">חן </w:t>
      </w:r>
      <w:proofErr w:type="spellStart"/>
      <w:r w:rsidRPr="00076C7A">
        <w:rPr>
          <w:rFonts w:cs="David" w:hint="cs"/>
          <w:u w:val="single"/>
          <w:rtl/>
        </w:rPr>
        <w:t>פרידברג</w:t>
      </w:r>
      <w:proofErr w:type="spellEnd"/>
      <w:r w:rsidRPr="00076C7A">
        <w:rPr>
          <w:rFonts w:cs="David" w:hint="cs"/>
          <w:u w:val="single"/>
          <w:rtl/>
        </w:rPr>
        <w:t>:</w:t>
      </w:r>
    </w:p>
    <w:p w14:paraId="0FA55E44" w14:textId="77777777" w:rsidR="00076C7A" w:rsidRPr="00076C7A" w:rsidRDefault="00076C7A" w:rsidP="00076C7A">
      <w:pPr>
        <w:keepLines/>
        <w:bidi/>
        <w:jc w:val="both"/>
        <w:rPr>
          <w:rFonts w:cs="David" w:hint="cs"/>
          <w:rtl/>
        </w:rPr>
      </w:pPr>
    </w:p>
    <w:p w14:paraId="561DFE1E" w14:textId="77777777" w:rsidR="00076C7A" w:rsidRPr="00076C7A" w:rsidRDefault="00076C7A" w:rsidP="00076C7A">
      <w:pPr>
        <w:keepLines/>
        <w:bidi/>
        <w:jc w:val="both"/>
        <w:rPr>
          <w:rFonts w:cs="David" w:hint="cs"/>
          <w:rtl/>
        </w:rPr>
      </w:pPr>
      <w:r w:rsidRPr="00076C7A">
        <w:rPr>
          <w:rFonts w:cs="David" w:hint="cs"/>
          <w:rtl/>
        </w:rPr>
        <w:tab/>
        <w:t xml:space="preserve"> את מדברת על השאילתות המהירות. </w:t>
      </w:r>
    </w:p>
    <w:p w14:paraId="57AAA435" w14:textId="77777777" w:rsidR="00076C7A" w:rsidRPr="00076C7A" w:rsidRDefault="00076C7A" w:rsidP="00076C7A">
      <w:pPr>
        <w:keepLines/>
        <w:bidi/>
        <w:jc w:val="both"/>
        <w:rPr>
          <w:rFonts w:cs="David" w:hint="cs"/>
          <w:rtl/>
        </w:rPr>
      </w:pPr>
    </w:p>
    <w:p w14:paraId="486A60E4" w14:textId="77777777" w:rsidR="00076C7A" w:rsidRPr="00076C7A" w:rsidRDefault="00076C7A" w:rsidP="00076C7A">
      <w:pPr>
        <w:bidi/>
        <w:jc w:val="both"/>
        <w:rPr>
          <w:rFonts w:cs="David" w:hint="cs"/>
          <w:rtl/>
        </w:rPr>
      </w:pPr>
      <w:r w:rsidRPr="00076C7A">
        <w:rPr>
          <w:rFonts w:cs="David" w:hint="cs"/>
          <w:u w:val="single"/>
          <w:rtl/>
        </w:rPr>
        <w:t>תמר כנפו:</w:t>
      </w:r>
    </w:p>
    <w:p w14:paraId="3413EA4A" w14:textId="77777777" w:rsidR="00076C7A" w:rsidRPr="00076C7A" w:rsidRDefault="00076C7A" w:rsidP="00076C7A">
      <w:pPr>
        <w:bidi/>
        <w:jc w:val="both"/>
        <w:rPr>
          <w:rFonts w:cs="David" w:hint="cs"/>
          <w:rtl/>
        </w:rPr>
      </w:pPr>
    </w:p>
    <w:p w14:paraId="7B0FDC17" w14:textId="77777777" w:rsidR="00076C7A" w:rsidRPr="00076C7A" w:rsidRDefault="00076C7A" w:rsidP="00076C7A">
      <w:pPr>
        <w:bidi/>
        <w:jc w:val="both"/>
        <w:rPr>
          <w:rFonts w:cs="David" w:hint="cs"/>
          <w:rtl/>
        </w:rPr>
      </w:pPr>
      <w:r w:rsidRPr="00076C7A">
        <w:rPr>
          <w:rFonts w:cs="David" w:hint="cs"/>
          <w:rtl/>
        </w:rPr>
        <w:tab/>
        <w:t xml:space="preserve">לא, </w:t>
      </w:r>
      <w:proofErr w:type="spellStart"/>
      <w:r w:rsidRPr="00076C7A">
        <w:rPr>
          <w:rFonts w:cs="David" w:hint="cs"/>
          <w:rtl/>
        </w:rPr>
        <w:t>היתה</w:t>
      </w:r>
      <w:proofErr w:type="spellEnd"/>
      <w:r w:rsidRPr="00076C7A">
        <w:rPr>
          <w:rFonts w:cs="David" w:hint="cs"/>
          <w:rtl/>
        </w:rPr>
        <w:t xml:space="preserve"> שעת שאלות.</w:t>
      </w:r>
    </w:p>
    <w:p w14:paraId="2A7B5BF0" w14:textId="77777777" w:rsidR="00076C7A" w:rsidRPr="00076C7A" w:rsidRDefault="00076C7A" w:rsidP="00076C7A">
      <w:pPr>
        <w:bidi/>
        <w:jc w:val="both"/>
        <w:rPr>
          <w:rFonts w:cs="David" w:hint="cs"/>
          <w:rtl/>
        </w:rPr>
      </w:pPr>
    </w:p>
    <w:p w14:paraId="5982CA25"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0991E3FB" w14:textId="77777777" w:rsidR="00076C7A" w:rsidRPr="00076C7A" w:rsidRDefault="00076C7A" w:rsidP="00076C7A">
      <w:pPr>
        <w:bidi/>
        <w:jc w:val="both"/>
        <w:rPr>
          <w:rFonts w:cs="David" w:hint="cs"/>
          <w:rtl/>
        </w:rPr>
      </w:pPr>
    </w:p>
    <w:p w14:paraId="3CE3D54C" w14:textId="77777777" w:rsidR="00076C7A" w:rsidRPr="00076C7A" w:rsidRDefault="00076C7A" w:rsidP="00076C7A">
      <w:pPr>
        <w:bidi/>
        <w:jc w:val="both"/>
        <w:rPr>
          <w:rFonts w:cs="David" w:hint="cs"/>
          <w:rtl/>
        </w:rPr>
      </w:pPr>
      <w:r w:rsidRPr="00076C7A">
        <w:rPr>
          <w:rFonts w:cs="David" w:hint="cs"/>
          <w:rtl/>
        </w:rPr>
        <w:tab/>
        <w:t xml:space="preserve"> מתי?</w:t>
      </w:r>
    </w:p>
    <w:p w14:paraId="0B7A9888" w14:textId="77777777" w:rsidR="00076C7A" w:rsidRPr="00076C7A" w:rsidRDefault="00076C7A" w:rsidP="00076C7A">
      <w:pPr>
        <w:bidi/>
        <w:jc w:val="both"/>
        <w:rPr>
          <w:rFonts w:cs="David" w:hint="cs"/>
          <w:rtl/>
        </w:rPr>
      </w:pPr>
    </w:p>
    <w:p w14:paraId="793A5DAA" w14:textId="77777777" w:rsidR="00076C7A" w:rsidRPr="00076C7A" w:rsidRDefault="00076C7A" w:rsidP="00076C7A">
      <w:pPr>
        <w:bidi/>
        <w:jc w:val="both"/>
        <w:rPr>
          <w:rFonts w:cs="David" w:hint="cs"/>
          <w:rtl/>
        </w:rPr>
      </w:pPr>
      <w:r w:rsidRPr="00076C7A">
        <w:rPr>
          <w:rFonts w:cs="David" w:hint="cs"/>
          <w:u w:val="single"/>
          <w:rtl/>
        </w:rPr>
        <w:t>תמר כנפו:</w:t>
      </w:r>
    </w:p>
    <w:p w14:paraId="4F282ECE" w14:textId="77777777" w:rsidR="00076C7A" w:rsidRPr="00076C7A" w:rsidRDefault="00076C7A" w:rsidP="00076C7A">
      <w:pPr>
        <w:bidi/>
        <w:jc w:val="both"/>
        <w:rPr>
          <w:rFonts w:cs="David" w:hint="cs"/>
          <w:rtl/>
        </w:rPr>
      </w:pPr>
    </w:p>
    <w:p w14:paraId="53986BFA" w14:textId="77777777" w:rsidR="00076C7A" w:rsidRPr="00076C7A" w:rsidRDefault="00076C7A" w:rsidP="00076C7A">
      <w:pPr>
        <w:bidi/>
        <w:jc w:val="both"/>
        <w:rPr>
          <w:rFonts w:cs="David" w:hint="cs"/>
          <w:rtl/>
        </w:rPr>
      </w:pPr>
      <w:r w:rsidRPr="00076C7A">
        <w:rPr>
          <w:rFonts w:cs="David" w:hint="cs"/>
          <w:rtl/>
        </w:rPr>
        <w:tab/>
        <w:t xml:space="preserve">אני יודעת שכאשר שאול יהלום היה שר תחבורה - - - </w:t>
      </w:r>
    </w:p>
    <w:p w14:paraId="1973392E" w14:textId="77777777" w:rsidR="00076C7A" w:rsidRPr="00076C7A" w:rsidRDefault="00076C7A" w:rsidP="00076C7A">
      <w:pPr>
        <w:bidi/>
        <w:jc w:val="both"/>
        <w:rPr>
          <w:rFonts w:cs="David" w:hint="cs"/>
          <w:rtl/>
        </w:rPr>
      </w:pPr>
    </w:p>
    <w:p w14:paraId="746547A4"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6C7A45AD" w14:textId="77777777" w:rsidR="00076C7A" w:rsidRPr="00076C7A" w:rsidRDefault="00076C7A" w:rsidP="00076C7A">
      <w:pPr>
        <w:bidi/>
        <w:jc w:val="both"/>
        <w:rPr>
          <w:rFonts w:cs="David" w:hint="cs"/>
          <w:u w:val="single"/>
          <w:rtl/>
        </w:rPr>
      </w:pPr>
    </w:p>
    <w:p w14:paraId="29CFFBA7" w14:textId="77777777" w:rsidR="00076C7A" w:rsidRPr="00076C7A" w:rsidRDefault="00076C7A" w:rsidP="00076C7A">
      <w:pPr>
        <w:bidi/>
        <w:jc w:val="both"/>
        <w:rPr>
          <w:rFonts w:cs="David" w:hint="cs"/>
          <w:rtl/>
        </w:rPr>
      </w:pPr>
      <w:r w:rsidRPr="00076C7A">
        <w:rPr>
          <w:rFonts w:cs="David" w:hint="cs"/>
          <w:rtl/>
        </w:rPr>
        <w:tab/>
        <w:t xml:space="preserve"> שנת 2000 למשך חצי שנה, אמרתי את זה וזה גם נכנס לתקנון. </w:t>
      </w:r>
    </w:p>
    <w:p w14:paraId="2AF60E9C" w14:textId="77777777" w:rsidR="00076C7A" w:rsidRPr="00076C7A" w:rsidRDefault="00076C7A" w:rsidP="00076C7A">
      <w:pPr>
        <w:bidi/>
        <w:jc w:val="both"/>
        <w:rPr>
          <w:rFonts w:cs="David" w:hint="cs"/>
          <w:rtl/>
        </w:rPr>
      </w:pPr>
    </w:p>
    <w:p w14:paraId="3C9B4173" w14:textId="77777777" w:rsidR="00076C7A" w:rsidRPr="00076C7A" w:rsidRDefault="00076C7A" w:rsidP="00076C7A">
      <w:pPr>
        <w:bidi/>
        <w:jc w:val="both"/>
        <w:rPr>
          <w:rFonts w:cs="David" w:hint="cs"/>
          <w:rtl/>
        </w:rPr>
      </w:pPr>
      <w:r w:rsidRPr="00076C7A">
        <w:rPr>
          <w:rFonts w:cs="David" w:hint="cs"/>
          <w:u w:val="single"/>
          <w:rtl/>
        </w:rPr>
        <w:t>תמר כנפו:</w:t>
      </w:r>
    </w:p>
    <w:p w14:paraId="2B2ABD42" w14:textId="77777777" w:rsidR="00076C7A" w:rsidRPr="00076C7A" w:rsidRDefault="00076C7A" w:rsidP="00076C7A">
      <w:pPr>
        <w:bidi/>
        <w:jc w:val="both"/>
        <w:rPr>
          <w:rFonts w:cs="David" w:hint="cs"/>
          <w:rtl/>
        </w:rPr>
      </w:pPr>
    </w:p>
    <w:p w14:paraId="21AB56B5" w14:textId="77777777" w:rsidR="00076C7A" w:rsidRPr="00076C7A" w:rsidRDefault="00076C7A" w:rsidP="00076C7A">
      <w:pPr>
        <w:bidi/>
        <w:jc w:val="both"/>
        <w:rPr>
          <w:rFonts w:cs="David" w:hint="cs"/>
          <w:rtl/>
        </w:rPr>
      </w:pPr>
      <w:r w:rsidRPr="00076C7A">
        <w:rPr>
          <w:rFonts w:cs="David" w:hint="cs"/>
          <w:rtl/>
        </w:rPr>
        <w:tab/>
        <w:t xml:space="preserve">מזכירות הכנסת </w:t>
      </w:r>
      <w:proofErr w:type="spellStart"/>
      <w:r w:rsidRPr="00076C7A">
        <w:rPr>
          <w:rFonts w:cs="David" w:hint="cs"/>
          <w:rtl/>
        </w:rPr>
        <w:t>היתה</w:t>
      </w:r>
      <w:proofErr w:type="spellEnd"/>
      <w:r w:rsidRPr="00076C7A">
        <w:rPr>
          <w:rFonts w:cs="David" w:hint="cs"/>
          <w:rtl/>
        </w:rPr>
        <w:t xml:space="preserve"> מודיעה על נושאים א', ב', ג' ו-ד'. השר היה בא עם כל צוות המשרד. הצוות ישב באולם המליאה, וחברי הכנסת שאלו, וזה היה </w:t>
      </w:r>
      <w:proofErr w:type="spellStart"/>
      <w:r w:rsidRPr="00076C7A">
        <w:rPr>
          <w:rFonts w:cs="David" w:hint="cs"/>
          <w:rtl/>
        </w:rPr>
        <w:t>פינג</w:t>
      </w:r>
      <w:proofErr w:type="spellEnd"/>
      <w:r w:rsidRPr="00076C7A">
        <w:rPr>
          <w:rFonts w:cs="David" w:hint="cs"/>
          <w:rtl/>
        </w:rPr>
        <w:t xml:space="preserve"> </w:t>
      </w:r>
      <w:proofErr w:type="spellStart"/>
      <w:r w:rsidRPr="00076C7A">
        <w:rPr>
          <w:rFonts w:cs="David" w:hint="cs"/>
          <w:rtl/>
        </w:rPr>
        <w:t>פונג</w:t>
      </w:r>
      <w:proofErr w:type="spellEnd"/>
      <w:r w:rsidRPr="00076C7A">
        <w:rPr>
          <w:rFonts w:cs="David" w:hint="cs"/>
          <w:rtl/>
        </w:rPr>
        <w:t xml:space="preserve"> והוא ידע. אם הוא לא ידע, הצוות העביר פתקים. </w:t>
      </w:r>
    </w:p>
    <w:p w14:paraId="452A2D67" w14:textId="77777777" w:rsidR="00076C7A" w:rsidRPr="00076C7A" w:rsidRDefault="00076C7A" w:rsidP="00076C7A">
      <w:pPr>
        <w:bidi/>
        <w:jc w:val="both"/>
        <w:rPr>
          <w:rFonts w:cs="David" w:hint="cs"/>
          <w:rtl/>
        </w:rPr>
      </w:pPr>
    </w:p>
    <w:p w14:paraId="7E1CA57A"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2C052A17" w14:textId="77777777" w:rsidR="00076C7A" w:rsidRPr="00076C7A" w:rsidRDefault="00076C7A" w:rsidP="00076C7A">
      <w:pPr>
        <w:bidi/>
        <w:jc w:val="both"/>
        <w:rPr>
          <w:rFonts w:cs="David" w:hint="cs"/>
          <w:u w:val="single"/>
          <w:rtl/>
        </w:rPr>
      </w:pPr>
    </w:p>
    <w:p w14:paraId="5D2C7611" w14:textId="77777777" w:rsidR="00076C7A" w:rsidRPr="00076C7A" w:rsidRDefault="00076C7A" w:rsidP="00076C7A">
      <w:pPr>
        <w:bidi/>
        <w:jc w:val="both"/>
        <w:rPr>
          <w:rFonts w:cs="David" w:hint="cs"/>
          <w:rtl/>
        </w:rPr>
      </w:pPr>
      <w:r w:rsidRPr="00076C7A">
        <w:rPr>
          <w:rFonts w:cs="David" w:hint="cs"/>
          <w:rtl/>
        </w:rPr>
        <w:tab/>
        <w:t xml:space="preserve"> זה יהיה הדיון של הכנסת. </w:t>
      </w:r>
    </w:p>
    <w:p w14:paraId="0DBA4F7B" w14:textId="77777777" w:rsidR="00076C7A" w:rsidRPr="00076C7A" w:rsidRDefault="00076C7A" w:rsidP="00076C7A">
      <w:pPr>
        <w:bidi/>
        <w:jc w:val="both"/>
        <w:rPr>
          <w:rFonts w:cs="David" w:hint="cs"/>
          <w:rtl/>
        </w:rPr>
      </w:pPr>
    </w:p>
    <w:p w14:paraId="3F87EB57" w14:textId="77777777" w:rsidR="00076C7A" w:rsidRPr="00076C7A" w:rsidRDefault="00076C7A" w:rsidP="00076C7A">
      <w:pPr>
        <w:bidi/>
        <w:jc w:val="both"/>
        <w:rPr>
          <w:rFonts w:cs="David" w:hint="cs"/>
          <w:rtl/>
        </w:rPr>
      </w:pPr>
      <w:r w:rsidRPr="00076C7A">
        <w:rPr>
          <w:rFonts w:cs="David" w:hint="cs"/>
          <w:u w:val="single"/>
          <w:rtl/>
        </w:rPr>
        <w:t>תמר כנפו:</w:t>
      </w:r>
    </w:p>
    <w:p w14:paraId="5C5C3149" w14:textId="77777777" w:rsidR="00076C7A" w:rsidRPr="00076C7A" w:rsidRDefault="00076C7A" w:rsidP="00076C7A">
      <w:pPr>
        <w:bidi/>
        <w:jc w:val="both"/>
        <w:rPr>
          <w:rFonts w:cs="David" w:hint="cs"/>
          <w:rtl/>
        </w:rPr>
      </w:pPr>
    </w:p>
    <w:p w14:paraId="57DB9EB3" w14:textId="77777777" w:rsidR="00076C7A" w:rsidRPr="00076C7A" w:rsidRDefault="00076C7A" w:rsidP="00076C7A">
      <w:pPr>
        <w:bidi/>
        <w:jc w:val="both"/>
        <w:rPr>
          <w:rFonts w:cs="David" w:hint="cs"/>
          <w:rtl/>
        </w:rPr>
      </w:pPr>
      <w:r w:rsidRPr="00076C7A">
        <w:rPr>
          <w:rFonts w:cs="David" w:hint="cs"/>
          <w:rtl/>
        </w:rPr>
        <w:tab/>
        <w:t xml:space="preserve">זה היה מרתק. אלה היו שעה וחצי, שעתיים מרתקים, שבהם ראית אם השר מתמצא במשרד. </w:t>
      </w:r>
    </w:p>
    <w:p w14:paraId="1F64296C" w14:textId="77777777" w:rsidR="00076C7A" w:rsidRPr="00076C7A" w:rsidRDefault="00076C7A" w:rsidP="00076C7A">
      <w:pPr>
        <w:keepLines/>
        <w:bidi/>
        <w:jc w:val="both"/>
        <w:rPr>
          <w:rFonts w:cs="David" w:hint="cs"/>
          <w:rtl/>
        </w:rPr>
      </w:pPr>
    </w:p>
    <w:p w14:paraId="6095D964"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6FC1C444" w14:textId="77777777" w:rsidR="00076C7A" w:rsidRPr="00076C7A" w:rsidRDefault="00076C7A" w:rsidP="00076C7A">
      <w:pPr>
        <w:bidi/>
        <w:jc w:val="both"/>
        <w:rPr>
          <w:rFonts w:cs="David" w:hint="cs"/>
          <w:rtl/>
        </w:rPr>
      </w:pPr>
    </w:p>
    <w:p w14:paraId="779356F7" w14:textId="77777777" w:rsidR="00076C7A" w:rsidRPr="00076C7A" w:rsidRDefault="00076C7A" w:rsidP="00076C7A">
      <w:pPr>
        <w:bidi/>
        <w:jc w:val="both"/>
        <w:rPr>
          <w:rFonts w:cs="David" w:hint="cs"/>
          <w:rtl/>
        </w:rPr>
      </w:pPr>
      <w:r w:rsidRPr="00076C7A">
        <w:rPr>
          <w:rFonts w:cs="David" w:hint="cs"/>
          <w:rtl/>
        </w:rPr>
        <w:tab/>
        <w:t xml:space="preserve">הוא ידע את הנושא, אבל לא את השאלות. </w:t>
      </w:r>
    </w:p>
    <w:p w14:paraId="6A7C4215" w14:textId="77777777" w:rsidR="00076C7A" w:rsidRPr="00076C7A" w:rsidRDefault="00076C7A" w:rsidP="00076C7A">
      <w:pPr>
        <w:keepLines/>
        <w:bidi/>
        <w:jc w:val="both"/>
        <w:rPr>
          <w:rFonts w:cs="David" w:hint="cs"/>
          <w:rtl/>
        </w:rPr>
      </w:pPr>
    </w:p>
    <w:p w14:paraId="3BFFFF50" w14:textId="77777777" w:rsidR="00076C7A" w:rsidRPr="00076C7A" w:rsidRDefault="00076C7A" w:rsidP="00076C7A">
      <w:pPr>
        <w:keepLines/>
        <w:bidi/>
        <w:jc w:val="both"/>
        <w:rPr>
          <w:rFonts w:cs="David" w:hint="cs"/>
          <w:rtl/>
        </w:rPr>
      </w:pPr>
      <w:r w:rsidRPr="00076C7A">
        <w:rPr>
          <w:rFonts w:cs="David" w:hint="cs"/>
          <w:u w:val="single"/>
          <w:rtl/>
        </w:rPr>
        <w:t xml:space="preserve">חן </w:t>
      </w:r>
      <w:proofErr w:type="spellStart"/>
      <w:r w:rsidRPr="00076C7A">
        <w:rPr>
          <w:rFonts w:cs="David" w:hint="cs"/>
          <w:u w:val="single"/>
          <w:rtl/>
        </w:rPr>
        <w:t>פרידברג</w:t>
      </w:r>
      <w:proofErr w:type="spellEnd"/>
      <w:r w:rsidRPr="00076C7A">
        <w:rPr>
          <w:rFonts w:cs="David" w:hint="cs"/>
          <w:u w:val="single"/>
          <w:rtl/>
        </w:rPr>
        <w:t>:</w:t>
      </w:r>
    </w:p>
    <w:p w14:paraId="66F2782D" w14:textId="77777777" w:rsidR="00076C7A" w:rsidRPr="00076C7A" w:rsidRDefault="00076C7A" w:rsidP="00076C7A">
      <w:pPr>
        <w:keepLines/>
        <w:bidi/>
        <w:jc w:val="both"/>
        <w:rPr>
          <w:rFonts w:cs="David" w:hint="cs"/>
          <w:rtl/>
        </w:rPr>
      </w:pPr>
    </w:p>
    <w:p w14:paraId="7EF94790" w14:textId="77777777" w:rsidR="00076C7A" w:rsidRPr="00076C7A" w:rsidRDefault="00076C7A" w:rsidP="00076C7A">
      <w:pPr>
        <w:keepLines/>
        <w:bidi/>
        <w:jc w:val="both"/>
        <w:rPr>
          <w:rFonts w:cs="David" w:hint="cs"/>
          <w:rtl/>
        </w:rPr>
      </w:pPr>
      <w:r w:rsidRPr="00076C7A">
        <w:rPr>
          <w:rFonts w:cs="David" w:hint="cs"/>
          <w:rtl/>
        </w:rPr>
        <w:tab/>
        <w:t xml:space="preserve">נושא שאילתות בכלל תלוי תרבות פוליטית. באירופה יש מאמר שיצא לאחרונה, שקובע שהמענה על שאילתות והרצינות שממשלה מייחסת לשאילתות הוא תלוי תרבות פוליטית. יש מדינות, שזה בכלל לא מעוגן בתקנון, ולמרות זאת לא יעלה על הדעת, ששר - כאשר הוא מקבל שאלה מחבר כנסת, לא יעלה על הדעת שהוא לא יגיע לפרלמנט ויענה על השאלה, בין אם זאת שאלה ספונטנית או שאלה שהוא הכין לה תשובה מראש, זאת אומרת שזה תלוי תרבות פוליטית. אנחנו במזרח-התיכון והתרבות הפוליטית שונה, אבל זה מאוד משפיע. השאלה היא האם צריך לעגן בתקנון ו"למשמע" שרים. </w:t>
      </w:r>
    </w:p>
    <w:p w14:paraId="3C3B4AC3" w14:textId="77777777" w:rsidR="00076C7A" w:rsidRPr="00076C7A" w:rsidRDefault="00076C7A" w:rsidP="00076C7A">
      <w:pPr>
        <w:keepLines/>
        <w:bidi/>
        <w:jc w:val="both"/>
        <w:rPr>
          <w:rFonts w:cs="David" w:hint="cs"/>
          <w:rtl/>
        </w:rPr>
      </w:pPr>
    </w:p>
    <w:p w14:paraId="49AFE099"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7B482B8A" w14:textId="77777777" w:rsidR="00076C7A" w:rsidRPr="00076C7A" w:rsidRDefault="00076C7A" w:rsidP="00076C7A">
      <w:pPr>
        <w:keepLines/>
        <w:bidi/>
        <w:jc w:val="both"/>
        <w:rPr>
          <w:rFonts w:cs="David" w:hint="cs"/>
          <w:rtl/>
        </w:rPr>
      </w:pPr>
    </w:p>
    <w:p w14:paraId="1ABB44CC" w14:textId="77777777" w:rsidR="00076C7A" w:rsidRPr="00076C7A" w:rsidRDefault="00076C7A" w:rsidP="00076C7A">
      <w:pPr>
        <w:keepLines/>
        <w:bidi/>
        <w:jc w:val="both"/>
        <w:rPr>
          <w:rFonts w:cs="David" w:hint="cs"/>
          <w:rtl/>
        </w:rPr>
      </w:pPr>
      <w:r w:rsidRPr="00076C7A">
        <w:rPr>
          <w:rFonts w:cs="David" w:hint="cs"/>
          <w:rtl/>
        </w:rPr>
        <w:tab/>
        <w:t xml:space="preserve">מה שלא יהיה בתקנון, לא יקרה. אנחנו נמצאים בנקודת מוצא, שבלי לשאול אפילו, אני יכול לומר שהיא מוסכמת, שאנחנו צריכים לעגן את זה בתקנון. נדמה לי שזה ברור לגמרי. </w:t>
      </w:r>
    </w:p>
    <w:p w14:paraId="1D4AFCBC" w14:textId="77777777" w:rsidR="00076C7A" w:rsidRPr="00076C7A" w:rsidRDefault="00076C7A" w:rsidP="00076C7A">
      <w:pPr>
        <w:keepLines/>
        <w:bidi/>
        <w:jc w:val="both"/>
        <w:rPr>
          <w:rFonts w:cs="David" w:hint="cs"/>
          <w:rtl/>
        </w:rPr>
      </w:pPr>
    </w:p>
    <w:p w14:paraId="60CE7BBB"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6C6DA10D" w14:textId="77777777" w:rsidR="00076C7A" w:rsidRPr="00076C7A" w:rsidRDefault="00076C7A" w:rsidP="00076C7A">
      <w:pPr>
        <w:keepLines/>
        <w:bidi/>
        <w:jc w:val="both"/>
        <w:rPr>
          <w:rFonts w:cs="David" w:hint="cs"/>
          <w:u w:val="single"/>
          <w:rtl/>
        </w:rPr>
      </w:pPr>
    </w:p>
    <w:p w14:paraId="44C8740C" w14:textId="77777777" w:rsidR="00076C7A" w:rsidRPr="00076C7A" w:rsidRDefault="00076C7A" w:rsidP="00076C7A">
      <w:pPr>
        <w:keepLines/>
        <w:bidi/>
        <w:jc w:val="both"/>
        <w:rPr>
          <w:rFonts w:cs="David" w:hint="cs"/>
          <w:rtl/>
        </w:rPr>
      </w:pPr>
      <w:r w:rsidRPr="00076C7A">
        <w:rPr>
          <w:rFonts w:cs="David" w:hint="cs"/>
          <w:rtl/>
        </w:rPr>
        <w:tab/>
        <w:t xml:space="preserve">אנחנו גם מסכימים על עוד דבר אחד, שהקביעה הזאת בתקנון תיעשה מהכנסת הבאה. </w:t>
      </w:r>
    </w:p>
    <w:p w14:paraId="5918C1CE" w14:textId="77777777" w:rsidR="00076C7A" w:rsidRPr="00076C7A" w:rsidRDefault="00076C7A" w:rsidP="00076C7A">
      <w:pPr>
        <w:keepLines/>
        <w:bidi/>
        <w:jc w:val="both"/>
        <w:rPr>
          <w:rFonts w:cs="David" w:hint="cs"/>
          <w:rtl/>
        </w:rPr>
      </w:pPr>
    </w:p>
    <w:p w14:paraId="25CFE6B0"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33D1A22A" w14:textId="77777777" w:rsidR="00076C7A" w:rsidRPr="00076C7A" w:rsidRDefault="00076C7A" w:rsidP="00076C7A">
      <w:pPr>
        <w:bidi/>
        <w:jc w:val="both"/>
        <w:rPr>
          <w:rFonts w:cs="David" w:hint="cs"/>
          <w:rtl/>
        </w:rPr>
      </w:pPr>
    </w:p>
    <w:p w14:paraId="0C46EFE4" w14:textId="77777777" w:rsidR="00076C7A" w:rsidRPr="00076C7A" w:rsidRDefault="00076C7A" w:rsidP="00076C7A">
      <w:pPr>
        <w:keepLines/>
        <w:bidi/>
        <w:jc w:val="both"/>
        <w:rPr>
          <w:rFonts w:cs="David" w:hint="cs"/>
          <w:rtl/>
        </w:rPr>
      </w:pPr>
      <w:r w:rsidRPr="00076C7A">
        <w:rPr>
          <w:rFonts w:cs="David" w:hint="cs"/>
          <w:rtl/>
        </w:rPr>
        <w:tab/>
        <w:t xml:space="preserve"> יכול להיות, אני בעד להחיל אותה מהכנסת הזאת. </w:t>
      </w:r>
    </w:p>
    <w:p w14:paraId="186DAE02" w14:textId="77777777" w:rsidR="00076C7A" w:rsidRPr="00076C7A" w:rsidRDefault="00076C7A" w:rsidP="00076C7A">
      <w:pPr>
        <w:keepLines/>
        <w:bidi/>
        <w:jc w:val="both"/>
        <w:rPr>
          <w:rFonts w:cs="David" w:hint="cs"/>
          <w:rtl/>
        </w:rPr>
      </w:pPr>
    </w:p>
    <w:p w14:paraId="42B954B3"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5AF325ED" w14:textId="77777777" w:rsidR="00076C7A" w:rsidRPr="00076C7A" w:rsidRDefault="00076C7A" w:rsidP="00076C7A">
      <w:pPr>
        <w:bidi/>
        <w:jc w:val="both"/>
        <w:rPr>
          <w:rFonts w:cs="David" w:hint="cs"/>
          <w:u w:val="single"/>
          <w:rtl/>
        </w:rPr>
      </w:pPr>
    </w:p>
    <w:p w14:paraId="3D02D934" w14:textId="77777777" w:rsidR="00076C7A" w:rsidRPr="00076C7A" w:rsidRDefault="00076C7A" w:rsidP="00076C7A">
      <w:pPr>
        <w:keepLines/>
        <w:bidi/>
        <w:jc w:val="both"/>
        <w:rPr>
          <w:rFonts w:cs="David" w:hint="cs"/>
          <w:rtl/>
        </w:rPr>
      </w:pPr>
      <w:r w:rsidRPr="00076C7A">
        <w:rPr>
          <w:rFonts w:cs="David" w:hint="cs"/>
          <w:rtl/>
        </w:rPr>
        <w:tab/>
        <w:t xml:space="preserve">הלוואי ותצליח להעביר את זה, לדעתי לא תצליח. </w:t>
      </w:r>
    </w:p>
    <w:p w14:paraId="31536D25" w14:textId="77777777" w:rsidR="00076C7A" w:rsidRPr="00076C7A" w:rsidRDefault="00076C7A" w:rsidP="00076C7A">
      <w:pPr>
        <w:keepLines/>
        <w:bidi/>
        <w:jc w:val="both"/>
        <w:rPr>
          <w:rFonts w:cs="David" w:hint="cs"/>
          <w:rtl/>
        </w:rPr>
      </w:pPr>
    </w:p>
    <w:p w14:paraId="688EE254"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4C8DB211" w14:textId="77777777" w:rsidR="00076C7A" w:rsidRPr="00076C7A" w:rsidRDefault="00076C7A" w:rsidP="00076C7A">
      <w:pPr>
        <w:keepLines/>
        <w:bidi/>
        <w:jc w:val="both"/>
        <w:rPr>
          <w:rFonts w:cs="David" w:hint="cs"/>
          <w:rtl/>
        </w:rPr>
      </w:pPr>
    </w:p>
    <w:p w14:paraId="72F5122F" w14:textId="77777777" w:rsidR="00076C7A" w:rsidRPr="00076C7A" w:rsidRDefault="00076C7A" w:rsidP="00076C7A">
      <w:pPr>
        <w:keepLines/>
        <w:bidi/>
        <w:jc w:val="both"/>
        <w:rPr>
          <w:rFonts w:cs="David" w:hint="cs"/>
          <w:rtl/>
        </w:rPr>
      </w:pPr>
      <w:r w:rsidRPr="00076C7A">
        <w:rPr>
          <w:rFonts w:cs="David" w:hint="cs"/>
          <w:rtl/>
        </w:rPr>
        <w:tab/>
        <w:t xml:space="preserve">יכול להיות, שאם לא תהיה ברירה, זה מה שנעשה. יכול להיות, אבל גם יכול להיות שנקבע שחלק חל כבר מעכשיו וחלק אחר כך. </w:t>
      </w:r>
    </w:p>
    <w:p w14:paraId="3EC79760" w14:textId="77777777" w:rsidR="00076C7A" w:rsidRPr="00076C7A" w:rsidRDefault="00076C7A" w:rsidP="00076C7A">
      <w:pPr>
        <w:keepLines/>
        <w:bidi/>
        <w:jc w:val="both"/>
        <w:rPr>
          <w:rFonts w:cs="David" w:hint="cs"/>
          <w:rtl/>
        </w:rPr>
      </w:pPr>
    </w:p>
    <w:p w14:paraId="0A0712EC"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4C6DA16E" w14:textId="77777777" w:rsidR="00076C7A" w:rsidRPr="00076C7A" w:rsidRDefault="00076C7A" w:rsidP="00076C7A">
      <w:pPr>
        <w:keepLines/>
        <w:bidi/>
        <w:jc w:val="both"/>
        <w:rPr>
          <w:rFonts w:cs="David" w:hint="cs"/>
          <w:u w:val="single"/>
          <w:rtl/>
        </w:rPr>
      </w:pPr>
    </w:p>
    <w:p w14:paraId="24D6CD8F" w14:textId="77777777" w:rsidR="00076C7A" w:rsidRPr="00076C7A" w:rsidRDefault="00076C7A" w:rsidP="00076C7A">
      <w:pPr>
        <w:keepLines/>
        <w:bidi/>
        <w:jc w:val="both"/>
        <w:rPr>
          <w:rFonts w:cs="David" w:hint="cs"/>
          <w:rtl/>
        </w:rPr>
      </w:pPr>
      <w:r w:rsidRPr="00076C7A">
        <w:rPr>
          <w:rFonts w:cs="David" w:hint="cs"/>
          <w:rtl/>
        </w:rPr>
        <w:tab/>
        <w:t xml:space="preserve">אני יותר </w:t>
      </w:r>
      <w:proofErr w:type="spellStart"/>
      <w:r w:rsidRPr="00076C7A">
        <w:rPr>
          <w:rFonts w:cs="David" w:hint="cs"/>
          <w:rtl/>
        </w:rPr>
        <w:t>מאשמח</w:t>
      </w:r>
      <w:proofErr w:type="spellEnd"/>
      <w:r w:rsidRPr="00076C7A">
        <w:rPr>
          <w:rFonts w:cs="David" w:hint="cs"/>
          <w:rtl/>
        </w:rPr>
        <w:t xml:space="preserve">. </w:t>
      </w:r>
    </w:p>
    <w:p w14:paraId="5F989D32" w14:textId="77777777" w:rsidR="00076C7A" w:rsidRPr="00076C7A" w:rsidRDefault="00076C7A" w:rsidP="00076C7A">
      <w:pPr>
        <w:keepLines/>
        <w:bidi/>
        <w:jc w:val="both"/>
        <w:rPr>
          <w:rFonts w:cs="David" w:hint="cs"/>
          <w:rtl/>
        </w:rPr>
      </w:pPr>
    </w:p>
    <w:p w14:paraId="7CD3747B"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57289369" w14:textId="77777777" w:rsidR="00076C7A" w:rsidRPr="00076C7A" w:rsidRDefault="00076C7A" w:rsidP="00076C7A">
      <w:pPr>
        <w:bidi/>
        <w:jc w:val="both"/>
        <w:rPr>
          <w:rFonts w:cs="David" w:hint="cs"/>
          <w:rtl/>
        </w:rPr>
      </w:pPr>
    </w:p>
    <w:p w14:paraId="4AABFF62" w14:textId="77777777" w:rsidR="00076C7A" w:rsidRPr="00076C7A" w:rsidRDefault="00076C7A" w:rsidP="00076C7A">
      <w:pPr>
        <w:keepLines/>
        <w:bidi/>
        <w:jc w:val="both"/>
        <w:rPr>
          <w:rFonts w:cs="David" w:hint="cs"/>
          <w:rtl/>
        </w:rPr>
      </w:pPr>
      <w:r w:rsidRPr="00076C7A">
        <w:rPr>
          <w:rFonts w:cs="David" w:hint="cs"/>
          <w:rtl/>
        </w:rPr>
        <w:tab/>
        <w:t xml:space="preserve"> זה ברור, אנחנו באותו מקום. נגיע </w:t>
      </w:r>
      <w:proofErr w:type="spellStart"/>
      <w:r w:rsidRPr="00076C7A">
        <w:rPr>
          <w:rFonts w:cs="David" w:hint="cs"/>
          <w:rtl/>
        </w:rPr>
        <w:t>להכי</w:t>
      </w:r>
      <w:proofErr w:type="spellEnd"/>
      <w:r w:rsidRPr="00076C7A">
        <w:rPr>
          <w:rFonts w:cs="David" w:hint="cs"/>
          <w:rtl/>
        </w:rPr>
        <w:t xml:space="preserve"> טוב שאפשר להגיע. השאלה אם כן תקנון או לא תקנון, מבחינתנו אין צורך להתייחס אליה, ברור לגמרי שזה כן תקנון, עכשיו השאלה היא איך. אני שואל מה המכניזם.</w:t>
      </w:r>
    </w:p>
    <w:p w14:paraId="43711D15" w14:textId="77777777" w:rsidR="00076C7A" w:rsidRPr="00076C7A" w:rsidRDefault="00076C7A" w:rsidP="00076C7A">
      <w:pPr>
        <w:keepLines/>
        <w:bidi/>
        <w:jc w:val="both"/>
        <w:rPr>
          <w:rFonts w:cs="David" w:hint="cs"/>
          <w:rtl/>
        </w:rPr>
      </w:pPr>
    </w:p>
    <w:p w14:paraId="6575773C" w14:textId="77777777" w:rsidR="00076C7A" w:rsidRPr="00076C7A" w:rsidRDefault="00076C7A" w:rsidP="00076C7A">
      <w:pPr>
        <w:keepLines/>
        <w:bidi/>
        <w:jc w:val="both"/>
        <w:rPr>
          <w:rFonts w:cs="David" w:hint="cs"/>
          <w:rtl/>
        </w:rPr>
      </w:pPr>
      <w:r w:rsidRPr="00076C7A">
        <w:rPr>
          <w:rFonts w:cs="David" w:hint="cs"/>
          <w:u w:val="single"/>
          <w:rtl/>
        </w:rPr>
        <w:t xml:space="preserve">חן </w:t>
      </w:r>
      <w:proofErr w:type="spellStart"/>
      <w:r w:rsidRPr="00076C7A">
        <w:rPr>
          <w:rFonts w:cs="David" w:hint="cs"/>
          <w:u w:val="single"/>
          <w:rtl/>
        </w:rPr>
        <w:t>פרידברג</w:t>
      </w:r>
      <w:proofErr w:type="spellEnd"/>
      <w:r w:rsidRPr="00076C7A">
        <w:rPr>
          <w:rFonts w:cs="David" w:hint="cs"/>
          <w:u w:val="single"/>
          <w:rtl/>
        </w:rPr>
        <w:t>:</w:t>
      </w:r>
    </w:p>
    <w:p w14:paraId="666C1302" w14:textId="77777777" w:rsidR="00076C7A" w:rsidRPr="00076C7A" w:rsidRDefault="00076C7A" w:rsidP="00076C7A">
      <w:pPr>
        <w:keepLines/>
        <w:bidi/>
        <w:jc w:val="both"/>
        <w:rPr>
          <w:rFonts w:cs="David" w:hint="cs"/>
          <w:rtl/>
        </w:rPr>
      </w:pPr>
    </w:p>
    <w:p w14:paraId="5B22283D" w14:textId="77777777" w:rsidR="00076C7A" w:rsidRPr="00076C7A" w:rsidRDefault="00076C7A" w:rsidP="00076C7A">
      <w:pPr>
        <w:keepLines/>
        <w:bidi/>
        <w:jc w:val="both"/>
        <w:rPr>
          <w:rFonts w:cs="David" w:hint="cs"/>
          <w:rtl/>
        </w:rPr>
      </w:pPr>
      <w:r w:rsidRPr="00076C7A">
        <w:rPr>
          <w:rFonts w:cs="David" w:hint="cs"/>
          <w:rtl/>
        </w:rPr>
        <w:tab/>
        <w:t xml:space="preserve">למשל בסלובקיה, כל חברי הממשלה, בין אם קיבלו שאלות שקשורות אליהם או לא, חייבים להיות נוכחים בשעת השאלות. זאת הוראת תקנון. </w:t>
      </w:r>
    </w:p>
    <w:p w14:paraId="486E974F" w14:textId="77777777" w:rsidR="00076C7A" w:rsidRPr="00076C7A" w:rsidRDefault="00076C7A" w:rsidP="00076C7A">
      <w:pPr>
        <w:keepLines/>
        <w:bidi/>
        <w:jc w:val="both"/>
        <w:rPr>
          <w:rFonts w:cs="David" w:hint="cs"/>
          <w:rtl/>
        </w:rPr>
      </w:pPr>
    </w:p>
    <w:p w14:paraId="55AF81CC"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49134F9E" w14:textId="77777777" w:rsidR="00076C7A" w:rsidRPr="00076C7A" w:rsidRDefault="00076C7A" w:rsidP="00076C7A">
      <w:pPr>
        <w:bidi/>
        <w:jc w:val="both"/>
        <w:rPr>
          <w:rFonts w:cs="David" w:hint="cs"/>
          <w:u w:val="single"/>
          <w:rtl/>
        </w:rPr>
      </w:pPr>
    </w:p>
    <w:p w14:paraId="04E23871" w14:textId="77777777" w:rsidR="00076C7A" w:rsidRPr="00076C7A" w:rsidRDefault="00076C7A" w:rsidP="00076C7A">
      <w:pPr>
        <w:keepLines/>
        <w:bidi/>
        <w:jc w:val="both"/>
        <w:rPr>
          <w:rFonts w:cs="David" w:hint="cs"/>
          <w:rtl/>
        </w:rPr>
      </w:pPr>
      <w:r w:rsidRPr="00076C7A">
        <w:rPr>
          <w:rFonts w:cs="David" w:hint="cs"/>
          <w:rtl/>
        </w:rPr>
        <w:tab/>
        <w:t xml:space="preserve"> דיון 40 חתימות, זה יהיה אפילו דיון יותר חשוב - - -</w:t>
      </w:r>
    </w:p>
    <w:p w14:paraId="759C0AEF" w14:textId="77777777" w:rsidR="00076C7A" w:rsidRPr="00076C7A" w:rsidRDefault="00076C7A" w:rsidP="00076C7A">
      <w:pPr>
        <w:keepLines/>
        <w:bidi/>
        <w:jc w:val="both"/>
        <w:rPr>
          <w:rFonts w:cs="David" w:hint="cs"/>
          <w:rtl/>
        </w:rPr>
      </w:pPr>
    </w:p>
    <w:p w14:paraId="7E5C6264" w14:textId="77777777" w:rsidR="00076C7A" w:rsidRPr="00076C7A" w:rsidRDefault="00076C7A" w:rsidP="00076C7A">
      <w:pPr>
        <w:keepLines/>
        <w:bidi/>
        <w:jc w:val="both"/>
        <w:rPr>
          <w:rFonts w:cs="David" w:hint="cs"/>
          <w:rtl/>
        </w:rPr>
      </w:pPr>
      <w:r w:rsidRPr="00076C7A">
        <w:rPr>
          <w:rFonts w:cs="David" w:hint="cs"/>
          <w:u w:val="single"/>
          <w:rtl/>
        </w:rPr>
        <w:t xml:space="preserve">חן </w:t>
      </w:r>
      <w:proofErr w:type="spellStart"/>
      <w:r w:rsidRPr="00076C7A">
        <w:rPr>
          <w:rFonts w:cs="David" w:hint="cs"/>
          <w:u w:val="single"/>
          <w:rtl/>
        </w:rPr>
        <w:t>פרידברג</w:t>
      </w:r>
      <w:proofErr w:type="spellEnd"/>
      <w:r w:rsidRPr="00076C7A">
        <w:rPr>
          <w:rFonts w:cs="David" w:hint="cs"/>
          <w:u w:val="single"/>
          <w:rtl/>
        </w:rPr>
        <w:t>:</w:t>
      </w:r>
    </w:p>
    <w:p w14:paraId="39378200" w14:textId="77777777" w:rsidR="00076C7A" w:rsidRPr="00076C7A" w:rsidRDefault="00076C7A" w:rsidP="00076C7A">
      <w:pPr>
        <w:keepLines/>
        <w:bidi/>
        <w:jc w:val="both"/>
        <w:rPr>
          <w:rFonts w:cs="David" w:hint="cs"/>
          <w:rtl/>
        </w:rPr>
      </w:pPr>
    </w:p>
    <w:p w14:paraId="21831497" w14:textId="77777777" w:rsidR="00076C7A" w:rsidRPr="00076C7A" w:rsidRDefault="00076C7A" w:rsidP="00076C7A">
      <w:pPr>
        <w:keepLines/>
        <w:bidi/>
        <w:jc w:val="both"/>
        <w:rPr>
          <w:rFonts w:cs="David" w:hint="cs"/>
          <w:rtl/>
        </w:rPr>
      </w:pPr>
      <w:r w:rsidRPr="00076C7A">
        <w:rPr>
          <w:rFonts w:cs="David" w:hint="cs"/>
          <w:rtl/>
        </w:rPr>
        <w:tab/>
        <w:t xml:space="preserve">וזה דיון שמתנהל פעם בשבוע. </w:t>
      </w:r>
    </w:p>
    <w:p w14:paraId="3CB9AF7C" w14:textId="77777777" w:rsidR="00076C7A" w:rsidRPr="00076C7A" w:rsidRDefault="00076C7A" w:rsidP="00076C7A">
      <w:pPr>
        <w:keepLines/>
        <w:bidi/>
        <w:jc w:val="both"/>
        <w:rPr>
          <w:rFonts w:cs="David" w:hint="cs"/>
          <w:rtl/>
        </w:rPr>
      </w:pPr>
    </w:p>
    <w:p w14:paraId="3A8DFE97"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746CB8D3" w14:textId="77777777" w:rsidR="00076C7A" w:rsidRPr="00076C7A" w:rsidRDefault="00076C7A" w:rsidP="00076C7A">
      <w:pPr>
        <w:bidi/>
        <w:jc w:val="both"/>
        <w:rPr>
          <w:rFonts w:cs="David" w:hint="cs"/>
          <w:rtl/>
        </w:rPr>
      </w:pPr>
    </w:p>
    <w:p w14:paraId="09FB6BEB" w14:textId="77777777" w:rsidR="00076C7A" w:rsidRPr="00076C7A" w:rsidRDefault="00076C7A" w:rsidP="00076C7A">
      <w:pPr>
        <w:bidi/>
        <w:jc w:val="both"/>
        <w:rPr>
          <w:rFonts w:cs="David" w:hint="cs"/>
          <w:rtl/>
        </w:rPr>
      </w:pPr>
      <w:r w:rsidRPr="00076C7A">
        <w:rPr>
          <w:rFonts w:cs="David" w:hint="cs"/>
          <w:rtl/>
        </w:rPr>
        <w:tab/>
        <w:t>מה, פעם בשבוע כולם?</w:t>
      </w:r>
    </w:p>
    <w:p w14:paraId="0D67D431" w14:textId="77777777" w:rsidR="00076C7A" w:rsidRPr="00076C7A" w:rsidRDefault="00076C7A" w:rsidP="00076C7A">
      <w:pPr>
        <w:keepLines/>
        <w:bidi/>
        <w:jc w:val="both"/>
        <w:rPr>
          <w:rFonts w:cs="David" w:hint="cs"/>
          <w:rtl/>
        </w:rPr>
      </w:pPr>
    </w:p>
    <w:p w14:paraId="634409A8" w14:textId="77777777" w:rsidR="00076C7A" w:rsidRPr="00076C7A" w:rsidRDefault="00076C7A" w:rsidP="00076C7A">
      <w:pPr>
        <w:keepLines/>
        <w:bidi/>
        <w:jc w:val="both"/>
        <w:rPr>
          <w:rFonts w:cs="David" w:hint="cs"/>
          <w:rtl/>
        </w:rPr>
      </w:pPr>
      <w:r w:rsidRPr="00076C7A">
        <w:rPr>
          <w:rFonts w:cs="David" w:hint="cs"/>
          <w:u w:val="single"/>
          <w:rtl/>
        </w:rPr>
        <w:t xml:space="preserve">חן </w:t>
      </w:r>
      <w:proofErr w:type="spellStart"/>
      <w:r w:rsidRPr="00076C7A">
        <w:rPr>
          <w:rFonts w:cs="David" w:hint="cs"/>
          <w:u w:val="single"/>
          <w:rtl/>
        </w:rPr>
        <w:t>פרידברג</w:t>
      </w:r>
      <w:proofErr w:type="spellEnd"/>
      <w:r w:rsidRPr="00076C7A">
        <w:rPr>
          <w:rFonts w:cs="David" w:hint="cs"/>
          <w:u w:val="single"/>
          <w:rtl/>
        </w:rPr>
        <w:t>:</w:t>
      </w:r>
    </w:p>
    <w:p w14:paraId="4433522A" w14:textId="77777777" w:rsidR="00076C7A" w:rsidRPr="00076C7A" w:rsidRDefault="00076C7A" w:rsidP="00076C7A">
      <w:pPr>
        <w:keepLines/>
        <w:bidi/>
        <w:jc w:val="both"/>
        <w:rPr>
          <w:rFonts w:cs="David" w:hint="cs"/>
          <w:rtl/>
        </w:rPr>
      </w:pPr>
    </w:p>
    <w:p w14:paraId="7FE3F0D1" w14:textId="77777777" w:rsidR="00076C7A" w:rsidRPr="00076C7A" w:rsidRDefault="00076C7A" w:rsidP="00076C7A">
      <w:pPr>
        <w:keepLines/>
        <w:bidi/>
        <w:jc w:val="both"/>
        <w:rPr>
          <w:rFonts w:cs="David" w:hint="cs"/>
          <w:rtl/>
        </w:rPr>
      </w:pPr>
      <w:r w:rsidRPr="00076C7A">
        <w:rPr>
          <w:rFonts w:cs="David" w:hint="cs"/>
          <w:rtl/>
        </w:rPr>
        <w:tab/>
        <w:t xml:space="preserve">חייבים להיות נוכחים בשעת שאלות. בשבדיה למשל חמישה שרים, בדרך כלל אוספים את השאלות שרלוונטיות לשרים האלה, אבל כל שבוע חמישה שרים חייבים להיות נוכחים סביב שולחן הממשלה כשעונים על שאילתות. עצם העובדה שהם חייבים להיות כבר מעלה על קרנו של הפרלמנט בהגדרה, שחייבים לתת דין וחשבון למשמעות של פיקוח פרלמנטארי. </w:t>
      </w:r>
    </w:p>
    <w:p w14:paraId="669A80C7" w14:textId="77777777" w:rsidR="00076C7A" w:rsidRPr="00076C7A" w:rsidRDefault="00076C7A" w:rsidP="00076C7A">
      <w:pPr>
        <w:keepLines/>
        <w:bidi/>
        <w:jc w:val="both"/>
        <w:rPr>
          <w:rFonts w:cs="David" w:hint="cs"/>
          <w:rtl/>
        </w:rPr>
      </w:pPr>
    </w:p>
    <w:p w14:paraId="504B4010"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71E5839F" w14:textId="77777777" w:rsidR="00076C7A" w:rsidRPr="00076C7A" w:rsidRDefault="00076C7A" w:rsidP="00076C7A">
      <w:pPr>
        <w:keepLines/>
        <w:bidi/>
        <w:jc w:val="both"/>
        <w:rPr>
          <w:rFonts w:cs="David" w:hint="cs"/>
          <w:u w:val="single"/>
          <w:rtl/>
        </w:rPr>
      </w:pPr>
    </w:p>
    <w:p w14:paraId="0CF7547D" w14:textId="77777777" w:rsidR="00076C7A" w:rsidRPr="00076C7A" w:rsidRDefault="00076C7A" w:rsidP="00076C7A">
      <w:pPr>
        <w:keepLines/>
        <w:bidi/>
        <w:jc w:val="both"/>
        <w:rPr>
          <w:rFonts w:cs="David" w:hint="cs"/>
          <w:rtl/>
        </w:rPr>
      </w:pPr>
      <w:r w:rsidRPr="00076C7A">
        <w:rPr>
          <w:rFonts w:cs="David" w:hint="cs"/>
          <w:rtl/>
        </w:rPr>
        <w:tab/>
        <w:t>לחשוב על הציבור שיראה - - -</w:t>
      </w:r>
    </w:p>
    <w:p w14:paraId="0770FE47" w14:textId="77777777" w:rsidR="00076C7A" w:rsidRPr="00076C7A" w:rsidRDefault="00076C7A" w:rsidP="00076C7A">
      <w:pPr>
        <w:keepLines/>
        <w:bidi/>
        <w:jc w:val="both"/>
        <w:rPr>
          <w:rFonts w:cs="David" w:hint="cs"/>
          <w:rtl/>
        </w:rPr>
      </w:pPr>
    </w:p>
    <w:p w14:paraId="14D7AC7B"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3100B77D" w14:textId="77777777" w:rsidR="00076C7A" w:rsidRPr="00076C7A" w:rsidRDefault="00076C7A" w:rsidP="00076C7A">
      <w:pPr>
        <w:bidi/>
        <w:jc w:val="both"/>
        <w:rPr>
          <w:rFonts w:cs="David" w:hint="cs"/>
          <w:rtl/>
        </w:rPr>
      </w:pPr>
    </w:p>
    <w:p w14:paraId="038BF0DC" w14:textId="77777777" w:rsidR="00076C7A" w:rsidRPr="00076C7A" w:rsidRDefault="00076C7A" w:rsidP="00076C7A">
      <w:pPr>
        <w:keepLines/>
        <w:bidi/>
        <w:jc w:val="both"/>
        <w:rPr>
          <w:rFonts w:cs="David" w:hint="cs"/>
          <w:rtl/>
        </w:rPr>
      </w:pPr>
      <w:r w:rsidRPr="00076C7A">
        <w:rPr>
          <w:rFonts w:cs="David" w:hint="cs"/>
          <w:rtl/>
        </w:rPr>
        <w:tab/>
        <w:t xml:space="preserve"> אני מושיב את ראש הממשלה עם כולם, ההצעה שלך </w:t>
      </w:r>
      <w:r w:rsidRPr="00076C7A">
        <w:rPr>
          <w:rFonts w:cs="David"/>
          <w:rtl/>
        </w:rPr>
        <w:t>–</w:t>
      </w:r>
      <w:r w:rsidRPr="00076C7A">
        <w:rPr>
          <w:rFonts w:cs="David" w:hint="cs"/>
          <w:rtl/>
        </w:rPr>
        <w:t xml:space="preserve"> אני לוקח אותה מאה אחוז. </w:t>
      </w:r>
    </w:p>
    <w:p w14:paraId="2AA3CF1C" w14:textId="77777777" w:rsidR="00076C7A" w:rsidRPr="00076C7A" w:rsidRDefault="00076C7A" w:rsidP="00076C7A">
      <w:pPr>
        <w:keepLines/>
        <w:bidi/>
        <w:jc w:val="both"/>
        <w:rPr>
          <w:rFonts w:cs="David" w:hint="cs"/>
          <w:rtl/>
        </w:rPr>
      </w:pPr>
    </w:p>
    <w:p w14:paraId="694D3EEF"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537447E4" w14:textId="77777777" w:rsidR="00076C7A" w:rsidRPr="00076C7A" w:rsidRDefault="00076C7A" w:rsidP="00076C7A">
      <w:pPr>
        <w:bidi/>
        <w:jc w:val="both"/>
        <w:rPr>
          <w:rFonts w:cs="David" w:hint="cs"/>
          <w:u w:val="single"/>
          <w:rtl/>
        </w:rPr>
      </w:pPr>
    </w:p>
    <w:p w14:paraId="2EF6D357" w14:textId="77777777" w:rsidR="00076C7A" w:rsidRPr="00076C7A" w:rsidRDefault="00076C7A" w:rsidP="00076C7A">
      <w:pPr>
        <w:keepLines/>
        <w:bidi/>
        <w:jc w:val="both"/>
        <w:rPr>
          <w:rFonts w:cs="David" w:hint="cs"/>
          <w:rtl/>
        </w:rPr>
      </w:pPr>
      <w:r w:rsidRPr="00076C7A">
        <w:rPr>
          <w:rFonts w:cs="David" w:hint="cs"/>
          <w:rtl/>
        </w:rPr>
        <w:tab/>
        <w:t xml:space="preserve"> ההצעה הראשונית שלי היא באמת להושיב את כל הממשלה פעם בחודש, ולשאול את ראש הממשלה. ראש הממשלה מטיל על שר לענות: אתה תענה בעניין המשרד הזה וכולי. </w:t>
      </w:r>
    </w:p>
    <w:p w14:paraId="4E167E75" w14:textId="77777777" w:rsidR="00076C7A" w:rsidRPr="00076C7A" w:rsidRDefault="00076C7A" w:rsidP="00076C7A">
      <w:pPr>
        <w:keepLines/>
        <w:bidi/>
        <w:jc w:val="both"/>
        <w:rPr>
          <w:rFonts w:cs="David" w:hint="cs"/>
          <w:rtl/>
        </w:rPr>
      </w:pPr>
    </w:p>
    <w:p w14:paraId="4FFE1DC7"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62C93BE0" w14:textId="77777777" w:rsidR="00076C7A" w:rsidRPr="00076C7A" w:rsidRDefault="00076C7A" w:rsidP="00076C7A">
      <w:pPr>
        <w:keepLines/>
        <w:bidi/>
        <w:jc w:val="both"/>
        <w:rPr>
          <w:rFonts w:cs="David" w:hint="cs"/>
          <w:rtl/>
        </w:rPr>
      </w:pPr>
    </w:p>
    <w:p w14:paraId="5D0ADF62" w14:textId="77777777" w:rsidR="00076C7A" w:rsidRPr="00076C7A" w:rsidRDefault="00076C7A" w:rsidP="00076C7A">
      <w:pPr>
        <w:keepLines/>
        <w:bidi/>
        <w:jc w:val="both"/>
        <w:rPr>
          <w:rFonts w:cs="David" w:hint="cs"/>
          <w:rtl/>
        </w:rPr>
      </w:pPr>
      <w:r w:rsidRPr="00076C7A">
        <w:rPr>
          <w:rFonts w:cs="David" w:hint="cs"/>
          <w:rtl/>
        </w:rPr>
        <w:tab/>
        <w:t xml:space="preserve">אני לוקח את ההצעה שלך במאה אחוז, אבל אנחנו נראה לאן נגיע. </w:t>
      </w:r>
    </w:p>
    <w:p w14:paraId="052898BC" w14:textId="77777777" w:rsidR="00076C7A" w:rsidRPr="00076C7A" w:rsidRDefault="00076C7A" w:rsidP="00076C7A">
      <w:pPr>
        <w:keepLines/>
        <w:bidi/>
        <w:jc w:val="both"/>
        <w:rPr>
          <w:rFonts w:cs="David" w:hint="cs"/>
          <w:rtl/>
        </w:rPr>
      </w:pPr>
    </w:p>
    <w:p w14:paraId="01780784"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74C514AA" w14:textId="77777777" w:rsidR="00076C7A" w:rsidRPr="00076C7A" w:rsidRDefault="00076C7A" w:rsidP="00076C7A">
      <w:pPr>
        <w:keepLines/>
        <w:bidi/>
        <w:jc w:val="both"/>
        <w:rPr>
          <w:rFonts w:cs="David" w:hint="cs"/>
          <w:u w:val="single"/>
          <w:rtl/>
        </w:rPr>
      </w:pPr>
    </w:p>
    <w:p w14:paraId="47B6A310" w14:textId="77777777" w:rsidR="00076C7A" w:rsidRPr="00076C7A" w:rsidRDefault="00076C7A" w:rsidP="00076C7A">
      <w:pPr>
        <w:keepLines/>
        <w:bidi/>
        <w:jc w:val="both"/>
        <w:rPr>
          <w:rFonts w:cs="David" w:hint="cs"/>
          <w:rtl/>
        </w:rPr>
      </w:pPr>
      <w:r w:rsidRPr="00076C7A">
        <w:rPr>
          <w:rFonts w:cs="David" w:hint="cs"/>
          <w:rtl/>
        </w:rPr>
        <w:tab/>
        <w:t xml:space="preserve">אנחנו נתחשב בראש הממשלה, הוא עסוק, אחת לחודש זה בסדר. </w:t>
      </w:r>
    </w:p>
    <w:p w14:paraId="449A7202" w14:textId="77777777" w:rsidR="00076C7A" w:rsidRPr="00076C7A" w:rsidRDefault="00076C7A" w:rsidP="00076C7A">
      <w:pPr>
        <w:keepLines/>
        <w:bidi/>
        <w:jc w:val="both"/>
        <w:rPr>
          <w:rFonts w:cs="David" w:hint="cs"/>
          <w:rtl/>
        </w:rPr>
      </w:pPr>
    </w:p>
    <w:p w14:paraId="74147E5B" w14:textId="77777777" w:rsidR="00076C7A" w:rsidRPr="00076C7A" w:rsidRDefault="00076C7A" w:rsidP="00076C7A">
      <w:pPr>
        <w:keepLines/>
        <w:bidi/>
        <w:jc w:val="both"/>
        <w:rPr>
          <w:rFonts w:cs="David" w:hint="cs"/>
          <w:rtl/>
        </w:rPr>
      </w:pPr>
      <w:r w:rsidRPr="00076C7A">
        <w:rPr>
          <w:rFonts w:cs="David" w:hint="cs"/>
          <w:u w:val="single"/>
          <w:rtl/>
        </w:rPr>
        <w:t xml:space="preserve">חן </w:t>
      </w:r>
      <w:proofErr w:type="spellStart"/>
      <w:r w:rsidRPr="00076C7A">
        <w:rPr>
          <w:rFonts w:cs="David" w:hint="cs"/>
          <w:u w:val="single"/>
          <w:rtl/>
        </w:rPr>
        <w:t>פרידברג</w:t>
      </w:r>
      <w:proofErr w:type="spellEnd"/>
      <w:r w:rsidRPr="00076C7A">
        <w:rPr>
          <w:rFonts w:cs="David" w:hint="cs"/>
          <w:u w:val="single"/>
          <w:rtl/>
        </w:rPr>
        <w:t>:</w:t>
      </w:r>
    </w:p>
    <w:p w14:paraId="51405BC6" w14:textId="77777777" w:rsidR="00076C7A" w:rsidRPr="00076C7A" w:rsidRDefault="00076C7A" w:rsidP="00076C7A">
      <w:pPr>
        <w:keepLines/>
        <w:bidi/>
        <w:jc w:val="both"/>
        <w:rPr>
          <w:rFonts w:cs="David" w:hint="cs"/>
          <w:rtl/>
        </w:rPr>
      </w:pPr>
    </w:p>
    <w:p w14:paraId="2D0D985E" w14:textId="77777777" w:rsidR="00076C7A" w:rsidRPr="00076C7A" w:rsidRDefault="00076C7A" w:rsidP="00076C7A">
      <w:pPr>
        <w:keepLines/>
        <w:bidi/>
        <w:jc w:val="both"/>
        <w:rPr>
          <w:rFonts w:cs="David" w:hint="cs"/>
          <w:rtl/>
        </w:rPr>
      </w:pPr>
      <w:r w:rsidRPr="00076C7A">
        <w:rPr>
          <w:rFonts w:cs="David" w:hint="cs"/>
          <w:rtl/>
        </w:rPr>
        <w:tab/>
        <w:t xml:space="preserve">יש מדינות שהוא מגיע גם פעמיים בשבוע. </w:t>
      </w:r>
    </w:p>
    <w:p w14:paraId="7D9B1507" w14:textId="77777777" w:rsidR="00076C7A" w:rsidRPr="00076C7A" w:rsidRDefault="00076C7A" w:rsidP="00076C7A">
      <w:pPr>
        <w:keepLines/>
        <w:bidi/>
        <w:jc w:val="both"/>
        <w:rPr>
          <w:rFonts w:cs="David" w:hint="cs"/>
          <w:rtl/>
        </w:rPr>
      </w:pPr>
    </w:p>
    <w:p w14:paraId="4182A74D"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4C591541" w14:textId="77777777" w:rsidR="00076C7A" w:rsidRPr="00076C7A" w:rsidRDefault="00076C7A" w:rsidP="00076C7A">
      <w:pPr>
        <w:keepLines/>
        <w:bidi/>
        <w:jc w:val="both"/>
        <w:rPr>
          <w:rFonts w:cs="David" w:hint="cs"/>
          <w:u w:val="single"/>
          <w:rtl/>
        </w:rPr>
      </w:pPr>
    </w:p>
    <w:p w14:paraId="1091481E" w14:textId="77777777" w:rsidR="00076C7A" w:rsidRPr="00076C7A" w:rsidRDefault="00076C7A" w:rsidP="00076C7A">
      <w:pPr>
        <w:keepLines/>
        <w:bidi/>
        <w:jc w:val="both"/>
        <w:rPr>
          <w:rFonts w:cs="David" w:hint="cs"/>
          <w:rtl/>
        </w:rPr>
      </w:pPr>
      <w:r w:rsidRPr="00076C7A">
        <w:rPr>
          <w:rFonts w:cs="David" w:hint="cs"/>
          <w:rtl/>
        </w:rPr>
        <w:tab/>
        <w:t xml:space="preserve">אפשר לסכם שאנחנו כן מסכימים שהפרק הזה ייכלל בתקנון, אנחנו מסכימים על העיקרון. </w:t>
      </w:r>
    </w:p>
    <w:p w14:paraId="308850C9" w14:textId="77777777" w:rsidR="00076C7A" w:rsidRPr="00076C7A" w:rsidRDefault="00076C7A" w:rsidP="00076C7A">
      <w:pPr>
        <w:keepLines/>
        <w:bidi/>
        <w:jc w:val="both"/>
        <w:rPr>
          <w:rFonts w:cs="David" w:hint="cs"/>
          <w:rtl/>
        </w:rPr>
      </w:pPr>
    </w:p>
    <w:p w14:paraId="788FF719"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4607703E" w14:textId="77777777" w:rsidR="00076C7A" w:rsidRPr="00076C7A" w:rsidRDefault="00076C7A" w:rsidP="00076C7A">
      <w:pPr>
        <w:bidi/>
        <w:jc w:val="both"/>
        <w:rPr>
          <w:rFonts w:cs="David" w:hint="cs"/>
          <w:rtl/>
        </w:rPr>
      </w:pPr>
    </w:p>
    <w:p w14:paraId="2669E599" w14:textId="77777777" w:rsidR="00076C7A" w:rsidRPr="00076C7A" w:rsidRDefault="00076C7A" w:rsidP="00076C7A">
      <w:pPr>
        <w:keepLines/>
        <w:bidi/>
        <w:jc w:val="both"/>
        <w:rPr>
          <w:rFonts w:cs="David" w:hint="cs"/>
          <w:rtl/>
        </w:rPr>
      </w:pPr>
      <w:r w:rsidRPr="00076C7A">
        <w:rPr>
          <w:rFonts w:cs="David" w:hint="cs"/>
          <w:rtl/>
        </w:rPr>
        <w:tab/>
        <w:t xml:space="preserve"> בוודאי, על זה אין בכלל שאלה. </w:t>
      </w:r>
    </w:p>
    <w:p w14:paraId="4799E7B6" w14:textId="77777777" w:rsidR="00076C7A" w:rsidRPr="00076C7A" w:rsidRDefault="00076C7A" w:rsidP="00076C7A">
      <w:pPr>
        <w:keepLines/>
        <w:bidi/>
        <w:jc w:val="both"/>
        <w:rPr>
          <w:rFonts w:cs="David" w:hint="cs"/>
          <w:rtl/>
        </w:rPr>
      </w:pPr>
    </w:p>
    <w:p w14:paraId="765B15BE"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1F5E180E" w14:textId="77777777" w:rsidR="00076C7A" w:rsidRPr="00076C7A" w:rsidRDefault="00076C7A" w:rsidP="00076C7A">
      <w:pPr>
        <w:bidi/>
        <w:jc w:val="both"/>
        <w:rPr>
          <w:rFonts w:cs="David" w:hint="cs"/>
          <w:u w:val="single"/>
          <w:rtl/>
        </w:rPr>
      </w:pPr>
    </w:p>
    <w:p w14:paraId="77CD98A4" w14:textId="77777777" w:rsidR="00076C7A" w:rsidRPr="00076C7A" w:rsidRDefault="00076C7A" w:rsidP="00076C7A">
      <w:pPr>
        <w:keepLines/>
        <w:bidi/>
        <w:jc w:val="both"/>
        <w:rPr>
          <w:rFonts w:cs="David" w:hint="cs"/>
          <w:rtl/>
        </w:rPr>
      </w:pPr>
      <w:r w:rsidRPr="00076C7A">
        <w:rPr>
          <w:rFonts w:cs="David" w:hint="cs"/>
          <w:rtl/>
        </w:rPr>
        <w:tab/>
        <w:t xml:space="preserve">אני מציעה שבפעם הבאה, כאשר יהיו כל יושבי ראש הסיעות, יש פה דף שהוא מרתק, שכל אחד מאתנו צריך לקרוא, מה נעשה בעולם. אם תרצה, נשב אתה אדוני היושב ראש ואני ביחד, נציע מנגנון משותף שיהיה לכלל הסיעות, ונקבע שמהיום בעוד חודש נביא את זה כהצעה ליושבי ראש הסיעות ונכניס את זה כפרק בתקנון. </w:t>
      </w:r>
    </w:p>
    <w:p w14:paraId="2565B754" w14:textId="77777777" w:rsidR="00076C7A" w:rsidRPr="00076C7A" w:rsidRDefault="00076C7A" w:rsidP="00076C7A">
      <w:pPr>
        <w:keepLines/>
        <w:bidi/>
        <w:jc w:val="both"/>
        <w:rPr>
          <w:rFonts w:cs="David" w:hint="cs"/>
          <w:rtl/>
        </w:rPr>
      </w:pPr>
    </w:p>
    <w:p w14:paraId="4A36CCC9"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335B087F" w14:textId="77777777" w:rsidR="00076C7A" w:rsidRPr="00076C7A" w:rsidRDefault="00076C7A" w:rsidP="00076C7A">
      <w:pPr>
        <w:keepLines/>
        <w:bidi/>
        <w:jc w:val="both"/>
        <w:rPr>
          <w:rFonts w:cs="David" w:hint="cs"/>
          <w:rtl/>
        </w:rPr>
      </w:pPr>
    </w:p>
    <w:p w14:paraId="4661C2EF" w14:textId="77777777" w:rsidR="00076C7A" w:rsidRPr="00076C7A" w:rsidRDefault="00076C7A" w:rsidP="00076C7A">
      <w:pPr>
        <w:keepLines/>
        <w:bidi/>
        <w:jc w:val="both"/>
        <w:rPr>
          <w:rFonts w:cs="David" w:hint="cs"/>
          <w:rtl/>
        </w:rPr>
      </w:pPr>
      <w:r w:rsidRPr="00076C7A">
        <w:rPr>
          <w:rFonts w:cs="David" w:hint="cs"/>
          <w:rtl/>
        </w:rPr>
        <w:tab/>
        <w:t xml:space="preserve">בסדר גמור. יש לנו סקירה שקיבלנו, אבל מה שחשוב לנו זה לראות סוגים של הדגמים שישנם, את החתך של מעורבות ראש הממשלה בתהליך הזה, את השאלה מה מתוך התהליך הזה נעשה בשאלות שנשלחות מראש וכמה זמן מראש, ומה נעשה בשאלות ספונטניות במקום. </w:t>
      </w:r>
    </w:p>
    <w:p w14:paraId="2F8019A6" w14:textId="77777777" w:rsidR="00076C7A" w:rsidRPr="00076C7A" w:rsidRDefault="00076C7A" w:rsidP="00076C7A">
      <w:pPr>
        <w:keepLines/>
        <w:bidi/>
        <w:jc w:val="both"/>
        <w:rPr>
          <w:rFonts w:cs="David" w:hint="cs"/>
          <w:rtl/>
        </w:rPr>
      </w:pPr>
    </w:p>
    <w:p w14:paraId="6064D270"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16EA0A6D" w14:textId="77777777" w:rsidR="00076C7A" w:rsidRPr="00076C7A" w:rsidRDefault="00076C7A" w:rsidP="00076C7A">
      <w:pPr>
        <w:bidi/>
        <w:jc w:val="both"/>
        <w:rPr>
          <w:rFonts w:cs="David" w:hint="cs"/>
          <w:rtl/>
        </w:rPr>
      </w:pPr>
    </w:p>
    <w:p w14:paraId="2B9EB51E" w14:textId="77777777" w:rsidR="00076C7A" w:rsidRPr="00076C7A" w:rsidRDefault="00076C7A" w:rsidP="00076C7A">
      <w:pPr>
        <w:bidi/>
        <w:jc w:val="both"/>
        <w:rPr>
          <w:rFonts w:cs="David" w:hint="cs"/>
          <w:rtl/>
        </w:rPr>
      </w:pPr>
      <w:r w:rsidRPr="00076C7A">
        <w:rPr>
          <w:rFonts w:cs="David" w:hint="cs"/>
          <w:rtl/>
        </w:rPr>
        <w:tab/>
        <w:t xml:space="preserve">זה היה רק ספונטני. </w:t>
      </w:r>
    </w:p>
    <w:p w14:paraId="0296F840" w14:textId="77777777" w:rsidR="00076C7A" w:rsidRPr="00076C7A" w:rsidRDefault="00076C7A" w:rsidP="00076C7A">
      <w:pPr>
        <w:keepLines/>
        <w:bidi/>
        <w:jc w:val="both"/>
        <w:rPr>
          <w:rFonts w:cs="David" w:hint="cs"/>
          <w:rtl/>
        </w:rPr>
      </w:pPr>
    </w:p>
    <w:p w14:paraId="74BE5323" w14:textId="77777777" w:rsidR="00076C7A" w:rsidRPr="00076C7A" w:rsidRDefault="00076C7A" w:rsidP="00076C7A">
      <w:pPr>
        <w:keepLines/>
        <w:bidi/>
        <w:jc w:val="both"/>
        <w:rPr>
          <w:rFonts w:cs="David" w:hint="cs"/>
          <w:u w:val="single"/>
          <w:rtl/>
        </w:rPr>
      </w:pPr>
      <w:r w:rsidRPr="00076C7A">
        <w:rPr>
          <w:rFonts w:cs="David" w:hint="cs"/>
          <w:u w:val="single"/>
          <w:rtl/>
        </w:rPr>
        <w:t>רוחמה אברהם בלילא:</w:t>
      </w:r>
    </w:p>
    <w:p w14:paraId="44886625" w14:textId="77777777" w:rsidR="00076C7A" w:rsidRPr="00076C7A" w:rsidRDefault="00076C7A" w:rsidP="00076C7A">
      <w:pPr>
        <w:keepLines/>
        <w:bidi/>
        <w:jc w:val="both"/>
        <w:rPr>
          <w:rFonts w:cs="David" w:hint="cs"/>
          <w:u w:val="single"/>
          <w:rtl/>
        </w:rPr>
      </w:pPr>
    </w:p>
    <w:p w14:paraId="3FC370BC" w14:textId="77777777" w:rsidR="00076C7A" w:rsidRPr="00076C7A" w:rsidRDefault="00076C7A" w:rsidP="00076C7A">
      <w:pPr>
        <w:keepLines/>
        <w:bidi/>
        <w:jc w:val="both"/>
        <w:rPr>
          <w:rFonts w:cs="David" w:hint="cs"/>
          <w:rtl/>
        </w:rPr>
      </w:pPr>
      <w:r w:rsidRPr="00076C7A">
        <w:rPr>
          <w:rFonts w:cs="David" w:hint="cs"/>
          <w:rtl/>
        </w:rPr>
        <w:tab/>
        <w:t xml:space="preserve">אבל יש מנגנון, למשל, שכל חברי הכנסת </w:t>
      </w:r>
      <w:r w:rsidRPr="00076C7A">
        <w:rPr>
          <w:rFonts w:cs="David"/>
          <w:rtl/>
        </w:rPr>
        <w:t>–</w:t>
      </w:r>
      <w:r w:rsidRPr="00076C7A">
        <w:rPr>
          <w:rFonts w:cs="David" w:hint="cs"/>
          <w:rtl/>
        </w:rPr>
        <w:t xml:space="preserve"> לא זוכרת באיזו מדינה </w:t>
      </w:r>
      <w:r w:rsidRPr="00076C7A">
        <w:rPr>
          <w:rFonts w:cs="David"/>
          <w:rtl/>
        </w:rPr>
        <w:t>–</w:t>
      </w:r>
      <w:r w:rsidRPr="00076C7A">
        <w:rPr>
          <w:rFonts w:cs="David" w:hint="cs"/>
          <w:rtl/>
        </w:rPr>
        <w:t xml:space="preserve"> שולחים את כל השאלות עד שעה מסוימת, ואז מחליטים מראש שיעלו רק 20 שאלות. </w:t>
      </w:r>
    </w:p>
    <w:p w14:paraId="47C8A73A" w14:textId="77777777" w:rsidR="00076C7A" w:rsidRPr="00076C7A" w:rsidRDefault="00076C7A" w:rsidP="00076C7A">
      <w:pPr>
        <w:keepLines/>
        <w:bidi/>
        <w:jc w:val="both"/>
        <w:rPr>
          <w:rFonts w:cs="David" w:hint="cs"/>
          <w:rtl/>
        </w:rPr>
      </w:pPr>
    </w:p>
    <w:p w14:paraId="77C4281F"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3B44151D" w14:textId="77777777" w:rsidR="00076C7A" w:rsidRPr="00076C7A" w:rsidRDefault="00076C7A" w:rsidP="00076C7A">
      <w:pPr>
        <w:bidi/>
        <w:jc w:val="both"/>
        <w:rPr>
          <w:rFonts w:cs="David" w:hint="cs"/>
          <w:rtl/>
        </w:rPr>
      </w:pPr>
    </w:p>
    <w:p w14:paraId="3DEACA15" w14:textId="77777777" w:rsidR="00076C7A" w:rsidRPr="00076C7A" w:rsidRDefault="00076C7A" w:rsidP="00076C7A">
      <w:pPr>
        <w:keepLines/>
        <w:bidi/>
        <w:jc w:val="both"/>
        <w:rPr>
          <w:rFonts w:cs="David" w:hint="cs"/>
          <w:rtl/>
        </w:rPr>
      </w:pPr>
      <w:r w:rsidRPr="00076C7A">
        <w:rPr>
          <w:rFonts w:cs="David" w:hint="cs"/>
          <w:rtl/>
        </w:rPr>
        <w:tab/>
        <w:t xml:space="preserve"> יש כל מיני אפשרויות לחתוך את הדבר הזה. </w:t>
      </w:r>
    </w:p>
    <w:p w14:paraId="73576B95" w14:textId="77777777" w:rsidR="00076C7A" w:rsidRPr="00076C7A" w:rsidRDefault="00076C7A" w:rsidP="00076C7A">
      <w:pPr>
        <w:keepLines/>
        <w:bidi/>
        <w:jc w:val="both"/>
        <w:rPr>
          <w:rFonts w:cs="David" w:hint="cs"/>
          <w:rtl/>
        </w:rPr>
      </w:pPr>
    </w:p>
    <w:p w14:paraId="7BC718CE"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200F8369" w14:textId="77777777" w:rsidR="00076C7A" w:rsidRPr="00076C7A" w:rsidRDefault="00076C7A" w:rsidP="00076C7A">
      <w:pPr>
        <w:bidi/>
        <w:jc w:val="both"/>
        <w:rPr>
          <w:rFonts w:cs="David" w:hint="cs"/>
          <w:u w:val="single"/>
          <w:rtl/>
        </w:rPr>
      </w:pPr>
    </w:p>
    <w:p w14:paraId="0E310E44" w14:textId="77777777" w:rsidR="00076C7A" w:rsidRPr="00076C7A" w:rsidRDefault="00076C7A" w:rsidP="00076C7A">
      <w:pPr>
        <w:keepLines/>
        <w:bidi/>
        <w:jc w:val="both"/>
        <w:rPr>
          <w:rFonts w:cs="David" w:hint="cs"/>
          <w:rtl/>
        </w:rPr>
      </w:pPr>
      <w:r w:rsidRPr="00076C7A">
        <w:rPr>
          <w:rFonts w:cs="David" w:hint="cs"/>
          <w:rtl/>
        </w:rPr>
        <w:tab/>
        <w:t xml:space="preserve">בבריטניה בהגרלה מסוימת. </w:t>
      </w:r>
    </w:p>
    <w:p w14:paraId="0AFD063F" w14:textId="77777777" w:rsidR="00076C7A" w:rsidRPr="00076C7A" w:rsidRDefault="00076C7A" w:rsidP="00076C7A">
      <w:pPr>
        <w:keepLines/>
        <w:bidi/>
        <w:jc w:val="both"/>
        <w:rPr>
          <w:rFonts w:cs="David" w:hint="cs"/>
          <w:rtl/>
        </w:rPr>
      </w:pPr>
    </w:p>
    <w:p w14:paraId="27E55390" w14:textId="77777777" w:rsidR="00076C7A" w:rsidRPr="00076C7A" w:rsidRDefault="00076C7A" w:rsidP="00076C7A">
      <w:pPr>
        <w:bidi/>
        <w:jc w:val="both"/>
        <w:rPr>
          <w:rFonts w:cs="David" w:hint="cs"/>
          <w:rtl/>
        </w:rPr>
      </w:pPr>
      <w:r w:rsidRPr="00076C7A">
        <w:rPr>
          <w:rFonts w:cs="David" w:hint="cs"/>
          <w:u w:val="single"/>
          <w:rtl/>
        </w:rPr>
        <w:t>תמר כנפו:</w:t>
      </w:r>
    </w:p>
    <w:p w14:paraId="23C38964" w14:textId="77777777" w:rsidR="00076C7A" w:rsidRPr="00076C7A" w:rsidRDefault="00076C7A" w:rsidP="00076C7A">
      <w:pPr>
        <w:bidi/>
        <w:jc w:val="both"/>
        <w:rPr>
          <w:rFonts w:cs="David" w:hint="cs"/>
          <w:rtl/>
        </w:rPr>
      </w:pPr>
    </w:p>
    <w:p w14:paraId="1F7A7F25" w14:textId="77777777" w:rsidR="00076C7A" w:rsidRPr="00076C7A" w:rsidRDefault="00076C7A" w:rsidP="00076C7A">
      <w:pPr>
        <w:bidi/>
        <w:jc w:val="both"/>
        <w:rPr>
          <w:rFonts w:cs="David" w:hint="cs"/>
          <w:rtl/>
        </w:rPr>
      </w:pPr>
      <w:r w:rsidRPr="00076C7A">
        <w:rPr>
          <w:rFonts w:cs="David" w:hint="cs"/>
          <w:rtl/>
        </w:rPr>
        <w:tab/>
        <w:t xml:space="preserve">- - - היושב ראש מאשר. לפעמים זו פשוט בושה וחרפה, אפילו חברי הכנסת השואלים לא נמצאים. </w:t>
      </w:r>
    </w:p>
    <w:p w14:paraId="396C82A9" w14:textId="77777777" w:rsidR="00076C7A" w:rsidRPr="00076C7A" w:rsidRDefault="00076C7A" w:rsidP="00076C7A">
      <w:pPr>
        <w:bidi/>
        <w:jc w:val="both"/>
        <w:rPr>
          <w:rFonts w:cs="David" w:hint="cs"/>
          <w:rtl/>
        </w:rPr>
      </w:pPr>
    </w:p>
    <w:p w14:paraId="12DD6D88"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53BFAF9B" w14:textId="77777777" w:rsidR="00076C7A" w:rsidRPr="00076C7A" w:rsidRDefault="00076C7A" w:rsidP="00076C7A">
      <w:pPr>
        <w:bidi/>
        <w:jc w:val="both"/>
        <w:rPr>
          <w:rFonts w:cs="David" w:hint="cs"/>
          <w:rtl/>
        </w:rPr>
      </w:pPr>
    </w:p>
    <w:p w14:paraId="7BC0A5CC" w14:textId="77777777" w:rsidR="00076C7A" w:rsidRPr="00076C7A" w:rsidRDefault="00076C7A" w:rsidP="00076C7A">
      <w:pPr>
        <w:bidi/>
        <w:jc w:val="both"/>
        <w:rPr>
          <w:rFonts w:cs="David" w:hint="cs"/>
          <w:rtl/>
        </w:rPr>
      </w:pPr>
      <w:r w:rsidRPr="00076C7A">
        <w:rPr>
          <w:rFonts w:cs="David" w:hint="cs"/>
          <w:rtl/>
        </w:rPr>
        <w:tab/>
        <w:t>נכון, אנחנו גם בזה צריכים לטפל.</w:t>
      </w:r>
    </w:p>
    <w:p w14:paraId="28A570CE" w14:textId="77777777" w:rsidR="00076C7A" w:rsidRPr="00076C7A" w:rsidRDefault="00076C7A" w:rsidP="00076C7A">
      <w:pPr>
        <w:bidi/>
        <w:jc w:val="both"/>
        <w:rPr>
          <w:rFonts w:cs="David" w:hint="cs"/>
          <w:rtl/>
        </w:rPr>
      </w:pPr>
    </w:p>
    <w:p w14:paraId="6DE565AD" w14:textId="77777777" w:rsidR="00076C7A" w:rsidRPr="00076C7A" w:rsidRDefault="00076C7A" w:rsidP="00076C7A">
      <w:pPr>
        <w:bidi/>
        <w:jc w:val="both"/>
        <w:rPr>
          <w:rFonts w:cs="David" w:hint="cs"/>
          <w:rtl/>
        </w:rPr>
      </w:pPr>
      <w:r w:rsidRPr="00076C7A">
        <w:rPr>
          <w:rFonts w:cs="David" w:hint="cs"/>
          <w:u w:val="single"/>
          <w:rtl/>
        </w:rPr>
        <w:t>תמר כנפו:</w:t>
      </w:r>
    </w:p>
    <w:p w14:paraId="147A8BB2" w14:textId="77777777" w:rsidR="00076C7A" w:rsidRPr="00076C7A" w:rsidRDefault="00076C7A" w:rsidP="00076C7A">
      <w:pPr>
        <w:bidi/>
        <w:jc w:val="both"/>
        <w:rPr>
          <w:rFonts w:cs="David" w:hint="cs"/>
          <w:rtl/>
        </w:rPr>
      </w:pPr>
    </w:p>
    <w:p w14:paraId="3C4DEA3B" w14:textId="77777777" w:rsidR="00076C7A" w:rsidRPr="00076C7A" w:rsidRDefault="00076C7A" w:rsidP="00076C7A">
      <w:pPr>
        <w:bidi/>
        <w:jc w:val="both"/>
        <w:rPr>
          <w:rFonts w:cs="David" w:hint="cs"/>
          <w:rtl/>
        </w:rPr>
      </w:pPr>
      <w:r w:rsidRPr="00076C7A">
        <w:rPr>
          <w:rFonts w:cs="David" w:hint="cs"/>
          <w:rtl/>
        </w:rPr>
        <w:tab/>
        <w:t xml:space="preserve">אחרי שאישרו להם עכשיו בשעת שאלות של היום. </w:t>
      </w:r>
    </w:p>
    <w:p w14:paraId="141FA69D" w14:textId="77777777" w:rsidR="00076C7A" w:rsidRPr="00076C7A" w:rsidRDefault="00076C7A" w:rsidP="00076C7A">
      <w:pPr>
        <w:keepLines/>
        <w:bidi/>
        <w:jc w:val="both"/>
        <w:rPr>
          <w:rFonts w:cs="David" w:hint="cs"/>
          <w:rtl/>
        </w:rPr>
      </w:pPr>
    </w:p>
    <w:p w14:paraId="1D478BF6"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5CD11550" w14:textId="77777777" w:rsidR="00076C7A" w:rsidRPr="00076C7A" w:rsidRDefault="00076C7A" w:rsidP="00076C7A">
      <w:pPr>
        <w:keepLines/>
        <w:bidi/>
        <w:jc w:val="both"/>
        <w:rPr>
          <w:rFonts w:cs="David" w:hint="cs"/>
          <w:rtl/>
        </w:rPr>
      </w:pPr>
    </w:p>
    <w:p w14:paraId="5C2B79B3" w14:textId="77777777" w:rsidR="00076C7A" w:rsidRPr="00076C7A" w:rsidRDefault="00076C7A" w:rsidP="00076C7A">
      <w:pPr>
        <w:keepLines/>
        <w:bidi/>
        <w:jc w:val="both"/>
        <w:rPr>
          <w:rFonts w:cs="David" w:hint="cs"/>
          <w:rtl/>
        </w:rPr>
      </w:pPr>
      <w:r w:rsidRPr="00076C7A">
        <w:rPr>
          <w:rFonts w:cs="David" w:hint="cs"/>
          <w:rtl/>
        </w:rPr>
        <w:tab/>
        <w:t xml:space="preserve">קבענו מנגנון לשאילתות שעובד מצוין, פרט לבעיה אחת, שהשאילתות תקועות בסוף סדר היום, ואז התוצאה שאנשים לא נשארים וכל השאילתות נמחקות. גם כשאתה קובע את המנגנון הכי נכון, אם בסדר היום לא יקבעו את השאילתות יותר בהתחלה, זה כנראה לא יעזור.  </w:t>
      </w:r>
    </w:p>
    <w:p w14:paraId="0AE8A77D" w14:textId="77777777" w:rsidR="00076C7A" w:rsidRPr="00076C7A" w:rsidRDefault="00076C7A" w:rsidP="00076C7A">
      <w:pPr>
        <w:keepLines/>
        <w:bidi/>
        <w:jc w:val="both"/>
        <w:rPr>
          <w:rFonts w:cs="David" w:hint="cs"/>
          <w:rtl/>
        </w:rPr>
      </w:pPr>
    </w:p>
    <w:p w14:paraId="1A6E29A0" w14:textId="77777777" w:rsidR="00076C7A" w:rsidRPr="00076C7A" w:rsidRDefault="00076C7A" w:rsidP="00076C7A">
      <w:pPr>
        <w:keepLines/>
        <w:bidi/>
        <w:jc w:val="both"/>
        <w:rPr>
          <w:rFonts w:cs="David" w:hint="cs"/>
          <w:rtl/>
        </w:rPr>
      </w:pPr>
      <w:r w:rsidRPr="00076C7A">
        <w:rPr>
          <w:rFonts w:cs="David" w:hint="cs"/>
          <w:u w:val="single"/>
          <w:rtl/>
        </w:rPr>
        <w:t xml:space="preserve">חן </w:t>
      </w:r>
      <w:proofErr w:type="spellStart"/>
      <w:r w:rsidRPr="00076C7A">
        <w:rPr>
          <w:rFonts w:cs="David" w:hint="cs"/>
          <w:u w:val="single"/>
          <w:rtl/>
        </w:rPr>
        <w:t>פרידברג</w:t>
      </w:r>
      <w:proofErr w:type="spellEnd"/>
      <w:r w:rsidRPr="00076C7A">
        <w:rPr>
          <w:rFonts w:cs="David" w:hint="cs"/>
          <w:u w:val="single"/>
          <w:rtl/>
        </w:rPr>
        <w:t>:</w:t>
      </w:r>
    </w:p>
    <w:p w14:paraId="0F3F8FFB" w14:textId="77777777" w:rsidR="00076C7A" w:rsidRPr="00076C7A" w:rsidRDefault="00076C7A" w:rsidP="00076C7A">
      <w:pPr>
        <w:keepLines/>
        <w:bidi/>
        <w:jc w:val="both"/>
        <w:rPr>
          <w:rFonts w:cs="David" w:hint="cs"/>
          <w:rtl/>
        </w:rPr>
      </w:pPr>
    </w:p>
    <w:p w14:paraId="14835426" w14:textId="77777777" w:rsidR="00076C7A" w:rsidRPr="00076C7A" w:rsidRDefault="00076C7A" w:rsidP="00076C7A">
      <w:pPr>
        <w:keepLines/>
        <w:bidi/>
        <w:jc w:val="both"/>
        <w:rPr>
          <w:rFonts w:cs="David" w:hint="cs"/>
          <w:rtl/>
        </w:rPr>
      </w:pPr>
      <w:r w:rsidRPr="00076C7A">
        <w:rPr>
          <w:rFonts w:cs="David" w:hint="cs"/>
          <w:rtl/>
        </w:rPr>
        <w:tab/>
        <w:t>אגב, זה מנגנון שעובד בפרלמנטרים אחרים, קובעים את שעת השאלות באמצע, ב-14:00 או ב-12:00.</w:t>
      </w:r>
    </w:p>
    <w:p w14:paraId="0D3FDF9E" w14:textId="77777777" w:rsidR="00076C7A" w:rsidRPr="00076C7A" w:rsidRDefault="00076C7A" w:rsidP="00076C7A">
      <w:pPr>
        <w:keepLines/>
        <w:bidi/>
        <w:jc w:val="both"/>
        <w:rPr>
          <w:rFonts w:cs="David" w:hint="cs"/>
          <w:rtl/>
        </w:rPr>
      </w:pPr>
    </w:p>
    <w:p w14:paraId="66727182" w14:textId="77777777" w:rsidR="00076C7A" w:rsidRPr="00076C7A" w:rsidRDefault="00076C7A" w:rsidP="00076C7A">
      <w:pPr>
        <w:bidi/>
        <w:jc w:val="both"/>
        <w:rPr>
          <w:rFonts w:cs="David" w:hint="cs"/>
          <w:u w:val="single"/>
          <w:rtl/>
        </w:rPr>
      </w:pPr>
      <w:r w:rsidRPr="00076C7A">
        <w:rPr>
          <w:rFonts w:cs="David" w:hint="cs"/>
          <w:u w:val="single"/>
          <w:rtl/>
        </w:rPr>
        <w:t>רוחמה אברהם בלילא:</w:t>
      </w:r>
    </w:p>
    <w:p w14:paraId="4F798282" w14:textId="77777777" w:rsidR="00076C7A" w:rsidRPr="00076C7A" w:rsidRDefault="00076C7A" w:rsidP="00076C7A">
      <w:pPr>
        <w:bidi/>
        <w:jc w:val="both"/>
        <w:rPr>
          <w:rFonts w:cs="David" w:hint="cs"/>
          <w:u w:val="single"/>
          <w:rtl/>
        </w:rPr>
      </w:pPr>
    </w:p>
    <w:p w14:paraId="03909FDB" w14:textId="77777777" w:rsidR="00076C7A" w:rsidRPr="00076C7A" w:rsidRDefault="00076C7A" w:rsidP="00076C7A">
      <w:pPr>
        <w:keepLines/>
        <w:bidi/>
        <w:jc w:val="both"/>
        <w:rPr>
          <w:rFonts w:cs="David" w:hint="cs"/>
          <w:rtl/>
        </w:rPr>
      </w:pPr>
      <w:r w:rsidRPr="00076C7A">
        <w:rPr>
          <w:rFonts w:cs="David" w:hint="cs"/>
          <w:rtl/>
        </w:rPr>
        <w:tab/>
        <w:t xml:space="preserve"> סלח לי אדוני היושב ראש, אני חייבת לצאת. </w:t>
      </w:r>
    </w:p>
    <w:p w14:paraId="5E5133E1" w14:textId="77777777" w:rsidR="00076C7A" w:rsidRPr="00076C7A" w:rsidRDefault="00076C7A" w:rsidP="00076C7A">
      <w:pPr>
        <w:keepLines/>
        <w:bidi/>
        <w:jc w:val="both"/>
        <w:rPr>
          <w:rFonts w:cs="David" w:hint="cs"/>
          <w:rtl/>
        </w:rPr>
      </w:pPr>
    </w:p>
    <w:p w14:paraId="6C4015BA"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718E7C59" w14:textId="77777777" w:rsidR="00076C7A" w:rsidRPr="00076C7A" w:rsidRDefault="00076C7A" w:rsidP="00076C7A">
      <w:pPr>
        <w:keepLines/>
        <w:bidi/>
        <w:jc w:val="both"/>
        <w:rPr>
          <w:rFonts w:cs="David" w:hint="cs"/>
          <w:rtl/>
        </w:rPr>
      </w:pPr>
    </w:p>
    <w:p w14:paraId="0245653C" w14:textId="77777777" w:rsidR="00076C7A" w:rsidRPr="00076C7A" w:rsidRDefault="00076C7A" w:rsidP="00076C7A">
      <w:pPr>
        <w:keepLines/>
        <w:bidi/>
        <w:jc w:val="both"/>
        <w:rPr>
          <w:rFonts w:cs="David" w:hint="cs"/>
          <w:rtl/>
        </w:rPr>
      </w:pPr>
      <w:r w:rsidRPr="00076C7A">
        <w:rPr>
          <w:rFonts w:cs="David" w:hint="cs"/>
          <w:rtl/>
        </w:rPr>
        <w:tab/>
        <w:t xml:space="preserve">אם יש הערות, תעירו לי לפני יום שני כדי שאדע. בסוף אנחנו צריכים לבחור דגם מסוים או סינתזה של דגמים, כדי שנגיע לאיזשהו מבנה, </w:t>
      </w:r>
      <w:proofErr w:type="spellStart"/>
      <w:r w:rsidRPr="00076C7A">
        <w:rPr>
          <w:rFonts w:cs="David" w:hint="cs"/>
          <w:rtl/>
        </w:rPr>
        <w:t>שאגב</w:t>
      </w:r>
      <w:proofErr w:type="spellEnd"/>
      <w:r w:rsidRPr="00076C7A">
        <w:rPr>
          <w:rFonts w:cs="David" w:hint="cs"/>
          <w:rtl/>
        </w:rPr>
        <w:t xml:space="preserve"> יכול להיות שיצטרכו גם לתקן אותו תוך כדי תנועה, אב לפחות נתחיל ונגיע למשהו שהוא יותר מאשר </w:t>
      </w:r>
      <w:proofErr w:type="spellStart"/>
      <w:r w:rsidRPr="00076C7A">
        <w:rPr>
          <w:rFonts w:cs="David" w:hint="cs"/>
          <w:rtl/>
        </w:rPr>
        <w:t>ה"שיעמומון</w:t>
      </w:r>
      <w:proofErr w:type="spellEnd"/>
      <w:r w:rsidRPr="00076C7A">
        <w:rPr>
          <w:rFonts w:cs="David" w:hint="cs"/>
          <w:rtl/>
        </w:rPr>
        <w:t xml:space="preserve">" המוחלט שהולך פה ביומיום. </w:t>
      </w:r>
    </w:p>
    <w:p w14:paraId="3B496EDC" w14:textId="77777777" w:rsidR="00076C7A" w:rsidRPr="00076C7A" w:rsidRDefault="00076C7A" w:rsidP="00076C7A">
      <w:pPr>
        <w:keepLines/>
        <w:bidi/>
        <w:jc w:val="both"/>
        <w:rPr>
          <w:rFonts w:cs="David" w:hint="cs"/>
          <w:rtl/>
        </w:rPr>
      </w:pPr>
    </w:p>
    <w:p w14:paraId="0B2ED361" w14:textId="77777777" w:rsidR="00076C7A" w:rsidRPr="00076C7A" w:rsidRDefault="00076C7A" w:rsidP="00076C7A">
      <w:pPr>
        <w:keepLines/>
        <w:bidi/>
        <w:jc w:val="both"/>
        <w:rPr>
          <w:rFonts w:cs="David" w:hint="cs"/>
          <w:rtl/>
        </w:rPr>
      </w:pPr>
      <w:r w:rsidRPr="00076C7A">
        <w:rPr>
          <w:rFonts w:cs="David" w:hint="cs"/>
          <w:u w:val="single"/>
          <w:rtl/>
        </w:rPr>
        <w:t xml:space="preserve">חן </w:t>
      </w:r>
      <w:proofErr w:type="spellStart"/>
      <w:r w:rsidRPr="00076C7A">
        <w:rPr>
          <w:rFonts w:cs="David" w:hint="cs"/>
          <w:u w:val="single"/>
          <w:rtl/>
        </w:rPr>
        <w:t>פרידברג</w:t>
      </w:r>
      <w:proofErr w:type="spellEnd"/>
      <w:r w:rsidRPr="00076C7A">
        <w:rPr>
          <w:rFonts w:cs="David" w:hint="cs"/>
          <w:u w:val="single"/>
          <w:rtl/>
        </w:rPr>
        <w:t>:</w:t>
      </w:r>
    </w:p>
    <w:p w14:paraId="1E6FF879" w14:textId="77777777" w:rsidR="00076C7A" w:rsidRPr="00076C7A" w:rsidRDefault="00076C7A" w:rsidP="00076C7A">
      <w:pPr>
        <w:keepLines/>
        <w:bidi/>
        <w:jc w:val="both"/>
        <w:rPr>
          <w:rFonts w:cs="David" w:hint="cs"/>
          <w:rtl/>
        </w:rPr>
      </w:pPr>
    </w:p>
    <w:p w14:paraId="489BF154" w14:textId="77777777" w:rsidR="00076C7A" w:rsidRPr="00076C7A" w:rsidRDefault="00076C7A" w:rsidP="00076C7A">
      <w:pPr>
        <w:keepLines/>
        <w:bidi/>
        <w:jc w:val="both"/>
        <w:rPr>
          <w:rFonts w:cs="David" w:hint="cs"/>
          <w:rtl/>
        </w:rPr>
      </w:pPr>
      <w:r w:rsidRPr="00076C7A">
        <w:rPr>
          <w:rFonts w:cs="David" w:hint="cs"/>
          <w:rtl/>
        </w:rPr>
        <w:tab/>
        <w:t>אם זה תלוי תרבות פוליטית ואתה לא מטיל סנקציה על אי-הגעה, איך אתה גורם להם בכל זאת להגיע?</w:t>
      </w:r>
    </w:p>
    <w:p w14:paraId="21860646" w14:textId="77777777" w:rsidR="00076C7A" w:rsidRPr="00076C7A" w:rsidRDefault="00076C7A" w:rsidP="00076C7A">
      <w:pPr>
        <w:keepLines/>
        <w:bidi/>
        <w:jc w:val="both"/>
        <w:rPr>
          <w:rFonts w:cs="David" w:hint="cs"/>
          <w:rtl/>
        </w:rPr>
      </w:pPr>
    </w:p>
    <w:p w14:paraId="2DAB6E58" w14:textId="77777777" w:rsidR="00076C7A" w:rsidRPr="00076C7A" w:rsidRDefault="00076C7A" w:rsidP="00076C7A">
      <w:pPr>
        <w:bidi/>
        <w:jc w:val="both"/>
        <w:rPr>
          <w:rFonts w:cs="David" w:hint="cs"/>
          <w:rtl/>
        </w:rPr>
      </w:pPr>
      <w:r w:rsidRPr="00076C7A">
        <w:rPr>
          <w:rFonts w:cs="David" w:hint="cs"/>
          <w:u w:val="single"/>
          <w:rtl/>
        </w:rPr>
        <w:t xml:space="preserve">רונית </w:t>
      </w:r>
      <w:proofErr w:type="spellStart"/>
      <w:r w:rsidRPr="00076C7A">
        <w:rPr>
          <w:rFonts w:cs="David" w:hint="cs"/>
          <w:u w:val="single"/>
          <w:rtl/>
        </w:rPr>
        <w:t>חייקין</w:t>
      </w:r>
      <w:proofErr w:type="spellEnd"/>
      <w:r w:rsidRPr="00076C7A">
        <w:rPr>
          <w:rFonts w:cs="David" w:hint="cs"/>
          <w:u w:val="single"/>
          <w:rtl/>
        </w:rPr>
        <w:t>-יעקבי:</w:t>
      </w:r>
    </w:p>
    <w:p w14:paraId="24B4E150" w14:textId="77777777" w:rsidR="00076C7A" w:rsidRPr="00076C7A" w:rsidRDefault="00076C7A" w:rsidP="00076C7A">
      <w:pPr>
        <w:bidi/>
        <w:jc w:val="both"/>
        <w:rPr>
          <w:rFonts w:cs="David" w:hint="cs"/>
          <w:rtl/>
        </w:rPr>
      </w:pPr>
    </w:p>
    <w:p w14:paraId="4A348E82" w14:textId="77777777" w:rsidR="00076C7A" w:rsidRPr="00076C7A" w:rsidRDefault="00076C7A" w:rsidP="00076C7A">
      <w:pPr>
        <w:bidi/>
        <w:jc w:val="both"/>
        <w:rPr>
          <w:rFonts w:cs="David" w:hint="cs"/>
          <w:rtl/>
        </w:rPr>
      </w:pPr>
      <w:r w:rsidRPr="00076C7A">
        <w:rPr>
          <w:rFonts w:cs="David" w:hint="cs"/>
          <w:rtl/>
        </w:rPr>
        <w:tab/>
        <w:t xml:space="preserve">דיברנו על זה. </w:t>
      </w:r>
    </w:p>
    <w:p w14:paraId="5D4BDFE6" w14:textId="77777777" w:rsidR="00076C7A" w:rsidRPr="00076C7A" w:rsidRDefault="00076C7A" w:rsidP="00076C7A">
      <w:pPr>
        <w:keepLines/>
        <w:bidi/>
        <w:jc w:val="both"/>
        <w:rPr>
          <w:rFonts w:cs="David" w:hint="cs"/>
          <w:rtl/>
        </w:rPr>
      </w:pPr>
    </w:p>
    <w:p w14:paraId="42D9701E" w14:textId="77777777" w:rsidR="00076C7A" w:rsidRPr="00076C7A" w:rsidRDefault="00076C7A" w:rsidP="00076C7A">
      <w:pPr>
        <w:keepLines/>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2AAF0884" w14:textId="77777777" w:rsidR="00076C7A" w:rsidRPr="00076C7A" w:rsidRDefault="00076C7A" w:rsidP="00076C7A">
      <w:pPr>
        <w:keepLines/>
        <w:bidi/>
        <w:jc w:val="both"/>
        <w:rPr>
          <w:rFonts w:cs="David" w:hint="cs"/>
          <w:rtl/>
        </w:rPr>
      </w:pPr>
    </w:p>
    <w:p w14:paraId="17E66CB9" w14:textId="77777777" w:rsidR="00076C7A" w:rsidRPr="00076C7A" w:rsidRDefault="00076C7A" w:rsidP="00076C7A">
      <w:pPr>
        <w:keepLines/>
        <w:bidi/>
        <w:jc w:val="both"/>
        <w:rPr>
          <w:rFonts w:cs="David" w:hint="cs"/>
          <w:rtl/>
        </w:rPr>
      </w:pPr>
      <w:r w:rsidRPr="00076C7A">
        <w:rPr>
          <w:rFonts w:cs="David" w:hint="cs"/>
          <w:rtl/>
        </w:rPr>
        <w:tab/>
        <w:t xml:space="preserve">יכול להיות שיהיה צריך גם סנקציה בפנים. אני לא שולל את זה, אבל אני קודם כל רוצה לדעת מה אני רוצה לעשות בהנחה שאנשים באים ואחר כך לראות. </w:t>
      </w:r>
    </w:p>
    <w:p w14:paraId="7DE5B498" w14:textId="77777777" w:rsidR="00076C7A" w:rsidRPr="00076C7A" w:rsidRDefault="00076C7A" w:rsidP="00076C7A">
      <w:pPr>
        <w:keepLines/>
        <w:bidi/>
        <w:jc w:val="both"/>
        <w:rPr>
          <w:rFonts w:cs="David" w:hint="cs"/>
          <w:rtl/>
        </w:rPr>
      </w:pPr>
    </w:p>
    <w:p w14:paraId="704E1EAE" w14:textId="77777777" w:rsidR="00076C7A" w:rsidRPr="00076C7A" w:rsidRDefault="00076C7A" w:rsidP="00076C7A">
      <w:pPr>
        <w:bidi/>
        <w:jc w:val="both"/>
        <w:rPr>
          <w:rFonts w:cs="David" w:hint="cs"/>
          <w:rtl/>
        </w:rPr>
      </w:pPr>
      <w:r w:rsidRPr="00076C7A">
        <w:rPr>
          <w:rFonts w:cs="David" w:hint="cs"/>
          <w:u w:val="single"/>
          <w:rtl/>
        </w:rPr>
        <w:t>תמר כנפו:</w:t>
      </w:r>
    </w:p>
    <w:p w14:paraId="7FFBF5F7" w14:textId="77777777" w:rsidR="00076C7A" w:rsidRPr="00076C7A" w:rsidRDefault="00076C7A" w:rsidP="00076C7A">
      <w:pPr>
        <w:bidi/>
        <w:jc w:val="both"/>
        <w:rPr>
          <w:rFonts w:cs="David" w:hint="cs"/>
          <w:rtl/>
        </w:rPr>
      </w:pPr>
    </w:p>
    <w:p w14:paraId="0017EF35" w14:textId="77777777" w:rsidR="00076C7A" w:rsidRPr="00076C7A" w:rsidRDefault="00076C7A" w:rsidP="00076C7A">
      <w:pPr>
        <w:bidi/>
        <w:jc w:val="both"/>
        <w:rPr>
          <w:rFonts w:cs="David" w:hint="cs"/>
          <w:rtl/>
        </w:rPr>
      </w:pPr>
      <w:r w:rsidRPr="00076C7A">
        <w:rPr>
          <w:rFonts w:cs="David" w:hint="cs"/>
          <w:rtl/>
        </w:rPr>
        <w:tab/>
        <w:t xml:space="preserve">יש סנקציות לשר. </w:t>
      </w:r>
    </w:p>
    <w:p w14:paraId="31407C14" w14:textId="77777777" w:rsidR="00076C7A" w:rsidRPr="00076C7A" w:rsidRDefault="00076C7A" w:rsidP="00076C7A">
      <w:pPr>
        <w:keepLines/>
        <w:bidi/>
        <w:jc w:val="both"/>
        <w:rPr>
          <w:rFonts w:cs="David" w:hint="cs"/>
          <w:rtl/>
        </w:rPr>
      </w:pPr>
    </w:p>
    <w:p w14:paraId="11E4CB1C" w14:textId="77777777" w:rsidR="00076C7A" w:rsidRPr="00076C7A" w:rsidRDefault="00076C7A" w:rsidP="00076C7A">
      <w:pPr>
        <w:bidi/>
        <w:jc w:val="both"/>
        <w:rPr>
          <w:rFonts w:cs="David" w:hint="cs"/>
          <w:rtl/>
        </w:rPr>
      </w:pPr>
      <w:r w:rsidRPr="00076C7A">
        <w:rPr>
          <w:rFonts w:cs="David" w:hint="cs"/>
          <w:u w:val="single"/>
          <w:rtl/>
        </w:rPr>
        <w:t xml:space="preserve">היו"ר יריב </w:t>
      </w:r>
      <w:proofErr w:type="spellStart"/>
      <w:r w:rsidRPr="00076C7A">
        <w:rPr>
          <w:rFonts w:cs="David" w:hint="cs"/>
          <w:u w:val="single"/>
          <w:rtl/>
        </w:rPr>
        <w:t>לוין</w:t>
      </w:r>
      <w:proofErr w:type="spellEnd"/>
      <w:r w:rsidRPr="00076C7A">
        <w:rPr>
          <w:rFonts w:cs="David" w:hint="cs"/>
          <w:u w:val="single"/>
          <w:rtl/>
        </w:rPr>
        <w:t>:</w:t>
      </w:r>
    </w:p>
    <w:p w14:paraId="1150A8FF" w14:textId="77777777" w:rsidR="00076C7A" w:rsidRPr="00076C7A" w:rsidRDefault="00076C7A" w:rsidP="00076C7A">
      <w:pPr>
        <w:bidi/>
        <w:jc w:val="both"/>
        <w:rPr>
          <w:rFonts w:cs="David" w:hint="cs"/>
          <w:rtl/>
        </w:rPr>
      </w:pPr>
    </w:p>
    <w:p w14:paraId="5E6FFE79" w14:textId="77777777" w:rsidR="00076C7A" w:rsidRPr="00076C7A" w:rsidRDefault="00076C7A" w:rsidP="00076C7A">
      <w:pPr>
        <w:keepLines/>
        <w:bidi/>
        <w:jc w:val="both"/>
        <w:rPr>
          <w:rFonts w:cs="David" w:hint="cs"/>
          <w:rtl/>
        </w:rPr>
      </w:pPr>
      <w:r w:rsidRPr="00076C7A">
        <w:rPr>
          <w:rFonts w:cs="David" w:hint="cs"/>
          <w:rtl/>
        </w:rPr>
        <w:tab/>
        <w:t xml:space="preserve">תודה רבה, אני נועל את הישיבה. </w:t>
      </w:r>
    </w:p>
    <w:p w14:paraId="09825EDF" w14:textId="77777777" w:rsidR="00076C7A" w:rsidRPr="00076C7A" w:rsidRDefault="00076C7A" w:rsidP="00076C7A">
      <w:pPr>
        <w:keepLines/>
        <w:bidi/>
        <w:jc w:val="both"/>
        <w:rPr>
          <w:rFonts w:cs="David" w:hint="cs"/>
          <w:rtl/>
        </w:rPr>
      </w:pPr>
    </w:p>
    <w:p w14:paraId="697E4E9A" w14:textId="77777777" w:rsidR="00076C7A" w:rsidRPr="00076C7A" w:rsidRDefault="00076C7A" w:rsidP="00076C7A">
      <w:pPr>
        <w:keepLines/>
        <w:bidi/>
        <w:ind w:firstLine="720"/>
        <w:jc w:val="both"/>
        <w:rPr>
          <w:rFonts w:cs="David" w:hint="cs"/>
          <w:u w:val="single"/>
          <w:rtl/>
        </w:rPr>
      </w:pPr>
      <w:r w:rsidRPr="00076C7A">
        <w:rPr>
          <w:rFonts w:cs="David" w:hint="cs"/>
          <w:u w:val="single"/>
          <w:rtl/>
        </w:rPr>
        <w:t>הישיבה ננעלה בשעה 14:00.</w:t>
      </w:r>
    </w:p>
    <w:p w14:paraId="2D9A4FA0" w14:textId="77777777" w:rsidR="00552A80" w:rsidRPr="00076C7A" w:rsidRDefault="00552A80" w:rsidP="00076C7A">
      <w:pPr>
        <w:bidi/>
        <w:rPr>
          <w:rFonts w:cs="David"/>
        </w:rPr>
      </w:pPr>
    </w:p>
    <w:sectPr w:rsidR="00552A80" w:rsidRPr="00076C7A" w:rsidSect="00076C7A">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F9D4E" w14:textId="77777777" w:rsidR="00076C7A" w:rsidRDefault="00076C7A">
      <w:r>
        <w:separator/>
      </w:r>
    </w:p>
  </w:endnote>
  <w:endnote w:type="continuationSeparator" w:id="0">
    <w:p w14:paraId="1BAF7DBF" w14:textId="77777777" w:rsidR="00076C7A" w:rsidRDefault="00076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D7343" w14:textId="77777777" w:rsidR="00076C7A" w:rsidRDefault="00076C7A">
      <w:r>
        <w:separator/>
      </w:r>
    </w:p>
  </w:footnote>
  <w:footnote w:type="continuationSeparator" w:id="0">
    <w:p w14:paraId="12EA1691" w14:textId="77777777" w:rsidR="00076C7A" w:rsidRDefault="00076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F8F0" w14:textId="77777777" w:rsidR="00076C7A" w:rsidRDefault="00076C7A" w:rsidP="00076C7A">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F49D240" w14:textId="77777777" w:rsidR="00076C7A" w:rsidRDefault="00076C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EF9D" w14:textId="77777777" w:rsidR="00076C7A" w:rsidRDefault="00076C7A" w:rsidP="00076C7A">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32</w:t>
    </w:r>
    <w:r>
      <w:rPr>
        <w:rStyle w:val="PageNumber"/>
        <w:rFonts w:cs="David"/>
        <w:szCs w:val="24"/>
      </w:rPr>
      <w:fldChar w:fldCharType="end"/>
    </w:r>
  </w:p>
  <w:p w14:paraId="2AD2032C" w14:textId="77777777" w:rsidR="00076C7A" w:rsidRDefault="00076C7A" w:rsidP="00076C7A">
    <w:pPr>
      <w:pStyle w:val="Header"/>
      <w:ind w:right="360"/>
      <w:rPr>
        <w:rFonts w:cs="David" w:hint="cs"/>
        <w:sz w:val="24"/>
        <w:szCs w:val="24"/>
        <w:rtl/>
      </w:rPr>
    </w:pPr>
    <w:r>
      <w:rPr>
        <w:rFonts w:cs="David" w:hint="cs"/>
        <w:sz w:val="24"/>
        <w:szCs w:val="24"/>
        <w:rtl/>
      </w:rPr>
      <w:t>ועדת הכנסת</w:t>
    </w:r>
  </w:p>
  <w:p w14:paraId="55D07E1C" w14:textId="77777777" w:rsidR="00076C7A" w:rsidRDefault="00076C7A">
    <w:pPr>
      <w:pStyle w:val="Header"/>
      <w:ind w:right="360"/>
      <w:rPr>
        <w:rFonts w:cs="David" w:hint="cs"/>
        <w:sz w:val="24"/>
        <w:szCs w:val="24"/>
        <w:rtl/>
      </w:rPr>
    </w:pPr>
    <w:r>
      <w:rPr>
        <w:rFonts w:cs="David" w:hint="cs"/>
        <w:sz w:val="24"/>
        <w:szCs w:val="24"/>
        <w:rtl/>
      </w:rPr>
      <w:t>9.11.2010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B3E4D"/>
    <w:multiLevelType w:val="hybridMultilevel"/>
    <w:tmpl w:val="E7B8FE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4CB510B3"/>
    <w:multiLevelType w:val="hybridMultilevel"/>
    <w:tmpl w:val="D4A2C752"/>
    <w:lvl w:ilvl="0" w:tplc="F748190A">
      <w:start w:val="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5A40029D"/>
    <w:multiLevelType w:val="hybridMultilevel"/>
    <w:tmpl w:val="9DCC23DE"/>
    <w:lvl w:ilvl="0" w:tplc="1D8602CC">
      <w:start w:val="775"/>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868877441">
    <w:abstractNumId w:val="1"/>
  </w:num>
  <w:num w:numId="2" w16cid:durableId="1933316695">
    <w:abstractNumId w:val="0"/>
  </w:num>
  <w:num w:numId="3" w16cid:durableId="1337803670">
    <w:abstractNumId w:val="2"/>
  </w:num>
  <w:num w:numId="4" w16cid:durableId="374627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94613פרוטוקול_ישיבת_ועדה.doc"/>
    <w:docVar w:name="StartMode" w:val="3"/>
  </w:docVars>
  <w:rsids>
    <w:rsidRoot w:val="00887872"/>
    <w:rsid w:val="00076C7A"/>
    <w:rsid w:val="001071EB"/>
    <w:rsid w:val="00552A80"/>
    <w:rsid w:val="00887872"/>
    <w:rsid w:val="00965806"/>
    <w:rsid w:val="009C42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A89A32"/>
  <w15:chartTrackingRefBased/>
  <w15:docId w15:val="{D06811F9-5892-4C04-BB6B-6AE475A9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76C7A"/>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076C7A"/>
    <w:rPr>
      <w:rFonts w:cs="Miriam"/>
      <w:lang w:bidi="he-IL"/>
    </w:rPr>
  </w:style>
  <w:style w:type="paragraph" w:styleId="Footer">
    <w:name w:val="footer"/>
    <w:basedOn w:val="Normal"/>
    <w:rsid w:val="00076C7A"/>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6784</Words>
  <Characters>38672</Characters>
  <Application>Microsoft Office Word</Application>
  <DocSecurity>0</DocSecurity>
  <Lines>322</Lines>
  <Paragraphs>90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