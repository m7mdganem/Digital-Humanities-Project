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3B3D" w14:textId="77777777" w:rsidR="00D8450C" w:rsidRPr="00D8450C" w:rsidRDefault="00D8450C" w:rsidP="00D8450C">
      <w:pPr>
        <w:pStyle w:val="Heading5"/>
        <w:rPr>
          <w:b/>
          <w:bCs/>
          <w:sz w:val="24"/>
          <w:rtl/>
        </w:rPr>
      </w:pPr>
      <w:r w:rsidRPr="00D8450C">
        <w:rPr>
          <w:b/>
          <w:bCs/>
          <w:sz w:val="24"/>
          <w:rtl/>
        </w:rPr>
        <w:t xml:space="preserve">הכנסת </w:t>
      </w:r>
      <w:r w:rsidRPr="00D8450C">
        <w:rPr>
          <w:rFonts w:hint="cs"/>
          <w:b/>
          <w:bCs/>
          <w:sz w:val="24"/>
          <w:rtl/>
        </w:rPr>
        <w:t>השמונה-עשרה</w:t>
      </w:r>
      <w:r w:rsidRPr="00D8450C">
        <w:rPr>
          <w:b/>
          <w:bCs/>
          <w:sz w:val="24"/>
          <w:rtl/>
        </w:rPr>
        <w:tab/>
      </w:r>
      <w:r w:rsidRPr="00D8450C">
        <w:rPr>
          <w:b/>
          <w:bCs/>
          <w:sz w:val="24"/>
          <w:rtl/>
        </w:rPr>
        <w:tab/>
      </w:r>
      <w:r w:rsidRPr="00D8450C">
        <w:rPr>
          <w:b/>
          <w:bCs/>
          <w:sz w:val="24"/>
          <w:rtl/>
        </w:rPr>
        <w:tab/>
      </w:r>
      <w:r w:rsidRPr="00D8450C">
        <w:rPr>
          <w:b/>
          <w:bCs/>
          <w:sz w:val="24"/>
          <w:rtl/>
        </w:rPr>
        <w:tab/>
      </w:r>
      <w:r w:rsidRPr="00D8450C">
        <w:rPr>
          <w:b/>
          <w:bCs/>
          <w:sz w:val="24"/>
          <w:rtl/>
        </w:rPr>
        <w:tab/>
        <w:t>נוסח לא מתוקן</w:t>
      </w:r>
    </w:p>
    <w:p w14:paraId="53797D7C" w14:textId="77777777" w:rsidR="00D8450C" w:rsidRPr="00D8450C" w:rsidRDefault="00D8450C" w:rsidP="00D8450C">
      <w:pPr>
        <w:bidi/>
        <w:jc w:val="both"/>
        <w:rPr>
          <w:rFonts w:cs="David" w:hint="cs"/>
          <w:b/>
          <w:bCs/>
          <w:rtl/>
        </w:rPr>
      </w:pPr>
      <w:r w:rsidRPr="00D8450C">
        <w:rPr>
          <w:rFonts w:cs="David"/>
          <w:b/>
          <w:bCs/>
          <w:rtl/>
        </w:rPr>
        <w:t xml:space="preserve">מושב </w:t>
      </w:r>
      <w:r w:rsidRPr="00D8450C">
        <w:rPr>
          <w:rFonts w:cs="David" w:hint="cs"/>
          <w:b/>
          <w:bCs/>
          <w:rtl/>
        </w:rPr>
        <w:t>שני</w:t>
      </w:r>
    </w:p>
    <w:p w14:paraId="76CFCE38" w14:textId="77777777" w:rsidR="00D8450C" w:rsidRPr="00D8450C" w:rsidRDefault="00D8450C" w:rsidP="00D8450C">
      <w:pPr>
        <w:bidi/>
        <w:jc w:val="both"/>
        <w:rPr>
          <w:rFonts w:cs="David"/>
          <w:b/>
          <w:bCs/>
          <w:rtl/>
        </w:rPr>
      </w:pPr>
    </w:p>
    <w:p w14:paraId="1D2721D2" w14:textId="77777777" w:rsidR="00D8450C" w:rsidRPr="00D8450C" w:rsidRDefault="00D8450C" w:rsidP="00D8450C">
      <w:pPr>
        <w:bidi/>
        <w:jc w:val="both"/>
        <w:rPr>
          <w:rFonts w:cs="David"/>
          <w:b/>
          <w:bCs/>
          <w:rtl/>
        </w:rPr>
      </w:pPr>
    </w:p>
    <w:p w14:paraId="0149494A" w14:textId="77777777" w:rsidR="00D8450C" w:rsidRPr="00D8450C" w:rsidRDefault="00D8450C" w:rsidP="00D8450C">
      <w:pPr>
        <w:bidi/>
        <w:jc w:val="both"/>
        <w:rPr>
          <w:rFonts w:cs="David"/>
          <w:b/>
          <w:bCs/>
          <w:rtl/>
        </w:rPr>
      </w:pPr>
    </w:p>
    <w:p w14:paraId="738D40BF" w14:textId="77777777" w:rsidR="00D8450C" w:rsidRPr="00D8450C" w:rsidRDefault="00D8450C" w:rsidP="00D8450C">
      <w:pPr>
        <w:bidi/>
        <w:jc w:val="center"/>
        <w:rPr>
          <w:rFonts w:cs="David"/>
          <w:b/>
          <w:bCs/>
          <w:rtl/>
        </w:rPr>
      </w:pPr>
    </w:p>
    <w:p w14:paraId="0CF9C751" w14:textId="77777777" w:rsidR="00D8450C" w:rsidRPr="00D8450C" w:rsidRDefault="00D8450C" w:rsidP="00D8450C">
      <w:pPr>
        <w:bidi/>
        <w:jc w:val="center"/>
        <w:rPr>
          <w:rFonts w:cs="David" w:hint="cs"/>
          <w:b/>
          <w:bCs/>
          <w:rtl/>
        </w:rPr>
      </w:pPr>
      <w:r w:rsidRPr="00D8450C">
        <w:rPr>
          <w:rFonts w:cs="David"/>
          <w:b/>
          <w:bCs/>
          <w:rtl/>
        </w:rPr>
        <w:t>פרוטוקול מס'</w:t>
      </w:r>
      <w:r>
        <w:rPr>
          <w:rFonts w:cs="David" w:hint="cs"/>
          <w:b/>
          <w:bCs/>
          <w:rtl/>
        </w:rPr>
        <w:t xml:space="preserve">  78</w:t>
      </w:r>
    </w:p>
    <w:p w14:paraId="65602B0A" w14:textId="77777777" w:rsidR="00D8450C" w:rsidRPr="00D8450C" w:rsidRDefault="00D8450C" w:rsidP="00D8450C">
      <w:pPr>
        <w:bidi/>
        <w:jc w:val="center"/>
        <w:rPr>
          <w:rFonts w:cs="David" w:hint="cs"/>
          <w:b/>
          <w:bCs/>
          <w:rtl/>
        </w:rPr>
      </w:pPr>
      <w:r w:rsidRPr="00D8450C">
        <w:rPr>
          <w:rFonts w:cs="David" w:hint="cs"/>
          <w:b/>
          <w:bCs/>
          <w:rtl/>
        </w:rPr>
        <w:t>מישיבת ועדת הכנסת</w:t>
      </w:r>
    </w:p>
    <w:p w14:paraId="35601CD0" w14:textId="77777777" w:rsidR="00D8450C" w:rsidRPr="00D8450C" w:rsidRDefault="00D8450C" w:rsidP="00D8450C">
      <w:pPr>
        <w:bidi/>
        <w:jc w:val="center"/>
        <w:rPr>
          <w:rFonts w:cs="David" w:hint="cs"/>
          <w:b/>
          <w:bCs/>
          <w:u w:val="single"/>
          <w:rtl/>
        </w:rPr>
      </w:pPr>
      <w:r w:rsidRPr="00D8450C">
        <w:rPr>
          <w:rFonts w:cs="David" w:hint="cs"/>
          <w:b/>
          <w:bCs/>
          <w:u w:val="single"/>
          <w:rtl/>
        </w:rPr>
        <w:t xml:space="preserve">שהתקיימה ביום שלישי א' בניסן </w:t>
      </w:r>
      <w:proofErr w:type="spellStart"/>
      <w:r w:rsidRPr="00D8450C">
        <w:rPr>
          <w:rFonts w:cs="David" w:hint="cs"/>
          <w:b/>
          <w:bCs/>
          <w:u w:val="single"/>
          <w:rtl/>
        </w:rPr>
        <w:t>התש"ע</w:t>
      </w:r>
      <w:proofErr w:type="spellEnd"/>
      <w:r w:rsidRPr="00D8450C">
        <w:rPr>
          <w:rFonts w:cs="David" w:hint="cs"/>
          <w:b/>
          <w:bCs/>
          <w:u w:val="single"/>
          <w:rtl/>
        </w:rPr>
        <w:t xml:space="preserve"> (16 במרס 2010) בשעה 12:00</w:t>
      </w:r>
    </w:p>
    <w:p w14:paraId="433E2CE8" w14:textId="77777777" w:rsidR="00D8450C" w:rsidRPr="00D8450C" w:rsidRDefault="00D8450C" w:rsidP="00D8450C">
      <w:pPr>
        <w:bidi/>
        <w:jc w:val="both"/>
        <w:rPr>
          <w:rFonts w:cs="David"/>
          <w:b/>
          <w:bCs/>
          <w:rtl/>
        </w:rPr>
      </w:pPr>
    </w:p>
    <w:p w14:paraId="434D95D9" w14:textId="77777777" w:rsidR="00D8450C" w:rsidRPr="00D8450C" w:rsidRDefault="00D8450C" w:rsidP="00D8450C">
      <w:pPr>
        <w:bidi/>
        <w:jc w:val="both"/>
        <w:rPr>
          <w:rFonts w:cs="David"/>
          <w:b/>
          <w:bCs/>
          <w:rtl/>
        </w:rPr>
      </w:pPr>
    </w:p>
    <w:p w14:paraId="127A904F" w14:textId="77777777" w:rsidR="00D8450C" w:rsidRPr="00D8450C" w:rsidRDefault="00D8450C" w:rsidP="00D8450C">
      <w:pPr>
        <w:tabs>
          <w:tab w:val="left" w:pos="1221"/>
        </w:tabs>
        <w:bidi/>
        <w:jc w:val="both"/>
        <w:rPr>
          <w:rFonts w:cs="David" w:hint="cs"/>
          <w:b/>
          <w:bCs/>
          <w:u w:val="single"/>
          <w:rtl/>
        </w:rPr>
      </w:pPr>
    </w:p>
    <w:p w14:paraId="02FEDE73" w14:textId="77777777" w:rsidR="00D8450C" w:rsidRPr="00D8450C" w:rsidRDefault="00D8450C" w:rsidP="00D8450C">
      <w:pPr>
        <w:tabs>
          <w:tab w:val="left" w:pos="1221"/>
        </w:tabs>
        <w:bidi/>
        <w:jc w:val="both"/>
        <w:rPr>
          <w:rFonts w:cs="David" w:hint="cs"/>
          <w:b/>
          <w:bCs/>
          <w:rtl/>
        </w:rPr>
      </w:pPr>
      <w:r w:rsidRPr="00D8450C">
        <w:rPr>
          <w:rFonts w:cs="David"/>
          <w:b/>
          <w:bCs/>
          <w:u w:val="single"/>
          <w:rtl/>
        </w:rPr>
        <w:t>סדר היום</w:t>
      </w:r>
      <w:r w:rsidRPr="00D8450C">
        <w:rPr>
          <w:rFonts w:cs="David"/>
          <w:rtl/>
        </w:rPr>
        <w:t>:</w:t>
      </w:r>
      <w:r w:rsidRPr="00D8450C">
        <w:rPr>
          <w:rFonts w:cs="David" w:hint="cs"/>
          <w:b/>
          <w:bCs/>
          <w:rtl/>
        </w:rPr>
        <w:tab/>
        <w:t>א. השגה לתיקון תקנון הכנסת.</w:t>
      </w:r>
    </w:p>
    <w:p w14:paraId="06A89AA7" w14:textId="77777777" w:rsidR="00D8450C" w:rsidRPr="00D8450C" w:rsidRDefault="00D8450C" w:rsidP="00D8450C">
      <w:pPr>
        <w:tabs>
          <w:tab w:val="left" w:pos="1221"/>
        </w:tabs>
        <w:bidi/>
        <w:jc w:val="both"/>
        <w:rPr>
          <w:rFonts w:cs="David" w:hint="cs"/>
          <w:b/>
          <w:bCs/>
          <w:rtl/>
        </w:rPr>
      </w:pPr>
    </w:p>
    <w:p w14:paraId="0D41A6FB" w14:textId="77777777" w:rsidR="00D8450C" w:rsidRPr="00D8450C" w:rsidRDefault="00D8450C" w:rsidP="00D8450C">
      <w:pPr>
        <w:tabs>
          <w:tab w:val="left" w:pos="1221"/>
        </w:tabs>
        <w:bidi/>
        <w:jc w:val="both"/>
        <w:rPr>
          <w:rFonts w:cs="David" w:hint="cs"/>
          <w:b/>
          <w:bCs/>
          <w:rtl/>
        </w:rPr>
      </w:pPr>
      <w:r w:rsidRPr="00D8450C">
        <w:rPr>
          <w:rFonts w:cs="David" w:hint="cs"/>
          <w:b/>
          <w:bCs/>
          <w:rtl/>
        </w:rPr>
        <w:t xml:space="preserve">                       ב. עבודת ועדות הכנסת בימי פגרת הפסח.</w:t>
      </w:r>
    </w:p>
    <w:p w14:paraId="2AAF9908" w14:textId="77777777" w:rsidR="00D8450C" w:rsidRPr="00D8450C" w:rsidRDefault="00D8450C" w:rsidP="00D8450C">
      <w:pPr>
        <w:tabs>
          <w:tab w:val="left" w:pos="1221"/>
        </w:tabs>
        <w:bidi/>
        <w:jc w:val="both"/>
        <w:rPr>
          <w:rFonts w:cs="David" w:hint="cs"/>
          <w:b/>
          <w:bCs/>
          <w:rtl/>
        </w:rPr>
      </w:pPr>
    </w:p>
    <w:p w14:paraId="2D8E98C9" w14:textId="77777777" w:rsidR="00D8450C" w:rsidRPr="00D8450C" w:rsidRDefault="00D8450C" w:rsidP="00D8450C">
      <w:pPr>
        <w:bidi/>
        <w:ind w:left="567" w:firstLine="567"/>
        <w:jc w:val="both"/>
        <w:rPr>
          <w:rFonts w:cs="David" w:hint="cs"/>
          <w:b/>
          <w:bCs/>
          <w:rtl/>
        </w:rPr>
      </w:pPr>
      <w:r w:rsidRPr="00D8450C">
        <w:rPr>
          <w:rFonts w:cs="David" w:hint="cs"/>
          <w:b/>
          <w:bCs/>
          <w:rtl/>
        </w:rPr>
        <w:t xml:space="preserve">  ג. הארכת תוקף החלטת </w:t>
      </w:r>
      <w:smartTag w:uri="urn:schemas-microsoft-com:office:smarttags" w:element="PersonName">
        <w:r w:rsidRPr="00D8450C">
          <w:rPr>
            <w:rFonts w:cs="David" w:hint="cs"/>
            <w:b/>
            <w:bCs/>
            <w:rtl/>
          </w:rPr>
          <w:t>ועדת הכנסת</w:t>
        </w:r>
      </w:smartTag>
      <w:r w:rsidRPr="00D8450C">
        <w:rPr>
          <w:rFonts w:cs="David" w:hint="cs"/>
          <w:b/>
          <w:bCs/>
          <w:rtl/>
        </w:rPr>
        <w:t xml:space="preserve"> בעניין קביעת מסגרת לדיונים סיעתיים </w:t>
      </w:r>
    </w:p>
    <w:p w14:paraId="5288118A" w14:textId="77777777" w:rsidR="00D8450C" w:rsidRPr="00D8450C" w:rsidRDefault="00D8450C" w:rsidP="00D8450C">
      <w:pPr>
        <w:bidi/>
        <w:ind w:left="567" w:firstLine="567"/>
        <w:jc w:val="both"/>
        <w:rPr>
          <w:rFonts w:cs="David" w:hint="cs"/>
          <w:b/>
          <w:bCs/>
          <w:rtl/>
        </w:rPr>
      </w:pPr>
      <w:r w:rsidRPr="00D8450C">
        <w:rPr>
          <w:rFonts w:cs="David" w:hint="cs"/>
          <w:b/>
          <w:bCs/>
          <w:rtl/>
        </w:rPr>
        <w:t xml:space="preserve">      בהצעות להביע אי-אימון בממשלה </w:t>
      </w:r>
      <w:r w:rsidRPr="00D8450C">
        <w:rPr>
          <w:rFonts w:cs="David"/>
          <w:b/>
          <w:bCs/>
          <w:rtl/>
        </w:rPr>
        <w:t>–</w:t>
      </w:r>
      <w:r w:rsidRPr="00D8450C">
        <w:rPr>
          <w:rFonts w:cs="David" w:hint="cs"/>
          <w:b/>
          <w:bCs/>
          <w:rtl/>
        </w:rPr>
        <w:t xml:space="preserve"> לפי סעיף 28(א) לתקנון הכנסת.</w:t>
      </w:r>
    </w:p>
    <w:p w14:paraId="4915AFA7" w14:textId="77777777" w:rsidR="00D8450C" w:rsidRPr="00D8450C" w:rsidRDefault="00D8450C" w:rsidP="00D8450C">
      <w:pPr>
        <w:bidi/>
        <w:ind w:left="567" w:firstLine="567"/>
        <w:jc w:val="both"/>
        <w:rPr>
          <w:rFonts w:cs="David" w:hint="cs"/>
          <w:b/>
          <w:bCs/>
          <w:rtl/>
        </w:rPr>
      </w:pPr>
    </w:p>
    <w:p w14:paraId="60006F4F" w14:textId="77777777" w:rsidR="00D8450C" w:rsidRPr="00D8450C" w:rsidRDefault="00D8450C" w:rsidP="00D8450C">
      <w:pPr>
        <w:bidi/>
        <w:ind w:left="567" w:firstLine="567"/>
        <w:jc w:val="both"/>
        <w:rPr>
          <w:rFonts w:cs="David" w:hint="cs"/>
          <w:b/>
          <w:bCs/>
          <w:rtl/>
        </w:rPr>
      </w:pPr>
      <w:r w:rsidRPr="00D8450C">
        <w:rPr>
          <w:rFonts w:cs="David" w:hint="cs"/>
          <w:b/>
          <w:bCs/>
          <w:rtl/>
        </w:rPr>
        <w:t xml:space="preserve">  ד. שונות.</w:t>
      </w:r>
    </w:p>
    <w:p w14:paraId="0BBB1B25" w14:textId="77777777" w:rsidR="00D8450C" w:rsidRPr="00D8450C" w:rsidRDefault="00D8450C" w:rsidP="00D8450C">
      <w:pPr>
        <w:bidi/>
        <w:ind w:left="567" w:firstLine="567"/>
        <w:jc w:val="both"/>
        <w:rPr>
          <w:rFonts w:cs="David" w:hint="cs"/>
          <w:b/>
          <w:bCs/>
          <w:rtl/>
        </w:rPr>
      </w:pPr>
    </w:p>
    <w:p w14:paraId="240D0E12" w14:textId="77777777" w:rsidR="00D8450C" w:rsidRPr="00D8450C" w:rsidRDefault="00D8450C" w:rsidP="00D8450C">
      <w:pPr>
        <w:bidi/>
        <w:ind w:left="567" w:firstLine="567"/>
        <w:jc w:val="both"/>
        <w:rPr>
          <w:rFonts w:cs="David" w:hint="cs"/>
          <w:b/>
          <w:bCs/>
          <w:rtl/>
        </w:rPr>
      </w:pPr>
    </w:p>
    <w:p w14:paraId="23E181C9" w14:textId="77777777" w:rsidR="00D8450C" w:rsidRPr="00D8450C" w:rsidRDefault="00D8450C" w:rsidP="00D8450C">
      <w:pPr>
        <w:tabs>
          <w:tab w:val="left" w:pos="1221"/>
        </w:tabs>
        <w:bidi/>
        <w:jc w:val="both"/>
        <w:rPr>
          <w:rFonts w:cs="David" w:hint="cs"/>
          <w:b/>
          <w:bCs/>
          <w:rtl/>
        </w:rPr>
      </w:pPr>
    </w:p>
    <w:p w14:paraId="1D3CCD2B" w14:textId="77777777" w:rsidR="00D8450C" w:rsidRPr="00D8450C" w:rsidRDefault="00D8450C" w:rsidP="00D8450C">
      <w:pPr>
        <w:bidi/>
        <w:jc w:val="both"/>
        <w:rPr>
          <w:rFonts w:cs="David" w:hint="cs"/>
          <w:b/>
          <w:bCs/>
          <w:rtl/>
        </w:rPr>
      </w:pPr>
    </w:p>
    <w:p w14:paraId="4097B999" w14:textId="77777777" w:rsidR="00D8450C" w:rsidRPr="00D8450C" w:rsidRDefault="00D8450C" w:rsidP="00D8450C">
      <w:pPr>
        <w:bidi/>
        <w:jc w:val="both"/>
        <w:rPr>
          <w:rFonts w:cs="David"/>
          <w:b/>
          <w:bCs/>
          <w:u w:val="single"/>
          <w:rtl/>
        </w:rPr>
      </w:pPr>
      <w:r w:rsidRPr="00D8450C">
        <w:rPr>
          <w:rFonts w:cs="David"/>
          <w:b/>
          <w:bCs/>
          <w:u w:val="single"/>
          <w:rtl/>
        </w:rPr>
        <w:t>נכחו</w:t>
      </w:r>
      <w:r w:rsidRPr="00D8450C">
        <w:rPr>
          <w:rFonts w:cs="David"/>
          <w:rtl/>
        </w:rPr>
        <w:t>:</w:t>
      </w:r>
    </w:p>
    <w:p w14:paraId="17B7E74B" w14:textId="77777777" w:rsidR="00D8450C" w:rsidRPr="00D8450C" w:rsidRDefault="00D8450C" w:rsidP="00D8450C">
      <w:pPr>
        <w:bidi/>
        <w:jc w:val="both"/>
        <w:rPr>
          <w:rFonts w:cs="David"/>
          <w:rtl/>
        </w:rPr>
      </w:pPr>
    </w:p>
    <w:p w14:paraId="0530F161" w14:textId="77777777" w:rsidR="00D8450C" w:rsidRPr="00D8450C" w:rsidRDefault="00D8450C" w:rsidP="00D8450C">
      <w:pPr>
        <w:tabs>
          <w:tab w:val="left" w:pos="1788"/>
        </w:tabs>
        <w:bidi/>
        <w:jc w:val="both"/>
        <w:rPr>
          <w:rFonts w:cs="David"/>
          <w:rtl/>
        </w:rPr>
      </w:pPr>
      <w:r w:rsidRPr="00D8450C">
        <w:rPr>
          <w:rFonts w:cs="David"/>
          <w:b/>
          <w:bCs/>
          <w:u w:val="single"/>
          <w:rtl/>
        </w:rPr>
        <w:t>חברי הוועדה</w:t>
      </w:r>
      <w:r w:rsidRPr="00D8450C">
        <w:rPr>
          <w:rFonts w:cs="David"/>
          <w:rtl/>
        </w:rPr>
        <w:t>:</w:t>
      </w:r>
    </w:p>
    <w:p w14:paraId="41A8D481" w14:textId="77777777" w:rsidR="00D8450C" w:rsidRPr="00D8450C" w:rsidRDefault="00D8450C" w:rsidP="00D8450C">
      <w:pPr>
        <w:bidi/>
        <w:jc w:val="both"/>
        <w:rPr>
          <w:rFonts w:cs="David" w:hint="cs"/>
          <w:rtl/>
        </w:rPr>
      </w:pPr>
      <w:r w:rsidRPr="00D8450C">
        <w:rPr>
          <w:rFonts w:cs="David" w:hint="cs"/>
          <w:rtl/>
        </w:rPr>
        <w:t xml:space="preserve">יריב </w:t>
      </w:r>
      <w:proofErr w:type="spellStart"/>
      <w:r w:rsidRPr="00D8450C">
        <w:rPr>
          <w:rFonts w:cs="David" w:hint="cs"/>
          <w:rtl/>
        </w:rPr>
        <w:t>לוין</w:t>
      </w:r>
      <w:proofErr w:type="spellEnd"/>
      <w:r w:rsidRPr="00D8450C">
        <w:rPr>
          <w:rFonts w:cs="David" w:hint="cs"/>
          <w:rtl/>
        </w:rPr>
        <w:t xml:space="preserve"> </w:t>
      </w:r>
      <w:r w:rsidRPr="00D8450C">
        <w:rPr>
          <w:rFonts w:cs="David"/>
          <w:rtl/>
        </w:rPr>
        <w:t>–</w:t>
      </w:r>
      <w:r w:rsidRPr="00D8450C">
        <w:rPr>
          <w:rFonts w:cs="David" w:hint="cs"/>
          <w:rtl/>
        </w:rPr>
        <w:t xml:space="preserve"> היו"ר</w:t>
      </w:r>
    </w:p>
    <w:p w14:paraId="04ED3089" w14:textId="77777777" w:rsidR="00D8450C" w:rsidRPr="00D8450C" w:rsidRDefault="00D8450C" w:rsidP="00D8450C">
      <w:pPr>
        <w:bidi/>
        <w:jc w:val="both"/>
        <w:rPr>
          <w:rFonts w:cs="David" w:hint="cs"/>
          <w:rtl/>
        </w:rPr>
      </w:pPr>
      <w:r w:rsidRPr="00D8450C">
        <w:rPr>
          <w:rFonts w:cs="David" w:hint="cs"/>
          <w:rtl/>
        </w:rPr>
        <w:t>רחל אדטו</w:t>
      </w:r>
    </w:p>
    <w:p w14:paraId="1A6B98D1" w14:textId="77777777" w:rsidR="00D8450C" w:rsidRPr="00D8450C" w:rsidRDefault="00D8450C" w:rsidP="00D8450C">
      <w:pPr>
        <w:bidi/>
        <w:jc w:val="both"/>
        <w:rPr>
          <w:rFonts w:cs="David" w:hint="cs"/>
          <w:rtl/>
        </w:rPr>
      </w:pPr>
      <w:r w:rsidRPr="00D8450C">
        <w:rPr>
          <w:rFonts w:cs="David" w:hint="cs"/>
          <w:rtl/>
        </w:rPr>
        <w:t>שלמה מולה</w:t>
      </w:r>
    </w:p>
    <w:p w14:paraId="2CD24160" w14:textId="77777777" w:rsidR="00D8450C" w:rsidRPr="00D8450C" w:rsidRDefault="00D8450C" w:rsidP="00D8450C">
      <w:pPr>
        <w:bidi/>
        <w:jc w:val="both"/>
        <w:rPr>
          <w:rFonts w:cs="David"/>
          <w:rtl/>
        </w:rPr>
      </w:pPr>
    </w:p>
    <w:p w14:paraId="1922C33D" w14:textId="77777777" w:rsidR="00D8450C" w:rsidRPr="00D8450C" w:rsidRDefault="00D8450C" w:rsidP="00D8450C">
      <w:pPr>
        <w:tabs>
          <w:tab w:val="left" w:pos="1788"/>
          <w:tab w:val="left" w:pos="3631"/>
        </w:tabs>
        <w:bidi/>
        <w:jc w:val="both"/>
        <w:rPr>
          <w:rFonts w:cs="David" w:hint="cs"/>
          <w:rtl/>
        </w:rPr>
      </w:pPr>
      <w:r w:rsidRPr="00D8450C">
        <w:rPr>
          <w:rFonts w:cs="David"/>
          <w:b/>
          <w:bCs/>
          <w:u w:val="single"/>
          <w:rtl/>
        </w:rPr>
        <w:t>מוזמנים</w:t>
      </w:r>
      <w:r w:rsidRPr="00D8450C">
        <w:rPr>
          <w:rFonts w:cs="David"/>
          <w:rtl/>
        </w:rPr>
        <w:t>:</w:t>
      </w:r>
    </w:p>
    <w:p w14:paraId="65A8B9F3" w14:textId="77777777" w:rsidR="00D8450C" w:rsidRPr="00D8450C" w:rsidRDefault="00D8450C" w:rsidP="00D8450C">
      <w:pPr>
        <w:bidi/>
        <w:jc w:val="both"/>
        <w:rPr>
          <w:rFonts w:cs="David" w:hint="cs"/>
          <w:rtl/>
        </w:rPr>
      </w:pPr>
      <w:r w:rsidRPr="00D8450C">
        <w:rPr>
          <w:rFonts w:cs="David" w:hint="cs"/>
          <w:rtl/>
        </w:rPr>
        <w:t xml:space="preserve">איל ינון </w:t>
      </w:r>
      <w:r w:rsidRPr="00D8450C">
        <w:rPr>
          <w:rFonts w:cs="David"/>
          <w:rtl/>
        </w:rPr>
        <w:t>–</w:t>
      </w:r>
      <w:r w:rsidRPr="00D8450C">
        <w:rPr>
          <w:rFonts w:cs="David" w:hint="cs"/>
          <w:rtl/>
        </w:rPr>
        <w:t xml:space="preserve"> מזכיר הכנסת</w:t>
      </w:r>
    </w:p>
    <w:p w14:paraId="14F2815D" w14:textId="77777777" w:rsidR="00D8450C" w:rsidRPr="00D8450C" w:rsidRDefault="00D8450C" w:rsidP="00D8450C">
      <w:pPr>
        <w:bidi/>
        <w:jc w:val="both"/>
        <w:rPr>
          <w:rFonts w:cs="David" w:hint="cs"/>
          <w:rtl/>
        </w:rPr>
      </w:pPr>
      <w:r w:rsidRPr="00D8450C">
        <w:rPr>
          <w:rFonts w:cs="David" w:hint="cs"/>
          <w:rtl/>
        </w:rPr>
        <w:t xml:space="preserve">ירדנה </w:t>
      </w:r>
      <w:proofErr w:type="spellStart"/>
      <w:r w:rsidRPr="00D8450C">
        <w:rPr>
          <w:rFonts w:cs="David" w:hint="cs"/>
          <w:rtl/>
        </w:rPr>
        <w:t>מלר</w:t>
      </w:r>
      <w:proofErr w:type="spellEnd"/>
      <w:r w:rsidRPr="00D8450C">
        <w:rPr>
          <w:rFonts w:cs="David" w:hint="cs"/>
          <w:rtl/>
        </w:rPr>
        <w:t xml:space="preserve"> הורוביץ</w:t>
      </w:r>
    </w:p>
    <w:p w14:paraId="36597758" w14:textId="77777777" w:rsidR="00D8450C" w:rsidRPr="00D8450C" w:rsidRDefault="00D8450C" w:rsidP="00D8450C">
      <w:pPr>
        <w:bidi/>
        <w:jc w:val="both"/>
        <w:rPr>
          <w:rFonts w:cs="David" w:hint="cs"/>
          <w:rtl/>
        </w:rPr>
      </w:pPr>
      <w:r w:rsidRPr="00D8450C">
        <w:rPr>
          <w:rFonts w:cs="David" w:hint="cs"/>
          <w:rtl/>
        </w:rPr>
        <w:t xml:space="preserve">לימור ברמן </w:t>
      </w:r>
      <w:r w:rsidRPr="00D8450C">
        <w:rPr>
          <w:rFonts w:cs="David"/>
          <w:rtl/>
        </w:rPr>
        <w:t>–</w:t>
      </w:r>
      <w:r w:rsidRPr="00D8450C">
        <w:rPr>
          <w:rFonts w:cs="David" w:hint="cs"/>
          <w:rtl/>
        </w:rPr>
        <w:t xml:space="preserve"> מנהלת סיעת קדימה</w:t>
      </w:r>
    </w:p>
    <w:p w14:paraId="21444B67" w14:textId="77777777" w:rsidR="00D8450C" w:rsidRPr="00D8450C" w:rsidRDefault="00D8450C" w:rsidP="00D8450C">
      <w:pPr>
        <w:bidi/>
        <w:jc w:val="both"/>
        <w:rPr>
          <w:rFonts w:cs="David" w:hint="cs"/>
          <w:rtl/>
        </w:rPr>
      </w:pPr>
      <w:r w:rsidRPr="00D8450C">
        <w:rPr>
          <w:rFonts w:cs="David" w:hint="cs"/>
          <w:rtl/>
        </w:rPr>
        <w:t xml:space="preserve">מנהלות סיעות </w:t>
      </w:r>
    </w:p>
    <w:p w14:paraId="540D7F7D" w14:textId="77777777" w:rsidR="00D8450C" w:rsidRPr="00D8450C" w:rsidRDefault="00D8450C" w:rsidP="00D8450C">
      <w:pPr>
        <w:bidi/>
        <w:jc w:val="both"/>
        <w:rPr>
          <w:rFonts w:cs="David"/>
          <w:rtl/>
        </w:rPr>
      </w:pPr>
    </w:p>
    <w:p w14:paraId="24E0CCC8" w14:textId="77777777" w:rsidR="00D8450C" w:rsidRPr="00D8450C" w:rsidRDefault="00D8450C" w:rsidP="00D8450C">
      <w:pPr>
        <w:bidi/>
        <w:jc w:val="both"/>
        <w:rPr>
          <w:rFonts w:cs="David"/>
          <w:rtl/>
        </w:rPr>
      </w:pPr>
    </w:p>
    <w:p w14:paraId="5F1CDD7C" w14:textId="77777777" w:rsidR="00D8450C" w:rsidRPr="00D8450C" w:rsidRDefault="00D8450C" w:rsidP="00D8450C">
      <w:pPr>
        <w:tabs>
          <w:tab w:val="left" w:pos="1930"/>
        </w:tabs>
        <w:bidi/>
        <w:jc w:val="both"/>
        <w:rPr>
          <w:rFonts w:cs="David" w:hint="cs"/>
          <w:rtl/>
        </w:rPr>
      </w:pPr>
      <w:r w:rsidRPr="00D8450C">
        <w:rPr>
          <w:rFonts w:cs="David" w:hint="cs"/>
          <w:b/>
          <w:bCs/>
          <w:u w:val="single"/>
          <w:rtl/>
        </w:rPr>
        <w:t>ייעוץ</w:t>
      </w:r>
      <w:r w:rsidRPr="00D8450C">
        <w:rPr>
          <w:rFonts w:cs="David"/>
          <w:b/>
          <w:bCs/>
          <w:u w:val="single"/>
          <w:rtl/>
        </w:rPr>
        <w:t xml:space="preserve"> משפטי</w:t>
      </w:r>
      <w:r w:rsidRPr="00D8450C">
        <w:rPr>
          <w:rFonts w:cs="David"/>
          <w:rtl/>
        </w:rPr>
        <w:t>:</w:t>
      </w:r>
      <w:r w:rsidRPr="00D8450C">
        <w:rPr>
          <w:rFonts w:cs="David" w:hint="cs"/>
          <w:rtl/>
        </w:rPr>
        <w:t xml:space="preserve"> ארבל אסטרחן</w:t>
      </w:r>
    </w:p>
    <w:p w14:paraId="7169CD2A" w14:textId="77777777" w:rsidR="00D8450C" w:rsidRPr="00D8450C" w:rsidRDefault="00D8450C" w:rsidP="00D8450C">
      <w:pPr>
        <w:bidi/>
        <w:jc w:val="both"/>
        <w:rPr>
          <w:rFonts w:cs="David"/>
          <w:rtl/>
        </w:rPr>
      </w:pPr>
    </w:p>
    <w:p w14:paraId="02F0AC6A" w14:textId="77777777" w:rsidR="00D8450C" w:rsidRPr="00D8450C" w:rsidRDefault="00D8450C" w:rsidP="00D8450C">
      <w:pPr>
        <w:tabs>
          <w:tab w:val="left" w:pos="1930"/>
        </w:tabs>
        <w:bidi/>
        <w:jc w:val="both"/>
        <w:rPr>
          <w:rFonts w:cs="David" w:hint="cs"/>
          <w:b/>
          <w:bCs/>
          <w:rtl/>
        </w:rPr>
      </w:pPr>
      <w:r w:rsidRPr="00D8450C">
        <w:rPr>
          <w:rFonts w:cs="David"/>
          <w:b/>
          <w:bCs/>
          <w:u w:val="single"/>
          <w:rtl/>
        </w:rPr>
        <w:t>מנהלת הוועדה</w:t>
      </w:r>
      <w:r w:rsidRPr="00D8450C">
        <w:rPr>
          <w:rFonts w:cs="David"/>
          <w:rtl/>
        </w:rPr>
        <w:t>:</w:t>
      </w:r>
      <w:r w:rsidRPr="00D8450C">
        <w:rPr>
          <w:rFonts w:cs="David" w:hint="cs"/>
          <w:rtl/>
        </w:rPr>
        <w:t xml:space="preserve"> אתי בן יוסף</w:t>
      </w:r>
    </w:p>
    <w:p w14:paraId="6612FE33" w14:textId="77777777" w:rsidR="00D8450C" w:rsidRPr="00D8450C" w:rsidRDefault="00D8450C" w:rsidP="00D8450C">
      <w:pPr>
        <w:bidi/>
        <w:jc w:val="both"/>
        <w:rPr>
          <w:rFonts w:cs="David"/>
          <w:rtl/>
        </w:rPr>
      </w:pPr>
    </w:p>
    <w:p w14:paraId="01AEE45E" w14:textId="77777777" w:rsidR="00D8450C" w:rsidRPr="00D8450C" w:rsidRDefault="00D8450C" w:rsidP="00D8450C">
      <w:pPr>
        <w:tabs>
          <w:tab w:val="left" w:pos="1930"/>
        </w:tabs>
        <w:bidi/>
        <w:jc w:val="both"/>
        <w:rPr>
          <w:rFonts w:cs="David" w:hint="cs"/>
          <w:rtl/>
        </w:rPr>
      </w:pPr>
      <w:r w:rsidRPr="00D8450C">
        <w:rPr>
          <w:rFonts w:cs="David" w:hint="cs"/>
          <w:b/>
          <w:bCs/>
          <w:u w:val="single"/>
          <w:rtl/>
        </w:rPr>
        <w:t xml:space="preserve">רשמת </w:t>
      </w:r>
      <w:proofErr w:type="spellStart"/>
      <w:r w:rsidRPr="00D8450C">
        <w:rPr>
          <w:rFonts w:cs="David" w:hint="cs"/>
          <w:b/>
          <w:bCs/>
          <w:u w:val="single"/>
          <w:rtl/>
        </w:rPr>
        <w:t>פרלמנטרית</w:t>
      </w:r>
      <w:proofErr w:type="spellEnd"/>
      <w:r w:rsidRPr="00D8450C">
        <w:rPr>
          <w:rFonts w:cs="David"/>
          <w:rtl/>
        </w:rPr>
        <w:t>:</w:t>
      </w:r>
      <w:r w:rsidRPr="00D8450C">
        <w:rPr>
          <w:rFonts w:cs="David" w:hint="cs"/>
          <w:rtl/>
        </w:rPr>
        <w:t xml:space="preserve"> שרון רפאלי</w:t>
      </w:r>
    </w:p>
    <w:p w14:paraId="2D7B9B9A" w14:textId="77777777" w:rsidR="00D8450C" w:rsidRPr="00D8450C" w:rsidRDefault="00D8450C" w:rsidP="00D8450C">
      <w:pPr>
        <w:bidi/>
        <w:jc w:val="both"/>
        <w:rPr>
          <w:rFonts w:cs="David" w:hint="cs"/>
          <w:b/>
          <w:bCs/>
          <w:rtl/>
        </w:rPr>
      </w:pPr>
    </w:p>
    <w:p w14:paraId="7A0D384A" w14:textId="77777777" w:rsidR="00D8450C" w:rsidRPr="00D8450C" w:rsidRDefault="00D8450C" w:rsidP="00D8450C">
      <w:pPr>
        <w:pStyle w:val="Heading5"/>
        <w:rPr>
          <w:rFonts w:hint="cs"/>
          <w:sz w:val="24"/>
          <w:rtl/>
        </w:rPr>
      </w:pPr>
    </w:p>
    <w:p w14:paraId="68355B74" w14:textId="77777777" w:rsidR="00D8450C" w:rsidRPr="00D8450C" w:rsidRDefault="00D8450C" w:rsidP="00D8450C">
      <w:pPr>
        <w:pStyle w:val="Heading5"/>
        <w:rPr>
          <w:sz w:val="24"/>
          <w:rtl/>
        </w:rPr>
      </w:pPr>
      <w:r w:rsidRPr="00D8450C">
        <w:rPr>
          <w:sz w:val="24"/>
          <w:rtl/>
        </w:rPr>
        <w:t xml:space="preserve"> </w:t>
      </w:r>
    </w:p>
    <w:p w14:paraId="6202529F" w14:textId="77777777" w:rsidR="00D8450C" w:rsidRPr="00D8450C" w:rsidRDefault="00D8450C" w:rsidP="00D8450C">
      <w:pPr>
        <w:bidi/>
        <w:jc w:val="both"/>
        <w:rPr>
          <w:rFonts w:cs="David" w:hint="cs"/>
          <w:rtl/>
        </w:rPr>
      </w:pPr>
    </w:p>
    <w:p w14:paraId="0E2883AB" w14:textId="77777777" w:rsidR="00D8450C" w:rsidRPr="00D8450C" w:rsidRDefault="00D8450C" w:rsidP="00D8450C">
      <w:pPr>
        <w:bidi/>
        <w:jc w:val="center"/>
        <w:rPr>
          <w:rFonts w:cs="David" w:hint="cs"/>
          <w:b/>
          <w:bCs/>
          <w:rtl/>
        </w:rPr>
      </w:pPr>
      <w:r w:rsidRPr="00D8450C">
        <w:rPr>
          <w:rFonts w:cs="David"/>
          <w:rtl/>
        </w:rPr>
        <w:br w:type="page"/>
      </w:r>
      <w:r w:rsidRPr="00D8450C">
        <w:rPr>
          <w:rFonts w:cs="David" w:hint="cs"/>
          <w:b/>
          <w:bCs/>
          <w:rtl/>
        </w:rPr>
        <w:lastRenderedPageBreak/>
        <w:t xml:space="preserve">א. </w:t>
      </w:r>
      <w:r w:rsidRPr="00D8450C">
        <w:rPr>
          <w:rFonts w:cs="David" w:hint="cs"/>
          <w:b/>
          <w:bCs/>
          <w:u w:val="single"/>
          <w:rtl/>
        </w:rPr>
        <w:t>השגה לתיקון תקנון הכנסת</w:t>
      </w:r>
    </w:p>
    <w:p w14:paraId="434FEBCC" w14:textId="77777777" w:rsidR="00D8450C" w:rsidRPr="00D8450C" w:rsidRDefault="00D8450C" w:rsidP="00D8450C">
      <w:pPr>
        <w:bidi/>
        <w:jc w:val="both"/>
        <w:rPr>
          <w:rFonts w:cs="David" w:hint="cs"/>
          <w:u w:val="single"/>
          <w:rtl/>
        </w:rPr>
      </w:pPr>
    </w:p>
    <w:p w14:paraId="6C15BF2F" w14:textId="77777777" w:rsidR="00D8450C" w:rsidRDefault="00D8450C" w:rsidP="00D8450C">
      <w:pPr>
        <w:bidi/>
        <w:jc w:val="both"/>
        <w:rPr>
          <w:rFonts w:cs="David" w:hint="cs"/>
          <w:u w:val="single"/>
          <w:rtl/>
        </w:rPr>
      </w:pPr>
    </w:p>
    <w:p w14:paraId="19545242" w14:textId="77777777" w:rsidR="00D8450C" w:rsidRDefault="00D8450C" w:rsidP="00D8450C">
      <w:pPr>
        <w:bidi/>
        <w:jc w:val="both"/>
        <w:rPr>
          <w:rFonts w:cs="David" w:hint="cs"/>
          <w:u w:val="single"/>
          <w:rtl/>
        </w:rPr>
      </w:pPr>
    </w:p>
    <w:p w14:paraId="52E45BE8" w14:textId="77777777" w:rsidR="00D8450C" w:rsidRPr="00D8450C" w:rsidRDefault="00D8450C" w:rsidP="00D8450C">
      <w:pPr>
        <w:bidi/>
        <w:jc w:val="both"/>
        <w:rPr>
          <w:rFonts w:cs="David" w:hint="cs"/>
          <w:u w:val="single"/>
          <w:rtl/>
        </w:rPr>
      </w:pPr>
      <w:r w:rsidRPr="00D8450C">
        <w:rPr>
          <w:rFonts w:cs="David" w:hint="cs"/>
          <w:u w:val="single"/>
          <w:rtl/>
        </w:rPr>
        <w:t>היו</w:t>
      </w:r>
      <w:r w:rsidRPr="00D8450C">
        <w:rPr>
          <w:rFonts w:cs="David"/>
          <w:u w:val="single"/>
          <w:rtl/>
        </w:rPr>
        <w:t>"</w:t>
      </w:r>
      <w:r w:rsidRPr="00D8450C">
        <w:rPr>
          <w:rFonts w:cs="David" w:hint="cs"/>
          <w:u w:val="single"/>
          <w:rtl/>
        </w:rPr>
        <w:t xml:space="preserve">ר יריב </w:t>
      </w:r>
      <w:proofErr w:type="spellStart"/>
      <w:r w:rsidRPr="00D8450C">
        <w:rPr>
          <w:rFonts w:cs="David" w:hint="cs"/>
          <w:u w:val="single"/>
          <w:rtl/>
        </w:rPr>
        <w:t>לוין</w:t>
      </w:r>
      <w:proofErr w:type="spellEnd"/>
      <w:r w:rsidRPr="00D8450C">
        <w:rPr>
          <w:rFonts w:cs="David" w:hint="cs"/>
          <w:u w:val="single"/>
          <w:rtl/>
        </w:rPr>
        <w:t>:</w:t>
      </w:r>
    </w:p>
    <w:p w14:paraId="1DA6BA63" w14:textId="77777777" w:rsidR="00D8450C" w:rsidRPr="00D8450C" w:rsidRDefault="00D8450C" w:rsidP="00D8450C">
      <w:pPr>
        <w:bidi/>
        <w:jc w:val="both"/>
        <w:rPr>
          <w:rFonts w:cs="David" w:hint="cs"/>
          <w:u w:val="single"/>
          <w:rtl/>
        </w:rPr>
      </w:pPr>
    </w:p>
    <w:p w14:paraId="2049190C" w14:textId="77777777" w:rsidR="00D8450C" w:rsidRPr="00D8450C" w:rsidRDefault="00D8450C" w:rsidP="00D8450C">
      <w:pPr>
        <w:bidi/>
        <w:jc w:val="both"/>
        <w:rPr>
          <w:rFonts w:cs="David" w:hint="cs"/>
          <w:rtl/>
        </w:rPr>
      </w:pPr>
      <w:r w:rsidRPr="00D8450C">
        <w:rPr>
          <w:rFonts w:cs="David" w:hint="cs"/>
          <w:rtl/>
        </w:rPr>
        <w:tab/>
        <w:t xml:space="preserve">צהריים טובים, אני פותח את הישיבה. נתחיל מהסעיף שהוסף לסדר היום: "השגה על הצעה לתיקון תקנון הכנסת" שקיבלתי מחבר שלמה מולה שמבקש לבצע תיקון בסעיף 1. אחרי שיחות שקיימתי עם סהר, ואני מבין שעל דעתכם מה שסיכמנו, אני מציע שיורדו המילים: "הנוכחים באולם המליאה בעת הגשת הדרישה", באופן שהסעיף ייקרא כך: "לפי דרישה של 20 חברי כנסת לפחות או לפי דרישת הממשלה, תיערך הצבעה שמית". זה יהיה נוסחו של סעיף 36ב. </w:t>
      </w:r>
    </w:p>
    <w:p w14:paraId="2F5293DD" w14:textId="77777777" w:rsidR="00D8450C" w:rsidRPr="00D8450C" w:rsidRDefault="00D8450C" w:rsidP="00D8450C">
      <w:pPr>
        <w:bidi/>
        <w:jc w:val="both"/>
        <w:rPr>
          <w:rFonts w:cs="David" w:hint="cs"/>
          <w:rtl/>
        </w:rPr>
      </w:pPr>
    </w:p>
    <w:p w14:paraId="0DFF4919"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15A40652" w14:textId="77777777" w:rsidR="00D8450C" w:rsidRPr="00D8450C" w:rsidRDefault="00D8450C" w:rsidP="00D8450C">
      <w:pPr>
        <w:bidi/>
        <w:jc w:val="both"/>
        <w:rPr>
          <w:rFonts w:cs="David" w:hint="cs"/>
          <w:rtl/>
        </w:rPr>
      </w:pPr>
    </w:p>
    <w:p w14:paraId="50934125" w14:textId="77777777" w:rsidR="00D8450C" w:rsidRPr="00D8450C" w:rsidRDefault="00D8450C" w:rsidP="00D8450C">
      <w:pPr>
        <w:bidi/>
        <w:jc w:val="both"/>
        <w:rPr>
          <w:rFonts w:cs="David" w:hint="cs"/>
          <w:rtl/>
        </w:rPr>
      </w:pPr>
      <w:r w:rsidRPr="00D8450C">
        <w:rPr>
          <w:rFonts w:cs="David" w:hint="cs"/>
          <w:rtl/>
        </w:rPr>
        <w:tab/>
        <w:t xml:space="preserve"> מקובל.</w:t>
      </w:r>
    </w:p>
    <w:p w14:paraId="3C36FB9D" w14:textId="77777777" w:rsidR="00D8450C" w:rsidRPr="00D8450C" w:rsidRDefault="00D8450C" w:rsidP="00D8450C">
      <w:pPr>
        <w:bidi/>
        <w:jc w:val="both"/>
        <w:rPr>
          <w:rFonts w:cs="David" w:hint="cs"/>
          <w:rtl/>
        </w:rPr>
      </w:pPr>
    </w:p>
    <w:p w14:paraId="245F8157"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7EF1AF22" w14:textId="77777777" w:rsidR="00D8450C" w:rsidRPr="00D8450C" w:rsidRDefault="00D8450C" w:rsidP="00D8450C">
      <w:pPr>
        <w:bidi/>
        <w:jc w:val="both"/>
        <w:rPr>
          <w:rFonts w:cs="David" w:hint="cs"/>
          <w:u w:val="single"/>
          <w:rtl/>
        </w:rPr>
      </w:pPr>
    </w:p>
    <w:p w14:paraId="18D8A4F7" w14:textId="77777777" w:rsidR="00D8450C" w:rsidRPr="00D8450C" w:rsidRDefault="00D8450C" w:rsidP="00D8450C">
      <w:pPr>
        <w:bidi/>
        <w:jc w:val="both"/>
        <w:rPr>
          <w:rFonts w:cs="David" w:hint="cs"/>
          <w:rtl/>
        </w:rPr>
      </w:pPr>
      <w:r w:rsidRPr="00D8450C">
        <w:rPr>
          <w:rFonts w:cs="David" w:hint="cs"/>
          <w:rtl/>
        </w:rPr>
        <w:tab/>
        <w:t xml:space="preserve">ארבל, הקראתי נכון? </w:t>
      </w:r>
    </w:p>
    <w:p w14:paraId="4A3D43B7" w14:textId="77777777" w:rsidR="00D8450C" w:rsidRPr="00D8450C" w:rsidRDefault="00D8450C" w:rsidP="00D8450C">
      <w:pPr>
        <w:bidi/>
        <w:jc w:val="both"/>
        <w:rPr>
          <w:rFonts w:cs="David" w:hint="cs"/>
          <w:rtl/>
        </w:rPr>
      </w:pPr>
    </w:p>
    <w:p w14:paraId="2B5B8EDC" w14:textId="77777777" w:rsidR="00D8450C" w:rsidRPr="00D8450C" w:rsidRDefault="00D8450C" w:rsidP="00D8450C">
      <w:pPr>
        <w:bidi/>
        <w:jc w:val="both"/>
        <w:rPr>
          <w:rFonts w:cs="David" w:hint="cs"/>
          <w:u w:val="single"/>
          <w:rtl/>
        </w:rPr>
      </w:pPr>
      <w:r w:rsidRPr="00D8450C">
        <w:rPr>
          <w:rFonts w:cs="David" w:hint="cs"/>
          <w:u w:val="single"/>
          <w:rtl/>
        </w:rPr>
        <w:t>ארבל אסטרחן:</w:t>
      </w:r>
    </w:p>
    <w:p w14:paraId="72845D6B" w14:textId="77777777" w:rsidR="00D8450C" w:rsidRPr="00D8450C" w:rsidRDefault="00D8450C" w:rsidP="00D8450C">
      <w:pPr>
        <w:bidi/>
        <w:jc w:val="both"/>
        <w:rPr>
          <w:rFonts w:cs="David" w:hint="cs"/>
          <w:u w:val="single"/>
          <w:rtl/>
        </w:rPr>
      </w:pPr>
    </w:p>
    <w:p w14:paraId="5B00C75B" w14:textId="77777777" w:rsidR="00D8450C" w:rsidRPr="00D8450C" w:rsidRDefault="00D8450C" w:rsidP="00D8450C">
      <w:pPr>
        <w:bidi/>
        <w:jc w:val="both"/>
        <w:rPr>
          <w:rFonts w:cs="David" w:hint="cs"/>
          <w:rtl/>
        </w:rPr>
      </w:pPr>
      <w:r w:rsidRPr="00D8450C">
        <w:rPr>
          <w:rFonts w:cs="David" w:hint="cs"/>
          <w:rtl/>
        </w:rPr>
        <w:tab/>
        <w:t xml:space="preserve"> בסדר.</w:t>
      </w:r>
    </w:p>
    <w:p w14:paraId="47ECE711" w14:textId="77777777" w:rsidR="00D8450C" w:rsidRPr="00D8450C" w:rsidRDefault="00D8450C" w:rsidP="00D8450C">
      <w:pPr>
        <w:bidi/>
        <w:jc w:val="both"/>
        <w:rPr>
          <w:rFonts w:cs="David" w:hint="cs"/>
          <w:rtl/>
        </w:rPr>
      </w:pPr>
    </w:p>
    <w:p w14:paraId="66695E6D" w14:textId="77777777" w:rsidR="00D8450C" w:rsidRPr="00D8450C" w:rsidRDefault="00D8450C" w:rsidP="00D8450C">
      <w:pPr>
        <w:bidi/>
        <w:jc w:val="both"/>
        <w:rPr>
          <w:rFonts w:cs="David" w:hint="cs"/>
          <w:u w:val="single"/>
          <w:rtl/>
        </w:rPr>
      </w:pPr>
      <w:r w:rsidRPr="00D8450C">
        <w:rPr>
          <w:rFonts w:cs="David" w:hint="cs"/>
          <w:u w:val="single"/>
          <w:rtl/>
        </w:rPr>
        <w:t>היו</w:t>
      </w:r>
      <w:r w:rsidRPr="00D8450C">
        <w:rPr>
          <w:rFonts w:cs="David"/>
          <w:u w:val="single"/>
          <w:rtl/>
        </w:rPr>
        <w:t>"</w:t>
      </w:r>
      <w:r w:rsidRPr="00D8450C">
        <w:rPr>
          <w:rFonts w:cs="David" w:hint="cs"/>
          <w:u w:val="single"/>
          <w:rtl/>
        </w:rPr>
        <w:t xml:space="preserve">ר יריב </w:t>
      </w:r>
      <w:proofErr w:type="spellStart"/>
      <w:r w:rsidRPr="00D8450C">
        <w:rPr>
          <w:rFonts w:cs="David" w:hint="cs"/>
          <w:u w:val="single"/>
          <w:rtl/>
        </w:rPr>
        <w:t>לוין</w:t>
      </w:r>
      <w:proofErr w:type="spellEnd"/>
      <w:r w:rsidRPr="00D8450C">
        <w:rPr>
          <w:rFonts w:cs="David" w:hint="cs"/>
          <w:u w:val="single"/>
          <w:rtl/>
        </w:rPr>
        <w:t>:</w:t>
      </w:r>
    </w:p>
    <w:p w14:paraId="735860F9" w14:textId="77777777" w:rsidR="00D8450C" w:rsidRPr="00D8450C" w:rsidRDefault="00D8450C" w:rsidP="00D8450C">
      <w:pPr>
        <w:bidi/>
        <w:jc w:val="both"/>
        <w:rPr>
          <w:rFonts w:cs="David" w:hint="cs"/>
          <w:u w:val="single"/>
          <w:rtl/>
        </w:rPr>
      </w:pPr>
    </w:p>
    <w:p w14:paraId="208D2772" w14:textId="77777777" w:rsidR="00D8450C" w:rsidRPr="00D8450C" w:rsidRDefault="00D8450C" w:rsidP="00D8450C">
      <w:pPr>
        <w:bidi/>
        <w:jc w:val="both"/>
        <w:rPr>
          <w:rFonts w:cs="David" w:hint="cs"/>
          <w:rtl/>
        </w:rPr>
      </w:pPr>
      <w:r w:rsidRPr="00D8450C">
        <w:rPr>
          <w:rFonts w:cs="David" w:hint="cs"/>
          <w:rtl/>
        </w:rPr>
        <w:tab/>
        <w:t xml:space="preserve"> מי בעד? מי נגד? מי נמנע?</w:t>
      </w:r>
    </w:p>
    <w:p w14:paraId="622F04F9" w14:textId="77777777" w:rsidR="00D8450C" w:rsidRPr="00D8450C" w:rsidRDefault="00D8450C" w:rsidP="00D8450C">
      <w:pPr>
        <w:bidi/>
        <w:jc w:val="both"/>
        <w:rPr>
          <w:rFonts w:cs="David" w:hint="cs"/>
          <w:rtl/>
        </w:rPr>
      </w:pPr>
    </w:p>
    <w:p w14:paraId="40DEA604" w14:textId="77777777" w:rsidR="00D8450C" w:rsidRPr="00D8450C" w:rsidRDefault="00D8450C" w:rsidP="00D8450C">
      <w:pPr>
        <w:bidi/>
        <w:jc w:val="both"/>
        <w:rPr>
          <w:rFonts w:cs="David" w:hint="cs"/>
          <w:rtl/>
        </w:rPr>
      </w:pPr>
      <w:r w:rsidRPr="00D8450C">
        <w:rPr>
          <w:rFonts w:cs="David" w:hint="cs"/>
          <w:rtl/>
        </w:rPr>
        <w:t>הצבעה</w:t>
      </w:r>
    </w:p>
    <w:p w14:paraId="3893ADF6" w14:textId="77777777" w:rsidR="00D8450C" w:rsidRPr="00D8450C" w:rsidRDefault="00D8450C" w:rsidP="00D8450C">
      <w:pPr>
        <w:bidi/>
        <w:jc w:val="both"/>
        <w:rPr>
          <w:rFonts w:cs="David" w:hint="cs"/>
          <w:rtl/>
        </w:rPr>
      </w:pPr>
    </w:p>
    <w:p w14:paraId="14858D49" w14:textId="77777777" w:rsidR="00D8450C" w:rsidRPr="00D8450C" w:rsidRDefault="00D8450C" w:rsidP="00D8450C">
      <w:pPr>
        <w:bidi/>
        <w:jc w:val="both"/>
        <w:rPr>
          <w:rFonts w:cs="David" w:hint="cs"/>
          <w:rtl/>
        </w:rPr>
      </w:pPr>
      <w:r w:rsidRPr="00D8450C">
        <w:rPr>
          <w:rFonts w:cs="David" w:hint="cs"/>
          <w:rtl/>
        </w:rPr>
        <w:t xml:space="preserve">בעד </w:t>
      </w:r>
      <w:r w:rsidRPr="00D8450C">
        <w:rPr>
          <w:rFonts w:cs="David"/>
          <w:rtl/>
        </w:rPr>
        <w:t>–</w:t>
      </w:r>
      <w:r w:rsidRPr="00D8450C">
        <w:rPr>
          <w:rFonts w:cs="David" w:hint="cs"/>
          <w:rtl/>
        </w:rPr>
        <w:t xml:space="preserve"> רוב</w:t>
      </w:r>
    </w:p>
    <w:p w14:paraId="6289F7F8" w14:textId="77777777" w:rsidR="00D8450C" w:rsidRPr="00D8450C" w:rsidRDefault="00D8450C" w:rsidP="00D8450C">
      <w:pPr>
        <w:bidi/>
        <w:jc w:val="both"/>
        <w:rPr>
          <w:rFonts w:cs="David" w:hint="cs"/>
          <w:rtl/>
        </w:rPr>
      </w:pPr>
      <w:r w:rsidRPr="00D8450C">
        <w:rPr>
          <w:rFonts w:cs="David" w:hint="cs"/>
          <w:rtl/>
        </w:rPr>
        <w:t xml:space="preserve">נגד </w:t>
      </w:r>
      <w:r w:rsidRPr="00D8450C">
        <w:rPr>
          <w:rFonts w:cs="David"/>
          <w:rtl/>
        </w:rPr>
        <w:t>–</w:t>
      </w:r>
      <w:r w:rsidRPr="00D8450C">
        <w:rPr>
          <w:rFonts w:cs="David" w:hint="cs"/>
          <w:rtl/>
        </w:rPr>
        <w:t xml:space="preserve"> אין</w:t>
      </w:r>
    </w:p>
    <w:p w14:paraId="61FAC5C0" w14:textId="77777777" w:rsidR="00D8450C" w:rsidRPr="00D8450C" w:rsidRDefault="00D8450C" w:rsidP="00D8450C">
      <w:pPr>
        <w:bidi/>
        <w:jc w:val="both"/>
        <w:rPr>
          <w:rFonts w:cs="David" w:hint="cs"/>
          <w:rtl/>
        </w:rPr>
      </w:pPr>
      <w:r w:rsidRPr="00D8450C">
        <w:rPr>
          <w:rFonts w:cs="David" w:hint="cs"/>
          <w:rtl/>
        </w:rPr>
        <w:t xml:space="preserve">נמנעים </w:t>
      </w:r>
      <w:r w:rsidRPr="00D8450C">
        <w:rPr>
          <w:rFonts w:cs="David"/>
          <w:rtl/>
        </w:rPr>
        <w:t>–</w:t>
      </w:r>
      <w:r w:rsidRPr="00D8450C">
        <w:rPr>
          <w:rFonts w:cs="David" w:hint="cs"/>
          <w:rtl/>
        </w:rPr>
        <w:t xml:space="preserve"> אין</w:t>
      </w:r>
    </w:p>
    <w:p w14:paraId="6C813CBA" w14:textId="77777777" w:rsidR="00D8450C" w:rsidRPr="00D8450C" w:rsidRDefault="00D8450C" w:rsidP="00D8450C">
      <w:pPr>
        <w:bidi/>
        <w:jc w:val="both"/>
        <w:rPr>
          <w:rFonts w:cs="David" w:hint="cs"/>
          <w:rtl/>
        </w:rPr>
      </w:pPr>
      <w:r w:rsidRPr="00D8450C">
        <w:rPr>
          <w:rFonts w:cs="David" w:hint="cs"/>
          <w:rtl/>
        </w:rPr>
        <w:t>תיקון הסעיף אושר</w:t>
      </w:r>
    </w:p>
    <w:p w14:paraId="35038D94" w14:textId="77777777" w:rsidR="00D8450C" w:rsidRPr="00D8450C" w:rsidRDefault="00D8450C" w:rsidP="00D8450C">
      <w:pPr>
        <w:bidi/>
        <w:jc w:val="both"/>
        <w:rPr>
          <w:rFonts w:cs="David" w:hint="cs"/>
          <w:rtl/>
        </w:rPr>
      </w:pPr>
    </w:p>
    <w:p w14:paraId="645B30B8"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1968E766" w14:textId="77777777" w:rsidR="00D8450C" w:rsidRPr="00D8450C" w:rsidRDefault="00D8450C" w:rsidP="00D8450C">
      <w:pPr>
        <w:bidi/>
        <w:jc w:val="both"/>
        <w:rPr>
          <w:rFonts w:cs="David" w:hint="cs"/>
          <w:u w:val="single"/>
          <w:rtl/>
        </w:rPr>
      </w:pPr>
    </w:p>
    <w:p w14:paraId="688204C0" w14:textId="77777777" w:rsidR="00D8450C" w:rsidRPr="00D8450C" w:rsidRDefault="00D8450C" w:rsidP="00D8450C">
      <w:pPr>
        <w:bidi/>
        <w:jc w:val="both"/>
        <w:rPr>
          <w:rFonts w:cs="David" w:hint="cs"/>
          <w:rtl/>
        </w:rPr>
      </w:pPr>
      <w:r w:rsidRPr="00D8450C">
        <w:rPr>
          <w:rFonts w:cs="David" w:hint="cs"/>
          <w:rtl/>
        </w:rPr>
        <w:tab/>
        <w:t>פה אחד. אין מתנגדים, אין נמנעים. לפיכך זה אושר.</w:t>
      </w:r>
    </w:p>
    <w:p w14:paraId="5EFD2BA4" w14:textId="77777777" w:rsidR="00D8450C" w:rsidRPr="00D8450C" w:rsidRDefault="00D8450C" w:rsidP="00D8450C">
      <w:pPr>
        <w:bidi/>
        <w:jc w:val="both"/>
        <w:rPr>
          <w:rFonts w:cs="David" w:hint="cs"/>
          <w:rtl/>
        </w:rPr>
      </w:pPr>
    </w:p>
    <w:p w14:paraId="31801004" w14:textId="77777777" w:rsidR="00D8450C" w:rsidRPr="00D8450C" w:rsidRDefault="00D8450C" w:rsidP="00D8450C">
      <w:pPr>
        <w:bidi/>
        <w:ind w:firstLine="567"/>
        <w:jc w:val="both"/>
        <w:rPr>
          <w:rFonts w:cs="David" w:hint="cs"/>
          <w:rtl/>
        </w:rPr>
      </w:pPr>
      <w:r w:rsidRPr="00D8450C">
        <w:rPr>
          <w:rFonts w:cs="David" w:hint="cs"/>
          <w:rtl/>
        </w:rPr>
        <w:t xml:space="preserve">בזה סיימנו את כל החלק הראשון של התקנון, כאשר הכוונה היא שמיד אחרי הפגרה נתחיל לטפל בשני נושאים עיקריים, נושא הוועדות ונושא הכלים </w:t>
      </w:r>
      <w:proofErr w:type="spellStart"/>
      <w:r w:rsidRPr="00D8450C">
        <w:rPr>
          <w:rFonts w:cs="David" w:hint="cs"/>
          <w:rtl/>
        </w:rPr>
        <w:t>הפרלמנטריים</w:t>
      </w:r>
      <w:proofErr w:type="spellEnd"/>
      <w:r w:rsidRPr="00D8450C">
        <w:rPr>
          <w:rFonts w:cs="David" w:hint="cs"/>
          <w:rtl/>
        </w:rPr>
        <w:t>. אני ביקשתי מארבל לנסות להכין לנו שלד של חומר לדיון, ואנחנו נשתדל להעביר לכם אותו עוד לפני סוף הפגרה ברגע שזה יהיה מוכן. אז כמובן, ננסה לגבש את הדברים כדי שנוכל להתקדם עם העניין הזה במושב הבא באותה יעילות שעשינו את זה במושב הזה, אני מקווה.</w:t>
      </w:r>
    </w:p>
    <w:p w14:paraId="18F33057" w14:textId="77777777" w:rsidR="00D8450C" w:rsidRPr="00D8450C" w:rsidRDefault="00D8450C" w:rsidP="00D8450C">
      <w:pPr>
        <w:bidi/>
        <w:jc w:val="both"/>
        <w:rPr>
          <w:rFonts w:cs="David" w:hint="cs"/>
          <w:rtl/>
        </w:rPr>
      </w:pPr>
    </w:p>
    <w:p w14:paraId="449226A3" w14:textId="77777777" w:rsidR="00D8450C" w:rsidRPr="00D8450C" w:rsidRDefault="00D8450C" w:rsidP="00D8450C">
      <w:pPr>
        <w:bidi/>
        <w:jc w:val="both"/>
        <w:rPr>
          <w:rFonts w:cs="David" w:hint="cs"/>
          <w:rtl/>
        </w:rPr>
      </w:pPr>
    </w:p>
    <w:p w14:paraId="35E11B6C" w14:textId="77777777" w:rsidR="00D8450C" w:rsidRPr="00D8450C" w:rsidRDefault="00D8450C" w:rsidP="00D8450C">
      <w:pPr>
        <w:bidi/>
        <w:jc w:val="both"/>
        <w:rPr>
          <w:rFonts w:cs="David" w:hint="cs"/>
          <w:rtl/>
        </w:rPr>
      </w:pPr>
    </w:p>
    <w:p w14:paraId="17E5E0C5" w14:textId="77777777" w:rsidR="00D8450C" w:rsidRPr="00D8450C" w:rsidRDefault="00D8450C" w:rsidP="00D8450C">
      <w:pPr>
        <w:bidi/>
        <w:jc w:val="both"/>
        <w:rPr>
          <w:rFonts w:cs="David" w:hint="cs"/>
          <w:rtl/>
        </w:rPr>
      </w:pPr>
    </w:p>
    <w:p w14:paraId="68EC9392" w14:textId="77777777" w:rsidR="00D8450C" w:rsidRPr="00D8450C" w:rsidRDefault="00D8450C" w:rsidP="00D8450C">
      <w:pPr>
        <w:bidi/>
        <w:jc w:val="both"/>
        <w:rPr>
          <w:rFonts w:cs="David" w:hint="cs"/>
          <w:rtl/>
        </w:rPr>
      </w:pPr>
    </w:p>
    <w:p w14:paraId="56E6361C" w14:textId="77777777" w:rsidR="00D8450C" w:rsidRPr="00D8450C" w:rsidRDefault="00D8450C" w:rsidP="00D8450C">
      <w:pPr>
        <w:bidi/>
        <w:jc w:val="both"/>
        <w:rPr>
          <w:rFonts w:cs="David" w:hint="cs"/>
          <w:rtl/>
        </w:rPr>
      </w:pPr>
    </w:p>
    <w:p w14:paraId="58B6A37E" w14:textId="77777777" w:rsidR="00D8450C" w:rsidRPr="00D8450C" w:rsidRDefault="00D8450C" w:rsidP="00D8450C">
      <w:pPr>
        <w:bidi/>
        <w:jc w:val="both"/>
        <w:rPr>
          <w:rFonts w:cs="David" w:hint="cs"/>
          <w:rtl/>
        </w:rPr>
      </w:pPr>
    </w:p>
    <w:p w14:paraId="71AAF203" w14:textId="77777777" w:rsidR="00D8450C" w:rsidRPr="00D8450C" w:rsidRDefault="00D8450C" w:rsidP="00D8450C">
      <w:pPr>
        <w:bidi/>
        <w:jc w:val="both"/>
        <w:rPr>
          <w:rFonts w:cs="David" w:hint="cs"/>
          <w:rtl/>
        </w:rPr>
      </w:pPr>
    </w:p>
    <w:p w14:paraId="461343BE" w14:textId="77777777" w:rsidR="00D8450C" w:rsidRPr="00D8450C" w:rsidRDefault="00D8450C" w:rsidP="00D8450C">
      <w:pPr>
        <w:bidi/>
        <w:jc w:val="both"/>
        <w:rPr>
          <w:rFonts w:cs="David" w:hint="cs"/>
          <w:rtl/>
        </w:rPr>
      </w:pPr>
    </w:p>
    <w:p w14:paraId="6C1AA42A" w14:textId="77777777" w:rsidR="00D8450C" w:rsidRPr="00D8450C" w:rsidRDefault="00D8450C" w:rsidP="00D8450C">
      <w:pPr>
        <w:bidi/>
        <w:jc w:val="both"/>
        <w:rPr>
          <w:rFonts w:cs="David" w:hint="cs"/>
          <w:rtl/>
        </w:rPr>
      </w:pPr>
    </w:p>
    <w:p w14:paraId="5518DEC9" w14:textId="77777777" w:rsidR="00D8450C" w:rsidRPr="00D8450C" w:rsidRDefault="00D8450C" w:rsidP="00D8450C">
      <w:pPr>
        <w:bidi/>
        <w:jc w:val="both"/>
        <w:rPr>
          <w:rFonts w:cs="David" w:hint="cs"/>
          <w:rtl/>
        </w:rPr>
      </w:pPr>
    </w:p>
    <w:p w14:paraId="3627A4DB" w14:textId="77777777" w:rsidR="00D8450C" w:rsidRPr="00D8450C" w:rsidRDefault="00D8450C" w:rsidP="00D8450C">
      <w:pPr>
        <w:bidi/>
        <w:jc w:val="both"/>
        <w:rPr>
          <w:rFonts w:cs="David" w:hint="cs"/>
          <w:rtl/>
        </w:rPr>
      </w:pPr>
    </w:p>
    <w:p w14:paraId="29EC2540" w14:textId="77777777" w:rsidR="00D8450C" w:rsidRPr="00D8450C" w:rsidRDefault="00D8450C" w:rsidP="00D8450C">
      <w:pPr>
        <w:bidi/>
        <w:jc w:val="both"/>
        <w:rPr>
          <w:rFonts w:cs="David" w:hint="cs"/>
          <w:rtl/>
        </w:rPr>
      </w:pPr>
    </w:p>
    <w:p w14:paraId="635DCADC" w14:textId="77777777" w:rsidR="00D8450C" w:rsidRPr="00D8450C" w:rsidRDefault="00D8450C" w:rsidP="00D8450C">
      <w:pPr>
        <w:bidi/>
        <w:jc w:val="both"/>
        <w:rPr>
          <w:rFonts w:cs="David" w:hint="cs"/>
          <w:rtl/>
        </w:rPr>
      </w:pPr>
    </w:p>
    <w:p w14:paraId="203C461F" w14:textId="77777777" w:rsidR="00D8450C" w:rsidRPr="00D8450C" w:rsidRDefault="00D8450C" w:rsidP="00D8450C">
      <w:pPr>
        <w:bidi/>
        <w:jc w:val="both"/>
        <w:rPr>
          <w:rFonts w:cs="David" w:hint="cs"/>
          <w:rtl/>
        </w:rPr>
      </w:pPr>
    </w:p>
    <w:p w14:paraId="435AD1D4" w14:textId="77777777" w:rsidR="00D8450C" w:rsidRPr="00D8450C" w:rsidRDefault="00D8450C" w:rsidP="00D8450C">
      <w:pPr>
        <w:bidi/>
        <w:jc w:val="center"/>
        <w:rPr>
          <w:rFonts w:cs="David" w:hint="cs"/>
          <w:rtl/>
        </w:rPr>
      </w:pPr>
    </w:p>
    <w:p w14:paraId="0E307F32" w14:textId="77777777" w:rsidR="00D8450C" w:rsidRPr="00D8450C" w:rsidRDefault="00D8450C" w:rsidP="00D8450C">
      <w:pPr>
        <w:bidi/>
        <w:jc w:val="center"/>
        <w:rPr>
          <w:rFonts w:cs="David" w:hint="cs"/>
          <w:b/>
          <w:bCs/>
          <w:rtl/>
        </w:rPr>
      </w:pPr>
      <w:r w:rsidRPr="00D8450C">
        <w:rPr>
          <w:rFonts w:cs="David" w:hint="cs"/>
          <w:b/>
          <w:bCs/>
          <w:rtl/>
        </w:rPr>
        <w:t xml:space="preserve">ב. </w:t>
      </w:r>
      <w:r w:rsidRPr="00D8450C">
        <w:rPr>
          <w:rFonts w:cs="David" w:hint="cs"/>
          <w:b/>
          <w:bCs/>
          <w:u w:val="single"/>
          <w:rtl/>
        </w:rPr>
        <w:t>עבודת ועדות הכנסת בימי פגרת הפסח</w:t>
      </w:r>
    </w:p>
    <w:p w14:paraId="758C5815" w14:textId="77777777" w:rsidR="00D8450C" w:rsidRPr="00D8450C" w:rsidRDefault="00D8450C" w:rsidP="00D8450C">
      <w:pPr>
        <w:bidi/>
        <w:jc w:val="both"/>
        <w:rPr>
          <w:rFonts w:cs="David" w:hint="cs"/>
          <w:u w:val="single"/>
          <w:rtl/>
        </w:rPr>
      </w:pPr>
    </w:p>
    <w:p w14:paraId="241C234E" w14:textId="77777777" w:rsidR="00D8450C" w:rsidRPr="00D8450C" w:rsidRDefault="00D8450C" w:rsidP="00D8450C">
      <w:pPr>
        <w:bidi/>
        <w:jc w:val="both"/>
        <w:rPr>
          <w:rFonts w:cs="David" w:hint="cs"/>
          <w:u w:val="single"/>
          <w:rtl/>
        </w:rPr>
      </w:pPr>
    </w:p>
    <w:p w14:paraId="66831C9C"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4EED6C21" w14:textId="77777777" w:rsidR="00D8450C" w:rsidRPr="00D8450C" w:rsidRDefault="00D8450C" w:rsidP="00D8450C">
      <w:pPr>
        <w:bidi/>
        <w:jc w:val="both"/>
        <w:rPr>
          <w:rFonts w:cs="David" w:hint="cs"/>
          <w:u w:val="single"/>
          <w:rtl/>
        </w:rPr>
      </w:pPr>
    </w:p>
    <w:p w14:paraId="055A1791" w14:textId="77777777" w:rsidR="00D8450C" w:rsidRPr="00D8450C" w:rsidRDefault="00D8450C" w:rsidP="00D8450C">
      <w:pPr>
        <w:bidi/>
        <w:jc w:val="both"/>
        <w:rPr>
          <w:rFonts w:cs="David" w:hint="cs"/>
          <w:rtl/>
        </w:rPr>
      </w:pPr>
      <w:r w:rsidRPr="00D8450C">
        <w:rPr>
          <w:rFonts w:cs="David" w:hint="cs"/>
          <w:rtl/>
        </w:rPr>
        <w:tab/>
        <w:t xml:space="preserve">הנושא השני על סדר היום: עבודת ועדות הכנסת בימי פגרת הפסח. כפי שאנחנו מחויבים, אנחנו צריכים לקבוע את סמכותן של הוועדות להתכנס במהלך הפגרה. </w:t>
      </w:r>
    </w:p>
    <w:p w14:paraId="6C46C687" w14:textId="77777777" w:rsidR="00D8450C" w:rsidRPr="00D8450C" w:rsidRDefault="00D8450C" w:rsidP="00D8450C">
      <w:pPr>
        <w:bidi/>
        <w:jc w:val="both"/>
        <w:rPr>
          <w:rFonts w:cs="David" w:hint="cs"/>
          <w:rtl/>
        </w:rPr>
      </w:pPr>
    </w:p>
    <w:p w14:paraId="723B135D" w14:textId="77777777" w:rsidR="00D8450C" w:rsidRPr="00D8450C" w:rsidRDefault="00D8450C" w:rsidP="00D8450C">
      <w:pPr>
        <w:pStyle w:val="Header"/>
        <w:tabs>
          <w:tab w:val="clear" w:pos="4153"/>
          <w:tab w:val="clear" w:pos="8306"/>
        </w:tabs>
        <w:jc w:val="both"/>
        <w:rPr>
          <w:rFonts w:hint="cs"/>
          <w:sz w:val="24"/>
          <w:rtl/>
        </w:rPr>
      </w:pPr>
      <w:r w:rsidRPr="00D8450C">
        <w:rPr>
          <w:rFonts w:hint="cs"/>
          <w:sz w:val="24"/>
          <w:rtl/>
        </w:rPr>
        <w:t xml:space="preserve">אני מבין שכפי שהיה נהוג בעבר, לפי סעיף 99(א) לתקנון הכנסת, ועדת הכנסת מטילה על ועדות הכנסת, לרבות ועדות מיוחדות וועדות חקירה </w:t>
      </w:r>
      <w:proofErr w:type="spellStart"/>
      <w:r w:rsidRPr="00D8450C">
        <w:rPr>
          <w:rFonts w:hint="cs"/>
          <w:sz w:val="24"/>
          <w:rtl/>
        </w:rPr>
        <w:t>פרלמנטריות</w:t>
      </w:r>
      <w:proofErr w:type="spellEnd"/>
      <w:r w:rsidRPr="00D8450C">
        <w:rPr>
          <w:rFonts w:hint="cs"/>
          <w:sz w:val="24"/>
          <w:rtl/>
        </w:rPr>
        <w:t xml:space="preserve">, להמשיך בעבודתן בימי פגרת הפסח, אולם מספר  הישיבות שוועדה כלשהי תקיים  לא  </w:t>
      </w:r>
      <w:smartTag w:uri="urn:schemas-microsoft-com:office:smarttags" w:element="PersonName">
        <w:r w:rsidRPr="00D8450C">
          <w:rPr>
            <w:rFonts w:hint="cs"/>
            <w:sz w:val="24"/>
            <w:rtl/>
          </w:rPr>
          <w:t>יעל</w:t>
        </w:r>
      </w:smartTag>
      <w:r w:rsidRPr="00D8450C">
        <w:rPr>
          <w:rFonts w:hint="cs"/>
          <w:sz w:val="24"/>
          <w:rtl/>
        </w:rPr>
        <w:t>ה על</w:t>
      </w:r>
      <w:r w:rsidRPr="00D8450C">
        <w:rPr>
          <w:rFonts w:hint="cs"/>
          <w:b/>
          <w:bCs/>
          <w:sz w:val="24"/>
          <w:u w:val="single"/>
          <w:rtl/>
        </w:rPr>
        <w:t xml:space="preserve"> 6</w:t>
      </w:r>
      <w:r w:rsidRPr="00D8450C">
        <w:rPr>
          <w:rFonts w:hint="cs"/>
          <w:sz w:val="24"/>
          <w:rtl/>
        </w:rPr>
        <w:t>, אלא אם כן יושב-ראש הכנסת יתיר ישיבה או ישיבות נוספות, על-פי סמכותו שקבועה בסעיף 99(ב) לתקנון. לעניין זה ישיבות של ועדות משנה, ועדות משותפות וסיורים כמוהם כישיבות ועדה.</w:t>
      </w:r>
    </w:p>
    <w:p w14:paraId="5F62CD65" w14:textId="77777777" w:rsidR="00D8450C" w:rsidRPr="00D8450C" w:rsidRDefault="00D8450C" w:rsidP="00D8450C">
      <w:pPr>
        <w:pStyle w:val="Header"/>
        <w:tabs>
          <w:tab w:val="clear" w:pos="4153"/>
          <w:tab w:val="clear" w:pos="8306"/>
        </w:tabs>
        <w:jc w:val="both"/>
        <w:rPr>
          <w:rFonts w:hint="cs"/>
          <w:sz w:val="24"/>
          <w:rtl/>
        </w:rPr>
      </w:pPr>
    </w:p>
    <w:p w14:paraId="6C6E8A35" w14:textId="77777777" w:rsidR="00D8450C" w:rsidRPr="00D8450C" w:rsidRDefault="00D8450C" w:rsidP="00D8450C">
      <w:pPr>
        <w:pStyle w:val="Header"/>
        <w:tabs>
          <w:tab w:val="clear" w:pos="4153"/>
          <w:tab w:val="clear" w:pos="8306"/>
        </w:tabs>
        <w:ind w:firstLine="567"/>
        <w:jc w:val="both"/>
        <w:rPr>
          <w:rFonts w:hint="cs"/>
          <w:sz w:val="24"/>
          <w:rtl/>
        </w:rPr>
      </w:pPr>
      <w:r w:rsidRPr="00D8450C">
        <w:rPr>
          <w:rFonts w:hint="cs"/>
          <w:sz w:val="24"/>
          <w:rtl/>
        </w:rPr>
        <w:t xml:space="preserve">ההגבלה האמורה לא תחול על  ועדת החוץ והביטחון, ועדת הכספים וועדת החוקה חוק ומשפט. </w:t>
      </w:r>
    </w:p>
    <w:p w14:paraId="67B91062" w14:textId="77777777" w:rsidR="00D8450C" w:rsidRPr="00D8450C" w:rsidRDefault="00D8450C" w:rsidP="00D8450C">
      <w:pPr>
        <w:pStyle w:val="Header"/>
        <w:tabs>
          <w:tab w:val="clear" w:pos="4153"/>
          <w:tab w:val="clear" w:pos="8306"/>
        </w:tabs>
        <w:jc w:val="both"/>
        <w:rPr>
          <w:rFonts w:hint="cs"/>
          <w:sz w:val="24"/>
          <w:rtl/>
        </w:rPr>
      </w:pPr>
    </w:p>
    <w:p w14:paraId="41B666A1" w14:textId="77777777" w:rsidR="00D8450C" w:rsidRPr="00D8450C" w:rsidRDefault="00D8450C" w:rsidP="00D8450C">
      <w:pPr>
        <w:bidi/>
        <w:jc w:val="both"/>
        <w:rPr>
          <w:rFonts w:cs="David" w:hint="cs"/>
          <w:rtl/>
        </w:rPr>
      </w:pPr>
      <w:r w:rsidRPr="00D8450C">
        <w:rPr>
          <w:rFonts w:cs="David" w:hint="cs"/>
          <w:rtl/>
        </w:rPr>
        <w:t>על יושבי ראש הוועדות להודיע לחברי הוועדה על קיום ישיבה בפגרה ועל סדר היום לפחות שלושה ימים מראש.</w:t>
      </w:r>
    </w:p>
    <w:p w14:paraId="0D8BFEF7" w14:textId="77777777" w:rsidR="00D8450C" w:rsidRPr="00D8450C" w:rsidRDefault="00D8450C" w:rsidP="00D8450C">
      <w:pPr>
        <w:pStyle w:val="Header"/>
        <w:tabs>
          <w:tab w:val="clear" w:pos="4153"/>
          <w:tab w:val="clear" w:pos="8306"/>
        </w:tabs>
        <w:ind w:firstLine="567"/>
        <w:jc w:val="both"/>
        <w:rPr>
          <w:rFonts w:hint="cs"/>
          <w:sz w:val="24"/>
          <w:rtl/>
        </w:rPr>
      </w:pPr>
    </w:p>
    <w:p w14:paraId="4EC1005A" w14:textId="77777777" w:rsidR="00D8450C" w:rsidRPr="00D8450C" w:rsidRDefault="00D8450C" w:rsidP="00D8450C">
      <w:pPr>
        <w:bidi/>
        <w:jc w:val="both"/>
        <w:rPr>
          <w:rFonts w:cs="David" w:hint="cs"/>
          <w:u w:val="single"/>
          <w:rtl/>
        </w:rPr>
      </w:pPr>
      <w:r w:rsidRPr="00D8450C">
        <w:rPr>
          <w:rFonts w:cs="David" w:hint="cs"/>
          <w:u w:val="single"/>
          <w:rtl/>
        </w:rPr>
        <w:t>איל ינון:</w:t>
      </w:r>
    </w:p>
    <w:p w14:paraId="5D37667E" w14:textId="77777777" w:rsidR="00D8450C" w:rsidRPr="00D8450C" w:rsidRDefault="00D8450C" w:rsidP="00D8450C">
      <w:pPr>
        <w:bidi/>
        <w:jc w:val="both"/>
        <w:rPr>
          <w:rFonts w:cs="David" w:hint="cs"/>
          <w:rtl/>
        </w:rPr>
      </w:pPr>
    </w:p>
    <w:p w14:paraId="3163DBE5" w14:textId="77777777" w:rsidR="00D8450C" w:rsidRPr="00D8450C" w:rsidRDefault="00D8450C" w:rsidP="00D8450C">
      <w:pPr>
        <w:bidi/>
        <w:jc w:val="both"/>
        <w:rPr>
          <w:rFonts w:cs="David" w:hint="cs"/>
          <w:rtl/>
        </w:rPr>
      </w:pPr>
      <w:r w:rsidRPr="00D8450C">
        <w:rPr>
          <w:rFonts w:cs="David" w:hint="cs"/>
          <w:rtl/>
        </w:rPr>
        <w:tab/>
        <w:t>כך זה היה מנוסח גם בעבר: "מטילה על ועדות הכנסת"?</w:t>
      </w:r>
    </w:p>
    <w:p w14:paraId="5EF7BE26" w14:textId="77777777" w:rsidR="00D8450C" w:rsidRPr="00D8450C" w:rsidRDefault="00D8450C" w:rsidP="00D8450C">
      <w:pPr>
        <w:bidi/>
        <w:jc w:val="both"/>
        <w:rPr>
          <w:rFonts w:cs="David" w:hint="cs"/>
          <w:rtl/>
        </w:rPr>
      </w:pPr>
    </w:p>
    <w:p w14:paraId="6146AF77" w14:textId="77777777" w:rsidR="00D8450C" w:rsidRPr="00D8450C" w:rsidRDefault="00D8450C" w:rsidP="00D8450C">
      <w:pPr>
        <w:bidi/>
        <w:jc w:val="both"/>
        <w:rPr>
          <w:rFonts w:cs="David" w:hint="cs"/>
          <w:u w:val="single"/>
          <w:rtl/>
        </w:rPr>
      </w:pPr>
      <w:r w:rsidRPr="00D8450C">
        <w:rPr>
          <w:rFonts w:cs="David" w:hint="cs"/>
          <w:u w:val="single"/>
          <w:rtl/>
        </w:rPr>
        <w:t>ארבל אסטרחן:</w:t>
      </w:r>
    </w:p>
    <w:p w14:paraId="6FC64524" w14:textId="77777777" w:rsidR="00D8450C" w:rsidRPr="00D8450C" w:rsidRDefault="00D8450C" w:rsidP="00D8450C">
      <w:pPr>
        <w:bidi/>
        <w:jc w:val="both"/>
        <w:rPr>
          <w:rFonts w:cs="David" w:hint="cs"/>
          <w:u w:val="single"/>
          <w:rtl/>
        </w:rPr>
      </w:pPr>
    </w:p>
    <w:p w14:paraId="245758E9" w14:textId="77777777" w:rsidR="00D8450C" w:rsidRPr="00D8450C" w:rsidRDefault="00D8450C" w:rsidP="00D8450C">
      <w:pPr>
        <w:bidi/>
        <w:jc w:val="both"/>
        <w:rPr>
          <w:rFonts w:cs="David" w:hint="cs"/>
          <w:rtl/>
        </w:rPr>
      </w:pPr>
      <w:r w:rsidRPr="00D8450C">
        <w:rPr>
          <w:rFonts w:cs="David" w:hint="cs"/>
          <w:rtl/>
        </w:rPr>
        <w:tab/>
        <w:t xml:space="preserve">זה הנוסח של התקנון. זה נורא מוזר, צריך לשנות את זה. </w:t>
      </w:r>
    </w:p>
    <w:p w14:paraId="45FAAC99" w14:textId="77777777" w:rsidR="00D8450C" w:rsidRPr="00D8450C" w:rsidRDefault="00D8450C" w:rsidP="00D8450C">
      <w:pPr>
        <w:bidi/>
        <w:jc w:val="both"/>
        <w:rPr>
          <w:rFonts w:cs="David" w:hint="cs"/>
          <w:rtl/>
        </w:rPr>
      </w:pPr>
    </w:p>
    <w:p w14:paraId="3CBC4E23" w14:textId="77777777" w:rsidR="00D8450C" w:rsidRPr="00D8450C" w:rsidRDefault="00D8450C" w:rsidP="00D8450C">
      <w:pPr>
        <w:bidi/>
        <w:jc w:val="both"/>
        <w:rPr>
          <w:rFonts w:cs="David" w:hint="cs"/>
          <w:rtl/>
        </w:rPr>
      </w:pPr>
      <w:r w:rsidRPr="00D8450C">
        <w:rPr>
          <w:rFonts w:cs="David" w:hint="cs"/>
          <w:u w:val="single"/>
          <w:rtl/>
        </w:rPr>
        <w:t>איל ינון:</w:t>
      </w:r>
    </w:p>
    <w:p w14:paraId="1F0E656A" w14:textId="77777777" w:rsidR="00D8450C" w:rsidRPr="00D8450C" w:rsidRDefault="00D8450C" w:rsidP="00D8450C">
      <w:pPr>
        <w:bidi/>
        <w:jc w:val="both"/>
        <w:rPr>
          <w:rFonts w:cs="David" w:hint="cs"/>
          <w:rtl/>
        </w:rPr>
      </w:pPr>
    </w:p>
    <w:p w14:paraId="06555F0A" w14:textId="77777777" w:rsidR="00D8450C" w:rsidRPr="00D8450C" w:rsidRDefault="00D8450C" w:rsidP="00D8450C">
      <w:pPr>
        <w:bidi/>
        <w:jc w:val="both"/>
        <w:rPr>
          <w:rFonts w:cs="David" w:hint="cs"/>
          <w:rtl/>
        </w:rPr>
      </w:pPr>
      <w:r w:rsidRPr="00D8450C">
        <w:rPr>
          <w:rFonts w:cs="David" w:hint="cs"/>
          <w:rtl/>
        </w:rPr>
        <w:tab/>
        <w:t xml:space="preserve"> זכרתי שזה הפריע לי גם בפעם הקודמת. </w:t>
      </w:r>
    </w:p>
    <w:p w14:paraId="142BB9B5" w14:textId="77777777" w:rsidR="00D8450C" w:rsidRPr="00D8450C" w:rsidRDefault="00D8450C" w:rsidP="00D8450C">
      <w:pPr>
        <w:bidi/>
        <w:jc w:val="both"/>
        <w:rPr>
          <w:rFonts w:cs="David" w:hint="cs"/>
          <w:rtl/>
        </w:rPr>
      </w:pPr>
    </w:p>
    <w:p w14:paraId="6C801BA2"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09B10F9D" w14:textId="77777777" w:rsidR="00D8450C" w:rsidRPr="00D8450C" w:rsidRDefault="00D8450C" w:rsidP="00D8450C">
      <w:pPr>
        <w:bidi/>
        <w:jc w:val="both"/>
        <w:rPr>
          <w:rFonts w:cs="David" w:hint="cs"/>
          <w:rtl/>
        </w:rPr>
      </w:pPr>
    </w:p>
    <w:p w14:paraId="68B0B3F4" w14:textId="77777777" w:rsidR="00D8450C" w:rsidRPr="00D8450C" w:rsidRDefault="00D8450C" w:rsidP="00D8450C">
      <w:pPr>
        <w:bidi/>
        <w:jc w:val="both"/>
        <w:rPr>
          <w:rFonts w:cs="David" w:hint="cs"/>
          <w:rtl/>
        </w:rPr>
      </w:pPr>
      <w:r w:rsidRPr="00D8450C">
        <w:rPr>
          <w:rFonts w:cs="David" w:hint="cs"/>
          <w:rtl/>
        </w:rPr>
        <w:tab/>
        <w:t xml:space="preserve"> אין שינוי, נכון?</w:t>
      </w:r>
    </w:p>
    <w:p w14:paraId="5DF48123" w14:textId="77777777" w:rsidR="00D8450C" w:rsidRPr="00D8450C" w:rsidRDefault="00D8450C" w:rsidP="00D8450C">
      <w:pPr>
        <w:bidi/>
        <w:jc w:val="both"/>
        <w:rPr>
          <w:rFonts w:cs="David" w:hint="cs"/>
          <w:rtl/>
        </w:rPr>
      </w:pPr>
    </w:p>
    <w:p w14:paraId="080B1254"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2BCAE899" w14:textId="77777777" w:rsidR="00D8450C" w:rsidRPr="00D8450C" w:rsidRDefault="00D8450C" w:rsidP="00D8450C">
      <w:pPr>
        <w:bidi/>
        <w:jc w:val="both"/>
        <w:rPr>
          <w:rFonts w:cs="David"/>
          <w:u w:val="single"/>
        </w:rPr>
      </w:pPr>
    </w:p>
    <w:p w14:paraId="224A0562" w14:textId="77777777" w:rsidR="00D8450C" w:rsidRPr="00D8450C" w:rsidRDefault="00D8450C" w:rsidP="00D8450C">
      <w:pPr>
        <w:bidi/>
        <w:jc w:val="both"/>
        <w:rPr>
          <w:rFonts w:cs="David" w:hint="cs"/>
          <w:rtl/>
        </w:rPr>
      </w:pPr>
      <w:r w:rsidRPr="00D8450C">
        <w:rPr>
          <w:rFonts w:cs="David" w:hint="cs"/>
          <w:rtl/>
        </w:rPr>
        <w:tab/>
        <w:t>לא, אין שינוי, זה אותו הסדר שהיה נהוג.</w:t>
      </w:r>
    </w:p>
    <w:p w14:paraId="0CBD453D" w14:textId="77777777" w:rsidR="00D8450C" w:rsidRPr="00D8450C" w:rsidRDefault="00D8450C" w:rsidP="00D8450C">
      <w:pPr>
        <w:bidi/>
        <w:jc w:val="both"/>
        <w:rPr>
          <w:rFonts w:cs="David" w:hint="cs"/>
          <w:rtl/>
        </w:rPr>
      </w:pPr>
    </w:p>
    <w:p w14:paraId="5415F752" w14:textId="77777777" w:rsidR="00D8450C" w:rsidRPr="00D8450C" w:rsidRDefault="00D8450C" w:rsidP="00D8450C">
      <w:pPr>
        <w:bidi/>
        <w:jc w:val="both"/>
        <w:rPr>
          <w:rFonts w:cs="David" w:hint="cs"/>
          <w:u w:val="single"/>
          <w:rtl/>
        </w:rPr>
      </w:pPr>
      <w:r w:rsidRPr="00D8450C">
        <w:rPr>
          <w:rFonts w:cs="David" w:hint="cs"/>
          <w:u w:val="single"/>
          <w:rtl/>
        </w:rPr>
        <w:t>ארבל אסטרחן:</w:t>
      </w:r>
    </w:p>
    <w:p w14:paraId="69BDED89" w14:textId="77777777" w:rsidR="00D8450C" w:rsidRPr="00D8450C" w:rsidRDefault="00D8450C" w:rsidP="00D8450C">
      <w:pPr>
        <w:bidi/>
        <w:jc w:val="both"/>
        <w:rPr>
          <w:rFonts w:cs="David" w:hint="cs"/>
          <w:rtl/>
        </w:rPr>
      </w:pPr>
    </w:p>
    <w:p w14:paraId="364E9E6D" w14:textId="77777777" w:rsidR="00D8450C" w:rsidRPr="00D8450C" w:rsidRDefault="00D8450C" w:rsidP="00D8450C">
      <w:pPr>
        <w:bidi/>
        <w:jc w:val="both"/>
        <w:rPr>
          <w:rFonts w:cs="David" w:hint="cs"/>
          <w:rtl/>
        </w:rPr>
      </w:pPr>
      <w:r w:rsidRPr="00D8450C">
        <w:rPr>
          <w:rFonts w:cs="David" w:hint="cs"/>
          <w:rtl/>
        </w:rPr>
        <w:tab/>
        <w:t xml:space="preserve"> זה אומר שוועדות לא צריכות אישור מאף אחד כשהן יושבות במספר הישיבות הזה כי כך כתוב: "ועדת הכנסת רשאית הטיל על ועדה". מעבר לזה יושב ראש הכנסת יכנס ועדה לפי דרישת שליש מחברי הוועדה או לפי דרישת הממשלה.</w:t>
      </w:r>
    </w:p>
    <w:p w14:paraId="01208688" w14:textId="77777777" w:rsidR="00D8450C" w:rsidRPr="00D8450C" w:rsidRDefault="00D8450C" w:rsidP="00D8450C">
      <w:pPr>
        <w:bidi/>
        <w:jc w:val="both"/>
        <w:rPr>
          <w:rFonts w:cs="David" w:hint="cs"/>
          <w:rtl/>
        </w:rPr>
      </w:pPr>
    </w:p>
    <w:p w14:paraId="57D5B518"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3C914192" w14:textId="77777777" w:rsidR="00D8450C" w:rsidRPr="00D8450C" w:rsidRDefault="00D8450C" w:rsidP="00D8450C">
      <w:pPr>
        <w:bidi/>
        <w:jc w:val="both"/>
        <w:rPr>
          <w:rFonts w:cs="David" w:hint="cs"/>
          <w:u w:val="single"/>
          <w:rtl/>
        </w:rPr>
      </w:pPr>
    </w:p>
    <w:p w14:paraId="2B8D59E7" w14:textId="77777777" w:rsidR="00D8450C" w:rsidRPr="00D8450C" w:rsidRDefault="00D8450C" w:rsidP="00D8450C">
      <w:pPr>
        <w:bidi/>
        <w:jc w:val="both"/>
        <w:rPr>
          <w:rFonts w:cs="David" w:hint="cs"/>
          <w:rtl/>
        </w:rPr>
      </w:pPr>
      <w:r w:rsidRPr="00D8450C">
        <w:rPr>
          <w:rFonts w:cs="David" w:hint="cs"/>
          <w:rtl/>
        </w:rPr>
        <w:tab/>
        <w:t xml:space="preserve"> מאחר שהמושב הבא יהיה קצר, ובאמצע יש פסח עצמו, אני לא חושב שוועדות יתכנסו יותר משש פעמים.</w:t>
      </w:r>
    </w:p>
    <w:p w14:paraId="68BEC0EB" w14:textId="77777777" w:rsidR="00D8450C" w:rsidRPr="00D8450C" w:rsidRDefault="00D8450C" w:rsidP="00D8450C">
      <w:pPr>
        <w:bidi/>
        <w:jc w:val="both"/>
        <w:rPr>
          <w:rFonts w:cs="David" w:hint="cs"/>
          <w:rtl/>
        </w:rPr>
      </w:pPr>
    </w:p>
    <w:p w14:paraId="78FBD494" w14:textId="77777777" w:rsidR="00D8450C" w:rsidRPr="00D8450C" w:rsidRDefault="00D8450C" w:rsidP="00D8450C">
      <w:pPr>
        <w:bidi/>
        <w:jc w:val="both"/>
        <w:rPr>
          <w:rFonts w:cs="David" w:hint="cs"/>
          <w:u w:val="single"/>
          <w:rtl/>
        </w:rPr>
      </w:pPr>
      <w:r w:rsidRPr="00D8450C">
        <w:rPr>
          <w:rFonts w:cs="David" w:hint="cs"/>
          <w:u w:val="single"/>
          <w:rtl/>
        </w:rPr>
        <w:t>אתי בן יוסף:</w:t>
      </w:r>
    </w:p>
    <w:p w14:paraId="70173077" w14:textId="77777777" w:rsidR="00D8450C" w:rsidRPr="00D8450C" w:rsidRDefault="00D8450C" w:rsidP="00D8450C">
      <w:pPr>
        <w:bidi/>
        <w:jc w:val="both"/>
        <w:rPr>
          <w:rFonts w:cs="David" w:hint="cs"/>
          <w:rtl/>
        </w:rPr>
      </w:pPr>
    </w:p>
    <w:p w14:paraId="44AB4B6D" w14:textId="77777777" w:rsidR="00D8450C" w:rsidRPr="00D8450C" w:rsidRDefault="00D8450C" w:rsidP="00D8450C">
      <w:pPr>
        <w:bidi/>
        <w:jc w:val="both"/>
        <w:rPr>
          <w:rFonts w:cs="David" w:hint="cs"/>
          <w:rtl/>
        </w:rPr>
      </w:pPr>
      <w:r w:rsidRPr="00D8450C">
        <w:rPr>
          <w:rFonts w:cs="David" w:hint="cs"/>
          <w:rtl/>
        </w:rPr>
        <w:tab/>
        <w:t>עד שש. הן לא חייבות גם שש.</w:t>
      </w:r>
    </w:p>
    <w:p w14:paraId="7A797AB9" w14:textId="77777777" w:rsidR="00D8450C" w:rsidRPr="00D8450C" w:rsidRDefault="00D8450C" w:rsidP="00D8450C">
      <w:pPr>
        <w:bidi/>
        <w:jc w:val="both"/>
        <w:rPr>
          <w:rFonts w:cs="David" w:hint="cs"/>
          <w:rtl/>
        </w:rPr>
      </w:pPr>
    </w:p>
    <w:p w14:paraId="2165FB27" w14:textId="77777777" w:rsidR="00D8450C" w:rsidRPr="00D8450C" w:rsidRDefault="00D8450C" w:rsidP="00D8450C">
      <w:pPr>
        <w:keepLines/>
        <w:bidi/>
        <w:jc w:val="both"/>
        <w:rPr>
          <w:rFonts w:cs="David" w:hint="cs"/>
          <w:u w:val="single"/>
          <w:rtl/>
        </w:rPr>
      </w:pPr>
      <w:r w:rsidRPr="00D8450C">
        <w:rPr>
          <w:rFonts w:cs="David" w:hint="cs"/>
          <w:u w:val="single"/>
          <w:rtl/>
        </w:rPr>
        <w:t>היו</w:t>
      </w:r>
      <w:r w:rsidRPr="00D8450C">
        <w:rPr>
          <w:rFonts w:cs="David"/>
          <w:u w:val="single"/>
          <w:rtl/>
        </w:rPr>
        <w:t>"</w:t>
      </w:r>
      <w:r w:rsidRPr="00D8450C">
        <w:rPr>
          <w:rFonts w:cs="David" w:hint="cs"/>
          <w:u w:val="single"/>
          <w:rtl/>
        </w:rPr>
        <w:t xml:space="preserve">ר יריב </w:t>
      </w:r>
      <w:proofErr w:type="spellStart"/>
      <w:r w:rsidRPr="00D8450C">
        <w:rPr>
          <w:rFonts w:cs="David" w:hint="cs"/>
          <w:u w:val="single"/>
          <w:rtl/>
        </w:rPr>
        <w:t>לוין</w:t>
      </w:r>
      <w:proofErr w:type="spellEnd"/>
      <w:r w:rsidRPr="00D8450C">
        <w:rPr>
          <w:rFonts w:cs="David" w:hint="cs"/>
          <w:u w:val="single"/>
          <w:rtl/>
        </w:rPr>
        <w:t>:</w:t>
      </w:r>
    </w:p>
    <w:p w14:paraId="6060C907" w14:textId="77777777" w:rsidR="00D8450C" w:rsidRPr="00D8450C" w:rsidRDefault="00D8450C" w:rsidP="00D8450C">
      <w:pPr>
        <w:keepLines/>
        <w:bidi/>
        <w:jc w:val="both"/>
        <w:rPr>
          <w:rFonts w:cs="David" w:hint="cs"/>
          <w:u w:val="single"/>
          <w:rtl/>
        </w:rPr>
      </w:pPr>
    </w:p>
    <w:p w14:paraId="7C0D04C8" w14:textId="77777777" w:rsidR="00D8450C" w:rsidRPr="00D8450C" w:rsidRDefault="00D8450C" w:rsidP="00D8450C">
      <w:pPr>
        <w:keepLines/>
        <w:bidi/>
        <w:jc w:val="both"/>
        <w:rPr>
          <w:rFonts w:cs="David" w:hint="cs"/>
          <w:rtl/>
        </w:rPr>
      </w:pPr>
      <w:r w:rsidRPr="00D8450C">
        <w:rPr>
          <w:rFonts w:cs="David" w:hint="cs"/>
          <w:rtl/>
        </w:rPr>
        <w:tab/>
        <w:t>אלא אם כן אחד העיתונאים יודיע שהוא עושה את תחרות הוועדה - - -</w:t>
      </w:r>
    </w:p>
    <w:p w14:paraId="1A7D546F" w14:textId="77777777" w:rsidR="00D8450C" w:rsidRPr="00D8450C" w:rsidRDefault="00D8450C" w:rsidP="00D8450C">
      <w:pPr>
        <w:bidi/>
        <w:jc w:val="both"/>
        <w:rPr>
          <w:rFonts w:cs="David" w:hint="cs"/>
          <w:rtl/>
        </w:rPr>
      </w:pPr>
    </w:p>
    <w:p w14:paraId="551CEFD4" w14:textId="77777777" w:rsidR="00D8450C" w:rsidRPr="00D8450C" w:rsidRDefault="00D8450C" w:rsidP="00D8450C">
      <w:pPr>
        <w:bidi/>
        <w:jc w:val="both"/>
        <w:rPr>
          <w:rFonts w:cs="David" w:hint="cs"/>
          <w:u w:val="single"/>
          <w:rtl/>
        </w:rPr>
      </w:pPr>
      <w:r w:rsidRPr="00D8450C">
        <w:rPr>
          <w:rFonts w:cs="David" w:hint="cs"/>
          <w:u w:val="single"/>
          <w:rtl/>
        </w:rPr>
        <w:t>רחל אדטו:</w:t>
      </w:r>
    </w:p>
    <w:p w14:paraId="5229791F" w14:textId="77777777" w:rsidR="00D8450C" w:rsidRPr="00D8450C" w:rsidRDefault="00D8450C" w:rsidP="00D8450C">
      <w:pPr>
        <w:bidi/>
        <w:jc w:val="both"/>
        <w:rPr>
          <w:rFonts w:cs="David" w:hint="cs"/>
          <w:rtl/>
        </w:rPr>
      </w:pPr>
    </w:p>
    <w:p w14:paraId="1C1883B0" w14:textId="77777777" w:rsidR="00D8450C" w:rsidRPr="00D8450C" w:rsidRDefault="00D8450C" w:rsidP="00D8450C">
      <w:pPr>
        <w:bidi/>
        <w:jc w:val="both"/>
        <w:rPr>
          <w:rFonts w:cs="David" w:hint="cs"/>
          <w:rtl/>
        </w:rPr>
      </w:pPr>
      <w:r w:rsidRPr="00D8450C">
        <w:rPr>
          <w:rFonts w:cs="David" w:hint="cs"/>
          <w:rtl/>
        </w:rPr>
        <w:tab/>
        <w:t xml:space="preserve">מי שירצה להימנע מעבודות פסח בבית יגיד שיש לו דיון ועדה. </w:t>
      </w:r>
    </w:p>
    <w:p w14:paraId="7380C037" w14:textId="77777777" w:rsidR="00D8450C" w:rsidRPr="00D8450C" w:rsidRDefault="00D8450C" w:rsidP="00D8450C">
      <w:pPr>
        <w:bidi/>
        <w:jc w:val="both"/>
        <w:rPr>
          <w:rFonts w:cs="David" w:hint="cs"/>
          <w:rtl/>
        </w:rPr>
      </w:pPr>
    </w:p>
    <w:p w14:paraId="2D5AF08C" w14:textId="77777777" w:rsidR="00D8450C" w:rsidRPr="00D8450C" w:rsidRDefault="00D8450C" w:rsidP="00D8450C">
      <w:pPr>
        <w:bidi/>
        <w:jc w:val="both"/>
        <w:rPr>
          <w:rFonts w:cs="David" w:hint="cs"/>
          <w:u w:val="single"/>
          <w:rtl/>
        </w:rPr>
      </w:pPr>
      <w:r w:rsidRPr="00D8450C">
        <w:rPr>
          <w:rFonts w:cs="David" w:hint="cs"/>
          <w:u w:val="single"/>
          <w:rtl/>
        </w:rPr>
        <w:t>היו</w:t>
      </w:r>
      <w:r w:rsidRPr="00D8450C">
        <w:rPr>
          <w:rFonts w:cs="David"/>
          <w:u w:val="single"/>
          <w:rtl/>
        </w:rPr>
        <w:t>"</w:t>
      </w:r>
      <w:r w:rsidRPr="00D8450C">
        <w:rPr>
          <w:rFonts w:cs="David" w:hint="cs"/>
          <w:u w:val="single"/>
          <w:rtl/>
        </w:rPr>
        <w:t xml:space="preserve">ר יריב </w:t>
      </w:r>
      <w:proofErr w:type="spellStart"/>
      <w:r w:rsidRPr="00D8450C">
        <w:rPr>
          <w:rFonts w:cs="David" w:hint="cs"/>
          <w:u w:val="single"/>
          <w:rtl/>
        </w:rPr>
        <w:t>לוין</w:t>
      </w:r>
      <w:proofErr w:type="spellEnd"/>
      <w:r w:rsidRPr="00D8450C">
        <w:rPr>
          <w:rFonts w:cs="David" w:hint="cs"/>
          <w:u w:val="single"/>
          <w:rtl/>
        </w:rPr>
        <w:t>:</w:t>
      </w:r>
    </w:p>
    <w:p w14:paraId="14CAFA5C" w14:textId="77777777" w:rsidR="00D8450C" w:rsidRPr="00D8450C" w:rsidRDefault="00D8450C" w:rsidP="00D8450C">
      <w:pPr>
        <w:bidi/>
        <w:jc w:val="both"/>
        <w:rPr>
          <w:rFonts w:cs="David" w:hint="cs"/>
          <w:u w:val="single"/>
          <w:rtl/>
        </w:rPr>
      </w:pPr>
    </w:p>
    <w:p w14:paraId="49F36A8C" w14:textId="77777777" w:rsidR="00D8450C" w:rsidRPr="00D8450C" w:rsidRDefault="00D8450C" w:rsidP="00D8450C">
      <w:pPr>
        <w:bidi/>
        <w:jc w:val="both"/>
        <w:rPr>
          <w:rFonts w:cs="David" w:hint="cs"/>
          <w:rtl/>
        </w:rPr>
      </w:pPr>
      <w:r w:rsidRPr="00D8450C">
        <w:rPr>
          <w:rFonts w:cs="David" w:hint="cs"/>
          <w:rtl/>
        </w:rPr>
        <w:tab/>
        <w:t xml:space="preserve"> מי בעד לאשר את ההחלטה הזאת? מי נגד? מי נמנע?</w:t>
      </w:r>
    </w:p>
    <w:p w14:paraId="1A4B4F82" w14:textId="77777777" w:rsidR="00D8450C" w:rsidRPr="00D8450C" w:rsidRDefault="00D8450C" w:rsidP="00D8450C">
      <w:pPr>
        <w:bidi/>
        <w:jc w:val="both"/>
        <w:rPr>
          <w:rFonts w:cs="David" w:hint="cs"/>
          <w:rtl/>
        </w:rPr>
      </w:pPr>
    </w:p>
    <w:p w14:paraId="5635EF1D" w14:textId="77777777" w:rsidR="00D8450C" w:rsidRPr="00D8450C" w:rsidRDefault="00D8450C" w:rsidP="00D8450C">
      <w:pPr>
        <w:bidi/>
        <w:jc w:val="both"/>
        <w:rPr>
          <w:rFonts w:cs="David" w:hint="cs"/>
          <w:rtl/>
        </w:rPr>
      </w:pPr>
      <w:r w:rsidRPr="00D8450C">
        <w:rPr>
          <w:rFonts w:cs="David" w:hint="cs"/>
          <w:rtl/>
        </w:rPr>
        <w:t>הצבעה</w:t>
      </w:r>
    </w:p>
    <w:p w14:paraId="6E2310E9" w14:textId="77777777" w:rsidR="00D8450C" w:rsidRPr="00D8450C" w:rsidRDefault="00D8450C" w:rsidP="00D8450C">
      <w:pPr>
        <w:bidi/>
        <w:jc w:val="both"/>
        <w:rPr>
          <w:rFonts w:cs="David" w:hint="cs"/>
          <w:rtl/>
        </w:rPr>
      </w:pPr>
    </w:p>
    <w:p w14:paraId="524CB1A1" w14:textId="77777777" w:rsidR="00D8450C" w:rsidRPr="00D8450C" w:rsidRDefault="00D8450C" w:rsidP="00D8450C">
      <w:pPr>
        <w:bidi/>
        <w:jc w:val="both"/>
        <w:rPr>
          <w:rFonts w:cs="David" w:hint="cs"/>
          <w:rtl/>
        </w:rPr>
      </w:pPr>
      <w:r w:rsidRPr="00D8450C">
        <w:rPr>
          <w:rFonts w:cs="David" w:hint="cs"/>
          <w:rtl/>
        </w:rPr>
        <w:t xml:space="preserve">בעד ההחלטה </w:t>
      </w:r>
      <w:r w:rsidRPr="00D8450C">
        <w:rPr>
          <w:rFonts w:cs="David"/>
          <w:rtl/>
        </w:rPr>
        <w:t>–</w:t>
      </w:r>
      <w:r w:rsidRPr="00D8450C">
        <w:rPr>
          <w:rFonts w:cs="David" w:hint="cs"/>
          <w:rtl/>
        </w:rPr>
        <w:t xml:space="preserve"> רוב</w:t>
      </w:r>
    </w:p>
    <w:p w14:paraId="63475869" w14:textId="77777777" w:rsidR="00D8450C" w:rsidRPr="00D8450C" w:rsidRDefault="00D8450C" w:rsidP="00D8450C">
      <w:pPr>
        <w:bidi/>
        <w:jc w:val="both"/>
        <w:rPr>
          <w:rFonts w:cs="David" w:hint="cs"/>
          <w:rtl/>
        </w:rPr>
      </w:pPr>
      <w:r w:rsidRPr="00D8450C">
        <w:rPr>
          <w:rFonts w:cs="David" w:hint="cs"/>
          <w:rtl/>
        </w:rPr>
        <w:t xml:space="preserve">נגד </w:t>
      </w:r>
      <w:r w:rsidRPr="00D8450C">
        <w:rPr>
          <w:rFonts w:cs="David"/>
          <w:rtl/>
        </w:rPr>
        <w:t>–</w:t>
      </w:r>
      <w:r w:rsidRPr="00D8450C">
        <w:rPr>
          <w:rFonts w:cs="David" w:hint="cs"/>
          <w:rtl/>
        </w:rPr>
        <w:t xml:space="preserve"> אין</w:t>
      </w:r>
    </w:p>
    <w:p w14:paraId="431795B4" w14:textId="77777777" w:rsidR="00D8450C" w:rsidRPr="00D8450C" w:rsidRDefault="00D8450C" w:rsidP="00D8450C">
      <w:pPr>
        <w:bidi/>
        <w:jc w:val="both"/>
        <w:rPr>
          <w:rFonts w:cs="David" w:hint="cs"/>
          <w:rtl/>
        </w:rPr>
      </w:pPr>
      <w:r w:rsidRPr="00D8450C">
        <w:rPr>
          <w:rFonts w:cs="David" w:hint="cs"/>
          <w:rtl/>
        </w:rPr>
        <w:t xml:space="preserve">נמנעים </w:t>
      </w:r>
      <w:r w:rsidRPr="00D8450C">
        <w:rPr>
          <w:rFonts w:cs="David"/>
          <w:rtl/>
        </w:rPr>
        <w:t>–</w:t>
      </w:r>
      <w:r w:rsidRPr="00D8450C">
        <w:rPr>
          <w:rFonts w:cs="David" w:hint="cs"/>
          <w:rtl/>
        </w:rPr>
        <w:t xml:space="preserve"> אין</w:t>
      </w:r>
    </w:p>
    <w:p w14:paraId="7AD6E0E5" w14:textId="77777777" w:rsidR="00D8450C" w:rsidRPr="00D8450C" w:rsidRDefault="00D8450C" w:rsidP="00D8450C">
      <w:pPr>
        <w:bidi/>
        <w:jc w:val="both"/>
        <w:rPr>
          <w:rFonts w:cs="David" w:hint="cs"/>
          <w:rtl/>
        </w:rPr>
      </w:pPr>
      <w:r w:rsidRPr="00D8450C">
        <w:rPr>
          <w:rFonts w:cs="David" w:hint="cs"/>
          <w:rtl/>
        </w:rPr>
        <w:t>ההחלטה התקבלה.</w:t>
      </w:r>
    </w:p>
    <w:p w14:paraId="207EAE79" w14:textId="77777777" w:rsidR="00D8450C" w:rsidRPr="00D8450C" w:rsidRDefault="00D8450C" w:rsidP="00D8450C">
      <w:pPr>
        <w:bidi/>
        <w:jc w:val="both"/>
        <w:rPr>
          <w:rFonts w:cs="David" w:hint="cs"/>
          <w:rtl/>
        </w:rPr>
      </w:pPr>
    </w:p>
    <w:p w14:paraId="36F82668"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68E64470" w14:textId="77777777" w:rsidR="00D8450C" w:rsidRPr="00D8450C" w:rsidRDefault="00D8450C" w:rsidP="00D8450C">
      <w:pPr>
        <w:bidi/>
        <w:jc w:val="both"/>
        <w:rPr>
          <w:rFonts w:cs="David"/>
          <w:u w:val="single"/>
        </w:rPr>
      </w:pPr>
    </w:p>
    <w:p w14:paraId="64DC62AA" w14:textId="77777777" w:rsidR="00D8450C" w:rsidRPr="00D8450C" w:rsidRDefault="00D8450C" w:rsidP="00D8450C">
      <w:pPr>
        <w:bidi/>
        <w:jc w:val="both"/>
        <w:rPr>
          <w:rFonts w:cs="David" w:hint="cs"/>
          <w:rtl/>
        </w:rPr>
      </w:pPr>
      <w:r w:rsidRPr="00D8450C">
        <w:rPr>
          <w:rFonts w:cs="David" w:hint="cs"/>
          <w:rtl/>
        </w:rPr>
        <w:tab/>
        <w:t xml:space="preserve">בעד </w:t>
      </w:r>
      <w:r w:rsidRPr="00D8450C">
        <w:rPr>
          <w:rFonts w:cs="David"/>
          <w:rtl/>
        </w:rPr>
        <w:t>–</w:t>
      </w:r>
      <w:r w:rsidRPr="00D8450C">
        <w:rPr>
          <w:rFonts w:cs="David" w:hint="cs"/>
          <w:rtl/>
        </w:rPr>
        <w:t xml:space="preserve"> פה אחד, אין מתנגדים ואין נמנעים. אושר.</w:t>
      </w:r>
    </w:p>
    <w:p w14:paraId="75C1F5C3" w14:textId="77777777" w:rsidR="00D8450C" w:rsidRPr="00D8450C" w:rsidRDefault="00D8450C" w:rsidP="00D8450C">
      <w:pPr>
        <w:bidi/>
        <w:jc w:val="both"/>
        <w:rPr>
          <w:rFonts w:cs="David" w:hint="cs"/>
          <w:rtl/>
        </w:rPr>
      </w:pPr>
    </w:p>
    <w:p w14:paraId="2CFE2A29" w14:textId="77777777" w:rsidR="00D8450C" w:rsidRPr="00D8450C" w:rsidRDefault="00D8450C" w:rsidP="00D8450C">
      <w:pPr>
        <w:bidi/>
        <w:jc w:val="both"/>
        <w:rPr>
          <w:rFonts w:cs="David" w:hint="cs"/>
          <w:b/>
          <w:bCs/>
          <w:rtl/>
        </w:rPr>
      </w:pPr>
    </w:p>
    <w:p w14:paraId="2DA42529" w14:textId="77777777" w:rsidR="00D8450C" w:rsidRPr="00D8450C" w:rsidRDefault="00D8450C" w:rsidP="00D8450C">
      <w:pPr>
        <w:bidi/>
        <w:jc w:val="both"/>
        <w:rPr>
          <w:rFonts w:cs="David" w:hint="cs"/>
          <w:b/>
          <w:bCs/>
          <w:rtl/>
        </w:rPr>
      </w:pPr>
    </w:p>
    <w:p w14:paraId="0D326D90" w14:textId="77777777" w:rsidR="00D8450C" w:rsidRPr="00D8450C" w:rsidRDefault="00D8450C" w:rsidP="00D8450C">
      <w:pPr>
        <w:bidi/>
        <w:jc w:val="both"/>
        <w:rPr>
          <w:rFonts w:cs="David" w:hint="cs"/>
          <w:b/>
          <w:bCs/>
          <w:rtl/>
        </w:rPr>
      </w:pPr>
    </w:p>
    <w:p w14:paraId="62A1F4B8" w14:textId="77777777" w:rsidR="00D8450C" w:rsidRPr="00D8450C" w:rsidRDefault="00D8450C" w:rsidP="00D8450C">
      <w:pPr>
        <w:bidi/>
        <w:jc w:val="both"/>
        <w:rPr>
          <w:rFonts w:cs="David" w:hint="cs"/>
          <w:b/>
          <w:bCs/>
          <w:rtl/>
        </w:rPr>
      </w:pPr>
    </w:p>
    <w:p w14:paraId="7A3614A7" w14:textId="77777777" w:rsidR="00D8450C" w:rsidRPr="00D8450C" w:rsidRDefault="00D8450C" w:rsidP="00D8450C">
      <w:pPr>
        <w:bidi/>
        <w:jc w:val="both"/>
        <w:rPr>
          <w:rFonts w:cs="David" w:hint="cs"/>
          <w:b/>
          <w:bCs/>
          <w:rtl/>
        </w:rPr>
      </w:pPr>
    </w:p>
    <w:p w14:paraId="07C33465" w14:textId="77777777" w:rsidR="00D8450C" w:rsidRPr="00D8450C" w:rsidRDefault="00D8450C" w:rsidP="00D8450C">
      <w:pPr>
        <w:bidi/>
        <w:jc w:val="both"/>
        <w:rPr>
          <w:rFonts w:cs="David" w:hint="cs"/>
          <w:b/>
          <w:bCs/>
          <w:rtl/>
        </w:rPr>
      </w:pPr>
    </w:p>
    <w:p w14:paraId="66BDC58E" w14:textId="77777777" w:rsidR="00D8450C" w:rsidRPr="00D8450C" w:rsidRDefault="00D8450C" w:rsidP="00D8450C">
      <w:pPr>
        <w:bidi/>
        <w:jc w:val="both"/>
        <w:rPr>
          <w:rFonts w:cs="David" w:hint="cs"/>
          <w:b/>
          <w:bCs/>
          <w:rtl/>
        </w:rPr>
      </w:pPr>
    </w:p>
    <w:p w14:paraId="1950C1A3" w14:textId="77777777" w:rsidR="00D8450C" w:rsidRPr="00D8450C" w:rsidRDefault="00D8450C" w:rsidP="00D8450C">
      <w:pPr>
        <w:bidi/>
        <w:jc w:val="both"/>
        <w:rPr>
          <w:rFonts w:cs="David" w:hint="cs"/>
          <w:b/>
          <w:bCs/>
          <w:rtl/>
        </w:rPr>
      </w:pPr>
    </w:p>
    <w:p w14:paraId="4A215704" w14:textId="77777777" w:rsidR="00D8450C" w:rsidRPr="00D8450C" w:rsidRDefault="00D8450C" w:rsidP="00D8450C">
      <w:pPr>
        <w:bidi/>
        <w:jc w:val="both"/>
        <w:rPr>
          <w:rFonts w:cs="David" w:hint="cs"/>
          <w:b/>
          <w:bCs/>
          <w:rtl/>
        </w:rPr>
      </w:pPr>
    </w:p>
    <w:p w14:paraId="7C141542" w14:textId="77777777" w:rsidR="00D8450C" w:rsidRPr="00D8450C" w:rsidRDefault="00D8450C" w:rsidP="00D8450C">
      <w:pPr>
        <w:bidi/>
        <w:jc w:val="both"/>
        <w:rPr>
          <w:rFonts w:cs="David" w:hint="cs"/>
          <w:b/>
          <w:bCs/>
          <w:rtl/>
        </w:rPr>
      </w:pPr>
    </w:p>
    <w:p w14:paraId="298078E4" w14:textId="77777777" w:rsidR="00D8450C" w:rsidRPr="00D8450C" w:rsidRDefault="00D8450C" w:rsidP="00D8450C">
      <w:pPr>
        <w:bidi/>
        <w:jc w:val="both"/>
        <w:rPr>
          <w:rFonts w:cs="David" w:hint="cs"/>
          <w:b/>
          <w:bCs/>
          <w:rtl/>
        </w:rPr>
      </w:pPr>
    </w:p>
    <w:p w14:paraId="40AA9CAB" w14:textId="77777777" w:rsidR="00D8450C" w:rsidRPr="00D8450C" w:rsidRDefault="00D8450C" w:rsidP="00D8450C">
      <w:pPr>
        <w:bidi/>
        <w:jc w:val="both"/>
        <w:rPr>
          <w:rFonts w:cs="David" w:hint="cs"/>
          <w:b/>
          <w:bCs/>
          <w:rtl/>
        </w:rPr>
      </w:pPr>
    </w:p>
    <w:p w14:paraId="6C491DCA" w14:textId="77777777" w:rsidR="00D8450C" w:rsidRPr="00D8450C" w:rsidRDefault="00D8450C" w:rsidP="00D8450C">
      <w:pPr>
        <w:bidi/>
        <w:jc w:val="both"/>
        <w:rPr>
          <w:rFonts w:cs="David" w:hint="cs"/>
          <w:b/>
          <w:bCs/>
          <w:rtl/>
        </w:rPr>
      </w:pPr>
    </w:p>
    <w:p w14:paraId="4C08CE23" w14:textId="77777777" w:rsidR="00D8450C" w:rsidRPr="00D8450C" w:rsidRDefault="00D8450C" w:rsidP="00D8450C">
      <w:pPr>
        <w:bidi/>
        <w:jc w:val="both"/>
        <w:rPr>
          <w:rFonts w:cs="David" w:hint="cs"/>
          <w:b/>
          <w:bCs/>
          <w:rtl/>
        </w:rPr>
      </w:pPr>
    </w:p>
    <w:p w14:paraId="08D8E305" w14:textId="77777777" w:rsidR="00D8450C" w:rsidRPr="00D8450C" w:rsidRDefault="00D8450C" w:rsidP="00D8450C">
      <w:pPr>
        <w:bidi/>
        <w:jc w:val="both"/>
        <w:rPr>
          <w:rFonts w:cs="David" w:hint="cs"/>
          <w:b/>
          <w:bCs/>
          <w:rtl/>
        </w:rPr>
      </w:pPr>
    </w:p>
    <w:p w14:paraId="0389E32E" w14:textId="77777777" w:rsidR="00D8450C" w:rsidRPr="00D8450C" w:rsidRDefault="00D8450C" w:rsidP="00D8450C">
      <w:pPr>
        <w:bidi/>
        <w:jc w:val="both"/>
        <w:rPr>
          <w:rFonts w:cs="David" w:hint="cs"/>
          <w:b/>
          <w:bCs/>
          <w:rtl/>
        </w:rPr>
      </w:pPr>
    </w:p>
    <w:p w14:paraId="5BDCFD34" w14:textId="77777777" w:rsidR="00D8450C" w:rsidRPr="00D8450C" w:rsidRDefault="00D8450C" w:rsidP="00D8450C">
      <w:pPr>
        <w:bidi/>
        <w:jc w:val="both"/>
        <w:rPr>
          <w:rFonts w:cs="David" w:hint="cs"/>
          <w:b/>
          <w:bCs/>
          <w:rtl/>
        </w:rPr>
      </w:pPr>
    </w:p>
    <w:p w14:paraId="47EA9526" w14:textId="77777777" w:rsidR="00D8450C" w:rsidRPr="00D8450C" w:rsidRDefault="00D8450C" w:rsidP="00D8450C">
      <w:pPr>
        <w:bidi/>
        <w:jc w:val="both"/>
        <w:rPr>
          <w:rFonts w:cs="David" w:hint="cs"/>
          <w:b/>
          <w:bCs/>
          <w:rtl/>
        </w:rPr>
      </w:pPr>
    </w:p>
    <w:p w14:paraId="0D68A3CE" w14:textId="77777777" w:rsidR="00D8450C" w:rsidRPr="00D8450C" w:rsidRDefault="00D8450C" w:rsidP="00D8450C">
      <w:pPr>
        <w:bidi/>
        <w:jc w:val="both"/>
        <w:rPr>
          <w:rFonts w:cs="David" w:hint="cs"/>
          <w:b/>
          <w:bCs/>
          <w:rtl/>
        </w:rPr>
      </w:pPr>
    </w:p>
    <w:p w14:paraId="0260D6E1" w14:textId="77777777" w:rsidR="00D8450C" w:rsidRPr="00D8450C" w:rsidRDefault="00D8450C" w:rsidP="00D8450C">
      <w:pPr>
        <w:bidi/>
        <w:jc w:val="both"/>
        <w:rPr>
          <w:rFonts w:cs="David" w:hint="cs"/>
          <w:b/>
          <w:bCs/>
          <w:rtl/>
        </w:rPr>
      </w:pPr>
    </w:p>
    <w:p w14:paraId="58201C53" w14:textId="77777777" w:rsidR="00D8450C" w:rsidRPr="00D8450C" w:rsidRDefault="00D8450C" w:rsidP="00D8450C">
      <w:pPr>
        <w:bidi/>
        <w:jc w:val="both"/>
        <w:rPr>
          <w:rFonts w:cs="David" w:hint="cs"/>
          <w:b/>
          <w:bCs/>
          <w:rtl/>
        </w:rPr>
      </w:pPr>
    </w:p>
    <w:p w14:paraId="62EB8AE6" w14:textId="77777777" w:rsidR="00D8450C" w:rsidRPr="00D8450C" w:rsidRDefault="00D8450C" w:rsidP="00D8450C">
      <w:pPr>
        <w:bidi/>
        <w:jc w:val="both"/>
        <w:rPr>
          <w:rFonts w:cs="David" w:hint="cs"/>
          <w:b/>
          <w:bCs/>
          <w:rtl/>
        </w:rPr>
      </w:pPr>
    </w:p>
    <w:p w14:paraId="013C75DF" w14:textId="77777777" w:rsidR="00D8450C" w:rsidRPr="00D8450C" w:rsidRDefault="00D8450C" w:rsidP="00D8450C">
      <w:pPr>
        <w:bidi/>
        <w:jc w:val="both"/>
        <w:rPr>
          <w:rFonts w:cs="David" w:hint="cs"/>
          <w:b/>
          <w:bCs/>
          <w:rtl/>
        </w:rPr>
      </w:pPr>
    </w:p>
    <w:p w14:paraId="07829719" w14:textId="77777777" w:rsidR="00D8450C" w:rsidRPr="00D8450C" w:rsidRDefault="00D8450C" w:rsidP="00D8450C">
      <w:pPr>
        <w:bidi/>
        <w:jc w:val="both"/>
        <w:rPr>
          <w:rFonts w:cs="David" w:hint="cs"/>
          <w:b/>
          <w:bCs/>
          <w:rtl/>
        </w:rPr>
      </w:pPr>
    </w:p>
    <w:p w14:paraId="37EB5E92" w14:textId="77777777" w:rsidR="00D8450C" w:rsidRPr="00D8450C" w:rsidRDefault="00D8450C" w:rsidP="00D8450C">
      <w:pPr>
        <w:bidi/>
        <w:jc w:val="both"/>
        <w:rPr>
          <w:rFonts w:cs="David" w:hint="cs"/>
          <w:b/>
          <w:bCs/>
          <w:rtl/>
        </w:rPr>
      </w:pPr>
    </w:p>
    <w:p w14:paraId="5B97C6C4" w14:textId="77777777" w:rsidR="00D8450C" w:rsidRPr="00D8450C" w:rsidRDefault="00D8450C" w:rsidP="00D8450C">
      <w:pPr>
        <w:bidi/>
        <w:jc w:val="both"/>
        <w:rPr>
          <w:rFonts w:cs="David" w:hint="cs"/>
          <w:b/>
          <w:bCs/>
          <w:rtl/>
        </w:rPr>
      </w:pPr>
    </w:p>
    <w:p w14:paraId="68B12684" w14:textId="77777777" w:rsidR="00D8450C" w:rsidRPr="00D8450C" w:rsidRDefault="00D8450C" w:rsidP="00D8450C">
      <w:pPr>
        <w:bidi/>
        <w:jc w:val="both"/>
        <w:rPr>
          <w:rFonts w:cs="David" w:hint="cs"/>
          <w:b/>
          <w:bCs/>
          <w:rtl/>
        </w:rPr>
      </w:pPr>
    </w:p>
    <w:p w14:paraId="6F1F8392" w14:textId="77777777" w:rsidR="00D8450C" w:rsidRPr="00D8450C" w:rsidRDefault="00D8450C" w:rsidP="00D8450C">
      <w:pPr>
        <w:bidi/>
        <w:jc w:val="both"/>
        <w:rPr>
          <w:rFonts w:cs="David" w:hint="cs"/>
          <w:b/>
          <w:bCs/>
          <w:rtl/>
        </w:rPr>
      </w:pPr>
    </w:p>
    <w:p w14:paraId="27076E47" w14:textId="77777777" w:rsidR="00D8450C" w:rsidRPr="00D8450C" w:rsidRDefault="00D8450C" w:rsidP="00D8450C">
      <w:pPr>
        <w:bidi/>
        <w:jc w:val="both"/>
        <w:rPr>
          <w:rFonts w:cs="David" w:hint="cs"/>
          <w:b/>
          <w:bCs/>
          <w:rtl/>
        </w:rPr>
      </w:pPr>
    </w:p>
    <w:p w14:paraId="631E658B" w14:textId="77777777" w:rsidR="00D8450C" w:rsidRPr="00D8450C" w:rsidRDefault="00D8450C" w:rsidP="00D8450C">
      <w:pPr>
        <w:bidi/>
        <w:jc w:val="both"/>
        <w:rPr>
          <w:rFonts w:cs="David" w:hint="cs"/>
          <w:b/>
          <w:bCs/>
          <w:rtl/>
        </w:rPr>
      </w:pPr>
    </w:p>
    <w:p w14:paraId="202A77D7" w14:textId="77777777" w:rsidR="00D8450C" w:rsidRPr="00D8450C" w:rsidRDefault="00D8450C" w:rsidP="00D8450C">
      <w:pPr>
        <w:bidi/>
        <w:jc w:val="both"/>
        <w:rPr>
          <w:rFonts w:cs="David" w:hint="cs"/>
          <w:b/>
          <w:bCs/>
          <w:rtl/>
        </w:rPr>
      </w:pPr>
    </w:p>
    <w:p w14:paraId="18442DA1" w14:textId="77777777" w:rsidR="00D8450C" w:rsidRPr="00D8450C" w:rsidRDefault="00D8450C" w:rsidP="00D8450C">
      <w:pPr>
        <w:bidi/>
        <w:jc w:val="both"/>
        <w:rPr>
          <w:rFonts w:cs="David" w:hint="cs"/>
          <w:b/>
          <w:bCs/>
          <w:rtl/>
        </w:rPr>
      </w:pPr>
    </w:p>
    <w:p w14:paraId="0A9727A6" w14:textId="77777777" w:rsidR="00D8450C" w:rsidRPr="00D8450C" w:rsidRDefault="00D8450C" w:rsidP="00D8450C">
      <w:pPr>
        <w:bidi/>
        <w:jc w:val="both"/>
        <w:rPr>
          <w:rFonts w:cs="David" w:hint="cs"/>
          <w:b/>
          <w:bCs/>
          <w:rtl/>
        </w:rPr>
      </w:pPr>
    </w:p>
    <w:p w14:paraId="63D8BA95" w14:textId="77777777" w:rsidR="00D8450C" w:rsidRPr="00D8450C" w:rsidRDefault="00D8450C" w:rsidP="00D8450C">
      <w:pPr>
        <w:bidi/>
        <w:jc w:val="both"/>
        <w:rPr>
          <w:rFonts w:cs="David" w:hint="cs"/>
          <w:b/>
          <w:bCs/>
          <w:rtl/>
        </w:rPr>
      </w:pPr>
    </w:p>
    <w:p w14:paraId="0C7AD793" w14:textId="77777777" w:rsidR="00D8450C" w:rsidRPr="00D8450C" w:rsidRDefault="00D8450C" w:rsidP="00D8450C">
      <w:pPr>
        <w:bidi/>
        <w:jc w:val="both"/>
        <w:rPr>
          <w:rFonts w:cs="David" w:hint="cs"/>
          <w:b/>
          <w:bCs/>
          <w:rtl/>
        </w:rPr>
      </w:pPr>
    </w:p>
    <w:p w14:paraId="5FACD607" w14:textId="77777777" w:rsidR="00D8450C" w:rsidRPr="00D8450C" w:rsidRDefault="00D8450C" w:rsidP="00D8450C">
      <w:pPr>
        <w:bidi/>
        <w:jc w:val="both"/>
        <w:rPr>
          <w:rFonts w:cs="David" w:hint="cs"/>
          <w:b/>
          <w:bCs/>
          <w:rtl/>
        </w:rPr>
      </w:pPr>
    </w:p>
    <w:p w14:paraId="049BAA28" w14:textId="77777777" w:rsidR="00D8450C" w:rsidRPr="00D8450C" w:rsidRDefault="00D8450C" w:rsidP="00D8450C">
      <w:pPr>
        <w:bidi/>
        <w:jc w:val="center"/>
        <w:rPr>
          <w:rFonts w:cs="David" w:hint="cs"/>
          <w:b/>
          <w:bCs/>
          <w:u w:val="single"/>
          <w:rtl/>
        </w:rPr>
      </w:pPr>
      <w:r w:rsidRPr="00D8450C">
        <w:rPr>
          <w:rFonts w:cs="David" w:hint="cs"/>
          <w:b/>
          <w:bCs/>
          <w:rtl/>
        </w:rPr>
        <w:t xml:space="preserve">ג. </w:t>
      </w:r>
      <w:r w:rsidRPr="00D8450C">
        <w:rPr>
          <w:rFonts w:cs="David" w:hint="cs"/>
          <w:b/>
          <w:bCs/>
          <w:u w:val="single"/>
          <w:rtl/>
        </w:rPr>
        <w:t xml:space="preserve">הארכת תוקף החלטת </w:t>
      </w:r>
      <w:smartTag w:uri="urn:schemas-microsoft-com:office:smarttags" w:element="PersonName">
        <w:r w:rsidRPr="00D8450C">
          <w:rPr>
            <w:rFonts w:cs="David" w:hint="cs"/>
            <w:b/>
            <w:bCs/>
            <w:u w:val="single"/>
            <w:rtl/>
          </w:rPr>
          <w:t>ועדת הכנסת</w:t>
        </w:r>
      </w:smartTag>
      <w:r w:rsidRPr="00D8450C">
        <w:rPr>
          <w:rFonts w:cs="David" w:hint="cs"/>
          <w:b/>
          <w:bCs/>
          <w:u w:val="single"/>
          <w:rtl/>
        </w:rPr>
        <w:t xml:space="preserve"> בעניין קביעת מסגרת לדיונים סיעתיים בהצעות להביע אי-אימון בממשלה </w:t>
      </w:r>
      <w:r w:rsidRPr="00D8450C">
        <w:rPr>
          <w:rFonts w:cs="David"/>
          <w:b/>
          <w:bCs/>
          <w:u w:val="single"/>
          <w:rtl/>
        </w:rPr>
        <w:t>–</w:t>
      </w:r>
      <w:r w:rsidRPr="00D8450C">
        <w:rPr>
          <w:rFonts w:cs="David" w:hint="cs"/>
          <w:b/>
          <w:bCs/>
          <w:u w:val="single"/>
          <w:rtl/>
        </w:rPr>
        <w:t xml:space="preserve"> לפי סעיף 28(א) לתקנון הכנסת</w:t>
      </w:r>
    </w:p>
    <w:p w14:paraId="62DB6B50" w14:textId="77777777" w:rsidR="00D8450C" w:rsidRPr="00D8450C" w:rsidRDefault="00D8450C" w:rsidP="00D8450C">
      <w:pPr>
        <w:bidi/>
        <w:jc w:val="both"/>
        <w:rPr>
          <w:rFonts w:cs="David" w:hint="cs"/>
          <w:rtl/>
        </w:rPr>
      </w:pPr>
    </w:p>
    <w:p w14:paraId="16B0D167" w14:textId="77777777" w:rsidR="00D8450C" w:rsidRPr="00D8450C" w:rsidRDefault="00D8450C" w:rsidP="00D8450C">
      <w:pPr>
        <w:bidi/>
        <w:jc w:val="both"/>
        <w:rPr>
          <w:rFonts w:cs="David" w:hint="cs"/>
          <w:u w:val="single"/>
          <w:rtl/>
        </w:rPr>
      </w:pPr>
      <w:r w:rsidRPr="00D8450C">
        <w:rPr>
          <w:rFonts w:cs="David" w:hint="cs"/>
          <w:u w:val="single"/>
          <w:rtl/>
        </w:rPr>
        <w:t>היו</w:t>
      </w:r>
      <w:r w:rsidRPr="00D8450C">
        <w:rPr>
          <w:rFonts w:cs="David"/>
          <w:u w:val="single"/>
          <w:rtl/>
        </w:rPr>
        <w:t>"</w:t>
      </w:r>
      <w:r w:rsidRPr="00D8450C">
        <w:rPr>
          <w:rFonts w:cs="David" w:hint="cs"/>
          <w:u w:val="single"/>
          <w:rtl/>
        </w:rPr>
        <w:t xml:space="preserve">ר יריב </w:t>
      </w:r>
      <w:proofErr w:type="spellStart"/>
      <w:r w:rsidRPr="00D8450C">
        <w:rPr>
          <w:rFonts w:cs="David" w:hint="cs"/>
          <w:u w:val="single"/>
          <w:rtl/>
        </w:rPr>
        <w:t>לוין</w:t>
      </w:r>
      <w:proofErr w:type="spellEnd"/>
      <w:r w:rsidRPr="00D8450C">
        <w:rPr>
          <w:rFonts w:cs="David" w:hint="cs"/>
          <w:u w:val="single"/>
          <w:rtl/>
        </w:rPr>
        <w:t>:</w:t>
      </w:r>
    </w:p>
    <w:p w14:paraId="185E2121" w14:textId="77777777" w:rsidR="00D8450C" w:rsidRPr="00D8450C" w:rsidRDefault="00D8450C" w:rsidP="00D8450C">
      <w:pPr>
        <w:bidi/>
        <w:jc w:val="both"/>
        <w:rPr>
          <w:rFonts w:cs="David" w:hint="cs"/>
          <w:u w:val="single"/>
          <w:rtl/>
        </w:rPr>
      </w:pPr>
    </w:p>
    <w:p w14:paraId="6E29B81E" w14:textId="77777777" w:rsidR="00D8450C" w:rsidRPr="00D8450C" w:rsidRDefault="00D8450C" w:rsidP="00D8450C">
      <w:pPr>
        <w:bidi/>
        <w:jc w:val="both"/>
        <w:rPr>
          <w:rFonts w:cs="David" w:hint="cs"/>
          <w:rtl/>
        </w:rPr>
      </w:pPr>
      <w:r w:rsidRPr="00D8450C">
        <w:rPr>
          <w:rFonts w:cs="David" w:hint="cs"/>
          <w:rtl/>
        </w:rPr>
        <w:tab/>
        <w:t>הנושא השלישי בהמשך למה שעשינו כבר פעמיים: אני מבקש להאריך את ההסדר שעשינו בעניין קביעת מסגרת לדיונים סיעתיים בהצעות להביע אי אמון בממשלה, לפי סעיף 28א לתקנון. לקבוע, כפי שעשינו, את מסגרת הזמן לכל סיעה, שלא תעלה על 10 דקות, ויתקיים דיון סיעתי משולב במסגרת זמן של שלוש דקות. כמובן, בכל עת, בכל שבוע ובכל זמן באופן בלתי מוגבל כל סיעה שתבקש לקיים דיון ולנסות לקבל החלטה אחרת בעניין מסגרת הזמן לאותו שבוע, הדבר הזה יתאפשר.</w:t>
      </w:r>
    </w:p>
    <w:p w14:paraId="51893B87" w14:textId="77777777" w:rsidR="00D8450C" w:rsidRPr="00D8450C" w:rsidRDefault="00D8450C" w:rsidP="00D8450C">
      <w:pPr>
        <w:bidi/>
        <w:jc w:val="both"/>
        <w:rPr>
          <w:rFonts w:cs="David" w:hint="cs"/>
          <w:rtl/>
        </w:rPr>
      </w:pPr>
    </w:p>
    <w:p w14:paraId="18BD81C9" w14:textId="77777777" w:rsidR="00D8450C" w:rsidRPr="00D8450C" w:rsidRDefault="00D8450C" w:rsidP="00D8450C">
      <w:pPr>
        <w:bidi/>
        <w:jc w:val="both"/>
        <w:rPr>
          <w:rFonts w:cs="David" w:hint="cs"/>
          <w:u w:val="single"/>
          <w:rtl/>
        </w:rPr>
      </w:pPr>
      <w:r w:rsidRPr="00D8450C">
        <w:rPr>
          <w:rFonts w:cs="David" w:hint="cs"/>
          <w:u w:val="single"/>
          <w:rtl/>
        </w:rPr>
        <w:t>קריאה:</w:t>
      </w:r>
    </w:p>
    <w:p w14:paraId="3928CA65" w14:textId="77777777" w:rsidR="00D8450C" w:rsidRPr="00D8450C" w:rsidRDefault="00D8450C" w:rsidP="00D8450C">
      <w:pPr>
        <w:bidi/>
        <w:jc w:val="both"/>
        <w:rPr>
          <w:rFonts w:cs="David" w:hint="cs"/>
          <w:u w:val="single"/>
          <w:rtl/>
        </w:rPr>
      </w:pPr>
    </w:p>
    <w:p w14:paraId="6CE95E61" w14:textId="77777777" w:rsidR="00D8450C" w:rsidRPr="00D8450C" w:rsidRDefault="00D8450C" w:rsidP="00D8450C">
      <w:pPr>
        <w:bidi/>
        <w:ind w:firstLine="567"/>
        <w:jc w:val="both"/>
        <w:rPr>
          <w:rFonts w:cs="David" w:hint="cs"/>
          <w:rtl/>
        </w:rPr>
      </w:pPr>
      <w:r w:rsidRPr="00D8450C">
        <w:rPr>
          <w:rFonts w:cs="David" w:hint="cs"/>
          <w:rtl/>
        </w:rPr>
        <w:t>זה ללא שינוי.</w:t>
      </w:r>
    </w:p>
    <w:p w14:paraId="4FD69956" w14:textId="77777777" w:rsidR="00D8450C" w:rsidRPr="00D8450C" w:rsidRDefault="00D8450C" w:rsidP="00D8450C">
      <w:pPr>
        <w:bidi/>
        <w:jc w:val="both"/>
        <w:rPr>
          <w:rFonts w:cs="David" w:hint="cs"/>
          <w:rtl/>
        </w:rPr>
      </w:pPr>
    </w:p>
    <w:p w14:paraId="76C559DF"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0C15B3DB" w14:textId="77777777" w:rsidR="00D8450C" w:rsidRPr="00D8450C" w:rsidRDefault="00D8450C" w:rsidP="00D8450C">
      <w:pPr>
        <w:bidi/>
        <w:jc w:val="both"/>
        <w:rPr>
          <w:rFonts w:cs="David"/>
          <w:u w:val="single"/>
        </w:rPr>
      </w:pPr>
    </w:p>
    <w:p w14:paraId="37A18524" w14:textId="77777777" w:rsidR="00D8450C" w:rsidRPr="00D8450C" w:rsidRDefault="00D8450C" w:rsidP="00D8450C">
      <w:pPr>
        <w:bidi/>
        <w:jc w:val="both"/>
        <w:rPr>
          <w:rFonts w:cs="David" w:hint="cs"/>
          <w:rtl/>
        </w:rPr>
      </w:pPr>
      <w:r w:rsidRPr="00D8450C">
        <w:rPr>
          <w:rFonts w:cs="David" w:hint="cs"/>
          <w:rtl/>
        </w:rPr>
        <w:tab/>
        <w:t>כן, ללא שינוי, אנחנו פשוט רוצים להאריך את ההוראה. אני מציע שנקבל החלטה שאנחנו מאריכים את ההוראה הזאת ומקבעים את העניין הזה. זה בסך הכול עבד יפה. נאריך את הנוסח כפי שאישרנו אותו בפעם הקודמת.</w:t>
      </w:r>
    </w:p>
    <w:p w14:paraId="4A7D92D7" w14:textId="77777777" w:rsidR="00D8450C" w:rsidRPr="00D8450C" w:rsidRDefault="00D8450C" w:rsidP="00D8450C">
      <w:pPr>
        <w:bidi/>
        <w:jc w:val="both"/>
        <w:rPr>
          <w:rFonts w:cs="David" w:hint="cs"/>
          <w:rtl/>
        </w:rPr>
      </w:pPr>
    </w:p>
    <w:p w14:paraId="4E771700" w14:textId="77777777" w:rsidR="00D8450C" w:rsidRPr="00D8450C" w:rsidRDefault="00D8450C" w:rsidP="00D8450C">
      <w:pPr>
        <w:bidi/>
        <w:jc w:val="both"/>
        <w:rPr>
          <w:rFonts w:cs="David" w:hint="cs"/>
          <w:u w:val="single"/>
          <w:rtl/>
        </w:rPr>
      </w:pPr>
      <w:r w:rsidRPr="00D8450C">
        <w:rPr>
          <w:rFonts w:cs="David" w:hint="cs"/>
          <w:u w:val="single"/>
          <w:rtl/>
        </w:rPr>
        <w:t>ארבל אסטרחן:</w:t>
      </w:r>
    </w:p>
    <w:p w14:paraId="49BA2D1F" w14:textId="77777777" w:rsidR="00D8450C" w:rsidRPr="00D8450C" w:rsidRDefault="00D8450C" w:rsidP="00D8450C">
      <w:pPr>
        <w:bidi/>
        <w:jc w:val="both"/>
        <w:rPr>
          <w:rFonts w:cs="David" w:hint="cs"/>
          <w:u w:val="single"/>
          <w:rtl/>
        </w:rPr>
      </w:pPr>
    </w:p>
    <w:p w14:paraId="0661DB1A" w14:textId="77777777" w:rsidR="00D8450C" w:rsidRPr="00D8450C" w:rsidRDefault="00D8450C" w:rsidP="00D8450C">
      <w:pPr>
        <w:bidi/>
        <w:jc w:val="both"/>
        <w:rPr>
          <w:rFonts w:cs="David" w:hint="cs"/>
          <w:rtl/>
        </w:rPr>
      </w:pPr>
      <w:r w:rsidRPr="00D8450C">
        <w:rPr>
          <w:rFonts w:cs="David" w:hint="cs"/>
          <w:rtl/>
        </w:rPr>
        <w:tab/>
        <w:t>אז התייחסנו רק לדיון של כמה הצעות. עכשיו זאת בעצם אותה מסגרת דיון.</w:t>
      </w:r>
    </w:p>
    <w:p w14:paraId="731F29F1" w14:textId="77777777" w:rsidR="00D8450C" w:rsidRPr="00D8450C" w:rsidRDefault="00D8450C" w:rsidP="00D8450C">
      <w:pPr>
        <w:bidi/>
        <w:jc w:val="both"/>
        <w:rPr>
          <w:rFonts w:cs="David" w:hint="cs"/>
          <w:rtl/>
        </w:rPr>
      </w:pPr>
    </w:p>
    <w:p w14:paraId="0D98F6EB" w14:textId="77777777" w:rsidR="00D8450C" w:rsidRPr="00D8450C" w:rsidRDefault="00D8450C" w:rsidP="00D8450C">
      <w:pPr>
        <w:bidi/>
        <w:jc w:val="both"/>
        <w:rPr>
          <w:rFonts w:cs="David" w:hint="cs"/>
          <w:u w:val="single"/>
          <w:rtl/>
        </w:rPr>
      </w:pPr>
      <w:r w:rsidRPr="00D8450C">
        <w:rPr>
          <w:rFonts w:cs="David" w:hint="cs"/>
          <w:u w:val="single"/>
          <w:rtl/>
        </w:rPr>
        <w:t>היו</w:t>
      </w:r>
      <w:r w:rsidRPr="00D8450C">
        <w:rPr>
          <w:rFonts w:cs="David"/>
          <w:u w:val="single"/>
          <w:rtl/>
        </w:rPr>
        <w:t>"</w:t>
      </w:r>
      <w:r w:rsidRPr="00D8450C">
        <w:rPr>
          <w:rFonts w:cs="David" w:hint="cs"/>
          <w:u w:val="single"/>
          <w:rtl/>
        </w:rPr>
        <w:t xml:space="preserve">ר יריב </w:t>
      </w:r>
      <w:proofErr w:type="spellStart"/>
      <w:r w:rsidRPr="00D8450C">
        <w:rPr>
          <w:rFonts w:cs="David" w:hint="cs"/>
          <w:u w:val="single"/>
          <w:rtl/>
        </w:rPr>
        <w:t>לוין</w:t>
      </w:r>
      <w:proofErr w:type="spellEnd"/>
      <w:r w:rsidRPr="00D8450C">
        <w:rPr>
          <w:rFonts w:cs="David" w:hint="cs"/>
          <w:u w:val="single"/>
          <w:rtl/>
        </w:rPr>
        <w:t>:</w:t>
      </w:r>
    </w:p>
    <w:p w14:paraId="40454C4B" w14:textId="77777777" w:rsidR="00D8450C" w:rsidRPr="00D8450C" w:rsidRDefault="00D8450C" w:rsidP="00D8450C">
      <w:pPr>
        <w:bidi/>
        <w:jc w:val="both"/>
        <w:rPr>
          <w:rFonts w:cs="David" w:hint="cs"/>
          <w:u w:val="single"/>
          <w:rtl/>
        </w:rPr>
      </w:pPr>
    </w:p>
    <w:p w14:paraId="3D8CB88E" w14:textId="77777777" w:rsidR="00D8450C" w:rsidRPr="00D8450C" w:rsidRDefault="00D8450C" w:rsidP="00D8450C">
      <w:pPr>
        <w:bidi/>
        <w:jc w:val="both"/>
        <w:rPr>
          <w:rFonts w:cs="David" w:hint="cs"/>
          <w:rtl/>
        </w:rPr>
      </w:pPr>
      <w:r w:rsidRPr="00D8450C">
        <w:rPr>
          <w:rFonts w:cs="David" w:hint="cs"/>
          <w:rtl/>
        </w:rPr>
        <w:tab/>
        <w:t>כן, אין בעיה.</w:t>
      </w:r>
    </w:p>
    <w:p w14:paraId="5A90FB39" w14:textId="77777777" w:rsidR="00D8450C" w:rsidRPr="00D8450C" w:rsidRDefault="00D8450C" w:rsidP="00D8450C">
      <w:pPr>
        <w:bidi/>
        <w:jc w:val="both"/>
        <w:rPr>
          <w:rFonts w:cs="David" w:hint="cs"/>
          <w:rtl/>
        </w:rPr>
      </w:pPr>
    </w:p>
    <w:p w14:paraId="0702992B" w14:textId="77777777" w:rsidR="00D8450C" w:rsidRPr="00D8450C" w:rsidRDefault="00D8450C" w:rsidP="00D8450C">
      <w:pPr>
        <w:bidi/>
        <w:ind w:firstLine="567"/>
        <w:jc w:val="both"/>
        <w:rPr>
          <w:rFonts w:cs="David" w:hint="cs"/>
          <w:rtl/>
        </w:rPr>
      </w:pPr>
      <w:r w:rsidRPr="00D8450C">
        <w:rPr>
          <w:rFonts w:cs="David" w:hint="cs"/>
          <w:rtl/>
        </w:rPr>
        <w:t xml:space="preserve"> מי בעד? מי נגד? מי נמנע?</w:t>
      </w:r>
    </w:p>
    <w:p w14:paraId="09BAC9D6" w14:textId="77777777" w:rsidR="00D8450C" w:rsidRPr="00D8450C" w:rsidRDefault="00D8450C" w:rsidP="00D8450C">
      <w:pPr>
        <w:bidi/>
        <w:ind w:firstLine="567"/>
        <w:jc w:val="both"/>
        <w:rPr>
          <w:rFonts w:cs="David" w:hint="cs"/>
          <w:rtl/>
        </w:rPr>
      </w:pPr>
    </w:p>
    <w:p w14:paraId="5DDDC798" w14:textId="77777777" w:rsidR="00D8450C" w:rsidRPr="00D8450C" w:rsidRDefault="00D8450C" w:rsidP="00D8450C">
      <w:pPr>
        <w:bidi/>
        <w:ind w:firstLine="567"/>
        <w:jc w:val="both"/>
        <w:rPr>
          <w:rFonts w:cs="David" w:hint="cs"/>
          <w:rtl/>
        </w:rPr>
      </w:pPr>
      <w:r w:rsidRPr="00D8450C">
        <w:rPr>
          <w:rFonts w:cs="David" w:hint="cs"/>
          <w:rtl/>
        </w:rPr>
        <w:t>הצבעה</w:t>
      </w:r>
    </w:p>
    <w:p w14:paraId="203EFC8B" w14:textId="77777777" w:rsidR="00D8450C" w:rsidRPr="00D8450C" w:rsidRDefault="00D8450C" w:rsidP="00D8450C">
      <w:pPr>
        <w:bidi/>
        <w:ind w:firstLine="567"/>
        <w:jc w:val="both"/>
        <w:rPr>
          <w:rFonts w:cs="David" w:hint="cs"/>
          <w:rtl/>
        </w:rPr>
      </w:pPr>
    </w:p>
    <w:p w14:paraId="2B6B30AC" w14:textId="77777777" w:rsidR="00D8450C" w:rsidRPr="00D8450C" w:rsidRDefault="00D8450C" w:rsidP="00D8450C">
      <w:pPr>
        <w:bidi/>
        <w:ind w:firstLine="567"/>
        <w:jc w:val="both"/>
        <w:rPr>
          <w:rFonts w:cs="David" w:hint="cs"/>
          <w:rtl/>
        </w:rPr>
      </w:pPr>
      <w:r w:rsidRPr="00D8450C">
        <w:rPr>
          <w:rFonts w:cs="David" w:hint="cs"/>
          <w:rtl/>
        </w:rPr>
        <w:t xml:space="preserve">בעד ההצעה </w:t>
      </w:r>
      <w:r w:rsidRPr="00D8450C">
        <w:rPr>
          <w:rFonts w:cs="David"/>
          <w:rtl/>
        </w:rPr>
        <w:t>–</w:t>
      </w:r>
      <w:r w:rsidRPr="00D8450C">
        <w:rPr>
          <w:rFonts w:cs="David" w:hint="cs"/>
          <w:rtl/>
        </w:rPr>
        <w:t xml:space="preserve"> רוב</w:t>
      </w:r>
    </w:p>
    <w:p w14:paraId="4A36F799" w14:textId="77777777" w:rsidR="00D8450C" w:rsidRPr="00D8450C" w:rsidRDefault="00D8450C" w:rsidP="00D8450C">
      <w:pPr>
        <w:bidi/>
        <w:ind w:firstLine="567"/>
        <w:jc w:val="both"/>
        <w:rPr>
          <w:rFonts w:cs="David" w:hint="cs"/>
          <w:rtl/>
        </w:rPr>
      </w:pPr>
      <w:r w:rsidRPr="00D8450C">
        <w:rPr>
          <w:rFonts w:cs="David" w:hint="cs"/>
          <w:rtl/>
        </w:rPr>
        <w:t xml:space="preserve">נגד </w:t>
      </w:r>
      <w:r w:rsidRPr="00D8450C">
        <w:rPr>
          <w:rFonts w:cs="David"/>
          <w:rtl/>
        </w:rPr>
        <w:t>–</w:t>
      </w:r>
      <w:r w:rsidRPr="00D8450C">
        <w:rPr>
          <w:rFonts w:cs="David" w:hint="cs"/>
          <w:rtl/>
        </w:rPr>
        <w:t xml:space="preserve"> אין</w:t>
      </w:r>
    </w:p>
    <w:p w14:paraId="39C57C81" w14:textId="77777777" w:rsidR="00D8450C" w:rsidRPr="00D8450C" w:rsidRDefault="00D8450C" w:rsidP="00D8450C">
      <w:pPr>
        <w:bidi/>
        <w:ind w:firstLine="567"/>
        <w:jc w:val="both"/>
        <w:rPr>
          <w:rFonts w:cs="David" w:hint="cs"/>
          <w:rtl/>
        </w:rPr>
      </w:pPr>
      <w:r w:rsidRPr="00D8450C">
        <w:rPr>
          <w:rFonts w:cs="David" w:hint="cs"/>
          <w:rtl/>
        </w:rPr>
        <w:t xml:space="preserve">נמנעים </w:t>
      </w:r>
      <w:r w:rsidRPr="00D8450C">
        <w:rPr>
          <w:rFonts w:cs="David"/>
          <w:rtl/>
        </w:rPr>
        <w:t>–</w:t>
      </w:r>
      <w:r w:rsidRPr="00D8450C">
        <w:rPr>
          <w:rFonts w:cs="David" w:hint="cs"/>
          <w:rtl/>
        </w:rPr>
        <w:t xml:space="preserve"> אין</w:t>
      </w:r>
    </w:p>
    <w:p w14:paraId="6846251F" w14:textId="77777777" w:rsidR="00D8450C" w:rsidRPr="00D8450C" w:rsidRDefault="00D8450C" w:rsidP="00D8450C">
      <w:pPr>
        <w:bidi/>
        <w:ind w:firstLine="567"/>
        <w:jc w:val="both"/>
        <w:rPr>
          <w:rFonts w:cs="David" w:hint="cs"/>
          <w:rtl/>
        </w:rPr>
      </w:pPr>
      <w:r w:rsidRPr="00D8450C">
        <w:rPr>
          <w:rFonts w:cs="David" w:hint="cs"/>
          <w:rtl/>
        </w:rPr>
        <w:t>ההצעה התקבלה.</w:t>
      </w:r>
    </w:p>
    <w:p w14:paraId="660B024E" w14:textId="77777777" w:rsidR="00D8450C" w:rsidRPr="00D8450C" w:rsidRDefault="00D8450C" w:rsidP="00D8450C">
      <w:pPr>
        <w:bidi/>
        <w:jc w:val="both"/>
        <w:rPr>
          <w:rFonts w:cs="David" w:hint="cs"/>
          <w:rtl/>
        </w:rPr>
      </w:pPr>
    </w:p>
    <w:p w14:paraId="4F6467B1"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59EAC6B8" w14:textId="77777777" w:rsidR="00D8450C" w:rsidRPr="00D8450C" w:rsidRDefault="00D8450C" w:rsidP="00D8450C">
      <w:pPr>
        <w:bidi/>
        <w:jc w:val="both"/>
        <w:rPr>
          <w:rFonts w:cs="David"/>
          <w:u w:val="single"/>
        </w:rPr>
      </w:pPr>
    </w:p>
    <w:p w14:paraId="1ED65D62" w14:textId="77777777" w:rsidR="00D8450C" w:rsidRPr="00D8450C" w:rsidRDefault="00D8450C" w:rsidP="00D8450C">
      <w:pPr>
        <w:bidi/>
        <w:jc w:val="both"/>
        <w:rPr>
          <w:rFonts w:cs="David" w:hint="cs"/>
          <w:rtl/>
        </w:rPr>
      </w:pPr>
      <w:r w:rsidRPr="00D8450C">
        <w:rPr>
          <w:rFonts w:cs="David" w:hint="cs"/>
          <w:rtl/>
        </w:rPr>
        <w:tab/>
        <w:t xml:space="preserve">בעד </w:t>
      </w:r>
      <w:r w:rsidRPr="00D8450C">
        <w:rPr>
          <w:rFonts w:cs="David"/>
          <w:rtl/>
        </w:rPr>
        <w:t>–</w:t>
      </w:r>
      <w:r w:rsidRPr="00D8450C">
        <w:rPr>
          <w:rFonts w:cs="David" w:hint="cs"/>
          <w:rtl/>
        </w:rPr>
        <w:t xml:space="preserve"> פה אחד. אין מתנגדים, אין נמנעים. </w:t>
      </w:r>
    </w:p>
    <w:p w14:paraId="20C93898" w14:textId="77777777" w:rsidR="00D8450C" w:rsidRPr="00D8450C" w:rsidRDefault="00D8450C" w:rsidP="00D8450C">
      <w:pPr>
        <w:bidi/>
        <w:jc w:val="both"/>
        <w:rPr>
          <w:rFonts w:cs="David" w:hint="cs"/>
          <w:rtl/>
        </w:rPr>
      </w:pPr>
    </w:p>
    <w:p w14:paraId="628CD757" w14:textId="77777777" w:rsidR="00D8450C" w:rsidRPr="00D8450C" w:rsidRDefault="00D8450C" w:rsidP="00D8450C">
      <w:pPr>
        <w:bidi/>
        <w:jc w:val="both"/>
        <w:rPr>
          <w:rFonts w:cs="David" w:hint="cs"/>
          <w:rtl/>
        </w:rPr>
      </w:pPr>
    </w:p>
    <w:p w14:paraId="502E0051" w14:textId="77777777" w:rsidR="00D8450C" w:rsidRPr="00D8450C" w:rsidRDefault="00D8450C" w:rsidP="00D8450C">
      <w:pPr>
        <w:bidi/>
        <w:jc w:val="both"/>
        <w:rPr>
          <w:rFonts w:cs="David" w:hint="cs"/>
          <w:rtl/>
        </w:rPr>
      </w:pPr>
    </w:p>
    <w:p w14:paraId="0FCF09DB" w14:textId="77777777" w:rsidR="00D8450C" w:rsidRPr="00D8450C" w:rsidRDefault="00D8450C" w:rsidP="00D8450C">
      <w:pPr>
        <w:bidi/>
        <w:jc w:val="both"/>
        <w:rPr>
          <w:rFonts w:cs="David" w:hint="cs"/>
          <w:rtl/>
        </w:rPr>
      </w:pPr>
    </w:p>
    <w:p w14:paraId="14B9D5A7" w14:textId="77777777" w:rsidR="00D8450C" w:rsidRPr="00D8450C" w:rsidRDefault="00D8450C" w:rsidP="00D8450C">
      <w:pPr>
        <w:bidi/>
        <w:jc w:val="both"/>
        <w:rPr>
          <w:rFonts w:cs="David" w:hint="cs"/>
          <w:rtl/>
        </w:rPr>
      </w:pPr>
    </w:p>
    <w:p w14:paraId="384618E6" w14:textId="77777777" w:rsidR="00D8450C" w:rsidRPr="00D8450C" w:rsidRDefault="00D8450C" w:rsidP="00D8450C">
      <w:pPr>
        <w:bidi/>
        <w:jc w:val="both"/>
        <w:rPr>
          <w:rFonts w:cs="David" w:hint="cs"/>
          <w:rtl/>
        </w:rPr>
      </w:pPr>
    </w:p>
    <w:p w14:paraId="7435EFFD" w14:textId="77777777" w:rsidR="00D8450C" w:rsidRPr="00D8450C" w:rsidRDefault="00D8450C" w:rsidP="00D8450C">
      <w:pPr>
        <w:bidi/>
        <w:jc w:val="both"/>
        <w:rPr>
          <w:rFonts w:cs="David" w:hint="cs"/>
          <w:rtl/>
        </w:rPr>
      </w:pPr>
    </w:p>
    <w:p w14:paraId="5444C534" w14:textId="77777777" w:rsidR="00D8450C" w:rsidRPr="00D8450C" w:rsidRDefault="00D8450C" w:rsidP="00D8450C">
      <w:pPr>
        <w:bidi/>
        <w:jc w:val="both"/>
        <w:rPr>
          <w:rFonts w:cs="David" w:hint="cs"/>
          <w:rtl/>
        </w:rPr>
      </w:pPr>
    </w:p>
    <w:p w14:paraId="6D4E4550" w14:textId="77777777" w:rsidR="00D8450C" w:rsidRPr="00D8450C" w:rsidRDefault="00D8450C" w:rsidP="00D8450C">
      <w:pPr>
        <w:bidi/>
        <w:jc w:val="both"/>
        <w:rPr>
          <w:rFonts w:cs="David" w:hint="cs"/>
          <w:rtl/>
        </w:rPr>
      </w:pPr>
    </w:p>
    <w:p w14:paraId="6EC5FDB4" w14:textId="77777777" w:rsidR="00D8450C" w:rsidRPr="00D8450C" w:rsidRDefault="00D8450C" w:rsidP="00D8450C">
      <w:pPr>
        <w:bidi/>
        <w:jc w:val="both"/>
        <w:rPr>
          <w:rFonts w:cs="David" w:hint="cs"/>
          <w:rtl/>
        </w:rPr>
      </w:pPr>
    </w:p>
    <w:p w14:paraId="3CA2D51B" w14:textId="77777777" w:rsidR="00D8450C" w:rsidRPr="00D8450C" w:rsidRDefault="00D8450C" w:rsidP="00D8450C">
      <w:pPr>
        <w:bidi/>
        <w:jc w:val="both"/>
        <w:rPr>
          <w:rFonts w:cs="David" w:hint="cs"/>
          <w:rtl/>
        </w:rPr>
      </w:pPr>
    </w:p>
    <w:p w14:paraId="4DD64A3E" w14:textId="77777777" w:rsidR="00D8450C" w:rsidRPr="00D8450C" w:rsidRDefault="00D8450C" w:rsidP="00D8450C">
      <w:pPr>
        <w:bidi/>
        <w:jc w:val="both"/>
        <w:rPr>
          <w:rFonts w:cs="David" w:hint="cs"/>
          <w:rtl/>
        </w:rPr>
      </w:pPr>
    </w:p>
    <w:p w14:paraId="30EB19C5" w14:textId="77777777" w:rsidR="00D8450C" w:rsidRPr="00D8450C" w:rsidRDefault="00D8450C" w:rsidP="00D8450C">
      <w:pPr>
        <w:bidi/>
        <w:jc w:val="both"/>
        <w:rPr>
          <w:rFonts w:cs="David" w:hint="cs"/>
          <w:rtl/>
        </w:rPr>
      </w:pPr>
    </w:p>
    <w:p w14:paraId="46486DF6" w14:textId="77777777" w:rsidR="00D8450C" w:rsidRPr="00D8450C" w:rsidRDefault="00D8450C" w:rsidP="00D8450C">
      <w:pPr>
        <w:bidi/>
        <w:jc w:val="both"/>
        <w:rPr>
          <w:rFonts w:cs="David" w:hint="cs"/>
          <w:rtl/>
        </w:rPr>
      </w:pPr>
    </w:p>
    <w:p w14:paraId="63AF5693" w14:textId="77777777" w:rsidR="00D8450C" w:rsidRPr="00D8450C" w:rsidRDefault="00D8450C" w:rsidP="00D8450C">
      <w:pPr>
        <w:bidi/>
        <w:jc w:val="both"/>
        <w:rPr>
          <w:rFonts w:cs="David" w:hint="cs"/>
          <w:rtl/>
        </w:rPr>
      </w:pPr>
    </w:p>
    <w:p w14:paraId="589927EF" w14:textId="77777777" w:rsidR="00D8450C" w:rsidRPr="00D8450C" w:rsidRDefault="00D8450C" w:rsidP="00D8450C">
      <w:pPr>
        <w:bidi/>
        <w:jc w:val="center"/>
        <w:rPr>
          <w:rFonts w:cs="David" w:hint="cs"/>
          <w:b/>
          <w:bCs/>
          <w:rtl/>
        </w:rPr>
      </w:pPr>
      <w:r w:rsidRPr="00D8450C">
        <w:rPr>
          <w:rFonts w:cs="David" w:hint="cs"/>
          <w:b/>
          <w:bCs/>
          <w:rtl/>
        </w:rPr>
        <w:t xml:space="preserve">ד. </w:t>
      </w:r>
      <w:r w:rsidRPr="00D8450C">
        <w:rPr>
          <w:rFonts w:cs="David" w:hint="cs"/>
          <w:b/>
          <w:bCs/>
          <w:u w:val="single"/>
          <w:rtl/>
        </w:rPr>
        <w:t>שונות</w:t>
      </w:r>
    </w:p>
    <w:p w14:paraId="069DD033" w14:textId="77777777" w:rsidR="00D8450C" w:rsidRPr="00D8450C" w:rsidRDefault="00D8450C" w:rsidP="00D8450C">
      <w:pPr>
        <w:bidi/>
        <w:jc w:val="both"/>
        <w:rPr>
          <w:rFonts w:cs="David" w:hint="cs"/>
          <w:rtl/>
        </w:rPr>
      </w:pPr>
    </w:p>
    <w:p w14:paraId="6F48D5DE" w14:textId="77777777" w:rsidR="00D8450C" w:rsidRPr="00D8450C" w:rsidRDefault="00D8450C" w:rsidP="00D8450C">
      <w:pPr>
        <w:bidi/>
        <w:jc w:val="both"/>
        <w:rPr>
          <w:rFonts w:cs="David" w:hint="cs"/>
          <w:rtl/>
        </w:rPr>
      </w:pPr>
    </w:p>
    <w:p w14:paraId="58419F55" w14:textId="77777777" w:rsidR="00D8450C" w:rsidRPr="00D8450C" w:rsidRDefault="00D8450C" w:rsidP="00D8450C">
      <w:pPr>
        <w:bidi/>
        <w:jc w:val="both"/>
        <w:rPr>
          <w:rFonts w:cs="David" w:hint="cs"/>
          <w:u w:val="single"/>
          <w:rtl/>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688A591E" w14:textId="77777777" w:rsidR="00D8450C" w:rsidRPr="00D8450C" w:rsidRDefault="00D8450C" w:rsidP="00D8450C">
      <w:pPr>
        <w:bidi/>
        <w:jc w:val="both"/>
        <w:rPr>
          <w:rFonts w:cs="David" w:hint="cs"/>
          <w:u w:val="single"/>
          <w:rtl/>
        </w:rPr>
      </w:pPr>
    </w:p>
    <w:p w14:paraId="1E89BA8D" w14:textId="77777777" w:rsidR="00D8450C" w:rsidRPr="00D8450C" w:rsidRDefault="00D8450C" w:rsidP="00D8450C">
      <w:pPr>
        <w:bidi/>
        <w:ind w:firstLine="567"/>
        <w:jc w:val="both"/>
        <w:rPr>
          <w:rFonts w:cs="David" w:hint="cs"/>
          <w:rtl/>
        </w:rPr>
      </w:pPr>
      <w:r w:rsidRPr="00D8450C">
        <w:rPr>
          <w:rFonts w:cs="David" w:hint="cs"/>
          <w:rtl/>
        </w:rPr>
        <w:t>מחר אני מבין שעתידים לעלות כמה וכמה חוקים משמעותיים, שיידונו במליאה, ויכול להיות שגם לתוך הלילה. יש גם חוקים חשובים מאוד, לדוגמה, חוק התכנון והבנייה שהונח אתמול.</w:t>
      </w:r>
    </w:p>
    <w:p w14:paraId="24C68738" w14:textId="77777777" w:rsidR="00D8450C" w:rsidRPr="00D8450C" w:rsidRDefault="00D8450C" w:rsidP="00D8450C">
      <w:pPr>
        <w:bidi/>
        <w:jc w:val="both"/>
        <w:rPr>
          <w:rFonts w:cs="David" w:hint="cs"/>
          <w:rtl/>
        </w:rPr>
      </w:pPr>
    </w:p>
    <w:p w14:paraId="6F3E3A92" w14:textId="77777777" w:rsidR="00D8450C" w:rsidRPr="00D8450C" w:rsidRDefault="00D8450C" w:rsidP="00D8450C">
      <w:pPr>
        <w:bidi/>
        <w:jc w:val="both"/>
        <w:rPr>
          <w:rFonts w:cs="David" w:hint="cs"/>
          <w:rtl/>
        </w:rPr>
      </w:pPr>
      <w:r w:rsidRPr="00D8450C">
        <w:rPr>
          <w:rFonts w:cs="David" w:hint="cs"/>
          <w:u w:val="single"/>
          <w:rtl/>
        </w:rPr>
        <w:t>איל ינון:</w:t>
      </w:r>
    </w:p>
    <w:p w14:paraId="4159DAF7" w14:textId="77777777" w:rsidR="00D8450C" w:rsidRPr="00D8450C" w:rsidRDefault="00D8450C" w:rsidP="00D8450C">
      <w:pPr>
        <w:bidi/>
        <w:jc w:val="both"/>
        <w:rPr>
          <w:rFonts w:cs="David" w:hint="cs"/>
          <w:rtl/>
        </w:rPr>
      </w:pPr>
    </w:p>
    <w:p w14:paraId="2F320D2C" w14:textId="77777777" w:rsidR="00D8450C" w:rsidRPr="00D8450C" w:rsidRDefault="00D8450C" w:rsidP="00D8450C">
      <w:pPr>
        <w:bidi/>
        <w:jc w:val="both"/>
        <w:rPr>
          <w:rFonts w:cs="David" w:hint="cs"/>
          <w:rtl/>
        </w:rPr>
      </w:pPr>
      <w:r w:rsidRPr="00D8450C">
        <w:rPr>
          <w:rFonts w:cs="David" w:hint="cs"/>
          <w:rtl/>
        </w:rPr>
        <w:tab/>
        <w:t>אני אגיד לכם מה פחות או יותר צפוי מחר נכון לרגע זה: יש לנו ארבעה חוקים ממשלתיים לקריאה ראשונה שבהם, כידוע, הדיון הוא דיון אישי וכל חבר כנסת יכול להירשם ולקבל זכות דיבור של שלוש דקות. יש חוק התכנון והבנייה בקריאה ראשונה, יש הוראת השעה של חוק התקציב הדו שנתי בקריאה ראשונה, ויש חוק משלים לחוק הדו שנתי שעושה תיקוני חקיקה שנגזרים מהתקציב הדו שנתי- -</w:t>
      </w:r>
    </w:p>
    <w:p w14:paraId="2E3029DA" w14:textId="77777777" w:rsidR="00D8450C" w:rsidRPr="00D8450C" w:rsidRDefault="00D8450C" w:rsidP="00D8450C">
      <w:pPr>
        <w:bidi/>
        <w:jc w:val="both"/>
        <w:rPr>
          <w:rFonts w:cs="David" w:hint="cs"/>
          <w:rtl/>
        </w:rPr>
      </w:pPr>
    </w:p>
    <w:p w14:paraId="08C25402" w14:textId="77777777" w:rsidR="00D8450C" w:rsidRPr="00D8450C" w:rsidRDefault="00D8450C" w:rsidP="00D8450C">
      <w:pPr>
        <w:bidi/>
        <w:jc w:val="both"/>
        <w:rPr>
          <w:rFonts w:cs="David" w:hint="cs"/>
          <w:u w:val="single"/>
          <w:rtl/>
        </w:rPr>
      </w:pPr>
      <w:r w:rsidRPr="00D8450C">
        <w:rPr>
          <w:rFonts w:cs="David" w:hint="cs"/>
          <w:u w:val="single"/>
          <w:rtl/>
        </w:rPr>
        <w:t>רחל אדטו:</w:t>
      </w:r>
    </w:p>
    <w:p w14:paraId="221D92F7" w14:textId="77777777" w:rsidR="00D8450C" w:rsidRPr="00D8450C" w:rsidRDefault="00D8450C" w:rsidP="00D8450C">
      <w:pPr>
        <w:bidi/>
        <w:jc w:val="both"/>
        <w:rPr>
          <w:rFonts w:cs="David" w:hint="cs"/>
          <w:rtl/>
        </w:rPr>
      </w:pPr>
    </w:p>
    <w:p w14:paraId="639BD715" w14:textId="77777777" w:rsidR="00D8450C" w:rsidRPr="00D8450C" w:rsidRDefault="00D8450C" w:rsidP="00D8450C">
      <w:pPr>
        <w:bidi/>
        <w:jc w:val="both"/>
        <w:rPr>
          <w:rFonts w:cs="David" w:hint="cs"/>
          <w:rtl/>
        </w:rPr>
      </w:pPr>
      <w:r w:rsidRPr="00D8450C">
        <w:rPr>
          <w:rFonts w:cs="David" w:hint="cs"/>
          <w:rtl/>
        </w:rPr>
        <w:tab/>
        <w:t>רק מחר הולכים להצביע על התקציב הדו שנתי?</w:t>
      </w:r>
    </w:p>
    <w:p w14:paraId="6C973A29" w14:textId="77777777" w:rsidR="00D8450C" w:rsidRPr="00D8450C" w:rsidRDefault="00D8450C" w:rsidP="00D8450C">
      <w:pPr>
        <w:bidi/>
        <w:jc w:val="both"/>
        <w:rPr>
          <w:rFonts w:cs="David" w:hint="cs"/>
          <w:rtl/>
        </w:rPr>
      </w:pPr>
    </w:p>
    <w:p w14:paraId="009F2891" w14:textId="77777777" w:rsidR="00D8450C" w:rsidRPr="00D8450C" w:rsidRDefault="00D8450C" w:rsidP="00D8450C">
      <w:pPr>
        <w:bidi/>
        <w:jc w:val="both"/>
        <w:rPr>
          <w:rFonts w:cs="David" w:hint="cs"/>
          <w:rtl/>
        </w:rPr>
      </w:pPr>
      <w:r w:rsidRPr="00D8450C">
        <w:rPr>
          <w:rFonts w:cs="David" w:hint="cs"/>
          <w:u w:val="single"/>
          <w:rtl/>
        </w:rPr>
        <w:t>איל ינון:</w:t>
      </w:r>
    </w:p>
    <w:p w14:paraId="74E3E4EA" w14:textId="77777777" w:rsidR="00D8450C" w:rsidRPr="00D8450C" w:rsidRDefault="00D8450C" w:rsidP="00D8450C">
      <w:pPr>
        <w:bidi/>
        <w:jc w:val="both"/>
        <w:rPr>
          <w:rFonts w:cs="David" w:hint="cs"/>
          <w:rtl/>
        </w:rPr>
      </w:pPr>
    </w:p>
    <w:p w14:paraId="65D1E595" w14:textId="77777777" w:rsidR="00D8450C" w:rsidRPr="00D8450C" w:rsidRDefault="00D8450C" w:rsidP="00D8450C">
      <w:pPr>
        <w:bidi/>
        <w:jc w:val="both"/>
        <w:rPr>
          <w:rFonts w:cs="David" w:hint="cs"/>
          <w:rtl/>
        </w:rPr>
      </w:pPr>
      <w:r w:rsidRPr="00D8450C">
        <w:rPr>
          <w:rFonts w:cs="David" w:hint="cs"/>
          <w:rtl/>
        </w:rPr>
        <w:tab/>
        <w:t xml:space="preserve">על זה שאפשר לחוקק תקציב דו שנתי, לא על התקציב עצמו. </w:t>
      </w:r>
    </w:p>
    <w:p w14:paraId="4061852F" w14:textId="77777777" w:rsidR="00D8450C" w:rsidRPr="00D8450C" w:rsidRDefault="00D8450C" w:rsidP="00D8450C">
      <w:pPr>
        <w:bidi/>
        <w:jc w:val="both"/>
        <w:rPr>
          <w:rFonts w:cs="David" w:hint="cs"/>
          <w:rtl/>
        </w:rPr>
      </w:pPr>
    </w:p>
    <w:p w14:paraId="783F1FCE"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28B429D5" w14:textId="77777777" w:rsidR="00D8450C" w:rsidRPr="00D8450C" w:rsidRDefault="00D8450C" w:rsidP="00D8450C">
      <w:pPr>
        <w:bidi/>
        <w:jc w:val="both"/>
        <w:rPr>
          <w:rFonts w:cs="David"/>
          <w:u w:val="single"/>
        </w:rPr>
      </w:pPr>
    </w:p>
    <w:p w14:paraId="22B59DEF" w14:textId="77777777" w:rsidR="00D8450C" w:rsidRPr="00D8450C" w:rsidRDefault="00D8450C" w:rsidP="00D8450C">
      <w:pPr>
        <w:bidi/>
        <w:jc w:val="both"/>
        <w:rPr>
          <w:rFonts w:cs="David" w:hint="cs"/>
          <w:rtl/>
        </w:rPr>
      </w:pPr>
      <w:r w:rsidRPr="00D8450C">
        <w:rPr>
          <w:rFonts w:cs="David" w:hint="cs"/>
          <w:rtl/>
        </w:rPr>
        <w:tab/>
        <w:t>תיקון לחוק היסוד, כמו שעשו בפעם הקודמת.</w:t>
      </w:r>
    </w:p>
    <w:p w14:paraId="2C788D3A" w14:textId="77777777" w:rsidR="00D8450C" w:rsidRPr="00D8450C" w:rsidRDefault="00D8450C" w:rsidP="00D8450C">
      <w:pPr>
        <w:bidi/>
        <w:jc w:val="both"/>
        <w:rPr>
          <w:rFonts w:cs="David" w:hint="cs"/>
          <w:rtl/>
        </w:rPr>
      </w:pPr>
    </w:p>
    <w:p w14:paraId="27CEB4C7" w14:textId="77777777" w:rsidR="00D8450C" w:rsidRPr="00D8450C" w:rsidRDefault="00D8450C" w:rsidP="00D8450C">
      <w:pPr>
        <w:bidi/>
        <w:jc w:val="both"/>
        <w:rPr>
          <w:rFonts w:cs="David" w:hint="cs"/>
          <w:rtl/>
        </w:rPr>
      </w:pPr>
      <w:r w:rsidRPr="00D8450C">
        <w:rPr>
          <w:rFonts w:cs="David" w:hint="cs"/>
          <w:u w:val="single"/>
          <w:rtl/>
        </w:rPr>
        <w:t>איל ינון:</w:t>
      </w:r>
    </w:p>
    <w:p w14:paraId="3FF9ED71" w14:textId="77777777" w:rsidR="00D8450C" w:rsidRPr="00D8450C" w:rsidRDefault="00D8450C" w:rsidP="00D8450C">
      <w:pPr>
        <w:bidi/>
        <w:jc w:val="both"/>
        <w:rPr>
          <w:rFonts w:cs="David" w:hint="cs"/>
          <w:rtl/>
        </w:rPr>
      </w:pPr>
    </w:p>
    <w:p w14:paraId="7216D5E6" w14:textId="77777777" w:rsidR="00D8450C" w:rsidRPr="00D8450C" w:rsidRDefault="00D8450C" w:rsidP="00D8450C">
      <w:pPr>
        <w:bidi/>
        <w:jc w:val="both"/>
        <w:rPr>
          <w:rFonts w:cs="David" w:hint="cs"/>
          <w:rtl/>
        </w:rPr>
      </w:pPr>
      <w:r w:rsidRPr="00D8450C">
        <w:rPr>
          <w:rFonts w:cs="David" w:hint="cs"/>
          <w:rtl/>
        </w:rPr>
        <w:tab/>
        <w:t>נוסף לכך יתקיים הדיון בצו המכס של ועדת הכספים שלגביו הוגשו התנגדויות של חבר הכנסת מאיר שטרית מקדימה ונדמה לי של אריה אלדד וזבולון אורלב. זה דיון והצבעה. גם שם הדיון יהיה אישי. בנוסף לכך צפויות לעלות שתי הצעות בקריאה שנייה ושלישית: האחת היא הצעת חוק ממשלתית שעוסקת בתחום העובדים הזרים שלגביה יש הסתייגויות של קבוצת מרצ ושל קבוצת חד"ש, והשנייה היא הצעת חוק המכס של סיעת ש"ס שמקורה בחקיקה פרטית שגם היא עולה בקריאה שנייה ושלישית.</w:t>
      </w:r>
    </w:p>
    <w:p w14:paraId="7118CE30" w14:textId="77777777" w:rsidR="00D8450C" w:rsidRPr="00D8450C" w:rsidRDefault="00D8450C" w:rsidP="00D8450C">
      <w:pPr>
        <w:bidi/>
        <w:jc w:val="both"/>
        <w:rPr>
          <w:rFonts w:cs="David" w:hint="cs"/>
          <w:rtl/>
        </w:rPr>
      </w:pPr>
    </w:p>
    <w:p w14:paraId="5FAB0E88"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4059646D" w14:textId="77777777" w:rsidR="00D8450C" w:rsidRPr="00D8450C" w:rsidRDefault="00D8450C" w:rsidP="00D8450C">
      <w:pPr>
        <w:bidi/>
        <w:jc w:val="both"/>
        <w:rPr>
          <w:rFonts w:cs="David"/>
          <w:u w:val="single"/>
        </w:rPr>
      </w:pPr>
    </w:p>
    <w:p w14:paraId="406E8E74" w14:textId="77777777" w:rsidR="00D8450C" w:rsidRPr="00D8450C" w:rsidRDefault="00D8450C" w:rsidP="00D8450C">
      <w:pPr>
        <w:bidi/>
        <w:jc w:val="both"/>
        <w:rPr>
          <w:rFonts w:cs="David" w:hint="cs"/>
          <w:rtl/>
        </w:rPr>
      </w:pPr>
      <w:r w:rsidRPr="00D8450C">
        <w:rPr>
          <w:rFonts w:cs="David" w:hint="cs"/>
          <w:rtl/>
        </w:rPr>
        <w:tab/>
        <w:t>ההצעה של העובדים הזרים זאת הצעה של ועדת עבודה ורווחה, נכון?</w:t>
      </w:r>
    </w:p>
    <w:p w14:paraId="6C5BBE59" w14:textId="77777777" w:rsidR="00D8450C" w:rsidRPr="00D8450C" w:rsidRDefault="00D8450C" w:rsidP="00D8450C">
      <w:pPr>
        <w:bidi/>
        <w:jc w:val="both"/>
        <w:rPr>
          <w:rFonts w:cs="David" w:hint="cs"/>
          <w:rtl/>
        </w:rPr>
      </w:pPr>
    </w:p>
    <w:p w14:paraId="16A23DBE" w14:textId="77777777" w:rsidR="00D8450C" w:rsidRPr="00D8450C" w:rsidRDefault="00D8450C" w:rsidP="00D8450C">
      <w:pPr>
        <w:bidi/>
        <w:jc w:val="both"/>
        <w:rPr>
          <w:rFonts w:cs="David" w:hint="cs"/>
          <w:rtl/>
        </w:rPr>
      </w:pPr>
      <w:r w:rsidRPr="00D8450C">
        <w:rPr>
          <w:rFonts w:cs="David" w:hint="cs"/>
          <w:u w:val="single"/>
          <w:rtl/>
        </w:rPr>
        <w:t>איל ינון:</w:t>
      </w:r>
    </w:p>
    <w:p w14:paraId="69275A98" w14:textId="77777777" w:rsidR="00D8450C" w:rsidRPr="00D8450C" w:rsidRDefault="00D8450C" w:rsidP="00D8450C">
      <w:pPr>
        <w:bidi/>
        <w:jc w:val="both"/>
        <w:rPr>
          <w:rFonts w:cs="David" w:hint="cs"/>
          <w:rtl/>
        </w:rPr>
      </w:pPr>
    </w:p>
    <w:p w14:paraId="25CB5861" w14:textId="77777777" w:rsidR="00D8450C" w:rsidRPr="00D8450C" w:rsidRDefault="00D8450C" w:rsidP="00D8450C">
      <w:pPr>
        <w:bidi/>
        <w:jc w:val="both"/>
        <w:rPr>
          <w:rFonts w:cs="David" w:hint="cs"/>
          <w:rtl/>
        </w:rPr>
      </w:pPr>
      <w:r w:rsidRPr="00D8450C">
        <w:rPr>
          <w:rFonts w:cs="David" w:hint="cs"/>
          <w:rtl/>
        </w:rPr>
        <w:tab/>
        <w:t xml:space="preserve"> לשנייה ושלישית.</w:t>
      </w:r>
    </w:p>
    <w:p w14:paraId="050A4EF1" w14:textId="77777777" w:rsidR="00D8450C" w:rsidRPr="00D8450C" w:rsidRDefault="00D8450C" w:rsidP="00D8450C">
      <w:pPr>
        <w:bidi/>
        <w:jc w:val="both"/>
        <w:rPr>
          <w:rFonts w:cs="David" w:hint="cs"/>
          <w:rtl/>
        </w:rPr>
      </w:pPr>
    </w:p>
    <w:p w14:paraId="778334E3" w14:textId="77777777" w:rsidR="00D8450C" w:rsidRPr="00D8450C" w:rsidRDefault="00D8450C" w:rsidP="00D8450C">
      <w:pPr>
        <w:bidi/>
        <w:jc w:val="both"/>
        <w:rPr>
          <w:rFonts w:cs="David" w:hint="cs"/>
          <w:u w:val="single"/>
          <w:rtl/>
        </w:rPr>
      </w:pPr>
      <w:r w:rsidRPr="00D8450C">
        <w:rPr>
          <w:rFonts w:cs="David" w:hint="cs"/>
          <w:u w:val="single"/>
          <w:rtl/>
        </w:rPr>
        <w:t>היו</w:t>
      </w:r>
      <w:r w:rsidRPr="00D8450C">
        <w:rPr>
          <w:rFonts w:cs="David"/>
          <w:u w:val="single"/>
          <w:rtl/>
        </w:rPr>
        <w:t>"</w:t>
      </w:r>
      <w:r w:rsidRPr="00D8450C">
        <w:rPr>
          <w:rFonts w:cs="David" w:hint="cs"/>
          <w:u w:val="single"/>
          <w:rtl/>
        </w:rPr>
        <w:t xml:space="preserve">ר יריב </w:t>
      </w:r>
      <w:proofErr w:type="spellStart"/>
      <w:r w:rsidRPr="00D8450C">
        <w:rPr>
          <w:rFonts w:cs="David" w:hint="cs"/>
          <w:u w:val="single"/>
          <w:rtl/>
        </w:rPr>
        <w:t>לוין</w:t>
      </w:r>
      <w:proofErr w:type="spellEnd"/>
      <w:r w:rsidRPr="00D8450C">
        <w:rPr>
          <w:rFonts w:cs="David" w:hint="cs"/>
          <w:u w:val="single"/>
          <w:rtl/>
        </w:rPr>
        <w:t>:</w:t>
      </w:r>
    </w:p>
    <w:p w14:paraId="7F90D149" w14:textId="77777777" w:rsidR="00D8450C" w:rsidRPr="00D8450C" w:rsidRDefault="00D8450C" w:rsidP="00D8450C">
      <w:pPr>
        <w:bidi/>
        <w:jc w:val="both"/>
        <w:rPr>
          <w:rFonts w:cs="David" w:hint="cs"/>
          <w:u w:val="single"/>
          <w:rtl/>
        </w:rPr>
      </w:pPr>
    </w:p>
    <w:p w14:paraId="71B9E237" w14:textId="77777777" w:rsidR="00D8450C" w:rsidRPr="00D8450C" w:rsidRDefault="00D8450C" w:rsidP="00D8450C">
      <w:pPr>
        <w:bidi/>
        <w:jc w:val="both"/>
        <w:rPr>
          <w:rFonts w:cs="David" w:hint="cs"/>
          <w:rtl/>
        </w:rPr>
      </w:pPr>
      <w:r w:rsidRPr="00D8450C">
        <w:rPr>
          <w:rFonts w:cs="David" w:hint="cs"/>
          <w:rtl/>
        </w:rPr>
        <w:tab/>
        <w:t>בעניין הצעת החוק של העובדים הזרים הזאת ביקשו ממני לתת פטור מחובת הנחה ולא הסכמתי.</w:t>
      </w:r>
    </w:p>
    <w:p w14:paraId="03284C33" w14:textId="77777777" w:rsidR="00D8450C" w:rsidRPr="00D8450C" w:rsidRDefault="00D8450C" w:rsidP="00D8450C">
      <w:pPr>
        <w:bidi/>
        <w:jc w:val="both"/>
        <w:rPr>
          <w:rFonts w:cs="David" w:hint="cs"/>
          <w:rtl/>
        </w:rPr>
      </w:pPr>
    </w:p>
    <w:p w14:paraId="3BFFE984" w14:textId="77777777" w:rsidR="00D8450C" w:rsidRPr="00D8450C" w:rsidRDefault="00D8450C" w:rsidP="00D8450C">
      <w:pPr>
        <w:bidi/>
        <w:jc w:val="both"/>
        <w:rPr>
          <w:rFonts w:cs="David" w:hint="cs"/>
          <w:rtl/>
        </w:rPr>
      </w:pPr>
      <w:r w:rsidRPr="00D8450C">
        <w:rPr>
          <w:rFonts w:cs="David" w:hint="cs"/>
          <w:u w:val="single"/>
          <w:rtl/>
        </w:rPr>
        <w:t>איל ינון:</w:t>
      </w:r>
    </w:p>
    <w:p w14:paraId="63AE2E24" w14:textId="77777777" w:rsidR="00D8450C" w:rsidRPr="00D8450C" w:rsidRDefault="00D8450C" w:rsidP="00D8450C">
      <w:pPr>
        <w:bidi/>
        <w:jc w:val="both"/>
        <w:rPr>
          <w:rFonts w:cs="David" w:hint="cs"/>
          <w:rtl/>
        </w:rPr>
      </w:pPr>
    </w:p>
    <w:p w14:paraId="2C2D0CF8" w14:textId="77777777" w:rsidR="00D8450C" w:rsidRPr="00D8450C" w:rsidRDefault="00D8450C" w:rsidP="00D8450C">
      <w:pPr>
        <w:bidi/>
        <w:jc w:val="both"/>
        <w:rPr>
          <w:rFonts w:cs="David" w:hint="cs"/>
          <w:rtl/>
        </w:rPr>
      </w:pPr>
      <w:r w:rsidRPr="00D8450C">
        <w:rPr>
          <w:rFonts w:cs="David" w:hint="cs"/>
          <w:rtl/>
        </w:rPr>
        <w:tab/>
        <w:t>היום לאחר נאומים בני דקה יעלה חוק בנק ישראל לקריאה שנייה ושלישית, ושם לכם אין הסתייגות.</w:t>
      </w:r>
    </w:p>
    <w:p w14:paraId="57576387" w14:textId="77777777" w:rsidR="00D8450C" w:rsidRPr="00D8450C" w:rsidRDefault="00D8450C" w:rsidP="00D8450C">
      <w:pPr>
        <w:bidi/>
        <w:jc w:val="both"/>
        <w:rPr>
          <w:rFonts w:cs="David" w:hint="cs"/>
          <w:rtl/>
        </w:rPr>
      </w:pPr>
    </w:p>
    <w:p w14:paraId="4E921F4A" w14:textId="77777777" w:rsidR="00D8450C" w:rsidRPr="00D8450C" w:rsidRDefault="00D8450C" w:rsidP="00D8450C">
      <w:pPr>
        <w:bidi/>
        <w:jc w:val="center"/>
        <w:rPr>
          <w:rFonts w:cs="David" w:hint="cs"/>
          <w:u w:val="single"/>
          <w:rtl/>
        </w:rPr>
      </w:pPr>
      <w:r w:rsidRPr="00D8450C">
        <w:rPr>
          <w:rFonts w:cs="David" w:hint="cs"/>
          <w:u w:val="single"/>
          <w:rtl/>
        </w:rPr>
        <w:t>שלמה מולה:</w:t>
      </w:r>
    </w:p>
    <w:p w14:paraId="56C72D47" w14:textId="77777777" w:rsidR="00D8450C" w:rsidRPr="00D8450C" w:rsidRDefault="00D8450C" w:rsidP="00D8450C">
      <w:pPr>
        <w:bidi/>
        <w:jc w:val="center"/>
        <w:rPr>
          <w:rFonts w:cs="David" w:hint="cs"/>
          <w:rtl/>
        </w:rPr>
      </w:pPr>
    </w:p>
    <w:p w14:paraId="3220DD01" w14:textId="77777777" w:rsidR="00D8450C" w:rsidRPr="00D8450C" w:rsidRDefault="00D8450C" w:rsidP="00D8450C">
      <w:pPr>
        <w:bidi/>
        <w:jc w:val="both"/>
        <w:rPr>
          <w:rFonts w:cs="David" w:hint="cs"/>
          <w:rtl/>
        </w:rPr>
      </w:pPr>
      <w:r w:rsidRPr="00D8450C">
        <w:rPr>
          <w:rFonts w:cs="David" w:hint="cs"/>
          <w:rtl/>
        </w:rPr>
        <w:tab/>
        <w:t xml:space="preserve"> חוק בתי הכנסת עולה?</w:t>
      </w:r>
    </w:p>
    <w:p w14:paraId="31CB2B88" w14:textId="77777777" w:rsidR="00D8450C" w:rsidRPr="00D8450C" w:rsidRDefault="00D8450C" w:rsidP="00D8450C">
      <w:pPr>
        <w:bidi/>
        <w:jc w:val="both"/>
        <w:rPr>
          <w:rFonts w:cs="David" w:hint="cs"/>
          <w:rtl/>
        </w:rPr>
      </w:pPr>
    </w:p>
    <w:p w14:paraId="5A51D4C6" w14:textId="77777777" w:rsidR="00D8450C" w:rsidRPr="00D8450C" w:rsidRDefault="00D8450C" w:rsidP="00D8450C">
      <w:pPr>
        <w:bidi/>
        <w:jc w:val="both"/>
        <w:rPr>
          <w:rFonts w:cs="David" w:hint="cs"/>
          <w:rtl/>
        </w:rPr>
      </w:pPr>
      <w:r w:rsidRPr="00D8450C">
        <w:rPr>
          <w:rFonts w:cs="David" w:hint="cs"/>
          <w:u w:val="single"/>
          <w:rtl/>
        </w:rPr>
        <w:t>איל ינון:</w:t>
      </w:r>
    </w:p>
    <w:p w14:paraId="105C9E01" w14:textId="77777777" w:rsidR="00D8450C" w:rsidRPr="00D8450C" w:rsidRDefault="00D8450C" w:rsidP="00D8450C">
      <w:pPr>
        <w:bidi/>
        <w:jc w:val="both"/>
        <w:rPr>
          <w:rFonts w:cs="David" w:hint="cs"/>
          <w:rtl/>
        </w:rPr>
      </w:pPr>
    </w:p>
    <w:p w14:paraId="4C263952" w14:textId="77777777" w:rsidR="00D8450C" w:rsidRPr="00D8450C" w:rsidRDefault="00D8450C" w:rsidP="00D8450C">
      <w:pPr>
        <w:bidi/>
        <w:jc w:val="both"/>
        <w:rPr>
          <w:rFonts w:cs="David" w:hint="cs"/>
          <w:rtl/>
        </w:rPr>
      </w:pPr>
      <w:r w:rsidRPr="00D8450C">
        <w:rPr>
          <w:rFonts w:cs="David" w:hint="cs"/>
          <w:rtl/>
        </w:rPr>
        <w:tab/>
        <w:t xml:space="preserve"> עלה אתמול בהסכמת קדימה.</w:t>
      </w:r>
    </w:p>
    <w:p w14:paraId="7171D807" w14:textId="77777777" w:rsidR="00D8450C" w:rsidRPr="00D8450C" w:rsidRDefault="00D8450C" w:rsidP="00D8450C">
      <w:pPr>
        <w:bidi/>
        <w:jc w:val="both"/>
        <w:rPr>
          <w:rFonts w:cs="David" w:hint="cs"/>
          <w:rtl/>
        </w:rPr>
      </w:pPr>
    </w:p>
    <w:p w14:paraId="37796B32"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4812314F" w14:textId="77777777" w:rsidR="00D8450C" w:rsidRPr="00D8450C" w:rsidRDefault="00D8450C" w:rsidP="00D8450C">
      <w:pPr>
        <w:bidi/>
        <w:jc w:val="both"/>
        <w:rPr>
          <w:rFonts w:cs="David" w:hint="cs"/>
          <w:rtl/>
        </w:rPr>
      </w:pPr>
    </w:p>
    <w:p w14:paraId="7CFA7CDC" w14:textId="77777777" w:rsidR="00D8450C" w:rsidRPr="00D8450C" w:rsidRDefault="00D8450C" w:rsidP="00D8450C">
      <w:pPr>
        <w:bidi/>
        <w:jc w:val="both"/>
        <w:rPr>
          <w:rFonts w:cs="David" w:hint="cs"/>
          <w:rtl/>
        </w:rPr>
      </w:pPr>
      <w:r w:rsidRPr="00D8450C">
        <w:rPr>
          <w:rFonts w:cs="David" w:hint="cs"/>
          <w:rtl/>
        </w:rPr>
        <w:tab/>
        <w:t xml:space="preserve"> מה זה עלה?</w:t>
      </w:r>
    </w:p>
    <w:p w14:paraId="309509F8" w14:textId="77777777" w:rsidR="00D8450C" w:rsidRPr="00D8450C" w:rsidRDefault="00D8450C" w:rsidP="00D8450C">
      <w:pPr>
        <w:bidi/>
        <w:jc w:val="both"/>
        <w:rPr>
          <w:rFonts w:cs="David" w:hint="cs"/>
          <w:rtl/>
        </w:rPr>
      </w:pPr>
    </w:p>
    <w:p w14:paraId="60AC4748" w14:textId="77777777" w:rsidR="00D8450C" w:rsidRPr="00D8450C" w:rsidRDefault="00D8450C" w:rsidP="00D8450C">
      <w:pPr>
        <w:bidi/>
        <w:jc w:val="both"/>
        <w:rPr>
          <w:rFonts w:cs="David" w:hint="cs"/>
          <w:rtl/>
        </w:rPr>
      </w:pPr>
      <w:r w:rsidRPr="00D8450C">
        <w:rPr>
          <w:rFonts w:cs="David" w:hint="cs"/>
          <w:u w:val="single"/>
          <w:rtl/>
        </w:rPr>
        <w:t>איל ינון:</w:t>
      </w:r>
    </w:p>
    <w:p w14:paraId="4C378D57" w14:textId="77777777" w:rsidR="00D8450C" w:rsidRPr="00D8450C" w:rsidRDefault="00D8450C" w:rsidP="00D8450C">
      <w:pPr>
        <w:bidi/>
        <w:jc w:val="both"/>
        <w:rPr>
          <w:rFonts w:cs="David" w:hint="cs"/>
          <w:rtl/>
        </w:rPr>
      </w:pPr>
    </w:p>
    <w:p w14:paraId="0A3629EF" w14:textId="77777777" w:rsidR="00D8450C" w:rsidRPr="00D8450C" w:rsidRDefault="00D8450C" w:rsidP="00D8450C">
      <w:pPr>
        <w:bidi/>
        <w:jc w:val="both"/>
        <w:rPr>
          <w:rFonts w:cs="David" w:hint="cs"/>
          <w:rtl/>
        </w:rPr>
      </w:pPr>
      <w:r w:rsidRPr="00D8450C">
        <w:rPr>
          <w:rFonts w:cs="David" w:hint="cs"/>
          <w:rtl/>
        </w:rPr>
        <w:tab/>
        <w:t xml:space="preserve"> עלה אתמול בהסכמת יוחנן </w:t>
      </w:r>
      <w:proofErr w:type="spellStart"/>
      <w:r w:rsidRPr="00D8450C">
        <w:rPr>
          <w:rFonts w:cs="David" w:hint="cs"/>
          <w:rtl/>
        </w:rPr>
        <w:t>פלסנר</w:t>
      </w:r>
      <w:proofErr w:type="spellEnd"/>
      <w:r w:rsidRPr="00D8450C">
        <w:rPr>
          <w:rFonts w:cs="David" w:hint="cs"/>
          <w:rtl/>
        </w:rPr>
        <w:t>.</w:t>
      </w:r>
    </w:p>
    <w:p w14:paraId="5AF37BCE" w14:textId="77777777" w:rsidR="00D8450C" w:rsidRPr="00D8450C" w:rsidRDefault="00D8450C" w:rsidP="00D8450C">
      <w:pPr>
        <w:bidi/>
        <w:jc w:val="both"/>
        <w:rPr>
          <w:rFonts w:cs="David" w:hint="cs"/>
          <w:rtl/>
        </w:rPr>
      </w:pPr>
    </w:p>
    <w:p w14:paraId="49E180B3"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6B133E53" w14:textId="77777777" w:rsidR="00D8450C" w:rsidRPr="00D8450C" w:rsidRDefault="00D8450C" w:rsidP="00D8450C">
      <w:pPr>
        <w:bidi/>
        <w:jc w:val="both"/>
        <w:rPr>
          <w:rFonts w:cs="David" w:hint="cs"/>
          <w:rtl/>
        </w:rPr>
      </w:pPr>
    </w:p>
    <w:p w14:paraId="5C4AD430" w14:textId="77777777" w:rsidR="00D8450C" w:rsidRPr="00D8450C" w:rsidRDefault="00D8450C" w:rsidP="00D8450C">
      <w:pPr>
        <w:bidi/>
        <w:jc w:val="both"/>
        <w:rPr>
          <w:rFonts w:cs="David" w:hint="cs"/>
          <w:rtl/>
        </w:rPr>
      </w:pPr>
      <w:r w:rsidRPr="00D8450C">
        <w:rPr>
          <w:rFonts w:cs="David" w:hint="cs"/>
          <w:rtl/>
        </w:rPr>
        <w:tab/>
        <w:t xml:space="preserve"> מה זה עלה?</w:t>
      </w:r>
    </w:p>
    <w:p w14:paraId="3DBB0DC7" w14:textId="77777777" w:rsidR="00D8450C" w:rsidRPr="00D8450C" w:rsidRDefault="00D8450C" w:rsidP="00D8450C">
      <w:pPr>
        <w:bidi/>
        <w:jc w:val="both"/>
        <w:rPr>
          <w:rFonts w:cs="David" w:hint="cs"/>
          <w:rtl/>
        </w:rPr>
      </w:pPr>
    </w:p>
    <w:p w14:paraId="4C0C6B0D" w14:textId="77777777" w:rsidR="00D8450C" w:rsidRPr="00D8450C" w:rsidRDefault="00D8450C" w:rsidP="00D8450C">
      <w:pPr>
        <w:bidi/>
        <w:jc w:val="both"/>
        <w:rPr>
          <w:rFonts w:cs="David" w:hint="cs"/>
          <w:u w:val="single"/>
          <w:rtl/>
        </w:rPr>
      </w:pPr>
      <w:r w:rsidRPr="00D8450C">
        <w:rPr>
          <w:rFonts w:cs="David" w:hint="cs"/>
          <w:u w:val="single"/>
          <w:rtl/>
        </w:rPr>
        <w:t>רחל אדטו:</w:t>
      </w:r>
    </w:p>
    <w:p w14:paraId="1373B0CF" w14:textId="77777777" w:rsidR="00D8450C" w:rsidRPr="00D8450C" w:rsidRDefault="00D8450C" w:rsidP="00D8450C">
      <w:pPr>
        <w:bidi/>
        <w:jc w:val="both"/>
        <w:rPr>
          <w:rFonts w:cs="David" w:hint="cs"/>
          <w:rtl/>
        </w:rPr>
      </w:pPr>
    </w:p>
    <w:p w14:paraId="5852BBEE" w14:textId="77777777" w:rsidR="00D8450C" w:rsidRPr="00D8450C" w:rsidRDefault="00D8450C" w:rsidP="00D8450C">
      <w:pPr>
        <w:bidi/>
        <w:jc w:val="both"/>
        <w:rPr>
          <w:rFonts w:cs="David" w:hint="cs"/>
          <w:rtl/>
        </w:rPr>
      </w:pPr>
      <w:r w:rsidRPr="00D8450C">
        <w:rPr>
          <w:rFonts w:cs="David" w:hint="cs"/>
          <w:rtl/>
        </w:rPr>
        <w:tab/>
        <w:t xml:space="preserve"> אתמול בלילה הצביעו עבורו.</w:t>
      </w:r>
    </w:p>
    <w:p w14:paraId="79008548" w14:textId="77777777" w:rsidR="00D8450C" w:rsidRPr="00D8450C" w:rsidRDefault="00D8450C" w:rsidP="00D8450C">
      <w:pPr>
        <w:bidi/>
        <w:jc w:val="both"/>
        <w:rPr>
          <w:rFonts w:cs="David" w:hint="cs"/>
          <w:rtl/>
        </w:rPr>
      </w:pPr>
    </w:p>
    <w:p w14:paraId="2406039C" w14:textId="77777777" w:rsidR="00D8450C" w:rsidRPr="00D8450C" w:rsidRDefault="00D8450C" w:rsidP="00D8450C">
      <w:pPr>
        <w:bidi/>
        <w:jc w:val="both"/>
        <w:rPr>
          <w:rFonts w:cs="David" w:hint="cs"/>
          <w:u w:val="single"/>
          <w:rtl/>
        </w:rPr>
      </w:pPr>
      <w:r w:rsidRPr="00D8450C">
        <w:rPr>
          <w:rFonts w:cs="David" w:hint="cs"/>
          <w:u w:val="single"/>
          <w:rtl/>
        </w:rPr>
        <w:t>לימור ברמן:</w:t>
      </w:r>
    </w:p>
    <w:p w14:paraId="15C5333E" w14:textId="77777777" w:rsidR="00D8450C" w:rsidRPr="00D8450C" w:rsidRDefault="00D8450C" w:rsidP="00D8450C">
      <w:pPr>
        <w:bidi/>
        <w:jc w:val="both"/>
        <w:rPr>
          <w:rFonts w:cs="David" w:hint="cs"/>
          <w:rtl/>
        </w:rPr>
      </w:pPr>
    </w:p>
    <w:p w14:paraId="494B9482" w14:textId="77777777" w:rsidR="00D8450C" w:rsidRPr="00D8450C" w:rsidRDefault="00D8450C" w:rsidP="00D8450C">
      <w:pPr>
        <w:bidi/>
        <w:jc w:val="both"/>
        <w:rPr>
          <w:rFonts w:cs="David" w:hint="cs"/>
          <w:rtl/>
        </w:rPr>
      </w:pPr>
      <w:r w:rsidRPr="00D8450C">
        <w:rPr>
          <w:rFonts w:cs="David" w:hint="cs"/>
          <w:rtl/>
        </w:rPr>
        <w:tab/>
        <w:t xml:space="preserve">התנגדנו להצעה, והבנו שחבר הכנסת </w:t>
      </w:r>
      <w:proofErr w:type="spellStart"/>
      <w:r w:rsidRPr="00D8450C">
        <w:rPr>
          <w:rFonts w:cs="David" w:hint="cs"/>
          <w:rtl/>
        </w:rPr>
        <w:t>פלסנר</w:t>
      </w:r>
      <w:proofErr w:type="spellEnd"/>
      <w:r w:rsidRPr="00D8450C">
        <w:rPr>
          <w:rFonts w:cs="David" w:hint="cs"/>
          <w:rtl/>
        </w:rPr>
        <w:t xml:space="preserve"> נתן להם להעלות את ההצעה בלילה. הם הסירו אותה, וביקשו שוב להעלות אותה.</w:t>
      </w:r>
    </w:p>
    <w:p w14:paraId="738D27E6" w14:textId="77777777" w:rsidR="00D8450C" w:rsidRPr="00D8450C" w:rsidRDefault="00D8450C" w:rsidP="00D8450C">
      <w:pPr>
        <w:bidi/>
        <w:jc w:val="both"/>
        <w:rPr>
          <w:rFonts w:cs="David" w:hint="cs"/>
          <w:rtl/>
        </w:rPr>
      </w:pPr>
    </w:p>
    <w:p w14:paraId="0940993F"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0E43AE93" w14:textId="77777777" w:rsidR="00D8450C" w:rsidRPr="00D8450C" w:rsidRDefault="00D8450C" w:rsidP="00D8450C">
      <w:pPr>
        <w:bidi/>
        <w:jc w:val="both"/>
        <w:rPr>
          <w:rFonts w:cs="David" w:hint="cs"/>
          <w:rtl/>
        </w:rPr>
      </w:pPr>
    </w:p>
    <w:p w14:paraId="558D0914" w14:textId="77777777" w:rsidR="00D8450C" w:rsidRPr="00D8450C" w:rsidRDefault="00D8450C" w:rsidP="00D8450C">
      <w:pPr>
        <w:bidi/>
        <w:jc w:val="both"/>
        <w:rPr>
          <w:rFonts w:cs="David" w:hint="cs"/>
          <w:rtl/>
        </w:rPr>
      </w:pPr>
      <w:r w:rsidRPr="00D8450C">
        <w:rPr>
          <w:rFonts w:cs="David" w:hint="cs"/>
          <w:rtl/>
        </w:rPr>
        <w:tab/>
        <w:t xml:space="preserve"> זה כבר </w:t>
      </w:r>
      <w:proofErr w:type="spellStart"/>
      <w:r w:rsidRPr="00D8450C">
        <w:rPr>
          <w:rFonts w:cs="David" w:hint="cs"/>
          <w:rtl/>
        </w:rPr>
        <w:t>הוצבע</w:t>
      </w:r>
      <w:proofErr w:type="spellEnd"/>
      <w:r w:rsidRPr="00D8450C">
        <w:rPr>
          <w:rFonts w:cs="David" w:hint="cs"/>
          <w:rtl/>
        </w:rPr>
        <w:t>?</w:t>
      </w:r>
    </w:p>
    <w:p w14:paraId="1EA22FA4" w14:textId="77777777" w:rsidR="00D8450C" w:rsidRPr="00D8450C" w:rsidRDefault="00D8450C" w:rsidP="00D8450C">
      <w:pPr>
        <w:bidi/>
        <w:jc w:val="both"/>
        <w:rPr>
          <w:rFonts w:cs="David" w:hint="cs"/>
          <w:rtl/>
        </w:rPr>
      </w:pPr>
    </w:p>
    <w:p w14:paraId="4F0A6538" w14:textId="77777777" w:rsidR="00D8450C" w:rsidRPr="00D8450C" w:rsidRDefault="00D8450C" w:rsidP="00D8450C">
      <w:pPr>
        <w:bidi/>
        <w:jc w:val="both"/>
        <w:rPr>
          <w:rFonts w:cs="David" w:hint="cs"/>
          <w:u w:val="single"/>
          <w:rtl/>
        </w:rPr>
      </w:pPr>
      <w:r w:rsidRPr="00D8450C">
        <w:rPr>
          <w:rFonts w:cs="David" w:hint="cs"/>
          <w:u w:val="single"/>
          <w:rtl/>
        </w:rPr>
        <w:t>רחל אדטו:</w:t>
      </w:r>
    </w:p>
    <w:p w14:paraId="5CD9E97D" w14:textId="77777777" w:rsidR="00D8450C" w:rsidRPr="00D8450C" w:rsidRDefault="00D8450C" w:rsidP="00D8450C">
      <w:pPr>
        <w:bidi/>
        <w:jc w:val="both"/>
        <w:rPr>
          <w:rFonts w:cs="David" w:hint="cs"/>
          <w:rtl/>
        </w:rPr>
      </w:pPr>
    </w:p>
    <w:p w14:paraId="2EDF3994" w14:textId="77777777" w:rsidR="00D8450C" w:rsidRPr="00D8450C" w:rsidRDefault="00D8450C" w:rsidP="00D8450C">
      <w:pPr>
        <w:bidi/>
        <w:jc w:val="both"/>
        <w:rPr>
          <w:rFonts w:cs="David" w:hint="cs"/>
          <w:rtl/>
        </w:rPr>
      </w:pPr>
      <w:r w:rsidRPr="00D8450C">
        <w:rPr>
          <w:rFonts w:cs="David" w:hint="cs"/>
          <w:rtl/>
        </w:rPr>
        <w:tab/>
        <w:t xml:space="preserve"> </w:t>
      </w:r>
      <w:proofErr w:type="spellStart"/>
      <w:r w:rsidRPr="00D8450C">
        <w:rPr>
          <w:rFonts w:cs="David" w:hint="cs"/>
          <w:rtl/>
        </w:rPr>
        <w:t>הוצבע</w:t>
      </w:r>
      <w:proofErr w:type="spellEnd"/>
      <w:r w:rsidRPr="00D8450C">
        <w:rPr>
          <w:rFonts w:cs="David" w:hint="cs"/>
          <w:rtl/>
        </w:rPr>
        <w:t xml:space="preserve"> אתמול בלילה.</w:t>
      </w:r>
    </w:p>
    <w:p w14:paraId="44B09C16" w14:textId="77777777" w:rsidR="00D8450C" w:rsidRPr="00D8450C" w:rsidRDefault="00D8450C" w:rsidP="00D8450C">
      <w:pPr>
        <w:bidi/>
        <w:jc w:val="both"/>
        <w:rPr>
          <w:rFonts w:cs="David" w:hint="cs"/>
          <w:rtl/>
        </w:rPr>
      </w:pPr>
    </w:p>
    <w:p w14:paraId="4660D01C" w14:textId="77777777" w:rsidR="00D8450C" w:rsidRPr="00D8450C" w:rsidRDefault="00D8450C" w:rsidP="00D8450C">
      <w:pPr>
        <w:bidi/>
        <w:jc w:val="both"/>
        <w:rPr>
          <w:rFonts w:cs="David" w:hint="cs"/>
          <w:rtl/>
        </w:rPr>
      </w:pPr>
      <w:r w:rsidRPr="00D8450C">
        <w:rPr>
          <w:rFonts w:cs="David" w:hint="cs"/>
          <w:u w:val="single"/>
          <w:rtl/>
        </w:rPr>
        <w:t>איל ינון:</w:t>
      </w:r>
    </w:p>
    <w:p w14:paraId="0B1C8D07" w14:textId="77777777" w:rsidR="00D8450C" w:rsidRPr="00D8450C" w:rsidRDefault="00D8450C" w:rsidP="00D8450C">
      <w:pPr>
        <w:bidi/>
        <w:jc w:val="both"/>
        <w:rPr>
          <w:rFonts w:cs="David" w:hint="cs"/>
          <w:rtl/>
        </w:rPr>
      </w:pPr>
    </w:p>
    <w:p w14:paraId="615B0AA0" w14:textId="77777777" w:rsidR="00D8450C" w:rsidRPr="00D8450C" w:rsidRDefault="00D8450C" w:rsidP="00D8450C">
      <w:pPr>
        <w:bidi/>
        <w:jc w:val="both"/>
        <w:rPr>
          <w:rFonts w:cs="David" w:hint="cs"/>
          <w:rtl/>
        </w:rPr>
      </w:pPr>
      <w:r w:rsidRPr="00D8450C">
        <w:rPr>
          <w:rFonts w:cs="David" w:hint="cs"/>
          <w:rtl/>
        </w:rPr>
        <w:tab/>
        <w:t xml:space="preserve"> בהסכמתכם. פטור מארנונה לבתי כנסת.</w:t>
      </w:r>
    </w:p>
    <w:p w14:paraId="7CB38818" w14:textId="77777777" w:rsidR="00D8450C" w:rsidRPr="00D8450C" w:rsidRDefault="00D8450C" w:rsidP="00D8450C">
      <w:pPr>
        <w:bidi/>
        <w:jc w:val="both"/>
        <w:rPr>
          <w:rFonts w:cs="David" w:hint="cs"/>
          <w:rtl/>
        </w:rPr>
      </w:pPr>
    </w:p>
    <w:p w14:paraId="0E78F71C"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51ACA059" w14:textId="77777777" w:rsidR="00D8450C" w:rsidRPr="00D8450C" w:rsidRDefault="00D8450C" w:rsidP="00D8450C">
      <w:pPr>
        <w:bidi/>
        <w:jc w:val="both"/>
        <w:rPr>
          <w:rFonts w:cs="David" w:hint="cs"/>
          <w:rtl/>
        </w:rPr>
      </w:pPr>
    </w:p>
    <w:p w14:paraId="6690527E" w14:textId="77777777" w:rsidR="00D8450C" w:rsidRPr="00D8450C" w:rsidRDefault="00D8450C" w:rsidP="00D8450C">
      <w:pPr>
        <w:bidi/>
        <w:jc w:val="both"/>
        <w:rPr>
          <w:rFonts w:cs="David" w:hint="cs"/>
          <w:rtl/>
        </w:rPr>
      </w:pPr>
      <w:r w:rsidRPr="00D8450C">
        <w:rPr>
          <w:rFonts w:cs="David" w:hint="cs"/>
          <w:rtl/>
        </w:rPr>
        <w:tab/>
        <w:t xml:space="preserve"> זה עולה מחר לקריאה שנייה ושלישית?</w:t>
      </w:r>
    </w:p>
    <w:p w14:paraId="49B995A6" w14:textId="77777777" w:rsidR="00D8450C" w:rsidRPr="00D8450C" w:rsidRDefault="00D8450C" w:rsidP="00D8450C">
      <w:pPr>
        <w:bidi/>
        <w:jc w:val="both"/>
        <w:rPr>
          <w:rFonts w:cs="David" w:hint="cs"/>
          <w:rtl/>
        </w:rPr>
      </w:pPr>
    </w:p>
    <w:p w14:paraId="6FAECE07" w14:textId="77777777" w:rsidR="00D8450C" w:rsidRPr="00D8450C" w:rsidRDefault="00D8450C" w:rsidP="00D8450C">
      <w:pPr>
        <w:bidi/>
        <w:jc w:val="both"/>
        <w:rPr>
          <w:rFonts w:cs="David" w:hint="cs"/>
          <w:rtl/>
        </w:rPr>
      </w:pPr>
      <w:r w:rsidRPr="00D8450C">
        <w:rPr>
          <w:rFonts w:cs="David" w:hint="cs"/>
          <w:u w:val="single"/>
          <w:rtl/>
        </w:rPr>
        <w:t>איל ינון:</w:t>
      </w:r>
    </w:p>
    <w:p w14:paraId="2022E2BF" w14:textId="77777777" w:rsidR="00D8450C" w:rsidRPr="00D8450C" w:rsidRDefault="00D8450C" w:rsidP="00D8450C">
      <w:pPr>
        <w:bidi/>
        <w:jc w:val="both"/>
        <w:rPr>
          <w:rFonts w:cs="David" w:hint="cs"/>
          <w:rtl/>
        </w:rPr>
      </w:pPr>
    </w:p>
    <w:p w14:paraId="75618B21" w14:textId="77777777" w:rsidR="00D8450C" w:rsidRPr="00D8450C" w:rsidRDefault="00D8450C" w:rsidP="00D8450C">
      <w:pPr>
        <w:bidi/>
        <w:jc w:val="both"/>
        <w:rPr>
          <w:rFonts w:cs="David" w:hint="cs"/>
          <w:rtl/>
        </w:rPr>
      </w:pPr>
      <w:r w:rsidRPr="00D8450C">
        <w:rPr>
          <w:rFonts w:cs="David" w:hint="cs"/>
          <w:rtl/>
        </w:rPr>
        <w:tab/>
        <w:t xml:space="preserve"> לא, לא. זה צריך לעבור לוועדת כספים ולהיות מאושר שם לשנייה ושלישית. אנחנו עוד לא בשלב הזה. </w:t>
      </w:r>
    </w:p>
    <w:p w14:paraId="3A2377B6" w14:textId="77777777" w:rsidR="00D8450C" w:rsidRPr="00D8450C" w:rsidRDefault="00D8450C" w:rsidP="00D8450C">
      <w:pPr>
        <w:bidi/>
        <w:jc w:val="both"/>
        <w:rPr>
          <w:rFonts w:cs="David" w:hint="cs"/>
          <w:rtl/>
        </w:rPr>
      </w:pPr>
    </w:p>
    <w:p w14:paraId="7DB44B5E"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08BC5594" w14:textId="77777777" w:rsidR="00D8450C" w:rsidRPr="00D8450C" w:rsidRDefault="00D8450C" w:rsidP="00D8450C">
      <w:pPr>
        <w:bidi/>
        <w:jc w:val="both"/>
        <w:rPr>
          <w:rFonts w:cs="David" w:hint="cs"/>
          <w:rtl/>
        </w:rPr>
      </w:pPr>
    </w:p>
    <w:p w14:paraId="3C2BCF21" w14:textId="77777777" w:rsidR="00D8450C" w:rsidRPr="00D8450C" w:rsidRDefault="00D8450C" w:rsidP="00D8450C">
      <w:pPr>
        <w:bidi/>
        <w:jc w:val="both"/>
        <w:rPr>
          <w:rFonts w:cs="David" w:hint="cs"/>
          <w:rtl/>
        </w:rPr>
      </w:pPr>
      <w:r w:rsidRPr="00D8450C">
        <w:rPr>
          <w:rFonts w:cs="David" w:hint="cs"/>
          <w:rtl/>
        </w:rPr>
        <w:tab/>
        <w:t xml:space="preserve"> הבנתי שהיום יש דיון.</w:t>
      </w:r>
    </w:p>
    <w:p w14:paraId="77B5FFF3" w14:textId="77777777" w:rsidR="00D8450C" w:rsidRPr="00D8450C" w:rsidRDefault="00D8450C" w:rsidP="00D8450C">
      <w:pPr>
        <w:bidi/>
        <w:jc w:val="both"/>
        <w:rPr>
          <w:rFonts w:cs="David" w:hint="cs"/>
          <w:rtl/>
        </w:rPr>
      </w:pPr>
    </w:p>
    <w:p w14:paraId="1C28FAC0" w14:textId="77777777" w:rsidR="00D8450C" w:rsidRPr="00D8450C" w:rsidRDefault="00D8450C" w:rsidP="00D8450C">
      <w:pPr>
        <w:bidi/>
        <w:jc w:val="both"/>
        <w:rPr>
          <w:rFonts w:cs="David" w:hint="cs"/>
          <w:rtl/>
        </w:rPr>
      </w:pPr>
      <w:r w:rsidRPr="00D8450C">
        <w:rPr>
          <w:rFonts w:cs="David" w:hint="cs"/>
          <w:u w:val="single"/>
          <w:rtl/>
        </w:rPr>
        <w:t>איל ינון:</w:t>
      </w:r>
    </w:p>
    <w:p w14:paraId="6B2859C2" w14:textId="77777777" w:rsidR="00D8450C" w:rsidRPr="00D8450C" w:rsidRDefault="00D8450C" w:rsidP="00D8450C">
      <w:pPr>
        <w:bidi/>
        <w:jc w:val="both"/>
        <w:rPr>
          <w:rFonts w:cs="David" w:hint="cs"/>
          <w:rtl/>
        </w:rPr>
      </w:pPr>
    </w:p>
    <w:p w14:paraId="060868A8" w14:textId="77777777" w:rsidR="00D8450C" w:rsidRPr="00D8450C" w:rsidRDefault="00D8450C" w:rsidP="00D8450C">
      <w:pPr>
        <w:bidi/>
        <w:jc w:val="both"/>
        <w:rPr>
          <w:rFonts w:cs="David" w:hint="cs"/>
          <w:rtl/>
        </w:rPr>
      </w:pPr>
      <w:r w:rsidRPr="00D8450C">
        <w:rPr>
          <w:rFonts w:cs="David" w:hint="cs"/>
          <w:rtl/>
        </w:rPr>
        <w:tab/>
        <w:t xml:space="preserve"> יש היתכנות כזאת.</w:t>
      </w:r>
    </w:p>
    <w:p w14:paraId="0BA3AE34" w14:textId="77777777" w:rsidR="00D8450C" w:rsidRPr="00D8450C" w:rsidRDefault="00D8450C" w:rsidP="00D8450C">
      <w:pPr>
        <w:bidi/>
        <w:jc w:val="both"/>
        <w:rPr>
          <w:rFonts w:cs="David" w:hint="cs"/>
          <w:rtl/>
        </w:rPr>
      </w:pPr>
    </w:p>
    <w:p w14:paraId="215ECB12" w14:textId="77777777" w:rsidR="00D8450C" w:rsidRPr="00D8450C" w:rsidRDefault="00D8450C" w:rsidP="00D8450C">
      <w:pPr>
        <w:bidi/>
        <w:jc w:val="both"/>
        <w:rPr>
          <w:rFonts w:cs="David" w:hint="cs"/>
          <w:u w:val="single"/>
          <w:rtl/>
        </w:rPr>
      </w:pPr>
      <w:r w:rsidRPr="00D8450C">
        <w:rPr>
          <w:rFonts w:cs="David" w:hint="cs"/>
          <w:u w:val="single"/>
          <w:rtl/>
        </w:rPr>
        <w:t>היו</w:t>
      </w:r>
      <w:r w:rsidRPr="00D8450C">
        <w:rPr>
          <w:rFonts w:cs="David"/>
          <w:u w:val="single"/>
          <w:rtl/>
        </w:rPr>
        <w:t>"</w:t>
      </w:r>
      <w:r w:rsidRPr="00D8450C">
        <w:rPr>
          <w:rFonts w:cs="David" w:hint="cs"/>
          <w:u w:val="single"/>
          <w:rtl/>
        </w:rPr>
        <w:t xml:space="preserve">ר יריב </w:t>
      </w:r>
      <w:proofErr w:type="spellStart"/>
      <w:r w:rsidRPr="00D8450C">
        <w:rPr>
          <w:rFonts w:cs="David" w:hint="cs"/>
          <w:u w:val="single"/>
          <w:rtl/>
        </w:rPr>
        <w:t>לוין</w:t>
      </w:r>
      <w:proofErr w:type="spellEnd"/>
      <w:r w:rsidRPr="00D8450C">
        <w:rPr>
          <w:rFonts w:cs="David" w:hint="cs"/>
          <w:u w:val="single"/>
          <w:rtl/>
        </w:rPr>
        <w:t>:</w:t>
      </w:r>
    </w:p>
    <w:p w14:paraId="4CA144A2" w14:textId="77777777" w:rsidR="00D8450C" w:rsidRPr="00D8450C" w:rsidRDefault="00D8450C" w:rsidP="00D8450C">
      <w:pPr>
        <w:bidi/>
        <w:jc w:val="both"/>
        <w:rPr>
          <w:rFonts w:cs="David" w:hint="cs"/>
          <w:u w:val="single"/>
          <w:rtl/>
        </w:rPr>
      </w:pPr>
    </w:p>
    <w:p w14:paraId="61D2E58C" w14:textId="77777777" w:rsidR="00D8450C" w:rsidRPr="00D8450C" w:rsidRDefault="00D8450C" w:rsidP="00D8450C">
      <w:pPr>
        <w:bidi/>
        <w:jc w:val="both"/>
        <w:rPr>
          <w:rFonts w:cs="David" w:hint="cs"/>
          <w:rtl/>
        </w:rPr>
      </w:pPr>
      <w:r w:rsidRPr="00D8450C">
        <w:rPr>
          <w:rFonts w:cs="David" w:hint="cs"/>
          <w:rtl/>
        </w:rPr>
        <w:tab/>
        <w:t xml:space="preserve"> ייתכן שנידרש לגבי חלק מהחוקים האלה לקבוע את הוועדה שתדון בהם במידה שיעלו במליאה כל מיני אפשרויות. לכן בהחלט ייתכן שנידרש לקיים ישיבה. נשתדל לקיים אותה ככל האפשר על כל החוקים יחד. </w:t>
      </w:r>
    </w:p>
    <w:p w14:paraId="72BD1EDF" w14:textId="77777777" w:rsidR="00D8450C" w:rsidRPr="00D8450C" w:rsidRDefault="00D8450C" w:rsidP="00D8450C">
      <w:pPr>
        <w:bidi/>
        <w:jc w:val="both"/>
        <w:rPr>
          <w:rFonts w:cs="David" w:hint="cs"/>
          <w:rtl/>
        </w:rPr>
      </w:pPr>
    </w:p>
    <w:p w14:paraId="5C564A3F" w14:textId="77777777" w:rsidR="00D8450C" w:rsidRPr="00D8450C" w:rsidRDefault="00D8450C" w:rsidP="00D8450C">
      <w:pPr>
        <w:bidi/>
        <w:jc w:val="both"/>
        <w:rPr>
          <w:rFonts w:cs="David" w:hint="cs"/>
          <w:u w:val="single"/>
          <w:rtl/>
        </w:rPr>
      </w:pPr>
      <w:r w:rsidRPr="00D8450C">
        <w:rPr>
          <w:rFonts w:cs="David" w:hint="cs"/>
          <w:u w:val="single"/>
          <w:rtl/>
        </w:rPr>
        <w:t>שלמה מולה:</w:t>
      </w:r>
    </w:p>
    <w:p w14:paraId="756B28D4" w14:textId="77777777" w:rsidR="00D8450C" w:rsidRPr="00D8450C" w:rsidRDefault="00D8450C" w:rsidP="00D8450C">
      <w:pPr>
        <w:bidi/>
        <w:jc w:val="both"/>
        <w:rPr>
          <w:rFonts w:cs="David" w:hint="cs"/>
          <w:rtl/>
        </w:rPr>
      </w:pPr>
    </w:p>
    <w:p w14:paraId="2B0A33F8" w14:textId="77777777" w:rsidR="00D8450C" w:rsidRPr="00D8450C" w:rsidRDefault="00D8450C" w:rsidP="00D8450C">
      <w:pPr>
        <w:bidi/>
        <w:jc w:val="both"/>
        <w:rPr>
          <w:rFonts w:cs="David" w:hint="cs"/>
          <w:rtl/>
        </w:rPr>
      </w:pPr>
      <w:r w:rsidRPr="00D8450C">
        <w:rPr>
          <w:rFonts w:cs="David" w:hint="cs"/>
          <w:rtl/>
        </w:rPr>
        <w:tab/>
        <w:t xml:space="preserve"> מחר או היום?</w:t>
      </w:r>
    </w:p>
    <w:p w14:paraId="41787AC0" w14:textId="77777777" w:rsidR="00D8450C" w:rsidRPr="00D8450C" w:rsidRDefault="00D8450C" w:rsidP="00D8450C">
      <w:pPr>
        <w:bidi/>
        <w:jc w:val="both"/>
        <w:rPr>
          <w:rFonts w:cs="David" w:hint="cs"/>
          <w:rtl/>
        </w:rPr>
      </w:pPr>
    </w:p>
    <w:p w14:paraId="4609E06E" w14:textId="77777777" w:rsidR="00D8450C" w:rsidRPr="00D8450C" w:rsidRDefault="00D8450C" w:rsidP="00D8450C">
      <w:pPr>
        <w:bidi/>
        <w:jc w:val="both"/>
        <w:rPr>
          <w:rFonts w:cs="David"/>
          <w:u w:val="single"/>
        </w:rPr>
      </w:pPr>
      <w:r w:rsidRPr="00D8450C">
        <w:rPr>
          <w:rFonts w:cs="David" w:hint="cs"/>
          <w:u w:val="single"/>
          <w:rtl/>
        </w:rPr>
        <w:t xml:space="preserve">היו"ר יריב </w:t>
      </w:r>
      <w:proofErr w:type="spellStart"/>
      <w:r w:rsidRPr="00D8450C">
        <w:rPr>
          <w:rFonts w:cs="David" w:hint="cs"/>
          <w:u w:val="single"/>
          <w:rtl/>
        </w:rPr>
        <w:t>לוין</w:t>
      </w:r>
      <w:proofErr w:type="spellEnd"/>
      <w:r w:rsidRPr="00D8450C">
        <w:rPr>
          <w:rFonts w:cs="David" w:hint="cs"/>
          <w:u w:val="single"/>
          <w:rtl/>
        </w:rPr>
        <w:t>:</w:t>
      </w:r>
    </w:p>
    <w:p w14:paraId="03F3BD26" w14:textId="77777777" w:rsidR="00D8450C" w:rsidRPr="00D8450C" w:rsidRDefault="00D8450C" w:rsidP="00D8450C">
      <w:pPr>
        <w:bidi/>
        <w:jc w:val="both"/>
        <w:rPr>
          <w:rFonts w:cs="David" w:hint="cs"/>
          <w:u w:val="single"/>
          <w:rtl/>
        </w:rPr>
      </w:pPr>
    </w:p>
    <w:p w14:paraId="38ABFE79" w14:textId="77777777" w:rsidR="00D8450C" w:rsidRPr="00D8450C" w:rsidRDefault="00D8450C" w:rsidP="00D8450C">
      <w:pPr>
        <w:bidi/>
        <w:jc w:val="both"/>
        <w:rPr>
          <w:rFonts w:cs="David" w:hint="cs"/>
          <w:rtl/>
        </w:rPr>
      </w:pPr>
      <w:r w:rsidRPr="00D8450C">
        <w:rPr>
          <w:rFonts w:cs="David" w:hint="cs"/>
          <w:rtl/>
        </w:rPr>
        <w:tab/>
        <w:t>מחר או ביום חמישי בבוקר. תלוי לאן נגיע עם זה. זה תלוי בכם, לא בי. אני מפנה את תשומת הלב שלכם שייתכן שאנחנו נידרש לקיים ישיבה כזאת גם בהתראה די קצרה כדי שאפשר יהיה לקבוע ועדות, והעסק הזה לא ייתקע. תודה רבה, הישיבה נעולה.</w:t>
      </w:r>
    </w:p>
    <w:p w14:paraId="394E2D1E" w14:textId="77777777" w:rsidR="00D8450C" w:rsidRPr="00D8450C" w:rsidRDefault="00D8450C" w:rsidP="00D8450C">
      <w:pPr>
        <w:bidi/>
        <w:jc w:val="both"/>
        <w:rPr>
          <w:rFonts w:cs="David" w:hint="cs"/>
          <w:rtl/>
        </w:rPr>
      </w:pPr>
    </w:p>
    <w:p w14:paraId="0725A47B" w14:textId="77777777" w:rsidR="00D8450C" w:rsidRPr="00D8450C" w:rsidRDefault="00D8450C" w:rsidP="00D8450C">
      <w:pPr>
        <w:bidi/>
        <w:jc w:val="both"/>
        <w:rPr>
          <w:rFonts w:cs="David" w:hint="cs"/>
          <w:rtl/>
        </w:rPr>
      </w:pPr>
    </w:p>
    <w:p w14:paraId="4A23A839" w14:textId="77777777" w:rsidR="00D8450C" w:rsidRPr="00D8450C" w:rsidRDefault="00D8450C" w:rsidP="00D8450C">
      <w:pPr>
        <w:bidi/>
        <w:jc w:val="both"/>
        <w:rPr>
          <w:rFonts w:cs="David" w:hint="cs"/>
          <w:b/>
          <w:bCs/>
          <w:u w:val="single"/>
          <w:rtl/>
        </w:rPr>
      </w:pPr>
      <w:r w:rsidRPr="00D8450C">
        <w:rPr>
          <w:rFonts w:cs="David" w:hint="cs"/>
          <w:b/>
          <w:bCs/>
          <w:u w:val="single"/>
          <w:rtl/>
        </w:rPr>
        <w:t>הישיבה ננעלה ב-12:15</w:t>
      </w:r>
    </w:p>
    <w:p w14:paraId="54F96C9F" w14:textId="77777777" w:rsidR="00552A80" w:rsidRPr="00D8450C" w:rsidRDefault="00552A80" w:rsidP="00D8450C">
      <w:pPr>
        <w:bidi/>
        <w:jc w:val="both"/>
        <w:rPr>
          <w:rFonts w:cs="David"/>
        </w:rPr>
      </w:pPr>
    </w:p>
    <w:p w14:paraId="7FC8E866" w14:textId="77777777" w:rsidR="00D8450C" w:rsidRPr="00D8450C" w:rsidRDefault="00D8450C" w:rsidP="00D8450C">
      <w:pPr>
        <w:jc w:val="both"/>
        <w:rPr>
          <w:rFonts w:cs="David"/>
        </w:rPr>
      </w:pPr>
    </w:p>
    <w:sectPr w:rsidR="00D8450C" w:rsidRPr="00D8450C" w:rsidSect="00D8450C">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9C27B" w14:textId="77777777" w:rsidR="00D8450C" w:rsidRDefault="00D8450C">
      <w:r>
        <w:separator/>
      </w:r>
    </w:p>
  </w:endnote>
  <w:endnote w:type="continuationSeparator" w:id="0">
    <w:p w14:paraId="2C539415" w14:textId="77777777" w:rsidR="00D8450C" w:rsidRDefault="00D8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8CAF" w14:textId="77777777" w:rsidR="00D8450C" w:rsidRDefault="00D8450C">
      <w:r>
        <w:separator/>
      </w:r>
    </w:p>
  </w:footnote>
  <w:footnote w:type="continuationSeparator" w:id="0">
    <w:p w14:paraId="58C8D81B" w14:textId="77777777" w:rsidR="00D8450C" w:rsidRDefault="00D84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671C" w14:textId="77777777" w:rsidR="00D8450C" w:rsidRDefault="00D8450C" w:rsidP="00D8450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2BC8481" w14:textId="77777777" w:rsidR="00D8450C" w:rsidRDefault="00D8450C">
    <w:pPr>
      <w:pStyle w:val="Header"/>
      <w:ind w:right="360"/>
      <w:jc w:val="both"/>
      <w:rPr>
        <w:rtl/>
      </w:rPr>
    </w:pPr>
  </w:p>
  <w:p w14:paraId="1533E87C" w14:textId="77777777" w:rsidR="00D8450C" w:rsidRDefault="00D8450C"/>
  <w:p w14:paraId="036AA98E" w14:textId="77777777" w:rsidR="00D8450C" w:rsidRDefault="00D8450C"/>
  <w:p w14:paraId="2DF76229" w14:textId="77777777" w:rsidR="00D8450C" w:rsidRDefault="00D8450C"/>
  <w:p w14:paraId="067D93DE" w14:textId="77777777" w:rsidR="00D8450C" w:rsidRDefault="00D8450C"/>
  <w:p w14:paraId="1A9E5E61" w14:textId="77777777" w:rsidR="00D8450C" w:rsidRDefault="00D8450C"/>
  <w:p w14:paraId="48976197" w14:textId="77777777" w:rsidR="00D8450C" w:rsidRDefault="00D8450C"/>
  <w:p w14:paraId="7287BA17" w14:textId="77777777" w:rsidR="00D8450C" w:rsidRDefault="00D8450C"/>
  <w:p w14:paraId="5BFAF532" w14:textId="77777777" w:rsidR="00D8450C" w:rsidRDefault="00D8450C"/>
  <w:p w14:paraId="459D6E48" w14:textId="77777777" w:rsidR="00D8450C" w:rsidRDefault="00D845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1A49B" w14:textId="77777777" w:rsidR="00D8450C" w:rsidRDefault="00D8450C" w:rsidP="00D8450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14:paraId="3044BA35" w14:textId="77777777" w:rsidR="00D8450C" w:rsidRDefault="00D8450C">
    <w:pPr>
      <w:pStyle w:val="Header"/>
      <w:ind w:right="360"/>
      <w:jc w:val="both"/>
      <w:rPr>
        <w:rFonts w:hint="cs"/>
        <w:rtl/>
      </w:rPr>
    </w:pPr>
    <w:r>
      <w:rPr>
        <w:rtl/>
      </w:rPr>
      <w:t>ועדת</w:t>
    </w:r>
    <w:r>
      <w:rPr>
        <w:rFonts w:hint="cs"/>
        <w:rtl/>
      </w:rPr>
      <w:t xml:space="preserve"> הכנסת</w:t>
    </w:r>
  </w:p>
  <w:p w14:paraId="57A84C4F" w14:textId="77777777" w:rsidR="00D8450C" w:rsidRDefault="00D8450C">
    <w:pPr>
      <w:pStyle w:val="Header"/>
      <w:ind w:right="360"/>
      <w:jc w:val="both"/>
      <w:rPr>
        <w:rStyle w:val="PageNumber"/>
        <w:rFonts w:hint="cs"/>
        <w:rtl/>
      </w:rPr>
    </w:pPr>
    <w:r>
      <w:rPr>
        <w:rFonts w:hint="cs"/>
        <w:rtl/>
      </w:rPr>
      <w:t>16.3.2010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2865פרוטוקול_ישיבת_ועדה.doc"/>
    <w:docVar w:name="StartMode" w:val="3"/>
  </w:docVars>
  <w:rsids>
    <w:rsidRoot w:val="00F90980"/>
    <w:rsid w:val="00151AF0"/>
    <w:rsid w:val="00552A80"/>
    <w:rsid w:val="00965806"/>
    <w:rsid w:val="00C41EB9"/>
    <w:rsid w:val="00D8450C"/>
    <w:rsid w:val="00F909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0836483"/>
  <w15:chartTrackingRefBased/>
  <w15:docId w15:val="{F4586DA4-9CD5-49C1-9042-7D505B2F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8450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8450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84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1080</Words>
  <Characters>6160</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