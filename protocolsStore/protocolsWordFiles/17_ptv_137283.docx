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CCE5" w14:textId="77777777" w:rsidR="00820E78" w:rsidRPr="00820E78" w:rsidRDefault="00820E78" w:rsidP="00820E78">
      <w:pPr>
        <w:pStyle w:val="Heading5"/>
        <w:jc w:val="left"/>
        <w:rPr>
          <w:b/>
          <w:bCs/>
          <w:sz w:val="24"/>
          <w:rtl/>
        </w:rPr>
      </w:pPr>
      <w:r w:rsidRPr="00820E78">
        <w:rPr>
          <w:b/>
          <w:bCs/>
          <w:sz w:val="24"/>
          <w:rtl/>
        </w:rPr>
        <w:t xml:space="preserve">הכנסת </w:t>
      </w:r>
      <w:r w:rsidRPr="00820E78">
        <w:rPr>
          <w:rFonts w:hint="cs"/>
          <w:b/>
          <w:bCs/>
          <w:sz w:val="24"/>
          <w:rtl/>
        </w:rPr>
        <w:t>השבע-עשרה</w:t>
      </w:r>
      <w:r w:rsidRPr="00820E78">
        <w:rPr>
          <w:b/>
          <w:bCs/>
          <w:sz w:val="24"/>
          <w:rtl/>
        </w:rPr>
        <w:tab/>
      </w:r>
      <w:r w:rsidRPr="00820E78">
        <w:rPr>
          <w:b/>
          <w:bCs/>
          <w:sz w:val="24"/>
          <w:rtl/>
        </w:rPr>
        <w:tab/>
      </w:r>
      <w:r w:rsidRPr="00820E78">
        <w:rPr>
          <w:b/>
          <w:bCs/>
          <w:sz w:val="24"/>
          <w:rtl/>
        </w:rPr>
        <w:tab/>
      </w:r>
      <w:r w:rsidRPr="00820E78">
        <w:rPr>
          <w:b/>
          <w:bCs/>
          <w:sz w:val="24"/>
          <w:rtl/>
        </w:rPr>
        <w:tab/>
      </w:r>
      <w:r w:rsidRPr="00820E78">
        <w:rPr>
          <w:b/>
          <w:bCs/>
          <w:sz w:val="24"/>
          <w:rtl/>
        </w:rPr>
        <w:tab/>
      </w:r>
      <w:r w:rsidRPr="00820E78">
        <w:rPr>
          <w:b/>
          <w:bCs/>
          <w:sz w:val="24"/>
          <w:rtl/>
        </w:rPr>
        <w:tab/>
      </w:r>
      <w:r w:rsidRPr="00820E78">
        <w:rPr>
          <w:b/>
          <w:bCs/>
          <w:sz w:val="24"/>
          <w:rtl/>
        </w:rPr>
        <w:tab/>
        <w:t>נוסח לא מתוקן</w:t>
      </w:r>
    </w:p>
    <w:p w14:paraId="13B84263" w14:textId="77777777" w:rsidR="00820E78" w:rsidRPr="00820E78" w:rsidRDefault="00820E78" w:rsidP="00E454F1">
      <w:pPr>
        <w:bidi/>
        <w:rPr>
          <w:rFonts w:cs="David" w:hint="cs"/>
          <w:b/>
          <w:bCs/>
          <w:rtl/>
        </w:rPr>
      </w:pPr>
      <w:r w:rsidRPr="00820E78">
        <w:rPr>
          <w:rFonts w:cs="David"/>
          <w:b/>
          <w:bCs/>
          <w:rtl/>
        </w:rPr>
        <w:t xml:space="preserve">מושב </w:t>
      </w:r>
      <w:r w:rsidR="00E454F1">
        <w:rPr>
          <w:rFonts w:cs="David" w:hint="cs"/>
          <w:b/>
          <w:bCs/>
          <w:rtl/>
        </w:rPr>
        <w:t>רביעי</w:t>
      </w:r>
    </w:p>
    <w:p w14:paraId="1ED79799" w14:textId="77777777" w:rsidR="00820E78" w:rsidRPr="00820E78" w:rsidRDefault="00820E78" w:rsidP="00820E78">
      <w:pPr>
        <w:bidi/>
        <w:rPr>
          <w:rFonts w:cs="David"/>
          <w:b/>
          <w:bCs/>
          <w:rtl/>
        </w:rPr>
      </w:pPr>
    </w:p>
    <w:p w14:paraId="4FDF94EF" w14:textId="77777777" w:rsidR="00820E78" w:rsidRPr="00820E78" w:rsidRDefault="00820E78" w:rsidP="00820E78">
      <w:pPr>
        <w:bidi/>
        <w:rPr>
          <w:rFonts w:cs="David"/>
          <w:b/>
          <w:bCs/>
          <w:rtl/>
        </w:rPr>
      </w:pPr>
    </w:p>
    <w:p w14:paraId="4F61722F" w14:textId="77777777" w:rsidR="00820E78" w:rsidRPr="00820E78" w:rsidRDefault="00820E78" w:rsidP="00820E78">
      <w:pPr>
        <w:bidi/>
        <w:rPr>
          <w:rFonts w:cs="David"/>
          <w:b/>
          <w:bCs/>
          <w:rtl/>
        </w:rPr>
      </w:pPr>
    </w:p>
    <w:p w14:paraId="68665B59" w14:textId="77777777" w:rsidR="00820E78" w:rsidRPr="00820E78" w:rsidRDefault="00820E78" w:rsidP="00820E78">
      <w:pPr>
        <w:bidi/>
        <w:rPr>
          <w:rFonts w:cs="David"/>
          <w:b/>
          <w:bCs/>
          <w:rtl/>
        </w:rPr>
      </w:pPr>
    </w:p>
    <w:p w14:paraId="39CB6336" w14:textId="77777777" w:rsidR="00820E78" w:rsidRPr="00820E78" w:rsidRDefault="00820E78" w:rsidP="00820E78">
      <w:pPr>
        <w:bidi/>
        <w:jc w:val="center"/>
        <w:rPr>
          <w:rFonts w:cs="David" w:hint="cs"/>
          <w:b/>
          <w:bCs/>
          <w:rtl/>
        </w:rPr>
      </w:pPr>
      <w:r w:rsidRPr="00820E78">
        <w:rPr>
          <w:rFonts w:cs="David"/>
          <w:b/>
          <w:bCs/>
          <w:rtl/>
        </w:rPr>
        <w:t>פרוטוקול מס'</w:t>
      </w:r>
      <w:r w:rsidRPr="00820E78">
        <w:rPr>
          <w:rFonts w:cs="David" w:hint="cs"/>
          <w:b/>
          <w:bCs/>
          <w:rtl/>
        </w:rPr>
        <w:t xml:space="preserve"> 271</w:t>
      </w:r>
    </w:p>
    <w:p w14:paraId="4AA9EE73" w14:textId="77777777" w:rsidR="00820E78" w:rsidRPr="00820E78" w:rsidRDefault="00820E78" w:rsidP="00820E78">
      <w:pPr>
        <w:bidi/>
        <w:jc w:val="center"/>
        <w:rPr>
          <w:rFonts w:cs="David" w:hint="cs"/>
          <w:b/>
          <w:bCs/>
          <w:rtl/>
        </w:rPr>
      </w:pPr>
      <w:r w:rsidRPr="00820E78">
        <w:rPr>
          <w:rFonts w:cs="David" w:hint="cs"/>
          <w:b/>
          <w:bCs/>
          <w:rtl/>
        </w:rPr>
        <w:t>מישיבת ועדת הכנסת</w:t>
      </w:r>
    </w:p>
    <w:p w14:paraId="742D97D4" w14:textId="77777777" w:rsidR="00820E78" w:rsidRPr="00820E78" w:rsidRDefault="00820E78" w:rsidP="00820E78">
      <w:pPr>
        <w:bidi/>
        <w:jc w:val="center"/>
        <w:rPr>
          <w:rFonts w:cs="David" w:hint="cs"/>
          <w:b/>
          <w:bCs/>
          <w:u w:val="single"/>
          <w:rtl/>
        </w:rPr>
      </w:pPr>
      <w:r w:rsidRPr="00820E78">
        <w:rPr>
          <w:rFonts w:cs="David" w:hint="cs"/>
          <w:b/>
          <w:bCs/>
          <w:u w:val="single"/>
          <w:rtl/>
        </w:rPr>
        <w:t xml:space="preserve">יום שני, כ"ו בחשוון </w:t>
      </w:r>
      <w:proofErr w:type="spellStart"/>
      <w:r w:rsidRPr="00820E78">
        <w:rPr>
          <w:rFonts w:cs="David" w:hint="cs"/>
          <w:b/>
          <w:bCs/>
          <w:u w:val="single"/>
          <w:rtl/>
        </w:rPr>
        <w:t>התשס"ט</w:t>
      </w:r>
      <w:proofErr w:type="spellEnd"/>
      <w:r w:rsidRPr="00820E78">
        <w:rPr>
          <w:rFonts w:cs="David" w:hint="cs"/>
          <w:b/>
          <w:bCs/>
          <w:u w:val="single"/>
          <w:rtl/>
        </w:rPr>
        <w:t xml:space="preserve"> (24 בנובמבר 2008), שעה 10:00</w:t>
      </w:r>
    </w:p>
    <w:p w14:paraId="142688FE" w14:textId="77777777" w:rsidR="00820E78" w:rsidRPr="00820E78" w:rsidRDefault="00820E78" w:rsidP="00820E78">
      <w:pPr>
        <w:bidi/>
        <w:rPr>
          <w:rFonts w:cs="David"/>
          <w:b/>
          <w:bCs/>
          <w:rtl/>
        </w:rPr>
      </w:pPr>
    </w:p>
    <w:p w14:paraId="25623E2F" w14:textId="77777777" w:rsidR="00820E78" w:rsidRPr="00820E78" w:rsidRDefault="00820E78" w:rsidP="00820E78">
      <w:pPr>
        <w:bidi/>
        <w:rPr>
          <w:rFonts w:cs="David"/>
          <w:b/>
          <w:bCs/>
          <w:rtl/>
        </w:rPr>
      </w:pPr>
    </w:p>
    <w:p w14:paraId="44F8569C" w14:textId="77777777" w:rsidR="00820E78" w:rsidRPr="00820E78" w:rsidRDefault="00820E78" w:rsidP="00820E78">
      <w:pPr>
        <w:tabs>
          <w:tab w:val="left" w:pos="1221"/>
        </w:tabs>
        <w:bidi/>
        <w:rPr>
          <w:rFonts w:cs="David" w:hint="cs"/>
          <w:b/>
          <w:bCs/>
          <w:u w:val="single"/>
          <w:rtl/>
        </w:rPr>
      </w:pPr>
    </w:p>
    <w:p w14:paraId="061F67BB" w14:textId="77777777" w:rsidR="00820E78" w:rsidRPr="00820E78" w:rsidRDefault="00820E78" w:rsidP="00820E78">
      <w:pPr>
        <w:tabs>
          <w:tab w:val="left" w:pos="1221"/>
        </w:tabs>
        <w:bidi/>
        <w:rPr>
          <w:rFonts w:cs="David" w:hint="cs"/>
          <w:rtl/>
        </w:rPr>
      </w:pPr>
      <w:r w:rsidRPr="00820E78">
        <w:rPr>
          <w:rFonts w:cs="David"/>
          <w:b/>
          <w:bCs/>
          <w:u w:val="single"/>
          <w:rtl/>
        </w:rPr>
        <w:t>סדר היום</w:t>
      </w:r>
      <w:r w:rsidRPr="00820E78">
        <w:rPr>
          <w:rFonts w:cs="David"/>
          <w:rtl/>
        </w:rPr>
        <w:t>:</w:t>
      </w:r>
      <w:r w:rsidRPr="00820E78">
        <w:rPr>
          <w:rFonts w:cs="David" w:hint="cs"/>
          <w:rtl/>
        </w:rPr>
        <w:tab/>
        <w:t>1. בקשת סיעת ישראל ביתנו להחלפת יושב-ראש ועדת הכלכלה</w:t>
      </w:r>
    </w:p>
    <w:p w14:paraId="7DDB283A" w14:textId="77777777" w:rsidR="00820E78" w:rsidRPr="00820E78" w:rsidRDefault="00820E78" w:rsidP="00820E78">
      <w:pPr>
        <w:tabs>
          <w:tab w:val="left" w:pos="1221"/>
        </w:tabs>
        <w:bidi/>
        <w:ind w:left="1505" w:hanging="1505"/>
        <w:rPr>
          <w:rFonts w:cs="David" w:hint="cs"/>
          <w:rtl/>
        </w:rPr>
      </w:pPr>
      <w:r w:rsidRPr="00820E78">
        <w:rPr>
          <w:rFonts w:cs="David" w:hint="cs"/>
          <w:rtl/>
        </w:rPr>
        <w:tab/>
        <w:t>2. בקשת הממשלה להקדמת הדיון בהצעת חוק שירות המדינה (</w:t>
      </w:r>
      <w:proofErr w:type="spellStart"/>
      <w:r w:rsidRPr="00820E78">
        <w:rPr>
          <w:rFonts w:cs="David" w:hint="cs"/>
          <w:rtl/>
        </w:rPr>
        <w:t>גימלאות</w:t>
      </w:r>
      <w:proofErr w:type="spellEnd"/>
      <w:r w:rsidRPr="00820E78">
        <w:rPr>
          <w:rFonts w:cs="David" w:hint="cs"/>
          <w:rtl/>
        </w:rPr>
        <w:t xml:space="preserve">) (תיקון מס' 48), </w:t>
      </w:r>
      <w:proofErr w:type="spellStart"/>
      <w:r w:rsidRPr="00820E78">
        <w:rPr>
          <w:rFonts w:cs="David" w:hint="cs"/>
          <w:rtl/>
        </w:rPr>
        <w:t>התשס"ט</w:t>
      </w:r>
      <w:proofErr w:type="spellEnd"/>
      <w:r w:rsidRPr="00820E78">
        <w:rPr>
          <w:rFonts w:cs="David" w:hint="cs"/>
          <w:rtl/>
        </w:rPr>
        <w:t>-2008 (מ/419)</w:t>
      </w:r>
    </w:p>
    <w:p w14:paraId="5BA33B38" w14:textId="77777777" w:rsidR="00820E78" w:rsidRPr="00820E78" w:rsidRDefault="00820E78" w:rsidP="00820E78">
      <w:pPr>
        <w:bidi/>
        <w:rPr>
          <w:rFonts w:cs="David" w:hint="cs"/>
          <w:b/>
          <w:bCs/>
          <w:rtl/>
        </w:rPr>
      </w:pPr>
    </w:p>
    <w:p w14:paraId="2023C0D1" w14:textId="77777777" w:rsidR="00820E78" w:rsidRPr="00820E78" w:rsidRDefault="00820E78" w:rsidP="00820E78">
      <w:pPr>
        <w:bidi/>
        <w:rPr>
          <w:rFonts w:cs="David" w:hint="cs"/>
          <w:rtl/>
        </w:rPr>
      </w:pPr>
    </w:p>
    <w:p w14:paraId="16A8D3DE" w14:textId="77777777" w:rsidR="00820E78" w:rsidRPr="00820E78" w:rsidRDefault="00820E78" w:rsidP="00820E78">
      <w:pPr>
        <w:bidi/>
        <w:rPr>
          <w:rFonts w:cs="David"/>
          <w:rtl/>
        </w:rPr>
      </w:pPr>
    </w:p>
    <w:p w14:paraId="65D49921" w14:textId="77777777" w:rsidR="00820E78" w:rsidRPr="00820E78" w:rsidRDefault="00820E78" w:rsidP="00820E78">
      <w:pPr>
        <w:bidi/>
        <w:rPr>
          <w:rFonts w:cs="David"/>
          <w:b/>
          <w:bCs/>
          <w:u w:val="single"/>
          <w:rtl/>
        </w:rPr>
      </w:pPr>
      <w:r w:rsidRPr="00820E78">
        <w:rPr>
          <w:rFonts w:cs="David"/>
          <w:b/>
          <w:bCs/>
          <w:u w:val="single"/>
          <w:rtl/>
        </w:rPr>
        <w:t>נכחו</w:t>
      </w:r>
      <w:r w:rsidRPr="00820E78">
        <w:rPr>
          <w:rFonts w:cs="David"/>
          <w:rtl/>
        </w:rPr>
        <w:t>:</w:t>
      </w:r>
    </w:p>
    <w:p w14:paraId="28036AA5" w14:textId="77777777" w:rsidR="00820E78" w:rsidRPr="00820E78" w:rsidRDefault="00820E78" w:rsidP="00820E78">
      <w:pPr>
        <w:bidi/>
        <w:rPr>
          <w:rFonts w:cs="David"/>
          <w:rtl/>
        </w:rPr>
      </w:pPr>
    </w:p>
    <w:p w14:paraId="261F05BF" w14:textId="77777777" w:rsidR="00820E78" w:rsidRPr="00820E78" w:rsidRDefault="00820E78" w:rsidP="00820E78">
      <w:pPr>
        <w:tabs>
          <w:tab w:val="left" w:pos="1788"/>
        </w:tabs>
        <w:bidi/>
        <w:rPr>
          <w:rFonts w:cs="David"/>
          <w:rtl/>
        </w:rPr>
      </w:pPr>
      <w:r w:rsidRPr="00820E78">
        <w:rPr>
          <w:rFonts w:cs="David"/>
          <w:b/>
          <w:bCs/>
          <w:u w:val="single"/>
          <w:rtl/>
        </w:rPr>
        <w:t>חברי הוועדה</w:t>
      </w:r>
      <w:r w:rsidRPr="00820E78">
        <w:rPr>
          <w:rFonts w:cs="David"/>
          <w:rtl/>
        </w:rPr>
        <w:t>:</w:t>
      </w:r>
    </w:p>
    <w:p w14:paraId="0F2C4702" w14:textId="77777777" w:rsidR="00820E78" w:rsidRPr="00820E78" w:rsidRDefault="00820E78" w:rsidP="00820E78">
      <w:pPr>
        <w:bidi/>
        <w:rPr>
          <w:rFonts w:cs="David" w:hint="cs"/>
          <w:rtl/>
        </w:rPr>
      </w:pPr>
      <w:r w:rsidRPr="00820E78">
        <w:rPr>
          <w:rFonts w:cs="David" w:hint="cs"/>
          <w:rtl/>
        </w:rPr>
        <w:t>דוד טל  -  היו"ר</w:t>
      </w:r>
    </w:p>
    <w:p w14:paraId="30ACCA4E" w14:textId="77777777" w:rsidR="00820E78" w:rsidRPr="00820E78" w:rsidRDefault="00820E78" w:rsidP="00820E78">
      <w:pPr>
        <w:bidi/>
        <w:rPr>
          <w:rFonts w:cs="David" w:hint="cs"/>
          <w:rtl/>
        </w:rPr>
      </w:pPr>
      <w:r w:rsidRPr="00820E78">
        <w:rPr>
          <w:rFonts w:cs="David" w:hint="cs"/>
          <w:rtl/>
        </w:rPr>
        <w:t>יולי אדלשטיין</w:t>
      </w:r>
    </w:p>
    <w:p w14:paraId="6FD9DD1D" w14:textId="77777777" w:rsidR="00820E78" w:rsidRPr="00820E78" w:rsidRDefault="00820E78" w:rsidP="00820E78">
      <w:pPr>
        <w:bidi/>
        <w:rPr>
          <w:rFonts w:cs="David" w:hint="cs"/>
          <w:rtl/>
        </w:rPr>
      </w:pPr>
      <w:r w:rsidRPr="00820E78">
        <w:rPr>
          <w:rFonts w:cs="David" w:hint="cs"/>
          <w:rtl/>
        </w:rPr>
        <w:t xml:space="preserve">רוברט </w:t>
      </w:r>
      <w:proofErr w:type="spellStart"/>
      <w:r w:rsidRPr="00820E78">
        <w:rPr>
          <w:rFonts w:cs="David" w:hint="cs"/>
          <w:rtl/>
        </w:rPr>
        <w:t>אילטוב</w:t>
      </w:r>
      <w:proofErr w:type="spellEnd"/>
    </w:p>
    <w:p w14:paraId="14048604" w14:textId="77777777" w:rsidR="00820E78" w:rsidRPr="00820E78" w:rsidRDefault="00820E78" w:rsidP="00820E78">
      <w:pPr>
        <w:bidi/>
        <w:rPr>
          <w:rFonts w:cs="David" w:hint="cs"/>
          <w:rtl/>
        </w:rPr>
      </w:pPr>
      <w:r w:rsidRPr="00820E78">
        <w:rPr>
          <w:rFonts w:cs="David" w:hint="cs"/>
          <w:rtl/>
        </w:rPr>
        <w:t>יעקב גלנטי</w:t>
      </w:r>
    </w:p>
    <w:p w14:paraId="0C961143" w14:textId="77777777" w:rsidR="00820E78" w:rsidRPr="00820E78" w:rsidRDefault="00820E78" w:rsidP="00820E78">
      <w:pPr>
        <w:bidi/>
        <w:rPr>
          <w:rFonts w:cs="David" w:hint="cs"/>
          <w:rtl/>
        </w:rPr>
      </w:pPr>
      <w:r w:rsidRPr="00820E78">
        <w:rPr>
          <w:rFonts w:cs="David" w:hint="cs"/>
          <w:rtl/>
        </w:rPr>
        <w:t>משה גפני</w:t>
      </w:r>
    </w:p>
    <w:p w14:paraId="7420E797" w14:textId="77777777" w:rsidR="00820E78" w:rsidRPr="00820E78" w:rsidRDefault="00820E78" w:rsidP="00820E78">
      <w:pPr>
        <w:bidi/>
        <w:rPr>
          <w:rFonts w:cs="David" w:hint="cs"/>
          <w:rtl/>
        </w:rPr>
      </w:pPr>
      <w:r w:rsidRPr="00820E78">
        <w:rPr>
          <w:rFonts w:cs="David" w:hint="cs"/>
          <w:rtl/>
        </w:rPr>
        <w:t xml:space="preserve">אורי </w:t>
      </w:r>
      <w:proofErr w:type="spellStart"/>
      <w:r w:rsidRPr="00820E78">
        <w:rPr>
          <w:rFonts w:cs="David" w:hint="cs"/>
          <w:rtl/>
        </w:rPr>
        <w:t>מקלב</w:t>
      </w:r>
      <w:proofErr w:type="spellEnd"/>
    </w:p>
    <w:p w14:paraId="2D618B29" w14:textId="77777777" w:rsidR="00820E78" w:rsidRPr="00820E78" w:rsidRDefault="00820E78" w:rsidP="00820E78">
      <w:pPr>
        <w:bidi/>
        <w:rPr>
          <w:rFonts w:cs="David" w:hint="cs"/>
          <w:rtl/>
        </w:rPr>
      </w:pPr>
      <w:r w:rsidRPr="00820E78">
        <w:rPr>
          <w:rFonts w:cs="David" w:hint="cs"/>
          <w:rtl/>
        </w:rPr>
        <w:t>גדעון סער</w:t>
      </w:r>
    </w:p>
    <w:p w14:paraId="12246EC0" w14:textId="77777777" w:rsidR="00820E78" w:rsidRPr="00820E78" w:rsidRDefault="00820E78" w:rsidP="00820E78">
      <w:pPr>
        <w:bidi/>
        <w:rPr>
          <w:rFonts w:cs="David" w:hint="cs"/>
          <w:rtl/>
        </w:rPr>
      </w:pPr>
      <w:r w:rsidRPr="00820E78">
        <w:rPr>
          <w:rFonts w:cs="David" w:hint="cs"/>
          <w:rtl/>
        </w:rPr>
        <w:t>דוד רותם</w:t>
      </w:r>
    </w:p>
    <w:p w14:paraId="1AB980D6" w14:textId="77777777" w:rsidR="00820E78" w:rsidRPr="00820E78" w:rsidRDefault="00820E78" w:rsidP="00820E78">
      <w:pPr>
        <w:bidi/>
        <w:rPr>
          <w:rFonts w:cs="David" w:hint="cs"/>
          <w:rtl/>
        </w:rPr>
      </w:pPr>
      <w:r w:rsidRPr="00820E78">
        <w:rPr>
          <w:rFonts w:cs="David" w:hint="cs"/>
          <w:rtl/>
        </w:rPr>
        <w:t>ראובן ריבלין</w:t>
      </w:r>
    </w:p>
    <w:p w14:paraId="59905759" w14:textId="77777777" w:rsidR="00820E78" w:rsidRPr="00820E78" w:rsidRDefault="00820E78" w:rsidP="00820E78">
      <w:pPr>
        <w:bidi/>
        <w:rPr>
          <w:rFonts w:cs="David" w:hint="cs"/>
          <w:rtl/>
        </w:rPr>
      </w:pPr>
      <w:r w:rsidRPr="00820E78">
        <w:rPr>
          <w:rFonts w:cs="David" w:hint="cs"/>
          <w:rtl/>
        </w:rPr>
        <w:t>משה שרוני</w:t>
      </w:r>
    </w:p>
    <w:p w14:paraId="1173E7B9" w14:textId="77777777" w:rsidR="00820E78" w:rsidRPr="00820E78" w:rsidRDefault="00820E78" w:rsidP="00820E78">
      <w:pPr>
        <w:bidi/>
        <w:rPr>
          <w:rFonts w:cs="David" w:hint="cs"/>
          <w:rtl/>
        </w:rPr>
      </w:pPr>
    </w:p>
    <w:p w14:paraId="268D5763" w14:textId="77777777" w:rsidR="00820E78" w:rsidRPr="00820E78" w:rsidRDefault="00820E78" w:rsidP="00820E78">
      <w:pPr>
        <w:bidi/>
        <w:rPr>
          <w:rFonts w:cs="David" w:hint="cs"/>
          <w:rtl/>
        </w:rPr>
      </w:pPr>
    </w:p>
    <w:p w14:paraId="175E26C4" w14:textId="77777777" w:rsidR="00820E78" w:rsidRPr="00820E78" w:rsidRDefault="00820E78" w:rsidP="00820E78">
      <w:pPr>
        <w:tabs>
          <w:tab w:val="left" w:pos="1788"/>
          <w:tab w:val="left" w:pos="3631"/>
        </w:tabs>
        <w:bidi/>
        <w:rPr>
          <w:rFonts w:cs="David" w:hint="cs"/>
          <w:rtl/>
        </w:rPr>
      </w:pPr>
      <w:r w:rsidRPr="00820E78">
        <w:rPr>
          <w:rFonts w:cs="David"/>
          <w:b/>
          <w:bCs/>
          <w:u w:val="single"/>
          <w:rtl/>
        </w:rPr>
        <w:t>מוזמנים</w:t>
      </w:r>
      <w:r w:rsidRPr="00820E78">
        <w:rPr>
          <w:rFonts w:cs="David"/>
          <w:rtl/>
        </w:rPr>
        <w:t>:</w:t>
      </w:r>
    </w:p>
    <w:p w14:paraId="1201F0B7" w14:textId="77777777" w:rsidR="00820E78" w:rsidRPr="00820E78" w:rsidRDefault="00820E78" w:rsidP="00820E78">
      <w:pPr>
        <w:bidi/>
        <w:rPr>
          <w:rFonts w:cs="David" w:hint="cs"/>
          <w:rtl/>
        </w:rPr>
      </w:pPr>
      <w:r w:rsidRPr="00820E78">
        <w:rPr>
          <w:rFonts w:cs="David" w:hint="cs"/>
          <w:rtl/>
        </w:rPr>
        <w:t>אילן לוין, משרד האוצר, ממונה על השכר</w:t>
      </w:r>
    </w:p>
    <w:p w14:paraId="6F7C6934" w14:textId="77777777" w:rsidR="00820E78" w:rsidRPr="00820E78" w:rsidRDefault="00820E78" w:rsidP="00820E78">
      <w:pPr>
        <w:bidi/>
        <w:rPr>
          <w:rFonts w:cs="David" w:hint="cs"/>
          <w:rtl/>
        </w:rPr>
      </w:pPr>
      <w:r w:rsidRPr="00820E78">
        <w:rPr>
          <w:rFonts w:cs="David" w:hint="cs"/>
          <w:rtl/>
        </w:rPr>
        <w:t>יוסי כהן, משרד האוצר, סגן ממונה על השכר</w:t>
      </w:r>
    </w:p>
    <w:p w14:paraId="12DCF019" w14:textId="77777777" w:rsidR="00820E78" w:rsidRPr="00820E78" w:rsidRDefault="00820E78" w:rsidP="00820E78">
      <w:pPr>
        <w:bidi/>
        <w:rPr>
          <w:rFonts w:cs="David" w:hint="cs"/>
          <w:rtl/>
        </w:rPr>
      </w:pPr>
      <w:r w:rsidRPr="00820E78">
        <w:rPr>
          <w:rFonts w:cs="David" w:hint="cs"/>
          <w:rtl/>
        </w:rPr>
        <w:t xml:space="preserve">עו"ד ארז </w:t>
      </w:r>
      <w:proofErr w:type="spellStart"/>
      <w:r w:rsidRPr="00820E78">
        <w:rPr>
          <w:rFonts w:cs="David" w:hint="cs"/>
          <w:rtl/>
        </w:rPr>
        <w:t>אנצוויג</w:t>
      </w:r>
      <w:proofErr w:type="spellEnd"/>
      <w:r w:rsidRPr="00820E78">
        <w:rPr>
          <w:rFonts w:cs="David" w:hint="cs"/>
          <w:rtl/>
        </w:rPr>
        <w:t>, משרד האוצר, אגף השכר</w:t>
      </w:r>
    </w:p>
    <w:p w14:paraId="40F39A77" w14:textId="77777777" w:rsidR="00820E78" w:rsidRPr="00820E78" w:rsidRDefault="00820E78" w:rsidP="00820E78">
      <w:pPr>
        <w:bidi/>
        <w:rPr>
          <w:rFonts w:cs="David" w:hint="cs"/>
          <w:rtl/>
        </w:rPr>
      </w:pPr>
      <w:r w:rsidRPr="00820E78">
        <w:rPr>
          <w:rFonts w:cs="David" w:hint="cs"/>
          <w:rtl/>
        </w:rPr>
        <w:t>איל ינון, מזכיר הכנסת</w:t>
      </w:r>
    </w:p>
    <w:p w14:paraId="5C79A796" w14:textId="77777777" w:rsidR="00820E78" w:rsidRPr="00820E78" w:rsidRDefault="00820E78" w:rsidP="00820E78">
      <w:pPr>
        <w:bidi/>
        <w:rPr>
          <w:rFonts w:cs="David"/>
          <w:rtl/>
        </w:rPr>
      </w:pPr>
    </w:p>
    <w:p w14:paraId="421F15F6" w14:textId="77777777" w:rsidR="00820E78" w:rsidRPr="00820E78" w:rsidRDefault="00820E78" w:rsidP="00820E78">
      <w:pPr>
        <w:bidi/>
        <w:rPr>
          <w:rFonts w:cs="David"/>
          <w:rtl/>
        </w:rPr>
      </w:pPr>
    </w:p>
    <w:p w14:paraId="3D9A4A7F" w14:textId="77777777" w:rsidR="00820E78" w:rsidRPr="00820E78" w:rsidRDefault="00820E78" w:rsidP="00820E78">
      <w:pPr>
        <w:tabs>
          <w:tab w:val="left" w:pos="1930"/>
        </w:tabs>
        <w:bidi/>
        <w:rPr>
          <w:rFonts w:cs="David" w:hint="cs"/>
          <w:rtl/>
        </w:rPr>
      </w:pPr>
      <w:r w:rsidRPr="00820E78">
        <w:rPr>
          <w:rFonts w:cs="David"/>
          <w:b/>
          <w:bCs/>
          <w:u w:val="single"/>
          <w:rtl/>
        </w:rPr>
        <w:t>יוע</w:t>
      </w:r>
      <w:r w:rsidRPr="00820E78">
        <w:rPr>
          <w:rFonts w:cs="David" w:hint="cs"/>
          <w:b/>
          <w:bCs/>
          <w:u w:val="single"/>
          <w:rtl/>
        </w:rPr>
        <w:t>צת</w:t>
      </w:r>
      <w:r w:rsidRPr="00820E78">
        <w:rPr>
          <w:rFonts w:cs="David"/>
          <w:b/>
          <w:bCs/>
          <w:u w:val="single"/>
          <w:rtl/>
        </w:rPr>
        <w:t xml:space="preserve"> משפטי</w:t>
      </w:r>
      <w:r w:rsidRPr="00820E78">
        <w:rPr>
          <w:rFonts w:cs="David" w:hint="cs"/>
          <w:b/>
          <w:bCs/>
          <w:u w:val="single"/>
          <w:rtl/>
        </w:rPr>
        <w:t>ת</w:t>
      </w:r>
      <w:r w:rsidRPr="00820E78">
        <w:rPr>
          <w:rFonts w:cs="David"/>
          <w:rtl/>
        </w:rPr>
        <w:t>:</w:t>
      </w:r>
      <w:r w:rsidRPr="00820E78">
        <w:rPr>
          <w:rFonts w:cs="David" w:hint="cs"/>
          <w:rtl/>
        </w:rPr>
        <w:tab/>
      </w:r>
    </w:p>
    <w:p w14:paraId="6328B297" w14:textId="77777777" w:rsidR="00820E78" w:rsidRPr="00820E78" w:rsidRDefault="00820E78" w:rsidP="00820E78">
      <w:pPr>
        <w:bidi/>
        <w:rPr>
          <w:rFonts w:cs="David" w:hint="cs"/>
          <w:rtl/>
        </w:rPr>
      </w:pPr>
      <w:r w:rsidRPr="00820E78">
        <w:rPr>
          <w:rFonts w:cs="David" w:hint="cs"/>
          <w:rtl/>
        </w:rPr>
        <w:t>עו"ד ארבל אסטרחן</w:t>
      </w:r>
    </w:p>
    <w:p w14:paraId="2B583D7F" w14:textId="77777777" w:rsidR="00820E78" w:rsidRPr="00820E78" w:rsidRDefault="00820E78" w:rsidP="00820E78">
      <w:pPr>
        <w:bidi/>
        <w:rPr>
          <w:rFonts w:cs="David" w:hint="cs"/>
          <w:rtl/>
        </w:rPr>
      </w:pPr>
      <w:r w:rsidRPr="00820E78">
        <w:rPr>
          <w:rFonts w:cs="David" w:hint="cs"/>
          <w:rtl/>
        </w:rPr>
        <w:t>מתמחה שלומי בלבן</w:t>
      </w:r>
    </w:p>
    <w:p w14:paraId="733C0787" w14:textId="77777777" w:rsidR="00820E78" w:rsidRPr="00820E78" w:rsidRDefault="00820E78" w:rsidP="00820E78">
      <w:pPr>
        <w:bidi/>
        <w:rPr>
          <w:rFonts w:cs="David" w:hint="cs"/>
          <w:rtl/>
        </w:rPr>
      </w:pPr>
    </w:p>
    <w:p w14:paraId="60F9B071" w14:textId="77777777" w:rsidR="00820E78" w:rsidRPr="00820E78" w:rsidRDefault="00820E78" w:rsidP="00820E78">
      <w:pPr>
        <w:tabs>
          <w:tab w:val="left" w:pos="1930"/>
        </w:tabs>
        <w:bidi/>
        <w:rPr>
          <w:rFonts w:cs="David" w:hint="cs"/>
          <w:b/>
          <w:bCs/>
          <w:rtl/>
        </w:rPr>
      </w:pPr>
      <w:r w:rsidRPr="00820E78">
        <w:rPr>
          <w:rFonts w:cs="David"/>
          <w:b/>
          <w:bCs/>
          <w:u w:val="single"/>
          <w:rtl/>
        </w:rPr>
        <w:t>מנהלת הוועדה</w:t>
      </w:r>
      <w:r w:rsidRPr="00820E78">
        <w:rPr>
          <w:rFonts w:cs="David"/>
          <w:rtl/>
        </w:rPr>
        <w:t>:</w:t>
      </w:r>
    </w:p>
    <w:p w14:paraId="65F2B631" w14:textId="77777777" w:rsidR="00820E78" w:rsidRPr="00820E78" w:rsidRDefault="00820E78" w:rsidP="00820E78">
      <w:pPr>
        <w:bidi/>
        <w:rPr>
          <w:rFonts w:cs="David" w:hint="cs"/>
          <w:rtl/>
        </w:rPr>
      </w:pPr>
      <w:r w:rsidRPr="00820E78">
        <w:rPr>
          <w:rFonts w:cs="David" w:hint="cs"/>
          <w:rtl/>
        </w:rPr>
        <w:t>אתי בן-יוסף</w:t>
      </w:r>
    </w:p>
    <w:p w14:paraId="2B445928" w14:textId="77777777" w:rsidR="00820E78" w:rsidRPr="00820E78" w:rsidRDefault="00820E78" w:rsidP="00820E78">
      <w:pPr>
        <w:bidi/>
        <w:rPr>
          <w:rFonts w:cs="David" w:hint="cs"/>
          <w:rtl/>
        </w:rPr>
      </w:pPr>
    </w:p>
    <w:p w14:paraId="781D27D3" w14:textId="77777777" w:rsidR="00820E78" w:rsidRPr="00820E78" w:rsidRDefault="00820E78" w:rsidP="00820E78">
      <w:pPr>
        <w:tabs>
          <w:tab w:val="left" w:pos="1930"/>
        </w:tabs>
        <w:bidi/>
        <w:rPr>
          <w:rFonts w:cs="David" w:hint="cs"/>
          <w:rtl/>
        </w:rPr>
      </w:pPr>
      <w:r w:rsidRPr="00820E78">
        <w:rPr>
          <w:rFonts w:cs="David" w:hint="cs"/>
          <w:b/>
          <w:bCs/>
          <w:u w:val="single"/>
          <w:rtl/>
        </w:rPr>
        <w:t>קצרנית פרלמנטרית</w:t>
      </w:r>
      <w:r w:rsidRPr="00820E78">
        <w:rPr>
          <w:rFonts w:cs="David"/>
          <w:rtl/>
        </w:rPr>
        <w:t>:</w:t>
      </w:r>
      <w:r w:rsidRPr="00820E78">
        <w:rPr>
          <w:rFonts w:cs="David" w:hint="cs"/>
          <w:rtl/>
        </w:rPr>
        <w:tab/>
      </w:r>
    </w:p>
    <w:p w14:paraId="118DB0C2" w14:textId="77777777" w:rsidR="00820E78" w:rsidRPr="00820E78" w:rsidRDefault="00820E78" w:rsidP="00820E78">
      <w:pPr>
        <w:bidi/>
        <w:rPr>
          <w:rFonts w:cs="David" w:hint="cs"/>
          <w:rtl/>
        </w:rPr>
      </w:pPr>
      <w:r w:rsidRPr="00820E78">
        <w:rPr>
          <w:rFonts w:cs="David" w:hint="cs"/>
          <w:rtl/>
        </w:rPr>
        <w:t>אסתר מימון</w:t>
      </w:r>
    </w:p>
    <w:p w14:paraId="03C2B38F" w14:textId="77777777" w:rsidR="00820E78" w:rsidRPr="00820E78" w:rsidRDefault="00820E78" w:rsidP="00820E78">
      <w:pPr>
        <w:pStyle w:val="Heading5"/>
        <w:jc w:val="left"/>
        <w:rPr>
          <w:rFonts w:hint="cs"/>
          <w:sz w:val="24"/>
          <w:rtl/>
        </w:rPr>
      </w:pPr>
    </w:p>
    <w:p w14:paraId="5F6F2773" w14:textId="77777777" w:rsidR="00820E78" w:rsidRPr="00820E78" w:rsidRDefault="00820E78" w:rsidP="00820E78">
      <w:pPr>
        <w:pStyle w:val="Heading5"/>
        <w:jc w:val="left"/>
        <w:rPr>
          <w:sz w:val="24"/>
          <w:rtl/>
        </w:rPr>
      </w:pPr>
      <w:r w:rsidRPr="00820E78">
        <w:rPr>
          <w:sz w:val="24"/>
          <w:rtl/>
        </w:rPr>
        <w:t xml:space="preserve"> </w:t>
      </w:r>
    </w:p>
    <w:p w14:paraId="464950F3" w14:textId="77777777" w:rsidR="00820E78" w:rsidRPr="00820E78" w:rsidRDefault="00820E78" w:rsidP="00820E78">
      <w:pPr>
        <w:bidi/>
        <w:rPr>
          <w:rFonts w:cs="David" w:hint="cs"/>
          <w:rtl/>
        </w:rPr>
      </w:pPr>
    </w:p>
    <w:p w14:paraId="05B362E2" w14:textId="77777777" w:rsidR="00820E78" w:rsidRPr="00820E78" w:rsidRDefault="00820E78" w:rsidP="00820E78">
      <w:pPr>
        <w:numPr>
          <w:ilvl w:val="0"/>
          <w:numId w:val="1"/>
        </w:numPr>
        <w:tabs>
          <w:tab w:val="left" w:pos="1221"/>
        </w:tabs>
        <w:overflowPunct w:val="0"/>
        <w:autoSpaceDE w:val="0"/>
        <w:autoSpaceDN w:val="0"/>
        <w:bidi/>
        <w:adjustRightInd w:val="0"/>
        <w:ind w:right="0"/>
        <w:jc w:val="both"/>
        <w:textAlignment w:val="baseline"/>
        <w:rPr>
          <w:rFonts w:cs="David" w:hint="cs"/>
          <w:b/>
          <w:bCs/>
          <w:u w:val="single"/>
          <w:rtl/>
        </w:rPr>
      </w:pPr>
      <w:r w:rsidRPr="00820E78">
        <w:rPr>
          <w:rFonts w:cs="David"/>
          <w:rtl/>
        </w:rPr>
        <w:br w:type="page"/>
      </w:r>
      <w:r w:rsidRPr="00820E78">
        <w:rPr>
          <w:rFonts w:cs="David" w:hint="cs"/>
          <w:b/>
          <w:bCs/>
          <w:u w:val="single"/>
          <w:rtl/>
        </w:rPr>
        <w:lastRenderedPageBreak/>
        <w:t>בקשת סיעת ישראל ביתנו להחלפת יושב-ראש ועדת הכלכלה</w:t>
      </w:r>
    </w:p>
    <w:p w14:paraId="4DE51B18" w14:textId="77777777" w:rsidR="00820E78" w:rsidRPr="00820E78" w:rsidRDefault="00820E78" w:rsidP="00820E78">
      <w:pPr>
        <w:bidi/>
        <w:rPr>
          <w:rFonts w:cs="David" w:hint="cs"/>
          <w:b/>
          <w:bCs/>
          <w:rtl/>
        </w:rPr>
      </w:pPr>
    </w:p>
    <w:p w14:paraId="694D3AE3" w14:textId="77777777" w:rsidR="00820E78" w:rsidRPr="00820E78" w:rsidRDefault="00820E78" w:rsidP="00820E78">
      <w:pPr>
        <w:bidi/>
        <w:rPr>
          <w:rFonts w:cs="David" w:hint="cs"/>
          <w:rtl/>
        </w:rPr>
      </w:pPr>
      <w:r w:rsidRPr="00820E78">
        <w:rPr>
          <w:rFonts w:cs="David" w:hint="cs"/>
          <w:u w:val="single"/>
          <w:rtl/>
        </w:rPr>
        <w:t>היו"ר דוד טל:</w:t>
      </w:r>
    </w:p>
    <w:p w14:paraId="52D90821" w14:textId="77777777" w:rsidR="00820E78" w:rsidRPr="00820E78" w:rsidRDefault="00820E78" w:rsidP="00820E78">
      <w:pPr>
        <w:bidi/>
        <w:rPr>
          <w:rFonts w:cs="David" w:hint="cs"/>
          <w:rtl/>
        </w:rPr>
      </w:pPr>
    </w:p>
    <w:p w14:paraId="6B19C8E1" w14:textId="77777777" w:rsidR="00820E78" w:rsidRPr="00820E78" w:rsidRDefault="00820E78" w:rsidP="00820E78">
      <w:pPr>
        <w:bidi/>
        <w:rPr>
          <w:rFonts w:cs="David" w:hint="cs"/>
          <w:rtl/>
        </w:rPr>
      </w:pPr>
      <w:r w:rsidRPr="00820E78">
        <w:rPr>
          <w:rFonts w:cs="David" w:hint="cs"/>
          <w:rtl/>
        </w:rPr>
        <w:tab/>
        <w:t xml:space="preserve">בוקר טוב, אני מתכבד לפתוח את ישיבת ועדת הכנסת. על סדר-יומנו שני נושאים: הנושא הראשון, בקשת סיעת ישראל ביתנו להחלפת יושב-ראש ועדת הכלכלה. חבר הכנסת אביגדור ליברמן, בא כוח סיעת ישראל ביתנו, היפנה אלי מכתב שהוא מבקש לכנס את ועדת הכנסת בהקדם האפשרי, על מנת להמליץ על חילופים בראשות ועדת הכלכלה מטעם ישראל ביתנו. במקום חבר הכנסת ישראל חסון יכהן חבר הכנסת רוברט </w:t>
      </w:r>
      <w:proofErr w:type="spellStart"/>
      <w:r w:rsidRPr="00820E78">
        <w:rPr>
          <w:rFonts w:cs="David" w:hint="cs"/>
          <w:rtl/>
        </w:rPr>
        <w:t>אילטוב</w:t>
      </w:r>
      <w:proofErr w:type="spellEnd"/>
      <w:r w:rsidRPr="00820E78">
        <w:rPr>
          <w:rFonts w:cs="David" w:hint="cs"/>
          <w:rtl/>
        </w:rPr>
        <w:t xml:space="preserve"> כיושב-ראש הוועדה.</w:t>
      </w:r>
    </w:p>
    <w:p w14:paraId="573C5959" w14:textId="77777777" w:rsidR="00820E78" w:rsidRPr="00820E78" w:rsidRDefault="00820E78" w:rsidP="00820E78">
      <w:pPr>
        <w:bidi/>
        <w:rPr>
          <w:rFonts w:cs="David" w:hint="cs"/>
          <w:rtl/>
        </w:rPr>
      </w:pPr>
    </w:p>
    <w:p w14:paraId="413C7DAE" w14:textId="77777777" w:rsidR="00820E78" w:rsidRPr="00820E78" w:rsidRDefault="00820E78" w:rsidP="00820E78">
      <w:pPr>
        <w:bidi/>
        <w:rPr>
          <w:rFonts w:cs="David" w:hint="cs"/>
          <w:rtl/>
        </w:rPr>
      </w:pPr>
      <w:r w:rsidRPr="00820E78">
        <w:rPr>
          <w:rFonts w:cs="David" w:hint="cs"/>
          <w:rtl/>
        </w:rPr>
        <w:tab/>
        <w:t>רבותי חברי הכנסת, התייחסויות או שנעבור להצבעה?</w:t>
      </w:r>
    </w:p>
    <w:p w14:paraId="48AE4797" w14:textId="77777777" w:rsidR="00820E78" w:rsidRPr="00820E78" w:rsidRDefault="00820E78" w:rsidP="00820E78">
      <w:pPr>
        <w:bidi/>
        <w:rPr>
          <w:rFonts w:cs="David" w:hint="cs"/>
          <w:rtl/>
        </w:rPr>
      </w:pPr>
    </w:p>
    <w:p w14:paraId="60FD3B5A" w14:textId="77777777" w:rsidR="00820E78" w:rsidRPr="00820E78" w:rsidRDefault="00820E78" w:rsidP="00820E78">
      <w:pPr>
        <w:bidi/>
        <w:rPr>
          <w:rFonts w:cs="David" w:hint="cs"/>
          <w:rtl/>
        </w:rPr>
      </w:pPr>
      <w:r w:rsidRPr="00820E78">
        <w:rPr>
          <w:rFonts w:cs="David" w:hint="cs"/>
          <w:u w:val="single"/>
          <w:rtl/>
        </w:rPr>
        <w:t>משה שרוני:</w:t>
      </w:r>
    </w:p>
    <w:p w14:paraId="6DDAE12E" w14:textId="77777777" w:rsidR="00820E78" w:rsidRPr="00820E78" w:rsidRDefault="00820E78" w:rsidP="00820E78">
      <w:pPr>
        <w:bidi/>
        <w:rPr>
          <w:rFonts w:cs="David" w:hint="cs"/>
          <w:rtl/>
        </w:rPr>
      </w:pPr>
    </w:p>
    <w:p w14:paraId="00FD9AB9" w14:textId="77777777" w:rsidR="00820E78" w:rsidRPr="00820E78" w:rsidRDefault="00820E78" w:rsidP="00820E78">
      <w:pPr>
        <w:bidi/>
        <w:rPr>
          <w:rFonts w:cs="David" w:hint="cs"/>
          <w:rtl/>
        </w:rPr>
      </w:pPr>
      <w:r w:rsidRPr="00820E78">
        <w:rPr>
          <w:rFonts w:cs="David" w:hint="cs"/>
          <w:rtl/>
        </w:rPr>
        <w:tab/>
        <w:t xml:space="preserve"> הצבעה.</w:t>
      </w:r>
    </w:p>
    <w:p w14:paraId="1C256C2C" w14:textId="77777777" w:rsidR="00820E78" w:rsidRPr="00820E78" w:rsidRDefault="00820E78" w:rsidP="00820E78">
      <w:pPr>
        <w:bidi/>
        <w:rPr>
          <w:rFonts w:cs="David" w:hint="cs"/>
          <w:rtl/>
        </w:rPr>
      </w:pPr>
    </w:p>
    <w:p w14:paraId="62B399F7" w14:textId="77777777" w:rsidR="00820E78" w:rsidRPr="00820E78" w:rsidRDefault="00820E78" w:rsidP="00820E78">
      <w:pPr>
        <w:pStyle w:val="Heading5"/>
        <w:jc w:val="left"/>
        <w:rPr>
          <w:rFonts w:hint="cs"/>
          <w:sz w:val="24"/>
          <w:rtl/>
        </w:rPr>
      </w:pPr>
      <w:r w:rsidRPr="00820E78">
        <w:rPr>
          <w:rFonts w:hint="cs"/>
          <w:sz w:val="24"/>
          <w:u w:val="single"/>
          <w:rtl/>
        </w:rPr>
        <w:t>יצחק גלנטי:</w:t>
      </w:r>
    </w:p>
    <w:p w14:paraId="1F269719" w14:textId="77777777" w:rsidR="00820E78" w:rsidRPr="00820E78" w:rsidRDefault="00820E78" w:rsidP="00820E78">
      <w:pPr>
        <w:pStyle w:val="Heading5"/>
        <w:jc w:val="left"/>
        <w:rPr>
          <w:rFonts w:hint="cs"/>
          <w:sz w:val="24"/>
          <w:rtl/>
        </w:rPr>
      </w:pPr>
    </w:p>
    <w:p w14:paraId="267F6DB4" w14:textId="77777777" w:rsidR="00820E78" w:rsidRPr="00820E78" w:rsidRDefault="00820E78" w:rsidP="00820E78">
      <w:pPr>
        <w:bidi/>
        <w:rPr>
          <w:rFonts w:cs="David" w:hint="cs"/>
          <w:rtl/>
        </w:rPr>
      </w:pPr>
      <w:r w:rsidRPr="00820E78">
        <w:rPr>
          <w:rFonts w:cs="David" w:hint="cs"/>
          <w:rtl/>
        </w:rPr>
        <w:tab/>
        <w:t xml:space="preserve"> הצבעה.</w:t>
      </w:r>
    </w:p>
    <w:p w14:paraId="01A06125" w14:textId="77777777" w:rsidR="00820E78" w:rsidRPr="00820E78" w:rsidRDefault="00820E78" w:rsidP="00820E78">
      <w:pPr>
        <w:bidi/>
        <w:rPr>
          <w:rFonts w:cs="David" w:hint="cs"/>
          <w:rtl/>
        </w:rPr>
      </w:pPr>
    </w:p>
    <w:p w14:paraId="00BB7840" w14:textId="77777777" w:rsidR="00820E78" w:rsidRPr="00820E78" w:rsidRDefault="00820E78" w:rsidP="00820E78">
      <w:pPr>
        <w:bidi/>
        <w:rPr>
          <w:rFonts w:cs="David" w:hint="cs"/>
          <w:rtl/>
        </w:rPr>
      </w:pPr>
      <w:r w:rsidRPr="00820E78">
        <w:rPr>
          <w:rFonts w:cs="David" w:hint="cs"/>
          <w:u w:val="single"/>
          <w:rtl/>
        </w:rPr>
        <w:t>היו"ר דוד טל:</w:t>
      </w:r>
    </w:p>
    <w:p w14:paraId="3300DE62" w14:textId="77777777" w:rsidR="00820E78" w:rsidRPr="00820E78" w:rsidRDefault="00820E78" w:rsidP="00820E78">
      <w:pPr>
        <w:bidi/>
        <w:rPr>
          <w:rFonts w:cs="David" w:hint="cs"/>
          <w:rtl/>
        </w:rPr>
      </w:pPr>
    </w:p>
    <w:p w14:paraId="43601E3E" w14:textId="77777777" w:rsidR="00820E78" w:rsidRPr="00820E78" w:rsidRDefault="00820E78" w:rsidP="00820E78">
      <w:pPr>
        <w:bidi/>
        <w:rPr>
          <w:rFonts w:cs="David" w:hint="cs"/>
          <w:rtl/>
        </w:rPr>
      </w:pPr>
      <w:r w:rsidRPr="00820E78">
        <w:rPr>
          <w:rFonts w:cs="David" w:hint="cs"/>
          <w:rtl/>
        </w:rPr>
        <w:tab/>
        <w:t>נעבור להצבעה. מי בעד, ירים את ידו. תודה. מי מתנגד? תודה. מי נמנע?</w:t>
      </w:r>
    </w:p>
    <w:p w14:paraId="59750A66" w14:textId="77777777" w:rsidR="00820E78" w:rsidRPr="00820E78" w:rsidRDefault="00820E78" w:rsidP="00820E78">
      <w:pPr>
        <w:bidi/>
        <w:rPr>
          <w:rFonts w:cs="David" w:hint="cs"/>
          <w:rtl/>
        </w:rPr>
      </w:pPr>
    </w:p>
    <w:p w14:paraId="7A1CD35A" w14:textId="77777777" w:rsidR="00820E78" w:rsidRPr="00820E78" w:rsidRDefault="00820E78" w:rsidP="00820E78">
      <w:pPr>
        <w:bidi/>
        <w:jc w:val="center"/>
        <w:rPr>
          <w:rFonts w:cs="David" w:hint="cs"/>
          <w:b/>
          <w:bCs/>
          <w:u w:val="single"/>
          <w:rtl/>
        </w:rPr>
      </w:pPr>
      <w:r w:rsidRPr="00820E78">
        <w:rPr>
          <w:rFonts w:cs="David" w:hint="cs"/>
          <w:b/>
          <w:bCs/>
          <w:u w:val="single"/>
          <w:rtl/>
        </w:rPr>
        <w:t>הצבעה</w:t>
      </w:r>
    </w:p>
    <w:p w14:paraId="3EE51DE7" w14:textId="77777777" w:rsidR="00820E78" w:rsidRPr="00820E78" w:rsidRDefault="00820E78" w:rsidP="00820E78">
      <w:pPr>
        <w:bidi/>
        <w:jc w:val="center"/>
        <w:rPr>
          <w:rFonts w:cs="David" w:hint="cs"/>
          <w:rtl/>
        </w:rPr>
      </w:pPr>
    </w:p>
    <w:p w14:paraId="76B90AA5" w14:textId="77777777" w:rsidR="00820E78" w:rsidRPr="00820E78" w:rsidRDefault="00820E78" w:rsidP="00820E78">
      <w:pPr>
        <w:bidi/>
        <w:jc w:val="center"/>
        <w:rPr>
          <w:rFonts w:cs="David" w:hint="cs"/>
          <w:rtl/>
        </w:rPr>
      </w:pPr>
      <w:r w:rsidRPr="00820E78">
        <w:rPr>
          <w:rFonts w:cs="David" w:hint="cs"/>
          <w:rtl/>
        </w:rPr>
        <w:t xml:space="preserve">בעד </w:t>
      </w:r>
      <w:r w:rsidRPr="00820E78">
        <w:rPr>
          <w:rFonts w:cs="David"/>
          <w:rtl/>
        </w:rPr>
        <w:t>–</w:t>
      </w:r>
      <w:r w:rsidRPr="00820E78">
        <w:rPr>
          <w:rFonts w:cs="David" w:hint="cs"/>
          <w:rtl/>
        </w:rPr>
        <w:t xml:space="preserve"> פה אחד</w:t>
      </w:r>
    </w:p>
    <w:p w14:paraId="33DA5314" w14:textId="77777777" w:rsidR="00820E78" w:rsidRPr="00820E78" w:rsidRDefault="00820E78" w:rsidP="00820E78">
      <w:pPr>
        <w:bidi/>
        <w:jc w:val="center"/>
        <w:rPr>
          <w:rFonts w:cs="David" w:hint="cs"/>
          <w:rtl/>
        </w:rPr>
      </w:pPr>
      <w:r w:rsidRPr="00820E78">
        <w:rPr>
          <w:rFonts w:cs="David" w:hint="cs"/>
          <w:rtl/>
        </w:rPr>
        <w:t xml:space="preserve">נגד </w:t>
      </w:r>
      <w:r w:rsidRPr="00820E78">
        <w:rPr>
          <w:rFonts w:cs="David"/>
          <w:rtl/>
        </w:rPr>
        <w:t>–</w:t>
      </w:r>
      <w:r w:rsidRPr="00820E78">
        <w:rPr>
          <w:rFonts w:cs="David" w:hint="cs"/>
          <w:rtl/>
        </w:rPr>
        <w:t xml:space="preserve"> אין</w:t>
      </w:r>
    </w:p>
    <w:p w14:paraId="59B1F8E9" w14:textId="77777777" w:rsidR="00820E78" w:rsidRPr="00820E78" w:rsidRDefault="00820E78" w:rsidP="00820E78">
      <w:pPr>
        <w:bidi/>
        <w:jc w:val="center"/>
        <w:rPr>
          <w:rFonts w:cs="David" w:hint="cs"/>
          <w:rtl/>
        </w:rPr>
      </w:pPr>
      <w:r w:rsidRPr="00820E78">
        <w:rPr>
          <w:rFonts w:cs="David" w:hint="cs"/>
          <w:rtl/>
        </w:rPr>
        <w:t>נמנעים אין</w:t>
      </w:r>
    </w:p>
    <w:p w14:paraId="1BA6E9E6" w14:textId="77777777" w:rsidR="00820E78" w:rsidRPr="00820E78" w:rsidRDefault="00820E78" w:rsidP="00820E78">
      <w:pPr>
        <w:bidi/>
        <w:jc w:val="center"/>
        <w:rPr>
          <w:rFonts w:cs="David" w:hint="cs"/>
          <w:rtl/>
        </w:rPr>
      </w:pPr>
      <w:r w:rsidRPr="00820E78">
        <w:rPr>
          <w:rFonts w:cs="David" w:hint="cs"/>
          <w:rtl/>
        </w:rPr>
        <w:t>התקבלה בקשת סיעת ישראל ביתנו להחלפת יושב-ראש ועדת הכלכלה.</w:t>
      </w:r>
    </w:p>
    <w:p w14:paraId="6D67DB91" w14:textId="77777777" w:rsidR="00820E78" w:rsidRPr="00820E78" w:rsidRDefault="00820E78" w:rsidP="00820E78">
      <w:pPr>
        <w:bidi/>
        <w:rPr>
          <w:rFonts w:cs="David" w:hint="cs"/>
          <w:rtl/>
        </w:rPr>
      </w:pPr>
    </w:p>
    <w:p w14:paraId="445F40A9" w14:textId="77777777" w:rsidR="00820E78" w:rsidRPr="00820E78" w:rsidRDefault="00820E78" w:rsidP="00820E78">
      <w:pPr>
        <w:bidi/>
        <w:rPr>
          <w:rFonts w:cs="David" w:hint="cs"/>
          <w:rtl/>
        </w:rPr>
      </w:pPr>
      <w:r w:rsidRPr="00820E78">
        <w:rPr>
          <w:rFonts w:cs="David" w:hint="cs"/>
          <w:u w:val="single"/>
          <w:rtl/>
        </w:rPr>
        <w:t>היו"ר דוד טל:</w:t>
      </w:r>
    </w:p>
    <w:p w14:paraId="15407E52" w14:textId="77777777" w:rsidR="00820E78" w:rsidRPr="00820E78" w:rsidRDefault="00820E78" w:rsidP="00820E78">
      <w:pPr>
        <w:bidi/>
        <w:rPr>
          <w:rFonts w:cs="David" w:hint="cs"/>
          <w:rtl/>
        </w:rPr>
      </w:pPr>
    </w:p>
    <w:p w14:paraId="663ACAFB" w14:textId="77777777" w:rsidR="00820E78" w:rsidRPr="00820E78" w:rsidRDefault="00820E78" w:rsidP="00820E78">
      <w:pPr>
        <w:bidi/>
        <w:rPr>
          <w:rFonts w:cs="David" w:hint="cs"/>
          <w:rtl/>
        </w:rPr>
      </w:pPr>
      <w:r w:rsidRPr="00820E78">
        <w:rPr>
          <w:rFonts w:cs="David" w:hint="cs"/>
          <w:rtl/>
        </w:rPr>
        <w:tab/>
        <w:t>אנחנו ממליצים לוועדת הכלכלה להתכנס בהקדם האפשרי ולערוך את החילופים המומלצים.</w:t>
      </w:r>
    </w:p>
    <w:p w14:paraId="7889EC0D" w14:textId="77777777" w:rsidR="00820E78" w:rsidRPr="00820E78" w:rsidRDefault="00820E78" w:rsidP="00820E78">
      <w:pPr>
        <w:bidi/>
        <w:rPr>
          <w:rFonts w:cs="David" w:hint="cs"/>
          <w:rtl/>
        </w:rPr>
      </w:pPr>
    </w:p>
    <w:p w14:paraId="5E31AC00" w14:textId="77777777" w:rsidR="00820E78" w:rsidRPr="00820E78" w:rsidRDefault="00820E78" w:rsidP="00820E78">
      <w:pPr>
        <w:bidi/>
        <w:rPr>
          <w:rFonts w:cs="David" w:hint="cs"/>
          <w:rtl/>
        </w:rPr>
      </w:pPr>
      <w:r w:rsidRPr="00820E78">
        <w:rPr>
          <w:rFonts w:cs="David" w:hint="cs"/>
          <w:u w:val="single"/>
          <w:rtl/>
        </w:rPr>
        <w:t>יצחק גלנטי:</w:t>
      </w:r>
    </w:p>
    <w:p w14:paraId="32A070D0" w14:textId="77777777" w:rsidR="00820E78" w:rsidRPr="00820E78" w:rsidRDefault="00820E78" w:rsidP="00820E78">
      <w:pPr>
        <w:bidi/>
        <w:rPr>
          <w:rFonts w:cs="David" w:hint="cs"/>
          <w:rtl/>
        </w:rPr>
      </w:pPr>
    </w:p>
    <w:p w14:paraId="5014BC38" w14:textId="77777777" w:rsidR="00820E78" w:rsidRPr="00820E78" w:rsidRDefault="00820E78" w:rsidP="00820E78">
      <w:pPr>
        <w:bidi/>
        <w:rPr>
          <w:rFonts w:cs="David" w:hint="cs"/>
          <w:rtl/>
        </w:rPr>
      </w:pPr>
      <w:r w:rsidRPr="00820E78">
        <w:rPr>
          <w:rFonts w:cs="David" w:hint="cs"/>
          <w:rtl/>
        </w:rPr>
        <w:tab/>
        <w:t xml:space="preserve"> מזל טוב.</w:t>
      </w:r>
    </w:p>
    <w:p w14:paraId="46859652" w14:textId="77777777" w:rsidR="00820E78" w:rsidRPr="00820E78" w:rsidRDefault="00820E78" w:rsidP="00820E78">
      <w:pPr>
        <w:bidi/>
        <w:rPr>
          <w:rFonts w:cs="David" w:hint="cs"/>
          <w:rtl/>
        </w:rPr>
      </w:pPr>
    </w:p>
    <w:p w14:paraId="0DE4A9CC" w14:textId="77777777" w:rsidR="00820E78" w:rsidRPr="00820E78" w:rsidRDefault="00820E78" w:rsidP="00820E78">
      <w:pPr>
        <w:bidi/>
        <w:rPr>
          <w:rFonts w:cs="David" w:hint="cs"/>
          <w:rtl/>
        </w:rPr>
      </w:pPr>
      <w:r w:rsidRPr="00820E78">
        <w:rPr>
          <w:rFonts w:cs="David" w:hint="cs"/>
          <w:u w:val="single"/>
          <w:rtl/>
        </w:rPr>
        <w:t>היו"ר דוד טל:</w:t>
      </w:r>
    </w:p>
    <w:p w14:paraId="1852C111" w14:textId="77777777" w:rsidR="00820E78" w:rsidRPr="00820E78" w:rsidRDefault="00820E78" w:rsidP="00820E78">
      <w:pPr>
        <w:bidi/>
        <w:rPr>
          <w:rFonts w:cs="David" w:hint="cs"/>
          <w:rtl/>
        </w:rPr>
      </w:pPr>
    </w:p>
    <w:p w14:paraId="39C5675E" w14:textId="77777777" w:rsidR="00820E78" w:rsidRPr="00820E78" w:rsidRDefault="00820E78" w:rsidP="00820E78">
      <w:pPr>
        <w:bidi/>
        <w:rPr>
          <w:rFonts w:cs="David" w:hint="cs"/>
          <w:rtl/>
        </w:rPr>
      </w:pPr>
      <w:r w:rsidRPr="00820E78">
        <w:rPr>
          <w:rFonts w:cs="David" w:hint="cs"/>
          <w:rtl/>
        </w:rPr>
        <w:tab/>
        <w:t>אני מוכרח לציין שיש לי כאן מכתב מחבר הכנסת ישראל חסון. חבר הכנסת ישראל חסון כותב שאם החלטה כזאת תתקבל, הוא יעשה את זה באופן מידי וללא שהות.</w:t>
      </w:r>
    </w:p>
    <w:p w14:paraId="651B51D8" w14:textId="77777777" w:rsidR="00820E78" w:rsidRPr="00820E78" w:rsidRDefault="00820E78" w:rsidP="00820E78">
      <w:pPr>
        <w:numPr>
          <w:ilvl w:val="0"/>
          <w:numId w:val="1"/>
        </w:numPr>
        <w:tabs>
          <w:tab w:val="left" w:pos="1221"/>
        </w:tabs>
        <w:overflowPunct w:val="0"/>
        <w:autoSpaceDE w:val="0"/>
        <w:autoSpaceDN w:val="0"/>
        <w:bidi/>
        <w:adjustRightInd w:val="0"/>
        <w:ind w:right="0"/>
        <w:jc w:val="both"/>
        <w:textAlignment w:val="baseline"/>
        <w:rPr>
          <w:rFonts w:cs="David" w:hint="cs"/>
        </w:rPr>
      </w:pPr>
      <w:r w:rsidRPr="00820E78">
        <w:rPr>
          <w:rFonts w:cs="David"/>
          <w:rtl/>
        </w:rPr>
        <w:br w:type="page"/>
      </w:r>
      <w:r w:rsidRPr="00820E78">
        <w:rPr>
          <w:rFonts w:cs="David" w:hint="cs"/>
          <w:rtl/>
        </w:rPr>
        <w:lastRenderedPageBreak/>
        <w:t xml:space="preserve">בקשת הממשלה להקדמת הדיון בהצעת חוק שירות המדינה (גמלאות) (תיקון מס' 48), </w:t>
      </w:r>
      <w:proofErr w:type="spellStart"/>
      <w:r w:rsidRPr="00820E78">
        <w:rPr>
          <w:rFonts w:cs="David" w:hint="cs"/>
          <w:rtl/>
        </w:rPr>
        <w:t>התשס"ט</w:t>
      </w:r>
      <w:proofErr w:type="spellEnd"/>
      <w:r w:rsidRPr="00820E78">
        <w:rPr>
          <w:rFonts w:cs="David" w:hint="cs"/>
          <w:rtl/>
        </w:rPr>
        <w:t>-2008 (מ/419)</w:t>
      </w:r>
    </w:p>
    <w:p w14:paraId="641FBD5C" w14:textId="77777777" w:rsidR="00820E78" w:rsidRPr="00820E78" w:rsidRDefault="00820E78" w:rsidP="00820E78">
      <w:pPr>
        <w:bidi/>
        <w:rPr>
          <w:rFonts w:cs="David" w:hint="cs"/>
          <w:rtl/>
        </w:rPr>
      </w:pPr>
    </w:p>
    <w:p w14:paraId="30B04FDC" w14:textId="77777777" w:rsidR="00820E78" w:rsidRPr="00820E78" w:rsidRDefault="00820E78" w:rsidP="00820E78">
      <w:pPr>
        <w:bidi/>
        <w:rPr>
          <w:rFonts w:cs="David" w:hint="cs"/>
          <w:rtl/>
        </w:rPr>
      </w:pPr>
      <w:r w:rsidRPr="00820E78">
        <w:rPr>
          <w:rFonts w:cs="David" w:hint="cs"/>
          <w:u w:val="single"/>
          <w:rtl/>
        </w:rPr>
        <w:t>היו"ר דוד טל:</w:t>
      </w:r>
    </w:p>
    <w:p w14:paraId="76F471CD" w14:textId="77777777" w:rsidR="00820E78" w:rsidRPr="00820E78" w:rsidRDefault="00820E78" w:rsidP="00820E78">
      <w:pPr>
        <w:bidi/>
        <w:rPr>
          <w:rFonts w:cs="David" w:hint="cs"/>
          <w:rtl/>
        </w:rPr>
      </w:pPr>
    </w:p>
    <w:p w14:paraId="1ABEBF3C" w14:textId="77777777" w:rsidR="00820E78" w:rsidRPr="00820E78" w:rsidRDefault="00820E78" w:rsidP="00820E78">
      <w:pPr>
        <w:bidi/>
        <w:rPr>
          <w:rFonts w:cs="David" w:hint="cs"/>
          <w:rtl/>
        </w:rPr>
      </w:pPr>
      <w:r w:rsidRPr="00820E78">
        <w:rPr>
          <w:rFonts w:cs="David" w:hint="cs"/>
          <w:rtl/>
        </w:rPr>
        <w:tab/>
        <w:t>הנושא השני על סדר-יומנו, בקשת הממשלה להקדמת הדיון בהצעת חוק שירות המדינה (</w:t>
      </w:r>
      <w:proofErr w:type="spellStart"/>
      <w:r w:rsidRPr="00820E78">
        <w:rPr>
          <w:rFonts w:cs="David" w:hint="cs"/>
          <w:rtl/>
        </w:rPr>
        <w:t>גימלאות</w:t>
      </w:r>
      <w:proofErr w:type="spellEnd"/>
      <w:r w:rsidRPr="00820E78">
        <w:rPr>
          <w:rFonts w:cs="David" w:hint="cs"/>
          <w:rtl/>
        </w:rPr>
        <w:t>) (תיקון מס' 48). מי מאנשי האוצר נמצא פה?</w:t>
      </w:r>
    </w:p>
    <w:p w14:paraId="22BB1AB8" w14:textId="77777777" w:rsidR="00820E78" w:rsidRPr="00820E78" w:rsidRDefault="00820E78" w:rsidP="00820E78">
      <w:pPr>
        <w:bidi/>
        <w:rPr>
          <w:rFonts w:cs="David" w:hint="cs"/>
          <w:rtl/>
        </w:rPr>
      </w:pPr>
    </w:p>
    <w:p w14:paraId="7EFCC7FA" w14:textId="77777777" w:rsidR="00820E78" w:rsidRPr="00820E78" w:rsidRDefault="00820E78" w:rsidP="00820E78">
      <w:pPr>
        <w:bidi/>
        <w:rPr>
          <w:rFonts w:cs="David" w:hint="cs"/>
          <w:rtl/>
        </w:rPr>
      </w:pPr>
      <w:r w:rsidRPr="00820E78">
        <w:rPr>
          <w:rFonts w:cs="David" w:hint="cs"/>
          <w:u w:val="single"/>
          <w:rtl/>
        </w:rPr>
        <w:t>ראובן ריבלין:</w:t>
      </w:r>
    </w:p>
    <w:p w14:paraId="4290B86F" w14:textId="77777777" w:rsidR="00820E78" w:rsidRPr="00820E78" w:rsidRDefault="00820E78" w:rsidP="00820E78">
      <w:pPr>
        <w:bidi/>
        <w:rPr>
          <w:rFonts w:cs="David" w:hint="cs"/>
          <w:rtl/>
        </w:rPr>
      </w:pPr>
    </w:p>
    <w:p w14:paraId="4500427B" w14:textId="77777777" w:rsidR="00820E78" w:rsidRPr="00820E78" w:rsidRDefault="00820E78" w:rsidP="00820E78">
      <w:pPr>
        <w:bidi/>
        <w:rPr>
          <w:rFonts w:cs="David" w:hint="cs"/>
          <w:rtl/>
        </w:rPr>
      </w:pPr>
      <w:r w:rsidRPr="00820E78">
        <w:rPr>
          <w:rFonts w:cs="David" w:hint="cs"/>
          <w:rtl/>
        </w:rPr>
        <w:tab/>
        <w:t>כבוד היושב-ראש, הערה לסדר: אין קוורום.</w:t>
      </w:r>
    </w:p>
    <w:p w14:paraId="36033F74" w14:textId="77777777" w:rsidR="00820E78" w:rsidRPr="00820E78" w:rsidRDefault="00820E78" w:rsidP="00820E78">
      <w:pPr>
        <w:bidi/>
        <w:rPr>
          <w:rFonts w:cs="David" w:hint="cs"/>
          <w:rtl/>
        </w:rPr>
      </w:pPr>
    </w:p>
    <w:p w14:paraId="35A605A8" w14:textId="77777777" w:rsidR="00820E78" w:rsidRPr="00820E78" w:rsidRDefault="00820E78" w:rsidP="00820E78">
      <w:pPr>
        <w:bidi/>
        <w:rPr>
          <w:rFonts w:cs="David" w:hint="cs"/>
          <w:rtl/>
        </w:rPr>
      </w:pPr>
      <w:r w:rsidRPr="00820E78">
        <w:rPr>
          <w:rFonts w:cs="David" w:hint="cs"/>
          <w:u w:val="single"/>
          <w:rtl/>
        </w:rPr>
        <w:t>היו"ר דוד טל:</w:t>
      </w:r>
    </w:p>
    <w:p w14:paraId="3D33C091" w14:textId="77777777" w:rsidR="00820E78" w:rsidRPr="00820E78" w:rsidRDefault="00820E78" w:rsidP="00820E78">
      <w:pPr>
        <w:bidi/>
        <w:rPr>
          <w:rFonts w:cs="David" w:hint="cs"/>
          <w:rtl/>
        </w:rPr>
      </w:pPr>
    </w:p>
    <w:p w14:paraId="056F5FE8" w14:textId="77777777" w:rsidR="00820E78" w:rsidRPr="00820E78" w:rsidRDefault="00820E78" w:rsidP="00820E78">
      <w:pPr>
        <w:bidi/>
        <w:rPr>
          <w:rFonts w:cs="David" w:hint="cs"/>
          <w:rtl/>
        </w:rPr>
      </w:pPr>
      <w:r w:rsidRPr="00820E78">
        <w:rPr>
          <w:rFonts w:cs="David" w:hint="cs"/>
          <w:rtl/>
        </w:rPr>
        <w:tab/>
        <w:t xml:space="preserve"> נשמע. מבחינתי אני יכול להמתין.</w:t>
      </w:r>
    </w:p>
    <w:p w14:paraId="1CBF09F8" w14:textId="77777777" w:rsidR="00820E78" w:rsidRPr="00820E78" w:rsidRDefault="00820E78" w:rsidP="00820E78">
      <w:pPr>
        <w:bidi/>
        <w:rPr>
          <w:rFonts w:cs="David" w:hint="cs"/>
          <w:rtl/>
        </w:rPr>
      </w:pPr>
    </w:p>
    <w:p w14:paraId="67EE3BE5" w14:textId="77777777" w:rsidR="00820E78" w:rsidRPr="00820E78" w:rsidRDefault="00820E78" w:rsidP="00820E78">
      <w:pPr>
        <w:bidi/>
        <w:rPr>
          <w:rFonts w:cs="David" w:hint="cs"/>
          <w:rtl/>
        </w:rPr>
      </w:pPr>
      <w:r w:rsidRPr="00820E78">
        <w:rPr>
          <w:rFonts w:cs="David" w:hint="cs"/>
          <w:u w:val="single"/>
          <w:rtl/>
        </w:rPr>
        <w:t>משה שרוני:</w:t>
      </w:r>
    </w:p>
    <w:p w14:paraId="397CA100" w14:textId="77777777" w:rsidR="00820E78" w:rsidRPr="00820E78" w:rsidRDefault="00820E78" w:rsidP="00820E78">
      <w:pPr>
        <w:bidi/>
        <w:rPr>
          <w:rFonts w:cs="David" w:hint="cs"/>
          <w:rtl/>
        </w:rPr>
      </w:pPr>
    </w:p>
    <w:p w14:paraId="7D394A8C" w14:textId="77777777" w:rsidR="00820E78" w:rsidRPr="00820E78" w:rsidRDefault="00820E78" w:rsidP="00820E78">
      <w:pPr>
        <w:bidi/>
        <w:rPr>
          <w:rFonts w:cs="David" w:hint="cs"/>
          <w:rtl/>
        </w:rPr>
      </w:pPr>
      <w:r w:rsidRPr="00820E78">
        <w:rPr>
          <w:rFonts w:cs="David" w:hint="cs"/>
          <w:rtl/>
        </w:rPr>
        <w:tab/>
        <w:t xml:space="preserve"> נושא הגמלאות. מה כל כך בוער? איפה היו עד עכשיו?</w:t>
      </w:r>
    </w:p>
    <w:p w14:paraId="19EDDCFD" w14:textId="77777777" w:rsidR="00820E78" w:rsidRPr="00820E78" w:rsidRDefault="00820E78" w:rsidP="00820E78">
      <w:pPr>
        <w:bidi/>
        <w:rPr>
          <w:rFonts w:cs="David" w:hint="cs"/>
          <w:rtl/>
        </w:rPr>
      </w:pPr>
    </w:p>
    <w:p w14:paraId="5543A0C3" w14:textId="77777777" w:rsidR="00820E78" w:rsidRPr="00820E78" w:rsidRDefault="00820E78" w:rsidP="00820E78">
      <w:pPr>
        <w:bidi/>
        <w:rPr>
          <w:rFonts w:cs="David" w:hint="cs"/>
          <w:rtl/>
        </w:rPr>
      </w:pPr>
      <w:r w:rsidRPr="00820E78">
        <w:rPr>
          <w:rFonts w:cs="David" w:hint="cs"/>
          <w:u w:val="single"/>
          <w:rtl/>
        </w:rPr>
        <w:t>היו"ר דוד טל:</w:t>
      </w:r>
    </w:p>
    <w:p w14:paraId="1E7B444A" w14:textId="77777777" w:rsidR="00820E78" w:rsidRPr="00820E78" w:rsidRDefault="00820E78" w:rsidP="00820E78">
      <w:pPr>
        <w:bidi/>
        <w:rPr>
          <w:rFonts w:cs="David" w:hint="cs"/>
          <w:rtl/>
        </w:rPr>
      </w:pPr>
    </w:p>
    <w:p w14:paraId="79F7907D" w14:textId="77777777" w:rsidR="00820E78" w:rsidRPr="00820E78" w:rsidRDefault="00820E78" w:rsidP="00820E78">
      <w:pPr>
        <w:bidi/>
        <w:rPr>
          <w:rFonts w:cs="David" w:hint="cs"/>
          <w:rtl/>
        </w:rPr>
      </w:pPr>
      <w:r w:rsidRPr="00820E78">
        <w:rPr>
          <w:rFonts w:cs="David" w:hint="cs"/>
          <w:rtl/>
        </w:rPr>
        <w:tab/>
        <w:t>תיכף נשמע. אנשי האוצר, מה בפיכם?</w:t>
      </w:r>
    </w:p>
    <w:p w14:paraId="296F01CC" w14:textId="77777777" w:rsidR="00820E78" w:rsidRPr="00820E78" w:rsidRDefault="00820E78" w:rsidP="00820E78">
      <w:pPr>
        <w:bidi/>
        <w:rPr>
          <w:rFonts w:cs="David" w:hint="cs"/>
          <w:rtl/>
        </w:rPr>
      </w:pPr>
    </w:p>
    <w:p w14:paraId="22A4C8A7" w14:textId="77777777" w:rsidR="00820E78" w:rsidRPr="00820E78" w:rsidRDefault="00820E78" w:rsidP="00820E78">
      <w:pPr>
        <w:bidi/>
        <w:rPr>
          <w:rFonts w:cs="David" w:hint="cs"/>
          <w:rtl/>
        </w:rPr>
      </w:pPr>
      <w:r w:rsidRPr="00820E78">
        <w:rPr>
          <w:rFonts w:cs="David" w:hint="cs"/>
          <w:u w:val="single"/>
          <w:rtl/>
        </w:rPr>
        <w:t xml:space="preserve">ארז </w:t>
      </w:r>
      <w:proofErr w:type="spellStart"/>
      <w:r w:rsidRPr="00820E78">
        <w:rPr>
          <w:rFonts w:cs="David" w:hint="cs"/>
          <w:u w:val="single"/>
          <w:rtl/>
        </w:rPr>
        <w:t>אנצוויג</w:t>
      </w:r>
      <w:proofErr w:type="spellEnd"/>
      <w:r w:rsidRPr="00820E78">
        <w:rPr>
          <w:rFonts w:cs="David" w:hint="cs"/>
          <w:u w:val="single"/>
          <w:rtl/>
        </w:rPr>
        <w:t>:</w:t>
      </w:r>
    </w:p>
    <w:p w14:paraId="26B26478" w14:textId="77777777" w:rsidR="00820E78" w:rsidRPr="00820E78" w:rsidRDefault="00820E78" w:rsidP="00820E78">
      <w:pPr>
        <w:bidi/>
        <w:rPr>
          <w:rFonts w:cs="David" w:hint="cs"/>
          <w:rtl/>
        </w:rPr>
      </w:pPr>
    </w:p>
    <w:p w14:paraId="24C5131B" w14:textId="77777777" w:rsidR="00820E78" w:rsidRPr="00820E78" w:rsidRDefault="00820E78" w:rsidP="00820E78">
      <w:pPr>
        <w:bidi/>
        <w:rPr>
          <w:rFonts w:cs="David" w:hint="cs"/>
          <w:rtl/>
        </w:rPr>
      </w:pPr>
      <w:r w:rsidRPr="00820E78">
        <w:rPr>
          <w:rFonts w:cs="David" w:hint="cs"/>
          <w:rtl/>
        </w:rPr>
        <w:tab/>
        <w:t>מדובר בהצעת חוק שמבוססת על הבנות עם ההסתדרות הכללית, וכוללת שני חלקים. האחד מהם זה שינוי מנגנון עדכון המשכורת הקובעת, שלפיה מחושבת קצבת הגמלאי.</w:t>
      </w:r>
    </w:p>
    <w:p w14:paraId="377ABF89" w14:textId="77777777" w:rsidR="00820E78" w:rsidRPr="00820E78" w:rsidRDefault="00820E78" w:rsidP="00820E78">
      <w:pPr>
        <w:bidi/>
        <w:rPr>
          <w:rFonts w:cs="David" w:hint="cs"/>
          <w:rtl/>
        </w:rPr>
      </w:pPr>
    </w:p>
    <w:p w14:paraId="7B12C49B" w14:textId="77777777" w:rsidR="00820E78" w:rsidRPr="00820E78" w:rsidRDefault="00820E78" w:rsidP="00820E78">
      <w:pPr>
        <w:bidi/>
        <w:rPr>
          <w:rFonts w:cs="David" w:hint="cs"/>
          <w:rtl/>
        </w:rPr>
      </w:pPr>
      <w:r w:rsidRPr="00820E78">
        <w:rPr>
          <w:rFonts w:cs="David" w:hint="cs"/>
          <w:u w:val="single"/>
          <w:rtl/>
        </w:rPr>
        <w:t>היו"ר דוד טל:</w:t>
      </w:r>
    </w:p>
    <w:p w14:paraId="1A0D6659" w14:textId="77777777" w:rsidR="00820E78" w:rsidRPr="00820E78" w:rsidRDefault="00820E78" w:rsidP="00820E78">
      <w:pPr>
        <w:bidi/>
        <w:rPr>
          <w:rFonts w:cs="David" w:hint="cs"/>
          <w:rtl/>
        </w:rPr>
      </w:pPr>
    </w:p>
    <w:p w14:paraId="0F1C1783" w14:textId="77777777" w:rsidR="00820E78" w:rsidRPr="00820E78" w:rsidRDefault="00820E78" w:rsidP="00820E78">
      <w:pPr>
        <w:bidi/>
        <w:rPr>
          <w:rFonts w:cs="David" w:hint="cs"/>
          <w:rtl/>
        </w:rPr>
      </w:pPr>
      <w:r w:rsidRPr="00820E78">
        <w:rPr>
          <w:rFonts w:cs="David" w:hint="cs"/>
          <w:rtl/>
        </w:rPr>
        <w:tab/>
        <w:t>היא תוצמד מהיום למדד בניגוד לעבר.</w:t>
      </w:r>
    </w:p>
    <w:p w14:paraId="43BEB263" w14:textId="77777777" w:rsidR="00820E78" w:rsidRPr="00820E78" w:rsidRDefault="00820E78" w:rsidP="00820E78">
      <w:pPr>
        <w:bidi/>
        <w:rPr>
          <w:rFonts w:cs="David" w:hint="cs"/>
          <w:rtl/>
        </w:rPr>
      </w:pPr>
    </w:p>
    <w:p w14:paraId="05CE69D8" w14:textId="77777777" w:rsidR="00820E78" w:rsidRPr="00820E78" w:rsidRDefault="00820E78" w:rsidP="00820E78">
      <w:pPr>
        <w:bidi/>
        <w:rPr>
          <w:rFonts w:cs="David" w:hint="cs"/>
          <w:rtl/>
        </w:rPr>
      </w:pPr>
      <w:r w:rsidRPr="00820E78">
        <w:rPr>
          <w:rFonts w:cs="David" w:hint="cs"/>
          <w:u w:val="single"/>
          <w:rtl/>
        </w:rPr>
        <w:t xml:space="preserve">ארז </w:t>
      </w:r>
      <w:proofErr w:type="spellStart"/>
      <w:r w:rsidRPr="00820E78">
        <w:rPr>
          <w:rFonts w:cs="David" w:hint="cs"/>
          <w:u w:val="single"/>
          <w:rtl/>
        </w:rPr>
        <w:t>אנצוויג</w:t>
      </w:r>
      <w:proofErr w:type="spellEnd"/>
      <w:r w:rsidRPr="00820E78">
        <w:rPr>
          <w:rFonts w:cs="David" w:hint="cs"/>
          <w:u w:val="single"/>
          <w:rtl/>
        </w:rPr>
        <w:t>:</w:t>
      </w:r>
    </w:p>
    <w:p w14:paraId="5ABF29D5" w14:textId="77777777" w:rsidR="00820E78" w:rsidRPr="00820E78" w:rsidRDefault="00820E78" w:rsidP="00820E78">
      <w:pPr>
        <w:bidi/>
        <w:rPr>
          <w:rFonts w:cs="David" w:hint="cs"/>
          <w:rtl/>
        </w:rPr>
      </w:pPr>
    </w:p>
    <w:p w14:paraId="72B4AA37" w14:textId="77777777" w:rsidR="00820E78" w:rsidRPr="00820E78" w:rsidRDefault="00820E78" w:rsidP="00820E78">
      <w:pPr>
        <w:bidi/>
        <w:rPr>
          <w:rFonts w:cs="David" w:hint="cs"/>
          <w:rtl/>
        </w:rPr>
      </w:pPr>
      <w:r w:rsidRPr="00820E78">
        <w:rPr>
          <w:rFonts w:cs="David" w:hint="cs"/>
          <w:rtl/>
        </w:rPr>
        <w:tab/>
        <w:t>בניגוד למצב הקיים, שהיא מוצמדת לפעיל בדרגתו.</w:t>
      </w:r>
    </w:p>
    <w:p w14:paraId="17F2F805" w14:textId="77777777" w:rsidR="00820E78" w:rsidRPr="00820E78" w:rsidRDefault="00820E78" w:rsidP="00820E78">
      <w:pPr>
        <w:bidi/>
        <w:rPr>
          <w:rFonts w:cs="David" w:hint="cs"/>
          <w:rtl/>
        </w:rPr>
      </w:pPr>
    </w:p>
    <w:p w14:paraId="5F218AFE" w14:textId="77777777" w:rsidR="00820E78" w:rsidRPr="00820E78" w:rsidRDefault="00820E78" w:rsidP="00820E78">
      <w:pPr>
        <w:bidi/>
        <w:rPr>
          <w:rFonts w:cs="David" w:hint="cs"/>
          <w:rtl/>
        </w:rPr>
      </w:pPr>
      <w:r w:rsidRPr="00820E78">
        <w:rPr>
          <w:rFonts w:cs="David" w:hint="cs"/>
          <w:rtl/>
        </w:rPr>
        <w:tab/>
        <w:t>החלק השני הוא מתן שלוש תוספות לקצבה, האחת בגין שחיקה בשיעורים שונים, בין 5% ל-12%, תוספת בגין התייקרות בשנת 2008, והתוספת השלישית היא תוספת בשל הסכמי השכר שנחתמו ב-2007.</w:t>
      </w:r>
    </w:p>
    <w:p w14:paraId="24DE0E70" w14:textId="77777777" w:rsidR="00820E78" w:rsidRPr="00820E78" w:rsidRDefault="00820E78" w:rsidP="00820E78">
      <w:pPr>
        <w:bidi/>
        <w:rPr>
          <w:rFonts w:cs="David" w:hint="cs"/>
          <w:rtl/>
        </w:rPr>
      </w:pPr>
    </w:p>
    <w:p w14:paraId="75DCA232" w14:textId="77777777" w:rsidR="00820E78" w:rsidRPr="00820E78" w:rsidRDefault="00820E78" w:rsidP="00820E78">
      <w:pPr>
        <w:bidi/>
        <w:rPr>
          <w:rFonts w:cs="David" w:hint="cs"/>
          <w:rtl/>
        </w:rPr>
      </w:pPr>
      <w:r w:rsidRPr="00820E78">
        <w:rPr>
          <w:rFonts w:cs="David" w:hint="cs"/>
          <w:rtl/>
        </w:rPr>
        <w:tab/>
        <w:t>כל עוד החוק לא נחקק, אי אפשר לשלם אותן תוספות ולעשות אותו תיקון, ולכן אנחנו מבקשים מהוועדה לאשר את הקדמת הדיון.</w:t>
      </w:r>
    </w:p>
    <w:p w14:paraId="2C474B41" w14:textId="77777777" w:rsidR="00820E78" w:rsidRPr="00820E78" w:rsidRDefault="00820E78" w:rsidP="00820E78">
      <w:pPr>
        <w:bidi/>
        <w:rPr>
          <w:rFonts w:cs="David" w:hint="cs"/>
          <w:rtl/>
        </w:rPr>
      </w:pPr>
    </w:p>
    <w:p w14:paraId="461ED674" w14:textId="77777777" w:rsidR="00820E78" w:rsidRPr="00820E78" w:rsidRDefault="00820E78" w:rsidP="00820E78">
      <w:pPr>
        <w:bidi/>
        <w:rPr>
          <w:rFonts w:cs="David" w:hint="cs"/>
          <w:rtl/>
        </w:rPr>
      </w:pPr>
      <w:r w:rsidRPr="00820E78">
        <w:rPr>
          <w:rFonts w:cs="David" w:hint="cs"/>
          <w:u w:val="single"/>
          <w:rtl/>
        </w:rPr>
        <w:t>היו"ר דוד טל:</w:t>
      </w:r>
    </w:p>
    <w:p w14:paraId="2815F1D0" w14:textId="77777777" w:rsidR="00820E78" w:rsidRPr="00820E78" w:rsidRDefault="00820E78" w:rsidP="00820E78">
      <w:pPr>
        <w:bidi/>
        <w:rPr>
          <w:rFonts w:cs="David" w:hint="cs"/>
          <w:rtl/>
        </w:rPr>
      </w:pPr>
    </w:p>
    <w:p w14:paraId="6CEA91F3" w14:textId="77777777" w:rsidR="00820E78" w:rsidRPr="00820E78" w:rsidRDefault="00820E78" w:rsidP="00820E78">
      <w:pPr>
        <w:bidi/>
        <w:rPr>
          <w:rFonts w:cs="David" w:hint="cs"/>
          <w:rtl/>
        </w:rPr>
      </w:pPr>
      <w:r w:rsidRPr="00820E78">
        <w:rPr>
          <w:rFonts w:cs="David" w:hint="cs"/>
          <w:rtl/>
        </w:rPr>
        <w:tab/>
        <w:t xml:space="preserve">אני רוצה לשאול שאלה, אדוני, ולא בציניות, מדוע בנקודת הזמן הזאת מצא האוצר לנכון להביא את זה להצבעה? דבר שני, שחשוב לי לדעת, הוא, האם יש השלכות להצעת החוק הזאת, שאתם מבקשים לפטור מחובת הנחה, לגבי הבוררות </w:t>
      </w:r>
      <w:proofErr w:type="spellStart"/>
      <w:r w:rsidRPr="00820E78">
        <w:rPr>
          <w:rFonts w:cs="David" w:hint="cs"/>
          <w:rtl/>
        </w:rPr>
        <w:t>שהיתה</w:t>
      </w:r>
      <w:proofErr w:type="spellEnd"/>
      <w:r w:rsidRPr="00820E78">
        <w:rPr>
          <w:rFonts w:cs="David" w:hint="cs"/>
          <w:rtl/>
        </w:rPr>
        <w:t xml:space="preserve"> בין אנשי האוצר לבין ההסתדרות הרפואית?</w:t>
      </w:r>
    </w:p>
    <w:p w14:paraId="7DEE0BDD" w14:textId="77777777" w:rsidR="00820E78" w:rsidRPr="00820E78" w:rsidRDefault="00820E78" w:rsidP="00820E78">
      <w:pPr>
        <w:bidi/>
        <w:rPr>
          <w:rFonts w:cs="David" w:hint="cs"/>
          <w:rtl/>
        </w:rPr>
      </w:pPr>
    </w:p>
    <w:p w14:paraId="304A0F67"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243DAE79" w14:textId="77777777" w:rsidR="00820E78" w:rsidRPr="00820E78" w:rsidRDefault="00820E78" w:rsidP="00820E78">
      <w:pPr>
        <w:bidi/>
        <w:rPr>
          <w:rFonts w:cs="David" w:hint="cs"/>
          <w:rtl/>
        </w:rPr>
      </w:pPr>
    </w:p>
    <w:p w14:paraId="6D5B1971" w14:textId="77777777" w:rsidR="00820E78" w:rsidRPr="00820E78" w:rsidRDefault="00820E78" w:rsidP="00820E78">
      <w:pPr>
        <w:bidi/>
        <w:rPr>
          <w:rFonts w:cs="David" w:hint="cs"/>
          <w:rtl/>
        </w:rPr>
      </w:pPr>
      <w:r w:rsidRPr="00820E78">
        <w:rPr>
          <w:rFonts w:cs="David" w:hint="cs"/>
          <w:rtl/>
        </w:rPr>
        <w:tab/>
        <w:t>מבחינה כלכלית מאוד חשוב להעביר את תיקון החוק, וזה לא סותר את היכולת שלנו להגיע להידברות עם ההסתדרות באשר להסכמה אם נצליח להגיע- - -</w:t>
      </w:r>
    </w:p>
    <w:p w14:paraId="5AEBFAD0" w14:textId="77777777" w:rsidR="00820E78" w:rsidRDefault="00820E78" w:rsidP="00820E78">
      <w:pPr>
        <w:bidi/>
        <w:rPr>
          <w:rFonts w:cs="David" w:hint="cs"/>
          <w:rtl/>
        </w:rPr>
      </w:pPr>
    </w:p>
    <w:p w14:paraId="2A01D3A8" w14:textId="77777777" w:rsidR="00820E78" w:rsidRDefault="00820E78" w:rsidP="00820E78">
      <w:pPr>
        <w:bidi/>
        <w:rPr>
          <w:rFonts w:cs="David" w:hint="cs"/>
          <w:rtl/>
        </w:rPr>
      </w:pPr>
    </w:p>
    <w:p w14:paraId="2321A28F" w14:textId="77777777" w:rsidR="00820E78" w:rsidRDefault="00820E78" w:rsidP="00820E78">
      <w:pPr>
        <w:bidi/>
        <w:rPr>
          <w:rFonts w:cs="David" w:hint="cs"/>
          <w:rtl/>
        </w:rPr>
      </w:pPr>
    </w:p>
    <w:p w14:paraId="5C660936" w14:textId="77777777" w:rsidR="00820E78" w:rsidRDefault="00820E78" w:rsidP="00820E78">
      <w:pPr>
        <w:bidi/>
        <w:rPr>
          <w:rFonts w:cs="David" w:hint="cs"/>
          <w:rtl/>
        </w:rPr>
      </w:pPr>
    </w:p>
    <w:p w14:paraId="517C3E79" w14:textId="77777777" w:rsidR="00820E78" w:rsidRDefault="00820E78" w:rsidP="00820E78">
      <w:pPr>
        <w:bidi/>
        <w:rPr>
          <w:rFonts w:cs="David" w:hint="cs"/>
          <w:rtl/>
        </w:rPr>
      </w:pPr>
    </w:p>
    <w:p w14:paraId="26758A57" w14:textId="77777777" w:rsidR="00820E78" w:rsidRDefault="00820E78" w:rsidP="00820E78">
      <w:pPr>
        <w:bidi/>
        <w:rPr>
          <w:rFonts w:cs="David" w:hint="cs"/>
          <w:rtl/>
        </w:rPr>
      </w:pPr>
    </w:p>
    <w:p w14:paraId="0648F20B" w14:textId="77777777" w:rsidR="00820E78" w:rsidRPr="00820E78" w:rsidRDefault="00820E78" w:rsidP="00820E78">
      <w:pPr>
        <w:bidi/>
        <w:rPr>
          <w:rFonts w:cs="David" w:hint="cs"/>
          <w:rtl/>
        </w:rPr>
      </w:pPr>
    </w:p>
    <w:p w14:paraId="377A3995" w14:textId="77777777" w:rsidR="00820E78" w:rsidRPr="00820E78" w:rsidRDefault="00820E78" w:rsidP="00820E78">
      <w:pPr>
        <w:bidi/>
        <w:rPr>
          <w:rFonts w:cs="David" w:hint="cs"/>
          <w:rtl/>
        </w:rPr>
      </w:pPr>
      <w:r w:rsidRPr="00820E78">
        <w:rPr>
          <w:rFonts w:cs="David" w:hint="cs"/>
          <w:u w:val="single"/>
          <w:rtl/>
        </w:rPr>
        <w:t>היו"ר דוד טל:</w:t>
      </w:r>
    </w:p>
    <w:p w14:paraId="66FFDBB3" w14:textId="77777777" w:rsidR="00820E78" w:rsidRPr="00820E78" w:rsidRDefault="00820E78" w:rsidP="00820E78">
      <w:pPr>
        <w:bidi/>
        <w:rPr>
          <w:rFonts w:cs="David" w:hint="cs"/>
          <w:rtl/>
        </w:rPr>
      </w:pPr>
    </w:p>
    <w:p w14:paraId="009C4250" w14:textId="77777777" w:rsidR="00820E78" w:rsidRPr="00820E78" w:rsidRDefault="00820E78" w:rsidP="00820E78">
      <w:pPr>
        <w:bidi/>
        <w:rPr>
          <w:rFonts w:cs="David" w:hint="cs"/>
          <w:rtl/>
        </w:rPr>
      </w:pPr>
      <w:r w:rsidRPr="00820E78">
        <w:rPr>
          <w:rFonts w:cs="David" w:hint="cs"/>
          <w:rtl/>
        </w:rPr>
        <w:tab/>
        <w:t>אני מדבר על ההסתדרות הרפואית.</w:t>
      </w:r>
    </w:p>
    <w:p w14:paraId="05A8BA34" w14:textId="77777777" w:rsidR="00820E78" w:rsidRPr="00820E78" w:rsidRDefault="00820E78" w:rsidP="00820E78">
      <w:pPr>
        <w:bidi/>
        <w:rPr>
          <w:rFonts w:cs="David" w:hint="cs"/>
          <w:rtl/>
        </w:rPr>
      </w:pPr>
    </w:p>
    <w:p w14:paraId="34FC06C7"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439CD3DF" w14:textId="77777777" w:rsidR="00820E78" w:rsidRPr="00820E78" w:rsidRDefault="00820E78" w:rsidP="00820E78">
      <w:pPr>
        <w:bidi/>
        <w:rPr>
          <w:rFonts w:cs="David" w:hint="cs"/>
          <w:rtl/>
        </w:rPr>
      </w:pPr>
    </w:p>
    <w:p w14:paraId="7278E8D0" w14:textId="77777777" w:rsidR="00820E78" w:rsidRPr="00820E78" w:rsidRDefault="00820E78" w:rsidP="00820E78">
      <w:pPr>
        <w:bidi/>
        <w:rPr>
          <w:rFonts w:cs="David" w:hint="cs"/>
          <w:rtl/>
        </w:rPr>
      </w:pPr>
      <w:r w:rsidRPr="00820E78">
        <w:rPr>
          <w:rFonts w:cs="David" w:hint="cs"/>
          <w:rtl/>
        </w:rPr>
        <w:tab/>
        <w:t>אתה רוצה שאני אענה קודם לשאלה השנייה.</w:t>
      </w:r>
      <w:r w:rsidRPr="00820E78">
        <w:rPr>
          <w:rFonts w:cs="David" w:hint="cs"/>
          <w:rtl/>
        </w:rPr>
        <w:tab/>
        <w:t>אני אתייחס קודם לנושא בוררות הרופאים. השינוי הזה, אם יחול, לא ישפיע על התוצאות של בוררות הרופאים, היות ומדובר כאן במתן תוספות לגמלאים, ובכלל זה הגמלאים בפנסיה תקציבית, שהם הרופאים. האם הגמלאים שהם רופאים יקבלו שתי תוספות, קרי, מה שייפסק בבורות ומה שיינתן- - -</w:t>
      </w:r>
    </w:p>
    <w:p w14:paraId="23887125" w14:textId="77777777" w:rsidR="00820E78" w:rsidRPr="00820E78" w:rsidRDefault="00820E78" w:rsidP="00820E78">
      <w:pPr>
        <w:bidi/>
        <w:rPr>
          <w:rFonts w:cs="David" w:hint="cs"/>
          <w:rtl/>
        </w:rPr>
      </w:pPr>
    </w:p>
    <w:p w14:paraId="44695C67" w14:textId="77777777" w:rsidR="00820E78" w:rsidRPr="00820E78" w:rsidRDefault="00820E78" w:rsidP="00820E78">
      <w:pPr>
        <w:bidi/>
        <w:rPr>
          <w:rFonts w:cs="David" w:hint="cs"/>
          <w:rtl/>
        </w:rPr>
      </w:pPr>
      <w:r w:rsidRPr="00820E78">
        <w:rPr>
          <w:rFonts w:cs="David" w:hint="cs"/>
          <w:u w:val="single"/>
          <w:rtl/>
        </w:rPr>
        <w:t>היו"ר דוד טל:</w:t>
      </w:r>
    </w:p>
    <w:p w14:paraId="190AAB98" w14:textId="77777777" w:rsidR="00820E78" w:rsidRPr="00820E78" w:rsidRDefault="00820E78" w:rsidP="00820E78">
      <w:pPr>
        <w:bidi/>
        <w:rPr>
          <w:rFonts w:cs="David" w:hint="cs"/>
          <w:rtl/>
        </w:rPr>
      </w:pPr>
    </w:p>
    <w:p w14:paraId="4965A755" w14:textId="77777777" w:rsidR="00820E78" w:rsidRPr="00820E78" w:rsidRDefault="00820E78" w:rsidP="00820E78">
      <w:pPr>
        <w:bidi/>
        <w:rPr>
          <w:rFonts w:cs="David" w:hint="cs"/>
          <w:rtl/>
        </w:rPr>
      </w:pPr>
      <w:r w:rsidRPr="00820E78">
        <w:rPr>
          <w:rFonts w:cs="David" w:hint="cs"/>
          <w:rtl/>
        </w:rPr>
        <w:tab/>
        <w:t>האם הבוררות עוד לא הסתיימה?</w:t>
      </w:r>
    </w:p>
    <w:p w14:paraId="5BD13BCC" w14:textId="77777777" w:rsidR="00820E78" w:rsidRPr="00820E78" w:rsidRDefault="00820E78" w:rsidP="00820E78">
      <w:pPr>
        <w:bidi/>
        <w:rPr>
          <w:rFonts w:cs="David" w:hint="cs"/>
          <w:rtl/>
        </w:rPr>
      </w:pPr>
    </w:p>
    <w:p w14:paraId="04EFEBBC"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033350FC" w14:textId="77777777" w:rsidR="00820E78" w:rsidRPr="00820E78" w:rsidRDefault="00820E78" w:rsidP="00820E78">
      <w:pPr>
        <w:bidi/>
        <w:rPr>
          <w:rFonts w:cs="David" w:hint="cs"/>
          <w:rtl/>
        </w:rPr>
      </w:pPr>
    </w:p>
    <w:p w14:paraId="62B6842C" w14:textId="77777777" w:rsidR="00820E78" w:rsidRPr="00820E78" w:rsidRDefault="00820E78" w:rsidP="00820E78">
      <w:pPr>
        <w:bidi/>
        <w:rPr>
          <w:rFonts w:cs="David" w:hint="cs"/>
          <w:rtl/>
        </w:rPr>
      </w:pPr>
      <w:r w:rsidRPr="00820E78">
        <w:rPr>
          <w:rFonts w:cs="David" w:hint="cs"/>
          <w:rtl/>
        </w:rPr>
        <w:tab/>
        <w:t xml:space="preserve">הבוררות עוד לא הסתיימה. </w:t>
      </w:r>
    </w:p>
    <w:p w14:paraId="0EF987C6" w14:textId="77777777" w:rsidR="00820E78" w:rsidRPr="00820E78" w:rsidRDefault="00820E78" w:rsidP="00820E78">
      <w:pPr>
        <w:bidi/>
        <w:rPr>
          <w:rFonts w:cs="David" w:hint="cs"/>
          <w:rtl/>
        </w:rPr>
      </w:pPr>
    </w:p>
    <w:p w14:paraId="15DA5DBF" w14:textId="77777777" w:rsidR="00820E78" w:rsidRPr="00820E78" w:rsidRDefault="00820E78" w:rsidP="00820E78">
      <w:pPr>
        <w:bidi/>
        <w:rPr>
          <w:rFonts w:cs="David" w:hint="cs"/>
          <w:rtl/>
        </w:rPr>
      </w:pPr>
      <w:r w:rsidRPr="00820E78">
        <w:rPr>
          <w:rFonts w:cs="David" w:hint="cs"/>
          <w:rtl/>
        </w:rPr>
        <w:tab/>
        <w:t>היה ויסוכם בבוררות על תשלום רטרואקטיבי כלשהו, יהיה דיון בשאלה האם הגמלאים זכאים לשתי התוספות גם יחד, גם התוספת הרטרואקטיבית וגם התוספת שתינתן כתוצאה מהעברת החוק, היות ועלול להיות מצב שהם יקבלו תוספות משני מקורות, ואז נידרש- - -</w:t>
      </w:r>
    </w:p>
    <w:p w14:paraId="754B1F4E" w14:textId="77777777" w:rsidR="00820E78" w:rsidRPr="00820E78" w:rsidRDefault="00820E78" w:rsidP="00820E78">
      <w:pPr>
        <w:bidi/>
        <w:rPr>
          <w:rFonts w:cs="David" w:hint="cs"/>
          <w:rtl/>
        </w:rPr>
      </w:pPr>
    </w:p>
    <w:p w14:paraId="5DFCF902" w14:textId="77777777" w:rsidR="00820E78" w:rsidRPr="00820E78" w:rsidRDefault="00820E78" w:rsidP="00820E78">
      <w:pPr>
        <w:bidi/>
        <w:rPr>
          <w:rFonts w:cs="David" w:hint="cs"/>
          <w:rtl/>
        </w:rPr>
      </w:pPr>
      <w:r w:rsidRPr="00820E78">
        <w:rPr>
          <w:rFonts w:cs="David" w:hint="cs"/>
          <w:u w:val="single"/>
          <w:rtl/>
        </w:rPr>
        <w:t>היו"ר דוד טל:</w:t>
      </w:r>
    </w:p>
    <w:p w14:paraId="4CE99D5D" w14:textId="77777777" w:rsidR="00820E78" w:rsidRPr="00820E78" w:rsidRDefault="00820E78" w:rsidP="00820E78">
      <w:pPr>
        <w:bidi/>
        <w:rPr>
          <w:rFonts w:cs="David" w:hint="cs"/>
          <w:rtl/>
        </w:rPr>
      </w:pPr>
    </w:p>
    <w:p w14:paraId="3946D83F" w14:textId="77777777" w:rsidR="00820E78" w:rsidRPr="00820E78" w:rsidRDefault="00820E78" w:rsidP="00820E78">
      <w:pPr>
        <w:bidi/>
        <w:rPr>
          <w:rFonts w:cs="David" w:hint="cs"/>
          <w:rtl/>
        </w:rPr>
      </w:pPr>
      <w:r w:rsidRPr="00820E78">
        <w:rPr>
          <w:rFonts w:cs="David" w:hint="cs"/>
          <w:rtl/>
        </w:rPr>
        <w:tab/>
        <w:t>אדוני מבין שאם נאשר את זה, ואתם תחזרו לשולחן המשא-ומתן עם ההסתדרות הרפואית, תצמידו אקדח לרכה של ההסתדרות הרפואית, משום שעכשיו הם יהיו בידיכם? האם אתה יכול לומר ולהצהיר, מטעם האוצר, שלא תהיה שום השלכה? מה שמטריד אותי הוא, שעוד בשבתי על כסא יושב-ראש ועדת העבודה, הרווחה והבריאות התחלתם את הבוררות הזאת, הזמן נקף וחלפו להן תשע-עשר שנים, אולי קצת יותר. עכשיו יהיה הוויכוח אם הם יקבלו או לא יקבלו, אני מניח שזה ייקח עוד כמה שנים טובות.</w:t>
      </w:r>
    </w:p>
    <w:p w14:paraId="6DE2AC18" w14:textId="77777777" w:rsidR="00820E78" w:rsidRPr="00820E78" w:rsidRDefault="00820E78" w:rsidP="00820E78">
      <w:pPr>
        <w:bidi/>
        <w:rPr>
          <w:rFonts w:cs="David" w:hint="cs"/>
          <w:rtl/>
        </w:rPr>
      </w:pPr>
    </w:p>
    <w:p w14:paraId="2BF1124D"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5A57D7EE" w14:textId="77777777" w:rsidR="00820E78" w:rsidRPr="00820E78" w:rsidRDefault="00820E78" w:rsidP="00820E78">
      <w:pPr>
        <w:bidi/>
        <w:rPr>
          <w:rFonts w:cs="David" w:hint="cs"/>
          <w:rtl/>
        </w:rPr>
      </w:pPr>
    </w:p>
    <w:p w14:paraId="7703BBFF" w14:textId="77777777" w:rsidR="00820E78" w:rsidRPr="00820E78" w:rsidRDefault="00820E78" w:rsidP="00820E78">
      <w:pPr>
        <w:bidi/>
        <w:rPr>
          <w:rFonts w:cs="David" w:hint="cs"/>
          <w:rtl/>
        </w:rPr>
      </w:pPr>
      <w:r w:rsidRPr="00820E78">
        <w:rPr>
          <w:rFonts w:cs="David" w:hint="cs"/>
          <w:rtl/>
        </w:rPr>
        <w:tab/>
        <w:t>זה לא ישליך על פסק הבוררות.</w:t>
      </w:r>
    </w:p>
    <w:p w14:paraId="65500D1C" w14:textId="77777777" w:rsidR="00820E78" w:rsidRPr="00820E78" w:rsidRDefault="00820E78" w:rsidP="00820E78">
      <w:pPr>
        <w:bidi/>
        <w:rPr>
          <w:rFonts w:cs="David" w:hint="cs"/>
          <w:rtl/>
        </w:rPr>
      </w:pPr>
    </w:p>
    <w:p w14:paraId="4B13E588" w14:textId="77777777" w:rsidR="00820E78" w:rsidRPr="00820E78" w:rsidRDefault="00820E78" w:rsidP="00820E78">
      <w:pPr>
        <w:bidi/>
        <w:rPr>
          <w:rFonts w:cs="David" w:hint="cs"/>
          <w:rtl/>
        </w:rPr>
      </w:pPr>
      <w:r w:rsidRPr="00820E78">
        <w:rPr>
          <w:rFonts w:cs="David" w:hint="cs"/>
          <w:u w:val="single"/>
          <w:rtl/>
        </w:rPr>
        <w:t>היו"ר דוד טל:</w:t>
      </w:r>
    </w:p>
    <w:p w14:paraId="55595DA2" w14:textId="77777777" w:rsidR="00820E78" w:rsidRPr="00820E78" w:rsidRDefault="00820E78" w:rsidP="00820E78">
      <w:pPr>
        <w:bidi/>
        <w:rPr>
          <w:rFonts w:cs="David" w:hint="cs"/>
          <w:rtl/>
        </w:rPr>
      </w:pPr>
    </w:p>
    <w:p w14:paraId="6069F7C7" w14:textId="77777777" w:rsidR="00820E78" w:rsidRPr="00820E78" w:rsidRDefault="00820E78" w:rsidP="00820E78">
      <w:pPr>
        <w:bidi/>
        <w:rPr>
          <w:rFonts w:cs="David" w:hint="cs"/>
          <w:rtl/>
        </w:rPr>
      </w:pPr>
      <w:r w:rsidRPr="00820E78">
        <w:rPr>
          <w:rFonts w:cs="David" w:hint="cs"/>
          <w:rtl/>
        </w:rPr>
        <w:tab/>
        <w:t>אדוני מצהיר שזה לא ישליך על פסק הבוררות.</w:t>
      </w:r>
    </w:p>
    <w:p w14:paraId="5C5364A8" w14:textId="77777777" w:rsidR="00820E78" w:rsidRPr="00820E78" w:rsidRDefault="00820E78" w:rsidP="00820E78">
      <w:pPr>
        <w:bidi/>
        <w:rPr>
          <w:rFonts w:cs="David" w:hint="cs"/>
          <w:rtl/>
        </w:rPr>
      </w:pPr>
    </w:p>
    <w:p w14:paraId="0649794C" w14:textId="77777777" w:rsidR="00820E78" w:rsidRPr="00820E78" w:rsidRDefault="00820E78" w:rsidP="00820E78">
      <w:pPr>
        <w:bidi/>
        <w:rPr>
          <w:rFonts w:cs="David" w:hint="cs"/>
          <w:rtl/>
        </w:rPr>
      </w:pPr>
      <w:r w:rsidRPr="00820E78">
        <w:rPr>
          <w:rFonts w:cs="David" w:hint="cs"/>
          <w:u w:val="single"/>
          <w:rtl/>
        </w:rPr>
        <w:t xml:space="preserve">לאה </w:t>
      </w:r>
      <w:proofErr w:type="spellStart"/>
      <w:r w:rsidRPr="00820E78">
        <w:rPr>
          <w:rFonts w:cs="David" w:hint="cs"/>
          <w:u w:val="single"/>
          <w:rtl/>
        </w:rPr>
        <w:t>ופנר</w:t>
      </w:r>
      <w:proofErr w:type="spellEnd"/>
      <w:r w:rsidRPr="00820E78">
        <w:rPr>
          <w:rFonts w:cs="David" w:hint="cs"/>
          <w:u w:val="single"/>
          <w:rtl/>
        </w:rPr>
        <w:t>:</w:t>
      </w:r>
    </w:p>
    <w:p w14:paraId="4BBEFA2D" w14:textId="77777777" w:rsidR="00820E78" w:rsidRPr="00820E78" w:rsidRDefault="00820E78" w:rsidP="00820E78">
      <w:pPr>
        <w:bidi/>
        <w:rPr>
          <w:rFonts w:cs="David" w:hint="cs"/>
          <w:rtl/>
        </w:rPr>
      </w:pPr>
    </w:p>
    <w:p w14:paraId="78907892" w14:textId="77777777" w:rsidR="00820E78" w:rsidRPr="00820E78" w:rsidRDefault="00820E78" w:rsidP="00820E78">
      <w:pPr>
        <w:bidi/>
        <w:rPr>
          <w:rFonts w:cs="David" w:hint="cs"/>
          <w:rtl/>
        </w:rPr>
      </w:pPr>
      <w:r w:rsidRPr="00820E78">
        <w:rPr>
          <w:rFonts w:cs="David" w:hint="cs"/>
          <w:rtl/>
        </w:rPr>
        <w:tab/>
        <w:t>אין ערך להצהרה הזאת.</w:t>
      </w:r>
    </w:p>
    <w:p w14:paraId="596E6C47" w14:textId="77777777" w:rsidR="00820E78" w:rsidRPr="00820E78" w:rsidRDefault="00820E78" w:rsidP="00820E78">
      <w:pPr>
        <w:bidi/>
        <w:rPr>
          <w:rFonts w:cs="David" w:hint="cs"/>
          <w:rtl/>
        </w:rPr>
      </w:pPr>
    </w:p>
    <w:p w14:paraId="7C3CC7B7" w14:textId="77777777" w:rsidR="00820E78" w:rsidRPr="00820E78" w:rsidRDefault="00820E78" w:rsidP="00820E78">
      <w:pPr>
        <w:bidi/>
        <w:rPr>
          <w:rFonts w:cs="David" w:hint="cs"/>
          <w:rtl/>
        </w:rPr>
      </w:pPr>
      <w:r w:rsidRPr="00820E78">
        <w:rPr>
          <w:rFonts w:cs="David" w:hint="cs"/>
          <w:u w:val="single"/>
          <w:rtl/>
        </w:rPr>
        <w:t>היו"ר דוד טל:</w:t>
      </w:r>
    </w:p>
    <w:p w14:paraId="42C6B536" w14:textId="77777777" w:rsidR="00820E78" w:rsidRPr="00820E78" w:rsidRDefault="00820E78" w:rsidP="00820E78">
      <w:pPr>
        <w:bidi/>
        <w:rPr>
          <w:rFonts w:cs="David" w:hint="cs"/>
          <w:rtl/>
        </w:rPr>
      </w:pPr>
    </w:p>
    <w:p w14:paraId="5C22AAAA" w14:textId="77777777" w:rsidR="00820E78" w:rsidRPr="00820E78" w:rsidRDefault="00820E78" w:rsidP="00820E78">
      <w:pPr>
        <w:bidi/>
        <w:rPr>
          <w:rFonts w:cs="David" w:hint="cs"/>
          <w:rtl/>
        </w:rPr>
      </w:pPr>
      <w:r w:rsidRPr="00820E78">
        <w:rPr>
          <w:rFonts w:cs="David" w:hint="cs"/>
          <w:rtl/>
        </w:rPr>
        <w:tab/>
        <w:t>סליחה, גברתי. למה גברתי מפריעה?</w:t>
      </w:r>
    </w:p>
    <w:p w14:paraId="38FA11A0" w14:textId="77777777" w:rsidR="00820E78" w:rsidRPr="00820E78" w:rsidRDefault="00820E78" w:rsidP="00820E78">
      <w:pPr>
        <w:bidi/>
        <w:rPr>
          <w:rFonts w:cs="David" w:hint="cs"/>
          <w:rtl/>
        </w:rPr>
      </w:pPr>
    </w:p>
    <w:p w14:paraId="6C83071B" w14:textId="77777777" w:rsidR="00820E78" w:rsidRPr="00820E78" w:rsidRDefault="00820E78" w:rsidP="00820E78">
      <w:pPr>
        <w:bidi/>
        <w:rPr>
          <w:rFonts w:cs="David" w:hint="cs"/>
          <w:rtl/>
        </w:rPr>
      </w:pPr>
      <w:r w:rsidRPr="00820E78">
        <w:rPr>
          <w:rFonts w:cs="David" w:hint="cs"/>
          <w:u w:val="single"/>
          <w:rtl/>
        </w:rPr>
        <w:t xml:space="preserve">לאה </w:t>
      </w:r>
      <w:proofErr w:type="spellStart"/>
      <w:r w:rsidRPr="00820E78">
        <w:rPr>
          <w:rFonts w:cs="David" w:hint="cs"/>
          <w:u w:val="single"/>
          <w:rtl/>
        </w:rPr>
        <w:t>ופנר</w:t>
      </w:r>
      <w:proofErr w:type="spellEnd"/>
      <w:r w:rsidRPr="00820E78">
        <w:rPr>
          <w:rFonts w:cs="David" w:hint="cs"/>
          <w:u w:val="single"/>
          <w:rtl/>
        </w:rPr>
        <w:t>:</w:t>
      </w:r>
    </w:p>
    <w:p w14:paraId="79B48ACB" w14:textId="77777777" w:rsidR="00820E78" w:rsidRPr="00820E78" w:rsidRDefault="00820E78" w:rsidP="00820E78">
      <w:pPr>
        <w:bidi/>
        <w:rPr>
          <w:rFonts w:cs="David" w:hint="cs"/>
          <w:rtl/>
        </w:rPr>
      </w:pPr>
    </w:p>
    <w:p w14:paraId="1E3D94D8" w14:textId="77777777" w:rsidR="00820E78" w:rsidRPr="00820E78" w:rsidRDefault="00820E78" w:rsidP="00820E78">
      <w:pPr>
        <w:bidi/>
        <w:rPr>
          <w:rFonts w:cs="David" w:hint="cs"/>
          <w:rtl/>
        </w:rPr>
      </w:pPr>
      <w:r w:rsidRPr="00820E78">
        <w:rPr>
          <w:rFonts w:cs="David" w:hint="cs"/>
          <w:rtl/>
        </w:rPr>
        <w:tab/>
        <w:t>הוא לא יכול להצהיר את זה.</w:t>
      </w:r>
    </w:p>
    <w:p w14:paraId="3B83E920" w14:textId="77777777" w:rsidR="00820E78" w:rsidRDefault="00820E78" w:rsidP="00820E78">
      <w:pPr>
        <w:bidi/>
        <w:rPr>
          <w:rFonts w:cs="David" w:hint="cs"/>
          <w:rtl/>
        </w:rPr>
      </w:pPr>
      <w:r w:rsidRPr="00820E78">
        <w:rPr>
          <w:rFonts w:cs="David" w:hint="cs"/>
          <w:rtl/>
        </w:rPr>
        <w:tab/>
      </w:r>
    </w:p>
    <w:p w14:paraId="4E93557A" w14:textId="77777777" w:rsidR="00820E78" w:rsidRDefault="00820E78" w:rsidP="00820E78">
      <w:pPr>
        <w:bidi/>
        <w:rPr>
          <w:rFonts w:cs="David" w:hint="cs"/>
          <w:rtl/>
        </w:rPr>
      </w:pPr>
    </w:p>
    <w:p w14:paraId="054315E5" w14:textId="77777777" w:rsidR="00820E78" w:rsidRDefault="00820E78" w:rsidP="00820E78">
      <w:pPr>
        <w:bidi/>
        <w:rPr>
          <w:rFonts w:cs="David" w:hint="cs"/>
          <w:rtl/>
        </w:rPr>
      </w:pPr>
    </w:p>
    <w:p w14:paraId="79ABAD3B" w14:textId="77777777" w:rsidR="00820E78" w:rsidRDefault="00820E78" w:rsidP="00820E78">
      <w:pPr>
        <w:bidi/>
        <w:rPr>
          <w:rFonts w:cs="David" w:hint="cs"/>
          <w:rtl/>
        </w:rPr>
      </w:pPr>
    </w:p>
    <w:p w14:paraId="4A21B5BB" w14:textId="77777777" w:rsidR="00820E78" w:rsidRDefault="00820E78" w:rsidP="00820E78">
      <w:pPr>
        <w:bidi/>
        <w:rPr>
          <w:rFonts w:cs="David" w:hint="cs"/>
          <w:rtl/>
        </w:rPr>
      </w:pPr>
    </w:p>
    <w:p w14:paraId="0A45A62C" w14:textId="77777777" w:rsidR="00820E78" w:rsidRPr="00820E78" w:rsidRDefault="00820E78" w:rsidP="00820E78">
      <w:pPr>
        <w:bidi/>
        <w:rPr>
          <w:rFonts w:cs="David" w:hint="cs"/>
          <w:rtl/>
        </w:rPr>
      </w:pPr>
    </w:p>
    <w:p w14:paraId="2D04944B" w14:textId="77777777" w:rsidR="00820E78" w:rsidRPr="00820E78" w:rsidRDefault="00820E78" w:rsidP="00820E78">
      <w:pPr>
        <w:bidi/>
        <w:rPr>
          <w:rFonts w:cs="David" w:hint="cs"/>
          <w:rtl/>
        </w:rPr>
      </w:pPr>
      <w:r w:rsidRPr="00820E78">
        <w:rPr>
          <w:rFonts w:cs="David" w:hint="cs"/>
          <w:u w:val="single"/>
          <w:rtl/>
        </w:rPr>
        <w:t>היו"ר דוד טל:</w:t>
      </w:r>
    </w:p>
    <w:p w14:paraId="23B9BE77" w14:textId="77777777" w:rsidR="00820E78" w:rsidRPr="00820E78" w:rsidRDefault="00820E78" w:rsidP="00820E78">
      <w:pPr>
        <w:bidi/>
        <w:rPr>
          <w:rFonts w:cs="David" w:hint="cs"/>
          <w:rtl/>
        </w:rPr>
      </w:pPr>
    </w:p>
    <w:p w14:paraId="27CC9E11" w14:textId="77777777" w:rsidR="00820E78" w:rsidRPr="00820E78" w:rsidRDefault="00820E78" w:rsidP="00820E78">
      <w:pPr>
        <w:bidi/>
        <w:rPr>
          <w:rFonts w:cs="David" w:hint="cs"/>
          <w:rtl/>
        </w:rPr>
      </w:pPr>
      <w:r w:rsidRPr="00820E78">
        <w:rPr>
          <w:rFonts w:cs="David" w:hint="cs"/>
          <w:rtl/>
        </w:rPr>
        <w:tab/>
        <w:t xml:space="preserve"> מי גברתי?</w:t>
      </w:r>
    </w:p>
    <w:p w14:paraId="6FD8CCE9" w14:textId="77777777" w:rsidR="00820E78" w:rsidRPr="00820E78" w:rsidRDefault="00820E78" w:rsidP="00820E78">
      <w:pPr>
        <w:bidi/>
        <w:rPr>
          <w:rFonts w:cs="David" w:hint="cs"/>
          <w:rtl/>
        </w:rPr>
      </w:pPr>
    </w:p>
    <w:p w14:paraId="6B3A0592" w14:textId="77777777" w:rsidR="00820E78" w:rsidRPr="00820E78" w:rsidRDefault="00820E78" w:rsidP="00820E78">
      <w:pPr>
        <w:bidi/>
        <w:rPr>
          <w:rFonts w:cs="David" w:hint="cs"/>
          <w:rtl/>
        </w:rPr>
      </w:pPr>
      <w:r w:rsidRPr="00820E78">
        <w:rPr>
          <w:rFonts w:cs="David" w:hint="cs"/>
          <w:u w:val="single"/>
          <w:rtl/>
        </w:rPr>
        <w:t xml:space="preserve">לאה </w:t>
      </w:r>
      <w:proofErr w:type="spellStart"/>
      <w:r w:rsidRPr="00820E78">
        <w:rPr>
          <w:rFonts w:cs="David" w:hint="cs"/>
          <w:u w:val="single"/>
          <w:rtl/>
        </w:rPr>
        <w:t>ופנר</w:t>
      </w:r>
      <w:proofErr w:type="spellEnd"/>
      <w:r w:rsidRPr="00820E78">
        <w:rPr>
          <w:rFonts w:cs="David" w:hint="cs"/>
          <w:u w:val="single"/>
          <w:rtl/>
        </w:rPr>
        <w:t>:</w:t>
      </w:r>
    </w:p>
    <w:p w14:paraId="2BF4A6DB" w14:textId="77777777" w:rsidR="00820E78" w:rsidRPr="00820E78" w:rsidRDefault="00820E78" w:rsidP="00820E78">
      <w:pPr>
        <w:bidi/>
        <w:rPr>
          <w:rFonts w:cs="David" w:hint="cs"/>
          <w:rtl/>
        </w:rPr>
      </w:pPr>
    </w:p>
    <w:p w14:paraId="63B1D9ED" w14:textId="77777777" w:rsidR="00820E78" w:rsidRPr="00820E78" w:rsidRDefault="00820E78" w:rsidP="00820E78">
      <w:pPr>
        <w:bidi/>
        <w:rPr>
          <w:rFonts w:cs="David" w:hint="cs"/>
          <w:rtl/>
        </w:rPr>
      </w:pPr>
      <w:r w:rsidRPr="00820E78">
        <w:rPr>
          <w:rFonts w:cs="David" w:hint="cs"/>
          <w:rtl/>
        </w:rPr>
        <w:tab/>
        <w:t xml:space="preserve">אדוני אני מתנצלת. אני עורכת-הדין לאה </w:t>
      </w:r>
      <w:proofErr w:type="spellStart"/>
      <w:r w:rsidRPr="00820E78">
        <w:rPr>
          <w:rFonts w:cs="David" w:hint="cs"/>
          <w:rtl/>
        </w:rPr>
        <w:t>ופנר</w:t>
      </w:r>
      <w:proofErr w:type="spellEnd"/>
      <w:r w:rsidRPr="00820E78">
        <w:rPr>
          <w:rFonts w:cs="David" w:hint="cs"/>
          <w:rtl/>
        </w:rPr>
        <w:t>, מזכ"ל ההסתדרות הרפואית בישראל. כבר אתמול היו הצהרות של האוצר, ואף שחלפו 24 שעות הן לא מומשו.</w:t>
      </w:r>
    </w:p>
    <w:p w14:paraId="3902460B" w14:textId="77777777" w:rsidR="00820E78" w:rsidRPr="00820E78" w:rsidRDefault="00820E78" w:rsidP="00820E78">
      <w:pPr>
        <w:bidi/>
        <w:rPr>
          <w:rFonts w:cs="David" w:hint="cs"/>
          <w:rtl/>
        </w:rPr>
      </w:pPr>
    </w:p>
    <w:p w14:paraId="2745F1E2" w14:textId="77777777" w:rsidR="00820E78" w:rsidRPr="00820E78" w:rsidRDefault="00820E78" w:rsidP="00820E78">
      <w:pPr>
        <w:bidi/>
        <w:rPr>
          <w:rFonts w:cs="David" w:hint="cs"/>
          <w:rtl/>
        </w:rPr>
      </w:pPr>
      <w:r w:rsidRPr="00820E78">
        <w:rPr>
          <w:rFonts w:cs="David" w:hint="cs"/>
          <w:u w:val="single"/>
          <w:rtl/>
        </w:rPr>
        <w:t>היו"ר דוד טל:</w:t>
      </w:r>
    </w:p>
    <w:p w14:paraId="415D356E" w14:textId="77777777" w:rsidR="00820E78" w:rsidRPr="00820E78" w:rsidRDefault="00820E78" w:rsidP="00820E78">
      <w:pPr>
        <w:bidi/>
        <w:rPr>
          <w:rFonts w:cs="David" w:hint="cs"/>
          <w:rtl/>
        </w:rPr>
      </w:pPr>
    </w:p>
    <w:p w14:paraId="2FD79DFF" w14:textId="77777777" w:rsidR="00820E78" w:rsidRPr="00820E78" w:rsidRDefault="00820E78" w:rsidP="00820E78">
      <w:pPr>
        <w:bidi/>
        <w:rPr>
          <w:rFonts w:cs="David" w:hint="cs"/>
          <w:rtl/>
        </w:rPr>
      </w:pPr>
      <w:r w:rsidRPr="00820E78">
        <w:rPr>
          <w:rFonts w:cs="David" w:hint="cs"/>
          <w:rtl/>
        </w:rPr>
        <w:tab/>
        <w:t xml:space="preserve">גברת </w:t>
      </w:r>
      <w:proofErr w:type="spellStart"/>
      <w:r w:rsidRPr="00820E78">
        <w:rPr>
          <w:rFonts w:cs="David" w:hint="cs"/>
          <w:rtl/>
        </w:rPr>
        <w:t>ופנר</w:t>
      </w:r>
      <w:proofErr w:type="spellEnd"/>
      <w:r w:rsidRPr="00820E78">
        <w:rPr>
          <w:rFonts w:cs="David" w:hint="cs"/>
          <w:rtl/>
        </w:rPr>
        <w:t>, את לא ברשות הדיבור.</w:t>
      </w:r>
    </w:p>
    <w:p w14:paraId="7DD4FBBA" w14:textId="77777777" w:rsidR="00820E78" w:rsidRPr="00820E78" w:rsidRDefault="00820E78" w:rsidP="00820E78">
      <w:pPr>
        <w:bidi/>
        <w:rPr>
          <w:rFonts w:cs="David" w:hint="cs"/>
          <w:rtl/>
        </w:rPr>
      </w:pPr>
    </w:p>
    <w:p w14:paraId="6ECA0255"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56C86925" w14:textId="77777777" w:rsidR="00820E78" w:rsidRPr="00820E78" w:rsidRDefault="00820E78" w:rsidP="00820E78">
      <w:pPr>
        <w:bidi/>
        <w:rPr>
          <w:rFonts w:cs="David" w:hint="cs"/>
          <w:rtl/>
        </w:rPr>
      </w:pPr>
    </w:p>
    <w:p w14:paraId="61768A6E" w14:textId="77777777" w:rsidR="00820E78" w:rsidRPr="00820E78" w:rsidRDefault="00820E78" w:rsidP="00820E78">
      <w:pPr>
        <w:bidi/>
        <w:rPr>
          <w:rFonts w:cs="David" w:hint="cs"/>
          <w:rtl/>
        </w:rPr>
      </w:pPr>
      <w:r w:rsidRPr="00820E78">
        <w:rPr>
          <w:rFonts w:cs="David" w:hint="cs"/>
          <w:rtl/>
        </w:rPr>
        <w:tab/>
        <w:t xml:space="preserve">אני אסביר. הבהרנו לבוררים את הסיטואציה לעניין תיקון הגמלאות. הנתון הזה יהיה בפניהם כאשר הם יקבלו את ההחלטה. היה ויחליטו הבוררים לתת את התוספות החל מה-1 בינואר ואילך, אין דיון, כי מכאן התוספות של הבוררות הן תוספות לפעילים, והגמלאים יהיו צמודים למדד. היה והבוררים יפסקו תשלום רטרואקטיבי, יהיה, מבחינת משרד האוצר, דיון האם הגמלאים זכאים לשתי התוספות, אבל זה לא ישליך על תוצאות הבוררות עצמה, הבוררים יפסקו מה שיפסקו לגבי תוספת השכר לפעילים, כולל מועד התחולה הרטרואקטיבי. הדיון יהיה, אם יהיה, בין משרד האוצר </w:t>
      </w:r>
      <w:proofErr w:type="spellStart"/>
      <w:r w:rsidRPr="00820E78">
        <w:rPr>
          <w:rFonts w:cs="David" w:hint="cs"/>
          <w:rtl/>
        </w:rPr>
        <w:t>להר"י</w:t>
      </w:r>
      <w:proofErr w:type="spellEnd"/>
      <w:r w:rsidRPr="00820E78">
        <w:rPr>
          <w:rFonts w:cs="David" w:hint="cs"/>
          <w:rtl/>
        </w:rPr>
        <w:t>, באשר ליכולת של הגמלאים לקבל את שתי התוספות גם יחד, ולכן אנחנו מבקשים להעביר את החוק ללא קשר.</w:t>
      </w:r>
    </w:p>
    <w:p w14:paraId="1BA97D92" w14:textId="77777777" w:rsidR="00820E78" w:rsidRPr="00820E78" w:rsidRDefault="00820E78" w:rsidP="00820E78">
      <w:pPr>
        <w:bidi/>
        <w:rPr>
          <w:rFonts w:cs="David" w:hint="cs"/>
          <w:rtl/>
        </w:rPr>
      </w:pPr>
    </w:p>
    <w:p w14:paraId="50431B30" w14:textId="77777777" w:rsidR="00820E78" w:rsidRPr="00820E78" w:rsidRDefault="00820E78" w:rsidP="00820E78">
      <w:pPr>
        <w:bidi/>
        <w:rPr>
          <w:rFonts w:cs="David" w:hint="cs"/>
          <w:rtl/>
        </w:rPr>
      </w:pPr>
      <w:r w:rsidRPr="00820E78">
        <w:rPr>
          <w:rFonts w:cs="David" w:hint="cs"/>
          <w:rtl/>
        </w:rPr>
        <w:tab/>
        <w:t>דבר נוסף שאני מבקש להתייחס אליו הוא עניין העיתוי. אדוני שאל האם זה העיתוי המתאים לתת תוספות שכר כאשר אנחנו בסיטואציה הכלכלית שבה אנחנו נמצאים כרגע. אנחנו מבקשים להעביר את התיקון, היות ומדובר בשינוי כלכלי חשוב מאוד, ביכולת לנהל את מערכת השכר. זה לא סותר את היכולת שלנו לנהל דיאלוג עם ההסתדרות באשר לניסיון להגיע להסכמה לקחת חלק ממועדי התשלום כתוצאה מהסכמי השכר הקיבוציים ולדחות אותם, כחלק מיצירת המקורות למשק להתמודד עם המשבר הכלכלי שבו אנו נמצאים כרגע. ולכן אנחנו מבקשים את הוועדה הנכבדה לסייע לנו להעביר את התיקון החשוב הזה. את ההליך מול ההסתדרות אנחנו מנהלים במקביל גם לדיונים אחרים, כגון לסיוע בנושא תעסוקה ונושאים נוספים שעל הפרק.</w:t>
      </w:r>
    </w:p>
    <w:p w14:paraId="3976CF6A" w14:textId="77777777" w:rsidR="00820E78" w:rsidRPr="00820E78" w:rsidRDefault="00820E78" w:rsidP="00820E78">
      <w:pPr>
        <w:bidi/>
        <w:rPr>
          <w:rFonts w:cs="David" w:hint="cs"/>
          <w:rtl/>
        </w:rPr>
      </w:pPr>
    </w:p>
    <w:p w14:paraId="1DFFDA38" w14:textId="77777777" w:rsidR="00820E78" w:rsidRPr="00820E78" w:rsidRDefault="00820E78" w:rsidP="00820E78">
      <w:pPr>
        <w:bidi/>
        <w:rPr>
          <w:rFonts w:cs="David" w:hint="cs"/>
          <w:rtl/>
        </w:rPr>
      </w:pPr>
      <w:r w:rsidRPr="00820E78">
        <w:rPr>
          <w:rFonts w:cs="David" w:hint="cs"/>
          <w:u w:val="single"/>
          <w:rtl/>
        </w:rPr>
        <w:t>היו"ר דוד טל:</w:t>
      </w:r>
    </w:p>
    <w:p w14:paraId="7B635F78" w14:textId="77777777" w:rsidR="00820E78" w:rsidRPr="00820E78" w:rsidRDefault="00820E78" w:rsidP="00820E78">
      <w:pPr>
        <w:bidi/>
        <w:rPr>
          <w:rFonts w:cs="David" w:hint="cs"/>
          <w:rtl/>
        </w:rPr>
      </w:pPr>
    </w:p>
    <w:p w14:paraId="2E528996" w14:textId="77777777" w:rsidR="00820E78" w:rsidRPr="00820E78" w:rsidRDefault="00820E78" w:rsidP="00820E78">
      <w:pPr>
        <w:bidi/>
        <w:rPr>
          <w:rFonts w:cs="David" w:hint="cs"/>
          <w:rtl/>
        </w:rPr>
      </w:pPr>
      <w:r w:rsidRPr="00820E78">
        <w:rPr>
          <w:rFonts w:cs="David" w:hint="cs"/>
          <w:rtl/>
        </w:rPr>
        <w:tab/>
        <w:t>קראתי בדברי ההסבר של הצעת החוק שאתם מדברים על כך שזה יקל עליכם את כל הנושא של- - -</w:t>
      </w:r>
    </w:p>
    <w:p w14:paraId="2F75173C" w14:textId="77777777" w:rsidR="00820E78" w:rsidRPr="00820E78" w:rsidRDefault="00820E78" w:rsidP="00820E78">
      <w:pPr>
        <w:bidi/>
        <w:rPr>
          <w:rFonts w:cs="David" w:hint="cs"/>
          <w:rtl/>
        </w:rPr>
      </w:pPr>
    </w:p>
    <w:p w14:paraId="3A09272C"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0C309CAD" w14:textId="77777777" w:rsidR="00820E78" w:rsidRPr="00820E78" w:rsidRDefault="00820E78" w:rsidP="00820E78">
      <w:pPr>
        <w:bidi/>
        <w:rPr>
          <w:rFonts w:cs="David" w:hint="cs"/>
          <w:rtl/>
        </w:rPr>
      </w:pPr>
    </w:p>
    <w:p w14:paraId="3FF75C95" w14:textId="77777777" w:rsidR="00820E78" w:rsidRPr="00820E78" w:rsidRDefault="00820E78" w:rsidP="00820E78">
      <w:pPr>
        <w:bidi/>
        <w:rPr>
          <w:rFonts w:cs="David" w:hint="cs"/>
          <w:rtl/>
        </w:rPr>
      </w:pPr>
      <w:r w:rsidRPr="00820E78">
        <w:rPr>
          <w:rFonts w:cs="David" w:hint="cs"/>
          <w:rtl/>
        </w:rPr>
        <w:tab/>
        <w:t>ניהול מערכות השכר.</w:t>
      </w:r>
    </w:p>
    <w:p w14:paraId="0FA7A1C4" w14:textId="77777777" w:rsidR="00820E78" w:rsidRPr="00820E78" w:rsidRDefault="00820E78" w:rsidP="00820E78">
      <w:pPr>
        <w:bidi/>
        <w:rPr>
          <w:rFonts w:cs="David" w:hint="cs"/>
          <w:rtl/>
        </w:rPr>
      </w:pPr>
    </w:p>
    <w:p w14:paraId="2CF58351" w14:textId="77777777" w:rsidR="00820E78" w:rsidRPr="00820E78" w:rsidRDefault="00820E78" w:rsidP="00820E78">
      <w:pPr>
        <w:bidi/>
        <w:rPr>
          <w:rFonts w:cs="David" w:hint="cs"/>
          <w:rtl/>
        </w:rPr>
      </w:pPr>
      <w:r w:rsidRPr="00820E78">
        <w:rPr>
          <w:rFonts w:cs="David" w:hint="cs"/>
          <w:u w:val="single"/>
          <w:rtl/>
        </w:rPr>
        <w:t>היו"ר דוד טל:</w:t>
      </w:r>
    </w:p>
    <w:p w14:paraId="61BB8D38" w14:textId="77777777" w:rsidR="00820E78" w:rsidRPr="00820E78" w:rsidRDefault="00820E78" w:rsidP="00820E78">
      <w:pPr>
        <w:bidi/>
        <w:rPr>
          <w:rFonts w:cs="David" w:hint="cs"/>
          <w:rtl/>
        </w:rPr>
      </w:pPr>
    </w:p>
    <w:p w14:paraId="73259287" w14:textId="77777777" w:rsidR="00820E78" w:rsidRPr="00820E78" w:rsidRDefault="00820E78" w:rsidP="00820E78">
      <w:pPr>
        <w:bidi/>
        <w:rPr>
          <w:rFonts w:cs="David" w:hint="cs"/>
          <w:rtl/>
        </w:rPr>
      </w:pPr>
      <w:r w:rsidRPr="00820E78">
        <w:rPr>
          <w:rFonts w:cs="David" w:hint="cs"/>
          <w:rtl/>
        </w:rPr>
        <w:tab/>
        <w:t>עד היום לא מצאתם לנכון לעשות את זה, הגם שהיו חברי כנסת, ביניהם שיושבים כאן איתנו, שביקשו כל הזמן להצמיד את הגמלאות למדד ולא לשום מדד אחר, וזה נראה לי קצת משונה שאתם מביאים את זה היום. ידעתם כל הזמן שזה מסבך את החישובים, ועכשיו פתאום זה מקל, זה נראה לי קצת תמוה.</w:t>
      </w:r>
    </w:p>
    <w:p w14:paraId="0373488C" w14:textId="77777777" w:rsidR="00820E78" w:rsidRPr="00820E78" w:rsidRDefault="00820E78" w:rsidP="00820E78">
      <w:pPr>
        <w:bidi/>
        <w:rPr>
          <w:rFonts w:cs="David" w:hint="cs"/>
          <w:rtl/>
        </w:rPr>
      </w:pPr>
    </w:p>
    <w:p w14:paraId="78B2CDF1" w14:textId="77777777" w:rsidR="00820E78" w:rsidRPr="00820E78" w:rsidRDefault="00820E78" w:rsidP="00820E78">
      <w:pPr>
        <w:bidi/>
        <w:rPr>
          <w:rFonts w:cs="David" w:hint="cs"/>
          <w:rtl/>
        </w:rPr>
      </w:pPr>
      <w:r w:rsidRPr="00820E78">
        <w:rPr>
          <w:rFonts w:cs="David" w:hint="cs"/>
          <w:u w:val="single"/>
          <w:rtl/>
        </w:rPr>
        <w:t>משה שרוני:</w:t>
      </w:r>
    </w:p>
    <w:p w14:paraId="7E938165" w14:textId="77777777" w:rsidR="00820E78" w:rsidRPr="00820E78" w:rsidRDefault="00820E78" w:rsidP="00820E78">
      <w:pPr>
        <w:bidi/>
        <w:rPr>
          <w:rFonts w:cs="David" w:hint="cs"/>
          <w:rtl/>
        </w:rPr>
      </w:pPr>
    </w:p>
    <w:p w14:paraId="7BD800CA" w14:textId="77777777" w:rsidR="00820E78" w:rsidRPr="00820E78" w:rsidRDefault="00820E78" w:rsidP="00820E78">
      <w:pPr>
        <w:bidi/>
        <w:rPr>
          <w:rFonts w:cs="David" w:hint="cs"/>
          <w:rtl/>
        </w:rPr>
      </w:pPr>
      <w:r w:rsidRPr="00820E78">
        <w:rPr>
          <w:rFonts w:cs="David" w:hint="cs"/>
          <w:rtl/>
        </w:rPr>
        <w:tab/>
        <w:t xml:space="preserve"> התיקון לחוק היה צריך להיות צמוד למדד במקום לשכר הממוצע במשק, ועד כמה שידוע לי, גמלאי עובדי המדינה קיבלו תוספת ב-1 בינואר 2008. הם צריכים לקבל ב-1 בדצמבר 3%, </w:t>
      </w:r>
      <w:proofErr w:type="spellStart"/>
      <w:r w:rsidRPr="00820E78">
        <w:rPr>
          <w:rFonts w:cs="David" w:hint="cs"/>
          <w:rtl/>
        </w:rPr>
        <w:t>וב</w:t>
      </w:r>
      <w:proofErr w:type="spellEnd"/>
      <w:r w:rsidRPr="00820E78">
        <w:rPr>
          <w:rFonts w:cs="David" w:hint="cs"/>
          <w:rtl/>
        </w:rPr>
        <w:t>-1 בינואר 2009 2%. האם על זה מדובר?</w:t>
      </w:r>
    </w:p>
    <w:p w14:paraId="28A34463" w14:textId="77777777" w:rsidR="00820E78" w:rsidRPr="00820E78" w:rsidRDefault="00820E78" w:rsidP="00820E78">
      <w:pPr>
        <w:bidi/>
        <w:rPr>
          <w:rFonts w:cs="David" w:hint="cs"/>
          <w:rtl/>
        </w:rPr>
      </w:pPr>
    </w:p>
    <w:p w14:paraId="1A835F50"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3CEC2F45" w14:textId="77777777" w:rsidR="00820E78" w:rsidRPr="00820E78" w:rsidRDefault="00820E78" w:rsidP="00820E78">
      <w:pPr>
        <w:bidi/>
        <w:rPr>
          <w:rFonts w:cs="David" w:hint="cs"/>
          <w:rtl/>
        </w:rPr>
      </w:pPr>
    </w:p>
    <w:p w14:paraId="4BDE2E2D" w14:textId="77777777" w:rsidR="00820E78" w:rsidRPr="00820E78" w:rsidRDefault="00820E78" w:rsidP="00820E78">
      <w:pPr>
        <w:bidi/>
        <w:rPr>
          <w:rFonts w:cs="David" w:hint="cs"/>
          <w:rtl/>
        </w:rPr>
      </w:pPr>
      <w:r w:rsidRPr="00820E78">
        <w:rPr>
          <w:rFonts w:cs="David" w:hint="cs"/>
          <w:rtl/>
        </w:rPr>
        <w:tab/>
        <w:t xml:space="preserve">כן. מדובר על גמלאים בפנסיה תקציבית אשר הגמלה שלהם צמודה לשכרו של עובד פעיל נכון להיום. ולכן היום העובדים תלויים במה שיקרה לפעיל. הסיטואציה הנוכחית שקיימת בפנסיה התקציבית שונה מאשר קרנות הפנסיה שבהסדר או קרנות הפנסיה החדשות. </w:t>
      </w:r>
    </w:p>
    <w:p w14:paraId="259E5276" w14:textId="77777777" w:rsidR="00820E78" w:rsidRPr="00820E78" w:rsidRDefault="00820E78" w:rsidP="00820E78">
      <w:pPr>
        <w:bidi/>
        <w:rPr>
          <w:rFonts w:cs="David" w:hint="cs"/>
          <w:rtl/>
        </w:rPr>
      </w:pPr>
    </w:p>
    <w:p w14:paraId="45CE31BD" w14:textId="77777777" w:rsidR="00820E78" w:rsidRPr="00820E78" w:rsidRDefault="00820E78" w:rsidP="00820E78">
      <w:pPr>
        <w:bidi/>
        <w:rPr>
          <w:rFonts w:cs="David" w:hint="cs"/>
          <w:rtl/>
        </w:rPr>
      </w:pPr>
      <w:r w:rsidRPr="00820E78">
        <w:rPr>
          <w:rFonts w:cs="David" w:hint="cs"/>
          <w:u w:val="single"/>
          <w:rtl/>
        </w:rPr>
        <w:t>משה שרוני:</w:t>
      </w:r>
    </w:p>
    <w:p w14:paraId="1256F455" w14:textId="77777777" w:rsidR="00820E78" w:rsidRPr="00820E78" w:rsidRDefault="00820E78" w:rsidP="00820E78">
      <w:pPr>
        <w:bidi/>
        <w:rPr>
          <w:rFonts w:cs="David" w:hint="cs"/>
          <w:rtl/>
        </w:rPr>
      </w:pPr>
    </w:p>
    <w:p w14:paraId="2CE81E19" w14:textId="77777777" w:rsidR="00820E78" w:rsidRPr="00820E78" w:rsidRDefault="00820E78" w:rsidP="00820E78">
      <w:pPr>
        <w:bidi/>
        <w:rPr>
          <w:rFonts w:cs="David" w:hint="cs"/>
          <w:rtl/>
        </w:rPr>
      </w:pPr>
      <w:r w:rsidRPr="00820E78">
        <w:rPr>
          <w:rFonts w:cs="David" w:hint="cs"/>
          <w:rtl/>
        </w:rPr>
        <w:tab/>
        <w:t xml:space="preserve"> התנאי של האוצר להסתדרות היא, שאם עוברים למדד, אז יאשרו את כל התוספות האלה.</w:t>
      </w:r>
    </w:p>
    <w:p w14:paraId="5FD767EB" w14:textId="77777777" w:rsidR="00820E78" w:rsidRPr="00820E78" w:rsidRDefault="00820E78" w:rsidP="00820E78">
      <w:pPr>
        <w:bidi/>
        <w:rPr>
          <w:rFonts w:cs="David" w:hint="cs"/>
          <w:rtl/>
        </w:rPr>
      </w:pPr>
      <w:r w:rsidRPr="00820E78">
        <w:rPr>
          <w:rFonts w:cs="David" w:hint="cs"/>
          <w:u w:val="single"/>
          <w:rtl/>
        </w:rPr>
        <w:t>היו"ר דוד טל:</w:t>
      </w:r>
    </w:p>
    <w:p w14:paraId="65BA7D1B" w14:textId="77777777" w:rsidR="00820E78" w:rsidRPr="00820E78" w:rsidRDefault="00820E78" w:rsidP="00820E78">
      <w:pPr>
        <w:bidi/>
        <w:rPr>
          <w:rFonts w:cs="David" w:hint="cs"/>
          <w:rtl/>
        </w:rPr>
      </w:pPr>
    </w:p>
    <w:p w14:paraId="3E5E73BD" w14:textId="77777777" w:rsidR="00820E78" w:rsidRPr="00820E78" w:rsidRDefault="00820E78" w:rsidP="00820E78">
      <w:pPr>
        <w:bidi/>
        <w:rPr>
          <w:rFonts w:cs="David" w:hint="cs"/>
          <w:rtl/>
        </w:rPr>
      </w:pPr>
      <w:r w:rsidRPr="00820E78">
        <w:rPr>
          <w:rFonts w:cs="David" w:hint="cs"/>
          <w:rtl/>
        </w:rPr>
        <w:tab/>
        <w:t xml:space="preserve"> גברת </w:t>
      </w:r>
      <w:proofErr w:type="spellStart"/>
      <w:r w:rsidRPr="00820E78">
        <w:rPr>
          <w:rFonts w:cs="David" w:hint="cs"/>
          <w:rtl/>
        </w:rPr>
        <w:t>ופנר</w:t>
      </w:r>
      <w:proofErr w:type="spellEnd"/>
      <w:r w:rsidRPr="00820E78">
        <w:rPr>
          <w:rFonts w:cs="David" w:hint="cs"/>
          <w:rtl/>
        </w:rPr>
        <w:t xml:space="preserve">, נציגת </w:t>
      </w:r>
      <w:proofErr w:type="spellStart"/>
      <w:r w:rsidRPr="00820E78">
        <w:rPr>
          <w:rFonts w:cs="David" w:hint="cs"/>
          <w:rtl/>
        </w:rPr>
        <w:t>הר"י</w:t>
      </w:r>
      <w:proofErr w:type="spellEnd"/>
      <w:r w:rsidRPr="00820E78">
        <w:rPr>
          <w:rFonts w:cs="David" w:hint="cs"/>
          <w:rtl/>
        </w:rPr>
        <w:t>.</w:t>
      </w:r>
    </w:p>
    <w:p w14:paraId="488AE7F6" w14:textId="77777777" w:rsidR="00820E78" w:rsidRPr="00820E78" w:rsidRDefault="00820E78" w:rsidP="00820E78">
      <w:pPr>
        <w:bidi/>
        <w:rPr>
          <w:rFonts w:cs="David" w:hint="cs"/>
          <w:rtl/>
        </w:rPr>
      </w:pPr>
    </w:p>
    <w:p w14:paraId="13F19B17" w14:textId="77777777" w:rsidR="00820E78" w:rsidRPr="00820E78" w:rsidRDefault="00820E78" w:rsidP="00820E78">
      <w:pPr>
        <w:bidi/>
        <w:rPr>
          <w:rFonts w:cs="David" w:hint="cs"/>
          <w:rtl/>
        </w:rPr>
      </w:pPr>
      <w:r w:rsidRPr="00820E78">
        <w:rPr>
          <w:rFonts w:cs="David" w:hint="cs"/>
          <w:u w:val="single"/>
          <w:rtl/>
        </w:rPr>
        <w:t xml:space="preserve">לאה </w:t>
      </w:r>
      <w:proofErr w:type="spellStart"/>
      <w:r w:rsidRPr="00820E78">
        <w:rPr>
          <w:rFonts w:cs="David" w:hint="cs"/>
          <w:u w:val="single"/>
          <w:rtl/>
        </w:rPr>
        <w:t>ופנר</w:t>
      </w:r>
      <w:proofErr w:type="spellEnd"/>
      <w:r w:rsidRPr="00820E78">
        <w:rPr>
          <w:rFonts w:cs="David" w:hint="cs"/>
          <w:u w:val="single"/>
          <w:rtl/>
        </w:rPr>
        <w:t>:</w:t>
      </w:r>
    </w:p>
    <w:p w14:paraId="36D78936" w14:textId="77777777" w:rsidR="00820E78" w:rsidRPr="00820E78" w:rsidRDefault="00820E78" w:rsidP="00820E78">
      <w:pPr>
        <w:bidi/>
        <w:rPr>
          <w:rFonts w:cs="David" w:hint="cs"/>
          <w:rtl/>
        </w:rPr>
      </w:pPr>
    </w:p>
    <w:p w14:paraId="05B7BDE1" w14:textId="77777777" w:rsidR="00820E78" w:rsidRPr="00820E78" w:rsidRDefault="00820E78" w:rsidP="00820E78">
      <w:pPr>
        <w:bidi/>
        <w:rPr>
          <w:rFonts w:cs="David" w:hint="cs"/>
          <w:rtl/>
        </w:rPr>
      </w:pPr>
      <w:r w:rsidRPr="00820E78">
        <w:rPr>
          <w:rFonts w:cs="David" w:hint="cs"/>
          <w:rtl/>
        </w:rPr>
        <w:tab/>
        <w:t>תודה רבה לכבודו, וקודם כול אני מתנצלת על ההתפרצות הקודמת שלי. אני פשוט סוערת בנושא הזה.</w:t>
      </w:r>
    </w:p>
    <w:p w14:paraId="74FC0B5F" w14:textId="77777777" w:rsidR="00820E78" w:rsidRPr="00820E78" w:rsidRDefault="00820E78" w:rsidP="00820E78">
      <w:pPr>
        <w:bidi/>
        <w:rPr>
          <w:rFonts w:cs="David" w:hint="cs"/>
          <w:rtl/>
        </w:rPr>
      </w:pPr>
    </w:p>
    <w:p w14:paraId="044D22EB" w14:textId="77777777" w:rsidR="00820E78" w:rsidRPr="00820E78" w:rsidRDefault="00820E78" w:rsidP="00820E78">
      <w:pPr>
        <w:bidi/>
        <w:rPr>
          <w:rFonts w:cs="David" w:hint="cs"/>
          <w:rtl/>
        </w:rPr>
      </w:pPr>
      <w:r w:rsidRPr="00820E78">
        <w:rPr>
          <w:rFonts w:cs="David" w:hint="cs"/>
          <w:rtl/>
        </w:rPr>
        <w:tab/>
        <w:t>הנושא שעומד על הפרק, האם לפטור מחובת הנחה או לא לפטור. קודם כול, צריך להבין את השאלה שאתם צריכים לשאול, האם 48 השעות האלה יגרמו איזה נזק למי מהצדדים? אני מקווה שכאשר אני אסיים לדבר, תראו שגם אם לא תיעתרו לבקשת המדינה- - -</w:t>
      </w:r>
    </w:p>
    <w:p w14:paraId="1E4137F6" w14:textId="77777777" w:rsidR="00820E78" w:rsidRPr="00820E78" w:rsidRDefault="00820E78" w:rsidP="00820E78">
      <w:pPr>
        <w:bidi/>
        <w:rPr>
          <w:rFonts w:cs="David" w:hint="cs"/>
          <w:rtl/>
        </w:rPr>
      </w:pPr>
    </w:p>
    <w:p w14:paraId="470CA0BF" w14:textId="77777777" w:rsidR="00820E78" w:rsidRPr="00820E78" w:rsidRDefault="00820E78" w:rsidP="00820E78">
      <w:pPr>
        <w:bidi/>
        <w:rPr>
          <w:rFonts w:cs="David" w:hint="cs"/>
          <w:rtl/>
        </w:rPr>
      </w:pPr>
      <w:r w:rsidRPr="00820E78">
        <w:rPr>
          <w:rFonts w:cs="David" w:hint="cs"/>
          <w:u w:val="single"/>
          <w:rtl/>
        </w:rPr>
        <w:t>ראובן ריבלין:</w:t>
      </w:r>
    </w:p>
    <w:p w14:paraId="4A7FAB0F" w14:textId="77777777" w:rsidR="00820E78" w:rsidRPr="00820E78" w:rsidRDefault="00820E78" w:rsidP="00820E78">
      <w:pPr>
        <w:bidi/>
        <w:rPr>
          <w:rFonts w:cs="David" w:hint="cs"/>
          <w:rtl/>
        </w:rPr>
      </w:pPr>
    </w:p>
    <w:p w14:paraId="1ED238F7" w14:textId="77777777" w:rsidR="00820E78" w:rsidRPr="00820E78" w:rsidRDefault="00820E78" w:rsidP="00820E78">
      <w:pPr>
        <w:bidi/>
        <w:rPr>
          <w:rFonts w:cs="David" w:hint="cs"/>
          <w:rtl/>
        </w:rPr>
      </w:pPr>
      <w:r w:rsidRPr="00820E78">
        <w:rPr>
          <w:rFonts w:cs="David" w:hint="cs"/>
          <w:rtl/>
        </w:rPr>
        <w:tab/>
        <w:t>גברתי, זה לא עניין של 48 שעות. היום הכנסת מתכנסת, איש לא יודע מתי תתכנס עוד פעם. היא תתכנס ודאי בשבועות הקרובים, כך שהאסון לא גדול.</w:t>
      </w:r>
    </w:p>
    <w:p w14:paraId="01E01F65" w14:textId="77777777" w:rsidR="00820E78" w:rsidRPr="00820E78" w:rsidRDefault="00820E78" w:rsidP="00820E78">
      <w:pPr>
        <w:bidi/>
        <w:rPr>
          <w:rFonts w:cs="David" w:hint="cs"/>
          <w:rtl/>
        </w:rPr>
      </w:pPr>
    </w:p>
    <w:p w14:paraId="0E2119FF" w14:textId="77777777" w:rsidR="00820E78" w:rsidRPr="00820E78" w:rsidRDefault="00820E78" w:rsidP="00820E78">
      <w:pPr>
        <w:bidi/>
        <w:rPr>
          <w:rFonts w:cs="David" w:hint="cs"/>
          <w:rtl/>
        </w:rPr>
      </w:pPr>
      <w:r w:rsidRPr="00820E78">
        <w:rPr>
          <w:rFonts w:cs="David" w:hint="cs"/>
          <w:u w:val="single"/>
          <w:rtl/>
        </w:rPr>
        <w:t xml:space="preserve">לאה </w:t>
      </w:r>
      <w:proofErr w:type="spellStart"/>
      <w:r w:rsidRPr="00820E78">
        <w:rPr>
          <w:rFonts w:cs="David" w:hint="cs"/>
          <w:u w:val="single"/>
          <w:rtl/>
        </w:rPr>
        <w:t>ופנר</w:t>
      </w:r>
      <w:proofErr w:type="spellEnd"/>
      <w:r w:rsidRPr="00820E78">
        <w:rPr>
          <w:rFonts w:cs="David" w:hint="cs"/>
          <w:u w:val="single"/>
          <w:rtl/>
        </w:rPr>
        <w:t>:</w:t>
      </w:r>
    </w:p>
    <w:p w14:paraId="26EEF6E0" w14:textId="77777777" w:rsidR="00820E78" w:rsidRPr="00820E78" w:rsidRDefault="00820E78" w:rsidP="00820E78">
      <w:pPr>
        <w:bidi/>
        <w:rPr>
          <w:rFonts w:cs="David" w:hint="cs"/>
          <w:rtl/>
        </w:rPr>
      </w:pPr>
    </w:p>
    <w:p w14:paraId="3881B270" w14:textId="77777777" w:rsidR="00820E78" w:rsidRPr="00820E78" w:rsidRDefault="00820E78" w:rsidP="00820E78">
      <w:pPr>
        <w:bidi/>
        <w:rPr>
          <w:rFonts w:cs="David" w:hint="cs"/>
          <w:rtl/>
        </w:rPr>
      </w:pPr>
      <w:r w:rsidRPr="00820E78">
        <w:rPr>
          <w:rFonts w:cs="David" w:hint="cs"/>
          <w:rtl/>
        </w:rPr>
        <w:tab/>
        <w:t xml:space="preserve">אני מתנצלת אם האינפורמציה לא </w:t>
      </w:r>
      <w:proofErr w:type="spellStart"/>
      <w:r w:rsidRPr="00820E78">
        <w:rPr>
          <w:rFonts w:cs="David" w:hint="cs"/>
          <w:rtl/>
        </w:rPr>
        <w:t>היתה</w:t>
      </w:r>
      <w:proofErr w:type="spellEnd"/>
      <w:r w:rsidRPr="00820E78">
        <w:rPr>
          <w:rFonts w:cs="David" w:hint="cs"/>
          <w:rtl/>
        </w:rPr>
        <w:t xml:space="preserve"> מדויקת.</w:t>
      </w:r>
    </w:p>
    <w:p w14:paraId="62A73BF7" w14:textId="77777777" w:rsidR="00820E78" w:rsidRPr="00820E78" w:rsidRDefault="00820E78" w:rsidP="00820E78">
      <w:pPr>
        <w:bidi/>
        <w:rPr>
          <w:rFonts w:cs="David" w:hint="cs"/>
          <w:rtl/>
        </w:rPr>
      </w:pPr>
    </w:p>
    <w:p w14:paraId="44B4654C" w14:textId="77777777" w:rsidR="00820E78" w:rsidRPr="00820E78" w:rsidRDefault="00820E78" w:rsidP="00820E78">
      <w:pPr>
        <w:bidi/>
        <w:rPr>
          <w:rFonts w:cs="David" w:hint="cs"/>
          <w:rtl/>
        </w:rPr>
      </w:pPr>
      <w:r w:rsidRPr="00820E78">
        <w:rPr>
          <w:rFonts w:cs="David" w:hint="cs"/>
          <w:rtl/>
        </w:rPr>
        <w:tab/>
        <w:t>אני רוצה להסביר את הנזק שייגרם לנו. עד היום, ציבור של הרופאים עובדי המדינה, אלה שפרשו נכון להיום, מספרם 800. הגמלה שלהם מאוד-מאוד נמוכה, בגלל מבנה השכר. זאת לא בעיה שלכם, אנחנו מדברים על גמלאות של 3,000 ו-4,000 שקלים, אנחנו לא מדברים על משהו יותר גבוה. הגמלאות האלה, לפי החוק, נכון להיום, מוצמדים להסכמי שכר. במידה ופסק הבוררות יקבע תוספות שכר, כפי שפורסם בעיתון ביום שישי, ואני לא יודעת אם זה נכון, אבל אם זה נכון, של 24%, זה אומר שהפנסיה שלהם תעלה ב-24%. אם החוק הזה עובר, זה אומר שהם לא ייהנו מאותם 24%, אלא הם ייהנו- - -</w:t>
      </w:r>
    </w:p>
    <w:p w14:paraId="579EE408" w14:textId="77777777" w:rsidR="00820E78" w:rsidRPr="00820E78" w:rsidRDefault="00820E78" w:rsidP="00820E78">
      <w:pPr>
        <w:bidi/>
        <w:rPr>
          <w:rFonts w:cs="David" w:hint="cs"/>
          <w:rtl/>
        </w:rPr>
      </w:pPr>
    </w:p>
    <w:p w14:paraId="059EF56E" w14:textId="77777777" w:rsidR="00820E78" w:rsidRPr="00820E78" w:rsidRDefault="00820E78" w:rsidP="00820E78">
      <w:pPr>
        <w:bidi/>
        <w:rPr>
          <w:rFonts w:cs="David" w:hint="cs"/>
          <w:rtl/>
        </w:rPr>
      </w:pPr>
      <w:r w:rsidRPr="00820E78">
        <w:rPr>
          <w:rFonts w:cs="David" w:hint="cs"/>
          <w:u w:val="single"/>
          <w:rtl/>
        </w:rPr>
        <w:t>משה שרוני:</w:t>
      </w:r>
    </w:p>
    <w:p w14:paraId="3E3A2D5D" w14:textId="77777777" w:rsidR="00820E78" w:rsidRPr="00820E78" w:rsidRDefault="00820E78" w:rsidP="00820E78">
      <w:pPr>
        <w:bidi/>
        <w:rPr>
          <w:rFonts w:cs="David" w:hint="cs"/>
          <w:rtl/>
        </w:rPr>
      </w:pPr>
    </w:p>
    <w:p w14:paraId="58EB2FA9" w14:textId="77777777" w:rsidR="00820E78" w:rsidRPr="00820E78" w:rsidRDefault="00820E78" w:rsidP="00820E78">
      <w:pPr>
        <w:bidi/>
        <w:rPr>
          <w:rFonts w:cs="David" w:hint="cs"/>
          <w:rtl/>
        </w:rPr>
      </w:pPr>
      <w:r w:rsidRPr="00820E78">
        <w:rPr>
          <w:rFonts w:cs="David" w:hint="cs"/>
          <w:rtl/>
        </w:rPr>
        <w:tab/>
        <w:t>מ-17.5%.</w:t>
      </w:r>
    </w:p>
    <w:p w14:paraId="51904F4B" w14:textId="77777777" w:rsidR="00820E78" w:rsidRPr="00820E78" w:rsidRDefault="00820E78" w:rsidP="00820E78">
      <w:pPr>
        <w:bidi/>
        <w:rPr>
          <w:rFonts w:cs="David" w:hint="cs"/>
          <w:rtl/>
        </w:rPr>
      </w:pPr>
    </w:p>
    <w:p w14:paraId="283ED57A" w14:textId="77777777" w:rsidR="00820E78" w:rsidRPr="00820E78" w:rsidRDefault="00820E78" w:rsidP="00820E78">
      <w:pPr>
        <w:bidi/>
        <w:rPr>
          <w:rFonts w:cs="David" w:hint="cs"/>
          <w:rtl/>
        </w:rPr>
      </w:pPr>
      <w:r w:rsidRPr="00820E78">
        <w:rPr>
          <w:rFonts w:cs="David" w:hint="cs"/>
          <w:u w:val="single"/>
          <w:rtl/>
        </w:rPr>
        <w:t xml:space="preserve">לאה </w:t>
      </w:r>
      <w:proofErr w:type="spellStart"/>
      <w:r w:rsidRPr="00820E78">
        <w:rPr>
          <w:rFonts w:cs="David" w:hint="cs"/>
          <w:u w:val="single"/>
          <w:rtl/>
        </w:rPr>
        <w:t>ופנר</w:t>
      </w:r>
      <w:proofErr w:type="spellEnd"/>
      <w:r w:rsidRPr="00820E78">
        <w:rPr>
          <w:rFonts w:cs="David" w:hint="cs"/>
          <w:u w:val="single"/>
          <w:rtl/>
        </w:rPr>
        <w:t>:</w:t>
      </w:r>
    </w:p>
    <w:p w14:paraId="0D906C03" w14:textId="77777777" w:rsidR="00820E78" w:rsidRPr="00820E78" w:rsidRDefault="00820E78" w:rsidP="00820E78">
      <w:pPr>
        <w:bidi/>
        <w:rPr>
          <w:rFonts w:cs="David" w:hint="cs"/>
          <w:rtl/>
        </w:rPr>
      </w:pPr>
    </w:p>
    <w:p w14:paraId="788C5586" w14:textId="77777777" w:rsidR="00820E78" w:rsidRPr="00820E78" w:rsidRDefault="00820E78" w:rsidP="00820E78">
      <w:pPr>
        <w:bidi/>
        <w:rPr>
          <w:rFonts w:cs="David" w:hint="cs"/>
          <w:rtl/>
        </w:rPr>
      </w:pPr>
      <w:r w:rsidRPr="00820E78">
        <w:rPr>
          <w:rFonts w:cs="David" w:hint="cs"/>
          <w:rtl/>
        </w:rPr>
        <w:tab/>
        <w:t>אני ראיתי 12%, ואפילו 17.5%.</w:t>
      </w:r>
    </w:p>
    <w:p w14:paraId="3AB9FCDA" w14:textId="77777777" w:rsidR="00820E78" w:rsidRPr="00820E78" w:rsidRDefault="00820E78" w:rsidP="00820E78">
      <w:pPr>
        <w:bidi/>
        <w:rPr>
          <w:rFonts w:cs="David" w:hint="cs"/>
          <w:rtl/>
        </w:rPr>
      </w:pPr>
    </w:p>
    <w:p w14:paraId="0C2604C0" w14:textId="77777777" w:rsidR="00820E78" w:rsidRPr="00820E78" w:rsidRDefault="00820E78" w:rsidP="00820E78">
      <w:pPr>
        <w:bidi/>
        <w:rPr>
          <w:rFonts w:cs="David" w:hint="cs"/>
          <w:rtl/>
        </w:rPr>
      </w:pPr>
      <w:r w:rsidRPr="00820E78">
        <w:rPr>
          <w:rFonts w:cs="David" w:hint="cs"/>
          <w:u w:val="single"/>
          <w:rtl/>
        </w:rPr>
        <w:t>היו"ר דוד טל:</w:t>
      </w:r>
    </w:p>
    <w:p w14:paraId="2990ED27" w14:textId="77777777" w:rsidR="00820E78" w:rsidRPr="00820E78" w:rsidRDefault="00820E78" w:rsidP="00820E78">
      <w:pPr>
        <w:bidi/>
        <w:rPr>
          <w:rFonts w:cs="David" w:hint="cs"/>
          <w:rtl/>
        </w:rPr>
      </w:pPr>
    </w:p>
    <w:p w14:paraId="37E6BBDF" w14:textId="77777777" w:rsidR="00820E78" w:rsidRPr="00820E78" w:rsidRDefault="00820E78" w:rsidP="00820E78">
      <w:pPr>
        <w:bidi/>
        <w:rPr>
          <w:rFonts w:cs="David" w:hint="cs"/>
          <w:rtl/>
        </w:rPr>
      </w:pPr>
      <w:r w:rsidRPr="00820E78">
        <w:rPr>
          <w:rFonts w:cs="David" w:hint="cs"/>
          <w:rtl/>
        </w:rPr>
        <w:tab/>
        <w:t xml:space="preserve"> זה לא מה שאומר הממונה על השכר.</w:t>
      </w:r>
    </w:p>
    <w:p w14:paraId="29C23786" w14:textId="77777777" w:rsidR="00820E78" w:rsidRPr="00820E78" w:rsidRDefault="00820E78" w:rsidP="00820E78">
      <w:pPr>
        <w:bidi/>
        <w:rPr>
          <w:rFonts w:cs="David" w:hint="cs"/>
          <w:rtl/>
        </w:rPr>
      </w:pPr>
    </w:p>
    <w:p w14:paraId="1AD8DD88" w14:textId="77777777" w:rsidR="00820E78" w:rsidRPr="00820E78" w:rsidRDefault="00820E78" w:rsidP="00820E78">
      <w:pPr>
        <w:bidi/>
        <w:rPr>
          <w:rFonts w:cs="David" w:hint="cs"/>
          <w:rtl/>
        </w:rPr>
      </w:pPr>
      <w:r w:rsidRPr="00820E78">
        <w:rPr>
          <w:rFonts w:cs="David" w:hint="cs"/>
          <w:u w:val="single"/>
          <w:rtl/>
        </w:rPr>
        <w:t xml:space="preserve">לאה </w:t>
      </w:r>
      <w:proofErr w:type="spellStart"/>
      <w:r w:rsidRPr="00820E78">
        <w:rPr>
          <w:rFonts w:cs="David" w:hint="cs"/>
          <w:u w:val="single"/>
          <w:rtl/>
        </w:rPr>
        <w:t>ופנר</w:t>
      </w:r>
      <w:proofErr w:type="spellEnd"/>
      <w:r w:rsidRPr="00820E78">
        <w:rPr>
          <w:rFonts w:cs="David" w:hint="cs"/>
          <w:u w:val="single"/>
          <w:rtl/>
        </w:rPr>
        <w:t>:</w:t>
      </w:r>
    </w:p>
    <w:p w14:paraId="0CB779AF" w14:textId="77777777" w:rsidR="00820E78" w:rsidRPr="00820E78" w:rsidRDefault="00820E78" w:rsidP="00820E78">
      <w:pPr>
        <w:bidi/>
        <w:rPr>
          <w:rFonts w:cs="David" w:hint="cs"/>
          <w:rtl/>
        </w:rPr>
      </w:pPr>
    </w:p>
    <w:p w14:paraId="75C3E8CA" w14:textId="77777777" w:rsidR="00820E78" w:rsidRPr="00820E78" w:rsidRDefault="00820E78" w:rsidP="00820E78">
      <w:pPr>
        <w:bidi/>
        <w:rPr>
          <w:rFonts w:cs="David" w:hint="cs"/>
          <w:rtl/>
        </w:rPr>
      </w:pPr>
      <w:r w:rsidRPr="00820E78">
        <w:rPr>
          <w:rFonts w:cs="David" w:hint="cs"/>
          <w:rtl/>
        </w:rPr>
        <w:tab/>
        <w:t xml:space="preserve">אני אתייחס בסוף למה שהממונה אומר. כפי שציינת, הבוררות הזאת נמשכת, הנושא הזה נמשך למעלה משמונה שנים. בשמונה השנים האלה הרופאים ויתרו מצד אחד על זכות השביתה, ומצד שני לא קיבלו תוספת שכר כלשהי. אם היו מקבלים תוספת שכר, הגמלה שלהם כבר </w:t>
      </w:r>
      <w:proofErr w:type="spellStart"/>
      <w:r w:rsidRPr="00820E78">
        <w:rPr>
          <w:rFonts w:cs="David" w:hint="cs"/>
          <w:rtl/>
        </w:rPr>
        <w:t>היתה</w:t>
      </w:r>
      <w:proofErr w:type="spellEnd"/>
      <w:r w:rsidRPr="00820E78">
        <w:rPr>
          <w:rFonts w:cs="David" w:hint="cs"/>
          <w:rtl/>
        </w:rPr>
        <w:t xml:space="preserve"> משתפרת על פני השנים. הם המתינו והמתינו, זה נדחה להם, ולפחות הם לא היו ניזוקים, גם אותם אנשים שפרשו משנת 2000 ועד היום. </w:t>
      </w:r>
    </w:p>
    <w:p w14:paraId="77C692C1" w14:textId="77777777" w:rsidR="00820E78" w:rsidRPr="00820E78" w:rsidRDefault="00820E78" w:rsidP="00820E78">
      <w:pPr>
        <w:bidi/>
        <w:rPr>
          <w:rFonts w:cs="David" w:hint="cs"/>
          <w:rtl/>
        </w:rPr>
      </w:pPr>
    </w:p>
    <w:p w14:paraId="17F8DC3E" w14:textId="77777777" w:rsidR="00820E78" w:rsidRPr="00820E78" w:rsidRDefault="00820E78" w:rsidP="00820E78">
      <w:pPr>
        <w:bidi/>
        <w:rPr>
          <w:rFonts w:cs="David" w:hint="cs"/>
          <w:rtl/>
        </w:rPr>
      </w:pPr>
      <w:r w:rsidRPr="00820E78">
        <w:rPr>
          <w:rFonts w:cs="David" w:hint="cs"/>
          <w:rtl/>
        </w:rPr>
        <w:tab/>
        <w:t xml:space="preserve">אני רוצה לציין את העובדה הכי חשובה. בהסכמה הפסק עומד להתפרסם ביום רביעי. אנחנו לא מדברים על דחייה, שעליה אנחנו לא יודעים. ביום רביעי הזה, בעוד שלושה ימים, כולנו נדע מהו פסק הבוררות וכמה התוספות. אני חושבת שביום רביעי, כשכולנו נדע מה הפסק, נסתכל על כל החוק הזה ונתייחס לרופאים בעיניים אחרות לחלוטין. </w:t>
      </w:r>
    </w:p>
    <w:p w14:paraId="4126002E" w14:textId="77777777" w:rsidR="00820E78" w:rsidRPr="00820E78" w:rsidRDefault="00820E78" w:rsidP="00820E78">
      <w:pPr>
        <w:bidi/>
        <w:rPr>
          <w:rFonts w:cs="David" w:hint="cs"/>
          <w:rtl/>
        </w:rPr>
      </w:pPr>
    </w:p>
    <w:p w14:paraId="69E1AD64" w14:textId="77777777" w:rsidR="00820E78" w:rsidRPr="00820E78" w:rsidRDefault="00820E78" w:rsidP="00820E78">
      <w:pPr>
        <w:bidi/>
        <w:rPr>
          <w:rFonts w:cs="David" w:hint="cs"/>
          <w:rtl/>
        </w:rPr>
      </w:pPr>
      <w:r w:rsidRPr="00820E78">
        <w:rPr>
          <w:rFonts w:cs="David" w:hint="cs"/>
          <w:rtl/>
        </w:rPr>
        <w:tab/>
        <w:t>יותר מזה, אנחנו רוצים לנצל את הזמן מעכשיו עד למועד שבו הדבר יעלה לדיון כדי לנסות ולשכנע את הממשלה מדוע יש להחריג את הרופאים במקרה הזה, כיוון שפה אנחנו מדברים על משהו שונה לחלוטין. הרופאים האלה שפרשו עומדים להינזק בצורה משמעותית מאוד, כשהגמלה שלהם כבר היום נמוכה. כשאנחנו בודקים את העניין, הנזק שייגרם אם אנחנו דוחים, רק לא מוותרים על ההנחה, הוא קטן.</w:t>
      </w:r>
    </w:p>
    <w:p w14:paraId="11C5B683" w14:textId="77777777" w:rsidR="00820E78" w:rsidRPr="00820E78" w:rsidRDefault="00820E78" w:rsidP="00820E78">
      <w:pPr>
        <w:bidi/>
        <w:rPr>
          <w:rFonts w:cs="David" w:hint="cs"/>
          <w:rtl/>
        </w:rPr>
      </w:pPr>
    </w:p>
    <w:p w14:paraId="68F7899E" w14:textId="77777777" w:rsidR="00820E78" w:rsidRPr="00820E78" w:rsidRDefault="00820E78" w:rsidP="00820E78">
      <w:pPr>
        <w:bidi/>
        <w:rPr>
          <w:rFonts w:cs="David" w:hint="cs"/>
          <w:rtl/>
        </w:rPr>
      </w:pPr>
      <w:r w:rsidRPr="00820E78">
        <w:rPr>
          <w:rFonts w:cs="David" w:hint="cs"/>
          <w:rtl/>
        </w:rPr>
        <w:tab/>
        <w:t>לגופו של עניין, כמו שאמרתי, אנחנו גם לא יודעים, לגבי הפסק, איך תהיה פסיקת השכר. לפחות ממה שהיה כתוב בעיתון דובר על תוספת נכבדת הרבה יותר מהתוספת הזאת. נניח שהעיתון צדק, והכול כמו שנאמר, אם הכסף יתפרס ויינתן אחרי מועד כניסת החוק לתוקף, הרופאים האלה לא מקבלים כלום, לא רק אותם 800 שפרשו, גם כל אלה שיפרשו עד המועד שבו הכסף יינתן.</w:t>
      </w:r>
    </w:p>
    <w:p w14:paraId="7B675DEB" w14:textId="77777777" w:rsidR="00820E78" w:rsidRPr="00820E78" w:rsidRDefault="00820E78" w:rsidP="00820E78">
      <w:pPr>
        <w:bidi/>
        <w:rPr>
          <w:rFonts w:cs="David" w:hint="cs"/>
          <w:rtl/>
        </w:rPr>
      </w:pPr>
    </w:p>
    <w:p w14:paraId="478AF350" w14:textId="77777777" w:rsidR="00820E78" w:rsidRPr="00820E78" w:rsidRDefault="00820E78" w:rsidP="00820E78">
      <w:pPr>
        <w:bidi/>
        <w:rPr>
          <w:rFonts w:cs="David" w:hint="cs"/>
          <w:rtl/>
        </w:rPr>
      </w:pPr>
      <w:r w:rsidRPr="00820E78">
        <w:rPr>
          <w:rFonts w:cs="David" w:hint="cs"/>
          <w:rtl/>
        </w:rPr>
        <w:tab/>
        <w:t>אני אסביר את מה שאמרתי בצורה פשוטה. אם, למשל, ייפסק שהכסף כולו יינתן ב-1 בינואר 2010, הנזק ייגרם לא רק לאותם 800 רופאים שהם כבר בפנסיה, אלא גם לאותם רופאים שיפרשו מעכשיו עד ה-1 בינואר 2010. על כל פנים, עד שהפסק לא מתפרסם אף אחד מאיתנו לא יודע את גודל הנזק.</w:t>
      </w:r>
    </w:p>
    <w:p w14:paraId="38A5101E" w14:textId="77777777" w:rsidR="00820E78" w:rsidRPr="00820E78" w:rsidRDefault="00820E78" w:rsidP="00820E78">
      <w:pPr>
        <w:bidi/>
        <w:rPr>
          <w:rFonts w:cs="David" w:hint="cs"/>
          <w:rtl/>
        </w:rPr>
      </w:pPr>
    </w:p>
    <w:p w14:paraId="2F681063" w14:textId="77777777" w:rsidR="00820E78" w:rsidRPr="00820E78" w:rsidRDefault="00820E78" w:rsidP="00820E78">
      <w:pPr>
        <w:bidi/>
        <w:rPr>
          <w:rFonts w:cs="David" w:hint="cs"/>
          <w:rtl/>
        </w:rPr>
      </w:pPr>
      <w:r w:rsidRPr="00820E78">
        <w:rPr>
          <w:rFonts w:cs="David" w:hint="cs"/>
          <w:u w:val="single"/>
          <w:rtl/>
        </w:rPr>
        <w:t>משה שרוני:</w:t>
      </w:r>
    </w:p>
    <w:p w14:paraId="4649765D" w14:textId="77777777" w:rsidR="00820E78" w:rsidRPr="00820E78" w:rsidRDefault="00820E78" w:rsidP="00820E78">
      <w:pPr>
        <w:bidi/>
        <w:rPr>
          <w:rFonts w:cs="David" w:hint="cs"/>
          <w:rtl/>
        </w:rPr>
      </w:pPr>
    </w:p>
    <w:p w14:paraId="0B4EA3CE" w14:textId="77777777" w:rsidR="00820E78" w:rsidRPr="00820E78" w:rsidRDefault="00820E78" w:rsidP="00820E78">
      <w:pPr>
        <w:bidi/>
        <w:rPr>
          <w:rFonts w:cs="David" w:hint="cs"/>
          <w:rtl/>
        </w:rPr>
      </w:pPr>
      <w:r w:rsidRPr="00820E78">
        <w:rPr>
          <w:rFonts w:cs="David" w:hint="cs"/>
          <w:rtl/>
        </w:rPr>
        <w:tab/>
        <w:t>הנזק יהיה לגבי 150,000 גמלאים של התקציבים, לא של 800 או 300 או 2,000.</w:t>
      </w:r>
    </w:p>
    <w:p w14:paraId="62EEDD64" w14:textId="77777777" w:rsidR="00820E78" w:rsidRPr="00820E78" w:rsidRDefault="00820E78" w:rsidP="00820E78">
      <w:pPr>
        <w:bidi/>
        <w:rPr>
          <w:rFonts w:cs="David" w:hint="cs"/>
          <w:rtl/>
        </w:rPr>
      </w:pPr>
    </w:p>
    <w:p w14:paraId="00B03114" w14:textId="77777777" w:rsidR="00820E78" w:rsidRPr="00820E78" w:rsidRDefault="00820E78" w:rsidP="00820E78">
      <w:pPr>
        <w:bidi/>
        <w:rPr>
          <w:rFonts w:cs="David" w:hint="cs"/>
          <w:rtl/>
        </w:rPr>
      </w:pPr>
      <w:r w:rsidRPr="00820E78">
        <w:rPr>
          <w:rFonts w:cs="David" w:hint="cs"/>
          <w:u w:val="single"/>
          <w:rtl/>
        </w:rPr>
        <w:t xml:space="preserve">לאה </w:t>
      </w:r>
      <w:proofErr w:type="spellStart"/>
      <w:r w:rsidRPr="00820E78">
        <w:rPr>
          <w:rFonts w:cs="David" w:hint="cs"/>
          <w:u w:val="single"/>
          <w:rtl/>
        </w:rPr>
        <w:t>ופנר</w:t>
      </w:r>
      <w:proofErr w:type="spellEnd"/>
      <w:r w:rsidRPr="00820E78">
        <w:rPr>
          <w:rFonts w:cs="David" w:hint="cs"/>
          <w:u w:val="single"/>
          <w:rtl/>
        </w:rPr>
        <w:t>:</w:t>
      </w:r>
    </w:p>
    <w:p w14:paraId="02578763" w14:textId="77777777" w:rsidR="00820E78" w:rsidRPr="00820E78" w:rsidRDefault="00820E78" w:rsidP="00820E78">
      <w:pPr>
        <w:bidi/>
        <w:rPr>
          <w:rFonts w:cs="David" w:hint="cs"/>
          <w:rtl/>
        </w:rPr>
      </w:pPr>
    </w:p>
    <w:p w14:paraId="72F1A081" w14:textId="77777777" w:rsidR="00820E78" w:rsidRPr="00820E78" w:rsidRDefault="00820E78" w:rsidP="00820E78">
      <w:pPr>
        <w:bidi/>
        <w:rPr>
          <w:rFonts w:cs="David" w:hint="cs"/>
          <w:rtl/>
        </w:rPr>
      </w:pPr>
      <w:r w:rsidRPr="00820E78">
        <w:rPr>
          <w:rFonts w:cs="David" w:hint="cs"/>
          <w:rtl/>
        </w:rPr>
        <w:tab/>
        <w:t>אדוני צודק, ולכן לא ביקשתי חס וחלילה לפגוע בהסכם של ההסתדרות, משום שלא תפקידי לדבר על זה, ושזה יישאר. אפשר לפתור את הבעיה הזאת בשתי דרכים: האחת, שיהיה כתוב בחוק פתרון פשוט מאוד, שזה לא יחול על פסקי בוררות שיהיו מעכשיו עד ינואר, זה הכול. השנייה, אפשר להחליט להחריג את הרופאים, לתת ל-150,000 ולהשאיר את הרופאים מחוץ לעניין. רבותי, כל מה שאני אומרת שאתם לא יודעים מהו גודל הנזק שייגרם.</w:t>
      </w:r>
    </w:p>
    <w:p w14:paraId="3AA75B67" w14:textId="77777777" w:rsidR="00820E78" w:rsidRPr="00820E78" w:rsidRDefault="00820E78" w:rsidP="00820E78">
      <w:pPr>
        <w:bidi/>
        <w:rPr>
          <w:rFonts w:cs="David" w:hint="cs"/>
          <w:rtl/>
        </w:rPr>
      </w:pPr>
    </w:p>
    <w:p w14:paraId="416A442D" w14:textId="77777777" w:rsidR="00820E78" w:rsidRPr="00820E78" w:rsidRDefault="00820E78" w:rsidP="00820E78">
      <w:pPr>
        <w:bidi/>
        <w:rPr>
          <w:rFonts w:cs="David" w:hint="cs"/>
          <w:rtl/>
        </w:rPr>
      </w:pPr>
      <w:r w:rsidRPr="00820E78">
        <w:rPr>
          <w:rFonts w:cs="David" w:hint="cs"/>
          <w:u w:val="single"/>
          <w:rtl/>
        </w:rPr>
        <w:t>היו"ר דוד טל:</w:t>
      </w:r>
    </w:p>
    <w:p w14:paraId="24C6504F" w14:textId="77777777" w:rsidR="00820E78" w:rsidRPr="00820E78" w:rsidRDefault="00820E78" w:rsidP="00820E78">
      <w:pPr>
        <w:bidi/>
        <w:rPr>
          <w:rFonts w:cs="David" w:hint="cs"/>
          <w:rtl/>
        </w:rPr>
      </w:pPr>
    </w:p>
    <w:p w14:paraId="6703B7FF" w14:textId="77777777" w:rsidR="00820E78" w:rsidRPr="00820E78" w:rsidRDefault="00820E78" w:rsidP="00820E78">
      <w:pPr>
        <w:bidi/>
        <w:rPr>
          <w:rFonts w:cs="David" w:hint="cs"/>
          <w:rtl/>
        </w:rPr>
      </w:pPr>
      <w:r w:rsidRPr="00820E78">
        <w:rPr>
          <w:rFonts w:cs="David" w:hint="cs"/>
          <w:rtl/>
        </w:rPr>
        <w:tab/>
        <w:t>גברתי, זה ברור. אדוני הממונה על השכר, האם אתה מוכן לקבל את הבקשה האחרונה שזה ישולב בהצעת החוק, שזה לא יחול על כל אלה שיפרשו עד ינואר?</w:t>
      </w:r>
    </w:p>
    <w:p w14:paraId="14B68E8D" w14:textId="77777777" w:rsidR="00820E78" w:rsidRPr="00820E78" w:rsidRDefault="00820E78" w:rsidP="00820E78">
      <w:pPr>
        <w:bidi/>
        <w:rPr>
          <w:rFonts w:cs="David" w:hint="cs"/>
          <w:rtl/>
        </w:rPr>
      </w:pPr>
    </w:p>
    <w:p w14:paraId="3A8773B1"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796E172D" w14:textId="77777777" w:rsidR="00820E78" w:rsidRPr="00820E78" w:rsidRDefault="00820E78" w:rsidP="00820E78">
      <w:pPr>
        <w:bidi/>
        <w:rPr>
          <w:rFonts w:cs="David" w:hint="cs"/>
          <w:rtl/>
        </w:rPr>
      </w:pPr>
    </w:p>
    <w:p w14:paraId="0F7C1D4D" w14:textId="77777777" w:rsidR="00820E78" w:rsidRPr="00820E78" w:rsidRDefault="00820E78" w:rsidP="00820E78">
      <w:pPr>
        <w:bidi/>
        <w:rPr>
          <w:rFonts w:cs="David" w:hint="cs"/>
          <w:rtl/>
        </w:rPr>
      </w:pPr>
      <w:r w:rsidRPr="00820E78">
        <w:rPr>
          <w:rFonts w:cs="David" w:hint="cs"/>
          <w:rtl/>
        </w:rPr>
        <w:tab/>
        <w:t>לא. ואני אסביר למה.</w:t>
      </w:r>
    </w:p>
    <w:p w14:paraId="277CC181" w14:textId="77777777" w:rsidR="00820E78" w:rsidRPr="00820E78" w:rsidRDefault="00820E78" w:rsidP="00820E78">
      <w:pPr>
        <w:bidi/>
        <w:rPr>
          <w:rFonts w:cs="David" w:hint="cs"/>
          <w:rtl/>
        </w:rPr>
      </w:pPr>
    </w:p>
    <w:p w14:paraId="781843FB" w14:textId="77777777" w:rsidR="00820E78" w:rsidRPr="00820E78" w:rsidRDefault="00820E78" w:rsidP="00820E78">
      <w:pPr>
        <w:bidi/>
        <w:rPr>
          <w:rFonts w:cs="David" w:hint="cs"/>
          <w:rtl/>
        </w:rPr>
      </w:pPr>
      <w:r w:rsidRPr="00820E78">
        <w:rPr>
          <w:rFonts w:cs="David" w:hint="cs"/>
          <w:u w:val="single"/>
          <w:rtl/>
        </w:rPr>
        <w:t>היו"ר דוד טל:</w:t>
      </w:r>
    </w:p>
    <w:p w14:paraId="55F4F762" w14:textId="77777777" w:rsidR="00820E78" w:rsidRPr="00820E78" w:rsidRDefault="00820E78" w:rsidP="00820E78">
      <w:pPr>
        <w:bidi/>
        <w:rPr>
          <w:rFonts w:cs="David" w:hint="cs"/>
          <w:rtl/>
        </w:rPr>
      </w:pPr>
    </w:p>
    <w:p w14:paraId="31C3468A" w14:textId="77777777" w:rsidR="00820E78" w:rsidRPr="00820E78" w:rsidRDefault="00820E78" w:rsidP="00820E78">
      <w:pPr>
        <w:bidi/>
        <w:rPr>
          <w:rFonts w:cs="David" w:hint="cs"/>
          <w:rtl/>
        </w:rPr>
      </w:pPr>
      <w:r w:rsidRPr="00820E78">
        <w:rPr>
          <w:rFonts w:cs="David" w:hint="cs"/>
          <w:rtl/>
        </w:rPr>
        <w:tab/>
        <w:t>אם אתם באים בידיים נקיות, אתם צריכים להסכים.</w:t>
      </w:r>
    </w:p>
    <w:p w14:paraId="2B75F11A" w14:textId="77777777" w:rsidR="00820E78" w:rsidRPr="00820E78" w:rsidRDefault="00820E78" w:rsidP="00820E78">
      <w:pPr>
        <w:bidi/>
        <w:rPr>
          <w:rFonts w:cs="David" w:hint="cs"/>
          <w:rtl/>
        </w:rPr>
      </w:pPr>
    </w:p>
    <w:p w14:paraId="66AF4B88"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6DF19F7B" w14:textId="77777777" w:rsidR="00820E78" w:rsidRPr="00820E78" w:rsidRDefault="00820E78" w:rsidP="00820E78">
      <w:pPr>
        <w:bidi/>
        <w:rPr>
          <w:rFonts w:cs="David" w:hint="cs"/>
          <w:rtl/>
        </w:rPr>
      </w:pPr>
    </w:p>
    <w:p w14:paraId="69803448" w14:textId="77777777" w:rsidR="00820E78" w:rsidRPr="00820E78" w:rsidRDefault="00820E78" w:rsidP="00820E78">
      <w:pPr>
        <w:bidi/>
        <w:rPr>
          <w:rFonts w:cs="David" w:hint="cs"/>
          <w:rtl/>
        </w:rPr>
      </w:pPr>
      <w:r w:rsidRPr="00820E78">
        <w:rPr>
          <w:rFonts w:cs="David" w:hint="cs"/>
          <w:rtl/>
        </w:rPr>
        <w:tab/>
        <w:t>אנחנו באים בידיים נקיות.</w:t>
      </w:r>
    </w:p>
    <w:p w14:paraId="76629F12" w14:textId="77777777" w:rsidR="00820E78" w:rsidRPr="00820E78" w:rsidRDefault="00820E78" w:rsidP="00820E78">
      <w:pPr>
        <w:bidi/>
        <w:rPr>
          <w:rFonts w:cs="David" w:hint="cs"/>
          <w:rtl/>
        </w:rPr>
      </w:pPr>
    </w:p>
    <w:p w14:paraId="407D6B7A" w14:textId="77777777" w:rsidR="00820E78" w:rsidRPr="00820E78" w:rsidRDefault="00820E78" w:rsidP="00820E78">
      <w:pPr>
        <w:bidi/>
        <w:rPr>
          <w:rFonts w:cs="David" w:hint="cs"/>
          <w:rtl/>
        </w:rPr>
      </w:pPr>
      <w:r w:rsidRPr="00820E78">
        <w:rPr>
          <w:rFonts w:cs="David" w:hint="cs"/>
          <w:u w:val="single"/>
          <w:rtl/>
        </w:rPr>
        <w:t>היו"ר דוד טל:</w:t>
      </w:r>
    </w:p>
    <w:p w14:paraId="2690FD91" w14:textId="77777777" w:rsidR="00820E78" w:rsidRPr="00820E78" w:rsidRDefault="00820E78" w:rsidP="00820E78">
      <w:pPr>
        <w:bidi/>
        <w:rPr>
          <w:rFonts w:cs="David" w:hint="cs"/>
          <w:rtl/>
        </w:rPr>
      </w:pPr>
    </w:p>
    <w:p w14:paraId="235C59C7" w14:textId="77777777" w:rsidR="00820E78" w:rsidRPr="00820E78" w:rsidRDefault="00820E78" w:rsidP="00820E78">
      <w:pPr>
        <w:bidi/>
        <w:rPr>
          <w:rFonts w:cs="David" w:hint="cs"/>
          <w:rtl/>
        </w:rPr>
      </w:pPr>
      <w:r w:rsidRPr="00820E78">
        <w:rPr>
          <w:rFonts w:cs="David" w:hint="cs"/>
          <w:rtl/>
        </w:rPr>
        <w:tab/>
        <w:t>אתם צריכים להסכים.</w:t>
      </w:r>
    </w:p>
    <w:p w14:paraId="28ECE051" w14:textId="77777777" w:rsidR="00820E78" w:rsidRPr="00820E78" w:rsidRDefault="00820E78" w:rsidP="00820E78">
      <w:pPr>
        <w:bidi/>
        <w:rPr>
          <w:rFonts w:cs="David" w:hint="cs"/>
          <w:rtl/>
        </w:rPr>
      </w:pPr>
    </w:p>
    <w:p w14:paraId="22663FAC" w14:textId="77777777" w:rsidR="00820E78" w:rsidRPr="00820E78" w:rsidRDefault="00820E78" w:rsidP="00820E78">
      <w:pPr>
        <w:bidi/>
        <w:rPr>
          <w:rFonts w:cs="David" w:hint="cs"/>
          <w:u w:val="single"/>
          <w:rtl/>
        </w:rPr>
      </w:pPr>
      <w:r w:rsidRPr="00820E78">
        <w:rPr>
          <w:rFonts w:cs="David" w:hint="cs"/>
          <w:u w:val="single"/>
          <w:rtl/>
        </w:rPr>
        <w:t xml:space="preserve">אילן </w:t>
      </w:r>
      <w:proofErr w:type="spellStart"/>
      <w:r w:rsidRPr="00820E78">
        <w:rPr>
          <w:rFonts w:cs="David" w:hint="cs"/>
          <w:u w:val="single"/>
          <w:rtl/>
        </w:rPr>
        <w:t>לוין</w:t>
      </w:r>
      <w:proofErr w:type="spellEnd"/>
      <w:r w:rsidRPr="00820E78">
        <w:rPr>
          <w:rFonts w:cs="David" w:hint="cs"/>
          <w:u w:val="single"/>
          <w:rtl/>
        </w:rPr>
        <w:t>:</w:t>
      </w:r>
    </w:p>
    <w:p w14:paraId="47A55E75" w14:textId="77777777" w:rsidR="00820E78" w:rsidRPr="00820E78" w:rsidRDefault="00820E78" w:rsidP="00820E78">
      <w:pPr>
        <w:bidi/>
        <w:rPr>
          <w:rFonts w:cs="David" w:hint="cs"/>
          <w:rtl/>
        </w:rPr>
      </w:pPr>
    </w:p>
    <w:p w14:paraId="2E259874" w14:textId="77777777" w:rsidR="00820E78" w:rsidRPr="00820E78" w:rsidRDefault="00820E78" w:rsidP="00820E78">
      <w:pPr>
        <w:bidi/>
        <w:rPr>
          <w:rFonts w:cs="David" w:hint="cs"/>
          <w:rtl/>
        </w:rPr>
      </w:pPr>
      <w:r w:rsidRPr="00820E78">
        <w:rPr>
          <w:rFonts w:cs="David" w:hint="cs"/>
          <w:rtl/>
        </w:rPr>
        <w:tab/>
        <w:t xml:space="preserve">אנחנו לא מסכימים. אני מבקש לתת את ההסבר הכלכלי, ואחר כך אני אתן לארז </w:t>
      </w:r>
      <w:proofErr w:type="spellStart"/>
      <w:r w:rsidRPr="00820E78">
        <w:rPr>
          <w:rFonts w:cs="David" w:hint="cs"/>
          <w:rtl/>
        </w:rPr>
        <w:t>אנצוויג</w:t>
      </w:r>
      <w:proofErr w:type="spellEnd"/>
      <w:r w:rsidRPr="00820E78">
        <w:rPr>
          <w:rFonts w:cs="David" w:hint="cs"/>
          <w:rtl/>
        </w:rPr>
        <w:t>, היועץ המשפטי, להסביר את היכולת של הגוף המחוקק להשפיע על התהליך גם בהינתן פסק הבוררות. אני חוזר ואומר שוב, התהליך הזה של קביעת פסק הבוררות יפסוק מהי תוספת השכר לרופאים הפעילים. אותם רופאים בפנסיה תקציבית יקבלו תוספות, היה ויקבלו, אם הפסק יהיה רטרואקטיבי. לכן כאשר אותם בוררים יאמרו את דבריהם, הם יודעים, והסבנו את תשומת לבם לכך שהגמלאים בפנסיה תקציבית, החל מ-1 בדצמבר הקרוב אמורים לקבל תוספות בגמלה. דבר נוסף, שגם בהינתן הפסק, וכאן ירחיב היועץ המשפטי, יש לנו מרחב תמרון מספיק גם לנהל, אם נצטרך לנהל משא-ומתן, וגם להביא שינויים, אם נידרש להם, בחקיקה עצמה. אני מבקש לתת ליועץ המשפטי רק להבהיר את זה ברשותכם.</w:t>
      </w:r>
    </w:p>
    <w:p w14:paraId="73566DD5" w14:textId="77777777" w:rsidR="00820E78" w:rsidRPr="00820E78" w:rsidRDefault="00820E78" w:rsidP="00820E78">
      <w:pPr>
        <w:bidi/>
        <w:rPr>
          <w:rFonts w:cs="David" w:hint="cs"/>
          <w:rtl/>
        </w:rPr>
      </w:pPr>
    </w:p>
    <w:p w14:paraId="55C08076" w14:textId="77777777" w:rsidR="00820E78" w:rsidRPr="00820E78" w:rsidRDefault="00820E78" w:rsidP="00820E78">
      <w:pPr>
        <w:bidi/>
        <w:rPr>
          <w:rFonts w:cs="David" w:hint="cs"/>
          <w:rtl/>
        </w:rPr>
      </w:pPr>
      <w:r w:rsidRPr="00820E78">
        <w:rPr>
          <w:rFonts w:cs="David" w:hint="cs"/>
          <w:u w:val="single"/>
          <w:rtl/>
        </w:rPr>
        <w:t xml:space="preserve">ארז </w:t>
      </w:r>
      <w:proofErr w:type="spellStart"/>
      <w:r w:rsidRPr="00820E78">
        <w:rPr>
          <w:rFonts w:cs="David" w:hint="cs"/>
          <w:u w:val="single"/>
          <w:rtl/>
        </w:rPr>
        <w:t>אנצוויג</w:t>
      </w:r>
      <w:proofErr w:type="spellEnd"/>
      <w:r w:rsidRPr="00820E78">
        <w:rPr>
          <w:rFonts w:cs="David" w:hint="cs"/>
          <w:u w:val="single"/>
          <w:rtl/>
        </w:rPr>
        <w:t>:</w:t>
      </w:r>
    </w:p>
    <w:p w14:paraId="550D00EA" w14:textId="77777777" w:rsidR="00820E78" w:rsidRPr="00820E78" w:rsidRDefault="00820E78" w:rsidP="00820E78">
      <w:pPr>
        <w:bidi/>
        <w:rPr>
          <w:rFonts w:cs="David" w:hint="cs"/>
          <w:rtl/>
        </w:rPr>
      </w:pPr>
    </w:p>
    <w:p w14:paraId="6EE8E6E0" w14:textId="77777777" w:rsidR="00820E78" w:rsidRPr="00820E78" w:rsidRDefault="00820E78" w:rsidP="00820E78">
      <w:pPr>
        <w:bidi/>
        <w:rPr>
          <w:rFonts w:cs="David" w:hint="cs"/>
          <w:rtl/>
        </w:rPr>
      </w:pPr>
      <w:r w:rsidRPr="00820E78">
        <w:rPr>
          <w:rFonts w:cs="David" w:hint="cs"/>
          <w:rtl/>
        </w:rPr>
        <w:tab/>
        <w:t>קודם כול, התיקון הזה הוא תיקון רוחבי שלא חל רק על רופאים, הוא חל על דירוגי ההסתדרות, על מורים, על עובדי מחקר.</w:t>
      </w:r>
    </w:p>
    <w:p w14:paraId="77EDFF5B" w14:textId="77777777" w:rsidR="00820E78" w:rsidRPr="00820E78" w:rsidRDefault="00820E78" w:rsidP="00820E78">
      <w:pPr>
        <w:bidi/>
        <w:rPr>
          <w:rFonts w:cs="David" w:hint="cs"/>
          <w:rtl/>
        </w:rPr>
      </w:pPr>
    </w:p>
    <w:p w14:paraId="006A3A20" w14:textId="77777777" w:rsidR="00820E78" w:rsidRPr="00820E78" w:rsidRDefault="00820E78" w:rsidP="00820E78">
      <w:pPr>
        <w:bidi/>
        <w:rPr>
          <w:rFonts w:cs="David" w:hint="cs"/>
          <w:rtl/>
        </w:rPr>
      </w:pPr>
      <w:r w:rsidRPr="00820E78">
        <w:rPr>
          <w:rFonts w:cs="David" w:hint="cs"/>
          <w:u w:val="single"/>
          <w:rtl/>
        </w:rPr>
        <w:t>היו"ר דוד טל:</w:t>
      </w:r>
    </w:p>
    <w:p w14:paraId="06449F0B" w14:textId="77777777" w:rsidR="00820E78" w:rsidRPr="00820E78" w:rsidRDefault="00820E78" w:rsidP="00820E78">
      <w:pPr>
        <w:bidi/>
        <w:rPr>
          <w:rFonts w:cs="David" w:hint="cs"/>
          <w:rtl/>
        </w:rPr>
      </w:pPr>
    </w:p>
    <w:p w14:paraId="11960C11" w14:textId="77777777" w:rsidR="00820E78" w:rsidRPr="00820E78" w:rsidRDefault="00820E78" w:rsidP="00820E78">
      <w:pPr>
        <w:bidi/>
        <w:rPr>
          <w:rFonts w:cs="David" w:hint="cs"/>
          <w:rtl/>
        </w:rPr>
      </w:pPr>
      <w:r w:rsidRPr="00820E78">
        <w:rPr>
          <w:rFonts w:cs="David" w:hint="cs"/>
          <w:rtl/>
        </w:rPr>
        <w:tab/>
        <w:t>כן, אדוני, אבל אתם יושבים עם הרופאים כבר שמונה-תשע שנים.</w:t>
      </w:r>
    </w:p>
    <w:p w14:paraId="4459A773" w14:textId="77777777" w:rsidR="00820E78" w:rsidRPr="00820E78" w:rsidRDefault="00820E78" w:rsidP="00820E78">
      <w:pPr>
        <w:bidi/>
        <w:rPr>
          <w:rFonts w:cs="David" w:hint="cs"/>
          <w:rtl/>
        </w:rPr>
      </w:pPr>
    </w:p>
    <w:p w14:paraId="3E79B4FC" w14:textId="77777777" w:rsidR="00820E78" w:rsidRPr="00820E78" w:rsidRDefault="00820E78" w:rsidP="00820E78">
      <w:pPr>
        <w:bidi/>
        <w:rPr>
          <w:rFonts w:cs="David" w:hint="cs"/>
          <w:rtl/>
        </w:rPr>
      </w:pPr>
      <w:r w:rsidRPr="00820E78">
        <w:rPr>
          <w:rFonts w:cs="David" w:hint="cs"/>
          <w:u w:val="single"/>
          <w:rtl/>
        </w:rPr>
        <w:t xml:space="preserve">ארז </w:t>
      </w:r>
      <w:proofErr w:type="spellStart"/>
      <w:r w:rsidRPr="00820E78">
        <w:rPr>
          <w:rFonts w:cs="David" w:hint="cs"/>
          <w:u w:val="single"/>
          <w:rtl/>
        </w:rPr>
        <w:t>אנצוויג</w:t>
      </w:r>
      <w:proofErr w:type="spellEnd"/>
      <w:r w:rsidRPr="00820E78">
        <w:rPr>
          <w:rFonts w:cs="David" w:hint="cs"/>
          <w:u w:val="single"/>
          <w:rtl/>
        </w:rPr>
        <w:t>:</w:t>
      </w:r>
    </w:p>
    <w:p w14:paraId="5E20FB2A" w14:textId="77777777" w:rsidR="00820E78" w:rsidRPr="00820E78" w:rsidRDefault="00820E78" w:rsidP="00820E78">
      <w:pPr>
        <w:bidi/>
        <w:rPr>
          <w:rFonts w:cs="David" w:hint="cs"/>
          <w:rtl/>
        </w:rPr>
      </w:pPr>
    </w:p>
    <w:p w14:paraId="32506F5F" w14:textId="77777777" w:rsidR="00820E78" w:rsidRPr="00820E78" w:rsidRDefault="00820E78" w:rsidP="00820E78">
      <w:pPr>
        <w:bidi/>
        <w:rPr>
          <w:rFonts w:cs="David" w:hint="cs"/>
          <w:rtl/>
        </w:rPr>
      </w:pPr>
      <w:r w:rsidRPr="00820E78">
        <w:rPr>
          <w:rFonts w:cs="David" w:hint="cs"/>
          <w:rtl/>
        </w:rPr>
        <w:tab/>
        <w:t>לגבי התוספות שיהיו בבוררות. מאחר שפסק הבוררות טרם ניתן, אי אפשר היה בהצעת חוק להתייחס ליצור שטרם בא לעולם, אבל כתבנו בהצעת החוק שלשר האוצר יש סמכות לתת תוספות כפי שאנחנו נותנים תוספות לגמלאים, לדירוגי ההסתדרות בהצעת החוק עצמה תהיה לו סמכות לתת גם לדירוגים נוספים, כשבדיוק התכוונו לרופאים ולקבוצות אחרות שיכול להיות שיהיו בינתיים שינויים, ונצטרך להתאים אותם. אנחנו מדברים היום בסך הכול על הקריאה הראשונה. אם פסק הבוררות אכן יתפרסם בשבוע הקרוב אפשר יהיה להתאים את הנוסח בדיונים בוועדה.</w:t>
      </w:r>
    </w:p>
    <w:p w14:paraId="52CD65AE" w14:textId="77777777" w:rsidR="00820E78" w:rsidRPr="00820E78" w:rsidRDefault="00820E78" w:rsidP="00820E78">
      <w:pPr>
        <w:bidi/>
        <w:rPr>
          <w:rFonts w:cs="David" w:hint="cs"/>
          <w:rtl/>
        </w:rPr>
      </w:pPr>
    </w:p>
    <w:p w14:paraId="2CC299B5" w14:textId="77777777" w:rsidR="00820E78" w:rsidRPr="00820E78" w:rsidRDefault="00820E78" w:rsidP="00820E78">
      <w:pPr>
        <w:bidi/>
        <w:rPr>
          <w:rFonts w:cs="David" w:hint="cs"/>
          <w:rtl/>
        </w:rPr>
      </w:pPr>
      <w:r w:rsidRPr="00820E78">
        <w:rPr>
          <w:rFonts w:cs="David" w:hint="cs"/>
          <w:u w:val="single"/>
          <w:rtl/>
        </w:rPr>
        <w:t>היו"ר דוד טל:</w:t>
      </w:r>
    </w:p>
    <w:p w14:paraId="408F71E5" w14:textId="77777777" w:rsidR="00820E78" w:rsidRPr="00820E78" w:rsidRDefault="00820E78" w:rsidP="00820E78">
      <w:pPr>
        <w:bidi/>
        <w:rPr>
          <w:rFonts w:cs="David" w:hint="cs"/>
          <w:rtl/>
        </w:rPr>
      </w:pPr>
    </w:p>
    <w:p w14:paraId="5A11406C" w14:textId="77777777" w:rsidR="00820E78" w:rsidRPr="00820E78" w:rsidRDefault="00820E78" w:rsidP="00820E78">
      <w:pPr>
        <w:bidi/>
        <w:rPr>
          <w:rFonts w:cs="David" w:hint="cs"/>
          <w:rtl/>
        </w:rPr>
      </w:pPr>
      <w:r w:rsidRPr="00820E78">
        <w:rPr>
          <w:rFonts w:cs="David" w:hint="cs"/>
          <w:rtl/>
        </w:rPr>
        <w:tab/>
        <w:t xml:space="preserve">תודה רבה. היות ואין קוורום, אני לא יכול להביא את זה להצבעה. אני מבקש שגם נציגי </w:t>
      </w:r>
      <w:proofErr w:type="spellStart"/>
      <w:r w:rsidRPr="00820E78">
        <w:rPr>
          <w:rFonts w:cs="David" w:hint="cs"/>
          <w:rtl/>
        </w:rPr>
        <w:t>הר"י</w:t>
      </w:r>
      <w:proofErr w:type="spellEnd"/>
      <w:r w:rsidRPr="00820E78">
        <w:rPr>
          <w:rFonts w:cs="David" w:hint="cs"/>
          <w:rtl/>
        </w:rPr>
        <w:t xml:space="preserve"> וגם נציגי האוצר, אם אפשר, שיבואו אלי, אני רוצה לנסות ולבדוק אולי נוכל לגשר על זה, ואולי נוכל לזמן עוד ישיבה היום. אני לא בטוח, אבל אם יהיה רצון מצד האוצר, תימצא הדרך לישיבה נוספת. תודה רבה, הישיבה נעולה.</w:t>
      </w:r>
    </w:p>
    <w:p w14:paraId="62E14E17" w14:textId="77777777" w:rsidR="00820E78" w:rsidRDefault="00820E78" w:rsidP="00820E78">
      <w:pPr>
        <w:bidi/>
        <w:rPr>
          <w:rFonts w:cs="David" w:hint="cs"/>
          <w:rtl/>
        </w:rPr>
      </w:pPr>
    </w:p>
    <w:p w14:paraId="787DC6E8" w14:textId="77777777" w:rsidR="00820E78" w:rsidRDefault="00820E78" w:rsidP="00820E78">
      <w:pPr>
        <w:bidi/>
        <w:rPr>
          <w:rFonts w:cs="David" w:hint="cs"/>
          <w:rtl/>
        </w:rPr>
      </w:pPr>
    </w:p>
    <w:p w14:paraId="0C44AA78" w14:textId="77777777" w:rsidR="00820E78" w:rsidRDefault="00820E78" w:rsidP="00820E78">
      <w:pPr>
        <w:bidi/>
        <w:rPr>
          <w:rFonts w:cs="David" w:hint="cs"/>
          <w:rtl/>
        </w:rPr>
      </w:pPr>
    </w:p>
    <w:p w14:paraId="414C7E8F" w14:textId="77777777" w:rsidR="00820E78" w:rsidRPr="00820E78" w:rsidRDefault="00820E78" w:rsidP="00820E78">
      <w:pPr>
        <w:bidi/>
        <w:rPr>
          <w:rFonts w:cs="David" w:hint="cs"/>
          <w:rtl/>
        </w:rPr>
      </w:pPr>
    </w:p>
    <w:p w14:paraId="2E9FF9EF" w14:textId="77777777" w:rsidR="00820E78" w:rsidRPr="00820E78" w:rsidRDefault="00820E78" w:rsidP="00820E78">
      <w:pPr>
        <w:bidi/>
        <w:rPr>
          <w:rFonts w:cs="David" w:hint="cs"/>
          <w:b/>
          <w:bCs/>
          <w:u w:val="single"/>
          <w:rtl/>
        </w:rPr>
      </w:pPr>
      <w:r w:rsidRPr="00820E78">
        <w:rPr>
          <w:rFonts w:cs="David" w:hint="cs"/>
          <w:b/>
          <w:bCs/>
          <w:u w:val="single"/>
          <w:rtl/>
        </w:rPr>
        <w:t>הישיבה ננעלה בשעה 10:25</w:t>
      </w:r>
    </w:p>
    <w:p w14:paraId="4A441253" w14:textId="77777777" w:rsidR="00820E78" w:rsidRPr="00820E78" w:rsidRDefault="00820E78" w:rsidP="00820E78">
      <w:pPr>
        <w:bidi/>
        <w:rPr>
          <w:rFonts w:cs="David" w:hint="cs"/>
          <w:rtl/>
        </w:rPr>
      </w:pPr>
    </w:p>
    <w:p w14:paraId="307FE573" w14:textId="77777777" w:rsidR="00820E78" w:rsidRPr="00820E78" w:rsidRDefault="00820E78" w:rsidP="00820E78">
      <w:pPr>
        <w:bidi/>
        <w:rPr>
          <w:rFonts w:cs="David" w:hint="cs"/>
          <w:rtl/>
        </w:rPr>
      </w:pPr>
    </w:p>
    <w:p w14:paraId="35924AD0" w14:textId="77777777" w:rsidR="00820E78" w:rsidRPr="00820E78" w:rsidRDefault="00820E78" w:rsidP="00820E78">
      <w:pPr>
        <w:bidi/>
        <w:rPr>
          <w:rFonts w:cs="David" w:hint="cs"/>
          <w:rtl/>
        </w:rPr>
      </w:pPr>
    </w:p>
    <w:sectPr w:rsidR="00820E78" w:rsidRPr="00820E78" w:rsidSect="00820E78">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001D" w14:textId="77777777" w:rsidR="00820E78" w:rsidRDefault="00820E78">
      <w:r>
        <w:separator/>
      </w:r>
    </w:p>
  </w:endnote>
  <w:endnote w:type="continuationSeparator" w:id="0">
    <w:p w14:paraId="596EF7F3" w14:textId="77777777" w:rsidR="00820E78" w:rsidRDefault="0082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E5D4" w14:textId="77777777" w:rsidR="00820E78" w:rsidRDefault="00820E78">
      <w:r>
        <w:separator/>
      </w:r>
    </w:p>
  </w:footnote>
  <w:footnote w:type="continuationSeparator" w:id="0">
    <w:p w14:paraId="7E1F980A" w14:textId="77777777" w:rsidR="00820E78" w:rsidRDefault="00820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831D1" w14:textId="77777777" w:rsidR="00820E78" w:rsidRDefault="00820E7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A1BF6E4" w14:textId="77777777" w:rsidR="00820E78" w:rsidRDefault="00820E78">
    <w:pPr>
      <w:pStyle w:val="Header"/>
      <w:ind w:right="360"/>
      <w:jc w:val="both"/>
      <w:rPr>
        <w:rtl/>
      </w:rPr>
    </w:pPr>
  </w:p>
  <w:p w14:paraId="4DDB6C1C" w14:textId="77777777" w:rsidR="00820E78" w:rsidRDefault="00820E78"/>
  <w:p w14:paraId="75CF3B7F" w14:textId="77777777" w:rsidR="00820E78" w:rsidRDefault="00820E78"/>
  <w:p w14:paraId="2A2A625C" w14:textId="77777777" w:rsidR="00820E78" w:rsidRDefault="00820E78"/>
  <w:p w14:paraId="370C3A90" w14:textId="77777777" w:rsidR="00820E78" w:rsidRDefault="00820E78"/>
  <w:p w14:paraId="6B2F89AA" w14:textId="77777777" w:rsidR="00820E78" w:rsidRDefault="00820E78"/>
  <w:p w14:paraId="19C1396B" w14:textId="77777777" w:rsidR="00820E78" w:rsidRDefault="00820E78"/>
  <w:p w14:paraId="24C47EB0" w14:textId="77777777" w:rsidR="00820E78" w:rsidRDefault="00820E78"/>
  <w:p w14:paraId="213CDDFC" w14:textId="77777777" w:rsidR="00820E78" w:rsidRDefault="00820E78"/>
  <w:p w14:paraId="371CE14B" w14:textId="77777777" w:rsidR="00820E78" w:rsidRDefault="00820E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6709" w14:textId="77777777" w:rsidR="00820E78" w:rsidRDefault="00820E7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E454F1">
      <w:rPr>
        <w:rStyle w:val="PageNumber"/>
        <w:noProof/>
        <w:rtl/>
      </w:rPr>
      <w:t>1</w:t>
    </w:r>
    <w:r>
      <w:rPr>
        <w:rStyle w:val="PageNumber"/>
        <w:rtl/>
      </w:rPr>
      <w:fldChar w:fldCharType="end"/>
    </w:r>
  </w:p>
  <w:p w14:paraId="250EC5BF" w14:textId="77777777" w:rsidR="00820E78" w:rsidRDefault="00820E78" w:rsidP="00820E78">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5295F"/>
    <w:multiLevelType w:val="hybridMultilevel"/>
    <w:tmpl w:val="10FCF046"/>
    <w:lvl w:ilvl="0" w:tplc="F68C13F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74187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2633פרוטוקול_ישיבת_ועדה.doc"/>
    <w:docVar w:name="StartMode" w:val="3"/>
  </w:docVars>
  <w:rsids>
    <w:rsidRoot w:val="00BA3429"/>
    <w:rsid w:val="002E624E"/>
    <w:rsid w:val="00552A80"/>
    <w:rsid w:val="00660E0A"/>
    <w:rsid w:val="00820E78"/>
    <w:rsid w:val="008C32B2"/>
    <w:rsid w:val="00965806"/>
    <w:rsid w:val="00BA3429"/>
    <w:rsid w:val="00E454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DB1C1"/>
  <w15:chartTrackingRefBased/>
  <w15:docId w15:val="{E6327042-876E-4E07-B5F6-3E967398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20E7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20E7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20E78"/>
  </w:style>
  <w:style w:type="paragraph" w:styleId="Footer">
    <w:name w:val="footer"/>
    <w:basedOn w:val="Normal"/>
    <w:rsid w:val="00820E78"/>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1831</Words>
  <Characters>10439</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