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A8FB6" w14:textId="77777777" w:rsidR="002025DA" w:rsidRPr="002025DA" w:rsidRDefault="002025DA" w:rsidP="002025DA">
      <w:pPr>
        <w:pStyle w:val="Heading5"/>
        <w:jc w:val="left"/>
        <w:rPr>
          <w:b/>
          <w:bCs/>
          <w:sz w:val="24"/>
          <w:rtl/>
        </w:rPr>
      </w:pPr>
      <w:r w:rsidRPr="002025DA">
        <w:rPr>
          <w:b/>
          <w:bCs/>
          <w:sz w:val="24"/>
          <w:rtl/>
        </w:rPr>
        <w:t xml:space="preserve">הכנסת </w:t>
      </w:r>
      <w:r w:rsidRPr="002025DA">
        <w:rPr>
          <w:rFonts w:hint="cs"/>
          <w:b/>
          <w:bCs/>
          <w:sz w:val="24"/>
          <w:rtl/>
        </w:rPr>
        <w:t>השבע-עשרה</w:t>
      </w:r>
      <w:r w:rsidRPr="002025DA">
        <w:rPr>
          <w:b/>
          <w:bCs/>
          <w:sz w:val="24"/>
          <w:rtl/>
        </w:rPr>
        <w:tab/>
      </w:r>
      <w:r w:rsidRPr="002025DA">
        <w:rPr>
          <w:b/>
          <w:bCs/>
          <w:sz w:val="24"/>
          <w:rtl/>
        </w:rPr>
        <w:tab/>
      </w:r>
      <w:r w:rsidRPr="002025DA">
        <w:rPr>
          <w:b/>
          <w:bCs/>
          <w:sz w:val="24"/>
          <w:rtl/>
        </w:rPr>
        <w:tab/>
      </w:r>
      <w:r w:rsidRPr="002025DA">
        <w:rPr>
          <w:b/>
          <w:bCs/>
          <w:sz w:val="24"/>
          <w:rtl/>
        </w:rPr>
        <w:tab/>
      </w:r>
      <w:r w:rsidRPr="002025DA">
        <w:rPr>
          <w:b/>
          <w:bCs/>
          <w:sz w:val="24"/>
          <w:rtl/>
        </w:rPr>
        <w:tab/>
      </w:r>
      <w:r w:rsidRPr="002025DA">
        <w:rPr>
          <w:b/>
          <w:bCs/>
          <w:sz w:val="24"/>
          <w:rtl/>
        </w:rPr>
        <w:tab/>
        <w:t>נוסח לא מתוקן</w:t>
      </w:r>
    </w:p>
    <w:p w14:paraId="43B80E76" w14:textId="77777777" w:rsidR="002025DA" w:rsidRPr="002025DA" w:rsidRDefault="002025DA" w:rsidP="002025DA">
      <w:pPr>
        <w:bidi/>
        <w:rPr>
          <w:rFonts w:cs="David" w:hint="cs"/>
          <w:b/>
          <w:bCs/>
          <w:rtl/>
        </w:rPr>
      </w:pPr>
      <w:r w:rsidRPr="002025DA">
        <w:rPr>
          <w:rFonts w:cs="David"/>
          <w:b/>
          <w:bCs/>
          <w:rtl/>
        </w:rPr>
        <w:t xml:space="preserve">מושב </w:t>
      </w:r>
      <w:r w:rsidRPr="002025DA">
        <w:rPr>
          <w:rFonts w:cs="David" w:hint="cs"/>
          <w:b/>
          <w:bCs/>
          <w:rtl/>
        </w:rPr>
        <w:t>רביעי</w:t>
      </w:r>
    </w:p>
    <w:p w14:paraId="070F9A70" w14:textId="77777777" w:rsidR="002025DA" w:rsidRPr="002025DA" w:rsidRDefault="002025DA" w:rsidP="002025DA">
      <w:pPr>
        <w:bidi/>
        <w:rPr>
          <w:rFonts w:cs="David"/>
          <w:b/>
          <w:bCs/>
          <w:rtl/>
        </w:rPr>
      </w:pPr>
    </w:p>
    <w:p w14:paraId="7CA47ECB" w14:textId="77777777" w:rsidR="002025DA" w:rsidRPr="002025DA" w:rsidRDefault="002025DA" w:rsidP="002025DA">
      <w:pPr>
        <w:bidi/>
        <w:rPr>
          <w:rFonts w:cs="David"/>
          <w:b/>
          <w:bCs/>
          <w:rtl/>
        </w:rPr>
      </w:pPr>
    </w:p>
    <w:p w14:paraId="4DA13638" w14:textId="77777777" w:rsidR="002025DA" w:rsidRPr="002025DA" w:rsidRDefault="002025DA" w:rsidP="002025DA">
      <w:pPr>
        <w:bidi/>
        <w:rPr>
          <w:rFonts w:cs="David"/>
          <w:b/>
          <w:bCs/>
          <w:rtl/>
        </w:rPr>
      </w:pPr>
    </w:p>
    <w:p w14:paraId="3CA9E194" w14:textId="77777777" w:rsidR="002025DA" w:rsidRPr="002025DA" w:rsidRDefault="002025DA" w:rsidP="002025DA">
      <w:pPr>
        <w:bidi/>
        <w:rPr>
          <w:rFonts w:cs="David"/>
          <w:b/>
          <w:bCs/>
          <w:rtl/>
        </w:rPr>
      </w:pPr>
    </w:p>
    <w:p w14:paraId="5C3FBF6F" w14:textId="77777777" w:rsidR="002025DA" w:rsidRPr="002025DA" w:rsidRDefault="002025DA" w:rsidP="002025DA">
      <w:pPr>
        <w:bidi/>
        <w:jc w:val="center"/>
        <w:rPr>
          <w:rFonts w:cs="David" w:hint="cs"/>
          <w:b/>
          <w:bCs/>
          <w:rtl/>
        </w:rPr>
      </w:pPr>
      <w:r w:rsidRPr="002025DA">
        <w:rPr>
          <w:rFonts w:cs="David"/>
          <w:b/>
          <w:bCs/>
          <w:rtl/>
        </w:rPr>
        <w:t>פרוטוקול מס'</w:t>
      </w:r>
      <w:r w:rsidRPr="002025DA">
        <w:rPr>
          <w:rFonts w:cs="David" w:hint="cs"/>
          <w:b/>
          <w:bCs/>
          <w:rtl/>
        </w:rPr>
        <w:t xml:space="preserve"> </w:t>
      </w:r>
      <w:r>
        <w:rPr>
          <w:rFonts w:cs="David" w:hint="cs"/>
          <w:b/>
          <w:bCs/>
          <w:rtl/>
        </w:rPr>
        <w:t>13</w:t>
      </w:r>
    </w:p>
    <w:p w14:paraId="149FE8E8" w14:textId="77777777" w:rsidR="002025DA" w:rsidRPr="002025DA" w:rsidRDefault="002025DA" w:rsidP="002025DA">
      <w:pPr>
        <w:bidi/>
        <w:jc w:val="center"/>
        <w:rPr>
          <w:rFonts w:cs="David" w:hint="cs"/>
          <w:b/>
          <w:bCs/>
          <w:rtl/>
        </w:rPr>
      </w:pPr>
      <w:r w:rsidRPr="002025DA">
        <w:rPr>
          <w:rFonts w:cs="David" w:hint="cs"/>
          <w:b/>
          <w:bCs/>
          <w:rtl/>
        </w:rPr>
        <w:t xml:space="preserve">מישיבת הוועדה המשותפת של ועדת הכנסת </w:t>
      </w:r>
      <w:proofErr w:type="spellStart"/>
      <w:r w:rsidRPr="002025DA">
        <w:rPr>
          <w:rFonts w:cs="David" w:hint="cs"/>
          <w:b/>
          <w:bCs/>
          <w:rtl/>
        </w:rPr>
        <w:t>ווועדת</w:t>
      </w:r>
      <w:proofErr w:type="spellEnd"/>
      <w:r w:rsidRPr="002025DA">
        <w:rPr>
          <w:rFonts w:cs="David" w:hint="cs"/>
          <w:b/>
          <w:bCs/>
          <w:rtl/>
        </w:rPr>
        <w:t xml:space="preserve"> הכספים</w:t>
      </w:r>
      <w:r>
        <w:rPr>
          <w:rFonts w:cs="David" w:hint="cs"/>
          <w:b/>
          <w:bCs/>
          <w:rtl/>
        </w:rPr>
        <w:t xml:space="preserve"> לתקציב הכנסת</w:t>
      </w:r>
    </w:p>
    <w:p w14:paraId="55B6CF1E" w14:textId="77777777" w:rsidR="002025DA" w:rsidRPr="002025DA" w:rsidRDefault="002025DA" w:rsidP="002025DA">
      <w:pPr>
        <w:bidi/>
        <w:jc w:val="center"/>
        <w:rPr>
          <w:rFonts w:cs="David" w:hint="cs"/>
          <w:b/>
          <w:bCs/>
          <w:u w:val="single"/>
          <w:rtl/>
        </w:rPr>
      </w:pPr>
      <w:r w:rsidRPr="002025DA">
        <w:rPr>
          <w:rFonts w:cs="David" w:hint="cs"/>
          <w:b/>
          <w:bCs/>
          <w:u w:val="single"/>
          <w:rtl/>
        </w:rPr>
        <w:t xml:space="preserve">יום רביעי ו' בכסלו </w:t>
      </w:r>
      <w:proofErr w:type="spellStart"/>
      <w:r w:rsidRPr="002025DA">
        <w:rPr>
          <w:rFonts w:cs="David" w:hint="cs"/>
          <w:b/>
          <w:bCs/>
          <w:u w:val="single"/>
          <w:rtl/>
        </w:rPr>
        <w:t>התשס"ט</w:t>
      </w:r>
      <w:proofErr w:type="spellEnd"/>
      <w:r w:rsidRPr="002025DA">
        <w:rPr>
          <w:rFonts w:cs="David" w:hint="cs"/>
          <w:b/>
          <w:bCs/>
          <w:u w:val="single"/>
          <w:rtl/>
        </w:rPr>
        <w:t xml:space="preserve"> (3 בדצמבר 2008), שעה 12:45</w:t>
      </w:r>
    </w:p>
    <w:p w14:paraId="61348CA3" w14:textId="77777777" w:rsidR="002025DA" w:rsidRPr="002025DA" w:rsidRDefault="002025DA" w:rsidP="002025DA">
      <w:pPr>
        <w:tabs>
          <w:tab w:val="left" w:pos="1221"/>
        </w:tabs>
        <w:bidi/>
        <w:rPr>
          <w:rFonts w:cs="David" w:hint="cs"/>
          <w:b/>
          <w:bCs/>
          <w:u w:val="single"/>
          <w:rtl/>
        </w:rPr>
      </w:pPr>
    </w:p>
    <w:p w14:paraId="380421C8" w14:textId="77777777" w:rsidR="002025DA" w:rsidRPr="002025DA" w:rsidRDefault="002025DA" w:rsidP="002025DA">
      <w:pPr>
        <w:tabs>
          <w:tab w:val="left" w:pos="1221"/>
        </w:tabs>
        <w:bidi/>
        <w:rPr>
          <w:rFonts w:cs="David" w:hint="cs"/>
          <w:b/>
          <w:bCs/>
          <w:u w:val="single"/>
          <w:rtl/>
        </w:rPr>
      </w:pPr>
    </w:p>
    <w:p w14:paraId="1190C3F6" w14:textId="77777777" w:rsidR="002025DA" w:rsidRPr="002025DA" w:rsidRDefault="002025DA" w:rsidP="002025DA">
      <w:pPr>
        <w:tabs>
          <w:tab w:val="left" w:pos="1221"/>
        </w:tabs>
        <w:bidi/>
        <w:rPr>
          <w:rFonts w:cs="David" w:hint="cs"/>
          <w:rtl/>
        </w:rPr>
      </w:pPr>
      <w:r w:rsidRPr="002025DA">
        <w:rPr>
          <w:rFonts w:cs="David"/>
          <w:b/>
          <w:bCs/>
          <w:u w:val="single"/>
          <w:rtl/>
        </w:rPr>
        <w:t>סדר היום</w:t>
      </w:r>
      <w:r w:rsidRPr="002025DA">
        <w:rPr>
          <w:rFonts w:cs="David"/>
          <w:rtl/>
        </w:rPr>
        <w:t>:</w:t>
      </w:r>
      <w:r w:rsidRPr="002025DA">
        <w:rPr>
          <w:rFonts w:cs="David" w:hint="cs"/>
          <w:b/>
          <w:bCs/>
          <w:rtl/>
        </w:rPr>
        <w:t xml:space="preserve">    </w:t>
      </w:r>
      <w:r w:rsidRPr="002025DA">
        <w:rPr>
          <w:rFonts w:cs="David" w:hint="cs"/>
          <w:rtl/>
        </w:rPr>
        <w:t xml:space="preserve">קיצוץ בתקציב הכנסת לשנת 2008 </w:t>
      </w:r>
    </w:p>
    <w:p w14:paraId="79BA60B9" w14:textId="77777777" w:rsidR="002025DA" w:rsidRPr="002025DA" w:rsidRDefault="002025DA" w:rsidP="002025DA">
      <w:pPr>
        <w:bidi/>
        <w:rPr>
          <w:rFonts w:cs="David" w:hint="cs"/>
          <w:rtl/>
        </w:rPr>
      </w:pPr>
    </w:p>
    <w:p w14:paraId="7E1D876C" w14:textId="77777777" w:rsidR="002025DA" w:rsidRPr="002025DA" w:rsidRDefault="002025DA" w:rsidP="002025DA">
      <w:pPr>
        <w:bidi/>
        <w:rPr>
          <w:rFonts w:cs="David"/>
          <w:rtl/>
        </w:rPr>
      </w:pPr>
    </w:p>
    <w:p w14:paraId="4DE141EE" w14:textId="77777777" w:rsidR="002025DA" w:rsidRPr="002025DA" w:rsidRDefault="002025DA" w:rsidP="002025DA">
      <w:pPr>
        <w:bidi/>
        <w:rPr>
          <w:rFonts w:cs="David"/>
          <w:b/>
          <w:bCs/>
          <w:u w:val="single"/>
          <w:rtl/>
        </w:rPr>
      </w:pPr>
      <w:r w:rsidRPr="002025DA">
        <w:rPr>
          <w:rFonts w:cs="David"/>
          <w:b/>
          <w:bCs/>
          <w:u w:val="single"/>
          <w:rtl/>
        </w:rPr>
        <w:t>נכחו</w:t>
      </w:r>
      <w:r w:rsidRPr="002025DA">
        <w:rPr>
          <w:rFonts w:cs="David"/>
          <w:rtl/>
        </w:rPr>
        <w:t>:</w:t>
      </w:r>
    </w:p>
    <w:p w14:paraId="55AB1F80" w14:textId="77777777" w:rsidR="002025DA" w:rsidRPr="002025DA" w:rsidRDefault="002025DA" w:rsidP="002025DA">
      <w:pPr>
        <w:bidi/>
        <w:rPr>
          <w:rFonts w:cs="David"/>
          <w:rtl/>
        </w:rPr>
      </w:pPr>
    </w:p>
    <w:p w14:paraId="20E45BC0" w14:textId="77777777" w:rsidR="002025DA" w:rsidRPr="002025DA" w:rsidRDefault="002025DA" w:rsidP="002025DA">
      <w:pPr>
        <w:tabs>
          <w:tab w:val="left" w:pos="1788"/>
        </w:tabs>
        <w:bidi/>
        <w:rPr>
          <w:rFonts w:cs="David"/>
          <w:rtl/>
        </w:rPr>
      </w:pPr>
      <w:r w:rsidRPr="002025DA">
        <w:rPr>
          <w:rFonts w:cs="David"/>
          <w:b/>
          <w:bCs/>
          <w:u w:val="single"/>
          <w:rtl/>
        </w:rPr>
        <w:t>חברי הוועדה</w:t>
      </w:r>
      <w:r w:rsidRPr="002025DA">
        <w:rPr>
          <w:rFonts w:cs="David"/>
          <w:rtl/>
        </w:rPr>
        <w:t>:</w:t>
      </w:r>
    </w:p>
    <w:p w14:paraId="73A09DF4" w14:textId="77777777" w:rsidR="002025DA" w:rsidRPr="002025DA" w:rsidRDefault="002025DA" w:rsidP="002025DA">
      <w:pPr>
        <w:tabs>
          <w:tab w:val="left" w:pos="1788"/>
          <w:tab w:val="left" w:pos="3631"/>
        </w:tabs>
        <w:bidi/>
        <w:rPr>
          <w:rFonts w:cs="David" w:hint="cs"/>
          <w:rtl/>
        </w:rPr>
      </w:pPr>
      <w:r w:rsidRPr="002025DA">
        <w:rPr>
          <w:rFonts w:cs="David" w:hint="cs"/>
          <w:rtl/>
        </w:rPr>
        <w:t xml:space="preserve">דוד טל </w:t>
      </w:r>
      <w:r w:rsidRPr="002025DA">
        <w:rPr>
          <w:rFonts w:cs="David"/>
          <w:rtl/>
        </w:rPr>
        <w:t>–</w:t>
      </w:r>
      <w:r w:rsidRPr="002025DA">
        <w:rPr>
          <w:rFonts w:cs="David" w:hint="cs"/>
          <w:rtl/>
        </w:rPr>
        <w:t xml:space="preserve"> היו"ר</w:t>
      </w:r>
    </w:p>
    <w:p w14:paraId="73D8853C" w14:textId="77777777" w:rsidR="002025DA" w:rsidRPr="002025DA" w:rsidRDefault="002025DA" w:rsidP="002025DA">
      <w:pPr>
        <w:tabs>
          <w:tab w:val="left" w:pos="1788"/>
          <w:tab w:val="left" w:pos="3631"/>
        </w:tabs>
        <w:bidi/>
        <w:rPr>
          <w:rFonts w:cs="David" w:hint="cs"/>
          <w:rtl/>
        </w:rPr>
      </w:pPr>
      <w:r w:rsidRPr="002025DA">
        <w:rPr>
          <w:rFonts w:cs="David" w:hint="cs"/>
          <w:rtl/>
        </w:rPr>
        <w:t xml:space="preserve">יעקב </w:t>
      </w:r>
      <w:proofErr w:type="spellStart"/>
      <w:r w:rsidRPr="002025DA">
        <w:rPr>
          <w:rFonts w:cs="David" w:hint="cs"/>
          <w:rtl/>
        </w:rPr>
        <w:t>ליצמן</w:t>
      </w:r>
      <w:proofErr w:type="spellEnd"/>
    </w:p>
    <w:p w14:paraId="547C48B4" w14:textId="77777777" w:rsidR="002025DA" w:rsidRPr="002025DA" w:rsidRDefault="002025DA" w:rsidP="002025DA">
      <w:pPr>
        <w:tabs>
          <w:tab w:val="left" w:pos="1788"/>
          <w:tab w:val="left" w:pos="3631"/>
        </w:tabs>
        <w:bidi/>
        <w:rPr>
          <w:rFonts w:cs="David" w:hint="cs"/>
          <w:rtl/>
        </w:rPr>
      </w:pPr>
      <w:r w:rsidRPr="002025DA">
        <w:rPr>
          <w:rFonts w:cs="David" w:hint="cs"/>
          <w:rtl/>
        </w:rPr>
        <w:t xml:space="preserve">אברהם </w:t>
      </w:r>
      <w:proofErr w:type="spellStart"/>
      <w:r w:rsidRPr="002025DA">
        <w:rPr>
          <w:rFonts w:cs="David" w:hint="cs"/>
          <w:rtl/>
        </w:rPr>
        <w:t>מיכאלי</w:t>
      </w:r>
      <w:proofErr w:type="spellEnd"/>
    </w:p>
    <w:p w14:paraId="3EFE0F9C" w14:textId="77777777" w:rsidR="002025DA" w:rsidRPr="002025DA" w:rsidRDefault="002025DA" w:rsidP="002025DA">
      <w:pPr>
        <w:tabs>
          <w:tab w:val="left" w:pos="1788"/>
          <w:tab w:val="left" w:pos="3631"/>
        </w:tabs>
        <w:bidi/>
        <w:rPr>
          <w:rFonts w:cs="David" w:hint="cs"/>
          <w:rtl/>
        </w:rPr>
      </w:pPr>
      <w:r w:rsidRPr="002025DA">
        <w:rPr>
          <w:rFonts w:cs="David" w:hint="cs"/>
          <w:rtl/>
        </w:rPr>
        <w:t>דוד רותם</w:t>
      </w:r>
    </w:p>
    <w:p w14:paraId="33A9B4EE" w14:textId="77777777" w:rsidR="002025DA" w:rsidRPr="002025DA" w:rsidRDefault="002025DA" w:rsidP="002025DA">
      <w:pPr>
        <w:tabs>
          <w:tab w:val="left" w:pos="1788"/>
          <w:tab w:val="left" w:pos="3631"/>
        </w:tabs>
        <w:bidi/>
        <w:rPr>
          <w:rFonts w:cs="David" w:hint="cs"/>
          <w:rtl/>
        </w:rPr>
      </w:pPr>
    </w:p>
    <w:p w14:paraId="108EDF76" w14:textId="77777777" w:rsidR="002025DA" w:rsidRPr="002025DA" w:rsidRDefault="002025DA" w:rsidP="002025DA">
      <w:pPr>
        <w:tabs>
          <w:tab w:val="left" w:pos="1788"/>
          <w:tab w:val="left" w:pos="3631"/>
        </w:tabs>
        <w:bidi/>
        <w:rPr>
          <w:rFonts w:cs="David" w:hint="cs"/>
          <w:b/>
          <w:bCs/>
          <w:u w:val="single"/>
          <w:rtl/>
        </w:rPr>
      </w:pPr>
      <w:r w:rsidRPr="002025DA">
        <w:rPr>
          <w:rFonts w:cs="David" w:hint="cs"/>
          <w:b/>
          <w:bCs/>
          <w:u w:val="single"/>
          <w:rtl/>
        </w:rPr>
        <w:t>מוזמנים:</w:t>
      </w:r>
    </w:p>
    <w:p w14:paraId="541F72E7" w14:textId="77777777" w:rsidR="002025DA" w:rsidRPr="002025DA" w:rsidRDefault="002025DA" w:rsidP="002025DA">
      <w:pPr>
        <w:tabs>
          <w:tab w:val="left" w:pos="1788"/>
          <w:tab w:val="left" w:pos="3631"/>
        </w:tabs>
        <w:bidi/>
        <w:rPr>
          <w:rFonts w:cs="David" w:hint="cs"/>
          <w:rtl/>
        </w:rPr>
      </w:pPr>
      <w:r w:rsidRPr="002025DA">
        <w:rPr>
          <w:rFonts w:cs="David" w:hint="cs"/>
          <w:rtl/>
        </w:rPr>
        <w:t xml:space="preserve">אבי </w:t>
      </w:r>
      <w:proofErr w:type="spellStart"/>
      <w:r w:rsidRPr="002025DA">
        <w:rPr>
          <w:rFonts w:cs="David" w:hint="cs"/>
          <w:rtl/>
        </w:rPr>
        <w:t>בלשניקוב</w:t>
      </w:r>
      <w:proofErr w:type="spellEnd"/>
      <w:r w:rsidRPr="002025DA">
        <w:rPr>
          <w:rFonts w:cs="David" w:hint="cs"/>
          <w:rtl/>
        </w:rPr>
        <w:t xml:space="preserve"> </w:t>
      </w:r>
      <w:r w:rsidRPr="002025DA">
        <w:rPr>
          <w:rFonts w:cs="David"/>
          <w:rtl/>
        </w:rPr>
        <w:t>–</w:t>
      </w:r>
      <w:r w:rsidRPr="002025DA">
        <w:rPr>
          <w:rFonts w:cs="David" w:hint="cs"/>
          <w:rtl/>
        </w:rPr>
        <w:t xml:space="preserve"> מנכ"ל הכנסת</w:t>
      </w:r>
    </w:p>
    <w:p w14:paraId="5587FB3B" w14:textId="77777777" w:rsidR="002025DA" w:rsidRPr="002025DA" w:rsidRDefault="002025DA" w:rsidP="002025DA">
      <w:pPr>
        <w:tabs>
          <w:tab w:val="left" w:pos="1788"/>
          <w:tab w:val="left" w:pos="3631"/>
        </w:tabs>
        <w:bidi/>
        <w:rPr>
          <w:rFonts w:cs="David" w:hint="cs"/>
          <w:rtl/>
        </w:rPr>
      </w:pPr>
      <w:r w:rsidRPr="002025DA">
        <w:rPr>
          <w:rFonts w:cs="David" w:hint="cs"/>
          <w:rtl/>
        </w:rPr>
        <w:t xml:space="preserve">איל ינון </w:t>
      </w:r>
      <w:r w:rsidRPr="002025DA">
        <w:rPr>
          <w:rFonts w:cs="David"/>
          <w:rtl/>
        </w:rPr>
        <w:t>–</w:t>
      </w:r>
      <w:r w:rsidRPr="002025DA">
        <w:rPr>
          <w:rFonts w:cs="David" w:hint="cs"/>
          <w:rtl/>
        </w:rPr>
        <w:t xml:space="preserve"> מזכיר הכנסת</w:t>
      </w:r>
    </w:p>
    <w:p w14:paraId="5CBDF52D" w14:textId="77777777" w:rsidR="002025DA" w:rsidRPr="002025DA" w:rsidRDefault="002025DA" w:rsidP="002025DA">
      <w:pPr>
        <w:tabs>
          <w:tab w:val="left" w:pos="1788"/>
          <w:tab w:val="left" w:pos="3631"/>
        </w:tabs>
        <w:bidi/>
        <w:rPr>
          <w:rFonts w:cs="David" w:hint="cs"/>
          <w:rtl/>
        </w:rPr>
      </w:pPr>
      <w:r w:rsidRPr="002025DA">
        <w:rPr>
          <w:rFonts w:cs="David" w:hint="cs"/>
          <w:rtl/>
        </w:rPr>
        <w:t xml:space="preserve">דן </w:t>
      </w:r>
      <w:proofErr w:type="spellStart"/>
      <w:r w:rsidRPr="002025DA">
        <w:rPr>
          <w:rFonts w:cs="David" w:hint="cs"/>
          <w:rtl/>
        </w:rPr>
        <w:t>מרזוק</w:t>
      </w:r>
      <w:proofErr w:type="spellEnd"/>
      <w:r w:rsidRPr="002025DA">
        <w:rPr>
          <w:rFonts w:cs="David" w:hint="cs"/>
          <w:rtl/>
        </w:rPr>
        <w:t xml:space="preserve"> </w:t>
      </w:r>
      <w:r w:rsidRPr="002025DA">
        <w:rPr>
          <w:rFonts w:cs="David"/>
          <w:rtl/>
        </w:rPr>
        <w:t>–</w:t>
      </w:r>
      <w:r w:rsidRPr="002025DA">
        <w:rPr>
          <w:rFonts w:cs="David" w:hint="cs"/>
          <w:rtl/>
        </w:rPr>
        <w:t xml:space="preserve"> ע. מזכיר הכנסת</w:t>
      </w:r>
    </w:p>
    <w:p w14:paraId="7E73AB04" w14:textId="77777777" w:rsidR="002025DA" w:rsidRPr="002025DA" w:rsidRDefault="002025DA" w:rsidP="002025DA">
      <w:pPr>
        <w:tabs>
          <w:tab w:val="left" w:pos="1788"/>
          <w:tab w:val="left" w:pos="3631"/>
        </w:tabs>
        <w:bidi/>
        <w:rPr>
          <w:rFonts w:cs="David" w:hint="cs"/>
          <w:rtl/>
        </w:rPr>
      </w:pPr>
      <w:r w:rsidRPr="002025DA">
        <w:rPr>
          <w:rFonts w:cs="David" w:hint="cs"/>
          <w:rtl/>
        </w:rPr>
        <w:t xml:space="preserve">אבי לוי </w:t>
      </w:r>
      <w:r w:rsidRPr="002025DA">
        <w:rPr>
          <w:rFonts w:cs="David"/>
          <w:rtl/>
        </w:rPr>
        <w:t>–</w:t>
      </w:r>
      <w:r w:rsidRPr="002025DA">
        <w:rPr>
          <w:rFonts w:cs="David" w:hint="cs"/>
          <w:rtl/>
        </w:rPr>
        <w:t xml:space="preserve"> חשב הכנסת</w:t>
      </w:r>
    </w:p>
    <w:p w14:paraId="3674B955" w14:textId="77777777" w:rsidR="002025DA" w:rsidRPr="002025DA" w:rsidRDefault="002025DA" w:rsidP="002025DA">
      <w:pPr>
        <w:bidi/>
        <w:rPr>
          <w:rFonts w:cs="David"/>
          <w:rtl/>
        </w:rPr>
      </w:pPr>
    </w:p>
    <w:p w14:paraId="36F6B58A" w14:textId="77777777" w:rsidR="002025DA" w:rsidRPr="002025DA" w:rsidRDefault="002025DA" w:rsidP="002025DA">
      <w:pPr>
        <w:tabs>
          <w:tab w:val="left" w:pos="1930"/>
        </w:tabs>
        <w:bidi/>
        <w:rPr>
          <w:rFonts w:cs="David" w:hint="cs"/>
          <w:rtl/>
        </w:rPr>
      </w:pPr>
      <w:r w:rsidRPr="002025DA">
        <w:rPr>
          <w:rFonts w:cs="David"/>
          <w:b/>
          <w:bCs/>
          <w:u w:val="single"/>
          <w:rtl/>
        </w:rPr>
        <w:t>י</w:t>
      </w:r>
      <w:r w:rsidRPr="002025DA">
        <w:rPr>
          <w:rFonts w:cs="David" w:hint="cs"/>
          <w:b/>
          <w:bCs/>
          <w:u w:val="single"/>
          <w:rtl/>
        </w:rPr>
        <w:t>יעוץ משפטי</w:t>
      </w:r>
      <w:r w:rsidRPr="002025DA">
        <w:rPr>
          <w:rFonts w:cs="David"/>
          <w:b/>
          <w:bCs/>
          <w:u w:val="single"/>
          <w:rtl/>
        </w:rPr>
        <w:t>:</w:t>
      </w:r>
      <w:r w:rsidRPr="002025DA">
        <w:rPr>
          <w:rFonts w:cs="David" w:hint="cs"/>
          <w:rtl/>
        </w:rPr>
        <w:t xml:space="preserve">  ארבל אסטרחן (שלומי בלבן)</w:t>
      </w:r>
    </w:p>
    <w:p w14:paraId="319F49CC" w14:textId="77777777" w:rsidR="002025DA" w:rsidRPr="002025DA" w:rsidRDefault="002025DA" w:rsidP="002025DA">
      <w:pPr>
        <w:tabs>
          <w:tab w:val="left" w:pos="1930"/>
        </w:tabs>
        <w:bidi/>
        <w:rPr>
          <w:rFonts w:cs="David" w:hint="cs"/>
          <w:rtl/>
        </w:rPr>
      </w:pPr>
    </w:p>
    <w:p w14:paraId="46DEE8B5" w14:textId="77777777" w:rsidR="002025DA" w:rsidRPr="002025DA" w:rsidRDefault="002025DA" w:rsidP="002025DA">
      <w:pPr>
        <w:tabs>
          <w:tab w:val="left" w:pos="1930"/>
        </w:tabs>
        <w:bidi/>
        <w:rPr>
          <w:rFonts w:cs="David" w:hint="cs"/>
          <w:b/>
          <w:bCs/>
          <w:rtl/>
        </w:rPr>
      </w:pPr>
      <w:r w:rsidRPr="002025DA">
        <w:rPr>
          <w:rFonts w:cs="David"/>
          <w:b/>
          <w:bCs/>
          <w:u w:val="single"/>
          <w:rtl/>
        </w:rPr>
        <w:t>מנהלת הוועדה</w:t>
      </w:r>
      <w:r w:rsidRPr="002025DA">
        <w:rPr>
          <w:rFonts w:cs="David"/>
          <w:rtl/>
        </w:rPr>
        <w:t>:</w:t>
      </w:r>
      <w:r w:rsidRPr="002025DA">
        <w:rPr>
          <w:rFonts w:cs="David" w:hint="cs"/>
          <w:rtl/>
        </w:rPr>
        <w:t xml:space="preserve"> אתי בן יוסף </w:t>
      </w:r>
    </w:p>
    <w:p w14:paraId="70923A2C" w14:textId="77777777" w:rsidR="002025DA" w:rsidRPr="002025DA" w:rsidRDefault="002025DA" w:rsidP="002025DA">
      <w:pPr>
        <w:tabs>
          <w:tab w:val="left" w:pos="1930"/>
        </w:tabs>
        <w:bidi/>
        <w:rPr>
          <w:rFonts w:cs="David" w:hint="cs"/>
          <w:rtl/>
        </w:rPr>
      </w:pPr>
    </w:p>
    <w:p w14:paraId="34CEA2B2" w14:textId="77777777" w:rsidR="002025DA" w:rsidRPr="002025DA" w:rsidRDefault="002025DA" w:rsidP="002025DA">
      <w:pPr>
        <w:tabs>
          <w:tab w:val="left" w:pos="1930"/>
        </w:tabs>
        <w:bidi/>
        <w:rPr>
          <w:rFonts w:cs="David" w:hint="cs"/>
          <w:rtl/>
        </w:rPr>
      </w:pPr>
      <w:r w:rsidRPr="002025DA">
        <w:rPr>
          <w:rFonts w:cs="David" w:hint="cs"/>
          <w:b/>
          <w:bCs/>
          <w:u w:val="single"/>
          <w:rtl/>
        </w:rPr>
        <w:t xml:space="preserve">רשמת </w:t>
      </w:r>
      <w:proofErr w:type="spellStart"/>
      <w:r w:rsidRPr="002025DA">
        <w:rPr>
          <w:rFonts w:cs="David" w:hint="cs"/>
          <w:b/>
          <w:bCs/>
          <w:u w:val="single"/>
          <w:rtl/>
        </w:rPr>
        <w:t>פרלמנטרית</w:t>
      </w:r>
      <w:proofErr w:type="spellEnd"/>
      <w:r w:rsidRPr="002025DA">
        <w:rPr>
          <w:rFonts w:cs="David"/>
          <w:rtl/>
        </w:rPr>
        <w:t>:</w:t>
      </w:r>
      <w:r w:rsidRPr="002025DA">
        <w:rPr>
          <w:rFonts w:cs="David" w:hint="cs"/>
          <w:rtl/>
        </w:rPr>
        <w:t xml:space="preserve"> רותי וייס</w:t>
      </w:r>
    </w:p>
    <w:p w14:paraId="7644521D" w14:textId="77777777" w:rsidR="002025DA" w:rsidRPr="002025DA" w:rsidRDefault="002025DA" w:rsidP="002025DA">
      <w:pPr>
        <w:bidi/>
        <w:rPr>
          <w:rFonts w:cs="David" w:hint="cs"/>
          <w:u w:val="single"/>
          <w:rtl/>
        </w:rPr>
      </w:pPr>
    </w:p>
    <w:p w14:paraId="360F1F5E" w14:textId="77777777" w:rsidR="002025DA" w:rsidRPr="002025DA" w:rsidRDefault="002025DA" w:rsidP="002025DA">
      <w:pPr>
        <w:bidi/>
        <w:rPr>
          <w:rFonts w:cs="David" w:hint="cs"/>
          <w:u w:val="single"/>
          <w:rtl/>
        </w:rPr>
      </w:pPr>
    </w:p>
    <w:p w14:paraId="7D33244C" w14:textId="77777777" w:rsidR="002025DA" w:rsidRPr="002025DA" w:rsidRDefault="002025DA" w:rsidP="002025DA">
      <w:pPr>
        <w:bidi/>
        <w:rPr>
          <w:rFonts w:cs="David" w:hint="cs"/>
          <w:u w:val="single"/>
          <w:rtl/>
        </w:rPr>
      </w:pPr>
    </w:p>
    <w:p w14:paraId="2E047EEE" w14:textId="77777777" w:rsidR="002025DA" w:rsidRPr="002025DA" w:rsidRDefault="002025DA" w:rsidP="002025DA">
      <w:pPr>
        <w:bidi/>
        <w:rPr>
          <w:rFonts w:cs="David" w:hint="cs"/>
          <w:u w:val="single"/>
          <w:rtl/>
        </w:rPr>
      </w:pPr>
    </w:p>
    <w:p w14:paraId="7D864C18" w14:textId="77777777" w:rsidR="002025DA" w:rsidRPr="002025DA" w:rsidRDefault="002025DA" w:rsidP="002025DA">
      <w:pPr>
        <w:bidi/>
        <w:rPr>
          <w:rFonts w:cs="David" w:hint="cs"/>
          <w:u w:val="single"/>
          <w:rtl/>
        </w:rPr>
      </w:pPr>
    </w:p>
    <w:p w14:paraId="24223A8B" w14:textId="77777777" w:rsidR="002025DA" w:rsidRPr="002025DA" w:rsidRDefault="002025DA" w:rsidP="002025DA">
      <w:pPr>
        <w:bidi/>
        <w:rPr>
          <w:rFonts w:cs="David" w:hint="cs"/>
          <w:u w:val="single"/>
          <w:rtl/>
        </w:rPr>
      </w:pPr>
    </w:p>
    <w:p w14:paraId="502CA9DB" w14:textId="77777777" w:rsidR="002025DA" w:rsidRPr="002025DA" w:rsidRDefault="002025DA" w:rsidP="002025DA">
      <w:pPr>
        <w:bidi/>
        <w:rPr>
          <w:rFonts w:cs="David" w:hint="cs"/>
          <w:u w:val="single"/>
          <w:rtl/>
        </w:rPr>
      </w:pPr>
    </w:p>
    <w:p w14:paraId="5C7D1BB6" w14:textId="77777777" w:rsidR="002025DA" w:rsidRPr="002025DA" w:rsidRDefault="002025DA" w:rsidP="002025DA">
      <w:pPr>
        <w:bidi/>
        <w:rPr>
          <w:rFonts w:cs="David" w:hint="cs"/>
          <w:u w:val="single"/>
          <w:rtl/>
        </w:rPr>
      </w:pPr>
    </w:p>
    <w:p w14:paraId="469CF733" w14:textId="77777777" w:rsidR="002025DA" w:rsidRPr="002025DA" w:rsidRDefault="002025DA" w:rsidP="002025DA">
      <w:pPr>
        <w:bidi/>
        <w:rPr>
          <w:rFonts w:cs="David" w:hint="cs"/>
          <w:u w:val="single"/>
          <w:rtl/>
        </w:rPr>
      </w:pPr>
    </w:p>
    <w:p w14:paraId="0EC43074" w14:textId="77777777" w:rsidR="002025DA" w:rsidRPr="002025DA" w:rsidRDefault="002025DA" w:rsidP="002025DA">
      <w:pPr>
        <w:bidi/>
        <w:rPr>
          <w:rFonts w:cs="David" w:hint="cs"/>
          <w:u w:val="single"/>
          <w:rtl/>
        </w:rPr>
      </w:pPr>
    </w:p>
    <w:p w14:paraId="17838C36" w14:textId="77777777" w:rsidR="002025DA" w:rsidRPr="002025DA" w:rsidRDefault="002025DA" w:rsidP="002025DA">
      <w:pPr>
        <w:bidi/>
        <w:rPr>
          <w:rFonts w:cs="David" w:hint="cs"/>
          <w:u w:val="single"/>
          <w:rtl/>
        </w:rPr>
      </w:pPr>
    </w:p>
    <w:p w14:paraId="2CA6C4B1" w14:textId="77777777" w:rsidR="002025DA" w:rsidRPr="002025DA" w:rsidRDefault="002025DA" w:rsidP="002025DA">
      <w:pPr>
        <w:bidi/>
        <w:rPr>
          <w:rFonts w:cs="David" w:hint="cs"/>
          <w:u w:val="single"/>
          <w:rtl/>
        </w:rPr>
      </w:pPr>
    </w:p>
    <w:p w14:paraId="14D4824F" w14:textId="77777777" w:rsidR="002025DA" w:rsidRPr="002025DA" w:rsidRDefault="002025DA" w:rsidP="002025DA">
      <w:pPr>
        <w:bidi/>
        <w:rPr>
          <w:rFonts w:cs="David" w:hint="cs"/>
          <w:u w:val="single"/>
          <w:rtl/>
        </w:rPr>
      </w:pPr>
    </w:p>
    <w:p w14:paraId="3797D988" w14:textId="77777777" w:rsidR="002025DA" w:rsidRPr="002025DA" w:rsidRDefault="002025DA" w:rsidP="002025DA">
      <w:pPr>
        <w:bidi/>
        <w:rPr>
          <w:rFonts w:cs="David" w:hint="cs"/>
          <w:u w:val="single"/>
          <w:rtl/>
        </w:rPr>
      </w:pPr>
    </w:p>
    <w:p w14:paraId="5780FF29" w14:textId="77777777" w:rsidR="002025DA" w:rsidRPr="002025DA" w:rsidRDefault="002025DA" w:rsidP="002025DA">
      <w:pPr>
        <w:bidi/>
        <w:rPr>
          <w:rFonts w:cs="David" w:hint="cs"/>
          <w:u w:val="single"/>
          <w:rtl/>
        </w:rPr>
      </w:pPr>
    </w:p>
    <w:p w14:paraId="0AC9B00C" w14:textId="77777777" w:rsidR="002025DA" w:rsidRPr="002025DA" w:rsidRDefault="002025DA" w:rsidP="002025DA">
      <w:pPr>
        <w:bidi/>
        <w:rPr>
          <w:rFonts w:cs="David" w:hint="cs"/>
          <w:u w:val="single"/>
          <w:rtl/>
        </w:rPr>
      </w:pPr>
    </w:p>
    <w:p w14:paraId="76738244" w14:textId="77777777" w:rsidR="002025DA" w:rsidRPr="002025DA" w:rsidRDefault="002025DA" w:rsidP="002025DA">
      <w:pPr>
        <w:bidi/>
        <w:rPr>
          <w:rFonts w:cs="David" w:hint="cs"/>
          <w:u w:val="single"/>
          <w:rtl/>
        </w:rPr>
      </w:pPr>
    </w:p>
    <w:p w14:paraId="4859569A" w14:textId="77777777" w:rsidR="002025DA" w:rsidRPr="002025DA" w:rsidRDefault="002025DA" w:rsidP="002025DA">
      <w:pPr>
        <w:bidi/>
        <w:rPr>
          <w:rFonts w:cs="David" w:hint="cs"/>
          <w:u w:val="single"/>
          <w:rtl/>
        </w:rPr>
      </w:pPr>
    </w:p>
    <w:p w14:paraId="265C1B01" w14:textId="77777777" w:rsidR="002025DA" w:rsidRPr="002025DA" w:rsidRDefault="002025DA" w:rsidP="002025DA">
      <w:pPr>
        <w:bidi/>
        <w:rPr>
          <w:rFonts w:cs="David" w:hint="cs"/>
          <w:u w:val="single"/>
          <w:rtl/>
        </w:rPr>
      </w:pPr>
    </w:p>
    <w:p w14:paraId="3684ACA9" w14:textId="77777777" w:rsidR="002025DA" w:rsidRPr="002025DA" w:rsidRDefault="002025DA" w:rsidP="002025DA">
      <w:pPr>
        <w:bidi/>
        <w:rPr>
          <w:rFonts w:cs="David" w:hint="cs"/>
          <w:u w:val="single"/>
          <w:rtl/>
        </w:rPr>
      </w:pPr>
    </w:p>
    <w:p w14:paraId="1AE0AB2F" w14:textId="77777777" w:rsidR="002025DA" w:rsidRPr="002025DA" w:rsidRDefault="002025DA" w:rsidP="002025DA">
      <w:pPr>
        <w:bidi/>
        <w:rPr>
          <w:rFonts w:cs="David" w:hint="cs"/>
          <w:u w:val="single"/>
          <w:rtl/>
        </w:rPr>
      </w:pPr>
    </w:p>
    <w:p w14:paraId="3813F11B" w14:textId="77777777" w:rsidR="002025DA" w:rsidRPr="002025DA" w:rsidRDefault="002025DA" w:rsidP="002025DA">
      <w:pPr>
        <w:bidi/>
        <w:rPr>
          <w:rFonts w:cs="David" w:hint="cs"/>
          <w:u w:val="single"/>
          <w:rtl/>
        </w:rPr>
      </w:pPr>
    </w:p>
    <w:p w14:paraId="70157A23" w14:textId="77777777" w:rsidR="002025DA" w:rsidRPr="002025DA" w:rsidRDefault="002025DA" w:rsidP="002025DA">
      <w:pPr>
        <w:bidi/>
        <w:rPr>
          <w:rFonts w:cs="David" w:hint="cs"/>
          <w:u w:val="single"/>
          <w:rtl/>
        </w:rPr>
      </w:pPr>
    </w:p>
    <w:p w14:paraId="02FB8F0C" w14:textId="77777777" w:rsidR="002025DA" w:rsidRPr="002025DA" w:rsidRDefault="002025DA" w:rsidP="002025DA">
      <w:pPr>
        <w:bidi/>
        <w:rPr>
          <w:rFonts w:cs="David" w:hint="cs"/>
          <w:u w:val="single"/>
          <w:rtl/>
        </w:rPr>
      </w:pPr>
    </w:p>
    <w:p w14:paraId="07AB7C6E" w14:textId="77777777" w:rsidR="002025DA" w:rsidRPr="002025DA" w:rsidRDefault="002025DA" w:rsidP="002025DA">
      <w:pPr>
        <w:bidi/>
        <w:rPr>
          <w:rFonts w:cs="David" w:hint="cs"/>
          <w:u w:val="single"/>
          <w:rtl/>
        </w:rPr>
      </w:pPr>
    </w:p>
    <w:p w14:paraId="58D13CDD" w14:textId="77777777" w:rsidR="002025DA" w:rsidRPr="002025DA" w:rsidRDefault="002025DA" w:rsidP="002025DA">
      <w:pPr>
        <w:tabs>
          <w:tab w:val="left" w:pos="1221"/>
        </w:tabs>
        <w:bidi/>
        <w:rPr>
          <w:rFonts w:cs="David" w:hint="cs"/>
          <w:b/>
          <w:bCs/>
          <w:u w:val="single"/>
          <w:rtl/>
        </w:rPr>
      </w:pPr>
      <w:r w:rsidRPr="002025DA">
        <w:rPr>
          <w:rFonts w:cs="David" w:hint="cs"/>
          <w:rtl/>
        </w:rPr>
        <w:t xml:space="preserve">                                           </w:t>
      </w:r>
      <w:r w:rsidRPr="002025DA">
        <w:rPr>
          <w:rFonts w:cs="David" w:hint="cs"/>
          <w:b/>
          <w:bCs/>
          <w:u w:val="single"/>
          <w:rtl/>
        </w:rPr>
        <w:t xml:space="preserve">קיצוץ בתקציב הכנסת לשנת 2008 </w:t>
      </w:r>
    </w:p>
    <w:p w14:paraId="6E18BDE5" w14:textId="77777777" w:rsidR="002025DA" w:rsidRPr="002025DA" w:rsidRDefault="002025DA" w:rsidP="002025DA">
      <w:pPr>
        <w:bidi/>
        <w:rPr>
          <w:rFonts w:cs="David" w:hint="cs"/>
          <w:b/>
          <w:bCs/>
          <w:u w:val="single"/>
          <w:rtl/>
        </w:rPr>
      </w:pPr>
    </w:p>
    <w:p w14:paraId="4639E005" w14:textId="77777777" w:rsidR="002025DA" w:rsidRPr="002025DA" w:rsidRDefault="002025DA" w:rsidP="002025DA">
      <w:pPr>
        <w:bidi/>
        <w:rPr>
          <w:rFonts w:cs="David" w:hint="cs"/>
          <w:rtl/>
        </w:rPr>
      </w:pPr>
    </w:p>
    <w:p w14:paraId="3553F3F6" w14:textId="77777777"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14:paraId="70C2FD87" w14:textId="77777777" w:rsidR="002025DA" w:rsidRPr="002025DA" w:rsidRDefault="002025DA" w:rsidP="002025DA">
      <w:pPr>
        <w:bidi/>
        <w:rPr>
          <w:rFonts w:cs="David" w:hint="cs"/>
          <w:rtl/>
        </w:rPr>
      </w:pPr>
    </w:p>
    <w:p w14:paraId="03852A18" w14:textId="77777777" w:rsidR="002025DA" w:rsidRPr="002025DA" w:rsidRDefault="002025DA" w:rsidP="002025DA">
      <w:pPr>
        <w:bidi/>
        <w:rPr>
          <w:rFonts w:cs="David" w:hint="cs"/>
          <w:rtl/>
        </w:rPr>
      </w:pPr>
      <w:r w:rsidRPr="002025DA">
        <w:rPr>
          <w:rFonts w:cs="David" w:hint="cs"/>
          <w:rtl/>
        </w:rPr>
        <w:tab/>
        <w:t xml:space="preserve">אני מתכבד לפתוח את ישיבת הוועדה המשותפת של ועדת הכנסת וועדת הכספים. נתבקשתי על ידי יושבת ראש הכנסת שהפנתה אלי מכתב, לאחר שהטילה על מנכ"ל הכנסת ועל חשב הכנסת לבדוק במה ניתן לצמצם בהוצאות התפעול השוטפות של הכנסת, היות והכנסת יצאה לפגרה, מבקשת יושבת ראש הכנסת לצמצם את תקציב הכנסת </w:t>
      </w:r>
      <w:proofErr w:type="spellStart"/>
      <w:r w:rsidRPr="002025DA">
        <w:rPr>
          <w:rFonts w:cs="David" w:hint="cs"/>
          <w:rtl/>
        </w:rPr>
        <w:t>בכ</w:t>
      </w:r>
      <w:proofErr w:type="spellEnd"/>
      <w:r w:rsidRPr="002025DA">
        <w:rPr>
          <w:rFonts w:cs="David" w:hint="cs"/>
          <w:rtl/>
        </w:rPr>
        <w:t xml:space="preserve">-17 מיליון ₪. אבקש ממנכ"ל הכנסת להציג את הצמצום ולהסביר מדוע ולמה מעבר למה שאמרתי וכמו כן להציג את הסעיפים החשובים ביותר שיהיו בהם צמצומים. אדוני המנכ"ל, בבקשה. </w:t>
      </w:r>
    </w:p>
    <w:p w14:paraId="26AC8C8C" w14:textId="77777777" w:rsidR="002025DA" w:rsidRPr="002025DA" w:rsidRDefault="002025DA" w:rsidP="002025DA">
      <w:pPr>
        <w:bidi/>
        <w:rPr>
          <w:rFonts w:cs="David" w:hint="cs"/>
          <w:rtl/>
        </w:rPr>
      </w:pPr>
    </w:p>
    <w:p w14:paraId="4498A8AE" w14:textId="77777777"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14:paraId="2F8C028A" w14:textId="77777777" w:rsidR="002025DA" w:rsidRPr="002025DA" w:rsidRDefault="002025DA" w:rsidP="002025DA">
      <w:pPr>
        <w:bidi/>
        <w:rPr>
          <w:rFonts w:cs="David" w:hint="cs"/>
          <w:rtl/>
        </w:rPr>
      </w:pPr>
    </w:p>
    <w:p w14:paraId="294A2E1E" w14:textId="77777777" w:rsidR="002025DA" w:rsidRPr="002025DA" w:rsidRDefault="002025DA" w:rsidP="002025DA">
      <w:pPr>
        <w:bidi/>
        <w:rPr>
          <w:rFonts w:cs="David" w:hint="cs"/>
          <w:rtl/>
        </w:rPr>
      </w:pPr>
      <w:r w:rsidRPr="002025DA">
        <w:rPr>
          <w:rFonts w:cs="David" w:hint="cs"/>
          <w:rtl/>
        </w:rPr>
        <w:tab/>
        <w:t xml:space="preserve">אדוני יושב ראש הוועדה חבר הכנסת דוד טל אני  מאוד מודה לך. אנחנו מתכנסים היום לאור בקשה של יושבת ראש הכנסת דליה איציק לקצץ בתקציב הכנסת לשנת 2008. כידוע לכם תקציב הכנסת לשנת 2008 עמד על כ-497 מיליון ₪. </w:t>
      </w:r>
    </w:p>
    <w:p w14:paraId="1DD80167" w14:textId="77777777" w:rsidR="002025DA" w:rsidRPr="002025DA" w:rsidRDefault="002025DA" w:rsidP="002025DA">
      <w:pPr>
        <w:bidi/>
        <w:rPr>
          <w:rFonts w:cs="David" w:hint="cs"/>
          <w:rtl/>
        </w:rPr>
      </w:pPr>
    </w:p>
    <w:p w14:paraId="02BA915B" w14:textId="77777777" w:rsidR="002025DA" w:rsidRPr="002025DA" w:rsidRDefault="002025DA" w:rsidP="002025DA">
      <w:pPr>
        <w:bidi/>
        <w:ind w:firstLine="567"/>
        <w:rPr>
          <w:rFonts w:cs="David" w:hint="cs"/>
          <w:rtl/>
        </w:rPr>
      </w:pPr>
      <w:r w:rsidRPr="002025DA">
        <w:rPr>
          <w:rFonts w:cs="David" w:hint="cs"/>
          <w:rtl/>
        </w:rPr>
        <w:t xml:space="preserve">בשל האירועים הפוליטיים, בחודשים האחרונים עם תום פגרת הקיץ של למעלה מ-3 חודשים, פגרת בחירות 3 חודשים נוספים, פרק זמן נוסף של כחודש וחצי שצפוי להיות לנו במהלך שנת 2009 בין בחירתה של כנסת חדשה עד לכינוס ועדות, בחירת ממשלה וכו', ולהזכירכם, ברגע שהמהלך הזה יסתיים הכנסת אמורה לצאת לפגרת פסח. המשמעות היא שב-1 למאי 2009 הכנסת חוזרת לפול גז. עד אז אנחנו בתהליכים של פגרות, פגרות ופגרות. </w:t>
      </w:r>
    </w:p>
    <w:p w14:paraId="4A6707BB" w14:textId="77777777" w:rsidR="002025DA" w:rsidRPr="002025DA" w:rsidRDefault="002025DA" w:rsidP="002025DA">
      <w:pPr>
        <w:bidi/>
        <w:ind w:firstLine="567"/>
        <w:rPr>
          <w:rFonts w:cs="David" w:hint="cs"/>
          <w:rtl/>
        </w:rPr>
      </w:pPr>
    </w:p>
    <w:p w14:paraId="6DA06933" w14:textId="77777777" w:rsidR="002025DA" w:rsidRPr="002025DA" w:rsidRDefault="002025DA" w:rsidP="002025DA">
      <w:pPr>
        <w:bidi/>
        <w:ind w:firstLine="567"/>
        <w:rPr>
          <w:rFonts w:cs="David" w:hint="cs"/>
          <w:rtl/>
        </w:rPr>
      </w:pPr>
      <w:r w:rsidRPr="002025DA">
        <w:rPr>
          <w:rFonts w:cs="David" w:hint="cs"/>
          <w:rtl/>
        </w:rPr>
        <w:t xml:space="preserve">החליטה יושבת ראש הכנסת דליה איציק שבמצב עניינים זה עלינו לבדוק קודם כל את עצמנו ולראות איך אנחנו מצמצמים קודם כל אצלנו בבית לפני שאנחנו מטיפים מוסר לגופים כאלה ואחרים. </w:t>
      </w:r>
    </w:p>
    <w:p w14:paraId="3DF0B952" w14:textId="77777777" w:rsidR="002025DA" w:rsidRPr="002025DA" w:rsidRDefault="002025DA" w:rsidP="002025DA">
      <w:pPr>
        <w:bidi/>
        <w:ind w:firstLine="567"/>
        <w:rPr>
          <w:rFonts w:cs="David" w:hint="cs"/>
          <w:rtl/>
        </w:rPr>
      </w:pPr>
    </w:p>
    <w:p w14:paraId="570258ED" w14:textId="77777777" w:rsidR="002025DA" w:rsidRPr="002025DA" w:rsidRDefault="002025DA" w:rsidP="002025DA">
      <w:pPr>
        <w:bidi/>
        <w:ind w:firstLine="567"/>
        <w:rPr>
          <w:rFonts w:cs="David" w:hint="cs"/>
          <w:rtl/>
        </w:rPr>
      </w:pPr>
      <w:r w:rsidRPr="002025DA">
        <w:rPr>
          <w:rFonts w:cs="David" w:hint="cs"/>
          <w:rtl/>
        </w:rPr>
        <w:t xml:space="preserve">אדוני יושב ראש הוועדה, כמי שליווה את הכנסת ואותי בתקציב לאורך כל התקופה, אני בטוח שגם חברי הוועדה המכובדים צריכים לדעת שכשם שאנחנו באים ומבקשים כסף לפעולות כאלה ואחרות </w:t>
      </w:r>
      <w:r w:rsidRPr="002025DA">
        <w:rPr>
          <w:rFonts w:cs="David"/>
          <w:rtl/>
        </w:rPr>
        <w:t>–</w:t>
      </w:r>
      <w:r w:rsidRPr="002025DA">
        <w:rPr>
          <w:rFonts w:cs="David" w:hint="cs"/>
          <w:rtl/>
        </w:rPr>
        <w:t xml:space="preserve"> ההוגנות, היושרה, המקצועיות וגם כספי משלמי המיסים עומדים לפנינו כשאנחנו אומרים: אפשר להחזיר סכומים כאלה ואחרים לקופת אוצר המדינה לשימושים אחרים שהמדינה תחליט.</w:t>
      </w:r>
    </w:p>
    <w:p w14:paraId="101A69A5" w14:textId="77777777" w:rsidR="002025DA" w:rsidRPr="002025DA" w:rsidRDefault="002025DA" w:rsidP="002025DA">
      <w:pPr>
        <w:bidi/>
        <w:ind w:firstLine="567"/>
        <w:rPr>
          <w:rFonts w:cs="David" w:hint="cs"/>
          <w:rtl/>
        </w:rPr>
      </w:pPr>
    </w:p>
    <w:p w14:paraId="6053A7D8" w14:textId="77777777" w:rsidR="002025DA" w:rsidRPr="002025DA" w:rsidRDefault="002025DA" w:rsidP="002025DA">
      <w:pPr>
        <w:bidi/>
        <w:ind w:firstLine="567"/>
        <w:rPr>
          <w:rFonts w:cs="David" w:hint="cs"/>
          <w:rtl/>
        </w:rPr>
      </w:pPr>
      <w:r w:rsidRPr="002025DA">
        <w:rPr>
          <w:rFonts w:cs="David" w:hint="cs"/>
          <w:rtl/>
        </w:rPr>
        <w:t xml:space="preserve">על פי הנחיות ברורות של יושבת ראש הכנסת צמצמנו פעילויות, הקפאנו קליטת עובדים, קליטת כוח אדם, צמצמנו בשעות נוספות ובשל הבחירות הקרובות ישנם גם חלק מהפרויקטים שהחלטתי להקפיא אותם בגלל עלותם הגבוהה והרצון שלי שבעוד חודשיים שלושה תהיה כנסת חדשה וקברניטי הכנסת אם זה ועדת הכנסת, יושב ראש הכנסת יצרכו לקבל החלטות כאלה ואחרות שישליכו על השנים הקרובות שהכנסת ה-18 תשכון כאן בבניין. </w:t>
      </w:r>
    </w:p>
    <w:p w14:paraId="045AFF8F" w14:textId="77777777" w:rsidR="002025DA" w:rsidRPr="002025DA" w:rsidRDefault="002025DA" w:rsidP="002025DA">
      <w:pPr>
        <w:bidi/>
        <w:ind w:firstLine="567"/>
        <w:rPr>
          <w:rFonts w:cs="David" w:hint="cs"/>
          <w:rtl/>
        </w:rPr>
      </w:pPr>
    </w:p>
    <w:p w14:paraId="320ACE9E" w14:textId="77777777" w:rsidR="002025DA" w:rsidRPr="002025DA" w:rsidRDefault="002025DA" w:rsidP="002025DA">
      <w:pPr>
        <w:bidi/>
        <w:ind w:firstLine="567"/>
        <w:rPr>
          <w:rFonts w:cs="David" w:hint="cs"/>
          <w:rtl/>
        </w:rPr>
      </w:pPr>
      <w:r w:rsidRPr="002025DA">
        <w:rPr>
          <w:rFonts w:cs="David" w:hint="cs"/>
          <w:rtl/>
        </w:rPr>
        <w:t xml:space="preserve"> בין חלק מהפרויקטים שהחלטתי להקפיא זה אולפן ערוץ הכנסת בכל מה שקשור לעבודות העברה, העתקה, התפאורה. קיבלתי הצעות מחיר בסכומים שנעים בין 3 ל-10 מיליון ₪ רק לפרויקט העברת ערוץ הכנסת מהיכן שהוא נמצא היום לבניין החדש, סכום בהחלט לא מבוטל.  ישנה סדרה של החלטות שמנהל מקבל בצוק הלחץ, בצוק העיתים. אני קיבלתי החלטה ללכת על התבנית הצנועה, המצומצמת. אני חושב שזו החלטה שגויה. אני חושב שמבחינת הדורות הבאים זאת החלטה שגויה כי היא תהיה טלאי על טלאי. אשר על כן החלטתי שעדיף לי להמתין חודשיים שלושה ולקבל החלטה טובה, ראויה, גם אם היא תעלה בסופו של דבר יותר כי עכשיו לקבל החלטה בסכומים כאלה, נראה לי שהחיפזון מן השטן. </w:t>
      </w:r>
    </w:p>
    <w:p w14:paraId="63A549AE" w14:textId="77777777" w:rsidR="002025DA" w:rsidRPr="002025DA" w:rsidRDefault="002025DA" w:rsidP="002025DA">
      <w:pPr>
        <w:bidi/>
        <w:ind w:firstLine="567"/>
        <w:rPr>
          <w:rFonts w:cs="David" w:hint="cs"/>
          <w:rtl/>
        </w:rPr>
      </w:pPr>
    </w:p>
    <w:p w14:paraId="57088096" w14:textId="77777777" w:rsidR="002025DA" w:rsidRPr="002025DA" w:rsidRDefault="002025DA" w:rsidP="002025DA">
      <w:pPr>
        <w:bidi/>
        <w:ind w:firstLine="567"/>
        <w:rPr>
          <w:rFonts w:cs="David" w:hint="cs"/>
          <w:rtl/>
        </w:rPr>
      </w:pPr>
      <w:r w:rsidRPr="002025DA">
        <w:rPr>
          <w:rFonts w:cs="David" w:hint="cs"/>
          <w:rtl/>
        </w:rPr>
        <w:t xml:space="preserve">ישנם פרויקטים נוספים שהחלטנו להקפיא ולהעביר אותם לכנסת ה-18 מתוך ראיה בוגרת ואחראית שקברניטי הבית בכנסת ה-18 יצטרכו לקבל החלטות ובראש ובראשונה השולחן הזה שאתם ועדת הבית שלי, אתם הדירקטוריון, אתם בעצם מועצת המנהלים של התנהלות הבניין הזה. </w:t>
      </w:r>
    </w:p>
    <w:p w14:paraId="7C39D54D" w14:textId="77777777" w:rsidR="002025DA" w:rsidRPr="002025DA" w:rsidRDefault="002025DA" w:rsidP="002025DA">
      <w:pPr>
        <w:bidi/>
        <w:ind w:firstLine="567"/>
        <w:rPr>
          <w:rFonts w:cs="David" w:hint="cs"/>
          <w:rtl/>
        </w:rPr>
      </w:pPr>
    </w:p>
    <w:p w14:paraId="51B8F0DE" w14:textId="77777777" w:rsidR="002025DA" w:rsidRPr="002025DA" w:rsidRDefault="002025DA" w:rsidP="002025DA">
      <w:pPr>
        <w:bidi/>
        <w:ind w:firstLine="567"/>
        <w:rPr>
          <w:rFonts w:cs="David" w:hint="cs"/>
          <w:rtl/>
        </w:rPr>
      </w:pPr>
      <w:r w:rsidRPr="002025DA">
        <w:rPr>
          <w:rFonts w:cs="David" w:hint="cs"/>
          <w:rtl/>
        </w:rPr>
        <w:t xml:space="preserve"> לפני שאעביר שרביט הפירוט לחשב הכנסת אבי לוי אני רוצה להגיד שאנחנו גם נמצאים בהליכים של התחשבנויות כאלה ואחרות עם קבלן הבית, חברת שפיר. כידוע כל הפרויקט התחיל לפני למעלה מ-7 שנים אבל גם אחרי 7 שנים הגיע הרגע שצריך לשלם וגם הקטע הזה שצריך לשלם נפל דווקא בפרק הזמן הזה. אנחנו מתקדמים עם חברת שפיר. ישנן תביעות בסדר גודל לא פשוט. אנחנו מנהלים איתם משאים ומתנים בין המנהלת שלהם לבין המנהלת שלנו לבין המנגנונים השונים שנקבעו. אני צריך להתמודד עם תביעות של החברה, תביעות שבוצעו לפני </w:t>
      </w:r>
      <w:r w:rsidRPr="002025DA">
        <w:rPr>
          <w:rFonts w:cs="David" w:hint="cs"/>
          <w:rtl/>
        </w:rPr>
        <w:lastRenderedPageBreak/>
        <w:t xml:space="preserve">חמש, שש, שבע שנים, צריך לקבל החלטות ומדובר על הרבה מאוד כסף. גם אלה סוג ההחלטות שאני מעדיף לא לקבל תחת לחץ. זה גם לא בריא, גם לא נכון וגם בסופו של דבר אני חושש שאעשה עוול להם או שהם יעשו עוול לנו. </w:t>
      </w:r>
    </w:p>
    <w:p w14:paraId="3EFD6544" w14:textId="77777777" w:rsidR="002025DA" w:rsidRPr="002025DA" w:rsidRDefault="002025DA" w:rsidP="002025DA">
      <w:pPr>
        <w:bidi/>
        <w:ind w:firstLine="567"/>
        <w:rPr>
          <w:rFonts w:cs="David" w:hint="cs"/>
          <w:rtl/>
        </w:rPr>
      </w:pPr>
    </w:p>
    <w:p w14:paraId="1A22BBC5" w14:textId="77777777" w:rsidR="002025DA" w:rsidRPr="002025DA" w:rsidRDefault="002025DA" w:rsidP="002025DA">
      <w:pPr>
        <w:bidi/>
        <w:ind w:firstLine="567"/>
        <w:rPr>
          <w:rFonts w:cs="David" w:hint="cs"/>
          <w:rtl/>
        </w:rPr>
      </w:pPr>
      <w:r w:rsidRPr="002025DA">
        <w:rPr>
          <w:rFonts w:cs="David" w:hint="cs"/>
          <w:rtl/>
        </w:rPr>
        <w:t xml:space="preserve">סל הקיצוצים שמבקשת יושבת ראש הכנסת להביא בתקציב 2008, אני יכול לומר ולקבוע -  לא יפגע בתפקוד השוטף של הבית. אם אתם רואים לפי הסעיפים שהחשב מייד יעבור עליהם, אלו סעיפים שלא תהיה פגיעה ובמידה ותהיה פגיעה, אנחנו נמצאים עכשיו בחודש דצמבר, יש לנו עוד מספר שבועות עד סוף השנה </w:t>
      </w:r>
      <w:proofErr w:type="spellStart"/>
      <w:r w:rsidRPr="002025DA">
        <w:rPr>
          <w:rFonts w:cs="David" w:hint="cs"/>
          <w:rtl/>
        </w:rPr>
        <w:t>הקלנדרית</w:t>
      </w:r>
      <w:proofErr w:type="spellEnd"/>
      <w:r w:rsidRPr="002025DA">
        <w:rPr>
          <w:rFonts w:cs="David" w:hint="cs"/>
          <w:rtl/>
        </w:rPr>
        <w:t xml:space="preserve">. יש לנו את היכולת לתקן ליקויים כאלה ואחרים במידה וקיצצנו יתר על המידה.  ברשותך אני מציע להעביר את זכות הדיבור לחשב הכנסת על מנת שיעבור על הסעיפים.  </w:t>
      </w:r>
    </w:p>
    <w:p w14:paraId="418A34C8" w14:textId="77777777" w:rsidR="002025DA" w:rsidRPr="002025DA" w:rsidRDefault="002025DA" w:rsidP="002025DA">
      <w:pPr>
        <w:bidi/>
        <w:rPr>
          <w:rFonts w:cs="David" w:hint="cs"/>
          <w:rtl/>
        </w:rPr>
      </w:pPr>
    </w:p>
    <w:p w14:paraId="6E17A9AE" w14:textId="77777777"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14:paraId="1CD56DED" w14:textId="77777777" w:rsidR="002025DA" w:rsidRPr="002025DA" w:rsidRDefault="002025DA" w:rsidP="002025DA">
      <w:pPr>
        <w:bidi/>
        <w:rPr>
          <w:rFonts w:cs="David" w:hint="cs"/>
          <w:rtl/>
        </w:rPr>
      </w:pPr>
    </w:p>
    <w:p w14:paraId="42E6DE5C" w14:textId="77777777" w:rsidR="002025DA" w:rsidRPr="002025DA" w:rsidRDefault="002025DA" w:rsidP="002025DA">
      <w:pPr>
        <w:bidi/>
        <w:rPr>
          <w:rFonts w:cs="David" w:hint="cs"/>
          <w:rtl/>
        </w:rPr>
      </w:pPr>
      <w:r w:rsidRPr="002025DA">
        <w:rPr>
          <w:rFonts w:cs="David" w:hint="cs"/>
          <w:rtl/>
        </w:rPr>
        <w:tab/>
        <w:t xml:space="preserve">לפני שנשמע את חשב הכנסת, נאמר לי אדוני המנכ"ל שתקציב העיתונים שהועמדו לרשות מנהלות הוועדה ומנהלי ועדה ויועצים משפטיים - קוצץ. אפשר לקבל הסבר מדוע מפני שאני סבור שזה כלי חשוב מאוד לעבודת מנהלת הוועדה ולעבודת היועצים המשפטיים. ראשית אני חושב שהסכומים הם יחסית קטנים. דבר שני הכלי הוא מאוד חשוב לכן מבחינת סדר עדיפות נכון וראוי להשאיר את העיתונים גם למנהלי הוועדות וגם ליועצים המשפטיים ובכלל לכל מי שזה משמש בשבילו כלי עבודה. </w:t>
      </w:r>
    </w:p>
    <w:p w14:paraId="2DED5148" w14:textId="77777777" w:rsidR="002025DA" w:rsidRPr="002025DA" w:rsidRDefault="002025DA" w:rsidP="002025DA">
      <w:pPr>
        <w:bidi/>
        <w:rPr>
          <w:rFonts w:cs="David" w:hint="cs"/>
          <w:rtl/>
        </w:rPr>
      </w:pPr>
    </w:p>
    <w:p w14:paraId="0453F32E" w14:textId="77777777"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14:paraId="23A4CBC8" w14:textId="77777777" w:rsidR="002025DA" w:rsidRPr="002025DA" w:rsidRDefault="002025DA" w:rsidP="002025DA">
      <w:pPr>
        <w:bidi/>
        <w:rPr>
          <w:rFonts w:cs="David" w:hint="cs"/>
          <w:rtl/>
        </w:rPr>
      </w:pPr>
    </w:p>
    <w:p w14:paraId="042A879C" w14:textId="77777777" w:rsidR="002025DA" w:rsidRPr="002025DA" w:rsidRDefault="002025DA" w:rsidP="002025DA">
      <w:pPr>
        <w:bidi/>
        <w:rPr>
          <w:rFonts w:cs="David" w:hint="cs"/>
          <w:rtl/>
        </w:rPr>
      </w:pPr>
      <w:r w:rsidRPr="002025DA">
        <w:rPr>
          <w:rFonts w:cs="David" w:hint="cs"/>
          <w:rtl/>
        </w:rPr>
        <w:tab/>
        <w:t xml:space="preserve">אני מודה לך על השאלה. עם כניסתי לתפקיד מנכ"ל הכנסת לפני למעלה משנתיים וחצי -  תקציב העיתונים של עובדי הכנסת, לא של חברי הכנסת, אני לא נכנס לזה, עמד על כ-420,000 ₪ בשנה. בכנסת היו מאות אנשים שהיו להם מינויים לעיתון כולל, היה כאן נוהג לאורך שנים רבות בהחלטות של יושבי ראש כאלה ואחרים שגם עובדים שהיה להם עיתון יומי בעת עבודתם </w:t>
      </w:r>
      <w:r w:rsidRPr="002025DA">
        <w:rPr>
          <w:rFonts w:cs="David"/>
          <w:rtl/>
        </w:rPr>
        <w:t>–</w:t>
      </w:r>
      <w:r w:rsidRPr="002025DA">
        <w:rPr>
          <w:rFonts w:cs="David" w:hint="cs"/>
          <w:rtl/>
        </w:rPr>
        <w:t xml:space="preserve"> עת פרשו לפנסיה המשיכו לקבל את העיתון לביתם עד אחרי 120. החלטתי שהנוהג הזה לא ראוי, זהו נוהג שלא קיים בשום מוסד ציבורי במדינת ישראל. </w:t>
      </w:r>
    </w:p>
    <w:p w14:paraId="6EA117E1" w14:textId="77777777" w:rsidR="002025DA" w:rsidRPr="002025DA" w:rsidRDefault="002025DA" w:rsidP="002025DA">
      <w:pPr>
        <w:bidi/>
        <w:rPr>
          <w:rFonts w:cs="David" w:hint="cs"/>
          <w:rtl/>
        </w:rPr>
      </w:pPr>
    </w:p>
    <w:p w14:paraId="351DF306" w14:textId="77777777"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14:paraId="5900F064" w14:textId="77777777" w:rsidR="002025DA" w:rsidRPr="002025DA" w:rsidRDefault="002025DA" w:rsidP="002025DA">
      <w:pPr>
        <w:bidi/>
        <w:rPr>
          <w:rFonts w:cs="David" w:hint="cs"/>
          <w:rtl/>
        </w:rPr>
      </w:pPr>
    </w:p>
    <w:p w14:paraId="1413038C" w14:textId="77777777" w:rsidR="002025DA" w:rsidRPr="002025DA" w:rsidRDefault="002025DA" w:rsidP="002025DA">
      <w:pPr>
        <w:bidi/>
        <w:rPr>
          <w:rFonts w:cs="David" w:hint="cs"/>
          <w:rtl/>
        </w:rPr>
      </w:pPr>
      <w:r w:rsidRPr="002025DA">
        <w:rPr>
          <w:rFonts w:cs="David" w:hint="cs"/>
          <w:rtl/>
        </w:rPr>
        <w:tab/>
        <w:t xml:space="preserve"> אני מסכים שאחרי 120 זה באמת לא ראוי, אבל אני מדבר על זמן העבודה. </w:t>
      </w:r>
    </w:p>
    <w:p w14:paraId="387BD5D2" w14:textId="77777777" w:rsidR="002025DA" w:rsidRPr="002025DA" w:rsidRDefault="002025DA" w:rsidP="002025DA">
      <w:pPr>
        <w:bidi/>
        <w:rPr>
          <w:rFonts w:cs="David" w:hint="cs"/>
          <w:rtl/>
        </w:rPr>
      </w:pPr>
    </w:p>
    <w:p w14:paraId="01C6A977" w14:textId="77777777"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14:paraId="3D5FFB58" w14:textId="77777777" w:rsidR="002025DA" w:rsidRPr="002025DA" w:rsidRDefault="002025DA" w:rsidP="002025DA">
      <w:pPr>
        <w:bidi/>
        <w:rPr>
          <w:rFonts w:cs="David" w:hint="cs"/>
          <w:rtl/>
        </w:rPr>
      </w:pPr>
    </w:p>
    <w:p w14:paraId="263A32E5" w14:textId="77777777" w:rsidR="002025DA" w:rsidRPr="002025DA" w:rsidRDefault="002025DA" w:rsidP="002025DA">
      <w:pPr>
        <w:bidi/>
        <w:rPr>
          <w:rFonts w:cs="David" w:hint="cs"/>
          <w:rtl/>
        </w:rPr>
      </w:pPr>
      <w:r w:rsidRPr="002025DA">
        <w:rPr>
          <w:rFonts w:cs="David" w:hint="cs"/>
          <w:rtl/>
        </w:rPr>
        <w:tab/>
        <w:t xml:space="preserve"> צמצמנו את תקציב העיתונים שעמד על למעלה מ-400,000 ₪ לעשרות בודדות. אני חייב לציין, אני כמנכ"ל הכנסת מספק לאותם אנשים שציינת כרגע </w:t>
      </w:r>
      <w:proofErr w:type="spellStart"/>
      <w:r w:rsidRPr="002025DA">
        <w:rPr>
          <w:rFonts w:cs="David" w:hint="cs"/>
          <w:rtl/>
        </w:rPr>
        <w:t>לפ</w:t>
      </w:r>
      <w:proofErr w:type="spellEnd"/>
      <w:r w:rsidRPr="002025DA">
        <w:rPr>
          <w:rFonts w:cs="David" w:hint="cs"/>
          <w:rtl/>
        </w:rPr>
        <w:t xml:space="preserve"> טופ לביתם. אם זה כל היועצים המשפטיים, מנהלי הוועדות, כל הסגל הבכיר של הכנסת קיבל בדין </w:t>
      </w:r>
      <w:proofErr w:type="spellStart"/>
      <w:r w:rsidRPr="002025DA">
        <w:rPr>
          <w:rFonts w:cs="David" w:hint="cs"/>
          <w:rtl/>
        </w:rPr>
        <w:t>לפ</w:t>
      </w:r>
      <w:proofErr w:type="spellEnd"/>
      <w:r w:rsidRPr="002025DA">
        <w:rPr>
          <w:rFonts w:cs="David" w:hint="cs"/>
          <w:rtl/>
        </w:rPr>
        <w:t xml:space="preserve"> טופ לביתו. כידוע היום בעזרת </w:t>
      </w:r>
      <w:proofErr w:type="spellStart"/>
      <w:r w:rsidRPr="002025DA">
        <w:rPr>
          <w:rFonts w:cs="David" w:hint="cs"/>
          <w:rtl/>
        </w:rPr>
        <w:t>הלפ</w:t>
      </w:r>
      <w:proofErr w:type="spellEnd"/>
      <w:r w:rsidRPr="002025DA">
        <w:rPr>
          <w:rFonts w:cs="David" w:hint="cs"/>
          <w:rtl/>
        </w:rPr>
        <w:t xml:space="preserve"> טופ, שש בבוקר, חמש בבוקר, כל עובד שמתעורר ורוצה להתעדכן, פותח את </w:t>
      </w:r>
      <w:proofErr w:type="spellStart"/>
      <w:r w:rsidRPr="002025DA">
        <w:rPr>
          <w:rFonts w:cs="David" w:hint="cs"/>
          <w:rtl/>
        </w:rPr>
        <w:t>הלפ</w:t>
      </w:r>
      <w:proofErr w:type="spellEnd"/>
      <w:r w:rsidRPr="002025DA">
        <w:rPr>
          <w:rFonts w:cs="David" w:hint="cs"/>
          <w:rtl/>
        </w:rPr>
        <w:t xml:space="preserve"> טופ בשניות, נכנס </w:t>
      </w:r>
      <w:proofErr w:type="spellStart"/>
      <w:r w:rsidRPr="002025DA">
        <w:rPr>
          <w:rFonts w:cs="David" w:hint="cs"/>
          <w:rtl/>
        </w:rPr>
        <w:t>לאנרג'י</w:t>
      </w:r>
      <w:proofErr w:type="spellEnd"/>
      <w:r w:rsidRPr="002025DA">
        <w:rPr>
          <w:rFonts w:cs="David" w:hint="cs"/>
          <w:rtl/>
        </w:rPr>
        <w:t xml:space="preserve">, </w:t>
      </w:r>
      <w:r w:rsidRPr="002025DA">
        <w:rPr>
          <w:rFonts w:cs="David" w:hint="cs"/>
        </w:rPr>
        <w:t>Y-NET</w:t>
      </w:r>
      <w:r w:rsidRPr="002025DA">
        <w:rPr>
          <w:rFonts w:cs="David" w:hint="cs"/>
          <w:rtl/>
        </w:rPr>
        <w:t xml:space="preserve">, </w:t>
      </w:r>
      <w:proofErr w:type="spellStart"/>
      <w:r w:rsidRPr="002025DA">
        <w:rPr>
          <w:rFonts w:cs="David" w:hint="cs"/>
          <w:rtl/>
        </w:rPr>
        <w:t>גלובס</w:t>
      </w:r>
      <w:proofErr w:type="spellEnd"/>
      <w:r w:rsidRPr="002025DA">
        <w:rPr>
          <w:rFonts w:cs="David" w:hint="cs"/>
          <w:rtl/>
        </w:rPr>
        <w:t xml:space="preserve">, </w:t>
      </w:r>
      <w:proofErr w:type="spellStart"/>
      <w:r w:rsidRPr="002025DA">
        <w:rPr>
          <w:rFonts w:cs="David" w:hint="cs"/>
          <w:rtl/>
        </w:rPr>
        <w:t>ג'רוזלם</w:t>
      </w:r>
      <w:proofErr w:type="spellEnd"/>
      <w:r w:rsidRPr="002025DA">
        <w:rPr>
          <w:rFonts w:cs="David" w:hint="cs"/>
          <w:rtl/>
        </w:rPr>
        <w:t xml:space="preserve"> פוסט, נכנס לכל עיתון אפשרי בלחיצת כפתור, מקבל את כל הידיעות שנחוצות לו לצורך תפקידו למעט מודעות האבל ומודעות של מכרזים כאלה ואחרים. היום דרך האתרים נכנסים בלחיצת כפתור, מקבלים את </w:t>
      </w:r>
      <w:proofErr w:type="spellStart"/>
      <w:r w:rsidRPr="002025DA">
        <w:rPr>
          <w:rFonts w:cs="David" w:hint="cs"/>
          <w:rtl/>
        </w:rPr>
        <w:t>הכל</w:t>
      </w:r>
      <w:proofErr w:type="spellEnd"/>
      <w:r w:rsidRPr="002025DA">
        <w:rPr>
          <w:rFonts w:cs="David" w:hint="cs"/>
          <w:rtl/>
        </w:rPr>
        <w:t xml:space="preserve"> ואני הוא זה שפתחתי ונתתי כמעט לכולם </w:t>
      </w:r>
      <w:proofErr w:type="spellStart"/>
      <w:r w:rsidRPr="002025DA">
        <w:rPr>
          <w:rFonts w:cs="David" w:hint="cs"/>
          <w:rtl/>
        </w:rPr>
        <w:t>לפ</w:t>
      </w:r>
      <w:proofErr w:type="spellEnd"/>
      <w:r w:rsidRPr="002025DA">
        <w:rPr>
          <w:rFonts w:cs="David" w:hint="cs"/>
          <w:rtl/>
        </w:rPr>
        <w:t xml:space="preserve"> טופ לביתם ככלי עבודה כי אני מאמין שזה נחוץ. יחד עם זאת, העיתון איננו נחוץ. כל האינפורמציה מופיעה על המחשב, העיתונים היום מופיעים במחשב. </w:t>
      </w:r>
    </w:p>
    <w:p w14:paraId="21BF3018" w14:textId="77777777" w:rsidR="002025DA" w:rsidRPr="002025DA" w:rsidRDefault="002025DA" w:rsidP="002025DA">
      <w:pPr>
        <w:bidi/>
        <w:rPr>
          <w:rFonts w:cs="David" w:hint="cs"/>
          <w:rtl/>
        </w:rPr>
      </w:pPr>
    </w:p>
    <w:p w14:paraId="3EA4C556" w14:textId="77777777" w:rsidR="002025DA" w:rsidRPr="002025DA" w:rsidRDefault="002025DA" w:rsidP="002025DA">
      <w:pPr>
        <w:bidi/>
        <w:ind w:firstLine="567"/>
        <w:rPr>
          <w:rFonts w:cs="David" w:hint="cs"/>
          <w:rtl/>
        </w:rPr>
      </w:pPr>
      <w:r w:rsidRPr="002025DA">
        <w:rPr>
          <w:rFonts w:cs="David" w:hint="cs"/>
          <w:rtl/>
        </w:rPr>
        <w:t xml:space="preserve">לכן ראיתי לנכון לקצץ בסעיף הזה. אני מבקש להזכיר לשולחן הזה, אני מביא לכם את ההצעות לתקציב הכנסת וחשוב שתדעו שאנחנו 24 שעות חושבים על כל הוצאה וחיסכון. כמו שאנחנו מבקשים להוציא כסף כך אנחנו מבקשים גם לחסוך כסף. בסופו של יום זה חיסכון מכיסו של האזרח. אני מבקש לציין שההנחיה שלי לגבי מנהלי הוועדות והיועצים המשפטיים ויתר חברי הנהלת הכנסת מתייחסת לשנת 2009. עד סוף השנה אישרתי להם את המינויים. זה ייכנס לתוקף משנת 2009. נכון להיום יש להם. אני חושב שזו החלטה ראויה, נכונה, אני לא פוגע ביכולת המקצועית והעניינית של בעל התפקיד בכנסת. את אותן ידיעות הוא יכול לראות במכשיר </w:t>
      </w:r>
      <w:proofErr w:type="spellStart"/>
      <w:r w:rsidRPr="002025DA">
        <w:rPr>
          <w:rFonts w:cs="David" w:hint="cs"/>
          <w:rtl/>
        </w:rPr>
        <w:t>הלפ</w:t>
      </w:r>
      <w:proofErr w:type="spellEnd"/>
      <w:r w:rsidRPr="002025DA">
        <w:rPr>
          <w:rFonts w:cs="David" w:hint="cs"/>
          <w:rtl/>
        </w:rPr>
        <w:t xml:space="preserve"> טופ שעולה לכנסת אלפי שקלים לכל עובד.  </w:t>
      </w:r>
    </w:p>
    <w:p w14:paraId="52334C0F" w14:textId="77777777" w:rsidR="002025DA" w:rsidRPr="002025DA" w:rsidRDefault="002025DA" w:rsidP="002025DA">
      <w:pPr>
        <w:bidi/>
        <w:rPr>
          <w:rFonts w:cs="David" w:hint="cs"/>
          <w:rtl/>
        </w:rPr>
      </w:pPr>
    </w:p>
    <w:p w14:paraId="14F9B0CC" w14:textId="77777777" w:rsidR="002025DA" w:rsidRPr="002025DA" w:rsidRDefault="002025DA" w:rsidP="002025DA">
      <w:pPr>
        <w:bidi/>
        <w:rPr>
          <w:rFonts w:cs="David" w:hint="cs"/>
          <w:u w:val="single"/>
          <w:rtl/>
        </w:rPr>
      </w:pPr>
    </w:p>
    <w:p w14:paraId="4A003150" w14:textId="77777777" w:rsidR="002025DA" w:rsidRPr="002025DA" w:rsidRDefault="002025DA" w:rsidP="002025DA">
      <w:pPr>
        <w:bidi/>
        <w:rPr>
          <w:rFonts w:cs="David" w:hint="cs"/>
          <w:u w:val="single"/>
          <w:rtl/>
        </w:rPr>
      </w:pPr>
    </w:p>
    <w:p w14:paraId="0470B48A" w14:textId="77777777"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14:paraId="72CAC9E0" w14:textId="77777777" w:rsidR="002025DA" w:rsidRPr="002025DA" w:rsidRDefault="002025DA" w:rsidP="002025DA">
      <w:pPr>
        <w:bidi/>
        <w:rPr>
          <w:rFonts w:cs="David" w:hint="cs"/>
          <w:rtl/>
        </w:rPr>
      </w:pPr>
    </w:p>
    <w:p w14:paraId="68AF9BF8" w14:textId="77777777" w:rsidR="002025DA" w:rsidRPr="002025DA" w:rsidRDefault="002025DA" w:rsidP="002025DA">
      <w:pPr>
        <w:bidi/>
        <w:rPr>
          <w:rFonts w:cs="David" w:hint="cs"/>
          <w:rtl/>
        </w:rPr>
      </w:pPr>
      <w:r w:rsidRPr="002025DA">
        <w:rPr>
          <w:rFonts w:cs="David" w:hint="cs"/>
          <w:rtl/>
        </w:rPr>
        <w:tab/>
        <w:t xml:space="preserve">אדוני המנכ"ל, עם כל הכבוד, לפי ההיגיון הזה אפשר ונכון וצריך להוריד את העיתונים גם לחברי הכנסת. </w:t>
      </w:r>
    </w:p>
    <w:p w14:paraId="33FF7434" w14:textId="77777777" w:rsidR="002025DA" w:rsidRPr="002025DA" w:rsidRDefault="002025DA" w:rsidP="002025DA">
      <w:pPr>
        <w:bidi/>
        <w:rPr>
          <w:rFonts w:cs="David" w:hint="cs"/>
          <w:rtl/>
        </w:rPr>
      </w:pPr>
    </w:p>
    <w:p w14:paraId="6A19B313" w14:textId="77777777"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14:paraId="76F7C4FA" w14:textId="77777777" w:rsidR="002025DA" w:rsidRPr="002025DA" w:rsidRDefault="002025DA" w:rsidP="002025DA">
      <w:pPr>
        <w:bidi/>
        <w:rPr>
          <w:rFonts w:cs="David" w:hint="cs"/>
          <w:rtl/>
        </w:rPr>
      </w:pPr>
    </w:p>
    <w:p w14:paraId="1A4CAC4D" w14:textId="77777777" w:rsidR="002025DA" w:rsidRPr="002025DA" w:rsidRDefault="002025DA" w:rsidP="002025DA">
      <w:pPr>
        <w:bidi/>
        <w:rPr>
          <w:rFonts w:cs="David" w:hint="cs"/>
          <w:rtl/>
        </w:rPr>
      </w:pPr>
      <w:r w:rsidRPr="002025DA">
        <w:rPr>
          <w:rFonts w:cs="David" w:hint="cs"/>
          <w:rtl/>
        </w:rPr>
        <w:tab/>
        <w:t xml:space="preserve"> זה החלטות שלכם. </w:t>
      </w:r>
    </w:p>
    <w:p w14:paraId="0A7AB4A8" w14:textId="77777777" w:rsidR="002025DA" w:rsidRPr="002025DA" w:rsidRDefault="002025DA" w:rsidP="002025DA">
      <w:pPr>
        <w:bidi/>
        <w:rPr>
          <w:rFonts w:cs="David" w:hint="cs"/>
          <w:rtl/>
        </w:rPr>
      </w:pPr>
    </w:p>
    <w:p w14:paraId="20714ABA" w14:textId="77777777" w:rsidR="002025DA" w:rsidRPr="002025DA" w:rsidRDefault="002025DA" w:rsidP="002025DA">
      <w:pPr>
        <w:bidi/>
        <w:rPr>
          <w:rFonts w:cs="David" w:hint="cs"/>
          <w:rtl/>
        </w:rPr>
      </w:pPr>
      <w:r w:rsidRPr="002025DA">
        <w:rPr>
          <w:rFonts w:cs="David" w:hint="cs"/>
          <w:u w:val="single"/>
          <w:rtl/>
        </w:rPr>
        <w:t>היו"ר דוד טל:</w:t>
      </w:r>
    </w:p>
    <w:p w14:paraId="354C962A" w14:textId="77777777" w:rsidR="002025DA" w:rsidRPr="002025DA" w:rsidRDefault="002025DA" w:rsidP="002025DA">
      <w:pPr>
        <w:bidi/>
        <w:rPr>
          <w:rFonts w:cs="David" w:hint="cs"/>
          <w:rtl/>
        </w:rPr>
      </w:pPr>
    </w:p>
    <w:p w14:paraId="5629A5DE" w14:textId="77777777" w:rsidR="002025DA" w:rsidRPr="002025DA" w:rsidRDefault="002025DA" w:rsidP="002025DA">
      <w:pPr>
        <w:bidi/>
        <w:rPr>
          <w:rFonts w:cs="David" w:hint="cs"/>
          <w:rtl/>
        </w:rPr>
      </w:pPr>
      <w:r w:rsidRPr="002025DA">
        <w:rPr>
          <w:rFonts w:cs="David" w:hint="cs"/>
          <w:rtl/>
        </w:rPr>
        <w:tab/>
        <w:t xml:space="preserve">גם חברי הכנסת יכולים להיכנס לאותם אתרים שציינת דרך המחשב ולראות מה כל אחד מהם כותב. </w:t>
      </w:r>
    </w:p>
    <w:p w14:paraId="16CD22F9" w14:textId="77777777" w:rsidR="002025DA" w:rsidRPr="002025DA" w:rsidRDefault="002025DA" w:rsidP="002025DA">
      <w:pPr>
        <w:bidi/>
        <w:rPr>
          <w:rFonts w:cs="David" w:hint="cs"/>
          <w:rtl/>
        </w:rPr>
      </w:pPr>
    </w:p>
    <w:p w14:paraId="56C35E75" w14:textId="77777777" w:rsidR="002025DA" w:rsidRPr="002025DA" w:rsidRDefault="002025DA" w:rsidP="002025DA">
      <w:pPr>
        <w:bidi/>
        <w:ind w:firstLine="567"/>
        <w:rPr>
          <w:rFonts w:cs="David" w:hint="cs"/>
          <w:rtl/>
        </w:rPr>
      </w:pPr>
      <w:r w:rsidRPr="002025DA">
        <w:rPr>
          <w:rFonts w:cs="David" w:hint="cs"/>
          <w:rtl/>
        </w:rPr>
        <w:t xml:space="preserve">אאפשר לחשב אבי לוי לומר את דברו. </w:t>
      </w:r>
    </w:p>
    <w:p w14:paraId="200B8A98" w14:textId="77777777" w:rsidR="002025DA" w:rsidRPr="002025DA" w:rsidRDefault="002025DA" w:rsidP="002025DA">
      <w:pPr>
        <w:bidi/>
        <w:rPr>
          <w:rFonts w:cs="David" w:hint="cs"/>
          <w:rtl/>
        </w:rPr>
      </w:pPr>
    </w:p>
    <w:p w14:paraId="75D0A5C2" w14:textId="77777777" w:rsidR="002025DA" w:rsidRPr="002025DA" w:rsidRDefault="002025DA" w:rsidP="002025DA">
      <w:pPr>
        <w:bidi/>
        <w:rPr>
          <w:rFonts w:cs="David" w:hint="cs"/>
          <w:rtl/>
        </w:rPr>
      </w:pPr>
      <w:r w:rsidRPr="002025DA">
        <w:rPr>
          <w:rFonts w:cs="David" w:hint="cs"/>
          <w:u w:val="single"/>
          <w:rtl/>
        </w:rPr>
        <w:t>דוד רותם:</w:t>
      </w:r>
    </w:p>
    <w:p w14:paraId="6073FAB0" w14:textId="77777777" w:rsidR="002025DA" w:rsidRPr="002025DA" w:rsidRDefault="002025DA" w:rsidP="002025DA">
      <w:pPr>
        <w:bidi/>
        <w:rPr>
          <w:rFonts w:cs="David" w:hint="cs"/>
          <w:rtl/>
        </w:rPr>
      </w:pPr>
    </w:p>
    <w:p w14:paraId="5C650B7A" w14:textId="77777777" w:rsidR="002025DA" w:rsidRPr="002025DA" w:rsidRDefault="002025DA" w:rsidP="002025DA">
      <w:pPr>
        <w:bidi/>
        <w:rPr>
          <w:rFonts w:cs="David" w:hint="cs"/>
          <w:rtl/>
        </w:rPr>
      </w:pPr>
      <w:r w:rsidRPr="002025DA">
        <w:rPr>
          <w:rFonts w:cs="David" w:hint="cs"/>
          <w:rtl/>
        </w:rPr>
        <w:tab/>
        <w:t xml:space="preserve">הסכומים שנמצאים בקיצוץ זה היתרות שקיימות בסעיפים? אנחנו נמצאים היום ב-3 בדצמבר. אם ברזרבה היו 15 מיליון ונשארים 6 מיליון </w:t>
      </w:r>
      <w:r w:rsidRPr="002025DA">
        <w:rPr>
          <w:rFonts w:cs="David"/>
          <w:rtl/>
        </w:rPr>
        <w:t>–</w:t>
      </w:r>
      <w:r w:rsidRPr="002025DA">
        <w:rPr>
          <w:rFonts w:cs="David" w:hint="cs"/>
          <w:rtl/>
        </w:rPr>
        <w:t xml:space="preserve"> בשביל מה ה-6 מיליון האלה? ב-3 שבועות לא תוציא 6 מיליון. </w:t>
      </w:r>
    </w:p>
    <w:p w14:paraId="2B76237C" w14:textId="77777777" w:rsidR="002025DA" w:rsidRPr="002025DA" w:rsidRDefault="002025DA" w:rsidP="002025DA">
      <w:pPr>
        <w:bidi/>
        <w:rPr>
          <w:rFonts w:cs="David" w:hint="cs"/>
          <w:rtl/>
        </w:rPr>
      </w:pPr>
    </w:p>
    <w:p w14:paraId="6E3C0F8E" w14:textId="77777777"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14:paraId="112DADAE" w14:textId="77777777" w:rsidR="002025DA" w:rsidRPr="002025DA" w:rsidRDefault="002025DA" w:rsidP="002025DA">
      <w:pPr>
        <w:tabs>
          <w:tab w:val="left" w:pos="1930"/>
        </w:tabs>
        <w:bidi/>
        <w:rPr>
          <w:rFonts w:cs="David" w:hint="cs"/>
          <w:rtl/>
        </w:rPr>
      </w:pPr>
    </w:p>
    <w:p w14:paraId="206C9FB0" w14:textId="77777777" w:rsidR="002025DA" w:rsidRPr="002025DA" w:rsidRDefault="002025DA" w:rsidP="002025DA">
      <w:pPr>
        <w:tabs>
          <w:tab w:val="left" w:pos="1930"/>
        </w:tabs>
        <w:bidi/>
        <w:rPr>
          <w:rFonts w:cs="David" w:hint="cs"/>
          <w:rtl/>
        </w:rPr>
      </w:pPr>
      <w:r w:rsidRPr="002025DA">
        <w:rPr>
          <w:rFonts w:cs="David" w:hint="cs"/>
          <w:rtl/>
        </w:rPr>
        <w:t xml:space="preserve">          אני אתייחס.        </w:t>
      </w:r>
    </w:p>
    <w:p w14:paraId="0236F49D" w14:textId="77777777" w:rsidR="002025DA" w:rsidRPr="002025DA" w:rsidRDefault="002025DA" w:rsidP="002025DA">
      <w:pPr>
        <w:bidi/>
        <w:rPr>
          <w:rFonts w:cs="David" w:hint="cs"/>
          <w:rtl/>
        </w:rPr>
      </w:pPr>
      <w:r w:rsidRPr="002025DA">
        <w:rPr>
          <w:rFonts w:cs="David" w:hint="cs"/>
          <w:rtl/>
        </w:rPr>
        <w:t xml:space="preserve"> </w:t>
      </w:r>
    </w:p>
    <w:p w14:paraId="1152DE11" w14:textId="77777777" w:rsidR="002025DA" w:rsidRPr="002025DA" w:rsidRDefault="002025DA" w:rsidP="002025DA">
      <w:pPr>
        <w:bidi/>
        <w:rPr>
          <w:rFonts w:cs="David" w:hint="cs"/>
          <w:rtl/>
        </w:rPr>
      </w:pPr>
      <w:r w:rsidRPr="002025DA">
        <w:rPr>
          <w:rFonts w:cs="David" w:hint="cs"/>
          <w:u w:val="single"/>
          <w:rtl/>
        </w:rPr>
        <w:t xml:space="preserve">אברהם </w:t>
      </w:r>
      <w:proofErr w:type="spellStart"/>
      <w:r w:rsidRPr="002025DA">
        <w:rPr>
          <w:rFonts w:cs="David" w:hint="cs"/>
          <w:u w:val="single"/>
          <w:rtl/>
        </w:rPr>
        <w:t>מיכאלי</w:t>
      </w:r>
      <w:proofErr w:type="spellEnd"/>
      <w:r w:rsidRPr="002025DA">
        <w:rPr>
          <w:rFonts w:cs="David" w:hint="cs"/>
          <w:u w:val="single"/>
          <w:rtl/>
        </w:rPr>
        <w:t>:</w:t>
      </w:r>
    </w:p>
    <w:p w14:paraId="331DDA0B" w14:textId="77777777" w:rsidR="002025DA" w:rsidRPr="002025DA" w:rsidRDefault="002025DA" w:rsidP="002025DA">
      <w:pPr>
        <w:bidi/>
        <w:rPr>
          <w:rFonts w:cs="David" w:hint="cs"/>
          <w:rtl/>
        </w:rPr>
      </w:pPr>
    </w:p>
    <w:p w14:paraId="1B429464" w14:textId="77777777" w:rsidR="002025DA" w:rsidRPr="002025DA" w:rsidRDefault="002025DA" w:rsidP="002025DA">
      <w:pPr>
        <w:bidi/>
        <w:rPr>
          <w:rFonts w:cs="David" w:hint="cs"/>
          <w:rtl/>
        </w:rPr>
      </w:pPr>
      <w:r w:rsidRPr="002025DA">
        <w:rPr>
          <w:rFonts w:cs="David" w:hint="cs"/>
          <w:rtl/>
        </w:rPr>
        <w:tab/>
        <w:t xml:space="preserve"> יש גם חיסכון מהפגרה הארוכה של חצי שנה כמעט. </w:t>
      </w:r>
    </w:p>
    <w:p w14:paraId="6443833D" w14:textId="77777777" w:rsidR="002025DA" w:rsidRPr="002025DA" w:rsidRDefault="002025DA" w:rsidP="002025DA">
      <w:pPr>
        <w:bidi/>
        <w:rPr>
          <w:rFonts w:cs="David" w:hint="cs"/>
          <w:rtl/>
        </w:rPr>
      </w:pPr>
    </w:p>
    <w:p w14:paraId="0D0E9CDF" w14:textId="77777777" w:rsidR="002025DA" w:rsidRPr="002025DA" w:rsidRDefault="002025DA" w:rsidP="002025DA">
      <w:pPr>
        <w:bidi/>
        <w:rPr>
          <w:rFonts w:cs="David" w:hint="cs"/>
          <w:rtl/>
        </w:rPr>
      </w:pPr>
      <w:r w:rsidRPr="002025DA">
        <w:rPr>
          <w:rFonts w:cs="David" w:hint="cs"/>
          <w:u w:val="single"/>
          <w:rtl/>
        </w:rPr>
        <w:t>היו"ר דוד טל:</w:t>
      </w:r>
    </w:p>
    <w:p w14:paraId="04A4C519" w14:textId="77777777" w:rsidR="002025DA" w:rsidRPr="002025DA" w:rsidRDefault="002025DA" w:rsidP="002025DA">
      <w:pPr>
        <w:bidi/>
        <w:rPr>
          <w:rFonts w:cs="David" w:hint="cs"/>
          <w:rtl/>
        </w:rPr>
      </w:pPr>
    </w:p>
    <w:p w14:paraId="4029F865" w14:textId="77777777" w:rsidR="002025DA" w:rsidRPr="002025DA" w:rsidRDefault="002025DA" w:rsidP="002025DA">
      <w:pPr>
        <w:bidi/>
        <w:rPr>
          <w:rFonts w:cs="David" w:hint="cs"/>
          <w:rtl/>
        </w:rPr>
      </w:pPr>
      <w:r w:rsidRPr="002025DA">
        <w:rPr>
          <w:rFonts w:cs="David" w:hint="cs"/>
          <w:rtl/>
        </w:rPr>
        <w:tab/>
        <w:t xml:space="preserve"> אבי לוי, בבקשה. </w:t>
      </w:r>
    </w:p>
    <w:p w14:paraId="252B09E4" w14:textId="77777777" w:rsidR="002025DA" w:rsidRPr="002025DA" w:rsidRDefault="002025DA" w:rsidP="002025DA">
      <w:pPr>
        <w:bidi/>
        <w:rPr>
          <w:rFonts w:cs="David" w:hint="cs"/>
          <w:rtl/>
        </w:rPr>
      </w:pPr>
    </w:p>
    <w:p w14:paraId="7F274970" w14:textId="77777777"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14:paraId="2139572F" w14:textId="77777777" w:rsidR="002025DA" w:rsidRPr="002025DA" w:rsidRDefault="002025DA" w:rsidP="002025DA">
      <w:pPr>
        <w:tabs>
          <w:tab w:val="left" w:pos="1930"/>
        </w:tabs>
        <w:bidi/>
        <w:rPr>
          <w:rFonts w:cs="David" w:hint="cs"/>
          <w:rtl/>
        </w:rPr>
      </w:pPr>
    </w:p>
    <w:p w14:paraId="2FD2658A" w14:textId="77777777" w:rsidR="002025DA" w:rsidRPr="002025DA" w:rsidRDefault="002025DA" w:rsidP="002025DA">
      <w:pPr>
        <w:tabs>
          <w:tab w:val="left" w:pos="1930"/>
        </w:tabs>
        <w:bidi/>
        <w:rPr>
          <w:rFonts w:cs="David" w:hint="cs"/>
          <w:rtl/>
        </w:rPr>
      </w:pPr>
      <w:r w:rsidRPr="002025DA">
        <w:rPr>
          <w:rFonts w:cs="David" w:hint="cs"/>
          <w:rtl/>
        </w:rPr>
        <w:t xml:space="preserve">        אדוני היושב ראש, ההצעה שמונחת כאן היא למעשה סעיפים </w:t>
      </w:r>
      <w:proofErr w:type="spellStart"/>
      <w:r w:rsidRPr="002025DA">
        <w:rPr>
          <w:rFonts w:cs="David" w:hint="cs"/>
          <w:rtl/>
        </w:rPr>
        <w:t>תוצאתיים</w:t>
      </w:r>
      <w:proofErr w:type="spellEnd"/>
      <w:r w:rsidRPr="002025DA">
        <w:rPr>
          <w:rFonts w:cs="David" w:hint="cs"/>
          <w:rtl/>
        </w:rPr>
        <w:t xml:space="preserve"> של תהליך קיצוץ שנמשך במשך שנת התקציב והוגבר במיוחד לאחרונה כפי שהוזכר, גם בשל פגרה הבחירות שלא הייתה צפויה. </w:t>
      </w:r>
    </w:p>
    <w:p w14:paraId="358E3334" w14:textId="77777777" w:rsidR="002025DA" w:rsidRPr="002025DA" w:rsidRDefault="002025DA" w:rsidP="002025DA">
      <w:pPr>
        <w:tabs>
          <w:tab w:val="left" w:pos="1930"/>
        </w:tabs>
        <w:bidi/>
        <w:rPr>
          <w:rFonts w:cs="David" w:hint="cs"/>
          <w:rtl/>
        </w:rPr>
      </w:pPr>
    </w:p>
    <w:p w14:paraId="2B4F2417" w14:textId="77777777" w:rsidR="002025DA" w:rsidRPr="002025DA" w:rsidRDefault="002025DA" w:rsidP="002025DA">
      <w:pPr>
        <w:tabs>
          <w:tab w:val="left" w:pos="1930"/>
        </w:tabs>
        <w:bidi/>
        <w:rPr>
          <w:rFonts w:cs="David" w:hint="cs"/>
          <w:rtl/>
        </w:rPr>
      </w:pPr>
      <w:r w:rsidRPr="002025DA">
        <w:rPr>
          <w:rFonts w:cs="David" w:hint="cs"/>
          <w:rtl/>
        </w:rPr>
        <w:t xml:space="preserve">        לשאלתך, הסעיף של הרזרבה ואתייחס אליו, מדובר בהצעת קיצוץ שמחציתה היא סעיפים תפעוליים, תחזוקה וכל הסעיפים של הפעילות השוטפת. המחצית השנייה באה מהרזרבה. עשינו את זה גם לפי תהליך שנעשה בממשלה. החלטת הממשלה מאוגוסט 2008 קבעה קיצוץ בשיעור של כ-6% מסעיפים תפעוליים אבל נאמר באותה החלטה שזה יבוא מסעיפי הרזרבה. אנחנו לא מציעים את הקיצוץ כולו מסעיף הרזרבה. כמובן שבסעיף הרזרבה תישאר יתרה. אין כוונה לנצל השנה שקל אחד מסעיף הרזרבה. בשנים קודמות היו כאלה מקרים, השנה בכלל לא ואכן זה יישאר יתרה בלתי מנוצלת. </w:t>
      </w:r>
    </w:p>
    <w:p w14:paraId="162843CD" w14:textId="77777777" w:rsidR="002025DA" w:rsidRPr="002025DA" w:rsidRDefault="002025DA" w:rsidP="002025DA">
      <w:pPr>
        <w:bidi/>
        <w:rPr>
          <w:rFonts w:cs="David" w:hint="cs"/>
          <w:rtl/>
        </w:rPr>
      </w:pPr>
    </w:p>
    <w:p w14:paraId="21BDC0DA" w14:textId="77777777"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14:paraId="079C3993" w14:textId="77777777" w:rsidR="002025DA" w:rsidRPr="002025DA" w:rsidRDefault="002025DA" w:rsidP="002025DA">
      <w:pPr>
        <w:bidi/>
        <w:rPr>
          <w:rFonts w:cs="David" w:hint="cs"/>
          <w:rtl/>
        </w:rPr>
      </w:pPr>
    </w:p>
    <w:p w14:paraId="0F596FBB" w14:textId="77777777" w:rsidR="002025DA" w:rsidRPr="002025DA" w:rsidRDefault="002025DA" w:rsidP="002025DA">
      <w:pPr>
        <w:bidi/>
        <w:rPr>
          <w:rFonts w:cs="David" w:hint="cs"/>
          <w:rtl/>
        </w:rPr>
      </w:pPr>
      <w:r w:rsidRPr="002025DA">
        <w:rPr>
          <w:rFonts w:cs="David" w:hint="cs"/>
          <w:rtl/>
        </w:rPr>
        <w:tab/>
        <w:t>אבל תמיד אם נשארת רזרבה היא חוזרת בסופו של יום לאוצר.</w:t>
      </w:r>
    </w:p>
    <w:p w14:paraId="75201CAA" w14:textId="77777777" w:rsidR="002025DA" w:rsidRPr="002025DA" w:rsidRDefault="002025DA" w:rsidP="002025DA">
      <w:pPr>
        <w:bidi/>
        <w:rPr>
          <w:rFonts w:cs="David" w:hint="cs"/>
          <w:rtl/>
        </w:rPr>
      </w:pPr>
    </w:p>
    <w:p w14:paraId="6BF8ADC0" w14:textId="77777777"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14:paraId="3E2E92AA" w14:textId="77777777" w:rsidR="002025DA" w:rsidRPr="002025DA" w:rsidRDefault="002025DA" w:rsidP="002025DA">
      <w:pPr>
        <w:tabs>
          <w:tab w:val="left" w:pos="1930"/>
        </w:tabs>
        <w:bidi/>
        <w:rPr>
          <w:rFonts w:cs="David" w:hint="cs"/>
          <w:rtl/>
        </w:rPr>
      </w:pPr>
    </w:p>
    <w:p w14:paraId="1BBD5D99" w14:textId="77777777" w:rsidR="002025DA" w:rsidRPr="002025DA" w:rsidRDefault="002025DA" w:rsidP="002025DA">
      <w:pPr>
        <w:tabs>
          <w:tab w:val="left" w:pos="1930"/>
        </w:tabs>
        <w:bidi/>
        <w:rPr>
          <w:rFonts w:cs="David" w:hint="cs"/>
          <w:rtl/>
        </w:rPr>
      </w:pPr>
      <w:r w:rsidRPr="002025DA">
        <w:rPr>
          <w:rFonts w:cs="David" w:hint="cs"/>
          <w:rtl/>
        </w:rPr>
        <w:t xml:space="preserve">          נכון.        </w:t>
      </w:r>
    </w:p>
    <w:p w14:paraId="4ABC8841" w14:textId="77777777" w:rsidR="002025DA" w:rsidRPr="002025DA" w:rsidRDefault="002025DA" w:rsidP="002025DA">
      <w:pPr>
        <w:bidi/>
        <w:rPr>
          <w:rFonts w:cs="David" w:hint="cs"/>
          <w:rtl/>
        </w:rPr>
      </w:pPr>
    </w:p>
    <w:p w14:paraId="3DC3FF01" w14:textId="77777777" w:rsidR="002025DA" w:rsidRPr="002025DA" w:rsidRDefault="002025DA" w:rsidP="002025DA">
      <w:pPr>
        <w:bidi/>
        <w:rPr>
          <w:rFonts w:cs="David" w:hint="cs"/>
          <w:rtl/>
        </w:rPr>
      </w:pPr>
    </w:p>
    <w:p w14:paraId="231A9797" w14:textId="77777777" w:rsidR="002025DA" w:rsidRPr="002025DA" w:rsidRDefault="002025DA" w:rsidP="002025DA">
      <w:pPr>
        <w:bidi/>
        <w:rPr>
          <w:rFonts w:cs="David" w:hint="cs"/>
          <w:rtl/>
        </w:rPr>
      </w:pPr>
      <w:r w:rsidRPr="002025DA">
        <w:rPr>
          <w:rFonts w:cs="David" w:hint="cs"/>
          <w:u w:val="single"/>
          <w:rtl/>
        </w:rPr>
        <w:t>דוד רותם:</w:t>
      </w:r>
    </w:p>
    <w:p w14:paraId="4E36479C" w14:textId="77777777" w:rsidR="002025DA" w:rsidRPr="002025DA" w:rsidRDefault="002025DA" w:rsidP="002025DA">
      <w:pPr>
        <w:bidi/>
        <w:rPr>
          <w:rFonts w:cs="David" w:hint="cs"/>
          <w:rtl/>
        </w:rPr>
      </w:pPr>
    </w:p>
    <w:p w14:paraId="1365F7A7" w14:textId="77777777" w:rsidR="002025DA" w:rsidRPr="002025DA" w:rsidRDefault="002025DA" w:rsidP="002025DA">
      <w:pPr>
        <w:bidi/>
        <w:rPr>
          <w:rFonts w:cs="David" w:hint="cs"/>
          <w:rtl/>
        </w:rPr>
      </w:pPr>
      <w:r w:rsidRPr="002025DA">
        <w:rPr>
          <w:rFonts w:cs="David" w:hint="cs"/>
          <w:rtl/>
        </w:rPr>
        <w:tab/>
        <w:t xml:space="preserve"> כל מה שיש פה בסעיפים, מה שלא יוצא עד סוף החודש - חוזר לאוצר. זאת אומרת אנחנו עושים פה קוסמטיקה בשביל היופי.</w:t>
      </w:r>
    </w:p>
    <w:p w14:paraId="49DA7C30" w14:textId="77777777" w:rsidR="002025DA" w:rsidRPr="002025DA" w:rsidRDefault="002025DA" w:rsidP="002025DA">
      <w:pPr>
        <w:bidi/>
        <w:rPr>
          <w:rFonts w:cs="David" w:hint="cs"/>
          <w:rtl/>
        </w:rPr>
      </w:pPr>
    </w:p>
    <w:p w14:paraId="5DDB11F5" w14:textId="77777777"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14:paraId="384CB9A6" w14:textId="77777777" w:rsidR="002025DA" w:rsidRPr="002025DA" w:rsidRDefault="002025DA" w:rsidP="002025DA">
      <w:pPr>
        <w:tabs>
          <w:tab w:val="left" w:pos="1930"/>
        </w:tabs>
        <w:bidi/>
        <w:rPr>
          <w:rFonts w:cs="David" w:hint="cs"/>
          <w:rtl/>
        </w:rPr>
      </w:pPr>
    </w:p>
    <w:p w14:paraId="727AE061" w14:textId="77777777" w:rsidR="002025DA" w:rsidRPr="002025DA" w:rsidRDefault="002025DA" w:rsidP="002025DA">
      <w:pPr>
        <w:tabs>
          <w:tab w:val="left" w:pos="1930"/>
        </w:tabs>
        <w:bidi/>
        <w:rPr>
          <w:rFonts w:cs="David" w:hint="cs"/>
          <w:rtl/>
        </w:rPr>
      </w:pPr>
      <w:r w:rsidRPr="002025DA">
        <w:rPr>
          <w:rFonts w:cs="David" w:hint="cs"/>
          <w:rtl/>
        </w:rPr>
        <w:t xml:space="preserve">        יש סעיפים למשל שעות נוספות שעדיין אפשר לנצל במהלך דצמבר. </w:t>
      </w:r>
    </w:p>
    <w:p w14:paraId="6EFEE997" w14:textId="77777777" w:rsidR="002025DA" w:rsidRPr="002025DA" w:rsidRDefault="002025DA" w:rsidP="002025DA">
      <w:pPr>
        <w:bidi/>
        <w:rPr>
          <w:rFonts w:cs="David" w:hint="cs"/>
          <w:rtl/>
        </w:rPr>
      </w:pPr>
    </w:p>
    <w:p w14:paraId="4454258A" w14:textId="77777777"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14:paraId="6B30F752" w14:textId="77777777" w:rsidR="002025DA" w:rsidRPr="002025DA" w:rsidRDefault="002025DA" w:rsidP="002025DA">
      <w:pPr>
        <w:bidi/>
        <w:rPr>
          <w:rFonts w:cs="David" w:hint="cs"/>
          <w:rtl/>
        </w:rPr>
      </w:pPr>
    </w:p>
    <w:p w14:paraId="508CFCF9" w14:textId="77777777" w:rsidR="002025DA" w:rsidRPr="002025DA" w:rsidRDefault="002025DA" w:rsidP="002025DA">
      <w:pPr>
        <w:bidi/>
        <w:rPr>
          <w:rFonts w:cs="David" w:hint="cs"/>
          <w:rtl/>
        </w:rPr>
      </w:pPr>
      <w:r w:rsidRPr="002025DA">
        <w:rPr>
          <w:rFonts w:cs="David" w:hint="cs"/>
          <w:rtl/>
        </w:rPr>
        <w:tab/>
        <w:t xml:space="preserve">אני יכול לומר לאדוני שלא מדובר פה בקוסמטיקה. למשל לגבי הסוגיה של שעות נוספות, ישנה כאן כניסה לכיסו של עובד הכנסת באופן ברור על פי הנחיות שלי מזה מספר חודשים. אני לא מאשר שעות נוספות לעובדי הכנסת. יש כאן קיצוץ שהוא לא בגלל שביקשנו יותר מדי כסף אלא בגלל שאני חוסך במודע. </w:t>
      </w:r>
    </w:p>
    <w:p w14:paraId="4BD1C3C8" w14:textId="77777777" w:rsidR="002025DA" w:rsidRPr="002025DA" w:rsidRDefault="002025DA" w:rsidP="002025DA">
      <w:pPr>
        <w:bidi/>
        <w:rPr>
          <w:rFonts w:cs="David" w:hint="cs"/>
          <w:rtl/>
        </w:rPr>
      </w:pPr>
    </w:p>
    <w:p w14:paraId="4950BC01" w14:textId="77777777" w:rsidR="002025DA" w:rsidRPr="002025DA" w:rsidRDefault="002025DA" w:rsidP="002025DA">
      <w:pPr>
        <w:bidi/>
        <w:rPr>
          <w:rFonts w:cs="David" w:hint="cs"/>
          <w:rtl/>
        </w:rPr>
      </w:pPr>
      <w:r w:rsidRPr="002025DA">
        <w:rPr>
          <w:rFonts w:cs="David" w:hint="cs"/>
          <w:u w:val="single"/>
          <w:rtl/>
        </w:rPr>
        <w:t>דוד רותם:</w:t>
      </w:r>
    </w:p>
    <w:p w14:paraId="39493EDE" w14:textId="77777777" w:rsidR="002025DA" w:rsidRPr="002025DA" w:rsidRDefault="002025DA" w:rsidP="002025DA">
      <w:pPr>
        <w:bidi/>
        <w:rPr>
          <w:rFonts w:cs="David" w:hint="cs"/>
          <w:rtl/>
        </w:rPr>
      </w:pPr>
    </w:p>
    <w:p w14:paraId="49FD8F95" w14:textId="77777777" w:rsidR="002025DA" w:rsidRPr="002025DA" w:rsidRDefault="002025DA" w:rsidP="002025DA">
      <w:pPr>
        <w:bidi/>
        <w:rPr>
          <w:rFonts w:cs="David" w:hint="cs"/>
          <w:rtl/>
        </w:rPr>
      </w:pPr>
      <w:r w:rsidRPr="002025DA">
        <w:rPr>
          <w:rFonts w:cs="David" w:hint="cs"/>
          <w:rtl/>
        </w:rPr>
        <w:tab/>
        <w:t xml:space="preserve">מה שיקרה הוא שמכיוון שאתה לא מאשר, בסוף חודש דצמבר ה-150,000 ₪ האלה יחזרו ממילא לאוצר. </w:t>
      </w:r>
    </w:p>
    <w:p w14:paraId="1F7A252B" w14:textId="77777777" w:rsidR="002025DA" w:rsidRPr="002025DA" w:rsidRDefault="002025DA" w:rsidP="002025DA">
      <w:pPr>
        <w:bidi/>
        <w:rPr>
          <w:rFonts w:cs="David" w:hint="cs"/>
          <w:rtl/>
        </w:rPr>
      </w:pPr>
    </w:p>
    <w:p w14:paraId="2BF09486" w14:textId="77777777"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14:paraId="477EB178" w14:textId="77777777" w:rsidR="002025DA" w:rsidRPr="002025DA" w:rsidRDefault="002025DA" w:rsidP="002025DA">
      <w:pPr>
        <w:bidi/>
        <w:rPr>
          <w:rFonts w:cs="David" w:hint="cs"/>
          <w:rtl/>
        </w:rPr>
      </w:pPr>
    </w:p>
    <w:p w14:paraId="626B2BCC" w14:textId="77777777" w:rsidR="002025DA" w:rsidRPr="002025DA" w:rsidRDefault="002025DA" w:rsidP="002025DA">
      <w:pPr>
        <w:bidi/>
        <w:rPr>
          <w:rFonts w:cs="David" w:hint="cs"/>
          <w:rtl/>
        </w:rPr>
      </w:pPr>
      <w:r w:rsidRPr="002025DA">
        <w:rPr>
          <w:rFonts w:cs="David" w:hint="cs"/>
          <w:rtl/>
        </w:rPr>
        <w:tab/>
        <w:t xml:space="preserve"> יש לי אפשרות כשם שעשינו בשנים האחרונות, אני יכול להעביר מסעיפים משנה לשנה. אני יכול להחליט שאני מעביר משנה לשנה, ואני יכול לבוא ולהגיד שאני לא מעביר כלום, מחזיר את </w:t>
      </w:r>
      <w:proofErr w:type="spellStart"/>
      <w:r w:rsidRPr="002025DA">
        <w:rPr>
          <w:rFonts w:cs="David" w:hint="cs"/>
          <w:rtl/>
        </w:rPr>
        <w:t>הכל</w:t>
      </w:r>
      <w:proofErr w:type="spellEnd"/>
      <w:r w:rsidRPr="002025DA">
        <w:rPr>
          <w:rFonts w:cs="David" w:hint="cs"/>
          <w:rtl/>
        </w:rPr>
        <w:t xml:space="preserve">. בדרך כלל אנחנו מעברים במהלך חודשים מרץ, אפריל, מסעיפים של שנה קודמת לסעיפים של שנה נוכחית. </w:t>
      </w:r>
    </w:p>
    <w:p w14:paraId="447C1DD5" w14:textId="77777777" w:rsidR="002025DA" w:rsidRPr="002025DA" w:rsidRDefault="002025DA" w:rsidP="002025DA">
      <w:pPr>
        <w:bidi/>
        <w:rPr>
          <w:rFonts w:cs="David" w:hint="cs"/>
          <w:rtl/>
        </w:rPr>
      </w:pPr>
    </w:p>
    <w:p w14:paraId="68913D5B" w14:textId="77777777" w:rsidR="002025DA" w:rsidRPr="002025DA" w:rsidRDefault="002025DA" w:rsidP="002025DA">
      <w:pPr>
        <w:tabs>
          <w:tab w:val="left" w:pos="1930"/>
        </w:tabs>
        <w:bidi/>
        <w:rPr>
          <w:rFonts w:cs="David" w:hint="cs"/>
          <w:rtl/>
        </w:rPr>
      </w:pPr>
      <w:r w:rsidRPr="002025DA">
        <w:rPr>
          <w:rFonts w:cs="David" w:hint="cs"/>
          <w:u w:val="single"/>
          <w:rtl/>
        </w:rPr>
        <w:t>אבי לוי</w:t>
      </w:r>
      <w:r w:rsidRPr="002025DA">
        <w:rPr>
          <w:rFonts w:cs="David"/>
          <w:u w:val="single"/>
        </w:rPr>
        <w:t>:</w:t>
      </w:r>
    </w:p>
    <w:p w14:paraId="26EBC91E" w14:textId="77777777" w:rsidR="002025DA" w:rsidRPr="002025DA" w:rsidRDefault="002025DA" w:rsidP="002025DA">
      <w:pPr>
        <w:tabs>
          <w:tab w:val="left" w:pos="1930"/>
        </w:tabs>
        <w:bidi/>
        <w:rPr>
          <w:rFonts w:cs="David" w:hint="cs"/>
          <w:rtl/>
        </w:rPr>
      </w:pPr>
    </w:p>
    <w:p w14:paraId="3E8F3D72" w14:textId="77777777" w:rsidR="002025DA" w:rsidRPr="002025DA" w:rsidRDefault="002025DA" w:rsidP="002025DA">
      <w:pPr>
        <w:tabs>
          <w:tab w:val="left" w:pos="1930"/>
        </w:tabs>
        <w:bidi/>
        <w:rPr>
          <w:rFonts w:cs="David" w:hint="cs"/>
          <w:rtl/>
        </w:rPr>
      </w:pPr>
      <w:r w:rsidRPr="002025DA">
        <w:rPr>
          <w:rFonts w:cs="David" w:hint="cs"/>
          <w:rtl/>
        </w:rPr>
        <w:t xml:space="preserve">        אכן הקיצוץ הזה מגיע </w:t>
      </w:r>
      <w:proofErr w:type="spellStart"/>
      <w:r w:rsidRPr="002025DA">
        <w:rPr>
          <w:rFonts w:cs="David" w:hint="cs"/>
          <w:rtl/>
        </w:rPr>
        <w:t>לכ</w:t>
      </w:r>
      <w:proofErr w:type="spellEnd"/>
      <w:r w:rsidRPr="002025DA">
        <w:rPr>
          <w:rFonts w:cs="David" w:hint="cs"/>
          <w:rtl/>
        </w:rPr>
        <w:t>-12% והוא מתייחס לאותם סעיפים בסדר גודל של 145 מיליון ₪ שהם סעיפים שניתן על פי החלטה לקצץ מהם. כלומר לא מקצצים משכר ולא מהתחייבויות חוזיות ולא מהתחייבויות שנובעות כתוצאה מחוק זה או אחר. על כן מה שמוצע כאן זו הצעה, כפי שנאמר, הסעיפים שמקוצצים כאן, למעט סעיף הרזרבה שלא ניתן להשתמש בו בעודפים בשנה הבאה, הסעיפים האלה כמובן ניתן היה להשתמש ולהעביר אותם בשנה הבאה כעודפים.</w:t>
      </w:r>
    </w:p>
    <w:p w14:paraId="18350513" w14:textId="77777777" w:rsidR="002025DA" w:rsidRPr="002025DA" w:rsidRDefault="002025DA" w:rsidP="002025DA">
      <w:pPr>
        <w:bidi/>
        <w:rPr>
          <w:rFonts w:cs="David" w:hint="cs"/>
          <w:rtl/>
        </w:rPr>
      </w:pPr>
    </w:p>
    <w:p w14:paraId="45106864" w14:textId="77777777" w:rsidR="002025DA" w:rsidRPr="002025DA" w:rsidRDefault="002025DA" w:rsidP="002025DA">
      <w:pPr>
        <w:bidi/>
        <w:rPr>
          <w:rFonts w:cs="David" w:hint="cs"/>
          <w:rtl/>
        </w:rPr>
      </w:pPr>
      <w:r w:rsidRPr="002025DA">
        <w:rPr>
          <w:rFonts w:cs="David" w:hint="cs"/>
          <w:u w:val="single"/>
          <w:rtl/>
        </w:rPr>
        <w:t>היו</w:t>
      </w:r>
      <w:r w:rsidRPr="002025DA">
        <w:rPr>
          <w:rFonts w:cs="David"/>
          <w:u w:val="single"/>
          <w:rtl/>
        </w:rPr>
        <w:t>"</w:t>
      </w:r>
      <w:r w:rsidRPr="002025DA">
        <w:rPr>
          <w:rFonts w:cs="David" w:hint="cs"/>
          <w:u w:val="single"/>
          <w:rtl/>
        </w:rPr>
        <w:t>ר דוד טל:</w:t>
      </w:r>
    </w:p>
    <w:p w14:paraId="2181B0E7" w14:textId="77777777" w:rsidR="002025DA" w:rsidRPr="002025DA" w:rsidRDefault="002025DA" w:rsidP="002025DA">
      <w:pPr>
        <w:bidi/>
        <w:rPr>
          <w:rFonts w:cs="David" w:hint="cs"/>
          <w:rtl/>
        </w:rPr>
      </w:pPr>
    </w:p>
    <w:p w14:paraId="076C48F7" w14:textId="77777777" w:rsidR="002025DA" w:rsidRPr="002025DA" w:rsidRDefault="002025DA" w:rsidP="002025DA">
      <w:pPr>
        <w:bidi/>
        <w:rPr>
          <w:rFonts w:cs="David" w:hint="cs"/>
          <w:rtl/>
        </w:rPr>
      </w:pPr>
      <w:r w:rsidRPr="002025DA">
        <w:rPr>
          <w:rFonts w:cs="David" w:hint="cs"/>
          <w:rtl/>
        </w:rPr>
        <w:tab/>
        <w:t>תודה רבה. אם אין שאלות אני אעלה את הנושא להצבעה.</w:t>
      </w:r>
    </w:p>
    <w:p w14:paraId="6037E44D" w14:textId="77777777" w:rsidR="002025DA" w:rsidRPr="002025DA" w:rsidRDefault="002025DA" w:rsidP="002025DA">
      <w:pPr>
        <w:bidi/>
        <w:rPr>
          <w:rFonts w:cs="David" w:hint="cs"/>
          <w:rtl/>
        </w:rPr>
      </w:pPr>
    </w:p>
    <w:p w14:paraId="5B3E3D21" w14:textId="77777777" w:rsidR="002025DA" w:rsidRPr="002025DA" w:rsidRDefault="002025DA" w:rsidP="002025DA">
      <w:pPr>
        <w:bidi/>
        <w:ind w:firstLine="567"/>
        <w:rPr>
          <w:rFonts w:cs="David" w:hint="cs"/>
          <w:rtl/>
        </w:rPr>
      </w:pPr>
      <w:r w:rsidRPr="002025DA">
        <w:rPr>
          <w:rFonts w:cs="David" w:hint="cs"/>
          <w:rtl/>
        </w:rPr>
        <w:t xml:space="preserve">אני מעלה את הנושא להצבעה. מי בעד ירים את ידו. מי נגד? מי נמנע? תודה אושר פה אחד, אישרנו את ההצעה.  </w:t>
      </w:r>
    </w:p>
    <w:p w14:paraId="7DBC0F0C" w14:textId="77777777" w:rsidR="002025DA" w:rsidRPr="002025DA" w:rsidRDefault="002025DA" w:rsidP="002025DA">
      <w:pPr>
        <w:bidi/>
        <w:rPr>
          <w:rFonts w:cs="David" w:hint="cs"/>
          <w:rtl/>
        </w:rPr>
      </w:pPr>
    </w:p>
    <w:p w14:paraId="329A4D6D" w14:textId="77777777" w:rsidR="002025DA" w:rsidRPr="002025DA" w:rsidRDefault="002025DA" w:rsidP="002025DA">
      <w:pPr>
        <w:bidi/>
        <w:rPr>
          <w:rFonts w:cs="David" w:hint="cs"/>
          <w:rtl/>
        </w:rPr>
      </w:pPr>
      <w:r w:rsidRPr="002025DA">
        <w:rPr>
          <w:rFonts w:cs="David" w:hint="cs"/>
          <w:u w:val="single"/>
          <w:rtl/>
        </w:rPr>
        <w:t xml:space="preserve">אבי </w:t>
      </w:r>
      <w:proofErr w:type="spellStart"/>
      <w:r w:rsidRPr="002025DA">
        <w:rPr>
          <w:rFonts w:cs="David" w:hint="cs"/>
          <w:u w:val="single"/>
          <w:rtl/>
        </w:rPr>
        <w:t>בלשניקוב</w:t>
      </w:r>
      <w:proofErr w:type="spellEnd"/>
      <w:r w:rsidRPr="002025DA">
        <w:rPr>
          <w:rFonts w:cs="David" w:hint="cs"/>
          <w:u w:val="single"/>
          <w:rtl/>
        </w:rPr>
        <w:t>:</w:t>
      </w:r>
    </w:p>
    <w:p w14:paraId="6499110F" w14:textId="77777777" w:rsidR="002025DA" w:rsidRPr="002025DA" w:rsidRDefault="002025DA" w:rsidP="002025DA">
      <w:pPr>
        <w:bidi/>
        <w:rPr>
          <w:rFonts w:cs="David" w:hint="cs"/>
          <w:rtl/>
        </w:rPr>
      </w:pPr>
    </w:p>
    <w:p w14:paraId="5F304AB5" w14:textId="77777777" w:rsidR="002025DA" w:rsidRPr="002025DA" w:rsidRDefault="002025DA" w:rsidP="002025DA">
      <w:pPr>
        <w:bidi/>
        <w:rPr>
          <w:rFonts w:cs="David" w:hint="cs"/>
          <w:rtl/>
        </w:rPr>
      </w:pPr>
      <w:r w:rsidRPr="002025DA">
        <w:rPr>
          <w:rFonts w:cs="David" w:hint="cs"/>
          <w:rtl/>
        </w:rPr>
        <w:tab/>
        <w:t xml:space="preserve"> תודה רבה. </w:t>
      </w:r>
    </w:p>
    <w:p w14:paraId="5AAEEEEC" w14:textId="77777777" w:rsidR="002025DA" w:rsidRPr="002025DA" w:rsidRDefault="002025DA" w:rsidP="002025DA">
      <w:pPr>
        <w:bidi/>
        <w:rPr>
          <w:rFonts w:cs="David" w:hint="cs"/>
          <w:b/>
          <w:bCs/>
          <w:u w:val="single"/>
          <w:rtl/>
        </w:rPr>
      </w:pPr>
    </w:p>
    <w:p w14:paraId="0410C687" w14:textId="77777777" w:rsidR="002025DA" w:rsidRPr="002025DA" w:rsidRDefault="002025DA" w:rsidP="002025DA">
      <w:pPr>
        <w:bidi/>
        <w:rPr>
          <w:rFonts w:cs="David" w:hint="cs"/>
          <w:rtl/>
        </w:rPr>
      </w:pPr>
      <w:r w:rsidRPr="002025DA">
        <w:rPr>
          <w:rFonts w:cs="David" w:hint="cs"/>
          <w:b/>
          <w:bCs/>
          <w:u w:val="single"/>
          <w:rtl/>
        </w:rPr>
        <w:t>הישיבה ננעלה בשעה 13:00</w:t>
      </w:r>
    </w:p>
    <w:p w14:paraId="129CE703" w14:textId="77777777" w:rsidR="002025DA" w:rsidRPr="002025DA" w:rsidRDefault="002025DA" w:rsidP="002025DA">
      <w:pPr>
        <w:bidi/>
        <w:rPr>
          <w:rFonts w:cs="David" w:hint="cs"/>
          <w:rtl/>
        </w:rPr>
      </w:pPr>
      <w:r w:rsidRPr="002025DA">
        <w:rPr>
          <w:rFonts w:cs="David"/>
          <w:rtl/>
        </w:rPr>
        <w:br w:type="page"/>
      </w:r>
      <w:r w:rsidRPr="002025DA">
        <w:rPr>
          <w:rFonts w:cs="David" w:hint="cs"/>
          <w:rtl/>
        </w:rPr>
        <w:t xml:space="preserve"> </w:t>
      </w:r>
    </w:p>
    <w:p w14:paraId="285719E2" w14:textId="77777777" w:rsidR="002025DA" w:rsidRPr="002025DA" w:rsidRDefault="002025DA" w:rsidP="002025DA">
      <w:pPr>
        <w:bidi/>
        <w:rPr>
          <w:rFonts w:cs="David" w:hint="cs"/>
          <w:rtl/>
        </w:rPr>
      </w:pPr>
    </w:p>
    <w:p w14:paraId="3088CAFE" w14:textId="77777777" w:rsidR="002025DA" w:rsidRPr="002025DA" w:rsidRDefault="002025DA" w:rsidP="002025DA">
      <w:pPr>
        <w:bidi/>
        <w:rPr>
          <w:rFonts w:cs="David" w:hint="cs"/>
          <w:rtl/>
        </w:rPr>
      </w:pPr>
    </w:p>
    <w:p w14:paraId="0AE04E97" w14:textId="77777777" w:rsidR="002025DA" w:rsidRPr="002025DA" w:rsidRDefault="002025DA" w:rsidP="002025DA">
      <w:pPr>
        <w:bidi/>
        <w:rPr>
          <w:rFonts w:cs="David" w:hint="cs"/>
          <w:rtl/>
        </w:rPr>
      </w:pPr>
    </w:p>
    <w:p w14:paraId="5A33A1F0" w14:textId="77777777" w:rsidR="002025DA" w:rsidRPr="002025DA" w:rsidRDefault="002025DA" w:rsidP="002025DA">
      <w:pPr>
        <w:bidi/>
        <w:rPr>
          <w:rFonts w:cs="David" w:hint="cs"/>
          <w:rtl/>
        </w:rPr>
      </w:pPr>
    </w:p>
    <w:p w14:paraId="09D85F0A" w14:textId="77777777" w:rsidR="002025DA" w:rsidRPr="002025DA" w:rsidRDefault="002025DA" w:rsidP="002025DA">
      <w:pPr>
        <w:bidi/>
        <w:rPr>
          <w:rFonts w:cs="David" w:hint="cs"/>
          <w:rtl/>
        </w:rPr>
      </w:pPr>
    </w:p>
    <w:p w14:paraId="4CC2B6DB" w14:textId="77777777" w:rsidR="002025DA" w:rsidRPr="002025DA" w:rsidRDefault="002025DA" w:rsidP="002025DA">
      <w:pPr>
        <w:bidi/>
        <w:rPr>
          <w:rFonts w:cs="David" w:hint="cs"/>
          <w:rtl/>
        </w:rPr>
      </w:pPr>
    </w:p>
    <w:p w14:paraId="64EDE08C" w14:textId="77777777" w:rsidR="002025DA" w:rsidRPr="002025DA" w:rsidRDefault="002025DA" w:rsidP="002025DA">
      <w:pPr>
        <w:bidi/>
        <w:rPr>
          <w:rFonts w:cs="David" w:hint="cs"/>
          <w:rtl/>
        </w:rPr>
      </w:pPr>
    </w:p>
    <w:p w14:paraId="14CC57C5" w14:textId="77777777" w:rsidR="002025DA" w:rsidRPr="002025DA" w:rsidRDefault="002025DA" w:rsidP="002025DA">
      <w:pPr>
        <w:bidi/>
        <w:rPr>
          <w:rFonts w:cs="David" w:hint="cs"/>
          <w:rtl/>
        </w:rPr>
      </w:pPr>
    </w:p>
    <w:p w14:paraId="7E4FCC2C" w14:textId="77777777" w:rsidR="002025DA" w:rsidRPr="002025DA" w:rsidRDefault="002025DA" w:rsidP="002025DA">
      <w:pPr>
        <w:bidi/>
        <w:rPr>
          <w:rFonts w:cs="David" w:hint="cs"/>
          <w:rtl/>
        </w:rPr>
      </w:pPr>
    </w:p>
    <w:p w14:paraId="5658A93F" w14:textId="77777777" w:rsidR="002025DA" w:rsidRPr="002025DA" w:rsidRDefault="002025DA" w:rsidP="002025DA">
      <w:pPr>
        <w:bidi/>
        <w:rPr>
          <w:rFonts w:cs="David" w:hint="cs"/>
          <w:rtl/>
        </w:rPr>
      </w:pPr>
    </w:p>
    <w:p w14:paraId="2261BA11" w14:textId="77777777" w:rsidR="002025DA" w:rsidRPr="002025DA" w:rsidRDefault="002025DA" w:rsidP="002025DA">
      <w:pPr>
        <w:bidi/>
        <w:rPr>
          <w:rFonts w:cs="David" w:hint="cs"/>
          <w:rtl/>
        </w:rPr>
      </w:pPr>
    </w:p>
    <w:p w14:paraId="1A2BF266" w14:textId="77777777" w:rsidR="002025DA" w:rsidRPr="002025DA" w:rsidRDefault="002025DA" w:rsidP="002025DA">
      <w:pPr>
        <w:bidi/>
        <w:rPr>
          <w:rFonts w:cs="David" w:hint="cs"/>
          <w:rtl/>
        </w:rPr>
      </w:pPr>
    </w:p>
    <w:p w14:paraId="22FEECD4" w14:textId="77777777" w:rsidR="002025DA" w:rsidRPr="002025DA" w:rsidRDefault="002025DA" w:rsidP="002025DA">
      <w:pPr>
        <w:bidi/>
        <w:rPr>
          <w:rFonts w:cs="David" w:hint="cs"/>
          <w:rtl/>
        </w:rPr>
      </w:pPr>
    </w:p>
    <w:p w14:paraId="28D03637" w14:textId="77777777" w:rsidR="002025DA" w:rsidRPr="002025DA" w:rsidRDefault="002025DA" w:rsidP="002025DA">
      <w:pPr>
        <w:bidi/>
        <w:rPr>
          <w:rFonts w:cs="David" w:hint="cs"/>
          <w:rtl/>
        </w:rPr>
      </w:pPr>
    </w:p>
    <w:p w14:paraId="56BCB478" w14:textId="77777777" w:rsidR="002025DA" w:rsidRPr="002025DA" w:rsidRDefault="002025DA" w:rsidP="002025DA">
      <w:pPr>
        <w:bidi/>
        <w:rPr>
          <w:rFonts w:cs="David" w:hint="cs"/>
          <w:rtl/>
        </w:rPr>
      </w:pPr>
    </w:p>
    <w:p w14:paraId="20644D4B" w14:textId="77777777" w:rsidR="002025DA" w:rsidRPr="002025DA" w:rsidRDefault="002025DA" w:rsidP="002025DA">
      <w:pPr>
        <w:bidi/>
        <w:rPr>
          <w:rFonts w:cs="David" w:hint="cs"/>
          <w:rtl/>
        </w:rPr>
      </w:pPr>
    </w:p>
    <w:p w14:paraId="42F5E6BA" w14:textId="77777777" w:rsidR="002025DA" w:rsidRPr="002025DA" w:rsidRDefault="002025DA" w:rsidP="002025DA">
      <w:pPr>
        <w:bidi/>
        <w:rPr>
          <w:rFonts w:cs="David" w:hint="cs"/>
          <w:rtl/>
        </w:rPr>
      </w:pPr>
    </w:p>
    <w:p w14:paraId="6EA1350D" w14:textId="77777777" w:rsidR="002025DA" w:rsidRPr="002025DA" w:rsidRDefault="002025DA" w:rsidP="002025DA">
      <w:pPr>
        <w:bidi/>
        <w:rPr>
          <w:rFonts w:cs="David" w:hint="cs"/>
          <w:rtl/>
        </w:rPr>
      </w:pPr>
    </w:p>
    <w:p w14:paraId="397D1880" w14:textId="77777777" w:rsidR="002025DA" w:rsidRPr="002025DA" w:rsidRDefault="002025DA" w:rsidP="002025DA">
      <w:pPr>
        <w:bidi/>
        <w:rPr>
          <w:rFonts w:cs="David" w:hint="cs"/>
          <w:rtl/>
        </w:rPr>
      </w:pPr>
    </w:p>
    <w:p w14:paraId="0F21CC2E" w14:textId="77777777" w:rsidR="002025DA" w:rsidRPr="002025DA" w:rsidRDefault="002025DA" w:rsidP="002025DA">
      <w:pPr>
        <w:bidi/>
        <w:rPr>
          <w:rFonts w:cs="David" w:hint="cs"/>
          <w:rtl/>
        </w:rPr>
      </w:pPr>
    </w:p>
    <w:p w14:paraId="1EA2C6D9" w14:textId="77777777" w:rsidR="002025DA" w:rsidRPr="002025DA" w:rsidRDefault="002025DA" w:rsidP="002025DA">
      <w:pPr>
        <w:bidi/>
        <w:rPr>
          <w:rFonts w:cs="David" w:hint="cs"/>
          <w:rtl/>
        </w:rPr>
      </w:pPr>
    </w:p>
    <w:p w14:paraId="65B326E8" w14:textId="77777777" w:rsidR="002025DA" w:rsidRPr="002025DA" w:rsidRDefault="002025DA" w:rsidP="002025DA">
      <w:pPr>
        <w:bidi/>
        <w:rPr>
          <w:rFonts w:cs="David" w:hint="cs"/>
          <w:rtl/>
        </w:rPr>
      </w:pPr>
    </w:p>
    <w:p w14:paraId="24E87557" w14:textId="77777777" w:rsidR="002025DA" w:rsidRPr="002025DA" w:rsidRDefault="002025DA" w:rsidP="002025DA">
      <w:pPr>
        <w:bidi/>
        <w:rPr>
          <w:rFonts w:cs="David" w:hint="cs"/>
          <w:rtl/>
        </w:rPr>
      </w:pPr>
    </w:p>
    <w:p w14:paraId="04EA4308" w14:textId="77777777" w:rsidR="002025DA" w:rsidRPr="002025DA" w:rsidRDefault="002025DA" w:rsidP="002025DA">
      <w:pPr>
        <w:bidi/>
        <w:rPr>
          <w:rFonts w:cs="David" w:hint="cs"/>
          <w:rtl/>
        </w:rPr>
      </w:pPr>
    </w:p>
    <w:p w14:paraId="2A1A34C4" w14:textId="77777777" w:rsidR="002025DA" w:rsidRPr="002025DA" w:rsidRDefault="002025DA" w:rsidP="002025DA">
      <w:pPr>
        <w:bidi/>
        <w:rPr>
          <w:rFonts w:cs="David" w:hint="cs"/>
          <w:rtl/>
        </w:rPr>
      </w:pPr>
    </w:p>
    <w:p w14:paraId="4A671925" w14:textId="77777777" w:rsidR="002025DA" w:rsidRPr="002025DA" w:rsidRDefault="002025DA" w:rsidP="002025DA">
      <w:pPr>
        <w:bidi/>
        <w:rPr>
          <w:rFonts w:cs="David" w:hint="cs"/>
          <w:rtl/>
        </w:rPr>
      </w:pPr>
    </w:p>
    <w:p w14:paraId="703C8764" w14:textId="77777777" w:rsidR="002025DA" w:rsidRPr="002025DA" w:rsidRDefault="002025DA" w:rsidP="002025DA">
      <w:pPr>
        <w:bidi/>
        <w:rPr>
          <w:rFonts w:cs="David" w:hint="cs"/>
          <w:rtl/>
        </w:rPr>
      </w:pPr>
    </w:p>
    <w:p w14:paraId="5D22F732" w14:textId="77777777" w:rsidR="002025DA" w:rsidRPr="002025DA" w:rsidRDefault="002025DA" w:rsidP="002025DA">
      <w:pPr>
        <w:bidi/>
        <w:rPr>
          <w:rFonts w:cs="David" w:hint="cs"/>
          <w:rtl/>
        </w:rPr>
      </w:pPr>
    </w:p>
    <w:p w14:paraId="21721A59" w14:textId="77777777" w:rsidR="002025DA" w:rsidRPr="002025DA" w:rsidRDefault="002025DA" w:rsidP="002025DA">
      <w:pPr>
        <w:bidi/>
        <w:rPr>
          <w:rFonts w:cs="David" w:hint="cs"/>
          <w:rtl/>
        </w:rPr>
      </w:pPr>
    </w:p>
    <w:p w14:paraId="3169925D" w14:textId="77777777" w:rsidR="002025DA" w:rsidRPr="002025DA" w:rsidRDefault="002025DA" w:rsidP="002025DA">
      <w:pPr>
        <w:bidi/>
        <w:rPr>
          <w:rFonts w:cs="David" w:hint="cs"/>
          <w:rtl/>
        </w:rPr>
      </w:pPr>
    </w:p>
    <w:p w14:paraId="3A20BEF2" w14:textId="77777777" w:rsidR="002025DA" w:rsidRPr="002025DA" w:rsidRDefault="002025DA" w:rsidP="002025DA">
      <w:pPr>
        <w:bidi/>
        <w:rPr>
          <w:rFonts w:cs="David" w:hint="cs"/>
          <w:rtl/>
        </w:rPr>
      </w:pPr>
    </w:p>
    <w:p w14:paraId="154A167E" w14:textId="77777777" w:rsidR="002025DA" w:rsidRPr="002025DA" w:rsidRDefault="002025DA" w:rsidP="002025DA">
      <w:pPr>
        <w:bidi/>
        <w:rPr>
          <w:rFonts w:cs="David" w:hint="cs"/>
          <w:rtl/>
        </w:rPr>
      </w:pPr>
    </w:p>
    <w:p w14:paraId="564DABAD" w14:textId="77777777" w:rsidR="002025DA" w:rsidRPr="002025DA" w:rsidRDefault="002025DA" w:rsidP="002025DA">
      <w:pPr>
        <w:bidi/>
        <w:rPr>
          <w:rFonts w:cs="David" w:hint="cs"/>
          <w:rtl/>
        </w:rPr>
      </w:pPr>
    </w:p>
    <w:p w14:paraId="7CBFE5C2" w14:textId="77777777" w:rsidR="002025DA" w:rsidRPr="002025DA" w:rsidRDefault="002025DA" w:rsidP="002025DA">
      <w:pPr>
        <w:bidi/>
        <w:rPr>
          <w:rFonts w:cs="David" w:hint="cs"/>
          <w:rtl/>
        </w:rPr>
      </w:pPr>
    </w:p>
    <w:p w14:paraId="68DE427A" w14:textId="77777777" w:rsidR="002025DA" w:rsidRPr="002025DA" w:rsidRDefault="002025DA" w:rsidP="002025DA">
      <w:pPr>
        <w:bidi/>
        <w:rPr>
          <w:rFonts w:cs="David" w:hint="cs"/>
          <w:rtl/>
        </w:rPr>
      </w:pPr>
    </w:p>
    <w:p w14:paraId="31A93E07" w14:textId="77777777" w:rsidR="002025DA" w:rsidRPr="002025DA" w:rsidRDefault="002025DA" w:rsidP="002025DA">
      <w:pPr>
        <w:bidi/>
        <w:rPr>
          <w:rFonts w:cs="David" w:hint="cs"/>
          <w:rtl/>
        </w:rPr>
      </w:pPr>
    </w:p>
    <w:p w14:paraId="44BD681C" w14:textId="77777777" w:rsidR="002025DA" w:rsidRPr="002025DA" w:rsidRDefault="002025DA" w:rsidP="002025DA">
      <w:pPr>
        <w:bidi/>
        <w:rPr>
          <w:rFonts w:cs="David" w:hint="cs"/>
          <w:rtl/>
        </w:rPr>
      </w:pPr>
    </w:p>
    <w:p w14:paraId="314FE4A5" w14:textId="77777777" w:rsidR="002025DA" w:rsidRPr="002025DA" w:rsidRDefault="002025DA" w:rsidP="002025DA">
      <w:pPr>
        <w:bidi/>
        <w:rPr>
          <w:rFonts w:cs="David" w:hint="cs"/>
          <w:rtl/>
        </w:rPr>
      </w:pPr>
    </w:p>
    <w:p w14:paraId="61036C0D" w14:textId="77777777" w:rsidR="002025DA" w:rsidRPr="002025DA" w:rsidRDefault="002025DA" w:rsidP="002025DA">
      <w:pPr>
        <w:bidi/>
        <w:rPr>
          <w:rFonts w:cs="David" w:hint="cs"/>
          <w:rtl/>
        </w:rPr>
      </w:pPr>
    </w:p>
    <w:p w14:paraId="5B550DF5" w14:textId="77777777" w:rsidR="00552A80" w:rsidRPr="002025DA" w:rsidRDefault="00552A80" w:rsidP="002025DA">
      <w:pPr>
        <w:bidi/>
        <w:rPr>
          <w:rFonts w:cs="David"/>
        </w:rPr>
      </w:pPr>
    </w:p>
    <w:sectPr w:rsidR="00552A80" w:rsidRPr="002025DA" w:rsidSect="002025D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7395" w14:textId="77777777" w:rsidR="002025DA" w:rsidRDefault="002025DA">
      <w:r>
        <w:separator/>
      </w:r>
    </w:p>
  </w:endnote>
  <w:endnote w:type="continuationSeparator" w:id="0">
    <w:p w14:paraId="09F6F3AF" w14:textId="77777777" w:rsidR="002025DA" w:rsidRDefault="0020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44AC" w14:textId="77777777" w:rsidR="002025DA" w:rsidRDefault="002025DA">
      <w:r>
        <w:separator/>
      </w:r>
    </w:p>
  </w:footnote>
  <w:footnote w:type="continuationSeparator" w:id="0">
    <w:p w14:paraId="49AD7503" w14:textId="77777777" w:rsidR="002025DA" w:rsidRDefault="00202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8538" w14:textId="77777777" w:rsidR="002025DA" w:rsidRDefault="002025D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5958658" w14:textId="77777777" w:rsidR="002025DA" w:rsidRDefault="002025DA">
    <w:pPr>
      <w:pStyle w:val="Header"/>
      <w:ind w:right="360"/>
      <w:jc w:val="both"/>
      <w:rPr>
        <w:rtl/>
      </w:rPr>
    </w:pPr>
  </w:p>
  <w:p w14:paraId="244F9F02" w14:textId="77777777" w:rsidR="002025DA" w:rsidRDefault="002025DA"/>
  <w:p w14:paraId="1D93DCAE" w14:textId="77777777" w:rsidR="002025DA" w:rsidRDefault="002025DA"/>
  <w:p w14:paraId="4C85C797" w14:textId="77777777" w:rsidR="002025DA" w:rsidRDefault="002025DA"/>
  <w:p w14:paraId="4346D787" w14:textId="77777777" w:rsidR="002025DA" w:rsidRDefault="002025DA"/>
  <w:p w14:paraId="0FC7308F" w14:textId="77777777" w:rsidR="002025DA" w:rsidRDefault="002025DA"/>
  <w:p w14:paraId="679EA19B" w14:textId="77777777" w:rsidR="002025DA" w:rsidRDefault="002025DA"/>
  <w:p w14:paraId="4BAAB856" w14:textId="77777777" w:rsidR="002025DA" w:rsidRDefault="002025DA"/>
  <w:p w14:paraId="6F6E8CD6" w14:textId="77777777" w:rsidR="002025DA" w:rsidRDefault="002025DA"/>
  <w:p w14:paraId="7F1DE686" w14:textId="77777777" w:rsidR="002025DA" w:rsidRDefault="002025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316C8" w14:textId="77777777" w:rsidR="002025DA" w:rsidRDefault="002025D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639DCD1F" w14:textId="77777777" w:rsidR="002025DA" w:rsidRDefault="002025DA" w:rsidP="002025DA">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2972פרוטוקול_ישיבת_ועדה.doc"/>
    <w:docVar w:name="StartMode" w:val="3"/>
  </w:docVars>
  <w:rsids>
    <w:rsidRoot w:val="00C527BE"/>
    <w:rsid w:val="002025DA"/>
    <w:rsid w:val="00524556"/>
    <w:rsid w:val="00552A80"/>
    <w:rsid w:val="00913550"/>
    <w:rsid w:val="00965806"/>
    <w:rsid w:val="00C527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28C3C8"/>
  <w15:chartTrackingRefBased/>
  <w15:docId w15:val="{29AD2EB8-D6E9-45C3-ABB8-BE2D5354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025D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025D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025DA"/>
  </w:style>
  <w:style w:type="paragraph" w:styleId="Footer">
    <w:name w:val="footer"/>
    <w:basedOn w:val="Normal"/>
    <w:rsid w:val="002025DA"/>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1462</Words>
  <Characters>8334</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