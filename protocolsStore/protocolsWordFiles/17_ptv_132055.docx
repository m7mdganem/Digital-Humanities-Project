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A1B0" w14:textId="77777777" w:rsidR="00C97D23" w:rsidRPr="00C97D23" w:rsidRDefault="00C97D23" w:rsidP="00C97D23">
      <w:pPr>
        <w:pStyle w:val="Heading5"/>
        <w:jc w:val="left"/>
        <w:rPr>
          <w:b/>
          <w:bCs/>
          <w:rtl/>
        </w:rPr>
      </w:pPr>
      <w:r w:rsidRPr="00C97D23">
        <w:rPr>
          <w:b/>
          <w:bCs/>
          <w:rtl/>
        </w:rPr>
        <w:t xml:space="preserve">הכנסת </w:t>
      </w:r>
      <w:r w:rsidRPr="00C97D23">
        <w:rPr>
          <w:rFonts w:hint="cs"/>
          <w:b/>
          <w:bCs/>
          <w:rtl/>
        </w:rPr>
        <w:t>השבע-עשרה</w:t>
      </w:r>
      <w:r w:rsidR="00BF5A5F">
        <w:rPr>
          <w:b/>
          <w:bCs/>
          <w:rtl/>
        </w:rPr>
        <w:tab/>
      </w:r>
      <w:r w:rsidR="00BF5A5F">
        <w:rPr>
          <w:b/>
          <w:bCs/>
          <w:rtl/>
        </w:rPr>
        <w:tab/>
      </w:r>
      <w:r w:rsidR="00BF5A5F">
        <w:rPr>
          <w:b/>
          <w:bCs/>
          <w:rtl/>
        </w:rPr>
        <w:tab/>
      </w:r>
      <w:r w:rsidR="00BF5A5F">
        <w:rPr>
          <w:b/>
          <w:bCs/>
          <w:rtl/>
        </w:rPr>
        <w:tab/>
      </w:r>
      <w:r w:rsidR="00BF5A5F">
        <w:rPr>
          <w:b/>
          <w:bCs/>
          <w:rtl/>
        </w:rPr>
        <w:tab/>
      </w:r>
      <w:r w:rsidR="00BF5A5F">
        <w:rPr>
          <w:b/>
          <w:bCs/>
          <w:rtl/>
        </w:rPr>
        <w:tab/>
      </w:r>
      <w:r w:rsidRPr="00C97D23">
        <w:rPr>
          <w:b/>
          <w:bCs/>
          <w:rtl/>
        </w:rPr>
        <w:tab/>
        <w:t>נוסח לא מתוקן</w:t>
      </w:r>
    </w:p>
    <w:p w14:paraId="3EA183C0" w14:textId="77777777" w:rsidR="00C97D23" w:rsidRPr="00C97D23" w:rsidRDefault="00C97D23" w:rsidP="00C97D23">
      <w:pPr>
        <w:bidi/>
        <w:rPr>
          <w:rFonts w:cs="David"/>
          <w:b/>
          <w:bCs/>
          <w:rtl/>
        </w:rPr>
      </w:pPr>
      <w:r w:rsidRPr="00C97D23">
        <w:rPr>
          <w:rFonts w:cs="David"/>
          <w:b/>
          <w:bCs/>
          <w:rtl/>
        </w:rPr>
        <w:t xml:space="preserve">מושב </w:t>
      </w:r>
      <w:r w:rsidRPr="00C97D23">
        <w:rPr>
          <w:rFonts w:cs="David" w:hint="cs"/>
          <w:b/>
          <w:bCs/>
          <w:rtl/>
        </w:rPr>
        <w:t>ראשון</w:t>
      </w:r>
    </w:p>
    <w:p w14:paraId="55483A09" w14:textId="77777777" w:rsidR="00C97D23" w:rsidRPr="00C97D23" w:rsidRDefault="00C97D23" w:rsidP="00C97D23">
      <w:pPr>
        <w:bidi/>
        <w:rPr>
          <w:rFonts w:cs="David"/>
          <w:b/>
          <w:bCs/>
          <w:rtl/>
        </w:rPr>
      </w:pPr>
    </w:p>
    <w:p w14:paraId="4EE74A94" w14:textId="77777777" w:rsidR="00C97D23" w:rsidRPr="00C97D23" w:rsidRDefault="00C97D23" w:rsidP="00C97D23">
      <w:pPr>
        <w:bidi/>
        <w:rPr>
          <w:rFonts w:cs="David"/>
          <w:b/>
          <w:bCs/>
          <w:rtl/>
        </w:rPr>
      </w:pPr>
    </w:p>
    <w:p w14:paraId="1A24EB68" w14:textId="77777777" w:rsidR="00C97D23" w:rsidRPr="00C97D23" w:rsidRDefault="00C97D23" w:rsidP="00C97D23">
      <w:pPr>
        <w:bidi/>
        <w:rPr>
          <w:rFonts w:cs="David"/>
          <w:b/>
          <w:bCs/>
          <w:rtl/>
        </w:rPr>
      </w:pPr>
    </w:p>
    <w:p w14:paraId="1567ADE1" w14:textId="77777777" w:rsidR="00C97D23" w:rsidRPr="00C97D23" w:rsidRDefault="00C97D23" w:rsidP="00C97D23">
      <w:pPr>
        <w:bidi/>
        <w:rPr>
          <w:rFonts w:cs="David"/>
          <w:b/>
          <w:bCs/>
          <w:rtl/>
        </w:rPr>
      </w:pPr>
    </w:p>
    <w:p w14:paraId="458653F3" w14:textId="77777777" w:rsidR="00C97D23" w:rsidRPr="00C97D23" w:rsidRDefault="00C97D23" w:rsidP="00C97D23">
      <w:pPr>
        <w:bidi/>
        <w:jc w:val="center"/>
        <w:rPr>
          <w:rFonts w:cs="David"/>
          <w:b/>
          <w:bCs/>
          <w:rtl/>
        </w:rPr>
      </w:pPr>
      <w:r w:rsidRPr="00C97D23">
        <w:rPr>
          <w:rFonts w:cs="David"/>
          <w:b/>
          <w:bCs/>
          <w:rtl/>
        </w:rPr>
        <w:t>פרוטוקול מס'</w:t>
      </w:r>
      <w:r w:rsidRPr="00C97D23">
        <w:rPr>
          <w:rFonts w:cs="David" w:hint="cs"/>
          <w:b/>
          <w:bCs/>
          <w:rtl/>
        </w:rPr>
        <w:t xml:space="preserve"> 19</w:t>
      </w:r>
    </w:p>
    <w:p w14:paraId="4D4F687E" w14:textId="77777777" w:rsidR="00C97D23" w:rsidRPr="00C97D23" w:rsidRDefault="00C97D23" w:rsidP="00C97D23">
      <w:pPr>
        <w:bidi/>
        <w:jc w:val="center"/>
        <w:rPr>
          <w:rFonts w:cs="David"/>
          <w:b/>
          <w:bCs/>
          <w:rtl/>
        </w:rPr>
      </w:pPr>
      <w:r w:rsidRPr="00C97D23">
        <w:rPr>
          <w:rFonts w:cs="David" w:hint="cs"/>
          <w:b/>
          <w:bCs/>
          <w:rtl/>
        </w:rPr>
        <w:t>מישיבת ועדת הכנסת</w:t>
      </w:r>
    </w:p>
    <w:p w14:paraId="7A689418" w14:textId="33803A3A" w:rsidR="00C97D23" w:rsidRPr="00C97D23" w:rsidRDefault="00C97D23" w:rsidP="00C97D23">
      <w:pPr>
        <w:bidi/>
        <w:jc w:val="center"/>
        <w:rPr>
          <w:rFonts w:cs="David"/>
          <w:b/>
          <w:bCs/>
          <w:u w:val="single"/>
          <w:rtl/>
        </w:rPr>
      </w:pPr>
      <w:r w:rsidRPr="00C97D23">
        <w:rPr>
          <w:rFonts w:cs="David" w:hint="cs"/>
          <w:b/>
          <w:bCs/>
          <w:u w:val="single"/>
          <w:rtl/>
        </w:rPr>
        <w:t>יום רביעי, ב' בתמוז התשס"ו (28 ביוני 2006)</w:t>
      </w:r>
      <w:r w:rsidR="0019694F">
        <w:rPr>
          <w:rFonts w:cs="David"/>
          <w:b/>
          <w:bCs/>
          <w:u w:val="single"/>
        </w:rPr>
        <w:t xml:space="preserve">00:00 </w:t>
      </w:r>
    </w:p>
    <w:p w14:paraId="19065342" w14:textId="77777777" w:rsidR="00C97D23" w:rsidRPr="00C97D23" w:rsidRDefault="00C97D23" w:rsidP="00C97D23">
      <w:pPr>
        <w:bidi/>
        <w:rPr>
          <w:rFonts w:cs="David"/>
          <w:b/>
          <w:bCs/>
          <w:rtl/>
        </w:rPr>
      </w:pPr>
    </w:p>
    <w:p w14:paraId="22B4CC3E" w14:textId="77777777" w:rsidR="00C97D23" w:rsidRPr="00C97D23" w:rsidRDefault="00C97D23" w:rsidP="00C97D23">
      <w:pPr>
        <w:bidi/>
        <w:rPr>
          <w:rFonts w:cs="David"/>
          <w:b/>
          <w:bCs/>
          <w:rtl/>
        </w:rPr>
      </w:pPr>
    </w:p>
    <w:p w14:paraId="0D0C2205" w14:textId="77777777" w:rsidR="00C97D23" w:rsidRPr="00C97D23" w:rsidRDefault="00C97D23" w:rsidP="00C97D23">
      <w:pPr>
        <w:tabs>
          <w:tab w:val="left" w:pos="1221"/>
        </w:tabs>
        <w:bidi/>
        <w:rPr>
          <w:rFonts w:cs="David"/>
          <w:b/>
          <w:bCs/>
          <w:u w:val="single"/>
          <w:rtl/>
        </w:rPr>
      </w:pPr>
    </w:p>
    <w:p w14:paraId="2581D5D6" w14:textId="77777777" w:rsidR="00C97D23" w:rsidRPr="00C97D23" w:rsidRDefault="00C97D23" w:rsidP="00C97D23">
      <w:pPr>
        <w:tabs>
          <w:tab w:val="left" w:pos="1221"/>
        </w:tabs>
        <w:bidi/>
        <w:rPr>
          <w:rFonts w:cs="David"/>
          <w:b/>
          <w:bCs/>
          <w:rtl/>
        </w:rPr>
      </w:pPr>
      <w:r w:rsidRPr="00C97D23">
        <w:rPr>
          <w:rFonts w:cs="David"/>
          <w:b/>
          <w:bCs/>
          <w:u w:val="single"/>
          <w:rtl/>
        </w:rPr>
        <w:t>סדר היום</w:t>
      </w:r>
      <w:r w:rsidRPr="00C97D23">
        <w:rPr>
          <w:rFonts w:cs="David"/>
          <w:rtl/>
        </w:rPr>
        <w:t>:</w:t>
      </w:r>
    </w:p>
    <w:p w14:paraId="00F5392E" w14:textId="77777777" w:rsidR="00C97D23" w:rsidRPr="00C97D23" w:rsidRDefault="00C97D23" w:rsidP="00C97D23">
      <w:pPr>
        <w:bidi/>
        <w:rPr>
          <w:rFonts w:cs="David"/>
          <w:rtl/>
        </w:rPr>
      </w:pPr>
      <w:r w:rsidRPr="00C97D23">
        <w:rPr>
          <w:rFonts w:cs="David" w:hint="cs"/>
          <w:rtl/>
        </w:rPr>
        <w:t>א. קביעת ועדות לדיון בהצעות לסדר היום:</w:t>
      </w:r>
    </w:p>
    <w:p w14:paraId="5A9F434B" w14:textId="77777777" w:rsidR="00C97D23" w:rsidRPr="00C97D23" w:rsidRDefault="00C97D23" w:rsidP="00C97D23">
      <w:pPr>
        <w:bidi/>
        <w:rPr>
          <w:rFonts w:cs="David"/>
          <w:rtl/>
        </w:rPr>
      </w:pPr>
      <w:r w:rsidRPr="00C97D23">
        <w:rPr>
          <w:rFonts w:cs="David" w:hint="cs"/>
          <w:rtl/>
        </w:rPr>
        <w:tab/>
        <w:t xml:space="preserve">1. בנושא: "פסיקת בג"צ בעניין חוק האזרחות" - הצעת חברי הכנסת מוחמד ברכה, ג'אמל זחאלקה וזהבה גלאון. </w:t>
      </w:r>
    </w:p>
    <w:p w14:paraId="2AE58D2F" w14:textId="77777777" w:rsidR="00C97D23" w:rsidRPr="00C97D23" w:rsidRDefault="00C97D23" w:rsidP="00C97D23">
      <w:pPr>
        <w:bidi/>
        <w:rPr>
          <w:rFonts w:cs="David"/>
          <w:rtl/>
        </w:rPr>
      </w:pPr>
      <w:r w:rsidRPr="00C97D23">
        <w:rPr>
          <w:rFonts w:cs="David" w:hint="cs"/>
          <w:rtl/>
        </w:rPr>
        <w:tab/>
        <w:t xml:space="preserve">2. בנושא: "היענות לצרכים ביישוב נתיב העשרה" - הצעת חברת הכנסת עמירה דותן. </w:t>
      </w:r>
    </w:p>
    <w:p w14:paraId="43660975" w14:textId="77777777" w:rsidR="00C97D23" w:rsidRPr="00C97D23" w:rsidRDefault="00C97D23" w:rsidP="00C97D23">
      <w:pPr>
        <w:bidi/>
        <w:rPr>
          <w:rFonts w:cs="David"/>
          <w:rtl/>
        </w:rPr>
      </w:pPr>
      <w:r w:rsidRPr="00C97D23">
        <w:rPr>
          <w:rFonts w:cs="David" w:hint="cs"/>
          <w:rtl/>
        </w:rPr>
        <w:tab/>
        <w:t>3. בנושא: "אופן הטיפול של משרד הביטחון והמשדר לביטחון פנים בשהייתם של שוהים בלתי חוקיים (שב"חים) בישראל" - הצעת חבר הכנסת יצחק אהרונוביץ.</w:t>
      </w:r>
    </w:p>
    <w:p w14:paraId="3C85AEFC" w14:textId="77777777" w:rsidR="00C97D23" w:rsidRPr="00C97D23" w:rsidRDefault="00C97D23" w:rsidP="00C97D23">
      <w:pPr>
        <w:bidi/>
        <w:rPr>
          <w:rFonts w:cs="David"/>
          <w:rtl/>
        </w:rPr>
      </w:pPr>
      <w:r w:rsidRPr="00C97D23">
        <w:rPr>
          <w:rFonts w:cs="David" w:hint="cs"/>
          <w:rtl/>
        </w:rPr>
        <w:t xml:space="preserve">ב. בקשת יו"ר ועדת הפנים ואיכות הסביבה להעברת הצעה לסדר היום בנושא: "מצוקת הקרקע והדיור של האוכלוסייה הערבית והיישובים הערבים" - הצעת חבר הכנסת חנא סוויד, מוועדת הכלכלה, לדיון בוועדת הפנים ואיכות הסביבה. </w:t>
      </w:r>
    </w:p>
    <w:p w14:paraId="6F96DF72" w14:textId="77777777" w:rsidR="00C97D23" w:rsidRPr="00C97D23" w:rsidRDefault="00C97D23" w:rsidP="00C97D23">
      <w:pPr>
        <w:bidi/>
        <w:rPr>
          <w:rFonts w:cs="David"/>
          <w:rtl/>
        </w:rPr>
      </w:pPr>
      <w:r w:rsidRPr="00C97D23">
        <w:rPr>
          <w:rFonts w:cs="David" w:hint="cs"/>
          <w:rtl/>
        </w:rPr>
        <w:t>ג. בקשת יו"ר ועדת הכלכלה להעברת הצעת חוק זכות יוצרים, התשס"ה-2005, מוועדת החוקה, חוק ומשפט לדיון בוועדת הכלכלה.</w:t>
      </w:r>
    </w:p>
    <w:p w14:paraId="0A0719D2" w14:textId="77777777" w:rsidR="00C97D23" w:rsidRPr="00C97D23" w:rsidRDefault="00C97D23" w:rsidP="00C97D23">
      <w:pPr>
        <w:bidi/>
        <w:rPr>
          <w:rFonts w:cs="David"/>
          <w:rtl/>
        </w:rPr>
      </w:pPr>
    </w:p>
    <w:p w14:paraId="4D763513" w14:textId="77777777" w:rsidR="00C97D23" w:rsidRPr="00C97D23" w:rsidRDefault="00C97D23" w:rsidP="00C97D23">
      <w:pPr>
        <w:bidi/>
        <w:rPr>
          <w:rFonts w:cs="David"/>
          <w:rtl/>
        </w:rPr>
      </w:pPr>
    </w:p>
    <w:p w14:paraId="4ADF050D" w14:textId="77777777" w:rsidR="00C97D23" w:rsidRPr="00C97D23" w:rsidRDefault="00C97D23" w:rsidP="00C97D23">
      <w:pPr>
        <w:bidi/>
        <w:rPr>
          <w:rFonts w:cs="David"/>
          <w:b/>
          <w:bCs/>
          <w:u w:val="single"/>
          <w:rtl/>
        </w:rPr>
      </w:pPr>
      <w:r w:rsidRPr="00C97D23">
        <w:rPr>
          <w:rFonts w:cs="David"/>
          <w:b/>
          <w:bCs/>
          <w:u w:val="single"/>
          <w:rtl/>
        </w:rPr>
        <w:t>נכחו</w:t>
      </w:r>
      <w:r w:rsidRPr="00C97D23">
        <w:rPr>
          <w:rFonts w:cs="David"/>
          <w:rtl/>
        </w:rPr>
        <w:t>:</w:t>
      </w:r>
    </w:p>
    <w:p w14:paraId="68D193D2" w14:textId="77777777" w:rsidR="00C97D23" w:rsidRPr="00C97D23" w:rsidRDefault="00C97D23" w:rsidP="00C97D23">
      <w:pPr>
        <w:bidi/>
        <w:rPr>
          <w:rFonts w:cs="David"/>
          <w:rtl/>
        </w:rPr>
      </w:pPr>
    </w:p>
    <w:p w14:paraId="4B20BFCC" w14:textId="77777777" w:rsidR="00C97D23" w:rsidRPr="00C97D23" w:rsidRDefault="00C97D23" w:rsidP="00C97D23">
      <w:pPr>
        <w:tabs>
          <w:tab w:val="left" w:pos="1788"/>
        </w:tabs>
        <w:bidi/>
        <w:rPr>
          <w:rFonts w:cs="David"/>
          <w:rtl/>
        </w:rPr>
      </w:pPr>
      <w:r w:rsidRPr="00C97D23">
        <w:rPr>
          <w:rFonts w:cs="David"/>
          <w:b/>
          <w:bCs/>
          <w:u w:val="single"/>
          <w:rtl/>
        </w:rPr>
        <w:t>חברי הוועדה</w:t>
      </w:r>
      <w:r w:rsidRPr="00C97D23">
        <w:rPr>
          <w:rFonts w:cs="David"/>
          <w:rtl/>
        </w:rPr>
        <w:t>:</w:t>
      </w:r>
    </w:p>
    <w:p w14:paraId="426ACD26" w14:textId="77777777" w:rsidR="00C97D23" w:rsidRPr="00C97D23" w:rsidRDefault="00C97D23" w:rsidP="00C97D23">
      <w:pPr>
        <w:bidi/>
        <w:rPr>
          <w:rFonts w:cs="David"/>
          <w:rtl/>
        </w:rPr>
      </w:pPr>
      <w:r w:rsidRPr="00C97D23">
        <w:rPr>
          <w:rFonts w:cs="David" w:hint="cs"/>
          <w:rtl/>
        </w:rPr>
        <w:t>רוחמה אברהם - היו"ר</w:t>
      </w:r>
    </w:p>
    <w:p w14:paraId="164D150E" w14:textId="77777777" w:rsidR="00C97D23" w:rsidRPr="00C97D23" w:rsidRDefault="00C97D23" w:rsidP="00C97D23">
      <w:pPr>
        <w:bidi/>
        <w:rPr>
          <w:rFonts w:cs="David"/>
          <w:rtl/>
        </w:rPr>
      </w:pPr>
      <w:r w:rsidRPr="00C97D23">
        <w:rPr>
          <w:rFonts w:cs="David" w:hint="cs"/>
          <w:rtl/>
        </w:rPr>
        <w:t>יואל חסון</w:t>
      </w:r>
    </w:p>
    <w:p w14:paraId="262D834B" w14:textId="77777777" w:rsidR="00C97D23" w:rsidRPr="00C97D23" w:rsidRDefault="00C97D23" w:rsidP="00C97D23">
      <w:pPr>
        <w:bidi/>
        <w:rPr>
          <w:rFonts w:cs="David"/>
          <w:rtl/>
        </w:rPr>
      </w:pPr>
      <w:r w:rsidRPr="00C97D23">
        <w:rPr>
          <w:rFonts w:cs="David" w:hint="cs"/>
          <w:rtl/>
        </w:rPr>
        <w:t>יורם מרציאנו</w:t>
      </w:r>
    </w:p>
    <w:p w14:paraId="3B12997B" w14:textId="77777777" w:rsidR="00C97D23" w:rsidRPr="00C97D23" w:rsidRDefault="00C97D23" w:rsidP="00C97D23">
      <w:pPr>
        <w:bidi/>
        <w:rPr>
          <w:rFonts w:cs="David"/>
          <w:rtl/>
        </w:rPr>
      </w:pPr>
      <w:r w:rsidRPr="00C97D23">
        <w:rPr>
          <w:rFonts w:cs="David" w:hint="cs"/>
          <w:rtl/>
        </w:rPr>
        <w:t>יעקב מרגי</w:t>
      </w:r>
    </w:p>
    <w:p w14:paraId="5396D73A" w14:textId="77777777" w:rsidR="00C97D23" w:rsidRPr="00C97D23" w:rsidRDefault="00C97D23" w:rsidP="00C97D23">
      <w:pPr>
        <w:bidi/>
        <w:rPr>
          <w:rFonts w:cs="David"/>
          <w:rtl/>
        </w:rPr>
      </w:pPr>
      <w:r w:rsidRPr="00C97D23">
        <w:rPr>
          <w:rFonts w:cs="David" w:hint="cs"/>
          <w:rtl/>
        </w:rPr>
        <w:t>משה שרוני</w:t>
      </w:r>
    </w:p>
    <w:p w14:paraId="5CCBBA37" w14:textId="77777777" w:rsidR="00C97D23" w:rsidRPr="00C97D23" w:rsidRDefault="00C97D23" w:rsidP="00C97D23">
      <w:pPr>
        <w:bidi/>
        <w:rPr>
          <w:rFonts w:cs="David"/>
          <w:rtl/>
        </w:rPr>
      </w:pPr>
      <w:r w:rsidRPr="00C97D23">
        <w:rPr>
          <w:rFonts w:cs="David" w:hint="cs"/>
          <w:rtl/>
        </w:rPr>
        <w:t>יצחק גלנטי</w:t>
      </w:r>
    </w:p>
    <w:p w14:paraId="0EB3AA46" w14:textId="77777777" w:rsidR="00C97D23" w:rsidRPr="00C97D23" w:rsidRDefault="00C97D23" w:rsidP="00C97D23">
      <w:pPr>
        <w:bidi/>
        <w:rPr>
          <w:rFonts w:cs="David"/>
          <w:rtl/>
        </w:rPr>
      </w:pPr>
    </w:p>
    <w:p w14:paraId="1D97EE30" w14:textId="77777777" w:rsidR="00C97D23" w:rsidRPr="00C97D23" w:rsidRDefault="00C97D23" w:rsidP="00C97D23">
      <w:pPr>
        <w:bidi/>
        <w:rPr>
          <w:rFonts w:cs="David"/>
          <w:rtl/>
        </w:rPr>
      </w:pPr>
      <w:r w:rsidRPr="00C97D23">
        <w:rPr>
          <w:rFonts w:cs="David" w:hint="cs"/>
          <w:rtl/>
        </w:rPr>
        <w:t>יצחק אהרונוביץ</w:t>
      </w:r>
    </w:p>
    <w:p w14:paraId="68996819" w14:textId="77777777" w:rsidR="00C97D23" w:rsidRPr="00C97D23" w:rsidRDefault="00C97D23" w:rsidP="00C97D23">
      <w:pPr>
        <w:bidi/>
        <w:rPr>
          <w:rFonts w:cs="David"/>
          <w:rtl/>
        </w:rPr>
      </w:pPr>
      <w:r w:rsidRPr="00C97D23">
        <w:rPr>
          <w:rFonts w:cs="David" w:hint="cs"/>
          <w:rtl/>
        </w:rPr>
        <w:t>עמירה דותן</w:t>
      </w:r>
    </w:p>
    <w:p w14:paraId="603B7DEB" w14:textId="77777777" w:rsidR="00C97D23" w:rsidRPr="00C97D23" w:rsidRDefault="00C97D23" w:rsidP="00C97D23">
      <w:pPr>
        <w:bidi/>
        <w:rPr>
          <w:rFonts w:cs="David"/>
          <w:rtl/>
        </w:rPr>
      </w:pPr>
    </w:p>
    <w:p w14:paraId="655A7D5B" w14:textId="77777777" w:rsidR="00C97D23" w:rsidRPr="00C97D23" w:rsidRDefault="00C97D23" w:rsidP="00C97D23">
      <w:pPr>
        <w:tabs>
          <w:tab w:val="left" w:pos="1788"/>
          <w:tab w:val="left" w:pos="3631"/>
        </w:tabs>
        <w:bidi/>
        <w:rPr>
          <w:rFonts w:cs="David"/>
          <w:rtl/>
        </w:rPr>
      </w:pPr>
      <w:r w:rsidRPr="00C97D23">
        <w:rPr>
          <w:rFonts w:cs="David"/>
          <w:b/>
          <w:bCs/>
          <w:u w:val="single"/>
          <w:rtl/>
        </w:rPr>
        <w:t>מוזמנים</w:t>
      </w:r>
      <w:r w:rsidRPr="00C97D23">
        <w:rPr>
          <w:rFonts w:cs="David"/>
          <w:rtl/>
        </w:rPr>
        <w:t>:</w:t>
      </w:r>
    </w:p>
    <w:p w14:paraId="5B87F5DB" w14:textId="77777777" w:rsidR="00C97D23" w:rsidRPr="00C97D23" w:rsidRDefault="00C97D23" w:rsidP="00C97D23">
      <w:pPr>
        <w:bidi/>
        <w:rPr>
          <w:rFonts w:cs="David"/>
          <w:rtl/>
        </w:rPr>
      </w:pPr>
      <w:r w:rsidRPr="00C97D23">
        <w:rPr>
          <w:rFonts w:cs="David" w:hint="cs"/>
          <w:rtl/>
        </w:rPr>
        <w:t xml:space="preserve">אריה האן </w:t>
      </w:r>
      <w:r w:rsidRPr="00C97D23">
        <w:rPr>
          <w:rFonts w:cs="David" w:hint="cs"/>
          <w:rtl/>
        </w:rPr>
        <w:tab/>
        <w:t>- מזכיר הכנסת</w:t>
      </w:r>
    </w:p>
    <w:p w14:paraId="09EFBEAF" w14:textId="77777777" w:rsidR="00C97D23" w:rsidRPr="00C97D23" w:rsidRDefault="00C97D23" w:rsidP="00C97D23">
      <w:pPr>
        <w:bidi/>
        <w:rPr>
          <w:rFonts w:cs="David"/>
          <w:rtl/>
        </w:rPr>
      </w:pPr>
      <w:r w:rsidRPr="00C97D23">
        <w:rPr>
          <w:rFonts w:cs="David" w:hint="cs"/>
          <w:rtl/>
        </w:rPr>
        <w:t>ירדנה מלר</w:t>
      </w:r>
      <w:r w:rsidRPr="00C97D23">
        <w:rPr>
          <w:rFonts w:cs="David" w:hint="cs"/>
          <w:rtl/>
        </w:rPr>
        <w:tab/>
        <w:t>- סגנית מזכיר הכנסת</w:t>
      </w:r>
    </w:p>
    <w:p w14:paraId="4D72F72C" w14:textId="77777777" w:rsidR="00C97D23" w:rsidRPr="00C97D23" w:rsidRDefault="00C97D23" w:rsidP="00C97D23">
      <w:pPr>
        <w:bidi/>
        <w:rPr>
          <w:rFonts w:cs="David"/>
          <w:rtl/>
        </w:rPr>
      </w:pPr>
      <w:r w:rsidRPr="00C97D23">
        <w:rPr>
          <w:rFonts w:cs="David" w:hint="cs"/>
          <w:rtl/>
        </w:rPr>
        <w:t>רונית חייקין - מנהלת סיעת מרצ</w:t>
      </w:r>
    </w:p>
    <w:p w14:paraId="4E812448" w14:textId="77777777" w:rsidR="00C97D23" w:rsidRPr="00C97D23" w:rsidRDefault="00C97D23" w:rsidP="00C97D23">
      <w:pPr>
        <w:bidi/>
        <w:rPr>
          <w:rFonts w:cs="David"/>
          <w:rtl/>
        </w:rPr>
      </w:pPr>
    </w:p>
    <w:p w14:paraId="4B59BB11" w14:textId="77777777" w:rsidR="00C97D23" w:rsidRPr="00C97D23" w:rsidRDefault="00C97D23" w:rsidP="00C97D23">
      <w:pPr>
        <w:tabs>
          <w:tab w:val="left" w:pos="1930"/>
        </w:tabs>
        <w:bidi/>
        <w:rPr>
          <w:rFonts w:cs="David"/>
          <w:rtl/>
        </w:rPr>
      </w:pPr>
      <w:r w:rsidRPr="00C97D23">
        <w:rPr>
          <w:rFonts w:cs="David"/>
          <w:b/>
          <w:bCs/>
          <w:u w:val="single"/>
          <w:rtl/>
        </w:rPr>
        <w:t>י</w:t>
      </w:r>
      <w:r w:rsidRPr="00C97D23">
        <w:rPr>
          <w:rFonts w:cs="David" w:hint="cs"/>
          <w:b/>
          <w:bCs/>
          <w:u w:val="single"/>
          <w:rtl/>
        </w:rPr>
        <w:t>יעוץ משפטי</w:t>
      </w:r>
      <w:r w:rsidRPr="00C97D23">
        <w:rPr>
          <w:rFonts w:cs="David"/>
          <w:b/>
          <w:bCs/>
          <w:u w:val="single"/>
          <w:rtl/>
        </w:rPr>
        <w:t>:</w:t>
      </w:r>
    </w:p>
    <w:p w14:paraId="4C6A5E01" w14:textId="77777777" w:rsidR="00C97D23" w:rsidRPr="00C97D23" w:rsidRDefault="00C97D23" w:rsidP="00C97D23">
      <w:pPr>
        <w:bidi/>
        <w:rPr>
          <w:rFonts w:cs="David"/>
          <w:rtl/>
        </w:rPr>
      </w:pPr>
      <w:r w:rsidRPr="00C97D23">
        <w:rPr>
          <w:rFonts w:cs="David" w:hint="cs"/>
          <w:rtl/>
        </w:rPr>
        <w:t>ארבל אסטרחן</w:t>
      </w:r>
    </w:p>
    <w:p w14:paraId="27A53C9C" w14:textId="77777777" w:rsidR="00C97D23" w:rsidRPr="00C97D23" w:rsidRDefault="00C97D23" w:rsidP="00C97D23">
      <w:pPr>
        <w:tabs>
          <w:tab w:val="left" w:pos="1930"/>
        </w:tabs>
        <w:bidi/>
        <w:rPr>
          <w:rFonts w:cs="David"/>
          <w:b/>
          <w:bCs/>
          <w:u w:val="single"/>
          <w:rtl/>
        </w:rPr>
      </w:pPr>
    </w:p>
    <w:p w14:paraId="0912E3E6" w14:textId="77777777" w:rsidR="00C97D23" w:rsidRPr="00C97D23" w:rsidRDefault="00C97D23" w:rsidP="00C97D23">
      <w:pPr>
        <w:tabs>
          <w:tab w:val="left" w:pos="1930"/>
        </w:tabs>
        <w:bidi/>
        <w:rPr>
          <w:rFonts w:cs="David"/>
          <w:b/>
          <w:bCs/>
          <w:rtl/>
        </w:rPr>
      </w:pPr>
      <w:r w:rsidRPr="00C97D23">
        <w:rPr>
          <w:rFonts w:cs="David"/>
          <w:b/>
          <w:bCs/>
          <w:u w:val="single"/>
          <w:rtl/>
        </w:rPr>
        <w:t>מנהלת הוועדה</w:t>
      </w:r>
      <w:r w:rsidRPr="00C97D23">
        <w:rPr>
          <w:rFonts w:cs="David"/>
          <w:rtl/>
        </w:rPr>
        <w:t>:</w:t>
      </w:r>
    </w:p>
    <w:p w14:paraId="34BD9D03" w14:textId="77777777" w:rsidR="00C97D23" w:rsidRPr="00C97D23" w:rsidRDefault="00C97D23" w:rsidP="00C97D23">
      <w:pPr>
        <w:bidi/>
        <w:rPr>
          <w:rFonts w:cs="David"/>
          <w:rtl/>
        </w:rPr>
      </w:pPr>
      <w:r w:rsidRPr="00C97D23">
        <w:rPr>
          <w:rFonts w:cs="David" w:hint="cs"/>
          <w:rtl/>
        </w:rPr>
        <w:t>אתי בן-יוסף</w:t>
      </w:r>
    </w:p>
    <w:p w14:paraId="693D473E" w14:textId="77777777" w:rsidR="00C97D23" w:rsidRPr="00C97D23" w:rsidRDefault="00C97D23" w:rsidP="00C97D23">
      <w:pPr>
        <w:tabs>
          <w:tab w:val="left" w:pos="1930"/>
        </w:tabs>
        <w:bidi/>
        <w:rPr>
          <w:rFonts w:cs="David"/>
          <w:b/>
          <w:bCs/>
          <w:u w:val="single"/>
          <w:rtl/>
        </w:rPr>
      </w:pPr>
    </w:p>
    <w:p w14:paraId="6EE2F67A" w14:textId="77777777" w:rsidR="00C97D23" w:rsidRPr="00C97D23" w:rsidRDefault="00C97D23" w:rsidP="00C97D23">
      <w:pPr>
        <w:tabs>
          <w:tab w:val="left" w:pos="1930"/>
        </w:tabs>
        <w:bidi/>
        <w:rPr>
          <w:rFonts w:cs="David"/>
          <w:rtl/>
        </w:rPr>
      </w:pPr>
      <w:r w:rsidRPr="00C97D23">
        <w:rPr>
          <w:rFonts w:cs="David" w:hint="cs"/>
          <w:b/>
          <w:bCs/>
          <w:u w:val="single"/>
          <w:rtl/>
        </w:rPr>
        <w:t>רשמת פרלמנטרית</w:t>
      </w:r>
      <w:r w:rsidRPr="00C97D23">
        <w:rPr>
          <w:rFonts w:cs="David"/>
          <w:rtl/>
        </w:rPr>
        <w:t>:</w:t>
      </w:r>
    </w:p>
    <w:p w14:paraId="1416A82D" w14:textId="77777777" w:rsidR="00C97D23" w:rsidRPr="00C97D23" w:rsidRDefault="00C97D23" w:rsidP="00C97D23">
      <w:pPr>
        <w:tabs>
          <w:tab w:val="left" w:pos="1930"/>
        </w:tabs>
        <w:bidi/>
        <w:rPr>
          <w:rFonts w:cs="David"/>
          <w:rtl/>
        </w:rPr>
      </w:pPr>
      <w:r w:rsidRPr="00C97D23">
        <w:rPr>
          <w:rFonts w:cs="David" w:hint="cs"/>
          <w:rtl/>
        </w:rPr>
        <w:t>תמר פוליבוי</w:t>
      </w:r>
    </w:p>
    <w:p w14:paraId="443E7195" w14:textId="77777777" w:rsidR="00C97D23" w:rsidRPr="00C97D23" w:rsidRDefault="00C97D23" w:rsidP="00C97D23">
      <w:pPr>
        <w:tabs>
          <w:tab w:val="left" w:pos="1930"/>
        </w:tabs>
        <w:bidi/>
        <w:rPr>
          <w:rFonts w:cs="David"/>
          <w:rtl/>
        </w:rPr>
      </w:pPr>
      <w:r w:rsidRPr="00C97D23">
        <w:rPr>
          <w:rFonts w:cs="David" w:hint="cs"/>
          <w:rtl/>
        </w:rPr>
        <w:tab/>
      </w:r>
    </w:p>
    <w:p w14:paraId="2A98338D" w14:textId="77777777" w:rsidR="00C97D23" w:rsidRPr="00C97D23" w:rsidRDefault="00C97D23" w:rsidP="00C97D23">
      <w:pPr>
        <w:bidi/>
        <w:rPr>
          <w:rFonts w:cs="David"/>
          <w:b/>
          <w:bCs/>
          <w:rtl/>
        </w:rPr>
      </w:pPr>
    </w:p>
    <w:p w14:paraId="2BFE7A92" w14:textId="77777777" w:rsidR="00C97D23" w:rsidRPr="00C97D23" w:rsidRDefault="00C97D23" w:rsidP="00C97D23">
      <w:pPr>
        <w:pStyle w:val="Heading5"/>
        <w:jc w:val="left"/>
        <w:rPr>
          <w:rtl/>
        </w:rPr>
      </w:pPr>
    </w:p>
    <w:p w14:paraId="5CB0FE6A" w14:textId="77777777" w:rsidR="00C97D23" w:rsidRPr="00C97D23" w:rsidRDefault="00C97D23" w:rsidP="00C97D23">
      <w:pPr>
        <w:pStyle w:val="Heading5"/>
        <w:jc w:val="left"/>
        <w:rPr>
          <w:rtl/>
        </w:rPr>
      </w:pPr>
      <w:r w:rsidRPr="00C97D23">
        <w:rPr>
          <w:rtl/>
        </w:rPr>
        <w:t xml:space="preserve"> </w:t>
      </w:r>
    </w:p>
    <w:p w14:paraId="0D1D1E60" w14:textId="77777777" w:rsidR="00C97D23" w:rsidRPr="00C97D23" w:rsidRDefault="00C97D23" w:rsidP="00C97D23">
      <w:pPr>
        <w:bidi/>
        <w:rPr>
          <w:rFonts w:cs="David"/>
          <w:rtl/>
        </w:rPr>
      </w:pPr>
    </w:p>
    <w:p w14:paraId="3122F1A3" w14:textId="77777777" w:rsidR="00C97D23" w:rsidRPr="00C97D23" w:rsidRDefault="00C97D23" w:rsidP="00C97D23">
      <w:pPr>
        <w:bidi/>
        <w:jc w:val="center"/>
        <w:rPr>
          <w:rFonts w:cs="David"/>
          <w:u w:val="single"/>
          <w:rtl/>
        </w:rPr>
      </w:pPr>
      <w:r w:rsidRPr="00C97D23">
        <w:rPr>
          <w:rFonts w:cs="David"/>
          <w:rtl/>
        </w:rPr>
        <w:br w:type="page"/>
      </w:r>
      <w:r w:rsidRPr="00C97D23">
        <w:rPr>
          <w:rFonts w:cs="David" w:hint="cs"/>
          <w:u w:val="single"/>
          <w:rtl/>
        </w:rPr>
        <w:lastRenderedPageBreak/>
        <w:t>א. קביעת ועדות לדיון בהצעות לסדר היום:</w:t>
      </w:r>
    </w:p>
    <w:p w14:paraId="249CCCDD" w14:textId="77777777" w:rsidR="00C97D23" w:rsidRPr="00C97D23" w:rsidRDefault="00C97D23" w:rsidP="00C97D23">
      <w:pPr>
        <w:bidi/>
        <w:jc w:val="center"/>
        <w:rPr>
          <w:rFonts w:cs="David"/>
          <w:u w:val="single"/>
          <w:rtl/>
        </w:rPr>
      </w:pPr>
    </w:p>
    <w:p w14:paraId="2E6BFB2D" w14:textId="77777777" w:rsidR="00C97D23" w:rsidRPr="00C97D23" w:rsidRDefault="00C97D23" w:rsidP="00C97D23">
      <w:pPr>
        <w:bidi/>
        <w:jc w:val="center"/>
        <w:rPr>
          <w:rFonts w:cs="David"/>
          <w:u w:val="single"/>
          <w:rtl/>
        </w:rPr>
      </w:pPr>
      <w:r w:rsidRPr="00C97D23">
        <w:rPr>
          <w:rFonts w:cs="David" w:hint="cs"/>
          <w:u w:val="single"/>
          <w:rtl/>
        </w:rPr>
        <w:t>1. בנושא: "פסיקת בג"צ בעניין חוק האזרחות" - הצעת חברי הכנסת מוחמד ברכה, ג'אמל זחאלקה וזהבה גלאון.</w:t>
      </w:r>
    </w:p>
    <w:p w14:paraId="7F8FAC5C" w14:textId="77777777" w:rsidR="00C97D23" w:rsidRPr="00C97D23" w:rsidRDefault="00C97D23" w:rsidP="00C97D23">
      <w:pPr>
        <w:bidi/>
        <w:jc w:val="center"/>
        <w:rPr>
          <w:rFonts w:cs="David"/>
          <w:u w:val="single"/>
          <w:rtl/>
        </w:rPr>
      </w:pPr>
    </w:p>
    <w:p w14:paraId="45D43C68" w14:textId="77777777" w:rsidR="00C97D23" w:rsidRPr="00C97D23" w:rsidRDefault="00C97D23" w:rsidP="00C97D23">
      <w:pPr>
        <w:bidi/>
        <w:rPr>
          <w:rFonts w:cs="David"/>
          <w:rtl/>
        </w:rPr>
      </w:pPr>
    </w:p>
    <w:p w14:paraId="7A1E4CB3" w14:textId="77777777" w:rsidR="00C97D23" w:rsidRPr="00C97D23" w:rsidRDefault="00C97D23" w:rsidP="00C97D23">
      <w:pPr>
        <w:bidi/>
        <w:rPr>
          <w:rFonts w:cs="David"/>
          <w:rtl/>
        </w:rPr>
      </w:pPr>
      <w:r w:rsidRPr="00C97D23">
        <w:rPr>
          <w:rFonts w:cs="David" w:hint="cs"/>
          <w:u w:val="single"/>
          <w:rtl/>
        </w:rPr>
        <w:t>היו"ר רוחמה אברהם:</w:t>
      </w:r>
    </w:p>
    <w:p w14:paraId="777176F2" w14:textId="77777777" w:rsidR="00C97D23" w:rsidRPr="00C97D23" w:rsidRDefault="00C97D23" w:rsidP="00C97D23">
      <w:pPr>
        <w:bidi/>
        <w:rPr>
          <w:rFonts w:cs="David"/>
          <w:rtl/>
        </w:rPr>
      </w:pPr>
    </w:p>
    <w:p w14:paraId="56ED0EEF" w14:textId="77777777" w:rsidR="00C97D23" w:rsidRPr="00C97D23" w:rsidRDefault="00C97D23" w:rsidP="00C97D23">
      <w:pPr>
        <w:bidi/>
        <w:rPr>
          <w:rFonts w:cs="David"/>
          <w:rtl/>
        </w:rPr>
      </w:pPr>
      <w:r w:rsidRPr="00C97D23">
        <w:rPr>
          <w:rFonts w:cs="David" w:hint="cs"/>
          <w:rtl/>
        </w:rPr>
        <w:tab/>
        <w:t xml:space="preserve">בוקר טוב, אני שמחה לפתוח ישיבה נוספת של ועדת הכנסת. על סדר היום שלנו קביעת ועדות לדיון בהצעות לסדר היום. הנושא הראשון הוא "פסיקת בג"צ בעניין חוק האזרחות - הצעת חברי הכנסת מוחמד ברכה, ג'אמל זחאלקה וזהבה גלאון. אני לא רואה שהם נמצאים. </w:t>
      </w:r>
    </w:p>
    <w:p w14:paraId="5F62CBC0" w14:textId="77777777" w:rsidR="00C97D23" w:rsidRPr="00C97D23" w:rsidRDefault="00C97D23" w:rsidP="00C97D23">
      <w:pPr>
        <w:bidi/>
        <w:rPr>
          <w:rFonts w:cs="David"/>
          <w:rtl/>
        </w:rPr>
      </w:pPr>
    </w:p>
    <w:p w14:paraId="6C2F7849" w14:textId="77777777" w:rsidR="00C97D23" w:rsidRPr="00C97D23" w:rsidRDefault="00C97D23" w:rsidP="00C97D23">
      <w:pPr>
        <w:bidi/>
        <w:rPr>
          <w:rFonts w:cs="David"/>
          <w:rtl/>
        </w:rPr>
      </w:pPr>
      <w:r w:rsidRPr="00C97D23">
        <w:rPr>
          <w:rFonts w:cs="David" w:hint="cs"/>
          <w:u w:val="single"/>
          <w:rtl/>
        </w:rPr>
        <w:t>משה שרוני:</w:t>
      </w:r>
    </w:p>
    <w:p w14:paraId="74268C2A" w14:textId="77777777" w:rsidR="00C97D23" w:rsidRPr="00C97D23" w:rsidRDefault="00C97D23" w:rsidP="00C97D23">
      <w:pPr>
        <w:bidi/>
        <w:rPr>
          <w:rFonts w:cs="David"/>
          <w:rtl/>
        </w:rPr>
      </w:pPr>
    </w:p>
    <w:p w14:paraId="05DC2D02" w14:textId="77777777" w:rsidR="00C97D23" w:rsidRPr="00C97D23" w:rsidRDefault="00C97D23" w:rsidP="00C97D23">
      <w:pPr>
        <w:bidi/>
        <w:rPr>
          <w:rFonts w:cs="David"/>
          <w:rtl/>
        </w:rPr>
      </w:pPr>
      <w:r w:rsidRPr="00C97D23">
        <w:rPr>
          <w:rFonts w:cs="David" w:hint="cs"/>
          <w:rtl/>
        </w:rPr>
        <w:tab/>
        <w:t xml:space="preserve">לא חשוב, נחליט בלעדיהם. </w:t>
      </w:r>
    </w:p>
    <w:p w14:paraId="6AB7620B" w14:textId="77777777" w:rsidR="00C97D23" w:rsidRPr="00C97D23" w:rsidRDefault="00C97D23" w:rsidP="00C97D23">
      <w:pPr>
        <w:bidi/>
        <w:rPr>
          <w:rFonts w:cs="David"/>
          <w:rtl/>
        </w:rPr>
      </w:pPr>
    </w:p>
    <w:p w14:paraId="1839224E" w14:textId="77777777" w:rsidR="00C97D23" w:rsidRPr="00C97D23" w:rsidRDefault="00C97D23" w:rsidP="00C97D23">
      <w:pPr>
        <w:bidi/>
        <w:rPr>
          <w:rFonts w:cs="David"/>
          <w:rtl/>
        </w:rPr>
      </w:pPr>
      <w:r w:rsidRPr="00C97D23">
        <w:rPr>
          <w:rFonts w:cs="David" w:hint="cs"/>
          <w:u w:val="single"/>
          <w:rtl/>
        </w:rPr>
        <w:t>רונית חייקין:</w:t>
      </w:r>
    </w:p>
    <w:p w14:paraId="62E5C9CC" w14:textId="77777777" w:rsidR="00C97D23" w:rsidRPr="00C97D23" w:rsidRDefault="00C97D23" w:rsidP="00C97D23">
      <w:pPr>
        <w:bidi/>
        <w:rPr>
          <w:rFonts w:cs="David"/>
          <w:rtl/>
        </w:rPr>
      </w:pPr>
    </w:p>
    <w:p w14:paraId="247B918B" w14:textId="77777777" w:rsidR="00C97D23" w:rsidRPr="00C97D23" w:rsidRDefault="00C97D23" w:rsidP="00C97D23">
      <w:pPr>
        <w:bidi/>
        <w:rPr>
          <w:rFonts w:cs="David"/>
          <w:rtl/>
        </w:rPr>
      </w:pPr>
      <w:r w:rsidRPr="00C97D23">
        <w:rPr>
          <w:rFonts w:cs="David" w:hint="cs"/>
          <w:rtl/>
        </w:rPr>
        <w:tab/>
        <w:t>חברת הכנסת זהבה גלאון לא יכולה הייתה להגיע, כי מתקיימת עכשיו ועדת משנה של הוועדה לקידום מעמד האישה. היא ביקשה להעביר את זה - - -</w:t>
      </w:r>
    </w:p>
    <w:p w14:paraId="338B53B2" w14:textId="77777777" w:rsidR="00C97D23" w:rsidRPr="00C97D23" w:rsidRDefault="00C97D23" w:rsidP="00C97D23">
      <w:pPr>
        <w:bidi/>
        <w:rPr>
          <w:rFonts w:cs="David"/>
          <w:rtl/>
        </w:rPr>
      </w:pPr>
    </w:p>
    <w:p w14:paraId="0316911C" w14:textId="77777777" w:rsidR="00C97D23" w:rsidRPr="00C97D23" w:rsidRDefault="00C97D23" w:rsidP="00C97D23">
      <w:pPr>
        <w:bidi/>
        <w:rPr>
          <w:rFonts w:cs="David"/>
          <w:rtl/>
        </w:rPr>
      </w:pPr>
      <w:r w:rsidRPr="00C97D23">
        <w:rPr>
          <w:rFonts w:cs="David" w:hint="cs"/>
          <w:u w:val="single"/>
          <w:rtl/>
        </w:rPr>
        <w:t>משה שרוני:</w:t>
      </w:r>
    </w:p>
    <w:p w14:paraId="13C9908D" w14:textId="77777777" w:rsidR="00C97D23" w:rsidRPr="00C97D23" w:rsidRDefault="00C97D23" w:rsidP="00C97D23">
      <w:pPr>
        <w:bidi/>
        <w:rPr>
          <w:rFonts w:cs="David"/>
          <w:rtl/>
        </w:rPr>
      </w:pPr>
    </w:p>
    <w:p w14:paraId="36BB3F9A" w14:textId="77777777" w:rsidR="00C97D23" w:rsidRPr="00C97D23" w:rsidRDefault="00C97D23" w:rsidP="00C97D23">
      <w:pPr>
        <w:bidi/>
        <w:rPr>
          <w:rFonts w:cs="David"/>
          <w:rtl/>
        </w:rPr>
      </w:pPr>
      <w:r w:rsidRPr="00C97D23">
        <w:rPr>
          <w:rFonts w:cs="David" w:hint="cs"/>
          <w:rtl/>
        </w:rPr>
        <w:tab/>
        <w:t xml:space="preserve">אין דבר כזה. זה זלזול באינטליגנציה שלנו. </w:t>
      </w:r>
    </w:p>
    <w:p w14:paraId="4883C146" w14:textId="77777777" w:rsidR="00C97D23" w:rsidRPr="00C97D23" w:rsidRDefault="00C97D23" w:rsidP="00C97D23">
      <w:pPr>
        <w:bidi/>
        <w:rPr>
          <w:rFonts w:cs="David"/>
          <w:rtl/>
        </w:rPr>
      </w:pPr>
    </w:p>
    <w:p w14:paraId="019A7B77" w14:textId="77777777" w:rsidR="00C97D23" w:rsidRPr="00C97D23" w:rsidRDefault="00C97D23" w:rsidP="00C97D23">
      <w:pPr>
        <w:bidi/>
        <w:rPr>
          <w:rFonts w:cs="David"/>
          <w:rtl/>
        </w:rPr>
      </w:pPr>
      <w:r w:rsidRPr="00C97D23">
        <w:rPr>
          <w:rFonts w:cs="David" w:hint="cs"/>
          <w:u w:val="single"/>
          <w:rtl/>
        </w:rPr>
        <w:t>היו"ר רוחמה אברהם:</w:t>
      </w:r>
    </w:p>
    <w:p w14:paraId="1E7F4053" w14:textId="77777777" w:rsidR="00C97D23" w:rsidRPr="00C97D23" w:rsidRDefault="00C97D23" w:rsidP="00C97D23">
      <w:pPr>
        <w:bidi/>
        <w:rPr>
          <w:rFonts w:cs="David"/>
          <w:rtl/>
        </w:rPr>
      </w:pPr>
    </w:p>
    <w:p w14:paraId="12D37D8F" w14:textId="77777777" w:rsidR="00C97D23" w:rsidRPr="00C97D23" w:rsidRDefault="00C97D23" w:rsidP="00C97D23">
      <w:pPr>
        <w:bidi/>
        <w:rPr>
          <w:rFonts w:cs="David"/>
          <w:rtl/>
        </w:rPr>
      </w:pPr>
      <w:r w:rsidRPr="00C97D23">
        <w:rPr>
          <w:rFonts w:cs="David" w:hint="cs"/>
          <w:rtl/>
        </w:rPr>
        <w:tab/>
        <w:t xml:space="preserve">אתמול היא אמרה שחודש ימים זה לא הופיע. היא יכולה הייתה לפחות לשלוח מישהו מחברי הכנסת שיופיע מטעמה. </w:t>
      </w:r>
    </w:p>
    <w:p w14:paraId="568487EA" w14:textId="77777777" w:rsidR="00C97D23" w:rsidRPr="00C97D23" w:rsidRDefault="00C97D23" w:rsidP="00C97D23">
      <w:pPr>
        <w:bidi/>
        <w:rPr>
          <w:rFonts w:cs="David"/>
          <w:rtl/>
        </w:rPr>
      </w:pPr>
    </w:p>
    <w:p w14:paraId="355EFD9A" w14:textId="77777777" w:rsidR="00C97D23" w:rsidRPr="00C97D23" w:rsidRDefault="00C97D23" w:rsidP="00C97D23">
      <w:pPr>
        <w:bidi/>
        <w:rPr>
          <w:rFonts w:cs="David"/>
          <w:rtl/>
        </w:rPr>
      </w:pPr>
      <w:r w:rsidRPr="00C97D23">
        <w:rPr>
          <w:rFonts w:cs="David" w:hint="cs"/>
          <w:rtl/>
        </w:rPr>
        <w:tab/>
        <w:t xml:space="preserve">הצעתי היא להעביר את זה או לוועדת הפנים ואיכות הסביבה, או לוועדת החוקה, חוק ומשפט. </w:t>
      </w:r>
    </w:p>
    <w:p w14:paraId="1833DA29" w14:textId="77777777" w:rsidR="00C97D23" w:rsidRPr="00C97D23" w:rsidRDefault="00C97D23" w:rsidP="00C97D23">
      <w:pPr>
        <w:bidi/>
        <w:rPr>
          <w:rFonts w:cs="David"/>
          <w:rtl/>
        </w:rPr>
      </w:pPr>
      <w:r w:rsidRPr="00C97D23">
        <w:rPr>
          <w:rFonts w:cs="David" w:hint="cs"/>
          <w:rtl/>
        </w:rPr>
        <w:t xml:space="preserve"> </w:t>
      </w:r>
    </w:p>
    <w:p w14:paraId="184508E0" w14:textId="77777777" w:rsidR="00C97D23" w:rsidRPr="00C97D23" w:rsidRDefault="00C97D23" w:rsidP="00C97D23">
      <w:pPr>
        <w:bidi/>
        <w:rPr>
          <w:rFonts w:cs="David"/>
          <w:rtl/>
        </w:rPr>
      </w:pPr>
      <w:r w:rsidRPr="00C97D23">
        <w:rPr>
          <w:rFonts w:cs="David" w:hint="cs"/>
          <w:u w:val="single"/>
          <w:rtl/>
        </w:rPr>
        <w:t>ארבל אסטרחן:</w:t>
      </w:r>
    </w:p>
    <w:p w14:paraId="2B7232C6" w14:textId="77777777" w:rsidR="00C97D23" w:rsidRPr="00C97D23" w:rsidRDefault="00C97D23" w:rsidP="00C97D23">
      <w:pPr>
        <w:bidi/>
        <w:rPr>
          <w:rFonts w:cs="David"/>
          <w:rtl/>
        </w:rPr>
      </w:pPr>
    </w:p>
    <w:p w14:paraId="57128EA6" w14:textId="77777777" w:rsidR="00C97D23" w:rsidRPr="00C97D23" w:rsidRDefault="00C97D23" w:rsidP="00C97D23">
      <w:pPr>
        <w:bidi/>
        <w:rPr>
          <w:rFonts w:cs="David"/>
          <w:rtl/>
        </w:rPr>
      </w:pPr>
      <w:r w:rsidRPr="00C97D23">
        <w:rPr>
          <w:rFonts w:cs="David" w:hint="cs"/>
          <w:rtl/>
        </w:rPr>
        <w:tab/>
        <w:t xml:space="preserve">לוועדת הפנים ואיכות הסביבה. </w:t>
      </w:r>
    </w:p>
    <w:p w14:paraId="7DF76366" w14:textId="77777777" w:rsidR="00C97D23" w:rsidRPr="00C97D23" w:rsidRDefault="00C97D23" w:rsidP="00C97D23">
      <w:pPr>
        <w:bidi/>
        <w:rPr>
          <w:rFonts w:cs="David"/>
          <w:rtl/>
        </w:rPr>
      </w:pPr>
    </w:p>
    <w:p w14:paraId="16AD2BE1" w14:textId="77777777" w:rsidR="00C97D23" w:rsidRPr="00C97D23" w:rsidRDefault="00C97D23" w:rsidP="00C97D23">
      <w:pPr>
        <w:bidi/>
        <w:rPr>
          <w:rFonts w:cs="David"/>
          <w:rtl/>
        </w:rPr>
      </w:pPr>
      <w:r w:rsidRPr="00C97D23">
        <w:rPr>
          <w:rFonts w:cs="David" w:hint="cs"/>
          <w:u w:val="single"/>
          <w:rtl/>
        </w:rPr>
        <w:t>רונית חייקין:</w:t>
      </w:r>
    </w:p>
    <w:p w14:paraId="0C7918E7" w14:textId="77777777" w:rsidR="00C97D23" w:rsidRPr="00C97D23" w:rsidRDefault="00C97D23" w:rsidP="00C97D23">
      <w:pPr>
        <w:bidi/>
        <w:rPr>
          <w:rFonts w:cs="David"/>
          <w:rtl/>
        </w:rPr>
      </w:pPr>
    </w:p>
    <w:p w14:paraId="1CBD184F" w14:textId="77777777" w:rsidR="00C97D23" w:rsidRPr="00C97D23" w:rsidRDefault="00C97D23" w:rsidP="00C97D23">
      <w:pPr>
        <w:bidi/>
        <w:rPr>
          <w:rFonts w:cs="David"/>
          <w:rtl/>
        </w:rPr>
      </w:pPr>
      <w:r w:rsidRPr="00C97D23">
        <w:rPr>
          <w:rFonts w:cs="David" w:hint="cs"/>
          <w:rtl/>
        </w:rPr>
        <w:tab/>
        <w:t>אפשר לבקש?</w:t>
      </w:r>
    </w:p>
    <w:p w14:paraId="1D5A3FA1" w14:textId="77777777" w:rsidR="00C97D23" w:rsidRPr="00C97D23" w:rsidRDefault="00C97D23" w:rsidP="00C97D23">
      <w:pPr>
        <w:bidi/>
        <w:rPr>
          <w:rFonts w:cs="David"/>
          <w:rtl/>
        </w:rPr>
      </w:pPr>
      <w:r w:rsidRPr="00C97D23">
        <w:rPr>
          <w:rFonts w:cs="David" w:hint="cs"/>
          <w:rtl/>
        </w:rPr>
        <w:tab/>
      </w:r>
    </w:p>
    <w:p w14:paraId="2A47CE6B" w14:textId="77777777" w:rsidR="00C97D23" w:rsidRPr="00C97D23" w:rsidRDefault="00C97D23" w:rsidP="00C97D23">
      <w:pPr>
        <w:bidi/>
        <w:rPr>
          <w:rFonts w:cs="David"/>
          <w:rtl/>
        </w:rPr>
      </w:pPr>
      <w:r w:rsidRPr="00C97D23">
        <w:rPr>
          <w:rFonts w:cs="David" w:hint="cs"/>
          <w:u w:val="single"/>
          <w:rtl/>
        </w:rPr>
        <w:t>היו"ר רוחמה אברהם:</w:t>
      </w:r>
    </w:p>
    <w:p w14:paraId="1FC6AAED" w14:textId="77777777" w:rsidR="00C97D23" w:rsidRPr="00C97D23" w:rsidRDefault="00C97D23" w:rsidP="00C97D23">
      <w:pPr>
        <w:bidi/>
        <w:rPr>
          <w:rFonts w:cs="David"/>
          <w:rtl/>
        </w:rPr>
      </w:pPr>
    </w:p>
    <w:p w14:paraId="23980796" w14:textId="77777777" w:rsidR="00C97D23" w:rsidRPr="00C97D23" w:rsidRDefault="00C97D23" w:rsidP="00C97D23">
      <w:pPr>
        <w:bidi/>
        <w:rPr>
          <w:rFonts w:cs="David"/>
          <w:rtl/>
        </w:rPr>
      </w:pPr>
      <w:r w:rsidRPr="00C97D23">
        <w:rPr>
          <w:rFonts w:cs="David" w:hint="cs"/>
          <w:rtl/>
        </w:rPr>
        <w:tab/>
        <w:t xml:space="preserve">את יכולה לבקש, אבל את לא יכולה לענות בשמה של חברת הכנסת. </w:t>
      </w:r>
    </w:p>
    <w:p w14:paraId="1A67D5E5" w14:textId="77777777" w:rsidR="00C97D23" w:rsidRPr="00C97D23" w:rsidRDefault="00C97D23" w:rsidP="00C97D23">
      <w:pPr>
        <w:bidi/>
        <w:rPr>
          <w:rFonts w:cs="David"/>
          <w:rtl/>
        </w:rPr>
      </w:pPr>
    </w:p>
    <w:p w14:paraId="1C8561D9" w14:textId="77777777" w:rsidR="00C97D23" w:rsidRPr="00C97D23" w:rsidRDefault="00C97D23" w:rsidP="00C97D23">
      <w:pPr>
        <w:bidi/>
        <w:rPr>
          <w:rFonts w:cs="David"/>
          <w:rtl/>
        </w:rPr>
      </w:pPr>
      <w:r w:rsidRPr="00C97D23">
        <w:rPr>
          <w:rFonts w:cs="David" w:hint="cs"/>
          <w:u w:val="single"/>
          <w:rtl/>
        </w:rPr>
        <w:t>רונית חייקין:</w:t>
      </w:r>
    </w:p>
    <w:p w14:paraId="44078963" w14:textId="77777777" w:rsidR="00C97D23" w:rsidRPr="00C97D23" w:rsidRDefault="00C97D23" w:rsidP="00C97D23">
      <w:pPr>
        <w:bidi/>
        <w:rPr>
          <w:rFonts w:cs="David"/>
          <w:rtl/>
        </w:rPr>
      </w:pPr>
    </w:p>
    <w:p w14:paraId="702E86B6" w14:textId="77777777" w:rsidR="00C97D23" w:rsidRPr="00C97D23" w:rsidRDefault="00C97D23" w:rsidP="00C97D23">
      <w:pPr>
        <w:bidi/>
        <w:rPr>
          <w:rFonts w:cs="David"/>
          <w:rtl/>
        </w:rPr>
      </w:pPr>
      <w:r w:rsidRPr="00C97D23">
        <w:rPr>
          <w:rFonts w:cs="David" w:hint="cs"/>
          <w:rtl/>
        </w:rPr>
        <w:tab/>
        <w:t xml:space="preserve">היא שלחה אותי. </w:t>
      </w:r>
    </w:p>
    <w:p w14:paraId="43F2D599" w14:textId="77777777" w:rsidR="00C97D23" w:rsidRPr="00C97D23" w:rsidRDefault="00C97D23" w:rsidP="00C97D23">
      <w:pPr>
        <w:bidi/>
        <w:rPr>
          <w:rFonts w:cs="David"/>
          <w:rtl/>
        </w:rPr>
      </w:pPr>
    </w:p>
    <w:p w14:paraId="55F9348F" w14:textId="77777777" w:rsidR="00C97D23" w:rsidRPr="00C97D23" w:rsidRDefault="00C97D23" w:rsidP="00C97D23">
      <w:pPr>
        <w:bidi/>
        <w:rPr>
          <w:rFonts w:cs="David"/>
          <w:rtl/>
        </w:rPr>
      </w:pPr>
      <w:r w:rsidRPr="00C97D23">
        <w:rPr>
          <w:rFonts w:cs="David" w:hint="cs"/>
          <w:u w:val="single"/>
          <w:rtl/>
        </w:rPr>
        <w:t>היו"ר רוחמה אברהם:</w:t>
      </w:r>
    </w:p>
    <w:p w14:paraId="546233F4" w14:textId="77777777" w:rsidR="00C97D23" w:rsidRPr="00C97D23" w:rsidRDefault="00C97D23" w:rsidP="00C97D23">
      <w:pPr>
        <w:bidi/>
        <w:rPr>
          <w:rFonts w:cs="David"/>
          <w:rtl/>
        </w:rPr>
      </w:pPr>
    </w:p>
    <w:p w14:paraId="567007F5" w14:textId="77777777" w:rsidR="00C97D23" w:rsidRPr="00C97D23" w:rsidRDefault="00C97D23" w:rsidP="00C97D23">
      <w:pPr>
        <w:bidi/>
        <w:rPr>
          <w:rFonts w:cs="David"/>
          <w:rtl/>
        </w:rPr>
      </w:pPr>
      <w:r w:rsidRPr="00C97D23">
        <w:rPr>
          <w:rFonts w:cs="David" w:hint="cs"/>
          <w:rtl/>
        </w:rPr>
        <w:tab/>
        <w:t xml:space="preserve">את יודעת שאני אשמח אם תהיי חברת כנסת. </w:t>
      </w:r>
    </w:p>
    <w:p w14:paraId="22EE268F" w14:textId="77777777" w:rsidR="00C97D23" w:rsidRPr="00C97D23" w:rsidRDefault="00C97D23" w:rsidP="00C97D23">
      <w:pPr>
        <w:bidi/>
        <w:rPr>
          <w:rFonts w:cs="David"/>
          <w:rtl/>
        </w:rPr>
      </w:pPr>
    </w:p>
    <w:p w14:paraId="254A0CA6" w14:textId="77777777" w:rsidR="00C97D23" w:rsidRPr="00C97D23" w:rsidRDefault="00C97D23" w:rsidP="00C97D23">
      <w:pPr>
        <w:bidi/>
        <w:rPr>
          <w:rFonts w:cs="David"/>
          <w:rtl/>
        </w:rPr>
      </w:pPr>
      <w:r w:rsidRPr="00C97D23">
        <w:rPr>
          <w:rFonts w:cs="David" w:hint="cs"/>
          <w:rtl/>
        </w:rPr>
        <w:tab/>
        <w:t xml:space="preserve">חברת הכנסת גלאון ביקשה להעביר את ההצעה לסדר לוועדת הפנים ואיכות הסביבה. גם היועצת המשפטית ממליצה להעבירה לוועדת הפנים ואיכות הסביבה. </w:t>
      </w:r>
    </w:p>
    <w:p w14:paraId="24D407D6" w14:textId="77777777" w:rsidR="00C97D23" w:rsidRPr="00C97D23" w:rsidRDefault="00C97D23" w:rsidP="00C97D23">
      <w:pPr>
        <w:bidi/>
        <w:rPr>
          <w:rFonts w:cs="David"/>
          <w:rtl/>
        </w:rPr>
      </w:pPr>
    </w:p>
    <w:p w14:paraId="753D53D0" w14:textId="77777777" w:rsidR="00C97D23" w:rsidRPr="00C97D23" w:rsidRDefault="00C97D23" w:rsidP="00C97D23">
      <w:pPr>
        <w:bidi/>
        <w:rPr>
          <w:rFonts w:cs="David"/>
          <w:rtl/>
        </w:rPr>
      </w:pPr>
      <w:r w:rsidRPr="00C97D23">
        <w:rPr>
          <w:rFonts w:cs="David" w:hint="cs"/>
          <w:rtl/>
        </w:rPr>
        <w:tab/>
        <w:t>מי בעד להעביר את ההצעה לסדר לוועדת הפנים ואיכות הסביבה? מי נגד? מי נמנע?</w:t>
      </w:r>
    </w:p>
    <w:p w14:paraId="4CC53FCF" w14:textId="77777777" w:rsidR="00C97D23" w:rsidRPr="00C97D23" w:rsidRDefault="00C97D23" w:rsidP="00C97D23">
      <w:pPr>
        <w:bidi/>
        <w:rPr>
          <w:rFonts w:cs="David"/>
          <w:rtl/>
        </w:rPr>
      </w:pPr>
    </w:p>
    <w:p w14:paraId="462DBBBF" w14:textId="77777777" w:rsidR="00C97D23" w:rsidRPr="00C97D23" w:rsidRDefault="00C97D23" w:rsidP="00C97D23">
      <w:pPr>
        <w:bidi/>
        <w:jc w:val="center"/>
        <w:rPr>
          <w:rFonts w:cs="David"/>
          <w:b/>
          <w:bCs/>
          <w:rtl/>
        </w:rPr>
      </w:pPr>
      <w:r w:rsidRPr="00C97D23">
        <w:rPr>
          <w:rFonts w:cs="David" w:hint="cs"/>
          <w:b/>
          <w:bCs/>
          <w:rtl/>
        </w:rPr>
        <w:t>הצבעה</w:t>
      </w:r>
    </w:p>
    <w:p w14:paraId="6388562B" w14:textId="77777777" w:rsidR="00C97D23" w:rsidRPr="00C97D23" w:rsidRDefault="00C97D23" w:rsidP="00C97D23">
      <w:pPr>
        <w:bidi/>
        <w:jc w:val="center"/>
        <w:rPr>
          <w:rFonts w:cs="David"/>
          <w:b/>
          <w:bCs/>
          <w:rtl/>
        </w:rPr>
      </w:pPr>
    </w:p>
    <w:p w14:paraId="005E89EA" w14:textId="77777777" w:rsidR="00C97D23" w:rsidRPr="00C97D23" w:rsidRDefault="00C97D23" w:rsidP="00C97D23">
      <w:pPr>
        <w:bidi/>
        <w:jc w:val="center"/>
        <w:rPr>
          <w:rFonts w:cs="David"/>
          <w:rtl/>
        </w:rPr>
      </w:pPr>
      <w:r w:rsidRPr="00C97D23">
        <w:rPr>
          <w:rFonts w:cs="David" w:hint="cs"/>
          <w:rtl/>
        </w:rPr>
        <w:t>בעד - 6</w:t>
      </w:r>
    </w:p>
    <w:p w14:paraId="45DD84C3" w14:textId="77777777" w:rsidR="00C97D23" w:rsidRPr="00C97D23" w:rsidRDefault="00C97D23" w:rsidP="00C97D23">
      <w:pPr>
        <w:bidi/>
        <w:jc w:val="center"/>
        <w:rPr>
          <w:rFonts w:cs="David"/>
          <w:rtl/>
        </w:rPr>
      </w:pPr>
      <w:r w:rsidRPr="00C97D23">
        <w:rPr>
          <w:rFonts w:cs="David" w:hint="cs"/>
          <w:rtl/>
        </w:rPr>
        <w:t>נגד - אין</w:t>
      </w:r>
    </w:p>
    <w:p w14:paraId="5E3B13DE" w14:textId="77777777" w:rsidR="00C97D23" w:rsidRPr="00C97D23" w:rsidRDefault="00C97D23" w:rsidP="00C97D23">
      <w:pPr>
        <w:bidi/>
        <w:jc w:val="center"/>
        <w:rPr>
          <w:rFonts w:cs="David"/>
          <w:rtl/>
        </w:rPr>
      </w:pPr>
      <w:r w:rsidRPr="00C97D23">
        <w:rPr>
          <w:rFonts w:cs="David" w:hint="cs"/>
          <w:rtl/>
        </w:rPr>
        <w:t>נמנע - אין</w:t>
      </w:r>
    </w:p>
    <w:p w14:paraId="1B760A83" w14:textId="77777777" w:rsidR="00C97D23" w:rsidRPr="00C97D23" w:rsidRDefault="00C97D23" w:rsidP="00C97D23">
      <w:pPr>
        <w:bidi/>
        <w:jc w:val="center"/>
        <w:rPr>
          <w:rFonts w:cs="David"/>
          <w:rtl/>
        </w:rPr>
      </w:pPr>
      <w:r w:rsidRPr="00C97D23">
        <w:rPr>
          <w:rFonts w:cs="David" w:hint="cs"/>
          <w:rtl/>
        </w:rPr>
        <w:t>ההצעה להעביר את ההצעה לסדר בנושא "פסיקת בג"צ בעניין חוק האזרחות" לוועדת הפנים ואיכות הסביבה נתקבלה.</w:t>
      </w:r>
    </w:p>
    <w:p w14:paraId="1A7DF56B" w14:textId="77777777" w:rsidR="00C97D23" w:rsidRPr="00C97D23" w:rsidRDefault="00C97D23" w:rsidP="00C97D23">
      <w:pPr>
        <w:bidi/>
        <w:jc w:val="center"/>
        <w:rPr>
          <w:rFonts w:cs="David"/>
          <w:rtl/>
        </w:rPr>
      </w:pPr>
    </w:p>
    <w:p w14:paraId="6D3CDBB1" w14:textId="77777777" w:rsidR="00C97D23" w:rsidRPr="00C97D23" w:rsidRDefault="00C97D23" w:rsidP="00C97D23">
      <w:pPr>
        <w:bidi/>
        <w:rPr>
          <w:rFonts w:cs="David"/>
          <w:rtl/>
        </w:rPr>
      </w:pPr>
      <w:r w:rsidRPr="00C97D23">
        <w:rPr>
          <w:rFonts w:cs="David" w:hint="cs"/>
          <w:u w:val="single"/>
          <w:rtl/>
        </w:rPr>
        <w:t>היו"ר רוחמה אברהם:</w:t>
      </w:r>
    </w:p>
    <w:p w14:paraId="52C4FCA0" w14:textId="77777777" w:rsidR="00C97D23" w:rsidRPr="00C97D23" w:rsidRDefault="00C97D23" w:rsidP="00C97D23">
      <w:pPr>
        <w:bidi/>
        <w:rPr>
          <w:rFonts w:cs="David"/>
          <w:rtl/>
        </w:rPr>
      </w:pPr>
    </w:p>
    <w:p w14:paraId="6A1C728B" w14:textId="77777777" w:rsidR="00C97D23" w:rsidRPr="00C97D23" w:rsidRDefault="00C97D23" w:rsidP="00C97D23">
      <w:pPr>
        <w:bidi/>
        <w:rPr>
          <w:rFonts w:cs="David"/>
          <w:rtl/>
        </w:rPr>
      </w:pPr>
      <w:r w:rsidRPr="00C97D23">
        <w:rPr>
          <w:rFonts w:cs="David" w:hint="cs"/>
          <w:rtl/>
        </w:rPr>
        <w:tab/>
        <w:t xml:space="preserve">שישה הצביעו בעד, ולפיכך ההצעה עוברת לוועדת הפנים. </w:t>
      </w:r>
    </w:p>
    <w:p w14:paraId="60633854" w14:textId="77777777" w:rsidR="00C97D23" w:rsidRPr="00C97D23" w:rsidRDefault="00C97D23" w:rsidP="00C97D23">
      <w:pPr>
        <w:bidi/>
        <w:rPr>
          <w:rFonts w:cs="David"/>
          <w:rtl/>
        </w:rPr>
      </w:pPr>
    </w:p>
    <w:p w14:paraId="5974D5B1" w14:textId="77777777" w:rsidR="00C97D23" w:rsidRPr="00C97D23" w:rsidRDefault="00C97D23" w:rsidP="00C97D23">
      <w:pPr>
        <w:bidi/>
        <w:rPr>
          <w:rFonts w:cs="David"/>
          <w:rtl/>
        </w:rPr>
      </w:pPr>
    </w:p>
    <w:p w14:paraId="7236C5B5" w14:textId="77777777" w:rsidR="00C97D23" w:rsidRPr="00C97D23" w:rsidRDefault="00C97D23" w:rsidP="00C97D23">
      <w:pPr>
        <w:bidi/>
        <w:rPr>
          <w:rFonts w:cs="David"/>
          <w:rtl/>
        </w:rPr>
      </w:pPr>
    </w:p>
    <w:p w14:paraId="3A4BABDD" w14:textId="77777777" w:rsidR="00C97D23" w:rsidRPr="00C97D23" w:rsidRDefault="00C97D23" w:rsidP="00C97D23">
      <w:pPr>
        <w:bidi/>
        <w:rPr>
          <w:rFonts w:cs="David"/>
          <w:rtl/>
        </w:rPr>
      </w:pPr>
    </w:p>
    <w:p w14:paraId="040D018C" w14:textId="77777777" w:rsidR="00C97D23" w:rsidRPr="00C97D23" w:rsidRDefault="00C97D23" w:rsidP="00C97D23">
      <w:pPr>
        <w:bidi/>
        <w:jc w:val="center"/>
        <w:rPr>
          <w:rFonts w:cs="David"/>
          <w:u w:val="single"/>
          <w:rtl/>
        </w:rPr>
      </w:pPr>
      <w:r w:rsidRPr="00C97D23">
        <w:rPr>
          <w:rFonts w:cs="David" w:hint="cs"/>
          <w:u w:val="single"/>
          <w:rtl/>
        </w:rPr>
        <w:t>2. קביעת ועדה לדיון  בנושא: "היענות לצרכים ביישוב נתיב העשרה" - הצעת חברת הכנסת עמירה דותן.</w:t>
      </w:r>
    </w:p>
    <w:p w14:paraId="02011D8C" w14:textId="77777777" w:rsidR="00C97D23" w:rsidRPr="00C97D23" w:rsidRDefault="00C97D23" w:rsidP="00C97D23">
      <w:pPr>
        <w:bidi/>
        <w:rPr>
          <w:rFonts w:cs="David"/>
          <w:rtl/>
        </w:rPr>
      </w:pPr>
    </w:p>
    <w:p w14:paraId="7FD7347C" w14:textId="77777777" w:rsidR="00C97D23" w:rsidRPr="00C97D23" w:rsidRDefault="00C97D23" w:rsidP="00C97D23">
      <w:pPr>
        <w:bidi/>
        <w:rPr>
          <w:rFonts w:cs="David"/>
          <w:rtl/>
        </w:rPr>
      </w:pPr>
      <w:r w:rsidRPr="00C97D23">
        <w:rPr>
          <w:rFonts w:cs="David" w:hint="cs"/>
          <w:u w:val="single"/>
          <w:rtl/>
        </w:rPr>
        <w:t>היו"ר רוחמה אברהם:</w:t>
      </w:r>
    </w:p>
    <w:p w14:paraId="7E0574D4" w14:textId="77777777" w:rsidR="00C97D23" w:rsidRPr="00C97D23" w:rsidRDefault="00C97D23" w:rsidP="00C97D23">
      <w:pPr>
        <w:bidi/>
        <w:rPr>
          <w:rFonts w:cs="David"/>
          <w:rtl/>
        </w:rPr>
      </w:pPr>
    </w:p>
    <w:p w14:paraId="325FDCA2" w14:textId="77777777" w:rsidR="00C97D23" w:rsidRPr="00C97D23" w:rsidRDefault="00C97D23" w:rsidP="00C97D23">
      <w:pPr>
        <w:bidi/>
        <w:rPr>
          <w:rFonts w:cs="David"/>
          <w:rtl/>
        </w:rPr>
      </w:pPr>
      <w:r w:rsidRPr="00C97D23">
        <w:rPr>
          <w:rFonts w:cs="David" w:hint="cs"/>
          <w:rtl/>
        </w:rPr>
        <w:tab/>
        <w:t xml:space="preserve">הנושא השני הוא "היענות לצרכים ביישוב נתיב העשרה", שהציעה חברת הכנסת עמירה דותן. בבקשה, חברת הכנסת דותן. </w:t>
      </w:r>
    </w:p>
    <w:p w14:paraId="229FF0D2" w14:textId="77777777" w:rsidR="00C97D23" w:rsidRPr="00C97D23" w:rsidRDefault="00C97D23" w:rsidP="00C97D23">
      <w:pPr>
        <w:bidi/>
        <w:rPr>
          <w:rFonts w:cs="David"/>
          <w:rtl/>
        </w:rPr>
      </w:pPr>
    </w:p>
    <w:p w14:paraId="6CE66414" w14:textId="77777777" w:rsidR="00C97D23" w:rsidRPr="00C97D23" w:rsidRDefault="00C97D23" w:rsidP="00C97D23">
      <w:pPr>
        <w:pStyle w:val="Heading5"/>
        <w:jc w:val="left"/>
        <w:rPr>
          <w:rtl/>
        </w:rPr>
      </w:pPr>
      <w:r w:rsidRPr="00C97D23">
        <w:rPr>
          <w:rFonts w:hint="cs"/>
          <w:u w:val="single"/>
          <w:rtl/>
        </w:rPr>
        <w:t>עמירה דותן:</w:t>
      </w:r>
    </w:p>
    <w:p w14:paraId="5D9A5185" w14:textId="77777777" w:rsidR="00C97D23" w:rsidRPr="00C97D23" w:rsidRDefault="00C97D23" w:rsidP="00C97D23">
      <w:pPr>
        <w:pStyle w:val="Heading5"/>
        <w:jc w:val="left"/>
        <w:rPr>
          <w:rtl/>
        </w:rPr>
      </w:pPr>
    </w:p>
    <w:p w14:paraId="043637B5" w14:textId="77777777" w:rsidR="00C97D23" w:rsidRPr="00C97D23" w:rsidRDefault="00C97D23" w:rsidP="00C97D23">
      <w:pPr>
        <w:bidi/>
        <w:rPr>
          <w:rFonts w:cs="David"/>
          <w:rtl/>
        </w:rPr>
      </w:pPr>
      <w:r w:rsidRPr="00C97D23">
        <w:rPr>
          <w:rFonts w:cs="David" w:hint="cs"/>
          <w:rtl/>
        </w:rPr>
        <w:tab/>
        <w:t xml:space="preserve">אני רוצה להתלבט יחד אתכם. גם הבוקר נחת שם קסאם. לא מדובר בנושא ביטחוני. הנושא הביטחוני בהחלט מטופל. הבעיה היא שזה נופל בין הכיסאות, כי הם סובלים ממגוון בעיות, כמו: חקלאות ופנים. אמרו לי שאני יכולה לבחור בין ועדת הכספים לבין ועדת חוץ וביטחון. ועדת חוץ וביטחון ממש לא מתאימה. </w:t>
      </w:r>
    </w:p>
    <w:p w14:paraId="2F03CCCF" w14:textId="77777777" w:rsidR="00C97D23" w:rsidRPr="00C97D23" w:rsidRDefault="00C97D23" w:rsidP="00C97D23">
      <w:pPr>
        <w:bidi/>
        <w:rPr>
          <w:rFonts w:cs="David"/>
          <w:rtl/>
        </w:rPr>
      </w:pPr>
    </w:p>
    <w:p w14:paraId="3FD4E190" w14:textId="77777777" w:rsidR="00C97D23" w:rsidRPr="00C97D23" w:rsidRDefault="00C97D23" w:rsidP="00C97D23">
      <w:pPr>
        <w:bidi/>
        <w:rPr>
          <w:rFonts w:cs="David"/>
          <w:rtl/>
        </w:rPr>
      </w:pPr>
      <w:r w:rsidRPr="00C97D23">
        <w:rPr>
          <w:rFonts w:cs="David" w:hint="cs"/>
          <w:u w:val="single"/>
          <w:rtl/>
        </w:rPr>
        <w:t>יורם מרציאנו:</w:t>
      </w:r>
    </w:p>
    <w:p w14:paraId="64DE2C46" w14:textId="77777777" w:rsidR="00C97D23" w:rsidRPr="00C97D23" w:rsidRDefault="00C97D23" w:rsidP="00C97D23">
      <w:pPr>
        <w:bidi/>
        <w:rPr>
          <w:rFonts w:cs="David"/>
          <w:rtl/>
        </w:rPr>
      </w:pPr>
    </w:p>
    <w:p w14:paraId="3A5566E7" w14:textId="77777777" w:rsidR="00C97D23" w:rsidRPr="00C97D23" w:rsidRDefault="00C97D23" w:rsidP="00C97D23">
      <w:pPr>
        <w:bidi/>
        <w:rPr>
          <w:rFonts w:cs="David"/>
          <w:rtl/>
        </w:rPr>
      </w:pPr>
      <w:r w:rsidRPr="00C97D23">
        <w:rPr>
          <w:rFonts w:cs="David" w:hint="cs"/>
          <w:rtl/>
        </w:rPr>
        <w:tab/>
        <w:t xml:space="preserve"> הם צריכים לקבל כסף, כדי לטפל בבעיות חברתיות. </w:t>
      </w:r>
    </w:p>
    <w:p w14:paraId="79596DDA" w14:textId="77777777" w:rsidR="00C97D23" w:rsidRPr="00C97D23" w:rsidRDefault="00C97D23" w:rsidP="00C97D23">
      <w:pPr>
        <w:bidi/>
        <w:rPr>
          <w:rFonts w:cs="David"/>
          <w:rtl/>
        </w:rPr>
      </w:pPr>
    </w:p>
    <w:p w14:paraId="76D83E66" w14:textId="77777777" w:rsidR="00C97D23" w:rsidRPr="00C97D23" w:rsidRDefault="00C97D23" w:rsidP="00C97D23">
      <w:pPr>
        <w:pStyle w:val="Heading5"/>
        <w:jc w:val="left"/>
        <w:rPr>
          <w:rtl/>
        </w:rPr>
      </w:pPr>
      <w:r w:rsidRPr="00C97D23">
        <w:rPr>
          <w:rFonts w:hint="cs"/>
          <w:u w:val="single"/>
          <w:rtl/>
        </w:rPr>
        <w:t>עמירה דותן:</w:t>
      </w:r>
    </w:p>
    <w:p w14:paraId="60DED925" w14:textId="77777777" w:rsidR="00C97D23" w:rsidRPr="00C97D23" w:rsidRDefault="00C97D23" w:rsidP="00C97D23">
      <w:pPr>
        <w:pStyle w:val="Heading5"/>
        <w:jc w:val="left"/>
        <w:rPr>
          <w:rtl/>
        </w:rPr>
      </w:pPr>
    </w:p>
    <w:p w14:paraId="603D57A7" w14:textId="77777777" w:rsidR="00C97D23" w:rsidRPr="00C97D23" w:rsidRDefault="00C97D23" w:rsidP="00C97D23">
      <w:pPr>
        <w:bidi/>
        <w:rPr>
          <w:rFonts w:cs="David"/>
          <w:rtl/>
        </w:rPr>
      </w:pPr>
      <w:r w:rsidRPr="00C97D23">
        <w:rPr>
          <w:rFonts w:cs="David" w:hint="cs"/>
          <w:rtl/>
        </w:rPr>
        <w:tab/>
        <w:t xml:space="preserve"> אם כך, זאת ועדת הכספים. תודה רבה על עזרתכם. </w:t>
      </w:r>
    </w:p>
    <w:p w14:paraId="2C587B22" w14:textId="77777777" w:rsidR="00C97D23" w:rsidRPr="00C97D23" w:rsidRDefault="00C97D23" w:rsidP="00C97D23">
      <w:pPr>
        <w:bidi/>
        <w:rPr>
          <w:rFonts w:cs="David"/>
          <w:rtl/>
        </w:rPr>
      </w:pPr>
    </w:p>
    <w:p w14:paraId="59789C8B" w14:textId="77777777" w:rsidR="00C97D23" w:rsidRPr="00C97D23" w:rsidRDefault="00C97D23" w:rsidP="00C97D23">
      <w:pPr>
        <w:bidi/>
        <w:rPr>
          <w:rFonts w:cs="David"/>
          <w:rtl/>
        </w:rPr>
      </w:pPr>
      <w:r w:rsidRPr="00C97D23">
        <w:rPr>
          <w:rFonts w:cs="David" w:hint="cs"/>
          <w:u w:val="single"/>
          <w:rtl/>
        </w:rPr>
        <w:t>היו"ר רוחמה אברהם:</w:t>
      </w:r>
    </w:p>
    <w:p w14:paraId="031A6E7F" w14:textId="77777777" w:rsidR="00C97D23" w:rsidRPr="00C97D23" w:rsidRDefault="00C97D23" w:rsidP="00C97D23">
      <w:pPr>
        <w:bidi/>
        <w:rPr>
          <w:rFonts w:cs="David"/>
          <w:rtl/>
        </w:rPr>
      </w:pPr>
    </w:p>
    <w:p w14:paraId="280DA421" w14:textId="77777777" w:rsidR="00C97D23" w:rsidRPr="00C97D23" w:rsidRDefault="00C97D23" w:rsidP="00C97D23">
      <w:pPr>
        <w:bidi/>
        <w:rPr>
          <w:rFonts w:cs="David"/>
          <w:rtl/>
        </w:rPr>
      </w:pPr>
      <w:r w:rsidRPr="00C97D23">
        <w:rPr>
          <w:rFonts w:cs="David" w:hint="cs"/>
          <w:rtl/>
        </w:rPr>
        <w:tab/>
        <w:t>מי בעד העברת ההצעה לוועדת הכספים? מי נגד? מי נמנע?</w:t>
      </w:r>
    </w:p>
    <w:p w14:paraId="2E5E3CFD" w14:textId="77777777" w:rsidR="00C97D23" w:rsidRPr="00C97D23" w:rsidRDefault="00C97D23" w:rsidP="00C97D23">
      <w:pPr>
        <w:bidi/>
        <w:rPr>
          <w:rFonts w:cs="David"/>
          <w:rtl/>
        </w:rPr>
      </w:pPr>
    </w:p>
    <w:p w14:paraId="70568CD3" w14:textId="77777777" w:rsidR="00C97D23" w:rsidRPr="00C97D23" w:rsidRDefault="00C97D23" w:rsidP="00C97D23">
      <w:pPr>
        <w:bidi/>
        <w:jc w:val="center"/>
        <w:rPr>
          <w:rFonts w:cs="David"/>
          <w:b/>
          <w:bCs/>
          <w:rtl/>
        </w:rPr>
      </w:pPr>
      <w:r w:rsidRPr="00C97D23">
        <w:rPr>
          <w:rFonts w:cs="David" w:hint="cs"/>
          <w:b/>
          <w:bCs/>
          <w:rtl/>
        </w:rPr>
        <w:t>הצבעה</w:t>
      </w:r>
    </w:p>
    <w:p w14:paraId="43656F77" w14:textId="77777777" w:rsidR="00C97D23" w:rsidRPr="00C97D23" w:rsidRDefault="00C97D23" w:rsidP="00C97D23">
      <w:pPr>
        <w:bidi/>
        <w:jc w:val="center"/>
        <w:rPr>
          <w:rFonts w:cs="David"/>
          <w:b/>
          <w:bCs/>
          <w:rtl/>
        </w:rPr>
      </w:pPr>
    </w:p>
    <w:p w14:paraId="257208F7" w14:textId="77777777" w:rsidR="00C97D23" w:rsidRPr="00C97D23" w:rsidRDefault="00C97D23" w:rsidP="00C97D23">
      <w:pPr>
        <w:bidi/>
        <w:rPr>
          <w:rFonts w:cs="David"/>
          <w:b/>
          <w:bCs/>
          <w:rtl/>
        </w:rPr>
      </w:pPr>
    </w:p>
    <w:p w14:paraId="22CEB251" w14:textId="77777777" w:rsidR="00C97D23" w:rsidRPr="00C97D23" w:rsidRDefault="00C97D23" w:rsidP="00C97D23">
      <w:pPr>
        <w:bidi/>
        <w:jc w:val="center"/>
        <w:rPr>
          <w:rFonts w:cs="David"/>
          <w:rtl/>
        </w:rPr>
      </w:pPr>
      <w:r w:rsidRPr="00C97D23">
        <w:rPr>
          <w:rFonts w:cs="David" w:hint="cs"/>
          <w:rtl/>
        </w:rPr>
        <w:t>בעד - 6</w:t>
      </w:r>
    </w:p>
    <w:p w14:paraId="6E9B84F2" w14:textId="77777777" w:rsidR="00C97D23" w:rsidRPr="00C97D23" w:rsidRDefault="00C97D23" w:rsidP="00C97D23">
      <w:pPr>
        <w:bidi/>
        <w:jc w:val="center"/>
        <w:rPr>
          <w:rFonts w:cs="David"/>
          <w:rtl/>
        </w:rPr>
      </w:pPr>
      <w:r w:rsidRPr="00C97D23">
        <w:rPr>
          <w:rFonts w:cs="David" w:hint="cs"/>
          <w:rtl/>
        </w:rPr>
        <w:t>נגד - אין</w:t>
      </w:r>
    </w:p>
    <w:p w14:paraId="5F48289B" w14:textId="77777777" w:rsidR="00C97D23" w:rsidRPr="00C97D23" w:rsidRDefault="00C97D23" w:rsidP="00C97D23">
      <w:pPr>
        <w:bidi/>
        <w:jc w:val="center"/>
        <w:rPr>
          <w:rFonts w:cs="David"/>
          <w:rtl/>
        </w:rPr>
      </w:pPr>
      <w:r w:rsidRPr="00C97D23">
        <w:rPr>
          <w:rFonts w:cs="David" w:hint="cs"/>
          <w:rtl/>
        </w:rPr>
        <w:t>נמנעים - אין</w:t>
      </w:r>
    </w:p>
    <w:p w14:paraId="6E4AA357" w14:textId="77777777" w:rsidR="00C97D23" w:rsidRPr="00C97D23" w:rsidRDefault="00C97D23" w:rsidP="00C97D23">
      <w:pPr>
        <w:bidi/>
        <w:jc w:val="center"/>
        <w:rPr>
          <w:rFonts w:cs="David"/>
          <w:rtl/>
        </w:rPr>
      </w:pPr>
      <w:r w:rsidRPr="00C97D23">
        <w:rPr>
          <w:rFonts w:cs="David" w:hint="cs"/>
          <w:rtl/>
        </w:rPr>
        <w:t>ההצעה להעביר את ההצעה לסדר בנושא "היענות לצרכים ביישוב נתיב העשרה" לוועדת הכספים נתקבלה.</w:t>
      </w:r>
    </w:p>
    <w:p w14:paraId="40692310" w14:textId="77777777" w:rsidR="00C97D23" w:rsidRPr="00C97D23" w:rsidRDefault="00C97D23" w:rsidP="00C97D23">
      <w:pPr>
        <w:bidi/>
        <w:jc w:val="center"/>
        <w:rPr>
          <w:rFonts w:cs="David"/>
          <w:rtl/>
        </w:rPr>
      </w:pPr>
    </w:p>
    <w:p w14:paraId="1C72EA5E" w14:textId="77777777" w:rsidR="00C97D23" w:rsidRPr="00C97D23" w:rsidRDefault="00C97D23" w:rsidP="00C97D23">
      <w:pPr>
        <w:bidi/>
        <w:rPr>
          <w:rFonts w:cs="David"/>
          <w:rtl/>
        </w:rPr>
      </w:pPr>
      <w:r w:rsidRPr="00C97D23">
        <w:rPr>
          <w:rFonts w:cs="David" w:hint="cs"/>
          <w:u w:val="single"/>
          <w:rtl/>
        </w:rPr>
        <w:t>היו"ר רוחמה אברהם:</w:t>
      </w:r>
    </w:p>
    <w:p w14:paraId="7F95CB8C" w14:textId="77777777" w:rsidR="00C97D23" w:rsidRPr="00C97D23" w:rsidRDefault="00C97D23" w:rsidP="00C97D23">
      <w:pPr>
        <w:bidi/>
        <w:rPr>
          <w:rFonts w:cs="David"/>
          <w:rtl/>
        </w:rPr>
      </w:pPr>
    </w:p>
    <w:p w14:paraId="30AEAAED" w14:textId="77777777" w:rsidR="00C97D23" w:rsidRPr="00C97D23" w:rsidRDefault="00C97D23" w:rsidP="00C97D23">
      <w:pPr>
        <w:bidi/>
        <w:rPr>
          <w:rFonts w:cs="David"/>
          <w:rtl/>
        </w:rPr>
      </w:pPr>
      <w:r w:rsidRPr="00C97D23">
        <w:rPr>
          <w:rFonts w:cs="David" w:hint="cs"/>
          <w:rtl/>
        </w:rPr>
        <w:tab/>
        <w:t xml:space="preserve">חברת הכנסת דותן, הצעתך עברה לוועדת הכספים. </w:t>
      </w:r>
    </w:p>
    <w:p w14:paraId="37E023AF" w14:textId="77777777" w:rsidR="00C97D23" w:rsidRPr="00C97D23" w:rsidRDefault="00C97D23" w:rsidP="00C97D23">
      <w:pPr>
        <w:bidi/>
        <w:rPr>
          <w:rFonts w:cs="David"/>
          <w:rtl/>
        </w:rPr>
      </w:pPr>
    </w:p>
    <w:p w14:paraId="2CC5C565" w14:textId="77777777" w:rsidR="00C97D23" w:rsidRPr="00C97D23" w:rsidRDefault="00C97D23" w:rsidP="00C97D23">
      <w:pPr>
        <w:bidi/>
        <w:rPr>
          <w:rFonts w:cs="David"/>
          <w:rtl/>
        </w:rPr>
      </w:pPr>
    </w:p>
    <w:p w14:paraId="3A327ED8" w14:textId="77777777" w:rsidR="00C97D23" w:rsidRPr="00C97D23" w:rsidRDefault="00C97D23" w:rsidP="00C97D23">
      <w:pPr>
        <w:bidi/>
        <w:rPr>
          <w:rFonts w:cs="David"/>
          <w:rtl/>
        </w:rPr>
      </w:pPr>
    </w:p>
    <w:p w14:paraId="3E39056D" w14:textId="77777777" w:rsidR="00C97D23" w:rsidRPr="00C97D23" w:rsidRDefault="00C97D23" w:rsidP="00C97D23">
      <w:pPr>
        <w:bidi/>
        <w:rPr>
          <w:rFonts w:cs="David"/>
          <w:rtl/>
        </w:rPr>
      </w:pPr>
    </w:p>
    <w:p w14:paraId="2C920216" w14:textId="77777777" w:rsidR="00C97D23" w:rsidRPr="00C97D23" w:rsidRDefault="00C97D23" w:rsidP="00C97D23">
      <w:pPr>
        <w:bidi/>
        <w:rPr>
          <w:rFonts w:cs="David"/>
          <w:rtl/>
        </w:rPr>
      </w:pPr>
    </w:p>
    <w:p w14:paraId="7866D783" w14:textId="77777777" w:rsidR="00C97D23" w:rsidRPr="00C97D23" w:rsidRDefault="00C97D23" w:rsidP="00C97D23">
      <w:pPr>
        <w:bidi/>
        <w:rPr>
          <w:rFonts w:cs="David"/>
          <w:rtl/>
        </w:rPr>
      </w:pPr>
    </w:p>
    <w:p w14:paraId="1C66AE69" w14:textId="77777777" w:rsidR="00C97D23" w:rsidRPr="00C97D23" w:rsidRDefault="00C97D23" w:rsidP="00C97D23">
      <w:pPr>
        <w:bidi/>
        <w:jc w:val="center"/>
        <w:rPr>
          <w:rFonts w:cs="David"/>
          <w:u w:val="single"/>
          <w:rtl/>
        </w:rPr>
      </w:pPr>
      <w:r w:rsidRPr="00C97D23">
        <w:rPr>
          <w:rFonts w:cs="David" w:hint="cs"/>
          <w:u w:val="single"/>
          <w:rtl/>
        </w:rPr>
        <w:lastRenderedPageBreak/>
        <w:t>3.קביעת ועדה לדיון בנושא: "אופן הטיפול של משרד הביטחון והמשרד לביטחון פנים בשהייתם של שוהים בלתי חוקיים (שב"חים) בישראל" - הצעת חבר הכנסת יצחק אהרונוביץ</w:t>
      </w:r>
    </w:p>
    <w:p w14:paraId="2A3DA253" w14:textId="77777777" w:rsidR="00C97D23" w:rsidRPr="00C97D23" w:rsidRDefault="00C97D23" w:rsidP="00C97D23">
      <w:pPr>
        <w:bidi/>
        <w:jc w:val="center"/>
        <w:rPr>
          <w:rFonts w:cs="David"/>
          <w:rtl/>
        </w:rPr>
      </w:pPr>
    </w:p>
    <w:p w14:paraId="19891C20" w14:textId="77777777" w:rsidR="00C97D23" w:rsidRPr="00C97D23" w:rsidRDefault="00C97D23" w:rsidP="00C97D23">
      <w:pPr>
        <w:bidi/>
        <w:rPr>
          <w:rFonts w:cs="David"/>
          <w:u w:val="single"/>
          <w:rtl/>
        </w:rPr>
      </w:pPr>
    </w:p>
    <w:p w14:paraId="3C08C686" w14:textId="77777777" w:rsidR="00C97D23" w:rsidRPr="00C97D23" w:rsidRDefault="00C97D23" w:rsidP="00C97D23">
      <w:pPr>
        <w:bidi/>
        <w:rPr>
          <w:rFonts w:cs="David"/>
          <w:rtl/>
        </w:rPr>
      </w:pPr>
      <w:r w:rsidRPr="00C97D23">
        <w:rPr>
          <w:rFonts w:cs="David" w:hint="cs"/>
          <w:u w:val="single"/>
          <w:rtl/>
        </w:rPr>
        <w:t>היו"ר רוחמה אברהם:</w:t>
      </w:r>
    </w:p>
    <w:p w14:paraId="37B4E6C9" w14:textId="77777777" w:rsidR="00C97D23" w:rsidRPr="00C97D23" w:rsidRDefault="00C97D23" w:rsidP="00C97D23">
      <w:pPr>
        <w:bidi/>
        <w:rPr>
          <w:rFonts w:cs="David"/>
          <w:rtl/>
        </w:rPr>
      </w:pPr>
    </w:p>
    <w:p w14:paraId="32067A46" w14:textId="77777777" w:rsidR="00C97D23" w:rsidRPr="00C97D23" w:rsidRDefault="00C97D23" w:rsidP="00C97D23">
      <w:pPr>
        <w:bidi/>
        <w:rPr>
          <w:rFonts w:cs="David"/>
          <w:rtl/>
        </w:rPr>
      </w:pPr>
      <w:r w:rsidRPr="00C97D23">
        <w:rPr>
          <w:rFonts w:cs="David" w:hint="cs"/>
          <w:rtl/>
        </w:rPr>
        <w:tab/>
        <w:t>הנושא השלישי הוא "אופן הטיפול של משרד הביטחון והמשרד לביטחון פנים בשהייתם של שוהים בלתי חוקיים (שב"חים) בישראל", הצעת חבר הכנסת יצחק אהרונוביץ. לאן מבקש חבר הכנסת אהרונוביץ להעביר את הדיון?</w:t>
      </w:r>
    </w:p>
    <w:p w14:paraId="3D8D8D52" w14:textId="77777777" w:rsidR="00C97D23" w:rsidRPr="00C97D23" w:rsidRDefault="00C97D23" w:rsidP="00C97D23">
      <w:pPr>
        <w:bidi/>
        <w:rPr>
          <w:rFonts w:cs="David"/>
          <w:rtl/>
        </w:rPr>
      </w:pPr>
    </w:p>
    <w:p w14:paraId="7A735DF9" w14:textId="77777777" w:rsidR="00C97D23" w:rsidRPr="00C97D23" w:rsidRDefault="00C97D23" w:rsidP="00C97D23">
      <w:pPr>
        <w:bidi/>
        <w:rPr>
          <w:rFonts w:cs="David"/>
          <w:rtl/>
        </w:rPr>
      </w:pPr>
      <w:r w:rsidRPr="00C97D23">
        <w:rPr>
          <w:rFonts w:cs="David" w:hint="cs"/>
          <w:u w:val="single"/>
          <w:rtl/>
        </w:rPr>
        <w:t>יצחק אהרונוביץ:</w:t>
      </w:r>
    </w:p>
    <w:p w14:paraId="36E91BD5" w14:textId="77777777" w:rsidR="00C97D23" w:rsidRPr="00C97D23" w:rsidRDefault="00C97D23" w:rsidP="00C97D23">
      <w:pPr>
        <w:bidi/>
        <w:rPr>
          <w:rFonts w:cs="David"/>
          <w:rtl/>
        </w:rPr>
      </w:pPr>
    </w:p>
    <w:p w14:paraId="27DD9651" w14:textId="77777777" w:rsidR="00C97D23" w:rsidRPr="00C97D23" w:rsidRDefault="00C97D23" w:rsidP="00C97D23">
      <w:pPr>
        <w:bidi/>
        <w:rPr>
          <w:rFonts w:cs="David"/>
          <w:rtl/>
        </w:rPr>
      </w:pPr>
      <w:r w:rsidRPr="00C97D23">
        <w:rPr>
          <w:rFonts w:cs="David" w:hint="cs"/>
          <w:rtl/>
        </w:rPr>
        <w:tab/>
        <w:t xml:space="preserve">יש פה התלבטות, אבל אני בסוף אגיד מה אני חושב. שייכים לכאן גם משרד הביטחון, גם משרד המשפטים ובעיקר המשרד לביטחון הפנים. לכן, אין ברירה. </w:t>
      </w:r>
    </w:p>
    <w:p w14:paraId="7ADC7664" w14:textId="77777777" w:rsidR="00C97D23" w:rsidRPr="00C97D23" w:rsidRDefault="00C97D23" w:rsidP="00C97D23">
      <w:pPr>
        <w:bidi/>
        <w:rPr>
          <w:rFonts w:cs="David"/>
          <w:rtl/>
        </w:rPr>
      </w:pPr>
    </w:p>
    <w:p w14:paraId="76B6D9C7" w14:textId="77777777" w:rsidR="00C97D23" w:rsidRPr="00C97D23" w:rsidRDefault="00C97D23" w:rsidP="00C97D23">
      <w:pPr>
        <w:bidi/>
        <w:rPr>
          <w:rFonts w:cs="David"/>
          <w:rtl/>
        </w:rPr>
      </w:pPr>
      <w:r w:rsidRPr="00C97D23">
        <w:rPr>
          <w:rFonts w:cs="David" w:hint="cs"/>
          <w:u w:val="single"/>
          <w:rtl/>
        </w:rPr>
        <w:t>ארבל אסטרחן:</w:t>
      </w:r>
    </w:p>
    <w:p w14:paraId="5FCDA672" w14:textId="77777777" w:rsidR="00C97D23" w:rsidRPr="00C97D23" w:rsidRDefault="00C97D23" w:rsidP="00C97D23">
      <w:pPr>
        <w:bidi/>
        <w:rPr>
          <w:rFonts w:cs="David"/>
          <w:rtl/>
        </w:rPr>
      </w:pPr>
    </w:p>
    <w:p w14:paraId="6F7746B1" w14:textId="77777777" w:rsidR="00C97D23" w:rsidRPr="00C97D23" w:rsidRDefault="00C97D23" w:rsidP="00C97D23">
      <w:pPr>
        <w:bidi/>
        <w:rPr>
          <w:rFonts w:cs="David"/>
          <w:rtl/>
        </w:rPr>
      </w:pPr>
      <w:r w:rsidRPr="00C97D23">
        <w:rPr>
          <w:rFonts w:cs="David" w:hint="cs"/>
          <w:rtl/>
        </w:rPr>
        <w:tab/>
        <w:t xml:space="preserve"> זה מתאים לוועדת הפנים ואיכות הסביבה. </w:t>
      </w:r>
    </w:p>
    <w:p w14:paraId="4DDFE7FD" w14:textId="77777777" w:rsidR="00C97D23" w:rsidRPr="00C97D23" w:rsidRDefault="00C97D23" w:rsidP="00C97D23">
      <w:pPr>
        <w:bidi/>
        <w:rPr>
          <w:rFonts w:cs="David"/>
          <w:rtl/>
        </w:rPr>
      </w:pPr>
    </w:p>
    <w:p w14:paraId="21D3C022" w14:textId="77777777" w:rsidR="00C97D23" w:rsidRPr="00C97D23" w:rsidRDefault="00C97D23" w:rsidP="00C97D23">
      <w:pPr>
        <w:bidi/>
        <w:rPr>
          <w:rFonts w:cs="David"/>
          <w:rtl/>
        </w:rPr>
      </w:pPr>
      <w:r w:rsidRPr="00C97D23">
        <w:rPr>
          <w:rFonts w:cs="David" w:hint="cs"/>
          <w:u w:val="single"/>
          <w:rtl/>
        </w:rPr>
        <w:t>יצחק אהרונוביץ:</w:t>
      </w:r>
    </w:p>
    <w:p w14:paraId="537EAF6B" w14:textId="77777777" w:rsidR="00C97D23" w:rsidRPr="00C97D23" w:rsidRDefault="00C97D23" w:rsidP="00C97D23">
      <w:pPr>
        <w:bidi/>
        <w:rPr>
          <w:rFonts w:cs="David"/>
          <w:rtl/>
        </w:rPr>
      </w:pPr>
    </w:p>
    <w:p w14:paraId="3E1C7842" w14:textId="77777777" w:rsidR="00C97D23" w:rsidRPr="00C97D23" w:rsidRDefault="00C97D23" w:rsidP="00C97D23">
      <w:pPr>
        <w:bidi/>
        <w:rPr>
          <w:rFonts w:cs="David"/>
          <w:rtl/>
        </w:rPr>
      </w:pPr>
      <w:r w:rsidRPr="00C97D23">
        <w:rPr>
          <w:rFonts w:cs="David" w:hint="cs"/>
          <w:rtl/>
        </w:rPr>
        <w:tab/>
        <w:t xml:space="preserve"> צריך לזמן לשם את כל הנציגים. </w:t>
      </w:r>
    </w:p>
    <w:p w14:paraId="653E5464" w14:textId="77777777" w:rsidR="00C97D23" w:rsidRPr="00C97D23" w:rsidRDefault="00C97D23" w:rsidP="00C97D23">
      <w:pPr>
        <w:bidi/>
        <w:rPr>
          <w:rFonts w:cs="David"/>
          <w:rtl/>
        </w:rPr>
      </w:pPr>
    </w:p>
    <w:p w14:paraId="2338670F" w14:textId="77777777" w:rsidR="00C97D23" w:rsidRPr="00C97D23" w:rsidRDefault="00C97D23" w:rsidP="00C97D23">
      <w:pPr>
        <w:bidi/>
        <w:rPr>
          <w:rFonts w:cs="David"/>
          <w:rtl/>
        </w:rPr>
      </w:pPr>
      <w:r w:rsidRPr="00C97D23">
        <w:rPr>
          <w:rFonts w:cs="David" w:hint="cs"/>
          <w:u w:val="single"/>
          <w:rtl/>
        </w:rPr>
        <w:t>היו"ר רוחמה אברהם:</w:t>
      </w:r>
    </w:p>
    <w:p w14:paraId="45D65F0D" w14:textId="77777777" w:rsidR="00C97D23" w:rsidRPr="00C97D23" w:rsidRDefault="00C97D23" w:rsidP="00C97D23">
      <w:pPr>
        <w:bidi/>
        <w:rPr>
          <w:rFonts w:cs="David"/>
          <w:rtl/>
        </w:rPr>
      </w:pPr>
    </w:p>
    <w:p w14:paraId="4C093CD4" w14:textId="77777777" w:rsidR="00C97D23" w:rsidRPr="00C97D23" w:rsidRDefault="00C97D23" w:rsidP="00C97D23">
      <w:pPr>
        <w:bidi/>
        <w:rPr>
          <w:rFonts w:cs="David"/>
          <w:rtl/>
        </w:rPr>
      </w:pPr>
      <w:r w:rsidRPr="00C97D23">
        <w:rPr>
          <w:rFonts w:cs="David" w:hint="cs"/>
          <w:rtl/>
        </w:rPr>
        <w:tab/>
        <w:t xml:space="preserve">מי בעד העברת הצעתו של חבר הכנסת אהרונוביץ לוועדת הפנים ואיכות הסביבה? מי נגד? </w:t>
      </w:r>
    </w:p>
    <w:p w14:paraId="196F7952" w14:textId="77777777" w:rsidR="00C97D23" w:rsidRPr="00C97D23" w:rsidRDefault="00C97D23" w:rsidP="00C97D23">
      <w:pPr>
        <w:bidi/>
        <w:rPr>
          <w:rFonts w:cs="David"/>
          <w:rtl/>
        </w:rPr>
      </w:pPr>
    </w:p>
    <w:p w14:paraId="648DEC45" w14:textId="77777777" w:rsidR="00C97D23" w:rsidRPr="00C97D23" w:rsidRDefault="00C97D23" w:rsidP="00C97D23">
      <w:pPr>
        <w:bidi/>
        <w:jc w:val="center"/>
        <w:rPr>
          <w:rFonts w:cs="David"/>
          <w:rtl/>
        </w:rPr>
      </w:pPr>
      <w:r w:rsidRPr="00C97D23">
        <w:rPr>
          <w:rFonts w:cs="David" w:hint="cs"/>
          <w:rtl/>
        </w:rPr>
        <w:t>הצבעה</w:t>
      </w:r>
    </w:p>
    <w:p w14:paraId="33ADF6B9" w14:textId="77777777" w:rsidR="00C97D23" w:rsidRPr="00C97D23" w:rsidRDefault="00C97D23" w:rsidP="00C97D23">
      <w:pPr>
        <w:bidi/>
        <w:jc w:val="center"/>
        <w:rPr>
          <w:rFonts w:cs="David"/>
          <w:rtl/>
        </w:rPr>
      </w:pPr>
    </w:p>
    <w:p w14:paraId="33DEE103" w14:textId="77777777" w:rsidR="00C97D23" w:rsidRPr="00C97D23" w:rsidRDefault="00C97D23" w:rsidP="00C97D23">
      <w:pPr>
        <w:bidi/>
        <w:jc w:val="center"/>
        <w:rPr>
          <w:rFonts w:cs="David"/>
          <w:rtl/>
        </w:rPr>
      </w:pPr>
      <w:r w:rsidRPr="00C97D23">
        <w:rPr>
          <w:rFonts w:cs="David" w:hint="cs"/>
          <w:rtl/>
        </w:rPr>
        <w:t>בעד - 7</w:t>
      </w:r>
    </w:p>
    <w:p w14:paraId="086B06B6" w14:textId="77777777" w:rsidR="00C97D23" w:rsidRPr="00C97D23" w:rsidRDefault="00C97D23" w:rsidP="00C97D23">
      <w:pPr>
        <w:bidi/>
        <w:jc w:val="center"/>
        <w:rPr>
          <w:rFonts w:cs="David"/>
          <w:rtl/>
        </w:rPr>
      </w:pPr>
      <w:r w:rsidRPr="00C97D23">
        <w:rPr>
          <w:rFonts w:cs="David" w:hint="cs"/>
          <w:rtl/>
        </w:rPr>
        <w:t>נגד - אין</w:t>
      </w:r>
    </w:p>
    <w:p w14:paraId="0CED26B2" w14:textId="77777777" w:rsidR="00C97D23" w:rsidRPr="00C97D23" w:rsidRDefault="00C97D23" w:rsidP="00C97D23">
      <w:pPr>
        <w:bidi/>
        <w:jc w:val="center"/>
        <w:rPr>
          <w:rFonts w:cs="David"/>
          <w:rtl/>
        </w:rPr>
      </w:pPr>
      <w:r w:rsidRPr="00C97D23">
        <w:rPr>
          <w:rFonts w:cs="David" w:hint="cs"/>
          <w:rtl/>
        </w:rPr>
        <w:t>ההצעה להעביר את ההצעה לסדר בנושא "אופן הטיפול של משרד הביטחון והמשרד לביטחון פנים בשהייתם של שוהים בלתי חוקים (שב"חים) בישראל" לוועדת הפנים ואיכות הסביבה נתקבלה.</w:t>
      </w:r>
    </w:p>
    <w:p w14:paraId="00F24572" w14:textId="77777777" w:rsidR="00C97D23" w:rsidRPr="00C97D23" w:rsidRDefault="00C97D23" w:rsidP="00C97D23">
      <w:pPr>
        <w:bidi/>
        <w:rPr>
          <w:rFonts w:cs="David"/>
          <w:u w:val="single"/>
          <w:rtl/>
        </w:rPr>
      </w:pPr>
    </w:p>
    <w:p w14:paraId="695EE487" w14:textId="77777777" w:rsidR="00C97D23" w:rsidRPr="00C97D23" w:rsidRDefault="00C97D23" w:rsidP="00C97D23">
      <w:pPr>
        <w:bidi/>
        <w:rPr>
          <w:rFonts w:cs="David"/>
          <w:rtl/>
        </w:rPr>
      </w:pPr>
      <w:r w:rsidRPr="00C97D23">
        <w:rPr>
          <w:rFonts w:cs="David" w:hint="cs"/>
          <w:u w:val="single"/>
          <w:rtl/>
        </w:rPr>
        <w:t>היו"ר רוחמה אברהם:</w:t>
      </w:r>
    </w:p>
    <w:p w14:paraId="7871FF22" w14:textId="77777777" w:rsidR="00C97D23" w:rsidRPr="00C97D23" w:rsidRDefault="00C97D23" w:rsidP="00C97D23">
      <w:pPr>
        <w:bidi/>
        <w:rPr>
          <w:rFonts w:cs="David"/>
          <w:rtl/>
        </w:rPr>
      </w:pPr>
    </w:p>
    <w:p w14:paraId="4855BCD4" w14:textId="77777777" w:rsidR="00C97D23" w:rsidRPr="00C97D23" w:rsidRDefault="00C97D23" w:rsidP="00C97D23">
      <w:pPr>
        <w:bidi/>
        <w:rPr>
          <w:rFonts w:cs="David"/>
          <w:rtl/>
        </w:rPr>
      </w:pPr>
      <w:r w:rsidRPr="00C97D23">
        <w:rPr>
          <w:rFonts w:cs="David" w:hint="cs"/>
          <w:rtl/>
        </w:rPr>
        <w:tab/>
        <w:t xml:space="preserve">הצעתך התקבלה פה אחד. </w:t>
      </w:r>
    </w:p>
    <w:p w14:paraId="1C39E610" w14:textId="77777777" w:rsidR="00C97D23" w:rsidRPr="00C97D23" w:rsidRDefault="00C97D23" w:rsidP="00C97D23">
      <w:pPr>
        <w:bidi/>
        <w:jc w:val="center"/>
        <w:rPr>
          <w:rFonts w:cs="David"/>
          <w:u w:val="single"/>
          <w:rtl/>
        </w:rPr>
      </w:pPr>
      <w:r w:rsidRPr="00C97D23">
        <w:rPr>
          <w:rFonts w:cs="David"/>
          <w:rtl/>
        </w:rPr>
        <w:br w:type="page"/>
      </w:r>
      <w:r w:rsidRPr="00C97D23">
        <w:rPr>
          <w:rFonts w:cs="David" w:hint="cs"/>
          <w:u w:val="single"/>
          <w:rtl/>
        </w:rPr>
        <w:lastRenderedPageBreak/>
        <w:t>ב. בקשת יו"ר ועדת הפנים ואיכות הסביבה להעברת הצעה לסדר היום בנושא: "מצוקת הקרקע והדיור של האוכלוסייה הערבית והיישובים הערבים" - הצעת חבר הכנסת חנא סוויד, מוועדת הכלכלה, לדיון בוועדת הפנים ואיכות הסביבה.</w:t>
      </w:r>
    </w:p>
    <w:p w14:paraId="743BAD81" w14:textId="77777777" w:rsidR="00C97D23" w:rsidRPr="00C97D23" w:rsidRDefault="00C97D23" w:rsidP="00C97D23">
      <w:pPr>
        <w:bidi/>
        <w:rPr>
          <w:rFonts w:cs="David"/>
          <w:rtl/>
        </w:rPr>
      </w:pPr>
    </w:p>
    <w:p w14:paraId="307C28D2" w14:textId="77777777" w:rsidR="00C97D23" w:rsidRPr="00C97D23" w:rsidRDefault="00C97D23" w:rsidP="00C97D23">
      <w:pPr>
        <w:bidi/>
        <w:rPr>
          <w:rFonts w:cs="David"/>
          <w:rtl/>
        </w:rPr>
      </w:pPr>
      <w:r w:rsidRPr="00C97D23">
        <w:rPr>
          <w:rFonts w:cs="David" w:hint="cs"/>
          <w:u w:val="single"/>
          <w:rtl/>
        </w:rPr>
        <w:t>היו"ר רוחמה אברהם:</w:t>
      </w:r>
    </w:p>
    <w:p w14:paraId="2636DCFA" w14:textId="77777777" w:rsidR="00C97D23" w:rsidRPr="00C97D23" w:rsidRDefault="00C97D23" w:rsidP="00C97D23">
      <w:pPr>
        <w:bidi/>
        <w:rPr>
          <w:rFonts w:cs="David"/>
          <w:rtl/>
        </w:rPr>
      </w:pPr>
    </w:p>
    <w:p w14:paraId="21C830BF" w14:textId="77777777" w:rsidR="00C97D23" w:rsidRPr="00C97D23" w:rsidRDefault="00C97D23" w:rsidP="00C97D23">
      <w:pPr>
        <w:bidi/>
        <w:rPr>
          <w:rFonts w:cs="David"/>
          <w:rtl/>
        </w:rPr>
      </w:pPr>
      <w:r w:rsidRPr="00C97D23">
        <w:rPr>
          <w:rFonts w:cs="David" w:hint="cs"/>
          <w:rtl/>
        </w:rPr>
        <w:tab/>
        <w:t>אני עוברת לנושא הבא: בקשת יושב ראש ועדת הפנים ואיכות הסביבה להעברת הצעה לסדר היום בנושא: "מצוקת הקרקע והדיור של האוכלוסייה הערבית והיישובים הערבים" - הצעת חבר הכנסת חנא סוויד, מוועדת הכלכלה, לדיון בוועדת הפנים ואיכות הסביבה.</w:t>
      </w:r>
    </w:p>
    <w:p w14:paraId="1802E5A2" w14:textId="77777777" w:rsidR="00C97D23" w:rsidRPr="00C97D23" w:rsidRDefault="00C97D23" w:rsidP="00C97D23">
      <w:pPr>
        <w:bidi/>
        <w:rPr>
          <w:rFonts w:cs="David"/>
          <w:rtl/>
        </w:rPr>
      </w:pPr>
    </w:p>
    <w:p w14:paraId="42302DF3" w14:textId="77777777" w:rsidR="00C97D23" w:rsidRPr="00C97D23" w:rsidRDefault="00C97D23" w:rsidP="00C97D23">
      <w:pPr>
        <w:bidi/>
        <w:rPr>
          <w:rFonts w:cs="David"/>
          <w:rtl/>
        </w:rPr>
      </w:pPr>
      <w:r w:rsidRPr="00C97D23">
        <w:rPr>
          <w:rFonts w:cs="David" w:hint="cs"/>
          <w:rtl/>
        </w:rPr>
        <w:tab/>
        <w:t>במהלך השבוע ישבתי עם שני ראשי הוועדות. סוכם, גם על ידי חבר הכנסת חנא סוויד, להעביר את ההצעה לוועדת הפנים ואיכות הסביבה. לפיכך, נדרשת הסכמתכם הפרוצדוראלית בלבד. מי בעד להעביר את ההצעה מוועדת הכלכלה לוועדת הפנים ואיכות הסביבה?</w:t>
      </w:r>
    </w:p>
    <w:p w14:paraId="4D5FA2A9" w14:textId="77777777" w:rsidR="00C97D23" w:rsidRPr="00C97D23" w:rsidRDefault="00C97D23" w:rsidP="00C97D23">
      <w:pPr>
        <w:bidi/>
        <w:rPr>
          <w:rFonts w:cs="David"/>
          <w:rtl/>
        </w:rPr>
      </w:pPr>
    </w:p>
    <w:p w14:paraId="68F00FFF" w14:textId="77777777" w:rsidR="00C97D23" w:rsidRPr="00C97D23" w:rsidRDefault="00C97D23" w:rsidP="00C97D23">
      <w:pPr>
        <w:bidi/>
        <w:rPr>
          <w:rFonts w:cs="David"/>
          <w:rtl/>
        </w:rPr>
      </w:pPr>
      <w:r w:rsidRPr="00C97D23">
        <w:rPr>
          <w:rFonts w:cs="David" w:hint="cs"/>
          <w:u w:val="single"/>
          <w:rtl/>
        </w:rPr>
        <w:t>משה שרוני:</w:t>
      </w:r>
    </w:p>
    <w:p w14:paraId="5CA2AB56" w14:textId="77777777" w:rsidR="00C97D23" w:rsidRPr="00C97D23" w:rsidRDefault="00C97D23" w:rsidP="00C97D23">
      <w:pPr>
        <w:bidi/>
        <w:rPr>
          <w:rFonts w:cs="David"/>
          <w:rtl/>
        </w:rPr>
      </w:pPr>
    </w:p>
    <w:p w14:paraId="6793EC30" w14:textId="77777777" w:rsidR="00C97D23" w:rsidRPr="00C97D23" w:rsidRDefault="00C97D23" w:rsidP="00C97D23">
      <w:pPr>
        <w:bidi/>
        <w:rPr>
          <w:rFonts w:cs="David"/>
          <w:rtl/>
        </w:rPr>
      </w:pPr>
      <w:r w:rsidRPr="00C97D23">
        <w:rPr>
          <w:rFonts w:cs="David" w:hint="cs"/>
          <w:rtl/>
        </w:rPr>
        <w:tab/>
        <w:t xml:space="preserve"> אני אצביע עבור יושב הראש ממפלגת העבודה. </w:t>
      </w:r>
    </w:p>
    <w:p w14:paraId="30D8E77F" w14:textId="77777777" w:rsidR="00C97D23" w:rsidRPr="00C97D23" w:rsidRDefault="00C97D23" w:rsidP="00C97D23">
      <w:pPr>
        <w:bidi/>
        <w:rPr>
          <w:rFonts w:cs="David"/>
          <w:rtl/>
        </w:rPr>
      </w:pPr>
    </w:p>
    <w:p w14:paraId="0C35C8DC" w14:textId="77777777" w:rsidR="00C97D23" w:rsidRPr="00C97D23" w:rsidRDefault="00C97D23" w:rsidP="00C97D23">
      <w:pPr>
        <w:bidi/>
        <w:rPr>
          <w:rFonts w:cs="David"/>
          <w:rtl/>
        </w:rPr>
      </w:pPr>
      <w:r w:rsidRPr="00C97D23">
        <w:rPr>
          <w:rFonts w:cs="David" w:hint="cs"/>
          <w:u w:val="single"/>
          <w:rtl/>
        </w:rPr>
        <w:t>אתי בן-יוסף:</w:t>
      </w:r>
    </w:p>
    <w:p w14:paraId="06674B9C" w14:textId="77777777" w:rsidR="00C97D23" w:rsidRPr="00C97D23" w:rsidRDefault="00C97D23" w:rsidP="00C97D23">
      <w:pPr>
        <w:bidi/>
        <w:rPr>
          <w:rFonts w:cs="David"/>
          <w:rtl/>
        </w:rPr>
      </w:pPr>
      <w:r w:rsidRPr="00C97D23">
        <w:rPr>
          <w:rFonts w:cs="David" w:hint="cs"/>
          <w:rtl/>
        </w:rPr>
        <w:tab/>
      </w:r>
    </w:p>
    <w:p w14:paraId="43CC4F2D" w14:textId="77777777" w:rsidR="00C97D23" w:rsidRPr="00C97D23" w:rsidRDefault="00C97D23" w:rsidP="00C97D23">
      <w:pPr>
        <w:bidi/>
        <w:rPr>
          <w:rFonts w:cs="David"/>
          <w:rtl/>
        </w:rPr>
      </w:pPr>
      <w:r w:rsidRPr="00C97D23">
        <w:rPr>
          <w:rFonts w:cs="David" w:hint="cs"/>
          <w:rtl/>
        </w:rPr>
        <w:tab/>
        <w:t xml:space="preserve">נמליץ לשנותה. </w:t>
      </w:r>
    </w:p>
    <w:p w14:paraId="10065156" w14:textId="77777777" w:rsidR="00C97D23" w:rsidRPr="00C97D23" w:rsidRDefault="00C97D23" w:rsidP="00C97D23">
      <w:pPr>
        <w:bidi/>
        <w:rPr>
          <w:rFonts w:cs="David"/>
          <w:rtl/>
        </w:rPr>
      </w:pPr>
    </w:p>
    <w:p w14:paraId="5D6AF781" w14:textId="77777777" w:rsidR="00C97D23" w:rsidRPr="00C97D23" w:rsidRDefault="00C97D23" w:rsidP="00C97D23">
      <w:pPr>
        <w:bidi/>
        <w:rPr>
          <w:rFonts w:cs="David"/>
          <w:rtl/>
        </w:rPr>
      </w:pPr>
      <w:r w:rsidRPr="00C97D23">
        <w:rPr>
          <w:rFonts w:cs="David" w:hint="cs"/>
          <w:u w:val="single"/>
          <w:rtl/>
        </w:rPr>
        <w:t>היו"ר רוחמה אברהם:</w:t>
      </w:r>
    </w:p>
    <w:p w14:paraId="6BA5F098" w14:textId="77777777" w:rsidR="00C97D23" w:rsidRPr="00C97D23" w:rsidRDefault="00C97D23" w:rsidP="00C97D23">
      <w:pPr>
        <w:bidi/>
        <w:rPr>
          <w:rFonts w:cs="David"/>
          <w:rtl/>
        </w:rPr>
      </w:pPr>
    </w:p>
    <w:p w14:paraId="580BE42A" w14:textId="77777777" w:rsidR="00C97D23" w:rsidRPr="00C97D23" w:rsidRDefault="00C97D23" w:rsidP="00C97D23">
      <w:pPr>
        <w:bidi/>
        <w:rPr>
          <w:rFonts w:cs="David"/>
          <w:rtl/>
        </w:rPr>
      </w:pPr>
      <w:r w:rsidRPr="00C97D23">
        <w:rPr>
          <w:rFonts w:cs="David" w:hint="cs"/>
          <w:rtl/>
        </w:rPr>
        <w:tab/>
        <w:t xml:space="preserve">לפי הערתה של מנהלת הוועדה, אנחנו נמליץ היום לכנסת להעביר את ההצעה מוועדת הכלכלה לוועדת הפנים ואיכות הסביבה.  </w:t>
      </w:r>
    </w:p>
    <w:p w14:paraId="5B3CFD4B" w14:textId="77777777" w:rsidR="00C97D23" w:rsidRPr="00C97D23" w:rsidRDefault="00C97D23" w:rsidP="00C97D23">
      <w:pPr>
        <w:bidi/>
        <w:jc w:val="center"/>
        <w:rPr>
          <w:rFonts w:cs="David"/>
          <w:u w:val="single"/>
          <w:rtl/>
        </w:rPr>
      </w:pPr>
      <w:r w:rsidRPr="00C97D23">
        <w:rPr>
          <w:rFonts w:cs="David"/>
          <w:rtl/>
        </w:rPr>
        <w:br w:type="page"/>
      </w:r>
      <w:r w:rsidRPr="00C97D23">
        <w:rPr>
          <w:rFonts w:cs="David" w:hint="cs"/>
          <w:u w:val="single"/>
          <w:rtl/>
        </w:rPr>
        <w:lastRenderedPageBreak/>
        <w:t>ג. בקשת יושב ראש ועדת הכלכלה להעברת הצעת חוק זכות יוצרים, התשס"ה-2005, מוועדת החוקה, חוק ומשפט לדיון בוועדת הכלכלה.</w:t>
      </w:r>
    </w:p>
    <w:p w14:paraId="4DCDFE83" w14:textId="77777777" w:rsidR="00C97D23" w:rsidRPr="00C97D23" w:rsidRDefault="00C97D23" w:rsidP="00C97D23">
      <w:pPr>
        <w:bidi/>
        <w:rPr>
          <w:rFonts w:cs="David"/>
          <w:rtl/>
        </w:rPr>
      </w:pPr>
    </w:p>
    <w:p w14:paraId="72A9C061" w14:textId="77777777" w:rsidR="00C97D23" w:rsidRPr="00C97D23" w:rsidRDefault="00C97D23" w:rsidP="00C97D23">
      <w:pPr>
        <w:bidi/>
        <w:rPr>
          <w:rFonts w:cs="David"/>
          <w:rtl/>
        </w:rPr>
      </w:pPr>
    </w:p>
    <w:p w14:paraId="75462C71" w14:textId="77777777" w:rsidR="00C97D23" w:rsidRPr="00C97D23" w:rsidRDefault="00C97D23" w:rsidP="00C97D23">
      <w:pPr>
        <w:bidi/>
        <w:rPr>
          <w:rFonts w:cs="David"/>
          <w:rtl/>
        </w:rPr>
      </w:pPr>
      <w:r w:rsidRPr="00C97D23">
        <w:rPr>
          <w:rFonts w:cs="David" w:hint="cs"/>
          <w:u w:val="single"/>
          <w:rtl/>
        </w:rPr>
        <w:t>היו"ר רוחמה אברהם:</w:t>
      </w:r>
    </w:p>
    <w:p w14:paraId="2023D7C6" w14:textId="77777777" w:rsidR="00C97D23" w:rsidRPr="00C97D23" w:rsidRDefault="00C97D23" w:rsidP="00C97D23">
      <w:pPr>
        <w:bidi/>
        <w:rPr>
          <w:rFonts w:cs="David"/>
          <w:rtl/>
        </w:rPr>
      </w:pPr>
    </w:p>
    <w:p w14:paraId="1A198FFD" w14:textId="77777777" w:rsidR="00C97D23" w:rsidRPr="00C97D23" w:rsidRDefault="00C97D23" w:rsidP="00C97D23">
      <w:pPr>
        <w:bidi/>
        <w:rPr>
          <w:rFonts w:cs="David"/>
          <w:rtl/>
        </w:rPr>
      </w:pPr>
      <w:r w:rsidRPr="00C97D23">
        <w:rPr>
          <w:rFonts w:cs="David" w:hint="cs"/>
          <w:rtl/>
        </w:rPr>
        <w:tab/>
        <w:t>יש לנו בקשה נוספת, בקשת יושב ראש ועדת הכלכלה, להעברת הצעת חוק זכות יוצרים, התשס"ה-2005 מוועדת החוקה, חוק ומשפט לדיון בוועדת הכלכלה. גם פה מוסכם על ידי שני יושבי הראש, גם של ועדת הכלכלה וגם של ועדת החוקה, חוק ומשפט, שזה יועבר לוועדת הכלכלה, כי זה המקום לדון בחוק זכויות היוצרים. מי בעד? מי נגד? מי נמנע?</w:t>
      </w:r>
    </w:p>
    <w:p w14:paraId="61B59435" w14:textId="77777777" w:rsidR="00C97D23" w:rsidRPr="00C97D23" w:rsidRDefault="00C97D23" w:rsidP="00C97D23">
      <w:pPr>
        <w:bidi/>
        <w:rPr>
          <w:rFonts w:cs="David"/>
          <w:rtl/>
        </w:rPr>
      </w:pPr>
    </w:p>
    <w:p w14:paraId="0E03910B" w14:textId="77777777" w:rsidR="00C97D23" w:rsidRPr="00C97D23" w:rsidRDefault="00C97D23" w:rsidP="00C97D23">
      <w:pPr>
        <w:bidi/>
        <w:jc w:val="center"/>
        <w:rPr>
          <w:rFonts w:cs="David"/>
          <w:b/>
          <w:bCs/>
          <w:rtl/>
        </w:rPr>
      </w:pPr>
      <w:r w:rsidRPr="00C97D23">
        <w:rPr>
          <w:rFonts w:cs="David" w:hint="cs"/>
          <w:b/>
          <w:bCs/>
          <w:rtl/>
        </w:rPr>
        <w:t>הצבעה</w:t>
      </w:r>
    </w:p>
    <w:p w14:paraId="39E01A07" w14:textId="77777777" w:rsidR="00C97D23" w:rsidRPr="00C97D23" w:rsidRDefault="00C97D23" w:rsidP="00C97D23">
      <w:pPr>
        <w:bidi/>
        <w:jc w:val="center"/>
        <w:rPr>
          <w:rFonts w:cs="David"/>
          <w:rtl/>
        </w:rPr>
      </w:pPr>
    </w:p>
    <w:p w14:paraId="65535FDF" w14:textId="77777777" w:rsidR="00C97D23" w:rsidRPr="00C97D23" w:rsidRDefault="00C97D23" w:rsidP="00C97D23">
      <w:pPr>
        <w:bidi/>
        <w:jc w:val="center"/>
        <w:rPr>
          <w:rFonts w:cs="David"/>
          <w:rtl/>
        </w:rPr>
      </w:pPr>
      <w:r w:rsidRPr="00C97D23">
        <w:rPr>
          <w:rFonts w:cs="David" w:hint="cs"/>
          <w:rtl/>
        </w:rPr>
        <w:t>בעד - 7</w:t>
      </w:r>
    </w:p>
    <w:p w14:paraId="4A91EC57" w14:textId="77777777" w:rsidR="00C97D23" w:rsidRPr="00C97D23" w:rsidRDefault="00C97D23" w:rsidP="00C97D23">
      <w:pPr>
        <w:bidi/>
        <w:jc w:val="center"/>
        <w:rPr>
          <w:rFonts w:cs="David"/>
          <w:rtl/>
        </w:rPr>
      </w:pPr>
      <w:r w:rsidRPr="00C97D23">
        <w:rPr>
          <w:rFonts w:cs="David" w:hint="cs"/>
          <w:rtl/>
        </w:rPr>
        <w:t>נגד -אין</w:t>
      </w:r>
    </w:p>
    <w:p w14:paraId="5B24A8E2" w14:textId="77777777" w:rsidR="00C97D23" w:rsidRPr="00C97D23" w:rsidRDefault="00C97D23" w:rsidP="00C97D23">
      <w:pPr>
        <w:bidi/>
        <w:jc w:val="center"/>
        <w:rPr>
          <w:rFonts w:cs="David"/>
          <w:rtl/>
        </w:rPr>
      </w:pPr>
      <w:r w:rsidRPr="00C97D23">
        <w:rPr>
          <w:rFonts w:cs="David" w:hint="cs"/>
          <w:rtl/>
        </w:rPr>
        <w:t>נמנעים - אין</w:t>
      </w:r>
    </w:p>
    <w:p w14:paraId="286FD9CB" w14:textId="77777777" w:rsidR="00C97D23" w:rsidRPr="00C97D23" w:rsidRDefault="00C97D23" w:rsidP="00C97D23">
      <w:pPr>
        <w:bidi/>
        <w:jc w:val="center"/>
        <w:rPr>
          <w:rFonts w:cs="David"/>
          <w:rtl/>
        </w:rPr>
      </w:pPr>
      <w:r w:rsidRPr="00C97D23">
        <w:rPr>
          <w:rFonts w:cs="David" w:hint="cs"/>
          <w:rtl/>
        </w:rPr>
        <w:t>ההצעה להעביר את חוק זכות יוצרים, התשס"ה-2005 מוועדת החוקה, חוק ומשפט לדיון בוועדת הכלכלה. נתקבלה.</w:t>
      </w:r>
    </w:p>
    <w:p w14:paraId="6603059A" w14:textId="77777777" w:rsidR="00C97D23" w:rsidRPr="00C97D23" w:rsidRDefault="00C97D23" w:rsidP="00C97D23">
      <w:pPr>
        <w:bidi/>
        <w:rPr>
          <w:rFonts w:cs="David"/>
          <w:u w:val="single"/>
          <w:rtl/>
        </w:rPr>
      </w:pPr>
    </w:p>
    <w:p w14:paraId="1CFAE261" w14:textId="77777777" w:rsidR="00C97D23" w:rsidRPr="00C97D23" w:rsidRDefault="00C97D23" w:rsidP="00C97D23">
      <w:pPr>
        <w:bidi/>
        <w:rPr>
          <w:rFonts w:cs="David"/>
          <w:rtl/>
        </w:rPr>
      </w:pPr>
      <w:r w:rsidRPr="00C97D23">
        <w:rPr>
          <w:rFonts w:cs="David" w:hint="cs"/>
          <w:u w:val="single"/>
          <w:rtl/>
        </w:rPr>
        <w:t>היו"ר רוחמה אברהם:</w:t>
      </w:r>
    </w:p>
    <w:p w14:paraId="5FCB5943" w14:textId="77777777" w:rsidR="00C97D23" w:rsidRPr="00C97D23" w:rsidRDefault="00C97D23" w:rsidP="00C97D23">
      <w:pPr>
        <w:bidi/>
        <w:rPr>
          <w:rFonts w:cs="David"/>
          <w:rtl/>
        </w:rPr>
      </w:pPr>
    </w:p>
    <w:p w14:paraId="172C37C2" w14:textId="77777777" w:rsidR="00C97D23" w:rsidRPr="00C97D23" w:rsidRDefault="00C97D23" w:rsidP="00C97D23">
      <w:pPr>
        <w:bidi/>
        <w:rPr>
          <w:rFonts w:cs="David"/>
          <w:rtl/>
        </w:rPr>
      </w:pPr>
      <w:r w:rsidRPr="00C97D23">
        <w:rPr>
          <w:rFonts w:cs="David" w:hint="cs"/>
          <w:rtl/>
        </w:rPr>
        <w:tab/>
        <w:t xml:space="preserve">ההצעה נתקבלה. </w:t>
      </w:r>
    </w:p>
    <w:p w14:paraId="1663CDD8" w14:textId="77777777" w:rsidR="00C97D23" w:rsidRPr="00C97D23" w:rsidRDefault="00C97D23" w:rsidP="00C97D23">
      <w:pPr>
        <w:bidi/>
        <w:rPr>
          <w:rFonts w:cs="David"/>
          <w:rtl/>
        </w:rPr>
      </w:pPr>
    </w:p>
    <w:p w14:paraId="0DDC8C12" w14:textId="77777777" w:rsidR="00C97D23" w:rsidRPr="00C97D23" w:rsidRDefault="00C97D23" w:rsidP="00C97D23">
      <w:pPr>
        <w:bidi/>
        <w:rPr>
          <w:rFonts w:cs="David"/>
          <w:rtl/>
        </w:rPr>
      </w:pPr>
      <w:r w:rsidRPr="00C97D23">
        <w:rPr>
          <w:rFonts w:cs="David" w:hint="cs"/>
          <w:rtl/>
        </w:rPr>
        <w:tab/>
        <w:t xml:space="preserve">תודה רבה, אני נועלת את הישיבה. </w:t>
      </w:r>
    </w:p>
    <w:p w14:paraId="60F655A5" w14:textId="77777777" w:rsidR="00C97D23" w:rsidRPr="00C97D23" w:rsidRDefault="00C97D23" w:rsidP="00C97D23">
      <w:pPr>
        <w:bidi/>
        <w:rPr>
          <w:rFonts w:cs="David"/>
          <w:rtl/>
        </w:rPr>
      </w:pPr>
    </w:p>
    <w:p w14:paraId="6540833D" w14:textId="77777777" w:rsidR="00C97D23" w:rsidRPr="00C97D23" w:rsidRDefault="00C97D23" w:rsidP="00C97D23">
      <w:pPr>
        <w:bidi/>
        <w:rPr>
          <w:rFonts w:cs="David"/>
          <w:u w:val="single"/>
          <w:rtl/>
        </w:rPr>
      </w:pPr>
      <w:r w:rsidRPr="00C97D23">
        <w:rPr>
          <w:rFonts w:cs="David" w:hint="cs"/>
          <w:u w:val="single"/>
          <w:rtl/>
        </w:rPr>
        <w:tab/>
        <w:t>הישיבה ננעלה בשעה 9:10</w:t>
      </w:r>
    </w:p>
    <w:p w14:paraId="76F7B55D" w14:textId="77777777" w:rsidR="00552A80" w:rsidRPr="00C97D23" w:rsidRDefault="00552A80" w:rsidP="00C97D23">
      <w:pPr>
        <w:bidi/>
        <w:rPr>
          <w:rFonts w:cs="David"/>
        </w:rPr>
      </w:pPr>
    </w:p>
    <w:sectPr w:rsidR="00552A80" w:rsidRPr="00C97D23" w:rsidSect="00C97D23">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0BA2C" w14:textId="77777777" w:rsidR="00B91E52" w:rsidRDefault="00B91E52">
      <w:r>
        <w:separator/>
      </w:r>
    </w:p>
  </w:endnote>
  <w:endnote w:type="continuationSeparator" w:id="0">
    <w:p w14:paraId="4E34557E" w14:textId="77777777" w:rsidR="00B91E52" w:rsidRDefault="00B91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BDE2" w14:textId="77777777" w:rsidR="00B91E52" w:rsidRDefault="00B91E52">
      <w:r>
        <w:separator/>
      </w:r>
    </w:p>
  </w:footnote>
  <w:footnote w:type="continuationSeparator" w:id="0">
    <w:p w14:paraId="451DD9A0" w14:textId="77777777" w:rsidR="00B91E52" w:rsidRDefault="00B91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35446" w14:textId="77777777" w:rsidR="00BF5A5F" w:rsidRDefault="00BF5A5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264A8FE" w14:textId="77777777" w:rsidR="00BF5A5F" w:rsidRDefault="00BF5A5F">
    <w:pPr>
      <w:pStyle w:val="Header"/>
      <w:ind w:right="360"/>
      <w:jc w:val="both"/>
      <w:rPr>
        <w:rtl/>
      </w:rPr>
    </w:pPr>
  </w:p>
  <w:p w14:paraId="2AB3EE84" w14:textId="77777777" w:rsidR="00BF5A5F" w:rsidRDefault="00BF5A5F"/>
  <w:p w14:paraId="53D21A6A" w14:textId="77777777" w:rsidR="00BF5A5F" w:rsidRDefault="00BF5A5F"/>
  <w:p w14:paraId="3E4C33E4" w14:textId="77777777" w:rsidR="00BF5A5F" w:rsidRDefault="00BF5A5F"/>
  <w:p w14:paraId="0C6F9470" w14:textId="77777777" w:rsidR="00BF5A5F" w:rsidRDefault="00BF5A5F"/>
  <w:p w14:paraId="2F9E41AA" w14:textId="77777777" w:rsidR="00BF5A5F" w:rsidRDefault="00BF5A5F"/>
  <w:p w14:paraId="6549DA57" w14:textId="77777777" w:rsidR="00BF5A5F" w:rsidRDefault="00BF5A5F"/>
  <w:p w14:paraId="5D4A35AA" w14:textId="77777777" w:rsidR="00BF5A5F" w:rsidRDefault="00BF5A5F"/>
  <w:p w14:paraId="02F9907B" w14:textId="77777777" w:rsidR="00BF5A5F" w:rsidRDefault="00BF5A5F"/>
  <w:p w14:paraId="3B286A5E" w14:textId="77777777" w:rsidR="00BF5A5F" w:rsidRDefault="00BF5A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8670" w14:textId="77777777" w:rsidR="00BF5A5F" w:rsidRDefault="00BF5A5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4764619C" w14:textId="77777777" w:rsidR="00BF5A5F" w:rsidRDefault="00BF5A5F">
    <w:pPr>
      <w:pStyle w:val="Header"/>
      <w:ind w:right="360"/>
      <w:jc w:val="both"/>
      <w:rPr>
        <w:rtl/>
      </w:rPr>
    </w:pPr>
    <w:r>
      <w:rPr>
        <w:rtl/>
      </w:rPr>
      <w:t>ועדת</w:t>
    </w:r>
    <w:r>
      <w:rPr>
        <w:rFonts w:hint="cs"/>
        <w:rtl/>
      </w:rPr>
      <w:t xml:space="preserve"> הכנסת</w:t>
    </w:r>
  </w:p>
  <w:p w14:paraId="71017F3A" w14:textId="77777777" w:rsidR="00BF5A5F" w:rsidRDefault="00BF5A5F">
    <w:pPr>
      <w:pStyle w:val="Header"/>
      <w:ind w:right="360"/>
      <w:jc w:val="both"/>
      <w:rPr>
        <w:rStyle w:val="PageNumber"/>
        <w:rtl/>
      </w:rPr>
    </w:pPr>
    <w:r>
      <w:rPr>
        <w:rFonts w:hint="cs"/>
        <w:rtl/>
      </w:rPr>
      <w:t>28.6.2006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2567פרוטוקול_ישיבת_ועדה.doc"/>
    <w:docVar w:name="StartMode" w:val="3"/>
  </w:docVars>
  <w:rsids>
    <w:rsidRoot w:val="00BC2F0E"/>
    <w:rsid w:val="0019694F"/>
    <w:rsid w:val="003E3808"/>
    <w:rsid w:val="00482A14"/>
    <w:rsid w:val="0051594D"/>
    <w:rsid w:val="00552A80"/>
    <w:rsid w:val="00965806"/>
    <w:rsid w:val="00AE2AC5"/>
    <w:rsid w:val="00B91E52"/>
    <w:rsid w:val="00BC2F0E"/>
    <w:rsid w:val="00BF5A5F"/>
    <w:rsid w:val="00C97D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79A68C"/>
  <w15:chartTrackingRefBased/>
  <w15:docId w15:val="{93D30C65-BCDB-4CC3-A46D-EC25CB32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97D2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7D2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97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6</Pages>
  <Words>907</Words>
  <Characters>5175</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Knesset</dc:creator>
  <cp:keywords/>
  <dc:description/>
  <cp:lastModifiedBy>Ghanem Mohammad</cp:lastModifiedBy>
  <cp:revision>3</cp:revision>
  <cp:lastPrinted>1899-12-31T22:00:00Z</cp:lastPrinted>
  <dcterms:created xsi:type="dcterms:W3CDTF">2022-07-09T13:22:00Z</dcterms:created>
  <dcterms:modified xsi:type="dcterms:W3CDTF">2022-07-10T08:26:00Z</dcterms:modified>
</cp:coreProperties>
</file>