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0596" w14:textId="77777777" w:rsidR="006E0E27" w:rsidRPr="006E0E27" w:rsidRDefault="006E0E27" w:rsidP="006E0E27">
      <w:pPr>
        <w:pStyle w:val="Heading5"/>
        <w:jc w:val="left"/>
        <w:rPr>
          <w:b/>
          <w:bCs/>
          <w:sz w:val="24"/>
          <w:rtl/>
        </w:rPr>
      </w:pPr>
      <w:r w:rsidRPr="006E0E27">
        <w:rPr>
          <w:b/>
          <w:bCs/>
          <w:sz w:val="24"/>
          <w:rtl/>
        </w:rPr>
        <w:t xml:space="preserve">הכנסת </w:t>
      </w:r>
      <w:r w:rsidRPr="006E0E27">
        <w:rPr>
          <w:rFonts w:hint="cs"/>
          <w:b/>
          <w:bCs/>
          <w:sz w:val="24"/>
          <w:rtl/>
        </w:rPr>
        <w:t>השבע-עשרה</w:t>
      </w:r>
      <w:r w:rsidRPr="006E0E27">
        <w:rPr>
          <w:b/>
          <w:bCs/>
          <w:sz w:val="24"/>
          <w:rtl/>
        </w:rPr>
        <w:tab/>
      </w:r>
      <w:r w:rsidRPr="006E0E27">
        <w:rPr>
          <w:b/>
          <w:bCs/>
          <w:sz w:val="24"/>
          <w:rtl/>
        </w:rPr>
        <w:tab/>
      </w:r>
      <w:r w:rsidRPr="006E0E27">
        <w:rPr>
          <w:b/>
          <w:bCs/>
          <w:sz w:val="24"/>
          <w:rtl/>
        </w:rPr>
        <w:tab/>
      </w:r>
      <w:r w:rsidRPr="006E0E27">
        <w:rPr>
          <w:b/>
          <w:bCs/>
          <w:sz w:val="24"/>
          <w:rtl/>
        </w:rPr>
        <w:tab/>
      </w:r>
      <w:r w:rsidRPr="006E0E27">
        <w:rPr>
          <w:b/>
          <w:bCs/>
          <w:sz w:val="24"/>
          <w:rtl/>
        </w:rPr>
        <w:tab/>
      </w:r>
      <w:r w:rsidRPr="006E0E27">
        <w:rPr>
          <w:b/>
          <w:bCs/>
          <w:sz w:val="24"/>
          <w:rtl/>
        </w:rPr>
        <w:tab/>
        <w:t>נוסח לא מתוקן</w:t>
      </w:r>
    </w:p>
    <w:p w14:paraId="636C0F60" w14:textId="77777777" w:rsidR="006E0E27" w:rsidRPr="006E0E27" w:rsidRDefault="006E0E27" w:rsidP="006E0E27">
      <w:pPr>
        <w:bidi/>
        <w:rPr>
          <w:rFonts w:cs="David"/>
          <w:b/>
          <w:bCs/>
          <w:rtl/>
        </w:rPr>
      </w:pPr>
      <w:r w:rsidRPr="006E0E27">
        <w:rPr>
          <w:rFonts w:cs="David"/>
          <w:b/>
          <w:bCs/>
          <w:rtl/>
        </w:rPr>
        <w:t xml:space="preserve">מושב </w:t>
      </w:r>
      <w:r w:rsidRPr="006E0E27">
        <w:rPr>
          <w:rFonts w:cs="David" w:hint="cs"/>
          <w:b/>
          <w:bCs/>
          <w:rtl/>
        </w:rPr>
        <w:t>רביעי</w:t>
      </w:r>
    </w:p>
    <w:p w14:paraId="4396C571" w14:textId="77777777" w:rsidR="006E0E27" w:rsidRPr="006E0E27" w:rsidRDefault="006E0E27" w:rsidP="006E0E27">
      <w:pPr>
        <w:bidi/>
        <w:rPr>
          <w:rFonts w:cs="David"/>
          <w:b/>
          <w:bCs/>
          <w:rtl/>
        </w:rPr>
      </w:pPr>
    </w:p>
    <w:p w14:paraId="0A216BA7" w14:textId="77777777" w:rsidR="006E0E27" w:rsidRPr="006E0E27" w:rsidRDefault="006E0E27" w:rsidP="006E0E27">
      <w:pPr>
        <w:bidi/>
        <w:rPr>
          <w:rFonts w:cs="David"/>
          <w:b/>
          <w:bCs/>
          <w:rtl/>
        </w:rPr>
      </w:pPr>
    </w:p>
    <w:p w14:paraId="3F2B92DA" w14:textId="77777777" w:rsidR="006E0E27" w:rsidRPr="006E0E27" w:rsidRDefault="006E0E27" w:rsidP="006E0E27">
      <w:pPr>
        <w:bidi/>
        <w:rPr>
          <w:rFonts w:cs="David"/>
          <w:b/>
          <w:bCs/>
          <w:rtl/>
        </w:rPr>
      </w:pPr>
    </w:p>
    <w:p w14:paraId="05AD7CFB" w14:textId="77777777" w:rsidR="006E0E27" w:rsidRPr="006E0E27" w:rsidRDefault="006E0E27" w:rsidP="006E0E27">
      <w:pPr>
        <w:bidi/>
        <w:rPr>
          <w:rFonts w:cs="David"/>
          <w:b/>
          <w:bCs/>
          <w:rtl/>
        </w:rPr>
      </w:pPr>
    </w:p>
    <w:p w14:paraId="6BA05D1B" w14:textId="77777777" w:rsidR="006E0E27" w:rsidRPr="006E0E27" w:rsidRDefault="006E0E27" w:rsidP="006E0E27">
      <w:pPr>
        <w:bidi/>
        <w:jc w:val="center"/>
        <w:rPr>
          <w:rFonts w:cs="David" w:hint="cs"/>
          <w:b/>
          <w:bCs/>
          <w:rtl/>
        </w:rPr>
      </w:pPr>
      <w:r w:rsidRPr="006E0E27">
        <w:rPr>
          <w:rFonts w:cs="David"/>
          <w:b/>
          <w:bCs/>
          <w:rtl/>
        </w:rPr>
        <w:t>פרוטוקול מס'</w:t>
      </w:r>
      <w:r w:rsidRPr="006E0E27">
        <w:rPr>
          <w:rFonts w:cs="David" w:hint="cs"/>
          <w:b/>
          <w:bCs/>
          <w:rtl/>
        </w:rPr>
        <w:t xml:space="preserve"> 264 </w:t>
      </w:r>
    </w:p>
    <w:p w14:paraId="0220D04B" w14:textId="77777777" w:rsidR="006E0E27" w:rsidRPr="006E0E27" w:rsidRDefault="006E0E27" w:rsidP="006E0E27">
      <w:pPr>
        <w:tabs>
          <w:tab w:val="left" w:pos="1221"/>
        </w:tabs>
        <w:bidi/>
        <w:rPr>
          <w:rFonts w:cs="David" w:hint="cs"/>
          <w:b/>
          <w:bCs/>
          <w:rtl/>
        </w:rPr>
      </w:pPr>
      <w:r w:rsidRPr="006E0E27">
        <w:rPr>
          <w:rFonts w:cs="David" w:hint="cs"/>
          <w:b/>
          <w:bCs/>
          <w:rtl/>
        </w:rPr>
        <w:t xml:space="preserve">                                                             מישיבת ועדת הכנסת</w:t>
      </w:r>
    </w:p>
    <w:p w14:paraId="3FE38DE9" w14:textId="77777777" w:rsidR="006E0E27" w:rsidRPr="006E0E27" w:rsidRDefault="006E0E27" w:rsidP="006E0E27">
      <w:pPr>
        <w:tabs>
          <w:tab w:val="left" w:pos="1221"/>
        </w:tabs>
        <w:bidi/>
        <w:rPr>
          <w:rFonts w:cs="David" w:hint="cs"/>
          <w:b/>
          <w:bCs/>
          <w:u w:val="single"/>
          <w:rtl/>
        </w:rPr>
      </w:pPr>
      <w:r w:rsidRPr="006E0E27">
        <w:rPr>
          <w:rFonts w:cs="David" w:hint="cs"/>
          <w:b/>
          <w:bCs/>
          <w:rtl/>
        </w:rPr>
        <w:t xml:space="preserve">                        </w:t>
      </w:r>
      <w:r w:rsidRPr="006E0E27">
        <w:rPr>
          <w:rFonts w:cs="David" w:hint="cs"/>
          <w:b/>
          <w:bCs/>
          <w:u w:val="single"/>
          <w:rtl/>
        </w:rPr>
        <w:t xml:space="preserve">יום שני כ"ח בתשרי </w:t>
      </w:r>
      <w:proofErr w:type="spellStart"/>
      <w:r w:rsidRPr="006E0E27">
        <w:rPr>
          <w:rFonts w:cs="David" w:hint="cs"/>
          <w:b/>
          <w:bCs/>
          <w:u w:val="single"/>
          <w:rtl/>
        </w:rPr>
        <w:t>התשס"ח</w:t>
      </w:r>
      <w:proofErr w:type="spellEnd"/>
      <w:r w:rsidRPr="006E0E27">
        <w:rPr>
          <w:rFonts w:cs="David" w:hint="cs"/>
          <w:b/>
          <w:bCs/>
          <w:u w:val="single"/>
          <w:rtl/>
        </w:rPr>
        <w:t xml:space="preserve"> (27 באוקטובר 2008), שעה 11:30</w:t>
      </w:r>
    </w:p>
    <w:p w14:paraId="17C7F41F" w14:textId="77777777" w:rsidR="006E0E27" w:rsidRPr="006E0E27" w:rsidRDefault="006E0E27" w:rsidP="006E0E27">
      <w:pPr>
        <w:tabs>
          <w:tab w:val="left" w:pos="1221"/>
        </w:tabs>
        <w:bidi/>
        <w:rPr>
          <w:rFonts w:cs="David" w:hint="cs"/>
          <w:b/>
          <w:bCs/>
          <w:u w:val="single"/>
          <w:rtl/>
        </w:rPr>
      </w:pPr>
    </w:p>
    <w:p w14:paraId="6CED16E3" w14:textId="77777777" w:rsidR="006E0E27" w:rsidRPr="006E0E27" w:rsidRDefault="006E0E27" w:rsidP="006E0E27">
      <w:pPr>
        <w:tabs>
          <w:tab w:val="left" w:pos="1221"/>
        </w:tabs>
        <w:bidi/>
        <w:rPr>
          <w:rFonts w:cs="David" w:hint="cs"/>
          <w:b/>
          <w:bCs/>
          <w:u w:val="single"/>
          <w:rtl/>
        </w:rPr>
      </w:pPr>
    </w:p>
    <w:p w14:paraId="5E93E332" w14:textId="77777777" w:rsidR="006E0E27" w:rsidRPr="006E0E27" w:rsidRDefault="006E0E27" w:rsidP="006E0E27">
      <w:pPr>
        <w:tabs>
          <w:tab w:val="left" w:pos="1221"/>
        </w:tabs>
        <w:bidi/>
        <w:rPr>
          <w:rFonts w:cs="David" w:hint="cs"/>
          <w:rtl/>
        </w:rPr>
      </w:pPr>
      <w:r w:rsidRPr="006E0E27">
        <w:rPr>
          <w:rFonts w:cs="David"/>
          <w:b/>
          <w:bCs/>
          <w:u w:val="single"/>
          <w:rtl/>
        </w:rPr>
        <w:t>סדר היום</w:t>
      </w:r>
      <w:r w:rsidRPr="006E0E27">
        <w:rPr>
          <w:rFonts w:cs="David"/>
          <w:rtl/>
        </w:rPr>
        <w:t>:</w:t>
      </w:r>
      <w:r w:rsidRPr="006E0E27">
        <w:rPr>
          <w:rFonts w:cs="David" w:hint="cs"/>
          <w:rtl/>
        </w:rPr>
        <w:t xml:space="preserve"> </w:t>
      </w:r>
      <w:r w:rsidRPr="006E0E27">
        <w:rPr>
          <w:rFonts w:cs="David" w:hint="cs"/>
          <w:b/>
          <w:bCs/>
          <w:rtl/>
        </w:rPr>
        <w:t xml:space="preserve"> </w:t>
      </w:r>
      <w:r w:rsidRPr="006E0E27">
        <w:rPr>
          <w:rFonts w:cs="David" w:hint="cs"/>
          <w:rtl/>
        </w:rPr>
        <w:t xml:space="preserve">א. קביעת מסגרת הדיון לדיון הסיעתי על הודעת ראש הממשלה בהתאם לסעיף </w:t>
      </w:r>
    </w:p>
    <w:p w14:paraId="6A7FE22F" w14:textId="77777777" w:rsidR="006E0E27" w:rsidRPr="006E0E27" w:rsidRDefault="006E0E27" w:rsidP="006E0E27">
      <w:pPr>
        <w:tabs>
          <w:tab w:val="left" w:pos="1221"/>
        </w:tabs>
        <w:bidi/>
        <w:rPr>
          <w:rFonts w:cs="David" w:hint="cs"/>
          <w:rtl/>
        </w:rPr>
      </w:pPr>
      <w:r w:rsidRPr="006E0E27">
        <w:rPr>
          <w:rFonts w:cs="David" w:hint="cs"/>
          <w:rtl/>
        </w:rPr>
        <w:t xml:space="preserve">                         34א(ג) לתקנון הכנסת.</w:t>
      </w:r>
    </w:p>
    <w:p w14:paraId="471509ED" w14:textId="77777777" w:rsidR="006E0E27" w:rsidRPr="006E0E27" w:rsidRDefault="006E0E27" w:rsidP="006E0E27">
      <w:pPr>
        <w:bidi/>
        <w:rPr>
          <w:rFonts w:cs="David" w:hint="cs"/>
          <w:rtl/>
        </w:rPr>
      </w:pPr>
      <w:r w:rsidRPr="006E0E27">
        <w:rPr>
          <w:rFonts w:cs="David" w:hint="cs"/>
          <w:rtl/>
        </w:rPr>
        <w:t xml:space="preserve">                   ב. </w:t>
      </w:r>
      <w:r>
        <w:rPr>
          <w:rFonts w:cs="David" w:hint="cs"/>
          <w:rtl/>
        </w:rPr>
        <w:t xml:space="preserve"> </w:t>
      </w:r>
      <w:r w:rsidRPr="006E0E27">
        <w:rPr>
          <w:rFonts w:cs="David" w:hint="cs"/>
          <w:rtl/>
        </w:rPr>
        <w:t>בקשות לפי פרק י' לחוק הכנסת:</w:t>
      </w:r>
    </w:p>
    <w:p w14:paraId="0D2AB5AC" w14:textId="77777777" w:rsidR="006E0E27" w:rsidRPr="006E0E27" w:rsidRDefault="006E0E27" w:rsidP="006E0E27">
      <w:pPr>
        <w:bidi/>
        <w:rPr>
          <w:rFonts w:cs="David" w:hint="cs"/>
          <w:rtl/>
        </w:rPr>
      </w:pPr>
      <w:r w:rsidRPr="006E0E27">
        <w:rPr>
          <w:rFonts w:cs="David" w:hint="cs"/>
          <w:rtl/>
        </w:rPr>
        <w:t xml:space="preserve">                         1. בקשת סיעת "גיל" וסיעת "צדק לזקן" להתמזג.</w:t>
      </w:r>
    </w:p>
    <w:p w14:paraId="3A884287" w14:textId="77777777" w:rsidR="006E0E27" w:rsidRPr="006E0E27" w:rsidRDefault="006E0E27" w:rsidP="006E0E27">
      <w:pPr>
        <w:bidi/>
        <w:rPr>
          <w:rFonts w:cs="David" w:hint="cs"/>
          <w:rtl/>
        </w:rPr>
      </w:pPr>
      <w:r w:rsidRPr="006E0E27">
        <w:rPr>
          <w:rFonts w:cs="David" w:hint="cs"/>
          <w:rtl/>
        </w:rPr>
        <w:t xml:space="preserve">                         2. בקשת חה"כ אלחנן </w:t>
      </w:r>
      <w:proofErr w:type="spellStart"/>
      <w:r w:rsidRPr="006E0E27">
        <w:rPr>
          <w:rFonts w:cs="David" w:hint="cs"/>
          <w:rtl/>
        </w:rPr>
        <w:t>גלזר</w:t>
      </w:r>
      <w:proofErr w:type="spellEnd"/>
      <w:r w:rsidRPr="006E0E27">
        <w:rPr>
          <w:rFonts w:cs="David" w:hint="cs"/>
          <w:rtl/>
        </w:rPr>
        <w:t xml:space="preserve"> להתפלג מסיעת "צדק לזקן" ולהקים סיעה חדשה.</w:t>
      </w:r>
    </w:p>
    <w:p w14:paraId="186D13FB" w14:textId="77777777" w:rsidR="006E0E27" w:rsidRPr="006E0E27" w:rsidRDefault="006E0E27" w:rsidP="006E0E27">
      <w:pPr>
        <w:bidi/>
        <w:rPr>
          <w:rFonts w:cs="David" w:hint="cs"/>
          <w:rtl/>
        </w:rPr>
      </w:pPr>
    </w:p>
    <w:p w14:paraId="2BA43CFB" w14:textId="77777777" w:rsidR="006E0E27" w:rsidRPr="006E0E27" w:rsidRDefault="006E0E27" w:rsidP="006E0E27">
      <w:pPr>
        <w:bidi/>
        <w:rPr>
          <w:rFonts w:cs="David"/>
          <w:rtl/>
        </w:rPr>
      </w:pPr>
    </w:p>
    <w:p w14:paraId="56C436E2" w14:textId="77777777" w:rsidR="006E0E27" w:rsidRPr="006E0E27" w:rsidRDefault="006E0E27" w:rsidP="006E0E27">
      <w:pPr>
        <w:bidi/>
        <w:rPr>
          <w:rFonts w:cs="David"/>
          <w:b/>
          <w:bCs/>
          <w:u w:val="single"/>
          <w:rtl/>
        </w:rPr>
      </w:pPr>
      <w:r w:rsidRPr="006E0E27">
        <w:rPr>
          <w:rFonts w:cs="David"/>
          <w:b/>
          <w:bCs/>
          <w:u w:val="single"/>
          <w:rtl/>
        </w:rPr>
        <w:t>נכחו</w:t>
      </w:r>
      <w:r w:rsidRPr="006E0E27">
        <w:rPr>
          <w:rFonts w:cs="David"/>
          <w:rtl/>
        </w:rPr>
        <w:t>:</w:t>
      </w:r>
    </w:p>
    <w:p w14:paraId="407A63CD" w14:textId="77777777" w:rsidR="006E0E27" w:rsidRPr="006E0E27" w:rsidRDefault="006E0E27" w:rsidP="006E0E27">
      <w:pPr>
        <w:bidi/>
        <w:rPr>
          <w:rFonts w:cs="David"/>
          <w:rtl/>
        </w:rPr>
      </w:pPr>
    </w:p>
    <w:p w14:paraId="3253984C" w14:textId="77777777" w:rsidR="006E0E27" w:rsidRPr="006E0E27" w:rsidRDefault="006E0E27" w:rsidP="006E0E27">
      <w:pPr>
        <w:tabs>
          <w:tab w:val="left" w:pos="1788"/>
        </w:tabs>
        <w:bidi/>
        <w:rPr>
          <w:rFonts w:cs="David"/>
          <w:rtl/>
        </w:rPr>
      </w:pPr>
      <w:r w:rsidRPr="006E0E27">
        <w:rPr>
          <w:rFonts w:cs="David"/>
          <w:b/>
          <w:bCs/>
          <w:u w:val="single"/>
          <w:rtl/>
        </w:rPr>
        <w:t>חברי הוועדה</w:t>
      </w:r>
      <w:r w:rsidRPr="006E0E27">
        <w:rPr>
          <w:rFonts w:cs="David"/>
          <w:rtl/>
        </w:rPr>
        <w:t>:</w:t>
      </w:r>
    </w:p>
    <w:p w14:paraId="4C0679DE" w14:textId="77777777" w:rsidR="006E0E27" w:rsidRPr="006E0E27" w:rsidRDefault="006E0E27" w:rsidP="006E0E27">
      <w:pPr>
        <w:bidi/>
        <w:rPr>
          <w:rFonts w:cs="David" w:hint="cs"/>
          <w:rtl/>
        </w:rPr>
      </w:pPr>
      <w:r w:rsidRPr="006E0E27">
        <w:rPr>
          <w:rFonts w:cs="David" w:hint="cs"/>
          <w:rtl/>
        </w:rPr>
        <w:t xml:space="preserve">דוד טל </w:t>
      </w:r>
      <w:r w:rsidRPr="006E0E27">
        <w:rPr>
          <w:rFonts w:cs="David"/>
          <w:rtl/>
        </w:rPr>
        <w:t>–</w:t>
      </w:r>
      <w:r w:rsidRPr="006E0E27">
        <w:rPr>
          <w:rFonts w:cs="David" w:hint="cs"/>
          <w:rtl/>
        </w:rPr>
        <w:t xml:space="preserve"> היו"ר</w:t>
      </w:r>
    </w:p>
    <w:p w14:paraId="2F7E26D2" w14:textId="77777777" w:rsidR="006E0E27" w:rsidRPr="006E0E27" w:rsidRDefault="006E0E27" w:rsidP="006E0E27">
      <w:pPr>
        <w:bidi/>
        <w:rPr>
          <w:rFonts w:cs="David" w:hint="cs"/>
          <w:rtl/>
        </w:rPr>
      </w:pPr>
      <w:proofErr w:type="spellStart"/>
      <w:r w:rsidRPr="006E0E27">
        <w:rPr>
          <w:rFonts w:cs="David" w:hint="cs"/>
          <w:rtl/>
        </w:rPr>
        <w:t>רוברט</w:t>
      </w:r>
      <w:proofErr w:type="spellEnd"/>
      <w:r w:rsidRPr="006E0E27">
        <w:rPr>
          <w:rFonts w:cs="David" w:hint="cs"/>
          <w:rtl/>
        </w:rPr>
        <w:t xml:space="preserve"> </w:t>
      </w:r>
      <w:proofErr w:type="spellStart"/>
      <w:r w:rsidRPr="006E0E27">
        <w:rPr>
          <w:rFonts w:cs="David" w:hint="cs"/>
          <w:rtl/>
        </w:rPr>
        <w:t>אילטוב</w:t>
      </w:r>
      <w:proofErr w:type="spellEnd"/>
    </w:p>
    <w:p w14:paraId="15A412B8" w14:textId="77777777" w:rsidR="006E0E27" w:rsidRPr="006E0E27" w:rsidRDefault="006E0E27" w:rsidP="006E0E27">
      <w:pPr>
        <w:bidi/>
        <w:rPr>
          <w:rFonts w:cs="David" w:hint="cs"/>
          <w:rtl/>
        </w:rPr>
      </w:pPr>
      <w:r w:rsidRPr="006E0E27">
        <w:rPr>
          <w:rFonts w:cs="David" w:hint="cs"/>
          <w:rtl/>
        </w:rPr>
        <w:t>אורי אריאל</w:t>
      </w:r>
    </w:p>
    <w:p w14:paraId="526EDACF" w14:textId="77777777" w:rsidR="006E0E27" w:rsidRPr="006E0E27" w:rsidRDefault="006E0E27" w:rsidP="006E0E27">
      <w:pPr>
        <w:bidi/>
        <w:rPr>
          <w:rFonts w:cs="David" w:hint="cs"/>
          <w:rtl/>
        </w:rPr>
      </w:pPr>
      <w:r w:rsidRPr="006E0E27">
        <w:rPr>
          <w:rFonts w:cs="David" w:hint="cs"/>
          <w:rtl/>
        </w:rPr>
        <w:t xml:space="preserve">יולי </w:t>
      </w:r>
      <w:proofErr w:type="spellStart"/>
      <w:r w:rsidRPr="006E0E27">
        <w:rPr>
          <w:rFonts w:cs="David" w:hint="cs"/>
          <w:rtl/>
        </w:rPr>
        <w:t>אדלשטיין</w:t>
      </w:r>
      <w:proofErr w:type="spellEnd"/>
    </w:p>
    <w:p w14:paraId="01CD195C" w14:textId="77777777" w:rsidR="006E0E27" w:rsidRPr="006E0E27" w:rsidRDefault="006E0E27" w:rsidP="006E0E27">
      <w:pPr>
        <w:bidi/>
        <w:rPr>
          <w:rFonts w:cs="David" w:hint="cs"/>
          <w:rtl/>
        </w:rPr>
      </w:pPr>
      <w:r w:rsidRPr="006E0E27">
        <w:rPr>
          <w:rFonts w:cs="David" w:hint="cs"/>
          <w:rtl/>
        </w:rPr>
        <w:t>משה גפני</w:t>
      </w:r>
    </w:p>
    <w:p w14:paraId="34528FF3" w14:textId="77777777" w:rsidR="006E0E27" w:rsidRPr="006E0E27" w:rsidRDefault="006E0E27" w:rsidP="006E0E27">
      <w:pPr>
        <w:bidi/>
        <w:rPr>
          <w:rFonts w:cs="David" w:hint="cs"/>
          <w:rtl/>
        </w:rPr>
      </w:pPr>
      <w:r w:rsidRPr="006E0E27">
        <w:rPr>
          <w:rFonts w:cs="David" w:hint="cs"/>
          <w:rtl/>
        </w:rPr>
        <w:t xml:space="preserve">אלחנן </w:t>
      </w:r>
      <w:proofErr w:type="spellStart"/>
      <w:r w:rsidRPr="006E0E27">
        <w:rPr>
          <w:rFonts w:cs="David" w:hint="cs"/>
          <w:rtl/>
        </w:rPr>
        <w:t>גלזר</w:t>
      </w:r>
      <w:proofErr w:type="spellEnd"/>
    </w:p>
    <w:p w14:paraId="5E693997" w14:textId="77777777" w:rsidR="006E0E27" w:rsidRPr="006E0E27" w:rsidRDefault="006E0E27" w:rsidP="006E0E27">
      <w:pPr>
        <w:bidi/>
        <w:rPr>
          <w:rFonts w:cs="David" w:hint="cs"/>
          <w:rtl/>
        </w:rPr>
      </w:pPr>
      <w:r w:rsidRPr="006E0E27">
        <w:rPr>
          <w:rFonts w:cs="David" w:hint="cs"/>
          <w:rtl/>
        </w:rPr>
        <w:t>יצחק גלנטי</w:t>
      </w:r>
    </w:p>
    <w:p w14:paraId="05D33E4F" w14:textId="77777777" w:rsidR="006E0E27" w:rsidRPr="006E0E27" w:rsidRDefault="006E0E27" w:rsidP="006E0E27">
      <w:pPr>
        <w:bidi/>
        <w:rPr>
          <w:rFonts w:cs="David" w:hint="cs"/>
          <w:rtl/>
        </w:rPr>
      </w:pPr>
      <w:r w:rsidRPr="006E0E27">
        <w:rPr>
          <w:rFonts w:cs="David" w:hint="cs"/>
          <w:rtl/>
        </w:rPr>
        <w:t xml:space="preserve">זהבה </w:t>
      </w:r>
      <w:proofErr w:type="spellStart"/>
      <w:r w:rsidRPr="006E0E27">
        <w:rPr>
          <w:rFonts w:cs="David" w:hint="cs"/>
          <w:rtl/>
        </w:rPr>
        <w:t>גלאון</w:t>
      </w:r>
      <w:proofErr w:type="spellEnd"/>
    </w:p>
    <w:p w14:paraId="140A181F" w14:textId="77777777" w:rsidR="006E0E27" w:rsidRPr="006E0E27" w:rsidRDefault="006E0E27" w:rsidP="006E0E27">
      <w:pPr>
        <w:bidi/>
        <w:rPr>
          <w:rFonts w:cs="David" w:hint="cs"/>
          <w:rtl/>
        </w:rPr>
      </w:pPr>
      <w:r w:rsidRPr="006E0E27">
        <w:rPr>
          <w:rFonts w:cs="David" w:hint="cs"/>
          <w:rtl/>
        </w:rPr>
        <w:t>יצחק זיו</w:t>
      </w:r>
    </w:p>
    <w:p w14:paraId="624C124F" w14:textId="77777777" w:rsidR="006E0E27" w:rsidRPr="006E0E27" w:rsidRDefault="006E0E27" w:rsidP="006E0E27">
      <w:pPr>
        <w:bidi/>
        <w:rPr>
          <w:rFonts w:cs="David" w:hint="cs"/>
          <w:rtl/>
        </w:rPr>
      </w:pPr>
      <w:r w:rsidRPr="006E0E27">
        <w:rPr>
          <w:rFonts w:cs="David" w:hint="cs"/>
          <w:rtl/>
        </w:rPr>
        <w:t>יואל חסון</w:t>
      </w:r>
    </w:p>
    <w:p w14:paraId="1B67519E" w14:textId="77777777" w:rsidR="006E0E27" w:rsidRPr="006E0E27" w:rsidRDefault="006E0E27" w:rsidP="006E0E27">
      <w:pPr>
        <w:bidi/>
        <w:rPr>
          <w:rFonts w:cs="David" w:hint="cs"/>
          <w:rtl/>
        </w:rPr>
      </w:pPr>
      <w:proofErr w:type="spellStart"/>
      <w:r w:rsidRPr="006E0E27">
        <w:rPr>
          <w:rFonts w:cs="David" w:hint="cs"/>
          <w:rtl/>
        </w:rPr>
        <w:t>נאדיה</w:t>
      </w:r>
      <w:proofErr w:type="spellEnd"/>
      <w:r w:rsidRPr="006E0E27">
        <w:rPr>
          <w:rFonts w:cs="David" w:hint="cs"/>
          <w:rtl/>
        </w:rPr>
        <w:t xml:space="preserve"> חילו</w:t>
      </w:r>
    </w:p>
    <w:p w14:paraId="65B2E9F8" w14:textId="77777777" w:rsidR="006E0E27" w:rsidRPr="006E0E27" w:rsidRDefault="006E0E27" w:rsidP="006E0E27">
      <w:pPr>
        <w:bidi/>
        <w:rPr>
          <w:rFonts w:cs="David" w:hint="cs"/>
          <w:rtl/>
        </w:rPr>
      </w:pPr>
      <w:proofErr w:type="spellStart"/>
      <w:r w:rsidRPr="006E0E27">
        <w:rPr>
          <w:rFonts w:cs="David" w:hint="cs"/>
          <w:rtl/>
        </w:rPr>
        <w:t>אסתרינה</w:t>
      </w:r>
      <w:proofErr w:type="spellEnd"/>
      <w:r w:rsidRPr="006E0E27">
        <w:rPr>
          <w:rFonts w:cs="David" w:hint="cs"/>
          <w:rtl/>
        </w:rPr>
        <w:t xml:space="preserve"> </w:t>
      </w:r>
      <w:proofErr w:type="spellStart"/>
      <w:r w:rsidRPr="006E0E27">
        <w:rPr>
          <w:rFonts w:cs="David" w:hint="cs"/>
          <w:rtl/>
        </w:rPr>
        <w:t>טרטמן</w:t>
      </w:r>
      <w:proofErr w:type="spellEnd"/>
    </w:p>
    <w:p w14:paraId="1BC6CB8D" w14:textId="77777777" w:rsidR="006E0E27" w:rsidRPr="006E0E27" w:rsidRDefault="006E0E27" w:rsidP="006E0E27">
      <w:pPr>
        <w:bidi/>
        <w:rPr>
          <w:rFonts w:cs="David" w:hint="cs"/>
          <w:rtl/>
        </w:rPr>
      </w:pPr>
      <w:r w:rsidRPr="006E0E27">
        <w:rPr>
          <w:rFonts w:cs="David" w:hint="cs"/>
          <w:rtl/>
        </w:rPr>
        <w:t>שרה מרום שלו</w:t>
      </w:r>
    </w:p>
    <w:p w14:paraId="347BAEC0" w14:textId="77777777" w:rsidR="006E0E27" w:rsidRPr="006E0E27" w:rsidRDefault="006E0E27" w:rsidP="006E0E27">
      <w:pPr>
        <w:bidi/>
        <w:rPr>
          <w:rFonts w:cs="David" w:hint="cs"/>
          <w:rtl/>
        </w:rPr>
      </w:pPr>
      <w:r w:rsidRPr="006E0E27">
        <w:rPr>
          <w:rFonts w:cs="David" w:hint="cs"/>
          <w:rtl/>
        </w:rPr>
        <w:t xml:space="preserve">אברהם </w:t>
      </w:r>
      <w:proofErr w:type="spellStart"/>
      <w:r w:rsidRPr="006E0E27">
        <w:rPr>
          <w:rFonts w:cs="David" w:hint="cs"/>
          <w:rtl/>
        </w:rPr>
        <w:t>מיכאלי</w:t>
      </w:r>
      <w:proofErr w:type="spellEnd"/>
    </w:p>
    <w:p w14:paraId="07EBBD04" w14:textId="77777777" w:rsidR="006E0E27" w:rsidRPr="006E0E27" w:rsidRDefault="006E0E27" w:rsidP="006E0E27">
      <w:pPr>
        <w:bidi/>
        <w:rPr>
          <w:rFonts w:cs="David" w:hint="cs"/>
          <w:rtl/>
        </w:rPr>
      </w:pPr>
      <w:r w:rsidRPr="006E0E27">
        <w:rPr>
          <w:rFonts w:cs="David" w:hint="cs"/>
          <w:rtl/>
        </w:rPr>
        <w:t xml:space="preserve">אורי </w:t>
      </w:r>
      <w:proofErr w:type="spellStart"/>
      <w:r w:rsidRPr="006E0E27">
        <w:rPr>
          <w:rFonts w:cs="David" w:hint="cs"/>
          <w:rtl/>
        </w:rPr>
        <w:t>מקלב</w:t>
      </w:r>
      <w:proofErr w:type="spellEnd"/>
    </w:p>
    <w:p w14:paraId="79BEFDF1" w14:textId="77777777" w:rsidR="006E0E27" w:rsidRPr="006E0E27" w:rsidRDefault="006E0E27" w:rsidP="006E0E27">
      <w:pPr>
        <w:bidi/>
        <w:rPr>
          <w:rFonts w:cs="David" w:hint="cs"/>
          <w:rtl/>
        </w:rPr>
      </w:pPr>
      <w:r w:rsidRPr="006E0E27">
        <w:rPr>
          <w:rFonts w:cs="David" w:hint="cs"/>
          <w:rtl/>
        </w:rPr>
        <w:t>שלמה מולה</w:t>
      </w:r>
    </w:p>
    <w:p w14:paraId="2F210F4C" w14:textId="77777777" w:rsidR="006E0E27" w:rsidRPr="006E0E27" w:rsidRDefault="006E0E27" w:rsidP="006E0E27">
      <w:pPr>
        <w:bidi/>
        <w:rPr>
          <w:rFonts w:cs="David" w:hint="cs"/>
          <w:rtl/>
        </w:rPr>
      </w:pPr>
      <w:r w:rsidRPr="006E0E27">
        <w:rPr>
          <w:rFonts w:cs="David" w:hint="cs"/>
          <w:rtl/>
        </w:rPr>
        <w:t>גדעון סער</w:t>
      </w:r>
    </w:p>
    <w:p w14:paraId="22549D1E" w14:textId="77777777" w:rsidR="006E0E27" w:rsidRPr="006E0E27" w:rsidRDefault="006E0E27" w:rsidP="006E0E27">
      <w:pPr>
        <w:bidi/>
        <w:rPr>
          <w:rFonts w:cs="David" w:hint="cs"/>
          <w:rtl/>
        </w:rPr>
      </w:pPr>
      <w:r w:rsidRPr="006E0E27">
        <w:rPr>
          <w:rFonts w:cs="David" w:hint="cs"/>
          <w:rtl/>
        </w:rPr>
        <w:t xml:space="preserve">יוחנן </w:t>
      </w:r>
      <w:proofErr w:type="spellStart"/>
      <w:r w:rsidRPr="006E0E27">
        <w:rPr>
          <w:rFonts w:cs="David" w:hint="cs"/>
          <w:rtl/>
        </w:rPr>
        <w:t>פלסנר</w:t>
      </w:r>
      <w:proofErr w:type="spellEnd"/>
    </w:p>
    <w:p w14:paraId="231C5ED1" w14:textId="77777777" w:rsidR="006E0E27" w:rsidRPr="006E0E27" w:rsidRDefault="006E0E27" w:rsidP="006E0E27">
      <w:pPr>
        <w:bidi/>
        <w:rPr>
          <w:rFonts w:cs="David" w:hint="cs"/>
          <w:rtl/>
        </w:rPr>
      </w:pPr>
      <w:r w:rsidRPr="006E0E27">
        <w:rPr>
          <w:rFonts w:cs="David" w:hint="cs"/>
          <w:rtl/>
        </w:rPr>
        <w:t xml:space="preserve">משה </w:t>
      </w:r>
      <w:proofErr w:type="spellStart"/>
      <w:r w:rsidRPr="006E0E27">
        <w:rPr>
          <w:rFonts w:cs="David" w:hint="cs"/>
          <w:rtl/>
        </w:rPr>
        <w:t>שרוני</w:t>
      </w:r>
      <w:proofErr w:type="spellEnd"/>
    </w:p>
    <w:p w14:paraId="126E4661" w14:textId="77777777" w:rsidR="006E0E27" w:rsidRPr="006E0E27" w:rsidRDefault="006E0E27" w:rsidP="006E0E27">
      <w:pPr>
        <w:bidi/>
        <w:rPr>
          <w:rFonts w:cs="David" w:hint="cs"/>
          <w:rtl/>
        </w:rPr>
      </w:pPr>
      <w:r w:rsidRPr="006E0E27">
        <w:rPr>
          <w:rFonts w:cs="David" w:hint="cs"/>
          <w:rtl/>
        </w:rPr>
        <w:t>רונית תירוש</w:t>
      </w:r>
    </w:p>
    <w:p w14:paraId="2B8EB189" w14:textId="77777777" w:rsidR="006E0E27" w:rsidRPr="006E0E27" w:rsidRDefault="006E0E27" w:rsidP="006E0E27">
      <w:pPr>
        <w:bidi/>
        <w:rPr>
          <w:rFonts w:cs="David" w:hint="cs"/>
          <w:rtl/>
        </w:rPr>
      </w:pPr>
    </w:p>
    <w:p w14:paraId="1C3D9463" w14:textId="77777777" w:rsidR="006E0E27" w:rsidRPr="006E0E27" w:rsidRDefault="006E0E27" w:rsidP="006E0E27">
      <w:pPr>
        <w:bidi/>
        <w:rPr>
          <w:rFonts w:cs="David" w:hint="cs"/>
          <w:b/>
          <w:bCs/>
          <w:u w:val="single"/>
          <w:rtl/>
        </w:rPr>
      </w:pPr>
      <w:r w:rsidRPr="006E0E27">
        <w:rPr>
          <w:rFonts w:cs="David" w:hint="cs"/>
          <w:b/>
          <w:bCs/>
          <w:u w:val="single"/>
          <w:rtl/>
        </w:rPr>
        <w:t>מוזמנים:</w:t>
      </w:r>
    </w:p>
    <w:p w14:paraId="0172559D" w14:textId="77777777" w:rsidR="006E0E27" w:rsidRPr="006E0E27" w:rsidRDefault="006E0E27" w:rsidP="006E0E27">
      <w:pPr>
        <w:bidi/>
        <w:rPr>
          <w:rFonts w:cs="David" w:hint="cs"/>
          <w:rtl/>
        </w:rPr>
      </w:pPr>
      <w:r w:rsidRPr="006E0E27">
        <w:rPr>
          <w:rFonts w:cs="David" w:hint="cs"/>
          <w:rtl/>
        </w:rPr>
        <w:t xml:space="preserve">איל ינון </w:t>
      </w:r>
      <w:r w:rsidRPr="006E0E27">
        <w:rPr>
          <w:rFonts w:cs="David"/>
          <w:rtl/>
        </w:rPr>
        <w:t>–</w:t>
      </w:r>
      <w:r w:rsidRPr="006E0E27">
        <w:rPr>
          <w:rFonts w:cs="David" w:hint="cs"/>
          <w:rtl/>
        </w:rPr>
        <w:t xml:space="preserve"> מזכיר הכנסת</w:t>
      </w:r>
    </w:p>
    <w:p w14:paraId="1A4B0BA1" w14:textId="77777777" w:rsidR="006E0E27" w:rsidRPr="006E0E27" w:rsidRDefault="006E0E27" w:rsidP="006E0E27">
      <w:pPr>
        <w:bidi/>
        <w:rPr>
          <w:rFonts w:cs="David" w:hint="cs"/>
          <w:rtl/>
        </w:rPr>
      </w:pPr>
      <w:r w:rsidRPr="006E0E27">
        <w:rPr>
          <w:rFonts w:cs="David" w:hint="cs"/>
          <w:rtl/>
        </w:rPr>
        <w:t xml:space="preserve">דן </w:t>
      </w:r>
      <w:proofErr w:type="spellStart"/>
      <w:r w:rsidRPr="006E0E27">
        <w:rPr>
          <w:rFonts w:cs="David" w:hint="cs"/>
          <w:rtl/>
        </w:rPr>
        <w:t>מרזוק</w:t>
      </w:r>
      <w:proofErr w:type="spellEnd"/>
      <w:r w:rsidRPr="006E0E27">
        <w:rPr>
          <w:rFonts w:cs="David" w:hint="cs"/>
          <w:rtl/>
        </w:rPr>
        <w:t xml:space="preserve"> </w:t>
      </w:r>
      <w:r w:rsidRPr="006E0E27">
        <w:rPr>
          <w:rFonts w:cs="David"/>
          <w:rtl/>
        </w:rPr>
        <w:t>–</w:t>
      </w:r>
      <w:r w:rsidRPr="006E0E27">
        <w:rPr>
          <w:rFonts w:cs="David" w:hint="cs"/>
          <w:rtl/>
        </w:rPr>
        <w:t xml:space="preserve"> ע. מזכיר הכנסת</w:t>
      </w:r>
    </w:p>
    <w:p w14:paraId="4C09DDAE" w14:textId="77777777" w:rsidR="006E0E27" w:rsidRPr="006E0E27" w:rsidRDefault="006E0E27" w:rsidP="006E0E27">
      <w:pPr>
        <w:bidi/>
        <w:rPr>
          <w:rFonts w:cs="David" w:hint="cs"/>
          <w:rtl/>
        </w:rPr>
      </w:pPr>
      <w:r w:rsidRPr="006E0E27">
        <w:rPr>
          <w:rFonts w:cs="David" w:hint="cs"/>
          <w:rtl/>
        </w:rPr>
        <w:t>עו"ד יוסי כץ</w:t>
      </w:r>
    </w:p>
    <w:p w14:paraId="318A3869" w14:textId="77777777" w:rsidR="006E0E27" w:rsidRPr="006E0E27" w:rsidRDefault="006E0E27" w:rsidP="006E0E27">
      <w:pPr>
        <w:bidi/>
        <w:rPr>
          <w:rFonts w:cs="David" w:hint="cs"/>
          <w:rtl/>
        </w:rPr>
      </w:pPr>
      <w:r w:rsidRPr="006E0E27">
        <w:rPr>
          <w:rFonts w:cs="David" w:hint="cs"/>
          <w:rtl/>
        </w:rPr>
        <w:t>עו"ד חמי בן-נון (צומת)</w:t>
      </w:r>
    </w:p>
    <w:p w14:paraId="1EA2EE5C" w14:textId="77777777" w:rsidR="006E0E27" w:rsidRPr="006E0E27" w:rsidRDefault="006E0E27" w:rsidP="006E0E27">
      <w:pPr>
        <w:bidi/>
        <w:rPr>
          <w:rFonts w:cs="David" w:hint="cs"/>
          <w:rtl/>
        </w:rPr>
      </w:pPr>
      <w:r w:rsidRPr="006E0E27">
        <w:rPr>
          <w:rFonts w:cs="David" w:hint="cs"/>
          <w:rtl/>
        </w:rPr>
        <w:t>אריק לב (מתמחה)</w:t>
      </w:r>
    </w:p>
    <w:p w14:paraId="6B9F0D92" w14:textId="77777777" w:rsidR="006E0E27" w:rsidRPr="006E0E27" w:rsidRDefault="006E0E27" w:rsidP="006E0E27">
      <w:pPr>
        <w:bidi/>
        <w:rPr>
          <w:rFonts w:cs="David" w:hint="cs"/>
          <w:rtl/>
        </w:rPr>
      </w:pPr>
    </w:p>
    <w:p w14:paraId="4FD88530" w14:textId="77777777" w:rsidR="006E0E27" w:rsidRPr="006E0E27" w:rsidRDefault="006E0E27" w:rsidP="006E0E27">
      <w:pPr>
        <w:tabs>
          <w:tab w:val="left" w:pos="1930"/>
        </w:tabs>
        <w:bidi/>
        <w:rPr>
          <w:rFonts w:cs="David" w:hint="cs"/>
          <w:rtl/>
        </w:rPr>
      </w:pPr>
      <w:r w:rsidRPr="006E0E27">
        <w:rPr>
          <w:rFonts w:cs="David"/>
          <w:b/>
          <w:bCs/>
          <w:u w:val="single"/>
          <w:rtl/>
        </w:rPr>
        <w:t>י</w:t>
      </w:r>
      <w:r w:rsidRPr="006E0E27">
        <w:rPr>
          <w:rFonts w:cs="David" w:hint="cs"/>
          <w:b/>
          <w:bCs/>
          <w:u w:val="single"/>
          <w:rtl/>
        </w:rPr>
        <w:t>יעוץ משפטי</w:t>
      </w:r>
      <w:r w:rsidRPr="006E0E27">
        <w:rPr>
          <w:rFonts w:cs="David"/>
          <w:b/>
          <w:bCs/>
          <w:u w:val="single"/>
          <w:rtl/>
        </w:rPr>
        <w:t>:</w:t>
      </w:r>
      <w:r w:rsidRPr="006E0E27">
        <w:rPr>
          <w:rFonts w:cs="David" w:hint="cs"/>
          <w:rtl/>
        </w:rPr>
        <w:t xml:space="preserve">  ארבל אסטרחן (מתמחה: שלומי בלבן)</w:t>
      </w:r>
    </w:p>
    <w:p w14:paraId="407A52B0" w14:textId="77777777" w:rsidR="006E0E27" w:rsidRPr="006E0E27" w:rsidRDefault="006E0E27" w:rsidP="006E0E27">
      <w:pPr>
        <w:tabs>
          <w:tab w:val="left" w:pos="1930"/>
        </w:tabs>
        <w:bidi/>
        <w:rPr>
          <w:rFonts w:cs="David" w:hint="cs"/>
          <w:rtl/>
        </w:rPr>
      </w:pPr>
    </w:p>
    <w:p w14:paraId="2FC2F205" w14:textId="77777777" w:rsidR="006E0E27" w:rsidRPr="006E0E27" w:rsidRDefault="006E0E27" w:rsidP="006E0E27">
      <w:pPr>
        <w:tabs>
          <w:tab w:val="left" w:pos="1930"/>
        </w:tabs>
        <w:bidi/>
        <w:rPr>
          <w:rFonts w:cs="David" w:hint="cs"/>
          <w:b/>
          <w:bCs/>
          <w:rtl/>
        </w:rPr>
      </w:pPr>
      <w:r w:rsidRPr="006E0E27">
        <w:rPr>
          <w:rFonts w:cs="David"/>
          <w:b/>
          <w:bCs/>
          <w:u w:val="single"/>
          <w:rtl/>
        </w:rPr>
        <w:t>מנהלת הוועדה</w:t>
      </w:r>
      <w:r w:rsidRPr="006E0E27">
        <w:rPr>
          <w:rFonts w:cs="David"/>
          <w:rtl/>
        </w:rPr>
        <w:t>:</w:t>
      </w:r>
      <w:r w:rsidRPr="006E0E27">
        <w:rPr>
          <w:rFonts w:cs="David" w:hint="cs"/>
          <w:rtl/>
        </w:rPr>
        <w:t xml:space="preserve"> אתי בן יוסף</w:t>
      </w:r>
    </w:p>
    <w:p w14:paraId="64CB799D" w14:textId="77777777" w:rsidR="006E0E27" w:rsidRPr="006E0E27" w:rsidRDefault="006E0E27" w:rsidP="006E0E27">
      <w:pPr>
        <w:tabs>
          <w:tab w:val="left" w:pos="1930"/>
        </w:tabs>
        <w:bidi/>
        <w:rPr>
          <w:rFonts w:cs="David" w:hint="cs"/>
          <w:rtl/>
        </w:rPr>
      </w:pPr>
    </w:p>
    <w:p w14:paraId="6D056708" w14:textId="77777777" w:rsidR="006E0E27" w:rsidRPr="006E0E27" w:rsidRDefault="006E0E27" w:rsidP="006E0E27">
      <w:pPr>
        <w:tabs>
          <w:tab w:val="left" w:pos="1930"/>
        </w:tabs>
        <w:bidi/>
        <w:rPr>
          <w:rFonts w:cs="David" w:hint="cs"/>
          <w:rtl/>
        </w:rPr>
      </w:pPr>
      <w:r w:rsidRPr="006E0E27">
        <w:rPr>
          <w:rFonts w:cs="David" w:hint="cs"/>
          <w:b/>
          <w:bCs/>
          <w:u w:val="single"/>
          <w:rtl/>
        </w:rPr>
        <w:t xml:space="preserve">רשמת </w:t>
      </w:r>
      <w:proofErr w:type="spellStart"/>
      <w:r w:rsidRPr="006E0E27">
        <w:rPr>
          <w:rFonts w:cs="David" w:hint="cs"/>
          <w:b/>
          <w:bCs/>
          <w:u w:val="single"/>
          <w:rtl/>
        </w:rPr>
        <w:t>פרלמנטרית</w:t>
      </w:r>
      <w:proofErr w:type="spellEnd"/>
      <w:r w:rsidRPr="006E0E27">
        <w:rPr>
          <w:rFonts w:cs="David"/>
          <w:rtl/>
        </w:rPr>
        <w:t>:</w:t>
      </w:r>
      <w:r w:rsidRPr="006E0E27">
        <w:rPr>
          <w:rFonts w:cs="David" w:hint="cs"/>
          <w:rtl/>
        </w:rPr>
        <w:t xml:space="preserve"> רותי וייס</w:t>
      </w:r>
    </w:p>
    <w:p w14:paraId="034E866F" w14:textId="77777777" w:rsidR="006E0E27" w:rsidRPr="006E0E27" w:rsidRDefault="006E0E27" w:rsidP="006E0E27">
      <w:pPr>
        <w:bidi/>
        <w:rPr>
          <w:rFonts w:cs="David" w:hint="cs"/>
          <w:u w:val="single"/>
          <w:rtl/>
        </w:rPr>
      </w:pPr>
    </w:p>
    <w:p w14:paraId="768812C8" w14:textId="77777777" w:rsidR="006E0E27" w:rsidRPr="006E0E27" w:rsidRDefault="006E0E27" w:rsidP="006E0E27">
      <w:pPr>
        <w:bidi/>
        <w:rPr>
          <w:rFonts w:cs="David" w:hint="cs"/>
          <w:u w:val="single"/>
          <w:rtl/>
        </w:rPr>
      </w:pPr>
    </w:p>
    <w:p w14:paraId="5D458748" w14:textId="77777777" w:rsidR="006E0E27" w:rsidRPr="006E0E27" w:rsidRDefault="006E0E27" w:rsidP="006E0E27">
      <w:pPr>
        <w:bidi/>
        <w:rPr>
          <w:rFonts w:cs="David" w:hint="cs"/>
          <w:u w:val="single"/>
          <w:rtl/>
        </w:rPr>
      </w:pPr>
    </w:p>
    <w:p w14:paraId="4F63B30A" w14:textId="77777777" w:rsidR="006E0E27" w:rsidRPr="006E0E27" w:rsidRDefault="006E0E27" w:rsidP="006E0E27">
      <w:pPr>
        <w:tabs>
          <w:tab w:val="left" w:pos="1221"/>
        </w:tabs>
        <w:bidi/>
        <w:rPr>
          <w:rFonts w:cs="David" w:hint="cs"/>
          <w:u w:val="single"/>
          <w:rtl/>
        </w:rPr>
      </w:pPr>
    </w:p>
    <w:p w14:paraId="3ED87753" w14:textId="77777777" w:rsidR="006E0E27" w:rsidRPr="006E0E27" w:rsidRDefault="006E0E27" w:rsidP="006E0E27">
      <w:pPr>
        <w:tabs>
          <w:tab w:val="left" w:pos="1221"/>
        </w:tabs>
        <w:bidi/>
        <w:ind w:left="60"/>
        <w:rPr>
          <w:rFonts w:cs="David" w:hint="cs"/>
          <w:b/>
          <w:bCs/>
        </w:rPr>
      </w:pPr>
      <w:r w:rsidRPr="006E0E27">
        <w:rPr>
          <w:rFonts w:cs="David" w:hint="cs"/>
          <w:rtl/>
        </w:rPr>
        <w:t xml:space="preserve">         </w:t>
      </w:r>
      <w:r w:rsidRPr="006E0E27">
        <w:rPr>
          <w:rFonts w:cs="David" w:hint="cs"/>
          <w:b/>
          <w:bCs/>
          <w:rtl/>
        </w:rPr>
        <w:t xml:space="preserve">א. קביעת מסגרת הדיון לדיון הסיעתי על הודעת ראש הממשלה בהתאם לסעיף 34א(ג)            </w:t>
      </w:r>
    </w:p>
    <w:p w14:paraId="11668C30" w14:textId="77777777" w:rsidR="006E0E27" w:rsidRPr="006E0E27" w:rsidRDefault="006E0E27" w:rsidP="006E0E27">
      <w:pPr>
        <w:tabs>
          <w:tab w:val="left" w:pos="1221"/>
        </w:tabs>
        <w:bidi/>
        <w:jc w:val="center"/>
        <w:rPr>
          <w:rFonts w:cs="David" w:hint="cs"/>
          <w:u w:val="single"/>
          <w:rtl/>
        </w:rPr>
      </w:pPr>
      <w:r w:rsidRPr="006E0E27">
        <w:rPr>
          <w:rFonts w:cs="David" w:hint="cs"/>
          <w:b/>
          <w:bCs/>
          <w:u w:val="single"/>
          <w:rtl/>
        </w:rPr>
        <w:lastRenderedPageBreak/>
        <w:t>לתקנון הכנסת.</w:t>
      </w:r>
    </w:p>
    <w:p w14:paraId="261CC988" w14:textId="77777777" w:rsidR="006E0E27" w:rsidRPr="006E0E27" w:rsidRDefault="006E0E27" w:rsidP="006E0E27">
      <w:pPr>
        <w:bidi/>
        <w:rPr>
          <w:rFonts w:cs="David" w:hint="cs"/>
          <w:rtl/>
        </w:rPr>
      </w:pPr>
      <w:r w:rsidRPr="006E0E27">
        <w:rPr>
          <w:rFonts w:cs="David" w:hint="cs"/>
          <w:rtl/>
        </w:rPr>
        <w:t xml:space="preserve">                    </w:t>
      </w:r>
    </w:p>
    <w:p w14:paraId="396C33CF" w14:textId="77777777" w:rsidR="006E0E27" w:rsidRDefault="006E0E27" w:rsidP="006E0E27">
      <w:pPr>
        <w:bidi/>
        <w:rPr>
          <w:rFonts w:cs="David" w:hint="cs"/>
          <w:u w:val="single"/>
          <w:rtl/>
        </w:rPr>
      </w:pPr>
    </w:p>
    <w:p w14:paraId="070C5808" w14:textId="77777777" w:rsidR="006E0E27" w:rsidRDefault="006E0E27" w:rsidP="006E0E27">
      <w:pPr>
        <w:bidi/>
        <w:rPr>
          <w:rFonts w:cs="David" w:hint="cs"/>
          <w:u w:val="single"/>
          <w:rtl/>
        </w:rPr>
      </w:pPr>
    </w:p>
    <w:p w14:paraId="7F99D77C" w14:textId="77777777" w:rsidR="006E0E27" w:rsidRPr="006E0E27" w:rsidRDefault="006E0E27" w:rsidP="006E0E27">
      <w:pPr>
        <w:bidi/>
        <w:rPr>
          <w:rFonts w:cs="David" w:hint="cs"/>
          <w:u w:val="single"/>
          <w:rtl/>
        </w:rPr>
      </w:pPr>
    </w:p>
    <w:p w14:paraId="4BECB32C"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52A27407" w14:textId="77777777" w:rsidR="006E0E27" w:rsidRPr="006E0E27" w:rsidRDefault="006E0E27" w:rsidP="006E0E27">
      <w:pPr>
        <w:bidi/>
        <w:rPr>
          <w:rFonts w:cs="David" w:hint="cs"/>
          <w:rtl/>
        </w:rPr>
      </w:pPr>
    </w:p>
    <w:p w14:paraId="3D4A109A" w14:textId="77777777" w:rsidR="006E0E27" w:rsidRPr="006E0E27" w:rsidRDefault="006E0E27" w:rsidP="006E0E27">
      <w:pPr>
        <w:bidi/>
        <w:rPr>
          <w:rFonts w:cs="David" w:hint="cs"/>
          <w:rtl/>
        </w:rPr>
      </w:pPr>
      <w:r w:rsidRPr="006E0E27">
        <w:rPr>
          <w:rFonts w:cs="David" w:hint="cs"/>
          <w:rtl/>
        </w:rPr>
        <w:tab/>
        <w:t xml:space="preserve"> בוקר טוב, אני מתכבד לפתוח את ישיבת ועדת הכנסת הראשונה במושב החורף. סדר היום שלנו צפוף. ראשית נדון בסדרי הדיון לגבי הודעתו של ראש הממשלה. אני מציע 8 דקות לסיעה שאפשר לפצל את זה רק לשני חברים, כלומר 4 דקות ו-4 דקות. יש הצעות אחרות? אין. מי בעד ההצעה ירים את ידו? מי מתנגד? תודה. סדר הדיון למליאה היום אושר. </w:t>
      </w:r>
    </w:p>
    <w:p w14:paraId="5D6BB88A" w14:textId="77777777" w:rsidR="006E0E27" w:rsidRPr="006E0E27" w:rsidRDefault="006E0E27" w:rsidP="006E0E27">
      <w:pPr>
        <w:bidi/>
        <w:rPr>
          <w:rFonts w:cs="David" w:hint="cs"/>
          <w:rtl/>
        </w:rPr>
      </w:pPr>
    </w:p>
    <w:p w14:paraId="089362BF" w14:textId="77777777" w:rsidR="006E0E27" w:rsidRPr="006E0E27" w:rsidRDefault="006E0E27" w:rsidP="006E0E27">
      <w:pPr>
        <w:bidi/>
        <w:rPr>
          <w:rFonts w:cs="David" w:hint="cs"/>
          <w:rtl/>
        </w:rPr>
      </w:pPr>
    </w:p>
    <w:p w14:paraId="19400059" w14:textId="77777777" w:rsidR="006E0E27" w:rsidRPr="006E0E27" w:rsidRDefault="006E0E27" w:rsidP="006E0E27">
      <w:pPr>
        <w:bidi/>
        <w:rPr>
          <w:rFonts w:cs="David" w:hint="cs"/>
          <w:b/>
          <w:bCs/>
          <w:rtl/>
        </w:rPr>
      </w:pPr>
      <w:r w:rsidRPr="006E0E27">
        <w:rPr>
          <w:rFonts w:cs="David"/>
          <w:rtl/>
        </w:rPr>
        <w:br w:type="page"/>
      </w:r>
      <w:r w:rsidRPr="006E0E27">
        <w:rPr>
          <w:rFonts w:cs="David" w:hint="cs"/>
          <w:rtl/>
        </w:rPr>
        <w:lastRenderedPageBreak/>
        <w:t xml:space="preserve">                         </w:t>
      </w:r>
      <w:r w:rsidRPr="006E0E27">
        <w:rPr>
          <w:rFonts w:cs="David" w:hint="cs"/>
          <w:b/>
          <w:bCs/>
          <w:rtl/>
        </w:rPr>
        <w:t>ב. בקשות לפי פרק י' לחוק הכנסת:</w:t>
      </w:r>
    </w:p>
    <w:p w14:paraId="475A0A55" w14:textId="77777777" w:rsidR="006E0E27" w:rsidRPr="006E0E27" w:rsidRDefault="006E0E27" w:rsidP="006E0E27">
      <w:pPr>
        <w:bidi/>
        <w:rPr>
          <w:rFonts w:cs="David" w:hint="cs"/>
          <w:b/>
          <w:bCs/>
          <w:rtl/>
        </w:rPr>
      </w:pPr>
      <w:r w:rsidRPr="006E0E27">
        <w:rPr>
          <w:rFonts w:cs="David" w:hint="cs"/>
          <w:b/>
          <w:bCs/>
          <w:rtl/>
        </w:rPr>
        <w:t xml:space="preserve">                         1. בקשת סיעת "גיל" וסיעת "צדק לזקן" להתמזג.</w:t>
      </w:r>
    </w:p>
    <w:p w14:paraId="644B3AF7" w14:textId="77777777" w:rsidR="006E0E27" w:rsidRPr="006E0E27" w:rsidRDefault="006E0E27" w:rsidP="006E0E27">
      <w:pPr>
        <w:bidi/>
        <w:rPr>
          <w:rFonts w:cs="David" w:hint="cs"/>
          <w:b/>
          <w:bCs/>
          <w:rtl/>
        </w:rPr>
      </w:pPr>
      <w:r w:rsidRPr="006E0E27">
        <w:rPr>
          <w:rFonts w:cs="David" w:hint="cs"/>
          <w:b/>
          <w:bCs/>
          <w:rtl/>
        </w:rPr>
        <w:t xml:space="preserve">                         2. בקשת חה"כ אלחנן </w:t>
      </w:r>
      <w:proofErr w:type="spellStart"/>
      <w:r w:rsidRPr="006E0E27">
        <w:rPr>
          <w:rFonts w:cs="David" w:hint="cs"/>
          <w:b/>
          <w:bCs/>
          <w:rtl/>
        </w:rPr>
        <w:t>גלזר</w:t>
      </w:r>
      <w:proofErr w:type="spellEnd"/>
      <w:r w:rsidRPr="006E0E27">
        <w:rPr>
          <w:rFonts w:cs="David" w:hint="cs"/>
          <w:b/>
          <w:bCs/>
          <w:rtl/>
        </w:rPr>
        <w:t xml:space="preserve"> להתפלג מסיעת "צדק לזקן" ולהקים סיעה חדשה.</w:t>
      </w:r>
    </w:p>
    <w:p w14:paraId="3521F8A3" w14:textId="77777777" w:rsidR="006E0E27" w:rsidRPr="006E0E27" w:rsidRDefault="006E0E27" w:rsidP="006E0E27">
      <w:pPr>
        <w:bidi/>
        <w:rPr>
          <w:rFonts w:cs="David" w:hint="cs"/>
          <w:b/>
          <w:bCs/>
          <w:rtl/>
        </w:rPr>
      </w:pPr>
    </w:p>
    <w:p w14:paraId="734C560F" w14:textId="77777777" w:rsidR="006E0E27" w:rsidRPr="006E0E27" w:rsidRDefault="006E0E27" w:rsidP="006E0E27">
      <w:pPr>
        <w:bidi/>
        <w:rPr>
          <w:rFonts w:cs="David" w:hint="cs"/>
          <w:rtl/>
        </w:rPr>
      </w:pPr>
    </w:p>
    <w:p w14:paraId="528E7D47" w14:textId="77777777" w:rsidR="006E0E27" w:rsidRPr="006E0E27" w:rsidRDefault="006E0E27" w:rsidP="006E0E27">
      <w:pPr>
        <w:bidi/>
        <w:rPr>
          <w:rFonts w:cs="David" w:hint="cs"/>
          <w:rtl/>
        </w:rPr>
      </w:pPr>
    </w:p>
    <w:p w14:paraId="3F68E223" w14:textId="77777777" w:rsidR="006E0E27" w:rsidRPr="006E0E27" w:rsidRDefault="006E0E27" w:rsidP="006E0E27">
      <w:pPr>
        <w:bidi/>
        <w:rPr>
          <w:rFonts w:cs="David" w:hint="cs"/>
          <w:rtl/>
        </w:rPr>
      </w:pPr>
      <w:r w:rsidRPr="006E0E27">
        <w:rPr>
          <w:rFonts w:cs="David" w:hint="cs"/>
          <w:u w:val="single"/>
          <w:rtl/>
        </w:rPr>
        <w:t>היו"ר דוד טל:</w:t>
      </w:r>
    </w:p>
    <w:p w14:paraId="35B82E49" w14:textId="77777777" w:rsidR="006E0E27" w:rsidRPr="006E0E27" w:rsidRDefault="006E0E27" w:rsidP="006E0E27">
      <w:pPr>
        <w:bidi/>
        <w:rPr>
          <w:rFonts w:cs="David" w:hint="cs"/>
          <w:rtl/>
        </w:rPr>
      </w:pPr>
    </w:p>
    <w:p w14:paraId="75D46AA0" w14:textId="77777777" w:rsidR="006E0E27" w:rsidRPr="006E0E27" w:rsidRDefault="006E0E27" w:rsidP="006E0E27">
      <w:pPr>
        <w:bidi/>
        <w:rPr>
          <w:rFonts w:cs="David" w:hint="cs"/>
          <w:rtl/>
        </w:rPr>
      </w:pPr>
      <w:r w:rsidRPr="006E0E27">
        <w:rPr>
          <w:rFonts w:cs="David" w:hint="cs"/>
          <w:rtl/>
        </w:rPr>
        <w:tab/>
        <w:t xml:space="preserve"> נעבור לנושא השני. בקשות לפי פרק י' לחוק הכנסת. בקשת סיעת "גיל" וסיעת "צדק לזקן" להתמזג. כמו כן יש לנו את בקשת חבר הכנסת אלחנן </w:t>
      </w:r>
      <w:proofErr w:type="spellStart"/>
      <w:r w:rsidRPr="006E0E27">
        <w:rPr>
          <w:rFonts w:cs="David" w:hint="cs"/>
          <w:rtl/>
        </w:rPr>
        <w:t>גלזר</w:t>
      </w:r>
      <w:proofErr w:type="spellEnd"/>
      <w:r w:rsidRPr="006E0E27">
        <w:rPr>
          <w:rFonts w:cs="David" w:hint="cs"/>
          <w:rtl/>
        </w:rPr>
        <w:t xml:space="preserve"> להתפלג מסיעת "צדק לזקן" ולהקים סיעה חדשה. נתחיל בנושא הראשון, בקשת סיעת גיל. חבר הכנסת </w:t>
      </w:r>
      <w:proofErr w:type="spellStart"/>
      <w:r w:rsidRPr="006E0E27">
        <w:rPr>
          <w:rFonts w:cs="David" w:hint="cs"/>
          <w:rtl/>
        </w:rPr>
        <w:t>שרוני</w:t>
      </w:r>
      <w:proofErr w:type="spellEnd"/>
      <w:r w:rsidRPr="006E0E27">
        <w:rPr>
          <w:rFonts w:cs="David" w:hint="cs"/>
          <w:rtl/>
        </w:rPr>
        <w:t xml:space="preserve">, בבקשה. </w:t>
      </w:r>
    </w:p>
    <w:p w14:paraId="710B8098" w14:textId="77777777" w:rsidR="006E0E27" w:rsidRPr="006E0E27" w:rsidRDefault="006E0E27" w:rsidP="006E0E27">
      <w:pPr>
        <w:bidi/>
        <w:rPr>
          <w:rFonts w:cs="David" w:hint="cs"/>
          <w:rtl/>
        </w:rPr>
      </w:pPr>
    </w:p>
    <w:p w14:paraId="61514CD0" w14:textId="77777777" w:rsidR="006E0E27" w:rsidRPr="006E0E27" w:rsidRDefault="006E0E27" w:rsidP="006E0E27">
      <w:pPr>
        <w:bidi/>
        <w:rPr>
          <w:rFonts w:cs="David" w:hint="cs"/>
          <w:rtl/>
        </w:rPr>
      </w:pPr>
      <w:r w:rsidRPr="006E0E27">
        <w:rPr>
          <w:rFonts w:cs="David" w:hint="cs"/>
          <w:u w:val="single"/>
          <w:rtl/>
        </w:rPr>
        <w:t xml:space="preserve">משה </w:t>
      </w:r>
      <w:proofErr w:type="spellStart"/>
      <w:r w:rsidRPr="006E0E27">
        <w:rPr>
          <w:rFonts w:cs="David" w:hint="cs"/>
          <w:u w:val="single"/>
          <w:rtl/>
        </w:rPr>
        <w:t>שרוני</w:t>
      </w:r>
      <w:proofErr w:type="spellEnd"/>
      <w:r w:rsidRPr="006E0E27">
        <w:rPr>
          <w:rFonts w:cs="David" w:hint="cs"/>
          <w:u w:val="single"/>
          <w:rtl/>
        </w:rPr>
        <w:t>:</w:t>
      </w:r>
    </w:p>
    <w:p w14:paraId="06FCC2AC" w14:textId="77777777" w:rsidR="006E0E27" w:rsidRPr="006E0E27" w:rsidRDefault="006E0E27" w:rsidP="006E0E27">
      <w:pPr>
        <w:bidi/>
        <w:rPr>
          <w:rFonts w:cs="David" w:hint="cs"/>
          <w:rtl/>
        </w:rPr>
      </w:pPr>
    </w:p>
    <w:p w14:paraId="29C504AC" w14:textId="77777777" w:rsidR="006E0E27" w:rsidRPr="006E0E27" w:rsidRDefault="006E0E27" w:rsidP="006E0E27">
      <w:pPr>
        <w:bidi/>
        <w:rPr>
          <w:rFonts w:cs="David" w:hint="cs"/>
          <w:rtl/>
        </w:rPr>
      </w:pPr>
      <w:r w:rsidRPr="006E0E27">
        <w:rPr>
          <w:rFonts w:cs="David" w:hint="cs"/>
          <w:rtl/>
        </w:rPr>
        <w:tab/>
        <w:t xml:space="preserve"> אדוני היושב ראש, חברי הכנסת. אנוכי וחברת הכנסת שרה מרום שלו החלטנו לחזור למפלגת האם. </w:t>
      </w:r>
    </w:p>
    <w:p w14:paraId="0650F934" w14:textId="77777777" w:rsidR="006E0E27" w:rsidRPr="006E0E27" w:rsidRDefault="006E0E27" w:rsidP="006E0E27">
      <w:pPr>
        <w:bidi/>
        <w:rPr>
          <w:rFonts w:cs="David" w:hint="cs"/>
          <w:rtl/>
        </w:rPr>
      </w:pPr>
    </w:p>
    <w:p w14:paraId="6B74F4A3" w14:textId="77777777" w:rsidR="006E0E27" w:rsidRPr="006E0E27" w:rsidRDefault="006E0E27" w:rsidP="006E0E27">
      <w:pPr>
        <w:bidi/>
        <w:rPr>
          <w:rFonts w:cs="David" w:hint="cs"/>
          <w:rtl/>
        </w:rPr>
      </w:pPr>
      <w:r w:rsidRPr="006E0E27">
        <w:rPr>
          <w:rFonts w:cs="David" w:hint="cs"/>
          <w:u w:val="single"/>
          <w:rtl/>
        </w:rPr>
        <w:t>היו"ר דוד טל:</w:t>
      </w:r>
    </w:p>
    <w:p w14:paraId="00DA0CA0" w14:textId="77777777" w:rsidR="006E0E27" w:rsidRPr="006E0E27" w:rsidRDefault="006E0E27" w:rsidP="006E0E27">
      <w:pPr>
        <w:bidi/>
        <w:rPr>
          <w:rFonts w:cs="David" w:hint="cs"/>
          <w:rtl/>
        </w:rPr>
      </w:pPr>
    </w:p>
    <w:p w14:paraId="48230FE5" w14:textId="77777777" w:rsidR="006E0E27" w:rsidRPr="006E0E27" w:rsidRDefault="006E0E27" w:rsidP="006E0E27">
      <w:pPr>
        <w:bidi/>
        <w:rPr>
          <w:rFonts w:cs="David" w:hint="cs"/>
          <w:rtl/>
        </w:rPr>
      </w:pPr>
      <w:r w:rsidRPr="006E0E27">
        <w:rPr>
          <w:rFonts w:cs="David" w:hint="cs"/>
          <w:rtl/>
        </w:rPr>
        <w:tab/>
        <w:t xml:space="preserve"> ועל כן אתם מבקשים להתמזג. </w:t>
      </w:r>
    </w:p>
    <w:p w14:paraId="04259FC2" w14:textId="77777777" w:rsidR="006E0E27" w:rsidRPr="006E0E27" w:rsidRDefault="006E0E27" w:rsidP="006E0E27">
      <w:pPr>
        <w:bidi/>
        <w:rPr>
          <w:rFonts w:cs="David" w:hint="cs"/>
          <w:rtl/>
        </w:rPr>
      </w:pPr>
    </w:p>
    <w:p w14:paraId="326E9312" w14:textId="77777777" w:rsidR="006E0E27" w:rsidRPr="006E0E27" w:rsidRDefault="006E0E27" w:rsidP="006E0E27">
      <w:pPr>
        <w:bidi/>
        <w:rPr>
          <w:rFonts w:cs="David" w:hint="cs"/>
          <w:rtl/>
        </w:rPr>
      </w:pPr>
      <w:r w:rsidRPr="006E0E27">
        <w:rPr>
          <w:rFonts w:cs="David" w:hint="cs"/>
          <w:u w:val="single"/>
          <w:rtl/>
        </w:rPr>
        <w:t xml:space="preserve">משה </w:t>
      </w:r>
      <w:proofErr w:type="spellStart"/>
      <w:r w:rsidRPr="006E0E27">
        <w:rPr>
          <w:rFonts w:cs="David" w:hint="cs"/>
          <w:u w:val="single"/>
          <w:rtl/>
        </w:rPr>
        <w:t>שרוני</w:t>
      </w:r>
      <w:proofErr w:type="spellEnd"/>
      <w:r w:rsidRPr="006E0E27">
        <w:rPr>
          <w:rFonts w:cs="David" w:hint="cs"/>
          <w:u w:val="single"/>
          <w:rtl/>
        </w:rPr>
        <w:t>:</w:t>
      </w:r>
    </w:p>
    <w:p w14:paraId="570CD8DA" w14:textId="77777777" w:rsidR="006E0E27" w:rsidRPr="006E0E27" w:rsidRDefault="006E0E27" w:rsidP="006E0E27">
      <w:pPr>
        <w:bidi/>
        <w:rPr>
          <w:rFonts w:cs="David" w:hint="cs"/>
          <w:rtl/>
        </w:rPr>
      </w:pPr>
    </w:p>
    <w:p w14:paraId="22E80FB2" w14:textId="77777777" w:rsidR="006E0E27" w:rsidRPr="006E0E27" w:rsidRDefault="006E0E27" w:rsidP="006E0E27">
      <w:pPr>
        <w:bidi/>
        <w:rPr>
          <w:rFonts w:cs="David" w:hint="cs"/>
          <w:rtl/>
        </w:rPr>
      </w:pPr>
      <w:r w:rsidRPr="006E0E27">
        <w:rPr>
          <w:rFonts w:cs="David" w:hint="cs"/>
          <w:rtl/>
        </w:rPr>
        <w:tab/>
        <w:t xml:space="preserve"> כן. </w:t>
      </w:r>
    </w:p>
    <w:p w14:paraId="3BAED3BD" w14:textId="77777777" w:rsidR="006E0E27" w:rsidRPr="006E0E27" w:rsidRDefault="006E0E27" w:rsidP="006E0E27">
      <w:pPr>
        <w:bidi/>
        <w:rPr>
          <w:rFonts w:cs="David" w:hint="cs"/>
          <w:rtl/>
        </w:rPr>
      </w:pPr>
    </w:p>
    <w:p w14:paraId="3CFDDCB7" w14:textId="77777777" w:rsidR="006E0E27" w:rsidRPr="006E0E27" w:rsidRDefault="006E0E27" w:rsidP="006E0E27">
      <w:pPr>
        <w:bidi/>
        <w:rPr>
          <w:rFonts w:cs="David" w:hint="cs"/>
          <w:rtl/>
        </w:rPr>
      </w:pPr>
      <w:r w:rsidRPr="006E0E27">
        <w:rPr>
          <w:rFonts w:cs="David" w:hint="cs"/>
          <w:u w:val="single"/>
          <w:rtl/>
        </w:rPr>
        <w:t>היו"ר דוד טל:</w:t>
      </w:r>
    </w:p>
    <w:p w14:paraId="72093743" w14:textId="77777777" w:rsidR="006E0E27" w:rsidRPr="006E0E27" w:rsidRDefault="006E0E27" w:rsidP="006E0E27">
      <w:pPr>
        <w:bidi/>
        <w:rPr>
          <w:rFonts w:cs="David" w:hint="cs"/>
          <w:rtl/>
        </w:rPr>
      </w:pPr>
    </w:p>
    <w:p w14:paraId="6699FCEC" w14:textId="77777777" w:rsidR="006E0E27" w:rsidRPr="006E0E27" w:rsidRDefault="006E0E27" w:rsidP="006E0E27">
      <w:pPr>
        <w:bidi/>
        <w:rPr>
          <w:rFonts w:cs="David" w:hint="cs"/>
          <w:rtl/>
        </w:rPr>
      </w:pPr>
      <w:r w:rsidRPr="006E0E27">
        <w:rPr>
          <w:rFonts w:cs="David" w:hint="cs"/>
          <w:rtl/>
        </w:rPr>
        <w:tab/>
        <w:t xml:space="preserve"> חבר הכנסת חסון, בבקשה. </w:t>
      </w:r>
    </w:p>
    <w:p w14:paraId="3C88E60A" w14:textId="77777777" w:rsidR="006E0E27" w:rsidRPr="006E0E27" w:rsidRDefault="006E0E27" w:rsidP="006E0E27">
      <w:pPr>
        <w:bidi/>
        <w:rPr>
          <w:rFonts w:cs="David" w:hint="cs"/>
          <w:rtl/>
        </w:rPr>
      </w:pPr>
    </w:p>
    <w:p w14:paraId="6AEDF495" w14:textId="77777777" w:rsidR="006E0E27" w:rsidRPr="006E0E27" w:rsidRDefault="006E0E27" w:rsidP="006E0E27">
      <w:pPr>
        <w:bidi/>
        <w:rPr>
          <w:rFonts w:cs="David" w:hint="cs"/>
          <w:rtl/>
        </w:rPr>
      </w:pPr>
      <w:r w:rsidRPr="006E0E27">
        <w:rPr>
          <w:rFonts w:cs="David" w:hint="cs"/>
          <w:u w:val="single"/>
          <w:rtl/>
        </w:rPr>
        <w:t>יואל חסון:</w:t>
      </w:r>
    </w:p>
    <w:p w14:paraId="45CCE7FF" w14:textId="77777777" w:rsidR="006E0E27" w:rsidRPr="006E0E27" w:rsidRDefault="006E0E27" w:rsidP="006E0E27">
      <w:pPr>
        <w:bidi/>
        <w:rPr>
          <w:rFonts w:cs="David" w:hint="cs"/>
          <w:rtl/>
        </w:rPr>
      </w:pPr>
    </w:p>
    <w:p w14:paraId="60ED02D1" w14:textId="77777777" w:rsidR="006E0E27" w:rsidRPr="006E0E27" w:rsidRDefault="006E0E27" w:rsidP="006E0E27">
      <w:pPr>
        <w:bidi/>
        <w:rPr>
          <w:rFonts w:cs="David" w:hint="cs"/>
          <w:rtl/>
        </w:rPr>
      </w:pPr>
      <w:r w:rsidRPr="006E0E27">
        <w:rPr>
          <w:rFonts w:cs="David" w:hint="cs"/>
          <w:rtl/>
        </w:rPr>
        <w:tab/>
        <w:t xml:space="preserve"> אדוני היושב ראש, ראשית אני מברך את כל החברים, אפילו קצת התגעגענו. </w:t>
      </w:r>
    </w:p>
    <w:p w14:paraId="7F91FC51" w14:textId="77777777" w:rsidR="006E0E27" w:rsidRPr="006E0E27" w:rsidRDefault="006E0E27" w:rsidP="006E0E27">
      <w:pPr>
        <w:bidi/>
        <w:rPr>
          <w:rFonts w:cs="David" w:hint="cs"/>
          <w:rtl/>
        </w:rPr>
      </w:pPr>
    </w:p>
    <w:p w14:paraId="1E899AF3" w14:textId="77777777" w:rsidR="006E0E27" w:rsidRPr="006E0E27" w:rsidRDefault="006E0E27" w:rsidP="006E0E27">
      <w:pPr>
        <w:bidi/>
        <w:ind w:firstLine="567"/>
        <w:rPr>
          <w:rFonts w:cs="David" w:hint="cs"/>
          <w:rtl/>
        </w:rPr>
      </w:pPr>
      <w:r w:rsidRPr="006E0E27">
        <w:rPr>
          <w:rFonts w:cs="David" w:hint="cs"/>
          <w:rtl/>
        </w:rPr>
        <w:t xml:space="preserve">רציתי להבהיר הבהרה. הובא לידיעתי שהייתה איזושהי ידיעה שאנחנו מתנגדים לדבר הזה, אנחנו לא מתנגדים, להיפך. אנחנו מברכים על אחדות, חבל שזה לא היה קודם, אנחנו מברכים שזה עכשיו, מברכים גם את חבר הכנסת </w:t>
      </w:r>
      <w:proofErr w:type="spellStart"/>
      <w:r w:rsidRPr="006E0E27">
        <w:rPr>
          <w:rFonts w:cs="David" w:hint="cs"/>
          <w:rtl/>
        </w:rPr>
        <w:t>גלזר</w:t>
      </w:r>
      <w:proofErr w:type="spellEnd"/>
      <w:r w:rsidRPr="006E0E27">
        <w:rPr>
          <w:rFonts w:cs="David" w:hint="cs"/>
          <w:rtl/>
        </w:rPr>
        <w:t xml:space="preserve"> אם ירצה ללכת לדרך אחרת, כל אחד חופשי לדרכו ונתמוך בזה בלי שום בעיה.</w:t>
      </w:r>
    </w:p>
    <w:p w14:paraId="200A28EE" w14:textId="77777777" w:rsidR="006E0E27" w:rsidRPr="006E0E27" w:rsidRDefault="006E0E27" w:rsidP="006E0E27">
      <w:pPr>
        <w:bidi/>
        <w:rPr>
          <w:rFonts w:cs="David" w:hint="cs"/>
          <w:rtl/>
        </w:rPr>
      </w:pPr>
    </w:p>
    <w:p w14:paraId="40D10555"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2DC663AC" w14:textId="77777777" w:rsidR="006E0E27" w:rsidRPr="006E0E27" w:rsidRDefault="006E0E27" w:rsidP="006E0E27">
      <w:pPr>
        <w:bidi/>
        <w:rPr>
          <w:rFonts w:cs="David" w:hint="cs"/>
          <w:rtl/>
        </w:rPr>
      </w:pPr>
    </w:p>
    <w:p w14:paraId="2EEA9680" w14:textId="77777777" w:rsidR="006E0E27" w:rsidRPr="006E0E27" w:rsidRDefault="006E0E27" w:rsidP="006E0E27">
      <w:pPr>
        <w:bidi/>
        <w:rPr>
          <w:rFonts w:cs="David" w:hint="cs"/>
          <w:rtl/>
        </w:rPr>
      </w:pPr>
      <w:r w:rsidRPr="006E0E27">
        <w:rPr>
          <w:rFonts w:cs="David" w:hint="cs"/>
          <w:rtl/>
        </w:rPr>
        <w:tab/>
        <w:t xml:space="preserve">תודה רבה, עורך דין יוסי כץ, רצית להוסיף משהו? </w:t>
      </w:r>
    </w:p>
    <w:p w14:paraId="789C7E3E" w14:textId="77777777" w:rsidR="006E0E27" w:rsidRPr="006E0E27" w:rsidRDefault="006E0E27" w:rsidP="006E0E27">
      <w:pPr>
        <w:bidi/>
        <w:rPr>
          <w:rFonts w:cs="David" w:hint="cs"/>
          <w:rtl/>
        </w:rPr>
      </w:pPr>
    </w:p>
    <w:p w14:paraId="26A4173F" w14:textId="77777777" w:rsidR="006E0E27" w:rsidRPr="006E0E27" w:rsidRDefault="006E0E27" w:rsidP="006E0E27">
      <w:pPr>
        <w:bidi/>
        <w:rPr>
          <w:rFonts w:cs="David" w:hint="cs"/>
          <w:rtl/>
        </w:rPr>
      </w:pPr>
      <w:r w:rsidRPr="006E0E27">
        <w:rPr>
          <w:rFonts w:cs="David" w:hint="cs"/>
          <w:u w:val="single"/>
          <w:rtl/>
        </w:rPr>
        <w:t>יוסי כץ:</w:t>
      </w:r>
    </w:p>
    <w:p w14:paraId="001C9625" w14:textId="77777777" w:rsidR="006E0E27" w:rsidRPr="006E0E27" w:rsidRDefault="006E0E27" w:rsidP="006E0E27">
      <w:pPr>
        <w:bidi/>
        <w:rPr>
          <w:rFonts w:cs="David" w:hint="cs"/>
          <w:rtl/>
        </w:rPr>
      </w:pPr>
    </w:p>
    <w:p w14:paraId="63B8BD24" w14:textId="77777777" w:rsidR="006E0E27" w:rsidRPr="006E0E27" w:rsidRDefault="006E0E27" w:rsidP="006E0E27">
      <w:pPr>
        <w:bidi/>
        <w:rPr>
          <w:rFonts w:cs="David" w:hint="cs"/>
          <w:rtl/>
        </w:rPr>
      </w:pPr>
      <w:r w:rsidRPr="006E0E27">
        <w:rPr>
          <w:rFonts w:cs="David" w:hint="cs"/>
          <w:rtl/>
        </w:rPr>
        <w:tab/>
        <w:t xml:space="preserve">רק הבהרה קצרה. הסיעות המתנגדות תייצגנה כמובן בכנסת את מפלגת גיל. </w:t>
      </w:r>
    </w:p>
    <w:p w14:paraId="413CF4A8" w14:textId="77777777" w:rsidR="006E0E27" w:rsidRPr="006E0E27" w:rsidRDefault="006E0E27" w:rsidP="006E0E27">
      <w:pPr>
        <w:bidi/>
        <w:rPr>
          <w:rFonts w:cs="David" w:hint="cs"/>
          <w:rtl/>
        </w:rPr>
      </w:pPr>
    </w:p>
    <w:p w14:paraId="5A82AC71" w14:textId="77777777" w:rsidR="006E0E27" w:rsidRPr="006E0E27" w:rsidRDefault="006E0E27" w:rsidP="006E0E27">
      <w:pPr>
        <w:bidi/>
        <w:rPr>
          <w:rFonts w:cs="David" w:hint="cs"/>
          <w:rtl/>
        </w:rPr>
      </w:pPr>
      <w:r w:rsidRPr="006E0E27">
        <w:rPr>
          <w:rFonts w:cs="David" w:hint="cs"/>
          <w:u w:val="single"/>
          <w:rtl/>
        </w:rPr>
        <w:t>היו"ר דוד טל:</w:t>
      </w:r>
    </w:p>
    <w:p w14:paraId="621E5BF7" w14:textId="77777777" w:rsidR="006E0E27" w:rsidRPr="006E0E27" w:rsidRDefault="006E0E27" w:rsidP="006E0E27">
      <w:pPr>
        <w:bidi/>
        <w:rPr>
          <w:rFonts w:cs="David" w:hint="cs"/>
          <w:rtl/>
        </w:rPr>
      </w:pPr>
    </w:p>
    <w:p w14:paraId="41BB08AB" w14:textId="77777777" w:rsidR="006E0E27" w:rsidRPr="006E0E27" w:rsidRDefault="006E0E27" w:rsidP="006E0E27">
      <w:pPr>
        <w:bidi/>
        <w:rPr>
          <w:rFonts w:cs="David" w:hint="cs"/>
          <w:rtl/>
        </w:rPr>
      </w:pPr>
      <w:r w:rsidRPr="006E0E27">
        <w:rPr>
          <w:rFonts w:cs="David" w:hint="cs"/>
          <w:rtl/>
        </w:rPr>
        <w:tab/>
        <w:t xml:space="preserve"> תודה. עורך דין בן-נון, בבקשה.</w:t>
      </w:r>
    </w:p>
    <w:p w14:paraId="3F485E37" w14:textId="77777777" w:rsidR="006E0E27" w:rsidRPr="006E0E27" w:rsidRDefault="006E0E27" w:rsidP="006E0E27">
      <w:pPr>
        <w:bidi/>
        <w:rPr>
          <w:rFonts w:cs="David" w:hint="cs"/>
          <w:rtl/>
        </w:rPr>
      </w:pPr>
    </w:p>
    <w:p w14:paraId="56533281" w14:textId="77777777" w:rsidR="006E0E27" w:rsidRPr="006E0E27" w:rsidRDefault="006E0E27" w:rsidP="006E0E27">
      <w:pPr>
        <w:bidi/>
        <w:rPr>
          <w:rFonts w:cs="David" w:hint="cs"/>
          <w:rtl/>
        </w:rPr>
      </w:pPr>
      <w:r w:rsidRPr="006E0E27">
        <w:rPr>
          <w:rFonts w:cs="David" w:hint="cs"/>
          <w:u w:val="single"/>
          <w:rtl/>
        </w:rPr>
        <w:t>חמי בן-נון:</w:t>
      </w:r>
    </w:p>
    <w:p w14:paraId="50C5667D" w14:textId="77777777" w:rsidR="006E0E27" w:rsidRPr="006E0E27" w:rsidRDefault="006E0E27" w:rsidP="006E0E27">
      <w:pPr>
        <w:bidi/>
        <w:rPr>
          <w:rFonts w:cs="David" w:hint="cs"/>
          <w:rtl/>
        </w:rPr>
      </w:pPr>
    </w:p>
    <w:p w14:paraId="3FF9AB44" w14:textId="77777777" w:rsidR="006E0E27" w:rsidRPr="006E0E27" w:rsidRDefault="006E0E27" w:rsidP="006E0E27">
      <w:pPr>
        <w:bidi/>
        <w:rPr>
          <w:rFonts w:cs="David" w:hint="cs"/>
          <w:rtl/>
        </w:rPr>
      </w:pPr>
      <w:r w:rsidRPr="006E0E27">
        <w:rPr>
          <w:rFonts w:cs="David" w:hint="cs"/>
          <w:rtl/>
        </w:rPr>
        <w:tab/>
        <w:t xml:space="preserve">הבהרה קצרה גם כן. אנחנו לא מתנגדים למיזוג הזה - - - </w:t>
      </w:r>
    </w:p>
    <w:p w14:paraId="682C3215" w14:textId="77777777" w:rsidR="006E0E27" w:rsidRPr="006E0E27" w:rsidRDefault="006E0E27" w:rsidP="006E0E27">
      <w:pPr>
        <w:bidi/>
        <w:rPr>
          <w:rFonts w:cs="David" w:hint="cs"/>
          <w:rtl/>
        </w:rPr>
      </w:pPr>
    </w:p>
    <w:p w14:paraId="028A3C6E" w14:textId="77777777" w:rsidR="006E0E27" w:rsidRPr="006E0E27" w:rsidRDefault="006E0E27" w:rsidP="006E0E27">
      <w:pPr>
        <w:bidi/>
        <w:rPr>
          <w:rFonts w:cs="David" w:hint="cs"/>
          <w:rtl/>
        </w:rPr>
      </w:pPr>
      <w:r w:rsidRPr="006E0E27">
        <w:rPr>
          <w:rFonts w:cs="David" w:hint="cs"/>
          <w:u w:val="single"/>
          <w:rtl/>
        </w:rPr>
        <w:t>היו"ר דוד טל:</w:t>
      </w:r>
    </w:p>
    <w:p w14:paraId="0C3CF18D" w14:textId="77777777" w:rsidR="006E0E27" w:rsidRPr="006E0E27" w:rsidRDefault="006E0E27" w:rsidP="006E0E27">
      <w:pPr>
        <w:bidi/>
        <w:rPr>
          <w:rFonts w:cs="David" w:hint="cs"/>
          <w:rtl/>
        </w:rPr>
      </w:pPr>
    </w:p>
    <w:p w14:paraId="190B5A6F" w14:textId="77777777" w:rsidR="006E0E27" w:rsidRPr="006E0E27" w:rsidRDefault="006E0E27" w:rsidP="006E0E27">
      <w:pPr>
        <w:bidi/>
        <w:rPr>
          <w:rFonts w:cs="David" w:hint="cs"/>
          <w:rtl/>
        </w:rPr>
      </w:pPr>
      <w:r w:rsidRPr="006E0E27">
        <w:rPr>
          <w:rFonts w:cs="David" w:hint="cs"/>
          <w:rtl/>
        </w:rPr>
        <w:tab/>
        <w:t xml:space="preserve"> מי זה אנחנו?</w:t>
      </w:r>
    </w:p>
    <w:p w14:paraId="6399253C" w14:textId="77777777" w:rsidR="006E0E27" w:rsidRPr="006E0E27" w:rsidRDefault="006E0E27" w:rsidP="006E0E27">
      <w:pPr>
        <w:bidi/>
        <w:rPr>
          <w:rFonts w:cs="David" w:hint="cs"/>
          <w:rtl/>
        </w:rPr>
      </w:pPr>
    </w:p>
    <w:p w14:paraId="05366659" w14:textId="77777777" w:rsidR="006E0E27" w:rsidRPr="006E0E27" w:rsidRDefault="006E0E27" w:rsidP="006E0E27">
      <w:pPr>
        <w:bidi/>
        <w:rPr>
          <w:rFonts w:cs="David" w:hint="cs"/>
          <w:rtl/>
        </w:rPr>
      </w:pPr>
      <w:r w:rsidRPr="006E0E27">
        <w:rPr>
          <w:rFonts w:cs="David" w:hint="cs"/>
          <w:u w:val="single"/>
          <w:rtl/>
        </w:rPr>
        <w:t>חמי בן-נון:</w:t>
      </w:r>
    </w:p>
    <w:p w14:paraId="13012393" w14:textId="77777777" w:rsidR="006E0E27" w:rsidRPr="006E0E27" w:rsidRDefault="006E0E27" w:rsidP="006E0E27">
      <w:pPr>
        <w:bidi/>
        <w:rPr>
          <w:rFonts w:cs="David" w:hint="cs"/>
          <w:rtl/>
        </w:rPr>
      </w:pPr>
    </w:p>
    <w:p w14:paraId="2DBE7D91" w14:textId="77777777" w:rsidR="006E0E27" w:rsidRPr="006E0E27" w:rsidRDefault="006E0E27" w:rsidP="006E0E27">
      <w:pPr>
        <w:bidi/>
        <w:rPr>
          <w:rFonts w:cs="David" w:hint="cs"/>
          <w:rtl/>
        </w:rPr>
      </w:pPr>
      <w:r w:rsidRPr="006E0E27">
        <w:rPr>
          <w:rFonts w:cs="David" w:hint="cs"/>
          <w:rtl/>
        </w:rPr>
        <w:tab/>
        <w:t xml:space="preserve"> אנחנו זה צומת. איננו מתנגדים למיזוג הזה ואנחנו אפילו מברכים ומקווים שהדרך תהיה מוצלחת. רצינו רק להודיע לפרוטוקול שנותרו חובות והתחייבויות שידועות במישרין ובעקיפין גם לחברי הוועדה הזאת מכוח אותו חוזה שהיה כאן לפני שאושר כל הפיצול הקודם. הייתי רוצה שיהיה רשום בצורה כזו או אחרת שההתחייבויות האלה קיימות. </w:t>
      </w:r>
    </w:p>
    <w:p w14:paraId="7FE4023B" w14:textId="77777777" w:rsidR="006E0E27" w:rsidRPr="006E0E27" w:rsidRDefault="006E0E27" w:rsidP="006E0E27">
      <w:pPr>
        <w:bidi/>
        <w:rPr>
          <w:rFonts w:cs="David" w:hint="cs"/>
          <w:rtl/>
        </w:rPr>
      </w:pPr>
    </w:p>
    <w:p w14:paraId="69369A7A" w14:textId="77777777" w:rsidR="006E0E27" w:rsidRPr="006E0E27" w:rsidRDefault="006E0E27" w:rsidP="006E0E27">
      <w:pPr>
        <w:bidi/>
        <w:rPr>
          <w:rFonts w:cs="David" w:hint="cs"/>
          <w:rtl/>
        </w:rPr>
      </w:pPr>
      <w:r w:rsidRPr="006E0E27">
        <w:rPr>
          <w:rFonts w:cs="David" w:hint="cs"/>
          <w:u w:val="single"/>
          <w:rtl/>
        </w:rPr>
        <w:t>היו"ר דוד טל:</w:t>
      </w:r>
    </w:p>
    <w:p w14:paraId="6ED11CB3" w14:textId="77777777" w:rsidR="006E0E27" w:rsidRPr="006E0E27" w:rsidRDefault="006E0E27" w:rsidP="006E0E27">
      <w:pPr>
        <w:bidi/>
        <w:rPr>
          <w:rFonts w:cs="David" w:hint="cs"/>
          <w:rtl/>
        </w:rPr>
      </w:pPr>
    </w:p>
    <w:p w14:paraId="6746EBD2" w14:textId="77777777" w:rsidR="006E0E27" w:rsidRPr="006E0E27" w:rsidRDefault="006E0E27" w:rsidP="006E0E27">
      <w:pPr>
        <w:bidi/>
        <w:rPr>
          <w:rFonts w:cs="David" w:hint="cs"/>
          <w:rtl/>
        </w:rPr>
      </w:pPr>
      <w:r w:rsidRPr="006E0E27">
        <w:rPr>
          <w:rFonts w:cs="David" w:hint="cs"/>
          <w:rtl/>
        </w:rPr>
        <w:tab/>
        <w:t xml:space="preserve"> זה נרשם בפרוטוקול. ועדת הכנסת לא דנה בכל העניינים של הסיעות, אני מניח שתמצאו את הדרך להגיע להבנות בנושא הזה. עוד מישהו מהחברים רוצה לומר את דברו? בבקשה חבר הכנסת </w:t>
      </w:r>
      <w:proofErr w:type="spellStart"/>
      <w:r w:rsidRPr="006E0E27">
        <w:rPr>
          <w:rFonts w:cs="David" w:hint="cs"/>
          <w:rtl/>
        </w:rPr>
        <w:t>שרוני</w:t>
      </w:r>
      <w:proofErr w:type="spellEnd"/>
      <w:r w:rsidRPr="006E0E27">
        <w:rPr>
          <w:rFonts w:cs="David" w:hint="cs"/>
          <w:rtl/>
        </w:rPr>
        <w:t xml:space="preserve">. </w:t>
      </w:r>
    </w:p>
    <w:p w14:paraId="26D1CD9A" w14:textId="77777777" w:rsidR="006E0E27" w:rsidRPr="006E0E27" w:rsidRDefault="006E0E27" w:rsidP="006E0E27">
      <w:pPr>
        <w:bidi/>
        <w:rPr>
          <w:rFonts w:cs="David" w:hint="cs"/>
          <w:rtl/>
        </w:rPr>
      </w:pPr>
    </w:p>
    <w:p w14:paraId="59C95F84" w14:textId="77777777" w:rsidR="006E0E27" w:rsidRPr="006E0E27" w:rsidRDefault="006E0E27" w:rsidP="006E0E27">
      <w:pPr>
        <w:bidi/>
        <w:rPr>
          <w:rFonts w:cs="David" w:hint="cs"/>
          <w:rtl/>
        </w:rPr>
      </w:pPr>
      <w:r w:rsidRPr="006E0E27">
        <w:rPr>
          <w:rFonts w:cs="David" w:hint="cs"/>
          <w:u w:val="single"/>
          <w:rtl/>
        </w:rPr>
        <w:t xml:space="preserve">משה </w:t>
      </w:r>
      <w:proofErr w:type="spellStart"/>
      <w:r w:rsidRPr="006E0E27">
        <w:rPr>
          <w:rFonts w:cs="David" w:hint="cs"/>
          <w:u w:val="single"/>
          <w:rtl/>
        </w:rPr>
        <w:t>שרוני</w:t>
      </w:r>
      <w:proofErr w:type="spellEnd"/>
      <w:r w:rsidRPr="006E0E27">
        <w:rPr>
          <w:rFonts w:cs="David" w:hint="cs"/>
          <w:u w:val="single"/>
          <w:rtl/>
        </w:rPr>
        <w:t>:</w:t>
      </w:r>
    </w:p>
    <w:p w14:paraId="1D622B3D" w14:textId="77777777" w:rsidR="006E0E27" w:rsidRPr="006E0E27" w:rsidRDefault="006E0E27" w:rsidP="006E0E27">
      <w:pPr>
        <w:bidi/>
        <w:rPr>
          <w:rFonts w:cs="David" w:hint="cs"/>
          <w:rtl/>
        </w:rPr>
      </w:pPr>
    </w:p>
    <w:p w14:paraId="5A21864B" w14:textId="77777777" w:rsidR="006E0E27" w:rsidRPr="006E0E27" w:rsidRDefault="006E0E27" w:rsidP="006E0E27">
      <w:pPr>
        <w:bidi/>
        <w:rPr>
          <w:rFonts w:cs="David" w:hint="cs"/>
          <w:rtl/>
        </w:rPr>
      </w:pPr>
      <w:r w:rsidRPr="006E0E27">
        <w:rPr>
          <w:rFonts w:cs="David" w:hint="cs"/>
          <w:rtl/>
        </w:rPr>
        <w:tab/>
        <w:t xml:space="preserve">אני חושב שכשבאים לוועדת הכנסת צריכים לבוא בידיים נקיות כמו בבית משפט. כל נושא החובות, שיירשם בפרוטוקול, יש בקופת צומת 680,000 ש"ח. לאף אחד אין התחייבויות. אם יש התחייבויות הן פחות ממאה אלף שקל.  </w:t>
      </w:r>
    </w:p>
    <w:p w14:paraId="5329E1DB" w14:textId="77777777" w:rsidR="006E0E27" w:rsidRPr="006E0E27" w:rsidRDefault="006E0E27" w:rsidP="006E0E27">
      <w:pPr>
        <w:bidi/>
        <w:rPr>
          <w:rFonts w:cs="David" w:hint="cs"/>
          <w:rtl/>
        </w:rPr>
      </w:pPr>
    </w:p>
    <w:p w14:paraId="08CA7D02"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5B2A5F29" w14:textId="77777777" w:rsidR="006E0E27" w:rsidRPr="006E0E27" w:rsidRDefault="006E0E27" w:rsidP="006E0E27">
      <w:pPr>
        <w:bidi/>
        <w:rPr>
          <w:rFonts w:cs="David" w:hint="cs"/>
          <w:rtl/>
        </w:rPr>
      </w:pPr>
    </w:p>
    <w:p w14:paraId="039192E5" w14:textId="77777777" w:rsidR="006E0E27" w:rsidRPr="006E0E27" w:rsidRDefault="006E0E27" w:rsidP="006E0E27">
      <w:pPr>
        <w:bidi/>
        <w:rPr>
          <w:rFonts w:cs="David" w:hint="cs"/>
          <w:rtl/>
        </w:rPr>
      </w:pPr>
      <w:r w:rsidRPr="006E0E27">
        <w:rPr>
          <w:rFonts w:cs="David" w:hint="cs"/>
          <w:rtl/>
        </w:rPr>
        <w:tab/>
        <w:t xml:space="preserve">חבר הכנסת </w:t>
      </w:r>
      <w:proofErr w:type="spellStart"/>
      <w:r w:rsidRPr="006E0E27">
        <w:rPr>
          <w:rFonts w:cs="David" w:hint="cs"/>
          <w:rtl/>
        </w:rPr>
        <w:t>שרוני</w:t>
      </w:r>
      <w:proofErr w:type="spellEnd"/>
      <w:r w:rsidRPr="006E0E27">
        <w:rPr>
          <w:rFonts w:cs="David" w:hint="cs"/>
          <w:rtl/>
        </w:rPr>
        <w:t xml:space="preserve">, אנחנו לא מתכוונים להתערב בנושא הזה ולא מתכוונים לדון בנושא הזה. אנחנו לא מתערבים בעניינים הפנימיים של כל סיעה. </w:t>
      </w:r>
    </w:p>
    <w:p w14:paraId="02BD1D5B" w14:textId="77777777" w:rsidR="006E0E27" w:rsidRPr="006E0E27" w:rsidRDefault="006E0E27" w:rsidP="006E0E27">
      <w:pPr>
        <w:bidi/>
        <w:rPr>
          <w:rFonts w:cs="David" w:hint="cs"/>
          <w:rtl/>
        </w:rPr>
      </w:pPr>
    </w:p>
    <w:p w14:paraId="2C1BEE72" w14:textId="77777777" w:rsidR="006E0E27" w:rsidRPr="006E0E27" w:rsidRDefault="006E0E27" w:rsidP="006E0E27">
      <w:pPr>
        <w:bidi/>
        <w:rPr>
          <w:rFonts w:cs="David" w:hint="cs"/>
          <w:rtl/>
        </w:rPr>
      </w:pPr>
      <w:r w:rsidRPr="006E0E27">
        <w:rPr>
          <w:rFonts w:cs="David" w:hint="cs"/>
          <w:rtl/>
        </w:rPr>
        <w:tab/>
        <w:t xml:space="preserve">עוד מישהו רוצה לומר משהו לפני שהיועצת המשפטית שלנו תאמר את דברה? לא. </w:t>
      </w:r>
    </w:p>
    <w:p w14:paraId="469762B5" w14:textId="77777777" w:rsidR="006E0E27" w:rsidRPr="006E0E27" w:rsidRDefault="006E0E27" w:rsidP="006E0E27">
      <w:pPr>
        <w:bidi/>
        <w:rPr>
          <w:rFonts w:cs="David" w:hint="cs"/>
          <w:rtl/>
        </w:rPr>
      </w:pPr>
    </w:p>
    <w:p w14:paraId="38B29BB0" w14:textId="77777777" w:rsidR="006E0E27" w:rsidRPr="006E0E27" w:rsidRDefault="006E0E27" w:rsidP="006E0E27">
      <w:pPr>
        <w:bidi/>
        <w:rPr>
          <w:rFonts w:cs="David" w:hint="cs"/>
          <w:rtl/>
        </w:rPr>
      </w:pPr>
      <w:r w:rsidRPr="006E0E27">
        <w:rPr>
          <w:rFonts w:cs="David" w:hint="cs"/>
          <w:rtl/>
        </w:rPr>
        <w:tab/>
        <w:t xml:space="preserve">גברתי היועצת המשפטית המסורה והנאמנה שמגיע לה הרבה כבוד עבור העבודה שעשתה במשך כל הפגרה. כשאנחנו היינו בפגרה היא עבדה על כל מיני חוקים עד לשעות המאוחרות של הלילה. בבקשה גברתי. </w:t>
      </w:r>
    </w:p>
    <w:p w14:paraId="370B71ED" w14:textId="77777777" w:rsidR="006E0E27" w:rsidRPr="006E0E27" w:rsidRDefault="006E0E27" w:rsidP="006E0E27">
      <w:pPr>
        <w:bidi/>
        <w:rPr>
          <w:rFonts w:cs="David" w:hint="cs"/>
          <w:rtl/>
        </w:rPr>
      </w:pPr>
    </w:p>
    <w:p w14:paraId="4D1E5369" w14:textId="77777777" w:rsidR="006E0E27" w:rsidRPr="006E0E27" w:rsidRDefault="006E0E27" w:rsidP="006E0E27">
      <w:pPr>
        <w:bidi/>
        <w:rPr>
          <w:rFonts w:cs="David" w:hint="cs"/>
          <w:rtl/>
        </w:rPr>
      </w:pPr>
      <w:r w:rsidRPr="006E0E27">
        <w:rPr>
          <w:rFonts w:cs="David" w:hint="cs"/>
          <w:u w:val="single"/>
          <w:rtl/>
        </w:rPr>
        <w:t>ארבל אסטרחן:</w:t>
      </w:r>
    </w:p>
    <w:p w14:paraId="1F72B378" w14:textId="77777777" w:rsidR="006E0E27" w:rsidRPr="006E0E27" w:rsidRDefault="006E0E27" w:rsidP="006E0E27">
      <w:pPr>
        <w:bidi/>
        <w:rPr>
          <w:rFonts w:cs="David" w:hint="cs"/>
          <w:rtl/>
        </w:rPr>
      </w:pPr>
    </w:p>
    <w:p w14:paraId="0E5BD1A5" w14:textId="77777777" w:rsidR="006E0E27" w:rsidRPr="006E0E27" w:rsidRDefault="006E0E27" w:rsidP="006E0E27">
      <w:pPr>
        <w:bidi/>
        <w:rPr>
          <w:rFonts w:cs="David" w:hint="cs"/>
          <w:rtl/>
        </w:rPr>
      </w:pPr>
      <w:r w:rsidRPr="006E0E27">
        <w:rPr>
          <w:rFonts w:cs="David" w:hint="cs"/>
          <w:rtl/>
        </w:rPr>
        <w:tab/>
        <w:t xml:space="preserve">רק אציין שיש בקשה למיזוג סיעות, דבר שמחייב את אישור ועדת הכנסת לפי סעיף 60 לחוק הכנסת. הבקשה היא מטעם סיעת צדק לזקן והחוק מאפשר לחבר כנסת בודד שנמצא בסיעה של עד 3 חברים המתמזגת עם סיעה אחרת להתפלג. באותו מועד שבו מאפשרת ועדת הכנסת את המיזוג היא יכולה לאשר גם את ההתפלגות, ואז אותו חבר כנסת, חבר הכנסת </w:t>
      </w:r>
      <w:proofErr w:type="spellStart"/>
      <w:r w:rsidRPr="006E0E27">
        <w:rPr>
          <w:rFonts w:cs="David" w:hint="cs"/>
          <w:rtl/>
        </w:rPr>
        <w:t>גלזר</w:t>
      </w:r>
      <w:proofErr w:type="spellEnd"/>
      <w:r w:rsidRPr="006E0E27">
        <w:rPr>
          <w:rFonts w:cs="David" w:hint="cs"/>
          <w:rtl/>
        </w:rPr>
        <w:t xml:space="preserve">, יהיה במעמד של סיעת יחיד. </w:t>
      </w:r>
    </w:p>
    <w:p w14:paraId="7386729E" w14:textId="77777777" w:rsidR="006E0E27" w:rsidRPr="006E0E27" w:rsidRDefault="006E0E27" w:rsidP="006E0E27">
      <w:pPr>
        <w:bidi/>
        <w:rPr>
          <w:rFonts w:cs="David" w:hint="cs"/>
          <w:rtl/>
        </w:rPr>
      </w:pPr>
    </w:p>
    <w:p w14:paraId="07E802C6" w14:textId="77777777" w:rsidR="006E0E27" w:rsidRPr="006E0E27" w:rsidRDefault="006E0E27" w:rsidP="006E0E27">
      <w:pPr>
        <w:bidi/>
        <w:ind w:firstLine="567"/>
        <w:rPr>
          <w:rFonts w:cs="David" w:hint="cs"/>
          <w:rtl/>
        </w:rPr>
      </w:pPr>
      <w:r w:rsidRPr="006E0E27">
        <w:rPr>
          <w:rFonts w:cs="David" w:hint="cs"/>
          <w:rtl/>
        </w:rPr>
        <w:t>לגבי הדברים שנאמרו כאן, רק אציין שיירשם בפרוטוקול. ועדת הכנסת כמובן לא נכנסת להסכמים ולהסכמות השונות שבין חברי הסיעה לבין חברי המפלגה. היא לא אישרה את הדברים בעבר בעת שאישרה בחודש מאי את ההתפלגות וכעת לא מאשרת אותם בעת המיזוג. ברגע שיש בקשה של סיעות ניתן לאשר את זה וכפי שאמר עורך דין כץ, מעת ההתמזגות יש סיעה חדשה, סיעת גיל שתייצג את מפלגת גיל בת 6 חברים וכמובן מימון המפלגות ישתנה בהתאם. כלומר סיעת גיל תקבל מימון שוטף לפי מספר החברים ומפלגת צומת שעד כה הייתה מיוצגת בכנסת על ידי סיעת "צדק לזקן" תחדל להיות מפלגה שמיוצגת בכנסת ולא תקבל יותר מימון מפלגות.</w:t>
      </w:r>
    </w:p>
    <w:p w14:paraId="6ABF24A4" w14:textId="77777777" w:rsidR="006E0E27" w:rsidRPr="006E0E27" w:rsidRDefault="006E0E27" w:rsidP="006E0E27">
      <w:pPr>
        <w:bidi/>
        <w:rPr>
          <w:rFonts w:cs="David" w:hint="cs"/>
          <w:rtl/>
        </w:rPr>
      </w:pPr>
    </w:p>
    <w:p w14:paraId="41EDA90E"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557B5321" w14:textId="77777777" w:rsidR="006E0E27" w:rsidRPr="006E0E27" w:rsidRDefault="006E0E27" w:rsidP="006E0E27">
      <w:pPr>
        <w:bidi/>
        <w:rPr>
          <w:rFonts w:cs="David" w:hint="cs"/>
          <w:rtl/>
        </w:rPr>
      </w:pPr>
    </w:p>
    <w:p w14:paraId="7730F90B" w14:textId="77777777" w:rsidR="006E0E27" w:rsidRPr="006E0E27" w:rsidRDefault="006E0E27" w:rsidP="006E0E27">
      <w:pPr>
        <w:bidi/>
        <w:rPr>
          <w:rFonts w:cs="David" w:hint="cs"/>
          <w:rtl/>
        </w:rPr>
      </w:pPr>
      <w:r w:rsidRPr="006E0E27">
        <w:rPr>
          <w:rFonts w:cs="David" w:hint="cs"/>
          <w:rtl/>
        </w:rPr>
        <w:tab/>
        <w:t xml:space="preserve">תודה רבה. צריך לתת את הקרדיט גם לחבר הכנסת גדעון סער שראה בעיני רוחו את המצב הזה, הוא ראה גם מצב קודם שמישהו קרא לזה חוק טל מספר 2, היינו בסיטואציה הזאת אבל לא חשבנו שזה יגיע גם לכאן, אבל ברגע שזה הגיע לכאן הכנסת כבר נתנה את דעתה בנושא הזה ופתרה את הבעיה. </w:t>
      </w:r>
    </w:p>
    <w:p w14:paraId="2CCF15F4" w14:textId="77777777" w:rsidR="006E0E27" w:rsidRPr="006E0E27" w:rsidRDefault="006E0E27" w:rsidP="006E0E27">
      <w:pPr>
        <w:bidi/>
        <w:rPr>
          <w:rFonts w:cs="David" w:hint="cs"/>
          <w:rtl/>
        </w:rPr>
      </w:pPr>
    </w:p>
    <w:p w14:paraId="1F8A0E54" w14:textId="77777777" w:rsidR="006E0E27" w:rsidRPr="006E0E27" w:rsidRDefault="006E0E27" w:rsidP="006E0E27">
      <w:pPr>
        <w:bidi/>
        <w:rPr>
          <w:rFonts w:cs="David" w:hint="cs"/>
          <w:rtl/>
        </w:rPr>
      </w:pPr>
      <w:r w:rsidRPr="006E0E27">
        <w:rPr>
          <w:rFonts w:cs="David" w:hint="cs"/>
          <w:u w:val="single"/>
          <w:rtl/>
        </w:rPr>
        <w:t>ארבל אסטרחן:</w:t>
      </w:r>
    </w:p>
    <w:p w14:paraId="0E547A72" w14:textId="77777777" w:rsidR="006E0E27" w:rsidRPr="006E0E27" w:rsidRDefault="006E0E27" w:rsidP="006E0E27">
      <w:pPr>
        <w:bidi/>
        <w:rPr>
          <w:rFonts w:cs="David" w:hint="cs"/>
          <w:rtl/>
        </w:rPr>
      </w:pPr>
    </w:p>
    <w:p w14:paraId="59EA174B" w14:textId="77777777" w:rsidR="006E0E27" w:rsidRPr="006E0E27" w:rsidRDefault="006E0E27" w:rsidP="006E0E27">
      <w:pPr>
        <w:bidi/>
        <w:rPr>
          <w:rFonts w:cs="David" w:hint="cs"/>
          <w:rtl/>
        </w:rPr>
      </w:pPr>
      <w:r w:rsidRPr="006E0E27">
        <w:rPr>
          <w:rFonts w:cs="David" w:hint="cs"/>
          <w:rtl/>
        </w:rPr>
        <w:tab/>
        <w:t xml:space="preserve"> אביא רק לידיעת חברי הוועדה, בשבוע שעבר מפלגת צומת הגישה לבית המשפט המחוזי בקשה שימנע מוועדת הכנסת להתכנס ולדון במיזוג בגלל הטענות הכספיות שיש בין המפלגה לבין חברי הסיעה. בסופו של דבר בית המשפט נתן החלטה שכמובן לא ניתן למנוע מהוועדה להתכנס על הרקע הזה, בוודאי גם לא בית המשפט המחוזי שאליו הוגשה הבקשה ואפילו חייב את מפלגת צומת בהוצאות לטובת הכנסת.  </w:t>
      </w:r>
    </w:p>
    <w:p w14:paraId="048C74B6" w14:textId="77777777" w:rsidR="006E0E27" w:rsidRPr="006E0E27" w:rsidRDefault="006E0E27" w:rsidP="006E0E27">
      <w:pPr>
        <w:bidi/>
        <w:rPr>
          <w:rFonts w:cs="David" w:hint="cs"/>
          <w:rtl/>
        </w:rPr>
      </w:pPr>
    </w:p>
    <w:p w14:paraId="1B662324"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385ED852" w14:textId="77777777" w:rsidR="006E0E27" w:rsidRPr="006E0E27" w:rsidRDefault="006E0E27" w:rsidP="006E0E27">
      <w:pPr>
        <w:bidi/>
        <w:rPr>
          <w:rFonts w:cs="David" w:hint="cs"/>
          <w:rtl/>
        </w:rPr>
      </w:pPr>
    </w:p>
    <w:p w14:paraId="299D9D21" w14:textId="77777777" w:rsidR="006E0E27" w:rsidRPr="006E0E27" w:rsidRDefault="006E0E27" w:rsidP="006E0E27">
      <w:pPr>
        <w:bidi/>
        <w:rPr>
          <w:rFonts w:cs="David" w:hint="cs"/>
          <w:rtl/>
        </w:rPr>
      </w:pPr>
      <w:r w:rsidRPr="006E0E27">
        <w:rPr>
          <w:rFonts w:cs="David" w:hint="cs"/>
          <w:rtl/>
        </w:rPr>
        <w:tab/>
        <w:t xml:space="preserve">בית המשפט המחוזי אפילו גילה ריסון במקרה הזה. חבר הכנסת גלנטי, בבקשה. </w:t>
      </w:r>
    </w:p>
    <w:p w14:paraId="1EA1BE93" w14:textId="77777777" w:rsidR="006E0E27" w:rsidRPr="006E0E27" w:rsidRDefault="006E0E27" w:rsidP="006E0E27">
      <w:pPr>
        <w:bidi/>
        <w:rPr>
          <w:rFonts w:cs="David" w:hint="cs"/>
          <w:rtl/>
        </w:rPr>
      </w:pPr>
    </w:p>
    <w:p w14:paraId="3E18E119" w14:textId="77777777" w:rsidR="006E0E27" w:rsidRPr="006E0E27" w:rsidRDefault="006E0E27" w:rsidP="006E0E27">
      <w:pPr>
        <w:pStyle w:val="Heading5"/>
        <w:jc w:val="left"/>
        <w:rPr>
          <w:rFonts w:hint="cs"/>
          <w:sz w:val="24"/>
          <w:rtl/>
        </w:rPr>
      </w:pPr>
      <w:r w:rsidRPr="006E0E27">
        <w:rPr>
          <w:rFonts w:hint="cs"/>
          <w:sz w:val="24"/>
          <w:u w:val="single"/>
          <w:rtl/>
        </w:rPr>
        <w:t>יצחק גלנטי:</w:t>
      </w:r>
    </w:p>
    <w:p w14:paraId="5B8051CC" w14:textId="77777777" w:rsidR="006E0E27" w:rsidRPr="006E0E27" w:rsidRDefault="006E0E27" w:rsidP="006E0E27">
      <w:pPr>
        <w:pStyle w:val="Heading5"/>
        <w:jc w:val="left"/>
        <w:rPr>
          <w:rFonts w:hint="cs"/>
          <w:sz w:val="24"/>
          <w:rtl/>
        </w:rPr>
      </w:pPr>
    </w:p>
    <w:p w14:paraId="64CEF784" w14:textId="77777777" w:rsidR="006E0E27" w:rsidRPr="006E0E27" w:rsidRDefault="006E0E27" w:rsidP="006E0E27">
      <w:pPr>
        <w:bidi/>
        <w:rPr>
          <w:rFonts w:cs="David" w:hint="cs"/>
          <w:rtl/>
        </w:rPr>
      </w:pPr>
      <w:r w:rsidRPr="006E0E27">
        <w:rPr>
          <w:rFonts w:cs="David" w:hint="cs"/>
          <w:rtl/>
        </w:rPr>
        <w:tab/>
        <w:t xml:space="preserve">אני מעלה כאן שאלה נוהלית, האם אין זה נכון קודם כל לבצע את ההצבעה על הפיצול בתוך מפלגת צומת ורק לאחר מכן לקחת את אותו חלק שנשאר בצומת ולאחד אותו עם גיל ולא מצב הפוך שכביכול מפלגת צומת כביכול ביחד עם החלק המבקש להתפצל ממנה נכנס - - - </w:t>
      </w:r>
    </w:p>
    <w:p w14:paraId="72FA7F2E" w14:textId="77777777" w:rsidR="006E0E27" w:rsidRPr="006E0E27" w:rsidRDefault="006E0E27" w:rsidP="006E0E27">
      <w:pPr>
        <w:bidi/>
        <w:rPr>
          <w:rFonts w:cs="David" w:hint="cs"/>
          <w:rtl/>
        </w:rPr>
      </w:pPr>
    </w:p>
    <w:p w14:paraId="0EEE0E10" w14:textId="77777777" w:rsidR="006E0E27" w:rsidRPr="006E0E27" w:rsidRDefault="006E0E27" w:rsidP="006E0E27">
      <w:pPr>
        <w:bidi/>
        <w:rPr>
          <w:rFonts w:cs="David" w:hint="cs"/>
          <w:rtl/>
        </w:rPr>
      </w:pPr>
      <w:r w:rsidRPr="006E0E27">
        <w:rPr>
          <w:rFonts w:cs="David" w:hint="cs"/>
          <w:u w:val="single"/>
          <w:rtl/>
        </w:rPr>
        <w:t>ארבל אסטרחן:</w:t>
      </w:r>
    </w:p>
    <w:p w14:paraId="5D9E2326" w14:textId="77777777" w:rsidR="006E0E27" w:rsidRPr="006E0E27" w:rsidRDefault="006E0E27" w:rsidP="006E0E27">
      <w:pPr>
        <w:bidi/>
        <w:rPr>
          <w:rFonts w:cs="David" w:hint="cs"/>
          <w:rtl/>
        </w:rPr>
      </w:pPr>
    </w:p>
    <w:p w14:paraId="16B75082" w14:textId="77777777" w:rsidR="006E0E27" w:rsidRPr="006E0E27" w:rsidRDefault="006E0E27" w:rsidP="006E0E27">
      <w:pPr>
        <w:bidi/>
        <w:rPr>
          <w:rFonts w:cs="David" w:hint="cs"/>
          <w:rtl/>
        </w:rPr>
      </w:pPr>
      <w:r w:rsidRPr="006E0E27">
        <w:rPr>
          <w:rFonts w:cs="David" w:hint="cs"/>
          <w:rtl/>
        </w:rPr>
        <w:tab/>
        <w:t xml:space="preserve">ראשית כל הבקשות של ההתפלגות והמיזוג הן לא של צומת אלא של הסיעה בכנסת, של סיעת צדק לזקן. לא ניתן להתפלג אם לא תהיה התמזגות. החוק אומר שהדברים צריכים להיעשות באותו זמן. אני אצטט: ההתפלגות נעשית בעת שהסיעה מתמזגת עם סיעה אחרת. לכן קודם תצביע ועדת הכנסת על המיזוג, יאושר המיזוג ואז ניתן יהיה להצביע על הפילוג. </w:t>
      </w:r>
    </w:p>
    <w:p w14:paraId="11984DB1" w14:textId="77777777" w:rsidR="006E0E27" w:rsidRPr="006E0E27" w:rsidRDefault="006E0E27" w:rsidP="006E0E27">
      <w:pPr>
        <w:bidi/>
        <w:rPr>
          <w:rFonts w:cs="David" w:hint="cs"/>
          <w:rtl/>
        </w:rPr>
      </w:pPr>
    </w:p>
    <w:p w14:paraId="1AE93733" w14:textId="77777777" w:rsidR="006E0E27" w:rsidRPr="006E0E27" w:rsidRDefault="006E0E27" w:rsidP="006E0E27">
      <w:pPr>
        <w:bidi/>
        <w:rPr>
          <w:rFonts w:cs="David" w:hint="cs"/>
          <w:rtl/>
        </w:rPr>
      </w:pPr>
      <w:r w:rsidRPr="006E0E27">
        <w:rPr>
          <w:rFonts w:cs="David" w:hint="cs"/>
          <w:u w:val="single"/>
          <w:rtl/>
        </w:rPr>
        <w:t>היו</w:t>
      </w:r>
      <w:r w:rsidRPr="006E0E27">
        <w:rPr>
          <w:rFonts w:cs="David"/>
          <w:u w:val="single"/>
          <w:rtl/>
        </w:rPr>
        <w:t>"</w:t>
      </w:r>
      <w:r w:rsidRPr="006E0E27">
        <w:rPr>
          <w:rFonts w:cs="David" w:hint="cs"/>
          <w:u w:val="single"/>
          <w:rtl/>
        </w:rPr>
        <w:t>ר דוד טל:</w:t>
      </w:r>
    </w:p>
    <w:p w14:paraId="7FF76655" w14:textId="77777777" w:rsidR="006E0E27" w:rsidRPr="006E0E27" w:rsidRDefault="006E0E27" w:rsidP="006E0E27">
      <w:pPr>
        <w:bidi/>
        <w:rPr>
          <w:rFonts w:cs="David" w:hint="cs"/>
          <w:rtl/>
        </w:rPr>
      </w:pPr>
    </w:p>
    <w:p w14:paraId="511DBDAB" w14:textId="77777777" w:rsidR="006E0E27" w:rsidRPr="006E0E27" w:rsidRDefault="006E0E27" w:rsidP="006E0E27">
      <w:pPr>
        <w:bidi/>
        <w:rPr>
          <w:rFonts w:cs="David" w:hint="cs"/>
          <w:rtl/>
        </w:rPr>
      </w:pPr>
      <w:r w:rsidRPr="006E0E27">
        <w:rPr>
          <w:rFonts w:cs="David" w:hint="cs"/>
          <w:rtl/>
        </w:rPr>
        <w:tab/>
        <w:t xml:space="preserve">תודה גברתי. </w:t>
      </w:r>
      <w:proofErr w:type="spellStart"/>
      <w:r w:rsidRPr="006E0E27">
        <w:rPr>
          <w:rFonts w:cs="David" w:hint="cs"/>
          <w:rtl/>
        </w:rPr>
        <w:t>הכל</w:t>
      </w:r>
      <w:proofErr w:type="spellEnd"/>
      <w:r w:rsidRPr="006E0E27">
        <w:rPr>
          <w:rFonts w:cs="David" w:hint="cs"/>
          <w:rtl/>
        </w:rPr>
        <w:t xml:space="preserve"> בהיר. אנחנו עוברים להצבעה. לסעיף הראשון כאמור, בקשת סיעת גיל וסיעת צדק לזקן להתמזג. מי בעד ההצעה ירים את ידו? מי נגד? מי נמנע? תודה. אשר על כן אישרנו את הצעת המיזוג פה אחד. </w:t>
      </w:r>
    </w:p>
    <w:p w14:paraId="7D022D72" w14:textId="77777777" w:rsidR="006E0E27" w:rsidRPr="006E0E27" w:rsidRDefault="006E0E27" w:rsidP="006E0E27">
      <w:pPr>
        <w:bidi/>
        <w:rPr>
          <w:rFonts w:cs="David" w:hint="cs"/>
          <w:rtl/>
        </w:rPr>
      </w:pPr>
    </w:p>
    <w:p w14:paraId="579676EF" w14:textId="77777777" w:rsidR="006E0E27" w:rsidRPr="006E0E27" w:rsidRDefault="006E0E27" w:rsidP="006E0E27">
      <w:pPr>
        <w:bidi/>
        <w:ind w:firstLine="567"/>
        <w:rPr>
          <w:rFonts w:cs="David" w:hint="cs"/>
          <w:rtl/>
        </w:rPr>
      </w:pPr>
      <w:r w:rsidRPr="006E0E27">
        <w:rPr>
          <w:rFonts w:cs="David" w:hint="cs"/>
          <w:rtl/>
        </w:rPr>
        <w:t xml:space="preserve">אנחנו עוברים לנושא השני, בקשתו של חבר הכנסת </w:t>
      </w:r>
      <w:proofErr w:type="spellStart"/>
      <w:r w:rsidRPr="006E0E27">
        <w:rPr>
          <w:rFonts w:cs="David" w:hint="cs"/>
          <w:rtl/>
        </w:rPr>
        <w:t>גלזר</w:t>
      </w:r>
      <w:proofErr w:type="spellEnd"/>
      <w:r w:rsidRPr="006E0E27">
        <w:rPr>
          <w:rFonts w:cs="David" w:hint="cs"/>
          <w:rtl/>
        </w:rPr>
        <w:t xml:space="preserve"> להתפלג מסיעת צדק לזקן ולהקים סיעה חדשה. חבר הכנסת </w:t>
      </w:r>
      <w:proofErr w:type="spellStart"/>
      <w:r w:rsidRPr="006E0E27">
        <w:rPr>
          <w:rFonts w:cs="David" w:hint="cs"/>
          <w:rtl/>
        </w:rPr>
        <w:t>גלזר</w:t>
      </w:r>
      <w:proofErr w:type="spellEnd"/>
      <w:r w:rsidRPr="006E0E27">
        <w:rPr>
          <w:rFonts w:cs="David" w:hint="cs"/>
          <w:rtl/>
        </w:rPr>
        <w:t>, אתה רוצה לומר משהו?</w:t>
      </w:r>
    </w:p>
    <w:p w14:paraId="425D86DD" w14:textId="77777777" w:rsidR="006E0E27" w:rsidRPr="006E0E27" w:rsidRDefault="006E0E27" w:rsidP="006E0E27">
      <w:pPr>
        <w:bidi/>
        <w:rPr>
          <w:rFonts w:cs="David" w:hint="cs"/>
          <w:rtl/>
        </w:rPr>
      </w:pPr>
    </w:p>
    <w:p w14:paraId="190BB689" w14:textId="77777777" w:rsidR="006E0E27" w:rsidRPr="006E0E27" w:rsidRDefault="006E0E27" w:rsidP="006E0E27">
      <w:pPr>
        <w:bidi/>
        <w:rPr>
          <w:rFonts w:cs="David" w:hint="cs"/>
          <w:rtl/>
        </w:rPr>
      </w:pPr>
      <w:r w:rsidRPr="006E0E27">
        <w:rPr>
          <w:rFonts w:cs="David" w:hint="cs"/>
          <w:u w:val="single"/>
          <w:rtl/>
        </w:rPr>
        <w:t xml:space="preserve">אלחנן </w:t>
      </w:r>
      <w:proofErr w:type="spellStart"/>
      <w:r w:rsidRPr="006E0E27">
        <w:rPr>
          <w:rFonts w:cs="David" w:hint="cs"/>
          <w:u w:val="single"/>
          <w:rtl/>
        </w:rPr>
        <w:t>גלזר</w:t>
      </w:r>
      <w:proofErr w:type="spellEnd"/>
      <w:r w:rsidRPr="006E0E27">
        <w:rPr>
          <w:rFonts w:cs="David" w:hint="cs"/>
          <w:u w:val="single"/>
          <w:rtl/>
        </w:rPr>
        <w:t>:</w:t>
      </w:r>
    </w:p>
    <w:p w14:paraId="71666EF9" w14:textId="77777777" w:rsidR="006E0E27" w:rsidRPr="006E0E27" w:rsidRDefault="006E0E27" w:rsidP="006E0E27">
      <w:pPr>
        <w:bidi/>
        <w:rPr>
          <w:rFonts w:cs="David" w:hint="cs"/>
          <w:rtl/>
        </w:rPr>
      </w:pPr>
    </w:p>
    <w:p w14:paraId="01BC320F" w14:textId="77777777" w:rsidR="006E0E27" w:rsidRPr="006E0E27" w:rsidRDefault="006E0E27" w:rsidP="006E0E27">
      <w:pPr>
        <w:bidi/>
        <w:rPr>
          <w:rFonts w:cs="David" w:hint="cs"/>
          <w:rtl/>
        </w:rPr>
      </w:pPr>
      <w:r w:rsidRPr="006E0E27">
        <w:rPr>
          <w:rFonts w:cs="David" w:hint="cs"/>
          <w:rtl/>
        </w:rPr>
        <w:tab/>
        <w:t xml:space="preserve">כל הדברים נאמרו. </w:t>
      </w:r>
    </w:p>
    <w:p w14:paraId="2BD916A2" w14:textId="77777777" w:rsidR="006E0E27" w:rsidRPr="006E0E27" w:rsidRDefault="006E0E27" w:rsidP="006E0E27">
      <w:pPr>
        <w:bidi/>
        <w:rPr>
          <w:rFonts w:cs="David" w:hint="cs"/>
          <w:rtl/>
        </w:rPr>
      </w:pPr>
    </w:p>
    <w:p w14:paraId="42460CA3" w14:textId="77777777" w:rsidR="006E0E27" w:rsidRPr="006E0E27" w:rsidRDefault="006E0E27" w:rsidP="006E0E27">
      <w:pPr>
        <w:bidi/>
        <w:rPr>
          <w:rFonts w:cs="David" w:hint="cs"/>
          <w:rtl/>
        </w:rPr>
      </w:pPr>
      <w:r w:rsidRPr="006E0E27">
        <w:rPr>
          <w:rFonts w:cs="David" w:hint="cs"/>
          <w:u w:val="single"/>
          <w:rtl/>
        </w:rPr>
        <w:t>ארבל אסטרחן:</w:t>
      </w:r>
    </w:p>
    <w:p w14:paraId="145F9425" w14:textId="77777777" w:rsidR="006E0E27" w:rsidRPr="006E0E27" w:rsidRDefault="006E0E27" w:rsidP="006E0E27">
      <w:pPr>
        <w:bidi/>
        <w:rPr>
          <w:rFonts w:cs="David" w:hint="cs"/>
          <w:rtl/>
        </w:rPr>
      </w:pPr>
    </w:p>
    <w:p w14:paraId="31C31B7F" w14:textId="77777777" w:rsidR="006E0E27" w:rsidRPr="006E0E27" w:rsidRDefault="006E0E27" w:rsidP="006E0E27">
      <w:pPr>
        <w:bidi/>
        <w:rPr>
          <w:rFonts w:cs="David" w:hint="cs"/>
          <w:rtl/>
        </w:rPr>
      </w:pPr>
      <w:r w:rsidRPr="006E0E27">
        <w:rPr>
          <w:rFonts w:cs="David" w:hint="cs"/>
          <w:rtl/>
        </w:rPr>
        <w:tab/>
        <w:t xml:space="preserve">אני רק רוצה להוסיף שתוקם סיעה חדשה שתיקרא "הדרך הטובה" כפי שביקש חבר הכנסת </w:t>
      </w:r>
      <w:proofErr w:type="spellStart"/>
      <w:r w:rsidRPr="006E0E27">
        <w:rPr>
          <w:rFonts w:cs="David" w:hint="cs"/>
          <w:rtl/>
        </w:rPr>
        <w:t>גלזר</w:t>
      </w:r>
      <w:proofErr w:type="spellEnd"/>
      <w:r w:rsidRPr="006E0E27">
        <w:rPr>
          <w:rFonts w:cs="David" w:hint="cs"/>
          <w:rtl/>
        </w:rPr>
        <w:t xml:space="preserve">. גם את השם צריכה ועדת הכנסת לאשר. הסיעה החדשה אינה מייצגת מפלגה כלומר לא תהיה זכאית למימון עד אשר תחליט לייצג מפלגה, בין אם מפלגה חדשה, בין אם מפלגה קיימת. </w:t>
      </w:r>
    </w:p>
    <w:p w14:paraId="250298A0" w14:textId="77777777" w:rsidR="006E0E27" w:rsidRPr="006E0E27" w:rsidRDefault="006E0E27" w:rsidP="006E0E27">
      <w:pPr>
        <w:bidi/>
        <w:rPr>
          <w:rFonts w:cs="David" w:hint="cs"/>
          <w:rtl/>
        </w:rPr>
      </w:pPr>
    </w:p>
    <w:p w14:paraId="6FA60285" w14:textId="77777777" w:rsidR="006E0E27" w:rsidRPr="006E0E27" w:rsidRDefault="006E0E27" w:rsidP="006E0E27">
      <w:pPr>
        <w:bidi/>
        <w:rPr>
          <w:rFonts w:cs="David" w:hint="cs"/>
          <w:rtl/>
        </w:rPr>
      </w:pPr>
      <w:r w:rsidRPr="006E0E27">
        <w:rPr>
          <w:rFonts w:cs="David" w:hint="cs"/>
          <w:u w:val="single"/>
          <w:rtl/>
        </w:rPr>
        <w:t>היו"ר דוד טל:</w:t>
      </w:r>
    </w:p>
    <w:p w14:paraId="4EBBA4B2" w14:textId="77777777" w:rsidR="006E0E27" w:rsidRPr="006E0E27" w:rsidRDefault="006E0E27" w:rsidP="006E0E27">
      <w:pPr>
        <w:bidi/>
        <w:rPr>
          <w:rFonts w:cs="David" w:hint="cs"/>
          <w:rtl/>
        </w:rPr>
      </w:pPr>
    </w:p>
    <w:p w14:paraId="0FAA2E96" w14:textId="77777777" w:rsidR="006E0E27" w:rsidRPr="006E0E27" w:rsidRDefault="006E0E27" w:rsidP="006E0E27">
      <w:pPr>
        <w:bidi/>
        <w:rPr>
          <w:rFonts w:cs="David" w:hint="cs"/>
          <w:rtl/>
        </w:rPr>
      </w:pPr>
      <w:r w:rsidRPr="006E0E27">
        <w:rPr>
          <w:rFonts w:cs="David" w:hint="cs"/>
          <w:rtl/>
        </w:rPr>
        <w:tab/>
        <w:t xml:space="preserve">תודה. מישהו רוצה להתייחס? לא. אשר על כן אנחנו עוברים לאישור הסעיף השני של ההתפלגות של חבר הכנסת </w:t>
      </w:r>
      <w:proofErr w:type="spellStart"/>
      <w:r w:rsidRPr="006E0E27">
        <w:rPr>
          <w:rFonts w:cs="David" w:hint="cs"/>
          <w:rtl/>
        </w:rPr>
        <w:t>גלזר</w:t>
      </w:r>
      <w:proofErr w:type="spellEnd"/>
      <w:r w:rsidRPr="006E0E27">
        <w:rPr>
          <w:rFonts w:cs="David" w:hint="cs"/>
          <w:rtl/>
        </w:rPr>
        <w:t xml:space="preserve">. מי בעד ההצעה ירים את ידו? מי מתנגד? מי נמנע? תודה. אשר על כן גם את הסעיף הזה אישרנו. תודה לכולם, הישיבה נעולה. </w:t>
      </w:r>
    </w:p>
    <w:p w14:paraId="0EC9F5E1" w14:textId="77777777" w:rsidR="006E0E27" w:rsidRPr="006E0E27" w:rsidRDefault="006E0E27" w:rsidP="006E0E27">
      <w:pPr>
        <w:bidi/>
        <w:rPr>
          <w:rFonts w:cs="David" w:hint="cs"/>
          <w:rtl/>
        </w:rPr>
      </w:pPr>
    </w:p>
    <w:p w14:paraId="74EA73DB" w14:textId="77777777" w:rsidR="006E0E27" w:rsidRPr="006E0E27" w:rsidRDefault="006E0E27" w:rsidP="006E0E27">
      <w:pPr>
        <w:bidi/>
        <w:rPr>
          <w:rFonts w:cs="David" w:hint="cs"/>
          <w:rtl/>
        </w:rPr>
      </w:pPr>
      <w:r w:rsidRPr="006E0E27">
        <w:rPr>
          <w:rFonts w:cs="David" w:hint="cs"/>
          <w:b/>
          <w:bCs/>
          <w:u w:val="single"/>
          <w:rtl/>
        </w:rPr>
        <w:t>הישיבה ננעלה בשעה 11:45</w:t>
      </w:r>
    </w:p>
    <w:p w14:paraId="616B7E76" w14:textId="77777777" w:rsidR="006E0E27" w:rsidRPr="006E0E27" w:rsidRDefault="006E0E27" w:rsidP="006E0E27">
      <w:pPr>
        <w:bidi/>
        <w:rPr>
          <w:rFonts w:cs="David" w:hint="cs"/>
          <w:rtl/>
        </w:rPr>
      </w:pPr>
    </w:p>
    <w:p w14:paraId="73DF4FE7" w14:textId="77777777" w:rsidR="006E0E27" w:rsidRPr="006E0E27" w:rsidRDefault="006E0E27" w:rsidP="006E0E27">
      <w:pPr>
        <w:bidi/>
        <w:rPr>
          <w:rFonts w:cs="David" w:hint="cs"/>
          <w:rtl/>
        </w:rPr>
      </w:pPr>
    </w:p>
    <w:p w14:paraId="5909455B" w14:textId="77777777" w:rsidR="006E0E27" w:rsidRPr="006E0E27" w:rsidRDefault="006E0E27" w:rsidP="006E0E27">
      <w:pPr>
        <w:bidi/>
        <w:rPr>
          <w:rFonts w:cs="David" w:hint="cs"/>
          <w:rtl/>
        </w:rPr>
      </w:pPr>
    </w:p>
    <w:p w14:paraId="53B69863" w14:textId="77777777" w:rsidR="006E0E27" w:rsidRPr="006E0E27" w:rsidRDefault="006E0E27" w:rsidP="006E0E27">
      <w:pPr>
        <w:bidi/>
        <w:rPr>
          <w:rFonts w:cs="David" w:hint="cs"/>
          <w:rtl/>
        </w:rPr>
      </w:pPr>
    </w:p>
    <w:p w14:paraId="1F00F020" w14:textId="77777777" w:rsidR="006E0E27" w:rsidRPr="006E0E27" w:rsidRDefault="006E0E27" w:rsidP="006E0E27">
      <w:pPr>
        <w:bidi/>
        <w:rPr>
          <w:rFonts w:cs="David" w:hint="cs"/>
          <w:rtl/>
        </w:rPr>
      </w:pPr>
    </w:p>
    <w:p w14:paraId="0208AD28" w14:textId="77777777" w:rsidR="00552A80" w:rsidRPr="006E0E27" w:rsidRDefault="00552A80" w:rsidP="006E0E27">
      <w:pPr>
        <w:bidi/>
        <w:rPr>
          <w:rFonts w:cs="David"/>
        </w:rPr>
      </w:pPr>
    </w:p>
    <w:sectPr w:rsidR="00552A80" w:rsidRPr="006E0E27" w:rsidSect="006E0E2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58F1" w14:textId="77777777" w:rsidR="006E0E27" w:rsidRDefault="006E0E27">
      <w:r>
        <w:separator/>
      </w:r>
    </w:p>
  </w:endnote>
  <w:endnote w:type="continuationSeparator" w:id="0">
    <w:p w14:paraId="3CFD26B1" w14:textId="77777777" w:rsidR="006E0E27" w:rsidRDefault="006E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78D7B" w14:textId="77777777" w:rsidR="006E0E27" w:rsidRDefault="006E0E27">
      <w:r>
        <w:separator/>
      </w:r>
    </w:p>
  </w:footnote>
  <w:footnote w:type="continuationSeparator" w:id="0">
    <w:p w14:paraId="5DD2E8D6" w14:textId="77777777" w:rsidR="006E0E27" w:rsidRDefault="006E0E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3FA1" w14:textId="77777777" w:rsidR="006E0E27" w:rsidRDefault="006E0E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D0EF71B" w14:textId="77777777" w:rsidR="006E0E27" w:rsidRDefault="006E0E27">
    <w:pPr>
      <w:pStyle w:val="Header"/>
      <w:ind w:right="360"/>
      <w:jc w:val="both"/>
      <w:rPr>
        <w:rtl/>
      </w:rPr>
    </w:pPr>
  </w:p>
  <w:p w14:paraId="122A84C7" w14:textId="77777777" w:rsidR="006E0E27" w:rsidRDefault="006E0E27"/>
  <w:p w14:paraId="04348217" w14:textId="77777777" w:rsidR="006E0E27" w:rsidRDefault="006E0E27"/>
  <w:p w14:paraId="6D6F5DE1" w14:textId="77777777" w:rsidR="006E0E27" w:rsidRDefault="006E0E27"/>
  <w:p w14:paraId="64718369" w14:textId="77777777" w:rsidR="006E0E27" w:rsidRDefault="006E0E27"/>
  <w:p w14:paraId="71CB4AF4" w14:textId="77777777" w:rsidR="006E0E27" w:rsidRDefault="006E0E27"/>
  <w:p w14:paraId="1F075D7E" w14:textId="77777777" w:rsidR="006E0E27" w:rsidRDefault="006E0E27"/>
  <w:p w14:paraId="789A5F25" w14:textId="77777777" w:rsidR="006E0E27" w:rsidRDefault="006E0E27"/>
  <w:p w14:paraId="55410D5E" w14:textId="77777777" w:rsidR="006E0E27" w:rsidRDefault="006E0E27"/>
  <w:p w14:paraId="3BAAC3F6" w14:textId="77777777" w:rsidR="006E0E27" w:rsidRDefault="006E0E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ED28" w14:textId="77777777" w:rsidR="006E0E27" w:rsidRDefault="006E0E2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1C5FF98A" w14:textId="77777777" w:rsidR="006E0E27" w:rsidRDefault="006E0E27" w:rsidP="006E0E27">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9955פרוטוקול_ישיבת_ועדה.doc"/>
    <w:docVar w:name="StartMode" w:val="3"/>
  </w:docVars>
  <w:rsids>
    <w:rsidRoot w:val="00C4590B"/>
    <w:rsid w:val="00552A80"/>
    <w:rsid w:val="005A3EF7"/>
    <w:rsid w:val="006E0E27"/>
    <w:rsid w:val="00965806"/>
    <w:rsid w:val="009A1A95"/>
    <w:rsid w:val="00C459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A14979"/>
  <w15:chartTrackingRefBased/>
  <w15:docId w15:val="{6166B719-9BC6-4829-AC1C-95F11F1F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E0E2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E0E2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E0E27"/>
  </w:style>
  <w:style w:type="paragraph" w:styleId="Footer">
    <w:name w:val="footer"/>
    <w:basedOn w:val="Normal"/>
    <w:rsid w:val="006E0E27"/>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1045</Words>
  <Characters>5961</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