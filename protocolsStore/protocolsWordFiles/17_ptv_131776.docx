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35228" w:rsidRPr="00E35228" w:rsidRDefault="00E35228" w:rsidP="00E35228">
      <w:pPr>
        <w:pStyle w:val="Heading5"/>
        <w:jc w:val="left"/>
        <w:rPr>
          <w:b/>
          <w:bCs/>
          <w:rtl/>
        </w:rPr>
      </w:pPr>
      <w:r w:rsidRPr="00E35228">
        <w:rPr>
          <w:b/>
          <w:bCs/>
          <w:rtl/>
        </w:rPr>
        <w:t xml:space="preserve">הכנסת </w:t>
      </w:r>
      <w:r w:rsidRPr="00E35228">
        <w:rPr>
          <w:rFonts w:hint="cs"/>
          <w:b/>
          <w:bCs/>
          <w:rtl/>
        </w:rPr>
        <w:t>השבע-עשרה</w:t>
      </w:r>
      <w:r>
        <w:rPr>
          <w:b/>
          <w:bCs/>
          <w:rtl/>
        </w:rPr>
        <w:tab/>
      </w:r>
      <w:r>
        <w:rPr>
          <w:b/>
          <w:bCs/>
          <w:rtl/>
        </w:rPr>
        <w:tab/>
      </w:r>
      <w:r>
        <w:rPr>
          <w:b/>
          <w:bCs/>
          <w:rtl/>
        </w:rPr>
        <w:tab/>
      </w:r>
      <w:r>
        <w:rPr>
          <w:b/>
          <w:bCs/>
          <w:rtl/>
        </w:rPr>
        <w:tab/>
      </w:r>
      <w:r>
        <w:rPr>
          <w:b/>
          <w:bCs/>
          <w:rtl/>
        </w:rPr>
        <w:tab/>
      </w:r>
      <w:r>
        <w:rPr>
          <w:b/>
          <w:bCs/>
          <w:rtl/>
        </w:rPr>
        <w:tab/>
      </w:r>
      <w:r w:rsidRPr="00E35228">
        <w:rPr>
          <w:b/>
          <w:bCs/>
          <w:rtl/>
        </w:rPr>
        <w:tab/>
        <w:t>נוסח לא מתוקן</w:t>
      </w:r>
    </w:p>
    <w:p w:rsidR="00E35228" w:rsidRPr="00E35228" w:rsidRDefault="00E35228" w:rsidP="00E35228">
      <w:pPr>
        <w:bidi/>
        <w:rPr>
          <w:rFonts w:cs="David" w:hint="cs"/>
          <w:b/>
          <w:bCs/>
          <w:rtl/>
        </w:rPr>
      </w:pPr>
      <w:r w:rsidRPr="00E35228">
        <w:rPr>
          <w:rFonts w:cs="David"/>
          <w:b/>
          <w:bCs/>
          <w:rtl/>
        </w:rPr>
        <w:t xml:space="preserve">מושב </w:t>
      </w:r>
      <w:r w:rsidRPr="00E35228">
        <w:rPr>
          <w:rFonts w:cs="David" w:hint="cs"/>
          <w:b/>
          <w:bCs/>
          <w:rtl/>
        </w:rPr>
        <w:t>ראשון</w:t>
      </w:r>
    </w:p>
    <w:p w:rsidR="00E35228" w:rsidRPr="00E35228" w:rsidRDefault="00E35228" w:rsidP="00E35228">
      <w:pPr>
        <w:bidi/>
        <w:rPr>
          <w:rFonts w:cs="David" w:hint="cs"/>
          <w:b/>
          <w:bCs/>
          <w:rtl/>
        </w:rPr>
      </w:pPr>
    </w:p>
    <w:p w:rsidR="00E35228" w:rsidRPr="00E35228" w:rsidRDefault="00E35228" w:rsidP="00E35228">
      <w:pPr>
        <w:bidi/>
        <w:rPr>
          <w:rFonts w:cs="David" w:hint="cs"/>
          <w:b/>
          <w:bCs/>
          <w:rtl/>
        </w:rPr>
      </w:pPr>
    </w:p>
    <w:p w:rsidR="00E35228" w:rsidRPr="00E35228" w:rsidRDefault="00E35228" w:rsidP="00E35228">
      <w:pPr>
        <w:bidi/>
        <w:rPr>
          <w:rFonts w:cs="David" w:hint="cs"/>
          <w:b/>
          <w:bCs/>
          <w:rtl/>
        </w:rPr>
      </w:pPr>
    </w:p>
    <w:p w:rsidR="00E35228" w:rsidRPr="00E35228" w:rsidRDefault="00E35228" w:rsidP="00E35228">
      <w:pPr>
        <w:bidi/>
        <w:rPr>
          <w:rFonts w:cs="David"/>
          <w:b/>
          <w:bCs/>
          <w:rtl/>
        </w:rPr>
      </w:pPr>
    </w:p>
    <w:p w:rsidR="00E35228" w:rsidRPr="00E35228" w:rsidRDefault="00E35228" w:rsidP="00E35228">
      <w:pPr>
        <w:pStyle w:val="Heading1"/>
        <w:jc w:val="center"/>
        <w:rPr>
          <w:rFonts w:cs="David" w:hint="cs"/>
          <w:b/>
          <w:bCs/>
          <w:rtl/>
        </w:rPr>
      </w:pPr>
      <w:r w:rsidRPr="00E35228">
        <w:rPr>
          <w:rFonts w:cs="David"/>
          <w:b/>
          <w:bCs/>
          <w:rtl/>
        </w:rPr>
        <w:t>פרוטוקול מס'</w:t>
      </w:r>
      <w:r w:rsidRPr="00E35228">
        <w:rPr>
          <w:rFonts w:cs="David" w:hint="cs"/>
          <w:b/>
          <w:bCs/>
          <w:rtl/>
        </w:rPr>
        <w:t xml:space="preserve">  5</w:t>
      </w:r>
    </w:p>
    <w:p w:rsidR="00E35228" w:rsidRPr="00E35228" w:rsidRDefault="00E35228" w:rsidP="00E35228">
      <w:pPr>
        <w:pStyle w:val="Heading7"/>
        <w:rPr>
          <w:rFonts w:hint="cs"/>
          <w:rtl/>
        </w:rPr>
      </w:pPr>
      <w:r w:rsidRPr="00E35228">
        <w:rPr>
          <w:rFonts w:hint="cs"/>
          <w:rtl/>
        </w:rPr>
        <w:t>מישיבת הוועדה המסדרת לכנסת השבע-עשרה</w:t>
      </w:r>
    </w:p>
    <w:p w:rsidR="00E35228" w:rsidRPr="00E35228" w:rsidRDefault="00E35228" w:rsidP="00E35228">
      <w:pPr>
        <w:pStyle w:val="Heading8"/>
        <w:rPr>
          <w:rFonts w:hint="cs"/>
          <w:rtl/>
        </w:rPr>
      </w:pPr>
      <w:r w:rsidRPr="00E35228">
        <w:rPr>
          <w:rFonts w:hint="cs"/>
          <w:rtl/>
        </w:rPr>
        <w:t>מיום רביעי,  התשס"ו (10 במאי, 2006) בשעה 09:30</w:t>
      </w:r>
    </w:p>
    <w:p w:rsidR="00E35228" w:rsidRPr="00E35228" w:rsidRDefault="00E35228" w:rsidP="00E35228">
      <w:pPr>
        <w:bidi/>
        <w:rPr>
          <w:rFonts w:cs="David" w:hint="cs"/>
          <w:rtl/>
        </w:rPr>
      </w:pPr>
    </w:p>
    <w:p w:rsidR="00E35228" w:rsidRPr="00E35228" w:rsidRDefault="00E35228" w:rsidP="00E35228">
      <w:pPr>
        <w:bidi/>
        <w:rPr>
          <w:rFonts w:cs="David" w:hint="cs"/>
          <w:rtl/>
        </w:rPr>
      </w:pPr>
    </w:p>
    <w:p w:rsidR="00E35228" w:rsidRPr="00E35228" w:rsidRDefault="00E35228" w:rsidP="00E35228">
      <w:pPr>
        <w:bidi/>
        <w:rPr>
          <w:rFonts w:cs="David" w:hint="cs"/>
          <w:b/>
          <w:bCs/>
          <w:rtl/>
        </w:rPr>
      </w:pPr>
    </w:p>
    <w:p w:rsidR="00E35228" w:rsidRPr="00E35228" w:rsidRDefault="00E35228" w:rsidP="00E35228">
      <w:pPr>
        <w:bidi/>
        <w:rPr>
          <w:rFonts w:cs="David" w:hint="cs"/>
          <w:b/>
          <w:bCs/>
          <w:u w:val="single"/>
          <w:rtl/>
        </w:rPr>
      </w:pPr>
      <w:r w:rsidRPr="00E35228">
        <w:rPr>
          <w:rFonts w:cs="David" w:hint="cs"/>
          <w:b/>
          <w:bCs/>
          <w:u w:val="single"/>
          <w:rtl/>
        </w:rPr>
        <w:t>סדר היום:</w:t>
      </w:r>
    </w:p>
    <w:p w:rsidR="00E35228" w:rsidRPr="00E35228" w:rsidRDefault="00E35228" w:rsidP="00E35228">
      <w:pPr>
        <w:bidi/>
        <w:rPr>
          <w:rFonts w:cs="David" w:hint="cs"/>
          <w:b/>
          <w:bCs/>
          <w:u w:val="single"/>
          <w:rtl/>
        </w:rPr>
      </w:pPr>
    </w:p>
    <w:p w:rsidR="00E35228" w:rsidRPr="00E35228" w:rsidRDefault="00E35228" w:rsidP="00E35228">
      <w:pPr>
        <w:numPr>
          <w:ilvl w:val="0"/>
          <w:numId w:val="1"/>
        </w:numPr>
        <w:overflowPunct w:val="0"/>
        <w:autoSpaceDE w:val="0"/>
        <w:autoSpaceDN w:val="0"/>
        <w:bidi/>
        <w:adjustRightInd w:val="0"/>
        <w:ind w:right="0"/>
        <w:jc w:val="both"/>
        <w:textAlignment w:val="baseline"/>
        <w:rPr>
          <w:rFonts w:cs="David" w:hint="cs"/>
          <w:b/>
          <w:bCs/>
          <w:rtl/>
        </w:rPr>
      </w:pPr>
      <w:r w:rsidRPr="00E35228">
        <w:rPr>
          <w:rFonts w:cs="David" w:hint="cs"/>
          <w:b/>
          <w:bCs/>
          <w:rtl/>
        </w:rPr>
        <w:t xml:space="preserve">הצעה לראשות ועדות הכנסת </w:t>
      </w:r>
      <w:r w:rsidRPr="00E35228">
        <w:rPr>
          <w:rFonts w:cs="David"/>
          <w:b/>
          <w:bCs/>
          <w:rtl/>
        </w:rPr>
        <w:t>–</w:t>
      </w:r>
      <w:r w:rsidRPr="00E35228">
        <w:rPr>
          <w:rFonts w:cs="David" w:hint="cs"/>
          <w:b/>
          <w:bCs/>
          <w:rtl/>
        </w:rPr>
        <w:t xml:space="preserve"> הרכב סיעתי</w:t>
      </w:r>
    </w:p>
    <w:p w:rsidR="00E35228" w:rsidRPr="00E35228" w:rsidRDefault="00E35228" w:rsidP="00E35228">
      <w:pPr>
        <w:numPr>
          <w:ilvl w:val="0"/>
          <w:numId w:val="1"/>
        </w:numPr>
        <w:overflowPunct w:val="0"/>
        <w:autoSpaceDE w:val="0"/>
        <w:autoSpaceDN w:val="0"/>
        <w:bidi/>
        <w:adjustRightInd w:val="0"/>
        <w:ind w:right="0"/>
        <w:jc w:val="both"/>
        <w:textAlignment w:val="baseline"/>
        <w:rPr>
          <w:rFonts w:cs="David" w:hint="cs"/>
          <w:b/>
          <w:bCs/>
        </w:rPr>
      </w:pPr>
      <w:r w:rsidRPr="00E35228">
        <w:rPr>
          <w:rFonts w:cs="David" w:hint="cs"/>
          <w:b/>
          <w:bCs/>
          <w:rtl/>
        </w:rPr>
        <w:t>הרכב סיעתי של הוועדות המיוחדות</w:t>
      </w:r>
    </w:p>
    <w:p w:rsidR="00E35228" w:rsidRPr="00E35228" w:rsidRDefault="00E35228" w:rsidP="00E35228">
      <w:pPr>
        <w:numPr>
          <w:ilvl w:val="0"/>
          <w:numId w:val="1"/>
        </w:numPr>
        <w:overflowPunct w:val="0"/>
        <w:autoSpaceDE w:val="0"/>
        <w:autoSpaceDN w:val="0"/>
        <w:bidi/>
        <w:adjustRightInd w:val="0"/>
        <w:ind w:right="0"/>
        <w:jc w:val="both"/>
        <w:textAlignment w:val="baseline"/>
        <w:rPr>
          <w:rFonts w:cs="David" w:hint="cs"/>
          <w:b/>
          <w:bCs/>
          <w:rtl/>
        </w:rPr>
      </w:pPr>
      <w:r w:rsidRPr="00E35228">
        <w:rPr>
          <w:rFonts w:cs="David" w:hint="cs"/>
          <w:b/>
          <w:bCs/>
          <w:rtl/>
        </w:rPr>
        <w:t>סגנים ליושב-ראש הכנסת</w:t>
      </w:r>
    </w:p>
    <w:p w:rsidR="00E35228" w:rsidRPr="00E35228" w:rsidRDefault="00E35228" w:rsidP="00E35228">
      <w:pPr>
        <w:bidi/>
        <w:rPr>
          <w:rFonts w:cs="David" w:hint="cs"/>
          <w:b/>
          <w:bCs/>
          <w:rtl/>
        </w:rPr>
      </w:pPr>
    </w:p>
    <w:p w:rsidR="00E35228" w:rsidRPr="00E35228" w:rsidRDefault="00E35228" w:rsidP="00E35228">
      <w:pPr>
        <w:bidi/>
        <w:rPr>
          <w:rFonts w:cs="David"/>
          <w:b/>
          <w:bCs/>
          <w:u w:val="single"/>
          <w:rtl/>
        </w:rPr>
      </w:pPr>
      <w:r w:rsidRPr="00E35228">
        <w:rPr>
          <w:rFonts w:cs="David"/>
          <w:b/>
          <w:bCs/>
          <w:u w:val="single"/>
          <w:rtl/>
        </w:rPr>
        <w:t>נכחו</w:t>
      </w:r>
      <w:r w:rsidRPr="00E35228">
        <w:rPr>
          <w:rFonts w:cs="David"/>
          <w:rtl/>
        </w:rPr>
        <w:t>:</w:t>
      </w:r>
    </w:p>
    <w:p w:rsidR="00E35228" w:rsidRPr="00E35228" w:rsidRDefault="00E35228" w:rsidP="00E35228">
      <w:pPr>
        <w:bidi/>
        <w:rPr>
          <w:rFonts w:cs="David"/>
          <w:rtl/>
        </w:rPr>
      </w:pPr>
    </w:p>
    <w:p w:rsidR="00E35228" w:rsidRPr="00E35228" w:rsidRDefault="00E35228" w:rsidP="00E35228">
      <w:pPr>
        <w:tabs>
          <w:tab w:val="left" w:pos="1788"/>
        </w:tabs>
        <w:bidi/>
        <w:rPr>
          <w:rFonts w:cs="David"/>
          <w:rtl/>
        </w:rPr>
      </w:pPr>
      <w:r w:rsidRPr="00E35228">
        <w:rPr>
          <w:rFonts w:cs="David"/>
          <w:b/>
          <w:bCs/>
          <w:u w:val="single"/>
          <w:rtl/>
        </w:rPr>
        <w:t>חברי הוועדה</w:t>
      </w:r>
      <w:r w:rsidRPr="00E35228">
        <w:rPr>
          <w:rFonts w:cs="David"/>
          <w:rtl/>
        </w:rPr>
        <w:t>:</w:t>
      </w:r>
    </w:p>
    <w:p w:rsidR="00E35228" w:rsidRPr="00E35228" w:rsidRDefault="00E35228" w:rsidP="00E35228">
      <w:pPr>
        <w:bidi/>
        <w:rPr>
          <w:rFonts w:cs="David" w:hint="cs"/>
          <w:rtl/>
        </w:rPr>
      </w:pPr>
    </w:p>
    <w:p w:rsidR="00E35228" w:rsidRPr="00E35228" w:rsidRDefault="00E35228" w:rsidP="00E35228">
      <w:pPr>
        <w:bidi/>
        <w:rPr>
          <w:rFonts w:cs="David" w:hint="cs"/>
          <w:rtl/>
        </w:rPr>
      </w:pPr>
      <w:r w:rsidRPr="00E35228">
        <w:rPr>
          <w:rFonts w:cs="David" w:hint="cs"/>
          <w:rtl/>
        </w:rPr>
        <w:t xml:space="preserve">אביגדור יצחקי </w:t>
      </w:r>
      <w:r w:rsidRPr="00E35228">
        <w:rPr>
          <w:rFonts w:cs="David"/>
          <w:rtl/>
        </w:rPr>
        <w:t>–</w:t>
      </w:r>
      <w:r w:rsidRPr="00E35228">
        <w:rPr>
          <w:rFonts w:cs="David" w:hint="cs"/>
          <w:rtl/>
        </w:rPr>
        <w:t xml:space="preserve"> היו"ר</w:t>
      </w:r>
    </w:p>
    <w:p w:rsidR="00E35228" w:rsidRPr="00E35228" w:rsidRDefault="00E35228" w:rsidP="00E35228">
      <w:pPr>
        <w:bidi/>
        <w:rPr>
          <w:rFonts w:cs="David" w:hint="cs"/>
          <w:rtl/>
        </w:rPr>
      </w:pPr>
      <w:r w:rsidRPr="00E35228">
        <w:rPr>
          <w:rFonts w:cs="David" w:hint="cs"/>
          <w:rtl/>
        </w:rPr>
        <w:t>קולט אביטל</w:t>
      </w:r>
    </w:p>
    <w:p w:rsidR="00E35228" w:rsidRPr="00E35228" w:rsidRDefault="00E35228" w:rsidP="00E35228">
      <w:pPr>
        <w:bidi/>
        <w:rPr>
          <w:rFonts w:cs="David" w:hint="cs"/>
          <w:rtl/>
        </w:rPr>
      </w:pPr>
      <w:smartTag w:uri="urn:schemas-microsoft-com:office:smarttags" w:element="PersonName">
        <w:r w:rsidRPr="00E35228">
          <w:rPr>
            <w:rFonts w:cs="David" w:hint="cs"/>
            <w:rtl/>
          </w:rPr>
          <w:t>רוחמה אברהם</w:t>
        </w:r>
      </w:smartTag>
    </w:p>
    <w:p w:rsidR="00E35228" w:rsidRPr="00E35228" w:rsidRDefault="00E35228" w:rsidP="00E35228">
      <w:pPr>
        <w:bidi/>
        <w:rPr>
          <w:rFonts w:cs="David" w:hint="cs"/>
          <w:rtl/>
        </w:rPr>
      </w:pPr>
      <w:r w:rsidRPr="00E35228">
        <w:rPr>
          <w:rFonts w:cs="David" w:hint="cs"/>
          <w:rtl/>
        </w:rPr>
        <w:t>גלעד ארדן</w:t>
      </w:r>
    </w:p>
    <w:p w:rsidR="00E35228" w:rsidRPr="00E35228" w:rsidRDefault="00E35228" w:rsidP="00E35228">
      <w:pPr>
        <w:bidi/>
        <w:rPr>
          <w:rFonts w:cs="David" w:hint="cs"/>
          <w:rtl/>
        </w:rPr>
      </w:pPr>
      <w:r w:rsidRPr="00E35228">
        <w:rPr>
          <w:rFonts w:cs="David" w:hint="cs"/>
          <w:rtl/>
        </w:rPr>
        <w:t>זהבה גלאון</w:t>
      </w:r>
    </w:p>
    <w:p w:rsidR="00E35228" w:rsidRPr="00E35228" w:rsidRDefault="00E35228" w:rsidP="00E35228">
      <w:pPr>
        <w:bidi/>
        <w:rPr>
          <w:rFonts w:cs="David" w:hint="cs"/>
          <w:rtl/>
        </w:rPr>
      </w:pPr>
      <w:r w:rsidRPr="00E35228">
        <w:rPr>
          <w:rFonts w:cs="David" w:hint="cs"/>
          <w:rtl/>
        </w:rPr>
        <w:t>משה גפני</w:t>
      </w:r>
    </w:p>
    <w:p w:rsidR="00E35228" w:rsidRPr="00E35228" w:rsidRDefault="00E35228" w:rsidP="00E35228">
      <w:pPr>
        <w:bidi/>
        <w:rPr>
          <w:rFonts w:cs="David" w:hint="cs"/>
          <w:rtl/>
        </w:rPr>
      </w:pPr>
      <w:r w:rsidRPr="00E35228">
        <w:rPr>
          <w:rFonts w:cs="David" w:hint="cs"/>
          <w:rtl/>
        </w:rPr>
        <w:t>יצחק וקנין</w:t>
      </w:r>
    </w:p>
    <w:p w:rsidR="00E35228" w:rsidRPr="00E35228" w:rsidRDefault="00E35228" w:rsidP="00E35228">
      <w:pPr>
        <w:bidi/>
        <w:rPr>
          <w:rFonts w:cs="David" w:hint="cs"/>
          <w:rtl/>
        </w:rPr>
      </w:pPr>
      <w:r w:rsidRPr="00E35228">
        <w:rPr>
          <w:rFonts w:cs="David" w:hint="cs"/>
          <w:rtl/>
        </w:rPr>
        <w:t>יצחק זיו</w:t>
      </w:r>
    </w:p>
    <w:p w:rsidR="00E35228" w:rsidRPr="00E35228" w:rsidRDefault="00E35228" w:rsidP="00E35228">
      <w:pPr>
        <w:bidi/>
        <w:rPr>
          <w:rFonts w:cs="David" w:hint="cs"/>
          <w:rtl/>
        </w:rPr>
      </w:pPr>
      <w:r w:rsidRPr="00E35228">
        <w:rPr>
          <w:rFonts w:cs="David" w:hint="cs"/>
          <w:rtl/>
        </w:rPr>
        <w:t>יואל חסון</w:t>
      </w:r>
    </w:p>
    <w:p w:rsidR="00E35228" w:rsidRPr="00E35228" w:rsidRDefault="00E35228" w:rsidP="00E35228">
      <w:pPr>
        <w:bidi/>
        <w:rPr>
          <w:rFonts w:cs="David" w:hint="cs"/>
          <w:rtl/>
        </w:rPr>
      </w:pPr>
      <w:r w:rsidRPr="00E35228">
        <w:rPr>
          <w:rFonts w:cs="David" w:hint="cs"/>
          <w:rtl/>
        </w:rPr>
        <w:t>אחמד טיבי</w:t>
      </w:r>
    </w:p>
    <w:p w:rsidR="00E35228" w:rsidRPr="00E35228" w:rsidRDefault="00E35228" w:rsidP="00E35228">
      <w:pPr>
        <w:bidi/>
        <w:rPr>
          <w:rFonts w:cs="David" w:hint="cs"/>
          <w:rtl/>
        </w:rPr>
      </w:pPr>
      <w:r w:rsidRPr="00E35228">
        <w:rPr>
          <w:rFonts w:cs="David" w:hint="cs"/>
          <w:rtl/>
        </w:rPr>
        <w:t>דוד טל</w:t>
      </w:r>
    </w:p>
    <w:p w:rsidR="00E35228" w:rsidRPr="00E35228" w:rsidRDefault="00E35228" w:rsidP="00E35228">
      <w:pPr>
        <w:bidi/>
        <w:rPr>
          <w:rFonts w:cs="David" w:hint="cs"/>
          <w:rtl/>
        </w:rPr>
      </w:pPr>
      <w:r w:rsidRPr="00E35228">
        <w:rPr>
          <w:rFonts w:cs="David" w:hint="cs"/>
          <w:rtl/>
        </w:rPr>
        <w:t>אסתרינה טרטמן</w:t>
      </w:r>
    </w:p>
    <w:p w:rsidR="00E35228" w:rsidRPr="00E35228" w:rsidRDefault="00E35228" w:rsidP="00E35228">
      <w:pPr>
        <w:bidi/>
        <w:rPr>
          <w:rFonts w:cs="David" w:hint="cs"/>
          <w:rtl/>
        </w:rPr>
      </w:pPr>
      <w:r w:rsidRPr="00E35228">
        <w:rPr>
          <w:rFonts w:cs="David" w:hint="cs"/>
          <w:rtl/>
        </w:rPr>
        <w:t>אמנון כהן</w:t>
      </w:r>
    </w:p>
    <w:p w:rsidR="00E35228" w:rsidRPr="00E35228" w:rsidRDefault="00E35228" w:rsidP="00E35228">
      <w:pPr>
        <w:bidi/>
        <w:rPr>
          <w:rFonts w:cs="David" w:hint="cs"/>
          <w:rtl/>
        </w:rPr>
      </w:pPr>
      <w:r w:rsidRPr="00E35228">
        <w:rPr>
          <w:rFonts w:cs="David" w:hint="cs"/>
          <w:rtl/>
        </w:rPr>
        <w:t>יצחק לוי</w:t>
      </w:r>
    </w:p>
    <w:p w:rsidR="00E35228" w:rsidRPr="00E35228" w:rsidRDefault="00E35228" w:rsidP="00E35228">
      <w:pPr>
        <w:bidi/>
        <w:rPr>
          <w:rFonts w:cs="David" w:hint="cs"/>
          <w:rtl/>
        </w:rPr>
      </w:pPr>
      <w:r w:rsidRPr="00E35228">
        <w:rPr>
          <w:rFonts w:cs="David" w:hint="cs"/>
          <w:rtl/>
        </w:rPr>
        <w:t>יעקב מרגי</w:t>
      </w:r>
    </w:p>
    <w:p w:rsidR="00E35228" w:rsidRPr="00E35228" w:rsidRDefault="00E35228" w:rsidP="00E35228">
      <w:pPr>
        <w:bidi/>
        <w:rPr>
          <w:rFonts w:cs="David" w:hint="cs"/>
          <w:rtl/>
        </w:rPr>
      </w:pPr>
      <w:r w:rsidRPr="00E35228">
        <w:rPr>
          <w:rFonts w:cs="David" w:hint="cs"/>
          <w:rtl/>
        </w:rPr>
        <w:t>אורית נוקד</w:t>
      </w:r>
    </w:p>
    <w:p w:rsidR="00E35228" w:rsidRPr="00E35228" w:rsidRDefault="00E35228" w:rsidP="00E35228">
      <w:pPr>
        <w:bidi/>
        <w:rPr>
          <w:rFonts w:cs="David" w:hint="cs"/>
          <w:rtl/>
        </w:rPr>
      </w:pPr>
      <w:r w:rsidRPr="00E35228">
        <w:rPr>
          <w:rFonts w:cs="David" w:hint="cs"/>
          <w:rtl/>
        </w:rPr>
        <w:t>ניסן סלומינסקי</w:t>
      </w:r>
    </w:p>
    <w:p w:rsidR="00E35228" w:rsidRPr="00E35228" w:rsidRDefault="00E35228" w:rsidP="00E35228">
      <w:pPr>
        <w:bidi/>
        <w:rPr>
          <w:rFonts w:cs="David" w:hint="cs"/>
          <w:rtl/>
        </w:rPr>
      </w:pPr>
      <w:r w:rsidRPr="00E35228">
        <w:rPr>
          <w:rFonts w:cs="David" w:hint="cs"/>
          <w:rtl/>
        </w:rPr>
        <w:t>אפרים סנה</w:t>
      </w:r>
    </w:p>
    <w:p w:rsidR="00E35228" w:rsidRPr="00E35228" w:rsidRDefault="00E35228" w:rsidP="00E35228">
      <w:pPr>
        <w:bidi/>
        <w:rPr>
          <w:rFonts w:cs="David" w:hint="cs"/>
          <w:rtl/>
        </w:rPr>
      </w:pPr>
      <w:r w:rsidRPr="00E35228">
        <w:rPr>
          <w:rFonts w:cs="David" w:hint="cs"/>
          <w:rtl/>
        </w:rPr>
        <w:t>גדעון סער</w:t>
      </w:r>
    </w:p>
    <w:p w:rsidR="00E35228" w:rsidRPr="00E35228" w:rsidRDefault="00E35228" w:rsidP="00E35228">
      <w:pPr>
        <w:bidi/>
        <w:rPr>
          <w:rFonts w:cs="David" w:hint="cs"/>
          <w:rtl/>
        </w:rPr>
      </w:pPr>
      <w:r w:rsidRPr="00E35228">
        <w:rPr>
          <w:rFonts w:cs="David" w:hint="cs"/>
          <w:rtl/>
        </w:rPr>
        <w:t>ראובן ריבלין</w:t>
      </w:r>
    </w:p>
    <w:p w:rsidR="00E35228" w:rsidRPr="00E35228" w:rsidRDefault="00E35228" w:rsidP="00E35228">
      <w:pPr>
        <w:bidi/>
        <w:rPr>
          <w:rFonts w:cs="David" w:hint="cs"/>
          <w:rtl/>
        </w:rPr>
      </w:pPr>
      <w:r w:rsidRPr="00E35228">
        <w:rPr>
          <w:rFonts w:cs="David" w:hint="cs"/>
          <w:rtl/>
        </w:rPr>
        <w:t>יורי שטרן</w:t>
      </w:r>
    </w:p>
    <w:p w:rsidR="00E35228" w:rsidRPr="00E35228" w:rsidRDefault="00E35228" w:rsidP="00E35228">
      <w:pPr>
        <w:bidi/>
        <w:rPr>
          <w:rFonts w:cs="David" w:hint="cs"/>
          <w:rtl/>
        </w:rPr>
      </w:pPr>
      <w:r w:rsidRPr="00E35228">
        <w:rPr>
          <w:rFonts w:cs="David" w:hint="cs"/>
          <w:rtl/>
        </w:rPr>
        <w:t>ליה שם טוב</w:t>
      </w:r>
    </w:p>
    <w:p w:rsidR="00E35228" w:rsidRPr="00E35228" w:rsidRDefault="00E35228" w:rsidP="00E35228">
      <w:pPr>
        <w:bidi/>
        <w:rPr>
          <w:rFonts w:cs="David" w:hint="cs"/>
          <w:rtl/>
        </w:rPr>
      </w:pPr>
      <w:r w:rsidRPr="00E35228">
        <w:rPr>
          <w:rFonts w:cs="David" w:hint="cs"/>
          <w:rtl/>
        </w:rPr>
        <w:t>עתניאל שנלר</w:t>
      </w:r>
    </w:p>
    <w:p w:rsidR="00E35228" w:rsidRPr="00E35228" w:rsidRDefault="00E35228" w:rsidP="00E35228">
      <w:pPr>
        <w:bidi/>
        <w:rPr>
          <w:rFonts w:cs="David" w:hint="cs"/>
          <w:rtl/>
        </w:rPr>
      </w:pPr>
      <w:r w:rsidRPr="00E35228">
        <w:rPr>
          <w:rFonts w:cs="David" w:hint="cs"/>
          <w:rtl/>
        </w:rPr>
        <w:t>משה שרוני</w:t>
      </w:r>
    </w:p>
    <w:p w:rsidR="00E35228" w:rsidRPr="00E35228" w:rsidRDefault="00E35228" w:rsidP="00E35228">
      <w:pPr>
        <w:bidi/>
        <w:rPr>
          <w:rFonts w:cs="David" w:hint="cs"/>
          <w:rtl/>
        </w:rPr>
      </w:pPr>
    </w:p>
    <w:p w:rsidR="00E35228" w:rsidRPr="00E35228" w:rsidRDefault="00E35228" w:rsidP="00E35228">
      <w:pPr>
        <w:bidi/>
        <w:rPr>
          <w:rFonts w:cs="David" w:hint="cs"/>
          <w:rtl/>
        </w:rPr>
      </w:pPr>
    </w:p>
    <w:p w:rsidR="00E35228" w:rsidRPr="00E35228" w:rsidRDefault="00E35228" w:rsidP="00E35228">
      <w:pPr>
        <w:bidi/>
        <w:rPr>
          <w:rFonts w:cs="David" w:hint="cs"/>
          <w:rtl/>
        </w:rPr>
      </w:pPr>
      <w:r w:rsidRPr="00E35228">
        <w:rPr>
          <w:rFonts w:cs="David" w:hint="cs"/>
          <w:rtl/>
        </w:rPr>
        <w:t>מנחם בן ששון</w:t>
      </w:r>
    </w:p>
    <w:p w:rsidR="00E35228" w:rsidRPr="00E35228" w:rsidRDefault="00E35228" w:rsidP="00E35228">
      <w:pPr>
        <w:bidi/>
        <w:rPr>
          <w:rFonts w:cs="David" w:hint="cs"/>
          <w:rtl/>
        </w:rPr>
      </w:pPr>
      <w:r w:rsidRPr="00E35228">
        <w:rPr>
          <w:rFonts w:cs="David" w:hint="cs"/>
          <w:rtl/>
        </w:rPr>
        <w:t>יצחק גלנטי</w:t>
      </w:r>
    </w:p>
    <w:p w:rsidR="00E35228" w:rsidRPr="00E35228" w:rsidRDefault="00E35228" w:rsidP="00E35228">
      <w:pPr>
        <w:bidi/>
        <w:rPr>
          <w:rFonts w:cs="David" w:hint="cs"/>
          <w:rtl/>
        </w:rPr>
      </w:pPr>
      <w:r w:rsidRPr="00E35228">
        <w:rPr>
          <w:rFonts w:cs="David" w:hint="cs"/>
          <w:rtl/>
        </w:rPr>
        <w:t>נדיה חילו</w:t>
      </w:r>
    </w:p>
    <w:p w:rsidR="00E35228" w:rsidRPr="00E35228" w:rsidRDefault="00E35228" w:rsidP="00E35228">
      <w:pPr>
        <w:bidi/>
        <w:rPr>
          <w:rFonts w:cs="David" w:hint="cs"/>
          <w:rtl/>
        </w:rPr>
      </w:pPr>
      <w:r w:rsidRPr="00E35228">
        <w:rPr>
          <w:rFonts w:cs="David" w:hint="cs"/>
          <w:rtl/>
        </w:rPr>
        <w:t>שלי יחימוביץ</w:t>
      </w:r>
    </w:p>
    <w:p w:rsidR="00E35228" w:rsidRPr="00E35228" w:rsidRDefault="00E35228" w:rsidP="00E35228">
      <w:pPr>
        <w:bidi/>
        <w:rPr>
          <w:rFonts w:cs="David" w:hint="cs"/>
          <w:rtl/>
        </w:rPr>
      </w:pPr>
      <w:r w:rsidRPr="00E35228">
        <w:rPr>
          <w:rFonts w:cs="David" w:hint="cs"/>
          <w:rtl/>
        </w:rPr>
        <w:t>גאלב מג'אדלה</w:t>
      </w:r>
    </w:p>
    <w:p w:rsidR="00E35228" w:rsidRPr="00E35228" w:rsidRDefault="00E35228" w:rsidP="00E35228">
      <w:pPr>
        <w:bidi/>
        <w:rPr>
          <w:rFonts w:cs="David" w:hint="cs"/>
          <w:rtl/>
        </w:rPr>
      </w:pPr>
      <w:r w:rsidRPr="00E35228">
        <w:rPr>
          <w:rFonts w:cs="David" w:hint="cs"/>
          <w:rtl/>
        </w:rPr>
        <w:t>מיכאל נודלמן</w:t>
      </w:r>
    </w:p>
    <w:p w:rsidR="00E35228" w:rsidRPr="00E35228" w:rsidRDefault="00E35228" w:rsidP="00E35228">
      <w:pPr>
        <w:bidi/>
        <w:rPr>
          <w:rFonts w:cs="David" w:hint="cs"/>
          <w:rtl/>
        </w:rPr>
      </w:pPr>
      <w:r w:rsidRPr="00E35228">
        <w:rPr>
          <w:rFonts w:cs="David" w:hint="cs"/>
          <w:rtl/>
        </w:rPr>
        <w:t>רונית תירוש</w:t>
      </w:r>
    </w:p>
    <w:p w:rsidR="00E35228" w:rsidRPr="00E35228" w:rsidRDefault="00E35228" w:rsidP="00E35228">
      <w:pPr>
        <w:bidi/>
        <w:rPr>
          <w:rFonts w:cs="David" w:hint="cs"/>
          <w:rtl/>
        </w:rPr>
      </w:pPr>
      <w:r w:rsidRPr="00E35228">
        <w:rPr>
          <w:rFonts w:cs="David"/>
          <w:rtl/>
        </w:rPr>
        <w:br w:type="page"/>
      </w:r>
    </w:p>
    <w:p w:rsidR="00E35228" w:rsidRPr="00E35228" w:rsidRDefault="00E35228" w:rsidP="00E35228">
      <w:pPr>
        <w:bidi/>
        <w:rPr>
          <w:rFonts w:cs="David" w:hint="cs"/>
          <w:rtl/>
        </w:rPr>
      </w:pPr>
      <w:r w:rsidRPr="00E35228">
        <w:rPr>
          <w:rFonts w:cs="David" w:hint="cs"/>
          <w:rtl/>
        </w:rPr>
        <w:t xml:space="preserve">מוחמד ברכה </w:t>
      </w:r>
      <w:r w:rsidRPr="00E35228">
        <w:rPr>
          <w:rFonts w:cs="David"/>
          <w:rtl/>
        </w:rPr>
        <w:t>–</w:t>
      </w:r>
      <w:r w:rsidRPr="00E35228">
        <w:rPr>
          <w:rFonts w:cs="David" w:hint="cs"/>
          <w:rtl/>
        </w:rPr>
        <w:t xml:space="preserve"> משקיף</w:t>
      </w:r>
    </w:p>
    <w:p w:rsidR="00E35228" w:rsidRPr="00E35228" w:rsidRDefault="00E35228" w:rsidP="00E35228">
      <w:pPr>
        <w:bidi/>
        <w:rPr>
          <w:rFonts w:cs="David" w:hint="cs"/>
          <w:rtl/>
        </w:rPr>
      </w:pPr>
      <w:r w:rsidRPr="00E35228">
        <w:rPr>
          <w:rFonts w:cs="David" w:hint="cs"/>
          <w:rtl/>
        </w:rPr>
        <w:t xml:space="preserve">ג'מאל זחאלקה </w:t>
      </w:r>
      <w:r w:rsidRPr="00E35228">
        <w:rPr>
          <w:rFonts w:cs="David"/>
          <w:rtl/>
        </w:rPr>
        <w:t>–</w:t>
      </w:r>
      <w:r w:rsidRPr="00E35228">
        <w:rPr>
          <w:rFonts w:cs="David" w:hint="cs"/>
          <w:rtl/>
        </w:rPr>
        <w:t xml:space="preserve"> משקיף</w:t>
      </w:r>
    </w:p>
    <w:p w:rsidR="00E35228" w:rsidRPr="00E35228" w:rsidRDefault="00E35228" w:rsidP="00E35228">
      <w:pPr>
        <w:bidi/>
        <w:rPr>
          <w:rFonts w:cs="David" w:hint="cs"/>
          <w:rtl/>
        </w:rPr>
      </w:pPr>
    </w:p>
    <w:p w:rsidR="00E35228" w:rsidRPr="00E35228" w:rsidRDefault="00E35228" w:rsidP="00E35228">
      <w:pPr>
        <w:bidi/>
        <w:rPr>
          <w:rFonts w:cs="David" w:hint="cs"/>
          <w:rtl/>
        </w:rPr>
      </w:pPr>
      <w:r w:rsidRPr="00E35228">
        <w:rPr>
          <w:rFonts w:cs="David" w:hint="cs"/>
          <w:rtl/>
        </w:rPr>
        <w:t>מזכיר הכנסת אריה האן</w:t>
      </w:r>
    </w:p>
    <w:p w:rsidR="00E35228" w:rsidRPr="00E35228" w:rsidRDefault="00E35228" w:rsidP="00E35228">
      <w:pPr>
        <w:bidi/>
        <w:rPr>
          <w:rFonts w:cs="David" w:hint="cs"/>
          <w:rtl/>
        </w:rPr>
      </w:pPr>
      <w:r w:rsidRPr="00E35228">
        <w:rPr>
          <w:rFonts w:cs="David" w:hint="cs"/>
          <w:rtl/>
        </w:rPr>
        <w:t xml:space="preserve">סגן מזכיר הכנסת </w:t>
      </w:r>
      <w:smartTag w:uri="urn:schemas-microsoft-com:office:smarttags" w:element="PersonName">
        <w:r w:rsidRPr="00E35228">
          <w:rPr>
            <w:rFonts w:cs="David" w:hint="cs"/>
            <w:rtl/>
          </w:rPr>
          <w:t>דוד לב</w:t>
        </w:r>
      </w:smartTag>
    </w:p>
    <w:p w:rsidR="00E35228" w:rsidRPr="00E35228" w:rsidRDefault="00E35228" w:rsidP="00E35228">
      <w:pPr>
        <w:bidi/>
        <w:rPr>
          <w:rFonts w:cs="David" w:hint="cs"/>
          <w:rtl/>
        </w:rPr>
      </w:pPr>
      <w:r w:rsidRPr="00E35228">
        <w:rPr>
          <w:rFonts w:cs="David" w:hint="cs"/>
          <w:rtl/>
        </w:rPr>
        <w:t>סגנית מזכיר הכנסת ירדנה מלר-הורוביץ</w:t>
      </w:r>
    </w:p>
    <w:p w:rsidR="00E35228" w:rsidRPr="00E35228" w:rsidRDefault="00E35228" w:rsidP="00E35228">
      <w:pPr>
        <w:bidi/>
        <w:rPr>
          <w:rFonts w:cs="David" w:hint="cs"/>
          <w:rtl/>
        </w:rPr>
      </w:pPr>
      <w:r w:rsidRPr="00E35228">
        <w:rPr>
          <w:rFonts w:cs="David" w:hint="cs"/>
          <w:rtl/>
        </w:rPr>
        <w:t>קצין הכנסת יצחק שד"ר</w:t>
      </w:r>
    </w:p>
    <w:p w:rsidR="00E35228" w:rsidRPr="00E35228" w:rsidRDefault="00E35228" w:rsidP="00E35228">
      <w:pPr>
        <w:bidi/>
        <w:rPr>
          <w:rFonts w:cs="David" w:hint="cs"/>
          <w:rtl/>
        </w:rPr>
      </w:pPr>
    </w:p>
    <w:p w:rsidR="00E35228" w:rsidRPr="00E35228" w:rsidRDefault="00E35228" w:rsidP="00E35228">
      <w:pPr>
        <w:bidi/>
        <w:rPr>
          <w:rFonts w:cs="David" w:hint="cs"/>
          <w:b/>
          <w:bCs/>
          <w:u w:val="single"/>
          <w:rtl/>
        </w:rPr>
      </w:pPr>
    </w:p>
    <w:p w:rsidR="00E35228" w:rsidRPr="00E35228" w:rsidRDefault="00E35228" w:rsidP="00E35228">
      <w:pPr>
        <w:bidi/>
        <w:rPr>
          <w:rFonts w:cs="David" w:hint="cs"/>
          <w:b/>
          <w:bCs/>
          <w:u w:val="single"/>
          <w:rtl/>
        </w:rPr>
      </w:pPr>
    </w:p>
    <w:p w:rsidR="00E35228" w:rsidRPr="00E35228" w:rsidRDefault="00E35228" w:rsidP="00E35228">
      <w:pPr>
        <w:bidi/>
        <w:rPr>
          <w:rFonts w:cs="David" w:hint="cs"/>
          <w:b/>
          <w:bCs/>
          <w:u w:val="single"/>
          <w:rtl/>
        </w:rPr>
      </w:pPr>
      <w:r w:rsidRPr="00E35228">
        <w:rPr>
          <w:rFonts w:cs="David" w:hint="cs"/>
          <w:b/>
          <w:bCs/>
          <w:u w:val="single"/>
          <w:rtl/>
        </w:rPr>
        <w:t>מוזמנים:</w:t>
      </w:r>
    </w:p>
    <w:p w:rsidR="00E35228" w:rsidRPr="00E35228" w:rsidRDefault="00E35228" w:rsidP="00E35228">
      <w:pPr>
        <w:bidi/>
        <w:rPr>
          <w:rFonts w:cs="David" w:hint="cs"/>
          <w:rtl/>
        </w:rPr>
      </w:pPr>
    </w:p>
    <w:p w:rsidR="00E35228" w:rsidRPr="00E35228" w:rsidRDefault="00E35228" w:rsidP="00E35228">
      <w:pPr>
        <w:bidi/>
        <w:rPr>
          <w:rFonts w:cs="David" w:hint="cs"/>
          <w:rtl/>
        </w:rPr>
      </w:pPr>
      <w:r w:rsidRPr="00E35228">
        <w:rPr>
          <w:rFonts w:cs="David" w:hint="cs"/>
          <w:rtl/>
        </w:rPr>
        <w:t xml:space="preserve">רפאל פנחסי </w:t>
      </w:r>
      <w:r w:rsidRPr="00E35228">
        <w:rPr>
          <w:rFonts w:cs="David"/>
          <w:rtl/>
        </w:rPr>
        <w:t>–</w:t>
      </w:r>
      <w:r w:rsidRPr="00E35228">
        <w:rPr>
          <w:rFonts w:cs="David" w:hint="cs"/>
          <w:rtl/>
        </w:rPr>
        <w:t xml:space="preserve">  נציג סיעת ש"ס </w:t>
      </w:r>
    </w:p>
    <w:p w:rsidR="00E35228" w:rsidRPr="00E35228" w:rsidRDefault="00E35228" w:rsidP="00E35228">
      <w:pPr>
        <w:bidi/>
        <w:rPr>
          <w:rFonts w:cs="David" w:hint="cs"/>
          <w:u w:val="single"/>
          <w:rtl/>
        </w:rPr>
      </w:pPr>
    </w:p>
    <w:p w:rsidR="00E35228" w:rsidRPr="00E35228" w:rsidRDefault="00E35228" w:rsidP="00E35228">
      <w:pPr>
        <w:bidi/>
        <w:rPr>
          <w:rFonts w:cs="David" w:hint="cs"/>
          <w:u w:val="single"/>
          <w:rtl/>
        </w:rPr>
      </w:pPr>
    </w:p>
    <w:p w:rsidR="00E35228" w:rsidRPr="00E35228" w:rsidRDefault="00E35228" w:rsidP="00E35228">
      <w:pPr>
        <w:bidi/>
        <w:rPr>
          <w:rFonts w:cs="David" w:hint="cs"/>
          <w:u w:val="single"/>
          <w:rtl/>
        </w:rPr>
      </w:pPr>
    </w:p>
    <w:p w:rsidR="00E35228" w:rsidRPr="00E35228" w:rsidRDefault="00E35228" w:rsidP="00E35228">
      <w:pPr>
        <w:bidi/>
        <w:rPr>
          <w:rFonts w:cs="David" w:hint="cs"/>
          <w:b/>
          <w:bCs/>
          <w:u w:val="single"/>
          <w:rtl/>
        </w:rPr>
      </w:pPr>
      <w:r w:rsidRPr="00E35228">
        <w:rPr>
          <w:rFonts w:cs="David" w:hint="cs"/>
          <w:b/>
          <w:bCs/>
          <w:u w:val="single"/>
          <w:rtl/>
        </w:rPr>
        <w:t>יועצת משפטית:</w:t>
      </w:r>
    </w:p>
    <w:p w:rsidR="00E35228" w:rsidRPr="00E35228" w:rsidRDefault="00E35228" w:rsidP="00E35228">
      <w:pPr>
        <w:bidi/>
        <w:rPr>
          <w:rFonts w:cs="David" w:hint="cs"/>
          <w:rtl/>
        </w:rPr>
      </w:pPr>
      <w:r w:rsidRPr="00E35228">
        <w:rPr>
          <w:rFonts w:cs="David" w:hint="cs"/>
          <w:rtl/>
        </w:rPr>
        <w:t>ארבל אסטרחן</w:t>
      </w:r>
    </w:p>
    <w:p w:rsidR="00E35228" w:rsidRPr="00E35228" w:rsidRDefault="00E35228" w:rsidP="00E35228">
      <w:pPr>
        <w:bidi/>
        <w:rPr>
          <w:rFonts w:cs="David" w:hint="cs"/>
          <w:rtl/>
        </w:rPr>
      </w:pPr>
    </w:p>
    <w:p w:rsidR="00E35228" w:rsidRPr="00E35228" w:rsidRDefault="00E35228" w:rsidP="00E35228">
      <w:pPr>
        <w:bidi/>
        <w:rPr>
          <w:rFonts w:cs="David" w:hint="cs"/>
          <w:rtl/>
        </w:rPr>
      </w:pPr>
    </w:p>
    <w:p w:rsidR="00E35228" w:rsidRPr="00E35228" w:rsidRDefault="00E35228" w:rsidP="00E35228">
      <w:pPr>
        <w:bidi/>
        <w:rPr>
          <w:rFonts w:cs="David" w:hint="cs"/>
          <w:rtl/>
        </w:rPr>
      </w:pPr>
    </w:p>
    <w:p w:rsidR="00E35228" w:rsidRPr="00E35228" w:rsidRDefault="00E35228" w:rsidP="00E35228">
      <w:pPr>
        <w:bidi/>
        <w:rPr>
          <w:rFonts w:cs="David" w:hint="cs"/>
          <w:b/>
          <w:bCs/>
          <w:u w:val="single"/>
          <w:rtl/>
        </w:rPr>
      </w:pPr>
      <w:r w:rsidRPr="00E35228">
        <w:rPr>
          <w:rFonts w:cs="David" w:hint="cs"/>
          <w:b/>
          <w:bCs/>
          <w:u w:val="single"/>
          <w:rtl/>
        </w:rPr>
        <w:t>מנהלת הוועדה:</w:t>
      </w:r>
    </w:p>
    <w:p w:rsidR="00E35228" w:rsidRPr="00E35228" w:rsidRDefault="00E35228" w:rsidP="00E35228">
      <w:pPr>
        <w:bidi/>
        <w:rPr>
          <w:rFonts w:cs="David" w:hint="cs"/>
          <w:rtl/>
        </w:rPr>
      </w:pPr>
      <w:r w:rsidRPr="00E35228">
        <w:rPr>
          <w:rFonts w:cs="David" w:hint="cs"/>
          <w:rtl/>
        </w:rPr>
        <w:t>אתי בן-יוסף</w:t>
      </w:r>
    </w:p>
    <w:p w:rsidR="00E35228" w:rsidRPr="00E35228" w:rsidRDefault="00E35228" w:rsidP="00E35228">
      <w:pPr>
        <w:bidi/>
        <w:rPr>
          <w:rFonts w:cs="David" w:hint="cs"/>
          <w:rtl/>
        </w:rPr>
      </w:pPr>
    </w:p>
    <w:p w:rsidR="00E35228" w:rsidRPr="00E35228" w:rsidRDefault="00E35228" w:rsidP="00E35228">
      <w:pPr>
        <w:bidi/>
        <w:rPr>
          <w:rFonts w:cs="David" w:hint="cs"/>
          <w:rtl/>
        </w:rPr>
      </w:pPr>
    </w:p>
    <w:p w:rsidR="00E35228" w:rsidRPr="00E35228" w:rsidRDefault="00E35228" w:rsidP="00E35228">
      <w:pPr>
        <w:bidi/>
        <w:rPr>
          <w:rFonts w:cs="David" w:hint="cs"/>
          <w:rtl/>
        </w:rPr>
      </w:pPr>
    </w:p>
    <w:p w:rsidR="00E35228" w:rsidRPr="00E35228" w:rsidRDefault="00E35228" w:rsidP="00E35228">
      <w:pPr>
        <w:bidi/>
        <w:rPr>
          <w:rFonts w:cs="David" w:hint="cs"/>
          <w:b/>
          <w:bCs/>
          <w:u w:val="single"/>
          <w:rtl/>
        </w:rPr>
      </w:pPr>
      <w:r w:rsidRPr="00E35228">
        <w:rPr>
          <w:rFonts w:cs="David" w:hint="cs"/>
          <w:b/>
          <w:bCs/>
          <w:u w:val="single"/>
          <w:rtl/>
        </w:rPr>
        <w:t>רשמה:</w:t>
      </w:r>
    </w:p>
    <w:p w:rsidR="00E35228" w:rsidRPr="00E35228" w:rsidRDefault="00E35228" w:rsidP="00E35228">
      <w:pPr>
        <w:bidi/>
        <w:rPr>
          <w:rFonts w:cs="David" w:hint="cs"/>
          <w:rtl/>
        </w:rPr>
      </w:pPr>
      <w:r w:rsidRPr="00E35228">
        <w:rPr>
          <w:rFonts w:cs="David" w:hint="cs"/>
          <w:rtl/>
        </w:rPr>
        <w:t>דקלה אברבנאל</w:t>
      </w:r>
    </w:p>
    <w:p w:rsidR="00E35228" w:rsidRPr="00E35228" w:rsidRDefault="00E35228" w:rsidP="00E35228">
      <w:pPr>
        <w:bidi/>
        <w:rPr>
          <w:rFonts w:cs="David" w:hint="cs"/>
          <w:rtl/>
        </w:rPr>
      </w:pPr>
    </w:p>
    <w:p w:rsidR="00E35228" w:rsidRPr="00E35228" w:rsidRDefault="00E35228" w:rsidP="00E35228">
      <w:pPr>
        <w:bidi/>
        <w:rPr>
          <w:rFonts w:cs="David" w:hint="cs"/>
          <w:rtl/>
        </w:rPr>
      </w:pPr>
      <w:r w:rsidRPr="00E35228">
        <w:rPr>
          <w:rFonts w:cs="David"/>
          <w:rtl/>
        </w:rPr>
        <w:br w:type="page"/>
      </w:r>
    </w:p>
    <w:p w:rsidR="00E35228" w:rsidRPr="00E35228" w:rsidRDefault="00E35228" w:rsidP="00E35228">
      <w:pPr>
        <w:numPr>
          <w:ilvl w:val="0"/>
          <w:numId w:val="2"/>
        </w:numPr>
        <w:overflowPunct w:val="0"/>
        <w:autoSpaceDE w:val="0"/>
        <w:autoSpaceDN w:val="0"/>
        <w:bidi/>
        <w:adjustRightInd w:val="0"/>
        <w:ind w:right="0"/>
        <w:jc w:val="center"/>
        <w:textAlignment w:val="baseline"/>
        <w:rPr>
          <w:rFonts w:cs="David" w:hint="cs"/>
          <w:b/>
          <w:bCs/>
          <w:rtl/>
        </w:rPr>
      </w:pPr>
      <w:r w:rsidRPr="00E35228">
        <w:rPr>
          <w:rFonts w:cs="David" w:hint="cs"/>
          <w:b/>
          <w:bCs/>
          <w:rtl/>
        </w:rPr>
        <w:t xml:space="preserve">הצעה לראשות ועדות הכנסת </w:t>
      </w:r>
      <w:r w:rsidRPr="00E35228">
        <w:rPr>
          <w:rFonts w:cs="David"/>
          <w:b/>
          <w:bCs/>
          <w:rtl/>
        </w:rPr>
        <w:t>–</w:t>
      </w:r>
      <w:r w:rsidRPr="00E35228">
        <w:rPr>
          <w:rFonts w:cs="David" w:hint="cs"/>
          <w:b/>
          <w:bCs/>
          <w:rtl/>
        </w:rPr>
        <w:t xml:space="preserve"> הרכב סיעתי</w:t>
      </w:r>
    </w:p>
    <w:p w:rsidR="00E35228" w:rsidRPr="00E35228" w:rsidRDefault="00E35228" w:rsidP="00E35228">
      <w:pPr>
        <w:numPr>
          <w:ilvl w:val="0"/>
          <w:numId w:val="2"/>
        </w:numPr>
        <w:overflowPunct w:val="0"/>
        <w:autoSpaceDE w:val="0"/>
        <w:autoSpaceDN w:val="0"/>
        <w:bidi/>
        <w:adjustRightInd w:val="0"/>
        <w:ind w:right="0"/>
        <w:jc w:val="center"/>
        <w:textAlignment w:val="baseline"/>
        <w:rPr>
          <w:rFonts w:cs="David" w:hint="cs"/>
          <w:b/>
          <w:bCs/>
        </w:rPr>
      </w:pPr>
      <w:r w:rsidRPr="00E35228">
        <w:rPr>
          <w:rFonts w:cs="David" w:hint="cs"/>
          <w:b/>
          <w:bCs/>
          <w:rtl/>
        </w:rPr>
        <w:t>הרכב סיעתי של הוועדות המיוחדות</w:t>
      </w:r>
    </w:p>
    <w:p w:rsidR="00E35228" w:rsidRPr="00E35228" w:rsidRDefault="00E35228" w:rsidP="00E35228">
      <w:pPr>
        <w:numPr>
          <w:ilvl w:val="0"/>
          <w:numId w:val="2"/>
        </w:numPr>
        <w:overflowPunct w:val="0"/>
        <w:autoSpaceDE w:val="0"/>
        <w:autoSpaceDN w:val="0"/>
        <w:bidi/>
        <w:adjustRightInd w:val="0"/>
        <w:ind w:right="0"/>
        <w:jc w:val="center"/>
        <w:textAlignment w:val="baseline"/>
        <w:rPr>
          <w:rFonts w:cs="David" w:hint="cs"/>
          <w:b/>
          <w:bCs/>
          <w:u w:val="single"/>
          <w:rtl/>
        </w:rPr>
      </w:pPr>
      <w:r w:rsidRPr="00E35228">
        <w:rPr>
          <w:rFonts w:cs="David" w:hint="cs"/>
          <w:b/>
          <w:bCs/>
          <w:u w:val="single"/>
          <w:rtl/>
        </w:rPr>
        <w:t>סגנים ליושב-ראש הכנסת</w:t>
      </w:r>
    </w:p>
    <w:p w:rsidR="00E35228" w:rsidRPr="00E35228" w:rsidRDefault="00E35228" w:rsidP="00E35228">
      <w:pPr>
        <w:bidi/>
        <w:jc w:val="center"/>
        <w:rPr>
          <w:rFonts w:cs="David" w:hint="cs"/>
          <w:b/>
          <w:bCs/>
          <w:rtl/>
        </w:rPr>
      </w:pPr>
    </w:p>
    <w:p w:rsidR="00E35228" w:rsidRPr="00E35228" w:rsidRDefault="00E35228" w:rsidP="00E35228">
      <w:pPr>
        <w:bidi/>
        <w:rPr>
          <w:rFonts w:cs="David" w:hint="cs"/>
          <w:u w:val="single"/>
          <w:rtl/>
        </w:rPr>
      </w:pPr>
    </w:p>
    <w:p w:rsidR="00E35228" w:rsidRPr="00E35228" w:rsidRDefault="00E35228" w:rsidP="00E35228">
      <w:pPr>
        <w:bidi/>
        <w:rPr>
          <w:rFonts w:cs="David" w:hint="cs"/>
          <w:u w:val="single"/>
          <w:rtl/>
        </w:rPr>
      </w:pPr>
      <w:r w:rsidRPr="00E35228">
        <w:rPr>
          <w:rFonts w:cs="David" w:hint="cs"/>
          <w:u w:val="single"/>
          <w:rtl/>
        </w:rPr>
        <w:t>היו"ר אביגדור יצחקי:</w:t>
      </w:r>
    </w:p>
    <w:p w:rsidR="00E35228" w:rsidRPr="00E35228" w:rsidRDefault="00E35228" w:rsidP="00E35228">
      <w:pPr>
        <w:bidi/>
        <w:rPr>
          <w:rFonts w:cs="David" w:hint="cs"/>
          <w:rtl/>
        </w:rPr>
      </w:pPr>
    </w:p>
    <w:p w:rsidR="00E35228" w:rsidRPr="00E35228" w:rsidRDefault="00E35228" w:rsidP="00E35228">
      <w:pPr>
        <w:bidi/>
        <w:ind w:firstLine="567"/>
        <w:rPr>
          <w:rFonts w:cs="David" w:hint="cs"/>
          <w:rtl/>
        </w:rPr>
      </w:pPr>
      <w:r w:rsidRPr="00E35228">
        <w:rPr>
          <w:rFonts w:cs="David" w:hint="cs"/>
          <w:rtl/>
        </w:rPr>
        <w:t xml:space="preserve">בוקר טוב לחברי הכנסת המכובדים, חברי הוועדה המסדרת. זוהי ישיבתה האחרונה של הוועדה המסדרת, כך אני מקווה. אני חושב שרוב החברים יצאו עם לפחות 90% מתאוותם בידם, וזה חשוב. מייד אתייחס לזה ביתר פירוט, אבל אני חושב שנהגנו בשוויוניות מרבית, ותכף אגיד על זה כמה מילים. היום נעשה כך: נדבר על ההרכב של הוועדות, נדבר על ראשות הוועדות, נדבר על ההמלצה של הוועדה המסדרת לגבי סגני יושב-ראש הכנסת. </w:t>
      </w:r>
    </w:p>
    <w:p w:rsidR="00E35228" w:rsidRPr="00E35228" w:rsidRDefault="00E35228" w:rsidP="00E35228">
      <w:pPr>
        <w:bidi/>
        <w:ind w:firstLine="567"/>
        <w:rPr>
          <w:rFonts w:cs="David" w:hint="cs"/>
          <w:rtl/>
        </w:rPr>
      </w:pPr>
    </w:p>
    <w:p w:rsidR="00E35228" w:rsidRPr="00E35228" w:rsidRDefault="00E35228" w:rsidP="00E35228">
      <w:pPr>
        <w:bidi/>
        <w:ind w:firstLine="567"/>
        <w:rPr>
          <w:rFonts w:cs="David" w:hint="cs"/>
          <w:rtl/>
        </w:rPr>
      </w:pPr>
      <w:r w:rsidRPr="00E35228">
        <w:rPr>
          <w:rFonts w:cs="David" w:hint="cs"/>
          <w:rtl/>
        </w:rPr>
        <w:t xml:space="preserve">אני רוצה לפתוח בסקירה קצרה. כשהכנתי את המודד לנושא חלוקת חברי הכנסת בוועדות, לא עמד בפני שום דבר למעט השוויוניות. אני מוכרח להודות שלא הייתי מודע לכך שבכנסות קודמות היה נוהג שבו לוועדות כמו ועדת חוץ וביטחון וועדת הכספים היה רף, ולפיו מי שאין לו מספר חברי כנסת מינימלי לא נכנס לתוך הוועדה. </w:t>
      </w:r>
    </w:p>
    <w:p w:rsidR="00E35228" w:rsidRPr="00E35228" w:rsidRDefault="00E35228" w:rsidP="00E35228">
      <w:pPr>
        <w:bidi/>
        <w:ind w:firstLine="567"/>
        <w:rPr>
          <w:rFonts w:cs="David" w:hint="cs"/>
          <w:rtl/>
        </w:rPr>
      </w:pPr>
    </w:p>
    <w:p w:rsidR="00E35228" w:rsidRPr="00E35228" w:rsidRDefault="00E35228" w:rsidP="00E35228">
      <w:pPr>
        <w:bidi/>
        <w:ind w:firstLine="567"/>
        <w:rPr>
          <w:rFonts w:cs="David" w:hint="cs"/>
          <w:rtl/>
        </w:rPr>
      </w:pPr>
      <w:r w:rsidRPr="00E35228">
        <w:rPr>
          <w:rFonts w:cs="David" w:hint="cs"/>
          <w:rtl/>
        </w:rPr>
        <w:t xml:space="preserve">לא ידעתי. הדברים הובאו לפני במהלך היומיים האחרונים. התייעצתי גם עם המחלקה המשפטית, ובדקתי אם הנוהג הזה מחייב. לשמחתי נאמר לי על-ידי היועצת המשפטית ועל-ידי היועצת המשפטית של הוועדה שהנוהג אינו מחייב. אני חייב להכריז, בצורה שאינה משתמעת לשתי פנים, שלא היו לפני שום שיקולים חוץ מהשוויוניות. לאור זאת, המפלגות הקטנות </w:t>
      </w:r>
      <w:r w:rsidRPr="00E35228">
        <w:rPr>
          <w:rFonts w:cs="David"/>
          <w:rtl/>
        </w:rPr>
        <w:t>–</w:t>
      </w:r>
      <w:r w:rsidRPr="00E35228">
        <w:rPr>
          <w:rFonts w:cs="David" w:hint="cs"/>
          <w:rtl/>
        </w:rPr>
        <w:t xml:space="preserve"> שבמקרה ורק במקרה הן המפלגות הערביות </w:t>
      </w:r>
      <w:r w:rsidRPr="00E35228">
        <w:rPr>
          <w:rFonts w:cs="David"/>
          <w:rtl/>
        </w:rPr>
        <w:t>–</w:t>
      </w:r>
      <w:r w:rsidRPr="00E35228">
        <w:rPr>
          <w:rFonts w:cs="David" w:hint="cs"/>
          <w:rtl/>
        </w:rPr>
        <w:t xml:space="preserve"> קיבלו ייצוג של ארבעה חברים בשתי ועדות גדולות: שניים בוועדת הכספים ושניים בוועדת חוקה.</w:t>
      </w:r>
    </w:p>
    <w:p w:rsidR="00E35228" w:rsidRPr="00E35228" w:rsidRDefault="00E35228" w:rsidP="00E35228">
      <w:pPr>
        <w:bidi/>
        <w:rPr>
          <w:rFonts w:cs="David" w:hint="cs"/>
          <w:rtl/>
        </w:rPr>
      </w:pPr>
    </w:p>
    <w:p w:rsidR="00E35228" w:rsidRPr="00E35228" w:rsidRDefault="00E35228" w:rsidP="00E35228">
      <w:pPr>
        <w:bidi/>
        <w:ind w:firstLine="567"/>
        <w:rPr>
          <w:rFonts w:cs="David" w:hint="cs"/>
          <w:rtl/>
        </w:rPr>
      </w:pPr>
      <w:r w:rsidRPr="00E35228">
        <w:rPr>
          <w:rFonts w:cs="David" w:hint="cs"/>
          <w:rtl/>
        </w:rPr>
        <w:t xml:space="preserve">הייתי נתון להתקפות לא קלות בגלל הדבר הזה. אני חושב שבסופו של דבר, למרות הנוהג, הדבר הזה נכון בהיבט השוויוני. לכן, על מנת להביא את הדבר לסיומו, חילקתי לכם מסמך ובו הרכב הוועדות הקבועות. יש בו כמה שינויים, על-פי בקשות הסיעות השונות. ארבע או חמש בקשות לא נענו" בקשה של רע"מ-תע"ל להיות בוועדת הכלכלה במקום בוועדה למעמד האישה,  בקשה של בל"ד להיות בוועדת הפנים ואיכות הסביבה במקום כל ועדה אחרת. </w:t>
      </w:r>
    </w:p>
    <w:p w:rsidR="00E35228" w:rsidRPr="00E35228" w:rsidRDefault="00E35228" w:rsidP="00E35228">
      <w:pPr>
        <w:bidi/>
        <w:rPr>
          <w:rFonts w:cs="David" w:hint="cs"/>
          <w:rtl/>
        </w:rPr>
      </w:pPr>
    </w:p>
    <w:p w:rsidR="00E35228" w:rsidRPr="00E35228" w:rsidRDefault="00E35228" w:rsidP="00E35228">
      <w:pPr>
        <w:bidi/>
        <w:rPr>
          <w:rFonts w:cs="David" w:hint="cs"/>
          <w:u w:val="single"/>
          <w:rtl/>
        </w:rPr>
      </w:pPr>
      <w:r w:rsidRPr="00E35228">
        <w:rPr>
          <w:rFonts w:cs="David" w:hint="cs"/>
          <w:u w:val="single"/>
          <w:rtl/>
        </w:rPr>
        <w:t>ג'מאל זחאלקה:</w:t>
      </w:r>
    </w:p>
    <w:p w:rsidR="00E35228" w:rsidRPr="00E35228" w:rsidRDefault="00E35228" w:rsidP="00E35228">
      <w:pPr>
        <w:bidi/>
        <w:rPr>
          <w:rFonts w:cs="David" w:hint="cs"/>
          <w:rtl/>
        </w:rPr>
      </w:pPr>
    </w:p>
    <w:p w:rsidR="00E35228" w:rsidRPr="00E35228" w:rsidRDefault="00E35228" w:rsidP="00E35228">
      <w:pPr>
        <w:bidi/>
        <w:ind w:firstLine="567"/>
        <w:rPr>
          <w:rFonts w:cs="David" w:hint="cs"/>
          <w:rtl/>
        </w:rPr>
      </w:pPr>
      <w:r w:rsidRPr="00E35228">
        <w:rPr>
          <w:rFonts w:cs="David" w:hint="cs"/>
          <w:rtl/>
        </w:rPr>
        <w:t xml:space="preserve">סליחה, בל"ד רצתה חבר מלא בוועדת הכנסת. זה מגיע לנו על-פי דין, על-פי השוויוניות. </w:t>
      </w:r>
    </w:p>
    <w:p w:rsidR="00E35228" w:rsidRPr="00E35228" w:rsidRDefault="00E35228" w:rsidP="00E35228">
      <w:pPr>
        <w:bidi/>
        <w:rPr>
          <w:rFonts w:cs="David" w:hint="cs"/>
          <w:rtl/>
        </w:rPr>
      </w:pPr>
    </w:p>
    <w:p w:rsidR="00E35228" w:rsidRPr="00E35228" w:rsidRDefault="00E35228" w:rsidP="00E35228">
      <w:pPr>
        <w:bidi/>
        <w:rPr>
          <w:rFonts w:cs="David" w:hint="cs"/>
          <w:rtl/>
        </w:rPr>
      </w:pPr>
      <w:r w:rsidRPr="00E35228">
        <w:rPr>
          <w:rFonts w:cs="David" w:hint="cs"/>
          <w:u w:val="single"/>
          <w:rtl/>
        </w:rPr>
        <w:t>היו"ר אביגדור יצחקי:</w:t>
      </w:r>
    </w:p>
    <w:p w:rsidR="00E35228" w:rsidRPr="00E35228" w:rsidRDefault="00E35228" w:rsidP="00E35228">
      <w:pPr>
        <w:bidi/>
        <w:rPr>
          <w:rFonts w:cs="David" w:hint="cs"/>
          <w:rtl/>
        </w:rPr>
      </w:pPr>
    </w:p>
    <w:p w:rsidR="00E35228" w:rsidRPr="00E35228" w:rsidRDefault="00E35228" w:rsidP="00E35228">
      <w:pPr>
        <w:bidi/>
        <w:ind w:firstLine="567"/>
        <w:rPr>
          <w:rFonts w:cs="David" w:hint="cs"/>
          <w:rtl/>
        </w:rPr>
      </w:pPr>
      <w:r w:rsidRPr="00E35228">
        <w:rPr>
          <w:rFonts w:cs="David" w:hint="cs"/>
          <w:rtl/>
        </w:rPr>
        <w:t xml:space="preserve">בסדר, שמעתי. הבקשות הנוספות הן בקשה של ש"ס להיות בוועדת הכלכלה, היא מוכנה לתת אפילו שתי ועדות לצורך העניין, ובקשה של חד"ש להחליף את ועדת החינוך בוועדת הכלכלה. </w:t>
      </w:r>
    </w:p>
    <w:p w:rsidR="00E35228" w:rsidRPr="00E35228" w:rsidRDefault="00E35228" w:rsidP="00E35228">
      <w:pPr>
        <w:bidi/>
        <w:rPr>
          <w:rFonts w:cs="David" w:hint="cs"/>
          <w:rtl/>
        </w:rPr>
      </w:pPr>
    </w:p>
    <w:p w:rsidR="00E35228" w:rsidRPr="00E35228" w:rsidRDefault="00E35228" w:rsidP="00E35228">
      <w:pPr>
        <w:bidi/>
        <w:rPr>
          <w:rFonts w:cs="David"/>
          <w:u w:val="single"/>
          <w:rtl/>
        </w:rPr>
      </w:pPr>
      <w:r w:rsidRPr="00E35228">
        <w:rPr>
          <w:rFonts w:cs="David" w:hint="cs"/>
          <w:u w:val="single"/>
          <w:rtl/>
        </w:rPr>
        <w:t>משה גפני</w:t>
      </w:r>
      <w:r w:rsidRPr="00E35228">
        <w:rPr>
          <w:rFonts w:cs="David"/>
          <w:u w:val="single"/>
        </w:rPr>
        <w:t>:</w:t>
      </w:r>
    </w:p>
    <w:p w:rsidR="00E35228" w:rsidRPr="00E35228" w:rsidRDefault="00E35228" w:rsidP="00E35228">
      <w:pPr>
        <w:bidi/>
        <w:rPr>
          <w:rFonts w:cs="David" w:hint="cs"/>
          <w:rtl/>
        </w:rPr>
      </w:pPr>
    </w:p>
    <w:p w:rsidR="00E35228" w:rsidRPr="00E35228" w:rsidRDefault="00E35228" w:rsidP="00E35228">
      <w:pPr>
        <w:bidi/>
        <w:rPr>
          <w:rFonts w:cs="David" w:hint="cs"/>
          <w:rtl/>
        </w:rPr>
      </w:pPr>
      <w:r w:rsidRPr="00E35228">
        <w:rPr>
          <w:rFonts w:cs="David" w:hint="cs"/>
          <w:rtl/>
        </w:rPr>
        <w:tab/>
        <w:t xml:space="preserve">סליחה, מה ש"ס מוכנה? </w:t>
      </w:r>
    </w:p>
    <w:p w:rsidR="00E35228" w:rsidRPr="00E35228" w:rsidRDefault="00E35228" w:rsidP="00E35228">
      <w:pPr>
        <w:bidi/>
        <w:rPr>
          <w:rFonts w:cs="David" w:hint="cs"/>
          <w:rtl/>
        </w:rPr>
      </w:pPr>
    </w:p>
    <w:p w:rsidR="00E35228" w:rsidRPr="00E35228" w:rsidRDefault="00E35228" w:rsidP="00E35228">
      <w:pPr>
        <w:bidi/>
        <w:rPr>
          <w:rFonts w:cs="David" w:hint="cs"/>
          <w:u w:val="single"/>
          <w:rtl/>
        </w:rPr>
      </w:pPr>
      <w:r w:rsidRPr="00E35228">
        <w:rPr>
          <w:rFonts w:cs="David" w:hint="cs"/>
          <w:u w:val="single"/>
          <w:rtl/>
        </w:rPr>
        <w:t>היו"ר אביגדור יצחקי:</w:t>
      </w:r>
    </w:p>
    <w:p w:rsidR="00E35228" w:rsidRPr="00E35228" w:rsidRDefault="00E35228" w:rsidP="00E35228">
      <w:pPr>
        <w:bidi/>
        <w:rPr>
          <w:rFonts w:cs="David" w:hint="cs"/>
          <w:rtl/>
        </w:rPr>
      </w:pPr>
    </w:p>
    <w:p w:rsidR="00E35228" w:rsidRPr="00E35228" w:rsidRDefault="00E35228" w:rsidP="00E35228">
      <w:pPr>
        <w:bidi/>
        <w:rPr>
          <w:rFonts w:cs="David" w:hint="cs"/>
          <w:rtl/>
        </w:rPr>
      </w:pPr>
      <w:r w:rsidRPr="00E35228">
        <w:rPr>
          <w:rFonts w:cs="David" w:hint="cs"/>
          <w:rtl/>
        </w:rPr>
        <w:tab/>
        <w:t xml:space="preserve">אתה כבר חודש לא שומע מה ש"ס מוכנה. </w:t>
      </w:r>
    </w:p>
    <w:p w:rsidR="00E35228" w:rsidRPr="00E35228" w:rsidRDefault="00E35228" w:rsidP="00E35228">
      <w:pPr>
        <w:bidi/>
        <w:rPr>
          <w:rFonts w:cs="David" w:hint="cs"/>
          <w:rtl/>
        </w:rPr>
      </w:pPr>
    </w:p>
    <w:p w:rsidR="00E35228" w:rsidRPr="00E35228" w:rsidRDefault="00E35228" w:rsidP="00E35228">
      <w:pPr>
        <w:bidi/>
        <w:rPr>
          <w:rFonts w:cs="David"/>
          <w:u w:val="single"/>
          <w:rtl/>
        </w:rPr>
      </w:pPr>
      <w:r w:rsidRPr="00E35228">
        <w:rPr>
          <w:rFonts w:cs="David" w:hint="cs"/>
          <w:u w:val="single"/>
          <w:rtl/>
        </w:rPr>
        <w:t>רפאל פנחסי</w:t>
      </w:r>
      <w:r w:rsidRPr="00E35228">
        <w:rPr>
          <w:rFonts w:cs="David"/>
          <w:u w:val="single"/>
        </w:rPr>
        <w:t>:</w:t>
      </w:r>
    </w:p>
    <w:p w:rsidR="00E35228" w:rsidRPr="00E35228" w:rsidRDefault="00E35228" w:rsidP="00E35228">
      <w:pPr>
        <w:bidi/>
        <w:rPr>
          <w:rFonts w:cs="David" w:hint="cs"/>
          <w:rtl/>
        </w:rPr>
      </w:pPr>
    </w:p>
    <w:p w:rsidR="00E35228" w:rsidRPr="00E35228" w:rsidRDefault="00E35228" w:rsidP="00E35228">
      <w:pPr>
        <w:bidi/>
        <w:ind w:firstLine="567"/>
        <w:rPr>
          <w:rFonts w:cs="David" w:hint="cs"/>
          <w:rtl/>
        </w:rPr>
      </w:pPr>
      <w:r w:rsidRPr="00E35228">
        <w:rPr>
          <w:rFonts w:cs="David" w:hint="cs"/>
          <w:rtl/>
        </w:rPr>
        <w:t xml:space="preserve">עוד חבר בוועדת הכלכלה במקום בוועדה למעמד האישה ובוועדת העלייה, הקליטה והתפוצות. </w:t>
      </w:r>
    </w:p>
    <w:p w:rsidR="00E35228" w:rsidRPr="00E35228" w:rsidRDefault="00E35228" w:rsidP="00E35228">
      <w:pPr>
        <w:bidi/>
        <w:rPr>
          <w:rFonts w:cs="David" w:hint="cs"/>
          <w:u w:val="single"/>
          <w:rtl/>
        </w:rPr>
      </w:pPr>
    </w:p>
    <w:p w:rsidR="00E35228" w:rsidRPr="00E35228" w:rsidRDefault="00E35228" w:rsidP="00E35228">
      <w:pPr>
        <w:bidi/>
        <w:rPr>
          <w:rFonts w:cs="David"/>
          <w:u w:val="single"/>
          <w:rtl/>
        </w:rPr>
      </w:pPr>
      <w:r w:rsidRPr="00E35228">
        <w:rPr>
          <w:rFonts w:cs="David"/>
          <w:u w:val="single"/>
          <w:rtl/>
        </w:rPr>
        <w:br w:type="page"/>
      </w:r>
      <w:r w:rsidRPr="00E35228">
        <w:rPr>
          <w:rFonts w:cs="David" w:hint="cs"/>
          <w:u w:val="single"/>
          <w:rtl/>
        </w:rPr>
        <w:t>משה גפני</w:t>
      </w:r>
      <w:r w:rsidRPr="00E35228">
        <w:rPr>
          <w:rFonts w:cs="David"/>
          <w:u w:val="single"/>
        </w:rPr>
        <w:t>:</w:t>
      </w:r>
    </w:p>
    <w:p w:rsidR="00E35228" w:rsidRPr="00E35228" w:rsidRDefault="00E35228" w:rsidP="00E35228">
      <w:pPr>
        <w:bidi/>
        <w:rPr>
          <w:rFonts w:cs="David" w:hint="cs"/>
          <w:rtl/>
        </w:rPr>
      </w:pPr>
    </w:p>
    <w:p w:rsidR="00E35228" w:rsidRPr="00E35228" w:rsidRDefault="00E35228" w:rsidP="00E35228">
      <w:pPr>
        <w:bidi/>
        <w:rPr>
          <w:rFonts w:cs="David" w:hint="cs"/>
          <w:u w:val="single"/>
          <w:rtl/>
        </w:rPr>
      </w:pPr>
      <w:r w:rsidRPr="00E35228">
        <w:rPr>
          <w:rFonts w:cs="David" w:hint="cs"/>
          <w:rtl/>
        </w:rPr>
        <w:tab/>
        <w:t xml:space="preserve">אז זה לא סתם "שתי ועדות". אם כן, הייתי מוכן לזה. </w:t>
      </w:r>
    </w:p>
    <w:p w:rsidR="00E35228" w:rsidRPr="00E35228" w:rsidRDefault="00E35228" w:rsidP="00E35228">
      <w:pPr>
        <w:bidi/>
        <w:rPr>
          <w:rFonts w:cs="David" w:hint="cs"/>
          <w:rtl/>
        </w:rPr>
      </w:pPr>
    </w:p>
    <w:p w:rsidR="00E35228" w:rsidRPr="00E35228" w:rsidRDefault="00E35228" w:rsidP="00E35228">
      <w:pPr>
        <w:bidi/>
        <w:rPr>
          <w:rFonts w:cs="David" w:hint="cs"/>
          <w:rtl/>
        </w:rPr>
      </w:pPr>
      <w:r w:rsidRPr="00E35228">
        <w:rPr>
          <w:rFonts w:cs="David" w:hint="cs"/>
          <w:u w:val="single"/>
          <w:rtl/>
        </w:rPr>
        <w:t>היו"ר אביגדור יצחקי:</w:t>
      </w:r>
    </w:p>
    <w:p w:rsidR="00E35228" w:rsidRPr="00E35228" w:rsidRDefault="00E35228" w:rsidP="00E35228">
      <w:pPr>
        <w:bidi/>
        <w:rPr>
          <w:rFonts w:cs="David" w:hint="cs"/>
          <w:rtl/>
        </w:rPr>
      </w:pPr>
    </w:p>
    <w:p w:rsidR="00E35228" w:rsidRPr="00E35228" w:rsidRDefault="00E35228" w:rsidP="00E35228">
      <w:pPr>
        <w:bidi/>
        <w:ind w:firstLine="567"/>
        <w:rPr>
          <w:rFonts w:cs="David" w:hint="cs"/>
          <w:rtl/>
        </w:rPr>
      </w:pPr>
      <w:r w:rsidRPr="00E35228">
        <w:rPr>
          <w:rFonts w:cs="David" w:hint="cs"/>
          <w:rtl/>
        </w:rPr>
        <w:t xml:space="preserve">לעצם העניין, אני חוזר ואומר: במהלך הזמן הלא קצר, לדעתי, שהכנסת הזאת תשרוד </w:t>
      </w:r>
      <w:r w:rsidRPr="00E35228">
        <w:rPr>
          <w:rFonts w:cs="David"/>
          <w:rtl/>
        </w:rPr>
        <w:t>–</w:t>
      </w:r>
      <w:r w:rsidRPr="00E35228">
        <w:rPr>
          <w:rFonts w:cs="David" w:hint="cs"/>
          <w:rtl/>
        </w:rPr>
        <w:t xml:space="preserve"> למרות נבואות זעם שונות ומשונות </w:t>
      </w:r>
      <w:r w:rsidRPr="00E35228">
        <w:rPr>
          <w:rFonts w:cs="David"/>
          <w:rtl/>
        </w:rPr>
        <w:t>–</w:t>
      </w:r>
      <w:r w:rsidRPr="00E35228">
        <w:rPr>
          <w:rFonts w:cs="David" w:hint="cs"/>
          <w:rtl/>
        </w:rPr>
        <w:t xml:space="preserve"> נעשה תחלופות בין הוועדות וגם בתוך הוועדות, ואני מקווה שבסופו של דבר כל חברי הכנסת ימצו את יכולתם המלאה בכל הוועדות כולן, וזאת רק ההתחלה. </w:t>
      </w:r>
    </w:p>
    <w:p w:rsidR="00E35228" w:rsidRPr="00E35228" w:rsidRDefault="00E35228" w:rsidP="00E35228">
      <w:pPr>
        <w:bidi/>
        <w:ind w:firstLine="567"/>
        <w:rPr>
          <w:rFonts w:cs="David" w:hint="cs"/>
          <w:rtl/>
        </w:rPr>
      </w:pPr>
    </w:p>
    <w:p w:rsidR="00E35228" w:rsidRPr="00E35228" w:rsidRDefault="00E35228" w:rsidP="00E35228">
      <w:pPr>
        <w:bidi/>
        <w:ind w:firstLine="567"/>
        <w:rPr>
          <w:rFonts w:cs="David" w:hint="cs"/>
          <w:rtl/>
        </w:rPr>
      </w:pPr>
      <w:r w:rsidRPr="00E35228">
        <w:rPr>
          <w:rFonts w:cs="David" w:hint="cs"/>
          <w:rtl/>
        </w:rPr>
        <w:t xml:space="preserve">אני מבטיח, וגם יושבת-ראש ועדת הכנסת המיועדת מבטיחה זאת, לעשות את מרב הסידורים, כדי שבסופו של דבר כל חבר כנסת יקבל את המיצוי המלא של יכולותיו וכישרונותיו. </w:t>
      </w:r>
    </w:p>
    <w:p w:rsidR="00E35228" w:rsidRPr="00E35228" w:rsidRDefault="00E35228" w:rsidP="00E35228">
      <w:pPr>
        <w:bidi/>
        <w:rPr>
          <w:rFonts w:cs="David" w:hint="cs"/>
          <w:rtl/>
        </w:rPr>
      </w:pPr>
    </w:p>
    <w:p w:rsidR="00E35228" w:rsidRPr="00E35228" w:rsidRDefault="00E35228" w:rsidP="00E35228">
      <w:pPr>
        <w:bidi/>
        <w:rPr>
          <w:rFonts w:cs="David" w:hint="cs"/>
          <w:u w:val="single"/>
          <w:rtl/>
        </w:rPr>
      </w:pPr>
      <w:r w:rsidRPr="00E35228">
        <w:rPr>
          <w:rFonts w:cs="David" w:hint="cs"/>
          <w:u w:val="single"/>
          <w:rtl/>
        </w:rPr>
        <w:t>גאלב מג'אדלה:</w:t>
      </w:r>
    </w:p>
    <w:p w:rsidR="00E35228" w:rsidRPr="00E35228" w:rsidRDefault="00E35228" w:rsidP="00E35228">
      <w:pPr>
        <w:bidi/>
        <w:rPr>
          <w:rFonts w:cs="David" w:hint="cs"/>
          <w:rtl/>
        </w:rPr>
      </w:pPr>
    </w:p>
    <w:p w:rsidR="00E35228" w:rsidRPr="00E35228" w:rsidRDefault="00E35228" w:rsidP="00E35228">
      <w:pPr>
        <w:bidi/>
        <w:ind w:firstLine="567"/>
        <w:rPr>
          <w:rFonts w:cs="David" w:hint="cs"/>
          <w:rtl/>
        </w:rPr>
      </w:pPr>
      <w:r w:rsidRPr="00E35228">
        <w:rPr>
          <w:rFonts w:cs="David" w:hint="cs"/>
          <w:rtl/>
        </w:rPr>
        <w:t>אפשר לשמוע זאת בקולה?</w:t>
      </w:r>
    </w:p>
    <w:p w:rsidR="00E35228" w:rsidRPr="00E35228" w:rsidRDefault="00E35228" w:rsidP="00E35228">
      <w:pPr>
        <w:bidi/>
        <w:rPr>
          <w:rFonts w:cs="David" w:hint="cs"/>
          <w:rtl/>
        </w:rPr>
      </w:pPr>
    </w:p>
    <w:p w:rsidR="00E35228" w:rsidRPr="00E35228" w:rsidRDefault="00E35228" w:rsidP="00E35228">
      <w:pPr>
        <w:bidi/>
        <w:rPr>
          <w:rFonts w:cs="David" w:hint="cs"/>
          <w:rtl/>
        </w:rPr>
      </w:pPr>
      <w:r w:rsidRPr="00E35228">
        <w:rPr>
          <w:rFonts w:cs="David" w:hint="cs"/>
          <w:u w:val="single"/>
          <w:rtl/>
        </w:rPr>
        <w:t>היו"ר אביגדור יצחקי:</w:t>
      </w:r>
    </w:p>
    <w:p w:rsidR="00E35228" w:rsidRPr="00E35228" w:rsidRDefault="00E35228" w:rsidP="00E35228">
      <w:pPr>
        <w:bidi/>
        <w:rPr>
          <w:rFonts w:cs="David" w:hint="cs"/>
          <w:rtl/>
        </w:rPr>
      </w:pPr>
    </w:p>
    <w:p w:rsidR="00E35228" w:rsidRPr="00E35228" w:rsidRDefault="00E35228" w:rsidP="00E35228">
      <w:pPr>
        <w:bidi/>
        <w:ind w:firstLine="567"/>
        <w:rPr>
          <w:rFonts w:cs="David" w:hint="cs"/>
          <w:rtl/>
        </w:rPr>
      </w:pPr>
      <w:r w:rsidRPr="00E35228">
        <w:rPr>
          <w:rFonts w:cs="David" w:hint="cs"/>
          <w:rtl/>
        </w:rPr>
        <w:t xml:space="preserve">אתמול הגענו לסיכום כמעט מלא בכל נושא הוועדות. </w:t>
      </w:r>
    </w:p>
    <w:p w:rsidR="00E35228" w:rsidRPr="00E35228" w:rsidRDefault="00E35228" w:rsidP="00E35228">
      <w:pPr>
        <w:bidi/>
        <w:rPr>
          <w:rFonts w:cs="David" w:hint="cs"/>
          <w:rtl/>
        </w:rPr>
      </w:pPr>
    </w:p>
    <w:p w:rsidR="00E35228" w:rsidRPr="00E35228" w:rsidRDefault="00E35228" w:rsidP="00E35228">
      <w:pPr>
        <w:bidi/>
        <w:rPr>
          <w:rFonts w:cs="David" w:hint="cs"/>
          <w:rtl/>
        </w:rPr>
      </w:pPr>
      <w:r w:rsidRPr="00E35228">
        <w:rPr>
          <w:rFonts w:cs="David" w:hint="cs"/>
          <w:u w:val="single"/>
          <w:rtl/>
        </w:rPr>
        <w:t>משה גפני:</w:t>
      </w:r>
    </w:p>
    <w:p w:rsidR="00E35228" w:rsidRPr="00E35228" w:rsidRDefault="00E35228" w:rsidP="00E35228">
      <w:pPr>
        <w:bidi/>
        <w:rPr>
          <w:rFonts w:cs="David" w:hint="cs"/>
          <w:rtl/>
        </w:rPr>
      </w:pPr>
    </w:p>
    <w:p w:rsidR="00E35228" w:rsidRPr="00E35228" w:rsidRDefault="00E35228" w:rsidP="00E35228">
      <w:pPr>
        <w:bidi/>
        <w:rPr>
          <w:rFonts w:cs="David" w:hint="cs"/>
          <w:rtl/>
        </w:rPr>
      </w:pPr>
      <w:r w:rsidRPr="00E35228">
        <w:rPr>
          <w:rFonts w:cs="David" w:hint="cs"/>
          <w:rtl/>
        </w:rPr>
        <w:tab/>
        <w:t>מה זה "הגענו"? עם מי ישבת?</w:t>
      </w:r>
    </w:p>
    <w:p w:rsidR="00E35228" w:rsidRPr="00E35228" w:rsidRDefault="00E35228" w:rsidP="00E35228">
      <w:pPr>
        <w:bidi/>
        <w:rPr>
          <w:rFonts w:cs="David" w:hint="cs"/>
          <w:rtl/>
        </w:rPr>
      </w:pPr>
    </w:p>
    <w:p w:rsidR="00E35228" w:rsidRPr="00E35228" w:rsidRDefault="00E35228" w:rsidP="00E35228">
      <w:pPr>
        <w:bidi/>
        <w:rPr>
          <w:rFonts w:cs="David" w:hint="cs"/>
          <w:rtl/>
        </w:rPr>
      </w:pPr>
      <w:r w:rsidRPr="00E35228">
        <w:rPr>
          <w:rFonts w:cs="David" w:hint="cs"/>
          <w:u w:val="single"/>
          <w:rtl/>
        </w:rPr>
        <w:t>היו"ר אביגדור יצחקי:</w:t>
      </w:r>
    </w:p>
    <w:p w:rsidR="00E35228" w:rsidRPr="00E35228" w:rsidRDefault="00E35228" w:rsidP="00E35228">
      <w:pPr>
        <w:bidi/>
        <w:rPr>
          <w:rFonts w:cs="David" w:hint="cs"/>
          <w:rtl/>
        </w:rPr>
      </w:pPr>
    </w:p>
    <w:p w:rsidR="00E35228" w:rsidRPr="00E35228" w:rsidRDefault="00E35228" w:rsidP="00E35228">
      <w:pPr>
        <w:bidi/>
        <w:ind w:firstLine="567"/>
        <w:rPr>
          <w:rFonts w:cs="David" w:hint="cs"/>
          <w:rtl/>
        </w:rPr>
      </w:pPr>
      <w:r w:rsidRPr="00E35228">
        <w:rPr>
          <w:rFonts w:cs="David" w:hint="cs"/>
          <w:rtl/>
        </w:rPr>
        <w:t xml:space="preserve">אנחנו </w:t>
      </w:r>
      <w:r w:rsidRPr="00E35228">
        <w:rPr>
          <w:rFonts w:cs="David"/>
          <w:rtl/>
        </w:rPr>
        <w:t>–</w:t>
      </w:r>
      <w:r w:rsidRPr="00E35228">
        <w:rPr>
          <w:rFonts w:cs="David" w:hint="cs"/>
          <w:rtl/>
        </w:rPr>
        <w:t xml:space="preserve"> ביני לבין עצמי. </w:t>
      </w:r>
    </w:p>
    <w:p w:rsidR="00E35228" w:rsidRPr="00E35228" w:rsidRDefault="00E35228" w:rsidP="00E35228">
      <w:pPr>
        <w:bidi/>
        <w:rPr>
          <w:rFonts w:cs="David" w:hint="cs"/>
          <w:rtl/>
        </w:rPr>
      </w:pPr>
    </w:p>
    <w:p w:rsidR="00E35228" w:rsidRPr="00E35228" w:rsidRDefault="00E35228" w:rsidP="00E35228">
      <w:pPr>
        <w:bidi/>
        <w:rPr>
          <w:rFonts w:cs="David" w:hint="cs"/>
          <w:rtl/>
        </w:rPr>
      </w:pPr>
      <w:r w:rsidRPr="00E35228">
        <w:rPr>
          <w:rFonts w:cs="David" w:hint="cs"/>
          <w:u w:val="single"/>
          <w:rtl/>
        </w:rPr>
        <w:t>משה גפני:</w:t>
      </w:r>
    </w:p>
    <w:p w:rsidR="00E35228" w:rsidRPr="00E35228" w:rsidRDefault="00E35228" w:rsidP="00E35228">
      <w:pPr>
        <w:bidi/>
        <w:rPr>
          <w:rFonts w:cs="David" w:hint="cs"/>
          <w:rtl/>
        </w:rPr>
      </w:pPr>
    </w:p>
    <w:p w:rsidR="00E35228" w:rsidRPr="00E35228" w:rsidRDefault="00E35228" w:rsidP="00E35228">
      <w:pPr>
        <w:bidi/>
        <w:rPr>
          <w:rFonts w:cs="David" w:hint="cs"/>
          <w:rtl/>
        </w:rPr>
      </w:pPr>
      <w:r w:rsidRPr="00E35228">
        <w:rPr>
          <w:rFonts w:cs="David" w:hint="cs"/>
          <w:rtl/>
        </w:rPr>
        <w:tab/>
        <w:t xml:space="preserve">אתי לא ישבו, למשל. ואפילו לא אמרת שאני לא מרוצה. אתה יודע שאני לא מרוצה. </w:t>
      </w:r>
    </w:p>
    <w:p w:rsidR="00E35228" w:rsidRPr="00E35228" w:rsidRDefault="00E35228" w:rsidP="00E35228">
      <w:pPr>
        <w:bidi/>
        <w:rPr>
          <w:rFonts w:cs="David" w:hint="cs"/>
          <w:rtl/>
        </w:rPr>
      </w:pPr>
    </w:p>
    <w:p w:rsidR="00E35228" w:rsidRPr="00E35228" w:rsidRDefault="00E35228" w:rsidP="00E35228">
      <w:pPr>
        <w:bidi/>
        <w:rPr>
          <w:rFonts w:cs="David" w:hint="cs"/>
          <w:rtl/>
        </w:rPr>
      </w:pPr>
      <w:r w:rsidRPr="00E35228">
        <w:rPr>
          <w:rFonts w:cs="David" w:hint="cs"/>
          <w:u w:val="single"/>
          <w:rtl/>
        </w:rPr>
        <w:t>היו"ר אביגדור יצחקי:</w:t>
      </w:r>
    </w:p>
    <w:p w:rsidR="00E35228" w:rsidRPr="00E35228" w:rsidRDefault="00E35228" w:rsidP="00E35228">
      <w:pPr>
        <w:bidi/>
        <w:rPr>
          <w:rFonts w:cs="David" w:hint="cs"/>
          <w:rtl/>
        </w:rPr>
      </w:pPr>
    </w:p>
    <w:p w:rsidR="00E35228" w:rsidRPr="00E35228" w:rsidRDefault="00E35228" w:rsidP="00E35228">
      <w:pPr>
        <w:bidi/>
        <w:ind w:firstLine="567"/>
        <w:rPr>
          <w:rFonts w:cs="David" w:hint="cs"/>
          <w:rtl/>
        </w:rPr>
      </w:pPr>
      <w:r w:rsidRPr="00E35228">
        <w:rPr>
          <w:rFonts w:cs="David" w:hint="cs"/>
          <w:rtl/>
        </w:rPr>
        <w:t xml:space="preserve">כעת אציין את יושבי-ראש הוועדות, וזה סיכום שצריך להתקבל על רוב חברי הוועדה, בסופו של דבר: </w:t>
      </w:r>
    </w:p>
    <w:p w:rsidR="00E35228" w:rsidRPr="00E35228" w:rsidRDefault="00E35228" w:rsidP="00E35228">
      <w:pPr>
        <w:bidi/>
        <w:ind w:firstLine="567"/>
        <w:rPr>
          <w:rFonts w:cs="David" w:hint="cs"/>
          <w:rtl/>
        </w:rPr>
      </w:pPr>
    </w:p>
    <w:p w:rsidR="00E35228" w:rsidRPr="00E35228" w:rsidRDefault="00E35228" w:rsidP="00E35228">
      <w:pPr>
        <w:bidi/>
        <w:ind w:firstLine="567"/>
        <w:rPr>
          <w:rFonts w:cs="David" w:hint="cs"/>
          <w:rtl/>
        </w:rPr>
      </w:pPr>
      <w:r w:rsidRPr="00E35228">
        <w:rPr>
          <w:rFonts w:cs="David" w:hint="cs"/>
          <w:rtl/>
        </w:rPr>
        <w:t xml:space="preserve">ועדת הכספים </w:t>
      </w:r>
      <w:r w:rsidRPr="00E35228">
        <w:rPr>
          <w:rFonts w:cs="David"/>
          <w:rtl/>
        </w:rPr>
        <w:t>–</w:t>
      </w:r>
      <w:r w:rsidRPr="00E35228">
        <w:rPr>
          <w:rFonts w:cs="David" w:hint="cs"/>
          <w:rtl/>
        </w:rPr>
        <w:t xml:space="preserve"> אם הקואליציה תתאפשר, ונכון לרגע זה, בראשות הוועדה יעמוד חבר הכנסת ליצמן. </w:t>
      </w:r>
    </w:p>
    <w:p w:rsidR="00E35228" w:rsidRPr="00E35228" w:rsidRDefault="00E35228" w:rsidP="00E35228">
      <w:pPr>
        <w:bidi/>
        <w:rPr>
          <w:rFonts w:cs="David" w:hint="cs"/>
          <w:rtl/>
        </w:rPr>
      </w:pPr>
    </w:p>
    <w:p w:rsidR="00E35228" w:rsidRPr="00E35228" w:rsidRDefault="00E35228" w:rsidP="00E35228">
      <w:pPr>
        <w:bidi/>
        <w:ind w:firstLine="567"/>
        <w:rPr>
          <w:rFonts w:cs="David" w:hint="cs"/>
          <w:rtl/>
        </w:rPr>
      </w:pPr>
      <w:r w:rsidRPr="00E35228">
        <w:rPr>
          <w:rFonts w:cs="David" w:hint="cs"/>
          <w:rtl/>
        </w:rPr>
        <w:t xml:space="preserve">ועדת חוץ וביטחון </w:t>
      </w:r>
      <w:r w:rsidRPr="00E35228">
        <w:rPr>
          <w:rFonts w:cs="David"/>
          <w:rtl/>
        </w:rPr>
        <w:t>–</w:t>
      </w:r>
      <w:r w:rsidRPr="00E35228">
        <w:rPr>
          <w:rFonts w:cs="David" w:hint="cs"/>
          <w:rtl/>
        </w:rPr>
        <w:t xml:space="preserve"> בראשה יעמוד חבר הכנסת צחי הנגבי. </w:t>
      </w:r>
    </w:p>
    <w:p w:rsidR="00E35228" w:rsidRPr="00E35228" w:rsidRDefault="00E35228" w:rsidP="00E35228">
      <w:pPr>
        <w:bidi/>
        <w:rPr>
          <w:rFonts w:cs="David" w:hint="cs"/>
          <w:rtl/>
        </w:rPr>
      </w:pPr>
    </w:p>
    <w:p w:rsidR="00E35228" w:rsidRPr="00E35228" w:rsidRDefault="00E35228" w:rsidP="00E35228">
      <w:pPr>
        <w:bidi/>
        <w:ind w:firstLine="567"/>
        <w:rPr>
          <w:rFonts w:cs="David" w:hint="cs"/>
          <w:rtl/>
        </w:rPr>
      </w:pPr>
      <w:r w:rsidRPr="00E35228">
        <w:rPr>
          <w:rFonts w:cs="David" w:hint="cs"/>
          <w:rtl/>
        </w:rPr>
        <w:t xml:space="preserve">ועדת החוקה, חוק ומשפט </w:t>
      </w:r>
      <w:r w:rsidRPr="00E35228">
        <w:rPr>
          <w:rFonts w:cs="David"/>
          <w:rtl/>
        </w:rPr>
        <w:t>–</w:t>
      </w:r>
      <w:r w:rsidRPr="00E35228">
        <w:rPr>
          <w:rFonts w:cs="David" w:hint="cs"/>
          <w:rtl/>
        </w:rPr>
        <w:t xml:space="preserve"> בראשה יעמוד נציג קדימה שייקבע היום או מחר על-ידי ראש הממשלה. </w:t>
      </w:r>
    </w:p>
    <w:p w:rsidR="00E35228" w:rsidRPr="00E35228" w:rsidRDefault="00E35228" w:rsidP="00E35228">
      <w:pPr>
        <w:bidi/>
        <w:rPr>
          <w:rFonts w:cs="David" w:hint="cs"/>
          <w:rtl/>
        </w:rPr>
      </w:pPr>
    </w:p>
    <w:p w:rsidR="00E35228" w:rsidRPr="00E35228" w:rsidRDefault="00E35228" w:rsidP="00E35228">
      <w:pPr>
        <w:bidi/>
        <w:ind w:firstLine="567"/>
        <w:rPr>
          <w:rFonts w:cs="David" w:hint="cs"/>
          <w:rtl/>
        </w:rPr>
      </w:pPr>
      <w:r w:rsidRPr="00E35228">
        <w:rPr>
          <w:rFonts w:cs="David" w:hint="cs"/>
          <w:rtl/>
        </w:rPr>
        <w:t xml:space="preserve">ועדת הכלכלה </w:t>
      </w:r>
      <w:r w:rsidRPr="00E35228">
        <w:rPr>
          <w:rFonts w:cs="David"/>
          <w:rtl/>
        </w:rPr>
        <w:t>–</w:t>
      </w:r>
      <w:r w:rsidRPr="00E35228">
        <w:rPr>
          <w:rFonts w:cs="David" w:hint="cs"/>
          <w:rtl/>
        </w:rPr>
        <w:t xml:space="preserve"> למיטב הבנתי, יעמוד בראשה נציג הליכוד. </w:t>
      </w:r>
    </w:p>
    <w:p w:rsidR="00E35228" w:rsidRPr="00E35228" w:rsidRDefault="00E35228" w:rsidP="00E35228">
      <w:pPr>
        <w:bidi/>
        <w:ind w:firstLine="567"/>
        <w:rPr>
          <w:rFonts w:cs="David" w:hint="cs"/>
          <w:rtl/>
        </w:rPr>
      </w:pPr>
    </w:p>
    <w:p w:rsidR="00E35228" w:rsidRPr="00E35228" w:rsidRDefault="00E35228" w:rsidP="00E35228">
      <w:pPr>
        <w:bidi/>
        <w:ind w:firstLine="567"/>
        <w:rPr>
          <w:rFonts w:cs="David" w:hint="cs"/>
          <w:rtl/>
        </w:rPr>
      </w:pPr>
      <w:r w:rsidRPr="00E35228">
        <w:rPr>
          <w:rFonts w:cs="David" w:hint="cs"/>
          <w:rtl/>
        </w:rPr>
        <w:t xml:space="preserve">ועדת הפנים ואיכות הסביבה </w:t>
      </w:r>
      <w:r w:rsidRPr="00E35228">
        <w:rPr>
          <w:rFonts w:cs="David"/>
          <w:rtl/>
        </w:rPr>
        <w:t>–</w:t>
      </w:r>
      <w:r w:rsidRPr="00E35228">
        <w:rPr>
          <w:rFonts w:cs="David" w:hint="cs"/>
          <w:rtl/>
        </w:rPr>
        <w:t xml:space="preserve"> יעמוד בראשה נציג מפלגת העבודה. </w:t>
      </w:r>
    </w:p>
    <w:p w:rsidR="00E35228" w:rsidRPr="00E35228" w:rsidRDefault="00E35228" w:rsidP="00E35228">
      <w:pPr>
        <w:bidi/>
        <w:rPr>
          <w:rFonts w:cs="David" w:hint="cs"/>
          <w:rtl/>
        </w:rPr>
      </w:pPr>
    </w:p>
    <w:p w:rsidR="00E35228" w:rsidRPr="00E35228" w:rsidRDefault="00E35228" w:rsidP="00E35228">
      <w:pPr>
        <w:bidi/>
        <w:rPr>
          <w:rFonts w:cs="David" w:hint="cs"/>
          <w:u w:val="single"/>
          <w:rtl/>
        </w:rPr>
      </w:pPr>
      <w:r w:rsidRPr="00E35228">
        <w:rPr>
          <w:rFonts w:cs="David" w:hint="cs"/>
          <w:u w:val="single"/>
          <w:rtl/>
        </w:rPr>
        <w:t>אפרים סנה:</w:t>
      </w:r>
    </w:p>
    <w:p w:rsidR="00E35228" w:rsidRPr="00E35228" w:rsidRDefault="00E35228" w:rsidP="00E35228">
      <w:pPr>
        <w:bidi/>
        <w:rPr>
          <w:rFonts w:cs="David" w:hint="cs"/>
          <w:rtl/>
        </w:rPr>
      </w:pPr>
    </w:p>
    <w:p w:rsidR="00E35228" w:rsidRPr="00E35228" w:rsidRDefault="00E35228" w:rsidP="00E35228">
      <w:pPr>
        <w:bidi/>
        <w:ind w:firstLine="567"/>
        <w:rPr>
          <w:rFonts w:cs="David" w:hint="cs"/>
          <w:rtl/>
        </w:rPr>
      </w:pPr>
      <w:r w:rsidRPr="00E35228">
        <w:rPr>
          <w:rFonts w:cs="David" w:hint="cs"/>
          <w:rtl/>
        </w:rPr>
        <w:t>גאלב מג'אדלה.</w:t>
      </w:r>
    </w:p>
    <w:p w:rsidR="00E35228" w:rsidRPr="00E35228" w:rsidRDefault="00E35228" w:rsidP="00E35228">
      <w:pPr>
        <w:bidi/>
        <w:rPr>
          <w:rFonts w:cs="David" w:hint="cs"/>
          <w:rtl/>
        </w:rPr>
      </w:pPr>
    </w:p>
    <w:p w:rsidR="00E35228" w:rsidRPr="00E35228" w:rsidRDefault="00E35228" w:rsidP="00E35228">
      <w:pPr>
        <w:bidi/>
        <w:rPr>
          <w:rFonts w:cs="David" w:hint="cs"/>
          <w:rtl/>
        </w:rPr>
      </w:pPr>
      <w:r w:rsidRPr="00E35228">
        <w:rPr>
          <w:rFonts w:cs="David" w:hint="cs"/>
          <w:u w:val="single"/>
          <w:rtl/>
        </w:rPr>
        <w:t>היו"ר אביגדור יצחקי:</w:t>
      </w:r>
    </w:p>
    <w:p w:rsidR="00E35228" w:rsidRPr="00E35228" w:rsidRDefault="00E35228" w:rsidP="00E35228">
      <w:pPr>
        <w:bidi/>
        <w:rPr>
          <w:rFonts w:cs="David" w:hint="cs"/>
          <w:rtl/>
        </w:rPr>
      </w:pPr>
    </w:p>
    <w:p w:rsidR="00E35228" w:rsidRPr="00E35228" w:rsidRDefault="00E35228" w:rsidP="00E35228">
      <w:pPr>
        <w:bidi/>
        <w:ind w:firstLine="567"/>
        <w:rPr>
          <w:rFonts w:cs="David" w:hint="cs"/>
          <w:rtl/>
        </w:rPr>
      </w:pPr>
      <w:r w:rsidRPr="00E35228">
        <w:rPr>
          <w:rFonts w:cs="David" w:hint="cs"/>
          <w:rtl/>
        </w:rPr>
        <w:t xml:space="preserve">ועדת החינוך </w:t>
      </w:r>
      <w:r w:rsidRPr="00E35228">
        <w:rPr>
          <w:rFonts w:cs="David"/>
          <w:rtl/>
        </w:rPr>
        <w:t>–</w:t>
      </w:r>
      <w:r w:rsidRPr="00E35228">
        <w:rPr>
          <w:rFonts w:cs="David" w:hint="cs"/>
          <w:rtl/>
        </w:rPr>
        <w:t xml:space="preserve"> בראשה יעמוד, </w:t>
      </w:r>
    </w:p>
    <w:p w:rsidR="00E35228" w:rsidRPr="00E35228" w:rsidRDefault="00E35228" w:rsidP="00E35228">
      <w:pPr>
        <w:bidi/>
        <w:rPr>
          <w:rFonts w:cs="David" w:hint="cs"/>
          <w:rtl/>
        </w:rPr>
      </w:pPr>
    </w:p>
    <w:p w:rsidR="00E35228" w:rsidRPr="00E35228" w:rsidRDefault="00E35228" w:rsidP="00E35228">
      <w:pPr>
        <w:bidi/>
        <w:rPr>
          <w:rFonts w:cs="David" w:hint="cs"/>
          <w:u w:val="single"/>
          <w:rtl/>
        </w:rPr>
      </w:pPr>
      <w:r w:rsidRPr="00E35228">
        <w:rPr>
          <w:rFonts w:cs="David" w:hint="cs"/>
          <w:u w:val="single"/>
          <w:rtl/>
        </w:rPr>
        <w:t>אפרים סנה:</w:t>
      </w:r>
    </w:p>
    <w:p w:rsidR="00E35228" w:rsidRPr="00E35228" w:rsidRDefault="00E35228" w:rsidP="00E35228">
      <w:pPr>
        <w:bidi/>
        <w:rPr>
          <w:rFonts w:cs="David" w:hint="cs"/>
          <w:rtl/>
        </w:rPr>
      </w:pPr>
    </w:p>
    <w:p w:rsidR="00E35228" w:rsidRPr="00E35228" w:rsidRDefault="00E35228" w:rsidP="00E35228">
      <w:pPr>
        <w:bidi/>
        <w:ind w:firstLine="567"/>
        <w:rPr>
          <w:rFonts w:cs="David" w:hint="cs"/>
          <w:rtl/>
        </w:rPr>
      </w:pPr>
      <w:r w:rsidRPr="00E35228">
        <w:rPr>
          <w:rFonts w:cs="David" w:hint="cs"/>
          <w:rtl/>
        </w:rPr>
        <w:t>הרב מיכאל מלכיאור.</w:t>
      </w:r>
    </w:p>
    <w:p w:rsidR="00E35228" w:rsidRPr="00E35228" w:rsidRDefault="00E35228" w:rsidP="00E35228">
      <w:pPr>
        <w:bidi/>
        <w:rPr>
          <w:rFonts w:cs="David" w:hint="cs"/>
          <w:rtl/>
        </w:rPr>
      </w:pPr>
    </w:p>
    <w:p w:rsidR="00E35228" w:rsidRPr="00E35228" w:rsidRDefault="00E35228" w:rsidP="00E35228">
      <w:pPr>
        <w:bidi/>
        <w:rPr>
          <w:rFonts w:cs="David" w:hint="cs"/>
          <w:rtl/>
        </w:rPr>
      </w:pPr>
      <w:r w:rsidRPr="00E35228">
        <w:rPr>
          <w:rFonts w:cs="David" w:hint="cs"/>
          <w:u w:val="single"/>
          <w:rtl/>
        </w:rPr>
        <w:t>היו"ר אביגדור יצחקי:</w:t>
      </w:r>
    </w:p>
    <w:p w:rsidR="00E35228" w:rsidRPr="00E35228" w:rsidRDefault="00E35228" w:rsidP="00E35228">
      <w:pPr>
        <w:bidi/>
        <w:rPr>
          <w:rFonts w:cs="David" w:hint="cs"/>
          <w:rtl/>
        </w:rPr>
      </w:pPr>
    </w:p>
    <w:p w:rsidR="00E35228" w:rsidRPr="00E35228" w:rsidRDefault="00E35228" w:rsidP="00E35228">
      <w:pPr>
        <w:bidi/>
        <w:ind w:firstLine="567"/>
        <w:rPr>
          <w:rFonts w:cs="David" w:hint="cs"/>
          <w:rtl/>
        </w:rPr>
      </w:pPr>
      <w:r w:rsidRPr="00E35228">
        <w:rPr>
          <w:rFonts w:cs="David" w:hint="cs"/>
          <w:rtl/>
        </w:rPr>
        <w:t xml:space="preserve">הוועדה לביקורת המדינה </w:t>
      </w:r>
      <w:r w:rsidRPr="00E35228">
        <w:rPr>
          <w:rFonts w:cs="David"/>
          <w:rtl/>
        </w:rPr>
        <w:t>–</w:t>
      </w:r>
      <w:r w:rsidRPr="00E35228">
        <w:rPr>
          <w:rFonts w:cs="David" w:hint="cs"/>
          <w:rtl/>
        </w:rPr>
        <w:t xml:space="preserve"> בראשה יעמוד,</w:t>
      </w:r>
    </w:p>
    <w:p w:rsidR="00E35228" w:rsidRPr="00E35228" w:rsidRDefault="00E35228" w:rsidP="00E35228">
      <w:pPr>
        <w:bidi/>
        <w:rPr>
          <w:rFonts w:cs="David" w:hint="cs"/>
          <w:rtl/>
        </w:rPr>
      </w:pPr>
    </w:p>
    <w:p w:rsidR="00E35228" w:rsidRPr="00E35228" w:rsidRDefault="00E35228" w:rsidP="00E35228">
      <w:pPr>
        <w:bidi/>
        <w:rPr>
          <w:rFonts w:cs="David" w:hint="cs"/>
          <w:u w:val="single"/>
          <w:rtl/>
        </w:rPr>
      </w:pPr>
      <w:r w:rsidRPr="00E35228">
        <w:rPr>
          <w:rFonts w:cs="David" w:hint="cs"/>
          <w:u w:val="single"/>
          <w:rtl/>
        </w:rPr>
        <w:t>אסתרינה טרטמן:</w:t>
      </w:r>
    </w:p>
    <w:p w:rsidR="00E35228" w:rsidRPr="00E35228" w:rsidRDefault="00E35228" w:rsidP="00E35228">
      <w:pPr>
        <w:bidi/>
        <w:rPr>
          <w:rFonts w:cs="David" w:hint="cs"/>
          <w:rtl/>
        </w:rPr>
      </w:pPr>
    </w:p>
    <w:p w:rsidR="00E35228" w:rsidRPr="00E35228" w:rsidRDefault="00E35228" w:rsidP="00E35228">
      <w:pPr>
        <w:bidi/>
        <w:ind w:firstLine="567"/>
        <w:rPr>
          <w:rFonts w:cs="David" w:hint="cs"/>
          <w:rtl/>
        </w:rPr>
      </w:pPr>
      <w:r w:rsidRPr="00E35228">
        <w:rPr>
          <w:rFonts w:cs="David" w:hint="cs"/>
          <w:rtl/>
        </w:rPr>
        <w:t>חבר הכנסת שטרן.</w:t>
      </w:r>
    </w:p>
    <w:p w:rsidR="00E35228" w:rsidRPr="00E35228" w:rsidRDefault="00E35228" w:rsidP="00E35228">
      <w:pPr>
        <w:bidi/>
        <w:rPr>
          <w:rFonts w:cs="David" w:hint="cs"/>
          <w:rtl/>
        </w:rPr>
      </w:pPr>
    </w:p>
    <w:p w:rsidR="00E35228" w:rsidRPr="00E35228" w:rsidRDefault="00E35228" w:rsidP="00E35228">
      <w:pPr>
        <w:bidi/>
        <w:rPr>
          <w:rFonts w:cs="David" w:hint="cs"/>
          <w:u w:val="single"/>
          <w:rtl/>
        </w:rPr>
      </w:pPr>
      <w:r w:rsidRPr="00E35228">
        <w:rPr>
          <w:rFonts w:cs="David" w:hint="cs"/>
          <w:u w:val="single"/>
          <w:rtl/>
        </w:rPr>
        <w:t>גדעון סער:</w:t>
      </w:r>
    </w:p>
    <w:p w:rsidR="00E35228" w:rsidRPr="00E35228" w:rsidRDefault="00E35228" w:rsidP="00E35228">
      <w:pPr>
        <w:bidi/>
        <w:rPr>
          <w:rFonts w:cs="David" w:hint="cs"/>
          <w:u w:val="single"/>
          <w:rtl/>
        </w:rPr>
      </w:pPr>
    </w:p>
    <w:p w:rsidR="00E35228" w:rsidRPr="00E35228" w:rsidRDefault="00E35228" w:rsidP="00E35228">
      <w:pPr>
        <w:bidi/>
        <w:rPr>
          <w:rFonts w:cs="David" w:hint="cs"/>
          <w:rtl/>
        </w:rPr>
      </w:pPr>
      <w:r w:rsidRPr="00E35228">
        <w:rPr>
          <w:rFonts w:cs="David" w:hint="cs"/>
          <w:rtl/>
        </w:rPr>
        <w:tab/>
        <w:t xml:space="preserve">אדוני היושב-ראש, יש לי הערה לפרוטוקול: הסיכום שלנו, שגם הובא לידיעתך, עם אביגדור ליברמן ויורי שטרן, שאמור להיות יושב-ראש הוועדה, הוא שברגע שבליכוד נודיע על רצוננו להחליף </w:t>
      </w:r>
      <w:r w:rsidRPr="00E35228">
        <w:rPr>
          <w:rFonts w:cs="David"/>
          <w:rtl/>
        </w:rPr>
        <w:t>–</w:t>
      </w:r>
      <w:r w:rsidRPr="00E35228">
        <w:rPr>
          <w:rFonts w:cs="David" w:hint="cs"/>
          <w:rtl/>
        </w:rPr>
        <w:t xml:space="preserve"> וישראל ביתנו מאוד מעוניינת בתמורה, במקרה הזה </w:t>
      </w:r>
      <w:r w:rsidRPr="00E35228">
        <w:rPr>
          <w:rFonts w:cs="David"/>
          <w:rtl/>
        </w:rPr>
        <w:t>–</w:t>
      </w:r>
      <w:r w:rsidRPr="00E35228">
        <w:rPr>
          <w:rFonts w:cs="David" w:hint="cs"/>
          <w:rtl/>
        </w:rPr>
        <w:t xml:space="preserve"> תתבצע החלפה. אני רוצה לומר זאת לפרוטוקול בנוכחות נציגי ישראל ביתנו. </w:t>
      </w:r>
    </w:p>
    <w:p w:rsidR="00E35228" w:rsidRPr="00E35228" w:rsidRDefault="00E35228" w:rsidP="00E35228">
      <w:pPr>
        <w:bidi/>
        <w:rPr>
          <w:rFonts w:cs="David" w:hint="cs"/>
          <w:rtl/>
        </w:rPr>
      </w:pPr>
    </w:p>
    <w:p w:rsidR="00E35228" w:rsidRPr="00E35228" w:rsidRDefault="00E35228" w:rsidP="00E35228">
      <w:pPr>
        <w:bidi/>
        <w:rPr>
          <w:rFonts w:cs="David" w:hint="cs"/>
          <w:i/>
          <w:iCs/>
          <w:rtl/>
        </w:rPr>
      </w:pPr>
      <w:r w:rsidRPr="00E35228">
        <w:rPr>
          <w:rFonts w:cs="David" w:hint="cs"/>
          <w:u w:val="single"/>
          <w:rtl/>
        </w:rPr>
        <w:t>קולט אביטל:</w:t>
      </w:r>
    </w:p>
    <w:p w:rsidR="00E35228" w:rsidRPr="00E35228" w:rsidRDefault="00E35228" w:rsidP="00E35228">
      <w:pPr>
        <w:bidi/>
        <w:rPr>
          <w:rFonts w:cs="David" w:hint="cs"/>
          <w:i/>
          <w:iCs/>
          <w:rtl/>
        </w:rPr>
      </w:pPr>
    </w:p>
    <w:p w:rsidR="00E35228" w:rsidRPr="00E35228" w:rsidRDefault="00E35228" w:rsidP="00E35228">
      <w:pPr>
        <w:bidi/>
        <w:rPr>
          <w:rFonts w:cs="David" w:hint="cs"/>
          <w:rtl/>
        </w:rPr>
      </w:pPr>
      <w:r w:rsidRPr="00E35228">
        <w:rPr>
          <w:rFonts w:cs="David" w:hint="cs"/>
          <w:i/>
          <w:iCs/>
          <w:rtl/>
        </w:rPr>
        <w:tab/>
      </w:r>
      <w:r w:rsidRPr="00E35228">
        <w:rPr>
          <w:rFonts w:cs="David" w:hint="cs"/>
          <w:rtl/>
        </w:rPr>
        <w:t>מה אתם מקבלים?</w:t>
      </w:r>
    </w:p>
    <w:p w:rsidR="00E35228" w:rsidRPr="00E35228" w:rsidRDefault="00E35228" w:rsidP="00E35228">
      <w:pPr>
        <w:bidi/>
        <w:rPr>
          <w:rFonts w:cs="David" w:hint="cs"/>
          <w:rtl/>
        </w:rPr>
      </w:pPr>
    </w:p>
    <w:p w:rsidR="00E35228" w:rsidRPr="00E35228" w:rsidRDefault="00E35228" w:rsidP="00E35228">
      <w:pPr>
        <w:bidi/>
        <w:rPr>
          <w:rFonts w:cs="David" w:hint="cs"/>
          <w:u w:val="single"/>
          <w:rtl/>
        </w:rPr>
      </w:pPr>
      <w:r w:rsidRPr="00E35228">
        <w:rPr>
          <w:rFonts w:cs="David" w:hint="cs"/>
          <w:u w:val="single"/>
          <w:rtl/>
        </w:rPr>
        <w:t>גדעון סער:</w:t>
      </w:r>
    </w:p>
    <w:p w:rsidR="00E35228" w:rsidRPr="00E35228" w:rsidRDefault="00E35228" w:rsidP="00E35228">
      <w:pPr>
        <w:bidi/>
        <w:rPr>
          <w:rFonts w:cs="David" w:hint="cs"/>
          <w:u w:val="single"/>
          <w:rtl/>
        </w:rPr>
      </w:pPr>
    </w:p>
    <w:p w:rsidR="00E35228" w:rsidRPr="00E35228" w:rsidRDefault="00E35228" w:rsidP="00E35228">
      <w:pPr>
        <w:bidi/>
        <w:ind w:firstLine="567"/>
        <w:rPr>
          <w:rFonts w:cs="David" w:hint="cs"/>
          <w:rtl/>
        </w:rPr>
      </w:pPr>
      <w:r w:rsidRPr="00E35228">
        <w:rPr>
          <w:rFonts w:cs="David" w:hint="cs"/>
          <w:rtl/>
        </w:rPr>
        <w:t xml:space="preserve">ועדת הכלכלה. העדפנו להתחיל בוועדת הכלכלה, בין היתר מהטעם שהליכוד היה בשלטון עד לאחרונה. </w:t>
      </w:r>
    </w:p>
    <w:p w:rsidR="00E35228" w:rsidRPr="00E35228" w:rsidRDefault="00E35228" w:rsidP="00E35228">
      <w:pPr>
        <w:bidi/>
        <w:rPr>
          <w:rFonts w:cs="David" w:hint="cs"/>
          <w:rtl/>
        </w:rPr>
      </w:pPr>
    </w:p>
    <w:p w:rsidR="00E35228" w:rsidRPr="00E35228" w:rsidRDefault="00E35228" w:rsidP="00E35228">
      <w:pPr>
        <w:bidi/>
        <w:rPr>
          <w:rFonts w:cs="David" w:hint="cs"/>
          <w:rtl/>
        </w:rPr>
      </w:pPr>
      <w:r w:rsidRPr="00E35228">
        <w:rPr>
          <w:rFonts w:cs="David" w:hint="cs"/>
          <w:u w:val="single"/>
          <w:rtl/>
        </w:rPr>
        <w:t>ניסן סלומינסקי:</w:t>
      </w:r>
    </w:p>
    <w:p w:rsidR="00E35228" w:rsidRPr="00E35228" w:rsidRDefault="00E35228" w:rsidP="00E35228">
      <w:pPr>
        <w:bidi/>
        <w:rPr>
          <w:rFonts w:cs="David" w:hint="cs"/>
          <w:rtl/>
        </w:rPr>
      </w:pPr>
    </w:p>
    <w:p w:rsidR="00E35228" w:rsidRPr="00E35228" w:rsidRDefault="00E35228" w:rsidP="00E35228">
      <w:pPr>
        <w:bidi/>
        <w:rPr>
          <w:rFonts w:cs="David" w:hint="cs"/>
          <w:rtl/>
        </w:rPr>
      </w:pPr>
      <w:r w:rsidRPr="00E35228">
        <w:rPr>
          <w:rFonts w:cs="David" w:hint="cs"/>
          <w:rtl/>
        </w:rPr>
        <w:tab/>
        <w:t xml:space="preserve">אם זה כלכלה בכ"ף, הם יישארו. אם בקו"ף, הם יעזבו. </w:t>
      </w:r>
    </w:p>
    <w:p w:rsidR="00E35228" w:rsidRPr="00E35228" w:rsidRDefault="00E35228" w:rsidP="00E35228">
      <w:pPr>
        <w:bidi/>
        <w:rPr>
          <w:rFonts w:cs="David" w:hint="cs"/>
          <w:rtl/>
        </w:rPr>
      </w:pPr>
    </w:p>
    <w:p w:rsidR="00E35228" w:rsidRPr="00E35228" w:rsidRDefault="00E35228" w:rsidP="00E35228">
      <w:pPr>
        <w:bidi/>
        <w:rPr>
          <w:rFonts w:cs="David" w:hint="cs"/>
          <w:rtl/>
        </w:rPr>
      </w:pPr>
      <w:r w:rsidRPr="00E35228">
        <w:rPr>
          <w:rFonts w:cs="David" w:hint="cs"/>
          <w:u w:val="single"/>
          <w:rtl/>
        </w:rPr>
        <w:t>היו"ר אביגדור יצחקי:</w:t>
      </w:r>
    </w:p>
    <w:p w:rsidR="00E35228" w:rsidRPr="00E35228" w:rsidRDefault="00E35228" w:rsidP="00E35228">
      <w:pPr>
        <w:bidi/>
        <w:rPr>
          <w:rFonts w:cs="David" w:hint="cs"/>
          <w:rtl/>
        </w:rPr>
      </w:pPr>
    </w:p>
    <w:p w:rsidR="00E35228" w:rsidRPr="00E35228" w:rsidRDefault="00E35228" w:rsidP="00E35228">
      <w:pPr>
        <w:bidi/>
        <w:ind w:firstLine="567"/>
        <w:rPr>
          <w:rFonts w:cs="David" w:hint="cs"/>
          <w:rtl/>
        </w:rPr>
      </w:pPr>
      <w:r w:rsidRPr="00E35228">
        <w:rPr>
          <w:rFonts w:cs="David" w:hint="cs"/>
          <w:rtl/>
        </w:rPr>
        <w:t xml:space="preserve">לגבי הוועדה למעמד האישה, הוועדה הזאת תהיה ברוטציה בין שלוש המפלגות: האיחוד הלאומי, ישראל ביתנו והליכוד, לפי הסדר שהם יקבעו. </w:t>
      </w:r>
    </w:p>
    <w:p w:rsidR="00E35228" w:rsidRPr="00E35228" w:rsidRDefault="00E35228" w:rsidP="00E35228">
      <w:pPr>
        <w:bidi/>
        <w:rPr>
          <w:rFonts w:cs="David" w:hint="cs"/>
          <w:rtl/>
        </w:rPr>
      </w:pPr>
    </w:p>
    <w:p w:rsidR="00E35228" w:rsidRPr="00E35228" w:rsidRDefault="00E35228" w:rsidP="00E35228">
      <w:pPr>
        <w:bidi/>
        <w:ind w:firstLine="567"/>
        <w:rPr>
          <w:rFonts w:cs="David" w:hint="cs"/>
          <w:rtl/>
        </w:rPr>
      </w:pPr>
      <w:r w:rsidRPr="00E35228">
        <w:rPr>
          <w:rFonts w:cs="David" w:hint="cs"/>
          <w:rtl/>
        </w:rPr>
        <w:t xml:space="preserve">ועדת המדע תהיה בראשות חבר הכנסת זבולון אורלב. </w:t>
      </w:r>
    </w:p>
    <w:p w:rsidR="00E35228" w:rsidRPr="00E35228" w:rsidRDefault="00E35228" w:rsidP="00E35228">
      <w:pPr>
        <w:bidi/>
        <w:ind w:firstLine="567"/>
        <w:rPr>
          <w:rFonts w:cs="David" w:hint="cs"/>
          <w:rtl/>
        </w:rPr>
      </w:pPr>
    </w:p>
    <w:p w:rsidR="00E35228" w:rsidRPr="00E35228" w:rsidRDefault="00E35228" w:rsidP="00E35228">
      <w:pPr>
        <w:bidi/>
        <w:ind w:firstLine="567"/>
        <w:rPr>
          <w:rFonts w:cs="David" w:hint="cs"/>
          <w:rtl/>
        </w:rPr>
      </w:pPr>
      <w:r w:rsidRPr="00E35228">
        <w:rPr>
          <w:rFonts w:cs="David" w:hint="cs"/>
          <w:rtl/>
        </w:rPr>
        <w:t xml:space="preserve">ועדת העלייה, הקליטה והתפוצות תהיה בראשות נציג קדימה. </w:t>
      </w:r>
    </w:p>
    <w:p w:rsidR="00E35228" w:rsidRPr="00E35228" w:rsidRDefault="00E35228" w:rsidP="00E35228">
      <w:pPr>
        <w:bidi/>
        <w:ind w:firstLine="567"/>
        <w:rPr>
          <w:rFonts w:cs="David" w:hint="cs"/>
          <w:rtl/>
        </w:rPr>
      </w:pPr>
    </w:p>
    <w:p w:rsidR="00E35228" w:rsidRPr="00E35228" w:rsidRDefault="00E35228" w:rsidP="00E35228">
      <w:pPr>
        <w:bidi/>
        <w:ind w:firstLine="567"/>
        <w:rPr>
          <w:rFonts w:cs="David" w:hint="cs"/>
          <w:rtl/>
        </w:rPr>
      </w:pPr>
      <w:r w:rsidRPr="00E35228">
        <w:rPr>
          <w:rFonts w:cs="David" w:hint="cs"/>
          <w:rtl/>
        </w:rPr>
        <w:t xml:space="preserve">ועדת העבודה והרווחה תהיה בראשות חבר הכנסת שרוני מהגמלאים. </w:t>
      </w:r>
    </w:p>
    <w:p w:rsidR="00E35228" w:rsidRPr="00E35228" w:rsidRDefault="00E35228" w:rsidP="00E35228">
      <w:pPr>
        <w:bidi/>
        <w:ind w:firstLine="567"/>
        <w:rPr>
          <w:rFonts w:cs="David" w:hint="cs"/>
          <w:rtl/>
        </w:rPr>
      </w:pPr>
    </w:p>
    <w:p w:rsidR="00E35228" w:rsidRPr="00E35228" w:rsidRDefault="00E35228" w:rsidP="00E35228">
      <w:pPr>
        <w:bidi/>
        <w:ind w:firstLine="567"/>
        <w:rPr>
          <w:rFonts w:cs="David" w:hint="cs"/>
          <w:rtl/>
        </w:rPr>
      </w:pPr>
      <w:r w:rsidRPr="00E35228">
        <w:rPr>
          <w:rFonts w:cs="David" w:hint="cs"/>
          <w:rtl/>
        </w:rPr>
        <w:t>לגבי ועדות הרשות, נקיים ארבע ועדות מיוחדות. בראש הוועדה לזכויות הילד,</w:t>
      </w:r>
    </w:p>
    <w:p w:rsidR="00E35228" w:rsidRPr="00E35228" w:rsidRDefault="00E35228" w:rsidP="00E35228">
      <w:pPr>
        <w:bidi/>
        <w:rPr>
          <w:rFonts w:cs="David" w:hint="cs"/>
          <w:rtl/>
        </w:rPr>
      </w:pPr>
    </w:p>
    <w:p w:rsidR="00E35228" w:rsidRPr="00E35228" w:rsidRDefault="00E35228" w:rsidP="00E35228">
      <w:pPr>
        <w:bidi/>
        <w:rPr>
          <w:rFonts w:cs="David" w:hint="cs"/>
          <w:u w:val="single"/>
          <w:rtl/>
        </w:rPr>
      </w:pPr>
      <w:r w:rsidRPr="00E35228">
        <w:rPr>
          <w:rFonts w:cs="David" w:hint="cs"/>
          <w:u w:val="single"/>
          <w:rtl/>
        </w:rPr>
        <w:t>אפרים סנה:</w:t>
      </w:r>
    </w:p>
    <w:p w:rsidR="00E35228" w:rsidRPr="00E35228" w:rsidRDefault="00E35228" w:rsidP="00E35228">
      <w:pPr>
        <w:bidi/>
        <w:rPr>
          <w:rFonts w:cs="David" w:hint="cs"/>
          <w:u w:val="single"/>
          <w:rtl/>
        </w:rPr>
      </w:pPr>
    </w:p>
    <w:p w:rsidR="00E35228" w:rsidRPr="00E35228" w:rsidRDefault="00E35228" w:rsidP="00E35228">
      <w:pPr>
        <w:bidi/>
        <w:rPr>
          <w:rFonts w:cs="David" w:hint="cs"/>
          <w:rtl/>
        </w:rPr>
      </w:pPr>
      <w:r w:rsidRPr="00E35228">
        <w:rPr>
          <w:rFonts w:cs="David" w:hint="cs"/>
          <w:rtl/>
        </w:rPr>
        <w:tab/>
        <w:t>חברת הכנסת שלי יחימוביץ.</w:t>
      </w:r>
    </w:p>
    <w:p w:rsidR="00E35228" w:rsidRPr="00E35228" w:rsidRDefault="00E35228" w:rsidP="00E35228">
      <w:pPr>
        <w:bidi/>
        <w:rPr>
          <w:rFonts w:cs="David" w:hint="cs"/>
          <w:rtl/>
        </w:rPr>
      </w:pPr>
    </w:p>
    <w:p w:rsidR="00E35228" w:rsidRPr="00E35228" w:rsidRDefault="00E35228" w:rsidP="00E35228">
      <w:pPr>
        <w:bidi/>
        <w:rPr>
          <w:rFonts w:cs="David" w:hint="cs"/>
          <w:rtl/>
        </w:rPr>
      </w:pPr>
      <w:r w:rsidRPr="00E35228">
        <w:rPr>
          <w:rFonts w:cs="David" w:hint="cs"/>
          <w:u w:val="single"/>
          <w:rtl/>
        </w:rPr>
        <w:t>היו"ר אביגדור יצחקי:</w:t>
      </w:r>
    </w:p>
    <w:p w:rsidR="00E35228" w:rsidRPr="00E35228" w:rsidRDefault="00E35228" w:rsidP="00E35228">
      <w:pPr>
        <w:bidi/>
        <w:rPr>
          <w:rFonts w:cs="David" w:hint="cs"/>
          <w:rtl/>
        </w:rPr>
      </w:pPr>
    </w:p>
    <w:p w:rsidR="00E35228" w:rsidRPr="00E35228" w:rsidRDefault="00E35228" w:rsidP="00E35228">
      <w:pPr>
        <w:bidi/>
        <w:ind w:firstLine="567"/>
        <w:rPr>
          <w:rFonts w:cs="David" w:hint="cs"/>
          <w:rtl/>
        </w:rPr>
      </w:pPr>
      <w:r w:rsidRPr="00E35228">
        <w:rPr>
          <w:rFonts w:cs="David" w:hint="cs"/>
          <w:rtl/>
        </w:rPr>
        <w:t xml:space="preserve">בראש הוועדה לפניות הציבור יעמוד נציג הליכוד. ועדת הסמים והוועדה המיוחדת לנושא בעיית העובדים הזרים </w:t>
      </w:r>
      <w:r w:rsidRPr="00E35228">
        <w:rPr>
          <w:rFonts w:cs="David"/>
          <w:rtl/>
        </w:rPr>
        <w:t>–</w:t>
      </w:r>
      <w:r w:rsidRPr="00E35228">
        <w:rPr>
          <w:rFonts w:cs="David" w:hint="cs"/>
          <w:rtl/>
        </w:rPr>
        <w:t xml:space="preserve"> כרגע לא הוחלט מי יעמוד בראשן. </w:t>
      </w:r>
    </w:p>
    <w:p w:rsidR="00E35228" w:rsidRPr="00E35228" w:rsidRDefault="00E35228" w:rsidP="00E35228">
      <w:pPr>
        <w:bidi/>
        <w:rPr>
          <w:rFonts w:cs="David" w:hint="cs"/>
          <w:rtl/>
        </w:rPr>
      </w:pPr>
    </w:p>
    <w:p w:rsidR="00E35228" w:rsidRPr="00E35228" w:rsidRDefault="00E35228" w:rsidP="00E35228">
      <w:pPr>
        <w:bidi/>
        <w:rPr>
          <w:rFonts w:cs="David" w:hint="cs"/>
          <w:i/>
          <w:iCs/>
          <w:rtl/>
        </w:rPr>
      </w:pPr>
      <w:r w:rsidRPr="00E35228">
        <w:rPr>
          <w:rFonts w:cs="David" w:hint="cs"/>
          <w:u w:val="single"/>
          <w:rtl/>
        </w:rPr>
        <w:t>קולט אביטל:</w:t>
      </w:r>
    </w:p>
    <w:p w:rsidR="00E35228" w:rsidRPr="00E35228" w:rsidRDefault="00E35228" w:rsidP="00E35228">
      <w:pPr>
        <w:bidi/>
        <w:rPr>
          <w:rFonts w:cs="David" w:hint="cs"/>
          <w:i/>
          <w:iCs/>
          <w:rtl/>
        </w:rPr>
      </w:pPr>
    </w:p>
    <w:p w:rsidR="00E35228" w:rsidRPr="00E35228" w:rsidRDefault="00E35228" w:rsidP="00E35228">
      <w:pPr>
        <w:bidi/>
        <w:ind w:firstLine="567"/>
        <w:rPr>
          <w:rFonts w:cs="David" w:hint="cs"/>
          <w:rtl/>
        </w:rPr>
      </w:pPr>
      <w:r w:rsidRPr="00E35228">
        <w:rPr>
          <w:rFonts w:cs="David" w:hint="cs"/>
          <w:rtl/>
        </w:rPr>
        <w:t>מה עם ועדת האתיקה?</w:t>
      </w:r>
    </w:p>
    <w:p w:rsidR="00E35228" w:rsidRPr="00E35228" w:rsidRDefault="00E35228" w:rsidP="00E35228">
      <w:pPr>
        <w:bidi/>
        <w:rPr>
          <w:rFonts w:cs="David" w:hint="cs"/>
          <w:rtl/>
        </w:rPr>
      </w:pPr>
    </w:p>
    <w:p w:rsidR="00E35228" w:rsidRPr="00E35228" w:rsidRDefault="00E35228" w:rsidP="00E35228">
      <w:pPr>
        <w:bidi/>
        <w:rPr>
          <w:rFonts w:cs="David" w:hint="cs"/>
          <w:rtl/>
        </w:rPr>
      </w:pPr>
      <w:r w:rsidRPr="00E35228">
        <w:rPr>
          <w:rFonts w:cs="David" w:hint="cs"/>
          <w:u w:val="single"/>
          <w:rtl/>
        </w:rPr>
        <w:t>היו"ר אביגדור יצחקי:</w:t>
      </w:r>
    </w:p>
    <w:p w:rsidR="00E35228" w:rsidRPr="00E35228" w:rsidRDefault="00E35228" w:rsidP="00E35228">
      <w:pPr>
        <w:bidi/>
        <w:rPr>
          <w:rFonts w:cs="David" w:hint="cs"/>
          <w:rtl/>
        </w:rPr>
      </w:pPr>
    </w:p>
    <w:p w:rsidR="00E35228" w:rsidRPr="00E35228" w:rsidRDefault="00E35228" w:rsidP="00E35228">
      <w:pPr>
        <w:bidi/>
        <w:ind w:firstLine="567"/>
        <w:rPr>
          <w:rFonts w:cs="David" w:hint="cs"/>
          <w:rtl/>
        </w:rPr>
      </w:pPr>
      <w:r w:rsidRPr="00E35228">
        <w:rPr>
          <w:rFonts w:cs="David" w:hint="cs"/>
          <w:rtl/>
        </w:rPr>
        <w:t xml:space="preserve">זו פררוגטיבה של יושבת-ראש הכנסת, ונמליץ לה לגביה, כשיגיע היום. היא תחליט לגבי החברים בה. </w:t>
      </w:r>
    </w:p>
    <w:p w:rsidR="00E35228" w:rsidRPr="00E35228" w:rsidRDefault="00E35228" w:rsidP="00E35228">
      <w:pPr>
        <w:bidi/>
        <w:rPr>
          <w:rFonts w:cs="David" w:hint="cs"/>
          <w:rtl/>
        </w:rPr>
      </w:pPr>
    </w:p>
    <w:p w:rsidR="00E35228" w:rsidRPr="00E35228" w:rsidRDefault="00E35228" w:rsidP="00E35228">
      <w:pPr>
        <w:bidi/>
        <w:ind w:firstLine="567"/>
        <w:rPr>
          <w:rFonts w:cs="David" w:hint="cs"/>
          <w:rtl/>
        </w:rPr>
      </w:pPr>
      <w:r w:rsidRPr="00E35228">
        <w:rPr>
          <w:rFonts w:cs="David" w:hint="cs"/>
          <w:rtl/>
        </w:rPr>
        <w:t xml:space="preserve">יש כוונה שהוועדה לעובדים זרים תהיה אצל אחת מחברות האופוזיציה, והוועדה למאבק בנגע הסמים תהיה אצל אחת מסיעות הקואליציה. </w:t>
      </w:r>
    </w:p>
    <w:p w:rsidR="00E35228" w:rsidRPr="00E35228" w:rsidRDefault="00E35228" w:rsidP="00E35228">
      <w:pPr>
        <w:bidi/>
        <w:rPr>
          <w:rFonts w:cs="David" w:hint="cs"/>
          <w:rtl/>
        </w:rPr>
      </w:pPr>
    </w:p>
    <w:p w:rsidR="00E35228" w:rsidRPr="00E35228" w:rsidRDefault="00E35228" w:rsidP="00E35228">
      <w:pPr>
        <w:bidi/>
        <w:rPr>
          <w:rFonts w:cs="David" w:hint="cs"/>
          <w:u w:val="single"/>
          <w:rtl/>
        </w:rPr>
      </w:pPr>
      <w:r w:rsidRPr="00E35228">
        <w:rPr>
          <w:rFonts w:cs="David" w:hint="cs"/>
          <w:u w:val="single"/>
          <w:rtl/>
        </w:rPr>
        <w:t>גדעון סער:</w:t>
      </w:r>
    </w:p>
    <w:p w:rsidR="00E35228" w:rsidRPr="00E35228" w:rsidRDefault="00E35228" w:rsidP="00E35228">
      <w:pPr>
        <w:bidi/>
        <w:rPr>
          <w:rFonts w:cs="David" w:hint="cs"/>
          <w:u w:val="single"/>
          <w:rtl/>
        </w:rPr>
      </w:pPr>
    </w:p>
    <w:p w:rsidR="00E35228" w:rsidRPr="00E35228" w:rsidRDefault="00E35228" w:rsidP="00E35228">
      <w:pPr>
        <w:bidi/>
        <w:rPr>
          <w:rFonts w:cs="David" w:hint="cs"/>
          <w:rtl/>
        </w:rPr>
      </w:pPr>
      <w:r w:rsidRPr="00E35228">
        <w:rPr>
          <w:rFonts w:cs="David" w:hint="cs"/>
          <w:rtl/>
        </w:rPr>
        <w:tab/>
        <w:t>מה עם הוועדה לפניות ציבור?</w:t>
      </w:r>
    </w:p>
    <w:p w:rsidR="00E35228" w:rsidRPr="00E35228" w:rsidRDefault="00E35228" w:rsidP="00E35228">
      <w:pPr>
        <w:bidi/>
        <w:rPr>
          <w:rFonts w:cs="David" w:hint="cs"/>
          <w:rtl/>
        </w:rPr>
      </w:pPr>
    </w:p>
    <w:p w:rsidR="00E35228" w:rsidRPr="00E35228" w:rsidRDefault="00E35228" w:rsidP="00E35228">
      <w:pPr>
        <w:bidi/>
        <w:rPr>
          <w:rFonts w:cs="David" w:hint="cs"/>
          <w:rtl/>
        </w:rPr>
      </w:pPr>
      <w:r w:rsidRPr="00E35228">
        <w:rPr>
          <w:rFonts w:cs="David" w:hint="cs"/>
          <w:u w:val="single"/>
          <w:rtl/>
        </w:rPr>
        <w:t>היו"ר אביגדור יצחקי:</w:t>
      </w:r>
    </w:p>
    <w:p w:rsidR="00E35228" w:rsidRPr="00E35228" w:rsidRDefault="00E35228" w:rsidP="00E35228">
      <w:pPr>
        <w:bidi/>
        <w:rPr>
          <w:rFonts w:cs="David" w:hint="cs"/>
          <w:rtl/>
        </w:rPr>
      </w:pPr>
    </w:p>
    <w:p w:rsidR="00E35228" w:rsidRPr="00E35228" w:rsidRDefault="00E35228" w:rsidP="00E35228">
      <w:pPr>
        <w:bidi/>
        <w:ind w:firstLine="567"/>
        <w:rPr>
          <w:rFonts w:cs="David" w:hint="cs"/>
          <w:rtl/>
        </w:rPr>
      </w:pPr>
      <w:r w:rsidRPr="00E35228">
        <w:rPr>
          <w:rFonts w:cs="David" w:hint="cs"/>
          <w:rtl/>
        </w:rPr>
        <w:t xml:space="preserve">כבר אמרתי, היושב-ראש יהיה מהליכוד. </w:t>
      </w:r>
    </w:p>
    <w:p w:rsidR="00E35228" w:rsidRPr="00E35228" w:rsidRDefault="00E35228" w:rsidP="00E35228">
      <w:pPr>
        <w:bidi/>
        <w:rPr>
          <w:rFonts w:cs="David" w:hint="cs"/>
          <w:rtl/>
        </w:rPr>
      </w:pPr>
    </w:p>
    <w:p w:rsidR="00E35228" w:rsidRPr="00E35228" w:rsidRDefault="00E35228" w:rsidP="00E35228">
      <w:pPr>
        <w:bidi/>
        <w:rPr>
          <w:rFonts w:cs="David" w:hint="cs"/>
          <w:u w:val="single"/>
          <w:rtl/>
        </w:rPr>
      </w:pPr>
      <w:r w:rsidRPr="00E35228">
        <w:rPr>
          <w:rFonts w:cs="David" w:hint="cs"/>
          <w:u w:val="single"/>
          <w:rtl/>
        </w:rPr>
        <w:t>אסתרינה טרטמן:</w:t>
      </w:r>
    </w:p>
    <w:p w:rsidR="00E35228" w:rsidRPr="00E35228" w:rsidRDefault="00E35228" w:rsidP="00E35228">
      <w:pPr>
        <w:bidi/>
        <w:rPr>
          <w:rFonts w:cs="David" w:hint="cs"/>
          <w:rtl/>
        </w:rPr>
      </w:pPr>
    </w:p>
    <w:p w:rsidR="00E35228" w:rsidRPr="00E35228" w:rsidRDefault="00E35228" w:rsidP="00E35228">
      <w:pPr>
        <w:bidi/>
        <w:ind w:firstLine="567"/>
        <w:rPr>
          <w:rFonts w:cs="David" w:hint="cs"/>
          <w:rtl/>
        </w:rPr>
      </w:pPr>
      <w:r w:rsidRPr="00E35228">
        <w:rPr>
          <w:rFonts w:cs="David" w:hint="cs"/>
          <w:rtl/>
        </w:rPr>
        <w:t xml:space="preserve">לגבי הוועדה לפניות ציבור, אני רוצה לומר משהו. </w:t>
      </w:r>
    </w:p>
    <w:p w:rsidR="00E35228" w:rsidRPr="00E35228" w:rsidRDefault="00E35228" w:rsidP="00E35228">
      <w:pPr>
        <w:bidi/>
        <w:rPr>
          <w:rFonts w:cs="David" w:hint="cs"/>
          <w:rtl/>
        </w:rPr>
      </w:pPr>
    </w:p>
    <w:p w:rsidR="00E35228" w:rsidRPr="00E35228" w:rsidRDefault="00E35228" w:rsidP="00E35228">
      <w:pPr>
        <w:bidi/>
        <w:rPr>
          <w:rFonts w:cs="David" w:hint="cs"/>
          <w:rtl/>
        </w:rPr>
      </w:pPr>
      <w:r w:rsidRPr="00E35228">
        <w:rPr>
          <w:rFonts w:cs="David" w:hint="cs"/>
          <w:u w:val="single"/>
          <w:rtl/>
        </w:rPr>
        <w:t>יצחק וקנין:</w:t>
      </w:r>
    </w:p>
    <w:p w:rsidR="00E35228" w:rsidRPr="00E35228" w:rsidRDefault="00E35228" w:rsidP="00E35228">
      <w:pPr>
        <w:bidi/>
        <w:rPr>
          <w:rFonts w:cs="David" w:hint="cs"/>
          <w:rtl/>
        </w:rPr>
      </w:pPr>
    </w:p>
    <w:p w:rsidR="00E35228" w:rsidRPr="00E35228" w:rsidRDefault="00E35228" w:rsidP="00E35228">
      <w:pPr>
        <w:bidi/>
        <w:rPr>
          <w:rFonts w:cs="David" w:hint="cs"/>
          <w:rtl/>
        </w:rPr>
      </w:pPr>
      <w:r w:rsidRPr="00E35228">
        <w:rPr>
          <w:rFonts w:cs="David" w:hint="cs"/>
          <w:rtl/>
        </w:rPr>
        <w:tab/>
        <w:t>אני מבין שאנחנו לא על המפה.</w:t>
      </w:r>
    </w:p>
    <w:p w:rsidR="00E35228" w:rsidRPr="00E35228" w:rsidRDefault="00E35228" w:rsidP="00E35228">
      <w:pPr>
        <w:bidi/>
        <w:rPr>
          <w:rFonts w:cs="David" w:hint="cs"/>
          <w:rtl/>
        </w:rPr>
      </w:pPr>
    </w:p>
    <w:p w:rsidR="00E35228" w:rsidRPr="00E35228" w:rsidRDefault="00E35228" w:rsidP="00E35228">
      <w:pPr>
        <w:bidi/>
        <w:rPr>
          <w:rFonts w:cs="David" w:hint="cs"/>
          <w:u w:val="single"/>
          <w:rtl/>
        </w:rPr>
      </w:pPr>
      <w:r w:rsidRPr="00E35228">
        <w:rPr>
          <w:rFonts w:cs="David" w:hint="cs"/>
          <w:u w:val="single"/>
          <w:rtl/>
        </w:rPr>
        <w:t>יעקב מרגי:</w:t>
      </w:r>
    </w:p>
    <w:p w:rsidR="00E35228" w:rsidRPr="00E35228" w:rsidRDefault="00E35228" w:rsidP="00E35228">
      <w:pPr>
        <w:bidi/>
        <w:rPr>
          <w:rFonts w:cs="David" w:hint="cs"/>
          <w:rtl/>
        </w:rPr>
      </w:pPr>
    </w:p>
    <w:p w:rsidR="00E35228" w:rsidRPr="00E35228" w:rsidRDefault="00E35228" w:rsidP="00E35228">
      <w:pPr>
        <w:bidi/>
        <w:ind w:firstLine="567"/>
        <w:rPr>
          <w:rFonts w:cs="David" w:hint="cs"/>
          <w:rtl/>
        </w:rPr>
      </w:pPr>
      <w:r w:rsidRPr="00E35228">
        <w:rPr>
          <w:rFonts w:cs="David" w:hint="cs"/>
          <w:rtl/>
        </w:rPr>
        <w:t xml:space="preserve">המפלגה שלישית בגודלה לא תקבל ראשות ועדה אחת. </w:t>
      </w:r>
    </w:p>
    <w:p w:rsidR="00E35228" w:rsidRPr="00E35228" w:rsidRDefault="00E35228" w:rsidP="00E35228">
      <w:pPr>
        <w:bidi/>
        <w:rPr>
          <w:rFonts w:cs="David" w:hint="cs"/>
          <w:rtl/>
        </w:rPr>
      </w:pPr>
    </w:p>
    <w:p w:rsidR="00E35228" w:rsidRPr="00E35228" w:rsidRDefault="00E35228" w:rsidP="00E35228">
      <w:pPr>
        <w:bidi/>
        <w:rPr>
          <w:rFonts w:cs="David" w:hint="cs"/>
          <w:rtl/>
        </w:rPr>
      </w:pPr>
      <w:r w:rsidRPr="00E35228">
        <w:rPr>
          <w:rFonts w:cs="David" w:hint="cs"/>
          <w:u w:val="single"/>
          <w:rtl/>
        </w:rPr>
        <w:t>היו"ר אביגדור יצחקי:</w:t>
      </w:r>
    </w:p>
    <w:p w:rsidR="00E35228" w:rsidRPr="00E35228" w:rsidRDefault="00E35228" w:rsidP="00E35228">
      <w:pPr>
        <w:bidi/>
        <w:rPr>
          <w:rFonts w:cs="David" w:hint="cs"/>
          <w:rtl/>
        </w:rPr>
      </w:pPr>
    </w:p>
    <w:p w:rsidR="00E35228" w:rsidRPr="00E35228" w:rsidRDefault="00E35228" w:rsidP="00E35228">
      <w:pPr>
        <w:bidi/>
        <w:ind w:firstLine="567"/>
        <w:rPr>
          <w:rFonts w:cs="David" w:hint="cs"/>
          <w:rtl/>
        </w:rPr>
      </w:pPr>
      <w:r w:rsidRPr="00E35228">
        <w:rPr>
          <w:rFonts w:cs="David" w:hint="cs"/>
          <w:rtl/>
        </w:rPr>
        <w:t>סליחה.</w:t>
      </w:r>
    </w:p>
    <w:p w:rsidR="00E35228" w:rsidRPr="00E35228" w:rsidRDefault="00E35228" w:rsidP="00E35228">
      <w:pPr>
        <w:bidi/>
        <w:rPr>
          <w:rFonts w:cs="David" w:hint="cs"/>
          <w:rtl/>
        </w:rPr>
      </w:pPr>
    </w:p>
    <w:p w:rsidR="00E35228" w:rsidRPr="00E35228" w:rsidRDefault="00E35228" w:rsidP="00E35228">
      <w:pPr>
        <w:bidi/>
        <w:rPr>
          <w:rFonts w:cs="David" w:hint="cs"/>
          <w:u w:val="single"/>
          <w:rtl/>
        </w:rPr>
      </w:pPr>
      <w:r w:rsidRPr="00E35228">
        <w:rPr>
          <w:rFonts w:cs="David" w:hint="cs"/>
          <w:u w:val="single"/>
          <w:rtl/>
        </w:rPr>
        <w:t>דוד טל:</w:t>
      </w:r>
    </w:p>
    <w:p w:rsidR="00E35228" w:rsidRPr="00E35228" w:rsidRDefault="00E35228" w:rsidP="00E35228">
      <w:pPr>
        <w:bidi/>
        <w:rPr>
          <w:rFonts w:cs="David" w:hint="cs"/>
          <w:rtl/>
        </w:rPr>
      </w:pPr>
    </w:p>
    <w:p w:rsidR="00E35228" w:rsidRPr="00E35228" w:rsidRDefault="00E35228" w:rsidP="00E35228">
      <w:pPr>
        <w:bidi/>
        <w:ind w:firstLine="567"/>
        <w:rPr>
          <w:rFonts w:cs="David" w:hint="cs"/>
          <w:rtl/>
        </w:rPr>
      </w:pPr>
      <w:r w:rsidRPr="00E35228">
        <w:rPr>
          <w:rFonts w:cs="David" w:hint="cs"/>
          <w:rtl/>
        </w:rPr>
        <w:t xml:space="preserve">אם ביקשתם, מגיע לכם. </w:t>
      </w:r>
    </w:p>
    <w:p w:rsidR="00E35228" w:rsidRPr="00E35228" w:rsidRDefault="00E35228" w:rsidP="00E35228">
      <w:pPr>
        <w:bidi/>
        <w:rPr>
          <w:rFonts w:cs="David" w:hint="cs"/>
          <w:rtl/>
        </w:rPr>
      </w:pPr>
    </w:p>
    <w:p w:rsidR="00E35228" w:rsidRPr="00E35228" w:rsidRDefault="00E35228" w:rsidP="00E35228">
      <w:pPr>
        <w:bidi/>
        <w:rPr>
          <w:rFonts w:cs="David" w:hint="cs"/>
          <w:u w:val="single"/>
          <w:rtl/>
        </w:rPr>
      </w:pPr>
      <w:r w:rsidRPr="00E35228">
        <w:rPr>
          <w:rFonts w:cs="David" w:hint="cs"/>
          <w:u w:val="single"/>
          <w:rtl/>
        </w:rPr>
        <w:t>גדעון סער:</w:t>
      </w:r>
    </w:p>
    <w:p w:rsidR="00E35228" w:rsidRPr="00E35228" w:rsidRDefault="00E35228" w:rsidP="00E35228">
      <w:pPr>
        <w:bidi/>
        <w:rPr>
          <w:rFonts w:cs="David" w:hint="cs"/>
          <w:u w:val="single"/>
          <w:rtl/>
        </w:rPr>
      </w:pPr>
    </w:p>
    <w:p w:rsidR="00E35228" w:rsidRPr="00E35228" w:rsidRDefault="00E35228" w:rsidP="00E35228">
      <w:pPr>
        <w:bidi/>
        <w:rPr>
          <w:rFonts w:cs="David" w:hint="cs"/>
          <w:rtl/>
        </w:rPr>
      </w:pPr>
      <w:r w:rsidRPr="00E35228">
        <w:rPr>
          <w:rFonts w:cs="David" w:hint="cs"/>
          <w:rtl/>
        </w:rPr>
        <w:tab/>
        <w:t xml:space="preserve">אנחנו חוזר ואומר: נקיים רוטציה עם ישראל ביתנו והאיחוד הלאומי. </w:t>
      </w:r>
    </w:p>
    <w:p w:rsidR="00E35228" w:rsidRPr="00E35228" w:rsidRDefault="00E35228" w:rsidP="00E35228">
      <w:pPr>
        <w:bidi/>
        <w:rPr>
          <w:rFonts w:cs="David" w:hint="cs"/>
          <w:rtl/>
        </w:rPr>
      </w:pPr>
    </w:p>
    <w:p w:rsidR="00E35228" w:rsidRPr="00E35228" w:rsidRDefault="00E35228" w:rsidP="00E35228">
      <w:pPr>
        <w:bidi/>
        <w:rPr>
          <w:rFonts w:cs="David" w:hint="cs"/>
          <w:rtl/>
        </w:rPr>
      </w:pPr>
      <w:r w:rsidRPr="00E35228">
        <w:rPr>
          <w:rFonts w:cs="David" w:hint="cs"/>
          <w:u w:val="single"/>
          <w:rtl/>
        </w:rPr>
        <w:t>היו"ר אביגדור יצחקי:</w:t>
      </w:r>
    </w:p>
    <w:p w:rsidR="00E35228" w:rsidRPr="00E35228" w:rsidRDefault="00E35228" w:rsidP="00E35228">
      <w:pPr>
        <w:bidi/>
        <w:rPr>
          <w:rFonts w:cs="David" w:hint="cs"/>
          <w:rtl/>
        </w:rPr>
      </w:pPr>
    </w:p>
    <w:p w:rsidR="00E35228" w:rsidRPr="00E35228" w:rsidRDefault="00E35228" w:rsidP="00E35228">
      <w:pPr>
        <w:bidi/>
        <w:ind w:firstLine="567"/>
        <w:rPr>
          <w:rFonts w:cs="David" w:hint="cs"/>
          <w:rtl/>
        </w:rPr>
      </w:pPr>
      <w:r w:rsidRPr="00E35228">
        <w:rPr>
          <w:rFonts w:cs="David" w:hint="cs"/>
          <w:rtl/>
        </w:rPr>
        <w:t>הרב פנחסי, השארתי שתי ועדות פנויות כרגע, שלא נקבע מי עומד בראשן.</w:t>
      </w:r>
    </w:p>
    <w:p w:rsidR="00E35228" w:rsidRPr="00E35228" w:rsidRDefault="00E35228" w:rsidP="00E35228">
      <w:pPr>
        <w:bidi/>
        <w:rPr>
          <w:rFonts w:cs="David" w:hint="cs"/>
          <w:rtl/>
        </w:rPr>
      </w:pPr>
      <w:r w:rsidRPr="00E35228">
        <w:rPr>
          <w:rFonts w:cs="David"/>
          <w:rtl/>
        </w:rPr>
        <w:br w:type="page"/>
      </w:r>
    </w:p>
    <w:p w:rsidR="00E35228" w:rsidRPr="00E35228" w:rsidRDefault="00E35228" w:rsidP="00E35228">
      <w:pPr>
        <w:bidi/>
        <w:rPr>
          <w:rFonts w:cs="David" w:hint="cs"/>
          <w:u w:val="single"/>
          <w:rtl/>
        </w:rPr>
      </w:pPr>
      <w:r w:rsidRPr="00E35228">
        <w:rPr>
          <w:rFonts w:cs="David" w:hint="cs"/>
          <w:u w:val="single"/>
          <w:rtl/>
        </w:rPr>
        <w:t>אמנון כהן:</w:t>
      </w:r>
    </w:p>
    <w:p w:rsidR="00E35228" w:rsidRPr="00E35228" w:rsidRDefault="00E35228" w:rsidP="00E35228">
      <w:pPr>
        <w:bidi/>
        <w:rPr>
          <w:rFonts w:cs="David" w:hint="cs"/>
          <w:rtl/>
        </w:rPr>
      </w:pPr>
    </w:p>
    <w:p w:rsidR="00E35228" w:rsidRPr="00E35228" w:rsidRDefault="00E35228" w:rsidP="00E35228">
      <w:pPr>
        <w:bidi/>
        <w:ind w:firstLine="567"/>
        <w:rPr>
          <w:rFonts w:cs="David" w:hint="cs"/>
          <w:rtl/>
        </w:rPr>
      </w:pPr>
      <w:r w:rsidRPr="00E35228">
        <w:rPr>
          <w:rFonts w:cs="David" w:hint="cs"/>
          <w:rtl/>
        </w:rPr>
        <w:t>רק ועדה אחת, כי ועדה אחת היא לא של האופוזיציה.</w:t>
      </w:r>
    </w:p>
    <w:p w:rsidR="00E35228" w:rsidRPr="00E35228" w:rsidRDefault="00E35228" w:rsidP="00E35228">
      <w:pPr>
        <w:bidi/>
        <w:rPr>
          <w:rFonts w:cs="David" w:hint="cs"/>
          <w:rtl/>
        </w:rPr>
      </w:pPr>
    </w:p>
    <w:p w:rsidR="00E35228" w:rsidRPr="00E35228" w:rsidRDefault="00E35228" w:rsidP="00E35228">
      <w:pPr>
        <w:bidi/>
        <w:rPr>
          <w:rFonts w:cs="David" w:hint="cs"/>
          <w:rtl/>
        </w:rPr>
      </w:pPr>
      <w:r w:rsidRPr="00E35228">
        <w:rPr>
          <w:rFonts w:cs="David" w:hint="cs"/>
          <w:u w:val="single"/>
          <w:rtl/>
        </w:rPr>
        <w:t>היו"ר אביגדור יצחקי:</w:t>
      </w:r>
    </w:p>
    <w:p w:rsidR="00E35228" w:rsidRPr="00E35228" w:rsidRDefault="00E35228" w:rsidP="00E35228">
      <w:pPr>
        <w:bidi/>
        <w:rPr>
          <w:rFonts w:cs="David" w:hint="cs"/>
          <w:rtl/>
        </w:rPr>
      </w:pPr>
    </w:p>
    <w:p w:rsidR="00E35228" w:rsidRPr="00E35228" w:rsidRDefault="00E35228" w:rsidP="00E35228">
      <w:pPr>
        <w:bidi/>
        <w:ind w:firstLine="567"/>
        <w:rPr>
          <w:rFonts w:cs="David" w:hint="cs"/>
          <w:rtl/>
        </w:rPr>
      </w:pPr>
      <w:r w:rsidRPr="00E35228">
        <w:rPr>
          <w:rFonts w:cs="David" w:hint="cs"/>
          <w:rtl/>
        </w:rPr>
        <w:t>אמרתי שזה לא הוחלט, שיש נטייה.</w:t>
      </w:r>
    </w:p>
    <w:p w:rsidR="00E35228" w:rsidRPr="00E35228" w:rsidRDefault="00E35228" w:rsidP="00E35228">
      <w:pPr>
        <w:bidi/>
        <w:rPr>
          <w:rFonts w:cs="David" w:hint="cs"/>
          <w:rtl/>
        </w:rPr>
      </w:pPr>
    </w:p>
    <w:p w:rsidR="00E35228" w:rsidRPr="00E35228" w:rsidRDefault="00E35228" w:rsidP="00E35228">
      <w:pPr>
        <w:bidi/>
        <w:rPr>
          <w:rFonts w:cs="David" w:hint="cs"/>
          <w:u w:val="single"/>
          <w:rtl/>
        </w:rPr>
      </w:pPr>
      <w:r w:rsidRPr="00E35228">
        <w:rPr>
          <w:rFonts w:cs="David" w:hint="cs"/>
          <w:u w:val="single"/>
          <w:rtl/>
        </w:rPr>
        <w:t>רפאל פנחסי:</w:t>
      </w:r>
    </w:p>
    <w:p w:rsidR="00E35228" w:rsidRPr="00E35228" w:rsidRDefault="00E35228" w:rsidP="00E35228">
      <w:pPr>
        <w:bidi/>
        <w:rPr>
          <w:rFonts w:cs="David" w:hint="cs"/>
          <w:rtl/>
        </w:rPr>
      </w:pPr>
    </w:p>
    <w:p w:rsidR="00E35228" w:rsidRPr="00E35228" w:rsidRDefault="00E35228" w:rsidP="00E35228">
      <w:pPr>
        <w:bidi/>
        <w:ind w:firstLine="567"/>
        <w:rPr>
          <w:rFonts w:cs="David" w:hint="cs"/>
          <w:rtl/>
        </w:rPr>
      </w:pPr>
      <w:r w:rsidRPr="00E35228">
        <w:rPr>
          <w:rFonts w:cs="David" w:hint="cs"/>
          <w:rtl/>
        </w:rPr>
        <w:t xml:space="preserve">למה לא הוועדה לפניות ציבור, אני מעדיף את זה. </w:t>
      </w:r>
    </w:p>
    <w:p w:rsidR="00E35228" w:rsidRPr="00E35228" w:rsidRDefault="00E35228" w:rsidP="00E35228">
      <w:pPr>
        <w:bidi/>
        <w:rPr>
          <w:rFonts w:cs="David" w:hint="cs"/>
          <w:rtl/>
        </w:rPr>
      </w:pPr>
    </w:p>
    <w:p w:rsidR="00E35228" w:rsidRPr="00E35228" w:rsidRDefault="00E35228" w:rsidP="00E35228">
      <w:pPr>
        <w:bidi/>
        <w:rPr>
          <w:rFonts w:cs="David" w:hint="cs"/>
          <w:u w:val="single"/>
          <w:rtl/>
        </w:rPr>
      </w:pPr>
      <w:smartTag w:uri="urn:schemas-microsoft-com:office:smarttags" w:element="PersonName">
        <w:r w:rsidRPr="00E35228">
          <w:rPr>
            <w:rFonts w:cs="David" w:hint="cs"/>
            <w:u w:val="single"/>
            <w:rtl/>
          </w:rPr>
          <w:t>רוחמה אברהם</w:t>
        </w:r>
      </w:smartTag>
      <w:r w:rsidRPr="00E35228">
        <w:rPr>
          <w:rFonts w:cs="David" w:hint="cs"/>
          <w:u w:val="single"/>
          <w:rtl/>
        </w:rPr>
        <w:t>:</w:t>
      </w:r>
    </w:p>
    <w:p w:rsidR="00E35228" w:rsidRPr="00E35228" w:rsidRDefault="00E35228" w:rsidP="00E35228">
      <w:pPr>
        <w:bidi/>
        <w:rPr>
          <w:rFonts w:cs="David" w:hint="cs"/>
          <w:rtl/>
        </w:rPr>
      </w:pPr>
    </w:p>
    <w:p w:rsidR="00E35228" w:rsidRPr="00E35228" w:rsidRDefault="00E35228" w:rsidP="00E35228">
      <w:pPr>
        <w:bidi/>
        <w:ind w:firstLine="567"/>
        <w:rPr>
          <w:rFonts w:cs="David" w:hint="cs"/>
          <w:rtl/>
        </w:rPr>
      </w:pPr>
      <w:r w:rsidRPr="00E35228">
        <w:rPr>
          <w:rFonts w:cs="David" w:hint="cs"/>
          <w:rtl/>
        </w:rPr>
        <w:t xml:space="preserve">היא צריכה להיות תת-ועדה. </w:t>
      </w:r>
    </w:p>
    <w:p w:rsidR="00E35228" w:rsidRPr="00E35228" w:rsidRDefault="00E35228" w:rsidP="00E35228">
      <w:pPr>
        <w:bidi/>
        <w:rPr>
          <w:rFonts w:cs="David" w:hint="cs"/>
          <w:rtl/>
        </w:rPr>
      </w:pPr>
    </w:p>
    <w:p w:rsidR="00E35228" w:rsidRPr="00E35228" w:rsidRDefault="00E35228" w:rsidP="00E35228">
      <w:pPr>
        <w:bidi/>
        <w:rPr>
          <w:rFonts w:cs="David" w:hint="cs"/>
          <w:u w:val="single"/>
          <w:rtl/>
        </w:rPr>
      </w:pPr>
      <w:r w:rsidRPr="00E35228">
        <w:rPr>
          <w:rFonts w:cs="David" w:hint="cs"/>
          <w:u w:val="single"/>
          <w:rtl/>
        </w:rPr>
        <w:t>גדעון סער:</w:t>
      </w:r>
    </w:p>
    <w:p w:rsidR="00E35228" w:rsidRPr="00E35228" w:rsidRDefault="00E35228" w:rsidP="00E35228">
      <w:pPr>
        <w:bidi/>
        <w:rPr>
          <w:rFonts w:cs="David" w:hint="cs"/>
          <w:u w:val="single"/>
          <w:rtl/>
        </w:rPr>
      </w:pPr>
    </w:p>
    <w:p w:rsidR="00E35228" w:rsidRPr="00E35228" w:rsidRDefault="00E35228" w:rsidP="00E35228">
      <w:pPr>
        <w:bidi/>
        <w:rPr>
          <w:rFonts w:cs="David" w:hint="cs"/>
          <w:rtl/>
        </w:rPr>
      </w:pPr>
      <w:r w:rsidRPr="00E35228">
        <w:rPr>
          <w:rFonts w:cs="David" w:hint="cs"/>
          <w:rtl/>
        </w:rPr>
        <w:tab/>
        <w:t xml:space="preserve">הוא רוצה להחליף אתנו את סמים. </w:t>
      </w:r>
    </w:p>
    <w:p w:rsidR="00E35228" w:rsidRPr="00E35228" w:rsidRDefault="00E35228" w:rsidP="00E35228">
      <w:pPr>
        <w:bidi/>
        <w:rPr>
          <w:rFonts w:cs="David" w:hint="cs"/>
          <w:rtl/>
        </w:rPr>
      </w:pPr>
    </w:p>
    <w:p w:rsidR="00E35228" w:rsidRPr="00E35228" w:rsidRDefault="00E35228" w:rsidP="00E35228">
      <w:pPr>
        <w:bidi/>
        <w:rPr>
          <w:rFonts w:cs="David" w:hint="cs"/>
          <w:rtl/>
        </w:rPr>
      </w:pPr>
      <w:r w:rsidRPr="00E35228">
        <w:rPr>
          <w:rFonts w:cs="David" w:hint="cs"/>
          <w:u w:val="single"/>
          <w:rtl/>
        </w:rPr>
        <w:t>ראובן ריבלין:</w:t>
      </w:r>
    </w:p>
    <w:p w:rsidR="00E35228" w:rsidRPr="00E35228" w:rsidRDefault="00E35228" w:rsidP="00E35228">
      <w:pPr>
        <w:bidi/>
        <w:rPr>
          <w:rFonts w:cs="David" w:hint="cs"/>
          <w:rtl/>
        </w:rPr>
      </w:pPr>
    </w:p>
    <w:p w:rsidR="00E35228" w:rsidRPr="00E35228" w:rsidRDefault="00E35228" w:rsidP="00E35228">
      <w:pPr>
        <w:bidi/>
        <w:ind w:firstLine="567"/>
        <w:rPr>
          <w:rFonts w:cs="David" w:hint="cs"/>
          <w:rtl/>
        </w:rPr>
      </w:pPr>
      <w:r w:rsidRPr="00E35228">
        <w:rPr>
          <w:rFonts w:cs="David" w:hint="cs"/>
          <w:rtl/>
        </w:rPr>
        <w:t xml:space="preserve">אסור להחליף סמים. </w:t>
      </w:r>
    </w:p>
    <w:p w:rsidR="00E35228" w:rsidRPr="00E35228" w:rsidRDefault="00E35228" w:rsidP="00E35228">
      <w:pPr>
        <w:bidi/>
        <w:rPr>
          <w:rFonts w:cs="David" w:hint="cs"/>
          <w:rtl/>
        </w:rPr>
      </w:pPr>
    </w:p>
    <w:p w:rsidR="00E35228" w:rsidRPr="00E35228" w:rsidRDefault="00E35228" w:rsidP="00E35228">
      <w:pPr>
        <w:bidi/>
        <w:rPr>
          <w:rFonts w:cs="David" w:hint="cs"/>
          <w:rtl/>
        </w:rPr>
      </w:pPr>
      <w:r w:rsidRPr="00E35228">
        <w:rPr>
          <w:rFonts w:cs="David" w:hint="cs"/>
          <w:u w:val="single"/>
          <w:rtl/>
        </w:rPr>
        <w:t>היו"ר אביגדור יצחקי:</w:t>
      </w:r>
    </w:p>
    <w:p w:rsidR="00E35228" w:rsidRPr="00E35228" w:rsidRDefault="00E35228" w:rsidP="00E35228">
      <w:pPr>
        <w:bidi/>
        <w:rPr>
          <w:rFonts w:cs="David" w:hint="cs"/>
          <w:rtl/>
        </w:rPr>
      </w:pPr>
    </w:p>
    <w:p w:rsidR="00E35228" w:rsidRPr="00E35228" w:rsidRDefault="00E35228" w:rsidP="00E35228">
      <w:pPr>
        <w:bidi/>
        <w:ind w:firstLine="567"/>
        <w:rPr>
          <w:rFonts w:cs="David" w:hint="cs"/>
          <w:rtl/>
        </w:rPr>
      </w:pPr>
      <w:r w:rsidRPr="00E35228">
        <w:rPr>
          <w:rFonts w:cs="David" w:hint="cs"/>
          <w:rtl/>
        </w:rPr>
        <w:t xml:space="preserve">הדבר האחרון, ואני מבקש לסקור את כל הדברים כדי שכל אחד יוכל להתייחס לכול, הוא ההמלצה שלנו לסגני יושבת-ראש הכנסת. אחרי דיון ארוך וממצה, גם עם החלקים המשפטיים, ביקשו ממני לנהוג בשוויוניות גם בעניין הזה. </w:t>
      </w:r>
    </w:p>
    <w:p w:rsidR="00E35228" w:rsidRPr="00E35228" w:rsidRDefault="00E35228" w:rsidP="00E35228">
      <w:pPr>
        <w:bidi/>
        <w:rPr>
          <w:rFonts w:cs="David" w:hint="cs"/>
          <w:rtl/>
        </w:rPr>
      </w:pPr>
    </w:p>
    <w:p w:rsidR="00E35228" w:rsidRPr="00E35228" w:rsidRDefault="00E35228" w:rsidP="00E35228">
      <w:pPr>
        <w:bidi/>
        <w:ind w:firstLine="567"/>
        <w:rPr>
          <w:rFonts w:cs="David" w:hint="cs"/>
          <w:rtl/>
        </w:rPr>
      </w:pPr>
      <w:r w:rsidRPr="00E35228">
        <w:rPr>
          <w:rFonts w:cs="David" w:hint="cs"/>
          <w:rtl/>
        </w:rPr>
        <w:t xml:space="preserve">נכון שיש רק שבעה סגנים, אבל גם עם שבעה צריך לעשות משהו. אני מציע, כהמלצה למליאת הכנסת, ששבעת סגני היושבת-ראש יהיו לפי הסדר הזה: לקדימה אחד, לגמלאים אחד, לש"ס אחד, לליכוד אחד, לישראל ביתנו אחד, לעבודה אחד. השביעי יהיה ברוטציה בין המפלגות הערביות לבין האיחוד הלאומי. המפלגות הערביות מתחילות, לתקופה של שנתיים. </w:t>
      </w:r>
    </w:p>
    <w:p w:rsidR="00E35228" w:rsidRPr="00E35228" w:rsidRDefault="00E35228" w:rsidP="00E35228">
      <w:pPr>
        <w:bidi/>
        <w:rPr>
          <w:rFonts w:cs="David" w:hint="cs"/>
          <w:rtl/>
        </w:rPr>
      </w:pPr>
    </w:p>
    <w:p w:rsidR="00E35228" w:rsidRPr="00E35228" w:rsidRDefault="00E35228" w:rsidP="00E35228">
      <w:pPr>
        <w:bidi/>
        <w:rPr>
          <w:rFonts w:cs="David"/>
          <w:u w:val="single"/>
          <w:rtl/>
        </w:rPr>
      </w:pPr>
      <w:r w:rsidRPr="00E35228">
        <w:rPr>
          <w:rFonts w:cs="David"/>
          <w:u w:val="single"/>
          <w:rtl/>
        </w:rPr>
        <w:t>מוחמד ברכה:</w:t>
      </w:r>
    </w:p>
    <w:p w:rsidR="00E35228" w:rsidRPr="00E35228" w:rsidRDefault="00E35228" w:rsidP="00E35228">
      <w:pPr>
        <w:bidi/>
        <w:rPr>
          <w:rFonts w:cs="David"/>
          <w:u w:val="single"/>
          <w:rtl/>
        </w:rPr>
      </w:pPr>
    </w:p>
    <w:p w:rsidR="00E35228" w:rsidRPr="00E35228" w:rsidRDefault="00E35228" w:rsidP="00E35228">
      <w:pPr>
        <w:bidi/>
        <w:rPr>
          <w:rFonts w:cs="David" w:hint="cs"/>
          <w:rtl/>
        </w:rPr>
      </w:pPr>
      <w:r w:rsidRPr="00E35228">
        <w:rPr>
          <w:rFonts w:cs="David"/>
          <w:rtl/>
        </w:rPr>
        <w:tab/>
      </w:r>
      <w:r w:rsidRPr="00E35228">
        <w:rPr>
          <w:rFonts w:cs="David" w:hint="cs"/>
          <w:rtl/>
        </w:rPr>
        <w:t>מה?</w:t>
      </w:r>
    </w:p>
    <w:p w:rsidR="00E35228" w:rsidRPr="00E35228" w:rsidRDefault="00E35228" w:rsidP="00E35228">
      <w:pPr>
        <w:bidi/>
        <w:rPr>
          <w:rFonts w:cs="David" w:hint="cs"/>
          <w:rtl/>
        </w:rPr>
      </w:pPr>
    </w:p>
    <w:p w:rsidR="00E35228" w:rsidRPr="00E35228" w:rsidRDefault="00E35228" w:rsidP="00E35228">
      <w:pPr>
        <w:bidi/>
        <w:rPr>
          <w:rFonts w:cs="David" w:hint="cs"/>
          <w:u w:val="single"/>
          <w:rtl/>
        </w:rPr>
      </w:pPr>
      <w:r w:rsidRPr="00E35228">
        <w:rPr>
          <w:rFonts w:cs="David" w:hint="cs"/>
          <w:u w:val="single"/>
          <w:rtl/>
        </w:rPr>
        <w:t>אחמד טיבי:</w:t>
      </w:r>
    </w:p>
    <w:p w:rsidR="00E35228" w:rsidRPr="00E35228" w:rsidRDefault="00E35228" w:rsidP="00E35228">
      <w:pPr>
        <w:bidi/>
        <w:rPr>
          <w:rFonts w:cs="David" w:hint="cs"/>
          <w:rtl/>
        </w:rPr>
      </w:pPr>
    </w:p>
    <w:p w:rsidR="00E35228" w:rsidRPr="00E35228" w:rsidRDefault="00E35228" w:rsidP="00E35228">
      <w:pPr>
        <w:bidi/>
        <w:ind w:firstLine="567"/>
        <w:rPr>
          <w:rFonts w:cs="David" w:hint="cs"/>
          <w:rtl/>
        </w:rPr>
      </w:pPr>
      <w:r w:rsidRPr="00E35228">
        <w:rPr>
          <w:rFonts w:cs="David" w:hint="cs"/>
          <w:rtl/>
        </w:rPr>
        <w:t>זה בניגוד למה שהיה בקדנציה הקודמת.</w:t>
      </w:r>
    </w:p>
    <w:p w:rsidR="00E35228" w:rsidRPr="00E35228" w:rsidRDefault="00E35228" w:rsidP="00E35228">
      <w:pPr>
        <w:bidi/>
        <w:rPr>
          <w:rFonts w:cs="David" w:hint="cs"/>
          <w:rtl/>
        </w:rPr>
      </w:pPr>
    </w:p>
    <w:p w:rsidR="00E35228" w:rsidRPr="00E35228" w:rsidRDefault="00E35228" w:rsidP="00E35228">
      <w:pPr>
        <w:bidi/>
        <w:rPr>
          <w:rFonts w:cs="David" w:hint="cs"/>
          <w:rtl/>
        </w:rPr>
      </w:pPr>
      <w:r w:rsidRPr="00E35228">
        <w:rPr>
          <w:rFonts w:cs="David" w:hint="cs"/>
          <w:u w:val="single"/>
          <w:rtl/>
        </w:rPr>
        <w:t>היו"ר אביגדור יצחקי:</w:t>
      </w:r>
    </w:p>
    <w:p w:rsidR="00E35228" w:rsidRPr="00E35228" w:rsidRDefault="00E35228" w:rsidP="00E35228">
      <w:pPr>
        <w:bidi/>
        <w:rPr>
          <w:rFonts w:cs="David" w:hint="cs"/>
          <w:rtl/>
        </w:rPr>
      </w:pPr>
    </w:p>
    <w:p w:rsidR="00E35228" w:rsidRPr="00E35228" w:rsidRDefault="00E35228" w:rsidP="00E35228">
      <w:pPr>
        <w:bidi/>
        <w:ind w:firstLine="567"/>
        <w:rPr>
          <w:rFonts w:cs="David" w:hint="cs"/>
          <w:rtl/>
        </w:rPr>
      </w:pPr>
      <w:r w:rsidRPr="00E35228">
        <w:rPr>
          <w:rFonts w:cs="David" w:hint="cs"/>
          <w:rtl/>
        </w:rPr>
        <w:t>יכול להיות. גם חברותכם בוועדות זה בניגוד למה שהיה קדנציה הקודמת. בבקשה, חבר הכנסת גפני.</w:t>
      </w:r>
    </w:p>
    <w:p w:rsidR="00E35228" w:rsidRPr="00E35228" w:rsidRDefault="00E35228" w:rsidP="00E35228">
      <w:pPr>
        <w:bidi/>
        <w:rPr>
          <w:rFonts w:cs="David" w:hint="cs"/>
          <w:rtl/>
        </w:rPr>
      </w:pPr>
    </w:p>
    <w:p w:rsidR="00E35228" w:rsidRPr="00E35228" w:rsidRDefault="00E35228" w:rsidP="00E35228">
      <w:pPr>
        <w:bidi/>
        <w:rPr>
          <w:rFonts w:cs="David" w:hint="cs"/>
          <w:rtl/>
        </w:rPr>
      </w:pPr>
      <w:r w:rsidRPr="00E35228">
        <w:rPr>
          <w:rFonts w:cs="David" w:hint="cs"/>
          <w:u w:val="single"/>
          <w:rtl/>
        </w:rPr>
        <w:t>משה גפני:</w:t>
      </w:r>
    </w:p>
    <w:p w:rsidR="00E35228" w:rsidRPr="00E35228" w:rsidRDefault="00E35228" w:rsidP="00E35228">
      <w:pPr>
        <w:bidi/>
        <w:rPr>
          <w:rFonts w:cs="David" w:hint="cs"/>
          <w:rtl/>
        </w:rPr>
      </w:pPr>
    </w:p>
    <w:p w:rsidR="00E35228" w:rsidRPr="00E35228" w:rsidRDefault="00E35228" w:rsidP="00E35228">
      <w:pPr>
        <w:bidi/>
        <w:ind w:firstLine="567"/>
        <w:rPr>
          <w:rFonts w:cs="David" w:hint="cs"/>
          <w:rtl/>
        </w:rPr>
      </w:pPr>
      <w:r w:rsidRPr="00E35228">
        <w:rPr>
          <w:rFonts w:cs="David" w:hint="cs"/>
          <w:rtl/>
        </w:rPr>
        <w:t xml:space="preserve">אדוני היושב-ראש, אני מבקש לדעת כמה דברים. קודם כול, לגבי הדבר שסיימת בו: לפי ההצעה שלך יהדות התורה לא תקבל סגן ליושבת-ראש הכנסת. היא לא תקבל יושב-ראש ועדה. </w:t>
      </w:r>
    </w:p>
    <w:p w:rsidR="00E35228" w:rsidRPr="00E35228" w:rsidRDefault="00E35228" w:rsidP="00E35228">
      <w:pPr>
        <w:bidi/>
        <w:rPr>
          <w:rFonts w:cs="David" w:hint="cs"/>
          <w:rtl/>
        </w:rPr>
      </w:pPr>
    </w:p>
    <w:p w:rsidR="00E35228" w:rsidRPr="00E35228" w:rsidRDefault="00E35228" w:rsidP="00E35228">
      <w:pPr>
        <w:bidi/>
        <w:rPr>
          <w:rFonts w:cs="David" w:hint="cs"/>
          <w:u w:val="single"/>
          <w:rtl/>
        </w:rPr>
      </w:pPr>
      <w:smartTag w:uri="urn:schemas-microsoft-com:office:smarttags" w:element="PersonName">
        <w:r w:rsidRPr="00E35228">
          <w:rPr>
            <w:rFonts w:cs="David" w:hint="cs"/>
            <w:u w:val="single"/>
            <w:rtl/>
          </w:rPr>
          <w:t>רוחמה אברהם</w:t>
        </w:r>
      </w:smartTag>
      <w:r w:rsidRPr="00E35228">
        <w:rPr>
          <w:rFonts w:cs="David" w:hint="cs"/>
          <w:u w:val="single"/>
          <w:rtl/>
        </w:rPr>
        <w:t>:</w:t>
      </w:r>
    </w:p>
    <w:p w:rsidR="00E35228" w:rsidRPr="00E35228" w:rsidRDefault="00E35228" w:rsidP="00E35228">
      <w:pPr>
        <w:bidi/>
        <w:rPr>
          <w:rFonts w:cs="David" w:hint="cs"/>
          <w:rtl/>
        </w:rPr>
      </w:pPr>
    </w:p>
    <w:p w:rsidR="00E35228" w:rsidRPr="00E35228" w:rsidRDefault="00E35228" w:rsidP="00E35228">
      <w:pPr>
        <w:bidi/>
        <w:ind w:firstLine="567"/>
        <w:rPr>
          <w:rFonts w:cs="David" w:hint="cs"/>
          <w:rtl/>
        </w:rPr>
      </w:pPr>
      <w:r w:rsidRPr="00E35228">
        <w:rPr>
          <w:rFonts w:cs="David" w:hint="cs"/>
          <w:rtl/>
        </w:rPr>
        <w:t>יושב-ראש ועדת כספים, מה אתה רוצה.</w:t>
      </w:r>
    </w:p>
    <w:p w:rsidR="00E35228" w:rsidRPr="00E35228" w:rsidRDefault="00E35228" w:rsidP="00E35228">
      <w:pPr>
        <w:bidi/>
        <w:rPr>
          <w:rFonts w:cs="David" w:hint="cs"/>
          <w:rtl/>
        </w:rPr>
      </w:pPr>
    </w:p>
    <w:p w:rsidR="00E35228" w:rsidRPr="00E35228" w:rsidRDefault="00E35228" w:rsidP="00E35228">
      <w:pPr>
        <w:bidi/>
        <w:rPr>
          <w:rFonts w:cs="David" w:hint="cs"/>
          <w:rtl/>
        </w:rPr>
      </w:pPr>
      <w:r w:rsidRPr="00E35228">
        <w:rPr>
          <w:rFonts w:cs="David" w:hint="cs"/>
          <w:u w:val="single"/>
          <w:rtl/>
        </w:rPr>
        <w:t>משה גפני:</w:t>
      </w:r>
    </w:p>
    <w:p w:rsidR="00E35228" w:rsidRPr="00E35228" w:rsidRDefault="00E35228" w:rsidP="00E35228">
      <w:pPr>
        <w:bidi/>
        <w:rPr>
          <w:rFonts w:cs="David" w:hint="cs"/>
          <w:rtl/>
        </w:rPr>
      </w:pPr>
    </w:p>
    <w:p w:rsidR="00E35228" w:rsidRPr="00E35228" w:rsidRDefault="00E35228" w:rsidP="00E35228">
      <w:pPr>
        <w:bidi/>
        <w:rPr>
          <w:rFonts w:cs="David" w:hint="cs"/>
          <w:rtl/>
        </w:rPr>
      </w:pPr>
      <w:r w:rsidRPr="00E35228">
        <w:rPr>
          <w:rFonts w:cs="David" w:hint="cs"/>
          <w:rtl/>
        </w:rPr>
        <w:tab/>
        <w:t xml:space="preserve">תנו לגמור משפט. </w:t>
      </w:r>
    </w:p>
    <w:p w:rsidR="00E35228" w:rsidRPr="00E35228" w:rsidRDefault="00E35228" w:rsidP="00E35228">
      <w:pPr>
        <w:bidi/>
        <w:rPr>
          <w:rFonts w:cs="David" w:hint="cs"/>
          <w:rtl/>
        </w:rPr>
      </w:pPr>
    </w:p>
    <w:p w:rsidR="00E35228" w:rsidRPr="00E35228" w:rsidRDefault="00E35228" w:rsidP="00E35228">
      <w:pPr>
        <w:bidi/>
        <w:rPr>
          <w:rFonts w:cs="David" w:hint="cs"/>
          <w:rtl/>
        </w:rPr>
      </w:pPr>
      <w:r w:rsidRPr="00E35228">
        <w:rPr>
          <w:rFonts w:cs="David" w:hint="cs"/>
          <w:u w:val="single"/>
          <w:rtl/>
        </w:rPr>
        <w:t>היו"ר אביגדור יצחקי:</w:t>
      </w:r>
    </w:p>
    <w:p w:rsidR="00E35228" w:rsidRPr="00E35228" w:rsidRDefault="00E35228" w:rsidP="00E35228">
      <w:pPr>
        <w:bidi/>
        <w:rPr>
          <w:rFonts w:cs="David" w:hint="cs"/>
          <w:rtl/>
        </w:rPr>
      </w:pPr>
    </w:p>
    <w:p w:rsidR="00E35228" w:rsidRPr="00E35228" w:rsidRDefault="00E35228" w:rsidP="00E35228">
      <w:pPr>
        <w:bidi/>
        <w:ind w:firstLine="567"/>
        <w:rPr>
          <w:rFonts w:cs="David" w:hint="cs"/>
          <w:rtl/>
        </w:rPr>
      </w:pPr>
      <w:r w:rsidRPr="00E35228">
        <w:rPr>
          <w:rFonts w:cs="David" w:hint="cs"/>
          <w:rtl/>
        </w:rPr>
        <w:t>חבר הכנסת גפני, סיימת?</w:t>
      </w:r>
    </w:p>
    <w:p w:rsidR="00E35228" w:rsidRPr="00E35228" w:rsidRDefault="00E35228" w:rsidP="00E35228">
      <w:pPr>
        <w:bidi/>
        <w:rPr>
          <w:rFonts w:cs="David" w:hint="cs"/>
          <w:rtl/>
        </w:rPr>
      </w:pPr>
    </w:p>
    <w:p w:rsidR="00E35228" w:rsidRPr="00E35228" w:rsidRDefault="00E35228" w:rsidP="00E35228">
      <w:pPr>
        <w:bidi/>
        <w:rPr>
          <w:rFonts w:cs="David" w:hint="cs"/>
          <w:rtl/>
        </w:rPr>
      </w:pPr>
      <w:r w:rsidRPr="00E35228">
        <w:rPr>
          <w:rFonts w:cs="David" w:hint="cs"/>
          <w:u w:val="single"/>
          <w:rtl/>
        </w:rPr>
        <w:t>משה גפני:</w:t>
      </w:r>
    </w:p>
    <w:p w:rsidR="00E35228" w:rsidRPr="00E35228" w:rsidRDefault="00E35228" w:rsidP="00E35228">
      <w:pPr>
        <w:bidi/>
        <w:rPr>
          <w:rFonts w:cs="David" w:hint="cs"/>
          <w:rtl/>
        </w:rPr>
      </w:pPr>
    </w:p>
    <w:p w:rsidR="00E35228" w:rsidRPr="00E35228" w:rsidRDefault="00E35228" w:rsidP="00E35228">
      <w:pPr>
        <w:bidi/>
        <w:rPr>
          <w:rFonts w:cs="David" w:hint="cs"/>
          <w:rtl/>
        </w:rPr>
      </w:pPr>
      <w:r w:rsidRPr="00E35228">
        <w:rPr>
          <w:rFonts w:cs="David" w:hint="cs"/>
          <w:rtl/>
        </w:rPr>
        <w:tab/>
        <w:t xml:space="preserve">אני צריך רק אותך, אתה לא מקשיב לי. אין לנו כלום ממה שאתה נתת. חבר הכנסת ליצמן הודיע אתמול, והוא גם ביצע את זה בפועל, שהוא משעה את עצמו מראשות ועדת הכספים, וסביר להניח שבשבוע הבא הוא יתפטר. כי הוא לא מקבל את זה על המכסה שיהדות התורה מקבלת. </w:t>
      </w:r>
    </w:p>
    <w:p w:rsidR="00E35228" w:rsidRPr="00E35228" w:rsidRDefault="00E35228" w:rsidP="00E35228">
      <w:pPr>
        <w:bidi/>
        <w:rPr>
          <w:rFonts w:cs="David" w:hint="cs"/>
          <w:rtl/>
        </w:rPr>
      </w:pPr>
    </w:p>
    <w:p w:rsidR="00E35228" w:rsidRPr="00E35228" w:rsidRDefault="00E35228" w:rsidP="00E35228">
      <w:pPr>
        <w:bidi/>
        <w:rPr>
          <w:rFonts w:cs="David" w:hint="cs"/>
          <w:rtl/>
        </w:rPr>
      </w:pPr>
      <w:r w:rsidRPr="00E35228">
        <w:rPr>
          <w:rFonts w:cs="David" w:hint="cs"/>
          <w:u w:val="single"/>
          <w:rtl/>
        </w:rPr>
        <w:t>היו"ר אביגדור יצחקי:</w:t>
      </w:r>
    </w:p>
    <w:p w:rsidR="00E35228" w:rsidRPr="00E35228" w:rsidRDefault="00E35228" w:rsidP="00E35228">
      <w:pPr>
        <w:bidi/>
        <w:rPr>
          <w:rFonts w:cs="David" w:hint="cs"/>
          <w:rtl/>
        </w:rPr>
      </w:pPr>
    </w:p>
    <w:p w:rsidR="00E35228" w:rsidRPr="00E35228" w:rsidRDefault="00E35228" w:rsidP="00E35228">
      <w:pPr>
        <w:bidi/>
        <w:ind w:firstLine="567"/>
        <w:rPr>
          <w:rFonts w:cs="David" w:hint="cs"/>
          <w:rtl/>
        </w:rPr>
      </w:pPr>
      <w:r w:rsidRPr="00E35228">
        <w:rPr>
          <w:rFonts w:cs="David" w:hint="cs"/>
          <w:rtl/>
        </w:rPr>
        <w:t>דבר עם ליצמן על ליצמן, דבר עם ליצמן על מה שאתה רוצה. יש לך אישור של הוועדה המסדרת.</w:t>
      </w:r>
    </w:p>
    <w:p w:rsidR="00E35228" w:rsidRPr="00E35228" w:rsidRDefault="00E35228" w:rsidP="00E35228">
      <w:pPr>
        <w:bidi/>
        <w:rPr>
          <w:rFonts w:cs="David" w:hint="cs"/>
          <w:rtl/>
        </w:rPr>
      </w:pPr>
    </w:p>
    <w:p w:rsidR="00E35228" w:rsidRPr="00E35228" w:rsidRDefault="00E35228" w:rsidP="00E35228">
      <w:pPr>
        <w:bidi/>
        <w:rPr>
          <w:rFonts w:cs="David" w:hint="cs"/>
          <w:rtl/>
        </w:rPr>
      </w:pPr>
      <w:r w:rsidRPr="00E35228">
        <w:rPr>
          <w:rFonts w:cs="David" w:hint="cs"/>
          <w:u w:val="single"/>
          <w:rtl/>
        </w:rPr>
        <w:t>משה גפני:</w:t>
      </w:r>
    </w:p>
    <w:p w:rsidR="00E35228" w:rsidRPr="00E35228" w:rsidRDefault="00E35228" w:rsidP="00E35228">
      <w:pPr>
        <w:bidi/>
        <w:rPr>
          <w:rFonts w:cs="David" w:hint="cs"/>
          <w:rtl/>
        </w:rPr>
      </w:pPr>
    </w:p>
    <w:p w:rsidR="00E35228" w:rsidRPr="00E35228" w:rsidRDefault="00E35228" w:rsidP="00E35228">
      <w:pPr>
        <w:bidi/>
        <w:rPr>
          <w:rFonts w:cs="David" w:hint="cs"/>
          <w:rtl/>
        </w:rPr>
      </w:pPr>
      <w:r w:rsidRPr="00E35228">
        <w:rPr>
          <w:rFonts w:cs="David" w:hint="cs"/>
          <w:rtl/>
        </w:rPr>
        <w:tab/>
        <w:t xml:space="preserve">גם לחברים אחרים בוועדה אתה מדבר כך? אני מדבר לעניין. ליהדות התורה אין ראשות ועדה. לפי המשמעות של העניין, אתה בעצם אומר לי שאני מחוץ לכל העניין. </w:t>
      </w:r>
    </w:p>
    <w:p w:rsidR="00E35228" w:rsidRPr="00E35228" w:rsidRDefault="00E35228" w:rsidP="00E35228">
      <w:pPr>
        <w:bidi/>
        <w:rPr>
          <w:rFonts w:cs="David" w:hint="cs"/>
          <w:rtl/>
        </w:rPr>
      </w:pPr>
    </w:p>
    <w:p w:rsidR="00E35228" w:rsidRPr="00E35228" w:rsidRDefault="00E35228" w:rsidP="00E35228">
      <w:pPr>
        <w:bidi/>
        <w:rPr>
          <w:rFonts w:cs="David" w:hint="cs"/>
          <w:u w:val="single"/>
          <w:rtl/>
        </w:rPr>
      </w:pPr>
      <w:smartTag w:uri="urn:schemas-microsoft-com:office:smarttags" w:element="PersonName">
        <w:r w:rsidRPr="00E35228">
          <w:rPr>
            <w:rFonts w:cs="David" w:hint="cs"/>
            <w:u w:val="single"/>
            <w:rtl/>
          </w:rPr>
          <w:t>רוחמה אברהם</w:t>
        </w:r>
      </w:smartTag>
      <w:r w:rsidRPr="00E35228">
        <w:rPr>
          <w:rFonts w:cs="David" w:hint="cs"/>
          <w:u w:val="single"/>
          <w:rtl/>
        </w:rPr>
        <w:t>:</w:t>
      </w:r>
    </w:p>
    <w:p w:rsidR="00E35228" w:rsidRPr="00E35228" w:rsidRDefault="00E35228" w:rsidP="00E35228">
      <w:pPr>
        <w:bidi/>
        <w:rPr>
          <w:rFonts w:cs="David" w:hint="cs"/>
          <w:rtl/>
        </w:rPr>
      </w:pPr>
    </w:p>
    <w:p w:rsidR="00E35228" w:rsidRPr="00E35228" w:rsidRDefault="00E35228" w:rsidP="00E35228">
      <w:pPr>
        <w:bidi/>
        <w:ind w:firstLine="567"/>
        <w:rPr>
          <w:rFonts w:cs="David" w:hint="cs"/>
          <w:rtl/>
        </w:rPr>
      </w:pPr>
      <w:r w:rsidRPr="00E35228">
        <w:rPr>
          <w:rFonts w:cs="David" w:hint="cs"/>
          <w:rtl/>
        </w:rPr>
        <w:t xml:space="preserve">גם למרצ אין. </w:t>
      </w:r>
    </w:p>
    <w:p w:rsidR="00E35228" w:rsidRPr="00E35228" w:rsidRDefault="00E35228" w:rsidP="00E35228">
      <w:pPr>
        <w:bidi/>
        <w:rPr>
          <w:rFonts w:cs="David" w:hint="cs"/>
          <w:rtl/>
        </w:rPr>
      </w:pPr>
    </w:p>
    <w:p w:rsidR="00E35228" w:rsidRPr="00E35228" w:rsidRDefault="00E35228" w:rsidP="00E35228">
      <w:pPr>
        <w:bidi/>
        <w:rPr>
          <w:rFonts w:cs="David" w:hint="cs"/>
          <w:rtl/>
        </w:rPr>
      </w:pPr>
      <w:r w:rsidRPr="00E35228">
        <w:rPr>
          <w:rFonts w:cs="David" w:hint="cs"/>
          <w:u w:val="single"/>
          <w:rtl/>
        </w:rPr>
        <w:t>משה גפני:</w:t>
      </w:r>
    </w:p>
    <w:p w:rsidR="00E35228" w:rsidRPr="00E35228" w:rsidRDefault="00E35228" w:rsidP="00E35228">
      <w:pPr>
        <w:bidi/>
        <w:rPr>
          <w:rFonts w:cs="David" w:hint="cs"/>
          <w:rtl/>
        </w:rPr>
      </w:pPr>
    </w:p>
    <w:p w:rsidR="00E35228" w:rsidRPr="00E35228" w:rsidRDefault="00E35228" w:rsidP="00E35228">
      <w:pPr>
        <w:bidi/>
        <w:ind w:firstLine="567"/>
        <w:rPr>
          <w:rFonts w:cs="David" w:hint="cs"/>
          <w:rtl/>
        </w:rPr>
      </w:pPr>
      <w:r w:rsidRPr="00E35228">
        <w:rPr>
          <w:rFonts w:cs="David" w:hint="cs"/>
          <w:rtl/>
        </w:rPr>
        <w:t xml:space="preserve">כך גם בסגנות של יושבת-ראש הכנסת, וגם בחברות בוועדת העבודה, הרווחה והבריאות </w:t>
      </w:r>
      <w:r w:rsidRPr="00E35228">
        <w:rPr>
          <w:rFonts w:cs="David"/>
          <w:rtl/>
        </w:rPr>
        <w:t>–</w:t>
      </w:r>
      <w:r w:rsidRPr="00E35228">
        <w:rPr>
          <w:rFonts w:cs="David" w:hint="cs"/>
          <w:rtl/>
        </w:rPr>
        <w:t xml:space="preserve"> בכל אופן אנחנו מפלגה עם גישה לעניין. אם אתה רוצה, תעשה הצבעות על רוב, בלי שיהיו הסכמות, בניגוד למה שהיה בכל הכנסות שאני מכיר, ואני מכיר לא מעט. לא היה דבר כזה, שהביאו הצעה כזאת בלי שדיברו עם ראשי הסיעות. לא היה כזה דבר. אם אתה רוצה שלא ניכנס לקואליציה, אקבל זאת בשמחה רבה. תאמין לי. באופוזיציה אני מרגיש יותר טוב מאשר בקואליציה. זאת משמעות ההודעה שלך, אבל זה לא קשור לכולם.</w:t>
      </w:r>
    </w:p>
    <w:p w:rsidR="00E35228" w:rsidRPr="00E35228" w:rsidRDefault="00E35228" w:rsidP="00E35228">
      <w:pPr>
        <w:bidi/>
        <w:rPr>
          <w:rFonts w:cs="David" w:hint="cs"/>
          <w:rtl/>
        </w:rPr>
      </w:pPr>
    </w:p>
    <w:p w:rsidR="00E35228" w:rsidRPr="00E35228" w:rsidRDefault="00E35228" w:rsidP="00E35228">
      <w:pPr>
        <w:bidi/>
        <w:rPr>
          <w:rFonts w:cs="David" w:hint="cs"/>
          <w:u w:val="single"/>
          <w:rtl/>
        </w:rPr>
      </w:pPr>
      <w:r w:rsidRPr="00E35228">
        <w:rPr>
          <w:rFonts w:cs="David" w:hint="cs"/>
          <w:u w:val="single"/>
          <w:rtl/>
        </w:rPr>
        <w:t>גדעון סער:</w:t>
      </w:r>
    </w:p>
    <w:p w:rsidR="00E35228" w:rsidRPr="00E35228" w:rsidRDefault="00E35228" w:rsidP="00E35228">
      <w:pPr>
        <w:bidi/>
        <w:rPr>
          <w:rFonts w:cs="David" w:hint="cs"/>
          <w:u w:val="single"/>
          <w:rtl/>
        </w:rPr>
      </w:pPr>
    </w:p>
    <w:p w:rsidR="00E35228" w:rsidRPr="00E35228" w:rsidRDefault="00E35228" w:rsidP="00E35228">
      <w:pPr>
        <w:bidi/>
        <w:rPr>
          <w:rFonts w:cs="David" w:hint="cs"/>
          <w:rtl/>
        </w:rPr>
      </w:pPr>
      <w:r w:rsidRPr="00E35228">
        <w:rPr>
          <w:rFonts w:cs="David" w:hint="cs"/>
          <w:rtl/>
        </w:rPr>
        <w:tab/>
        <w:t xml:space="preserve">אני מוכן לוותר לך על כל תפקיד, רק שתהיה באופוזיציה. </w:t>
      </w:r>
    </w:p>
    <w:p w:rsidR="00E35228" w:rsidRPr="00E35228" w:rsidRDefault="00E35228" w:rsidP="00E35228">
      <w:pPr>
        <w:bidi/>
        <w:rPr>
          <w:rFonts w:cs="David" w:hint="cs"/>
          <w:rtl/>
        </w:rPr>
      </w:pPr>
    </w:p>
    <w:p w:rsidR="00E35228" w:rsidRPr="00E35228" w:rsidRDefault="00E35228" w:rsidP="00E35228">
      <w:pPr>
        <w:bidi/>
        <w:rPr>
          <w:rFonts w:cs="David" w:hint="cs"/>
          <w:rtl/>
        </w:rPr>
      </w:pPr>
      <w:r w:rsidRPr="00E35228">
        <w:rPr>
          <w:rFonts w:cs="David" w:hint="cs"/>
          <w:u w:val="single"/>
          <w:rtl/>
        </w:rPr>
        <w:t>משה גפני:</w:t>
      </w:r>
    </w:p>
    <w:p w:rsidR="00E35228" w:rsidRPr="00E35228" w:rsidRDefault="00E35228" w:rsidP="00E35228">
      <w:pPr>
        <w:bidi/>
        <w:rPr>
          <w:rFonts w:cs="David" w:hint="cs"/>
          <w:rtl/>
        </w:rPr>
      </w:pPr>
    </w:p>
    <w:p w:rsidR="00E35228" w:rsidRPr="00E35228" w:rsidRDefault="00E35228" w:rsidP="00E35228">
      <w:pPr>
        <w:bidi/>
        <w:rPr>
          <w:rFonts w:cs="David" w:hint="cs"/>
          <w:rtl/>
        </w:rPr>
      </w:pPr>
      <w:r w:rsidRPr="00E35228">
        <w:rPr>
          <w:rFonts w:cs="David" w:hint="cs"/>
          <w:rtl/>
        </w:rPr>
        <w:tab/>
        <w:t xml:space="preserve">לא חשוב איפה אני נמצא, אני חבר כנסת, אני מייצג סיעה של שישה חברים. לא רק זה אני מתנגד למה שנאמר פה על הגוש החרדי, הרי הגוש החרדי לא קיבל כלום. </w:t>
      </w:r>
    </w:p>
    <w:p w:rsidR="00E35228" w:rsidRPr="00E35228" w:rsidRDefault="00E35228" w:rsidP="00E35228">
      <w:pPr>
        <w:bidi/>
        <w:rPr>
          <w:rFonts w:cs="David" w:hint="cs"/>
          <w:rtl/>
        </w:rPr>
      </w:pPr>
    </w:p>
    <w:p w:rsidR="00E35228" w:rsidRPr="00E35228" w:rsidRDefault="00E35228" w:rsidP="00E35228">
      <w:pPr>
        <w:bidi/>
        <w:rPr>
          <w:rFonts w:cs="David" w:hint="cs"/>
          <w:u w:val="single"/>
          <w:rtl/>
        </w:rPr>
      </w:pPr>
      <w:r w:rsidRPr="00E35228">
        <w:rPr>
          <w:rFonts w:cs="David" w:hint="cs"/>
          <w:u w:val="single"/>
          <w:rtl/>
        </w:rPr>
        <w:t>היו"ר אביגדור יצחקי:</w:t>
      </w:r>
    </w:p>
    <w:p w:rsidR="00E35228" w:rsidRPr="00E35228" w:rsidRDefault="00E35228" w:rsidP="00E35228">
      <w:pPr>
        <w:bidi/>
        <w:rPr>
          <w:rFonts w:cs="David" w:hint="cs"/>
          <w:rtl/>
        </w:rPr>
      </w:pPr>
    </w:p>
    <w:p w:rsidR="00E35228" w:rsidRPr="00E35228" w:rsidRDefault="00E35228" w:rsidP="00E35228">
      <w:pPr>
        <w:bidi/>
        <w:ind w:firstLine="567"/>
        <w:rPr>
          <w:rFonts w:cs="David" w:hint="cs"/>
          <w:rtl/>
        </w:rPr>
      </w:pPr>
      <w:r w:rsidRPr="00E35228">
        <w:rPr>
          <w:rFonts w:cs="David" w:hint="cs"/>
          <w:rtl/>
        </w:rPr>
        <w:t xml:space="preserve">מי הזכיר היום בחדר את המילים "גוש חרדי"? </w:t>
      </w:r>
    </w:p>
    <w:p w:rsidR="00E35228" w:rsidRPr="00E35228" w:rsidRDefault="00E35228" w:rsidP="00E35228">
      <w:pPr>
        <w:bidi/>
        <w:rPr>
          <w:rFonts w:cs="David" w:hint="cs"/>
          <w:rtl/>
        </w:rPr>
      </w:pPr>
    </w:p>
    <w:p w:rsidR="00E35228" w:rsidRPr="00E35228" w:rsidRDefault="00E35228" w:rsidP="00E35228">
      <w:pPr>
        <w:bidi/>
        <w:rPr>
          <w:rFonts w:cs="David"/>
          <w:u w:val="single"/>
          <w:rtl/>
        </w:rPr>
      </w:pPr>
      <w:r w:rsidRPr="00E35228">
        <w:rPr>
          <w:rFonts w:cs="David" w:hint="cs"/>
          <w:u w:val="single"/>
          <w:rtl/>
        </w:rPr>
        <w:t>משה גפני</w:t>
      </w:r>
      <w:r w:rsidRPr="00E35228">
        <w:rPr>
          <w:rFonts w:cs="David"/>
          <w:u w:val="single"/>
        </w:rPr>
        <w:t>:</w:t>
      </w:r>
    </w:p>
    <w:p w:rsidR="00E35228" w:rsidRPr="00E35228" w:rsidRDefault="00E35228" w:rsidP="00E35228">
      <w:pPr>
        <w:bidi/>
        <w:rPr>
          <w:rFonts w:cs="David" w:hint="cs"/>
          <w:rtl/>
        </w:rPr>
      </w:pPr>
    </w:p>
    <w:p w:rsidR="00E35228" w:rsidRPr="00E35228" w:rsidRDefault="00E35228" w:rsidP="00E35228">
      <w:pPr>
        <w:bidi/>
        <w:ind w:firstLine="567"/>
        <w:rPr>
          <w:rFonts w:cs="David" w:hint="cs"/>
          <w:rtl/>
        </w:rPr>
      </w:pPr>
      <w:r w:rsidRPr="00E35228">
        <w:rPr>
          <w:rFonts w:cs="David" w:hint="cs"/>
          <w:rtl/>
        </w:rPr>
        <w:t>בישיבה הקודמת הזכירו. אני מתנגד לכך, מתנגד להגדרה הזאת.</w:t>
      </w:r>
    </w:p>
    <w:p w:rsidR="00E35228" w:rsidRPr="00E35228" w:rsidRDefault="00E35228" w:rsidP="00E35228">
      <w:pPr>
        <w:bidi/>
        <w:rPr>
          <w:rFonts w:cs="David" w:hint="cs"/>
          <w:rtl/>
        </w:rPr>
      </w:pPr>
    </w:p>
    <w:p w:rsidR="00E35228" w:rsidRPr="00E35228" w:rsidRDefault="00E35228" w:rsidP="00E35228">
      <w:pPr>
        <w:bidi/>
        <w:rPr>
          <w:rFonts w:cs="David" w:hint="cs"/>
          <w:rtl/>
        </w:rPr>
      </w:pPr>
      <w:r w:rsidRPr="00E35228">
        <w:rPr>
          <w:rFonts w:cs="David" w:hint="cs"/>
          <w:u w:val="single"/>
          <w:rtl/>
        </w:rPr>
        <w:t>היו"ר אביגדור יצחקי:</w:t>
      </w:r>
    </w:p>
    <w:p w:rsidR="00E35228" w:rsidRPr="00E35228" w:rsidRDefault="00E35228" w:rsidP="00E35228">
      <w:pPr>
        <w:bidi/>
        <w:rPr>
          <w:rFonts w:cs="David" w:hint="cs"/>
          <w:rtl/>
        </w:rPr>
      </w:pPr>
    </w:p>
    <w:p w:rsidR="00E35228" w:rsidRPr="00E35228" w:rsidRDefault="00E35228" w:rsidP="00E35228">
      <w:pPr>
        <w:bidi/>
        <w:ind w:firstLine="567"/>
        <w:rPr>
          <w:rFonts w:cs="David" w:hint="cs"/>
          <w:rtl/>
        </w:rPr>
      </w:pPr>
      <w:r w:rsidRPr="00E35228">
        <w:rPr>
          <w:rFonts w:cs="David" w:hint="cs"/>
          <w:rtl/>
        </w:rPr>
        <w:t>אני הזכרתי גוש חרדי?</w:t>
      </w:r>
    </w:p>
    <w:p w:rsidR="00E35228" w:rsidRPr="00E35228" w:rsidRDefault="00E35228" w:rsidP="00E35228">
      <w:pPr>
        <w:bidi/>
        <w:rPr>
          <w:rFonts w:cs="David" w:hint="cs"/>
          <w:rtl/>
        </w:rPr>
      </w:pPr>
    </w:p>
    <w:p w:rsidR="00E35228" w:rsidRPr="00E35228" w:rsidRDefault="00E35228" w:rsidP="00E35228">
      <w:pPr>
        <w:bidi/>
        <w:rPr>
          <w:rFonts w:cs="David" w:hint="cs"/>
          <w:rtl/>
        </w:rPr>
      </w:pPr>
      <w:r w:rsidRPr="00E35228">
        <w:rPr>
          <w:rFonts w:cs="David" w:hint="cs"/>
          <w:u w:val="single"/>
          <w:rtl/>
        </w:rPr>
        <w:t>משה גפני:</w:t>
      </w:r>
    </w:p>
    <w:p w:rsidR="00E35228" w:rsidRPr="00E35228" w:rsidRDefault="00E35228" w:rsidP="00E35228">
      <w:pPr>
        <w:bidi/>
        <w:rPr>
          <w:rFonts w:cs="David" w:hint="cs"/>
          <w:rtl/>
        </w:rPr>
      </w:pPr>
    </w:p>
    <w:p w:rsidR="00E35228" w:rsidRPr="00E35228" w:rsidRDefault="00E35228" w:rsidP="00E35228">
      <w:pPr>
        <w:bidi/>
        <w:rPr>
          <w:rFonts w:cs="David" w:hint="cs"/>
          <w:rtl/>
        </w:rPr>
      </w:pPr>
      <w:r w:rsidRPr="00E35228">
        <w:rPr>
          <w:rFonts w:cs="David" w:hint="cs"/>
          <w:rtl/>
        </w:rPr>
        <w:tab/>
        <w:t xml:space="preserve">אדוני היושב-ראש, בשם יהדות התורה אני דורש סגנות ליושבת-ראש הכנסת, אני דורש ראשות ועדה. זה מגיע לנו, גם אם אנחנו באופוזיציה, וכנראה זאת המגמה, לפי מה שקרה פה הבוקר. אני גם מבקש לקבל חברות בוועדת העבודה, הרווחה והבריאות. </w:t>
      </w:r>
    </w:p>
    <w:p w:rsidR="00E35228" w:rsidRPr="00E35228" w:rsidRDefault="00E35228" w:rsidP="00E35228">
      <w:pPr>
        <w:bidi/>
        <w:rPr>
          <w:rFonts w:cs="David" w:hint="cs"/>
          <w:rtl/>
        </w:rPr>
      </w:pPr>
    </w:p>
    <w:p w:rsidR="00E35228" w:rsidRPr="00E35228" w:rsidRDefault="00E35228" w:rsidP="00E35228">
      <w:pPr>
        <w:bidi/>
        <w:rPr>
          <w:rFonts w:cs="David" w:hint="cs"/>
          <w:rtl/>
        </w:rPr>
      </w:pPr>
      <w:r w:rsidRPr="00E35228">
        <w:rPr>
          <w:rFonts w:cs="David" w:hint="cs"/>
          <w:u w:val="single"/>
          <w:rtl/>
        </w:rPr>
        <w:t>היו"ר אביגדור יצחקי:</w:t>
      </w:r>
    </w:p>
    <w:p w:rsidR="00E35228" w:rsidRPr="00E35228" w:rsidRDefault="00E35228" w:rsidP="00E35228">
      <w:pPr>
        <w:bidi/>
        <w:rPr>
          <w:rFonts w:cs="David" w:hint="cs"/>
          <w:rtl/>
        </w:rPr>
      </w:pPr>
    </w:p>
    <w:p w:rsidR="00E35228" w:rsidRPr="00E35228" w:rsidRDefault="00E35228" w:rsidP="00E35228">
      <w:pPr>
        <w:bidi/>
        <w:ind w:firstLine="567"/>
        <w:rPr>
          <w:rFonts w:cs="David" w:hint="cs"/>
          <w:rtl/>
        </w:rPr>
      </w:pPr>
      <w:r w:rsidRPr="00E35228">
        <w:rPr>
          <w:rFonts w:cs="David" w:hint="cs"/>
          <w:rtl/>
        </w:rPr>
        <w:t xml:space="preserve">אתה רוצה להחליף בין חברות בוועדת העבודה, הרווחה והבריאות לבין חברות בוועדת הפנים ואיכות הסביבה? </w:t>
      </w:r>
    </w:p>
    <w:p w:rsidR="00E35228" w:rsidRPr="00E35228" w:rsidRDefault="00E35228" w:rsidP="00E35228">
      <w:pPr>
        <w:bidi/>
        <w:rPr>
          <w:rFonts w:cs="David" w:hint="cs"/>
          <w:rtl/>
        </w:rPr>
      </w:pPr>
    </w:p>
    <w:p w:rsidR="00E35228" w:rsidRPr="00E35228" w:rsidRDefault="00E35228" w:rsidP="00E35228">
      <w:pPr>
        <w:bidi/>
        <w:rPr>
          <w:rFonts w:cs="David" w:hint="cs"/>
          <w:rtl/>
        </w:rPr>
      </w:pPr>
      <w:r w:rsidRPr="00E35228">
        <w:rPr>
          <w:rFonts w:cs="David" w:hint="cs"/>
          <w:u w:val="single"/>
          <w:rtl/>
        </w:rPr>
        <w:t>משה גפני:</w:t>
      </w:r>
    </w:p>
    <w:p w:rsidR="00E35228" w:rsidRPr="00E35228" w:rsidRDefault="00E35228" w:rsidP="00E35228">
      <w:pPr>
        <w:bidi/>
        <w:rPr>
          <w:rFonts w:cs="David" w:hint="cs"/>
          <w:rtl/>
        </w:rPr>
      </w:pPr>
    </w:p>
    <w:p w:rsidR="00E35228" w:rsidRPr="00E35228" w:rsidRDefault="00E35228" w:rsidP="00E35228">
      <w:pPr>
        <w:bidi/>
        <w:rPr>
          <w:rFonts w:cs="David" w:hint="cs"/>
          <w:rtl/>
        </w:rPr>
      </w:pPr>
      <w:r w:rsidRPr="00E35228">
        <w:rPr>
          <w:rFonts w:cs="David" w:hint="cs"/>
          <w:rtl/>
        </w:rPr>
        <w:tab/>
        <w:t xml:space="preserve">אדוני יושב-ראש הוועדה, אני מודה לך על ההצעות הקונסטרוקטיביות שלך. אני מוכן לוותר על הפנים, אבל לא על איכות הסביבה. </w:t>
      </w:r>
    </w:p>
    <w:p w:rsidR="00E35228" w:rsidRPr="00E35228" w:rsidRDefault="00E35228" w:rsidP="00E35228">
      <w:pPr>
        <w:bidi/>
        <w:rPr>
          <w:rFonts w:cs="David" w:hint="cs"/>
          <w:rtl/>
        </w:rPr>
      </w:pPr>
    </w:p>
    <w:p w:rsidR="00E35228" w:rsidRPr="00E35228" w:rsidRDefault="00E35228" w:rsidP="00E35228">
      <w:pPr>
        <w:bidi/>
        <w:rPr>
          <w:rFonts w:cs="David" w:hint="cs"/>
          <w:rtl/>
        </w:rPr>
      </w:pPr>
      <w:r w:rsidRPr="00E35228">
        <w:rPr>
          <w:rFonts w:cs="David" w:hint="cs"/>
          <w:u w:val="single"/>
          <w:rtl/>
        </w:rPr>
        <w:t>היו"ר אביגדור יצחקי:</w:t>
      </w:r>
    </w:p>
    <w:p w:rsidR="00E35228" w:rsidRPr="00E35228" w:rsidRDefault="00E35228" w:rsidP="00E35228">
      <w:pPr>
        <w:bidi/>
        <w:rPr>
          <w:rFonts w:cs="David" w:hint="cs"/>
          <w:rtl/>
        </w:rPr>
      </w:pPr>
    </w:p>
    <w:p w:rsidR="00E35228" w:rsidRPr="00E35228" w:rsidRDefault="00E35228" w:rsidP="00E35228">
      <w:pPr>
        <w:bidi/>
        <w:ind w:firstLine="567"/>
        <w:rPr>
          <w:rFonts w:cs="David" w:hint="cs"/>
          <w:rtl/>
        </w:rPr>
      </w:pPr>
      <w:r w:rsidRPr="00E35228">
        <w:rPr>
          <w:rFonts w:cs="David" w:hint="cs"/>
          <w:rtl/>
        </w:rPr>
        <w:t xml:space="preserve">חבר הכנסת זחאלקה. </w:t>
      </w:r>
    </w:p>
    <w:p w:rsidR="00E35228" w:rsidRPr="00E35228" w:rsidRDefault="00E35228" w:rsidP="00E35228">
      <w:pPr>
        <w:bidi/>
        <w:rPr>
          <w:rFonts w:cs="David" w:hint="cs"/>
          <w:rtl/>
        </w:rPr>
      </w:pPr>
    </w:p>
    <w:p w:rsidR="00E35228" w:rsidRPr="00E35228" w:rsidRDefault="00E35228" w:rsidP="00E35228">
      <w:pPr>
        <w:bidi/>
        <w:rPr>
          <w:rFonts w:cs="David" w:hint="cs"/>
          <w:rtl/>
        </w:rPr>
      </w:pPr>
      <w:r w:rsidRPr="00E35228">
        <w:rPr>
          <w:rFonts w:cs="David" w:hint="cs"/>
          <w:u w:val="single"/>
          <w:rtl/>
        </w:rPr>
        <w:t>ג'מאל זחאלקה:</w:t>
      </w:r>
    </w:p>
    <w:p w:rsidR="00E35228" w:rsidRPr="00E35228" w:rsidRDefault="00E35228" w:rsidP="00E35228">
      <w:pPr>
        <w:bidi/>
        <w:rPr>
          <w:rFonts w:cs="David" w:hint="cs"/>
          <w:rtl/>
        </w:rPr>
      </w:pPr>
    </w:p>
    <w:p w:rsidR="00E35228" w:rsidRPr="00E35228" w:rsidRDefault="00E35228" w:rsidP="00E35228">
      <w:pPr>
        <w:bidi/>
        <w:rPr>
          <w:rFonts w:cs="David" w:hint="cs"/>
          <w:rtl/>
        </w:rPr>
      </w:pPr>
      <w:r w:rsidRPr="00E35228">
        <w:rPr>
          <w:rFonts w:cs="David" w:hint="cs"/>
          <w:rtl/>
        </w:rPr>
        <w:tab/>
        <w:t xml:space="preserve">אדוני היושב-ראש, הזכרת את המילה "שוויוניות", ואכן יש כאן מדד ברור. למדתי מתמטיקה, ואני מבין ש-0.63 זה יותר גדול מ-0.52 </w:t>
      </w:r>
      <w:r w:rsidRPr="00E35228">
        <w:rPr>
          <w:rFonts w:cs="David"/>
          <w:rtl/>
        </w:rPr>
        <w:t>–</w:t>
      </w:r>
      <w:r w:rsidRPr="00E35228">
        <w:rPr>
          <w:rFonts w:cs="David" w:hint="cs"/>
          <w:rtl/>
        </w:rPr>
        <w:t xml:space="preserve"> יש הסכמה בוועדה על זה? לכן מגיע לנו בדין חבר מלא בוועדת הכנסת. 0.52 זה העודף של הליכוד ושל ש"ס למושב השלישי. זה מגיע לנו בדין, זו מתמטיקה פשוטה. כל חברי הוועדה יכולים לראות את זה . אם קדימה רוצה לוותר על אחד, תוותר להם. </w:t>
      </w:r>
    </w:p>
    <w:p w:rsidR="00E35228" w:rsidRPr="00E35228" w:rsidRDefault="00E35228" w:rsidP="00E35228">
      <w:pPr>
        <w:bidi/>
        <w:rPr>
          <w:rFonts w:cs="David" w:hint="cs"/>
          <w:rtl/>
        </w:rPr>
      </w:pPr>
    </w:p>
    <w:p w:rsidR="00E35228" w:rsidRPr="00E35228" w:rsidRDefault="00E35228" w:rsidP="00E35228">
      <w:pPr>
        <w:bidi/>
        <w:rPr>
          <w:rFonts w:cs="David" w:hint="cs"/>
          <w:rtl/>
        </w:rPr>
      </w:pPr>
      <w:r w:rsidRPr="00E35228">
        <w:rPr>
          <w:rFonts w:cs="David" w:hint="cs"/>
          <w:u w:val="single"/>
          <w:rtl/>
        </w:rPr>
        <w:t>היו"ר אביגדור יצחקי:</w:t>
      </w:r>
    </w:p>
    <w:p w:rsidR="00E35228" w:rsidRPr="00E35228" w:rsidRDefault="00E35228" w:rsidP="00E35228">
      <w:pPr>
        <w:bidi/>
        <w:rPr>
          <w:rFonts w:cs="David" w:hint="cs"/>
          <w:rtl/>
        </w:rPr>
      </w:pPr>
    </w:p>
    <w:p w:rsidR="00E35228" w:rsidRPr="00E35228" w:rsidRDefault="00E35228" w:rsidP="00E35228">
      <w:pPr>
        <w:bidi/>
        <w:ind w:firstLine="567"/>
        <w:rPr>
          <w:rFonts w:cs="David" w:hint="cs"/>
          <w:rtl/>
        </w:rPr>
      </w:pPr>
      <w:r w:rsidRPr="00E35228">
        <w:rPr>
          <w:rFonts w:cs="David" w:hint="cs"/>
          <w:rtl/>
        </w:rPr>
        <w:t xml:space="preserve">היא כבר ויתרה על חבר אחד. לקדימה צריכים להיות שיש בוועדה המסדרת, ויש רק חמישה. </w:t>
      </w:r>
    </w:p>
    <w:p w:rsidR="00E35228" w:rsidRPr="00E35228" w:rsidRDefault="00E35228" w:rsidP="00E35228">
      <w:pPr>
        <w:bidi/>
        <w:rPr>
          <w:rFonts w:cs="David" w:hint="cs"/>
          <w:rtl/>
        </w:rPr>
      </w:pPr>
    </w:p>
    <w:p w:rsidR="00E35228" w:rsidRPr="00E35228" w:rsidRDefault="00E35228" w:rsidP="00E35228">
      <w:pPr>
        <w:bidi/>
        <w:rPr>
          <w:rFonts w:cs="David" w:hint="cs"/>
          <w:rtl/>
        </w:rPr>
      </w:pPr>
      <w:r w:rsidRPr="00E35228">
        <w:rPr>
          <w:rFonts w:cs="David" w:hint="cs"/>
          <w:u w:val="single"/>
          <w:rtl/>
        </w:rPr>
        <w:t>ג'מאל זחאלקה:</w:t>
      </w:r>
    </w:p>
    <w:p w:rsidR="00E35228" w:rsidRPr="00E35228" w:rsidRDefault="00E35228" w:rsidP="00E35228">
      <w:pPr>
        <w:bidi/>
        <w:rPr>
          <w:rFonts w:cs="David" w:hint="cs"/>
          <w:rtl/>
        </w:rPr>
      </w:pPr>
    </w:p>
    <w:p w:rsidR="00E35228" w:rsidRPr="00E35228" w:rsidRDefault="00E35228" w:rsidP="00E35228">
      <w:pPr>
        <w:bidi/>
        <w:rPr>
          <w:rFonts w:cs="David" w:hint="cs"/>
          <w:rtl/>
        </w:rPr>
      </w:pPr>
      <w:r w:rsidRPr="00E35228">
        <w:rPr>
          <w:rFonts w:cs="David" w:hint="cs"/>
          <w:rtl/>
        </w:rPr>
        <w:tab/>
        <w:t>היא לא ויתרה לנו, היא יכולה לוותר לליכוד ולש"ס. אם היא מוותרת להם, זה עניין שלה. אנחנו צריכים לקבל על-פי דין, על-פי שוויוניות. לא יכול להיות שהמשורה, כשהיא מגיעה לבל"ד, היא עקומה.</w:t>
      </w:r>
    </w:p>
    <w:p w:rsidR="00E35228" w:rsidRPr="00E35228" w:rsidRDefault="00E35228" w:rsidP="00E35228">
      <w:pPr>
        <w:bidi/>
        <w:rPr>
          <w:rFonts w:cs="David" w:hint="cs"/>
          <w:rtl/>
        </w:rPr>
      </w:pPr>
    </w:p>
    <w:p w:rsidR="00E35228" w:rsidRPr="00E35228" w:rsidRDefault="00E35228" w:rsidP="00E35228">
      <w:pPr>
        <w:bidi/>
        <w:rPr>
          <w:rFonts w:cs="David" w:hint="cs"/>
          <w:u w:val="single"/>
          <w:rtl/>
        </w:rPr>
      </w:pPr>
      <w:r w:rsidRPr="00E35228">
        <w:rPr>
          <w:rFonts w:cs="David" w:hint="cs"/>
          <w:u w:val="single"/>
          <w:rtl/>
        </w:rPr>
        <w:t>גדעון סער:</w:t>
      </w:r>
    </w:p>
    <w:p w:rsidR="00E35228" w:rsidRPr="00E35228" w:rsidRDefault="00E35228" w:rsidP="00E35228">
      <w:pPr>
        <w:bidi/>
        <w:rPr>
          <w:rFonts w:cs="David" w:hint="cs"/>
          <w:u w:val="single"/>
          <w:rtl/>
        </w:rPr>
      </w:pPr>
    </w:p>
    <w:p w:rsidR="00E35228" w:rsidRPr="00E35228" w:rsidRDefault="00E35228" w:rsidP="00E35228">
      <w:pPr>
        <w:bidi/>
        <w:rPr>
          <w:rFonts w:cs="David" w:hint="cs"/>
          <w:rtl/>
        </w:rPr>
      </w:pPr>
      <w:r w:rsidRPr="00E35228">
        <w:rPr>
          <w:rFonts w:cs="David" w:hint="cs"/>
          <w:rtl/>
        </w:rPr>
        <w:tab/>
        <w:t xml:space="preserve">איך בקדנציה הקודמת היה לך אותו מספר, </w:t>
      </w:r>
    </w:p>
    <w:p w:rsidR="00E35228" w:rsidRPr="00E35228" w:rsidRDefault="00E35228" w:rsidP="00E35228">
      <w:pPr>
        <w:bidi/>
        <w:rPr>
          <w:rFonts w:cs="David" w:hint="cs"/>
          <w:rtl/>
        </w:rPr>
      </w:pPr>
    </w:p>
    <w:p w:rsidR="00E35228" w:rsidRPr="00E35228" w:rsidRDefault="00E35228" w:rsidP="00E35228">
      <w:pPr>
        <w:bidi/>
        <w:rPr>
          <w:rFonts w:cs="David" w:hint="cs"/>
          <w:rtl/>
        </w:rPr>
      </w:pPr>
      <w:r w:rsidRPr="00E35228">
        <w:rPr>
          <w:rFonts w:cs="David" w:hint="cs"/>
          <w:u w:val="single"/>
          <w:rtl/>
        </w:rPr>
        <w:t>ג'מאל זחאלקה:</w:t>
      </w:r>
    </w:p>
    <w:p w:rsidR="00E35228" w:rsidRPr="00E35228" w:rsidRDefault="00E35228" w:rsidP="00E35228">
      <w:pPr>
        <w:bidi/>
        <w:rPr>
          <w:rFonts w:cs="David" w:hint="cs"/>
          <w:rtl/>
        </w:rPr>
      </w:pPr>
    </w:p>
    <w:p w:rsidR="00E35228" w:rsidRPr="00E35228" w:rsidRDefault="00E35228" w:rsidP="00E35228">
      <w:pPr>
        <w:bidi/>
        <w:rPr>
          <w:rFonts w:cs="David" w:hint="cs"/>
          <w:rtl/>
        </w:rPr>
      </w:pPr>
      <w:r w:rsidRPr="00E35228">
        <w:rPr>
          <w:rFonts w:cs="David" w:hint="cs"/>
          <w:rtl/>
        </w:rPr>
        <w:tab/>
        <w:t xml:space="preserve">עזוב את הקדנציה הקודמת, אני מדבר על השוויוניות. נהגו כאן על-פי מדד מסוים. </w:t>
      </w:r>
    </w:p>
    <w:p w:rsidR="00E35228" w:rsidRPr="00E35228" w:rsidRDefault="00E35228" w:rsidP="00E35228">
      <w:pPr>
        <w:bidi/>
        <w:rPr>
          <w:rFonts w:cs="David" w:hint="cs"/>
          <w:rtl/>
        </w:rPr>
      </w:pPr>
    </w:p>
    <w:p w:rsidR="00E35228" w:rsidRPr="00E35228" w:rsidRDefault="00E35228" w:rsidP="00E35228">
      <w:pPr>
        <w:bidi/>
        <w:rPr>
          <w:rFonts w:cs="David" w:hint="cs"/>
          <w:u w:val="single"/>
          <w:rtl/>
        </w:rPr>
      </w:pPr>
      <w:r w:rsidRPr="00E35228">
        <w:rPr>
          <w:rFonts w:cs="David" w:hint="cs"/>
          <w:u w:val="single"/>
          <w:rtl/>
        </w:rPr>
        <w:t>גדעון סער:</w:t>
      </w:r>
    </w:p>
    <w:p w:rsidR="00E35228" w:rsidRPr="00E35228" w:rsidRDefault="00E35228" w:rsidP="00E35228">
      <w:pPr>
        <w:bidi/>
        <w:rPr>
          <w:rFonts w:cs="David" w:hint="cs"/>
          <w:u w:val="single"/>
          <w:rtl/>
        </w:rPr>
      </w:pPr>
    </w:p>
    <w:p w:rsidR="00E35228" w:rsidRPr="00E35228" w:rsidRDefault="00E35228" w:rsidP="00E35228">
      <w:pPr>
        <w:bidi/>
        <w:rPr>
          <w:rFonts w:cs="David" w:hint="cs"/>
          <w:rtl/>
        </w:rPr>
      </w:pPr>
      <w:r w:rsidRPr="00E35228">
        <w:rPr>
          <w:rFonts w:cs="David" w:hint="cs"/>
          <w:rtl/>
        </w:rPr>
        <w:tab/>
        <w:t xml:space="preserve">הוא הגדיל את הוועדה. יש כאלה שהרוויחו. חד"ש הרוויחו. </w:t>
      </w:r>
    </w:p>
    <w:p w:rsidR="00E35228" w:rsidRPr="00E35228" w:rsidRDefault="00E35228" w:rsidP="00E35228">
      <w:pPr>
        <w:bidi/>
        <w:rPr>
          <w:rFonts w:cs="David" w:hint="cs"/>
          <w:rtl/>
        </w:rPr>
      </w:pPr>
    </w:p>
    <w:p w:rsidR="00E35228" w:rsidRPr="00E35228" w:rsidRDefault="00E35228" w:rsidP="00E35228">
      <w:pPr>
        <w:bidi/>
        <w:rPr>
          <w:rFonts w:cs="David" w:hint="cs"/>
          <w:u w:val="single"/>
          <w:rtl/>
        </w:rPr>
      </w:pPr>
      <w:r w:rsidRPr="00E35228">
        <w:rPr>
          <w:rFonts w:cs="David" w:hint="cs"/>
          <w:u w:val="single"/>
          <w:rtl/>
        </w:rPr>
        <w:t>ג'מאל זחאלקה:</w:t>
      </w:r>
    </w:p>
    <w:p w:rsidR="00E35228" w:rsidRPr="00E35228" w:rsidRDefault="00E35228" w:rsidP="00E35228">
      <w:pPr>
        <w:bidi/>
        <w:rPr>
          <w:rFonts w:cs="David" w:hint="cs"/>
          <w:rtl/>
        </w:rPr>
      </w:pPr>
    </w:p>
    <w:p w:rsidR="00E35228" w:rsidRPr="00E35228" w:rsidRDefault="00E35228" w:rsidP="00E35228">
      <w:pPr>
        <w:bidi/>
        <w:rPr>
          <w:rFonts w:cs="David" w:hint="cs"/>
          <w:rtl/>
        </w:rPr>
      </w:pPr>
      <w:r w:rsidRPr="00E35228">
        <w:rPr>
          <w:rFonts w:cs="David" w:hint="cs"/>
          <w:rtl/>
        </w:rPr>
        <w:tab/>
        <w:t>אני קורא לכל חברי הוועדה לראות את המספרים. זה מגיע לנו. נהגת כך, נהג כך לאורך כל הדרך. כך מגיע לנו על-פי דין. אדוני היושב-ראש, על זה אני עומד, אני חושב שזה מגיע לנו. הכלל הוא שלך.</w:t>
      </w:r>
    </w:p>
    <w:p w:rsidR="00E35228" w:rsidRPr="00E35228" w:rsidRDefault="00E35228" w:rsidP="00E35228">
      <w:pPr>
        <w:bidi/>
        <w:rPr>
          <w:rFonts w:cs="David" w:hint="cs"/>
          <w:rtl/>
        </w:rPr>
      </w:pPr>
    </w:p>
    <w:p w:rsidR="00E35228" w:rsidRPr="00E35228" w:rsidRDefault="00E35228" w:rsidP="00E35228">
      <w:pPr>
        <w:bidi/>
        <w:rPr>
          <w:rFonts w:cs="David" w:hint="cs"/>
          <w:u w:val="single"/>
          <w:rtl/>
        </w:rPr>
      </w:pPr>
      <w:r w:rsidRPr="00E35228">
        <w:rPr>
          <w:rFonts w:cs="David"/>
          <w:u w:val="single"/>
          <w:rtl/>
        </w:rPr>
        <w:br w:type="page"/>
      </w:r>
      <w:r w:rsidRPr="00E35228">
        <w:rPr>
          <w:rFonts w:cs="David" w:hint="cs"/>
          <w:u w:val="single"/>
          <w:rtl/>
        </w:rPr>
        <w:t>אסתרינה טרטמן:</w:t>
      </w:r>
    </w:p>
    <w:p w:rsidR="00E35228" w:rsidRPr="00E35228" w:rsidRDefault="00E35228" w:rsidP="00E35228">
      <w:pPr>
        <w:bidi/>
        <w:rPr>
          <w:rFonts w:cs="David" w:hint="cs"/>
          <w:rtl/>
        </w:rPr>
      </w:pPr>
    </w:p>
    <w:p w:rsidR="00E35228" w:rsidRPr="00E35228" w:rsidRDefault="00E35228" w:rsidP="00E35228">
      <w:pPr>
        <w:bidi/>
        <w:ind w:firstLine="567"/>
        <w:rPr>
          <w:rFonts w:cs="David" w:hint="cs"/>
          <w:rtl/>
        </w:rPr>
      </w:pPr>
      <w:r w:rsidRPr="00E35228">
        <w:rPr>
          <w:rFonts w:cs="David" w:hint="cs"/>
          <w:rtl/>
        </w:rPr>
        <w:t>אפשר ללכת לפי השיטה הקודמת.</w:t>
      </w:r>
    </w:p>
    <w:p w:rsidR="00E35228" w:rsidRPr="00E35228" w:rsidRDefault="00E35228" w:rsidP="00E35228">
      <w:pPr>
        <w:bidi/>
        <w:rPr>
          <w:rFonts w:cs="David" w:hint="cs"/>
          <w:rtl/>
        </w:rPr>
      </w:pPr>
    </w:p>
    <w:p w:rsidR="00E35228" w:rsidRPr="00E35228" w:rsidRDefault="00E35228" w:rsidP="00E35228">
      <w:pPr>
        <w:bidi/>
        <w:rPr>
          <w:rFonts w:cs="David" w:hint="cs"/>
          <w:rtl/>
        </w:rPr>
      </w:pPr>
      <w:r w:rsidRPr="00E35228">
        <w:rPr>
          <w:rFonts w:cs="David" w:hint="cs"/>
          <w:u w:val="single"/>
          <w:rtl/>
        </w:rPr>
        <w:t>ג'מאל זחאלקה:</w:t>
      </w:r>
    </w:p>
    <w:p w:rsidR="00E35228" w:rsidRPr="00E35228" w:rsidRDefault="00E35228" w:rsidP="00E35228">
      <w:pPr>
        <w:bidi/>
        <w:rPr>
          <w:rFonts w:cs="David" w:hint="cs"/>
          <w:rtl/>
        </w:rPr>
      </w:pPr>
      <w:r w:rsidRPr="00E35228">
        <w:rPr>
          <w:rFonts w:cs="David" w:hint="cs"/>
          <w:rtl/>
        </w:rPr>
        <w:tab/>
      </w:r>
    </w:p>
    <w:p w:rsidR="00E35228" w:rsidRPr="00E35228" w:rsidRDefault="00E35228" w:rsidP="00E35228">
      <w:pPr>
        <w:bidi/>
        <w:ind w:firstLine="567"/>
        <w:rPr>
          <w:rFonts w:cs="David" w:hint="cs"/>
          <w:rtl/>
        </w:rPr>
      </w:pPr>
      <w:r w:rsidRPr="00E35228">
        <w:rPr>
          <w:rFonts w:cs="David" w:hint="cs"/>
          <w:rtl/>
        </w:rPr>
        <w:t xml:space="preserve">שנית, אדוני היושב-ראש, אתה אומר שנהגת לפנים משורת הדין, שהמפלגות הערביות קידום. אנחנו בבל"ד לא שמענו על זה. לפי זה מצבנו גרוע יותר ממה שהיה בפעם הקודמת. </w:t>
      </w:r>
    </w:p>
    <w:p w:rsidR="00E35228" w:rsidRPr="00E35228" w:rsidRDefault="00E35228" w:rsidP="00E35228">
      <w:pPr>
        <w:bidi/>
        <w:rPr>
          <w:rFonts w:cs="David" w:hint="cs"/>
          <w:rtl/>
        </w:rPr>
      </w:pPr>
    </w:p>
    <w:p w:rsidR="00E35228" w:rsidRPr="00E35228" w:rsidRDefault="00E35228" w:rsidP="00E35228">
      <w:pPr>
        <w:bidi/>
        <w:rPr>
          <w:rFonts w:cs="David" w:hint="cs"/>
          <w:u w:val="single"/>
          <w:rtl/>
        </w:rPr>
      </w:pPr>
      <w:r w:rsidRPr="00E35228">
        <w:rPr>
          <w:rFonts w:cs="David" w:hint="cs"/>
          <w:u w:val="single"/>
          <w:rtl/>
        </w:rPr>
        <w:t>גדעון סער:</w:t>
      </w:r>
    </w:p>
    <w:p w:rsidR="00E35228" w:rsidRPr="00E35228" w:rsidRDefault="00E35228" w:rsidP="00E35228">
      <w:pPr>
        <w:bidi/>
        <w:rPr>
          <w:rFonts w:cs="David" w:hint="cs"/>
          <w:rtl/>
        </w:rPr>
      </w:pPr>
    </w:p>
    <w:p w:rsidR="00E35228" w:rsidRPr="00E35228" w:rsidRDefault="00E35228" w:rsidP="00E35228">
      <w:pPr>
        <w:bidi/>
        <w:ind w:firstLine="567"/>
        <w:rPr>
          <w:rFonts w:cs="David" w:hint="cs"/>
          <w:rtl/>
        </w:rPr>
      </w:pPr>
      <w:r w:rsidRPr="00E35228">
        <w:rPr>
          <w:rFonts w:cs="David" w:hint="cs"/>
          <w:rtl/>
        </w:rPr>
        <w:t xml:space="preserve">גם אז היה לכם חבר אחד בחוקה, מה שיש עכשיו. אותו דבר. </w:t>
      </w:r>
    </w:p>
    <w:p w:rsidR="00E35228" w:rsidRPr="00E35228" w:rsidRDefault="00E35228" w:rsidP="00E35228">
      <w:pPr>
        <w:bidi/>
        <w:rPr>
          <w:rFonts w:cs="David" w:hint="cs"/>
          <w:rtl/>
        </w:rPr>
      </w:pPr>
    </w:p>
    <w:p w:rsidR="00E35228" w:rsidRPr="00E35228" w:rsidRDefault="00E35228" w:rsidP="00E35228">
      <w:pPr>
        <w:bidi/>
        <w:rPr>
          <w:rFonts w:cs="David" w:hint="cs"/>
          <w:rtl/>
        </w:rPr>
      </w:pPr>
      <w:r w:rsidRPr="00E35228">
        <w:rPr>
          <w:rFonts w:cs="David" w:hint="cs"/>
          <w:u w:val="single"/>
          <w:rtl/>
        </w:rPr>
        <w:t>ג'מאל זחאלקה:</w:t>
      </w:r>
    </w:p>
    <w:p w:rsidR="00E35228" w:rsidRPr="00E35228" w:rsidRDefault="00E35228" w:rsidP="00E35228">
      <w:pPr>
        <w:bidi/>
        <w:rPr>
          <w:rFonts w:cs="David" w:hint="cs"/>
          <w:rtl/>
        </w:rPr>
      </w:pPr>
    </w:p>
    <w:p w:rsidR="00E35228" w:rsidRPr="00E35228" w:rsidRDefault="00E35228" w:rsidP="00E35228">
      <w:pPr>
        <w:bidi/>
        <w:ind w:firstLine="567"/>
        <w:rPr>
          <w:rFonts w:cs="David" w:hint="cs"/>
          <w:rtl/>
        </w:rPr>
      </w:pPr>
      <w:r w:rsidRPr="00E35228">
        <w:rPr>
          <w:rFonts w:cs="David" w:hint="cs"/>
          <w:rtl/>
        </w:rPr>
        <w:t>אדוני היושב-ראש, אני חושב שמגיע לנו חבר בוועדת הפנים. מאז שאני זוכר את הכנסת לא היה מקרה שבו מפלגה ערבית לא היתה מיוצגת בוועדת הפנים, אפילו מאז 1996, נדמה לי. כל המפלגות הערביות היו מיוצגות, כולן. אני מדבר על ועדת הפנים.</w:t>
      </w:r>
    </w:p>
    <w:p w:rsidR="00E35228" w:rsidRPr="00E35228" w:rsidRDefault="00E35228" w:rsidP="00E35228">
      <w:pPr>
        <w:bidi/>
        <w:rPr>
          <w:rFonts w:cs="David" w:hint="cs"/>
          <w:rtl/>
        </w:rPr>
      </w:pPr>
    </w:p>
    <w:p w:rsidR="00E35228" w:rsidRPr="00E35228" w:rsidRDefault="00E35228" w:rsidP="00E35228">
      <w:pPr>
        <w:bidi/>
        <w:rPr>
          <w:rFonts w:cs="David" w:hint="cs"/>
          <w:rtl/>
        </w:rPr>
      </w:pPr>
      <w:r w:rsidRPr="00E35228">
        <w:rPr>
          <w:rFonts w:cs="David" w:hint="cs"/>
          <w:u w:val="single"/>
          <w:rtl/>
        </w:rPr>
        <w:t>דוד טל:</w:t>
      </w:r>
    </w:p>
    <w:p w:rsidR="00E35228" w:rsidRPr="00E35228" w:rsidRDefault="00E35228" w:rsidP="00E35228">
      <w:pPr>
        <w:bidi/>
        <w:rPr>
          <w:rFonts w:cs="David" w:hint="cs"/>
          <w:rtl/>
        </w:rPr>
      </w:pPr>
    </w:p>
    <w:p w:rsidR="00E35228" w:rsidRPr="00E35228" w:rsidRDefault="00E35228" w:rsidP="00E35228">
      <w:pPr>
        <w:bidi/>
        <w:rPr>
          <w:rFonts w:cs="David" w:hint="cs"/>
          <w:rtl/>
        </w:rPr>
      </w:pPr>
      <w:r w:rsidRPr="00E35228">
        <w:rPr>
          <w:rFonts w:cs="David" w:hint="cs"/>
          <w:rtl/>
        </w:rPr>
        <w:tab/>
        <w:t xml:space="preserve">היושב-ראש שם הוא גאלב מג'אדלה. </w:t>
      </w:r>
    </w:p>
    <w:p w:rsidR="00E35228" w:rsidRPr="00E35228" w:rsidRDefault="00E35228" w:rsidP="00E35228">
      <w:pPr>
        <w:bidi/>
        <w:rPr>
          <w:rFonts w:cs="David" w:hint="cs"/>
          <w:rtl/>
        </w:rPr>
      </w:pPr>
    </w:p>
    <w:p w:rsidR="00E35228" w:rsidRPr="00E35228" w:rsidRDefault="00E35228" w:rsidP="00E35228">
      <w:pPr>
        <w:bidi/>
        <w:rPr>
          <w:rFonts w:cs="David" w:hint="cs"/>
          <w:rtl/>
        </w:rPr>
      </w:pPr>
      <w:r w:rsidRPr="00E35228">
        <w:rPr>
          <w:rFonts w:cs="David" w:hint="cs"/>
          <w:u w:val="single"/>
          <w:rtl/>
        </w:rPr>
        <w:t>ראובן ריבלין:</w:t>
      </w:r>
    </w:p>
    <w:p w:rsidR="00E35228" w:rsidRPr="00E35228" w:rsidRDefault="00E35228" w:rsidP="00E35228">
      <w:pPr>
        <w:bidi/>
        <w:rPr>
          <w:rFonts w:cs="David" w:hint="cs"/>
          <w:rtl/>
        </w:rPr>
      </w:pPr>
    </w:p>
    <w:p w:rsidR="00E35228" w:rsidRPr="00E35228" w:rsidRDefault="00E35228" w:rsidP="00E35228">
      <w:pPr>
        <w:bidi/>
        <w:ind w:firstLine="567"/>
        <w:rPr>
          <w:rFonts w:cs="David" w:hint="cs"/>
          <w:rtl/>
        </w:rPr>
      </w:pPr>
      <w:r w:rsidRPr="00E35228">
        <w:rPr>
          <w:rFonts w:cs="David" w:hint="cs"/>
          <w:rtl/>
        </w:rPr>
        <w:t xml:space="preserve">בפעם שעברה, זה נכון. אבל זה לא נכון בכלל. </w:t>
      </w:r>
    </w:p>
    <w:p w:rsidR="00E35228" w:rsidRPr="00E35228" w:rsidRDefault="00E35228" w:rsidP="00E35228">
      <w:pPr>
        <w:bidi/>
        <w:rPr>
          <w:rFonts w:cs="David" w:hint="cs"/>
          <w:rtl/>
        </w:rPr>
      </w:pPr>
    </w:p>
    <w:p w:rsidR="00E35228" w:rsidRPr="00E35228" w:rsidRDefault="00E35228" w:rsidP="00E35228">
      <w:pPr>
        <w:bidi/>
        <w:rPr>
          <w:rFonts w:cs="David" w:hint="cs"/>
          <w:rtl/>
        </w:rPr>
      </w:pPr>
      <w:r w:rsidRPr="00E35228">
        <w:rPr>
          <w:rFonts w:cs="David" w:hint="cs"/>
          <w:u w:val="single"/>
          <w:rtl/>
        </w:rPr>
        <w:t>היו"ר אביגדור יצחקי:</w:t>
      </w:r>
    </w:p>
    <w:p w:rsidR="00E35228" w:rsidRPr="00E35228" w:rsidRDefault="00E35228" w:rsidP="00E35228">
      <w:pPr>
        <w:bidi/>
        <w:rPr>
          <w:rFonts w:cs="David" w:hint="cs"/>
          <w:rtl/>
        </w:rPr>
      </w:pPr>
    </w:p>
    <w:p w:rsidR="00E35228" w:rsidRPr="00E35228" w:rsidRDefault="00E35228" w:rsidP="00E35228">
      <w:pPr>
        <w:bidi/>
        <w:ind w:firstLine="567"/>
        <w:rPr>
          <w:rFonts w:cs="David" w:hint="cs"/>
          <w:rtl/>
        </w:rPr>
      </w:pPr>
      <w:r w:rsidRPr="00E35228">
        <w:rPr>
          <w:rFonts w:cs="David" w:hint="cs"/>
          <w:rtl/>
        </w:rPr>
        <w:t>חבר הכנסת זחאלקה, אני מבקש להעיר הערה. בכל זאת אנחנו חברי כנסת, תסתכלו על מה אנחנו מדברים פה. כל השיחה וכל הבעיות זה על חבר אחד לפה וחבר אחד לשם. אני מאוד מבקש, יש פה חמש או שש בעיות כאלה. אנחנו הולכים להיות יחד ארבע שנים, מי שרוצה ומי שלא רוצה. תאמין לי, נמצא את הפתרונות. בכל הכבוד, קודם כול אנחנו מנסים להקים את הכנסת, שתתחיל לעבוד בצורה נורמלית.</w:t>
      </w:r>
    </w:p>
    <w:p w:rsidR="00E35228" w:rsidRPr="00E35228" w:rsidRDefault="00E35228" w:rsidP="00E35228">
      <w:pPr>
        <w:bidi/>
        <w:rPr>
          <w:rFonts w:cs="David" w:hint="cs"/>
          <w:rtl/>
        </w:rPr>
      </w:pPr>
    </w:p>
    <w:p w:rsidR="00E35228" w:rsidRPr="00E35228" w:rsidRDefault="00E35228" w:rsidP="00E35228">
      <w:pPr>
        <w:bidi/>
        <w:rPr>
          <w:rFonts w:cs="David" w:hint="cs"/>
          <w:rtl/>
        </w:rPr>
      </w:pPr>
      <w:r w:rsidRPr="00E35228">
        <w:rPr>
          <w:rFonts w:cs="David" w:hint="cs"/>
          <w:u w:val="single"/>
          <w:rtl/>
        </w:rPr>
        <w:t>ג'מאל זחאלקה:</w:t>
      </w:r>
    </w:p>
    <w:p w:rsidR="00E35228" w:rsidRPr="00E35228" w:rsidRDefault="00E35228" w:rsidP="00E35228">
      <w:pPr>
        <w:bidi/>
        <w:rPr>
          <w:rFonts w:cs="David" w:hint="cs"/>
          <w:rtl/>
        </w:rPr>
      </w:pPr>
    </w:p>
    <w:p w:rsidR="00E35228" w:rsidRPr="00E35228" w:rsidRDefault="00E35228" w:rsidP="00E35228">
      <w:pPr>
        <w:bidi/>
        <w:rPr>
          <w:rFonts w:cs="David" w:hint="cs"/>
          <w:rtl/>
        </w:rPr>
      </w:pPr>
      <w:r w:rsidRPr="00E35228">
        <w:rPr>
          <w:rFonts w:cs="David" w:hint="cs"/>
          <w:rtl/>
        </w:rPr>
        <w:tab/>
        <w:t xml:space="preserve">קודם כול, אם זה אחד לפה ואחד לשם, אז שאחרים יוותרו. אנחנו סיעות קטנות. העבודה שלנו, של חברי הכנסת הערבים, היא בוועדות. אנחנו בקואליציה, לא מנהלים משא ומתן. זה כמו שר בשביל מישהו אחר. חבר בוועדת הפנים ואיכות הסביבה או בוועדת הכספים זה כמו שר. </w:t>
      </w:r>
    </w:p>
    <w:p w:rsidR="00E35228" w:rsidRPr="00E35228" w:rsidRDefault="00E35228" w:rsidP="00E35228">
      <w:pPr>
        <w:bidi/>
        <w:rPr>
          <w:rFonts w:cs="David" w:hint="cs"/>
          <w:rtl/>
        </w:rPr>
      </w:pPr>
      <w:r w:rsidRPr="00E35228">
        <w:rPr>
          <w:rFonts w:cs="David"/>
          <w:rtl/>
        </w:rPr>
        <w:br w:type="page"/>
      </w:r>
    </w:p>
    <w:p w:rsidR="00E35228" w:rsidRPr="00E35228" w:rsidRDefault="00E35228" w:rsidP="00E35228">
      <w:pPr>
        <w:bidi/>
        <w:rPr>
          <w:rFonts w:cs="David" w:hint="cs"/>
          <w:rtl/>
        </w:rPr>
      </w:pPr>
      <w:r w:rsidRPr="00E35228">
        <w:rPr>
          <w:rFonts w:cs="David" w:hint="cs"/>
          <w:u w:val="single"/>
          <w:rtl/>
        </w:rPr>
        <w:t>יצחק לוי:</w:t>
      </w:r>
    </w:p>
    <w:p w:rsidR="00E35228" w:rsidRPr="00E35228" w:rsidRDefault="00E35228" w:rsidP="00E35228">
      <w:pPr>
        <w:bidi/>
        <w:rPr>
          <w:rFonts w:cs="David" w:hint="cs"/>
          <w:rtl/>
        </w:rPr>
      </w:pPr>
    </w:p>
    <w:p w:rsidR="00E35228" w:rsidRPr="00E35228" w:rsidRDefault="00E35228" w:rsidP="00E35228">
      <w:pPr>
        <w:bidi/>
        <w:ind w:firstLine="567"/>
        <w:rPr>
          <w:rFonts w:cs="David" w:hint="cs"/>
          <w:rtl/>
        </w:rPr>
      </w:pPr>
      <w:r w:rsidRPr="00E35228">
        <w:rPr>
          <w:rFonts w:cs="David" w:hint="cs"/>
          <w:rtl/>
        </w:rPr>
        <w:t xml:space="preserve">אז אחד מכם יהיה שר בלי תיק. </w:t>
      </w:r>
    </w:p>
    <w:p w:rsidR="00E35228" w:rsidRPr="00E35228" w:rsidRDefault="00E35228" w:rsidP="00E35228">
      <w:pPr>
        <w:bidi/>
        <w:rPr>
          <w:rFonts w:cs="David" w:hint="cs"/>
          <w:rtl/>
        </w:rPr>
      </w:pPr>
    </w:p>
    <w:p w:rsidR="00E35228" w:rsidRPr="00E35228" w:rsidRDefault="00E35228" w:rsidP="00E35228">
      <w:pPr>
        <w:bidi/>
        <w:rPr>
          <w:rFonts w:cs="David" w:hint="cs"/>
          <w:rtl/>
        </w:rPr>
      </w:pPr>
      <w:r w:rsidRPr="00E35228">
        <w:rPr>
          <w:rFonts w:cs="David" w:hint="cs"/>
          <w:u w:val="single"/>
          <w:rtl/>
        </w:rPr>
        <w:t>אחמד טיבי:</w:t>
      </w:r>
    </w:p>
    <w:p w:rsidR="00E35228" w:rsidRPr="00E35228" w:rsidRDefault="00E35228" w:rsidP="00E35228">
      <w:pPr>
        <w:bidi/>
        <w:rPr>
          <w:rFonts w:cs="David" w:hint="cs"/>
          <w:rtl/>
        </w:rPr>
      </w:pPr>
    </w:p>
    <w:p w:rsidR="00E35228" w:rsidRPr="00E35228" w:rsidRDefault="00E35228" w:rsidP="00E35228">
      <w:pPr>
        <w:bidi/>
        <w:rPr>
          <w:rFonts w:cs="David" w:hint="cs"/>
          <w:rtl/>
        </w:rPr>
      </w:pPr>
      <w:r w:rsidRPr="00E35228">
        <w:rPr>
          <w:rFonts w:cs="David" w:hint="cs"/>
          <w:rtl/>
        </w:rPr>
        <w:tab/>
        <w:t xml:space="preserve">חבר כנסת ערבי עם תיק, לא כדאי, יבדקו אותו בכניסה. </w:t>
      </w:r>
    </w:p>
    <w:p w:rsidR="00E35228" w:rsidRPr="00E35228" w:rsidRDefault="00E35228" w:rsidP="00E35228">
      <w:pPr>
        <w:bidi/>
        <w:rPr>
          <w:rFonts w:cs="David" w:hint="cs"/>
          <w:rtl/>
        </w:rPr>
      </w:pPr>
    </w:p>
    <w:p w:rsidR="00E35228" w:rsidRPr="00E35228" w:rsidRDefault="00E35228" w:rsidP="00E35228">
      <w:pPr>
        <w:bidi/>
        <w:rPr>
          <w:rFonts w:cs="David" w:hint="cs"/>
          <w:rtl/>
        </w:rPr>
      </w:pPr>
      <w:r w:rsidRPr="00E35228">
        <w:rPr>
          <w:rFonts w:cs="David" w:hint="cs"/>
          <w:u w:val="single"/>
          <w:rtl/>
        </w:rPr>
        <w:t>ג'מאל זחאלקה:</w:t>
      </w:r>
    </w:p>
    <w:p w:rsidR="00E35228" w:rsidRPr="00E35228" w:rsidRDefault="00E35228" w:rsidP="00E35228">
      <w:pPr>
        <w:bidi/>
        <w:rPr>
          <w:rFonts w:cs="David" w:hint="cs"/>
          <w:rtl/>
        </w:rPr>
      </w:pPr>
    </w:p>
    <w:p w:rsidR="00E35228" w:rsidRPr="00E35228" w:rsidRDefault="00E35228" w:rsidP="00E35228">
      <w:pPr>
        <w:bidi/>
        <w:ind w:firstLine="567"/>
        <w:rPr>
          <w:rFonts w:cs="David" w:hint="cs"/>
          <w:rtl/>
        </w:rPr>
      </w:pPr>
      <w:r w:rsidRPr="00E35228">
        <w:rPr>
          <w:rFonts w:cs="David" w:hint="cs"/>
          <w:rtl/>
        </w:rPr>
        <w:t xml:space="preserve">אני מבקש מהוועדה לקבל החלטה שאנחנו חברים בוועדה. זה מגיע לנו על-פי דין ועל-פי המשורה שנקבעה. </w:t>
      </w:r>
    </w:p>
    <w:p w:rsidR="00E35228" w:rsidRPr="00E35228" w:rsidRDefault="00E35228" w:rsidP="00E35228">
      <w:pPr>
        <w:bidi/>
        <w:rPr>
          <w:rFonts w:cs="David" w:hint="cs"/>
          <w:rtl/>
        </w:rPr>
      </w:pPr>
    </w:p>
    <w:p w:rsidR="00E35228" w:rsidRPr="00E35228" w:rsidRDefault="00E35228" w:rsidP="00E35228">
      <w:pPr>
        <w:bidi/>
        <w:rPr>
          <w:rFonts w:cs="David" w:hint="cs"/>
          <w:u w:val="single"/>
          <w:rtl/>
        </w:rPr>
      </w:pPr>
      <w:r w:rsidRPr="00E35228">
        <w:rPr>
          <w:rFonts w:cs="David" w:hint="cs"/>
          <w:u w:val="single"/>
          <w:rtl/>
        </w:rPr>
        <w:t>אפרים סנה:</w:t>
      </w:r>
    </w:p>
    <w:p w:rsidR="00E35228" w:rsidRPr="00E35228" w:rsidRDefault="00E35228" w:rsidP="00E35228">
      <w:pPr>
        <w:bidi/>
        <w:rPr>
          <w:rFonts w:cs="David" w:hint="cs"/>
          <w:u w:val="single"/>
          <w:rtl/>
        </w:rPr>
      </w:pPr>
    </w:p>
    <w:p w:rsidR="00E35228" w:rsidRPr="00E35228" w:rsidRDefault="00E35228" w:rsidP="00E35228">
      <w:pPr>
        <w:bidi/>
        <w:ind w:firstLine="567"/>
        <w:rPr>
          <w:rFonts w:cs="David" w:hint="cs"/>
          <w:rtl/>
        </w:rPr>
      </w:pPr>
      <w:r w:rsidRPr="00E35228">
        <w:rPr>
          <w:rFonts w:cs="David" w:hint="cs"/>
          <w:rtl/>
        </w:rPr>
        <w:t xml:space="preserve">יש שני דברים שצריך לתת עליהם את הדעת: היעדרה של ועדת אתיקה יוצר בעיה לגבי יציאתם של חברי כנסת לחוץ-לארץ, אין מי שיאשר. </w:t>
      </w:r>
    </w:p>
    <w:p w:rsidR="00E35228" w:rsidRPr="00E35228" w:rsidRDefault="00E35228" w:rsidP="00E35228">
      <w:pPr>
        <w:bidi/>
        <w:rPr>
          <w:rFonts w:cs="David" w:hint="cs"/>
          <w:rtl/>
        </w:rPr>
      </w:pPr>
    </w:p>
    <w:p w:rsidR="00E35228" w:rsidRPr="00E35228" w:rsidRDefault="00E35228" w:rsidP="00E35228">
      <w:pPr>
        <w:bidi/>
        <w:rPr>
          <w:rFonts w:cs="David" w:hint="cs"/>
          <w:rtl/>
        </w:rPr>
      </w:pPr>
      <w:r w:rsidRPr="00E35228">
        <w:rPr>
          <w:rFonts w:cs="David" w:hint="cs"/>
          <w:u w:val="single"/>
          <w:rtl/>
        </w:rPr>
        <w:t>היו"ר אביגדור יצחקי:</w:t>
      </w:r>
    </w:p>
    <w:p w:rsidR="00E35228" w:rsidRPr="00E35228" w:rsidRDefault="00E35228" w:rsidP="00E35228">
      <w:pPr>
        <w:bidi/>
        <w:rPr>
          <w:rFonts w:cs="David" w:hint="cs"/>
          <w:rtl/>
        </w:rPr>
      </w:pPr>
    </w:p>
    <w:p w:rsidR="00E35228" w:rsidRPr="00E35228" w:rsidRDefault="00E35228" w:rsidP="00E35228">
      <w:pPr>
        <w:bidi/>
        <w:ind w:firstLine="567"/>
        <w:rPr>
          <w:rFonts w:cs="David" w:hint="cs"/>
          <w:rtl/>
        </w:rPr>
      </w:pPr>
      <w:r w:rsidRPr="00E35228">
        <w:rPr>
          <w:rFonts w:cs="David" w:hint="cs"/>
          <w:rtl/>
        </w:rPr>
        <w:t>היועצת המשפטית היא התחליף בינתיים.</w:t>
      </w:r>
    </w:p>
    <w:p w:rsidR="00E35228" w:rsidRPr="00E35228" w:rsidRDefault="00E35228" w:rsidP="00E35228">
      <w:pPr>
        <w:bidi/>
        <w:rPr>
          <w:rFonts w:cs="David" w:hint="cs"/>
          <w:rtl/>
        </w:rPr>
      </w:pPr>
    </w:p>
    <w:p w:rsidR="00E35228" w:rsidRPr="00E35228" w:rsidRDefault="00E35228" w:rsidP="00E35228">
      <w:pPr>
        <w:bidi/>
        <w:rPr>
          <w:rFonts w:cs="David"/>
          <w:u w:val="single"/>
          <w:rtl/>
        </w:rPr>
      </w:pPr>
      <w:r w:rsidRPr="00E35228">
        <w:rPr>
          <w:rFonts w:cs="David"/>
          <w:u w:val="single"/>
          <w:rtl/>
        </w:rPr>
        <w:t>מוחמד ברכה:</w:t>
      </w:r>
    </w:p>
    <w:p w:rsidR="00E35228" w:rsidRPr="00E35228" w:rsidRDefault="00E35228" w:rsidP="00E35228">
      <w:pPr>
        <w:bidi/>
        <w:rPr>
          <w:rFonts w:cs="David" w:hint="cs"/>
          <w:u w:val="single"/>
          <w:rtl/>
        </w:rPr>
      </w:pPr>
    </w:p>
    <w:p w:rsidR="00E35228" w:rsidRPr="00E35228" w:rsidRDefault="00E35228" w:rsidP="00E35228">
      <w:pPr>
        <w:bidi/>
        <w:ind w:firstLine="567"/>
        <w:rPr>
          <w:rFonts w:cs="David" w:hint="cs"/>
          <w:rtl/>
        </w:rPr>
      </w:pPr>
      <w:r w:rsidRPr="00E35228">
        <w:rPr>
          <w:rFonts w:cs="David" w:hint="cs"/>
          <w:rtl/>
        </w:rPr>
        <w:t xml:space="preserve">צריך לבטל את האישור של ועדת האתיקה לנסיעות חברי כנסת לחוץ-לארץ, שהיא רק תהיה ביקורת על טוהר מידות, לא שום דבר אחר. </w:t>
      </w:r>
    </w:p>
    <w:p w:rsidR="00E35228" w:rsidRPr="00E35228" w:rsidRDefault="00E35228" w:rsidP="00E35228">
      <w:pPr>
        <w:bidi/>
        <w:rPr>
          <w:rFonts w:cs="David" w:hint="cs"/>
          <w:rtl/>
        </w:rPr>
      </w:pPr>
    </w:p>
    <w:p w:rsidR="00E35228" w:rsidRPr="00E35228" w:rsidRDefault="00E35228" w:rsidP="00E35228">
      <w:pPr>
        <w:bidi/>
        <w:rPr>
          <w:rFonts w:cs="David" w:hint="cs"/>
          <w:i/>
          <w:iCs/>
          <w:rtl/>
        </w:rPr>
      </w:pPr>
      <w:r w:rsidRPr="00E35228">
        <w:rPr>
          <w:rFonts w:cs="David" w:hint="cs"/>
          <w:u w:val="single"/>
          <w:rtl/>
        </w:rPr>
        <w:t>קולט אביטל:</w:t>
      </w:r>
    </w:p>
    <w:p w:rsidR="00E35228" w:rsidRPr="00E35228" w:rsidRDefault="00E35228" w:rsidP="00E35228">
      <w:pPr>
        <w:bidi/>
        <w:rPr>
          <w:rFonts w:cs="David" w:hint="cs"/>
          <w:i/>
          <w:iCs/>
          <w:rtl/>
        </w:rPr>
      </w:pPr>
    </w:p>
    <w:p w:rsidR="00E35228" w:rsidRPr="00E35228" w:rsidRDefault="00E35228" w:rsidP="00E35228">
      <w:pPr>
        <w:bidi/>
        <w:rPr>
          <w:rFonts w:cs="David" w:hint="cs"/>
          <w:rtl/>
        </w:rPr>
      </w:pPr>
      <w:r w:rsidRPr="00E35228">
        <w:rPr>
          <w:rFonts w:cs="David" w:hint="cs"/>
          <w:i/>
          <w:iCs/>
          <w:rtl/>
        </w:rPr>
        <w:tab/>
      </w:r>
      <w:r w:rsidRPr="00E35228">
        <w:rPr>
          <w:rFonts w:cs="David" w:hint="cs"/>
          <w:rtl/>
        </w:rPr>
        <w:t>הוועדה רשומה בתקנון, אי-אפשר לבטלה מייד, סליחה.</w:t>
      </w:r>
    </w:p>
    <w:p w:rsidR="00E35228" w:rsidRPr="00E35228" w:rsidRDefault="00E35228" w:rsidP="00E35228">
      <w:pPr>
        <w:bidi/>
        <w:rPr>
          <w:rFonts w:cs="David" w:hint="cs"/>
          <w:rtl/>
        </w:rPr>
      </w:pPr>
    </w:p>
    <w:p w:rsidR="00E35228" w:rsidRPr="00E35228" w:rsidRDefault="00E35228" w:rsidP="00E35228">
      <w:pPr>
        <w:bidi/>
        <w:rPr>
          <w:rFonts w:cs="David" w:hint="cs"/>
          <w:u w:val="single"/>
          <w:rtl/>
        </w:rPr>
      </w:pPr>
      <w:r w:rsidRPr="00E35228">
        <w:rPr>
          <w:rFonts w:cs="David" w:hint="cs"/>
          <w:u w:val="single"/>
          <w:rtl/>
        </w:rPr>
        <w:t>אפרים סנה:</w:t>
      </w:r>
    </w:p>
    <w:p w:rsidR="00E35228" w:rsidRPr="00E35228" w:rsidRDefault="00E35228" w:rsidP="00E35228">
      <w:pPr>
        <w:bidi/>
        <w:rPr>
          <w:rFonts w:cs="David" w:hint="cs"/>
          <w:u w:val="single"/>
          <w:rtl/>
        </w:rPr>
      </w:pPr>
    </w:p>
    <w:p w:rsidR="00E35228" w:rsidRPr="00E35228" w:rsidRDefault="00E35228" w:rsidP="00E35228">
      <w:pPr>
        <w:bidi/>
        <w:rPr>
          <w:rFonts w:cs="David" w:hint="cs"/>
          <w:rtl/>
        </w:rPr>
      </w:pPr>
      <w:r w:rsidRPr="00E35228">
        <w:rPr>
          <w:rFonts w:cs="David" w:hint="cs"/>
          <w:rtl/>
        </w:rPr>
        <w:tab/>
        <w:t xml:space="preserve">נושא נוסף, אני ממליץ לקיים בהקדם האפשרי את המלצת ועדת פרופ' רובינשטיין על דרך אישור תקציב הביטחון. תקציב 2006 עומד לעבור. אין ועדה לתקציב הביטחון. </w:t>
      </w:r>
    </w:p>
    <w:p w:rsidR="00E35228" w:rsidRPr="00E35228" w:rsidRDefault="00E35228" w:rsidP="00E35228">
      <w:pPr>
        <w:bidi/>
        <w:rPr>
          <w:rFonts w:cs="David" w:hint="cs"/>
          <w:rtl/>
        </w:rPr>
      </w:pPr>
    </w:p>
    <w:p w:rsidR="00E35228" w:rsidRPr="00E35228" w:rsidRDefault="00E35228" w:rsidP="00E35228">
      <w:pPr>
        <w:bidi/>
        <w:rPr>
          <w:rFonts w:cs="David" w:hint="cs"/>
          <w:u w:val="single"/>
          <w:rtl/>
        </w:rPr>
      </w:pPr>
      <w:smartTag w:uri="urn:schemas-microsoft-com:office:smarttags" w:element="PersonName">
        <w:r w:rsidRPr="00E35228">
          <w:rPr>
            <w:rFonts w:cs="David" w:hint="cs"/>
            <w:u w:val="single"/>
            <w:rtl/>
          </w:rPr>
          <w:t>רוחמה אברהם</w:t>
        </w:r>
      </w:smartTag>
      <w:r w:rsidRPr="00E35228">
        <w:rPr>
          <w:rFonts w:cs="David" w:hint="cs"/>
          <w:u w:val="single"/>
          <w:rtl/>
        </w:rPr>
        <w:t>:</w:t>
      </w:r>
    </w:p>
    <w:p w:rsidR="00E35228" w:rsidRPr="00E35228" w:rsidRDefault="00E35228" w:rsidP="00E35228">
      <w:pPr>
        <w:bidi/>
        <w:rPr>
          <w:rFonts w:cs="David" w:hint="cs"/>
          <w:rtl/>
        </w:rPr>
      </w:pPr>
    </w:p>
    <w:p w:rsidR="00E35228" w:rsidRPr="00E35228" w:rsidRDefault="00E35228" w:rsidP="00E35228">
      <w:pPr>
        <w:bidi/>
        <w:ind w:firstLine="567"/>
        <w:rPr>
          <w:rFonts w:cs="David" w:hint="cs"/>
          <w:rtl/>
        </w:rPr>
      </w:pPr>
      <w:r w:rsidRPr="00E35228">
        <w:rPr>
          <w:rFonts w:cs="David" w:hint="cs"/>
          <w:rtl/>
        </w:rPr>
        <w:t>אחרי קביעת הרכב הוועדות מקימים ועדה משותפת.</w:t>
      </w:r>
    </w:p>
    <w:p w:rsidR="00E35228" w:rsidRPr="00E35228" w:rsidRDefault="00E35228" w:rsidP="00E35228">
      <w:pPr>
        <w:bidi/>
        <w:rPr>
          <w:rFonts w:cs="David" w:hint="cs"/>
          <w:rtl/>
        </w:rPr>
      </w:pPr>
    </w:p>
    <w:p w:rsidR="00E35228" w:rsidRPr="00E35228" w:rsidRDefault="00E35228" w:rsidP="00E35228">
      <w:pPr>
        <w:bidi/>
        <w:rPr>
          <w:rFonts w:cs="David" w:hint="cs"/>
          <w:u w:val="single"/>
          <w:rtl/>
        </w:rPr>
      </w:pPr>
      <w:r w:rsidRPr="00E35228">
        <w:rPr>
          <w:rFonts w:cs="David" w:hint="cs"/>
          <w:u w:val="single"/>
          <w:rtl/>
        </w:rPr>
        <w:t>אפרים סנה:</w:t>
      </w:r>
    </w:p>
    <w:p w:rsidR="00E35228" w:rsidRPr="00E35228" w:rsidRDefault="00E35228" w:rsidP="00E35228">
      <w:pPr>
        <w:bidi/>
        <w:rPr>
          <w:rFonts w:cs="David" w:hint="cs"/>
          <w:u w:val="single"/>
          <w:rtl/>
        </w:rPr>
      </w:pPr>
    </w:p>
    <w:p w:rsidR="00E35228" w:rsidRPr="00E35228" w:rsidRDefault="00E35228" w:rsidP="00E35228">
      <w:pPr>
        <w:bidi/>
        <w:rPr>
          <w:rFonts w:cs="David" w:hint="cs"/>
          <w:rtl/>
        </w:rPr>
      </w:pPr>
      <w:r w:rsidRPr="00E35228">
        <w:rPr>
          <w:rFonts w:cs="David" w:hint="cs"/>
          <w:rtl/>
        </w:rPr>
        <w:tab/>
        <w:t>אני מציע שיהיה מוסכם שהוועדה הזאת עברה מן העולם.</w:t>
      </w:r>
    </w:p>
    <w:p w:rsidR="00E35228" w:rsidRPr="00E35228" w:rsidRDefault="00E35228" w:rsidP="00E35228">
      <w:pPr>
        <w:bidi/>
        <w:rPr>
          <w:rFonts w:cs="David" w:hint="cs"/>
          <w:rtl/>
        </w:rPr>
      </w:pPr>
    </w:p>
    <w:p w:rsidR="00E35228" w:rsidRPr="00E35228" w:rsidRDefault="00E35228" w:rsidP="00E35228">
      <w:pPr>
        <w:bidi/>
        <w:rPr>
          <w:rFonts w:cs="David" w:hint="cs"/>
          <w:rtl/>
        </w:rPr>
      </w:pPr>
      <w:r w:rsidRPr="00E35228">
        <w:rPr>
          <w:rFonts w:cs="David" w:hint="cs"/>
          <w:u w:val="single"/>
          <w:rtl/>
        </w:rPr>
        <w:t>ארבל אסטרחן:</w:t>
      </w:r>
    </w:p>
    <w:p w:rsidR="00E35228" w:rsidRPr="00E35228" w:rsidRDefault="00E35228" w:rsidP="00E35228">
      <w:pPr>
        <w:bidi/>
        <w:rPr>
          <w:rFonts w:cs="David" w:hint="cs"/>
          <w:rtl/>
        </w:rPr>
      </w:pPr>
    </w:p>
    <w:p w:rsidR="00E35228" w:rsidRPr="00E35228" w:rsidRDefault="00E35228" w:rsidP="00E35228">
      <w:pPr>
        <w:bidi/>
        <w:ind w:firstLine="567"/>
        <w:rPr>
          <w:rFonts w:cs="David" w:hint="cs"/>
          <w:rtl/>
        </w:rPr>
      </w:pPr>
      <w:r w:rsidRPr="00E35228">
        <w:rPr>
          <w:rFonts w:cs="David" w:hint="cs"/>
          <w:rtl/>
        </w:rPr>
        <w:t xml:space="preserve">זה קבוע על-פי חוק, כדי לתקן את זה צריך לתקן את החוק. </w:t>
      </w:r>
    </w:p>
    <w:p w:rsidR="00E35228" w:rsidRPr="00E35228" w:rsidRDefault="00E35228" w:rsidP="00E35228">
      <w:pPr>
        <w:bidi/>
        <w:rPr>
          <w:rFonts w:cs="David" w:hint="cs"/>
          <w:rtl/>
        </w:rPr>
      </w:pPr>
    </w:p>
    <w:p w:rsidR="00E35228" w:rsidRPr="00E35228" w:rsidRDefault="00E35228" w:rsidP="00E35228">
      <w:pPr>
        <w:bidi/>
        <w:rPr>
          <w:rFonts w:cs="David" w:hint="cs"/>
          <w:rtl/>
        </w:rPr>
      </w:pPr>
      <w:r w:rsidRPr="00E35228">
        <w:rPr>
          <w:rFonts w:cs="David" w:hint="cs"/>
          <w:u w:val="single"/>
          <w:rtl/>
        </w:rPr>
        <w:t>היו"ר אביגדור יצחקי:</w:t>
      </w:r>
    </w:p>
    <w:p w:rsidR="00E35228" w:rsidRPr="00E35228" w:rsidRDefault="00E35228" w:rsidP="00E35228">
      <w:pPr>
        <w:bidi/>
        <w:rPr>
          <w:rFonts w:cs="David" w:hint="cs"/>
          <w:rtl/>
        </w:rPr>
      </w:pPr>
    </w:p>
    <w:p w:rsidR="00E35228" w:rsidRPr="00E35228" w:rsidRDefault="00E35228" w:rsidP="00E35228">
      <w:pPr>
        <w:bidi/>
        <w:ind w:firstLine="567"/>
        <w:rPr>
          <w:rFonts w:cs="David" w:hint="cs"/>
          <w:rtl/>
        </w:rPr>
      </w:pPr>
      <w:r w:rsidRPr="00E35228">
        <w:rPr>
          <w:rFonts w:cs="David" w:hint="cs"/>
          <w:rtl/>
        </w:rPr>
        <w:t xml:space="preserve">חבר הכנסת סנה, זה לא מענייננו כרגע, נטפל בזה היום במקום אחר. </w:t>
      </w:r>
    </w:p>
    <w:p w:rsidR="00E35228" w:rsidRPr="00E35228" w:rsidRDefault="00E35228" w:rsidP="00E35228">
      <w:pPr>
        <w:bidi/>
        <w:rPr>
          <w:rFonts w:cs="David" w:hint="cs"/>
          <w:rtl/>
        </w:rPr>
      </w:pPr>
      <w:r w:rsidRPr="00E35228">
        <w:rPr>
          <w:rFonts w:cs="David"/>
          <w:rtl/>
        </w:rPr>
        <w:br w:type="page"/>
      </w:r>
    </w:p>
    <w:p w:rsidR="00E35228" w:rsidRPr="00E35228" w:rsidRDefault="00E35228" w:rsidP="00E35228">
      <w:pPr>
        <w:bidi/>
        <w:rPr>
          <w:rFonts w:cs="David"/>
          <w:u w:val="single"/>
          <w:rtl/>
        </w:rPr>
      </w:pPr>
      <w:r w:rsidRPr="00E35228">
        <w:rPr>
          <w:rFonts w:cs="David"/>
          <w:u w:val="single"/>
          <w:rtl/>
        </w:rPr>
        <w:t>מוחמד ברכה:</w:t>
      </w:r>
    </w:p>
    <w:p w:rsidR="00E35228" w:rsidRPr="00E35228" w:rsidRDefault="00E35228" w:rsidP="00E35228">
      <w:pPr>
        <w:bidi/>
        <w:rPr>
          <w:rFonts w:cs="David"/>
          <w:u w:val="single"/>
          <w:rtl/>
        </w:rPr>
      </w:pPr>
    </w:p>
    <w:p w:rsidR="00E35228" w:rsidRPr="00E35228" w:rsidRDefault="00E35228" w:rsidP="00E35228">
      <w:pPr>
        <w:bidi/>
        <w:ind w:firstLine="567"/>
        <w:rPr>
          <w:rFonts w:cs="David" w:hint="cs"/>
          <w:rtl/>
        </w:rPr>
      </w:pPr>
      <w:r w:rsidRPr="00E35228">
        <w:rPr>
          <w:rFonts w:cs="David" w:hint="cs"/>
          <w:rtl/>
        </w:rPr>
        <w:t xml:space="preserve">כל הערבים נמצאים בפניות ציבור? הציבור צריך לפנות לערבים כדי לפתור בעיות פה? זה מדהים. </w:t>
      </w:r>
    </w:p>
    <w:p w:rsidR="00E35228" w:rsidRPr="00E35228" w:rsidRDefault="00E35228" w:rsidP="00E35228">
      <w:pPr>
        <w:bidi/>
        <w:rPr>
          <w:rFonts w:cs="David" w:hint="cs"/>
          <w:rtl/>
        </w:rPr>
      </w:pPr>
    </w:p>
    <w:p w:rsidR="00E35228" w:rsidRPr="00E35228" w:rsidRDefault="00E35228" w:rsidP="00E35228">
      <w:pPr>
        <w:bidi/>
        <w:rPr>
          <w:rFonts w:cs="David" w:hint="cs"/>
          <w:u w:val="single"/>
          <w:rtl/>
        </w:rPr>
      </w:pPr>
      <w:r w:rsidRPr="00E35228">
        <w:rPr>
          <w:rFonts w:cs="David" w:hint="cs"/>
          <w:u w:val="single"/>
          <w:rtl/>
        </w:rPr>
        <w:t>רפאל פנחסי:</w:t>
      </w:r>
    </w:p>
    <w:p w:rsidR="00E35228" w:rsidRPr="00E35228" w:rsidRDefault="00E35228" w:rsidP="00E35228">
      <w:pPr>
        <w:bidi/>
        <w:rPr>
          <w:rFonts w:cs="David" w:hint="cs"/>
          <w:rtl/>
        </w:rPr>
      </w:pPr>
    </w:p>
    <w:p w:rsidR="00E35228" w:rsidRPr="00E35228" w:rsidRDefault="00E35228" w:rsidP="00E35228">
      <w:pPr>
        <w:bidi/>
        <w:ind w:firstLine="567"/>
        <w:rPr>
          <w:rFonts w:cs="David" w:hint="cs"/>
          <w:rtl/>
        </w:rPr>
      </w:pPr>
      <w:r w:rsidRPr="00E35228">
        <w:rPr>
          <w:rFonts w:cs="David" w:hint="cs"/>
          <w:rtl/>
        </w:rPr>
        <w:t xml:space="preserve">אני מסב את תשומת הלב שמספרי המנדטים שבטבלה שגויים. כל הטור מוטעה. </w:t>
      </w:r>
    </w:p>
    <w:p w:rsidR="00E35228" w:rsidRPr="00E35228" w:rsidRDefault="00E35228" w:rsidP="00E35228">
      <w:pPr>
        <w:bidi/>
        <w:rPr>
          <w:rFonts w:cs="David" w:hint="cs"/>
          <w:rtl/>
        </w:rPr>
      </w:pPr>
    </w:p>
    <w:p w:rsidR="00E35228" w:rsidRPr="00E35228" w:rsidRDefault="00E35228" w:rsidP="00E35228">
      <w:pPr>
        <w:bidi/>
        <w:rPr>
          <w:rFonts w:cs="David" w:hint="cs"/>
          <w:u w:val="single"/>
          <w:rtl/>
        </w:rPr>
      </w:pPr>
      <w:r w:rsidRPr="00E35228">
        <w:rPr>
          <w:rFonts w:cs="David" w:hint="cs"/>
          <w:u w:val="single"/>
          <w:rtl/>
        </w:rPr>
        <w:t>היו"ר אביגדור יצחקי:</w:t>
      </w:r>
    </w:p>
    <w:p w:rsidR="00E35228" w:rsidRPr="00E35228" w:rsidRDefault="00E35228" w:rsidP="00E35228">
      <w:pPr>
        <w:bidi/>
        <w:rPr>
          <w:rFonts w:cs="David" w:hint="cs"/>
          <w:rtl/>
        </w:rPr>
      </w:pPr>
    </w:p>
    <w:p w:rsidR="00E35228" w:rsidRPr="00E35228" w:rsidRDefault="00E35228" w:rsidP="00E35228">
      <w:pPr>
        <w:bidi/>
        <w:ind w:firstLine="567"/>
        <w:rPr>
          <w:rFonts w:cs="David" w:hint="cs"/>
          <w:rtl/>
        </w:rPr>
      </w:pPr>
      <w:r w:rsidRPr="00E35228">
        <w:rPr>
          <w:rFonts w:cs="David" w:hint="cs"/>
          <w:rtl/>
        </w:rPr>
        <w:t xml:space="preserve">נמחק אותו. </w:t>
      </w:r>
    </w:p>
    <w:p w:rsidR="00E35228" w:rsidRPr="00E35228" w:rsidRDefault="00E35228" w:rsidP="00E35228">
      <w:pPr>
        <w:bidi/>
        <w:rPr>
          <w:rFonts w:cs="David" w:hint="cs"/>
          <w:rtl/>
        </w:rPr>
      </w:pPr>
    </w:p>
    <w:p w:rsidR="00E35228" w:rsidRPr="00E35228" w:rsidRDefault="00E35228" w:rsidP="00E35228">
      <w:pPr>
        <w:bidi/>
        <w:rPr>
          <w:rFonts w:cs="David" w:hint="cs"/>
          <w:u w:val="single"/>
          <w:rtl/>
        </w:rPr>
      </w:pPr>
      <w:r w:rsidRPr="00E35228">
        <w:rPr>
          <w:rFonts w:cs="David" w:hint="cs"/>
          <w:u w:val="single"/>
          <w:rtl/>
        </w:rPr>
        <w:t>גדעון סער:</w:t>
      </w:r>
    </w:p>
    <w:p w:rsidR="00E35228" w:rsidRPr="00E35228" w:rsidRDefault="00E35228" w:rsidP="00E35228">
      <w:pPr>
        <w:bidi/>
        <w:rPr>
          <w:rFonts w:cs="David" w:hint="cs"/>
          <w:u w:val="single"/>
          <w:rtl/>
        </w:rPr>
      </w:pPr>
    </w:p>
    <w:p w:rsidR="00E35228" w:rsidRPr="00E35228" w:rsidRDefault="00E35228" w:rsidP="00E35228">
      <w:pPr>
        <w:bidi/>
        <w:rPr>
          <w:rFonts w:cs="David" w:hint="cs"/>
          <w:rtl/>
        </w:rPr>
      </w:pPr>
      <w:r w:rsidRPr="00E35228">
        <w:rPr>
          <w:rFonts w:cs="David" w:hint="cs"/>
          <w:rtl/>
        </w:rPr>
        <w:tab/>
        <w:t xml:space="preserve">לפי הטור הזה חילקו את כל השאר. </w:t>
      </w:r>
    </w:p>
    <w:p w:rsidR="00E35228" w:rsidRPr="00E35228" w:rsidRDefault="00E35228" w:rsidP="00E35228">
      <w:pPr>
        <w:bidi/>
        <w:rPr>
          <w:rFonts w:cs="David" w:hint="cs"/>
          <w:rtl/>
        </w:rPr>
      </w:pPr>
    </w:p>
    <w:p w:rsidR="00E35228" w:rsidRPr="00E35228" w:rsidRDefault="00E35228" w:rsidP="00E35228">
      <w:pPr>
        <w:bidi/>
        <w:rPr>
          <w:rFonts w:cs="David" w:hint="cs"/>
          <w:rtl/>
        </w:rPr>
      </w:pPr>
      <w:r w:rsidRPr="00E35228">
        <w:rPr>
          <w:rFonts w:cs="David" w:hint="cs"/>
          <w:u w:val="single"/>
          <w:rtl/>
        </w:rPr>
        <w:t>היו"ר אביגדור יצחקי:</w:t>
      </w:r>
    </w:p>
    <w:p w:rsidR="00E35228" w:rsidRPr="00E35228" w:rsidRDefault="00E35228" w:rsidP="00E35228">
      <w:pPr>
        <w:bidi/>
        <w:rPr>
          <w:rFonts w:cs="David" w:hint="cs"/>
          <w:rtl/>
        </w:rPr>
      </w:pPr>
    </w:p>
    <w:p w:rsidR="00E35228" w:rsidRPr="00E35228" w:rsidRDefault="00E35228" w:rsidP="00E35228">
      <w:pPr>
        <w:bidi/>
        <w:ind w:firstLine="567"/>
        <w:rPr>
          <w:rFonts w:cs="David" w:hint="cs"/>
          <w:rtl/>
        </w:rPr>
      </w:pPr>
      <w:r w:rsidRPr="00E35228">
        <w:rPr>
          <w:rFonts w:cs="David" w:hint="cs"/>
          <w:rtl/>
        </w:rPr>
        <w:t xml:space="preserve">זה ייבדק. </w:t>
      </w:r>
    </w:p>
    <w:p w:rsidR="00E35228" w:rsidRPr="00E35228" w:rsidRDefault="00E35228" w:rsidP="00E35228">
      <w:pPr>
        <w:bidi/>
        <w:rPr>
          <w:rFonts w:cs="David" w:hint="cs"/>
          <w:rtl/>
        </w:rPr>
      </w:pPr>
    </w:p>
    <w:p w:rsidR="00E35228" w:rsidRPr="00E35228" w:rsidRDefault="00E35228" w:rsidP="00E35228">
      <w:pPr>
        <w:bidi/>
        <w:rPr>
          <w:rFonts w:cs="David" w:hint="cs"/>
          <w:u w:val="single"/>
          <w:rtl/>
        </w:rPr>
      </w:pPr>
      <w:r w:rsidRPr="00E35228">
        <w:rPr>
          <w:rFonts w:cs="David" w:hint="cs"/>
          <w:u w:val="single"/>
          <w:rtl/>
        </w:rPr>
        <w:t>רפאל פנחסי:</w:t>
      </w:r>
    </w:p>
    <w:p w:rsidR="00E35228" w:rsidRPr="00E35228" w:rsidRDefault="00E35228" w:rsidP="00E35228">
      <w:pPr>
        <w:bidi/>
        <w:rPr>
          <w:rFonts w:cs="David" w:hint="cs"/>
          <w:rtl/>
        </w:rPr>
      </w:pPr>
    </w:p>
    <w:p w:rsidR="00E35228" w:rsidRPr="00E35228" w:rsidRDefault="00E35228" w:rsidP="00E35228">
      <w:pPr>
        <w:bidi/>
        <w:ind w:firstLine="567"/>
        <w:rPr>
          <w:rFonts w:cs="David" w:hint="cs"/>
          <w:rtl/>
        </w:rPr>
      </w:pPr>
      <w:r w:rsidRPr="00E35228">
        <w:rPr>
          <w:rFonts w:cs="David" w:hint="cs"/>
          <w:rtl/>
        </w:rPr>
        <w:t xml:space="preserve">כל הטבלה טעות. </w:t>
      </w:r>
    </w:p>
    <w:p w:rsidR="00E35228" w:rsidRPr="00E35228" w:rsidRDefault="00E35228" w:rsidP="00E35228">
      <w:pPr>
        <w:bidi/>
        <w:rPr>
          <w:rFonts w:cs="David" w:hint="cs"/>
          <w:rtl/>
        </w:rPr>
      </w:pPr>
    </w:p>
    <w:p w:rsidR="00E35228" w:rsidRPr="00E35228" w:rsidRDefault="00E35228" w:rsidP="00E35228">
      <w:pPr>
        <w:bidi/>
        <w:rPr>
          <w:rFonts w:cs="David" w:hint="cs"/>
          <w:rtl/>
        </w:rPr>
      </w:pPr>
      <w:r w:rsidRPr="00E35228">
        <w:rPr>
          <w:rFonts w:cs="David" w:hint="cs"/>
          <w:u w:val="single"/>
          <w:rtl/>
        </w:rPr>
        <w:t>היו"ר אביגדור יצחקי:</w:t>
      </w:r>
    </w:p>
    <w:p w:rsidR="00E35228" w:rsidRPr="00E35228" w:rsidRDefault="00E35228" w:rsidP="00E35228">
      <w:pPr>
        <w:bidi/>
        <w:rPr>
          <w:rFonts w:cs="David" w:hint="cs"/>
          <w:rtl/>
        </w:rPr>
      </w:pPr>
    </w:p>
    <w:p w:rsidR="00E35228" w:rsidRPr="00E35228" w:rsidRDefault="00E35228" w:rsidP="00E35228">
      <w:pPr>
        <w:bidi/>
        <w:ind w:firstLine="567"/>
        <w:rPr>
          <w:rFonts w:cs="David" w:hint="cs"/>
          <w:rtl/>
        </w:rPr>
      </w:pPr>
      <w:r w:rsidRPr="00E35228">
        <w:rPr>
          <w:rFonts w:cs="David" w:hint="cs"/>
          <w:rtl/>
        </w:rPr>
        <w:t xml:space="preserve">הכול יתוקן. </w:t>
      </w:r>
    </w:p>
    <w:p w:rsidR="00E35228" w:rsidRPr="00E35228" w:rsidRDefault="00E35228" w:rsidP="00E35228">
      <w:pPr>
        <w:bidi/>
        <w:rPr>
          <w:rFonts w:cs="David" w:hint="cs"/>
          <w:rtl/>
        </w:rPr>
      </w:pPr>
    </w:p>
    <w:p w:rsidR="00E35228" w:rsidRPr="00E35228" w:rsidRDefault="00E35228" w:rsidP="00E35228">
      <w:pPr>
        <w:bidi/>
        <w:rPr>
          <w:rFonts w:cs="David" w:hint="cs"/>
          <w:u w:val="single"/>
          <w:rtl/>
        </w:rPr>
      </w:pPr>
      <w:r w:rsidRPr="00E35228">
        <w:rPr>
          <w:rFonts w:cs="David" w:hint="cs"/>
          <w:u w:val="single"/>
          <w:rtl/>
        </w:rPr>
        <w:t>יצחק וקנין:</w:t>
      </w:r>
    </w:p>
    <w:p w:rsidR="00E35228" w:rsidRPr="00E35228" w:rsidRDefault="00E35228" w:rsidP="00E35228">
      <w:pPr>
        <w:bidi/>
        <w:rPr>
          <w:rFonts w:cs="David" w:hint="cs"/>
          <w:rtl/>
        </w:rPr>
      </w:pPr>
    </w:p>
    <w:p w:rsidR="00E35228" w:rsidRPr="00E35228" w:rsidRDefault="00E35228" w:rsidP="00E35228">
      <w:pPr>
        <w:bidi/>
        <w:rPr>
          <w:rFonts w:cs="David" w:hint="cs"/>
          <w:rtl/>
        </w:rPr>
      </w:pPr>
      <w:r w:rsidRPr="00E35228">
        <w:rPr>
          <w:rFonts w:cs="David" w:hint="cs"/>
          <w:rtl/>
        </w:rPr>
        <w:tab/>
        <w:t xml:space="preserve">לא רק המנדטים שגויים, גם מספרי החברים בוועדות. </w:t>
      </w:r>
    </w:p>
    <w:p w:rsidR="00E35228" w:rsidRPr="00E35228" w:rsidRDefault="00E35228" w:rsidP="00E35228">
      <w:pPr>
        <w:bidi/>
        <w:rPr>
          <w:rFonts w:cs="David" w:hint="cs"/>
          <w:rtl/>
        </w:rPr>
      </w:pPr>
    </w:p>
    <w:p w:rsidR="00E35228" w:rsidRPr="00E35228" w:rsidRDefault="00E35228" w:rsidP="00E35228">
      <w:pPr>
        <w:bidi/>
        <w:rPr>
          <w:rFonts w:cs="David" w:hint="cs"/>
          <w:rtl/>
        </w:rPr>
      </w:pPr>
      <w:r w:rsidRPr="00E35228">
        <w:rPr>
          <w:rFonts w:cs="David" w:hint="cs"/>
          <w:u w:val="single"/>
          <w:rtl/>
        </w:rPr>
        <w:t>אחמד טיבי:</w:t>
      </w:r>
    </w:p>
    <w:p w:rsidR="00E35228" w:rsidRPr="00E35228" w:rsidRDefault="00E35228" w:rsidP="00E35228">
      <w:pPr>
        <w:bidi/>
        <w:rPr>
          <w:rFonts w:cs="David" w:hint="cs"/>
          <w:rtl/>
        </w:rPr>
      </w:pPr>
    </w:p>
    <w:p w:rsidR="00E35228" w:rsidRPr="00E35228" w:rsidRDefault="00E35228" w:rsidP="00E35228">
      <w:pPr>
        <w:bidi/>
        <w:ind w:firstLine="567"/>
        <w:rPr>
          <w:rFonts w:cs="David" w:hint="cs"/>
          <w:rtl/>
        </w:rPr>
      </w:pPr>
      <w:r w:rsidRPr="00E35228">
        <w:rPr>
          <w:rFonts w:cs="David" w:hint="cs"/>
          <w:rtl/>
        </w:rPr>
        <w:t xml:space="preserve">חלה עלייה במספר חברי הכנסת הערבים בכנסת הזאת, והצפי היה שזה יבוא לידי ביטוי לא רק במספר החברים בוועדה זו או אחרת, אלא גם בשדרוג מעמדם של חברי הכנסת הערבים, למשל ראשות ועדה בבית הזה. כל כך הרבה ועדות, גם ועדות רשות וגם ועדות סטטוטוריות, בלי לאזכר את האפשרות, אפילו, שתהיה ועדה בראשות חבר כנסת מאחת מהסיעות הערביות </w:t>
      </w:r>
      <w:r w:rsidRPr="00E35228">
        <w:rPr>
          <w:rFonts w:cs="David"/>
          <w:rtl/>
        </w:rPr>
        <w:t>–</w:t>
      </w:r>
      <w:r w:rsidRPr="00E35228">
        <w:rPr>
          <w:rFonts w:cs="David" w:hint="cs"/>
          <w:rtl/>
        </w:rPr>
        <w:t xml:space="preserve"> אני חושב שיש בכך טעם לפגם. </w:t>
      </w:r>
    </w:p>
    <w:p w:rsidR="00E35228" w:rsidRPr="00E35228" w:rsidRDefault="00E35228" w:rsidP="00E35228">
      <w:pPr>
        <w:bidi/>
        <w:rPr>
          <w:rFonts w:cs="David" w:hint="cs"/>
          <w:rtl/>
        </w:rPr>
      </w:pPr>
    </w:p>
    <w:p w:rsidR="00E35228" w:rsidRPr="00E35228" w:rsidRDefault="00E35228" w:rsidP="00E35228">
      <w:pPr>
        <w:bidi/>
        <w:ind w:firstLine="567"/>
        <w:rPr>
          <w:rFonts w:cs="David" w:hint="cs"/>
          <w:rtl/>
        </w:rPr>
      </w:pPr>
      <w:r w:rsidRPr="00E35228">
        <w:rPr>
          <w:rFonts w:cs="David" w:hint="cs"/>
          <w:rtl/>
        </w:rPr>
        <w:t>נכון, חבר הכנסת מג'אדלה הוא חבר כנסת ערבי, והוא יושב-ראש ועדת פנים, אבל הוא מייצג את מפלגת העבודה, אני מדבר על הסיעות. כולכם יודעים למה אני מתכוון, למה להתחכם.</w:t>
      </w:r>
    </w:p>
    <w:p w:rsidR="00E35228" w:rsidRPr="00E35228" w:rsidRDefault="00E35228" w:rsidP="00E35228">
      <w:pPr>
        <w:bidi/>
        <w:rPr>
          <w:rFonts w:cs="David" w:hint="cs"/>
          <w:rtl/>
        </w:rPr>
      </w:pPr>
    </w:p>
    <w:p w:rsidR="00E35228" w:rsidRPr="00E35228" w:rsidRDefault="00E35228" w:rsidP="00E35228">
      <w:pPr>
        <w:bidi/>
        <w:rPr>
          <w:rFonts w:cs="David" w:hint="cs"/>
          <w:u w:val="single"/>
          <w:rtl/>
        </w:rPr>
      </w:pPr>
      <w:r w:rsidRPr="00E35228">
        <w:rPr>
          <w:rFonts w:cs="David" w:hint="cs"/>
          <w:u w:val="single"/>
          <w:rtl/>
        </w:rPr>
        <w:t>גדעון סער:</w:t>
      </w:r>
    </w:p>
    <w:p w:rsidR="00E35228" w:rsidRPr="00E35228" w:rsidRDefault="00E35228" w:rsidP="00E35228">
      <w:pPr>
        <w:bidi/>
        <w:rPr>
          <w:rFonts w:cs="David" w:hint="cs"/>
          <w:u w:val="single"/>
          <w:rtl/>
        </w:rPr>
      </w:pPr>
    </w:p>
    <w:p w:rsidR="00E35228" w:rsidRPr="00E35228" w:rsidRDefault="00E35228" w:rsidP="00E35228">
      <w:pPr>
        <w:bidi/>
        <w:rPr>
          <w:rFonts w:cs="David" w:hint="cs"/>
          <w:rtl/>
        </w:rPr>
      </w:pPr>
      <w:r w:rsidRPr="00E35228">
        <w:rPr>
          <w:rFonts w:cs="David" w:hint="cs"/>
          <w:rtl/>
        </w:rPr>
        <w:tab/>
        <w:t xml:space="preserve">זה מהותי. השאלה אם מדברים בשם ייעוד או בשם סיעות קטנות. </w:t>
      </w:r>
    </w:p>
    <w:p w:rsidR="00E35228" w:rsidRPr="00E35228" w:rsidRDefault="00E35228" w:rsidP="00E35228">
      <w:pPr>
        <w:bidi/>
        <w:rPr>
          <w:rFonts w:cs="David" w:hint="cs"/>
          <w:rtl/>
        </w:rPr>
      </w:pPr>
    </w:p>
    <w:p w:rsidR="00E35228" w:rsidRPr="00E35228" w:rsidRDefault="00E35228" w:rsidP="00E35228">
      <w:pPr>
        <w:bidi/>
        <w:rPr>
          <w:rFonts w:cs="David" w:hint="cs"/>
          <w:rtl/>
        </w:rPr>
      </w:pPr>
      <w:r w:rsidRPr="00E35228">
        <w:rPr>
          <w:rFonts w:cs="David" w:hint="cs"/>
          <w:u w:val="single"/>
          <w:rtl/>
        </w:rPr>
        <w:t>אחמד טיבי:</w:t>
      </w:r>
    </w:p>
    <w:p w:rsidR="00E35228" w:rsidRPr="00E35228" w:rsidRDefault="00E35228" w:rsidP="00E35228">
      <w:pPr>
        <w:bidi/>
        <w:rPr>
          <w:rFonts w:cs="David" w:hint="cs"/>
          <w:rtl/>
        </w:rPr>
      </w:pPr>
    </w:p>
    <w:p w:rsidR="00E35228" w:rsidRPr="00E35228" w:rsidRDefault="00E35228" w:rsidP="00E35228">
      <w:pPr>
        <w:bidi/>
        <w:rPr>
          <w:rFonts w:cs="David" w:hint="cs"/>
          <w:rtl/>
        </w:rPr>
      </w:pPr>
      <w:r w:rsidRPr="00E35228">
        <w:rPr>
          <w:rFonts w:cs="David" w:hint="cs"/>
          <w:rtl/>
        </w:rPr>
        <w:tab/>
        <w:t xml:space="preserve">חשוב שבאחת מהוועדות יכהן נציג של אחת מהסיעות הערביות. </w:t>
      </w:r>
    </w:p>
    <w:p w:rsidR="00E35228" w:rsidRPr="00E35228" w:rsidRDefault="00E35228" w:rsidP="00E35228">
      <w:pPr>
        <w:bidi/>
        <w:rPr>
          <w:rFonts w:cs="David" w:hint="cs"/>
          <w:rtl/>
        </w:rPr>
      </w:pPr>
    </w:p>
    <w:p w:rsidR="00E35228" w:rsidRPr="00E35228" w:rsidRDefault="00E35228" w:rsidP="00E35228">
      <w:pPr>
        <w:bidi/>
        <w:ind w:firstLine="567"/>
        <w:rPr>
          <w:rFonts w:cs="David" w:hint="cs"/>
          <w:rtl/>
        </w:rPr>
      </w:pPr>
      <w:r w:rsidRPr="00E35228">
        <w:rPr>
          <w:rFonts w:cs="David" w:hint="cs"/>
          <w:rtl/>
        </w:rPr>
        <w:t xml:space="preserve">נקודה שנייה, מה שהיושב-ראש בקשר לסגן יושב-ראש הכנסת זו הפרה בוטה </w:t>
      </w:r>
      <w:r w:rsidRPr="00E35228">
        <w:rPr>
          <w:rFonts w:cs="David"/>
          <w:rtl/>
        </w:rPr>
        <w:t>–</w:t>
      </w:r>
      <w:r w:rsidRPr="00E35228">
        <w:rPr>
          <w:rFonts w:cs="David" w:hint="cs"/>
          <w:rtl/>
        </w:rPr>
        <w:t xml:space="preserve">  גם של הבנות, וגם של מה שקבע יושב-ראש הכנסת הקודמת, חבר הכנסת ריבלין, שתמיד יהיה סגן יושב-ראש ערבי, כנציג של גוש או כנציג של הסיעות הערביות. עכשיו הוא מציע לקצץ אותנו בחצי, ולתת את זה לאיחוד הלאומי ולמפד"ל. אני בעד לפתור את הבעיה שלהם, אתם תפתרו את זה בדרך שלכם, אבל לא על חשבון הסיעות הערביות. </w:t>
      </w:r>
    </w:p>
    <w:p w:rsidR="00E35228" w:rsidRPr="00E35228" w:rsidRDefault="00E35228" w:rsidP="00E35228">
      <w:pPr>
        <w:bidi/>
        <w:rPr>
          <w:rFonts w:cs="David" w:hint="cs"/>
          <w:rtl/>
        </w:rPr>
      </w:pPr>
    </w:p>
    <w:p w:rsidR="00E35228" w:rsidRPr="00E35228" w:rsidRDefault="00E35228" w:rsidP="00E35228">
      <w:pPr>
        <w:bidi/>
        <w:rPr>
          <w:rFonts w:cs="David" w:hint="cs"/>
          <w:rtl/>
        </w:rPr>
      </w:pPr>
      <w:r w:rsidRPr="00E35228">
        <w:rPr>
          <w:rFonts w:cs="David" w:hint="cs"/>
          <w:u w:val="single"/>
          <w:rtl/>
        </w:rPr>
        <w:t>יצחק לוי:</w:t>
      </w:r>
    </w:p>
    <w:p w:rsidR="00E35228" w:rsidRPr="00E35228" w:rsidRDefault="00E35228" w:rsidP="00E35228">
      <w:pPr>
        <w:bidi/>
        <w:rPr>
          <w:rFonts w:cs="David" w:hint="cs"/>
          <w:rtl/>
        </w:rPr>
      </w:pPr>
    </w:p>
    <w:p w:rsidR="00E35228" w:rsidRPr="00E35228" w:rsidRDefault="00E35228" w:rsidP="00E35228">
      <w:pPr>
        <w:bidi/>
        <w:rPr>
          <w:rFonts w:cs="David" w:hint="cs"/>
          <w:rtl/>
        </w:rPr>
      </w:pPr>
      <w:r w:rsidRPr="00E35228">
        <w:rPr>
          <w:rFonts w:cs="David" w:hint="cs"/>
          <w:rtl/>
        </w:rPr>
        <w:tab/>
        <w:t xml:space="preserve">עד עכשיו מעולם לא קיבלת ועדת כספים. יש איזון. </w:t>
      </w:r>
    </w:p>
    <w:p w:rsidR="00E35228" w:rsidRPr="00E35228" w:rsidRDefault="00E35228" w:rsidP="00E35228">
      <w:pPr>
        <w:bidi/>
        <w:rPr>
          <w:rFonts w:cs="David" w:hint="cs"/>
          <w:rtl/>
        </w:rPr>
      </w:pPr>
    </w:p>
    <w:p w:rsidR="00E35228" w:rsidRPr="00E35228" w:rsidRDefault="00E35228" w:rsidP="00E35228">
      <w:pPr>
        <w:bidi/>
        <w:rPr>
          <w:rFonts w:cs="David" w:hint="cs"/>
          <w:rtl/>
        </w:rPr>
      </w:pPr>
      <w:r w:rsidRPr="00E35228">
        <w:rPr>
          <w:rFonts w:cs="David" w:hint="cs"/>
          <w:u w:val="single"/>
          <w:rtl/>
        </w:rPr>
        <w:t>אחמד טיבי:</w:t>
      </w:r>
    </w:p>
    <w:p w:rsidR="00E35228" w:rsidRPr="00E35228" w:rsidRDefault="00E35228" w:rsidP="00E35228">
      <w:pPr>
        <w:bidi/>
        <w:rPr>
          <w:rFonts w:cs="David" w:hint="cs"/>
          <w:rtl/>
        </w:rPr>
      </w:pPr>
    </w:p>
    <w:p w:rsidR="00E35228" w:rsidRPr="00E35228" w:rsidRDefault="00E35228" w:rsidP="00E35228">
      <w:pPr>
        <w:bidi/>
        <w:rPr>
          <w:rFonts w:cs="David" w:hint="cs"/>
          <w:rtl/>
        </w:rPr>
      </w:pPr>
      <w:r w:rsidRPr="00E35228">
        <w:rPr>
          <w:rFonts w:cs="David" w:hint="cs"/>
          <w:rtl/>
        </w:rPr>
        <w:tab/>
        <w:t>גם בקדנציה הקודמת היינו בוועדת הכספים. אמשיך בהצעה של ריבלין מהקדנציה הקודמת.</w:t>
      </w:r>
    </w:p>
    <w:p w:rsidR="00E35228" w:rsidRPr="00E35228" w:rsidRDefault="00E35228" w:rsidP="00E35228">
      <w:pPr>
        <w:bidi/>
        <w:rPr>
          <w:rFonts w:cs="David" w:hint="cs"/>
          <w:rtl/>
        </w:rPr>
      </w:pPr>
    </w:p>
    <w:p w:rsidR="00E35228" w:rsidRPr="00E35228" w:rsidRDefault="00E35228" w:rsidP="00E35228">
      <w:pPr>
        <w:bidi/>
        <w:rPr>
          <w:rFonts w:cs="David" w:hint="cs"/>
          <w:rtl/>
        </w:rPr>
      </w:pPr>
      <w:r w:rsidRPr="00E35228">
        <w:rPr>
          <w:rFonts w:cs="David" w:hint="cs"/>
          <w:u w:val="single"/>
          <w:rtl/>
        </w:rPr>
        <w:t>זהבה גלאון:</w:t>
      </w:r>
    </w:p>
    <w:p w:rsidR="00E35228" w:rsidRPr="00E35228" w:rsidRDefault="00E35228" w:rsidP="00E35228">
      <w:pPr>
        <w:bidi/>
        <w:rPr>
          <w:rFonts w:cs="David" w:hint="cs"/>
          <w:rtl/>
        </w:rPr>
      </w:pPr>
    </w:p>
    <w:p w:rsidR="00E35228" w:rsidRPr="00E35228" w:rsidRDefault="00E35228" w:rsidP="00E35228">
      <w:pPr>
        <w:bidi/>
        <w:ind w:firstLine="567"/>
        <w:rPr>
          <w:rFonts w:cs="David" w:hint="cs"/>
          <w:rtl/>
        </w:rPr>
      </w:pPr>
      <w:r w:rsidRPr="00E35228">
        <w:rPr>
          <w:rFonts w:cs="David" w:hint="cs"/>
          <w:rtl/>
        </w:rPr>
        <w:t xml:space="preserve">חבר הכנסת לוי, זה לא בא לפגוע בך, מה אכפת לך. </w:t>
      </w:r>
    </w:p>
    <w:p w:rsidR="00E35228" w:rsidRPr="00E35228" w:rsidRDefault="00E35228" w:rsidP="00E35228">
      <w:pPr>
        <w:bidi/>
        <w:rPr>
          <w:rFonts w:cs="David" w:hint="cs"/>
          <w:rtl/>
        </w:rPr>
      </w:pPr>
    </w:p>
    <w:p w:rsidR="00E35228" w:rsidRPr="00E35228" w:rsidRDefault="00E35228" w:rsidP="00E35228">
      <w:pPr>
        <w:bidi/>
        <w:rPr>
          <w:rFonts w:cs="David" w:hint="cs"/>
          <w:rtl/>
        </w:rPr>
      </w:pPr>
      <w:r w:rsidRPr="00E35228">
        <w:rPr>
          <w:rFonts w:cs="David" w:hint="cs"/>
          <w:u w:val="single"/>
          <w:rtl/>
        </w:rPr>
        <w:t>אחמד טיבי:</w:t>
      </w:r>
    </w:p>
    <w:p w:rsidR="00E35228" w:rsidRPr="00E35228" w:rsidRDefault="00E35228" w:rsidP="00E35228">
      <w:pPr>
        <w:bidi/>
        <w:rPr>
          <w:rFonts w:cs="David" w:hint="cs"/>
          <w:rtl/>
        </w:rPr>
      </w:pPr>
    </w:p>
    <w:p w:rsidR="00E35228" w:rsidRPr="00E35228" w:rsidRDefault="00E35228" w:rsidP="00E35228">
      <w:pPr>
        <w:bidi/>
        <w:rPr>
          <w:rFonts w:cs="David" w:hint="cs"/>
          <w:rtl/>
        </w:rPr>
      </w:pPr>
      <w:r w:rsidRPr="00E35228">
        <w:rPr>
          <w:rFonts w:cs="David" w:hint="cs"/>
          <w:rtl/>
        </w:rPr>
        <w:tab/>
        <w:t xml:space="preserve">אני בעד לפתור לך את הבעיה ואתה מתפרץ. חבר הכנסת לוי, אני בעד שיפתרו לך את הבעיות, אבל לא על חשבוני. אני מוכן לעזור לך כדי שהבעיה שלך תיפתר. הצעת חבר הכנסת ריבלין, יושב-ראש הכנסת הקודם, להכריז על מרץ והסיעות הערביות כגוש אחד, תקפה גם הפעם, יחד אנחנו 15 חברי כנסת. זה כפול ממה שאתם, זה מה שהיה בכנסת הקודמת. </w:t>
      </w:r>
    </w:p>
    <w:p w:rsidR="00E35228" w:rsidRPr="00E35228" w:rsidRDefault="00E35228" w:rsidP="00E35228">
      <w:pPr>
        <w:bidi/>
        <w:rPr>
          <w:rFonts w:cs="David" w:hint="cs"/>
          <w:rtl/>
        </w:rPr>
      </w:pPr>
    </w:p>
    <w:p w:rsidR="00E35228" w:rsidRPr="00E35228" w:rsidRDefault="00E35228" w:rsidP="00E35228">
      <w:pPr>
        <w:bidi/>
        <w:rPr>
          <w:rFonts w:cs="David" w:hint="cs"/>
          <w:u w:val="single"/>
          <w:rtl/>
        </w:rPr>
      </w:pPr>
      <w:r w:rsidRPr="00E35228">
        <w:rPr>
          <w:rFonts w:cs="David" w:hint="cs"/>
          <w:u w:val="single"/>
          <w:rtl/>
        </w:rPr>
        <w:t>משה שרוני:</w:t>
      </w:r>
    </w:p>
    <w:p w:rsidR="00E35228" w:rsidRPr="00E35228" w:rsidRDefault="00E35228" w:rsidP="00E35228">
      <w:pPr>
        <w:bidi/>
        <w:rPr>
          <w:rFonts w:cs="David" w:hint="cs"/>
          <w:rtl/>
        </w:rPr>
      </w:pPr>
    </w:p>
    <w:p w:rsidR="00E35228" w:rsidRPr="00E35228" w:rsidRDefault="00E35228" w:rsidP="00E35228">
      <w:pPr>
        <w:bidi/>
        <w:ind w:firstLine="567"/>
        <w:rPr>
          <w:rFonts w:cs="David" w:hint="cs"/>
          <w:rtl/>
        </w:rPr>
      </w:pPr>
      <w:r w:rsidRPr="00E35228">
        <w:rPr>
          <w:rFonts w:cs="David" w:hint="cs"/>
          <w:rtl/>
        </w:rPr>
        <w:t xml:space="preserve">לא יהיה מה שהיה. </w:t>
      </w:r>
    </w:p>
    <w:p w:rsidR="00E35228" w:rsidRPr="00E35228" w:rsidRDefault="00E35228" w:rsidP="00E35228">
      <w:pPr>
        <w:bidi/>
        <w:rPr>
          <w:rFonts w:cs="David" w:hint="cs"/>
          <w:rtl/>
        </w:rPr>
      </w:pPr>
    </w:p>
    <w:p w:rsidR="00E35228" w:rsidRPr="00E35228" w:rsidRDefault="00E35228" w:rsidP="00E35228">
      <w:pPr>
        <w:bidi/>
        <w:rPr>
          <w:rFonts w:cs="David" w:hint="cs"/>
          <w:rtl/>
        </w:rPr>
      </w:pPr>
      <w:r w:rsidRPr="00E35228">
        <w:rPr>
          <w:rFonts w:cs="David" w:hint="cs"/>
          <w:u w:val="single"/>
          <w:rtl/>
        </w:rPr>
        <w:t>אחמד טיבי:</w:t>
      </w:r>
    </w:p>
    <w:p w:rsidR="00E35228" w:rsidRPr="00E35228" w:rsidRDefault="00E35228" w:rsidP="00E35228">
      <w:pPr>
        <w:bidi/>
        <w:rPr>
          <w:rFonts w:cs="David" w:hint="cs"/>
          <w:rtl/>
        </w:rPr>
      </w:pPr>
    </w:p>
    <w:p w:rsidR="00E35228" w:rsidRPr="00E35228" w:rsidRDefault="00E35228" w:rsidP="00E35228">
      <w:pPr>
        <w:bidi/>
        <w:rPr>
          <w:rFonts w:cs="David" w:hint="cs"/>
          <w:rtl/>
        </w:rPr>
      </w:pPr>
      <w:r w:rsidRPr="00E35228">
        <w:rPr>
          <w:rFonts w:cs="David" w:hint="cs"/>
          <w:rtl/>
        </w:rPr>
        <w:tab/>
        <w:t xml:space="preserve">גם כעשרה חברים מגיע לנו סגן אחד לארבע שנים, לפי מה שהיה אז. </w:t>
      </w:r>
    </w:p>
    <w:p w:rsidR="00E35228" w:rsidRPr="00E35228" w:rsidRDefault="00E35228" w:rsidP="00E35228">
      <w:pPr>
        <w:bidi/>
        <w:rPr>
          <w:rFonts w:cs="David" w:hint="cs"/>
          <w:rtl/>
        </w:rPr>
      </w:pPr>
    </w:p>
    <w:p w:rsidR="00E35228" w:rsidRPr="00E35228" w:rsidRDefault="00E35228" w:rsidP="00E35228">
      <w:pPr>
        <w:bidi/>
        <w:rPr>
          <w:rFonts w:cs="David" w:hint="cs"/>
          <w:rtl/>
        </w:rPr>
      </w:pPr>
      <w:r w:rsidRPr="00E35228">
        <w:rPr>
          <w:rFonts w:cs="David" w:hint="cs"/>
          <w:u w:val="single"/>
          <w:rtl/>
        </w:rPr>
        <w:t>היו"ר אביגדור יצחקי:</w:t>
      </w:r>
    </w:p>
    <w:p w:rsidR="00E35228" w:rsidRPr="00E35228" w:rsidRDefault="00E35228" w:rsidP="00E35228">
      <w:pPr>
        <w:bidi/>
        <w:rPr>
          <w:rFonts w:cs="David" w:hint="cs"/>
          <w:rtl/>
        </w:rPr>
      </w:pPr>
    </w:p>
    <w:p w:rsidR="00E35228" w:rsidRPr="00E35228" w:rsidRDefault="00E35228" w:rsidP="00E35228">
      <w:pPr>
        <w:bidi/>
        <w:ind w:firstLine="567"/>
        <w:rPr>
          <w:rFonts w:cs="David" w:hint="cs"/>
          <w:rtl/>
        </w:rPr>
      </w:pPr>
      <w:r w:rsidRPr="00E35228">
        <w:rPr>
          <w:rFonts w:cs="David" w:hint="cs"/>
          <w:rtl/>
        </w:rPr>
        <w:t>חבר הכנסת סער, רצית לדבר?</w:t>
      </w:r>
    </w:p>
    <w:p w:rsidR="00E35228" w:rsidRPr="00E35228" w:rsidRDefault="00E35228" w:rsidP="00E35228">
      <w:pPr>
        <w:bidi/>
        <w:rPr>
          <w:rFonts w:cs="David" w:hint="cs"/>
          <w:rtl/>
        </w:rPr>
      </w:pPr>
    </w:p>
    <w:p w:rsidR="00E35228" w:rsidRPr="00E35228" w:rsidRDefault="00E35228" w:rsidP="00E35228">
      <w:pPr>
        <w:bidi/>
        <w:rPr>
          <w:rFonts w:cs="David" w:hint="cs"/>
          <w:u w:val="single"/>
          <w:rtl/>
        </w:rPr>
      </w:pPr>
      <w:r w:rsidRPr="00E35228">
        <w:rPr>
          <w:rFonts w:cs="David" w:hint="cs"/>
          <w:u w:val="single"/>
          <w:rtl/>
        </w:rPr>
        <w:t>גדעון סער:</w:t>
      </w:r>
    </w:p>
    <w:p w:rsidR="00E35228" w:rsidRPr="00E35228" w:rsidRDefault="00E35228" w:rsidP="00E35228">
      <w:pPr>
        <w:bidi/>
        <w:rPr>
          <w:rFonts w:cs="David" w:hint="cs"/>
          <w:u w:val="single"/>
          <w:rtl/>
        </w:rPr>
      </w:pPr>
    </w:p>
    <w:p w:rsidR="00E35228" w:rsidRPr="00E35228" w:rsidRDefault="00E35228" w:rsidP="00E35228">
      <w:pPr>
        <w:bidi/>
        <w:ind w:firstLine="567"/>
        <w:rPr>
          <w:rFonts w:cs="David" w:hint="cs"/>
          <w:rtl/>
        </w:rPr>
      </w:pPr>
      <w:r w:rsidRPr="00E35228">
        <w:rPr>
          <w:rFonts w:cs="David" w:hint="cs"/>
          <w:rtl/>
        </w:rPr>
        <w:t xml:space="preserve">בהחלט. קודם כול רציתי לחלוק לך שבחים. יש צורך בשינויים קלים של הזזה בין ועדות, ואני מניח שנוכל למצוא סיעות שיזוזו מולנו. אני חייב להתייחס לכמה נקודות שעלו פה. נקטת כמה מהלכים, חלקם חדשניים. הסיעות הקטנות הרוויחו מזה. עיני לא צרה, בהחלט. </w:t>
      </w:r>
    </w:p>
    <w:p w:rsidR="00E35228" w:rsidRPr="00E35228" w:rsidRDefault="00E35228" w:rsidP="00E35228">
      <w:pPr>
        <w:bidi/>
        <w:rPr>
          <w:rFonts w:cs="David" w:hint="cs"/>
          <w:rtl/>
        </w:rPr>
      </w:pPr>
    </w:p>
    <w:p w:rsidR="00E35228" w:rsidRPr="00E35228" w:rsidRDefault="00E35228" w:rsidP="00E35228">
      <w:pPr>
        <w:bidi/>
        <w:rPr>
          <w:rFonts w:cs="David" w:hint="cs"/>
          <w:rtl/>
        </w:rPr>
      </w:pPr>
      <w:r w:rsidRPr="00E35228">
        <w:rPr>
          <w:rFonts w:cs="David" w:hint="cs"/>
          <w:u w:val="single"/>
          <w:rtl/>
        </w:rPr>
        <w:t>זהבה גלאון:</w:t>
      </w:r>
    </w:p>
    <w:p w:rsidR="00E35228" w:rsidRPr="00E35228" w:rsidRDefault="00E35228" w:rsidP="00E35228">
      <w:pPr>
        <w:bidi/>
        <w:rPr>
          <w:rFonts w:cs="David" w:hint="cs"/>
          <w:rtl/>
        </w:rPr>
      </w:pPr>
    </w:p>
    <w:p w:rsidR="00E35228" w:rsidRPr="00E35228" w:rsidRDefault="00E35228" w:rsidP="00E35228">
      <w:pPr>
        <w:bidi/>
        <w:rPr>
          <w:rFonts w:cs="David" w:hint="cs"/>
          <w:rtl/>
        </w:rPr>
      </w:pPr>
      <w:r w:rsidRPr="00E35228">
        <w:rPr>
          <w:rFonts w:cs="David" w:hint="cs"/>
          <w:rtl/>
        </w:rPr>
        <w:tab/>
        <w:t xml:space="preserve">תראה לנו איפה הרווחנו. </w:t>
      </w:r>
    </w:p>
    <w:p w:rsidR="00E35228" w:rsidRPr="00E35228" w:rsidRDefault="00E35228" w:rsidP="00E35228">
      <w:pPr>
        <w:bidi/>
        <w:rPr>
          <w:rFonts w:cs="David" w:hint="cs"/>
          <w:rtl/>
        </w:rPr>
      </w:pPr>
    </w:p>
    <w:p w:rsidR="00E35228" w:rsidRPr="00E35228" w:rsidRDefault="00E35228" w:rsidP="00E35228">
      <w:pPr>
        <w:bidi/>
        <w:rPr>
          <w:rFonts w:cs="David" w:hint="cs"/>
          <w:u w:val="single"/>
          <w:rtl/>
        </w:rPr>
      </w:pPr>
      <w:r w:rsidRPr="00E35228">
        <w:rPr>
          <w:rFonts w:cs="David" w:hint="cs"/>
          <w:u w:val="single"/>
          <w:rtl/>
        </w:rPr>
        <w:t>גדעון סער:</w:t>
      </w:r>
    </w:p>
    <w:p w:rsidR="00E35228" w:rsidRPr="00E35228" w:rsidRDefault="00E35228" w:rsidP="00E35228">
      <w:pPr>
        <w:bidi/>
        <w:rPr>
          <w:rFonts w:cs="David" w:hint="cs"/>
          <w:u w:val="single"/>
          <w:rtl/>
        </w:rPr>
      </w:pPr>
    </w:p>
    <w:p w:rsidR="00E35228" w:rsidRPr="00E35228" w:rsidRDefault="00E35228" w:rsidP="00E35228">
      <w:pPr>
        <w:bidi/>
        <w:rPr>
          <w:rFonts w:cs="David" w:hint="cs"/>
          <w:rtl/>
        </w:rPr>
      </w:pPr>
      <w:r w:rsidRPr="00E35228">
        <w:rPr>
          <w:rFonts w:cs="David" w:hint="cs"/>
          <w:rtl/>
        </w:rPr>
        <w:tab/>
        <w:t xml:space="preserve">אסביר. זה קרה בשני מהלכים. הסיעות הקטנות הרוויחו קודם כול מהגדלת ועדת הכנסת. שנית, משום שלא היה מדד בוועדות כמו ועדת הכספים, היו יכולים לקבל רק על דרך ההגדלה, וגם אז היה רק נציג אחד באמצע הקדנציה, חבר הכנסת ברכה. במקרה אז היתה גם סיעת עם אחד, ובמקרה הסיעות הקטנות הן הסיעות הערביות. הן הרוויחו וזה יפה מאוד, זה בסדר, היושב-ראש הלך בדרכים חדשות. </w:t>
      </w:r>
    </w:p>
    <w:p w:rsidR="00E35228" w:rsidRPr="00E35228" w:rsidRDefault="00E35228" w:rsidP="00E35228">
      <w:pPr>
        <w:bidi/>
        <w:rPr>
          <w:rFonts w:cs="David" w:hint="cs"/>
          <w:rtl/>
        </w:rPr>
      </w:pPr>
    </w:p>
    <w:p w:rsidR="00E35228" w:rsidRPr="00E35228" w:rsidRDefault="00E35228" w:rsidP="00E35228">
      <w:pPr>
        <w:bidi/>
        <w:ind w:firstLine="567"/>
        <w:rPr>
          <w:rFonts w:cs="David" w:hint="cs"/>
          <w:rtl/>
        </w:rPr>
      </w:pPr>
      <w:r w:rsidRPr="00E35228">
        <w:rPr>
          <w:rFonts w:cs="David" w:hint="cs"/>
          <w:rtl/>
        </w:rPr>
        <w:t xml:space="preserve">כל אחד יכול להסתכל על ליטרת הבשר שלו ולראות איפה הוא לא הרוויח, אבל הסך הכול הוא דבר הגון. יש הערה, ואולי הדרך הפשוטה להתגבר עליה היא לקבוע את הרשות ואחר כך לעשות את המפתח מחדש. כל המפתח של הוועדות הקטנות משובש, יש פה בעיה. </w:t>
      </w:r>
    </w:p>
    <w:p w:rsidR="00E35228" w:rsidRPr="00E35228" w:rsidRDefault="00E35228" w:rsidP="00E35228">
      <w:pPr>
        <w:bidi/>
        <w:ind w:firstLine="567"/>
        <w:rPr>
          <w:rFonts w:cs="David" w:hint="cs"/>
          <w:rtl/>
        </w:rPr>
      </w:pPr>
    </w:p>
    <w:p w:rsidR="00E35228" w:rsidRPr="00E35228" w:rsidRDefault="00E35228" w:rsidP="00E35228">
      <w:pPr>
        <w:bidi/>
        <w:ind w:firstLine="567"/>
        <w:rPr>
          <w:rFonts w:cs="David" w:hint="cs"/>
          <w:rtl/>
        </w:rPr>
      </w:pPr>
      <w:r w:rsidRPr="00E35228">
        <w:rPr>
          <w:rFonts w:cs="David" w:hint="cs"/>
          <w:rtl/>
        </w:rPr>
        <w:t xml:space="preserve">אני רוצה לומר משהו לחבר הכנסת טיבי. היה מהלך שהייתי שותף לו, עם יושב-ראש הכנסת הקודם, שלפיו יהיה סגן יושב-ראש ערבי. זה בהחלט היה דבר חיובי, וכולנו תמכנו בזה. עם זאת, לומר שיש כאן סיעה של תשעה חברים שמקבלת פחות מסיעות של שלושה חברים </w:t>
      </w:r>
      <w:r w:rsidRPr="00E35228">
        <w:rPr>
          <w:rFonts w:cs="David"/>
          <w:rtl/>
        </w:rPr>
        <w:t>–</w:t>
      </w:r>
      <w:r w:rsidRPr="00E35228">
        <w:rPr>
          <w:rFonts w:cs="David" w:hint="cs"/>
          <w:rtl/>
        </w:rPr>
        <w:t xml:space="preserve"> קשה לטעון זאת באופן רציני. צריך להבין שזה פאזל, ולפעמים מרוויחים במקום אחד ומפסידים במקום אחר. אבל אי אפשר לומר שיש לכם זכות עדיפה. הטענה שיש לראות בכם כמה סיעות יחד עלתה בוועדה המסדרת גם בעבר. אבל אין חיה כזאת, בלוק טכני. זה יכול להיות דבר שהוא לפנים משורת הדין, מתוך רצון טוב. אפשר לומר שמשיקולים שונים חורגים מהמפתח המספרי. אבל אי-אפשר לומר שזו סיעה של תשעה שהיא פחות מסיעה של שלושה או של ארבעה.</w:t>
      </w:r>
    </w:p>
    <w:p w:rsidR="00E35228" w:rsidRPr="00E35228" w:rsidRDefault="00E35228" w:rsidP="00E35228">
      <w:pPr>
        <w:bidi/>
        <w:rPr>
          <w:rFonts w:cs="David" w:hint="cs"/>
          <w:rtl/>
        </w:rPr>
      </w:pPr>
    </w:p>
    <w:p w:rsidR="00E35228" w:rsidRPr="00E35228" w:rsidRDefault="00E35228" w:rsidP="00E35228">
      <w:pPr>
        <w:bidi/>
        <w:rPr>
          <w:rFonts w:cs="David" w:hint="cs"/>
          <w:rtl/>
        </w:rPr>
      </w:pPr>
      <w:r w:rsidRPr="00E35228">
        <w:rPr>
          <w:rFonts w:cs="David" w:hint="cs"/>
          <w:u w:val="single"/>
          <w:rtl/>
        </w:rPr>
        <w:t>אחמד טיבי:</w:t>
      </w:r>
    </w:p>
    <w:p w:rsidR="00E35228" w:rsidRPr="00E35228" w:rsidRDefault="00E35228" w:rsidP="00E35228">
      <w:pPr>
        <w:bidi/>
        <w:rPr>
          <w:rFonts w:cs="David" w:hint="cs"/>
          <w:rtl/>
        </w:rPr>
      </w:pPr>
    </w:p>
    <w:p w:rsidR="00E35228" w:rsidRPr="00E35228" w:rsidRDefault="00E35228" w:rsidP="00E35228">
      <w:pPr>
        <w:bidi/>
        <w:rPr>
          <w:rFonts w:cs="David" w:hint="cs"/>
          <w:rtl/>
        </w:rPr>
      </w:pPr>
      <w:r w:rsidRPr="00E35228">
        <w:rPr>
          <w:rFonts w:cs="David" w:hint="cs"/>
          <w:rtl/>
        </w:rPr>
        <w:tab/>
        <w:t xml:space="preserve">לא היה טיעון כזה. </w:t>
      </w:r>
    </w:p>
    <w:p w:rsidR="00E35228" w:rsidRPr="00E35228" w:rsidRDefault="00E35228" w:rsidP="00E35228">
      <w:pPr>
        <w:bidi/>
        <w:rPr>
          <w:rFonts w:cs="David" w:hint="cs"/>
          <w:rtl/>
        </w:rPr>
      </w:pPr>
    </w:p>
    <w:p w:rsidR="00E35228" w:rsidRPr="00E35228" w:rsidRDefault="00E35228" w:rsidP="00E35228">
      <w:pPr>
        <w:bidi/>
        <w:rPr>
          <w:rFonts w:cs="David" w:hint="cs"/>
          <w:u w:val="single"/>
          <w:rtl/>
        </w:rPr>
      </w:pPr>
      <w:r w:rsidRPr="00E35228">
        <w:rPr>
          <w:rFonts w:cs="David" w:hint="cs"/>
          <w:u w:val="single"/>
          <w:rtl/>
        </w:rPr>
        <w:t>יצחק גלנטי:</w:t>
      </w:r>
    </w:p>
    <w:p w:rsidR="00E35228" w:rsidRPr="00E35228" w:rsidRDefault="00E35228" w:rsidP="00E35228">
      <w:pPr>
        <w:bidi/>
        <w:rPr>
          <w:rFonts w:cs="David" w:hint="cs"/>
          <w:rtl/>
        </w:rPr>
      </w:pPr>
    </w:p>
    <w:p w:rsidR="00E35228" w:rsidRPr="00E35228" w:rsidRDefault="00E35228" w:rsidP="00E35228">
      <w:pPr>
        <w:bidi/>
        <w:ind w:firstLine="567"/>
        <w:rPr>
          <w:rFonts w:cs="David" w:hint="cs"/>
          <w:rtl/>
        </w:rPr>
      </w:pPr>
      <w:r w:rsidRPr="00E35228">
        <w:rPr>
          <w:rFonts w:cs="David" w:hint="cs"/>
          <w:rtl/>
        </w:rPr>
        <w:t xml:space="preserve">אני מציע שיהיה גוש של גמלאים. כך נהיה הרבה יותר. </w:t>
      </w:r>
    </w:p>
    <w:p w:rsidR="00E35228" w:rsidRPr="00E35228" w:rsidRDefault="00E35228" w:rsidP="00E35228">
      <w:pPr>
        <w:bidi/>
        <w:rPr>
          <w:rFonts w:cs="David" w:hint="cs"/>
          <w:rtl/>
        </w:rPr>
      </w:pPr>
    </w:p>
    <w:p w:rsidR="00E35228" w:rsidRPr="00E35228" w:rsidRDefault="00E35228" w:rsidP="00E35228">
      <w:pPr>
        <w:bidi/>
        <w:rPr>
          <w:rFonts w:cs="David" w:hint="cs"/>
          <w:u w:val="single"/>
          <w:rtl/>
        </w:rPr>
      </w:pPr>
      <w:r w:rsidRPr="00E35228">
        <w:rPr>
          <w:rFonts w:cs="David" w:hint="cs"/>
          <w:u w:val="single"/>
          <w:rtl/>
        </w:rPr>
        <w:t>אחמד טיבי:</w:t>
      </w:r>
    </w:p>
    <w:p w:rsidR="00E35228" w:rsidRPr="00E35228" w:rsidRDefault="00E35228" w:rsidP="00E35228">
      <w:pPr>
        <w:bidi/>
        <w:rPr>
          <w:rFonts w:cs="David" w:hint="cs"/>
          <w:rtl/>
        </w:rPr>
      </w:pPr>
    </w:p>
    <w:p w:rsidR="00E35228" w:rsidRPr="00E35228" w:rsidRDefault="00E35228" w:rsidP="00E35228">
      <w:pPr>
        <w:bidi/>
        <w:rPr>
          <w:rFonts w:cs="David" w:hint="cs"/>
          <w:rtl/>
        </w:rPr>
      </w:pPr>
      <w:r w:rsidRPr="00E35228">
        <w:rPr>
          <w:rFonts w:cs="David" w:hint="cs"/>
          <w:rtl/>
        </w:rPr>
        <w:tab/>
        <w:t xml:space="preserve">אז שיהיה רוטציה בין הליכוד לאיחוד הלאומי. </w:t>
      </w:r>
    </w:p>
    <w:p w:rsidR="00E35228" w:rsidRPr="00E35228" w:rsidRDefault="00E35228" w:rsidP="00E35228">
      <w:pPr>
        <w:bidi/>
        <w:rPr>
          <w:rFonts w:cs="David" w:hint="cs"/>
          <w:rtl/>
        </w:rPr>
      </w:pPr>
    </w:p>
    <w:p w:rsidR="00E35228" w:rsidRPr="00E35228" w:rsidRDefault="00E35228" w:rsidP="00E35228">
      <w:pPr>
        <w:bidi/>
        <w:rPr>
          <w:rFonts w:cs="David" w:hint="cs"/>
          <w:u w:val="single"/>
          <w:rtl/>
        </w:rPr>
      </w:pPr>
      <w:r w:rsidRPr="00E35228">
        <w:rPr>
          <w:rFonts w:cs="David" w:hint="cs"/>
          <w:u w:val="single"/>
          <w:rtl/>
        </w:rPr>
        <w:t>גדעון סער:</w:t>
      </w:r>
    </w:p>
    <w:p w:rsidR="00E35228" w:rsidRPr="00E35228" w:rsidRDefault="00E35228" w:rsidP="00E35228">
      <w:pPr>
        <w:bidi/>
        <w:rPr>
          <w:rFonts w:cs="David" w:hint="cs"/>
          <w:u w:val="single"/>
          <w:rtl/>
        </w:rPr>
      </w:pPr>
    </w:p>
    <w:p w:rsidR="00E35228" w:rsidRPr="00E35228" w:rsidRDefault="00E35228" w:rsidP="00E35228">
      <w:pPr>
        <w:bidi/>
        <w:ind w:firstLine="567"/>
        <w:rPr>
          <w:rFonts w:cs="David" w:hint="cs"/>
          <w:rtl/>
        </w:rPr>
      </w:pPr>
      <w:r w:rsidRPr="00E35228">
        <w:rPr>
          <w:rFonts w:cs="David" w:hint="cs"/>
          <w:rtl/>
        </w:rPr>
        <w:t>בכל הכבוד, יש לנו יותר מנדטים מלכל הסיעות הערביות יחד. סיעת האיחוד הלאומי התאחדה לפני הבחירות. היו ארבע מפלגות: תקומה, מולדת, מפד"ל וציונות לאומית. הם הלכו יחד לפני הבחירות ובאו בכוח משותף. כל מפלגה אחרת יכולה לעשות זאת, ולבוא לכאן לפי הנוהגים. בסך הכול, עם כל הטענות, היושב-ראש עשה עבודה בראש פתוח.</w:t>
      </w:r>
    </w:p>
    <w:p w:rsidR="00E35228" w:rsidRPr="00E35228" w:rsidRDefault="00E35228" w:rsidP="00E35228">
      <w:pPr>
        <w:bidi/>
        <w:rPr>
          <w:rFonts w:cs="David" w:hint="cs"/>
          <w:rtl/>
        </w:rPr>
      </w:pPr>
    </w:p>
    <w:p w:rsidR="00E35228" w:rsidRPr="00E35228" w:rsidRDefault="00E35228" w:rsidP="00E35228">
      <w:pPr>
        <w:bidi/>
        <w:rPr>
          <w:rFonts w:cs="David" w:hint="cs"/>
          <w:rtl/>
        </w:rPr>
      </w:pPr>
      <w:r w:rsidRPr="00E35228">
        <w:rPr>
          <w:rFonts w:cs="David" w:hint="cs"/>
          <w:u w:val="single"/>
          <w:rtl/>
        </w:rPr>
        <w:t>אמנון כהן:</w:t>
      </w:r>
    </w:p>
    <w:p w:rsidR="00E35228" w:rsidRPr="00E35228" w:rsidRDefault="00E35228" w:rsidP="00E35228">
      <w:pPr>
        <w:bidi/>
        <w:rPr>
          <w:rFonts w:cs="David" w:hint="cs"/>
          <w:rtl/>
        </w:rPr>
      </w:pPr>
    </w:p>
    <w:p w:rsidR="00E35228" w:rsidRPr="00E35228" w:rsidRDefault="00E35228" w:rsidP="00E35228">
      <w:pPr>
        <w:bidi/>
        <w:rPr>
          <w:rFonts w:cs="David" w:hint="cs"/>
          <w:rtl/>
        </w:rPr>
      </w:pPr>
      <w:r w:rsidRPr="00E35228">
        <w:rPr>
          <w:rFonts w:cs="David" w:hint="cs"/>
          <w:rtl/>
        </w:rPr>
        <w:tab/>
        <w:t>רוצה לברך על העבודה, דאגת לשוויוניות, אבל איך יכול להיות שאנחנו לא שותפים בקואליציה, יש לנו 12 מנדטים, ולא זכינו לשום ועדה קבועה?</w:t>
      </w:r>
    </w:p>
    <w:p w:rsidR="00E35228" w:rsidRPr="00E35228" w:rsidRDefault="00E35228" w:rsidP="00E35228">
      <w:pPr>
        <w:bidi/>
        <w:rPr>
          <w:rFonts w:cs="David" w:hint="cs"/>
          <w:rtl/>
        </w:rPr>
      </w:pPr>
    </w:p>
    <w:p w:rsidR="00E35228" w:rsidRPr="00E35228" w:rsidRDefault="00E35228" w:rsidP="00E35228">
      <w:pPr>
        <w:bidi/>
        <w:rPr>
          <w:rFonts w:cs="David" w:hint="cs"/>
          <w:rtl/>
        </w:rPr>
      </w:pPr>
      <w:r w:rsidRPr="00E35228">
        <w:rPr>
          <w:rFonts w:cs="David" w:hint="cs"/>
          <w:u w:val="single"/>
          <w:rtl/>
        </w:rPr>
        <w:t>משה גפני:</w:t>
      </w:r>
    </w:p>
    <w:p w:rsidR="00E35228" w:rsidRPr="00E35228" w:rsidRDefault="00E35228" w:rsidP="00E35228">
      <w:pPr>
        <w:bidi/>
        <w:rPr>
          <w:rFonts w:cs="David" w:hint="cs"/>
          <w:rtl/>
        </w:rPr>
      </w:pPr>
    </w:p>
    <w:p w:rsidR="00E35228" w:rsidRPr="00E35228" w:rsidRDefault="00E35228" w:rsidP="00E35228">
      <w:pPr>
        <w:bidi/>
        <w:rPr>
          <w:rFonts w:cs="David" w:hint="cs"/>
          <w:rtl/>
        </w:rPr>
      </w:pPr>
      <w:r w:rsidRPr="00E35228">
        <w:rPr>
          <w:rFonts w:cs="David" w:hint="cs"/>
          <w:rtl/>
        </w:rPr>
        <w:tab/>
        <w:t>כמה פעמים אני צריך להסביר לכם שעובדים עליכם?</w:t>
      </w:r>
    </w:p>
    <w:p w:rsidR="00E35228" w:rsidRPr="00E35228" w:rsidRDefault="00E35228" w:rsidP="00E35228">
      <w:pPr>
        <w:bidi/>
        <w:rPr>
          <w:rFonts w:cs="David" w:hint="cs"/>
          <w:rtl/>
        </w:rPr>
      </w:pPr>
    </w:p>
    <w:p w:rsidR="00E35228" w:rsidRPr="00E35228" w:rsidRDefault="00E35228" w:rsidP="00E35228">
      <w:pPr>
        <w:bidi/>
        <w:rPr>
          <w:rFonts w:cs="David" w:hint="cs"/>
          <w:u w:val="single"/>
          <w:rtl/>
        </w:rPr>
      </w:pPr>
      <w:r w:rsidRPr="00E35228">
        <w:rPr>
          <w:rFonts w:cs="David" w:hint="cs"/>
          <w:u w:val="single"/>
          <w:rtl/>
        </w:rPr>
        <w:t>גלעד ארדן:</w:t>
      </w:r>
    </w:p>
    <w:p w:rsidR="00E35228" w:rsidRPr="00E35228" w:rsidRDefault="00E35228" w:rsidP="00E35228">
      <w:pPr>
        <w:bidi/>
        <w:rPr>
          <w:rFonts w:cs="David" w:hint="cs"/>
          <w:rtl/>
        </w:rPr>
      </w:pPr>
    </w:p>
    <w:p w:rsidR="00E35228" w:rsidRPr="00E35228" w:rsidRDefault="00E35228" w:rsidP="00E35228">
      <w:pPr>
        <w:bidi/>
        <w:ind w:firstLine="567"/>
        <w:rPr>
          <w:rFonts w:cs="David" w:hint="cs"/>
          <w:rtl/>
        </w:rPr>
      </w:pPr>
      <w:r w:rsidRPr="00E35228">
        <w:rPr>
          <w:rFonts w:cs="David" w:hint="cs"/>
          <w:rtl/>
        </w:rPr>
        <w:t xml:space="preserve">זו שאלה לישיבת סיעה. עובדים עליהם. </w:t>
      </w:r>
    </w:p>
    <w:p w:rsidR="00E35228" w:rsidRPr="00E35228" w:rsidRDefault="00E35228" w:rsidP="00E35228">
      <w:pPr>
        <w:bidi/>
        <w:rPr>
          <w:rFonts w:cs="David" w:hint="cs"/>
          <w:rtl/>
        </w:rPr>
      </w:pPr>
    </w:p>
    <w:p w:rsidR="00E35228" w:rsidRPr="00E35228" w:rsidRDefault="00E35228" w:rsidP="00E35228">
      <w:pPr>
        <w:bidi/>
        <w:rPr>
          <w:rFonts w:cs="David" w:hint="cs"/>
          <w:rtl/>
        </w:rPr>
      </w:pPr>
      <w:r w:rsidRPr="00E35228">
        <w:rPr>
          <w:rFonts w:cs="David" w:hint="cs"/>
          <w:u w:val="single"/>
          <w:rtl/>
        </w:rPr>
        <w:t>אמנון כהן:</w:t>
      </w:r>
    </w:p>
    <w:p w:rsidR="00E35228" w:rsidRPr="00E35228" w:rsidRDefault="00E35228" w:rsidP="00E35228">
      <w:pPr>
        <w:bidi/>
        <w:rPr>
          <w:rFonts w:cs="David" w:hint="cs"/>
          <w:rtl/>
        </w:rPr>
      </w:pPr>
    </w:p>
    <w:p w:rsidR="00E35228" w:rsidRPr="00E35228" w:rsidRDefault="00E35228" w:rsidP="00E35228">
      <w:pPr>
        <w:bidi/>
        <w:rPr>
          <w:rFonts w:cs="David" w:hint="cs"/>
          <w:rtl/>
        </w:rPr>
      </w:pPr>
      <w:r w:rsidRPr="00E35228">
        <w:rPr>
          <w:rFonts w:cs="David" w:hint="cs"/>
          <w:rtl/>
        </w:rPr>
        <w:tab/>
        <w:t>אני מדבר על ועדה קבועה אחת. יש לנו 12 מנדטים. אנחנו שותפים.</w:t>
      </w:r>
    </w:p>
    <w:p w:rsidR="00E35228" w:rsidRPr="00E35228" w:rsidRDefault="00E35228" w:rsidP="00E35228">
      <w:pPr>
        <w:bidi/>
        <w:rPr>
          <w:rFonts w:cs="David" w:hint="cs"/>
          <w:rtl/>
        </w:rPr>
      </w:pPr>
    </w:p>
    <w:p w:rsidR="00E35228" w:rsidRPr="00E35228" w:rsidRDefault="00E35228" w:rsidP="00E35228">
      <w:pPr>
        <w:bidi/>
        <w:rPr>
          <w:rFonts w:cs="David" w:hint="cs"/>
          <w:rtl/>
        </w:rPr>
      </w:pPr>
      <w:r w:rsidRPr="00E35228">
        <w:rPr>
          <w:rFonts w:cs="David" w:hint="cs"/>
          <w:u w:val="single"/>
          <w:rtl/>
        </w:rPr>
        <w:t>היו"ר אביגדור יצחקי:</w:t>
      </w:r>
    </w:p>
    <w:p w:rsidR="00E35228" w:rsidRPr="00E35228" w:rsidRDefault="00E35228" w:rsidP="00E35228">
      <w:pPr>
        <w:bidi/>
        <w:rPr>
          <w:rFonts w:cs="David" w:hint="cs"/>
          <w:rtl/>
        </w:rPr>
      </w:pPr>
    </w:p>
    <w:p w:rsidR="00E35228" w:rsidRPr="00E35228" w:rsidRDefault="00E35228" w:rsidP="00E35228">
      <w:pPr>
        <w:bidi/>
        <w:ind w:firstLine="567"/>
        <w:rPr>
          <w:rFonts w:cs="David" w:hint="cs"/>
          <w:rtl/>
        </w:rPr>
      </w:pPr>
      <w:r w:rsidRPr="00E35228">
        <w:rPr>
          <w:rFonts w:cs="David" w:hint="cs"/>
          <w:rtl/>
        </w:rPr>
        <w:t xml:space="preserve">לא אני הייתי נוכח במשא ומתן הקואליציוני, וגם לא אתה. בכל הכבוד, הקואליציה תגמור ענייניה בתוך הקואליציה. </w:t>
      </w:r>
    </w:p>
    <w:p w:rsidR="00E35228" w:rsidRPr="00E35228" w:rsidRDefault="00E35228" w:rsidP="00E35228">
      <w:pPr>
        <w:bidi/>
        <w:rPr>
          <w:rFonts w:cs="David" w:hint="cs"/>
          <w:rtl/>
        </w:rPr>
      </w:pPr>
    </w:p>
    <w:p w:rsidR="00E35228" w:rsidRPr="00E35228" w:rsidRDefault="00E35228" w:rsidP="00E35228">
      <w:pPr>
        <w:bidi/>
        <w:rPr>
          <w:rFonts w:cs="David" w:hint="cs"/>
          <w:rtl/>
        </w:rPr>
      </w:pPr>
      <w:r w:rsidRPr="00E35228">
        <w:rPr>
          <w:rFonts w:cs="David" w:hint="cs"/>
          <w:u w:val="single"/>
          <w:rtl/>
        </w:rPr>
        <w:t>אמנון כהן:</w:t>
      </w:r>
    </w:p>
    <w:p w:rsidR="00E35228" w:rsidRPr="00E35228" w:rsidRDefault="00E35228" w:rsidP="00E35228">
      <w:pPr>
        <w:bidi/>
        <w:rPr>
          <w:rFonts w:cs="David" w:hint="cs"/>
          <w:rtl/>
        </w:rPr>
      </w:pPr>
    </w:p>
    <w:p w:rsidR="00E35228" w:rsidRPr="00E35228" w:rsidRDefault="00E35228" w:rsidP="00E35228">
      <w:pPr>
        <w:bidi/>
        <w:rPr>
          <w:rFonts w:cs="David" w:hint="cs"/>
          <w:rtl/>
        </w:rPr>
      </w:pPr>
      <w:r w:rsidRPr="00E35228">
        <w:rPr>
          <w:rFonts w:cs="David" w:hint="cs"/>
          <w:rtl/>
        </w:rPr>
        <w:tab/>
        <w:t xml:space="preserve">זה לא קשור, דיברת על שוויוניות. איפה ראשות ועדה קבועה? 12 מנדטים </w:t>
      </w:r>
      <w:r w:rsidRPr="00E35228">
        <w:rPr>
          <w:rFonts w:cs="David"/>
          <w:rtl/>
        </w:rPr>
        <w:t>–</w:t>
      </w:r>
      <w:r w:rsidRPr="00E35228">
        <w:rPr>
          <w:rFonts w:cs="David" w:hint="cs"/>
          <w:rtl/>
        </w:rPr>
        <w:t xml:space="preserve"> זה נקרא שותפים? אנחנו הסיעה השלישית בגודלה.</w:t>
      </w:r>
    </w:p>
    <w:p w:rsidR="00E35228" w:rsidRPr="00E35228" w:rsidRDefault="00E35228" w:rsidP="00E35228">
      <w:pPr>
        <w:bidi/>
        <w:rPr>
          <w:rFonts w:cs="David" w:hint="cs"/>
          <w:rtl/>
        </w:rPr>
      </w:pPr>
    </w:p>
    <w:p w:rsidR="00E35228" w:rsidRPr="00E35228" w:rsidRDefault="00E35228" w:rsidP="00E35228">
      <w:pPr>
        <w:bidi/>
        <w:rPr>
          <w:rFonts w:cs="David" w:hint="cs"/>
          <w:rtl/>
        </w:rPr>
      </w:pPr>
      <w:r w:rsidRPr="00E35228">
        <w:rPr>
          <w:rFonts w:cs="David" w:hint="cs"/>
          <w:u w:val="single"/>
          <w:rtl/>
        </w:rPr>
        <w:t>היו"ר אביגדור יצחקי:</w:t>
      </w:r>
    </w:p>
    <w:p w:rsidR="00E35228" w:rsidRPr="00E35228" w:rsidRDefault="00E35228" w:rsidP="00E35228">
      <w:pPr>
        <w:bidi/>
        <w:rPr>
          <w:rFonts w:cs="David" w:hint="cs"/>
          <w:rtl/>
        </w:rPr>
      </w:pPr>
    </w:p>
    <w:p w:rsidR="00E35228" w:rsidRPr="00E35228" w:rsidRDefault="00E35228" w:rsidP="00E35228">
      <w:pPr>
        <w:bidi/>
        <w:ind w:firstLine="567"/>
        <w:rPr>
          <w:rFonts w:cs="David" w:hint="cs"/>
          <w:rtl/>
        </w:rPr>
      </w:pPr>
      <w:r w:rsidRPr="00E35228">
        <w:rPr>
          <w:rFonts w:cs="David" w:hint="cs"/>
          <w:rtl/>
        </w:rPr>
        <w:t>אין לך ויכוח אתי.</w:t>
      </w:r>
    </w:p>
    <w:p w:rsidR="00E35228" w:rsidRPr="00E35228" w:rsidRDefault="00E35228" w:rsidP="00E35228">
      <w:pPr>
        <w:bidi/>
        <w:rPr>
          <w:rFonts w:cs="David" w:hint="cs"/>
          <w:rtl/>
        </w:rPr>
      </w:pPr>
    </w:p>
    <w:p w:rsidR="00E35228" w:rsidRPr="00E35228" w:rsidRDefault="00E35228" w:rsidP="00E35228">
      <w:pPr>
        <w:bidi/>
        <w:rPr>
          <w:rFonts w:cs="David" w:hint="cs"/>
          <w:u w:val="single"/>
          <w:rtl/>
        </w:rPr>
      </w:pPr>
      <w:r w:rsidRPr="00E35228">
        <w:rPr>
          <w:rFonts w:cs="David"/>
          <w:u w:val="single"/>
          <w:rtl/>
        </w:rPr>
        <w:br w:type="page"/>
      </w:r>
      <w:r w:rsidRPr="00E35228">
        <w:rPr>
          <w:rFonts w:cs="David" w:hint="cs"/>
          <w:u w:val="single"/>
          <w:rtl/>
        </w:rPr>
        <w:t>גלעד ארדן:</w:t>
      </w:r>
    </w:p>
    <w:p w:rsidR="00E35228" w:rsidRPr="00E35228" w:rsidRDefault="00E35228" w:rsidP="00E35228">
      <w:pPr>
        <w:bidi/>
        <w:rPr>
          <w:rFonts w:cs="David" w:hint="cs"/>
          <w:rtl/>
        </w:rPr>
      </w:pPr>
    </w:p>
    <w:p w:rsidR="00E35228" w:rsidRPr="00E35228" w:rsidRDefault="00E35228" w:rsidP="00E35228">
      <w:pPr>
        <w:bidi/>
        <w:ind w:firstLine="567"/>
        <w:rPr>
          <w:rFonts w:cs="David" w:hint="cs"/>
          <w:rtl/>
        </w:rPr>
      </w:pPr>
      <w:r w:rsidRPr="00E35228">
        <w:rPr>
          <w:rFonts w:cs="David" w:hint="cs"/>
          <w:rtl/>
        </w:rPr>
        <w:t>למה רק הילדים של החרדים קיבלו דברים וילדים אחרים לא?</w:t>
      </w:r>
    </w:p>
    <w:p w:rsidR="00E35228" w:rsidRPr="00E35228" w:rsidRDefault="00E35228" w:rsidP="00E35228">
      <w:pPr>
        <w:bidi/>
        <w:rPr>
          <w:rFonts w:cs="David" w:hint="cs"/>
          <w:rtl/>
        </w:rPr>
      </w:pPr>
    </w:p>
    <w:p w:rsidR="00E35228" w:rsidRPr="00E35228" w:rsidRDefault="00E35228" w:rsidP="00E35228">
      <w:pPr>
        <w:bidi/>
        <w:rPr>
          <w:rFonts w:cs="David" w:hint="cs"/>
          <w:u w:val="single"/>
          <w:rtl/>
        </w:rPr>
      </w:pPr>
      <w:r w:rsidRPr="00E35228">
        <w:rPr>
          <w:rFonts w:cs="David" w:hint="cs"/>
          <w:u w:val="single"/>
          <w:rtl/>
        </w:rPr>
        <w:t>יעקב מרגי:</w:t>
      </w:r>
    </w:p>
    <w:p w:rsidR="00E35228" w:rsidRPr="00E35228" w:rsidRDefault="00E35228" w:rsidP="00E35228">
      <w:pPr>
        <w:bidi/>
        <w:rPr>
          <w:rFonts w:cs="David" w:hint="cs"/>
          <w:rtl/>
        </w:rPr>
      </w:pPr>
    </w:p>
    <w:p w:rsidR="00E35228" w:rsidRPr="00E35228" w:rsidRDefault="00E35228" w:rsidP="00E35228">
      <w:pPr>
        <w:bidi/>
        <w:ind w:firstLine="567"/>
        <w:rPr>
          <w:rFonts w:cs="David" w:hint="cs"/>
          <w:rtl/>
        </w:rPr>
      </w:pPr>
      <w:r w:rsidRPr="00E35228">
        <w:rPr>
          <w:rFonts w:cs="David" w:hint="cs"/>
          <w:rtl/>
        </w:rPr>
        <w:t>ההישג שלנו לכל הילדים.</w:t>
      </w:r>
    </w:p>
    <w:p w:rsidR="00E35228" w:rsidRPr="00E35228" w:rsidRDefault="00E35228" w:rsidP="00E35228">
      <w:pPr>
        <w:bidi/>
        <w:rPr>
          <w:rFonts w:cs="David" w:hint="cs"/>
          <w:rtl/>
        </w:rPr>
      </w:pPr>
    </w:p>
    <w:p w:rsidR="00E35228" w:rsidRPr="00E35228" w:rsidRDefault="00E35228" w:rsidP="00E35228">
      <w:pPr>
        <w:bidi/>
        <w:rPr>
          <w:rFonts w:cs="David" w:hint="cs"/>
          <w:rtl/>
        </w:rPr>
      </w:pPr>
      <w:r w:rsidRPr="00E35228">
        <w:rPr>
          <w:rFonts w:cs="David" w:hint="cs"/>
          <w:u w:val="single"/>
          <w:rtl/>
        </w:rPr>
        <w:t>משה גפני:</w:t>
      </w:r>
    </w:p>
    <w:p w:rsidR="00E35228" w:rsidRPr="00E35228" w:rsidRDefault="00E35228" w:rsidP="00E35228">
      <w:pPr>
        <w:bidi/>
        <w:rPr>
          <w:rFonts w:cs="David" w:hint="cs"/>
          <w:rtl/>
        </w:rPr>
      </w:pPr>
    </w:p>
    <w:p w:rsidR="00E35228" w:rsidRPr="00E35228" w:rsidRDefault="00E35228" w:rsidP="00E35228">
      <w:pPr>
        <w:bidi/>
        <w:rPr>
          <w:rFonts w:cs="David" w:hint="cs"/>
          <w:rtl/>
        </w:rPr>
      </w:pPr>
      <w:r w:rsidRPr="00E35228">
        <w:rPr>
          <w:rFonts w:cs="David" w:hint="cs"/>
          <w:rtl/>
        </w:rPr>
        <w:tab/>
        <w:t>איפה ראית בהסכם שילדים חרדים קיבלו משהו?</w:t>
      </w:r>
    </w:p>
    <w:p w:rsidR="00E35228" w:rsidRPr="00E35228" w:rsidRDefault="00E35228" w:rsidP="00E35228">
      <w:pPr>
        <w:bidi/>
        <w:rPr>
          <w:rFonts w:cs="David" w:hint="cs"/>
          <w:rtl/>
        </w:rPr>
      </w:pPr>
    </w:p>
    <w:p w:rsidR="00E35228" w:rsidRPr="00E35228" w:rsidRDefault="00E35228" w:rsidP="00E35228">
      <w:pPr>
        <w:bidi/>
        <w:rPr>
          <w:rFonts w:cs="David" w:hint="cs"/>
          <w:rtl/>
        </w:rPr>
      </w:pPr>
      <w:r w:rsidRPr="00E35228">
        <w:rPr>
          <w:rFonts w:cs="David" w:hint="cs"/>
          <w:u w:val="single"/>
          <w:rtl/>
        </w:rPr>
        <w:t>אמנון כהן:</w:t>
      </w:r>
    </w:p>
    <w:p w:rsidR="00E35228" w:rsidRPr="00E35228" w:rsidRDefault="00E35228" w:rsidP="00E35228">
      <w:pPr>
        <w:bidi/>
        <w:rPr>
          <w:rFonts w:cs="David" w:hint="cs"/>
          <w:rtl/>
        </w:rPr>
      </w:pPr>
    </w:p>
    <w:p w:rsidR="00E35228" w:rsidRPr="00E35228" w:rsidRDefault="00E35228" w:rsidP="00E35228">
      <w:pPr>
        <w:bidi/>
        <w:rPr>
          <w:rFonts w:cs="David" w:hint="cs"/>
          <w:rtl/>
        </w:rPr>
      </w:pPr>
      <w:r w:rsidRPr="00E35228">
        <w:rPr>
          <w:rFonts w:cs="David" w:hint="cs"/>
          <w:rtl/>
        </w:rPr>
        <w:tab/>
        <w:t>מה התשובה? בעתיד יהיה?</w:t>
      </w:r>
    </w:p>
    <w:p w:rsidR="00E35228" w:rsidRPr="00E35228" w:rsidRDefault="00E35228" w:rsidP="00E35228">
      <w:pPr>
        <w:bidi/>
        <w:rPr>
          <w:rFonts w:cs="David" w:hint="cs"/>
          <w:rtl/>
        </w:rPr>
      </w:pPr>
    </w:p>
    <w:p w:rsidR="00E35228" w:rsidRPr="00E35228" w:rsidRDefault="00E35228" w:rsidP="00E35228">
      <w:pPr>
        <w:bidi/>
        <w:rPr>
          <w:rFonts w:cs="David" w:hint="cs"/>
          <w:rtl/>
        </w:rPr>
      </w:pPr>
      <w:r w:rsidRPr="00E35228">
        <w:rPr>
          <w:rFonts w:cs="David" w:hint="cs"/>
          <w:u w:val="single"/>
          <w:rtl/>
        </w:rPr>
        <w:t>היו"ר אביגדור יצחקי:</w:t>
      </w:r>
    </w:p>
    <w:p w:rsidR="00E35228" w:rsidRPr="00E35228" w:rsidRDefault="00E35228" w:rsidP="00E35228">
      <w:pPr>
        <w:bidi/>
        <w:rPr>
          <w:rFonts w:cs="David" w:hint="cs"/>
          <w:rtl/>
        </w:rPr>
      </w:pPr>
    </w:p>
    <w:p w:rsidR="00E35228" w:rsidRPr="00E35228" w:rsidRDefault="00E35228" w:rsidP="00E35228">
      <w:pPr>
        <w:bidi/>
        <w:ind w:firstLine="567"/>
        <w:rPr>
          <w:rFonts w:cs="David" w:hint="cs"/>
          <w:rtl/>
        </w:rPr>
      </w:pPr>
      <w:r w:rsidRPr="00E35228">
        <w:rPr>
          <w:rFonts w:cs="David" w:hint="cs"/>
          <w:rtl/>
        </w:rPr>
        <w:t>אני רוצה להגיד לך שוב: אני לא חושב שענייני קואליציה או אופוזיציה צריכים להתנהל פה.</w:t>
      </w:r>
    </w:p>
    <w:p w:rsidR="00E35228" w:rsidRPr="00E35228" w:rsidRDefault="00E35228" w:rsidP="00E35228">
      <w:pPr>
        <w:bidi/>
        <w:rPr>
          <w:rFonts w:cs="David" w:hint="cs"/>
          <w:rtl/>
        </w:rPr>
      </w:pPr>
    </w:p>
    <w:p w:rsidR="00E35228" w:rsidRPr="00E35228" w:rsidRDefault="00E35228" w:rsidP="00E35228">
      <w:pPr>
        <w:bidi/>
        <w:rPr>
          <w:rFonts w:cs="David" w:hint="cs"/>
          <w:rtl/>
        </w:rPr>
      </w:pPr>
      <w:r w:rsidRPr="00E35228">
        <w:rPr>
          <w:rFonts w:cs="David" w:hint="cs"/>
          <w:u w:val="single"/>
          <w:rtl/>
        </w:rPr>
        <w:t>משה גפני:</w:t>
      </w:r>
    </w:p>
    <w:p w:rsidR="00E35228" w:rsidRPr="00E35228" w:rsidRDefault="00E35228" w:rsidP="00E35228">
      <w:pPr>
        <w:bidi/>
        <w:rPr>
          <w:rFonts w:cs="David" w:hint="cs"/>
          <w:rtl/>
        </w:rPr>
      </w:pPr>
    </w:p>
    <w:p w:rsidR="00E35228" w:rsidRPr="00E35228" w:rsidRDefault="00E35228" w:rsidP="00E35228">
      <w:pPr>
        <w:bidi/>
        <w:rPr>
          <w:rFonts w:cs="David" w:hint="cs"/>
          <w:rtl/>
        </w:rPr>
      </w:pPr>
      <w:r w:rsidRPr="00E35228">
        <w:rPr>
          <w:rFonts w:cs="David" w:hint="cs"/>
          <w:rtl/>
        </w:rPr>
        <w:tab/>
        <w:t>אז למה לש"ס לא מגיע ראשות ועדה?</w:t>
      </w:r>
    </w:p>
    <w:p w:rsidR="00E35228" w:rsidRPr="00E35228" w:rsidRDefault="00E35228" w:rsidP="00E35228">
      <w:pPr>
        <w:bidi/>
        <w:rPr>
          <w:rFonts w:cs="David" w:hint="cs"/>
          <w:rtl/>
        </w:rPr>
      </w:pPr>
    </w:p>
    <w:p w:rsidR="00E35228" w:rsidRPr="00E35228" w:rsidRDefault="00E35228" w:rsidP="00E35228">
      <w:pPr>
        <w:bidi/>
        <w:rPr>
          <w:rFonts w:cs="David" w:hint="cs"/>
          <w:u w:val="single"/>
          <w:rtl/>
        </w:rPr>
      </w:pPr>
      <w:r w:rsidRPr="00E35228">
        <w:rPr>
          <w:rFonts w:cs="David" w:hint="cs"/>
          <w:u w:val="single"/>
          <w:rtl/>
        </w:rPr>
        <w:t>יעקב מרגי:</w:t>
      </w:r>
    </w:p>
    <w:p w:rsidR="00E35228" w:rsidRPr="00E35228" w:rsidRDefault="00E35228" w:rsidP="00E35228">
      <w:pPr>
        <w:bidi/>
        <w:rPr>
          <w:rFonts w:cs="David" w:hint="cs"/>
          <w:rtl/>
        </w:rPr>
      </w:pPr>
    </w:p>
    <w:p w:rsidR="00E35228" w:rsidRPr="00E35228" w:rsidRDefault="00E35228" w:rsidP="00E35228">
      <w:pPr>
        <w:bidi/>
        <w:ind w:firstLine="567"/>
        <w:rPr>
          <w:rFonts w:cs="David" w:hint="cs"/>
          <w:rtl/>
        </w:rPr>
      </w:pPr>
      <w:r w:rsidRPr="00E35228">
        <w:rPr>
          <w:rFonts w:cs="David" w:hint="cs"/>
          <w:rtl/>
        </w:rPr>
        <w:t>אל תדאג לש"ס.</w:t>
      </w:r>
    </w:p>
    <w:p w:rsidR="00E35228" w:rsidRPr="00E35228" w:rsidRDefault="00E35228" w:rsidP="00E35228">
      <w:pPr>
        <w:bidi/>
        <w:rPr>
          <w:rFonts w:cs="David" w:hint="cs"/>
          <w:rtl/>
        </w:rPr>
      </w:pPr>
    </w:p>
    <w:p w:rsidR="00E35228" w:rsidRPr="00E35228" w:rsidRDefault="00E35228" w:rsidP="00E35228">
      <w:pPr>
        <w:bidi/>
        <w:rPr>
          <w:rFonts w:cs="David" w:hint="cs"/>
          <w:rtl/>
        </w:rPr>
      </w:pPr>
      <w:r w:rsidRPr="00E35228">
        <w:rPr>
          <w:rFonts w:cs="David" w:hint="cs"/>
          <w:u w:val="single"/>
          <w:rtl/>
        </w:rPr>
        <w:t>משה גפני:</w:t>
      </w:r>
    </w:p>
    <w:p w:rsidR="00E35228" w:rsidRPr="00E35228" w:rsidRDefault="00E35228" w:rsidP="00E35228">
      <w:pPr>
        <w:bidi/>
        <w:rPr>
          <w:rFonts w:cs="David" w:hint="cs"/>
          <w:rtl/>
        </w:rPr>
      </w:pPr>
    </w:p>
    <w:p w:rsidR="00E35228" w:rsidRPr="00E35228" w:rsidRDefault="00E35228" w:rsidP="00E35228">
      <w:pPr>
        <w:bidi/>
        <w:rPr>
          <w:rFonts w:cs="David" w:hint="cs"/>
          <w:rtl/>
        </w:rPr>
      </w:pPr>
      <w:r w:rsidRPr="00E35228">
        <w:rPr>
          <w:rFonts w:cs="David" w:hint="cs"/>
          <w:rtl/>
        </w:rPr>
        <w:tab/>
        <w:t>אני חבר הוועדה המסדרת. תנהגו בהגינות. ש"ס, עם 12 מנדטים, לא קיבלה ראשות ועדה.</w:t>
      </w:r>
    </w:p>
    <w:p w:rsidR="00E35228" w:rsidRPr="00E35228" w:rsidRDefault="00E35228" w:rsidP="00E35228">
      <w:pPr>
        <w:bidi/>
        <w:rPr>
          <w:rFonts w:cs="David" w:hint="cs"/>
          <w:rtl/>
        </w:rPr>
      </w:pPr>
    </w:p>
    <w:p w:rsidR="00E35228" w:rsidRPr="00E35228" w:rsidRDefault="00E35228" w:rsidP="00E35228">
      <w:pPr>
        <w:bidi/>
        <w:rPr>
          <w:rFonts w:cs="David" w:hint="cs"/>
          <w:u w:val="single"/>
          <w:rtl/>
        </w:rPr>
      </w:pPr>
      <w:r w:rsidRPr="00E35228">
        <w:rPr>
          <w:rFonts w:cs="David" w:hint="cs"/>
          <w:u w:val="single"/>
          <w:rtl/>
        </w:rPr>
        <w:t>יעקב מרגי:</w:t>
      </w:r>
    </w:p>
    <w:p w:rsidR="00E35228" w:rsidRPr="00E35228" w:rsidRDefault="00E35228" w:rsidP="00E35228">
      <w:pPr>
        <w:bidi/>
        <w:rPr>
          <w:rFonts w:cs="David" w:hint="cs"/>
          <w:rtl/>
        </w:rPr>
      </w:pPr>
    </w:p>
    <w:p w:rsidR="00E35228" w:rsidRPr="00E35228" w:rsidRDefault="00E35228" w:rsidP="00E35228">
      <w:pPr>
        <w:bidi/>
        <w:ind w:firstLine="567"/>
        <w:rPr>
          <w:rFonts w:cs="David" w:hint="cs"/>
          <w:rtl/>
        </w:rPr>
      </w:pPr>
      <w:r w:rsidRPr="00E35228">
        <w:rPr>
          <w:rFonts w:cs="David" w:hint="cs"/>
          <w:rtl/>
        </w:rPr>
        <w:t>נוגע ללבי.</w:t>
      </w:r>
    </w:p>
    <w:p w:rsidR="00E35228" w:rsidRPr="00E35228" w:rsidRDefault="00E35228" w:rsidP="00E35228">
      <w:pPr>
        <w:bidi/>
        <w:rPr>
          <w:rFonts w:cs="David" w:hint="cs"/>
          <w:rtl/>
        </w:rPr>
      </w:pPr>
    </w:p>
    <w:p w:rsidR="00E35228" w:rsidRPr="00E35228" w:rsidRDefault="00E35228" w:rsidP="00E35228">
      <w:pPr>
        <w:bidi/>
        <w:rPr>
          <w:rFonts w:cs="David" w:hint="cs"/>
          <w:rtl/>
        </w:rPr>
      </w:pPr>
      <w:r w:rsidRPr="00E35228">
        <w:rPr>
          <w:rFonts w:cs="David" w:hint="cs"/>
          <w:u w:val="single"/>
          <w:rtl/>
        </w:rPr>
        <w:t>משה גפני:</w:t>
      </w:r>
    </w:p>
    <w:p w:rsidR="00E35228" w:rsidRPr="00E35228" w:rsidRDefault="00E35228" w:rsidP="00E35228">
      <w:pPr>
        <w:bidi/>
        <w:rPr>
          <w:rFonts w:cs="David" w:hint="cs"/>
          <w:rtl/>
        </w:rPr>
      </w:pPr>
      <w:r w:rsidRPr="00E35228">
        <w:rPr>
          <w:rFonts w:cs="David" w:hint="cs"/>
          <w:rtl/>
        </w:rPr>
        <w:tab/>
      </w:r>
    </w:p>
    <w:p w:rsidR="00E35228" w:rsidRPr="00E35228" w:rsidRDefault="00E35228" w:rsidP="00E35228">
      <w:pPr>
        <w:bidi/>
        <w:ind w:firstLine="567"/>
        <w:rPr>
          <w:rFonts w:cs="David" w:hint="cs"/>
          <w:rtl/>
        </w:rPr>
      </w:pPr>
      <w:r w:rsidRPr="00E35228">
        <w:rPr>
          <w:rFonts w:cs="David" w:hint="cs"/>
          <w:rtl/>
        </w:rPr>
        <w:t>היה מגיע להם רק שלושה. לכם מגיע 12 ולהם ארבעה. אני עובר לש"ס, תאמין לי, אני אלמד אתכם.</w:t>
      </w:r>
    </w:p>
    <w:p w:rsidR="00E35228" w:rsidRPr="00E35228" w:rsidRDefault="00E35228" w:rsidP="00E35228">
      <w:pPr>
        <w:bidi/>
        <w:rPr>
          <w:rFonts w:cs="David" w:hint="cs"/>
          <w:rtl/>
        </w:rPr>
      </w:pPr>
    </w:p>
    <w:p w:rsidR="00E35228" w:rsidRPr="00E35228" w:rsidRDefault="00E35228" w:rsidP="00E35228">
      <w:pPr>
        <w:bidi/>
        <w:rPr>
          <w:rFonts w:cs="David" w:hint="cs"/>
          <w:rtl/>
        </w:rPr>
      </w:pPr>
      <w:r w:rsidRPr="00E35228">
        <w:rPr>
          <w:rFonts w:cs="David" w:hint="cs"/>
          <w:u w:val="single"/>
          <w:rtl/>
        </w:rPr>
        <w:t>יצחק לוי:</w:t>
      </w:r>
    </w:p>
    <w:p w:rsidR="00E35228" w:rsidRPr="00E35228" w:rsidRDefault="00E35228" w:rsidP="00E35228">
      <w:pPr>
        <w:bidi/>
        <w:rPr>
          <w:rFonts w:cs="David" w:hint="cs"/>
          <w:rtl/>
        </w:rPr>
      </w:pPr>
    </w:p>
    <w:p w:rsidR="00E35228" w:rsidRPr="00E35228" w:rsidRDefault="00E35228" w:rsidP="00E35228">
      <w:pPr>
        <w:bidi/>
        <w:ind w:firstLine="567"/>
        <w:rPr>
          <w:rFonts w:cs="David" w:hint="cs"/>
          <w:rtl/>
        </w:rPr>
      </w:pPr>
      <w:r w:rsidRPr="00E35228">
        <w:rPr>
          <w:rFonts w:cs="David" w:hint="cs"/>
          <w:rtl/>
        </w:rPr>
        <w:t xml:space="preserve">הם קיבלו שני שרים בלי תיק. </w:t>
      </w:r>
    </w:p>
    <w:p w:rsidR="00E35228" w:rsidRPr="00E35228" w:rsidRDefault="00E35228" w:rsidP="00E35228">
      <w:pPr>
        <w:bidi/>
        <w:rPr>
          <w:rFonts w:cs="David" w:hint="cs"/>
          <w:rtl/>
        </w:rPr>
      </w:pPr>
    </w:p>
    <w:p w:rsidR="00E35228" w:rsidRPr="00E35228" w:rsidRDefault="00E35228" w:rsidP="00E35228">
      <w:pPr>
        <w:bidi/>
        <w:rPr>
          <w:rFonts w:cs="David" w:hint="cs"/>
          <w:rtl/>
        </w:rPr>
      </w:pPr>
      <w:r w:rsidRPr="00E35228">
        <w:rPr>
          <w:rFonts w:cs="David" w:hint="cs"/>
          <w:u w:val="single"/>
          <w:rtl/>
        </w:rPr>
        <w:t>משה גפני:</w:t>
      </w:r>
    </w:p>
    <w:p w:rsidR="00E35228" w:rsidRPr="00E35228" w:rsidRDefault="00E35228" w:rsidP="00E35228">
      <w:pPr>
        <w:bidi/>
        <w:rPr>
          <w:rFonts w:cs="David" w:hint="cs"/>
          <w:rtl/>
        </w:rPr>
      </w:pPr>
    </w:p>
    <w:p w:rsidR="00E35228" w:rsidRPr="00E35228" w:rsidRDefault="00E35228" w:rsidP="00E35228">
      <w:pPr>
        <w:bidi/>
        <w:ind w:firstLine="567"/>
        <w:rPr>
          <w:rFonts w:cs="David" w:hint="cs"/>
          <w:rtl/>
        </w:rPr>
      </w:pPr>
      <w:r w:rsidRPr="00E35228">
        <w:rPr>
          <w:rFonts w:cs="David" w:hint="cs"/>
          <w:rtl/>
        </w:rPr>
        <w:t xml:space="preserve">עשו להם טובה, נתנו להם תיק רביעי. </w:t>
      </w:r>
    </w:p>
    <w:p w:rsidR="00E35228" w:rsidRPr="00E35228" w:rsidRDefault="00E35228" w:rsidP="00E35228">
      <w:pPr>
        <w:bidi/>
        <w:rPr>
          <w:rFonts w:cs="David" w:hint="cs"/>
          <w:rtl/>
        </w:rPr>
      </w:pPr>
    </w:p>
    <w:p w:rsidR="00E35228" w:rsidRPr="00E35228" w:rsidRDefault="00E35228" w:rsidP="00E35228">
      <w:pPr>
        <w:bidi/>
        <w:rPr>
          <w:rFonts w:cs="David" w:hint="cs"/>
          <w:rtl/>
        </w:rPr>
      </w:pPr>
      <w:r w:rsidRPr="00E35228">
        <w:rPr>
          <w:rFonts w:cs="David" w:hint="cs"/>
          <w:u w:val="single"/>
          <w:rtl/>
        </w:rPr>
        <w:t>יצחק לוי:</w:t>
      </w:r>
    </w:p>
    <w:p w:rsidR="00E35228" w:rsidRPr="00E35228" w:rsidRDefault="00E35228" w:rsidP="00E35228">
      <w:pPr>
        <w:bidi/>
        <w:rPr>
          <w:rFonts w:cs="David" w:hint="cs"/>
          <w:rtl/>
        </w:rPr>
      </w:pPr>
    </w:p>
    <w:p w:rsidR="00E35228" w:rsidRPr="00E35228" w:rsidRDefault="00E35228" w:rsidP="00E35228">
      <w:pPr>
        <w:bidi/>
        <w:rPr>
          <w:rFonts w:cs="David" w:hint="cs"/>
          <w:rtl/>
        </w:rPr>
      </w:pPr>
      <w:r w:rsidRPr="00E35228">
        <w:rPr>
          <w:rFonts w:cs="David" w:hint="cs"/>
          <w:rtl/>
        </w:rPr>
        <w:tab/>
        <w:t xml:space="preserve">תוותרו על השרים בלי תיק, תקבלו ועדת סמים. </w:t>
      </w:r>
    </w:p>
    <w:p w:rsidR="00E35228" w:rsidRPr="00E35228" w:rsidRDefault="00E35228" w:rsidP="00E35228">
      <w:pPr>
        <w:bidi/>
        <w:rPr>
          <w:rFonts w:cs="David" w:hint="cs"/>
          <w:rtl/>
        </w:rPr>
      </w:pPr>
    </w:p>
    <w:p w:rsidR="00E35228" w:rsidRPr="00E35228" w:rsidRDefault="00E35228" w:rsidP="00E35228">
      <w:pPr>
        <w:bidi/>
        <w:rPr>
          <w:rFonts w:cs="David" w:hint="cs"/>
          <w:rtl/>
        </w:rPr>
      </w:pPr>
      <w:r w:rsidRPr="00E35228">
        <w:rPr>
          <w:rFonts w:cs="David" w:hint="cs"/>
          <w:u w:val="single"/>
          <w:rtl/>
        </w:rPr>
        <w:t>משה גפני:</w:t>
      </w:r>
    </w:p>
    <w:p w:rsidR="00E35228" w:rsidRPr="00E35228" w:rsidRDefault="00E35228" w:rsidP="00E35228">
      <w:pPr>
        <w:bidi/>
        <w:rPr>
          <w:rFonts w:cs="David" w:hint="cs"/>
          <w:rtl/>
        </w:rPr>
      </w:pPr>
    </w:p>
    <w:p w:rsidR="00E35228" w:rsidRPr="00E35228" w:rsidRDefault="00E35228" w:rsidP="00E35228">
      <w:pPr>
        <w:bidi/>
        <w:rPr>
          <w:rFonts w:cs="David" w:hint="cs"/>
          <w:rtl/>
        </w:rPr>
      </w:pPr>
      <w:r w:rsidRPr="00E35228">
        <w:rPr>
          <w:rFonts w:cs="David" w:hint="cs"/>
          <w:rtl/>
        </w:rPr>
        <w:tab/>
        <w:t xml:space="preserve">אם הם יוותרו, הם יקבלו חבר בוועדה לעובדים זרים. </w:t>
      </w:r>
    </w:p>
    <w:p w:rsidR="00E35228" w:rsidRPr="00E35228" w:rsidRDefault="00E35228" w:rsidP="00E35228">
      <w:pPr>
        <w:bidi/>
        <w:rPr>
          <w:rFonts w:cs="David" w:hint="cs"/>
          <w:rtl/>
        </w:rPr>
      </w:pPr>
    </w:p>
    <w:p w:rsidR="00E35228" w:rsidRPr="00E35228" w:rsidRDefault="00E35228" w:rsidP="00E35228">
      <w:pPr>
        <w:bidi/>
        <w:rPr>
          <w:rFonts w:cs="David" w:hint="cs"/>
          <w:rtl/>
        </w:rPr>
      </w:pPr>
      <w:r w:rsidRPr="00E35228">
        <w:rPr>
          <w:rFonts w:cs="David" w:hint="cs"/>
          <w:u w:val="single"/>
          <w:rtl/>
        </w:rPr>
        <w:t>היו"ר אביגדור יצחקי:</w:t>
      </w:r>
    </w:p>
    <w:p w:rsidR="00E35228" w:rsidRPr="00E35228" w:rsidRDefault="00E35228" w:rsidP="00E35228">
      <w:pPr>
        <w:bidi/>
        <w:rPr>
          <w:rFonts w:cs="David" w:hint="cs"/>
          <w:rtl/>
        </w:rPr>
      </w:pPr>
    </w:p>
    <w:p w:rsidR="00E35228" w:rsidRPr="00E35228" w:rsidRDefault="00E35228" w:rsidP="00E35228">
      <w:pPr>
        <w:bidi/>
        <w:ind w:firstLine="567"/>
        <w:rPr>
          <w:rFonts w:cs="David" w:hint="cs"/>
          <w:rtl/>
        </w:rPr>
      </w:pPr>
      <w:r w:rsidRPr="00E35228">
        <w:rPr>
          <w:rFonts w:cs="David" w:hint="cs"/>
          <w:rtl/>
        </w:rPr>
        <w:t xml:space="preserve">הם לא יעשו את זה. </w:t>
      </w:r>
    </w:p>
    <w:p w:rsidR="00E35228" w:rsidRPr="00E35228" w:rsidRDefault="00E35228" w:rsidP="00E35228">
      <w:pPr>
        <w:bidi/>
        <w:rPr>
          <w:rFonts w:cs="David" w:hint="cs"/>
          <w:rtl/>
        </w:rPr>
      </w:pPr>
    </w:p>
    <w:p w:rsidR="00E35228" w:rsidRPr="00E35228" w:rsidRDefault="00E35228" w:rsidP="00E35228">
      <w:pPr>
        <w:bidi/>
        <w:rPr>
          <w:rFonts w:cs="David" w:hint="cs"/>
          <w:rtl/>
        </w:rPr>
      </w:pPr>
      <w:r w:rsidRPr="00E35228">
        <w:rPr>
          <w:rFonts w:cs="David" w:hint="cs"/>
          <w:u w:val="single"/>
          <w:rtl/>
        </w:rPr>
        <w:t>משה גפני:</w:t>
      </w:r>
    </w:p>
    <w:p w:rsidR="00E35228" w:rsidRPr="00E35228" w:rsidRDefault="00E35228" w:rsidP="00E35228">
      <w:pPr>
        <w:bidi/>
        <w:rPr>
          <w:rFonts w:cs="David" w:hint="cs"/>
          <w:rtl/>
        </w:rPr>
      </w:pPr>
    </w:p>
    <w:p w:rsidR="00E35228" w:rsidRPr="00E35228" w:rsidRDefault="00E35228" w:rsidP="00E35228">
      <w:pPr>
        <w:bidi/>
        <w:rPr>
          <w:rFonts w:cs="David" w:hint="cs"/>
          <w:rtl/>
        </w:rPr>
      </w:pPr>
      <w:r w:rsidRPr="00E35228">
        <w:rPr>
          <w:rFonts w:cs="David" w:hint="cs"/>
          <w:rtl/>
        </w:rPr>
        <w:tab/>
        <w:t>עובדים עליהם, הם יודעים את זה. אל תחשוב שיושבים שם אנשים שלא מבינים. חכה ליום פקודה, מה הם יעשו לכם.</w:t>
      </w:r>
    </w:p>
    <w:p w:rsidR="00E35228" w:rsidRPr="00E35228" w:rsidRDefault="00E35228" w:rsidP="00E35228">
      <w:pPr>
        <w:bidi/>
        <w:rPr>
          <w:rFonts w:cs="David" w:hint="cs"/>
          <w:rtl/>
        </w:rPr>
      </w:pPr>
    </w:p>
    <w:p w:rsidR="00E35228" w:rsidRPr="00E35228" w:rsidRDefault="00E35228" w:rsidP="00E35228">
      <w:pPr>
        <w:bidi/>
        <w:rPr>
          <w:rFonts w:cs="David" w:hint="cs"/>
          <w:rtl/>
        </w:rPr>
      </w:pPr>
      <w:r w:rsidRPr="00E35228">
        <w:rPr>
          <w:rFonts w:cs="David" w:hint="cs"/>
          <w:u w:val="single"/>
          <w:rtl/>
        </w:rPr>
        <w:t>ניסן סלומינסקי:</w:t>
      </w:r>
    </w:p>
    <w:p w:rsidR="00E35228" w:rsidRPr="00E35228" w:rsidRDefault="00E35228" w:rsidP="00E35228">
      <w:pPr>
        <w:bidi/>
        <w:rPr>
          <w:rFonts w:cs="David" w:hint="cs"/>
          <w:rtl/>
        </w:rPr>
      </w:pPr>
    </w:p>
    <w:p w:rsidR="00E35228" w:rsidRPr="00E35228" w:rsidRDefault="00E35228" w:rsidP="00E35228">
      <w:pPr>
        <w:bidi/>
        <w:rPr>
          <w:rFonts w:cs="David" w:hint="cs"/>
          <w:rtl/>
        </w:rPr>
      </w:pPr>
      <w:r w:rsidRPr="00E35228">
        <w:rPr>
          <w:rFonts w:cs="David" w:hint="cs"/>
          <w:rtl/>
        </w:rPr>
        <w:tab/>
        <w:t xml:space="preserve">את זה הם יעשו גם כך. </w:t>
      </w:r>
    </w:p>
    <w:p w:rsidR="00E35228" w:rsidRPr="00E35228" w:rsidRDefault="00E35228" w:rsidP="00E35228">
      <w:pPr>
        <w:bidi/>
        <w:rPr>
          <w:rFonts w:cs="David" w:hint="cs"/>
          <w:rtl/>
        </w:rPr>
      </w:pPr>
    </w:p>
    <w:p w:rsidR="00E35228" w:rsidRPr="00E35228" w:rsidRDefault="00E35228" w:rsidP="00E35228">
      <w:pPr>
        <w:bidi/>
        <w:rPr>
          <w:rFonts w:cs="David" w:hint="cs"/>
          <w:rtl/>
        </w:rPr>
      </w:pPr>
      <w:r w:rsidRPr="00E35228">
        <w:rPr>
          <w:rFonts w:cs="David" w:hint="cs"/>
          <w:u w:val="single"/>
          <w:rtl/>
        </w:rPr>
        <w:t>משה גפני:</w:t>
      </w:r>
    </w:p>
    <w:p w:rsidR="00E35228" w:rsidRPr="00E35228" w:rsidRDefault="00E35228" w:rsidP="00E35228">
      <w:pPr>
        <w:bidi/>
        <w:rPr>
          <w:rFonts w:cs="David" w:hint="cs"/>
          <w:rtl/>
        </w:rPr>
      </w:pPr>
    </w:p>
    <w:p w:rsidR="00E35228" w:rsidRPr="00E35228" w:rsidRDefault="00E35228" w:rsidP="00E35228">
      <w:pPr>
        <w:bidi/>
        <w:rPr>
          <w:rFonts w:cs="David" w:hint="cs"/>
          <w:rtl/>
        </w:rPr>
      </w:pPr>
      <w:r w:rsidRPr="00E35228">
        <w:rPr>
          <w:rFonts w:cs="David" w:hint="cs"/>
          <w:rtl/>
        </w:rPr>
        <w:tab/>
        <w:t xml:space="preserve">לא, זה הולך ומצטבר. אל תיתנו לנו, אל תיתנו להם </w:t>
      </w:r>
      <w:r w:rsidRPr="00E35228">
        <w:rPr>
          <w:rFonts w:cs="David"/>
          <w:rtl/>
        </w:rPr>
        <w:t>–</w:t>
      </w:r>
      <w:r w:rsidRPr="00E35228">
        <w:rPr>
          <w:rFonts w:cs="David" w:hint="cs"/>
          <w:rtl/>
        </w:rPr>
        <w:t xml:space="preserve"> אנחנו החרדים נלך הביתה ואתם תנהלו את המדינה. </w:t>
      </w:r>
    </w:p>
    <w:p w:rsidR="00E35228" w:rsidRPr="00E35228" w:rsidRDefault="00E35228" w:rsidP="00E35228">
      <w:pPr>
        <w:bidi/>
        <w:rPr>
          <w:rFonts w:cs="David" w:hint="cs"/>
          <w:rtl/>
        </w:rPr>
      </w:pPr>
    </w:p>
    <w:p w:rsidR="00E35228" w:rsidRPr="00E35228" w:rsidRDefault="00E35228" w:rsidP="00E35228">
      <w:pPr>
        <w:bidi/>
        <w:rPr>
          <w:rFonts w:cs="David" w:hint="cs"/>
          <w:rtl/>
        </w:rPr>
      </w:pPr>
      <w:r w:rsidRPr="00E35228">
        <w:rPr>
          <w:rFonts w:cs="David" w:hint="cs"/>
          <w:u w:val="single"/>
          <w:rtl/>
        </w:rPr>
        <w:t>היו"ר אביגדור יצחקי:</w:t>
      </w:r>
    </w:p>
    <w:p w:rsidR="00E35228" w:rsidRPr="00E35228" w:rsidRDefault="00E35228" w:rsidP="00E35228">
      <w:pPr>
        <w:bidi/>
        <w:rPr>
          <w:rFonts w:cs="David" w:hint="cs"/>
          <w:rtl/>
        </w:rPr>
      </w:pPr>
    </w:p>
    <w:p w:rsidR="00E35228" w:rsidRPr="00E35228" w:rsidRDefault="00E35228" w:rsidP="00E35228">
      <w:pPr>
        <w:bidi/>
        <w:ind w:firstLine="567"/>
        <w:rPr>
          <w:rFonts w:cs="David" w:hint="cs"/>
          <w:rtl/>
        </w:rPr>
      </w:pPr>
      <w:r w:rsidRPr="00E35228">
        <w:rPr>
          <w:rFonts w:cs="David" w:hint="cs"/>
          <w:rtl/>
        </w:rPr>
        <w:t>חבר הכנסת גפני, בכל החברות, עכשיו אני מבקש לשמור על השקט.</w:t>
      </w:r>
    </w:p>
    <w:p w:rsidR="00E35228" w:rsidRPr="00E35228" w:rsidRDefault="00E35228" w:rsidP="00E35228">
      <w:pPr>
        <w:bidi/>
        <w:rPr>
          <w:rFonts w:cs="David" w:hint="cs"/>
          <w:rtl/>
        </w:rPr>
      </w:pPr>
    </w:p>
    <w:p w:rsidR="00E35228" w:rsidRPr="00E35228" w:rsidRDefault="00E35228" w:rsidP="00E35228">
      <w:pPr>
        <w:bidi/>
        <w:rPr>
          <w:rFonts w:cs="David" w:hint="cs"/>
          <w:u w:val="single"/>
          <w:rtl/>
        </w:rPr>
      </w:pPr>
      <w:r w:rsidRPr="00E35228">
        <w:rPr>
          <w:rFonts w:cs="David" w:hint="cs"/>
          <w:u w:val="single"/>
          <w:rtl/>
        </w:rPr>
        <w:t>גלעד ארדן:</w:t>
      </w:r>
    </w:p>
    <w:p w:rsidR="00E35228" w:rsidRPr="00E35228" w:rsidRDefault="00E35228" w:rsidP="00E35228">
      <w:pPr>
        <w:bidi/>
        <w:rPr>
          <w:rFonts w:cs="David" w:hint="cs"/>
          <w:rtl/>
        </w:rPr>
      </w:pPr>
    </w:p>
    <w:p w:rsidR="00E35228" w:rsidRPr="00E35228" w:rsidRDefault="00E35228" w:rsidP="00E35228">
      <w:pPr>
        <w:bidi/>
        <w:ind w:firstLine="567"/>
        <w:rPr>
          <w:rFonts w:cs="David" w:hint="cs"/>
          <w:rtl/>
        </w:rPr>
      </w:pPr>
      <w:r w:rsidRPr="00E35228">
        <w:rPr>
          <w:rFonts w:cs="David" w:hint="cs"/>
          <w:rtl/>
        </w:rPr>
        <w:t>כולם יודעים למה ש"ס נכנסת לחופתה.</w:t>
      </w:r>
    </w:p>
    <w:p w:rsidR="00E35228" w:rsidRPr="00E35228" w:rsidRDefault="00E35228" w:rsidP="00E35228">
      <w:pPr>
        <w:bidi/>
        <w:rPr>
          <w:rFonts w:cs="David" w:hint="cs"/>
          <w:rtl/>
        </w:rPr>
      </w:pPr>
    </w:p>
    <w:p w:rsidR="00E35228" w:rsidRPr="00E35228" w:rsidRDefault="00E35228" w:rsidP="00E35228">
      <w:pPr>
        <w:bidi/>
        <w:rPr>
          <w:rFonts w:cs="David" w:hint="cs"/>
          <w:rtl/>
        </w:rPr>
      </w:pPr>
      <w:r w:rsidRPr="00E35228">
        <w:rPr>
          <w:rFonts w:cs="David" w:hint="cs"/>
          <w:u w:val="single"/>
          <w:rtl/>
        </w:rPr>
        <w:t>ניסן סלומינסקי:</w:t>
      </w:r>
    </w:p>
    <w:p w:rsidR="00E35228" w:rsidRPr="00E35228" w:rsidRDefault="00E35228" w:rsidP="00E35228">
      <w:pPr>
        <w:bidi/>
        <w:rPr>
          <w:rFonts w:cs="David" w:hint="cs"/>
          <w:rtl/>
        </w:rPr>
      </w:pPr>
    </w:p>
    <w:p w:rsidR="00E35228" w:rsidRPr="00E35228" w:rsidRDefault="00E35228" w:rsidP="00E35228">
      <w:pPr>
        <w:bidi/>
        <w:rPr>
          <w:rFonts w:cs="David" w:hint="cs"/>
          <w:rtl/>
        </w:rPr>
      </w:pPr>
      <w:r w:rsidRPr="00E35228">
        <w:rPr>
          <w:rFonts w:cs="David" w:hint="cs"/>
          <w:rtl/>
        </w:rPr>
        <w:tab/>
        <w:t xml:space="preserve">אני רוצה לפתוח בשבח ולהמשיך בהערת ביקורת. </w:t>
      </w:r>
    </w:p>
    <w:p w:rsidR="00E35228" w:rsidRPr="00E35228" w:rsidRDefault="00E35228" w:rsidP="00E35228">
      <w:pPr>
        <w:bidi/>
        <w:rPr>
          <w:rFonts w:cs="David" w:hint="cs"/>
          <w:rtl/>
        </w:rPr>
      </w:pPr>
    </w:p>
    <w:p w:rsidR="00E35228" w:rsidRPr="00E35228" w:rsidRDefault="00E35228" w:rsidP="00E35228">
      <w:pPr>
        <w:bidi/>
        <w:rPr>
          <w:rFonts w:cs="David" w:hint="cs"/>
          <w:rtl/>
        </w:rPr>
      </w:pPr>
      <w:r w:rsidRPr="00E35228">
        <w:rPr>
          <w:rFonts w:cs="David" w:hint="cs"/>
          <w:u w:val="single"/>
          <w:rtl/>
        </w:rPr>
        <w:t>היו"ר אביגדור יצחקי:</w:t>
      </w:r>
    </w:p>
    <w:p w:rsidR="00E35228" w:rsidRPr="00E35228" w:rsidRDefault="00E35228" w:rsidP="00E35228">
      <w:pPr>
        <w:bidi/>
        <w:rPr>
          <w:rFonts w:cs="David" w:hint="cs"/>
          <w:rtl/>
        </w:rPr>
      </w:pPr>
    </w:p>
    <w:p w:rsidR="00E35228" w:rsidRPr="00E35228" w:rsidRDefault="00E35228" w:rsidP="00E35228">
      <w:pPr>
        <w:bidi/>
        <w:ind w:firstLine="567"/>
        <w:rPr>
          <w:rFonts w:cs="David" w:hint="cs"/>
          <w:rtl/>
        </w:rPr>
      </w:pPr>
      <w:r w:rsidRPr="00E35228">
        <w:rPr>
          <w:rFonts w:cs="David" w:hint="cs"/>
          <w:rtl/>
        </w:rPr>
        <w:t xml:space="preserve">תעשה לי טובה, בלי שבח. </w:t>
      </w:r>
    </w:p>
    <w:p w:rsidR="00E35228" w:rsidRPr="00E35228" w:rsidRDefault="00E35228" w:rsidP="00E35228">
      <w:pPr>
        <w:bidi/>
        <w:rPr>
          <w:rFonts w:cs="David" w:hint="cs"/>
          <w:rtl/>
        </w:rPr>
      </w:pPr>
    </w:p>
    <w:p w:rsidR="00E35228" w:rsidRPr="00E35228" w:rsidRDefault="00E35228" w:rsidP="00E35228">
      <w:pPr>
        <w:bidi/>
        <w:rPr>
          <w:rFonts w:cs="David" w:hint="cs"/>
          <w:rtl/>
        </w:rPr>
      </w:pPr>
      <w:r w:rsidRPr="00E35228">
        <w:rPr>
          <w:rFonts w:cs="David" w:hint="cs"/>
          <w:u w:val="single"/>
          <w:rtl/>
        </w:rPr>
        <w:t>ניסן סלומינסקי:</w:t>
      </w:r>
    </w:p>
    <w:p w:rsidR="00E35228" w:rsidRPr="00E35228" w:rsidRDefault="00E35228" w:rsidP="00E35228">
      <w:pPr>
        <w:bidi/>
        <w:rPr>
          <w:rFonts w:cs="David" w:hint="cs"/>
          <w:rtl/>
        </w:rPr>
      </w:pPr>
    </w:p>
    <w:p w:rsidR="00E35228" w:rsidRPr="00E35228" w:rsidRDefault="00E35228" w:rsidP="00E35228">
      <w:pPr>
        <w:bidi/>
        <w:rPr>
          <w:rFonts w:cs="David" w:hint="cs"/>
          <w:rtl/>
        </w:rPr>
      </w:pPr>
      <w:r w:rsidRPr="00E35228">
        <w:rPr>
          <w:rFonts w:cs="David" w:hint="cs"/>
          <w:rtl/>
        </w:rPr>
        <w:tab/>
        <w:t xml:space="preserve">לפחות מהבחינה הזאת שחבר הכנסת יצחקי השקיע זמן רב במשא ומתן אתנו, כמה שהיה נדרש. הבעיה היא שהוא עקשן יותר מאתנו. </w:t>
      </w:r>
    </w:p>
    <w:p w:rsidR="00E35228" w:rsidRPr="00E35228" w:rsidRDefault="00E35228" w:rsidP="00E35228">
      <w:pPr>
        <w:bidi/>
        <w:rPr>
          <w:rFonts w:cs="David" w:hint="cs"/>
          <w:rtl/>
        </w:rPr>
      </w:pPr>
      <w:r w:rsidRPr="00E35228">
        <w:rPr>
          <w:rFonts w:cs="David"/>
          <w:rtl/>
        </w:rPr>
        <w:br w:type="page"/>
      </w:r>
    </w:p>
    <w:p w:rsidR="00E35228" w:rsidRPr="00E35228" w:rsidRDefault="00E35228" w:rsidP="00E35228">
      <w:pPr>
        <w:bidi/>
        <w:rPr>
          <w:rFonts w:cs="David" w:hint="cs"/>
          <w:rtl/>
        </w:rPr>
      </w:pPr>
      <w:r w:rsidRPr="00E35228">
        <w:rPr>
          <w:rFonts w:cs="David" w:hint="cs"/>
          <w:u w:val="single"/>
          <w:rtl/>
        </w:rPr>
        <w:t>היו"ר אביגדור יצחקי:</w:t>
      </w:r>
    </w:p>
    <w:p w:rsidR="00E35228" w:rsidRPr="00E35228" w:rsidRDefault="00E35228" w:rsidP="00E35228">
      <w:pPr>
        <w:bidi/>
        <w:rPr>
          <w:rFonts w:cs="David" w:hint="cs"/>
          <w:rtl/>
        </w:rPr>
      </w:pPr>
    </w:p>
    <w:p w:rsidR="00E35228" w:rsidRPr="00E35228" w:rsidRDefault="00E35228" w:rsidP="00E35228">
      <w:pPr>
        <w:bidi/>
        <w:ind w:firstLine="567"/>
        <w:rPr>
          <w:rFonts w:cs="David" w:hint="cs"/>
          <w:rtl/>
        </w:rPr>
      </w:pPr>
      <w:r w:rsidRPr="00E35228">
        <w:rPr>
          <w:rFonts w:cs="David" w:hint="cs"/>
          <w:rtl/>
        </w:rPr>
        <w:t>עקשן יותר ממך, אין דבר כזה. כשהייתי מנכ"ל משרד ראש הממשלה הייתי נותן כפול ממה שביקשו, רק שלא יביאו את סלומינסקי. נכון, הרב לוי?</w:t>
      </w:r>
    </w:p>
    <w:p w:rsidR="00E35228" w:rsidRPr="00E35228" w:rsidRDefault="00E35228" w:rsidP="00E35228">
      <w:pPr>
        <w:bidi/>
        <w:rPr>
          <w:rFonts w:cs="David" w:hint="cs"/>
          <w:rtl/>
        </w:rPr>
      </w:pPr>
    </w:p>
    <w:p w:rsidR="00E35228" w:rsidRPr="00E35228" w:rsidRDefault="00E35228" w:rsidP="00E35228">
      <w:pPr>
        <w:bidi/>
        <w:rPr>
          <w:rFonts w:cs="David" w:hint="cs"/>
          <w:rtl/>
        </w:rPr>
      </w:pPr>
      <w:r w:rsidRPr="00E35228">
        <w:rPr>
          <w:rFonts w:cs="David" w:hint="cs"/>
          <w:u w:val="single"/>
          <w:rtl/>
        </w:rPr>
        <w:t>יצחק לוי:</w:t>
      </w:r>
    </w:p>
    <w:p w:rsidR="00E35228" w:rsidRPr="00E35228" w:rsidRDefault="00E35228" w:rsidP="00E35228">
      <w:pPr>
        <w:bidi/>
        <w:rPr>
          <w:rFonts w:cs="David" w:hint="cs"/>
          <w:rtl/>
        </w:rPr>
      </w:pPr>
    </w:p>
    <w:p w:rsidR="00E35228" w:rsidRPr="00E35228" w:rsidRDefault="00E35228" w:rsidP="00E35228">
      <w:pPr>
        <w:bidi/>
        <w:ind w:firstLine="567"/>
        <w:rPr>
          <w:rFonts w:cs="David" w:hint="cs"/>
          <w:rtl/>
        </w:rPr>
      </w:pPr>
      <w:r w:rsidRPr="00E35228">
        <w:rPr>
          <w:rFonts w:cs="David" w:hint="cs"/>
          <w:rtl/>
        </w:rPr>
        <w:t xml:space="preserve">נכון. לכן אני לא קיבלתי ממך כלום. </w:t>
      </w:r>
    </w:p>
    <w:p w:rsidR="00E35228" w:rsidRPr="00E35228" w:rsidRDefault="00E35228" w:rsidP="00E35228">
      <w:pPr>
        <w:bidi/>
        <w:rPr>
          <w:rFonts w:cs="David" w:hint="cs"/>
          <w:rtl/>
        </w:rPr>
      </w:pPr>
    </w:p>
    <w:p w:rsidR="00E35228" w:rsidRPr="00E35228" w:rsidRDefault="00E35228" w:rsidP="00E35228">
      <w:pPr>
        <w:bidi/>
        <w:rPr>
          <w:rFonts w:cs="David" w:hint="cs"/>
          <w:rtl/>
        </w:rPr>
      </w:pPr>
      <w:r w:rsidRPr="00E35228">
        <w:rPr>
          <w:rFonts w:cs="David" w:hint="cs"/>
          <w:u w:val="single"/>
          <w:rtl/>
        </w:rPr>
        <w:t>ניסן סלומינסקי:</w:t>
      </w:r>
    </w:p>
    <w:p w:rsidR="00E35228" w:rsidRPr="00E35228" w:rsidRDefault="00E35228" w:rsidP="00E35228">
      <w:pPr>
        <w:bidi/>
        <w:rPr>
          <w:rFonts w:cs="David" w:hint="cs"/>
          <w:rtl/>
        </w:rPr>
      </w:pPr>
    </w:p>
    <w:p w:rsidR="00E35228" w:rsidRPr="00E35228" w:rsidRDefault="00E35228" w:rsidP="00E35228">
      <w:pPr>
        <w:bidi/>
        <w:rPr>
          <w:rFonts w:cs="David" w:hint="cs"/>
          <w:rtl/>
        </w:rPr>
      </w:pPr>
      <w:r w:rsidRPr="00E35228">
        <w:rPr>
          <w:rFonts w:cs="David" w:hint="cs"/>
          <w:rtl/>
        </w:rPr>
        <w:tab/>
        <w:t xml:space="preserve">יש לי שתי הערות על עיוות צורם. לצערי לא הצלחנו לתקן זאת, אז לפחות שייכנס לפרוטוקול. הערה אחת היא לגבי ועדת הכספים. לא יכול להיות שאתה לוקח שלוש מפלגות קטנות ואומר שהן "כאילו" מפלגה אחת. לא היה תקדים לזה. אני לא רוצה לספר מה היה אצלנו כדי שנתאחד. אם היינו יודעים שיש מצב של "כאילו", היינו חוסכים מעצמנו כל כך הרבה יזע, ואני לא רוצה לומר דם, באיחוד. היינו אומרים "כאילו", והסיפור היה נגמר. אין מושג כזה, "כאילו". זה נועד רק לצרכים פוליטיים-פנימיים. </w:t>
      </w:r>
    </w:p>
    <w:p w:rsidR="00E35228" w:rsidRPr="00E35228" w:rsidRDefault="00E35228" w:rsidP="00E35228">
      <w:pPr>
        <w:bidi/>
        <w:rPr>
          <w:rFonts w:cs="David" w:hint="cs"/>
          <w:rtl/>
        </w:rPr>
      </w:pPr>
    </w:p>
    <w:p w:rsidR="00E35228" w:rsidRPr="00E35228" w:rsidRDefault="00E35228" w:rsidP="00E35228">
      <w:pPr>
        <w:bidi/>
        <w:ind w:firstLine="567"/>
        <w:rPr>
          <w:rFonts w:cs="David" w:hint="cs"/>
          <w:rtl/>
        </w:rPr>
      </w:pPr>
      <w:r w:rsidRPr="00E35228">
        <w:rPr>
          <w:rFonts w:cs="David" w:hint="cs"/>
          <w:rtl/>
        </w:rPr>
        <w:t xml:space="preserve">אז יש כאן שלוש מפלגות קטנות שיש להן שני נציגים בוועדת הכספים. אנחנו, עם תשעה חברי כנסת, נשאר לנו רק חבר כנסת אחד. אין לזה תקדים, זה לא יכול להיות. עכשיו אתה מוסיף, אתה מגדיל את ועדת הכספים מ-17 חברים ל-19 חברים.  נתת דוגמה: למפלגת העבודה יש שלושה חברים. יש להם 19 חברי כנסת, ושלושה חברים. אנחנו תשעה אך יש לנו אחד. </w:t>
      </w:r>
    </w:p>
    <w:p w:rsidR="00E35228" w:rsidRPr="00E35228" w:rsidRDefault="00E35228" w:rsidP="00E35228">
      <w:pPr>
        <w:bidi/>
        <w:ind w:firstLine="567"/>
        <w:rPr>
          <w:rFonts w:cs="David" w:hint="cs"/>
          <w:rtl/>
        </w:rPr>
      </w:pPr>
    </w:p>
    <w:p w:rsidR="00E35228" w:rsidRPr="00E35228" w:rsidRDefault="00E35228" w:rsidP="00E35228">
      <w:pPr>
        <w:bidi/>
        <w:ind w:firstLine="567"/>
        <w:rPr>
          <w:rFonts w:cs="David" w:hint="cs"/>
          <w:rtl/>
        </w:rPr>
      </w:pPr>
      <w:r w:rsidRPr="00E35228">
        <w:rPr>
          <w:rFonts w:cs="David" w:hint="cs"/>
          <w:rtl/>
        </w:rPr>
        <w:t xml:space="preserve">אנחנו באופוזיציה. אין לנו פיצוי בשרים או במשהו אחר. זה כל מה שיש לנו. אנחנו רוצים לעבוד, ואנחנו לא מצליחים לשבור את זה, בלי שום סיבה הגיונית. אין סיבה הגיונית. ככה זה. זו הערה אחת. </w:t>
      </w:r>
    </w:p>
    <w:p w:rsidR="00E35228" w:rsidRPr="00E35228" w:rsidRDefault="00E35228" w:rsidP="00E35228">
      <w:pPr>
        <w:bidi/>
        <w:rPr>
          <w:rFonts w:cs="David" w:hint="cs"/>
          <w:rtl/>
        </w:rPr>
      </w:pPr>
    </w:p>
    <w:p w:rsidR="00E35228" w:rsidRPr="00E35228" w:rsidRDefault="00E35228" w:rsidP="00E35228">
      <w:pPr>
        <w:bidi/>
        <w:rPr>
          <w:rFonts w:cs="David" w:hint="cs"/>
          <w:rtl/>
        </w:rPr>
      </w:pPr>
      <w:r w:rsidRPr="00E35228">
        <w:rPr>
          <w:rFonts w:cs="David" w:hint="cs"/>
          <w:u w:val="single"/>
          <w:rtl/>
        </w:rPr>
        <w:t>היו"ר אביגדור יצחקי:</w:t>
      </w:r>
    </w:p>
    <w:p w:rsidR="00E35228" w:rsidRPr="00E35228" w:rsidRDefault="00E35228" w:rsidP="00E35228">
      <w:pPr>
        <w:bidi/>
        <w:rPr>
          <w:rFonts w:cs="David" w:hint="cs"/>
          <w:rtl/>
        </w:rPr>
      </w:pPr>
    </w:p>
    <w:p w:rsidR="00E35228" w:rsidRPr="00E35228" w:rsidRDefault="00E35228" w:rsidP="00E35228">
      <w:pPr>
        <w:bidi/>
        <w:ind w:firstLine="567"/>
        <w:rPr>
          <w:rFonts w:cs="David" w:hint="cs"/>
          <w:rtl/>
        </w:rPr>
      </w:pPr>
      <w:r w:rsidRPr="00E35228">
        <w:rPr>
          <w:rFonts w:cs="David" w:hint="cs"/>
          <w:rtl/>
        </w:rPr>
        <w:t xml:space="preserve">אני מאוד מבקש שקט. אמנון, תאמין לי, נפתור את כל הבעיות. לא היינו שם, אתה ואני, אנחנו לא יודעים מה השיקולים. אני מבטיח לך שאעזור לך. אבל לא היינו שם. עכשיו זה לא המקום. </w:t>
      </w:r>
    </w:p>
    <w:p w:rsidR="00E35228" w:rsidRPr="00E35228" w:rsidRDefault="00E35228" w:rsidP="00E35228">
      <w:pPr>
        <w:bidi/>
        <w:rPr>
          <w:rFonts w:cs="David" w:hint="cs"/>
          <w:rtl/>
        </w:rPr>
      </w:pPr>
    </w:p>
    <w:p w:rsidR="00E35228" w:rsidRPr="00E35228" w:rsidRDefault="00E35228" w:rsidP="00E35228">
      <w:pPr>
        <w:bidi/>
        <w:rPr>
          <w:rFonts w:cs="David" w:hint="cs"/>
          <w:rtl/>
        </w:rPr>
      </w:pPr>
      <w:r w:rsidRPr="00E35228">
        <w:rPr>
          <w:rFonts w:cs="David" w:hint="cs"/>
          <w:u w:val="single"/>
          <w:rtl/>
        </w:rPr>
        <w:t>ניסן סלומינסקי:</w:t>
      </w:r>
    </w:p>
    <w:p w:rsidR="00E35228" w:rsidRPr="00E35228" w:rsidRDefault="00E35228" w:rsidP="00E35228">
      <w:pPr>
        <w:bidi/>
        <w:rPr>
          <w:rFonts w:cs="David" w:hint="cs"/>
          <w:rtl/>
        </w:rPr>
      </w:pPr>
    </w:p>
    <w:p w:rsidR="00E35228" w:rsidRPr="00E35228" w:rsidRDefault="00E35228" w:rsidP="00E35228">
      <w:pPr>
        <w:bidi/>
        <w:rPr>
          <w:rFonts w:cs="David" w:hint="cs"/>
          <w:rtl/>
        </w:rPr>
      </w:pPr>
      <w:r w:rsidRPr="00E35228">
        <w:rPr>
          <w:rFonts w:cs="David" w:hint="cs"/>
          <w:rtl/>
        </w:rPr>
        <w:tab/>
        <w:t xml:space="preserve">אני מסכם: לא יכול להיות שלשלוש מפלגות קטנות יש שני חברים בוועדת כספים ולנו, שאנחנו כמעט כמוהם אפילו אם תחבר אותם, יש לנו רק אחד. לא עומד בשום פרופורציה לשום מפלגה אחרת. </w:t>
      </w:r>
    </w:p>
    <w:p w:rsidR="00E35228" w:rsidRPr="00E35228" w:rsidRDefault="00E35228" w:rsidP="00E35228">
      <w:pPr>
        <w:bidi/>
        <w:rPr>
          <w:rFonts w:cs="David" w:hint="cs"/>
          <w:rtl/>
        </w:rPr>
      </w:pPr>
    </w:p>
    <w:p w:rsidR="00E35228" w:rsidRPr="00E35228" w:rsidRDefault="00E35228" w:rsidP="00E35228">
      <w:pPr>
        <w:bidi/>
        <w:rPr>
          <w:rFonts w:cs="David" w:hint="cs"/>
          <w:rtl/>
        </w:rPr>
      </w:pPr>
      <w:r w:rsidRPr="00E35228">
        <w:rPr>
          <w:rFonts w:cs="David" w:hint="cs"/>
          <w:u w:val="single"/>
          <w:rtl/>
        </w:rPr>
        <w:t>היו"ר אביגדור יצחקי:</w:t>
      </w:r>
    </w:p>
    <w:p w:rsidR="00E35228" w:rsidRPr="00E35228" w:rsidRDefault="00E35228" w:rsidP="00E35228">
      <w:pPr>
        <w:bidi/>
        <w:rPr>
          <w:rFonts w:cs="David" w:hint="cs"/>
          <w:rtl/>
        </w:rPr>
      </w:pPr>
    </w:p>
    <w:p w:rsidR="00E35228" w:rsidRPr="00E35228" w:rsidRDefault="00E35228" w:rsidP="00E35228">
      <w:pPr>
        <w:bidi/>
        <w:ind w:firstLine="567"/>
        <w:rPr>
          <w:rFonts w:cs="David" w:hint="cs"/>
          <w:rtl/>
        </w:rPr>
      </w:pPr>
      <w:r w:rsidRPr="00E35228">
        <w:rPr>
          <w:rFonts w:cs="David" w:hint="cs"/>
          <w:rtl/>
        </w:rPr>
        <w:t>הנקודה ברורה, אני רוצה לומר בהגינות שחבר הכנסת אלון הוכיח לי שבכנסת 1999 הסיעות האיחוד הלאומי וישראל ביתנו נאלצו להתאחד על מנת לקבל ייצוג בוועדות האלה. ראיתי זאת במו עיני, לכן שלא ידברו על אי-שוויוניות. אתה צודק, אבל במקום הזה אני חושב שאז לא היה צריך לאחד אתכם, וגם היום לא צריך לאחד. המקסימום שניתן לעשות לטובת סיעות קטנות, במיוחד שהן באופוזיציה,</w:t>
      </w:r>
    </w:p>
    <w:p w:rsidR="00E35228" w:rsidRPr="00E35228" w:rsidRDefault="00E35228" w:rsidP="00E35228">
      <w:pPr>
        <w:bidi/>
        <w:rPr>
          <w:rFonts w:cs="David" w:hint="cs"/>
          <w:rtl/>
        </w:rPr>
      </w:pPr>
    </w:p>
    <w:p w:rsidR="00E35228" w:rsidRPr="00E35228" w:rsidRDefault="00E35228" w:rsidP="00E35228">
      <w:pPr>
        <w:bidi/>
        <w:rPr>
          <w:rFonts w:cs="David" w:hint="cs"/>
          <w:rtl/>
        </w:rPr>
      </w:pPr>
      <w:r w:rsidRPr="00E35228">
        <w:rPr>
          <w:rFonts w:cs="David" w:hint="cs"/>
          <w:u w:val="single"/>
          <w:rtl/>
        </w:rPr>
        <w:t>ניסן סלומינסקי:</w:t>
      </w:r>
    </w:p>
    <w:p w:rsidR="00E35228" w:rsidRPr="00E35228" w:rsidRDefault="00E35228" w:rsidP="00E35228">
      <w:pPr>
        <w:bidi/>
        <w:rPr>
          <w:rFonts w:cs="David" w:hint="cs"/>
          <w:rtl/>
        </w:rPr>
      </w:pPr>
    </w:p>
    <w:p w:rsidR="00E35228" w:rsidRPr="00E35228" w:rsidRDefault="00E35228" w:rsidP="00E35228">
      <w:pPr>
        <w:bidi/>
        <w:rPr>
          <w:rFonts w:cs="David" w:hint="cs"/>
          <w:rtl/>
        </w:rPr>
      </w:pPr>
      <w:r w:rsidRPr="00E35228">
        <w:rPr>
          <w:rFonts w:cs="David" w:hint="cs"/>
          <w:rtl/>
        </w:rPr>
        <w:tab/>
        <w:t>גם אנחנו באופוזיציה. אנחנו נעשים משום שאנחנו גדולים, אנחנו מקבלים פחות? אחד?</w:t>
      </w:r>
    </w:p>
    <w:p w:rsidR="00E35228" w:rsidRPr="00E35228" w:rsidRDefault="00E35228" w:rsidP="00E35228">
      <w:pPr>
        <w:bidi/>
        <w:rPr>
          <w:rFonts w:cs="David" w:hint="cs"/>
          <w:rtl/>
        </w:rPr>
      </w:pPr>
    </w:p>
    <w:p w:rsidR="00E35228" w:rsidRPr="00E35228" w:rsidRDefault="00E35228" w:rsidP="00E35228">
      <w:pPr>
        <w:bidi/>
        <w:rPr>
          <w:rFonts w:cs="David" w:hint="cs"/>
          <w:rtl/>
        </w:rPr>
      </w:pPr>
      <w:r w:rsidRPr="00E35228">
        <w:rPr>
          <w:rFonts w:cs="David" w:hint="cs"/>
          <w:u w:val="single"/>
          <w:rtl/>
        </w:rPr>
        <w:t>היו"ר אביגדור יצחקי:</w:t>
      </w:r>
    </w:p>
    <w:p w:rsidR="00E35228" w:rsidRPr="00E35228" w:rsidRDefault="00E35228" w:rsidP="00E35228">
      <w:pPr>
        <w:bidi/>
        <w:rPr>
          <w:rFonts w:cs="David" w:hint="cs"/>
          <w:rtl/>
        </w:rPr>
      </w:pPr>
    </w:p>
    <w:p w:rsidR="00E35228" w:rsidRPr="00E35228" w:rsidRDefault="00E35228" w:rsidP="00E35228">
      <w:pPr>
        <w:bidi/>
        <w:ind w:firstLine="567"/>
        <w:rPr>
          <w:rFonts w:cs="David" w:hint="cs"/>
          <w:rtl/>
        </w:rPr>
      </w:pPr>
      <w:r w:rsidRPr="00E35228">
        <w:rPr>
          <w:rFonts w:cs="David" w:hint="cs"/>
          <w:rtl/>
        </w:rPr>
        <w:t xml:space="preserve">אתה לא מקבל פחות. בסך הכול אתם מקבלים יותר. נקודה. </w:t>
      </w:r>
    </w:p>
    <w:p w:rsidR="00E35228" w:rsidRPr="00E35228" w:rsidRDefault="00E35228" w:rsidP="00E35228">
      <w:pPr>
        <w:bidi/>
        <w:rPr>
          <w:rFonts w:cs="David" w:hint="cs"/>
          <w:rtl/>
        </w:rPr>
      </w:pPr>
    </w:p>
    <w:p w:rsidR="00E35228" w:rsidRPr="00E35228" w:rsidRDefault="00E35228" w:rsidP="00E35228">
      <w:pPr>
        <w:bidi/>
        <w:rPr>
          <w:rFonts w:cs="David" w:hint="cs"/>
          <w:rtl/>
        </w:rPr>
      </w:pPr>
      <w:r w:rsidRPr="00E35228">
        <w:rPr>
          <w:rFonts w:cs="David"/>
          <w:u w:val="single"/>
          <w:rtl/>
        </w:rPr>
        <w:br w:type="page"/>
      </w:r>
      <w:r w:rsidRPr="00E35228">
        <w:rPr>
          <w:rFonts w:cs="David" w:hint="cs"/>
          <w:u w:val="single"/>
          <w:rtl/>
        </w:rPr>
        <w:t>ניסן סלומינסקי:</w:t>
      </w:r>
    </w:p>
    <w:p w:rsidR="00E35228" w:rsidRPr="00E35228" w:rsidRDefault="00E35228" w:rsidP="00E35228">
      <w:pPr>
        <w:bidi/>
        <w:rPr>
          <w:rFonts w:cs="David" w:hint="cs"/>
          <w:rtl/>
        </w:rPr>
      </w:pPr>
    </w:p>
    <w:p w:rsidR="00E35228" w:rsidRPr="00E35228" w:rsidRDefault="00E35228" w:rsidP="00E35228">
      <w:pPr>
        <w:bidi/>
        <w:rPr>
          <w:rFonts w:cs="David" w:hint="cs"/>
          <w:rtl/>
        </w:rPr>
      </w:pPr>
      <w:r w:rsidRPr="00E35228">
        <w:rPr>
          <w:rFonts w:cs="David" w:hint="cs"/>
          <w:rtl/>
        </w:rPr>
        <w:tab/>
        <w:t xml:space="preserve">הערה שנייה היא לגבי הוועדות. לאופוזיציה, שיש בה שלוש מפלגות גדולות, היה צריך לתת שלוש ועדות. בגלל צרכים פוליטיים פנימיים של קדימה, ועדה שהיתה צריכה להינתן לאופוזיציה לא ניתנה, ובסוף ניתנה לה ועדה פחות משמעותית. אני מדבר על ועדת העלייה, הקליטה והתפוצות. </w:t>
      </w:r>
    </w:p>
    <w:p w:rsidR="00E35228" w:rsidRPr="00E35228" w:rsidRDefault="00E35228" w:rsidP="00E35228">
      <w:pPr>
        <w:bidi/>
        <w:rPr>
          <w:rFonts w:cs="David" w:hint="cs"/>
          <w:u w:val="single"/>
          <w:rtl/>
        </w:rPr>
      </w:pPr>
    </w:p>
    <w:p w:rsidR="00E35228" w:rsidRPr="00E35228" w:rsidRDefault="00E35228" w:rsidP="00E35228">
      <w:pPr>
        <w:bidi/>
        <w:rPr>
          <w:rFonts w:cs="David" w:hint="cs"/>
          <w:rtl/>
        </w:rPr>
      </w:pPr>
      <w:r w:rsidRPr="00E35228">
        <w:rPr>
          <w:rFonts w:cs="David" w:hint="cs"/>
          <w:u w:val="single"/>
          <w:rtl/>
        </w:rPr>
        <w:t>היו"ר אביגדור יצחקי:</w:t>
      </w:r>
    </w:p>
    <w:p w:rsidR="00E35228" w:rsidRPr="00E35228" w:rsidRDefault="00E35228" w:rsidP="00E35228">
      <w:pPr>
        <w:bidi/>
        <w:rPr>
          <w:rFonts w:cs="David" w:hint="cs"/>
          <w:rtl/>
        </w:rPr>
      </w:pPr>
    </w:p>
    <w:p w:rsidR="00E35228" w:rsidRPr="00E35228" w:rsidRDefault="00E35228" w:rsidP="00E35228">
      <w:pPr>
        <w:bidi/>
        <w:ind w:firstLine="567"/>
        <w:rPr>
          <w:rFonts w:cs="David" w:hint="cs"/>
          <w:rtl/>
        </w:rPr>
      </w:pPr>
      <w:r w:rsidRPr="00E35228">
        <w:rPr>
          <w:rFonts w:cs="David" w:hint="cs"/>
          <w:rtl/>
        </w:rPr>
        <w:t>הוועדה לקידום מעמד האישה פחות מוועדת העלייה, הקליטה והתפוצות? בכל הכבוד, גם בציבור הימני דתי מעמד האישה חשוב יותר מכל דבר אחר.</w:t>
      </w:r>
    </w:p>
    <w:p w:rsidR="00E35228" w:rsidRPr="00E35228" w:rsidRDefault="00E35228" w:rsidP="00E35228">
      <w:pPr>
        <w:bidi/>
        <w:rPr>
          <w:rFonts w:cs="David" w:hint="cs"/>
          <w:rtl/>
        </w:rPr>
      </w:pPr>
    </w:p>
    <w:p w:rsidR="00E35228" w:rsidRPr="00E35228" w:rsidRDefault="00E35228" w:rsidP="00E35228">
      <w:pPr>
        <w:bidi/>
        <w:rPr>
          <w:rFonts w:cs="David" w:hint="cs"/>
          <w:rtl/>
        </w:rPr>
      </w:pPr>
      <w:r w:rsidRPr="00E35228">
        <w:rPr>
          <w:rFonts w:cs="David" w:hint="cs"/>
          <w:u w:val="single"/>
          <w:rtl/>
        </w:rPr>
        <w:t>משה גפני:</w:t>
      </w:r>
    </w:p>
    <w:p w:rsidR="00E35228" w:rsidRPr="00E35228" w:rsidRDefault="00E35228" w:rsidP="00E35228">
      <w:pPr>
        <w:bidi/>
        <w:rPr>
          <w:rFonts w:cs="David" w:hint="cs"/>
          <w:rtl/>
        </w:rPr>
      </w:pPr>
    </w:p>
    <w:p w:rsidR="00E35228" w:rsidRPr="00E35228" w:rsidRDefault="00E35228" w:rsidP="00E35228">
      <w:pPr>
        <w:bidi/>
        <w:ind w:firstLine="567"/>
        <w:rPr>
          <w:rFonts w:cs="David" w:hint="cs"/>
          <w:rtl/>
        </w:rPr>
      </w:pPr>
      <w:r w:rsidRPr="00E35228">
        <w:rPr>
          <w:rFonts w:cs="David" w:hint="cs"/>
          <w:rtl/>
        </w:rPr>
        <w:t>אז למה לא נתת לי חבר שם?</w:t>
      </w:r>
    </w:p>
    <w:p w:rsidR="00E35228" w:rsidRPr="00E35228" w:rsidRDefault="00E35228" w:rsidP="00E35228">
      <w:pPr>
        <w:bidi/>
        <w:rPr>
          <w:rFonts w:cs="David" w:hint="cs"/>
          <w:rtl/>
        </w:rPr>
      </w:pPr>
    </w:p>
    <w:p w:rsidR="00E35228" w:rsidRPr="00E35228" w:rsidRDefault="00E35228" w:rsidP="00E35228">
      <w:pPr>
        <w:bidi/>
        <w:rPr>
          <w:rFonts w:cs="David" w:hint="cs"/>
          <w:rtl/>
        </w:rPr>
      </w:pPr>
      <w:r w:rsidRPr="00E35228">
        <w:rPr>
          <w:rFonts w:cs="David" w:hint="cs"/>
          <w:u w:val="single"/>
          <w:rtl/>
        </w:rPr>
        <w:t>היו"ר אביגדור יצחקי:</w:t>
      </w:r>
    </w:p>
    <w:p w:rsidR="00E35228" w:rsidRPr="00E35228" w:rsidRDefault="00E35228" w:rsidP="00E35228">
      <w:pPr>
        <w:bidi/>
        <w:rPr>
          <w:rFonts w:cs="David" w:hint="cs"/>
          <w:rtl/>
        </w:rPr>
      </w:pPr>
    </w:p>
    <w:p w:rsidR="00E35228" w:rsidRPr="00E35228" w:rsidRDefault="00E35228" w:rsidP="00E35228">
      <w:pPr>
        <w:bidi/>
        <w:ind w:firstLine="567"/>
        <w:rPr>
          <w:rFonts w:cs="David" w:hint="cs"/>
          <w:rtl/>
        </w:rPr>
      </w:pPr>
      <w:r w:rsidRPr="00E35228">
        <w:rPr>
          <w:rFonts w:cs="David" w:hint="cs"/>
          <w:rtl/>
        </w:rPr>
        <w:t>אני רוצה לתת לך יושב-ראש, אגב.</w:t>
      </w:r>
    </w:p>
    <w:p w:rsidR="00E35228" w:rsidRPr="00E35228" w:rsidRDefault="00E35228" w:rsidP="00E35228">
      <w:pPr>
        <w:bidi/>
        <w:rPr>
          <w:rFonts w:cs="David" w:hint="cs"/>
          <w:rtl/>
        </w:rPr>
      </w:pPr>
    </w:p>
    <w:p w:rsidR="00E35228" w:rsidRPr="00E35228" w:rsidRDefault="00E35228" w:rsidP="00E35228">
      <w:pPr>
        <w:bidi/>
        <w:rPr>
          <w:rFonts w:cs="David" w:hint="cs"/>
          <w:rtl/>
        </w:rPr>
      </w:pPr>
      <w:r w:rsidRPr="00E35228">
        <w:rPr>
          <w:rFonts w:cs="David" w:hint="cs"/>
          <w:u w:val="single"/>
          <w:rtl/>
        </w:rPr>
        <w:t>ניסן סלומינסקי:</w:t>
      </w:r>
    </w:p>
    <w:p w:rsidR="00E35228" w:rsidRPr="00E35228" w:rsidRDefault="00E35228" w:rsidP="00E35228">
      <w:pPr>
        <w:bidi/>
        <w:rPr>
          <w:rFonts w:cs="David" w:hint="cs"/>
          <w:rtl/>
        </w:rPr>
      </w:pPr>
    </w:p>
    <w:p w:rsidR="00E35228" w:rsidRPr="00E35228" w:rsidRDefault="00E35228" w:rsidP="00E35228">
      <w:pPr>
        <w:bidi/>
        <w:rPr>
          <w:rFonts w:cs="David" w:hint="cs"/>
          <w:rtl/>
        </w:rPr>
      </w:pPr>
      <w:r w:rsidRPr="00E35228">
        <w:rPr>
          <w:rFonts w:cs="David" w:hint="cs"/>
          <w:rtl/>
        </w:rPr>
        <w:tab/>
        <w:t>אני לא יכול להתחרות עם גפני על מעמד האישה.</w:t>
      </w:r>
    </w:p>
    <w:p w:rsidR="00E35228" w:rsidRPr="00E35228" w:rsidRDefault="00E35228" w:rsidP="00E35228">
      <w:pPr>
        <w:bidi/>
        <w:rPr>
          <w:rFonts w:cs="David" w:hint="cs"/>
          <w:rtl/>
        </w:rPr>
      </w:pPr>
    </w:p>
    <w:p w:rsidR="00E35228" w:rsidRPr="00E35228" w:rsidRDefault="00E35228" w:rsidP="00E35228">
      <w:pPr>
        <w:bidi/>
        <w:rPr>
          <w:rFonts w:cs="David" w:hint="cs"/>
          <w:rtl/>
        </w:rPr>
      </w:pPr>
      <w:r w:rsidRPr="00E35228">
        <w:rPr>
          <w:rFonts w:cs="David" w:hint="cs"/>
          <w:u w:val="single"/>
          <w:rtl/>
        </w:rPr>
        <w:t>היו"ר אביגדור יצחקי:</w:t>
      </w:r>
    </w:p>
    <w:p w:rsidR="00E35228" w:rsidRPr="00E35228" w:rsidRDefault="00E35228" w:rsidP="00E35228">
      <w:pPr>
        <w:bidi/>
        <w:rPr>
          <w:rFonts w:cs="David" w:hint="cs"/>
          <w:rtl/>
        </w:rPr>
      </w:pPr>
    </w:p>
    <w:p w:rsidR="00E35228" w:rsidRPr="00E35228" w:rsidRDefault="00E35228" w:rsidP="00E35228">
      <w:pPr>
        <w:bidi/>
        <w:ind w:firstLine="567"/>
        <w:rPr>
          <w:rFonts w:cs="David" w:hint="cs"/>
          <w:rtl/>
        </w:rPr>
      </w:pPr>
      <w:r w:rsidRPr="00E35228">
        <w:rPr>
          <w:rFonts w:cs="David" w:hint="cs"/>
          <w:rtl/>
        </w:rPr>
        <w:t>חבר הכנסת סלומינסקי, תודה רבה. חבר הכנסת ברכה.</w:t>
      </w:r>
    </w:p>
    <w:p w:rsidR="00E35228" w:rsidRPr="00E35228" w:rsidRDefault="00E35228" w:rsidP="00E35228">
      <w:pPr>
        <w:bidi/>
        <w:rPr>
          <w:rFonts w:cs="David" w:hint="cs"/>
          <w:rtl/>
        </w:rPr>
      </w:pPr>
    </w:p>
    <w:p w:rsidR="00E35228" w:rsidRPr="00E35228" w:rsidRDefault="00E35228" w:rsidP="00E35228">
      <w:pPr>
        <w:bidi/>
        <w:rPr>
          <w:rFonts w:cs="David"/>
          <w:u w:val="single"/>
          <w:rtl/>
        </w:rPr>
      </w:pPr>
      <w:r w:rsidRPr="00E35228">
        <w:rPr>
          <w:rFonts w:cs="David"/>
          <w:u w:val="single"/>
          <w:rtl/>
        </w:rPr>
        <w:t>מוחמד ברכה:</w:t>
      </w:r>
    </w:p>
    <w:p w:rsidR="00E35228" w:rsidRPr="00E35228" w:rsidRDefault="00E35228" w:rsidP="00E35228">
      <w:pPr>
        <w:bidi/>
        <w:rPr>
          <w:rFonts w:cs="David"/>
          <w:u w:val="single"/>
          <w:rtl/>
        </w:rPr>
      </w:pPr>
    </w:p>
    <w:p w:rsidR="00E35228" w:rsidRPr="00E35228" w:rsidRDefault="00E35228" w:rsidP="00E35228">
      <w:pPr>
        <w:bidi/>
        <w:rPr>
          <w:rFonts w:cs="David" w:hint="cs"/>
          <w:rtl/>
        </w:rPr>
      </w:pPr>
      <w:r w:rsidRPr="00E35228">
        <w:rPr>
          <w:rFonts w:cs="David"/>
          <w:rtl/>
        </w:rPr>
        <w:tab/>
      </w:r>
      <w:r w:rsidRPr="00E35228">
        <w:rPr>
          <w:rFonts w:cs="David" w:hint="cs"/>
          <w:rtl/>
        </w:rPr>
        <w:t xml:space="preserve">אני מבין את היושב-ראש, שאומר שבסך הכול מדברים על אחד לכאן ואחד לכאן. זה נכון בתמונה הכוללת, אבל לסיעות קטנות אחד לכאן ואחד לכאן זה שליש, וזה לא אחד מתוך 29, כמו בסיעה שלך. </w:t>
      </w:r>
    </w:p>
    <w:p w:rsidR="00E35228" w:rsidRPr="00E35228" w:rsidRDefault="00E35228" w:rsidP="00E35228">
      <w:pPr>
        <w:bidi/>
        <w:rPr>
          <w:rFonts w:cs="David" w:hint="cs"/>
          <w:rtl/>
        </w:rPr>
      </w:pPr>
    </w:p>
    <w:p w:rsidR="00E35228" w:rsidRPr="00E35228" w:rsidRDefault="00E35228" w:rsidP="00E35228">
      <w:pPr>
        <w:bidi/>
        <w:ind w:firstLine="567"/>
        <w:rPr>
          <w:rFonts w:cs="David" w:hint="cs"/>
          <w:rtl/>
        </w:rPr>
      </w:pPr>
      <w:r w:rsidRPr="00E35228">
        <w:rPr>
          <w:rFonts w:cs="David" w:hint="cs"/>
          <w:rtl/>
        </w:rPr>
        <w:t xml:space="preserve">שנית, אחד לכאן ואחד לכאן בסיעת אופוזיציה </w:t>
      </w:r>
      <w:r w:rsidRPr="00E35228">
        <w:rPr>
          <w:rFonts w:cs="David"/>
          <w:rtl/>
        </w:rPr>
        <w:t>–</w:t>
      </w:r>
      <w:r w:rsidRPr="00E35228">
        <w:rPr>
          <w:rFonts w:cs="David" w:hint="cs"/>
          <w:rtl/>
        </w:rPr>
        <w:t xml:space="preserve"> המשמעות של זה זו עבודה, כי מפלגות הקואליציה עושות מה שהן עושות. לא אכנס לדיון פרטני בעניין. אני נותן כבוד לעבודה שעשית, שהיא עבודה קשה. </w:t>
      </w:r>
    </w:p>
    <w:p w:rsidR="00E35228" w:rsidRPr="00E35228" w:rsidRDefault="00E35228" w:rsidP="00E35228">
      <w:pPr>
        <w:bidi/>
        <w:rPr>
          <w:rFonts w:cs="David" w:hint="cs"/>
          <w:rtl/>
        </w:rPr>
      </w:pPr>
    </w:p>
    <w:p w:rsidR="00E35228" w:rsidRPr="00E35228" w:rsidRDefault="00E35228" w:rsidP="00E35228">
      <w:pPr>
        <w:bidi/>
        <w:rPr>
          <w:rFonts w:cs="David" w:hint="cs"/>
          <w:rtl/>
        </w:rPr>
      </w:pPr>
      <w:r w:rsidRPr="00E35228">
        <w:rPr>
          <w:rFonts w:cs="David" w:hint="cs"/>
          <w:u w:val="single"/>
          <w:rtl/>
        </w:rPr>
        <w:t>היו"ר אביגדור יצחקי:</w:t>
      </w:r>
    </w:p>
    <w:p w:rsidR="00E35228" w:rsidRPr="00E35228" w:rsidRDefault="00E35228" w:rsidP="00E35228">
      <w:pPr>
        <w:bidi/>
        <w:rPr>
          <w:rFonts w:cs="David" w:hint="cs"/>
          <w:rtl/>
        </w:rPr>
      </w:pPr>
    </w:p>
    <w:p w:rsidR="00E35228" w:rsidRPr="00E35228" w:rsidRDefault="00E35228" w:rsidP="00E35228">
      <w:pPr>
        <w:bidi/>
        <w:ind w:firstLine="567"/>
        <w:rPr>
          <w:rFonts w:cs="David" w:hint="cs"/>
          <w:rtl/>
        </w:rPr>
      </w:pPr>
      <w:r w:rsidRPr="00E35228">
        <w:rPr>
          <w:rFonts w:cs="David" w:hint="cs"/>
          <w:rtl/>
        </w:rPr>
        <w:t xml:space="preserve">רבותי, אני אפסיק את הדיון. </w:t>
      </w:r>
    </w:p>
    <w:p w:rsidR="00E35228" w:rsidRPr="00E35228" w:rsidRDefault="00E35228" w:rsidP="00E35228">
      <w:pPr>
        <w:bidi/>
        <w:rPr>
          <w:rFonts w:cs="David" w:hint="cs"/>
          <w:rtl/>
        </w:rPr>
      </w:pPr>
    </w:p>
    <w:p w:rsidR="00E35228" w:rsidRPr="00E35228" w:rsidRDefault="00E35228" w:rsidP="00E35228">
      <w:pPr>
        <w:bidi/>
        <w:rPr>
          <w:rFonts w:cs="David"/>
          <w:u w:val="single"/>
          <w:rtl/>
        </w:rPr>
      </w:pPr>
      <w:r w:rsidRPr="00E35228">
        <w:rPr>
          <w:rFonts w:cs="David"/>
          <w:u w:val="single"/>
          <w:rtl/>
        </w:rPr>
        <w:t>מוחמד ברכה:</w:t>
      </w:r>
    </w:p>
    <w:p w:rsidR="00E35228" w:rsidRPr="00E35228" w:rsidRDefault="00E35228" w:rsidP="00E35228">
      <w:pPr>
        <w:bidi/>
        <w:rPr>
          <w:rFonts w:cs="David"/>
          <w:u w:val="single"/>
          <w:rtl/>
        </w:rPr>
      </w:pPr>
    </w:p>
    <w:p w:rsidR="00E35228" w:rsidRPr="00E35228" w:rsidRDefault="00E35228" w:rsidP="00E35228">
      <w:pPr>
        <w:bidi/>
        <w:rPr>
          <w:rFonts w:cs="David" w:hint="cs"/>
          <w:rtl/>
        </w:rPr>
      </w:pPr>
      <w:r w:rsidRPr="00E35228">
        <w:rPr>
          <w:rFonts w:cs="David"/>
          <w:rtl/>
        </w:rPr>
        <w:tab/>
      </w:r>
      <w:r w:rsidRPr="00E35228">
        <w:rPr>
          <w:rFonts w:cs="David" w:hint="cs"/>
          <w:rtl/>
        </w:rPr>
        <w:t xml:space="preserve">אני מבקש מהיושב-ראש, ומיושבת-ראש ועדת הכנסת המיועדת, שיודיעו לפרוטוקול שהבעיות שנשארו תלויות יבואו על פתרונן בשבוע או בשבועיים הקרובים. יש הבנות. בישיבה הקודמת הנחת הצעה מסוימת לחלוקת הוועדות, ואמרת שתעמוד מול הסיעות אחת אחת. ההבנות שאליהן הגענו, </w:t>
      </w:r>
    </w:p>
    <w:p w:rsidR="00E35228" w:rsidRPr="00E35228" w:rsidRDefault="00E35228" w:rsidP="00E35228">
      <w:pPr>
        <w:bidi/>
        <w:rPr>
          <w:rFonts w:cs="David" w:hint="cs"/>
          <w:rtl/>
        </w:rPr>
      </w:pPr>
      <w:r w:rsidRPr="00E35228">
        <w:rPr>
          <w:rFonts w:cs="David" w:hint="cs"/>
          <w:rtl/>
        </w:rPr>
        <w:t xml:space="preserve"> </w:t>
      </w:r>
    </w:p>
    <w:p w:rsidR="00E35228" w:rsidRPr="00E35228" w:rsidRDefault="00E35228" w:rsidP="00E35228">
      <w:pPr>
        <w:bidi/>
        <w:rPr>
          <w:rFonts w:cs="David" w:hint="cs"/>
          <w:rtl/>
        </w:rPr>
      </w:pPr>
      <w:r w:rsidRPr="00E35228">
        <w:rPr>
          <w:rFonts w:cs="David" w:hint="cs"/>
          <w:u w:val="single"/>
          <w:rtl/>
        </w:rPr>
        <w:t>היו"ר אביגדור יצחקי:</w:t>
      </w:r>
    </w:p>
    <w:p w:rsidR="00E35228" w:rsidRPr="00E35228" w:rsidRDefault="00E35228" w:rsidP="00E35228">
      <w:pPr>
        <w:bidi/>
        <w:rPr>
          <w:rFonts w:cs="David" w:hint="cs"/>
          <w:rtl/>
        </w:rPr>
      </w:pPr>
    </w:p>
    <w:p w:rsidR="00E35228" w:rsidRPr="00E35228" w:rsidRDefault="00E35228" w:rsidP="00E35228">
      <w:pPr>
        <w:bidi/>
        <w:ind w:firstLine="567"/>
        <w:rPr>
          <w:rFonts w:cs="David" w:hint="cs"/>
          <w:rtl/>
        </w:rPr>
      </w:pPr>
      <w:r w:rsidRPr="00E35228">
        <w:rPr>
          <w:rFonts w:cs="David" w:hint="cs"/>
          <w:rtl/>
        </w:rPr>
        <w:t xml:space="preserve">לא רשמנו בקשות, לא שמענו הבנות. אבל אני אומר לך, </w:t>
      </w:r>
    </w:p>
    <w:p w:rsidR="00E35228" w:rsidRPr="00E35228" w:rsidRDefault="00E35228" w:rsidP="00E35228">
      <w:pPr>
        <w:bidi/>
        <w:rPr>
          <w:rFonts w:cs="David" w:hint="cs"/>
          <w:rtl/>
        </w:rPr>
      </w:pPr>
    </w:p>
    <w:p w:rsidR="00E35228" w:rsidRPr="00E35228" w:rsidRDefault="00E35228" w:rsidP="00E35228">
      <w:pPr>
        <w:bidi/>
        <w:rPr>
          <w:rFonts w:cs="David"/>
          <w:u w:val="single"/>
          <w:rtl/>
        </w:rPr>
      </w:pPr>
      <w:r w:rsidRPr="00E35228">
        <w:rPr>
          <w:rFonts w:cs="David"/>
          <w:u w:val="single"/>
          <w:rtl/>
        </w:rPr>
        <w:t>מוחמד ברכה:</w:t>
      </w:r>
    </w:p>
    <w:p w:rsidR="00E35228" w:rsidRPr="00E35228" w:rsidRDefault="00E35228" w:rsidP="00E35228">
      <w:pPr>
        <w:bidi/>
        <w:rPr>
          <w:rFonts w:cs="David"/>
          <w:u w:val="single"/>
          <w:rtl/>
        </w:rPr>
      </w:pPr>
    </w:p>
    <w:p w:rsidR="00E35228" w:rsidRPr="00E35228" w:rsidRDefault="00E35228" w:rsidP="00E35228">
      <w:pPr>
        <w:bidi/>
        <w:ind w:firstLine="567"/>
        <w:rPr>
          <w:rFonts w:cs="David" w:hint="cs"/>
          <w:rtl/>
        </w:rPr>
      </w:pPr>
      <w:r w:rsidRPr="00E35228">
        <w:rPr>
          <w:rFonts w:cs="David" w:hint="cs"/>
          <w:rtl/>
        </w:rPr>
        <w:t xml:space="preserve">אמרת לי: אתה רוצה את זה? בסדר, גמרנו. </w:t>
      </w:r>
    </w:p>
    <w:p w:rsidR="00E35228" w:rsidRPr="00E35228" w:rsidRDefault="00E35228" w:rsidP="00E35228">
      <w:pPr>
        <w:bidi/>
        <w:rPr>
          <w:rFonts w:cs="David" w:hint="cs"/>
          <w:rtl/>
        </w:rPr>
      </w:pPr>
    </w:p>
    <w:p w:rsidR="00E35228" w:rsidRPr="00E35228" w:rsidRDefault="00E35228" w:rsidP="00E35228">
      <w:pPr>
        <w:bidi/>
        <w:rPr>
          <w:rFonts w:cs="David" w:hint="cs"/>
          <w:rtl/>
        </w:rPr>
      </w:pPr>
      <w:r w:rsidRPr="00E35228">
        <w:rPr>
          <w:rFonts w:cs="David"/>
          <w:u w:val="single"/>
          <w:rtl/>
        </w:rPr>
        <w:br w:type="page"/>
      </w:r>
      <w:r w:rsidRPr="00E35228">
        <w:rPr>
          <w:rFonts w:cs="David" w:hint="cs"/>
          <w:u w:val="single"/>
          <w:rtl/>
        </w:rPr>
        <w:t>היו"ר אביגדור יצחקי:</w:t>
      </w:r>
    </w:p>
    <w:p w:rsidR="00E35228" w:rsidRPr="00E35228" w:rsidRDefault="00E35228" w:rsidP="00E35228">
      <w:pPr>
        <w:bidi/>
        <w:rPr>
          <w:rFonts w:cs="David" w:hint="cs"/>
          <w:rtl/>
        </w:rPr>
      </w:pPr>
    </w:p>
    <w:p w:rsidR="00E35228" w:rsidRPr="00E35228" w:rsidRDefault="00E35228" w:rsidP="00E35228">
      <w:pPr>
        <w:bidi/>
        <w:ind w:firstLine="567"/>
        <w:rPr>
          <w:rFonts w:cs="David" w:hint="cs"/>
          <w:rtl/>
        </w:rPr>
      </w:pPr>
      <w:r w:rsidRPr="00E35228">
        <w:rPr>
          <w:rFonts w:cs="David" w:hint="cs"/>
          <w:rtl/>
        </w:rPr>
        <w:t xml:space="preserve">אני רוצה להסביר לך שני דברים. יש פה גם קואליציה, יש פה גם ממשלה. תאמין לי, אתמול חיפשתי חברי כנסת בשביל לאייש אותם בוועדות. יהיה מספיק לכולם, תאמין לי. בואו נגמור את זה, נתחיל לעבוד כמו שצריך. אני אחראי. </w:t>
      </w:r>
    </w:p>
    <w:p w:rsidR="00E35228" w:rsidRPr="00E35228" w:rsidRDefault="00E35228" w:rsidP="00E35228">
      <w:pPr>
        <w:bidi/>
        <w:rPr>
          <w:rFonts w:cs="David" w:hint="cs"/>
          <w:rtl/>
        </w:rPr>
      </w:pPr>
    </w:p>
    <w:p w:rsidR="00E35228" w:rsidRPr="00E35228" w:rsidRDefault="00E35228" w:rsidP="00E35228">
      <w:pPr>
        <w:bidi/>
        <w:rPr>
          <w:rFonts w:cs="David"/>
          <w:u w:val="single"/>
          <w:rtl/>
        </w:rPr>
      </w:pPr>
      <w:r w:rsidRPr="00E35228">
        <w:rPr>
          <w:rFonts w:cs="David"/>
          <w:u w:val="single"/>
          <w:rtl/>
        </w:rPr>
        <w:t>מוחמד ברכה:</w:t>
      </w:r>
    </w:p>
    <w:p w:rsidR="00E35228" w:rsidRPr="00E35228" w:rsidRDefault="00E35228" w:rsidP="00E35228">
      <w:pPr>
        <w:bidi/>
        <w:rPr>
          <w:rFonts w:cs="David"/>
          <w:u w:val="single"/>
          <w:rtl/>
        </w:rPr>
      </w:pPr>
    </w:p>
    <w:p w:rsidR="00E35228" w:rsidRPr="00E35228" w:rsidRDefault="00E35228" w:rsidP="00E35228">
      <w:pPr>
        <w:bidi/>
        <w:rPr>
          <w:rFonts w:cs="David" w:hint="cs"/>
          <w:rtl/>
        </w:rPr>
      </w:pPr>
      <w:r w:rsidRPr="00E35228">
        <w:rPr>
          <w:rFonts w:cs="David"/>
          <w:rtl/>
        </w:rPr>
        <w:tab/>
      </w:r>
      <w:r w:rsidRPr="00E35228">
        <w:rPr>
          <w:rFonts w:cs="David" w:hint="cs"/>
          <w:rtl/>
        </w:rPr>
        <w:t>לכן, כדי לא לסבך את העניינים, ביקשתי בקשה צנועה.</w:t>
      </w:r>
    </w:p>
    <w:p w:rsidR="00E35228" w:rsidRPr="00E35228" w:rsidRDefault="00E35228" w:rsidP="00E35228">
      <w:pPr>
        <w:bidi/>
        <w:rPr>
          <w:rFonts w:cs="David" w:hint="cs"/>
          <w:rtl/>
        </w:rPr>
      </w:pPr>
    </w:p>
    <w:p w:rsidR="00E35228" w:rsidRPr="00E35228" w:rsidRDefault="00E35228" w:rsidP="00E35228">
      <w:pPr>
        <w:bidi/>
        <w:rPr>
          <w:rFonts w:cs="David" w:hint="cs"/>
          <w:rtl/>
        </w:rPr>
      </w:pPr>
      <w:r w:rsidRPr="00E35228">
        <w:rPr>
          <w:rFonts w:cs="David" w:hint="cs"/>
          <w:u w:val="single"/>
          <w:rtl/>
        </w:rPr>
        <w:t>היו"ר אביגדור יצחקי:</w:t>
      </w:r>
    </w:p>
    <w:p w:rsidR="00E35228" w:rsidRPr="00E35228" w:rsidRDefault="00E35228" w:rsidP="00E35228">
      <w:pPr>
        <w:bidi/>
        <w:rPr>
          <w:rFonts w:cs="David" w:hint="cs"/>
          <w:rtl/>
        </w:rPr>
      </w:pPr>
    </w:p>
    <w:p w:rsidR="00E35228" w:rsidRPr="00E35228" w:rsidRDefault="00E35228" w:rsidP="00E35228">
      <w:pPr>
        <w:bidi/>
        <w:ind w:firstLine="567"/>
        <w:rPr>
          <w:rFonts w:cs="David" w:hint="cs"/>
          <w:rtl/>
        </w:rPr>
      </w:pPr>
      <w:r w:rsidRPr="00E35228">
        <w:rPr>
          <w:rFonts w:cs="David" w:hint="cs"/>
          <w:rtl/>
        </w:rPr>
        <w:t xml:space="preserve">אני לא רוצה לקצוב זמן, אבל אני אחראי שנעשה את המרב שכולם יוכלו לעבוד היטב. </w:t>
      </w:r>
    </w:p>
    <w:p w:rsidR="00E35228" w:rsidRPr="00E35228" w:rsidRDefault="00E35228" w:rsidP="00E35228">
      <w:pPr>
        <w:bidi/>
        <w:rPr>
          <w:rFonts w:cs="David" w:hint="cs"/>
          <w:rtl/>
        </w:rPr>
      </w:pPr>
    </w:p>
    <w:p w:rsidR="00E35228" w:rsidRPr="00E35228" w:rsidRDefault="00E35228" w:rsidP="00E35228">
      <w:pPr>
        <w:bidi/>
        <w:rPr>
          <w:rFonts w:cs="David"/>
          <w:u w:val="single"/>
          <w:rtl/>
        </w:rPr>
      </w:pPr>
      <w:r w:rsidRPr="00E35228">
        <w:rPr>
          <w:rFonts w:cs="David"/>
          <w:u w:val="single"/>
          <w:rtl/>
        </w:rPr>
        <w:t>מוחמד ברכה:</w:t>
      </w:r>
    </w:p>
    <w:p w:rsidR="00E35228" w:rsidRPr="00E35228" w:rsidRDefault="00E35228" w:rsidP="00E35228">
      <w:pPr>
        <w:bidi/>
        <w:rPr>
          <w:rFonts w:cs="David"/>
          <w:u w:val="single"/>
          <w:rtl/>
        </w:rPr>
      </w:pPr>
    </w:p>
    <w:p w:rsidR="00E35228" w:rsidRPr="00E35228" w:rsidRDefault="00E35228" w:rsidP="00E35228">
      <w:pPr>
        <w:bidi/>
        <w:rPr>
          <w:rFonts w:cs="David" w:hint="cs"/>
          <w:rtl/>
        </w:rPr>
      </w:pPr>
      <w:r w:rsidRPr="00E35228">
        <w:rPr>
          <w:rFonts w:cs="David"/>
          <w:rtl/>
        </w:rPr>
        <w:tab/>
      </w:r>
      <w:r w:rsidRPr="00E35228">
        <w:rPr>
          <w:rFonts w:cs="David" w:hint="cs"/>
          <w:rtl/>
        </w:rPr>
        <w:t xml:space="preserve">בסדר, ההודעה הזאת חשובה. הערה אחרונה: לגבי סגן יושבת-ראש הכנסת. קודם כול, הגוש של המפלגות הערביות זה עשרה חברים, ואני חושב שמגיע לנו ללא שום תנאי סגן ליושבת-ראש הכנסת. </w:t>
      </w:r>
    </w:p>
    <w:p w:rsidR="00E35228" w:rsidRPr="00E35228" w:rsidRDefault="00E35228" w:rsidP="00E35228">
      <w:pPr>
        <w:bidi/>
        <w:rPr>
          <w:rFonts w:cs="David" w:hint="cs"/>
          <w:u w:val="single"/>
          <w:rtl/>
        </w:rPr>
      </w:pPr>
    </w:p>
    <w:p w:rsidR="00E35228" w:rsidRPr="00E35228" w:rsidRDefault="00E35228" w:rsidP="00E35228">
      <w:pPr>
        <w:bidi/>
        <w:rPr>
          <w:rFonts w:cs="David" w:hint="cs"/>
          <w:rtl/>
        </w:rPr>
      </w:pPr>
      <w:r w:rsidRPr="00E35228">
        <w:rPr>
          <w:rFonts w:cs="David" w:hint="cs"/>
          <w:u w:val="single"/>
          <w:rtl/>
        </w:rPr>
        <w:t>היו"ר אביגדור יצחקי:</w:t>
      </w:r>
    </w:p>
    <w:p w:rsidR="00E35228" w:rsidRPr="00E35228" w:rsidRDefault="00E35228" w:rsidP="00E35228">
      <w:pPr>
        <w:bidi/>
        <w:rPr>
          <w:rFonts w:cs="David" w:hint="cs"/>
          <w:rtl/>
        </w:rPr>
      </w:pPr>
    </w:p>
    <w:p w:rsidR="00E35228" w:rsidRPr="00E35228" w:rsidRDefault="00E35228" w:rsidP="00E35228">
      <w:pPr>
        <w:bidi/>
        <w:ind w:firstLine="567"/>
        <w:rPr>
          <w:rFonts w:cs="David" w:hint="cs"/>
          <w:rtl/>
        </w:rPr>
      </w:pPr>
      <w:r w:rsidRPr="00E35228">
        <w:rPr>
          <w:rFonts w:cs="David" w:hint="cs"/>
          <w:rtl/>
        </w:rPr>
        <w:t xml:space="preserve">יש פנייה לש מרצ ויהדות התורה במשותף, הם אומרים שהם גוש וגם הם רוצים סגן יושבת-ראש. </w:t>
      </w:r>
    </w:p>
    <w:p w:rsidR="00E35228" w:rsidRPr="00E35228" w:rsidRDefault="00E35228" w:rsidP="00E35228">
      <w:pPr>
        <w:bidi/>
        <w:rPr>
          <w:rFonts w:cs="David" w:hint="cs"/>
          <w:rtl/>
        </w:rPr>
      </w:pPr>
    </w:p>
    <w:p w:rsidR="00E35228" w:rsidRPr="00E35228" w:rsidRDefault="00E35228" w:rsidP="00E35228">
      <w:pPr>
        <w:bidi/>
        <w:rPr>
          <w:rFonts w:cs="David" w:hint="cs"/>
          <w:rtl/>
        </w:rPr>
      </w:pPr>
      <w:r w:rsidRPr="00E35228">
        <w:rPr>
          <w:rFonts w:cs="David" w:hint="cs"/>
          <w:u w:val="single"/>
          <w:rtl/>
        </w:rPr>
        <w:t>זהבה גלאון:</w:t>
      </w:r>
    </w:p>
    <w:p w:rsidR="00E35228" w:rsidRPr="00E35228" w:rsidRDefault="00E35228" w:rsidP="00E35228">
      <w:pPr>
        <w:bidi/>
        <w:rPr>
          <w:rFonts w:cs="David" w:hint="cs"/>
          <w:rtl/>
        </w:rPr>
      </w:pPr>
    </w:p>
    <w:p w:rsidR="00E35228" w:rsidRPr="00E35228" w:rsidRDefault="00E35228" w:rsidP="00E35228">
      <w:pPr>
        <w:bidi/>
        <w:rPr>
          <w:rFonts w:cs="David" w:hint="cs"/>
          <w:rtl/>
        </w:rPr>
      </w:pPr>
      <w:r w:rsidRPr="00E35228">
        <w:rPr>
          <w:rFonts w:cs="David" w:hint="cs"/>
          <w:rtl/>
        </w:rPr>
        <w:tab/>
        <w:t>חבר הכנסת גפני מודיע לי את זה חד-צדדית. בסדר.</w:t>
      </w:r>
    </w:p>
    <w:p w:rsidR="00E35228" w:rsidRPr="00E35228" w:rsidRDefault="00E35228" w:rsidP="00E35228">
      <w:pPr>
        <w:bidi/>
        <w:rPr>
          <w:rFonts w:cs="David" w:hint="cs"/>
          <w:rtl/>
        </w:rPr>
      </w:pPr>
    </w:p>
    <w:p w:rsidR="00E35228" w:rsidRPr="00E35228" w:rsidRDefault="00E35228" w:rsidP="00E35228">
      <w:pPr>
        <w:bidi/>
        <w:rPr>
          <w:rFonts w:cs="David" w:hint="cs"/>
          <w:rtl/>
        </w:rPr>
      </w:pPr>
      <w:r w:rsidRPr="00E35228">
        <w:rPr>
          <w:rFonts w:cs="David" w:hint="cs"/>
          <w:u w:val="single"/>
          <w:rtl/>
        </w:rPr>
        <w:t>ניסן סלומינסקי:</w:t>
      </w:r>
    </w:p>
    <w:p w:rsidR="00E35228" w:rsidRPr="00E35228" w:rsidRDefault="00E35228" w:rsidP="00E35228">
      <w:pPr>
        <w:bidi/>
        <w:rPr>
          <w:rFonts w:cs="David" w:hint="cs"/>
          <w:rtl/>
        </w:rPr>
      </w:pPr>
    </w:p>
    <w:p w:rsidR="00E35228" w:rsidRPr="00E35228" w:rsidRDefault="00E35228" w:rsidP="00E35228">
      <w:pPr>
        <w:bidi/>
        <w:rPr>
          <w:rFonts w:cs="David" w:hint="cs"/>
          <w:rtl/>
        </w:rPr>
      </w:pPr>
      <w:r w:rsidRPr="00E35228">
        <w:rPr>
          <w:rFonts w:cs="David" w:hint="cs"/>
          <w:rtl/>
        </w:rPr>
        <w:tab/>
        <w:t>אבל חבר הכנסת גפני ואנחנו ודאי יכולים להתאחד. אז מה? נקבל? הרי זה לא יעזור.</w:t>
      </w:r>
    </w:p>
    <w:p w:rsidR="00E35228" w:rsidRPr="00E35228" w:rsidRDefault="00E35228" w:rsidP="00E35228">
      <w:pPr>
        <w:bidi/>
        <w:rPr>
          <w:rFonts w:cs="David" w:hint="cs"/>
          <w:rtl/>
        </w:rPr>
      </w:pPr>
    </w:p>
    <w:p w:rsidR="00E35228" w:rsidRPr="00E35228" w:rsidRDefault="00E35228" w:rsidP="00E35228">
      <w:pPr>
        <w:bidi/>
        <w:rPr>
          <w:rFonts w:cs="David" w:hint="cs"/>
          <w:rtl/>
        </w:rPr>
      </w:pPr>
      <w:r w:rsidRPr="00E35228">
        <w:rPr>
          <w:rFonts w:cs="David" w:hint="cs"/>
          <w:u w:val="single"/>
          <w:rtl/>
        </w:rPr>
        <w:t>היו"ר אביגדור יצחקי:</w:t>
      </w:r>
    </w:p>
    <w:p w:rsidR="00E35228" w:rsidRPr="00E35228" w:rsidRDefault="00E35228" w:rsidP="00E35228">
      <w:pPr>
        <w:bidi/>
        <w:rPr>
          <w:rFonts w:cs="David" w:hint="cs"/>
          <w:rtl/>
        </w:rPr>
      </w:pPr>
    </w:p>
    <w:p w:rsidR="00E35228" w:rsidRPr="00E35228" w:rsidRDefault="00E35228" w:rsidP="00E35228">
      <w:pPr>
        <w:bidi/>
        <w:ind w:firstLine="567"/>
        <w:rPr>
          <w:rFonts w:cs="David" w:hint="cs"/>
          <w:rtl/>
        </w:rPr>
      </w:pPr>
      <w:r w:rsidRPr="00E35228">
        <w:rPr>
          <w:rFonts w:cs="David" w:hint="cs"/>
          <w:rtl/>
        </w:rPr>
        <w:t>אני רוצה לומר לך, עצם העובדה שהם הסכימו, אחרי משא ומתן מתיש, שלמפלגות הערביות יהיו שנתיים ראשונות, זו תעודת כבוד בשבילם.</w:t>
      </w:r>
    </w:p>
    <w:p w:rsidR="00E35228" w:rsidRPr="00E35228" w:rsidRDefault="00E35228" w:rsidP="00E35228">
      <w:pPr>
        <w:bidi/>
        <w:rPr>
          <w:rFonts w:cs="David" w:hint="cs"/>
          <w:rtl/>
        </w:rPr>
      </w:pPr>
    </w:p>
    <w:p w:rsidR="00E35228" w:rsidRPr="00E35228" w:rsidRDefault="00E35228" w:rsidP="00E35228">
      <w:pPr>
        <w:bidi/>
        <w:rPr>
          <w:rFonts w:cs="David"/>
          <w:u w:val="single"/>
          <w:rtl/>
        </w:rPr>
      </w:pPr>
      <w:r w:rsidRPr="00E35228">
        <w:rPr>
          <w:rFonts w:cs="David"/>
          <w:u w:val="single"/>
          <w:rtl/>
        </w:rPr>
        <w:t>מוחמד ברכה:</w:t>
      </w:r>
    </w:p>
    <w:p w:rsidR="00E35228" w:rsidRPr="00E35228" w:rsidRDefault="00E35228" w:rsidP="00E35228">
      <w:pPr>
        <w:bidi/>
        <w:rPr>
          <w:rFonts w:cs="David"/>
          <w:u w:val="single"/>
          <w:rtl/>
        </w:rPr>
      </w:pPr>
    </w:p>
    <w:p w:rsidR="00E35228" w:rsidRPr="00E35228" w:rsidRDefault="00E35228" w:rsidP="00E35228">
      <w:pPr>
        <w:bidi/>
        <w:rPr>
          <w:rFonts w:cs="David" w:hint="cs"/>
          <w:rtl/>
        </w:rPr>
      </w:pPr>
      <w:r w:rsidRPr="00E35228">
        <w:rPr>
          <w:rFonts w:cs="David"/>
          <w:rtl/>
        </w:rPr>
        <w:tab/>
      </w:r>
      <w:r w:rsidRPr="00E35228">
        <w:rPr>
          <w:rFonts w:cs="David" w:hint="cs"/>
          <w:rtl/>
        </w:rPr>
        <w:t xml:space="preserve">אני רוצה שתקשיב ושכל חברי הכנסת יקשיבו: יש דברים שקשורים בתדמיתו של הבית הזה, ללא קשר לסטטיסטיקה ולמספרים. מה שיושב-ראש הכנסת הקודם, חבר הכנסת ריבלין, השכיל להבין הוא שבחלון הראווה של הדמוקרטיה הישראלית חשוב שבנשיאות יהיה נציג של האוכלוסייה הערבית, שהם 20% מהאזרחים במדינה, בלי קשר לחלוקה הסיעתית בכנסת. זה דבר שאומר משהו על הדמוקרטיה הישראלית, זה אומר משהו על המארג החברתי שרוצים לקיים במדינת ישראל. </w:t>
      </w:r>
    </w:p>
    <w:p w:rsidR="00E35228" w:rsidRPr="00E35228" w:rsidRDefault="00E35228" w:rsidP="00E35228">
      <w:pPr>
        <w:bidi/>
        <w:rPr>
          <w:rFonts w:cs="David" w:hint="cs"/>
          <w:rtl/>
        </w:rPr>
      </w:pPr>
    </w:p>
    <w:p w:rsidR="00E35228" w:rsidRPr="00E35228" w:rsidRDefault="00E35228" w:rsidP="00E35228">
      <w:pPr>
        <w:bidi/>
        <w:ind w:firstLine="567"/>
        <w:rPr>
          <w:rFonts w:cs="David" w:hint="cs"/>
          <w:rtl/>
        </w:rPr>
      </w:pPr>
      <w:r w:rsidRPr="00E35228">
        <w:rPr>
          <w:rFonts w:cs="David" w:hint="cs"/>
          <w:rtl/>
        </w:rPr>
        <w:t xml:space="preserve">לכן השאלה היא לא רק שאלה חישובית, אלא היא שאלה של תדמית הדמוקרטיה והמארג החברתי במדינה. </w:t>
      </w:r>
    </w:p>
    <w:p w:rsidR="00E35228" w:rsidRPr="00E35228" w:rsidRDefault="00E35228" w:rsidP="00E35228">
      <w:pPr>
        <w:bidi/>
        <w:rPr>
          <w:rFonts w:cs="David" w:hint="cs"/>
          <w:rtl/>
        </w:rPr>
      </w:pPr>
      <w:r w:rsidRPr="00E35228">
        <w:rPr>
          <w:rFonts w:cs="David"/>
          <w:rtl/>
        </w:rPr>
        <w:br w:type="page"/>
      </w:r>
    </w:p>
    <w:p w:rsidR="00E35228" w:rsidRPr="00E35228" w:rsidRDefault="00E35228" w:rsidP="00E35228">
      <w:pPr>
        <w:bidi/>
        <w:rPr>
          <w:rFonts w:cs="David" w:hint="cs"/>
          <w:rtl/>
        </w:rPr>
      </w:pPr>
      <w:r w:rsidRPr="00E35228">
        <w:rPr>
          <w:rFonts w:cs="David" w:hint="cs"/>
          <w:u w:val="single"/>
          <w:rtl/>
        </w:rPr>
        <w:t>היו"ר אביגדור יצחקי:</w:t>
      </w:r>
    </w:p>
    <w:p w:rsidR="00E35228" w:rsidRPr="00E35228" w:rsidRDefault="00E35228" w:rsidP="00E35228">
      <w:pPr>
        <w:bidi/>
        <w:rPr>
          <w:rFonts w:cs="David" w:hint="cs"/>
          <w:rtl/>
        </w:rPr>
      </w:pPr>
    </w:p>
    <w:p w:rsidR="00E35228" w:rsidRPr="00E35228" w:rsidRDefault="00E35228" w:rsidP="00E35228">
      <w:pPr>
        <w:bidi/>
        <w:ind w:firstLine="567"/>
        <w:rPr>
          <w:rFonts w:cs="David" w:hint="cs"/>
          <w:rtl/>
        </w:rPr>
      </w:pPr>
      <w:r w:rsidRPr="00E35228">
        <w:rPr>
          <w:rFonts w:cs="David" w:hint="cs"/>
          <w:rtl/>
        </w:rPr>
        <w:t>אני מסכים. כרגע זאת ההחלטה, יש לנו שנתיים לדון, כרגע זאת ההחלטה.</w:t>
      </w:r>
    </w:p>
    <w:p w:rsidR="00E35228" w:rsidRPr="00E35228" w:rsidRDefault="00E35228" w:rsidP="00E35228">
      <w:pPr>
        <w:bidi/>
        <w:rPr>
          <w:rFonts w:cs="David" w:hint="cs"/>
          <w:rtl/>
        </w:rPr>
      </w:pPr>
    </w:p>
    <w:p w:rsidR="00E35228" w:rsidRPr="00E35228" w:rsidRDefault="00E35228" w:rsidP="00E35228">
      <w:pPr>
        <w:bidi/>
        <w:rPr>
          <w:rFonts w:cs="David"/>
          <w:u w:val="single"/>
          <w:rtl/>
        </w:rPr>
      </w:pPr>
      <w:r w:rsidRPr="00E35228">
        <w:rPr>
          <w:rFonts w:cs="David"/>
          <w:u w:val="single"/>
          <w:rtl/>
        </w:rPr>
        <w:t>מוחמד ברכה:</w:t>
      </w:r>
    </w:p>
    <w:p w:rsidR="00E35228" w:rsidRPr="00E35228" w:rsidRDefault="00E35228" w:rsidP="00E35228">
      <w:pPr>
        <w:bidi/>
        <w:rPr>
          <w:rFonts w:cs="David"/>
          <w:u w:val="single"/>
          <w:rtl/>
        </w:rPr>
      </w:pPr>
    </w:p>
    <w:p w:rsidR="00E35228" w:rsidRPr="00E35228" w:rsidRDefault="00E35228" w:rsidP="00E35228">
      <w:pPr>
        <w:bidi/>
        <w:ind w:firstLine="567"/>
        <w:rPr>
          <w:rFonts w:cs="David" w:hint="cs"/>
          <w:rtl/>
        </w:rPr>
      </w:pPr>
      <w:r w:rsidRPr="00E35228">
        <w:rPr>
          <w:rFonts w:cs="David" w:hint="cs"/>
          <w:rtl/>
        </w:rPr>
        <w:t>שנתיים נקיים את זה ושנתיים לא?</w:t>
      </w:r>
    </w:p>
    <w:p w:rsidR="00E35228" w:rsidRPr="00E35228" w:rsidRDefault="00E35228" w:rsidP="00E35228">
      <w:pPr>
        <w:bidi/>
        <w:rPr>
          <w:rFonts w:cs="David" w:hint="cs"/>
          <w:rtl/>
        </w:rPr>
      </w:pPr>
    </w:p>
    <w:p w:rsidR="00E35228" w:rsidRPr="00E35228" w:rsidRDefault="00E35228" w:rsidP="00E35228">
      <w:pPr>
        <w:bidi/>
        <w:rPr>
          <w:rFonts w:cs="David" w:hint="cs"/>
          <w:rtl/>
        </w:rPr>
      </w:pPr>
      <w:r w:rsidRPr="00E35228">
        <w:rPr>
          <w:rFonts w:cs="David" w:hint="cs"/>
          <w:u w:val="single"/>
          <w:rtl/>
        </w:rPr>
        <w:t>זהבה גלאון:</w:t>
      </w:r>
    </w:p>
    <w:p w:rsidR="00E35228" w:rsidRPr="00E35228" w:rsidRDefault="00E35228" w:rsidP="00E35228">
      <w:pPr>
        <w:bidi/>
        <w:rPr>
          <w:rFonts w:cs="David" w:hint="cs"/>
          <w:rtl/>
        </w:rPr>
      </w:pPr>
    </w:p>
    <w:p w:rsidR="00E35228" w:rsidRPr="00E35228" w:rsidRDefault="00E35228" w:rsidP="00E35228">
      <w:pPr>
        <w:bidi/>
        <w:rPr>
          <w:rFonts w:cs="David" w:hint="cs"/>
          <w:rtl/>
        </w:rPr>
      </w:pPr>
      <w:r w:rsidRPr="00E35228">
        <w:rPr>
          <w:rFonts w:cs="David" w:hint="cs"/>
          <w:rtl/>
        </w:rPr>
        <w:tab/>
        <w:t xml:space="preserve">אדוני היושב-ראש, חברי חברי הכנסת, אני פונה לכולם. אני רוצה להגיד משהו, כמי שמתחילה את הקדנציה השלישית שלה כחברה בוועדת הכנסת. כשנבחרתי לכנסת, למפלגה שלנו היו 10 מנדטים, והיינו בשמים. ראיתי את מה שאחר כך הבינו גם חברים שלי, שהכדור עגול. זה יכול לקרות לכולם. מפלגה מפוארת, שהיו לה 40 מנדטים, מוצאת עצמה עם 12 מנדטים. אני פונה לכל חברי הכנסת: כל אחד יכול למשוך אליו, כל אחד לפי היכולות שלו, ולהשיג עוד חבר או שניים. אי-אפשר שלא להסתכל על הדברים במבט אחראי יותר. זה נורא נוח כשגדולים. אבל הבית הזה והוועדה הזאת צריכים לתת מבט קצת יותר עמוק. נורא קל להגיד שהערבים לא מעניינים. יושב-ראש הכנסת לשעבר אומנם יושב לידי ומפריע לי אבל אני רוצה לומר משהו לזכותו: מה שעשה חבר הכנסת ריבלין בכנסת הקודמת לא עשו הרבה הרבה יושבי-ראש לפניו. </w:t>
      </w:r>
    </w:p>
    <w:p w:rsidR="00E35228" w:rsidRPr="00E35228" w:rsidRDefault="00E35228" w:rsidP="00E35228">
      <w:pPr>
        <w:bidi/>
        <w:rPr>
          <w:rFonts w:cs="David" w:hint="cs"/>
          <w:rtl/>
        </w:rPr>
      </w:pPr>
    </w:p>
    <w:p w:rsidR="00E35228" w:rsidRPr="00E35228" w:rsidRDefault="00E35228" w:rsidP="00E35228">
      <w:pPr>
        <w:bidi/>
        <w:rPr>
          <w:rFonts w:cs="David"/>
          <w:u w:val="single"/>
          <w:rtl/>
        </w:rPr>
      </w:pPr>
      <w:r w:rsidRPr="00E35228">
        <w:rPr>
          <w:rFonts w:cs="David"/>
          <w:u w:val="single"/>
          <w:rtl/>
        </w:rPr>
        <w:t>מוחמד ברכה:</w:t>
      </w:r>
    </w:p>
    <w:p w:rsidR="00E35228" w:rsidRPr="00E35228" w:rsidRDefault="00E35228" w:rsidP="00E35228">
      <w:pPr>
        <w:bidi/>
        <w:rPr>
          <w:rFonts w:cs="David"/>
          <w:u w:val="single"/>
          <w:rtl/>
        </w:rPr>
      </w:pPr>
    </w:p>
    <w:p w:rsidR="00E35228" w:rsidRPr="00E35228" w:rsidRDefault="00E35228" w:rsidP="00E35228">
      <w:pPr>
        <w:bidi/>
        <w:rPr>
          <w:rFonts w:cs="David" w:hint="cs"/>
          <w:rtl/>
        </w:rPr>
      </w:pPr>
      <w:r w:rsidRPr="00E35228">
        <w:rPr>
          <w:rFonts w:cs="David"/>
          <w:rtl/>
        </w:rPr>
        <w:tab/>
      </w:r>
      <w:r w:rsidRPr="00E35228">
        <w:rPr>
          <w:rFonts w:cs="David" w:hint="cs"/>
          <w:rtl/>
        </w:rPr>
        <w:t>ולא מתוך שמאלנות יתרה.</w:t>
      </w:r>
    </w:p>
    <w:p w:rsidR="00E35228" w:rsidRPr="00E35228" w:rsidRDefault="00E35228" w:rsidP="00E35228">
      <w:pPr>
        <w:bidi/>
        <w:rPr>
          <w:rFonts w:cs="David" w:hint="cs"/>
          <w:rtl/>
        </w:rPr>
      </w:pPr>
    </w:p>
    <w:p w:rsidR="00E35228" w:rsidRPr="00E35228" w:rsidRDefault="00E35228" w:rsidP="00E35228">
      <w:pPr>
        <w:bidi/>
        <w:rPr>
          <w:rFonts w:cs="David" w:hint="cs"/>
          <w:i/>
          <w:iCs/>
          <w:rtl/>
        </w:rPr>
      </w:pPr>
      <w:r w:rsidRPr="00E35228">
        <w:rPr>
          <w:rFonts w:cs="David" w:hint="cs"/>
          <w:u w:val="single"/>
          <w:rtl/>
        </w:rPr>
        <w:t>קולט אביטל:</w:t>
      </w:r>
    </w:p>
    <w:p w:rsidR="00E35228" w:rsidRPr="00E35228" w:rsidRDefault="00E35228" w:rsidP="00E35228">
      <w:pPr>
        <w:bidi/>
        <w:rPr>
          <w:rFonts w:cs="David" w:hint="cs"/>
          <w:i/>
          <w:iCs/>
          <w:rtl/>
        </w:rPr>
      </w:pPr>
    </w:p>
    <w:p w:rsidR="00E35228" w:rsidRPr="00E35228" w:rsidRDefault="00E35228" w:rsidP="00E35228">
      <w:pPr>
        <w:bidi/>
        <w:rPr>
          <w:rFonts w:cs="David" w:hint="cs"/>
          <w:rtl/>
        </w:rPr>
      </w:pPr>
      <w:r w:rsidRPr="00E35228">
        <w:rPr>
          <w:rFonts w:cs="David" w:hint="cs"/>
          <w:i/>
          <w:iCs/>
          <w:rtl/>
        </w:rPr>
        <w:tab/>
      </w:r>
      <w:r w:rsidRPr="00E35228">
        <w:rPr>
          <w:rFonts w:cs="David" w:hint="cs"/>
          <w:rtl/>
        </w:rPr>
        <w:t xml:space="preserve">מתוך הגינות. </w:t>
      </w:r>
    </w:p>
    <w:p w:rsidR="00E35228" w:rsidRPr="00E35228" w:rsidRDefault="00E35228" w:rsidP="00E35228">
      <w:pPr>
        <w:bidi/>
        <w:rPr>
          <w:rFonts w:cs="David" w:hint="cs"/>
          <w:rtl/>
        </w:rPr>
      </w:pPr>
    </w:p>
    <w:p w:rsidR="00E35228" w:rsidRPr="00E35228" w:rsidRDefault="00E35228" w:rsidP="00E35228">
      <w:pPr>
        <w:bidi/>
        <w:rPr>
          <w:rFonts w:cs="David" w:hint="cs"/>
          <w:rtl/>
        </w:rPr>
      </w:pPr>
      <w:r w:rsidRPr="00E35228">
        <w:rPr>
          <w:rFonts w:cs="David" w:hint="cs"/>
          <w:u w:val="single"/>
          <w:rtl/>
        </w:rPr>
        <w:t>זהבה גלאון:</w:t>
      </w:r>
    </w:p>
    <w:p w:rsidR="00E35228" w:rsidRPr="00E35228" w:rsidRDefault="00E35228" w:rsidP="00E35228">
      <w:pPr>
        <w:bidi/>
        <w:rPr>
          <w:rFonts w:cs="David" w:hint="cs"/>
          <w:rtl/>
        </w:rPr>
      </w:pPr>
    </w:p>
    <w:p w:rsidR="00E35228" w:rsidRPr="00E35228" w:rsidRDefault="00E35228" w:rsidP="00E35228">
      <w:pPr>
        <w:bidi/>
        <w:rPr>
          <w:rFonts w:cs="David" w:hint="cs"/>
          <w:rtl/>
        </w:rPr>
      </w:pPr>
      <w:r w:rsidRPr="00E35228">
        <w:rPr>
          <w:rFonts w:cs="David" w:hint="cs"/>
          <w:rtl/>
        </w:rPr>
        <w:tab/>
        <w:t xml:space="preserve">אני מבקשת את תשומת הלב. יושב-ראש הכנסת הקודם, חבר הכנסת ריבלין, אפשר לומר עליו הרבה דברים טובים אבל אי-אפשר לחשוד בו שהפך לשמאלן. מתוך אחריות לבית הזה ולנציגות שלו, ומתוך אחריות לכך שהבית הזה ישקף גם את רצון הציבור הוא קיבל החלטות שבעיני הן מהחשובות שהתקבלו בבית הזה. כל חברי הוועדה הזאת, ימין ושמאל, האיחוד הלאומי ומי שלא יהיה, כולם הבינו שיש דברים שצריך לעשות. </w:t>
      </w:r>
    </w:p>
    <w:p w:rsidR="00E35228" w:rsidRPr="00E35228" w:rsidRDefault="00E35228" w:rsidP="00E35228">
      <w:pPr>
        <w:bidi/>
        <w:rPr>
          <w:rFonts w:cs="David" w:hint="cs"/>
          <w:rtl/>
        </w:rPr>
      </w:pPr>
    </w:p>
    <w:p w:rsidR="00E35228" w:rsidRPr="00E35228" w:rsidRDefault="00E35228" w:rsidP="00E35228">
      <w:pPr>
        <w:bidi/>
        <w:ind w:firstLine="567"/>
        <w:rPr>
          <w:rFonts w:cs="David" w:hint="cs"/>
          <w:rtl/>
        </w:rPr>
      </w:pPr>
      <w:r w:rsidRPr="00E35228">
        <w:rPr>
          <w:rFonts w:cs="David" w:hint="cs"/>
          <w:rtl/>
        </w:rPr>
        <w:t xml:space="preserve">אני אומרת זאת לחברי החדשים, בהרבה כבוד והערכה: אפשר לשבת כאן בצד ולגחך, ולהגיד מה כן מגיע ומה לא מגיע, אבל הכדור עגול, חיים משבת לשבת ונפגשים. אני מציעה שכל אחד, לפני שהוא מחליט מה יהיה לאחרים, יחשוב שמה שקרה לנו יכול לקרות לכולם, וגם הליכוד לא ציפו לזה. הסתכלו קצת יותר בפתיחות על מה נותנים למי. חבר הכנסת יצחק לוי, אני אומרת בהרבה הערכה, בצדק מגיע לכם, אבל זה לא צריך לבוא על חשבונכם. אי-אפשר לרבע את המעגל, אבל צריך לראות איך לאפשר לכולם לדור בכפיפה אחת בבית הזה. לא כולם יצאו עם כל תאוותם בידם, אבל אי-אפשר, מסיבות פוליטיות, לעשות את השיקולים האלה. כולנו בוועדות. </w:t>
      </w:r>
    </w:p>
    <w:p w:rsidR="00E35228" w:rsidRPr="00E35228" w:rsidRDefault="00E35228" w:rsidP="00E35228">
      <w:pPr>
        <w:bidi/>
        <w:rPr>
          <w:rFonts w:cs="David" w:hint="cs"/>
          <w:rtl/>
        </w:rPr>
      </w:pPr>
    </w:p>
    <w:p w:rsidR="00E35228" w:rsidRPr="00E35228" w:rsidRDefault="00E35228" w:rsidP="00E35228">
      <w:pPr>
        <w:bidi/>
        <w:ind w:firstLine="567"/>
        <w:rPr>
          <w:rFonts w:cs="David" w:hint="cs"/>
          <w:rtl/>
        </w:rPr>
      </w:pPr>
      <w:r w:rsidRPr="00E35228">
        <w:rPr>
          <w:rFonts w:cs="David" w:hint="cs"/>
          <w:rtl/>
        </w:rPr>
        <w:t xml:space="preserve">צריך קצת יותר פתיחות בדבר הזה. בסופו של דבר כולנו צריכים זה את זה בהצבעות.  אנחנו יודעים איך הדברים עוברים כאן. אנחנו יודעים שאתם לא יכולים להסתדר בלעדינו, ואנחנו לא יכולים בלעדיהם. גם כשאנחנו כאן, וכל אחד מנסה למשוך לכיוון שלו, אני מציעה להסתכל על זה באופן רחב יותר. </w:t>
      </w:r>
    </w:p>
    <w:p w:rsidR="00E35228" w:rsidRPr="00E35228" w:rsidRDefault="00E35228" w:rsidP="00E35228">
      <w:pPr>
        <w:bidi/>
        <w:rPr>
          <w:rFonts w:cs="David" w:hint="cs"/>
          <w:rtl/>
        </w:rPr>
      </w:pPr>
    </w:p>
    <w:p w:rsidR="00E35228" w:rsidRPr="00E35228" w:rsidRDefault="00E35228" w:rsidP="00E35228">
      <w:pPr>
        <w:bidi/>
        <w:rPr>
          <w:rFonts w:cs="David" w:hint="cs"/>
          <w:rtl/>
        </w:rPr>
      </w:pPr>
      <w:r w:rsidRPr="00E35228">
        <w:rPr>
          <w:rFonts w:cs="David" w:hint="cs"/>
          <w:u w:val="single"/>
          <w:rtl/>
        </w:rPr>
        <w:t>היו"ר אביגדור יצחקי:</w:t>
      </w:r>
    </w:p>
    <w:p w:rsidR="00E35228" w:rsidRPr="00E35228" w:rsidRDefault="00E35228" w:rsidP="00E35228">
      <w:pPr>
        <w:bidi/>
        <w:rPr>
          <w:rFonts w:cs="David" w:hint="cs"/>
          <w:rtl/>
        </w:rPr>
      </w:pPr>
    </w:p>
    <w:p w:rsidR="00E35228" w:rsidRPr="00E35228" w:rsidRDefault="00E35228" w:rsidP="00E35228">
      <w:pPr>
        <w:bidi/>
        <w:rPr>
          <w:rFonts w:cs="David" w:hint="cs"/>
          <w:rtl/>
        </w:rPr>
      </w:pPr>
      <w:r w:rsidRPr="00E35228">
        <w:rPr>
          <w:rFonts w:cs="David" w:hint="cs"/>
          <w:rtl/>
        </w:rPr>
        <w:tab/>
        <w:t xml:space="preserve">חברת הכנסת טרטמן. </w:t>
      </w:r>
    </w:p>
    <w:p w:rsidR="00E35228" w:rsidRPr="00E35228" w:rsidRDefault="00E35228" w:rsidP="00E35228">
      <w:pPr>
        <w:bidi/>
        <w:rPr>
          <w:rFonts w:cs="David" w:hint="cs"/>
          <w:rtl/>
        </w:rPr>
      </w:pPr>
      <w:r w:rsidRPr="00E35228">
        <w:rPr>
          <w:rFonts w:cs="David"/>
          <w:rtl/>
        </w:rPr>
        <w:br w:type="page"/>
      </w:r>
    </w:p>
    <w:p w:rsidR="00E35228" w:rsidRPr="00E35228" w:rsidRDefault="00E35228" w:rsidP="00E35228">
      <w:pPr>
        <w:bidi/>
        <w:rPr>
          <w:rFonts w:cs="David" w:hint="cs"/>
          <w:rtl/>
        </w:rPr>
      </w:pPr>
      <w:r w:rsidRPr="00E35228">
        <w:rPr>
          <w:rFonts w:cs="David" w:hint="cs"/>
          <w:u w:val="single"/>
          <w:rtl/>
        </w:rPr>
        <w:t>דוד טל:</w:t>
      </w:r>
    </w:p>
    <w:p w:rsidR="00E35228" w:rsidRPr="00E35228" w:rsidRDefault="00E35228" w:rsidP="00E35228">
      <w:pPr>
        <w:bidi/>
        <w:rPr>
          <w:rFonts w:cs="David" w:hint="cs"/>
          <w:rtl/>
        </w:rPr>
      </w:pPr>
    </w:p>
    <w:p w:rsidR="00E35228" w:rsidRPr="00E35228" w:rsidRDefault="00E35228" w:rsidP="00E35228">
      <w:pPr>
        <w:bidi/>
        <w:rPr>
          <w:rFonts w:cs="David" w:hint="cs"/>
          <w:rtl/>
        </w:rPr>
      </w:pPr>
      <w:r w:rsidRPr="00E35228">
        <w:rPr>
          <w:rFonts w:cs="David" w:hint="cs"/>
          <w:rtl/>
        </w:rPr>
        <w:tab/>
        <w:t xml:space="preserve">הבטחת הצבעה ב-10:20. </w:t>
      </w:r>
    </w:p>
    <w:p w:rsidR="00E35228" w:rsidRPr="00E35228" w:rsidRDefault="00E35228" w:rsidP="00E35228">
      <w:pPr>
        <w:bidi/>
        <w:rPr>
          <w:rFonts w:cs="David" w:hint="cs"/>
          <w:rtl/>
        </w:rPr>
      </w:pPr>
    </w:p>
    <w:p w:rsidR="00E35228" w:rsidRPr="00E35228" w:rsidRDefault="00E35228" w:rsidP="00E35228">
      <w:pPr>
        <w:bidi/>
        <w:rPr>
          <w:rFonts w:cs="David" w:hint="cs"/>
          <w:rtl/>
        </w:rPr>
      </w:pPr>
      <w:r w:rsidRPr="00E35228">
        <w:rPr>
          <w:rFonts w:cs="David" w:hint="cs"/>
          <w:u w:val="single"/>
          <w:rtl/>
        </w:rPr>
        <w:t>היו"ר אביגדור יצחקי:</w:t>
      </w:r>
    </w:p>
    <w:p w:rsidR="00E35228" w:rsidRPr="00E35228" w:rsidRDefault="00E35228" w:rsidP="00E35228">
      <w:pPr>
        <w:bidi/>
        <w:rPr>
          <w:rFonts w:cs="David" w:hint="cs"/>
          <w:rtl/>
        </w:rPr>
      </w:pPr>
    </w:p>
    <w:p w:rsidR="00E35228" w:rsidRPr="00E35228" w:rsidRDefault="00E35228" w:rsidP="00E35228">
      <w:pPr>
        <w:bidi/>
        <w:ind w:firstLine="567"/>
        <w:rPr>
          <w:rFonts w:cs="David" w:hint="cs"/>
          <w:rtl/>
        </w:rPr>
      </w:pPr>
      <w:r w:rsidRPr="00E35228">
        <w:rPr>
          <w:rFonts w:cs="David" w:hint="cs"/>
          <w:rtl/>
        </w:rPr>
        <w:t xml:space="preserve">הם לא דיברו, היא אחרונת הדוברים. </w:t>
      </w:r>
    </w:p>
    <w:p w:rsidR="00E35228" w:rsidRPr="00E35228" w:rsidRDefault="00E35228" w:rsidP="00E35228">
      <w:pPr>
        <w:bidi/>
        <w:rPr>
          <w:rFonts w:cs="David" w:hint="cs"/>
          <w:rtl/>
        </w:rPr>
      </w:pPr>
    </w:p>
    <w:p w:rsidR="00E35228" w:rsidRPr="00E35228" w:rsidRDefault="00E35228" w:rsidP="00E35228">
      <w:pPr>
        <w:bidi/>
        <w:rPr>
          <w:rFonts w:cs="David" w:hint="cs"/>
          <w:rtl/>
        </w:rPr>
      </w:pPr>
      <w:r w:rsidRPr="00E35228">
        <w:rPr>
          <w:rFonts w:cs="David" w:hint="cs"/>
          <w:u w:val="single"/>
          <w:rtl/>
        </w:rPr>
        <w:t>יורי שטרן:</w:t>
      </w:r>
    </w:p>
    <w:p w:rsidR="00E35228" w:rsidRPr="00E35228" w:rsidRDefault="00E35228" w:rsidP="00E35228">
      <w:pPr>
        <w:bidi/>
        <w:rPr>
          <w:rFonts w:cs="David" w:hint="cs"/>
          <w:rtl/>
        </w:rPr>
      </w:pPr>
    </w:p>
    <w:p w:rsidR="00E35228" w:rsidRPr="00E35228" w:rsidRDefault="00E35228" w:rsidP="00E35228">
      <w:pPr>
        <w:bidi/>
        <w:rPr>
          <w:rFonts w:cs="David" w:hint="cs"/>
          <w:rtl/>
        </w:rPr>
      </w:pPr>
      <w:r w:rsidRPr="00E35228">
        <w:rPr>
          <w:rFonts w:cs="David" w:hint="cs"/>
          <w:rtl/>
        </w:rPr>
        <w:tab/>
        <w:t xml:space="preserve">אני לא יפה כמוה, אבל גם אני רוצה לדבר. </w:t>
      </w:r>
    </w:p>
    <w:p w:rsidR="00E35228" w:rsidRPr="00E35228" w:rsidRDefault="00E35228" w:rsidP="00E35228">
      <w:pPr>
        <w:bidi/>
        <w:rPr>
          <w:rFonts w:cs="David" w:hint="cs"/>
          <w:rtl/>
        </w:rPr>
      </w:pPr>
    </w:p>
    <w:p w:rsidR="00E35228" w:rsidRPr="00E35228" w:rsidRDefault="00E35228" w:rsidP="00E35228">
      <w:pPr>
        <w:bidi/>
        <w:rPr>
          <w:rFonts w:cs="David" w:hint="cs"/>
          <w:u w:val="single"/>
          <w:rtl/>
        </w:rPr>
      </w:pPr>
      <w:r w:rsidRPr="00E35228">
        <w:rPr>
          <w:rFonts w:cs="David" w:hint="cs"/>
          <w:u w:val="single"/>
          <w:rtl/>
        </w:rPr>
        <w:t>אסתרינה טרטמן:</w:t>
      </w:r>
    </w:p>
    <w:p w:rsidR="00E35228" w:rsidRPr="00E35228" w:rsidRDefault="00E35228" w:rsidP="00E35228">
      <w:pPr>
        <w:bidi/>
        <w:ind w:firstLine="567"/>
        <w:rPr>
          <w:rFonts w:cs="David" w:hint="cs"/>
          <w:rtl/>
        </w:rPr>
      </w:pPr>
    </w:p>
    <w:p w:rsidR="00E35228" w:rsidRPr="00E35228" w:rsidRDefault="00E35228" w:rsidP="00E35228">
      <w:pPr>
        <w:bidi/>
        <w:ind w:firstLine="567"/>
        <w:rPr>
          <w:rFonts w:cs="David" w:hint="cs"/>
          <w:rtl/>
        </w:rPr>
      </w:pPr>
      <w:r w:rsidRPr="00E35228">
        <w:rPr>
          <w:rFonts w:cs="David" w:hint="cs"/>
          <w:rtl/>
        </w:rPr>
        <w:t xml:space="preserve">אני חברת כנסת חדשה, טרייה, ואני מקשיבה בקשב רב למה שנאמר כאן. אני מסכימה, אני מקבלת את דברי חבר הכנסת ברכה, שדיבר על צורך בנציגות של ערבים. במדינה דמוקרטית אכן ראוי שתהיה להם נציגות הולמת. אני מצטרפת לדברי חברת הכנסת גלאון, היא צודקת בכל אמירה שלה, לטעמי. </w:t>
      </w:r>
    </w:p>
    <w:p w:rsidR="00E35228" w:rsidRPr="00E35228" w:rsidRDefault="00E35228" w:rsidP="00E35228">
      <w:pPr>
        <w:bidi/>
        <w:ind w:firstLine="567"/>
        <w:rPr>
          <w:rFonts w:cs="David" w:hint="cs"/>
          <w:rtl/>
        </w:rPr>
      </w:pPr>
    </w:p>
    <w:p w:rsidR="00E35228" w:rsidRPr="00E35228" w:rsidRDefault="00E35228" w:rsidP="00E35228">
      <w:pPr>
        <w:bidi/>
        <w:ind w:firstLine="567"/>
        <w:rPr>
          <w:rFonts w:cs="David" w:hint="cs"/>
          <w:rtl/>
        </w:rPr>
      </w:pPr>
      <w:r w:rsidRPr="00E35228">
        <w:rPr>
          <w:rFonts w:cs="David" w:hint="cs"/>
          <w:rtl/>
        </w:rPr>
        <w:t>אבל אני בשלב של למידה, וכתלמידה אני רוצה להבין. אני שואלת שאלת תם, באמת: איך זה עובד?</w:t>
      </w:r>
      <w:r w:rsidRPr="00E35228">
        <w:rPr>
          <w:rFonts w:cs="David" w:hint="cs"/>
        </w:rPr>
        <w:t xml:space="preserve"> </w:t>
      </w:r>
      <w:r w:rsidRPr="00E35228">
        <w:rPr>
          <w:rFonts w:cs="David" w:hint="cs"/>
          <w:rtl/>
        </w:rPr>
        <w:t xml:space="preserve">האם עובדים עם הסיעות הקטנות כגוש, או עובדים אתם סיעתית? אם מדברים על נציגות לסגן יושבת-ראש, מדברים עליהם כגוש </w:t>
      </w:r>
      <w:r w:rsidRPr="00E35228">
        <w:rPr>
          <w:rFonts w:cs="David"/>
          <w:rtl/>
        </w:rPr>
        <w:t>–</w:t>
      </w:r>
      <w:r w:rsidRPr="00E35228">
        <w:rPr>
          <w:rFonts w:cs="David" w:hint="cs"/>
          <w:rtl/>
        </w:rPr>
        <w:t xml:space="preserve"> כי צריך נציגות לאוכלוסייה הערבית, ואני מכבדת את זה. אבל אם הולכים באופן שיטתי ורואים בהם קבוצה, מדוע אין לזה ביטוי בוועדות? ואם בוועדות מתייחסים אליהם מפלגתית, למה לא לעשות כך בעניין סגני היושבת-ראש? איפה העקיבות?</w:t>
      </w:r>
      <w:r w:rsidRPr="00E35228">
        <w:rPr>
          <w:rFonts w:cs="David" w:hint="cs"/>
        </w:rPr>
        <w:t xml:space="preserve"> </w:t>
      </w:r>
    </w:p>
    <w:p w:rsidR="00E35228" w:rsidRPr="00E35228" w:rsidRDefault="00E35228" w:rsidP="00E35228">
      <w:pPr>
        <w:bidi/>
        <w:rPr>
          <w:rFonts w:cs="David" w:hint="cs"/>
          <w:rtl/>
        </w:rPr>
      </w:pPr>
    </w:p>
    <w:p w:rsidR="00E35228" w:rsidRPr="00E35228" w:rsidRDefault="00E35228" w:rsidP="00E35228">
      <w:pPr>
        <w:bidi/>
        <w:rPr>
          <w:rFonts w:cs="David" w:hint="cs"/>
          <w:rtl/>
        </w:rPr>
      </w:pPr>
      <w:r w:rsidRPr="00E35228">
        <w:rPr>
          <w:rFonts w:cs="David" w:hint="cs"/>
          <w:u w:val="single"/>
          <w:rtl/>
        </w:rPr>
        <w:t>אורית נוקד:</w:t>
      </w:r>
    </w:p>
    <w:p w:rsidR="00E35228" w:rsidRPr="00E35228" w:rsidRDefault="00E35228" w:rsidP="00E35228">
      <w:pPr>
        <w:bidi/>
        <w:rPr>
          <w:rFonts w:cs="David" w:hint="cs"/>
          <w:rtl/>
        </w:rPr>
      </w:pPr>
    </w:p>
    <w:p w:rsidR="00E35228" w:rsidRPr="00E35228" w:rsidRDefault="00E35228" w:rsidP="00E35228">
      <w:pPr>
        <w:bidi/>
        <w:rPr>
          <w:rFonts w:cs="David" w:hint="cs"/>
          <w:rtl/>
        </w:rPr>
      </w:pPr>
      <w:r w:rsidRPr="00E35228">
        <w:rPr>
          <w:rFonts w:cs="David" w:hint="cs"/>
          <w:rtl/>
        </w:rPr>
        <w:tab/>
        <w:t xml:space="preserve">חברת הכנסת גלאון דיברה על פתיחות. </w:t>
      </w:r>
    </w:p>
    <w:p w:rsidR="00E35228" w:rsidRPr="00E35228" w:rsidRDefault="00E35228" w:rsidP="00E35228">
      <w:pPr>
        <w:bidi/>
        <w:rPr>
          <w:rFonts w:cs="David" w:hint="cs"/>
          <w:rtl/>
        </w:rPr>
      </w:pPr>
    </w:p>
    <w:p w:rsidR="00E35228" w:rsidRPr="00E35228" w:rsidRDefault="00E35228" w:rsidP="00E35228">
      <w:pPr>
        <w:bidi/>
        <w:rPr>
          <w:rFonts w:cs="David" w:hint="cs"/>
          <w:u w:val="single"/>
          <w:rtl/>
        </w:rPr>
      </w:pPr>
      <w:r w:rsidRPr="00E35228">
        <w:rPr>
          <w:rFonts w:cs="David" w:hint="cs"/>
          <w:u w:val="single"/>
          <w:rtl/>
        </w:rPr>
        <w:t>אסתרינה טרטמן:</w:t>
      </w:r>
    </w:p>
    <w:p w:rsidR="00E35228" w:rsidRPr="00E35228" w:rsidRDefault="00E35228" w:rsidP="00E35228">
      <w:pPr>
        <w:bidi/>
        <w:rPr>
          <w:rFonts w:cs="David" w:hint="cs"/>
          <w:rtl/>
        </w:rPr>
      </w:pPr>
    </w:p>
    <w:p w:rsidR="00E35228" w:rsidRPr="00E35228" w:rsidRDefault="00E35228" w:rsidP="00E35228">
      <w:pPr>
        <w:bidi/>
        <w:ind w:firstLine="567"/>
        <w:rPr>
          <w:rFonts w:cs="David" w:hint="cs"/>
          <w:rtl/>
        </w:rPr>
      </w:pPr>
      <w:r w:rsidRPr="00E35228">
        <w:rPr>
          <w:rFonts w:cs="David" w:hint="cs"/>
          <w:rtl/>
        </w:rPr>
        <w:t xml:space="preserve">אני מדברת על מבנה עבודה קבוע, שיטתי. אני אולי חוזרת על דברים שנאמרו, אבל למיטב ידיעתי בהיסטוריה של הכנסת היה הליך מובנה, עבדו. ב-1999 ישראל ביתנו קיבלה ארבעה מנדטים והאיחוד הלאומי קיבל ארבעה מנדטים </w:t>
      </w:r>
      <w:r w:rsidRPr="00E35228">
        <w:rPr>
          <w:rFonts w:cs="David"/>
          <w:rtl/>
        </w:rPr>
        <w:t>–</w:t>
      </w:r>
      <w:r w:rsidRPr="00E35228">
        <w:rPr>
          <w:rFonts w:cs="David" w:hint="cs"/>
          <w:rtl/>
        </w:rPr>
        <w:t xml:space="preserve"> שמו אותנו בחוץ לגמרי. הצטרכנו להתאחד כדי לקבל ועדה. </w:t>
      </w:r>
    </w:p>
    <w:p w:rsidR="00E35228" w:rsidRPr="00E35228" w:rsidRDefault="00E35228" w:rsidP="00E35228">
      <w:pPr>
        <w:bidi/>
        <w:rPr>
          <w:rFonts w:cs="David" w:hint="cs"/>
          <w:rtl/>
        </w:rPr>
      </w:pPr>
    </w:p>
    <w:p w:rsidR="00E35228" w:rsidRPr="00E35228" w:rsidRDefault="00E35228" w:rsidP="00E35228">
      <w:pPr>
        <w:bidi/>
        <w:rPr>
          <w:rFonts w:cs="David" w:hint="cs"/>
          <w:rtl/>
        </w:rPr>
      </w:pPr>
      <w:r w:rsidRPr="00E35228">
        <w:rPr>
          <w:rFonts w:cs="David" w:hint="cs"/>
          <w:u w:val="single"/>
          <w:rtl/>
        </w:rPr>
        <w:t>היו"ר אביגדור יצחקי:</w:t>
      </w:r>
    </w:p>
    <w:p w:rsidR="00E35228" w:rsidRPr="00E35228" w:rsidRDefault="00E35228" w:rsidP="00E35228">
      <w:pPr>
        <w:bidi/>
        <w:rPr>
          <w:rFonts w:cs="David" w:hint="cs"/>
          <w:rtl/>
        </w:rPr>
      </w:pPr>
    </w:p>
    <w:p w:rsidR="00E35228" w:rsidRPr="00E35228" w:rsidRDefault="00E35228" w:rsidP="00E35228">
      <w:pPr>
        <w:bidi/>
        <w:ind w:firstLine="567"/>
        <w:rPr>
          <w:rFonts w:cs="David" w:hint="cs"/>
          <w:rtl/>
        </w:rPr>
      </w:pPr>
      <w:r w:rsidRPr="00E35228">
        <w:rPr>
          <w:rFonts w:cs="David" w:hint="cs"/>
          <w:rtl/>
        </w:rPr>
        <w:t>אז זה אומר שצריך להמשיך בזה?</w:t>
      </w:r>
    </w:p>
    <w:p w:rsidR="00E35228" w:rsidRPr="00E35228" w:rsidRDefault="00E35228" w:rsidP="00E35228">
      <w:pPr>
        <w:bidi/>
        <w:rPr>
          <w:rFonts w:cs="David" w:hint="cs"/>
          <w:rtl/>
        </w:rPr>
      </w:pPr>
    </w:p>
    <w:p w:rsidR="00E35228" w:rsidRPr="00E35228" w:rsidRDefault="00E35228" w:rsidP="00E35228">
      <w:pPr>
        <w:bidi/>
        <w:rPr>
          <w:rFonts w:cs="David" w:hint="cs"/>
          <w:u w:val="single"/>
          <w:rtl/>
        </w:rPr>
      </w:pPr>
      <w:r w:rsidRPr="00E35228">
        <w:rPr>
          <w:rFonts w:cs="David" w:hint="cs"/>
          <w:u w:val="single"/>
          <w:rtl/>
        </w:rPr>
        <w:t>אסתרינה טרטמן:</w:t>
      </w:r>
    </w:p>
    <w:p w:rsidR="00E35228" w:rsidRPr="00E35228" w:rsidRDefault="00E35228" w:rsidP="00E35228">
      <w:pPr>
        <w:bidi/>
        <w:rPr>
          <w:rFonts w:cs="David" w:hint="cs"/>
          <w:rtl/>
        </w:rPr>
      </w:pPr>
    </w:p>
    <w:p w:rsidR="00E35228" w:rsidRPr="00E35228" w:rsidRDefault="00E35228" w:rsidP="00E35228">
      <w:pPr>
        <w:bidi/>
        <w:ind w:firstLine="567"/>
        <w:rPr>
          <w:rFonts w:cs="David" w:hint="cs"/>
          <w:rtl/>
        </w:rPr>
      </w:pPr>
      <w:r w:rsidRPr="00E35228">
        <w:rPr>
          <w:rFonts w:cs="David" w:hint="cs"/>
          <w:rtl/>
        </w:rPr>
        <w:t>אני לא אומרת, אני בעד ייצוג, שיהיה ייצוג לכולם, אבל שימצאו את השיטה הנכונה. זה לא עקיב. אני לא יודעת איך הכנסת עובדת, אני חדשה, אני רק לומדת, ואני שואלת: יש עקיבות או אין עקיבות?</w:t>
      </w:r>
      <w:r w:rsidRPr="00E35228">
        <w:rPr>
          <w:rFonts w:cs="David" w:hint="cs"/>
        </w:rPr>
        <w:t xml:space="preserve"> </w:t>
      </w:r>
      <w:r w:rsidRPr="00E35228">
        <w:rPr>
          <w:rFonts w:cs="David" w:hint="cs"/>
          <w:rtl/>
        </w:rPr>
        <w:t>אני מצפה שתהיה.</w:t>
      </w:r>
    </w:p>
    <w:p w:rsidR="00E35228" w:rsidRPr="00E35228" w:rsidRDefault="00E35228" w:rsidP="00E35228">
      <w:pPr>
        <w:bidi/>
        <w:rPr>
          <w:rFonts w:cs="David" w:hint="cs"/>
          <w:rtl/>
        </w:rPr>
      </w:pPr>
    </w:p>
    <w:p w:rsidR="00E35228" w:rsidRPr="00E35228" w:rsidRDefault="00E35228" w:rsidP="00E35228">
      <w:pPr>
        <w:bidi/>
        <w:rPr>
          <w:rFonts w:cs="David" w:hint="cs"/>
          <w:rtl/>
        </w:rPr>
      </w:pPr>
      <w:r w:rsidRPr="00E35228">
        <w:rPr>
          <w:rFonts w:cs="David" w:hint="cs"/>
          <w:u w:val="single"/>
          <w:rtl/>
        </w:rPr>
        <w:t>ניסן סלומינסקי:</w:t>
      </w:r>
    </w:p>
    <w:p w:rsidR="00E35228" w:rsidRPr="00E35228" w:rsidRDefault="00E35228" w:rsidP="00E35228">
      <w:pPr>
        <w:bidi/>
        <w:rPr>
          <w:rFonts w:cs="David" w:hint="cs"/>
          <w:rtl/>
        </w:rPr>
      </w:pPr>
    </w:p>
    <w:p w:rsidR="00E35228" w:rsidRPr="00E35228" w:rsidRDefault="00E35228" w:rsidP="00E35228">
      <w:pPr>
        <w:bidi/>
        <w:rPr>
          <w:rFonts w:cs="David" w:hint="cs"/>
          <w:rtl/>
        </w:rPr>
      </w:pPr>
      <w:r w:rsidRPr="00E35228">
        <w:rPr>
          <w:rFonts w:cs="David" w:hint="cs"/>
          <w:rtl/>
        </w:rPr>
        <w:tab/>
        <w:t xml:space="preserve">זה לפי צורכי הקואליציה. </w:t>
      </w:r>
    </w:p>
    <w:p w:rsidR="00E35228" w:rsidRPr="00E35228" w:rsidRDefault="00E35228" w:rsidP="00E35228">
      <w:pPr>
        <w:bidi/>
        <w:rPr>
          <w:rFonts w:cs="David" w:hint="cs"/>
          <w:rtl/>
        </w:rPr>
      </w:pPr>
    </w:p>
    <w:p w:rsidR="00E35228" w:rsidRPr="00E35228" w:rsidRDefault="00E35228" w:rsidP="00E35228">
      <w:pPr>
        <w:bidi/>
        <w:rPr>
          <w:rFonts w:cs="David" w:hint="cs"/>
          <w:u w:val="single"/>
          <w:rtl/>
        </w:rPr>
      </w:pPr>
      <w:r w:rsidRPr="00E35228">
        <w:rPr>
          <w:rFonts w:cs="David" w:hint="cs"/>
          <w:u w:val="single"/>
          <w:rtl/>
        </w:rPr>
        <w:t>אסתרינה טרטמן:</w:t>
      </w:r>
    </w:p>
    <w:p w:rsidR="00E35228" w:rsidRPr="00E35228" w:rsidRDefault="00E35228" w:rsidP="00E35228">
      <w:pPr>
        <w:bidi/>
        <w:rPr>
          <w:rFonts w:cs="David" w:hint="cs"/>
          <w:rtl/>
        </w:rPr>
      </w:pPr>
    </w:p>
    <w:p w:rsidR="00E35228" w:rsidRPr="00E35228" w:rsidRDefault="00E35228" w:rsidP="00E35228">
      <w:pPr>
        <w:bidi/>
        <w:ind w:firstLine="567"/>
        <w:rPr>
          <w:rFonts w:cs="David" w:hint="cs"/>
          <w:rtl/>
        </w:rPr>
      </w:pPr>
      <w:r w:rsidRPr="00E35228">
        <w:rPr>
          <w:rFonts w:cs="David" w:hint="cs"/>
          <w:rtl/>
        </w:rPr>
        <w:t>ואני רוצה להגיד מילה טובה ליושב-ראש, שעושה עבודת "שבץ נא" מייגעת.</w:t>
      </w:r>
    </w:p>
    <w:p w:rsidR="00E35228" w:rsidRPr="00E35228" w:rsidRDefault="00E35228" w:rsidP="00E35228">
      <w:pPr>
        <w:bidi/>
        <w:rPr>
          <w:rFonts w:cs="David" w:hint="cs"/>
          <w:rtl/>
        </w:rPr>
      </w:pPr>
    </w:p>
    <w:p w:rsidR="00E35228" w:rsidRPr="00E35228" w:rsidRDefault="00E35228" w:rsidP="00E35228">
      <w:pPr>
        <w:bidi/>
        <w:rPr>
          <w:rFonts w:cs="David" w:hint="cs"/>
          <w:rtl/>
        </w:rPr>
      </w:pPr>
      <w:r w:rsidRPr="00E35228">
        <w:rPr>
          <w:rFonts w:cs="David"/>
          <w:u w:val="single"/>
          <w:rtl/>
        </w:rPr>
        <w:br w:type="page"/>
      </w:r>
      <w:r w:rsidRPr="00E35228">
        <w:rPr>
          <w:rFonts w:cs="David" w:hint="cs"/>
          <w:u w:val="single"/>
          <w:rtl/>
        </w:rPr>
        <w:t>היו"ר אביגדור יצחקי:</w:t>
      </w:r>
    </w:p>
    <w:p w:rsidR="00E35228" w:rsidRPr="00E35228" w:rsidRDefault="00E35228" w:rsidP="00E35228">
      <w:pPr>
        <w:bidi/>
        <w:rPr>
          <w:rFonts w:cs="David" w:hint="cs"/>
          <w:rtl/>
        </w:rPr>
      </w:pPr>
    </w:p>
    <w:p w:rsidR="00E35228" w:rsidRPr="00E35228" w:rsidRDefault="00E35228" w:rsidP="00E35228">
      <w:pPr>
        <w:bidi/>
        <w:rPr>
          <w:rFonts w:cs="David" w:hint="cs"/>
          <w:rtl/>
        </w:rPr>
      </w:pPr>
      <w:r w:rsidRPr="00E35228">
        <w:rPr>
          <w:rFonts w:cs="David" w:hint="cs"/>
          <w:rtl/>
        </w:rPr>
        <w:tab/>
        <w:t xml:space="preserve">יורי, משפט. </w:t>
      </w:r>
    </w:p>
    <w:p w:rsidR="00E35228" w:rsidRPr="00E35228" w:rsidRDefault="00E35228" w:rsidP="00E35228">
      <w:pPr>
        <w:bidi/>
        <w:rPr>
          <w:rFonts w:cs="David" w:hint="cs"/>
          <w:rtl/>
        </w:rPr>
      </w:pPr>
    </w:p>
    <w:p w:rsidR="00E35228" w:rsidRPr="00E35228" w:rsidRDefault="00E35228" w:rsidP="00E35228">
      <w:pPr>
        <w:bidi/>
        <w:rPr>
          <w:rFonts w:cs="David" w:hint="cs"/>
          <w:rtl/>
        </w:rPr>
      </w:pPr>
      <w:r w:rsidRPr="00E35228">
        <w:rPr>
          <w:rFonts w:cs="David" w:hint="cs"/>
          <w:u w:val="single"/>
          <w:rtl/>
        </w:rPr>
        <w:t>יורי שטרן:</w:t>
      </w:r>
    </w:p>
    <w:p w:rsidR="00E35228" w:rsidRPr="00E35228" w:rsidRDefault="00E35228" w:rsidP="00E35228">
      <w:pPr>
        <w:bidi/>
        <w:rPr>
          <w:rFonts w:cs="David" w:hint="cs"/>
          <w:rtl/>
        </w:rPr>
      </w:pPr>
    </w:p>
    <w:p w:rsidR="00E35228" w:rsidRPr="00E35228" w:rsidRDefault="00E35228" w:rsidP="00E35228">
      <w:pPr>
        <w:bidi/>
        <w:rPr>
          <w:rFonts w:cs="David" w:hint="cs"/>
          <w:rtl/>
        </w:rPr>
      </w:pPr>
      <w:r w:rsidRPr="00E35228">
        <w:rPr>
          <w:rFonts w:cs="David" w:hint="cs"/>
          <w:rtl/>
        </w:rPr>
        <w:tab/>
        <w:t xml:space="preserve">אני רוצה לדבר, לא משפט, מגיעה לי הזכות. לא ראיתי פה חלוקה סיעתית בנאומים. ראשית, הכנסת בנויה על תקדימים, ויש מסורת. במסורת של הכנסת אין גושים. אני בעד הייצוג של האוכלוסייה הערבית, אבל זה לא חייב לבוא על חשבון הסיעות שיש להן משקל. מה, הציונות הדתית לא צריכה לבוא לידי ביטוי במינויים האלה באותה מידה? </w:t>
      </w:r>
    </w:p>
    <w:p w:rsidR="00E35228" w:rsidRPr="00E35228" w:rsidRDefault="00E35228" w:rsidP="00E35228">
      <w:pPr>
        <w:bidi/>
        <w:rPr>
          <w:rFonts w:cs="David" w:hint="cs"/>
          <w:rtl/>
        </w:rPr>
      </w:pPr>
    </w:p>
    <w:p w:rsidR="00E35228" w:rsidRPr="00E35228" w:rsidRDefault="00E35228" w:rsidP="00E35228">
      <w:pPr>
        <w:bidi/>
        <w:ind w:firstLine="567"/>
        <w:rPr>
          <w:rFonts w:cs="David" w:hint="cs"/>
          <w:rtl/>
        </w:rPr>
      </w:pPr>
      <w:r w:rsidRPr="00E35228">
        <w:rPr>
          <w:rFonts w:cs="David" w:hint="cs"/>
          <w:rtl/>
        </w:rPr>
        <w:t xml:space="preserve">שנית, שמתם בצד את ועדת האתיקה. אני לא יודע אם זה באופן זמני או החלטתם שהיא לא תקום. </w:t>
      </w:r>
    </w:p>
    <w:p w:rsidR="00E35228" w:rsidRPr="00E35228" w:rsidRDefault="00E35228" w:rsidP="00E35228">
      <w:pPr>
        <w:bidi/>
        <w:rPr>
          <w:rFonts w:cs="David" w:hint="cs"/>
          <w:rtl/>
        </w:rPr>
      </w:pPr>
    </w:p>
    <w:p w:rsidR="00E35228" w:rsidRPr="00E35228" w:rsidRDefault="00E35228" w:rsidP="00E35228">
      <w:pPr>
        <w:bidi/>
        <w:rPr>
          <w:rFonts w:cs="David" w:hint="cs"/>
          <w:rtl/>
        </w:rPr>
      </w:pPr>
      <w:r w:rsidRPr="00E35228">
        <w:rPr>
          <w:rFonts w:cs="David" w:hint="cs"/>
          <w:u w:val="single"/>
          <w:rtl/>
        </w:rPr>
        <w:t>היו"ר אביגדור יצחקי:</w:t>
      </w:r>
    </w:p>
    <w:p w:rsidR="00E35228" w:rsidRPr="00E35228" w:rsidRDefault="00E35228" w:rsidP="00E35228">
      <w:pPr>
        <w:bidi/>
        <w:rPr>
          <w:rFonts w:cs="David" w:hint="cs"/>
          <w:rtl/>
        </w:rPr>
      </w:pPr>
    </w:p>
    <w:p w:rsidR="00E35228" w:rsidRPr="00E35228" w:rsidRDefault="00E35228" w:rsidP="00E35228">
      <w:pPr>
        <w:bidi/>
        <w:ind w:firstLine="567"/>
        <w:rPr>
          <w:rFonts w:cs="David" w:hint="cs"/>
          <w:rtl/>
        </w:rPr>
      </w:pPr>
      <w:r w:rsidRPr="00E35228">
        <w:rPr>
          <w:rFonts w:cs="David" w:hint="cs"/>
          <w:rtl/>
        </w:rPr>
        <w:t xml:space="preserve">הסברתי, היא תקום. זו הקמה של יושבת-ראש הכנסת. היא מקימה אותה. </w:t>
      </w:r>
    </w:p>
    <w:p w:rsidR="00E35228" w:rsidRPr="00E35228" w:rsidRDefault="00E35228" w:rsidP="00E35228">
      <w:pPr>
        <w:bidi/>
        <w:rPr>
          <w:rFonts w:cs="David" w:hint="cs"/>
          <w:rtl/>
        </w:rPr>
      </w:pPr>
    </w:p>
    <w:p w:rsidR="00E35228" w:rsidRPr="00E35228" w:rsidRDefault="00E35228" w:rsidP="00E35228">
      <w:pPr>
        <w:bidi/>
        <w:rPr>
          <w:rFonts w:cs="David" w:hint="cs"/>
          <w:rtl/>
        </w:rPr>
      </w:pPr>
      <w:r w:rsidRPr="00E35228">
        <w:rPr>
          <w:rFonts w:cs="David" w:hint="cs"/>
          <w:u w:val="single"/>
          <w:rtl/>
        </w:rPr>
        <w:t>ראובן ריבלין:</w:t>
      </w:r>
    </w:p>
    <w:p w:rsidR="00E35228" w:rsidRPr="00E35228" w:rsidRDefault="00E35228" w:rsidP="00E35228">
      <w:pPr>
        <w:bidi/>
        <w:rPr>
          <w:rFonts w:cs="David" w:hint="cs"/>
          <w:rtl/>
        </w:rPr>
      </w:pPr>
    </w:p>
    <w:p w:rsidR="00E35228" w:rsidRPr="00E35228" w:rsidRDefault="00E35228" w:rsidP="00E35228">
      <w:pPr>
        <w:bidi/>
        <w:rPr>
          <w:rFonts w:cs="David" w:hint="cs"/>
          <w:rtl/>
        </w:rPr>
      </w:pPr>
      <w:r w:rsidRPr="00E35228">
        <w:rPr>
          <w:rFonts w:cs="David" w:hint="cs"/>
          <w:rtl/>
        </w:rPr>
        <w:tab/>
        <w:t>באישור הוועדה.</w:t>
      </w:r>
    </w:p>
    <w:p w:rsidR="00E35228" w:rsidRPr="00E35228" w:rsidRDefault="00E35228" w:rsidP="00E35228">
      <w:pPr>
        <w:bidi/>
        <w:rPr>
          <w:rFonts w:cs="David" w:hint="cs"/>
          <w:rtl/>
        </w:rPr>
      </w:pPr>
    </w:p>
    <w:p w:rsidR="00E35228" w:rsidRPr="00E35228" w:rsidRDefault="00E35228" w:rsidP="00E35228">
      <w:pPr>
        <w:bidi/>
        <w:rPr>
          <w:rFonts w:cs="David" w:hint="cs"/>
          <w:rtl/>
        </w:rPr>
      </w:pPr>
      <w:r w:rsidRPr="00E35228">
        <w:rPr>
          <w:rFonts w:cs="David" w:hint="cs"/>
          <w:rtl/>
        </w:rPr>
        <w:tab/>
        <w:t>אני לא יכול לחלוק על יושב-ראש סיעתי, אבל אם הייתי חולק עליו, הייתי אומר את הדברים הבאים. קודם כול, רוצה להפנות את תשומת לבכם ולהזהיר את כל החברים הנלחמים על מקומות בוועדה:</w:t>
      </w:r>
      <w:r w:rsidRPr="00E35228">
        <w:rPr>
          <w:rFonts w:cs="David" w:hint="cs"/>
        </w:rPr>
        <w:t xml:space="preserve"> </w:t>
      </w:r>
      <w:r w:rsidRPr="00E35228">
        <w:rPr>
          <w:rFonts w:cs="David" w:hint="cs"/>
          <w:rtl/>
        </w:rPr>
        <w:t xml:space="preserve">יש לנו 12 ועדות. עשר ועדות שהאבות המייסדים יצרו, ועוד שתי ועדות שהכנסת יצרה. אנחנו מייצרים ועדות שהן ועדות תעסוקה לפוליטיקאים מתוסכלים. יש כ-70 חברי כנסת שיכולים להשתתף בוועדות, לא מעבר לכך. כ-30 מהם בוועדת הכספים ובוועדת חוץ וביטחון, והם מתקשים מאוד ללכת לוועדות אחרות. אתם נלחמים על ועדות, אבל בסופו של דבר זה מוציא דיברת הכנסת רעה, כי אחר כך כולן ריקות מאדם, ואנחנו עומדים מול העם בצורה מאוד מגוחכת. </w:t>
      </w:r>
    </w:p>
    <w:p w:rsidR="00E35228" w:rsidRPr="00E35228" w:rsidRDefault="00E35228" w:rsidP="00E35228">
      <w:pPr>
        <w:bidi/>
        <w:rPr>
          <w:rFonts w:cs="David" w:hint="cs"/>
          <w:rtl/>
        </w:rPr>
      </w:pPr>
    </w:p>
    <w:p w:rsidR="00E35228" w:rsidRPr="00E35228" w:rsidRDefault="00E35228" w:rsidP="00E35228">
      <w:pPr>
        <w:bidi/>
        <w:ind w:firstLine="567"/>
        <w:rPr>
          <w:rFonts w:cs="David" w:hint="cs"/>
          <w:rtl/>
        </w:rPr>
      </w:pPr>
      <w:r w:rsidRPr="00E35228">
        <w:rPr>
          <w:rFonts w:cs="David" w:hint="cs"/>
          <w:rtl/>
        </w:rPr>
        <w:t>אני חושב שיש ועדות שצריכות להיות ועדות משנה,</w:t>
      </w:r>
      <w:r w:rsidRPr="00E35228">
        <w:rPr>
          <w:rFonts w:cs="David" w:hint="cs"/>
        </w:rPr>
        <w:t xml:space="preserve"> </w:t>
      </w:r>
      <w:r w:rsidRPr="00E35228">
        <w:rPr>
          <w:rFonts w:cs="David" w:hint="cs"/>
          <w:rtl/>
        </w:rPr>
        <w:t xml:space="preserve">למשל הוועדה לפניות ציבור, אבל מבין שצריך תעסוקה לכל מי שלא התקבל לוועדת חוץ וביטחון או הוא לא שר וכיוצא בזה. </w:t>
      </w:r>
    </w:p>
    <w:p w:rsidR="00E35228" w:rsidRPr="00E35228" w:rsidRDefault="00E35228" w:rsidP="00E35228">
      <w:pPr>
        <w:bidi/>
        <w:rPr>
          <w:rFonts w:cs="David" w:hint="cs"/>
          <w:rtl/>
        </w:rPr>
      </w:pPr>
    </w:p>
    <w:p w:rsidR="00E35228" w:rsidRPr="00E35228" w:rsidRDefault="00E35228" w:rsidP="00E35228">
      <w:pPr>
        <w:bidi/>
        <w:rPr>
          <w:rFonts w:cs="David"/>
          <w:u w:val="single"/>
          <w:rtl/>
        </w:rPr>
      </w:pPr>
      <w:r w:rsidRPr="00E35228">
        <w:rPr>
          <w:rFonts w:cs="David"/>
          <w:u w:val="single"/>
          <w:rtl/>
        </w:rPr>
        <w:t>מוחמד ברכה:</w:t>
      </w:r>
    </w:p>
    <w:p w:rsidR="00E35228" w:rsidRPr="00E35228" w:rsidRDefault="00E35228" w:rsidP="00E35228">
      <w:pPr>
        <w:bidi/>
        <w:rPr>
          <w:rFonts w:cs="David"/>
          <w:u w:val="single"/>
          <w:rtl/>
        </w:rPr>
      </w:pPr>
    </w:p>
    <w:p w:rsidR="00E35228" w:rsidRPr="00E35228" w:rsidRDefault="00E35228" w:rsidP="00E35228">
      <w:pPr>
        <w:bidi/>
        <w:rPr>
          <w:rFonts w:cs="David" w:hint="cs"/>
          <w:rtl/>
        </w:rPr>
      </w:pPr>
      <w:r w:rsidRPr="00E35228">
        <w:rPr>
          <w:rFonts w:cs="David"/>
          <w:rtl/>
        </w:rPr>
        <w:tab/>
      </w:r>
      <w:r w:rsidRPr="00E35228">
        <w:rPr>
          <w:rFonts w:cs="David" w:hint="cs"/>
          <w:rtl/>
        </w:rPr>
        <w:t xml:space="preserve">יש גם סיעות שמתייחסות יותר ברצינות. </w:t>
      </w:r>
    </w:p>
    <w:p w:rsidR="00E35228" w:rsidRPr="00E35228" w:rsidRDefault="00E35228" w:rsidP="00E35228">
      <w:pPr>
        <w:bidi/>
        <w:rPr>
          <w:rFonts w:cs="David" w:hint="cs"/>
          <w:rtl/>
        </w:rPr>
      </w:pPr>
    </w:p>
    <w:p w:rsidR="00E35228" w:rsidRPr="00E35228" w:rsidRDefault="00E35228" w:rsidP="00E35228">
      <w:pPr>
        <w:bidi/>
        <w:rPr>
          <w:rFonts w:cs="David" w:hint="cs"/>
          <w:rtl/>
        </w:rPr>
      </w:pPr>
      <w:r w:rsidRPr="00E35228">
        <w:rPr>
          <w:rFonts w:cs="David" w:hint="cs"/>
          <w:u w:val="single"/>
          <w:rtl/>
        </w:rPr>
        <w:t>ראובן ריבלין:</w:t>
      </w:r>
    </w:p>
    <w:p w:rsidR="00E35228" w:rsidRPr="00E35228" w:rsidRDefault="00E35228" w:rsidP="00E35228">
      <w:pPr>
        <w:bidi/>
        <w:rPr>
          <w:rFonts w:cs="David" w:hint="cs"/>
          <w:rtl/>
        </w:rPr>
      </w:pPr>
    </w:p>
    <w:p w:rsidR="00E35228" w:rsidRPr="00E35228" w:rsidRDefault="00E35228" w:rsidP="00E35228">
      <w:pPr>
        <w:bidi/>
        <w:rPr>
          <w:rFonts w:cs="David" w:hint="cs"/>
          <w:rtl/>
        </w:rPr>
      </w:pPr>
      <w:r w:rsidRPr="00E35228">
        <w:rPr>
          <w:rFonts w:cs="David" w:hint="cs"/>
          <w:rtl/>
        </w:rPr>
        <w:tab/>
        <w:t xml:space="preserve">אילו זכיתי להיות יושב-ראש כנסת לא הייתי מסכים שלא יהיה סגן יושב-ראש כנסת ערבי בנשיאות. לא הייתי מסכים. אי-אפשר אלא להתייחס למגזרים. שתי כנסות לפני הכנסת השש-עשרה היו לנו 13-15 סגנים ליושב-ראש, וזה היה מגוחך. היו יותר סגנים מחברי כנסת. קבענו בחוק שבעה סגנים, שלא נסטה מזה. כי כל סטייה של אחד תביא לסטייה של עוד שמונה או תשעה, ברגע שהסכר נפרץ. </w:t>
      </w:r>
    </w:p>
    <w:p w:rsidR="00E35228" w:rsidRPr="00E35228" w:rsidRDefault="00E35228" w:rsidP="00E35228">
      <w:pPr>
        <w:bidi/>
        <w:rPr>
          <w:rFonts w:cs="David" w:hint="cs"/>
          <w:rtl/>
        </w:rPr>
      </w:pPr>
    </w:p>
    <w:p w:rsidR="00E35228" w:rsidRPr="00E35228" w:rsidRDefault="00E35228" w:rsidP="00E35228">
      <w:pPr>
        <w:bidi/>
        <w:ind w:firstLine="567"/>
        <w:rPr>
          <w:rFonts w:cs="David" w:hint="cs"/>
          <w:rtl/>
        </w:rPr>
      </w:pPr>
      <w:r w:rsidRPr="00E35228">
        <w:rPr>
          <w:rFonts w:cs="David" w:hint="cs"/>
          <w:rtl/>
        </w:rPr>
        <w:t xml:space="preserve">ניסינו לרואת איך נקיים את הפסיפס של החוויה הישראלית, שיש בה ויכוח תרבותי ולאומי. הכנסת היא הזירה שבה מתקיימות ההכרעות בוויכוחים האלה. לכן, כאשר היו שני גושים ברורים </w:t>
      </w:r>
      <w:r w:rsidRPr="00E35228">
        <w:rPr>
          <w:rFonts w:cs="David"/>
          <w:rtl/>
        </w:rPr>
        <w:t>–</w:t>
      </w:r>
      <w:r w:rsidRPr="00E35228">
        <w:rPr>
          <w:rFonts w:cs="David" w:hint="cs"/>
          <w:rtl/>
        </w:rPr>
        <w:t xml:space="preserve"> העבודה והליכוד כגושים מרכזיים </w:t>
      </w:r>
      <w:r w:rsidRPr="00E35228">
        <w:rPr>
          <w:rFonts w:cs="David"/>
          <w:rtl/>
        </w:rPr>
        <w:t>–</w:t>
      </w:r>
      <w:r w:rsidRPr="00E35228">
        <w:rPr>
          <w:rFonts w:cs="David" w:hint="cs"/>
          <w:rtl/>
        </w:rPr>
        <w:t xml:space="preserve"> חשבתי כך: למפלגה השלטת, שאז היו לה 40 מנדטים, היה ייצוג, כדי לתת ביטוי, כמובן. למפלגת העבודה, שהיתה מפלגת שלטון מדי פעם, שיהיה לה הייצוג שלה. גם ייצוג ליהדות החרדית </w:t>
      </w:r>
      <w:r w:rsidRPr="00E35228">
        <w:rPr>
          <w:rFonts w:cs="David"/>
          <w:rtl/>
        </w:rPr>
        <w:t>–</w:t>
      </w:r>
      <w:r w:rsidRPr="00E35228">
        <w:rPr>
          <w:rFonts w:cs="David" w:hint="cs"/>
          <w:rtl/>
        </w:rPr>
        <w:t xml:space="preserve"> ואני מבין שיש הבדלי גישות מכריעים בין חבר הכנסת גפני לבין חבר הכנסת מרגי, לפחות לגבי פסח, הוא לא יאכל גרעינים בפסח. אני אומר לך, הייתי אצלו. כשאני רוצה גרעינים, אני הולך למשפחה הספרדית שלי. </w:t>
      </w:r>
    </w:p>
    <w:p w:rsidR="00E35228" w:rsidRPr="00E35228" w:rsidRDefault="00E35228" w:rsidP="00E35228">
      <w:pPr>
        <w:bidi/>
        <w:rPr>
          <w:rFonts w:cs="David" w:hint="cs"/>
          <w:rtl/>
        </w:rPr>
      </w:pPr>
    </w:p>
    <w:p w:rsidR="00E35228" w:rsidRPr="00E35228" w:rsidRDefault="00E35228" w:rsidP="00E35228">
      <w:pPr>
        <w:bidi/>
        <w:rPr>
          <w:rFonts w:cs="David" w:hint="cs"/>
          <w:rtl/>
        </w:rPr>
      </w:pPr>
      <w:r w:rsidRPr="00E35228">
        <w:rPr>
          <w:rFonts w:cs="David" w:hint="cs"/>
          <w:u w:val="single"/>
          <w:rtl/>
        </w:rPr>
        <w:t>ניסן סלומינסקי:</w:t>
      </w:r>
    </w:p>
    <w:p w:rsidR="00E35228" w:rsidRPr="00E35228" w:rsidRDefault="00E35228" w:rsidP="00E35228">
      <w:pPr>
        <w:bidi/>
        <w:rPr>
          <w:rFonts w:cs="David" w:hint="cs"/>
          <w:rtl/>
        </w:rPr>
      </w:pPr>
    </w:p>
    <w:p w:rsidR="00E35228" w:rsidRPr="00E35228" w:rsidRDefault="00E35228" w:rsidP="00E35228">
      <w:pPr>
        <w:bidi/>
        <w:rPr>
          <w:rFonts w:cs="David" w:hint="cs"/>
          <w:rtl/>
        </w:rPr>
      </w:pPr>
      <w:r w:rsidRPr="00E35228">
        <w:rPr>
          <w:rFonts w:cs="David" w:hint="cs"/>
          <w:rtl/>
        </w:rPr>
        <w:tab/>
        <w:t>מה עם הציונות הדתית?</w:t>
      </w:r>
    </w:p>
    <w:p w:rsidR="00E35228" w:rsidRPr="00E35228" w:rsidRDefault="00E35228" w:rsidP="00E35228">
      <w:pPr>
        <w:bidi/>
        <w:rPr>
          <w:rFonts w:cs="David" w:hint="cs"/>
          <w:rtl/>
        </w:rPr>
      </w:pPr>
    </w:p>
    <w:p w:rsidR="00E35228" w:rsidRPr="00E35228" w:rsidRDefault="00E35228" w:rsidP="00E35228">
      <w:pPr>
        <w:bidi/>
        <w:rPr>
          <w:rFonts w:cs="David" w:hint="cs"/>
          <w:rtl/>
        </w:rPr>
      </w:pPr>
      <w:r w:rsidRPr="00E35228">
        <w:rPr>
          <w:rFonts w:cs="David" w:hint="cs"/>
          <w:u w:val="single"/>
          <w:rtl/>
        </w:rPr>
        <w:t>יצחק לוי:</w:t>
      </w:r>
    </w:p>
    <w:p w:rsidR="00E35228" w:rsidRPr="00E35228" w:rsidRDefault="00E35228" w:rsidP="00E35228">
      <w:pPr>
        <w:bidi/>
        <w:rPr>
          <w:rFonts w:cs="David" w:hint="cs"/>
          <w:rtl/>
        </w:rPr>
      </w:pPr>
    </w:p>
    <w:p w:rsidR="00E35228" w:rsidRPr="00E35228" w:rsidRDefault="00E35228" w:rsidP="00E35228">
      <w:pPr>
        <w:bidi/>
        <w:rPr>
          <w:rFonts w:cs="David" w:hint="cs"/>
          <w:rtl/>
        </w:rPr>
      </w:pPr>
      <w:r w:rsidRPr="00E35228">
        <w:rPr>
          <w:rFonts w:cs="David" w:hint="cs"/>
          <w:rtl/>
        </w:rPr>
        <w:tab/>
        <w:t xml:space="preserve">אנחנו רוצים סגן יושבת-ראש לכתומים, האחים הכתומים. </w:t>
      </w:r>
    </w:p>
    <w:p w:rsidR="00E35228" w:rsidRPr="00E35228" w:rsidRDefault="00E35228" w:rsidP="00E35228">
      <w:pPr>
        <w:bidi/>
        <w:rPr>
          <w:rFonts w:cs="David" w:hint="cs"/>
          <w:rtl/>
        </w:rPr>
      </w:pPr>
    </w:p>
    <w:p w:rsidR="00E35228" w:rsidRPr="00E35228" w:rsidRDefault="00E35228" w:rsidP="00E35228">
      <w:pPr>
        <w:bidi/>
        <w:rPr>
          <w:rFonts w:cs="David" w:hint="cs"/>
          <w:rtl/>
        </w:rPr>
      </w:pPr>
      <w:r w:rsidRPr="00E35228">
        <w:rPr>
          <w:rFonts w:cs="David" w:hint="cs"/>
          <w:u w:val="single"/>
          <w:rtl/>
        </w:rPr>
        <w:t>ראובן ריבלין:</w:t>
      </w:r>
    </w:p>
    <w:p w:rsidR="00E35228" w:rsidRPr="00E35228" w:rsidRDefault="00E35228" w:rsidP="00E35228">
      <w:pPr>
        <w:bidi/>
        <w:rPr>
          <w:rFonts w:cs="David" w:hint="cs"/>
          <w:rtl/>
        </w:rPr>
      </w:pPr>
    </w:p>
    <w:p w:rsidR="00E35228" w:rsidRPr="00E35228" w:rsidRDefault="00E35228" w:rsidP="00E35228">
      <w:pPr>
        <w:bidi/>
        <w:rPr>
          <w:rFonts w:cs="David" w:hint="cs"/>
          <w:rtl/>
        </w:rPr>
      </w:pPr>
      <w:r w:rsidRPr="00E35228">
        <w:rPr>
          <w:rFonts w:cs="David" w:hint="cs"/>
          <w:rtl/>
        </w:rPr>
        <w:tab/>
        <w:t xml:space="preserve">אני הרי בעדך, אילו הייתי סגן יושב-ראש הכנסת מטעם הליכוד, הייתי עושה אתך רוטציה </w:t>
      </w:r>
      <w:r w:rsidRPr="00E35228">
        <w:rPr>
          <w:rFonts w:cs="David"/>
          <w:rtl/>
        </w:rPr>
        <w:t>–</w:t>
      </w:r>
      <w:r w:rsidRPr="00E35228">
        <w:rPr>
          <w:rFonts w:cs="David" w:hint="cs"/>
          <w:rtl/>
        </w:rPr>
        <w:t xml:space="preserve"> אני אומר זאת בצורה ברורה ביותר. </w:t>
      </w:r>
    </w:p>
    <w:p w:rsidR="00E35228" w:rsidRPr="00E35228" w:rsidRDefault="00E35228" w:rsidP="00E35228">
      <w:pPr>
        <w:bidi/>
        <w:rPr>
          <w:rFonts w:cs="David" w:hint="cs"/>
          <w:rtl/>
        </w:rPr>
      </w:pPr>
    </w:p>
    <w:p w:rsidR="00E35228" w:rsidRPr="00E35228" w:rsidRDefault="00E35228" w:rsidP="00E35228">
      <w:pPr>
        <w:bidi/>
        <w:ind w:firstLine="567"/>
        <w:rPr>
          <w:rFonts w:cs="David" w:hint="cs"/>
          <w:rtl/>
        </w:rPr>
      </w:pPr>
      <w:r w:rsidRPr="00E35228">
        <w:rPr>
          <w:rFonts w:cs="David" w:hint="cs"/>
          <w:rtl/>
        </w:rPr>
        <w:t xml:space="preserve">הואיל והערבים היו מעטים בכנסת, בפעם הקודמת הם היו שמונה, והיום הם עשרה, אמרתי: נראה איך השמאל בישראל מתנהג. אמרתי שאני נותן לשמאל ולערבים, ונראה אם מרצ תאמר שהיא רוצה את נציגה. מרצ אמרה בצורה מפורשת ביותר שהיא רואה את הצורך בחבר כנסת ערבי בנשיאות והיא מוותרת, וכל הקדנציה היה חבר הכנסת ערבי סגן יושב-ראש. </w:t>
      </w:r>
    </w:p>
    <w:p w:rsidR="00E35228" w:rsidRPr="00E35228" w:rsidRDefault="00E35228" w:rsidP="00E35228">
      <w:pPr>
        <w:bidi/>
        <w:ind w:firstLine="567"/>
        <w:rPr>
          <w:rFonts w:cs="David" w:hint="cs"/>
          <w:rtl/>
        </w:rPr>
      </w:pPr>
    </w:p>
    <w:p w:rsidR="00E35228" w:rsidRPr="00E35228" w:rsidRDefault="00E35228" w:rsidP="00E35228">
      <w:pPr>
        <w:bidi/>
        <w:ind w:firstLine="567"/>
        <w:rPr>
          <w:rFonts w:cs="David" w:hint="cs"/>
          <w:rtl/>
        </w:rPr>
      </w:pPr>
      <w:r w:rsidRPr="00E35228">
        <w:rPr>
          <w:rFonts w:cs="David" w:hint="cs"/>
          <w:rtl/>
        </w:rPr>
        <w:t xml:space="preserve">יש לי ויכוח מר ונמהר עם כל עשרת חברי הכנסת הערבים. דעותי ידועות. למען הסינרגיה הגדולה של הכנסת חשוב מאוד שבכל רגע יהיה חבר כנסת ערבי בנשיאות </w:t>
      </w:r>
      <w:r w:rsidRPr="00E35228">
        <w:rPr>
          <w:rFonts w:cs="David"/>
          <w:rtl/>
        </w:rPr>
        <w:t>–</w:t>
      </w:r>
      <w:r w:rsidRPr="00E35228">
        <w:rPr>
          <w:rFonts w:cs="David" w:hint="cs"/>
          <w:rtl/>
        </w:rPr>
        <w:t xml:space="preserve"> מה עוד שהיום הם עשרה. יחד עם השמאל הם בהחלט נותנים ביטוי ייצוג. אני יכול לייצג את חבר הכנסת לוי, וודאי שהוא יכול לייצג אותי. כי קודם כול אנחנו יהודים, ואנחנו גם ציונים, ואני שומר פחות מתרי"ג  מצוות, כי אני חלש.</w:t>
      </w:r>
    </w:p>
    <w:p w:rsidR="00E35228" w:rsidRPr="00E35228" w:rsidRDefault="00E35228" w:rsidP="00E35228">
      <w:pPr>
        <w:bidi/>
        <w:rPr>
          <w:rFonts w:cs="David" w:hint="cs"/>
          <w:rtl/>
        </w:rPr>
      </w:pPr>
    </w:p>
    <w:p w:rsidR="00E35228" w:rsidRPr="00E35228" w:rsidRDefault="00E35228" w:rsidP="00E35228">
      <w:pPr>
        <w:bidi/>
        <w:rPr>
          <w:rFonts w:cs="David" w:hint="cs"/>
          <w:u w:val="single"/>
          <w:rtl/>
        </w:rPr>
      </w:pPr>
      <w:r w:rsidRPr="00E35228">
        <w:rPr>
          <w:rFonts w:cs="David" w:hint="cs"/>
          <w:u w:val="single"/>
          <w:rtl/>
        </w:rPr>
        <w:t>גלעד ארדן:</w:t>
      </w:r>
    </w:p>
    <w:p w:rsidR="00E35228" w:rsidRPr="00E35228" w:rsidRDefault="00E35228" w:rsidP="00E35228">
      <w:pPr>
        <w:bidi/>
        <w:rPr>
          <w:rFonts w:cs="David" w:hint="cs"/>
          <w:rtl/>
        </w:rPr>
      </w:pPr>
    </w:p>
    <w:p w:rsidR="00E35228" w:rsidRPr="00E35228" w:rsidRDefault="00E35228" w:rsidP="00E35228">
      <w:pPr>
        <w:bidi/>
        <w:ind w:firstLine="567"/>
        <w:rPr>
          <w:rFonts w:cs="David" w:hint="cs"/>
          <w:rtl/>
        </w:rPr>
      </w:pPr>
      <w:r w:rsidRPr="00E35228">
        <w:rPr>
          <w:rFonts w:cs="David" w:hint="cs"/>
          <w:rtl/>
        </w:rPr>
        <w:t xml:space="preserve">רוב הציבור של חבר הכנסת לוי לא חושב שסיעתנו מייצגת אותו, לצערי. </w:t>
      </w:r>
    </w:p>
    <w:p w:rsidR="00E35228" w:rsidRPr="00E35228" w:rsidRDefault="00E35228" w:rsidP="00E35228">
      <w:pPr>
        <w:bidi/>
        <w:rPr>
          <w:rFonts w:cs="David" w:hint="cs"/>
          <w:rtl/>
        </w:rPr>
      </w:pPr>
    </w:p>
    <w:p w:rsidR="00E35228" w:rsidRPr="00E35228" w:rsidRDefault="00E35228" w:rsidP="00E35228">
      <w:pPr>
        <w:bidi/>
        <w:rPr>
          <w:rFonts w:cs="David" w:hint="cs"/>
          <w:rtl/>
        </w:rPr>
      </w:pPr>
      <w:r w:rsidRPr="00E35228">
        <w:rPr>
          <w:rFonts w:cs="David" w:hint="cs"/>
          <w:u w:val="single"/>
          <w:rtl/>
        </w:rPr>
        <w:t>ראובן ריבלין:</w:t>
      </w:r>
    </w:p>
    <w:p w:rsidR="00E35228" w:rsidRPr="00E35228" w:rsidRDefault="00E35228" w:rsidP="00E35228">
      <w:pPr>
        <w:bidi/>
        <w:rPr>
          <w:rFonts w:cs="David" w:hint="cs"/>
          <w:rtl/>
        </w:rPr>
      </w:pPr>
    </w:p>
    <w:p w:rsidR="00E35228" w:rsidRPr="00E35228" w:rsidRDefault="00E35228" w:rsidP="00E35228">
      <w:pPr>
        <w:bidi/>
        <w:ind w:firstLine="567"/>
        <w:rPr>
          <w:rFonts w:cs="David" w:hint="cs"/>
          <w:rtl/>
        </w:rPr>
      </w:pPr>
      <w:r w:rsidRPr="00E35228">
        <w:rPr>
          <w:rFonts w:cs="David" w:hint="cs"/>
          <w:rtl/>
        </w:rPr>
        <w:t xml:space="preserve">אני יודע שיהיה לי ויכוח אתך. במאזן הנוחיות, לראות איפה יהיה ייצוג ואיפה לא יהיה, אמרתי את דעתי. אבל אני לא מעלה על דעתי לחלוק על יושב-ראש הסיעה שלי. </w:t>
      </w:r>
    </w:p>
    <w:p w:rsidR="00E35228" w:rsidRPr="00E35228" w:rsidRDefault="00E35228" w:rsidP="00E35228">
      <w:pPr>
        <w:bidi/>
        <w:ind w:firstLine="567"/>
        <w:rPr>
          <w:rFonts w:cs="David" w:hint="cs"/>
          <w:rtl/>
        </w:rPr>
      </w:pPr>
    </w:p>
    <w:p w:rsidR="00E35228" w:rsidRPr="00E35228" w:rsidRDefault="00E35228" w:rsidP="00E35228">
      <w:pPr>
        <w:bidi/>
        <w:ind w:firstLine="567"/>
        <w:rPr>
          <w:rFonts w:cs="David" w:hint="cs"/>
          <w:rtl/>
        </w:rPr>
      </w:pPr>
      <w:r w:rsidRPr="00E35228">
        <w:rPr>
          <w:rFonts w:cs="David" w:hint="cs"/>
          <w:rtl/>
        </w:rPr>
        <w:t xml:space="preserve">עוד דבר אחד, לפרוטוקול, כדי שיהיו לך 19 מקומות בוועדת הכספים צריך להעביר חוק בשלוש קריאות. </w:t>
      </w:r>
    </w:p>
    <w:p w:rsidR="00E35228" w:rsidRPr="00E35228" w:rsidRDefault="00E35228" w:rsidP="00E35228">
      <w:pPr>
        <w:bidi/>
        <w:rPr>
          <w:rFonts w:cs="David" w:hint="cs"/>
          <w:rtl/>
        </w:rPr>
      </w:pPr>
    </w:p>
    <w:p w:rsidR="00E35228" w:rsidRPr="00E35228" w:rsidRDefault="00E35228" w:rsidP="00E35228">
      <w:pPr>
        <w:bidi/>
        <w:rPr>
          <w:rFonts w:cs="David" w:hint="cs"/>
          <w:rtl/>
        </w:rPr>
      </w:pPr>
      <w:r w:rsidRPr="00E35228">
        <w:rPr>
          <w:rFonts w:cs="David" w:hint="cs"/>
          <w:u w:val="single"/>
          <w:rtl/>
        </w:rPr>
        <w:t>היו"ר אביגדור יצחקי:</w:t>
      </w:r>
    </w:p>
    <w:p w:rsidR="00E35228" w:rsidRPr="00E35228" w:rsidRDefault="00E35228" w:rsidP="00E35228">
      <w:pPr>
        <w:bidi/>
        <w:rPr>
          <w:rFonts w:cs="David" w:hint="cs"/>
          <w:rtl/>
        </w:rPr>
      </w:pPr>
    </w:p>
    <w:p w:rsidR="00E35228" w:rsidRPr="00E35228" w:rsidRDefault="00E35228" w:rsidP="00E35228">
      <w:pPr>
        <w:bidi/>
        <w:ind w:firstLine="567"/>
        <w:rPr>
          <w:rFonts w:cs="David" w:hint="cs"/>
          <w:rtl/>
        </w:rPr>
      </w:pPr>
      <w:r w:rsidRPr="00E35228">
        <w:rPr>
          <w:rFonts w:cs="David" w:hint="cs"/>
          <w:rtl/>
        </w:rPr>
        <w:t xml:space="preserve">זה באחריות חבר הכנסת סער. </w:t>
      </w:r>
    </w:p>
    <w:p w:rsidR="00E35228" w:rsidRPr="00E35228" w:rsidRDefault="00E35228" w:rsidP="00E35228">
      <w:pPr>
        <w:bidi/>
        <w:rPr>
          <w:rFonts w:cs="David" w:hint="cs"/>
          <w:rtl/>
        </w:rPr>
      </w:pPr>
    </w:p>
    <w:p w:rsidR="00E35228" w:rsidRPr="00E35228" w:rsidRDefault="00E35228" w:rsidP="00E35228">
      <w:pPr>
        <w:bidi/>
        <w:ind w:firstLine="567"/>
        <w:rPr>
          <w:rFonts w:cs="David" w:hint="cs"/>
          <w:rtl/>
        </w:rPr>
      </w:pPr>
      <w:r w:rsidRPr="00E35228">
        <w:rPr>
          <w:rFonts w:cs="David" w:hint="cs"/>
          <w:rtl/>
        </w:rPr>
        <w:t xml:space="preserve">אני רוצה לציין שלושה דברים. נושא ממלאי המקום הקבועים יידון בוועדת הכנסת בראשות חברת הכנסת </w:t>
      </w:r>
      <w:smartTag w:uri="urn:schemas-microsoft-com:office:smarttags" w:element="PersonName">
        <w:r w:rsidRPr="00E35228">
          <w:rPr>
            <w:rFonts w:cs="David" w:hint="cs"/>
            <w:rtl/>
          </w:rPr>
          <w:t>רוחמה אברהם</w:t>
        </w:r>
      </w:smartTag>
      <w:r w:rsidRPr="00E35228">
        <w:rPr>
          <w:rFonts w:cs="David" w:hint="cs"/>
          <w:rtl/>
        </w:rPr>
        <w:t xml:space="preserve">. אנחנו לא מתייחסים לזה כרגע. העברתי אליה את כל הבקשות. נעשה דיון. הכול יידון בוועדת הכנסת. </w:t>
      </w:r>
    </w:p>
    <w:p w:rsidR="00E35228" w:rsidRPr="00E35228" w:rsidRDefault="00E35228" w:rsidP="00E35228">
      <w:pPr>
        <w:bidi/>
        <w:rPr>
          <w:rFonts w:cs="David" w:hint="cs"/>
          <w:rtl/>
        </w:rPr>
      </w:pPr>
    </w:p>
    <w:p w:rsidR="00E35228" w:rsidRPr="00E35228" w:rsidRDefault="00E35228" w:rsidP="00E35228">
      <w:pPr>
        <w:bidi/>
        <w:ind w:firstLine="567"/>
        <w:rPr>
          <w:rFonts w:cs="David" w:hint="cs"/>
          <w:rtl/>
        </w:rPr>
      </w:pPr>
      <w:r w:rsidRPr="00E35228">
        <w:rPr>
          <w:rFonts w:cs="David" w:hint="cs"/>
          <w:rtl/>
        </w:rPr>
        <w:t xml:space="preserve">עד יום שני אנחנו צריכים להגיש את הרשימות השמיות של כל הוועדות למליאת הכנסת. לכן ועדת הכנסת צריכה לקבל את השמות </w:t>
      </w:r>
      <w:r w:rsidRPr="00E35228">
        <w:rPr>
          <w:rFonts w:cs="David"/>
          <w:rtl/>
        </w:rPr>
        <w:t>–</w:t>
      </w:r>
      <w:r w:rsidRPr="00E35228">
        <w:rPr>
          <w:rFonts w:cs="David" w:hint="cs"/>
          <w:rtl/>
        </w:rPr>
        <w:t xml:space="preserve"> להעביר למנהלת הוועדה. מי שלא יגיש שמות, זה לא יוגש. יום ראשון זה היום האחרון, כדי שנשבץ את האנשים. צריך לאשר את זה שמית. </w:t>
      </w:r>
    </w:p>
    <w:p w:rsidR="00E35228" w:rsidRPr="00E35228" w:rsidRDefault="00E35228" w:rsidP="00E35228">
      <w:pPr>
        <w:bidi/>
        <w:rPr>
          <w:rFonts w:cs="David" w:hint="cs"/>
          <w:rtl/>
        </w:rPr>
      </w:pPr>
    </w:p>
    <w:p w:rsidR="00E35228" w:rsidRPr="00E35228" w:rsidRDefault="00E35228" w:rsidP="00E35228">
      <w:pPr>
        <w:bidi/>
        <w:rPr>
          <w:rFonts w:cs="David" w:hint="cs"/>
          <w:u w:val="single"/>
          <w:rtl/>
        </w:rPr>
      </w:pPr>
      <w:r w:rsidRPr="00E35228">
        <w:rPr>
          <w:rFonts w:cs="David" w:hint="cs"/>
          <w:u w:val="single"/>
          <w:rtl/>
        </w:rPr>
        <w:t>גדעון סער:</w:t>
      </w:r>
    </w:p>
    <w:p w:rsidR="00E35228" w:rsidRPr="00E35228" w:rsidRDefault="00E35228" w:rsidP="00E35228">
      <w:pPr>
        <w:bidi/>
        <w:rPr>
          <w:rFonts w:cs="David" w:hint="cs"/>
          <w:u w:val="single"/>
          <w:rtl/>
        </w:rPr>
      </w:pPr>
    </w:p>
    <w:p w:rsidR="00E35228" w:rsidRPr="00E35228" w:rsidRDefault="00E35228" w:rsidP="00E35228">
      <w:pPr>
        <w:bidi/>
        <w:rPr>
          <w:rFonts w:cs="David" w:hint="cs"/>
          <w:rtl/>
        </w:rPr>
      </w:pPr>
      <w:r w:rsidRPr="00E35228">
        <w:rPr>
          <w:rFonts w:cs="David" w:hint="cs"/>
          <w:rtl/>
        </w:rPr>
        <w:tab/>
        <w:t xml:space="preserve">אפשר עד שני בבוקר. </w:t>
      </w:r>
    </w:p>
    <w:p w:rsidR="00E35228" w:rsidRPr="00E35228" w:rsidRDefault="00E35228" w:rsidP="00E35228">
      <w:pPr>
        <w:bidi/>
        <w:rPr>
          <w:rFonts w:cs="David" w:hint="cs"/>
          <w:rtl/>
        </w:rPr>
      </w:pPr>
      <w:r w:rsidRPr="00E35228">
        <w:rPr>
          <w:rFonts w:cs="David"/>
          <w:rtl/>
        </w:rPr>
        <w:br w:type="page"/>
      </w:r>
    </w:p>
    <w:p w:rsidR="00E35228" w:rsidRPr="00E35228" w:rsidRDefault="00E35228" w:rsidP="00E35228">
      <w:pPr>
        <w:bidi/>
        <w:rPr>
          <w:rFonts w:cs="David" w:hint="cs"/>
          <w:rtl/>
        </w:rPr>
      </w:pPr>
      <w:r w:rsidRPr="00E35228">
        <w:rPr>
          <w:rFonts w:cs="David" w:hint="cs"/>
          <w:u w:val="single"/>
          <w:rtl/>
        </w:rPr>
        <w:t>היו"ר אביגדור יצחקי:</w:t>
      </w:r>
    </w:p>
    <w:p w:rsidR="00E35228" w:rsidRPr="00E35228" w:rsidRDefault="00E35228" w:rsidP="00E35228">
      <w:pPr>
        <w:bidi/>
        <w:rPr>
          <w:rFonts w:cs="David" w:hint="cs"/>
          <w:rtl/>
        </w:rPr>
      </w:pPr>
    </w:p>
    <w:p w:rsidR="00E35228" w:rsidRPr="00E35228" w:rsidRDefault="00E35228" w:rsidP="00E35228">
      <w:pPr>
        <w:bidi/>
        <w:ind w:firstLine="567"/>
        <w:rPr>
          <w:rFonts w:cs="David" w:hint="cs"/>
          <w:rtl/>
        </w:rPr>
      </w:pPr>
      <w:r w:rsidRPr="00E35228">
        <w:rPr>
          <w:rFonts w:cs="David" w:hint="cs"/>
          <w:rtl/>
        </w:rPr>
        <w:t>עד יום שני בבוקר, בסדר.</w:t>
      </w:r>
    </w:p>
    <w:p w:rsidR="00E35228" w:rsidRPr="00E35228" w:rsidRDefault="00E35228" w:rsidP="00E35228">
      <w:pPr>
        <w:bidi/>
        <w:rPr>
          <w:rFonts w:cs="David" w:hint="cs"/>
          <w:rtl/>
        </w:rPr>
      </w:pPr>
    </w:p>
    <w:p w:rsidR="00E35228" w:rsidRPr="00E35228" w:rsidRDefault="00E35228" w:rsidP="00E35228">
      <w:pPr>
        <w:bidi/>
        <w:ind w:firstLine="567"/>
        <w:rPr>
          <w:rFonts w:cs="David" w:hint="cs"/>
          <w:rtl/>
        </w:rPr>
      </w:pPr>
      <w:r w:rsidRPr="00E35228">
        <w:rPr>
          <w:rFonts w:cs="David" w:hint="cs"/>
          <w:rtl/>
        </w:rPr>
        <w:t xml:space="preserve">אנחנו קובעים את המועדים וגם אתם צריכים לקבוע את המועדים, שיהיו כתובים. </w:t>
      </w:r>
    </w:p>
    <w:p w:rsidR="00E35228" w:rsidRPr="00E35228" w:rsidRDefault="00E35228" w:rsidP="00E35228">
      <w:pPr>
        <w:bidi/>
        <w:ind w:firstLine="567"/>
        <w:rPr>
          <w:rFonts w:cs="David" w:hint="cs"/>
          <w:rtl/>
        </w:rPr>
      </w:pPr>
    </w:p>
    <w:p w:rsidR="00E35228" w:rsidRPr="00E35228" w:rsidRDefault="00E35228" w:rsidP="00E35228">
      <w:pPr>
        <w:bidi/>
        <w:ind w:firstLine="567"/>
        <w:rPr>
          <w:rFonts w:cs="David" w:hint="cs"/>
          <w:rtl/>
        </w:rPr>
      </w:pPr>
      <w:r w:rsidRPr="00E35228">
        <w:rPr>
          <w:rFonts w:cs="David" w:hint="cs"/>
          <w:rtl/>
        </w:rPr>
        <w:t xml:space="preserve">עוד דבר אחרון: בכל לבי אני מסכים עם דברי היושב-ראש ריבלין. באמת, בכל לב. </w:t>
      </w:r>
    </w:p>
    <w:p w:rsidR="00E35228" w:rsidRPr="00E35228" w:rsidRDefault="00E35228" w:rsidP="00E35228">
      <w:pPr>
        <w:bidi/>
        <w:rPr>
          <w:rFonts w:cs="David" w:hint="cs"/>
          <w:rtl/>
        </w:rPr>
      </w:pPr>
    </w:p>
    <w:p w:rsidR="00E35228" w:rsidRPr="00E35228" w:rsidRDefault="00E35228" w:rsidP="00E35228">
      <w:pPr>
        <w:bidi/>
        <w:rPr>
          <w:rFonts w:cs="David" w:hint="cs"/>
          <w:rtl/>
        </w:rPr>
      </w:pPr>
      <w:r w:rsidRPr="00E35228">
        <w:rPr>
          <w:rFonts w:cs="David" w:hint="cs"/>
          <w:u w:val="single"/>
          <w:rtl/>
        </w:rPr>
        <w:t>ראובן ריבלין:</w:t>
      </w:r>
    </w:p>
    <w:p w:rsidR="00E35228" w:rsidRPr="00E35228" w:rsidRDefault="00E35228" w:rsidP="00E35228">
      <w:pPr>
        <w:bidi/>
        <w:rPr>
          <w:rFonts w:cs="David" w:hint="cs"/>
          <w:rtl/>
        </w:rPr>
      </w:pPr>
    </w:p>
    <w:p w:rsidR="00E35228" w:rsidRPr="00E35228" w:rsidRDefault="00E35228" w:rsidP="00E35228">
      <w:pPr>
        <w:bidi/>
        <w:ind w:firstLine="567"/>
        <w:rPr>
          <w:rFonts w:cs="David" w:hint="cs"/>
          <w:rtl/>
        </w:rPr>
      </w:pPr>
      <w:r w:rsidRPr="00E35228">
        <w:rPr>
          <w:rFonts w:cs="David" w:hint="cs"/>
          <w:rtl/>
        </w:rPr>
        <w:t xml:space="preserve">אני אפילו לא מועמד ליושב-ראש של ועדה, ואתה קורא לי יושב-ראש. </w:t>
      </w:r>
    </w:p>
    <w:p w:rsidR="00E35228" w:rsidRPr="00E35228" w:rsidRDefault="00E35228" w:rsidP="00E35228">
      <w:pPr>
        <w:bidi/>
        <w:rPr>
          <w:rFonts w:cs="David" w:hint="cs"/>
          <w:rtl/>
        </w:rPr>
      </w:pPr>
    </w:p>
    <w:p w:rsidR="00E35228" w:rsidRPr="00E35228" w:rsidRDefault="00E35228" w:rsidP="00E35228">
      <w:pPr>
        <w:bidi/>
        <w:rPr>
          <w:rFonts w:cs="David" w:hint="cs"/>
          <w:rtl/>
        </w:rPr>
      </w:pPr>
      <w:r w:rsidRPr="00E35228">
        <w:rPr>
          <w:rFonts w:cs="David" w:hint="cs"/>
          <w:u w:val="single"/>
          <w:rtl/>
        </w:rPr>
        <w:t>היו"ר אביגדור יצחקי:</w:t>
      </w:r>
    </w:p>
    <w:p w:rsidR="00E35228" w:rsidRPr="00E35228" w:rsidRDefault="00E35228" w:rsidP="00E35228">
      <w:pPr>
        <w:bidi/>
        <w:rPr>
          <w:rFonts w:cs="David" w:hint="cs"/>
          <w:rtl/>
        </w:rPr>
      </w:pPr>
    </w:p>
    <w:p w:rsidR="00E35228" w:rsidRPr="00E35228" w:rsidRDefault="00E35228" w:rsidP="00E35228">
      <w:pPr>
        <w:bidi/>
        <w:ind w:firstLine="567"/>
        <w:rPr>
          <w:rFonts w:cs="David" w:hint="cs"/>
          <w:rtl/>
        </w:rPr>
      </w:pPr>
      <w:r w:rsidRPr="00E35228">
        <w:rPr>
          <w:rFonts w:cs="David" w:hint="cs"/>
          <w:rtl/>
        </w:rPr>
        <w:t xml:space="preserve">מסכים גם עם דברי זהבה גלאון. מאחר שהיה פה משא ומתן </w:t>
      </w:r>
      <w:r w:rsidRPr="00E35228">
        <w:rPr>
          <w:rFonts w:cs="David"/>
          <w:rtl/>
        </w:rPr>
        <w:t>–</w:t>
      </w:r>
      <w:r w:rsidRPr="00E35228">
        <w:rPr>
          <w:rFonts w:cs="David" w:hint="cs"/>
          <w:rtl/>
        </w:rPr>
        <w:t xml:space="preserve"> ובאמת הוא היה רצוף בעיות </w:t>
      </w:r>
      <w:r w:rsidRPr="00E35228">
        <w:rPr>
          <w:rFonts w:cs="David"/>
          <w:rtl/>
        </w:rPr>
        <w:t>–</w:t>
      </w:r>
      <w:r w:rsidRPr="00E35228">
        <w:rPr>
          <w:rFonts w:cs="David" w:hint="cs"/>
          <w:rtl/>
        </w:rPr>
        <w:t xml:space="preserve"> עד אתמול בשעה מאוחרת, ועל מנת שהוועדה הזאת תצא צעד, שבסופו של דבר הרוב הסכימו על רוב הדברים. בשנתיים הקרובות מתקיים מה שהציע היושב-ראש לשעבר ומה שהציעה חברת הכנסת גלאון. אני מקווה מאוד שיהיה לי פיצוי נאות לתת למי שצריך, על מנת שהדברים האלה יישמרו. כרגע אין לי, אבל אני מאוד מקווה שיהיה לי פיצוי כזה ביד, לתת להם משהו, והם יגידו שזו הצעה שהם לא יכולים לסרב לה </w:t>
      </w:r>
      <w:r w:rsidRPr="00E35228">
        <w:rPr>
          <w:rFonts w:cs="David"/>
          <w:rtl/>
        </w:rPr>
        <w:t>–</w:t>
      </w:r>
      <w:r w:rsidRPr="00E35228">
        <w:rPr>
          <w:rFonts w:cs="David" w:hint="cs"/>
          <w:rtl/>
        </w:rPr>
        <w:t xml:space="preserve"> ואז הם שאינם רוצים סגן. </w:t>
      </w:r>
    </w:p>
    <w:p w:rsidR="00E35228" w:rsidRPr="00E35228" w:rsidRDefault="00E35228" w:rsidP="00E35228">
      <w:pPr>
        <w:bidi/>
        <w:rPr>
          <w:rFonts w:cs="David" w:hint="cs"/>
          <w:rtl/>
        </w:rPr>
      </w:pPr>
    </w:p>
    <w:p w:rsidR="00E35228" w:rsidRPr="00E35228" w:rsidRDefault="00E35228" w:rsidP="00E35228">
      <w:pPr>
        <w:bidi/>
        <w:rPr>
          <w:rFonts w:cs="David" w:hint="cs"/>
          <w:rtl/>
        </w:rPr>
      </w:pPr>
      <w:r w:rsidRPr="00E35228">
        <w:rPr>
          <w:rFonts w:cs="David" w:hint="cs"/>
          <w:u w:val="single"/>
          <w:rtl/>
        </w:rPr>
        <w:t>ראובן ריבלין:</w:t>
      </w:r>
    </w:p>
    <w:p w:rsidR="00E35228" w:rsidRPr="00E35228" w:rsidRDefault="00E35228" w:rsidP="00E35228">
      <w:pPr>
        <w:bidi/>
        <w:rPr>
          <w:rFonts w:cs="David" w:hint="cs"/>
          <w:rtl/>
        </w:rPr>
      </w:pPr>
      <w:r w:rsidRPr="00E35228">
        <w:rPr>
          <w:rFonts w:cs="David" w:hint="cs"/>
          <w:rtl/>
        </w:rPr>
        <w:tab/>
      </w:r>
    </w:p>
    <w:p w:rsidR="00E35228" w:rsidRPr="00E35228" w:rsidRDefault="00E35228" w:rsidP="00E35228">
      <w:pPr>
        <w:bidi/>
        <w:ind w:firstLine="567"/>
        <w:rPr>
          <w:rFonts w:cs="David" w:hint="cs"/>
          <w:rtl/>
        </w:rPr>
      </w:pPr>
      <w:r w:rsidRPr="00E35228">
        <w:rPr>
          <w:rFonts w:cs="David" w:hint="cs"/>
          <w:rtl/>
        </w:rPr>
        <w:t xml:space="preserve">אל תיתן פיצוי למפלגות הערביות. </w:t>
      </w:r>
    </w:p>
    <w:p w:rsidR="00E35228" w:rsidRPr="00E35228" w:rsidRDefault="00E35228" w:rsidP="00E35228">
      <w:pPr>
        <w:bidi/>
        <w:rPr>
          <w:rFonts w:cs="David" w:hint="cs"/>
          <w:rtl/>
        </w:rPr>
      </w:pPr>
    </w:p>
    <w:p w:rsidR="00E35228" w:rsidRPr="00E35228" w:rsidRDefault="00E35228" w:rsidP="00E35228">
      <w:pPr>
        <w:bidi/>
        <w:rPr>
          <w:rFonts w:cs="David" w:hint="cs"/>
          <w:rtl/>
        </w:rPr>
      </w:pPr>
      <w:r w:rsidRPr="00E35228">
        <w:rPr>
          <w:rFonts w:cs="David" w:hint="cs"/>
          <w:u w:val="single"/>
          <w:rtl/>
        </w:rPr>
        <w:t>היו"ר אביגדור יצחקי:</w:t>
      </w:r>
    </w:p>
    <w:p w:rsidR="00E35228" w:rsidRPr="00E35228" w:rsidRDefault="00E35228" w:rsidP="00E35228">
      <w:pPr>
        <w:bidi/>
        <w:rPr>
          <w:rFonts w:cs="David" w:hint="cs"/>
          <w:rtl/>
        </w:rPr>
      </w:pPr>
    </w:p>
    <w:p w:rsidR="00E35228" w:rsidRPr="00E35228" w:rsidRDefault="00E35228" w:rsidP="00E35228">
      <w:pPr>
        <w:bidi/>
        <w:ind w:firstLine="567"/>
        <w:rPr>
          <w:rFonts w:cs="David" w:hint="cs"/>
          <w:rtl/>
        </w:rPr>
      </w:pPr>
      <w:r w:rsidRPr="00E35228">
        <w:rPr>
          <w:rFonts w:cs="David" w:hint="cs"/>
          <w:rtl/>
        </w:rPr>
        <w:t xml:space="preserve">לא אמרתי מפלגות ערביות. בואו ניתן לכנסת להתחיל לעבוד. היא מתחילה לעבוד פחות או יותר ברוח הדברים. גם העניין של חבר בוועדת הכנסת, אני מבטיח לפתור את זה. </w:t>
      </w:r>
    </w:p>
    <w:p w:rsidR="00E35228" w:rsidRPr="00E35228" w:rsidRDefault="00E35228" w:rsidP="00E35228">
      <w:pPr>
        <w:bidi/>
        <w:rPr>
          <w:rFonts w:cs="David" w:hint="cs"/>
          <w:rtl/>
        </w:rPr>
      </w:pPr>
    </w:p>
    <w:p w:rsidR="00E35228" w:rsidRPr="00E35228" w:rsidRDefault="00E35228" w:rsidP="00E35228">
      <w:pPr>
        <w:bidi/>
        <w:rPr>
          <w:rFonts w:cs="David" w:hint="cs"/>
          <w:rtl/>
        </w:rPr>
      </w:pPr>
      <w:r w:rsidRPr="00E35228">
        <w:rPr>
          <w:rFonts w:cs="David" w:hint="cs"/>
          <w:u w:val="single"/>
          <w:rtl/>
        </w:rPr>
        <w:t>ג'מאל זחאלקה:</w:t>
      </w:r>
    </w:p>
    <w:p w:rsidR="00E35228" w:rsidRPr="00E35228" w:rsidRDefault="00E35228" w:rsidP="00E35228">
      <w:pPr>
        <w:bidi/>
        <w:rPr>
          <w:rFonts w:cs="David" w:hint="cs"/>
          <w:rtl/>
        </w:rPr>
      </w:pPr>
    </w:p>
    <w:p w:rsidR="00E35228" w:rsidRPr="00E35228" w:rsidRDefault="00E35228" w:rsidP="00E35228">
      <w:pPr>
        <w:bidi/>
        <w:rPr>
          <w:rFonts w:cs="David" w:hint="cs"/>
          <w:rtl/>
        </w:rPr>
      </w:pPr>
      <w:r w:rsidRPr="00E35228">
        <w:rPr>
          <w:rFonts w:cs="David" w:hint="cs"/>
          <w:rtl/>
        </w:rPr>
        <w:tab/>
        <w:t xml:space="preserve">לא, אני חושב שצריך לקבל החלטה שאנחנו צריכים לקבל עוד. 0.6 גדול מ-0.5. </w:t>
      </w:r>
    </w:p>
    <w:p w:rsidR="00E35228" w:rsidRPr="00E35228" w:rsidRDefault="00E35228" w:rsidP="00E35228">
      <w:pPr>
        <w:bidi/>
        <w:rPr>
          <w:rFonts w:cs="David" w:hint="cs"/>
          <w:rtl/>
        </w:rPr>
      </w:pPr>
    </w:p>
    <w:p w:rsidR="00E35228" w:rsidRPr="00E35228" w:rsidRDefault="00E35228" w:rsidP="00E35228">
      <w:pPr>
        <w:bidi/>
        <w:rPr>
          <w:rFonts w:cs="David" w:hint="cs"/>
          <w:rtl/>
        </w:rPr>
      </w:pPr>
      <w:r w:rsidRPr="00E35228">
        <w:rPr>
          <w:rFonts w:cs="David" w:hint="cs"/>
          <w:u w:val="single"/>
          <w:rtl/>
        </w:rPr>
        <w:t>היו"ר אביגדור יצחקי:</w:t>
      </w:r>
    </w:p>
    <w:p w:rsidR="00E35228" w:rsidRPr="00E35228" w:rsidRDefault="00E35228" w:rsidP="00E35228">
      <w:pPr>
        <w:bidi/>
        <w:rPr>
          <w:rFonts w:cs="David" w:hint="cs"/>
          <w:rtl/>
        </w:rPr>
      </w:pPr>
    </w:p>
    <w:p w:rsidR="00E35228" w:rsidRPr="00E35228" w:rsidRDefault="00E35228" w:rsidP="00E35228">
      <w:pPr>
        <w:bidi/>
        <w:ind w:firstLine="567"/>
        <w:rPr>
          <w:rFonts w:cs="David" w:hint="cs"/>
          <w:rtl/>
        </w:rPr>
      </w:pPr>
      <w:r w:rsidRPr="00E35228">
        <w:rPr>
          <w:rFonts w:cs="David" w:hint="cs"/>
          <w:rtl/>
        </w:rPr>
        <w:t>אתה יודע מה, לא תהיה החלטה ולא כלום. נקודה.</w:t>
      </w:r>
    </w:p>
    <w:p w:rsidR="00E35228" w:rsidRPr="00E35228" w:rsidRDefault="00E35228" w:rsidP="00E35228">
      <w:pPr>
        <w:bidi/>
        <w:rPr>
          <w:rFonts w:cs="David" w:hint="cs"/>
          <w:rtl/>
        </w:rPr>
      </w:pPr>
    </w:p>
    <w:p w:rsidR="00E35228" w:rsidRPr="00E35228" w:rsidRDefault="00E35228" w:rsidP="00E35228">
      <w:pPr>
        <w:bidi/>
        <w:rPr>
          <w:rFonts w:cs="David" w:hint="cs"/>
          <w:rtl/>
        </w:rPr>
      </w:pPr>
      <w:r w:rsidRPr="00E35228">
        <w:rPr>
          <w:rFonts w:cs="David" w:hint="cs"/>
          <w:u w:val="single"/>
          <w:rtl/>
        </w:rPr>
        <w:t>ג'מאל זחאלקה:</w:t>
      </w:r>
    </w:p>
    <w:p w:rsidR="00E35228" w:rsidRPr="00E35228" w:rsidRDefault="00E35228" w:rsidP="00E35228">
      <w:pPr>
        <w:bidi/>
        <w:rPr>
          <w:rFonts w:cs="David" w:hint="cs"/>
          <w:rtl/>
        </w:rPr>
      </w:pPr>
    </w:p>
    <w:p w:rsidR="00E35228" w:rsidRPr="00E35228" w:rsidRDefault="00E35228" w:rsidP="00E35228">
      <w:pPr>
        <w:bidi/>
        <w:ind w:firstLine="567"/>
        <w:rPr>
          <w:rFonts w:cs="David" w:hint="cs"/>
          <w:rtl/>
        </w:rPr>
      </w:pPr>
      <w:r w:rsidRPr="00E35228">
        <w:rPr>
          <w:rFonts w:cs="David" w:hint="cs"/>
          <w:rtl/>
        </w:rPr>
        <w:t>למה לא תהיה? קבעת פה,</w:t>
      </w:r>
    </w:p>
    <w:p w:rsidR="00E35228" w:rsidRPr="00E35228" w:rsidRDefault="00E35228" w:rsidP="00E35228">
      <w:pPr>
        <w:bidi/>
        <w:rPr>
          <w:rFonts w:cs="David" w:hint="cs"/>
          <w:rtl/>
        </w:rPr>
      </w:pPr>
    </w:p>
    <w:p w:rsidR="00E35228" w:rsidRPr="00E35228" w:rsidRDefault="00E35228" w:rsidP="00E35228">
      <w:pPr>
        <w:bidi/>
        <w:rPr>
          <w:rFonts w:cs="David" w:hint="cs"/>
          <w:rtl/>
        </w:rPr>
      </w:pPr>
      <w:r w:rsidRPr="00E35228">
        <w:rPr>
          <w:rFonts w:cs="David" w:hint="cs"/>
          <w:u w:val="single"/>
          <w:rtl/>
        </w:rPr>
        <w:t>היו"ר אביגדור יצחקי:</w:t>
      </w:r>
    </w:p>
    <w:p w:rsidR="00E35228" w:rsidRPr="00E35228" w:rsidRDefault="00E35228" w:rsidP="00E35228">
      <w:pPr>
        <w:bidi/>
        <w:rPr>
          <w:rFonts w:cs="David" w:hint="cs"/>
          <w:rtl/>
        </w:rPr>
      </w:pPr>
    </w:p>
    <w:p w:rsidR="00E35228" w:rsidRPr="00E35228" w:rsidRDefault="00E35228" w:rsidP="00E35228">
      <w:pPr>
        <w:bidi/>
        <w:ind w:firstLine="567"/>
        <w:rPr>
          <w:rFonts w:cs="David" w:hint="cs"/>
          <w:rtl/>
        </w:rPr>
      </w:pPr>
      <w:r w:rsidRPr="00E35228">
        <w:rPr>
          <w:rFonts w:cs="David" w:hint="cs"/>
          <w:rtl/>
        </w:rPr>
        <w:t>לא תהיה. כך אני רוצה, בסדר? אי-אפשר.</w:t>
      </w:r>
    </w:p>
    <w:p w:rsidR="00E35228" w:rsidRPr="00E35228" w:rsidRDefault="00E35228" w:rsidP="00E35228">
      <w:pPr>
        <w:bidi/>
        <w:rPr>
          <w:rFonts w:cs="David" w:hint="cs"/>
          <w:rtl/>
        </w:rPr>
      </w:pPr>
    </w:p>
    <w:p w:rsidR="00E35228" w:rsidRPr="00E35228" w:rsidRDefault="00E35228" w:rsidP="00E35228">
      <w:pPr>
        <w:bidi/>
        <w:rPr>
          <w:rFonts w:cs="David" w:hint="cs"/>
          <w:rtl/>
        </w:rPr>
      </w:pPr>
      <w:r w:rsidRPr="00E35228">
        <w:rPr>
          <w:rFonts w:cs="David" w:hint="cs"/>
          <w:u w:val="single"/>
          <w:rtl/>
        </w:rPr>
        <w:t>ג'מאל זחאלקה:</w:t>
      </w:r>
    </w:p>
    <w:p w:rsidR="00E35228" w:rsidRPr="00E35228" w:rsidRDefault="00E35228" w:rsidP="00E35228">
      <w:pPr>
        <w:bidi/>
        <w:rPr>
          <w:rFonts w:cs="David" w:hint="cs"/>
          <w:rtl/>
        </w:rPr>
      </w:pPr>
    </w:p>
    <w:p w:rsidR="00E35228" w:rsidRPr="00E35228" w:rsidRDefault="00E35228" w:rsidP="00E35228">
      <w:pPr>
        <w:bidi/>
        <w:rPr>
          <w:rFonts w:cs="David" w:hint="cs"/>
          <w:rtl/>
        </w:rPr>
      </w:pPr>
      <w:r w:rsidRPr="00E35228">
        <w:rPr>
          <w:rFonts w:cs="David" w:hint="cs"/>
          <w:rtl/>
        </w:rPr>
        <w:tab/>
        <w:t xml:space="preserve">מה זה לא תהיה החלטה? התעללת בסיעה בכל העניינים. בכל דבר זרקת אותנו. מה שמגיע לנו על-פי דין, אני רוצה שחברי הכנסת יראו ש-0.6 גדול מ-0.5. זה מה שאני רוצה שתקבעו. לא יכול להיות. הגיעו מים עד נפש. </w:t>
      </w:r>
    </w:p>
    <w:p w:rsidR="00E35228" w:rsidRPr="00E35228" w:rsidRDefault="00E35228" w:rsidP="00E35228">
      <w:pPr>
        <w:bidi/>
        <w:rPr>
          <w:rFonts w:cs="David" w:hint="cs"/>
          <w:rtl/>
        </w:rPr>
      </w:pPr>
      <w:r w:rsidRPr="00E35228">
        <w:rPr>
          <w:rFonts w:cs="David"/>
          <w:rtl/>
        </w:rPr>
        <w:br w:type="page"/>
      </w:r>
    </w:p>
    <w:p w:rsidR="00E35228" w:rsidRPr="00E35228" w:rsidRDefault="00E35228" w:rsidP="00E35228">
      <w:pPr>
        <w:bidi/>
        <w:rPr>
          <w:rFonts w:cs="David" w:hint="cs"/>
          <w:u w:val="single"/>
          <w:rtl/>
        </w:rPr>
      </w:pPr>
      <w:r w:rsidRPr="00E35228">
        <w:rPr>
          <w:rFonts w:cs="David" w:hint="cs"/>
          <w:u w:val="single"/>
          <w:rtl/>
        </w:rPr>
        <w:t>משה שרוני:</w:t>
      </w:r>
    </w:p>
    <w:p w:rsidR="00E35228" w:rsidRPr="00E35228" w:rsidRDefault="00E35228" w:rsidP="00E35228">
      <w:pPr>
        <w:bidi/>
        <w:rPr>
          <w:rFonts w:cs="David" w:hint="cs"/>
          <w:rtl/>
        </w:rPr>
      </w:pPr>
    </w:p>
    <w:p w:rsidR="00E35228" w:rsidRPr="00E35228" w:rsidRDefault="00E35228" w:rsidP="00E35228">
      <w:pPr>
        <w:bidi/>
        <w:ind w:firstLine="567"/>
        <w:rPr>
          <w:rFonts w:cs="David" w:hint="cs"/>
          <w:rtl/>
        </w:rPr>
      </w:pPr>
      <w:r w:rsidRPr="00E35228">
        <w:rPr>
          <w:rFonts w:cs="David" w:hint="cs"/>
          <w:rtl/>
        </w:rPr>
        <w:t xml:space="preserve">תנמיך את הקול. </w:t>
      </w:r>
    </w:p>
    <w:p w:rsidR="00E35228" w:rsidRPr="00E35228" w:rsidRDefault="00E35228" w:rsidP="00E35228">
      <w:pPr>
        <w:bidi/>
        <w:rPr>
          <w:rFonts w:cs="David" w:hint="cs"/>
          <w:rtl/>
        </w:rPr>
      </w:pPr>
    </w:p>
    <w:p w:rsidR="00E35228" w:rsidRPr="00E35228" w:rsidRDefault="00E35228" w:rsidP="00E35228">
      <w:pPr>
        <w:bidi/>
        <w:rPr>
          <w:rFonts w:cs="David" w:hint="cs"/>
          <w:rtl/>
        </w:rPr>
      </w:pPr>
      <w:r w:rsidRPr="00E35228">
        <w:rPr>
          <w:rFonts w:cs="David" w:hint="cs"/>
          <w:u w:val="single"/>
          <w:rtl/>
        </w:rPr>
        <w:t>ג'מאל זחאלקה:</w:t>
      </w:r>
    </w:p>
    <w:p w:rsidR="00E35228" w:rsidRPr="00E35228" w:rsidRDefault="00E35228" w:rsidP="00E35228">
      <w:pPr>
        <w:bidi/>
        <w:rPr>
          <w:rFonts w:cs="David" w:hint="cs"/>
          <w:rtl/>
        </w:rPr>
      </w:pPr>
    </w:p>
    <w:p w:rsidR="00E35228" w:rsidRPr="00E35228" w:rsidRDefault="00E35228" w:rsidP="00E35228">
      <w:pPr>
        <w:bidi/>
        <w:ind w:firstLine="567"/>
        <w:rPr>
          <w:rFonts w:cs="David" w:hint="cs"/>
          <w:rtl/>
        </w:rPr>
      </w:pPr>
      <w:r w:rsidRPr="00E35228">
        <w:rPr>
          <w:rFonts w:cs="David" w:hint="cs"/>
          <w:rtl/>
        </w:rPr>
        <w:t>מה זה "לפתור את הבעיה"? זה לפי המנדט שקבעת. האם 0.6 גדול יותר מ-0.5? זאת השאלה. לא יכול להיות שתעשה דבר כזה.</w:t>
      </w:r>
    </w:p>
    <w:p w:rsidR="00E35228" w:rsidRPr="00E35228" w:rsidRDefault="00E35228" w:rsidP="00E35228">
      <w:pPr>
        <w:bidi/>
        <w:rPr>
          <w:rFonts w:cs="David" w:hint="cs"/>
          <w:rtl/>
        </w:rPr>
      </w:pPr>
    </w:p>
    <w:p w:rsidR="00E35228" w:rsidRPr="00E35228" w:rsidRDefault="00E35228" w:rsidP="00E35228">
      <w:pPr>
        <w:bidi/>
        <w:rPr>
          <w:rFonts w:cs="David" w:hint="cs"/>
          <w:rtl/>
        </w:rPr>
      </w:pPr>
      <w:r w:rsidRPr="00E35228">
        <w:rPr>
          <w:rFonts w:cs="David" w:hint="cs"/>
          <w:u w:val="single"/>
          <w:rtl/>
        </w:rPr>
        <w:t>היו"ר אביגדור יצחקי:</w:t>
      </w:r>
    </w:p>
    <w:p w:rsidR="00E35228" w:rsidRPr="00E35228" w:rsidRDefault="00E35228" w:rsidP="00E35228">
      <w:pPr>
        <w:bidi/>
        <w:rPr>
          <w:rFonts w:cs="David" w:hint="cs"/>
          <w:rtl/>
        </w:rPr>
      </w:pPr>
    </w:p>
    <w:p w:rsidR="00E35228" w:rsidRPr="00E35228" w:rsidRDefault="00E35228" w:rsidP="00E35228">
      <w:pPr>
        <w:bidi/>
        <w:rPr>
          <w:rFonts w:cs="David" w:hint="cs"/>
          <w:rtl/>
        </w:rPr>
      </w:pPr>
      <w:r w:rsidRPr="00E35228">
        <w:rPr>
          <w:rFonts w:cs="David" w:hint="cs"/>
          <w:rtl/>
        </w:rPr>
        <w:tab/>
        <w:t xml:space="preserve">תודה. אני מעמיד להצבעה. </w:t>
      </w:r>
    </w:p>
    <w:p w:rsidR="00E35228" w:rsidRPr="00E35228" w:rsidRDefault="00E35228" w:rsidP="00E35228">
      <w:pPr>
        <w:bidi/>
        <w:rPr>
          <w:rFonts w:cs="David" w:hint="cs"/>
          <w:rtl/>
        </w:rPr>
      </w:pPr>
    </w:p>
    <w:p w:rsidR="00E35228" w:rsidRPr="00E35228" w:rsidRDefault="00E35228" w:rsidP="00E35228">
      <w:pPr>
        <w:bidi/>
        <w:rPr>
          <w:rFonts w:cs="David" w:hint="cs"/>
          <w:rtl/>
        </w:rPr>
      </w:pPr>
      <w:r w:rsidRPr="00E35228">
        <w:rPr>
          <w:rFonts w:cs="David" w:hint="cs"/>
          <w:u w:val="single"/>
          <w:rtl/>
        </w:rPr>
        <w:t>משה גפני:</w:t>
      </w:r>
    </w:p>
    <w:p w:rsidR="00E35228" w:rsidRPr="00E35228" w:rsidRDefault="00E35228" w:rsidP="00E35228">
      <w:pPr>
        <w:bidi/>
        <w:rPr>
          <w:rFonts w:cs="David" w:hint="cs"/>
          <w:rtl/>
        </w:rPr>
      </w:pPr>
    </w:p>
    <w:p w:rsidR="00E35228" w:rsidRPr="00E35228" w:rsidRDefault="00E35228" w:rsidP="00E35228">
      <w:pPr>
        <w:bidi/>
        <w:rPr>
          <w:rFonts w:cs="David" w:hint="cs"/>
          <w:rtl/>
        </w:rPr>
      </w:pPr>
      <w:r w:rsidRPr="00E35228">
        <w:rPr>
          <w:rFonts w:cs="David" w:hint="cs"/>
          <w:rtl/>
        </w:rPr>
        <w:tab/>
        <w:t xml:space="preserve">אני מבקש התייעצות סיעתית. </w:t>
      </w:r>
    </w:p>
    <w:p w:rsidR="00E35228" w:rsidRPr="00E35228" w:rsidRDefault="00E35228" w:rsidP="00E35228">
      <w:pPr>
        <w:bidi/>
        <w:rPr>
          <w:rFonts w:cs="David" w:hint="cs"/>
          <w:rtl/>
        </w:rPr>
      </w:pPr>
    </w:p>
    <w:p w:rsidR="00E35228" w:rsidRPr="00E35228" w:rsidRDefault="00E35228" w:rsidP="00E35228">
      <w:pPr>
        <w:bidi/>
        <w:rPr>
          <w:rFonts w:cs="David" w:hint="cs"/>
          <w:rtl/>
        </w:rPr>
      </w:pPr>
      <w:r w:rsidRPr="00E35228">
        <w:rPr>
          <w:rFonts w:cs="David" w:hint="cs"/>
          <w:u w:val="single"/>
          <w:rtl/>
        </w:rPr>
        <w:t>היו"ר אביגדור יצחקי:</w:t>
      </w:r>
    </w:p>
    <w:p w:rsidR="00E35228" w:rsidRPr="00E35228" w:rsidRDefault="00E35228" w:rsidP="00E35228">
      <w:pPr>
        <w:bidi/>
        <w:rPr>
          <w:rFonts w:cs="David" w:hint="cs"/>
          <w:rtl/>
        </w:rPr>
      </w:pPr>
    </w:p>
    <w:p w:rsidR="00E35228" w:rsidRPr="00E35228" w:rsidRDefault="00E35228" w:rsidP="00E35228">
      <w:pPr>
        <w:bidi/>
        <w:ind w:firstLine="567"/>
        <w:rPr>
          <w:rFonts w:cs="David" w:hint="cs"/>
          <w:rtl/>
        </w:rPr>
      </w:pPr>
      <w:r w:rsidRPr="00E35228">
        <w:rPr>
          <w:rFonts w:cs="David" w:hint="cs"/>
          <w:rtl/>
        </w:rPr>
        <w:t>שתי דקות. מי פה בסיעה שלך?</w:t>
      </w:r>
    </w:p>
    <w:p w:rsidR="00E35228" w:rsidRPr="00E35228" w:rsidRDefault="00E35228" w:rsidP="00E35228">
      <w:pPr>
        <w:bidi/>
        <w:rPr>
          <w:rFonts w:cs="David" w:hint="cs"/>
          <w:rtl/>
        </w:rPr>
      </w:pPr>
    </w:p>
    <w:p w:rsidR="00E35228" w:rsidRPr="00E35228" w:rsidRDefault="00E35228" w:rsidP="00E35228">
      <w:pPr>
        <w:bidi/>
        <w:rPr>
          <w:rFonts w:cs="David" w:hint="cs"/>
          <w:rtl/>
        </w:rPr>
      </w:pPr>
      <w:r w:rsidRPr="00E35228">
        <w:rPr>
          <w:rFonts w:cs="David" w:hint="cs"/>
          <w:u w:val="single"/>
          <w:rtl/>
        </w:rPr>
        <w:t>ראובן ריבלין:</w:t>
      </w:r>
    </w:p>
    <w:p w:rsidR="00E35228" w:rsidRPr="00E35228" w:rsidRDefault="00E35228" w:rsidP="00E35228">
      <w:pPr>
        <w:bidi/>
        <w:rPr>
          <w:rFonts w:cs="David" w:hint="cs"/>
          <w:rtl/>
        </w:rPr>
      </w:pPr>
    </w:p>
    <w:p w:rsidR="00E35228" w:rsidRPr="00E35228" w:rsidRDefault="00E35228" w:rsidP="00E35228">
      <w:pPr>
        <w:bidi/>
        <w:ind w:firstLine="567"/>
        <w:rPr>
          <w:rFonts w:cs="David" w:hint="cs"/>
          <w:rtl/>
        </w:rPr>
      </w:pPr>
      <w:r w:rsidRPr="00E35228">
        <w:rPr>
          <w:rFonts w:cs="David" w:hint="cs"/>
          <w:rtl/>
        </w:rPr>
        <w:t>אין התייעצות בוועדה מסדרת.</w:t>
      </w:r>
    </w:p>
    <w:p w:rsidR="00E35228" w:rsidRPr="00E35228" w:rsidRDefault="00E35228" w:rsidP="00E35228">
      <w:pPr>
        <w:bidi/>
        <w:rPr>
          <w:rFonts w:cs="David" w:hint="cs"/>
          <w:rtl/>
        </w:rPr>
      </w:pPr>
    </w:p>
    <w:p w:rsidR="00E35228" w:rsidRPr="00E35228" w:rsidRDefault="00E35228" w:rsidP="00E35228">
      <w:pPr>
        <w:bidi/>
        <w:rPr>
          <w:rFonts w:cs="David" w:hint="cs"/>
          <w:rtl/>
        </w:rPr>
      </w:pPr>
      <w:r w:rsidRPr="00E35228">
        <w:rPr>
          <w:rFonts w:cs="David" w:hint="cs"/>
          <w:u w:val="single"/>
          <w:rtl/>
        </w:rPr>
        <w:t>משה גפני:</w:t>
      </w:r>
    </w:p>
    <w:p w:rsidR="00E35228" w:rsidRPr="00E35228" w:rsidRDefault="00E35228" w:rsidP="00E35228">
      <w:pPr>
        <w:bidi/>
        <w:rPr>
          <w:rFonts w:cs="David" w:hint="cs"/>
          <w:rtl/>
        </w:rPr>
      </w:pPr>
    </w:p>
    <w:p w:rsidR="00E35228" w:rsidRPr="00E35228" w:rsidRDefault="00E35228" w:rsidP="00E35228">
      <w:pPr>
        <w:bidi/>
        <w:rPr>
          <w:rFonts w:cs="David" w:hint="cs"/>
          <w:rtl/>
        </w:rPr>
      </w:pPr>
      <w:r w:rsidRPr="00E35228">
        <w:rPr>
          <w:rFonts w:cs="David" w:hint="cs"/>
          <w:rtl/>
        </w:rPr>
        <w:tab/>
        <w:t xml:space="preserve">איפה נאמר? יש יועצת משפטית, שהיא תגיד. </w:t>
      </w:r>
    </w:p>
    <w:p w:rsidR="00E35228" w:rsidRPr="00E35228" w:rsidRDefault="00E35228" w:rsidP="00E35228">
      <w:pPr>
        <w:bidi/>
        <w:rPr>
          <w:rFonts w:cs="David" w:hint="cs"/>
          <w:u w:val="single"/>
          <w:rtl/>
        </w:rPr>
      </w:pPr>
    </w:p>
    <w:p w:rsidR="00E35228" w:rsidRPr="00E35228" w:rsidRDefault="00E35228" w:rsidP="00E35228">
      <w:pPr>
        <w:bidi/>
        <w:rPr>
          <w:rFonts w:cs="David" w:hint="cs"/>
          <w:rtl/>
        </w:rPr>
      </w:pPr>
      <w:r w:rsidRPr="00E35228">
        <w:rPr>
          <w:rFonts w:cs="David" w:hint="cs"/>
          <w:u w:val="single"/>
          <w:rtl/>
        </w:rPr>
        <w:t>ג'מאל זחאלקה:</w:t>
      </w:r>
    </w:p>
    <w:p w:rsidR="00E35228" w:rsidRPr="00E35228" w:rsidRDefault="00E35228" w:rsidP="00E35228">
      <w:pPr>
        <w:bidi/>
        <w:rPr>
          <w:rFonts w:cs="David" w:hint="cs"/>
          <w:rtl/>
        </w:rPr>
      </w:pPr>
    </w:p>
    <w:p w:rsidR="00E35228" w:rsidRPr="00E35228" w:rsidRDefault="00E35228" w:rsidP="00E35228">
      <w:pPr>
        <w:bidi/>
        <w:ind w:firstLine="567"/>
        <w:rPr>
          <w:rFonts w:cs="David" w:hint="cs"/>
          <w:rtl/>
        </w:rPr>
      </w:pPr>
      <w:r w:rsidRPr="00E35228">
        <w:rPr>
          <w:rFonts w:cs="David" w:hint="cs"/>
          <w:rtl/>
        </w:rPr>
        <w:t xml:space="preserve">אדוני היושב-ראש, אני רוצה החלטה אם אנחנו חברים בוועדת הכנסת או לא, לא יכול להיות דבר כזה. התעללת בבל"ד בכל דבר. </w:t>
      </w:r>
    </w:p>
    <w:p w:rsidR="00E35228" w:rsidRPr="00E35228" w:rsidRDefault="00E35228" w:rsidP="00E35228">
      <w:pPr>
        <w:bidi/>
        <w:rPr>
          <w:rFonts w:cs="David" w:hint="cs"/>
          <w:rtl/>
        </w:rPr>
      </w:pPr>
    </w:p>
    <w:p w:rsidR="00E35228" w:rsidRPr="00E35228" w:rsidRDefault="00E35228" w:rsidP="00E35228">
      <w:pPr>
        <w:bidi/>
        <w:rPr>
          <w:rFonts w:cs="David" w:hint="cs"/>
          <w:rtl/>
        </w:rPr>
      </w:pPr>
      <w:r w:rsidRPr="00E35228">
        <w:rPr>
          <w:rFonts w:cs="David" w:hint="cs"/>
          <w:u w:val="single"/>
          <w:rtl/>
        </w:rPr>
        <w:t>היו"ר אביגדור יצחקי:</w:t>
      </w:r>
    </w:p>
    <w:p w:rsidR="00E35228" w:rsidRPr="00E35228" w:rsidRDefault="00E35228" w:rsidP="00E35228">
      <w:pPr>
        <w:bidi/>
        <w:rPr>
          <w:rFonts w:cs="David" w:hint="cs"/>
          <w:rtl/>
        </w:rPr>
      </w:pPr>
    </w:p>
    <w:p w:rsidR="00E35228" w:rsidRPr="00E35228" w:rsidRDefault="00E35228" w:rsidP="00E35228">
      <w:pPr>
        <w:bidi/>
        <w:ind w:firstLine="567"/>
        <w:rPr>
          <w:rFonts w:cs="David" w:hint="cs"/>
          <w:rtl/>
        </w:rPr>
      </w:pPr>
      <w:r w:rsidRPr="00E35228">
        <w:rPr>
          <w:rFonts w:cs="David" w:hint="cs"/>
          <w:rtl/>
        </w:rPr>
        <w:t>מייד אוציא אותך.</w:t>
      </w:r>
    </w:p>
    <w:p w:rsidR="00E35228" w:rsidRPr="00E35228" w:rsidRDefault="00E35228" w:rsidP="00E35228">
      <w:pPr>
        <w:bidi/>
        <w:rPr>
          <w:rFonts w:cs="David" w:hint="cs"/>
          <w:rtl/>
        </w:rPr>
      </w:pPr>
    </w:p>
    <w:p w:rsidR="00E35228" w:rsidRPr="00E35228" w:rsidRDefault="00E35228" w:rsidP="00E35228">
      <w:pPr>
        <w:bidi/>
        <w:rPr>
          <w:rFonts w:cs="David" w:hint="cs"/>
          <w:rtl/>
        </w:rPr>
      </w:pPr>
      <w:r w:rsidRPr="00E35228">
        <w:rPr>
          <w:rFonts w:cs="David" w:hint="cs"/>
          <w:u w:val="single"/>
          <w:rtl/>
        </w:rPr>
        <w:t>ג'מאל זחאלקה:</w:t>
      </w:r>
    </w:p>
    <w:p w:rsidR="00E35228" w:rsidRPr="00E35228" w:rsidRDefault="00E35228" w:rsidP="00E35228">
      <w:pPr>
        <w:bidi/>
        <w:rPr>
          <w:rFonts w:cs="David" w:hint="cs"/>
          <w:rtl/>
        </w:rPr>
      </w:pPr>
    </w:p>
    <w:p w:rsidR="00E35228" w:rsidRPr="00E35228" w:rsidRDefault="00E35228" w:rsidP="00E35228">
      <w:pPr>
        <w:bidi/>
        <w:rPr>
          <w:rFonts w:cs="David" w:hint="cs"/>
          <w:rtl/>
        </w:rPr>
      </w:pPr>
      <w:r w:rsidRPr="00E35228">
        <w:rPr>
          <w:rFonts w:cs="David" w:hint="cs"/>
          <w:rtl/>
        </w:rPr>
        <w:tab/>
        <w:t xml:space="preserve">זרקת אותנו לוועדות הכי שוליות. מה שמגיע לנו לפי המדד שלך תן לנו. תעמוד במילה שלך. אתה לא יכול לעשות לנו דבר כזה. </w:t>
      </w:r>
    </w:p>
    <w:p w:rsidR="00E35228" w:rsidRPr="00E35228" w:rsidRDefault="00E35228" w:rsidP="00E35228">
      <w:pPr>
        <w:bidi/>
        <w:rPr>
          <w:rFonts w:cs="David" w:hint="cs"/>
          <w:rtl/>
        </w:rPr>
      </w:pPr>
    </w:p>
    <w:p w:rsidR="00E35228" w:rsidRPr="00E35228" w:rsidRDefault="00E35228" w:rsidP="00E35228">
      <w:pPr>
        <w:bidi/>
        <w:rPr>
          <w:rFonts w:cs="David" w:hint="cs"/>
          <w:rtl/>
        </w:rPr>
      </w:pPr>
      <w:r w:rsidRPr="00E35228">
        <w:rPr>
          <w:rFonts w:cs="David" w:hint="cs"/>
          <w:u w:val="single"/>
          <w:rtl/>
        </w:rPr>
        <w:t>היו"ר אביגדור יצחקי:</w:t>
      </w:r>
    </w:p>
    <w:p w:rsidR="00E35228" w:rsidRPr="00E35228" w:rsidRDefault="00E35228" w:rsidP="00E35228">
      <w:pPr>
        <w:bidi/>
        <w:rPr>
          <w:rFonts w:cs="David" w:hint="cs"/>
          <w:rtl/>
        </w:rPr>
      </w:pPr>
    </w:p>
    <w:p w:rsidR="00E35228" w:rsidRPr="00E35228" w:rsidRDefault="00E35228" w:rsidP="00E35228">
      <w:pPr>
        <w:bidi/>
        <w:ind w:firstLine="567"/>
        <w:rPr>
          <w:rFonts w:cs="David" w:hint="cs"/>
          <w:rtl/>
        </w:rPr>
      </w:pPr>
      <w:r w:rsidRPr="00E35228">
        <w:rPr>
          <w:rFonts w:cs="David" w:hint="cs"/>
          <w:rtl/>
        </w:rPr>
        <w:t xml:space="preserve">אני אוציא אותך החוצה. </w:t>
      </w:r>
    </w:p>
    <w:p w:rsidR="00E35228" w:rsidRPr="00E35228" w:rsidRDefault="00E35228" w:rsidP="00E35228">
      <w:pPr>
        <w:bidi/>
        <w:rPr>
          <w:rFonts w:cs="David" w:hint="cs"/>
          <w:rtl/>
        </w:rPr>
      </w:pPr>
    </w:p>
    <w:p w:rsidR="00E35228" w:rsidRPr="00E35228" w:rsidRDefault="00E35228" w:rsidP="00E35228">
      <w:pPr>
        <w:bidi/>
        <w:rPr>
          <w:rFonts w:cs="David" w:hint="cs"/>
          <w:rtl/>
        </w:rPr>
      </w:pPr>
      <w:r w:rsidRPr="00E35228">
        <w:rPr>
          <w:rFonts w:cs="David" w:hint="cs"/>
          <w:u w:val="single"/>
          <w:rtl/>
        </w:rPr>
        <w:t>ג'מאל זחאלקה:</w:t>
      </w:r>
    </w:p>
    <w:p w:rsidR="00E35228" w:rsidRPr="00E35228" w:rsidRDefault="00E35228" w:rsidP="00E35228">
      <w:pPr>
        <w:bidi/>
        <w:rPr>
          <w:rFonts w:cs="David" w:hint="cs"/>
          <w:rtl/>
        </w:rPr>
      </w:pPr>
    </w:p>
    <w:p w:rsidR="00E35228" w:rsidRPr="00E35228" w:rsidRDefault="00E35228" w:rsidP="00E35228">
      <w:pPr>
        <w:bidi/>
        <w:ind w:firstLine="567"/>
        <w:rPr>
          <w:rFonts w:cs="David" w:hint="cs"/>
          <w:rtl/>
        </w:rPr>
      </w:pPr>
      <w:r w:rsidRPr="00E35228">
        <w:rPr>
          <w:rFonts w:cs="David" w:hint="cs"/>
          <w:rtl/>
        </w:rPr>
        <w:t>תוציא אותי מהכנסת בכלל, מה שאתה רוצה.</w:t>
      </w:r>
    </w:p>
    <w:p w:rsidR="00E35228" w:rsidRPr="00E35228" w:rsidRDefault="00E35228" w:rsidP="00E35228">
      <w:pPr>
        <w:bidi/>
        <w:rPr>
          <w:rFonts w:cs="David" w:hint="cs"/>
          <w:rtl/>
        </w:rPr>
      </w:pPr>
      <w:r w:rsidRPr="00E35228">
        <w:rPr>
          <w:rFonts w:cs="David"/>
          <w:rtl/>
        </w:rPr>
        <w:br w:type="page"/>
      </w:r>
    </w:p>
    <w:p w:rsidR="00E35228" w:rsidRPr="00E35228" w:rsidRDefault="00E35228" w:rsidP="00E35228">
      <w:pPr>
        <w:bidi/>
        <w:rPr>
          <w:rFonts w:cs="David" w:hint="cs"/>
          <w:rtl/>
        </w:rPr>
      </w:pPr>
      <w:r w:rsidRPr="00E35228">
        <w:rPr>
          <w:rFonts w:cs="David" w:hint="cs"/>
          <w:u w:val="single"/>
          <w:rtl/>
        </w:rPr>
        <w:t>היו"ר אביגדור יצחקי:</w:t>
      </w:r>
    </w:p>
    <w:p w:rsidR="00E35228" w:rsidRPr="00E35228" w:rsidRDefault="00E35228" w:rsidP="00E35228">
      <w:pPr>
        <w:bidi/>
        <w:rPr>
          <w:rFonts w:cs="David" w:hint="cs"/>
          <w:rtl/>
        </w:rPr>
      </w:pPr>
    </w:p>
    <w:p w:rsidR="00E35228" w:rsidRPr="00E35228" w:rsidRDefault="00E35228" w:rsidP="00E35228">
      <w:pPr>
        <w:bidi/>
        <w:ind w:firstLine="567"/>
        <w:rPr>
          <w:rFonts w:cs="David" w:hint="cs"/>
          <w:rtl/>
        </w:rPr>
      </w:pPr>
      <w:r w:rsidRPr="00E35228">
        <w:rPr>
          <w:rFonts w:cs="David" w:hint="cs"/>
          <w:rtl/>
        </w:rPr>
        <w:t xml:space="preserve">אני מעלה להצבעה. </w:t>
      </w:r>
    </w:p>
    <w:p w:rsidR="00E35228" w:rsidRPr="00E35228" w:rsidRDefault="00E35228" w:rsidP="00E35228">
      <w:pPr>
        <w:bidi/>
        <w:rPr>
          <w:rFonts w:cs="David" w:hint="cs"/>
          <w:rtl/>
        </w:rPr>
      </w:pPr>
    </w:p>
    <w:p w:rsidR="00E35228" w:rsidRPr="00E35228" w:rsidRDefault="00E35228" w:rsidP="00E35228">
      <w:pPr>
        <w:bidi/>
        <w:rPr>
          <w:rFonts w:cs="David" w:hint="cs"/>
          <w:u w:val="single"/>
          <w:rtl/>
        </w:rPr>
      </w:pPr>
      <w:r w:rsidRPr="00E35228">
        <w:rPr>
          <w:rFonts w:cs="David" w:hint="cs"/>
          <w:u w:val="single"/>
          <w:rtl/>
        </w:rPr>
        <w:t>משה גפני:</w:t>
      </w:r>
    </w:p>
    <w:p w:rsidR="00E35228" w:rsidRPr="00E35228" w:rsidRDefault="00E35228" w:rsidP="00E35228">
      <w:pPr>
        <w:bidi/>
        <w:rPr>
          <w:rFonts w:cs="David" w:hint="cs"/>
          <w:rtl/>
        </w:rPr>
      </w:pPr>
    </w:p>
    <w:p w:rsidR="00E35228" w:rsidRPr="00E35228" w:rsidRDefault="00E35228" w:rsidP="00E35228">
      <w:pPr>
        <w:bidi/>
        <w:ind w:firstLine="567"/>
        <w:rPr>
          <w:rFonts w:cs="David" w:hint="cs"/>
          <w:rtl/>
        </w:rPr>
      </w:pPr>
      <w:r w:rsidRPr="00E35228">
        <w:rPr>
          <w:rFonts w:cs="David" w:hint="cs"/>
          <w:rtl/>
        </w:rPr>
        <w:t>אתה לא יכול.</w:t>
      </w:r>
    </w:p>
    <w:p w:rsidR="00E35228" w:rsidRPr="00E35228" w:rsidRDefault="00E35228" w:rsidP="00E35228">
      <w:pPr>
        <w:bidi/>
        <w:rPr>
          <w:rFonts w:cs="David" w:hint="cs"/>
          <w:rtl/>
        </w:rPr>
      </w:pPr>
    </w:p>
    <w:p w:rsidR="00E35228" w:rsidRPr="00E35228" w:rsidRDefault="00E35228" w:rsidP="00E35228">
      <w:pPr>
        <w:bidi/>
        <w:rPr>
          <w:rFonts w:cs="David" w:hint="cs"/>
          <w:rtl/>
        </w:rPr>
      </w:pPr>
      <w:r w:rsidRPr="00E35228">
        <w:rPr>
          <w:rFonts w:cs="David" w:hint="cs"/>
          <w:u w:val="single"/>
          <w:rtl/>
        </w:rPr>
        <w:t>היו"ר אביגדור יצחקי:</w:t>
      </w:r>
    </w:p>
    <w:p w:rsidR="00E35228" w:rsidRPr="00E35228" w:rsidRDefault="00E35228" w:rsidP="00E35228">
      <w:pPr>
        <w:bidi/>
        <w:rPr>
          <w:rFonts w:cs="David" w:hint="cs"/>
          <w:rtl/>
        </w:rPr>
      </w:pPr>
    </w:p>
    <w:p w:rsidR="00E35228" w:rsidRPr="00E35228" w:rsidRDefault="00E35228" w:rsidP="00E35228">
      <w:pPr>
        <w:bidi/>
        <w:ind w:firstLine="567"/>
        <w:rPr>
          <w:rFonts w:cs="David" w:hint="cs"/>
          <w:rtl/>
        </w:rPr>
      </w:pPr>
      <w:r w:rsidRPr="00E35228">
        <w:rPr>
          <w:rFonts w:cs="David" w:hint="cs"/>
          <w:rtl/>
        </w:rPr>
        <w:t>אני לא שואל אותך.</w:t>
      </w:r>
    </w:p>
    <w:p w:rsidR="00E35228" w:rsidRPr="00E35228" w:rsidRDefault="00E35228" w:rsidP="00E35228">
      <w:pPr>
        <w:bidi/>
        <w:rPr>
          <w:rFonts w:cs="David" w:hint="cs"/>
          <w:rtl/>
        </w:rPr>
      </w:pPr>
    </w:p>
    <w:p w:rsidR="00E35228" w:rsidRPr="00E35228" w:rsidRDefault="00E35228" w:rsidP="00E35228">
      <w:pPr>
        <w:bidi/>
        <w:rPr>
          <w:rFonts w:cs="David" w:hint="cs"/>
          <w:rtl/>
        </w:rPr>
      </w:pPr>
      <w:r w:rsidRPr="00E35228">
        <w:rPr>
          <w:rFonts w:cs="David" w:hint="cs"/>
          <w:u w:val="single"/>
          <w:rtl/>
        </w:rPr>
        <w:t>ג'מאל זחאלקה:</w:t>
      </w:r>
    </w:p>
    <w:p w:rsidR="00E35228" w:rsidRPr="00E35228" w:rsidRDefault="00E35228" w:rsidP="00E35228">
      <w:pPr>
        <w:bidi/>
        <w:rPr>
          <w:rFonts w:cs="David" w:hint="cs"/>
          <w:rtl/>
        </w:rPr>
      </w:pPr>
    </w:p>
    <w:p w:rsidR="00E35228" w:rsidRPr="00E35228" w:rsidRDefault="00E35228" w:rsidP="00E35228">
      <w:pPr>
        <w:bidi/>
        <w:ind w:firstLine="567"/>
        <w:rPr>
          <w:rFonts w:cs="David" w:hint="cs"/>
          <w:rtl/>
        </w:rPr>
      </w:pPr>
      <w:r w:rsidRPr="00E35228">
        <w:rPr>
          <w:rFonts w:cs="David" w:hint="cs"/>
          <w:rtl/>
        </w:rPr>
        <w:t xml:space="preserve">אני רוצה שהעניין הזה יוצבע, הוועדה תחליט. אני לא סומך על ההחלטה שלך, אדוני היושב-ראש, בכל הכבוד, אני לא סומך על ההחלטה שלך. </w:t>
      </w:r>
    </w:p>
    <w:p w:rsidR="00E35228" w:rsidRPr="00E35228" w:rsidRDefault="00E35228" w:rsidP="00E35228">
      <w:pPr>
        <w:bidi/>
        <w:rPr>
          <w:rFonts w:cs="David" w:hint="cs"/>
          <w:rtl/>
        </w:rPr>
      </w:pPr>
    </w:p>
    <w:p w:rsidR="00E35228" w:rsidRPr="00E35228" w:rsidRDefault="00E35228" w:rsidP="00E35228">
      <w:pPr>
        <w:bidi/>
        <w:rPr>
          <w:rFonts w:cs="David" w:hint="cs"/>
          <w:u w:val="single"/>
          <w:rtl/>
        </w:rPr>
      </w:pPr>
      <w:r w:rsidRPr="00E35228">
        <w:rPr>
          <w:rFonts w:cs="David" w:hint="cs"/>
          <w:u w:val="single"/>
          <w:rtl/>
        </w:rPr>
        <w:t>ארבל אסטרחן:</w:t>
      </w:r>
    </w:p>
    <w:p w:rsidR="00E35228" w:rsidRPr="00E35228" w:rsidRDefault="00E35228" w:rsidP="00E35228">
      <w:pPr>
        <w:bidi/>
        <w:rPr>
          <w:rFonts w:cs="David" w:hint="cs"/>
          <w:rtl/>
        </w:rPr>
      </w:pPr>
    </w:p>
    <w:p w:rsidR="00E35228" w:rsidRPr="00E35228" w:rsidRDefault="00E35228" w:rsidP="00E35228">
      <w:pPr>
        <w:bidi/>
        <w:ind w:firstLine="567"/>
        <w:rPr>
          <w:rFonts w:cs="David" w:hint="cs"/>
          <w:rtl/>
        </w:rPr>
      </w:pPr>
      <w:r w:rsidRPr="00E35228">
        <w:rPr>
          <w:rFonts w:cs="David" w:hint="cs"/>
          <w:rtl/>
        </w:rPr>
        <w:t xml:space="preserve">אפשר לקבוע התייעצות סיעתית. </w:t>
      </w:r>
    </w:p>
    <w:p w:rsidR="00E35228" w:rsidRPr="00E35228" w:rsidRDefault="00E35228" w:rsidP="00E35228">
      <w:pPr>
        <w:bidi/>
        <w:rPr>
          <w:rFonts w:cs="David" w:hint="cs"/>
          <w:rtl/>
        </w:rPr>
      </w:pPr>
    </w:p>
    <w:p w:rsidR="00E35228" w:rsidRPr="00E35228" w:rsidRDefault="00E35228" w:rsidP="00E35228">
      <w:pPr>
        <w:bidi/>
        <w:rPr>
          <w:rFonts w:cs="David" w:hint="cs"/>
          <w:rtl/>
        </w:rPr>
      </w:pPr>
      <w:r w:rsidRPr="00E35228">
        <w:rPr>
          <w:rFonts w:cs="David" w:hint="cs"/>
          <w:u w:val="single"/>
          <w:rtl/>
        </w:rPr>
        <w:t>היו"ר אביגדור יצחקי:</w:t>
      </w:r>
    </w:p>
    <w:p w:rsidR="00E35228" w:rsidRPr="00E35228" w:rsidRDefault="00E35228" w:rsidP="00E35228">
      <w:pPr>
        <w:bidi/>
        <w:rPr>
          <w:rFonts w:cs="David" w:hint="cs"/>
          <w:rtl/>
        </w:rPr>
      </w:pPr>
    </w:p>
    <w:p w:rsidR="00E35228" w:rsidRPr="00E35228" w:rsidRDefault="00E35228" w:rsidP="00E35228">
      <w:pPr>
        <w:bidi/>
        <w:ind w:firstLine="567"/>
        <w:rPr>
          <w:rFonts w:cs="David" w:hint="cs"/>
          <w:rtl/>
        </w:rPr>
      </w:pPr>
      <w:r w:rsidRPr="00E35228">
        <w:rPr>
          <w:rFonts w:cs="David" w:hint="cs"/>
          <w:rtl/>
        </w:rPr>
        <w:t>אז דקה.</w:t>
      </w:r>
    </w:p>
    <w:p w:rsidR="00E35228" w:rsidRPr="00E35228" w:rsidRDefault="00E35228" w:rsidP="00E35228">
      <w:pPr>
        <w:bidi/>
        <w:rPr>
          <w:rFonts w:cs="David" w:hint="cs"/>
          <w:rtl/>
        </w:rPr>
      </w:pPr>
    </w:p>
    <w:p w:rsidR="00E35228" w:rsidRPr="00E35228" w:rsidRDefault="00E35228" w:rsidP="00E35228">
      <w:pPr>
        <w:bidi/>
        <w:rPr>
          <w:rFonts w:cs="David" w:hint="cs"/>
          <w:rtl/>
        </w:rPr>
      </w:pPr>
      <w:r w:rsidRPr="00E35228">
        <w:rPr>
          <w:rFonts w:cs="David" w:hint="cs"/>
          <w:u w:val="single"/>
          <w:rtl/>
        </w:rPr>
        <w:t>משה גפני:</w:t>
      </w:r>
    </w:p>
    <w:p w:rsidR="00E35228" w:rsidRPr="00E35228" w:rsidRDefault="00E35228" w:rsidP="00E35228">
      <w:pPr>
        <w:bidi/>
        <w:rPr>
          <w:rFonts w:cs="David" w:hint="cs"/>
          <w:rtl/>
        </w:rPr>
      </w:pPr>
    </w:p>
    <w:p w:rsidR="00E35228" w:rsidRPr="00E35228" w:rsidRDefault="00E35228" w:rsidP="00E35228">
      <w:pPr>
        <w:bidi/>
        <w:rPr>
          <w:rFonts w:cs="David" w:hint="cs"/>
          <w:rtl/>
        </w:rPr>
      </w:pPr>
      <w:r w:rsidRPr="00E35228">
        <w:rPr>
          <w:rFonts w:cs="David" w:hint="cs"/>
          <w:rtl/>
        </w:rPr>
        <w:tab/>
        <w:t xml:space="preserve">אתה רציני? עד שאלך לליצמן ולרביץ, תעבור דקה. </w:t>
      </w:r>
    </w:p>
    <w:p w:rsidR="00E35228" w:rsidRPr="00E35228" w:rsidRDefault="00E35228" w:rsidP="00E35228">
      <w:pPr>
        <w:bidi/>
        <w:rPr>
          <w:rFonts w:cs="David" w:hint="cs"/>
          <w:rtl/>
        </w:rPr>
      </w:pPr>
    </w:p>
    <w:p w:rsidR="00E35228" w:rsidRPr="00E35228" w:rsidRDefault="00E35228" w:rsidP="00E35228">
      <w:pPr>
        <w:bidi/>
        <w:rPr>
          <w:rFonts w:cs="David" w:hint="cs"/>
          <w:u w:val="single"/>
          <w:rtl/>
        </w:rPr>
      </w:pPr>
      <w:r w:rsidRPr="00E35228">
        <w:rPr>
          <w:rFonts w:cs="David" w:hint="cs"/>
          <w:u w:val="single"/>
          <w:rtl/>
        </w:rPr>
        <w:t>גדעון סער:</w:t>
      </w:r>
    </w:p>
    <w:p w:rsidR="00E35228" w:rsidRPr="00E35228" w:rsidRDefault="00E35228" w:rsidP="00E35228">
      <w:pPr>
        <w:bidi/>
        <w:rPr>
          <w:rFonts w:cs="David" w:hint="cs"/>
          <w:u w:val="single"/>
          <w:rtl/>
        </w:rPr>
      </w:pPr>
    </w:p>
    <w:p w:rsidR="00E35228" w:rsidRPr="00E35228" w:rsidRDefault="00E35228" w:rsidP="00E35228">
      <w:pPr>
        <w:bidi/>
        <w:rPr>
          <w:rFonts w:cs="David" w:hint="cs"/>
          <w:rtl/>
        </w:rPr>
      </w:pPr>
      <w:r w:rsidRPr="00E35228">
        <w:rPr>
          <w:rFonts w:cs="David" w:hint="cs"/>
          <w:rtl/>
        </w:rPr>
        <w:tab/>
        <w:t>גם ליצמן לא נותן יותר מדקה להתייעצות סיעתית בוועדת הכספים.</w:t>
      </w:r>
    </w:p>
    <w:p w:rsidR="00E35228" w:rsidRPr="00E35228" w:rsidRDefault="00E35228" w:rsidP="00E35228">
      <w:pPr>
        <w:bidi/>
        <w:rPr>
          <w:rFonts w:cs="David" w:hint="cs"/>
          <w:rtl/>
        </w:rPr>
      </w:pPr>
    </w:p>
    <w:p w:rsidR="00E35228" w:rsidRPr="00E35228" w:rsidRDefault="00E35228" w:rsidP="00E35228">
      <w:pPr>
        <w:bidi/>
        <w:rPr>
          <w:rFonts w:cs="David" w:hint="cs"/>
          <w:rtl/>
        </w:rPr>
      </w:pPr>
      <w:r w:rsidRPr="00E35228">
        <w:rPr>
          <w:rFonts w:cs="David" w:hint="cs"/>
          <w:u w:val="single"/>
          <w:rtl/>
        </w:rPr>
        <w:t>ג'מאל זחאלקה:</w:t>
      </w:r>
    </w:p>
    <w:p w:rsidR="00E35228" w:rsidRPr="00E35228" w:rsidRDefault="00E35228" w:rsidP="00E35228">
      <w:pPr>
        <w:bidi/>
        <w:rPr>
          <w:rFonts w:cs="David" w:hint="cs"/>
          <w:rtl/>
        </w:rPr>
      </w:pPr>
    </w:p>
    <w:p w:rsidR="00E35228" w:rsidRPr="00E35228" w:rsidRDefault="00E35228" w:rsidP="00E35228">
      <w:pPr>
        <w:bidi/>
        <w:ind w:firstLine="567"/>
        <w:rPr>
          <w:rFonts w:cs="David" w:hint="cs"/>
          <w:rtl/>
        </w:rPr>
      </w:pPr>
      <w:r w:rsidRPr="00E35228">
        <w:rPr>
          <w:rFonts w:cs="David" w:hint="cs"/>
          <w:rtl/>
        </w:rPr>
        <w:t xml:space="preserve">אפילו מה שמגיע לנו אנחנו לא מקבלים, לא יכול להיות דבר כזה. </w:t>
      </w:r>
    </w:p>
    <w:p w:rsidR="00E35228" w:rsidRPr="00E35228" w:rsidRDefault="00E35228" w:rsidP="00E35228">
      <w:pPr>
        <w:bidi/>
        <w:rPr>
          <w:rFonts w:cs="David" w:hint="cs"/>
          <w:rtl/>
        </w:rPr>
      </w:pPr>
    </w:p>
    <w:p w:rsidR="00E35228" w:rsidRPr="00E35228" w:rsidRDefault="00E35228" w:rsidP="00E35228">
      <w:pPr>
        <w:bidi/>
        <w:rPr>
          <w:rFonts w:cs="David" w:hint="cs"/>
          <w:rtl/>
        </w:rPr>
      </w:pPr>
      <w:r w:rsidRPr="00E35228">
        <w:rPr>
          <w:rFonts w:cs="David" w:hint="cs"/>
          <w:u w:val="single"/>
          <w:rtl/>
        </w:rPr>
        <w:t>דוד טל:</w:t>
      </w:r>
    </w:p>
    <w:p w:rsidR="00E35228" w:rsidRPr="00E35228" w:rsidRDefault="00E35228" w:rsidP="00E35228">
      <w:pPr>
        <w:bidi/>
        <w:rPr>
          <w:rFonts w:cs="David" w:hint="cs"/>
          <w:rtl/>
        </w:rPr>
      </w:pPr>
    </w:p>
    <w:p w:rsidR="00E35228" w:rsidRPr="00E35228" w:rsidRDefault="00E35228" w:rsidP="00E35228">
      <w:pPr>
        <w:bidi/>
        <w:rPr>
          <w:rFonts w:cs="David" w:hint="cs"/>
          <w:rtl/>
        </w:rPr>
      </w:pPr>
      <w:r w:rsidRPr="00E35228">
        <w:rPr>
          <w:rFonts w:cs="David" w:hint="cs"/>
          <w:rtl/>
        </w:rPr>
        <w:tab/>
        <w:t>למה אתה צועק?</w:t>
      </w:r>
    </w:p>
    <w:p w:rsidR="00E35228" w:rsidRPr="00E35228" w:rsidRDefault="00E35228" w:rsidP="00E35228">
      <w:pPr>
        <w:bidi/>
        <w:rPr>
          <w:rFonts w:cs="David" w:hint="cs"/>
          <w:rtl/>
        </w:rPr>
      </w:pPr>
    </w:p>
    <w:p w:rsidR="00E35228" w:rsidRPr="00E35228" w:rsidRDefault="00E35228" w:rsidP="00E35228">
      <w:pPr>
        <w:bidi/>
        <w:rPr>
          <w:rFonts w:cs="David" w:hint="cs"/>
          <w:rtl/>
        </w:rPr>
      </w:pPr>
      <w:r w:rsidRPr="00E35228">
        <w:rPr>
          <w:rFonts w:cs="David" w:hint="cs"/>
          <w:u w:val="single"/>
          <w:rtl/>
        </w:rPr>
        <w:t>ג'מאל זחאלקה:</w:t>
      </w:r>
    </w:p>
    <w:p w:rsidR="00E35228" w:rsidRPr="00E35228" w:rsidRDefault="00E35228" w:rsidP="00E35228">
      <w:pPr>
        <w:bidi/>
        <w:rPr>
          <w:rFonts w:cs="David" w:hint="cs"/>
          <w:rtl/>
        </w:rPr>
      </w:pPr>
    </w:p>
    <w:p w:rsidR="00E35228" w:rsidRPr="00E35228" w:rsidRDefault="00E35228" w:rsidP="00E35228">
      <w:pPr>
        <w:bidi/>
        <w:rPr>
          <w:rFonts w:cs="David" w:hint="cs"/>
          <w:rtl/>
        </w:rPr>
      </w:pPr>
      <w:r w:rsidRPr="00E35228">
        <w:rPr>
          <w:rFonts w:cs="David" w:hint="cs"/>
          <w:rtl/>
        </w:rPr>
        <w:tab/>
        <w:t xml:space="preserve">אותי הדיחו. </w:t>
      </w:r>
    </w:p>
    <w:p w:rsidR="00E35228" w:rsidRPr="00E35228" w:rsidRDefault="00E35228" w:rsidP="00E35228">
      <w:pPr>
        <w:bidi/>
        <w:rPr>
          <w:rFonts w:cs="David" w:hint="cs"/>
          <w:rtl/>
        </w:rPr>
      </w:pPr>
    </w:p>
    <w:p w:rsidR="00E35228" w:rsidRPr="00E35228" w:rsidRDefault="00E35228" w:rsidP="00E35228">
      <w:pPr>
        <w:bidi/>
        <w:rPr>
          <w:rFonts w:cs="David" w:hint="cs"/>
          <w:rtl/>
        </w:rPr>
      </w:pPr>
      <w:r w:rsidRPr="00E35228">
        <w:rPr>
          <w:rFonts w:cs="David" w:hint="cs"/>
          <w:u w:val="single"/>
          <w:rtl/>
        </w:rPr>
        <w:t>ראובן ריבלין:</w:t>
      </w:r>
    </w:p>
    <w:p w:rsidR="00E35228" w:rsidRPr="00E35228" w:rsidRDefault="00E35228" w:rsidP="00E35228">
      <w:pPr>
        <w:bidi/>
        <w:rPr>
          <w:rFonts w:cs="David" w:hint="cs"/>
          <w:rtl/>
        </w:rPr>
      </w:pPr>
    </w:p>
    <w:p w:rsidR="00E35228" w:rsidRPr="00E35228" w:rsidRDefault="00E35228" w:rsidP="00E35228">
      <w:pPr>
        <w:bidi/>
        <w:ind w:firstLine="567"/>
        <w:rPr>
          <w:rFonts w:cs="David" w:hint="cs"/>
          <w:rtl/>
        </w:rPr>
      </w:pPr>
      <w:r w:rsidRPr="00E35228">
        <w:rPr>
          <w:rFonts w:cs="David" w:hint="cs"/>
          <w:rtl/>
        </w:rPr>
        <w:t>חבל על הבריאות.</w:t>
      </w:r>
    </w:p>
    <w:p w:rsidR="00E35228" w:rsidRPr="00E35228" w:rsidRDefault="00E35228" w:rsidP="00E35228">
      <w:pPr>
        <w:bidi/>
        <w:rPr>
          <w:rFonts w:cs="David" w:hint="cs"/>
          <w:rtl/>
        </w:rPr>
      </w:pPr>
    </w:p>
    <w:p w:rsidR="00E35228" w:rsidRPr="00E35228" w:rsidRDefault="00E35228" w:rsidP="00E35228">
      <w:pPr>
        <w:bidi/>
        <w:rPr>
          <w:rFonts w:cs="David" w:hint="cs"/>
          <w:rtl/>
        </w:rPr>
      </w:pPr>
      <w:r w:rsidRPr="00E35228">
        <w:rPr>
          <w:rFonts w:cs="David" w:hint="cs"/>
          <w:u w:val="single"/>
          <w:rtl/>
        </w:rPr>
        <w:t>יצחק לוי:</w:t>
      </w:r>
    </w:p>
    <w:p w:rsidR="00E35228" w:rsidRPr="00E35228" w:rsidRDefault="00E35228" w:rsidP="00E35228">
      <w:pPr>
        <w:bidi/>
        <w:rPr>
          <w:rFonts w:cs="David" w:hint="cs"/>
          <w:rtl/>
        </w:rPr>
      </w:pPr>
    </w:p>
    <w:p w:rsidR="00E35228" w:rsidRPr="00E35228" w:rsidRDefault="00E35228" w:rsidP="00E35228">
      <w:pPr>
        <w:bidi/>
        <w:rPr>
          <w:rFonts w:cs="David" w:hint="cs"/>
          <w:rtl/>
        </w:rPr>
      </w:pPr>
      <w:r w:rsidRPr="00E35228">
        <w:rPr>
          <w:rFonts w:cs="David" w:hint="cs"/>
          <w:rtl/>
        </w:rPr>
        <w:tab/>
        <w:t xml:space="preserve">לא מגיע לך סגן יושב-ראש כנסת. </w:t>
      </w:r>
    </w:p>
    <w:p w:rsidR="00E35228" w:rsidRPr="00E35228" w:rsidRDefault="00E35228" w:rsidP="00E35228">
      <w:pPr>
        <w:bidi/>
        <w:rPr>
          <w:rFonts w:cs="David" w:hint="cs"/>
          <w:rtl/>
        </w:rPr>
      </w:pPr>
    </w:p>
    <w:p w:rsidR="00E35228" w:rsidRPr="00E35228" w:rsidRDefault="00E35228" w:rsidP="00E35228">
      <w:pPr>
        <w:bidi/>
        <w:rPr>
          <w:rFonts w:cs="David" w:hint="cs"/>
          <w:rtl/>
        </w:rPr>
      </w:pPr>
      <w:r w:rsidRPr="00E35228">
        <w:rPr>
          <w:rFonts w:cs="David" w:hint="cs"/>
          <w:u w:val="single"/>
          <w:rtl/>
        </w:rPr>
        <w:t>דוד טל:</w:t>
      </w:r>
    </w:p>
    <w:p w:rsidR="00E35228" w:rsidRPr="00E35228" w:rsidRDefault="00E35228" w:rsidP="00E35228">
      <w:pPr>
        <w:bidi/>
        <w:rPr>
          <w:rFonts w:cs="David" w:hint="cs"/>
          <w:rtl/>
        </w:rPr>
      </w:pPr>
    </w:p>
    <w:p w:rsidR="00E35228" w:rsidRPr="00E35228" w:rsidRDefault="00E35228" w:rsidP="00E35228">
      <w:pPr>
        <w:bidi/>
        <w:rPr>
          <w:rFonts w:cs="David" w:hint="cs"/>
          <w:rtl/>
        </w:rPr>
      </w:pPr>
      <w:r w:rsidRPr="00E35228">
        <w:rPr>
          <w:rFonts w:cs="David" w:hint="cs"/>
          <w:rtl/>
        </w:rPr>
        <w:tab/>
        <w:t xml:space="preserve">מה זה, אתה יכול לדבר כמו חבר הכנסת ברכה, והוא לא לוחש. </w:t>
      </w:r>
    </w:p>
    <w:p w:rsidR="00E35228" w:rsidRPr="00E35228" w:rsidRDefault="00E35228" w:rsidP="00E35228">
      <w:pPr>
        <w:bidi/>
        <w:rPr>
          <w:rFonts w:cs="David" w:hint="cs"/>
          <w:u w:val="single"/>
          <w:rtl/>
        </w:rPr>
      </w:pPr>
    </w:p>
    <w:p w:rsidR="00E35228" w:rsidRPr="00E35228" w:rsidRDefault="00E35228" w:rsidP="00E35228">
      <w:pPr>
        <w:bidi/>
        <w:rPr>
          <w:rFonts w:cs="David" w:hint="cs"/>
          <w:rtl/>
        </w:rPr>
      </w:pPr>
      <w:r w:rsidRPr="00E35228">
        <w:rPr>
          <w:rFonts w:cs="David" w:hint="cs"/>
          <w:u w:val="single"/>
          <w:rtl/>
        </w:rPr>
        <w:t>היו"ר אביגדור יצחקי:</w:t>
      </w:r>
    </w:p>
    <w:p w:rsidR="00E35228" w:rsidRPr="00E35228" w:rsidRDefault="00E35228" w:rsidP="00E35228">
      <w:pPr>
        <w:bidi/>
        <w:rPr>
          <w:rFonts w:cs="David" w:hint="cs"/>
          <w:rtl/>
        </w:rPr>
      </w:pPr>
    </w:p>
    <w:p w:rsidR="00E35228" w:rsidRPr="00E35228" w:rsidRDefault="00E35228" w:rsidP="00E35228">
      <w:pPr>
        <w:bidi/>
        <w:ind w:firstLine="567"/>
        <w:rPr>
          <w:rFonts w:cs="David" w:hint="cs"/>
          <w:rtl/>
        </w:rPr>
      </w:pPr>
      <w:r w:rsidRPr="00E35228">
        <w:rPr>
          <w:rFonts w:cs="David" w:hint="cs"/>
          <w:rtl/>
        </w:rPr>
        <w:t xml:space="preserve">אני אוציא אותך החוצה, מספיק. </w:t>
      </w:r>
    </w:p>
    <w:p w:rsidR="00E35228" w:rsidRPr="00E35228" w:rsidRDefault="00E35228" w:rsidP="00E35228">
      <w:pPr>
        <w:bidi/>
        <w:rPr>
          <w:rFonts w:cs="David" w:hint="cs"/>
          <w:rtl/>
        </w:rPr>
      </w:pPr>
    </w:p>
    <w:p w:rsidR="00E35228" w:rsidRPr="00E35228" w:rsidRDefault="00E35228" w:rsidP="00E35228">
      <w:pPr>
        <w:bidi/>
        <w:rPr>
          <w:rFonts w:cs="David"/>
          <w:u w:val="single"/>
          <w:rtl/>
        </w:rPr>
      </w:pPr>
      <w:r w:rsidRPr="00E35228">
        <w:rPr>
          <w:rFonts w:cs="David"/>
          <w:u w:val="single"/>
          <w:rtl/>
        </w:rPr>
        <w:t>מוחמד ברכה:</w:t>
      </w:r>
    </w:p>
    <w:p w:rsidR="00E35228" w:rsidRPr="00E35228" w:rsidRDefault="00E35228" w:rsidP="00E35228">
      <w:pPr>
        <w:bidi/>
        <w:rPr>
          <w:rFonts w:cs="David"/>
          <w:u w:val="single"/>
          <w:rtl/>
        </w:rPr>
      </w:pPr>
    </w:p>
    <w:p w:rsidR="00E35228" w:rsidRPr="00E35228" w:rsidRDefault="00E35228" w:rsidP="00E35228">
      <w:pPr>
        <w:bidi/>
        <w:rPr>
          <w:rFonts w:cs="David" w:hint="cs"/>
          <w:rtl/>
        </w:rPr>
      </w:pPr>
      <w:r w:rsidRPr="00E35228">
        <w:rPr>
          <w:rFonts w:cs="David"/>
          <w:rtl/>
        </w:rPr>
        <w:tab/>
      </w:r>
      <w:r w:rsidRPr="00E35228">
        <w:rPr>
          <w:rFonts w:cs="David" w:hint="cs"/>
          <w:rtl/>
        </w:rPr>
        <w:t>חשבנו שאתה הולך לפתור את הבעיה.</w:t>
      </w:r>
    </w:p>
    <w:p w:rsidR="00E35228" w:rsidRPr="00E35228" w:rsidRDefault="00E35228" w:rsidP="00E35228">
      <w:pPr>
        <w:bidi/>
        <w:rPr>
          <w:rFonts w:cs="David" w:hint="cs"/>
          <w:rtl/>
        </w:rPr>
      </w:pPr>
    </w:p>
    <w:p w:rsidR="00E35228" w:rsidRPr="00E35228" w:rsidRDefault="00E35228" w:rsidP="00E35228">
      <w:pPr>
        <w:bidi/>
        <w:rPr>
          <w:rFonts w:cs="David" w:hint="cs"/>
          <w:rtl/>
        </w:rPr>
      </w:pPr>
      <w:r w:rsidRPr="00E35228">
        <w:rPr>
          <w:rFonts w:cs="David" w:hint="cs"/>
          <w:u w:val="single"/>
          <w:rtl/>
        </w:rPr>
        <w:t>ג'מאל זחאלקה:</w:t>
      </w:r>
    </w:p>
    <w:p w:rsidR="00E35228" w:rsidRPr="00E35228" w:rsidRDefault="00E35228" w:rsidP="00E35228">
      <w:pPr>
        <w:bidi/>
        <w:rPr>
          <w:rFonts w:cs="David" w:hint="cs"/>
          <w:rtl/>
        </w:rPr>
      </w:pPr>
    </w:p>
    <w:p w:rsidR="00E35228" w:rsidRPr="00E35228" w:rsidRDefault="00E35228" w:rsidP="00E35228">
      <w:pPr>
        <w:bidi/>
        <w:rPr>
          <w:rFonts w:cs="David" w:hint="cs"/>
          <w:rtl/>
        </w:rPr>
      </w:pPr>
      <w:r w:rsidRPr="00E35228">
        <w:rPr>
          <w:rFonts w:cs="David" w:hint="cs"/>
          <w:rtl/>
        </w:rPr>
        <w:tab/>
        <w:t>אני לא סומך עליו שיפתור לי את הבעיה.</w:t>
      </w:r>
    </w:p>
    <w:p w:rsidR="00E35228" w:rsidRPr="00E35228" w:rsidRDefault="00E35228" w:rsidP="00E35228">
      <w:pPr>
        <w:bidi/>
        <w:rPr>
          <w:rFonts w:cs="David" w:hint="cs"/>
          <w:rtl/>
        </w:rPr>
      </w:pPr>
    </w:p>
    <w:p w:rsidR="00E35228" w:rsidRPr="00E35228" w:rsidRDefault="00E35228" w:rsidP="00E35228">
      <w:pPr>
        <w:bidi/>
        <w:rPr>
          <w:rFonts w:cs="David" w:hint="cs"/>
          <w:rtl/>
        </w:rPr>
      </w:pPr>
      <w:r w:rsidRPr="00E35228">
        <w:rPr>
          <w:rFonts w:cs="David" w:hint="cs"/>
          <w:u w:val="single"/>
          <w:rtl/>
        </w:rPr>
        <w:t>היו"ר אביגדור יצחקי:</w:t>
      </w:r>
    </w:p>
    <w:p w:rsidR="00E35228" w:rsidRPr="00E35228" w:rsidRDefault="00E35228" w:rsidP="00E35228">
      <w:pPr>
        <w:bidi/>
        <w:rPr>
          <w:rFonts w:cs="David" w:hint="cs"/>
          <w:rtl/>
        </w:rPr>
      </w:pPr>
    </w:p>
    <w:p w:rsidR="00E35228" w:rsidRPr="00E35228" w:rsidRDefault="00E35228" w:rsidP="00E35228">
      <w:pPr>
        <w:bidi/>
        <w:ind w:firstLine="567"/>
        <w:rPr>
          <w:rFonts w:cs="David" w:hint="cs"/>
          <w:rtl/>
        </w:rPr>
      </w:pPr>
      <w:r w:rsidRPr="00E35228">
        <w:rPr>
          <w:rFonts w:cs="David" w:hint="cs"/>
          <w:rtl/>
        </w:rPr>
        <w:t>אני גם לא אפתור לך, מאה אחוז.</w:t>
      </w:r>
    </w:p>
    <w:p w:rsidR="00E35228" w:rsidRPr="00E35228" w:rsidRDefault="00E35228" w:rsidP="00E35228">
      <w:pPr>
        <w:bidi/>
        <w:rPr>
          <w:rFonts w:cs="David" w:hint="cs"/>
          <w:rtl/>
        </w:rPr>
      </w:pPr>
    </w:p>
    <w:p w:rsidR="00E35228" w:rsidRPr="00E35228" w:rsidRDefault="00E35228" w:rsidP="00E35228">
      <w:pPr>
        <w:bidi/>
        <w:rPr>
          <w:rFonts w:cs="David" w:hint="cs"/>
          <w:rtl/>
        </w:rPr>
      </w:pPr>
      <w:r w:rsidRPr="00E35228">
        <w:rPr>
          <w:rFonts w:cs="David" w:hint="cs"/>
          <w:u w:val="single"/>
          <w:rtl/>
        </w:rPr>
        <w:t>ג'מאל זחאלקה:</w:t>
      </w:r>
    </w:p>
    <w:p w:rsidR="00E35228" w:rsidRPr="00E35228" w:rsidRDefault="00E35228" w:rsidP="00E35228">
      <w:pPr>
        <w:bidi/>
        <w:rPr>
          <w:rFonts w:cs="David" w:hint="cs"/>
          <w:rtl/>
        </w:rPr>
      </w:pPr>
    </w:p>
    <w:p w:rsidR="00E35228" w:rsidRPr="00E35228" w:rsidRDefault="00E35228" w:rsidP="00E35228">
      <w:pPr>
        <w:bidi/>
        <w:rPr>
          <w:rFonts w:cs="David" w:hint="cs"/>
          <w:rtl/>
        </w:rPr>
      </w:pPr>
      <w:r w:rsidRPr="00E35228">
        <w:rPr>
          <w:rFonts w:cs="David" w:hint="cs"/>
          <w:rtl/>
        </w:rPr>
        <w:tab/>
        <w:t xml:space="preserve">אל תפתור. תעשה מה שאתה רוצה. זה מגיע לנו על-פי דין, אני רוצה שזה יוחלט. </w:t>
      </w:r>
    </w:p>
    <w:p w:rsidR="00E35228" w:rsidRPr="00E35228" w:rsidRDefault="00E35228" w:rsidP="00E35228">
      <w:pPr>
        <w:bidi/>
        <w:rPr>
          <w:rFonts w:cs="David" w:hint="cs"/>
          <w:rtl/>
        </w:rPr>
      </w:pPr>
    </w:p>
    <w:p w:rsidR="00E35228" w:rsidRPr="00E35228" w:rsidRDefault="00E35228" w:rsidP="00E35228">
      <w:pPr>
        <w:bidi/>
        <w:rPr>
          <w:rFonts w:cs="David" w:hint="cs"/>
          <w:rtl/>
        </w:rPr>
      </w:pPr>
      <w:r w:rsidRPr="00E35228">
        <w:rPr>
          <w:rFonts w:cs="David" w:hint="cs"/>
          <w:u w:val="single"/>
          <w:rtl/>
        </w:rPr>
        <w:t>היו"ר אביגדור יצחקי:</w:t>
      </w:r>
    </w:p>
    <w:p w:rsidR="00E35228" w:rsidRPr="00E35228" w:rsidRDefault="00E35228" w:rsidP="00E35228">
      <w:pPr>
        <w:bidi/>
        <w:rPr>
          <w:rFonts w:cs="David" w:hint="cs"/>
          <w:rtl/>
        </w:rPr>
      </w:pPr>
    </w:p>
    <w:p w:rsidR="00E35228" w:rsidRPr="00E35228" w:rsidRDefault="00E35228" w:rsidP="00E35228">
      <w:pPr>
        <w:bidi/>
        <w:ind w:firstLine="567"/>
        <w:rPr>
          <w:rFonts w:cs="David" w:hint="cs"/>
          <w:rtl/>
        </w:rPr>
      </w:pPr>
      <w:r w:rsidRPr="00E35228">
        <w:rPr>
          <w:rFonts w:cs="David" w:hint="cs"/>
          <w:rtl/>
        </w:rPr>
        <w:t xml:space="preserve">רבותי. אני מקיים הצבעה על הרכב הוועדות. מי בעד הרכב הוועדות לכנסת, ירים את ידו. </w:t>
      </w:r>
    </w:p>
    <w:p w:rsidR="00E35228" w:rsidRPr="00E35228" w:rsidRDefault="00E35228" w:rsidP="00E35228">
      <w:pPr>
        <w:bidi/>
        <w:rPr>
          <w:rFonts w:cs="David" w:hint="cs"/>
          <w:rtl/>
        </w:rPr>
      </w:pPr>
    </w:p>
    <w:p w:rsidR="00E35228" w:rsidRPr="00E35228" w:rsidRDefault="00E35228" w:rsidP="00E35228">
      <w:pPr>
        <w:bidi/>
        <w:jc w:val="center"/>
        <w:rPr>
          <w:rFonts w:cs="David" w:hint="cs"/>
          <w:u w:val="single"/>
          <w:rtl/>
        </w:rPr>
      </w:pPr>
      <w:r w:rsidRPr="00E35228">
        <w:rPr>
          <w:rFonts w:cs="David" w:hint="cs"/>
          <w:u w:val="single"/>
          <w:rtl/>
        </w:rPr>
        <w:t>ה צ ב ע ה</w:t>
      </w:r>
    </w:p>
    <w:p w:rsidR="00E35228" w:rsidRPr="00E35228" w:rsidRDefault="00E35228" w:rsidP="00E35228">
      <w:pPr>
        <w:bidi/>
        <w:jc w:val="center"/>
        <w:rPr>
          <w:rFonts w:cs="David" w:hint="cs"/>
          <w:u w:val="single"/>
          <w:rtl/>
        </w:rPr>
      </w:pPr>
    </w:p>
    <w:p w:rsidR="00E35228" w:rsidRPr="00E35228" w:rsidRDefault="00E35228" w:rsidP="00E35228">
      <w:pPr>
        <w:bidi/>
        <w:jc w:val="center"/>
        <w:rPr>
          <w:rFonts w:cs="David" w:hint="cs"/>
          <w:rtl/>
        </w:rPr>
      </w:pPr>
      <w:r w:rsidRPr="00E35228">
        <w:rPr>
          <w:rFonts w:cs="David" w:hint="cs"/>
          <w:rtl/>
        </w:rPr>
        <w:t xml:space="preserve">בעד </w:t>
      </w:r>
      <w:r w:rsidRPr="00E35228">
        <w:rPr>
          <w:rFonts w:cs="David"/>
          <w:rtl/>
        </w:rPr>
        <w:t>–</w:t>
      </w:r>
      <w:r w:rsidRPr="00E35228">
        <w:rPr>
          <w:rFonts w:cs="David" w:hint="cs"/>
          <w:rtl/>
        </w:rPr>
        <w:t xml:space="preserve"> רוב</w:t>
      </w:r>
    </w:p>
    <w:p w:rsidR="00E35228" w:rsidRPr="00E35228" w:rsidRDefault="00E35228" w:rsidP="00E35228">
      <w:pPr>
        <w:bidi/>
        <w:jc w:val="center"/>
        <w:rPr>
          <w:rFonts w:cs="David" w:hint="cs"/>
          <w:rtl/>
        </w:rPr>
      </w:pPr>
      <w:r w:rsidRPr="00E35228">
        <w:rPr>
          <w:rFonts w:cs="David" w:hint="cs"/>
          <w:rtl/>
        </w:rPr>
        <w:t xml:space="preserve">נגד </w:t>
      </w:r>
      <w:r w:rsidRPr="00E35228">
        <w:rPr>
          <w:rFonts w:cs="David"/>
          <w:rtl/>
        </w:rPr>
        <w:t>–</w:t>
      </w:r>
      <w:r w:rsidRPr="00E35228">
        <w:rPr>
          <w:rFonts w:cs="David" w:hint="cs"/>
          <w:rtl/>
        </w:rPr>
        <w:t xml:space="preserve"> 2</w:t>
      </w:r>
    </w:p>
    <w:p w:rsidR="00E35228" w:rsidRPr="00E35228" w:rsidRDefault="00E35228" w:rsidP="00E35228">
      <w:pPr>
        <w:bidi/>
        <w:jc w:val="center"/>
        <w:rPr>
          <w:rFonts w:cs="David" w:hint="cs"/>
          <w:rtl/>
        </w:rPr>
      </w:pPr>
      <w:r w:rsidRPr="00E35228">
        <w:rPr>
          <w:rFonts w:cs="David" w:hint="cs"/>
          <w:rtl/>
        </w:rPr>
        <w:t xml:space="preserve">נמנעים </w:t>
      </w:r>
      <w:r w:rsidRPr="00E35228">
        <w:rPr>
          <w:rFonts w:cs="David"/>
          <w:rtl/>
        </w:rPr>
        <w:t>–</w:t>
      </w:r>
      <w:r w:rsidRPr="00E35228">
        <w:rPr>
          <w:rFonts w:cs="David" w:hint="cs"/>
          <w:rtl/>
        </w:rPr>
        <w:t xml:space="preserve"> אין</w:t>
      </w:r>
    </w:p>
    <w:p w:rsidR="00E35228" w:rsidRPr="00E35228" w:rsidRDefault="00E35228" w:rsidP="00E35228">
      <w:pPr>
        <w:bidi/>
        <w:rPr>
          <w:rFonts w:cs="David" w:hint="cs"/>
          <w:rtl/>
        </w:rPr>
      </w:pPr>
    </w:p>
    <w:p w:rsidR="00E35228" w:rsidRPr="00E35228" w:rsidRDefault="00E35228" w:rsidP="00E35228">
      <w:pPr>
        <w:bidi/>
        <w:rPr>
          <w:rFonts w:cs="David" w:hint="cs"/>
          <w:u w:val="single"/>
          <w:rtl/>
        </w:rPr>
      </w:pPr>
      <w:smartTag w:uri="urn:schemas-microsoft-com:office:smarttags" w:element="PersonName">
        <w:r w:rsidRPr="00E35228">
          <w:rPr>
            <w:rFonts w:cs="David" w:hint="cs"/>
            <w:u w:val="single"/>
            <w:rtl/>
          </w:rPr>
          <w:t>רוחמה אברהם</w:t>
        </w:r>
      </w:smartTag>
      <w:r w:rsidRPr="00E35228">
        <w:rPr>
          <w:rFonts w:cs="David" w:hint="cs"/>
          <w:u w:val="single"/>
          <w:rtl/>
        </w:rPr>
        <w:t>:</w:t>
      </w:r>
    </w:p>
    <w:p w:rsidR="00E35228" w:rsidRPr="00E35228" w:rsidRDefault="00E35228" w:rsidP="00E35228">
      <w:pPr>
        <w:bidi/>
        <w:rPr>
          <w:rFonts w:cs="David" w:hint="cs"/>
          <w:rtl/>
        </w:rPr>
      </w:pPr>
    </w:p>
    <w:p w:rsidR="00E35228" w:rsidRPr="00E35228" w:rsidRDefault="00E35228" w:rsidP="00E35228">
      <w:pPr>
        <w:bidi/>
        <w:rPr>
          <w:rFonts w:cs="David" w:hint="cs"/>
          <w:rtl/>
        </w:rPr>
      </w:pPr>
      <w:r w:rsidRPr="00E35228">
        <w:rPr>
          <w:rFonts w:cs="David" w:hint="cs"/>
          <w:rtl/>
        </w:rPr>
        <w:tab/>
        <w:t>אין לך זכות הצבעה, אם ברכה הצביע.</w:t>
      </w:r>
    </w:p>
    <w:p w:rsidR="00E35228" w:rsidRPr="00E35228" w:rsidRDefault="00E35228" w:rsidP="00E35228">
      <w:pPr>
        <w:bidi/>
        <w:rPr>
          <w:rFonts w:cs="David" w:hint="cs"/>
          <w:rtl/>
        </w:rPr>
      </w:pPr>
    </w:p>
    <w:p w:rsidR="00E35228" w:rsidRPr="00E35228" w:rsidRDefault="00E35228" w:rsidP="00E35228">
      <w:pPr>
        <w:bidi/>
        <w:rPr>
          <w:rFonts w:cs="David" w:hint="cs"/>
          <w:u w:val="single"/>
          <w:rtl/>
        </w:rPr>
      </w:pPr>
      <w:r w:rsidRPr="00E35228">
        <w:rPr>
          <w:rFonts w:cs="David" w:hint="cs"/>
          <w:u w:val="single"/>
          <w:rtl/>
        </w:rPr>
        <w:t>אתי בן-יוסף:</w:t>
      </w:r>
    </w:p>
    <w:p w:rsidR="00E35228" w:rsidRPr="00E35228" w:rsidRDefault="00E35228" w:rsidP="00E35228">
      <w:pPr>
        <w:bidi/>
        <w:rPr>
          <w:rFonts w:cs="David" w:hint="cs"/>
          <w:rtl/>
        </w:rPr>
      </w:pPr>
    </w:p>
    <w:p w:rsidR="00E35228" w:rsidRPr="00E35228" w:rsidRDefault="00E35228" w:rsidP="00E35228">
      <w:pPr>
        <w:bidi/>
        <w:rPr>
          <w:rFonts w:cs="David" w:hint="cs"/>
          <w:rtl/>
        </w:rPr>
      </w:pPr>
      <w:r w:rsidRPr="00E35228">
        <w:rPr>
          <w:rFonts w:cs="David" w:hint="cs"/>
          <w:rtl/>
        </w:rPr>
        <w:tab/>
        <w:t xml:space="preserve">גם לחבר הכנסת ברכה אין זכות הצבעה. </w:t>
      </w:r>
    </w:p>
    <w:p w:rsidR="00E35228" w:rsidRPr="00E35228" w:rsidRDefault="00E35228" w:rsidP="00E35228">
      <w:pPr>
        <w:bidi/>
        <w:rPr>
          <w:rFonts w:cs="David" w:hint="cs"/>
          <w:rtl/>
        </w:rPr>
      </w:pPr>
    </w:p>
    <w:p w:rsidR="00E35228" w:rsidRPr="00E35228" w:rsidRDefault="00E35228" w:rsidP="00E35228">
      <w:pPr>
        <w:bidi/>
        <w:rPr>
          <w:rFonts w:cs="David" w:hint="cs"/>
          <w:rtl/>
        </w:rPr>
      </w:pPr>
      <w:r w:rsidRPr="00E35228">
        <w:rPr>
          <w:rFonts w:cs="David" w:hint="cs"/>
          <w:u w:val="single"/>
          <w:rtl/>
        </w:rPr>
        <w:t>אחמד טיבי:</w:t>
      </w:r>
    </w:p>
    <w:p w:rsidR="00E35228" w:rsidRPr="00E35228" w:rsidRDefault="00E35228" w:rsidP="00E35228">
      <w:pPr>
        <w:bidi/>
        <w:rPr>
          <w:rFonts w:cs="David" w:hint="cs"/>
          <w:rtl/>
        </w:rPr>
      </w:pPr>
    </w:p>
    <w:p w:rsidR="00E35228" w:rsidRPr="00E35228" w:rsidRDefault="00E35228" w:rsidP="00E35228">
      <w:pPr>
        <w:bidi/>
        <w:ind w:firstLine="567"/>
        <w:rPr>
          <w:rFonts w:cs="David" w:hint="cs"/>
          <w:rtl/>
        </w:rPr>
      </w:pPr>
      <w:r w:rsidRPr="00E35228">
        <w:rPr>
          <w:rFonts w:cs="David" w:hint="cs"/>
          <w:rtl/>
        </w:rPr>
        <w:t xml:space="preserve">רמון צירף אותו. </w:t>
      </w:r>
    </w:p>
    <w:p w:rsidR="00E35228" w:rsidRPr="00E35228" w:rsidRDefault="00E35228" w:rsidP="00E35228">
      <w:pPr>
        <w:bidi/>
        <w:rPr>
          <w:rFonts w:cs="David" w:hint="cs"/>
          <w:rtl/>
        </w:rPr>
      </w:pPr>
    </w:p>
    <w:p w:rsidR="00E35228" w:rsidRPr="00E35228" w:rsidRDefault="00E35228" w:rsidP="00E35228">
      <w:pPr>
        <w:bidi/>
        <w:rPr>
          <w:rFonts w:cs="David" w:hint="cs"/>
          <w:rtl/>
        </w:rPr>
      </w:pPr>
      <w:r w:rsidRPr="00E35228">
        <w:rPr>
          <w:rFonts w:cs="David" w:hint="cs"/>
          <w:u w:val="single"/>
          <w:rtl/>
        </w:rPr>
        <w:t>היו"ר אביגדור יצחקי:</w:t>
      </w:r>
    </w:p>
    <w:p w:rsidR="00E35228" w:rsidRPr="00E35228" w:rsidRDefault="00E35228" w:rsidP="00E35228">
      <w:pPr>
        <w:bidi/>
        <w:rPr>
          <w:rFonts w:cs="David" w:hint="cs"/>
          <w:rtl/>
        </w:rPr>
      </w:pPr>
    </w:p>
    <w:p w:rsidR="00E35228" w:rsidRPr="00E35228" w:rsidRDefault="00E35228" w:rsidP="00E35228">
      <w:pPr>
        <w:bidi/>
        <w:ind w:firstLine="567"/>
        <w:rPr>
          <w:rFonts w:cs="David" w:hint="cs"/>
          <w:rtl/>
        </w:rPr>
      </w:pPr>
      <w:r w:rsidRPr="00E35228">
        <w:rPr>
          <w:rFonts w:cs="David" w:hint="cs"/>
          <w:rtl/>
        </w:rPr>
        <w:t xml:space="preserve">ההצבעה נרשמה. אני מקיים הצבעה על הרכב סגני היושב-ראש. מי בעד, ירים את ידו. </w:t>
      </w:r>
    </w:p>
    <w:p w:rsidR="00E35228" w:rsidRPr="00E35228" w:rsidRDefault="00E35228" w:rsidP="00E35228">
      <w:pPr>
        <w:bidi/>
        <w:rPr>
          <w:rFonts w:cs="David" w:hint="cs"/>
          <w:rtl/>
        </w:rPr>
      </w:pPr>
    </w:p>
    <w:p w:rsidR="00E35228" w:rsidRPr="00E35228" w:rsidRDefault="00E35228" w:rsidP="00E35228">
      <w:pPr>
        <w:bidi/>
        <w:rPr>
          <w:rFonts w:cs="David"/>
          <w:u w:val="single"/>
          <w:rtl/>
        </w:rPr>
      </w:pPr>
      <w:r w:rsidRPr="00E35228">
        <w:rPr>
          <w:rFonts w:cs="David"/>
          <w:u w:val="single"/>
          <w:rtl/>
        </w:rPr>
        <w:t>מוחמד ברכה:</w:t>
      </w:r>
    </w:p>
    <w:p w:rsidR="00E35228" w:rsidRPr="00E35228" w:rsidRDefault="00E35228" w:rsidP="00E35228">
      <w:pPr>
        <w:bidi/>
        <w:rPr>
          <w:rFonts w:cs="David"/>
          <w:u w:val="single"/>
          <w:rtl/>
        </w:rPr>
      </w:pPr>
    </w:p>
    <w:p w:rsidR="00E35228" w:rsidRPr="00E35228" w:rsidRDefault="00E35228" w:rsidP="00E35228">
      <w:pPr>
        <w:bidi/>
        <w:rPr>
          <w:rFonts w:cs="David" w:hint="cs"/>
          <w:rtl/>
        </w:rPr>
      </w:pPr>
      <w:r w:rsidRPr="00E35228">
        <w:rPr>
          <w:rFonts w:cs="David"/>
          <w:rtl/>
        </w:rPr>
        <w:tab/>
      </w:r>
      <w:r w:rsidRPr="00E35228">
        <w:rPr>
          <w:rFonts w:cs="David" w:hint="cs"/>
          <w:rtl/>
        </w:rPr>
        <w:t>דחה את זה לשבוע הבאה.</w:t>
      </w:r>
    </w:p>
    <w:p w:rsidR="00E35228" w:rsidRPr="00E35228" w:rsidRDefault="00E35228" w:rsidP="00E35228">
      <w:pPr>
        <w:bidi/>
        <w:rPr>
          <w:rFonts w:cs="David" w:hint="cs"/>
          <w:rtl/>
        </w:rPr>
      </w:pPr>
    </w:p>
    <w:p w:rsidR="00E35228" w:rsidRPr="00E35228" w:rsidRDefault="00E35228" w:rsidP="00E35228">
      <w:pPr>
        <w:bidi/>
        <w:rPr>
          <w:rFonts w:cs="David" w:hint="cs"/>
          <w:u w:val="single"/>
          <w:rtl/>
        </w:rPr>
      </w:pPr>
      <w:smartTag w:uri="urn:schemas-microsoft-com:office:smarttags" w:element="PersonName">
        <w:r w:rsidRPr="00E35228">
          <w:rPr>
            <w:rFonts w:cs="David" w:hint="cs"/>
            <w:u w:val="single"/>
            <w:rtl/>
          </w:rPr>
          <w:t>רוחמה אברהם</w:t>
        </w:r>
      </w:smartTag>
      <w:r w:rsidRPr="00E35228">
        <w:rPr>
          <w:rFonts w:cs="David" w:hint="cs"/>
          <w:u w:val="single"/>
          <w:rtl/>
        </w:rPr>
        <w:t>:</w:t>
      </w:r>
    </w:p>
    <w:p w:rsidR="00E35228" w:rsidRPr="00E35228" w:rsidRDefault="00E35228" w:rsidP="00E35228">
      <w:pPr>
        <w:bidi/>
        <w:rPr>
          <w:rFonts w:cs="David" w:hint="cs"/>
          <w:rtl/>
        </w:rPr>
      </w:pPr>
    </w:p>
    <w:p w:rsidR="00E35228" w:rsidRPr="00E35228" w:rsidRDefault="00E35228" w:rsidP="00E35228">
      <w:pPr>
        <w:bidi/>
        <w:ind w:firstLine="567"/>
        <w:rPr>
          <w:rFonts w:cs="David" w:hint="cs"/>
          <w:rtl/>
        </w:rPr>
      </w:pPr>
      <w:r w:rsidRPr="00E35228">
        <w:rPr>
          <w:rFonts w:cs="David" w:hint="cs"/>
          <w:rtl/>
        </w:rPr>
        <w:t>הכנסת צריכה לעבוד.</w:t>
      </w:r>
    </w:p>
    <w:p w:rsidR="00E35228" w:rsidRPr="00E35228" w:rsidRDefault="00E35228" w:rsidP="00E35228">
      <w:pPr>
        <w:bidi/>
        <w:rPr>
          <w:rFonts w:cs="David" w:hint="cs"/>
          <w:rtl/>
        </w:rPr>
      </w:pPr>
    </w:p>
    <w:p w:rsidR="00E35228" w:rsidRPr="00E35228" w:rsidRDefault="00E35228" w:rsidP="00E35228">
      <w:pPr>
        <w:bidi/>
        <w:jc w:val="center"/>
        <w:rPr>
          <w:rFonts w:cs="David" w:hint="cs"/>
          <w:u w:val="single"/>
          <w:rtl/>
        </w:rPr>
      </w:pPr>
      <w:r w:rsidRPr="00E35228">
        <w:rPr>
          <w:rFonts w:cs="David" w:hint="cs"/>
          <w:u w:val="single"/>
          <w:rtl/>
        </w:rPr>
        <w:t>ה צ ב ע ה</w:t>
      </w:r>
    </w:p>
    <w:p w:rsidR="00E35228" w:rsidRPr="00E35228" w:rsidRDefault="00E35228" w:rsidP="00E35228">
      <w:pPr>
        <w:bidi/>
        <w:jc w:val="center"/>
        <w:rPr>
          <w:rFonts w:cs="David" w:hint="cs"/>
          <w:rtl/>
        </w:rPr>
      </w:pPr>
    </w:p>
    <w:p w:rsidR="00E35228" w:rsidRPr="00E35228" w:rsidRDefault="00E35228" w:rsidP="00E35228">
      <w:pPr>
        <w:bidi/>
        <w:jc w:val="center"/>
        <w:rPr>
          <w:rFonts w:cs="David" w:hint="cs"/>
          <w:rtl/>
        </w:rPr>
      </w:pPr>
      <w:r w:rsidRPr="00E35228">
        <w:rPr>
          <w:rFonts w:cs="David" w:hint="cs"/>
          <w:rtl/>
        </w:rPr>
        <w:t xml:space="preserve">בעד </w:t>
      </w:r>
      <w:r w:rsidRPr="00E35228">
        <w:rPr>
          <w:rFonts w:cs="David"/>
          <w:rtl/>
        </w:rPr>
        <w:t>–</w:t>
      </w:r>
      <w:r w:rsidRPr="00E35228">
        <w:rPr>
          <w:rFonts w:cs="David" w:hint="cs"/>
          <w:rtl/>
        </w:rPr>
        <w:t xml:space="preserve"> 17</w:t>
      </w:r>
    </w:p>
    <w:p w:rsidR="00E35228" w:rsidRPr="00E35228" w:rsidRDefault="00E35228" w:rsidP="00E35228">
      <w:pPr>
        <w:bidi/>
        <w:jc w:val="center"/>
        <w:rPr>
          <w:rFonts w:cs="David" w:hint="cs"/>
          <w:rtl/>
        </w:rPr>
      </w:pPr>
      <w:r w:rsidRPr="00E35228">
        <w:rPr>
          <w:rFonts w:cs="David" w:hint="cs"/>
          <w:rtl/>
        </w:rPr>
        <w:t xml:space="preserve">נגד </w:t>
      </w:r>
      <w:r w:rsidRPr="00E35228">
        <w:rPr>
          <w:rFonts w:cs="David"/>
          <w:rtl/>
        </w:rPr>
        <w:t>–</w:t>
      </w:r>
      <w:r w:rsidRPr="00E35228">
        <w:rPr>
          <w:rFonts w:cs="David" w:hint="cs"/>
          <w:rtl/>
        </w:rPr>
        <w:t xml:space="preserve"> 4</w:t>
      </w:r>
    </w:p>
    <w:p w:rsidR="00E35228" w:rsidRPr="00E35228" w:rsidRDefault="00E35228" w:rsidP="00E35228">
      <w:pPr>
        <w:bidi/>
        <w:jc w:val="center"/>
        <w:rPr>
          <w:rFonts w:cs="David" w:hint="cs"/>
          <w:rtl/>
        </w:rPr>
      </w:pPr>
      <w:r w:rsidRPr="00E35228">
        <w:rPr>
          <w:rFonts w:cs="David" w:hint="cs"/>
          <w:rtl/>
        </w:rPr>
        <w:t xml:space="preserve">נמנעים </w:t>
      </w:r>
      <w:r w:rsidRPr="00E35228">
        <w:rPr>
          <w:rFonts w:cs="David"/>
          <w:rtl/>
        </w:rPr>
        <w:t>–</w:t>
      </w:r>
      <w:r w:rsidRPr="00E35228">
        <w:rPr>
          <w:rFonts w:cs="David" w:hint="cs"/>
          <w:rtl/>
        </w:rPr>
        <w:t xml:space="preserve"> 1</w:t>
      </w:r>
    </w:p>
    <w:p w:rsidR="00E35228" w:rsidRPr="00E35228" w:rsidRDefault="00E35228" w:rsidP="00E35228">
      <w:pPr>
        <w:bidi/>
        <w:rPr>
          <w:rFonts w:cs="David" w:hint="cs"/>
          <w:rtl/>
        </w:rPr>
      </w:pPr>
    </w:p>
    <w:p w:rsidR="00E35228" w:rsidRPr="00E35228" w:rsidRDefault="00E35228" w:rsidP="00E35228">
      <w:pPr>
        <w:bidi/>
        <w:rPr>
          <w:rFonts w:cs="David" w:hint="cs"/>
          <w:rtl/>
        </w:rPr>
      </w:pPr>
    </w:p>
    <w:p w:rsidR="00E35228" w:rsidRPr="00E35228" w:rsidRDefault="00E35228" w:rsidP="00E35228">
      <w:pPr>
        <w:bidi/>
        <w:rPr>
          <w:rFonts w:cs="David" w:hint="cs"/>
          <w:rtl/>
        </w:rPr>
      </w:pPr>
      <w:r w:rsidRPr="00E35228">
        <w:rPr>
          <w:rFonts w:cs="David" w:hint="cs"/>
          <w:u w:val="single"/>
          <w:rtl/>
        </w:rPr>
        <w:t>משה גפני:</w:t>
      </w:r>
    </w:p>
    <w:p w:rsidR="00E35228" w:rsidRPr="00E35228" w:rsidRDefault="00E35228" w:rsidP="00E35228">
      <w:pPr>
        <w:bidi/>
        <w:rPr>
          <w:rFonts w:cs="David" w:hint="cs"/>
          <w:rtl/>
        </w:rPr>
      </w:pPr>
    </w:p>
    <w:p w:rsidR="00E35228" w:rsidRPr="00E35228" w:rsidRDefault="00E35228" w:rsidP="00E35228">
      <w:pPr>
        <w:bidi/>
        <w:ind w:firstLine="567"/>
        <w:rPr>
          <w:rFonts w:cs="David" w:hint="cs"/>
          <w:rtl/>
        </w:rPr>
      </w:pPr>
      <w:r w:rsidRPr="00E35228">
        <w:rPr>
          <w:rFonts w:cs="David" w:hint="cs"/>
          <w:rtl/>
        </w:rPr>
        <w:t xml:space="preserve">אני מבקש רוויזיה על שתי ההחלטות. אולי היא תתקבל? </w:t>
      </w:r>
    </w:p>
    <w:p w:rsidR="00E35228" w:rsidRPr="00E35228" w:rsidRDefault="00E35228" w:rsidP="00E35228">
      <w:pPr>
        <w:bidi/>
        <w:rPr>
          <w:rFonts w:cs="David" w:hint="cs"/>
          <w:rtl/>
        </w:rPr>
      </w:pPr>
    </w:p>
    <w:p w:rsidR="00E35228" w:rsidRPr="00E35228" w:rsidRDefault="00E35228" w:rsidP="00E35228">
      <w:pPr>
        <w:bidi/>
        <w:rPr>
          <w:rFonts w:cs="David" w:hint="cs"/>
          <w:rtl/>
        </w:rPr>
      </w:pPr>
      <w:r w:rsidRPr="00E35228">
        <w:rPr>
          <w:rFonts w:cs="David" w:hint="cs"/>
          <w:u w:val="single"/>
          <w:rtl/>
        </w:rPr>
        <w:t>אמנון כהן:</w:t>
      </w:r>
    </w:p>
    <w:p w:rsidR="00E35228" w:rsidRPr="00E35228" w:rsidRDefault="00E35228" w:rsidP="00E35228">
      <w:pPr>
        <w:bidi/>
        <w:rPr>
          <w:rFonts w:cs="David" w:hint="cs"/>
          <w:rtl/>
        </w:rPr>
      </w:pPr>
    </w:p>
    <w:p w:rsidR="00E35228" w:rsidRPr="00E35228" w:rsidRDefault="00E35228" w:rsidP="00E35228">
      <w:pPr>
        <w:bidi/>
        <w:rPr>
          <w:rFonts w:cs="David" w:hint="cs"/>
          <w:rtl/>
        </w:rPr>
      </w:pPr>
      <w:r w:rsidRPr="00E35228">
        <w:rPr>
          <w:rFonts w:cs="David" w:hint="cs"/>
          <w:rtl/>
        </w:rPr>
        <w:tab/>
        <w:t>מתי רוויזיה?</w:t>
      </w:r>
    </w:p>
    <w:p w:rsidR="00E35228" w:rsidRPr="00E35228" w:rsidRDefault="00E35228" w:rsidP="00E35228">
      <w:pPr>
        <w:bidi/>
        <w:rPr>
          <w:rFonts w:cs="David" w:hint="cs"/>
          <w:rtl/>
        </w:rPr>
      </w:pPr>
    </w:p>
    <w:p w:rsidR="00E35228" w:rsidRPr="00E35228" w:rsidRDefault="00E35228" w:rsidP="00E35228">
      <w:pPr>
        <w:bidi/>
        <w:rPr>
          <w:rFonts w:cs="David" w:hint="cs"/>
          <w:rtl/>
        </w:rPr>
      </w:pPr>
      <w:r w:rsidRPr="00E35228">
        <w:rPr>
          <w:rFonts w:cs="David" w:hint="cs"/>
          <w:u w:val="single"/>
          <w:rtl/>
        </w:rPr>
        <w:t>היו"ר אביגדור יצחקי:</w:t>
      </w:r>
    </w:p>
    <w:p w:rsidR="00E35228" w:rsidRPr="00E35228" w:rsidRDefault="00E35228" w:rsidP="00E35228">
      <w:pPr>
        <w:bidi/>
        <w:rPr>
          <w:rFonts w:cs="David" w:hint="cs"/>
          <w:rtl/>
        </w:rPr>
      </w:pPr>
    </w:p>
    <w:p w:rsidR="00E35228" w:rsidRPr="00E35228" w:rsidRDefault="00E35228" w:rsidP="00E35228">
      <w:pPr>
        <w:bidi/>
        <w:ind w:firstLine="567"/>
        <w:rPr>
          <w:rFonts w:cs="David" w:hint="cs"/>
          <w:rtl/>
        </w:rPr>
      </w:pPr>
      <w:r w:rsidRPr="00E35228">
        <w:rPr>
          <w:rFonts w:cs="David" w:hint="cs"/>
          <w:rtl/>
        </w:rPr>
        <w:t xml:space="preserve">אני מקיים הצבעה על הרוויזיה. </w:t>
      </w:r>
    </w:p>
    <w:p w:rsidR="00E35228" w:rsidRPr="00E35228" w:rsidRDefault="00E35228" w:rsidP="00E35228">
      <w:pPr>
        <w:bidi/>
        <w:rPr>
          <w:rFonts w:cs="David" w:hint="cs"/>
          <w:rtl/>
        </w:rPr>
      </w:pPr>
    </w:p>
    <w:p w:rsidR="00E35228" w:rsidRPr="00E35228" w:rsidRDefault="00E35228" w:rsidP="00E35228">
      <w:pPr>
        <w:bidi/>
        <w:rPr>
          <w:rFonts w:cs="David" w:hint="cs"/>
          <w:u w:val="single"/>
          <w:rtl/>
        </w:rPr>
      </w:pPr>
      <w:r w:rsidRPr="00E35228">
        <w:rPr>
          <w:rFonts w:cs="David" w:hint="cs"/>
          <w:u w:val="single"/>
          <w:rtl/>
        </w:rPr>
        <w:t>משה גפני:</w:t>
      </w:r>
    </w:p>
    <w:p w:rsidR="00E35228" w:rsidRPr="00E35228" w:rsidRDefault="00E35228" w:rsidP="00E35228">
      <w:pPr>
        <w:bidi/>
        <w:rPr>
          <w:rFonts w:cs="David" w:hint="cs"/>
          <w:rtl/>
        </w:rPr>
      </w:pPr>
    </w:p>
    <w:p w:rsidR="00E35228" w:rsidRPr="00E35228" w:rsidRDefault="00E35228" w:rsidP="00E35228">
      <w:pPr>
        <w:bidi/>
        <w:ind w:firstLine="567"/>
        <w:rPr>
          <w:rFonts w:cs="David" w:hint="cs"/>
          <w:rtl/>
        </w:rPr>
      </w:pPr>
      <w:r w:rsidRPr="00E35228">
        <w:rPr>
          <w:rFonts w:cs="David" w:hint="cs"/>
          <w:rtl/>
        </w:rPr>
        <w:t>רגע, בכל הכבוד, אפילו למראית עין תחכה.</w:t>
      </w:r>
    </w:p>
    <w:p w:rsidR="00E35228" w:rsidRPr="00E35228" w:rsidRDefault="00E35228" w:rsidP="00E35228">
      <w:pPr>
        <w:bidi/>
        <w:ind w:firstLine="567"/>
        <w:rPr>
          <w:rFonts w:cs="David" w:hint="cs"/>
          <w:rtl/>
        </w:rPr>
      </w:pPr>
    </w:p>
    <w:p w:rsidR="00E35228" w:rsidRPr="00E35228" w:rsidRDefault="00E35228" w:rsidP="00E35228">
      <w:pPr>
        <w:bidi/>
        <w:rPr>
          <w:rFonts w:cs="David" w:hint="cs"/>
          <w:rtl/>
        </w:rPr>
      </w:pPr>
      <w:r w:rsidRPr="00E35228">
        <w:rPr>
          <w:rFonts w:cs="David" w:hint="cs"/>
          <w:u w:val="single"/>
          <w:rtl/>
        </w:rPr>
        <w:t>היו"ר אביגדור יצחקי:</w:t>
      </w:r>
    </w:p>
    <w:p w:rsidR="00E35228" w:rsidRPr="00E35228" w:rsidRDefault="00E35228" w:rsidP="00E35228">
      <w:pPr>
        <w:bidi/>
        <w:rPr>
          <w:rFonts w:cs="David" w:hint="cs"/>
          <w:rtl/>
        </w:rPr>
      </w:pPr>
    </w:p>
    <w:p w:rsidR="00E35228" w:rsidRPr="00E35228" w:rsidRDefault="00E35228" w:rsidP="00E35228">
      <w:pPr>
        <w:bidi/>
        <w:ind w:firstLine="567"/>
        <w:rPr>
          <w:rFonts w:cs="David" w:hint="cs"/>
          <w:rtl/>
        </w:rPr>
      </w:pPr>
      <w:r w:rsidRPr="00E35228">
        <w:rPr>
          <w:rFonts w:cs="David" w:hint="cs"/>
          <w:rtl/>
        </w:rPr>
        <w:t>מי בעד הרוויזיה?</w:t>
      </w:r>
    </w:p>
    <w:p w:rsidR="00E35228" w:rsidRPr="00E35228" w:rsidRDefault="00E35228" w:rsidP="00E35228">
      <w:pPr>
        <w:bidi/>
        <w:ind w:firstLine="567"/>
        <w:rPr>
          <w:rFonts w:cs="David" w:hint="cs"/>
          <w:rtl/>
        </w:rPr>
      </w:pPr>
    </w:p>
    <w:p w:rsidR="00E35228" w:rsidRPr="00E35228" w:rsidRDefault="00E35228" w:rsidP="00E35228">
      <w:pPr>
        <w:bidi/>
        <w:jc w:val="center"/>
        <w:rPr>
          <w:rFonts w:cs="David" w:hint="cs"/>
          <w:u w:val="single"/>
          <w:rtl/>
        </w:rPr>
      </w:pPr>
      <w:r w:rsidRPr="00E35228">
        <w:rPr>
          <w:rFonts w:cs="David" w:hint="cs"/>
          <w:u w:val="single"/>
          <w:rtl/>
        </w:rPr>
        <w:t>ה צ ב ע ה</w:t>
      </w:r>
    </w:p>
    <w:p w:rsidR="00E35228" w:rsidRPr="00E35228" w:rsidRDefault="00E35228" w:rsidP="00E35228">
      <w:pPr>
        <w:bidi/>
        <w:jc w:val="center"/>
        <w:rPr>
          <w:rFonts w:cs="David" w:hint="cs"/>
          <w:rtl/>
        </w:rPr>
      </w:pPr>
      <w:r w:rsidRPr="00E35228">
        <w:rPr>
          <w:rFonts w:cs="David" w:hint="cs"/>
          <w:rtl/>
        </w:rPr>
        <w:t xml:space="preserve">בעד </w:t>
      </w:r>
      <w:r w:rsidRPr="00E35228">
        <w:rPr>
          <w:rFonts w:cs="David"/>
          <w:rtl/>
        </w:rPr>
        <w:t>–</w:t>
      </w:r>
      <w:r w:rsidRPr="00E35228">
        <w:rPr>
          <w:rFonts w:cs="David" w:hint="cs"/>
          <w:rtl/>
        </w:rPr>
        <w:t xml:space="preserve"> 2</w:t>
      </w:r>
    </w:p>
    <w:p w:rsidR="00E35228" w:rsidRPr="00E35228" w:rsidRDefault="00E35228" w:rsidP="00E35228">
      <w:pPr>
        <w:bidi/>
        <w:jc w:val="center"/>
        <w:rPr>
          <w:rFonts w:cs="David" w:hint="cs"/>
          <w:rtl/>
        </w:rPr>
      </w:pPr>
      <w:r w:rsidRPr="00E35228">
        <w:rPr>
          <w:rFonts w:cs="David" w:hint="cs"/>
          <w:rtl/>
        </w:rPr>
        <w:t xml:space="preserve">נגד </w:t>
      </w:r>
      <w:r w:rsidRPr="00E35228">
        <w:rPr>
          <w:rFonts w:cs="David"/>
          <w:rtl/>
        </w:rPr>
        <w:t>–</w:t>
      </w:r>
      <w:r w:rsidRPr="00E35228">
        <w:rPr>
          <w:rFonts w:cs="David" w:hint="cs"/>
          <w:rtl/>
        </w:rPr>
        <w:t xml:space="preserve"> רוב </w:t>
      </w:r>
    </w:p>
    <w:p w:rsidR="00E35228" w:rsidRPr="00E35228" w:rsidRDefault="00E35228" w:rsidP="00E35228">
      <w:pPr>
        <w:bidi/>
        <w:jc w:val="center"/>
        <w:rPr>
          <w:rFonts w:cs="David" w:hint="cs"/>
          <w:rtl/>
        </w:rPr>
      </w:pPr>
      <w:r w:rsidRPr="00E35228">
        <w:rPr>
          <w:rFonts w:cs="David" w:hint="cs"/>
          <w:rtl/>
        </w:rPr>
        <w:t xml:space="preserve">נמנעים </w:t>
      </w:r>
      <w:r w:rsidRPr="00E35228">
        <w:rPr>
          <w:rFonts w:cs="David"/>
          <w:rtl/>
        </w:rPr>
        <w:t>–</w:t>
      </w:r>
      <w:r w:rsidRPr="00E35228">
        <w:rPr>
          <w:rFonts w:cs="David" w:hint="cs"/>
          <w:rtl/>
        </w:rPr>
        <w:t xml:space="preserve"> אין</w:t>
      </w:r>
    </w:p>
    <w:p w:rsidR="00E35228" w:rsidRPr="00E35228" w:rsidRDefault="00E35228" w:rsidP="00E35228">
      <w:pPr>
        <w:bidi/>
        <w:rPr>
          <w:rFonts w:cs="David" w:hint="cs"/>
          <w:rtl/>
        </w:rPr>
      </w:pPr>
    </w:p>
    <w:p w:rsidR="00E35228" w:rsidRPr="00E35228" w:rsidRDefault="00E35228" w:rsidP="00E35228">
      <w:pPr>
        <w:bidi/>
        <w:ind w:firstLine="567"/>
        <w:rPr>
          <w:rFonts w:cs="David" w:hint="cs"/>
          <w:rtl/>
        </w:rPr>
      </w:pPr>
    </w:p>
    <w:p w:rsidR="00E35228" w:rsidRPr="00E35228" w:rsidRDefault="00E35228" w:rsidP="00E35228">
      <w:pPr>
        <w:bidi/>
        <w:rPr>
          <w:rFonts w:cs="David" w:hint="cs"/>
          <w:rtl/>
        </w:rPr>
      </w:pPr>
    </w:p>
    <w:p w:rsidR="00E35228" w:rsidRPr="00E35228" w:rsidRDefault="00E35228" w:rsidP="00E35228">
      <w:pPr>
        <w:bidi/>
        <w:ind w:firstLine="567"/>
        <w:rPr>
          <w:rFonts w:cs="David" w:hint="cs"/>
          <w:u w:val="single"/>
          <w:rtl/>
        </w:rPr>
      </w:pPr>
      <w:r w:rsidRPr="00E35228">
        <w:rPr>
          <w:rFonts w:cs="David" w:hint="cs"/>
          <w:u w:val="single"/>
          <w:rtl/>
        </w:rPr>
        <w:t>הישיבה ננעלה בשעה  10:40</w:t>
      </w:r>
    </w:p>
    <w:p w:rsidR="00E35228" w:rsidRPr="00E35228" w:rsidRDefault="00E35228" w:rsidP="00E35228">
      <w:pPr>
        <w:bidi/>
        <w:rPr>
          <w:rFonts w:cs="David" w:hint="cs"/>
          <w:rtl/>
        </w:rPr>
      </w:pPr>
    </w:p>
    <w:p w:rsidR="00E35228" w:rsidRPr="00E35228" w:rsidRDefault="00E35228" w:rsidP="00E35228">
      <w:pPr>
        <w:bidi/>
        <w:rPr>
          <w:rFonts w:cs="David" w:hint="cs"/>
          <w:rtl/>
        </w:rPr>
      </w:pPr>
    </w:p>
    <w:p w:rsidR="00E35228" w:rsidRPr="00E35228" w:rsidRDefault="00E35228" w:rsidP="00E35228">
      <w:pPr>
        <w:bidi/>
        <w:rPr>
          <w:rFonts w:cs="David" w:hint="cs"/>
          <w:rtl/>
        </w:rPr>
      </w:pPr>
      <w:r w:rsidRPr="00E35228">
        <w:rPr>
          <w:rFonts w:cs="David" w:hint="cs"/>
          <w:rtl/>
        </w:rPr>
        <w:tab/>
      </w:r>
    </w:p>
    <w:p w:rsidR="00E35228" w:rsidRPr="00E35228" w:rsidRDefault="00E35228" w:rsidP="00E35228">
      <w:pPr>
        <w:bidi/>
        <w:rPr>
          <w:rFonts w:cs="David"/>
          <w:rtl/>
        </w:rPr>
      </w:pPr>
      <w:r w:rsidRPr="00E35228">
        <w:rPr>
          <w:rFonts w:cs="David" w:hint="cs"/>
          <w:rtl/>
        </w:rPr>
        <w:tab/>
      </w:r>
    </w:p>
    <w:p w:rsidR="00552A80" w:rsidRPr="00E35228" w:rsidRDefault="00552A80" w:rsidP="00E35228">
      <w:pPr>
        <w:bidi/>
        <w:rPr>
          <w:rFonts w:cs="David"/>
        </w:rPr>
      </w:pPr>
    </w:p>
    <w:sectPr w:rsidR="00552A80" w:rsidRPr="00E35228" w:rsidSect="00E35228">
      <w:headerReference w:type="even" r:id="rId7"/>
      <w:headerReference w:type="default" r:id="rId8"/>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00000" w:rsidRDefault="00A638B5">
      <w:r>
        <w:separator/>
      </w:r>
    </w:p>
  </w:endnote>
  <w:endnote w:type="continuationSeparator" w:id="0">
    <w:p w:rsidR="00000000" w:rsidRDefault="00A638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00000" w:rsidRDefault="00A638B5">
      <w:r>
        <w:separator/>
      </w:r>
    </w:p>
  </w:footnote>
  <w:footnote w:type="continuationSeparator" w:id="0">
    <w:p w:rsidR="00000000" w:rsidRDefault="00A638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35228" w:rsidRDefault="00E35228">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end"/>
    </w:r>
  </w:p>
  <w:p w:rsidR="00E35228" w:rsidRDefault="00E35228">
    <w:pPr>
      <w:pStyle w:val="Header"/>
      <w:ind w:right="360"/>
      <w:jc w:val="both"/>
      <w:rPr>
        <w:rtl/>
      </w:rPr>
    </w:pPr>
  </w:p>
  <w:p w:rsidR="00E35228" w:rsidRDefault="00E35228"/>
  <w:p w:rsidR="00E35228" w:rsidRDefault="00E35228"/>
  <w:p w:rsidR="00E35228" w:rsidRDefault="00E35228"/>
  <w:p w:rsidR="00E35228" w:rsidRDefault="00E35228"/>
  <w:p w:rsidR="00E35228" w:rsidRDefault="00E35228"/>
  <w:p w:rsidR="00E35228" w:rsidRDefault="00E35228"/>
  <w:p w:rsidR="00E35228" w:rsidRDefault="00E35228"/>
  <w:p w:rsidR="00E35228" w:rsidRDefault="00E35228"/>
  <w:p w:rsidR="00E35228" w:rsidRDefault="00E3522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35228" w:rsidRDefault="00E35228">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separate"/>
    </w:r>
    <w:r>
      <w:rPr>
        <w:rStyle w:val="PageNumber"/>
        <w:noProof/>
        <w:rtl/>
      </w:rPr>
      <w:t>3</w:t>
    </w:r>
    <w:r>
      <w:rPr>
        <w:rStyle w:val="PageNumber"/>
        <w:rtl/>
      </w:rPr>
      <w:fldChar w:fldCharType="end"/>
    </w:r>
  </w:p>
  <w:p w:rsidR="00E35228" w:rsidRDefault="00E35228">
    <w:pPr>
      <w:pStyle w:val="Header"/>
      <w:ind w:right="360"/>
      <w:jc w:val="both"/>
      <w:rPr>
        <w:rFonts w:hint="cs"/>
        <w:rtl/>
      </w:rPr>
    </w:pPr>
    <w:r>
      <w:rPr>
        <w:rFonts w:hint="cs"/>
        <w:rtl/>
      </w:rPr>
      <w:t>הוועדה המסדרת לכנסת השבע-עשרה</w:t>
    </w:r>
  </w:p>
  <w:p w:rsidR="00E35228" w:rsidRDefault="00E35228">
    <w:pPr>
      <w:pStyle w:val="Header"/>
      <w:ind w:right="360"/>
      <w:jc w:val="both"/>
      <w:rPr>
        <w:rStyle w:val="PageNumber"/>
        <w:rFonts w:hint="cs"/>
        <w:rtl/>
      </w:rPr>
    </w:pPr>
    <w:r>
      <w:rPr>
        <w:rFonts w:hint="cs"/>
        <w:rtl/>
      </w:rPr>
      <w:t>10/05/2006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57C89"/>
    <w:multiLevelType w:val="hybridMultilevel"/>
    <w:tmpl w:val="51548A6A"/>
    <w:lvl w:ilvl="0" w:tplc="E968F8CC">
      <w:start w:val="1"/>
      <w:numFmt w:val="hebrew1"/>
      <w:lvlText w:val="%1."/>
      <w:lvlJc w:val="left"/>
      <w:pPr>
        <w:tabs>
          <w:tab w:val="num" w:pos="720"/>
        </w:tabs>
        <w:ind w:left="720" w:right="720" w:hanging="360"/>
      </w:pPr>
      <w:rPr>
        <w:rFonts w:hint="default"/>
      </w:rPr>
    </w:lvl>
    <w:lvl w:ilvl="1" w:tplc="04090019" w:tentative="1">
      <w:start w:val="1"/>
      <w:numFmt w:val="lowerLetter"/>
      <w:lvlText w:val="%2."/>
      <w:lvlJc w:val="left"/>
      <w:pPr>
        <w:tabs>
          <w:tab w:val="num" w:pos="1440"/>
        </w:tabs>
        <w:ind w:left="1440" w:right="1440" w:hanging="360"/>
      </w:pPr>
    </w:lvl>
    <w:lvl w:ilvl="2" w:tplc="0409001B" w:tentative="1">
      <w:start w:val="1"/>
      <w:numFmt w:val="lowerRoman"/>
      <w:lvlText w:val="%3."/>
      <w:lvlJc w:val="right"/>
      <w:pPr>
        <w:tabs>
          <w:tab w:val="num" w:pos="2160"/>
        </w:tabs>
        <w:ind w:left="2160" w:right="2160" w:hanging="180"/>
      </w:pPr>
    </w:lvl>
    <w:lvl w:ilvl="3" w:tplc="0409000F" w:tentative="1">
      <w:start w:val="1"/>
      <w:numFmt w:val="decimal"/>
      <w:lvlText w:val="%4."/>
      <w:lvlJc w:val="left"/>
      <w:pPr>
        <w:tabs>
          <w:tab w:val="num" w:pos="2880"/>
        </w:tabs>
        <w:ind w:left="2880" w:right="2880" w:hanging="360"/>
      </w:pPr>
    </w:lvl>
    <w:lvl w:ilvl="4" w:tplc="04090019" w:tentative="1">
      <w:start w:val="1"/>
      <w:numFmt w:val="lowerLetter"/>
      <w:lvlText w:val="%5."/>
      <w:lvlJc w:val="left"/>
      <w:pPr>
        <w:tabs>
          <w:tab w:val="num" w:pos="3600"/>
        </w:tabs>
        <w:ind w:left="3600" w:right="3600" w:hanging="360"/>
      </w:pPr>
    </w:lvl>
    <w:lvl w:ilvl="5" w:tplc="0409001B" w:tentative="1">
      <w:start w:val="1"/>
      <w:numFmt w:val="lowerRoman"/>
      <w:lvlText w:val="%6."/>
      <w:lvlJc w:val="right"/>
      <w:pPr>
        <w:tabs>
          <w:tab w:val="num" w:pos="4320"/>
        </w:tabs>
        <w:ind w:left="4320" w:right="4320" w:hanging="180"/>
      </w:pPr>
    </w:lvl>
    <w:lvl w:ilvl="6" w:tplc="0409000F" w:tentative="1">
      <w:start w:val="1"/>
      <w:numFmt w:val="decimal"/>
      <w:lvlText w:val="%7."/>
      <w:lvlJc w:val="left"/>
      <w:pPr>
        <w:tabs>
          <w:tab w:val="num" w:pos="5040"/>
        </w:tabs>
        <w:ind w:left="5040" w:right="5040" w:hanging="360"/>
      </w:pPr>
    </w:lvl>
    <w:lvl w:ilvl="7" w:tplc="04090019" w:tentative="1">
      <w:start w:val="1"/>
      <w:numFmt w:val="lowerLetter"/>
      <w:lvlText w:val="%8."/>
      <w:lvlJc w:val="left"/>
      <w:pPr>
        <w:tabs>
          <w:tab w:val="num" w:pos="5760"/>
        </w:tabs>
        <w:ind w:left="5760" w:right="5760" w:hanging="360"/>
      </w:pPr>
    </w:lvl>
    <w:lvl w:ilvl="8" w:tplc="0409001B" w:tentative="1">
      <w:start w:val="1"/>
      <w:numFmt w:val="lowerRoman"/>
      <w:lvlText w:val="%9."/>
      <w:lvlJc w:val="right"/>
      <w:pPr>
        <w:tabs>
          <w:tab w:val="num" w:pos="6480"/>
        </w:tabs>
        <w:ind w:left="6480" w:right="6480" w:hanging="180"/>
      </w:pPr>
    </w:lvl>
  </w:abstractNum>
  <w:abstractNum w:abstractNumId="1" w15:restartNumberingAfterBreak="0">
    <w:nsid w:val="35524007"/>
    <w:multiLevelType w:val="hybridMultilevel"/>
    <w:tmpl w:val="CDA831C4"/>
    <w:lvl w:ilvl="0" w:tplc="05389D86">
      <w:start w:val="1"/>
      <w:numFmt w:val="hebrew1"/>
      <w:lvlText w:val="%1."/>
      <w:lvlJc w:val="left"/>
      <w:pPr>
        <w:tabs>
          <w:tab w:val="num" w:pos="720"/>
        </w:tabs>
        <w:ind w:left="720" w:right="720" w:hanging="360"/>
      </w:pPr>
      <w:rPr>
        <w:rFonts w:hint="default"/>
      </w:rPr>
    </w:lvl>
    <w:lvl w:ilvl="1" w:tplc="04090019" w:tentative="1">
      <w:start w:val="1"/>
      <w:numFmt w:val="lowerLetter"/>
      <w:lvlText w:val="%2."/>
      <w:lvlJc w:val="left"/>
      <w:pPr>
        <w:tabs>
          <w:tab w:val="num" w:pos="1440"/>
        </w:tabs>
        <w:ind w:left="1440" w:right="1440" w:hanging="360"/>
      </w:pPr>
    </w:lvl>
    <w:lvl w:ilvl="2" w:tplc="0409001B" w:tentative="1">
      <w:start w:val="1"/>
      <w:numFmt w:val="lowerRoman"/>
      <w:lvlText w:val="%3."/>
      <w:lvlJc w:val="right"/>
      <w:pPr>
        <w:tabs>
          <w:tab w:val="num" w:pos="2160"/>
        </w:tabs>
        <w:ind w:left="2160" w:right="2160" w:hanging="180"/>
      </w:pPr>
    </w:lvl>
    <w:lvl w:ilvl="3" w:tplc="0409000F" w:tentative="1">
      <w:start w:val="1"/>
      <w:numFmt w:val="decimal"/>
      <w:lvlText w:val="%4."/>
      <w:lvlJc w:val="left"/>
      <w:pPr>
        <w:tabs>
          <w:tab w:val="num" w:pos="2880"/>
        </w:tabs>
        <w:ind w:left="2880" w:right="2880" w:hanging="360"/>
      </w:pPr>
    </w:lvl>
    <w:lvl w:ilvl="4" w:tplc="04090019" w:tentative="1">
      <w:start w:val="1"/>
      <w:numFmt w:val="lowerLetter"/>
      <w:lvlText w:val="%5."/>
      <w:lvlJc w:val="left"/>
      <w:pPr>
        <w:tabs>
          <w:tab w:val="num" w:pos="3600"/>
        </w:tabs>
        <w:ind w:left="3600" w:right="3600" w:hanging="360"/>
      </w:pPr>
    </w:lvl>
    <w:lvl w:ilvl="5" w:tplc="0409001B" w:tentative="1">
      <w:start w:val="1"/>
      <w:numFmt w:val="lowerRoman"/>
      <w:lvlText w:val="%6."/>
      <w:lvlJc w:val="right"/>
      <w:pPr>
        <w:tabs>
          <w:tab w:val="num" w:pos="4320"/>
        </w:tabs>
        <w:ind w:left="4320" w:right="4320" w:hanging="180"/>
      </w:pPr>
    </w:lvl>
    <w:lvl w:ilvl="6" w:tplc="0409000F" w:tentative="1">
      <w:start w:val="1"/>
      <w:numFmt w:val="decimal"/>
      <w:lvlText w:val="%7."/>
      <w:lvlJc w:val="left"/>
      <w:pPr>
        <w:tabs>
          <w:tab w:val="num" w:pos="5040"/>
        </w:tabs>
        <w:ind w:left="5040" w:right="5040" w:hanging="360"/>
      </w:pPr>
    </w:lvl>
    <w:lvl w:ilvl="7" w:tplc="04090019" w:tentative="1">
      <w:start w:val="1"/>
      <w:numFmt w:val="lowerLetter"/>
      <w:lvlText w:val="%8."/>
      <w:lvlJc w:val="left"/>
      <w:pPr>
        <w:tabs>
          <w:tab w:val="num" w:pos="5760"/>
        </w:tabs>
        <w:ind w:left="5760" w:right="5760" w:hanging="360"/>
      </w:pPr>
    </w:lvl>
    <w:lvl w:ilvl="8" w:tplc="0409001B" w:tentative="1">
      <w:start w:val="1"/>
      <w:numFmt w:val="lowerRoman"/>
      <w:lvlText w:val="%9."/>
      <w:lvlJc w:val="right"/>
      <w:pPr>
        <w:tabs>
          <w:tab w:val="num" w:pos="6480"/>
        </w:tabs>
        <w:ind w:left="6480" w:right="6480" w:hanging="180"/>
      </w:pPr>
    </w:lvl>
  </w:abstractNum>
  <w:num w:numId="1" w16cid:durableId="31394044">
    <w:abstractNumId w:val="0"/>
  </w:num>
  <w:num w:numId="2" w16cid:durableId="15353893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132085פרוטוקול_ישיבת_ועדה.doc"/>
    <w:docVar w:name="StartMode" w:val="3"/>
  </w:docVars>
  <w:rsids>
    <w:rsidRoot w:val="00E7792D"/>
    <w:rsid w:val="00552A80"/>
    <w:rsid w:val="00594A95"/>
    <w:rsid w:val="00965806"/>
    <w:rsid w:val="00A638B5"/>
    <w:rsid w:val="00E35228"/>
    <w:rsid w:val="00E7792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50"/>
    <o:shapelayout v:ext="edit">
      <o:idmap v:ext="edit" data="1"/>
    </o:shapelayout>
  </w:shapeDefaults>
  <w:decimalSymbol w:val="."/>
  <w:listSeparator w:val=","/>
  <w15:chartTrackingRefBased/>
  <w15:docId w15:val="{5E108704-A956-4843-B200-930F319CEB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paragraph" w:styleId="Heading4">
    <w:name w:val="heading 4"/>
    <w:basedOn w:val="Normal"/>
    <w:next w:val="Normal"/>
    <w:qFormat/>
    <w:rsid w:val="00E35228"/>
    <w:pPr>
      <w:keepNext/>
      <w:overflowPunct w:val="0"/>
      <w:autoSpaceDE w:val="0"/>
      <w:autoSpaceDN w:val="0"/>
      <w:bidi/>
      <w:adjustRightInd w:val="0"/>
      <w:textAlignment w:val="baseline"/>
      <w:outlineLvl w:val="3"/>
    </w:pPr>
    <w:rPr>
      <w:rFonts w:cs="David"/>
      <w:sz w:val="22"/>
      <w:u w:val="single"/>
      <w:lang w:eastAsia="he-IL"/>
    </w:rPr>
  </w:style>
  <w:style w:type="paragraph" w:styleId="Heading5">
    <w:name w:val="heading 5"/>
    <w:basedOn w:val="Normal"/>
    <w:next w:val="Normal"/>
    <w:qFormat/>
    <w:rsid w:val="00E35228"/>
    <w:pPr>
      <w:keepNext/>
      <w:overflowPunct w:val="0"/>
      <w:autoSpaceDE w:val="0"/>
      <w:autoSpaceDN w:val="0"/>
      <w:bidi/>
      <w:adjustRightInd w:val="0"/>
      <w:jc w:val="both"/>
      <w:textAlignment w:val="baseline"/>
      <w:outlineLvl w:val="4"/>
    </w:pPr>
    <w:rPr>
      <w:rFonts w:cs="David"/>
      <w:sz w:val="22"/>
      <w:lang w:eastAsia="he-IL"/>
    </w:rPr>
  </w:style>
  <w:style w:type="paragraph" w:styleId="Heading6">
    <w:name w:val="heading 6"/>
    <w:basedOn w:val="Normal"/>
    <w:next w:val="Normal"/>
    <w:qFormat/>
    <w:rsid w:val="00E35228"/>
    <w:pPr>
      <w:keepNext/>
      <w:overflowPunct w:val="0"/>
      <w:autoSpaceDE w:val="0"/>
      <w:autoSpaceDN w:val="0"/>
      <w:bidi/>
      <w:adjustRightInd w:val="0"/>
      <w:jc w:val="both"/>
      <w:textAlignment w:val="baseline"/>
      <w:outlineLvl w:val="5"/>
    </w:pPr>
    <w:rPr>
      <w:rFonts w:cs="David"/>
      <w:sz w:val="22"/>
      <w:lang w:eastAsia="he-IL"/>
    </w:rPr>
  </w:style>
  <w:style w:type="paragraph" w:styleId="Heading7">
    <w:name w:val="heading 7"/>
    <w:basedOn w:val="Normal"/>
    <w:next w:val="Normal"/>
    <w:qFormat/>
    <w:rsid w:val="00E35228"/>
    <w:pPr>
      <w:keepNext/>
      <w:overflowPunct w:val="0"/>
      <w:autoSpaceDE w:val="0"/>
      <w:autoSpaceDN w:val="0"/>
      <w:bidi/>
      <w:adjustRightInd w:val="0"/>
      <w:jc w:val="center"/>
      <w:textAlignment w:val="baseline"/>
      <w:outlineLvl w:val="6"/>
    </w:pPr>
    <w:rPr>
      <w:rFonts w:cs="David"/>
      <w:b/>
      <w:bCs/>
      <w:sz w:val="22"/>
      <w:lang w:eastAsia="he-IL"/>
    </w:rPr>
  </w:style>
  <w:style w:type="paragraph" w:styleId="Heading8">
    <w:name w:val="heading 8"/>
    <w:basedOn w:val="Normal"/>
    <w:next w:val="Normal"/>
    <w:qFormat/>
    <w:rsid w:val="00E35228"/>
    <w:pPr>
      <w:keepNext/>
      <w:overflowPunct w:val="0"/>
      <w:autoSpaceDE w:val="0"/>
      <w:autoSpaceDN w:val="0"/>
      <w:bidi/>
      <w:adjustRightInd w:val="0"/>
      <w:jc w:val="center"/>
      <w:textAlignment w:val="baseline"/>
      <w:outlineLvl w:val="7"/>
    </w:pPr>
    <w:rPr>
      <w:rFonts w:cs="David"/>
      <w:b/>
      <w:bCs/>
      <w:sz w:val="22"/>
      <w:u w:val="single"/>
      <w:lang w:eastAsia="he-IL"/>
    </w:rPr>
  </w:style>
  <w:style w:type="paragraph" w:styleId="Heading9">
    <w:name w:val="heading 9"/>
    <w:basedOn w:val="Normal"/>
    <w:next w:val="Normal"/>
    <w:qFormat/>
    <w:rsid w:val="00E35228"/>
    <w:pPr>
      <w:keepNext/>
      <w:overflowPunct w:val="0"/>
      <w:autoSpaceDE w:val="0"/>
      <w:autoSpaceDN w:val="0"/>
      <w:bidi/>
      <w:adjustRightInd w:val="0"/>
      <w:jc w:val="both"/>
      <w:textAlignment w:val="baseline"/>
      <w:outlineLvl w:val="8"/>
    </w:pPr>
    <w:rPr>
      <w:rFonts w:cs="David"/>
      <w:sz w:val="22"/>
      <w:u w:val="single"/>
      <w:lang w:eastAsia="he-IL"/>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E35228"/>
    <w:pPr>
      <w:tabs>
        <w:tab w:val="center" w:pos="4153"/>
        <w:tab w:val="right" w:pos="8306"/>
      </w:tabs>
      <w:overflowPunct w:val="0"/>
      <w:autoSpaceDE w:val="0"/>
      <w:autoSpaceDN w:val="0"/>
      <w:bidi/>
      <w:adjustRightInd w:val="0"/>
      <w:textAlignment w:val="baseline"/>
    </w:pPr>
    <w:rPr>
      <w:rFonts w:cs="David"/>
      <w:sz w:val="22"/>
      <w:lang w:eastAsia="he-IL"/>
    </w:rPr>
  </w:style>
  <w:style w:type="paragraph" w:styleId="Footer">
    <w:name w:val="footer"/>
    <w:basedOn w:val="Normal"/>
    <w:rsid w:val="00E35228"/>
    <w:pPr>
      <w:tabs>
        <w:tab w:val="center" w:pos="4153"/>
        <w:tab w:val="right" w:pos="8306"/>
      </w:tabs>
      <w:overflowPunct w:val="0"/>
      <w:autoSpaceDE w:val="0"/>
      <w:autoSpaceDN w:val="0"/>
      <w:bidi/>
      <w:adjustRightInd w:val="0"/>
      <w:textAlignment w:val="baseline"/>
    </w:pPr>
    <w:rPr>
      <w:rFonts w:cs="David"/>
      <w:sz w:val="22"/>
      <w:lang w:eastAsia="he-IL"/>
    </w:rPr>
  </w:style>
  <w:style w:type="character" w:styleId="PageNumber">
    <w:name w:val="page number"/>
    <w:basedOn w:val="DefaultParagraphFont"/>
    <w:rsid w:val="00E352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LIRAZ\&#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Template>
  <TotalTime>0</TotalTime>
  <Pages>3</Pages>
  <Words>5360</Words>
  <Characters>30555</Characters>
  <Application>Microsoft Office Word</Application>
  <DocSecurity>0</DocSecurity>
  <Lines>254</Lines>
  <Paragraphs>71</Paragraphs>
  <ScaleCrop>false</ScaleCrop>
  <HeadingPairs>
    <vt:vector size="2" baseType="variant">
      <vt:variant>
        <vt:lpstr>שם</vt:lpstr>
      </vt:variant>
      <vt:variant>
        <vt:i4>1</vt:i4>
      </vt:variant>
    </vt:vector>
  </HeadingPairs>
  <TitlesOfParts>
    <vt:vector size="1" baseType="lpstr">
      <vt:lpstr/>
    </vt:vector>
  </TitlesOfParts>
  <Company>Liraz</Company>
  <LinksUpToDate>false</LinksUpToDate>
  <CharactersWithSpaces>35844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Knesset</dc:creator>
  <cp:keywords/>
  <dc:description/>
  <cp:lastModifiedBy>Ghanem Mohammad</cp:lastModifiedBy>
  <cp:revision>2</cp:revision>
  <cp:lastPrinted>1601-01-01T00:00:00Z</cp:lastPrinted>
  <dcterms:created xsi:type="dcterms:W3CDTF">2022-07-09T13:21:00Z</dcterms:created>
  <dcterms:modified xsi:type="dcterms:W3CDTF">2022-07-09T13:21:00Z</dcterms:modified>
</cp:coreProperties>
</file>