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888C" w14:textId="77777777" w:rsidR="00004B66" w:rsidRPr="00004B66" w:rsidRDefault="00004B66" w:rsidP="00004B66">
      <w:pPr>
        <w:pStyle w:val="Heading5"/>
        <w:jc w:val="left"/>
        <w:rPr>
          <w:b/>
          <w:bCs/>
          <w:rtl/>
        </w:rPr>
      </w:pPr>
      <w:r w:rsidRPr="00004B66">
        <w:rPr>
          <w:b/>
          <w:bCs/>
          <w:rtl/>
        </w:rPr>
        <w:t xml:space="preserve">הכנסת </w:t>
      </w:r>
      <w:r w:rsidRPr="00004B66">
        <w:rPr>
          <w:rFonts w:hint="cs"/>
          <w:b/>
          <w:bCs/>
          <w:rtl/>
        </w:rPr>
        <w:t>השבע-עשרה</w:t>
      </w:r>
      <w:r w:rsidRPr="00004B66">
        <w:rPr>
          <w:b/>
          <w:bCs/>
          <w:rtl/>
        </w:rPr>
        <w:tab/>
      </w:r>
      <w:r w:rsidRPr="00004B66">
        <w:rPr>
          <w:b/>
          <w:bCs/>
          <w:rtl/>
        </w:rPr>
        <w:tab/>
      </w:r>
      <w:r w:rsidRPr="00004B66">
        <w:rPr>
          <w:b/>
          <w:bCs/>
          <w:rtl/>
        </w:rPr>
        <w:tab/>
      </w:r>
      <w:r w:rsidRPr="00004B66">
        <w:rPr>
          <w:b/>
          <w:bCs/>
          <w:rtl/>
        </w:rPr>
        <w:tab/>
      </w:r>
      <w:r w:rsidRPr="00004B66">
        <w:rPr>
          <w:b/>
          <w:bCs/>
          <w:rtl/>
        </w:rPr>
        <w:tab/>
      </w:r>
      <w:r w:rsidRPr="00004B66">
        <w:rPr>
          <w:b/>
          <w:bCs/>
          <w:rtl/>
        </w:rPr>
        <w:tab/>
      </w:r>
      <w:r w:rsidRPr="00004B66">
        <w:rPr>
          <w:b/>
          <w:bCs/>
          <w:rtl/>
        </w:rPr>
        <w:tab/>
        <w:t>נוסח לא מתוקן</w:t>
      </w:r>
    </w:p>
    <w:p w14:paraId="05CC1511" w14:textId="77777777" w:rsidR="00004B66" w:rsidRPr="00004B66" w:rsidRDefault="00004B66" w:rsidP="00004B66">
      <w:pPr>
        <w:bidi/>
        <w:rPr>
          <w:rFonts w:cs="David"/>
          <w:b/>
          <w:bCs/>
          <w:rtl/>
        </w:rPr>
      </w:pPr>
      <w:r w:rsidRPr="00004B66">
        <w:rPr>
          <w:rFonts w:cs="David"/>
          <w:b/>
          <w:bCs/>
          <w:rtl/>
        </w:rPr>
        <w:t xml:space="preserve">מושב </w:t>
      </w:r>
      <w:r w:rsidRPr="00004B66">
        <w:rPr>
          <w:rFonts w:cs="David" w:hint="cs"/>
          <w:b/>
          <w:bCs/>
          <w:rtl/>
        </w:rPr>
        <w:t>שני</w:t>
      </w:r>
    </w:p>
    <w:p w14:paraId="0150D51E" w14:textId="77777777" w:rsidR="00004B66" w:rsidRPr="00004B66" w:rsidRDefault="00004B66" w:rsidP="00004B66">
      <w:pPr>
        <w:bidi/>
        <w:rPr>
          <w:rFonts w:cs="David"/>
          <w:b/>
          <w:bCs/>
          <w:rtl/>
        </w:rPr>
      </w:pPr>
    </w:p>
    <w:p w14:paraId="150C8C42" w14:textId="77777777" w:rsidR="00004B66" w:rsidRPr="00004B66" w:rsidRDefault="00004B66" w:rsidP="00004B66">
      <w:pPr>
        <w:bidi/>
        <w:rPr>
          <w:rFonts w:cs="David"/>
          <w:b/>
          <w:bCs/>
          <w:rtl/>
        </w:rPr>
      </w:pPr>
    </w:p>
    <w:p w14:paraId="1D6D87D6" w14:textId="77777777" w:rsidR="00004B66" w:rsidRPr="00004B66" w:rsidRDefault="00004B66" w:rsidP="00004B66">
      <w:pPr>
        <w:bidi/>
        <w:rPr>
          <w:rFonts w:cs="David"/>
          <w:b/>
          <w:bCs/>
          <w:rtl/>
        </w:rPr>
      </w:pPr>
    </w:p>
    <w:p w14:paraId="0E00E324" w14:textId="77777777" w:rsidR="00004B66" w:rsidRPr="00004B66" w:rsidRDefault="00004B66" w:rsidP="00004B66">
      <w:pPr>
        <w:bidi/>
        <w:rPr>
          <w:rFonts w:cs="David"/>
          <w:b/>
          <w:bCs/>
          <w:rtl/>
        </w:rPr>
      </w:pPr>
    </w:p>
    <w:p w14:paraId="5316955C" w14:textId="77777777" w:rsidR="00004B66" w:rsidRPr="00004B66" w:rsidRDefault="00004B66" w:rsidP="00004B66">
      <w:pPr>
        <w:bidi/>
        <w:jc w:val="center"/>
        <w:rPr>
          <w:rFonts w:cs="David" w:hint="cs"/>
          <w:b/>
          <w:bCs/>
          <w:rtl/>
        </w:rPr>
      </w:pPr>
      <w:r w:rsidRPr="00004B66">
        <w:rPr>
          <w:rFonts w:cs="David"/>
          <w:b/>
          <w:bCs/>
          <w:rtl/>
        </w:rPr>
        <w:t>פרוטוקול מס'</w:t>
      </w:r>
      <w:r w:rsidRPr="00004B66">
        <w:rPr>
          <w:rFonts w:cs="David" w:hint="cs"/>
          <w:b/>
          <w:bCs/>
          <w:rtl/>
        </w:rPr>
        <w:t xml:space="preserve"> 130</w:t>
      </w:r>
    </w:p>
    <w:p w14:paraId="246CD23D" w14:textId="77777777" w:rsidR="00004B66" w:rsidRPr="00004B66" w:rsidRDefault="00004B66" w:rsidP="00004B66">
      <w:pPr>
        <w:bidi/>
        <w:jc w:val="center"/>
        <w:rPr>
          <w:rFonts w:cs="David" w:hint="cs"/>
          <w:b/>
          <w:bCs/>
          <w:rtl/>
        </w:rPr>
      </w:pPr>
      <w:r w:rsidRPr="00004B66">
        <w:rPr>
          <w:rFonts w:cs="David" w:hint="cs"/>
          <w:b/>
          <w:bCs/>
          <w:rtl/>
        </w:rPr>
        <w:t>מישיבת ועדת הכנסת</w:t>
      </w:r>
    </w:p>
    <w:p w14:paraId="7DCA27DA" w14:textId="77777777" w:rsidR="00004B66" w:rsidRPr="00004B66" w:rsidRDefault="00004B66" w:rsidP="00004B66">
      <w:pPr>
        <w:bidi/>
        <w:jc w:val="center"/>
        <w:rPr>
          <w:rFonts w:cs="David" w:hint="cs"/>
          <w:b/>
          <w:bCs/>
          <w:u w:val="single"/>
          <w:rtl/>
        </w:rPr>
      </w:pPr>
      <w:r w:rsidRPr="00004B66">
        <w:rPr>
          <w:rFonts w:cs="David" w:hint="cs"/>
          <w:b/>
          <w:bCs/>
          <w:u w:val="single"/>
          <w:rtl/>
        </w:rPr>
        <w:t xml:space="preserve">שהתקיימה ביום שלישי י"ז בתמוז </w:t>
      </w:r>
      <w:proofErr w:type="spellStart"/>
      <w:r w:rsidRPr="00004B66">
        <w:rPr>
          <w:rFonts w:cs="David" w:hint="cs"/>
          <w:b/>
          <w:bCs/>
          <w:u w:val="single"/>
          <w:rtl/>
        </w:rPr>
        <w:t>התשס"ז</w:t>
      </w:r>
      <w:proofErr w:type="spellEnd"/>
      <w:r w:rsidRPr="00004B66">
        <w:rPr>
          <w:rFonts w:cs="David" w:hint="cs"/>
          <w:b/>
          <w:bCs/>
          <w:u w:val="single"/>
          <w:rtl/>
        </w:rPr>
        <w:t xml:space="preserve"> (3 ביולי 2007) בשעה 11:00</w:t>
      </w:r>
    </w:p>
    <w:p w14:paraId="4F67D127" w14:textId="77777777" w:rsidR="00004B66" w:rsidRPr="00004B66" w:rsidRDefault="00004B66" w:rsidP="00004B66">
      <w:pPr>
        <w:bidi/>
        <w:rPr>
          <w:rFonts w:cs="David"/>
          <w:b/>
          <w:bCs/>
          <w:rtl/>
        </w:rPr>
      </w:pPr>
    </w:p>
    <w:p w14:paraId="5CCFA1DA" w14:textId="77777777" w:rsidR="00004B66" w:rsidRPr="00004B66" w:rsidRDefault="00004B66" w:rsidP="00004B66">
      <w:pPr>
        <w:bidi/>
        <w:rPr>
          <w:rFonts w:cs="David"/>
          <w:b/>
          <w:bCs/>
          <w:rtl/>
        </w:rPr>
      </w:pPr>
    </w:p>
    <w:p w14:paraId="24811C7C" w14:textId="77777777" w:rsidR="00004B66" w:rsidRPr="00004B66" w:rsidRDefault="00004B66" w:rsidP="00004B66">
      <w:pPr>
        <w:tabs>
          <w:tab w:val="left" w:pos="1221"/>
        </w:tabs>
        <w:bidi/>
        <w:rPr>
          <w:rFonts w:cs="David" w:hint="cs"/>
          <w:b/>
          <w:bCs/>
          <w:u w:val="single"/>
          <w:rtl/>
        </w:rPr>
      </w:pPr>
    </w:p>
    <w:p w14:paraId="082E974B" w14:textId="77777777" w:rsidR="00004B66" w:rsidRPr="00004B66" w:rsidRDefault="00004B66" w:rsidP="00004B66">
      <w:pPr>
        <w:tabs>
          <w:tab w:val="left" w:pos="1221"/>
        </w:tabs>
        <w:bidi/>
        <w:rPr>
          <w:rFonts w:cs="David" w:hint="cs"/>
          <w:b/>
          <w:bCs/>
          <w:rtl/>
        </w:rPr>
      </w:pPr>
      <w:r w:rsidRPr="00004B66">
        <w:rPr>
          <w:rFonts w:cs="David"/>
          <w:b/>
          <w:bCs/>
          <w:u w:val="single"/>
          <w:rtl/>
        </w:rPr>
        <w:t>סדר היום</w:t>
      </w:r>
      <w:r w:rsidRPr="00004B66">
        <w:rPr>
          <w:rFonts w:cs="David"/>
          <w:rtl/>
        </w:rPr>
        <w:t>:</w:t>
      </w:r>
      <w:r w:rsidRPr="00004B66">
        <w:rPr>
          <w:rFonts w:cs="David" w:hint="cs"/>
          <w:rtl/>
        </w:rPr>
        <w:t xml:space="preserve"> </w:t>
      </w:r>
      <w:r w:rsidRPr="00004B66">
        <w:rPr>
          <w:rFonts w:cs="David" w:hint="cs"/>
          <w:b/>
          <w:bCs/>
          <w:rtl/>
        </w:rPr>
        <w:t xml:space="preserve">א. ערעורים על החלטת יו"ר הכנסת והסגנים שלא לאשר דחיפות הצעות לסדר </w:t>
      </w:r>
    </w:p>
    <w:p w14:paraId="7E6ECE57" w14:textId="77777777" w:rsidR="00004B66" w:rsidRPr="00004B66" w:rsidRDefault="00004B66" w:rsidP="00004B66">
      <w:pPr>
        <w:tabs>
          <w:tab w:val="left" w:pos="1221"/>
        </w:tabs>
        <w:bidi/>
        <w:rPr>
          <w:rFonts w:cs="David" w:hint="cs"/>
          <w:b/>
          <w:bCs/>
          <w:rtl/>
        </w:rPr>
      </w:pPr>
      <w:r w:rsidRPr="00004B66">
        <w:rPr>
          <w:rFonts w:cs="David" w:hint="cs"/>
          <w:b/>
          <w:bCs/>
          <w:rtl/>
        </w:rPr>
        <w:t xml:space="preserve">                       היום.</w:t>
      </w:r>
    </w:p>
    <w:p w14:paraId="7BEEE559" w14:textId="77777777" w:rsidR="00004B66" w:rsidRPr="00004B66" w:rsidRDefault="00004B66" w:rsidP="00004B66">
      <w:pPr>
        <w:tabs>
          <w:tab w:val="left" w:pos="1221"/>
        </w:tabs>
        <w:bidi/>
        <w:rPr>
          <w:rFonts w:cs="David" w:hint="cs"/>
          <w:b/>
          <w:bCs/>
          <w:rtl/>
        </w:rPr>
      </w:pPr>
      <w:r w:rsidRPr="00004B66">
        <w:rPr>
          <w:rFonts w:cs="David" w:hint="cs"/>
          <w:b/>
          <w:bCs/>
          <w:rtl/>
        </w:rPr>
        <w:t xml:space="preserve">               </w:t>
      </w:r>
    </w:p>
    <w:p w14:paraId="16E19061" w14:textId="77777777" w:rsidR="00004B66" w:rsidRPr="00004B66" w:rsidRDefault="00004B66" w:rsidP="00004B66">
      <w:pPr>
        <w:tabs>
          <w:tab w:val="left" w:pos="1221"/>
        </w:tabs>
        <w:bidi/>
        <w:rPr>
          <w:rFonts w:cs="David" w:hint="cs"/>
          <w:b/>
          <w:bCs/>
          <w:rtl/>
        </w:rPr>
      </w:pPr>
      <w:r w:rsidRPr="00004B66">
        <w:rPr>
          <w:rFonts w:cs="David" w:hint="cs"/>
          <w:b/>
          <w:bCs/>
          <w:rtl/>
        </w:rPr>
        <w:t xml:space="preserve">                   ב. בקשות חברי כנסת להעברת הצעות חוק פנסיה חובה, </w:t>
      </w:r>
      <w:proofErr w:type="spellStart"/>
      <w:r w:rsidRPr="00004B66">
        <w:rPr>
          <w:rFonts w:cs="David" w:hint="cs"/>
          <w:b/>
          <w:bCs/>
          <w:rtl/>
        </w:rPr>
        <w:t>התשס"ז</w:t>
      </w:r>
      <w:proofErr w:type="spellEnd"/>
      <w:r w:rsidRPr="00004B66">
        <w:rPr>
          <w:rFonts w:cs="David" w:hint="cs"/>
          <w:b/>
          <w:bCs/>
          <w:rtl/>
        </w:rPr>
        <w:t xml:space="preserve">-2006 </w:t>
      </w:r>
    </w:p>
    <w:p w14:paraId="666C9541" w14:textId="77777777" w:rsidR="00004B66" w:rsidRPr="00004B66" w:rsidRDefault="00004B66" w:rsidP="00004B66">
      <w:pPr>
        <w:tabs>
          <w:tab w:val="left" w:pos="1221"/>
        </w:tabs>
        <w:bidi/>
        <w:rPr>
          <w:rFonts w:cs="David" w:hint="cs"/>
          <w:b/>
          <w:bCs/>
          <w:rtl/>
        </w:rPr>
      </w:pPr>
      <w:r w:rsidRPr="00004B66">
        <w:rPr>
          <w:rFonts w:cs="David" w:hint="cs"/>
          <w:b/>
          <w:bCs/>
          <w:rtl/>
        </w:rPr>
        <w:t xml:space="preserve">                        מוועדת העבודה, הרווחה והבריאות לדיון בוועדת הכספים.</w:t>
      </w:r>
      <w:r w:rsidRPr="00004B66">
        <w:rPr>
          <w:rFonts w:cs="David" w:hint="cs"/>
          <w:b/>
          <w:bCs/>
        </w:rPr>
        <w:t xml:space="preserve"> </w:t>
      </w:r>
      <w:r w:rsidRPr="00004B66">
        <w:rPr>
          <w:rFonts w:cs="David" w:hint="cs"/>
          <w:b/>
          <w:bCs/>
          <w:rtl/>
        </w:rPr>
        <w:t xml:space="preserve"> (פ/1339), (פ/133), </w:t>
      </w:r>
    </w:p>
    <w:p w14:paraId="6EA6CB68" w14:textId="77777777" w:rsidR="00004B66" w:rsidRPr="00004B66" w:rsidRDefault="00004B66" w:rsidP="00004B66">
      <w:pPr>
        <w:tabs>
          <w:tab w:val="left" w:pos="1221"/>
        </w:tabs>
        <w:bidi/>
        <w:rPr>
          <w:rFonts w:cs="David" w:hint="cs"/>
          <w:b/>
          <w:bCs/>
          <w:rtl/>
        </w:rPr>
      </w:pPr>
      <w:r w:rsidRPr="00004B66">
        <w:rPr>
          <w:rFonts w:cs="David" w:hint="cs"/>
          <w:b/>
          <w:bCs/>
          <w:rtl/>
        </w:rPr>
        <w:t xml:space="preserve">                        (פ/877), (פ/880) של חברי הכנסת סופה לנדבר, אבו </w:t>
      </w:r>
      <w:proofErr w:type="spellStart"/>
      <w:r w:rsidRPr="00004B66">
        <w:rPr>
          <w:rFonts w:cs="David" w:hint="cs"/>
          <w:b/>
          <w:bCs/>
          <w:rtl/>
        </w:rPr>
        <w:t>וילן</w:t>
      </w:r>
      <w:proofErr w:type="spellEnd"/>
      <w:r w:rsidRPr="00004B66">
        <w:rPr>
          <w:rFonts w:cs="David" w:hint="cs"/>
          <w:b/>
          <w:bCs/>
          <w:rtl/>
        </w:rPr>
        <w:t xml:space="preserve">, </w:t>
      </w:r>
      <w:proofErr w:type="spellStart"/>
      <w:r w:rsidRPr="00004B66">
        <w:rPr>
          <w:rFonts w:cs="David" w:hint="cs"/>
          <w:b/>
          <w:bCs/>
          <w:rtl/>
        </w:rPr>
        <w:t>מוחמד</w:t>
      </w:r>
      <w:proofErr w:type="spellEnd"/>
      <w:r w:rsidRPr="00004B66">
        <w:rPr>
          <w:rFonts w:cs="David" w:hint="cs"/>
          <w:b/>
          <w:bCs/>
          <w:rtl/>
        </w:rPr>
        <w:t xml:space="preserve"> ברכה, רן כהן </w:t>
      </w:r>
    </w:p>
    <w:p w14:paraId="0FD64B19" w14:textId="77777777" w:rsidR="00004B66" w:rsidRPr="00004B66" w:rsidRDefault="00004B66" w:rsidP="00004B66">
      <w:pPr>
        <w:tabs>
          <w:tab w:val="left" w:pos="1221"/>
        </w:tabs>
        <w:bidi/>
        <w:rPr>
          <w:rFonts w:cs="David" w:hint="cs"/>
          <w:b/>
          <w:bCs/>
          <w:rtl/>
        </w:rPr>
      </w:pPr>
      <w:r w:rsidRPr="00004B66">
        <w:rPr>
          <w:rFonts w:cs="David" w:hint="cs"/>
          <w:b/>
          <w:bCs/>
          <w:rtl/>
        </w:rPr>
        <w:t xml:space="preserve">                        וזבולון </w:t>
      </w:r>
      <w:proofErr w:type="spellStart"/>
      <w:r w:rsidRPr="00004B66">
        <w:rPr>
          <w:rFonts w:cs="David" w:hint="cs"/>
          <w:b/>
          <w:bCs/>
          <w:rtl/>
        </w:rPr>
        <w:t>אורלב</w:t>
      </w:r>
      <w:proofErr w:type="spellEnd"/>
      <w:r w:rsidRPr="00004B66">
        <w:rPr>
          <w:rFonts w:cs="David" w:hint="cs"/>
          <w:b/>
          <w:bCs/>
          <w:rtl/>
        </w:rPr>
        <w:t>.</w:t>
      </w:r>
    </w:p>
    <w:p w14:paraId="2B0BAA5E" w14:textId="77777777" w:rsidR="00004B66" w:rsidRPr="00004B66" w:rsidRDefault="00004B66" w:rsidP="00004B66">
      <w:pPr>
        <w:pStyle w:val="Heading8"/>
        <w:rPr>
          <w:rFonts w:hint="cs"/>
          <w:rtl/>
        </w:rPr>
      </w:pPr>
      <w:r w:rsidRPr="00004B66">
        <w:rPr>
          <w:rFonts w:hint="cs"/>
          <w:rtl/>
        </w:rPr>
        <w:t xml:space="preserve">                </w:t>
      </w:r>
    </w:p>
    <w:p w14:paraId="79939908" w14:textId="77777777" w:rsidR="00004B66" w:rsidRPr="00004B66" w:rsidRDefault="00004B66" w:rsidP="00004B66">
      <w:pPr>
        <w:pStyle w:val="Heading8"/>
        <w:rPr>
          <w:rFonts w:hint="cs"/>
          <w:rtl/>
        </w:rPr>
      </w:pPr>
      <w:r w:rsidRPr="00004B66">
        <w:rPr>
          <w:rFonts w:hint="cs"/>
          <w:rtl/>
        </w:rPr>
        <w:t xml:space="preserve">                   ג. קביעת ועדות לדיון בהצעות חוק.</w:t>
      </w:r>
    </w:p>
    <w:p w14:paraId="2E62D3A6" w14:textId="77777777" w:rsidR="00004B66" w:rsidRPr="00004B66" w:rsidRDefault="00004B66" w:rsidP="00004B66">
      <w:pPr>
        <w:bidi/>
        <w:rPr>
          <w:rFonts w:cs="David" w:hint="cs"/>
          <w:rtl/>
        </w:rPr>
      </w:pPr>
    </w:p>
    <w:p w14:paraId="205E5801" w14:textId="77777777" w:rsidR="00004B66" w:rsidRPr="00004B66" w:rsidRDefault="00004B66" w:rsidP="00004B66">
      <w:pPr>
        <w:bidi/>
        <w:rPr>
          <w:rFonts w:cs="David" w:hint="cs"/>
          <w:b/>
          <w:bCs/>
          <w:rtl/>
        </w:rPr>
      </w:pPr>
      <w:r w:rsidRPr="00004B66">
        <w:rPr>
          <w:rFonts w:cs="David" w:hint="cs"/>
          <w:rtl/>
        </w:rPr>
        <w:tab/>
        <w:t xml:space="preserve">        </w:t>
      </w:r>
      <w:r w:rsidRPr="00004B66">
        <w:rPr>
          <w:rFonts w:cs="David" w:hint="cs"/>
          <w:b/>
          <w:bCs/>
          <w:rtl/>
        </w:rPr>
        <w:t>ד. הכנת הצעות החוק הבאות לקריאה ראשונה:</w:t>
      </w:r>
    </w:p>
    <w:p w14:paraId="5E62E9E4" w14:textId="77777777" w:rsidR="00004B66" w:rsidRPr="00004B66" w:rsidRDefault="00004B66" w:rsidP="00004B66">
      <w:pPr>
        <w:bidi/>
        <w:rPr>
          <w:rFonts w:cs="David" w:hint="cs"/>
          <w:b/>
          <w:bCs/>
          <w:rtl/>
        </w:rPr>
      </w:pPr>
      <w:r w:rsidRPr="00004B66">
        <w:rPr>
          <w:rFonts w:cs="David" w:hint="cs"/>
          <w:b/>
          <w:bCs/>
          <w:rtl/>
        </w:rPr>
        <w:t xml:space="preserve">                      1. הצעת חוק העונשין (תיקון- שלילת תשלומים לחבר הכנסת לשעבר שהורשע </w:t>
      </w:r>
    </w:p>
    <w:p w14:paraId="13B3AD44" w14:textId="77777777" w:rsidR="00004B66" w:rsidRPr="00004B66" w:rsidRDefault="00004B66" w:rsidP="00004B66">
      <w:pPr>
        <w:bidi/>
        <w:rPr>
          <w:rFonts w:cs="David" w:hint="cs"/>
          <w:rtl/>
        </w:rPr>
      </w:pPr>
      <w:r w:rsidRPr="00004B66">
        <w:rPr>
          <w:rFonts w:cs="David" w:hint="cs"/>
          <w:b/>
          <w:bCs/>
          <w:rtl/>
        </w:rPr>
        <w:t xml:space="preserve">                          בעבירה מסוג פשע), </w:t>
      </w:r>
      <w:proofErr w:type="spellStart"/>
      <w:r w:rsidRPr="00004B66">
        <w:rPr>
          <w:rFonts w:cs="David" w:hint="cs"/>
          <w:b/>
          <w:bCs/>
          <w:rtl/>
        </w:rPr>
        <w:t>התשס"ז</w:t>
      </w:r>
      <w:proofErr w:type="spellEnd"/>
      <w:r w:rsidRPr="00004B66">
        <w:rPr>
          <w:rFonts w:cs="David" w:hint="cs"/>
          <w:b/>
          <w:bCs/>
          <w:rtl/>
        </w:rPr>
        <w:t xml:space="preserve">-2007 של חברת הכנסת רוחמה אברהם </w:t>
      </w:r>
      <w:proofErr w:type="spellStart"/>
      <w:r w:rsidRPr="00004B66">
        <w:rPr>
          <w:rFonts w:cs="David" w:hint="cs"/>
          <w:b/>
          <w:bCs/>
          <w:rtl/>
        </w:rPr>
        <w:t>בלילא</w:t>
      </w:r>
      <w:proofErr w:type="spellEnd"/>
      <w:r w:rsidRPr="00004B66">
        <w:rPr>
          <w:rFonts w:cs="David" w:hint="cs"/>
          <w:b/>
          <w:bCs/>
          <w:rtl/>
        </w:rPr>
        <w:t xml:space="preserve"> (פ/2540).</w:t>
      </w:r>
    </w:p>
    <w:p w14:paraId="6F0AD095" w14:textId="77777777" w:rsidR="00004B66" w:rsidRPr="00004B66" w:rsidRDefault="00004B66" w:rsidP="00004B66">
      <w:pPr>
        <w:bidi/>
        <w:rPr>
          <w:rFonts w:cs="David" w:hint="cs"/>
          <w:b/>
          <w:bCs/>
          <w:rtl/>
        </w:rPr>
      </w:pPr>
      <w:r w:rsidRPr="00004B66">
        <w:rPr>
          <w:rFonts w:cs="David" w:hint="cs"/>
          <w:rtl/>
        </w:rPr>
        <w:t xml:space="preserve">                      2. </w:t>
      </w:r>
      <w:r w:rsidRPr="00004B66">
        <w:rPr>
          <w:rFonts w:cs="David" w:hint="cs"/>
          <w:b/>
          <w:bCs/>
          <w:rtl/>
        </w:rPr>
        <w:t xml:space="preserve">הצעת חוק גמלאות לנושאי משרה ברשויות השלטון (תיקון- שלילת תשלומים          </w:t>
      </w:r>
    </w:p>
    <w:p w14:paraId="0CF0DDE4" w14:textId="77777777" w:rsidR="00004B66" w:rsidRPr="00004B66" w:rsidRDefault="00004B66" w:rsidP="00004B66">
      <w:pPr>
        <w:bidi/>
        <w:rPr>
          <w:rFonts w:cs="David" w:hint="cs"/>
          <w:b/>
          <w:bCs/>
          <w:rtl/>
        </w:rPr>
      </w:pPr>
      <w:r w:rsidRPr="00004B66">
        <w:rPr>
          <w:rFonts w:cs="David" w:hint="cs"/>
          <w:b/>
          <w:bCs/>
          <w:rtl/>
        </w:rPr>
        <w:t xml:space="preserve">                          לנשיא לשעבר, שר ל שעבר או חבר כנסת לשעבר שהורשע בעבירה פלילית שיש </w:t>
      </w:r>
    </w:p>
    <w:p w14:paraId="0F7D2DC0" w14:textId="77777777" w:rsidR="00004B66" w:rsidRPr="00004B66" w:rsidRDefault="00004B66" w:rsidP="00004B66">
      <w:pPr>
        <w:bidi/>
        <w:rPr>
          <w:rFonts w:cs="David" w:hint="cs"/>
          <w:b/>
          <w:bCs/>
          <w:rtl/>
        </w:rPr>
      </w:pPr>
      <w:r w:rsidRPr="00004B66">
        <w:rPr>
          <w:rFonts w:cs="David" w:hint="cs"/>
          <w:b/>
          <w:bCs/>
          <w:rtl/>
        </w:rPr>
        <w:t xml:space="preserve">                          עימה קלון), </w:t>
      </w:r>
      <w:proofErr w:type="spellStart"/>
      <w:r w:rsidRPr="00004B66">
        <w:rPr>
          <w:rFonts w:cs="David" w:hint="cs"/>
          <w:b/>
          <w:bCs/>
          <w:rtl/>
        </w:rPr>
        <w:t>התשס"ז</w:t>
      </w:r>
      <w:proofErr w:type="spellEnd"/>
      <w:r w:rsidRPr="00004B66">
        <w:rPr>
          <w:rFonts w:cs="David" w:hint="cs"/>
          <w:b/>
          <w:bCs/>
          <w:rtl/>
        </w:rPr>
        <w:t xml:space="preserve">-2007 (פ/2315) של חבר הכנסת גלעד </w:t>
      </w:r>
      <w:proofErr w:type="spellStart"/>
      <w:r w:rsidRPr="00004B66">
        <w:rPr>
          <w:rFonts w:cs="David" w:hint="cs"/>
          <w:b/>
          <w:bCs/>
          <w:rtl/>
        </w:rPr>
        <w:t>ארדן</w:t>
      </w:r>
      <w:proofErr w:type="spellEnd"/>
      <w:r w:rsidRPr="00004B66">
        <w:rPr>
          <w:rFonts w:cs="David" w:hint="cs"/>
          <w:b/>
          <w:bCs/>
          <w:rtl/>
        </w:rPr>
        <w:t>.</w:t>
      </w:r>
    </w:p>
    <w:p w14:paraId="5050E1E3" w14:textId="77777777" w:rsidR="00004B66" w:rsidRPr="00004B66" w:rsidRDefault="00004B66" w:rsidP="00004B66">
      <w:pPr>
        <w:bidi/>
        <w:rPr>
          <w:rFonts w:cs="David" w:hint="cs"/>
          <w:b/>
          <w:bCs/>
          <w:rtl/>
        </w:rPr>
      </w:pPr>
      <w:r w:rsidRPr="00004B66">
        <w:rPr>
          <w:rFonts w:cs="David" w:hint="cs"/>
          <w:b/>
          <w:bCs/>
          <w:rtl/>
        </w:rPr>
        <w:t xml:space="preserve">                      3. הצעת חוק גמלאות לנושאי משרה ברשויות השלטון (תיקון- שלילת תשלומים  </w:t>
      </w:r>
    </w:p>
    <w:p w14:paraId="49F691B6" w14:textId="77777777" w:rsidR="00004B66" w:rsidRPr="00004B66" w:rsidRDefault="00004B66" w:rsidP="00004B66">
      <w:pPr>
        <w:bidi/>
        <w:rPr>
          <w:rFonts w:cs="David" w:hint="cs"/>
          <w:b/>
          <w:bCs/>
          <w:rtl/>
        </w:rPr>
      </w:pPr>
      <w:r w:rsidRPr="00004B66">
        <w:rPr>
          <w:rFonts w:cs="David" w:hint="cs"/>
          <w:b/>
          <w:bCs/>
          <w:rtl/>
        </w:rPr>
        <w:t xml:space="preserve">                          לחבר הכנסת שהורשע), </w:t>
      </w:r>
      <w:proofErr w:type="spellStart"/>
      <w:r w:rsidRPr="00004B66">
        <w:rPr>
          <w:rFonts w:cs="David" w:hint="cs"/>
          <w:b/>
          <w:bCs/>
          <w:rtl/>
        </w:rPr>
        <w:t>התשס"ז</w:t>
      </w:r>
      <w:proofErr w:type="spellEnd"/>
      <w:r w:rsidRPr="00004B66">
        <w:rPr>
          <w:rFonts w:cs="David" w:hint="cs"/>
          <w:b/>
          <w:bCs/>
          <w:rtl/>
        </w:rPr>
        <w:t xml:space="preserve">-2007 (פ/2316) של חברת הכנסת ראובן </w:t>
      </w:r>
    </w:p>
    <w:p w14:paraId="1340E191" w14:textId="77777777" w:rsidR="00004B66" w:rsidRPr="00004B66" w:rsidRDefault="00004B66" w:rsidP="00004B66">
      <w:pPr>
        <w:bidi/>
        <w:rPr>
          <w:rFonts w:cs="David" w:hint="cs"/>
          <w:b/>
          <w:bCs/>
          <w:rtl/>
        </w:rPr>
      </w:pPr>
      <w:r w:rsidRPr="00004B66">
        <w:rPr>
          <w:rFonts w:cs="David" w:hint="cs"/>
          <w:b/>
          <w:bCs/>
          <w:rtl/>
        </w:rPr>
        <w:t xml:space="preserve">                         ריבלין וקבוצת חברי כנסת.</w:t>
      </w:r>
    </w:p>
    <w:p w14:paraId="3B1A211D" w14:textId="77777777" w:rsidR="00004B66" w:rsidRPr="00004B66" w:rsidRDefault="00004B66" w:rsidP="00004B66">
      <w:pPr>
        <w:bidi/>
        <w:rPr>
          <w:rFonts w:cs="David" w:hint="cs"/>
          <w:b/>
          <w:bCs/>
          <w:rtl/>
        </w:rPr>
      </w:pPr>
    </w:p>
    <w:p w14:paraId="74751A2B" w14:textId="77777777" w:rsidR="00004B66" w:rsidRPr="00004B66" w:rsidRDefault="00004B66" w:rsidP="00004B66">
      <w:pPr>
        <w:bidi/>
        <w:rPr>
          <w:rFonts w:cs="David" w:hint="cs"/>
          <w:b/>
          <w:bCs/>
          <w:rtl/>
        </w:rPr>
      </w:pPr>
      <w:r w:rsidRPr="00004B66">
        <w:rPr>
          <w:rFonts w:cs="David" w:hint="cs"/>
          <w:rtl/>
        </w:rPr>
        <w:tab/>
        <w:t xml:space="preserve">  </w:t>
      </w:r>
      <w:r w:rsidRPr="00004B66">
        <w:rPr>
          <w:rFonts w:cs="David" w:hint="cs"/>
          <w:b/>
          <w:bCs/>
          <w:rtl/>
        </w:rPr>
        <w:t xml:space="preserve">ה.  הצבעה שמית על ערעורים על החלטת יו"ר הכנסת והסגנים שלא לאשר דחיפות  </w:t>
      </w:r>
    </w:p>
    <w:p w14:paraId="4B79CC25" w14:textId="77777777" w:rsidR="00004B66" w:rsidRPr="00004B66" w:rsidRDefault="00004B66" w:rsidP="00004B66">
      <w:pPr>
        <w:bidi/>
        <w:rPr>
          <w:rFonts w:cs="David" w:hint="cs"/>
          <w:b/>
          <w:bCs/>
          <w:rtl/>
        </w:rPr>
      </w:pPr>
      <w:r w:rsidRPr="00004B66">
        <w:rPr>
          <w:rFonts w:cs="David" w:hint="cs"/>
          <w:b/>
          <w:bCs/>
          <w:rtl/>
        </w:rPr>
        <w:t xml:space="preserve">                   הצעות לסדר היום.</w:t>
      </w:r>
    </w:p>
    <w:p w14:paraId="1A999045" w14:textId="77777777" w:rsidR="00004B66" w:rsidRPr="00004B66" w:rsidRDefault="00004B66" w:rsidP="00004B66">
      <w:pPr>
        <w:bidi/>
        <w:rPr>
          <w:rFonts w:cs="David" w:hint="cs"/>
          <w:b/>
          <w:bCs/>
          <w:rtl/>
        </w:rPr>
      </w:pPr>
    </w:p>
    <w:p w14:paraId="10405EF7" w14:textId="77777777" w:rsidR="00004B66" w:rsidRPr="00004B66" w:rsidRDefault="00004B66" w:rsidP="00004B66">
      <w:pPr>
        <w:bidi/>
        <w:rPr>
          <w:rFonts w:cs="David" w:hint="cs"/>
          <w:b/>
          <w:bCs/>
          <w:rtl/>
        </w:rPr>
      </w:pPr>
      <w:r w:rsidRPr="00004B66">
        <w:rPr>
          <w:rFonts w:cs="David" w:hint="cs"/>
          <w:b/>
          <w:bCs/>
          <w:rtl/>
        </w:rPr>
        <w:tab/>
        <w:t xml:space="preserve"> ו.   בקשות חברי הכנסת להקדמת הדיון לפני הקריאה הטרומית:</w:t>
      </w:r>
    </w:p>
    <w:p w14:paraId="1087F08A" w14:textId="77777777" w:rsidR="00004B66" w:rsidRPr="00004B66" w:rsidRDefault="00004B66" w:rsidP="00004B66">
      <w:pPr>
        <w:bidi/>
        <w:rPr>
          <w:rFonts w:cs="David" w:hint="cs"/>
          <w:b/>
          <w:bCs/>
          <w:rtl/>
        </w:rPr>
      </w:pPr>
      <w:r w:rsidRPr="00004B66">
        <w:rPr>
          <w:rFonts w:cs="David" w:hint="cs"/>
          <w:b/>
          <w:bCs/>
          <w:rtl/>
        </w:rPr>
        <w:t xml:space="preserve">                 1. הצעת חוק חינוך ממלכתי (תיקון- מוסד חינוך תרבותי ייחודי) </w:t>
      </w:r>
      <w:proofErr w:type="spellStart"/>
      <w:r w:rsidRPr="00004B66">
        <w:rPr>
          <w:rFonts w:cs="David" w:hint="cs"/>
          <w:b/>
          <w:bCs/>
          <w:rtl/>
        </w:rPr>
        <w:t>התשס"ז</w:t>
      </w:r>
      <w:proofErr w:type="spellEnd"/>
      <w:r w:rsidRPr="00004B66">
        <w:rPr>
          <w:rFonts w:cs="David" w:hint="cs"/>
          <w:b/>
          <w:bCs/>
          <w:rtl/>
        </w:rPr>
        <w:t xml:space="preserve">-2007 (פ/       </w:t>
      </w:r>
    </w:p>
    <w:p w14:paraId="4A23AA8F" w14:textId="77777777" w:rsidR="00004B66" w:rsidRPr="00004B66" w:rsidRDefault="00004B66" w:rsidP="00004B66">
      <w:pPr>
        <w:bidi/>
        <w:rPr>
          <w:rFonts w:cs="David" w:hint="cs"/>
          <w:b/>
          <w:bCs/>
          <w:rtl/>
        </w:rPr>
      </w:pPr>
      <w:r w:rsidRPr="00004B66">
        <w:rPr>
          <w:rFonts w:cs="David" w:hint="cs"/>
          <w:b/>
          <w:bCs/>
          <w:rtl/>
        </w:rPr>
        <w:t xml:space="preserve">                     2733) של חבר הכנסת יעקב </w:t>
      </w:r>
      <w:proofErr w:type="spellStart"/>
      <w:r w:rsidRPr="00004B66">
        <w:rPr>
          <w:rFonts w:cs="David" w:hint="cs"/>
          <w:b/>
          <w:bCs/>
          <w:rtl/>
        </w:rPr>
        <w:t>מרגי</w:t>
      </w:r>
      <w:proofErr w:type="spellEnd"/>
      <w:r w:rsidRPr="00004B66">
        <w:rPr>
          <w:rFonts w:cs="David" w:hint="cs"/>
          <w:b/>
          <w:bCs/>
          <w:rtl/>
        </w:rPr>
        <w:t>.</w:t>
      </w:r>
    </w:p>
    <w:p w14:paraId="55531447" w14:textId="77777777" w:rsidR="00004B66" w:rsidRPr="00004B66" w:rsidRDefault="00004B66" w:rsidP="00004B66">
      <w:pPr>
        <w:bidi/>
        <w:rPr>
          <w:rFonts w:cs="David" w:hint="cs"/>
          <w:b/>
          <w:bCs/>
          <w:rtl/>
        </w:rPr>
      </w:pPr>
      <w:r w:rsidRPr="00004B66">
        <w:rPr>
          <w:rFonts w:cs="David" w:hint="cs"/>
          <w:b/>
          <w:bCs/>
          <w:rtl/>
        </w:rPr>
        <w:t xml:space="preserve">                 2. הצעת חוק מימון נסיעות לחוץ לארץ למשפחות שבויים ונעדרים, </w:t>
      </w:r>
      <w:proofErr w:type="spellStart"/>
      <w:r w:rsidRPr="00004B66">
        <w:rPr>
          <w:rFonts w:cs="David" w:hint="cs"/>
          <w:b/>
          <w:bCs/>
          <w:rtl/>
        </w:rPr>
        <w:t>התשס"ז</w:t>
      </w:r>
      <w:proofErr w:type="spellEnd"/>
      <w:r w:rsidRPr="00004B66">
        <w:rPr>
          <w:rFonts w:cs="David" w:hint="cs"/>
          <w:b/>
          <w:bCs/>
          <w:rtl/>
        </w:rPr>
        <w:t xml:space="preserve">-2007  </w:t>
      </w:r>
    </w:p>
    <w:p w14:paraId="6F3DC9F2" w14:textId="77777777" w:rsidR="00004B66" w:rsidRPr="00004B66" w:rsidRDefault="00004B66" w:rsidP="00004B66">
      <w:pPr>
        <w:bidi/>
        <w:rPr>
          <w:rFonts w:cs="David" w:hint="cs"/>
          <w:b/>
          <w:bCs/>
          <w:rtl/>
        </w:rPr>
      </w:pPr>
      <w:r w:rsidRPr="00004B66">
        <w:rPr>
          <w:rFonts w:cs="David" w:hint="cs"/>
          <w:b/>
          <w:bCs/>
          <w:rtl/>
        </w:rPr>
        <w:t xml:space="preserve">                     (פ/2762) של חבר הכנסת ישראל חסון.</w:t>
      </w:r>
    </w:p>
    <w:p w14:paraId="3079472B" w14:textId="77777777" w:rsidR="00004B66" w:rsidRPr="00004B66" w:rsidRDefault="00004B66" w:rsidP="00004B66">
      <w:pPr>
        <w:bidi/>
        <w:rPr>
          <w:rFonts w:cs="David" w:hint="cs"/>
          <w:rtl/>
        </w:rPr>
      </w:pPr>
    </w:p>
    <w:p w14:paraId="37AC1902" w14:textId="77777777" w:rsidR="00004B66" w:rsidRPr="00004B66" w:rsidRDefault="00004B66" w:rsidP="00004B66">
      <w:pPr>
        <w:bidi/>
        <w:rPr>
          <w:rFonts w:cs="David" w:hint="cs"/>
          <w:rtl/>
        </w:rPr>
      </w:pPr>
    </w:p>
    <w:p w14:paraId="60483A24" w14:textId="77777777" w:rsidR="00004B66" w:rsidRPr="00004B66" w:rsidRDefault="00004B66" w:rsidP="00004B66">
      <w:pPr>
        <w:bidi/>
        <w:rPr>
          <w:rFonts w:cs="David"/>
          <w:b/>
          <w:bCs/>
          <w:u w:val="single"/>
          <w:rtl/>
        </w:rPr>
      </w:pPr>
      <w:r w:rsidRPr="00004B66">
        <w:rPr>
          <w:rFonts w:cs="David"/>
          <w:b/>
          <w:bCs/>
          <w:u w:val="single"/>
          <w:rtl/>
        </w:rPr>
        <w:t>נכחו</w:t>
      </w:r>
      <w:r w:rsidRPr="00004B66">
        <w:rPr>
          <w:rFonts w:cs="David"/>
          <w:rtl/>
        </w:rPr>
        <w:t>:</w:t>
      </w:r>
    </w:p>
    <w:p w14:paraId="4DEB5DCE" w14:textId="77777777" w:rsidR="00004B66" w:rsidRPr="00004B66" w:rsidRDefault="00004B66" w:rsidP="00004B66">
      <w:pPr>
        <w:bidi/>
        <w:rPr>
          <w:rFonts w:cs="David"/>
          <w:rtl/>
        </w:rPr>
      </w:pPr>
    </w:p>
    <w:p w14:paraId="597A82CC" w14:textId="77777777" w:rsidR="00004B66" w:rsidRPr="00004B66" w:rsidRDefault="00004B66" w:rsidP="00004B66">
      <w:pPr>
        <w:tabs>
          <w:tab w:val="left" w:pos="1788"/>
        </w:tabs>
        <w:bidi/>
        <w:rPr>
          <w:rFonts w:cs="David"/>
          <w:rtl/>
        </w:rPr>
      </w:pPr>
      <w:r w:rsidRPr="00004B66">
        <w:rPr>
          <w:rFonts w:cs="David"/>
          <w:b/>
          <w:bCs/>
          <w:u w:val="single"/>
          <w:rtl/>
        </w:rPr>
        <w:t>חברי הוועדה</w:t>
      </w:r>
      <w:r w:rsidRPr="00004B66">
        <w:rPr>
          <w:rFonts w:cs="David"/>
          <w:rtl/>
        </w:rPr>
        <w:t>:</w:t>
      </w:r>
    </w:p>
    <w:p w14:paraId="4BF8B994" w14:textId="77777777" w:rsidR="00004B66" w:rsidRPr="00004B66" w:rsidRDefault="00004B66" w:rsidP="00004B66">
      <w:pPr>
        <w:bidi/>
        <w:rPr>
          <w:rFonts w:cs="David" w:hint="cs"/>
          <w:rtl/>
        </w:rPr>
      </w:pPr>
      <w:r w:rsidRPr="00004B66">
        <w:rPr>
          <w:rFonts w:cs="David" w:hint="cs"/>
          <w:rtl/>
        </w:rPr>
        <w:t xml:space="preserve">רוחמה אברהם </w:t>
      </w:r>
      <w:proofErr w:type="spellStart"/>
      <w:r w:rsidRPr="00004B66">
        <w:rPr>
          <w:rFonts w:cs="David" w:hint="cs"/>
          <w:rtl/>
        </w:rPr>
        <w:t>בלילא</w:t>
      </w:r>
      <w:proofErr w:type="spellEnd"/>
      <w:r w:rsidRPr="00004B66">
        <w:rPr>
          <w:rFonts w:cs="David" w:hint="cs"/>
          <w:rtl/>
        </w:rPr>
        <w:t xml:space="preserve"> </w:t>
      </w:r>
      <w:r w:rsidRPr="00004B66">
        <w:rPr>
          <w:rFonts w:cs="David"/>
          <w:rtl/>
        </w:rPr>
        <w:t>–</w:t>
      </w:r>
      <w:r w:rsidRPr="00004B66">
        <w:rPr>
          <w:rFonts w:cs="David" w:hint="cs"/>
          <w:rtl/>
        </w:rPr>
        <w:t xml:space="preserve"> היו"ר</w:t>
      </w:r>
    </w:p>
    <w:p w14:paraId="1FF44B11" w14:textId="77777777" w:rsidR="00004B66" w:rsidRPr="00004B66" w:rsidRDefault="00004B66" w:rsidP="00004B66">
      <w:pPr>
        <w:bidi/>
        <w:rPr>
          <w:rFonts w:cs="David" w:hint="cs"/>
          <w:rtl/>
        </w:rPr>
      </w:pPr>
      <w:r w:rsidRPr="00004B66">
        <w:rPr>
          <w:rFonts w:cs="David" w:hint="cs"/>
          <w:rtl/>
        </w:rPr>
        <w:t>קולט אביטל</w:t>
      </w:r>
    </w:p>
    <w:p w14:paraId="79F09F04" w14:textId="77777777" w:rsidR="00004B66" w:rsidRPr="00004B66" w:rsidRDefault="00004B66" w:rsidP="00004B66">
      <w:pPr>
        <w:bidi/>
        <w:rPr>
          <w:rFonts w:cs="David" w:hint="cs"/>
          <w:rtl/>
        </w:rPr>
      </w:pPr>
      <w:r w:rsidRPr="00004B66">
        <w:rPr>
          <w:rFonts w:cs="David" w:hint="cs"/>
          <w:rtl/>
        </w:rPr>
        <w:t xml:space="preserve">יולי </w:t>
      </w:r>
      <w:proofErr w:type="spellStart"/>
      <w:r w:rsidRPr="00004B66">
        <w:rPr>
          <w:rFonts w:cs="David" w:hint="cs"/>
          <w:rtl/>
        </w:rPr>
        <w:t>אדלשטיין</w:t>
      </w:r>
      <w:proofErr w:type="spellEnd"/>
      <w:r w:rsidRPr="00004B66">
        <w:rPr>
          <w:rFonts w:cs="David" w:hint="cs"/>
          <w:rtl/>
        </w:rPr>
        <w:t xml:space="preserve"> </w:t>
      </w:r>
    </w:p>
    <w:p w14:paraId="1F116679" w14:textId="77777777" w:rsidR="00004B66" w:rsidRPr="00004B66" w:rsidRDefault="00004B66" w:rsidP="00004B66">
      <w:pPr>
        <w:bidi/>
        <w:rPr>
          <w:rFonts w:cs="David" w:hint="cs"/>
          <w:rtl/>
        </w:rPr>
      </w:pPr>
      <w:r w:rsidRPr="00004B66">
        <w:rPr>
          <w:rFonts w:cs="David" w:hint="cs"/>
          <w:rtl/>
        </w:rPr>
        <w:t>דוד אזולאי</w:t>
      </w:r>
    </w:p>
    <w:p w14:paraId="7994F9E8" w14:textId="77777777" w:rsidR="00004B66" w:rsidRPr="00004B66" w:rsidRDefault="00004B66" w:rsidP="00004B66">
      <w:pPr>
        <w:bidi/>
        <w:rPr>
          <w:rFonts w:cs="David" w:hint="cs"/>
          <w:rtl/>
        </w:rPr>
      </w:pPr>
      <w:proofErr w:type="spellStart"/>
      <w:r w:rsidRPr="00004B66">
        <w:rPr>
          <w:rFonts w:cs="David" w:hint="cs"/>
          <w:rtl/>
        </w:rPr>
        <w:t>רוברט</w:t>
      </w:r>
      <w:proofErr w:type="spellEnd"/>
      <w:r w:rsidRPr="00004B66">
        <w:rPr>
          <w:rFonts w:cs="David" w:hint="cs"/>
          <w:rtl/>
        </w:rPr>
        <w:t xml:space="preserve"> </w:t>
      </w:r>
      <w:proofErr w:type="spellStart"/>
      <w:r w:rsidRPr="00004B66">
        <w:rPr>
          <w:rFonts w:cs="David" w:hint="cs"/>
          <w:rtl/>
        </w:rPr>
        <w:t>אילטוב</w:t>
      </w:r>
      <w:proofErr w:type="spellEnd"/>
      <w:r w:rsidRPr="00004B66">
        <w:rPr>
          <w:rFonts w:cs="David" w:hint="cs"/>
          <w:rtl/>
        </w:rPr>
        <w:t xml:space="preserve"> </w:t>
      </w:r>
    </w:p>
    <w:p w14:paraId="63444432" w14:textId="77777777" w:rsidR="00004B66" w:rsidRPr="00004B66" w:rsidRDefault="00004B66" w:rsidP="00004B66">
      <w:pPr>
        <w:bidi/>
        <w:rPr>
          <w:rFonts w:cs="David" w:hint="cs"/>
          <w:rtl/>
        </w:rPr>
      </w:pPr>
      <w:r w:rsidRPr="00004B66">
        <w:rPr>
          <w:rFonts w:cs="David" w:hint="cs"/>
          <w:rtl/>
        </w:rPr>
        <w:t xml:space="preserve">אורי אריאל </w:t>
      </w:r>
    </w:p>
    <w:p w14:paraId="4CF92960" w14:textId="77777777" w:rsidR="00004B66" w:rsidRPr="00004B66" w:rsidRDefault="00004B66" w:rsidP="00004B66">
      <w:pPr>
        <w:bidi/>
        <w:rPr>
          <w:rFonts w:cs="David" w:hint="cs"/>
          <w:rtl/>
        </w:rPr>
      </w:pPr>
      <w:proofErr w:type="spellStart"/>
      <w:r w:rsidRPr="00004B66">
        <w:rPr>
          <w:rFonts w:cs="David" w:hint="cs"/>
          <w:rtl/>
        </w:rPr>
        <w:t>מוחמד</w:t>
      </w:r>
      <w:proofErr w:type="spellEnd"/>
      <w:r w:rsidRPr="00004B66">
        <w:rPr>
          <w:rFonts w:cs="David" w:hint="cs"/>
          <w:rtl/>
        </w:rPr>
        <w:t xml:space="preserve"> ברכה</w:t>
      </w:r>
    </w:p>
    <w:p w14:paraId="0DB52158" w14:textId="77777777" w:rsidR="00004B66" w:rsidRPr="00004B66" w:rsidRDefault="00004B66" w:rsidP="00004B66">
      <w:pPr>
        <w:bidi/>
        <w:rPr>
          <w:rFonts w:cs="David" w:hint="cs"/>
          <w:rtl/>
        </w:rPr>
      </w:pPr>
      <w:r w:rsidRPr="00004B66">
        <w:rPr>
          <w:rFonts w:cs="David" w:hint="cs"/>
          <w:rtl/>
        </w:rPr>
        <w:t xml:space="preserve">אליהו גבאי </w:t>
      </w:r>
    </w:p>
    <w:p w14:paraId="78CCDBCC" w14:textId="77777777" w:rsidR="00004B66" w:rsidRPr="00004B66" w:rsidRDefault="00004B66" w:rsidP="00004B66">
      <w:pPr>
        <w:bidi/>
        <w:rPr>
          <w:rFonts w:cs="David" w:hint="cs"/>
          <w:rtl/>
        </w:rPr>
      </w:pPr>
      <w:r w:rsidRPr="00004B66">
        <w:rPr>
          <w:rFonts w:cs="David" w:hint="cs"/>
          <w:rtl/>
        </w:rPr>
        <w:t xml:space="preserve">זהבה </w:t>
      </w:r>
      <w:proofErr w:type="spellStart"/>
      <w:r w:rsidRPr="00004B66">
        <w:rPr>
          <w:rFonts w:cs="David" w:hint="cs"/>
          <w:rtl/>
        </w:rPr>
        <w:t>גלאון</w:t>
      </w:r>
      <w:proofErr w:type="spellEnd"/>
      <w:r w:rsidRPr="00004B66">
        <w:rPr>
          <w:rFonts w:cs="David" w:hint="cs"/>
          <w:rtl/>
        </w:rPr>
        <w:t xml:space="preserve"> </w:t>
      </w:r>
    </w:p>
    <w:p w14:paraId="66190F1A" w14:textId="77777777" w:rsidR="00004B66" w:rsidRPr="00004B66" w:rsidRDefault="00004B66" w:rsidP="00004B66">
      <w:pPr>
        <w:bidi/>
        <w:rPr>
          <w:rFonts w:cs="David" w:hint="cs"/>
          <w:rtl/>
        </w:rPr>
      </w:pPr>
      <w:r w:rsidRPr="00004B66">
        <w:rPr>
          <w:rFonts w:cs="David" w:hint="cs"/>
          <w:rtl/>
        </w:rPr>
        <w:t xml:space="preserve">יצחק גלנטי </w:t>
      </w:r>
    </w:p>
    <w:p w14:paraId="6A654B29" w14:textId="77777777" w:rsidR="00004B66" w:rsidRPr="00004B66" w:rsidRDefault="00004B66" w:rsidP="00004B66">
      <w:pPr>
        <w:bidi/>
        <w:rPr>
          <w:rFonts w:cs="David" w:hint="cs"/>
          <w:rtl/>
        </w:rPr>
      </w:pPr>
      <w:r w:rsidRPr="00004B66">
        <w:rPr>
          <w:rFonts w:cs="David" w:hint="cs"/>
          <w:rtl/>
        </w:rPr>
        <w:t>מגלי והבה</w:t>
      </w:r>
    </w:p>
    <w:p w14:paraId="4B014141" w14:textId="77777777" w:rsidR="00004B66" w:rsidRPr="00004B66" w:rsidRDefault="00004B66" w:rsidP="00004B66">
      <w:pPr>
        <w:bidi/>
        <w:rPr>
          <w:rFonts w:cs="David" w:hint="cs"/>
          <w:rtl/>
        </w:rPr>
      </w:pPr>
      <w:r w:rsidRPr="00004B66">
        <w:rPr>
          <w:rFonts w:cs="David" w:hint="cs"/>
          <w:rtl/>
        </w:rPr>
        <w:t>נסים זאב</w:t>
      </w:r>
    </w:p>
    <w:p w14:paraId="0A3140E5" w14:textId="77777777" w:rsidR="00004B66" w:rsidRPr="00004B66" w:rsidRDefault="00004B66" w:rsidP="00004B66">
      <w:pPr>
        <w:bidi/>
        <w:rPr>
          <w:rFonts w:cs="David" w:hint="cs"/>
          <w:rtl/>
        </w:rPr>
      </w:pPr>
      <w:proofErr w:type="spellStart"/>
      <w:r w:rsidRPr="00004B66">
        <w:rPr>
          <w:rFonts w:cs="David" w:hint="cs"/>
          <w:rtl/>
        </w:rPr>
        <w:t>נאדיה</w:t>
      </w:r>
      <w:proofErr w:type="spellEnd"/>
      <w:r w:rsidRPr="00004B66">
        <w:rPr>
          <w:rFonts w:cs="David" w:hint="cs"/>
          <w:rtl/>
        </w:rPr>
        <w:t xml:space="preserve"> חילו</w:t>
      </w:r>
    </w:p>
    <w:p w14:paraId="1E934259" w14:textId="77777777" w:rsidR="00004B66" w:rsidRPr="00004B66" w:rsidRDefault="00004B66" w:rsidP="00004B66">
      <w:pPr>
        <w:bidi/>
        <w:rPr>
          <w:rFonts w:cs="David" w:hint="cs"/>
          <w:rtl/>
        </w:rPr>
      </w:pPr>
      <w:r w:rsidRPr="00004B66">
        <w:rPr>
          <w:rFonts w:cs="David" w:hint="cs"/>
          <w:rtl/>
        </w:rPr>
        <w:lastRenderedPageBreak/>
        <w:t>יואל חסון</w:t>
      </w:r>
    </w:p>
    <w:p w14:paraId="126509CE" w14:textId="77777777" w:rsidR="00004B66" w:rsidRPr="00004B66" w:rsidRDefault="00004B66" w:rsidP="00004B66">
      <w:pPr>
        <w:bidi/>
        <w:rPr>
          <w:rFonts w:cs="David" w:hint="cs"/>
          <w:rtl/>
        </w:rPr>
      </w:pPr>
      <w:r w:rsidRPr="00004B66">
        <w:rPr>
          <w:rFonts w:cs="David" w:hint="cs"/>
          <w:rtl/>
        </w:rPr>
        <w:t xml:space="preserve">יעקב </w:t>
      </w:r>
      <w:proofErr w:type="spellStart"/>
      <w:r w:rsidRPr="00004B66">
        <w:rPr>
          <w:rFonts w:cs="David" w:hint="cs"/>
          <w:rtl/>
        </w:rPr>
        <w:t>מרגי</w:t>
      </w:r>
      <w:proofErr w:type="spellEnd"/>
    </w:p>
    <w:p w14:paraId="4935E386" w14:textId="77777777" w:rsidR="00004B66" w:rsidRPr="00004B66" w:rsidRDefault="00004B66" w:rsidP="00004B66">
      <w:pPr>
        <w:bidi/>
        <w:rPr>
          <w:rFonts w:cs="David" w:hint="cs"/>
          <w:rtl/>
        </w:rPr>
      </w:pPr>
      <w:r w:rsidRPr="00004B66">
        <w:rPr>
          <w:rFonts w:cs="David" w:hint="cs"/>
          <w:rtl/>
        </w:rPr>
        <w:t xml:space="preserve">גדעון סער </w:t>
      </w:r>
    </w:p>
    <w:p w14:paraId="336674A8" w14:textId="77777777" w:rsidR="00004B66" w:rsidRPr="00004B66" w:rsidRDefault="00004B66" w:rsidP="00004B66">
      <w:pPr>
        <w:bidi/>
        <w:rPr>
          <w:rFonts w:cs="David" w:hint="cs"/>
          <w:rtl/>
        </w:rPr>
      </w:pPr>
      <w:r w:rsidRPr="00004B66">
        <w:rPr>
          <w:rFonts w:cs="David" w:hint="cs"/>
          <w:rtl/>
        </w:rPr>
        <w:t>מאיר פרוש</w:t>
      </w:r>
    </w:p>
    <w:p w14:paraId="7C9616DC" w14:textId="77777777" w:rsidR="00004B66" w:rsidRPr="00004B66" w:rsidRDefault="00004B66" w:rsidP="00004B66">
      <w:pPr>
        <w:bidi/>
        <w:rPr>
          <w:rFonts w:cs="David" w:hint="cs"/>
          <w:rtl/>
        </w:rPr>
      </w:pPr>
      <w:r w:rsidRPr="00004B66">
        <w:rPr>
          <w:rFonts w:cs="David" w:hint="cs"/>
          <w:rtl/>
        </w:rPr>
        <w:t>ראובן ריבלין</w:t>
      </w:r>
    </w:p>
    <w:p w14:paraId="24F80137" w14:textId="77777777" w:rsidR="00004B66" w:rsidRPr="00004B66" w:rsidRDefault="00004B66" w:rsidP="00004B66">
      <w:pPr>
        <w:bidi/>
        <w:rPr>
          <w:rFonts w:cs="David" w:hint="cs"/>
          <w:rtl/>
        </w:rPr>
      </w:pPr>
      <w:r w:rsidRPr="00004B66">
        <w:rPr>
          <w:rFonts w:cs="David" w:hint="cs"/>
          <w:rtl/>
        </w:rPr>
        <w:t xml:space="preserve">משה </w:t>
      </w:r>
      <w:proofErr w:type="spellStart"/>
      <w:r w:rsidRPr="00004B66">
        <w:rPr>
          <w:rFonts w:cs="David" w:hint="cs"/>
          <w:rtl/>
        </w:rPr>
        <w:t>שרוני</w:t>
      </w:r>
      <w:proofErr w:type="spellEnd"/>
    </w:p>
    <w:p w14:paraId="5953683B" w14:textId="77777777" w:rsidR="00004B66" w:rsidRPr="00004B66" w:rsidRDefault="00004B66" w:rsidP="00004B66">
      <w:pPr>
        <w:bidi/>
        <w:rPr>
          <w:rFonts w:cs="David" w:hint="cs"/>
          <w:rtl/>
        </w:rPr>
      </w:pPr>
    </w:p>
    <w:p w14:paraId="6FD283AF" w14:textId="77777777" w:rsidR="00004B66" w:rsidRPr="00004B66" w:rsidRDefault="00004B66" w:rsidP="00004B66">
      <w:pPr>
        <w:bidi/>
        <w:rPr>
          <w:rFonts w:cs="David" w:hint="cs"/>
          <w:rtl/>
        </w:rPr>
      </w:pPr>
    </w:p>
    <w:p w14:paraId="7A12D21F" w14:textId="77777777" w:rsidR="00004B66" w:rsidRPr="00004B66" w:rsidRDefault="00004B66" w:rsidP="00004B66">
      <w:pPr>
        <w:bidi/>
        <w:rPr>
          <w:rFonts w:cs="David" w:hint="cs"/>
          <w:rtl/>
        </w:rPr>
      </w:pPr>
      <w:r w:rsidRPr="00004B66">
        <w:rPr>
          <w:rFonts w:cs="David" w:hint="cs"/>
          <w:rtl/>
        </w:rPr>
        <w:t xml:space="preserve">גלעד </w:t>
      </w:r>
      <w:proofErr w:type="spellStart"/>
      <w:r w:rsidRPr="00004B66">
        <w:rPr>
          <w:rFonts w:cs="David" w:hint="cs"/>
          <w:rtl/>
        </w:rPr>
        <w:t>ארדן</w:t>
      </w:r>
      <w:proofErr w:type="spellEnd"/>
      <w:r w:rsidRPr="00004B66">
        <w:rPr>
          <w:rFonts w:cs="David" w:hint="cs"/>
          <w:rtl/>
        </w:rPr>
        <w:t xml:space="preserve"> </w:t>
      </w:r>
    </w:p>
    <w:p w14:paraId="3F13F1B6" w14:textId="77777777" w:rsidR="00004B66" w:rsidRPr="00004B66" w:rsidRDefault="00004B66" w:rsidP="00004B66">
      <w:pPr>
        <w:bidi/>
        <w:rPr>
          <w:rFonts w:cs="David" w:hint="cs"/>
          <w:rtl/>
        </w:rPr>
      </w:pPr>
      <w:r w:rsidRPr="00004B66">
        <w:rPr>
          <w:rFonts w:cs="David" w:hint="cs"/>
          <w:rtl/>
        </w:rPr>
        <w:t xml:space="preserve">מנחם בן-ששון </w:t>
      </w:r>
    </w:p>
    <w:p w14:paraId="7B2CB618" w14:textId="77777777" w:rsidR="00004B66" w:rsidRPr="00004B66" w:rsidRDefault="00004B66" w:rsidP="00004B66">
      <w:pPr>
        <w:bidi/>
        <w:rPr>
          <w:rFonts w:cs="David" w:hint="cs"/>
          <w:rtl/>
        </w:rPr>
      </w:pPr>
      <w:r w:rsidRPr="00004B66">
        <w:rPr>
          <w:rFonts w:cs="David" w:hint="cs"/>
          <w:rtl/>
        </w:rPr>
        <w:t xml:space="preserve">אלחנן </w:t>
      </w:r>
      <w:proofErr w:type="spellStart"/>
      <w:r w:rsidRPr="00004B66">
        <w:rPr>
          <w:rFonts w:cs="David" w:hint="cs"/>
          <w:rtl/>
        </w:rPr>
        <w:t>גלזר</w:t>
      </w:r>
      <w:proofErr w:type="spellEnd"/>
      <w:r w:rsidRPr="00004B66">
        <w:rPr>
          <w:rFonts w:cs="David" w:hint="cs"/>
          <w:rtl/>
        </w:rPr>
        <w:t xml:space="preserve"> </w:t>
      </w:r>
    </w:p>
    <w:p w14:paraId="7D52B4E5" w14:textId="77777777" w:rsidR="00004B66" w:rsidRPr="00004B66" w:rsidRDefault="00004B66" w:rsidP="00004B66">
      <w:pPr>
        <w:bidi/>
        <w:rPr>
          <w:rFonts w:cs="David" w:hint="cs"/>
          <w:rtl/>
        </w:rPr>
      </w:pPr>
      <w:r w:rsidRPr="00004B66">
        <w:rPr>
          <w:rFonts w:cs="David" w:hint="cs"/>
          <w:rtl/>
        </w:rPr>
        <w:t xml:space="preserve">אבשלום </w:t>
      </w:r>
      <w:proofErr w:type="spellStart"/>
      <w:r w:rsidRPr="00004B66">
        <w:rPr>
          <w:rFonts w:cs="David" w:hint="cs"/>
          <w:rtl/>
        </w:rPr>
        <w:t>וילן</w:t>
      </w:r>
      <w:proofErr w:type="spellEnd"/>
      <w:r w:rsidRPr="00004B66">
        <w:rPr>
          <w:rFonts w:cs="David" w:hint="cs"/>
          <w:rtl/>
        </w:rPr>
        <w:t xml:space="preserve"> </w:t>
      </w:r>
    </w:p>
    <w:p w14:paraId="68F2B0E5" w14:textId="77777777" w:rsidR="00004B66" w:rsidRPr="00004B66" w:rsidRDefault="00004B66" w:rsidP="00004B66">
      <w:pPr>
        <w:bidi/>
        <w:rPr>
          <w:rFonts w:cs="David" w:hint="cs"/>
          <w:rtl/>
        </w:rPr>
      </w:pPr>
      <w:r w:rsidRPr="00004B66">
        <w:rPr>
          <w:rFonts w:cs="David" w:hint="cs"/>
          <w:rtl/>
        </w:rPr>
        <w:t xml:space="preserve">דוד טל </w:t>
      </w:r>
    </w:p>
    <w:p w14:paraId="41793D33" w14:textId="77777777" w:rsidR="00004B66" w:rsidRPr="00004B66" w:rsidRDefault="00004B66" w:rsidP="00004B66">
      <w:pPr>
        <w:bidi/>
        <w:rPr>
          <w:rFonts w:cs="David" w:hint="cs"/>
          <w:rtl/>
        </w:rPr>
      </w:pPr>
      <w:r w:rsidRPr="00004B66">
        <w:rPr>
          <w:rFonts w:cs="David" w:hint="cs"/>
          <w:rtl/>
        </w:rPr>
        <w:t xml:space="preserve">לימור לבנת </w:t>
      </w:r>
    </w:p>
    <w:p w14:paraId="632D989B" w14:textId="77777777" w:rsidR="00004B66" w:rsidRPr="00004B66" w:rsidRDefault="00004B66" w:rsidP="00004B66">
      <w:pPr>
        <w:bidi/>
        <w:rPr>
          <w:rFonts w:cs="David" w:hint="cs"/>
          <w:rtl/>
        </w:rPr>
      </w:pPr>
      <w:r w:rsidRPr="00004B66">
        <w:rPr>
          <w:rFonts w:cs="David" w:hint="cs"/>
          <w:rtl/>
        </w:rPr>
        <w:t>סופה לנדבר</w:t>
      </w:r>
    </w:p>
    <w:p w14:paraId="67444C4C" w14:textId="77777777" w:rsidR="00004B66" w:rsidRPr="00004B66" w:rsidRDefault="00004B66" w:rsidP="00004B66">
      <w:pPr>
        <w:bidi/>
        <w:rPr>
          <w:rFonts w:cs="David" w:hint="cs"/>
          <w:rtl/>
        </w:rPr>
      </w:pPr>
      <w:r w:rsidRPr="00004B66">
        <w:rPr>
          <w:rFonts w:cs="David" w:hint="cs"/>
          <w:rtl/>
        </w:rPr>
        <w:t xml:space="preserve">אברהם </w:t>
      </w:r>
      <w:proofErr w:type="spellStart"/>
      <w:r w:rsidRPr="00004B66">
        <w:rPr>
          <w:rFonts w:cs="David" w:hint="cs"/>
          <w:rtl/>
        </w:rPr>
        <w:t>מיכאלי</w:t>
      </w:r>
      <w:proofErr w:type="spellEnd"/>
      <w:r w:rsidRPr="00004B66">
        <w:rPr>
          <w:rFonts w:cs="David" w:hint="cs"/>
          <w:rtl/>
        </w:rPr>
        <w:t xml:space="preserve"> </w:t>
      </w:r>
    </w:p>
    <w:p w14:paraId="422FDF38" w14:textId="77777777" w:rsidR="00004B66" w:rsidRPr="00004B66" w:rsidRDefault="00004B66" w:rsidP="00004B66">
      <w:pPr>
        <w:bidi/>
        <w:rPr>
          <w:rFonts w:cs="David" w:hint="cs"/>
          <w:rtl/>
        </w:rPr>
      </w:pPr>
      <w:proofErr w:type="spellStart"/>
      <w:r w:rsidRPr="00004B66">
        <w:rPr>
          <w:rFonts w:cs="David" w:hint="cs"/>
          <w:rtl/>
        </w:rPr>
        <w:t>חנא</w:t>
      </w:r>
      <w:proofErr w:type="spellEnd"/>
      <w:r w:rsidRPr="00004B66">
        <w:rPr>
          <w:rFonts w:cs="David" w:hint="cs"/>
          <w:rtl/>
        </w:rPr>
        <w:t xml:space="preserve"> </w:t>
      </w:r>
      <w:proofErr w:type="spellStart"/>
      <w:r w:rsidRPr="00004B66">
        <w:rPr>
          <w:rFonts w:cs="David" w:hint="cs"/>
          <w:rtl/>
        </w:rPr>
        <w:t>סוויד</w:t>
      </w:r>
      <w:proofErr w:type="spellEnd"/>
      <w:r w:rsidRPr="00004B66">
        <w:rPr>
          <w:rFonts w:cs="David" w:hint="cs"/>
          <w:rtl/>
        </w:rPr>
        <w:t xml:space="preserve"> </w:t>
      </w:r>
    </w:p>
    <w:p w14:paraId="4193387E" w14:textId="77777777" w:rsidR="00004B66" w:rsidRPr="00004B66" w:rsidRDefault="00004B66" w:rsidP="00004B66">
      <w:pPr>
        <w:bidi/>
        <w:rPr>
          <w:rFonts w:cs="David" w:hint="cs"/>
          <w:rtl/>
        </w:rPr>
      </w:pPr>
      <w:r w:rsidRPr="00004B66">
        <w:rPr>
          <w:rFonts w:cs="David" w:hint="cs"/>
          <w:rtl/>
        </w:rPr>
        <w:t xml:space="preserve">מרינה </w:t>
      </w:r>
      <w:proofErr w:type="spellStart"/>
      <w:r w:rsidRPr="00004B66">
        <w:rPr>
          <w:rFonts w:cs="David" w:hint="cs"/>
          <w:rtl/>
        </w:rPr>
        <w:t>סולודקין</w:t>
      </w:r>
      <w:proofErr w:type="spellEnd"/>
    </w:p>
    <w:p w14:paraId="47EB08BF" w14:textId="77777777" w:rsidR="00004B66" w:rsidRPr="00004B66" w:rsidRDefault="00004B66" w:rsidP="00004B66">
      <w:pPr>
        <w:bidi/>
        <w:rPr>
          <w:rFonts w:cs="David" w:hint="cs"/>
          <w:rtl/>
        </w:rPr>
      </w:pPr>
      <w:r w:rsidRPr="00004B66">
        <w:rPr>
          <w:rFonts w:cs="David" w:hint="cs"/>
          <w:rtl/>
        </w:rPr>
        <w:t xml:space="preserve">ניסן </w:t>
      </w:r>
      <w:proofErr w:type="spellStart"/>
      <w:r w:rsidRPr="00004B66">
        <w:rPr>
          <w:rFonts w:cs="David" w:hint="cs"/>
          <w:rtl/>
        </w:rPr>
        <w:t>סלומינסקי</w:t>
      </w:r>
      <w:proofErr w:type="spellEnd"/>
    </w:p>
    <w:p w14:paraId="1EBB7276" w14:textId="77777777" w:rsidR="00004B66" w:rsidRPr="00004B66" w:rsidRDefault="00004B66" w:rsidP="00004B66">
      <w:pPr>
        <w:bidi/>
        <w:rPr>
          <w:rFonts w:cs="David" w:hint="cs"/>
          <w:rtl/>
        </w:rPr>
      </w:pPr>
      <w:r w:rsidRPr="00004B66">
        <w:rPr>
          <w:rFonts w:cs="David" w:hint="cs"/>
          <w:rtl/>
        </w:rPr>
        <w:t>דוד רותם</w:t>
      </w:r>
    </w:p>
    <w:p w14:paraId="1822E200" w14:textId="77777777" w:rsidR="00004B66" w:rsidRPr="00004B66" w:rsidRDefault="00004B66" w:rsidP="00004B66">
      <w:pPr>
        <w:bidi/>
        <w:rPr>
          <w:rFonts w:cs="David" w:hint="cs"/>
          <w:rtl/>
        </w:rPr>
      </w:pPr>
    </w:p>
    <w:p w14:paraId="0D44D845" w14:textId="77777777" w:rsidR="00004B66" w:rsidRPr="00004B66" w:rsidRDefault="00004B66" w:rsidP="00004B66">
      <w:pPr>
        <w:tabs>
          <w:tab w:val="left" w:pos="1788"/>
          <w:tab w:val="left" w:pos="3631"/>
        </w:tabs>
        <w:bidi/>
        <w:rPr>
          <w:rFonts w:cs="David" w:hint="cs"/>
          <w:rtl/>
        </w:rPr>
      </w:pPr>
      <w:r w:rsidRPr="00004B66">
        <w:rPr>
          <w:rFonts w:cs="David"/>
          <w:b/>
          <w:bCs/>
          <w:u w:val="single"/>
          <w:rtl/>
        </w:rPr>
        <w:t>מוזמנים</w:t>
      </w:r>
      <w:r w:rsidRPr="00004B66">
        <w:rPr>
          <w:rFonts w:cs="David"/>
          <w:rtl/>
        </w:rPr>
        <w:t>:</w:t>
      </w:r>
    </w:p>
    <w:p w14:paraId="2529805F" w14:textId="77777777" w:rsidR="00004B66" w:rsidRPr="00004B66" w:rsidRDefault="00004B66" w:rsidP="00004B66">
      <w:pPr>
        <w:tabs>
          <w:tab w:val="left" w:pos="1788"/>
          <w:tab w:val="left" w:pos="3631"/>
        </w:tabs>
        <w:bidi/>
        <w:rPr>
          <w:rFonts w:cs="David" w:hint="cs"/>
          <w:rtl/>
        </w:rPr>
      </w:pPr>
      <w:r w:rsidRPr="00004B66">
        <w:rPr>
          <w:rFonts w:cs="David" w:hint="cs"/>
          <w:rtl/>
        </w:rPr>
        <w:t xml:space="preserve">איל ינון </w:t>
      </w:r>
      <w:r w:rsidRPr="00004B66">
        <w:rPr>
          <w:rFonts w:cs="David"/>
          <w:rtl/>
        </w:rPr>
        <w:t>–</w:t>
      </w:r>
      <w:r w:rsidRPr="00004B66">
        <w:rPr>
          <w:rFonts w:cs="David" w:hint="cs"/>
          <w:rtl/>
        </w:rPr>
        <w:t xml:space="preserve"> מזכיר הכנסת</w:t>
      </w:r>
    </w:p>
    <w:p w14:paraId="442E83EB" w14:textId="77777777" w:rsidR="00004B66" w:rsidRPr="00004B66" w:rsidRDefault="00004B66" w:rsidP="00004B66">
      <w:pPr>
        <w:bidi/>
        <w:rPr>
          <w:rFonts w:cs="David" w:hint="cs"/>
          <w:rtl/>
        </w:rPr>
      </w:pPr>
      <w:r w:rsidRPr="00004B66">
        <w:rPr>
          <w:rFonts w:cs="David" w:hint="cs"/>
          <w:rtl/>
        </w:rPr>
        <w:t xml:space="preserve">דן אורן </w:t>
      </w:r>
      <w:r w:rsidRPr="00004B66">
        <w:rPr>
          <w:rFonts w:cs="David"/>
          <w:rtl/>
        </w:rPr>
        <w:t>–</w:t>
      </w:r>
      <w:r w:rsidRPr="00004B66">
        <w:rPr>
          <w:rFonts w:cs="David" w:hint="cs"/>
          <w:rtl/>
        </w:rPr>
        <w:t xml:space="preserve"> מחלקת ייעוץ וחקיקה, משרד המשפטים</w:t>
      </w:r>
    </w:p>
    <w:p w14:paraId="4787AC2E" w14:textId="77777777" w:rsidR="00004B66" w:rsidRPr="00004B66" w:rsidRDefault="00004B66" w:rsidP="00004B66">
      <w:pPr>
        <w:bidi/>
        <w:rPr>
          <w:rFonts w:cs="David"/>
          <w:rtl/>
        </w:rPr>
      </w:pPr>
    </w:p>
    <w:p w14:paraId="3AE54A6F" w14:textId="77777777" w:rsidR="00004B66" w:rsidRPr="00004B66" w:rsidRDefault="00004B66" w:rsidP="00004B66">
      <w:pPr>
        <w:bidi/>
        <w:rPr>
          <w:rFonts w:cs="David"/>
          <w:rtl/>
        </w:rPr>
      </w:pPr>
    </w:p>
    <w:p w14:paraId="0965697B" w14:textId="77777777" w:rsidR="00004B66" w:rsidRPr="00004B66" w:rsidRDefault="00004B66" w:rsidP="00004B66">
      <w:pPr>
        <w:tabs>
          <w:tab w:val="left" w:pos="1930"/>
        </w:tabs>
        <w:bidi/>
        <w:rPr>
          <w:rFonts w:cs="David" w:hint="cs"/>
          <w:rtl/>
        </w:rPr>
      </w:pPr>
      <w:r w:rsidRPr="00004B66">
        <w:rPr>
          <w:rFonts w:cs="David"/>
          <w:b/>
          <w:bCs/>
          <w:u w:val="single"/>
          <w:rtl/>
        </w:rPr>
        <w:t>י</w:t>
      </w:r>
      <w:r w:rsidRPr="00004B66">
        <w:rPr>
          <w:rFonts w:cs="David" w:hint="cs"/>
          <w:b/>
          <w:bCs/>
          <w:u w:val="single"/>
          <w:rtl/>
        </w:rPr>
        <w:t>יעוץ משפטי</w:t>
      </w:r>
      <w:r w:rsidRPr="00004B66">
        <w:rPr>
          <w:rFonts w:cs="David"/>
          <w:b/>
          <w:bCs/>
          <w:u w:val="single"/>
          <w:rtl/>
        </w:rPr>
        <w:t>:</w:t>
      </w:r>
      <w:r w:rsidRPr="00004B66">
        <w:rPr>
          <w:rFonts w:cs="David" w:hint="cs"/>
          <w:rtl/>
        </w:rPr>
        <w:t xml:space="preserve"> נורית </w:t>
      </w:r>
      <w:proofErr w:type="spellStart"/>
      <w:r w:rsidRPr="00004B66">
        <w:rPr>
          <w:rFonts w:cs="David" w:hint="cs"/>
          <w:rtl/>
        </w:rPr>
        <w:t>אלשטיין</w:t>
      </w:r>
      <w:proofErr w:type="spellEnd"/>
      <w:r w:rsidRPr="00004B66">
        <w:rPr>
          <w:rFonts w:cs="David" w:hint="cs"/>
          <w:rtl/>
        </w:rPr>
        <w:t xml:space="preserve">; ארבל </w:t>
      </w:r>
      <w:proofErr w:type="spellStart"/>
      <w:r w:rsidRPr="00004B66">
        <w:rPr>
          <w:rFonts w:cs="David" w:hint="cs"/>
          <w:rtl/>
        </w:rPr>
        <w:t>אסטרחן</w:t>
      </w:r>
      <w:proofErr w:type="spellEnd"/>
    </w:p>
    <w:p w14:paraId="128C4F68" w14:textId="77777777" w:rsidR="00004B66" w:rsidRPr="00004B66" w:rsidRDefault="00004B66" w:rsidP="00004B66">
      <w:pPr>
        <w:bidi/>
        <w:rPr>
          <w:rFonts w:cs="David"/>
          <w:rtl/>
        </w:rPr>
      </w:pPr>
    </w:p>
    <w:p w14:paraId="2BCEF358" w14:textId="77777777" w:rsidR="00004B66" w:rsidRPr="00004B66" w:rsidRDefault="00004B66" w:rsidP="00004B66">
      <w:pPr>
        <w:tabs>
          <w:tab w:val="left" w:pos="1930"/>
        </w:tabs>
        <w:bidi/>
        <w:rPr>
          <w:rFonts w:cs="David" w:hint="cs"/>
          <w:b/>
          <w:bCs/>
          <w:rtl/>
        </w:rPr>
      </w:pPr>
      <w:r w:rsidRPr="00004B66">
        <w:rPr>
          <w:rFonts w:cs="David"/>
          <w:b/>
          <w:bCs/>
          <w:u w:val="single"/>
          <w:rtl/>
        </w:rPr>
        <w:t>מנהלת הוועדה</w:t>
      </w:r>
      <w:r w:rsidRPr="00004B66">
        <w:rPr>
          <w:rFonts w:cs="David"/>
          <w:rtl/>
        </w:rPr>
        <w:t>:</w:t>
      </w:r>
      <w:r w:rsidRPr="00004B66">
        <w:rPr>
          <w:rFonts w:cs="David" w:hint="cs"/>
          <w:rtl/>
        </w:rPr>
        <w:t xml:space="preserve"> אתי בן-יוסף</w:t>
      </w:r>
    </w:p>
    <w:p w14:paraId="3D5A310A" w14:textId="77777777" w:rsidR="00004B66" w:rsidRPr="00004B66" w:rsidRDefault="00004B66" w:rsidP="00004B66">
      <w:pPr>
        <w:bidi/>
        <w:rPr>
          <w:rFonts w:cs="David"/>
          <w:rtl/>
        </w:rPr>
      </w:pPr>
    </w:p>
    <w:p w14:paraId="48181DB4" w14:textId="77777777" w:rsidR="00004B66" w:rsidRPr="00004B66" w:rsidRDefault="00004B66" w:rsidP="00004B66">
      <w:pPr>
        <w:tabs>
          <w:tab w:val="left" w:pos="1930"/>
        </w:tabs>
        <w:bidi/>
        <w:rPr>
          <w:rFonts w:cs="David" w:hint="cs"/>
          <w:rtl/>
        </w:rPr>
      </w:pPr>
      <w:r w:rsidRPr="00004B66">
        <w:rPr>
          <w:rFonts w:cs="David" w:hint="cs"/>
          <w:b/>
          <w:bCs/>
          <w:u w:val="single"/>
          <w:rtl/>
        </w:rPr>
        <w:t xml:space="preserve">רשמת </w:t>
      </w:r>
      <w:proofErr w:type="spellStart"/>
      <w:r w:rsidRPr="00004B66">
        <w:rPr>
          <w:rFonts w:cs="David" w:hint="cs"/>
          <w:b/>
          <w:bCs/>
          <w:u w:val="single"/>
          <w:rtl/>
        </w:rPr>
        <w:t>פרלמנטרית</w:t>
      </w:r>
      <w:proofErr w:type="spellEnd"/>
      <w:r w:rsidRPr="00004B66">
        <w:rPr>
          <w:rFonts w:cs="David"/>
          <w:rtl/>
        </w:rPr>
        <w:t>:</w:t>
      </w:r>
      <w:r w:rsidRPr="00004B66">
        <w:rPr>
          <w:rFonts w:cs="David" w:hint="cs"/>
          <w:rtl/>
        </w:rPr>
        <w:t xml:space="preserve"> שרון רפאלי</w:t>
      </w:r>
    </w:p>
    <w:p w14:paraId="603870C2" w14:textId="77777777" w:rsidR="00004B66" w:rsidRPr="00004B66" w:rsidRDefault="00004B66" w:rsidP="00004B66">
      <w:pPr>
        <w:bidi/>
        <w:rPr>
          <w:rFonts w:cs="David" w:hint="cs"/>
          <w:b/>
          <w:bCs/>
          <w:rtl/>
        </w:rPr>
      </w:pPr>
    </w:p>
    <w:p w14:paraId="704AB1AB" w14:textId="77777777" w:rsidR="00004B66" w:rsidRPr="00004B66" w:rsidRDefault="00004B66" w:rsidP="00004B66">
      <w:pPr>
        <w:pStyle w:val="Heading5"/>
        <w:jc w:val="left"/>
        <w:rPr>
          <w:rFonts w:hint="cs"/>
          <w:rtl/>
        </w:rPr>
      </w:pPr>
    </w:p>
    <w:p w14:paraId="7C8EDC3D" w14:textId="77777777" w:rsidR="00004B66" w:rsidRPr="00004B66" w:rsidRDefault="00004B66" w:rsidP="00004B66">
      <w:pPr>
        <w:pStyle w:val="Heading5"/>
        <w:jc w:val="left"/>
        <w:rPr>
          <w:rtl/>
        </w:rPr>
      </w:pPr>
      <w:r w:rsidRPr="00004B66">
        <w:rPr>
          <w:rtl/>
        </w:rPr>
        <w:t xml:space="preserve"> </w:t>
      </w:r>
    </w:p>
    <w:p w14:paraId="0FA3F864" w14:textId="77777777" w:rsidR="00004B66" w:rsidRPr="00004B66" w:rsidRDefault="00004B66" w:rsidP="00004B66">
      <w:pPr>
        <w:bidi/>
        <w:rPr>
          <w:rFonts w:cs="David" w:hint="cs"/>
          <w:rtl/>
        </w:rPr>
      </w:pPr>
    </w:p>
    <w:p w14:paraId="207CBAEB" w14:textId="77777777" w:rsidR="00004B66" w:rsidRPr="00004B66" w:rsidRDefault="00004B66" w:rsidP="00004B66">
      <w:pPr>
        <w:tabs>
          <w:tab w:val="left" w:pos="1221"/>
        </w:tabs>
        <w:bidi/>
        <w:jc w:val="center"/>
        <w:rPr>
          <w:rFonts w:cs="David" w:hint="cs"/>
          <w:b/>
          <w:bCs/>
          <w:u w:val="single"/>
          <w:rtl/>
        </w:rPr>
      </w:pPr>
      <w:r w:rsidRPr="00004B66">
        <w:rPr>
          <w:rFonts w:cs="David"/>
          <w:rtl/>
        </w:rPr>
        <w:br w:type="page"/>
      </w:r>
      <w:r w:rsidRPr="00004B66">
        <w:rPr>
          <w:rFonts w:cs="David" w:hint="cs"/>
          <w:b/>
          <w:bCs/>
          <w:rtl/>
        </w:rPr>
        <w:lastRenderedPageBreak/>
        <w:t>א.</w:t>
      </w:r>
      <w:r w:rsidRPr="00004B66">
        <w:rPr>
          <w:rFonts w:cs="David" w:hint="cs"/>
          <w:rtl/>
        </w:rPr>
        <w:t xml:space="preserve"> </w:t>
      </w:r>
      <w:r w:rsidRPr="00004B66">
        <w:rPr>
          <w:rFonts w:cs="David" w:hint="cs"/>
          <w:b/>
          <w:bCs/>
          <w:u w:val="single"/>
          <w:rtl/>
        </w:rPr>
        <w:t>ערעורים על החלטת יו"ר הכנסת והסגנים שלא לאשר דחיפות הצעות לסדר היום</w:t>
      </w:r>
    </w:p>
    <w:p w14:paraId="6C1B91C0" w14:textId="77777777" w:rsidR="00004B66" w:rsidRPr="00004B66" w:rsidRDefault="00004B66" w:rsidP="00004B66">
      <w:pPr>
        <w:tabs>
          <w:tab w:val="left" w:pos="1221"/>
        </w:tabs>
        <w:bidi/>
        <w:rPr>
          <w:rFonts w:cs="David" w:hint="cs"/>
          <w:rtl/>
        </w:rPr>
      </w:pPr>
    </w:p>
    <w:p w14:paraId="78B35E6B" w14:textId="77777777" w:rsidR="00004B66" w:rsidRPr="00004B66" w:rsidRDefault="00004B66" w:rsidP="00004B66">
      <w:pPr>
        <w:bidi/>
        <w:rPr>
          <w:rFonts w:cs="David" w:hint="cs"/>
          <w:u w:val="single"/>
          <w:rtl/>
        </w:rPr>
      </w:pPr>
      <w:r w:rsidRPr="00004B66">
        <w:rPr>
          <w:rFonts w:cs="David" w:hint="cs"/>
          <w:u w:val="single"/>
          <w:rtl/>
        </w:rPr>
        <w:t xml:space="preserve">היו"ר רוחמה אברהם </w:t>
      </w:r>
      <w:proofErr w:type="spellStart"/>
      <w:r w:rsidRPr="00004B66">
        <w:rPr>
          <w:rFonts w:cs="David" w:hint="cs"/>
          <w:u w:val="single"/>
          <w:rtl/>
        </w:rPr>
        <w:t>בלילא</w:t>
      </w:r>
      <w:proofErr w:type="spellEnd"/>
      <w:r w:rsidRPr="00004B66">
        <w:rPr>
          <w:rFonts w:cs="David" w:hint="cs"/>
          <w:u w:val="single"/>
          <w:rtl/>
        </w:rPr>
        <w:t>:</w:t>
      </w:r>
    </w:p>
    <w:p w14:paraId="143A2FD3" w14:textId="77777777" w:rsidR="00004B66" w:rsidRPr="00004B66" w:rsidRDefault="00004B66" w:rsidP="00004B66">
      <w:pPr>
        <w:bidi/>
        <w:rPr>
          <w:rFonts w:cs="David" w:hint="cs"/>
          <w:rtl/>
        </w:rPr>
      </w:pPr>
    </w:p>
    <w:p w14:paraId="17497C5C" w14:textId="77777777" w:rsidR="00004B66" w:rsidRPr="00004B66" w:rsidRDefault="00004B66" w:rsidP="00004B66">
      <w:pPr>
        <w:bidi/>
        <w:rPr>
          <w:rFonts w:cs="David" w:hint="cs"/>
          <w:rtl/>
        </w:rPr>
      </w:pPr>
      <w:r w:rsidRPr="00004B66">
        <w:rPr>
          <w:rFonts w:cs="David" w:hint="cs"/>
          <w:rtl/>
        </w:rPr>
        <w:tab/>
        <w:t xml:space="preserve">בוקר טוב, חבריי חברי הכנסת. אני מתכבדת לפתוח את ישיבתה היומית של ועדת הכנסת. על סדר יומנו ערעורים על החלטת יושבת ראש הכנסת והסגנים שלא לאשר דחיפות הצעות לסדר היום. לפני שאני עוברת לסדר היום </w:t>
      </w:r>
      <w:r w:rsidRPr="00004B66">
        <w:rPr>
          <w:rFonts w:cs="David"/>
          <w:rtl/>
        </w:rPr>
        <w:t>–</w:t>
      </w:r>
      <w:r w:rsidRPr="00004B66">
        <w:rPr>
          <w:rFonts w:cs="David" w:hint="cs"/>
          <w:rtl/>
        </w:rPr>
        <w:t xml:space="preserve"> הצעה לסדר של חבר הכנסת מאיר פרוש. בבקשה.</w:t>
      </w:r>
    </w:p>
    <w:p w14:paraId="79348C91" w14:textId="77777777" w:rsidR="00004B66" w:rsidRPr="00004B66" w:rsidRDefault="00004B66" w:rsidP="00004B66">
      <w:pPr>
        <w:bidi/>
        <w:rPr>
          <w:rFonts w:cs="David" w:hint="cs"/>
          <w:rtl/>
        </w:rPr>
      </w:pPr>
    </w:p>
    <w:p w14:paraId="70018AE3" w14:textId="77777777" w:rsidR="00004B66" w:rsidRPr="00004B66" w:rsidRDefault="00004B66" w:rsidP="00004B66">
      <w:pPr>
        <w:bidi/>
        <w:rPr>
          <w:rFonts w:cs="David" w:hint="cs"/>
          <w:u w:val="single"/>
          <w:rtl/>
        </w:rPr>
      </w:pPr>
      <w:r w:rsidRPr="00004B66">
        <w:rPr>
          <w:rFonts w:cs="David" w:hint="cs"/>
          <w:u w:val="single"/>
          <w:rtl/>
        </w:rPr>
        <w:t>מאיר פרוש:</w:t>
      </w:r>
    </w:p>
    <w:p w14:paraId="063A1C2E" w14:textId="77777777" w:rsidR="00004B66" w:rsidRPr="00004B66" w:rsidRDefault="00004B66" w:rsidP="00004B66">
      <w:pPr>
        <w:bidi/>
        <w:rPr>
          <w:rFonts w:cs="David" w:hint="cs"/>
          <w:u w:val="single"/>
        </w:rPr>
      </w:pPr>
    </w:p>
    <w:p w14:paraId="7E57D1F8" w14:textId="77777777" w:rsidR="00004B66" w:rsidRPr="00004B66" w:rsidRDefault="00004B66" w:rsidP="00004B66">
      <w:pPr>
        <w:bidi/>
        <w:rPr>
          <w:rFonts w:cs="David" w:hint="cs"/>
          <w:rtl/>
        </w:rPr>
      </w:pPr>
      <w:r w:rsidRPr="00004B66">
        <w:rPr>
          <w:rFonts w:cs="David" w:hint="cs"/>
          <w:rtl/>
        </w:rPr>
        <w:tab/>
        <w:t>גברתי היושבת ראש והחברים, אולי לא שמנו לב לעניין, אבל היום 17 בתמוז, זה יום צום. בשם הסיעה שלי אני מבקש שלפנות ערב לא יהיו הצבעות על דברים שבוויכוח כי אנחנו לא נמצאים פה.</w:t>
      </w:r>
    </w:p>
    <w:p w14:paraId="0A1F1F51" w14:textId="77777777" w:rsidR="00004B66" w:rsidRPr="00004B66" w:rsidRDefault="00004B66" w:rsidP="00004B66">
      <w:pPr>
        <w:bidi/>
        <w:rPr>
          <w:rFonts w:cs="David" w:hint="cs"/>
          <w:rtl/>
        </w:rPr>
      </w:pPr>
    </w:p>
    <w:p w14:paraId="67012297"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3198F597" w14:textId="77777777" w:rsidR="00004B66" w:rsidRPr="00004B66" w:rsidRDefault="00004B66" w:rsidP="00004B66">
      <w:pPr>
        <w:bidi/>
        <w:rPr>
          <w:rFonts w:cs="David" w:hint="cs"/>
          <w:rtl/>
        </w:rPr>
      </w:pPr>
    </w:p>
    <w:p w14:paraId="54126990" w14:textId="77777777" w:rsidR="00004B66" w:rsidRPr="00004B66" w:rsidRDefault="00004B66" w:rsidP="00004B66">
      <w:pPr>
        <w:bidi/>
        <w:rPr>
          <w:rFonts w:cs="David" w:hint="cs"/>
          <w:rtl/>
        </w:rPr>
      </w:pPr>
      <w:r w:rsidRPr="00004B66">
        <w:rPr>
          <w:rFonts w:cs="David" w:hint="cs"/>
          <w:rtl/>
        </w:rPr>
        <w:tab/>
        <w:t xml:space="preserve"> מזכיר הכנסת אומר לי שישיבת המליאה תהיה היום עד השעה 19:00.</w:t>
      </w:r>
    </w:p>
    <w:p w14:paraId="61688CA2" w14:textId="77777777" w:rsidR="00004B66" w:rsidRPr="00004B66" w:rsidRDefault="00004B66" w:rsidP="00004B66">
      <w:pPr>
        <w:bidi/>
        <w:rPr>
          <w:rFonts w:cs="David" w:hint="cs"/>
          <w:rtl/>
        </w:rPr>
      </w:pPr>
    </w:p>
    <w:p w14:paraId="02E7FC18" w14:textId="77777777" w:rsidR="00004B66" w:rsidRPr="00004B66" w:rsidRDefault="00004B66" w:rsidP="00004B66">
      <w:pPr>
        <w:bidi/>
        <w:rPr>
          <w:rFonts w:cs="David" w:hint="cs"/>
          <w:u w:val="single"/>
          <w:rtl/>
        </w:rPr>
      </w:pPr>
      <w:r w:rsidRPr="00004B66">
        <w:rPr>
          <w:rFonts w:cs="David" w:hint="cs"/>
          <w:u w:val="single"/>
          <w:rtl/>
        </w:rPr>
        <w:t>מאיר פרוש:</w:t>
      </w:r>
    </w:p>
    <w:p w14:paraId="18BEE503" w14:textId="77777777" w:rsidR="00004B66" w:rsidRPr="00004B66" w:rsidRDefault="00004B66" w:rsidP="00004B66">
      <w:pPr>
        <w:bidi/>
        <w:rPr>
          <w:rFonts w:cs="David" w:hint="cs"/>
          <w:u w:val="single"/>
        </w:rPr>
      </w:pPr>
    </w:p>
    <w:p w14:paraId="6E6451B9" w14:textId="77777777" w:rsidR="00004B66" w:rsidRPr="00004B66" w:rsidRDefault="00004B66" w:rsidP="00004B66">
      <w:pPr>
        <w:bidi/>
        <w:rPr>
          <w:rFonts w:cs="David" w:hint="cs"/>
          <w:rtl/>
        </w:rPr>
      </w:pPr>
      <w:r w:rsidRPr="00004B66">
        <w:rPr>
          <w:rFonts w:cs="David" w:hint="cs"/>
          <w:rtl/>
        </w:rPr>
        <w:tab/>
        <w:t>19:00 זה לא זמן ללכת כדי להתפלל מנחה.</w:t>
      </w:r>
    </w:p>
    <w:p w14:paraId="19A00871" w14:textId="77777777" w:rsidR="00004B66" w:rsidRPr="00004B66" w:rsidRDefault="00004B66" w:rsidP="00004B66">
      <w:pPr>
        <w:bidi/>
        <w:rPr>
          <w:rFonts w:cs="David" w:hint="cs"/>
          <w:rtl/>
        </w:rPr>
      </w:pPr>
    </w:p>
    <w:p w14:paraId="2B708FA0" w14:textId="77777777" w:rsidR="00004B66" w:rsidRPr="00004B66" w:rsidRDefault="00004B66" w:rsidP="00004B66">
      <w:pPr>
        <w:bidi/>
        <w:rPr>
          <w:rFonts w:cs="David" w:hint="cs"/>
          <w:u w:val="single"/>
          <w:rtl/>
        </w:rPr>
      </w:pPr>
      <w:r w:rsidRPr="00004B66">
        <w:rPr>
          <w:rFonts w:cs="David" w:hint="cs"/>
          <w:u w:val="single"/>
          <w:rtl/>
        </w:rPr>
        <w:t>דוד רותם:</w:t>
      </w:r>
    </w:p>
    <w:p w14:paraId="1842A5EC" w14:textId="77777777" w:rsidR="00004B66" w:rsidRPr="00004B66" w:rsidRDefault="00004B66" w:rsidP="00004B66">
      <w:pPr>
        <w:bidi/>
        <w:rPr>
          <w:rFonts w:cs="David" w:hint="cs"/>
          <w:rtl/>
        </w:rPr>
      </w:pPr>
    </w:p>
    <w:p w14:paraId="4FE41C6F" w14:textId="77777777" w:rsidR="00004B66" w:rsidRPr="00004B66" w:rsidRDefault="00004B66" w:rsidP="00004B66">
      <w:pPr>
        <w:bidi/>
        <w:rPr>
          <w:rFonts w:cs="David" w:hint="cs"/>
          <w:rtl/>
        </w:rPr>
      </w:pPr>
      <w:r w:rsidRPr="00004B66">
        <w:rPr>
          <w:rFonts w:cs="David" w:hint="cs"/>
          <w:rtl/>
        </w:rPr>
        <w:tab/>
        <w:t xml:space="preserve">אני בדקתי את זה, מנחה ב-19:30, הרב פרוש. אני העליתי את הטיעון הזה אתמול בנשיאות, בדקנו את הנושא, ומנחה ב-19:30. </w:t>
      </w:r>
    </w:p>
    <w:p w14:paraId="7D23B606" w14:textId="77777777" w:rsidR="00004B66" w:rsidRPr="00004B66" w:rsidRDefault="00004B66" w:rsidP="00004B66">
      <w:pPr>
        <w:bidi/>
        <w:rPr>
          <w:rFonts w:cs="David" w:hint="cs"/>
          <w:rtl/>
        </w:rPr>
      </w:pPr>
    </w:p>
    <w:p w14:paraId="5E0AED01" w14:textId="77777777" w:rsidR="00004B66" w:rsidRPr="00004B66" w:rsidRDefault="00004B66" w:rsidP="00004B66">
      <w:pPr>
        <w:bidi/>
        <w:rPr>
          <w:rFonts w:cs="David" w:hint="cs"/>
          <w:u w:val="single"/>
          <w:rtl/>
        </w:rPr>
      </w:pPr>
      <w:r w:rsidRPr="00004B66">
        <w:rPr>
          <w:rFonts w:cs="David" w:hint="cs"/>
          <w:u w:val="single"/>
          <w:rtl/>
        </w:rPr>
        <w:t>מאיר פרוש:</w:t>
      </w:r>
    </w:p>
    <w:p w14:paraId="64331DB2" w14:textId="77777777" w:rsidR="00004B66" w:rsidRPr="00004B66" w:rsidRDefault="00004B66" w:rsidP="00004B66">
      <w:pPr>
        <w:bidi/>
        <w:rPr>
          <w:rFonts w:cs="David" w:hint="cs"/>
          <w:u w:val="single"/>
        </w:rPr>
      </w:pPr>
    </w:p>
    <w:p w14:paraId="180729CE" w14:textId="77777777" w:rsidR="00004B66" w:rsidRPr="00004B66" w:rsidRDefault="00004B66" w:rsidP="00004B66">
      <w:pPr>
        <w:bidi/>
        <w:rPr>
          <w:rFonts w:cs="David" w:hint="cs"/>
          <w:rtl/>
        </w:rPr>
      </w:pPr>
      <w:r w:rsidRPr="00004B66">
        <w:rPr>
          <w:rFonts w:cs="David" w:hint="cs"/>
          <w:rtl/>
        </w:rPr>
        <w:tab/>
        <w:t xml:space="preserve"> אני מבקש </w:t>
      </w:r>
      <w:proofErr w:type="spellStart"/>
      <w:r w:rsidRPr="00004B66">
        <w:rPr>
          <w:rFonts w:cs="David" w:hint="cs"/>
          <w:rtl/>
        </w:rPr>
        <w:t>שמ</w:t>
      </w:r>
      <w:proofErr w:type="spellEnd"/>
      <w:r w:rsidRPr="00004B66">
        <w:rPr>
          <w:rFonts w:cs="David" w:hint="cs"/>
          <w:rtl/>
        </w:rPr>
        <w:t>-18:30 לא יהיו הצבעות שיש עליהן ויכוח.</w:t>
      </w:r>
    </w:p>
    <w:p w14:paraId="65DB8C24" w14:textId="77777777" w:rsidR="00004B66" w:rsidRPr="00004B66" w:rsidRDefault="00004B66" w:rsidP="00004B66">
      <w:pPr>
        <w:bidi/>
        <w:rPr>
          <w:rFonts w:cs="David" w:hint="cs"/>
          <w:rtl/>
        </w:rPr>
      </w:pPr>
    </w:p>
    <w:p w14:paraId="329C25C8"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B62484B" w14:textId="77777777" w:rsidR="00004B66" w:rsidRPr="00004B66" w:rsidRDefault="00004B66" w:rsidP="00004B66">
      <w:pPr>
        <w:bidi/>
        <w:rPr>
          <w:rFonts w:cs="David" w:hint="cs"/>
          <w:rtl/>
        </w:rPr>
      </w:pPr>
    </w:p>
    <w:p w14:paraId="747C2887" w14:textId="77777777" w:rsidR="00004B66" w:rsidRPr="00004B66" w:rsidRDefault="00004B66" w:rsidP="00004B66">
      <w:pPr>
        <w:bidi/>
        <w:rPr>
          <w:rFonts w:cs="David" w:hint="cs"/>
          <w:rtl/>
        </w:rPr>
      </w:pPr>
      <w:r w:rsidRPr="00004B66">
        <w:rPr>
          <w:rFonts w:cs="David" w:hint="cs"/>
          <w:rtl/>
        </w:rPr>
        <w:tab/>
        <w:t xml:space="preserve"> חבר הכנסת </w:t>
      </w:r>
      <w:proofErr w:type="spellStart"/>
      <w:r w:rsidRPr="00004B66">
        <w:rPr>
          <w:rFonts w:cs="David" w:hint="cs"/>
          <w:rtl/>
        </w:rPr>
        <w:t>אדלשטיין</w:t>
      </w:r>
      <w:proofErr w:type="spellEnd"/>
      <w:r w:rsidRPr="00004B66">
        <w:rPr>
          <w:rFonts w:cs="David" w:hint="cs"/>
          <w:rtl/>
        </w:rPr>
        <w:t>.</w:t>
      </w:r>
    </w:p>
    <w:p w14:paraId="5A2BC797" w14:textId="77777777" w:rsidR="00004B66" w:rsidRPr="00004B66" w:rsidRDefault="00004B66" w:rsidP="00004B66">
      <w:pPr>
        <w:bidi/>
        <w:rPr>
          <w:rFonts w:cs="David" w:hint="cs"/>
          <w:rtl/>
        </w:rPr>
      </w:pPr>
    </w:p>
    <w:p w14:paraId="5C94D222" w14:textId="77777777" w:rsidR="00004B66" w:rsidRPr="00004B66" w:rsidRDefault="00004B66" w:rsidP="00004B66">
      <w:pPr>
        <w:bidi/>
        <w:rPr>
          <w:rFonts w:cs="David" w:hint="cs"/>
          <w:u w:val="single"/>
          <w:rtl/>
        </w:rPr>
      </w:pPr>
      <w:r w:rsidRPr="00004B66">
        <w:rPr>
          <w:rFonts w:cs="David" w:hint="cs"/>
          <w:u w:val="single"/>
          <w:rtl/>
        </w:rPr>
        <w:t xml:space="preserve">יולי </w:t>
      </w:r>
      <w:proofErr w:type="spellStart"/>
      <w:r w:rsidRPr="00004B66">
        <w:rPr>
          <w:rFonts w:cs="David" w:hint="cs"/>
          <w:u w:val="single"/>
          <w:rtl/>
        </w:rPr>
        <w:t>אדלשטיין</w:t>
      </w:r>
      <w:proofErr w:type="spellEnd"/>
      <w:r w:rsidRPr="00004B66">
        <w:rPr>
          <w:rFonts w:cs="David" w:hint="cs"/>
          <w:u w:val="single"/>
          <w:rtl/>
        </w:rPr>
        <w:t>:</w:t>
      </w:r>
    </w:p>
    <w:p w14:paraId="544E39DE" w14:textId="77777777" w:rsidR="00004B66" w:rsidRPr="00004B66" w:rsidRDefault="00004B66" w:rsidP="00004B66">
      <w:pPr>
        <w:bidi/>
        <w:rPr>
          <w:rFonts w:cs="David" w:hint="cs"/>
          <w:rtl/>
        </w:rPr>
      </w:pPr>
    </w:p>
    <w:p w14:paraId="580ED97B" w14:textId="77777777" w:rsidR="00004B66" w:rsidRPr="00004B66" w:rsidRDefault="00004B66" w:rsidP="00004B66">
      <w:pPr>
        <w:bidi/>
        <w:rPr>
          <w:rFonts w:cs="David" w:hint="cs"/>
          <w:rtl/>
        </w:rPr>
      </w:pPr>
      <w:r w:rsidRPr="00004B66">
        <w:rPr>
          <w:rFonts w:cs="David" w:hint="cs"/>
          <w:rtl/>
        </w:rPr>
        <w:tab/>
        <w:t xml:space="preserve">סגן יושב ראש הכנסת דוד רותם כבר אמר את זה. היה דיון בנשיאות, לפי בקשת חבר הכנסת אמנון כהן, והוחלט שמכיוון שמדובר ביום צום, ורבים מאתנו צמים וצריכים להספיק לתפילת מנחה וערבית, הישיבה תינעל עד 19:00- - </w:t>
      </w:r>
    </w:p>
    <w:p w14:paraId="4CBA29BC" w14:textId="77777777" w:rsidR="00004B66" w:rsidRPr="00004B66" w:rsidRDefault="00004B66" w:rsidP="00004B66">
      <w:pPr>
        <w:bidi/>
        <w:rPr>
          <w:rFonts w:cs="David" w:hint="cs"/>
          <w:rtl/>
        </w:rPr>
      </w:pPr>
    </w:p>
    <w:p w14:paraId="1CDFFA4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7911543" w14:textId="77777777" w:rsidR="00004B66" w:rsidRPr="00004B66" w:rsidRDefault="00004B66" w:rsidP="00004B66">
      <w:pPr>
        <w:bidi/>
        <w:rPr>
          <w:rFonts w:cs="David"/>
          <w:rtl/>
        </w:rPr>
      </w:pPr>
    </w:p>
    <w:p w14:paraId="73E99044"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מה לגבי הצעות חוק </w:t>
      </w:r>
      <w:proofErr w:type="spellStart"/>
      <w:r w:rsidRPr="00004B66">
        <w:rPr>
          <w:rFonts w:cs="David" w:hint="cs"/>
          <w:rtl/>
        </w:rPr>
        <w:t>קונטרברסליות</w:t>
      </w:r>
      <w:proofErr w:type="spellEnd"/>
      <w:r w:rsidRPr="00004B66">
        <w:rPr>
          <w:rFonts w:cs="David" w:hint="cs"/>
          <w:rtl/>
        </w:rPr>
        <w:t>?</w:t>
      </w:r>
    </w:p>
    <w:p w14:paraId="6250743E" w14:textId="77777777" w:rsidR="00004B66" w:rsidRPr="00004B66" w:rsidRDefault="00004B66" w:rsidP="00004B66">
      <w:pPr>
        <w:bidi/>
        <w:rPr>
          <w:rFonts w:cs="David" w:hint="cs"/>
          <w:rtl/>
        </w:rPr>
      </w:pPr>
    </w:p>
    <w:p w14:paraId="43884BF6" w14:textId="77777777" w:rsidR="00004B66" w:rsidRPr="00004B66" w:rsidRDefault="00004B66" w:rsidP="00004B66">
      <w:pPr>
        <w:bidi/>
        <w:rPr>
          <w:rFonts w:cs="David" w:hint="cs"/>
          <w:u w:val="single"/>
        </w:rPr>
      </w:pPr>
      <w:r w:rsidRPr="00004B66">
        <w:rPr>
          <w:rFonts w:cs="David" w:hint="cs"/>
          <w:u w:val="single"/>
          <w:rtl/>
        </w:rPr>
        <w:t xml:space="preserve">יולי </w:t>
      </w:r>
      <w:proofErr w:type="spellStart"/>
      <w:r w:rsidRPr="00004B66">
        <w:rPr>
          <w:rFonts w:cs="David" w:hint="cs"/>
          <w:u w:val="single"/>
          <w:rtl/>
        </w:rPr>
        <w:t>אדלשטיין</w:t>
      </w:r>
      <w:proofErr w:type="spellEnd"/>
      <w:r w:rsidRPr="00004B66">
        <w:rPr>
          <w:rFonts w:cs="David" w:hint="cs"/>
          <w:u w:val="single"/>
          <w:rtl/>
        </w:rPr>
        <w:t>:</w:t>
      </w:r>
    </w:p>
    <w:p w14:paraId="5ED6E33F" w14:textId="77777777" w:rsidR="00004B66" w:rsidRPr="00004B66" w:rsidRDefault="00004B66" w:rsidP="00004B66">
      <w:pPr>
        <w:bidi/>
        <w:rPr>
          <w:rFonts w:cs="David"/>
          <w:rtl/>
        </w:rPr>
      </w:pPr>
    </w:p>
    <w:p w14:paraId="74D8E1A4" w14:textId="77777777" w:rsidR="00004B66" w:rsidRPr="00004B66" w:rsidRDefault="00004B66" w:rsidP="00004B66">
      <w:pPr>
        <w:bidi/>
        <w:rPr>
          <w:rFonts w:cs="David" w:hint="cs"/>
          <w:rtl/>
        </w:rPr>
      </w:pPr>
      <w:r w:rsidRPr="00004B66">
        <w:rPr>
          <w:rFonts w:cs="David"/>
          <w:rtl/>
        </w:rPr>
        <w:tab/>
      </w:r>
      <w:r w:rsidRPr="00004B66">
        <w:rPr>
          <w:rFonts w:cs="David" w:hint="cs"/>
          <w:rtl/>
        </w:rPr>
        <w:t>- - מזכיר הכנסת תיאם גם עם הממשלה שלא תהיה הצבעה על הצעות חוק ממשלתיות.</w:t>
      </w:r>
    </w:p>
    <w:p w14:paraId="3F555726" w14:textId="77777777" w:rsidR="00004B66" w:rsidRPr="00004B66" w:rsidRDefault="00004B66" w:rsidP="00004B66">
      <w:pPr>
        <w:bidi/>
        <w:rPr>
          <w:rFonts w:cs="David" w:hint="cs"/>
          <w:rtl/>
        </w:rPr>
      </w:pPr>
    </w:p>
    <w:p w14:paraId="47FD2F56"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570DCA9C" w14:textId="77777777" w:rsidR="00004B66" w:rsidRPr="00004B66" w:rsidRDefault="00004B66" w:rsidP="00004B66">
      <w:pPr>
        <w:bidi/>
        <w:rPr>
          <w:rFonts w:cs="David" w:hint="cs"/>
          <w:rtl/>
        </w:rPr>
      </w:pPr>
    </w:p>
    <w:p w14:paraId="4722B0BE" w14:textId="77777777" w:rsidR="00004B66" w:rsidRPr="00004B66" w:rsidRDefault="00004B66" w:rsidP="00004B66">
      <w:pPr>
        <w:bidi/>
        <w:rPr>
          <w:rFonts w:cs="David" w:hint="cs"/>
          <w:rtl/>
        </w:rPr>
      </w:pPr>
      <w:r w:rsidRPr="00004B66">
        <w:rPr>
          <w:rFonts w:cs="David" w:hint="cs"/>
          <w:rtl/>
        </w:rPr>
        <w:tab/>
        <w:t xml:space="preserve"> אני מודה לך. חבר הכנסת דוד רותם מעוניין להוסיף משהו?</w:t>
      </w:r>
    </w:p>
    <w:p w14:paraId="18E33C59" w14:textId="77777777" w:rsidR="00004B66" w:rsidRPr="00004B66" w:rsidRDefault="00004B66" w:rsidP="00004B66">
      <w:pPr>
        <w:bidi/>
        <w:rPr>
          <w:rFonts w:cs="David" w:hint="cs"/>
          <w:rtl/>
        </w:rPr>
      </w:pPr>
    </w:p>
    <w:p w14:paraId="608ED535" w14:textId="77777777" w:rsidR="00004B66" w:rsidRPr="00004B66" w:rsidRDefault="00004B66" w:rsidP="00004B66">
      <w:pPr>
        <w:bidi/>
        <w:rPr>
          <w:rFonts w:cs="David" w:hint="cs"/>
          <w:u w:val="single"/>
          <w:rtl/>
        </w:rPr>
      </w:pPr>
      <w:r w:rsidRPr="00004B66">
        <w:rPr>
          <w:rFonts w:cs="David"/>
          <w:u w:val="single"/>
          <w:rtl/>
        </w:rPr>
        <w:br w:type="page"/>
      </w:r>
      <w:r w:rsidRPr="00004B66">
        <w:rPr>
          <w:rFonts w:cs="David" w:hint="cs"/>
          <w:u w:val="single"/>
          <w:rtl/>
        </w:rPr>
        <w:t>דוד רותם:</w:t>
      </w:r>
    </w:p>
    <w:p w14:paraId="629638E7" w14:textId="77777777" w:rsidR="00004B66" w:rsidRPr="00004B66" w:rsidRDefault="00004B66" w:rsidP="00004B66">
      <w:pPr>
        <w:bidi/>
        <w:rPr>
          <w:rFonts w:cs="David" w:hint="cs"/>
          <w:rtl/>
        </w:rPr>
      </w:pPr>
    </w:p>
    <w:p w14:paraId="3811F047" w14:textId="77777777" w:rsidR="00004B66" w:rsidRPr="00004B66" w:rsidRDefault="00004B66" w:rsidP="00004B66">
      <w:pPr>
        <w:bidi/>
        <w:rPr>
          <w:rFonts w:cs="David" w:hint="cs"/>
          <w:rtl/>
        </w:rPr>
      </w:pPr>
      <w:r w:rsidRPr="00004B66">
        <w:rPr>
          <w:rFonts w:cs="David" w:hint="cs"/>
          <w:rtl/>
        </w:rPr>
        <w:tab/>
        <w:t xml:space="preserve">לא. רק רציתי להציע לרב פרוש שיש גם מנחה בצהריים. </w:t>
      </w:r>
    </w:p>
    <w:p w14:paraId="233B9F06" w14:textId="77777777" w:rsidR="00004B66" w:rsidRPr="00004B66" w:rsidRDefault="00004B66" w:rsidP="00004B66">
      <w:pPr>
        <w:bidi/>
        <w:rPr>
          <w:rFonts w:cs="David" w:hint="cs"/>
          <w:rtl/>
        </w:rPr>
      </w:pPr>
    </w:p>
    <w:p w14:paraId="41506ABE" w14:textId="77777777" w:rsidR="00004B66" w:rsidRPr="00004B66" w:rsidRDefault="00004B66" w:rsidP="00004B66">
      <w:pPr>
        <w:bidi/>
        <w:rPr>
          <w:rFonts w:cs="David" w:hint="cs"/>
          <w:rtl/>
        </w:rPr>
      </w:pPr>
      <w:r w:rsidRPr="00004B66">
        <w:rPr>
          <w:rFonts w:cs="David" w:hint="cs"/>
          <w:u w:val="single"/>
          <w:rtl/>
        </w:rPr>
        <w:t>דוד טל:</w:t>
      </w:r>
    </w:p>
    <w:p w14:paraId="451BD264" w14:textId="77777777" w:rsidR="00004B66" w:rsidRPr="00004B66" w:rsidRDefault="00004B66" w:rsidP="00004B66">
      <w:pPr>
        <w:bidi/>
        <w:rPr>
          <w:rFonts w:cs="David" w:hint="cs"/>
          <w:rtl/>
        </w:rPr>
      </w:pPr>
    </w:p>
    <w:p w14:paraId="57631839" w14:textId="77777777" w:rsidR="00004B66" w:rsidRPr="00004B66" w:rsidRDefault="00004B66" w:rsidP="00004B66">
      <w:pPr>
        <w:bidi/>
        <w:rPr>
          <w:rFonts w:cs="David" w:hint="cs"/>
          <w:rtl/>
        </w:rPr>
      </w:pPr>
      <w:r w:rsidRPr="00004B66">
        <w:rPr>
          <w:rFonts w:cs="David" w:hint="cs"/>
          <w:rtl/>
        </w:rPr>
        <w:tab/>
        <w:t xml:space="preserve">גברתי היושבת ראש, יש מסורות בבית הזה, ואני מקבל את מה שאמרו פה חבריי, אבל אם המזכירות הביאה את זה בחשבון </w:t>
      </w:r>
      <w:r w:rsidRPr="00004B66">
        <w:rPr>
          <w:rFonts w:cs="David"/>
          <w:rtl/>
        </w:rPr>
        <w:t>–</w:t>
      </w:r>
      <w:r w:rsidRPr="00004B66">
        <w:rPr>
          <w:rFonts w:cs="David" w:hint="cs"/>
          <w:rtl/>
        </w:rPr>
        <w:t xml:space="preserve"> אנחנו עושים את זה לגבי כל העדות, גם כשהערבים צמים אנחנו לא מביאים חוקים </w:t>
      </w:r>
      <w:proofErr w:type="spellStart"/>
      <w:r w:rsidRPr="00004B66">
        <w:rPr>
          <w:rFonts w:cs="David" w:hint="cs"/>
          <w:rtl/>
        </w:rPr>
        <w:t>קונטרברסליים</w:t>
      </w:r>
      <w:proofErr w:type="spellEnd"/>
      <w:r w:rsidRPr="00004B66">
        <w:rPr>
          <w:rFonts w:cs="David" w:hint="cs"/>
          <w:rtl/>
        </w:rPr>
        <w:t xml:space="preserve">. אני מבקש שזה אכן יתקבל. אני מקבל את מה שאומר חבר הכנסת דוד רותם, סגן יושבת ראש הכנסת, שאומר שהנשיאות דנה בנושא. אני לא רואה בעיה של תפילה. אני מסכים שלא יהיו הצעות חוק </w:t>
      </w:r>
      <w:proofErr w:type="spellStart"/>
      <w:r w:rsidRPr="00004B66">
        <w:rPr>
          <w:rFonts w:cs="David" w:hint="cs"/>
          <w:rtl/>
        </w:rPr>
        <w:t>קונטרברסליות</w:t>
      </w:r>
      <w:proofErr w:type="spellEnd"/>
      <w:r w:rsidRPr="00004B66">
        <w:rPr>
          <w:rFonts w:cs="David" w:hint="cs"/>
          <w:rtl/>
        </w:rPr>
        <w:t>.</w:t>
      </w:r>
    </w:p>
    <w:p w14:paraId="0FA53101" w14:textId="77777777" w:rsidR="00004B66" w:rsidRPr="00004B66" w:rsidRDefault="00004B66" w:rsidP="00004B66">
      <w:pPr>
        <w:bidi/>
        <w:rPr>
          <w:rFonts w:cs="David" w:hint="cs"/>
          <w:rtl/>
        </w:rPr>
      </w:pPr>
    </w:p>
    <w:p w14:paraId="4F55B53A"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6163EF3" w14:textId="77777777" w:rsidR="00004B66" w:rsidRPr="00004B66" w:rsidRDefault="00004B66" w:rsidP="00004B66">
      <w:pPr>
        <w:bidi/>
        <w:rPr>
          <w:rFonts w:cs="David" w:hint="cs"/>
          <w:rtl/>
        </w:rPr>
      </w:pPr>
    </w:p>
    <w:p w14:paraId="3E79B1B1" w14:textId="77777777" w:rsidR="00004B66" w:rsidRPr="00004B66" w:rsidRDefault="00004B66" w:rsidP="00004B66">
      <w:pPr>
        <w:bidi/>
        <w:rPr>
          <w:rFonts w:cs="David" w:hint="cs"/>
          <w:rtl/>
        </w:rPr>
      </w:pPr>
      <w:r w:rsidRPr="00004B66">
        <w:rPr>
          <w:rFonts w:cs="David" w:hint="cs"/>
          <w:rtl/>
        </w:rPr>
        <w:tab/>
        <w:t xml:space="preserve"> אני מודה לכם שהעליתם </w:t>
      </w:r>
      <w:proofErr w:type="spellStart"/>
      <w:r w:rsidRPr="00004B66">
        <w:rPr>
          <w:rFonts w:cs="David" w:hint="cs"/>
          <w:rtl/>
        </w:rPr>
        <w:t>סוגייה</w:t>
      </w:r>
      <w:proofErr w:type="spellEnd"/>
      <w:r w:rsidRPr="00004B66">
        <w:rPr>
          <w:rFonts w:cs="David" w:hint="cs"/>
          <w:rtl/>
        </w:rPr>
        <w:t xml:space="preserve"> מאוד חשובה. אני מבינה שהנושא נדון אתמול בנשיאות הכנסת, ויש פתרון </w:t>
      </w:r>
      <w:proofErr w:type="spellStart"/>
      <w:r w:rsidRPr="00004B66">
        <w:rPr>
          <w:rFonts w:cs="David" w:hint="cs"/>
          <w:rtl/>
        </w:rPr>
        <w:t>לסוגייה</w:t>
      </w:r>
      <w:proofErr w:type="spellEnd"/>
      <w:r w:rsidRPr="00004B66">
        <w:rPr>
          <w:rFonts w:cs="David" w:hint="cs"/>
          <w:rtl/>
        </w:rPr>
        <w:t xml:space="preserve"> הזאת. אני עוברת לסדר היום.</w:t>
      </w:r>
    </w:p>
    <w:p w14:paraId="5DA29CBB" w14:textId="77777777" w:rsidR="00004B66" w:rsidRPr="00004B66" w:rsidRDefault="00004B66" w:rsidP="00004B66">
      <w:pPr>
        <w:bidi/>
        <w:rPr>
          <w:rFonts w:cs="David" w:hint="cs"/>
          <w:rtl/>
        </w:rPr>
      </w:pPr>
    </w:p>
    <w:p w14:paraId="42638C13" w14:textId="77777777" w:rsidR="00004B66" w:rsidRPr="00004B66" w:rsidRDefault="00004B66" w:rsidP="00004B66">
      <w:pPr>
        <w:bidi/>
        <w:rPr>
          <w:rFonts w:cs="David" w:hint="cs"/>
          <w:rtl/>
        </w:rPr>
      </w:pPr>
      <w:r w:rsidRPr="00004B66">
        <w:rPr>
          <w:rFonts w:cs="David" w:hint="cs"/>
          <w:rtl/>
        </w:rPr>
        <w:tab/>
        <w:t xml:space="preserve">על סדר היום, חבריי חברי הכנסת, מונחים לפנינו 5 ערעורים. אבל חבר הכנסת </w:t>
      </w:r>
      <w:proofErr w:type="spellStart"/>
      <w:r w:rsidRPr="00004B66">
        <w:rPr>
          <w:rFonts w:cs="David" w:hint="cs"/>
          <w:rtl/>
        </w:rPr>
        <w:t>מוחמד</w:t>
      </w:r>
      <w:proofErr w:type="spellEnd"/>
      <w:r w:rsidRPr="00004B66">
        <w:rPr>
          <w:rFonts w:cs="David" w:hint="cs"/>
          <w:rtl/>
        </w:rPr>
        <w:t xml:space="preserve"> ברכה ביקש ממני להניח את הערעור שלו שמסיבה טכנית לא הונח אתמול על שולחנה של הוועדה. אני הסכמתי משום שמדובר בנושא שכל חברי הכנסת הגישו עליו את הערעור.</w:t>
      </w:r>
    </w:p>
    <w:p w14:paraId="00017C17" w14:textId="77777777" w:rsidR="00004B66" w:rsidRPr="00004B66" w:rsidRDefault="00004B66" w:rsidP="00004B66">
      <w:pPr>
        <w:bidi/>
        <w:rPr>
          <w:rFonts w:cs="David" w:hint="cs"/>
          <w:rtl/>
        </w:rPr>
      </w:pPr>
    </w:p>
    <w:p w14:paraId="540220E6" w14:textId="77777777" w:rsidR="00004B66" w:rsidRPr="00004B66" w:rsidRDefault="00004B66" w:rsidP="00004B66">
      <w:pPr>
        <w:bidi/>
        <w:rPr>
          <w:rFonts w:cs="David" w:hint="cs"/>
          <w:rtl/>
        </w:rPr>
      </w:pPr>
      <w:r w:rsidRPr="00004B66">
        <w:rPr>
          <w:rFonts w:cs="David" w:hint="cs"/>
          <w:rtl/>
        </w:rPr>
        <w:tab/>
        <w:t xml:space="preserve">אני מבקשת להקריא את זה, וסדר הדיון יהיה כדלקמן: כל המערערים יאמרו בזה אחר זה מדוע הם מערערים על החלטת הנשיאות, ולאחר מכן למי מהחברים שיש משהו קצר לומר בנושא ויבקש להתבטא, אני אאפשר את זכות הדיבור. אלא שאני לא מתכוונת לעשות את הדיון שעות, מיד לאחר-מכן אני אעבור להצבעה. </w:t>
      </w:r>
    </w:p>
    <w:p w14:paraId="70B4E747" w14:textId="77777777" w:rsidR="00004B66" w:rsidRPr="00004B66" w:rsidRDefault="00004B66" w:rsidP="00004B66">
      <w:pPr>
        <w:bidi/>
        <w:rPr>
          <w:rFonts w:cs="David" w:hint="cs"/>
          <w:rtl/>
        </w:rPr>
      </w:pPr>
    </w:p>
    <w:p w14:paraId="671980AF" w14:textId="77777777" w:rsidR="00004B66" w:rsidRPr="00004B66" w:rsidRDefault="00004B66" w:rsidP="00004B66">
      <w:pPr>
        <w:bidi/>
        <w:rPr>
          <w:rFonts w:cs="David" w:hint="cs"/>
          <w:rtl/>
        </w:rPr>
      </w:pPr>
      <w:r w:rsidRPr="00004B66">
        <w:rPr>
          <w:rFonts w:cs="David" w:hint="cs"/>
          <w:rtl/>
        </w:rPr>
        <w:tab/>
        <w:t xml:space="preserve">הערעור הראשון היה של חבר הכנסת גדעון סער בעניין עסקת הטיעון בין פרקליטות המדינה לבין הנשיא לשעבר משה קצב; הערעור השני היה של חברת הכנסת </w:t>
      </w:r>
      <w:proofErr w:type="spellStart"/>
      <w:r w:rsidRPr="00004B66">
        <w:rPr>
          <w:rFonts w:cs="David" w:hint="cs"/>
          <w:rtl/>
        </w:rPr>
        <w:t>נאדיה</w:t>
      </w:r>
      <w:proofErr w:type="spellEnd"/>
      <w:r w:rsidRPr="00004B66">
        <w:rPr>
          <w:rFonts w:cs="David" w:hint="cs"/>
          <w:rtl/>
        </w:rPr>
        <w:t xml:space="preserve"> חילו על עסקת הטיעון עם הנשיא לשעבר משה קצב; הערעור השלישי הוא של חבר הכנסת מאיר פרוש בנושא אי היציבות במערכת המשפט ובפרקליטות המדינה; הנושא הרביעי של חבר הכנסת ניסן </w:t>
      </w:r>
      <w:proofErr w:type="spellStart"/>
      <w:r w:rsidRPr="00004B66">
        <w:rPr>
          <w:rFonts w:cs="David" w:hint="cs"/>
          <w:rtl/>
        </w:rPr>
        <w:t>סלומינסקי</w:t>
      </w:r>
      <w:proofErr w:type="spellEnd"/>
      <w:r w:rsidRPr="00004B66">
        <w:rPr>
          <w:rFonts w:cs="David" w:hint="cs"/>
          <w:rtl/>
        </w:rPr>
        <w:t xml:space="preserve"> - עסקת הטיעון עם הנשיא לשעבר משה קצב; הנושא החמישי של חברת הכנסת זהבה </w:t>
      </w:r>
      <w:proofErr w:type="spellStart"/>
      <w:r w:rsidRPr="00004B66">
        <w:rPr>
          <w:rFonts w:cs="David" w:hint="cs"/>
          <w:rtl/>
        </w:rPr>
        <w:t>גלאון</w:t>
      </w:r>
      <w:proofErr w:type="spellEnd"/>
      <w:r w:rsidRPr="00004B66">
        <w:rPr>
          <w:rFonts w:cs="David" w:hint="cs"/>
          <w:rtl/>
        </w:rPr>
        <w:t xml:space="preserve"> </w:t>
      </w:r>
      <w:r w:rsidRPr="00004B66">
        <w:rPr>
          <w:rFonts w:cs="David"/>
          <w:rtl/>
        </w:rPr>
        <w:t>–</w:t>
      </w:r>
      <w:r w:rsidRPr="00004B66">
        <w:rPr>
          <w:rFonts w:cs="David" w:hint="cs"/>
          <w:rtl/>
        </w:rPr>
        <w:t xml:space="preserve"> עסקת הטיעון של הפרקליטות עם הנשיא לשעבר, מר משה קצב. אני מוסיפה את ערעורו של חבר הכנסת </w:t>
      </w:r>
      <w:proofErr w:type="spellStart"/>
      <w:r w:rsidRPr="00004B66">
        <w:rPr>
          <w:rFonts w:cs="David" w:hint="cs"/>
          <w:rtl/>
        </w:rPr>
        <w:t>מוחמד</w:t>
      </w:r>
      <w:proofErr w:type="spellEnd"/>
      <w:r w:rsidRPr="00004B66">
        <w:rPr>
          <w:rFonts w:cs="David" w:hint="cs"/>
          <w:rtl/>
        </w:rPr>
        <w:t xml:space="preserve"> ברכה בנושא עסקת הטיעון עם קצב. </w:t>
      </w:r>
    </w:p>
    <w:p w14:paraId="586A9702" w14:textId="77777777" w:rsidR="00004B66" w:rsidRPr="00004B66" w:rsidRDefault="00004B66" w:rsidP="00004B66">
      <w:pPr>
        <w:bidi/>
        <w:rPr>
          <w:rFonts w:cs="David" w:hint="cs"/>
          <w:rtl/>
        </w:rPr>
      </w:pPr>
    </w:p>
    <w:p w14:paraId="0C3014FA" w14:textId="77777777" w:rsidR="00004B66" w:rsidRPr="00004B66" w:rsidRDefault="00004B66" w:rsidP="00004B66">
      <w:pPr>
        <w:bidi/>
        <w:rPr>
          <w:rFonts w:cs="David" w:hint="cs"/>
          <w:rtl/>
        </w:rPr>
      </w:pPr>
      <w:r w:rsidRPr="00004B66">
        <w:rPr>
          <w:rFonts w:cs="David" w:hint="cs"/>
          <w:rtl/>
        </w:rPr>
        <w:tab/>
        <w:t xml:space="preserve">חבר הכנסת </w:t>
      </w:r>
      <w:proofErr w:type="spellStart"/>
      <w:r w:rsidRPr="00004B66">
        <w:rPr>
          <w:rFonts w:cs="David" w:hint="cs"/>
          <w:rtl/>
        </w:rPr>
        <w:t>שרוני</w:t>
      </w:r>
      <w:proofErr w:type="spellEnd"/>
      <w:r w:rsidRPr="00004B66">
        <w:rPr>
          <w:rFonts w:cs="David" w:hint="cs"/>
          <w:rtl/>
        </w:rPr>
        <w:t>, בבקשה.</w:t>
      </w:r>
    </w:p>
    <w:p w14:paraId="2BA167DB" w14:textId="77777777" w:rsidR="00004B66" w:rsidRPr="00004B66" w:rsidRDefault="00004B66" w:rsidP="00004B66">
      <w:pPr>
        <w:bidi/>
        <w:rPr>
          <w:rFonts w:cs="David" w:hint="cs"/>
          <w:rtl/>
        </w:rPr>
      </w:pPr>
    </w:p>
    <w:p w14:paraId="6A19F667" w14:textId="77777777" w:rsidR="00004B66" w:rsidRPr="00004B66" w:rsidRDefault="00004B66" w:rsidP="00004B66">
      <w:pPr>
        <w:bidi/>
        <w:rPr>
          <w:rFonts w:cs="David" w:hint="cs"/>
          <w:rtl/>
        </w:rPr>
      </w:pPr>
      <w:r w:rsidRPr="00004B66">
        <w:rPr>
          <w:rFonts w:cs="David" w:hint="cs"/>
          <w:u w:val="single"/>
          <w:rtl/>
        </w:rPr>
        <w:t xml:space="preserve">משה </w:t>
      </w:r>
      <w:proofErr w:type="spellStart"/>
      <w:r w:rsidRPr="00004B66">
        <w:rPr>
          <w:rFonts w:cs="David" w:hint="cs"/>
          <w:u w:val="single"/>
          <w:rtl/>
        </w:rPr>
        <w:t>שרוני</w:t>
      </w:r>
      <w:proofErr w:type="spellEnd"/>
      <w:r w:rsidRPr="00004B66">
        <w:rPr>
          <w:rFonts w:cs="David" w:hint="cs"/>
          <w:u w:val="single"/>
          <w:rtl/>
        </w:rPr>
        <w:t>:</w:t>
      </w:r>
    </w:p>
    <w:p w14:paraId="010EAFF4" w14:textId="77777777" w:rsidR="00004B66" w:rsidRPr="00004B66" w:rsidRDefault="00004B66" w:rsidP="00004B66">
      <w:pPr>
        <w:bidi/>
        <w:rPr>
          <w:rFonts w:cs="David" w:hint="cs"/>
          <w:rtl/>
        </w:rPr>
      </w:pPr>
    </w:p>
    <w:p w14:paraId="2B80D1A6" w14:textId="77777777" w:rsidR="00004B66" w:rsidRPr="00004B66" w:rsidRDefault="00004B66" w:rsidP="00004B66">
      <w:pPr>
        <w:bidi/>
        <w:rPr>
          <w:rFonts w:cs="David" w:hint="cs"/>
          <w:rtl/>
        </w:rPr>
      </w:pPr>
      <w:r w:rsidRPr="00004B66">
        <w:rPr>
          <w:rFonts w:cs="David" w:hint="cs"/>
          <w:rtl/>
        </w:rPr>
        <w:tab/>
        <w:t>יש לי הצעה לסדר: להוריד את זה מסדר היום עד שלא ייגמר בבג"ץ.</w:t>
      </w:r>
    </w:p>
    <w:p w14:paraId="07F79504" w14:textId="77777777" w:rsidR="00004B66" w:rsidRPr="00004B66" w:rsidRDefault="00004B66" w:rsidP="00004B66">
      <w:pPr>
        <w:bidi/>
        <w:rPr>
          <w:rFonts w:cs="David" w:hint="cs"/>
          <w:rtl/>
        </w:rPr>
      </w:pPr>
    </w:p>
    <w:p w14:paraId="401C72E9"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1E713C89" w14:textId="77777777" w:rsidR="00004B66" w:rsidRPr="00004B66" w:rsidRDefault="00004B66" w:rsidP="00004B66">
      <w:pPr>
        <w:bidi/>
        <w:rPr>
          <w:rFonts w:cs="David" w:hint="cs"/>
          <w:rtl/>
        </w:rPr>
      </w:pPr>
    </w:p>
    <w:p w14:paraId="792C1481" w14:textId="77777777" w:rsidR="00004B66" w:rsidRPr="00004B66" w:rsidRDefault="00004B66" w:rsidP="00004B66">
      <w:pPr>
        <w:bidi/>
        <w:rPr>
          <w:rFonts w:cs="David" w:hint="cs"/>
          <w:rtl/>
        </w:rPr>
      </w:pPr>
      <w:r w:rsidRPr="00004B66">
        <w:rPr>
          <w:rFonts w:cs="David" w:hint="cs"/>
          <w:rtl/>
        </w:rPr>
        <w:tab/>
        <w:t xml:space="preserve"> לפי הייעוץ המשפטי של ועדת הכנסת, יש לאפשר לחברים לדבר בנושא. חברת הכנסת חילו, בבקשה.</w:t>
      </w:r>
    </w:p>
    <w:p w14:paraId="2B1B96AB" w14:textId="77777777" w:rsidR="00004B66" w:rsidRPr="00004B66" w:rsidRDefault="00004B66" w:rsidP="00004B66">
      <w:pPr>
        <w:bidi/>
        <w:rPr>
          <w:rFonts w:cs="David" w:hint="cs"/>
          <w:rtl/>
        </w:rPr>
      </w:pPr>
    </w:p>
    <w:p w14:paraId="5C6FF70F" w14:textId="77777777" w:rsidR="00004B66" w:rsidRPr="00004B66" w:rsidRDefault="00004B66" w:rsidP="00004B66">
      <w:pPr>
        <w:pStyle w:val="Heading5"/>
        <w:jc w:val="left"/>
        <w:rPr>
          <w:rFonts w:hint="cs"/>
          <w:rtl/>
        </w:rPr>
      </w:pPr>
      <w:proofErr w:type="spellStart"/>
      <w:r w:rsidRPr="00004B66">
        <w:rPr>
          <w:rFonts w:hint="cs"/>
          <w:u w:val="single"/>
          <w:rtl/>
        </w:rPr>
        <w:t>נאדיה</w:t>
      </w:r>
      <w:proofErr w:type="spellEnd"/>
      <w:r w:rsidRPr="00004B66">
        <w:rPr>
          <w:rFonts w:hint="cs"/>
          <w:u w:val="single"/>
          <w:rtl/>
        </w:rPr>
        <w:t xml:space="preserve"> חילו:</w:t>
      </w:r>
    </w:p>
    <w:p w14:paraId="4E65EB97" w14:textId="77777777" w:rsidR="00004B66" w:rsidRPr="00004B66" w:rsidRDefault="00004B66" w:rsidP="00004B66">
      <w:pPr>
        <w:pStyle w:val="Heading5"/>
        <w:jc w:val="left"/>
        <w:rPr>
          <w:rFonts w:hint="cs"/>
          <w:rtl/>
        </w:rPr>
      </w:pPr>
    </w:p>
    <w:p w14:paraId="370BE456" w14:textId="77777777" w:rsidR="00004B66" w:rsidRPr="00004B66" w:rsidRDefault="00004B66" w:rsidP="00004B66">
      <w:pPr>
        <w:bidi/>
        <w:rPr>
          <w:rFonts w:cs="David" w:hint="cs"/>
          <w:rtl/>
        </w:rPr>
      </w:pPr>
      <w:r w:rsidRPr="00004B66">
        <w:rPr>
          <w:rFonts w:cs="David" w:hint="cs"/>
          <w:rtl/>
        </w:rPr>
        <w:tab/>
        <w:t>רציתי לשמוע מהיועצת המשפטית האם אנחנו יכולים לדון בנושא כי יש דעות לכאן ולכאן- -</w:t>
      </w:r>
    </w:p>
    <w:p w14:paraId="5E4380F8" w14:textId="77777777" w:rsidR="00004B66" w:rsidRPr="00004B66" w:rsidRDefault="00004B66" w:rsidP="00004B66">
      <w:pPr>
        <w:bidi/>
        <w:rPr>
          <w:rFonts w:cs="David" w:hint="cs"/>
          <w:rtl/>
        </w:rPr>
      </w:pPr>
    </w:p>
    <w:p w14:paraId="5EB7A01B" w14:textId="77777777" w:rsidR="00004B66" w:rsidRPr="00004B66" w:rsidRDefault="00004B66" w:rsidP="00004B66">
      <w:pPr>
        <w:bidi/>
        <w:rPr>
          <w:rFonts w:cs="David" w:hint="cs"/>
          <w:u w:val="single"/>
          <w:rtl/>
        </w:rPr>
      </w:pPr>
      <w:r w:rsidRPr="00004B66">
        <w:rPr>
          <w:rFonts w:cs="David" w:hint="cs"/>
          <w:u w:val="single"/>
          <w:rtl/>
        </w:rPr>
        <w:t>גדעון סער:</w:t>
      </w:r>
    </w:p>
    <w:p w14:paraId="458608DF" w14:textId="77777777" w:rsidR="00004B66" w:rsidRPr="00004B66" w:rsidRDefault="00004B66" w:rsidP="00004B66">
      <w:pPr>
        <w:bidi/>
        <w:rPr>
          <w:rFonts w:cs="David" w:hint="cs"/>
          <w:u w:val="single"/>
          <w:rtl/>
        </w:rPr>
      </w:pPr>
    </w:p>
    <w:p w14:paraId="420F1D6A" w14:textId="77777777" w:rsidR="00004B66" w:rsidRPr="00004B66" w:rsidRDefault="00004B66" w:rsidP="00004B66">
      <w:pPr>
        <w:bidi/>
        <w:rPr>
          <w:rFonts w:cs="David" w:hint="cs"/>
          <w:rtl/>
        </w:rPr>
      </w:pPr>
      <w:r w:rsidRPr="00004B66">
        <w:rPr>
          <w:rFonts w:cs="David" w:hint="cs"/>
          <w:rtl/>
        </w:rPr>
        <w:tab/>
        <w:t xml:space="preserve"> את המערערת?</w:t>
      </w:r>
    </w:p>
    <w:p w14:paraId="58E85382" w14:textId="77777777" w:rsidR="00004B66" w:rsidRPr="00004B66" w:rsidRDefault="00004B66" w:rsidP="00004B66">
      <w:pPr>
        <w:bidi/>
        <w:rPr>
          <w:rFonts w:cs="David" w:hint="cs"/>
          <w:rtl/>
        </w:rPr>
      </w:pPr>
    </w:p>
    <w:p w14:paraId="63D8808F" w14:textId="77777777" w:rsidR="00004B66" w:rsidRPr="00004B66" w:rsidRDefault="00004B66" w:rsidP="00004B66">
      <w:pPr>
        <w:bidi/>
        <w:rPr>
          <w:rFonts w:cs="David" w:hint="cs"/>
          <w:u w:val="single"/>
          <w:rtl/>
        </w:rPr>
      </w:pPr>
      <w:r w:rsidRPr="00004B66">
        <w:rPr>
          <w:rFonts w:cs="David"/>
          <w:u w:val="single"/>
          <w:rtl/>
        </w:rPr>
        <w:br w:type="page"/>
      </w:r>
      <w:r w:rsidRPr="00004B66">
        <w:rPr>
          <w:rFonts w:cs="David" w:hint="cs"/>
          <w:u w:val="single"/>
          <w:rtl/>
        </w:rPr>
        <w:t>דוד רותם:</w:t>
      </w:r>
    </w:p>
    <w:p w14:paraId="03C8E218" w14:textId="77777777" w:rsidR="00004B66" w:rsidRPr="00004B66" w:rsidRDefault="00004B66" w:rsidP="00004B66">
      <w:pPr>
        <w:bidi/>
        <w:rPr>
          <w:rFonts w:cs="David" w:hint="cs"/>
          <w:u w:val="single"/>
          <w:rtl/>
        </w:rPr>
      </w:pPr>
    </w:p>
    <w:p w14:paraId="4C9654A9" w14:textId="77777777" w:rsidR="00004B66" w:rsidRPr="00004B66" w:rsidRDefault="00004B66" w:rsidP="00004B66">
      <w:pPr>
        <w:bidi/>
        <w:rPr>
          <w:rFonts w:cs="David" w:hint="cs"/>
          <w:rtl/>
        </w:rPr>
      </w:pPr>
      <w:r w:rsidRPr="00004B66">
        <w:rPr>
          <w:rFonts w:cs="David" w:hint="cs"/>
          <w:rtl/>
        </w:rPr>
        <w:tab/>
        <w:t>את המערערת או המשיבה? היית צריכה לשאול קודם. עכשיו היא נזכרת לשאול אם זה חוקי או לא חוקי.</w:t>
      </w:r>
    </w:p>
    <w:p w14:paraId="3E3ABC19" w14:textId="77777777" w:rsidR="00004B66" w:rsidRPr="00004B66" w:rsidRDefault="00004B66" w:rsidP="00004B66">
      <w:pPr>
        <w:bidi/>
        <w:rPr>
          <w:rFonts w:cs="David" w:hint="cs"/>
          <w:rtl/>
        </w:rPr>
      </w:pPr>
    </w:p>
    <w:p w14:paraId="6E4EE9B7" w14:textId="77777777" w:rsidR="00004B66" w:rsidRPr="00004B66" w:rsidRDefault="00004B66" w:rsidP="00004B66">
      <w:pPr>
        <w:pStyle w:val="Heading5"/>
        <w:jc w:val="left"/>
        <w:rPr>
          <w:rFonts w:hint="cs"/>
          <w:rtl/>
        </w:rPr>
      </w:pPr>
      <w:proofErr w:type="spellStart"/>
      <w:r w:rsidRPr="00004B66">
        <w:rPr>
          <w:rFonts w:hint="cs"/>
          <w:u w:val="single"/>
          <w:rtl/>
        </w:rPr>
        <w:t>נאדיה</w:t>
      </w:r>
      <w:proofErr w:type="spellEnd"/>
      <w:r w:rsidRPr="00004B66">
        <w:rPr>
          <w:rFonts w:hint="cs"/>
          <w:u w:val="single"/>
          <w:rtl/>
        </w:rPr>
        <w:t xml:space="preserve"> חילו:</w:t>
      </w:r>
    </w:p>
    <w:p w14:paraId="6468FB21" w14:textId="77777777" w:rsidR="00004B66" w:rsidRPr="00004B66" w:rsidRDefault="00004B66" w:rsidP="00004B66">
      <w:pPr>
        <w:pStyle w:val="Heading5"/>
        <w:jc w:val="left"/>
        <w:rPr>
          <w:rFonts w:hint="cs"/>
          <w:rtl/>
        </w:rPr>
      </w:pPr>
    </w:p>
    <w:p w14:paraId="2A76FF53" w14:textId="77777777" w:rsidR="00004B66" w:rsidRPr="00004B66" w:rsidRDefault="00004B66" w:rsidP="00004B66">
      <w:pPr>
        <w:bidi/>
        <w:rPr>
          <w:rFonts w:cs="David" w:hint="cs"/>
          <w:rtl/>
        </w:rPr>
      </w:pPr>
      <w:r w:rsidRPr="00004B66">
        <w:rPr>
          <w:rFonts w:cs="David" w:hint="cs"/>
          <w:rtl/>
        </w:rPr>
        <w:tab/>
        <w:t>אני רוצה לשמוע.</w:t>
      </w:r>
    </w:p>
    <w:p w14:paraId="322DE0EE" w14:textId="77777777" w:rsidR="00004B66" w:rsidRPr="00004B66" w:rsidRDefault="00004B66" w:rsidP="00004B66">
      <w:pPr>
        <w:bidi/>
        <w:rPr>
          <w:rFonts w:cs="David" w:hint="cs"/>
          <w:rtl/>
        </w:rPr>
      </w:pPr>
    </w:p>
    <w:p w14:paraId="251AD2C5" w14:textId="77777777" w:rsidR="00004B66" w:rsidRPr="00004B66" w:rsidRDefault="00004B66" w:rsidP="00004B66">
      <w:pPr>
        <w:bidi/>
        <w:rPr>
          <w:rFonts w:cs="David" w:hint="cs"/>
          <w:u w:val="single"/>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11148DE9" w14:textId="77777777" w:rsidR="00004B66" w:rsidRPr="00004B66" w:rsidRDefault="00004B66" w:rsidP="00004B66">
      <w:pPr>
        <w:bidi/>
        <w:rPr>
          <w:rFonts w:cs="David" w:hint="cs"/>
          <w:rtl/>
        </w:rPr>
      </w:pPr>
    </w:p>
    <w:p w14:paraId="5C94DBEA" w14:textId="77777777" w:rsidR="00004B66" w:rsidRPr="00004B66" w:rsidRDefault="00004B66" w:rsidP="00004B66">
      <w:pPr>
        <w:bidi/>
        <w:rPr>
          <w:rFonts w:cs="David" w:hint="cs"/>
          <w:rtl/>
        </w:rPr>
      </w:pPr>
      <w:r w:rsidRPr="00004B66">
        <w:rPr>
          <w:rFonts w:cs="David" w:hint="cs"/>
          <w:rtl/>
        </w:rPr>
        <w:tab/>
        <w:t xml:space="preserve">אין מניעה מוחלטת לדון בכנסת ובוועדות בעניינים שתלויים ועומדים בבתי-משפט, במיוחד נכון הדבר לגבי דברים שנדונים בבג"ץ, ובמיוחד בעניינים שהם בשיח הציבורי, והם נדונים בכל כלי תקשורת </w:t>
      </w:r>
      <w:r w:rsidRPr="00004B66">
        <w:rPr>
          <w:rFonts w:cs="David"/>
          <w:rtl/>
        </w:rPr>
        <w:t>–</w:t>
      </w:r>
      <w:r w:rsidRPr="00004B66">
        <w:rPr>
          <w:rFonts w:cs="David" w:hint="cs"/>
          <w:rtl/>
        </w:rPr>
        <w:t xml:space="preserve"> קשה לומר שהכנסת לא יכולה לדון. אבל, כמובן, חברי הכנסת צריכים לזכור במסגרת הכבוד בין הרשויות לנסות לא להתערב בהחלטות בג"ץ ולא להשפיע על החלטות בג"ץ, להשתמש בלשון הולמת וכולי.</w:t>
      </w:r>
    </w:p>
    <w:p w14:paraId="55C589A8" w14:textId="77777777" w:rsidR="00004B66" w:rsidRPr="00004B66" w:rsidRDefault="00004B66" w:rsidP="00004B66">
      <w:pPr>
        <w:bidi/>
        <w:rPr>
          <w:rFonts w:cs="David" w:hint="cs"/>
          <w:rtl/>
        </w:rPr>
      </w:pPr>
    </w:p>
    <w:p w14:paraId="163ED038" w14:textId="77777777" w:rsidR="00004B66" w:rsidRPr="00004B66" w:rsidRDefault="00004B66" w:rsidP="00004B66">
      <w:pPr>
        <w:bidi/>
        <w:rPr>
          <w:rFonts w:cs="David"/>
          <w:u w:val="single"/>
          <w:rtl/>
        </w:rPr>
      </w:pPr>
      <w:proofErr w:type="spellStart"/>
      <w:r w:rsidRPr="00004B66">
        <w:rPr>
          <w:rFonts w:cs="David"/>
          <w:u w:val="single"/>
          <w:rtl/>
        </w:rPr>
        <w:t>מוחמד</w:t>
      </w:r>
      <w:proofErr w:type="spellEnd"/>
      <w:r w:rsidRPr="00004B66">
        <w:rPr>
          <w:rFonts w:cs="David"/>
          <w:u w:val="single"/>
          <w:rtl/>
        </w:rPr>
        <w:t xml:space="preserve"> ברכה:</w:t>
      </w:r>
    </w:p>
    <w:p w14:paraId="02C6B430" w14:textId="77777777" w:rsidR="00004B66" w:rsidRPr="00004B66" w:rsidRDefault="00004B66" w:rsidP="00004B66">
      <w:pPr>
        <w:bidi/>
        <w:rPr>
          <w:rFonts w:cs="David"/>
          <w:u w:val="single"/>
          <w:rtl/>
        </w:rPr>
      </w:pPr>
    </w:p>
    <w:p w14:paraId="1BFB3FA0" w14:textId="77777777" w:rsidR="00004B66" w:rsidRPr="00004B66" w:rsidRDefault="00004B66" w:rsidP="00004B66">
      <w:pPr>
        <w:bidi/>
        <w:rPr>
          <w:rFonts w:cs="David" w:hint="cs"/>
          <w:rtl/>
        </w:rPr>
      </w:pPr>
      <w:r w:rsidRPr="00004B66">
        <w:rPr>
          <w:rFonts w:cs="David"/>
          <w:rtl/>
        </w:rPr>
        <w:tab/>
      </w:r>
      <w:r w:rsidRPr="00004B66">
        <w:rPr>
          <w:rFonts w:cs="David" w:hint="cs"/>
          <w:rtl/>
        </w:rPr>
        <w:t>מה שאמרה ארבל בעצם מסיים את הדיון. לא צריך להסביר יותר, ואז - - -</w:t>
      </w:r>
    </w:p>
    <w:p w14:paraId="10C49AB9" w14:textId="77777777" w:rsidR="00004B66" w:rsidRPr="00004B66" w:rsidRDefault="00004B66" w:rsidP="00004B66">
      <w:pPr>
        <w:bidi/>
        <w:rPr>
          <w:rFonts w:cs="David" w:hint="cs"/>
          <w:u w:val="single"/>
          <w:rtl/>
        </w:rPr>
      </w:pPr>
    </w:p>
    <w:p w14:paraId="61705B29"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E661753" w14:textId="77777777" w:rsidR="00004B66" w:rsidRPr="00004B66" w:rsidRDefault="00004B66" w:rsidP="00004B66">
      <w:pPr>
        <w:bidi/>
        <w:rPr>
          <w:rFonts w:cs="David" w:hint="cs"/>
          <w:rtl/>
        </w:rPr>
      </w:pPr>
    </w:p>
    <w:p w14:paraId="1D99A66B" w14:textId="77777777" w:rsidR="00004B66" w:rsidRPr="00004B66" w:rsidRDefault="00004B66" w:rsidP="00004B66">
      <w:pPr>
        <w:bidi/>
        <w:rPr>
          <w:rFonts w:cs="David" w:hint="cs"/>
          <w:rtl/>
        </w:rPr>
      </w:pPr>
      <w:r w:rsidRPr="00004B66">
        <w:rPr>
          <w:rFonts w:cs="David" w:hint="cs"/>
          <w:rtl/>
        </w:rPr>
        <w:tab/>
        <w:t>תודה, חבר הכנסת ברכה.</w:t>
      </w:r>
    </w:p>
    <w:p w14:paraId="2A92137D" w14:textId="77777777" w:rsidR="00004B66" w:rsidRPr="00004B66" w:rsidRDefault="00004B66" w:rsidP="00004B66">
      <w:pPr>
        <w:bidi/>
        <w:rPr>
          <w:rFonts w:cs="David" w:hint="cs"/>
          <w:rtl/>
        </w:rPr>
      </w:pPr>
    </w:p>
    <w:p w14:paraId="41027A3A" w14:textId="77777777" w:rsidR="00004B66" w:rsidRPr="00004B66" w:rsidRDefault="00004B66" w:rsidP="00004B66">
      <w:pPr>
        <w:bidi/>
        <w:ind w:firstLine="567"/>
        <w:rPr>
          <w:rFonts w:cs="David" w:hint="cs"/>
          <w:rtl/>
        </w:rPr>
      </w:pPr>
      <w:r w:rsidRPr="00004B66">
        <w:rPr>
          <w:rFonts w:cs="David" w:hint="cs"/>
          <w:rtl/>
        </w:rPr>
        <w:t>אנחנו פותחים את הדיון. מייצג את הנשיאות חבר הכנסת דוד רותם. ראשון הדוברים חבר הכנסת גדעון סער.</w:t>
      </w:r>
    </w:p>
    <w:p w14:paraId="1717D86B" w14:textId="77777777" w:rsidR="00004B66" w:rsidRPr="00004B66" w:rsidRDefault="00004B66" w:rsidP="00004B66">
      <w:pPr>
        <w:bidi/>
        <w:rPr>
          <w:rFonts w:cs="David" w:hint="cs"/>
          <w:rtl/>
        </w:rPr>
      </w:pPr>
    </w:p>
    <w:p w14:paraId="08D63014" w14:textId="77777777" w:rsidR="00004B66" w:rsidRPr="00004B66" w:rsidRDefault="00004B66" w:rsidP="00004B66">
      <w:pPr>
        <w:bidi/>
        <w:rPr>
          <w:rFonts w:cs="David" w:hint="cs"/>
          <w:u w:val="single"/>
          <w:rtl/>
        </w:rPr>
      </w:pPr>
      <w:r w:rsidRPr="00004B66">
        <w:rPr>
          <w:rFonts w:cs="David" w:hint="cs"/>
          <w:u w:val="single"/>
          <w:rtl/>
        </w:rPr>
        <w:t>גדעון סער:</w:t>
      </w:r>
    </w:p>
    <w:p w14:paraId="1BFF3361" w14:textId="77777777" w:rsidR="00004B66" w:rsidRPr="00004B66" w:rsidRDefault="00004B66" w:rsidP="00004B66">
      <w:pPr>
        <w:bidi/>
        <w:rPr>
          <w:rFonts w:cs="David" w:hint="cs"/>
          <w:u w:val="single"/>
          <w:rtl/>
        </w:rPr>
      </w:pPr>
    </w:p>
    <w:p w14:paraId="2862C7FD" w14:textId="77777777" w:rsidR="00004B66" w:rsidRPr="00004B66" w:rsidRDefault="00004B66" w:rsidP="00004B66">
      <w:pPr>
        <w:bidi/>
        <w:rPr>
          <w:rFonts w:cs="David" w:hint="cs"/>
          <w:rtl/>
        </w:rPr>
      </w:pPr>
      <w:r w:rsidRPr="00004B66">
        <w:rPr>
          <w:rFonts w:cs="David" w:hint="cs"/>
          <w:rtl/>
        </w:rPr>
        <w:tab/>
        <w:t xml:space="preserve">תודה. ההחלטה שקיבלה נשיאות הכנסת אתמול היא החלטה יותר ממוזרה; היא החלטה שמנותקת לחלוטין מהציבור ומהתחושות בציבור ומעוצמת הנושא. הרי מה צריך להיות שיקול הדעת של הנשיאות? דחיפות של הצעות. ואכן 9 חברי כנסת מ-9 סיעות שונות הגישו הצעה דחופה באותו נושא. אני כמובן מייחס חשיבות רבה לנושא שהנשיאות הכירה בו כדחוף </w:t>
      </w:r>
      <w:r w:rsidRPr="00004B66">
        <w:rPr>
          <w:rFonts w:cs="David"/>
          <w:rtl/>
        </w:rPr>
        <w:t>–</w:t>
      </w:r>
      <w:r w:rsidRPr="00004B66">
        <w:rPr>
          <w:rFonts w:cs="David" w:hint="cs"/>
          <w:rtl/>
        </w:rPr>
        <w:t xml:space="preserve">  פירוק נושא כפר </w:t>
      </w:r>
      <w:proofErr w:type="spellStart"/>
      <w:r w:rsidRPr="00004B66">
        <w:rPr>
          <w:rFonts w:cs="David" w:hint="cs"/>
          <w:rtl/>
        </w:rPr>
        <w:t>מנדא</w:t>
      </w:r>
      <w:proofErr w:type="spellEnd"/>
      <w:r w:rsidRPr="00004B66">
        <w:rPr>
          <w:rFonts w:cs="David" w:hint="cs"/>
          <w:rtl/>
        </w:rPr>
        <w:t xml:space="preserve"> שהציעו שני חברי כנסת. אבל רק כדי להשוות, כל אחד שהיה במקרה בארץ בשבוע האחרון, קרא עיתון או האזין לרדיו או לטלוויזיה יודע מה הדבר המרכזי שמעסיק את המדינה בשבוע הזה. כמובן, יכולות להיות דעות לכאן ולכאן, ואנחנו כולנו צריכים להזהיר את עצמנו שאיננו שופטים; אף אחד מאתנו לא ראה את חומר הראיות, ואיננו באים להחליף את בית-המשפט אם כי האנשים שדעתם כדעתי חושבים שבדיוק בגלל זה בית-המשפט צריך לדון בתיק זה. </w:t>
      </w:r>
    </w:p>
    <w:p w14:paraId="709EEDC7" w14:textId="77777777" w:rsidR="00004B66" w:rsidRPr="00004B66" w:rsidRDefault="00004B66" w:rsidP="00004B66">
      <w:pPr>
        <w:bidi/>
        <w:rPr>
          <w:rFonts w:cs="David" w:hint="cs"/>
          <w:rtl/>
        </w:rPr>
      </w:pPr>
    </w:p>
    <w:p w14:paraId="1C14E654" w14:textId="77777777" w:rsidR="00004B66" w:rsidRPr="00004B66" w:rsidRDefault="00004B66" w:rsidP="00004B66">
      <w:pPr>
        <w:bidi/>
        <w:ind w:firstLine="567"/>
        <w:rPr>
          <w:rFonts w:cs="David" w:hint="cs"/>
          <w:rtl/>
        </w:rPr>
      </w:pPr>
      <w:r w:rsidRPr="00004B66">
        <w:rPr>
          <w:rFonts w:cs="David" w:hint="cs"/>
          <w:rtl/>
        </w:rPr>
        <w:t xml:space="preserve">נושא הסדר הטיעון הזה עומד במרכז הוויכוח הציבורי. זה לא רק שאנחנו צריכים לדון כי "כולם מדברים על זה". לנו יש תפקיד בין שלושת התפקידים של הכנסת: הכנסת היא רשות מחוקקת, הכנסת היא במה מרכזית לדיון ציבורי במדינת ישראל וכן אמורה לפקח על הרשות המבצעת. אני רוצה להזהיר את חברי הכנסת מהמשמעויות. התביעה הכללית והיועץ המשפטי לממשלה הם חלק מהרשות המבצעת. יש להם כוחות וסמכויות. אנחנו חלק מהרשות שמפקחת על הרשות המבצעת ועל פעילותה. כמובן, לא עולה על דעתי שבנושא כזה לא יהיה לאחר דיון במליאה דיון בוועדת החוקה, חוק ומשפט שאליו יוזמן היועץ המשפטי לממשלה להציג את עמדתו ולהסביר את טעמיו. אבל בסופו של דבר אל לנו להגיד שאנחנו לא יכולים לדון בזה. </w:t>
      </w:r>
    </w:p>
    <w:p w14:paraId="68D4E1E1" w14:textId="77777777" w:rsidR="00004B66" w:rsidRPr="00004B66" w:rsidRDefault="00004B66" w:rsidP="00004B66">
      <w:pPr>
        <w:bidi/>
        <w:ind w:firstLine="567"/>
        <w:rPr>
          <w:rFonts w:cs="David" w:hint="cs"/>
          <w:rtl/>
        </w:rPr>
      </w:pPr>
    </w:p>
    <w:p w14:paraId="49EA6BE0" w14:textId="77777777" w:rsidR="00004B66" w:rsidRPr="00004B66" w:rsidRDefault="00004B66" w:rsidP="00004B66">
      <w:pPr>
        <w:bidi/>
        <w:ind w:firstLine="567"/>
        <w:rPr>
          <w:rFonts w:cs="David" w:hint="cs"/>
          <w:rtl/>
        </w:rPr>
      </w:pPr>
      <w:r w:rsidRPr="00004B66">
        <w:rPr>
          <w:rFonts w:cs="David" w:hint="cs"/>
          <w:rtl/>
        </w:rPr>
        <w:t xml:space="preserve">הטיעון הכי מופרך ששמעתי בלב ההתגייסות להדוף את הנושא כדי שלא יעלה בכנסת, שהנושא תלוי ועומד בבג"ץ. רבותיי, בג"ץ דן ב-90% מהדברים הציבוריים במדינה, ואפילו ב-100% מהם. בג"ץ דן בנושא ההתנתקות, והיו עתירות, אז מה </w:t>
      </w:r>
      <w:r w:rsidRPr="00004B66">
        <w:rPr>
          <w:rFonts w:cs="David"/>
          <w:rtl/>
        </w:rPr>
        <w:t>–</w:t>
      </w:r>
      <w:r w:rsidRPr="00004B66">
        <w:rPr>
          <w:rFonts w:cs="David" w:hint="cs"/>
          <w:rtl/>
        </w:rPr>
        <w:t xml:space="preserve"> כל אותם חודשים הכנסת לא עסקה בזה? אני אזכיר לכם את צו הביניים שבג"ץ נתן בנושא הקצבאות בקדנציה הקודמת, והכנסת הזאת קיימה דיון מיוחד במליאה בעקבות הדיון בבג"ץ. אם הרשות המחוקקת רוצה להגיד שהיא נעלמת, אז בוודאי שזה לא קונסיסטנטי עם כל אותם אלה שאומרים שבג"ץ משתלט על הכול. לבג"ץ יש הכוח והסמכות שלנו אין כדי לקבוע בעניין הסדר הטיעון. אבל לנו, הגורם המפקח, בהחלט עולה נושא יותר רחב </w:t>
      </w:r>
      <w:r w:rsidRPr="00004B66">
        <w:rPr>
          <w:rFonts w:cs="David"/>
          <w:rtl/>
        </w:rPr>
        <w:t>–</w:t>
      </w:r>
      <w:r w:rsidRPr="00004B66">
        <w:rPr>
          <w:rFonts w:cs="David" w:hint="cs"/>
          <w:rtl/>
        </w:rPr>
        <w:t xml:space="preserve"> כל נושא הסדרי הטיעון; הסדרי הטיעון בתיקים של עבירות מין, הסדרי הטיעון באופן כללי, נושאים של שוויון בפני החוק, נושאים של שלטון החוק ואמון הציבור במערכת אכיפת החוק. כל הנושאים האלה מטרידים את הציבור מאוד, וכל מי שעקב אחרי ההפגנה הגדולה של הציבור שהתארגנה </w:t>
      </w:r>
      <w:proofErr w:type="spellStart"/>
      <w:r w:rsidRPr="00004B66">
        <w:rPr>
          <w:rFonts w:cs="David" w:hint="cs"/>
          <w:rtl/>
        </w:rPr>
        <w:t>בספונטניות</w:t>
      </w:r>
      <w:proofErr w:type="spellEnd"/>
      <w:r w:rsidRPr="00004B66">
        <w:rPr>
          <w:rFonts w:cs="David" w:hint="cs"/>
          <w:rtl/>
        </w:rPr>
        <w:t xml:space="preserve"> במינימום פרסום ומינימום זמן, יודע עד כמה הנושא הזה מעסיק מאוד את התקשורת ואת הציבור הרחב. </w:t>
      </w:r>
    </w:p>
    <w:p w14:paraId="413942DF" w14:textId="77777777" w:rsidR="00004B66" w:rsidRPr="00004B66" w:rsidRDefault="00004B66" w:rsidP="00004B66">
      <w:pPr>
        <w:bidi/>
        <w:rPr>
          <w:rFonts w:cs="David" w:hint="cs"/>
          <w:rtl/>
        </w:rPr>
      </w:pPr>
    </w:p>
    <w:p w14:paraId="4CC73E53" w14:textId="77777777" w:rsidR="00004B66" w:rsidRPr="00004B66" w:rsidRDefault="00004B66" w:rsidP="00004B66">
      <w:pPr>
        <w:bidi/>
        <w:rPr>
          <w:rFonts w:cs="David" w:hint="cs"/>
          <w:rtl/>
        </w:rPr>
      </w:pPr>
      <w:r w:rsidRPr="00004B66">
        <w:rPr>
          <w:rFonts w:cs="David" w:hint="cs"/>
          <w:rtl/>
        </w:rPr>
        <w:tab/>
        <w:t>אני אפילו יכול לתת דוגמות יותר טובות. אני זוכר איך בעקבות פרשה אחרת הוקמה על-ידי מליאת הכנסת ועדת חקירה בנושא האזנות הסתר בהתגייסות מלאה של הקואליציה בנושא הזה- -</w:t>
      </w:r>
    </w:p>
    <w:p w14:paraId="12AEE3C7" w14:textId="77777777" w:rsidR="00004B66" w:rsidRPr="00004B66" w:rsidRDefault="00004B66" w:rsidP="00004B66">
      <w:pPr>
        <w:bidi/>
        <w:rPr>
          <w:rFonts w:cs="David" w:hint="cs"/>
          <w:rtl/>
        </w:rPr>
      </w:pPr>
    </w:p>
    <w:p w14:paraId="5A64F2CD"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6DC39470" w14:textId="77777777" w:rsidR="00004B66" w:rsidRPr="00004B66" w:rsidRDefault="00004B66" w:rsidP="00004B66">
      <w:pPr>
        <w:bidi/>
        <w:rPr>
          <w:rFonts w:cs="David" w:hint="cs"/>
          <w:rtl/>
        </w:rPr>
      </w:pPr>
    </w:p>
    <w:p w14:paraId="03227118" w14:textId="77777777" w:rsidR="00004B66" w:rsidRPr="00004B66" w:rsidRDefault="00004B66" w:rsidP="00004B66">
      <w:pPr>
        <w:bidi/>
        <w:rPr>
          <w:rFonts w:cs="David" w:hint="cs"/>
          <w:rtl/>
        </w:rPr>
      </w:pPr>
      <w:r w:rsidRPr="00004B66">
        <w:rPr>
          <w:rFonts w:cs="David" w:hint="cs"/>
          <w:rtl/>
        </w:rPr>
        <w:tab/>
        <w:t xml:space="preserve"> כי יש אינטרס - -</w:t>
      </w:r>
    </w:p>
    <w:p w14:paraId="5B59687B" w14:textId="77777777" w:rsidR="00004B66" w:rsidRPr="00004B66" w:rsidRDefault="00004B66" w:rsidP="00004B66">
      <w:pPr>
        <w:bidi/>
        <w:rPr>
          <w:rFonts w:cs="David" w:hint="cs"/>
          <w:rtl/>
        </w:rPr>
      </w:pPr>
    </w:p>
    <w:p w14:paraId="100A0A7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C3FF7D4" w14:textId="77777777" w:rsidR="00004B66" w:rsidRPr="00004B66" w:rsidRDefault="00004B66" w:rsidP="00004B66">
      <w:pPr>
        <w:bidi/>
        <w:rPr>
          <w:rFonts w:cs="David"/>
          <w:rtl/>
        </w:rPr>
      </w:pPr>
    </w:p>
    <w:p w14:paraId="6D136B3C" w14:textId="77777777" w:rsidR="00004B66" w:rsidRPr="00004B66" w:rsidRDefault="00004B66" w:rsidP="00004B66">
      <w:pPr>
        <w:bidi/>
        <w:rPr>
          <w:rFonts w:cs="David" w:hint="cs"/>
          <w:rtl/>
        </w:rPr>
      </w:pPr>
      <w:r w:rsidRPr="00004B66">
        <w:rPr>
          <w:rFonts w:cs="David"/>
          <w:rtl/>
        </w:rPr>
        <w:tab/>
      </w:r>
      <w:r w:rsidRPr="00004B66">
        <w:rPr>
          <w:rFonts w:cs="David" w:hint="cs"/>
          <w:rtl/>
        </w:rPr>
        <w:t>אל תעזרי לו.</w:t>
      </w:r>
    </w:p>
    <w:p w14:paraId="1D05DA4E" w14:textId="77777777" w:rsidR="00004B66" w:rsidRPr="00004B66" w:rsidRDefault="00004B66" w:rsidP="00004B66">
      <w:pPr>
        <w:bidi/>
        <w:rPr>
          <w:rFonts w:cs="David" w:hint="cs"/>
          <w:rtl/>
        </w:rPr>
      </w:pPr>
    </w:p>
    <w:p w14:paraId="04949F68" w14:textId="77777777" w:rsidR="00004B66" w:rsidRPr="00004B66" w:rsidRDefault="00004B66" w:rsidP="00004B66">
      <w:pPr>
        <w:bidi/>
        <w:rPr>
          <w:rFonts w:cs="David" w:hint="cs"/>
          <w:u w:val="single"/>
          <w:rtl/>
        </w:rPr>
      </w:pPr>
      <w:r w:rsidRPr="00004B66">
        <w:rPr>
          <w:rFonts w:cs="David" w:hint="cs"/>
          <w:u w:val="single"/>
          <w:rtl/>
        </w:rPr>
        <w:t>גדעון סער:</w:t>
      </w:r>
    </w:p>
    <w:p w14:paraId="54B40DAE" w14:textId="77777777" w:rsidR="00004B66" w:rsidRPr="00004B66" w:rsidRDefault="00004B66" w:rsidP="00004B66">
      <w:pPr>
        <w:bidi/>
        <w:rPr>
          <w:rFonts w:cs="David" w:hint="cs"/>
          <w:u w:val="single"/>
          <w:rtl/>
        </w:rPr>
      </w:pPr>
    </w:p>
    <w:p w14:paraId="1A7DAF32" w14:textId="77777777" w:rsidR="00004B66" w:rsidRPr="00004B66" w:rsidRDefault="00004B66" w:rsidP="00004B66">
      <w:pPr>
        <w:bidi/>
        <w:rPr>
          <w:rFonts w:cs="David" w:hint="cs"/>
          <w:rtl/>
        </w:rPr>
      </w:pPr>
      <w:r w:rsidRPr="00004B66">
        <w:rPr>
          <w:rFonts w:cs="David" w:hint="cs"/>
          <w:rtl/>
        </w:rPr>
        <w:tab/>
        <w:t xml:space="preserve">- - בנושא של תיק תלוי ועומד. לא הייתה התעלמות </w:t>
      </w:r>
      <w:r w:rsidRPr="00004B66">
        <w:rPr>
          <w:rFonts w:cs="David"/>
          <w:rtl/>
        </w:rPr>
        <w:t>–</w:t>
      </w:r>
      <w:r w:rsidRPr="00004B66">
        <w:rPr>
          <w:rFonts w:cs="David" w:hint="cs"/>
          <w:rtl/>
        </w:rPr>
        <w:t xml:space="preserve"> זה היה הטריגר. אבל בואו נהיה רציניים </w:t>
      </w:r>
      <w:r w:rsidRPr="00004B66">
        <w:rPr>
          <w:rFonts w:cs="David"/>
          <w:rtl/>
        </w:rPr>
        <w:t>–</w:t>
      </w:r>
      <w:r w:rsidRPr="00004B66">
        <w:rPr>
          <w:rFonts w:cs="David" w:hint="cs"/>
          <w:rtl/>
        </w:rPr>
        <w:t xml:space="preserve"> האם אנחנו יכולים להגיד שהכנסת לא שמעה על הדבר הזה? שהיא לא מתעסקת בדבר הזה? זאת כנסת שעסקה מתוקף סמכויות שיש לה בנושא הנבצרות, בנושא ההדחה. היא עסקה בפרשה הזאת. לכן אני בהחלט מקבל את חוות הדעת של היועצת המשפטית על שני חלקיה: קודם כול, שאין כל מניעה שהכנסת תדון בנושא הזה; וכן שסגנון ההתבטאות צריך לעלות בקנה אחד עם העובדה שהנושא תלוי ועומד בפני בג"ץ. </w:t>
      </w:r>
    </w:p>
    <w:p w14:paraId="62B6C29D" w14:textId="77777777" w:rsidR="00004B66" w:rsidRPr="00004B66" w:rsidRDefault="00004B66" w:rsidP="00004B66">
      <w:pPr>
        <w:bidi/>
        <w:rPr>
          <w:rFonts w:cs="David" w:hint="cs"/>
          <w:rtl/>
        </w:rPr>
      </w:pPr>
    </w:p>
    <w:p w14:paraId="1854FCBF" w14:textId="77777777" w:rsidR="00004B66" w:rsidRPr="00004B66" w:rsidRDefault="00004B66" w:rsidP="00004B66">
      <w:pPr>
        <w:bidi/>
        <w:rPr>
          <w:rFonts w:cs="David" w:hint="cs"/>
          <w:rtl/>
        </w:rPr>
      </w:pPr>
      <w:r w:rsidRPr="00004B66">
        <w:rPr>
          <w:rFonts w:cs="David" w:hint="cs"/>
          <w:rtl/>
        </w:rPr>
        <w:tab/>
        <w:t xml:space="preserve">יתרה מזאת, כאשר מדברים על נושא דחוף וכאשר אנחנו יודעים שיש דחייה בתשובת בג"ץ ולא יוגש כתב אישום וגם לא תהיה הכרעה בהסדר הטיעון לפני מחר, שזה המועד שהכנסת תדון בו אם ועדת הכנסת תקבל את הערעורים </w:t>
      </w:r>
      <w:r w:rsidRPr="00004B66">
        <w:rPr>
          <w:rFonts w:cs="David"/>
          <w:rtl/>
        </w:rPr>
        <w:t>–</w:t>
      </w:r>
      <w:r w:rsidRPr="00004B66">
        <w:rPr>
          <w:rFonts w:cs="David" w:hint="cs"/>
          <w:rtl/>
        </w:rPr>
        <w:t xml:space="preserve"> זה לוח הזמנים הרלוונטי היחידי שיש. לכן אני מציע לכל אחד לזכור שאחד התפקידים שלנו הוא לא רק במה לדיון ציבורי אלא גם רשות שיש לה סמכויות פיקוח על הרשות המבצעת, והיא חייבת לעסוק בנושא הזה, והיא תציג עצמה מנותקת מהציבור, ואני אומר את זה ביודעי שבין המציעים יש כאלה שחושבים שהסדר הטיעון הוא נכון, ויש כאלה שחושבים כמוני שהסדר הטיעון הוא לא נכון. אבל הנושא חייב בדיון.</w:t>
      </w:r>
    </w:p>
    <w:p w14:paraId="0F70DA98" w14:textId="77777777" w:rsidR="00004B66" w:rsidRPr="00004B66" w:rsidRDefault="00004B66" w:rsidP="00004B66">
      <w:pPr>
        <w:bidi/>
        <w:rPr>
          <w:rFonts w:cs="David" w:hint="cs"/>
          <w:rtl/>
        </w:rPr>
      </w:pPr>
    </w:p>
    <w:p w14:paraId="777EBD5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4321DA0" w14:textId="77777777" w:rsidR="00004B66" w:rsidRPr="00004B66" w:rsidRDefault="00004B66" w:rsidP="00004B66">
      <w:pPr>
        <w:bidi/>
        <w:rPr>
          <w:rFonts w:cs="David"/>
          <w:rtl/>
        </w:rPr>
      </w:pPr>
    </w:p>
    <w:p w14:paraId="21A7625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אני מודה לך, אדוני. המערערת השנייה, חברת הכנסת </w:t>
      </w:r>
      <w:proofErr w:type="spellStart"/>
      <w:r w:rsidRPr="00004B66">
        <w:rPr>
          <w:rFonts w:cs="David" w:hint="cs"/>
          <w:rtl/>
        </w:rPr>
        <w:t>נאדיה</w:t>
      </w:r>
      <w:proofErr w:type="spellEnd"/>
      <w:r w:rsidRPr="00004B66">
        <w:rPr>
          <w:rFonts w:cs="David" w:hint="cs"/>
          <w:rtl/>
        </w:rPr>
        <w:t xml:space="preserve"> חילו, בבקשה.</w:t>
      </w:r>
    </w:p>
    <w:p w14:paraId="2D753818" w14:textId="77777777" w:rsidR="00004B66" w:rsidRPr="00004B66" w:rsidRDefault="00004B66" w:rsidP="00004B66">
      <w:pPr>
        <w:bidi/>
        <w:rPr>
          <w:rFonts w:cs="David" w:hint="cs"/>
          <w:rtl/>
        </w:rPr>
      </w:pPr>
    </w:p>
    <w:p w14:paraId="04F5ADF0" w14:textId="77777777" w:rsidR="00004B66" w:rsidRPr="00004B66" w:rsidRDefault="00004B66" w:rsidP="00004B66">
      <w:pPr>
        <w:pStyle w:val="Heading5"/>
        <w:jc w:val="left"/>
        <w:rPr>
          <w:rFonts w:hint="cs"/>
          <w:rtl/>
        </w:rPr>
      </w:pPr>
      <w:proofErr w:type="spellStart"/>
      <w:r w:rsidRPr="00004B66">
        <w:rPr>
          <w:rFonts w:hint="cs"/>
          <w:u w:val="single"/>
          <w:rtl/>
        </w:rPr>
        <w:t>נאדיה</w:t>
      </w:r>
      <w:proofErr w:type="spellEnd"/>
      <w:r w:rsidRPr="00004B66">
        <w:rPr>
          <w:rFonts w:hint="cs"/>
          <w:u w:val="single"/>
          <w:rtl/>
        </w:rPr>
        <w:t xml:space="preserve"> חילו:</w:t>
      </w:r>
    </w:p>
    <w:p w14:paraId="601E9306" w14:textId="77777777" w:rsidR="00004B66" w:rsidRPr="00004B66" w:rsidRDefault="00004B66" w:rsidP="00004B66">
      <w:pPr>
        <w:pStyle w:val="Heading5"/>
        <w:jc w:val="left"/>
        <w:rPr>
          <w:rFonts w:hint="cs"/>
          <w:rtl/>
        </w:rPr>
      </w:pPr>
    </w:p>
    <w:p w14:paraId="0FFB27EC" w14:textId="77777777" w:rsidR="00004B66" w:rsidRPr="00004B66" w:rsidRDefault="00004B66" w:rsidP="00004B66">
      <w:pPr>
        <w:bidi/>
        <w:rPr>
          <w:rFonts w:cs="David" w:hint="cs"/>
          <w:rtl/>
        </w:rPr>
      </w:pPr>
      <w:r w:rsidRPr="00004B66">
        <w:rPr>
          <w:rFonts w:cs="David" w:hint="cs"/>
          <w:rtl/>
        </w:rPr>
        <w:tab/>
        <w:t xml:space="preserve"> גם אני לא אכנס לראיות ולא להאשמות. אבל מי שהיה בכיכר </w:t>
      </w:r>
      <w:r w:rsidRPr="00004B66">
        <w:rPr>
          <w:rFonts w:cs="David"/>
          <w:rtl/>
        </w:rPr>
        <w:t>–</w:t>
      </w:r>
      <w:r w:rsidRPr="00004B66">
        <w:rPr>
          <w:rFonts w:cs="David" w:hint="cs"/>
          <w:rtl/>
        </w:rPr>
        <w:t xml:space="preserve"> ואני הייתי שם </w:t>
      </w:r>
      <w:r w:rsidRPr="00004B66">
        <w:rPr>
          <w:rFonts w:cs="David"/>
          <w:rtl/>
        </w:rPr>
        <w:t>–</w:t>
      </w:r>
      <w:r w:rsidRPr="00004B66">
        <w:rPr>
          <w:rFonts w:cs="David" w:hint="cs"/>
          <w:rtl/>
        </w:rPr>
        <w:t xml:space="preserve"> יש לנו מחויבות לשקף את הכעס האדיר שהיה שם ומחויבות אישית שלי לַנושא ולנשים, ולנשים שהן קורבנות באופן כללי. לכן חובתנו היום להביא את קולם, את כעסם ואת האווירה שהייתה בכיכר וגם של אלה שלא היו בכיכר. הבמה של הכנסת אמורה לשקף את הנושאים שכואבים לציבור הרחב ונושאים שיש בהם מחלוקות ומותר שיהיו מחלוקות. אני גם לא חושבת שמסמכותי להתבטא היום האם העסקה נכונה. אבל לתת את הבמה להבעת דעה בנושא עצמו, לדעתי, חשוב לעשות את זה. לכן הגשתי את הנושא הזה כהצעה לסדר וערערתי. חשוב שהוא יקבל את הבמה הציבורית.</w:t>
      </w:r>
    </w:p>
    <w:p w14:paraId="31373AF0" w14:textId="77777777" w:rsidR="00004B66" w:rsidRPr="00004B66" w:rsidRDefault="00004B66" w:rsidP="00004B66">
      <w:pPr>
        <w:bidi/>
        <w:rPr>
          <w:rFonts w:cs="David" w:hint="cs"/>
          <w:rtl/>
        </w:rPr>
      </w:pPr>
    </w:p>
    <w:p w14:paraId="2EDCD77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943A921" w14:textId="77777777" w:rsidR="00004B66" w:rsidRPr="00004B66" w:rsidRDefault="00004B66" w:rsidP="00004B66">
      <w:pPr>
        <w:bidi/>
        <w:rPr>
          <w:rFonts w:cs="David"/>
          <w:rtl/>
        </w:rPr>
      </w:pPr>
    </w:p>
    <w:p w14:paraId="63BC4535" w14:textId="77777777" w:rsidR="00004B66" w:rsidRPr="00004B66" w:rsidRDefault="00004B66" w:rsidP="00004B66">
      <w:pPr>
        <w:bidi/>
        <w:rPr>
          <w:rFonts w:cs="David" w:hint="cs"/>
          <w:rtl/>
        </w:rPr>
      </w:pPr>
      <w:r w:rsidRPr="00004B66">
        <w:rPr>
          <w:rFonts w:cs="David"/>
          <w:rtl/>
        </w:rPr>
        <w:tab/>
      </w:r>
      <w:r w:rsidRPr="00004B66">
        <w:rPr>
          <w:rFonts w:cs="David" w:hint="cs"/>
          <w:rtl/>
        </w:rPr>
        <w:t>אני מודה לך, גברתי- -</w:t>
      </w:r>
    </w:p>
    <w:p w14:paraId="48B7E383" w14:textId="77777777" w:rsidR="00004B66" w:rsidRPr="00004B66" w:rsidRDefault="00004B66" w:rsidP="00004B66">
      <w:pPr>
        <w:bidi/>
        <w:rPr>
          <w:rFonts w:cs="David" w:hint="cs"/>
          <w:rtl/>
        </w:rPr>
      </w:pPr>
    </w:p>
    <w:p w14:paraId="519FE996" w14:textId="77777777" w:rsidR="00004B66" w:rsidRPr="00004B66" w:rsidRDefault="00004B66" w:rsidP="00004B66">
      <w:pPr>
        <w:bidi/>
        <w:rPr>
          <w:rFonts w:cs="David"/>
          <w:u w:val="single"/>
          <w:rtl/>
        </w:rPr>
      </w:pPr>
      <w:proofErr w:type="spellStart"/>
      <w:r w:rsidRPr="00004B66">
        <w:rPr>
          <w:rFonts w:cs="David"/>
          <w:u w:val="single"/>
          <w:rtl/>
        </w:rPr>
        <w:t>מוחמד</w:t>
      </w:r>
      <w:proofErr w:type="spellEnd"/>
      <w:r w:rsidRPr="00004B66">
        <w:rPr>
          <w:rFonts w:cs="David"/>
          <w:u w:val="single"/>
          <w:rtl/>
        </w:rPr>
        <w:t xml:space="preserve"> ברכה:</w:t>
      </w:r>
    </w:p>
    <w:p w14:paraId="7ED106E4" w14:textId="77777777" w:rsidR="00004B66" w:rsidRPr="00004B66" w:rsidRDefault="00004B66" w:rsidP="00004B66">
      <w:pPr>
        <w:bidi/>
        <w:rPr>
          <w:rFonts w:cs="David"/>
          <w:u w:val="single"/>
          <w:rtl/>
        </w:rPr>
      </w:pPr>
    </w:p>
    <w:p w14:paraId="34024C25" w14:textId="77777777" w:rsidR="00004B66" w:rsidRPr="00004B66" w:rsidRDefault="00004B66" w:rsidP="00004B66">
      <w:pPr>
        <w:bidi/>
        <w:rPr>
          <w:rFonts w:cs="David" w:hint="cs"/>
          <w:rtl/>
        </w:rPr>
      </w:pPr>
      <w:r w:rsidRPr="00004B66">
        <w:rPr>
          <w:rFonts w:cs="David"/>
          <w:rtl/>
        </w:rPr>
        <w:tab/>
      </w:r>
      <w:r w:rsidRPr="00004B66">
        <w:rPr>
          <w:rFonts w:cs="David" w:hint="cs"/>
          <w:rtl/>
        </w:rPr>
        <w:t>הצעה לסדר. אני מוותר על זכות ההנמקה. אבל אני מבקש שכל החברים ידברו על הדחיפות, זאת החשיבות.</w:t>
      </w:r>
    </w:p>
    <w:p w14:paraId="572FEFE5" w14:textId="77777777" w:rsidR="00004B66" w:rsidRPr="00004B66" w:rsidRDefault="00004B66" w:rsidP="00004B66">
      <w:pPr>
        <w:bidi/>
        <w:rPr>
          <w:rFonts w:cs="David" w:hint="cs"/>
          <w:rtl/>
        </w:rPr>
      </w:pPr>
    </w:p>
    <w:p w14:paraId="651316D4"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85FBFC6" w14:textId="77777777" w:rsidR="00004B66" w:rsidRPr="00004B66" w:rsidRDefault="00004B66" w:rsidP="00004B66">
      <w:pPr>
        <w:bidi/>
        <w:rPr>
          <w:rFonts w:cs="David" w:hint="cs"/>
          <w:rtl/>
        </w:rPr>
      </w:pPr>
    </w:p>
    <w:p w14:paraId="7C4CD2F6" w14:textId="77777777" w:rsidR="00004B66" w:rsidRPr="00004B66" w:rsidRDefault="00004B66" w:rsidP="00004B66">
      <w:pPr>
        <w:bidi/>
        <w:rPr>
          <w:rFonts w:cs="David" w:hint="cs"/>
          <w:rtl/>
        </w:rPr>
      </w:pPr>
      <w:r w:rsidRPr="00004B66">
        <w:rPr>
          <w:rFonts w:cs="David" w:hint="cs"/>
          <w:rtl/>
        </w:rPr>
        <w:tab/>
        <w:t xml:space="preserve"> כל אחד ידבר על מה שהוא רוצה לדבר. </w:t>
      </w:r>
    </w:p>
    <w:p w14:paraId="2A4624E0" w14:textId="77777777" w:rsidR="00004B66" w:rsidRPr="00004B66" w:rsidRDefault="00004B66" w:rsidP="00004B66">
      <w:pPr>
        <w:bidi/>
        <w:rPr>
          <w:rFonts w:cs="David" w:hint="cs"/>
          <w:rtl/>
        </w:rPr>
      </w:pPr>
    </w:p>
    <w:p w14:paraId="60016271" w14:textId="77777777" w:rsidR="00004B66" w:rsidRPr="00004B66" w:rsidRDefault="00004B66" w:rsidP="00004B66">
      <w:pPr>
        <w:bidi/>
        <w:rPr>
          <w:rFonts w:cs="David"/>
          <w:u w:val="single"/>
          <w:rtl/>
        </w:rPr>
      </w:pPr>
      <w:proofErr w:type="spellStart"/>
      <w:r w:rsidRPr="00004B66">
        <w:rPr>
          <w:rFonts w:cs="David"/>
          <w:u w:val="single"/>
          <w:rtl/>
        </w:rPr>
        <w:t>מוחמד</w:t>
      </w:r>
      <w:proofErr w:type="spellEnd"/>
      <w:r w:rsidRPr="00004B66">
        <w:rPr>
          <w:rFonts w:cs="David"/>
          <w:u w:val="single"/>
          <w:rtl/>
        </w:rPr>
        <w:t xml:space="preserve"> ברכה:</w:t>
      </w:r>
    </w:p>
    <w:p w14:paraId="302A6451" w14:textId="77777777" w:rsidR="00004B66" w:rsidRPr="00004B66" w:rsidRDefault="00004B66" w:rsidP="00004B66">
      <w:pPr>
        <w:bidi/>
        <w:rPr>
          <w:rFonts w:cs="David"/>
          <w:u w:val="single"/>
          <w:rtl/>
        </w:rPr>
      </w:pPr>
    </w:p>
    <w:p w14:paraId="6557340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זאת המהות בוועדת הכנסת, על הדחיפות.</w:t>
      </w:r>
    </w:p>
    <w:p w14:paraId="5D7461D0" w14:textId="77777777" w:rsidR="00004B66" w:rsidRPr="00004B66" w:rsidRDefault="00004B66" w:rsidP="00004B66">
      <w:pPr>
        <w:bidi/>
        <w:rPr>
          <w:rFonts w:cs="David" w:hint="cs"/>
          <w:rtl/>
        </w:rPr>
      </w:pPr>
    </w:p>
    <w:p w14:paraId="54D93DE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D28C2DA" w14:textId="77777777" w:rsidR="00004B66" w:rsidRPr="00004B66" w:rsidRDefault="00004B66" w:rsidP="00004B66">
      <w:pPr>
        <w:bidi/>
        <w:rPr>
          <w:rFonts w:cs="David"/>
          <w:rtl/>
        </w:rPr>
      </w:pPr>
    </w:p>
    <w:p w14:paraId="0FC7E94F" w14:textId="77777777" w:rsidR="00004B66" w:rsidRPr="00004B66" w:rsidRDefault="00004B66" w:rsidP="00004B66">
      <w:pPr>
        <w:bidi/>
        <w:rPr>
          <w:rFonts w:cs="David" w:hint="cs"/>
          <w:rtl/>
        </w:rPr>
      </w:pPr>
      <w:r w:rsidRPr="00004B66">
        <w:rPr>
          <w:rFonts w:cs="David"/>
          <w:rtl/>
        </w:rPr>
        <w:tab/>
      </w:r>
      <w:r w:rsidRPr="00004B66">
        <w:rPr>
          <w:rFonts w:cs="David" w:hint="cs"/>
          <w:rtl/>
        </w:rPr>
        <w:t>אני לא יכולה להכתיב לחברי הכנסת כיצד לדבר. בבקשה, חבר הכנסת פרוש.</w:t>
      </w:r>
    </w:p>
    <w:p w14:paraId="034E3373" w14:textId="77777777" w:rsidR="00004B66" w:rsidRPr="00004B66" w:rsidRDefault="00004B66" w:rsidP="00004B66">
      <w:pPr>
        <w:bidi/>
        <w:rPr>
          <w:rFonts w:cs="David" w:hint="cs"/>
          <w:rtl/>
        </w:rPr>
      </w:pPr>
    </w:p>
    <w:p w14:paraId="6A187BA5" w14:textId="77777777" w:rsidR="00004B66" w:rsidRPr="00004B66" w:rsidRDefault="00004B66" w:rsidP="00004B66">
      <w:pPr>
        <w:bidi/>
        <w:rPr>
          <w:rFonts w:cs="David" w:hint="cs"/>
          <w:u w:val="single"/>
          <w:rtl/>
        </w:rPr>
      </w:pPr>
      <w:r w:rsidRPr="00004B66">
        <w:rPr>
          <w:rFonts w:cs="David" w:hint="cs"/>
          <w:u w:val="single"/>
          <w:rtl/>
        </w:rPr>
        <w:t>מאיר פרוש:</w:t>
      </w:r>
    </w:p>
    <w:p w14:paraId="484C63FA" w14:textId="77777777" w:rsidR="00004B66" w:rsidRPr="00004B66" w:rsidRDefault="00004B66" w:rsidP="00004B66">
      <w:pPr>
        <w:bidi/>
        <w:rPr>
          <w:rFonts w:cs="David" w:hint="cs"/>
          <w:u w:val="single"/>
        </w:rPr>
      </w:pPr>
    </w:p>
    <w:p w14:paraId="35A4420A" w14:textId="77777777" w:rsidR="00004B66" w:rsidRPr="00004B66" w:rsidRDefault="00004B66" w:rsidP="00004B66">
      <w:pPr>
        <w:bidi/>
        <w:rPr>
          <w:rFonts w:cs="David" w:hint="cs"/>
          <w:rtl/>
        </w:rPr>
      </w:pPr>
      <w:r w:rsidRPr="00004B66">
        <w:rPr>
          <w:rFonts w:cs="David" w:hint="cs"/>
          <w:rtl/>
        </w:rPr>
        <w:tab/>
        <w:t xml:space="preserve">אמר חבר הכנסת סער שההחלטה מוזרה; לדעתי, ההחלטה תמוהה. אני לא יודע מה יותר חמור </w:t>
      </w:r>
      <w:r w:rsidRPr="00004B66">
        <w:rPr>
          <w:rFonts w:cs="David"/>
          <w:rtl/>
        </w:rPr>
        <w:t>–</w:t>
      </w:r>
      <w:r w:rsidRPr="00004B66">
        <w:rPr>
          <w:rFonts w:cs="David" w:hint="cs"/>
          <w:rtl/>
        </w:rPr>
        <w:t xml:space="preserve"> תמוהה או מוזרה. אבל תיקחו את החמור ביותר ותשתמשו בו. אני יודע שכאשר הפרשה התפוצצה אז כמו שהתקשורת עסקה בעניין, גם הכנסת עסקה בעניין הזה, ובעצם כולם עסקו בעניין הזה. אני לא יכול להבין נשיאות של כנסת איך נפלה ההחלטה כזאת אצל גאוני העולם של הכנסת- -</w:t>
      </w:r>
    </w:p>
    <w:p w14:paraId="798659C3" w14:textId="77777777" w:rsidR="00004B66" w:rsidRPr="00004B66" w:rsidRDefault="00004B66" w:rsidP="00004B66">
      <w:pPr>
        <w:bidi/>
        <w:rPr>
          <w:rFonts w:cs="David" w:hint="cs"/>
          <w:rtl/>
        </w:rPr>
      </w:pPr>
    </w:p>
    <w:p w14:paraId="322E8FC4"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3F4E2AD8" w14:textId="77777777" w:rsidR="00004B66" w:rsidRPr="00004B66" w:rsidRDefault="00004B66" w:rsidP="00004B66">
      <w:pPr>
        <w:bidi/>
        <w:rPr>
          <w:rFonts w:cs="David" w:hint="cs"/>
          <w:rtl/>
        </w:rPr>
      </w:pPr>
    </w:p>
    <w:p w14:paraId="34CE75BD" w14:textId="77777777" w:rsidR="00004B66" w:rsidRPr="00004B66" w:rsidRDefault="00004B66" w:rsidP="00004B66">
      <w:pPr>
        <w:bidi/>
        <w:rPr>
          <w:rFonts w:cs="David" w:hint="cs"/>
          <w:rtl/>
        </w:rPr>
      </w:pPr>
      <w:r w:rsidRPr="00004B66">
        <w:rPr>
          <w:rFonts w:cs="David" w:hint="cs"/>
          <w:rtl/>
        </w:rPr>
        <w:tab/>
        <w:t>- - -</w:t>
      </w:r>
    </w:p>
    <w:p w14:paraId="6F87A242" w14:textId="77777777" w:rsidR="00004B66" w:rsidRPr="00004B66" w:rsidRDefault="00004B66" w:rsidP="00004B66">
      <w:pPr>
        <w:bidi/>
        <w:rPr>
          <w:rFonts w:cs="David" w:hint="cs"/>
          <w:rtl/>
        </w:rPr>
      </w:pPr>
    </w:p>
    <w:p w14:paraId="4168AC9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7B13AC6" w14:textId="77777777" w:rsidR="00004B66" w:rsidRPr="00004B66" w:rsidRDefault="00004B66" w:rsidP="00004B66">
      <w:pPr>
        <w:bidi/>
        <w:rPr>
          <w:rFonts w:cs="David"/>
          <w:rtl/>
        </w:rPr>
      </w:pPr>
    </w:p>
    <w:p w14:paraId="1528A0B0" w14:textId="77777777" w:rsidR="00004B66" w:rsidRPr="00004B66" w:rsidRDefault="00004B66" w:rsidP="00004B66">
      <w:pPr>
        <w:bidi/>
        <w:rPr>
          <w:rFonts w:cs="David" w:hint="cs"/>
          <w:rtl/>
        </w:rPr>
      </w:pPr>
      <w:r w:rsidRPr="00004B66">
        <w:rPr>
          <w:rFonts w:cs="David"/>
          <w:rtl/>
        </w:rPr>
        <w:tab/>
      </w:r>
      <w:r w:rsidRPr="00004B66">
        <w:rPr>
          <w:rFonts w:cs="David" w:hint="cs"/>
          <w:rtl/>
        </w:rPr>
        <w:t>אל תעזרי לו.</w:t>
      </w:r>
    </w:p>
    <w:p w14:paraId="52A942D9" w14:textId="77777777" w:rsidR="00004B66" w:rsidRPr="00004B66" w:rsidRDefault="00004B66" w:rsidP="00004B66">
      <w:pPr>
        <w:bidi/>
        <w:rPr>
          <w:rFonts w:cs="David" w:hint="cs"/>
          <w:rtl/>
        </w:rPr>
      </w:pPr>
    </w:p>
    <w:p w14:paraId="4276608A" w14:textId="77777777" w:rsidR="00004B66" w:rsidRPr="00004B66" w:rsidRDefault="00004B66" w:rsidP="00004B66">
      <w:pPr>
        <w:bidi/>
        <w:rPr>
          <w:rFonts w:cs="David" w:hint="cs"/>
          <w:u w:val="single"/>
          <w:rtl/>
        </w:rPr>
      </w:pPr>
      <w:r w:rsidRPr="00004B66">
        <w:rPr>
          <w:rFonts w:cs="David" w:hint="cs"/>
          <w:u w:val="single"/>
          <w:rtl/>
        </w:rPr>
        <w:t>מאיר פרוש:</w:t>
      </w:r>
    </w:p>
    <w:p w14:paraId="52626294" w14:textId="77777777" w:rsidR="00004B66" w:rsidRPr="00004B66" w:rsidRDefault="00004B66" w:rsidP="00004B66">
      <w:pPr>
        <w:bidi/>
        <w:rPr>
          <w:rFonts w:cs="David" w:hint="cs"/>
          <w:u w:val="single"/>
        </w:rPr>
      </w:pPr>
    </w:p>
    <w:p w14:paraId="236C9671" w14:textId="77777777" w:rsidR="00004B66" w:rsidRPr="00004B66" w:rsidRDefault="00004B66" w:rsidP="00004B66">
      <w:pPr>
        <w:bidi/>
        <w:rPr>
          <w:rFonts w:cs="David" w:hint="cs"/>
          <w:rtl/>
        </w:rPr>
      </w:pPr>
      <w:r w:rsidRPr="00004B66">
        <w:rPr>
          <w:rFonts w:cs="David" w:hint="cs"/>
          <w:rtl/>
        </w:rPr>
        <w:tab/>
        <w:t xml:space="preserve"> כולם עוסקים בעניין הזה: התקשורת עוסקת בעניין הזה, כל אחד לא מבין את </w:t>
      </w:r>
      <w:proofErr w:type="spellStart"/>
      <w:r w:rsidRPr="00004B66">
        <w:rPr>
          <w:rFonts w:cs="David" w:hint="cs"/>
          <w:rtl/>
        </w:rPr>
        <w:t>הזגזגיות</w:t>
      </w:r>
      <w:proofErr w:type="spellEnd"/>
      <w:r w:rsidRPr="00004B66">
        <w:rPr>
          <w:rFonts w:cs="David" w:hint="cs"/>
          <w:rtl/>
        </w:rPr>
        <w:t xml:space="preserve"> של הפרקליטות ושל היועץ המשפטי, והנה גם הכנסת לא עוסקת בזה. אולי גם אנחנו צריכים להכות על חטא על כל מיני צעדים שעשינו פה, אם צודק מזוז. לכן הנשיאות צריכה לחזור בה מההחלטה, ואם לא אנחנו צריכים לאלץ אותה.</w:t>
      </w:r>
    </w:p>
    <w:p w14:paraId="17D43C41" w14:textId="77777777" w:rsidR="00004B66" w:rsidRPr="00004B66" w:rsidRDefault="00004B66" w:rsidP="00004B66">
      <w:pPr>
        <w:bidi/>
        <w:rPr>
          <w:rFonts w:cs="David" w:hint="cs"/>
          <w:rtl/>
        </w:rPr>
      </w:pPr>
    </w:p>
    <w:p w14:paraId="44183CDD"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70E3CD6A" w14:textId="77777777" w:rsidR="00004B66" w:rsidRPr="00004B66" w:rsidRDefault="00004B66" w:rsidP="00004B66">
      <w:pPr>
        <w:bidi/>
        <w:rPr>
          <w:rFonts w:cs="David" w:hint="cs"/>
          <w:rtl/>
        </w:rPr>
      </w:pPr>
    </w:p>
    <w:p w14:paraId="6E4C4142" w14:textId="77777777" w:rsidR="00004B66" w:rsidRPr="00004B66" w:rsidRDefault="00004B66" w:rsidP="00004B66">
      <w:pPr>
        <w:bidi/>
        <w:rPr>
          <w:rFonts w:cs="David" w:hint="cs"/>
          <w:rtl/>
        </w:rPr>
      </w:pPr>
      <w:r w:rsidRPr="00004B66">
        <w:rPr>
          <w:rFonts w:cs="David" w:hint="cs"/>
          <w:rtl/>
        </w:rPr>
        <w:tab/>
        <w:t xml:space="preserve">תודה. חבר הכנסת ניסן </w:t>
      </w:r>
      <w:proofErr w:type="spellStart"/>
      <w:r w:rsidRPr="00004B66">
        <w:rPr>
          <w:rFonts w:cs="David" w:hint="cs"/>
          <w:rtl/>
        </w:rPr>
        <w:t>סלומינסקי</w:t>
      </w:r>
      <w:proofErr w:type="spellEnd"/>
      <w:r w:rsidRPr="00004B66">
        <w:rPr>
          <w:rFonts w:cs="David" w:hint="cs"/>
          <w:rtl/>
        </w:rPr>
        <w:t xml:space="preserve">, בבקשה. אחריו חברת הכנסת זהבה </w:t>
      </w:r>
      <w:proofErr w:type="spellStart"/>
      <w:r w:rsidRPr="00004B66">
        <w:rPr>
          <w:rFonts w:cs="David" w:hint="cs"/>
          <w:rtl/>
        </w:rPr>
        <w:t>גלאון</w:t>
      </w:r>
      <w:proofErr w:type="spellEnd"/>
      <w:r w:rsidRPr="00004B66">
        <w:rPr>
          <w:rFonts w:cs="David" w:hint="cs"/>
          <w:rtl/>
        </w:rPr>
        <w:t>.</w:t>
      </w:r>
    </w:p>
    <w:p w14:paraId="7E707496" w14:textId="77777777" w:rsidR="00004B66" w:rsidRPr="00004B66" w:rsidRDefault="00004B66" w:rsidP="00004B66">
      <w:pPr>
        <w:bidi/>
        <w:rPr>
          <w:rFonts w:cs="David" w:hint="cs"/>
          <w:rtl/>
        </w:rPr>
      </w:pPr>
    </w:p>
    <w:p w14:paraId="3B35A92F" w14:textId="77777777" w:rsidR="00004B66" w:rsidRPr="00004B66" w:rsidRDefault="00004B66" w:rsidP="00004B66">
      <w:pPr>
        <w:bidi/>
        <w:rPr>
          <w:rFonts w:cs="David" w:hint="cs"/>
          <w:rtl/>
        </w:rPr>
      </w:pPr>
      <w:r w:rsidRPr="00004B66">
        <w:rPr>
          <w:rFonts w:cs="David" w:hint="cs"/>
          <w:u w:val="single"/>
          <w:rtl/>
        </w:rPr>
        <w:t xml:space="preserve">ניסן </w:t>
      </w:r>
      <w:proofErr w:type="spellStart"/>
      <w:r w:rsidRPr="00004B66">
        <w:rPr>
          <w:rFonts w:cs="David" w:hint="cs"/>
          <w:u w:val="single"/>
          <w:rtl/>
        </w:rPr>
        <w:t>סלומינסקי</w:t>
      </w:r>
      <w:proofErr w:type="spellEnd"/>
      <w:r w:rsidRPr="00004B66">
        <w:rPr>
          <w:rFonts w:cs="David" w:hint="cs"/>
          <w:u w:val="single"/>
          <w:rtl/>
        </w:rPr>
        <w:t>:</w:t>
      </w:r>
    </w:p>
    <w:p w14:paraId="14A8524F" w14:textId="77777777" w:rsidR="00004B66" w:rsidRPr="00004B66" w:rsidRDefault="00004B66" w:rsidP="00004B66">
      <w:pPr>
        <w:bidi/>
        <w:rPr>
          <w:rFonts w:cs="David" w:hint="cs"/>
          <w:rtl/>
        </w:rPr>
      </w:pPr>
    </w:p>
    <w:p w14:paraId="186A5933" w14:textId="77777777" w:rsidR="00004B66" w:rsidRPr="00004B66" w:rsidRDefault="00004B66" w:rsidP="00004B66">
      <w:pPr>
        <w:bidi/>
        <w:rPr>
          <w:rFonts w:cs="David" w:hint="cs"/>
          <w:rtl/>
        </w:rPr>
      </w:pPr>
      <w:r w:rsidRPr="00004B66">
        <w:rPr>
          <w:rFonts w:cs="David" w:hint="cs"/>
          <w:rtl/>
        </w:rPr>
        <w:tab/>
        <w:t xml:space="preserve"> אני מצטרף לחבריי. לא יעלה על הדעת שבנושא שכל המדינה מדברת עליו רק הכנסת לא נאלמת דום וכאילו אינה בעניין. אני סומך על שיקול הדעת של חברי הכנסת שיידעו מה לומר ואיך לומר, ולא לומר דברים שיהיו לא רלוונטיים כל עוד לא נגמר המשפט. צריך לדעת שלנושא הזה יש הרבה השלכות צדדיות, שוודאי שגם עליהן ירצו לדבר. הנושא דחוף מאוד כי העסקה עומדת להיות מונחת על השולחן, ומרגע שהיא תונח לא יהיה הרבה מה לומר. יש הרבה מה לומר לפני כן. הדיון יתמקד בעיקר בעניין היועץ המשפט, ולא האם הנשיא אשם או לא, כי אין לנו החומר, ואנחנו לא יכולים לדון בכך. אלא לנסות להבין מה הוא סבר מלכתחילה, מה הוא סבר אחר-כך, האם זה נכון שמראש הכניסו דברים שלא חשבו שהם נכונים, אלא רק כדי לאלץ את הנאשם להודות או להגיע לעסקת טיעון; דברים מאוד משונים שהכנסת צריכה לתת את דעתה. אני מניח שבסופו של דבר זה יעבור לדיון מעמיק יותר בוועדת חוקה שבו יופיע גם היועץ. אבל אי-אפשר שהכנסת תתעלם מזה.</w:t>
      </w:r>
    </w:p>
    <w:p w14:paraId="42ECAB5B" w14:textId="77777777" w:rsidR="00004B66" w:rsidRPr="00004B66" w:rsidRDefault="00004B66" w:rsidP="00004B66">
      <w:pPr>
        <w:bidi/>
        <w:rPr>
          <w:rFonts w:cs="David" w:hint="cs"/>
          <w:rtl/>
        </w:rPr>
      </w:pPr>
    </w:p>
    <w:p w14:paraId="0C7693E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C140611" w14:textId="77777777" w:rsidR="00004B66" w:rsidRPr="00004B66" w:rsidRDefault="00004B66" w:rsidP="00004B66">
      <w:pPr>
        <w:bidi/>
        <w:rPr>
          <w:rFonts w:cs="David"/>
          <w:rtl/>
        </w:rPr>
      </w:pPr>
    </w:p>
    <w:p w14:paraId="6739802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תודה. חברת הכנסת זהבה </w:t>
      </w:r>
      <w:proofErr w:type="spellStart"/>
      <w:r w:rsidRPr="00004B66">
        <w:rPr>
          <w:rFonts w:cs="David" w:hint="cs"/>
          <w:rtl/>
        </w:rPr>
        <w:t>גלאון</w:t>
      </w:r>
      <w:proofErr w:type="spellEnd"/>
      <w:r w:rsidRPr="00004B66">
        <w:rPr>
          <w:rFonts w:cs="David" w:hint="cs"/>
          <w:rtl/>
        </w:rPr>
        <w:t>, בבקשה.</w:t>
      </w:r>
    </w:p>
    <w:p w14:paraId="23F67166" w14:textId="77777777" w:rsidR="00004B66" w:rsidRPr="00004B66" w:rsidRDefault="00004B66" w:rsidP="00004B66">
      <w:pPr>
        <w:bidi/>
        <w:rPr>
          <w:rFonts w:cs="David" w:hint="cs"/>
          <w:rtl/>
        </w:rPr>
      </w:pPr>
    </w:p>
    <w:p w14:paraId="40691AFD"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1B3D39F3" w14:textId="77777777" w:rsidR="00004B66" w:rsidRPr="00004B66" w:rsidRDefault="00004B66" w:rsidP="00004B66">
      <w:pPr>
        <w:bidi/>
        <w:rPr>
          <w:rFonts w:cs="David" w:hint="cs"/>
          <w:rtl/>
        </w:rPr>
      </w:pPr>
    </w:p>
    <w:p w14:paraId="16E4D12F" w14:textId="77777777" w:rsidR="00004B66" w:rsidRPr="00004B66" w:rsidRDefault="00004B66" w:rsidP="00004B66">
      <w:pPr>
        <w:bidi/>
        <w:rPr>
          <w:rFonts w:cs="David" w:hint="cs"/>
          <w:rtl/>
        </w:rPr>
      </w:pPr>
      <w:r w:rsidRPr="00004B66">
        <w:rPr>
          <w:rFonts w:cs="David" w:hint="cs"/>
          <w:rtl/>
        </w:rPr>
        <w:tab/>
        <w:t xml:space="preserve">תודה. ההחלטה של יושבת ראש הכנסת ושל נשיאות הכנסת אינה תמוהה ואינה מוזרה, היא שערורייתית. הכנסת מועלת בחובתה המוסרית. בימים כאלה, שכל הזירה הציבורית רוגשת ורוחשת מישהו כאן בכנסת מנסה לטייח ולהציל מישהו כדי שהנושא לא יידון כאן? </w:t>
      </w:r>
    </w:p>
    <w:p w14:paraId="6339AA80" w14:textId="77777777" w:rsidR="00004B66" w:rsidRPr="00004B66" w:rsidRDefault="00004B66" w:rsidP="00004B66">
      <w:pPr>
        <w:bidi/>
        <w:rPr>
          <w:rFonts w:cs="David" w:hint="cs"/>
          <w:rtl/>
        </w:rPr>
      </w:pPr>
    </w:p>
    <w:p w14:paraId="364ED3B5" w14:textId="77777777" w:rsidR="00004B66" w:rsidRPr="00004B66" w:rsidRDefault="00004B66" w:rsidP="00004B66">
      <w:pPr>
        <w:bidi/>
        <w:ind w:firstLine="567"/>
        <w:rPr>
          <w:rFonts w:cs="David" w:hint="cs"/>
          <w:rtl/>
        </w:rPr>
      </w:pPr>
      <w:r w:rsidRPr="00004B66">
        <w:rPr>
          <w:rFonts w:cs="David" w:hint="cs"/>
          <w:rtl/>
        </w:rPr>
        <w:t xml:space="preserve">אני מודה שהדיון בנושא הזה הוא לא כמו כל דיון בסוגיית הערעורים על הצעות שלא מתקבלות. זה בסדר, זה סביר, יש שיקולי דעת. אם בנושא כזה הנשיאות והעומדת בראש הכנסת לא סברו שזה נושא ראוי לדיון כשאין כל מניעה חוקית, אני מציעה לכל מי שלא קרא, לקרוא את מה שנאמר בספרו של אמנון רובינשטיין על תפקידה של הכנסת; אין כאן סוביודיצה לאורך כל ההליך הפלילי. אמנון רובינשטיין כותב במפורש שגם דברים שנדונים בבג"ץ יכולים לבוא לדיון בכנסת. אני רוצה לדעת האם יושב ליד יושבת ראש הכנסת ייעוץ משפטי צמוד שאומר לה שאין מניעה לקיים את הדיון. אם לא נאמר לה שאין מניעה לקיים את הדיון והתקבלה כאן החלטה פוליטית שנועדה למנוע מהכנסת לדון בסוגיה </w:t>
      </w:r>
      <w:r w:rsidRPr="00004B66">
        <w:rPr>
          <w:rFonts w:cs="David"/>
          <w:rtl/>
        </w:rPr>
        <w:t>–</w:t>
      </w:r>
      <w:r w:rsidRPr="00004B66">
        <w:rPr>
          <w:rFonts w:cs="David" w:hint="cs"/>
          <w:rtl/>
        </w:rPr>
        <w:t xml:space="preserve"> זה כישלון ערכי, זה כישלון מוסרי, וזה בעיקר שערורייה.</w:t>
      </w:r>
    </w:p>
    <w:p w14:paraId="091C8D1E" w14:textId="77777777" w:rsidR="00004B66" w:rsidRPr="00004B66" w:rsidRDefault="00004B66" w:rsidP="00004B66">
      <w:pPr>
        <w:bidi/>
        <w:rPr>
          <w:rFonts w:cs="David" w:hint="cs"/>
          <w:rtl/>
        </w:rPr>
      </w:pPr>
    </w:p>
    <w:p w14:paraId="275E5A84" w14:textId="77777777" w:rsidR="00004B66" w:rsidRPr="00004B66" w:rsidRDefault="00004B66" w:rsidP="00004B66">
      <w:pPr>
        <w:bidi/>
        <w:rPr>
          <w:rFonts w:cs="David"/>
          <w:u w:val="single"/>
          <w:rtl/>
        </w:rPr>
      </w:pPr>
      <w:proofErr w:type="spellStart"/>
      <w:r w:rsidRPr="00004B66">
        <w:rPr>
          <w:rFonts w:cs="David"/>
          <w:u w:val="single"/>
          <w:rtl/>
        </w:rPr>
        <w:t>מוחמד</w:t>
      </w:r>
      <w:proofErr w:type="spellEnd"/>
      <w:r w:rsidRPr="00004B66">
        <w:rPr>
          <w:rFonts w:cs="David"/>
          <w:u w:val="single"/>
          <w:rtl/>
        </w:rPr>
        <w:t xml:space="preserve"> ברכה:</w:t>
      </w:r>
    </w:p>
    <w:p w14:paraId="69C350A5" w14:textId="77777777" w:rsidR="00004B66" w:rsidRPr="00004B66" w:rsidRDefault="00004B66" w:rsidP="00004B66">
      <w:pPr>
        <w:bidi/>
        <w:rPr>
          <w:rFonts w:cs="David"/>
          <w:u w:val="single"/>
          <w:rtl/>
        </w:rPr>
      </w:pPr>
    </w:p>
    <w:p w14:paraId="04F9A9DB" w14:textId="77777777" w:rsidR="00004B66" w:rsidRPr="00004B66" w:rsidRDefault="00004B66" w:rsidP="00004B66">
      <w:pPr>
        <w:bidi/>
        <w:rPr>
          <w:rFonts w:cs="David" w:hint="cs"/>
          <w:rtl/>
        </w:rPr>
      </w:pPr>
      <w:r w:rsidRPr="00004B66">
        <w:rPr>
          <w:rFonts w:cs="David"/>
          <w:rtl/>
        </w:rPr>
        <w:tab/>
      </w:r>
      <w:r w:rsidRPr="00004B66">
        <w:rPr>
          <w:rFonts w:cs="David" w:hint="cs"/>
          <w:rtl/>
        </w:rPr>
        <w:t>גברתי היושבת ראש, אתמול התפרסם שההחלטה של היועץ המשפטי התקבלה תחת לחצים של גורמים ממלכתיים. על רקע הידיעה הזאת צריך למצות את הדיון בוועדת החוקה, חוק ומשפט לדעת אם חלק משיקוליו של היועץ המשפטי לא היו שיקולים משפטיים או תחת לחצים פוליטיים.</w:t>
      </w:r>
    </w:p>
    <w:p w14:paraId="78F5D6D9" w14:textId="77777777" w:rsidR="00004B66" w:rsidRPr="00004B66" w:rsidRDefault="00004B66" w:rsidP="00004B66">
      <w:pPr>
        <w:bidi/>
        <w:rPr>
          <w:rFonts w:cs="David" w:hint="cs"/>
          <w:rtl/>
        </w:rPr>
      </w:pPr>
    </w:p>
    <w:p w14:paraId="0A404E0D"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5FFF0F14" w14:textId="77777777" w:rsidR="00004B66" w:rsidRPr="00004B66" w:rsidRDefault="00004B66" w:rsidP="00004B66">
      <w:pPr>
        <w:bidi/>
        <w:rPr>
          <w:rFonts w:cs="David" w:hint="cs"/>
          <w:rtl/>
        </w:rPr>
      </w:pPr>
    </w:p>
    <w:p w14:paraId="56F2619C" w14:textId="77777777" w:rsidR="00004B66" w:rsidRPr="00004B66" w:rsidRDefault="00004B66" w:rsidP="00004B66">
      <w:pPr>
        <w:bidi/>
        <w:rPr>
          <w:rFonts w:cs="David" w:hint="cs"/>
          <w:rtl/>
        </w:rPr>
      </w:pPr>
      <w:r w:rsidRPr="00004B66">
        <w:rPr>
          <w:rFonts w:cs="David" w:hint="cs"/>
          <w:rtl/>
        </w:rPr>
        <w:tab/>
        <w:t>תודה. הנושא הזה חשוב גם לכנסת ישראל וגם לציבוריות. נמצא אתנו יושב ראש ועדת החוקה. כפי שעשיתי בישיבות קודמות אני רוצה שתחשבו על ההצעה שוועדת הכנסת תמליץ ותבקש מיושב ראש ועדת החוקה לקיים את הדיון הזה אצלו ולא במליאה- -</w:t>
      </w:r>
    </w:p>
    <w:p w14:paraId="2B97745E" w14:textId="77777777" w:rsidR="00004B66" w:rsidRPr="00004B66" w:rsidRDefault="00004B66" w:rsidP="00004B66">
      <w:pPr>
        <w:bidi/>
        <w:rPr>
          <w:rFonts w:cs="David" w:hint="cs"/>
          <w:rtl/>
        </w:rPr>
      </w:pPr>
    </w:p>
    <w:p w14:paraId="6C57F3B1"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052CBA53" w14:textId="77777777" w:rsidR="00004B66" w:rsidRPr="00004B66" w:rsidRDefault="00004B66" w:rsidP="00004B66">
      <w:pPr>
        <w:bidi/>
        <w:rPr>
          <w:rFonts w:cs="David" w:hint="cs"/>
          <w:rtl/>
        </w:rPr>
      </w:pPr>
    </w:p>
    <w:p w14:paraId="1FF4C0B8" w14:textId="77777777" w:rsidR="00004B66" w:rsidRPr="00004B66" w:rsidRDefault="00004B66" w:rsidP="00004B66">
      <w:pPr>
        <w:bidi/>
        <w:rPr>
          <w:rFonts w:cs="David" w:hint="cs"/>
          <w:rtl/>
        </w:rPr>
      </w:pPr>
      <w:r w:rsidRPr="00004B66">
        <w:rPr>
          <w:rFonts w:cs="David" w:hint="cs"/>
          <w:rtl/>
        </w:rPr>
        <w:tab/>
        <w:t xml:space="preserve"> אין בזה סתירה, זה שני דברים שונים.</w:t>
      </w:r>
    </w:p>
    <w:p w14:paraId="0B922006" w14:textId="77777777" w:rsidR="00004B66" w:rsidRPr="00004B66" w:rsidRDefault="00004B66" w:rsidP="00004B66">
      <w:pPr>
        <w:bidi/>
        <w:rPr>
          <w:rFonts w:cs="David" w:hint="cs"/>
          <w:rtl/>
        </w:rPr>
      </w:pPr>
    </w:p>
    <w:p w14:paraId="7FE33D19"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4BABEDC1" w14:textId="77777777" w:rsidR="00004B66" w:rsidRPr="00004B66" w:rsidRDefault="00004B66" w:rsidP="00004B66">
      <w:pPr>
        <w:bidi/>
        <w:rPr>
          <w:rFonts w:cs="David" w:hint="cs"/>
          <w:rtl/>
        </w:rPr>
      </w:pPr>
    </w:p>
    <w:p w14:paraId="1DCCE0C1" w14:textId="77777777" w:rsidR="00004B66" w:rsidRPr="00004B66" w:rsidRDefault="00004B66" w:rsidP="00004B66">
      <w:pPr>
        <w:bidi/>
        <w:rPr>
          <w:rFonts w:cs="David" w:hint="cs"/>
          <w:rtl/>
        </w:rPr>
      </w:pPr>
      <w:r w:rsidRPr="00004B66">
        <w:rPr>
          <w:rFonts w:cs="David" w:hint="cs"/>
          <w:rtl/>
        </w:rPr>
        <w:tab/>
        <w:t>אני נותנת לכם חומר למחשבה. אני רוצה לשמוע את עמדת הנשיאות, ואחר-כך גם חבר הכנסת מנחם בן-ששון ביקש לומר כמה דברים, וכמובן גם שאר חברי הכנסת שביקשו לדבר, ידברו. בבקשה, חבר הכנסת דוד רותם.</w:t>
      </w:r>
    </w:p>
    <w:p w14:paraId="57D70535" w14:textId="77777777" w:rsidR="00004B66" w:rsidRPr="00004B66" w:rsidRDefault="00004B66" w:rsidP="00004B66">
      <w:pPr>
        <w:bidi/>
        <w:rPr>
          <w:rFonts w:cs="David" w:hint="cs"/>
          <w:rtl/>
        </w:rPr>
      </w:pPr>
    </w:p>
    <w:p w14:paraId="6EEFABD3" w14:textId="77777777" w:rsidR="00004B66" w:rsidRPr="00004B66" w:rsidRDefault="00004B66" w:rsidP="00004B66">
      <w:pPr>
        <w:bidi/>
        <w:rPr>
          <w:rFonts w:cs="David" w:hint="cs"/>
          <w:u w:val="single"/>
          <w:rtl/>
        </w:rPr>
      </w:pPr>
      <w:r w:rsidRPr="00004B66">
        <w:rPr>
          <w:rFonts w:cs="David" w:hint="cs"/>
          <w:u w:val="single"/>
          <w:rtl/>
        </w:rPr>
        <w:t>דוד רותם:</w:t>
      </w:r>
    </w:p>
    <w:p w14:paraId="7B9FBB3B" w14:textId="77777777" w:rsidR="00004B66" w:rsidRPr="00004B66" w:rsidRDefault="00004B66" w:rsidP="00004B66">
      <w:pPr>
        <w:bidi/>
        <w:rPr>
          <w:rFonts w:cs="David" w:hint="cs"/>
          <w:rtl/>
        </w:rPr>
      </w:pPr>
    </w:p>
    <w:p w14:paraId="39DEB0C2" w14:textId="77777777" w:rsidR="00004B66" w:rsidRPr="00004B66" w:rsidRDefault="00004B66" w:rsidP="00004B66">
      <w:pPr>
        <w:bidi/>
        <w:rPr>
          <w:rFonts w:cs="David" w:hint="cs"/>
          <w:rtl/>
        </w:rPr>
      </w:pPr>
      <w:r w:rsidRPr="00004B66">
        <w:rPr>
          <w:rFonts w:cs="David" w:hint="cs"/>
          <w:rtl/>
        </w:rPr>
        <w:tab/>
        <w:t xml:space="preserve">חברי הכנסת. הנשיאות עסקה בנושא ולא חשבה לטייח או לעזור או לייעץ, אלא לשמור על כבודה של הכנסת ולשמור על הפרדת הרשויות. אין זו הצעה שמדברת על פיקוח הרשות המחוקקת על הרשות המבצעת. אמרו את זה יפה גם חבר הכנסת </w:t>
      </w:r>
      <w:proofErr w:type="spellStart"/>
      <w:r w:rsidRPr="00004B66">
        <w:rPr>
          <w:rFonts w:cs="David" w:hint="cs"/>
          <w:rtl/>
        </w:rPr>
        <w:t>סלומינסקי</w:t>
      </w:r>
      <w:proofErr w:type="spellEnd"/>
      <w:r w:rsidRPr="00004B66">
        <w:rPr>
          <w:rFonts w:cs="David" w:hint="cs"/>
          <w:rtl/>
        </w:rPr>
        <w:t xml:space="preserve"> וגם חברת הכנסת </w:t>
      </w:r>
      <w:proofErr w:type="spellStart"/>
      <w:r w:rsidRPr="00004B66">
        <w:rPr>
          <w:rFonts w:cs="David" w:hint="cs"/>
          <w:rtl/>
        </w:rPr>
        <w:t>גלאון</w:t>
      </w:r>
      <w:proofErr w:type="spellEnd"/>
      <w:r w:rsidRPr="00004B66">
        <w:rPr>
          <w:rFonts w:cs="David" w:hint="cs"/>
          <w:rtl/>
        </w:rPr>
        <w:t xml:space="preserve">: הארץ רועשת, וחברי הכנסת חושבים שהם צריכים להביע את דעתם בנושא אף על פי שהם לא מכירים את חומר הראיות, אף על פי שהם לא מכירים את המטֶריה, אף על פי שהם לא יודעים מה היועץ המשפטי חשב ופרקליטי הנשיא. אבל חברי הכנסת רוצים לדבר על הנושא. </w:t>
      </w:r>
    </w:p>
    <w:p w14:paraId="2F2FD2BA" w14:textId="77777777" w:rsidR="00004B66" w:rsidRPr="00004B66" w:rsidRDefault="00004B66" w:rsidP="00004B66">
      <w:pPr>
        <w:bidi/>
        <w:rPr>
          <w:rFonts w:cs="David" w:hint="cs"/>
          <w:rtl/>
        </w:rPr>
      </w:pPr>
    </w:p>
    <w:p w14:paraId="58B3F1A6" w14:textId="77777777" w:rsidR="00004B66" w:rsidRPr="00004B66" w:rsidRDefault="00004B66" w:rsidP="00004B66">
      <w:pPr>
        <w:bidi/>
        <w:ind w:firstLine="567"/>
        <w:rPr>
          <w:rFonts w:cs="David" w:hint="cs"/>
          <w:rtl/>
        </w:rPr>
      </w:pPr>
      <w:r w:rsidRPr="00004B66">
        <w:rPr>
          <w:rFonts w:cs="David" w:hint="cs"/>
          <w:rtl/>
        </w:rPr>
        <w:t>רבותיי, הנושא עומד בפני בג"ץ- -</w:t>
      </w:r>
    </w:p>
    <w:p w14:paraId="0A4A6378" w14:textId="77777777" w:rsidR="00004B66" w:rsidRPr="00004B66" w:rsidRDefault="00004B66" w:rsidP="00004B66">
      <w:pPr>
        <w:bidi/>
        <w:rPr>
          <w:rFonts w:cs="David" w:hint="cs"/>
          <w:rtl/>
        </w:rPr>
      </w:pPr>
    </w:p>
    <w:p w14:paraId="62D6B73A"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62401498" w14:textId="77777777" w:rsidR="00004B66" w:rsidRPr="00004B66" w:rsidRDefault="00004B66" w:rsidP="00004B66">
      <w:pPr>
        <w:bidi/>
        <w:rPr>
          <w:rFonts w:cs="David" w:hint="cs"/>
          <w:rtl/>
        </w:rPr>
      </w:pPr>
    </w:p>
    <w:p w14:paraId="4F62F3F8" w14:textId="77777777" w:rsidR="00004B66" w:rsidRPr="00004B66" w:rsidRDefault="00004B66" w:rsidP="00004B66">
      <w:pPr>
        <w:bidi/>
        <w:rPr>
          <w:rFonts w:cs="David" w:hint="cs"/>
          <w:rtl/>
        </w:rPr>
      </w:pPr>
      <w:r w:rsidRPr="00004B66">
        <w:rPr>
          <w:rFonts w:cs="David" w:hint="cs"/>
          <w:rtl/>
        </w:rPr>
        <w:tab/>
        <w:t xml:space="preserve"> אין מניעה.</w:t>
      </w:r>
    </w:p>
    <w:p w14:paraId="22364863" w14:textId="77777777" w:rsidR="00004B66" w:rsidRPr="00004B66" w:rsidRDefault="00004B66" w:rsidP="00004B66">
      <w:pPr>
        <w:bidi/>
        <w:rPr>
          <w:rFonts w:cs="David" w:hint="cs"/>
          <w:rtl/>
        </w:rPr>
      </w:pPr>
    </w:p>
    <w:p w14:paraId="1783C8E5" w14:textId="77777777" w:rsidR="00004B66" w:rsidRPr="00004B66" w:rsidRDefault="00004B66" w:rsidP="00004B66">
      <w:pPr>
        <w:bidi/>
        <w:rPr>
          <w:rFonts w:cs="David" w:hint="cs"/>
          <w:u w:val="single"/>
          <w:rtl/>
        </w:rPr>
      </w:pPr>
      <w:r w:rsidRPr="00004B66">
        <w:rPr>
          <w:rFonts w:cs="David" w:hint="cs"/>
          <w:u w:val="single"/>
          <w:rtl/>
        </w:rPr>
        <w:t>דוד רותם:</w:t>
      </w:r>
    </w:p>
    <w:p w14:paraId="35BEC53F" w14:textId="77777777" w:rsidR="00004B66" w:rsidRPr="00004B66" w:rsidRDefault="00004B66" w:rsidP="00004B66">
      <w:pPr>
        <w:bidi/>
        <w:rPr>
          <w:rFonts w:cs="David" w:hint="cs"/>
          <w:u w:val="single"/>
          <w:rtl/>
        </w:rPr>
      </w:pPr>
    </w:p>
    <w:p w14:paraId="72A1C35F" w14:textId="77777777" w:rsidR="00004B66" w:rsidRPr="00004B66" w:rsidRDefault="00004B66" w:rsidP="00004B66">
      <w:pPr>
        <w:bidi/>
        <w:rPr>
          <w:rFonts w:cs="David" w:hint="cs"/>
          <w:rtl/>
        </w:rPr>
      </w:pPr>
      <w:r w:rsidRPr="00004B66">
        <w:rPr>
          <w:rFonts w:cs="David" w:hint="cs"/>
          <w:rtl/>
        </w:rPr>
        <w:tab/>
        <w:t>- - קודם כל, אני חושב שיש מניעה. את קראת את רובינשטיין, מה אני אעשה? אני קראתי את רובינשטיין לפני 34 שנים כסטודנט שנה ראשונה, ולא הייתה לי ברירה, אלא לחלוק עליו.</w:t>
      </w:r>
    </w:p>
    <w:p w14:paraId="42D10A46" w14:textId="77777777" w:rsidR="00004B66" w:rsidRPr="00004B66" w:rsidRDefault="00004B66" w:rsidP="00004B66">
      <w:pPr>
        <w:bidi/>
        <w:rPr>
          <w:rFonts w:cs="David" w:hint="cs"/>
          <w:rtl/>
        </w:rPr>
      </w:pPr>
    </w:p>
    <w:p w14:paraId="6883F58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96EE435" w14:textId="77777777" w:rsidR="00004B66" w:rsidRPr="00004B66" w:rsidRDefault="00004B66" w:rsidP="00004B66">
      <w:pPr>
        <w:bidi/>
        <w:rPr>
          <w:rFonts w:cs="David"/>
          <w:rtl/>
        </w:rPr>
      </w:pPr>
    </w:p>
    <w:p w14:paraId="1E358685" w14:textId="77777777" w:rsidR="00004B66" w:rsidRPr="00004B66" w:rsidRDefault="00004B66" w:rsidP="00004B66">
      <w:pPr>
        <w:bidi/>
        <w:rPr>
          <w:rFonts w:cs="David" w:hint="cs"/>
          <w:rtl/>
        </w:rPr>
      </w:pPr>
      <w:r w:rsidRPr="00004B66">
        <w:rPr>
          <w:rFonts w:cs="David"/>
          <w:rtl/>
        </w:rPr>
        <w:tab/>
      </w:r>
      <w:r w:rsidRPr="00004B66">
        <w:rPr>
          <w:rFonts w:cs="David" w:hint="cs"/>
          <w:rtl/>
        </w:rPr>
        <w:t>אתה לא עונה לה.</w:t>
      </w:r>
    </w:p>
    <w:p w14:paraId="067657D0" w14:textId="77777777" w:rsidR="00004B66" w:rsidRPr="00004B66" w:rsidRDefault="00004B66" w:rsidP="00004B66">
      <w:pPr>
        <w:bidi/>
        <w:rPr>
          <w:rFonts w:cs="David" w:hint="cs"/>
          <w:rtl/>
        </w:rPr>
      </w:pPr>
    </w:p>
    <w:p w14:paraId="05138296" w14:textId="77777777" w:rsidR="00004B66" w:rsidRPr="00004B66" w:rsidRDefault="00004B66" w:rsidP="00004B66">
      <w:pPr>
        <w:bidi/>
        <w:rPr>
          <w:rFonts w:cs="David" w:hint="cs"/>
          <w:u w:val="single"/>
          <w:rtl/>
        </w:rPr>
      </w:pPr>
      <w:r w:rsidRPr="00004B66">
        <w:rPr>
          <w:rFonts w:cs="David" w:hint="cs"/>
          <w:u w:val="single"/>
          <w:rtl/>
        </w:rPr>
        <w:t>דוד רותם:</w:t>
      </w:r>
    </w:p>
    <w:p w14:paraId="5885548F" w14:textId="77777777" w:rsidR="00004B66" w:rsidRPr="00004B66" w:rsidRDefault="00004B66" w:rsidP="00004B66">
      <w:pPr>
        <w:bidi/>
        <w:rPr>
          <w:rFonts w:cs="David" w:hint="cs"/>
          <w:rtl/>
        </w:rPr>
      </w:pPr>
    </w:p>
    <w:p w14:paraId="0E09E844" w14:textId="77777777" w:rsidR="00004B66" w:rsidRPr="00004B66" w:rsidRDefault="00004B66" w:rsidP="00004B66">
      <w:pPr>
        <w:bidi/>
        <w:rPr>
          <w:rFonts w:cs="David" w:hint="cs"/>
          <w:rtl/>
        </w:rPr>
      </w:pPr>
      <w:r w:rsidRPr="00004B66">
        <w:rPr>
          <w:rFonts w:cs="David" w:hint="cs"/>
          <w:rtl/>
        </w:rPr>
        <w:tab/>
        <w:t xml:space="preserve"> הדבר מאוד פשוט: הרי הכנסת איננה מסוגלת לקבל החלטה שמבטלת את עסקת הטיעון. זה עומד בפני בג"ץ. אם אנחנו רוצים לבדוק את התנהלותו של היועץ המשפטי, האם הוא עשה כפי שאמר חבר הכנסת </w:t>
      </w:r>
      <w:proofErr w:type="spellStart"/>
      <w:r w:rsidRPr="00004B66">
        <w:rPr>
          <w:rFonts w:cs="David" w:hint="cs"/>
          <w:rtl/>
        </w:rPr>
        <w:t>סלומינסקי</w:t>
      </w:r>
      <w:proofErr w:type="spellEnd"/>
      <w:r w:rsidRPr="00004B66">
        <w:rPr>
          <w:rFonts w:cs="David" w:hint="cs"/>
          <w:rtl/>
        </w:rPr>
        <w:t xml:space="preserve"> </w:t>
      </w:r>
      <w:r w:rsidRPr="00004B66">
        <w:rPr>
          <w:rFonts w:cs="David"/>
          <w:rtl/>
        </w:rPr>
        <w:t>–</w:t>
      </w:r>
      <w:r w:rsidRPr="00004B66">
        <w:rPr>
          <w:rFonts w:cs="David" w:hint="cs"/>
          <w:rtl/>
        </w:rPr>
        <w:t xml:space="preserve"> הכניס סעיפים חמורים כדי להכריח לעסקת טיעון; רבותיי, כולכם כתבתם: "עסקת הטיעון בין פרקליטות המדינה לנשיא לשעבר משה קצב". זה הנושא שביקשתם לדון בו. הנושא הזה, אין מקומו היום.</w:t>
      </w:r>
    </w:p>
    <w:p w14:paraId="2D2024EA" w14:textId="77777777" w:rsidR="00004B66" w:rsidRPr="00004B66" w:rsidRDefault="00004B66" w:rsidP="00004B66">
      <w:pPr>
        <w:bidi/>
        <w:rPr>
          <w:rFonts w:cs="David" w:hint="cs"/>
          <w:rtl/>
        </w:rPr>
      </w:pPr>
    </w:p>
    <w:p w14:paraId="4534DEED"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18591399" w14:textId="77777777" w:rsidR="00004B66" w:rsidRPr="00004B66" w:rsidRDefault="00004B66" w:rsidP="00004B66">
      <w:pPr>
        <w:bidi/>
        <w:rPr>
          <w:rFonts w:cs="David" w:hint="cs"/>
          <w:rtl/>
        </w:rPr>
      </w:pPr>
    </w:p>
    <w:p w14:paraId="2C51A4D5" w14:textId="77777777" w:rsidR="00004B66" w:rsidRPr="00004B66" w:rsidRDefault="00004B66" w:rsidP="00004B66">
      <w:pPr>
        <w:bidi/>
        <w:rPr>
          <w:rFonts w:cs="David" w:hint="cs"/>
          <w:rtl/>
        </w:rPr>
      </w:pPr>
      <w:r w:rsidRPr="00004B66">
        <w:rPr>
          <w:rFonts w:cs="David" w:hint="cs"/>
          <w:rtl/>
        </w:rPr>
        <w:tab/>
        <w:t xml:space="preserve"> הוא קובע פסקנית.</w:t>
      </w:r>
    </w:p>
    <w:p w14:paraId="532D4776" w14:textId="77777777" w:rsidR="00004B66" w:rsidRPr="00004B66" w:rsidRDefault="00004B66" w:rsidP="00004B66">
      <w:pPr>
        <w:bidi/>
        <w:rPr>
          <w:rFonts w:cs="David" w:hint="cs"/>
          <w:rtl/>
        </w:rPr>
      </w:pPr>
    </w:p>
    <w:p w14:paraId="0B1B49AB" w14:textId="77777777" w:rsidR="00004B66" w:rsidRPr="00004B66" w:rsidRDefault="00004B66" w:rsidP="00004B66">
      <w:pPr>
        <w:bidi/>
        <w:rPr>
          <w:rFonts w:cs="David" w:hint="cs"/>
          <w:u w:val="single"/>
          <w:rtl/>
        </w:rPr>
      </w:pPr>
      <w:r w:rsidRPr="00004B66">
        <w:rPr>
          <w:rFonts w:cs="David" w:hint="cs"/>
          <w:u w:val="single"/>
          <w:rtl/>
        </w:rPr>
        <w:t>דוד רותם:</w:t>
      </w:r>
    </w:p>
    <w:p w14:paraId="30E5E9C2" w14:textId="77777777" w:rsidR="00004B66" w:rsidRPr="00004B66" w:rsidRDefault="00004B66" w:rsidP="00004B66">
      <w:pPr>
        <w:bidi/>
        <w:rPr>
          <w:rFonts w:cs="David" w:hint="cs"/>
          <w:rtl/>
        </w:rPr>
      </w:pPr>
    </w:p>
    <w:p w14:paraId="7F4579A2" w14:textId="77777777" w:rsidR="00004B66" w:rsidRPr="00004B66" w:rsidRDefault="00004B66" w:rsidP="00004B66">
      <w:pPr>
        <w:bidi/>
        <w:rPr>
          <w:rFonts w:cs="David" w:hint="cs"/>
          <w:rtl/>
        </w:rPr>
      </w:pPr>
      <w:r w:rsidRPr="00004B66">
        <w:rPr>
          <w:rFonts w:cs="David" w:hint="cs"/>
          <w:rtl/>
        </w:rPr>
        <w:tab/>
        <w:t xml:space="preserve"> אני קובע פסקנית כי זאת החלטת הנשיאות.</w:t>
      </w:r>
    </w:p>
    <w:p w14:paraId="27584AF7" w14:textId="77777777" w:rsidR="00004B66" w:rsidRPr="00004B66" w:rsidRDefault="00004B66" w:rsidP="00004B66">
      <w:pPr>
        <w:bidi/>
        <w:rPr>
          <w:rFonts w:cs="David" w:hint="cs"/>
          <w:rtl/>
        </w:rPr>
      </w:pPr>
    </w:p>
    <w:p w14:paraId="0140BD2D"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2BA619DA" w14:textId="77777777" w:rsidR="00004B66" w:rsidRPr="00004B66" w:rsidRDefault="00004B66" w:rsidP="00004B66">
      <w:pPr>
        <w:bidi/>
        <w:rPr>
          <w:rFonts w:cs="David" w:hint="cs"/>
          <w:rtl/>
        </w:rPr>
      </w:pPr>
    </w:p>
    <w:p w14:paraId="1E3A8402" w14:textId="77777777" w:rsidR="00004B66" w:rsidRPr="00004B66" w:rsidRDefault="00004B66" w:rsidP="00004B66">
      <w:pPr>
        <w:bidi/>
        <w:rPr>
          <w:rFonts w:cs="David" w:hint="cs"/>
          <w:rtl/>
        </w:rPr>
      </w:pPr>
      <w:r w:rsidRPr="00004B66">
        <w:rPr>
          <w:rFonts w:cs="David" w:hint="cs"/>
          <w:rtl/>
        </w:rPr>
        <w:tab/>
        <w:t>- - -</w:t>
      </w:r>
    </w:p>
    <w:p w14:paraId="45E70E77" w14:textId="77777777" w:rsidR="00004B66" w:rsidRPr="00004B66" w:rsidRDefault="00004B66" w:rsidP="00004B66">
      <w:pPr>
        <w:bidi/>
        <w:rPr>
          <w:rFonts w:cs="David" w:hint="cs"/>
          <w:rtl/>
        </w:rPr>
      </w:pPr>
    </w:p>
    <w:p w14:paraId="4C22C33C" w14:textId="77777777" w:rsidR="00004B66" w:rsidRPr="00004B66" w:rsidRDefault="00004B66" w:rsidP="00004B66">
      <w:pPr>
        <w:bidi/>
        <w:rPr>
          <w:rFonts w:cs="David" w:hint="cs"/>
          <w:u w:val="single"/>
          <w:rtl/>
        </w:rPr>
      </w:pPr>
      <w:r w:rsidRPr="00004B66">
        <w:rPr>
          <w:rFonts w:cs="David" w:hint="cs"/>
          <w:u w:val="single"/>
          <w:rtl/>
        </w:rPr>
        <w:t>קריאות:</w:t>
      </w:r>
    </w:p>
    <w:p w14:paraId="6CA8A86A" w14:textId="77777777" w:rsidR="00004B66" w:rsidRPr="00004B66" w:rsidRDefault="00004B66" w:rsidP="00004B66">
      <w:pPr>
        <w:bidi/>
        <w:rPr>
          <w:rFonts w:cs="David" w:hint="cs"/>
          <w:u w:val="single"/>
          <w:rtl/>
        </w:rPr>
      </w:pPr>
    </w:p>
    <w:p w14:paraId="1D51DFA0" w14:textId="77777777" w:rsidR="00004B66" w:rsidRPr="00004B66" w:rsidRDefault="00004B66" w:rsidP="00004B66">
      <w:pPr>
        <w:bidi/>
        <w:rPr>
          <w:rFonts w:cs="David" w:hint="cs"/>
          <w:rtl/>
        </w:rPr>
      </w:pPr>
      <w:r w:rsidRPr="00004B66">
        <w:rPr>
          <w:rFonts w:cs="David" w:hint="cs"/>
          <w:rtl/>
        </w:rPr>
        <w:tab/>
        <w:t>- - -</w:t>
      </w:r>
    </w:p>
    <w:p w14:paraId="68FCAD01" w14:textId="77777777" w:rsidR="00004B66" w:rsidRPr="00004B66" w:rsidRDefault="00004B66" w:rsidP="00004B66">
      <w:pPr>
        <w:bidi/>
        <w:rPr>
          <w:rFonts w:cs="David" w:hint="cs"/>
          <w:rtl/>
        </w:rPr>
      </w:pPr>
    </w:p>
    <w:p w14:paraId="4085DBD3" w14:textId="77777777" w:rsidR="00004B66" w:rsidRPr="00004B66" w:rsidRDefault="00004B66" w:rsidP="00004B66">
      <w:pPr>
        <w:bidi/>
        <w:rPr>
          <w:rFonts w:cs="David"/>
          <w:u w:val="single"/>
          <w:rtl/>
        </w:rPr>
      </w:pPr>
      <w:proofErr w:type="spellStart"/>
      <w:r w:rsidRPr="00004B66">
        <w:rPr>
          <w:rFonts w:cs="David"/>
          <w:u w:val="single"/>
          <w:rtl/>
        </w:rPr>
        <w:t>מוחמד</w:t>
      </w:r>
      <w:proofErr w:type="spellEnd"/>
      <w:r w:rsidRPr="00004B66">
        <w:rPr>
          <w:rFonts w:cs="David"/>
          <w:u w:val="single"/>
          <w:rtl/>
        </w:rPr>
        <w:t xml:space="preserve"> ברכה:</w:t>
      </w:r>
    </w:p>
    <w:p w14:paraId="6A4F0D09" w14:textId="77777777" w:rsidR="00004B66" w:rsidRPr="00004B66" w:rsidRDefault="00004B66" w:rsidP="00004B66">
      <w:pPr>
        <w:bidi/>
        <w:rPr>
          <w:rFonts w:cs="David"/>
          <w:u w:val="single"/>
          <w:rtl/>
        </w:rPr>
      </w:pPr>
    </w:p>
    <w:p w14:paraId="75B3F4D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בלי להתלהם יותר מדי.</w:t>
      </w:r>
    </w:p>
    <w:p w14:paraId="13C610B7" w14:textId="77777777" w:rsidR="00004B66" w:rsidRPr="00004B66" w:rsidRDefault="00004B66" w:rsidP="00004B66">
      <w:pPr>
        <w:bidi/>
        <w:rPr>
          <w:rFonts w:cs="David" w:hint="cs"/>
          <w:rtl/>
        </w:rPr>
      </w:pPr>
    </w:p>
    <w:p w14:paraId="307C002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01E3FBE" w14:textId="77777777" w:rsidR="00004B66" w:rsidRPr="00004B66" w:rsidRDefault="00004B66" w:rsidP="00004B66">
      <w:pPr>
        <w:bidi/>
        <w:rPr>
          <w:rFonts w:cs="David"/>
          <w:rtl/>
        </w:rPr>
      </w:pPr>
    </w:p>
    <w:p w14:paraId="43802D9F"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ברכה, אל תענה לאף אחד, אתם דיברתם בתורכם.</w:t>
      </w:r>
    </w:p>
    <w:p w14:paraId="2762FF2F" w14:textId="77777777" w:rsidR="00004B66" w:rsidRPr="00004B66" w:rsidRDefault="00004B66" w:rsidP="00004B66">
      <w:pPr>
        <w:bidi/>
        <w:rPr>
          <w:rFonts w:cs="David" w:hint="cs"/>
          <w:rtl/>
        </w:rPr>
      </w:pPr>
    </w:p>
    <w:p w14:paraId="1BE4806C" w14:textId="77777777" w:rsidR="00004B66" w:rsidRPr="00004B66" w:rsidRDefault="00004B66" w:rsidP="00004B66">
      <w:pPr>
        <w:bidi/>
        <w:rPr>
          <w:rFonts w:cs="David" w:hint="cs"/>
          <w:rtl/>
        </w:rPr>
      </w:pPr>
      <w:r w:rsidRPr="00004B66">
        <w:rPr>
          <w:rFonts w:cs="David" w:hint="cs"/>
          <w:u w:val="single"/>
          <w:rtl/>
        </w:rPr>
        <w:t>ראובן ריבלין:</w:t>
      </w:r>
    </w:p>
    <w:p w14:paraId="281F7A9D" w14:textId="77777777" w:rsidR="00004B66" w:rsidRPr="00004B66" w:rsidRDefault="00004B66" w:rsidP="00004B66">
      <w:pPr>
        <w:bidi/>
        <w:rPr>
          <w:rFonts w:cs="David" w:hint="cs"/>
          <w:rtl/>
        </w:rPr>
      </w:pPr>
    </w:p>
    <w:p w14:paraId="5AAFA888" w14:textId="77777777" w:rsidR="00004B66" w:rsidRPr="00004B66" w:rsidRDefault="00004B66" w:rsidP="00004B66">
      <w:pPr>
        <w:bidi/>
        <w:rPr>
          <w:rFonts w:cs="David" w:hint="cs"/>
          <w:rtl/>
        </w:rPr>
      </w:pPr>
      <w:r w:rsidRPr="00004B66">
        <w:rPr>
          <w:rFonts w:cs="David" w:hint="cs"/>
          <w:rtl/>
        </w:rPr>
        <w:tab/>
        <w:t>- - -</w:t>
      </w:r>
    </w:p>
    <w:p w14:paraId="1FE15EE5" w14:textId="77777777" w:rsidR="00004B66" w:rsidRPr="00004B66" w:rsidRDefault="00004B66" w:rsidP="00004B66">
      <w:pPr>
        <w:bidi/>
        <w:rPr>
          <w:rFonts w:cs="David" w:hint="cs"/>
          <w:rtl/>
        </w:rPr>
      </w:pPr>
    </w:p>
    <w:p w14:paraId="240249D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6D77DFF" w14:textId="77777777" w:rsidR="00004B66" w:rsidRPr="00004B66" w:rsidRDefault="00004B66" w:rsidP="00004B66">
      <w:pPr>
        <w:bidi/>
        <w:rPr>
          <w:rFonts w:cs="David"/>
          <w:rtl/>
        </w:rPr>
      </w:pPr>
    </w:p>
    <w:p w14:paraId="14095EA8"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ריבלין, תודה.</w:t>
      </w:r>
    </w:p>
    <w:p w14:paraId="4680FD4A" w14:textId="77777777" w:rsidR="00004B66" w:rsidRPr="00004B66" w:rsidRDefault="00004B66" w:rsidP="00004B66">
      <w:pPr>
        <w:bidi/>
        <w:rPr>
          <w:rFonts w:cs="David" w:hint="cs"/>
          <w:rtl/>
        </w:rPr>
      </w:pPr>
    </w:p>
    <w:p w14:paraId="5D81EACE" w14:textId="77777777" w:rsidR="00004B66" w:rsidRPr="00004B66" w:rsidRDefault="00004B66" w:rsidP="00004B66">
      <w:pPr>
        <w:bidi/>
        <w:rPr>
          <w:rFonts w:cs="David" w:hint="cs"/>
          <w:u w:val="single"/>
          <w:rtl/>
        </w:rPr>
      </w:pPr>
      <w:r w:rsidRPr="00004B66">
        <w:rPr>
          <w:rFonts w:cs="David" w:hint="cs"/>
          <w:u w:val="single"/>
          <w:rtl/>
        </w:rPr>
        <w:t>דוד רותם:</w:t>
      </w:r>
    </w:p>
    <w:p w14:paraId="5C19C264" w14:textId="77777777" w:rsidR="00004B66" w:rsidRPr="00004B66" w:rsidRDefault="00004B66" w:rsidP="00004B66">
      <w:pPr>
        <w:bidi/>
        <w:rPr>
          <w:rFonts w:cs="David" w:hint="cs"/>
          <w:rtl/>
        </w:rPr>
      </w:pPr>
    </w:p>
    <w:p w14:paraId="63436332" w14:textId="77777777" w:rsidR="00004B66" w:rsidRPr="00004B66" w:rsidRDefault="00004B66" w:rsidP="00004B66">
      <w:pPr>
        <w:bidi/>
        <w:rPr>
          <w:rFonts w:cs="David" w:hint="cs"/>
          <w:rtl/>
        </w:rPr>
      </w:pPr>
      <w:r w:rsidRPr="00004B66">
        <w:rPr>
          <w:rFonts w:cs="David" w:hint="cs"/>
          <w:rtl/>
        </w:rPr>
        <w:tab/>
        <w:t xml:space="preserve"> החלטת הנשיאות הייתה קשורה לשני דברים: ראשית, הדיון האם מה שעשה היועץ המשפטי הוא ראוי או לא איננו דחוף לרגע זה. זה נושא שצריך יהיה לדון בו במנותק מעסקת הנשיא קצב. יכול להיות שיש חברי כנסת שיש להם טענות לגבי שיקול הדעת של היועץ המשפטי, יש להם חילוקי דעות עם היכולת שלו, עם כושרו ועם גדולתו </w:t>
      </w:r>
      <w:r w:rsidRPr="00004B66">
        <w:rPr>
          <w:rFonts w:cs="David"/>
          <w:rtl/>
        </w:rPr>
        <w:t>–</w:t>
      </w:r>
      <w:r w:rsidRPr="00004B66">
        <w:rPr>
          <w:rFonts w:cs="David" w:hint="cs"/>
          <w:rtl/>
        </w:rPr>
        <w:t xml:space="preserve"> זה לא קשור לעסקת הטיעון הנוכחית. לכן מכיוון שנשיאות הכנסת חשבה שאי-אפשר להפוך את המליאה למקום שעושים בו הצגות פופוליסטיות ולא ראתה דחיפות בנושא מכיוון שהוא נדון בבג"ץ, והחליטה שיש צורך להפריד בין הרשויות ולתת לבג"ץ לומר את דברו, ואם לאחר שבג"ץ יגיד מה שיגיד יהיה מי שירצה לדון בזה, יהיה מקום לדון בזה מחדש.</w:t>
      </w:r>
    </w:p>
    <w:p w14:paraId="2B417272" w14:textId="77777777" w:rsidR="00004B66" w:rsidRPr="00004B66" w:rsidRDefault="00004B66" w:rsidP="00004B66">
      <w:pPr>
        <w:bidi/>
        <w:rPr>
          <w:rFonts w:cs="David" w:hint="cs"/>
          <w:rtl/>
        </w:rPr>
      </w:pPr>
    </w:p>
    <w:p w14:paraId="08D04DDE"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3A47F7F1" w14:textId="77777777" w:rsidR="00004B66" w:rsidRPr="00004B66" w:rsidRDefault="00004B66" w:rsidP="00004B66">
      <w:pPr>
        <w:bidi/>
        <w:rPr>
          <w:rFonts w:cs="David" w:hint="cs"/>
          <w:rtl/>
        </w:rPr>
      </w:pPr>
    </w:p>
    <w:p w14:paraId="75FFBE86" w14:textId="77777777" w:rsidR="00004B66" w:rsidRPr="00004B66" w:rsidRDefault="00004B66" w:rsidP="00004B66">
      <w:pPr>
        <w:bidi/>
        <w:rPr>
          <w:rFonts w:cs="David" w:hint="cs"/>
          <w:rtl/>
        </w:rPr>
      </w:pPr>
      <w:r w:rsidRPr="00004B66">
        <w:rPr>
          <w:rFonts w:cs="David" w:hint="cs"/>
          <w:rtl/>
        </w:rPr>
        <w:tab/>
        <w:t xml:space="preserve"> קיבלתם ייעוץ משפטי?</w:t>
      </w:r>
    </w:p>
    <w:p w14:paraId="6F3D230C" w14:textId="77777777" w:rsidR="00004B66" w:rsidRPr="00004B66" w:rsidRDefault="00004B66" w:rsidP="00004B66">
      <w:pPr>
        <w:bidi/>
        <w:rPr>
          <w:rFonts w:cs="David" w:hint="cs"/>
          <w:rtl/>
        </w:rPr>
      </w:pPr>
    </w:p>
    <w:p w14:paraId="177673A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640987A" w14:textId="77777777" w:rsidR="00004B66" w:rsidRPr="00004B66" w:rsidRDefault="00004B66" w:rsidP="00004B66">
      <w:pPr>
        <w:bidi/>
        <w:rPr>
          <w:rFonts w:cs="David"/>
          <w:rtl/>
        </w:rPr>
      </w:pPr>
    </w:p>
    <w:p w14:paraId="672657F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את יכולה לקבל רשות דיבור, את תקבלי אותה. </w:t>
      </w:r>
    </w:p>
    <w:p w14:paraId="450A4C51" w14:textId="77777777" w:rsidR="00004B66" w:rsidRPr="00004B66" w:rsidRDefault="00004B66" w:rsidP="00004B66">
      <w:pPr>
        <w:bidi/>
        <w:rPr>
          <w:rFonts w:cs="David" w:hint="cs"/>
          <w:rtl/>
        </w:rPr>
      </w:pPr>
    </w:p>
    <w:p w14:paraId="371E9D3D" w14:textId="77777777" w:rsidR="00004B66" w:rsidRPr="00004B66" w:rsidRDefault="00004B66" w:rsidP="00004B66">
      <w:pPr>
        <w:bidi/>
        <w:rPr>
          <w:rFonts w:cs="David" w:hint="cs"/>
          <w:u w:val="single"/>
          <w:rtl/>
        </w:rPr>
      </w:pPr>
      <w:r w:rsidRPr="00004B66">
        <w:rPr>
          <w:rFonts w:cs="David" w:hint="cs"/>
          <w:u w:val="single"/>
          <w:rtl/>
        </w:rPr>
        <w:t>דוד רותם:</w:t>
      </w:r>
    </w:p>
    <w:p w14:paraId="2C82F086" w14:textId="77777777" w:rsidR="00004B66" w:rsidRPr="00004B66" w:rsidRDefault="00004B66" w:rsidP="00004B66">
      <w:pPr>
        <w:bidi/>
        <w:rPr>
          <w:rFonts w:cs="David" w:hint="cs"/>
          <w:rtl/>
        </w:rPr>
      </w:pPr>
    </w:p>
    <w:p w14:paraId="36520378" w14:textId="77777777" w:rsidR="00004B66" w:rsidRPr="00004B66" w:rsidRDefault="00004B66" w:rsidP="00004B66">
      <w:pPr>
        <w:bidi/>
        <w:rPr>
          <w:rFonts w:cs="David" w:hint="cs"/>
          <w:rtl/>
        </w:rPr>
      </w:pPr>
      <w:r w:rsidRPr="00004B66">
        <w:rPr>
          <w:rFonts w:cs="David" w:hint="cs"/>
          <w:rtl/>
        </w:rPr>
        <w:tab/>
        <w:t xml:space="preserve"> היועצת המשפטית של הנשיאות הייתה נוכחת בדיון. </w:t>
      </w:r>
    </w:p>
    <w:p w14:paraId="035BF4AE" w14:textId="77777777" w:rsidR="00004B66" w:rsidRPr="00004B66" w:rsidRDefault="00004B66" w:rsidP="00004B66">
      <w:pPr>
        <w:bidi/>
        <w:rPr>
          <w:rFonts w:cs="David" w:hint="cs"/>
          <w:rtl/>
        </w:rPr>
      </w:pPr>
    </w:p>
    <w:p w14:paraId="79C661C4"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4AA1A300" w14:textId="77777777" w:rsidR="00004B66" w:rsidRPr="00004B66" w:rsidRDefault="00004B66" w:rsidP="00004B66">
      <w:pPr>
        <w:bidi/>
        <w:rPr>
          <w:rFonts w:cs="David" w:hint="cs"/>
          <w:rtl/>
        </w:rPr>
      </w:pPr>
    </w:p>
    <w:p w14:paraId="35F70826" w14:textId="77777777" w:rsidR="00004B66" w:rsidRPr="00004B66" w:rsidRDefault="00004B66" w:rsidP="00004B66">
      <w:pPr>
        <w:bidi/>
        <w:rPr>
          <w:rFonts w:cs="David" w:hint="cs"/>
          <w:rtl/>
        </w:rPr>
      </w:pPr>
      <w:r w:rsidRPr="00004B66">
        <w:rPr>
          <w:rFonts w:cs="David" w:hint="cs"/>
          <w:rtl/>
        </w:rPr>
        <w:tab/>
        <w:t xml:space="preserve"> מי הייתה?</w:t>
      </w:r>
    </w:p>
    <w:p w14:paraId="610068C7" w14:textId="77777777" w:rsidR="00004B66" w:rsidRPr="00004B66" w:rsidRDefault="00004B66" w:rsidP="00004B66">
      <w:pPr>
        <w:bidi/>
        <w:rPr>
          <w:rFonts w:cs="David" w:hint="cs"/>
          <w:rtl/>
        </w:rPr>
      </w:pPr>
    </w:p>
    <w:p w14:paraId="67C0855D" w14:textId="77777777" w:rsidR="00004B66" w:rsidRPr="00004B66" w:rsidRDefault="00004B66" w:rsidP="00004B66">
      <w:pPr>
        <w:bidi/>
        <w:rPr>
          <w:rFonts w:cs="David" w:hint="cs"/>
          <w:u w:val="single"/>
          <w:rtl/>
        </w:rPr>
      </w:pPr>
      <w:r w:rsidRPr="00004B66">
        <w:rPr>
          <w:rFonts w:cs="David" w:hint="cs"/>
          <w:u w:val="single"/>
          <w:rtl/>
        </w:rPr>
        <w:t>דוד רותם:</w:t>
      </w:r>
    </w:p>
    <w:p w14:paraId="5FC93047" w14:textId="77777777" w:rsidR="00004B66" w:rsidRPr="00004B66" w:rsidRDefault="00004B66" w:rsidP="00004B66">
      <w:pPr>
        <w:bidi/>
        <w:rPr>
          <w:rFonts w:cs="David" w:hint="cs"/>
          <w:u w:val="single"/>
          <w:rtl/>
        </w:rPr>
      </w:pPr>
    </w:p>
    <w:p w14:paraId="444DF86C" w14:textId="77777777" w:rsidR="00004B66" w:rsidRPr="00004B66" w:rsidRDefault="00004B66" w:rsidP="00004B66">
      <w:pPr>
        <w:bidi/>
        <w:rPr>
          <w:rFonts w:cs="David" w:hint="cs"/>
          <w:rtl/>
        </w:rPr>
      </w:pPr>
      <w:r w:rsidRPr="00004B66">
        <w:rPr>
          <w:rFonts w:cs="David" w:hint="cs"/>
          <w:rtl/>
        </w:rPr>
        <w:tab/>
        <w:t>ארבל.</w:t>
      </w:r>
    </w:p>
    <w:p w14:paraId="7E401EE6" w14:textId="77777777" w:rsidR="00004B66" w:rsidRPr="00004B66" w:rsidRDefault="00004B66" w:rsidP="00004B66">
      <w:pPr>
        <w:bidi/>
        <w:rPr>
          <w:rFonts w:cs="David" w:hint="cs"/>
          <w:rtl/>
        </w:rPr>
      </w:pPr>
    </w:p>
    <w:p w14:paraId="7CEE4B5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CCC8D09" w14:textId="77777777" w:rsidR="00004B66" w:rsidRPr="00004B66" w:rsidRDefault="00004B66" w:rsidP="00004B66">
      <w:pPr>
        <w:bidi/>
        <w:rPr>
          <w:rFonts w:cs="David"/>
          <w:rtl/>
        </w:rPr>
      </w:pPr>
    </w:p>
    <w:p w14:paraId="2E4B830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תודה רבה. חבר הכנסת מנחם בן-ששון ולאחריו חברת הכנסת מרינה </w:t>
      </w:r>
      <w:proofErr w:type="spellStart"/>
      <w:r w:rsidRPr="00004B66">
        <w:rPr>
          <w:rFonts w:cs="David" w:hint="cs"/>
          <w:rtl/>
        </w:rPr>
        <w:t>סולודקין</w:t>
      </w:r>
      <w:proofErr w:type="spellEnd"/>
      <w:r w:rsidRPr="00004B66">
        <w:rPr>
          <w:rFonts w:cs="David" w:hint="cs"/>
          <w:rtl/>
        </w:rPr>
        <w:t xml:space="preserve">. </w:t>
      </w:r>
    </w:p>
    <w:p w14:paraId="21EED846" w14:textId="77777777" w:rsidR="00004B66" w:rsidRPr="00004B66" w:rsidRDefault="00004B66" w:rsidP="00004B66">
      <w:pPr>
        <w:bidi/>
        <w:rPr>
          <w:rFonts w:cs="David" w:hint="cs"/>
          <w:rtl/>
        </w:rPr>
      </w:pPr>
    </w:p>
    <w:p w14:paraId="62EBAD66" w14:textId="77777777" w:rsidR="00004B66" w:rsidRPr="00004B66" w:rsidRDefault="00004B66" w:rsidP="00004B66">
      <w:pPr>
        <w:pStyle w:val="Heading5"/>
        <w:jc w:val="left"/>
        <w:rPr>
          <w:rFonts w:hint="cs"/>
          <w:rtl/>
        </w:rPr>
      </w:pPr>
      <w:r w:rsidRPr="00004B66">
        <w:rPr>
          <w:rFonts w:hint="cs"/>
          <w:u w:val="single"/>
          <w:rtl/>
        </w:rPr>
        <w:t>מנחם בן-ששון:</w:t>
      </w:r>
    </w:p>
    <w:p w14:paraId="06681633" w14:textId="77777777" w:rsidR="00004B66" w:rsidRPr="00004B66" w:rsidRDefault="00004B66" w:rsidP="00004B66">
      <w:pPr>
        <w:pStyle w:val="Heading5"/>
        <w:jc w:val="left"/>
        <w:rPr>
          <w:rFonts w:hint="cs"/>
          <w:rtl/>
        </w:rPr>
      </w:pPr>
    </w:p>
    <w:p w14:paraId="62284478" w14:textId="77777777" w:rsidR="00004B66" w:rsidRPr="00004B66" w:rsidRDefault="00004B66" w:rsidP="00004B66">
      <w:pPr>
        <w:bidi/>
        <w:rPr>
          <w:rFonts w:cs="David" w:hint="cs"/>
          <w:rtl/>
        </w:rPr>
      </w:pPr>
      <w:r w:rsidRPr="00004B66">
        <w:rPr>
          <w:rFonts w:cs="David" w:hint="cs"/>
          <w:rtl/>
        </w:rPr>
        <w:tab/>
        <w:t xml:space="preserve"> יש נושאים שאנחנו מעלים על סדר היום בלי לדעת במה מדובר. לא קראנו את החומר. מישהו צריך להציל אותנו מידינו מדי פעם. תודה לנשיאות שעשתה את זה הפעם. אנחנו מדברים את עצמנו לדעת הרבה פעמים בחוסר דעת ברשות הרבים, וכל אחד ואחד מחברי הכנסת שדיבר על הנושא בלי לדעת על מה מדובר כבר יצא מרשות הרבים, והיה שם. שם כבר אי-אפשר להציל כי יש חופש דיבור במדינה. יש לנו כלי נכון לעבוד אתו, יש ועדות בכנסת. בוועדות הכנסת יושבים חברי הכנסת המקצועיים והצוותים המקצועיים, ושם בודקים את הדבר. אני תיאמתי עם היועץ המשפטי לממשלה דיון בוועדת חוקה על הנושא הזה. אני מתכוון לדבר על זה- -</w:t>
      </w:r>
    </w:p>
    <w:p w14:paraId="3DD7944C" w14:textId="77777777" w:rsidR="00004B66" w:rsidRPr="00004B66" w:rsidRDefault="00004B66" w:rsidP="00004B66">
      <w:pPr>
        <w:bidi/>
        <w:rPr>
          <w:rFonts w:cs="David" w:hint="cs"/>
          <w:rtl/>
        </w:rPr>
      </w:pPr>
    </w:p>
    <w:p w14:paraId="1261063F"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2F39622C" w14:textId="77777777" w:rsidR="00004B66" w:rsidRPr="00004B66" w:rsidRDefault="00004B66" w:rsidP="00004B66">
      <w:pPr>
        <w:bidi/>
        <w:rPr>
          <w:rFonts w:cs="David" w:hint="cs"/>
          <w:rtl/>
        </w:rPr>
      </w:pPr>
    </w:p>
    <w:p w14:paraId="4778102B" w14:textId="77777777" w:rsidR="00004B66" w:rsidRPr="00004B66" w:rsidRDefault="00004B66" w:rsidP="00004B66">
      <w:pPr>
        <w:pStyle w:val="Heading5"/>
        <w:jc w:val="left"/>
        <w:rPr>
          <w:rFonts w:hint="cs"/>
          <w:rtl/>
        </w:rPr>
      </w:pPr>
      <w:r w:rsidRPr="00004B66">
        <w:rPr>
          <w:rFonts w:hint="cs"/>
          <w:rtl/>
        </w:rPr>
        <w:tab/>
        <w:t>- - -</w:t>
      </w:r>
    </w:p>
    <w:p w14:paraId="641127D2" w14:textId="77777777" w:rsidR="00004B66" w:rsidRPr="00004B66" w:rsidRDefault="00004B66" w:rsidP="00004B66">
      <w:pPr>
        <w:bidi/>
        <w:rPr>
          <w:rFonts w:cs="David" w:hint="cs"/>
          <w:rtl/>
        </w:rPr>
      </w:pPr>
    </w:p>
    <w:p w14:paraId="01319A34" w14:textId="77777777" w:rsidR="00004B66" w:rsidRPr="00004B66" w:rsidRDefault="00004B66" w:rsidP="00004B66">
      <w:pPr>
        <w:pStyle w:val="Heading5"/>
        <w:jc w:val="left"/>
        <w:rPr>
          <w:rFonts w:hint="cs"/>
          <w:rtl/>
        </w:rPr>
      </w:pPr>
      <w:r w:rsidRPr="00004B66">
        <w:rPr>
          <w:rFonts w:hint="cs"/>
          <w:u w:val="single"/>
          <w:rtl/>
        </w:rPr>
        <w:t>מנחם בן-ששון:</w:t>
      </w:r>
    </w:p>
    <w:p w14:paraId="66F57A7B" w14:textId="77777777" w:rsidR="00004B66" w:rsidRPr="00004B66" w:rsidRDefault="00004B66" w:rsidP="00004B66">
      <w:pPr>
        <w:pStyle w:val="Heading5"/>
        <w:jc w:val="left"/>
        <w:rPr>
          <w:rFonts w:hint="cs"/>
          <w:rtl/>
        </w:rPr>
      </w:pPr>
    </w:p>
    <w:p w14:paraId="7268A65C" w14:textId="77777777" w:rsidR="00004B66" w:rsidRPr="00004B66" w:rsidRDefault="00004B66" w:rsidP="00004B66">
      <w:pPr>
        <w:bidi/>
        <w:rPr>
          <w:rFonts w:cs="David" w:hint="cs"/>
          <w:rtl/>
        </w:rPr>
      </w:pPr>
      <w:r w:rsidRPr="00004B66">
        <w:rPr>
          <w:rFonts w:cs="David" w:hint="cs"/>
          <w:rtl/>
        </w:rPr>
        <w:tab/>
        <w:t xml:space="preserve">- -אלא אומר לנו חבר הכנסת גדעון סער שיש נושאים נכבדים. אגב, אדוני, שכחתי: יש שלושה נושאים נכבדים </w:t>
      </w:r>
      <w:r w:rsidRPr="00004B66">
        <w:rPr>
          <w:rFonts w:cs="David"/>
          <w:rtl/>
        </w:rPr>
        <w:t>–</w:t>
      </w:r>
      <w:r w:rsidRPr="00004B66">
        <w:rPr>
          <w:rFonts w:cs="David" w:hint="cs"/>
          <w:rtl/>
        </w:rPr>
        <w:t xml:space="preserve"> יש עסקאות טיעון, יש זכות נפגעים לקבל מידע, ויש זכות נפגעים להגיד את דברם. שכחת את השניים האחרונים. ואלו נושאים נכבדים, אלא שהם כבר חודש על שולחנה של ועדת החוקה בלי קשר למקרה האחרון. </w:t>
      </w:r>
    </w:p>
    <w:p w14:paraId="33C30F62" w14:textId="77777777" w:rsidR="00004B66" w:rsidRPr="00004B66" w:rsidRDefault="00004B66" w:rsidP="00004B66">
      <w:pPr>
        <w:bidi/>
        <w:rPr>
          <w:rFonts w:cs="David" w:hint="cs"/>
          <w:rtl/>
        </w:rPr>
      </w:pPr>
    </w:p>
    <w:p w14:paraId="5D31F519" w14:textId="77777777" w:rsidR="00004B66" w:rsidRPr="00004B66" w:rsidRDefault="00004B66" w:rsidP="00004B66">
      <w:pPr>
        <w:bidi/>
        <w:ind w:firstLine="567"/>
        <w:rPr>
          <w:rFonts w:cs="David" w:hint="cs"/>
          <w:rtl/>
        </w:rPr>
      </w:pPr>
      <w:r w:rsidRPr="00004B66">
        <w:rPr>
          <w:rFonts w:cs="David" w:hint="cs"/>
          <w:rtl/>
        </w:rPr>
        <w:t xml:space="preserve">אז חברים, יש מוסד רציני </w:t>
      </w:r>
      <w:r w:rsidRPr="00004B66">
        <w:rPr>
          <w:rFonts w:cs="David"/>
          <w:rtl/>
        </w:rPr>
        <w:t>–</w:t>
      </w:r>
      <w:r w:rsidRPr="00004B66">
        <w:rPr>
          <w:rFonts w:cs="David" w:hint="cs"/>
          <w:rtl/>
        </w:rPr>
        <w:t xml:space="preserve"> כנסת ישראל. הנשיאות עשתה לכם כאן את העבודה והצילה אתכם מידיו. תמצו עד כמה שאפשר את זכות הדיבור בחדר הסגור הזה, אבל אל תביישו אותנו במליאה.</w:t>
      </w:r>
    </w:p>
    <w:p w14:paraId="60949965" w14:textId="77777777" w:rsidR="00004B66" w:rsidRPr="00004B66" w:rsidRDefault="00004B66" w:rsidP="00004B66">
      <w:pPr>
        <w:bidi/>
        <w:rPr>
          <w:rFonts w:cs="David" w:hint="cs"/>
          <w:rtl/>
        </w:rPr>
      </w:pPr>
    </w:p>
    <w:p w14:paraId="3FCDA55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F4BBDEF" w14:textId="77777777" w:rsidR="00004B66" w:rsidRPr="00004B66" w:rsidRDefault="00004B66" w:rsidP="00004B66">
      <w:pPr>
        <w:bidi/>
        <w:rPr>
          <w:rFonts w:cs="David"/>
          <w:rtl/>
        </w:rPr>
      </w:pPr>
    </w:p>
    <w:p w14:paraId="27C26BCB"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אני מודה לך, אדוני. חברת הכנסת מרינה </w:t>
      </w:r>
      <w:proofErr w:type="spellStart"/>
      <w:r w:rsidRPr="00004B66">
        <w:rPr>
          <w:rFonts w:cs="David" w:hint="cs"/>
          <w:rtl/>
        </w:rPr>
        <w:t>סולודקין</w:t>
      </w:r>
      <w:proofErr w:type="spellEnd"/>
      <w:r w:rsidRPr="00004B66">
        <w:rPr>
          <w:rFonts w:cs="David" w:hint="cs"/>
          <w:rtl/>
        </w:rPr>
        <w:t>, בבקשה.</w:t>
      </w:r>
    </w:p>
    <w:p w14:paraId="68AE08C9" w14:textId="77777777" w:rsidR="00004B66" w:rsidRPr="00004B66" w:rsidRDefault="00004B66" w:rsidP="00004B66">
      <w:pPr>
        <w:bidi/>
        <w:rPr>
          <w:rFonts w:cs="David" w:hint="cs"/>
          <w:rtl/>
        </w:rPr>
      </w:pPr>
    </w:p>
    <w:p w14:paraId="7793F024" w14:textId="77777777" w:rsidR="00004B66" w:rsidRPr="00004B66" w:rsidRDefault="00004B66" w:rsidP="00004B66">
      <w:pPr>
        <w:bidi/>
        <w:rPr>
          <w:rFonts w:cs="David" w:hint="cs"/>
          <w:rtl/>
        </w:rPr>
      </w:pPr>
      <w:r w:rsidRPr="00004B66">
        <w:rPr>
          <w:rFonts w:cs="David" w:hint="cs"/>
          <w:u w:val="single"/>
          <w:rtl/>
        </w:rPr>
        <w:t xml:space="preserve">מרינה </w:t>
      </w:r>
      <w:proofErr w:type="spellStart"/>
      <w:r w:rsidRPr="00004B66">
        <w:rPr>
          <w:rFonts w:cs="David" w:hint="cs"/>
          <w:u w:val="single"/>
          <w:rtl/>
        </w:rPr>
        <w:t>סולודקין</w:t>
      </w:r>
      <w:proofErr w:type="spellEnd"/>
      <w:r w:rsidRPr="00004B66">
        <w:rPr>
          <w:rFonts w:cs="David" w:hint="cs"/>
          <w:u w:val="single"/>
          <w:rtl/>
        </w:rPr>
        <w:t>:</w:t>
      </w:r>
    </w:p>
    <w:p w14:paraId="01708F37" w14:textId="77777777" w:rsidR="00004B66" w:rsidRPr="00004B66" w:rsidRDefault="00004B66" w:rsidP="00004B66">
      <w:pPr>
        <w:bidi/>
        <w:rPr>
          <w:rFonts w:cs="David" w:hint="cs"/>
          <w:rtl/>
        </w:rPr>
      </w:pPr>
    </w:p>
    <w:p w14:paraId="5632E774" w14:textId="77777777" w:rsidR="00004B66" w:rsidRPr="00004B66" w:rsidRDefault="00004B66" w:rsidP="00004B66">
      <w:pPr>
        <w:bidi/>
        <w:rPr>
          <w:rFonts w:cs="David" w:hint="cs"/>
          <w:rtl/>
        </w:rPr>
      </w:pPr>
      <w:r w:rsidRPr="00004B66">
        <w:rPr>
          <w:rFonts w:cs="David" w:hint="cs"/>
          <w:rtl/>
        </w:rPr>
        <w:tab/>
        <w:t xml:space="preserve">אני ביקשתי מנשיאות הכנסת להעלות את הנושא הזה מכיוון שאני תומכת בעמדה של היועץ המשפטי ולא שמעתי הרבה קולות בנושא זה. אני לא ביקשתי ערעור מכיוון שדיון יותר ארוך יהיה בשבוע הבא אחרי החלטת </w:t>
      </w:r>
      <w:proofErr w:type="spellStart"/>
      <w:r w:rsidRPr="00004B66">
        <w:rPr>
          <w:rFonts w:cs="David" w:hint="cs"/>
          <w:rtl/>
        </w:rPr>
        <w:t>הבג"ץ</w:t>
      </w:r>
      <w:proofErr w:type="spellEnd"/>
      <w:r w:rsidRPr="00004B66">
        <w:rPr>
          <w:rFonts w:cs="David" w:hint="cs"/>
          <w:rtl/>
        </w:rPr>
        <w:t xml:space="preserve">. ואני אומרת לכם שקורבנות של אונס ושל הטרדות מיניות הן לא בלשכת ראש הממשלה ולא בלשכת הנשיא </w:t>
      </w:r>
      <w:r w:rsidRPr="00004B66">
        <w:rPr>
          <w:rFonts w:cs="David"/>
          <w:rtl/>
        </w:rPr>
        <w:t>–</w:t>
      </w:r>
      <w:r w:rsidRPr="00004B66">
        <w:rPr>
          <w:rFonts w:cs="David" w:hint="cs"/>
          <w:rtl/>
        </w:rPr>
        <w:t xml:space="preserve"> הן בשטח, בשכבות החלשות.</w:t>
      </w:r>
    </w:p>
    <w:p w14:paraId="79E62900" w14:textId="77777777" w:rsidR="00004B66" w:rsidRPr="00004B66" w:rsidRDefault="00004B66" w:rsidP="00004B66">
      <w:pPr>
        <w:bidi/>
        <w:rPr>
          <w:rFonts w:cs="David" w:hint="cs"/>
          <w:rtl/>
        </w:rPr>
      </w:pPr>
    </w:p>
    <w:p w14:paraId="0DBFE4D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5BA6E5D" w14:textId="77777777" w:rsidR="00004B66" w:rsidRPr="00004B66" w:rsidRDefault="00004B66" w:rsidP="00004B66">
      <w:pPr>
        <w:bidi/>
        <w:rPr>
          <w:rFonts w:cs="David"/>
          <w:rtl/>
        </w:rPr>
      </w:pPr>
    </w:p>
    <w:p w14:paraId="2C2894FE"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תודה. חבר הכנסת משה </w:t>
      </w:r>
      <w:proofErr w:type="spellStart"/>
      <w:r w:rsidRPr="00004B66">
        <w:rPr>
          <w:rFonts w:cs="David" w:hint="cs"/>
          <w:rtl/>
        </w:rPr>
        <w:t>שרוני</w:t>
      </w:r>
      <w:proofErr w:type="spellEnd"/>
      <w:r w:rsidRPr="00004B66">
        <w:rPr>
          <w:rFonts w:cs="David" w:hint="cs"/>
          <w:rtl/>
        </w:rPr>
        <w:t>, בבקשה.</w:t>
      </w:r>
    </w:p>
    <w:p w14:paraId="2BE89863" w14:textId="77777777" w:rsidR="00004B66" w:rsidRPr="00004B66" w:rsidRDefault="00004B66" w:rsidP="00004B66">
      <w:pPr>
        <w:bidi/>
        <w:rPr>
          <w:rFonts w:cs="David" w:hint="cs"/>
          <w:u w:val="single"/>
          <w:rtl/>
        </w:rPr>
      </w:pPr>
    </w:p>
    <w:p w14:paraId="152AC5B7" w14:textId="77777777" w:rsidR="00004B66" w:rsidRPr="00004B66" w:rsidRDefault="00004B66" w:rsidP="00004B66">
      <w:pPr>
        <w:bidi/>
        <w:rPr>
          <w:rFonts w:cs="David" w:hint="cs"/>
          <w:rtl/>
        </w:rPr>
      </w:pPr>
      <w:r w:rsidRPr="00004B66">
        <w:rPr>
          <w:rFonts w:cs="David" w:hint="cs"/>
          <w:u w:val="single"/>
          <w:rtl/>
        </w:rPr>
        <w:t xml:space="preserve">משה </w:t>
      </w:r>
      <w:proofErr w:type="spellStart"/>
      <w:r w:rsidRPr="00004B66">
        <w:rPr>
          <w:rFonts w:cs="David" w:hint="cs"/>
          <w:u w:val="single"/>
          <w:rtl/>
        </w:rPr>
        <w:t>שרוני</w:t>
      </w:r>
      <w:proofErr w:type="spellEnd"/>
      <w:r w:rsidRPr="00004B66">
        <w:rPr>
          <w:rFonts w:cs="David" w:hint="cs"/>
          <w:u w:val="single"/>
          <w:rtl/>
        </w:rPr>
        <w:t>:</w:t>
      </w:r>
    </w:p>
    <w:p w14:paraId="24EFB65A" w14:textId="77777777" w:rsidR="00004B66" w:rsidRPr="00004B66" w:rsidRDefault="00004B66" w:rsidP="00004B66">
      <w:pPr>
        <w:bidi/>
        <w:rPr>
          <w:rFonts w:cs="David" w:hint="cs"/>
          <w:rtl/>
        </w:rPr>
      </w:pPr>
    </w:p>
    <w:p w14:paraId="1B336F5E" w14:textId="77777777" w:rsidR="00004B66" w:rsidRPr="00004B66" w:rsidRDefault="00004B66" w:rsidP="00004B66">
      <w:pPr>
        <w:bidi/>
        <w:rPr>
          <w:rFonts w:cs="David" w:hint="cs"/>
          <w:rtl/>
        </w:rPr>
      </w:pPr>
      <w:r w:rsidRPr="00004B66">
        <w:rPr>
          <w:rFonts w:cs="David" w:hint="cs"/>
          <w:rtl/>
        </w:rPr>
        <w:tab/>
        <w:t xml:space="preserve">רבותיי חברי הכנסת. אנחנו מבזבזים כל-כך הרבה זמן לחברי הכנסת ודנים בלי סוף, אבל אין חשיבה </w:t>
      </w:r>
      <w:proofErr w:type="spellStart"/>
      <w:r w:rsidRPr="00004B66">
        <w:rPr>
          <w:rFonts w:cs="David" w:hint="cs"/>
          <w:rtl/>
        </w:rPr>
        <w:t>מינימלית</w:t>
      </w:r>
      <w:proofErr w:type="spellEnd"/>
      <w:r w:rsidRPr="00004B66">
        <w:rPr>
          <w:rFonts w:cs="David" w:hint="cs"/>
          <w:rtl/>
        </w:rPr>
        <w:t xml:space="preserve">. לפי האינפורמציה שיש בידי, יש דבר אחד, חבר הכנסת גדעון סער, כשהליכוד הגדול הלך למנות את קצב לנשיא המדינה היו כל מיני שמועות על כל מיני נושאים. במקום לבדוק את הנושא ולהעמיק בו, רק עניין אותם שקצב יהיה נשיא. גם סיעת הליכוד </w:t>
      </w:r>
      <w:r w:rsidRPr="00004B66">
        <w:rPr>
          <w:rFonts w:cs="David"/>
          <w:rtl/>
        </w:rPr>
        <w:t>–</w:t>
      </w:r>
      <w:r w:rsidRPr="00004B66">
        <w:rPr>
          <w:rFonts w:cs="David" w:hint="cs"/>
          <w:rtl/>
        </w:rPr>
        <w:t xml:space="preserve"> הם אשמים בזה ומדברים כאן על מוסר. תהיו גם קצת כנים. קצת יושר. לא היינו מגיעים לזה אם הייתם בודקים בצורה מעמיקה לפני שהוא נבחר. תודה.</w:t>
      </w:r>
    </w:p>
    <w:p w14:paraId="1F44265E" w14:textId="77777777" w:rsidR="00004B66" w:rsidRPr="00004B66" w:rsidRDefault="00004B66" w:rsidP="00004B66">
      <w:pPr>
        <w:bidi/>
        <w:rPr>
          <w:rFonts w:cs="David" w:hint="cs"/>
          <w:rtl/>
        </w:rPr>
      </w:pPr>
    </w:p>
    <w:p w14:paraId="1480A6F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692EC49" w14:textId="77777777" w:rsidR="00004B66" w:rsidRPr="00004B66" w:rsidRDefault="00004B66" w:rsidP="00004B66">
      <w:pPr>
        <w:bidi/>
        <w:rPr>
          <w:rFonts w:cs="David"/>
          <w:rtl/>
        </w:rPr>
      </w:pPr>
    </w:p>
    <w:p w14:paraId="6D7F8515" w14:textId="77777777" w:rsidR="00004B66" w:rsidRPr="00004B66" w:rsidRDefault="00004B66" w:rsidP="00004B66">
      <w:pPr>
        <w:bidi/>
        <w:rPr>
          <w:rFonts w:cs="David" w:hint="cs"/>
          <w:rtl/>
        </w:rPr>
      </w:pPr>
      <w:r w:rsidRPr="00004B66">
        <w:rPr>
          <w:rFonts w:cs="David"/>
          <w:rtl/>
        </w:rPr>
        <w:tab/>
      </w:r>
      <w:r w:rsidRPr="00004B66">
        <w:rPr>
          <w:rFonts w:cs="David" w:hint="cs"/>
          <w:rtl/>
        </w:rPr>
        <w:t>תודה. חבר הכנסת נסים זאב, בבקשה.</w:t>
      </w:r>
    </w:p>
    <w:p w14:paraId="50216B4B" w14:textId="77777777" w:rsidR="00004B66" w:rsidRPr="00004B66" w:rsidRDefault="00004B66" w:rsidP="00004B66">
      <w:pPr>
        <w:bidi/>
        <w:rPr>
          <w:rFonts w:cs="David" w:hint="cs"/>
          <w:rtl/>
        </w:rPr>
      </w:pPr>
    </w:p>
    <w:p w14:paraId="2D1DEF0B" w14:textId="77777777" w:rsidR="00004B66" w:rsidRPr="00004B66" w:rsidRDefault="00004B66" w:rsidP="00004B66">
      <w:pPr>
        <w:bidi/>
        <w:rPr>
          <w:rFonts w:cs="David" w:hint="cs"/>
          <w:rtl/>
        </w:rPr>
      </w:pPr>
      <w:r w:rsidRPr="00004B66">
        <w:rPr>
          <w:rFonts w:cs="David" w:hint="cs"/>
          <w:u w:val="single"/>
          <w:rtl/>
        </w:rPr>
        <w:t>נסים זאב:</w:t>
      </w:r>
    </w:p>
    <w:p w14:paraId="706847D1" w14:textId="77777777" w:rsidR="00004B66" w:rsidRPr="00004B66" w:rsidRDefault="00004B66" w:rsidP="00004B66">
      <w:pPr>
        <w:bidi/>
        <w:rPr>
          <w:rFonts w:cs="David" w:hint="cs"/>
          <w:rtl/>
        </w:rPr>
      </w:pPr>
    </w:p>
    <w:p w14:paraId="6B98206C" w14:textId="77777777" w:rsidR="00004B66" w:rsidRPr="00004B66" w:rsidRDefault="00004B66" w:rsidP="00004B66">
      <w:pPr>
        <w:bidi/>
        <w:rPr>
          <w:rFonts w:cs="David" w:hint="cs"/>
          <w:rtl/>
        </w:rPr>
      </w:pPr>
      <w:r w:rsidRPr="00004B66">
        <w:rPr>
          <w:rFonts w:cs="David" w:hint="cs"/>
          <w:rtl/>
        </w:rPr>
        <w:tab/>
        <w:t xml:space="preserve"> גברתי היושבת ראש, מדינה שלמה עסוקה בהטרדה מינית. אין עכשיו אישה במדינת ישראל שלא מוטרדת מינית מהנשיא קצב. ככה זה נשמע. אני רוצה להבין מה המטרה של הדיון הזה? רוצים להגיע למטרה או כמו ששמעתי, אנחנו במה. אני מסכים. כתוב: "רק הבמות לא סרו, עוד העם מזבחים ומקטרים בבמות". עבודה זרה ממש. כל המטרה פה היא לעלות על במה ולהשמיע קול זעקה, כשאף אחד לא יודע על מה הוא מדבר. </w:t>
      </w:r>
    </w:p>
    <w:p w14:paraId="4620C70B" w14:textId="77777777" w:rsidR="00004B66" w:rsidRPr="00004B66" w:rsidRDefault="00004B66" w:rsidP="00004B66">
      <w:pPr>
        <w:bidi/>
        <w:rPr>
          <w:rFonts w:cs="David" w:hint="cs"/>
          <w:rtl/>
        </w:rPr>
      </w:pPr>
    </w:p>
    <w:p w14:paraId="7280DBEA" w14:textId="77777777" w:rsidR="00004B66" w:rsidRPr="00004B66" w:rsidRDefault="00004B66" w:rsidP="00004B66">
      <w:pPr>
        <w:bidi/>
        <w:ind w:firstLine="567"/>
        <w:rPr>
          <w:rFonts w:cs="David" w:hint="cs"/>
          <w:rtl/>
        </w:rPr>
      </w:pPr>
      <w:r w:rsidRPr="00004B66">
        <w:rPr>
          <w:rFonts w:cs="David" w:hint="cs"/>
          <w:rtl/>
        </w:rPr>
        <w:t xml:space="preserve">היועץ המשפטי לממשלה צריך לקבל הכרעות, לפי שיקולים פוליטיים? הרי זה מה שרוצים לעשות היום הפוליטיקאים; לבוא ולומר ליועץ המשפטי: "עכשיו אנחנו דנים אותך במליאת הכנסת על מה שהחלטת קודם, ולמה חזרת מעמדתך לאחר השימוע?" אנחנו כל-כך תמימים? קודם השימוע הייתה לו עמדה מסוימת; הוא חשב שכל הטיעונים וכל חומר הראיות שהוגשו בפניו יש בהם דברים של ממש. לאחר השימוע ראינו שלמעלה ממחצית הטענות ואותם "קורבנות" ירדו מעל הפרק. אז עוסקים היום ב-א'-א' </w:t>
      </w:r>
      <w:proofErr w:type="spellStart"/>
      <w:r w:rsidRPr="00004B66">
        <w:rPr>
          <w:rFonts w:cs="David" w:hint="cs"/>
          <w:rtl/>
        </w:rPr>
        <w:t>וב</w:t>
      </w:r>
      <w:proofErr w:type="spellEnd"/>
      <w:r w:rsidRPr="00004B66">
        <w:rPr>
          <w:rFonts w:cs="David" w:hint="cs"/>
          <w:rtl/>
        </w:rPr>
        <w:t xml:space="preserve">-א'-ב', כאשר כל נושא האינוס הוא דבר תמוה ומוזר בעיני הציבור כולו, ואנחנו ממשיכים כאשר אין חומר ראייתי מספיק. פרקליט המחוז אמר את זה, לא אני אמרתי את זה; אמר גם נשיא בית המשפט העליון שאי-אפשר להוציא דין צדק כאשר התקשורת כבר עשתה לו דין שדה. אז מה, עכשיו אנחנו צריכים להמשיך באותה שיטה ולהפעיל לחץ על היועץ המשפטי במליאת הכנסת כדי שאולי יחזור בו או יתוודה? מביאים לי ראיה מההפגנה הגדולה שהייתה לפני מספר ימים </w:t>
      </w:r>
      <w:r w:rsidRPr="00004B66">
        <w:rPr>
          <w:rFonts w:cs="David"/>
          <w:rtl/>
        </w:rPr>
        <w:t>–</w:t>
      </w:r>
      <w:r w:rsidRPr="00004B66">
        <w:rPr>
          <w:rFonts w:cs="David" w:hint="cs"/>
          <w:rtl/>
        </w:rPr>
        <w:t xml:space="preserve"> זאת הפעלת טרור ולחץ על היועץ המשפטי לשנות מדיניות כאשר הוא בקי בחומר הראיות, הוא ראה אותו, והוא מונח לנגד עיניו. אם יש למישהו עמדה שונה הוא לא יכול לדבר לפני שכל חומר הראיות מוצג בפניו. </w:t>
      </w:r>
    </w:p>
    <w:p w14:paraId="5481A7ED" w14:textId="77777777" w:rsidR="00004B66" w:rsidRPr="00004B66" w:rsidRDefault="00004B66" w:rsidP="00004B66">
      <w:pPr>
        <w:bidi/>
        <w:ind w:firstLine="567"/>
        <w:rPr>
          <w:rFonts w:cs="David" w:hint="cs"/>
          <w:rtl/>
        </w:rPr>
      </w:pPr>
    </w:p>
    <w:p w14:paraId="0D141C1F" w14:textId="77777777" w:rsidR="00004B66" w:rsidRPr="00004B66" w:rsidRDefault="00004B66" w:rsidP="00004B66">
      <w:pPr>
        <w:bidi/>
        <w:ind w:firstLine="567"/>
        <w:rPr>
          <w:rFonts w:cs="David" w:hint="cs"/>
          <w:rtl/>
        </w:rPr>
      </w:pPr>
      <w:r w:rsidRPr="00004B66">
        <w:rPr>
          <w:rFonts w:cs="David" w:hint="cs"/>
          <w:rtl/>
        </w:rPr>
        <w:t>רבותיי, אתם רואים חשיבות ממדרגה ראשונה בעניין הזה. אתמול היו שש הצעות חוק במליאה, והיו בקושי 6 חברי כנסת. מעניין, זה לא מעניין אף אחד- -</w:t>
      </w:r>
    </w:p>
    <w:p w14:paraId="57878FC0" w14:textId="77777777" w:rsidR="00004B66" w:rsidRPr="00004B66" w:rsidRDefault="00004B66" w:rsidP="00004B66">
      <w:pPr>
        <w:bidi/>
        <w:rPr>
          <w:rFonts w:cs="David" w:hint="cs"/>
          <w:rtl/>
        </w:rPr>
      </w:pPr>
    </w:p>
    <w:p w14:paraId="06A2A553"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28AD1C33" w14:textId="77777777" w:rsidR="00004B66" w:rsidRPr="00004B66" w:rsidRDefault="00004B66" w:rsidP="00004B66">
      <w:pPr>
        <w:bidi/>
        <w:rPr>
          <w:rFonts w:cs="David" w:hint="cs"/>
          <w:rtl/>
        </w:rPr>
      </w:pPr>
    </w:p>
    <w:p w14:paraId="141F891A" w14:textId="77777777" w:rsidR="00004B66" w:rsidRPr="00004B66" w:rsidRDefault="00004B66" w:rsidP="00004B66">
      <w:pPr>
        <w:bidi/>
        <w:rPr>
          <w:rFonts w:cs="David" w:hint="cs"/>
          <w:rtl/>
        </w:rPr>
      </w:pPr>
      <w:r w:rsidRPr="00004B66">
        <w:rPr>
          <w:rFonts w:cs="David" w:hint="cs"/>
          <w:rtl/>
        </w:rPr>
        <w:tab/>
        <w:t xml:space="preserve"> מה עניין שמיטה להר סיני?</w:t>
      </w:r>
    </w:p>
    <w:p w14:paraId="18DB633E" w14:textId="77777777" w:rsidR="00004B66" w:rsidRPr="00004B66" w:rsidRDefault="00004B66" w:rsidP="00004B66">
      <w:pPr>
        <w:bidi/>
        <w:rPr>
          <w:rFonts w:cs="David" w:hint="cs"/>
          <w:rtl/>
        </w:rPr>
      </w:pPr>
    </w:p>
    <w:p w14:paraId="337B0F3A" w14:textId="77777777" w:rsidR="00004B66" w:rsidRPr="00004B66" w:rsidRDefault="00004B66" w:rsidP="00004B66">
      <w:pPr>
        <w:bidi/>
        <w:rPr>
          <w:rFonts w:cs="David" w:hint="cs"/>
          <w:rtl/>
        </w:rPr>
      </w:pPr>
      <w:r w:rsidRPr="00004B66">
        <w:rPr>
          <w:rFonts w:cs="David" w:hint="cs"/>
          <w:u w:val="single"/>
          <w:rtl/>
        </w:rPr>
        <w:t>נסים זאב:</w:t>
      </w:r>
    </w:p>
    <w:p w14:paraId="1303E569" w14:textId="77777777" w:rsidR="00004B66" w:rsidRPr="00004B66" w:rsidRDefault="00004B66" w:rsidP="00004B66">
      <w:pPr>
        <w:bidi/>
        <w:rPr>
          <w:rFonts w:cs="David" w:hint="cs"/>
          <w:rtl/>
        </w:rPr>
      </w:pPr>
    </w:p>
    <w:p w14:paraId="1784AF9C" w14:textId="77777777" w:rsidR="00004B66" w:rsidRPr="00004B66" w:rsidRDefault="00004B66" w:rsidP="00004B66">
      <w:pPr>
        <w:bidi/>
        <w:rPr>
          <w:rFonts w:cs="David" w:hint="cs"/>
          <w:rtl/>
        </w:rPr>
      </w:pPr>
      <w:r w:rsidRPr="00004B66">
        <w:rPr>
          <w:rFonts w:cs="David" w:hint="cs"/>
          <w:rtl/>
        </w:rPr>
        <w:tab/>
        <w:t xml:space="preserve">זה כן משנה. זה פופוליזם. </w:t>
      </w:r>
    </w:p>
    <w:p w14:paraId="5851AB91" w14:textId="77777777" w:rsidR="00004B66" w:rsidRPr="00004B66" w:rsidRDefault="00004B66" w:rsidP="00004B66">
      <w:pPr>
        <w:bidi/>
        <w:rPr>
          <w:rFonts w:cs="David" w:hint="cs"/>
          <w:rtl/>
        </w:rPr>
      </w:pPr>
    </w:p>
    <w:p w14:paraId="502FC6D8" w14:textId="77777777" w:rsidR="00004B66" w:rsidRPr="00004B66" w:rsidRDefault="00004B66" w:rsidP="00004B66">
      <w:pPr>
        <w:bidi/>
        <w:rPr>
          <w:rFonts w:cs="David" w:hint="cs"/>
          <w:u w:val="single"/>
          <w:rtl/>
        </w:rPr>
      </w:pPr>
      <w:r w:rsidRPr="00004B66">
        <w:rPr>
          <w:rFonts w:cs="David" w:hint="cs"/>
          <w:u w:val="single"/>
          <w:rtl/>
        </w:rPr>
        <w:t>גדעון סער:</w:t>
      </w:r>
    </w:p>
    <w:p w14:paraId="53EC3F42" w14:textId="77777777" w:rsidR="00004B66" w:rsidRPr="00004B66" w:rsidRDefault="00004B66" w:rsidP="00004B66">
      <w:pPr>
        <w:bidi/>
        <w:rPr>
          <w:rFonts w:cs="David" w:hint="cs"/>
          <w:u w:val="single"/>
          <w:rtl/>
        </w:rPr>
      </w:pPr>
    </w:p>
    <w:p w14:paraId="2943AB4F" w14:textId="77777777" w:rsidR="00004B66" w:rsidRPr="00004B66" w:rsidRDefault="00004B66" w:rsidP="00004B66">
      <w:pPr>
        <w:bidi/>
        <w:rPr>
          <w:rFonts w:cs="David" w:hint="cs"/>
          <w:rtl/>
        </w:rPr>
      </w:pPr>
      <w:r w:rsidRPr="00004B66">
        <w:rPr>
          <w:rFonts w:cs="David" w:hint="cs"/>
          <w:rtl/>
        </w:rPr>
        <w:tab/>
        <w:t xml:space="preserve"> גם אתה פופוליסט.</w:t>
      </w:r>
    </w:p>
    <w:p w14:paraId="240FB17E" w14:textId="77777777" w:rsidR="00004B66" w:rsidRPr="00004B66" w:rsidRDefault="00004B66" w:rsidP="00004B66">
      <w:pPr>
        <w:bidi/>
        <w:rPr>
          <w:rFonts w:cs="David" w:hint="cs"/>
          <w:rtl/>
        </w:rPr>
      </w:pPr>
    </w:p>
    <w:p w14:paraId="091906AB"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נסים זאב:</w:t>
      </w:r>
    </w:p>
    <w:p w14:paraId="20218412" w14:textId="77777777" w:rsidR="00004B66" w:rsidRPr="00004B66" w:rsidRDefault="00004B66" w:rsidP="00004B66">
      <w:pPr>
        <w:bidi/>
        <w:rPr>
          <w:rFonts w:cs="David" w:hint="cs"/>
          <w:rtl/>
        </w:rPr>
      </w:pPr>
    </w:p>
    <w:p w14:paraId="40D477FD" w14:textId="77777777" w:rsidR="00004B66" w:rsidRPr="00004B66" w:rsidRDefault="00004B66" w:rsidP="00004B66">
      <w:pPr>
        <w:bidi/>
        <w:rPr>
          <w:rFonts w:cs="David" w:hint="cs"/>
          <w:rtl/>
        </w:rPr>
      </w:pPr>
      <w:r w:rsidRPr="00004B66">
        <w:rPr>
          <w:rFonts w:cs="David" w:hint="cs"/>
          <w:rtl/>
        </w:rPr>
        <w:tab/>
        <w:t xml:space="preserve">מה שמעניין פוליטיקאים זאת במה. אמרו פה חברי כנסת </w:t>
      </w:r>
      <w:r w:rsidRPr="00004B66">
        <w:rPr>
          <w:rFonts w:cs="David"/>
          <w:rtl/>
        </w:rPr>
        <w:t>–</w:t>
      </w:r>
      <w:r w:rsidRPr="00004B66">
        <w:rPr>
          <w:rFonts w:cs="David" w:hint="cs"/>
          <w:rtl/>
        </w:rPr>
        <w:t xml:space="preserve"> רוצים במה. על דמו של הנשיא קצב צריך במה, שכל אחד יתבטא איך שבא לו. </w:t>
      </w:r>
    </w:p>
    <w:p w14:paraId="320BE965" w14:textId="77777777" w:rsidR="00004B66" w:rsidRPr="00004B66" w:rsidRDefault="00004B66" w:rsidP="00004B66">
      <w:pPr>
        <w:bidi/>
        <w:rPr>
          <w:rFonts w:cs="David" w:hint="cs"/>
          <w:rtl/>
        </w:rPr>
      </w:pPr>
    </w:p>
    <w:p w14:paraId="0E05A248" w14:textId="77777777" w:rsidR="00004B66" w:rsidRPr="00004B66" w:rsidRDefault="00004B66" w:rsidP="00004B66">
      <w:pPr>
        <w:bidi/>
        <w:ind w:firstLine="567"/>
        <w:rPr>
          <w:rFonts w:cs="David" w:hint="cs"/>
          <w:rtl/>
        </w:rPr>
      </w:pPr>
      <w:r w:rsidRPr="00004B66">
        <w:rPr>
          <w:rFonts w:cs="David" w:hint="cs"/>
          <w:rtl/>
        </w:rPr>
        <w:t xml:space="preserve">אם יש דבר שראוי להעלות וקשור ליועץ המשפטי זה העניין של נעמי </w:t>
      </w:r>
      <w:proofErr w:type="spellStart"/>
      <w:r w:rsidRPr="00004B66">
        <w:rPr>
          <w:rFonts w:cs="David" w:hint="cs"/>
          <w:rtl/>
        </w:rPr>
        <w:t>בלומנטל</w:t>
      </w:r>
      <w:proofErr w:type="spellEnd"/>
      <w:r w:rsidRPr="00004B66">
        <w:rPr>
          <w:rFonts w:cs="David" w:hint="cs"/>
          <w:rtl/>
        </w:rPr>
        <w:t>. זה ראוי והגון לחברי הכנסת לומר את עמדתם, האם היא ראויה לחנינה או לא ראויה לחנינה- -</w:t>
      </w:r>
    </w:p>
    <w:p w14:paraId="092F6ECA" w14:textId="77777777" w:rsidR="00004B66" w:rsidRPr="00004B66" w:rsidRDefault="00004B66" w:rsidP="00004B66">
      <w:pPr>
        <w:bidi/>
        <w:rPr>
          <w:rFonts w:cs="David" w:hint="cs"/>
          <w:rtl/>
        </w:rPr>
      </w:pPr>
    </w:p>
    <w:p w14:paraId="7BB9EB8F"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268EC549" w14:textId="77777777" w:rsidR="00004B66" w:rsidRPr="00004B66" w:rsidRDefault="00004B66" w:rsidP="00004B66">
      <w:pPr>
        <w:bidi/>
        <w:rPr>
          <w:rFonts w:cs="David" w:hint="cs"/>
          <w:rtl/>
        </w:rPr>
      </w:pPr>
    </w:p>
    <w:p w14:paraId="4E335091" w14:textId="77777777" w:rsidR="00004B66" w:rsidRPr="00004B66" w:rsidRDefault="00004B66" w:rsidP="00004B66">
      <w:pPr>
        <w:bidi/>
        <w:rPr>
          <w:rFonts w:cs="David" w:hint="cs"/>
          <w:rtl/>
        </w:rPr>
      </w:pPr>
      <w:r w:rsidRPr="00004B66">
        <w:rPr>
          <w:rFonts w:cs="David" w:hint="cs"/>
          <w:rtl/>
        </w:rPr>
        <w:tab/>
        <w:t xml:space="preserve"> הם פוחדים. יש פה פופוליסטים.</w:t>
      </w:r>
    </w:p>
    <w:p w14:paraId="21A6BCB8" w14:textId="77777777" w:rsidR="00004B66" w:rsidRPr="00004B66" w:rsidRDefault="00004B66" w:rsidP="00004B66">
      <w:pPr>
        <w:bidi/>
        <w:rPr>
          <w:rFonts w:cs="David" w:hint="cs"/>
          <w:rtl/>
        </w:rPr>
      </w:pPr>
    </w:p>
    <w:p w14:paraId="14A2A3DB" w14:textId="77777777" w:rsidR="00004B66" w:rsidRPr="00004B66" w:rsidRDefault="00004B66" w:rsidP="00004B66">
      <w:pPr>
        <w:bidi/>
        <w:rPr>
          <w:rFonts w:cs="David" w:hint="cs"/>
          <w:rtl/>
        </w:rPr>
      </w:pPr>
      <w:r w:rsidRPr="00004B66">
        <w:rPr>
          <w:rFonts w:cs="David" w:hint="cs"/>
          <w:u w:val="single"/>
          <w:rtl/>
        </w:rPr>
        <w:t>נסים זאב:</w:t>
      </w:r>
    </w:p>
    <w:p w14:paraId="3E74C733" w14:textId="77777777" w:rsidR="00004B66" w:rsidRPr="00004B66" w:rsidRDefault="00004B66" w:rsidP="00004B66">
      <w:pPr>
        <w:bidi/>
        <w:rPr>
          <w:rFonts w:cs="David" w:hint="cs"/>
          <w:rtl/>
        </w:rPr>
      </w:pPr>
    </w:p>
    <w:p w14:paraId="210AC3AD" w14:textId="77777777" w:rsidR="00004B66" w:rsidRPr="00004B66" w:rsidRDefault="00004B66" w:rsidP="00004B66">
      <w:pPr>
        <w:bidi/>
        <w:ind w:firstLine="567"/>
        <w:rPr>
          <w:rFonts w:cs="David" w:hint="cs"/>
          <w:rtl/>
        </w:rPr>
      </w:pPr>
      <w:r w:rsidRPr="00004B66">
        <w:rPr>
          <w:rFonts w:cs="David" w:hint="cs"/>
          <w:rtl/>
        </w:rPr>
        <w:t xml:space="preserve"> - - מעניין, אף אחד לא מעלה את ההצעה הזאת. אני מציע ברגע זה- -</w:t>
      </w:r>
    </w:p>
    <w:p w14:paraId="350176A6" w14:textId="77777777" w:rsidR="00004B66" w:rsidRPr="00004B66" w:rsidRDefault="00004B66" w:rsidP="00004B66">
      <w:pPr>
        <w:bidi/>
        <w:ind w:firstLine="567"/>
        <w:rPr>
          <w:rFonts w:cs="David" w:hint="cs"/>
          <w:rtl/>
        </w:rPr>
      </w:pPr>
    </w:p>
    <w:p w14:paraId="14319DFE"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4E86CB06" w14:textId="77777777" w:rsidR="00004B66" w:rsidRPr="00004B66" w:rsidRDefault="00004B66" w:rsidP="00004B66">
      <w:pPr>
        <w:bidi/>
        <w:rPr>
          <w:rFonts w:cs="David" w:hint="cs"/>
          <w:rtl/>
        </w:rPr>
      </w:pPr>
    </w:p>
    <w:p w14:paraId="24279666" w14:textId="77777777" w:rsidR="00004B66" w:rsidRPr="00004B66" w:rsidRDefault="00004B66" w:rsidP="00004B66">
      <w:pPr>
        <w:bidi/>
        <w:ind w:firstLine="567"/>
        <w:rPr>
          <w:rFonts w:cs="David" w:hint="cs"/>
          <w:rtl/>
        </w:rPr>
      </w:pPr>
      <w:r w:rsidRPr="00004B66">
        <w:rPr>
          <w:rFonts w:cs="David" w:hint="cs"/>
          <w:rtl/>
        </w:rPr>
        <w:t>הם פוחדים.</w:t>
      </w:r>
    </w:p>
    <w:p w14:paraId="1DC18C24" w14:textId="77777777" w:rsidR="00004B66" w:rsidRPr="00004B66" w:rsidRDefault="00004B66" w:rsidP="00004B66">
      <w:pPr>
        <w:bidi/>
        <w:rPr>
          <w:rFonts w:cs="David" w:hint="cs"/>
          <w:rtl/>
        </w:rPr>
      </w:pPr>
    </w:p>
    <w:p w14:paraId="252A06B0" w14:textId="77777777" w:rsidR="00004B66" w:rsidRPr="00004B66" w:rsidRDefault="00004B66" w:rsidP="00004B66">
      <w:pPr>
        <w:bidi/>
        <w:rPr>
          <w:rFonts w:cs="David" w:hint="cs"/>
          <w:rtl/>
        </w:rPr>
      </w:pPr>
      <w:r w:rsidRPr="00004B66">
        <w:rPr>
          <w:rFonts w:cs="David" w:hint="cs"/>
          <w:u w:val="single"/>
          <w:rtl/>
        </w:rPr>
        <w:t>נסים זאב:</w:t>
      </w:r>
    </w:p>
    <w:p w14:paraId="584F5DF6" w14:textId="77777777" w:rsidR="00004B66" w:rsidRPr="00004B66" w:rsidRDefault="00004B66" w:rsidP="00004B66">
      <w:pPr>
        <w:bidi/>
        <w:rPr>
          <w:rFonts w:cs="David" w:hint="cs"/>
          <w:rtl/>
        </w:rPr>
      </w:pPr>
    </w:p>
    <w:p w14:paraId="77D47FE7" w14:textId="77777777" w:rsidR="00004B66" w:rsidRPr="00004B66" w:rsidRDefault="00004B66" w:rsidP="00004B66">
      <w:pPr>
        <w:bidi/>
        <w:rPr>
          <w:rFonts w:cs="David" w:hint="cs"/>
          <w:rtl/>
        </w:rPr>
      </w:pPr>
      <w:r w:rsidRPr="00004B66">
        <w:rPr>
          <w:rFonts w:cs="David" w:hint="cs"/>
          <w:rtl/>
        </w:rPr>
        <w:tab/>
        <w:t>- - שנחזור לוועדת הכנסת ונקבל החלטה לקיים דיון במליאת הכנסת.</w:t>
      </w:r>
    </w:p>
    <w:p w14:paraId="2E3BC372" w14:textId="77777777" w:rsidR="00004B66" w:rsidRPr="00004B66" w:rsidRDefault="00004B66" w:rsidP="00004B66">
      <w:pPr>
        <w:bidi/>
        <w:rPr>
          <w:rFonts w:cs="David" w:hint="cs"/>
          <w:rtl/>
        </w:rPr>
      </w:pPr>
    </w:p>
    <w:p w14:paraId="45C5B01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C00A391" w14:textId="77777777" w:rsidR="00004B66" w:rsidRPr="00004B66" w:rsidRDefault="00004B66" w:rsidP="00004B66">
      <w:pPr>
        <w:bidi/>
        <w:rPr>
          <w:rFonts w:cs="David"/>
          <w:rtl/>
        </w:rPr>
      </w:pPr>
    </w:p>
    <w:p w14:paraId="4F8FC346" w14:textId="77777777" w:rsidR="00004B66" w:rsidRPr="00004B66" w:rsidRDefault="00004B66" w:rsidP="00004B66">
      <w:pPr>
        <w:bidi/>
        <w:rPr>
          <w:rFonts w:cs="David" w:hint="cs"/>
          <w:rtl/>
        </w:rPr>
      </w:pPr>
      <w:r w:rsidRPr="00004B66">
        <w:rPr>
          <w:rFonts w:cs="David"/>
          <w:rtl/>
        </w:rPr>
        <w:tab/>
      </w:r>
      <w:r w:rsidRPr="00004B66">
        <w:rPr>
          <w:rFonts w:cs="David" w:hint="cs"/>
          <w:rtl/>
        </w:rPr>
        <w:t>תודה. חבר הכנסת ראובן ריבלין, בבקשה.</w:t>
      </w:r>
    </w:p>
    <w:p w14:paraId="594326D9" w14:textId="77777777" w:rsidR="00004B66" w:rsidRPr="00004B66" w:rsidRDefault="00004B66" w:rsidP="00004B66">
      <w:pPr>
        <w:bidi/>
        <w:rPr>
          <w:rFonts w:cs="David" w:hint="cs"/>
          <w:rtl/>
        </w:rPr>
      </w:pPr>
    </w:p>
    <w:p w14:paraId="00364B8C" w14:textId="77777777" w:rsidR="00004B66" w:rsidRPr="00004B66" w:rsidRDefault="00004B66" w:rsidP="00004B66">
      <w:pPr>
        <w:bidi/>
        <w:rPr>
          <w:rFonts w:cs="David" w:hint="cs"/>
          <w:rtl/>
        </w:rPr>
      </w:pPr>
      <w:r w:rsidRPr="00004B66">
        <w:rPr>
          <w:rFonts w:cs="David" w:hint="cs"/>
          <w:u w:val="single"/>
          <w:rtl/>
        </w:rPr>
        <w:t>ראובן ריבלין:</w:t>
      </w:r>
    </w:p>
    <w:p w14:paraId="3DFCDEE0" w14:textId="77777777" w:rsidR="00004B66" w:rsidRPr="00004B66" w:rsidRDefault="00004B66" w:rsidP="00004B66">
      <w:pPr>
        <w:bidi/>
        <w:rPr>
          <w:rFonts w:cs="David" w:hint="cs"/>
          <w:rtl/>
        </w:rPr>
      </w:pPr>
    </w:p>
    <w:p w14:paraId="28FF06E1" w14:textId="77777777" w:rsidR="00004B66" w:rsidRPr="00004B66" w:rsidRDefault="00004B66" w:rsidP="00004B66">
      <w:pPr>
        <w:bidi/>
        <w:rPr>
          <w:rFonts w:cs="David" w:hint="cs"/>
          <w:rtl/>
        </w:rPr>
      </w:pPr>
      <w:r w:rsidRPr="00004B66">
        <w:rPr>
          <w:rFonts w:cs="David" w:hint="cs"/>
          <w:rtl/>
        </w:rPr>
        <w:tab/>
        <w:t xml:space="preserve"> אנחנו נמצאים בהליך של הכנסת בעניין ערעור על החלטת הנשיאות להעלאת הצעה לסדר יום, ואנחנו צריכים לראות שני מרכיבים ואחר-כך לבדוק כל נושא. שני המרכיבים: האם הנושא הוא חשוב ומעסיק את הציבור? נדמה לי שלא הייתה רשת תקשורת ולא היה בית בישראל שלא דנו בו לכאן או לכאן. </w:t>
      </w:r>
    </w:p>
    <w:p w14:paraId="5AB79CE2" w14:textId="77777777" w:rsidR="00004B66" w:rsidRPr="00004B66" w:rsidRDefault="00004B66" w:rsidP="00004B66">
      <w:pPr>
        <w:bidi/>
        <w:rPr>
          <w:rFonts w:cs="David" w:hint="cs"/>
          <w:rtl/>
        </w:rPr>
      </w:pPr>
    </w:p>
    <w:p w14:paraId="510A7E51" w14:textId="77777777" w:rsidR="00004B66" w:rsidRPr="00004B66" w:rsidRDefault="00004B66" w:rsidP="00004B66">
      <w:pPr>
        <w:bidi/>
        <w:rPr>
          <w:rFonts w:cs="David" w:hint="cs"/>
          <w:u w:val="single"/>
          <w:rtl/>
        </w:rPr>
      </w:pPr>
      <w:r w:rsidRPr="00004B66">
        <w:rPr>
          <w:rFonts w:cs="David" w:hint="cs"/>
          <w:u w:val="single"/>
          <w:rtl/>
        </w:rPr>
        <w:t>מאיר פרוש:</w:t>
      </w:r>
    </w:p>
    <w:p w14:paraId="1A9CB8B4" w14:textId="77777777" w:rsidR="00004B66" w:rsidRPr="00004B66" w:rsidRDefault="00004B66" w:rsidP="00004B66">
      <w:pPr>
        <w:bidi/>
        <w:rPr>
          <w:rFonts w:cs="David" w:hint="cs"/>
          <w:u w:val="single"/>
        </w:rPr>
      </w:pPr>
    </w:p>
    <w:p w14:paraId="09668B9D" w14:textId="77777777" w:rsidR="00004B66" w:rsidRPr="00004B66" w:rsidRDefault="00004B66" w:rsidP="00004B66">
      <w:pPr>
        <w:bidi/>
        <w:rPr>
          <w:rFonts w:cs="David" w:hint="cs"/>
          <w:rtl/>
        </w:rPr>
      </w:pPr>
      <w:r w:rsidRPr="00004B66">
        <w:rPr>
          <w:rFonts w:cs="David" w:hint="cs"/>
          <w:rtl/>
        </w:rPr>
        <w:tab/>
        <w:t xml:space="preserve"> היו דנים שלא דנו בזה.</w:t>
      </w:r>
    </w:p>
    <w:p w14:paraId="3E06BEAE" w14:textId="77777777" w:rsidR="00004B66" w:rsidRPr="00004B66" w:rsidRDefault="00004B66" w:rsidP="00004B66">
      <w:pPr>
        <w:bidi/>
        <w:rPr>
          <w:rFonts w:cs="David" w:hint="cs"/>
          <w:rtl/>
        </w:rPr>
      </w:pPr>
    </w:p>
    <w:p w14:paraId="23CDFF57" w14:textId="77777777" w:rsidR="00004B66" w:rsidRPr="00004B66" w:rsidRDefault="00004B66" w:rsidP="00004B66">
      <w:pPr>
        <w:bidi/>
        <w:rPr>
          <w:rFonts w:cs="David" w:hint="cs"/>
          <w:u w:val="single"/>
          <w:rtl/>
        </w:rPr>
      </w:pPr>
      <w:r w:rsidRPr="00004B66">
        <w:rPr>
          <w:rFonts w:cs="David" w:hint="cs"/>
          <w:u w:val="single"/>
          <w:rtl/>
        </w:rPr>
        <w:t>דוד רותם:</w:t>
      </w:r>
    </w:p>
    <w:p w14:paraId="30C97630" w14:textId="77777777" w:rsidR="00004B66" w:rsidRPr="00004B66" w:rsidRDefault="00004B66" w:rsidP="00004B66">
      <w:pPr>
        <w:bidi/>
        <w:rPr>
          <w:rFonts w:cs="David" w:hint="cs"/>
          <w:rtl/>
        </w:rPr>
      </w:pPr>
    </w:p>
    <w:p w14:paraId="3BC7D126" w14:textId="77777777" w:rsidR="00004B66" w:rsidRPr="00004B66" w:rsidRDefault="00004B66" w:rsidP="00004B66">
      <w:pPr>
        <w:bidi/>
        <w:rPr>
          <w:rFonts w:cs="David" w:hint="cs"/>
          <w:rtl/>
        </w:rPr>
      </w:pPr>
      <w:r w:rsidRPr="00004B66">
        <w:rPr>
          <w:rFonts w:cs="David" w:hint="cs"/>
          <w:rtl/>
        </w:rPr>
        <w:tab/>
        <w:t xml:space="preserve"> גם אצלי בבית לא דנו בו.</w:t>
      </w:r>
    </w:p>
    <w:p w14:paraId="7BAF841B" w14:textId="77777777" w:rsidR="00004B66" w:rsidRPr="00004B66" w:rsidRDefault="00004B66" w:rsidP="00004B66">
      <w:pPr>
        <w:bidi/>
        <w:rPr>
          <w:rFonts w:cs="David" w:hint="cs"/>
          <w:rtl/>
        </w:rPr>
      </w:pPr>
    </w:p>
    <w:p w14:paraId="176BEFD4" w14:textId="77777777" w:rsidR="00004B66" w:rsidRPr="00004B66" w:rsidRDefault="00004B66" w:rsidP="00004B66">
      <w:pPr>
        <w:bidi/>
        <w:rPr>
          <w:rFonts w:cs="David" w:hint="cs"/>
          <w:rtl/>
        </w:rPr>
      </w:pPr>
      <w:r w:rsidRPr="00004B66">
        <w:rPr>
          <w:rFonts w:cs="David" w:hint="cs"/>
          <w:u w:val="single"/>
          <w:rtl/>
        </w:rPr>
        <w:t>ראובן ריבלין:</w:t>
      </w:r>
    </w:p>
    <w:p w14:paraId="22DC60C6" w14:textId="77777777" w:rsidR="00004B66" w:rsidRPr="00004B66" w:rsidRDefault="00004B66" w:rsidP="00004B66">
      <w:pPr>
        <w:bidi/>
        <w:rPr>
          <w:rFonts w:cs="David" w:hint="cs"/>
          <w:rtl/>
        </w:rPr>
      </w:pPr>
    </w:p>
    <w:p w14:paraId="7B794DB7" w14:textId="77777777" w:rsidR="00004B66" w:rsidRPr="00004B66" w:rsidRDefault="00004B66" w:rsidP="00004B66">
      <w:pPr>
        <w:bidi/>
        <w:rPr>
          <w:rFonts w:cs="David" w:hint="cs"/>
          <w:rtl/>
        </w:rPr>
      </w:pPr>
      <w:r w:rsidRPr="00004B66">
        <w:rPr>
          <w:rFonts w:cs="David" w:hint="cs"/>
          <w:rtl/>
        </w:rPr>
        <w:tab/>
        <w:t xml:space="preserve"> יש בתים שלא יודעים שדנו בו. או - - - או הם מסתירים. לא היה בית בישראל שאפילו אדם בתוך עצמו לא דיבר עם עצמו לכאן ולכאן. </w:t>
      </w:r>
    </w:p>
    <w:p w14:paraId="77A751C0" w14:textId="77777777" w:rsidR="00004B66" w:rsidRPr="00004B66" w:rsidRDefault="00004B66" w:rsidP="00004B66">
      <w:pPr>
        <w:bidi/>
        <w:rPr>
          <w:rFonts w:cs="David" w:hint="cs"/>
          <w:rtl/>
        </w:rPr>
      </w:pPr>
    </w:p>
    <w:p w14:paraId="68F81EB8" w14:textId="77777777" w:rsidR="00004B66" w:rsidRPr="00004B66" w:rsidRDefault="00004B66" w:rsidP="00004B66">
      <w:pPr>
        <w:bidi/>
        <w:ind w:firstLine="567"/>
        <w:rPr>
          <w:rFonts w:cs="David" w:hint="cs"/>
          <w:rtl/>
        </w:rPr>
      </w:pPr>
      <w:r w:rsidRPr="00004B66">
        <w:rPr>
          <w:rFonts w:cs="David" w:hint="cs"/>
          <w:rtl/>
        </w:rPr>
        <w:t xml:space="preserve">חבר הכנסת נסים זאב צודק בהחלט: צריך להביע את כל העמדות </w:t>
      </w:r>
      <w:r w:rsidRPr="00004B66">
        <w:rPr>
          <w:rFonts w:cs="David"/>
          <w:rtl/>
        </w:rPr>
        <w:t>–</w:t>
      </w:r>
      <w:r w:rsidRPr="00004B66">
        <w:rPr>
          <w:rFonts w:cs="David" w:hint="cs"/>
          <w:rtl/>
        </w:rPr>
        <w:t xml:space="preserve"> אלה התומכות בהחלטת היועץ המשפטי ואלה הנוגדות אותו. משום שזה נעשה בכל רשת תקשורת </w:t>
      </w:r>
      <w:r w:rsidRPr="00004B66">
        <w:rPr>
          <w:rFonts w:cs="David"/>
          <w:rtl/>
        </w:rPr>
        <w:t>–</w:t>
      </w:r>
      <w:r w:rsidRPr="00004B66">
        <w:rPr>
          <w:rFonts w:cs="David" w:hint="cs"/>
          <w:rtl/>
        </w:rPr>
        <w:t xml:space="preserve"> הביאו אנשים שהביעו עמדות לכאן ולכאן. זאת אומרת שהנושא הזה מעסיק את הציבור. הכנסת היא בבועה של הציבור. הכנסת לא יכולה להתעלם מהציבור, ונושא הצעות דחופות לסדר יום באו לשם כך ולכך בלבד. יהיה יושב ראש ועדה הכי נעלה בכנסת ויותר חשוב כאשר היה לפני הכנסת במערכת האקדמית </w:t>
      </w:r>
      <w:r w:rsidRPr="00004B66">
        <w:rPr>
          <w:rFonts w:cs="David"/>
          <w:rtl/>
        </w:rPr>
        <w:t>–</w:t>
      </w:r>
      <w:r w:rsidRPr="00004B66">
        <w:rPr>
          <w:rFonts w:cs="David" w:hint="cs"/>
          <w:rtl/>
        </w:rPr>
        <w:t>בדבריו הוא הוציא את כל ליבת הכנסת מעיקרה.</w:t>
      </w:r>
    </w:p>
    <w:p w14:paraId="11BF6F4F" w14:textId="77777777" w:rsidR="00004B66" w:rsidRPr="00004B66" w:rsidRDefault="00004B66" w:rsidP="00004B66">
      <w:pPr>
        <w:bidi/>
        <w:ind w:firstLine="567"/>
        <w:rPr>
          <w:rFonts w:cs="David" w:hint="cs"/>
          <w:rtl/>
        </w:rPr>
      </w:pPr>
    </w:p>
    <w:p w14:paraId="781DE3D7" w14:textId="77777777" w:rsidR="00004B66" w:rsidRPr="00004B66" w:rsidRDefault="00004B66" w:rsidP="00004B66">
      <w:pPr>
        <w:bidi/>
        <w:ind w:firstLine="567"/>
        <w:rPr>
          <w:rFonts w:cs="David" w:hint="cs"/>
          <w:rtl/>
        </w:rPr>
      </w:pPr>
      <w:r w:rsidRPr="00004B66">
        <w:rPr>
          <w:rFonts w:cs="David" w:hint="cs"/>
          <w:rtl/>
        </w:rPr>
        <w:t xml:space="preserve">לדעתי, הדבר דחוף ביותר. השאלה השלישית שלה אנחנו צריכים לתת את לבנו היא האם אין מניעה מהכנסת לדון בנושא. לכך התייחס </w:t>
      </w:r>
      <w:proofErr w:type="spellStart"/>
      <w:r w:rsidRPr="00004B66">
        <w:rPr>
          <w:rFonts w:cs="David" w:hint="cs"/>
          <w:rtl/>
        </w:rPr>
        <w:t>שרוני</w:t>
      </w:r>
      <w:proofErr w:type="spellEnd"/>
      <w:r w:rsidRPr="00004B66">
        <w:rPr>
          <w:rFonts w:cs="David" w:hint="cs"/>
          <w:rtl/>
        </w:rPr>
        <w:t xml:space="preserve"> והתייחס נציג הנשיאות אשר ביקש להסביר לנו בצורה מלומדה שמדובר כאן בסוביודיצה בעליל- -</w:t>
      </w:r>
    </w:p>
    <w:p w14:paraId="2DBAAD83" w14:textId="77777777" w:rsidR="00004B66" w:rsidRPr="00004B66" w:rsidRDefault="00004B66" w:rsidP="00004B66">
      <w:pPr>
        <w:bidi/>
        <w:rPr>
          <w:rFonts w:cs="David" w:hint="cs"/>
          <w:rtl/>
        </w:rPr>
      </w:pPr>
    </w:p>
    <w:p w14:paraId="6D9F3E8C" w14:textId="77777777" w:rsidR="00004B66" w:rsidRPr="00004B66" w:rsidRDefault="00004B66" w:rsidP="00004B66">
      <w:pPr>
        <w:bidi/>
        <w:rPr>
          <w:rFonts w:cs="David" w:hint="cs"/>
          <w:u w:val="single"/>
          <w:rtl/>
        </w:rPr>
      </w:pPr>
      <w:r w:rsidRPr="00004B66">
        <w:rPr>
          <w:rFonts w:cs="David" w:hint="cs"/>
          <w:u w:val="single"/>
          <w:rtl/>
        </w:rPr>
        <w:t>דוד רותם:</w:t>
      </w:r>
    </w:p>
    <w:p w14:paraId="112F7766" w14:textId="77777777" w:rsidR="00004B66" w:rsidRPr="00004B66" w:rsidRDefault="00004B66" w:rsidP="00004B66">
      <w:pPr>
        <w:bidi/>
        <w:rPr>
          <w:rFonts w:cs="David" w:hint="cs"/>
          <w:u w:val="single"/>
          <w:rtl/>
        </w:rPr>
      </w:pPr>
    </w:p>
    <w:p w14:paraId="65044551" w14:textId="77777777" w:rsidR="00004B66" w:rsidRPr="00004B66" w:rsidRDefault="00004B66" w:rsidP="00004B66">
      <w:pPr>
        <w:bidi/>
        <w:rPr>
          <w:rFonts w:cs="David" w:hint="cs"/>
          <w:rtl/>
        </w:rPr>
      </w:pPr>
      <w:r w:rsidRPr="00004B66">
        <w:rPr>
          <w:rFonts w:cs="David" w:hint="cs"/>
          <w:rtl/>
        </w:rPr>
        <w:tab/>
        <w:t xml:space="preserve"> לא סוביודיצה. הפרדת רשויות.</w:t>
      </w:r>
    </w:p>
    <w:p w14:paraId="6FE41648" w14:textId="77777777" w:rsidR="00004B66" w:rsidRPr="00004B66" w:rsidRDefault="00004B66" w:rsidP="00004B66">
      <w:pPr>
        <w:bidi/>
        <w:rPr>
          <w:rFonts w:cs="David" w:hint="cs"/>
          <w:rtl/>
        </w:rPr>
      </w:pPr>
    </w:p>
    <w:p w14:paraId="1C37AA8A" w14:textId="77777777" w:rsidR="00004B66" w:rsidRPr="00004B66" w:rsidRDefault="00004B66" w:rsidP="00004B66">
      <w:pPr>
        <w:bidi/>
        <w:rPr>
          <w:rFonts w:cs="David" w:hint="cs"/>
          <w:rtl/>
        </w:rPr>
      </w:pPr>
      <w:r w:rsidRPr="00004B66">
        <w:rPr>
          <w:rFonts w:cs="David" w:hint="cs"/>
          <w:u w:val="single"/>
          <w:rtl/>
        </w:rPr>
        <w:t>ראובן ריבלין:</w:t>
      </w:r>
    </w:p>
    <w:p w14:paraId="1E9636A5" w14:textId="77777777" w:rsidR="00004B66" w:rsidRPr="00004B66" w:rsidRDefault="00004B66" w:rsidP="00004B66">
      <w:pPr>
        <w:bidi/>
        <w:rPr>
          <w:rFonts w:cs="David" w:hint="cs"/>
          <w:rtl/>
        </w:rPr>
      </w:pPr>
    </w:p>
    <w:p w14:paraId="03BB0880" w14:textId="77777777" w:rsidR="00004B66" w:rsidRPr="00004B66" w:rsidRDefault="00004B66" w:rsidP="00004B66">
      <w:pPr>
        <w:bidi/>
        <w:rPr>
          <w:rFonts w:cs="David" w:hint="cs"/>
          <w:rtl/>
        </w:rPr>
      </w:pPr>
      <w:r w:rsidRPr="00004B66">
        <w:rPr>
          <w:rFonts w:cs="David" w:hint="cs"/>
          <w:rtl/>
        </w:rPr>
        <w:tab/>
        <w:t xml:space="preserve"> - - אני מזמין אתכם קודם כל לשמוע את חוות הדעת של היועצת המשפטית של הוועדה, שאני בטוח שהיא גם חוות הדעת של היועצת המשפטית של הכנסת, שבעניין זה אין עניין של סוביודיצה. כל מי מחברי הכנסת, ובעיקר המלומדים משפטית, הטוענים שיש אלה שאינם מלומדים משפטית</w:t>
      </w:r>
      <w:r w:rsidRPr="00004B66">
        <w:rPr>
          <w:rFonts w:cs="David"/>
          <w:rtl/>
        </w:rPr>
        <w:t>–</w:t>
      </w:r>
      <w:r w:rsidRPr="00004B66">
        <w:rPr>
          <w:rFonts w:cs="David" w:hint="cs"/>
          <w:rtl/>
        </w:rPr>
        <w:t xml:space="preserve"> מילא. כל מי שאומר שיש כאן עניין של סוביודיצה, נושא את שם הסוביודיצה לשווא.</w:t>
      </w:r>
    </w:p>
    <w:p w14:paraId="3941BE96" w14:textId="77777777" w:rsidR="00004B66" w:rsidRPr="00004B66" w:rsidRDefault="00004B66" w:rsidP="00004B66">
      <w:pPr>
        <w:bidi/>
        <w:rPr>
          <w:rFonts w:cs="David" w:hint="cs"/>
          <w:rtl/>
        </w:rPr>
      </w:pPr>
    </w:p>
    <w:p w14:paraId="2A396127" w14:textId="77777777" w:rsidR="00004B66" w:rsidRPr="00004B66" w:rsidRDefault="00004B66" w:rsidP="00004B66">
      <w:pPr>
        <w:bidi/>
        <w:rPr>
          <w:rFonts w:cs="David" w:hint="cs"/>
          <w:rtl/>
        </w:rPr>
      </w:pPr>
      <w:r w:rsidRPr="00004B66">
        <w:rPr>
          <w:rFonts w:cs="David" w:hint="cs"/>
          <w:rtl/>
        </w:rPr>
        <w:tab/>
        <w:t>במקום הנשיאות הייתי מבקש להפוך את הנושא להצעה לסדר, לפי סעיף 86, המאפשר לכל סיעות הבית להביע את דעתן, משום שנדמה לי שסיעות המרכיבות למעלה מ-60 חברי כנסת ביקשו להעלות את הנושא על סדר היום. הייתי נותן את האפשרות להביע את מגוון הדעות הקשורות בנושא הזה. להעביר לוועדה, נדמה לי שזה עשיית פלסתר של תפקידה של הכנסת ושל הסדר הטוב ושל הנהלים הקבועים בתקנון הכנסת. זה ניסיון פוליטי לגבות את אותה החלטה שהתקבלה בידי הנשיאות. אני מציע לדחות אותה, ואני גם מציע ליושבי ראש ועדות לא לתת לנו חוות דעת מלומדות שאין בהן שום דבר מהמלומדות, אלא רק הצורך הפוליטי הכריח אותם לומר דברים שלא יכירם מקומם בעולם האקדמי. אני אומר זאת בפירוש ובצורה חריפה ביותר. אף על פי שוועדת הכנסת היא ועדה פוליטית, כמובן, וכל החלטה שלנו יכולה להפוך את התקנון על פניו, אם אתם מדברים על מהלך עבודתה של הכנסת כפי שהוא צריך להיות, אנחנו מחויבים לקבל את הערעור משום שהוא נוגע לליבת העבודה של הכנסת. דעתי, למשל, אינה זהה לדעתה של חברתי הבכירה לימור לבנת. יחד עם זה היא תביע את עמדתה, ואני אביע את עמדתי כי לא מדובר בנושא פוליטי, אלא בהתייחסות מלומדה, אנושית וחברתית בנושאים העומדים בפנינו. לכן אני מציע לקבל את הערעורים.</w:t>
      </w:r>
    </w:p>
    <w:p w14:paraId="7650D4C7" w14:textId="77777777" w:rsidR="00004B66" w:rsidRPr="00004B66" w:rsidRDefault="00004B66" w:rsidP="00004B66">
      <w:pPr>
        <w:bidi/>
        <w:rPr>
          <w:rFonts w:cs="David" w:hint="cs"/>
          <w:rtl/>
        </w:rPr>
      </w:pPr>
    </w:p>
    <w:p w14:paraId="15FFDEA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40DE9B7" w14:textId="77777777" w:rsidR="00004B66" w:rsidRPr="00004B66" w:rsidRDefault="00004B66" w:rsidP="00004B66">
      <w:pPr>
        <w:bidi/>
        <w:rPr>
          <w:rFonts w:cs="David"/>
          <w:rtl/>
        </w:rPr>
      </w:pPr>
    </w:p>
    <w:p w14:paraId="74CBCFAB" w14:textId="77777777" w:rsidR="00004B66" w:rsidRPr="00004B66" w:rsidRDefault="00004B66" w:rsidP="00004B66">
      <w:pPr>
        <w:bidi/>
        <w:rPr>
          <w:rFonts w:cs="David" w:hint="cs"/>
          <w:rtl/>
        </w:rPr>
      </w:pPr>
      <w:r w:rsidRPr="00004B66">
        <w:rPr>
          <w:rFonts w:cs="David"/>
          <w:rtl/>
        </w:rPr>
        <w:tab/>
      </w:r>
      <w:r w:rsidRPr="00004B66">
        <w:rPr>
          <w:rFonts w:cs="David" w:hint="cs"/>
          <w:rtl/>
        </w:rPr>
        <w:t>אתה אמרת שעשית ספירה של הערעורים והגישו למעלה מ-60, ואני רוצה לתקן שאנחנו יש כ-50. אז נעמוד על התיקון- -</w:t>
      </w:r>
    </w:p>
    <w:p w14:paraId="49EACA2F" w14:textId="77777777" w:rsidR="00004B66" w:rsidRPr="00004B66" w:rsidRDefault="00004B66" w:rsidP="00004B66">
      <w:pPr>
        <w:bidi/>
        <w:rPr>
          <w:rFonts w:cs="David" w:hint="cs"/>
          <w:rtl/>
        </w:rPr>
      </w:pPr>
    </w:p>
    <w:p w14:paraId="4F5B38AD"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799A2940" w14:textId="77777777" w:rsidR="00004B66" w:rsidRPr="00004B66" w:rsidRDefault="00004B66" w:rsidP="00004B66">
      <w:pPr>
        <w:bidi/>
        <w:rPr>
          <w:rFonts w:cs="David" w:hint="cs"/>
          <w:rtl/>
        </w:rPr>
      </w:pPr>
    </w:p>
    <w:p w14:paraId="2A2D6560" w14:textId="77777777" w:rsidR="00004B66" w:rsidRPr="00004B66" w:rsidRDefault="00004B66" w:rsidP="00004B66">
      <w:pPr>
        <w:bidi/>
        <w:rPr>
          <w:rFonts w:cs="David" w:hint="cs"/>
          <w:rtl/>
        </w:rPr>
      </w:pPr>
      <w:r w:rsidRPr="00004B66">
        <w:rPr>
          <w:rFonts w:cs="David" w:hint="cs"/>
          <w:rtl/>
        </w:rPr>
        <w:tab/>
        <w:t xml:space="preserve"> אם היו מגישים הצעות רגילות, מה הייתם עושים- - -</w:t>
      </w:r>
    </w:p>
    <w:p w14:paraId="2A96E7B9" w14:textId="77777777" w:rsidR="00004B66" w:rsidRPr="00004B66" w:rsidRDefault="00004B66" w:rsidP="00004B66">
      <w:pPr>
        <w:bidi/>
        <w:rPr>
          <w:rFonts w:cs="David" w:hint="cs"/>
          <w:rtl/>
        </w:rPr>
      </w:pPr>
    </w:p>
    <w:p w14:paraId="7A44617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C5D354E" w14:textId="77777777" w:rsidR="00004B66" w:rsidRPr="00004B66" w:rsidRDefault="00004B66" w:rsidP="00004B66">
      <w:pPr>
        <w:bidi/>
        <w:rPr>
          <w:rFonts w:cs="David"/>
          <w:rtl/>
        </w:rPr>
      </w:pPr>
    </w:p>
    <w:p w14:paraId="0ED2C808" w14:textId="77777777" w:rsidR="00004B66" w:rsidRPr="00004B66" w:rsidRDefault="00004B66" w:rsidP="00004B66">
      <w:pPr>
        <w:bidi/>
        <w:rPr>
          <w:rFonts w:cs="David" w:hint="cs"/>
          <w:rtl/>
        </w:rPr>
      </w:pPr>
      <w:r w:rsidRPr="00004B66">
        <w:rPr>
          <w:rFonts w:cs="David"/>
          <w:rtl/>
        </w:rPr>
        <w:tab/>
      </w:r>
      <w:r w:rsidRPr="00004B66">
        <w:rPr>
          <w:rFonts w:cs="David" w:hint="cs"/>
          <w:rtl/>
        </w:rPr>
        <w:t>לא שאלתי אותך, אני קוראת אותך לסדר.</w:t>
      </w:r>
    </w:p>
    <w:p w14:paraId="47509473" w14:textId="77777777" w:rsidR="00004B66" w:rsidRPr="00004B66" w:rsidRDefault="00004B66" w:rsidP="00004B66">
      <w:pPr>
        <w:bidi/>
        <w:rPr>
          <w:rFonts w:cs="David" w:hint="cs"/>
          <w:rtl/>
        </w:rPr>
      </w:pPr>
    </w:p>
    <w:p w14:paraId="795BECCB" w14:textId="77777777" w:rsidR="00004B66" w:rsidRPr="00004B66" w:rsidRDefault="00004B66" w:rsidP="00004B66">
      <w:pPr>
        <w:bidi/>
        <w:rPr>
          <w:rFonts w:cs="David" w:hint="cs"/>
          <w:rtl/>
        </w:rPr>
      </w:pPr>
      <w:r w:rsidRPr="00004B66">
        <w:rPr>
          <w:rFonts w:cs="David" w:hint="cs"/>
          <w:u w:val="single"/>
          <w:rtl/>
        </w:rPr>
        <w:t>ראובן ריבלין:</w:t>
      </w:r>
    </w:p>
    <w:p w14:paraId="569832F6" w14:textId="77777777" w:rsidR="00004B66" w:rsidRPr="00004B66" w:rsidRDefault="00004B66" w:rsidP="00004B66">
      <w:pPr>
        <w:bidi/>
        <w:rPr>
          <w:rFonts w:cs="David" w:hint="cs"/>
          <w:rtl/>
        </w:rPr>
      </w:pPr>
    </w:p>
    <w:p w14:paraId="27E7F417" w14:textId="77777777" w:rsidR="00004B66" w:rsidRPr="00004B66" w:rsidRDefault="00004B66" w:rsidP="00004B66">
      <w:pPr>
        <w:bidi/>
        <w:rPr>
          <w:rFonts w:cs="David" w:hint="cs"/>
          <w:rtl/>
        </w:rPr>
      </w:pPr>
      <w:r w:rsidRPr="00004B66">
        <w:rPr>
          <w:rFonts w:cs="David" w:hint="cs"/>
          <w:rtl/>
        </w:rPr>
        <w:tab/>
        <w:t xml:space="preserve"> גברתי היושבת ראש, אני מבקש להעיר על הערתך.</w:t>
      </w:r>
    </w:p>
    <w:p w14:paraId="088BDF57" w14:textId="77777777" w:rsidR="00004B66" w:rsidRPr="00004B66" w:rsidRDefault="00004B66" w:rsidP="00004B66">
      <w:pPr>
        <w:bidi/>
        <w:rPr>
          <w:rFonts w:cs="David" w:hint="cs"/>
          <w:rtl/>
        </w:rPr>
      </w:pPr>
    </w:p>
    <w:p w14:paraId="7903BCEE" w14:textId="77777777" w:rsidR="00004B66" w:rsidRPr="00004B66" w:rsidRDefault="00004B66" w:rsidP="00004B66">
      <w:pPr>
        <w:bidi/>
        <w:rPr>
          <w:rFonts w:cs="David" w:hint="cs"/>
          <w:u w:val="single"/>
          <w:rtl/>
        </w:rPr>
      </w:pPr>
      <w:r w:rsidRPr="00004B66">
        <w:rPr>
          <w:rFonts w:cs="David" w:hint="cs"/>
          <w:u w:val="single"/>
          <w:rtl/>
        </w:rPr>
        <w:t>קריאות:</w:t>
      </w:r>
    </w:p>
    <w:p w14:paraId="1F73FCBC" w14:textId="77777777" w:rsidR="00004B66" w:rsidRPr="00004B66" w:rsidRDefault="00004B66" w:rsidP="00004B66">
      <w:pPr>
        <w:bidi/>
        <w:rPr>
          <w:rFonts w:cs="David" w:hint="cs"/>
          <w:u w:val="single"/>
          <w:rtl/>
        </w:rPr>
      </w:pPr>
    </w:p>
    <w:p w14:paraId="3FB37EF4" w14:textId="77777777" w:rsidR="00004B66" w:rsidRPr="00004B66" w:rsidRDefault="00004B66" w:rsidP="00004B66">
      <w:pPr>
        <w:bidi/>
        <w:rPr>
          <w:rFonts w:cs="David" w:hint="cs"/>
          <w:rtl/>
        </w:rPr>
      </w:pPr>
      <w:r w:rsidRPr="00004B66">
        <w:rPr>
          <w:rFonts w:cs="David" w:hint="cs"/>
          <w:rtl/>
        </w:rPr>
        <w:tab/>
        <w:t>- - -</w:t>
      </w:r>
    </w:p>
    <w:p w14:paraId="641A3B7E" w14:textId="77777777" w:rsidR="00004B66" w:rsidRPr="00004B66" w:rsidRDefault="00004B66" w:rsidP="00004B66">
      <w:pPr>
        <w:bidi/>
        <w:rPr>
          <w:rFonts w:cs="David" w:hint="cs"/>
          <w:rtl/>
        </w:rPr>
      </w:pPr>
    </w:p>
    <w:p w14:paraId="5D693D5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9633A61" w14:textId="77777777" w:rsidR="00004B66" w:rsidRPr="00004B66" w:rsidRDefault="00004B66" w:rsidP="00004B66">
      <w:pPr>
        <w:bidi/>
        <w:rPr>
          <w:rFonts w:cs="David"/>
          <w:rtl/>
        </w:rPr>
      </w:pPr>
    </w:p>
    <w:p w14:paraId="5EC353CF" w14:textId="77777777" w:rsidR="00004B66" w:rsidRPr="00004B66" w:rsidRDefault="00004B66" w:rsidP="00004B66">
      <w:pPr>
        <w:bidi/>
        <w:rPr>
          <w:rFonts w:cs="David" w:hint="cs"/>
          <w:rtl/>
        </w:rPr>
      </w:pPr>
      <w:r w:rsidRPr="00004B66">
        <w:rPr>
          <w:rFonts w:cs="David"/>
          <w:rtl/>
        </w:rPr>
        <w:tab/>
      </w:r>
      <w:r w:rsidRPr="00004B66">
        <w:rPr>
          <w:rFonts w:cs="David" w:hint="cs"/>
          <w:rtl/>
        </w:rPr>
        <w:t>אני לא מקבלת את קריאות הביניים מהספסל האחורי, על אחת וכמה בעמידה. אני הצטרפי לשולחן.</w:t>
      </w:r>
    </w:p>
    <w:p w14:paraId="06730B5D" w14:textId="77777777" w:rsidR="00004B66" w:rsidRPr="00004B66" w:rsidRDefault="00004B66" w:rsidP="00004B66">
      <w:pPr>
        <w:bidi/>
        <w:rPr>
          <w:rFonts w:cs="David" w:hint="cs"/>
          <w:rtl/>
        </w:rPr>
      </w:pPr>
    </w:p>
    <w:p w14:paraId="06879620"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ראובן ריבלין:</w:t>
      </w:r>
    </w:p>
    <w:p w14:paraId="1A970AF7" w14:textId="77777777" w:rsidR="00004B66" w:rsidRPr="00004B66" w:rsidRDefault="00004B66" w:rsidP="00004B66">
      <w:pPr>
        <w:bidi/>
        <w:rPr>
          <w:rFonts w:cs="David" w:hint="cs"/>
          <w:rtl/>
        </w:rPr>
      </w:pPr>
    </w:p>
    <w:p w14:paraId="2F8C6831" w14:textId="77777777" w:rsidR="00004B66" w:rsidRPr="00004B66" w:rsidRDefault="00004B66" w:rsidP="00004B66">
      <w:pPr>
        <w:bidi/>
        <w:rPr>
          <w:rFonts w:cs="David" w:hint="cs"/>
          <w:rtl/>
        </w:rPr>
      </w:pPr>
      <w:r w:rsidRPr="00004B66">
        <w:rPr>
          <w:rFonts w:cs="David" w:hint="cs"/>
          <w:rtl/>
        </w:rPr>
        <w:tab/>
        <w:t xml:space="preserve"> הואיל וגברתי אמרה דבר שעורר את תשומת לבי אני מבקש לתקן אותה, עם כל הכבוד. חברת הכנסת </w:t>
      </w:r>
      <w:proofErr w:type="spellStart"/>
      <w:r w:rsidRPr="00004B66">
        <w:rPr>
          <w:rFonts w:cs="David" w:hint="cs"/>
          <w:rtl/>
        </w:rPr>
        <w:t>סולודקין</w:t>
      </w:r>
      <w:proofErr w:type="spellEnd"/>
      <w:r w:rsidRPr="00004B66">
        <w:rPr>
          <w:rFonts w:cs="David" w:hint="cs"/>
          <w:rtl/>
        </w:rPr>
        <w:t xml:space="preserve"> הגישה גם היא- -</w:t>
      </w:r>
    </w:p>
    <w:p w14:paraId="3885FE10" w14:textId="77777777" w:rsidR="00004B66" w:rsidRPr="00004B66" w:rsidRDefault="00004B66" w:rsidP="00004B66">
      <w:pPr>
        <w:bidi/>
        <w:rPr>
          <w:rFonts w:cs="David" w:hint="cs"/>
          <w:rtl/>
        </w:rPr>
      </w:pPr>
    </w:p>
    <w:p w14:paraId="077072A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FEA0A2F" w14:textId="77777777" w:rsidR="00004B66" w:rsidRPr="00004B66" w:rsidRDefault="00004B66" w:rsidP="00004B66">
      <w:pPr>
        <w:bidi/>
        <w:rPr>
          <w:rFonts w:cs="David"/>
          <w:rtl/>
        </w:rPr>
      </w:pPr>
    </w:p>
    <w:p w14:paraId="5095B7C4" w14:textId="77777777" w:rsidR="00004B66" w:rsidRPr="00004B66" w:rsidRDefault="00004B66" w:rsidP="00004B66">
      <w:pPr>
        <w:bidi/>
        <w:rPr>
          <w:rFonts w:cs="David" w:hint="cs"/>
          <w:rtl/>
        </w:rPr>
      </w:pPr>
      <w:r w:rsidRPr="00004B66">
        <w:rPr>
          <w:rFonts w:cs="David"/>
          <w:rtl/>
        </w:rPr>
        <w:tab/>
      </w:r>
      <w:r w:rsidRPr="00004B66">
        <w:rPr>
          <w:rFonts w:cs="David" w:hint="cs"/>
          <w:rtl/>
        </w:rPr>
        <w:t>אבל היא לא הניחה את הערעור על שולחנה של הכנסת- -</w:t>
      </w:r>
    </w:p>
    <w:p w14:paraId="1AB7BC70" w14:textId="77777777" w:rsidR="00004B66" w:rsidRPr="00004B66" w:rsidRDefault="00004B66" w:rsidP="00004B66">
      <w:pPr>
        <w:bidi/>
        <w:rPr>
          <w:rFonts w:cs="David" w:hint="cs"/>
          <w:rtl/>
        </w:rPr>
      </w:pPr>
    </w:p>
    <w:p w14:paraId="15C4CD30" w14:textId="77777777" w:rsidR="00004B66" w:rsidRPr="00004B66" w:rsidRDefault="00004B66" w:rsidP="00004B66">
      <w:pPr>
        <w:bidi/>
        <w:rPr>
          <w:rFonts w:cs="David" w:hint="cs"/>
          <w:rtl/>
        </w:rPr>
      </w:pPr>
      <w:r w:rsidRPr="00004B66">
        <w:rPr>
          <w:rFonts w:cs="David" w:hint="cs"/>
          <w:u w:val="single"/>
          <w:rtl/>
        </w:rPr>
        <w:t>ראובן ריבלין:</w:t>
      </w:r>
    </w:p>
    <w:p w14:paraId="3A005C44" w14:textId="77777777" w:rsidR="00004B66" w:rsidRPr="00004B66" w:rsidRDefault="00004B66" w:rsidP="00004B66">
      <w:pPr>
        <w:bidi/>
        <w:rPr>
          <w:rFonts w:cs="David" w:hint="cs"/>
          <w:rtl/>
        </w:rPr>
      </w:pPr>
    </w:p>
    <w:p w14:paraId="3AE06E87" w14:textId="77777777" w:rsidR="00004B66" w:rsidRPr="00004B66" w:rsidRDefault="00004B66" w:rsidP="00004B66">
      <w:pPr>
        <w:bidi/>
        <w:rPr>
          <w:rFonts w:cs="David" w:hint="cs"/>
          <w:rtl/>
        </w:rPr>
      </w:pPr>
      <w:r w:rsidRPr="00004B66">
        <w:rPr>
          <w:rFonts w:cs="David" w:hint="cs"/>
          <w:rtl/>
        </w:rPr>
        <w:tab/>
        <w:t>שמעי מה שאני אומר לך- - -</w:t>
      </w:r>
    </w:p>
    <w:p w14:paraId="4EFCF201" w14:textId="77777777" w:rsidR="00004B66" w:rsidRPr="00004B66" w:rsidRDefault="00004B66" w:rsidP="00004B66">
      <w:pPr>
        <w:bidi/>
        <w:rPr>
          <w:rFonts w:cs="David" w:hint="cs"/>
          <w:rtl/>
        </w:rPr>
      </w:pPr>
    </w:p>
    <w:p w14:paraId="58DCFCB5"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30D79E9F" w14:textId="77777777" w:rsidR="00004B66" w:rsidRPr="00004B66" w:rsidRDefault="00004B66" w:rsidP="00004B66">
      <w:pPr>
        <w:bidi/>
        <w:rPr>
          <w:rFonts w:cs="David" w:hint="cs"/>
          <w:rtl/>
        </w:rPr>
      </w:pPr>
    </w:p>
    <w:p w14:paraId="5AECFEB2" w14:textId="77777777" w:rsidR="00004B66" w:rsidRPr="00004B66" w:rsidRDefault="00004B66" w:rsidP="00004B66">
      <w:pPr>
        <w:bidi/>
        <w:rPr>
          <w:rFonts w:cs="David" w:hint="cs"/>
          <w:rtl/>
        </w:rPr>
      </w:pPr>
      <w:r w:rsidRPr="00004B66">
        <w:rPr>
          <w:rFonts w:cs="David" w:hint="cs"/>
          <w:rtl/>
        </w:rPr>
        <w:tab/>
        <w:t>- - -</w:t>
      </w:r>
    </w:p>
    <w:p w14:paraId="50F3D0B3" w14:textId="77777777" w:rsidR="00004B66" w:rsidRPr="00004B66" w:rsidRDefault="00004B66" w:rsidP="00004B66">
      <w:pPr>
        <w:bidi/>
        <w:rPr>
          <w:rFonts w:cs="David" w:hint="cs"/>
          <w:rtl/>
        </w:rPr>
      </w:pPr>
    </w:p>
    <w:p w14:paraId="349A3B4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BE1850A" w14:textId="77777777" w:rsidR="00004B66" w:rsidRPr="00004B66" w:rsidRDefault="00004B66" w:rsidP="00004B66">
      <w:pPr>
        <w:bidi/>
        <w:rPr>
          <w:rFonts w:cs="David"/>
          <w:rtl/>
        </w:rPr>
      </w:pPr>
    </w:p>
    <w:p w14:paraId="35B98D7A" w14:textId="77777777" w:rsidR="00004B66" w:rsidRPr="00004B66" w:rsidRDefault="00004B66" w:rsidP="00004B66">
      <w:pPr>
        <w:bidi/>
        <w:rPr>
          <w:rFonts w:cs="David" w:hint="cs"/>
          <w:rtl/>
        </w:rPr>
      </w:pPr>
      <w:r w:rsidRPr="00004B66">
        <w:rPr>
          <w:rFonts w:cs="David"/>
          <w:rtl/>
        </w:rPr>
        <w:tab/>
      </w:r>
      <w:r w:rsidRPr="00004B66">
        <w:rPr>
          <w:rFonts w:cs="David" w:hint="cs"/>
          <w:rtl/>
        </w:rPr>
        <w:t>אני קוראת אותך לסדר פעם שנייה.</w:t>
      </w:r>
    </w:p>
    <w:p w14:paraId="2A7547AE" w14:textId="77777777" w:rsidR="00004B66" w:rsidRPr="00004B66" w:rsidRDefault="00004B66" w:rsidP="00004B66">
      <w:pPr>
        <w:bidi/>
        <w:rPr>
          <w:rFonts w:cs="David" w:hint="cs"/>
          <w:rtl/>
        </w:rPr>
      </w:pPr>
    </w:p>
    <w:p w14:paraId="704BA730" w14:textId="77777777" w:rsidR="00004B66" w:rsidRPr="00004B66" w:rsidRDefault="00004B66" w:rsidP="00004B66">
      <w:pPr>
        <w:bidi/>
        <w:rPr>
          <w:rFonts w:cs="David" w:hint="cs"/>
          <w:rtl/>
        </w:rPr>
      </w:pPr>
      <w:r w:rsidRPr="00004B66">
        <w:rPr>
          <w:rFonts w:cs="David" w:hint="cs"/>
          <w:u w:val="single"/>
          <w:rtl/>
        </w:rPr>
        <w:t>ראובן ריבלין:</w:t>
      </w:r>
    </w:p>
    <w:p w14:paraId="2159D97F" w14:textId="77777777" w:rsidR="00004B66" w:rsidRPr="00004B66" w:rsidRDefault="00004B66" w:rsidP="00004B66">
      <w:pPr>
        <w:bidi/>
        <w:rPr>
          <w:rFonts w:cs="David" w:hint="cs"/>
          <w:rtl/>
        </w:rPr>
      </w:pPr>
    </w:p>
    <w:p w14:paraId="0EF996C3" w14:textId="77777777" w:rsidR="00004B66" w:rsidRPr="00004B66" w:rsidRDefault="00004B66" w:rsidP="00004B66">
      <w:pPr>
        <w:bidi/>
        <w:rPr>
          <w:rFonts w:cs="David" w:hint="cs"/>
          <w:rtl/>
        </w:rPr>
      </w:pPr>
      <w:r w:rsidRPr="00004B66">
        <w:rPr>
          <w:rFonts w:cs="David" w:hint="cs"/>
          <w:rtl/>
        </w:rPr>
        <w:tab/>
        <w:t xml:space="preserve">גברתי היושבת ראש, חברת הכנסת </w:t>
      </w:r>
      <w:proofErr w:type="spellStart"/>
      <w:r w:rsidRPr="00004B66">
        <w:rPr>
          <w:rFonts w:cs="David" w:hint="cs"/>
          <w:rtl/>
        </w:rPr>
        <w:t>סולודקין</w:t>
      </w:r>
      <w:proofErr w:type="spellEnd"/>
      <w:r w:rsidRPr="00004B66">
        <w:rPr>
          <w:rFonts w:cs="David" w:hint="cs"/>
          <w:rtl/>
        </w:rPr>
        <w:t xml:space="preserve"> הגישה הצעה לסדר כאשר היא נדונה. היו הצעות- -</w:t>
      </w:r>
    </w:p>
    <w:p w14:paraId="18195E1B" w14:textId="77777777" w:rsidR="00004B66" w:rsidRPr="00004B66" w:rsidRDefault="00004B66" w:rsidP="00004B66">
      <w:pPr>
        <w:bidi/>
        <w:rPr>
          <w:rFonts w:cs="David" w:hint="cs"/>
          <w:rtl/>
        </w:rPr>
      </w:pPr>
    </w:p>
    <w:p w14:paraId="203BEC2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5E0674B" w14:textId="77777777" w:rsidR="00004B66" w:rsidRPr="00004B66" w:rsidRDefault="00004B66" w:rsidP="00004B66">
      <w:pPr>
        <w:bidi/>
        <w:rPr>
          <w:rFonts w:cs="David"/>
          <w:rtl/>
        </w:rPr>
      </w:pPr>
    </w:p>
    <w:p w14:paraId="7CE78621" w14:textId="77777777" w:rsidR="00004B66" w:rsidRPr="00004B66" w:rsidRDefault="00004B66" w:rsidP="00004B66">
      <w:pPr>
        <w:bidi/>
        <w:rPr>
          <w:rFonts w:cs="David" w:hint="cs"/>
          <w:rtl/>
        </w:rPr>
      </w:pPr>
      <w:r w:rsidRPr="00004B66">
        <w:rPr>
          <w:rFonts w:cs="David"/>
          <w:rtl/>
        </w:rPr>
        <w:tab/>
      </w:r>
      <w:r w:rsidRPr="00004B66">
        <w:rPr>
          <w:rFonts w:cs="David" w:hint="cs"/>
          <w:rtl/>
        </w:rPr>
        <w:t>אני דיברתי על הערעורים שהוגשו- -</w:t>
      </w:r>
    </w:p>
    <w:p w14:paraId="591190AE" w14:textId="77777777" w:rsidR="00004B66" w:rsidRPr="00004B66" w:rsidRDefault="00004B66" w:rsidP="00004B66">
      <w:pPr>
        <w:bidi/>
        <w:rPr>
          <w:rFonts w:cs="David" w:hint="cs"/>
          <w:rtl/>
        </w:rPr>
      </w:pPr>
    </w:p>
    <w:p w14:paraId="11E8443F" w14:textId="77777777" w:rsidR="00004B66" w:rsidRPr="00004B66" w:rsidRDefault="00004B66" w:rsidP="00004B66">
      <w:pPr>
        <w:bidi/>
        <w:rPr>
          <w:rFonts w:cs="David" w:hint="cs"/>
          <w:u w:val="single"/>
          <w:rtl/>
        </w:rPr>
      </w:pPr>
      <w:r w:rsidRPr="00004B66">
        <w:rPr>
          <w:rFonts w:cs="David" w:hint="cs"/>
          <w:u w:val="single"/>
          <w:rtl/>
        </w:rPr>
        <w:t>קריאות:</w:t>
      </w:r>
    </w:p>
    <w:p w14:paraId="168EE0FB" w14:textId="77777777" w:rsidR="00004B66" w:rsidRPr="00004B66" w:rsidRDefault="00004B66" w:rsidP="00004B66">
      <w:pPr>
        <w:bidi/>
        <w:rPr>
          <w:rFonts w:cs="David" w:hint="cs"/>
          <w:u w:val="single"/>
          <w:rtl/>
        </w:rPr>
      </w:pPr>
    </w:p>
    <w:p w14:paraId="0259CA97" w14:textId="77777777" w:rsidR="00004B66" w:rsidRPr="00004B66" w:rsidRDefault="00004B66" w:rsidP="00004B66">
      <w:pPr>
        <w:bidi/>
        <w:rPr>
          <w:rFonts w:cs="David" w:hint="cs"/>
          <w:rtl/>
        </w:rPr>
      </w:pPr>
      <w:r w:rsidRPr="00004B66">
        <w:rPr>
          <w:rFonts w:cs="David" w:hint="cs"/>
          <w:rtl/>
        </w:rPr>
        <w:tab/>
        <w:t>- - -</w:t>
      </w:r>
    </w:p>
    <w:p w14:paraId="49BDA852" w14:textId="77777777" w:rsidR="00004B66" w:rsidRPr="00004B66" w:rsidRDefault="00004B66" w:rsidP="00004B66">
      <w:pPr>
        <w:bidi/>
        <w:rPr>
          <w:rFonts w:cs="David" w:hint="cs"/>
          <w:rtl/>
        </w:rPr>
      </w:pPr>
    </w:p>
    <w:p w14:paraId="0BEF24BE" w14:textId="77777777" w:rsidR="00004B66" w:rsidRPr="00004B66" w:rsidRDefault="00004B66" w:rsidP="00004B66">
      <w:pPr>
        <w:bidi/>
        <w:rPr>
          <w:rFonts w:cs="David" w:hint="cs"/>
          <w:u w:val="single"/>
          <w:rtl/>
        </w:rPr>
      </w:pPr>
      <w:r w:rsidRPr="00004B66">
        <w:rPr>
          <w:rFonts w:cs="David" w:hint="cs"/>
          <w:u w:val="single"/>
          <w:rtl/>
        </w:rPr>
        <w:t>דוד רותם:</w:t>
      </w:r>
    </w:p>
    <w:p w14:paraId="7061340F" w14:textId="77777777" w:rsidR="00004B66" w:rsidRPr="00004B66" w:rsidRDefault="00004B66" w:rsidP="00004B66">
      <w:pPr>
        <w:bidi/>
        <w:rPr>
          <w:rFonts w:cs="David" w:hint="cs"/>
          <w:u w:val="single"/>
          <w:rtl/>
        </w:rPr>
      </w:pPr>
    </w:p>
    <w:p w14:paraId="5C1715A3" w14:textId="77777777" w:rsidR="00004B66" w:rsidRPr="00004B66" w:rsidRDefault="00004B66" w:rsidP="00004B66">
      <w:pPr>
        <w:bidi/>
        <w:rPr>
          <w:rFonts w:cs="David" w:hint="cs"/>
          <w:rtl/>
        </w:rPr>
      </w:pPr>
      <w:r w:rsidRPr="00004B66">
        <w:rPr>
          <w:rFonts w:cs="David" w:hint="cs"/>
          <w:rtl/>
        </w:rPr>
        <w:tab/>
        <w:t xml:space="preserve"> גברתי היושבת ראש, אנא אל תקראי לה לסדר פעם שלישית, היא רוצה שתוציאי אותה. אל תעשי לה את זה.</w:t>
      </w:r>
    </w:p>
    <w:p w14:paraId="7CA60785" w14:textId="77777777" w:rsidR="00004B66" w:rsidRPr="00004B66" w:rsidRDefault="00004B66" w:rsidP="00004B66">
      <w:pPr>
        <w:bidi/>
        <w:rPr>
          <w:rFonts w:cs="David" w:hint="cs"/>
          <w:rtl/>
        </w:rPr>
      </w:pPr>
    </w:p>
    <w:p w14:paraId="087B7C7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461D019" w14:textId="77777777" w:rsidR="00004B66" w:rsidRPr="00004B66" w:rsidRDefault="00004B66" w:rsidP="00004B66">
      <w:pPr>
        <w:bidi/>
        <w:rPr>
          <w:rFonts w:cs="David"/>
          <w:rtl/>
        </w:rPr>
      </w:pPr>
    </w:p>
    <w:p w14:paraId="377908C7" w14:textId="77777777" w:rsidR="00004B66" w:rsidRPr="00004B66" w:rsidRDefault="00004B66" w:rsidP="00004B66">
      <w:pPr>
        <w:bidi/>
        <w:rPr>
          <w:rFonts w:cs="David" w:hint="cs"/>
          <w:rtl/>
        </w:rPr>
      </w:pPr>
      <w:r w:rsidRPr="00004B66">
        <w:rPr>
          <w:rFonts w:cs="David"/>
          <w:rtl/>
        </w:rPr>
        <w:tab/>
      </w:r>
      <w:r w:rsidRPr="00004B66">
        <w:rPr>
          <w:rFonts w:cs="David" w:hint="cs"/>
          <w:rtl/>
        </w:rPr>
        <w:t>חברת הכנסת לבנת, בבקשה.</w:t>
      </w:r>
    </w:p>
    <w:p w14:paraId="39528EE3" w14:textId="77777777" w:rsidR="00004B66" w:rsidRPr="00004B66" w:rsidRDefault="00004B66" w:rsidP="00004B66">
      <w:pPr>
        <w:bidi/>
        <w:rPr>
          <w:rFonts w:cs="David" w:hint="cs"/>
          <w:rtl/>
        </w:rPr>
      </w:pPr>
    </w:p>
    <w:p w14:paraId="2F407714" w14:textId="77777777" w:rsidR="00004B66" w:rsidRPr="00004B66" w:rsidRDefault="00004B66" w:rsidP="00004B66">
      <w:pPr>
        <w:bidi/>
        <w:rPr>
          <w:rFonts w:cs="David" w:hint="cs"/>
          <w:rtl/>
        </w:rPr>
      </w:pPr>
      <w:r w:rsidRPr="00004B66">
        <w:rPr>
          <w:rFonts w:cs="David" w:hint="cs"/>
          <w:u w:val="single"/>
          <w:rtl/>
        </w:rPr>
        <w:t>לימור לבנת:</w:t>
      </w:r>
    </w:p>
    <w:p w14:paraId="57250139" w14:textId="77777777" w:rsidR="00004B66" w:rsidRPr="00004B66" w:rsidRDefault="00004B66" w:rsidP="00004B66">
      <w:pPr>
        <w:bidi/>
        <w:rPr>
          <w:rFonts w:cs="David" w:hint="cs"/>
          <w:rtl/>
        </w:rPr>
      </w:pPr>
    </w:p>
    <w:p w14:paraId="41ACC212" w14:textId="77777777" w:rsidR="00004B66" w:rsidRPr="00004B66" w:rsidRDefault="00004B66" w:rsidP="00004B66">
      <w:pPr>
        <w:bidi/>
        <w:rPr>
          <w:rFonts w:cs="David" w:hint="cs"/>
          <w:rtl/>
        </w:rPr>
      </w:pPr>
      <w:r w:rsidRPr="00004B66">
        <w:rPr>
          <w:rFonts w:cs="David" w:hint="cs"/>
          <w:rtl/>
        </w:rPr>
        <w:tab/>
        <w:t xml:space="preserve"> חייזר אילו היה נכנס לחדר הזה לא מאמין למשמע אוזניו- -</w:t>
      </w:r>
    </w:p>
    <w:p w14:paraId="1B9E08A1" w14:textId="77777777" w:rsidR="00004B66" w:rsidRPr="00004B66" w:rsidRDefault="00004B66" w:rsidP="00004B66">
      <w:pPr>
        <w:bidi/>
        <w:rPr>
          <w:rFonts w:cs="David" w:hint="cs"/>
          <w:rtl/>
        </w:rPr>
      </w:pPr>
    </w:p>
    <w:p w14:paraId="18BDC508" w14:textId="77777777" w:rsidR="00004B66" w:rsidRPr="00004B66" w:rsidRDefault="00004B66" w:rsidP="00004B66">
      <w:pPr>
        <w:bidi/>
        <w:rPr>
          <w:rFonts w:cs="David" w:hint="cs"/>
          <w:u w:val="single"/>
          <w:rtl/>
        </w:rPr>
      </w:pPr>
      <w:r w:rsidRPr="00004B66">
        <w:rPr>
          <w:rFonts w:cs="David" w:hint="cs"/>
          <w:u w:val="single"/>
          <w:rtl/>
        </w:rPr>
        <w:t>קריאה:</w:t>
      </w:r>
    </w:p>
    <w:p w14:paraId="433C94C1" w14:textId="77777777" w:rsidR="00004B66" w:rsidRPr="00004B66" w:rsidRDefault="00004B66" w:rsidP="00004B66">
      <w:pPr>
        <w:bidi/>
        <w:rPr>
          <w:rFonts w:cs="David" w:hint="cs"/>
          <w:u w:val="single"/>
          <w:rtl/>
        </w:rPr>
      </w:pPr>
    </w:p>
    <w:p w14:paraId="06238995" w14:textId="77777777" w:rsidR="00004B66" w:rsidRPr="00004B66" w:rsidRDefault="00004B66" w:rsidP="00004B66">
      <w:pPr>
        <w:bidi/>
        <w:ind w:firstLine="567"/>
        <w:rPr>
          <w:rFonts w:cs="David" w:hint="cs"/>
          <w:rtl/>
        </w:rPr>
      </w:pPr>
      <w:r w:rsidRPr="00004B66">
        <w:rPr>
          <w:rFonts w:cs="David" w:hint="cs"/>
          <w:rtl/>
        </w:rPr>
        <w:t>- - -</w:t>
      </w:r>
    </w:p>
    <w:p w14:paraId="1C61C7F6" w14:textId="77777777" w:rsidR="00004B66" w:rsidRPr="00004B66" w:rsidRDefault="00004B66" w:rsidP="00004B66">
      <w:pPr>
        <w:bidi/>
        <w:rPr>
          <w:rFonts w:cs="David" w:hint="cs"/>
          <w:rtl/>
        </w:rPr>
      </w:pPr>
    </w:p>
    <w:p w14:paraId="6E40EFFF" w14:textId="77777777" w:rsidR="00004B66" w:rsidRPr="00004B66" w:rsidRDefault="00004B66" w:rsidP="00004B66">
      <w:pPr>
        <w:bidi/>
        <w:rPr>
          <w:rFonts w:cs="David" w:hint="cs"/>
          <w:rtl/>
        </w:rPr>
      </w:pPr>
      <w:r w:rsidRPr="00004B66">
        <w:rPr>
          <w:rFonts w:cs="David" w:hint="cs"/>
          <w:u w:val="single"/>
          <w:rtl/>
        </w:rPr>
        <w:t>לימור לבנת:</w:t>
      </w:r>
    </w:p>
    <w:p w14:paraId="4C43FC5A" w14:textId="77777777" w:rsidR="00004B66" w:rsidRPr="00004B66" w:rsidRDefault="00004B66" w:rsidP="00004B66">
      <w:pPr>
        <w:bidi/>
        <w:rPr>
          <w:rFonts w:cs="David" w:hint="cs"/>
          <w:rtl/>
        </w:rPr>
      </w:pPr>
    </w:p>
    <w:p w14:paraId="6734E621" w14:textId="77777777" w:rsidR="00004B66" w:rsidRPr="00004B66" w:rsidRDefault="00004B66" w:rsidP="00004B66">
      <w:pPr>
        <w:bidi/>
        <w:rPr>
          <w:rFonts w:cs="David" w:hint="cs"/>
          <w:rtl/>
        </w:rPr>
      </w:pPr>
      <w:r w:rsidRPr="00004B66">
        <w:rPr>
          <w:rFonts w:cs="David" w:hint="cs"/>
          <w:rtl/>
        </w:rPr>
        <w:tab/>
        <w:t xml:space="preserve"> האוזניים שאין לו, או שיש לו.</w:t>
      </w:r>
    </w:p>
    <w:p w14:paraId="736D6D3B" w14:textId="77777777" w:rsidR="00004B66" w:rsidRPr="00004B66" w:rsidRDefault="00004B66" w:rsidP="00004B66">
      <w:pPr>
        <w:bidi/>
        <w:rPr>
          <w:rFonts w:cs="David" w:hint="cs"/>
          <w:rtl/>
        </w:rPr>
      </w:pPr>
    </w:p>
    <w:p w14:paraId="48046A31" w14:textId="77777777" w:rsidR="00004B66" w:rsidRPr="00004B66" w:rsidRDefault="00004B66" w:rsidP="00004B66">
      <w:pPr>
        <w:bidi/>
        <w:ind w:firstLine="567"/>
        <w:rPr>
          <w:rFonts w:cs="David" w:hint="cs"/>
          <w:rtl/>
        </w:rPr>
      </w:pPr>
      <w:r w:rsidRPr="00004B66">
        <w:rPr>
          <w:rFonts w:cs="David" w:hint="cs"/>
          <w:rtl/>
        </w:rPr>
        <w:t xml:space="preserve"> אנחנו ישבנו כאן בוועדת הכנסת במשך ישיבות רבות מאוד כדי לדון האם באפשרות להדיח את הנשיא, לאשר את </w:t>
      </w:r>
      <w:proofErr w:type="spellStart"/>
      <w:r w:rsidRPr="00004B66">
        <w:rPr>
          <w:rFonts w:cs="David" w:hint="cs"/>
          <w:rtl/>
        </w:rPr>
        <w:t>נבצרותו</w:t>
      </w:r>
      <w:proofErr w:type="spellEnd"/>
      <w:r w:rsidRPr="00004B66">
        <w:rPr>
          <w:rFonts w:cs="David" w:hint="cs"/>
          <w:rtl/>
        </w:rPr>
        <w:t xml:space="preserve">, לא לאשר את </w:t>
      </w:r>
      <w:proofErr w:type="spellStart"/>
      <w:r w:rsidRPr="00004B66">
        <w:rPr>
          <w:rFonts w:cs="David" w:hint="cs"/>
          <w:rtl/>
        </w:rPr>
        <w:t>נבצרותו</w:t>
      </w:r>
      <w:proofErr w:type="spellEnd"/>
      <w:r w:rsidRPr="00004B66">
        <w:rPr>
          <w:rFonts w:cs="David" w:hint="cs"/>
          <w:rtl/>
        </w:rPr>
        <w:t xml:space="preserve">. השאלה איננה שאלה פוליטית, כפי שאמר יושב ראש הכנסת לשעבר חבר הכנסת רובי ריבלין. כיוון שהשאלה איננה פוליטית הייתה לי ציפייה </w:t>
      </w:r>
      <w:r w:rsidRPr="00004B66">
        <w:rPr>
          <w:rFonts w:cs="David"/>
          <w:rtl/>
        </w:rPr>
        <w:t>–</w:t>
      </w:r>
      <w:r w:rsidRPr="00004B66">
        <w:rPr>
          <w:rFonts w:cs="David" w:hint="cs"/>
          <w:rtl/>
        </w:rPr>
        <w:t xml:space="preserve"> אולי קצת נאיבית. לכן הנושא יידון באופן פתוח לחלוטין. אבל אז אמרו לנו כאן חברי כנסת רבים שהוא בכלל אינו אשם בשום דבר, ולא היו דברים מעולם, ומדוע שופטים אותו לפני שהדברים מתבררים. והנה, אנחנו נוכחים לדעת עוד לפני שהתבררו הדברים על בורים, ובלי השאלה על סעיף כזה או אחר, שמשה קצב, הנשיא לשעבר, מודה בעצמו בעסקת הטיעון במעשה מגונה, בהטרדה מינית, בהטרדת עד </w:t>
      </w:r>
      <w:r w:rsidRPr="00004B66">
        <w:rPr>
          <w:rFonts w:cs="David"/>
          <w:rtl/>
        </w:rPr>
        <w:t>–</w:t>
      </w:r>
      <w:r w:rsidRPr="00004B66">
        <w:rPr>
          <w:rFonts w:cs="David" w:hint="cs"/>
          <w:rtl/>
        </w:rPr>
        <w:t xml:space="preserve"> הוא מודה בדברים הללו. אנחנו בוועדה, בניגוד לעמדתי, בניגוד לעמדתם של עוד חברי כנסת </w:t>
      </w:r>
      <w:r w:rsidRPr="00004B66">
        <w:rPr>
          <w:rFonts w:cs="David"/>
          <w:rtl/>
        </w:rPr>
        <w:t>–</w:t>
      </w:r>
      <w:r w:rsidRPr="00004B66">
        <w:rPr>
          <w:rFonts w:cs="David" w:hint="cs"/>
          <w:rtl/>
        </w:rPr>
        <w:t xml:space="preserve"> אנחנו מנענו את ההדחה שלו ואפשרנו לו נבצרות. אני רוצה להזכיר לחברי הוועדה </w:t>
      </w:r>
      <w:proofErr w:type="spellStart"/>
      <w:r w:rsidRPr="00004B66">
        <w:rPr>
          <w:rFonts w:cs="David" w:hint="cs"/>
          <w:rtl/>
        </w:rPr>
        <w:t>שמגינים</w:t>
      </w:r>
      <w:proofErr w:type="spellEnd"/>
      <w:r w:rsidRPr="00004B66">
        <w:rPr>
          <w:rFonts w:cs="David" w:hint="cs"/>
          <w:rtl/>
        </w:rPr>
        <w:t xml:space="preserve"> בלהט כזה גדול: משה קצב הודה בהטרדה מינית, הודה במעשה מגונה, הוא חתם על עסקת טיעון שבה הוא מודה גם בהטרדת עד. אז אני מציעה לא להתלהב כל-כך, לא מדובר באדם חף מפשע גם אם כתב האישום דולל מאוד- -</w:t>
      </w:r>
    </w:p>
    <w:p w14:paraId="6C6ABA15" w14:textId="77777777" w:rsidR="00004B66" w:rsidRPr="00004B66" w:rsidRDefault="00004B66" w:rsidP="00004B66">
      <w:pPr>
        <w:bidi/>
        <w:rPr>
          <w:rFonts w:cs="David" w:hint="cs"/>
          <w:rtl/>
        </w:rPr>
      </w:pPr>
    </w:p>
    <w:p w14:paraId="5571A121" w14:textId="77777777" w:rsidR="00004B66" w:rsidRPr="00004B66" w:rsidRDefault="00004B66" w:rsidP="00004B66">
      <w:pPr>
        <w:pStyle w:val="Heading5"/>
        <w:jc w:val="left"/>
        <w:rPr>
          <w:rFonts w:hint="cs"/>
          <w:rtl/>
        </w:rPr>
      </w:pPr>
      <w:r w:rsidRPr="00004B66">
        <w:rPr>
          <w:rFonts w:hint="cs"/>
          <w:u w:val="single"/>
          <w:rtl/>
        </w:rPr>
        <w:t>יצחק גלנטי:</w:t>
      </w:r>
    </w:p>
    <w:p w14:paraId="033F3F3E" w14:textId="77777777" w:rsidR="00004B66" w:rsidRPr="00004B66" w:rsidRDefault="00004B66" w:rsidP="00004B66">
      <w:pPr>
        <w:pStyle w:val="Heading5"/>
        <w:jc w:val="left"/>
        <w:rPr>
          <w:rFonts w:hint="cs"/>
          <w:rtl/>
        </w:rPr>
      </w:pPr>
    </w:p>
    <w:p w14:paraId="2C69CF3E" w14:textId="77777777" w:rsidR="00004B66" w:rsidRPr="00004B66" w:rsidRDefault="00004B66" w:rsidP="00004B66">
      <w:pPr>
        <w:bidi/>
        <w:rPr>
          <w:rFonts w:cs="David" w:hint="cs"/>
          <w:rtl/>
        </w:rPr>
      </w:pPr>
      <w:r w:rsidRPr="00004B66">
        <w:rPr>
          <w:rFonts w:cs="David" w:hint="cs"/>
          <w:rtl/>
        </w:rPr>
        <w:tab/>
        <w:t xml:space="preserve"> היו גם כאלה שחתמו ברצח ולא רצחו.</w:t>
      </w:r>
    </w:p>
    <w:p w14:paraId="72404D52" w14:textId="77777777" w:rsidR="00004B66" w:rsidRPr="00004B66" w:rsidRDefault="00004B66" w:rsidP="00004B66">
      <w:pPr>
        <w:bidi/>
        <w:rPr>
          <w:rFonts w:cs="David" w:hint="cs"/>
          <w:rtl/>
        </w:rPr>
      </w:pPr>
    </w:p>
    <w:p w14:paraId="27E344CB" w14:textId="77777777" w:rsidR="00004B66" w:rsidRPr="00004B66" w:rsidRDefault="00004B66" w:rsidP="00004B66">
      <w:pPr>
        <w:bidi/>
        <w:rPr>
          <w:rFonts w:cs="David" w:hint="cs"/>
          <w:rtl/>
        </w:rPr>
      </w:pPr>
      <w:r w:rsidRPr="00004B66">
        <w:rPr>
          <w:rFonts w:cs="David" w:hint="cs"/>
          <w:u w:val="single"/>
          <w:rtl/>
        </w:rPr>
        <w:t>לימור לבנת:</w:t>
      </w:r>
    </w:p>
    <w:p w14:paraId="54D2D8EA" w14:textId="77777777" w:rsidR="00004B66" w:rsidRPr="00004B66" w:rsidRDefault="00004B66" w:rsidP="00004B66">
      <w:pPr>
        <w:bidi/>
        <w:rPr>
          <w:rFonts w:cs="David" w:hint="cs"/>
          <w:rtl/>
        </w:rPr>
      </w:pPr>
    </w:p>
    <w:p w14:paraId="37D8798D" w14:textId="77777777" w:rsidR="00004B66" w:rsidRPr="00004B66" w:rsidRDefault="00004B66" w:rsidP="00004B66">
      <w:pPr>
        <w:bidi/>
        <w:rPr>
          <w:rFonts w:cs="David" w:hint="cs"/>
          <w:rtl/>
        </w:rPr>
      </w:pPr>
      <w:r w:rsidRPr="00004B66">
        <w:rPr>
          <w:rFonts w:cs="David" w:hint="cs"/>
          <w:rtl/>
        </w:rPr>
        <w:tab/>
        <w:t xml:space="preserve"> הוא חתם מרצונו החופשי. הרי אתה לא חושד במשה קצב, נשיא המדינה לשעבר שהוא חתם ולא ידע על מה חתם, שהוא הודה ולא ידע במה הודה- -</w:t>
      </w:r>
    </w:p>
    <w:p w14:paraId="06BBE952" w14:textId="77777777" w:rsidR="00004B66" w:rsidRPr="00004B66" w:rsidRDefault="00004B66" w:rsidP="00004B66">
      <w:pPr>
        <w:bidi/>
        <w:rPr>
          <w:rFonts w:cs="David" w:hint="cs"/>
          <w:rtl/>
        </w:rPr>
      </w:pPr>
    </w:p>
    <w:p w14:paraId="71F2B31F" w14:textId="77777777" w:rsidR="00004B66" w:rsidRPr="00004B66" w:rsidRDefault="00004B66" w:rsidP="00004B66">
      <w:pPr>
        <w:bidi/>
        <w:rPr>
          <w:rFonts w:cs="David" w:hint="cs"/>
          <w:rtl/>
        </w:rPr>
      </w:pPr>
      <w:r w:rsidRPr="00004B66">
        <w:rPr>
          <w:rFonts w:cs="David" w:hint="cs"/>
          <w:u w:val="single"/>
          <w:rtl/>
        </w:rPr>
        <w:t>נסים זאב:</w:t>
      </w:r>
    </w:p>
    <w:p w14:paraId="06CE9F48" w14:textId="77777777" w:rsidR="00004B66" w:rsidRPr="00004B66" w:rsidRDefault="00004B66" w:rsidP="00004B66">
      <w:pPr>
        <w:bidi/>
        <w:rPr>
          <w:rFonts w:cs="David" w:hint="cs"/>
          <w:rtl/>
        </w:rPr>
      </w:pPr>
    </w:p>
    <w:p w14:paraId="3FC139BD" w14:textId="77777777" w:rsidR="00004B66" w:rsidRPr="00004B66" w:rsidRDefault="00004B66" w:rsidP="00004B66">
      <w:pPr>
        <w:bidi/>
        <w:rPr>
          <w:rFonts w:cs="David" w:hint="cs"/>
          <w:rtl/>
        </w:rPr>
      </w:pPr>
      <w:r w:rsidRPr="00004B66">
        <w:rPr>
          <w:rFonts w:cs="David" w:hint="cs"/>
          <w:rtl/>
        </w:rPr>
        <w:tab/>
        <w:t>הוא יודע, אבל זה תחת לחצים.</w:t>
      </w:r>
    </w:p>
    <w:p w14:paraId="72D0E46B" w14:textId="77777777" w:rsidR="00004B66" w:rsidRPr="00004B66" w:rsidRDefault="00004B66" w:rsidP="00004B66">
      <w:pPr>
        <w:bidi/>
        <w:rPr>
          <w:rFonts w:cs="David" w:hint="cs"/>
          <w:rtl/>
        </w:rPr>
      </w:pPr>
    </w:p>
    <w:p w14:paraId="52D7D821" w14:textId="77777777" w:rsidR="00004B66" w:rsidRPr="00004B66" w:rsidRDefault="00004B66" w:rsidP="00004B66">
      <w:pPr>
        <w:bidi/>
        <w:rPr>
          <w:rFonts w:cs="David" w:hint="cs"/>
          <w:rtl/>
        </w:rPr>
      </w:pPr>
      <w:r w:rsidRPr="00004B66">
        <w:rPr>
          <w:rFonts w:cs="David" w:hint="cs"/>
          <w:u w:val="single"/>
          <w:rtl/>
        </w:rPr>
        <w:t>לימור לבנת:</w:t>
      </w:r>
    </w:p>
    <w:p w14:paraId="3D8B3C2F" w14:textId="77777777" w:rsidR="00004B66" w:rsidRPr="00004B66" w:rsidRDefault="00004B66" w:rsidP="00004B66">
      <w:pPr>
        <w:bidi/>
        <w:rPr>
          <w:rFonts w:cs="David" w:hint="cs"/>
          <w:rtl/>
        </w:rPr>
      </w:pPr>
    </w:p>
    <w:p w14:paraId="2190BAE2" w14:textId="77777777" w:rsidR="00004B66" w:rsidRPr="00004B66" w:rsidRDefault="00004B66" w:rsidP="00004B66">
      <w:pPr>
        <w:bidi/>
        <w:rPr>
          <w:rFonts w:cs="David" w:hint="cs"/>
          <w:rtl/>
        </w:rPr>
      </w:pPr>
      <w:r w:rsidRPr="00004B66">
        <w:rPr>
          <w:rFonts w:cs="David" w:hint="cs"/>
          <w:rtl/>
        </w:rPr>
        <w:tab/>
        <w:t xml:space="preserve"> אני לא מציעה לחשוד בו שהוא לא ידע במה הוא הודה.</w:t>
      </w:r>
    </w:p>
    <w:p w14:paraId="485E217B" w14:textId="77777777" w:rsidR="00004B66" w:rsidRPr="00004B66" w:rsidRDefault="00004B66" w:rsidP="00004B66">
      <w:pPr>
        <w:bidi/>
        <w:rPr>
          <w:rFonts w:cs="David" w:hint="cs"/>
          <w:rtl/>
        </w:rPr>
      </w:pPr>
    </w:p>
    <w:p w14:paraId="5E373A0F" w14:textId="77777777" w:rsidR="00004B66" w:rsidRPr="00004B66" w:rsidRDefault="00004B66" w:rsidP="00004B66">
      <w:pPr>
        <w:bidi/>
        <w:rPr>
          <w:rFonts w:cs="David" w:hint="cs"/>
          <w:rtl/>
        </w:rPr>
      </w:pPr>
      <w:r w:rsidRPr="00004B66">
        <w:rPr>
          <w:rFonts w:cs="David" w:hint="cs"/>
          <w:u w:val="single"/>
          <w:rtl/>
        </w:rPr>
        <w:t>נסים זאב:</w:t>
      </w:r>
    </w:p>
    <w:p w14:paraId="07BB2B24" w14:textId="77777777" w:rsidR="00004B66" w:rsidRPr="00004B66" w:rsidRDefault="00004B66" w:rsidP="00004B66">
      <w:pPr>
        <w:bidi/>
        <w:rPr>
          <w:rFonts w:cs="David" w:hint="cs"/>
          <w:rtl/>
        </w:rPr>
      </w:pPr>
    </w:p>
    <w:p w14:paraId="3272C7D1" w14:textId="77777777" w:rsidR="00004B66" w:rsidRPr="00004B66" w:rsidRDefault="00004B66" w:rsidP="00004B66">
      <w:pPr>
        <w:bidi/>
        <w:rPr>
          <w:rFonts w:cs="David" w:hint="cs"/>
          <w:rtl/>
        </w:rPr>
      </w:pPr>
      <w:r w:rsidRPr="00004B66">
        <w:rPr>
          <w:rFonts w:cs="David" w:hint="cs"/>
          <w:rtl/>
        </w:rPr>
        <w:tab/>
        <w:t xml:space="preserve"> הוא יודע, אבל תחת לחצים </w:t>
      </w:r>
      <w:r w:rsidRPr="00004B66">
        <w:rPr>
          <w:rFonts w:cs="David"/>
          <w:rtl/>
        </w:rPr>
        <w:t>–</w:t>
      </w:r>
      <w:r w:rsidRPr="00004B66">
        <w:rPr>
          <w:rFonts w:cs="David" w:hint="cs"/>
          <w:rtl/>
        </w:rPr>
        <w:t xml:space="preserve"> חותמים.</w:t>
      </w:r>
    </w:p>
    <w:p w14:paraId="78685831" w14:textId="77777777" w:rsidR="00004B66" w:rsidRPr="00004B66" w:rsidRDefault="00004B66" w:rsidP="00004B66">
      <w:pPr>
        <w:bidi/>
        <w:rPr>
          <w:rFonts w:cs="David" w:hint="cs"/>
          <w:rtl/>
        </w:rPr>
      </w:pPr>
    </w:p>
    <w:p w14:paraId="560C43A4" w14:textId="77777777" w:rsidR="00004B66" w:rsidRPr="00004B66" w:rsidRDefault="00004B66" w:rsidP="00004B66">
      <w:pPr>
        <w:bidi/>
        <w:rPr>
          <w:rFonts w:cs="David" w:hint="cs"/>
          <w:rtl/>
        </w:rPr>
      </w:pPr>
      <w:r w:rsidRPr="00004B66">
        <w:rPr>
          <w:rFonts w:cs="David" w:hint="cs"/>
          <w:u w:val="single"/>
          <w:rtl/>
        </w:rPr>
        <w:t>ראובן ריבלין:</w:t>
      </w:r>
    </w:p>
    <w:p w14:paraId="2F8BBD86" w14:textId="77777777" w:rsidR="00004B66" w:rsidRPr="00004B66" w:rsidRDefault="00004B66" w:rsidP="00004B66">
      <w:pPr>
        <w:bidi/>
        <w:rPr>
          <w:rFonts w:cs="David" w:hint="cs"/>
          <w:rtl/>
        </w:rPr>
      </w:pPr>
    </w:p>
    <w:p w14:paraId="1EF29A71" w14:textId="77777777" w:rsidR="00004B66" w:rsidRPr="00004B66" w:rsidRDefault="00004B66" w:rsidP="00004B66">
      <w:pPr>
        <w:bidi/>
        <w:rPr>
          <w:rFonts w:cs="David" w:hint="cs"/>
          <w:rtl/>
        </w:rPr>
      </w:pPr>
      <w:r w:rsidRPr="00004B66">
        <w:rPr>
          <w:rFonts w:cs="David" w:hint="cs"/>
          <w:rtl/>
        </w:rPr>
        <w:tab/>
        <w:t xml:space="preserve"> הוא אמר את זה.</w:t>
      </w:r>
    </w:p>
    <w:p w14:paraId="5C1BB5F1" w14:textId="77777777" w:rsidR="00004B66" w:rsidRPr="00004B66" w:rsidRDefault="00004B66" w:rsidP="00004B66">
      <w:pPr>
        <w:bidi/>
        <w:rPr>
          <w:rFonts w:cs="David" w:hint="cs"/>
          <w:rtl/>
        </w:rPr>
      </w:pPr>
    </w:p>
    <w:p w14:paraId="2E1FD709" w14:textId="77777777" w:rsidR="00004B66" w:rsidRPr="00004B66" w:rsidRDefault="00004B66" w:rsidP="00004B66">
      <w:pPr>
        <w:bidi/>
        <w:rPr>
          <w:rFonts w:cs="David" w:hint="cs"/>
          <w:rtl/>
        </w:rPr>
      </w:pPr>
      <w:r w:rsidRPr="00004B66">
        <w:rPr>
          <w:rFonts w:cs="David" w:hint="cs"/>
          <w:u w:val="single"/>
          <w:rtl/>
        </w:rPr>
        <w:t xml:space="preserve">אבשלום </w:t>
      </w:r>
      <w:proofErr w:type="spellStart"/>
      <w:r w:rsidRPr="00004B66">
        <w:rPr>
          <w:rFonts w:cs="David" w:hint="cs"/>
          <w:u w:val="single"/>
          <w:rtl/>
        </w:rPr>
        <w:t>וילן</w:t>
      </w:r>
      <w:proofErr w:type="spellEnd"/>
      <w:r w:rsidRPr="00004B66">
        <w:rPr>
          <w:rFonts w:cs="David" w:hint="cs"/>
          <w:u w:val="single"/>
          <w:rtl/>
        </w:rPr>
        <w:t>:</w:t>
      </w:r>
    </w:p>
    <w:p w14:paraId="1689511C" w14:textId="77777777" w:rsidR="00004B66" w:rsidRPr="00004B66" w:rsidRDefault="00004B66" w:rsidP="00004B66">
      <w:pPr>
        <w:bidi/>
        <w:rPr>
          <w:rFonts w:cs="David" w:hint="cs"/>
          <w:rtl/>
        </w:rPr>
      </w:pPr>
    </w:p>
    <w:p w14:paraId="2CF954AC" w14:textId="77777777" w:rsidR="00004B66" w:rsidRPr="00004B66" w:rsidRDefault="00004B66" w:rsidP="00004B66">
      <w:pPr>
        <w:bidi/>
        <w:rPr>
          <w:rFonts w:cs="David" w:hint="cs"/>
          <w:rtl/>
        </w:rPr>
      </w:pPr>
      <w:r w:rsidRPr="00004B66">
        <w:rPr>
          <w:rFonts w:cs="David" w:hint="cs"/>
          <w:rtl/>
        </w:rPr>
        <w:tab/>
        <w:t xml:space="preserve"> אתה היית חותם על דבר כזה תחת לחצים?</w:t>
      </w:r>
    </w:p>
    <w:p w14:paraId="7432187B" w14:textId="77777777" w:rsidR="00004B66" w:rsidRPr="00004B66" w:rsidRDefault="00004B66" w:rsidP="00004B66">
      <w:pPr>
        <w:bidi/>
        <w:rPr>
          <w:rFonts w:cs="David" w:hint="cs"/>
          <w:rtl/>
        </w:rPr>
      </w:pPr>
    </w:p>
    <w:p w14:paraId="40E22A42" w14:textId="77777777" w:rsidR="00004B66" w:rsidRPr="00004B66" w:rsidRDefault="00004B66" w:rsidP="00004B66">
      <w:pPr>
        <w:bidi/>
        <w:rPr>
          <w:rFonts w:cs="David" w:hint="cs"/>
          <w:rtl/>
        </w:rPr>
      </w:pPr>
      <w:r w:rsidRPr="00004B66">
        <w:rPr>
          <w:rFonts w:cs="David" w:hint="cs"/>
          <w:u w:val="single"/>
          <w:rtl/>
        </w:rPr>
        <w:t>נסים זאב:</w:t>
      </w:r>
    </w:p>
    <w:p w14:paraId="3F7BFE51" w14:textId="77777777" w:rsidR="00004B66" w:rsidRPr="00004B66" w:rsidRDefault="00004B66" w:rsidP="00004B66">
      <w:pPr>
        <w:bidi/>
        <w:rPr>
          <w:rFonts w:cs="David" w:hint="cs"/>
          <w:rtl/>
        </w:rPr>
      </w:pPr>
    </w:p>
    <w:p w14:paraId="12D84930" w14:textId="77777777" w:rsidR="00004B66" w:rsidRPr="00004B66" w:rsidRDefault="00004B66" w:rsidP="00004B66">
      <w:pPr>
        <w:bidi/>
        <w:rPr>
          <w:rFonts w:cs="David" w:hint="cs"/>
          <w:rtl/>
        </w:rPr>
      </w:pPr>
      <w:r w:rsidRPr="00004B66">
        <w:rPr>
          <w:rFonts w:cs="David" w:hint="cs"/>
          <w:rtl/>
        </w:rPr>
        <w:tab/>
        <w:t xml:space="preserve"> עליי אי-אפשר ללחוץ.</w:t>
      </w:r>
    </w:p>
    <w:p w14:paraId="0E7C6F29" w14:textId="77777777" w:rsidR="00004B66" w:rsidRPr="00004B66" w:rsidRDefault="00004B66" w:rsidP="00004B66">
      <w:pPr>
        <w:bidi/>
        <w:rPr>
          <w:rFonts w:cs="David" w:hint="cs"/>
          <w:rtl/>
        </w:rPr>
      </w:pPr>
    </w:p>
    <w:p w14:paraId="56C13EA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E8C6BF2" w14:textId="77777777" w:rsidR="00004B66" w:rsidRPr="00004B66" w:rsidRDefault="00004B66" w:rsidP="00004B66">
      <w:pPr>
        <w:bidi/>
        <w:rPr>
          <w:rFonts w:cs="David"/>
          <w:rtl/>
        </w:rPr>
      </w:pPr>
    </w:p>
    <w:p w14:paraId="7C160B5C"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נסים זאב.</w:t>
      </w:r>
    </w:p>
    <w:p w14:paraId="74BED090" w14:textId="77777777" w:rsidR="00004B66" w:rsidRPr="00004B66" w:rsidRDefault="00004B66" w:rsidP="00004B66">
      <w:pPr>
        <w:bidi/>
        <w:rPr>
          <w:rFonts w:cs="David" w:hint="cs"/>
          <w:rtl/>
        </w:rPr>
      </w:pPr>
    </w:p>
    <w:p w14:paraId="5754262A" w14:textId="77777777" w:rsidR="00004B66" w:rsidRPr="00004B66" w:rsidRDefault="00004B66" w:rsidP="00004B66">
      <w:pPr>
        <w:bidi/>
        <w:rPr>
          <w:rFonts w:cs="David" w:hint="cs"/>
          <w:rtl/>
        </w:rPr>
      </w:pPr>
      <w:r w:rsidRPr="00004B66">
        <w:rPr>
          <w:rFonts w:cs="David" w:hint="cs"/>
          <w:u w:val="single"/>
          <w:rtl/>
        </w:rPr>
        <w:t>לימור לבנת:</w:t>
      </w:r>
    </w:p>
    <w:p w14:paraId="5248EADB" w14:textId="77777777" w:rsidR="00004B66" w:rsidRPr="00004B66" w:rsidRDefault="00004B66" w:rsidP="00004B66">
      <w:pPr>
        <w:bidi/>
        <w:rPr>
          <w:rFonts w:cs="David" w:hint="cs"/>
          <w:rtl/>
        </w:rPr>
      </w:pPr>
    </w:p>
    <w:p w14:paraId="5266A5FB" w14:textId="77777777" w:rsidR="00004B66" w:rsidRPr="00004B66" w:rsidRDefault="00004B66" w:rsidP="00004B66">
      <w:pPr>
        <w:bidi/>
        <w:rPr>
          <w:rFonts w:cs="David" w:hint="cs"/>
          <w:rtl/>
        </w:rPr>
      </w:pPr>
      <w:r w:rsidRPr="00004B66">
        <w:rPr>
          <w:rFonts w:cs="David" w:hint="cs"/>
          <w:rtl/>
        </w:rPr>
        <w:tab/>
        <w:t xml:space="preserve">- - לכן כדאי לזכור את הדברים. שנית, אפילו המיני ויכוח הזה מעיד על כך שהנושא הזה נמצא בלב הדיון הציבורי שמתקיים בעצם הימים האלה. האם הכנסת באמת רוצה להיות מנותקת לחלוטין ממה שמתרחש במדינה? האם הכנסת </w:t>
      </w:r>
      <w:proofErr w:type="spellStart"/>
      <w:r w:rsidRPr="00004B66">
        <w:rPr>
          <w:rFonts w:cs="David" w:hint="cs"/>
          <w:rtl/>
        </w:rPr>
        <w:t>במליאתה</w:t>
      </w:r>
      <w:proofErr w:type="spellEnd"/>
      <w:r w:rsidRPr="00004B66">
        <w:rPr>
          <w:rFonts w:cs="David" w:hint="cs"/>
          <w:rtl/>
        </w:rPr>
        <w:t xml:space="preserve"> רוצה פשוט להתעלם ממה שקורה? האם היא רוצה להמשיך לדון בהצעות </w:t>
      </w:r>
      <w:r w:rsidRPr="00004B66">
        <w:rPr>
          <w:rFonts w:cs="David"/>
          <w:rtl/>
        </w:rPr>
        <w:t>–</w:t>
      </w:r>
      <w:r w:rsidRPr="00004B66">
        <w:rPr>
          <w:rFonts w:cs="David" w:hint="cs"/>
          <w:rtl/>
        </w:rPr>
        <w:t xml:space="preserve"> חשובות ככל שיהיו </w:t>
      </w:r>
      <w:r w:rsidRPr="00004B66">
        <w:rPr>
          <w:rFonts w:cs="David"/>
          <w:rtl/>
        </w:rPr>
        <w:t>–</w:t>
      </w:r>
      <w:r w:rsidRPr="00004B66">
        <w:rPr>
          <w:rFonts w:cs="David" w:hint="cs"/>
          <w:rtl/>
        </w:rPr>
        <w:t xml:space="preserve"> אבל ביחס לפרשת נשיא המדינה והיועץ המשפטי לממשלה, הכנסת רוצה להיות במקום אחר? זה הכוח וזאת העוצמה שיושבת ראש הכנסת מדברת עליה כשהיא מתייחסת לחשיבותה של הכנסת, על כנסת רלוונטית שמפקחת על מוסדות המדינה? שמעתי את יושבת ראש הכנסת אומרת אין-ספור פעמים- -</w:t>
      </w:r>
    </w:p>
    <w:p w14:paraId="46FA6088" w14:textId="77777777" w:rsidR="00004B66" w:rsidRPr="00004B66" w:rsidRDefault="00004B66" w:rsidP="00004B66">
      <w:pPr>
        <w:bidi/>
        <w:rPr>
          <w:rFonts w:cs="David" w:hint="cs"/>
          <w:rtl/>
        </w:rPr>
      </w:pPr>
    </w:p>
    <w:p w14:paraId="0E560CCA" w14:textId="77777777" w:rsidR="00004B66" w:rsidRPr="00004B66" w:rsidRDefault="00004B66" w:rsidP="00004B66">
      <w:pPr>
        <w:bidi/>
        <w:rPr>
          <w:rFonts w:cs="David" w:hint="cs"/>
          <w:u w:val="single"/>
          <w:rtl/>
        </w:rPr>
      </w:pPr>
      <w:r w:rsidRPr="00004B66">
        <w:rPr>
          <w:rFonts w:cs="David"/>
          <w:u w:val="single"/>
          <w:rtl/>
        </w:rPr>
        <w:br w:type="page"/>
      </w:r>
      <w:r w:rsidRPr="00004B66">
        <w:rPr>
          <w:rFonts w:cs="David" w:hint="cs"/>
          <w:u w:val="single"/>
          <w:rtl/>
        </w:rPr>
        <w:t>דוד רותם:</w:t>
      </w:r>
    </w:p>
    <w:p w14:paraId="16354A85" w14:textId="77777777" w:rsidR="00004B66" w:rsidRPr="00004B66" w:rsidRDefault="00004B66" w:rsidP="00004B66">
      <w:pPr>
        <w:bidi/>
        <w:rPr>
          <w:rFonts w:cs="David" w:hint="cs"/>
          <w:rtl/>
        </w:rPr>
      </w:pPr>
    </w:p>
    <w:p w14:paraId="15789F72" w14:textId="77777777" w:rsidR="00004B66" w:rsidRPr="00004B66" w:rsidRDefault="00004B66" w:rsidP="00004B66">
      <w:pPr>
        <w:bidi/>
        <w:rPr>
          <w:rFonts w:cs="David" w:hint="cs"/>
          <w:rtl/>
        </w:rPr>
      </w:pPr>
      <w:r w:rsidRPr="00004B66">
        <w:rPr>
          <w:rFonts w:cs="David" w:hint="cs"/>
          <w:rtl/>
        </w:rPr>
        <w:tab/>
        <w:t>זאת הייתה הנשיאות, לא היושבת ראש. אי-אפשר לתקוף את היושבת ראש. הנשיאות החליטה.</w:t>
      </w:r>
    </w:p>
    <w:p w14:paraId="4F8984B2" w14:textId="77777777" w:rsidR="00004B66" w:rsidRPr="00004B66" w:rsidRDefault="00004B66" w:rsidP="00004B66">
      <w:pPr>
        <w:bidi/>
        <w:rPr>
          <w:rFonts w:cs="David" w:hint="cs"/>
          <w:rtl/>
        </w:rPr>
      </w:pPr>
    </w:p>
    <w:p w14:paraId="69B487EA" w14:textId="77777777" w:rsidR="00004B66" w:rsidRPr="00004B66" w:rsidRDefault="00004B66" w:rsidP="00004B66">
      <w:pPr>
        <w:bidi/>
        <w:rPr>
          <w:rFonts w:cs="David" w:hint="cs"/>
          <w:rtl/>
        </w:rPr>
      </w:pPr>
      <w:r w:rsidRPr="00004B66">
        <w:rPr>
          <w:rFonts w:cs="David" w:hint="cs"/>
          <w:u w:val="single"/>
          <w:rtl/>
        </w:rPr>
        <w:t>לימור לבנת:</w:t>
      </w:r>
    </w:p>
    <w:p w14:paraId="4DCF0163" w14:textId="77777777" w:rsidR="00004B66" w:rsidRPr="00004B66" w:rsidRDefault="00004B66" w:rsidP="00004B66">
      <w:pPr>
        <w:bidi/>
        <w:rPr>
          <w:rFonts w:cs="David" w:hint="cs"/>
          <w:rtl/>
        </w:rPr>
      </w:pPr>
    </w:p>
    <w:p w14:paraId="19750397" w14:textId="77777777" w:rsidR="00004B66" w:rsidRPr="00004B66" w:rsidRDefault="00004B66" w:rsidP="00004B66">
      <w:pPr>
        <w:bidi/>
        <w:rPr>
          <w:rFonts w:cs="David" w:hint="cs"/>
          <w:rtl/>
        </w:rPr>
      </w:pPr>
      <w:r w:rsidRPr="00004B66">
        <w:rPr>
          <w:rFonts w:cs="David" w:hint="cs"/>
          <w:rtl/>
        </w:rPr>
        <w:tab/>
        <w:t xml:space="preserve">אני לא תקפתי את יושבת ראש הכנסת, רק ציינתי שיושבת ראש הכנסת, בצדק, דיברה אין-ספור פעמים על כך שהכנסת צריכה להיות בעלת שיניים בבואה לפקח על הרשות המבצעת. זה נכון, זה תפקידה של הכנסת. לכן הכנסת הזאת צריכה לעסוק בוועדות כמו גם במליאה. </w:t>
      </w:r>
    </w:p>
    <w:p w14:paraId="39177C6A" w14:textId="77777777" w:rsidR="00004B66" w:rsidRPr="00004B66" w:rsidRDefault="00004B66" w:rsidP="00004B66">
      <w:pPr>
        <w:bidi/>
        <w:rPr>
          <w:rFonts w:cs="David" w:hint="cs"/>
          <w:rtl/>
        </w:rPr>
      </w:pPr>
    </w:p>
    <w:p w14:paraId="550CD010" w14:textId="77777777" w:rsidR="00004B66" w:rsidRPr="00004B66" w:rsidRDefault="00004B66" w:rsidP="00004B66">
      <w:pPr>
        <w:bidi/>
        <w:ind w:firstLine="567"/>
        <w:rPr>
          <w:rFonts w:cs="David" w:hint="cs"/>
          <w:rtl/>
        </w:rPr>
      </w:pPr>
      <w:r w:rsidRPr="00004B66">
        <w:rPr>
          <w:rFonts w:cs="David" w:hint="cs"/>
          <w:rtl/>
        </w:rPr>
        <w:t xml:space="preserve">לכן יושבת ראש ועדת הכנסת וחבריי, נשיאות הכנסת שגתה וצריכה לתקן את הטעות הזאת, ולהביא למליאת הכנסת, ולא רק לוועדותיה את הנושא הזה ולעסוק בו, כדי להיות רלוונטית, ואז אפשר להעביר את המשך הדיון לוועדת חוקה חוק ומשפט. אבל אי-אפשר להתחיל מהוועדה ולמנוע מהמליאה לשמוע דעות שונות: גם את דעתו של חבר הכנסת </w:t>
      </w:r>
      <w:proofErr w:type="spellStart"/>
      <w:r w:rsidRPr="00004B66">
        <w:rPr>
          <w:rFonts w:cs="David" w:hint="cs"/>
          <w:rtl/>
        </w:rPr>
        <w:t>מרגי</w:t>
      </w:r>
      <w:proofErr w:type="spellEnd"/>
      <w:r w:rsidRPr="00004B66">
        <w:rPr>
          <w:rFonts w:cs="David" w:hint="cs"/>
          <w:rtl/>
        </w:rPr>
        <w:t xml:space="preserve">, גם את דעתה של חברת הכנסת מרינה </w:t>
      </w:r>
      <w:proofErr w:type="spellStart"/>
      <w:r w:rsidRPr="00004B66">
        <w:rPr>
          <w:rFonts w:cs="David" w:hint="cs"/>
          <w:rtl/>
        </w:rPr>
        <w:t>סולודקין</w:t>
      </w:r>
      <w:proofErr w:type="spellEnd"/>
      <w:r w:rsidRPr="00004B66">
        <w:rPr>
          <w:rFonts w:cs="David" w:hint="cs"/>
          <w:rtl/>
        </w:rPr>
        <w:t xml:space="preserve"> וגם דעות אחרות. שם יתקיים הוויכוח, והדיון עובר לוועדה. </w:t>
      </w:r>
    </w:p>
    <w:p w14:paraId="6796E2AE" w14:textId="77777777" w:rsidR="00004B66" w:rsidRPr="00004B66" w:rsidRDefault="00004B66" w:rsidP="00004B66">
      <w:pPr>
        <w:bidi/>
        <w:ind w:firstLine="567"/>
        <w:rPr>
          <w:rFonts w:cs="David" w:hint="cs"/>
          <w:rtl/>
        </w:rPr>
      </w:pPr>
    </w:p>
    <w:p w14:paraId="22832A7E" w14:textId="77777777" w:rsidR="00004B66" w:rsidRPr="00004B66" w:rsidRDefault="00004B66" w:rsidP="00004B66">
      <w:pPr>
        <w:bidi/>
        <w:ind w:firstLine="567"/>
        <w:rPr>
          <w:rFonts w:cs="David" w:hint="cs"/>
          <w:rtl/>
        </w:rPr>
      </w:pPr>
      <w:r w:rsidRPr="00004B66">
        <w:rPr>
          <w:rFonts w:cs="David" w:hint="cs"/>
          <w:rtl/>
        </w:rPr>
        <w:t xml:space="preserve">אני פונה לחבריי חברי הכנסת, אל תעשו את השגיאה הזאת כי אז שום דבר, שום נושא שנמצא בלב הוויכוח הציבורי לא יוכל לקבל דחיפות. </w:t>
      </w:r>
      <w:proofErr w:type="spellStart"/>
      <w:r w:rsidRPr="00004B66">
        <w:rPr>
          <w:rFonts w:cs="David" w:hint="cs"/>
          <w:rtl/>
        </w:rPr>
        <w:t>ובפרפרזה</w:t>
      </w:r>
      <w:proofErr w:type="spellEnd"/>
      <w:r w:rsidRPr="00004B66">
        <w:rPr>
          <w:rFonts w:cs="David" w:hint="cs"/>
          <w:rtl/>
        </w:rPr>
        <w:t xml:space="preserve"> על דבריו של היועץ המשפטי לממשלה, אם זאת איננה הצעה דחופה, אינני יודעת הצעה דחופה לסדר מהי.</w:t>
      </w:r>
    </w:p>
    <w:p w14:paraId="1D01F23A" w14:textId="77777777" w:rsidR="00004B66" w:rsidRPr="00004B66" w:rsidRDefault="00004B66" w:rsidP="00004B66">
      <w:pPr>
        <w:bidi/>
        <w:rPr>
          <w:rFonts w:cs="David" w:hint="cs"/>
          <w:rtl/>
        </w:rPr>
      </w:pPr>
    </w:p>
    <w:p w14:paraId="6EB6555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3F5B6C3" w14:textId="77777777" w:rsidR="00004B66" w:rsidRPr="00004B66" w:rsidRDefault="00004B66" w:rsidP="00004B66">
      <w:pPr>
        <w:bidi/>
        <w:rPr>
          <w:rFonts w:cs="David"/>
          <w:rtl/>
        </w:rPr>
      </w:pPr>
    </w:p>
    <w:p w14:paraId="647138EB" w14:textId="77777777" w:rsidR="00004B66" w:rsidRPr="00004B66" w:rsidRDefault="00004B66" w:rsidP="00004B66">
      <w:pPr>
        <w:bidi/>
        <w:rPr>
          <w:rFonts w:cs="David" w:hint="cs"/>
          <w:rtl/>
        </w:rPr>
      </w:pPr>
      <w:r w:rsidRPr="00004B66">
        <w:rPr>
          <w:rFonts w:cs="David"/>
          <w:rtl/>
        </w:rPr>
        <w:tab/>
      </w:r>
      <w:r w:rsidRPr="00004B66">
        <w:rPr>
          <w:rFonts w:cs="David" w:hint="cs"/>
          <w:rtl/>
        </w:rPr>
        <w:t>תודה רבה גברתי. חבר הכנסת דוד טל, ואני עוברת להצבעה לאחר-מכן.</w:t>
      </w:r>
    </w:p>
    <w:p w14:paraId="66A186A8" w14:textId="77777777" w:rsidR="00004B66" w:rsidRPr="00004B66" w:rsidRDefault="00004B66" w:rsidP="00004B66">
      <w:pPr>
        <w:bidi/>
        <w:rPr>
          <w:rFonts w:cs="David" w:hint="cs"/>
          <w:rtl/>
        </w:rPr>
      </w:pPr>
    </w:p>
    <w:p w14:paraId="5DB7BB76" w14:textId="77777777" w:rsidR="00004B66" w:rsidRPr="00004B66" w:rsidRDefault="00004B66" w:rsidP="00004B66">
      <w:pPr>
        <w:bidi/>
        <w:rPr>
          <w:rFonts w:cs="David" w:hint="cs"/>
          <w:u w:val="single"/>
          <w:rtl/>
        </w:rPr>
      </w:pPr>
      <w:r w:rsidRPr="00004B66">
        <w:rPr>
          <w:rFonts w:cs="David" w:hint="cs"/>
          <w:u w:val="single"/>
          <w:rtl/>
        </w:rPr>
        <w:t>גדעון סער:</w:t>
      </w:r>
    </w:p>
    <w:p w14:paraId="6C9F954D" w14:textId="77777777" w:rsidR="00004B66" w:rsidRPr="00004B66" w:rsidRDefault="00004B66" w:rsidP="00004B66">
      <w:pPr>
        <w:bidi/>
        <w:rPr>
          <w:rFonts w:cs="David" w:hint="cs"/>
          <w:u w:val="single"/>
          <w:rtl/>
        </w:rPr>
      </w:pPr>
    </w:p>
    <w:p w14:paraId="412F9958" w14:textId="77777777" w:rsidR="00004B66" w:rsidRPr="00004B66" w:rsidRDefault="00004B66" w:rsidP="00004B66">
      <w:pPr>
        <w:bidi/>
        <w:rPr>
          <w:rFonts w:cs="David" w:hint="cs"/>
          <w:rtl/>
        </w:rPr>
      </w:pPr>
      <w:r w:rsidRPr="00004B66">
        <w:rPr>
          <w:rFonts w:cs="David" w:hint="cs"/>
          <w:rtl/>
        </w:rPr>
        <w:tab/>
        <w:t xml:space="preserve"> אני מבקש הצבעה שמית.</w:t>
      </w:r>
    </w:p>
    <w:p w14:paraId="5A1A8DDF" w14:textId="77777777" w:rsidR="00004B66" w:rsidRPr="00004B66" w:rsidRDefault="00004B66" w:rsidP="00004B66">
      <w:pPr>
        <w:bidi/>
        <w:rPr>
          <w:rFonts w:cs="David" w:hint="cs"/>
          <w:rtl/>
        </w:rPr>
      </w:pPr>
    </w:p>
    <w:p w14:paraId="47C19A19"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6941951C" w14:textId="77777777" w:rsidR="00004B66" w:rsidRPr="00004B66" w:rsidRDefault="00004B66" w:rsidP="00004B66">
      <w:pPr>
        <w:bidi/>
        <w:rPr>
          <w:rFonts w:cs="David" w:hint="cs"/>
          <w:rtl/>
        </w:rPr>
      </w:pPr>
    </w:p>
    <w:p w14:paraId="14023FD2" w14:textId="77777777" w:rsidR="00004B66" w:rsidRPr="00004B66" w:rsidRDefault="00004B66" w:rsidP="00004B66">
      <w:pPr>
        <w:bidi/>
        <w:rPr>
          <w:rFonts w:cs="David" w:hint="cs"/>
          <w:rtl/>
        </w:rPr>
      </w:pPr>
      <w:r w:rsidRPr="00004B66">
        <w:rPr>
          <w:rFonts w:cs="David" w:hint="cs"/>
          <w:rtl/>
        </w:rPr>
        <w:tab/>
        <w:t xml:space="preserve"> אין בעיה.</w:t>
      </w:r>
    </w:p>
    <w:p w14:paraId="35571D4D" w14:textId="77777777" w:rsidR="00004B66" w:rsidRPr="00004B66" w:rsidRDefault="00004B66" w:rsidP="00004B66">
      <w:pPr>
        <w:bidi/>
        <w:rPr>
          <w:rFonts w:cs="David" w:hint="cs"/>
          <w:u w:val="single"/>
          <w:rtl/>
        </w:rPr>
      </w:pPr>
    </w:p>
    <w:p w14:paraId="6A0BEDC9" w14:textId="77777777" w:rsidR="00004B66" w:rsidRPr="00004B66" w:rsidRDefault="00004B66" w:rsidP="00004B66">
      <w:pPr>
        <w:bidi/>
        <w:rPr>
          <w:rFonts w:cs="David" w:hint="cs"/>
          <w:rtl/>
        </w:rPr>
      </w:pPr>
      <w:r w:rsidRPr="00004B66">
        <w:rPr>
          <w:rFonts w:cs="David" w:hint="cs"/>
          <w:u w:val="single"/>
          <w:rtl/>
        </w:rPr>
        <w:t>דוד טל:</w:t>
      </w:r>
    </w:p>
    <w:p w14:paraId="66AE178D" w14:textId="77777777" w:rsidR="00004B66" w:rsidRPr="00004B66" w:rsidRDefault="00004B66" w:rsidP="00004B66">
      <w:pPr>
        <w:bidi/>
        <w:rPr>
          <w:rFonts w:cs="David" w:hint="cs"/>
          <w:rtl/>
        </w:rPr>
      </w:pPr>
    </w:p>
    <w:p w14:paraId="3FCA6CC4" w14:textId="77777777" w:rsidR="00004B66" w:rsidRPr="00004B66" w:rsidRDefault="00004B66" w:rsidP="00004B66">
      <w:pPr>
        <w:bidi/>
        <w:rPr>
          <w:rFonts w:cs="David" w:hint="cs"/>
          <w:rtl/>
        </w:rPr>
      </w:pPr>
      <w:r w:rsidRPr="00004B66">
        <w:rPr>
          <w:rFonts w:cs="David" w:hint="cs"/>
          <w:rtl/>
        </w:rPr>
        <w:tab/>
        <w:t xml:space="preserve"> אני רוצה לקבוע בנושא הזה שהיו כבר דברים שנדונו בבג"ץ, ואנחנו דנו בהם ועסקנו בהם. גם בשבתי כיושב ראש ועדת העבודה והרווחה נושאים מסוימים שהיו בבג"ץ דנו בהם כך שאין מניעה מבחינה זאת.</w:t>
      </w:r>
    </w:p>
    <w:p w14:paraId="53BB6E4C" w14:textId="77777777" w:rsidR="00004B66" w:rsidRPr="00004B66" w:rsidRDefault="00004B66" w:rsidP="00004B66">
      <w:pPr>
        <w:bidi/>
        <w:rPr>
          <w:rFonts w:cs="David" w:hint="cs"/>
          <w:rtl/>
        </w:rPr>
      </w:pPr>
    </w:p>
    <w:p w14:paraId="5883444E" w14:textId="77777777" w:rsidR="00004B66" w:rsidRPr="00004B66" w:rsidRDefault="00004B66" w:rsidP="00004B66">
      <w:pPr>
        <w:bidi/>
        <w:rPr>
          <w:rFonts w:cs="David" w:hint="cs"/>
          <w:rtl/>
        </w:rPr>
      </w:pPr>
      <w:r w:rsidRPr="00004B66">
        <w:rPr>
          <w:rFonts w:cs="David" w:hint="cs"/>
          <w:rtl/>
        </w:rPr>
        <w:tab/>
        <w:t xml:space="preserve">אני רוצה להתחבר לחבר הכנסת רובי ריבלין ולהצטרף לחלק גדול מדבריו. הוא אומר שנכון להביא את כל העמדות. אבל נכון לאמץ את הצעתה של יושבת ראש הוועדה שכן אם נביא את זה לדיון במליאה, בפרק זמן של 3 דקות אף לא אחד יוכל לפרוס את כל היריעה ולומר את כל מה שהוא רוצה, והרי אף לא אחד מתכוון </w:t>
      </w:r>
      <w:r w:rsidRPr="00004B66">
        <w:rPr>
          <w:rFonts w:cs="David"/>
          <w:rtl/>
        </w:rPr>
        <w:t>–</w:t>
      </w:r>
      <w:r w:rsidRPr="00004B66">
        <w:rPr>
          <w:rFonts w:cs="David" w:hint="cs"/>
          <w:rtl/>
        </w:rPr>
        <w:t xml:space="preserve"> ואי-אפשר הדבר </w:t>
      </w:r>
      <w:r w:rsidRPr="00004B66">
        <w:rPr>
          <w:rFonts w:cs="David"/>
          <w:rtl/>
        </w:rPr>
        <w:t>–</w:t>
      </w:r>
      <w:r w:rsidRPr="00004B66">
        <w:rPr>
          <w:rFonts w:cs="David" w:hint="cs"/>
          <w:rtl/>
        </w:rPr>
        <w:t xml:space="preserve"> להביא את היועץ המשפטי לדוכן כדי שישיב להצעות לסדר. אבל כן אפשר להביא את הנושא הזה לדיון בוועדת חוקה, ולשם אפשר להביא את היועץ המשפטי, ושם אפשר שיושב ראש הוועדה ייתן לחברים לדבר כאוות נפשם, ושם אפשר להציג את כל העמדות "בעד" ו"נגד" עם כל הסיבוכים שבדבר. שם אפשר יהיה למצות את העניין, וגם אז נמצאנו שאנחנו מקבלים את עמדת נשיאות הכנסת שהחליטה פה-אחד בלי מתנגדים להוריד את הנושא הזה מסדר היום.</w:t>
      </w:r>
    </w:p>
    <w:p w14:paraId="3EE0575A" w14:textId="77777777" w:rsidR="00004B66" w:rsidRPr="00004B66" w:rsidRDefault="00004B66" w:rsidP="00004B66">
      <w:pPr>
        <w:bidi/>
        <w:rPr>
          <w:rFonts w:cs="David" w:hint="cs"/>
          <w:rtl/>
        </w:rPr>
      </w:pPr>
    </w:p>
    <w:p w14:paraId="3F83EA91" w14:textId="77777777" w:rsidR="00004B66" w:rsidRPr="00004B66" w:rsidRDefault="00004B66" w:rsidP="00004B66">
      <w:pPr>
        <w:bidi/>
        <w:rPr>
          <w:rFonts w:cs="David"/>
          <w:u w:val="single"/>
          <w:rtl/>
        </w:rPr>
      </w:pPr>
      <w:proofErr w:type="spellStart"/>
      <w:r w:rsidRPr="00004B66">
        <w:rPr>
          <w:rFonts w:cs="David"/>
          <w:u w:val="single"/>
          <w:rtl/>
        </w:rPr>
        <w:t>מוחמד</w:t>
      </w:r>
      <w:proofErr w:type="spellEnd"/>
      <w:r w:rsidRPr="00004B66">
        <w:rPr>
          <w:rFonts w:cs="David"/>
          <w:u w:val="single"/>
          <w:rtl/>
        </w:rPr>
        <w:t xml:space="preserve"> ברכה:</w:t>
      </w:r>
    </w:p>
    <w:p w14:paraId="42CA9278" w14:textId="77777777" w:rsidR="00004B66" w:rsidRPr="00004B66" w:rsidRDefault="00004B66" w:rsidP="00004B66">
      <w:pPr>
        <w:bidi/>
        <w:rPr>
          <w:rFonts w:cs="David"/>
          <w:u w:val="single"/>
          <w:rtl/>
        </w:rPr>
      </w:pPr>
    </w:p>
    <w:p w14:paraId="7061DE9B"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החלטת הנשיאות הייתה פה אחד?</w:t>
      </w:r>
    </w:p>
    <w:p w14:paraId="75A5D86A" w14:textId="77777777" w:rsidR="00004B66" w:rsidRPr="00004B66" w:rsidRDefault="00004B66" w:rsidP="00004B66">
      <w:pPr>
        <w:bidi/>
        <w:rPr>
          <w:rFonts w:cs="David" w:hint="cs"/>
          <w:rtl/>
        </w:rPr>
      </w:pPr>
    </w:p>
    <w:p w14:paraId="766C614D" w14:textId="77777777" w:rsidR="00004B66" w:rsidRPr="00004B66" w:rsidRDefault="00004B66" w:rsidP="00004B66">
      <w:pPr>
        <w:bidi/>
        <w:rPr>
          <w:rFonts w:cs="David" w:hint="cs"/>
          <w:rtl/>
        </w:rPr>
      </w:pPr>
      <w:r w:rsidRPr="00004B66">
        <w:rPr>
          <w:rFonts w:cs="David" w:hint="cs"/>
          <w:u w:val="single"/>
          <w:rtl/>
        </w:rPr>
        <w:t>דוד טל:</w:t>
      </w:r>
    </w:p>
    <w:p w14:paraId="36DDBE7C" w14:textId="77777777" w:rsidR="00004B66" w:rsidRPr="00004B66" w:rsidRDefault="00004B66" w:rsidP="00004B66">
      <w:pPr>
        <w:bidi/>
        <w:rPr>
          <w:rFonts w:cs="David" w:hint="cs"/>
          <w:rtl/>
        </w:rPr>
      </w:pPr>
    </w:p>
    <w:p w14:paraId="73E16A18" w14:textId="77777777" w:rsidR="00004B66" w:rsidRPr="00004B66" w:rsidRDefault="00004B66" w:rsidP="00004B66">
      <w:pPr>
        <w:bidi/>
        <w:rPr>
          <w:rFonts w:cs="David" w:hint="cs"/>
          <w:rtl/>
        </w:rPr>
      </w:pPr>
      <w:r w:rsidRPr="00004B66">
        <w:rPr>
          <w:rFonts w:cs="David" w:hint="cs"/>
          <w:rtl/>
        </w:rPr>
        <w:tab/>
        <w:t xml:space="preserve"> כן.</w:t>
      </w:r>
    </w:p>
    <w:p w14:paraId="29B00CC3" w14:textId="77777777" w:rsidR="00004B66" w:rsidRPr="00004B66" w:rsidRDefault="00004B66" w:rsidP="00004B66">
      <w:pPr>
        <w:bidi/>
        <w:rPr>
          <w:rFonts w:cs="David" w:hint="cs"/>
          <w:rtl/>
        </w:rPr>
      </w:pPr>
    </w:p>
    <w:p w14:paraId="61E659FF"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לימור לבנת:</w:t>
      </w:r>
    </w:p>
    <w:p w14:paraId="5D177E93" w14:textId="77777777" w:rsidR="00004B66" w:rsidRPr="00004B66" w:rsidRDefault="00004B66" w:rsidP="00004B66">
      <w:pPr>
        <w:bidi/>
        <w:rPr>
          <w:rFonts w:cs="David" w:hint="cs"/>
          <w:rtl/>
        </w:rPr>
      </w:pPr>
    </w:p>
    <w:p w14:paraId="695FBFAA" w14:textId="77777777" w:rsidR="00004B66" w:rsidRPr="00004B66" w:rsidRDefault="00004B66" w:rsidP="00004B66">
      <w:pPr>
        <w:bidi/>
        <w:rPr>
          <w:rFonts w:cs="David" w:hint="cs"/>
          <w:rtl/>
        </w:rPr>
      </w:pPr>
      <w:r w:rsidRPr="00004B66">
        <w:rPr>
          <w:rFonts w:cs="David" w:hint="cs"/>
          <w:rtl/>
        </w:rPr>
        <w:tab/>
        <w:t>- - -</w:t>
      </w:r>
    </w:p>
    <w:p w14:paraId="1948DD0A" w14:textId="77777777" w:rsidR="00004B66" w:rsidRPr="00004B66" w:rsidRDefault="00004B66" w:rsidP="00004B66">
      <w:pPr>
        <w:bidi/>
        <w:rPr>
          <w:rFonts w:cs="David" w:hint="cs"/>
          <w:rtl/>
        </w:rPr>
      </w:pPr>
    </w:p>
    <w:p w14:paraId="1B547AEA" w14:textId="77777777" w:rsidR="00004B66" w:rsidRPr="00004B66" w:rsidRDefault="00004B66" w:rsidP="00004B66">
      <w:pPr>
        <w:bidi/>
        <w:rPr>
          <w:rFonts w:cs="David" w:hint="cs"/>
          <w:rtl/>
        </w:rPr>
      </w:pPr>
      <w:r w:rsidRPr="00004B66">
        <w:rPr>
          <w:rFonts w:cs="David" w:hint="cs"/>
          <w:u w:val="single"/>
          <w:rtl/>
        </w:rPr>
        <w:t>דוד טל:</w:t>
      </w:r>
    </w:p>
    <w:p w14:paraId="12FC11EA" w14:textId="77777777" w:rsidR="00004B66" w:rsidRPr="00004B66" w:rsidRDefault="00004B66" w:rsidP="00004B66">
      <w:pPr>
        <w:bidi/>
        <w:rPr>
          <w:rFonts w:cs="David" w:hint="cs"/>
          <w:rtl/>
        </w:rPr>
      </w:pPr>
    </w:p>
    <w:p w14:paraId="6B480C9B" w14:textId="77777777" w:rsidR="00004B66" w:rsidRPr="00004B66" w:rsidRDefault="00004B66" w:rsidP="00004B66">
      <w:pPr>
        <w:bidi/>
        <w:rPr>
          <w:rFonts w:cs="David" w:hint="cs"/>
          <w:rtl/>
        </w:rPr>
      </w:pPr>
      <w:r w:rsidRPr="00004B66">
        <w:rPr>
          <w:rFonts w:cs="David" w:hint="cs"/>
          <w:rtl/>
        </w:rPr>
        <w:tab/>
        <w:t xml:space="preserve"> במליאה, 3 דקות?</w:t>
      </w:r>
    </w:p>
    <w:p w14:paraId="461884E7" w14:textId="77777777" w:rsidR="00004B66" w:rsidRPr="00004B66" w:rsidRDefault="00004B66" w:rsidP="00004B66">
      <w:pPr>
        <w:bidi/>
        <w:rPr>
          <w:rFonts w:cs="David" w:hint="cs"/>
          <w:rtl/>
        </w:rPr>
      </w:pPr>
    </w:p>
    <w:p w14:paraId="35AF6FA7"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65B3C6D" w14:textId="77777777" w:rsidR="00004B66" w:rsidRPr="00004B66" w:rsidRDefault="00004B66" w:rsidP="00004B66">
      <w:pPr>
        <w:bidi/>
        <w:rPr>
          <w:rFonts w:cs="David" w:hint="cs"/>
          <w:rtl/>
        </w:rPr>
      </w:pPr>
    </w:p>
    <w:p w14:paraId="1529E483" w14:textId="77777777" w:rsidR="00004B66" w:rsidRPr="00004B66" w:rsidRDefault="00004B66" w:rsidP="00004B66">
      <w:pPr>
        <w:bidi/>
        <w:rPr>
          <w:rFonts w:cs="David" w:hint="cs"/>
          <w:rtl/>
        </w:rPr>
      </w:pPr>
      <w:r w:rsidRPr="00004B66">
        <w:rPr>
          <w:rFonts w:cs="David" w:hint="cs"/>
          <w:rtl/>
        </w:rPr>
        <w:tab/>
        <w:t xml:space="preserve">אל תענה לה. תודה רבה. </w:t>
      </w:r>
    </w:p>
    <w:p w14:paraId="033030F0" w14:textId="77777777" w:rsidR="00004B66" w:rsidRPr="00004B66" w:rsidRDefault="00004B66" w:rsidP="00004B66">
      <w:pPr>
        <w:bidi/>
        <w:rPr>
          <w:rFonts w:cs="David" w:hint="cs"/>
          <w:rtl/>
        </w:rPr>
      </w:pPr>
    </w:p>
    <w:p w14:paraId="6AD21544" w14:textId="77777777" w:rsidR="00004B66" w:rsidRPr="00004B66" w:rsidRDefault="00004B66" w:rsidP="00004B66">
      <w:pPr>
        <w:bidi/>
        <w:rPr>
          <w:rFonts w:cs="David" w:hint="cs"/>
          <w:rtl/>
        </w:rPr>
      </w:pPr>
      <w:r w:rsidRPr="00004B66">
        <w:rPr>
          <w:rFonts w:cs="David" w:hint="cs"/>
          <w:u w:val="single"/>
          <w:rtl/>
        </w:rPr>
        <w:t xml:space="preserve">אבשלום </w:t>
      </w:r>
      <w:proofErr w:type="spellStart"/>
      <w:r w:rsidRPr="00004B66">
        <w:rPr>
          <w:rFonts w:cs="David" w:hint="cs"/>
          <w:u w:val="single"/>
          <w:rtl/>
        </w:rPr>
        <w:t>וילן</w:t>
      </w:r>
      <w:proofErr w:type="spellEnd"/>
      <w:r w:rsidRPr="00004B66">
        <w:rPr>
          <w:rFonts w:cs="David" w:hint="cs"/>
          <w:u w:val="single"/>
          <w:rtl/>
        </w:rPr>
        <w:t>:</w:t>
      </w:r>
    </w:p>
    <w:p w14:paraId="1886C6BF" w14:textId="77777777" w:rsidR="00004B66" w:rsidRPr="00004B66" w:rsidRDefault="00004B66" w:rsidP="00004B66">
      <w:pPr>
        <w:bidi/>
        <w:rPr>
          <w:rFonts w:cs="David" w:hint="cs"/>
          <w:rtl/>
        </w:rPr>
      </w:pPr>
    </w:p>
    <w:p w14:paraId="05834D4E" w14:textId="77777777" w:rsidR="00004B66" w:rsidRPr="00004B66" w:rsidRDefault="00004B66" w:rsidP="00004B66">
      <w:pPr>
        <w:bidi/>
        <w:rPr>
          <w:rFonts w:cs="David" w:hint="cs"/>
          <w:rtl/>
        </w:rPr>
      </w:pPr>
      <w:r w:rsidRPr="00004B66">
        <w:rPr>
          <w:rFonts w:cs="David" w:hint="cs"/>
          <w:rtl/>
        </w:rPr>
        <w:tab/>
        <w:t>- - -</w:t>
      </w:r>
    </w:p>
    <w:p w14:paraId="19395A7E" w14:textId="77777777" w:rsidR="00004B66" w:rsidRPr="00004B66" w:rsidRDefault="00004B66" w:rsidP="00004B66">
      <w:pPr>
        <w:bidi/>
        <w:rPr>
          <w:rFonts w:cs="David" w:hint="cs"/>
          <w:rtl/>
        </w:rPr>
      </w:pPr>
    </w:p>
    <w:p w14:paraId="48514D3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20D2993" w14:textId="77777777" w:rsidR="00004B66" w:rsidRPr="00004B66" w:rsidRDefault="00004B66" w:rsidP="00004B66">
      <w:pPr>
        <w:bidi/>
        <w:rPr>
          <w:rFonts w:cs="David"/>
          <w:rtl/>
        </w:rPr>
      </w:pPr>
    </w:p>
    <w:p w14:paraId="7E00D56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אבו </w:t>
      </w:r>
      <w:proofErr w:type="spellStart"/>
      <w:r w:rsidRPr="00004B66">
        <w:rPr>
          <w:rFonts w:cs="David" w:hint="cs"/>
          <w:rtl/>
        </w:rPr>
        <w:t>וילן</w:t>
      </w:r>
      <w:proofErr w:type="spellEnd"/>
      <w:r w:rsidRPr="00004B66">
        <w:rPr>
          <w:rFonts w:cs="David" w:hint="cs"/>
          <w:rtl/>
        </w:rPr>
        <w:t>.</w:t>
      </w:r>
    </w:p>
    <w:p w14:paraId="0106B027" w14:textId="77777777" w:rsidR="00004B66" w:rsidRPr="00004B66" w:rsidRDefault="00004B66" w:rsidP="00004B66">
      <w:pPr>
        <w:bidi/>
        <w:rPr>
          <w:rFonts w:cs="David" w:hint="cs"/>
          <w:rtl/>
        </w:rPr>
      </w:pPr>
    </w:p>
    <w:p w14:paraId="78A06769" w14:textId="77777777" w:rsidR="00004B66" w:rsidRPr="00004B66" w:rsidRDefault="00004B66" w:rsidP="00004B66">
      <w:pPr>
        <w:bidi/>
        <w:rPr>
          <w:rFonts w:cs="David" w:hint="cs"/>
          <w:u w:val="single"/>
          <w:rtl/>
        </w:rPr>
      </w:pPr>
      <w:r w:rsidRPr="00004B66">
        <w:rPr>
          <w:rFonts w:cs="David" w:hint="cs"/>
          <w:u w:val="single"/>
          <w:rtl/>
        </w:rPr>
        <w:t>קריאות:</w:t>
      </w:r>
    </w:p>
    <w:p w14:paraId="3CAC1D88" w14:textId="77777777" w:rsidR="00004B66" w:rsidRPr="00004B66" w:rsidRDefault="00004B66" w:rsidP="00004B66">
      <w:pPr>
        <w:bidi/>
        <w:rPr>
          <w:rFonts w:cs="David" w:hint="cs"/>
          <w:u w:val="single"/>
          <w:rtl/>
        </w:rPr>
      </w:pPr>
    </w:p>
    <w:p w14:paraId="31F5CF7C" w14:textId="77777777" w:rsidR="00004B66" w:rsidRPr="00004B66" w:rsidRDefault="00004B66" w:rsidP="00004B66">
      <w:pPr>
        <w:bidi/>
        <w:rPr>
          <w:rFonts w:cs="David" w:hint="cs"/>
          <w:rtl/>
        </w:rPr>
      </w:pPr>
      <w:r w:rsidRPr="00004B66">
        <w:rPr>
          <w:rFonts w:cs="David" w:hint="cs"/>
          <w:rtl/>
        </w:rPr>
        <w:tab/>
        <w:t>- - -</w:t>
      </w:r>
    </w:p>
    <w:p w14:paraId="3E25A329" w14:textId="77777777" w:rsidR="00004B66" w:rsidRPr="00004B66" w:rsidRDefault="00004B66" w:rsidP="00004B66">
      <w:pPr>
        <w:bidi/>
        <w:rPr>
          <w:rFonts w:cs="David" w:hint="cs"/>
          <w:rtl/>
        </w:rPr>
      </w:pPr>
    </w:p>
    <w:p w14:paraId="44F130F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3EF473E" w14:textId="77777777" w:rsidR="00004B66" w:rsidRPr="00004B66" w:rsidRDefault="00004B66" w:rsidP="00004B66">
      <w:pPr>
        <w:bidi/>
        <w:rPr>
          <w:rFonts w:cs="David"/>
          <w:rtl/>
        </w:rPr>
      </w:pPr>
    </w:p>
    <w:p w14:paraId="3D8D107B"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אני רוצה לעבור להצבעה. תהיה הצבעה אחת. כפי שאני מבינה תוך כדי הדיון הזה, חברי הכנסת שהגישו את הערעור הזה לא מעוניינים בהצעה שלי להעביר את הדיון לוועדת החוקה. זה יכול להיות דיון הרבה יותר ממצה מאשר 3 דקות פופוליסטיות על דוכן הכנסת. </w:t>
      </w:r>
    </w:p>
    <w:p w14:paraId="67BE1B5E" w14:textId="77777777" w:rsidR="00004B66" w:rsidRPr="00004B66" w:rsidRDefault="00004B66" w:rsidP="00004B66">
      <w:pPr>
        <w:bidi/>
        <w:rPr>
          <w:rFonts w:cs="David" w:hint="cs"/>
          <w:rtl/>
        </w:rPr>
      </w:pPr>
    </w:p>
    <w:p w14:paraId="032CD971" w14:textId="77777777" w:rsidR="00004B66" w:rsidRPr="00004B66" w:rsidRDefault="00004B66" w:rsidP="00004B66">
      <w:pPr>
        <w:bidi/>
        <w:ind w:firstLine="567"/>
        <w:rPr>
          <w:rFonts w:cs="David" w:hint="cs"/>
          <w:rtl/>
        </w:rPr>
      </w:pPr>
      <w:r w:rsidRPr="00004B66">
        <w:rPr>
          <w:rFonts w:cs="David" w:hint="cs"/>
          <w:rtl/>
        </w:rPr>
        <w:t xml:space="preserve">לכן אני עוברת להצבעה שמית. </w:t>
      </w:r>
    </w:p>
    <w:p w14:paraId="6A9E73ED" w14:textId="77777777" w:rsidR="00004B66" w:rsidRPr="00004B66" w:rsidRDefault="00004B66" w:rsidP="00004B66">
      <w:pPr>
        <w:bidi/>
        <w:rPr>
          <w:rFonts w:cs="David" w:hint="cs"/>
          <w:rtl/>
        </w:rPr>
      </w:pPr>
    </w:p>
    <w:p w14:paraId="5BD24DEC" w14:textId="77777777" w:rsidR="00004B66" w:rsidRPr="00004B66" w:rsidRDefault="00004B66" w:rsidP="00004B66">
      <w:pPr>
        <w:bidi/>
        <w:rPr>
          <w:rFonts w:cs="David" w:hint="cs"/>
          <w:rtl/>
        </w:rPr>
      </w:pPr>
      <w:r w:rsidRPr="00004B66">
        <w:rPr>
          <w:rFonts w:cs="David" w:hint="cs"/>
          <w:u w:val="single"/>
          <w:rtl/>
        </w:rPr>
        <w:t xml:space="preserve">אבשלום </w:t>
      </w:r>
      <w:proofErr w:type="spellStart"/>
      <w:r w:rsidRPr="00004B66">
        <w:rPr>
          <w:rFonts w:cs="David" w:hint="cs"/>
          <w:u w:val="single"/>
          <w:rtl/>
        </w:rPr>
        <w:t>וילן</w:t>
      </w:r>
      <w:proofErr w:type="spellEnd"/>
      <w:r w:rsidRPr="00004B66">
        <w:rPr>
          <w:rFonts w:cs="David" w:hint="cs"/>
          <w:u w:val="single"/>
          <w:rtl/>
        </w:rPr>
        <w:t>:</w:t>
      </w:r>
    </w:p>
    <w:p w14:paraId="2E044D1F" w14:textId="77777777" w:rsidR="00004B66" w:rsidRPr="00004B66" w:rsidRDefault="00004B66" w:rsidP="00004B66">
      <w:pPr>
        <w:bidi/>
        <w:rPr>
          <w:rFonts w:cs="David" w:hint="cs"/>
          <w:rtl/>
        </w:rPr>
      </w:pPr>
    </w:p>
    <w:p w14:paraId="760F77CC" w14:textId="77777777" w:rsidR="00004B66" w:rsidRPr="00004B66" w:rsidRDefault="00004B66" w:rsidP="00004B66">
      <w:pPr>
        <w:bidi/>
        <w:rPr>
          <w:rFonts w:cs="David" w:hint="cs"/>
          <w:u w:val="single"/>
          <w:rtl/>
        </w:rPr>
      </w:pPr>
      <w:r w:rsidRPr="00004B66">
        <w:rPr>
          <w:rFonts w:cs="David" w:hint="cs"/>
          <w:rtl/>
        </w:rPr>
        <w:tab/>
        <w:t>הגישו 5 ערעורים, את צריכה לקבל או לדחות את הערעורים.</w:t>
      </w:r>
    </w:p>
    <w:p w14:paraId="4A73CFA2" w14:textId="77777777" w:rsidR="00004B66" w:rsidRPr="00004B66" w:rsidRDefault="00004B66" w:rsidP="00004B66">
      <w:pPr>
        <w:bidi/>
        <w:rPr>
          <w:rFonts w:cs="David" w:hint="cs"/>
          <w:rtl/>
        </w:rPr>
      </w:pPr>
    </w:p>
    <w:p w14:paraId="57F163E0"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62916309" w14:textId="77777777" w:rsidR="00004B66" w:rsidRPr="00004B66" w:rsidRDefault="00004B66" w:rsidP="00004B66">
      <w:pPr>
        <w:bidi/>
        <w:rPr>
          <w:rFonts w:cs="David" w:hint="cs"/>
          <w:rtl/>
        </w:rPr>
      </w:pPr>
    </w:p>
    <w:p w14:paraId="7E91483A" w14:textId="77777777" w:rsidR="00004B66" w:rsidRPr="00004B66" w:rsidRDefault="00004B66" w:rsidP="00004B66">
      <w:pPr>
        <w:bidi/>
        <w:rPr>
          <w:rFonts w:cs="David" w:hint="cs"/>
          <w:rtl/>
        </w:rPr>
      </w:pPr>
      <w:r w:rsidRPr="00004B66">
        <w:rPr>
          <w:rFonts w:cs="David" w:hint="cs"/>
          <w:rtl/>
        </w:rPr>
        <w:tab/>
        <w:t xml:space="preserve">זה מה שאני אומרת. אתה לא מבין מה אני אומרת? אם תקשיב ולא תפריע לדבריי, אתה תדע בדיוק על מה אני מצביעה, חבר הכנסת אבו </w:t>
      </w:r>
      <w:proofErr w:type="spellStart"/>
      <w:r w:rsidRPr="00004B66">
        <w:rPr>
          <w:rFonts w:cs="David" w:hint="cs"/>
          <w:rtl/>
        </w:rPr>
        <w:t>וילן</w:t>
      </w:r>
      <w:proofErr w:type="spellEnd"/>
      <w:r w:rsidRPr="00004B66">
        <w:rPr>
          <w:rFonts w:cs="David" w:hint="cs"/>
          <w:rtl/>
        </w:rPr>
        <w:t>.</w:t>
      </w:r>
    </w:p>
    <w:p w14:paraId="268CD1DB" w14:textId="77777777" w:rsidR="00004B66" w:rsidRPr="00004B66" w:rsidRDefault="00004B66" w:rsidP="00004B66">
      <w:pPr>
        <w:bidi/>
        <w:rPr>
          <w:rFonts w:cs="David" w:hint="cs"/>
          <w:rtl/>
        </w:rPr>
      </w:pPr>
    </w:p>
    <w:p w14:paraId="035B90E9" w14:textId="77777777" w:rsidR="00004B66" w:rsidRPr="00004B66" w:rsidRDefault="00004B66" w:rsidP="00004B66">
      <w:pPr>
        <w:bidi/>
        <w:ind w:firstLine="567"/>
        <w:rPr>
          <w:rFonts w:cs="David" w:hint="cs"/>
          <w:rtl/>
        </w:rPr>
      </w:pPr>
      <w:r w:rsidRPr="00004B66">
        <w:rPr>
          <w:rFonts w:cs="David" w:hint="cs"/>
          <w:rtl/>
        </w:rPr>
        <w:t>ההצבעה היא האם ועדת הכנסת מקבלת את הערעור או לא מקבלת את הערעור. כפי שחבר הכנסת גדעון סער ביקש, ועדת הכנסת תצביע הצבעה שמית. לכן אני עוברת להצבעה שמית.</w:t>
      </w:r>
    </w:p>
    <w:p w14:paraId="6AD2DFA8" w14:textId="77777777" w:rsidR="00004B66" w:rsidRPr="00004B66" w:rsidRDefault="00004B66" w:rsidP="00004B66">
      <w:pPr>
        <w:bidi/>
        <w:rPr>
          <w:rFonts w:cs="David" w:hint="cs"/>
          <w:rtl/>
        </w:rPr>
      </w:pPr>
    </w:p>
    <w:p w14:paraId="36DB25E5" w14:textId="77777777" w:rsidR="00004B66" w:rsidRPr="00004B66" w:rsidRDefault="00004B66" w:rsidP="00004B66">
      <w:pPr>
        <w:bidi/>
        <w:rPr>
          <w:rFonts w:cs="David" w:hint="cs"/>
          <w:u w:val="single"/>
          <w:rtl/>
        </w:rPr>
      </w:pPr>
      <w:r w:rsidRPr="00004B66">
        <w:rPr>
          <w:rFonts w:cs="David" w:hint="cs"/>
          <w:u w:val="single"/>
          <w:rtl/>
        </w:rPr>
        <w:t>מאיר פרוש:</w:t>
      </w:r>
    </w:p>
    <w:p w14:paraId="10499165" w14:textId="77777777" w:rsidR="00004B66" w:rsidRPr="00004B66" w:rsidRDefault="00004B66" w:rsidP="00004B66">
      <w:pPr>
        <w:bidi/>
        <w:rPr>
          <w:rFonts w:cs="David" w:hint="cs"/>
          <w:u w:val="single"/>
        </w:rPr>
      </w:pPr>
    </w:p>
    <w:p w14:paraId="715B82F1" w14:textId="77777777" w:rsidR="00004B66" w:rsidRPr="00004B66" w:rsidRDefault="00004B66" w:rsidP="00004B66">
      <w:pPr>
        <w:bidi/>
        <w:rPr>
          <w:rFonts w:cs="David" w:hint="cs"/>
          <w:rtl/>
        </w:rPr>
      </w:pPr>
      <w:r w:rsidRPr="00004B66">
        <w:rPr>
          <w:rFonts w:cs="David" w:hint="cs"/>
          <w:rtl/>
        </w:rPr>
        <w:tab/>
        <w:t xml:space="preserve"> על כל ה-5 בבת-אחת?</w:t>
      </w:r>
    </w:p>
    <w:p w14:paraId="5EBB3AAE" w14:textId="77777777" w:rsidR="00004B66" w:rsidRPr="00004B66" w:rsidRDefault="00004B66" w:rsidP="00004B66">
      <w:pPr>
        <w:bidi/>
        <w:rPr>
          <w:rFonts w:cs="David" w:hint="cs"/>
          <w:rtl/>
        </w:rPr>
      </w:pPr>
    </w:p>
    <w:p w14:paraId="4FC70B0A" w14:textId="77777777" w:rsidR="00004B66" w:rsidRPr="00004B66" w:rsidRDefault="00004B66" w:rsidP="00004B66">
      <w:pPr>
        <w:tabs>
          <w:tab w:val="left" w:pos="2560"/>
        </w:tabs>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1FF52B4" w14:textId="77777777" w:rsidR="00004B66" w:rsidRPr="00004B66" w:rsidRDefault="00004B66" w:rsidP="00004B66">
      <w:pPr>
        <w:bidi/>
        <w:rPr>
          <w:rFonts w:cs="David" w:hint="cs"/>
          <w:rtl/>
        </w:rPr>
      </w:pPr>
    </w:p>
    <w:p w14:paraId="5B149596" w14:textId="77777777" w:rsidR="00004B66" w:rsidRPr="00004B66" w:rsidRDefault="00004B66" w:rsidP="00004B66">
      <w:pPr>
        <w:bidi/>
        <w:rPr>
          <w:rFonts w:cs="David" w:hint="cs"/>
          <w:rtl/>
        </w:rPr>
      </w:pPr>
      <w:r w:rsidRPr="00004B66">
        <w:rPr>
          <w:rFonts w:cs="David" w:hint="cs"/>
          <w:rtl/>
        </w:rPr>
        <w:tab/>
        <w:t xml:space="preserve"> כן, על כל ה-5 בבת-אחת משום שכולן באותו נושא. אני מבקשת לדעת מי מחליף את מי - -</w:t>
      </w:r>
    </w:p>
    <w:p w14:paraId="3FBB7F4C" w14:textId="77777777" w:rsidR="00004B66" w:rsidRPr="00004B66" w:rsidRDefault="00004B66" w:rsidP="00004B66">
      <w:pPr>
        <w:bidi/>
        <w:rPr>
          <w:rFonts w:cs="David" w:hint="cs"/>
          <w:rtl/>
        </w:rPr>
      </w:pPr>
    </w:p>
    <w:p w14:paraId="170F5E5A" w14:textId="77777777" w:rsidR="00004B66" w:rsidRPr="00004B66" w:rsidRDefault="00004B66" w:rsidP="00004B66">
      <w:pPr>
        <w:bidi/>
        <w:rPr>
          <w:rFonts w:cs="David" w:hint="cs"/>
          <w:u w:val="single"/>
          <w:rtl/>
        </w:rPr>
      </w:pPr>
      <w:r w:rsidRPr="00004B66">
        <w:rPr>
          <w:rFonts w:cs="David" w:hint="cs"/>
          <w:u w:val="single"/>
          <w:rtl/>
        </w:rPr>
        <w:t>גדעון סער:</w:t>
      </w:r>
    </w:p>
    <w:p w14:paraId="43A37112" w14:textId="77777777" w:rsidR="00004B66" w:rsidRPr="00004B66" w:rsidRDefault="00004B66" w:rsidP="00004B66">
      <w:pPr>
        <w:bidi/>
        <w:rPr>
          <w:rFonts w:cs="David" w:hint="cs"/>
          <w:u w:val="single"/>
          <w:rtl/>
        </w:rPr>
      </w:pPr>
    </w:p>
    <w:p w14:paraId="7035993A" w14:textId="77777777" w:rsidR="00004B66" w:rsidRPr="00004B66" w:rsidRDefault="00004B66" w:rsidP="00004B66">
      <w:pPr>
        <w:bidi/>
        <w:rPr>
          <w:rFonts w:cs="David" w:hint="cs"/>
          <w:rtl/>
        </w:rPr>
      </w:pPr>
      <w:r w:rsidRPr="00004B66">
        <w:rPr>
          <w:rFonts w:cs="David" w:hint="cs"/>
          <w:rtl/>
        </w:rPr>
        <w:tab/>
        <w:t>יש לי הצעה לסדר: אני מציע שההצבעה הראשונה תהיה שמית, ואחר-כך היא תהיה- -</w:t>
      </w:r>
    </w:p>
    <w:p w14:paraId="5344302B" w14:textId="77777777" w:rsidR="00004B66" w:rsidRPr="00004B66" w:rsidRDefault="00004B66" w:rsidP="00004B66">
      <w:pPr>
        <w:bidi/>
        <w:rPr>
          <w:rFonts w:cs="David" w:hint="cs"/>
          <w:rtl/>
        </w:rPr>
      </w:pPr>
    </w:p>
    <w:p w14:paraId="79F8C340" w14:textId="77777777" w:rsidR="00004B66" w:rsidRPr="00004B66" w:rsidRDefault="00004B66" w:rsidP="00004B66">
      <w:pPr>
        <w:bidi/>
        <w:rPr>
          <w:rFonts w:cs="David" w:hint="cs"/>
          <w:u w:val="single"/>
          <w:rtl/>
        </w:rPr>
      </w:pPr>
      <w:r w:rsidRPr="00004B66">
        <w:rPr>
          <w:rFonts w:cs="David"/>
          <w:u w:val="single"/>
          <w:rtl/>
        </w:rPr>
        <w:br w:type="page"/>
      </w: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57676217" w14:textId="77777777" w:rsidR="00004B66" w:rsidRPr="00004B66" w:rsidRDefault="00004B66" w:rsidP="00004B66">
      <w:pPr>
        <w:bidi/>
        <w:rPr>
          <w:rFonts w:cs="David" w:hint="cs"/>
          <w:rtl/>
        </w:rPr>
      </w:pPr>
    </w:p>
    <w:p w14:paraId="342ADF4D" w14:textId="77777777" w:rsidR="00004B66" w:rsidRPr="00004B66" w:rsidRDefault="00004B66" w:rsidP="00004B66">
      <w:pPr>
        <w:bidi/>
        <w:rPr>
          <w:rFonts w:cs="David" w:hint="cs"/>
          <w:rtl/>
        </w:rPr>
      </w:pPr>
      <w:r w:rsidRPr="00004B66">
        <w:rPr>
          <w:rFonts w:cs="David" w:hint="cs"/>
          <w:rtl/>
        </w:rPr>
        <w:tab/>
        <w:t>אין שתי הצבעות, יש אחת.</w:t>
      </w:r>
    </w:p>
    <w:p w14:paraId="6BC569BB" w14:textId="77777777" w:rsidR="00004B66" w:rsidRPr="00004B66" w:rsidRDefault="00004B66" w:rsidP="00004B66">
      <w:pPr>
        <w:bidi/>
        <w:rPr>
          <w:rFonts w:cs="David" w:hint="cs"/>
          <w:rtl/>
        </w:rPr>
      </w:pPr>
    </w:p>
    <w:p w14:paraId="0F762632" w14:textId="77777777" w:rsidR="00004B66" w:rsidRPr="00004B66" w:rsidRDefault="00004B66" w:rsidP="00004B66">
      <w:pPr>
        <w:bidi/>
        <w:rPr>
          <w:rFonts w:cs="David" w:hint="cs"/>
          <w:u w:val="single"/>
          <w:rtl/>
        </w:rPr>
      </w:pPr>
      <w:r w:rsidRPr="00004B66">
        <w:rPr>
          <w:rFonts w:cs="David" w:hint="cs"/>
          <w:u w:val="single"/>
          <w:rtl/>
        </w:rPr>
        <w:t>דוד רותם:</w:t>
      </w:r>
    </w:p>
    <w:p w14:paraId="42A3F7FF" w14:textId="77777777" w:rsidR="00004B66" w:rsidRPr="00004B66" w:rsidRDefault="00004B66" w:rsidP="00004B66">
      <w:pPr>
        <w:bidi/>
        <w:rPr>
          <w:rFonts w:cs="David" w:hint="cs"/>
          <w:u w:val="single"/>
          <w:rtl/>
        </w:rPr>
      </w:pPr>
    </w:p>
    <w:p w14:paraId="276DD571" w14:textId="77777777" w:rsidR="00004B66" w:rsidRPr="00004B66" w:rsidRDefault="00004B66" w:rsidP="00004B66">
      <w:pPr>
        <w:bidi/>
        <w:rPr>
          <w:rFonts w:cs="David" w:hint="cs"/>
          <w:rtl/>
        </w:rPr>
      </w:pPr>
      <w:r w:rsidRPr="00004B66">
        <w:rPr>
          <w:rFonts w:cs="David" w:hint="cs"/>
          <w:rtl/>
        </w:rPr>
        <w:tab/>
        <w:t xml:space="preserve"> שמית על הכול.</w:t>
      </w:r>
    </w:p>
    <w:p w14:paraId="3BA227CB" w14:textId="77777777" w:rsidR="00004B66" w:rsidRPr="00004B66" w:rsidRDefault="00004B66" w:rsidP="00004B66">
      <w:pPr>
        <w:bidi/>
        <w:rPr>
          <w:rFonts w:cs="David" w:hint="cs"/>
          <w:rtl/>
        </w:rPr>
      </w:pPr>
    </w:p>
    <w:p w14:paraId="56DD651F" w14:textId="77777777" w:rsidR="00004B66" w:rsidRPr="00004B66" w:rsidRDefault="00004B66" w:rsidP="00004B66">
      <w:pPr>
        <w:bidi/>
        <w:rPr>
          <w:rFonts w:cs="David" w:hint="cs"/>
          <w:u w:val="single"/>
          <w:rtl/>
        </w:rPr>
      </w:pPr>
      <w:r w:rsidRPr="00004B66">
        <w:rPr>
          <w:rFonts w:cs="David" w:hint="cs"/>
          <w:u w:val="single"/>
          <w:rtl/>
        </w:rPr>
        <w:t>גדעון סער:</w:t>
      </w:r>
    </w:p>
    <w:p w14:paraId="067D2FF4" w14:textId="77777777" w:rsidR="00004B66" w:rsidRPr="00004B66" w:rsidRDefault="00004B66" w:rsidP="00004B66">
      <w:pPr>
        <w:bidi/>
        <w:rPr>
          <w:rFonts w:cs="David" w:hint="cs"/>
          <w:u w:val="single"/>
          <w:rtl/>
        </w:rPr>
      </w:pPr>
    </w:p>
    <w:p w14:paraId="0BA56761" w14:textId="77777777" w:rsidR="00004B66" w:rsidRPr="00004B66" w:rsidRDefault="00004B66" w:rsidP="00004B66">
      <w:pPr>
        <w:bidi/>
        <w:rPr>
          <w:rFonts w:cs="David" w:hint="cs"/>
          <w:rtl/>
        </w:rPr>
      </w:pPr>
      <w:r w:rsidRPr="00004B66">
        <w:rPr>
          <w:rFonts w:cs="David" w:hint="cs"/>
          <w:rtl/>
        </w:rPr>
        <w:tab/>
        <w:t xml:space="preserve">אני אנמק, את יכולה לא לקבל את עמדתי. יש 5 ערעורים. למערער אסור להצביע על ערעורו שלו. על כן אני יכול להצביע בעד ערעורו של חבר הכנסת ניסן </w:t>
      </w:r>
      <w:proofErr w:type="spellStart"/>
      <w:r w:rsidRPr="00004B66">
        <w:rPr>
          <w:rFonts w:cs="David" w:hint="cs"/>
          <w:rtl/>
        </w:rPr>
        <w:t>סלומינסקי</w:t>
      </w:r>
      <w:proofErr w:type="spellEnd"/>
      <w:r w:rsidRPr="00004B66">
        <w:rPr>
          <w:rFonts w:cs="David" w:hint="cs"/>
          <w:rtl/>
        </w:rPr>
        <w:t xml:space="preserve"> ולא להצביע- -</w:t>
      </w:r>
    </w:p>
    <w:p w14:paraId="637BAF81" w14:textId="77777777" w:rsidR="00004B66" w:rsidRPr="00004B66" w:rsidRDefault="00004B66" w:rsidP="00004B66">
      <w:pPr>
        <w:bidi/>
        <w:rPr>
          <w:rFonts w:cs="David" w:hint="cs"/>
          <w:rtl/>
        </w:rPr>
      </w:pPr>
    </w:p>
    <w:p w14:paraId="1B08DBB4"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3DE15B30" w14:textId="77777777" w:rsidR="00004B66" w:rsidRPr="00004B66" w:rsidRDefault="00004B66" w:rsidP="00004B66">
      <w:pPr>
        <w:bidi/>
        <w:rPr>
          <w:rFonts w:cs="David" w:hint="cs"/>
          <w:rtl/>
        </w:rPr>
      </w:pPr>
    </w:p>
    <w:p w14:paraId="09740F44" w14:textId="77777777" w:rsidR="00004B66" w:rsidRPr="00004B66" w:rsidRDefault="00004B66" w:rsidP="00004B66">
      <w:pPr>
        <w:bidi/>
        <w:rPr>
          <w:rFonts w:cs="David" w:hint="cs"/>
          <w:rtl/>
        </w:rPr>
      </w:pPr>
      <w:r w:rsidRPr="00004B66">
        <w:rPr>
          <w:rFonts w:cs="David" w:hint="cs"/>
          <w:rtl/>
        </w:rPr>
        <w:tab/>
        <w:t>אני לא אעשה 5 הצבעות, חבר הכנסת סער.</w:t>
      </w:r>
    </w:p>
    <w:p w14:paraId="447A5A7A" w14:textId="77777777" w:rsidR="00004B66" w:rsidRPr="00004B66" w:rsidRDefault="00004B66" w:rsidP="00004B66">
      <w:pPr>
        <w:bidi/>
        <w:rPr>
          <w:rFonts w:cs="David" w:hint="cs"/>
          <w:rtl/>
        </w:rPr>
      </w:pPr>
    </w:p>
    <w:p w14:paraId="24EDCBB2" w14:textId="77777777" w:rsidR="00004B66" w:rsidRPr="00004B66" w:rsidRDefault="00004B66" w:rsidP="00004B66">
      <w:pPr>
        <w:bidi/>
        <w:rPr>
          <w:rFonts w:cs="David" w:hint="cs"/>
          <w:u w:val="single"/>
          <w:rtl/>
        </w:rPr>
      </w:pPr>
      <w:r w:rsidRPr="00004B66">
        <w:rPr>
          <w:rFonts w:cs="David" w:hint="cs"/>
          <w:u w:val="single"/>
          <w:rtl/>
        </w:rPr>
        <w:t>גדעון סער:</w:t>
      </w:r>
    </w:p>
    <w:p w14:paraId="51AC292E" w14:textId="77777777" w:rsidR="00004B66" w:rsidRPr="00004B66" w:rsidRDefault="00004B66" w:rsidP="00004B66">
      <w:pPr>
        <w:bidi/>
        <w:rPr>
          <w:rFonts w:cs="David" w:hint="cs"/>
          <w:u w:val="single"/>
          <w:rtl/>
        </w:rPr>
      </w:pPr>
    </w:p>
    <w:p w14:paraId="54B4A86B" w14:textId="77777777" w:rsidR="00004B66" w:rsidRPr="00004B66" w:rsidRDefault="00004B66" w:rsidP="00004B66">
      <w:pPr>
        <w:bidi/>
        <w:rPr>
          <w:rFonts w:cs="David" w:hint="cs"/>
          <w:rtl/>
        </w:rPr>
      </w:pPr>
      <w:r w:rsidRPr="00004B66">
        <w:rPr>
          <w:rFonts w:cs="David" w:hint="cs"/>
          <w:rtl/>
        </w:rPr>
        <w:tab/>
        <w:t xml:space="preserve">סליחה, יש 5 ערעורים- - </w:t>
      </w:r>
    </w:p>
    <w:p w14:paraId="31AE017D" w14:textId="77777777" w:rsidR="00004B66" w:rsidRPr="00004B66" w:rsidRDefault="00004B66" w:rsidP="00004B66">
      <w:pPr>
        <w:bidi/>
        <w:rPr>
          <w:rFonts w:cs="David" w:hint="cs"/>
          <w:u w:val="single"/>
          <w:rtl/>
        </w:rPr>
      </w:pPr>
    </w:p>
    <w:p w14:paraId="7B7BF278" w14:textId="77777777" w:rsidR="00004B66" w:rsidRPr="00004B66" w:rsidRDefault="00004B66" w:rsidP="00004B66">
      <w:pPr>
        <w:bidi/>
        <w:rPr>
          <w:rFonts w:cs="David" w:hint="cs"/>
          <w:u w:val="single"/>
          <w:rtl/>
        </w:rPr>
      </w:pPr>
      <w:r w:rsidRPr="00004B66">
        <w:rPr>
          <w:rFonts w:cs="David" w:hint="cs"/>
          <w:u w:val="single"/>
          <w:rtl/>
        </w:rPr>
        <w:t>דוד רותם:</w:t>
      </w:r>
    </w:p>
    <w:p w14:paraId="5D11F288" w14:textId="77777777" w:rsidR="00004B66" w:rsidRPr="00004B66" w:rsidRDefault="00004B66" w:rsidP="00004B66">
      <w:pPr>
        <w:bidi/>
        <w:rPr>
          <w:rFonts w:cs="David" w:hint="cs"/>
          <w:u w:val="single"/>
          <w:rtl/>
        </w:rPr>
      </w:pPr>
    </w:p>
    <w:p w14:paraId="14923EE0" w14:textId="77777777" w:rsidR="00004B66" w:rsidRPr="00004B66" w:rsidRDefault="00004B66" w:rsidP="00004B66">
      <w:pPr>
        <w:bidi/>
        <w:rPr>
          <w:rFonts w:cs="David" w:hint="cs"/>
          <w:rtl/>
        </w:rPr>
      </w:pPr>
      <w:r w:rsidRPr="00004B66">
        <w:rPr>
          <w:rFonts w:cs="David" w:hint="cs"/>
          <w:rtl/>
        </w:rPr>
        <w:tab/>
        <w:t xml:space="preserve"> אתם מקזזים זה את זה בהצבעות.</w:t>
      </w:r>
    </w:p>
    <w:p w14:paraId="4982C754" w14:textId="77777777" w:rsidR="00004B66" w:rsidRPr="00004B66" w:rsidRDefault="00004B66" w:rsidP="00004B66">
      <w:pPr>
        <w:bidi/>
        <w:rPr>
          <w:rFonts w:cs="David" w:hint="cs"/>
          <w:rtl/>
        </w:rPr>
      </w:pPr>
    </w:p>
    <w:p w14:paraId="3925C4F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901532C" w14:textId="77777777" w:rsidR="00004B66" w:rsidRPr="00004B66" w:rsidRDefault="00004B66" w:rsidP="00004B66">
      <w:pPr>
        <w:bidi/>
        <w:rPr>
          <w:rFonts w:cs="David"/>
          <w:rtl/>
        </w:rPr>
      </w:pPr>
    </w:p>
    <w:p w14:paraId="42E0C854" w14:textId="77777777" w:rsidR="00004B66" w:rsidRPr="00004B66" w:rsidRDefault="00004B66" w:rsidP="00004B66">
      <w:pPr>
        <w:bidi/>
        <w:rPr>
          <w:rFonts w:cs="David" w:hint="cs"/>
          <w:rtl/>
        </w:rPr>
      </w:pPr>
      <w:r w:rsidRPr="00004B66">
        <w:rPr>
          <w:rFonts w:cs="David"/>
          <w:rtl/>
        </w:rPr>
        <w:tab/>
      </w:r>
      <w:r w:rsidRPr="00004B66">
        <w:rPr>
          <w:rFonts w:cs="David" w:hint="cs"/>
          <w:rtl/>
        </w:rPr>
        <w:t>כפי שאני רואה, עשית גיוס מלא ומן הסתם הבאת חברים שיצביעו גם במקומך.</w:t>
      </w:r>
    </w:p>
    <w:p w14:paraId="44721668" w14:textId="77777777" w:rsidR="00004B66" w:rsidRPr="00004B66" w:rsidRDefault="00004B66" w:rsidP="00004B66">
      <w:pPr>
        <w:bidi/>
        <w:rPr>
          <w:rFonts w:cs="David" w:hint="cs"/>
          <w:rtl/>
        </w:rPr>
      </w:pPr>
    </w:p>
    <w:p w14:paraId="67D27017" w14:textId="77777777" w:rsidR="00004B66" w:rsidRPr="00004B66" w:rsidRDefault="00004B66" w:rsidP="00004B66">
      <w:pPr>
        <w:bidi/>
        <w:rPr>
          <w:rFonts w:cs="David" w:hint="cs"/>
          <w:u w:val="single"/>
          <w:rtl/>
        </w:rPr>
      </w:pPr>
      <w:r w:rsidRPr="00004B66">
        <w:rPr>
          <w:rFonts w:cs="David" w:hint="cs"/>
          <w:u w:val="single"/>
          <w:rtl/>
        </w:rPr>
        <w:t>גדעון סער:</w:t>
      </w:r>
    </w:p>
    <w:p w14:paraId="0F231A2B" w14:textId="77777777" w:rsidR="00004B66" w:rsidRPr="00004B66" w:rsidRDefault="00004B66" w:rsidP="00004B66">
      <w:pPr>
        <w:bidi/>
        <w:rPr>
          <w:rFonts w:cs="David" w:hint="cs"/>
          <w:u w:val="single"/>
          <w:rtl/>
        </w:rPr>
      </w:pPr>
    </w:p>
    <w:p w14:paraId="50AFA81B" w14:textId="77777777" w:rsidR="00004B66" w:rsidRPr="00004B66" w:rsidRDefault="00004B66" w:rsidP="00004B66">
      <w:pPr>
        <w:bidi/>
        <w:rPr>
          <w:rFonts w:cs="David" w:hint="cs"/>
          <w:rtl/>
        </w:rPr>
      </w:pPr>
      <w:r w:rsidRPr="00004B66">
        <w:rPr>
          <w:rFonts w:cs="David" w:hint="cs"/>
          <w:rtl/>
        </w:rPr>
        <w:tab/>
        <w:t xml:space="preserve"> לא, גברתי. את לא יכולה לעשות את זה, לפי התקנון.</w:t>
      </w:r>
    </w:p>
    <w:p w14:paraId="7DD0EE65" w14:textId="77777777" w:rsidR="00004B66" w:rsidRPr="00004B66" w:rsidRDefault="00004B66" w:rsidP="00004B66">
      <w:pPr>
        <w:bidi/>
        <w:rPr>
          <w:rFonts w:cs="David" w:hint="cs"/>
          <w:rtl/>
        </w:rPr>
      </w:pPr>
    </w:p>
    <w:p w14:paraId="535689AF" w14:textId="77777777" w:rsidR="00004B66" w:rsidRPr="00004B66" w:rsidRDefault="00004B66" w:rsidP="00004B66">
      <w:pPr>
        <w:bidi/>
        <w:rPr>
          <w:rFonts w:cs="David" w:hint="cs"/>
          <w:u w:val="single"/>
          <w:rtl/>
        </w:rPr>
      </w:pPr>
      <w:r w:rsidRPr="00004B66">
        <w:rPr>
          <w:rFonts w:cs="David" w:hint="cs"/>
          <w:u w:val="single"/>
          <w:rtl/>
        </w:rPr>
        <w:t>דוד רותם:</w:t>
      </w:r>
    </w:p>
    <w:p w14:paraId="39ECD51E" w14:textId="77777777" w:rsidR="00004B66" w:rsidRPr="00004B66" w:rsidRDefault="00004B66" w:rsidP="00004B66">
      <w:pPr>
        <w:bidi/>
        <w:rPr>
          <w:rFonts w:cs="David" w:hint="cs"/>
          <w:u w:val="single"/>
          <w:rtl/>
        </w:rPr>
      </w:pPr>
    </w:p>
    <w:p w14:paraId="4DB8B1DF" w14:textId="77777777" w:rsidR="00004B66" w:rsidRPr="00004B66" w:rsidRDefault="00004B66" w:rsidP="00004B66">
      <w:pPr>
        <w:bidi/>
        <w:rPr>
          <w:rFonts w:cs="David" w:hint="cs"/>
          <w:rtl/>
        </w:rPr>
      </w:pPr>
      <w:r w:rsidRPr="00004B66">
        <w:rPr>
          <w:rFonts w:cs="David" w:hint="cs"/>
          <w:rtl/>
        </w:rPr>
        <w:tab/>
        <w:t xml:space="preserve"> אבל אתם מקזזים זה את זה בהצבעות.</w:t>
      </w:r>
    </w:p>
    <w:p w14:paraId="418C86E9" w14:textId="77777777" w:rsidR="00004B66" w:rsidRPr="00004B66" w:rsidRDefault="00004B66" w:rsidP="00004B66">
      <w:pPr>
        <w:bidi/>
        <w:rPr>
          <w:rFonts w:cs="David" w:hint="cs"/>
          <w:rtl/>
        </w:rPr>
      </w:pPr>
    </w:p>
    <w:p w14:paraId="47207CC0" w14:textId="77777777" w:rsidR="00004B66" w:rsidRPr="00004B66" w:rsidRDefault="00004B66" w:rsidP="00004B66">
      <w:pPr>
        <w:bidi/>
        <w:rPr>
          <w:rFonts w:cs="David" w:hint="cs"/>
          <w:u w:val="single"/>
          <w:rtl/>
        </w:rPr>
      </w:pPr>
      <w:r w:rsidRPr="00004B66">
        <w:rPr>
          <w:rFonts w:cs="David" w:hint="cs"/>
          <w:u w:val="single"/>
          <w:rtl/>
        </w:rPr>
        <w:t>גדעון סער:</w:t>
      </w:r>
    </w:p>
    <w:p w14:paraId="445E9F00" w14:textId="77777777" w:rsidR="00004B66" w:rsidRPr="00004B66" w:rsidRDefault="00004B66" w:rsidP="00004B66">
      <w:pPr>
        <w:bidi/>
        <w:rPr>
          <w:rFonts w:cs="David" w:hint="cs"/>
          <w:u w:val="single"/>
          <w:rtl/>
        </w:rPr>
      </w:pPr>
    </w:p>
    <w:p w14:paraId="7D06A740" w14:textId="77777777" w:rsidR="00004B66" w:rsidRPr="00004B66" w:rsidRDefault="00004B66" w:rsidP="00004B66">
      <w:pPr>
        <w:bidi/>
        <w:rPr>
          <w:rFonts w:cs="David" w:hint="cs"/>
          <w:rtl/>
        </w:rPr>
      </w:pPr>
      <w:r w:rsidRPr="00004B66">
        <w:rPr>
          <w:rFonts w:cs="David" w:hint="cs"/>
          <w:rtl/>
        </w:rPr>
        <w:tab/>
        <w:t>- - -</w:t>
      </w:r>
    </w:p>
    <w:p w14:paraId="034B43CE" w14:textId="77777777" w:rsidR="00004B66" w:rsidRPr="00004B66" w:rsidRDefault="00004B66" w:rsidP="00004B66">
      <w:pPr>
        <w:bidi/>
        <w:rPr>
          <w:rFonts w:cs="David" w:hint="cs"/>
          <w:rtl/>
        </w:rPr>
      </w:pPr>
    </w:p>
    <w:p w14:paraId="7974EB8E"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157DAFDC" w14:textId="77777777" w:rsidR="00004B66" w:rsidRPr="00004B66" w:rsidRDefault="00004B66" w:rsidP="00004B66">
      <w:pPr>
        <w:bidi/>
        <w:rPr>
          <w:rFonts w:cs="David" w:hint="cs"/>
          <w:rtl/>
        </w:rPr>
      </w:pPr>
    </w:p>
    <w:p w14:paraId="11D04C7D" w14:textId="77777777" w:rsidR="00004B66" w:rsidRPr="00004B66" w:rsidRDefault="00004B66" w:rsidP="00004B66">
      <w:pPr>
        <w:bidi/>
        <w:ind w:left="570"/>
        <w:rPr>
          <w:rFonts w:cs="David" w:hint="cs"/>
          <w:rtl/>
        </w:rPr>
      </w:pPr>
      <w:r w:rsidRPr="00004B66">
        <w:rPr>
          <w:rFonts w:cs="David" w:hint="cs"/>
          <w:rtl/>
        </w:rPr>
        <w:t>סעיף 85(א)(2) לתקנון אומר: "קיבלה ועדת הכנסת את ערעורו של חבר הכנסת, תחול החלטתה גם על הצעות אחרות באותו נושא של חברי הכנסת שהגישו ערעור"- -</w:t>
      </w:r>
    </w:p>
    <w:p w14:paraId="7F130869" w14:textId="77777777" w:rsidR="00004B66" w:rsidRPr="00004B66" w:rsidRDefault="00004B66" w:rsidP="00004B66">
      <w:pPr>
        <w:bidi/>
        <w:rPr>
          <w:rFonts w:cs="David" w:hint="cs"/>
          <w:rtl/>
        </w:rPr>
      </w:pPr>
    </w:p>
    <w:p w14:paraId="18369C68" w14:textId="77777777" w:rsidR="00004B66" w:rsidRPr="00004B66" w:rsidRDefault="00004B66" w:rsidP="00004B66">
      <w:pPr>
        <w:bidi/>
        <w:rPr>
          <w:rFonts w:cs="David" w:hint="cs"/>
          <w:u w:val="single"/>
          <w:rtl/>
        </w:rPr>
      </w:pPr>
      <w:r w:rsidRPr="00004B66">
        <w:rPr>
          <w:rFonts w:cs="David" w:hint="cs"/>
          <w:u w:val="single"/>
          <w:rtl/>
        </w:rPr>
        <w:t>גדעון סער:</w:t>
      </w:r>
    </w:p>
    <w:p w14:paraId="021B09CB" w14:textId="77777777" w:rsidR="00004B66" w:rsidRPr="00004B66" w:rsidRDefault="00004B66" w:rsidP="00004B66">
      <w:pPr>
        <w:bidi/>
        <w:rPr>
          <w:rFonts w:cs="David" w:hint="cs"/>
          <w:u w:val="single"/>
          <w:rtl/>
        </w:rPr>
      </w:pPr>
    </w:p>
    <w:p w14:paraId="62535336" w14:textId="77777777" w:rsidR="00004B66" w:rsidRPr="00004B66" w:rsidRDefault="00004B66" w:rsidP="00004B66">
      <w:pPr>
        <w:bidi/>
        <w:rPr>
          <w:rFonts w:cs="David" w:hint="cs"/>
          <w:rtl/>
        </w:rPr>
      </w:pPr>
      <w:r w:rsidRPr="00004B66">
        <w:rPr>
          <w:rFonts w:cs="David" w:hint="cs"/>
          <w:rtl/>
        </w:rPr>
        <w:tab/>
        <w:t>אם היא קיבלה, אבל אם היא דוחה?</w:t>
      </w:r>
    </w:p>
    <w:p w14:paraId="31AC2DBD" w14:textId="77777777" w:rsidR="00004B66" w:rsidRPr="00004B66" w:rsidRDefault="00004B66" w:rsidP="00004B66">
      <w:pPr>
        <w:bidi/>
        <w:rPr>
          <w:rFonts w:cs="David" w:hint="cs"/>
          <w:rtl/>
        </w:rPr>
      </w:pPr>
    </w:p>
    <w:p w14:paraId="35638473"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45DD12FB" w14:textId="77777777" w:rsidR="00004B66" w:rsidRPr="00004B66" w:rsidRDefault="00004B66" w:rsidP="00004B66">
      <w:pPr>
        <w:bidi/>
        <w:rPr>
          <w:rFonts w:cs="David" w:hint="cs"/>
          <w:rtl/>
        </w:rPr>
      </w:pPr>
    </w:p>
    <w:p w14:paraId="4D2E13E7" w14:textId="77777777" w:rsidR="00004B66" w:rsidRPr="00004B66" w:rsidRDefault="00004B66" w:rsidP="00004B66">
      <w:pPr>
        <w:bidi/>
        <w:rPr>
          <w:rFonts w:cs="David" w:hint="cs"/>
          <w:rtl/>
        </w:rPr>
      </w:pPr>
      <w:r w:rsidRPr="00004B66">
        <w:rPr>
          <w:rFonts w:cs="David" w:hint="cs"/>
          <w:rtl/>
        </w:rPr>
        <w:tab/>
        <w:t xml:space="preserve"> אז היא דוחה קולקטיבית.</w:t>
      </w:r>
    </w:p>
    <w:p w14:paraId="7BBE7442" w14:textId="77777777" w:rsidR="00004B66" w:rsidRPr="00004B66" w:rsidRDefault="00004B66" w:rsidP="00004B66">
      <w:pPr>
        <w:bidi/>
        <w:rPr>
          <w:rFonts w:cs="David" w:hint="cs"/>
          <w:rtl/>
        </w:rPr>
      </w:pPr>
    </w:p>
    <w:p w14:paraId="547F0508" w14:textId="77777777" w:rsidR="00004B66" w:rsidRPr="00004B66" w:rsidRDefault="00004B66" w:rsidP="00004B66">
      <w:pPr>
        <w:bidi/>
        <w:rPr>
          <w:rFonts w:cs="David" w:hint="cs"/>
          <w:u w:val="single"/>
          <w:rtl/>
        </w:rPr>
      </w:pPr>
      <w:r w:rsidRPr="00004B66">
        <w:rPr>
          <w:rFonts w:cs="David" w:hint="cs"/>
          <w:u w:val="single"/>
          <w:rtl/>
        </w:rPr>
        <w:t>גדעון סער:</w:t>
      </w:r>
    </w:p>
    <w:p w14:paraId="27F0E3E4" w14:textId="77777777" w:rsidR="00004B66" w:rsidRPr="00004B66" w:rsidRDefault="00004B66" w:rsidP="00004B66">
      <w:pPr>
        <w:bidi/>
        <w:rPr>
          <w:rFonts w:cs="David" w:hint="cs"/>
          <w:u w:val="single"/>
          <w:rtl/>
        </w:rPr>
      </w:pPr>
    </w:p>
    <w:p w14:paraId="5F636F74" w14:textId="77777777" w:rsidR="00004B66" w:rsidRPr="00004B66" w:rsidRDefault="00004B66" w:rsidP="00004B66">
      <w:pPr>
        <w:bidi/>
        <w:rPr>
          <w:rFonts w:cs="David" w:hint="cs"/>
          <w:rtl/>
        </w:rPr>
      </w:pPr>
      <w:r w:rsidRPr="00004B66">
        <w:rPr>
          <w:rFonts w:cs="David" w:hint="cs"/>
          <w:rtl/>
        </w:rPr>
        <w:tab/>
        <w:t xml:space="preserve"> גברתי היועצת המשפטית, האם כשהיא דוחה היא דוחה את כולן או צריך לקיים הצבעות על כל הצעה?</w:t>
      </w:r>
    </w:p>
    <w:p w14:paraId="04B795E1" w14:textId="77777777" w:rsidR="00004B66" w:rsidRPr="00004B66" w:rsidRDefault="00004B66" w:rsidP="00004B66">
      <w:pPr>
        <w:bidi/>
        <w:rPr>
          <w:rFonts w:cs="David" w:hint="cs"/>
          <w:rtl/>
        </w:rPr>
      </w:pPr>
    </w:p>
    <w:p w14:paraId="11FD78F6" w14:textId="77777777" w:rsidR="00004B66" w:rsidRPr="00004B66" w:rsidRDefault="00004B66" w:rsidP="00004B66">
      <w:pPr>
        <w:bidi/>
        <w:rPr>
          <w:rFonts w:cs="David" w:hint="cs"/>
          <w:rtl/>
        </w:rPr>
      </w:pPr>
      <w:r w:rsidRPr="00004B66">
        <w:rPr>
          <w:rFonts w:cs="David" w:hint="cs"/>
          <w:u w:val="single"/>
          <w:rtl/>
        </w:rPr>
        <w:t>נסים זאב:</w:t>
      </w:r>
    </w:p>
    <w:p w14:paraId="44162CE4" w14:textId="77777777" w:rsidR="00004B66" w:rsidRPr="00004B66" w:rsidRDefault="00004B66" w:rsidP="00004B66">
      <w:pPr>
        <w:bidi/>
        <w:rPr>
          <w:rFonts w:cs="David" w:hint="cs"/>
          <w:rtl/>
        </w:rPr>
      </w:pPr>
    </w:p>
    <w:p w14:paraId="21C4F129" w14:textId="77777777" w:rsidR="00004B66" w:rsidRPr="00004B66" w:rsidRDefault="00004B66" w:rsidP="00004B66">
      <w:pPr>
        <w:bidi/>
        <w:rPr>
          <w:rFonts w:cs="David" w:hint="cs"/>
          <w:rtl/>
        </w:rPr>
      </w:pPr>
      <w:r w:rsidRPr="00004B66">
        <w:rPr>
          <w:rFonts w:cs="David" w:hint="cs"/>
          <w:rtl/>
        </w:rPr>
        <w:tab/>
        <w:t xml:space="preserve"> זאת אותה הצעה.</w:t>
      </w:r>
    </w:p>
    <w:p w14:paraId="1B646C91" w14:textId="77777777" w:rsidR="00004B66" w:rsidRPr="00004B66" w:rsidRDefault="00004B66" w:rsidP="00004B66">
      <w:pPr>
        <w:bidi/>
        <w:rPr>
          <w:rFonts w:cs="David" w:hint="cs"/>
          <w:rtl/>
        </w:rPr>
      </w:pPr>
    </w:p>
    <w:p w14:paraId="76A5B2C4" w14:textId="77777777" w:rsidR="00004B66" w:rsidRPr="00004B66" w:rsidRDefault="00004B66" w:rsidP="00004B66">
      <w:pPr>
        <w:bidi/>
        <w:rPr>
          <w:rFonts w:cs="David" w:hint="cs"/>
          <w:u w:val="single"/>
          <w:rtl/>
        </w:rPr>
      </w:pPr>
      <w:r w:rsidRPr="00004B66">
        <w:rPr>
          <w:rFonts w:cs="David" w:hint="cs"/>
          <w:u w:val="single"/>
          <w:rtl/>
        </w:rPr>
        <w:t>גדעון סער:</w:t>
      </w:r>
    </w:p>
    <w:p w14:paraId="4DC7FCF8" w14:textId="77777777" w:rsidR="00004B66" w:rsidRPr="00004B66" w:rsidRDefault="00004B66" w:rsidP="00004B66">
      <w:pPr>
        <w:bidi/>
        <w:rPr>
          <w:rFonts w:cs="David" w:hint="cs"/>
          <w:u w:val="single"/>
          <w:rtl/>
        </w:rPr>
      </w:pPr>
    </w:p>
    <w:p w14:paraId="0C408200" w14:textId="77777777" w:rsidR="00004B66" w:rsidRPr="00004B66" w:rsidRDefault="00004B66" w:rsidP="00004B66">
      <w:pPr>
        <w:bidi/>
        <w:rPr>
          <w:rFonts w:cs="David" w:hint="cs"/>
          <w:rtl/>
        </w:rPr>
      </w:pPr>
      <w:r w:rsidRPr="00004B66">
        <w:rPr>
          <w:rFonts w:cs="David" w:hint="cs"/>
          <w:rtl/>
        </w:rPr>
        <w:tab/>
        <w:t xml:space="preserve"> יש סעיף מפורש- -</w:t>
      </w:r>
    </w:p>
    <w:p w14:paraId="21C7ED8E" w14:textId="77777777" w:rsidR="00004B66" w:rsidRPr="00004B66" w:rsidRDefault="00004B66" w:rsidP="00004B66">
      <w:pPr>
        <w:bidi/>
        <w:rPr>
          <w:rFonts w:cs="David" w:hint="cs"/>
          <w:rtl/>
        </w:rPr>
      </w:pPr>
    </w:p>
    <w:p w14:paraId="0DF112DE"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746D7D8D" w14:textId="77777777" w:rsidR="00004B66" w:rsidRPr="00004B66" w:rsidRDefault="00004B66" w:rsidP="00004B66">
      <w:pPr>
        <w:bidi/>
        <w:rPr>
          <w:rFonts w:cs="David" w:hint="cs"/>
          <w:rtl/>
        </w:rPr>
      </w:pPr>
    </w:p>
    <w:p w14:paraId="27767F30" w14:textId="77777777" w:rsidR="00004B66" w:rsidRPr="00004B66" w:rsidRDefault="00004B66" w:rsidP="00004B66">
      <w:pPr>
        <w:bidi/>
        <w:rPr>
          <w:rFonts w:cs="David" w:hint="cs"/>
          <w:rtl/>
        </w:rPr>
      </w:pPr>
      <w:r w:rsidRPr="00004B66">
        <w:rPr>
          <w:rFonts w:cs="David" w:hint="cs"/>
          <w:rtl/>
        </w:rPr>
        <w:tab/>
        <w:t xml:space="preserve">ההצעה היא אותה הצעה. </w:t>
      </w:r>
    </w:p>
    <w:p w14:paraId="07FA1CBF" w14:textId="77777777" w:rsidR="00004B66" w:rsidRPr="00004B66" w:rsidRDefault="00004B66" w:rsidP="00004B66">
      <w:pPr>
        <w:bidi/>
        <w:rPr>
          <w:rFonts w:cs="David" w:hint="cs"/>
          <w:rtl/>
        </w:rPr>
      </w:pPr>
    </w:p>
    <w:p w14:paraId="212D89BB" w14:textId="77777777" w:rsidR="00004B66" w:rsidRPr="00004B66" w:rsidRDefault="00004B66" w:rsidP="00004B66">
      <w:pPr>
        <w:bidi/>
        <w:rPr>
          <w:rFonts w:cs="David" w:hint="cs"/>
          <w:u w:val="single"/>
          <w:rtl/>
        </w:rPr>
      </w:pPr>
      <w:r w:rsidRPr="00004B66">
        <w:rPr>
          <w:rFonts w:cs="David" w:hint="cs"/>
          <w:u w:val="single"/>
          <w:rtl/>
        </w:rPr>
        <w:t>גדעון סער:</w:t>
      </w:r>
    </w:p>
    <w:p w14:paraId="6B098334" w14:textId="77777777" w:rsidR="00004B66" w:rsidRPr="00004B66" w:rsidRDefault="00004B66" w:rsidP="00004B66">
      <w:pPr>
        <w:bidi/>
        <w:rPr>
          <w:rFonts w:cs="David" w:hint="cs"/>
          <w:u w:val="single"/>
          <w:rtl/>
        </w:rPr>
      </w:pPr>
    </w:p>
    <w:p w14:paraId="66FB4B8A" w14:textId="77777777" w:rsidR="00004B66" w:rsidRPr="00004B66" w:rsidRDefault="00004B66" w:rsidP="00004B66">
      <w:pPr>
        <w:bidi/>
        <w:rPr>
          <w:rFonts w:cs="David" w:hint="cs"/>
          <w:rtl/>
        </w:rPr>
      </w:pPr>
      <w:r w:rsidRPr="00004B66">
        <w:rPr>
          <w:rFonts w:cs="David" w:hint="cs"/>
          <w:rtl/>
        </w:rPr>
        <w:tab/>
        <w:t xml:space="preserve"> אני מבקש את חוות דעת היועצת המשפטית.</w:t>
      </w:r>
    </w:p>
    <w:p w14:paraId="518DCB77" w14:textId="77777777" w:rsidR="00004B66" w:rsidRPr="00004B66" w:rsidRDefault="00004B66" w:rsidP="00004B66">
      <w:pPr>
        <w:bidi/>
        <w:rPr>
          <w:rFonts w:cs="David" w:hint="cs"/>
          <w:rtl/>
        </w:rPr>
      </w:pPr>
    </w:p>
    <w:p w14:paraId="47C3885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3536CD2" w14:textId="77777777" w:rsidR="00004B66" w:rsidRPr="00004B66" w:rsidRDefault="00004B66" w:rsidP="00004B66">
      <w:pPr>
        <w:bidi/>
        <w:rPr>
          <w:rFonts w:cs="David"/>
          <w:rtl/>
        </w:rPr>
      </w:pPr>
    </w:p>
    <w:p w14:paraId="228272A2" w14:textId="77777777" w:rsidR="00004B66" w:rsidRPr="00004B66" w:rsidRDefault="00004B66" w:rsidP="00004B66">
      <w:pPr>
        <w:bidi/>
        <w:rPr>
          <w:rFonts w:cs="David" w:hint="cs"/>
          <w:rtl/>
        </w:rPr>
      </w:pPr>
      <w:r w:rsidRPr="00004B66">
        <w:rPr>
          <w:rFonts w:cs="David"/>
          <w:rtl/>
        </w:rPr>
        <w:tab/>
      </w:r>
      <w:r w:rsidRPr="00004B66">
        <w:rPr>
          <w:rFonts w:cs="David" w:hint="cs"/>
          <w:rtl/>
        </w:rPr>
        <w:t>היא אמרה לך.</w:t>
      </w:r>
    </w:p>
    <w:p w14:paraId="01746920" w14:textId="77777777" w:rsidR="00004B66" w:rsidRPr="00004B66" w:rsidRDefault="00004B66" w:rsidP="00004B66">
      <w:pPr>
        <w:bidi/>
        <w:rPr>
          <w:rFonts w:cs="David" w:hint="cs"/>
          <w:rtl/>
        </w:rPr>
      </w:pPr>
    </w:p>
    <w:p w14:paraId="69F1B3E9"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788FCFD4" w14:textId="77777777" w:rsidR="00004B66" w:rsidRPr="00004B66" w:rsidRDefault="00004B66" w:rsidP="00004B66">
      <w:pPr>
        <w:bidi/>
        <w:rPr>
          <w:rFonts w:cs="David" w:hint="cs"/>
          <w:rtl/>
        </w:rPr>
      </w:pPr>
    </w:p>
    <w:p w14:paraId="4024E9AF" w14:textId="77777777" w:rsidR="00004B66" w:rsidRPr="00004B66" w:rsidRDefault="00004B66" w:rsidP="00004B66">
      <w:pPr>
        <w:bidi/>
        <w:rPr>
          <w:rFonts w:cs="David" w:hint="cs"/>
          <w:rtl/>
        </w:rPr>
      </w:pPr>
      <w:r w:rsidRPr="00004B66">
        <w:rPr>
          <w:rFonts w:cs="David" w:hint="cs"/>
          <w:rtl/>
        </w:rPr>
        <w:tab/>
        <w:t xml:space="preserve">אני מציעה להצביע על הערעור הראשון, וההחלטה לגביו תחול - - </w:t>
      </w:r>
    </w:p>
    <w:p w14:paraId="6325A72E" w14:textId="77777777" w:rsidR="00004B66" w:rsidRPr="00004B66" w:rsidRDefault="00004B66" w:rsidP="00004B66">
      <w:pPr>
        <w:bidi/>
        <w:rPr>
          <w:rFonts w:cs="David" w:hint="cs"/>
          <w:rtl/>
        </w:rPr>
      </w:pPr>
    </w:p>
    <w:p w14:paraId="368B69E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D6B7740" w14:textId="77777777" w:rsidR="00004B66" w:rsidRPr="00004B66" w:rsidRDefault="00004B66" w:rsidP="00004B66">
      <w:pPr>
        <w:bidi/>
        <w:rPr>
          <w:rFonts w:cs="David"/>
          <w:rtl/>
        </w:rPr>
      </w:pPr>
    </w:p>
    <w:p w14:paraId="3ECA9709" w14:textId="77777777" w:rsidR="00004B66" w:rsidRPr="00004B66" w:rsidRDefault="00004B66" w:rsidP="00004B66">
      <w:pPr>
        <w:bidi/>
        <w:rPr>
          <w:rFonts w:cs="David" w:hint="cs"/>
          <w:rtl/>
        </w:rPr>
      </w:pPr>
      <w:r w:rsidRPr="00004B66">
        <w:rPr>
          <w:rFonts w:cs="David"/>
          <w:rtl/>
        </w:rPr>
        <w:tab/>
      </w:r>
      <w:r w:rsidRPr="00004B66">
        <w:rPr>
          <w:rFonts w:cs="David" w:hint="cs"/>
          <w:rtl/>
        </w:rPr>
        <w:t>תחול על כולם.</w:t>
      </w:r>
    </w:p>
    <w:p w14:paraId="7D11045D" w14:textId="77777777" w:rsidR="00004B66" w:rsidRPr="00004B66" w:rsidRDefault="00004B66" w:rsidP="00004B66">
      <w:pPr>
        <w:bidi/>
        <w:rPr>
          <w:rFonts w:cs="David" w:hint="cs"/>
          <w:rtl/>
        </w:rPr>
      </w:pPr>
    </w:p>
    <w:p w14:paraId="10E16AA9" w14:textId="77777777" w:rsidR="00004B66" w:rsidRPr="00004B66" w:rsidRDefault="00004B66" w:rsidP="00004B66">
      <w:pPr>
        <w:bidi/>
        <w:rPr>
          <w:rFonts w:cs="David" w:hint="cs"/>
          <w:u w:val="single"/>
          <w:rtl/>
        </w:rPr>
      </w:pPr>
      <w:r w:rsidRPr="00004B66">
        <w:rPr>
          <w:rFonts w:cs="David" w:hint="cs"/>
          <w:u w:val="single"/>
          <w:rtl/>
        </w:rPr>
        <w:t>גדעון סער:</w:t>
      </w:r>
    </w:p>
    <w:p w14:paraId="32C58713" w14:textId="77777777" w:rsidR="00004B66" w:rsidRPr="00004B66" w:rsidRDefault="00004B66" w:rsidP="00004B66">
      <w:pPr>
        <w:bidi/>
        <w:rPr>
          <w:rFonts w:cs="David" w:hint="cs"/>
          <w:u w:val="single"/>
          <w:rtl/>
        </w:rPr>
      </w:pPr>
    </w:p>
    <w:p w14:paraId="5EDBA7C9" w14:textId="77777777" w:rsidR="00004B66" w:rsidRPr="00004B66" w:rsidRDefault="00004B66" w:rsidP="00004B66">
      <w:pPr>
        <w:bidi/>
        <w:rPr>
          <w:rFonts w:cs="David" w:hint="cs"/>
          <w:rtl/>
        </w:rPr>
      </w:pPr>
      <w:r w:rsidRPr="00004B66">
        <w:rPr>
          <w:rFonts w:cs="David" w:hint="cs"/>
          <w:rtl/>
        </w:rPr>
        <w:tab/>
        <w:t xml:space="preserve"> גם במקרה של </w:t>
      </w:r>
      <w:proofErr w:type="spellStart"/>
      <w:r w:rsidRPr="00004B66">
        <w:rPr>
          <w:rFonts w:cs="David" w:hint="cs"/>
          <w:rtl/>
        </w:rPr>
        <w:t>דחיה</w:t>
      </w:r>
      <w:proofErr w:type="spellEnd"/>
      <w:r w:rsidRPr="00004B66">
        <w:rPr>
          <w:rFonts w:cs="David" w:hint="cs"/>
          <w:rtl/>
        </w:rPr>
        <w:t>?</w:t>
      </w:r>
    </w:p>
    <w:p w14:paraId="2BC0B997" w14:textId="77777777" w:rsidR="00004B66" w:rsidRPr="00004B66" w:rsidRDefault="00004B66" w:rsidP="00004B66">
      <w:pPr>
        <w:bidi/>
        <w:rPr>
          <w:rFonts w:cs="David" w:hint="cs"/>
          <w:rtl/>
        </w:rPr>
      </w:pPr>
    </w:p>
    <w:p w14:paraId="1B9C9B17"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61F694E6" w14:textId="77777777" w:rsidR="00004B66" w:rsidRPr="00004B66" w:rsidRDefault="00004B66" w:rsidP="00004B66">
      <w:pPr>
        <w:bidi/>
        <w:rPr>
          <w:rFonts w:cs="David" w:hint="cs"/>
          <w:rtl/>
        </w:rPr>
      </w:pPr>
    </w:p>
    <w:p w14:paraId="4BBB29B3" w14:textId="77777777" w:rsidR="00004B66" w:rsidRPr="00004B66" w:rsidRDefault="00004B66" w:rsidP="00004B66">
      <w:pPr>
        <w:bidi/>
        <w:rPr>
          <w:rFonts w:cs="David" w:hint="cs"/>
          <w:rtl/>
        </w:rPr>
      </w:pPr>
      <w:r w:rsidRPr="00004B66">
        <w:rPr>
          <w:rFonts w:cs="David" w:hint="cs"/>
          <w:rtl/>
        </w:rPr>
        <w:tab/>
        <w:t>אם הוא התקבל זה חל על כולם- -</w:t>
      </w:r>
    </w:p>
    <w:p w14:paraId="663B9250" w14:textId="77777777" w:rsidR="00004B66" w:rsidRPr="00004B66" w:rsidRDefault="00004B66" w:rsidP="00004B66">
      <w:pPr>
        <w:bidi/>
        <w:rPr>
          <w:rFonts w:cs="David" w:hint="cs"/>
          <w:rtl/>
        </w:rPr>
      </w:pPr>
    </w:p>
    <w:p w14:paraId="1669028C" w14:textId="77777777" w:rsidR="00004B66" w:rsidRPr="00004B66" w:rsidRDefault="00004B66" w:rsidP="00004B66">
      <w:pPr>
        <w:bidi/>
        <w:rPr>
          <w:rFonts w:cs="David" w:hint="cs"/>
          <w:u w:val="single"/>
          <w:rtl/>
        </w:rPr>
      </w:pPr>
      <w:r w:rsidRPr="00004B66">
        <w:rPr>
          <w:rFonts w:cs="David" w:hint="cs"/>
          <w:u w:val="single"/>
          <w:rtl/>
        </w:rPr>
        <w:t>גדעון סער:</w:t>
      </w:r>
    </w:p>
    <w:p w14:paraId="55937586" w14:textId="77777777" w:rsidR="00004B66" w:rsidRPr="00004B66" w:rsidRDefault="00004B66" w:rsidP="00004B66">
      <w:pPr>
        <w:bidi/>
        <w:rPr>
          <w:rFonts w:cs="David" w:hint="cs"/>
          <w:u w:val="single"/>
          <w:rtl/>
        </w:rPr>
      </w:pPr>
    </w:p>
    <w:p w14:paraId="15106628" w14:textId="77777777" w:rsidR="00004B66" w:rsidRPr="00004B66" w:rsidRDefault="00004B66" w:rsidP="00004B66">
      <w:pPr>
        <w:bidi/>
        <w:rPr>
          <w:rFonts w:cs="David" w:hint="cs"/>
          <w:rtl/>
        </w:rPr>
      </w:pPr>
      <w:r w:rsidRPr="00004B66">
        <w:rPr>
          <w:rFonts w:cs="David" w:hint="cs"/>
          <w:rtl/>
        </w:rPr>
        <w:tab/>
        <w:t xml:space="preserve"> גם במקרה של </w:t>
      </w:r>
      <w:proofErr w:type="spellStart"/>
      <w:r w:rsidRPr="00004B66">
        <w:rPr>
          <w:rFonts w:cs="David" w:hint="cs"/>
          <w:rtl/>
        </w:rPr>
        <w:t>דחיה</w:t>
      </w:r>
      <w:proofErr w:type="spellEnd"/>
      <w:r w:rsidRPr="00004B66">
        <w:rPr>
          <w:rFonts w:cs="David" w:hint="cs"/>
          <w:rtl/>
        </w:rPr>
        <w:t>?</w:t>
      </w:r>
    </w:p>
    <w:p w14:paraId="312BC328" w14:textId="77777777" w:rsidR="00004B66" w:rsidRPr="00004B66" w:rsidRDefault="00004B66" w:rsidP="00004B66">
      <w:pPr>
        <w:bidi/>
        <w:rPr>
          <w:rFonts w:cs="David" w:hint="cs"/>
          <w:rtl/>
        </w:rPr>
      </w:pPr>
    </w:p>
    <w:p w14:paraId="76EA98F7" w14:textId="77777777" w:rsidR="00004B66" w:rsidRPr="00004B66" w:rsidRDefault="00004B66" w:rsidP="00004B66">
      <w:pPr>
        <w:bidi/>
        <w:rPr>
          <w:rFonts w:cs="David"/>
        </w:rPr>
      </w:pPr>
      <w:r w:rsidRPr="00004B66">
        <w:rPr>
          <w:rFonts w:cs="David" w:hint="eastAsia"/>
          <w:u w:val="single"/>
          <w:rtl/>
        </w:rPr>
        <w:t>ארבל</w:t>
      </w:r>
      <w:r w:rsidRPr="00004B66">
        <w:rPr>
          <w:rFonts w:cs="David"/>
          <w:u w:val="single"/>
          <w:rtl/>
        </w:rPr>
        <w:t xml:space="preserve"> </w:t>
      </w:r>
      <w:proofErr w:type="spellStart"/>
      <w:r w:rsidRPr="00004B66">
        <w:rPr>
          <w:rFonts w:cs="David"/>
          <w:u w:val="single"/>
          <w:rtl/>
        </w:rPr>
        <w:t>אסטרחן</w:t>
      </w:r>
      <w:proofErr w:type="spellEnd"/>
      <w:r w:rsidRPr="00004B66">
        <w:rPr>
          <w:rFonts w:cs="David"/>
          <w:u w:val="single"/>
          <w:rtl/>
        </w:rPr>
        <w:t>:</w:t>
      </w:r>
    </w:p>
    <w:p w14:paraId="20FB27DB" w14:textId="77777777" w:rsidR="00004B66" w:rsidRPr="00004B66" w:rsidRDefault="00004B66" w:rsidP="00004B66">
      <w:pPr>
        <w:bidi/>
        <w:rPr>
          <w:rFonts w:cs="David"/>
          <w:rtl/>
        </w:rPr>
      </w:pPr>
    </w:p>
    <w:p w14:paraId="5E34B43B" w14:textId="77777777" w:rsidR="00004B66" w:rsidRPr="00004B66" w:rsidRDefault="00004B66" w:rsidP="00004B66">
      <w:pPr>
        <w:bidi/>
        <w:rPr>
          <w:rFonts w:cs="David" w:hint="cs"/>
          <w:rtl/>
        </w:rPr>
      </w:pPr>
      <w:r w:rsidRPr="00004B66">
        <w:rPr>
          <w:rFonts w:cs="David"/>
          <w:rtl/>
        </w:rPr>
        <w:tab/>
      </w:r>
      <w:r w:rsidRPr="00004B66">
        <w:rPr>
          <w:rFonts w:cs="David" w:hint="cs"/>
          <w:rtl/>
        </w:rPr>
        <w:t>אם הוא מתקבל - -</w:t>
      </w:r>
    </w:p>
    <w:p w14:paraId="26F313B3" w14:textId="77777777" w:rsidR="00004B66" w:rsidRPr="00004B66" w:rsidRDefault="00004B66" w:rsidP="00004B66">
      <w:pPr>
        <w:bidi/>
        <w:rPr>
          <w:rFonts w:cs="David" w:hint="cs"/>
          <w:rtl/>
        </w:rPr>
      </w:pPr>
    </w:p>
    <w:p w14:paraId="564792D1" w14:textId="77777777" w:rsidR="00004B66" w:rsidRPr="00004B66" w:rsidRDefault="00004B66" w:rsidP="00004B66">
      <w:pPr>
        <w:bidi/>
        <w:rPr>
          <w:rFonts w:cs="David" w:hint="cs"/>
          <w:u w:val="single"/>
          <w:rtl/>
        </w:rPr>
      </w:pPr>
      <w:r w:rsidRPr="00004B66">
        <w:rPr>
          <w:rFonts w:cs="David" w:hint="cs"/>
          <w:u w:val="single"/>
          <w:rtl/>
        </w:rPr>
        <w:t>גדעון סער:</w:t>
      </w:r>
    </w:p>
    <w:p w14:paraId="12D83F22" w14:textId="77777777" w:rsidR="00004B66" w:rsidRPr="00004B66" w:rsidRDefault="00004B66" w:rsidP="00004B66">
      <w:pPr>
        <w:bidi/>
        <w:rPr>
          <w:rFonts w:cs="David" w:hint="cs"/>
          <w:u w:val="single"/>
          <w:rtl/>
        </w:rPr>
      </w:pPr>
    </w:p>
    <w:p w14:paraId="0CFAC1B6" w14:textId="77777777" w:rsidR="00004B66" w:rsidRPr="00004B66" w:rsidRDefault="00004B66" w:rsidP="00004B66">
      <w:pPr>
        <w:bidi/>
        <w:rPr>
          <w:rFonts w:cs="David" w:hint="cs"/>
          <w:rtl/>
        </w:rPr>
      </w:pPr>
      <w:r w:rsidRPr="00004B66">
        <w:rPr>
          <w:rFonts w:cs="David" w:hint="cs"/>
          <w:rtl/>
        </w:rPr>
        <w:tab/>
        <w:t xml:space="preserve"> אני שואל על מקרה של </w:t>
      </w:r>
      <w:proofErr w:type="spellStart"/>
      <w:r w:rsidRPr="00004B66">
        <w:rPr>
          <w:rFonts w:cs="David" w:hint="cs"/>
          <w:rtl/>
        </w:rPr>
        <w:t>דחיה</w:t>
      </w:r>
      <w:proofErr w:type="spellEnd"/>
      <w:r w:rsidRPr="00004B66">
        <w:rPr>
          <w:rFonts w:cs="David" w:hint="cs"/>
          <w:rtl/>
        </w:rPr>
        <w:t>.</w:t>
      </w:r>
    </w:p>
    <w:p w14:paraId="0AE62C1A" w14:textId="77777777" w:rsidR="00004B66" w:rsidRPr="00004B66" w:rsidRDefault="00004B66" w:rsidP="00004B66">
      <w:pPr>
        <w:bidi/>
        <w:rPr>
          <w:rFonts w:cs="David" w:hint="cs"/>
          <w:rtl/>
        </w:rPr>
      </w:pPr>
    </w:p>
    <w:p w14:paraId="3B3691C6" w14:textId="77777777" w:rsidR="00004B66" w:rsidRPr="00004B66" w:rsidRDefault="00004B66" w:rsidP="00004B66">
      <w:pPr>
        <w:bidi/>
        <w:rPr>
          <w:rFonts w:cs="David"/>
        </w:rPr>
      </w:pPr>
      <w:r w:rsidRPr="00004B66">
        <w:rPr>
          <w:rFonts w:cs="David" w:hint="eastAsia"/>
          <w:u w:val="single"/>
          <w:rtl/>
        </w:rPr>
        <w:t>ארבל</w:t>
      </w:r>
      <w:r w:rsidRPr="00004B66">
        <w:rPr>
          <w:rFonts w:cs="David"/>
          <w:u w:val="single"/>
          <w:rtl/>
        </w:rPr>
        <w:t xml:space="preserve"> </w:t>
      </w:r>
      <w:proofErr w:type="spellStart"/>
      <w:r w:rsidRPr="00004B66">
        <w:rPr>
          <w:rFonts w:cs="David"/>
          <w:u w:val="single"/>
          <w:rtl/>
        </w:rPr>
        <w:t>אסטרחן</w:t>
      </w:r>
      <w:proofErr w:type="spellEnd"/>
      <w:r w:rsidRPr="00004B66">
        <w:rPr>
          <w:rFonts w:cs="David"/>
          <w:u w:val="single"/>
          <w:rtl/>
        </w:rPr>
        <w:t>:</w:t>
      </w:r>
    </w:p>
    <w:p w14:paraId="378338D7" w14:textId="77777777" w:rsidR="00004B66" w:rsidRPr="00004B66" w:rsidRDefault="00004B66" w:rsidP="00004B66">
      <w:pPr>
        <w:bidi/>
        <w:rPr>
          <w:rFonts w:cs="David"/>
          <w:rtl/>
        </w:rPr>
      </w:pPr>
    </w:p>
    <w:p w14:paraId="402856C3" w14:textId="77777777" w:rsidR="00004B66" w:rsidRPr="00004B66" w:rsidRDefault="00004B66" w:rsidP="00004B66">
      <w:pPr>
        <w:bidi/>
        <w:rPr>
          <w:rFonts w:cs="David" w:hint="cs"/>
          <w:rtl/>
        </w:rPr>
      </w:pPr>
      <w:r w:rsidRPr="00004B66">
        <w:rPr>
          <w:rFonts w:cs="David"/>
          <w:rtl/>
        </w:rPr>
        <w:tab/>
      </w:r>
      <w:r w:rsidRPr="00004B66">
        <w:rPr>
          <w:rFonts w:cs="David" w:hint="cs"/>
          <w:rtl/>
        </w:rPr>
        <w:t>זה חל באותו אופן.</w:t>
      </w:r>
    </w:p>
    <w:p w14:paraId="66955BB1" w14:textId="77777777" w:rsidR="00004B66" w:rsidRPr="00004B66" w:rsidRDefault="00004B66" w:rsidP="00004B66">
      <w:pPr>
        <w:bidi/>
        <w:rPr>
          <w:rFonts w:cs="David" w:hint="cs"/>
          <w:rtl/>
        </w:rPr>
      </w:pPr>
    </w:p>
    <w:p w14:paraId="0AEB81E0" w14:textId="77777777" w:rsidR="00004B66" w:rsidRPr="00004B66" w:rsidRDefault="00004B66" w:rsidP="00004B66">
      <w:pPr>
        <w:bidi/>
        <w:rPr>
          <w:rFonts w:cs="David" w:hint="cs"/>
          <w:u w:val="single"/>
          <w:rtl/>
        </w:rPr>
      </w:pPr>
      <w:r w:rsidRPr="00004B66">
        <w:rPr>
          <w:rFonts w:cs="David" w:hint="cs"/>
          <w:u w:val="single"/>
          <w:rtl/>
        </w:rPr>
        <w:t>גדעון סער:</w:t>
      </w:r>
    </w:p>
    <w:p w14:paraId="07E2296C" w14:textId="77777777" w:rsidR="00004B66" w:rsidRPr="00004B66" w:rsidRDefault="00004B66" w:rsidP="00004B66">
      <w:pPr>
        <w:bidi/>
        <w:rPr>
          <w:rFonts w:cs="David" w:hint="cs"/>
          <w:u w:val="single"/>
          <w:rtl/>
        </w:rPr>
      </w:pPr>
    </w:p>
    <w:p w14:paraId="0A5BCCCF" w14:textId="77777777" w:rsidR="00004B66" w:rsidRPr="00004B66" w:rsidRDefault="00004B66" w:rsidP="00004B66">
      <w:pPr>
        <w:bidi/>
        <w:rPr>
          <w:rFonts w:cs="David" w:hint="cs"/>
          <w:rtl/>
        </w:rPr>
      </w:pPr>
      <w:r w:rsidRPr="00004B66">
        <w:rPr>
          <w:rFonts w:cs="David" w:hint="cs"/>
          <w:rtl/>
        </w:rPr>
        <w:tab/>
        <w:t xml:space="preserve"> אז למה זה לא כתוב שם?</w:t>
      </w:r>
    </w:p>
    <w:p w14:paraId="7ECCD9FE" w14:textId="77777777" w:rsidR="00004B66" w:rsidRPr="00004B66" w:rsidRDefault="00004B66" w:rsidP="00004B66">
      <w:pPr>
        <w:bidi/>
        <w:rPr>
          <w:rFonts w:cs="David" w:hint="cs"/>
          <w:rtl/>
        </w:rPr>
      </w:pPr>
    </w:p>
    <w:p w14:paraId="13D3D957" w14:textId="77777777" w:rsidR="00004B66" w:rsidRPr="00004B66" w:rsidRDefault="00004B66" w:rsidP="00004B66">
      <w:pPr>
        <w:bidi/>
        <w:rPr>
          <w:rFonts w:cs="David"/>
        </w:rPr>
      </w:pPr>
      <w:r w:rsidRPr="00004B66">
        <w:rPr>
          <w:rFonts w:cs="David"/>
          <w:u w:val="single"/>
          <w:rtl/>
        </w:rPr>
        <w:br w:type="page"/>
      </w:r>
      <w:r w:rsidRPr="00004B66">
        <w:rPr>
          <w:rFonts w:cs="David" w:hint="eastAsia"/>
          <w:u w:val="single"/>
          <w:rtl/>
        </w:rPr>
        <w:t>ארבל</w:t>
      </w:r>
      <w:r w:rsidRPr="00004B66">
        <w:rPr>
          <w:rFonts w:cs="David"/>
          <w:u w:val="single"/>
          <w:rtl/>
        </w:rPr>
        <w:t xml:space="preserve"> </w:t>
      </w:r>
      <w:proofErr w:type="spellStart"/>
      <w:r w:rsidRPr="00004B66">
        <w:rPr>
          <w:rFonts w:cs="David"/>
          <w:u w:val="single"/>
          <w:rtl/>
        </w:rPr>
        <w:t>אסטרחן</w:t>
      </w:r>
      <w:proofErr w:type="spellEnd"/>
      <w:r w:rsidRPr="00004B66">
        <w:rPr>
          <w:rFonts w:cs="David"/>
          <w:u w:val="single"/>
          <w:rtl/>
        </w:rPr>
        <w:t>:</w:t>
      </w:r>
    </w:p>
    <w:p w14:paraId="4145A005" w14:textId="77777777" w:rsidR="00004B66" w:rsidRPr="00004B66" w:rsidRDefault="00004B66" w:rsidP="00004B66">
      <w:pPr>
        <w:bidi/>
        <w:rPr>
          <w:rFonts w:cs="David"/>
          <w:rtl/>
        </w:rPr>
      </w:pPr>
    </w:p>
    <w:p w14:paraId="2718A93F" w14:textId="77777777" w:rsidR="00004B66" w:rsidRPr="00004B66" w:rsidRDefault="00004B66" w:rsidP="00004B66">
      <w:pPr>
        <w:bidi/>
        <w:rPr>
          <w:rFonts w:cs="David" w:hint="cs"/>
          <w:rtl/>
        </w:rPr>
      </w:pPr>
      <w:r w:rsidRPr="00004B66">
        <w:rPr>
          <w:rFonts w:cs="David"/>
          <w:rtl/>
        </w:rPr>
        <w:tab/>
      </w:r>
      <w:r w:rsidRPr="00004B66">
        <w:rPr>
          <w:rFonts w:cs="David" w:hint="cs"/>
          <w:rtl/>
        </w:rPr>
        <w:t>זה עניין של ניסוח.</w:t>
      </w:r>
    </w:p>
    <w:p w14:paraId="7821B006" w14:textId="77777777" w:rsidR="00004B66" w:rsidRPr="00004B66" w:rsidRDefault="00004B66" w:rsidP="00004B66">
      <w:pPr>
        <w:bidi/>
        <w:rPr>
          <w:rFonts w:cs="David" w:hint="cs"/>
          <w:rtl/>
        </w:rPr>
      </w:pPr>
    </w:p>
    <w:p w14:paraId="3F6AC3BA" w14:textId="77777777" w:rsidR="00004B66" w:rsidRPr="00004B66" w:rsidRDefault="00004B66" w:rsidP="00004B66">
      <w:pPr>
        <w:bidi/>
        <w:rPr>
          <w:rFonts w:cs="David" w:hint="cs"/>
          <w:u w:val="single"/>
          <w:rtl/>
        </w:rPr>
      </w:pPr>
      <w:r w:rsidRPr="00004B66">
        <w:rPr>
          <w:rFonts w:cs="David" w:hint="cs"/>
          <w:u w:val="single"/>
          <w:rtl/>
        </w:rPr>
        <w:t>דוד רותם:</w:t>
      </w:r>
    </w:p>
    <w:p w14:paraId="7DE37F9F" w14:textId="77777777" w:rsidR="00004B66" w:rsidRPr="00004B66" w:rsidRDefault="00004B66" w:rsidP="00004B66">
      <w:pPr>
        <w:bidi/>
        <w:rPr>
          <w:rFonts w:cs="David" w:hint="cs"/>
          <w:rtl/>
        </w:rPr>
      </w:pPr>
    </w:p>
    <w:p w14:paraId="1BA3FACA" w14:textId="77777777" w:rsidR="00004B66" w:rsidRPr="00004B66" w:rsidRDefault="00004B66" w:rsidP="00004B66">
      <w:pPr>
        <w:bidi/>
        <w:rPr>
          <w:rFonts w:cs="David" w:hint="cs"/>
          <w:rtl/>
        </w:rPr>
      </w:pPr>
      <w:r w:rsidRPr="00004B66">
        <w:rPr>
          <w:rFonts w:cs="David" w:hint="cs"/>
          <w:rtl/>
        </w:rPr>
        <w:tab/>
        <w:t>כשהיועץ המשפטי אומר מה שנוח לך אתה לא מתווכח.</w:t>
      </w:r>
    </w:p>
    <w:p w14:paraId="7CD8CCF4" w14:textId="77777777" w:rsidR="00004B66" w:rsidRPr="00004B66" w:rsidRDefault="00004B66" w:rsidP="00004B66">
      <w:pPr>
        <w:bidi/>
        <w:rPr>
          <w:rFonts w:cs="David" w:hint="cs"/>
          <w:rtl/>
        </w:rPr>
      </w:pPr>
    </w:p>
    <w:p w14:paraId="243BA7F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FA7D4B3" w14:textId="77777777" w:rsidR="00004B66" w:rsidRPr="00004B66" w:rsidRDefault="00004B66" w:rsidP="00004B66">
      <w:pPr>
        <w:bidi/>
        <w:rPr>
          <w:rFonts w:cs="David"/>
          <w:rtl/>
        </w:rPr>
      </w:pPr>
    </w:p>
    <w:p w14:paraId="04979752" w14:textId="77777777" w:rsidR="00004B66" w:rsidRPr="00004B66" w:rsidRDefault="00004B66" w:rsidP="00004B66">
      <w:pPr>
        <w:bidi/>
        <w:rPr>
          <w:rFonts w:cs="David" w:hint="cs"/>
          <w:rtl/>
        </w:rPr>
      </w:pPr>
      <w:r w:rsidRPr="00004B66">
        <w:rPr>
          <w:rFonts w:cs="David"/>
          <w:rtl/>
        </w:rPr>
        <w:tab/>
      </w:r>
      <w:r w:rsidRPr="00004B66">
        <w:rPr>
          <w:rFonts w:cs="David" w:hint="cs"/>
          <w:rtl/>
        </w:rPr>
        <w:t>תתקן את תקנון הכנסת- -</w:t>
      </w:r>
    </w:p>
    <w:p w14:paraId="4694D26C" w14:textId="77777777" w:rsidR="00004B66" w:rsidRPr="00004B66" w:rsidRDefault="00004B66" w:rsidP="00004B66">
      <w:pPr>
        <w:bidi/>
        <w:rPr>
          <w:rFonts w:cs="David" w:hint="cs"/>
          <w:rtl/>
        </w:rPr>
      </w:pPr>
    </w:p>
    <w:p w14:paraId="56594476" w14:textId="77777777" w:rsidR="00004B66" w:rsidRPr="00004B66" w:rsidRDefault="00004B66" w:rsidP="00004B66">
      <w:pPr>
        <w:bidi/>
        <w:rPr>
          <w:rFonts w:cs="David" w:hint="cs"/>
          <w:u w:val="single"/>
          <w:rtl/>
        </w:rPr>
      </w:pPr>
      <w:r w:rsidRPr="00004B66">
        <w:rPr>
          <w:rFonts w:cs="David" w:hint="cs"/>
          <w:u w:val="single"/>
          <w:rtl/>
        </w:rPr>
        <w:t>גדעון סער:</w:t>
      </w:r>
    </w:p>
    <w:p w14:paraId="39A44ACB" w14:textId="77777777" w:rsidR="00004B66" w:rsidRPr="00004B66" w:rsidRDefault="00004B66" w:rsidP="00004B66">
      <w:pPr>
        <w:bidi/>
        <w:rPr>
          <w:rFonts w:cs="David" w:hint="cs"/>
          <w:u w:val="single"/>
          <w:rtl/>
        </w:rPr>
      </w:pPr>
    </w:p>
    <w:p w14:paraId="6ED6251C" w14:textId="77777777" w:rsidR="00004B66" w:rsidRPr="00004B66" w:rsidRDefault="00004B66" w:rsidP="00004B66">
      <w:pPr>
        <w:bidi/>
        <w:rPr>
          <w:rFonts w:cs="David" w:hint="cs"/>
          <w:rtl/>
        </w:rPr>
      </w:pPr>
      <w:r w:rsidRPr="00004B66">
        <w:rPr>
          <w:rFonts w:cs="David" w:hint="cs"/>
          <w:rtl/>
        </w:rPr>
        <w:tab/>
        <w:t xml:space="preserve"> התקנון מצדיק את עמדתי.</w:t>
      </w:r>
    </w:p>
    <w:p w14:paraId="285A9B6F" w14:textId="77777777" w:rsidR="00004B66" w:rsidRPr="00004B66" w:rsidRDefault="00004B66" w:rsidP="00004B66">
      <w:pPr>
        <w:bidi/>
        <w:rPr>
          <w:rFonts w:cs="David" w:hint="cs"/>
          <w:rtl/>
        </w:rPr>
      </w:pPr>
    </w:p>
    <w:p w14:paraId="3709B955" w14:textId="77777777" w:rsidR="00004B66" w:rsidRPr="00004B66" w:rsidRDefault="00004B66" w:rsidP="00004B66">
      <w:pPr>
        <w:bidi/>
        <w:rPr>
          <w:rFonts w:cs="David" w:hint="cs"/>
          <w:u w:val="single"/>
          <w:rtl/>
        </w:rPr>
      </w:pPr>
      <w:r w:rsidRPr="00004B66">
        <w:rPr>
          <w:rFonts w:cs="David" w:hint="cs"/>
          <w:u w:val="single"/>
          <w:rtl/>
        </w:rPr>
        <w:t>דוד רותם:</w:t>
      </w:r>
    </w:p>
    <w:p w14:paraId="0B17BAB6" w14:textId="77777777" w:rsidR="00004B66" w:rsidRPr="00004B66" w:rsidRDefault="00004B66" w:rsidP="00004B66">
      <w:pPr>
        <w:bidi/>
        <w:rPr>
          <w:rFonts w:cs="David" w:hint="cs"/>
          <w:u w:val="single"/>
          <w:rtl/>
        </w:rPr>
      </w:pPr>
    </w:p>
    <w:p w14:paraId="2862A0E0" w14:textId="77777777" w:rsidR="00004B66" w:rsidRPr="00004B66" w:rsidRDefault="00004B66" w:rsidP="00004B66">
      <w:pPr>
        <w:bidi/>
        <w:rPr>
          <w:rFonts w:cs="David" w:hint="cs"/>
          <w:rtl/>
        </w:rPr>
      </w:pPr>
      <w:r w:rsidRPr="00004B66">
        <w:rPr>
          <w:rFonts w:cs="David" w:hint="cs"/>
          <w:rtl/>
        </w:rPr>
        <w:tab/>
        <w:t xml:space="preserve"> אבל היועצת המשפטית אומרת אחרת, מה לעשות?</w:t>
      </w:r>
    </w:p>
    <w:p w14:paraId="6AC27329" w14:textId="77777777" w:rsidR="00004B66" w:rsidRPr="00004B66" w:rsidRDefault="00004B66" w:rsidP="00004B66">
      <w:pPr>
        <w:bidi/>
        <w:rPr>
          <w:rFonts w:cs="David" w:hint="cs"/>
          <w:rtl/>
        </w:rPr>
      </w:pPr>
    </w:p>
    <w:p w14:paraId="40C8D82B"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7419AF27" w14:textId="77777777" w:rsidR="00004B66" w:rsidRPr="00004B66" w:rsidRDefault="00004B66" w:rsidP="00004B66">
      <w:pPr>
        <w:bidi/>
        <w:rPr>
          <w:rFonts w:cs="David" w:hint="cs"/>
          <w:rtl/>
        </w:rPr>
      </w:pPr>
    </w:p>
    <w:p w14:paraId="18615A97" w14:textId="77777777" w:rsidR="00004B66" w:rsidRPr="00004B66" w:rsidRDefault="00004B66" w:rsidP="00004B66">
      <w:pPr>
        <w:bidi/>
        <w:rPr>
          <w:rFonts w:cs="David" w:hint="cs"/>
          <w:rtl/>
        </w:rPr>
      </w:pPr>
      <w:r w:rsidRPr="00004B66">
        <w:rPr>
          <w:rFonts w:cs="David" w:hint="cs"/>
          <w:rtl/>
        </w:rPr>
        <w:tab/>
        <w:t xml:space="preserve">אל תעזור לי. אני עוברת להצבעה. חברי הכנסת שמחליפים חברי כנסת אחרים, אני מבקשת שיודיעו למנהלת הוועדה מי מחליף את מי. </w:t>
      </w:r>
    </w:p>
    <w:p w14:paraId="69DD0A3A" w14:textId="77777777" w:rsidR="00004B66" w:rsidRPr="00004B66" w:rsidRDefault="00004B66" w:rsidP="00004B66">
      <w:pPr>
        <w:bidi/>
        <w:rPr>
          <w:rFonts w:cs="David" w:hint="cs"/>
          <w:rtl/>
        </w:rPr>
      </w:pPr>
    </w:p>
    <w:p w14:paraId="5FDE35D3" w14:textId="77777777" w:rsidR="00004B66" w:rsidRPr="00004B66" w:rsidRDefault="00004B66" w:rsidP="00004B66">
      <w:pPr>
        <w:bidi/>
        <w:rPr>
          <w:rFonts w:cs="David" w:hint="cs"/>
          <w:u w:val="single"/>
          <w:rtl/>
        </w:rPr>
      </w:pPr>
      <w:r w:rsidRPr="00004B66">
        <w:rPr>
          <w:rFonts w:cs="David" w:hint="cs"/>
          <w:u w:val="single"/>
          <w:rtl/>
        </w:rPr>
        <w:t>דוד רותם:</w:t>
      </w:r>
    </w:p>
    <w:p w14:paraId="6AC3C8ED" w14:textId="77777777" w:rsidR="00004B66" w:rsidRPr="00004B66" w:rsidRDefault="00004B66" w:rsidP="00004B66">
      <w:pPr>
        <w:bidi/>
        <w:rPr>
          <w:rFonts w:cs="David" w:hint="cs"/>
          <w:u w:val="single"/>
          <w:rtl/>
        </w:rPr>
      </w:pPr>
    </w:p>
    <w:p w14:paraId="74000DCD" w14:textId="77777777" w:rsidR="00004B66" w:rsidRPr="00004B66" w:rsidRDefault="00004B66" w:rsidP="00004B66">
      <w:pPr>
        <w:bidi/>
        <w:rPr>
          <w:rFonts w:cs="David" w:hint="cs"/>
          <w:rtl/>
        </w:rPr>
      </w:pPr>
      <w:r w:rsidRPr="00004B66">
        <w:rPr>
          <w:rFonts w:cs="David" w:hint="cs"/>
          <w:rtl/>
        </w:rPr>
        <w:tab/>
        <w:t xml:space="preserve"> אני מחליף את </w:t>
      </w:r>
      <w:proofErr w:type="spellStart"/>
      <w:r w:rsidRPr="00004B66">
        <w:rPr>
          <w:rFonts w:cs="David" w:hint="cs"/>
          <w:rtl/>
        </w:rPr>
        <w:t>אסתרינה</w:t>
      </w:r>
      <w:proofErr w:type="spellEnd"/>
      <w:r w:rsidRPr="00004B66">
        <w:rPr>
          <w:rFonts w:cs="David" w:hint="cs"/>
          <w:rtl/>
        </w:rPr>
        <w:t>.</w:t>
      </w:r>
    </w:p>
    <w:p w14:paraId="411E6C48" w14:textId="77777777" w:rsidR="00004B66" w:rsidRPr="00004B66" w:rsidRDefault="00004B66" w:rsidP="00004B66">
      <w:pPr>
        <w:bidi/>
        <w:rPr>
          <w:rFonts w:cs="David" w:hint="cs"/>
          <w:rtl/>
        </w:rPr>
      </w:pPr>
    </w:p>
    <w:p w14:paraId="472CD4E8" w14:textId="77777777" w:rsidR="00004B66" w:rsidRPr="00004B66" w:rsidRDefault="00004B66" w:rsidP="00004B66">
      <w:pPr>
        <w:bidi/>
        <w:rPr>
          <w:rFonts w:cs="David" w:hint="cs"/>
          <w:u w:val="single"/>
          <w:rtl/>
        </w:rPr>
      </w:pPr>
      <w:r w:rsidRPr="00004B66">
        <w:rPr>
          <w:rFonts w:cs="David" w:hint="cs"/>
          <w:u w:val="single"/>
          <w:rtl/>
        </w:rPr>
        <w:t>גדעון סער:</w:t>
      </w:r>
    </w:p>
    <w:p w14:paraId="1DF09E74" w14:textId="77777777" w:rsidR="00004B66" w:rsidRPr="00004B66" w:rsidRDefault="00004B66" w:rsidP="00004B66">
      <w:pPr>
        <w:bidi/>
        <w:rPr>
          <w:rFonts w:cs="David" w:hint="cs"/>
          <w:u w:val="single"/>
          <w:rtl/>
        </w:rPr>
      </w:pPr>
    </w:p>
    <w:p w14:paraId="32FB7746" w14:textId="77777777" w:rsidR="00004B66" w:rsidRPr="00004B66" w:rsidRDefault="00004B66" w:rsidP="00004B66">
      <w:pPr>
        <w:bidi/>
        <w:rPr>
          <w:rFonts w:cs="David" w:hint="cs"/>
          <w:rtl/>
        </w:rPr>
      </w:pPr>
      <w:r w:rsidRPr="00004B66">
        <w:rPr>
          <w:rFonts w:cs="David" w:hint="cs"/>
          <w:rtl/>
        </w:rPr>
        <w:tab/>
        <w:t xml:space="preserve">מסיעת הליכוד גלעד </w:t>
      </w:r>
      <w:proofErr w:type="spellStart"/>
      <w:r w:rsidRPr="00004B66">
        <w:rPr>
          <w:rFonts w:cs="David" w:hint="cs"/>
          <w:rtl/>
        </w:rPr>
        <w:t>ארדן</w:t>
      </w:r>
      <w:proofErr w:type="spellEnd"/>
      <w:r w:rsidRPr="00004B66">
        <w:rPr>
          <w:rFonts w:cs="David" w:hint="cs"/>
          <w:rtl/>
        </w:rPr>
        <w:t xml:space="preserve"> מחליף אותי כשאני מערער, ולימור לבנת מחליפה את יולי </w:t>
      </w:r>
      <w:proofErr w:type="spellStart"/>
      <w:r w:rsidRPr="00004B66">
        <w:rPr>
          <w:rFonts w:cs="David" w:hint="cs"/>
          <w:rtl/>
        </w:rPr>
        <w:t>אדלשטיין</w:t>
      </w:r>
      <w:proofErr w:type="spellEnd"/>
      <w:r w:rsidRPr="00004B66">
        <w:rPr>
          <w:rFonts w:cs="David" w:hint="cs"/>
          <w:rtl/>
        </w:rPr>
        <w:t xml:space="preserve">. </w:t>
      </w:r>
    </w:p>
    <w:p w14:paraId="741B7591" w14:textId="77777777" w:rsidR="00004B66" w:rsidRPr="00004B66" w:rsidRDefault="00004B66" w:rsidP="00004B66">
      <w:pPr>
        <w:bidi/>
        <w:rPr>
          <w:rFonts w:cs="David" w:hint="cs"/>
          <w:rtl/>
        </w:rPr>
      </w:pPr>
    </w:p>
    <w:p w14:paraId="5C7A4445" w14:textId="77777777" w:rsidR="00004B66" w:rsidRPr="00004B66" w:rsidRDefault="00004B66" w:rsidP="00004B66">
      <w:pPr>
        <w:bidi/>
        <w:rPr>
          <w:rFonts w:cs="David" w:hint="cs"/>
          <w:rtl/>
        </w:rPr>
      </w:pPr>
      <w:r w:rsidRPr="00004B66">
        <w:rPr>
          <w:rFonts w:cs="David" w:hint="cs"/>
          <w:u w:val="single"/>
          <w:rtl/>
        </w:rPr>
        <w:t xml:space="preserve">מרינה </w:t>
      </w:r>
      <w:proofErr w:type="spellStart"/>
      <w:r w:rsidRPr="00004B66">
        <w:rPr>
          <w:rFonts w:cs="David" w:hint="cs"/>
          <w:u w:val="single"/>
          <w:rtl/>
        </w:rPr>
        <w:t>סולודקין</w:t>
      </w:r>
      <w:proofErr w:type="spellEnd"/>
      <w:r w:rsidRPr="00004B66">
        <w:rPr>
          <w:rFonts w:cs="David" w:hint="cs"/>
          <w:u w:val="single"/>
          <w:rtl/>
        </w:rPr>
        <w:t>:</w:t>
      </w:r>
    </w:p>
    <w:p w14:paraId="5999EA00" w14:textId="77777777" w:rsidR="00004B66" w:rsidRPr="00004B66" w:rsidRDefault="00004B66" w:rsidP="00004B66">
      <w:pPr>
        <w:bidi/>
        <w:rPr>
          <w:rFonts w:cs="David" w:hint="cs"/>
          <w:rtl/>
        </w:rPr>
      </w:pPr>
    </w:p>
    <w:p w14:paraId="00B2E12A" w14:textId="77777777" w:rsidR="00004B66" w:rsidRPr="00004B66" w:rsidRDefault="00004B66" w:rsidP="00004B66">
      <w:pPr>
        <w:bidi/>
        <w:rPr>
          <w:rFonts w:cs="David" w:hint="cs"/>
          <w:rtl/>
        </w:rPr>
      </w:pPr>
      <w:r w:rsidRPr="00004B66">
        <w:rPr>
          <w:rFonts w:cs="David" w:hint="cs"/>
          <w:rtl/>
        </w:rPr>
        <w:tab/>
        <w:t xml:space="preserve"> אני מחליפה את יואל חסון.</w:t>
      </w:r>
    </w:p>
    <w:p w14:paraId="6974AF98" w14:textId="77777777" w:rsidR="00004B66" w:rsidRPr="00004B66" w:rsidRDefault="00004B66" w:rsidP="00004B66">
      <w:pPr>
        <w:bidi/>
        <w:rPr>
          <w:rFonts w:cs="David" w:hint="cs"/>
          <w:rtl/>
        </w:rPr>
      </w:pPr>
    </w:p>
    <w:p w14:paraId="3C8141EC" w14:textId="77777777" w:rsidR="00004B66" w:rsidRPr="00004B66" w:rsidRDefault="00004B66" w:rsidP="00004B66">
      <w:pPr>
        <w:bidi/>
        <w:rPr>
          <w:rFonts w:cs="David" w:hint="cs"/>
          <w:rtl/>
        </w:rPr>
      </w:pPr>
      <w:proofErr w:type="spellStart"/>
      <w:r w:rsidRPr="00004B66">
        <w:rPr>
          <w:rFonts w:cs="David" w:hint="cs"/>
          <w:u w:val="single"/>
          <w:rtl/>
        </w:rPr>
        <w:t>חנא</w:t>
      </w:r>
      <w:proofErr w:type="spellEnd"/>
      <w:r w:rsidRPr="00004B66">
        <w:rPr>
          <w:rFonts w:cs="David" w:hint="cs"/>
          <w:u w:val="single"/>
          <w:rtl/>
        </w:rPr>
        <w:t xml:space="preserve"> </w:t>
      </w:r>
      <w:proofErr w:type="spellStart"/>
      <w:r w:rsidRPr="00004B66">
        <w:rPr>
          <w:rFonts w:cs="David" w:hint="cs"/>
          <w:u w:val="single"/>
          <w:rtl/>
        </w:rPr>
        <w:t>סוויד</w:t>
      </w:r>
      <w:proofErr w:type="spellEnd"/>
      <w:r w:rsidRPr="00004B66">
        <w:rPr>
          <w:rFonts w:cs="David" w:hint="cs"/>
          <w:u w:val="single"/>
          <w:rtl/>
        </w:rPr>
        <w:t>:</w:t>
      </w:r>
    </w:p>
    <w:p w14:paraId="45CAC8A9" w14:textId="77777777" w:rsidR="00004B66" w:rsidRPr="00004B66" w:rsidRDefault="00004B66" w:rsidP="00004B66">
      <w:pPr>
        <w:bidi/>
        <w:rPr>
          <w:rFonts w:cs="David" w:hint="cs"/>
          <w:rtl/>
        </w:rPr>
      </w:pPr>
    </w:p>
    <w:p w14:paraId="0F80D1A4" w14:textId="77777777" w:rsidR="00004B66" w:rsidRPr="00004B66" w:rsidRDefault="00004B66" w:rsidP="00004B66">
      <w:pPr>
        <w:bidi/>
        <w:rPr>
          <w:rFonts w:cs="David" w:hint="cs"/>
          <w:rtl/>
        </w:rPr>
      </w:pPr>
      <w:r w:rsidRPr="00004B66">
        <w:rPr>
          <w:rFonts w:cs="David" w:hint="cs"/>
          <w:rtl/>
        </w:rPr>
        <w:tab/>
        <w:t xml:space="preserve"> אני מחליף את חבר הכנסת ברכה.</w:t>
      </w:r>
    </w:p>
    <w:p w14:paraId="5BF736AD" w14:textId="77777777" w:rsidR="00004B66" w:rsidRPr="00004B66" w:rsidRDefault="00004B66" w:rsidP="00004B66">
      <w:pPr>
        <w:bidi/>
        <w:rPr>
          <w:rFonts w:cs="David" w:hint="cs"/>
          <w:rtl/>
        </w:rPr>
      </w:pPr>
    </w:p>
    <w:p w14:paraId="35F96A3B" w14:textId="77777777" w:rsidR="00004B66" w:rsidRPr="00004B66" w:rsidRDefault="00004B66" w:rsidP="00004B66">
      <w:pPr>
        <w:bidi/>
        <w:rPr>
          <w:rFonts w:cs="David" w:hint="cs"/>
          <w:u w:val="single"/>
          <w:rtl/>
        </w:rPr>
      </w:pPr>
      <w:r w:rsidRPr="00004B66">
        <w:rPr>
          <w:rFonts w:cs="David" w:hint="cs"/>
          <w:u w:val="single"/>
          <w:rtl/>
        </w:rPr>
        <w:t>קריאות:</w:t>
      </w:r>
    </w:p>
    <w:p w14:paraId="3C6D3C0A" w14:textId="77777777" w:rsidR="00004B66" w:rsidRPr="00004B66" w:rsidRDefault="00004B66" w:rsidP="00004B66">
      <w:pPr>
        <w:bidi/>
        <w:rPr>
          <w:rFonts w:cs="David" w:hint="cs"/>
          <w:u w:val="single"/>
          <w:rtl/>
        </w:rPr>
      </w:pPr>
    </w:p>
    <w:p w14:paraId="45A526F8" w14:textId="77777777" w:rsidR="00004B66" w:rsidRPr="00004B66" w:rsidRDefault="00004B66" w:rsidP="00004B66">
      <w:pPr>
        <w:bidi/>
        <w:rPr>
          <w:rFonts w:cs="David" w:hint="cs"/>
          <w:rtl/>
        </w:rPr>
      </w:pPr>
      <w:r w:rsidRPr="00004B66">
        <w:rPr>
          <w:rFonts w:cs="David" w:hint="cs"/>
          <w:rtl/>
        </w:rPr>
        <w:tab/>
        <w:t>- - -</w:t>
      </w:r>
    </w:p>
    <w:p w14:paraId="6BD4E20A" w14:textId="77777777" w:rsidR="00004B66" w:rsidRPr="00004B66" w:rsidRDefault="00004B66" w:rsidP="00004B66">
      <w:pPr>
        <w:bidi/>
        <w:rPr>
          <w:rFonts w:cs="David" w:hint="cs"/>
          <w:rtl/>
        </w:rPr>
      </w:pPr>
    </w:p>
    <w:p w14:paraId="60F093B0" w14:textId="77777777" w:rsidR="00004B66" w:rsidRPr="00004B66" w:rsidRDefault="00004B66" w:rsidP="00004B66">
      <w:pPr>
        <w:bidi/>
        <w:rPr>
          <w:rFonts w:cs="David" w:hint="cs"/>
          <w:rtl/>
        </w:rPr>
      </w:pPr>
      <w:r w:rsidRPr="00004B66">
        <w:rPr>
          <w:rFonts w:cs="David" w:hint="cs"/>
          <w:u w:val="single"/>
          <w:rtl/>
        </w:rPr>
        <w:t>קריאה:</w:t>
      </w:r>
    </w:p>
    <w:p w14:paraId="085EC319" w14:textId="77777777" w:rsidR="00004B66" w:rsidRPr="00004B66" w:rsidRDefault="00004B66" w:rsidP="00004B66">
      <w:pPr>
        <w:bidi/>
        <w:rPr>
          <w:rFonts w:cs="David" w:hint="cs"/>
          <w:rtl/>
        </w:rPr>
      </w:pPr>
    </w:p>
    <w:p w14:paraId="366F48BC" w14:textId="77777777" w:rsidR="00004B66" w:rsidRPr="00004B66" w:rsidRDefault="00004B66" w:rsidP="00004B66">
      <w:pPr>
        <w:bidi/>
        <w:rPr>
          <w:rFonts w:cs="David" w:hint="cs"/>
          <w:rtl/>
        </w:rPr>
      </w:pPr>
      <w:r w:rsidRPr="00004B66">
        <w:rPr>
          <w:rFonts w:cs="David" w:hint="cs"/>
          <w:rtl/>
        </w:rPr>
        <w:tab/>
        <w:t xml:space="preserve"> חברת הכנסת אברהם, רשמת את דוד טל במקום אביגדור </w:t>
      </w:r>
      <w:proofErr w:type="spellStart"/>
      <w:r w:rsidRPr="00004B66">
        <w:rPr>
          <w:rFonts w:cs="David" w:hint="cs"/>
          <w:rtl/>
        </w:rPr>
        <w:t>יצחקי</w:t>
      </w:r>
      <w:proofErr w:type="spellEnd"/>
      <w:r w:rsidRPr="00004B66">
        <w:rPr>
          <w:rFonts w:cs="David" w:hint="cs"/>
          <w:rtl/>
        </w:rPr>
        <w:t>?</w:t>
      </w:r>
    </w:p>
    <w:p w14:paraId="6646260B" w14:textId="77777777" w:rsidR="00004B66" w:rsidRPr="00004B66" w:rsidRDefault="00004B66" w:rsidP="00004B66">
      <w:pPr>
        <w:bidi/>
        <w:rPr>
          <w:rFonts w:cs="David" w:hint="cs"/>
          <w:rtl/>
        </w:rPr>
      </w:pPr>
    </w:p>
    <w:p w14:paraId="2C2E545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866F12B" w14:textId="77777777" w:rsidR="00004B66" w:rsidRPr="00004B66" w:rsidRDefault="00004B66" w:rsidP="00004B66">
      <w:pPr>
        <w:bidi/>
        <w:rPr>
          <w:rFonts w:cs="David"/>
          <w:rtl/>
        </w:rPr>
      </w:pPr>
    </w:p>
    <w:p w14:paraId="703EA462"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כן. </w:t>
      </w:r>
    </w:p>
    <w:p w14:paraId="2E35326C" w14:textId="77777777" w:rsidR="00004B66" w:rsidRPr="00004B66" w:rsidRDefault="00004B66" w:rsidP="00004B66">
      <w:pPr>
        <w:bidi/>
        <w:rPr>
          <w:rFonts w:cs="David" w:hint="cs"/>
          <w:rtl/>
        </w:rPr>
      </w:pPr>
    </w:p>
    <w:p w14:paraId="49DC2596" w14:textId="77777777" w:rsidR="00004B66" w:rsidRPr="00004B66" w:rsidRDefault="00004B66" w:rsidP="00004B66">
      <w:pPr>
        <w:bidi/>
        <w:ind w:firstLine="567"/>
        <w:rPr>
          <w:rFonts w:cs="David" w:hint="cs"/>
          <w:rtl/>
        </w:rPr>
      </w:pPr>
      <w:r w:rsidRPr="00004B66">
        <w:rPr>
          <w:rFonts w:cs="David" w:hint="cs"/>
          <w:rtl/>
        </w:rPr>
        <w:t>אני עוברת להצבעה:</w:t>
      </w:r>
    </w:p>
    <w:p w14:paraId="1D9AC8DB" w14:textId="77777777" w:rsidR="00004B66" w:rsidRPr="00004B66" w:rsidRDefault="00004B66" w:rsidP="00004B66">
      <w:pPr>
        <w:bidi/>
        <w:ind w:firstLine="567"/>
        <w:rPr>
          <w:rFonts w:cs="David" w:hint="cs"/>
          <w:rtl/>
        </w:rPr>
      </w:pPr>
    </w:p>
    <w:p w14:paraId="56183979" w14:textId="77777777" w:rsidR="00004B66" w:rsidRPr="00004B66" w:rsidRDefault="00004B66" w:rsidP="00004B66">
      <w:pPr>
        <w:bidi/>
        <w:ind w:firstLine="567"/>
        <w:rPr>
          <w:rFonts w:cs="David" w:hint="cs"/>
          <w:rtl/>
        </w:rPr>
      </w:pPr>
      <w:r w:rsidRPr="00004B66">
        <w:rPr>
          <w:rFonts w:cs="David" w:hint="cs"/>
          <w:rtl/>
        </w:rPr>
        <w:t xml:space="preserve">חבר הכנסת דוד טל שמחליף את חבר הכנסת אביגדור </w:t>
      </w:r>
      <w:proofErr w:type="spellStart"/>
      <w:r w:rsidRPr="00004B66">
        <w:rPr>
          <w:rFonts w:cs="David" w:hint="cs"/>
          <w:rtl/>
        </w:rPr>
        <w:t>יצחקי</w:t>
      </w:r>
      <w:proofErr w:type="spellEnd"/>
      <w:r w:rsidRPr="00004B66">
        <w:rPr>
          <w:rFonts w:cs="David" w:hint="cs"/>
          <w:rtl/>
        </w:rPr>
        <w:t>.</w:t>
      </w:r>
    </w:p>
    <w:p w14:paraId="7A61AE78" w14:textId="77777777" w:rsidR="00004B66" w:rsidRPr="00004B66" w:rsidRDefault="00004B66" w:rsidP="00004B66">
      <w:pPr>
        <w:bidi/>
        <w:rPr>
          <w:rFonts w:cs="David" w:hint="cs"/>
          <w:rtl/>
        </w:rPr>
      </w:pPr>
    </w:p>
    <w:p w14:paraId="106F37CB" w14:textId="77777777" w:rsidR="00004B66" w:rsidRPr="00004B66" w:rsidRDefault="00004B66" w:rsidP="00004B66">
      <w:pPr>
        <w:bidi/>
        <w:rPr>
          <w:rFonts w:cs="David" w:hint="cs"/>
          <w:rtl/>
        </w:rPr>
      </w:pPr>
      <w:r w:rsidRPr="00004B66">
        <w:rPr>
          <w:rFonts w:cs="David" w:hint="cs"/>
          <w:u w:val="single"/>
          <w:rtl/>
        </w:rPr>
        <w:t>דוד טל:</w:t>
      </w:r>
    </w:p>
    <w:p w14:paraId="15BC2683" w14:textId="77777777" w:rsidR="00004B66" w:rsidRPr="00004B66" w:rsidRDefault="00004B66" w:rsidP="00004B66">
      <w:pPr>
        <w:bidi/>
        <w:rPr>
          <w:rFonts w:cs="David" w:hint="cs"/>
          <w:rtl/>
        </w:rPr>
      </w:pPr>
    </w:p>
    <w:p w14:paraId="6E1E392B" w14:textId="77777777" w:rsidR="00004B66" w:rsidRPr="00004B66" w:rsidRDefault="00004B66" w:rsidP="00004B66">
      <w:pPr>
        <w:bidi/>
        <w:rPr>
          <w:rFonts w:cs="David" w:hint="cs"/>
          <w:rtl/>
        </w:rPr>
      </w:pPr>
      <w:r w:rsidRPr="00004B66">
        <w:rPr>
          <w:rFonts w:cs="David" w:hint="cs"/>
          <w:rtl/>
        </w:rPr>
        <w:tab/>
        <w:t xml:space="preserve"> נגד.</w:t>
      </w:r>
    </w:p>
    <w:p w14:paraId="18840EB3" w14:textId="77777777" w:rsidR="00004B66" w:rsidRPr="00004B66" w:rsidRDefault="00004B66" w:rsidP="00004B66">
      <w:pPr>
        <w:bidi/>
        <w:rPr>
          <w:rFonts w:cs="David" w:hint="cs"/>
          <w:rtl/>
        </w:rPr>
      </w:pPr>
    </w:p>
    <w:p w14:paraId="1D34A80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81F7E9F" w14:textId="77777777" w:rsidR="00004B66" w:rsidRPr="00004B66" w:rsidRDefault="00004B66" w:rsidP="00004B66">
      <w:pPr>
        <w:bidi/>
        <w:rPr>
          <w:rFonts w:cs="David"/>
          <w:rtl/>
        </w:rPr>
      </w:pPr>
    </w:p>
    <w:p w14:paraId="3B495E52"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מגלי והבה.</w:t>
      </w:r>
    </w:p>
    <w:p w14:paraId="08B45159" w14:textId="77777777" w:rsidR="00004B66" w:rsidRPr="00004B66" w:rsidRDefault="00004B66" w:rsidP="00004B66">
      <w:pPr>
        <w:bidi/>
        <w:rPr>
          <w:rFonts w:cs="David" w:hint="cs"/>
          <w:rtl/>
        </w:rPr>
      </w:pPr>
    </w:p>
    <w:p w14:paraId="08A189D8" w14:textId="77777777" w:rsidR="00004B66" w:rsidRPr="00004B66" w:rsidRDefault="00004B66" w:rsidP="00004B66">
      <w:pPr>
        <w:bidi/>
        <w:rPr>
          <w:rFonts w:cs="David" w:hint="cs"/>
          <w:rtl/>
        </w:rPr>
      </w:pPr>
      <w:r w:rsidRPr="00004B66">
        <w:rPr>
          <w:rFonts w:cs="David" w:hint="cs"/>
          <w:u w:val="single"/>
          <w:rtl/>
        </w:rPr>
        <w:t>מגלי והבה:</w:t>
      </w:r>
    </w:p>
    <w:p w14:paraId="3831D406" w14:textId="77777777" w:rsidR="00004B66" w:rsidRPr="00004B66" w:rsidRDefault="00004B66" w:rsidP="00004B66">
      <w:pPr>
        <w:bidi/>
        <w:rPr>
          <w:rFonts w:cs="David" w:hint="cs"/>
          <w:rtl/>
        </w:rPr>
      </w:pPr>
    </w:p>
    <w:p w14:paraId="6A9FB8A1" w14:textId="77777777" w:rsidR="00004B66" w:rsidRPr="00004B66" w:rsidRDefault="00004B66" w:rsidP="00004B66">
      <w:pPr>
        <w:bidi/>
        <w:rPr>
          <w:rFonts w:cs="David" w:hint="cs"/>
          <w:rtl/>
        </w:rPr>
      </w:pPr>
      <w:r w:rsidRPr="00004B66">
        <w:rPr>
          <w:rFonts w:cs="David" w:hint="cs"/>
          <w:rtl/>
        </w:rPr>
        <w:tab/>
        <w:t xml:space="preserve"> נגד.</w:t>
      </w:r>
    </w:p>
    <w:p w14:paraId="0C7AD926" w14:textId="77777777" w:rsidR="00004B66" w:rsidRPr="00004B66" w:rsidRDefault="00004B66" w:rsidP="00004B66">
      <w:pPr>
        <w:bidi/>
        <w:rPr>
          <w:rFonts w:cs="David" w:hint="cs"/>
          <w:rtl/>
        </w:rPr>
      </w:pPr>
    </w:p>
    <w:p w14:paraId="5FE9466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33F58E1" w14:textId="77777777" w:rsidR="00004B66" w:rsidRPr="00004B66" w:rsidRDefault="00004B66" w:rsidP="00004B66">
      <w:pPr>
        <w:bidi/>
        <w:rPr>
          <w:rFonts w:cs="David"/>
          <w:rtl/>
        </w:rPr>
      </w:pPr>
    </w:p>
    <w:p w14:paraId="004179B2"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מרינה </w:t>
      </w:r>
      <w:proofErr w:type="spellStart"/>
      <w:r w:rsidRPr="00004B66">
        <w:rPr>
          <w:rFonts w:cs="David" w:hint="cs"/>
          <w:rtl/>
        </w:rPr>
        <w:t>סולודקין</w:t>
      </w:r>
      <w:proofErr w:type="spellEnd"/>
      <w:r w:rsidRPr="00004B66">
        <w:rPr>
          <w:rFonts w:cs="David" w:hint="cs"/>
          <w:rtl/>
        </w:rPr>
        <w:t xml:space="preserve"> שמחליפה את חבר הכנסת יואל חסון.</w:t>
      </w:r>
    </w:p>
    <w:p w14:paraId="6AE65FDA" w14:textId="77777777" w:rsidR="00004B66" w:rsidRPr="00004B66" w:rsidRDefault="00004B66" w:rsidP="00004B66">
      <w:pPr>
        <w:bidi/>
        <w:rPr>
          <w:rFonts w:cs="David" w:hint="cs"/>
          <w:rtl/>
        </w:rPr>
      </w:pPr>
    </w:p>
    <w:p w14:paraId="22F82543" w14:textId="77777777" w:rsidR="00004B66" w:rsidRPr="00004B66" w:rsidRDefault="00004B66" w:rsidP="00004B66">
      <w:pPr>
        <w:bidi/>
        <w:rPr>
          <w:rFonts w:cs="David" w:hint="cs"/>
          <w:rtl/>
        </w:rPr>
      </w:pPr>
      <w:r w:rsidRPr="00004B66">
        <w:rPr>
          <w:rFonts w:cs="David" w:hint="cs"/>
          <w:u w:val="single"/>
          <w:rtl/>
        </w:rPr>
        <w:t xml:space="preserve">מרינה </w:t>
      </w:r>
      <w:proofErr w:type="spellStart"/>
      <w:r w:rsidRPr="00004B66">
        <w:rPr>
          <w:rFonts w:cs="David" w:hint="cs"/>
          <w:u w:val="single"/>
          <w:rtl/>
        </w:rPr>
        <w:t>סולודקין</w:t>
      </w:r>
      <w:proofErr w:type="spellEnd"/>
      <w:r w:rsidRPr="00004B66">
        <w:rPr>
          <w:rFonts w:cs="David" w:hint="cs"/>
          <w:u w:val="single"/>
          <w:rtl/>
        </w:rPr>
        <w:t>:</w:t>
      </w:r>
    </w:p>
    <w:p w14:paraId="24BA2EF8" w14:textId="77777777" w:rsidR="00004B66" w:rsidRPr="00004B66" w:rsidRDefault="00004B66" w:rsidP="00004B66">
      <w:pPr>
        <w:bidi/>
        <w:rPr>
          <w:rFonts w:cs="David" w:hint="cs"/>
          <w:rtl/>
        </w:rPr>
      </w:pPr>
    </w:p>
    <w:p w14:paraId="15A89958" w14:textId="77777777" w:rsidR="00004B66" w:rsidRPr="00004B66" w:rsidRDefault="00004B66" w:rsidP="00004B66">
      <w:pPr>
        <w:bidi/>
        <w:rPr>
          <w:rFonts w:cs="David" w:hint="cs"/>
          <w:rtl/>
        </w:rPr>
      </w:pPr>
      <w:r w:rsidRPr="00004B66">
        <w:rPr>
          <w:rFonts w:cs="David" w:hint="cs"/>
          <w:rtl/>
        </w:rPr>
        <w:tab/>
        <w:t xml:space="preserve"> נגד.</w:t>
      </w:r>
    </w:p>
    <w:p w14:paraId="000F6FC2" w14:textId="77777777" w:rsidR="00004B66" w:rsidRPr="00004B66" w:rsidRDefault="00004B66" w:rsidP="00004B66">
      <w:pPr>
        <w:bidi/>
        <w:rPr>
          <w:rFonts w:cs="David" w:hint="cs"/>
          <w:rtl/>
        </w:rPr>
      </w:pPr>
    </w:p>
    <w:p w14:paraId="6B3F0E1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D0C4D10" w14:textId="77777777" w:rsidR="00004B66" w:rsidRPr="00004B66" w:rsidRDefault="00004B66" w:rsidP="00004B66">
      <w:pPr>
        <w:bidi/>
        <w:rPr>
          <w:rFonts w:cs="David"/>
          <w:rtl/>
        </w:rPr>
      </w:pPr>
    </w:p>
    <w:p w14:paraId="0BF55C05"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בן-ששון שמחליף את חבר הכנסת חרמש.</w:t>
      </w:r>
    </w:p>
    <w:p w14:paraId="5ED7F35F" w14:textId="77777777" w:rsidR="00004B66" w:rsidRPr="00004B66" w:rsidRDefault="00004B66" w:rsidP="00004B66">
      <w:pPr>
        <w:bidi/>
        <w:rPr>
          <w:rFonts w:cs="David" w:hint="cs"/>
          <w:rtl/>
        </w:rPr>
      </w:pPr>
    </w:p>
    <w:p w14:paraId="1DA06F43" w14:textId="77777777" w:rsidR="00004B66" w:rsidRPr="00004B66" w:rsidRDefault="00004B66" w:rsidP="00004B66">
      <w:pPr>
        <w:pStyle w:val="Heading5"/>
        <w:jc w:val="left"/>
        <w:rPr>
          <w:rFonts w:hint="cs"/>
          <w:rtl/>
        </w:rPr>
      </w:pPr>
      <w:r w:rsidRPr="00004B66">
        <w:rPr>
          <w:rFonts w:hint="cs"/>
          <w:u w:val="single"/>
          <w:rtl/>
        </w:rPr>
        <w:t>מנחם בן-ששון:</w:t>
      </w:r>
    </w:p>
    <w:p w14:paraId="2ED91876" w14:textId="77777777" w:rsidR="00004B66" w:rsidRPr="00004B66" w:rsidRDefault="00004B66" w:rsidP="00004B66">
      <w:pPr>
        <w:pStyle w:val="Heading5"/>
        <w:jc w:val="left"/>
        <w:rPr>
          <w:rFonts w:hint="cs"/>
          <w:rtl/>
        </w:rPr>
      </w:pPr>
    </w:p>
    <w:p w14:paraId="598C2668" w14:textId="77777777" w:rsidR="00004B66" w:rsidRPr="00004B66" w:rsidRDefault="00004B66" w:rsidP="00004B66">
      <w:pPr>
        <w:bidi/>
        <w:rPr>
          <w:rFonts w:cs="David" w:hint="cs"/>
          <w:rtl/>
        </w:rPr>
      </w:pPr>
      <w:r w:rsidRPr="00004B66">
        <w:rPr>
          <w:rFonts w:cs="David" w:hint="cs"/>
          <w:rtl/>
        </w:rPr>
        <w:tab/>
        <w:t xml:space="preserve"> נגד.</w:t>
      </w:r>
    </w:p>
    <w:p w14:paraId="70AA3ED1" w14:textId="77777777" w:rsidR="00004B66" w:rsidRPr="00004B66" w:rsidRDefault="00004B66" w:rsidP="00004B66">
      <w:pPr>
        <w:bidi/>
        <w:rPr>
          <w:rFonts w:cs="David" w:hint="cs"/>
          <w:rtl/>
        </w:rPr>
      </w:pPr>
    </w:p>
    <w:p w14:paraId="4E38CC5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404F01C" w14:textId="77777777" w:rsidR="00004B66" w:rsidRPr="00004B66" w:rsidRDefault="00004B66" w:rsidP="00004B66">
      <w:pPr>
        <w:bidi/>
        <w:rPr>
          <w:rFonts w:cs="David"/>
          <w:rtl/>
        </w:rPr>
      </w:pPr>
    </w:p>
    <w:p w14:paraId="7C7C6AB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w:t>
      </w:r>
      <w:proofErr w:type="spellStart"/>
      <w:r w:rsidRPr="00004B66">
        <w:rPr>
          <w:rFonts w:cs="David" w:hint="cs"/>
          <w:rtl/>
        </w:rPr>
        <w:t>יחימוביץ</w:t>
      </w:r>
      <w:proofErr w:type="spellEnd"/>
      <w:r w:rsidRPr="00004B66">
        <w:rPr>
          <w:rFonts w:cs="David" w:hint="cs"/>
          <w:rtl/>
        </w:rPr>
        <w:t xml:space="preserve">' אינה נוכחת, חברת הכנסת קולט אביטל אינה נוכחת, חבר הכנסת יורם </w:t>
      </w:r>
      <w:proofErr w:type="spellStart"/>
      <w:r w:rsidRPr="00004B66">
        <w:rPr>
          <w:rFonts w:cs="David" w:hint="cs"/>
          <w:rtl/>
        </w:rPr>
        <w:t>מרציאנו</w:t>
      </w:r>
      <w:proofErr w:type="spellEnd"/>
      <w:r w:rsidRPr="00004B66">
        <w:rPr>
          <w:rFonts w:cs="David" w:hint="cs"/>
          <w:rtl/>
        </w:rPr>
        <w:t xml:space="preserve"> אינו נוכח, חברת הכנסת חילו.</w:t>
      </w:r>
    </w:p>
    <w:p w14:paraId="4C15E057" w14:textId="77777777" w:rsidR="00004B66" w:rsidRPr="00004B66" w:rsidRDefault="00004B66" w:rsidP="00004B66">
      <w:pPr>
        <w:bidi/>
        <w:rPr>
          <w:rFonts w:cs="David" w:hint="cs"/>
          <w:rtl/>
        </w:rPr>
      </w:pPr>
    </w:p>
    <w:p w14:paraId="7E4C53ED" w14:textId="77777777" w:rsidR="00004B66" w:rsidRPr="00004B66" w:rsidRDefault="00004B66" w:rsidP="00004B66">
      <w:pPr>
        <w:pStyle w:val="Heading5"/>
        <w:jc w:val="left"/>
        <w:rPr>
          <w:rFonts w:hint="cs"/>
          <w:rtl/>
        </w:rPr>
      </w:pPr>
      <w:proofErr w:type="spellStart"/>
      <w:r w:rsidRPr="00004B66">
        <w:rPr>
          <w:rFonts w:hint="cs"/>
          <w:u w:val="single"/>
          <w:rtl/>
        </w:rPr>
        <w:t>נאדיה</w:t>
      </w:r>
      <w:proofErr w:type="spellEnd"/>
      <w:r w:rsidRPr="00004B66">
        <w:rPr>
          <w:rFonts w:hint="cs"/>
          <w:u w:val="single"/>
          <w:rtl/>
        </w:rPr>
        <w:t xml:space="preserve"> חילו:</w:t>
      </w:r>
    </w:p>
    <w:p w14:paraId="513CA1A2" w14:textId="77777777" w:rsidR="00004B66" w:rsidRPr="00004B66" w:rsidRDefault="00004B66" w:rsidP="00004B66">
      <w:pPr>
        <w:pStyle w:val="Heading5"/>
        <w:jc w:val="left"/>
        <w:rPr>
          <w:rFonts w:hint="cs"/>
          <w:rtl/>
        </w:rPr>
      </w:pPr>
    </w:p>
    <w:p w14:paraId="1E11AB7B" w14:textId="77777777" w:rsidR="00004B66" w:rsidRPr="00004B66" w:rsidRDefault="00004B66" w:rsidP="00004B66">
      <w:pPr>
        <w:bidi/>
        <w:rPr>
          <w:rFonts w:cs="David" w:hint="cs"/>
          <w:rtl/>
        </w:rPr>
      </w:pPr>
      <w:r w:rsidRPr="00004B66">
        <w:rPr>
          <w:rFonts w:cs="David" w:hint="cs"/>
          <w:rtl/>
        </w:rPr>
        <w:tab/>
        <w:t xml:space="preserve"> בעד.</w:t>
      </w:r>
    </w:p>
    <w:p w14:paraId="26EC492E" w14:textId="77777777" w:rsidR="00004B66" w:rsidRPr="00004B66" w:rsidRDefault="00004B66" w:rsidP="00004B66">
      <w:pPr>
        <w:bidi/>
        <w:rPr>
          <w:rFonts w:cs="David" w:hint="cs"/>
          <w:rtl/>
        </w:rPr>
      </w:pPr>
    </w:p>
    <w:p w14:paraId="51C025B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3743D5E" w14:textId="77777777" w:rsidR="00004B66" w:rsidRPr="00004B66" w:rsidRDefault="00004B66" w:rsidP="00004B66">
      <w:pPr>
        <w:bidi/>
        <w:rPr>
          <w:rFonts w:cs="David"/>
          <w:rtl/>
        </w:rPr>
      </w:pPr>
    </w:p>
    <w:p w14:paraId="2D630F19"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מיכאלי</w:t>
      </w:r>
      <w:proofErr w:type="spellEnd"/>
      <w:r w:rsidRPr="00004B66">
        <w:rPr>
          <w:rFonts w:cs="David" w:hint="cs"/>
          <w:rtl/>
        </w:rPr>
        <w:t xml:space="preserve"> שמחליף את דוד אזולאי.</w:t>
      </w:r>
    </w:p>
    <w:p w14:paraId="4C4704A7" w14:textId="77777777" w:rsidR="00004B66" w:rsidRPr="00004B66" w:rsidRDefault="00004B66" w:rsidP="00004B66">
      <w:pPr>
        <w:bidi/>
        <w:rPr>
          <w:rFonts w:cs="David" w:hint="cs"/>
          <w:rtl/>
        </w:rPr>
      </w:pPr>
    </w:p>
    <w:p w14:paraId="5B8A5AF3" w14:textId="77777777" w:rsidR="00004B66" w:rsidRPr="00004B66" w:rsidRDefault="00004B66" w:rsidP="00004B66">
      <w:pPr>
        <w:bidi/>
        <w:rPr>
          <w:rFonts w:cs="David" w:hint="cs"/>
          <w:rtl/>
        </w:rPr>
      </w:pPr>
      <w:r w:rsidRPr="00004B66">
        <w:rPr>
          <w:rFonts w:cs="David" w:hint="cs"/>
          <w:u w:val="single"/>
          <w:rtl/>
        </w:rPr>
        <w:t xml:space="preserve">אברהם </w:t>
      </w:r>
      <w:proofErr w:type="spellStart"/>
      <w:r w:rsidRPr="00004B66">
        <w:rPr>
          <w:rFonts w:cs="David" w:hint="cs"/>
          <w:u w:val="single"/>
          <w:rtl/>
        </w:rPr>
        <w:t>מיכאלי</w:t>
      </w:r>
      <w:proofErr w:type="spellEnd"/>
      <w:r w:rsidRPr="00004B66">
        <w:rPr>
          <w:rFonts w:cs="David" w:hint="cs"/>
          <w:u w:val="single"/>
          <w:rtl/>
        </w:rPr>
        <w:t>:</w:t>
      </w:r>
    </w:p>
    <w:p w14:paraId="65D005C6" w14:textId="77777777" w:rsidR="00004B66" w:rsidRPr="00004B66" w:rsidRDefault="00004B66" w:rsidP="00004B66">
      <w:pPr>
        <w:bidi/>
        <w:rPr>
          <w:rFonts w:cs="David" w:hint="cs"/>
          <w:rtl/>
        </w:rPr>
      </w:pPr>
    </w:p>
    <w:p w14:paraId="787A738A" w14:textId="77777777" w:rsidR="00004B66" w:rsidRPr="00004B66" w:rsidRDefault="00004B66" w:rsidP="00004B66">
      <w:pPr>
        <w:bidi/>
        <w:rPr>
          <w:rFonts w:cs="David" w:hint="cs"/>
          <w:rtl/>
        </w:rPr>
      </w:pPr>
      <w:r w:rsidRPr="00004B66">
        <w:rPr>
          <w:rFonts w:cs="David" w:hint="cs"/>
          <w:rtl/>
        </w:rPr>
        <w:tab/>
        <w:t xml:space="preserve"> נגד.</w:t>
      </w:r>
    </w:p>
    <w:p w14:paraId="0CAF6395" w14:textId="77777777" w:rsidR="00004B66" w:rsidRPr="00004B66" w:rsidRDefault="00004B66" w:rsidP="00004B66">
      <w:pPr>
        <w:bidi/>
        <w:rPr>
          <w:rFonts w:cs="David" w:hint="cs"/>
          <w:rtl/>
        </w:rPr>
      </w:pPr>
    </w:p>
    <w:p w14:paraId="3F8BF4B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737E30C" w14:textId="77777777" w:rsidR="00004B66" w:rsidRPr="00004B66" w:rsidRDefault="00004B66" w:rsidP="00004B66">
      <w:pPr>
        <w:bidi/>
        <w:rPr>
          <w:rFonts w:cs="David"/>
          <w:rtl/>
        </w:rPr>
      </w:pPr>
    </w:p>
    <w:p w14:paraId="360E4A02"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נסים זאב.</w:t>
      </w:r>
    </w:p>
    <w:p w14:paraId="5D39F1F0" w14:textId="77777777" w:rsidR="00004B66" w:rsidRPr="00004B66" w:rsidRDefault="00004B66" w:rsidP="00004B66">
      <w:pPr>
        <w:bidi/>
        <w:rPr>
          <w:rFonts w:cs="David" w:hint="cs"/>
          <w:rtl/>
        </w:rPr>
      </w:pPr>
    </w:p>
    <w:p w14:paraId="13035B68" w14:textId="77777777" w:rsidR="00004B66" w:rsidRPr="00004B66" w:rsidRDefault="00004B66" w:rsidP="00004B66">
      <w:pPr>
        <w:bidi/>
        <w:rPr>
          <w:rFonts w:cs="David" w:hint="cs"/>
          <w:rtl/>
        </w:rPr>
      </w:pPr>
      <w:r w:rsidRPr="00004B66">
        <w:rPr>
          <w:rFonts w:cs="David" w:hint="cs"/>
          <w:u w:val="single"/>
          <w:rtl/>
        </w:rPr>
        <w:t>נסים זאב:</w:t>
      </w:r>
    </w:p>
    <w:p w14:paraId="02D668BF" w14:textId="77777777" w:rsidR="00004B66" w:rsidRPr="00004B66" w:rsidRDefault="00004B66" w:rsidP="00004B66">
      <w:pPr>
        <w:bidi/>
        <w:rPr>
          <w:rFonts w:cs="David" w:hint="cs"/>
          <w:rtl/>
        </w:rPr>
      </w:pPr>
    </w:p>
    <w:p w14:paraId="767D1132" w14:textId="77777777" w:rsidR="00004B66" w:rsidRPr="00004B66" w:rsidRDefault="00004B66" w:rsidP="00004B66">
      <w:pPr>
        <w:bidi/>
        <w:rPr>
          <w:rFonts w:cs="David" w:hint="cs"/>
          <w:rtl/>
        </w:rPr>
      </w:pPr>
      <w:r w:rsidRPr="00004B66">
        <w:rPr>
          <w:rFonts w:cs="David" w:hint="cs"/>
          <w:rtl/>
        </w:rPr>
        <w:tab/>
        <w:t xml:space="preserve"> נגד.</w:t>
      </w:r>
    </w:p>
    <w:p w14:paraId="370992A5" w14:textId="77777777" w:rsidR="00004B66" w:rsidRPr="00004B66" w:rsidRDefault="00004B66" w:rsidP="00004B66">
      <w:pPr>
        <w:bidi/>
        <w:rPr>
          <w:rFonts w:cs="David" w:hint="cs"/>
          <w:rtl/>
        </w:rPr>
      </w:pPr>
    </w:p>
    <w:p w14:paraId="054B888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DC0780F" w14:textId="77777777" w:rsidR="00004B66" w:rsidRPr="00004B66" w:rsidRDefault="00004B66" w:rsidP="00004B66">
      <w:pPr>
        <w:bidi/>
        <w:rPr>
          <w:rFonts w:cs="David"/>
          <w:rtl/>
        </w:rPr>
      </w:pPr>
    </w:p>
    <w:p w14:paraId="1BCA9DF6"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מרגי</w:t>
      </w:r>
      <w:proofErr w:type="spellEnd"/>
      <w:r w:rsidRPr="00004B66">
        <w:rPr>
          <w:rFonts w:cs="David" w:hint="cs"/>
          <w:rtl/>
        </w:rPr>
        <w:t>.</w:t>
      </w:r>
    </w:p>
    <w:p w14:paraId="471A96EC" w14:textId="77777777" w:rsidR="00004B66" w:rsidRPr="00004B66" w:rsidRDefault="00004B66" w:rsidP="00004B66">
      <w:pPr>
        <w:bidi/>
        <w:rPr>
          <w:rFonts w:cs="David" w:hint="cs"/>
          <w:rtl/>
        </w:rPr>
      </w:pPr>
    </w:p>
    <w:p w14:paraId="621CAA2F"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00B9ADBC" w14:textId="77777777" w:rsidR="00004B66" w:rsidRPr="00004B66" w:rsidRDefault="00004B66" w:rsidP="00004B66">
      <w:pPr>
        <w:bidi/>
        <w:rPr>
          <w:rFonts w:cs="David" w:hint="cs"/>
          <w:rtl/>
        </w:rPr>
      </w:pPr>
    </w:p>
    <w:p w14:paraId="6E4AC4E9" w14:textId="77777777" w:rsidR="00004B66" w:rsidRPr="00004B66" w:rsidRDefault="00004B66" w:rsidP="00004B66">
      <w:pPr>
        <w:bidi/>
        <w:rPr>
          <w:rFonts w:cs="David" w:hint="cs"/>
          <w:rtl/>
        </w:rPr>
      </w:pPr>
      <w:r w:rsidRPr="00004B66">
        <w:rPr>
          <w:rFonts w:cs="David" w:hint="cs"/>
          <w:rtl/>
        </w:rPr>
        <w:tab/>
        <w:t xml:space="preserve"> נגד.</w:t>
      </w:r>
    </w:p>
    <w:p w14:paraId="457100A7" w14:textId="77777777" w:rsidR="00004B66" w:rsidRPr="00004B66" w:rsidRDefault="00004B66" w:rsidP="00004B66">
      <w:pPr>
        <w:bidi/>
        <w:rPr>
          <w:rFonts w:cs="David" w:hint="cs"/>
          <w:rtl/>
        </w:rPr>
      </w:pPr>
    </w:p>
    <w:p w14:paraId="1B32DC2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934F467" w14:textId="77777777" w:rsidR="00004B66" w:rsidRPr="00004B66" w:rsidRDefault="00004B66" w:rsidP="00004B66">
      <w:pPr>
        <w:bidi/>
        <w:rPr>
          <w:rFonts w:cs="David"/>
          <w:rtl/>
        </w:rPr>
      </w:pPr>
    </w:p>
    <w:p w14:paraId="4F90CF49"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גלזר</w:t>
      </w:r>
      <w:proofErr w:type="spellEnd"/>
      <w:r w:rsidRPr="00004B66">
        <w:rPr>
          <w:rFonts w:cs="David" w:hint="cs"/>
          <w:rtl/>
        </w:rPr>
        <w:t xml:space="preserve"> שמחליף את חבר הכנסת </w:t>
      </w:r>
      <w:proofErr w:type="spellStart"/>
      <w:r w:rsidRPr="00004B66">
        <w:rPr>
          <w:rFonts w:cs="David" w:hint="cs"/>
          <w:rtl/>
        </w:rPr>
        <w:t>שרוני</w:t>
      </w:r>
      <w:proofErr w:type="spellEnd"/>
      <w:r w:rsidRPr="00004B66">
        <w:rPr>
          <w:rFonts w:cs="David" w:hint="cs"/>
          <w:rtl/>
        </w:rPr>
        <w:t>.</w:t>
      </w:r>
    </w:p>
    <w:p w14:paraId="016D0262" w14:textId="77777777" w:rsidR="00004B66" w:rsidRPr="00004B66" w:rsidRDefault="00004B66" w:rsidP="00004B66">
      <w:pPr>
        <w:bidi/>
        <w:rPr>
          <w:rFonts w:cs="David" w:hint="cs"/>
          <w:rtl/>
        </w:rPr>
      </w:pPr>
    </w:p>
    <w:p w14:paraId="4E011B6E" w14:textId="77777777" w:rsidR="00004B66" w:rsidRPr="00004B66" w:rsidRDefault="00004B66" w:rsidP="00004B66">
      <w:pPr>
        <w:bidi/>
        <w:rPr>
          <w:rFonts w:cs="David" w:hint="cs"/>
          <w:u w:val="single"/>
          <w:rtl/>
        </w:rPr>
      </w:pPr>
      <w:r w:rsidRPr="00004B66">
        <w:rPr>
          <w:rFonts w:cs="David" w:hint="cs"/>
          <w:u w:val="single"/>
          <w:rtl/>
        </w:rPr>
        <w:t xml:space="preserve">אלחנן </w:t>
      </w:r>
      <w:proofErr w:type="spellStart"/>
      <w:r w:rsidRPr="00004B66">
        <w:rPr>
          <w:rFonts w:cs="David" w:hint="cs"/>
          <w:u w:val="single"/>
          <w:rtl/>
        </w:rPr>
        <w:t>גלזר</w:t>
      </w:r>
      <w:proofErr w:type="spellEnd"/>
      <w:r w:rsidRPr="00004B66">
        <w:rPr>
          <w:rFonts w:cs="David" w:hint="cs"/>
          <w:u w:val="single"/>
          <w:rtl/>
        </w:rPr>
        <w:t>:</w:t>
      </w:r>
    </w:p>
    <w:p w14:paraId="1B861CC9" w14:textId="77777777" w:rsidR="00004B66" w:rsidRPr="00004B66" w:rsidRDefault="00004B66" w:rsidP="00004B66">
      <w:pPr>
        <w:bidi/>
        <w:rPr>
          <w:rFonts w:cs="David" w:hint="cs"/>
          <w:u w:val="single"/>
          <w:rtl/>
        </w:rPr>
      </w:pPr>
    </w:p>
    <w:p w14:paraId="030B1773" w14:textId="77777777" w:rsidR="00004B66" w:rsidRPr="00004B66" w:rsidRDefault="00004B66" w:rsidP="00004B66">
      <w:pPr>
        <w:bidi/>
        <w:ind w:firstLine="567"/>
        <w:rPr>
          <w:rFonts w:cs="David" w:hint="cs"/>
          <w:rtl/>
        </w:rPr>
      </w:pPr>
      <w:r w:rsidRPr="00004B66">
        <w:rPr>
          <w:rFonts w:cs="David" w:hint="cs"/>
          <w:rtl/>
        </w:rPr>
        <w:t xml:space="preserve">נגד. </w:t>
      </w:r>
    </w:p>
    <w:p w14:paraId="5B8F54BE" w14:textId="77777777" w:rsidR="00004B66" w:rsidRPr="00004B66" w:rsidRDefault="00004B66" w:rsidP="00004B66">
      <w:pPr>
        <w:bidi/>
        <w:rPr>
          <w:rFonts w:cs="David" w:hint="cs"/>
          <w:rtl/>
        </w:rPr>
      </w:pPr>
    </w:p>
    <w:p w14:paraId="24B2DF2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D28D69A" w14:textId="77777777" w:rsidR="00004B66" w:rsidRPr="00004B66" w:rsidRDefault="00004B66" w:rsidP="00004B66">
      <w:pPr>
        <w:bidi/>
        <w:rPr>
          <w:rFonts w:cs="David"/>
          <w:rtl/>
        </w:rPr>
      </w:pPr>
    </w:p>
    <w:p w14:paraId="22BDCB8E"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גלנטי.</w:t>
      </w:r>
    </w:p>
    <w:p w14:paraId="6636D8EE" w14:textId="77777777" w:rsidR="00004B66" w:rsidRPr="00004B66" w:rsidRDefault="00004B66" w:rsidP="00004B66">
      <w:pPr>
        <w:bidi/>
        <w:rPr>
          <w:rFonts w:cs="David" w:hint="cs"/>
          <w:rtl/>
        </w:rPr>
      </w:pPr>
    </w:p>
    <w:p w14:paraId="612D1433" w14:textId="77777777" w:rsidR="00004B66" w:rsidRPr="00004B66" w:rsidRDefault="00004B66" w:rsidP="00004B66">
      <w:pPr>
        <w:pStyle w:val="Heading5"/>
        <w:jc w:val="left"/>
        <w:rPr>
          <w:rFonts w:hint="cs"/>
          <w:rtl/>
        </w:rPr>
      </w:pPr>
      <w:r w:rsidRPr="00004B66">
        <w:rPr>
          <w:rFonts w:hint="cs"/>
          <w:u w:val="single"/>
          <w:rtl/>
        </w:rPr>
        <w:t>יצחק גלנטי:</w:t>
      </w:r>
    </w:p>
    <w:p w14:paraId="196CDE64" w14:textId="77777777" w:rsidR="00004B66" w:rsidRPr="00004B66" w:rsidRDefault="00004B66" w:rsidP="00004B66">
      <w:pPr>
        <w:pStyle w:val="Heading5"/>
        <w:jc w:val="left"/>
        <w:rPr>
          <w:rFonts w:hint="cs"/>
          <w:rtl/>
        </w:rPr>
      </w:pPr>
    </w:p>
    <w:p w14:paraId="009C7175" w14:textId="77777777" w:rsidR="00004B66" w:rsidRPr="00004B66" w:rsidRDefault="00004B66" w:rsidP="00004B66">
      <w:pPr>
        <w:bidi/>
        <w:rPr>
          <w:rFonts w:cs="David" w:hint="cs"/>
          <w:rtl/>
        </w:rPr>
      </w:pPr>
      <w:r w:rsidRPr="00004B66">
        <w:rPr>
          <w:rFonts w:cs="David" w:hint="cs"/>
          <w:rtl/>
        </w:rPr>
        <w:tab/>
        <w:t xml:space="preserve"> נגד.</w:t>
      </w:r>
    </w:p>
    <w:p w14:paraId="0CB941CA" w14:textId="77777777" w:rsidR="00004B66" w:rsidRPr="00004B66" w:rsidRDefault="00004B66" w:rsidP="00004B66">
      <w:pPr>
        <w:bidi/>
        <w:rPr>
          <w:rFonts w:cs="David" w:hint="cs"/>
          <w:rtl/>
        </w:rPr>
      </w:pPr>
    </w:p>
    <w:p w14:paraId="3A1DA34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E0D7EF3" w14:textId="77777777" w:rsidR="00004B66" w:rsidRPr="00004B66" w:rsidRDefault="00004B66" w:rsidP="00004B66">
      <w:pPr>
        <w:bidi/>
        <w:rPr>
          <w:rFonts w:cs="David"/>
          <w:rtl/>
        </w:rPr>
      </w:pPr>
    </w:p>
    <w:p w14:paraId="06CBE93A"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פרוש, אתה לא יכול להצביע, צר לי. מי מחליף אותך גדעון?</w:t>
      </w:r>
    </w:p>
    <w:p w14:paraId="57BF0B58" w14:textId="77777777" w:rsidR="00004B66" w:rsidRPr="00004B66" w:rsidRDefault="00004B66" w:rsidP="00004B66">
      <w:pPr>
        <w:bidi/>
        <w:rPr>
          <w:rFonts w:cs="David" w:hint="cs"/>
          <w:rtl/>
        </w:rPr>
      </w:pPr>
    </w:p>
    <w:p w14:paraId="57230E6D" w14:textId="77777777" w:rsidR="00004B66" w:rsidRPr="00004B66" w:rsidRDefault="00004B66" w:rsidP="00004B66">
      <w:pPr>
        <w:bidi/>
        <w:rPr>
          <w:rFonts w:cs="David" w:hint="cs"/>
          <w:u w:val="single"/>
          <w:rtl/>
        </w:rPr>
      </w:pPr>
      <w:r w:rsidRPr="00004B66">
        <w:rPr>
          <w:rFonts w:cs="David" w:hint="cs"/>
          <w:u w:val="single"/>
          <w:rtl/>
        </w:rPr>
        <w:t>גדעון סער:</w:t>
      </w:r>
    </w:p>
    <w:p w14:paraId="76ED552B" w14:textId="77777777" w:rsidR="00004B66" w:rsidRPr="00004B66" w:rsidRDefault="00004B66" w:rsidP="00004B66">
      <w:pPr>
        <w:bidi/>
        <w:rPr>
          <w:rFonts w:cs="David" w:hint="cs"/>
          <w:u w:val="single"/>
          <w:rtl/>
        </w:rPr>
      </w:pPr>
    </w:p>
    <w:p w14:paraId="09E95034" w14:textId="77777777" w:rsidR="00004B66" w:rsidRPr="00004B66" w:rsidRDefault="00004B66" w:rsidP="00004B66">
      <w:pPr>
        <w:bidi/>
        <w:rPr>
          <w:rFonts w:cs="David" w:hint="cs"/>
          <w:rtl/>
        </w:rPr>
      </w:pPr>
      <w:r w:rsidRPr="00004B66">
        <w:rPr>
          <w:rFonts w:cs="David" w:hint="cs"/>
          <w:rtl/>
        </w:rPr>
        <w:tab/>
        <w:t xml:space="preserve"> גלעד.</w:t>
      </w:r>
    </w:p>
    <w:p w14:paraId="56B69ED9" w14:textId="77777777" w:rsidR="00004B66" w:rsidRPr="00004B66" w:rsidRDefault="00004B66" w:rsidP="00004B66">
      <w:pPr>
        <w:bidi/>
        <w:rPr>
          <w:rFonts w:cs="David" w:hint="cs"/>
          <w:rtl/>
        </w:rPr>
      </w:pPr>
    </w:p>
    <w:p w14:paraId="36F8E15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4EABAA1" w14:textId="77777777" w:rsidR="00004B66" w:rsidRPr="00004B66" w:rsidRDefault="00004B66" w:rsidP="00004B66">
      <w:pPr>
        <w:bidi/>
        <w:rPr>
          <w:rFonts w:cs="David"/>
          <w:rtl/>
        </w:rPr>
      </w:pPr>
    </w:p>
    <w:p w14:paraId="3C06600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ארדן</w:t>
      </w:r>
      <w:proofErr w:type="spellEnd"/>
      <w:r w:rsidRPr="00004B66">
        <w:rPr>
          <w:rFonts w:cs="David" w:hint="cs"/>
          <w:rtl/>
        </w:rPr>
        <w:t xml:space="preserve"> שמחליף את סער.</w:t>
      </w:r>
    </w:p>
    <w:p w14:paraId="5B9F709E" w14:textId="77777777" w:rsidR="00004B66" w:rsidRPr="00004B66" w:rsidRDefault="00004B66" w:rsidP="00004B66">
      <w:pPr>
        <w:bidi/>
        <w:rPr>
          <w:rFonts w:cs="David" w:hint="cs"/>
          <w:rtl/>
        </w:rPr>
      </w:pPr>
    </w:p>
    <w:p w14:paraId="0EB04973" w14:textId="77777777" w:rsidR="00004B66" w:rsidRPr="00004B66" w:rsidRDefault="00004B66" w:rsidP="00004B66">
      <w:pPr>
        <w:bidi/>
        <w:rPr>
          <w:rFonts w:cs="David" w:hint="cs"/>
          <w:rtl/>
        </w:rPr>
      </w:pPr>
      <w:r w:rsidRPr="00004B66">
        <w:rPr>
          <w:rFonts w:cs="David" w:hint="cs"/>
          <w:u w:val="single"/>
          <w:rtl/>
        </w:rPr>
        <w:t xml:space="preserve">גלעד </w:t>
      </w:r>
      <w:proofErr w:type="spellStart"/>
      <w:r w:rsidRPr="00004B66">
        <w:rPr>
          <w:rFonts w:cs="David" w:hint="cs"/>
          <w:u w:val="single"/>
          <w:rtl/>
        </w:rPr>
        <w:t>ארדן</w:t>
      </w:r>
      <w:proofErr w:type="spellEnd"/>
      <w:r w:rsidRPr="00004B66">
        <w:rPr>
          <w:rFonts w:cs="David" w:hint="cs"/>
          <w:u w:val="single"/>
          <w:rtl/>
        </w:rPr>
        <w:t xml:space="preserve"> אורן:</w:t>
      </w:r>
    </w:p>
    <w:p w14:paraId="1BFE7169" w14:textId="77777777" w:rsidR="00004B66" w:rsidRPr="00004B66" w:rsidRDefault="00004B66" w:rsidP="00004B66">
      <w:pPr>
        <w:bidi/>
        <w:rPr>
          <w:rFonts w:cs="David" w:hint="cs"/>
          <w:rtl/>
        </w:rPr>
      </w:pPr>
    </w:p>
    <w:p w14:paraId="0B517834" w14:textId="77777777" w:rsidR="00004B66" w:rsidRPr="00004B66" w:rsidRDefault="00004B66" w:rsidP="00004B66">
      <w:pPr>
        <w:bidi/>
        <w:rPr>
          <w:rFonts w:cs="David" w:hint="cs"/>
          <w:rtl/>
        </w:rPr>
      </w:pPr>
      <w:r w:rsidRPr="00004B66">
        <w:rPr>
          <w:rFonts w:cs="David" w:hint="cs"/>
          <w:rtl/>
        </w:rPr>
        <w:tab/>
        <w:t xml:space="preserve"> בעד.</w:t>
      </w:r>
    </w:p>
    <w:p w14:paraId="4F7D1910" w14:textId="77777777" w:rsidR="00004B66" w:rsidRPr="00004B66" w:rsidRDefault="00004B66" w:rsidP="00004B66">
      <w:pPr>
        <w:bidi/>
        <w:rPr>
          <w:rFonts w:cs="David" w:hint="cs"/>
          <w:rtl/>
        </w:rPr>
      </w:pPr>
    </w:p>
    <w:p w14:paraId="0D37612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09766BF" w14:textId="77777777" w:rsidR="00004B66" w:rsidRPr="00004B66" w:rsidRDefault="00004B66" w:rsidP="00004B66">
      <w:pPr>
        <w:bidi/>
        <w:rPr>
          <w:rFonts w:cs="David"/>
          <w:rtl/>
        </w:rPr>
      </w:pPr>
    </w:p>
    <w:p w14:paraId="6B4D62BC"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ריבלין.</w:t>
      </w:r>
    </w:p>
    <w:p w14:paraId="12D1ACBA" w14:textId="77777777" w:rsidR="00004B66" w:rsidRPr="00004B66" w:rsidRDefault="00004B66" w:rsidP="00004B66">
      <w:pPr>
        <w:bidi/>
        <w:rPr>
          <w:rFonts w:cs="David" w:hint="cs"/>
          <w:rtl/>
        </w:rPr>
      </w:pPr>
    </w:p>
    <w:p w14:paraId="10DC1ABD" w14:textId="77777777" w:rsidR="00004B66" w:rsidRPr="00004B66" w:rsidRDefault="00004B66" w:rsidP="00004B66">
      <w:pPr>
        <w:bidi/>
        <w:rPr>
          <w:rFonts w:cs="David" w:hint="cs"/>
          <w:rtl/>
        </w:rPr>
      </w:pPr>
      <w:r w:rsidRPr="00004B66">
        <w:rPr>
          <w:rFonts w:cs="David" w:hint="cs"/>
          <w:u w:val="single"/>
          <w:rtl/>
        </w:rPr>
        <w:t>ראובן ריבלין:</w:t>
      </w:r>
    </w:p>
    <w:p w14:paraId="66FA7CDB" w14:textId="77777777" w:rsidR="00004B66" w:rsidRPr="00004B66" w:rsidRDefault="00004B66" w:rsidP="00004B66">
      <w:pPr>
        <w:bidi/>
        <w:rPr>
          <w:rFonts w:cs="David" w:hint="cs"/>
          <w:rtl/>
        </w:rPr>
      </w:pPr>
    </w:p>
    <w:p w14:paraId="3294C03E" w14:textId="77777777" w:rsidR="00004B66" w:rsidRPr="00004B66" w:rsidRDefault="00004B66" w:rsidP="00004B66">
      <w:pPr>
        <w:bidi/>
        <w:rPr>
          <w:rFonts w:cs="David" w:hint="cs"/>
          <w:rtl/>
        </w:rPr>
      </w:pPr>
      <w:r w:rsidRPr="00004B66">
        <w:rPr>
          <w:rFonts w:cs="David" w:hint="cs"/>
          <w:rtl/>
        </w:rPr>
        <w:tab/>
        <w:t xml:space="preserve"> בעד.</w:t>
      </w:r>
    </w:p>
    <w:p w14:paraId="0F9FC678" w14:textId="77777777" w:rsidR="00004B66" w:rsidRPr="00004B66" w:rsidRDefault="00004B66" w:rsidP="00004B66">
      <w:pPr>
        <w:bidi/>
        <w:rPr>
          <w:rFonts w:cs="David" w:hint="cs"/>
          <w:rtl/>
        </w:rPr>
      </w:pPr>
    </w:p>
    <w:p w14:paraId="7F8DA90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89B7884" w14:textId="77777777" w:rsidR="00004B66" w:rsidRPr="00004B66" w:rsidRDefault="00004B66" w:rsidP="00004B66">
      <w:pPr>
        <w:bidi/>
        <w:rPr>
          <w:rFonts w:cs="David"/>
          <w:rtl/>
        </w:rPr>
      </w:pPr>
    </w:p>
    <w:p w14:paraId="7F6B58A9"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לימור לבנת שמחליפה את חבר הכנסת </w:t>
      </w:r>
      <w:proofErr w:type="spellStart"/>
      <w:r w:rsidRPr="00004B66">
        <w:rPr>
          <w:rFonts w:cs="David" w:hint="cs"/>
          <w:rtl/>
        </w:rPr>
        <w:t>אדלשטיין</w:t>
      </w:r>
      <w:proofErr w:type="spellEnd"/>
      <w:r w:rsidRPr="00004B66">
        <w:rPr>
          <w:rFonts w:cs="David" w:hint="cs"/>
          <w:rtl/>
        </w:rPr>
        <w:t>.</w:t>
      </w:r>
    </w:p>
    <w:p w14:paraId="54353D36" w14:textId="77777777" w:rsidR="00004B66" w:rsidRPr="00004B66" w:rsidRDefault="00004B66" w:rsidP="00004B66">
      <w:pPr>
        <w:bidi/>
        <w:rPr>
          <w:rFonts w:cs="David" w:hint="cs"/>
          <w:rtl/>
        </w:rPr>
      </w:pPr>
    </w:p>
    <w:p w14:paraId="197A1729" w14:textId="77777777" w:rsidR="00004B66" w:rsidRPr="00004B66" w:rsidRDefault="00004B66" w:rsidP="00004B66">
      <w:pPr>
        <w:bidi/>
        <w:rPr>
          <w:rFonts w:cs="David" w:hint="cs"/>
          <w:rtl/>
        </w:rPr>
      </w:pPr>
      <w:r w:rsidRPr="00004B66">
        <w:rPr>
          <w:rFonts w:cs="David" w:hint="cs"/>
          <w:u w:val="single"/>
          <w:rtl/>
        </w:rPr>
        <w:t>לימור לבנת:</w:t>
      </w:r>
    </w:p>
    <w:p w14:paraId="7BD751DD" w14:textId="77777777" w:rsidR="00004B66" w:rsidRPr="00004B66" w:rsidRDefault="00004B66" w:rsidP="00004B66">
      <w:pPr>
        <w:bidi/>
        <w:rPr>
          <w:rFonts w:cs="David" w:hint="cs"/>
          <w:rtl/>
        </w:rPr>
      </w:pPr>
    </w:p>
    <w:p w14:paraId="0E6C808D" w14:textId="77777777" w:rsidR="00004B66" w:rsidRPr="00004B66" w:rsidRDefault="00004B66" w:rsidP="00004B66">
      <w:pPr>
        <w:bidi/>
        <w:rPr>
          <w:rFonts w:cs="David" w:hint="cs"/>
          <w:rtl/>
        </w:rPr>
      </w:pPr>
      <w:r w:rsidRPr="00004B66">
        <w:rPr>
          <w:rFonts w:cs="David" w:hint="cs"/>
          <w:rtl/>
        </w:rPr>
        <w:tab/>
        <w:t xml:space="preserve"> בעד.</w:t>
      </w:r>
    </w:p>
    <w:p w14:paraId="738C5F09" w14:textId="77777777" w:rsidR="00004B66" w:rsidRPr="00004B66" w:rsidRDefault="00004B66" w:rsidP="00004B66">
      <w:pPr>
        <w:bidi/>
        <w:rPr>
          <w:rFonts w:cs="David" w:hint="cs"/>
          <w:rtl/>
        </w:rPr>
      </w:pPr>
    </w:p>
    <w:p w14:paraId="6B26D6D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C0D4954" w14:textId="77777777" w:rsidR="00004B66" w:rsidRPr="00004B66" w:rsidRDefault="00004B66" w:rsidP="00004B66">
      <w:pPr>
        <w:bidi/>
        <w:rPr>
          <w:rFonts w:cs="David"/>
          <w:rtl/>
        </w:rPr>
      </w:pPr>
    </w:p>
    <w:p w14:paraId="34C2F727"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רותם שמחליף את חברת הכנסת </w:t>
      </w:r>
      <w:proofErr w:type="spellStart"/>
      <w:r w:rsidRPr="00004B66">
        <w:rPr>
          <w:rFonts w:cs="David" w:hint="cs"/>
          <w:rtl/>
        </w:rPr>
        <w:t>טרטמן</w:t>
      </w:r>
      <w:proofErr w:type="spellEnd"/>
      <w:r w:rsidRPr="00004B66">
        <w:rPr>
          <w:rFonts w:cs="David" w:hint="cs"/>
          <w:rtl/>
        </w:rPr>
        <w:t>.</w:t>
      </w:r>
    </w:p>
    <w:p w14:paraId="369072A1" w14:textId="77777777" w:rsidR="00004B66" w:rsidRPr="00004B66" w:rsidRDefault="00004B66" w:rsidP="00004B66">
      <w:pPr>
        <w:bidi/>
        <w:rPr>
          <w:rFonts w:cs="David" w:hint="cs"/>
          <w:rtl/>
        </w:rPr>
      </w:pPr>
    </w:p>
    <w:p w14:paraId="5E8A4DB3" w14:textId="77777777" w:rsidR="00004B66" w:rsidRPr="00004B66" w:rsidRDefault="00004B66" w:rsidP="00004B66">
      <w:pPr>
        <w:bidi/>
        <w:rPr>
          <w:rFonts w:cs="David" w:hint="cs"/>
          <w:u w:val="single"/>
          <w:rtl/>
        </w:rPr>
      </w:pPr>
      <w:r w:rsidRPr="00004B66">
        <w:rPr>
          <w:rFonts w:cs="David"/>
          <w:u w:val="single"/>
          <w:rtl/>
        </w:rPr>
        <w:br w:type="page"/>
      </w:r>
      <w:r w:rsidRPr="00004B66">
        <w:rPr>
          <w:rFonts w:cs="David" w:hint="cs"/>
          <w:u w:val="single"/>
          <w:rtl/>
        </w:rPr>
        <w:t>דוד רותם:</w:t>
      </w:r>
    </w:p>
    <w:p w14:paraId="7AD3A33E" w14:textId="77777777" w:rsidR="00004B66" w:rsidRPr="00004B66" w:rsidRDefault="00004B66" w:rsidP="00004B66">
      <w:pPr>
        <w:bidi/>
        <w:rPr>
          <w:rFonts w:cs="David" w:hint="cs"/>
          <w:u w:val="single"/>
          <w:rtl/>
        </w:rPr>
      </w:pPr>
    </w:p>
    <w:p w14:paraId="242A6BD9" w14:textId="77777777" w:rsidR="00004B66" w:rsidRPr="00004B66" w:rsidRDefault="00004B66" w:rsidP="00004B66">
      <w:pPr>
        <w:bidi/>
        <w:rPr>
          <w:rFonts w:cs="David" w:hint="cs"/>
          <w:rtl/>
        </w:rPr>
      </w:pPr>
      <w:r w:rsidRPr="00004B66">
        <w:rPr>
          <w:rFonts w:cs="David" w:hint="cs"/>
          <w:rtl/>
        </w:rPr>
        <w:tab/>
        <w:t xml:space="preserve"> נגד.</w:t>
      </w:r>
    </w:p>
    <w:p w14:paraId="0A783415" w14:textId="77777777" w:rsidR="00004B66" w:rsidRPr="00004B66" w:rsidRDefault="00004B66" w:rsidP="00004B66">
      <w:pPr>
        <w:bidi/>
        <w:rPr>
          <w:rFonts w:cs="David" w:hint="cs"/>
          <w:rtl/>
        </w:rPr>
      </w:pPr>
    </w:p>
    <w:p w14:paraId="4072D1B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FE402EB" w14:textId="77777777" w:rsidR="00004B66" w:rsidRPr="00004B66" w:rsidRDefault="00004B66" w:rsidP="00004B66">
      <w:pPr>
        <w:bidi/>
        <w:rPr>
          <w:rFonts w:cs="David"/>
          <w:rtl/>
        </w:rPr>
      </w:pPr>
    </w:p>
    <w:p w14:paraId="3950B602"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אילטוב</w:t>
      </w:r>
      <w:proofErr w:type="spellEnd"/>
      <w:r w:rsidRPr="00004B66">
        <w:rPr>
          <w:rFonts w:cs="David" w:hint="cs"/>
          <w:rtl/>
        </w:rPr>
        <w:t>.</w:t>
      </w:r>
    </w:p>
    <w:p w14:paraId="68632CE3" w14:textId="77777777" w:rsidR="00004B66" w:rsidRPr="00004B66" w:rsidRDefault="00004B66" w:rsidP="00004B66">
      <w:pPr>
        <w:bidi/>
        <w:rPr>
          <w:rFonts w:cs="David" w:hint="cs"/>
          <w:rtl/>
        </w:rPr>
      </w:pPr>
    </w:p>
    <w:p w14:paraId="3FBDE937"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73A8BA45" w14:textId="77777777" w:rsidR="00004B66" w:rsidRPr="00004B66" w:rsidRDefault="00004B66" w:rsidP="00004B66">
      <w:pPr>
        <w:bidi/>
        <w:rPr>
          <w:rFonts w:cs="David"/>
          <w:rtl/>
        </w:rPr>
      </w:pPr>
    </w:p>
    <w:p w14:paraId="2AFEDA5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0E0BC77A" w14:textId="77777777" w:rsidR="00004B66" w:rsidRPr="00004B66" w:rsidRDefault="00004B66" w:rsidP="00004B66">
      <w:pPr>
        <w:bidi/>
        <w:rPr>
          <w:rFonts w:cs="David" w:hint="cs"/>
          <w:rtl/>
        </w:rPr>
      </w:pPr>
    </w:p>
    <w:p w14:paraId="74F054C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2F25999" w14:textId="77777777" w:rsidR="00004B66" w:rsidRPr="00004B66" w:rsidRDefault="00004B66" w:rsidP="00004B66">
      <w:pPr>
        <w:bidi/>
        <w:rPr>
          <w:rFonts w:cs="David"/>
          <w:rtl/>
        </w:rPr>
      </w:pPr>
    </w:p>
    <w:p w14:paraId="666418AC"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אורי אריאל.</w:t>
      </w:r>
    </w:p>
    <w:p w14:paraId="29137360" w14:textId="77777777" w:rsidR="00004B66" w:rsidRPr="00004B66" w:rsidRDefault="00004B66" w:rsidP="00004B66">
      <w:pPr>
        <w:bidi/>
        <w:rPr>
          <w:rFonts w:cs="David" w:hint="cs"/>
          <w:rtl/>
        </w:rPr>
      </w:pPr>
    </w:p>
    <w:p w14:paraId="6A3DEB23" w14:textId="77777777" w:rsidR="00004B66" w:rsidRPr="00004B66" w:rsidRDefault="00004B66" w:rsidP="00004B66">
      <w:pPr>
        <w:bidi/>
        <w:rPr>
          <w:rFonts w:cs="David"/>
          <w:rtl/>
        </w:rPr>
      </w:pPr>
      <w:r w:rsidRPr="00004B66">
        <w:rPr>
          <w:rFonts w:cs="David" w:hint="eastAsia"/>
          <w:u w:val="single"/>
          <w:rtl/>
        </w:rPr>
        <w:t>אורי</w:t>
      </w:r>
      <w:r w:rsidRPr="00004B66">
        <w:rPr>
          <w:rFonts w:cs="David"/>
          <w:u w:val="single"/>
          <w:rtl/>
        </w:rPr>
        <w:t xml:space="preserve"> אריאל:</w:t>
      </w:r>
    </w:p>
    <w:p w14:paraId="64727F92" w14:textId="77777777" w:rsidR="00004B66" w:rsidRPr="00004B66" w:rsidRDefault="00004B66" w:rsidP="00004B66">
      <w:pPr>
        <w:bidi/>
        <w:rPr>
          <w:rFonts w:cs="David"/>
          <w:rtl/>
        </w:rPr>
      </w:pPr>
    </w:p>
    <w:p w14:paraId="1794E66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בעד.</w:t>
      </w:r>
    </w:p>
    <w:p w14:paraId="465883AB" w14:textId="77777777" w:rsidR="00004B66" w:rsidRPr="00004B66" w:rsidRDefault="00004B66" w:rsidP="00004B66">
      <w:pPr>
        <w:bidi/>
        <w:rPr>
          <w:rFonts w:cs="David" w:hint="cs"/>
          <w:rtl/>
        </w:rPr>
      </w:pPr>
    </w:p>
    <w:p w14:paraId="4CC0071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DDC101B" w14:textId="77777777" w:rsidR="00004B66" w:rsidRPr="00004B66" w:rsidRDefault="00004B66" w:rsidP="00004B66">
      <w:pPr>
        <w:bidi/>
        <w:rPr>
          <w:rFonts w:cs="David"/>
          <w:rtl/>
        </w:rPr>
      </w:pPr>
    </w:p>
    <w:p w14:paraId="7E62E274"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אליהו גבאי אינו נוכח.</w:t>
      </w:r>
    </w:p>
    <w:p w14:paraId="329665B7" w14:textId="77777777" w:rsidR="00004B66" w:rsidRPr="00004B66" w:rsidRDefault="00004B66" w:rsidP="00004B66">
      <w:pPr>
        <w:bidi/>
        <w:rPr>
          <w:rFonts w:cs="David" w:hint="cs"/>
          <w:rtl/>
        </w:rPr>
      </w:pPr>
    </w:p>
    <w:p w14:paraId="4EC8F4C5" w14:textId="77777777" w:rsidR="00004B66" w:rsidRPr="00004B66" w:rsidRDefault="00004B66" w:rsidP="00004B66">
      <w:pPr>
        <w:pStyle w:val="Heading5"/>
        <w:jc w:val="left"/>
        <w:rPr>
          <w:rFonts w:hint="cs"/>
          <w:u w:val="single"/>
          <w:rtl/>
        </w:rPr>
      </w:pPr>
      <w:r w:rsidRPr="00004B66">
        <w:rPr>
          <w:rFonts w:hint="cs"/>
          <w:u w:val="single"/>
          <w:rtl/>
        </w:rPr>
        <w:t>קריאה:</w:t>
      </w:r>
    </w:p>
    <w:p w14:paraId="0E631ADD" w14:textId="77777777" w:rsidR="00004B66" w:rsidRPr="00004B66" w:rsidRDefault="00004B66" w:rsidP="00004B66">
      <w:pPr>
        <w:bidi/>
        <w:rPr>
          <w:rFonts w:cs="David" w:hint="cs"/>
          <w:rtl/>
        </w:rPr>
      </w:pPr>
    </w:p>
    <w:p w14:paraId="0B0A35FA" w14:textId="77777777" w:rsidR="00004B66" w:rsidRPr="00004B66" w:rsidRDefault="00004B66" w:rsidP="00004B66">
      <w:pPr>
        <w:bidi/>
        <w:rPr>
          <w:rFonts w:cs="David" w:hint="cs"/>
          <w:rtl/>
        </w:rPr>
      </w:pPr>
      <w:r w:rsidRPr="00004B66">
        <w:rPr>
          <w:rFonts w:cs="David" w:hint="cs"/>
          <w:rtl/>
        </w:rPr>
        <w:tab/>
        <w:t>אבל ניסן יכול להצביע במקומו.</w:t>
      </w:r>
    </w:p>
    <w:p w14:paraId="21C5794F" w14:textId="77777777" w:rsidR="00004B66" w:rsidRPr="00004B66" w:rsidRDefault="00004B66" w:rsidP="00004B66">
      <w:pPr>
        <w:bidi/>
        <w:rPr>
          <w:rFonts w:cs="David" w:hint="cs"/>
          <w:rtl/>
        </w:rPr>
      </w:pPr>
    </w:p>
    <w:p w14:paraId="2FCB9C19"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130411A" w14:textId="77777777" w:rsidR="00004B66" w:rsidRPr="00004B66" w:rsidRDefault="00004B66" w:rsidP="00004B66">
      <w:pPr>
        <w:bidi/>
        <w:rPr>
          <w:rFonts w:cs="David"/>
          <w:rtl/>
        </w:rPr>
      </w:pPr>
    </w:p>
    <w:p w14:paraId="233E4A01" w14:textId="77777777" w:rsidR="00004B66" w:rsidRPr="00004B66" w:rsidRDefault="00004B66" w:rsidP="00004B66">
      <w:pPr>
        <w:bidi/>
        <w:rPr>
          <w:rFonts w:cs="David" w:hint="cs"/>
          <w:rtl/>
        </w:rPr>
      </w:pPr>
      <w:r w:rsidRPr="00004B66">
        <w:rPr>
          <w:rFonts w:cs="David"/>
          <w:rtl/>
        </w:rPr>
        <w:tab/>
      </w:r>
      <w:r w:rsidRPr="00004B66">
        <w:rPr>
          <w:rFonts w:cs="David" w:hint="cs"/>
          <w:rtl/>
        </w:rPr>
        <w:t>לא. הוא מערער.</w:t>
      </w:r>
    </w:p>
    <w:p w14:paraId="27A9CDC0" w14:textId="77777777" w:rsidR="00004B66" w:rsidRPr="00004B66" w:rsidRDefault="00004B66" w:rsidP="00004B66">
      <w:pPr>
        <w:bidi/>
        <w:rPr>
          <w:rFonts w:cs="David" w:hint="cs"/>
          <w:rtl/>
        </w:rPr>
      </w:pPr>
    </w:p>
    <w:p w14:paraId="3846F9DF" w14:textId="77777777" w:rsidR="00004B66" w:rsidRPr="00004B66" w:rsidRDefault="00004B66" w:rsidP="00004B66">
      <w:pPr>
        <w:bidi/>
        <w:rPr>
          <w:rFonts w:cs="David" w:hint="cs"/>
          <w:u w:val="single"/>
          <w:rtl/>
        </w:rPr>
      </w:pPr>
      <w:r w:rsidRPr="00004B66">
        <w:rPr>
          <w:rFonts w:cs="David" w:hint="cs"/>
          <w:u w:val="single"/>
          <w:rtl/>
        </w:rPr>
        <w:t>גדעון סער:</w:t>
      </w:r>
    </w:p>
    <w:p w14:paraId="15EC9F8E" w14:textId="77777777" w:rsidR="00004B66" w:rsidRPr="00004B66" w:rsidRDefault="00004B66" w:rsidP="00004B66">
      <w:pPr>
        <w:bidi/>
        <w:rPr>
          <w:rFonts w:cs="David" w:hint="cs"/>
          <w:u w:val="single"/>
          <w:rtl/>
        </w:rPr>
      </w:pPr>
    </w:p>
    <w:p w14:paraId="31B1BF43" w14:textId="77777777" w:rsidR="00004B66" w:rsidRPr="00004B66" w:rsidRDefault="00004B66" w:rsidP="00004B66">
      <w:pPr>
        <w:bidi/>
        <w:rPr>
          <w:rFonts w:cs="David" w:hint="cs"/>
          <w:rtl/>
        </w:rPr>
      </w:pPr>
      <w:r w:rsidRPr="00004B66">
        <w:rPr>
          <w:rFonts w:cs="David" w:hint="cs"/>
          <w:rtl/>
        </w:rPr>
        <w:tab/>
        <w:t xml:space="preserve"> אבל מצביעים עכשיו על הערעור שלי. גם הרב פרוש יכול להצביע כי זה על הערעור שלי.</w:t>
      </w:r>
    </w:p>
    <w:p w14:paraId="0B033B6B" w14:textId="77777777" w:rsidR="00004B66" w:rsidRPr="00004B66" w:rsidRDefault="00004B66" w:rsidP="00004B66">
      <w:pPr>
        <w:bidi/>
        <w:rPr>
          <w:rFonts w:cs="David" w:hint="cs"/>
          <w:rtl/>
        </w:rPr>
      </w:pPr>
    </w:p>
    <w:p w14:paraId="160B35B1" w14:textId="77777777" w:rsidR="00004B66" w:rsidRPr="00004B66" w:rsidRDefault="00004B66" w:rsidP="00004B66">
      <w:pPr>
        <w:bidi/>
        <w:rPr>
          <w:rFonts w:cs="David" w:hint="cs"/>
          <w:u w:val="single"/>
          <w:rtl/>
        </w:rPr>
      </w:pPr>
      <w:r w:rsidRPr="00004B66">
        <w:rPr>
          <w:rFonts w:cs="David" w:hint="cs"/>
          <w:u w:val="single"/>
          <w:rtl/>
        </w:rPr>
        <w:t>קריאה:</w:t>
      </w:r>
    </w:p>
    <w:p w14:paraId="47177528" w14:textId="77777777" w:rsidR="00004B66" w:rsidRPr="00004B66" w:rsidRDefault="00004B66" w:rsidP="00004B66">
      <w:pPr>
        <w:bidi/>
        <w:rPr>
          <w:rFonts w:cs="David" w:hint="cs"/>
          <w:u w:val="single"/>
          <w:rtl/>
        </w:rPr>
      </w:pPr>
    </w:p>
    <w:p w14:paraId="69F65FA9" w14:textId="77777777" w:rsidR="00004B66" w:rsidRPr="00004B66" w:rsidRDefault="00004B66" w:rsidP="00004B66">
      <w:pPr>
        <w:bidi/>
        <w:rPr>
          <w:rFonts w:cs="David" w:hint="cs"/>
          <w:rtl/>
        </w:rPr>
      </w:pPr>
      <w:r w:rsidRPr="00004B66">
        <w:rPr>
          <w:rFonts w:cs="David" w:hint="cs"/>
          <w:rtl/>
        </w:rPr>
        <w:tab/>
        <w:t>- - -</w:t>
      </w:r>
    </w:p>
    <w:p w14:paraId="2BC0D852" w14:textId="77777777" w:rsidR="00004B66" w:rsidRPr="00004B66" w:rsidRDefault="00004B66" w:rsidP="00004B66">
      <w:pPr>
        <w:bidi/>
        <w:rPr>
          <w:rFonts w:cs="David" w:hint="cs"/>
          <w:rtl/>
        </w:rPr>
      </w:pPr>
    </w:p>
    <w:p w14:paraId="20379A4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026837E" w14:textId="77777777" w:rsidR="00004B66" w:rsidRPr="00004B66" w:rsidRDefault="00004B66" w:rsidP="00004B66">
      <w:pPr>
        <w:bidi/>
        <w:rPr>
          <w:rFonts w:cs="David"/>
          <w:rtl/>
        </w:rPr>
      </w:pPr>
    </w:p>
    <w:p w14:paraId="308F2941" w14:textId="77777777" w:rsidR="00004B66" w:rsidRPr="00004B66" w:rsidRDefault="00004B66" w:rsidP="00004B66">
      <w:pPr>
        <w:bidi/>
        <w:rPr>
          <w:rFonts w:cs="David" w:hint="cs"/>
          <w:rtl/>
        </w:rPr>
      </w:pPr>
      <w:r w:rsidRPr="00004B66">
        <w:rPr>
          <w:rFonts w:cs="David"/>
          <w:rtl/>
        </w:rPr>
        <w:tab/>
      </w:r>
      <w:r w:rsidRPr="00004B66">
        <w:rPr>
          <w:rFonts w:cs="David" w:hint="cs"/>
          <w:rtl/>
        </w:rPr>
        <w:t>הערתך מתקבלת.</w:t>
      </w:r>
    </w:p>
    <w:p w14:paraId="7F2E6A17" w14:textId="77777777" w:rsidR="00004B66" w:rsidRPr="00004B66" w:rsidRDefault="00004B66" w:rsidP="00004B66">
      <w:pPr>
        <w:bidi/>
        <w:rPr>
          <w:rFonts w:cs="David" w:hint="cs"/>
          <w:rtl/>
        </w:rPr>
      </w:pPr>
    </w:p>
    <w:p w14:paraId="32A8FF80" w14:textId="77777777" w:rsidR="00004B66" w:rsidRPr="00004B66" w:rsidRDefault="00004B66" w:rsidP="00004B66">
      <w:pPr>
        <w:bidi/>
        <w:rPr>
          <w:rFonts w:cs="David" w:hint="cs"/>
          <w:rtl/>
        </w:rPr>
      </w:pPr>
      <w:r w:rsidRPr="00004B66">
        <w:rPr>
          <w:rFonts w:cs="David" w:hint="cs"/>
          <w:rtl/>
        </w:rPr>
        <w:tab/>
        <w:t>שוב אני חוזרת: חבר הכנסת פרוש.</w:t>
      </w:r>
    </w:p>
    <w:p w14:paraId="185E90D1" w14:textId="77777777" w:rsidR="00004B66" w:rsidRPr="00004B66" w:rsidRDefault="00004B66" w:rsidP="00004B66">
      <w:pPr>
        <w:bidi/>
        <w:rPr>
          <w:rFonts w:cs="David" w:hint="cs"/>
          <w:rtl/>
        </w:rPr>
      </w:pPr>
    </w:p>
    <w:p w14:paraId="7EE6680E" w14:textId="77777777" w:rsidR="00004B66" w:rsidRPr="00004B66" w:rsidRDefault="00004B66" w:rsidP="00004B66">
      <w:pPr>
        <w:bidi/>
        <w:rPr>
          <w:rFonts w:cs="David" w:hint="cs"/>
          <w:u w:val="single"/>
          <w:rtl/>
        </w:rPr>
      </w:pPr>
      <w:r w:rsidRPr="00004B66">
        <w:rPr>
          <w:rFonts w:cs="David" w:hint="cs"/>
          <w:u w:val="single"/>
          <w:rtl/>
        </w:rPr>
        <w:t>מאיר פרוש:</w:t>
      </w:r>
    </w:p>
    <w:p w14:paraId="6832E1E3" w14:textId="77777777" w:rsidR="00004B66" w:rsidRPr="00004B66" w:rsidRDefault="00004B66" w:rsidP="00004B66">
      <w:pPr>
        <w:bidi/>
        <w:rPr>
          <w:rFonts w:cs="David" w:hint="cs"/>
          <w:u w:val="single"/>
        </w:rPr>
      </w:pPr>
    </w:p>
    <w:p w14:paraId="0310A499" w14:textId="77777777" w:rsidR="00004B66" w:rsidRPr="00004B66" w:rsidRDefault="00004B66" w:rsidP="00004B66">
      <w:pPr>
        <w:bidi/>
        <w:rPr>
          <w:rFonts w:cs="David" w:hint="cs"/>
          <w:rtl/>
        </w:rPr>
      </w:pPr>
      <w:r w:rsidRPr="00004B66">
        <w:rPr>
          <w:rFonts w:cs="David" w:hint="cs"/>
          <w:rtl/>
        </w:rPr>
        <w:tab/>
        <w:t xml:space="preserve"> בעד.</w:t>
      </w:r>
    </w:p>
    <w:p w14:paraId="308740F9" w14:textId="77777777" w:rsidR="00004B66" w:rsidRPr="00004B66" w:rsidRDefault="00004B66" w:rsidP="00004B66">
      <w:pPr>
        <w:bidi/>
        <w:rPr>
          <w:rFonts w:cs="David" w:hint="cs"/>
          <w:rtl/>
        </w:rPr>
      </w:pPr>
    </w:p>
    <w:p w14:paraId="4FD45D8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1162446" w14:textId="77777777" w:rsidR="00004B66" w:rsidRPr="00004B66" w:rsidRDefault="00004B66" w:rsidP="00004B66">
      <w:pPr>
        <w:bidi/>
        <w:rPr>
          <w:rFonts w:cs="David"/>
          <w:rtl/>
        </w:rPr>
      </w:pPr>
    </w:p>
    <w:p w14:paraId="697A456D"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ניסן </w:t>
      </w:r>
      <w:proofErr w:type="spellStart"/>
      <w:r w:rsidRPr="00004B66">
        <w:rPr>
          <w:rFonts w:cs="David" w:hint="cs"/>
          <w:rtl/>
        </w:rPr>
        <w:t>סלומינסקי</w:t>
      </w:r>
      <w:proofErr w:type="spellEnd"/>
      <w:r w:rsidRPr="00004B66">
        <w:rPr>
          <w:rFonts w:cs="David" w:hint="cs"/>
          <w:rtl/>
        </w:rPr>
        <w:t xml:space="preserve"> שמצביע במקום חבר הכנסת אליהו גבאי על ערעורו של חבר הכנסת גדעון סער. </w:t>
      </w:r>
    </w:p>
    <w:p w14:paraId="12C6690D" w14:textId="77777777" w:rsidR="00004B66" w:rsidRPr="00004B66" w:rsidRDefault="00004B66" w:rsidP="00004B66">
      <w:pPr>
        <w:bidi/>
        <w:rPr>
          <w:rFonts w:cs="David" w:hint="cs"/>
          <w:rtl/>
        </w:rPr>
      </w:pPr>
    </w:p>
    <w:p w14:paraId="60B8D443"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 xml:space="preserve">ניסן </w:t>
      </w:r>
      <w:proofErr w:type="spellStart"/>
      <w:r w:rsidRPr="00004B66">
        <w:rPr>
          <w:rFonts w:cs="David" w:hint="cs"/>
          <w:u w:val="single"/>
          <w:rtl/>
        </w:rPr>
        <w:t>סלומינסקי</w:t>
      </w:r>
      <w:proofErr w:type="spellEnd"/>
      <w:r w:rsidRPr="00004B66">
        <w:rPr>
          <w:rFonts w:cs="David" w:hint="cs"/>
          <w:u w:val="single"/>
          <w:rtl/>
        </w:rPr>
        <w:t>:</w:t>
      </w:r>
    </w:p>
    <w:p w14:paraId="2DB4058D" w14:textId="77777777" w:rsidR="00004B66" w:rsidRPr="00004B66" w:rsidRDefault="00004B66" w:rsidP="00004B66">
      <w:pPr>
        <w:bidi/>
        <w:rPr>
          <w:rFonts w:cs="David" w:hint="cs"/>
          <w:rtl/>
        </w:rPr>
      </w:pPr>
    </w:p>
    <w:p w14:paraId="6E45CBAF" w14:textId="77777777" w:rsidR="00004B66" w:rsidRPr="00004B66" w:rsidRDefault="00004B66" w:rsidP="00004B66">
      <w:pPr>
        <w:bidi/>
        <w:rPr>
          <w:rFonts w:cs="David" w:hint="cs"/>
          <w:rtl/>
        </w:rPr>
      </w:pPr>
      <w:r w:rsidRPr="00004B66">
        <w:rPr>
          <w:rFonts w:cs="David" w:hint="cs"/>
          <w:rtl/>
        </w:rPr>
        <w:tab/>
        <w:t xml:space="preserve"> בעד.</w:t>
      </w:r>
    </w:p>
    <w:p w14:paraId="06A3F423" w14:textId="77777777" w:rsidR="00004B66" w:rsidRPr="00004B66" w:rsidRDefault="00004B66" w:rsidP="00004B66">
      <w:pPr>
        <w:bidi/>
        <w:rPr>
          <w:rFonts w:cs="David" w:hint="cs"/>
          <w:rtl/>
        </w:rPr>
      </w:pPr>
    </w:p>
    <w:p w14:paraId="5AD9840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5AC06C4" w14:textId="77777777" w:rsidR="00004B66" w:rsidRPr="00004B66" w:rsidRDefault="00004B66" w:rsidP="00004B66">
      <w:pPr>
        <w:bidi/>
        <w:rPr>
          <w:rFonts w:cs="David"/>
          <w:rtl/>
        </w:rPr>
      </w:pPr>
    </w:p>
    <w:p w14:paraId="138C8CC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אבו </w:t>
      </w:r>
      <w:proofErr w:type="spellStart"/>
      <w:r w:rsidRPr="00004B66">
        <w:rPr>
          <w:rFonts w:cs="David" w:hint="cs"/>
          <w:rtl/>
        </w:rPr>
        <w:t>וילן</w:t>
      </w:r>
      <w:proofErr w:type="spellEnd"/>
      <w:r w:rsidRPr="00004B66">
        <w:rPr>
          <w:rFonts w:cs="David" w:hint="cs"/>
          <w:rtl/>
        </w:rPr>
        <w:t xml:space="preserve"> שמצביע במקום חברת הכנסת זהבה </w:t>
      </w:r>
      <w:proofErr w:type="spellStart"/>
      <w:r w:rsidRPr="00004B66">
        <w:rPr>
          <w:rFonts w:cs="David" w:hint="cs"/>
          <w:rtl/>
        </w:rPr>
        <w:t>גלאון</w:t>
      </w:r>
      <w:proofErr w:type="spellEnd"/>
      <w:r w:rsidRPr="00004B66">
        <w:rPr>
          <w:rFonts w:cs="David" w:hint="cs"/>
          <w:rtl/>
        </w:rPr>
        <w:t>.</w:t>
      </w:r>
    </w:p>
    <w:p w14:paraId="1202A17E" w14:textId="77777777" w:rsidR="00004B66" w:rsidRPr="00004B66" w:rsidRDefault="00004B66" w:rsidP="00004B66">
      <w:pPr>
        <w:bidi/>
        <w:rPr>
          <w:rFonts w:cs="David" w:hint="cs"/>
          <w:rtl/>
        </w:rPr>
      </w:pPr>
    </w:p>
    <w:p w14:paraId="09FA0C69" w14:textId="77777777" w:rsidR="00004B66" w:rsidRPr="00004B66" w:rsidRDefault="00004B66" w:rsidP="00004B66">
      <w:pPr>
        <w:bidi/>
        <w:rPr>
          <w:rFonts w:cs="David" w:hint="cs"/>
          <w:rtl/>
        </w:rPr>
      </w:pPr>
      <w:r w:rsidRPr="00004B66">
        <w:rPr>
          <w:rFonts w:cs="David" w:hint="cs"/>
          <w:u w:val="single"/>
          <w:rtl/>
        </w:rPr>
        <w:t xml:space="preserve">אבשלום </w:t>
      </w:r>
      <w:proofErr w:type="spellStart"/>
      <w:r w:rsidRPr="00004B66">
        <w:rPr>
          <w:rFonts w:cs="David" w:hint="cs"/>
          <w:u w:val="single"/>
          <w:rtl/>
        </w:rPr>
        <w:t>וילן</w:t>
      </w:r>
      <w:proofErr w:type="spellEnd"/>
      <w:r w:rsidRPr="00004B66">
        <w:rPr>
          <w:rFonts w:cs="David" w:hint="cs"/>
          <w:u w:val="single"/>
          <w:rtl/>
        </w:rPr>
        <w:t>:</w:t>
      </w:r>
    </w:p>
    <w:p w14:paraId="58BABD02" w14:textId="77777777" w:rsidR="00004B66" w:rsidRPr="00004B66" w:rsidRDefault="00004B66" w:rsidP="00004B66">
      <w:pPr>
        <w:bidi/>
        <w:rPr>
          <w:rFonts w:cs="David" w:hint="cs"/>
          <w:rtl/>
        </w:rPr>
      </w:pPr>
    </w:p>
    <w:p w14:paraId="0EF1DDA8" w14:textId="77777777" w:rsidR="00004B66" w:rsidRPr="00004B66" w:rsidRDefault="00004B66" w:rsidP="00004B66">
      <w:pPr>
        <w:bidi/>
        <w:rPr>
          <w:rFonts w:cs="David" w:hint="cs"/>
          <w:rtl/>
        </w:rPr>
      </w:pPr>
      <w:r w:rsidRPr="00004B66">
        <w:rPr>
          <w:rFonts w:cs="David" w:hint="cs"/>
          <w:rtl/>
        </w:rPr>
        <w:tab/>
        <w:t xml:space="preserve"> בעד.</w:t>
      </w:r>
    </w:p>
    <w:p w14:paraId="6FD12708" w14:textId="77777777" w:rsidR="00004B66" w:rsidRPr="00004B66" w:rsidRDefault="00004B66" w:rsidP="00004B66">
      <w:pPr>
        <w:bidi/>
        <w:rPr>
          <w:rFonts w:cs="David" w:hint="cs"/>
          <w:rtl/>
        </w:rPr>
      </w:pPr>
    </w:p>
    <w:p w14:paraId="45D3562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79D77A0" w14:textId="77777777" w:rsidR="00004B66" w:rsidRPr="00004B66" w:rsidRDefault="00004B66" w:rsidP="00004B66">
      <w:pPr>
        <w:bidi/>
        <w:rPr>
          <w:rFonts w:cs="David"/>
          <w:rtl/>
        </w:rPr>
      </w:pPr>
    </w:p>
    <w:p w14:paraId="4F032451"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טיבי איננו נוכח. חבר הכנסת </w:t>
      </w:r>
      <w:proofErr w:type="spellStart"/>
      <w:r w:rsidRPr="00004B66">
        <w:rPr>
          <w:rFonts w:cs="David" w:hint="cs"/>
          <w:rtl/>
        </w:rPr>
        <w:t>חנא</w:t>
      </w:r>
      <w:proofErr w:type="spellEnd"/>
      <w:r w:rsidRPr="00004B66">
        <w:rPr>
          <w:rFonts w:cs="David" w:hint="cs"/>
          <w:rtl/>
        </w:rPr>
        <w:t xml:space="preserve"> </w:t>
      </w:r>
      <w:proofErr w:type="spellStart"/>
      <w:r w:rsidRPr="00004B66">
        <w:rPr>
          <w:rFonts w:cs="David" w:hint="cs"/>
          <w:rtl/>
        </w:rPr>
        <w:t>סוויד</w:t>
      </w:r>
      <w:proofErr w:type="spellEnd"/>
      <w:r w:rsidRPr="00004B66">
        <w:rPr>
          <w:rFonts w:cs="David" w:hint="cs"/>
          <w:rtl/>
        </w:rPr>
        <w:t xml:space="preserve"> שמחליף את ברכה.</w:t>
      </w:r>
    </w:p>
    <w:p w14:paraId="4695268B" w14:textId="77777777" w:rsidR="00004B66" w:rsidRPr="00004B66" w:rsidRDefault="00004B66" w:rsidP="00004B66">
      <w:pPr>
        <w:bidi/>
        <w:rPr>
          <w:rFonts w:cs="David" w:hint="cs"/>
          <w:rtl/>
        </w:rPr>
      </w:pPr>
    </w:p>
    <w:p w14:paraId="62F48AA5" w14:textId="77777777" w:rsidR="00004B66" w:rsidRPr="00004B66" w:rsidRDefault="00004B66" w:rsidP="00004B66">
      <w:pPr>
        <w:bidi/>
        <w:rPr>
          <w:rFonts w:cs="David" w:hint="cs"/>
          <w:rtl/>
        </w:rPr>
      </w:pPr>
      <w:proofErr w:type="spellStart"/>
      <w:r w:rsidRPr="00004B66">
        <w:rPr>
          <w:rFonts w:cs="David" w:hint="cs"/>
          <w:u w:val="single"/>
          <w:rtl/>
        </w:rPr>
        <w:t>חנא</w:t>
      </w:r>
      <w:proofErr w:type="spellEnd"/>
      <w:r w:rsidRPr="00004B66">
        <w:rPr>
          <w:rFonts w:cs="David" w:hint="cs"/>
          <w:u w:val="single"/>
          <w:rtl/>
        </w:rPr>
        <w:t xml:space="preserve"> </w:t>
      </w:r>
      <w:proofErr w:type="spellStart"/>
      <w:r w:rsidRPr="00004B66">
        <w:rPr>
          <w:rFonts w:cs="David" w:hint="cs"/>
          <w:u w:val="single"/>
          <w:rtl/>
        </w:rPr>
        <w:t>סוויד</w:t>
      </w:r>
      <w:proofErr w:type="spellEnd"/>
      <w:r w:rsidRPr="00004B66">
        <w:rPr>
          <w:rFonts w:cs="David" w:hint="cs"/>
          <w:u w:val="single"/>
          <w:rtl/>
        </w:rPr>
        <w:t>:</w:t>
      </w:r>
    </w:p>
    <w:p w14:paraId="5A77C836" w14:textId="77777777" w:rsidR="00004B66" w:rsidRPr="00004B66" w:rsidRDefault="00004B66" w:rsidP="00004B66">
      <w:pPr>
        <w:bidi/>
        <w:rPr>
          <w:rFonts w:cs="David" w:hint="cs"/>
          <w:rtl/>
        </w:rPr>
      </w:pPr>
    </w:p>
    <w:p w14:paraId="4048AB84" w14:textId="77777777" w:rsidR="00004B66" w:rsidRPr="00004B66" w:rsidRDefault="00004B66" w:rsidP="00004B66">
      <w:pPr>
        <w:bidi/>
        <w:rPr>
          <w:rFonts w:cs="David" w:hint="cs"/>
          <w:rtl/>
        </w:rPr>
      </w:pPr>
      <w:r w:rsidRPr="00004B66">
        <w:rPr>
          <w:rFonts w:cs="David" w:hint="cs"/>
          <w:rtl/>
        </w:rPr>
        <w:tab/>
        <w:t xml:space="preserve"> בעד.</w:t>
      </w:r>
    </w:p>
    <w:p w14:paraId="3EE8B002" w14:textId="77777777" w:rsidR="00004B66" w:rsidRPr="00004B66" w:rsidRDefault="00004B66" w:rsidP="00004B66">
      <w:pPr>
        <w:bidi/>
        <w:rPr>
          <w:rFonts w:cs="David" w:hint="cs"/>
          <w:rtl/>
        </w:rPr>
      </w:pPr>
    </w:p>
    <w:p w14:paraId="7FB51A6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1C223C0" w14:textId="77777777" w:rsidR="00004B66" w:rsidRPr="00004B66" w:rsidRDefault="00004B66" w:rsidP="00004B66">
      <w:pPr>
        <w:bidi/>
        <w:rPr>
          <w:rFonts w:cs="David"/>
          <w:rtl/>
        </w:rPr>
      </w:pPr>
    </w:p>
    <w:p w14:paraId="6FE26A3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רוחמה אברהם </w:t>
      </w:r>
      <w:proofErr w:type="spellStart"/>
      <w:r w:rsidRPr="00004B66">
        <w:rPr>
          <w:rFonts w:cs="David" w:hint="cs"/>
          <w:rtl/>
        </w:rPr>
        <w:t>בלילא</w:t>
      </w:r>
      <w:proofErr w:type="spellEnd"/>
      <w:r w:rsidRPr="00004B66">
        <w:rPr>
          <w:rFonts w:cs="David" w:hint="cs"/>
          <w:rtl/>
        </w:rPr>
        <w:t xml:space="preserve"> </w:t>
      </w:r>
      <w:r w:rsidRPr="00004B66">
        <w:rPr>
          <w:rFonts w:cs="David"/>
          <w:rtl/>
        </w:rPr>
        <w:t>–</w:t>
      </w:r>
      <w:r w:rsidRPr="00004B66">
        <w:rPr>
          <w:rFonts w:cs="David" w:hint="cs"/>
          <w:rtl/>
        </w:rPr>
        <w:t xml:space="preserve"> נגד.</w:t>
      </w:r>
    </w:p>
    <w:p w14:paraId="5C11CEA4" w14:textId="77777777" w:rsidR="00004B66" w:rsidRPr="00004B66" w:rsidRDefault="00004B66" w:rsidP="00004B66">
      <w:pPr>
        <w:bidi/>
        <w:rPr>
          <w:rFonts w:cs="David" w:hint="cs"/>
          <w:rtl/>
        </w:rPr>
      </w:pPr>
      <w:r w:rsidRPr="00004B66">
        <w:rPr>
          <w:rFonts w:cs="David" w:hint="cs"/>
          <w:rtl/>
        </w:rPr>
        <w:tab/>
      </w:r>
    </w:p>
    <w:p w14:paraId="323163CA" w14:textId="77777777" w:rsidR="00004B66" w:rsidRPr="00004B66" w:rsidRDefault="00004B66" w:rsidP="00004B66">
      <w:pPr>
        <w:bidi/>
        <w:ind w:firstLine="567"/>
        <w:rPr>
          <w:rFonts w:cs="David" w:hint="cs"/>
          <w:rtl/>
        </w:rPr>
      </w:pPr>
      <w:r w:rsidRPr="00004B66">
        <w:rPr>
          <w:rFonts w:cs="David" w:hint="cs"/>
          <w:rtl/>
        </w:rPr>
        <w:t xml:space="preserve">תוצאות ההצבעה: בעד </w:t>
      </w:r>
      <w:r w:rsidRPr="00004B66">
        <w:rPr>
          <w:rFonts w:cs="David"/>
          <w:rtl/>
        </w:rPr>
        <w:t>–</w:t>
      </w:r>
      <w:r w:rsidRPr="00004B66">
        <w:rPr>
          <w:rFonts w:cs="David" w:hint="cs"/>
          <w:rtl/>
        </w:rPr>
        <w:t xml:space="preserve"> 9, נגד </w:t>
      </w:r>
      <w:r w:rsidRPr="00004B66">
        <w:rPr>
          <w:rFonts w:cs="David"/>
          <w:rtl/>
        </w:rPr>
        <w:t>–</w:t>
      </w:r>
      <w:r w:rsidRPr="00004B66">
        <w:rPr>
          <w:rFonts w:cs="David" w:hint="cs"/>
          <w:rtl/>
        </w:rPr>
        <w:t xml:space="preserve"> 12. לפיכך אני קובעת שעמדתם של כל המערערים לא התקבלה. ועדת הכנסת דחתה את הערעורים. אני מודה לכם, חברים. אני עוברת לנושא הבא.</w:t>
      </w:r>
    </w:p>
    <w:p w14:paraId="2BCDF9AD" w14:textId="77777777" w:rsidR="00004B66" w:rsidRPr="00004B66" w:rsidRDefault="00004B66" w:rsidP="00004B66">
      <w:pPr>
        <w:bidi/>
        <w:rPr>
          <w:rFonts w:cs="David" w:hint="cs"/>
          <w:rtl/>
        </w:rPr>
      </w:pPr>
    </w:p>
    <w:p w14:paraId="17F02BA8" w14:textId="77777777" w:rsidR="00004B66" w:rsidRPr="00004B66" w:rsidRDefault="00004B66" w:rsidP="00004B66">
      <w:pPr>
        <w:tabs>
          <w:tab w:val="left" w:pos="2710"/>
        </w:tabs>
        <w:bidi/>
        <w:rPr>
          <w:rFonts w:cs="David" w:hint="cs"/>
          <w:u w:val="single"/>
          <w:rtl/>
        </w:rPr>
      </w:pPr>
      <w:r w:rsidRPr="00004B66">
        <w:rPr>
          <w:rFonts w:cs="David" w:hint="cs"/>
          <w:u w:val="single"/>
          <w:rtl/>
        </w:rPr>
        <w:t>גדעון סער:</w:t>
      </w:r>
    </w:p>
    <w:p w14:paraId="73C77C48" w14:textId="77777777" w:rsidR="00004B66" w:rsidRPr="00004B66" w:rsidRDefault="00004B66" w:rsidP="00004B66">
      <w:pPr>
        <w:bidi/>
        <w:rPr>
          <w:rFonts w:cs="David" w:hint="cs"/>
          <w:u w:val="single"/>
          <w:rtl/>
        </w:rPr>
      </w:pPr>
    </w:p>
    <w:p w14:paraId="46F7D576" w14:textId="77777777" w:rsidR="00004B66" w:rsidRPr="00004B66" w:rsidRDefault="00004B66" w:rsidP="00004B66">
      <w:pPr>
        <w:bidi/>
        <w:rPr>
          <w:rFonts w:cs="David" w:hint="cs"/>
          <w:rtl/>
        </w:rPr>
      </w:pPr>
      <w:r w:rsidRPr="00004B66">
        <w:rPr>
          <w:rFonts w:cs="David" w:hint="cs"/>
          <w:rtl/>
        </w:rPr>
        <w:tab/>
        <w:t xml:space="preserve"> אולי נשקול הצעות רגילות, אז המליאה תעסוק בזה יותר זמן.</w:t>
      </w:r>
    </w:p>
    <w:p w14:paraId="2CC4DAB9" w14:textId="77777777" w:rsidR="00004B66" w:rsidRPr="00004B66" w:rsidRDefault="00004B66" w:rsidP="00004B66">
      <w:pPr>
        <w:bidi/>
        <w:rPr>
          <w:rFonts w:cs="David" w:hint="cs"/>
          <w:rtl/>
        </w:rPr>
      </w:pPr>
    </w:p>
    <w:p w14:paraId="1707B04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D02F2DB" w14:textId="77777777" w:rsidR="00004B66" w:rsidRPr="00004B66" w:rsidRDefault="00004B66" w:rsidP="00004B66">
      <w:pPr>
        <w:bidi/>
        <w:rPr>
          <w:rFonts w:cs="David"/>
          <w:rtl/>
        </w:rPr>
      </w:pPr>
    </w:p>
    <w:p w14:paraId="152B8B96" w14:textId="77777777" w:rsidR="00004B66" w:rsidRPr="00004B66" w:rsidRDefault="00004B66" w:rsidP="00004B66">
      <w:pPr>
        <w:bidi/>
        <w:rPr>
          <w:rFonts w:cs="David" w:hint="cs"/>
          <w:rtl/>
        </w:rPr>
      </w:pPr>
      <w:r w:rsidRPr="00004B66">
        <w:rPr>
          <w:rFonts w:cs="David"/>
          <w:rtl/>
        </w:rPr>
        <w:tab/>
      </w:r>
      <w:r w:rsidRPr="00004B66">
        <w:rPr>
          <w:rFonts w:cs="David" w:hint="cs"/>
          <w:rtl/>
        </w:rPr>
        <w:t>חבריי חברי הכנסת, הנושא השני על סדר יומה של הוועדה- -</w:t>
      </w:r>
    </w:p>
    <w:p w14:paraId="4296ACAB" w14:textId="77777777" w:rsidR="00004B66" w:rsidRPr="00004B66" w:rsidRDefault="00004B66" w:rsidP="00004B66">
      <w:pPr>
        <w:bidi/>
        <w:rPr>
          <w:rFonts w:cs="David" w:hint="cs"/>
          <w:rtl/>
        </w:rPr>
      </w:pPr>
    </w:p>
    <w:p w14:paraId="296AF849" w14:textId="77777777" w:rsidR="00004B66" w:rsidRPr="00004B66" w:rsidRDefault="00004B66" w:rsidP="00004B66">
      <w:pPr>
        <w:bidi/>
        <w:rPr>
          <w:rFonts w:cs="David"/>
        </w:rPr>
      </w:pPr>
      <w:r w:rsidRPr="00004B66">
        <w:rPr>
          <w:rFonts w:cs="David" w:hint="eastAsia"/>
          <w:u w:val="single"/>
          <w:rtl/>
        </w:rPr>
        <w:t>ארבל</w:t>
      </w:r>
      <w:r w:rsidRPr="00004B66">
        <w:rPr>
          <w:rFonts w:cs="David"/>
          <w:u w:val="single"/>
          <w:rtl/>
        </w:rPr>
        <w:t xml:space="preserve"> </w:t>
      </w:r>
      <w:proofErr w:type="spellStart"/>
      <w:r w:rsidRPr="00004B66">
        <w:rPr>
          <w:rFonts w:cs="David"/>
          <w:u w:val="single"/>
          <w:rtl/>
        </w:rPr>
        <w:t>אסטרחן</w:t>
      </w:r>
      <w:proofErr w:type="spellEnd"/>
      <w:r w:rsidRPr="00004B66">
        <w:rPr>
          <w:rFonts w:cs="David"/>
          <w:u w:val="single"/>
          <w:rtl/>
        </w:rPr>
        <w:t>:</w:t>
      </w:r>
    </w:p>
    <w:p w14:paraId="07C3CC09" w14:textId="77777777" w:rsidR="00004B66" w:rsidRPr="00004B66" w:rsidRDefault="00004B66" w:rsidP="00004B66">
      <w:pPr>
        <w:bidi/>
        <w:rPr>
          <w:rFonts w:cs="David"/>
          <w:rtl/>
        </w:rPr>
      </w:pPr>
    </w:p>
    <w:p w14:paraId="7D771BA1" w14:textId="77777777" w:rsidR="00004B66" w:rsidRPr="00004B66" w:rsidRDefault="00004B66" w:rsidP="00004B66">
      <w:pPr>
        <w:bidi/>
        <w:rPr>
          <w:rFonts w:cs="David" w:hint="cs"/>
          <w:rtl/>
        </w:rPr>
      </w:pPr>
      <w:r w:rsidRPr="00004B66">
        <w:rPr>
          <w:rFonts w:cs="David"/>
          <w:rtl/>
        </w:rPr>
        <w:tab/>
      </w:r>
      <w:r w:rsidRPr="00004B66">
        <w:rPr>
          <w:rFonts w:cs="David" w:hint="cs"/>
          <w:rtl/>
        </w:rPr>
        <w:t>סליחה- - -</w:t>
      </w:r>
    </w:p>
    <w:p w14:paraId="5D6BEFB0" w14:textId="77777777" w:rsidR="00004B66" w:rsidRPr="00004B66" w:rsidRDefault="00004B66" w:rsidP="00004B66">
      <w:pPr>
        <w:bidi/>
        <w:rPr>
          <w:rFonts w:cs="David" w:hint="cs"/>
          <w:rtl/>
        </w:rPr>
      </w:pPr>
    </w:p>
    <w:p w14:paraId="10D72B0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99B4BB8" w14:textId="77777777" w:rsidR="00004B66" w:rsidRPr="00004B66" w:rsidRDefault="00004B66" w:rsidP="00004B66">
      <w:pPr>
        <w:bidi/>
        <w:rPr>
          <w:rFonts w:cs="David"/>
          <w:rtl/>
        </w:rPr>
      </w:pPr>
    </w:p>
    <w:p w14:paraId="45B49BF3"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את אמרת שזה מכוון לכולם. </w:t>
      </w:r>
    </w:p>
    <w:p w14:paraId="3CCF8568" w14:textId="77777777" w:rsidR="00004B66" w:rsidRPr="00004B66" w:rsidRDefault="00004B66" w:rsidP="00004B66">
      <w:pPr>
        <w:bidi/>
        <w:rPr>
          <w:rFonts w:cs="David" w:hint="cs"/>
          <w:rtl/>
        </w:rPr>
      </w:pPr>
    </w:p>
    <w:p w14:paraId="003DAF3E" w14:textId="77777777" w:rsidR="00004B66" w:rsidRPr="00004B66" w:rsidRDefault="00004B66" w:rsidP="00004B66">
      <w:pPr>
        <w:bidi/>
        <w:rPr>
          <w:rFonts w:cs="David"/>
        </w:rPr>
      </w:pPr>
      <w:r w:rsidRPr="00004B66">
        <w:rPr>
          <w:rFonts w:cs="David" w:hint="eastAsia"/>
          <w:u w:val="single"/>
          <w:rtl/>
        </w:rPr>
        <w:t>ארבל</w:t>
      </w:r>
      <w:r w:rsidRPr="00004B66">
        <w:rPr>
          <w:rFonts w:cs="David"/>
          <w:u w:val="single"/>
          <w:rtl/>
        </w:rPr>
        <w:t xml:space="preserve"> </w:t>
      </w:r>
      <w:proofErr w:type="spellStart"/>
      <w:r w:rsidRPr="00004B66">
        <w:rPr>
          <w:rFonts w:cs="David"/>
          <w:u w:val="single"/>
          <w:rtl/>
        </w:rPr>
        <w:t>אסטרחן</w:t>
      </w:r>
      <w:proofErr w:type="spellEnd"/>
      <w:r w:rsidRPr="00004B66">
        <w:rPr>
          <w:rFonts w:cs="David"/>
          <w:u w:val="single"/>
          <w:rtl/>
        </w:rPr>
        <w:t>:</w:t>
      </w:r>
    </w:p>
    <w:p w14:paraId="59788370" w14:textId="77777777" w:rsidR="00004B66" w:rsidRPr="00004B66" w:rsidRDefault="00004B66" w:rsidP="00004B66">
      <w:pPr>
        <w:bidi/>
        <w:rPr>
          <w:rFonts w:cs="David"/>
          <w:rtl/>
        </w:rPr>
      </w:pPr>
    </w:p>
    <w:p w14:paraId="7F573614" w14:textId="77777777" w:rsidR="00004B66" w:rsidRPr="00004B66" w:rsidRDefault="00004B66" w:rsidP="00004B66">
      <w:pPr>
        <w:bidi/>
        <w:rPr>
          <w:rFonts w:cs="David" w:hint="cs"/>
          <w:rtl/>
        </w:rPr>
      </w:pPr>
      <w:r w:rsidRPr="00004B66">
        <w:rPr>
          <w:rFonts w:cs="David"/>
          <w:rtl/>
        </w:rPr>
        <w:tab/>
      </w:r>
      <w:r w:rsidRPr="00004B66">
        <w:rPr>
          <w:rFonts w:cs="David" w:hint="cs"/>
          <w:rtl/>
        </w:rPr>
        <w:t>- - -</w:t>
      </w:r>
    </w:p>
    <w:p w14:paraId="4FC2960D" w14:textId="77777777" w:rsidR="00004B66" w:rsidRPr="00004B66" w:rsidRDefault="00004B66" w:rsidP="00004B66">
      <w:pPr>
        <w:bidi/>
        <w:rPr>
          <w:rFonts w:cs="David" w:hint="cs"/>
          <w:rtl/>
        </w:rPr>
      </w:pPr>
    </w:p>
    <w:p w14:paraId="7703431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330D4EB" w14:textId="77777777" w:rsidR="00004B66" w:rsidRPr="00004B66" w:rsidRDefault="00004B66" w:rsidP="00004B66">
      <w:pPr>
        <w:bidi/>
        <w:rPr>
          <w:rFonts w:cs="David"/>
          <w:rtl/>
        </w:rPr>
      </w:pPr>
    </w:p>
    <w:p w14:paraId="13650B06" w14:textId="77777777" w:rsidR="00004B66" w:rsidRPr="00004B66" w:rsidRDefault="00004B66" w:rsidP="00004B66">
      <w:pPr>
        <w:bidi/>
        <w:rPr>
          <w:rFonts w:cs="David" w:hint="cs"/>
          <w:rtl/>
        </w:rPr>
      </w:pPr>
      <w:r w:rsidRPr="00004B66">
        <w:rPr>
          <w:rFonts w:cs="David"/>
          <w:rtl/>
        </w:rPr>
        <w:tab/>
      </w:r>
      <w:r w:rsidRPr="00004B66">
        <w:rPr>
          <w:rFonts w:cs="David" w:hint="cs"/>
          <w:rtl/>
        </w:rPr>
        <w:t>אבל אם זה נדחה, זה נדחה לגבי כולם. את אמרת.</w:t>
      </w:r>
    </w:p>
    <w:p w14:paraId="26649BE1" w14:textId="77777777" w:rsidR="00004B66" w:rsidRPr="00004B66" w:rsidRDefault="00004B66" w:rsidP="00004B66">
      <w:pPr>
        <w:bidi/>
        <w:rPr>
          <w:rFonts w:cs="David" w:hint="cs"/>
          <w:rtl/>
        </w:rPr>
      </w:pPr>
    </w:p>
    <w:p w14:paraId="7CBCD124" w14:textId="77777777" w:rsidR="00004B66" w:rsidRPr="00004B66" w:rsidRDefault="00004B66" w:rsidP="00004B66">
      <w:pPr>
        <w:bidi/>
        <w:rPr>
          <w:rFonts w:cs="David"/>
        </w:rPr>
      </w:pPr>
      <w:r w:rsidRPr="00004B66">
        <w:rPr>
          <w:rFonts w:cs="David" w:hint="eastAsia"/>
          <w:u w:val="single"/>
          <w:rtl/>
        </w:rPr>
        <w:t>ארבל</w:t>
      </w:r>
      <w:r w:rsidRPr="00004B66">
        <w:rPr>
          <w:rFonts w:cs="David"/>
          <w:u w:val="single"/>
          <w:rtl/>
        </w:rPr>
        <w:t xml:space="preserve"> </w:t>
      </w:r>
      <w:proofErr w:type="spellStart"/>
      <w:r w:rsidRPr="00004B66">
        <w:rPr>
          <w:rFonts w:cs="David"/>
          <w:u w:val="single"/>
          <w:rtl/>
        </w:rPr>
        <w:t>אסטרחן</w:t>
      </w:r>
      <w:proofErr w:type="spellEnd"/>
      <w:r w:rsidRPr="00004B66">
        <w:rPr>
          <w:rFonts w:cs="David"/>
          <w:u w:val="single"/>
          <w:rtl/>
        </w:rPr>
        <w:t>:</w:t>
      </w:r>
    </w:p>
    <w:p w14:paraId="72B03A13" w14:textId="77777777" w:rsidR="00004B66" w:rsidRPr="00004B66" w:rsidRDefault="00004B66" w:rsidP="00004B66">
      <w:pPr>
        <w:bidi/>
        <w:rPr>
          <w:rFonts w:cs="David"/>
          <w:rtl/>
        </w:rPr>
      </w:pPr>
    </w:p>
    <w:p w14:paraId="6DB0EF99" w14:textId="77777777" w:rsidR="00004B66" w:rsidRPr="00004B66" w:rsidRDefault="00004B66" w:rsidP="00004B66">
      <w:pPr>
        <w:bidi/>
        <w:rPr>
          <w:rFonts w:cs="David" w:hint="cs"/>
          <w:rtl/>
        </w:rPr>
      </w:pPr>
      <w:r w:rsidRPr="00004B66">
        <w:rPr>
          <w:rFonts w:cs="David"/>
          <w:rtl/>
        </w:rPr>
        <w:tab/>
      </w:r>
      <w:r w:rsidRPr="00004B66">
        <w:rPr>
          <w:rFonts w:cs="David" w:hint="cs"/>
          <w:rtl/>
        </w:rPr>
        <w:t>לא. רק אם זה התקבל.</w:t>
      </w:r>
    </w:p>
    <w:p w14:paraId="37E4B4CC" w14:textId="77777777" w:rsidR="00004B66" w:rsidRPr="00004B66" w:rsidRDefault="00004B66" w:rsidP="00004B66">
      <w:pPr>
        <w:bidi/>
        <w:rPr>
          <w:rFonts w:cs="David" w:hint="cs"/>
          <w:rtl/>
        </w:rPr>
      </w:pPr>
    </w:p>
    <w:p w14:paraId="5BF8C575" w14:textId="77777777" w:rsidR="00004B66" w:rsidRPr="00004B66" w:rsidRDefault="00004B66" w:rsidP="00004B66">
      <w:pPr>
        <w:bidi/>
        <w:rPr>
          <w:rFonts w:cs="David" w:hint="cs"/>
          <w:u w:val="single"/>
          <w:rtl/>
        </w:rPr>
      </w:pPr>
      <w:r w:rsidRPr="00004B66">
        <w:rPr>
          <w:rFonts w:cs="David" w:hint="cs"/>
          <w:u w:val="single"/>
          <w:rtl/>
        </w:rPr>
        <w:t>קריאה:</w:t>
      </w:r>
    </w:p>
    <w:p w14:paraId="71BC010D" w14:textId="77777777" w:rsidR="00004B66" w:rsidRPr="00004B66" w:rsidRDefault="00004B66" w:rsidP="00004B66">
      <w:pPr>
        <w:bidi/>
        <w:rPr>
          <w:rFonts w:cs="David" w:hint="cs"/>
          <w:u w:val="single"/>
          <w:rtl/>
        </w:rPr>
      </w:pPr>
    </w:p>
    <w:p w14:paraId="548150F9" w14:textId="77777777" w:rsidR="00004B66" w:rsidRPr="00004B66" w:rsidRDefault="00004B66" w:rsidP="00004B66">
      <w:pPr>
        <w:bidi/>
        <w:rPr>
          <w:rFonts w:cs="David" w:hint="cs"/>
          <w:rtl/>
        </w:rPr>
      </w:pPr>
      <w:r w:rsidRPr="00004B66">
        <w:rPr>
          <w:rFonts w:cs="David" w:hint="cs"/>
          <w:rtl/>
        </w:rPr>
        <w:tab/>
        <w:t>זה מה שגדעון שאל.</w:t>
      </w:r>
    </w:p>
    <w:p w14:paraId="000C470A" w14:textId="77777777" w:rsidR="00004B66" w:rsidRPr="00004B66" w:rsidRDefault="00004B66" w:rsidP="00004B66">
      <w:pPr>
        <w:bidi/>
        <w:rPr>
          <w:rFonts w:cs="David" w:hint="cs"/>
          <w:rtl/>
        </w:rPr>
      </w:pPr>
    </w:p>
    <w:p w14:paraId="720DF14B" w14:textId="77777777" w:rsidR="00004B66" w:rsidRPr="00004B66" w:rsidRDefault="00004B66" w:rsidP="00004B66">
      <w:pPr>
        <w:bidi/>
        <w:rPr>
          <w:rFonts w:cs="David"/>
        </w:rPr>
      </w:pPr>
      <w:r w:rsidRPr="00004B66">
        <w:rPr>
          <w:rFonts w:cs="David" w:hint="eastAsia"/>
          <w:u w:val="single"/>
          <w:rtl/>
        </w:rPr>
        <w:t>ארבל</w:t>
      </w:r>
      <w:r w:rsidRPr="00004B66">
        <w:rPr>
          <w:rFonts w:cs="David"/>
          <w:u w:val="single"/>
          <w:rtl/>
        </w:rPr>
        <w:t xml:space="preserve"> </w:t>
      </w:r>
      <w:proofErr w:type="spellStart"/>
      <w:r w:rsidRPr="00004B66">
        <w:rPr>
          <w:rFonts w:cs="David"/>
          <w:u w:val="single"/>
          <w:rtl/>
        </w:rPr>
        <w:t>אסטרחן</w:t>
      </w:r>
      <w:proofErr w:type="spellEnd"/>
      <w:r w:rsidRPr="00004B66">
        <w:rPr>
          <w:rFonts w:cs="David"/>
          <w:u w:val="single"/>
          <w:rtl/>
        </w:rPr>
        <w:t>:</w:t>
      </w:r>
    </w:p>
    <w:p w14:paraId="1BEEBFF6" w14:textId="77777777" w:rsidR="00004B66" w:rsidRPr="00004B66" w:rsidRDefault="00004B66" w:rsidP="00004B66">
      <w:pPr>
        <w:bidi/>
        <w:rPr>
          <w:rFonts w:cs="David"/>
          <w:rtl/>
        </w:rPr>
      </w:pPr>
    </w:p>
    <w:p w14:paraId="31470F4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זה מה שניסיתי להגיד.</w:t>
      </w:r>
    </w:p>
    <w:p w14:paraId="0E2187D0" w14:textId="77777777" w:rsidR="00004B66" w:rsidRPr="00004B66" w:rsidRDefault="00004B66" w:rsidP="00004B66">
      <w:pPr>
        <w:bidi/>
        <w:rPr>
          <w:rFonts w:cs="David" w:hint="cs"/>
          <w:rtl/>
        </w:rPr>
      </w:pPr>
    </w:p>
    <w:p w14:paraId="3763DD73"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0D336909" w14:textId="77777777" w:rsidR="00004B66" w:rsidRPr="00004B66" w:rsidRDefault="00004B66" w:rsidP="00004B66">
      <w:pPr>
        <w:bidi/>
        <w:rPr>
          <w:rFonts w:cs="David" w:hint="cs"/>
          <w:rtl/>
        </w:rPr>
      </w:pPr>
    </w:p>
    <w:p w14:paraId="08513319" w14:textId="77777777" w:rsidR="00004B66" w:rsidRPr="00004B66" w:rsidRDefault="00004B66" w:rsidP="00004B66">
      <w:pPr>
        <w:bidi/>
        <w:rPr>
          <w:rFonts w:cs="David" w:hint="cs"/>
          <w:rtl/>
        </w:rPr>
      </w:pPr>
      <w:r w:rsidRPr="00004B66">
        <w:rPr>
          <w:rFonts w:cs="David" w:hint="cs"/>
          <w:rtl/>
        </w:rPr>
        <w:tab/>
        <w:t>הצביעו על הצעה אחת. אם ההצעה שלו הייתה מתקבלת אז זה אחד, אם לא, אז על כולן.</w:t>
      </w:r>
    </w:p>
    <w:p w14:paraId="2E21FBBB" w14:textId="77777777" w:rsidR="00004B66" w:rsidRPr="00004B66" w:rsidRDefault="00004B66" w:rsidP="00004B66">
      <w:pPr>
        <w:bidi/>
        <w:rPr>
          <w:rFonts w:cs="David" w:hint="cs"/>
          <w:rtl/>
        </w:rPr>
      </w:pPr>
    </w:p>
    <w:p w14:paraId="68C310DE" w14:textId="77777777" w:rsidR="00004B66" w:rsidRPr="00004B66" w:rsidRDefault="00004B66" w:rsidP="00004B66">
      <w:pPr>
        <w:bidi/>
        <w:rPr>
          <w:rFonts w:cs="David" w:hint="cs"/>
          <w:u w:val="single"/>
          <w:rtl/>
        </w:rPr>
      </w:pPr>
      <w:r w:rsidRPr="00004B66">
        <w:rPr>
          <w:rFonts w:cs="David" w:hint="cs"/>
          <w:u w:val="single"/>
          <w:rtl/>
        </w:rPr>
        <w:t>קריאה:</w:t>
      </w:r>
    </w:p>
    <w:p w14:paraId="1E6B0FFC" w14:textId="77777777" w:rsidR="00004B66" w:rsidRPr="00004B66" w:rsidRDefault="00004B66" w:rsidP="00004B66">
      <w:pPr>
        <w:bidi/>
        <w:rPr>
          <w:rFonts w:cs="David" w:hint="cs"/>
          <w:u w:val="single"/>
          <w:rtl/>
        </w:rPr>
      </w:pPr>
    </w:p>
    <w:p w14:paraId="0C50E947" w14:textId="77777777" w:rsidR="00004B66" w:rsidRPr="00004B66" w:rsidRDefault="00004B66" w:rsidP="00004B66">
      <w:pPr>
        <w:bidi/>
        <w:rPr>
          <w:rFonts w:cs="David" w:hint="cs"/>
          <w:rtl/>
        </w:rPr>
      </w:pPr>
      <w:r w:rsidRPr="00004B66">
        <w:rPr>
          <w:rFonts w:cs="David" w:hint="cs"/>
          <w:rtl/>
        </w:rPr>
        <w:tab/>
        <w:t>זה מה שהוא שאל ואמרתם שלא- -</w:t>
      </w:r>
    </w:p>
    <w:p w14:paraId="1711FB26" w14:textId="77777777" w:rsidR="00004B66" w:rsidRPr="00004B66" w:rsidRDefault="00004B66" w:rsidP="00004B66">
      <w:pPr>
        <w:bidi/>
        <w:rPr>
          <w:rFonts w:cs="David" w:hint="cs"/>
          <w:rtl/>
        </w:rPr>
      </w:pPr>
    </w:p>
    <w:p w14:paraId="27DC96AE" w14:textId="77777777" w:rsidR="00004B66" w:rsidRPr="00004B66" w:rsidRDefault="00004B66" w:rsidP="00004B66">
      <w:pPr>
        <w:bidi/>
        <w:rPr>
          <w:rFonts w:cs="David" w:hint="cs"/>
          <w:u w:val="single"/>
          <w:rtl/>
        </w:rPr>
      </w:pPr>
      <w:r w:rsidRPr="00004B66">
        <w:rPr>
          <w:rFonts w:cs="David" w:hint="cs"/>
          <w:u w:val="single"/>
          <w:rtl/>
        </w:rPr>
        <w:t>גדעון סער:</w:t>
      </w:r>
    </w:p>
    <w:p w14:paraId="548D5BB0" w14:textId="77777777" w:rsidR="00004B66" w:rsidRPr="00004B66" w:rsidRDefault="00004B66" w:rsidP="00004B66">
      <w:pPr>
        <w:bidi/>
        <w:rPr>
          <w:rFonts w:cs="David" w:hint="cs"/>
          <w:u w:val="single"/>
          <w:rtl/>
        </w:rPr>
      </w:pPr>
    </w:p>
    <w:p w14:paraId="4E035DE8" w14:textId="77777777" w:rsidR="00004B66" w:rsidRPr="00004B66" w:rsidRDefault="00004B66" w:rsidP="00004B66">
      <w:pPr>
        <w:bidi/>
        <w:rPr>
          <w:rFonts w:cs="David" w:hint="cs"/>
          <w:rtl/>
        </w:rPr>
      </w:pPr>
      <w:r w:rsidRPr="00004B66">
        <w:rPr>
          <w:rFonts w:cs="David" w:hint="cs"/>
          <w:rtl/>
        </w:rPr>
        <w:tab/>
        <w:t>למה אתם לא עושים הצבעות?</w:t>
      </w:r>
    </w:p>
    <w:p w14:paraId="7236677E" w14:textId="77777777" w:rsidR="00004B66" w:rsidRPr="00004B66" w:rsidRDefault="00004B66" w:rsidP="00004B66">
      <w:pPr>
        <w:bidi/>
        <w:rPr>
          <w:rFonts w:cs="David" w:hint="cs"/>
          <w:rtl/>
        </w:rPr>
      </w:pPr>
    </w:p>
    <w:p w14:paraId="2C2D414A" w14:textId="77777777" w:rsidR="00004B66" w:rsidRPr="00004B66" w:rsidRDefault="00004B66" w:rsidP="00004B66">
      <w:pPr>
        <w:bidi/>
        <w:rPr>
          <w:rFonts w:cs="David" w:hint="cs"/>
          <w:u w:val="single"/>
          <w:rtl/>
        </w:rPr>
      </w:pPr>
      <w:r w:rsidRPr="00004B66">
        <w:rPr>
          <w:rFonts w:cs="David" w:hint="cs"/>
          <w:u w:val="single"/>
          <w:rtl/>
        </w:rPr>
        <w:t>קריאה:</w:t>
      </w:r>
    </w:p>
    <w:p w14:paraId="5F2E78BE" w14:textId="77777777" w:rsidR="00004B66" w:rsidRPr="00004B66" w:rsidRDefault="00004B66" w:rsidP="00004B66">
      <w:pPr>
        <w:bidi/>
        <w:rPr>
          <w:rFonts w:cs="David" w:hint="cs"/>
          <w:u w:val="single"/>
          <w:rtl/>
        </w:rPr>
      </w:pPr>
    </w:p>
    <w:p w14:paraId="14DAE818" w14:textId="77777777" w:rsidR="00004B66" w:rsidRPr="00004B66" w:rsidRDefault="00004B66" w:rsidP="00004B66">
      <w:pPr>
        <w:bidi/>
        <w:rPr>
          <w:rFonts w:cs="David" w:hint="cs"/>
          <w:rtl/>
        </w:rPr>
      </w:pPr>
      <w:r w:rsidRPr="00004B66">
        <w:rPr>
          <w:rFonts w:cs="David" w:hint="cs"/>
          <w:rtl/>
        </w:rPr>
        <w:tab/>
        <w:t>- - -</w:t>
      </w:r>
    </w:p>
    <w:p w14:paraId="2D0696BE" w14:textId="77777777" w:rsidR="00004B66" w:rsidRPr="00004B66" w:rsidRDefault="00004B66" w:rsidP="00004B66">
      <w:pPr>
        <w:bidi/>
        <w:rPr>
          <w:rFonts w:cs="David" w:hint="cs"/>
          <w:rtl/>
        </w:rPr>
      </w:pPr>
    </w:p>
    <w:p w14:paraId="70D1CF70" w14:textId="77777777" w:rsidR="00004B66" w:rsidRPr="00004B66" w:rsidRDefault="00004B66" w:rsidP="00004B66">
      <w:pPr>
        <w:bidi/>
        <w:rPr>
          <w:rFonts w:cs="David" w:hint="cs"/>
          <w:u w:val="single"/>
          <w:rtl/>
        </w:rPr>
      </w:pPr>
      <w:r w:rsidRPr="00004B66">
        <w:rPr>
          <w:rFonts w:cs="David" w:hint="cs"/>
          <w:u w:val="single"/>
          <w:rtl/>
        </w:rPr>
        <w:t>גדעון סער:</w:t>
      </w:r>
    </w:p>
    <w:p w14:paraId="3C0FE26A" w14:textId="77777777" w:rsidR="00004B66" w:rsidRPr="00004B66" w:rsidRDefault="00004B66" w:rsidP="00004B66">
      <w:pPr>
        <w:bidi/>
        <w:rPr>
          <w:rFonts w:cs="David" w:hint="cs"/>
          <w:u w:val="single"/>
          <w:rtl/>
        </w:rPr>
      </w:pPr>
    </w:p>
    <w:p w14:paraId="486DD78C" w14:textId="77777777" w:rsidR="00004B66" w:rsidRPr="00004B66" w:rsidRDefault="00004B66" w:rsidP="00004B66">
      <w:pPr>
        <w:bidi/>
        <w:rPr>
          <w:rFonts w:cs="David" w:hint="cs"/>
          <w:rtl/>
        </w:rPr>
      </w:pPr>
      <w:r w:rsidRPr="00004B66">
        <w:rPr>
          <w:rFonts w:cs="David" w:hint="cs"/>
          <w:rtl/>
        </w:rPr>
        <w:tab/>
        <w:t xml:space="preserve"> עכשיו, כשכולם כבר הלכו?</w:t>
      </w:r>
    </w:p>
    <w:p w14:paraId="38F2E3EF" w14:textId="77777777" w:rsidR="00004B66" w:rsidRPr="00004B66" w:rsidRDefault="00004B66" w:rsidP="00004B66">
      <w:pPr>
        <w:bidi/>
        <w:rPr>
          <w:rFonts w:cs="David" w:hint="cs"/>
          <w:rtl/>
        </w:rPr>
      </w:pPr>
    </w:p>
    <w:p w14:paraId="591F2C0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BE7F696" w14:textId="77777777" w:rsidR="00004B66" w:rsidRPr="00004B66" w:rsidRDefault="00004B66" w:rsidP="00004B66">
      <w:pPr>
        <w:bidi/>
        <w:rPr>
          <w:rFonts w:cs="David"/>
          <w:rtl/>
        </w:rPr>
      </w:pPr>
    </w:p>
    <w:p w14:paraId="2CEB9243" w14:textId="77777777" w:rsidR="00004B66" w:rsidRPr="00004B66" w:rsidRDefault="00004B66" w:rsidP="00004B66">
      <w:pPr>
        <w:bidi/>
        <w:rPr>
          <w:rFonts w:cs="David" w:hint="cs"/>
          <w:rtl/>
        </w:rPr>
      </w:pPr>
      <w:r w:rsidRPr="00004B66">
        <w:rPr>
          <w:rFonts w:cs="David"/>
          <w:rtl/>
        </w:rPr>
        <w:tab/>
      </w:r>
      <w:r w:rsidRPr="00004B66">
        <w:rPr>
          <w:rFonts w:cs="David" w:hint="cs"/>
          <w:rtl/>
        </w:rPr>
        <w:t>עכשיו כבר נגמר.</w:t>
      </w:r>
    </w:p>
    <w:p w14:paraId="6456EFE6" w14:textId="77777777" w:rsidR="00004B66" w:rsidRPr="00004B66" w:rsidRDefault="00004B66" w:rsidP="00004B66">
      <w:pPr>
        <w:bidi/>
        <w:rPr>
          <w:rFonts w:cs="David" w:hint="cs"/>
          <w:rtl/>
        </w:rPr>
      </w:pPr>
    </w:p>
    <w:p w14:paraId="763E4968" w14:textId="77777777" w:rsidR="00004B66" w:rsidRPr="00004B66" w:rsidRDefault="00004B66" w:rsidP="00004B66">
      <w:pPr>
        <w:bidi/>
        <w:rPr>
          <w:rFonts w:cs="David" w:hint="cs"/>
          <w:u w:val="single"/>
          <w:rtl/>
        </w:rPr>
      </w:pPr>
      <w:r w:rsidRPr="00004B66">
        <w:rPr>
          <w:rFonts w:cs="David" w:hint="cs"/>
          <w:u w:val="single"/>
          <w:rtl/>
        </w:rPr>
        <w:t>גדעון סער:</w:t>
      </w:r>
    </w:p>
    <w:p w14:paraId="4E93087A" w14:textId="77777777" w:rsidR="00004B66" w:rsidRPr="00004B66" w:rsidRDefault="00004B66" w:rsidP="00004B66">
      <w:pPr>
        <w:bidi/>
        <w:rPr>
          <w:rFonts w:cs="David" w:hint="cs"/>
          <w:u w:val="single"/>
          <w:rtl/>
        </w:rPr>
      </w:pPr>
    </w:p>
    <w:p w14:paraId="79B90729" w14:textId="77777777" w:rsidR="00004B66" w:rsidRPr="00004B66" w:rsidRDefault="00004B66" w:rsidP="00004B66">
      <w:pPr>
        <w:bidi/>
        <w:rPr>
          <w:rFonts w:cs="David" w:hint="cs"/>
          <w:rtl/>
        </w:rPr>
      </w:pPr>
      <w:r w:rsidRPr="00004B66">
        <w:rPr>
          <w:rFonts w:cs="David" w:hint="cs"/>
          <w:rtl/>
        </w:rPr>
        <w:tab/>
        <w:t>רגע, יש חוות דעת של הייעוץ המשפטי.</w:t>
      </w:r>
    </w:p>
    <w:p w14:paraId="4A549DBD" w14:textId="77777777" w:rsidR="00004B66" w:rsidRPr="00004B66" w:rsidRDefault="00004B66" w:rsidP="00004B66">
      <w:pPr>
        <w:bidi/>
        <w:rPr>
          <w:rFonts w:cs="David" w:hint="cs"/>
          <w:rtl/>
        </w:rPr>
      </w:pPr>
    </w:p>
    <w:p w14:paraId="2B344097"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0E9EAE09" w14:textId="77777777" w:rsidR="00004B66" w:rsidRPr="00004B66" w:rsidRDefault="00004B66" w:rsidP="00004B66">
      <w:pPr>
        <w:tabs>
          <w:tab w:val="left" w:pos="2270"/>
        </w:tabs>
        <w:bidi/>
        <w:rPr>
          <w:rFonts w:cs="David" w:hint="cs"/>
          <w:rtl/>
        </w:rPr>
      </w:pPr>
      <w:r w:rsidRPr="00004B66">
        <w:rPr>
          <w:rFonts w:cs="David"/>
          <w:rtl/>
        </w:rPr>
        <w:tab/>
      </w:r>
    </w:p>
    <w:p w14:paraId="78874630" w14:textId="77777777" w:rsidR="00004B66" w:rsidRPr="00004B66" w:rsidRDefault="00004B66" w:rsidP="00004B66">
      <w:pPr>
        <w:bidi/>
        <w:rPr>
          <w:rFonts w:cs="David" w:hint="cs"/>
          <w:rtl/>
        </w:rPr>
      </w:pPr>
      <w:r w:rsidRPr="00004B66">
        <w:rPr>
          <w:rFonts w:cs="David" w:hint="cs"/>
          <w:rtl/>
        </w:rPr>
        <w:tab/>
        <w:t xml:space="preserve">אחרי הנושא הזה. </w:t>
      </w:r>
    </w:p>
    <w:p w14:paraId="789CA51B" w14:textId="77777777" w:rsidR="00004B66" w:rsidRPr="00004B66" w:rsidRDefault="00004B66" w:rsidP="00004B66">
      <w:pPr>
        <w:bidi/>
        <w:rPr>
          <w:rFonts w:cs="David" w:hint="cs"/>
          <w:rtl/>
        </w:rPr>
      </w:pPr>
    </w:p>
    <w:p w14:paraId="2C76FED0" w14:textId="77777777" w:rsidR="00004B66" w:rsidRPr="00004B66" w:rsidRDefault="00004B66" w:rsidP="00004B66">
      <w:pPr>
        <w:bidi/>
        <w:rPr>
          <w:rFonts w:cs="David" w:hint="cs"/>
          <w:u w:val="single"/>
          <w:rtl/>
        </w:rPr>
      </w:pPr>
      <w:r w:rsidRPr="00004B66">
        <w:rPr>
          <w:rFonts w:cs="David" w:hint="cs"/>
          <w:u w:val="single"/>
          <w:rtl/>
        </w:rPr>
        <w:t>גדעון סער:</w:t>
      </w:r>
    </w:p>
    <w:p w14:paraId="6C1A2ABB" w14:textId="77777777" w:rsidR="00004B66" w:rsidRPr="00004B66" w:rsidRDefault="00004B66" w:rsidP="00004B66">
      <w:pPr>
        <w:bidi/>
        <w:rPr>
          <w:rFonts w:cs="David" w:hint="cs"/>
          <w:u w:val="single"/>
          <w:rtl/>
        </w:rPr>
      </w:pPr>
    </w:p>
    <w:p w14:paraId="42E6387A" w14:textId="77777777" w:rsidR="00004B66" w:rsidRPr="00004B66" w:rsidRDefault="00004B66" w:rsidP="00004B66">
      <w:pPr>
        <w:bidi/>
        <w:rPr>
          <w:rFonts w:cs="David" w:hint="cs"/>
          <w:rtl/>
        </w:rPr>
      </w:pPr>
      <w:r w:rsidRPr="00004B66">
        <w:rPr>
          <w:rFonts w:cs="David" w:hint="cs"/>
          <w:rtl/>
        </w:rPr>
        <w:tab/>
        <w:t xml:space="preserve"> למה?</w:t>
      </w:r>
    </w:p>
    <w:p w14:paraId="15117392" w14:textId="77777777" w:rsidR="00004B66" w:rsidRPr="00004B66" w:rsidRDefault="00004B66" w:rsidP="00004B66">
      <w:pPr>
        <w:bidi/>
        <w:rPr>
          <w:rFonts w:cs="David" w:hint="cs"/>
          <w:rtl/>
        </w:rPr>
      </w:pPr>
    </w:p>
    <w:p w14:paraId="598B53F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12055B0" w14:textId="77777777" w:rsidR="00004B66" w:rsidRPr="00004B66" w:rsidRDefault="00004B66" w:rsidP="00004B66">
      <w:pPr>
        <w:bidi/>
        <w:rPr>
          <w:rFonts w:cs="David"/>
          <w:rtl/>
        </w:rPr>
      </w:pPr>
    </w:p>
    <w:p w14:paraId="6084148E" w14:textId="77777777" w:rsidR="00004B66" w:rsidRPr="00004B66" w:rsidRDefault="00004B66" w:rsidP="00004B66">
      <w:pPr>
        <w:bidi/>
        <w:rPr>
          <w:rFonts w:cs="David" w:hint="cs"/>
          <w:rtl/>
        </w:rPr>
      </w:pPr>
      <w:r w:rsidRPr="00004B66">
        <w:rPr>
          <w:rFonts w:cs="David"/>
          <w:rtl/>
        </w:rPr>
        <w:tab/>
      </w:r>
      <w:r w:rsidRPr="00004B66">
        <w:rPr>
          <w:rFonts w:cs="David" w:hint="cs"/>
          <w:rtl/>
        </w:rPr>
        <w:t>אל תנהל לי כאן את הישיבה. אני מחליטה שהיועצת המשפטית תאמר משהו אחר-כך.</w:t>
      </w:r>
    </w:p>
    <w:p w14:paraId="461580B3" w14:textId="77777777" w:rsidR="00004B66" w:rsidRPr="00004B66" w:rsidRDefault="00004B66" w:rsidP="00004B66">
      <w:pPr>
        <w:bidi/>
        <w:rPr>
          <w:rFonts w:cs="David" w:hint="cs"/>
          <w:rtl/>
        </w:rPr>
      </w:pPr>
    </w:p>
    <w:p w14:paraId="41F72932" w14:textId="77777777" w:rsidR="00004B66" w:rsidRPr="00004B66" w:rsidRDefault="00004B66" w:rsidP="00004B66">
      <w:pPr>
        <w:bidi/>
        <w:rPr>
          <w:rFonts w:cs="David" w:hint="cs"/>
          <w:u w:val="single"/>
          <w:rtl/>
        </w:rPr>
      </w:pPr>
      <w:r w:rsidRPr="00004B66">
        <w:rPr>
          <w:rFonts w:cs="David" w:hint="cs"/>
          <w:u w:val="single"/>
          <w:rtl/>
        </w:rPr>
        <w:t>גדעון סער:</w:t>
      </w:r>
    </w:p>
    <w:p w14:paraId="41F438A8" w14:textId="77777777" w:rsidR="00004B66" w:rsidRPr="00004B66" w:rsidRDefault="00004B66" w:rsidP="00004B66">
      <w:pPr>
        <w:bidi/>
        <w:rPr>
          <w:rFonts w:cs="David" w:hint="cs"/>
          <w:u w:val="single"/>
          <w:rtl/>
        </w:rPr>
      </w:pPr>
    </w:p>
    <w:p w14:paraId="512E6889" w14:textId="77777777" w:rsidR="00004B66" w:rsidRPr="00004B66" w:rsidRDefault="00004B66" w:rsidP="00004B66">
      <w:pPr>
        <w:bidi/>
        <w:rPr>
          <w:rFonts w:cs="David" w:hint="cs"/>
          <w:rtl/>
        </w:rPr>
      </w:pPr>
      <w:r w:rsidRPr="00004B66">
        <w:rPr>
          <w:rFonts w:cs="David" w:hint="cs"/>
          <w:rtl/>
        </w:rPr>
        <w:tab/>
        <w:t xml:space="preserve"> אבל זה נוגע להצבעה על הסעיף- - -</w:t>
      </w:r>
    </w:p>
    <w:p w14:paraId="7C6D31FF" w14:textId="77777777" w:rsidR="00004B66" w:rsidRPr="00004B66" w:rsidRDefault="00004B66" w:rsidP="00004B66">
      <w:pPr>
        <w:bidi/>
        <w:rPr>
          <w:rFonts w:cs="David" w:hint="cs"/>
          <w:rtl/>
        </w:rPr>
      </w:pPr>
    </w:p>
    <w:p w14:paraId="042408DD" w14:textId="77777777" w:rsidR="00004B66" w:rsidRPr="00004B66" w:rsidRDefault="00004B66" w:rsidP="00004B66">
      <w:pPr>
        <w:bidi/>
        <w:jc w:val="center"/>
        <w:rPr>
          <w:rFonts w:cs="David" w:hint="cs"/>
          <w:b/>
          <w:bCs/>
          <w:rtl/>
        </w:rPr>
      </w:pPr>
      <w:r w:rsidRPr="00004B66">
        <w:rPr>
          <w:rFonts w:cs="David"/>
          <w:u w:val="single"/>
          <w:rtl/>
        </w:rPr>
        <w:br w:type="page"/>
      </w:r>
      <w:r w:rsidRPr="00004B66">
        <w:rPr>
          <w:rFonts w:cs="David" w:hint="cs"/>
          <w:b/>
          <w:bCs/>
          <w:rtl/>
        </w:rPr>
        <w:t>ב</w:t>
      </w:r>
      <w:r w:rsidRPr="00004B66">
        <w:rPr>
          <w:rFonts w:cs="David" w:hint="cs"/>
          <w:b/>
          <w:bCs/>
          <w:u w:val="single"/>
          <w:rtl/>
        </w:rPr>
        <w:t xml:space="preserve">. בקשות קבוצת חברי כנסת להעברת הצעות חוק פנסיה חובה, </w:t>
      </w:r>
      <w:proofErr w:type="spellStart"/>
      <w:r w:rsidRPr="00004B66">
        <w:rPr>
          <w:rFonts w:cs="David" w:hint="cs"/>
          <w:b/>
          <w:bCs/>
          <w:u w:val="single"/>
          <w:rtl/>
        </w:rPr>
        <w:t>התשס"ז</w:t>
      </w:r>
      <w:proofErr w:type="spellEnd"/>
      <w:r w:rsidRPr="00004B66">
        <w:rPr>
          <w:rFonts w:cs="David" w:hint="cs"/>
          <w:b/>
          <w:bCs/>
          <w:u w:val="single"/>
          <w:rtl/>
        </w:rPr>
        <w:t>-2006 מוועדת העבודה, הרווחה והבריאות לדיון בוועדת הכספים.</w:t>
      </w:r>
      <w:r w:rsidRPr="00004B66">
        <w:rPr>
          <w:rFonts w:cs="David" w:hint="cs"/>
          <w:b/>
          <w:bCs/>
          <w:u w:val="single"/>
        </w:rPr>
        <w:t xml:space="preserve"> </w:t>
      </w:r>
      <w:r w:rsidRPr="00004B66">
        <w:rPr>
          <w:rFonts w:cs="David" w:hint="cs"/>
          <w:b/>
          <w:bCs/>
          <w:u w:val="single"/>
          <w:rtl/>
        </w:rPr>
        <w:t xml:space="preserve"> (פ/1339), (פ/133), (פ/877), (פ/880) של חברי הכנסת סופה לנדבר, אבו </w:t>
      </w:r>
      <w:proofErr w:type="spellStart"/>
      <w:r w:rsidRPr="00004B66">
        <w:rPr>
          <w:rFonts w:cs="David" w:hint="cs"/>
          <w:b/>
          <w:bCs/>
          <w:u w:val="single"/>
          <w:rtl/>
        </w:rPr>
        <w:t>וילן</w:t>
      </w:r>
      <w:proofErr w:type="spellEnd"/>
      <w:r w:rsidRPr="00004B66">
        <w:rPr>
          <w:rFonts w:cs="David" w:hint="cs"/>
          <w:b/>
          <w:bCs/>
          <w:u w:val="single"/>
          <w:rtl/>
        </w:rPr>
        <w:t xml:space="preserve">, </w:t>
      </w:r>
      <w:proofErr w:type="spellStart"/>
      <w:r w:rsidRPr="00004B66">
        <w:rPr>
          <w:rFonts w:cs="David" w:hint="cs"/>
          <w:b/>
          <w:bCs/>
          <w:u w:val="single"/>
          <w:rtl/>
        </w:rPr>
        <w:t>מוחמד</w:t>
      </w:r>
      <w:proofErr w:type="spellEnd"/>
      <w:r w:rsidRPr="00004B66">
        <w:rPr>
          <w:rFonts w:cs="David" w:hint="cs"/>
          <w:b/>
          <w:bCs/>
          <w:u w:val="single"/>
          <w:rtl/>
        </w:rPr>
        <w:t xml:space="preserve"> ברכה, רן כהן וזבולון </w:t>
      </w:r>
      <w:proofErr w:type="spellStart"/>
      <w:r w:rsidRPr="00004B66">
        <w:rPr>
          <w:rFonts w:cs="David" w:hint="cs"/>
          <w:b/>
          <w:bCs/>
          <w:u w:val="single"/>
          <w:rtl/>
        </w:rPr>
        <w:t>אורלב</w:t>
      </w:r>
      <w:proofErr w:type="spellEnd"/>
      <w:r w:rsidRPr="00004B66">
        <w:rPr>
          <w:rFonts w:cs="David" w:hint="cs"/>
          <w:b/>
          <w:bCs/>
          <w:u w:val="single"/>
          <w:rtl/>
        </w:rPr>
        <w:t>.</w:t>
      </w:r>
    </w:p>
    <w:p w14:paraId="7574B842" w14:textId="77777777" w:rsidR="00004B66" w:rsidRPr="00004B66" w:rsidRDefault="00004B66" w:rsidP="00004B66">
      <w:pPr>
        <w:bidi/>
        <w:rPr>
          <w:rFonts w:cs="David" w:hint="cs"/>
          <w:b/>
          <w:bCs/>
          <w:rtl/>
        </w:rPr>
      </w:pPr>
    </w:p>
    <w:p w14:paraId="19CDC21A" w14:textId="77777777" w:rsidR="00004B66" w:rsidRPr="00004B66" w:rsidRDefault="00004B66" w:rsidP="00004B66">
      <w:pPr>
        <w:bidi/>
        <w:rPr>
          <w:rFonts w:cs="David" w:hint="cs"/>
          <w:u w:val="single"/>
          <w:rtl/>
        </w:rPr>
      </w:pPr>
    </w:p>
    <w:p w14:paraId="059C185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05DB018" w14:textId="77777777" w:rsidR="00004B66" w:rsidRPr="00004B66" w:rsidRDefault="00004B66" w:rsidP="00004B66">
      <w:pPr>
        <w:bidi/>
        <w:rPr>
          <w:rFonts w:cs="David"/>
          <w:rtl/>
        </w:rPr>
      </w:pPr>
    </w:p>
    <w:p w14:paraId="35396C4D"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הנושא הבא על סדר יומנו: בקשותיהם של חברי הכנסת סופה לנדבר, אבו </w:t>
      </w:r>
      <w:proofErr w:type="spellStart"/>
      <w:r w:rsidRPr="00004B66">
        <w:rPr>
          <w:rFonts w:cs="David" w:hint="cs"/>
          <w:rtl/>
        </w:rPr>
        <w:t>וילן</w:t>
      </w:r>
      <w:proofErr w:type="spellEnd"/>
      <w:r w:rsidRPr="00004B66">
        <w:rPr>
          <w:rFonts w:cs="David" w:hint="cs"/>
          <w:rtl/>
        </w:rPr>
        <w:t xml:space="preserve">, </w:t>
      </w:r>
      <w:proofErr w:type="spellStart"/>
      <w:r w:rsidRPr="00004B66">
        <w:rPr>
          <w:rFonts w:cs="David" w:hint="cs"/>
          <w:rtl/>
        </w:rPr>
        <w:t>מוחמד</w:t>
      </w:r>
      <w:proofErr w:type="spellEnd"/>
      <w:r w:rsidRPr="00004B66">
        <w:rPr>
          <w:rFonts w:cs="David" w:hint="cs"/>
          <w:rtl/>
        </w:rPr>
        <w:t xml:space="preserve"> ברכה, רן כהן וזבולון </w:t>
      </w:r>
      <w:proofErr w:type="spellStart"/>
      <w:r w:rsidRPr="00004B66">
        <w:rPr>
          <w:rFonts w:cs="David" w:hint="cs"/>
          <w:rtl/>
        </w:rPr>
        <w:t>אורלב</w:t>
      </w:r>
      <w:proofErr w:type="spellEnd"/>
      <w:r w:rsidRPr="00004B66">
        <w:rPr>
          <w:rFonts w:cs="David" w:hint="cs"/>
          <w:rtl/>
        </w:rPr>
        <w:t xml:space="preserve"> להעברת חוק פנסיה חובה מוועדת העבודה לוועדת הכספים. אנחנו מתבקשים להעביר את הצעות החוק הללו מדיון בוועדת העבודה והרווחה, כפי שזה נשמע במליאה, לוועדת הכספים. שני ראשי הוועדות מסכימים להעביר את הנושא הזה לדיון בוועדת הכספים. אני עוברת להצבעה.</w:t>
      </w:r>
    </w:p>
    <w:p w14:paraId="76FC88CE" w14:textId="77777777" w:rsidR="00004B66" w:rsidRPr="00004B66" w:rsidRDefault="00004B66" w:rsidP="00004B66">
      <w:pPr>
        <w:bidi/>
        <w:rPr>
          <w:rFonts w:cs="David" w:hint="cs"/>
          <w:rtl/>
        </w:rPr>
      </w:pPr>
    </w:p>
    <w:p w14:paraId="511947F0" w14:textId="77777777" w:rsidR="00004B66" w:rsidRPr="00004B66" w:rsidRDefault="00004B66" w:rsidP="00004B66">
      <w:pPr>
        <w:bidi/>
        <w:rPr>
          <w:rFonts w:cs="David"/>
          <w:u w:val="single"/>
          <w:rtl/>
        </w:rPr>
      </w:pPr>
      <w:proofErr w:type="spellStart"/>
      <w:r w:rsidRPr="00004B66">
        <w:rPr>
          <w:rFonts w:cs="David"/>
          <w:u w:val="single"/>
          <w:rtl/>
        </w:rPr>
        <w:t>מוחמד</w:t>
      </w:r>
      <w:proofErr w:type="spellEnd"/>
      <w:r w:rsidRPr="00004B66">
        <w:rPr>
          <w:rFonts w:cs="David"/>
          <w:u w:val="single"/>
          <w:rtl/>
        </w:rPr>
        <w:t xml:space="preserve"> ברכה:</w:t>
      </w:r>
    </w:p>
    <w:p w14:paraId="51E99AD4" w14:textId="77777777" w:rsidR="00004B66" w:rsidRPr="00004B66" w:rsidRDefault="00004B66" w:rsidP="00004B66">
      <w:pPr>
        <w:bidi/>
        <w:rPr>
          <w:rFonts w:cs="David"/>
          <w:u w:val="single"/>
          <w:rtl/>
        </w:rPr>
      </w:pPr>
    </w:p>
    <w:p w14:paraId="09E58C4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את לא רוצה לשמוע דברים?</w:t>
      </w:r>
    </w:p>
    <w:p w14:paraId="46439B1F" w14:textId="77777777" w:rsidR="00004B66" w:rsidRPr="00004B66" w:rsidRDefault="00004B66" w:rsidP="00004B66">
      <w:pPr>
        <w:bidi/>
        <w:rPr>
          <w:rFonts w:cs="David" w:hint="cs"/>
          <w:rtl/>
        </w:rPr>
      </w:pPr>
    </w:p>
    <w:p w14:paraId="2AA2BC7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0260B82" w14:textId="77777777" w:rsidR="00004B66" w:rsidRPr="00004B66" w:rsidRDefault="00004B66" w:rsidP="00004B66">
      <w:pPr>
        <w:bidi/>
        <w:rPr>
          <w:rFonts w:cs="David"/>
          <w:rtl/>
        </w:rPr>
      </w:pPr>
    </w:p>
    <w:p w14:paraId="0E945CFC" w14:textId="77777777" w:rsidR="00004B66" w:rsidRPr="00004B66" w:rsidRDefault="00004B66" w:rsidP="00004B66">
      <w:pPr>
        <w:bidi/>
        <w:rPr>
          <w:rFonts w:cs="David" w:hint="cs"/>
          <w:rtl/>
        </w:rPr>
      </w:pPr>
      <w:r w:rsidRPr="00004B66">
        <w:rPr>
          <w:rFonts w:cs="David"/>
          <w:rtl/>
        </w:rPr>
        <w:tab/>
      </w:r>
      <w:r w:rsidRPr="00004B66">
        <w:rPr>
          <w:rFonts w:cs="David" w:hint="cs"/>
          <w:rtl/>
        </w:rPr>
        <w:t>לא.</w:t>
      </w:r>
    </w:p>
    <w:p w14:paraId="6CBFF275" w14:textId="77777777" w:rsidR="00004B66" w:rsidRPr="00004B66" w:rsidRDefault="00004B66" w:rsidP="00004B66">
      <w:pPr>
        <w:bidi/>
        <w:rPr>
          <w:rFonts w:cs="David" w:hint="cs"/>
          <w:rtl/>
        </w:rPr>
      </w:pPr>
    </w:p>
    <w:p w14:paraId="1AC55437" w14:textId="77777777" w:rsidR="00004B66" w:rsidRPr="00004B66" w:rsidRDefault="00004B66" w:rsidP="00004B66">
      <w:pPr>
        <w:bidi/>
        <w:rPr>
          <w:rFonts w:cs="David" w:hint="cs"/>
          <w:u w:val="single"/>
          <w:rtl/>
        </w:rPr>
      </w:pPr>
      <w:r w:rsidRPr="00004B66">
        <w:rPr>
          <w:rFonts w:cs="David" w:hint="cs"/>
          <w:u w:val="single"/>
          <w:rtl/>
        </w:rPr>
        <w:t>קריאות:</w:t>
      </w:r>
    </w:p>
    <w:p w14:paraId="1F3C7010" w14:textId="77777777" w:rsidR="00004B66" w:rsidRPr="00004B66" w:rsidRDefault="00004B66" w:rsidP="00004B66">
      <w:pPr>
        <w:bidi/>
        <w:rPr>
          <w:rFonts w:cs="David" w:hint="cs"/>
          <w:u w:val="single"/>
          <w:rtl/>
        </w:rPr>
      </w:pPr>
    </w:p>
    <w:p w14:paraId="6CA3E47C" w14:textId="77777777" w:rsidR="00004B66" w:rsidRPr="00004B66" w:rsidRDefault="00004B66" w:rsidP="00004B66">
      <w:pPr>
        <w:bidi/>
        <w:rPr>
          <w:rFonts w:cs="David" w:hint="cs"/>
          <w:rtl/>
        </w:rPr>
      </w:pPr>
      <w:r w:rsidRPr="00004B66">
        <w:rPr>
          <w:rFonts w:cs="David" w:hint="cs"/>
          <w:rtl/>
        </w:rPr>
        <w:tab/>
        <w:t>יש הסכמה.</w:t>
      </w:r>
    </w:p>
    <w:p w14:paraId="66815E9B" w14:textId="77777777" w:rsidR="00004B66" w:rsidRPr="00004B66" w:rsidRDefault="00004B66" w:rsidP="00004B66">
      <w:pPr>
        <w:bidi/>
        <w:rPr>
          <w:rFonts w:cs="David" w:hint="cs"/>
          <w:rtl/>
        </w:rPr>
      </w:pPr>
    </w:p>
    <w:p w14:paraId="0C17605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7D89384" w14:textId="77777777" w:rsidR="00004B66" w:rsidRPr="00004B66" w:rsidRDefault="00004B66" w:rsidP="00004B66">
      <w:pPr>
        <w:bidi/>
        <w:rPr>
          <w:rFonts w:cs="David"/>
          <w:rtl/>
        </w:rPr>
      </w:pPr>
    </w:p>
    <w:p w14:paraId="4AA036F3" w14:textId="77777777" w:rsidR="00004B66" w:rsidRPr="00004B66" w:rsidRDefault="00004B66" w:rsidP="00004B66">
      <w:pPr>
        <w:bidi/>
        <w:rPr>
          <w:rFonts w:cs="David" w:hint="cs"/>
          <w:rtl/>
        </w:rPr>
      </w:pPr>
      <w:r w:rsidRPr="00004B66">
        <w:rPr>
          <w:rFonts w:cs="David"/>
          <w:rtl/>
        </w:rPr>
        <w:tab/>
      </w:r>
      <w:r w:rsidRPr="00004B66">
        <w:rPr>
          <w:rFonts w:cs="David" w:hint="cs"/>
          <w:rtl/>
        </w:rPr>
        <w:t>נעבור להצבעה. מי בעד? מי נגד? מי נמנע?</w:t>
      </w:r>
    </w:p>
    <w:p w14:paraId="7F68D5D3" w14:textId="77777777" w:rsidR="00004B66" w:rsidRPr="00004B66" w:rsidRDefault="00004B66" w:rsidP="00004B66">
      <w:pPr>
        <w:bidi/>
        <w:rPr>
          <w:rFonts w:cs="David" w:hint="cs"/>
          <w:rtl/>
        </w:rPr>
      </w:pPr>
    </w:p>
    <w:p w14:paraId="73DFFFC7" w14:textId="77777777" w:rsidR="00004B66" w:rsidRPr="00004B66" w:rsidRDefault="00004B66" w:rsidP="00004B66">
      <w:pPr>
        <w:bidi/>
        <w:ind w:firstLine="567"/>
        <w:rPr>
          <w:rFonts w:cs="David" w:hint="cs"/>
          <w:rtl/>
        </w:rPr>
      </w:pPr>
      <w:r w:rsidRPr="00004B66">
        <w:rPr>
          <w:rFonts w:cs="David" w:hint="cs"/>
          <w:rtl/>
        </w:rPr>
        <w:t xml:space="preserve">בעד </w:t>
      </w:r>
      <w:r w:rsidRPr="00004B66">
        <w:rPr>
          <w:rFonts w:cs="David"/>
          <w:rtl/>
        </w:rPr>
        <w:t>–</w:t>
      </w:r>
      <w:r w:rsidRPr="00004B66">
        <w:rPr>
          <w:rFonts w:cs="David" w:hint="cs"/>
          <w:rtl/>
        </w:rPr>
        <w:t xml:space="preserve"> 11, לא היו מתנגדים, 2 נמנעים. לפיכך אני קובעת שהצעת החוק שדיברתי עליה תועבר לדיון בוועדת הכספים.</w:t>
      </w:r>
    </w:p>
    <w:p w14:paraId="73646682" w14:textId="77777777" w:rsidR="00004B66" w:rsidRPr="00004B66" w:rsidRDefault="00004B66" w:rsidP="00004B66">
      <w:pPr>
        <w:bidi/>
        <w:jc w:val="center"/>
        <w:rPr>
          <w:rFonts w:cs="David" w:hint="cs"/>
          <w:b/>
          <w:bCs/>
          <w:rtl/>
        </w:rPr>
      </w:pPr>
      <w:r w:rsidRPr="00004B66">
        <w:rPr>
          <w:rFonts w:cs="David"/>
          <w:rtl/>
        </w:rPr>
        <w:br w:type="page"/>
      </w:r>
      <w:r w:rsidRPr="00004B66">
        <w:rPr>
          <w:rFonts w:cs="David" w:hint="cs"/>
          <w:b/>
          <w:bCs/>
          <w:rtl/>
        </w:rPr>
        <w:t xml:space="preserve">ג. </w:t>
      </w:r>
      <w:r w:rsidRPr="00004B66">
        <w:rPr>
          <w:rFonts w:cs="David" w:hint="cs"/>
          <w:b/>
          <w:bCs/>
          <w:u w:val="single"/>
          <w:rtl/>
        </w:rPr>
        <w:t>קביעת ועדות לדיון בהצעות חוק</w:t>
      </w:r>
    </w:p>
    <w:p w14:paraId="6DBD74BF" w14:textId="77777777" w:rsidR="00004B66" w:rsidRPr="00004B66" w:rsidRDefault="00004B66" w:rsidP="00004B66">
      <w:pPr>
        <w:bidi/>
        <w:rPr>
          <w:rFonts w:cs="David" w:hint="cs"/>
          <w:rtl/>
        </w:rPr>
      </w:pPr>
    </w:p>
    <w:p w14:paraId="1834B66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946605D" w14:textId="77777777" w:rsidR="00004B66" w:rsidRPr="00004B66" w:rsidRDefault="00004B66" w:rsidP="00004B66">
      <w:pPr>
        <w:bidi/>
        <w:rPr>
          <w:rFonts w:cs="David"/>
          <w:rtl/>
        </w:rPr>
      </w:pPr>
    </w:p>
    <w:p w14:paraId="5BEBAC8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אני עוברת ברשותכם לנושא הבא: קביעת ועדות לדיון בהצעות חוק. ההצעות הבאות נדונו ב-20 ביוני 2007. אני מדברת על שתי הצעות חוק: הצעת חוק מקרקעין (תיקון </w:t>
      </w:r>
      <w:r w:rsidRPr="00004B66">
        <w:rPr>
          <w:rFonts w:cs="David"/>
          <w:rtl/>
        </w:rPr>
        <w:t>–</w:t>
      </w:r>
      <w:r w:rsidRPr="00004B66">
        <w:rPr>
          <w:rFonts w:cs="David" w:hint="cs"/>
          <w:rtl/>
        </w:rPr>
        <w:t xml:space="preserve"> הרוב הדרוש להרחבה לשם בניית ממ"ד), </w:t>
      </w:r>
      <w:proofErr w:type="spellStart"/>
      <w:r w:rsidRPr="00004B66">
        <w:rPr>
          <w:rFonts w:cs="David" w:hint="cs"/>
          <w:rtl/>
        </w:rPr>
        <w:t>התשס"ז</w:t>
      </w:r>
      <w:proofErr w:type="spellEnd"/>
      <w:r w:rsidRPr="00004B66">
        <w:rPr>
          <w:rFonts w:cs="David" w:hint="cs"/>
          <w:rtl/>
        </w:rPr>
        <w:t xml:space="preserve">-2007, הצעתו של חבר הכנסת דוד אזולאי וקבוצת חברי כנסת (פ/2295); הצעה שנייה: הצעת חוק המקרקעין (תיקון </w:t>
      </w:r>
      <w:r w:rsidRPr="00004B66">
        <w:rPr>
          <w:rFonts w:cs="David"/>
          <w:rtl/>
        </w:rPr>
        <w:t>–</w:t>
      </w:r>
      <w:r w:rsidRPr="00004B66">
        <w:rPr>
          <w:rFonts w:cs="David" w:hint="cs"/>
          <w:rtl/>
        </w:rPr>
        <w:t xml:space="preserve"> הרוב הדרוש להרחבה לשם בניית ממ"ד) של חבר הכנסת </w:t>
      </w:r>
      <w:proofErr w:type="spellStart"/>
      <w:r w:rsidRPr="00004B66">
        <w:rPr>
          <w:rFonts w:cs="David" w:hint="cs"/>
          <w:rtl/>
        </w:rPr>
        <w:t>סטס</w:t>
      </w:r>
      <w:proofErr w:type="spellEnd"/>
      <w:r w:rsidRPr="00004B66">
        <w:rPr>
          <w:rFonts w:cs="David" w:hint="cs"/>
          <w:rtl/>
        </w:rPr>
        <w:t xml:space="preserve"> </w:t>
      </w:r>
      <w:proofErr w:type="spellStart"/>
      <w:r w:rsidRPr="00004B66">
        <w:rPr>
          <w:rFonts w:cs="David" w:hint="cs"/>
          <w:rtl/>
        </w:rPr>
        <w:t>מיסז'ניקוב</w:t>
      </w:r>
      <w:proofErr w:type="spellEnd"/>
      <w:r w:rsidRPr="00004B66">
        <w:rPr>
          <w:rFonts w:cs="David" w:hint="cs"/>
          <w:rtl/>
        </w:rPr>
        <w:t xml:space="preserve"> (פ/2296). נשמעו הצעות במליאה להעביר את ההצעות לדיון בוועדת הפנים והגנת הסביבה ובוועדת החוקה, חוק ומשפט. לפי הייעוץ המשפטי, ועדת הפנים והגנת הסביבה זאת המלצה. יושב ראש ועדת החוקה, חוק ומשפט נתן את הסכמתו להעביר את הצעת החוק המדוברת לוועדת הפנים.</w:t>
      </w:r>
    </w:p>
    <w:p w14:paraId="7B474BC0" w14:textId="77777777" w:rsidR="00004B66" w:rsidRPr="00004B66" w:rsidRDefault="00004B66" w:rsidP="00004B66">
      <w:pPr>
        <w:bidi/>
        <w:rPr>
          <w:rFonts w:cs="David" w:hint="cs"/>
          <w:rtl/>
        </w:rPr>
      </w:pPr>
    </w:p>
    <w:p w14:paraId="7931FD3B" w14:textId="77777777" w:rsidR="00004B66" w:rsidRPr="00004B66" w:rsidRDefault="00004B66" w:rsidP="00004B66">
      <w:pPr>
        <w:bidi/>
        <w:rPr>
          <w:rFonts w:cs="David" w:hint="cs"/>
          <w:rtl/>
        </w:rPr>
      </w:pPr>
      <w:r w:rsidRPr="00004B66">
        <w:rPr>
          <w:rFonts w:cs="David" w:hint="cs"/>
          <w:rtl/>
        </w:rPr>
        <w:t xml:space="preserve">אני עוברת להצבעה. מי בעד להעביר את זה לוועדת הפנים? </w:t>
      </w:r>
    </w:p>
    <w:p w14:paraId="0DCCC3A3" w14:textId="77777777" w:rsidR="00004B66" w:rsidRPr="00004B66" w:rsidRDefault="00004B66" w:rsidP="00004B66">
      <w:pPr>
        <w:bidi/>
        <w:rPr>
          <w:rFonts w:cs="David" w:hint="cs"/>
          <w:rtl/>
        </w:rPr>
      </w:pPr>
    </w:p>
    <w:p w14:paraId="0379F9CB" w14:textId="77777777" w:rsidR="00004B66" w:rsidRPr="00004B66" w:rsidRDefault="00004B66" w:rsidP="00004B66">
      <w:pPr>
        <w:bidi/>
        <w:rPr>
          <w:rFonts w:cs="David" w:hint="cs"/>
          <w:rtl/>
        </w:rPr>
      </w:pPr>
      <w:r w:rsidRPr="00004B66">
        <w:rPr>
          <w:rFonts w:cs="David" w:hint="cs"/>
          <w:rtl/>
        </w:rPr>
        <w:t xml:space="preserve">בעד </w:t>
      </w:r>
      <w:r w:rsidRPr="00004B66">
        <w:rPr>
          <w:rFonts w:cs="David"/>
          <w:rtl/>
        </w:rPr>
        <w:t>–</w:t>
      </w:r>
      <w:r w:rsidRPr="00004B66">
        <w:rPr>
          <w:rFonts w:cs="David" w:hint="cs"/>
          <w:rtl/>
        </w:rPr>
        <w:t xml:space="preserve"> 12</w:t>
      </w:r>
    </w:p>
    <w:p w14:paraId="79708F59" w14:textId="77777777" w:rsidR="00004B66" w:rsidRPr="00004B66" w:rsidRDefault="00004B66" w:rsidP="00004B66">
      <w:pPr>
        <w:bidi/>
        <w:rPr>
          <w:rFonts w:cs="David" w:hint="cs"/>
          <w:rtl/>
        </w:rPr>
      </w:pPr>
      <w:r w:rsidRPr="00004B66">
        <w:rPr>
          <w:rFonts w:cs="David" w:hint="cs"/>
          <w:rtl/>
        </w:rPr>
        <w:t xml:space="preserve">נגד </w:t>
      </w:r>
      <w:r w:rsidRPr="00004B66">
        <w:rPr>
          <w:rFonts w:cs="David"/>
          <w:rtl/>
        </w:rPr>
        <w:t>–</w:t>
      </w:r>
      <w:r w:rsidRPr="00004B66">
        <w:rPr>
          <w:rFonts w:cs="David" w:hint="cs"/>
          <w:rtl/>
        </w:rPr>
        <w:t xml:space="preserve"> אין</w:t>
      </w:r>
    </w:p>
    <w:p w14:paraId="6E3848C8" w14:textId="77777777" w:rsidR="00004B66" w:rsidRPr="00004B66" w:rsidRDefault="00004B66" w:rsidP="00004B66">
      <w:pPr>
        <w:bidi/>
        <w:rPr>
          <w:rFonts w:cs="David" w:hint="cs"/>
          <w:rtl/>
        </w:rPr>
      </w:pPr>
      <w:r w:rsidRPr="00004B66">
        <w:rPr>
          <w:rFonts w:cs="David" w:hint="cs"/>
          <w:rtl/>
        </w:rPr>
        <w:t xml:space="preserve">נמנעים </w:t>
      </w:r>
      <w:r w:rsidRPr="00004B66">
        <w:rPr>
          <w:rFonts w:cs="David"/>
          <w:rtl/>
        </w:rPr>
        <w:t>–</w:t>
      </w:r>
      <w:r w:rsidRPr="00004B66">
        <w:rPr>
          <w:rFonts w:cs="David" w:hint="cs"/>
          <w:rtl/>
        </w:rPr>
        <w:t xml:space="preserve"> אין.</w:t>
      </w:r>
    </w:p>
    <w:p w14:paraId="004D1FD0" w14:textId="77777777" w:rsidR="00004B66" w:rsidRPr="00004B66" w:rsidRDefault="00004B66" w:rsidP="00004B66">
      <w:pPr>
        <w:bidi/>
        <w:rPr>
          <w:rFonts w:cs="David" w:hint="cs"/>
          <w:rtl/>
        </w:rPr>
      </w:pPr>
      <w:r w:rsidRPr="00004B66">
        <w:rPr>
          <w:rFonts w:cs="David" w:hint="cs"/>
          <w:rtl/>
        </w:rPr>
        <w:t xml:space="preserve"> לפיכך, אני קובעת ששתי הצעות החוק עוברות להידון בוועדת הפנים והגנת הסביבה.</w:t>
      </w:r>
    </w:p>
    <w:p w14:paraId="29CA2B7B" w14:textId="77777777" w:rsidR="00004B66" w:rsidRPr="00004B66" w:rsidRDefault="00004B66" w:rsidP="00004B66">
      <w:pPr>
        <w:bidi/>
        <w:rPr>
          <w:rFonts w:cs="David" w:hint="cs"/>
          <w:rtl/>
        </w:rPr>
      </w:pPr>
    </w:p>
    <w:p w14:paraId="4BF2DB03" w14:textId="77777777" w:rsidR="00004B66" w:rsidRPr="00004B66" w:rsidRDefault="00004B66" w:rsidP="00004B66">
      <w:pPr>
        <w:bidi/>
        <w:rPr>
          <w:rFonts w:cs="David" w:hint="cs"/>
          <w:b/>
          <w:bCs/>
          <w:rtl/>
        </w:rPr>
      </w:pPr>
      <w:r w:rsidRPr="00004B66">
        <w:rPr>
          <w:rFonts w:cs="David"/>
          <w:rtl/>
        </w:rPr>
        <w:br w:type="page"/>
      </w:r>
      <w:r w:rsidRPr="00004B66">
        <w:rPr>
          <w:rFonts w:cs="David" w:hint="cs"/>
          <w:b/>
          <w:bCs/>
          <w:rtl/>
        </w:rPr>
        <w:t xml:space="preserve">ד. </w:t>
      </w:r>
      <w:r w:rsidRPr="00004B66">
        <w:rPr>
          <w:rFonts w:cs="David" w:hint="cs"/>
          <w:b/>
          <w:bCs/>
          <w:u w:val="single"/>
          <w:rtl/>
        </w:rPr>
        <w:t>הכנת הצעות החוק הבאות לקריאה ראשונה:</w:t>
      </w:r>
    </w:p>
    <w:p w14:paraId="3EC8D556" w14:textId="77777777" w:rsidR="00004B66" w:rsidRPr="00004B66" w:rsidRDefault="00004B66" w:rsidP="00004B66">
      <w:pPr>
        <w:bidi/>
        <w:rPr>
          <w:rFonts w:cs="David" w:hint="cs"/>
          <w:b/>
          <w:bCs/>
          <w:rtl/>
        </w:rPr>
      </w:pPr>
      <w:r w:rsidRPr="00004B66">
        <w:rPr>
          <w:rFonts w:cs="David" w:hint="cs"/>
          <w:b/>
          <w:bCs/>
          <w:rtl/>
        </w:rPr>
        <w:t xml:space="preserve">    1. </w:t>
      </w:r>
      <w:r w:rsidRPr="00004B66">
        <w:rPr>
          <w:rFonts w:cs="David" w:hint="cs"/>
          <w:b/>
          <w:bCs/>
          <w:u w:val="single"/>
          <w:rtl/>
        </w:rPr>
        <w:t>הצעת חוק העונשין (תיקון- שלילת תשלומים לחבר הכנסת לשעבר שהורשע בעבירה מסוג</w:t>
      </w:r>
      <w:r w:rsidRPr="00004B66">
        <w:rPr>
          <w:rFonts w:cs="David" w:hint="cs"/>
          <w:b/>
          <w:bCs/>
          <w:rtl/>
        </w:rPr>
        <w:t xml:space="preserve"> </w:t>
      </w:r>
    </w:p>
    <w:p w14:paraId="39AD1684" w14:textId="77777777" w:rsidR="00004B66" w:rsidRPr="00004B66" w:rsidRDefault="00004B66" w:rsidP="00004B66">
      <w:pPr>
        <w:bidi/>
        <w:rPr>
          <w:rFonts w:cs="David" w:hint="cs"/>
          <w:u w:val="single"/>
          <w:rtl/>
        </w:rPr>
      </w:pPr>
      <w:r w:rsidRPr="00004B66">
        <w:rPr>
          <w:rFonts w:cs="David" w:hint="cs"/>
          <w:b/>
          <w:bCs/>
          <w:rtl/>
        </w:rPr>
        <w:t xml:space="preserve">        </w:t>
      </w:r>
      <w:r w:rsidRPr="00004B66">
        <w:rPr>
          <w:rFonts w:cs="David" w:hint="cs"/>
          <w:b/>
          <w:bCs/>
          <w:u w:val="single"/>
          <w:rtl/>
        </w:rPr>
        <w:t xml:space="preserve">פשע), </w:t>
      </w:r>
      <w:proofErr w:type="spellStart"/>
      <w:r w:rsidRPr="00004B66">
        <w:rPr>
          <w:rFonts w:cs="David" w:hint="cs"/>
          <w:b/>
          <w:bCs/>
          <w:u w:val="single"/>
          <w:rtl/>
        </w:rPr>
        <w:t>התשס"ז</w:t>
      </w:r>
      <w:proofErr w:type="spellEnd"/>
      <w:r w:rsidRPr="00004B66">
        <w:rPr>
          <w:rFonts w:cs="David" w:hint="cs"/>
          <w:b/>
          <w:bCs/>
          <w:u w:val="single"/>
          <w:rtl/>
        </w:rPr>
        <w:t xml:space="preserve">-2007 של חברת הכנסת רוחמה אברהם </w:t>
      </w:r>
      <w:proofErr w:type="spellStart"/>
      <w:r w:rsidRPr="00004B66">
        <w:rPr>
          <w:rFonts w:cs="David" w:hint="cs"/>
          <w:b/>
          <w:bCs/>
          <w:u w:val="single"/>
          <w:rtl/>
        </w:rPr>
        <w:t>בלילא</w:t>
      </w:r>
      <w:proofErr w:type="spellEnd"/>
      <w:r w:rsidRPr="00004B66">
        <w:rPr>
          <w:rFonts w:cs="David" w:hint="cs"/>
          <w:b/>
          <w:bCs/>
          <w:u w:val="single"/>
          <w:rtl/>
        </w:rPr>
        <w:t xml:space="preserve"> (פ/2540)</w:t>
      </w:r>
    </w:p>
    <w:p w14:paraId="40458A5D" w14:textId="77777777" w:rsidR="00004B66" w:rsidRPr="00004B66" w:rsidRDefault="00004B66" w:rsidP="00004B66">
      <w:pPr>
        <w:bidi/>
        <w:rPr>
          <w:rFonts w:cs="David" w:hint="cs"/>
          <w:b/>
          <w:bCs/>
          <w:rtl/>
        </w:rPr>
      </w:pPr>
      <w:r w:rsidRPr="00004B66">
        <w:rPr>
          <w:rFonts w:cs="David" w:hint="cs"/>
          <w:rtl/>
        </w:rPr>
        <w:t xml:space="preserve">    2. </w:t>
      </w:r>
      <w:r w:rsidRPr="00004B66">
        <w:rPr>
          <w:rFonts w:cs="David" w:hint="cs"/>
          <w:b/>
          <w:bCs/>
          <w:u w:val="single"/>
          <w:rtl/>
        </w:rPr>
        <w:t>הצעת חוק גמלאות לנושאי משרה ברשויות השלטון (תיקון- שלילת תשלומים לנשיא</w:t>
      </w:r>
      <w:r w:rsidRPr="00004B66">
        <w:rPr>
          <w:rFonts w:cs="David" w:hint="cs"/>
          <w:b/>
          <w:bCs/>
          <w:rtl/>
        </w:rPr>
        <w:t xml:space="preserve"> </w:t>
      </w:r>
    </w:p>
    <w:p w14:paraId="46D9E568" w14:textId="77777777" w:rsidR="00004B66" w:rsidRPr="00004B66" w:rsidRDefault="00004B66" w:rsidP="00004B66">
      <w:pPr>
        <w:bidi/>
        <w:rPr>
          <w:rFonts w:cs="David" w:hint="cs"/>
          <w:b/>
          <w:bCs/>
          <w:u w:val="single"/>
          <w:rtl/>
        </w:rPr>
      </w:pPr>
      <w:r w:rsidRPr="00004B66">
        <w:rPr>
          <w:rFonts w:cs="David" w:hint="cs"/>
          <w:b/>
          <w:bCs/>
          <w:rtl/>
        </w:rPr>
        <w:t xml:space="preserve">        </w:t>
      </w:r>
      <w:r w:rsidRPr="00004B66">
        <w:rPr>
          <w:rFonts w:cs="David" w:hint="cs"/>
          <w:b/>
          <w:bCs/>
          <w:u w:val="single"/>
          <w:rtl/>
        </w:rPr>
        <w:t xml:space="preserve">לשעבר, שר לשעבר או חבר כנסת לשעבר שהורשע בעבירה פלילית שיש עימה קלון), </w:t>
      </w:r>
    </w:p>
    <w:p w14:paraId="30429588" w14:textId="77777777" w:rsidR="00004B66" w:rsidRPr="00004B66" w:rsidRDefault="00004B66" w:rsidP="00004B66">
      <w:pPr>
        <w:bidi/>
        <w:rPr>
          <w:rFonts w:cs="David" w:hint="cs"/>
          <w:b/>
          <w:bCs/>
          <w:rtl/>
        </w:rPr>
      </w:pPr>
      <w:r w:rsidRPr="00004B66">
        <w:rPr>
          <w:rFonts w:cs="David" w:hint="cs"/>
          <w:b/>
          <w:bCs/>
          <w:rtl/>
        </w:rPr>
        <w:t xml:space="preserve">        </w:t>
      </w:r>
      <w:proofErr w:type="spellStart"/>
      <w:r w:rsidRPr="00004B66">
        <w:rPr>
          <w:rFonts w:cs="David" w:hint="cs"/>
          <w:b/>
          <w:bCs/>
          <w:u w:val="single"/>
          <w:rtl/>
        </w:rPr>
        <w:t>התשס"ז</w:t>
      </w:r>
      <w:proofErr w:type="spellEnd"/>
      <w:r w:rsidRPr="00004B66">
        <w:rPr>
          <w:rFonts w:cs="David" w:hint="cs"/>
          <w:b/>
          <w:bCs/>
          <w:u w:val="single"/>
          <w:rtl/>
        </w:rPr>
        <w:t xml:space="preserve">-2007 (פ/2315) של חבר הכנסת גלעד </w:t>
      </w:r>
      <w:proofErr w:type="spellStart"/>
      <w:r w:rsidRPr="00004B66">
        <w:rPr>
          <w:rFonts w:cs="David" w:hint="cs"/>
          <w:b/>
          <w:bCs/>
          <w:u w:val="single"/>
          <w:rtl/>
        </w:rPr>
        <w:t>ארדן</w:t>
      </w:r>
      <w:proofErr w:type="spellEnd"/>
    </w:p>
    <w:p w14:paraId="056F5894" w14:textId="77777777" w:rsidR="00004B66" w:rsidRPr="00004B66" w:rsidRDefault="00004B66" w:rsidP="00004B66">
      <w:pPr>
        <w:bidi/>
        <w:rPr>
          <w:rFonts w:cs="David" w:hint="cs"/>
          <w:b/>
          <w:bCs/>
          <w:rtl/>
        </w:rPr>
      </w:pPr>
      <w:r w:rsidRPr="00004B66">
        <w:rPr>
          <w:rFonts w:cs="David" w:hint="cs"/>
          <w:b/>
          <w:bCs/>
          <w:rtl/>
        </w:rPr>
        <w:t xml:space="preserve">    3. </w:t>
      </w:r>
      <w:r w:rsidRPr="00004B66">
        <w:rPr>
          <w:rFonts w:cs="David" w:hint="cs"/>
          <w:b/>
          <w:bCs/>
          <w:u w:val="single"/>
          <w:rtl/>
        </w:rPr>
        <w:t>הצעת חוק גמלאות לנושאי משרה ברשויות השלטון (תיקון- שלילת תשלומים לחבר</w:t>
      </w:r>
      <w:r w:rsidRPr="00004B66">
        <w:rPr>
          <w:rFonts w:cs="David" w:hint="cs"/>
          <w:b/>
          <w:bCs/>
          <w:rtl/>
        </w:rPr>
        <w:t xml:space="preserve"> </w:t>
      </w:r>
    </w:p>
    <w:p w14:paraId="1BA5D4E6" w14:textId="77777777" w:rsidR="00004B66" w:rsidRPr="00004B66" w:rsidRDefault="00004B66" w:rsidP="00004B66">
      <w:pPr>
        <w:bidi/>
        <w:rPr>
          <w:rFonts w:cs="David" w:hint="cs"/>
          <w:b/>
          <w:bCs/>
          <w:u w:val="single"/>
          <w:rtl/>
        </w:rPr>
      </w:pPr>
      <w:r w:rsidRPr="00004B66">
        <w:rPr>
          <w:rFonts w:cs="David" w:hint="cs"/>
          <w:b/>
          <w:bCs/>
          <w:rtl/>
        </w:rPr>
        <w:t xml:space="preserve">        </w:t>
      </w:r>
      <w:r w:rsidRPr="00004B66">
        <w:rPr>
          <w:rFonts w:cs="David" w:hint="cs"/>
          <w:b/>
          <w:bCs/>
          <w:u w:val="single"/>
          <w:rtl/>
        </w:rPr>
        <w:t xml:space="preserve">הכנסת שהורשע), </w:t>
      </w:r>
      <w:proofErr w:type="spellStart"/>
      <w:r w:rsidRPr="00004B66">
        <w:rPr>
          <w:rFonts w:cs="David" w:hint="cs"/>
          <w:b/>
          <w:bCs/>
          <w:u w:val="single"/>
          <w:rtl/>
        </w:rPr>
        <w:t>התשס"ז</w:t>
      </w:r>
      <w:proofErr w:type="spellEnd"/>
      <w:r w:rsidRPr="00004B66">
        <w:rPr>
          <w:rFonts w:cs="David" w:hint="cs"/>
          <w:b/>
          <w:bCs/>
          <w:u w:val="single"/>
          <w:rtl/>
        </w:rPr>
        <w:t xml:space="preserve">-2007 (פ/2316) של חברת הכנסת ראובן ריבלין וקבוצת חברי </w:t>
      </w:r>
    </w:p>
    <w:p w14:paraId="43E538B2" w14:textId="77777777" w:rsidR="00004B66" w:rsidRPr="00004B66" w:rsidRDefault="00004B66" w:rsidP="00004B66">
      <w:pPr>
        <w:bidi/>
        <w:rPr>
          <w:rFonts w:cs="David" w:hint="cs"/>
          <w:b/>
          <w:bCs/>
          <w:rtl/>
        </w:rPr>
      </w:pPr>
      <w:r w:rsidRPr="00004B66">
        <w:rPr>
          <w:rFonts w:cs="David" w:hint="cs"/>
          <w:b/>
          <w:bCs/>
          <w:rtl/>
        </w:rPr>
        <w:t xml:space="preserve">        </w:t>
      </w:r>
      <w:r w:rsidRPr="00004B66">
        <w:rPr>
          <w:rFonts w:cs="David" w:hint="cs"/>
          <w:b/>
          <w:bCs/>
          <w:u w:val="single"/>
          <w:rtl/>
        </w:rPr>
        <w:t>כנסת</w:t>
      </w:r>
    </w:p>
    <w:p w14:paraId="4BBCE6E5" w14:textId="77777777" w:rsidR="00004B66" w:rsidRPr="00004B66" w:rsidRDefault="00004B66" w:rsidP="00004B66">
      <w:pPr>
        <w:bidi/>
        <w:rPr>
          <w:rFonts w:cs="David" w:hint="cs"/>
          <w:rtl/>
        </w:rPr>
      </w:pPr>
    </w:p>
    <w:p w14:paraId="28F2BE0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371D0EB" w14:textId="77777777" w:rsidR="00004B66" w:rsidRPr="00004B66" w:rsidRDefault="00004B66" w:rsidP="00004B66">
      <w:pPr>
        <w:bidi/>
        <w:rPr>
          <w:rFonts w:cs="David"/>
          <w:rtl/>
        </w:rPr>
      </w:pPr>
    </w:p>
    <w:p w14:paraId="406872D4"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הנושא הבא על סדר היום </w:t>
      </w:r>
      <w:r w:rsidRPr="00004B66">
        <w:rPr>
          <w:rFonts w:cs="David"/>
          <w:rtl/>
        </w:rPr>
        <w:t>–</w:t>
      </w:r>
      <w:r w:rsidRPr="00004B66">
        <w:rPr>
          <w:rFonts w:cs="David" w:hint="cs"/>
          <w:rtl/>
        </w:rPr>
        <w:t xml:space="preserve"> 3 הצעות חוק: 1</w:t>
      </w:r>
      <w:r w:rsidRPr="00004B66">
        <w:rPr>
          <w:rFonts w:cs="David" w:hint="cs"/>
          <w:b/>
          <w:bCs/>
          <w:rtl/>
        </w:rPr>
        <w:t xml:space="preserve">. </w:t>
      </w:r>
      <w:r w:rsidRPr="00004B66">
        <w:rPr>
          <w:rFonts w:cs="David" w:hint="cs"/>
          <w:rtl/>
        </w:rPr>
        <w:t xml:space="preserve">הצעת חוק העונשין (תיקון- שלילת תשלומים  לחבר הכנסת לשעבר שהורשע בעבירה מסוג פשע), </w:t>
      </w:r>
      <w:proofErr w:type="spellStart"/>
      <w:r w:rsidRPr="00004B66">
        <w:rPr>
          <w:rFonts w:cs="David" w:hint="cs"/>
          <w:rtl/>
        </w:rPr>
        <w:t>התשס"ז</w:t>
      </w:r>
      <w:proofErr w:type="spellEnd"/>
      <w:r w:rsidRPr="00004B66">
        <w:rPr>
          <w:rFonts w:cs="David" w:hint="cs"/>
          <w:rtl/>
        </w:rPr>
        <w:t xml:space="preserve">-2007 של חברת הכנסת רוחמה אברהם </w:t>
      </w:r>
      <w:proofErr w:type="spellStart"/>
      <w:r w:rsidRPr="00004B66">
        <w:rPr>
          <w:rFonts w:cs="David" w:hint="cs"/>
          <w:rtl/>
        </w:rPr>
        <w:t>בלילא</w:t>
      </w:r>
      <w:proofErr w:type="spellEnd"/>
      <w:r w:rsidRPr="00004B66">
        <w:rPr>
          <w:rFonts w:cs="David" w:hint="cs"/>
          <w:rtl/>
        </w:rPr>
        <w:t xml:space="preserve"> (פ/2540); 2. הצעת חוק גמלאות לנושאי משרה ברשויות השלטון (תיקון- שלילת תשלומים לנשיא לשעבר, שר לשעבר או חבר כנסת לשעבר שהורשע בעבירה פלילית שיש עימה קלון), </w:t>
      </w:r>
      <w:proofErr w:type="spellStart"/>
      <w:r w:rsidRPr="00004B66">
        <w:rPr>
          <w:rFonts w:cs="David" w:hint="cs"/>
          <w:rtl/>
        </w:rPr>
        <w:t>התשס"ז</w:t>
      </w:r>
      <w:proofErr w:type="spellEnd"/>
      <w:r w:rsidRPr="00004B66">
        <w:rPr>
          <w:rFonts w:cs="David" w:hint="cs"/>
          <w:rtl/>
        </w:rPr>
        <w:t xml:space="preserve">-2007 (פ/2315) של חבר הכנסת גלעד </w:t>
      </w:r>
      <w:proofErr w:type="spellStart"/>
      <w:r w:rsidRPr="00004B66">
        <w:rPr>
          <w:rFonts w:cs="David" w:hint="cs"/>
          <w:rtl/>
        </w:rPr>
        <w:t>ארדן</w:t>
      </w:r>
      <w:proofErr w:type="spellEnd"/>
      <w:r w:rsidRPr="00004B66">
        <w:rPr>
          <w:rFonts w:cs="David" w:hint="cs"/>
          <w:rtl/>
        </w:rPr>
        <w:t xml:space="preserve">; 3. הצעת חוק גמלאות לנושאי משרה ברשויות השלטון (תיקון- שלילת תשלומים לחבר הכנסת שהורשע), </w:t>
      </w:r>
      <w:proofErr w:type="spellStart"/>
      <w:r w:rsidRPr="00004B66">
        <w:rPr>
          <w:rFonts w:cs="David" w:hint="cs"/>
          <w:rtl/>
        </w:rPr>
        <w:t>התשס"ז</w:t>
      </w:r>
      <w:proofErr w:type="spellEnd"/>
      <w:r w:rsidRPr="00004B66">
        <w:rPr>
          <w:rFonts w:cs="David" w:hint="cs"/>
          <w:rtl/>
        </w:rPr>
        <w:t>-2007 (פ/2316) של חברת הכנסת ראובן ריבלין וקבוצת חברי כנסת.</w:t>
      </w:r>
    </w:p>
    <w:p w14:paraId="020A1659" w14:textId="77777777" w:rsidR="00004B66" w:rsidRPr="00004B66" w:rsidRDefault="00004B66" w:rsidP="00004B66">
      <w:pPr>
        <w:bidi/>
        <w:rPr>
          <w:rFonts w:cs="David" w:hint="cs"/>
          <w:rtl/>
        </w:rPr>
      </w:pPr>
    </w:p>
    <w:p w14:paraId="5807F3F3" w14:textId="77777777" w:rsidR="00004B66" w:rsidRPr="00004B66" w:rsidRDefault="00004B66" w:rsidP="00004B66">
      <w:pPr>
        <w:bidi/>
        <w:rPr>
          <w:rFonts w:cs="David" w:hint="cs"/>
          <w:rtl/>
        </w:rPr>
      </w:pPr>
      <w:r w:rsidRPr="00004B66">
        <w:rPr>
          <w:rFonts w:cs="David" w:hint="cs"/>
          <w:rtl/>
        </w:rPr>
        <w:tab/>
        <w:t xml:space="preserve">אני לא הקראתי את זה לפי הסדר שההצעות הונחו, ואם אני אתקן ההצעה שלי היא ההצעה השלישית, הצעתו של חבר הכנסת ריבלין היא ההצעה הראשונה ושל גלעד </w:t>
      </w:r>
      <w:proofErr w:type="spellStart"/>
      <w:r w:rsidRPr="00004B66">
        <w:rPr>
          <w:rFonts w:cs="David" w:hint="cs"/>
          <w:rtl/>
        </w:rPr>
        <w:t>ארדן</w:t>
      </w:r>
      <w:proofErr w:type="spellEnd"/>
      <w:r w:rsidRPr="00004B66">
        <w:rPr>
          <w:rFonts w:cs="David" w:hint="cs"/>
          <w:rtl/>
        </w:rPr>
        <w:t xml:space="preserve"> </w:t>
      </w:r>
      <w:r w:rsidRPr="00004B66">
        <w:rPr>
          <w:rFonts w:cs="David"/>
          <w:rtl/>
        </w:rPr>
        <w:t>–</w:t>
      </w:r>
      <w:r w:rsidRPr="00004B66">
        <w:rPr>
          <w:rFonts w:cs="David" w:hint="cs"/>
          <w:rtl/>
        </w:rPr>
        <w:t xml:space="preserve"> שנייה.</w:t>
      </w:r>
    </w:p>
    <w:p w14:paraId="4426A425" w14:textId="77777777" w:rsidR="00004B66" w:rsidRPr="00004B66" w:rsidRDefault="00004B66" w:rsidP="00004B66">
      <w:pPr>
        <w:bidi/>
        <w:rPr>
          <w:rFonts w:cs="David" w:hint="cs"/>
          <w:u w:val="single"/>
          <w:rtl/>
        </w:rPr>
      </w:pPr>
    </w:p>
    <w:p w14:paraId="1973FB62" w14:textId="77777777" w:rsidR="00004B66" w:rsidRPr="00004B66" w:rsidRDefault="00004B66" w:rsidP="00004B66">
      <w:pPr>
        <w:bidi/>
        <w:rPr>
          <w:rFonts w:cs="David" w:hint="cs"/>
          <w:rtl/>
        </w:rPr>
      </w:pPr>
      <w:r w:rsidRPr="00004B66">
        <w:rPr>
          <w:rFonts w:cs="David" w:hint="cs"/>
          <w:u w:val="single"/>
          <w:rtl/>
        </w:rPr>
        <w:t>נסים זאב:</w:t>
      </w:r>
    </w:p>
    <w:p w14:paraId="117F8D36" w14:textId="77777777" w:rsidR="00004B66" w:rsidRPr="00004B66" w:rsidRDefault="00004B66" w:rsidP="00004B66">
      <w:pPr>
        <w:bidi/>
        <w:rPr>
          <w:rFonts w:cs="David" w:hint="cs"/>
          <w:rtl/>
        </w:rPr>
      </w:pPr>
    </w:p>
    <w:p w14:paraId="65590357" w14:textId="77777777" w:rsidR="00004B66" w:rsidRPr="00004B66" w:rsidRDefault="00004B66" w:rsidP="00004B66">
      <w:pPr>
        <w:bidi/>
        <w:rPr>
          <w:rFonts w:cs="David" w:hint="cs"/>
          <w:rtl/>
        </w:rPr>
      </w:pPr>
      <w:r w:rsidRPr="00004B66">
        <w:rPr>
          <w:rFonts w:cs="David" w:hint="cs"/>
          <w:rtl/>
        </w:rPr>
        <w:tab/>
        <w:t>זאת לא אותה הצעה לדיון.</w:t>
      </w:r>
    </w:p>
    <w:p w14:paraId="22E21FB0" w14:textId="77777777" w:rsidR="00004B66" w:rsidRPr="00004B66" w:rsidRDefault="00004B66" w:rsidP="00004B66">
      <w:pPr>
        <w:bidi/>
        <w:rPr>
          <w:rFonts w:cs="David" w:hint="cs"/>
          <w:rtl/>
        </w:rPr>
      </w:pPr>
    </w:p>
    <w:p w14:paraId="57E658CF"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3AE9EE0B" w14:textId="77777777" w:rsidR="00004B66" w:rsidRPr="00004B66" w:rsidRDefault="00004B66" w:rsidP="00004B66">
      <w:pPr>
        <w:bidi/>
        <w:rPr>
          <w:rFonts w:cs="David" w:hint="cs"/>
          <w:rtl/>
        </w:rPr>
      </w:pPr>
    </w:p>
    <w:p w14:paraId="3B5DE49A" w14:textId="77777777" w:rsidR="00004B66" w:rsidRPr="00004B66" w:rsidRDefault="00004B66" w:rsidP="00004B66">
      <w:pPr>
        <w:bidi/>
        <w:rPr>
          <w:rFonts w:cs="David" w:hint="cs"/>
          <w:rtl/>
        </w:rPr>
      </w:pPr>
      <w:r w:rsidRPr="00004B66">
        <w:rPr>
          <w:rFonts w:cs="David" w:hint="cs"/>
          <w:rtl/>
        </w:rPr>
        <w:tab/>
        <w:t xml:space="preserve">לכן אני פותחת את זה לדיון כדי לראות איך ועדת הכנסת יכולה להתגבש למסלול של חקיקה בשלוש ההצעות. כל אחת תובא לדיון.  חבר הכנסת גלעד </w:t>
      </w:r>
      <w:proofErr w:type="spellStart"/>
      <w:r w:rsidRPr="00004B66">
        <w:rPr>
          <w:rFonts w:cs="David" w:hint="cs"/>
          <w:rtl/>
        </w:rPr>
        <w:t>ארדן</w:t>
      </w:r>
      <w:proofErr w:type="spellEnd"/>
      <w:r w:rsidRPr="00004B66">
        <w:rPr>
          <w:rFonts w:cs="David" w:hint="cs"/>
          <w:rtl/>
        </w:rPr>
        <w:t xml:space="preserve"> שמכהן גם כיושב ראש ועדת הכלכלה ביקש לומר דברים </w:t>
      </w:r>
      <w:proofErr w:type="spellStart"/>
      <w:r w:rsidRPr="00004B66">
        <w:rPr>
          <w:rFonts w:cs="David" w:hint="cs"/>
          <w:rtl/>
        </w:rPr>
        <w:t>בסוגייה</w:t>
      </w:r>
      <w:proofErr w:type="spellEnd"/>
      <w:r w:rsidRPr="00004B66">
        <w:rPr>
          <w:rFonts w:cs="David" w:hint="cs"/>
          <w:rtl/>
        </w:rPr>
        <w:t xml:space="preserve"> זאת, ראשון כי הוא אמור לנהל ועדה. חבר הכנסת גלעד </w:t>
      </w:r>
      <w:proofErr w:type="spellStart"/>
      <w:r w:rsidRPr="00004B66">
        <w:rPr>
          <w:rFonts w:cs="David" w:hint="cs"/>
          <w:rtl/>
        </w:rPr>
        <w:t>ארדן</w:t>
      </w:r>
      <w:proofErr w:type="spellEnd"/>
      <w:r w:rsidRPr="00004B66">
        <w:rPr>
          <w:rFonts w:cs="David" w:hint="cs"/>
          <w:rtl/>
        </w:rPr>
        <w:t>, בבקשה.</w:t>
      </w:r>
    </w:p>
    <w:p w14:paraId="1C17C229" w14:textId="77777777" w:rsidR="00004B66" w:rsidRPr="00004B66" w:rsidRDefault="00004B66" w:rsidP="00004B66">
      <w:pPr>
        <w:bidi/>
        <w:rPr>
          <w:rFonts w:cs="David" w:hint="cs"/>
          <w:rtl/>
        </w:rPr>
      </w:pPr>
    </w:p>
    <w:p w14:paraId="56806D0B" w14:textId="77777777" w:rsidR="00004B66" w:rsidRPr="00004B66" w:rsidRDefault="00004B66" w:rsidP="00004B66">
      <w:pPr>
        <w:bidi/>
        <w:rPr>
          <w:rFonts w:cs="David" w:hint="cs"/>
          <w:rtl/>
        </w:rPr>
      </w:pPr>
      <w:r w:rsidRPr="00004B66">
        <w:rPr>
          <w:rFonts w:cs="David" w:hint="cs"/>
          <w:u w:val="single"/>
          <w:rtl/>
        </w:rPr>
        <w:t>דוד טל:</w:t>
      </w:r>
    </w:p>
    <w:p w14:paraId="17E42A25" w14:textId="77777777" w:rsidR="00004B66" w:rsidRPr="00004B66" w:rsidRDefault="00004B66" w:rsidP="00004B66">
      <w:pPr>
        <w:bidi/>
        <w:rPr>
          <w:rFonts w:cs="David" w:hint="cs"/>
          <w:rtl/>
        </w:rPr>
      </w:pPr>
    </w:p>
    <w:p w14:paraId="27319D8B" w14:textId="77777777" w:rsidR="00004B66" w:rsidRPr="00004B66" w:rsidRDefault="00004B66" w:rsidP="00004B66">
      <w:pPr>
        <w:bidi/>
        <w:rPr>
          <w:rFonts w:cs="David" w:hint="cs"/>
          <w:rtl/>
        </w:rPr>
      </w:pPr>
      <w:r w:rsidRPr="00004B66">
        <w:rPr>
          <w:rFonts w:cs="David" w:hint="cs"/>
          <w:rtl/>
        </w:rPr>
        <w:tab/>
        <w:t>גברתי היושבת ראש, אתמול הוא לא אפשר לי לברך אותו, אז אני רוצה בהזדמנות זאת לברך אותו על כניסתו לתפקיד.</w:t>
      </w:r>
    </w:p>
    <w:p w14:paraId="357597A4" w14:textId="77777777" w:rsidR="00004B66" w:rsidRPr="00004B66" w:rsidRDefault="00004B66" w:rsidP="00004B66">
      <w:pPr>
        <w:bidi/>
        <w:rPr>
          <w:rFonts w:cs="David" w:hint="cs"/>
          <w:u w:val="single"/>
          <w:rtl/>
        </w:rPr>
      </w:pPr>
    </w:p>
    <w:p w14:paraId="7B47469E"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786D05A5" w14:textId="77777777" w:rsidR="00004B66" w:rsidRPr="00004B66" w:rsidRDefault="00004B66" w:rsidP="00004B66">
      <w:pPr>
        <w:bidi/>
        <w:rPr>
          <w:rFonts w:cs="David" w:hint="cs"/>
          <w:rtl/>
        </w:rPr>
      </w:pPr>
    </w:p>
    <w:p w14:paraId="097E7AAA" w14:textId="77777777" w:rsidR="00004B66" w:rsidRPr="00004B66" w:rsidRDefault="00004B66" w:rsidP="00004B66">
      <w:pPr>
        <w:bidi/>
        <w:rPr>
          <w:rFonts w:cs="David" w:hint="cs"/>
          <w:rtl/>
        </w:rPr>
      </w:pPr>
      <w:r w:rsidRPr="00004B66">
        <w:rPr>
          <w:rFonts w:cs="David" w:hint="cs"/>
          <w:rtl/>
        </w:rPr>
        <w:tab/>
        <w:t xml:space="preserve">ועדת הכנסת המליצה פה אחד על חבר הכנסת </w:t>
      </w:r>
      <w:proofErr w:type="spellStart"/>
      <w:r w:rsidRPr="00004B66">
        <w:rPr>
          <w:rFonts w:cs="David" w:hint="cs"/>
          <w:rtl/>
        </w:rPr>
        <w:t>ארדן</w:t>
      </w:r>
      <w:proofErr w:type="spellEnd"/>
      <w:r w:rsidRPr="00004B66">
        <w:rPr>
          <w:rFonts w:cs="David" w:hint="cs"/>
          <w:rtl/>
        </w:rPr>
        <w:t>, בהערכה רבה לחבר הכנסת כחלון, אבל החילופים היו בשל רוטציה פנימית בסיעת הליכוד בין שני חברי הכנסת. בהזדמנות הזאת אנחנו מאחלים לך בשם כל ועדת הכנסת עבודה פורייה, מהנה, ובעיקר בהצלחה.</w:t>
      </w:r>
    </w:p>
    <w:p w14:paraId="543478A4" w14:textId="77777777" w:rsidR="00004B66" w:rsidRPr="00004B66" w:rsidRDefault="00004B66" w:rsidP="00004B66">
      <w:pPr>
        <w:bidi/>
        <w:rPr>
          <w:rFonts w:cs="David" w:hint="cs"/>
          <w:rtl/>
        </w:rPr>
      </w:pPr>
    </w:p>
    <w:p w14:paraId="7C04FDD9" w14:textId="77777777" w:rsidR="00004B66" w:rsidRPr="00004B66" w:rsidRDefault="00004B66" w:rsidP="00004B66">
      <w:pPr>
        <w:bidi/>
        <w:rPr>
          <w:rFonts w:cs="David" w:hint="cs"/>
          <w:rtl/>
        </w:rPr>
      </w:pPr>
      <w:r w:rsidRPr="00004B66">
        <w:rPr>
          <w:rFonts w:cs="David" w:hint="cs"/>
          <w:u w:val="single"/>
          <w:rtl/>
        </w:rPr>
        <w:t xml:space="preserve">גלעד </w:t>
      </w:r>
      <w:proofErr w:type="spellStart"/>
      <w:r w:rsidRPr="00004B66">
        <w:rPr>
          <w:rFonts w:cs="David" w:hint="cs"/>
          <w:u w:val="single"/>
          <w:rtl/>
        </w:rPr>
        <w:t>ארדן</w:t>
      </w:r>
      <w:proofErr w:type="spellEnd"/>
      <w:r w:rsidRPr="00004B66">
        <w:rPr>
          <w:rFonts w:cs="David" w:hint="cs"/>
          <w:u w:val="single"/>
          <w:rtl/>
        </w:rPr>
        <w:t>:</w:t>
      </w:r>
    </w:p>
    <w:p w14:paraId="668B589A" w14:textId="77777777" w:rsidR="00004B66" w:rsidRPr="00004B66" w:rsidRDefault="00004B66" w:rsidP="00004B66">
      <w:pPr>
        <w:bidi/>
        <w:rPr>
          <w:rFonts w:cs="David" w:hint="cs"/>
          <w:rtl/>
        </w:rPr>
      </w:pPr>
    </w:p>
    <w:p w14:paraId="0AD30602" w14:textId="77777777" w:rsidR="00004B66" w:rsidRPr="00004B66" w:rsidRDefault="00004B66" w:rsidP="00004B66">
      <w:pPr>
        <w:bidi/>
        <w:rPr>
          <w:rFonts w:cs="David" w:hint="cs"/>
          <w:rtl/>
        </w:rPr>
      </w:pPr>
      <w:r w:rsidRPr="00004B66">
        <w:rPr>
          <w:rFonts w:cs="David" w:hint="cs"/>
          <w:rtl/>
        </w:rPr>
        <w:tab/>
        <w:t xml:space="preserve">תודה רבה, גברתי. תודה גם על הברכות אתמול בעת חילופי הגברי בוועדה. </w:t>
      </w:r>
    </w:p>
    <w:p w14:paraId="5C9A2A14" w14:textId="77777777" w:rsidR="00004B66" w:rsidRPr="00004B66" w:rsidRDefault="00004B66" w:rsidP="00004B66">
      <w:pPr>
        <w:bidi/>
        <w:rPr>
          <w:rFonts w:cs="David" w:hint="cs"/>
          <w:rtl/>
        </w:rPr>
      </w:pPr>
    </w:p>
    <w:p w14:paraId="214D39AD" w14:textId="77777777" w:rsidR="00004B66" w:rsidRPr="00004B66" w:rsidRDefault="00004B66" w:rsidP="00004B66">
      <w:pPr>
        <w:bidi/>
        <w:ind w:firstLine="567"/>
        <w:rPr>
          <w:rFonts w:cs="David" w:hint="cs"/>
          <w:rtl/>
        </w:rPr>
      </w:pPr>
      <w:r w:rsidRPr="00004B66">
        <w:rPr>
          <w:rFonts w:cs="David" w:hint="cs"/>
          <w:rtl/>
        </w:rPr>
        <w:t>עקרונית, במידת האפשר, אף על פי שההצעה שלך אינה חופפת להצעתי ולהצעתו של חבר הכנסת ריבלין, לטעמי, יש אפשרות וצריך לאחד בין ההצעות ולדון בהן במשותף, אף על פי שחלק מהן סותר.</w:t>
      </w:r>
    </w:p>
    <w:p w14:paraId="2AAA77B8" w14:textId="77777777" w:rsidR="00004B66" w:rsidRPr="00004B66" w:rsidRDefault="00004B66" w:rsidP="00004B66">
      <w:pPr>
        <w:bidi/>
        <w:ind w:firstLine="567"/>
        <w:rPr>
          <w:rFonts w:cs="David" w:hint="cs"/>
          <w:rtl/>
        </w:rPr>
      </w:pPr>
    </w:p>
    <w:p w14:paraId="68BF8776" w14:textId="77777777" w:rsidR="00004B66" w:rsidRPr="00004B66" w:rsidRDefault="00004B66" w:rsidP="00004B66">
      <w:pPr>
        <w:bidi/>
        <w:ind w:firstLine="567"/>
        <w:rPr>
          <w:rFonts w:cs="David" w:hint="cs"/>
          <w:rtl/>
        </w:rPr>
      </w:pPr>
      <w:r w:rsidRPr="00004B66">
        <w:rPr>
          <w:rFonts w:cs="David" w:hint="cs"/>
          <w:rtl/>
        </w:rPr>
        <w:t xml:space="preserve">אני רוצה להסביר את הרציונל שמאחורי הצעתי. חוק גמלאות לנושא משרה ברשויות השלטון מאפשר לוועדת הכספים של הכנסת לקבוע כל מיני תשלומים לשר ולשר לשעבר, לחברי כנסת ולחברי כנסת לשעבר, לנשיא ולנשיא לשעבר. הצעת החוק הזאת לא הייתה דחופה אלא אם כן, לצערנו, לא היה מספר רב של מקרים בשנים האחרונות של אישי ציבור שנפתחו נגדם חקירות פליליות. אני כמובן מייחל ומתפלל שרובם ככולם או לא יועמדו לדין או לא יורשעו ויזוכו- - </w:t>
      </w:r>
    </w:p>
    <w:p w14:paraId="16BCADDC" w14:textId="77777777" w:rsidR="00004B66" w:rsidRPr="00004B66" w:rsidRDefault="00004B66" w:rsidP="00004B66">
      <w:pPr>
        <w:bidi/>
        <w:rPr>
          <w:rFonts w:cs="David" w:hint="cs"/>
          <w:rtl/>
        </w:rPr>
      </w:pPr>
    </w:p>
    <w:p w14:paraId="5F668B4A"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7BFA82D3" w14:textId="77777777" w:rsidR="00004B66" w:rsidRPr="00004B66" w:rsidRDefault="00004B66" w:rsidP="00004B66">
      <w:pPr>
        <w:bidi/>
        <w:rPr>
          <w:rFonts w:cs="David" w:hint="cs"/>
          <w:rtl/>
        </w:rPr>
      </w:pPr>
    </w:p>
    <w:p w14:paraId="5479DCE6" w14:textId="77777777" w:rsidR="00004B66" w:rsidRPr="00004B66" w:rsidRDefault="00004B66" w:rsidP="00004B66">
      <w:pPr>
        <w:bidi/>
        <w:rPr>
          <w:rFonts w:cs="David" w:hint="cs"/>
          <w:rtl/>
        </w:rPr>
      </w:pPr>
      <w:r w:rsidRPr="00004B66">
        <w:rPr>
          <w:rFonts w:cs="David" w:hint="cs"/>
          <w:rtl/>
        </w:rPr>
        <w:tab/>
        <w:t xml:space="preserve"> סליחה, אני אצטרך להפריע לך. היועצות המשפטיות אומרות שנצטרך לקיים שוב הצבעה לגבי שאר הערעורים שהתקבלו. לפיכך אני רוצה לאפשר לחברי הכנסת אשר השתתפו בהצבעה להגיע שוב.</w:t>
      </w:r>
    </w:p>
    <w:p w14:paraId="621C5452" w14:textId="77777777" w:rsidR="00004B66" w:rsidRPr="00004B66" w:rsidRDefault="00004B66" w:rsidP="00004B66">
      <w:pPr>
        <w:bidi/>
        <w:rPr>
          <w:rFonts w:cs="David" w:hint="cs"/>
          <w:rtl/>
        </w:rPr>
      </w:pPr>
    </w:p>
    <w:p w14:paraId="73DBB5C9" w14:textId="77777777" w:rsidR="00004B66" w:rsidRPr="00004B66" w:rsidRDefault="00004B66" w:rsidP="00004B66">
      <w:pPr>
        <w:bidi/>
        <w:rPr>
          <w:rFonts w:cs="David" w:hint="cs"/>
          <w:u w:val="single"/>
          <w:rtl/>
        </w:rPr>
      </w:pPr>
      <w:r w:rsidRPr="00004B66">
        <w:rPr>
          <w:rFonts w:cs="David" w:hint="cs"/>
          <w:u w:val="single"/>
          <w:rtl/>
        </w:rPr>
        <w:t>גדעון סער:</w:t>
      </w:r>
    </w:p>
    <w:p w14:paraId="4ED9E4B8" w14:textId="77777777" w:rsidR="00004B66" w:rsidRPr="00004B66" w:rsidRDefault="00004B66" w:rsidP="00004B66">
      <w:pPr>
        <w:bidi/>
        <w:rPr>
          <w:rFonts w:cs="David" w:hint="cs"/>
          <w:u w:val="single"/>
          <w:rtl/>
        </w:rPr>
      </w:pPr>
    </w:p>
    <w:p w14:paraId="182834B2" w14:textId="77777777" w:rsidR="00004B66" w:rsidRPr="00004B66" w:rsidRDefault="00004B66" w:rsidP="00004B66">
      <w:pPr>
        <w:bidi/>
        <w:rPr>
          <w:rFonts w:cs="David" w:hint="cs"/>
          <w:rtl/>
        </w:rPr>
      </w:pPr>
      <w:r w:rsidRPr="00004B66">
        <w:rPr>
          <w:rFonts w:cs="David" w:hint="cs"/>
          <w:rtl/>
        </w:rPr>
        <w:tab/>
        <w:t xml:space="preserve"> מתי?</w:t>
      </w:r>
    </w:p>
    <w:p w14:paraId="597A5FF0" w14:textId="77777777" w:rsidR="00004B66" w:rsidRPr="00004B66" w:rsidRDefault="00004B66" w:rsidP="00004B66">
      <w:pPr>
        <w:bidi/>
        <w:rPr>
          <w:rFonts w:cs="David" w:hint="cs"/>
          <w:rtl/>
        </w:rPr>
      </w:pPr>
    </w:p>
    <w:p w14:paraId="46BF5AC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60A1694" w14:textId="77777777" w:rsidR="00004B66" w:rsidRPr="00004B66" w:rsidRDefault="00004B66" w:rsidP="00004B66">
      <w:pPr>
        <w:bidi/>
        <w:rPr>
          <w:rFonts w:cs="David"/>
          <w:rtl/>
        </w:rPr>
      </w:pPr>
    </w:p>
    <w:p w14:paraId="3C10EB88" w14:textId="77777777" w:rsidR="00004B66" w:rsidRPr="00004B66" w:rsidRDefault="00004B66" w:rsidP="00004B66">
      <w:pPr>
        <w:bidi/>
        <w:rPr>
          <w:rFonts w:cs="David" w:hint="cs"/>
          <w:rtl/>
        </w:rPr>
      </w:pPr>
      <w:r w:rsidRPr="00004B66">
        <w:rPr>
          <w:rFonts w:cs="David"/>
          <w:rtl/>
        </w:rPr>
        <w:tab/>
      </w:r>
      <w:r w:rsidRPr="00004B66">
        <w:rPr>
          <w:rFonts w:cs="David" w:hint="cs"/>
          <w:rtl/>
        </w:rPr>
        <w:t>נקיים את ההצבעה ב-13:00. נא להודיע לחברי הכנסת.</w:t>
      </w:r>
    </w:p>
    <w:p w14:paraId="702889FC" w14:textId="77777777" w:rsidR="00004B66" w:rsidRPr="00004B66" w:rsidRDefault="00004B66" w:rsidP="00004B66">
      <w:pPr>
        <w:bidi/>
        <w:rPr>
          <w:rFonts w:cs="David" w:hint="cs"/>
          <w:rtl/>
        </w:rPr>
      </w:pPr>
    </w:p>
    <w:p w14:paraId="5E42709F" w14:textId="77777777" w:rsidR="00004B66" w:rsidRPr="00004B66" w:rsidRDefault="00004B66" w:rsidP="00004B66">
      <w:pPr>
        <w:bidi/>
        <w:rPr>
          <w:rFonts w:cs="David" w:hint="cs"/>
          <w:rtl/>
        </w:rPr>
      </w:pPr>
      <w:r w:rsidRPr="00004B66">
        <w:rPr>
          <w:rFonts w:cs="David" w:hint="cs"/>
          <w:u w:val="single"/>
          <w:rtl/>
        </w:rPr>
        <w:t xml:space="preserve">גלעד </w:t>
      </w:r>
      <w:proofErr w:type="spellStart"/>
      <w:r w:rsidRPr="00004B66">
        <w:rPr>
          <w:rFonts w:cs="David" w:hint="cs"/>
          <w:u w:val="single"/>
          <w:rtl/>
        </w:rPr>
        <w:t>ארדן</w:t>
      </w:r>
      <w:proofErr w:type="spellEnd"/>
      <w:r w:rsidRPr="00004B66">
        <w:rPr>
          <w:rFonts w:cs="David" w:hint="cs"/>
          <w:u w:val="single"/>
          <w:rtl/>
        </w:rPr>
        <w:t>:</w:t>
      </w:r>
    </w:p>
    <w:p w14:paraId="35E76924" w14:textId="77777777" w:rsidR="00004B66" w:rsidRPr="00004B66" w:rsidRDefault="00004B66" w:rsidP="00004B66">
      <w:pPr>
        <w:bidi/>
        <w:rPr>
          <w:rFonts w:cs="David" w:hint="cs"/>
          <w:rtl/>
        </w:rPr>
      </w:pPr>
    </w:p>
    <w:p w14:paraId="09B95AB4" w14:textId="77777777" w:rsidR="00004B66" w:rsidRPr="00004B66" w:rsidRDefault="00004B66" w:rsidP="00004B66">
      <w:pPr>
        <w:bidi/>
        <w:rPr>
          <w:rFonts w:cs="David" w:hint="cs"/>
          <w:rtl/>
        </w:rPr>
      </w:pPr>
      <w:r w:rsidRPr="00004B66">
        <w:rPr>
          <w:rFonts w:cs="David" w:hint="cs"/>
          <w:rtl/>
        </w:rPr>
        <w:tab/>
        <w:t xml:space="preserve"> אני סבור שחייב לעבור מסר ברור מהכנסת לכל נבחרי הציבור ולאנשי הציבור שהכנסת לא תהיה סלחנית כלפי אנשים שינצלו את המעמד שלהם. אף על פי שהצעת החוק שלי, של חבר הכנסת ריבלין ושלך לא הוגשה אגב חקירתו של הנשיא קצב, אי-אפשר להתעלם ממה שקורה סביבנו. הכנסת חייבת להביע את דעתה בזמן אמת גם לגבי התנאים שיזכו להם אישי ציבור, ובהם הנשיא קצב אם יורשעו בעבירה שבית-המשפט מחליט שיש לגביה קלון. כמובן, גם הסדר הטיעון של הנשיא קצב, אם יאושר בידי בית-המשפט, עדיין נתון להחלטתו. לכן אי-אפשר לנתק את זה מהסדר הטיעון של הנשיא קצב. הצעת החוק שלי מבקשת לקבוע שכל אותן החלטות שוועדת הכספים מוסמכת לקבוע, לפי סמכותה על-פי חוק גמלאות לנושאי משרה ברשויות השלטון </w:t>
      </w:r>
      <w:r w:rsidRPr="00004B66">
        <w:rPr>
          <w:rFonts w:cs="David"/>
          <w:rtl/>
        </w:rPr>
        <w:t>–</w:t>
      </w:r>
      <w:r w:rsidRPr="00004B66">
        <w:rPr>
          <w:rFonts w:cs="David" w:hint="cs"/>
          <w:rtl/>
        </w:rPr>
        <w:t xml:space="preserve"> ולעניין הנשיא ההחלטות שנקבעו הן לתת טלפון בדירה, פלאפון, מימון של דירת שרד, רכב ונהג, לשכה שלא תקטן מ-140 מטר פלוס שתי מזכירות לפחות וריהוט לשכה </w:t>
      </w:r>
      <w:r w:rsidRPr="00004B66">
        <w:rPr>
          <w:rFonts w:cs="David"/>
          <w:rtl/>
        </w:rPr>
        <w:t>–</w:t>
      </w:r>
      <w:r w:rsidRPr="00004B66">
        <w:rPr>
          <w:rFonts w:cs="David" w:hint="cs"/>
          <w:rtl/>
        </w:rPr>
        <w:t xml:space="preserve"> אלו התנאים. </w:t>
      </w:r>
    </w:p>
    <w:p w14:paraId="26D96FF4" w14:textId="77777777" w:rsidR="00004B66" w:rsidRPr="00004B66" w:rsidRDefault="00004B66" w:rsidP="00004B66">
      <w:pPr>
        <w:bidi/>
        <w:rPr>
          <w:rFonts w:cs="David" w:hint="cs"/>
          <w:rtl/>
        </w:rPr>
      </w:pPr>
    </w:p>
    <w:p w14:paraId="7EA89ED5" w14:textId="77777777" w:rsidR="00004B66" w:rsidRPr="00004B66" w:rsidRDefault="00004B66" w:rsidP="00004B66">
      <w:pPr>
        <w:bidi/>
        <w:ind w:firstLine="567"/>
        <w:rPr>
          <w:rFonts w:cs="David" w:hint="cs"/>
          <w:rtl/>
        </w:rPr>
      </w:pPr>
      <w:r w:rsidRPr="00004B66">
        <w:rPr>
          <w:rFonts w:cs="David" w:hint="cs"/>
          <w:rtl/>
        </w:rPr>
        <w:t xml:space="preserve">הכנסת חייבת לשאול את עצמה ולהביע עמדה בזמן אמת האם אדם שהורשע בעבירות שבית המשפט קבע או יקבע שיש עמן קלון </w:t>
      </w:r>
      <w:r w:rsidRPr="00004B66">
        <w:rPr>
          <w:rFonts w:cs="David"/>
          <w:rtl/>
        </w:rPr>
        <w:t>–</w:t>
      </w:r>
      <w:r w:rsidRPr="00004B66">
        <w:rPr>
          <w:rFonts w:cs="David" w:hint="cs"/>
          <w:rtl/>
        </w:rPr>
        <w:t xml:space="preserve"> ואני מזכיר שאין הגדרה מדויקת בחוק מה זאת עבירה שיש עמה קלון, בית-המשפט שוקל גם את נסיבות המקרה וגם את תפקידו והנסיבות שבהן אותו אדם עבר את העבירה, ולפיהם קובע האם זוהי עבירה שיש עמה קלון או לא.</w:t>
      </w:r>
    </w:p>
    <w:p w14:paraId="25E23E40" w14:textId="77777777" w:rsidR="00004B66" w:rsidRPr="00004B66" w:rsidRDefault="00004B66" w:rsidP="00004B66">
      <w:pPr>
        <w:bidi/>
        <w:rPr>
          <w:rFonts w:cs="David" w:hint="cs"/>
          <w:rtl/>
        </w:rPr>
      </w:pPr>
    </w:p>
    <w:p w14:paraId="737AF43D" w14:textId="77777777" w:rsidR="00004B66" w:rsidRPr="00004B66" w:rsidRDefault="00004B66" w:rsidP="00004B66">
      <w:pPr>
        <w:bidi/>
        <w:rPr>
          <w:rFonts w:cs="David" w:hint="cs"/>
          <w:rtl/>
        </w:rPr>
      </w:pPr>
      <w:r w:rsidRPr="00004B66">
        <w:rPr>
          <w:rFonts w:cs="David" w:hint="cs"/>
          <w:u w:val="single"/>
          <w:rtl/>
        </w:rPr>
        <w:t>דוד טל:</w:t>
      </w:r>
    </w:p>
    <w:p w14:paraId="4EF8C3F1" w14:textId="77777777" w:rsidR="00004B66" w:rsidRPr="00004B66" w:rsidRDefault="00004B66" w:rsidP="00004B66">
      <w:pPr>
        <w:bidi/>
        <w:rPr>
          <w:rFonts w:cs="David" w:hint="cs"/>
          <w:rtl/>
        </w:rPr>
      </w:pPr>
    </w:p>
    <w:p w14:paraId="3881D117" w14:textId="77777777" w:rsidR="00004B66" w:rsidRPr="00004B66" w:rsidRDefault="00004B66" w:rsidP="00004B66">
      <w:pPr>
        <w:bidi/>
        <w:rPr>
          <w:rFonts w:cs="David" w:hint="cs"/>
          <w:rtl/>
        </w:rPr>
      </w:pPr>
      <w:r w:rsidRPr="00004B66">
        <w:rPr>
          <w:rFonts w:cs="David" w:hint="cs"/>
          <w:rtl/>
        </w:rPr>
        <w:tab/>
        <w:t xml:space="preserve"> או על פי פנייה של היועץ המשפטי.</w:t>
      </w:r>
    </w:p>
    <w:p w14:paraId="673F1F58" w14:textId="77777777" w:rsidR="00004B66" w:rsidRPr="00004B66" w:rsidRDefault="00004B66" w:rsidP="00004B66">
      <w:pPr>
        <w:bidi/>
        <w:rPr>
          <w:rFonts w:cs="David" w:hint="cs"/>
          <w:rtl/>
        </w:rPr>
      </w:pPr>
    </w:p>
    <w:p w14:paraId="7BA25173"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1D1BAADB" w14:textId="77777777" w:rsidR="00004B66" w:rsidRPr="00004B66" w:rsidRDefault="00004B66" w:rsidP="00004B66">
      <w:pPr>
        <w:bidi/>
        <w:rPr>
          <w:rFonts w:cs="David" w:hint="cs"/>
          <w:rtl/>
        </w:rPr>
      </w:pPr>
    </w:p>
    <w:p w14:paraId="4976539F" w14:textId="77777777" w:rsidR="00004B66" w:rsidRPr="00004B66" w:rsidRDefault="00004B66" w:rsidP="00004B66">
      <w:pPr>
        <w:bidi/>
        <w:rPr>
          <w:rFonts w:cs="David" w:hint="cs"/>
          <w:rtl/>
        </w:rPr>
      </w:pPr>
      <w:r w:rsidRPr="00004B66">
        <w:rPr>
          <w:rFonts w:cs="David" w:hint="cs"/>
          <w:rtl/>
        </w:rPr>
        <w:tab/>
        <w:t>או ביוזמתו. זה לא חלק מהסכם הטיעון.</w:t>
      </w:r>
    </w:p>
    <w:p w14:paraId="5B72E037" w14:textId="77777777" w:rsidR="00004B66" w:rsidRPr="00004B66" w:rsidRDefault="00004B66" w:rsidP="00004B66">
      <w:pPr>
        <w:bidi/>
        <w:rPr>
          <w:rFonts w:cs="David" w:hint="cs"/>
          <w:rtl/>
        </w:rPr>
      </w:pPr>
    </w:p>
    <w:p w14:paraId="61107592" w14:textId="77777777" w:rsidR="00004B66" w:rsidRPr="00004B66" w:rsidRDefault="00004B66" w:rsidP="00004B66">
      <w:pPr>
        <w:bidi/>
        <w:rPr>
          <w:rFonts w:cs="David" w:hint="cs"/>
          <w:rtl/>
        </w:rPr>
      </w:pPr>
      <w:r w:rsidRPr="00004B66">
        <w:rPr>
          <w:rFonts w:cs="David" w:hint="cs"/>
          <w:u w:val="single"/>
          <w:rtl/>
        </w:rPr>
        <w:t xml:space="preserve">גלעד </w:t>
      </w:r>
      <w:proofErr w:type="spellStart"/>
      <w:r w:rsidRPr="00004B66">
        <w:rPr>
          <w:rFonts w:cs="David" w:hint="cs"/>
          <w:u w:val="single"/>
          <w:rtl/>
        </w:rPr>
        <w:t>ארדן</w:t>
      </w:r>
      <w:proofErr w:type="spellEnd"/>
      <w:r w:rsidRPr="00004B66">
        <w:rPr>
          <w:rFonts w:cs="David" w:hint="cs"/>
          <w:u w:val="single"/>
          <w:rtl/>
        </w:rPr>
        <w:t>:</w:t>
      </w:r>
    </w:p>
    <w:p w14:paraId="4F7B48D7" w14:textId="77777777" w:rsidR="00004B66" w:rsidRPr="00004B66" w:rsidRDefault="00004B66" w:rsidP="00004B66">
      <w:pPr>
        <w:bidi/>
        <w:rPr>
          <w:rFonts w:cs="David" w:hint="cs"/>
          <w:rtl/>
        </w:rPr>
      </w:pPr>
    </w:p>
    <w:p w14:paraId="47A64209" w14:textId="77777777" w:rsidR="00004B66" w:rsidRPr="00004B66" w:rsidRDefault="00004B66" w:rsidP="00004B66">
      <w:pPr>
        <w:bidi/>
        <w:rPr>
          <w:rFonts w:cs="David" w:hint="cs"/>
          <w:rtl/>
        </w:rPr>
      </w:pPr>
      <w:r w:rsidRPr="00004B66">
        <w:rPr>
          <w:rFonts w:cs="David" w:hint="cs"/>
          <w:rtl/>
        </w:rPr>
        <w:tab/>
        <w:t xml:space="preserve"> או ביוזמת בית המשפט או שהיועץ המשפטי לממשלה מבקש ממנו את הקביעה הזאת. </w:t>
      </w:r>
    </w:p>
    <w:p w14:paraId="50403C9E" w14:textId="77777777" w:rsidR="00004B66" w:rsidRPr="00004B66" w:rsidRDefault="00004B66" w:rsidP="00004B66">
      <w:pPr>
        <w:bidi/>
        <w:rPr>
          <w:rFonts w:cs="David" w:hint="cs"/>
          <w:rtl/>
        </w:rPr>
      </w:pPr>
    </w:p>
    <w:p w14:paraId="4B626213" w14:textId="77777777" w:rsidR="00004B66" w:rsidRPr="00004B66" w:rsidRDefault="00004B66" w:rsidP="00004B66">
      <w:pPr>
        <w:bidi/>
        <w:rPr>
          <w:rFonts w:cs="David" w:hint="cs"/>
          <w:rtl/>
        </w:rPr>
      </w:pPr>
      <w:r w:rsidRPr="00004B66">
        <w:rPr>
          <w:rFonts w:cs="David" w:hint="cs"/>
          <w:rtl/>
        </w:rPr>
        <w:tab/>
        <w:t>אין ספק, שנבחרי הציבור לא מקבלים את הזכויות האלה מפני שהם מורמים מעם או מפני שיש להם זכויות יתר; ההנחה שעמדה בבסיס החוק שגם לאחר כהונתם של אנשי ציבור עיני הציבור עדיין נשואות אליהם ועדיין יש פניות לסייע לגוף כזה ולגוף אחר ולהופיע בכינוסים רשמיים ולקבל אזרחים ולנסות לשמוע את מצוקותיהם. השאלה היא האם אנחנו עדיין חושבים שאדם שבית-המשפט הרשיע אותו בעבירה פלילית שיש עמה קלון, עדיין זכאי לכל אותם תנאים או זכויות יתר על פני כל אדם אחר שפורש. אני חשבתי שאנחנו צריכים להעביר מסר ברור שמי שיעבור עבירה פלילית שיש עמה קלון יאבד את כל זכויות היתר הללו. לכן הוגשה הצעת החוק. היא לא הוגשה אגב חקירתו של הנשיא קצב, אלא בלי שום קשר לזה, רק בגלל ריבוי חקירות אישי ציבור. אני מודה לך, גברתי- -</w:t>
      </w:r>
    </w:p>
    <w:p w14:paraId="1859433A" w14:textId="77777777" w:rsidR="00004B66" w:rsidRPr="00004B66" w:rsidRDefault="00004B66" w:rsidP="00004B66">
      <w:pPr>
        <w:bidi/>
        <w:rPr>
          <w:rFonts w:cs="David" w:hint="cs"/>
          <w:rtl/>
        </w:rPr>
      </w:pPr>
    </w:p>
    <w:p w14:paraId="3374D71F" w14:textId="77777777" w:rsidR="00004B66" w:rsidRPr="00004B66" w:rsidRDefault="00004B66" w:rsidP="00004B66">
      <w:pPr>
        <w:bidi/>
        <w:rPr>
          <w:rFonts w:cs="David" w:hint="cs"/>
          <w:rtl/>
        </w:rPr>
      </w:pPr>
      <w:r w:rsidRPr="00004B66">
        <w:rPr>
          <w:rFonts w:cs="David" w:hint="cs"/>
          <w:u w:val="single"/>
          <w:rtl/>
        </w:rPr>
        <w:t>נסים זאב:</w:t>
      </w:r>
    </w:p>
    <w:p w14:paraId="246D8BF1" w14:textId="77777777" w:rsidR="00004B66" w:rsidRPr="00004B66" w:rsidRDefault="00004B66" w:rsidP="00004B66">
      <w:pPr>
        <w:bidi/>
        <w:rPr>
          <w:rFonts w:cs="David" w:hint="cs"/>
          <w:rtl/>
        </w:rPr>
      </w:pPr>
    </w:p>
    <w:p w14:paraId="199E6190" w14:textId="77777777" w:rsidR="00004B66" w:rsidRPr="00004B66" w:rsidRDefault="00004B66" w:rsidP="00004B66">
      <w:pPr>
        <w:bidi/>
        <w:rPr>
          <w:rFonts w:cs="David" w:hint="cs"/>
          <w:rtl/>
        </w:rPr>
      </w:pPr>
      <w:r w:rsidRPr="00004B66">
        <w:rPr>
          <w:rFonts w:cs="David" w:hint="cs"/>
          <w:rtl/>
        </w:rPr>
        <w:tab/>
        <w:t xml:space="preserve"> מה זה אישי ציבור?</w:t>
      </w:r>
    </w:p>
    <w:p w14:paraId="6C118FF3" w14:textId="77777777" w:rsidR="00004B66" w:rsidRPr="00004B66" w:rsidRDefault="00004B66" w:rsidP="00004B66">
      <w:pPr>
        <w:bidi/>
        <w:rPr>
          <w:rFonts w:cs="David" w:hint="cs"/>
          <w:rtl/>
        </w:rPr>
      </w:pPr>
    </w:p>
    <w:p w14:paraId="78CC57C8" w14:textId="77777777" w:rsidR="00004B66" w:rsidRPr="00004B66" w:rsidRDefault="00004B66" w:rsidP="00004B66">
      <w:pPr>
        <w:bidi/>
        <w:rPr>
          <w:rFonts w:cs="David" w:hint="cs"/>
          <w:rtl/>
        </w:rPr>
      </w:pPr>
      <w:r w:rsidRPr="00004B66">
        <w:rPr>
          <w:rFonts w:cs="David" w:hint="cs"/>
          <w:u w:val="single"/>
          <w:rtl/>
        </w:rPr>
        <w:t xml:space="preserve">גלעד </w:t>
      </w:r>
      <w:proofErr w:type="spellStart"/>
      <w:r w:rsidRPr="00004B66">
        <w:rPr>
          <w:rFonts w:cs="David" w:hint="cs"/>
          <w:u w:val="single"/>
          <w:rtl/>
        </w:rPr>
        <w:t>ארדן</w:t>
      </w:r>
      <w:proofErr w:type="spellEnd"/>
      <w:r w:rsidRPr="00004B66">
        <w:rPr>
          <w:rFonts w:cs="David" w:hint="cs"/>
          <w:u w:val="single"/>
          <w:rtl/>
        </w:rPr>
        <w:t>:</w:t>
      </w:r>
    </w:p>
    <w:p w14:paraId="52509342" w14:textId="77777777" w:rsidR="00004B66" w:rsidRPr="00004B66" w:rsidRDefault="00004B66" w:rsidP="00004B66">
      <w:pPr>
        <w:bidi/>
        <w:rPr>
          <w:rFonts w:cs="David" w:hint="cs"/>
          <w:rtl/>
        </w:rPr>
      </w:pPr>
    </w:p>
    <w:p w14:paraId="782E31B3" w14:textId="77777777" w:rsidR="00004B66" w:rsidRPr="00004B66" w:rsidRDefault="00004B66" w:rsidP="00004B66">
      <w:pPr>
        <w:bidi/>
        <w:rPr>
          <w:rFonts w:cs="David" w:hint="cs"/>
          <w:rtl/>
        </w:rPr>
      </w:pPr>
      <w:r w:rsidRPr="00004B66">
        <w:rPr>
          <w:rFonts w:cs="David" w:hint="cs"/>
          <w:rtl/>
        </w:rPr>
        <w:tab/>
        <w:t xml:space="preserve">כל מי שחוק גמלאות לנושאי משרה החליט שמגיע לו זכויות יתר שאדם רגיל שפורש מהעבודה לא מקבל, אלא מקבל רק פנסיה. </w:t>
      </w:r>
    </w:p>
    <w:p w14:paraId="1F35A15B" w14:textId="77777777" w:rsidR="00004B66" w:rsidRPr="00004B66" w:rsidRDefault="00004B66" w:rsidP="00004B66">
      <w:pPr>
        <w:bidi/>
        <w:rPr>
          <w:rFonts w:cs="David" w:hint="cs"/>
          <w:rtl/>
        </w:rPr>
      </w:pPr>
    </w:p>
    <w:p w14:paraId="677BE750" w14:textId="77777777" w:rsidR="00004B66" w:rsidRPr="00004B66" w:rsidRDefault="00004B66" w:rsidP="00004B66">
      <w:pPr>
        <w:bidi/>
        <w:rPr>
          <w:rFonts w:cs="David" w:hint="cs"/>
          <w:rtl/>
        </w:rPr>
      </w:pPr>
      <w:r w:rsidRPr="00004B66">
        <w:rPr>
          <w:rFonts w:cs="David" w:hint="cs"/>
          <w:u w:val="single"/>
          <w:rtl/>
        </w:rPr>
        <w:t>נסים זאב:</w:t>
      </w:r>
    </w:p>
    <w:p w14:paraId="1765DE4D" w14:textId="77777777" w:rsidR="00004B66" w:rsidRPr="00004B66" w:rsidRDefault="00004B66" w:rsidP="00004B66">
      <w:pPr>
        <w:bidi/>
        <w:rPr>
          <w:rFonts w:cs="David" w:hint="cs"/>
          <w:rtl/>
        </w:rPr>
      </w:pPr>
    </w:p>
    <w:p w14:paraId="3A0DFB93" w14:textId="77777777" w:rsidR="00004B66" w:rsidRPr="00004B66" w:rsidRDefault="00004B66" w:rsidP="00004B66">
      <w:pPr>
        <w:bidi/>
        <w:rPr>
          <w:rFonts w:cs="David" w:hint="cs"/>
          <w:rtl/>
        </w:rPr>
      </w:pPr>
      <w:r w:rsidRPr="00004B66">
        <w:rPr>
          <w:rFonts w:cs="David" w:hint="cs"/>
          <w:rtl/>
        </w:rPr>
        <w:tab/>
        <w:t xml:space="preserve"> לא חברי כנסת.</w:t>
      </w:r>
    </w:p>
    <w:p w14:paraId="45791ACE" w14:textId="77777777" w:rsidR="00004B66" w:rsidRPr="00004B66" w:rsidRDefault="00004B66" w:rsidP="00004B66">
      <w:pPr>
        <w:bidi/>
        <w:rPr>
          <w:rFonts w:cs="David" w:hint="cs"/>
          <w:rtl/>
        </w:rPr>
      </w:pPr>
    </w:p>
    <w:p w14:paraId="520639F6" w14:textId="77777777" w:rsidR="00004B66" w:rsidRPr="00004B66" w:rsidRDefault="00004B66" w:rsidP="00004B66">
      <w:pPr>
        <w:bidi/>
        <w:rPr>
          <w:rFonts w:cs="David" w:hint="cs"/>
          <w:rtl/>
        </w:rPr>
      </w:pPr>
      <w:r w:rsidRPr="00004B66">
        <w:rPr>
          <w:rFonts w:cs="David" w:hint="cs"/>
          <w:u w:val="single"/>
          <w:rtl/>
        </w:rPr>
        <w:t xml:space="preserve">גלעד </w:t>
      </w:r>
      <w:proofErr w:type="spellStart"/>
      <w:r w:rsidRPr="00004B66">
        <w:rPr>
          <w:rFonts w:cs="David" w:hint="cs"/>
          <w:u w:val="single"/>
          <w:rtl/>
        </w:rPr>
        <w:t>ארדן</w:t>
      </w:r>
      <w:proofErr w:type="spellEnd"/>
      <w:r w:rsidRPr="00004B66">
        <w:rPr>
          <w:rFonts w:cs="David" w:hint="cs"/>
          <w:u w:val="single"/>
          <w:rtl/>
        </w:rPr>
        <w:t>:</w:t>
      </w:r>
    </w:p>
    <w:p w14:paraId="53EA6623" w14:textId="77777777" w:rsidR="00004B66" w:rsidRPr="00004B66" w:rsidRDefault="00004B66" w:rsidP="00004B66">
      <w:pPr>
        <w:bidi/>
        <w:rPr>
          <w:rFonts w:cs="David" w:hint="cs"/>
          <w:rtl/>
        </w:rPr>
      </w:pPr>
    </w:p>
    <w:p w14:paraId="625D2966" w14:textId="77777777" w:rsidR="00004B66" w:rsidRPr="00004B66" w:rsidRDefault="00004B66" w:rsidP="00004B66">
      <w:pPr>
        <w:bidi/>
        <w:rPr>
          <w:rFonts w:cs="David" w:hint="cs"/>
          <w:rtl/>
        </w:rPr>
      </w:pPr>
      <w:r w:rsidRPr="00004B66">
        <w:rPr>
          <w:rFonts w:cs="David" w:hint="cs"/>
          <w:rtl/>
        </w:rPr>
        <w:tab/>
        <w:t xml:space="preserve"> גם חברי כנסת.</w:t>
      </w:r>
    </w:p>
    <w:p w14:paraId="2B0A2258" w14:textId="77777777" w:rsidR="00004B66" w:rsidRPr="00004B66" w:rsidRDefault="00004B66" w:rsidP="00004B66">
      <w:pPr>
        <w:bidi/>
        <w:rPr>
          <w:rFonts w:cs="David" w:hint="cs"/>
          <w:rtl/>
        </w:rPr>
      </w:pPr>
    </w:p>
    <w:p w14:paraId="3ED46036" w14:textId="77777777" w:rsidR="00004B66" w:rsidRPr="00004B66" w:rsidRDefault="00004B66" w:rsidP="00004B66">
      <w:pPr>
        <w:bidi/>
        <w:rPr>
          <w:rFonts w:cs="David" w:hint="cs"/>
          <w:rtl/>
        </w:rPr>
      </w:pPr>
      <w:r w:rsidRPr="00004B66">
        <w:rPr>
          <w:rFonts w:cs="David" w:hint="cs"/>
          <w:u w:val="single"/>
          <w:rtl/>
        </w:rPr>
        <w:t>דוד טל:</w:t>
      </w:r>
    </w:p>
    <w:p w14:paraId="747BD413" w14:textId="77777777" w:rsidR="00004B66" w:rsidRPr="00004B66" w:rsidRDefault="00004B66" w:rsidP="00004B66">
      <w:pPr>
        <w:bidi/>
        <w:rPr>
          <w:rFonts w:cs="David" w:hint="cs"/>
          <w:rtl/>
        </w:rPr>
      </w:pPr>
    </w:p>
    <w:p w14:paraId="4D83E2A6" w14:textId="77777777" w:rsidR="00004B66" w:rsidRPr="00004B66" w:rsidRDefault="00004B66" w:rsidP="00004B66">
      <w:pPr>
        <w:bidi/>
        <w:rPr>
          <w:rFonts w:cs="David" w:hint="cs"/>
          <w:rtl/>
        </w:rPr>
      </w:pPr>
      <w:r w:rsidRPr="00004B66">
        <w:rPr>
          <w:rFonts w:cs="David" w:hint="cs"/>
          <w:rtl/>
        </w:rPr>
        <w:tab/>
        <w:t xml:space="preserve"> ראש עירייה נכלל בזה?</w:t>
      </w:r>
    </w:p>
    <w:p w14:paraId="579ADCFC" w14:textId="77777777" w:rsidR="00004B66" w:rsidRPr="00004B66" w:rsidRDefault="00004B66" w:rsidP="00004B66">
      <w:pPr>
        <w:bidi/>
        <w:rPr>
          <w:rFonts w:cs="David" w:hint="cs"/>
          <w:rtl/>
        </w:rPr>
      </w:pPr>
    </w:p>
    <w:p w14:paraId="6B1C91DA" w14:textId="77777777" w:rsidR="00004B66" w:rsidRPr="00004B66" w:rsidRDefault="00004B66" w:rsidP="00004B66">
      <w:pPr>
        <w:bidi/>
        <w:rPr>
          <w:rFonts w:cs="David" w:hint="cs"/>
          <w:rtl/>
        </w:rPr>
      </w:pPr>
      <w:r w:rsidRPr="00004B66">
        <w:rPr>
          <w:rFonts w:cs="David" w:hint="cs"/>
          <w:u w:val="single"/>
          <w:rtl/>
        </w:rPr>
        <w:t xml:space="preserve">גלעד </w:t>
      </w:r>
      <w:proofErr w:type="spellStart"/>
      <w:r w:rsidRPr="00004B66">
        <w:rPr>
          <w:rFonts w:cs="David" w:hint="cs"/>
          <w:u w:val="single"/>
          <w:rtl/>
        </w:rPr>
        <w:t>ארדן</w:t>
      </w:r>
      <w:proofErr w:type="spellEnd"/>
      <w:r w:rsidRPr="00004B66">
        <w:rPr>
          <w:rFonts w:cs="David" w:hint="cs"/>
          <w:u w:val="single"/>
          <w:rtl/>
        </w:rPr>
        <w:t>:</w:t>
      </w:r>
    </w:p>
    <w:p w14:paraId="42143E06" w14:textId="77777777" w:rsidR="00004B66" w:rsidRPr="00004B66" w:rsidRDefault="00004B66" w:rsidP="00004B66">
      <w:pPr>
        <w:bidi/>
        <w:rPr>
          <w:rFonts w:cs="David" w:hint="cs"/>
          <w:rtl/>
        </w:rPr>
      </w:pPr>
    </w:p>
    <w:p w14:paraId="1D9C4054" w14:textId="77777777" w:rsidR="00004B66" w:rsidRPr="00004B66" w:rsidRDefault="00004B66" w:rsidP="00004B66">
      <w:pPr>
        <w:bidi/>
        <w:rPr>
          <w:rFonts w:cs="David" w:hint="cs"/>
          <w:rtl/>
        </w:rPr>
      </w:pPr>
      <w:r w:rsidRPr="00004B66">
        <w:rPr>
          <w:rFonts w:cs="David" w:hint="cs"/>
          <w:rtl/>
        </w:rPr>
        <w:tab/>
        <w:t xml:space="preserve"> אני לא יודע.</w:t>
      </w:r>
    </w:p>
    <w:p w14:paraId="0E5C8952" w14:textId="77777777" w:rsidR="00004B66" w:rsidRPr="00004B66" w:rsidRDefault="00004B66" w:rsidP="00004B66">
      <w:pPr>
        <w:bidi/>
        <w:rPr>
          <w:rFonts w:cs="David" w:hint="cs"/>
          <w:rtl/>
        </w:rPr>
      </w:pPr>
    </w:p>
    <w:p w14:paraId="0F0CC81D"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7865B249" w14:textId="77777777" w:rsidR="00004B66" w:rsidRPr="00004B66" w:rsidRDefault="00004B66" w:rsidP="00004B66">
      <w:pPr>
        <w:bidi/>
        <w:rPr>
          <w:rFonts w:cs="David" w:hint="cs"/>
          <w:rtl/>
        </w:rPr>
      </w:pPr>
    </w:p>
    <w:p w14:paraId="70758BBC" w14:textId="77777777" w:rsidR="00004B66" w:rsidRPr="00004B66" w:rsidRDefault="00004B66" w:rsidP="00004B66">
      <w:pPr>
        <w:bidi/>
        <w:rPr>
          <w:rFonts w:cs="David" w:hint="cs"/>
          <w:rtl/>
        </w:rPr>
      </w:pPr>
      <w:r w:rsidRPr="00004B66">
        <w:rPr>
          <w:rFonts w:cs="David" w:hint="cs"/>
          <w:rtl/>
        </w:rPr>
        <w:tab/>
        <w:t xml:space="preserve"> למען הסדר הטוב אפשרתי לך לדבר כי אמרת שאתה צריך לנהל ועדה. אבל למען הסדר הטוב הייתי צריכה לפתוח את הדיון בכך שמונחות לפנינו 3 הצעות חוק, והרציונל של כל הצעות החוק, ואיך, לעניות דעתי ולעניות דעתן של היועצות המשפטיות, צריך להתנהל הדיון הזה. </w:t>
      </w:r>
    </w:p>
    <w:p w14:paraId="687E96D1" w14:textId="77777777" w:rsidR="00004B66" w:rsidRPr="00004B66" w:rsidRDefault="00004B66" w:rsidP="00004B66">
      <w:pPr>
        <w:bidi/>
        <w:rPr>
          <w:rFonts w:cs="David" w:hint="cs"/>
          <w:rtl/>
        </w:rPr>
      </w:pPr>
    </w:p>
    <w:p w14:paraId="5B6CC2F0" w14:textId="77777777" w:rsidR="00004B66" w:rsidRPr="00004B66" w:rsidRDefault="00004B66" w:rsidP="00004B66">
      <w:pPr>
        <w:bidi/>
        <w:ind w:firstLine="567"/>
        <w:rPr>
          <w:rFonts w:cs="David" w:hint="cs"/>
          <w:rtl/>
        </w:rPr>
      </w:pPr>
      <w:r w:rsidRPr="00004B66">
        <w:rPr>
          <w:rFonts w:cs="David" w:hint="cs"/>
          <w:rtl/>
        </w:rPr>
        <w:t xml:space="preserve">המשיק לשלוש ההצעות שעוסקות באותו נושא הוא היכולת לשלול תשלומים ממי שכיהן בתור חבר כנסת או נושא משרה אחר שהורשע בעבירה חמורה. הרציונל שעומד מאחורי ההצעות הללו הוא לקבוע שהציבור לא יממן תשלומים ממי שהפר את האמון שניתן בו. לצערי, בעת האחרונה נתקלנו ביותר ממקרה אחד שבו נחקרו נושאי משרה בכירים בעבירות, מהחמורות  שיש בספר החוקים. מטרתנו היום לקבוע כי מי שהורשע בעבירות כאלה לא ייהנה מהטבות כספיות מקופת הציבור. מכיוון שזהו דיון ראשון בנושא, ויש סוגיות רבות שעל ועדת הכנסת ללבן, הכינה היועצת המשפטית ארבל </w:t>
      </w:r>
      <w:proofErr w:type="spellStart"/>
      <w:r w:rsidRPr="00004B66">
        <w:rPr>
          <w:rFonts w:cs="David" w:hint="cs"/>
          <w:rtl/>
        </w:rPr>
        <w:t>אסטרחן</w:t>
      </w:r>
      <w:proofErr w:type="spellEnd"/>
      <w:r w:rsidRPr="00004B66">
        <w:rPr>
          <w:rFonts w:cs="David" w:hint="cs"/>
          <w:rtl/>
        </w:rPr>
        <w:t xml:space="preserve"> רשימת שאלות שמן הראוי להכריע בהן כדי שנוהל להתקדם בתהליך החקיקה. השאלות הללו מונחות על שולחנכם, חלקן קשורות זו לזו. אני מציעה ללכת לפי סדר השאלות. כל חבר כנסת שירצה לומר משהו בעניין, מוזמן לומר. המטרה של ועדת הכנסת היא להתגבש להצעת חוק אחת שתובא בפני המליאה ותוכן לקראת קריאה ראשונה ותובא להצבעה לקריאה ראשונה. הערה לסדר, בבקשה.</w:t>
      </w:r>
    </w:p>
    <w:p w14:paraId="767F6A6B" w14:textId="77777777" w:rsidR="00004B66" w:rsidRPr="00004B66" w:rsidRDefault="00004B66" w:rsidP="00004B66">
      <w:pPr>
        <w:bidi/>
        <w:rPr>
          <w:rFonts w:cs="David" w:hint="cs"/>
          <w:rtl/>
        </w:rPr>
      </w:pPr>
    </w:p>
    <w:p w14:paraId="11228708" w14:textId="77777777" w:rsidR="00004B66" w:rsidRPr="00004B66" w:rsidRDefault="00004B66" w:rsidP="00004B66">
      <w:pPr>
        <w:bidi/>
        <w:rPr>
          <w:rFonts w:cs="David" w:hint="cs"/>
          <w:rtl/>
        </w:rPr>
      </w:pPr>
      <w:r w:rsidRPr="00004B66">
        <w:rPr>
          <w:rFonts w:cs="David" w:hint="cs"/>
          <w:u w:val="single"/>
          <w:rtl/>
        </w:rPr>
        <w:t>נסים זאב:</w:t>
      </w:r>
    </w:p>
    <w:p w14:paraId="74A2F0A1" w14:textId="77777777" w:rsidR="00004B66" w:rsidRPr="00004B66" w:rsidRDefault="00004B66" w:rsidP="00004B66">
      <w:pPr>
        <w:bidi/>
        <w:rPr>
          <w:rFonts w:cs="David" w:hint="cs"/>
          <w:rtl/>
        </w:rPr>
      </w:pPr>
    </w:p>
    <w:p w14:paraId="29F64F91" w14:textId="77777777" w:rsidR="00004B66" w:rsidRPr="00004B66" w:rsidRDefault="00004B66" w:rsidP="00004B66">
      <w:pPr>
        <w:bidi/>
        <w:rPr>
          <w:rFonts w:cs="David" w:hint="cs"/>
          <w:rtl/>
        </w:rPr>
      </w:pPr>
      <w:r w:rsidRPr="00004B66">
        <w:rPr>
          <w:rFonts w:cs="David" w:hint="cs"/>
          <w:rtl/>
        </w:rPr>
        <w:tab/>
        <w:t xml:space="preserve"> לדעתי, אי אפשר לחבר את שלושת החוקים כי ההצעה שלך מתייחסת לעבירות מסוג פשע, וזאת רמה שונה של עבירה מאשר עבירות פליליות שיש עמן קלון. לכן צריך להפריד את הנושאים- -</w:t>
      </w:r>
    </w:p>
    <w:p w14:paraId="695749E9" w14:textId="77777777" w:rsidR="00004B66" w:rsidRPr="00004B66" w:rsidRDefault="00004B66" w:rsidP="00004B66">
      <w:pPr>
        <w:bidi/>
        <w:rPr>
          <w:rFonts w:cs="David" w:hint="cs"/>
          <w:rtl/>
        </w:rPr>
      </w:pPr>
    </w:p>
    <w:p w14:paraId="54BB607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3716404" w14:textId="77777777" w:rsidR="00004B66" w:rsidRPr="00004B66" w:rsidRDefault="00004B66" w:rsidP="00004B66">
      <w:pPr>
        <w:bidi/>
        <w:rPr>
          <w:rFonts w:cs="David"/>
          <w:rtl/>
        </w:rPr>
      </w:pPr>
    </w:p>
    <w:p w14:paraId="2016C7AB" w14:textId="77777777" w:rsidR="00004B66" w:rsidRPr="00004B66" w:rsidRDefault="00004B66" w:rsidP="00004B66">
      <w:pPr>
        <w:bidi/>
        <w:rPr>
          <w:rFonts w:cs="David" w:hint="cs"/>
          <w:rtl/>
        </w:rPr>
      </w:pPr>
      <w:r w:rsidRPr="00004B66">
        <w:rPr>
          <w:rFonts w:cs="David"/>
          <w:rtl/>
        </w:rPr>
        <w:tab/>
      </w:r>
      <w:r w:rsidRPr="00004B66">
        <w:rPr>
          <w:rFonts w:cs="David" w:hint="cs"/>
          <w:rtl/>
        </w:rPr>
        <w:t>זה חלק מהשאלה, חבר הכנסת זאב.</w:t>
      </w:r>
    </w:p>
    <w:p w14:paraId="24F6B946" w14:textId="77777777" w:rsidR="00004B66" w:rsidRPr="00004B66" w:rsidRDefault="00004B66" w:rsidP="00004B66">
      <w:pPr>
        <w:bidi/>
        <w:rPr>
          <w:rFonts w:cs="David" w:hint="cs"/>
          <w:rtl/>
        </w:rPr>
      </w:pPr>
    </w:p>
    <w:p w14:paraId="282E7737" w14:textId="77777777" w:rsidR="00004B66" w:rsidRPr="00004B66" w:rsidRDefault="00004B66" w:rsidP="00004B66">
      <w:pPr>
        <w:bidi/>
        <w:rPr>
          <w:rFonts w:cs="David" w:hint="cs"/>
          <w:rtl/>
        </w:rPr>
      </w:pPr>
      <w:r w:rsidRPr="00004B66">
        <w:rPr>
          <w:rFonts w:cs="David" w:hint="cs"/>
          <w:u w:val="single"/>
          <w:rtl/>
        </w:rPr>
        <w:t>נסים זאב:</w:t>
      </w:r>
    </w:p>
    <w:p w14:paraId="19A04915" w14:textId="77777777" w:rsidR="00004B66" w:rsidRPr="00004B66" w:rsidRDefault="00004B66" w:rsidP="00004B66">
      <w:pPr>
        <w:bidi/>
        <w:rPr>
          <w:rFonts w:cs="David" w:hint="cs"/>
          <w:rtl/>
        </w:rPr>
      </w:pPr>
    </w:p>
    <w:p w14:paraId="352064C6" w14:textId="77777777" w:rsidR="00004B66" w:rsidRPr="00004B66" w:rsidRDefault="00004B66" w:rsidP="00004B66">
      <w:pPr>
        <w:bidi/>
        <w:rPr>
          <w:rFonts w:cs="David" w:hint="cs"/>
          <w:rtl/>
        </w:rPr>
      </w:pPr>
      <w:r w:rsidRPr="00004B66">
        <w:rPr>
          <w:rFonts w:cs="David" w:hint="cs"/>
          <w:rtl/>
        </w:rPr>
        <w:tab/>
        <w:t>בהצעת החוק שלך אני בעד להקדים את זה, אבל אני לא בעד הצעות החוק האחרות. לדעתי, עבירה שיש עמה קלון זה לא דבר דחוף.</w:t>
      </w:r>
    </w:p>
    <w:p w14:paraId="36C6D7F9" w14:textId="77777777" w:rsidR="00004B66" w:rsidRPr="00004B66" w:rsidRDefault="00004B66" w:rsidP="00004B66">
      <w:pPr>
        <w:bidi/>
        <w:rPr>
          <w:rFonts w:cs="David" w:hint="cs"/>
          <w:rtl/>
        </w:rPr>
      </w:pPr>
    </w:p>
    <w:p w14:paraId="05582F59"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31D0C2D" w14:textId="77777777" w:rsidR="00004B66" w:rsidRPr="00004B66" w:rsidRDefault="00004B66" w:rsidP="00004B66">
      <w:pPr>
        <w:bidi/>
        <w:rPr>
          <w:rFonts w:cs="David"/>
          <w:rtl/>
        </w:rPr>
      </w:pPr>
    </w:p>
    <w:p w14:paraId="2C68DF95" w14:textId="77777777" w:rsidR="00004B66" w:rsidRPr="00004B66" w:rsidRDefault="00004B66" w:rsidP="00004B66">
      <w:pPr>
        <w:bidi/>
        <w:rPr>
          <w:rFonts w:cs="David" w:hint="cs"/>
          <w:rtl/>
        </w:rPr>
      </w:pPr>
      <w:r w:rsidRPr="00004B66">
        <w:rPr>
          <w:rFonts w:cs="David"/>
          <w:rtl/>
        </w:rPr>
        <w:tab/>
      </w:r>
      <w:r w:rsidRPr="00004B66">
        <w:rPr>
          <w:rFonts w:cs="David" w:hint="cs"/>
          <w:rtl/>
        </w:rPr>
        <w:t>תודה. משרד המשפטים, בבקשה.</w:t>
      </w:r>
    </w:p>
    <w:p w14:paraId="4E562AAC" w14:textId="77777777" w:rsidR="00004B66" w:rsidRPr="00004B66" w:rsidRDefault="00004B66" w:rsidP="00004B66">
      <w:pPr>
        <w:bidi/>
        <w:rPr>
          <w:rFonts w:cs="David" w:hint="cs"/>
          <w:rtl/>
        </w:rPr>
      </w:pPr>
    </w:p>
    <w:p w14:paraId="5AAFF6A1" w14:textId="77777777" w:rsidR="00004B66" w:rsidRPr="00004B66" w:rsidRDefault="00004B66" w:rsidP="00004B66">
      <w:pPr>
        <w:bidi/>
        <w:rPr>
          <w:rFonts w:cs="David" w:hint="cs"/>
          <w:u w:val="single"/>
          <w:rtl/>
        </w:rPr>
      </w:pPr>
      <w:r w:rsidRPr="00004B66">
        <w:rPr>
          <w:rFonts w:cs="David" w:hint="cs"/>
          <w:u w:val="single"/>
          <w:rtl/>
        </w:rPr>
        <w:t>דן אורן:</w:t>
      </w:r>
    </w:p>
    <w:p w14:paraId="2B9558C7" w14:textId="77777777" w:rsidR="00004B66" w:rsidRPr="00004B66" w:rsidRDefault="00004B66" w:rsidP="00004B66">
      <w:pPr>
        <w:bidi/>
        <w:rPr>
          <w:rFonts w:cs="David" w:hint="cs"/>
          <w:rtl/>
        </w:rPr>
      </w:pPr>
    </w:p>
    <w:p w14:paraId="1B7B9F6A" w14:textId="77777777" w:rsidR="00004B66" w:rsidRPr="00004B66" w:rsidRDefault="00004B66" w:rsidP="00004B66">
      <w:pPr>
        <w:bidi/>
        <w:rPr>
          <w:rFonts w:cs="David" w:hint="cs"/>
          <w:rtl/>
        </w:rPr>
      </w:pPr>
      <w:r w:rsidRPr="00004B66">
        <w:rPr>
          <w:rFonts w:cs="David" w:hint="cs"/>
          <w:rtl/>
        </w:rPr>
        <w:tab/>
        <w:t>בשאלות האלה יש כדי לשקף את ההתייחסות שלנו. כידוע, הממשלה תמכה כפוף לתנאים מסוימים- -</w:t>
      </w:r>
    </w:p>
    <w:p w14:paraId="709F662B" w14:textId="77777777" w:rsidR="00004B66" w:rsidRPr="00004B66" w:rsidRDefault="00004B66" w:rsidP="00004B66">
      <w:pPr>
        <w:bidi/>
        <w:rPr>
          <w:rFonts w:cs="David" w:hint="cs"/>
          <w:rtl/>
        </w:rPr>
      </w:pPr>
    </w:p>
    <w:p w14:paraId="2E1F7675"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081043A5" w14:textId="77777777" w:rsidR="00004B66" w:rsidRPr="00004B66" w:rsidRDefault="00004B66" w:rsidP="00004B66">
      <w:pPr>
        <w:bidi/>
        <w:rPr>
          <w:rFonts w:cs="David" w:hint="cs"/>
          <w:rtl/>
        </w:rPr>
      </w:pPr>
    </w:p>
    <w:p w14:paraId="72FFBBF3" w14:textId="77777777" w:rsidR="00004B66" w:rsidRPr="00004B66" w:rsidRDefault="00004B66" w:rsidP="00004B66">
      <w:pPr>
        <w:bidi/>
        <w:rPr>
          <w:rFonts w:cs="David" w:hint="cs"/>
          <w:rtl/>
        </w:rPr>
      </w:pPr>
      <w:r w:rsidRPr="00004B66">
        <w:rPr>
          <w:rFonts w:cs="David" w:hint="cs"/>
          <w:rtl/>
        </w:rPr>
        <w:tab/>
        <w:t xml:space="preserve"> אני מוכרחה להעיר </w:t>
      </w:r>
      <w:proofErr w:type="spellStart"/>
      <w:r w:rsidRPr="00004B66">
        <w:rPr>
          <w:rFonts w:cs="David" w:hint="cs"/>
          <w:rtl/>
        </w:rPr>
        <w:t>בסוגייה</w:t>
      </w:r>
      <w:proofErr w:type="spellEnd"/>
      <w:r w:rsidRPr="00004B66">
        <w:rPr>
          <w:rFonts w:cs="David" w:hint="cs"/>
          <w:rtl/>
        </w:rPr>
        <w:t xml:space="preserve"> הזאת. כשהצעת החוק שלי נדונה במליאה לא דובר על כך שאני תומכת בתנאי כלשהו. הצעת החוק הזאת עברה בקריאה- -</w:t>
      </w:r>
    </w:p>
    <w:p w14:paraId="57DA3D28" w14:textId="77777777" w:rsidR="00004B66" w:rsidRPr="00004B66" w:rsidRDefault="00004B66" w:rsidP="00004B66">
      <w:pPr>
        <w:bidi/>
        <w:rPr>
          <w:rFonts w:cs="David" w:hint="cs"/>
          <w:rtl/>
        </w:rPr>
      </w:pPr>
    </w:p>
    <w:p w14:paraId="6A690650" w14:textId="77777777" w:rsidR="00004B66" w:rsidRPr="00004B66" w:rsidRDefault="00004B66" w:rsidP="00004B66">
      <w:pPr>
        <w:bidi/>
        <w:rPr>
          <w:rFonts w:cs="David" w:hint="cs"/>
          <w:rtl/>
        </w:rPr>
      </w:pPr>
      <w:r w:rsidRPr="00004B66">
        <w:rPr>
          <w:rFonts w:cs="David" w:hint="cs"/>
          <w:u w:val="single"/>
          <w:rtl/>
        </w:rPr>
        <w:t>דן אורן:</w:t>
      </w:r>
    </w:p>
    <w:p w14:paraId="5A2422A6" w14:textId="77777777" w:rsidR="00004B66" w:rsidRPr="00004B66" w:rsidRDefault="00004B66" w:rsidP="00004B66">
      <w:pPr>
        <w:bidi/>
        <w:rPr>
          <w:rFonts w:cs="David" w:hint="cs"/>
          <w:rtl/>
        </w:rPr>
      </w:pPr>
    </w:p>
    <w:p w14:paraId="37521040" w14:textId="77777777" w:rsidR="00004B66" w:rsidRPr="00004B66" w:rsidRDefault="00004B66" w:rsidP="00004B66">
      <w:pPr>
        <w:bidi/>
        <w:rPr>
          <w:rFonts w:cs="David" w:hint="cs"/>
          <w:rtl/>
        </w:rPr>
      </w:pPr>
      <w:r w:rsidRPr="00004B66">
        <w:rPr>
          <w:rFonts w:cs="David" w:hint="cs"/>
          <w:rtl/>
        </w:rPr>
        <w:tab/>
        <w:t>כפוף לתיאום עם משרד המשפטים.</w:t>
      </w:r>
    </w:p>
    <w:p w14:paraId="624627D6" w14:textId="77777777" w:rsidR="00004B66" w:rsidRPr="00004B66" w:rsidRDefault="00004B66" w:rsidP="00004B66">
      <w:pPr>
        <w:bidi/>
        <w:rPr>
          <w:rFonts w:cs="David" w:hint="cs"/>
          <w:rtl/>
        </w:rPr>
      </w:pPr>
    </w:p>
    <w:p w14:paraId="38732C9C"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35833DC8" w14:textId="77777777" w:rsidR="00004B66" w:rsidRPr="00004B66" w:rsidRDefault="00004B66" w:rsidP="00004B66">
      <w:pPr>
        <w:bidi/>
        <w:rPr>
          <w:rFonts w:cs="David" w:hint="cs"/>
          <w:rtl/>
        </w:rPr>
      </w:pPr>
    </w:p>
    <w:p w14:paraId="06E5E4B9" w14:textId="77777777" w:rsidR="00004B66" w:rsidRPr="00004B66" w:rsidRDefault="00004B66" w:rsidP="00004B66">
      <w:pPr>
        <w:bidi/>
        <w:rPr>
          <w:rFonts w:cs="David" w:hint="cs"/>
          <w:rtl/>
        </w:rPr>
      </w:pPr>
      <w:r w:rsidRPr="00004B66">
        <w:rPr>
          <w:rFonts w:cs="David" w:hint="cs"/>
          <w:rtl/>
        </w:rPr>
        <w:tab/>
        <w:t xml:space="preserve"> לא כפוף. אני לא אמרתי שאני מסכימה לשום דבר- -</w:t>
      </w:r>
    </w:p>
    <w:p w14:paraId="3C843020" w14:textId="77777777" w:rsidR="00004B66" w:rsidRPr="00004B66" w:rsidRDefault="00004B66" w:rsidP="00004B66">
      <w:pPr>
        <w:bidi/>
        <w:rPr>
          <w:rFonts w:cs="David" w:hint="cs"/>
          <w:rtl/>
        </w:rPr>
      </w:pPr>
    </w:p>
    <w:p w14:paraId="363707D4" w14:textId="77777777" w:rsidR="00004B66" w:rsidRPr="00004B66" w:rsidRDefault="00004B66" w:rsidP="00004B66">
      <w:pPr>
        <w:bidi/>
        <w:rPr>
          <w:rFonts w:cs="David" w:hint="cs"/>
          <w:rtl/>
        </w:rPr>
      </w:pPr>
      <w:r w:rsidRPr="00004B66">
        <w:rPr>
          <w:rFonts w:cs="David" w:hint="cs"/>
          <w:u w:val="single"/>
          <w:rtl/>
        </w:rPr>
        <w:t>ראובן ריבלין:</w:t>
      </w:r>
    </w:p>
    <w:p w14:paraId="78341F70" w14:textId="77777777" w:rsidR="00004B66" w:rsidRPr="00004B66" w:rsidRDefault="00004B66" w:rsidP="00004B66">
      <w:pPr>
        <w:bidi/>
        <w:rPr>
          <w:rFonts w:cs="David" w:hint="cs"/>
          <w:rtl/>
        </w:rPr>
      </w:pPr>
    </w:p>
    <w:p w14:paraId="02A6FA36" w14:textId="77777777" w:rsidR="00004B66" w:rsidRPr="00004B66" w:rsidRDefault="00004B66" w:rsidP="00004B66">
      <w:pPr>
        <w:bidi/>
        <w:rPr>
          <w:rFonts w:cs="David" w:hint="cs"/>
          <w:rtl/>
        </w:rPr>
      </w:pPr>
      <w:r w:rsidRPr="00004B66">
        <w:rPr>
          <w:rFonts w:cs="David" w:hint="cs"/>
          <w:rtl/>
        </w:rPr>
        <w:tab/>
        <w:t xml:space="preserve"> מה זה שייך למשרד המשפטים?</w:t>
      </w:r>
    </w:p>
    <w:p w14:paraId="5AD99A18" w14:textId="77777777" w:rsidR="00004B66" w:rsidRPr="00004B66" w:rsidRDefault="00004B66" w:rsidP="00004B66">
      <w:pPr>
        <w:bidi/>
        <w:rPr>
          <w:rFonts w:cs="David" w:hint="cs"/>
          <w:rtl/>
        </w:rPr>
      </w:pPr>
    </w:p>
    <w:p w14:paraId="68F97890" w14:textId="77777777" w:rsidR="00004B66" w:rsidRPr="00004B66" w:rsidRDefault="00004B66" w:rsidP="00004B66">
      <w:pPr>
        <w:bidi/>
        <w:rPr>
          <w:rFonts w:cs="David" w:hint="cs"/>
          <w:rtl/>
        </w:rPr>
      </w:pPr>
      <w:r w:rsidRPr="00004B66">
        <w:rPr>
          <w:rFonts w:cs="David" w:hint="cs"/>
          <w:u w:val="single"/>
          <w:rtl/>
        </w:rPr>
        <w:t>דן אורן:</w:t>
      </w:r>
    </w:p>
    <w:p w14:paraId="45932818" w14:textId="77777777" w:rsidR="00004B66" w:rsidRPr="00004B66" w:rsidRDefault="00004B66" w:rsidP="00004B66">
      <w:pPr>
        <w:bidi/>
        <w:rPr>
          <w:rFonts w:cs="David" w:hint="cs"/>
          <w:rtl/>
        </w:rPr>
      </w:pPr>
      <w:r w:rsidRPr="00004B66">
        <w:rPr>
          <w:rFonts w:cs="David" w:hint="cs"/>
          <w:rtl/>
        </w:rPr>
        <w:tab/>
      </w:r>
    </w:p>
    <w:p w14:paraId="3975FD42" w14:textId="77777777" w:rsidR="00004B66" w:rsidRPr="00004B66" w:rsidRDefault="00004B66" w:rsidP="00004B66">
      <w:pPr>
        <w:bidi/>
        <w:rPr>
          <w:rFonts w:cs="David" w:hint="cs"/>
          <w:rtl/>
        </w:rPr>
      </w:pPr>
      <w:r w:rsidRPr="00004B66">
        <w:rPr>
          <w:rFonts w:cs="David" w:hint="cs"/>
          <w:rtl/>
        </w:rPr>
        <w:tab/>
        <w:t>זאת החלטה של ועדת שרים.</w:t>
      </w:r>
    </w:p>
    <w:p w14:paraId="7E818CF6" w14:textId="77777777" w:rsidR="00004B66" w:rsidRPr="00004B66" w:rsidRDefault="00004B66" w:rsidP="00004B66">
      <w:pPr>
        <w:bidi/>
        <w:rPr>
          <w:rFonts w:cs="David" w:hint="cs"/>
          <w:rtl/>
        </w:rPr>
      </w:pPr>
    </w:p>
    <w:p w14:paraId="4B09BE3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FD31FC4" w14:textId="77777777" w:rsidR="00004B66" w:rsidRPr="00004B66" w:rsidRDefault="00004B66" w:rsidP="00004B66">
      <w:pPr>
        <w:bidi/>
        <w:rPr>
          <w:rFonts w:cs="David"/>
          <w:rtl/>
        </w:rPr>
      </w:pPr>
    </w:p>
    <w:p w14:paraId="71768F99" w14:textId="77777777" w:rsidR="00004B66" w:rsidRPr="00004B66" w:rsidRDefault="00004B66" w:rsidP="00004B66">
      <w:pPr>
        <w:bidi/>
        <w:rPr>
          <w:rFonts w:cs="David" w:hint="cs"/>
          <w:rtl/>
        </w:rPr>
      </w:pPr>
      <w:r w:rsidRPr="00004B66">
        <w:rPr>
          <w:rFonts w:cs="David"/>
          <w:rtl/>
        </w:rPr>
        <w:tab/>
      </w:r>
      <w:r w:rsidRPr="00004B66">
        <w:rPr>
          <w:rFonts w:cs="David" w:hint="cs"/>
          <w:rtl/>
        </w:rPr>
        <w:t>אתה תקרא את הפרוטוקול של ההצבעה במליאת הכנסת. כאשר אני כחברת כנסת מגיעה לדין ודברים עם הממשלה, ואני מסכימה לטיעון כלשהו אני אומרת את הדברים האלה במליאה עצמה. לא נאמר שום דבר- -</w:t>
      </w:r>
    </w:p>
    <w:p w14:paraId="6C6FC1E9" w14:textId="77777777" w:rsidR="00004B66" w:rsidRPr="00004B66" w:rsidRDefault="00004B66" w:rsidP="00004B66">
      <w:pPr>
        <w:bidi/>
        <w:rPr>
          <w:rFonts w:cs="David" w:hint="cs"/>
          <w:rtl/>
        </w:rPr>
      </w:pPr>
    </w:p>
    <w:p w14:paraId="166F060D" w14:textId="77777777" w:rsidR="00004B66" w:rsidRPr="00004B66" w:rsidRDefault="00004B66" w:rsidP="00004B66">
      <w:pPr>
        <w:bidi/>
        <w:rPr>
          <w:rFonts w:cs="David" w:hint="cs"/>
          <w:rtl/>
        </w:rPr>
      </w:pPr>
      <w:r w:rsidRPr="00004B66">
        <w:rPr>
          <w:rFonts w:cs="David" w:hint="cs"/>
          <w:u w:val="single"/>
          <w:rtl/>
        </w:rPr>
        <w:t>דן אורן:</w:t>
      </w:r>
    </w:p>
    <w:p w14:paraId="3C47E4AF" w14:textId="77777777" w:rsidR="00004B66" w:rsidRPr="00004B66" w:rsidRDefault="00004B66" w:rsidP="00004B66">
      <w:pPr>
        <w:bidi/>
        <w:rPr>
          <w:rFonts w:cs="David" w:hint="cs"/>
          <w:rtl/>
        </w:rPr>
      </w:pPr>
      <w:r w:rsidRPr="00004B66">
        <w:rPr>
          <w:rFonts w:cs="David" w:hint="cs"/>
          <w:rtl/>
        </w:rPr>
        <w:tab/>
      </w:r>
    </w:p>
    <w:p w14:paraId="2D1CDDC0" w14:textId="77777777" w:rsidR="00004B66" w:rsidRPr="00004B66" w:rsidRDefault="00004B66" w:rsidP="00004B66">
      <w:pPr>
        <w:bidi/>
        <w:rPr>
          <w:rFonts w:cs="David" w:hint="cs"/>
          <w:rtl/>
        </w:rPr>
      </w:pPr>
      <w:r w:rsidRPr="00004B66">
        <w:rPr>
          <w:rFonts w:cs="David" w:hint="cs"/>
          <w:rtl/>
        </w:rPr>
        <w:tab/>
        <w:t>אני רוצה להיות קונסטרוקטיבי- -</w:t>
      </w:r>
    </w:p>
    <w:p w14:paraId="4773CFDD" w14:textId="77777777" w:rsidR="00004B66" w:rsidRPr="00004B66" w:rsidRDefault="00004B66" w:rsidP="00004B66">
      <w:pPr>
        <w:bidi/>
        <w:rPr>
          <w:rFonts w:cs="David" w:hint="cs"/>
          <w:rtl/>
        </w:rPr>
      </w:pPr>
    </w:p>
    <w:p w14:paraId="40FA253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7722683" w14:textId="77777777" w:rsidR="00004B66" w:rsidRPr="00004B66" w:rsidRDefault="00004B66" w:rsidP="00004B66">
      <w:pPr>
        <w:bidi/>
        <w:rPr>
          <w:rFonts w:cs="David"/>
          <w:rtl/>
        </w:rPr>
      </w:pPr>
    </w:p>
    <w:p w14:paraId="513C5BA3" w14:textId="77777777" w:rsidR="00004B66" w:rsidRPr="00004B66" w:rsidRDefault="00004B66" w:rsidP="00004B66">
      <w:pPr>
        <w:bidi/>
        <w:rPr>
          <w:rFonts w:cs="David" w:hint="cs"/>
          <w:rtl/>
        </w:rPr>
      </w:pPr>
      <w:r w:rsidRPr="00004B66">
        <w:rPr>
          <w:rFonts w:cs="David"/>
          <w:rtl/>
        </w:rPr>
        <w:tab/>
      </w:r>
      <w:r w:rsidRPr="00004B66">
        <w:rPr>
          <w:rFonts w:cs="David" w:hint="cs"/>
          <w:rtl/>
        </w:rPr>
        <w:t>גם אני.</w:t>
      </w:r>
    </w:p>
    <w:p w14:paraId="13945336" w14:textId="77777777" w:rsidR="00004B66" w:rsidRPr="00004B66" w:rsidRDefault="00004B66" w:rsidP="00004B66">
      <w:pPr>
        <w:bidi/>
        <w:rPr>
          <w:rFonts w:cs="David" w:hint="cs"/>
          <w:rtl/>
        </w:rPr>
      </w:pPr>
    </w:p>
    <w:p w14:paraId="3C48EDAC" w14:textId="77777777" w:rsidR="00004B66" w:rsidRPr="00004B66" w:rsidRDefault="00004B66" w:rsidP="00004B66">
      <w:pPr>
        <w:bidi/>
        <w:rPr>
          <w:rFonts w:cs="David"/>
        </w:rPr>
      </w:pPr>
      <w:r w:rsidRPr="00004B66">
        <w:rPr>
          <w:rFonts w:cs="David" w:hint="eastAsia"/>
          <w:u w:val="single"/>
          <w:rtl/>
        </w:rPr>
        <w:t>דן</w:t>
      </w:r>
      <w:r w:rsidRPr="00004B66">
        <w:rPr>
          <w:rFonts w:cs="David"/>
          <w:u w:val="single"/>
          <w:rtl/>
        </w:rPr>
        <w:t xml:space="preserve"> אורן:</w:t>
      </w:r>
    </w:p>
    <w:p w14:paraId="54D2BC05" w14:textId="77777777" w:rsidR="00004B66" w:rsidRPr="00004B66" w:rsidRDefault="00004B66" w:rsidP="00004B66">
      <w:pPr>
        <w:bidi/>
        <w:rPr>
          <w:rFonts w:cs="David"/>
          <w:rtl/>
        </w:rPr>
      </w:pPr>
      <w:r w:rsidRPr="00004B66">
        <w:rPr>
          <w:rFonts w:cs="David"/>
          <w:rtl/>
        </w:rPr>
        <w:tab/>
      </w:r>
    </w:p>
    <w:p w14:paraId="3383F22B" w14:textId="77777777" w:rsidR="00004B66" w:rsidRPr="00004B66" w:rsidRDefault="00004B66" w:rsidP="00004B66">
      <w:pPr>
        <w:bidi/>
        <w:rPr>
          <w:rFonts w:cs="David" w:hint="cs"/>
          <w:rtl/>
        </w:rPr>
      </w:pPr>
      <w:r w:rsidRPr="00004B66">
        <w:rPr>
          <w:rFonts w:cs="David"/>
          <w:rtl/>
        </w:rPr>
        <w:tab/>
      </w:r>
      <w:r w:rsidRPr="00004B66">
        <w:rPr>
          <w:rFonts w:cs="David" w:hint="cs"/>
          <w:rtl/>
        </w:rPr>
        <w:t>- - ולא להיכנס לוויכוח בעניין הזה- -</w:t>
      </w:r>
    </w:p>
    <w:p w14:paraId="67EE3A1B" w14:textId="77777777" w:rsidR="00004B66" w:rsidRPr="00004B66" w:rsidRDefault="00004B66" w:rsidP="00004B66">
      <w:pPr>
        <w:bidi/>
        <w:rPr>
          <w:rFonts w:cs="David" w:hint="cs"/>
          <w:rtl/>
        </w:rPr>
      </w:pPr>
    </w:p>
    <w:p w14:paraId="3937F986" w14:textId="77777777" w:rsidR="00004B66" w:rsidRPr="00004B66" w:rsidRDefault="00004B66" w:rsidP="00004B66">
      <w:pPr>
        <w:bidi/>
        <w:rPr>
          <w:rFonts w:cs="David" w:hint="cs"/>
          <w:rtl/>
        </w:rPr>
      </w:pPr>
      <w:r w:rsidRPr="00004B66">
        <w:rPr>
          <w:rFonts w:cs="David" w:hint="cs"/>
          <w:u w:val="single"/>
          <w:rtl/>
        </w:rPr>
        <w:t>ראובן ריבלין:</w:t>
      </w:r>
    </w:p>
    <w:p w14:paraId="336C49BF" w14:textId="77777777" w:rsidR="00004B66" w:rsidRPr="00004B66" w:rsidRDefault="00004B66" w:rsidP="00004B66">
      <w:pPr>
        <w:bidi/>
        <w:rPr>
          <w:rFonts w:cs="David" w:hint="cs"/>
          <w:rtl/>
        </w:rPr>
      </w:pPr>
    </w:p>
    <w:p w14:paraId="5C55E37A" w14:textId="77777777" w:rsidR="00004B66" w:rsidRPr="00004B66" w:rsidRDefault="00004B66" w:rsidP="00004B66">
      <w:pPr>
        <w:bidi/>
        <w:rPr>
          <w:rFonts w:cs="David" w:hint="cs"/>
          <w:rtl/>
        </w:rPr>
      </w:pPr>
      <w:r w:rsidRPr="00004B66">
        <w:rPr>
          <w:rFonts w:cs="David" w:hint="cs"/>
          <w:rtl/>
        </w:rPr>
        <w:tab/>
        <w:t xml:space="preserve">קודם כול לפני שאתה קונסטרוקטיבי תהיה מדויק. </w:t>
      </w:r>
    </w:p>
    <w:p w14:paraId="660496E9" w14:textId="77777777" w:rsidR="00004B66" w:rsidRPr="00004B66" w:rsidRDefault="00004B66" w:rsidP="00004B66">
      <w:pPr>
        <w:bidi/>
        <w:rPr>
          <w:rFonts w:cs="David" w:hint="cs"/>
          <w:rtl/>
        </w:rPr>
      </w:pPr>
    </w:p>
    <w:p w14:paraId="591E4F72" w14:textId="77777777" w:rsidR="00004B66" w:rsidRPr="00004B66" w:rsidRDefault="00004B66" w:rsidP="00004B66">
      <w:pPr>
        <w:bidi/>
        <w:rPr>
          <w:rFonts w:cs="David" w:hint="cs"/>
          <w:rtl/>
        </w:rPr>
      </w:pPr>
      <w:r w:rsidRPr="00004B66">
        <w:rPr>
          <w:rFonts w:cs="David" w:hint="cs"/>
          <w:u w:val="single"/>
          <w:rtl/>
        </w:rPr>
        <w:t>דן אורן:</w:t>
      </w:r>
    </w:p>
    <w:p w14:paraId="7ADAAA58" w14:textId="77777777" w:rsidR="00004B66" w:rsidRPr="00004B66" w:rsidRDefault="00004B66" w:rsidP="00004B66">
      <w:pPr>
        <w:bidi/>
        <w:rPr>
          <w:rFonts w:cs="David" w:hint="cs"/>
          <w:rtl/>
        </w:rPr>
      </w:pPr>
    </w:p>
    <w:p w14:paraId="31C5DB52" w14:textId="77777777" w:rsidR="00004B66" w:rsidRPr="00004B66" w:rsidRDefault="00004B66" w:rsidP="00004B66">
      <w:pPr>
        <w:bidi/>
        <w:rPr>
          <w:rFonts w:cs="David" w:hint="cs"/>
          <w:rtl/>
        </w:rPr>
      </w:pPr>
      <w:r w:rsidRPr="00004B66">
        <w:rPr>
          <w:rFonts w:cs="David" w:hint="cs"/>
          <w:rtl/>
        </w:rPr>
        <w:tab/>
        <w:t>אני מנסה.</w:t>
      </w:r>
    </w:p>
    <w:p w14:paraId="0E7B9B41" w14:textId="77777777" w:rsidR="00004B66" w:rsidRPr="00004B66" w:rsidRDefault="00004B66" w:rsidP="00004B66">
      <w:pPr>
        <w:bidi/>
        <w:rPr>
          <w:rFonts w:cs="David" w:hint="cs"/>
          <w:rtl/>
        </w:rPr>
      </w:pPr>
    </w:p>
    <w:p w14:paraId="36FFC483" w14:textId="77777777" w:rsidR="00004B66" w:rsidRPr="00004B66" w:rsidRDefault="00004B66" w:rsidP="00004B66">
      <w:pPr>
        <w:bidi/>
        <w:rPr>
          <w:rFonts w:cs="David" w:hint="cs"/>
          <w:rtl/>
        </w:rPr>
      </w:pPr>
      <w:r w:rsidRPr="00004B66">
        <w:rPr>
          <w:rFonts w:cs="David" w:hint="cs"/>
          <w:u w:val="single"/>
          <w:rtl/>
        </w:rPr>
        <w:t>ראובן ריבלין:</w:t>
      </w:r>
    </w:p>
    <w:p w14:paraId="0D229C67" w14:textId="77777777" w:rsidR="00004B66" w:rsidRPr="00004B66" w:rsidRDefault="00004B66" w:rsidP="00004B66">
      <w:pPr>
        <w:bidi/>
        <w:rPr>
          <w:rFonts w:cs="David" w:hint="cs"/>
          <w:rtl/>
        </w:rPr>
      </w:pPr>
    </w:p>
    <w:p w14:paraId="03D6C17C" w14:textId="77777777" w:rsidR="00004B66" w:rsidRPr="00004B66" w:rsidRDefault="00004B66" w:rsidP="00004B66">
      <w:pPr>
        <w:bidi/>
        <w:rPr>
          <w:rFonts w:cs="David" w:hint="cs"/>
          <w:rtl/>
        </w:rPr>
      </w:pPr>
      <w:r w:rsidRPr="00004B66">
        <w:rPr>
          <w:rFonts w:cs="David" w:hint="cs"/>
          <w:rtl/>
        </w:rPr>
        <w:tab/>
        <w:t xml:space="preserve">גם אני מציע, ואני מודיע לך חד-משמעית ששר המשפטים רמון עלה על הבמה והודיע שאין לממשלה עמדה בעניין זה. אז אל תאמר לי שוועדת השרים וגם לא מעניין אותנו משום שמדובר בחברי כנסת, ואין לממשלה בכלל </w:t>
      </w:r>
      <w:r w:rsidRPr="00004B66">
        <w:rPr>
          <w:rFonts w:cs="David"/>
        </w:rPr>
        <w:t>say</w:t>
      </w:r>
      <w:r w:rsidRPr="00004B66">
        <w:rPr>
          <w:rFonts w:cs="David" w:hint="cs"/>
          <w:rtl/>
        </w:rPr>
        <w:t xml:space="preserve"> בעניין הזה. </w:t>
      </w:r>
    </w:p>
    <w:p w14:paraId="60C97003" w14:textId="77777777" w:rsidR="00004B66" w:rsidRPr="00004B66" w:rsidRDefault="00004B66" w:rsidP="00004B66">
      <w:pPr>
        <w:bidi/>
        <w:rPr>
          <w:rFonts w:cs="David" w:hint="cs"/>
          <w:rtl/>
        </w:rPr>
      </w:pPr>
    </w:p>
    <w:p w14:paraId="2ADB053F" w14:textId="77777777" w:rsidR="00004B66" w:rsidRPr="00004B66" w:rsidRDefault="00004B66" w:rsidP="00004B66">
      <w:pPr>
        <w:bidi/>
        <w:rPr>
          <w:rFonts w:cs="David" w:hint="cs"/>
          <w:rtl/>
        </w:rPr>
      </w:pPr>
      <w:r w:rsidRPr="00004B66">
        <w:rPr>
          <w:rFonts w:cs="David" w:hint="cs"/>
          <w:u w:val="single"/>
          <w:rtl/>
        </w:rPr>
        <w:t>דן אורן:</w:t>
      </w:r>
    </w:p>
    <w:p w14:paraId="2F6519C7" w14:textId="77777777" w:rsidR="00004B66" w:rsidRPr="00004B66" w:rsidRDefault="00004B66" w:rsidP="00004B66">
      <w:pPr>
        <w:bidi/>
        <w:rPr>
          <w:rFonts w:cs="David" w:hint="cs"/>
          <w:rtl/>
        </w:rPr>
      </w:pPr>
    </w:p>
    <w:p w14:paraId="549AC39B" w14:textId="77777777" w:rsidR="00004B66" w:rsidRPr="00004B66" w:rsidRDefault="00004B66" w:rsidP="00004B66">
      <w:pPr>
        <w:bidi/>
        <w:rPr>
          <w:rFonts w:cs="David" w:hint="cs"/>
          <w:rtl/>
        </w:rPr>
      </w:pPr>
      <w:r w:rsidRPr="00004B66">
        <w:rPr>
          <w:rFonts w:cs="David" w:hint="cs"/>
          <w:rtl/>
        </w:rPr>
        <w:tab/>
        <w:t>אדוני חבר הכנסת, יש לנו התייחסות לכל שאלה כמעט, ואני מציע שתינתן לנו הזדמנות להתייחס בקצרה לשאלות האלה לפני שמתקבלות החלטות בכל שאלה ושאלה.</w:t>
      </w:r>
    </w:p>
    <w:p w14:paraId="504EE2C1" w14:textId="77777777" w:rsidR="00004B66" w:rsidRPr="00004B66" w:rsidRDefault="00004B66" w:rsidP="00004B66">
      <w:pPr>
        <w:bidi/>
        <w:rPr>
          <w:rFonts w:cs="David" w:hint="cs"/>
          <w:rtl/>
        </w:rPr>
      </w:pPr>
    </w:p>
    <w:p w14:paraId="7D5DF0F5"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17F1E7F5" w14:textId="77777777" w:rsidR="00004B66" w:rsidRPr="00004B66" w:rsidRDefault="00004B66" w:rsidP="00004B66">
      <w:pPr>
        <w:bidi/>
        <w:rPr>
          <w:rFonts w:cs="David" w:hint="cs"/>
          <w:rtl/>
        </w:rPr>
      </w:pPr>
    </w:p>
    <w:p w14:paraId="365C6CB5" w14:textId="77777777" w:rsidR="00004B66" w:rsidRPr="00004B66" w:rsidRDefault="00004B66" w:rsidP="00004B66">
      <w:pPr>
        <w:bidi/>
        <w:rPr>
          <w:rFonts w:cs="David" w:hint="cs"/>
          <w:rtl/>
        </w:rPr>
      </w:pPr>
      <w:r w:rsidRPr="00004B66">
        <w:rPr>
          <w:rFonts w:cs="David" w:hint="cs"/>
          <w:rtl/>
        </w:rPr>
        <w:tab/>
        <w:t>זה מה שאמרתי.</w:t>
      </w:r>
    </w:p>
    <w:p w14:paraId="12C33944" w14:textId="77777777" w:rsidR="00004B66" w:rsidRPr="00004B66" w:rsidRDefault="00004B66" w:rsidP="00004B66">
      <w:pPr>
        <w:bidi/>
        <w:rPr>
          <w:rFonts w:cs="David" w:hint="cs"/>
          <w:rtl/>
        </w:rPr>
      </w:pPr>
    </w:p>
    <w:p w14:paraId="6678B38D" w14:textId="77777777" w:rsidR="00004B66" w:rsidRPr="00004B66" w:rsidRDefault="00004B66" w:rsidP="00004B66">
      <w:pPr>
        <w:bidi/>
        <w:ind w:firstLine="567"/>
        <w:rPr>
          <w:rFonts w:cs="David" w:hint="cs"/>
          <w:rtl/>
        </w:rPr>
      </w:pPr>
      <w:r w:rsidRPr="00004B66">
        <w:rPr>
          <w:rFonts w:cs="David" w:hint="cs"/>
          <w:rtl/>
        </w:rPr>
        <w:t xml:space="preserve"> תשובה לבקשתך, חבר הכנסת נסים זאב: בין השאלות שהיועצות המשפטיות הכינו לנו, יש שאלה לאיזה סוג של עבירות אנחנו צריכים להתייחס; האם בהצעתי אנחנו יכולים לקבוע שבהצעת החוק שמכינה ועדת הכנסת ייכללו עבירות מסוג פשע או עבירות נוספות. זה בהחלט ראוי ונכון שנדון </w:t>
      </w:r>
      <w:proofErr w:type="spellStart"/>
      <w:r w:rsidRPr="00004B66">
        <w:rPr>
          <w:rFonts w:cs="David" w:hint="cs"/>
          <w:rtl/>
        </w:rPr>
        <w:t>בסוגייה</w:t>
      </w:r>
      <w:proofErr w:type="spellEnd"/>
      <w:r w:rsidRPr="00004B66">
        <w:rPr>
          <w:rFonts w:cs="David" w:hint="cs"/>
          <w:rtl/>
        </w:rPr>
        <w:t xml:space="preserve"> הזאת, שכן אם אנחנו מכינים הצעת חוק שהיא די מהפכנית, ראוי שנכלול בה את כל הגורמים ואת כל השאלות שהוכנו בעבודה נפלאה של הצוות המשפטי.</w:t>
      </w:r>
    </w:p>
    <w:p w14:paraId="3F8D1DDC" w14:textId="77777777" w:rsidR="00004B66" w:rsidRPr="00004B66" w:rsidRDefault="00004B66" w:rsidP="00004B66">
      <w:pPr>
        <w:bidi/>
        <w:rPr>
          <w:rFonts w:cs="David" w:hint="cs"/>
          <w:rtl/>
        </w:rPr>
      </w:pPr>
    </w:p>
    <w:p w14:paraId="23BF6182" w14:textId="77777777" w:rsidR="00004B66" w:rsidRPr="00004B66" w:rsidRDefault="00004B66" w:rsidP="00004B66">
      <w:pPr>
        <w:bidi/>
        <w:rPr>
          <w:rFonts w:cs="David" w:hint="cs"/>
          <w:rtl/>
        </w:rPr>
      </w:pPr>
      <w:r w:rsidRPr="00004B66">
        <w:rPr>
          <w:rFonts w:cs="David" w:hint="cs"/>
          <w:u w:val="single"/>
          <w:rtl/>
        </w:rPr>
        <w:t>דוד טל:</w:t>
      </w:r>
    </w:p>
    <w:p w14:paraId="000C70E0" w14:textId="77777777" w:rsidR="00004B66" w:rsidRPr="00004B66" w:rsidRDefault="00004B66" w:rsidP="00004B66">
      <w:pPr>
        <w:bidi/>
        <w:rPr>
          <w:rFonts w:cs="David" w:hint="cs"/>
          <w:rtl/>
        </w:rPr>
      </w:pPr>
    </w:p>
    <w:p w14:paraId="78530123" w14:textId="77777777" w:rsidR="00004B66" w:rsidRPr="00004B66" w:rsidRDefault="00004B66" w:rsidP="00004B66">
      <w:pPr>
        <w:bidi/>
        <w:rPr>
          <w:rFonts w:cs="David" w:hint="cs"/>
          <w:rtl/>
        </w:rPr>
      </w:pPr>
      <w:r w:rsidRPr="00004B66">
        <w:rPr>
          <w:rFonts w:cs="David" w:hint="cs"/>
          <w:rtl/>
        </w:rPr>
        <w:tab/>
        <w:t>אני מצטרף לברכות.</w:t>
      </w:r>
    </w:p>
    <w:p w14:paraId="235F8BA9" w14:textId="77777777" w:rsidR="00004B66" w:rsidRPr="00004B66" w:rsidRDefault="00004B66" w:rsidP="00004B66">
      <w:pPr>
        <w:bidi/>
        <w:rPr>
          <w:rFonts w:cs="David" w:hint="cs"/>
          <w:rtl/>
        </w:rPr>
      </w:pPr>
    </w:p>
    <w:p w14:paraId="237DA1E5"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5B89D51" w14:textId="77777777" w:rsidR="00004B66" w:rsidRPr="00004B66" w:rsidRDefault="00004B66" w:rsidP="00004B66">
      <w:pPr>
        <w:bidi/>
        <w:rPr>
          <w:rFonts w:cs="David" w:hint="cs"/>
          <w:rtl/>
        </w:rPr>
      </w:pPr>
    </w:p>
    <w:p w14:paraId="3677FF13" w14:textId="77777777" w:rsidR="00004B66" w:rsidRPr="00004B66" w:rsidRDefault="00004B66" w:rsidP="00004B66">
      <w:pPr>
        <w:bidi/>
        <w:rPr>
          <w:rFonts w:cs="David" w:hint="cs"/>
          <w:rtl/>
        </w:rPr>
      </w:pPr>
      <w:r w:rsidRPr="00004B66">
        <w:rPr>
          <w:rFonts w:cs="David" w:hint="cs"/>
          <w:rtl/>
        </w:rPr>
        <w:tab/>
        <w:t>להערתך, היועץ המשפטי של משרד המשפטים. יש בידיי הפרוטוקול של ההצעה שלי במליאה, ואתה מוזמן לקרוא אותו. בפרוטוקול אני מנמקת את הצעת החוק ומבקשת מכל חברי הכנסת להצביע ולתמוך בהצעת החוק הזאת בלי שנאמר שום תנאי כזה או אחר- -</w:t>
      </w:r>
    </w:p>
    <w:p w14:paraId="34813CCB" w14:textId="77777777" w:rsidR="00004B66" w:rsidRPr="00004B66" w:rsidRDefault="00004B66" w:rsidP="00004B66">
      <w:pPr>
        <w:bidi/>
        <w:rPr>
          <w:rFonts w:cs="David" w:hint="cs"/>
          <w:rtl/>
        </w:rPr>
      </w:pPr>
    </w:p>
    <w:p w14:paraId="5D05F6C2" w14:textId="77777777" w:rsidR="00004B66" w:rsidRPr="00004B66" w:rsidRDefault="00004B66" w:rsidP="00004B66">
      <w:pPr>
        <w:bidi/>
        <w:rPr>
          <w:rFonts w:cs="David"/>
        </w:rPr>
      </w:pPr>
      <w:r w:rsidRPr="00004B66">
        <w:rPr>
          <w:rFonts w:cs="David" w:hint="eastAsia"/>
          <w:u w:val="single"/>
          <w:rtl/>
        </w:rPr>
        <w:t>דן</w:t>
      </w:r>
      <w:r w:rsidRPr="00004B66">
        <w:rPr>
          <w:rFonts w:cs="David"/>
          <w:u w:val="single"/>
          <w:rtl/>
        </w:rPr>
        <w:t xml:space="preserve"> אורן:</w:t>
      </w:r>
    </w:p>
    <w:p w14:paraId="48D86776" w14:textId="77777777" w:rsidR="00004B66" w:rsidRPr="00004B66" w:rsidRDefault="00004B66" w:rsidP="00004B66">
      <w:pPr>
        <w:bidi/>
        <w:rPr>
          <w:rFonts w:cs="David"/>
          <w:rtl/>
        </w:rPr>
      </w:pPr>
      <w:r w:rsidRPr="00004B66">
        <w:rPr>
          <w:rFonts w:cs="David"/>
          <w:rtl/>
        </w:rPr>
        <w:tab/>
      </w:r>
    </w:p>
    <w:p w14:paraId="310604CB" w14:textId="77777777" w:rsidR="00004B66" w:rsidRPr="00004B66" w:rsidRDefault="00004B66" w:rsidP="00004B66">
      <w:pPr>
        <w:bidi/>
        <w:rPr>
          <w:rFonts w:cs="David" w:hint="cs"/>
          <w:rtl/>
        </w:rPr>
      </w:pPr>
      <w:r w:rsidRPr="00004B66">
        <w:rPr>
          <w:rFonts w:cs="David"/>
          <w:rtl/>
        </w:rPr>
        <w:tab/>
      </w:r>
      <w:r w:rsidRPr="00004B66">
        <w:rPr>
          <w:rFonts w:cs="David" w:hint="cs"/>
          <w:rtl/>
        </w:rPr>
        <w:t>- - -</w:t>
      </w:r>
    </w:p>
    <w:p w14:paraId="4EF29AF0" w14:textId="77777777" w:rsidR="00004B66" w:rsidRPr="00004B66" w:rsidRDefault="00004B66" w:rsidP="00004B66">
      <w:pPr>
        <w:bidi/>
        <w:rPr>
          <w:rFonts w:cs="David" w:hint="cs"/>
          <w:rtl/>
        </w:rPr>
      </w:pPr>
    </w:p>
    <w:p w14:paraId="4C2ED60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BD6D45E" w14:textId="77777777" w:rsidR="00004B66" w:rsidRPr="00004B66" w:rsidRDefault="00004B66" w:rsidP="00004B66">
      <w:pPr>
        <w:bidi/>
        <w:rPr>
          <w:rFonts w:cs="David"/>
          <w:rtl/>
        </w:rPr>
      </w:pPr>
    </w:p>
    <w:p w14:paraId="3B9DE899" w14:textId="77777777" w:rsidR="00004B66" w:rsidRPr="00004B66" w:rsidRDefault="00004B66" w:rsidP="00004B66">
      <w:pPr>
        <w:bidi/>
        <w:rPr>
          <w:rFonts w:cs="David" w:hint="cs"/>
          <w:rtl/>
        </w:rPr>
      </w:pPr>
      <w:r w:rsidRPr="00004B66">
        <w:rPr>
          <w:rFonts w:cs="David"/>
          <w:rtl/>
        </w:rPr>
        <w:tab/>
      </w:r>
      <w:r w:rsidRPr="00004B66">
        <w:rPr>
          <w:rFonts w:cs="David" w:hint="cs"/>
          <w:rtl/>
        </w:rPr>
        <w:t>תודה, לא שאלתי אותך. אני עוברת לדיון. חבר הכנסת ראובן ריבלין שהציע הצעת חוק, בבקשה.</w:t>
      </w:r>
    </w:p>
    <w:p w14:paraId="33F1163E" w14:textId="77777777" w:rsidR="00004B66" w:rsidRPr="00004B66" w:rsidRDefault="00004B66" w:rsidP="00004B66">
      <w:pPr>
        <w:bidi/>
        <w:rPr>
          <w:rFonts w:cs="David" w:hint="cs"/>
          <w:rtl/>
        </w:rPr>
      </w:pPr>
    </w:p>
    <w:p w14:paraId="42EF0823" w14:textId="77777777" w:rsidR="00004B66" w:rsidRPr="00004B66" w:rsidRDefault="00004B66" w:rsidP="00004B66">
      <w:pPr>
        <w:bidi/>
        <w:rPr>
          <w:rFonts w:cs="David" w:hint="cs"/>
          <w:rtl/>
        </w:rPr>
      </w:pPr>
      <w:r w:rsidRPr="00004B66">
        <w:rPr>
          <w:rFonts w:cs="David" w:hint="cs"/>
          <w:u w:val="single"/>
          <w:rtl/>
        </w:rPr>
        <w:t>ראובן ריבלין:</w:t>
      </w:r>
    </w:p>
    <w:p w14:paraId="671808B8" w14:textId="77777777" w:rsidR="00004B66" w:rsidRPr="00004B66" w:rsidRDefault="00004B66" w:rsidP="00004B66">
      <w:pPr>
        <w:bidi/>
        <w:rPr>
          <w:rFonts w:cs="David" w:hint="cs"/>
          <w:rtl/>
        </w:rPr>
      </w:pPr>
    </w:p>
    <w:p w14:paraId="20136B2A" w14:textId="77777777" w:rsidR="00004B66" w:rsidRPr="00004B66" w:rsidRDefault="00004B66" w:rsidP="00004B66">
      <w:pPr>
        <w:bidi/>
        <w:rPr>
          <w:rFonts w:cs="David" w:hint="cs"/>
          <w:rtl/>
        </w:rPr>
      </w:pPr>
      <w:r w:rsidRPr="00004B66">
        <w:rPr>
          <w:rFonts w:cs="David" w:hint="cs"/>
          <w:rtl/>
        </w:rPr>
        <w:tab/>
        <w:t xml:space="preserve"> אין לי התנגדות שכל החוקים יידונו יחד, אבל יש הבדל מהותי בין הצעת החוק שלי לבין הצעת החוק של חבר הכנסת </w:t>
      </w:r>
      <w:proofErr w:type="spellStart"/>
      <w:r w:rsidRPr="00004B66">
        <w:rPr>
          <w:rFonts w:cs="David" w:hint="cs"/>
          <w:rtl/>
        </w:rPr>
        <w:t>ארדן</w:t>
      </w:r>
      <w:proofErr w:type="spellEnd"/>
      <w:r w:rsidRPr="00004B66">
        <w:rPr>
          <w:rFonts w:cs="David" w:hint="cs"/>
          <w:rtl/>
        </w:rPr>
        <w:t xml:space="preserve"> בשני נושאים: ראשית, למי מתייחס החוק. אני התכוונתי לחברי הכנסת בלבד ולא רציתי שתהיה שום השלכה או פנייה אקטואלית בנושא הנשיא; אני גם התכוונתי שחוק זה יחול מכאן ולהבא ולא למפרע שכן "אין עונשין ולא </w:t>
      </w:r>
      <w:proofErr w:type="spellStart"/>
      <w:r w:rsidRPr="00004B66">
        <w:rPr>
          <w:rFonts w:cs="David" w:hint="cs"/>
          <w:rtl/>
        </w:rPr>
        <w:t>מזהירין</w:t>
      </w:r>
      <w:proofErr w:type="spellEnd"/>
      <w:r w:rsidRPr="00004B66">
        <w:rPr>
          <w:rFonts w:cs="David" w:hint="cs"/>
          <w:rtl/>
        </w:rPr>
        <w:t>". יותר מכך, אני אמרתי מפורשות שפנסיה לא שייכת רק לחבר כנסת, אלא למשפחתו וחלקה הוא גם מכספו ומחסכונותיו של אותו חבר כנסת.</w:t>
      </w:r>
    </w:p>
    <w:p w14:paraId="2402E873" w14:textId="77777777" w:rsidR="00004B66" w:rsidRPr="00004B66" w:rsidRDefault="00004B66" w:rsidP="00004B66">
      <w:pPr>
        <w:bidi/>
        <w:rPr>
          <w:rFonts w:cs="David" w:hint="cs"/>
          <w:rtl/>
        </w:rPr>
      </w:pPr>
    </w:p>
    <w:p w14:paraId="1E9C547A" w14:textId="77777777" w:rsidR="00004B66" w:rsidRPr="00004B66" w:rsidRDefault="00004B66" w:rsidP="00004B66">
      <w:pPr>
        <w:bidi/>
        <w:rPr>
          <w:rFonts w:cs="David" w:hint="cs"/>
          <w:rtl/>
        </w:rPr>
      </w:pPr>
      <w:r w:rsidRPr="00004B66">
        <w:rPr>
          <w:rFonts w:cs="David" w:hint="cs"/>
          <w:rtl/>
        </w:rPr>
        <w:tab/>
        <w:t xml:space="preserve">יש כאן נושא עקרוני ששייך לכל החקיקה על כל מרכיביה </w:t>
      </w:r>
      <w:r w:rsidRPr="00004B66">
        <w:rPr>
          <w:rFonts w:cs="David"/>
          <w:rtl/>
        </w:rPr>
        <w:t>–</w:t>
      </w:r>
      <w:r w:rsidRPr="00004B66">
        <w:rPr>
          <w:rFonts w:cs="David" w:hint="cs"/>
          <w:rtl/>
        </w:rPr>
        <w:t xml:space="preserve"> מהות השליחות הציבורית. חבר כנסת הוא קודם כל שליח ציבור; משרתו היא שליחות, ובחירתו היא שליחות. כל מי שמעל בשליחות הציבור וסטה מהנורמה המצופה והורשע חלילה בפלילים, מן הראוי </w:t>
      </w:r>
      <w:r w:rsidRPr="00004B66">
        <w:rPr>
          <w:rFonts w:cs="David"/>
          <w:rtl/>
        </w:rPr>
        <w:t>–</w:t>
      </w:r>
      <w:r w:rsidRPr="00004B66">
        <w:rPr>
          <w:rFonts w:cs="David" w:hint="cs"/>
          <w:rtl/>
        </w:rPr>
        <w:t xml:space="preserve">וכך הציבור חושב </w:t>
      </w:r>
      <w:r w:rsidRPr="00004B66">
        <w:rPr>
          <w:rFonts w:cs="David"/>
          <w:rtl/>
        </w:rPr>
        <w:t>–</w:t>
      </w:r>
      <w:r w:rsidRPr="00004B66">
        <w:rPr>
          <w:rFonts w:cs="David" w:hint="cs"/>
          <w:rtl/>
        </w:rPr>
        <w:t xml:space="preserve"> שיישללו ממנו אותן זכויות שהוא יצר וניתנו לו כשליח ציבור. </w:t>
      </w:r>
    </w:p>
    <w:p w14:paraId="6E6197D8" w14:textId="77777777" w:rsidR="00004B66" w:rsidRPr="00004B66" w:rsidRDefault="00004B66" w:rsidP="00004B66">
      <w:pPr>
        <w:bidi/>
        <w:rPr>
          <w:rFonts w:cs="David" w:hint="cs"/>
          <w:rtl/>
        </w:rPr>
      </w:pPr>
    </w:p>
    <w:p w14:paraId="310B3D45" w14:textId="77777777" w:rsidR="00004B66" w:rsidRPr="00004B66" w:rsidRDefault="00004B66" w:rsidP="00004B66">
      <w:pPr>
        <w:bidi/>
        <w:rPr>
          <w:rFonts w:cs="David" w:hint="cs"/>
          <w:rtl/>
        </w:rPr>
      </w:pPr>
      <w:r w:rsidRPr="00004B66">
        <w:rPr>
          <w:rFonts w:cs="David" w:hint="cs"/>
          <w:rtl/>
        </w:rPr>
        <w:tab/>
        <w:t>העיקרון שעומד מאחורי הזכויות שניתנות - -</w:t>
      </w:r>
    </w:p>
    <w:p w14:paraId="173A4707" w14:textId="77777777" w:rsidR="00004B66" w:rsidRPr="00004B66" w:rsidRDefault="00004B66" w:rsidP="00004B66">
      <w:pPr>
        <w:bidi/>
        <w:rPr>
          <w:rFonts w:cs="David" w:hint="cs"/>
          <w:rtl/>
        </w:rPr>
      </w:pPr>
    </w:p>
    <w:p w14:paraId="31C38B8B"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35CD2F95" w14:textId="77777777" w:rsidR="00004B66" w:rsidRPr="00004B66" w:rsidRDefault="00004B66" w:rsidP="00004B66">
      <w:pPr>
        <w:bidi/>
        <w:rPr>
          <w:rFonts w:cs="David" w:hint="cs"/>
          <w:rtl/>
        </w:rPr>
      </w:pPr>
    </w:p>
    <w:p w14:paraId="1BA74A09" w14:textId="77777777" w:rsidR="00004B66" w:rsidRPr="00004B66" w:rsidRDefault="00004B66" w:rsidP="00004B66">
      <w:pPr>
        <w:bidi/>
        <w:rPr>
          <w:rFonts w:cs="David" w:hint="cs"/>
          <w:rtl/>
        </w:rPr>
      </w:pPr>
      <w:r w:rsidRPr="00004B66">
        <w:rPr>
          <w:rFonts w:cs="David" w:hint="cs"/>
          <w:rtl/>
        </w:rPr>
        <w:tab/>
        <w:t xml:space="preserve"> אני רוצה לשאול בעניין המגמה. ההמלצה היא להתכנס להצעת חוק אחת ונעבור על כל השאלות שהצענו. האם אתה מתנגד?</w:t>
      </w:r>
    </w:p>
    <w:p w14:paraId="7BD00C1D" w14:textId="77777777" w:rsidR="00004B66" w:rsidRPr="00004B66" w:rsidRDefault="00004B66" w:rsidP="00004B66">
      <w:pPr>
        <w:bidi/>
        <w:rPr>
          <w:rFonts w:cs="David" w:hint="cs"/>
          <w:rtl/>
        </w:rPr>
      </w:pPr>
    </w:p>
    <w:p w14:paraId="776DB45C"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ראובן ריבלין:</w:t>
      </w:r>
    </w:p>
    <w:p w14:paraId="46AD2921" w14:textId="77777777" w:rsidR="00004B66" w:rsidRPr="00004B66" w:rsidRDefault="00004B66" w:rsidP="00004B66">
      <w:pPr>
        <w:bidi/>
        <w:rPr>
          <w:rFonts w:cs="David" w:hint="cs"/>
          <w:rtl/>
        </w:rPr>
      </w:pPr>
    </w:p>
    <w:p w14:paraId="7C0FACA1" w14:textId="77777777" w:rsidR="00004B66" w:rsidRPr="00004B66" w:rsidRDefault="00004B66" w:rsidP="00004B66">
      <w:pPr>
        <w:bidi/>
        <w:rPr>
          <w:rFonts w:cs="David" w:hint="cs"/>
        </w:rPr>
      </w:pPr>
      <w:r w:rsidRPr="00004B66">
        <w:rPr>
          <w:rFonts w:cs="David" w:hint="cs"/>
          <w:rtl/>
        </w:rPr>
        <w:tab/>
        <w:t xml:space="preserve">אני לא יכול לומר שאני לא מתנגד לדבר שאני בעיקרון מתנגד לו. יש זכויות שאנחנו נתנו לחבר כנסת לשעבר משום שאנחנו מאמינים שהוא מילא שליחותו באמונה, וכל מי שמעל באמון הציבור אין צורך לתת לו את אותם תנאים שהמערכת הקנתה לו מתוך מחשבה שהוא גם שליח ציבור לאחר שסיים את תפקידו. בארצות הברית אומרים: </w:t>
      </w:r>
      <w:r w:rsidRPr="00004B66">
        <w:rPr>
          <w:rFonts w:cs="David"/>
          <w:rtl/>
        </w:rPr>
        <w:t>“</w:t>
      </w:r>
      <w:r w:rsidRPr="00004B66">
        <w:rPr>
          <w:rFonts w:cs="David"/>
        </w:rPr>
        <w:t>once senator, always senator</w:t>
      </w:r>
      <w:r w:rsidRPr="00004B66">
        <w:rPr>
          <w:rFonts w:cs="David"/>
          <w:rtl/>
        </w:rPr>
        <w:t>”</w:t>
      </w:r>
      <w:r w:rsidRPr="00004B66">
        <w:rPr>
          <w:rFonts w:cs="David" w:hint="cs"/>
          <w:rtl/>
        </w:rPr>
        <w:t>, כאן אומרים בהשלכה: "חבר כנסת הוא תמיד חבר כנסת", או חבר כנסת לשעבר הוא גם שליח ציבור.</w:t>
      </w:r>
    </w:p>
    <w:p w14:paraId="005E8DEF" w14:textId="77777777" w:rsidR="00004B66" w:rsidRPr="00004B66" w:rsidRDefault="00004B66" w:rsidP="00004B66">
      <w:pPr>
        <w:bidi/>
        <w:rPr>
          <w:rFonts w:cs="David" w:hint="cs"/>
          <w:rtl/>
        </w:rPr>
      </w:pPr>
    </w:p>
    <w:p w14:paraId="4677BD99"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7AB18420" w14:textId="77777777" w:rsidR="00004B66" w:rsidRPr="00004B66" w:rsidRDefault="00004B66" w:rsidP="00004B66">
      <w:pPr>
        <w:bidi/>
        <w:rPr>
          <w:rFonts w:cs="David" w:hint="cs"/>
          <w:rtl/>
        </w:rPr>
      </w:pPr>
    </w:p>
    <w:p w14:paraId="0726BD49" w14:textId="77777777" w:rsidR="00004B66" w:rsidRPr="00004B66" w:rsidRDefault="00004B66" w:rsidP="00004B66">
      <w:pPr>
        <w:bidi/>
        <w:rPr>
          <w:rFonts w:cs="David" w:hint="cs"/>
          <w:rtl/>
        </w:rPr>
      </w:pPr>
      <w:r w:rsidRPr="00004B66">
        <w:rPr>
          <w:rFonts w:cs="David" w:hint="cs"/>
          <w:rtl/>
        </w:rPr>
        <w:tab/>
        <w:t xml:space="preserve"> אם אנחנו מחליטים להתכנס לגיבוש הצעת חוק אחת </w:t>
      </w:r>
      <w:r w:rsidRPr="00004B66">
        <w:rPr>
          <w:rFonts w:cs="David"/>
          <w:rtl/>
        </w:rPr>
        <w:t>–</w:t>
      </w:r>
      <w:r w:rsidRPr="00004B66">
        <w:rPr>
          <w:rFonts w:cs="David" w:hint="cs"/>
          <w:rtl/>
        </w:rPr>
        <w:t xml:space="preserve"> הרי בניסוח החוק יש דברים שאני חושבת כך, ואתה חושב אחרת </w:t>
      </w:r>
      <w:r w:rsidRPr="00004B66">
        <w:rPr>
          <w:rFonts w:cs="David"/>
          <w:rtl/>
        </w:rPr>
        <w:t>–</w:t>
      </w:r>
      <w:r w:rsidRPr="00004B66">
        <w:rPr>
          <w:rFonts w:cs="David" w:hint="cs"/>
          <w:rtl/>
        </w:rPr>
        <w:t xml:space="preserve"> האם אדוני מסכים שנביא כל ניסוח כזה או אחר בפני חברי הוועדה, וכל אשר יוחלט יועלה למליאה, אלא אם כן תגיש הסתייגות במליאה על העניין הזה.</w:t>
      </w:r>
    </w:p>
    <w:p w14:paraId="74383E28" w14:textId="77777777" w:rsidR="00004B66" w:rsidRPr="00004B66" w:rsidRDefault="00004B66" w:rsidP="00004B66">
      <w:pPr>
        <w:bidi/>
        <w:rPr>
          <w:rFonts w:cs="David" w:hint="cs"/>
          <w:rtl/>
        </w:rPr>
      </w:pPr>
    </w:p>
    <w:p w14:paraId="2CB57DEB" w14:textId="77777777" w:rsidR="00004B66" w:rsidRPr="00004B66" w:rsidRDefault="00004B66" w:rsidP="00004B66">
      <w:pPr>
        <w:bidi/>
        <w:rPr>
          <w:rFonts w:cs="David" w:hint="cs"/>
          <w:rtl/>
        </w:rPr>
      </w:pPr>
      <w:r w:rsidRPr="00004B66">
        <w:rPr>
          <w:rFonts w:cs="David" w:hint="cs"/>
          <w:u w:val="single"/>
          <w:rtl/>
        </w:rPr>
        <w:t>ראובן ריבלין:</w:t>
      </w:r>
    </w:p>
    <w:p w14:paraId="49AC5DBD" w14:textId="77777777" w:rsidR="00004B66" w:rsidRPr="00004B66" w:rsidRDefault="00004B66" w:rsidP="00004B66">
      <w:pPr>
        <w:bidi/>
        <w:rPr>
          <w:rFonts w:cs="David" w:hint="cs"/>
          <w:rtl/>
        </w:rPr>
      </w:pPr>
    </w:p>
    <w:p w14:paraId="7494EC6E" w14:textId="77777777" w:rsidR="00004B66" w:rsidRPr="00004B66" w:rsidRDefault="00004B66" w:rsidP="00004B66">
      <w:pPr>
        <w:bidi/>
        <w:rPr>
          <w:rFonts w:cs="David" w:hint="cs"/>
          <w:rtl/>
        </w:rPr>
      </w:pPr>
      <w:r w:rsidRPr="00004B66">
        <w:rPr>
          <w:rFonts w:cs="David" w:hint="cs"/>
          <w:rtl/>
        </w:rPr>
        <w:tab/>
        <w:t xml:space="preserve"> הצעת החוק שאני הגשתי מוגשת בשם 4 חברי כנסת שהם לא במקרה חברי ועדת האתיקה. הוטל עליי להגיש את ההצעה הזאת. זאת הצעה מינורית, אבל היא באה קודם כול לגבש את הרעיון ולתת לו תוקף ששליח ציבור אינו יכול ליהנות מכספי ציבור אם הוא מעל בתפקידו.</w:t>
      </w:r>
    </w:p>
    <w:p w14:paraId="103F30D3" w14:textId="77777777" w:rsidR="00004B66" w:rsidRPr="00004B66" w:rsidRDefault="00004B66" w:rsidP="00004B66">
      <w:pPr>
        <w:bidi/>
        <w:rPr>
          <w:rFonts w:cs="David" w:hint="cs"/>
          <w:rtl/>
        </w:rPr>
      </w:pPr>
    </w:p>
    <w:p w14:paraId="6340C1AD" w14:textId="77777777" w:rsidR="00004B66" w:rsidRPr="00004B66" w:rsidRDefault="00004B66" w:rsidP="00004B66">
      <w:pPr>
        <w:bidi/>
        <w:ind w:firstLine="567"/>
        <w:rPr>
          <w:rFonts w:cs="David" w:hint="cs"/>
          <w:rtl/>
        </w:rPr>
      </w:pPr>
      <w:r w:rsidRPr="00004B66">
        <w:rPr>
          <w:rFonts w:cs="David" w:hint="cs"/>
          <w:rtl/>
        </w:rPr>
        <w:t xml:space="preserve"> אני לא יכול להצטרף להצעות חוק מרחיבות או סוטות מהעקרונות, אם כי כל השאלות שהייעוץ המשפטי הפנה הן שאלות ראויות. אני למשל מזהיר את כל אותם חברים המבקשים לפגוע בנשיא המדינה היוצא אשר עתיד להיות מורשע בפלילים, שאם הם יחוקקו חוק יכול להיות שהחוק לא יחול עליו; בעוד ועדת הכספים קבעה את זכויותיו, היא יכולה לשלול את זכויות, אבל חקיקה זה משהו אחר. הייעוץ המשפטי שואל בסעיף 8: "תחילת החוק </w:t>
      </w:r>
      <w:r w:rsidRPr="00004B66">
        <w:rPr>
          <w:rFonts w:cs="David"/>
          <w:rtl/>
        </w:rPr>
        <w:t>–</w:t>
      </w:r>
      <w:r w:rsidRPr="00004B66">
        <w:rPr>
          <w:rFonts w:cs="David" w:hint="cs"/>
          <w:rtl/>
        </w:rPr>
        <w:t xml:space="preserve"> האם יחול על מי שכבר פרש? על מי שכבר הורשע?" האם יחול למפרע. זאת שאלה רצינית ביותר, על-פי הכלל במשפט העברי- - </w:t>
      </w:r>
    </w:p>
    <w:p w14:paraId="4652FE70" w14:textId="77777777" w:rsidR="00004B66" w:rsidRPr="00004B66" w:rsidRDefault="00004B66" w:rsidP="00004B66">
      <w:pPr>
        <w:bidi/>
        <w:rPr>
          <w:rFonts w:cs="David" w:hint="cs"/>
          <w:rtl/>
        </w:rPr>
      </w:pPr>
    </w:p>
    <w:p w14:paraId="78F7DA70"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5783ED07" w14:textId="77777777" w:rsidR="00004B66" w:rsidRPr="00004B66" w:rsidRDefault="00004B66" w:rsidP="00004B66">
      <w:pPr>
        <w:bidi/>
        <w:rPr>
          <w:rFonts w:cs="David" w:hint="cs"/>
          <w:rtl/>
        </w:rPr>
      </w:pPr>
    </w:p>
    <w:p w14:paraId="7B290692" w14:textId="77777777" w:rsidR="00004B66" w:rsidRPr="00004B66" w:rsidRDefault="00004B66" w:rsidP="00004B66">
      <w:pPr>
        <w:bidi/>
        <w:rPr>
          <w:rFonts w:cs="David" w:hint="cs"/>
          <w:rtl/>
        </w:rPr>
      </w:pPr>
      <w:r w:rsidRPr="00004B66">
        <w:rPr>
          <w:rFonts w:cs="David" w:hint="cs"/>
          <w:rtl/>
        </w:rPr>
        <w:tab/>
        <w:t xml:space="preserve"> זה שייך לקניין ולחוק.</w:t>
      </w:r>
    </w:p>
    <w:p w14:paraId="6FEE17DB" w14:textId="77777777" w:rsidR="00004B66" w:rsidRPr="00004B66" w:rsidRDefault="00004B66" w:rsidP="00004B66">
      <w:pPr>
        <w:bidi/>
        <w:rPr>
          <w:rFonts w:cs="David" w:hint="cs"/>
          <w:rtl/>
        </w:rPr>
      </w:pPr>
    </w:p>
    <w:p w14:paraId="1C16207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7E89BCC" w14:textId="77777777" w:rsidR="00004B66" w:rsidRPr="00004B66" w:rsidRDefault="00004B66" w:rsidP="00004B66">
      <w:pPr>
        <w:bidi/>
        <w:rPr>
          <w:rFonts w:cs="David"/>
          <w:rtl/>
        </w:rPr>
      </w:pPr>
    </w:p>
    <w:p w14:paraId="51ADB2C8" w14:textId="77777777" w:rsidR="00004B66" w:rsidRPr="00004B66" w:rsidRDefault="00004B66" w:rsidP="00004B66">
      <w:pPr>
        <w:bidi/>
        <w:rPr>
          <w:rFonts w:cs="David" w:hint="cs"/>
          <w:rtl/>
        </w:rPr>
      </w:pPr>
      <w:r w:rsidRPr="00004B66">
        <w:rPr>
          <w:rFonts w:cs="David"/>
          <w:rtl/>
        </w:rPr>
        <w:tab/>
      </w:r>
      <w:r w:rsidRPr="00004B66">
        <w:rPr>
          <w:rFonts w:cs="David" w:hint="cs"/>
          <w:rtl/>
        </w:rPr>
        <w:t>אנחנו נעבור על כל סעיף ונענה על כל שאלה.</w:t>
      </w:r>
    </w:p>
    <w:p w14:paraId="0FB07C0D" w14:textId="77777777" w:rsidR="00004B66" w:rsidRPr="00004B66" w:rsidRDefault="00004B66" w:rsidP="00004B66">
      <w:pPr>
        <w:bidi/>
        <w:rPr>
          <w:rFonts w:cs="David" w:hint="cs"/>
          <w:rtl/>
        </w:rPr>
      </w:pPr>
    </w:p>
    <w:p w14:paraId="0093A697" w14:textId="77777777" w:rsidR="00004B66" w:rsidRPr="00004B66" w:rsidRDefault="00004B66" w:rsidP="00004B66">
      <w:pPr>
        <w:bidi/>
        <w:rPr>
          <w:rFonts w:cs="David" w:hint="cs"/>
          <w:rtl/>
        </w:rPr>
      </w:pPr>
      <w:r w:rsidRPr="00004B66">
        <w:rPr>
          <w:rFonts w:cs="David" w:hint="cs"/>
          <w:u w:val="single"/>
          <w:rtl/>
        </w:rPr>
        <w:t>ראובן ריבלין:</w:t>
      </w:r>
    </w:p>
    <w:p w14:paraId="3B6A943F" w14:textId="77777777" w:rsidR="00004B66" w:rsidRPr="00004B66" w:rsidRDefault="00004B66" w:rsidP="00004B66">
      <w:pPr>
        <w:bidi/>
        <w:rPr>
          <w:rFonts w:cs="David" w:hint="cs"/>
          <w:rtl/>
        </w:rPr>
      </w:pPr>
    </w:p>
    <w:p w14:paraId="02C600DF" w14:textId="77777777" w:rsidR="00004B66" w:rsidRPr="00004B66" w:rsidRDefault="00004B66" w:rsidP="00004B66">
      <w:pPr>
        <w:bidi/>
        <w:rPr>
          <w:rFonts w:cs="David" w:hint="cs"/>
          <w:rtl/>
        </w:rPr>
      </w:pPr>
      <w:r w:rsidRPr="00004B66">
        <w:rPr>
          <w:rFonts w:cs="David" w:hint="cs"/>
          <w:rtl/>
        </w:rPr>
        <w:tab/>
        <w:t xml:space="preserve"> אני לא אוכל להצביע בעד הצעת חוק שתתקבל על-ידי כל הוועדה לקריאה שלישית משום שאני מתנגד לזה. לכן אני מבקש לדון קודם בחוק שלי. אני מסכים שהדיון יהיה כללי, אבל אני מבקש שעל החוק שלי תהיה הצבעה בנפרד.</w:t>
      </w:r>
    </w:p>
    <w:p w14:paraId="011C0AA3" w14:textId="77777777" w:rsidR="00004B66" w:rsidRPr="00004B66" w:rsidRDefault="00004B66" w:rsidP="00004B66">
      <w:pPr>
        <w:bidi/>
        <w:rPr>
          <w:rFonts w:cs="David" w:hint="cs"/>
          <w:rtl/>
        </w:rPr>
      </w:pPr>
    </w:p>
    <w:p w14:paraId="2BD0B55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0CA3FFE" w14:textId="77777777" w:rsidR="00004B66" w:rsidRPr="00004B66" w:rsidRDefault="00004B66" w:rsidP="00004B66">
      <w:pPr>
        <w:bidi/>
        <w:rPr>
          <w:rFonts w:cs="David"/>
          <w:rtl/>
        </w:rPr>
      </w:pPr>
    </w:p>
    <w:p w14:paraId="6A05B519" w14:textId="77777777" w:rsidR="00004B66" w:rsidRPr="00004B66" w:rsidRDefault="00004B66" w:rsidP="00004B66">
      <w:pPr>
        <w:bidi/>
        <w:rPr>
          <w:rFonts w:cs="David" w:hint="cs"/>
          <w:rtl/>
        </w:rPr>
      </w:pPr>
      <w:r w:rsidRPr="00004B66">
        <w:rPr>
          <w:rFonts w:cs="David"/>
          <w:rtl/>
        </w:rPr>
        <w:tab/>
      </w:r>
      <w:r w:rsidRPr="00004B66">
        <w:rPr>
          <w:rFonts w:cs="David" w:hint="cs"/>
          <w:rtl/>
        </w:rPr>
        <w:t>זה אומר שאנחנו הולכים ל-3 הצעות חוק.</w:t>
      </w:r>
    </w:p>
    <w:p w14:paraId="78015CA7" w14:textId="77777777" w:rsidR="00004B66" w:rsidRPr="00004B66" w:rsidRDefault="00004B66" w:rsidP="00004B66">
      <w:pPr>
        <w:bidi/>
        <w:rPr>
          <w:rFonts w:cs="David" w:hint="cs"/>
          <w:rtl/>
        </w:rPr>
      </w:pPr>
    </w:p>
    <w:p w14:paraId="674C7B2F"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7C1EB87A" w14:textId="77777777" w:rsidR="00004B66" w:rsidRPr="00004B66" w:rsidRDefault="00004B66" w:rsidP="00004B66">
      <w:pPr>
        <w:bidi/>
        <w:rPr>
          <w:rFonts w:cs="David" w:hint="cs"/>
          <w:rtl/>
        </w:rPr>
      </w:pPr>
    </w:p>
    <w:p w14:paraId="41980A92" w14:textId="77777777" w:rsidR="00004B66" w:rsidRPr="00004B66" w:rsidRDefault="00004B66" w:rsidP="00004B66">
      <w:pPr>
        <w:bidi/>
        <w:rPr>
          <w:rFonts w:cs="David" w:hint="cs"/>
          <w:rtl/>
        </w:rPr>
      </w:pPr>
      <w:r w:rsidRPr="00004B66">
        <w:rPr>
          <w:rFonts w:cs="David" w:hint="cs"/>
          <w:rtl/>
        </w:rPr>
        <w:tab/>
        <w:t xml:space="preserve"> יכול להיות שתוך כדי דיון הדברים ייראו לך אחרת. למשל, אם נראה לך שזה קיים לגבי משרתי ציבור בכלל- -</w:t>
      </w:r>
    </w:p>
    <w:p w14:paraId="00DA4C66" w14:textId="77777777" w:rsidR="00004B66" w:rsidRPr="00004B66" w:rsidRDefault="00004B66" w:rsidP="00004B66">
      <w:pPr>
        <w:bidi/>
        <w:rPr>
          <w:rFonts w:cs="David" w:hint="cs"/>
          <w:rtl/>
        </w:rPr>
      </w:pPr>
    </w:p>
    <w:p w14:paraId="51B191DC" w14:textId="77777777" w:rsidR="00004B66" w:rsidRPr="00004B66" w:rsidRDefault="00004B66" w:rsidP="00004B66">
      <w:pPr>
        <w:bidi/>
        <w:rPr>
          <w:rFonts w:cs="David" w:hint="cs"/>
          <w:rtl/>
        </w:rPr>
      </w:pPr>
      <w:r w:rsidRPr="00004B66">
        <w:rPr>
          <w:rFonts w:cs="David" w:hint="cs"/>
          <w:u w:val="single"/>
          <w:rtl/>
        </w:rPr>
        <w:t>ראובן ריבלין:</w:t>
      </w:r>
    </w:p>
    <w:p w14:paraId="24359697" w14:textId="77777777" w:rsidR="00004B66" w:rsidRPr="00004B66" w:rsidRDefault="00004B66" w:rsidP="00004B66">
      <w:pPr>
        <w:bidi/>
        <w:rPr>
          <w:rFonts w:cs="David" w:hint="cs"/>
          <w:rtl/>
        </w:rPr>
      </w:pPr>
    </w:p>
    <w:p w14:paraId="36DEF2DA" w14:textId="77777777" w:rsidR="00004B66" w:rsidRPr="00004B66" w:rsidRDefault="00004B66" w:rsidP="00004B66">
      <w:pPr>
        <w:bidi/>
        <w:rPr>
          <w:rFonts w:cs="David" w:hint="cs"/>
          <w:rtl/>
        </w:rPr>
      </w:pPr>
      <w:r w:rsidRPr="00004B66">
        <w:rPr>
          <w:rFonts w:cs="David" w:hint="cs"/>
          <w:rtl/>
        </w:rPr>
        <w:tab/>
        <w:t xml:space="preserve"> אני שמח שירדתי לסוף דעתך. אין לי בעיה לקיים דיון. אבל ייתכן מאוד שאם לא תתקבל על דעתי אחת מההצעות שתתגבשנה כהצעות - -</w:t>
      </w:r>
    </w:p>
    <w:p w14:paraId="2217606D" w14:textId="77777777" w:rsidR="00004B66" w:rsidRPr="00004B66" w:rsidRDefault="00004B66" w:rsidP="00004B66">
      <w:pPr>
        <w:bidi/>
        <w:rPr>
          <w:rFonts w:cs="David" w:hint="cs"/>
          <w:rtl/>
        </w:rPr>
      </w:pPr>
    </w:p>
    <w:p w14:paraId="75DAF728"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C48B742" w14:textId="77777777" w:rsidR="00004B66" w:rsidRPr="00004B66" w:rsidRDefault="00004B66" w:rsidP="00004B66">
      <w:pPr>
        <w:bidi/>
        <w:rPr>
          <w:rFonts w:cs="David"/>
          <w:rtl/>
        </w:rPr>
      </w:pPr>
    </w:p>
    <w:p w14:paraId="3CAB5763" w14:textId="77777777" w:rsidR="00004B66" w:rsidRPr="00004B66" w:rsidRDefault="00004B66" w:rsidP="00004B66">
      <w:pPr>
        <w:bidi/>
        <w:rPr>
          <w:rFonts w:cs="David" w:hint="cs"/>
          <w:rtl/>
        </w:rPr>
      </w:pPr>
      <w:r w:rsidRPr="00004B66">
        <w:rPr>
          <w:rFonts w:cs="David"/>
          <w:rtl/>
        </w:rPr>
        <w:tab/>
      </w:r>
      <w:r w:rsidRPr="00004B66">
        <w:rPr>
          <w:rFonts w:cs="David" w:hint="cs"/>
          <w:rtl/>
        </w:rPr>
        <w:t>קיימת אפשרות כזאת.</w:t>
      </w:r>
    </w:p>
    <w:p w14:paraId="144446E9" w14:textId="77777777" w:rsidR="00004B66" w:rsidRPr="00004B66" w:rsidRDefault="00004B66" w:rsidP="00004B66">
      <w:pPr>
        <w:bidi/>
        <w:rPr>
          <w:rFonts w:cs="David" w:hint="cs"/>
          <w:rtl/>
        </w:rPr>
      </w:pPr>
    </w:p>
    <w:p w14:paraId="1A61193C" w14:textId="77777777" w:rsidR="00004B66" w:rsidRPr="00004B66" w:rsidRDefault="00004B66" w:rsidP="00004B66">
      <w:pPr>
        <w:bidi/>
        <w:rPr>
          <w:rFonts w:cs="David" w:hint="cs"/>
          <w:rtl/>
        </w:rPr>
      </w:pPr>
      <w:r w:rsidRPr="00004B66">
        <w:rPr>
          <w:rFonts w:cs="David" w:hint="cs"/>
          <w:u w:val="single"/>
          <w:rtl/>
        </w:rPr>
        <w:t>ראובן ריבלין:</w:t>
      </w:r>
    </w:p>
    <w:p w14:paraId="1A11DC4E" w14:textId="77777777" w:rsidR="00004B66" w:rsidRPr="00004B66" w:rsidRDefault="00004B66" w:rsidP="00004B66">
      <w:pPr>
        <w:bidi/>
        <w:rPr>
          <w:rFonts w:cs="David" w:hint="cs"/>
          <w:rtl/>
        </w:rPr>
      </w:pPr>
    </w:p>
    <w:p w14:paraId="3A3D5715" w14:textId="77777777" w:rsidR="00004B66" w:rsidRPr="00004B66" w:rsidRDefault="00004B66" w:rsidP="00004B66">
      <w:pPr>
        <w:bidi/>
        <w:rPr>
          <w:rFonts w:cs="David" w:hint="cs"/>
          <w:rtl/>
        </w:rPr>
      </w:pPr>
      <w:r w:rsidRPr="00004B66">
        <w:rPr>
          <w:rFonts w:cs="David" w:hint="cs"/>
          <w:rtl/>
        </w:rPr>
        <w:tab/>
        <w:t>- - - ההצעה שלי היא הצעה שכל חברי הכסת מסכימים לה. לא יכול להתקבל על הדעת שאדם שמעל בתפקידו יקבל- -</w:t>
      </w:r>
    </w:p>
    <w:p w14:paraId="5E4283B0" w14:textId="77777777" w:rsidR="00004B66" w:rsidRPr="00004B66" w:rsidRDefault="00004B66" w:rsidP="00004B66">
      <w:pPr>
        <w:bidi/>
        <w:rPr>
          <w:rFonts w:cs="David" w:hint="cs"/>
          <w:rtl/>
        </w:rPr>
      </w:pPr>
    </w:p>
    <w:p w14:paraId="38C2E69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814AE55" w14:textId="77777777" w:rsidR="00004B66" w:rsidRPr="00004B66" w:rsidRDefault="00004B66" w:rsidP="00004B66">
      <w:pPr>
        <w:bidi/>
        <w:rPr>
          <w:rFonts w:cs="David"/>
          <w:rtl/>
        </w:rPr>
      </w:pPr>
    </w:p>
    <w:p w14:paraId="3C70C24E" w14:textId="77777777" w:rsidR="00004B66" w:rsidRPr="00004B66" w:rsidRDefault="00004B66" w:rsidP="00004B66">
      <w:pPr>
        <w:bidi/>
        <w:rPr>
          <w:rFonts w:cs="David" w:hint="cs"/>
          <w:rtl/>
        </w:rPr>
      </w:pPr>
      <w:r w:rsidRPr="00004B66">
        <w:rPr>
          <w:rFonts w:cs="David"/>
          <w:rtl/>
        </w:rPr>
        <w:tab/>
      </w:r>
      <w:r w:rsidRPr="00004B66">
        <w:rPr>
          <w:rFonts w:cs="David" w:hint="cs"/>
          <w:rtl/>
        </w:rPr>
        <w:t>בקשתך הושמעה, והיא בהחלט תישקל.</w:t>
      </w:r>
    </w:p>
    <w:p w14:paraId="4CDAF27E" w14:textId="77777777" w:rsidR="00004B66" w:rsidRPr="00004B66" w:rsidRDefault="00004B66" w:rsidP="00004B66">
      <w:pPr>
        <w:bidi/>
        <w:rPr>
          <w:rFonts w:cs="David" w:hint="cs"/>
          <w:rtl/>
        </w:rPr>
      </w:pPr>
    </w:p>
    <w:p w14:paraId="0695A28B" w14:textId="77777777" w:rsidR="00004B66" w:rsidRPr="00004B66" w:rsidRDefault="00004B66" w:rsidP="00004B66">
      <w:pPr>
        <w:bidi/>
        <w:rPr>
          <w:rFonts w:cs="David" w:hint="cs"/>
          <w:rtl/>
        </w:rPr>
      </w:pPr>
      <w:r w:rsidRPr="00004B66">
        <w:rPr>
          <w:rFonts w:cs="David" w:hint="cs"/>
          <w:u w:val="single"/>
          <w:rtl/>
        </w:rPr>
        <w:t>ראובן ריבלין:</w:t>
      </w:r>
    </w:p>
    <w:p w14:paraId="35896F03" w14:textId="77777777" w:rsidR="00004B66" w:rsidRPr="00004B66" w:rsidRDefault="00004B66" w:rsidP="00004B66">
      <w:pPr>
        <w:bidi/>
        <w:rPr>
          <w:rFonts w:cs="David" w:hint="cs"/>
          <w:rtl/>
        </w:rPr>
      </w:pPr>
    </w:p>
    <w:p w14:paraId="747488A0" w14:textId="77777777" w:rsidR="00004B66" w:rsidRPr="00004B66" w:rsidRDefault="00004B66" w:rsidP="00004B66">
      <w:pPr>
        <w:bidi/>
        <w:rPr>
          <w:rFonts w:cs="David" w:hint="cs"/>
          <w:rtl/>
        </w:rPr>
      </w:pPr>
      <w:r w:rsidRPr="00004B66">
        <w:rPr>
          <w:rFonts w:cs="David" w:hint="cs"/>
          <w:rtl/>
        </w:rPr>
        <w:tab/>
        <w:t>לגבי הדיון אין לי שום הסתייגויות.</w:t>
      </w:r>
    </w:p>
    <w:p w14:paraId="35AA475B" w14:textId="77777777" w:rsidR="00004B66" w:rsidRPr="00004B66" w:rsidRDefault="00004B66" w:rsidP="00004B66">
      <w:pPr>
        <w:bidi/>
        <w:rPr>
          <w:rFonts w:cs="David" w:hint="cs"/>
          <w:rtl/>
        </w:rPr>
      </w:pPr>
    </w:p>
    <w:p w14:paraId="608030D1"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30DDBC0F" w14:textId="77777777" w:rsidR="00004B66" w:rsidRPr="00004B66" w:rsidRDefault="00004B66" w:rsidP="00004B66">
      <w:pPr>
        <w:bidi/>
        <w:rPr>
          <w:rFonts w:cs="David" w:hint="cs"/>
          <w:rtl/>
        </w:rPr>
      </w:pPr>
    </w:p>
    <w:p w14:paraId="45846823" w14:textId="77777777" w:rsidR="00004B66" w:rsidRPr="00004B66" w:rsidRDefault="00004B66" w:rsidP="00004B66">
      <w:pPr>
        <w:bidi/>
        <w:rPr>
          <w:rFonts w:cs="David" w:hint="cs"/>
          <w:rtl/>
        </w:rPr>
      </w:pPr>
      <w:r w:rsidRPr="00004B66">
        <w:rPr>
          <w:rFonts w:cs="David" w:hint="cs"/>
          <w:rtl/>
        </w:rPr>
        <w:tab/>
        <w:t xml:space="preserve"> אני רוצה להתחיל בדיון. אני לא רוצה להצביע כרגע, אבל נתחיל בשאלה הראשונה שהציגה היועצת המשפטית: על מי יחולו ההוראות? רק על חברי כנסת לשעבר; כל נושאי המשרה שחוק הגמלאות חל עליהם (נשיא המדינה, שר, חבר כנסת, שופט, רב ראשי, מבקר המדינה, נגיד בנק ישראל ומשנהו, דיין, קאדי וקאדי </w:t>
      </w:r>
      <w:proofErr w:type="spellStart"/>
      <w:r w:rsidRPr="00004B66">
        <w:rPr>
          <w:rFonts w:cs="David" w:hint="cs"/>
          <w:rtl/>
        </w:rPr>
        <w:t>מד'הב</w:t>
      </w:r>
      <w:proofErr w:type="spellEnd"/>
      <w:r w:rsidRPr="00004B66">
        <w:rPr>
          <w:rFonts w:cs="David" w:hint="cs"/>
          <w:rtl/>
        </w:rPr>
        <w:t xml:space="preserve">. על כך אני רוצה לפתוח דיון ולשמוע אתכם חבריי, חברי הכנסת. אם למשל על השאלה הראשונה מרבית חברי הכנסת מסכימים </w:t>
      </w:r>
      <w:r w:rsidRPr="00004B66">
        <w:rPr>
          <w:rFonts w:cs="David"/>
          <w:rtl/>
        </w:rPr>
        <w:t>–</w:t>
      </w:r>
      <w:r w:rsidRPr="00004B66">
        <w:rPr>
          <w:rFonts w:cs="David" w:hint="cs"/>
          <w:rtl/>
        </w:rPr>
        <w:t xml:space="preserve"> או להגדרה הצרה או להגדרה הרחבה אנחנו נצביע על זה ונחליט.</w:t>
      </w:r>
    </w:p>
    <w:p w14:paraId="039BD4A5" w14:textId="77777777" w:rsidR="00004B66" w:rsidRPr="00004B66" w:rsidRDefault="00004B66" w:rsidP="00004B66">
      <w:pPr>
        <w:bidi/>
        <w:rPr>
          <w:rFonts w:cs="David" w:hint="cs"/>
          <w:rtl/>
        </w:rPr>
      </w:pPr>
    </w:p>
    <w:p w14:paraId="0C396DD3"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1236EDC1" w14:textId="77777777" w:rsidR="00004B66" w:rsidRPr="00004B66" w:rsidRDefault="00004B66" w:rsidP="00004B66">
      <w:pPr>
        <w:bidi/>
        <w:rPr>
          <w:rFonts w:cs="David" w:hint="cs"/>
          <w:rtl/>
        </w:rPr>
      </w:pPr>
    </w:p>
    <w:p w14:paraId="604BBE22" w14:textId="77777777" w:rsidR="00004B66" w:rsidRPr="00004B66" w:rsidRDefault="00004B66" w:rsidP="00004B66">
      <w:pPr>
        <w:bidi/>
        <w:rPr>
          <w:rFonts w:cs="David" w:hint="cs"/>
          <w:rtl/>
        </w:rPr>
      </w:pPr>
      <w:r w:rsidRPr="00004B66">
        <w:rPr>
          <w:rFonts w:cs="David" w:hint="cs"/>
          <w:rtl/>
        </w:rPr>
        <w:tab/>
        <w:t xml:space="preserve"> החוק של חברנו רובי ריבלין מפרט: "למעט גמלאות". הוא הציג את זה יפה. השאלה היא האם גם את וגם גלעד </w:t>
      </w:r>
      <w:proofErr w:type="spellStart"/>
      <w:r w:rsidRPr="00004B66">
        <w:rPr>
          <w:rFonts w:cs="David" w:hint="cs"/>
          <w:rtl/>
        </w:rPr>
        <w:t>ארדן</w:t>
      </w:r>
      <w:proofErr w:type="spellEnd"/>
      <w:r w:rsidRPr="00004B66">
        <w:rPr>
          <w:rFonts w:cs="David" w:hint="cs"/>
          <w:rtl/>
        </w:rPr>
        <w:t xml:space="preserve"> התכוונתם ל"למעט גמלאות". כי אני לא חושב שיש לפגוע- -</w:t>
      </w:r>
    </w:p>
    <w:p w14:paraId="54CA00F5" w14:textId="77777777" w:rsidR="00004B66" w:rsidRPr="00004B66" w:rsidRDefault="00004B66" w:rsidP="00004B66">
      <w:pPr>
        <w:bidi/>
        <w:rPr>
          <w:rFonts w:cs="David" w:hint="cs"/>
          <w:rtl/>
        </w:rPr>
      </w:pPr>
    </w:p>
    <w:p w14:paraId="6493925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C61FD8F" w14:textId="77777777" w:rsidR="00004B66" w:rsidRPr="00004B66" w:rsidRDefault="00004B66" w:rsidP="00004B66">
      <w:pPr>
        <w:bidi/>
        <w:rPr>
          <w:rFonts w:cs="David"/>
          <w:rtl/>
        </w:rPr>
      </w:pPr>
    </w:p>
    <w:p w14:paraId="2649044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זאת השאלה השלישית. </w:t>
      </w:r>
    </w:p>
    <w:p w14:paraId="5A3613DF" w14:textId="77777777" w:rsidR="00004B66" w:rsidRPr="00004B66" w:rsidRDefault="00004B66" w:rsidP="00004B66">
      <w:pPr>
        <w:bidi/>
        <w:rPr>
          <w:rFonts w:cs="David" w:hint="cs"/>
          <w:rtl/>
        </w:rPr>
      </w:pPr>
    </w:p>
    <w:p w14:paraId="67A54A6B"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4B24E71A" w14:textId="77777777" w:rsidR="00004B66" w:rsidRPr="00004B66" w:rsidRDefault="00004B66" w:rsidP="00004B66">
      <w:pPr>
        <w:bidi/>
        <w:rPr>
          <w:rFonts w:cs="David" w:hint="cs"/>
          <w:rtl/>
        </w:rPr>
      </w:pPr>
    </w:p>
    <w:p w14:paraId="61C2B06D" w14:textId="77777777" w:rsidR="00004B66" w:rsidRPr="00004B66" w:rsidRDefault="00004B66" w:rsidP="00004B66">
      <w:pPr>
        <w:bidi/>
        <w:rPr>
          <w:rFonts w:cs="David" w:hint="cs"/>
          <w:rtl/>
        </w:rPr>
      </w:pPr>
      <w:r w:rsidRPr="00004B66">
        <w:rPr>
          <w:rFonts w:cs="David" w:hint="cs"/>
          <w:rtl/>
        </w:rPr>
        <w:tab/>
        <w:t>אם אנחנו מתייחסים גם לגמלאות אז אני לא יכול לענות על השאלה הראשונה. צריך קודם כול לקבל החלטה אם זה כולל גמלאות או לא כי זה משנה את תפיסת העולם- -</w:t>
      </w:r>
    </w:p>
    <w:p w14:paraId="04F73997" w14:textId="77777777" w:rsidR="00004B66" w:rsidRPr="00004B66" w:rsidRDefault="00004B66" w:rsidP="00004B66">
      <w:pPr>
        <w:bidi/>
        <w:rPr>
          <w:rFonts w:cs="David" w:hint="cs"/>
          <w:rtl/>
        </w:rPr>
      </w:pPr>
    </w:p>
    <w:p w14:paraId="1B69103A" w14:textId="77777777" w:rsidR="00004B66" w:rsidRPr="00004B66" w:rsidRDefault="00004B66" w:rsidP="00004B66">
      <w:pPr>
        <w:bidi/>
        <w:rPr>
          <w:rFonts w:cs="David" w:hint="cs"/>
          <w:rtl/>
        </w:rPr>
      </w:pPr>
      <w:r w:rsidRPr="00004B66">
        <w:rPr>
          <w:rFonts w:cs="David" w:hint="cs"/>
          <w:u w:val="single"/>
          <w:rtl/>
        </w:rPr>
        <w:t>דוד טל:</w:t>
      </w:r>
    </w:p>
    <w:p w14:paraId="28A047A8" w14:textId="77777777" w:rsidR="00004B66" w:rsidRPr="00004B66" w:rsidRDefault="00004B66" w:rsidP="00004B66">
      <w:pPr>
        <w:bidi/>
        <w:rPr>
          <w:rFonts w:cs="David" w:hint="cs"/>
          <w:rtl/>
        </w:rPr>
      </w:pPr>
    </w:p>
    <w:p w14:paraId="27E9AF8E" w14:textId="77777777" w:rsidR="00004B66" w:rsidRPr="00004B66" w:rsidRDefault="00004B66" w:rsidP="00004B66">
      <w:pPr>
        <w:bidi/>
        <w:rPr>
          <w:rFonts w:cs="David" w:hint="cs"/>
          <w:rtl/>
        </w:rPr>
      </w:pPr>
      <w:r w:rsidRPr="00004B66">
        <w:rPr>
          <w:rFonts w:cs="David" w:hint="cs"/>
          <w:rtl/>
        </w:rPr>
        <w:tab/>
        <w:t xml:space="preserve"> יש עוד כמה שאלות כאלה שאפשר לשאול- -</w:t>
      </w:r>
    </w:p>
    <w:p w14:paraId="4B00A4EA" w14:textId="77777777" w:rsidR="00004B66" w:rsidRPr="00004B66" w:rsidRDefault="00004B66" w:rsidP="00004B66">
      <w:pPr>
        <w:bidi/>
        <w:rPr>
          <w:rFonts w:cs="David" w:hint="cs"/>
          <w:rtl/>
        </w:rPr>
      </w:pPr>
    </w:p>
    <w:p w14:paraId="72C3860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1FA1016" w14:textId="77777777" w:rsidR="00004B66" w:rsidRPr="00004B66" w:rsidRDefault="00004B66" w:rsidP="00004B66">
      <w:pPr>
        <w:bidi/>
        <w:rPr>
          <w:rFonts w:cs="David"/>
          <w:rtl/>
        </w:rPr>
      </w:pPr>
    </w:p>
    <w:p w14:paraId="01480FE9" w14:textId="77777777" w:rsidR="00004B66" w:rsidRPr="00004B66" w:rsidRDefault="00004B66" w:rsidP="00004B66">
      <w:pPr>
        <w:bidi/>
        <w:rPr>
          <w:rFonts w:cs="David" w:hint="cs"/>
          <w:rtl/>
        </w:rPr>
      </w:pPr>
      <w:r w:rsidRPr="00004B66">
        <w:rPr>
          <w:rFonts w:cs="David"/>
          <w:rtl/>
        </w:rPr>
        <w:tab/>
      </w:r>
      <w:r w:rsidRPr="00004B66">
        <w:rPr>
          <w:rFonts w:cs="David" w:hint="cs"/>
          <w:rtl/>
        </w:rPr>
        <w:t>אבל הן קשורות זו לזו, ולא סתם היועצות המשפטיות חשבו על הסדר הזה. נשמע מהיועצת המשפטית בעניין ההרחבה.</w:t>
      </w:r>
    </w:p>
    <w:p w14:paraId="4497110C" w14:textId="77777777" w:rsidR="00004B66" w:rsidRPr="00004B66" w:rsidRDefault="00004B66" w:rsidP="00004B66">
      <w:pPr>
        <w:bidi/>
        <w:rPr>
          <w:rFonts w:cs="David" w:hint="cs"/>
          <w:rtl/>
        </w:rPr>
      </w:pPr>
    </w:p>
    <w:p w14:paraId="7275C410"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2AEF82CA" w14:textId="77777777" w:rsidR="00004B66" w:rsidRPr="00004B66" w:rsidRDefault="00004B66" w:rsidP="00004B66">
      <w:pPr>
        <w:bidi/>
        <w:rPr>
          <w:rFonts w:cs="David" w:hint="cs"/>
          <w:rtl/>
        </w:rPr>
      </w:pPr>
    </w:p>
    <w:p w14:paraId="4179454B" w14:textId="77777777" w:rsidR="00004B66" w:rsidRPr="00004B66" w:rsidRDefault="00004B66" w:rsidP="00004B66">
      <w:pPr>
        <w:bidi/>
        <w:rPr>
          <w:rFonts w:cs="David" w:hint="cs"/>
          <w:rtl/>
        </w:rPr>
      </w:pPr>
      <w:r w:rsidRPr="00004B66">
        <w:rPr>
          <w:rFonts w:cs="David" w:hint="cs"/>
          <w:rtl/>
        </w:rPr>
        <w:tab/>
        <w:t xml:space="preserve"> אנחנו קיימנו אצלנו דיון מעמיק.</w:t>
      </w:r>
    </w:p>
    <w:p w14:paraId="646413C7" w14:textId="77777777" w:rsidR="00004B66" w:rsidRPr="00004B66" w:rsidRDefault="00004B66" w:rsidP="00004B66">
      <w:pPr>
        <w:bidi/>
        <w:rPr>
          <w:rFonts w:cs="David" w:hint="cs"/>
          <w:rtl/>
        </w:rPr>
      </w:pPr>
    </w:p>
    <w:p w14:paraId="6E57A8B5"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33F02BC7" w14:textId="77777777" w:rsidR="00004B66" w:rsidRPr="00004B66" w:rsidRDefault="00004B66" w:rsidP="00004B66">
      <w:pPr>
        <w:bidi/>
        <w:rPr>
          <w:rFonts w:cs="David" w:hint="cs"/>
          <w:rtl/>
        </w:rPr>
      </w:pPr>
    </w:p>
    <w:p w14:paraId="1FCC4D3B" w14:textId="77777777" w:rsidR="00004B66" w:rsidRPr="00004B66" w:rsidRDefault="00004B66" w:rsidP="00004B66">
      <w:pPr>
        <w:bidi/>
        <w:rPr>
          <w:rFonts w:cs="David" w:hint="cs"/>
          <w:rtl/>
        </w:rPr>
      </w:pPr>
      <w:r w:rsidRPr="00004B66">
        <w:rPr>
          <w:rFonts w:cs="David" w:hint="cs"/>
          <w:rtl/>
        </w:rPr>
        <w:tab/>
        <w:t xml:space="preserve">אני אבהיר את המצב המשפטי שקיים היום לגבי נושאי המשרה. היום קיים חוק גמלאות לנושאי משרה ברשויות השלטון שחל על כל נושא המשרה שמפורטים פה. הוא קובע שהכנסת או ועדה שתוסמך לכך תקבע את סמכויותיהם. ועדת הכנסת לגבי חברי כנסת או ועדת הכספים לגבי נושאי משרה אחרים קבעו החלטות מפורטות שכוללות את כל זכויותיהם של נושאי המשרה, החל מפנסיה וכלה בכל התנאים הנלווים. זה מפורט בסעיף 3. זאת אומרת לגבי חברי כנסת זה טלפונים ועיתונים; יושב ראש הכנסת לשעבר זה לשכה ורכב; לנשיא זה זכויות נוספות כפי שציין חבר הכנסת </w:t>
      </w:r>
      <w:proofErr w:type="spellStart"/>
      <w:r w:rsidRPr="00004B66">
        <w:rPr>
          <w:rFonts w:cs="David" w:hint="cs"/>
          <w:rtl/>
        </w:rPr>
        <w:t>ארדן</w:t>
      </w:r>
      <w:proofErr w:type="spellEnd"/>
      <w:r w:rsidRPr="00004B66">
        <w:rPr>
          <w:rFonts w:cs="David" w:hint="cs"/>
          <w:rtl/>
        </w:rPr>
        <w:t xml:space="preserve">; לשרים, לנושאי משרה שיפוטית יש גם זכויות שלהם. חלק מנושאי המשרה מקבלים גם שירותי בריאות, שזה גם דבר שצריך יהיה לתת עליו את הדעת. </w:t>
      </w:r>
    </w:p>
    <w:p w14:paraId="7BBBA566" w14:textId="77777777" w:rsidR="00004B66" w:rsidRPr="00004B66" w:rsidRDefault="00004B66" w:rsidP="00004B66">
      <w:pPr>
        <w:bidi/>
        <w:rPr>
          <w:rFonts w:cs="David" w:hint="cs"/>
          <w:rtl/>
        </w:rPr>
      </w:pPr>
    </w:p>
    <w:p w14:paraId="68C53981" w14:textId="77777777" w:rsidR="00004B66" w:rsidRPr="00004B66" w:rsidRDefault="00004B66" w:rsidP="00004B66">
      <w:pPr>
        <w:bidi/>
        <w:ind w:firstLine="567"/>
        <w:rPr>
          <w:rFonts w:cs="David" w:hint="cs"/>
          <w:rtl/>
        </w:rPr>
      </w:pPr>
      <w:r w:rsidRPr="00004B66">
        <w:rPr>
          <w:rFonts w:cs="David" w:hint="cs"/>
          <w:rtl/>
        </w:rPr>
        <w:t>אנחנו סברנו שכאשר מסדירים עניין כזה בחקיקה ראשית מן הנכון שההסדר יהיה אחיד ויחול על כלל נושאי המשרה.</w:t>
      </w:r>
    </w:p>
    <w:p w14:paraId="713C0904" w14:textId="77777777" w:rsidR="00004B66" w:rsidRPr="00004B66" w:rsidRDefault="00004B66" w:rsidP="00004B66">
      <w:pPr>
        <w:bidi/>
        <w:rPr>
          <w:rFonts w:cs="David" w:hint="cs"/>
          <w:rtl/>
        </w:rPr>
      </w:pPr>
    </w:p>
    <w:p w14:paraId="2732C1A9"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613C36C0" w14:textId="77777777" w:rsidR="00004B66" w:rsidRPr="00004B66" w:rsidRDefault="00004B66" w:rsidP="00004B66">
      <w:pPr>
        <w:bidi/>
        <w:rPr>
          <w:rFonts w:cs="David" w:hint="cs"/>
          <w:rtl/>
        </w:rPr>
      </w:pPr>
    </w:p>
    <w:p w14:paraId="5E0D5318" w14:textId="77777777" w:rsidR="00004B66" w:rsidRPr="00004B66" w:rsidRDefault="00004B66" w:rsidP="00004B66">
      <w:pPr>
        <w:bidi/>
        <w:rPr>
          <w:rFonts w:cs="David" w:hint="cs"/>
          <w:rtl/>
        </w:rPr>
      </w:pPr>
      <w:r w:rsidRPr="00004B66">
        <w:rPr>
          <w:rFonts w:cs="David" w:hint="cs"/>
          <w:rtl/>
        </w:rPr>
        <w:tab/>
        <w:t xml:space="preserve"> אם לא מטפלים בכל הקבוצה יש כאן בעיה שהופכת להיות מעין הסדר שלילי מכֻוון, כי היום יש חקיקה שמסדירה את הנושאים האלה ביחס לעובדי מדינה, משרתי צבא, אנשי משטרה ושב"ס. אין חקיקה שמסדירה את הנושאים האלה ביחס לנושאי משרה ברשויות השלטון. כל נושאי המשרה ברשויות השלטון סמוכים על אותה חקיקה, שזה חוק הגמלאות לנושא משרה ברשויות השלטון. לייחד רק קבוצה אחת שסמוכה על החקיקה הזאת ולומר, כפי שמציע חבר הכנסת ריבלין, שזה רק לגבי חברי הכנסת זאת בעיה, גם בעיה מבחינת השוויון; כיוון שזכויות היתר והגמלאות </w:t>
      </w:r>
      <w:r w:rsidRPr="00004B66">
        <w:rPr>
          <w:rFonts w:cs="David"/>
          <w:rtl/>
        </w:rPr>
        <w:t>–</w:t>
      </w:r>
      <w:r w:rsidRPr="00004B66">
        <w:rPr>
          <w:rFonts w:cs="David" w:hint="cs"/>
          <w:rtl/>
        </w:rPr>
        <w:t xml:space="preserve"> הכול נעשה לאור אותה החלטה </w:t>
      </w:r>
      <w:r w:rsidRPr="00004B66">
        <w:rPr>
          <w:rFonts w:cs="David"/>
          <w:rtl/>
        </w:rPr>
        <w:t>–</w:t>
      </w:r>
      <w:r w:rsidRPr="00004B66">
        <w:rPr>
          <w:rFonts w:cs="David" w:hint="cs"/>
          <w:rtl/>
        </w:rPr>
        <w:t xml:space="preserve"> החלטת גמלאות לנושאי משרה ברשויות השלטון מכוח חוק גמלאות לנושאי משה ברשויות השלטון, הפערים שעלולים להיווצר אינם טובים לחקיקה. לכן הצענו שאם מטפלים צריך לטפל בקבוצה כולה.</w:t>
      </w:r>
    </w:p>
    <w:p w14:paraId="40399669" w14:textId="77777777" w:rsidR="00004B66" w:rsidRPr="00004B66" w:rsidRDefault="00004B66" w:rsidP="00004B66">
      <w:pPr>
        <w:bidi/>
        <w:rPr>
          <w:rFonts w:cs="David" w:hint="cs"/>
          <w:rtl/>
        </w:rPr>
      </w:pPr>
    </w:p>
    <w:p w14:paraId="7C4C1A0D" w14:textId="77777777" w:rsidR="00004B66" w:rsidRPr="00004B66" w:rsidRDefault="00004B66" w:rsidP="00004B66">
      <w:pPr>
        <w:bidi/>
        <w:rPr>
          <w:rFonts w:cs="David" w:hint="cs"/>
          <w:u w:val="single"/>
          <w:rtl/>
        </w:rPr>
      </w:pPr>
      <w:r w:rsidRPr="00004B66">
        <w:rPr>
          <w:rFonts w:cs="David" w:hint="cs"/>
          <w:u w:val="single"/>
          <w:rtl/>
        </w:rPr>
        <w:t>גדעון סער:</w:t>
      </w:r>
    </w:p>
    <w:p w14:paraId="0E9051BF" w14:textId="77777777" w:rsidR="00004B66" w:rsidRPr="00004B66" w:rsidRDefault="00004B66" w:rsidP="00004B66">
      <w:pPr>
        <w:bidi/>
        <w:rPr>
          <w:rFonts w:cs="David" w:hint="cs"/>
          <w:u w:val="single"/>
          <w:rtl/>
        </w:rPr>
      </w:pPr>
    </w:p>
    <w:p w14:paraId="519CCAF3" w14:textId="77777777" w:rsidR="00004B66" w:rsidRPr="00004B66" w:rsidRDefault="00004B66" w:rsidP="00004B66">
      <w:pPr>
        <w:bidi/>
        <w:rPr>
          <w:rFonts w:cs="David" w:hint="cs"/>
          <w:rtl/>
        </w:rPr>
      </w:pPr>
      <w:r w:rsidRPr="00004B66">
        <w:rPr>
          <w:rFonts w:cs="David" w:hint="cs"/>
          <w:rtl/>
        </w:rPr>
        <w:tab/>
        <w:t xml:space="preserve"> הקבוצה כולה זה כל מי שמוגדר בסעיף 1?</w:t>
      </w:r>
    </w:p>
    <w:p w14:paraId="0722BFD2" w14:textId="77777777" w:rsidR="00004B66" w:rsidRPr="00004B66" w:rsidRDefault="00004B66" w:rsidP="00004B66">
      <w:pPr>
        <w:bidi/>
        <w:rPr>
          <w:rFonts w:cs="David" w:hint="cs"/>
          <w:rtl/>
        </w:rPr>
      </w:pPr>
    </w:p>
    <w:p w14:paraId="5B25923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B6700ED" w14:textId="77777777" w:rsidR="00004B66" w:rsidRPr="00004B66" w:rsidRDefault="00004B66" w:rsidP="00004B66">
      <w:pPr>
        <w:bidi/>
        <w:rPr>
          <w:rFonts w:cs="David"/>
          <w:rtl/>
        </w:rPr>
      </w:pPr>
    </w:p>
    <w:p w14:paraId="499B5FBC" w14:textId="77777777" w:rsidR="00004B66" w:rsidRPr="00004B66" w:rsidRDefault="00004B66" w:rsidP="00004B66">
      <w:pPr>
        <w:bidi/>
        <w:rPr>
          <w:rFonts w:cs="David" w:hint="cs"/>
          <w:rtl/>
        </w:rPr>
      </w:pPr>
      <w:r w:rsidRPr="00004B66">
        <w:rPr>
          <w:rFonts w:cs="David"/>
          <w:rtl/>
        </w:rPr>
        <w:tab/>
      </w:r>
      <w:r w:rsidRPr="00004B66">
        <w:rPr>
          <w:rFonts w:cs="David" w:hint="cs"/>
          <w:rtl/>
        </w:rPr>
        <w:t>כן.</w:t>
      </w:r>
    </w:p>
    <w:p w14:paraId="68B48EC1" w14:textId="77777777" w:rsidR="00004B66" w:rsidRPr="00004B66" w:rsidRDefault="00004B66" w:rsidP="00004B66">
      <w:pPr>
        <w:bidi/>
        <w:rPr>
          <w:rFonts w:cs="David" w:hint="cs"/>
          <w:rtl/>
        </w:rPr>
      </w:pPr>
    </w:p>
    <w:p w14:paraId="71D56BAF"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23911628" w14:textId="77777777" w:rsidR="00004B66" w:rsidRPr="00004B66" w:rsidRDefault="00004B66" w:rsidP="00004B66">
      <w:pPr>
        <w:bidi/>
        <w:rPr>
          <w:rFonts w:cs="David" w:hint="cs"/>
          <w:rtl/>
        </w:rPr>
      </w:pPr>
    </w:p>
    <w:p w14:paraId="100BC07F" w14:textId="77777777" w:rsidR="00004B66" w:rsidRPr="00004B66" w:rsidRDefault="00004B66" w:rsidP="00004B66">
      <w:pPr>
        <w:bidi/>
        <w:rPr>
          <w:rFonts w:cs="David" w:hint="cs"/>
          <w:rtl/>
        </w:rPr>
      </w:pPr>
      <w:r w:rsidRPr="00004B66">
        <w:rPr>
          <w:rFonts w:cs="David" w:hint="cs"/>
          <w:rtl/>
        </w:rPr>
        <w:tab/>
        <w:t xml:space="preserve"> זה מוגדר בחוק גמלאות בנושאי משרה ברשויות השלטון.</w:t>
      </w:r>
    </w:p>
    <w:p w14:paraId="2DE471F3" w14:textId="77777777" w:rsidR="00004B66" w:rsidRPr="00004B66" w:rsidRDefault="00004B66" w:rsidP="00004B66">
      <w:pPr>
        <w:bidi/>
        <w:rPr>
          <w:rFonts w:cs="David" w:hint="cs"/>
          <w:rtl/>
        </w:rPr>
      </w:pPr>
    </w:p>
    <w:p w14:paraId="2FF43864" w14:textId="77777777" w:rsidR="00004B66" w:rsidRPr="00004B66" w:rsidRDefault="00004B66" w:rsidP="00004B66">
      <w:pPr>
        <w:bidi/>
        <w:rPr>
          <w:rFonts w:cs="David" w:hint="cs"/>
          <w:rtl/>
        </w:rPr>
      </w:pPr>
      <w:r w:rsidRPr="00004B66">
        <w:rPr>
          <w:rFonts w:cs="David" w:hint="cs"/>
          <w:u w:val="single"/>
          <w:rtl/>
        </w:rPr>
        <w:t>דן אורן:</w:t>
      </w:r>
    </w:p>
    <w:p w14:paraId="4724283F" w14:textId="77777777" w:rsidR="00004B66" w:rsidRPr="00004B66" w:rsidRDefault="00004B66" w:rsidP="00004B66">
      <w:pPr>
        <w:bidi/>
        <w:rPr>
          <w:rFonts w:cs="David" w:hint="cs"/>
          <w:rtl/>
        </w:rPr>
      </w:pPr>
    </w:p>
    <w:p w14:paraId="5128E382" w14:textId="77777777" w:rsidR="00004B66" w:rsidRPr="00004B66" w:rsidRDefault="00004B66" w:rsidP="00004B66">
      <w:pPr>
        <w:bidi/>
        <w:rPr>
          <w:rFonts w:cs="David" w:hint="cs"/>
          <w:rtl/>
        </w:rPr>
      </w:pPr>
      <w:r w:rsidRPr="00004B66">
        <w:rPr>
          <w:rFonts w:cs="David" w:hint="cs"/>
          <w:rtl/>
        </w:rPr>
        <w:tab/>
        <w:t>אני מבקש לחזק את דברי היועצות המשפטיות. אחד השיקולים המרכזיים ששכנע אותנו לתמוך בהצעת החוק היה שקיימים הסדרים כאלה של שלילת גמלה כפוף לכל מיני איזונים ובלמים לגבי כל מיני עובדי מדינה ומשרתי ציבור, ודווקא לגבי נושאי משרה זה לא קיים. איננו רואים שום טעם בעולם להבחין בין חברי כנסת ששייכים לקבוצת נושאי המשרה לבין כל נושאי המשרה האחרים המוסדרים באותו חוק.</w:t>
      </w:r>
    </w:p>
    <w:p w14:paraId="28ACDE46" w14:textId="77777777" w:rsidR="00004B66" w:rsidRPr="00004B66" w:rsidRDefault="00004B66" w:rsidP="00004B66">
      <w:pPr>
        <w:bidi/>
        <w:rPr>
          <w:rFonts w:cs="David" w:hint="cs"/>
          <w:rtl/>
        </w:rPr>
      </w:pPr>
    </w:p>
    <w:p w14:paraId="0AD7FA6D"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1AAED6A8" w14:textId="77777777" w:rsidR="00004B66" w:rsidRPr="00004B66" w:rsidRDefault="00004B66" w:rsidP="00004B66">
      <w:pPr>
        <w:bidi/>
        <w:rPr>
          <w:rFonts w:cs="David" w:hint="cs"/>
          <w:rtl/>
        </w:rPr>
      </w:pPr>
    </w:p>
    <w:p w14:paraId="406DA134" w14:textId="77777777" w:rsidR="00004B66" w:rsidRPr="00004B66" w:rsidRDefault="00004B66" w:rsidP="00004B66">
      <w:pPr>
        <w:bidi/>
        <w:rPr>
          <w:rFonts w:cs="David" w:hint="cs"/>
          <w:rtl/>
        </w:rPr>
      </w:pPr>
      <w:r w:rsidRPr="00004B66">
        <w:rPr>
          <w:rFonts w:cs="David" w:hint="cs"/>
          <w:rtl/>
        </w:rPr>
        <w:tab/>
        <w:t xml:space="preserve"> לעניין עצם קיומה של סמכות. השימוש בסמכות זה כבר סיפור אחר- -</w:t>
      </w:r>
    </w:p>
    <w:p w14:paraId="48CE2E3E" w14:textId="77777777" w:rsidR="00004B66" w:rsidRPr="00004B66" w:rsidRDefault="00004B66" w:rsidP="00004B66">
      <w:pPr>
        <w:bidi/>
        <w:rPr>
          <w:rFonts w:cs="David" w:hint="cs"/>
          <w:rtl/>
        </w:rPr>
      </w:pPr>
    </w:p>
    <w:p w14:paraId="28D0DF02" w14:textId="77777777" w:rsidR="00004B66" w:rsidRPr="00004B66" w:rsidRDefault="00004B66" w:rsidP="00004B66">
      <w:pPr>
        <w:bidi/>
        <w:rPr>
          <w:rFonts w:cs="David"/>
        </w:rPr>
      </w:pPr>
      <w:r w:rsidRPr="00004B66">
        <w:rPr>
          <w:rFonts w:cs="David" w:hint="eastAsia"/>
          <w:u w:val="single"/>
          <w:rtl/>
        </w:rPr>
        <w:t>דן</w:t>
      </w:r>
      <w:r w:rsidRPr="00004B66">
        <w:rPr>
          <w:rFonts w:cs="David"/>
          <w:u w:val="single"/>
          <w:rtl/>
        </w:rPr>
        <w:t xml:space="preserve"> אורן:</w:t>
      </w:r>
    </w:p>
    <w:p w14:paraId="70082B70" w14:textId="77777777" w:rsidR="00004B66" w:rsidRPr="00004B66" w:rsidRDefault="00004B66" w:rsidP="00004B66">
      <w:pPr>
        <w:bidi/>
        <w:rPr>
          <w:rFonts w:cs="David"/>
          <w:rtl/>
        </w:rPr>
      </w:pPr>
      <w:r w:rsidRPr="00004B66">
        <w:rPr>
          <w:rFonts w:cs="David"/>
          <w:rtl/>
        </w:rPr>
        <w:tab/>
      </w:r>
    </w:p>
    <w:p w14:paraId="04774E1E" w14:textId="77777777" w:rsidR="00004B66" w:rsidRPr="00004B66" w:rsidRDefault="00004B66" w:rsidP="00004B66">
      <w:pPr>
        <w:bidi/>
        <w:rPr>
          <w:rFonts w:cs="David" w:hint="cs"/>
          <w:rtl/>
        </w:rPr>
      </w:pPr>
      <w:r w:rsidRPr="00004B66">
        <w:rPr>
          <w:rFonts w:cs="David"/>
          <w:rtl/>
        </w:rPr>
        <w:tab/>
      </w:r>
      <w:r w:rsidRPr="00004B66">
        <w:rPr>
          <w:rFonts w:cs="David" w:hint="cs"/>
          <w:rtl/>
        </w:rPr>
        <w:t>ברור.</w:t>
      </w:r>
    </w:p>
    <w:p w14:paraId="6FFC940F" w14:textId="77777777" w:rsidR="00004B66" w:rsidRPr="00004B66" w:rsidRDefault="00004B66" w:rsidP="00004B66">
      <w:pPr>
        <w:bidi/>
        <w:rPr>
          <w:rFonts w:cs="David" w:hint="cs"/>
          <w:rtl/>
        </w:rPr>
      </w:pPr>
    </w:p>
    <w:p w14:paraId="47C9085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6530759" w14:textId="77777777" w:rsidR="00004B66" w:rsidRPr="00004B66" w:rsidRDefault="00004B66" w:rsidP="00004B66">
      <w:pPr>
        <w:bidi/>
        <w:rPr>
          <w:rFonts w:cs="David"/>
          <w:rtl/>
        </w:rPr>
      </w:pPr>
    </w:p>
    <w:p w14:paraId="3A4D84D9" w14:textId="77777777" w:rsidR="00004B66" w:rsidRPr="00004B66" w:rsidRDefault="00004B66" w:rsidP="00004B66">
      <w:pPr>
        <w:bidi/>
        <w:rPr>
          <w:rFonts w:cs="David" w:hint="cs"/>
          <w:rtl/>
        </w:rPr>
      </w:pPr>
      <w:r w:rsidRPr="00004B66">
        <w:rPr>
          <w:rFonts w:cs="David"/>
          <w:rtl/>
        </w:rPr>
        <w:tab/>
      </w:r>
      <w:r w:rsidRPr="00004B66">
        <w:rPr>
          <w:rFonts w:cs="David" w:hint="cs"/>
          <w:rtl/>
        </w:rPr>
        <w:t>- -כי גם ההסדרים שעליהם מדבר דן אורן יוצרים ואריאנטים של שימוש בסמכות. כך למשל, שלילת גמלה תיעשה באמת במקרים הקיצוניים. אבל השימוש בסמכות לא צריך להשפיע על עצם קיומה של סמכות. כרגע אין סמכות, ולכן זה רע. כך אנחנו חשבנו.</w:t>
      </w:r>
    </w:p>
    <w:p w14:paraId="4AEE566B" w14:textId="77777777" w:rsidR="00004B66" w:rsidRPr="00004B66" w:rsidRDefault="00004B66" w:rsidP="00004B66">
      <w:pPr>
        <w:bidi/>
        <w:rPr>
          <w:rFonts w:cs="David" w:hint="cs"/>
          <w:rtl/>
        </w:rPr>
      </w:pPr>
    </w:p>
    <w:p w14:paraId="34761BB1"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ראובן ריבלין:</w:t>
      </w:r>
    </w:p>
    <w:p w14:paraId="32112074" w14:textId="77777777" w:rsidR="00004B66" w:rsidRPr="00004B66" w:rsidRDefault="00004B66" w:rsidP="00004B66">
      <w:pPr>
        <w:bidi/>
        <w:rPr>
          <w:rFonts w:cs="David" w:hint="cs"/>
          <w:rtl/>
        </w:rPr>
      </w:pPr>
    </w:p>
    <w:p w14:paraId="5616E319" w14:textId="77777777" w:rsidR="00004B66" w:rsidRPr="00004B66" w:rsidRDefault="00004B66" w:rsidP="00004B66">
      <w:pPr>
        <w:bidi/>
        <w:rPr>
          <w:rFonts w:cs="David" w:hint="cs"/>
          <w:rtl/>
        </w:rPr>
      </w:pPr>
      <w:r w:rsidRPr="00004B66">
        <w:rPr>
          <w:rFonts w:cs="David" w:hint="cs"/>
          <w:rtl/>
        </w:rPr>
        <w:tab/>
        <w:t xml:space="preserve"> אין לי הרבה מה להוסיף הרבה אחרי הערתו של נציג משרד המשפטים, רק אומר עוד דבר נוסף. מהן הזכויות המגיעות לחבר כנסת אני יודע- -</w:t>
      </w:r>
    </w:p>
    <w:p w14:paraId="47131192" w14:textId="77777777" w:rsidR="00004B66" w:rsidRPr="00004B66" w:rsidRDefault="00004B66" w:rsidP="00004B66">
      <w:pPr>
        <w:bidi/>
        <w:rPr>
          <w:rFonts w:cs="David" w:hint="cs"/>
          <w:rtl/>
        </w:rPr>
      </w:pPr>
    </w:p>
    <w:p w14:paraId="4195DF9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DAE62C4" w14:textId="77777777" w:rsidR="00004B66" w:rsidRPr="00004B66" w:rsidRDefault="00004B66" w:rsidP="00004B66">
      <w:pPr>
        <w:bidi/>
        <w:rPr>
          <w:rFonts w:cs="David"/>
          <w:rtl/>
        </w:rPr>
      </w:pPr>
    </w:p>
    <w:p w14:paraId="160FCFAC" w14:textId="77777777" w:rsidR="00004B66" w:rsidRPr="00004B66" w:rsidRDefault="00004B66" w:rsidP="00004B66">
      <w:pPr>
        <w:bidi/>
        <w:rPr>
          <w:rFonts w:cs="David" w:hint="cs"/>
          <w:rtl/>
        </w:rPr>
      </w:pPr>
      <w:r w:rsidRPr="00004B66">
        <w:rPr>
          <w:rFonts w:cs="David"/>
          <w:rtl/>
        </w:rPr>
        <w:tab/>
      </w:r>
      <w:r w:rsidRPr="00004B66">
        <w:rPr>
          <w:rFonts w:cs="David" w:hint="cs"/>
          <w:rtl/>
        </w:rPr>
        <w:t>כל אחד מנושאי המשרה האחרים גם יודע- -</w:t>
      </w:r>
    </w:p>
    <w:p w14:paraId="779EC47C" w14:textId="77777777" w:rsidR="00004B66" w:rsidRPr="00004B66" w:rsidRDefault="00004B66" w:rsidP="00004B66">
      <w:pPr>
        <w:bidi/>
        <w:rPr>
          <w:rFonts w:cs="David" w:hint="cs"/>
          <w:rtl/>
        </w:rPr>
      </w:pPr>
    </w:p>
    <w:p w14:paraId="20E4C26F" w14:textId="77777777" w:rsidR="00004B66" w:rsidRPr="00004B66" w:rsidRDefault="00004B66" w:rsidP="00004B66">
      <w:pPr>
        <w:bidi/>
        <w:rPr>
          <w:rFonts w:cs="David" w:hint="cs"/>
          <w:rtl/>
        </w:rPr>
      </w:pPr>
      <w:r w:rsidRPr="00004B66">
        <w:rPr>
          <w:rFonts w:cs="David" w:hint="cs"/>
          <w:u w:val="single"/>
          <w:rtl/>
        </w:rPr>
        <w:t>ראובן ריבלין:</w:t>
      </w:r>
    </w:p>
    <w:p w14:paraId="0303D9B2" w14:textId="77777777" w:rsidR="00004B66" w:rsidRPr="00004B66" w:rsidRDefault="00004B66" w:rsidP="00004B66">
      <w:pPr>
        <w:bidi/>
        <w:rPr>
          <w:rFonts w:cs="David" w:hint="cs"/>
          <w:rtl/>
        </w:rPr>
      </w:pPr>
    </w:p>
    <w:p w14:paraId="45C32C13" w14:textId="77777777" w:rsidR="00004B66" w:rsidRPr="00004B66" w:rsidRDefault="00004B66" w:rsidP="00004B66">
      <w:pPr>
        <w:bidi/>
        <w:rPr>
          <w:rFonts w:cs="David" w:hint="cs"/>
          <w:rtl/>
        </w:rPr>
      </w:pPr>
      <w:r w:rsidRPr="00004B66">
        <w:rPr>
          <w:rFonts w:cs="David" w:hint="cs"/>
          <w:rtl/>
        </w:rPr>
        <w:tab/>
        <w:t xml:space="preserve"> אני לא יודע מה הולך אצל רב או אצל קאדי. גם נדמה לי שנושאי המשרה נבחרים לתקופה בלתי מוגבלת או מוגדרת בזמן, בעוד חברי הכנסת יודעים מתי הם נבחרים, אבל לא יודעים מתי הם מתפזרים, והם לא יודעים אם הם ייבחרו פעם נוספת. הבחירה שלהם היא שליחות במלוא מובן המילה; השאלה היא האם אנחנו יכולים לומר זאת גם לגבי שאר נושאי המשרה האחרים. אני לא רוצה להבחין ברמה המוסרית-פלילית בין נושאי משרה לנושאי משרה, זה קשה. יחד עם זה אנחנו צריכים לומר מילה ברורה בעניין חברי הכנסת שכן הם דוגמה, והם נבחרים ללא סייג וללא שיעור על הצד הטוב או על הצד הרע. לא יכולה להיות להם שליחות כאשר הם פוגעים בה, ולאחר מכן מקבלים את היתרונות שהשליחות הזאת נותנת.</w:t>
      </w:r>
    </w:p>
    <w:p w14:paraId="6B7EA766" w14:textId="77777777" w:rsidR="00004B66" w:rsidRPr="00004B66" w:rsidRDefault="00004B66" w:rsidP="00004B66">
      <w:pPr>
        <w:bidi/>
        <w:rPr>
          <w:rFonts w:cs="David" w:hint="cs"/>
          <w:rtl/>
        </w:rPr>
      </w:pPr>
    </w:p>
    <w:p w14:paraId="74E8E45F" w14:textId="77777777" w:rsidR="00004B66" w:rsidRPr="00004B66" w:rsidRDefault="00004B66" w:rsidP="00004B66">
      <w:pPr>
        <w:bidi/>
        <w:rPr>
          <w:rFonts w:cs="David" w:hint="cs"/>
          <w:rtl/>
        </w:rPr>
      </w:pPr>
      <w:r w:rsidRPr="00004B66">
        <w:rPr>
          <w:rFonts w:cs="David" w:hint="cs"/>
          <w:u w:val="single"/>
          <w:rtl/>
        </w:rPr>
        <w:t>דוד טל:</w:t>
      </w:r>
    </w:p>
    <w:p w14:paraId="258DF524" w14:textId="77777777" w:rsidR="00004B66" w:rsidRPr="00004B66" w:rsidRDefault="00004B66" w:rsidP="00004B66">
      <w:pPr>
        <w:bidi/>
        <w:rPr>
          <w:rFonts w:cs="David" w:hint="cs"/>
          <w:rtl/>
        </w:rPr>
      </w:pPr>
    </w:p>
    <w:p w14:paraId="52023DD2" w14:textId="77777777" w:rsidR="00004B66" w:rsidRPr="00004B66" w:rsidRDefault="00004B66" w:rsidP="00004B66">
      <w:pPr>
        <w:bidi/>
        <w:rPr>
          <w:rFonts w:cs="David" w:hint="cs"/>
          <w:rtl/>
        </w:rPr>
      </w:pPr>
      <w:r w:rsidRPr="00004B66">
        <w:rPr>
          <w:rFonts w:cs="David" w:hint="cs"/>
          <w:rtl/>
        </w:rPr>
        <w:tab/>
        <w:t xml:space="preserve"> אבל אתה יכול למלא את שליחותך באמונה כאשר אתה חבר כנסת, ולאחר שהפסקת להיות חבר כנסת, אתה כאחד האדם, לא מורם מעם, לא ממלא שליחות של חבר כנסת ומעדת והחלקת- - </w:t>
      </w:r>
    </w:p>
    <w:p w14:paraId="3B0A6FAA" w14:textId="77777777" w:rsidR="00004B66" w:rsidRPr="00004B66" w:rsidRDefault="00004B66" w:rsidP="00004B66">
      <w:pPr>
        <w:bidi/>
        <w:rPr>
          <w:rFonts w:cs="David" w:hint="cs"/>
          <w:rtl/>
        </w:rPr>
      </w:pPr>
    </w:p>
    <w:p w14:paraId="1A6AA673" w14:textId="77777777" w:rsidR="00004B66" w:rsidRPr="00004B66" w:rsidRDefault="00004B66" w:rsidP="00004B66">
      <w:pPr>
        <w:bidi/>
        <w:rPr>
          <w:rFonts w:cs="David" w:hint="cs"/>
          <w:rtl/>
        </w:rPr>
      </w:pPr>
      <w:r w:rsidRPr="00004B66">
        <w:rPr>
          <w:rFonts w:cs="David" w:hint="cs"/>
          <w:u w:val="single"/>
          <w:rtl/>
        </w:rPr>
        <w:t>ראובן ריבלין:</w:t>
      </w:r>
    </w:p>
    <w:p w14:paraId="08804D84" w14:textId="77777777" w:rsidR="00004B66" w:rsidRPr="00004B66" w:rsidRDefault="00004B66" w:rsidP="00004B66">
      <w:pPr>
        <w:bidi/>
        <w:rPr>
          <w:rFonts w:cs="David" w:hint="cs"/>
          <w:rtl/>
        </w:rPr>
      </w:pPr>
    </w:p>
    <w:p w14:paraId="3D2A7C39" w14:textId="77777777" w:rsidR="00004B66" w:rsidRPr="00004B66" w:rsidRDefault="00004B66" w:rsidP="00004B66">
      <w:pPr>
        <w:bidi/>
        <w:rPr>
          <w:rFonts w:cs="David" w:hint="cs"/>
          <w:rtl/>
        </w:rPr>
      </w:pPr>
      <w:r w:rsidRPr="00004B66">
        <w:rPr>
          <w:rFonts w:cs="David" w:hint="cs"/>
          <w:rtl/>
        </w:rPr>
        <w:tab/>
        <w:t xml:space="preserve"> אני מוכרח לומר שלא חשבתי על כך. הדוגמה שלך בהחלט ראויה לתשומת לב.</w:t>
      </w:r>
    </w:p>
    <w:p w14:paraId="21EC642F" w14:textId="77777777" w:rsidR="00004B66" w:rsidRPr="00004B66" w:rsidRDefault="00004B66" w:rsidP="00004B66">
      <w:pPr>
        <w:bidi/>
        <w:rPr>
          <w:rFonts w:cs="David" w:hint="cs"/>
          <w:rtl/>
        </w:rPr>
      </w:pPr>
    </w:p>
    <w:p w14:paraId="04CC31E0"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28A206D7" w14:textId="77777777" w:rsidR="00004B66" w:rsidRPr="00004B66" w:rsidRDefault="00004B66" w:rsidP="00004B66">
      <w:pPr>
        <w:bidi/>
        <w:rPr>
          <w:rFonts w:cs="David" w:hint="cs"/>
          <w:rtl/>
        </w:rPr>
      </w:pPr>
    </w:p>
    <w:p w14:paraId="6AED1CE0" w14:textId="77777777" w:rsidR="00004B66" w:rsidRPr="00004B66" w:rsidRDefault="00004B66" w:rsidP="00004B66">
      <w:pPr>
        <w:bidi/>
        <w:rPr>
          <w:rFonts w:cs="David" w:hint="cs"/>
          <w:rtl/>
        </w:rPr>
      </w:pPr>
      <w:r w:rsidRPr="00004B66">
        <w:rPr>
          <w:rFonts w:cs="David" w:hint="cs"/>
          <w:rtl/>
        </w:rPr>
        <w:tab/>
        <w:t>זה גם מופיע כאן. זאת אחת השאלות- -</w:t>
      </w:r>
    </w:p>
    <w:p w14:paraId="2579B51D" w14:textId="77777777" w:rsidR="00004B66" w:rsidRPr="00004B66" w:rsidRDefault="00004B66" w:rsidP="00004B66">
      <w:pPr>
        <w:bidi/>
        <w:rPr>
          <w:rFonts w:cs="David" w:hint="cs"/>
          <w:rtl/>
        </w:rPr>
      </w:pPr>
    </w:p>
    <w:p w14:paraId="4925D733" w14:textId="77777777" w:rsidR="00004B66" w:rsidRPr="00004B66" w:rsidRDefault="00004B66" w:rsidP="00004B66">
      <w:pPr>
        <w:bidi/>
        <w:rPr>
          <w:rFonts w:cs="David" w:hint="cs"/>
          <w:rtl/>
        </w:rPr>
      </w:pPr>
      <w:r w:rsidRPr="00004B66">
        <w:rPr>
          <w:rFonts w:cs="David" w:hint="cs"/>
          <w:u w:val="single"/>
          <w:rtl/>
        </w:rPr>
        <w:t>ראובן ריבלין:</w:t>
      </w:r>
    </w:p>
    <w:p w14:paraId="4BBDAC2C" w14:textId="77777777" w:rsidR="00004B66" w:rsidRPr="00004B66" w:rsidRDefault="00004B66" w:rsidP="00004B66">
      <w:pPr>
        <w:bidi/>
        <w:rPr>
          <w:rFonts w:cs="David" w:hint="cs"/>
          <w:rtl/>
        </w:rPr>
      </w:pPr>
    </w:p>
    <w:p w14:paraId="4682FC5C" w14:textId="77777777" w:rsidR="00004B66" w:rsidRPr="00004B66" w:rsidRDefault="00004B66" w:rsidP="00004B66">
      <w:pPr>
        <w:bidi/>
        <w:rPr>
          <w:rFonts w:cs="David" w:hint="cs"/>
          <w:rtl/>
        </w:rPr>
      </w:pPr>
      <w:r w:rsidRPr="00004B66">
        <w:rPr>
          <w:rFonts w:cs="David" w:hint="cs"/>
          <w:rtl/>
        </w:rPr>
        <w:tab/>
        <w:t xml:space="preserve"> זאת בהחלט שאלה ראויה </w:t>
      </w:r>
      <w:r w:rsidRPr="00004B66">
        <w:rPr>
          <w:rFonts w:cs="David"/>
          <w:rtl/>
        </w:rPr>
        <w:t>–</w:t>
      </w:r>
      <w:r w:rsidRPr="00004B66">
        <w:rPr>
          <w:rFonts w:cs="David" w:hint="cs"/>
          <w:rtl/>
        </w:rPr>
        <w:t xml:space="preserve"> אדם שהוא חבר כנסת לשעבר בלבד, נטו.</w:t>
      </w:r>
    </w:p>
    <w:p w14:paraId="2A18303D" w14:textId="77777777" w:rsidR="00004B66" w:rsidRPr="00004B66" w:rsidRDefault="00004B66" w:rsidP="00004B66">
      <w:pPr>
        <w:bidi/>
        <w:rPr>
          <w:rFonts w:cs="David" w:hint="cs"/>
          <w:rtl/>
        </w:rPr>
      </w:pPr>
    </w:p>
    <w:p w14:paraId="7CFF4D54"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6946800E" w14:textId="77777777" w:rsidR="00004B66" w:rsidRPr="00004B66" w:rsidRDefault="00004B66" w:rsidP="00004B66">
      <w:pPr>
        <w:bidi/>
        <w:rPr>
          <w:rFonts w:cs="David" w:hint="cs"/>
          <w:rtl/>
        </w:rPr>
      </w:pPr>
    </w:p>
    <w:p w14:paraId="50AB92B2" w14:textId="77777777" w:rsidR="00004B66" w:rsidRPr="00004B66" w:rsidRDefault="00004B66" w:rsidP="00004B66">
      <w:pPr>
        <w:bidi/>
        <w:rPr>
          <w:rFonts w:cs="David" w:hint="cs"/>
          <w:rtl/>
        </w:rPr>
      </w:pPr>
      <w:r w:rsidRPr="00004B66">
        <w:rPr>
          <w:rFonts w:cs="David" w:hint="cs"/>
          <w:rtl/>
        </w:rPr>
        <w:tab/>
        <w:t xml:space="preserve"> למשל, חבר כנסת לשעבר אחרי 10 שנים בוגד במדינת ישראל. </w:t>
      </w:r>
    </w:p>
    <w:p w14:paraId="612788EF" w14:textId="77777777" w:rsidR="00004B66" w:rsidRPr="00004B66" w:rsidRDefault="00004B66" w:rsidP="00004B66">
      <w:pPr>
        <w:bidi/>
        <w:rPr>
          <w:rFonts w:cs="David" w:hint="cs"/>
          <w:rtl/>
        </w:rPr>
      </w:pPr>
    </w:p>
    <w:p w14:paraId="44BD2399" w14:textId="77777777" w:rsidR="00004B66" w:rsidRPr="00004B66" w:rsidRDefault="00004B66" w:rsidP="00004B66">
      <w:pPr>
        <w:bidi/>
        <w:rPr>
          <w:rFonts w:cs="David" w:hint="cs"/>
          <w:rtl/>
        </w:rPr>
      </w:pPr>
      <w:r w:rsidRPr="00004B66">
        <w:rPr>
          <w:rFonts w:cs="David" w:hint="cs"/>
          <w:u w:val="single"/>
          <w:rtl/>
        </w:rPr>
        <w:t>דוד טל:</w:t>
      </w:r>
    </w:p>
    <w:p w14:paraId="270B7834" w14:textId="77777777" w:rsidR="00004B66" w:rsidRPr="00004B66" w:rsidRDefault="00004B66" w:rsidP="00004B66">
      <w:pPr>
        <w:bidi/>
        <w:rPr>
          <w:rFonts w:cs="David" w:hint="cs"/>
          <w:rtl/>
        </w:rPr>
      </w:pPr>
    </w:p>
    <w:p w14:paraId="7E0F31A3" w14:textId="77777777" w:rsidR="00004B66" w:rsidRPr="00004B66" w:rsidRDefault="00004B66" w:rsidP="00004B66">
      <w:pPr>
        <w:bidi/>
        <w:rPr>
          <w:rFonts w:cs="David" w:hint="cs"/>
          <w:rtl/>
        </w:rPr>
      </w:pPr>
      <w:r w:rsidRPr="00004B66">
        <w:rPr>
          <w:rFonts w:cs="David" w:hint="cs"/>
          <w:rtl/>
        </w:rPr>
        <w:tab/>
        <w:t xml:space="preserve"> אחרי 50 שנה, לא 10 שנים.</w:t>
      </w:r>
    </w:p>
    <w:p w14:paraId="27F036BF" w14:textId="77777777" w:rsidR="00004B66" w:rsidRPr="00004B66" w:rsidRDefault="00004B66" w:rsidP="00004B66">
      <w:pPr>
        <w:bidi/>
        <w:rPr>
          <w:rFonts w:cs="David" w:hint="cs"/>
          <w:rtl/>
        </w:rPr>
      </w:pPr>
    </w:p>
    <w:p w14:paraId="45711308"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1DF3E4FD" w14:textId="77777777" w:rsidR="00004B66" w:rsidRPr="00004B66" w:rsidRDefault="00004B66" w:rsidP="00004B66">
      <w:pPr>
        <w:bidi/>
        <w:rPr>
          <w:rFonts w:cs="David" w:hint="cs"/>
          <w:rtl/>
        </w:rPr>
      </w:pPr>
    </w:p>
    <w:p w14:paraId="30A47189" w14:textId="77777777" w:rsidR="00004B66" w:rsidRPr="00004B66" w:rsidRDefault="00004B66" w:rsidP="00004B66">
      <w:pPr>
        <w:bidi/>
        <w:rPr>
          <w:rFonts w:cs="David" w:hint="cs"/>
          <w:rtl/>
        </w:rPr>
      </w:pPr>
      <w:r w:rsidRPr="00004B66">
        <w:rPr>
          <w:rFonts w:cs="David" w:hint="cs"/>
          <w:rtl/>
        </w:rPr>
        <w:tab/>
        <w:t xml:space="preserve"> אמרנו את זה. זאת דוגמה שעלתה בעניין עובד מדינה. לכן חשבנו לקיים את הדיון הזה.</w:t>
      </w:r>
    </w:p>
    <w:p w14:paraId="2FA47461" w14:textId="77777777" w:rsidR="00004B66" w:rsidRPr="00004B66" w:rsidRDefault="00004B66" w:rsidP="00004B66">
      <w:pPr>
        <w:bidi/>
        <w:rPr>
          <w:rFonts w:cs="David" w:hint="cs"/>
          <w:rtl/>
        </w:rPr>
      </w:pPr>
    </w:p>
    <w:p w14:paraId="53117E63"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612A6AF0" w14:textId="77777777" w:rsidR="00004B66" w:rsidRPr="00004B66" w:rsidRDefault="00004B66" w:rsidP="00004B66">
      <w:pPr>
        <w:bidi/>
        <w:rPr>
          <w:rFonts w:cs="David" w:hint="cs"/>
          <w:rtl/>
        </w:rPr>
      </w:pPr>
    </w:p>
    <w:p w14:paraId="33556443" w14:textId="77777777" w:rsidR="00004B66" w:rsidRPr="00004B66" w:rsidRDefault="00004B66" w:rsidP="00004B66">
      <w:pPr>
        <w:bidi/>
        <w:rPr>
          <w:rFonts w:cs="David" w:hint="cs"/>
          <w:rtl/>
        </w:rPr>
      </w:pPr>
      <w:r w:rsidRPr="00004B66">
        <w:rPr>
          <w:rFonts w:cs="David" w:hint="cs"/>
          <w:rtl/>
        </w:rPr>
        <w:tab/>
        <w:t xml:space="preserve"> לגבי שאר ההטבות שמקבלים דיינים וקאדים וכולי, אמרו היועצות המשפטיות שניתן לפרט מהן ההטבות שהם מקבלים. אני מבקשת מכן אם אפשר לפרט את זה בסעיף 3; אבל לגבי נושאי משרה שיפוטית זה די ברור בסעיף 3, חבר הכנסת ריבלין. גדעון סער, בבקשה.</w:t>
      </w:r>
    </w:p>
    <w:p w14:paraId="6DF42778" w14:textId="77777777" w:rsidR="00004B66" w:rsidRPr="00004B66" w:rsidRDefault="00004B66" w:rsidP="00004B66">
      <w:pPr>
        <w:bidi/>
        <w:rPr>
          <w:rFonts w:cs="David" w:hint="cs"/>
          <w:rtl/>
        </w:rPr>
      </w:pPr>
    </w:p>
    <w:p w14:paraId="4A9B0B39" w14:textId="77777777" w:rsidR="00004B66" w:rsidRPr="00004B66" w:rsidRDefault="00004B66" w:rsidP="00004B66">
      <w:pPr>
        <w:bidi/>
        <w:rPr>
          <w:rFonts w:cs="David" w:hint="cs"/>
          <w:u w:val="single"/>
          <w:rtl/>
        </w:rPr>
      </w:pPr>
      <w:r w:rsidRPr="00004B66">
        <w:rPr>
          <w:rFonts w:cs="David"/>
          <w:u w:val="single"/>
          <w:rtl/>
        </w:rPr>
        <w:br w:type="page"/>
      </w:r>
      <w:r w:rsidRPr="00004B66">
        <w:rPr>
          <w:rFonts w:cs="David" w:hint="cs"/>
          <w:u w:val="single"/>
          <w:rtl/>
        </w:rPr>
        <w:t>גדעון סער:</w:t>
      </w:r>
    </w:p>
    <w:p w14:paraId="390A6173" w14:textId="77777777" w:rsidR="00004B66" w:rsidRPr="00004B66" w:rsidRDefault="00004B66" w:rsidP="00004B66">
      <w:pPr>
        <w:bidi/>
        <w:rPr>
          <w:rFonts w:cs="David" w:hint="cs"/>
          <w:u w:val="single"/>
          <w:rtl/>
        </w:rPr>
      </w:pPr>
    </w:p>
    <w:p w14:paraId="5E494727" w14:textId="77777777" w:rsidR="00004B66" w:rsidRPr="00004B66" w:rsidRDefault="00004B66" w:rsidP="00004B66">
      <w:pPr>
        <w:bidi/>
        <w:rPr>
          <w:rFonts w:cs="David" w:hint="cs"/>
          <w:rtl/>
        </w:rPr>
      </w:pPr>
      <w:r w:rsidRPr="00004B66">
        <w:rPr>
          <w:rFonts w:cs="David" w:hint="cs"/>
          <w:rtl/>
        </w:rPr>
        <w:tab/>
        <w:t xml:space="preserve"> אני חושב שנכון לקבל את ההצעה של היועצת המשפטית לטפל בזה בהקשר רחב. אין בזה היגיון לעשות את זה אחרת. נגיד ששופט עבר את אותה עבירה, אז מה, זה לא אבסורד? זה נכון יותר.</w:t>
      </w:r>
    </w:p>
    <w:p w14:paraId="3C3B7CDC" w14:textId="77777777" w:rsidR="00004B66" w:rsidRPr="00004B66" w:rsidRDefault="00004B66" w:rsidP="00004B66">
      <w:pPr>
        <w:bidi/>
        <w:rPr>
          <w:rFonts w:cs="David" w:hint="cs"/>
          <w:rtl/>
        </w:rPr>
      </w:pPr>
    </w:p>
    <w:p w14:paraId="5131C7A8"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7DC559A9" w14:textId="77777777" w:rsidR="00004B66" w:rsidRPr="00004B66" w:rsidRDefault="00004B66" w:rsidP="00004B66">
      <w:pPr>
        <w:bidi/>
        <w:rPr>
          <w:rFonts w:cs="David" w:hint="cs"/>
          <w:rtl/>
        </w:rPr>
      </w:pPr>
    </w:p>
    <w:p w14:paraId="170D9C3D" w14:textId="77777777" w:rsidR="00004B66" w:rsidRPr="00004B66" w:rsidRDefault="00004B66" w:rsidP="00004B66">
      <w:pPr>
        <w:bidi/>
        <w:rPr>
          <w:rFonts w:cs="David" w:hint="cs"/>
          <w:rtl/>
        </w:rPr>
      </w:pPr>
      <w:r w:rsidRPr="00004B66">
        <w:rPr>
          <w:rFonts w:cs="David" w:hint="cs"/>
          <w:rtl/>
        </w:rPr>
        <w:tab/>
        <w:t xml:space="preserve"> לדעתי, אין מניעה לטפל בהקשר הרחב, אבל אי-אפשר להתעלם מהרציונל של החוק. חבר הכנסת ריבלין אומר שחבר כנסת הוא בשליחות, ומכיוון שכך הוא נהנה לאחר שהוא פורש מהטבות נוספות לבד מגמלאות. אני לא מתייחס לגמלאות כי לדעתי לא צריך לנגוע בזה.  </w:t>
      </w:r>
    </w:p>
    <w:p w14:paraId="002F7CBF" w14:textId="77777777" w:rsidR="00004B66" w:rsidRPr="00004B66" w:rsidRDefault="00004B66" w:rsidP="00004B66">
      <w:pPr>
        <w:bidi/>
        <w:rPr>
          <w:rFonts w:cs="David" w:hint="cs"/>
          <w:rtl/>
        </w:rPr>
      </w:pPr>
    </w:p>
    <w:p w14:paraId="38D161C9" w14:textId="77777777" w:rsidR="00004B66" w:rsidRPr="00004B66" w:rsidRDefault="00004B66" w:rsidP="00004B66">
      <w:pPr>
        <w:bidi/>
        <w:rPr>
          <w:rFonts w:cs="David" w:hint="cs"/>
          <w:rtl/>
        </w:rPr>
      </w:pPr>
      <w:r w:rsidRPr="00004B66">
        <w:rPr>
          <w:rFonts w:cs="David" w:hint="cs"/>
          <w:u w:val="single"/>
          <w:rtl/>
        </w:rPr>
        <w:t>ראובן ריבלין:</w:t>
      </w:r>
    </w:p>
    <w:p w14:paraId="53A130EA" w14:textId="77777777" w:rsidR="00004B66" w:rsidRPr="00004B66" w:rsidRDefault="00004B66" w:rsidP="00004B66">
      <w:pPr>
        <w:bidi/>
        <w:rPr>
          <w:rFonts w:cs="David" w:hint="cs"/>
          <w:rtl/>
        </w:rPr>
      </w:pPr>
    </w:p>
    <w:p w14:paraId="69DE6183" w14:textId="77777777" w:rsidR="00004B66" w:rsidRPr="00004B66" w:rsidRDefault="00004B66" w:rsidP="00004B66">
      <w:pPr>
        <w:bidi/>
        <w:rPr>
          <w:rFonts w:cs="David" w:hint="cs"/>
          <w:rtl/>
        </w:rPr>
      </w:pPr>
      <w:r w:rsidRPr="00004B66">
        <w:rPr>
          <w:rFonts w:cs="David" w:hint="cs"/>
          <w:rtl/>
        </w:rPr>
        <w:tab/>
        <w:t xml:space="preserve"> במענק הסתגלות צריך לגעת.</w:t>
      </w:r>
    </w:p>
    <w:p w14:paraId="134FDCFF" w14:textId="77777777" w:rsidR="00004B66" w:rsidRPr="00004B66" w:rsidRDefault="00004B66" w:rsidP="00004B66">
      <w:pPr>
        <w:bidi/>
        <w:rPr>
          <w:rFonts w:cs="David" w:hint="cs"/>
          <w:rtl/>
        </w:rPr>
      </w:pPr>
    </w:p>
    <w:p w14:paraId="79DDE685"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50E16BE2" w14:textId="77777777" w:rsidR="00004B66" w:rsidRPr="00004B66" w:rsidRDefault="00004B66" w:rsidP="00004B66">
      <w:pPr>
        <w:bidi/>
        <w:rPr>
          <w:rFonts w:cs="David" w:hint="cs"/>
          <w:rtl/>
        </w:rPr>
      </w:pPr>
    </w:p>
    <w:p w14:paraId="72F4A8C5" w14:textId="77777777" w:rsidR="00004B66" w:rsidRPr="00004B66" w:rsidRDefault="00004B66" w:rsidP="00004B66">
      <w:pPr>
        <w:bidi/>
        <w:rPr>
          <w:rFonts w:cs="David" w:hint="cs"/>
          <w:rtl/>
        </w:rPr>
      </w:pPr>
      <w:r w:rsidRPr="00004B66">
        <w:rPr>
          <w:rFonts w:cs="David" w:hint="cs"/>
          <w:rtl/>
        </w:rPr>
        <w:tab/>
        <w:t xml:space="preserve"> בוודאי.</w:t>
      </w:r>
    </w:p>
    <w:p w14:paraId="2EFB8E72" w14:textId="77777777" w:rsidR="00004B66" w:rsidRPr="00004B66" w:rsidRDefault="00004B66" w:rsidP="00004B66">
      <w:pPr>
        <w:bidi/>
        <w:rPr>
          <w:rFonts w:cs="David" w:hint="cs"/>
          <w:rtl/>
        </w:rPr>
      </w:pPr>
    </w:p>
    <w:p w14:paraId="03946F1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0760690" w14:textId="77777777" w:rsidR="00004B66" w:rsidRPr="00004B66" w:rsidRDefault="00004B66" w:rsidP="00004B66">
      <w:pPr>
        <w:bidi/>
        <w:rPr>
          <w:rFonts w:cs="David"/>
          <w:rtl/>
        </w:rPr>
      </w:pPr>
    </w:p>
    <w:p w14:paraId="7AE6BA45" w14:textId="77777777" w:rsidR="00004B66" w:rsidRPr="00004B66" w:rsidRDefault="00004B66" w:rsidP="00004B66">
      <w:pPr>
        <w:bidi/>
        <w:rPr>
          <w:rFonts w:cs="David" w:hint="cs"/>
          <w:rtl/>
        </w:rPr>
      </w:pPr>
      <w:r w:rsidRPr="00004B66">
        <w:rPr>
          <w:rFonts w:cs="David"/>
          <w:rtl/>
        </w:rPr>
        <w:tab/>
      </w:r>
      <w:r w:rsidRPr="00004B66">
        <w:rPr>
          <w:rFonts w:cs="David" w:hint="cs"/>
          <w:rtl/>
        </w:rPr>
        <w:t>בוודאי, איזו שאלה.</w:t>
      </w:r>
    </w:p>
    <w:p w14:paraId="0084E1EE" w14:textId="77777777" w:rsidR="00004B66" w:rsidRPr="00004B66" w:rsidRDefault="00004B66" w:rsidP="00004B66">
      <w:pPr>
        <w:bidi/>
        <w:rPr>
          <w:rFonts w:cs="David" w:hint="cs"/>
          <w:rtl/>
        </w:rPr>
      </w:pPr>
    </w:p>
    <w:p w14:paraId="04DC1A7E" w14:textId="77777777" w:rsidR="00004B66" w:rsidRPr="00004B66" w:rsidRDefault="00004B66" w:rsidP="00004B66">
      <w:pPr>
        <w:bidi/>
        <w:rPr>
          <w:rFonts w:cs="David" w:hint="cs"/>
          <w:rtl/>
        </w:rPr>
      </w:pPr>
      <w:r w:rsidRPr="00004B66">
        <w:rPr>
          <w:rFonts w:cs="David" w:hint="cs"/>
          <w:u w:val="single"/>
          <w:rtl/>
        </w:rPr>
        <w:t>ראובן ריבלין:</w:t>
      </w:r>
    </w:p>
    <w:p w14:paraId="0AF0FBA4" w14:textId="77777777" w:rsidR="00004B66" w:rsidRPr="00004B66" w:rsidRDefault="00004B66" w:rsidP="00004B66">
      <w:pPr>
        <w:bidi/>
        <w:rPr>
          <w:rFonts w:cs="David" w:hint="cs"/>
          <w:rtl/>
        </w:rPr>
      </w:pPr>
    </w:p>
    <w:p w14:paraId="59F27377" w14:textId="77777777" w:rsidR="00004B66" w:rsidRPr="00004B66" w:rsidRDefault="00004B66" w:rsidP="00004B66">
      <w:pPr>
        <w:bidi/>
        <w:rPr>
          <w:rFonts w:cs="David" w:hint="cs"/>
          <w:rtl/>
        </w:rPr>
      </w:pPr>
      <w:r w:rsidRPr="00004B66">
        <w:rPr>
          <w:rFonts w:cs="David" w:hint="cs"/>
          <w:rtl/>
        </w:rPr>
        <w:tab/>
        <w:t xml:space="preserve"> מענק הסתגלות הוא לפעמים הרבה יותר גבוה מגמלה.</w:t>
      </w:r>
    </w:p>
    <w:p w14:paraId="45446F3B" w14:textId="77777777" w:rsidR="00004B66" w:rsidRPr="00004B66" w:rsidRDefault="00004B66" w:rsidP="00004B66">
      <w:pPr>
        <w:bidi/>
        <w:rPr>
          <w:rFonts w:cs="David" w:hint="cs"/>
          <w:rtl/>
        </w:rPr>
      </w:pPr>
    </w:p>
    <w:p w14:paraId="6D6C1607"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66960473" w14:textId="77777777" w:rsidR="00004B66" w:rsidRPr="00004B66" w:rsidRDefault="00004B66" w:rsidP="00004B66">
      <w:pPr>
        <w:bidi/>
        <w:rPr>
          <w:rFonts w:cs="David" w:hint="cs"/>
          <w:rtl/>
        </w:rPr>
      </w:pPr>
    </w:p>
    <w:p w14:paraId="24359E00" w14:textId="77777777" w:rsidR="00004B66" w:rsidRPr="00004B66" w:rsidRDefault="00004B66" w:rsidP="00004B66">
      <w:pPr>
        <w:bidi/>
        <w:rPr>
          <w:rFonts w:cs="David" w:hint="cs"/>
          <w:rtl/>
        </w:rPr>
      </w:pPr>
      <w:r w:rsidRPr="00004B66">
        <w:rPr>
          <w:rFonts w:cs="David" w:hint="cs"/>
          <w:rtl/>
        </w:rPr>
        <w:tab/>
        <w:t xml:space="preserve"> אני מדבר על גמלאות כי הוא רכש את זה בשנים שבהן הוא לא היה בשליחות.</w:t>
      </w:r>
    </w:p>
    <w:p w14:paraId="37FB20E5" w14:textId="77777777" w:rsidR="00004B66" w:rsidRPr="00004B66" w:rsidRDefault="00004B66" w:rsidP="00004B66">
      <w:pPr>
        <w:bidi/>
        <w:rPr>
          <w:rFonts w:cs="David" w:hint="cs"/>
          <w:rtl/>
        </w:rPr>
      </w:pPr>
    </w:p>
    <w:p w14:paraId="3829C231" w14:textId="77777777" w:rsidR="00004B66" w:rsidRPr="00004B66" w:rsidRDefault="00004B66" w:rsidP="00004B66">
      <w:pPr>
        <w:bidi/>
        <w:rPr>
          <w:rFonts w:cs="David" w:hint="cs"/>
          <w:rtl/>
        </w:rPr>
      </w:pPr>
      <w:r w:rsidRPr="00004B66">
        <w:rPr>
          <w:rFonts w:cs="David" w:hint="cs"/>
          <w:rtl/>
        </w:rPr>
        <w:tab/>
        <w:t xml:space="preserve">דבר נוסף, שופט </w:t>
      </w:r>
      <w:r w:rsidRPr="00004B66">
        <w:rPr>
          <w:rFonts w:cs="David"/>
          <w:rtl/>
        </w:rPr>
        <w:t>–</w:t>
      </w:r>
      <w:r w:rsidRPr="00004B66">
        <w:rPr>
          <w:rFonts w:cs="David" w:hint="cs"/>
          <w:rtl/>
        </w:rPr>
        <w:t xml:space="preserve"> אף על פי שהוא נבחר בידי ועדת מינויים </w:t>
      </w:r>
      <w:r w:rsidRPr="00004B66">
        <w:rPr>
          <w:rFonts w:cs="David"/>
          <w:rtl/>
        </w:rPr>
        <w:t>–</w:t>
      </w:r>
      <w:r w:rsidRPr="00004B66">
        <w:rPr>
          <w:rFonts w:cs="David" w:hint="cs"/>
          <w:rtl/>
        </w:rPr>
        <w:t xml:space="preserve"> לא הייתי אומר שהוא בשליחות.</w:t>
      </w:r>
    </w:p>
    <w:p w14:paraId="350B92D7" w14:textId="77777777" w:rsidR="00004B66" w:rsidRPr="00004B66" w:rsidRDefault="00004B66" w:rsidP="00004B66">
      <w:pPr>
        <w:bidi/>
        <w:rPr>
          <w:rFonts w:cs="David" w:hint="cs"/>
          <w:rtl/>
        </w:rPr>
      </w:pPr>
    </w:p>
    <w:p w14:paraId="180D0F0F" w14:textId="77777777" w:rsidR="00004B66" w:rsidRPr="00004B66" w:rsidRDefault="00004B66" w:rsidP="00004B66">
      <w:pPr>
        <w:bidi/>
        <w:rPr>
          <w:rFonts w:cs="David" w:hint="cs"/>
          <w:u w:val="single"/>
          <w:rtl/>
        </w:rPr>
      </w:pPr>
      <w:r w:rsidRPr="00004B66">
        <w:rPr>
          <w:rFonts w:cs="David" w:hint="cs"/>
          <w:u w:val="single"/>
          <w:rtl/>
        </w:rPr>
        <w:t>גדעון סער:</w:t>
      </w:r>
    </w:p>
    <w:p w14:paraId="48077AD4" w14:textId="77777777" w:rsidR="00004B66" w:rsidRPr="00004B66" w:rsidRDefault="00004B66" w:rsidP="00004B66">
      <w:pPr>
        <w:bidi/>
        <w:rPr>
          <w:rFonts w:cs="David" w:hint="cs"/>
          <w:u w:val="single"/>
          <w:rtl/>
        </w:rPr>
      </w:pPr>
    </w:p>
    <w:p w14:paraId="620002B0" w14:textId="77777777" w:rsidR="00004B66" w:rsidRPr="00004B66" w:rsidRDefault="00004B66" w:rsidP="00004B66">
      <w:pPr>
        <w:bidi/>
        <w:rPr>
          <w:rFonts w:cs="David" w:hint="cs"/>
          <w:rtl/>
        </w:rPr>
      </w:pPr>
      <w:r w:rsidRPr="00004B66">
        <w:rPr>
          <w:rFonts w:cs="David" w:hint="cs"/>
          <w:rtl/>
        </w:rPr>
        <w:tab/>
        <w:t>שופט לא בשליחות?</w:t>
      </w:r>
    </w:p>
    <w:p w14:paraId="3573F474" w14:textId="77777777" w:rsidR="00004B66" w:rsidRPr="00004B66" w:rsidRDefault="00004B66" w:rsidP="00004B66">
      <w:pPr>
        <w:bidi/>
        <w:rPr>
          <w:rFonts w:cs="David" w:hint="cs"/>
          <w:rtl/>
        </w:rPr>
      </w:pPr>
    </w:p>
    <w:p w14:paraId="3C75C9CD"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0DCB9824" w14:textId="77777777" w:rsidR="00004B66" w:rsidRPr="00004B66" w:rsidRDefault="00004B66" w:rsidP="00004B66">
      <w:pPr>
        <w:bidi/>
        <w:rPr>
          <w:rFonts w:cs="David" w:hint="cs"/>
          <w:rtl/>
        </w:rPr>
      </w:pPr>
    </w:p>
    <w:p w14:paraId="56984850" w14:textId="77777777" w:rsidR="00004B66" w:rsidRPr="00004B66" w:rsidRDefault="00004B66" w:rsidP="00004B66">
      <w:pPr>
        <w:bidi/>
        <w:rPr>
          <w:rFonts w:cs="David" w:hint="cs"/>
          <w:rtl/>
        </w:rPr>
      </w:pPr>
      <w:r w:rsidRPr="00004B66">
        <w:rPr>
          <w:rFonts w:cs="David" w:hint="cs"/>
          <w:rtl/>
        </w:rPr>
        <w:tab/>
        <w:t xml:space="preserve">כמה שזה נשמע לא במקום </w:t>
      </w:r>
      <w:r w:rsidRPr="00004B66">
        <w:rPr>
          <w:rFonts w:cs="David"/>
          <w:rtl/>
        </w:rPr>
        <w:t>–</w:t>
      </w:r>
      <w:r w:rsidRPr="00004B66">
        <w:rPr>
          <w:rFonts w:cs="David" w:hint="cs"/>
          <w:rtl/>
        </w:rPr>
        <w:t xml:space="preserve"> זה סידור עבודה. זה המקצוע שלו. זאת לא שליחות פרופר במובן שחבר כנסת זאת שליחות. אני לא יודע אלו הטבות יש להם, אז אני לא יכול להתייחס, אבל אם הוא פשע, ויש הטבות שקשורות למעמד שהוא היה בו יכול להיות שצריך לדון. חייבים לבודד ולבדוק כל מקרה לגופו, כי אנחנו לא יודעים מה מקבל שופט, רב - -</w:t>
      </w:r>
    </w:p>
    <w:p w14:paraId="2B1AF77C" w14:textId="77777777" w:rsidR="00004B66" w:rsidRPr="00004B66" w:rsidRDefault="00004B66" w:rsidP="00004B66">
      <w:pPr>
        <w:bidi/>
        <w:rPr>
          <w:rFonts w:cs="David" w:hint="cs"/>
          <w:rtl/>
        </w:rPr>
      </w:pPr>
    </w:p>
    <w:p w14:paraId="4495226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8554812" w14:textId="77777777" w:rsidR="00004B66" w:rsidRPr="00004B66" w:rsidRDefault="00004B66" w:rsidP="00004B66">
      <w:pPr>
        <w:bidi/>
        <w:rPr>
          <w:rFonts w:cs="David"/>
          <w:rtl/>
        </w:rPr>
      </w:pPr>
    </w:p>
    <w:p w14:paraId="6ABAAA09" w14:textId="77777777" w:rsidR="00004B66" w:rsidRPr="00004B66" w:rsidRDefault="00004B66" w:rsidP="00004B66">
      <w:pPr>
        <w:bidi/>
        <w:rPr>
          <w:rFonts w:cs="David" w:hint="cs"/>
          <w:rtl/>
        </w:rPr>
      </w:pPr>
      <w:r w:rsidRPr="00004B66">
        <w:rPr>
          <w:rFonts w:cs="David"/>
          <w:rtl/>
        </w:rPr>
        <w:tab/>
      </w:r>
      <w:r w:rsidRPr="00004B66">
        <w:rPr>
          <w:rFonts w:cs="David" w:hint="cs"/>
          <w:rtl/>
        </w:rPr>
        <w:t>יש רשימות.</w:t>
      </w:r>
    </w:p>
    <w:p w14:paraId="161A10C3" w14:textId="77777777" w:rsidR="00004B66" w:rsidRPr="00004B66" w:rsidRDefault="00004B66" w:rsidP="00004B66">
      <w:pPr>
        <w:bidi/>
        <w:rPr>
          <w:rFonts w:cs="David" w:hint="cs"/>
          <w:rtl/>
        </w:rPr>
      </w:pPr>
    </w:p>
    <w:p w14:paraId="0101B520"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398E4D83" w14:textId="77777777" w:rsidR="00004B66" w:rsidRPr="00004B66" w:rsidRDefault="00004B66" w:rsidP="00004B66">
      <w:pPr>
        <w:bidi/>
        <w:rPr>
          <w:rFonts w:cs="David" w:hint="cs"/>
          <w:rtl/>
        </w:rPr>
      </w:pPr>
    </w:p>
    <w:p w14:paraId="23407FF9" w14:textId="77777777" w:rsidR="00004B66" w:rsidRPr="00004B66" w:rsidRDefault="00004B66" w:rsidP="00004B66">
      <w:pPr>
        <w:bidi/>
        <w:rPr>
          <w:rFonts w:cs="David" w:hint="cs"/>
          <w:rtl/>
        </w:rPr>
      </w:pPr>
      <w:r w:rsidRPr="00004B66">
        <w:rPr>
          <w:rFonts w:cs="David" w:hint="cs"/>
          <w:rtl/>
        </w:rPr>
        <w:tab/>
        <w:t xml:space="preserve"> אני מתאר לעצמי.</w:t>
      </w:r>
    </w:p>
    <w:p w14:paraId="7C7A292D" w14:textId="77777777" w:rsidR="00004B66" w:rsidRPr="00004B66" w:rsidRDefault="00004B66" w:rsidP="00004B66">
      <w:pPr>
        <w:bidi/>
        <w:rPr>
          <w:rFonts w:cs="David" w:hint="cs"/>
          <w:rtl/>
        </w:rPr>
      </w:pPr>
    </w:p>
    <w:p w14:paraId="758AAC9D"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דוד טל:</w:t>
      </w:r>
    </w:p>
    <w:p w14:paraId="640CFA3F" w14:textId="77777777" w:rsidR="00004B66" w:rsidRPr="00004B66" w:rsidRDefault="00004B66" w:rsidP="00004B66">
      <w:pPr>
        <w:bidi/>
        <w:rPr>
          <w:rFonts w:cs="David" w:hint="cs"/>
          <w:rtl/>
        </w:rPr>
      </w:pPr>
    </w:p>
    <w:p w14:paraId="60E91C6D" w14:textId="77777777" w:rsidR="00004B66" w:rsidRPr="00004B66" w:rsidRDefault="00004B66" w:rsidP="00004B66">
      <w:pPr>
        <w:bidi/>
        <w:rPr>
          <w:rFonts w:cs="David" w:hint="cs"/>
          <w:rtl/>
        </w:rPr>
      </w:pPr>
      <w:r w:rsidRPr="00004B66">
        <w:rPr>
          <w:rFonts w:cs="David" w:hint="cs"/>
          <w:rtl/>
        </w:rPr>
        <w:tab/>
        <w:t>אבל הרשימה לא כוללת ששופט בית-משפט עליון יקבל לשכה בבית-המשפט. והוא מקבל. אז האם אני יכול לשלול לו את הלשכה שהוא קיבל? זה לא קבוע בחוק, הוא מקבל את זה שלא כחוק.</w:t>
      </w:r>
    </w:p>
    <w:p w14:paraId="69F45DC2" w14:textId="77777777" w:rsidR="00004B66" w:rsidRPr="00004B66" w:rsidRDefault="00004B66" w:rsidP="00004B66">
      <w:pPr>
        <w:bidi/>
        <w:rPr>
          <w:rFonts w:cs="David" w:hint="cs"/>
          <w:rtl/>
        </w:rPr>
      </w:pPr>
    </w:p>
    <w:p w14:paraId="5EBDC559"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3148DA6C" w14:textId="77777777" w:rsidR="00004B66" w:rsidRPr="00004B66" w:rsidRDefault="00004B66" w:rsidP="00004B66">
      <w:pPr>
        <w:bidi/>
        <w:rPr>
          <w:rFonts w:cs="David" w:hint="cs"/>
          <w:rtl/>
        </w:rPr>
      </w:pPr>
    </w:p>
    <w:p w14:paraId="52F03B13" w14:textId="77777777" w:rsidR="00004B66" w:rsidRPr="00004B66" w:rsidRDefault="00004B66" w:rsidP="00004B66">
      <w:pPr>
        <w:bidi/>
        <w:ind w:firstLine="567"/>
        <w:rPr>
          <w:rFonts w:cs="David" w:hint="cs"/>
          <w:rtl/>
        </w:rPr>
      </w:pPr>
      <w:r w:rsidRPr="00004B66">
        <w:rPr>
          <w:rFonts w:cs="David" w:hint="cs"/>
          <w:rtl/>
        </w:rPr>
        <w:t xml:space="preserve">לכן מעיקרה, לא בגלל עבירה פלילית שהוא עבר. </w:t>
      </w:r>
    </w:p>
    <w:p w14:paraId="65171992" w14:textId="77777777" w:rsidR="00004B66" w:rsidRPr="00004B66" w:rsidRDefault="00004B66" w:rsidP="00004B66">
      <w:pPr>
        <w:bidi/>
        <w:rPr>
          <w:rFonts w:cs="David" w:hint="cs"/>
          <w:rtl/>
        </w:rPr>
      </w:pPr>
    </w:p>
    <w:p w14:paraId="423CF5CB" w14:textId="77777777" w:rsidR="00004B66" w:rsidRPr="00004B66" w:rsidRDefault="00004B66" w:rsidP="00004B66">
      <w:pPr>
        <w:bidi/>
        <w:ind w:firstLine="567"/>
        <w:rPr>
          <w:rFonts w:cs="David" w:hint="cs"/>
          <w:rtl/>
        </w:rPr>
      </w:pPr>
      <w:r w:rsidRPr="00004B66">
        <w:rPr>
          <w:rFonts w:cs="David" w:hint="cs"/>
          <w:rtl/>
        </w:rPr>
        <w:t xml:space="preserve">במקרה של הנשיא קצב, למשל, מעבר לגמלאות שהוא היה אמור לקבל כדי למסד את אותה שליחות שהוא היה בה וכדי להמשיך להיות בקשר, החברה אמרה את שלה </w:t>
      </w:r>
      <w:r w:rsidRPr="00004B66">
        <w:rPr>
          <w:rFonts w:cs="David"/>
          <w:rtl/>
        </w:rPr>
        <w:t>–</w:t>
      </w:r>
      <w:r w:rsidRPr="00004B66">
        <w:rPr>
          <w:rFonts w:cs="David" w:hint="cs"/>
          <w:rtl/>
        </w:rPr>
        <w:t xml:space="preserve"> היא לא רוצה להיות אתו בקשר בגלל אותן עבירות מסוג פשע וקלון.</w:t>
      </w:r>
    </w:p>
    <w:p w14:paraId="37AE3AF9" w14:textId="77777777" w:rsidR="00004B66" w:rsidRPr="00004B66" w:rsidRDefault="00004B66" w:rsidP="00004B66">
      <w:pPr>
        <w:bidi/>
        <w:rPr>
          <w:rFonts w:cs="David" w:hint="cs"/>
          <w:rtl/>
        </w:rPr>
      </w:pPr>
    </w:p>
    <w:p w14:paraId="32192E36"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0B0E9999" w14:textId="77777777" w:rsidR="00004B66" w:rsidRPr="00004B66" w:rsidRDefault="00004B66" w:rsidP="00004B66">
      <w:pPr>
        <w:bidi/>
        <w:rPr>
          <w:rFonts w:cs="David" w:hint="cs"/>
          <w:rtl/>
        </w:rPr>
      </w:pPr>
    </w:p>
    <w:p w14:paraId="4A273D1A" w14:textId="77777777" w:rsidR="00004B66" w:rsidRPr="00004B66" w:rsidRDefault="00004B66" w:rsidP="00004B66">
      <w:pPr>
        <w:bidi/>
        <w:rPr>
          <w:rFonts w:cs="David" w:hint="cs"/>
          <w:rtl/>
        </w:rPr>
      </w:pPr>
      <w:r w:rsidRPr="00004B66">
        <w:rPr>
          <w:rFonts w:cs="David" w:hint="cs"/>
          <w:rtl/>
        </w:rPr>
        <w:tab/>
        <w:t xml:space="preserve"> כך גם לגבי חבר הכנסת בשארה. </w:t>
      </w:r>
    </w:p>
    <w:p w14:paraId="5E5FE2F7" w14:textId="77777777" w:rsidR="00004B66" w:rsidRPr="00004B66" w:rsidRDefault="00004B66" w:rsidP="00004B66">
      <w:pPr>
        <w:bidi/>
        <w:rPr>
          <w:rFonts w:cs="David" w:hint="cs"/>
          <w:rtl/>
        </w:rPr>
      </w:pPr>
    </w:p>
    <w:p w14:paraId="1F92F360"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638F74F4" w14:textId="77777777" w:rsidR="00004B66" w:rsidRPr="00004B66" w:rsidRDefault="00004B66" w:rsidP="00004B66">
      <w:pPr>
        <w:bidi/>
        <w:rPr>
          <w:rFonts w:cs="David" w:hint="cs"/>
          <w:rtl/>
        </w:rPr>
      </w:pPr>
    </w:p>
    <w:p w14:paraId="11868EA2" w14:textId="77777777" w:rsidR="00004B66" w:rsidRPr="00004B66" w:rsidRDefault="00004B66" w:rsidP="00004B66">
      <w:pPr>
        <w:bidi/>
        <w:rPr>
          <w:rFonts w:cs="David" w:hint="cs"/>
          <w:rtl/>
        </w:rPr>
      </w:pPr>
      <w:r w:rsidRPr="00004B66">
        <w:rPr>
          <w:rFonts w:cs="David" w:hint="cs"/>
          <w:rtl/>
        </w:rPr>
        <w:tab/>
        <w:t xml:space="preserve"> לכן אי-אפשר לדון בזה בהקשר הרחב במכלול אחד. צריך לרדת לעומקם של דברים ולבדוק לגופו של תפקיד. בעניין של חבר כנסת זה בולט כי זאת שליחות. אף אחד לא יכול להגיד שזה מקצוע, אף אחד לא נולד ולא למד להיות חבר כנסת.</w:t>
      </w:r>
    </w:p>
    <w:p w14:paraId="721A9618" w14:textId="77777777" w:rsidR="00004B66" w:rsidRPr="00004B66" w:rsidRDefault="00004B66" w:rsidP="00004B66">
      <w:pPr>
        <w:bidi/>
        <w:rPr>
          <w:rFonts w:cs="David" w:hint="cs"/>
          <w:rtl/>
        </w:rPr>
      </w:pPr>
    </w:p>
    <w:p w14:paraId="00FD0E3C" w14:textId="77777777" w:rsidR="00004B66" w:rsidRPr="00004B66" w:rsidRDefault="00004B66" w:rsidP="00004B66">
      <w:pPr>
        <w:bidi/>
        <w:rPr>
          <w:rFonts w:cs="David" w:hint="cs"/>
          <w:rtl/>
        </w:rPr>
      </w:pPr>
      <w:r w:rsidRPr="00004B66">
        <w:rPr>
          <w:rFonts w:cs="David" w:hint="cs"/>
          <w:u w:val="single"/>
          <w:rtl/>
        </w:rPr>
        <w:t>ראובן ריבלין:</w:t>
      </w:r>
    </w:p>
    <w:p w14:paraId="0717BC7D" w14:textId="77777777" w:rsidR="00004B66" w:rsidRPr="00004B66" w:rsidRDefault="00004B66" w:rsidP="00004B66">
      <w:pPr>
        <w:bidi/>
        <w:rPr>
          <w:rFonts w:cs="David" w:hint="cs"/>
          <w:rtl/>
        </w:rPr>
      </w:pPr>
    </w:p>
    <w:p w14:paraId="34A6ACBA" w14:textId="77777777" w:rsidR="00004B66" w:rsidRPr="00004B66" w:rsidRDefault="00004B66" w:rsidP="00004B66">
      <w:pPr>
        <w:bidi/>
        <w:rPr>
          <w:rFonts w:cs="David" w:hint="cs"/>
          <w:rtl/>
        </w:rPr>
      </w:pPr>
      <w:r w:rsidRPr="00004B66">
        <w:rPr>
          <w:rFonts w:cs="David" w:hint="cs"/>
          <w:rtl/>
        </w:rPr>
        <w:tab/>
        <w:t xml:space="preserve"> גם אם הוא למד זה לא מבטיח לו שהוא יהיה.</w:t>
      </w:r>
    </w:p>
    <w:p w14:paraId="793D2C14" w14:textId="77777777" w:rsidR="00004B66" w:rsidRPr="00004B66" w:rsidRDefault="00004B66" w:rsidP="00004B66">
      <w:pPr>
        <w:bidi/>
        <w:rPr>
          <w:rFonts w:cs="David" w:hint="cs"/>
          <w:rtl/>
        </w:rPr>
      </w:pPr>
    </w:p>
    <w:p w14:paraId="3AD0EEE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C6A81F6" w14:textId="77777777" w:rsidR="00004B66" w:rsidRPr="00004B66" w:rsidRDefault="00004B66" w:rsidP="00004B66">
      <w:pPr>
        <w:bidi/>
        <w:rPr>
          <w:rFonts w:cs="David"/>
          <w:rtl/>
        </w:rPr>
      </w:pPr>
    </w:p>
    <w:p w14:paraId="1D08BD58" w14:textId="77777777" w:rsidR="00004B66" w:rsidRPr="00004B66" w:rsidRDefault="00004B66" w:rsidP="00004B66">
      <w:pPr>
        <w:bidi/>
        <w:rPr>
          <w:rFonts w:cs="David" w:hint="cs"/>
          <w:rtl/>
        </w:rPr>
      </w:pPr>
      <w:r w:rsidRPr="00004B66">
        <w:rPr>
          <w:rFonts w:cs="David"/>
          <w:rtl/>
        </w:rPr>
        <w:tab/>
      </w:r>
      <w:r w:rsidRPr="00004B66">
        <w:rPr>
          <w:rFonts w:cs="David" w:hint="cs"/>
          <w:rtl/>
        </w:rPr>
        <w:t>תודה רבה. אז אני רואה שאין מניעה בהרחבה של הנושא.</w:t>
      </w:r>
    </w:p>
    <w:p w14:paraId="73549FEC" w14:textId="77777777" w:rsidR="00004B66" w:rsidRPr="00004B66" w:rsidRDefault="00004B66" w:rsidP="00004B66">
      <w:pPr>
        <w:bidi/>
        <w:rPr>
          <w:rFonts w:cs="David" w:hint="cs"/>
          <w:rtl/>
        </w:rPr>
      </w:pPr>
    </w:p>
    <w:p w14:paraId="10882177"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5178881A" w14:textId="77777777" w:rsidR="00004B66" w:rsidRPr="00004B66" w:rsidRDefault="00004B66" w:rsidP="00004B66">
      <w:pPr>
        <w:bidi/>
        <w:rPr>
          <w:rFonts w:cs="David" w:hint="cs"/>
          <w:rtl/>
        </w:rPr>
      </w:pPr>
    </w:p>
    <w:p w14:paraId="180A3E4A" w14:textId="77777777" w:rsidR="00004B66" w:rsidRPr="00004B66" w:rsidRDefault="00004B66" w:rsidP="00004B66">
      <w:pPr>
        <w:bidi/>
        <w:rPr>
          <w:rFonts w:cs="David" w:hint="cs"/>
          <w:rtl/>
        </w:rPr>
      </w:pPr>
      <w:r w:rsidRPr="00004B66">
        <w:rPr>
          <w:rFonts w:cs="David" w:hint="cs"/>
          <w:rtl/>
        </w:rPr>
        <w:tab/>
        <w:t xml:space="preserve"> אבל אני מבקש לדון ספציפית על כל נושא משרה- -</w:t>
      </w:r>
    </w:p>
    <w:p w14:paraId="5C04657D" w14:textId="77777777" w:rsidR="00004B66" w:rsidRPr="00004B66" w:rsidRDefault="00004B66" w:rsidP="00004B66">
      <w:pPr>
        <w:bidi/>
        <w:rPr>
          <w:rFonts w:cs="David" w:hint="cs"/>
          <w:rtl/>
        </w:rPr>
      </w:pPr>
    </w:p>
    <w:p w14:paraId="2FB646A0"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7EC03646" w14:textId="77777777" w:rsidR="00004B66" w:rsidRPr="00004B66" w:rsidRDefault="00004B66" w:rsidP="00004B66">
      <w:pPr>
        <w:bidi/>
        <w:rPr>
          <w:rFonts w:cs="David" w:hint="cs"/>
          <w:rtl/>
        </w:rPr>
      </w:pPr>
    </w:p>
    <w:p w14:paraId="2EEF0694" w14:textId="77777777" w:rsidR="00004B66" w:rsidRPr="00004B66" w:rsidRDefault="00004B66" w:rsidP="00004B66">
      <w:pPr>
        <w:bidi/>
        <w:rPr>
          <w:rFonts w:cs="David" w:hint="cs"/>
          <w:rtl/>
        </w:rPr>
      </w:pPr>
      <w:r w:rsidRPr="00004B66">
        <w:rPr>
          <w:rFonts w:cs="David" w:hint="cs"/>
          <w:rtl/>
        </w:rPr>
        <w:tab/>
        <w:t>זה נכון שזה קשור גם לשאלות אחרות, כמו עם השלילה - - - בשיקול הדעת. לכן נמשיך ונכין נוסח לישיבה הבאה.</w:t>
      </w:r>
    </w:p>
    <w:p w14:paraId="22DC2C04" w14:textId="77777777" w:rsidR="00004B66" w:rsidRPr="00004B66" w:rsidRDefault="00004B66" w:rsidP="00004B66">
      <w:pPr>
        <w:bidi/>
        <w:rPr>
          <w:rFonts w:cs="David" w:hint="cs"/>
          <w:rtl/>
        </w:rPr>
      </w:pPr>
    </w:p>
    <w:p w14:paraId="73915D88" w14:textId="77777777" w:rsidR="00004B66" w:rsidRPr="00004B66" w:rsidRDefault="00004B66" w:rsidP="00004B66">
      <w:pPr>
        <w:bidi/>
        <w:rPr>
          <w:rFonts w:cs="David" w:hint="cs"/>
          <w:u w:val="single"/>
          <w:rtl/>
        </w:rPr>
      </w:pPr>
      <w:r w:rsidRPr="00004B66">
        <w:rPr>
          <w:rFonts w:cs="David" w:hint="cs"/>
          <w:u w:val="single"/>
          <w:rtl/>
        </w:rPr>
        <w:t>גדעון סער:</w:t>
      </w:r>
    </w:p>
    <w:p w14:paraId="2ABE2092" w14:textId="77777777" w:rsidR="00004B66" w:rsidRPr="00004B66" w:rsidRDefault="00004B66" w:rsidP="00004B66">
      <w:pPr>
        <w:bidi/>
        <w:rPr>
          <w:rFonts w:cs="David" w:hint="cs"/>
          <w:u w:val="single"/>
          <w:rtl/>
        </w:rPr>
      </w:pPr>
    </w:p>
    <w:p w14:paraId="5AF445BF" w14:textId="77777777" w:rsidR="00004B66" w:rsidRPr="00004B66" w:rsidRDefault="00004B66" w:rsidP="00004B66">
      <w:pPr>
        <w:bidi/>
        <w:rPr>
          <w:rFonts w:cs="David" w:hint="cs"/>
          <w:rtl/>
        </w:rPr>
      </w:pPr>
      <w:r w:rsidRPr="00004B66">
        <w:rPr>
          <w:rFonts w:cs="David" w:hint="cs"/>
          <w:rtl/>
        </w:rPr>
        <w:tab/>
        <w:t>- - -</w:t>
      </w:r>
    </w:p>
    <w:p w14:paraId="68249FE1" w14:textId="77777777" w:rsidR="00004B66" w:rsidRPr="00004B66" w:rsidRDefault="00004B66" w:rsidP="00004B66">
      <w:pPr>
        <w:bidi/>
        <w:rPr>
          <w:rFonts w:cs="David" w:hint="cs"/>
          <w:rtl/>
        </w:rPr>
      </w:pPr>
    </w:p>
    <w:p w14:paraId="60165F5E"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555570D0" w14:textId="77777777" w:rsidR="00004B66" w:rsidRPr="00004B66" w:rsidRDefault="00004B66" w:rsidP="00004B66">
      <w:pPr>
        <w:bidi/>
        <w:rPr>
          <w:rFonts w:cs="David" w:hint="cs"/>
          <w:rtl/>
        </w:rPr>
      </w:pPr>
    </w:p>
    <w:p w14:paraId="49D5C955" w14:textId="77777777" w:rsidR="00004B66" w:rsidRPr="00004B66" w:rsidRDefault="00004B66" w:rsidP="00004B66">
      <w:pPr>
        <w:bidi/>
        <w:rPr>
          <w:rFonts w:cs="David" w:hint="cs"/>
          <w:rtl/>
        </w:rPr>
      </w:pPr>
      <w:r w:rsidRPr="00004B66">
        <w:rPr>
          <w:rFonts w:cs="David" w:hint="cs"/>
          <w:rtl/>
        </w:rPr>
        <w:tab/>
        <w:t>- - -</w:t>
      </w:r>
    </w:p>
    <w:p w14:paraId="29999FB1" w14:textId="77777777" w:rsidR="00004B66" w:rsidRPr="00004B66" w:rsidRDefault="00004B66" w:rsidP="00004B66">
      <w:pPr>
        <w:bidi/>
        <w:rPr>
          <w:rFonts w:cs="David" w:hint="cs"/>
          <w:rtl/>
        </w:rPr>
      </w:pPr>
    </w:p>
    <w:p w14:paraId="05900CAA"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0242948D" w14:textId="77777777" w:rsidR="00004B66" w:rsidRPr="00004B66" w:rsidRDefault="00004B66" w:rsidP="00004B66">
      <w:pPr>
        <w:bidi/>
        <w:rPr>
          <w:rFonts w:cs="David" w:hint="cs"/>
          <w:rtl/>
        </w:rPr>
      </w:pPr>
    </w:p>
    <w:p w14:paraId="4F49A0F1" w14:textId="77777777" w:rsidR="00004B66" w:rsidRPr="00004B66" w:rsidRDefault="00004B66" w:rsidP="00004B66">
      <w:pPr>
        <w:bidi/>
        <w:rPr>
          <w:rFonts w:cs="David" w:hint="cs"/>
          <w:rtl/>
        </w:rPr>
      </w:pPr>
      <w:r w:rsidRPr="00004B66">
        <w:rPr>
          <w:rFonts w:cs="David" w:hint="cs"/>
          <w:rtl/>
        </w:rPr>
        <w:tab/>
        <w:t xml:space="preserve"> אין ספק שוועדת הכנסת בשלוש הצעות החוק הללו הולכת לקראת רפורמה מאוד מקיפה שכוללת הרחבה של נושא המשרה </w:t>
      </w:r>
      <w:r w:rsidRPr="00004B66">
        <w:rPr>
          <w:rFonts w:cs="David"/>
          <w:rtl/>
        </w:rPr>
        <w:t>–</w:t>
      </w:r>
      <w:r w:rsidRPr="00004B66">
        <w:rPr>
          <w:rFonts w:cs="David" w:hint="cs"/>
          <w:rtl/>
        </w:rPr>
        <w:t xml:space="preserve"> נשיא, שופט, קאדי או לא קאדי, מה הזכויות ומהן ההטבות לעניין הגמלה שהם מקבלים. הכוונה שלי היא לשבת על המדוכה ולהוציא הצעת חוק אחת, מעין רפורמה, שתעשה את זה בצורה הכי מקיפה ומועילה ויעילה, ושתיתן מענה- -</w:t>
      </w:r>
    </w:p>
    <w:p w14:paraId="56B00E7A" w14:textId="77777777" w:rsidR="00004B66" w:rsidRPr="00004B66" w:rsidRDefault="00004B66" w:rsidP="00004B66">
      <w:pPr>
        <w:bidi/>
        <w:rPr>
          <w:rFonts w:cs="David" w:hint="cs"/>
          <w:rtl/>
        </w:rPr>
      </w:pPr>
    </w:p>
    <w:p w14:paraId="3B282F65" w14:textId="77777777" w:rsidR="00004B66" w:rsidRPr="00004B66" w:rsidRDefault="00004B66" w:rsidP="00004B66">
      <w:pPr>
        <w:bidi/>
        <w:rPr>
          <w:rFonts w:cs="David" w:hint="cs"/>
          <w:u w:val="single"/>
          <w:rtl/>
        </w:rPr>
      </w:pPr>
      <w:r w:rsidRPr="00004B66">
        <w:rPr>
          <w:rFonts w:cs="David"/>
          <w:u w:val="single"/>
          <w:rtl/>
        </w:rPr>
        <w:br w:type="page"/>
      </w:r>
      <w:r w:rsidRPr="00004B66">
        <w:rPr>
          <w:rFonts w:cs="David" w:hint="cs"/>
          <w:u w:val="single"/>
          <w:rtl/>
        </w:rPr>
        <w:t>מאיר פרוש:</w:t>
      </w:r>
    </w:p>
    <w:p w14:paraId="0FAEFDB3" w14:textId="77777777" w:rsidR="00004B66" w:rsidRPr="00004B66" w:rsidRDefault="00004B66" w:rsidP="00004B66">
      <w:pPr>
        <w:bidi/>
        <w:rPr>
          <w:rFonts w:cs="David" w:hint="cs"/>
          <w:u w:val="single"/>
        </w:rPr>
      </w:pPr>
    </w:p>
    <w:p w14:paraId="474784DC" w14:textId="77777777" w:rsidR="00004B66" w:rsidRPr="00004B66" w:rsidRDefault="00004B66" w:rsidP="00004B66">
      <w:pPr>
        <w:bidi/>
        <w:rPr>
          <w:rFonts w:cs="David" w:hint="cs"/>
          <w:rtl/>
        </w:rPr>
      </w:pPr>
      <w:r w:rsidRPr="00004B66">
        <w:rPr>
          <w:rFonts w:cs="David" w:hint="cs"/>
          <w:rtl/>
        </w:rPr>
        <w:tab/>
        <w:t xml:space="preserve"> את לא הולכת לתפקיד שרה?</w:t>
      </w:r>
    </w:p>
    <w:p w14:paraId="1DC0B4AE" w14:textId="77777777" w:rsidR="00004B66" w:rsidRPr="00004B66" w:rsidRDefault="00004B66" w:rsidP="00004B66">
      <w:pPr>
        <w:bidi/>
        <w:rPr>
          <w:rFonts w:cs="David" w:hint="cs"/>
          <w:rtl/>
        </w:rPr>
      </w:pPr>
    </w:p>
    <w:p w14:paraId="04E03900"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8F77AE9" w14:textId="77777777" w:rsidR="00004B66" w:rsidRPr="00004B66" w:rsidRDefault="00004B66" w:rsidP="00004B66">
      <w:pPr>
        <w:bidi/>
        <w:rPr>
          <w:rFonts w:cs="David" w:hint="cs"/>
          <w:rtl/>
        </w:rPr>
      </w:pPr>
    </w:p>
    <w:p w14:paraId="3933022E" w14:textId="77777777" w:rsidR="00004B66" w:rsidRPr="00004B66" w:rsidRDefault="00004B66" w:rsidP="00004B66">
      <w:pPr>
        <w:bidi/>
        <w:rPr>
          <w:rFonts w:cs="David" w:hint="cs"/>
          <w:rtl/>
        </w:rPr>
      </w:pPr>
      <w:r w:rsidRPr="00004B66">
        <w:rPr>
          <w:rFonts w:cs="David" w:hint="cs"/>
          <w:rtl/>
        </w:rPr>
        <w:tab/>
        <w:t xml:space="preserve"> אני כרגע יושבת ראש ועדת הכנסת, ואני עושה את זה בהנאה מרובה. מה ילד יום, חבר הכנסת פרוש, לא אתה ולא אני יודעים.</w:t>
      </w:r>
    </w:p>
    <w:p w14:paraId="74E767C3" w14:textId="77777777" w:rsidR="00004B66" w:rsidRPr="00004B66" w:rsidRDefault="00004B66" w:rsidP="00004B66">
      <w:pPr>
        <w:bidi/>
        <w:rPr>
          <w:rFonts w:cs="David" w:hint="cs"/>
          <w:rtl/>
        </w:rPr>
      </w:pPr>
    </w:p>
    <w:p w14:paraId="6C84A7DC" w14:textId="77777777" w:rsidR="00004B66" w:rsidRPr="00004B66" w:rsidRDefault="00004B66" w:rsidP="00004B66">
      <w:pPr>
        <w:bidi/>
        <w:rPr>
          <w:rFonts w:cs="David" w:hint="cs"/>
          <w:u w:val="single"/>
          <w:rtl/>
        </w:rPr>
      </w:pPr>
      <w:r w:rsidRPr="00004B66">
        <w:rPr>
          <w:rFonts w:cs="David" w:hint="cs"/>
          <w:u w:val="single"/>
          <w:rtl/>
        </w:rPr>
        <w:t>גדעון סער:</w:t>
      </w:r>
    </w:p>
    <w:p w14:paraId="3828A539" w14:textId="77777777" w:rsidR="00004B66" w:rsidRPr="00004B66" w:rsidRDefault="00004B66" w:rsidP="00004B66">
      <w:pPr>
        <w:bidi/>
        <w:rPr>
          <w:rFonts w:cs="David" w:hint="cs"/>
          <w:u w:val="single"/>
          <w:rtl/>
        </w:rPr>
      </w:pPr>
    </w:p>
    <w:p w14:paraId="0A5750C1" w14:textId="77777777" w:rsidR="00004B66" w:rsidRPr="00004B66" w:rsidRDefault="00004B66" w:rsidP="00004B66">
      <w:pPr>
        <w:bidi/>
        <w:rPr>
          <w:rFonts w:cs="David" w:hint="cs"/>
          <w:rtl/>
        </w:rPr>
      </w:pPr>
      <w:r w:rsidRPr="00004B66">
        <w:rPr>
          <w:rFonts w:cs="David" w:hint="cs"/>
          <w:rtl/>
        </w:rPr>
        <w:tab/>
        <w:t>- - -</w:t>
      </w:r>
    </w:p>
    <w:p w14:paraId="52C1B5CF" w14:textId="77777777" w:rsidR="00004B66" w:rsidRPr="00004B66" w:rsidRDefault="00004B66" w:rsidP="00004B66">
      <w:pPr>
        <w:bidi/>
        <w:rPr>
          <w:rFonts w:cs="David" w:hint="cs"/>
          <w:rtl/>
        </w:rPr>
      </w:pPr>
    </w:p>
    <w:p w14:paraId="6C689ACA" w14:textId="77777777" w:rsidR="00004B66" w:rsidRPr="00004B66" w:rsidRDefault="00004B66" w:rsidP="00004B66">
      <w:pPr>
        <w:bidi/>
        <w:rPr>
          <w:rFonts w:cs="David" w:hint="cs"/>
          <w:u w:val="single"/>
          <w:rtl/>
        </w:rPr>
      </w:pPr>
      <w:r w:rsidRPr="00004B66">
        <w:rPr>
          <w:rFonts w:cs="David" w:hint="cs"/>
          <w:u w:val="single"/>
          <w:rtl/>
        </w:rPr>
        <w:t>מאיר פרוש:</w:t>
      </w:r>
    </w:p>
    <w:p w14:paraId="04073A5D" w14:textId="77777777" w:rsidR="00004B66" w:rsidRPr="00004B66" w:rsidRDefault="00004B66" w:rsidP="00004B66">
      <w:pPr>
        <w:bidi/>
        <w:rPr>
          <w:rFonts w:cs="David" w:hint="cs"/>
          <w:u w:val="single"/>
        </w:rPr>
      </w:pPr>
    </w:p>
    <w:p w14:paraId="2456A262" w14:textId="77777777" w:rsidR="00004B66" w:rsidRPr="00004B66" w:rsidRDefault="00004B66" w:rsidP="00004B66">
      <w:pPr>
        <w:bidi/>
        <w:rPr>
          <w:rFonts w:cs="David" w:hint="cs"/>
          <w:rtl/>
        </w:rPr>
      </w:pPr>
      <w:r w:rsidRPr="00004B66">
        <w:rPr>
          <w:rFonts w:cs="David" w:hint="cs"/>
          <w:rtl/>
        </w:rPr>
        <w:tab/>
        <w:t xml:space="preserve"> היינו בטוחים שאת הולכת להיות שרה.</w:t>
      </w:r>
    </w:p>
    <w:p w14:paraId="2AA03D9A" w14:textId="77777777" w:rsidR="00004B66" w:rsidRPr="00004B66" w:rsidRDefault="00004B66" w:rsidP="00004B66">
      <w:pPr>
        <w:bidi/>
        <w:rPr>
          <w:rFonts w:cs="David" w:hint="cs"/>
          <w:rtl/>
        </w:rPr>
      </w:pPr>
    </w:p>
    <w:p w14:paraId="60681908" w14:textId="77777777" w:rsidR="00004B66" w:rsidRPr="00004B66" w:rsidRDefault="00004B66" w:rsidP="00004B66">
      <w:pPr>
        <w:bidi/>
        <w:rPr>
          <w:rFonts w:cs="David" w:hint="cs"/>
          <w:rtl/>
        </w:rPr>
      </w:pPr>
      <w:r w:rsidRPr="00004B66">
        <w:rPr>
          <w:rFonts w:cs="David" w:hint="cs"/>
          <w:u w:val="single"/>
          <w:rtl/>
        </w:rPr>
        <w:t>דוד טל:</w:t>
      </w:r>
    </w:p>
    <w:p w14:paraId="14952AD1" w14:textId="77777777" w:rsidR="00004B66" w:rsidRPr="00004B66" w:rsidRDefault="00004B66" w:rsidP="00004B66">
      <w:pPr>
        <w:bidi/>
        <w:rPr>
          <w:rFonts w:cs="David" w:hint="cs"/>
          <w:rtl/>
        </w:rPr>
      </w:pPr>
    </w:p>
    <w:p w14:paraId="39983E69" w14:textId="77777777" w:rsidR="00004B66" w:rsidRPr="00004B66" w:rsidRDefault="00004B66" w:rsidP="00004B66">
      <w:pPr>
        <w:bidi/>
        <w:rPr>
          <w:rFonts w:cs="David" w:hint="cs"/>
          <w:rtl/>
        </w:rPr>
      </w:pPr>
      <w:r w:rsidRPr="00004B66">
        <w:rPr>
          <w:rFonts w:cs="David" w:hint="cs"/>
          <w:rtl/>
        </w:rPr>
        <w:tab/>
        <w:t>את חתומה לבד על הצעת החוק שלך?</w:t>
      </w:r>
    </w:p>
    <w:p w14:paraId="209F1B9C" w14:textId="77777777" w:rsidR="00004B66" w:rsidRPr="00004B66" w:rsidRDefault="00004B66" w:rsidP="00004B66">
      <w:pPr>
        <w:bidi/>
        <w:rPr>
          <w:rFonts w:cs="David" w:hint="cs"/>
          <w:rtl/>
        </w:rPr>
      </w:pPr>
    </w:p>
    <w:p w14:paraId="12F304D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00E8048" w14:textId="77777777" w:rsidR="00004B66" w:rsidRPr="00004B66" w:rsidRDefault="00004B66" w:rsidP="00004B66">
      <w:pPr>
        <w:bidi/>
        <w:rPr>
          <w:rFonts w:cs="David"/>
          <w:rtl/>
        </w:rPr>
      </w:pPr>
    </w:p>
    <w:p w14:paraId="175C1683" w14:textId="77777777" w:rsidR="00004B66" w:rsidRPr="00004B66" w:rsidRDefault="00004B66" w:rsidP="00004B66">
      <w:pPr>
        <w:bidi/>
        <w:rPr>
          <w:rFonts w:cs="David" w:hint="cs"/>
          <w:rtl/>
        </w:rPr>
      </w:pPr>
      <w:r w:rsidRPr="00004B66">
        <w:rPr>
          <w:rFonts w:cs="David"/>
          <w:rtl/>
        </w:rPr>
        <w:tab/>
      </w:r>
      <w:r w:rsidRPr="00004B66">
        <w:rPr>
          <w:rFonts w:cs="David" w:hint="cs"/>
          <w:rtl/>
        </w:rPr>
        <w:t>כן.</w:t>
      </w:r>
    </w:p>
    <w:p w14:paraId="42D85696" w14:textId="77777777" w:rsidR="00004B66" w:rsidRPr="00004B66" w:rsidRDefault="00004B66" w:rsidP="00004B66">
      <w:pPr>
        <w:bidi/>
        <w:rPr>
          <w:rFonts w:cs="David" w:hint="cs"/>
          <w:rtl/>
        </w:rPr>
      </w:pPr>
    </w:p>
    <w:p w14:paraId="007E9EC6" w14:textId="77777777" w:rsidR="00004B66" w:rsidRPr="00004B66" w:rsidRDefault="00004B66" w:rsidP="00004B66">
      <w:pPr>
        <w:bidi/>
        <w:rPr>
          <w:rFonts w:cs="David" w:hint="cs"/>
          <w:rtl/>
        </w:rPr>
      </w:pPr>
      <w:r w:rsidRPr="00004B66">
        <w:rPr>
          <w:rFonts w:cs="David" w:hint="cs"/>
          <w:u w:val="single"/>
          <w:rtl/>
        </w:rPr>
        <w:t>דוד טל:</w:t>
      </w:r>
    </w:p>
    <w:p w14:paraId="149DC316" w14:textId="77777777" w:rsidR="00004B66" w:rsidRPr="00004B66" w:rsidRDefault="00004B66" w:rsidP="00004B66">
      <w:pPr>
        <w:bidi/>
        <w:rPr>
          <w:rFonts w:cs="David" w:hint="cs"/>
          <w:rtl/>
        </w:rPr>
      </w:pPr>
    </w:p>
    <w:p w14:paraId="0351DC78" w14:textId="77777777" w:rsidR="00004B66" w:rsidRPr="00004B66" w:rsidRDefault="00004B66" w:rsidP="00004B66">
      <w:pPr>
        <w:bidi/>
        <w:rPr>
          <w:rFonts w:cs="David" w:hint="cs"/>
          <w:rtl/>
        </w:rPr>
      </w:pPr>
      <w:r w:rsidRPr="00004B66">
        <w:rPr>
          <w:rFonts w:cs="David" w:hint="cs"/>
          <w:rtl/>
        </w:rPr>
        <w:tab/>
        <w:t xml:space="preserve"> אם את חתומה לבד, אז אפשר כבר לגנוז אותה.</w:t>
      </w:r>
    </w:p>
    <w:p w14:paraId="76838C6B" w14:textId="77777777" w:rsidR="00004B66" w:rsidRPr="00004B66" w:rsidRDefault="00004B66" w:rsidP="00004B66">
      <w:pPr>
        <w:bidi/>
        <w:rPr>
          <w:rFonts w:cs="David" w:hint="cs"/>
          <w:rtl/>
        </w:rPr>
      </w:pPr>
    </w:p>
    <w:p w14:paraId="2FAEDC7F"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624DD16C" w14:textId="77777777" w:rsidR="00004B66" w:rsidRPr="00004B66" w:rsidRDefault="00004B66" w:rsidP="00004B66">
      <w:pPr>
        <w:bidi/>
        <w:rPr>
          <w:rFonts w:cs="David" w:hint="cs"/>
          <w:rtl/>
        </w:rPr>
      </w:pPr>
    </w:p>
    <w:p w14:paraId="5E67FB8B" w14:textId="77777777" w:rsidR="00004B66" w:rsidRPr="00004B66" w:rsidRDefault="00004B66" w:rsidP="00004B66">
      <w:pPr>
        <w:bidi/>
        <w:rPr>
          <w:rFonts w:cs="David" w:hint="cs"/>
          <w:rtl/>
        </w:rPr>
      </w:pPr>
      <w:r w:rsidRPr="00004B66">
        <w:rPr>
          <w:rFonts w:cs="David" w:hint="cs"/>
          <w:rtl/>
        </w:rPr>
        <w:tab/>
        <w:t>אני יודעת דבר נוסף בעקבות דבריו של חבר הכנסת פרוש. אם תגיע הבקשה למינוי כזה או אחר- -</w:t>
      </w:r>
    </w:p>
    <w:p w14:paraId="5629DF22" w14:textId="77777777" w:rsidR="00004B66" w:rsidRPr="00004B66" w:rsidRDefault="00004B66" w:rsidP="00004B66">
      <w:pPr>
        <w:bidi/>
        <w:rPr>
          <w:rFonts w:cs="David" w:hint="cs"/>
          <w:rtl/>
        </w:rPr>
      </w:pPr>
    </w:p>
    <w:p w14:paraId="1F61FAD0" w14:textId="77777777" w:rsidR="00004B66" w:rsidRPr="00004B66" w:rsidRDefault="00004B66" w:rsidP="00004B66">
      <w:pPr>
        <w:bidi/>
        <w:rPr>
          <w:rFonts w:cs="David" w:hint="cs"/>
          <w:rtl/>
        </w:rPr>
      </w:pPr>
      <w:r w:rsidRPr="00004B66">
        <w:rPr>
          <w:rFonts w:cs="David" w:hint="cs"/>
          <w:u w:val="single"/>
          <w:rtl/>
        </w:rPr>
        <w:t>דוד טל:</w:t>
      </w:r>
    </w:p>
    <w:p w14:paraId="0CDFC0C7" w14:textId="77777777" w:rsidR="00004B66" w:rsidRPr="00004B66" w:rsidRDefault="00004B66" w:rsidP="00004B66">
      <w:pPr>
        <w:bidi/>
        <w:rPr>
          <w:rFonts w:cs="David" w:hint="cs"/>
          <w:rtl/>
        </w:rPr>
      </w:pPr>
    </w:p>
    <w:p w14:paraId="7EF34325" w14:textId="77777777" w:rsidR="00004B66" w:rsidRPr="00004B66" w:rsidRDefault="00004B66" w:rsidP="00004B66">
      <w:pPr>
        <w:bidi/>
        <w:rPr>
          <w:rFonts w:cs="David" w:hint="cs"/>
          <w:rtl/>
        </w:rPr>
      </w:pPr>
      <w:r w:rsidRPr="00004B66">
        <w:rPr>
          <w:rFonts w:cs="David" w:hint="cs"/>
          <w:rtl/>
        </w:rPr>
        <w:tab/>
        <w:t xml:space="preserve"> תגידי לו שאם ייחתם למעלה, ייחתם למטה.</w:t>
      </w:r>
    </w:p>
    <w:p w14:paraId="5563CCC4" w14:textId="77777777" w:rsidR="00004B66" w:rsidRPr="00004B66" w:rsidRDefault="00004B66" w:rsidP="00004B66">
      <w:pPr>
        <w:bidi/>
        <w:rPr>
          <w:rFonts w:cs="David" w:hint="cs"/>
          <w:rtl/>
        </w:rPr>
      </w:pPr>
    </w:p>
    <w:p w14:paraId="70B34B7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9626939" w14:textId="77777777" w:rsidR="00004B66" w:rsidRPr="00004B66" w:rsidRDefault="00004B66" w:rsidP="00004B66">
      <w:pPr>
        <w:bidi/>
        <w:rPr>
          <w:rFonts w:cs="David"/>
          <w:rtl/>
        </w:rPr>
      </w:pPr>
    </w:p>
    <w:p w14:paraId="3F6B7FA8" w14:textId="77777777" w:rsidR="00004B66" w:rsidRPr="00004B66" w:rsidRDefault="00004B66" w:rsidP="00004B66">
      <w:pPr>
        <w:bidi/>
        <w:rPr>
          <w:rFonts w:cs="David" w:hint="cs"/>
          <w:rtl/>
        </w:rPr>
      </w:pPr>
      <w:r w:rsidRPr="00004B66">
        <w:rPr>
          <w:rFonts w:cs="David"/>
          <w:rtl/>
        </w:rPr>
        <w:tab/>
      </w:r>
      <w:r w:rsidRPr="00004B66">
        <w:rPr>
          <w:rFonts w:cs="David" w:hint="cs"/>
          <w:rtl/>
        </w:rPr>
        <w:t>- - יש הזכות לחבר כנסת להעביר הצעות חוק אשר הונחו על שולחן הכנסת מראש ליושב ראש הכנסת מבעוד מועד- -</w:t>
      </w:r>
    </w:p>
    <w:p w14:paraId="1A0D229B" w14:textId="77777777" w:rsidR="00004B66" w:rsidRPr="00004B66" w:rsidRDefault="00004B66" w:rsidP="00004B66">
      <w:pPr>
        <w:bidi/>
        <w:rPr>
          <w:rFonts w:cs="David" w:hint="cs"/>
          <w:rtl/>
        </w:rPr>
      </w:pPr>
    </w:p>
    <w:p w14:paraId="04F54E3B" w14:textId="77777777" w:rsidR="00004B66" w:rsidRPr="00004B66" w:rsidRDefault="00004B66" w:rsidP="00004B66">
      <w:pPr>
        <w:bidi/>
        <w:rPr>
          <w:rFonts w:cs="David" w:hint="cs"/>
          <w:u w:val="single"/>
          <w:rtl/>
        </w:rPr>
      </w:pPr>
      <w:r w:rsidRPr="00004B66">
        <w:rPr>
          <w:rFonts w:cs="David" w:hint="cs"/>
          <w:u w:val="single"/>
          <w:rtl/>
        </w:rPr>
        <w:t>גדעון סער:</w:t>
      </w:r>
    </w:p>
    <w:p w14:paraId="51C6F092" w14:textId="77777777" w:rsidR="00004B66" w:rsidRPr="00004B66" w:rsidRDefault="00004B66" w:rsidP="00004B66">
      <w:pPr>
        <w:bidi/>
        <w:rPr>
          <w:rFonts w:cs="David" w:hint="cs"/>
          <w:u w:val="single"/>
          <w:rtl/>
        </w:rPr>
      </w:pPr>
    </w:p>
    <w:p w14:paraId="5807E149" w14:textId="77777777" w:rsidR="00004B66" w:rsidRPr="00004B66" w:rsidRDefault="00004B66" w:rsidP="00004B66">
      <w:pPr>
        <w:bidi/>
        <w:rPr>
          <w:rFonts w:cs="David" w:hint="cs"/>
          <w:rtl/>
        </w:rPr>
      </w:pPr>
      <w:r w:rsidRPr="00004B66">
        <w:rPr>
          <w:rFonts w:cs="David" w:hint="cs"/>
          <w:rtl/>
        </w:rPr>
        <w:tab/>
        <w:t xml:space="preserve"> תוך שבוע.</w:t>
      </w:r>
    </w:p>
    <w:p w14:paraId="415A9BF7" w14:textId="77777777" w:rsidR="00004B66" w:rsidRPr="00004B66" w:rsidRDefault="00004B66" w:rsidP="00004B66">
      <w:pPr>
        <w:bidi/>
        <w:rPr>
          <w:rFonts w:cs="David" w:hint="cs"/>
          <w:rtl/>
        </w:rPr>
      </w:pPr>
    </w:p>
    <w:p w14:paraId="4C1E228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B1F800B" w14:textId="77777777" w:rsidR="00004B66" w:rsidRPr="00004B66" w:rsidRDefault="00004B66" w:rsidP="00004B66">
      <w:pPr>
        <w:bidi/>
        <w:rPr>
          <w:rFonts w:cs="David"/>
          <w:rtl/>
        </w:rPr>
      </w:pPr>
    </w:p>
    <w:p w14:paraId="427FE82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 כדי שיוכלו לדון. כך שאין בדעתי, גם אם בעזרת השם </w:t>
      </w:r>
      <w:r w:rsidRPr="00004B66">
        <w:rPr>
          <w:rFonts w:cs="David"/>
          <w:rtl/>
        </w:rPr>
        <w:t>–</w:t>
      </w:r>
      <w:r w:rsidRPr="00004B66">
        <w:rPr>
          <w:rFonts w:cs="David" w:hint="cs"/>
          <w:rtl/>
        </w:rPr>
        <w:t xml:space="preserve"> ואני אומר "בעזרת השם" הרבה מאוד פעמים. כל עוד לא הושבעתי אני כאן- -</w:t>
      </w:r>
    </w:p>
    <w:p w14:paraId="3FFA2F48" w14:textId="77777777" w:rsidR="00004B66" w:rsidRPr="00004B66" w:rsidRDefault="00004B66" w:rsidP="00004B66">
      <w:pPr>
        <w:bidi/>
        <w:rPr>
          <w:rFonts w:cs="David" w:hint="cs"/>
          <w:rtl/>
        </w:rPr>
      </w:pPr>
    </w:p>
    <w:p w14:paraId="7BF4B472" w14:textId="77777777" w:rsidR="00004B66" w:rsidRPr="00004B66" w:rsidRDefault="00004B66" w:rsidP="00004B66">
      <w:pPr>
        <w:bidi/>
        <w:rPr>
          <w:rFonts w:cs="David" w:hint="cs"/>
          <w:u w:val="single"/>
          <w:rtl/>
        </w:rPr>
      </w:pPr>
      <w:r w:rsidRPr="00004B66">
        <w:rPr>
          <w:rFonts w:cs="David" w:hint="cs"/>
          <w:u w:val="single"/>
          <w:rtl/>
        </w:rPr>
        <w:t>קריאות:</w:t>
      </w:r>
    </w:p>
    <w:p w14:paraId="75BB6AB4" w14:textId="77777777" w:rsidR="00004B66" w:rsidRPr="00004B66" w:rsidRDefault="00004B66" w:rsidP="00004B66">
      <w:pPr>
        <w:bidi/>
        <w:rPr>
          <w:rFonts w:cs="David" w:hint="cs"/>
          <w:u w:val="single"/>
          <w:rtl/>
        </w:rPr>
      </w:pPr>
    </w:p>
    <w:p w14:paraId="31F96DCF" w14:textId="77777777" w:rsidR="00004B66" w:rsidRPr="00004B66" w:rsidRDefault="00004B66" w:rsidP="00004B66">
      <w:pPr>
        <w:bidi/>
        <w:rPr>
          <w:rFonts w:cs="David" w:hint="cs"/>
          <w:rtl/>
        </w:rPr>
      </w:pPr>
      <w:r w:rsidRPr="00004B66">
        <w:rPr>
          <w:rFonts w:cs="David" w:hint="cs"/>
          <w:rtl/>
        </w:rPr>
        <w:tab/>
        <w:t>- - -</w:t>
      </w:r>
    </w:p>
    <w:p w14:paraId="48F65FC3" w14:textId="77777777" w:rsidR="00004B66" w:rsidRPr="00004B66" w:rsidRDefault="00004B66" w:rsidP="00004B66">
      <w:pPr>
        <w:bidi/>
        <w:rPr>
          <w:rFonts w:cs="David" w:hint="cs"/>
          <w:rtl/>
        </w:rPr>
      </w:pPr>
    </w:p>
    <w:p w14:paraId="2EC49335"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6502A27" w14:textId="77777777" w:rsidR="00004B66" w:rsidRPr="00004B66" w:rsidRDefault="00004B66" w:rsidP="00004B66">
      <w:pPr>
        <w:bidi/>
        <w:rPr>
          <w:rFonts w:cs="David"/>
          <w:rtl/>
        </w:rPr>
      </w:pPr>
    </w:p>
    <w:p w14:paraId="0C6DE21A" w14:textId="77777777" w:rsidR="00004B66" w:rsidRPr="00004B66" w:rsidRDefault="00004B66" w:rsidP="00004B66">
      <w:pPr>
        <w:bidi/>
        <w:rPr>
          <w:rFonts w:cs="David" w:hint="cs"/>
          <w:rtl/>
        </w:rPr>
      </w:pPr>
      <w:r w:rsidRPr="00004B66">
        <w:rPr>
          <w:rFonts w:cs="David"/>
          <w:rtl/>
        </w:rPr>
        <w:tab/>
      </w:r>
      <w:r w:rsidRPr="00004B66">
        <w:rPr>
          <w:rFonts w:cs="David" w:hint="cs"/>
          <w:rtl/>
        </w:rPr>
        <w:t>ועדת הכנסת תשב על המדוכה ותכין את הרפורמה הזאת וגם מי שיבוא אחריי- -</w:t>
      </w:r>
    </w:p>
    <w:p w14:paraId="6E87C14E" w14:textId="77777777" w:rsidR="00004B66" w:rsidRPr="00004B66" w:rsidRDefault="00004B66" w:rsidP="00004B66">
      <w:pPr>
        <w:bidi/>
        <w:rPr>
          <w:rFonts w:cs="David" w:hint="cs"/>
          <w:rtl/>
        </w:rPr>
      </w:pPr>
    </w:p>
    <w:p w14:paraId="690FC093"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1C5BAF55" w14:textId="77777777" w:rsidR="00004B66" w:rsidRPr="00004B66" w:rsidRDefault="00004B66" w:rsidP="00004B66">
      <w:pPr>
        <w:bidi/>
        <w:rPr>
          <w:rFonts w:cs="David" w:hint="cs"/>
          <w:rtl/>
        </w:rPr>
      </w:pPr>
    </w:p>
    <w:p w14:paraId="046200E3" w14:textId="77777777" w:rsidR="00004B66" w:rsidRPr="00004B66" w:rsidRDefault="00004B66" w:rsidP="00004B66">
      <w:pPr>
        <w:bidi/>
        <w:rPr>
          <w:rFonts w:cs="David" w:hint="cs"/>
          <w:rtl/>
        </w:rPr>
      </w:pPr>
      <w:r w:rsidRPr="00004B66">
        <w:rPr>
          <w:rFonts w:cs="David" w:hint="cs"/>
          <w:rtl/>
        </w:rPr>
        <w:tab/>
        <w:t xml:space="preserve"> את תכניסי את גדעון סער לניגוד אינטרסים.</w:t>
      </w:r>
    </w:p>
    <w:p w14:paraId="3EC8B000" w14:textId="77777777" w:rsidR="00004B66" w:rsidRPr="00004B66" w:rsidRDefault="00004B66" w:rsidP="00004B66">
      <w:pPr>
        <w:bidi/>
        <w:rPr>
          <w:rFonts w:cs="David" w:hint="cs"/>
          <w:rtl/>
        </w:rPr>
      </w:pPr>
    </w:p>
    <w:p w14:paraId="3414B7EF"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19E10DB0" w14:textId="77777777" w:rsidR="00004B66" w:rsidRPr="00004B66" w:rsidRDefault="00004B66" w:rsidP="00004B66">
      <w:pPr>
        <w:bidi/>
        <w:rPr>
          <w:rFonts w:cs="David" w:hint="cs"/>
          <w:rtl/>
        </w:rPr>
      </w:pPr>
    </w:p>
    <w:p w14:paraId="69D6E5D0" w14:textId="77777777" w:rsidR="00004B66" w:rsidRPr="00004B66" w:rsidRDefault="00004B66" w:rsidP="00004B66">
      <w:pPr>
        <w:bidi/>
        <w:rPr>
          <w:rFonts w:cs="David" w:hint="cs"/>
          <w:rtl/>
        </w:rPr>
      </w:pPr>
      <w:r w:rsidRPr="00004B66">
        <w:rPr>
          <w:rFonts w:cs="David" w:hint="cs"/>
          <w:rtl/>
        </w:rPr>
        <w:tab/>
        <w:t xml:space="preserve"> למה?</w:t>
      </w:r>
    </w:p>
    <w:p w14:paraId="743B4456" w14:textId="77777777" w:rsidR="00004B66" w:rsidRPr="00004B66" w:rsidRDefault="00004B66" w:rsidP="00004B66">
      <w:pPr>
        <w:bidi/>
        <w:rPr>
          <w:rFonts w:cs="David" w:hint="cs"/>
          <w:rtl/>
        </w:rPr>
      </w:pPr>
    </w:p>
    <w:p w14:paraId="20B9870A"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087E3E69" w14:textId="77777777" w:rsidR="00004B66" w:rsidRPr="00004B66" w:rsidRDefault="00004B66" w:rsidP="00004B66">
      <w:pPr>
        <w:bidi/>
        <w:rPr>
          <w:rFonts w:cs="David" w:hint="cs"/>
          <w:rtl/>
        </w:rPr>
      </w:pPr>
    </w:p>
    <w:p w14:paraId="6E2D0953" w14:textId="77777777" w:rsidR="00004B66" w:rsidRPr="00004B66" w:rsidRDefault="00004B66" w:rsidP="00004B66">
      <w:pPr>
        <w:bidi/>
        <w:rPr>
          <w:rFonts w:cs="David" w:hint="cs"/>
          <w:rtl/>
        </w:rPr>
      </w:pPr>
      <w:r w:rsidRPr="00004B66">
        <w:rPr>
          <w:rFonts w:cs="David" w:hint="cs"/>
          <w:rtl/>
        </w:rPr>
        <w:tab/>
        <w:t xml:space="preserve"> כי הוא פועל להפיל את הממשלה הזאת.</w:t>
      </w:r>
    </w:p>
    <w:p w14:paraId="50CBA46C" w14:textId="77777777" w:rsidR="00004B66" w:rsidRPr="00004B66" w:rsidRDefault="00004B66" w:rsidP="00004B66">
      <w:pPr>
        <w:bidi/>
        <w:rPr>
          <w:rFonts w:cs="David" w:hint="cs"/>
          <w:rtl/>
        </w:rPr>
      </w:pPr>
    </w:p>
    <w:p w14:paraId="2F6F9309"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666884E7" w14:textId="77777777" w:rsidR="00004B66" w:rsidRPr="00004B66" w:rsidRDefault="00004B66" w:rsidP="00004B66">
      <w:pPr>
        <w:bidi/>
        <w:rPr>
          <w:rFonts w:cs="David" w:hint="cs"/>
          <w:rtl/>
        </w:rPr>
      </w:pPr>
    </w:p>
    <w:p w14:paraId="52BF7A71" w14:textId="77777777" w:rsidR="00004B66" w:rsidRPr="00004B66" w:rsidRDefault="00004B66" w:rsidP="00004B66">
      <w:pPr>
        <w:bidi/>
        <w:rPr>
          <w:rFonts w:cs="David" w:hint="cs"/>
          <w:rtl/>
        </w:rPr>
      </w:pPr>
      <w:r w:rsidRPr="00004B66">
        <w:rPr>
          <w:rFonts w:cs="David" w:hint="cs"/>
          <w:rtl/>
        </w:rPr>
        <w:tab/>
        <w:t xml:space="preserve">לא </w:t>
      </w:r>
      <w:proofErr w:type="spellStart"/>
      <w:r w:rsidRPr="00004B66">
        <w:rPr>
          <w:rFonts w:cs="David" w:hint="cs"/>
          <w:rtl/>
        </w:rPr>
        <w:t>בסוגייה</w:t>
      </w:r>
      <w:proofErr w:type="spellEnd"/>
      <w:r w:rsidRPr="00004B66">
        <w:rPr>
          <w:rFonts w:cs="David" w:hint="cs"/>
          <w:rtl/>
        </w:rPr>
        <w:t xml:space="preserve"> הזאת.</w:t>
      </w:r>
    </w:p>
    <w:p w14:paraId="16C929CE" w14:textId="77777777" w:rsidR="00004B66" w:rsidRPr="00004B66" w:rsidRDefault="00004B66" w:rsidP="00004B66">
      <w:pPr>
        <w:bidi/>
        <w:rPr>
          <w:rFonts w:cs="David" w:hint="cs"/>
          <w:rtl/>
        </w:rPr>
      </w:pPr>
    </w:p>
    <w:p w14:paraId="3E5574C4" w14:textId="77777777" w:rsidR="00004B66" w:rsidRPr="00004B66" w:rsidRDefault="00004B66" w:rsidP="00004B66">
      <w:pPr>
        <w:bidi/>
        <w:rPr>
          <w:rFonts w:cs="David" w:hint="cs"/>
          <w:u w:val="single"/>
          <w:rtl/>
        </w:rPr>
      </w:pPr>
      <w:r w:rsidRPr="00004B66">
        <w:rPr>
          <w:rFonts w:cs="David" w:hint="cs"/>
          <w:u w:val="single"/>
          <w:rtl/>
        </w:rPr>
        <w:t>גדעון סער:</w:t>
      </w:r>
    </w:p>
    <w:p w14:paraId="6F6D4E21" w14:textId="77777777" w:rsidR="00004B66" w:rsidRPr="00004B66" w:rsidRDefault="00004B66" w:rsidP="00004B66">
      <w:pPr>
        <w:bidi/>
        <w:rPr>
          <w:rFonts w:cs="David" w:hint="cs"/>
          <w:u w:val="single"/>
          <w:rtl/>
        </w:rPr>
      </w:pPr>
    </w:p>
    <w:p w14:paraId="4F5B3A67" w14:textId="77777777" w:rsidR="00004B66" w:rsidRPr="00004B66" w:rsidRDefault="00004B66" w:rsidP="00004B66">
      <w:pPr>
        <w:bidi/>
        <w:rPr>
          <w:rFonts w:cs="David" w:hint="cs"/>
          <w:rtl/>
        </w:rPr>
      </w:pPr>
      <w:r w:rsidRPr="00004B66">
        <w:rPr>
          <w:rFonts w:cs="David" w:hint="cs"/>
          <w:rtl/>
        </w:rPr>
        <w:tab/>
        <w:t xml:space="preserve"> אני רוצה שהיא תהיה חברה בממשלה אחרת.</w:t>
      </w:r>
    </w:p>
    <w:p w14:paraId="79DC6957" w14:textId="77777777" w:rsidR="00004B66" w:rsidRPr="00004B66" w:rsidRDefault="00004B66" w:rsidP="00004B66">
      <w:pPr>
        <w:bidi/>
        <w:rPr>
          <w:rFonts w:cs="David" w:hint="cs"/>
          <w:rtl/>
        </w:rPr>
      </w:pPr>
    </w:p>
    <w:p w14:paraId="17C22C5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F2BB14B" w14:textId="77777777" w:rsidR="00004B66" w:rsidRPr="00004B66" w:rsidRDefault="00004B66" w:rsidP="00004B66">
      <w:pPr>
        <w:bidi/>
        <w:rPr>
          <w:rFonts w:cs="David"/>
          <w:rtl/>
        </w:rPr>
      </w:pPr>
    </w:p>
    <w:p w14:paraId="1A3D39C1" w14:textId="77777777" w:rsidR="00004B66" w:rsidRPr="00004B66" w:rsidRDefault="00004B66" w:rsidP="00004B66">
      <w:pPr>
        <w:bidi/>
        <w:rPr>
          <w:rFonts w:cs="David" w:hint="cs"/>
          <w:rtl/>
        </w:rPr>
      </w:pPr>
      <w:r w:rsidRPr="00004B66">
        <w:rPr>
          <w:rFonts w:cs="David"/>
          <w:rtl/>
        </w:rPr>
        <w:tab/>
      </w:r>
      <w:r w:rsidRPr="00004B66">
        <w:rPr>
          <w:rFonts w:cs="David" w:hint="cs"/>
          <w:rtl/>
        </w:rPr>
        <w:t>אני רוצה לעבור לשאלה הבאה שגם היא חשובה מאוד: שלילת זכויות אחרי הרשעה. יש כאן שתי סוגיות שאני רוצה שארבל תעלה אותן ואחרי זה היועצת המשפטית של הכנסת ומשרד המשפטים אם יש מה להוסיף.</w:t>
      </w:r>
    </w:p>
    <w:p w14:paraId="39DD5ABC" w14:textId="77777777" w:rsidR="00004B66" w:rsidRPr="00004B66" w:rsidRDefault="00004B66" w:rsidP="00004B66">
      <w:pPr>
        <w:bidi/>
        <w:rPr>
          <w:rFonts w:cs="David" w:hint="cs"/>
          <w:rtl/>
        </w:rPr>
      </w:pPr>
    </w:p>
    <w:p w14:paraId="7BEEABEB" w14:textId="77777777" w:rsidR="00004B66" w:rsidRPr="00004B66" w:rsidRDefault="00004B66" w:rsidP="00004B66">
      <w:pPr>
        <w:bidi/>
        <w:rPr>
          <w:rFonts w:cs="David" w:hint="cs"/>
          <w:rtl/>
        </w:rPr>
      </w:pPr>
      <w:r w:rsidRPr="00004B66">
        <w:rPr>
          <w:rFonts w:cs="David" w:hint="cs"/>
          <w:u w:val="single"/>
          <w:rtl/>
        </w:rPr>
        <w:t>דוד טל:</w:t>
      </w:r>
    </w:p>
    <w:p w14:paraId="0E465D78" w14:textId="77777777" w:rsidR="00004B66" w:rsidRPr="00004B66" w:rsidRDefault="00004B66" w:rsidP="00004B66">
      <w:pPr>
        <w:bidi/>
        <w:rPr>
          <w:rFonts w:cs="David" w:hint="cs"/>
          <w:rtl/>
        </w:rPr>
      </w:pPr>
    </w:p>
    <w:p w14:paraId="3C7C8B40" w14:textId="77777777" w:rsidR="00004B66" w:rsidRPr="00004B66" w:rsidRDefault="00004B66" w:rsidP="00004B66">
      <w:pPr>
        <w:bidi/>
        <w:rPr>
          <w:rFonts w:cs="David" w:hint="cs"/>
          <w:rtl/>
        </w:rPr>
      </w:pPr>
      <w:r w:rsidRPr="00004B66">
        <w:rPr>
          <w:rFonts w:cs="David" w:hint="cs"/>
          <w:rtl/>
        </w:rPr>
        <w:tab/>
        <w:t xml:space="preserve"> עברתי על כל הסעיפים, וזאת עבודה יפה. אבל לא פגשתי מקרה שנושא משרה מורשע למשל בהפרת אמונים, ולא בית-המשפט קבע ולא היועץ המשפטי ביקש קלון- -</w:t>
      </w:r>
    </w:p>
    <w:p w14:paraId="10F6FB1B" w14:textId="77777777" w:rsidR="00004B66" w:rsidRPr="00004B66" w:rsidRDefault="00004B66" w:rsidP="00004B66">
      <w:pPr>
        <w:bidi/>
        <w:rPr>
          <w:rFonts w:cs="David" w:hint="cs"/>
          <w:rtl/>
        </w:rPr>
      </w:pPr>
    </w:p>
    <w:p w14:paraId="6E0C0104"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5D8FD7DC" w14:textId="77777777" w:rsidR="00004B66" w:rsidRPr="00004B66" w:rsidRDefault="00004B66" w:rsidP="00004B66">
      <w:pPr>
        <w:bidi/>
        <w:rPr>
          <w:rFonts w:cs="David" w:hint="cs"/>
          <w:rtl/>
        </w:rPr>
      </w:pPr>
    </w:p>
    <w:p w14:paraId="7258F1DA" w14:textId="77777777" w:rsidR="00004B66" w:rsidRPr="00004B66" w:rsidRDefault="00004B66" w:rsidP="00004B66">
      <w:pPr>
        <w:bidi/>
        <w:rPr>
          <w:rFonts w:cs="David" w:hint="cs"/>
          <w:rtl/>
        </w:rPr>
      </w:pPr>
      <w:r w:rsidRPr="00004B66">
        <w:rPr>
          <w:rFonts w:cs="David" w:hint="cs"/>
          <w:rtl/>
        </w:rPr>
        <w:tab/>
        <w:t xml:space="preserve">זאת השאלה. </w:t>
      </w:r>
    </w:p>
    <w:p w14:paraId="59433DB7" w14:textId="77777777" w:rsidR="00004B66" w:rsidRPr="00004B66" w:rsidRDefault="00004B66" w:rsidP="00004B66">
      <w:pPr>
        <w:bidi/>
        <w:rPr>
          <w:rFonts w:cs="David" w:hint="cs"/>
          <w:rtl/>
        </w:rPr>
      </w:pPr>
    </w:p>
    <w:p w14:paraId="03A389B3" w14:textId="77777777" w:rsidR="00004B66" w:rsidRPr="00004B66" w:rsidRDefault="00004B66" w:rsidP="00004B66">
      <w:pPr>
        <w:bidi/>
        <w:rPr>
          <w:rFonts w:cs="David" w:hint="cs"/>
          <w:rtl/>
        </w:rPr>
      </w:pPr>
      <w:r w:rsidRPr="00004B66">
        <w:rPr>
          <w:rFonts w:cs="David" w:hint="cs"/>
          <w:u w:val="single"/>
          <w:rtl/>
        </w:rPr>
        <w:t>דוד טל:</w:t>
      </w:r>
    </w:p>
    <w:p w14:paraId="33E640F0" w14:textId="77777777" w:rsidR="00004B66" w:rsidRPr="00004B66" w:rsidRDefault="00004B66" w:rsidP="00004B66">
      <w:pPr>
        <w:bidi/>
        <w:rPr>
          <w:rFonts w:cs="David" w:hint="cs"/>
          <w:rtl/>
        </w:rPr>
      </w:pPr>
    </w:p>
    <w:p w14:paraId="235617C6" w14:textId="77777777" w:rsidR="00004B66" w:rsidRPr="00004B66" w:rsidRDefault="00004B66" w:rsidP="00004B66">
      <w:pPr>
        <w:bidi/>
        <w:rPr>
          <w:rFonts w:cs="David" w:hint="cs"/>
          <w:rtl/>
        </w:rPr>
      </w:pPr>
      <w:r w:rsidRPr="00004B66">
        <w:rPr>
          <w:rFonts w:cs="David" w:hint="cs"/>
          <w:rtl/>
        </w:rPr>
        <w:tab/>
        <w:t>אני לא ראיתי את השאלה. יכול להיות שמישהו מורשע. אילו היועץ המשפטי היה מבקש יכול להיות שבית-המשפט היה קובע שיש קלון; היות שהיועץ המשפטי לא ביקש, בית-המשפט לא קבע בעצמו קלון, אז הוא יכול להיות מורשע, אבל החוק לא יחול עליו, וזה ייראה מאוד משונה.</w:t>
      </w:r>
    </w:p>
    <w:p w14:paraId="38DABF94" w14:textId="77777777" w:rsidR="00004B66" w:rsidRPr="00004B66" w:rsidRDefault="00004B66" w:rsidP="00004B66">
      <w:pPr>
        <w:bidi/>
        <w:rPr>
          <w:rFonts w:cs="David" w:hint="cs"/>
          <w:rtl/>
        </w:rPr>
      </w:pPr>
    </w:p>
    <w:p w14:paraId="3AF45088"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49C23AFC" w14:textId="77777777" w:rsidR="00004B66" w:rsidRPr="00004B66" w:rsidRDefault="00004B66" w:rsidP="00004B66">
      <w:pPr>
        <w:bidi/>
        <w:rPr>
          <w:rFonts w:cs="David" w:hint="cs"/>
          <w:rtl/>
        </w:rPr>
      </w:pPr>
    </w:p>
    <w:p w14:paraId="3B5DBD9F" w14:textId="77777777" w:rsidR="00004B66" w:rsidRPr="00004B66" w:rsidRDefault="00004B66" w:rsidP="00004B66">
      <w:pPr>
        <w:bidi/>
        <w:rPr>
          <w:rFonts w:cs="David" w:hint="cs"/>
          <w:rtl/>
        </w:rPr>
      </w:pPr>
      <w:r w:rsidRPr="00004B66">
        <w:rPr>
          <w:rFonts w:cs="David" w:hint="cs"/>
          <w:rtl/>
        </w:rPr>
        <w:tab/>
        <w:t>- - -</w:t>
      </w:r>
    </w:p>
    <w:p w14:paraId="16406211" w14:textId="77777777" w:rsidR="00004B66" w:rsidRPr="00004B66" w:rsidRDefault="00004B66" w:rsidP="00004B66">
      <w:pPr>
        <w:bidi/>
        <w:rPr>
          <w:rFonts w:cs="David" w:hint="cs"/>
          <w:rtl/>
        </w:rPr>
      </w:pPr>
    </w:p>
    <w:p w14:paraId="3EFEEFD5"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5543870F" w14:textId="77777777" w:rsidR="00004B66" w:rsidRPr="00004B66" w:rsidRDefault="00004B66" w:rsidP="00004B66">
      <w:pPr>
        <w:bidi/>
        <w:rPr>
          <w:rFonts w:cs="David" w:hint="cs"/>
          <w:rtl/>
        </w:rPr>
      </w:pPr>
    </w:p>
    <w:p w14:paraId="1AA12BA2" w14:textId="77777777" w:rsidR="00004B66" w:rsidRPr="00004B66" w:rsidRDefault="00004B66" w:rsidP="00004B66">
      <w:pPr>
        <w:bidi/>
        <w:rPr>
          <w:rFonts w:cs="David" w:hint="cs"/>
          <w:rtl/>
        </w:rPr>
      </w:pPr>
      <w:r w:rsidRPr="00004B66">
        <w:rPr>
          <w:rFonts w:cs="David" w:hint="cs"/>
          <w:rtl/>
        </w:rPr>
        <w:tab/>
        <w:t xml:space="preserve"> לכן בהצעת החוק שלי ההגדרה הייתה עבירה מסוג פשע. בעבירה כזאת העונש הוא בדרך כלל 3 שנות מאסר. </w:t>
      </w:r>
    </w:p>
    <w:p w14:paraId="3413AFE2" w14:textId="77777777" w:rsidR="00004B66" w:rsidRPr="00004B66" w:rsidRDefault="00004B66" w:rsidP="00004B66">
      <w:pPr>
        <w:bidi/>
        <w:rPr>
          <w:rFonts w:cs="David" w:hint="cs"/>
          <w:rtl/>
        </w:rPr>
      </w:pPr>
    </w:p>
    <w:p w14:paraId="724F3642" w14:textId="77777777" w:rsidR="00004B66" w:rsidRPr="00004B66" w:rsidRDefault="00004B66" w:rsidP="00004B66">
      <w:pPr>
        <w:bidi/>
        <w:rPr>
          <w:rFonts w:cs="David" w:hint="cs"/>
          <w:rtl/>
        </w:rPr>
      </w:pPr>
      <w:r w:rsidRPr="00004B66">
        <w:rPr>
          <w:rFonts w:cs="David" w:hint="cs"/>
          <w:u w:val="single"/>
          <w:rtl/>
        </w:rPr>
        <w:t>ראובן ריבלין:</w:t>
      </w:r>
    </w:p>
    <w:p w14:paraId="63E174EA" w14:textId="77777777" w:rsidR="00004B66" w:rsidRPr="00004B66" w:rsidRDefault="00004B66" w:rsidP="00004B66">
      <w:pPr>
        <w:bidi/>
        <w:rPr>
          <w:rFonts w:cs="David" w:hint="cs"/>
          <w:rtl/>
        </w:rPr>
      </w:pPr>
    </w:p>
    <w:p w14:paraId="5B4F276C" w14:textId="77777777" w:rsidR="00004B66" w:rsidRPr="00004B66" w:rsidRDefault="00004B66" w:rsidP="00004B66">
      <w:pPr>
        <w:bidi/>
        <w:rPr>
          <w:rFonts w:cs="David" w:hint="cs"/>
          <w:rtl/>
        </w:rPr>
      </w:pPr>
      <w:r w:rsidRPr="00004B66">
        <w:rPr>
          <w:rFonts w:cs="David" w:hint="cs"/>
          <w:rtl/>
        </w:rPr>
        <w:tab/>
        <w:t>בהחלט.</w:t>
      </w:r>
    </w:p>
    <w:p w14:paraId="06A84217" w14:textId="77777777" w:rsidR="00004B66" w:rsidRPr="00004B66" w:rsidRDefault="00004B66" w:rsidP="00004B66">
      <w:pPr>
        <w:bidi/>
        <w:rPr>
          <w:rFonts w:cs="David" w:hint="cs"/>
          <w:rtl/>
        </w:rPr>
      </w:pPr>
    </w:p>
    <w:p w14:paraId="7FFC1663" w14:textId="77777777" w:rsidR="00004B66" w:rsidRPr="00004B66" w:rsidRDefault="00004B66" w:rsidP="00004B66">
      <w:pPr>
        <w:bidi/>
        <w:rPr>
          <w:rFonts w:cs="David" w:hint="cs"/>
          <w:u w:val="single"/>
          <w:rtl/>
        </w:rPr>
      </w:pPr>
      <w:r w:rsidRPr="00004B66">
        <w:rPr>
          <w:rFonts w:cs="David" w:hint="cs"/>
          <w:u w:val="single"/>
          <w:rtl/>
        </w:rPr>
        <w:t>גדעון סער:</w:t>
      </w:r>
    </w:p>
    <w:p w14:paraId="04F3D05A" w14:textId="77777777" w:rsidR="00004B66" w:rsidRPr="00004B66" w:rsidRDefault="00004B66" w:rsidP="00004B66">
      <w:pPr>
        <w:bidi/>
        <w:rPr>
          <w:rFonts w:cs="David" w:hint="cs"/>
          <w:u w:val="single"/>
          <w:rtl/>
        </w:rPr>
      </w:pPr>
    </w:p>
    <w:p w14:paraId="188CADE4" w14:textId="77777777" w:rsidR="00004B66" w:rsidRPr="00004B66" w:rsidRDefault="00004B66" w:rsidP="00004B66">
      <w:pPr>
        <w:bidi/>
        <w:rPr>
          <w:rFonts w:cs="David" w:hint="cs"/>
          <w:rtl/>
        </w:rPr>
      </w:pPr>
      <w:r w:rsidRPr="00004B66">
        <w:rPr>
          <w:rFonts w:cs="David" w:hint="cs"/>
          <w:rtl/>
        </w:rPr>
        <w:tab/>
        <w:t xml:space="preserve"> יותר.</w:t>
      </w:r>
    </w:p>
    <w:p w14:paraId="67F7C936" w14:textId="77777777" w:rsidR="00004B66" w:rsidRPr="00004B66" w:rsidRDefault="00004B66" w:rsidP="00004B66">
      <w:pPr>
        <w:bidi/>
        <w:rPr>
          <w:rFonts w:cs="David" w:hint="cs"/>
          <w:rtl/>
        </w:rPr>
      </w:pPr>
    </w:p>
    <w:p w14:paraId="27EEFE1A" w14:textId="77777777" w:rsidR="00004B66" w:rsidRPr="00004B66" w:rsidRDefault="00004B66" w:rsidP="00004B66">
      <w:pPr>
        <w:bidi/>
        <w:rPr>
          <w:rFonts w:cs="David" w:hint="cs"/>
          <w:u w:val="single"/>
          <w:rtl/>
        </w:rPr>
      </w:pPr>
      <w:r w:rsidRPr="00004B66">
        <w:rPr>
          <w:rFonts w:cs="David" w:hint="cs"/>
          <w:u w:val="single"/>
          <w:rtl/>
        </w:rPr>
        <w:t>קריאות:</w:t>
      </w:r>
    </w:p>
    <w:p w14:paraId="1696EAFD" w14:textId="77777777" w:rsidR="00004B66" w:rsidRPr="00004B66" w:rsidRDefault="00004B66" w:rsidP="00004B66">
      <w:pPr>
        <w:bidi/>
        <w:rPr>
          <w:rFonts w:cs="David" w:hint="cs"/>
          <w:u w:val="single"/>
          <w:rtl/>
        </w:rPr>
      </w:pPr>
    </w:p>
    <w:p w14:paraId="36C1A096" w14:textId="77777777" w:rsidR="00004B66" w:rsidRPr="00004B66" w:rsidRDefault="00004B66" w:rsidP="00004B66">
      <w:pPr>
        <w:bidi/>
        <w:ind w:firstLine="567"/>
        <w:rPr>
          <w:rFonts w:cs="David" w:hint="cs"/>
          <w:rtl/>
        </w:rPr>
      </w:pPr>
      <w:r w:rsidRPr="00004B66">
        <w:rPr>
          <w:rFonts w:cs="David" w:hint="cs"/>
          <w:rtl/>
        </w:rPr>
        <w:t>- - -</w:t>
      </w:r>
    </w:p>
    <w:p w14:paraId="3D3A6891" w14:textId="77777777" w:rsidR="00004B66" w:rsidRPr="00004B66" w:rsidRDefault="00004B66" w:rsidP="00004B66">
      <w:pPr>
        <w:bidi/>
        <w:rPr>
          <w:rFonts w:cs="David" w:hint="cs"/>
          <w:rtl/>
        </w:rPr>
      </w:pPr>
    </w:p>
    <w:p w14:paraId="04CA66DC" w14:textId="77777777" w:rsidR="00004B66" w:rsidRPr="00004B66" w:rsidRDefault="00004B66" w:rsidP="00004B66">
      <w:pPr>
        <w:bidi/>
        <w:rPr>
          <w:rFonts w:cs="David" w:hint="cs"/>
          <w:rtl/>
        </w:rPr>
      </w:pPr>
      <w:r w:rsidRPr="00004B66">
        <w:rPr>
          <w:rFonts w:cs="David" w:hint="cs"/>
          <w:u w:val="single"/>
          <w:rtl/>
        </w:rPr>
        <w:t>ראובן ריבלין:</w:t>
      </w:r>
    </w:p>
    <w:p w14:paraId="63D8B3C7" w14:textId="77777777" w:rsidR="00004B66" w:rsidRPr="00004B66" w:rsidRDefault="00004B66" w:rsidP="00004B66">
      <w:pPr>
        <w:bidi/>
        <w:rPr>
          <w:rFonts w:cs="David" w:hint="cs"/>
          <w:rtl/>
        </w:rPr>
      </w:pPr>
    </w:p>
    <w:p w14:paraId="0B75B96E" w14:textId="77777777" w:rsidR="00004B66" w:rsidRPr="00004B66" w:rsidRDefault="00004B66" w:rsidP="00004B66">
      <w:pPr>
        <w:bidi/>
        <w:rPr>
          <w:rFonts w:cs="David" w:hint="cs"/>
          <w:rtl/>
        </w:rPr>
      </w:pPr>
      <w:r w:rsidRPr="00004B66">
        <w:rPr>
          <w:rFonts w:cs="David" w:hint="cs"/>
          <w:rtl/>
        </w:rPr>
        <w:tab/>
        <w:t xml:space="preserve"> אני מוכן להצטרף לכך.</w:t>
      </w:r>
    </w:p>
    <w:p w14:paraId="3E576629" w14:textId="77777777" w:rsidR="00004B66" w:rsidRPr="00004B66" w:rsidRDefault="00004B66" w:rsidP="00004B66">
      <w:pPr>
        <w:bidi/>
        <w:rPr>
          <w:rFonts w:cs="David" w:hint="cs"/>
          <w:rtl/>
        </w:rPr>
      </w:pPr>
    </w:p>
    <w:p w14:paraId="39F70B63" w14:textId="77777777" w:rsidR="00004B66" w:rsidRPr="00004B66" w:rsidRDefault="00004B66" w:rsidP="00004B66">
      <w:pPr>
        <w:bidi/>
        <w:rPr>
          <w:rFonts w:cs="David" w:hint="cs"/>
          <w:rtl/>
        </w:rPr>
      </w:pPr>
      <w:r w:rsidRPr="00004B66">
        <w:rPr>
          <w:rFonts w:cs="David" w:hint="cs"/>
          <w:u w:val="single"/>
          <w:rtl/>
        </w:rPr>
        <w:t>דוד טל:</w:t>
      </w:r>
    </w:p>
    <w:p w14:paraId="557C9C4C" w14:textId="77777777" w:rsidR="00004B66" w:rsidRPr="00004B66" w:rsidRDefault="00004B66" w:rsidP="00004B66">
      <w:pPr>
        <w:bidi/>
        <w:rPr>
          <w:rFonts w:cs="David" w:hint="cs"/>
          <w:rtl/>
        </w:rPr>
      </w:pPr>
    </w:p>
    <w:p w14:paraId="2884E674" w14:textId="77777777" w:rsidR="00004B66" w:rsidRPr="00004B66" w:rsidRDefault="00004B66" w:rsidP="00004B66">
      <w:pPr>
        <w:bidi/>
        <w:rPr>
          <w:rFonts w:cs="David" w:hint="cs"/>
          <w:rtl/>
        </w:rPr>
      </w:pPr>
      <w:r w:rsidRPr="00004B66">
        <w:rPr>
          <w:rFonts w:cs="David" w:hint="cs"/>
          <w:rtl/>
        </w:rPr>
        <w:tab/>
        <w:t>הנה, צמצמנו את האפשרויות.</w:t>
      </w:r>
    </w:p>
    <w:p w14:paraId="0D89B7A0" w14:textId="77777777" w:rsidR="00004B66" w:rsidRPr="00004B66" w:rsidRDefault="00004B66" w:rsidP="00004B66">
      <w:pPr>
        <w:bidi/>
        <w:rPr>
          <w:rFonts w:cs="David" w:hint="cs"/>
          <w:u w:val="single"/>
          <w:rtl/>
        </w:rPr>
      </w:pPr>
    </w:p>
    <w:p w14:paraId="7756338A"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41041ABC" w14:textId="77777777" w:rsidR="00004B66" w:rsidRPr="00004B66" w:rsidRDefault="00004B66" w:rsidP="00004B66">
      <w:pPr>
        <w:bidi/>
        <w:rPr>
          <w:rFonts w:cs="David" w:hint="cs"/>
          <w:rtl/>
        </w:rPr>
      </w:pPr>
    </w:p>
    <w:p w14:paraId="558283D3" w14:textId="77777777" w:rsidR="00004B66" w:rsidRPr="00004B66" w:rsidRDefault="00004B66" w:rsidP="00004B66">
      <w:pPr>
        <w:bidi/>
        <w:rPr>
          <w:rFonts w:cs="David" w:hint="cs"/>
          <w:rtl/>
        </w:rPr>
      </w:pPr>
      <w:r w:rsidRPr="00004B66">
        <w:rPr>
          <w:rFonts w:cs="David" w:hint="cs"/>
          <w:rtl/>
        </w:rPr>
        <w:tab/>
        <w:t xml:space="preserve">אין ספק שבדיון שאנחנו מקיימים פה כולנו מסכימים לגבי </w:t>
      </w:r>
      <w:proofErr w:type="spellStart"/>
      <w:r w:rsidRPr="00004B66">
        <w:rPr>
          <w:rFonts w:cs="David" w:hint="cs"/>
          <w:rtl/>
        </w:rPr>
        <w:t>הסוגייה</w:t>
      </w:r>
      <w:proofErr w:type="spellEnd"/>
      <w:r w:rsidRPr="00004B66">
        <w:rPr>
          <w:rFonts w:cs="David" w:hint="cs"/>
          <w:rtl/>
        </w:rPr>
        <w:t xml:space="preserve"> שנושאי משרה ציבורית ונבחר ציבור אשר מעלו באמון הציבור צריך לבוא על עונשו יותר מכל אזרח אחר.</w:t>
      </w:r>
    </w:p>
    <w:p w14:paraId="0B081437" w14:textId="77777777" w:rsidR="00004B66" w:rsidRPr="00004B66" w:rsidRDefault="00004B66" w:rsidP="00004B66">
      <w:pPr>
        <w:bidi/>
        <w:rPr>
          <w:rFonts w:cs="David" w:hint="cs"/>
          <w:rtl/>
        </w:rPr>
      </w:pPr>
    </w:p>
    <w:p w14:paraId="4FFC3E4C" w14:textId="77777777" w:rsidR="00004B66" w:rsidRPr="00004B66" w:rsidRDefault="00004B66" w:rsidP="00004B66">
      <w:pPr>
        <w:bidi/>
        <w:rPr>
          <w:rFonts w:cs="David" w:hint="cs"/>
          <w:u w:val="single"/>
          <w:rtl/>
        </w:rPr>
      </w:pPr>
      <w:r w:rsidRPr="00004B66">
        <w:rPr>
          <w:rFonts w:cs="David" w:hint="cs"/>
          <w:u w:val="single"/>
          <w:rtl/>
        </w:rPr>
        <w:t>גדעון סער:</w:t>
      </w:r>
    </w:p>
    <w:p w14:paraId="1AEECBEB" w14:textId="77777777" w:rsidR="00004B66" w:rsidRPr="00004B66" w:rsidRDefault="00004B66" w:rsidP="00004B66">
      <w:pPr>
        <w:bidi/>
        <w:rPr>
          <w:rFonts w:cs="David" w:hint="cs"/>
          <w:u w:val="single"/>
          <w:rtl/>
        </w:rPr>
      </w:pPr>
    </w:p>
    <w:p w14:paraId="5611B5D6" w14:textId="77777777" w:rsidR="00004B66" w:rsidRPr="00004B66" w:rsidRDefault="00004B66" w:rsidP="00004B66">
      <w:pPr>
        <w:bidi/>
        <w:rPr>
          <w:rFonts w:cs="David" w:hint="cs"/>
          <w:rtl/>
        </w:rPr>
      </w:pPr>
      <w:r w:rsidRPr="00004B66">
        <w:rPr>
          <w:rFonts w:cs="David" w:hint="cs"/>
          <w:rtl/>
        </w:rPr>
        <w:tab/>
        <w:t>אני שומע גם את דברייך וגם את הערתו של רובי ריבלין אשר אומר "אם יש בזה קלון ציבורי". אבל אם מחליטים להפריד בין הקטגוריות של העבירות: כלומר להפריד בין פשעים, עוונות וחטאים או ללכת לקלון ציבורי. הפרת אמונים היא לא עבירה מסוג פשע- -</w:t>
      </w:r>
    </w:p>
    <w:p w14:paraId="0079A6D1" w14:textId="77777777" w:rsidR="00004B66" w:rsidRPr="00004B66" w:rsidRDefault="00004B66" w:rsidP="00004B66">
      <w:pPr>
        <w:bidi/>
        <w:rPr>
          <w:rFonts w:cs="David" w:hint="cs"/>
          <w:rtl/>
        </w:rPr>
      </w:pPr>
    </w:p>
    <w:p w14:paraId="56014BC2"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0AC43549" w14:textId="77777777" w:rsidR="00004B66" w:rsidRPr="00004B66" w:rsidRDefault="00004B66" w:rsidP="00004B66">
      <w:pPr>
        <w:bidi/>
        <w:rPr>
          <w:rFonts w:cs="David" w:hint="cs"/>
          <w:rtl/>
        </w:rPr>
      </w:pPr>
    </w:p>
    <w:p w14:paraId="243CEE5D" w14:textId="77777777" w:rsidR="00004B66" w:rsidRPr="00004B66" w:rsidRDefault="00004B66" w:rsidP="00004B66">
      <w:pPr>
        <w:bidi/>
        <w:rPr>
          <w:rFonts w:cs="David" w:hint="cs"/>
          <w:rtl/>
        </w:rPr>
      </w:pPr>
      <w:r w:rsidRPr="00004B66">
        <w:rPr>
          <w:rFonts w:cs="David" w:hint="cs"/>
          <w:rtl/>
        </w:rPr>
        <w:tab/>
        <w:t xml:space="preserve"> אבל היא </w:t>
      </w:r>
      <w:proofErr w:type="spellStart"/>
      <w:r w:rsidRPr="00004B66">
        <w:rPr>
          <w:rFonts w:cs="David" w:hint="cs"/>
          <w:rtl/>
        </w:rPr>
        <w:t>קלונית</w:t>
      </w:r>
      <w:proofErr w:type="spellEnd"/>
      <w:r w:rsidRPr="00004B66">
        <w:rPr>
          <w:rFonts w:cs="David" w:hint="cs"/>
          <w:rtl/>
        </w:rPr>
        <w:t>.</w:t>
      </w:r>
    </w:p>
    <w:p w14:paraId="50912C24" w14:textId="77777777" w:rsidR="00004B66" w:rsidRPr="00004B66" w:rsidRDefault="00004B66" w:rsidP="00004B66">
      <w:pPr>
        <w:bidi/>
        <w:rPr>
          <w:rFonts w:cs="David" w:hint="cs"/>
          <w:rtl/>
        </w:rPr>
      </w:pPr>
    </w:p>
    <w:p w14:paraId="6C57506B" w14:textId="77777777" w:rsidR="00004B66" w:rsidRPr="00004B66" w:rsidRDefault="00004B66" w:rsidP="00004B66">
      <w:pPr>
        <w:bidi/>
        <w:rPr>
          <w:rFonts w:cs="David" w:hint="cs"/>
          <w:u w:val="single"/>
          <w:rtl/>
        </w:rPr>
      </w:pPr>
      <w:r w:rsidRPr="00004B66">
        <w:rPr>
          <w:rFonts w:cs="David" w:hint="cs"/>
          <w:u w:val="single"/>
          <w:rtl/>
        </w:rPr>
        <w:t>גדעון סער:</w:t>
      </w:r>
    </w:p>
    <w:p w14:paraId="6CB515ED" w14:textId="77777777" w:rsidR="00004B66" w:rsidRPr="00004B66" w:rsidRDefault="00004B66" w:rsidP="00004B66">
      <w:pPr>
        <w:bidi/>
        <w:rPr>
          <w:rFonts w:cs="David" w:hint="cs"/>
          <w:u w:val="single"/>
          <w:rtl/>
        </w:rPr>
      </w:pPr>
    </w:p>
    <w:p w14:paraId="7A170514" w14:textId="77777777" w:rsidR="00004B66" w:rsidRPr="00004B66" w:rsidRDefault="00004B66" w:rsidP="00004B66">
      <w:pPr>
        <w:bidi/>
        <w:rPr>
          <w:rFonts w:cs="David" w:hint="cs"/>
          <w:rtl/>
        </w:rPr>
      </w:pPr>
      <w:r w:rsidRPr="00004B66">
        <w:rPr>
          <w:rFonts w:cs="David" w:hint="cs"/>
          <w:rtl/>
        </w:rPr>
        <w:tab/>
        <w:t>לא בהכרח.</w:t>
      </w:r>
    </w:p>
    <w:p w14:paraId="602AC454" w14:textId="77777777" w:rsidR="00004B66" w:rsidRPr="00004B66" w:rsidRDefault="00004B66" w:rsidP="00004B66">
      <w:pPr>
        <w:bidi/>
        <w:rPr>
          <w:rFonts w:cs="David" w:hint="cs"/>
          <w:rtl/>
        </w:rPr>
      </w:pPr>
    </w:p>
    <w:p w14:paraId="63BAB24A"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0C56B0AE" w14:textId="77777777" w:rsidR="00004B66" w:rsidRPr="00004B66" w:rsidRDefault="00004B66" w:rsidP="00004B66">
      <w:pPr>
        <w:bidi/>
        <w:rPr>
          <w:rFonts w:cs="David" w:hint="cs"/>
          <w:rtl/>
        </w:rPr>
      </w:pPr>
    </w:p>
    <w:p w14:paraId="74C4B6FC" w14:textId="77777777" w:rsidR="00004B66" w:rsidRPr="00004B66" w:rsidRDefault="00004B66" w:rsidP="00004B66">
      <w:pPr>
        <w:bidi/>
        <w:rPr>
          <w:rFonts w:cs="David" w:hint="cs"/>
          <w:rtl/>
        </w:rPr>
      </w:pPr>
      <w:r w:rsidRPr="00004B66">
        <w:rPr>
          <w:rFonts w:cs="David" w:hint="cs"/>
          <w:rtl/>
        </w:rPr>
        <w:tab/>
        <w:t xml:space="preserve"> בדרך-כלל.</w:t>
      </w:r>
    </w:p>
    <w:p w14:paraId="39ACCF18" w14:textId="77777777" w:rsidR="00004B66" w:rsidRPr="00004B66" w:rsidRDefault="00004B66" w:rsidP="00004B66">
      <w:pPr>
        <w:bidi/>
        <w:rPr>
          <w:rFonts w:cs="David" w:hint="cs"/>
          <w:rtl/>
        </w:rPr>
      </w:pPr>
    </w:p>
    <w:p w14:paraId="359194C6" w14:textId="77777777" w:rsidR="00004B66" w:rsidRPr="00004B66" w:rsidRDefault="00004B66" w:rsidP="00004B66">
      <w:pPr>
        <w:bidi/>
        <w:rPr>
          <w:rFonts w:cs="David" w:hint="cs"/>
          <w:u w:val="single"/>
          <w:rtl/>
        </w:rPr>
      </w:pPr>
      <w:r w:rsidRPr="00004B66">
        <w:rPr>
          <w:rFonts w:cs="David" w:hint="cs"/>
          <w:u w:val="single"/>
          <w:rtl/>
        </w:rPr>
        <w:t>גדעון סער:</w:t>
      </w:r>
    </w:p>
    <w:p w14:paraId="2D054D97" w14:textId="77777777" w:rsidR="00004B66" w:rsidRPr="00004B66" w:rsidRDefault="00004B66" w:rsidP="00004B66">
      <w:pPr>
        <w:bidi/>
        <w:rPr>
          <w:rFonts w:cs="David" w:hint="cs"/>
          <w:u w:val="single"/>
          <w:rtl/>
        </w:rPr>
      </w:pPr>
    </w:p>
    <w:p w14:paraId="3F7E75A5" w14:textId="77777777" w:rsidR="00004B66" w:rsidRPr="00004B66" w:rsidRDefault="00004B66" w:rsidP="00004B66">
      <w:pPr>
        <w:bidi/>
        <w:rPr>
          <w:rFonts w:cs="David" w:hint="cs"/>
          <w:rtl/>
        </w:rPr>
      </w:pPr>
      <w:r w:rsidRPr="00004B66">
        <w:rPr>
          <w:rFonts w:cs="David" w:hint="cs"/>
          <w:rtl/>
        </w:rPr>
        <w:tab/>
        <w:t>יש פסק דין בעניין מאיר ניצן שמוכר לך שקבעה שעבירת הפרת האמונים היא לא עבירה שמטיבה יש עמה קלון; היא עבירה שבנסיבות מסוימות יכול להיות שיהיה עמה קלון, ובנסיבות אחרות לא יהיה עמה קלון.</w:t>
      </w:r>
    </w:p>
    <w:p w14:paraId="717401F9" w14:textId="77777777" w:rsidR="00004B66" w:rsidRPr="00004B66" w:rsidRDefault="00004B66" w:rsidP="00004B66">
      <w:pPr>
        <w:bidi/>
        <w:rPr>
          <w:rFonts w:cs="David" w:hint="cs"/>
          <w:rtl/>
        </w:rPr>
      </w:pPr>
    </w:p>
    <w:p w14:paraId="0A7C8ECB" w14:textId="77777777" w:rsidR="00004B66" w:rsidRPr="00004B66" w:rsidRDefault="00004B66" w:rsidP="00004B66">
      <w:pPr>
        <w:bidi/>
        <w:rPr>
          <w:rFonts w:cs="David" w:hint="cs"/>
          <w:rtl/>
        </w:rPr>
      </w:pPr>
      <w:r w:rsidRPr="00004B66">
        <w:rPr>
          <w:rFonts w:cs="David" w:hint="cs"/>
          <w:u w:val="single"/>
          <w:rtl/>
        </w:rPr>
        <w:t>ראובן ריבלין:</w:t>
      </w:r>
    </w:p>
    <w:p w14:paraId="677EB36C" w14:textId="77777777" w:rsidR="00004B66" w:rsidRPr="00004B66" w:rsidRDefault="00004B66" w:rsidP="00004B66">
      <w:pPr>
        <w:bidi/>
        <w:rPr>
          <w:rFonts w:cs="David" w:hint="cs"/>
          <w:rtl/>
        </w:rPr>
      </w:pPr>
    </w:p>
    <w:p w14:paraId="02B6207D" w14:textId="77777777" w:rsidR="00004B66" w:rsidRPr="00004B66" w:rsidRDefault="00004B66" w:rsidP="00004B66">
      <w:pPr>
        <w:bidi/>
        <w:rPr>
          <w:rFonts w:cs="David" w:hint="cs"/>
          <w:rtl/>
        </w:rPr>
      </w:pPr>
      <w:r w:rsidRPr="00004B66">
        <w:rPr>
          <w:rFonts w:cs="David" w:hint="cs"/>
          <w:rtl/>
        </w:rPr>
        <w:tab/>
        <w:t xml:space="preserve"> תלוי מה השייכות המפלגתית.</w:t>
      </w:r>
    </w:p>
    <w:p w14:paraId="2008FE41" w14:textId="77777777" w:rsidR="00004B66" w:rsidRPr="00004B66" w:rsidRDefault="00004B66" w:rsidP="00004B66">
      <w:pPr>
        <w:bidi/>
        <w:rPr>
          <w:rFonts w:cs="David" w:hint="cs"/>
          <w:rtl/>
        </w:rPr>
      </w:pPr>
    </w:p>
    <w:p w14:paraId="140EC8DA" w14:textId="77777777" w:rsidR="00004B66" w:rsidRPr="00004B66" w:rsidRDefault="00004B66" w:rsidP="00004B66">
      <w:pPr>
        <w:bidi/>
        <w:rPr>
          <w:rFonts w:cs="David" w:hint="cs"/>
          <w:u w:val="single"/>
          <w:rtl/>
        </w:rPr>
      </w:pPr>
      <w:r w:rsidRPr="00004B66">
        <w:rPr>
          <w:rFonts w:cs="David" w:hint="cs"/>
          <w:u w:val="single"/>
          <w:rtl/>
        </w:rPr>
        <w:t>גדעון סער:</w:t>
      </w:r>
    </w:p>
    <w:p w14:paraId="163C1762" w14:textId="77777777" w:rsidR="00004B66" w:rsidRPr="00004B66" w:rsidRDefault="00004B66" w:rsidP="00004B66">
      <w:pPr>
        <w:bidi/>
        <w:rPr>
          <w:rFonts w:cs="David" w:hint="cs"/>
          <w:u w:val="single"/>
          <w:rtl/>
        </w:rPr>
      </w:pPr>
    </w:p>
    <w:p w14:paraId="1A59C952" w14:textId="77777777" w:rsidR="00004B66" w:rsidRPr="00004B66" w:rsidRDefault="00004B66" w:rsidP="00004B66">
      <w:pPr>
        <w:bidi/>
        <w:rPr>
          <w:rFonts w:cs="David" w:hint="cs"/>
          <w:rtl/>
        </w:rPr>
      </w:pPr>
      <w:r w:rsidRPr="00004B66">
        <w:rPr>
          <w:rFonts w:cs="David" w:hint="cs"/>
          <w:rtl/>
        </w:rPr>
        <w:tab/>
        <w:t xml:space="preserve"> בדיוק.</w:t>
      </w:r>
    </w:p>
    <w:p w14:paraId="018D038B" w14:textId="77777777" w:rsidR="00004B66" w:rsidRPr="00004B66" w:rsidRDefault="00004B66" w:rsidP="00004B66">
      <w:pPr>
        <w:bidi/>
        <w:rPr>
          <w:rFonts w:cs="David" w:hint="cs"/>
          <w:rtl/>
        </w:rPr>
      </w:pPr>
    </w:p>
    <w:p w14:paraId="19CD9A2E" w14:textId="77777777" w:rsidR="00004B66" w:rsidRPr="00004B66" w:rsidRDefault="00004B66" w:rsidP="00004B66">
      <w:pPr>
        <w:bidi/>
        <w:rPr>
          <w:rFonts w:cs="David" w:hint="cs"/>
          <w:u w:val="single"/>
          <w:rtl/>
        </w:rPr>
      </w:pPr>
      <w:r w:rsidRPr="00004B66">
        <w:rPr>
          <w:rFonts w:cs="David" w:hint="cs"/>
          <w:u w:val="single"/>
          <w:rtl/>
        </w:rPr>
        <w:t>קריאות:</w:t>
      </w:r>
    </w:p>
    <w:p w14:paraId="7FA09067" w14:textId="77777777" w:rsidR="00004B66" w:rsidRPr="00004B66" w:rsidRDefault="00004B66" w:rsidP="00004B66">
      <w:pPr>
        <w:bidi/>
        <w:rPr>
          <w:rFonts w:cs="David" w:hint="cs"/>
          <w:u w:val="single"/>
          <w:rtl/>
        </w:rPr>
      </w:pPr>
    </w:p>
    <w:p w14:paraId="4DD0C5E0" w14:textId="77777777" w:rsidR="00004B66" w:rsidRPr="00004B66" w:rsidRDefault="00004B66" w:rsidP="00004B66">
      <w:pPr>
        <w:bidi/>
        <w:ind w:firstLine="567"/>
        <w:rPr>
          <w:rFonts w:cs="David" w:hint="cs"/>
          <w:rtl/>
        </w:rPr>
      </w:pPr>
      <w:r w:rsidRPr="00004B66">
        <w:rPr>
          <w:rFonts w:cs="David" w:hint="cs"/>
          <w:rtl/>
        </w:rPr>
        <w:t>- - -</w:t>
      </w:r>
    </w:p>
    <w:p w14:paraId="5D440DBF" w14:textId="77777777" w:rsidR="00004B66" w:rsidRPr="00004B66" w:rsidRDefault="00004B66" w:rsidP="00004B66">
      <w:pPr>
        <w:bidi/>
        <w:rPr>
          <w:rFonts w:cs="David" w:hint="cs"/>
          <w:rtl/>
        </w:rPr>
      </w:pPr>
    </w:p>
    <w:p w14:paraId="16D03D65"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DCFF979" w14:textId="77777777" w:rsidR="00004B66" w:rsidRPr="00004B66" w:rsidRDefault="00004B66" w:rsidP="00004B66">
      <w:pPr>
        <w:bidi/>
        <w:rPr>
          <w:rFonts w:cs="David"/>
          <w:rtl/>
        </w:rPr>
      </w:pPr>
    </w:p>
    <w:p w14:paraId="3EA2701F" w14:textId="77777777" w:rsidR="00004B66" w:rsidRPr="00004B66" w:rsidRDefault="00004B66" w:rsidP="00004B66">
      <w:pPr>
        <w:bidi/>
        <w:rPr>
          <w:rFonts w:cs="David" w:hint="cs"/>
          <w:rtl/>
        </w:rPr>
      </w:pPr>
      <w:r w:rsidRPr="00004B66">
        <w:rPr>
          <w:rFonts w:cs="David"/>
          <w:rtl/>
        </w:rPr>
        <w:tab/>
      </w:r>
      <w:r w:rsidRPr="00004B66">
        <w:rPr>
          <w:rFonts w:cs="David" w:hint="cs"/>
          <w:rtl/>
        </w:rPr>
        <w:t>נשמע את היועצות המשפטיות.</w:t>
      </w:r>
    </w:p>
    <w:p w14:paraId="78B434F1" w14:textId="77777777" w:rsidR="00004B66" w:rsidRPr="00004B66" w:rsidRDefault="00004B66" w:rsidP="00004B66">
      <w:pPr>
        <w:bidi/>
        <w:rPr>
          <w:rFonts w:cs="David" w:hint="cs"/>
          <w:rtl/>
        </w:rPr>
      </w:pPr>
    </w:p>
    <w:p w14:paraId="34600008" w14:textId="77777777" w:rsidR="00004B66" w:rsidRPr="00004B66" w:rsidRDefault="00004B66" w:rsidP="00004B66">
      <w:pPr>
        <w:bidi/>
        <w:rPr>
          <w:rFonts w:cs="David" w:hint="cs"/>
          <w:u w:val="single"/>
          <w:rtl/>
        </w:rPr>
      </w:pPr>
      <w:r w:rsidRPr="00004B66">
        <w:rPr>
          <w:rFonts w:cs="David" w:hint="cs"/>
          <w:u w:val="single"/>
          <w:rtl/>
        </w:rPr>
        <w:t>גדעון סער:</w:t>
      </w:r>
    </w:p>
    <w:p w14:paraId="61EDFDC2" w14:textId="77777777" w:rsidR="00004B66" w:rsidRPr="00004B66" w:rsidRDefault="00004B66" w:rsidP="00004B66">
      <w:pPr>
        <w:bidi/>
        <w:rPr>
          <w:rFonts w:cs="David" w:hint="cs"/>
          <w:u w:val="single"/>
          <w:rtl/>
        </w:rPr>
      </w:pPr>
    </w:p>
    <w:p w14:paraId="022CE6EE" w14:textId="77777777" w:rsidR="00004B66" w:rsidRPr="00004B66" w:rsidRDefault="00004B66" w:rsidP="00004B66">
      <w:pPr>
        <w:bidi/>
        <w:rPr>
          <w:rFonts w:cs="David" w:hint="cs"/>
          <w:rtl/>
        </w:rPr>
      </w:pPr>
      <w:r w:rsidRPr="00004B66">
        <w:rPr>
          <w:rFonts w:cs="David" w:hint="cs"/>
          <w:rtl/>
        </w:rPr>
        <w:tab/>
        <w:t>- - לכן אנחנו צריכים להחליט על קו. אם הקו הוא קלון אז הוא הקטגוריה של העבירה.</w:t>
      </w:r>
    </w:p>
    <w:p w14:paraId="0FA3D7B6" w14:textId="77777777" w:rsidR="00004B66" w:rsidRPr="00004B66" w:rsidRDefault="00004B66" w:rsidP="00004B66">
      <w:pPr>
        <w:bidi/>
        <w:rPr>
          <w:rFonts w:cs="David" w:hint="cs"/>
          <w:rtl/>
        </w:rPr>
      </w:pPr>
    </w:p>
    <w:p w14:paraId="1B970AC8"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0C8564D7" w14:textId="77777777" w:rsidR="00004B66" w:rsidRPr="00004B66" w:rsidRDefault="00004B66" w:rsidP="00004B66">
      <w:pPr>
        <w:bidi/>
        <w:rPr>
          <w:rFonts w:cs="David" w:hint="cs"/>
          <w:rtl/>
        </w:rPr>
      </w:pPr>
    </w:p>
    <w:p w14:paraId="747A38D6" w14:textId="77777777" w:rsidR="00004B66" w:rsidRPr="00004B66" w:rsidRDefault="00004B66" w:rsidP="00004B66">
      <w:pPr>
        <w:bidi/>
        <w:rPr>
          <w:rFonts w:cs="David" w:hint="cs"/>
          <w:rtl/>
        </w:rPr>
      </w:pPr>
      <w:r w:rsidRPr="00004B66">
        <w:rPr>
          <w:rFonts w:cs="David" w:hint="cs"/>
          <w:rtl/>
        </w:rPr>
        <w:tab/>
        <w:t xml:space="preserve"> זה מה שביקשנו- - -</w:t>
      </w:r>
    </w:p>
    <w:p w14:paraId="0FE35471" w14:textId="77777777" w:rsidR="00004B66" w:rsidRPr="00004B66" w:rsidRDefault="00004B66" w:rsidP="00004B66">
      <w:pPr>
        <w:bidi/>
        <w:rPr>
          <w:rFonts w:cs="David" w:hint="cs"/>
          <w:rtl/>
        </w:rPr>
      </w:pPr>
    </w:p>
    <w:p w14:paraId="1F2B3FB4"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5937AF43" w14:textId="77777777" w:rsidR="00004B66" w:rsidRPr="00004B66" w:rsidRDefault="00004B66" w:rsidP="00004B66">
      <w:pPr>
        <w:bidi/>
        <w:rPr>
          <w:rFonts w:cs="David" w:hint="cs"/>
          <w:rtl/>
        </w:rPr>
      </w:pPr>
    </w:p>
    <w:p w14:paraId="484B7322" w14:textId="77777777" w:rsidR="00004B66" w:rsidRPr="00004B66" w:rsidRDefault="00004B66" w:rsidP="00004B66">
      <w:pPr>
        <w:bidi/>
        <w:rPr>
          <w:rFonts w:cs="David" w:hint="cs"/>
          <w:rtl/>
        </w:rPr>
      </w:pPr>
      <w:r w:rsidRPr="00004B66">
        <w:rPr>
          <w:rFonts w:cs="David" w:hint="cs"/>
          <w:rtl/>
        </w:rPr>
        <w:tab/>
        <w:t>לפני שנדבר על מהות הזכויות ששוללים, מי שולל וכדומה, צריך להחליט על אלו עבירות מדברים. בגדול החלופות שחשבנו עליהן, האם לדבר על עבירה שיש עמה קלון, ואז צריך להגיד שבית-משפט צריך לקבוע את זה ביוזמתו- -</w:t>
      </w:r>
    </w:p>
    <w:p w14:paraId="118CB85F" w14:textId="77777777" w:rsidR="00004B66" w:rsidRPr="00004B66" w:rsidRDefault="00004B66" w:rsidP="00004B66">
      <w:pPr>
        <w:bidi/>
        <w:rPr>
          <w:rFonts w:cs="David" w:hint="cs"/>
          <w:rtl/>
        </w:rPr>
      </w:pPr>
    </w:p>
    <w:p w14:paraId="5E89BFE5" w14:textId="77777777" w:rsidR="00004B66" w:rsidRPr="00004B66" w:rsidRDefault="00004B66" w:rsidP="00004B66">
      <w:pPr>
        <w:bidi/>
        <w:rPr>
          <w:rFonts w:cs="David" w:hint="cs"/>
          <w:u w:val="single"/>
          <w:rtl/>
        </w:rPr>
      </w:pPr>
      <w:r w:rsidRPr="00004B66">
        <w:rPr>
          <w:rFonts w:cs="David" w:hint="cs"/>
          <w:u w:val="single"/>
          <w:rtl/>
        </w:rPr>
        <w:t>גדעון סער:</w:t>
      </w:r>
    </w:p>
    <w:p w14:paraId="6593948C" w14:textId="77777777" w:rsidR="00004B66" w:rsidRPr="00004B66" w:rsidRDefault="00004B66" w:rsidP="00004B66">
      <w:pPr>
        <w:bidi/>
        <w:rPr>
          <w:rFonts w:cs="David" w:hint="cs"/>
          <w:u w:val="single"/>
          <w:rtl/>
        </w:rPr>
      </w:pPr>
    </w:p>
    <w:p w14:paraId="69B6AF53" w14:textId="77777777" w:rsidR="00004B66" w:rsidRPr="00004B66" w:rsidRDefault="00004B66" w:rsidP="00004B66">
      <w:pPr>
        <w:bidi/>
        <w:rPr>
          <w:rFonts w:cs="David" w:hint="cs"/>
          <w:rtl/>
        </w:rPr>
      </w:pPr>
      <w:r w:rsidRPr="00004B66">
        <w:rPr>
          <w:rFonts w:cs="David" w:hint="cs"/>
          <w:rtl/>
        </w:rPr>
        <w:tab/>
        <w:t xml:space="preserve"> אפשר גם פשע פלוס קלון.</w:t>
      </w:r>
    </w:p>
    <w:p w14:paraId="2070F5A5" w14:textId="77777777" w:rsidR="00004B66" w:rsidRPr="00004B66" w:rsidRDefault="00004B66" w:rsidP="00004B66">
      <w:pPr>
        <w:bidi/>
        <w:rPr>
          <w:rFonts w:cs="David" w:hint="cs"/>
          <w:rtl/>
        </w:rPr>
      </w:pPr>
    </w:p>
    <w:p w14:paraId="288C8366"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3199AC55" w14:textId="77777777" w:rsidR="00004B66" w:rsidRPr="00004B66" w:rsidRDefault="00004B66" w:rsidP="00004B66">
      <w:pPr>
        <w:bidi/>
        <w:rPr>
          <w:rFonts w:cs="David" w:hint="cs"/>
          <w:rtl/>
        </w:rPr>
      </w:pPr>
    </w:p>
    <w:p w14:paraId="6F750F45" w14:textId="77777777" w:rsidR="00004B66" w:rsidRPr="00004B66" w:rsidRDefault="00004B66" w:rsidP="00004B66">
      <w:pPr>
        <w:bidi/>
        <w:rPr>
          <w:rFonts w:cs="David" w:hint="cs"/>
          <w:rtl/>
        </w:rPr>
      </w:pPr>
      <w:r w:rsidRPr="00004B66">
        <w:rPr>
          <w:rFonts w:cs="David" w:hint="cs"/>
          <w:rtl/>
        </w:rPr>
        <w:tab/>
        <w:t xml:space="preserve"> נכון.</w:t>
      </w:r>
    </w:p>
    <w:p w14:paraId="78D7B476" w14:textId="77777777" w:rsidR="00004B66" w:rsidRPr="00004B66" w:rsidRDefault="00004B66" w:rsidP="00004B66">
      <w:pPr>
        <w:bidi/>
        <w:rPr>
          <w:rFonts w:cs="David" w:hint="cs"/>
          <w:rtl/>
        </w:rPr>
      </w:pPr>
    </w:p>
    <w:p w14:paraId="06331060" w14:textId="77777777" w:rsidR="00004B66" w:rsidRPr="00004B66" w:rsidRDefault="00004B66" w:rsidP="00004B66">
      <w:pPr>
        <w:bidi/>
        <w:ind w:firstLine="567"/>
        <w:rPr>
          <w:rFonts w:cs="David" w:hint="cs"/>
          <w:rtl/>
        </w:rPr>
      </w:pPr>
      <w:r w:rsidRPr="00004B66">
        <w:rPr>
          <w:rFonts w:cs="David" w:hint="cs"/>
          <w:rtl/>
        </w:rPr>
        <w:t>חלופה נוספת מתייחסת לנושא העונש כמו שבחוק יסוד: הכנסת בעניין הזכות להיבחר קבוע, למשל, שלא יוכל להיבחר חבר כנסת שהורשע בעבירה שיש עמה קלון ונידון למאסר של 3 חודשים. זאת אומרת, אפשר גם לקשור את זה לעונש המאסר שנקבע בפועל לאותו אדם באותה עבירה.</w:t>
      </w:r>
    </w:p>
    <w:p w14:paraId="7007EFF0" w14:textId="77777777" w:rsidR="00004B66" w:rsidRPr="00004B66" w:rsidRDefault="00004B66" w:rsidP="00004B66">
      <w:pPr>
        <w:bidi/>
        <w:rPr>
          <w:rFonts w:cs="David" w:hint="cs"/>
          <w:rtl/>
        </w:rPr>
      </w:pPr>
    </w:p>
    <w:p w14:paraId="7B8CCBCF" w14:textId="77777777" w:rsidR="00004B66" w:rsidRPr="00004B66" w:rsidRDefault="00004B66" w:rsidP="00004B66">
      <w:pPr>
        <w:bidi/>
        <w:rPr>
          <w:rFonts w:cs="David" w:hint="cs"/>
          <w:rtl/>
        </w:rPr>
      </w:pPr>
      <w:r w:rsidRPr="00004B66">
        <w:rPr>
          <w:rFonts w:cs="David" w:hint="cs"/>
          <w:u w:val="single"/>
          <w:rtl/>
        </w:rPr>
        <w:t>דוד טל:</w:t>
      </w:r>
    </w:p>
    <w:p w14:paraId="6373CDB1" w14:textId="77777777" w:rsidR="00004B66" w:rsidRPr="00004B66" w:rsidRDefault="00004B66" w:rsidP="00004B66">
      <w:pPr>
        <w:bidi/>
        <w:rPr>
          <w:rFonts w:cs="David" w:hint="cs"/>
          <w:rtl/>
        </w:rPr>
      </w:pPr>
    </w:p>
    <w:p w14:paraId="6CA6E520" w14:textId="77777777" w:rsidR="00004B66" w:rsidRPr="00004B66" w:rsidRDefault="00004B66" w:rsidP="00004B66">
      <w:pPr>
        <w:bidi/>
        <w:rPr>
          <w:rFonts w:cs="David" w:hint="cs"/>
          <w:rtl/>
        </w:rPr>
      </w:pPr>
      <w:r w:rsidRPr="00004B66">
        <w:rPr>
          <w:rFonts w:cs="David" w:hint="cs"/>
          <w:rtl/>
        </w:rPr>
        <w:tab/>
        <w:t xml:space="preserve"> את יכולה לתת דוגמה של פשע בלי קלון.</w:t>
      </w:r>
    </w:p>
    <w:p w14:paraId="59B0F70E" w14:textId="77777777" w:rsidR="00004B66" w:rsidRPr="00004B66" w:rsidRDefault="00004B66" w:rsidP="00004B66">
      <w:pPr>
        <w:bidi/>
        <w:rPr>
          <w:rFonts w:cs="David" w:hint="cs"/>
          <w:rtl/>
        </w:rPr>
      </w:pPr>
    </w:p>
    <w:p w14:paraId="7502CCCB" w14:textId="77777777" w:rsidR="00004B66" w:rsidRPr="00004B66" w:rsidRDefault="00004B66" w:rsidP="00004B66">
      <w:pPr>
        <w:bidi/>
        <w:rPr>
          <w:rFonts w:cs="David" w:hint="cs"/>
          <w:u w:val="single"/>
          <w:rtl/>
        </w:rPr>
      </w:pPr>
      <w:r w:rsidRPr="00004B66">
        <w:rPr>
          <w:rFonts w:cs="David" w:hint="cs"/>
          <w:u w:val="single"/>
          <w:rtl/>
        </w:rPr>
        <w:t>גדעון סער:</w:t>
      </w:r>
    </w:p>
    <w:p w14:paraId="0777797E" w14:textId="77777777" w:rsidR="00004B66" w:rsidRPr="00004B66" w:rsidRDefault="00004B66" w:rsidP="00004B66">
      <w:pPr>
        <w:bidi/>
        <w:rPr>
          <w:rFonts w:cs="David" w:hint="cs"/>
          <w:u w:val="single"/>
          <w:rtl/>
        </w:rPr>
      </w:pPr>
    </w:p>
    <w:p w14:paraId="0D7C8010" w14:textId="77777777" w:rsidR="00004B66" w:rsidRPr="00004B66" w:rsidRDefault="00004B66" w:rsidP="00004B66">
      <w:pPr>
        <w:bidi/>
        <w:rPr>
          <w:rFonts w:cs="David" w:hint="cs"/>
          <w:rtl/>
        </w:rPr>
      </w:pPr>
      <w:r w:rsidRPr="00004B66">
        <w:rPr>
          <w:rFonts w:cs="David" w:hint="cs"/>
          <w:rtl/>
        </w:rPr>
        <w:tab/>
        <w:t xml:space="preserve"> הזיק לכלי רכב במזיד. אם אדם חורט על רכב, מאחר שמדינת ישראל היא "מדינה מתקדמת", ורכוש יותר חשוב מאדם, זה יותר חמור מתקיפה.</w:t>
      </w:r>
    </w:p>
    <w:p w14:paraId="7C499C82" w14:textId="77777777" w:rsidR="00004B66" w:rsidRPr="00004B66" w:rsidRDefault="00004B66" w:rsidP="00004B66">
      <w:pPr>
        <w:bidi/>
        <w:rPr>
          <w:rFonts w:cs="David" w:hint="cs"/>
          <w:rtl/>
        </w:rPr>
      </w:pPr>
    </w:p>
    <w:p w14:paraId="2F0617FF"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17D3535A" w14:textId="77777777" w:rsidR="00004B66" w:rsidRPr="00004B66" w:rsidRDefault="00004B66" w:rsidP="00004B66">
      <w:pPr>
        <w:bidi/>
        <w:rPr>
          <w:rFonts w:cs="David" w:hint="cs"/>
          <w:rtl/>
        </w:rPr>
      </w:pPr>
    </w:p>
    <w:p w14:paraId="213162A3" w14:textId="77777777" w:rsidR="00004B66" w:rsidRPr="00004B66" w:rsidRDefault="00004B66" w:rsidP="00004B66">
      <w:pPr>
        <w:bidi/>
        <w:rPr>
          <w:rFonts w:cs="David" w:hint="cs"/>
          <w:rtl/>
        </w:rPr>
      </w:pPr>
      <w:r w:rsidRPr="00004B66">
        <w:rPr>
          <w:rFonts w:cs="David" w:hint="cs"/>
          <w:rtl/>
        </w:rPr>
        <w:tab/>
        <w:t>מוות ברשלנות וגם רצח.</w:t>
      </w:r>
    </w:p>
    <w:p w14:paraId="7EA1D0DE" w14:textId="77777777" w:rsidR="00004B66" w:rsidRPr="00004B66" w:rsidRDefault="00004B66" w:rsidP="00004B66">
      <w:pPr>
        <w:bidi/>
        <w:rPr>
          <w:rFonts w:cs="David" w:hint="cs"/>
          <w:rtl/>
        </w:rPr>
      </w:pPr>
    </w:p>
    <w:p w14:paraId="20D6C3B2" w14:textId="77777777" w:rsidR="00004B66" w:rsidRPr="00004B66" w:rsidRDefault="00004B66" w:rsidP="00004B66">
      <w:pPr>
        <w:bidi/>
        <w:rPr>
          <w:rFonts w:cs="David" w:hint="cs"/>
          <w:rtl/>
        </w:rPr>
      </w:pPr>
      <w:r w:rsidRPr="00004B66">
        <w:rPr>
          <w:rFonts w:cs="David" w:hint="cs"/>
          <w:u w:val="single"/>
          <w:rtl/>
        </w:rPr>
        <w:t>דוד טל:</w:t>
      </w:r>
    </w:p>
    <w:p w14:paraId="6A1E3EA1" w14:textId="77777777" w:rsidR="00004B66" w:rsidRPr="00004B66" w:rsidRDefault="00004B66" w:rsidP="00004B66">
      <w:pPr>
        <w:bidi/>
        <w:rPr>
          <w:rFonts w:cs="David" w:hint="cs"/>
          <w:rtl/>
        </w:rPr>
      </w:pPr>
    </w:p>
    <w:p w14:paraId="2555A4D2" w14:textId="77777777" w:rsidR="00004B66" w:rsidRPr="00004B66" w:rsidRDefault="00004B66" w:rsidP="00004B66">
      <w:pPr>
        <w:bidi/>
        <w:rPr>
          <w:rFonts w:cs="David" w:hint="cs"/>
          <w:rtl/>
        </w:rPr>
      </w:pPr>
      <w:r w:rsidRPr="00004B66">
        <w:rPr>
          <w:rFonts w:cs="David" w:hint="cs"/>
          <w:rtl/>
        </w:rPr>
        <w:tab/>
        <w:t xml:space="preserve"> ברצח אין קלון?</w:t>
      </w:r>
    </w:p>
    <w:p w14:paraId="61A0C934" w14:textId="77777777" w:rsidR="00004B66" w:rsidRPr="00004B66" w:rsidRDefault="00004B66" w:rsidP="00004B66">
      <w:pPr>
        <w:bidi/>
        <w:rPr>
          <w:rFonts w:cs="David" w:hint="cs"/>
          <w:rtl/>
        </w:rPr>
      </w:pPr>
    </w:p>
    <w:p w14:paraId="7053C394"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5882EFFD" w14:textId="77777777" w:rsidR="00004B66" w:rsidRPr="00004B66" w:rsidRDefault="00004B66" w:rsidP="00004B66">
      <w:pPr>
        <w:bidi/>
        <w:rPr>
          <w:rFonts w:cs="David" w:hint="cs"/>
          <w:rtl/>
        </w:rPr>
      </w:pPr>
    </w:p>
    <w:p w14:paraId="323D940E" w14:textId="77777777" w:rsidR="00004B66" w:rsidRPr="00004B66" w:rsidRDefault="00004B66" w:rsidP="00004B66">
      <w:pPr>
        <w:bidi/>
        <w:rPr>
          <w:rFonts w:cs="David" w:hint="cs"/>
          <w:rtl/>
        </w:rPr>
      </w:pPr>
      <w:r w:rsidRPr="00004B66">
        <w:rPr>
          <w:rFonts w:cs="David" w:hint="cs"/>
          <w:rtl/>
        </w:rPr>
        <w:tab/>
        <w:t xml:space="preserve"> לא.</w:t>
      </w:r>
    </w:p>
    <w:p w14:paraId="7F659A13" w14:textId="77777777" w:rsidR="00004B66" w:rsidRPr="00004B66" w:rsidRDefault="00004B66" w:rsidP="00004B66">
      <w:pPr>
        <w:bidi/>
        <w:rPr>
          <w:rFonts w:cs="David" w:hint="cs"/>
          <w:rtl/>
        </w:rPr>
      </w:pPr>
    </w:p>
    <w:p w14:paraId="77D4C58F" w14:textId="77777777" w:rsidR="00004B66" w:rsidRPr="00004B66" w:rsidRDefault="00004B66" w:rsidP="00004B66">
      <w:pPr>
        <w:bidi/>
        <w:rPr>
          <w:rFonts w:cs="David" w:hint="cs"/>
          <w:u w:val="single"/>
          <w:rtl/>
        </w:rPr>
      </w:pPr>
      <w:r w:rsidRPr="00004B66">
        <w:rPr>
          <w:rFonts w:cs="David" w:hint="cs"/>
          <w:u w:val="single"/>
          <w:rtl/>
        </w:rPr>
        <w:t>גדעון סער:</w:t>
      </w:r>
    </w:p>
    <w:p w14:paraId="38ABE620" w14:textId="77777777" w:rsidR="00004B66" w:rsidRPr="00004B66" w:rsidRDefault="00004B66" w:rsidP="00004B66">
      <w:pPr>
        <w:bidi/>
        <w:rPr>
          <w:rFonts w:cs="David" w:hint="cs"/>
          <w:u w:val="single"/>
          <w:rtl/>
        </w:rPr>
      </w:pPr>
    </w:p>
    <w:p w14:paraId="35A8381C" w14:textId="77777777" w:rsidR="00004B66" w:rsidRPr="00004B66" w:rsidRDefault="00004B66" w:rsidP="00004B66">
      <w:pPr>
        <w:bidi/>
        <w:rPr>
          <w:rFonts w:cs="David" w:hint="cs"/>
          <w:rtl/>
        </w:rPr>
      </w:pPr>
      <w:r w:rsidRPr="00004B66">
        <w:rPr>
          <w:rFonts w:cs="David" w:hint="cs"/>
          <w:rtl/>
        </w:rPr>
        <w:tab/>
        <w:t>יש עם זה.</w:t>
      </w:r>
    </w:p>
    <w:p w14:paraId="117D65E3" w14:textId="77777777" w:rsidR="00004B66" w:rsidRPr="00004B66" w:rsidRDefault="00004B66" w:rsidP="00004B66">
      <w:pPr>
        <w:bidi/>
        <w:rPr>
          <w:rFonts w:cs="David" w:hint="cs"/>
          <w:rtl/>
        </w:rPr>
      </w:pPr>
    </w:p>
    <w:p w14:paraId="12BA7588"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163BA180" w14:textId="77777777" w:rsidR="00004B66" w:rsidRPr="00004B66" w:rsidRDefault="00004B66" w:rsidP="00004B66">
      <w:pPr>
        <w:bidi/>
        <w:rPr>
          <w:rFonts w:cs="David" w:hint="cs"/>
          <w:rtl/>
        </w:rPr>
      </w:pPr>
    </w:p>
    <w:p w14:paraId="08AF5CBB" w14:textId="77777777" w:rsidR="00004B66" w:rsidRPr="00004B66" w:rsidRDefault="00004B66" w:rsidP="00004B66">
      <w:pPr>
        <w:bidi/>
        <w:rPr>
          <w:rFonts w:cs="David" w:hint="cs"/>
          <w:rtl/>
        </w:rPr>
      </w:pPr>
      <w:r w:rsidRPr="00004B66">
        <w:rPr>
          <w:rFonts w:cs="David" w:hint="cs"/>
          <w:rtl/>
        </w:rPr>
        <w:tab/>
        <w:t xml:space="preserve"> מה פתאום. - - - קלון אינהרנטי?</w:t>
      </w:r>
    </w:p>
    <w:p w14:paraId="4A85325F" w14:textId="77777777" w:rsidR="00004B66" w:rsidRPr="00004B66" w:rsidRDefault="00004B66" w:rsidP="00004B66">
      <w:pPr>
        <w:bidi/>
        <w:rPr>
          <w:rFonts w:cs="David" w:hint="cs"/>
          <w:rtl/>
        </w:rPr>
      </w:pPr>
    </w:p>
    <w:p w14:paraId="72EA4871" w14:textId="77777777" w:rsidR="00004B66" w:rsidRPr="00004B66" w:rsidRDefault="00004B66" w:rsidP="00004B66">
      <w:pPr>
        <w:bidi/>
        <w:rPr>
          <w:rFonts w:cs="David" w:hint="cs"/>
          <w:u w:val="single"/>
          <w:rtl/>
        </w:rPr>
      </w:pPr>
      <w:r w:rsidRPr="00004B66">
        <w:rPr>
          <w:rFonts w:cs="David" w:hint="cs"/>
          <w:u w:val="single"/>
          <w:rtl/>
        </w:rPr>
        <w:t>גדעון סער:</w:t>
      </w:r>
    </w:p>
    <w:p w14:paraId="20EA0067" w14:textId="77777777" w:rsidR="00004B66" w:rsidRPr="00004B66" w:rsidRDefault="00004B66" w:rsidP="00004B66">
      <w:pPr>
        <w:bidi/>
        <w:rPr>
          <w:rFonts w:cs="David" w:hint="cs"/>
          <w:u w:val="single"/>
          <w:rtl/>
        </w:rPr>
      </w:pPr>
    </w:p>
    <w:p w14:paraId="4C1E31E1" w14:textId="77777777" w:rsidR="00004B66" w:rsidRPr="00004B66" w:rsidRDefault="00004B66" w:rsidP="00004B66">
      <w:pPr>
        <w:bidi/>
        <w:rPr>
          <w:rFonts w:cs="David" w:hint="cs"/>
          <w:rtl/>
        </w:rPr>
      </w:pPr>
      <w:r w:rsidRPr="00004B66">
        <w:rPr>
          <w:rFonts w:cs="David" w:hint="cs"/>
          <w:rtl/>
        </w:rPr>
        <w:tab/>
        <w:t xml:space="preserve"> לדעתי, כן. </w:t>
      </w:r>
    </w:p>
    <w:p w14:paraId="3D6C6300" w14:textId="77777777" w:rsidR="00004B66" w:rsidRPr="00004B66" w:rsidRDefault="00004B66" w:rsidP="00004B66">
      <w:pPr>
        <w:bidi/>
        <w:rPr>
          <w:rFonts w:cs="David" w:hint="cs"/>
          <w:rtl/>
        </w:rPr>
      </w:pPr>
    </w:p>
    <w:p w14:paraId="021EBDD0"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70647AA0" w14:textId="77777777" w:rsidR="00004B66" w:rsidRPr="00004B66" w:rsidRDefault="00004B66" w:rsidP="00004B66">
      <w:pPr>
        <w:bidi/>
        <w:rPr>
          <w:rFonts w:cs="David" w:hint="cs"/>
          <w:rtl/>
        </w:rPr>
      </w:pPr>
    </w:p>
    <w:p w14:paraId="59C13074" w14:textId="77777777" w:rsidR="00004B66" w:rsidRPr="00004B66" w:rsidRDefault="00004B66" w:rsidP="00004B66">
      <w:pPr>
        <w:bidi/>
        <w:rPr>
          <w:rFonts w:cs="David" w:hint="cs"/>
          <w:rtl/>
        </w:rPr>
      </w:pPr>
      <w:r w:rsidRPr="00004B66">
        <w:rPr>
          <w:rFonts w:cs="David" w:hint="cs"/>
          <w:rtl/>
        </w:rPr>
        <w:tab/>
        <w:t xml:space="preserve"> בית-המשפט אמר שלא בסדר- -</w:t>
      </w:r>
    </w:p>
    <w:p w14:paraId="636CCB4C" w14:textId="77777777" w:rsidR="00004B66" w:rsidRPr="00004B66" w:rsidRDefault="00004B66" w:rsidP="00004B66">
      <w:pPr>
        <w:bidi/>
        <w:rPr>
          <w:rFonts w:cs="David" w:hint="cs"/>
          <w:rtl/>
        </w:rPr>
      </w:pPr>
    </w:p>
    <w:p w14:paraId="5FC017CC" w14:textId="77777777" w:rsidR="00004B66" w:rsidRPr="00004B66" w:rsidRDefault="00004B66" w:rsidP="00004B66">
      <w:pPr>
        <w:bidi/>
        <w:rPr>
          <w:rFonts w:cs="David" w:hint="cs"/>
          <w:u w:val="single"/>
          <w:rtl/>
        </w:rPr>
      </w:pPr>
      <w:r w:rsidRPr="00004B66">
        <w:rPr>
          <w:rFonts w:cs="David" w:hint="cs"/>
          <w:u w:val="single"/>
          <w:rtl/>
        </w:rPr>
        <w:t>גדעון סער:</w:t>
      </w:r>
    </w:p>
    <w:p w14:paraId="675DCA3E" w14:textId="77777777" w:rsidR="00004B66" w:rsidRPr="00004B66" w:rsidRDefault="00004B66" w:rsidP="00004B66">
      <w:pPr>
        <w:bidi/>
        <w:rPr>
          <w:rFonts w:cs="David" w:hint="cs"/>
          <w:u w:val="single"/>
          <w:rtl/>
        </w:rPr>
      </w:pPr>
    </w:p>
    <w:p w14:paraId="1424A443" w14:textId="77777777" w:rsidR="00004B66" w:rsidRPr="00004B66" w:rsidRDefault="00004B66" w:rsidP="00004B66">
      <w:pPr>
        <w:bidi/>
        <w:rPr>
          <w:rFonts w:cs="David" w:hint="cs"/>
          <w:rtl/>
        </w:rPr>
      </w:pPr>
      <w:r w:rsidRPr="00004B66">
        <w:rPr>
          <w:rFonts w:cs="David" w:hint="cs"/>
          <w:rtl/>
        </w:rPr>
        <w:tab/>
        <w:t xml:space="preserve"> לפי עשרת הדיברות זה ככה.</w:t>
      </w:r>
    </w:p>
    <w:p w14:paraId="5CBE5BDB" w14:textId="77777777" w:rsidR="00004B66" w:rsidRPr="00004B66" w:rsidRDefault="00004B66" w:rsidP="00004B66">
      <w:pPr>
        <w:bidi/>
        <w:rPr>
          <w:rFonts w:cs="David" w:hint="cs"/>
          <w:rtl/>
        </w:rPr>
      </w:pPr>
    </w:p>
    <w:p w14:paraId="0DD6BF45" w14:textId="77777777" w:rsidR="00004B66" w:rsidRPr="00004B66" w:rsidRDefault="00004B66" w:rsidP="00004B66">
      <w:pPr>
        <w:bidi/>
        <w:rPr>
          <w:rFonts w:cs="David" w:hint="cs"/>
          <w:u w:val="single"/>
          <w:rtl/>
        </w:rPr>
      </w:pPr>
      <w:r w:rsidRPr="00004B66">
        <w:rPr>
          <w:rFonts w:cs="David" w:hint="cs"/>
          <w:u w:val="single"/>
          <w:rtl/>
        </w:rPr>
        <w:t>קריאות:</w:t>
      </w:r>
    </w:p>
    <w:p w14:paraId="02748453" w14:textId="77777777" w:rsidR="00004B66" w:rsidRPr="00004B66" w:rsidRDefault="00004B66" w:rsidP="00004B66">
      <w:pPr>
        <w:bidi/>
        <w:rPr>
          <w:rFonts w:cs="David" w:hint="cs"/>
          <w:u w:val="single"/>
          <w:rtl/>
        </w:rPr>
      </w:pPr>
    </w:p>
    <w:p w14:paraId="4B0517DA" w14:textId="77777777" w:rsidR="00004B66" w:rsidRPr="00004B66" w:rsidRDefault="00004B66" w:rsidP="00004B66">
      <w:pPr>
        <w:bidi/>
        <w:ind w:firstLine="567"/>
        <w:rPr>
          <w:rFonts w:cs="David" w:hint="cs"/>
          <w:rtl/>
        </w:rPr>
      </w:pPr>
      <w:r w:rsidRPr="00004B66">
        <w:rPr>
          <w:rFonts w:cs="David" w:hint="cs"/>
          <w:rtl/>
        </w:rPr>
        <w:t>- - -</w:t>
      </w:r>
    </w:p>
    <w:p w14:paraId="1D70ECC7" w14:textId="77777777" w:rsidR="00004B66" w:rsidRPr="00004B66" w:rsidRDefault="00004B66" w:rsidP="00004B66">
      <w:pPr>
        <w:bidi/>
        <w:rPr>
          <w:rFonts w:cs="David" w:hint="cs"/>
          <w:rtl/>
        </w:rPr>
      </w:pPr>
    </w:p>
    <w:p w14:paraId="10384BF6" w14:textId="77777777" w:rsidR="00004B66" w:rsidRPr="00004B66" w:rsidRDefault="00004B66" w:rsidP="00004B66">
      <w:pPr>
        <w:bidi/>
        <w:rPr>
          <w:rFonts w:cs="David" w:hint="cs"/>
          <w:u w:val="single"/>
          <w:rtl/>
        </w:rPr>
      </w:pPr>
      <w:r w:rsidRPr="00004B66">
        <w:rPr>
          <w:rFonts w:cs="David" w:hint="cs"/>
          <w:u w:val="single"/>
          <w:rtl/>
        </w:rPr>
        <w:t>גדעון סער:</w:t>
      </w:r>
    </w:p>
    <w:p w14:paraId="5AC6E2A6" w14:textId="77777777" w:rsidR="00004B66" w:rsidRPr="00004B66" w:rsidRDefault="00004B66" w:rsidP="00004B66">
      <w:pPr>
        <w:bidi/>
        <w:rPr>
          <w:rFonts w:cs="David" w:hint="cs"/>
          <w:u w:val="single"/>
          <w:rtl/>
        </w:rPr>
      </w:pPr>
    </w:p>
    <w:p w14:paraId="1AF1E2AF" w14:textId="77777777" w:rsidR="00004B66" w:rsidRPr="00004B66" w:rsidRDefault="00004B66" w:rsidP="00004B66">
      <w:pPr>
        <w:bidi/>
        <w:rPr>
          <w:rFonts w:cs="David" w:hint="cs"/>
          <w:rtl/>
        </w:rPr>
      </w:pPr>
      <w:r w:rsidRPr="00004B66">
        <w:rPr>
          <w:rFonts w:cs="David" w:hint="cs"/>
          <w:rtl/>
        </w:rPr>
        <w:tab/>
        <w:t xml:space="preserve">יש בהחלט פשעים שאין עמם קלון. </w:t>
      </w:r>
    </w:p>
    <w:p w14:paraId="4C920806" w14:textId="77777777" w:rsidR="00004B66" w:rsidRPr="00004B66" w:rsidRDefault="00004B66" w:rsidP="00004B66">
      <w:pPr>
        <w:bidi/>
        <w:rPr>
          <w:rFonts w:cs="David" w:hint="cs"/>
          <w:rtl/>
        </w:rPr>
      </w:pPr>
    </w:p>
    <w:p w14:paraId="194AADB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0F70FA8" w14:textId="77777777" w:rsidR="00004B66" w:rsidRPr="00004B66" w:rsidRDefault="00004B66" w:rsidP="00004B66">
      <w:pPr>
        <w:bidi/>
        <w:rPr>
          <w:rFonts w:cs="David"/>
          <w:rtl/>
        </w:rPr>
      </w:pPr>
    </w:p>
    <w:p w14:paraId="0120997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אז נתת פה רעיון לנוסחה של עבירה מסוג פשע פלוס קלון. </w:t>
      </w:r>
    </w:p>
    <w:p w14:paraId="5AAD3B1B" w14:textId="77777777" w:rsidR="00004B66" w:rsidRPr="00004B66" w:rsidRDefault="00004B66" w:rsidP="00004B66">
      <w:pPr>
        <w:bidi/>
        <w:rPr>
          <w:rFonts w:cs="David" w:hint="cs"/>
          <w:rtl/>
        </w:rPr>
      </w:pPr>
    </w:p>
    <w:p w14:paraId="42C16DD3" w14:textId="77777777" w:rsidR="00004B66" w:rsidRPr="00004B66" w:rsidRDefault="00004B66" w:rsidP="00004B66">
      <w:pPr>
        <w:bidi/>
        <w:rPr>
          <w:rFonts w:cs="David" w:hint="cs"/>
          <w:u w:val="single"/>
          <w:rtl/>
        </w:rPr>
      </w:pPr>
      <w:r w:rsidRPr="00004B66">
        <w:rPr>
          <w:rFonts w:cs="David" w:hint="cs"/>
          <w:u w:val="single"/>
          <w:rtl/>
        </w:rPr>
        <w:t>גדעון סער:</w:t>
      </w:r>
    </w:p>
    <w:p w14:paraId="119F15FD" w14:textId="77777777" w:rsidR="00004B66" w:rsidRPr="00004B66" w:rsidRDefault="00004B66" w:rsidP="00004B66">
      <w:pPr>
        <w:bidi/>
        <w:rPr>
          <w:rFonts w:cs="David" w:hint="cs"/>
          <w:u w:val="single"/>
          <w:rtl/>
        </w:rPr>
      </w:pPr>
    </w:p>
    <w:p w14:paraId="1F1B58B0" w14:textId="77777777" w:rsidR="00004B66" w:rsidRPr="00004B66" w:rsidRDefault="00004B66" w:rsidP="00004B66">
      <w:pPr>
        <w:bidi/>
        <w:rPr>
          <w:rFonts w:cs="David" w:hint="cs"/>
          <w:rtl/>
        </w:rPr>
      </w:pPr>
      <w:r w:rsidRPr="00004B66">
        <w:rPr>
          <w:rFonts w:cs="David" w:hint="cs"/>
          <w:rtl/>
        </w:rPr>
        <w:tab/>
        <w:t xml:space="preserve"> יחד עם זאת צריך להבין שיהיו דברים אשר הם עוונות </w:t>
      </w:r>
      <w:r w:rsidRPr="00004B66">
        <w:rPr>
          <w:rFonts w:cs="David"/>
          <w:rtl/>
        </w:rPr>
        <w:t>–</w:t>
      </w:r>
      <w:r w:rsidRPr="00004B66">
        <w:rPr>
          <w:rFonts w:cs="David" w:hint="cs"/>
          <w:rtl/>
        </w:rPr>
        <w:t xml:space="preserve"> ואני לא מדבר רק על הפרת אמונים; יכולה להיות עבירה של תקיפה, שהיא עבירה מסוג עוון. יש בהחלט עבירות שהן מסוג עוון שיכולות להיות חמורות, בעיקר כשאנחנו מדברים על אנשים מהסוג הזה.</w:t>
      </w:r>
    </w:p>
    <w:p w14:paraId="7726203E" w14:textId="77777777" w:rsidR="00004B66" w:rsidRPr="00004B66" w:rsidRDefault="00004B66" w:rsidP="00004B66">
      <w:pPr>
        <w:bidi/>
        <w:rPr>
          <w:rFonts w:cs="David" w:hint="cs"/>
          <w:rtl/>
        </w:rPr>
      </w:pPr>
    </w:p>
    <w:p w14:paraId="0CAFCF3B" w14:textId="77777777" w:rsidR="00004B66" w:rsidRPr="00004B66" w:rsidRDefault="00004B66" w:rsidP="00004B66">
      <w:pPr>
        <w:bidi/>
        <w:rPr>
          <w:rFonts w:cs="David" w:hint="cs"/>
          <w:rtl/>
        </w:rPr>
      </w:pPr>
      <w:r w:rsidRPr="00004B66">
        <w:rPr>
          <w:rFonts w:cs="David" w:hint="cs"/>
          <w:u w:val="single"/>
          <w:rtl/>
        </w:rPr>
        <w:t>דוד טל:</w:t>
      </w:r>
    </w:p>
    <w:p w14:paraId="4FADC2B4" w14:textId="77777777" w:rsidR="00004B66" w:rsidRPr="00004B66" w:rsidRDefault="00004B66" w:rsidP="00004B66">
      <w:pPr>
        <w:bidi/>
        <w:rPr>
          <w:rFonts w:cs="David" w:hint="cs"/>
          <w:rtl/>
        </w:rPr>
      </w:pPr>
    </w:p>
    <w:p w14:paraId="58135D0A" w14:textId="77777777" w:rsidR="00004B66" w:rsidRPr="00004B66" w:rsidRDefault="00004B66" w:rsidP="00004B66">
      <w:pPr>
        <w:bidi/>
        <w:rPr>
          <w:rFonts w:cs="David" w:hint="cs"/>
          <w:rtl/>
        </w:rPr>
      </w:pPr>
      <w:r w:rsidRPr="00004B66">
        <w:rPr>
          <w:rFonts w:cs="David" w:hint="cs"/>
          <w:rtl/>
        </w:rPr>
        <w:tab/>
        <w:t xml:space="preserve"> יש גם עבירות שהן פחותות מעוון?</w:t>
      </w:r>
    </w:p>
    <w:p w14:paraId="79E526D1" w14:textId="77777777" w:rsidR="00004B66" w:rsidRPr="00004B66" w:rsidRDefault="00004B66" w:rsidP="00004B66">
      <w:pPr>
        <w:bidi/>
        <w:rPr>
          <w:rFonts w:cs="David" w:hint="cs"/>
          <w:rtl/>
        </w:rPr>
      </w:pPr>
    </w:p>
    <w:p w14:paraId="670F0620" w14:textId="77777777" w:rsidR="00004B66" w:rsidRPr="00004B66" w:rsidRDefault="00004B66" w:rsidP="00004B66">
      <w:pPr>
        <w:bidi/>
        <w:rPr>
          <w:rFonts w:cs="David" w:hint="cs"/>
          <w:u w:val="single"/>
          <w:rtl/>
        </w:rPr>
      </w:pPr>
      <w:r w:rsidRPr="00004B66">
        <w:rPr>
          <w:rFonts w:cs="David" w:hint="cs"/>
          <w:u w:val="single"/>
          <w:rtl/>
        </w:rPr>
        <w:t>גדעון סער:</w:t>
      </w:r>
    </w:p>
    <w:p w14:paraId="466AF089" w14:textId="77777777" w:rsidR="00004B66" w:rsidRPr="00004B66" w:rsidRDefault="00004B66" w:rsidP="00004B66">
      <w:pPr>
        <w:bidi/>
        <w:rPr>
          <w:rFonts w:cs="David" w:hint="cs"/>
          <w:u w:val="single"/>
          <w:rtl/>
        </w:rPr>
      </w:pPr>
    </w:p>
    <w:p w14:paraId="0F9A9BBA" w14:textId="77777777" w:rsidR="00004B66" w:rsidRPr="00004B66" w:rsidRDefault="00004B66" w:rsidP="00004B66">
      <w:pPr>
        <w:bidi/>
        <w:rPr>
          <w:rFonts w:cs="David" w:hint="cs"/>
          <w:rtl/>
        </w:rPr>
      </w:pPr>
      <w:r w:rsidRPr="00004B66">
        <w:rPr>
          <w:rFonts w:cs="David" w:hint="cs"/>
          <w:rtl/>
        </w:rPr>
        <w:tab/>
        <w:t xml:space="preserve"> יש גם חטא.</w:t>
      </w:r>
    </w:p>
    <w:p w14:paraId="3954EDE3" w14:textId="77777777" w:rsidR="00004B66" w:rsidRPr="00004B66" w:rsidRDefault="00004B66" w:rsidP="00004B66">
      <w:pPr>
        <w:bidi/>
        <w:rPr>
          <w:rFonts w:cs="David" w:hint="cs"/>
          <w:rtl/>
        </w:rPr>
      </w:pPr>
    </w:p>
    <w:p w14:paraId="0A36E39A" w14:textId="77777777" w:rsidR="00004B66" w:rsidRPr="00004B66" w:rsidRDefault="00004B66" w:rsidP="00004B66">
      <w:pPr>
        <w:bidi/>
        <w:rPr>
          <w:rFonts w:cs="David" w:hint="cs"/>
          <w:rtl/>
        </w:rPr>
      </w:pPr>
      <w:r w:rsidRPr="00004B66">
        <w:rPr>
          <w:rFonts w:cs="David" w:hint="cs"/>
          <w:u w:val="single"/>
          <w:rtl/>
        </w:rPr>
        <w:t>דוד טל:</w:t>
      </w:r>
    </w:p>
    <w:p w14:paraId="76C63F04" w14:textId="77777777" w:rsidR="00004B66" w:rsidRPr="00004B66" w:rsidRDefault="00004B66" w:rsidP="00004B66">
      <w:pPr>
        <w:bidi/>
        <w:rPr>
          <w:rFonts w:cs="David" w:hint="cs"/>
          <w:rtl/>
        </w:rPr>
      </w:pPr>
    </w:p>
    <w:p w14:paraId="2E6C85DF" w14:textId="77777777" w:rsidR="00004B66" w:rsidRPr="00004B66" w:rsidRDefault="00004B66" w:rsidP="00004B66">
      <w:pPr>
        <w:bidi/>
        <w:rPr>
          <w:rFonts w:cs="David" w:hint="cs"/>
          <w:rtl/>
        </w:rPr>
      </w:pPr>
      <w:r w:rsidRPr="00004B66">
        <w:rPr>
          <w:rFonts w:cs="David" w:hint="cs"/>
          <w:rtl/>
        </w:rPr>
        <w:tab/>
        <w:t xml:space="preserve"> איזה עונש יש על חטא?</w:t>
      </w:r>
    </w:p>
    <w:p w14:paraId="14589AF3" w14:textId="77777777" w:rsidR="00004B66" w:rsidRPr="00004B66" w:rsidRDefault="00004B66" w:rsidP="00004B66">
      <w:pPr>
        <w:bidi/>
        <w:rPr>
          <w:rFonts w:cs="David" w:hint="cs"/>
          <w:rtl/>
        </w:rPr>
      </w:pPr>
    </w:p>
    <w:p w14:paraId="263D1513" w14:textId="77777777" w:rsidR="00004B66" w:rsidRPr="00004B66" w:rsidRDefault="00004B66" w:rsidP="00004B66">
      <w:pPr>
        <w:bidi/>
        <w:rPr>
          <w:rFonts w:cs="David" w:hint="cs"/>
          <w:u w:val="single"/>
          <w:rtl/>
        </w:rPr>
      </w:pPr>
      <w:r w:rsidRPr="00004B66">
        <w:rPr>
          <w:rFonts w:cs="David" w:hint="cs"/>
          <w:u w:val="single"/>
          <w:rtl/>
        </w:rPr>
        <w:t>גדעון סער:</w:t>
      </w:r>
    </w:p>
    <w:p w14:paraId="105E479B" w14:textId="77777777" w:rsidR="00004B66" w:rsidRPr="00004B66" w:rsidRDefault="00004B66" w:rsidP="00004B66">
      <w:pPr>
        <w:bidi/>
        <w:rPr>
          <w:rFonts w:cs="David" w:hint="cs"/>
          <w:u w:val="single"/>
          <w:rtl/>
        </w:rPr>
      </w:pPr>
    </w:p>
    <w:p w14:paraId="0BEDC6A6" w14:textId="77777777" w:rsidR="00004B66" w:rsidRPr="00004B66" w:rsidRDefault="00004B66" w:rsidP="00004B66">
      <w:pPr>
        <w:bidi/>
        <w:rPr>
          <w:rFonts w:cs="David" w:hint="cs"/>
          <w:rtl/>
        </w:rPr>
      </w:pPr>
      <w:r w:rsidRPr="00004B66">
        <w:rPr>
          <w:rFonts w:cs="David" w:hint="cs"/>
          <w:rtl/>
        </w:rPr>
        <w:tab/>
        <w:t xml:space="preserve"> עד חצי שנה מאסר. עד שאני הייתי בוועדה לקידום מעמד האישה פיטורי נשים בהיריון ללא היתר היה חטא, עכשיו זה עוון.</w:t>
      </w:r>
    </w:p>
    <w:p w14:paraId="3BEA90C4" w14:textId="77777777" w:rsidR="00004B66" w:rsidRPr="00004B66" w:rsidRDefault="00004B66" w:rsidP="00004B66">
      <w:pPr>
        <w:bidi/>
        <w:rPr>
          <w:rFonts w:cs="David" w:hint="cs"/>
          <w:rtl/>
        </w:rPr>
      </w:pPr>
    </w:p>
    <w:p w14:paraId="30C08D7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5FFD509" w14:textId="77777777" w:rsidR="00004B66" w:rsidRPr="00004B66" w:rsidRDefault="00004B66" w:rsidP="00004B66">
      <w:pPr>
        <w:bidi/>
        <w:rPr>
          <w:rFonts w:cs="David"/>
          <w:rtl/>
        </w:rPr>
      </w:pPr>
    </w:p>
    <w:p w14:paraId="229CAD10" w14:textId="77777777" w:rsidR="00004B66" w:rsidRPr="00004B66" w:rsidRDefault="00004B66" w:rsidP="00004B66">
      <w:pPr>
        <w:bidi/>
        <w:rPr>
          <w:rFonts w:cs="David" w:hint="cs"/>
          <w:rtl/>
        </w:rPr>
      </w:pPr>
      <w:r w:rsidRPr="00004B66">
        <w:rPr>
          <w:rFonts w:cs="David"/>
          <w:rtl/>
        </w:rPr>
        <w:tab/>
      </w:r>
      <w:r w:rsidRPr="00004B66">
        <w:rPr>
          <w:rFonts w:cs="David" w:hint="cs"/>
          <w:rtl/>
        </w:rPr>
        <w:t>אתה הגעת והצלת את המצב.</w:t>
      </w:r>
    </w:p>
    <w:p w14:paraId="6FA7FCC7" w14:textId="77777777" w:rsidR="00004B66" w:rsidRPr="00004B66" w:rsidRDefault="00004B66" w:rsidP="00004B66">
      <w:pPr>
        <w:bidi/>
        <w:rPr>
          <w:rFonts w:cs="David" w:hint="cs"/>
          <w:rtl/>
        </w:rPr>
      </w:pPr>
    </w:p>
    <w:p w14:paraId="1A994074"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דן אורן:</w:t>
      </w:r>
    </w:p>
    <w:p w14:paraId="044A53D2" w14:textId="77777777" w:rsidR="00004B66" w:rsidRPr="00004B66" w:rsidRDefault="00004B66" w:rsidP="00004B66">
      <w:pPr>
        <w:bidi/>
        <w:rPr>
          <w:rFonts w:cs="David" w:hint="cs"/>
          <w:rtl/>
        </w:rPr>
      </w:pPr>
    </w:p>
    <w:p w14:paraId="327E632D" w14:textId="77777777" w:rsidR="00004B66" w:rsidRPr="00004B66" w:rsidRDefault="00004B66" w:rsidP="00004B66">
      <w:pPr>
        <w:bidi/>
        <w:rPr>
          <w:rFonts w:cs="David" w:hint="cs"/>
          <w:rtl/>
        </w:rPr>
      </w:pPr>
      <w:r w:rsidRPr="00004B66">
        <w:rPr>
          <w:rFonts w:cs="David" w:hint="cs"/>
          <w:rtl/>
        </w:rPr>
        <w:tab/>
        <w:t xml:space="preserve">בנקודה הזאת אנחנו פחות נעולים. בהצעות החוק האלה יש היגיון רב, אבל אני רוצה להסב את תשומת הלב לכך שמדובר בסמכויות די דרקוניות. כלומר, דרך המלך זה לא לשלול גמלה או תשלומים נלווים מעובדי מדינה. לכן אנחנו - - - חמורים. אם קובעים שיש פשע אין בידי בית המשפט להחליט האם זאת עבירה שיש עמה קלון או לא, לכן יכול להיות שלמען הוודאות ובהירות החוק </w:t>
      </w:r>
      <w:r w:rsidRPr="00004B66">
        <w:rPr>
          <w:rFonts w:cs="David"/>
          <w:rtl/>
        </w:rPr>
        <w:t>–</w:t>
      </w:r>
      <w:r w:rsidRPr="00004B66">
        <w:rPr>
          <w:rFonts w:cs="David" w:hint="cs"/>
          <w:rtl/>
        </w:rPr>
        <w:t xml:space="preserve"> ואני אומר "יכול להיות" כי זה בשלבים ראשונים של חקיקה, ובנקודה הזאת אנחנו לא נעולים </w:t>
      </w:r>
      <w:r w:rsidRPr="00004B66">
        <w:rPr>
          <w:rFonts w:cs="David"/>
          <w:rtl/>
        </w:rPr>
        <w:t>–</w:t>
      </w:r>
      <w:r w:rsidRPr="00004B66">
        <w:rPr>
          <w:rFonts w:cs="David" w:hint="cs"/>
          <w:rtl/>
        </w:rPr>
        <w:t>צריך להתמקד בפשע ולעזוב את העניין של הקלון.</w:t>
      </w:r>
    </w:p>
    <w:p w14:paraId="35AF7E8E" w14:textId="77777777" w:rsidR="00004B66" w:rsidRPr="00004B66" w:rsidRDefault="00004B66" w:rsidP="00004B66">
      <w:pPr>
        <w:bidi/>
        <w:rPr>
          <w:rFonts w:cs="David" w:hint="cs"/>
          <w:rtl/>
        </w:rPr>
      </w:pPr>
    </w:p>
    <w:p w14:paraId="2896D2D2" w14:textId="77777777" w:rsidR="00004B66" w:rsidRPr="00004B66" w:rsidRDefault="00004B66" w:rsidP="00004B66">
      <w:pPr>
        <w:bidi/>
        <w:rPr>
          <w:rFonts w:cs="David" w:hint="cs"/>
          <w:rtl/>
        </w:rPr>
      </w:pPr>
      <w:r w:rsidRPr="00004B66">
        <w:rPr>
          <w:rFonts w:cs="David" w:hint="cs"/>
          <w:u w:val="single"/>
          <w:rtl/>
        </w:rPr>
        <w:t>דוד טל:</w:t>
      </w:r>
    </w:p>
    <w:p w14:paraId="3D2295D6" w14:textId="77777777" w:rsidR="00004B66" w:rsidRPr="00004B66" w:rsidRDefault="00004B66" w:rsidP="00004B66">
      <w:pPr>
        <w:bidi/>
        <w:rPr>
          <w:rFonts w:cs="David" w:hint="cs"/>
          <w:rtl/>
        </w:rPr>
      </w:pPr>
    </w:p>
    <w:p w14:paraId="72DAFA85" w14:textId="77777777" w:rsidR="00004B66" w:rsidRPr="00004B66" w:rsidRDefault="00004B66" w:rsidP="00004B66">
      <w:pPr>
        <w:bidi/>
        <w:rPr>
          <w:rFonts w:cs="David" w:hint="cs"/>
          <w:rtl/>
        </w:rPr>
      </w:pPr>
      <w:r w:rsidRPr="00004B66">
        <w:rPr>
          <w:rFonts w:cs="David" w:hint="cs"/>
          <w:rtl/>
        </w:rPr>
        <w:tab/>
        <w:t xml:space="preserve"> למה שלא תגישו לנו הצעה שלכם, ונדע איפה אנחנו חלוטים יותר ואיפה לא.</w:t>
      </w:r>
    </w:p>
    <w:p w14:paraId="55C9C0F8" w14:textId="77777777" w:rsidR="00004B66" w:rsidRPr="00004B66" w:rsidRDefault="00004B66" w:rsidP="00004B66">
      <w:pPr>
        <w:bidi/>
        <w:rPr>
          <w:rFonts w:cs="David" w:hint="cs"/>
          <w:rtl/>
        </w:rPr>
      </w:pPr>
    </w:p>
    <w:p w14:paraId="37FCBF4A" w14:textId="77777777" w:rsidR="00004B66" w:rsidRPr="00004B66" w:rsidRDefault="00004B66" w:rsidP="00004B66">
      <w:pPr>
        <w:bidi/>
        <w:rPr>
          <w:rFonts w:cs="David" w:hint="cs"/>
          <w:rtl/>
        </w:rPr>
      </w:pPr>
      <w:r w:rsidRPr="00004B66">
        <w:rPr>
          <w:rFonts w:cs="David" w:hint="cs"/>
          <w:u w:val="single"/>
          <w:rtl/>
        </w:rPr>
        <w:t>ראובן ריבלין:</w:t>
      </w:r>
    </w:p>
    <w:p w14:paraId="76434183" w14:textId="77777777" w:rsidR="00004B66" w:rsidRPr="00004B66" w:rsidRDefault="00004B66" w:rsidP="00004B66">
      <w:pPr>
        <w:bidi/>
        <w:rPr>
          <w:rFonts w:cs="David" w:hint="cs"/>
          <w:rtl/>
        </w:rPr>
      </w:pPr>
    </w:p>
    <w:p w14:paraId="0D35314F" w14:textId="77777777" w:rsidR="00004B66" w:rsidRPr="00004B66" w:rsidRDefault="00004B66" w:rsidP="00004B66">
      <w:pPr>
        <w:bidi/>
        <w:rPr>
          <w:rFonts w:cs="David" w:hint="cs"/>
          <w:rtl/>
        </w:rPr>
      </w:pPr>
      <w:r w:rsidRPr="00004B66">
        <w:rPr>
          <w:rFonts w:cs="David" w:hint="cs"/>
          <w:rtl/>
        </w:rPr>
        <w:tab/>
        <w:t xml:space="preserve"> אנחנו מבקשים להרחיב את הנושא לכלל עובדי הציבור, דבר שלא היה נתון בעבודתה של ועדת הכנסת שמנהלת את ענייני הכנסת בעניין של זכויות וחובות חברי כנסת, ופה אנחנו נכנסים לעקרונות משפטיים. </w:t>
      </w:r>
    </w:p>
    <w:p w14:paraId="4CB15AC5" w14:textId="77777777" w:rsidR="00004B66" w:rsidRPr="00004B66" w:rsidRDefault="00004B66" w:rsidP="00004B66">
      <w:pPr>
        <w:bidi/>
        <w:rPr>
          <w:rFonts w:cs="David" w:hint="cs"/>
          <w:rtl/>
        </w:rPr>
      </w:pPr>
    </w:p>
    <w:p w14:paraId="4AF424D0" w14:textId="77777777" w:rsidR="00004B66" w:rsidRPr="00004B66" w:rsidRDefault="00004B66" w:rsidP="00004B66">
      <w:pPr>
        <w:bidi/>
        <w:ind w:firstLine="567"/>
        <w:rPr>
          <w:rFonts w:cs="David" w:hint="cs"/>
          <w:rtl/>
        </w:rPr>
      </w:pPr>
      <w:r w:rsidRPr="00004B66">
        <w:rPr>
          <w:rFonts w:cs="David" w:hint="cs"/>
          <w:rtl/>
        </w:rPr>
        <w:t xml:space="preserve">נושא של פשע או עוון הוא לא קריטריון בלעדי לקבוע את הרציונל של החוק הזה. אני מבקש להבחין בין עבירה שיש בה היסוד הרצוני והנפשי של עבריין לבין עבירות שאין בהן יסוד זה. רשלנות היא עבירה שמעצם טיבה לא ביקש העבריין להשיג את המטרה; או הוא היה רשלן כדי להבין שהיא יכולה לקרות או שהוא היה </w:t>
      </w:r>
      <w:proofErr w:type="spellStart"/>
      <w:r w:rsidRPr="00004B66">
        <w:rPr>
          <w:rFonts w:cs="David" w:hint="cs"/>
          <w:rtl/>
        </w:rPr>
        <w:t>אפתי</w:t>
      </w:r>
      <w:proofErr w:type="spellEnd"/>
      <w:r w:rsidRPr="00004B66">
        <w:rPr>
          <w:rFonts w:cs="David" w:hint="cs"/>
          <w:rtl/>
        </w:rPr>
        <w:t xml:space="preserve"> ולא היה אכפת לו שהתוצאה תתקבל, אבל הוא לא ביקש להשיג אותה. אלה שתי דרגות רשלנות שאחת מהן היא בהחלט דבר שנכנס במסגרת הקלון. אם אדם נוהג 130 קמ"ש בשטח בנוי הוא בן אדם שאינו ראוי להיות שליח ציבור; לא רק שהוא עובר על חוקי המדינה, הוא אדם שהקלון חקוק על מצחו. </w:t>
      </w:r>
    </w:p>
    <w:p w14:paraId="133512F6" w14:textId="77777777" w:rsidR="00004B66" w:rsidRPr="00004B66" w:rsidRDefault="00004B66" w:rsidP="00004B66">
      <w:pPr>
        <w:bidi/>
        <w:rPr>
          <w:rFonts w:cs="David" w:hint="cs"/>
          <w:rtl/>
        </w:rPr>
      </w:pPr>
    </w:p>
    <w:p w14:paraId="76252135"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0977F727" w14:textId="77777777" w:rsidR="00004B66" w:rsidRPr="00004B66" w:rsidRDefault="00004B66" w:rsidP="00004B66">
      <w:pPr>
        <w:bidi/>
        <w:rPr>
          <w:rFonts w:cs="David"/>
          <w:rtl/>
        </w:rPr>
      </w:pPr>
    </w:p>
    <w:p w14:paraId="5A51413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ואם העוזר שלו נוסע?</w:t>
      </w:r>
    </w:p>
    <w:p w14:paraId="7A4102EC" w14:textId="77777777" w:rsidR="00004B66" w:rsidRPr="00004B66" w:rsidRDefault="00004B66" w:rsidP="00004B66">
      <w:pPr>
        <w:bidi/>
        <w:rPr>
          <w:rFonts w:cs="David" w:hint="cs"/>
          <w:rtl/>
        </w:rPr>
      </w:pPr>
    </w:p>
    <w:p w14:paraId="2B1A0D4C" w14:textId="77777777" w:rsidR="00004B66" w:rsidRPr="00004B66" w:rsidRDefault="00004B66" w:rsidP="00004B66">
      <w:pPr>
        <w:bidi/>
        <w:rPr>
          <w:rFonts w:cs="David" w:hint="cs"/>
          <w:rtl/>
        </w:rPr>
      </w:pPr>
      <w:r w:rsidRPr="00004B66">
        <w:rPr>
          <w:rFonts w:cs="David" w:hint="cs"/>
          <w:u w:val="single"/>
          <w:rtl/>
        </w:rPr>
        <w:t>ראובן ריבלין:</w:t>
      </w:r>
    </w:p>
    <w:p w14:paraId="217CF64D" w14:textId="77777777" w:rsidR="00004B66" w:rsidRPr="00004B66" w:rsidRDefault="00004B66" w:rsidP="00004B66">
      <w:pPr>
        <w:bidi/>
        <w:rPr>
          <w:rFonts w:cs="David" w:hint="cs"/>
          <w:rtl/>
        </w:rPr>
      </w:pPr>
    </w:p>
    <w:p w14:paraId="5201ABB5" w14:textId="77777777" w:rsidR="00004B66" w:rsidRPr="00004B66" w:rsidRDefault="00004B66" w:rsidP="00004B66">
      <w:pPr>
        <w:bidi/>
        <w:rPr>
          <w:rFonts w:cs="David" w:hint="cs"/>
          <w:rtl/>
        </w:rPr>
      </w:pPr>
      <w:r w:rsidRPr="00004B66">
        <w:rPr>
          <w:rFonts w:cs="David" w:hint="cs"/>
          <w:rtl/>
        </w:rPr>
        <w:tab/>
        <w:t>לא חשבתי על זה- -</w:t>
      </w:r>
    </w:p>
    <w:p w14:paraId="25252063" w14:textId="77777777" w:rsidR="00004B66" w:rsidRPr="00004B66" w:rsidRDefault="00004B66" w:rsidP="00004B66">
      <w:pPr>
        <w:bidi/>
        <w:rPr>
          <w:rFonts w:cs="David" w:hint="cs"/>
          <w:rtl/>
        </w:rPr>
      </w:pPr>
    </w:p>
    <w:p w14:paraId="1C584371"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012018DA" w14:textId="77777777" w:rsidR="00004B66" w:rsidRPr="00004B66" w:rsidRDefault="00004B66" w:rsidP="00004B66">
      <w:pPr>
        <w:bidi/>
        <w:rPr>
          <w:rFonts w:cs="David"/>
          <w:rtl/>
        </w:rPr>
      </w:pPr>
    </w:p>
    <w:p w14:paraId="47660BA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אנחנו נכנסים כאן- -</w:t>
      </w:r>
    </w:p>
    <w:p w14:paraId="30DA092B" w14:textId="77777777" w:rsidR="00004B66" w:rsidRPr="00004B66" w:rsidRDefault="00004B66" w:rsidP="00004B66">
      <w:pPr>
        <w:bidi/>
        <w:rPr>
          <w:rFonts w:cs="David" w:hint="cs"/>
          <w:rtl/>
        </w:rPr>
      </w:pPr>
    </w:p>
    <w:p w14:paraId="379E9375" w14:textId="77777777" w:rsidR="00004B66" w:rsidRPr="00004B66" w:rsidRDefault="00004B66" w:rsidP="00004B66">
      <w:pPr>
        <w:bidi/>
        <w:rPr>
          <w:rFonts w:cs="David" w:hint="cs"/>
          <w:rtl/>
        </w:rPr>
      </w:pPr>
      <w:r w:rsidRPr="00004B66">
        <w:rPr>
          <w:rFonts w:cs="David" w:hint="cs"/>
          <w:u w:val="single"/>
          <w:rtl/>
        </w:rPr>
        <w:t>דוד טל:</w:t>
      </w:r>
    </w:p>
    <w:p w14:paraId="598BCB5D" w14:textId="77777777" w:rsidR="00004B66" w:rsidRPr="00004B66" w:rsidRDefault="00004B66" w:rsidP="00004B66">
      <w:pPr>
        <w:bidi/>
        <w:rPr>
          <w:rFonts w:cs="David" w:hint="cs"/>
          <w:rtl/>
        </w:rPr>
      </w:pPr>
    </w:p>
    <w:p w14:paraId="6305A326" w14:textId="77777777" w:rsidR="00004B66" w:rsidRPr="00004B66" w:rsidRDefault="00004B66" w:rsidP="00004B66">
      <w:pPr>
        <w:bidi/>
        <w:rPr>
          <w:rFonts w:cs="David" w:hint="cs"/>
          <w:rtl/>
        </w:rPr>
      </w:pPr>
      <w:r w:rsidRPr="00004B66">
        <w:rPr>
          <w:rFonts w:cs="David" w:hint="cs"/>
          <w:rtl/>
        </w:rPr>
        <w:tab/>
        <w:t xml:space="preserve"> ואם זה לא 130, זה רק 110, זה בסדר?</w:t>
      </w:r>
    </w:p>
    <w:p w14:paraId="6A50C603" w14:textId="77777777" w:rsidR="00004B66" w:rsidRPr="00004B66" w:rsidRDefault="00004B66" w:rsidP="00004B66">
      <w:pPr>
        <w:bidi/>
        <w:rPr>
          <w:rFonts w:cs="David" w:hint="cs"/>
          <w:rtl/>
        </w:rPr>
      </w:pPr>
    </w:p>
    <w:p w14:paraId="37C95FCB" w14:textId="77777777" w:rsidR="00004B66" w:rsidRPr="00004B66" w:rsidRDefault="00004B66" w:rsidP="00004B66">
      <w:pPr>
        <w:bidi/>
        <w:rPr>
          <w:rFonts w:cs="David" w:hint="cs"/>
          <w:rtl/>
        </w:rPr>
      </w:pPr>
      <w:r w:rsidRPr="00004B66">
        <w:rPr>
          <w:rFonts w:cs="David" w:hint="cs"/>
          <w:u w:val="single"/>
          <w:rtl/>
        </w:rPr>
        <w:t>ראובן ריבלין:</w:t>
      </w:r>
    </w:p>
    <w:p w14:paraId="436CCE81" w14:textId="77777777" w:rsidR="00004B66" w:rsidRPr="00004B66" w:rsidRDefault="00004B66" w:rsidP="00004B66">
      <w:pPr>
        <w:bidi/>
        <w:rPr>
          <w:rFonts w:cs="David" w:hint="cs"/>
          <w:rtl/>
        </w:rPr>
      </w:pPr>
    </w:p>
    <w:p w14:paraId="403B09F3" w14:textId="77777777" w:rsidR="00004B66" w:rsidRPr="00004B66" w:rsidRDefault="00004B66" w:rsidP="00004B66">
      <w:pPr>
        <w:bidi/>
        <w:rPr>
          <w:rFonts w:cs="David" w:hint="cs"/>
          <w:rtl/>
        </w:rPr>
      </w:pPr>
      <w:r w:rsidRPr="00004B66">
        <w:rPr>
          <w:rFonts w:cs="David" w:hint="cs"/>
          <w:rtl/>
        </w:rPr>
        <w:tab/>
        <w:t xml:space="preserve"> אני לא חשבתי על זה, כי אני חשבתי על 130, ואני כל-כך צר ביכולת שלי להרחיב את האפשרויות, אז אל תפריע לי בשאלות שמשבשות את כל הליך המחשבה שלי. אני לא יודע אם 110 או העוזר שלי זה אותו דבר- -</w:t>
      </w:r>
    </w:p>
    <w:p w14:paraId="33F97603" w14:textId="77777777" w:rsidR="00004B66" w:rsidRPr="00004B66" w:rsidRDefault="00004B66" w:rsidP="00004B66">
      <w:pPr>
        <w:bidi/>
        <w:rPr>
          <w:rFonts w:cs="David" w:hint="cs"/>
          <w:rtl/>
        </w:rPr>
      </w:pPr>
    </w:p>
    <w:p w14:paraId="0431168D"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6A3AE14F" w14:textId="77777777" w:rsidR="00004B66" w:rsidRPr="00004B66" w:rsidRDefault="00004B66" w:rsidP="00004B66">
      <w:pPr>
        <w:bidi/>
        <w:rPr>
          <w:rFonts w:cs="David"/>
          <w:rtl/>
        </w:rPr>
      </w:pPr>
    </w:p>
    <w:p w14:paraId="6FE2757A" w14:textId="77777777" w:rsidR="00004B66" w:rsidRPr="00004B66" w:rsidRDefault="00004B66" w:rsidP="00004B66">
      <w:pPr>
        <w:bidi/>
        <w:rPr>
          <w:rFonts w:cs="David" w:hint="cs"/>
          <w:rtl/>
        </w:rPr>
      </w:pPr>
      <w:r w:rsidRPr="00004B66">
        <w:rPr>
          <w:rFonts w:cs="David"/>
          <w:rtl/>
        </w:rPr>
        <w:tab/>
      </w:r>
      <w:r w:rsidRPr="00004B66">
        <w:rPr>
          <w:rFonts w:cs="David" w:hint="cs"/>
          <w:rtl/>
        </w:rPr>
        <w:t>- - -</w:t>
      </w:r>
    </w:p>
    <w:p w14:paraId="5DC1CB18" w14:textId="77777777" w:rsidR="00004B66" w:rsidRPr="00004B66" w:rsidRDefault="00004B66" w:rsidP="00004B66">
      <w:pPr>
        <w:bidi/>
        <w:rPr>
          <w:rFonts w:cs="David" w:hint="cs"/>
          <w:rtl/>
        </w:rPr>
      </w:pPr>
    </w:p>
    <w:p w14:paraId="6E9948A2" w14:textId="77777777" w:rsidR="00004B66" w:rsidRPr="00004B66" w:rsidRDefault="00004B66" w:rsidP="00004B66">
      <w:pPr>
        <w:bidi/>
        <w:rPr>
          <w:rFonts w:cs="David" w:hint="cs"/>
          <w:rtl/>
        </w:rPr>
      </w:pPr>
      <w:r w:rsidRPr="00004B66">
        <w:rPr>
          <w:rFonts w:cs="David" w:hint="cs"/>
          <w:u w:val="single"/>
          <w:rtl/>
        </w:rPr>
        <w:t>ראובן ריבלין:</w:t>
      </w:r>
    </w:p>
    <w:p w14:paraId="098464CB" w14:textId="77777777" w:rsidR="00004B66" w:rsidRPr="00004B66" w:rsidRDefault="00004B66" w:rsidP="00004B66">
      <w:pPr>
        <w:bidi/>
        <w:rPr>
          <w:rFonts w:cs="David" w:hint="cs"/>
          <w:rtl/>
        </w:rPr>
      </w:pPr>
    </w:p>
    <w:p w14:paraId="371B6FA0" w14:textId="77777777" w:rsidR="00004B66" w:rsidRPr="00004B66" w:rsidRDefault="00004B66" w:rsidP="00004B66">
      <w:pPr>
        <w:bidi/>
        <w:rPr>
          <w:rFonts w:cs="David" w:hint="cs"/>
          <w:rtl/>
        </w:rPr>
      </w:pPr>
      <w:r w:rsidRPr="00004B66">
        <w:rPr>
          <w:rFonts w:cs="David" w:hint="cs"/>
          <w:rtl/>
        </w:rPr>
        <w:tab/>
        <w:t xml:space="preserve"> אני הבנתי את שאלתך, זאת שאלה חשובה. מה שאתה שואל אותי כרגע זאת השאלה הנכונה כשאנחנו דנים בנושא הזה. צריך לבדוק האם אנחנו קובעים עבירה שהיא פשע, שהוא דבר לא מספק; או אם אנחנו קובעים שזאת עבירה שיש עמה קלון וצריכים - - - מה הפשע ומהו הקלון, וכמובן, גם מהו המנגנון שיקבע את היכולת להחליט האם זה טייס אוטומטי.</w:t>
      </w:r>
    </w:p>
    <w:p w14:paraId="32962996" w14:textId="77777777" w:rsidR="00004B66" w:rsidRPr="00004B66" w:rsidRDefault="00004B66" w:rsidP="00004B66">
      <w:pPr>
        <w:bidi/>
        <w:rPr>
          <w:rFonts w:cs="David" w:hint="cs"/>
          <w:rtl/>
        </w:rPr>
      </w:pPr>
    </w:p>
    <w:p w14:paraId="45C63EE0"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6166F9FB" w14:textId="77777777" w:rsidR="00004B66" w:rsidRPr="00004B66" w:rsidRDefault="00004B66" w:rsidP="00004B66">
      <w:pPr>
        <w:bidi/>
        <w:rPr>
          <w:rFonts w:cs="David" w:hint="cs"/>
          <w:rtl/>
        </w:rPr>
      </w:pPr>
    </w:p>
    <w:p w14:paraId="4690ED85" w14:textId="77777777" w:rsidR="00004B66" w:rsidRPr="00004B66" w:rsidRDefault="00004B66" w:rsidP="00004B66">
      <w:pPr>
        <w:bidi/>
        <w:rPr>
          <w:rFonts w:cs="David" w:hint="cs"/>
          <w:rtl/>
        </w:rPr>
      </w:pPr>
      <w:r w:rsidRPr="00004B66">
        <w:rPr>
          <w:rFonts w:cs="David" w:hint="cs"/>
          <w:rtl/>
        </w:rPr>
        <w:tab/>
        <w:t xml:space="preserve"> השאלות מאוד קשורות זו בזו. וזה גם התשובה לדן אורן: אין קורלציה ישירה בין השאלה על איזו קבוצה זה יחול </w:t>
      </w:r>
      <w:r w:rsidRPr="00004B66">
        <w:rPr>
          <w:rFonts w:cs="David"/>
          <w:rtl/>
        </w:rPr>
        <w:t>–</w:t>
      </w:r>
      <w:r w:rsidRPr="00004B66">
        <w:rPr>
          <w:rFonts w:cs="David" w:hint="cs"/>
          <w:rtl/>
        </w:rPr>
        <w:t xml:space="preserve"> על קבוצת האנשים או על קבוצת העבירות </w:t>
      </w:r>
      <w:r w:rsidRPr="00004B66">
        <w:rPr>
          <w:rFonts w:cs="David"/>
          <w:rtl/>
        </w:rPr>
        <w:t>–</w:t>
      </w:r>
      <w:r w:rsidRPr="00004B66">
        <w:rPr>
          <w:rFonts w:cs="David" w:hint="cs"/>
          <w:rtl/>
        </w:rPr>
        <w:t xml:space="preserve"> והשימוש בסמכות כפי שייקבע בהמשך. גם היום כשמדברים על שלילת גמלה מדברים על כך רק במקרים הקיצוניים ביותר. אבל האפשרות הזאת קיימת לגבי כלל הקבוצה. זאת אומרת משאירים שיקול דעת אחרי שמעניקים את הסמכות- -</w:t>
      </w:r>
    </w:p>
    <w:p w14:paraId="40F4F144" w14:textId="77777777" w:rsidR="00004B66" w:rsidRPr="00004B66" w:rsidRDefault="00004B66" w:rsidP="00004B66">
      <w:pPr>
        <w:bidi/>
        <w:rPr>
          <w:rFonts w:cs="David" w:hint="cs"/>
          <w:rtl/>
        </w:rPr>
      </w:pPr>
    </w:p>
    <w:p w14:paraId="0FD89167" w14:textId="77777777" w:rsidR="00004B66" w:rsidRPr="00004B66" w:rsidRDefault="00004B66" w:rsidP="00004B66">
      <w:pPr>
        <w:bidi/>
        <w:rPr>
          <w:rFonts w:cs="David" w:hint="cs"/>
          <w:rtl/>
        </w:rPr>
      </w:pPr>
      <w:r w:rsidRPr="00004B66">
        <w:rPr>
          <w:rFonts w:cs="David" w:hint="cs"/>
          <w:u w:val="single"/>
          <w:rtl/>
        </w:rPr>
        <w:t>ראובן ריבלין:</w:t>
      </w:r>
    </w:p>
    <w:p w14:paraId="024ECBC7" w14:textId="77777777" w:rsidR="00004B66" w:rsidRPr="00004B66" w:rsidRDefault="00004B66" w:rsidP="00004B66">
      <w:pPr>
        <w:bidi/>
        <w:rPr>
          <w:rFonts w:cs="David" w:hint="cs"/>
          <w:rtl/>
        </w:rPr>
      </w:pPr>
    </w:p>
    <w:p w14:paraId="23EC3CFA" w14:textId="77777777" w:rsidR="00004B66" w:rsidRPr="00004B66" w:rsidRDefault="00004B66" w:rsidP="00004B66">
      <w:pPr>
        <w:bidi/>
        <w:rPr>
          <w:rFonts w:cs="David" w:hint="cs"/>
          <w:rtl/>
        </w:rPr>
      </w:pPr>
      <w:r w:rsidRPr="00004B66">
        <w:rPr>
          <w:rFonts w:cs="David" w:hint="cs"/>
          <w:rtl/>
        </w:rPr>
        <w:tab/>
        <w:t xml:space="preserve"> בנסיבות מיוחדות.</w:t>
      </w:r>
    </w:p>
    <w:p w14:paraId="38EC18B1" w14:textId="77777777" w:rsidR="00004B66" w:rsidRPr="00004B66" w:rsidRDefault="00004B66" w:rsidP="00004B66">
      <w:pPr>
        <w:bidi/>
        <w:rPr>
          <w:rFonts w:cs="David" w:hint="cs"/>
          <w:rtl/>
        </w:rPr>
      </w:pPr>
    </w:p>
    <w:p w14:paraId="547C0EEC"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36555EA8" w14:textId="77777777" w:rsidR="00004B66" w:rsidRPr="00004B66" w:rsidRDefault="00004B66" w:rsidP="00004B66">
      <w:pPr>
        <w:bidi/>
        <w:rPr>
          <w:rFonts w:cs="David" w:hint="cs"/>
          <w:rtl/>
        </w:rPr>
      </w:pPr>
    </w:p>
    <w:p w14:paraId="041D3498" w14:textId="77777777" w:rsidR="00004B66" w:rsidRPr="00004B66" w:rsidRDefault="00004B66" w:rsidP="00004B66">
      <w:pPr>
        <w:bidi/>
        <w:rPr>
          <w:rFonts w:cs="David" w:hint="cs"/>
          <w:rtl/>
        </w:rPr>
      </w:pPr>
      <w:r w:rsidRPr="00004B66">
        <w:rPr>
          <w:rFonts w:cs="David" w:hint="cs"/>
          <w:rtl/>
        </w:rPr>
        <w:tab/>
        <w:t>נכון. שם גם אפשר להגביל בכתובים- -</w:t>
      </w:r>
    </w:p>
    <w:p w14:paraId="6F774B5C" w14:textId="77777777" w:rsidR="00004B66" w:rsidRPr="00004B66" w:rsidRDefault="00004B66" w:rsidP="00004B66">
      <w:pPr>
        <w:bidi/>
        <w:rPr>
          <w:rFonts w:cs="David" w:hint="cs"/>
          <w:rtl/>
        </w:rPr>
      </w:pPr>
    </w:p>
    <w:p w14:paraId="4E9305B4" w14:textId="77777777" w:rsidR="00004B66" w:rsidRPr="00004B66" w:rsidRDefault="00004B66" w:rsidP="00004B66">
      <w:pPr>
        <w:bidi/>
        <w:rPr>
          <w:rFonts w:cs="David" w:hint="cs"/>
          <w:rtl/>
        </w:rPr>
      </w:pPr>
      <w:r w:rsidRPr="00004B66">
        <w:rPr>
          <w:rFonts w:cs="David" w:hint="cs"/>
          <w:u w:val="single"/>
          <w:rtl/>
        </w:rPr>
        <w:t>ראובן ריבלין:</w:t>
      </w:r>
    </w:p>
    <w:p w14:paraId="794E98D6" w14:textId="77777777" w:rsidR="00004B66" w:rsidRPr="00004B66" w:rsidRDefault="00004B66" w:rsidP="00004B66">
      <w:pPr>
        <w:bidi/>
        <w:rPr>
          <w:rFonts w:cs="David" w:hint="cs"/>
          <w:rtl/>
        </w:rPr>
      </w:pPr>
    </w:p>
    <w:p w14:paraId="574A50C3" w14:textId="77777777" w:rsidR="00004B66" w:rsidRPr="00004B66" w:rsidRDefault="00004B66" w:rsidP="00004B66">
      <w:pPr>
        <w:bidi/>
        <w:rPr>
          <w:rFonts w:cs="David" w:hint="cs"/>
          <w:rtl/>
        </w:rPr>
      </w:pPr>
      <w:r w:rsidRPr="00004B66">
        <w:rPr>
          <w:rFonts w:cs="David" w:hint="cs"/>
          <w:rtl/>
        </w:rPr>
        <w:tab/>
        <w:t xml:space="preserve">כדי שאני אדע אם אני מסכים או לא אני רוצה לדעת מהו המנגנון. כי אם המנגנון הוא פוליטי אני מתנגד לזה בכל תוקף. </w:t>
      </w:r>
    </w:p>
    <w:p w14:paraId="59092EF7" w14:textId="77777777" w:rsidR="00004B66" w:rsidRPr="00004B66" w:rsidRDefault="00004B66" w:rsidP="00004B66">
      <w:pPr>
        <w:bidi/>
        <w:rPr>
          <w:rFonts w:cs="David" w:hint="cs"/>
          <w:rtl/>
        </w:rPr>
      </w:pPr>
    </w:p>
    <w:p w14:paraId="505BA9AC"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6789138F" w14:textId="77777777" w:rsidR="00004B66" w:rsidRPr="00004B66" w:rsidRDefault="00004B66" w:rsidP="00004B66">
      <w:pPr>
        <w:bidi/>
        <w:rPr>
          <w:rFonts w:cs="David" w:hint="cs"/>
          <w:rtl/>
        </w:rPr>
      </w:pPr>
    </w:p>
    <w:p w14:paraId="10C03A41" w14:textId="77777777" w:rsidR="00004B66" w:rsidRPr="00004B66" w:rsidRDefault="00004B66" w:rsidP="00004B66">
      <w:pPr>
        <w:bidi/>
        <w:rPr>
          <w:rFonts w:cs="David" w:hint="cs"/>
          <w:rtl/>
        </w:rPr>
      </w:pPr>
      <w:r w:rsidRPr="00004B66">
        <w:rPr>
          <w:rFonts w:cs="David" w:hint="cs"/>
          <w:rtl/>
        </w:rPr>
        <w:tab/>
        <w:t>זאת בדיוק השאלה הבאה.</w:t>
      </w:r>
    </w:p>
    <w:p w14:paraId="39879945" w14:textId="77777777" w:rsidR="00004B66" w:rsidRPr="00004B66" w:rsidRDefault="00004B66" w:rsidP="00004B66">
      <w:pPr>
        <w:bidi/>
        <w:rPr>
          <w:rFonts w:cs="David" w:hint="cs"/>
          <w:rtl/>
        </w:rPr>
      </w:pPr>
    </w:p>
    <w:p w14:paraId="220FB4C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F95E491" w14:textId="77777777" w:rsidR="00004B66" w:rsidRPr="00004B66" w:rsidRDefault="00004B66" w:rsidP="00004B66">
      <w:pPr>
        <w:bidi/>
        <w:rPr>
          <w:rFonts w:cs="David"/>
          <w:rtl/>
        </w:rPr>
      </w:pPr>
    </w:p>
    <w:p w14:paraId="446E7F11" w14:textId="77777777" w:rsidR="00004B66" w:rsidRPr="00004B66" w:rsidRDefault="00004B66" w:rsidP="00004B66">
      <w:pPr>
        <w:bidi/>
        <w:rPr>
          <w:rFonts w:cs="David" w:hint="cs"/>
          <w:rtl/>
        </w:rPr>
      </w:pPr>
      <w:r w:rsidRPr="00004B66">
        <w:rPr>
          <w:rFonts w:cs="David"/>
          <w:rtl/>
        </w:rPr>
        <w:tab/>
      </w:r>
      <w:r w:rsidRPr="00004B66">
        <w:rPr>
          <w:rFonts w:cs="David" w:hint="cs"/>
          <w:rtl/>
        </w:rPr>
        <w:t>מהו סוג המנגנון שאתה מציע?</w:t>
      </w:r>
    </w:p>
    <w:p w14:paraId="5E0D9AB2" w14:textId="77777777" w:rsidR="00004B66" w:rsidRPr="00004B66" w:rsidRDefault="00004B66" w:rsidP="00004B66">
      <w:pPr>
        <w:bidi/>
        <w:rPr>
          <w:rFonts w:cs="David" w:hint="cs"/>
          <w:rtl/>
        </w:rPr>
      </w:pPr>
    </w:p>
    <w:p w14:paraId="4AF4919B"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2382B337" w14:textId="77777777" w:rsidR="00004B66" w:rsidRPr="00004B66" w:rsidRDefault="00004B66" w:rsidP="00004B66">
      <w:pPr>
        <w:bidi/>
        <w:rPr>
          <w:rFonts w:cs="David" w:hint="cs"/>
          <w:rtl/>
        </w:rPr>
      </w:pPr>
    </w:p>
    <w:p w14:paraId="6821F887" w14:textId="77777777" w:rsidR="00004B66" w:rsidRPr="00004B66" w:rsidRDefault="00004B66" w:rsidP="00004B66">
      <w:pPr>
        <w:bidi/>
        <w:rPr>
          <w:rFonts w:cs="David" w:hint="cs"/>
          <w:rtl/>
        </w:rPr>
      </w:pPr>
      <w:r w:rsidRPr="00004B66">
        <w:rPr>
          <w:rFonts w:cs="David" w:hint="cs"/>
          <w:rtl/>
        </w:rPr>
        <w:tab/>
        <w:t>השאלות קשורות מאוד.</w:t>
      </w:r>
    </w:p>
    <w:p w14:paraId="7A48520B" w14:textId="77777777" w:rsidR="00004B66" w:rsidRPr="00004B66" w:rsidRDefault="00004B66" w:rsidP="00004B66">
      <w:pPr>
        <w:bidi/>
        <w:rPr>
          <w:rFonts w:cs="David" w:hint="cs"/>
          <w:rtl/>
        </w:rPr>
      </w:pPr>
    </w:p>
    <w:p w14:paraId="43806BA1" w14:textId="77777777" w:rsidR="00004B66" w:rsidRPr="00004B66" w:rsidRDefault="00004B66" w:rsidP="00004B66">
      <w:pPr>
        <w:bidi/>
        <w:rPr>
          <w:rFonts w:cs="David" w:hint="cs"/>
          <w:rtl/>
        </w:rPr>
      </w:pPr>
      <w:r w:rsidRPr="00004B66">
        <w:rPr>
          <w:rFonts w:cs="David" w:hint="cs"/>
          <w:u w:val="single"/>
          <w:rtl/>
        </w:rPr>
        <w:t>ראובן ריבלין:</w:t>
      </w:r>
    </w:p>
    <w:p w14:paraId="30ADCE3D" w14:textId="77777777" w:rsidR="00004B66" w:rsidRPr="00004B66" w:rsidRDefault="00004B66" w:rsidP="00004B66">
      <w:pPr>
        <w:bidi/>
        <w:rPr>
          <w:rFonts w:cs="David" w:hint="cs"/>
          <w:rtl/>
        </w:rPr>
      </w:pPr>
    </w:p>
    <w:p w14:paraId="16CDD055" w14:textId="77777777" w:rsidR="00004B66" w:rsidRPr="00004B66" w:rsidRDefault="00004B66" w:rsidP="00004B66">
      <w:pPr>
        <w:bidi/>
        <w:rPr>
          <w:rFonts w:cs="David" w:hint="cs"/>
          <w:rtl/>
        </w:rPr>
      </w:pPr>
      <w:r w:rsidRPr="00004B66">
        <w:rPr>
          <w:rFonts w:cs="David" w:hint="cs"/>
          <w:rtl/>
        </w:rPr>
        <w:tab/>
        <w:t xml:space="preserve">אי-אפשר לענות תשובה בלי לדעת מהי התשובה לשאלתי. </w:t>
      </w:r>
    </w:p>
    <w:p w14:paraId="70BDFC02" w14:textId="77777777" w:rsidR="00004B66" w:rsidRPr="00004B66" w:rsidRDefault="00004B66" w:rsidP="00004B66">
      <w:pPr>
        <w:bidi/>
        <w:rPr>
          <w:rFonts w:cs="David" w:hint="cs"/>
          <w:rtl/>
        </w:rPr>
      </w:pPr>
    </w:p>
    <w:p w14:paraId="4379BC3B"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303705AA" w14:textId="77777777" w:rsidR="00004B66" w:rsidRPr="00004B66" w:rsidRDefault="00004B66" w:rsidP="00004B66">
      <w:pPr>
        <w:bidi/>
        <w:rPr>
          <w:rFonts w:cs="David" w:hint="cs"/>
          <w:rtl/>
        </w:rPr>
      </w:pPr>
    </w:p>
    <w:p w14:paraId="49E1299E" w14:textId="77777777" w:rsidR="00004B66" w:rsidRPr="00004B66" w:rsidRDefault="00004B66" w:rsidP="00004B66">
      <w:pPr>
        <w:bidi/>
        <w:rPr>
          <w:rFonts w:cs="David" w:hint="cs"/>
          <w:rtl/>
        </w:rPr>
      </w:pPr>
      <w:r w:rsidRPr="00004B66">
        <w:rPr>
          <w:rFonts w:cs="David" w:hint="cs"/>
          <w:rtl/>
        </w:rPr>
        <w:tab/>
        <w:t>ההגדרה בחוק יסוד: הכנסת אומרת: "זולת אם בית-המשפט שלל ממנו זכות זו, על-פי חוק, או שנידון בפסק דין סופי לעונש מאסר בפועל לתקופה העולה על שלושה חודשים, וביום הגשת הרשימות וגו'". זאת אומרת, יש כאן גם רמת העונש.</w:t>
      </w:r>
    </w:p>
    <w:p w14:paraId="5E066A96" w14:textId="77777777" w:rsidR="00004B66" w:rsidRPr="00004B66" w:rsidRDefault="00004B66" w:rsidP="00004B66">
      <w:pPr>
        <w:bidi/>
        <w:rPr>
          <w:rFonts w:cs="David" w:hint="cs"/>
          <w:rtl/>
        </w:rPr>
      </w:pPr>
    </w:p>
    <w:p w14:paraId="3733F4AE" w14:textId="77777777" w:rsidR="00004B66" w:rsidRPr="00004B66" w:rsidRDefault="00004B66" w:rsidP="00004B66">
      <w:pPr>
        <w:bidi/>
        <w:rPr>
          <w:rFonts w:cs="David" w:hint="cs"/>
          <w:rtl/>
        </w:rPr>
      </w:pPr>
      <w:r w:rsidRPr="00004B66">
        <w:rPr>
          <w:rFonts w:cs="David" w:hint="cs"/>
          <w:u w:val="single"/>
          <w:rtl/>
        </w:rPr>
        <w:t>ראובן ריבלין:</w:t>
      </w:r>
    </w:p>
    <w:p w14:paraId="5F3E782C" w14:textId="77777777" w:rsidR="00004B66" w:rsidRPr="00004B66" w:rsidRDefault="00004B66" w:rsidP="00004B66">
      <w:pPr>
        <w:bidi/>
        <w:rPr>
          <w:rFonts w:cs="David" w:hint="cs"/>
          <w:rtl/>
        </w:rPr>
      </w:pPr>
    </w:p>
    <w:p w14:paraId="7A951C54" w14:textId="77777777" w:rsidR="00004B66" w:rsidRPr="00004B66" w:rsidRDefault="00004B66" w:rsidP="00004B66">
      <w:pPr>
        <w:bidi/>
        <w:rPr>
          <w:rFonts w:cs="David" w:hint="cs"/>
          <w:rtl/>
        </w:rPr>
      </w:pPr>
      <w:r w:rsidRPr="00004B66">
        <w:rPr>
          <w:rFonts w:cs="David" w:hint="cs"/>
          <w:rtl/>
        </w:rPr>
        <w:tab/>
        <w:t xml:space="preserve"> אם יהיה כך אני בהחלט מסכים ללכת בכיוון הזה. </w:t>
      </w:r>
    </w:p>
    <w:p w14:paraId="456CB561" w14:textId="77777777" w:rsidR="00004B66" w:rsidRPr="00004B66" w:rsidRDefault="00004B66" w:rsidP="00004B66">
      <w:pPr>
        <w:bidi/>
        <w:rPr>
          <w:rFonts w:cs="David" w:hint="cs"/>
          <w:rtl/>
        </w:rPr>
      </w:pPr>
    </w:p>
    <w:p w14:paraId="7677359C"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565086AD" w14:textId="77777777" w:rsidR="00004B66" w:rsidRPr="00004B66" w:rsidRDefault="00004B66" w:rsidP="00004B66">
      <w:pPr>
        <w:bidi/>
        <w:rPr>
          <w:rFonts w:cs="David" w:hint="cs"/>
          <w:rtl/>
        </w:rPr>
      </w:pPr>
    </w:p>
    <w:p w14:paraId="6A4B6EFD" w14:textId="77777777" w:rsidR="00004B66" w:rsidRPr="00004B66" w:rsidRDefault="00004B66" w:rsidP="00004B66">
      <w:pPr>
        <w:bidi/>
        <w:rPr>
          <w:rFonts w:cs="David" w:hint="cs"/>
          <w:rtl/>
        </w:rPr>
      </w:pPr>
      <w:r w:rsidRPr="00004B66">
        <w:rPr>
          <w:rFonts w:cs="David" w:hint="cs"/>
          <w:rtl/>
        </w:rPr>
        <w:tab/>
        <w:t xml:space="preserve"> אנחנו רצינו פשוט לשמוע את כל ההערות ולנסות לגבש משהו ולהביא את זה יותר מאוחר. אנחנו לא כשירים עכשיו- -</w:t>
      </w:r>
    </w:p>
    <w:p w14:paraId="6AEDDF70" w14:textId="77777777" w:rsidR="00004B66" w:rsidRPr="00004B66" w:rsidRDefault="00004B66" w:rsidP="00004B66">
      <w:pPr>
        <w:bidi/>
        <w:rPr>
          <w:rFonts w:cs="David" w:hint="cs"/>
          <w:rtl/>
        </w:rPr>
      </w:pPr>
    </w:p>
    <w:p w14:paraId="42A1AB5F" w14:textId="77777777" w:rsidR="00004B66" w:rsidRPr="00004B66" w:rsidRDefault="00004B66" w:rsidP="00004B66">
      <w:pPr>
        <w:bidi/>
        <w:rPr>
          <w:rFonts w:cs="David" w:hint="cs"/>
          <w:u w:val="single"/>
          <w:rtl/>
        </w:rPr>
      </w:pPr>
      <w:r w:rsidRPr="00004B66">
        <w:rPr>
          <w:rFonts w:cs="David"/>
          <w:u w:val="single"/>
          <w:rtl/>
        </w:rPr>
        <w:br w:type="page"/>
      </w:r>
      <w:r w:rsidRPr="00004B66">
        <w:rPr>
          <w:rFonts w:cs="David" w:hint="cs"/>
          <w:u w:val="single"/>
          <w:rtl/>
        </w:rPr>
        <w:t>גדעון סער:</w:t>
      </w:r>
    </w:p>
    <w:p w14:paraId="4F3833B4" w14:textId="77777777" w:rsidR="00004B66" w:rsidRPr="00004B66" w:rsidRDefault="00004B66" w:rsidP="00004B66">
      <w:pPr>
        <w:bidi/>
        <w:rPr>
          <w:rFonts w:cs="David" w:hint="cs"/>
          <w:u w:val="single"/>
          <w:rtl/>
        </w:rPr>
      </w:pPr>
    </w:p>
    <w:p w14:paraId="3A245237" w14:textId="77777777" w:rsidR="00004B66" w:rsidRPr="00004B66" w:rsidRDefault="00004B66" w:rsidP="00004B66">
      <w:pPr>
        <w:bidi/>
        <w:rPr>
          <w:rFonts w:cs="David" w:hint="cs"/>
          <w:rtl/>
        </w:rPr>
      </w:pPr>
      <w:r w:rsidRPr="00004B66">
        <w:rPr>
          <w:rFonts w:cs="David" w:hint="cs"/>
          <w:rtl/>
        </w:rPr>
        <w:tab/>
        <w:t xml:space="preserve"> זה דבר כבד.</w:t>
      </w:r>
    </w:p>
    <w:p w14:paraId="1E72C8F2" w14:textId="77777777" w:rsidR="00004B66" w:rsidRPr="00004B66" w:rsidRDefault="00004B66" w:rsidP="00004B66">
      <w:pPr>
        <w:bidi/>
        <w:rPr>
          <w:rFonts w:cs="David" w:hint="cs"/>
          <w:rtl/>
        </w:rPr>
      </w:pPr>
    </w:p>
    <w:p w14:paraId="3493B1E6"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211C910F" w14:textId="77777777" w:rsidR="00004B66" w:rsidRPr="00004B66" w:rsidRDefault="00004B66" w:rsidP="00004B66">
      <w:pPr>
        <w:bidi/>
        <w:rPr>
          <w:rFonts w:cs="David" w:hint="cs"/>
          <w:rtl/>
        </w:rPr>
      </w:pPr>
    </w:p>
    <w:p w14:paraId="5FF5B162" w14:textId="77777777" w:rsidR="00004B66" w:rsidRPr="00004B66" w:rsidRDefault="00004B66" w:rsidP="00004B66">
      <w:pPr>
        <w:bidi/>
        <w:rPr>
          <w:rFonts w:cs="David" w:hint="cs"/>
          <w:rtl/>
        </w:rPr>
      </w:pPr>
      <w:r w:rsidRPr="00004B66">
        <w:rPr>
          <w:rFonts w:cs="David" w:hint="cs"/>
          <w:rtl/>
        </w:rPr>
        <w:tab/>
        <w:t xml:space="preserve"> נכון.</w:t>
      </w:r>
    </w:p>
    <w:p w14:paraId="6FA2DAA2" w14:textId="77777777" w:rsidR="00004B66" w:rsidRPr="00004B66" w:rsidRDefault="00004B66" w:rsidP="00004B66">
      <w:pPr>
        <w:bidi/>
        <w:rPr>
          <w:rFonts w:cs="David" w:hint="cs"/>
          <w:rtl/>
        </w:rPr>
      </w:pPr>
      <w:r w:rsidRPr="00004B66">
        <w:rPr>
          <w:rFonts w:cs="David" w:hint="cs"/>
          <w:rtl/>
        </w:rPr>
        <w:tab/>
      </w:r>
    </w:p>
    <w:p w14:paraId="55AA777B"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07B682A1" w14:textId="77777777" w:rsidR="00004B66" w:rsidRPr="00004B66" w:rsidRDefault="00004B66" w:rsidP="00004B66">
      <w:pPr>
        <w:bidi/>
        <w:rPr>
          <w:rFonts w:cs="David" w:hint="cs"/>
          <w:rtl/>
        </w:rPr>
      </w:pPr>
    </w:p>
    <w:p w14:paraId="7FBDFEE6" w14:textId="77777777" w:rsidR="00004B66" w:rsidRPr="00004B66" w:rsidRDefault="00004B66" w:rsidP="00004B66">
      <w:pPr>
        <w:bidi/>
        <w:rPr>
          <w:rFonts w:cs="David" w:hint="cs"/>
          <w:rtl/>
        </w:rPr>
      </w:pPr>
      <w:r w:rsidRPr="00004B66">
        <w:rPr>
          <w:rFonts w:cs="David" w:hint="cs"/>
          <w:rtl/>
        </w:rPr>
        <w:tab/>
        <w:t xml:space="preserve"> לכן אמרתי שלדעתי יש לקיים רפורמה מקיפה בנושא. זה בסדר שאנחנו מעלים את הבעיות האלה כי צריך להעלות אותן אי-פעם.</w:t>
      </w:r>
    </w:p>
    <w:p w14:paraId="36E8C866" w14:textId="77777777" w:rsidR="00004B66" w:rsidRPr="00004B66" w:rsidRDefault="00004B66" w:rsidP="00004B66">
      <w:pPr>
        <w:bidi/>
        <w:rPr>
          <w:rFonts w:cs="David" w:hint="cs"/>
          <w:rtl/>
        </w:rPr>
      </w:pPr>
    </w:p>
    <w:p w14:paraId="1B5CBADD" w14:textId="77777777" w:rsidR="00004B66" w:rsidRPr="00004B66" w:rsidRDefault="00004B66" w:rsidP="00004B66">
      <w:pPr>
        <w:bidi/>
        <w:rPr>
          <w:rFonts w:cs="David" w:hint="cs"/>
          <w:rtl/>
        </w:rPr>
      </w:pPr>
      <w:r w:rsidRPr="00004B66">
        <w:rPr>
          <w:rFonts w:cs="David" w:hint="cs"/>
          <w:u w:val="single"/>
          <w:rtl/>
        </w:rPr>
        <w:t>ראובן ריבלין:</w:t>
      </w:r>
    </w:p>
    <w:p w14:paraId="4F79608A" w14:textId="77777777" w:rsidR="00004B66" w:rsidRPr="00004B66" w:rsidRDefault="00004B66" w:rsidP="00004B66">
      <w:pPr>
        <w:bidi/>
        <w:rPr>
          <w:rFonts w:cs="David" w:hint="cs"/>
          <w:rtl/>
        </w:rPr>
      </w:pPr>
    </w:p>
    <w:p w14:paraId="7E796712" w14:textId="77777777" w:rsidR="00004B66" w:rsidRPr="00004B66" w:rsidRDefault="00004B66" w:rsidP="00004B66">
      <w:pPr>
        <w:bidi/>
        <w:rPr>
          <w:rFonts w:cs="David" w:hint="cs"/>
          <w:rtl/>
        </w:rPr>
      </w:pPr>
      <w:r w:rsidRPr="00004B66">
        <w:rPr>
          <w:rFonts w:cs="David" w:hint="cs"/>
          <w:rtl/>
        </w:rPr>
        <w:tab/>
        <w:t xml:space="preserve"> העקרונות המשפטיים שחלים על אזרחים אחרים </w:t>
      </w:r>
      <w:r w:rsidRPr="00004B66">
        <w:rPr>
          <w:rFonts w:cs="David"/>
          <w:rtl/>
        </w:rPr>
        <w:t>–</w:t>
      </w:r>
      <w:r w:rsidRPr="00004B66">
        <w:rPr>
          <w:rFonts w:cs="David" w:hint="cs"/>
          <w:rtl/>
        </w:rPr>
        <w:t xml:space="preserve"> למשל, לשאלתו של חבר הכנסת אזולאי, נבחר ציבור כראש עיר וחבר כנסת זה אותו דבר- -</w:t>
      </w:r>
    </w:p>
    <w:p w14:paraId="12740EAF" w14:textId="77777777" w:rsidR="00004B66" w:rsidRPr="00004B66" w:rsidRDefault="00004B66" w:rsidP="00004B66">
      <w:pPr>
        <w:bidi/>
        <w:rPr>
          <w:rFonts w:cs="David" w:hint="cs"/>
          <w:rtl/>
        </w:rPr>
      </w:pPr>
    </w:p>
    <w:p w14:paraId="09640DD8"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5E73C8C5" w14:textId="77777777" w:rsidR="00004B66" w:rsidRPr="00004B66" w:rsidRDefault="00004B66" w:rsidP="00004B66">
      <w:pPr>
        <w:bidi/>
        <w:rPr>
          <w:rFonts w:cs="David" w:hint="cs"/>
          <w:rtl/>
        </w:rPr>
      </w:pPr>
    </w:p>
    <w:p w14:paraId="1AEA1B57" w14:textId="77777777" w:rsidR="00004B66" w:rsidRPr="00004B66" w:rsidRDefault="00004B66" w:rsidP="00004B66">
      <w:pPr>
        <w:bidi/>
        <w:rPr>
          <w:rFonts w:cs="David" w:hint="cs"/>
          <w:rtl/>
        </w:rPr>
      </w:pPr>
      <w:r w:rsidRPr="00004B66">
        <w:rPr>
          <w:rFonts w:cs="David" w:hint="cs"/>
          <w:rtl/>
        </w:rPr>
        <w:tab/>
        <w:t>אבל יש לו חקיקה נפרדת.</w:t>
      </w:r>
    </w:p>
    <w:p w14:paraId="2227900E" w14:textId="77777777" w:rsidR="00004B66" w:rsidRPr="00004B66" w:rsidRDefault="00004B66" w:rsidP="00004B66">
      <w:pPr>
        <w:bidi/>
        <w:rPr>
          <w:rFonts w:cs="David" w:hint="cs"/>
          <w:rtl/>
        </w:rPr>
      </w:pPr>
    </w:p>
    <w:p w14:paraId="62CE2C72" w14:textId="77777777" w:rsidR="00004B66" w:rsidRPr="00004B66" w:rsidRDefault="00004B66" w:rsidP="00004B66">
      <w:pPr>
        <w:bidi/>
        <w:rPr>
          <w:rFonts w:cs="David" w:hint="cs"/>
          <w:rtl/>
        </w:rPr>
      </w:pPr>
      <w:r w:rsidRPr="00004B66">
        <w:rPr>
          <w:rFonts w:cs="David" w:hint="cs"/>
          <w:u w:val="single"/>
          <w:rtl/>
        </w:rPr>
        <w:t>ראובן ריבלין:</w:t>
      </w:r>
    </w:p>
    <w:p w14:paraId="1A8BF692" w14:textId="77777777" w:rsidR="00004B66" w:rsidRPr="00004B66" w:rsidRDefault="00004B66" w:rsidP="00004B66">
      <w:pPr>
        <w:bidi/>
        <w:rPr>
          <w:rFonts w:cs="David" w:hint="cs"/>
          <w:rtl/>
        </w:rPr>
      </w:pPr>
    </w:p>
    <w:p w14:paraId="067EFAC3" w14:textId="77777777" w:rsidR="00004B66" w:rsidRPr="00004B66" w:rsidRDefault="00004B66" w:rsidP="00004B66">
      <w:pPr>
        <w:bidi/>
        <w:rPr>
          <w:rFonts w:cs="David" w:hint="cs"/>
          <w:rtl/>
        </w:rPr>
      </w:pPr>
      <w:r w:rsidRPr="00004B66">
        <w:rPr>
          <w:rFonts w:cs="David" w:hint="cs"/>
          <w:rtl/>
        </w:rPr>
        <w:tab/>
        <w:t>- - השאלה היא אם רב ראשי זה אותו דבר או קאדי.</w:t>
      </w:r>
    </w:p>
    <w:p w14:paraId="5066B566" w14:textId="77777777" w:rsidR="00004B66" w:rsidRPr="00004B66" w:rsidRDefault="00004B66" w:rsidP="00004B66">
      <w:pPr>
        <w:bidi/>
        <w:rPr>
          <w:rFonts w:cs="David" w:hint="cs"/>
          <w:rtl/>
        </w:rPr>
      </w:pPr>
    </w:p>
    <w:p w14:paraId="0F49EA7E"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21B58E7C" w14:textId="77777777" w:rsidR="00004B66" w:rsidRPr="00004B66" w:rsidRDefault="00004B66" w:rsidP="00004B66">
      <w:pPr>
        <w:bidi/>
        <w:rPr>
          <w:rFonts w:cs="David" w:hint="cs"/>
          <w:rtl/>
        </w:rPr>
      </w:pPr>
    </w:p>
    <w:p w14:paraId="4D27F30D" w14:textId="77777777" w:rsidR="00004B66" w:rsidRPr="00004B66" w:rsidRDefault="00004B66" w:rsidP="00004B66">
      <w:pPr>
        <w:bidi/>
        <w:rPr>
          <w:rFonts w:cs="David" w:hint="cs"/>
          <w:rtl/>
        </w:rPr>
      </w:pPr>
      <w:r w:rsidRPr="00004B66">
        <w:rPr>
          <w:rFonts w:cs="David" w:hint="cs"/>
          <w:rtl/>
        </w:rPr>
        <w:tab/>
        <w:t>בעניין השלטון המקומי זה מוסדר בחקיקה אחרת. אנחנו מדברים רק על הקבוצה שמוסדרת היום בחוק הגמלאות של נושאי משרה ברשויות השלטון.</w:t>
      </w:r>
    </w:p>
    <w:p w14:paraId="10A428EB" w14:textId="77777777" w:rsidR="00004B66" w:rsidRPr="00004B66" w:rsidRDefault="00004B66" w:rsidP="00004B66">
      <w:pPr>
        <w:bidi/>
        <w:rPr>
          <w:rFonts w:cs="David" w:hint="cs"/>
          <w:rtl/>
        </w:rPr>
      </w:pPr>
    </w:p>
    <w:p w14:paraId="04C28821" w14:textId="77777777" w:rsidR="00004B66" w:rsidRPr="00004B66" w:rsidRDefault="00004B66" w:rsidP="00004B66">
      <w:pPr>
        <w:bidi/>
        <w:rPr>
          <w:rFonts w:cs="David" w:hint="cs"/>
          <w:rtl/>
        </w:rPr>
      </w:pPr>
      <w:r w:rsidRPr="00004B66">
        <w:rPr>
          <w:rFonts w:cs="David" w:hint="cs"/>
          <w:u w:val="single"/>
          <w:rtl/>
        </w:rPr>
        <w:t>ראובן ריבלין:</w:t>
      </w:r>
    </w:p>
    <w:p w14:paraId="35ED1BC7" w14:textId="77777777" w:rsidR="00004B66" w:rsidRPr="00004B66" w:rsidRDefault="00004B66" w:rsidP="00004B66">
      <w:pPr>
        <w:bidi/>
        <w:rPr>
          <w:rFonts w:cs="David" w:hint="cs"/>
          <w:rtl/>
        </w:rPr>
      </w:pPr>
    </w:p>
    <w:p w14:paraId="644F6733" w14:textId="77777777" w:rsidR="00004B66" w:rsidRPr="00004B66" w:rsidRDefault="00004B66" w:rsidP="00004B66">
      <w:pPr>
        <w:bidi/>
        <w:rPr>
          <w:rFonts w:cs="David" w:hint="cs"/>
          <w:rtl/>
        </w:rPr>
      </w:pPr>
      <w:r w:rsidRPr="00004B66">
        <w:rPr>
          <w:rFonts w:cs="David" w:hint="cs"/>
          <w:rtl/>
        </w:rPr>
        <w:tab/>
        <w:t>בעניין זה סיימנו? תם ולא נשלם?</w:t>
      </w:r>
    </w:p>
    <w:p w14:paraId="5536FB6C" w14:textId="77777777" w:rsidR="00004B66" w:rsidRPr="00004B66" w:rsidRDefault="00004B66" w:rsidP="00004B66">
      <w:pPr>
        <w:bidi/>
        <w:rPr>
          <w:rFonts w:cs="David" w:hint="cs"/>
          <w:rtl/>
        </w:rPr>
      </w:pPr>
    </w:p>
    <w:p w14:paraId="39584DA7"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0BA7DD55" w14:textId="77777777" w:rsidR="00004B66" w:rsidRPr="00004B66" w:rsidRDefault="00004B66" w:rsidP="00004B66">
      <w:pPr>
        <w:bidi/>
        <w:rPr>
          <w:rFonts w:cs="David" w:hint="cs"/>
          <w:rtl/>
        </w:rPr>
      </w:pPr>
    </w:p>
    <w:p w14:paraId="41E2BB4E" w14:textId="77777777" w:rsidR="00004B66" w:rsidRPr="00004B66" w:rsidRDefault="00004B66" w:rsidP="00004B66">
      <w:pPr>
        <w:bidi/>
        <w:rPr>
          <w:rFonts w:cs="David" w:hint="cs"/>
          <w:rtl/>
        </w:rPr>
      </w:pPr>
      <w:r w:rsidRPr="00004B66">
        <w:rPr>
          <w:rFonts w:cs="David" w:hint="cs"/>
          <w:rtl/>
        </w:rPr>
        <w:tab/>
        <w:t>תם ולא נשלם. אני לא יכולה להגיד שזה תם עד שלא נשמע את שאלתו של חבר הכנסת דוד אזולאי.</w:t>
      </w:r>
    </w:p>
    <w:p w14:paraId="3238665E" w14:textId="77777777" w:rsidR="00004B66" w:rsidRPr="00004B66" w:rsidRDefault="00004B66" w:rsidP="00004B66">
      <w:pPr>
        <w:bidi/>
        <w:rPr>
          <w:rFonts w:cs="David" w:hint="cs"/>
          <w:rtl/>
        </w:rPr>
      </w:pPr>
    </w:p>
    <w:p w14:paraId="38BC057B" w14:textId="77777777" w:rsidR="00004B66" w:rsidRPr="00004B66" w:rsidRDefault="00004B66" w:rsidP="00004B66">
      <w:pPr>
        <w:bidi/>
        <w:rPr>
          <w:rFonts w:cs="David"/>
          <w:u w:val="single"/>
          <w:rtl/>
        </w:rPr>
      </w:pPr>
      <w:r w:rsidRPr="00004B66">
        <w:rPr>
          <w:rFonts w:cs="David"/>
          <w:u w:val="single"/>
          <w:rtl/>
        </w:rPr>
        <w:t>דוד אזולאי:</w:t>
      </w:r>
    </w:p>
    <w:p w14:paraId="202B17A7" w14:textId="77777777" w:rsidR="00004B66" w:rsidRPr="00004B66" w:rsidRDefault="00004B66" w:rsidP="00004B66">
      <w:pPr>
        <w:bidi/>
        <w:rPr>
          <w:rFonts w:cs="David"/>
          <w:u w:val="single"/>
          <w:rtl/>
        </w:rPr>
      </w:pPr>
    </w:p>
    <w:p w14:paraId="30371E96"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האם ההוראות האלה יחולו גם על חברי כנסת לשעבר?</w:t>
      </w:r>
    </w:p>
    <w:p w14:paraId="4D9D2DD1" w14:textId="77777777" w:rsidR="00004B66" w:rsidRPr="00004B66" w:rsidRDefault="00004B66" w:rsidP="00004B66">
      <w:pPr>
        <w:bidi/>
        <w:rPr>
          <w:rFonts w:cs="David" w:hint="cs"/>
          <w:rtl/>
        </w:rPr>
      </w:pPr>
    </w:p>
    <w:p w14:paraId="21F39626" w14:textId="77777777" w:rsidR="00004B66" w:rsidRPr="00004B66" w:rsidRDefault="00004B66" w:rsidP="00004B66">
      <w:pPr>
        <w:bidi/>
        <w:rPr>
          <w:rFonts w:cs="David" w:hint="cs"/>
          <w:rtl/>
        </w:rPr>
      </w:pPr>
      <w:r w:rsidRPr="00004B66">
        <w:rPr>
          <w:rFonts w:cs="David" w:hint="cs"/>
          <w:u w:val="single"/>
          <w:rtl/>
        </w:rPr>
        <w:t xml:space="preserve">נורית </w:t>
      </w:r>
      <w:proofErr w:type="spellStart"/>
      <w:r w:rsidRPr="00004B66">
        <w:rPr>
          <w:rFonts w:cs="David" w:hint="cs"/>
          <w:u w:val="single"/>
          <w:rtl/>
        </w:rPr>
        <w:t>אלשטיין</w:t>
      </w:r>
      <w:proofErr w:type="spellEnd"/>
      <w:r w:rsidRPr="00004B66">
        <w:rPr>
          <w:rFonts w:cs="David" w:hint="cs"/>
          <w:u w:val="single"/>
          <w:rtl/>
        </w:rPr>
        <w:t>:</w:t>
      </w:r>
    </w:p>
    <w:p w14:paraId="18D406E0" w14:textId="77777777" w:rsidR="00004B66" w:rsidRPr="00004B66" w:rsidRDefault="00004B66" w:rsidP="00004B66">
      <w:pPr>
        <w:bidi/>
        <w:rPr>
          <w:rFonts w:cs="David" w:hint="cs"/>
          <w:rtl/>
        </w:rPr>
      </w:pPr>
    </w:p>
    <w:p w14:paraId="19187567" w14:textId="77777777" w:rsidR="00004B66" w:rsidRPr="00004B66" w:rsidRDefault="00004B66" w:rsidP="00004B66">
      <w:pPr>
        <w:bidi/>
        <w:rPr>
          <w:rFonts w:cs="David" w:hint="cs"/>
          <w:rtl/>
        </w:rPr>
      </w:pPr>
      <w:r w:rsidRPr="00004B66">
        <w:rPr>
          <w:rFonts w:cs="David" w:hint="cs"/>
          <w:rtl/>
        </w:rPr>
        <w:tab/>
        <w:t xml:space="preserve"> ברור.</w:t>
      </w:r>
    </w:p>
    <w:p w14:paraId="5A5CA278" w14:textId="77777777" w:rsidR="00004B66" w:rsidRPr="00004B66" w:rsidRDefault="00004B66" w:rsidP="00004B66">
      <w:pPr>
        <w:bidi/>
        <w:rPr>
          <w:rFonts w:cs="David" w:hint="cs"/>
          <w:rtl/>
        </w:rPr>
      </w:pPr>
    </w:p>
    <w:p w14:paraId="2ED1BC52"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3F3270C1" w14:textId="77777777" w:rsidR="00004B66" w:rsidRPr="00004B66" w:rsidRDefault="00004B66" w:rsidP="00004B66">
      <w:pPr>
        <w:bidi/>
        <w:rPr>
          <w:rFonts w:cs="David" w:hint="cs"/>
          <w:rtl/>
        </w:rPr>
      </w:pPr>
    </w:p>
    <w:p w14:paraId="0D1C6339" w14:textId="77777777" w:rsidR="00004B66" w:rsidRPr="00004B66" w:rsidRDefault="00004B66" w:rsidP="00004B66">
      <w:pPr>
        <w:bidi/>
        <w:rPr>
          <w:rFonts w:cs="David" w:hint="cs"/>
          <w:rtl/>
        </w:rPr>
      </w:pPr>
      <w:r w:rsidRPr="00004B66">
        <w:rPr>
          <w:rFonts w:cs="David" w:hint="cs"/>
          <w:rtl/>
        </w:rPr>
        <w:tab/>
        <w:t xml:space="preserve"> בוודאי. יש הסכמה בעניין נושאי משרה שכוללת בחובה גם נושא של חברי כנסת לשעבר, ואנחנו נצטרך לדון בזה.</w:t>
      </w:r>
    </w:p>
    <w:p w14:paraId="151743A6" w14:textId="77777777" w:rsidR="00004B66" w:rsidRPr="00004B66" w:rsidRDefault="00004B66" w:rsidP="00004B66">
      <w:pPr>
        <w:bidi/>
        <w:rPr>
          <w:rFonts w:cs="David" w:hint="cs"/>
          <w:rtl/>
        </w:rPr>
      </w:pPr>
    </w:p>
    <w:p w14:paraId="388AE4C9" w14:textId="77777777" w:rsidR="00004B66" w:rsidRPr="00004B66" w:rsidRDefault="00004B66" w:rsidP="00004B66">
      <w:pPr>
        <w:bidi/>
        <w:rPr>
          <w:rFonts w:cs="David"/>
          <w:rtl/>
        </w:rPr>
      </w:pPr>
      <w:r w:rsidRPr="00004B66">
        <w:rPr>
          <w:rFonts w:cs="David" w:hint="cs"/>
          <w:rtl/>
        </w:rPr>
        <w:tab/>
      </w:r>
    </w:p>
    <w:p w14:paraId="4377D6AD" w14:textId="77777777" w:rsidR="00004B66" w:rsidRPr="00004B66" w:rsidRDefault="00004B66" w:rsidP="00004B66">
      <w:pPr>
        <w:bidi/>
        <w:jc w:val="center"/>
        <w:rPr>
          <w:rFonts w:cs="David" w:hint="cs"/>
          <w:b/>
          <w:bCs/>
          <w:u w:val="single"/>
          <w:rtl/>
        </w:rPr>
      </w:pPr>
      <w:r w:rsidRPr="00004B66">
        <w:rPr>
          <w:rFonts w:cs="David"/>
          <w:rtl/>
        </w:rPr>
        <w:br w:type="page"/>
      </w:r>
      <w:r w:rsidRPr="00004B66">
        <w:rPr>
          <w:rFonts w:cs="David" w:hint="cs"/>
          <w:b/>
          <w:bCs/>
          <w:rtl/>
        </w:rPr>
        <w:t xml:space="preserve">ה. </w:t>
      </w:r>
      <w:r w:rsidRPr="00004B66">
        <w:rPr>
          <w:rFonts w:cs="David" w:hint="cs"/>
          <w:b/>
          <w:bCs/>
          <w:u w:val="single"/>
          <w:rtl/>
        </w:rPr>
        <w:t xml:space="preserve">הצבעה שמית על ערעורים על החלטת יו"ר הכנסת והסגנים שלא לאשר דחיפות </w:t>
      </w:r>
    </w:p>
    <w:p w14:paraId="677374A6" w14:textId="77777777" w:rsidR="00004B66" w:rsidRPr="00004B66" w:rsidRDefault="00004B66" w:rsidP="00004B66">
      <w:pPr>
        <w:pStyle w:val="Heading9"/>
        <w:rPr>
          <w:rFonts w:hint="cs"/>
          <w:rtl/>
        </w:rPr>
      </w:pPr>
      <w:r w:rsidRPr="00004B66">
        <w:rPr>
          <w:rFonts w:hint="cs"/>
          <w:rtl/>
        </w:rPr>
        <w:t>הצעות לסדר היום</w:t>
      </w:r>
    </w:p>
    <w:p w14:paraId="534F0149" w14:textId="77777777" w:rsidR="00004B66" w:rsidRPr="00004B66" w:rsidRDefault="00004B66" w:rsidP="00004B66">
      <w:pPr>
        <w:pStyle w:val="BodyText"/>
        <w:rPr>
          <w:rFonts w:hint="cs"/>
          <w:rtl/>
        </w:rPr>
      </w:pPr>
    </w:p>
    <w:p w14:paraId="18F1267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65D47A5" w14:textId="77777777" w:rsidR="00004B66" w:rsidRPr="00004B66" w:rsidRDefault="00004B66" w:rsidP="00004B66">
      <w:pPr>
        <w:bidi/>
        <w:rPr>
          <w:rFonts w:cs="David"/>
          <w:rtl/>
        </w:rPr>
      </w:pPr>
    </w:p>
    <w:p w14:paraId="7392696B" w14:textId="77777777" w:rsidR="00004B66" w:rsidRPr="00004B66" w:rsidRDefault="00004B66" w:rsidP="00004B66">
      <w:pPr>
        <w:pStyle w:val="BodyText"/>
        <w:rPr>
          <w:rFonts w:hint="cs"/>
          <w:rtl/>
        </w:rPr>
      </w:pPr>
      <w:r w:rsidRPr="00004B66">
        <w:rPr>
          <w:rtl/>
        </w:rPr>
        <w:tab/>
      </w:r>
      <w:r w:rsidRPr="00004B66">
        <w:rPr>
          <w:rFonts w:hint="cs"/>
          <w:rtl/>
        </w:rPr>
        <w:t>לפי חוות דעתה של היועצת המשפטית, אנחנו צריכים להצביע על כל ערעור בנפרד. לכן אני רוצה לעבור להצבעה.</w:t>
      </w:r>
    </w:p>
    <w:p w14:paraId="52E31E0A" w14:textId="77777777" w:rsidR="00004B66" w:rsidRPr="00004B66" w:rsidRDefault="00004B66" w:rsidP="00004B66">
      <w:pPr>
        <w:pStyle w:val="BodyText"/>
        <w:rPr>
          <w:rFonts w:hint="cs"/>
          <w:rtl/>
        </w:rPr>
      </w:pPr>
    </w:p>
    <w:p w14:paraId="6E043C53"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338B1C10" w14:textId="77777777" w:rsidR="00004B66" w:rsidRPr="00004B66" w:rsidRDefault="00004B66" w:rsidP="00004B66">
      <w:pPr>
        <w:bidi/>
        <w:rPr>
          <w:rFonts w:cs="David" w:hint="cs"/>
          <w:rtl/>
        </w:rPr>
      </w:pPr>
    </w:p>
    <w:p w14:paraId="7AC05877" w14:textId="77777777" w:rsidR="00004B66" w:rsidRPr="00004B66" w:rsidRDefault="00004B66" w:rsidP="00004B66">
      <w:pPr>
        <w:pStyle w:val="BodyText"/>
        <w:rPr>
          <w:rFonts w:hint="cs"/>
          <w:rtl/>
        </w:rPr>
      </w:pPr>
      <w:r w:rsidRPr="00004B66">
        <w:rPr>
          <w:rFonts w:hint="cs"/>
          <w:rtl/>
        </w:rPr>
        <w:tab/>
        <w:t xml:space="preserve"> הצבעה שמית על כל הערעורים?</w:t>
      </w:r>
    </w:p>
    <w:p w14:paraId="400ED873" w14:textId="77777777" w:rsidR="00004B66" w:rsidRPr="00004B66" w:rsidRDefault="00004B66" w:rsidP="00004B66">
      <w:pPr>
        <w:pStyle w:val="BodyText"/>
        <w:rPr>
          <w:rFonts w:hint="cs"/>
          <w:rtl/>
        </w:rPr>
      </w:pPr>
    </w:p>
    <w:p w14:paraId="14927A2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26459B2" w14:textId="77777777" w:rsidR="00004B66" w:rsidRPr="00004B66" w:rsidRDefault="00004B66" w:rsidP="00004B66">
      <w:pPr>
        <w:bidi/>
        <w:rPr>
          <w:rFonts w:cs="David"/>
          <w:rtl/>
        </w:rPr>
      </w:pPr>
    </w:p>
    <w:p w14:paraId="6ED1D85B" w14:textId="77777777" w:rsidR="00004B66" w:rsidRPr="00004B66" w:rsidRDefault="00004B66" w:rsidP="00004B66">
      <w:pPr>
        <w:pStyle w:val="BodyText"/>
        <w:rPr>
          <w:rFonts w:hint="cs"/>
          <w:rtl/>
        </w:rPr>
      </w:pPr>
      <w:r w:rsidRPr="00004B66">
        <w:rPr>
          <w:rtl/>
        </w:rPr>
        <w:tab/>
      </w:r>
      <w:r w:rsidRPr="00004B66">
        <w:rPr>
          <w:rFonts w:hint="cs"/>
          <w:rtl/>
        </w:rPr>
        <w:t>אין שום בעיה. אני מוכנה לערוך הצבעה שמית.</w:t>
      </w:r>
    </w:p>
    <w:p w14:paraId="0365FAF9" w14:textId="77777777" w:rsidR="00004B66" w:rsidRPr="00004B66" w:rsidRDefault="00004B66" w:rsidP="00004B66">
      <w:pPr>
        <w:bidi/>
        <w:rPr>
          <w:rFonts w:cs="David" w:hint="cs"/>
          <w:rtl/>
        </w:rPr>
      </w:pPr>
    </w:p>
    <w:p w14:paraId="7A59C2BF" w14:textId="77777777" w:rsidR="00004B66" w:rsidRPr="00004B66" w:rsidRDefault="00004B66" w:rsidP="00004B66">
      <w:pPr>
        <w:bidi/>
        <w:rPr>
          <w:rFonts w:cs="David" w:hint="cs"/>
          <w:rtl/>
        </w:rPr>
      </w:pPr>
      <w:r w:rsidRPr="00004B66">
        <w:rPr>
          <w:rFonts w:cs="David" w:hint="cs"/>
          <w:rtl/>
        </w:rPr>
        <w:tab/>
        <w:t xml:space="preserve">אני מתחילה את ההבעה על ערעורה של חברת הכנסת </w:t>
      </w:r>
      <w:proofErr w:type="spellStart"/>
      <w:r w:rsidRPr="00004B66">
        <w:rPr>
          <w:rFonts w:cs="David" w:hint="cs"/>
          <w:rtl/>
        </w:rPr>
        <w:t>נאדיה</w:t>
      </w:r>
      <w:proofErr w:type="spellEnd"/>
      <w:r w:rsidRPr="00004B66">
        <w:rPr>
          <w:rFonts w:cs="David" w:hint="cs"/>
          <w:rtl/>
        </w:rPr>
        <w:t xml:space="preserve"> חילו.</w:t>
      </w:r>
    </w:p>
    <w:p w14:paraId="6091249A" w14:textId="77777777" w:rsidR="00004B66" w:rsidRPr="00004B66" w:rsidRDefault="00004B66" w:rsidP="00004B66">
      <w:pPr>
        <w:bidi/>
        <w:rPr>
          <w:rFonts w:cs="David" w:hint="cs"/>
          <w:rtl/>
        </w:rPr>
      </w:pPr>
    </w:p>
    <w:p w14:paraId="3B3614AB" w14:textId="77777777" w:rsidR="00004B66" w:rsidRPr="00004B66" w:rsidRDefault="00004B66" w:rsidP="00004B66">
      <w:pPr>
        <w:bidi/>
        <w:rPr>
          <w:rFonts w:cs="David" w:hint="cs"/>
          <w:rtl/>
        </w:rPr>
      </w:pPr>
      <w:r w:rsidRPr="00004B66">
        <w:rPr>
          <w:rFonts w:cs="David" w:hint="cs"/>
          <w:u w:val="single"/>
          <w:rtl/>
        </w:rPr>
        <w:t>דוד טל:</w:t>
      </w:r>
    </w:p>
    <w:p w14:paraId="24C3AD1A" w14:textId="77777777" w:rsidR="00004B66" w:rsidRPr="00004B66" w:rsidRDefault="00004B66" w:rsidP="00004B66">
      <w:pPr>
        <w:bidi/>
        <w:rPr>
          <w:rFonts w:cs="David" w:hint="cs"/>
          <w:rtl/>
        </w:rPr>
      </w:pPr>
    </w:p>
    <w:p w14:paraId="01D49524" w14:textId="77777777" w:rsidR="00004B66" w:rsidRPr="00004B66" w:rsidRDefault="00004B66" w:rsidP="00004B66">
      <w:pPr>
        <w:bidi/>
        <w:rPr>
          <w:rFonts w:cs="David" w:hint="cs"/>
          <w:rtl/>
        </w:rPr>
      </w:pPr>
      <w:r w:rsidRPr="00004B66">
        <w:rPr>
          <w:rFonts w:cs="David" w:hint="cs"/>
          <w:rtl/>
        </w:rPr>
        <w:tab/>
        <w:t xml:space="preserve"> היא איננה נוכחת אז אי-אפשר להצביע.</w:t>
      </w:r>
    </w:p>
    <w:p w14:paraId="536A3F9F" w14:textId="77777777" w:rsidR="00004B66" w:rsidRPr="00004B66" w:rsidRDefault="00004B66" w:rsidP="00004B66">
      <w:pPr>
        <w:bidi/>
        <w:rPr>
          <w:rFonts w:cs="David" w:hint="cs"/>
          <w:rtl/>
        </w:rPr>
      </w:pPr>
    </w:p>
    <w:p w14:paraId="2E17A3C9"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5BF32B83" w14:textId="77777777" w:rsidR="00004B66" w:rsidRPr="00004B66" w:rsidRDefault="00004B66" w:rsidP="00004B66">
      <w:pPr>
        <w:bidi/>
        <w:rPr>
          <w:rFonts w:cs="David" w:hint="cs"/>
          <w:rtl/>
        </w:rPr>
      </w:pPr>
    </w:p>
    <w:p w14:paraId="1AD92419" w14:textId="77777777" w:rsidR="00004B66" w:rsidRPr="00004B66" w:rsidRDefault="00004B66" w:rsidP="00004B66">
      <w:pPr>
        <w:bidi/>
        <w:rPr>
          <w:rFonts w:cs="David" w:hint="cs"/>
          <w:rtl/>
        </w:rPr>
      </w:pPr>
      <w:r w:rsidRPr="00004B66">
        <w:rPr>
          <w:rFonts w:cs="David" w:hint="cs"/>
          <w:rtl/>
        </w:rPr>
        <w:tab/>
        <w:t xml:space="preserve"> היא הייתה בדיון.</w:t>
      </w:r>
    </w:p>
    <w:p w14:paraId="174A8EF4" w14:textId="77777777" w:rsidR="00004B66" w:rsidRPr="00004B66" w:rsidRDefault="00004B66" w:rsidP="00004B66">
      <w:pPr>
        <w:bidi/>
        <w:rPr>
          <w:rFonts w:cs="David" w:hint="cs"/>
          <w:rtl/>
        </w:rPr>
      </w:pPr>
    </w:p>
    <w:p w14:paraId="225ADF24"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132F19E9" w14:textId="77777777" w:rsidR="00004B66" w:rsidRPr="00004B66" w:rsidRDefault="00004B66" w:rsidP="00004B66">
      <w:pPr>
        <w:bidi/>
        <w:rPr>
          <w:rFonts w:cs="David" w:hint="cs"/>
          <w:rtl/>
        </w:rPr>
      </w:pPr>
    </w:p>
    <w:p w14:paraId="1101AB1B" w14:textId="77777777" w:rsidR="00004B66" w:rsidRPr="00004B66" w:rsidRDefault="00004B66" w:rsidP="00004B66">
      <w:pPr>
        <w:bidi/>
        <w:rPr>
          <w:rFonts w:cs="David" w:hint="cs"/>
          <w:rtl/>
        </w:rPr>
      </w:pPr>
      <w:r w:rsidRPr="00004B66">
        <w:rPr>
          <w:rFonts w:cs="David" w:hint="cs"/>
          <w:rtl/>
        </w:rPr>
        <w:tab/>
        <w:t xml:space="preserve"> היא הגישה ערעור והייתה בדיון.</w:t>
      </w:r>
    </w:p>
    <w:p w14:paraId="080DEBC6" w14:textId="77777777" w:rsidR="00004B66" w:rsidRPr="00004B66" w:rsidRDefault="00004B66" w:rsidP="00004B66">
      <w:pPr>
        <w:bidi/>
        <w:rPr>
          <w:rFonts w:cs="David" w:hint="cs"/>
          <w:rtl/>
        </w:rPr>
      </w:pPr>
    </w:p>
    <w:p w14:paraId="191AD0E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4CD6D83" w14:textId="77777777" w:rsidR="00004B66" w:rsidRPr="00004B66" w:rsidRDefault="00004B66" w:rsidP="00004B66">
      <w:pPr>
        <w:bidi/>
        <w:rPr>
          <w:rFonts w:cs="David"/>
          <w:rtl/>
        </w:rPr>
      </w:pPr>
    </w:p>
    <w:p w14:paraId="47EEFF86" w14:textId="77777777" w:rsidR="00004B66" w:rsidRPr="00004B66" w:rsidRDefault="00004B66" w:rsidP="00004B66">
      <w:pPr>
        <w:bidi/>
        <w:rPr>
          <w:rFonts w:cs="David" w:hint="cs"/>
          <w:rtl/>
        </w:rPr>
      </w:pPr>
      <w:r w:rsidRPr="00004B66">
        <w:rPr>
          <w:rFonts w:cs="David"/>
          <w:rtl/>
        </w:rPr>
        <w:tab/>
      </w:r>
      <w:r w:rsidRPr="00004B66">
        <w:rPr>
          <w:rFonts w:cs="David" w:hint="cs"/>
          <w:rtl/>
        </w:rPr>
        <w:t>אז אפשר להצביע.</w:t>
      </w:r>
    </w:p>
    <w:p w14:paraId="36CD95B7" w14:textId="77777777" w:rsidR="00004B66" w:rsidRPr="00004B66" w:rsidRDefault="00004B66" w:rsidP="00004B66">
      <w:pPr>
        <w:bidi/>
        <w:rPr>
          <w:rFonts w:cs="David" w:hint="cs"/>
          <w:rtl/>
        </w:rPr>
      </w:pPr>
    </w:p>
    <w:p w14:paraId="07F565C0" w14:textId="77777777" w:rsidR="00004B66" w:rsidRPr="00004B66" w:rsidRDefault="00004B66" w:rsidP="00004B66">
      <w:pPr>
        <w:bidi/>
        <w:rPr>
          <w:rFonts w:cs="David" w:hint="cs"/>
          <w:rtl/>
        </w:rPr>
      </w:pPr>
      <w:r w:rsidRPr="00004B66">
        <w:rPr>
          <w:rFonts w:cs="David" w:hint="cs"/>
          <w:rtl/>
        </w:rPr>
        <w:tab/>
        <w:t>חברי כנסת אשר מחליפים חברי כנסת אחרים מתבקשים להודיע עכשיו למנהלת הוועדה מי מחליף את מי. בכל הצעה ייאמר בנפרד מי הם המחליפים.</w:t>
      </w:r>
    </w:p>
    <w:p w14:paraId="6C4D292D" w14:textId="77777777" w:rsidR="00004B66" w:rsidRPr="00004B66" w:rsidRDefault="00004B66" w:rsidP="00004B66">
      <w:pPr>
        <w:bidi/>
        <w:rPr>
          <w:rFonts w:cs="David" w:hint="cs"/>
          <w:rtl/>
        </w:rPr>
      </w:pPr>
    </w:p>
    <w:p w14:paraId="6731868D" w14:textId="77777777" w:rsidR="00004B66" w:rsidRPr="00004B66" w:rsidRDefault="00004B66" w:rsidP="00004B66">
      <w:pPr>
        <w:bidi/>
        <w:rPr>
          <w:rFonts w:cs="David" w:hint="cs"/>
          <w:rtl/>
        </w:rPr>
      </w:pPr>
      <w:r w:rsidRPr="00004B66">
        <w:rPr>
          <w:rFonts w:cs="David" w:hint="cs"/>
          <w:rtl/>
        </w:rPr>
        <w:tab/>
        <w:t xml:space="preserve">אני עוברת להצבעה שמית על הצעתה של חברת הכנסת </w:t>
      </w:r>
      <w:proofErr w:type="spellStart"/>
      <w:r w:rsidRPr="00004B66">
        <w:rPr>
          <w:rFonts w:cs="David" w:hint="cs"/>
          <w:rtl/>
        </w:rPr>
        <w:t>נאדיה</w:t>
      </w:r>
      <w:proofErr w:type="spellEnd"/>
      <w:r w:rsidRPr="00004B66">
        <w:rPr>
          <w:rFonts w:cs="David" w:hint="cs"/>
          <w:rtl/>
        </w:rPr>
        <w:t xml:space="preserve"> חילו:</w:t>
      </w:r>
    </w:p>
    <w:p w14:paraId="7203BBF1" w14:textId="77777777" w:rsidR="00004B66" w:rsidRPr="00004B66" w:rsidRDefault="00004B66" w:rsidP="00004B66">
      <w:pPr>
        <w:bidi/>
        <w:rPr>
          <w:rFonts w:cs="David" w:hint="cs"/>
          <w:rtl/>
        </w:rPr>
      </w:pPr>
    </w:p>
    <w:p w14:paraId="144DFBE6" w14:textId="77777777" w:rsidR="00004B66" w:rsidRPr="00004B66" w:rsidRDefault="00004B66" w:rsidP="00004B66">
      <w:pPr>
        <w:bidi/>
        <w:ind w:firstLine="567"/>
        <w:rPr>
          <w:rFonts w:cs="David" w:hint="cs"/>
          <w:rtl/>
        </w:rPr>
      </w:pPr>
      <w:r w:rsidRPr="00004B66">
        <w:rPr>
          <w:rFonts w:cs="David" w:hint="cs"/>
          <w:rtl/>
        </w:rPr>
        <w:t xml:space="preserve">חברת הכנסת מרינה </w:t>
      </w:r>
      <w:proofErr w:type="spellStart"/>
      <w:r w:rsidRPr="00004B66">
        <w:rPr>
          <w:rFonts w:cs="David" w:hint="cs"/>
          <w:rtl/>
        </w:rPr>
        <w:t>סולודקין</w:t>
      </w:r>
      <w:proofErr w:type="spellEnd"/>
      <w:r w:rsidRPr="00004B66">
        <w:rPr>
          <w:rFonts w:cs="David" w:hint="cs"/>
          <w:rtl/>
        </w:rPr>
        <w:t xml:space="preserve"> שמחליפה את אביגדור </w:t>
      </w:r>
      <w:proofErr w:type="spellStart"/>
      <w:r w:rsidRPr="00004B66">
        <w:rPr>
          <w:rFonts w:cs="David" w:hint="cs"/>
          <w:rtl/>
        </w:rPr>
        <w:t>יצחקי</w:t>
      </w:r>
      <w:proofErr w:type="spellEnd"/>
      <w:r w:rsidRPr="00004B66">
        <w:rPr>
          <w:rFonts w:cs="David" w:hint="cs"/>
          <w:rtl/>
        </w:rPr>
        <w:t>.</w:t>
      </w:r>
    </w:p>
    <w:p w14:paraId="0EC55709" w14:textId="77777777" w:rsidR="00004B66" w:rsidRPr="00004B66" w:rsidRDefault="00004B66" w:rsidP="00004B66">
      <w:pPr>
        <w:bidi/>
        <w:rPr>
          <w:rFonts w:cs="David" w:hint="cs"/>
          <w:rtl/>
        </w:rPr>
      </w:pPr>
    </w:p>
    <w:p w14:paraId="43A8BBC0" w14:textId="77777777" w:rsidR="00004B66" w:rsidRPr="00004B66" w:rsidRDefault="00004B66" w:rsidP="00004B66">
      <w:pPr>
        <w:bidi/>
        <w:rPr>
          <w:rFonts w:cs="David" w:hint="cs"/>
          <w:rtl/>
        </w:rPr>
      </w:pPr>
      <w:r w:rsidRPr="00004B66">
        <w:rPr>
          <w:rFonts w:cs="David" w:hint="cs"/>
          <w:u w:val="single"/>
          <w:rtl/>
        </w:rPr>
        <w:t xml:space="preserve">מרינה </w:t>
      </w:r>
      <w:proofErr w:type="spellStart"/>
      <w:r w:rsidRPr="00004B66">
        <w:rPr>
          <w:rFonts w:cs="David" w:hint="cs"/>
          <w:u w:val="single"/>
          <w:rtl/>
        </w:rPr>
        <w:t>סולודקין</w:t>
      </w:r>
      <w:proofErr w:type="spellEnd"/>
      <w:r w:rsidRPr="00004B66">
        <w:rPr>
          <w:rFonts w:cs="David" w:hint="cs"/>
          <w:u w:val="single"/>
          <w:rtl/>
        </w:rPr>
        <w:t>:</w:t>
      </w:r>
    </w:p>
    <w:p w14:paraId="3B379987" w14:textId="77777777" w:rsidR="00004B66" w:rsidRPr="00004B66" w:rsidRDefault="00004B66" w:rsidP="00004B66">
      <w:pPr>
        <w:bidi/>
        <w:rPr>
          <w:rFonts w:cs="David" w:hint="cs"/>
          <w:rtl/>
        </w:rPr>
      </w:pPr>
    </w:p>
    <w:p w14:paraId="5F09B5A5" w14:textId="77777777" w:rsidR="00004B66" w:rsidRPr="00004B66" w:rsidRDefault="00004B66" w:rsidP="00004B66">
      <w:pPr>
        <w:bidi/>
        <w:rPr>
          <w:rFonts w:cs="David" w:hint="cs"/>
          <w:rtl/>
        </w:rPr>
      </w:pPr>
      <w:r w:rsidRPr="00004B66">
        <w:rPr>
          <w:rFonts w:cs="David" w:hint="cs"/>
          <w:rtl/>
        </w:rPr>
        <w:tab/>
        <w:t xml:space="preserve"> נגד.</w:t>
      </w:r>
    </w:p>
    <w:p w14:paraId="128A6079" w14:textId="77777777" w:rsidR="00004B66" w:rsidRPr="00004B66" w:rsidRDefault="00004B66" w:rsidP="00004B66">
      <w:pPr>
        <w:bidi/>
        <w:rPr>
          <w:rFonts w:cs="David" w:hint="cs"/>
          <w:rtl/>
        </w:rPr>
      </w:pPr>
    </w:p>
    <w:p w14:paraId="61A3BA2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1294CD9" w14:textId="77777777" w:rsidR="00004B66" w:rsidRPr="00004B66" w:rsidRDefault="00004B66" w:rsidP="00004B66">
      <w:pPr>
        <w:bidi/>
        <w:rPr>
          <w:rFonts w:cs="David"/>
          <w:rtl/>
        </w:rPr>
      </w:pPr>
    </w:p>
    <w:p w14:paraId="08760324"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מגלי והבה.</w:t>
      </w:r>
    </w:p>
    <w:p w14:paraId="32633B8B" w14:textId="77777777" w:rsidR="00004B66" w:rsidRPr="00004B66" w:rsidRDefault="00004B66" w:rsidP="00004B66">
      <w:pPr>
        <w:bidi/>
        <w:rPr>
          <w:rFonts w:cs="David" w:hint="cs"/>
          <w:rtl/>
        </w:rPr>
      </w:pPr>
    </w:p>
    <w:p w14:paraId="23F01791" w14:textId="77777777" w:rsidR="00004B66" w:rsidRPr="00004B66" w:rsidRDefault="00004B66" w:rsidP="00004B66">
      <w:pPr>
        <w:bidi/>
        <w:rPr>
          <w:rFonts w:cs="David" w:hint="cs"/>
          <w:rtl/>
        </w:rPr>
      </w:pPr>
      <w:r w:rsidRPr="00004B66">
        <w:rPr>
          <w:rFonts w:cs="David" w:hint="cs"/>
          <w:u w:val="single"/>
          <w:rtl/>
        </w:rPr>
        <w:t>מגלי והבה:</w:t>
      </w:r>
    </w:p>
    <w:p w14:paraId="4CC4E7DF" w14:textId="77777777" w:rsidR="00004B66" w:rsidRPr="00004B66" w:rsidRDefault="00004B66" w:rsidP="00004B66">
      <w:pPr>
        <w:bidi/>
        <w:rPr>
          <w:rFonts w:cs="David" w:hint="cs"/>
          <w:rtl/>
        </w:rPr>
      </w:pPr>
    </w:p>
    <w:p w14:paraId="390039D1" w14:textId="77777777" w:rsidR="00004B66" w:rsidRPr="00004B66" w:rsidRDefault="00004B66" w:rsidP="00004B66">
      <w:pPr>
        <w:bidi/>
        <w:rPr>
          <w:rFonts w:cs="David" w:hint="cs"/>
          <w:rtl/>
        </w:rPr>
      </w:pPr>
      <w:r w:rsidRPr="00004B66">
        <w:rPr>
          <w:rFonts w:cs="David" w:hint="cs"/>
          <w:rtl/>
        </w:rPr>
        <w:tab/>
        <w:t xml:space="preserve"> נגד.</w:t>
      </w:r>
    </w:p>
    <w:p w14:paraId="58B6DEAA" w14:textId="77777777" w:rsidR="00004B66" w:rsidRPr="00004B66" w:rsidRDefault="00004B66" w:rsidP="00004B66">
      <w:pPr>
        <w:bidi/>
        <w:rPr>
          <w:rFonts w:cs="David" w:hint="cs"/>
          <w:rtl/>
        </w:rPr>
      </w:pPr>
    </w:p>
    <w:p w14:paraId="7A89147E"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7E425D3" w14:textId="77777777" w:rsidR="00004B66" w:rsidRPr="00004B66" w:rsidRDefault="00004B66" w:rsidP="00004B66">
      <w:pPr>
        <w:bidi/>
        <w:rPr>
          <w:rFonts w:cs="David"/>
          <w:rtl/>
        </w:rPr>
      </w:pPr>
    </w:p>
    <w:p w14:paraId="068BF9D4"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נודלמן</w:t>
      </w:r>
      <w:proofErr w:type="spellEnd"/>
      <w:r w:rsidRPr="00004B66">
        <w:rPr>
          <w:rFonts w:cs="David" w:hint="cs"/>
          <w:rtl/>
        </w:rPr>
        <w:t xml:space="preserve"> שמחליף את יואל חסון.</w:t>
      </w:r>
    </w:p>
    <w:p w14:paraId="42FBFC54" w14:textId="77777777" w:rsidR="00004B66" w:rsidRPr="00004B66" w:rsidRDefault="00004B66" w:rsidP="00004B66">
      <w:pPr>
        <w:bidi/>
        <w:rPr>
          <w:rFonts w:cs="David" w:hint="cs"/>
          <w:rtl/>
        </w:rPr>
      </w:pPr>
    </w:p>
    <w:p w14:paraId="580BF2D6" w14:textId="77777777" w:rsidR="00004B66" w:rsidRPr="00004B66" w:rsidRDefault="00004B66" w:rsidP="00004B66">
      <w:pPr>
        <w:bidi/>
        <w:rPr>
          <w:rFonts w:cs="David" w:hint="cs"/>
          <w:rtl/>
        </w:rPr>
      </w:pPr>
      <w:r w:rsidRPr="00004B66">
        <w:rPr>
          <w:rFonts w:cs="David" w:hint="cs"/>
          <w:u w:val="single"/>
          <w:rtl/>
        </w:rPr>
        <w:t xml:space="preserve">מיכאל </w:t>
      </w:r>
      <w:proofErr w:type="spellStart"/>
      <w:r w:rsidRPr="00004B66">
        <w:rPr>
          <w:rFonts w:cs="David" w:hint="cs"/>
          <w:u w:val="single"/>
          <w:rtl/>
        </w:rPr>
        <w:t>נודלמן</w:t>
      </w:r>
      <w:proofErr w:type="spellEnd"/>
      <w:r w:rsidRPr="00004B66">
        <w:rPr>
          <w:rFonts w:cs="David" w:hint="cs"/>
          <w:u w:val="single"/>
          <w:rtl/>
        </w:rPr>
        <w:t>:</w:t>
      </w:r>
    </w:p>
    <w:p w14:paraId="5D6FF127" w14:textId="77777777" w:rsidR="00004B66" w:rsidRPr="00004B66" w:rsidRDefault="00004B66" w:rsidP="00004B66">
      <w:pPr>
        <w:bidi/>
        <w:rPr>
          <w:rFonts w:cs="David" w:hint="cs"/>
          <w:rtl/>
        </w:rPr>
      </w:pPr>
    </w:p>
    <w:p w14:paraId="2A835736" w14:textId="77777777" w:rsidR="00004B66" w:rsidRPr="00004B66" w:rsidRDefault="00004B66" w:rsidP="00004B66">
      <w:pPr>
        <w:bidi/>
        <w:rPr>
          <w:rFonts w:cs="David" w:hint="cs"/>
          <w:rtl/>
        </w:rPr>
      </w:pPr>
      <w:r w:rsidRPr="00004B66">
        <w:rPr>
          <w:rFonts w:cs="David" w:hint="cs"/>
          <w:rtl/>
        </w:rPr>
        <w:tab/>
        <w:t xml:space="preserve"> נגד.</w:t>
      </w:r>
    </w:p>
    <w:p w14:paraId="0BB577A1" w14:textId="77777777" w:rsidR="00004B66" w:rsidRPr="00004B66" w:rsidRDefault="00004B66" w:rsidP="00004B66">
      <w:pPr>
        <w:bidi/>
        <w:rPr>
          <w:rFonts w:cs="David" w:hint="cs"/>
          <w:rtl/>
        </w:rPr>
      </w:pPr>
    </w:p>
    <w:p w14:paraId="4BBB1A2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3E63822" w14:textId="77777777" w:rsidR="00004B66" w:rsidRPr="00004B66" w:rsidRDefault="00004B66" w:rsidP="00004B66">
      <w:pPr>
        <w:bidi/>
        <w:rPr>
          <w:rFonts w:cs="David"/>
          <w:rtl/>
        </w:rPr>
      </w:pPr>
    </w:p>
    <w:p w14:paraId="12044985"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דוד טל שמחליף את שי חרמש.</w:t>
      </w:r>
    </w:p>
    <w:p w14:paraId="49852CA3" w14:textId="77777777" w:rsidR="00004B66" w:rsidRPr="00004B66" w:rsidRDefault="00004B66" w:rsidP="00004B66">
      <w:pPr>
        <w:bidi/>
        <w:rPr>
          <w:rFonts w:cs="David" w:hint="cs"/>
          <w:rtl/>
        </w:rPr>
      </w:pPr>
    </w:p>
    <w:p w14:paraId="150E4155" w14:textId="77777777" w:rsidR="00004B66" w:rsidRPr="00004B66" w:rsidRDefault="00004B66" w:rsidP="00004B66">
      <w:pPr>
        <w:bidi/>
        <w:rPr>
          <w:rFonts w:cs="David" w:hint="cs"/>
          <w:rtl/>
        </w:rPr>
      </w:pPr>
      <w:r w:rsidRPr="00004B66">
        <w:rPr>
          <w:rFonts w:cs="David" w:hint="cs"/>
          <w:u w:val="single"/>
          <w:rtl/>
        </w:rPr>
        <w:t>דוד טל:</w:t>
      </w:r>
    </w:p>
    <w:p w14:paraId="5EED24BB" w14:textId="77777777" w:rsidR="00004B66" w:rsidRPr="00004B66" w:rsidRDefault="00004B66" w:rsidP="00004B66">
      <w:pPr>
        <w:bidi/>
        <w:rPr>
          <w:rFonts w:cs="David" w:hint="cs"/>
          <w:rtl/>
        </w:rPr>
      </w:pPr>
    </w:p>
    <w:p w14:paraId="4AA70561" w14:textId="77777777" w:rsidR="00004B66" w:rsidRPr="00004B66" w:rsidRDefault="00004B66" w:rsidP="00004B66">
      <w:pPr>
        <w:bidi/>
        <w:rPr>
          <w:rFonts w:cs="David" w:hint="cs"/>
          <w:rtl/>
        </w:rPr>
      </w:pPr>
      <w:r w:rsidRPr="00004B66">
        <w:rPr>
          <w:rFonts w:cs="David" w:hint="cs"/>
          <w:rtl/>
        </w:rPr>
        <w:tab/>
        <w:t xml:space="preserve"> נגד.</w:t>
      </w:r>
    </w:p>
    <w:p w14:paraId="04864637" w14:textId="77777777" w:rsidR="00004B66" w:rsidRPr="00004B66" w:rsidRDefault="00004B66" w:rsidP="00004B66">
      <w:pPr>
        <w:bidi/>
        <w:rPr>
          <w:rFonts w:cs="David" w:hint="cs"/>
          <w:rtl/>
        </w:rPr>
      </w:pPr>
    </w:p>
    <w:p w14:paraId="2E4055A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5224E1D" w14:textId="77777777" w:rsidR="00004B66" w:rsidRPr="00004B66" w:rsidRDefault="00004B66" w:rsidP="00004B66">
      <w:pPr>
        <w:bidi/>
        <w:rPr>
          <w:rFonts w:cs="David"/>
          <w:rtl/>
        </w:rPr>
      </w:pPr>
    </w:p>
    <w:p w14:paraId="401BB11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שלי </w:t>
      </w:r>
      <w:proofErr w:type="spellStart"/>
      <w:r w:rsidRPr="00004B66">
        <w:rPr>
          <w:rFonts w:cs="David" w:hint="cs"/>
          <w:rtl/>
        </w:rPr>
        <w:t>יחימוביץ</w:t>
      </w:r>
      <w:proofErr w:type="spellEnd"/>
      <w:r w:rsidRPr="00004B66">
        <w:rPr>
          <w:rFonts w:cs="David" w:hint="cs"/>
          <w:rtl/>
        </w:rPr>
        <w:t>'.</w:t>
      </w:r>
    </w:p>
    <w:p w14:paraId="0164767A" w14:textId="77777777" w:rsidR="00004B66" w:rsidRPr="00004B66" w:rsidRDefault="00004B66" w:rsidP="00004B66">
      <w:pPr>
        <w:bidi/>
        <w:rPr>
          <w:rFonts w:cs="David" w:hint="cs"/>
          <w:rtl/>
        </w:rPr>
      </w:pPr>
    </w:p>
    <w:p w14:paraId="0621DAA0" w14:textId="77777777" w:rsidR="00004B66" w:rsidRPr="00004B66" w:rsidRDefault="00004B66" w:rsidP="00004B66">
      <w:pPr>
        <w:pStyle w:val="Heading5"/>
        <w:jc w:val="left"/>
        <w:rPr>
          <w:rFonts w:hint="cs"/>
          <w:rtl/>
        </w:rPr>
      </w:pPr>
      <w:r w:rsidRPr="00004B66">
        <w:rPr>
          <w:rFonts w:hint="cs"/>
          <w:u w:val="single"/>
          <w:rtl/>
        </w:rPr>
        <w:t xml:space="preserve">שלי </w:t>
      </w:r>
      <w:proofErr w:type="spellStart"/>
      <w:r w:rsidRPr="00004B66">
        <w:rPr>
          <w:rFonts w:hint="cs"/>
          <w:u w:val="single"/>
          <w:rtl/>
        </w:rPr>
        <w:t>יחימוביץ</w:t>
      </w:r>
      <w:proofErr w:type="spellEnd"/>
      <w:r w:rsidRPr="00004B66">
        <w:rPr>
          <w:rFonts w:hint="cs"/>
          <w:u w:val="single"/>
          <w:rtl/>
        </w:rPr>
        <w:t>:</w:t>
      </w:r>
    </w:p>
    <w:p w14:paraId="5BCCD75C" w14:textId="77777777" w:rsidR="00004B66" w:rsidRPr="00004B66" w:rsidRDefault="00004B66" w:rsidP="00004B66">
      <w:pPr>
        <w:pStyle w:val="Heading5"/>
        <w:jc w:val="left"/>
        <w:rPr>
          <w:rFonts w:hint="cs"/>
          <w:rtl/>
        </w:rPr>
      </w:pPr>
    </w:p>
    <w:p w14:paraId="5C6EC257" w14:textId="77777777" w:rsidR="00004B66" w:rsidRPr="00004B66" w:rsidRDefault="00004B66" w:rsidP="00004B66">
      <w:pPr>
        <w:bidi/>
        <w:rPr>
          <w:rFonts w:cs="David" w:hint="cs"/>
          <w:rtl/>
        </w:rPr>
      </w:pPr>
      <w:r w:rsidRPr="00004B66">
        <w:rPr>
          <w:rFonts w:cs="David" w:hint="cs"/>
          <w:rtl/>
        </w:rPr>
        <w:tab/>
        <w:t xml:space="preserve"> בעד.</w:t>
      </w:r>
    </w:p>
    <w:p w14:paraId="20225CFF" w14:textId="77777777" w:rsidR="00004B66" w:rsidRPr="00004B66" w:rsidRDefault="00004B66" w:rsidP="00004B66">
      <w:pPr>
        <w:bidi/>
        <w:rPr>
          <w:rFonts w:cs="David" w:hint="cs"/>
          <w:rtl/>
        </w:rPr>
      </w:pPr>
    </w:p>
    <w:p w14:paraId="615670D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C349A0A" w14:textId="77777777" w:rsidR="00004B66" w:rsidRPr="00004B66" w:rsidRDefault="00004B66" w:rsidP="00004B66">
      <w:pPr>
        <w:bidi/>
        <w:rPr>
          <w:rFonts w:cs="David"/>
          <w:rtl/>
        </w:rPr>
      </w:pPr>
    </w:p>
    <w:p w14:paraId="19063D9D"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קולט אביטל איננה נוכחת, חבר הכנסת יורם </w:t>
      </w:r>
      <w:proofErr w:type="spellStart"/>
      <w:r w:rsidRPr="00004B66">
        <w:rPr>
          <w:rFonts w:cs="David" w:hint="cs"/>
          <w:rtl/>
        </w:rPr>
        <w:t>מרציאנו</w:t>
      </w:r>
      <w:proofErr w:type="spellEnd"/>
      <w:r w:rsidRPr="00004B66">
        <w:rPr>
          <w:rFonts w:cs="David" w:hint="cs"/>
          <w:rtl/>
        </w:rPr>
        <w:t xml:space="preserve"> איננו נוכח, חברת הכנסת </w:t>
      </w:r>
      <w:proofErr w:type="spellStart"/>
      <w:r w:rsidRPr="00004B66">
        <w:rPr>
          <w:rFonts w:cs="David" w:hint="cs"/>
          <w:rtl/>
        </w:rPr>
        <w:t>נאדיה</w:t>
      </w:r>
      <w:proofErr w:type="spellEnd"/>
      <w:r w:rsidRPr="00004B66">
        <w:rPr>
          <w:rFonts w:cs="David" w:hint="cs"/>
          <w:rtl/>
        </w:rPr>
        <w:t xml:space="preserve"> חילו איננה נוכחת. חבר הכנסת דוד אזולאי.</w:t>
      </w:r>
    </w:p>
    <w:p w14:paraId="1F766A8E" w14:textId="77777777" w:rsidR="00004B66" w:rsidRPr="00004B66" w:rsidRDefault="00004B66" w:rsidP="00004B66">
      <w:pPr>
        <w:bidi/>
        <w:rPr>
          <w:rFonts w:cs="David" w:hint="cs"/>
          <w:rtl/>
        </w:rPr>
      </w:pPr>
    </w:p>
    <w:p w14:paraId="1CE29E1C" w14:textId="77777777" w:rsidR="00004B66" w:rsidRPr="00004B66" w:rsidRDefault="00004B66" w:rsidP="00004B66">
      <w:pPr>
        <w:bidi/>
        <w:rPr>
          <w:rFonts w:cs="David"/>
          <w:u w:val="single"/>
          <w:rtl/>
        </w:rPr>
      </w:pPr>
      <w:r w:rsidRPr="00004B66">
        <w:rPr>
          <w:rFonts w:cs="David"/>
          <w:u w:val="single"/>
          <w:rtl/>
        </w:rPr>
        <w:t>דוד אזולאי:</w:t>
      </w:r>
    </w:p>
    <w:p w14:paraId="3CD84774" w14:textId="77777777" w:rsidR="00004B66" w:rsidRPr="00004B66" w:rsidRDefault="00004B66" w:rsidP="00004B66">
      <w:pPr>
        <w:bidi/>
        <w:rPr>
          <w:rFonts w:cs="David"/>
          <w:u w:val="single"/>
          <w:rtl/>
        </w:rPr>
      </w:pPr>
    </w:p>
    <w:p w14:paraId="5039F83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5AF45655" w14:textId="77777777" w:rsidR="00004B66" w:rsidRPr="00004B66" w:rsidRDefault="00004B66" w:rsidP="00004B66">
      <w:pPr>
        <w:bidi/>
        <w:rPr>
          <w:rFonts w:cs="David" w:hint="cs"/>
          <w:rtl/>
        </w:rPr>
      </w:pPr>
    </w:p>
    <w:p w14:paraId="6AA0DA7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7EABE8F" w14:textId="77777777" w:rsidR="00004B66" w:rsidRPr="00004B66" w:rsidRDefault="00004B66" w:rsidP="00004B66">
      <w:pPr>
        <w:bidi/>
        <w:rPr>
          <w:rFonts w:cs="David"/>
          <w:rtl/>
        </w:rPr>
      </w:pPr>
    </w:p>
    <w:p w14:paraId="439D42EC"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נסים זאב.</w:t>
      </w:r>
    </w:p>
    <w:p w14:paraId="031D42D0" w14:textId="77777777" w:rsidR="00004B66" w:rsidRPr="00004B66" w:rsidRDefault="00004B66" w:rsidP="00004B66">
      <w:pPr>
        <w:bidi/>
        <w:rPr>
          <w:rFonts w:cs="David" w:hint="cs"/>
          <w:rtl/>
        </w:rPr>
      </w:pPr>
    </w:p>
    <w:p w14:paraId="1498C855" w14:textId="77777777" w:rsidR="00004B66" w:rsidRPr="00004B66" w:rsidRDefault="00004B66" w:rsidP="00004B66">
      <w:pPr>
        <w:bidi/>
        <w:rPr>
          <w:rFonts w:cs="David" w:hint="cs"/>
          <w:rtl/>
        </w:rPr>
      </w:pPr>
      <w:r w:rsidRPr="00004B66">
        <w:rPr>
          <w:rFonts w:cs="David" w:hint="cs"/>
          <w:u w:val="single"/>
          <w:rtl/>
        </w:rPr>
        <w:t>נסים זאב:</w:t>
      </w:r>
    </w:p>
    <w:p w14:paraId="444A2326" w14:textId="77777777" w:rsidR="00004B66" w:rsidRPr="00004B66" w:rsidRDefault="00004B66" w:rsidP="00004B66">
      <w:pPr>
        <w:bidi/>
        <w:rPr>
          <w:rFonts w:cs="David" w:hint="cs"/>
          <w:rtl/>
        </w:rPr>
      </w:pPr>
    </w:p>
    <w:p w14:paraId="6B33311C" w14:textId="77777777" w:rsidR="00004B66" w:rsidRPr="00004B66" w:rsidRDefault="00004B66" w:rsidP="00004B66">
      <w:pPr>
        <w:bidi/>
        <w:rPr>
          <w:rFonts w:cs="David" w:hint="cs"/>
          <w:rtl/>
        </w:rPr>
      </w:pPr>
      <w:r w:rsidRPr="00004B66">
        <w:rPr>
          <w:rFonts w:cs="David" w:hint="cs"/>
          <w:rtl/>
        </w:rPr>
        <w:tab/>
        <w:t xml:space="preserve"> נגד.</w:t>
      </w:r>
    </w:p>
    <w:p w14:paraId="25EFE3E1" w14:textId="77777777" w:rsidR="00004B66" w:rsidRPr="00004B66" w:rsidRDefault="00004B66" w:rsidP="00004B66">
      <w:pPr>
        <w:bidi/>
        <w:rPr>
          <w:rFonts w:cs="David" w:hint="cs"/>
          <w:rtl/>
        </w:rPr>
      </w:pPr>
    </w:p>
    <w:p w14:paraId="7F05E70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07C2161" w14:textId="77777777" w:rsidR="00004B66" w:rsidRPr="00004B66" w:rsidRDefault="00004B66" w:rsidP="00004B66">
      <w:pPr>
        <w:bidi/>
        <w:rPr>
          <w:rFonts w:cs="David"/>
          <w:rtl/>
        </w:rPr>
      </w:pPr>
    </w:p>
    <w:p w14:paraId="55193E3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מרגי</w:t>
      </w:r>
      <w:proofErr w:type="spellEnd"/>
      <w:r w:rsidRPr="00004B66">
        <w:rPr>
          <w:rFonts w:cs="David" w:hint="cs"/>
          <w:rtl/>
        </w:rPr>
        <w:t>.</w:t>
      </w:r>
    </w:p>
    <w:p w14:paraId="44746B65" w14:textId="77777777" w:rsidR="00004B66" w:rsidRPr="00004B66" w:rsidRDefault="00004B66" w:rsidP="00004B66">
      <w:pPr>
        <w:bidi/>
        <w:rPr>
          <w:rFonts w:cs="David" w:hint="cs"/>
          <w:rtl/>
        </w:rPr>
      </w:pPr>
    </w:p>
    <w:p w14:paraId="4148C9FF"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207A2058" w14:textId="77777777" w:rsidR="00004B66" w:rsidRPr="00004B66" w:rsidRDefault="00004B66" w:rsidP="00004B66">
      <w:pPr>
        <w:bidi/>
        <w:rPr>
          <w:rFonts w:cs="David" w:hint="cs"/>
          <w:rtl/>
        </w:rPr>
      </w:pPr>
    </w:p>
    <w:p w14:paraId="0837883E" w14:textId="77777777" w:rsidR="00004B66" w:rsidRPr="00004B66" w:rsidRDefault="00004B66" w:rsidP="00004B66">
      <w:pPr>
        <w:bidi/>
        <w:rPr>
          <w:rFonts w:cs="David" w:hint="cs"/>
          <w:rtl/>
        </w:rPr>
      </w:pPr>
      <w:r w:rsidRPr="00004B66">
        <w:rPr>
          <w:rFonts w:cs="David" w:hint="cs"/>
          <w:rtl/>
        </w:rPr>
        <w:tab/>
        <w:t xml:space="preserve"> נגד.</w:t>
      </w:r>
    </w:p>
    <w:p w14:paraId="557275CF" w14:textId="77777777" w:rsidR="00004B66" w:rsidRPr="00004B66" w:rsidRDefault="00004B66" w:rsidP="00004B66">
      <w:pPr>
        <w:bidi/>
        <w:rPr>
          <w:rFonts w:cs="David" w:hint="cs"/>
          <w:rtl/>
        </w:rPr>
      </w:pPr>
    </w:p>
    <w:p w14:paraId="231E646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FFDE9CD" w14:textId="77777777" w:rsidR="00004B66" w:rsidRPr="00004B66" w:rsidRDefault="00004B66" w:rsidP="00004B66">
      <w:pPr>
        <w:bidi/>
        <w:rPr>
          <w:rFonts w:cs="David"/>
          <w:rtl/>
        </w:rPr>
      </w:pPr>
    </w:p>
    <w:p w14:paraId="2AFF5463"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שרוני</w:t>
      </w:r>
      <w:proofErr w:type="spellEnd"/>
      <w:r w:rsidRPr="00004B66">
        <w:rPr>
          <w:rFonts w:cs="David" w:hint="cs"/>
          <w:rtl/>
        </w:rPr>
        <w:t>.</w:t>
      </w:r>
    </w:p>
    <w:p w14:paraId="2055178F" w14:textId="77777777" w:rsidR="00004B66" w:rsidRPr="00004B66" w:rsidRDefault="00004B66" w:rsidP="00004B66">
      <w:pPr>
        <w:bidi/>
        <w:rPr>
          <w:rFonts w:cs="David" w:hint="cs"/>
          <w:rtl/>
        </w:rPr>
      </w:pPr>
    </w:p>
    <w:p w14:paraId="7B758843"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 xml:space="preserve">משה </w:t>
      </w:r>
      <w:proofErr w:type="spellStart"/>
      <w:r w:rsidRPr="00004B66">
        <w:rPr>
          <w:rFonts w:cs="David" w:hint="cs"/>
          <w:u w:val="single"/>
          <w:rtl/>
        </w:rPr>
        <w:t>שרוני</w:t>
      </w:r>
      <w:proofErr w:type="spellEnd"/>
      <w:r w:rsidRPr="00004B66">
        <w:rPr>
          <w:rFonts w:cs="David" w:hint="cs"/>
          <w:u w:val="single"/>
          <w:rtl/>
        </w:rPr>
        <w:t>:</w:t>
      </w:r>
    </w:p>
    <w:p w14:paraId="66F95ED5" w14:textId="77777777" w:rsidR="00004B66" w:rsidRPr="00004B66" w:rsidRDefault="00004B66" w:rsidP="00004B66">
      <w:pPr>
        <w:bidi/>
        <w:rPr>
          <w:rFonts w:cs="David" w:hint="cs"/>
          <w:rtl/>
        </w:rPr>
      </w:pPr>
    </w:p>
    <w:p w14:paraId="07B8122F" w14:textId="77777777" w:rsidR="00004B66" w:rsidRPr="00004B66" w:rsidRDefault="00004B66" w:rsidP="00004B66">
      <w:pPr>
        <w:bidi/>
        <w:rPr>
          <w:rFonts w:cs="David" w:hint="cs"/>
          <w:rtl/>
        </w:rPr>
      </w:pPr>
      <w:r w:rsidRPr="00004B66">
        <w:rPr>
          <w:rFonts w:cs="David" w:hint="cs"/>
          <w:rtl/>
        </w:rPr>
        <w:tab/>
        <w:t xml:space="preserve"> נגד.</w:t>
      </w:r>
    </w:p>
    <w:p w14:paraId="3B9E51C4" w14:textId="77777777" w:rsidR="00004B66" w:rsidRPr="00004B66" w:rsidRDefault="00004B66" w:rsidP="00004B66">
      <w:pPr>
        <w:bidi/>
        <w:rPr>
          <w:rFonts w:cs="David" w:hint="cs"/>
          <w:rtl/>
        </w:rPr>
      </w:pPr>
    </w:p>
    <w:p w14:paraId="43B3AAF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EB37D22" w14:textId="77777777" w:rsidR="00004B66" w:rsidRPr="00004B66" w:rsidRDefault="00004B66" w:rsidP="00004B66">
      <w:pPr>
        <w:bidi/>
        <w:rPr>
          <w:rFonts w:cs="David"/>
          <w:rtl/>
        </w:rPr>
      </w:pPr>
    </w:p>
    <w:p w14:paraId="26D4574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גלזר</w:t>
      </w:r>
      <w:proofErr w:type="spellEnd"/>
      <w:r w:rsidRPr="00004B66">
        <w:rPr>
          <w:rFonts w:cs="David" w:hint="cs"/>
          <w:rtl/>
        </w:rPr>
        <w:t xml:space="preserve"> שמחליף את גלנטי.</w:t>
      </w:r>
    </w:p>
    <w:p w14:paraId="3B25BF33" w14:textId="77777777" w:rsidR="00004B66" w:rsidRPr="00004B66" w:rsidRDefault="00004B66" w:rsidP="00004B66">
      <w:pPr>
        <w:bidi/>
        <w:rPr>
          <w:rFonts w:cs="David" w:hint="cs"/>
          <w:rtl/>
        </w:rPr>
      </w:pPr>
    </w:p>
    <w:p w14:paraId="3224D108" w14:textId="77777777" w:rsidR="00004B66" w:rsidRPr="00004B66" w:rsidRDefault="00004B66" w:rsidP="00004B66">
      <w:pPr>
        <w:bidi/>
        <w:rPr>
          <w:rFonts w:cs="David" w:hint="cs"/>
          <w:u w:val="single"/>
          <w:rtl/>
        </w:rPr>
      </w:pPr>
      <w:r w:rsidRPr="00004B66">
        <w:rPr>
          <w:rFonts w:cs="David" w:hint="cs"/>
          <w:u w:val="single"/>
          <w:rtl/>
        </w:rPr>
        <w:t xml:space="preserve">אלחנן </w:t>
      </w:r>
      <w:proofErr w:type="spellStart"/>
      <w:r w:rsidRPr="00004B66">
        <w:rPr>
          <w:rFonts w:cs="David" w:hint="cs"/>
          <w:u w:val="single"/>
          <w:rtl/>
        </w:rPr>
        <w:t>גלזר</w:t>
      </w:r>
      <w:proofErr w:type="spellEnd"/>
      <w:r w:rsidRPr="00004B66">
        <w:rPr>
          <w:rFonts w:cs="David" w:hint="cs"/>
          <w:u w:val="single"/>
          <w:rtl/>
        </w:rPr>
        <w:t>:</w:t>
      </w:r>
    </w:p>
    <w:p w14:paraId="49740103" w14:textId="77777777" w:rsidR="00004B66" w:rsidRPr="00004B66" w:rsidRDefault="00004B66" w:rsidP="00004B66">
      <w:pPr>
        <w:bidi/>
        <w:rPr>
          <w:rFonts w:cs="David" w:hint="cs"/>
          <w:u w:val="single"/>
          <w:rtl/>
        </w:rPr>
      </w:pPr>
    </w:p>
    <w:p w14:paraId="0257B985" w14:textId="77777777" w:rsidR="00004B66" w:rsidRPr="00004B66" w:rsidRDefault="00004B66" w:rsidP="00004B66">
      <w:pPr>
        <w:bidi/>
        <w:rPr>
          <w:rFonts w:cs="David" w:hint="cs"/>
          <w:rtl/>
        </w:rPr>
      </w:pPr>
      <w:r w:rsidRPr="00004B66">
        <w:rPr>
          <w:rFonts w:cs="David" w:hint="cs"/>
          <w:rtl/>
        </w:rPr>
        <w:tab/>
        <w:t>נגד.</w:t>
      </w:r>
    </w:p>
    <w:p w14:paraId="7A74C63B" w14:textId="77777777" w:rsidR="00004B66" w:rsidRPr="00004B66" w:rsidRDefault="00004B66" w:rsidP="00004B66">
      <w:pPr>
        <w:bidi/>
        <w:rPr>
          <w:rFonts w:cs="David" w:hint="cs"/>
          <w:rtl/>
        </w:rPr>
      </w:pPr>
    </w:p>
    <w:p w14:paraId="6CE5B80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3D0BE6D" w14:textId="77777777" w:rsidR="00004B66" w:rsidRPr="00004B66" w:rsidRDefault="00004B66" w:rsidP="00004B66">
      <w:pPr>
        <w:bidi/>
        <w:rPr>
          <w:rFonts w:cs="David"/>
          <w:rtl/>
        </w:rPr>
      </w:pPr>
    </w:p>
    <w:p w14:paraId="3A264120"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גפני שמחליף את פרוש.</w:t>
      </w:r>
    </w:p>
    <w:p w14:paraId="689D472F" w14:textId="77777777" w:rsidR="00004B66" w:rsidRPr="00004B66" w:rsidRDefault="00004B66" w:rsidP="00004B66">
      <w:pPr>
        <w:bidi/>
        <w:rPr>
          <w:rFonts w:cs="David" w:hint="cs"/>
          <w:rtl/>
        </w:rPr>
      </w:pPr>
    </w:p>
    <w:p w14:paraId="74C0B8C0" w14:textId="77777777" w:rsidR="00004B66" w:rsidRPr="00004B66" w:rsidRDefault="00004B66" w:rsidP="00004B66">
      <w:pPr>
        <w:bidi/>
        <w:rPr>
          <w:rFonts w:cs="David" w:hint="cs"/>
          <w:rtl/>
        </w:rPr>
      </w:pPr>
      <w:r w:rsidRPr="00004B66">
        <w:rPr>
          <w:rFonts w:cs="David" w:hint="cs"/>
          <w:u w:val="single"/>
          <w:rtl/>
        </w:rPr>
        <w:t>משה גפני:</w:t>
      </w:r>
    </w:p>
    <w:p w14:paraId="207CA66C" w14:textId="77777777" w:rsidR="00004B66" w:rsidRPr="00004B66" w:rsidRDefault="00004B66" w:rsidP="00004B66">
      <w:pPr>
        <w:bidi/>
        <w:rPr>
          <w:rFonts w:cs="David" w:hint="cs"/>
          <w:rtl/>
        </w:rPr>
      </w:pPr>
    </w:p>
    <w:p w14:paraId="69093CB2" w14:textId="77777777" w:rsidR="00004B66" w:rsidRPr="00004B66" w:rsidRDefault="00004B66" w:rsidP="00004B66">
      <w:pPr>
        <w:bidi/>
        <w:rPr>
          <w:rFonts w:cs="David" w:hint="cs"/>
          <w:rtl/>
        </w:rPr>
      </w:pPr>
      <w:r w:rsidRPr="00004B66">
        <w:rPr>
          <w:rFonts w:cs="David" w:hint="cs"/>
          <w:rtl/>
        </w:rPr>
        <w:tab/>
        <w:t xml:space="preserve"> בעד.</w:t>
      </w:r>
    </w:p>
    <w:p w14:paraId="226A7319" w14:textId="77777777" w:rsidR="00004B66" w:rsidRPr="00004B66" w:rsidRDefault="00004B66" w:rsidP="00004B66">
      <w:pPr>
        <w:bidi/>
        <w:rPr>
          <w:rFonts w:cs="David" w:hint="cs"/>
          <w:rtl/>
        </w:rPr>
      </w:pPr>
    </w:p>
    <w:p w14:paraId="68CE584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F1D7F99" w14:textId="77777777" w:rsidR="00004B66" w:rsidRPr="00004B66" w:rsidRDefault="00004B66" w:rsidP="00004B66">
      <w:pPr>
        <w:bidi/>
        <w:rPr>
          <w:rFonts w:cs="David"/>
          <w:rtl/>
        </w:rPr>
      </w:pPr>
    </w:p>
    <w:p w14:paraId="39B4E853"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סער.</w:t>
      </w:r>
    </w:p>
    <w:p w14:paraId="6C418686" w14:textId="77777777" w:rsidR="00004B66" w:rsidRPr="00004B66" w:rsidRDefault="00004B66" w:rsidP="00004B66">
      <w:pPr>
        <w:bidi/>
        <w:rPr>
          <w:rFonts w:cs="David" w:hint="cs"/>
          <w:rtl/>
        </w:rPr>
      </w:pPr>
    </w:p>
    <w:p w14:paraId="28D2C2BC" w14:textId="77777777" w:rsidR="00004B66" w:rsidRPr="00004B66" w:rsidRDefault="00004B66" w:rsidP="00004B66">
      <w:pPr>
        <w:bidi/>
        <w:rPr>
          <w:rFonts w:cs="David" w:hint="cs"/>
          <w:u w:val="single"/>
          <w:rtl/>
        </w:rPr>
      </w:pPr>
      <w:r w:rsidRPr="00004B66">
        <w:rPr>
          <w:rFonts w:cs="David" w:hint="cs"/>
          <w:u w:val="single"/>
          <w:rtl/>
        </w:rPr>
        <w:t>גדעון סער:</w:t>
      </w:r>
    </w:p>
    <w:p w14:paraId="38856A1C" w14:textId="77777777" w:rsidR="00004B66" w:rsidRPr="00004B66" w:rsidRDefault="00004B66" w:rsidP="00004B66">
      <w:pPr>
        <w:bidi/>
        <w:rPr>
          <w:rFonts w:cs="David" w:hint="cs"/>
          <w:u w:val="single"/>
          <w:rtl/>
        </w:rPr>
      </w:pPr>
    </w:p>
    <w:p w14:paraId="71447668" w14:textId="77777777" w:rsidR="00004B66" w:rsidRPr="00004B66" w:rsidRDefault="00004B66" w:rsidP="00004B66">
      <w:pPr>
        <w:bidi/>
        <w:rPr>
          <w:rFonts w:cs="David" w:hint="cs"/>
          <w:rtl/>
        </w:rPr>
      </w:pPr>
      <w:r w:rsidRPr="00004B66">
        <w:rPr>
          <w:rFonts w:cs="David" w:hint="cs"/>
          <w:rtl/>
        </w:rPr>
        <w:tab/>
        <w:t xml:space="preserve"> בעד.</w:t>
      </w:r>
    </w:p>
    <w:p w14:paraId="6A7F637F" w14:textId="77777777" w:rsidR="00004B66" w:rsidRPr="00004B66" w:rsidRDefault="00004B66" w:rsidP="00004B66">
      <w:pPr>
        <w:bidi/>
        <w:rPr>
          <w:rFonts w:cs="David" w:hint="cs"/>
          <w:rtl/>
        </w:rPr>
      </w:pPr>
    </w:p>
    <w:p w14:paraId="3418F8B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D0B89A9" w14:textId="77777777" w:rsidR="00004B66" w:rsidRPr="00004B66" w:rsidRDefault="00004B66" w:rsidP="00004B66">
      <w:pPr>
        <w:bidi/>
        <w:rPr>
          <w:rFonts w:cs="David"/>
          <w:rtl/>
        </w:rPr>
      </w:pPr>
    </w:p>
    <w:p w14:paraId="7EACDCCD"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ריבלין.</w:t>
      </w:r>
    </w:p>
    <w:p w14:paraId="489F9E75" w14:textId="77777777" w:rsidR="00004B66" w:rsidRPr="00004B66" w:rsidRDefault="00004B66" w:rsidP="00004B66">
      <w:pPr>
        <w:bidi/>
        <w:rPr>
          <w:rFonts w:cs="David" w:hint="cs"/>
          <w:rtl/>
        </w:rPr>
      </w:pPr>
    </w:p>
    <w:p w14:paraId="2E8EBD41" w14:textId="77777777" w:rsidR="00004B66" w:rsidRPr="00004B66" w:rsidRDefault="00004B66" w:rsidP="00004B66">
      <w:pPr>
        <w:bidi/>
        <w:rPr>
          <w:rFonts w:cs="David" w:hint="cs"/>
          <w:rtl/>
        </w:rPr>
      </w:pPr>
      <w:r w:rsidRPr="00004B66">
        <w:rPr>
          <w:rFonts w:cs="David" w:hint="cs"/>
          <w:u w:val="single"/>
          <w:rtl/>
        </w:rPr>
        <w:t>ראובן ריבלין:</w:t>
      </w:r>
    </w:p>
    <w:p w14:paraId="34FF3CC8" w14:textId="77777777" w:rsidR="00004B66" w:rsidRPr="00004B66" w:rsidRDefault="00004B66" w:rsidP="00004B66">
      <w:pPr>
        <w:bidi/>
        <w:rPr>
          <w:rFonts w:cs="David" w:hint="cs"/>
          <w:rtl/>
        </w:rPr>
      </w:pPr>
    </w:p>
    <w:p w14:paraId="3ECB9A26" w14:textId="77777777" w:rsidR="00004B66" w:rsidRPr="00004B66" w:rsidRDefault="00004B66" w:rsidP="00004B66">
      <w:pPr>
        <w:bidi/>
        <w:rPr>
          <w:rFonts w:cs="David" w:hint="cs"/>
          <w:rtl/>
        </w:rPr>
      </w:pPr>
      <w:r w:rsidRPr="00004B66">
        <w:rPr>
          <w:rFonts w:cs="David" w:hint="cs"/>
          <w:rtl/>
        </w:rPr>
        <w:tab/>
        <w:t xml:space="preserve"> בעד.</w:t>
      </w:r>
    </w:p>
    <w:p w14:paraId="23E58750" w14:textId="77777777" w:rsidR="00004B66" w:rsidRPr="00004B66" w:rsidRDefault="00004B66" w:rsidP="00004B66">
      <w:pPr>
        <w:bidi/>
        <w:rPr>
          <w:rFonts w:cs="David" w:hint="cs"/>
          <w:rtl/>
        </w:rPr>
      </w:pPr>
    </w:p>
    <w:p w14:paraId="3784C3E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B5D6051" w14:textId="77777777" w:rsidR="00004B66" w:rsidRPr="00004B66" w:rsidRDefault="00004B66" w:rsidP="00004B66">
      <w:pPr>
        <w:bidi/>
        <w:rPr>
          <w:rFonts w:cs="David"/>
          <w:rtl/>
        </w:rPr>
      </w:pPr>
    </w:p>
    <w:p w14:paraId="484501FB"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לבנת שמחליפה את יולי </w:t>
      </w:r>
      <w:proofErr w:type="spellStart"/>
      <w:r w:rsidRPr="00004B66">
        <w:rPr>
          <w:rFonts w:cs="David" w:hint="cs"/>
          <w:rtl/>
        </w:rPr>
        <w:t>אדלשטיין</w:t>
      </w:r>
      <w:proofErr w:type="spellEnd"/>
      <w:r w:rsidRPr="00004B66">
        <w:rPr>
          <w:rFonts w:cs="David" w:hint="cs"/>
          <w:rtl/>
        </w:rPr>
        <w:t>.</w:t>
      </w:r>
    </w:p>
    <w:p w14:paraId="1A69CC15" w14:textId="77777777" w:rsidR="00004B66" w:rsidRPr="00004B66" w:rsidRDefault="00004B66" w:rsidP="00004B66">
      <w:pPr>
        <w:bidi/>
        <w:rPr>
          <w:rFonts w:cs="David" w:hint="cs"/>
          <w:rtl/>
        </w:rPr>
      </w:pPr>
    </w:p>
    <w:p w14:paraId="67C7098F" w14:textId="77777777" w:rsidR="00004B66" w:rsidRPr="00004B66" w:rsidRDefault="00004B66" w:rsidP="00004B66">
      <w:pPr>
        <w:bidi/>
        <w:rPr>
          <w:rFonts w:cs="David" w:hint="cs"/>
          <w:rtl/>
        </w:rPr>
      </w:pPr>
      <w:r w:rsidRPr="00004B66">
        <w:rPr>
          <w:rFonts w:cs="David" w:hint="cs"/>
          <w:u w:val="single"/>
          <w:rtl/>
        </w:rPr>
        <w:t>לימור לבנת:</w:t>
      </w:r>
    </w:p>
    <w:p w14:paraId="59C69B2C" w14:textId="77777777" w:rsidR="00004B66" w:rsidRPr="00004B66" w:rsidRDefault="00004B66" w:rsidP="00004B66">
      <w:pPr>
        <w:bidi/>
        <w:rPr>
          <w:rFonts w:cs="David" w:hint="cs"/>
          <w:rtl/>
        </w:rPr>
      </w:pPr>
    </w:p>
    <w:p w14:paraId="333BDA3A" w14:textId="77777777" w:rsidR="00004B66" w:rsidRPr="00004B66" w:rsidRDefault="00004B66" w:rsidP="00004B66">
      <w:pPr>
        <w:bidi/>
        <w:rPr>
          <w:rFonts w:cs="David" w:hint="cs"/>
          <w:rtl/>
        </w:rPr>
      </w:pPr>
      <w:r w:rsidRPr="00004B66">
        <w:rPr>
          <w:rFonts w:cs="David" w:hint="cs"/>
          <w:rtl/>
        </w:rPr>
        <w:tab/>
        <w:t xml:space="preserve"> בעד.</w:t>
      </w:r>
    </w:p>
    <w:p w14:paraId="1A2FA47C" w14:textId="77777777" w:rsidR="00004B66" w:rsidRPr="00004B66" w:rsidRDefault="00004B66" w:rsidP="00004B66">
      <w:pPr>
        <w:bidi/>
        <w:rPr>
          <w:rFonts w:cs="David" w:hint="cs"/>
          <w:rtl/>
        </w:rPr>
      </w:pPr>
    </w:p>
    <w:p w14:paraId="30C5F27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4F40C76" w14:textId="77777777" w:rsidR="00004B66" w:rsidRPr="00004B66" w:rsidRDefault="00004B66" w:rsidP="00004B66">
      <w:pPr>
        <w:bidi/>
        <w:rPr>
          <w:rFonts w:cs="David"/>
          <w:rtl/>
        </w:rPr>
      </w:pPr>
    </w:p>
    <w:p w14:paraId="118ED20D"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רותם שמחליף את </w:t>
      </w:r>
      <w:proofErr w:type="spellStart"/>
      <w:r w:rsidRPr="00004B66">
        <w:rPr>
          <w:rFonts w:cs="David" w:hint="cs"/>
          <w:rtl/>
        </w:rPr>
        <w:t>אסתרינה</w:t>
      </w:r>
      <w:proofErr w:type="spellEnd"/>
      <w:r w:rsidRPr="00004B66">
        <w:rPr>
          <w:rFonts w:cs="David" w:hint="cs"/>
          <w:rtl/>
        </w:rPr>
        <w:t xml:space="preserve"> </w:t>
      </w:r>
      <w:proofErr w:type="spellStart"/>
      <w:r w:rsidRPr="00004B66">
        <w:rPr>
          <w:rFonts w:cs="David" w:hint="cs"/>
          <w:rtl/>
        </w:rPr>
        <w:t>טרטמן</w:t>
      </w:r>
      <w:proofErr w:type="spellEnd"/>
      <w:r w:rsidRPr="00004B66">
        <w:rPr>
          <w:rFonts w:cs="David" w:hint="cs"/>
          <w:rtl/>
        </w:rPr>
        <w:t>.</w:t>
      </w:r>
    </w:p>
    <w:p w14:paraId="2F1D05A1" w14:textId="77777777" w:rsidR="00004B66" w:rsidRPr="00004B66" w:rsidRDefault="00004B66" w:rsidP="00004B66">
      <w:pPr>
        <w:bidi/>
        <w:rPr>
          <w:rFonts w:cs="David" w:hint="cs"/>
          <w:rtl/>
        </w:rPr>
      </w:pPr>
    </w:p>
    <w:p w14:paraId="076DC137" w14:textId="77777777" w:rsidR="00004B66" w:rsidRPr="00004B66" w:rsidRDefault="00004B66" w:rsidP="00004B66">
      <w:pPr>
        <w:bidi/>
        <w:rPr>
          <w:rFonts w:cs="David" w:hint="cs"/>
          <w:u w:val="single"/>
          <w:rtl/>
        </w:rPr>
      </w:pPr>
      <w:r w:rsidRPr="00004B66">
        <w:rPr>
          <w:rFonts w:cs="David" w:hint="cs"/>
          <w:u w:val="single"/>
          <w:rtl/>
        </w:rPr>
        <w:t>דוד רותם:</w:t>
      </w:r>
    </w:p>
    <w:p w14:paraId="189A18A6" w14:textId="77777777" w:rsidR="00004B66" w:rsidRPr="00004B66" w:rsidRDefault="00004B66" w:rsidP="00004B66">
      <w:pPr>
        <w:bidi/>
        <w:rPr>
          <w:rFonts w:cs="David" w:hint="cs"/>
          <w:u w:val="single"/>
          <w:rtl/>
        </w:rPr>
      </w:pPr>
    </w:p>
    <w:p w14:paraId="6AB05E96" w14:textId="77777777" w:rsidR="00004B66" w:rsidRPr="00004B66" w:rsidRDefault="00004B66" w:rsidP="00004B66">
      <w:pPr>
        <w:bidi/>
        <w:rPr>
          <w:rFonts w:cs="David" w:hint="cs"/>
          <w:rtl/>
        </w:rPr>
      </w:pPr>
      <w:r w:rsidRPr="00004B66">
        <w:rPr>
          <w:rFonts w:cs="David" w:hint="cs"/>
          <w:rtl/>
        </w:rPr>
        <w:tab/>
        <w:t xml:space="preserve"> נגד.</w:t>
      </w:r>
    </w:p>
    <w:p w14:paraId="0B2988DF" w14:textId="77777777" w:rsidR="00004B66" w:rsidRPr="00004B66" w:rsidRDefault="00004B66" w:rsidP="00004B66">
      <w:pPr>
        <w:bidi/>
        <w:rPr>
          <w:rFonts w:cs="David" w:hint="cs"/>
          <w:rtl/>
        </w:rPr>
      </w:pPr>
    </w:p>
    <w:p w14:paraId="53748776"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87D9967" w14:textId="77777777" w:rsidR="00004B66" w:rsidRPr="00004B66" w:rsidRDefault="00004B66" w:rsidP="00004B66">
      <w:pPr>
        <w:bidi/>
        <w:rPr>
          <w:rFonts w:cs="David"/>
          <w:rtl/>
        </w:rPr>
      </w:pPr>
    </w:p>
    <w:p w14:paraId="4572CE99"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אילטוב</w:t>
      </w:r>
      <w:proofErr w:type="spellEnd"/>
      <w:r w:rsidRPr="00004B66">
        <w:rPr>
          <w:rFonts w:cs="David" w:hint="cs"/>
          <w:rtl/>
        </w:rPr>
        <w:t>.</w:t>
      </w:r>
    </w:p>
    <w:p w14:paraId="606C96AD" w14:textId="77777777" w:rsidR="00004B66" w:rsidRPr="00004B66" w:rsidRDefault="00004B66" w:rsidP="00004B66">
      <w:pPr>
        <w:bidi/>
        <w:rPr>
          <w:rFonts w:cs="David" w:hint="cs"/>
          <w:rtl/>
        </w:rPr>
      </w:pPr>
    </w:p>
    <w:p w14:paraId="40DD558C"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0627A884" w14:textId="77777777" w:rsidR="00004B66" w:rsidRPr="00004B66" w:rsidRDefault="00004B66" w:rsidP="00004B66">
      <w:pPr>
        <w:bidi/>
        <w:rPr>
          <w:rFonts w:cs="David"/>
          <w:rtl/>
        </w:rPr>
      </w:pPr>
    </w:p>
    <w:p w14:paraId="3A787C76"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3B4B90A9" w14:textId="77777777" w:rsidR="00004B66" w:rsidRPr="00004B66" w:rsidRDefault="00004B66" w:rsidP="00004B66">
      <w:pPr>
        <w:bidi/>
        <w:rPr>
          <w:rFonts w:cs="David" w:hint="cs"/>
          <w:rtl/>
        </w:rPr>
      </w:pPr>
    </w:p>
    <w:p w14:paraId="5CF97C6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A2699E4" w14:textId="77777777" w:rsidR="00004B66" w:rsidRPr="00004B66" w:rsidRDefault="00004B66" w:rsidP="00004B66">
      <w:pPr>
        <w:bidi/>
        <w:rPr>
          <w:rFonts w:cs="David"/>
          <w:rtl/>
        </w:rPr>
      </w:pPr>
    </w:p>
    <w:p w14:paraId="65EAA02F"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אורי אריאל.</w:t>
      </w:r>
    </w:p>
    <w:p w14:paraId="75101B8A" w14:textId="77777777" w:rsidR="00004B66" w:rsidRPr="00004B66" w:rsidRDefault="00004B66" w:rsidP="00004B66">
      <w:pPr>
        <w:bidi/>
        <w:rPr>
          <w:rFonts w:cs="David" w:hint="cs"/>
          <w:rtl/>
        </w:rPr>
      </w:pPr>
    </w:p>
    <w:p w14:paraId="05FD6FA1" w14:textId="77777777" w:rsidR="00004B66" w:rsidRPr="00004B66" w:rsidRDefault="00004B66" w:rsidP="00004B66">
      <w:pPr>
        <w:bidi/>
        <w:rPr>
          <w:rFonts w:cs="David"/>
          <w:rtl/>
        </w:rPr>
      </w:pPr>
      <w:r w:rsidRPr="00004B66">
        <w:rPr>
          <w:rFonts w:cs="David" w:hint="eastAsia"/>
          <w:u w:val="single"/>
          <w:rtl/>
        </w:rPr>
        <w:t>אורי</w:t>
      </w:r>
      <w:r w:rsidRPr="00004B66">
        <w:rPr>
          <w:rFonts w:cs="David"/>
          <w:u w:val="single"/>
          <w:rtl/>
        </w:rPr>
        <w:t xml:space="preserve"> אריאל:</w:t>
      </w:r>
    </w:p>
    <w:p w14:paraId="66B01594" w14:textId="77777777" w:rsidR="00004B66" w:rsidRPr="00004B66" w:rsidRDefault="00004B66" w:rsidP="00004B66">
      <w:pPr>
        <w:bidi/>
        <w:rPr>
          <w:rFonts w:cs="David"/>
          <w:rtl/>
        </w:rPr>
      </w:pPr>
    </w:p>
    <w:p w14:paraId="0C38C169"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בעד.</w:t>
      </w:r>
    </w:p>
    <w:p w14:paraId="7860892C" w14:textId="77777777" w:rsidR="00004B66" w:rsidRPr="00004B66" w:rsidRDefault="00004B66" w:rsidP="00004B66">
      <w:pPr>
        <w:bidi/>
        <w:rPr>
          <w:rFonts w:cs="David" w:hint="cs"/>
          <w:rtl/>
        </w:rPr>
      </w:pPr>
    </w:p>
    <w:p w14:paraId="2A7B476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66E51BE" w14:textId="77777777" w:rsidR="00004B66" w:rsidRPr="00004B66" w:rsidRDefault="00004B66" w:rsidP="00004B66">
      <w:pPr>
        <w:bidi/>
        <w:rPr>
          <w:rFonts w:cs="David"/>
          <w:rtl/>
        </w:rPr>
      </w:pPr>
    </w:p>
    <w:p w14:paraId="6142C960"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אלדד שמחליף את גבאי.</w:t>
      </w:r>
    </w:p>
    <w:p w14:paraId="5A346288" w14:textId="77777777" w:rsidR="00004B66" w:rsidRPr="00004B66" w:rsidRDefault="00004B66" w:rsidP="00004B66">
      <w:pPr>
        <w:bidi/>
        <w:rPr>
          <w:rFonts w:cs="David" w:hint="cs"/>
          <w:rtl/>
        </w:rPr>
      </w:pPr>
    </w:p>
    <w:p w14:paraId="26B4E282" w14:textId="77777777" w:rsidR="00004B66" w:rsidRPr="00004B66" w:rsidRDefault="00004B66" w:rsidP="00004B66">
      <w:pPr>
        <w:bidi/>
        <w:rPr>
          <w:rFonts w:cs="David" w:hint="cs"/>
          <w:u w:val="single"/>
          <w:rtl/>
        </w:rPr>
      </w:pPr>
      <w:r w:rsidRPr="00004B66">
        <w:rPr>
          <w:rFonts w:cs="David" w:hint="cs"/>
          <w:u w:val="single"/>
          <w:rtl/>
        </w:rPr>
        <w:t>אריה אלדד:</w:t>
      </w:r>
    </w:p>
    <w:p w14:paraId="04626CAC" w14:textId="77777777" w:rsidR="00004B66" w:rsidRPr="00004B66" w:rsidRDefault="00004B66" w:rsidP="00004B66">
      <w:pPr>
        <w:bidi/>
        <w:rPr>
          <w:rFonts w:cs="David" w:hint="cs"/>
          <w:u w:val="single"/>
          <w:rtl/>
        </w:rPr>
      </w:pPr>
    </w:p>
    <w:p w14:paraId="4EEFB4FC" w14:textId="77777777" w:rsidR="00004B66" w:rsidRPr="00004B66" w:rsidRDefault="00004B66" w:rsidP="00004B66">
      <w:pPr>
        <w:bidi/>
        <w:rPr>
          <w:rFonts w:cs="David" w:hint="cs"/>
          <w:rtl/>
        </w:rPr>
      </w:pPr>
      <w:r w:rsidRPr="00004B66">
        <w:rPr>
          <w:rFonts w:cs="David" w:hint="cs"/>
          <w:rtl/>
        </w:rPr>
        <w:tab/>
        <w:t xml:space="preserve"> בעד.</w:t>
      </w:r>
    </w:p>
    <w:p w14:paraId="5CFF11B8" w14:textId="77777777" w:rsidR="00004B66" w:rsidRPr="00004B66" w:rsidRDefault="00004B66" w:rsidP="00004B66">
      <w:pPr>
        <w:bidi/>
        <w:rPr>
          <w:rFonts w:cs="David" w:hint="cs"/>
          <w:rtl/>
        </w:rPr>
      </w:pPr>
    </w:p>
    <w:p w14:paraId="4057A87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DE5E6C4" w14:textId="77777777" w:rsidR="00004B66" w:rsidRPr="00004B66" w:rsidRDefault="00004B66" w:rsidP="00004B66">
      <w:pPr>
        <w:bidi/>
        <w:rPr>
          <w:rFonts w:cs="David"/>
          <w:rtl/>
        </w:rPr>
      </w:pPr>
    </w:p>
    <w:p w14:paraId="77D2E6B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זהבה </w:t>
      </w:r>
      <w:proofErr w:type="spellStart"/>
      <w:r w:rsidRPr="00004B66">
        <w:rPr>
          <w:rFonts w:cs="David" w:hint="cs"/>
          <w:rtl/>
        </w:rPr>
        <w:t>גלאון</w:t>
      </w:r>
      <w:proofErr w:type="spellEnd"/>
      <w:r w:rsidRPr="00004B66">
        <w:rPr>
          <w:rFonts w:cs="David" w:hint="cs"/>
          <w:rtl/>
        </w:rPr>
        <w:t>.</w:t>
      </w:r>
    </w:p>
    <w:p w14:paraId="70EAAC1C" w14:textId="77777777" w:rsidR="00004B66" w:rsidRPr="00004B66" w:rsidRDefault="00004B66" w:rsidP="00004B66">
      <w:pPr>
        <w:bidi/>
        <w:rPr>
          <w:rFonts w:cs="David" w:hint="cs"/>
          <w:rtl/>
        </w:rPr>
      </w:pPr>
    </w:p>
    <w:p w14:paraId="75D9AB13"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3A84F050" w14:textId="77777777" w:rsidR="00004B66" w:rsidRPr="00004B66" w:rsidRDefault="00004B66" w:rsidP="00004B66">
      <w:pPr>
        <w:bidi/>
        <w:rPr>
          <w:rFonts w:cs="David" w:hint="cs"/>
          <w:rtl/>
        </w:rPr>
      </w:pPr>
    </w:p>
    <w:p w14:paraId="19040302" w14:textId="77777777" w:rsidR="00004B66" w:rsidRPr="00004B66" w:rsidRDefault="00004B66" w:rsidP="00004B66">
      <w:pPr>
        <w:bidi/>
        <w:rPr>
          <w:rFonts w:cs="David" w:hint="cs"/>
          <w:rtl/>
        </w:rPr>
      </w:pPr>
      <w:r w:rsidRPr="00004B66">
        <w:rPr>
          <w:rFonts w:cs="David" w:hint="cs"/>
          <w:rtl/>
        </w:rPr>
        <w:tab/>
        <w:t xml:space="preserve"> בעד. </w:t>
      </w:r>
    </w:p>
    <w:p w14:paraId="49F42451" w14:textId="77777777" w:rsidR="00004B66" w:rsidRPr="00004B66" w:rsidRDefault="00004B66" w:rsidP="00004B66">
      <w:pPr>
        <w:bidi/>
        <w:rPr>
          <w:rFonts w:cs="David" w:hint="cs"/>
          <w:rtl/>
        </w:rPr>
      </w:pPr>
    </w:p>
    <w:p w14:paraId="362200E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18A8B91" w14:textId="77777777" w:rsidR="00004B66" w:rsidRPr="00004B66" w:rsidRDefault="00004B66" w:rsidP="00004B66">
      <w:pPr>
        <w:bidi/>
        <w:rPr>
          <w:rFonts w:cs="David"/>
          <w:rtl/>
        </w:rPr>
      </w:pPr>
    </w:p>
    <w:p w14:paraId="4B192319"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טיבי איננו נוכח. חבר הכנסת </w:t>
      </w:r>
      <w:proofErr w:type="spellStart"/>
      <w:r w:rsidRPr="00004B66">
        <w:rPr>
          <w:rFonts w:cs="David" w:hint="cs"/>
          <w:rtl/>
        </w:rPr>
        <w:t>סוויד</w:t>
      </w:r>
      <w:proofErr w:type="spellEnd"/>
      <w:r w:rsidRPr="00004B66">
        <w:rPr>
          <w:rFonts w:cs="David" w:hint="cs"/>
          <w:rtl/>
        </w:rPr>
        <w:t xml:space="preserve"> שמחליף את </w:t>
      </w:r>
      <w:proofErr w:type="spellStart"/>
      <w:r w:rsidRPr="00004B66">
        <w:rPr>
          <w:rFonts w:cs="David" w:hint="cs"/>
          <w:rtl/>
        </w:rPr>
        <w:t>מוחמד</w:t>
      </w:r>
      <w:proofErr w:type="spellEnd"/>
      <w:r w:rsidRPr="00004B66">
        <w:rPr>
          <w:rFonts w:cs="David" w:hint="cs"/>
          <w:rtl/>
        </w:rPr>
        <w:t xml:space="preserve"> ברכה.</w:t>
      </w:r>
    </w:p>
    <w:p w14:paraId="1E6465BA" w14:textId="77777777" w:rsidR="00004B66" w:rsidRPr="00004B66" w:rsidRDefault="00004B66" w:rsidP="00004B66">
      <w:pPr>
        <w:bidi/>
        <w:rPr>
          <w:rFonts w:cs="David" w:hint="cs"/>
          <w:rtl/>
        </w:rPr>
      </w:pPr>
    </w:p>
    <w:p w14:paraId="0C9F5CC7" w14:textId="77777777" w:rsidR="00004B66" w:rsidRPr="00004B66" w:rsidRDefault="00004B66" w:rsidP="00004B66">
      <w:pPr>
        <w:bidi/>
        <w:rPr>
          <w:rFonts w:cs="David" w:hint="cs"/>
          <w:rtl/>
        </w:rPr>
      </w:pPr>
      <w:proofErr w:type="spellStart"/>
      <w:r w:rsidRPr="00004B66">
        <w:rPr>
          <w:rFonts w:cs="David" w:hint="cs"/>
          <w:u w:val="single"/>
          <w:rtl/>
        </w:rPr>
        <w:t>חנא</w:t>
      </w:r>
      <w:proofErr w:type="spellEnd"/>
      <w:r w:rsidRPr="00004B66">
        <w:rPr>
          <w:rFonts w:cs="David" w:hint="cs"/>
          <w:u w:val="single"/>
          <w:rtl/>
        </w:rPr>
        <w:t xml:space="preserve"> </w:t>
      </w:r>
      <w:proofErr w:type="spellStart"/>
      <w:r w:rsidRPr="00004B66">
        <w:rPr>
          <w:rFonts w:cs="David" w:hint="cs"/>
          <w:u w:val="single"/>
          <w:rtl/>
        </w:rPr>
        <w:t>סוויד</w:t>
      </w:r>
      <w:proofErr w:type="spellEnd"/>
      <w:r w:rsidRPr="00004B66">
        <w:rPr>
          <w:rFonts w:cs="David" w:hint="cs"/>
          <w:u w:val="single"/>
          <w:rtl/>
        </w:rPr>
        <w:t>:</w:t>
      </w:r>
    </w:p>
    <w:p w14:paraId="58B6E75A" w14:textId="77777777" w:rsidR="00004B66" w:rsidRPr="00004B66" w:rsidRDefault="00004B66" w:rsidP="00004B66">
      <w:pPr>
        <w:bidi/>
        <w:rPr>
          <w:rFonts w:cs="David" w:hint="cs"/>
          <w:rtl/>
        </w:rPr>
      </w:pPr>
    </w:p>
    <w:p w14:paraId="7BD65636" w14:textId="77777777" w:rsidR="00004B66" w:rsidRPr="00004B66" w:rsidRDefault="00004B66" w:rsidP="00004B66">
      <w:pPr>
        <w:bidi/>
        <w:rPr>
          <w:rFonts w:cs="David" w:hint="cs"/>
          <w:rtl/>
        </w:rPr>
      </w:pPr>
      <w:r w:rsidRPr="00004B66">
        <w:rPr>
          <w:rFonts w:cs="David" w:hint="cs"/>
          <w:rtl/>
        </w:rPr>
        <w:tab/>
        <w:t xml:space="preserve"> בעד.</w:t>
      </w:r>
    </w:p>
    <w:p w14:paraId="68B652BF" w14:textId="77777777" w:rsidR="00004B66" w:rsidRPr="00004B66" w:rsidRDefault="00004B66" w:rsidP="00004B66">
      <w:pPr>
        <w:bidi/>
        <w:rPr>
          <w:rFonts w:cs="David" w:hint="cs"/>
          <w:rtl/>
        </w:rPr>
      </w:pPr>
    </w:p>
    <w:p w14:paraId="3591506A" w14:textId="77777777" w:rsidR="00004B66" w:rsidRPr="00004B66" w:rsidRDefault="00004B66" w:rsidP="00004B66">
      <w:pPr>
        <w:bidi/>
        <w:rPr>
          <w:rFonts w:cs="David" w:hint="cs"/>
          <w:u w:val="single"/>
          <w:rtl/>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2C6C2FC" w14:textId="77777777" w:rsidR="00004B66" w:rsidRPr="00004B66" w:rsidRDefault="00004B66" w:rsidP="00004B66">
      <w:pPr>
        <w:bidi/>
        <w:rPr>
          <w:rFonts w:cs="David" w:hint="cs"/>
          <w:u w:val="single"/>
          <w:rtl/>
        </w:rPr>
      </w:pPr>
    </w:p>
    <w:p w14:paraId="3E32F42C" w14:textId="77777777" w:rsidR="00004B66" w:rsidRPr="00004B66" w:rsidRDefault="00004B66" w:rsidP="00004B66">
      <w:pPr>
        <w:bidi/>
        <w:rPr>
          <w:rFonts w:cs="David" w:hint="cs"/>
          <w:rtl/>
        </w:rPr>
      </w:pPr>
      <w:r w:rsidRPr="00004B66">
        <w:rPr>
          <w:rFonts w:cs="David" w:hint="cs"/>
          <w:rtl/>
        </w:rPr>
        <w:tab/>
        <w:t>חברת הכנסת קולט אביטל שהצטרפה אלינו עכשיו.</w:t>
      </w:r>
    </w:p>
    <w:p w14:paraId="43CDFF6C" w14:textId="77777777" w:rsidR="00004B66" w:rsidRPr="00004B66" w:rsidRDefault="00004B66" w:rsidP="00004B66">
      <w:pPr>
        <w:bidi/>
        <w:rPr>
          <w:rFonts w:cs="David" w:hint="cs"/>
          <w:rtl/>
        </w:rPr>
      </w:pPr>
    </w:p>
    <w:p w14:paraId="50CC97FE" w14:textId="77777777" w:rsidR="00004B66" w:rsidRPr="00004B66" w:rsidRDefault="00004B66" w:rsidP="00004B66">
      <w:pPr>
        <w:bidi/>
        <w:rPr>
          <w:rFonts w:cs="David" w:hint="cs"/>
          <w:i/>
          <w:iCs/>
          <w:rtl/>
        </w:rPr>
      </w:pPr>
      <w:r w:rsidRPr="00004B66">
        <w:rPr>
          <w:rFonts w:cs="David" w:hint="cs"/>
          <w:u w:val="single"/>
          <w:rtl/>
        </w:rPr>
        <w:t>קולט אביטל:</w:t>
      </w:r>
    </w:p>
    <w:p w14:paraId="53EFC93C" w14:textId="77777777" w:rsidR="00004B66" w:rsidRPr="00004B66" w:rsidRDefault="00004B66" w:rsidP="00004B66">
      <w:pPr>
        <w:bidi/>
        <w:rPr>
          <w:rFonts w:cs="David" w:hint="cs"/>
          <w:i/>
          <w:iCs/>
          <w:rtl/>
        </w:rPr>
      </w:pPr>
    </w:p>
    <w:p w14:paraId="3107D418" w14:textId="77777777" w:rsidR="00004B66" w:rsidRPr="00004B66" w:rsidRDefault="00004B66" w:rsidP="00004B66">
      <w:pPr>
        <w:bidi/>
        <w:rPr>
          <w:rFonts w:cs="David" w:hint="cs"/>
          <w:rtl/>
        </w:rPr>
      </w:pPr>
      <w:r w:rsidRPr="00004B66">
        <w:rPr>
          <w:rFonts w:cs="David" w:hint="cs"/>
          <w:i/>
          <w:iCs/>
          <w:rtl/>
        </w:rPr>
        <w:tab/>
        <w:t xml:space="preserve"> </w:t>
      </w:r>
      <w:r w:rsidRPr="00004B66">
        <w:rPr>
          <w:rFonts w:cs="David" w:hint="cs"/>
          <w:rtl/>
        </w:rPr>
        <w:t>בעד.</w:t>
      </w:r>
    </w:p>
    <w:p w14:paraId="146079A2" w14:textId="77777777" w:rsidR="00004B66" w:rsidRPr="00004B66" w:rsidRDefault="00004B66" w:rsidP="00004B66">
      <w:pPr>
        <w:bidi/>
        <w:rPr>
          <w:rFonts w:cs="David" w:hint="cs"/>
          <w:rtl/>
        </w:rPr>
      </w:pPr>
    </w:p>
    <w:p w14:paraId="5426F85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6112BAA" w14:textId="77777777" w:rsidR="00004B66" w:rsidRPr="00004B66" w:rsidRDefault="00004B66" w:rsidP="00004B66">
      <w:pPr>
        <w:bidi/>
        <w:rPr>
          <w:rFonts w:cs="David"/>
          <w:rtl/>
        </w:rPr>
      </w:pPr>
    </w:p>
    <w:p w14:paraId="0BC51CB6"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רוחמה אברהם </w:t>
      </w:r>
      <w:proofErr w:type="spellStart"/>
      <w:r w:rsidRPr="00004B66">
        <w:rPr>
          <w:rFonts w:cs="David" w:hint="cs"/>
          <w:rtl/>
        </w:rPr>
        <w:t>בלילא</w:t>
      </w:r>
      <w:proofErr w:type="spellEnd"/>
      <w:r w:rsidRPr="00004B66">
        <w:rPr>
          <w:rFonts w:cs="David" w:hint="cs"/>
          <w:rtl/>
        </w:rPr>
        <w:t xml:space="preserve"> </w:t>
      </w:r>
      <w:r w:rsidRPr="00004B66">
        <w:rPr>
          <w:rFonts w:cs="David"/>
          <w:rtl/>
        </w:rPr>
        <w:t>–</w:t>
      </w:r>
      <w:r w:rsidRPr="00004B66">
        <w:rPr>
          <w:rFonts w:cs="David" w:hint="cs"/>
          <w:rtl/>
        </w:rPr>
        <w:t xml:space="preserve"> נגד.</w:t>
      </w:r>
    </w:p>
    <w:p w14:paraId="23EB20A6" w14:textId="77777777" w:rsidR="00004B66" w:rsidRPr="00004B66" w:rsidRDefault="00004B66" w:rsidP="00004B66">
      <w:pPr>
        <w:bidi/>
        <w:rPr>
          <w:rFonts w:cs="David" w:hint="cs"/>
          <w:rtl/>
        </w:rPr>
      </w:pPr>
    </w:p>
    <w:p w14:paraId="0E50526E" w14:textId="77777777" w:rsidR="00004B66" w:rsidRPr="00004B66" w:rsidRDefault="00004B66" w:rsidP="00004B66">
      <w:pPr>
        <w:bidi/>
        <w:rPr>
          <w:rFonts w:cs="David" w:hint="cs"/>
          <w:i/>
          <w:iCs/>
          <w:rtl/>
        </w:rPr>
      </w:pPr>
      <w:r w:rsidRPr="00004B66">
        <w:rPr>
          <w:rFonts w:cs="David"/>
          <w:u w:val="single"/>
          <w:rtl/>
        </w:rPr>
        <w:br w:type="page"/>
      </w:r>
      <w:r w:rsidRPr="00004B66">
        <w:rPr>
          <w:rFonts w:cs="David" w:hint="cs"/>
          <w:u w:val="single"/>
          <w:rtl/>
        </w:rPr>
        <w:t>קולט אביטל:</w:t>
      </w:r>
    </w:p>
    <w:p w14:paraId="3A76FC6F" w14:textId="77777777" w:rsidR="00004B66" w:rsidRPr="00004B66" w:rsidRDefault="00004B66" w:rsidP="00004B66">
      <w:pPr>
        <w:bidi/>
        <w:rPr>
          <w:rFonts w:cs="David" w:hint="cs"/>
          <w:i/>
          <w:iCs/>
          <w:rtl/>
        </w:rPr>
      </w:pPr>
    </w:p>
    <w:p w14:paraId="01BF0A31" w14:textId="77777777" w:rsidR="00004B66" w:rsidRPr="00004B66" w:rsidRDefault="00004B66" w:rsidP="00004B66">
      <w:pPr>
        <w:bidi/>
        <w:rPr>
          <w:rFonts w:cs="David" w:hint="cs"/>
          <w:rtl/>
        </w:rPr>
      </w:pPr>
      <w:r w:rsidRPr="00004B66">
        <w:rPr>
          <w:rFonts w:cs="David" w:hint="cs"/>
          <w:i/>
          <w:iCs/>
          <w:rtl/>
        </w:rPr>
        <w:tab/>
        <w:t xml:space="preserve"> </w:t>
      </w:r>
      <w:r w:rsidRPr="00004B66">
        <w:rPr>
          <w:rFonts w:cs="David" w:hint="cs"/>
          <w:rtl/>
        </w:rPr>
        <w:t>בעד.</w:t>
      </w:r>
    </w:p>
    <w:p w14:paraId="18F6A171" w14:textId="77777777" w:rsidR="00004B66" w:rsidRPr="00004B66" w:rsidRDefault="00004B66" w:rsidP="00004B66">
      <w:pPr>
        <w:bidi/>
        <w:rPr>
          <w:rFonts w:cs="David" w:hint="cs"/>
          <w:rtl/>
        </w:rPr>
      </w:pPr>
    </w:p>
    <w:p w14:paraId="489C22E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8F3C0E6" w14:textId="77777777" w:rsidR="00004B66" w:rsidRPr="00004B66" w:rsidRDefault="00004B66" w:rsidP="00004B66">
      <w:pPr>
        <w:bidi/>
        <w:rPr>
          <w:rFonts w:cs="David"/>
          <w:rtl/>
        </w:rPr>
      </w:pPr>
    </w:p>
    <w:p w14:paraId="2A3C0E4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ובכן, חבריי חברי הכנסת תוצאות ההצבעה על ההצעה לערעורה של חברת הכנסת </w:t>
      </w:r>
      <w:proofErr w:type="spellStart"/>
      <w:r w:rsidRPr="00004B66">
        <w:rPr>
          <w:rFonts w:cs="David" w:hint="cs"/>
          <w:rtl/>
        </w:rPr>
        <w:t>נאדיה</w:t>
      </w:r>
      <w:proofErr w:type="spellEnd"/>
      <w:r w:rsidRPr="00004B66">
        <w:rPr>
          <w:rFonts w:cs="David" w:hint="cs"/>
          <w:rtl/>
        </w:rPr>
        <w:t xml:space="preserve"> חילו: בעד </w:t>
      </w:r>
      <w:r w:rsidRPr="00004B66">
        <w:rPr>
          <w:rFonts w:cs="David"/>
          <w:rtl/>
        </w:rPr>
        <w:t>–</w:t>
      </w:r>
      <w:r w:rsidRPr="00004B66">
        <w:rPr>
          <w:rFonts w:cs="David" w:hint="cs"/>
          <w:rtl/>
        </w:rPr>
        <w:t xml:space="preserve"> 10, נגד </w:t>
      </w:r>
      <w:r w:rsidRPr="00004B66">
        <w:rPr>
          <w:rFonts w:cs="David"/>
          <w:rtl/>
        </w:rPr>
        <w:t>–</w:t>
      </w:r>
      <w:r w:rsidRPr="00004B66">
        <w:rPr>
          <w:rFonts w:cs="David" w:hint="cs"/>
          <w:rtl/>
        </w:rPr>
        <w:t xml:space="preserve">12. לפיכך אני קובעת שהערעור של חברת הכנסת </w:t>
      </w:r>
      <w:proofErr w:type="spellStart"/>
      <w:r w:rsidRPr="00004B66">
        <w:rPr>
          <w:rFonts w:cs="David" w:hint="cs"/>
          <w:rtl/>
        </w:rPr>
        <w:t>נאדיה</w:t>
      </w:r>
      <w:proofErr w:type="spellEnd"/>
      <w:r w:rsidRPr="00004B66">
        <w:rPr>
          <w:rFonts w:cs="David" w:hint="cs"/>
          <w:rtl/>
        </w:rPr>
        <w:t xml:space="preserve"> חילו לא התקבל.</w:t>
      </w:r>
    </w:p>
    <w:p w14:paraId="5CFB66CB" w14:textId="77777777" w:rsidR="00004B66" w:rsidRPr="00004B66" w:rsidRDefault="00004B66" w:rsidP="00004B66">
      <w:pPr>
        <w:bidi/>
        <w:rPr>
          <w:rFonts w:cs="David" w:hint="cs"/>
          <w:rtl/>
        </w:rPr>
      </w:pPr>
    </w:p>
    <w:p w14:paraId="33A366C5" w14:textId="77777777" w:rsidR="00004B66" w:rsidRPr="00004B66" w:rsidRDefault="00004B66" w:rsidP="00004B66">
      <w:pPr>
        <w:bidi/>
        <w:ind w:firstLine="567"/>
        <w:rPr>
          <w:rFonts w:cs="David" w:hint="cs"/>
          <w:rtl/>
        </w:rPr>
      </w:pPr>
      <w:r w:rsidRPr="00004B66">
        <w:rPr>
          <w:rFonts w:cs="David" w:hint="cs"/>
          <w:rtl/>
        </w:rPr>
        <w:t xml:space="preserve">הערעור הבא של חבר הכנסת מאיר פרוש שגם הוא מבקש הצבעה שמית. נא להעביר את שמות המחליפים. </w:t>
      </w:r>
    </w:p>
    <w:p w14:paraId="1EAA520F" w14:textId="77777777" w:rsidR="00004B66" w:rsidRPr="00004B66" w:rsidRDefault="00004B66" w:rsidP="00004B66">
      <w:pPr>
        <w:bidi/>
        <w:rPr>
          <w:rFonts w:cs="David" w:hint="cs"/>
          <w:rtl/>
        </w:rPr>
      </w:pPr>
    </w:p>
    <w:p w14:paraId="071ACFA9" w14:textId="77777777" w:rsidR="00004B66" w:rsidRPr="00004B66" w:rsidRDefault="00004B66" w:rsidP="00004B66">
      <w:pPr>
        <w:bidi/>
        <w:rPr>
          <w:rFonts w:cs="David" w:hint="cs"/>
          <w:rtl/>
        </w:rPr>
      </w:pPr>
    </w:p>
    <w:p w14:paraId="2A9D4171" w14:textId="77777777" w:rsidR="00004B66" w:rsidRPr="00004B66" w:rsidRDefault="00004B66" w:rsidP="00004B66">
      <w:pPr>
        <w:bidi/>
        <w:ind w:firstLine="567"/>
        <w:rPr>
          <w:rFonts w:cs="David" w:hint="cs"/>
          <w:rtl/>
        </w:rPr>
      </w:pPr>
      <w:r w:rsidRPr="00004B66">
        <w:rPr>
          <w:rFonts w:cs="David" w:hint="cs"/>
          <w:rtl/>
        </w:rPr>
        <w:t xml:space="preserve">אני עוברת להצבעה: חברת הכנסת מרינה </w:t>
      </w:r>
      <w:proofErr w:type="spellStart"/>
      <w:r w:rsidRPr="00004B66">
        <w:rPr>
          <w:rFonts w:cs="David" w:hint="cs"/>
          <w:rtl/>
        </w:rPr>
        <w:t>סולודקין</w:t>
      </w:r>
      <w:proofErr w:type="spellEnd"/>
      <w:r w:rsidRPr="00004B66">
        <w:rPr>
          <w:rFonts w:cs="David" w:hint="cs"/>
          <w:rtl/>
        </w:rPr>
        <w:t xml:space="preserve"> שמחליפה את אביגדור </w:t>
      </w:r>
      <w:proofErr w:type="spellStart"/>
      <w:r w:rsidRPr="00004B66">
        <w:rPr>
          <w:rFonts w:cs="David" w:hint="cs"/>
          <w:rtl/>
        </w:rPr>
        <w:t>יצחקי</w:t>
      </w:r>
      <w:proofErr w:type="spellEnd"/>
      <w:r w:rsidRPr="00004B66">
        <w:rPr>
          <w:rFonts w:cs="David" w:hint="cs"/>
          <w:rtl/>
        </w:rPr>
        <w:t>.</w:t>
      </w:r>
    </w:p>
    <w:p w14:paraId="6DE4449F" w14:textId="77777777" w:rsidR="00004B66" w:rsidRPr="00004B66" w:rsidRDefault="00004B66" w:rsidP="00004B66">
      <w:pPr>
        <w:bidi/>
        <w:rPr>
          <w:rFonts w:cs="David" w:hint="cs"/>
          <w:rtl/>
        </w:rPr>
      </w:pPr>
    </w:p>
    <w:p w14:paraId="692966EB" w14:textId="77777777" w:rsidR="00004B66" w:rsidRPr="00004B66" w:rsidRDefault="00004B66" w:rsidP="00004B66">
      <w:pPr>
        <w:bidi/>
        <w:rPr>
          <w:rFonts w:cs="David" w:hint="cs"/>
          <w:rtl/>
        </w:rPr>
      </w:pPr>
      <w:r w:rsidRPr="00004B66">
        <w:rPr>
          <w:rFonts w:cs="David" w:hint="cs"/>
          <w:u w:val="single"/>
          <w:rtl/>
        </w:rPr>
        <w:t xml:space="preserve">מרינה </w:t>
      </w:r>
      <w:proofErr w:type="spellStart"/>
      <w:r w:rsidRPr="00004B66">
        <w:rPr>
          <w:rFonts w:cs="David" w:hint="cs"/>
          <w:u w:val="single"/>
          <w:rtl/>
        </w:rPr>
        <w:t>סולודקין</w:t>
      </w:r>
      <w:proofErr w:type="spellEnd"/>
      <w:r w:rsidRPr="00004B66">
        <w:rPr>
          <w:rFonts w:cs="David" w:hint="cs"/>
          <w:u w:val="single"/>
          <w:rtl/>
        </w:rPr>
        <w:t>:</w:t>
      </w:r>
    </w:p>
    <w:p w14:paraId="745E3995" w14:textId="77777777" w:rsidR="00004B66" w:rsidRPr="00004B66" w:rsidRDefault="00004B66" w:rsidP="00004B66">
      <w:pPr>
        <w:bidi/>
        <w:rPr>
          <w:rFonts w:cs="David" w:hint="cs"/>
          <w:rtl/>
        </w:rPr>
      </w:pPr>
    </w:p>
    <w:p w14:paraId="5DD3FEC4" w14:textId="77777777" w:rsidR="00004B66" w:rsidRPr="00004B66" w:rsidRDefault="00004B66" w:rsidP="00004B66">
      <w:pPr>
        <w:bidi/>
        <w:rPr>
          <w:rFonts w:cs="David" w:hint="cs"/>
          <w:rtl/>
        </w:rPr>
      </w:pPr>
      <w:r w:rsidRPr="00004B66">
        <w:rPr>
          <w:rFonts w:cs="David" w:hint="cs"/>
          <w:rtl/>
        </w:rPr>
        <w:tab/>
        <w:t xml:space="preserve"> נגד.</w:t>
      </w:r>
    </w:p>
    <w:p w14:paraId="28E185F0" w14:textId="77777777" w:rsidR="00004B66" w:rsidRPr="00004B66" w:rsidRDefault="00004B66" w:rsidP="00004B66">
      <w:pPr>
        <w:bidi/>
        <w:rPr>
          <w:rFonts w:cs="David" w:hint="cs"/>
          <w:rtl/>
        </w:rPr>
      </w:pPr>
    </w:p>
    <w:p w14:paraId="6EDC0EC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B2F7975" w14:textId="77777777" w:rsidR="00004B66" w:rsidRPr="00004B66" w:rsidRDefault="00004B66" w:rsidP="00004B66">
      <w:pPr>
        <w:bidi/>
        <w:rPr>
          <w:rFonts w:cs="David"/>
          <w:rtl/>
        </w:rPr>
      </w:pPr>
    </w:p>
    <w:p w14:paraId="3753218C"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מגלי והבה.</w:t>
      </w:r>
    </w:p>
    <w:p w14:paraId="0B3AB980" w14:textId="77777777" w:rsidR="00004B66" w:rsidRPr="00004B66" w:rsidRDefault="00004B66" w:rsidP="00004B66">
      <w:pPr>
        <w:bidi/>
        <w:rPr>
          <w:rFonts w:cs="David" w:hint="cs"/>
          <w:rtl/>
        </w:rPr>
      </w:pPr>
    </w:p>
    <w:p w14:paraId="66EB1B78" w14:textId="77777777" w:rsidR="00004B66" w:rsidRPr="00004B66" w:rsidRDefault="00004B66" w:rsidP="00004B66">
      <w:pPr>
        <w:bidi/>
        <w:rPr>
          <w:rFonts w:cs="David" w:hint="cs"/>
          <w:rtl/>
        </w:rPr>
      </w:pPr>
      <w:r w:rsidRPr="00004B66">
        <w:rPr>
          <w:rFonts w:cs="David" w:hint="cs"/>
          <w:u w:val="single"/>
          <w:rtl/>
        </w:rPr>
        <w:t>מגלי והבה:</w:t>
      </w:r>
    </w:p>
    <w:p w14:paraId="6489BEBB" w14:textId="77777777" w:rsidR="00004B66" w:rsidRPr="00004B66" w:rsidRDefault="00004B66" w:rsidP="00004B66">
      <w:pPr>
        <w:bidi/>
        <w:rPr>
          <w:rFonts w:cs="David" w:hint="cs"/>
          <w:rtl/>
        </w:rPr>
      </w:pPr>
    </w:p>
    <w:p w14:paraId="1366FA9B" w14:textId="77777777" w:rsidR="00004B66" w:rsidRPr="00004B66" w:rsidRDefault="00004B66" w:rsidP="00004B66">
      <w:pPr>
        <w:bidi/>
        <w:rPr>
          <w:rFonts w:cs="David" w:hint="cs"/>
          <w:rtl/>
        </w:rPr>
      </w:pPr>
      <w:r w:rsidRPr="00004B66">
        <w:rPr>
          <w:rFonts w:cs="David" w:hint="cs"/>
          <w:rtl/>
        </w:rPr>
        <w:tab/>
        <w:t xml:space="preserve"> נגד.</w:t>
      </w:r>
    </w:p>
    <w:p w14:paraId="70A8CAA5" w14:textId="77777777" w:rsidR="00004B66" w:rsidRPr="00004B66" w:rsidRDefault="00004B66" w:rsidP="00004B66">
      <w:pPr>
        <w:bidi/>
        <w:rPr>
          <w:rFonts w:cs="David" w:hint="cs"/>
          <w:rtl/>
        </w:rPr>
      </w:pPr>
    </w:p>
    <w:p w14:paraId="167320F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9C380E9" w14:textId="77777777" w:rsidR="00004B66" w:rsidRPr="00004B66" w:rsidRDefault="00004B66" w:rsidP="00004B66">
      <w:pPr>
        <w:bidi/>
        <w:rPr>
          <w:rFonts w:cs="David"/>
          <w:rtl/>
        </w:rPr>
      </w:pPr>
    </w:p>
    <w:p w14:paraId="3C354FC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נודלמן</w:t>
      </w:r>
      <w:proofErr w:type="spellEnd"/>
      <w:r w:rsidRPr="00004B66">
        <w:rPr>
          <w:rFonts w:cs="David" w:hint="cs"/>
          <w:rtl/>
        </w:rPr>
        <w:t xml:space="preserve"> שמחליף את יואל חסון.</w:t>
      </w:r>
    </w:p>
    <w:p w14:paraId="64432730" w14:textId="77777777" w:rsidR="00004B66" w:rsidRPr="00004B66" w:rsidRDefault="00004B66" w:rsidP="00004B66">
      <w:pPr>
        <w:bidi/>
        <w:rPr>
          <w:rFonts w:cs="David" w:hint="cs"/>
          <w:rtl/>
        </w:rPr>
      </w:pPr>
    </w:p>
    <w:p w14:paraId="7F4353B8" w14:textId="77777777" w:rsidR="00004B66" w:rsidRPr="00004B66" w:rsidRDefault="00004B66" w:rsidP="00004B66">
      <w:pPr>
        <w:bidi/>
        <w:rPr>
          <w:rFonts w:cs="David" w:hint="cs"/>
          <w:rtl/>
        </w:rPr>
      </w:pPr>
      <w:r w:rsidRPr="00004B66">
        <w:rPr>
          <w:rFonts w:cs="David" w:hint="cs"/>
          <w:u w:val="single"/>
          <w:rtl/>
        </w:rPr>
        <w:t xml:space="preserve">מיכאל </w:t>
      </w:r>
      <w:proofErr w:type="spellStart"/>
      <w:r w:rsidRPr="00004B66">
        <w:rPr>
          <w:rFonts w:cs="David" w:hint="cs"/>
          <w:u w:val="single"/>
          <w:rtl/>
        </w:rPr>
        <w:t>נודלמן</w:t>
      </w:r>
      <w:proofErr w:type="spellEnd"/>
      <w:r w:rsidRPr="00004B66">
        <w:rPr>
          <w:rFonts w:cs="David" w:hint="cs"/>
          <w:u w:val="single"/>
          <w:rtl/>
        </w:rPr>
        <w:t>:</w:t>
      </w:r>
    </w:p>
    <w:p w14:paraId="54EFC0A4" w14:textId="77777777" w:rsidR="00004B66" w:rsidRPr="00004B66" w:rsidRDefault="00004B66" w:rsidP="00004B66">
      <w:pPr>
        <w:bidi/>
        <w:rPr>
          <w:rFonts w:cs="David" w:hint="cs"/>
          <w:rtl/>
        </w:rPr>
      </w:pPr>
    </w:p>
    <w:p w14:paraId="0CBE24BB" w14:textId="77777777" w:rsidR="00004B66" w:rsidRPr="00004B66" w:rsidRDefault="00004B66" w:rsidP="00004B66">
      <w:pPr>
        <w:bidi/>
        <w:rPr>
          <w:rFonts w:cs="David" w:hint="cs"/>
          <w:rtl/>
        </w:rPr>
      </w:pPr>
      <w:r w:rsidRPr="00004B66">
        <w:rPr>
          <w:rFonts w:cs="David" w:hint="cs"/>
          <w:rtl/>
        </w:rPr>
        <w:tab/>
        <w:t xml:space="preserve"> נגד.</w:t>
      </w:r>
    </w:p>
    <w:p w14:paraId="7593C28B" w14:textId="77777777" w:rsidR="00004B66" w:rsidRPr="00004B66" w:rsidRDefault="00004B66" w:rsidP="00004B66">
      <w:pPr>
        <w:bidi/>
        <w:rPr>
          <w:rFonts w:cs="David" w:hint="cs"/>
          <w:rtl/>
        </w:rPr>
      </w:pPr>
    </w:p>
    <w:p w14:paraId="409B399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DFC5F3F" w14:textId="77777777" w:rsidR="00004B66" w:rsidRPr="00004B66" w:rsidRDefault="00004B66" w:rsidP="00004B66">
      <w:pPr>
        <w:bidi/>
        <w:rPr>
          <w:rFonts w:cs="David"/>
          <w:rtl/>
        </w:rPr>
      </w:pPr>
    </w:p>
    <w:p w14:paraId="75DEB91E"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דוד טל שמחליף את שי חרמש.</w:t>
      </w:r>
    </w:p>
    <w:p w14:paraId="7C70ADCE" w14:textId="77777777" w:rsidR="00004B66" w:rsidRPr="00004B66" w:rsidRDefault="00004B66" w:rsidP="00004B66">
      <w:pPr>
        <w:bidi/>
        <w:rPr>
          <w:rFonts w:cs="David" w:hint="cs"/>
          <w:rtl/>
        </w:rPr>
      </w:pPr>
    </w:p>
    <w:p w14:paraId="09C8A60F" w14:textId="77777777" w:rsidR="00004B66" w:rsidRPr="00004B66" w:rsidRDefault="00004B66" w:rsidP="00004B66">
      <w:pPr>
        <w:bidi/>
        <w:rPr>
          <w:rFonts w:cs="David" w:hint="cs"/>
          <w:rtl/>
        </w:rPr>
      </w:pPr>
      <w:r w:rsidRPr="00004B66">
        <w:rPr>
          <w:rFonts w:cs="David" w:hint="cs"/>
          <w:u w:val="single"/>
          <w:rtl/>
        </w:rPr>
        <w:t>דוד טל:</w:t>
      </w:r>
    </w:p>
    <w:p w14:paraId="7197486A" w14:textId="77777777" w:rsidR="00004B66" w:rsidRPr="00004B66" w:rsidRDefault="00004B66" w:rsidP="00004B66">
      <w:pPr>
        <w:bidi/>
        <w:rPr>
          <w:rFonts w:cs="David" w:hint="cs"/>
          <w:rtl/>
        </w:rPr>
      </w:pPr>
    </w:p>
    <w:p w14:paraId="53C208D6" w14:textId="77777777" w:rsidR="00004B66" w:rsidRPr="00004B66" w:rsidRDefault="00004B66" w:rsidP="00004B66">
      <w:pPr>
        <w:bidi/>
        <w:rPr>
          <w:rFonts w:cs="David" w:hint="cs"/>
          <w:rtl/>
        </w:rPr>
      </w:pPr>
      <w:r w:rsidRPr="00004B66">
        <w:rPr>
          <w:rFonts w:cs="David" w:hint="cs"/>
          <w:rtl/>
        </w:rPr>
        <w:tab/>
        <w:t xml:space="preserve"> נגד.</w:t>
      </w:r>
    </w:p>
    <w:p w14:paraId="55D9DD2C" w14:textId="77777777" w:rsidR="00004B66" w:rsidRPr="00004B66" w:rsidRDefault="00004B66" w:rsidP="00004B66">
      <w:pPr>
        <w:bidi/>
        <w:rPr>
          <w:rFonts w:cs="David" w:hint="cs"/>
          <w:rtl/>
        </w:rPr>
      </w:pPr>
    </w:p>
    <w:p w14:paraId="2206BC4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7709FDD" w14:textId="77777777" w:rsidR="00004B66" w:rsidRPr="00004B66" w:rsidRDefault="00004B66" w:rsidP="00004B66">
      <w:pPr>
        <w:bidi/>
        <w:rPr>
          <w:rFonts w:cs="David"/>
          <w:rtl/>
        </w:rPr>
      </w:pPr>
    </w:p>
    <w:p w14:paraId="36B1DF77"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שלי </w:t>
      </w:r>
      <w:proofErr w:type="spellStart"/>
      <w:r w:rsidRPr="00004B66">
        <w:rPr>
          <w:rFonts w:cs="David" w:hint="cs"/>
          <w:rtl/>
        </w:rPr>
        <w:t>יחימוביץ</w:t>
      </w:r>
      <w:proofErr w:type="spellEnd"/>
      <w:r w:rsidRPr="00004B66">
        <w:rPr>
          <w:rFonts w:cs="David" w:hint="cs"/>
          <w:rtl/>
        </w:rPr>
        <w:t>'.</w:t>
      </w:r>
    </w:p>
    <w:p w14:paraId="60D6AD92" w14:textId="77777777" w:rsidR="00004B66" w:rsidRPr="00004B66" w:rsidRDefault="00004B66" w:rsidP="00004B66">
      <w:pPr>
        <w:bidi/>
        <w:rPr>
          <w:rFonts w:cs="David" w:hint="cs"/>
          <w:rtl/>
        </w:rPr>
      </w:pPr>
    </w:p>
    <w:p w14:paraId="26CDB5F9" w14:textId="77777777" w:rsidR="00004B66" w:rsidRPr="00004B66" w:rsidRDefault="00004B66" w:rsidP="00004B66">
      <w:pPr>
        <w:pStyle w:val="Heading5"/>
        <w:jc w:val="left"/>
        <w:rPr>
          <w:rFonts w:hint="cs"/>
          <w:rtl/>
        </w:rPr>
      </w:pPr>
      <w:r w:rsidRPr="00004B66">
        <w:rPr>
          <w:rFonts w:hint="cs"/>
          <w:u w:val="single"/>
          <w:rtl/>
        </w:rPr>
        <w:t xml:space="preserve">שלי </w:t>
      </w:r>
      <w:proofErr w:type="spellStart"/>
      <w:r w:rsidRPr="00004B66">
        <w:rPr>
          <w:rFonts w:hint="cs"/>
          <w:u w:val="single"/>
          <w:rtl/>
        </w:rPr>
        <w:t>יחימוביץ</w:t>
      </w:r>
      <w:proofErr w:type="spellEnd"/>
      <w:r w:rsidRPr="00004B66">
        <w:rPr>
          <w:rFonts w:hint="cs"/>
          <w:u w:val="single"/>
          <w:rtl/>
        </w:rPr>
        <w:t>:</w:t>
      </w:r>
    </w:p>
    <w:p w14:paraId="3CCAD591" w14:textId="77777777" w:rsidR="00004B66" w:rsidRPr="00004B66" w:rsidRDefault="00004B66" w:rsidP="00004B66">
      <w:pPr>
        <w:pStyle w:val="Heading5"/>
        <w:jc w:val="left"/>
        <w:rPr>
          <w:rFonts w:hint="cs"/>
          <w:rtl/>
        </w:rPr>
      </w:pPr>
    </w:p>
    <w:p w14:paraId="4C6FF9C9" w14:textId="77777777" w:rsidR="00004B66" w:rsidRPr="00004B66" w:rsidRDefault="00004B66" w:rsidP="00004B66">
      <w:pPr>
        <w:bidi/>
        <w:rPr>
          <w:rFonts w:cs="David" w:hint="cs"/>
          <w:rtl/>
        </w:rPr>
      </w:pPr>
      <w:r w:rsidRPr="00004B66">
        <w:rPr>
          <w:rFonts w:cs="David" w:hint="cs"/>
          <w:rtl/>
        </w:rPr>
        <w:tab/>
        <w:t xml:space="preserve"> בעד.</w:t>
      </w:r>
    </w:p>
    <w:p w14:paraId="7ECE7340" w14:textId="77777777" w:rsidR="00004B66" w:rsidRPr="00004B66" w:rsidRDefault="00004B66" w:rsidP="00004B66">
      <w:pPr>
        <w:bidi/>
        <w:rPr>
          <w:rFonts w:cs="David" w:hint="cs"/>
          <w:rtl/>
        </w:rPr>
      </w:pPr>
    </w:p>
    <w:p w14:paraId="5128594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3F602E4" w14:textId="77777777" w:rsidR="00004B66" w:rsidRPr="00004B66" w:rsidRDefault="00004B66" w:rsidP="00004B66">
      <w:pPr>
        <w:bidi/>
        <w:rPr>
          <w:rFonts w:cs="David"/>
          <w:rtl/>
        </w:rPr>
      </w:pPr>
    </w:p>
    <w:p w14:paraId="5FD98F3C" w14:textId="77777777" w:rsidR="00004B66" w:rsidRPr="00004B66" w:rsidRDefault="00004B66" w:rsidP="00004B66">
      <w:pPr>
        <w:bidi/>
        <w:rPr>
          <w:rFonts w:cs="David" w:hint="cs"/>
          <w:rtl/>
        </w:rPr>
      </w:pPr>
      <w:r w:rsidRPr="00004B66">
        <w:rPr>
          <w:rFonts w:cs="David"/>
          <w:rtl/>
        </w:rPr>
        <w:tab/>
      </w:r>
      <w:r w:rsidRPr="00004B66">
        <w:rPr>
          <w:rFonts w:cs="David" w:hint="cs"/>
          <w:rtl/>
        </w:rPr>
        <w:t>חברת הכנסת אביטל.</w:t>
      </w:r>
    </w:p>
    <w:p w14:paraId="3858E9A8" w14:textId="77777777" w:rsidR="00004B66" w:rsidRPr="00004B66" w:rsidRDefault="00004B66" w:rsidP="00004B66">
      <w:pPr>
        <w:bidi/>
        <w:rPr>
          <w:rFonts w:cs="David" w:hint="cs"/>
          <w:rtl/>
        </w:rPr>
      </w:pPr>
    </w:p>
    <w:p w14:paraId="4608AB59" w14:textId="77777777" w:rsidR="00004B66" w:rsidRPr="00004B66" w:rsidRDefault="00004B66" w:rsidP="00004B66">
      <w:pPr>
        <w:bidi/>
        <w:rPr>
          <w:rFonts w:cs="David" w:hint="cs"/>
          <w:i/>
          <w:iCs/>
          <w:rtl/>
        </w:rPr>
      </w:pPr>
      <w:r w:rsidRPr="00004B66">
        <w:rPr>
          <w:rFonts w:cs="David" w:hint="cs"/>
          <w:u w:val="single"/>
          <w:rtl/>
        </w:rPr>
        <w:t>קולט אביטל:</w:t>
      </w:r>
    </w:p>
    <w:p w14:paraId="55A23C96" w14:textId="77777777" w:rsidR="00004B66" w:rsidRPr="00004B66" w:rsidRDefault="00004B66" w:rsidP="00004B66">
      <w:pPr>
        <w:bidi/>
        <w:rPr>
          <w:rFonts w:cs="David" w:hint="cs"/>
          <w:i/>
          <w:iCs/>
          <w:rtl/>
        </w:rPr>
      </w:pPr>
    </w:p>
    <w:p w14:paraId="4BFB3CBB" w14:textId="77777777" w:rsidR="00004B66" w:rsidRPr="00004B66" w:rsidRDefault="00004B66" w:rsidP="00004B66">
      <w:pPr>
        <w:bidi/>
        <w:rPr>
          <w:rFonts w:cs="David" w:hint="cs"/>
          <w:rtl/>
        </w:rPr>
      </w:pPr>
      <w:r w:rsidRPr="00004B66">
        <w:rPr>
          <w:rFonts w:cs="David" w:hint="cs"/>
          <w:i/>
          <w:iCs/>
          <w:rtl/>
        </w:rPr>
        <w:tab/>
        <w:t xml:space="preserve"> </w:t>
      </w:r>
      <w:r w:rsidRPr="00004B66">
        <w:rPr>
          <w:rFonts w:cs="David" w:hint="cs"/>
          <w:rtl/>
        </w:rPr>
        <w:t>בעד.</w:t>
      </w:r>
    </w:p>
    <w:p w14:paraId="00559D8A" w14:textId="77777777" w:rsidR="00004B66" w:rsidRPr="00004B66" w:rsidRDefault="00004B66" w:rsidP="00004B66">
      <w:pPr>
        <w:bidi/>
        <w:rPr>
          <w:rFonts w:cs="David" w:hint="cs"/>
          <w:rtl/>
        </w:rPr>
      </w:pPr>
    </w:p>
    <w:p w14:paraId="6F89752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761021D" w14:textId="77777777" w:rsidR="00004B66" w:rsidRPr="00004B66" w:rsidRDefault="00004B66" w:rsidP="00004B66">
      <w:pPr>
        <w:bidi/>
        <w:rPr>
          <w:rFonts w:cs="David"/>
          <w:rtl/>
        </w:rPr>
      </w:pPr>
    </w:p>
    <w:p w14:paraId="2F9ACE67"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מרציאנו</w:t>
      </w:r>
      <w:proofErr w:type="spellEnd"/>
      <w:r w:rsidRPr="00004B66">
        <w:rPr>
          <w:rFonts w:cs="David" w:hint="cs"/>
          <w:rtl/>
        </w:rPr>
        <w:t xml:space="preserve"> איננו נוכח, חברת הכנסת חילו אינה נוכחת. חבר הכנסת אזולאי.</w:t>
      </w:r>
    </w:p>
    <w:p w14:paraId="60ED2447" w14:textId="77777777" w:rsidR="00004B66" w:rsidRPr="00004B66" w:rsidRDefault="00004B66" w:rsidP="00004B66">
      <w:pPr>
        <w:bidi/>
        <w:rPr>
          <w:rFonts w:cs="David" w:hint="cs"/>
          <w:rtl/>
        </w:rPr>
      </w:pPr>
    </w:p>
    <w:p w14:paraId="04958FFD" w14:textId="77777777" w:rsidR="00004B66" w:rsidRPr="00004B66" w:rsidRDefault="00004B66" w:rsidP="00004B66">
      <w:pPr>
        <w:bidi/>
        <w:rPr>
          <w:rFonts w:cs="David"/>
          <w:u w:val="single"/>
          <w:rtl/>
        </w:rPr>
      </w:pPr>
      <w:r w:rsidRPr="00004B66">
        <w:rPr>
          <w:rFonts w:cs="David"/>
          <w:u w:val="single"/>
          <w:rtl/>
        </w:rPr>
        <w:t>דוד אזולאי:</w:t>
      </w:r>
    </w:p>
    <w:p w14:paraId="78C1885E" w14:textId="77777777" w:rsidR="00004B66" w:rsidRPr="00004B66" w:rsidRDefault="00004B66" w:rsidP="00004B66">
      <w:pPr>
        <w:bidi/>
        <w:rPr>
          <w:rFonts w:cs="David"/>
          <w:u w:val="single"/>
          <w:rtl/>
        </w:rPr>
      </w:pPr>
    </w:p>
    <w:p w14:paraId="3399657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1ED6BF61" w14:textId="77777777" w:rsidR="00004B66" w:rsidRPr="00004B66" w:rsidRDefault="00004B66" w:rsidP="00004B66">
      <w:pPr>
        <w:bidi/>
        <w:rPr>
          <w:rFonts w:cs="David" w:hint="cs"/>
          <w:rtl/>
        </w:rPr>
      </w:pPr>
    </w:p>
    <w:p w14:paraId="2F78BFB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65F69EE" w14:textId="77777777" w:rsidR="00004B66" w:rsidRPr="00004B66" w:rsidRDefault="00004B66" w:rsidP="00004B66">
      <w:pPr>
        <w:bidi/>
        <w:rPr>
          <w:rFonts w:cs="David"/>
          <w:rtl/>
        </w:rPr>
      </w:pPr>
    </w:p>
    <w:p w14:paraId="556FADDF"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נסים זאב.</w:t>
      </w:r>
    </w:p>
    <w:p w14:paraId="386E18C2" w14:textId="77777777" w:rsidR="00004B66" w:rsidRPr="00004B66" w:rsidRDefault="00004B66" w:rsidP="00004B66">
      <w:pPr>
        <w:bidi/>
        <w:rPr>
          <w:rFonts w:cs="David" w:hint="cs"/>
          <w:rtl/>
        </w:rPr>
      </w:pPr>
    </w:p>
    <w:p w14:paraId="72B88EA9" w14:textId="77777777" w:rsidR="00004B66" w:rsidRPr="00004B66" w:rsidRDefault="00004B66" w:rsidP="00004B66">
      <w:pPr>
        <w:bidi/>
        <w:rPr>
          <w:rFonts w:cs="David" w:hint="cs"/>
          <w:rtl/>
        </w:rPr>
      </w:pPr>
      <w:r w:rsidRPr="00004B66">
        <w:rPr>
          <w:rFonts w:cs="David" w:hint="cs"/>
          <w:u w:val="single"/>
          <w:rtl/>
        </w:rPr>
        <w:t>נסים זאב:</w:t>
      </w:r>
    </w:p>
    <w:p w14:paraId="2D45CE79" w14:textId="77777777" w:rsidR="00004B66" w:rsidRPr="00004B66" w:rsidRDefault="00004B66" w:rsidP="00004B66">
      <w:pPr>
        <w:bidi/>
        <w:rPr>
          <w:rFonts w:cs="David" w:hint="cs"/>
          <w:rtl/>
        </w:rPr>
      </w:pPr>
    </w:p>
    <w:p w14:paraId="6A0ED324" w14:textId="77777777" w:rsidR="00004B66" w:rsidRPr="00004B66" w:rsidRDefault="00004B66" w:rsidP="00004B66">
      <w:pPr>
        <w:bidi/>
        <w:rPr>
          <w:rFonts w:cs="David" w:hint="cs"/>
          <w:rtl/>
        </w:rPr>
      </w:pPr>
      <w:r w:rsidRPr="00004B66">
        <w:rPr>
          <w:rFonts w:cs="David" w:hint="cs"/>
          <w:rtl/>
        </w:rPr>
        <w:tab/>
        <w:t xml:space="preserve"> נגד.</w:t>
      </w:r>
    </w:p>
    <w:p w14:paraId="55C70E74" w14:textId="77777777" w:rsidR="00004B66" w:rsidRPr="00004B66" w:rsidRDefault="00004B66" w:rsidP="00004B66">
      <w:pPr>
        <w:bidi/>
        <w:rPr>
          <w:rFonts w:cs="David" w:hint="cs"/>
          <w:rtl/>
        </w:rPr>
      </w:pPr>
    </w:p>
    <w:p w14:paraId="5082541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2E0583C" w14:textId="77777777" w:rsidR="00004B66" w:rsidRPr="00004B66" w:rsidRDefault="00004B66" w:rsidP="00004B66">
      <w:pPr>
        <w:bidi/>
        <w:rPr>
          <w:rFonts w:cs="David"/>
          <w:rtl/>
        </w:rPr>
      </w:pPr>
    </w:p>
    <w:p w14:paraId="63A5CEE2"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מרגי</w:t>
      </w:r>
      <w:proofErr w:type="spellEnd"/>
      <w:r w:rsidRPr="00004B66">
        <w:rPr>
          <w:rFonts w:cs="David" w:hint="cs"/>
          <w:rtl/>
        </w:rPr>
        <w:t>.</w:t>
      </w:r>
    </w:p>
    <w:p w14:paraId="6AFEB32D" w14:textId="77777777" w:rsidR="00004B66" w:rsidRPr="00004B66" w:rsidRDefault="00004B66" w:rsidP="00004B66">
      <w:pPr>
        <w:bidi/>
        <w:rPr>
          <w:rFonts w:cs="David" w:hint="cs"/>
          <w:rtl/>
        </w:rPr>
      </w:pPr>
    </w:p>
    <w:p w14:paraId="482CC7F3"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78FF7FD4" w14:textId="77777777" w:rsidR="00004B66" w:rsidRPr="00004B66" w:rsidRDefault="00004B66" w:rsidP="00004B66">
      <w:pPr>
        <w:bidi/>
        <w:rPr>
          <w:rFonts w:cs="David" w:hint="cs"/>
          <w:rtl/>
        </w:rPr>
      </w:pPr>
    </w:p>
    <w:p w14:paraId="7CD7DDF3" w14:textId="77777777" w:rsidR="00004B66" w:rsidRPr="00004B66" w:rsidRDefault="00004B66" w:rsidP="00004B66">
      <w:pPr>
        <w:bidi/>
        <w:rPr>
          <w:rFonts w:cs="David" w:hint="cs"/>
          <w:rtl/>
        </w:rPr>
      </w:pPr>
      <w:r w:rsidRPr="00004B66">
        <w:rPr>
          <w:rFonts w:cs="David" w:hint="cs"/>
          <w:rtl/>
        </w:rPr>
        <w:tab/>
        <w:t xml:space="preserve"> נגד.</w:t>
      </w:r>
    </w:p>
    <w:p w14:paraId="006AAFE3" w14:textId="77777777" w:rsidR="00004B66" w:rsidRPr="00004B66" w:rsidRDefault="00004B66" w:rsidP="00004B66">
      <w:pPr>
        <w:bidi/>
        <w:rPr>
          <w:rFonts w:cs="David" w:hint="cs"/>
          <w:rtl/>
        </w:rPr>
      </w:pPr>
    </w:p>
    <w:p w14:paraId="17EA4DA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2B14C92" w14:textId="77777777" w:rsidR="00004B66" w:rsidRPr="00004B66" w:rsidRDefault="00004B66" w:rsidP="00004B66">
      <w:pPr>
        <w:bidi/>
        <w:rPr>
          <w:rFonts w:cs="David"/>
          <w:rtl/>
        </w:rPr>
      </w:pPr>
    </w:p>
    <w:p w14:paraId="36D340A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שרוני</w:t>
      </w:r>
      <w:proofErr w:type="spellEnd"/>
      <w:r w:rsidRPr="00004B66">
        <w:rPr>
          <w:rFonts w:cs="David" w:hint="cs"/>
          <w:rtl/>
        </w:rPr>
        <w:t>.</w:t>
      </w:r>
    </w:p>
    <w:p w14:paraId="61647DC1" w14:textId="77777777" w:rsidR="00004B66" w:rsidRPr="00004B66" w:rsidRDefault="00004B66" w:rsidP="00004B66">
      <w:pPr>
        <w:bidi/>
        <w:rPr>
          <w:rFonts w:cs="David" w:hint="cs"/>
          <w:rtl/>
        </w:rPr>
      </w:pPr>
    </w:p>
    <w:p w14:paraId="67393BEA" w14:textId="77777777" w:rsidR="00004B66" w:rsidRPr="00004B66" w:rsidRDefault="00004B66" w:rsidP="00004B66">
      <w:pPr>
        <w:bidi/>
        <w:rPr>
          <w:rFonts w:cs="David" w:hint="cs"/>
          <w:rtl/>
        </w:rPr>
      </w:pPr>
      <w:r w:rsidRPr="00004B66">
        <w:rPr>
          <w:rFonts w:cs="David" w:hint="cs"/>
          <w:u w:val="single"/>
          <w:rtl/>
        </w:rPr>
        <w:t xml:space="preserve">משה </w:t>
      </w:r>
      <w:proofErr w:type="spellStart"/>
      <w:r w:rsidRPr="00004B66">
        <w:rPr>
          <w:rFonts w:cs="David" w:hint="cs"/>
          <w:u w:val="single"/>
          <w:rtl/>
        </w:rPr>
        <w:t>שרוני</w:t>
      </w:r>
      <w:proofErr w:type="spellEnd"/>
      <w:r w:rsidRPr="00004B66">
        <w:rPr>
          <w:rFonts w:cs="David" w:hint="cs"/>
          <w:u w:val="single"/>
          <w:rtl/>
        </w:rPr>
        <w:t>:</w:t>
      </w:r>
    </w:p>
    <w:p w14:paraId="19BC61F1" w14:textId="77777777" w:rsidR="00004B66" w:rsidRPr="00004B66" w:rsidRDefault="00004B66" w:rsidP="00004B66">
      <w:pPr>
        <w:bidi/>
        <w:rPr>
          <w:rFonts w:cs="David" w:hint="cs"/>
          <w:rtl/>
        </w:rPr>
      </w:pPr>
    </w:p>
    <w:p w14:paraId="6B061D89" w14:textId="77777777" w:rsidR="00004B66" w:rsidRPr="00004B66" w:rsidRDefault="00004B66" w:rsidP="00004B66">
      <w:pPr>
        <w:bidi/>
        <w:rPr>
          <w:rFonts w:cs="David" w:hint="cs"/>
          <w:rtl/>
        </w:rPr>
      </w:pPr>
      <w:r w:rsidRPr="00004B66">
        <w:rPr>
          <w:rFonts w:cs="David" w:hint="cs"/>
          <w:rtl/>
        </w:rPr>
        <w:tab/>
        <w:t xml:space="preserve"> נגד.</w:t>
      </w:r>
    </w:p>
    <w:p w14:paraId="64A7F971" w14:textId="77777777" w:rsidR="00004B66" w:rsidRPr="00004B66" w:rsidRDefault="00004B66" w:rsidP="00004B66">
      <w:pPr>
        <w:bidi/>
        <w:rPr>
          <w:rFonts w:cs="David" w:hint="cs"/>
          <w:rtl/>
        </w:rPr>
      </w:pPr>
    </w:p>
    <w:p w14:paraId="1B195AD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6BDB395" w14:textId="77777777" w:rsidR="00004B66" w:rsidRPr="00004B66" w:rsidRDefault="00004B66" w:rsidP="00004B66">
      <w:pPr>
        <w:bidi/>
        <w:rPr>
          <w:rFonts w:cs="David"/>
          <w:rtl/>
        </w:rPr>
      </w:pPr>
    </w:p>
    <w:p w14:paraId="269F22B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גלזר</w:t>
      </w:r>
      <w:proofErr w:type="spellEnd"/>
      <w:r w:rsidRPr="00004B66">
        <w:rPr>
          <w:rFonts w:cs="David" w:hint="cs"/>
          <w:rtl/>
        </w:rPr>
        <w:t xml:space="preserve"> שמחליף את גלנטי.</w:t>
      </w:r>
    </w:p>
    <w:p w14:paraId="42027F52" w14:textId="77777777" w:rsidR="00004B66" w:rsidRPr="00004B66" w:rsidRDefault="00004B66" w:rsidP="00004B66">
      <w:pPr>
        <w:bidi/>
        <w:rPr>
          <w:rFonts w:cs="David" w:hint="cs"/>
          <w:rtl/>
        </w:rPr>
      </w:pPr>
    </w:p>
    <w:p w14:paraId="74DB4E45" w14:textId="77777777" w:rsidR="00004B66" w:rsidRPr="00004B66" w:rsidRDefault="00004B66" w:rsidP="00004B66">
      <w:pPr>
        <w:bidi/>
        <w:rPr>
          <w:rFonts w:cs="David" w:hint="cs"/>
          <w:u w:val="single"/>
          <w:rtl/>
        </w:rPr>
      </w:pPr>
      <w:r w:rsidRPr="00004B66">
        <w:rPr>
          <w:rFonts w:cs="David" w:hint="cs"/>
          <w:u w:val="single"/>
          <w:rtl/>
        </w:rPr>
        <w:t xml:space="preserve">אלחנן </w:t>
      </w:r>
      <w:proofErr w:type="spellStart"/>
      <w:r w:rsidRPr="00004B66">
        <w:rPr>
          <w:rFonts w:cs="David" w:hint="cs"/>
          <w:u w:val="single"/>
          <w:rtl/>
        </w:rPr>
        <w:t>גלזר</w:t>
      </w:r>
      <w:proofErr w:type="spellEnd"/>
      <w:r w:rsidRPr="00004B66">
        <w:rPr>
          <w:rFonts w:cs="David" w:hint="cs"/>
          <w:u w:val="single"/>
          <w:rtl/>
        </w:rPr>
        <w:t>:</w:t>
      </w:r>
    </w:p>
    <w:p w14:paraId="1C5692F9" w14:textId="77777777" w:rsidR="00004B66" w:rsidRPr="00004B66" w:rsidRDefault="00004B66" w:rsidP="00004B66">
      <w:pPr>
        <w:bidi/>
        <w:rPr>
          <w:rFonts w:cs="David" w:hint="cs"/>
          <w:u w:val="single"/>
          <w:rtl/>
        </w:rPr>
      </w:pPr>
    </w:p>
    <w:p w14:paraId="40510F22" w14:textId="77777777" w:rsidR="00004B66" w:rsidRPr="00004B66" w:rsidRDefault="00004B66" w:rsidP="00004B66">
      <w:pPr>
        <w:bidi/>
        <w:rPr>
          <w:rFonts w:cs="David" w:hint="cs"/>
          <w:rtl/>
        </w:rPr>
      </w:pPr>
      <w:r w:rsidRPr="00004B66">
        <w:rPr>
          <w:rFonts w:cs="David" w:hint="cs"/>
          <w:rtl/>
        </w:rPr>
        <w:tab/>
        <w:t>נגד.</w:t>
      </w:r>
    </w:p>
    <w:p w14:paraId="00BE596E" w14:textId="77777777" w:rsidR="00004B66" w:rsidRPr="00004B66" w:rsidRDefault="00004B66" w:rsidP="00004B66">
      <w:pPr>
        <w:bidi/>
        <w:rPr>
          <w:rFonts w:cs="David" w:hint="cs"/>
          <w:rtl/>
        </w:rPr>
      </w:pPr>
    </w:p>
    <w:p w14:paraId="21798EC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F673C83" w14:textId="77777777" w:rsidR="00004B66" w:rsidRPr="00004B66" w:rsidRDefault="00004B66" w:rsidP="00004B66">
      <w:pPr>
        <w:bidi/>
        <w:rPr>
          <w:rFonts w:cs="David"/>
          <w:rtl/>
        </w:rPr>
      </w:pPr>
    </w:p>
    <w:p w14:paraId="46895939"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גפני שמחליף את פרוש.</w:t>
      </w:r>
    </w:p>
    <w:p w14:paraId="1E30C9F5" w14:textId="77777777" w:rsidR="00004B66" w:rsidRPr="00004B66" w:rsidRDefault="00004B66" w:rsidP="00004B66">
      <w:pPr>
        <w:bidi/>
        <w:rPr>
          <w:rFonts w:cs="David" w:hint="cs"/>
          <w:rtl/>
        </w:rPr>
      </w:pPr>
    </w:p>
    <w:p w14:paraId="50C08535" w14:textId="77777777" w:rsidR="00004B66" w:rsidRPr="00004B66" w:rsidRDefault="00004B66" w:rsidP="00004B66">
      <w:pPr>
        <w:bidi/>
        <w:rPr>
          <w:rFonts w:cs="David" w:hint="cs"/>
          <w:rtl/>
        </w:rPr>
      </w:pPr>
      <w:r w:rsidRPr="00004B66">
        <w:rPr>
          <w:rFonts w:cs="David" w:hint="cs"/>
          <w:u w:val="single"/>
          <w:rtl/>
        </w:rPr>
        <w:t>משה גפני:</w:t>
      </w:r>
    </w:p>
    <w:p w14:paraId="04C32DDB" w14:textId="77777777" w:rsidR="00004B66" w:rsidRPr="00004B66" w:rsidRDefault="00004B66" w:rsidP="00004B66">
      <w:pPr>
        <w:bidi/>
        <w:rPr>
          <w:rFonts w:cs="David" w:hint="cs"/>
          <w:rtl/>
        </w:rPr>
      </w:pPr>
    </w:p>
    <w:p w14:paraId="4EC2D7BD" w14:textId="77777777" w:rsidR="00004B66" w:rsidRPr="00004B66" w:rsidRDefault="00004B66" w:rsidP="00004B66">
      <w:pPr>
        <w:bidi/>
        <w:rPr>
          <w:rFonts w:cs="David" w:hint="cs"/>
          <w:rtl/>
        </w:rPr>
      </w:pPr>
      <w:r w:rsidRPr="00004B66">
        <w:rPr>
          <w:rFonts w:cs="David" w:hint="cs"/>
          <w:rtl/>
        </w:rPr>
        <w:tab/>
        <w:t xml:space="preserve"> בעד.</w:t>
      </w:r>
    </w:p>
    <w:p w14:paraId="23DB5BCF" w14:textId="77777777" w:rsidR="00004B66" w:rsidRPr="00004B66" w:rsidRDefault="00004B66" w:rsidP="00004B66">
      <w:pPr>
        <w:bidi/>
        <w:rPr>
          <w:rFonts w:cs="David" w:hint="cs"/>
          <w:rtl/>
        </w:rPr>
      </w:pPr>
    </w:p>
    <w:p w14:paraId="315DC820"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5D348BE" w14:textId="77777777" w:rsidR="00004B66" w:rsidRPr="00004B66" w:rsidRDefault="00004B66" w:rsidP="00004B66">
      <w:pPr>
        <w:bidi/>
        <w:rPr>
          <w:rFonts w:cs="David"/>
          <w:rtl/>
        </w:rPr>
      </w:pPr>
    </w:p>
    <w:p w14:paraId="459A880D"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סער.</w:t>
      </w:r>
    </w:p>
    <w:p w14:paraId="54622B45" w14:textId="77777777" w:rsidR="00004B66" w:rsidRPr="00004B66" w:rsidRDefault="00004B66" w:rsidP="00004B66">
      <w:pPr>
        <w:bidi/>
        <w:rPr>
          <w:rFonts w:cs="David" w:hint="cs"/>
          <w:rtl/>
        </w:rPr>
      </w:pPr>
    </w:p>
    <w:p w14:paraId="5522DA05" w14:textId="77777777" w:rsidR="00004B66" w:rsidRPr="00004B66" w:rsidRDefault="00004B66" w:rsidP="00004B66">
      <w:pPr>
        <w:bidi/>
        <w:rPr>
          <w:rFonts w:cs="David" w:hint="cs"/>
          <w:u w:val="single"/>
          <w:rtl/>
        </w:rPr>
      </w:pPr>
      <w:r w:rsidRPr="00004B66">
        <w:rPr>
          <w:rFonts w:cs="David" w:hint="cs"/>
          <w:u w:val="single"/>
          <w:rtl/>
        </w:rPr>
        <w:t>גדעון סער:</w:t>
      </w:r>
    </w:p>
    <w:p w14:paraId="3512D77F" w14:textId="77777777" w:rsidR="00004B66" w:rsidRPr="00004B66" w:rsidRDefault="00004B66" w:rsidP="00004B66">
      <w:pPr>
        <w:bidi/>
        <w:rPr>
          <w:rFonts w:cs="David" w:hint="cs"/>
          <w:u w:val="single"/>
          <w:rtl/>
        </w:rPr>
      </w:pPr>
    </w:p>
    <w:p w14:paraId="2EE1E945" w14:textId="77777777" w:rsidR="00004B66" w:rsidRPr="00004B66" w:rsidRDefault="00004B66" w:rsidP="00004B66">
      <w:pPr>
        <w:bidi/>
        <w:rPr>
          <w:rFonts w:cs="David" w:hint="cs"/>
          <w:rtl/>
        </w:rPr>
      </w:pPr>
      <w:r w:rsidRPr="00004B66">
        <w:rPr>
          <w:rFonts w:cs="David" w:hint="cs"/>
          <w:rtl/>
        </w:rPr>
        <w:tab/>
        <w:t xml:space="preserve"> בעד.</w:t>
      </w:r>
    </w:p>
    <w:p w14:paraId="2BBED682" w14:textId="77777777" w:rsidR="00004B66" w:rsidRPr="00004B66" w:rsidRDefault="00004B66" w:rsidP="00004B66">
      <w:pPr>
        <w:bidi/>
        <w:rPr>
          <w:rFonts w:cs="David" w:hint="cs"/>
          <w:rtl/>
        </w:rPr>
      </w:pPr>
    </w:p>
    <w:p w14:paraId="5337F5E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4E21728" w14:textId="77777777" w:rsidR="00004B66" w:rsidRPr="00004B66" w:rsidRDefault="00004B66" w:rsidP="00004B66">
      <w:pPr>
        <w:bidi/>
        <w:rPr>
          <w:rFonts w:cs="David"/>
          <w:rtl/>
        </w:rPr>
      </w:pPr>
    </w:p>
    <w:p w14:paraId="109F2AC2"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ריבלין.</w:t>
      </w:r>
    </w:p>
    <w:p w14:paraId="4538040E" w14:textId="77777777" w:rsidR="00004B66" w:rsidRPr="00004B66" w:rsidRDefault="00004B66" w:rsidP="00004B66">
      <w:pPr>
        <w:bidi/>
        <w:rPr>
          <w:rFonts w:cs="David" w:hint="cs"/>
          <w:rtl/>
        </w:rPr>
      </w:pPr>
    </w:p>
    <w:p w14:paraId="1100740A" w14:textId="77777777" w:rsidR="00004B66" w:rsidRPr="00004B66" w:rsidRDefault="00004B66" w:rsidP="00004B66">
      <w:pPr>
        <w:bidi/>
        <w:rPr>
          <w:rFonts w:cs="David" w:hint="cs"/>
          <w:rtl/>
        </w:rPr>
      </w:pPr>
      <w:r w:rsidRPr="00004B66">
        <w:rPr>
          <w:rFonts w:cs="David" w:hint="cs"/>
          <w:u w:val="single"/>
          <w:rtl/>
        </w:rPr>
        <w:t>ראובן ריבלין:</w:t>
      </w:r>
    </w:p>
    <w:p w14:paraId="59706D23" w14:textId="77777777" w:rsidR="00004B66" w:rsidRPr="00004B66" w:rsidRDefault="00004B66" w:rsidP="00004B66">
      <w:pPr>
        <w:bidi/>
        <w:rPr>
          <w:rFonts w:cs="David" w:hint="cs"/>
          <w:rtl/>
        </w:rPr>
      </w:pPr>
    </w:p>
    <w:p w14:paraId="4917B8D2" w14:textId="77777777" w:rsidR="00004B66" w:rsidRPr="00004B66" w:rsidRDefault="00004B66" w:rsidP="00004B66">
      <w:pPr>
        <w:bidi/>
        <w:rPr>
          <w:rFonts w:cs="David" w:hint="cs"/>
          <w:rtl/>
        </w:rPr>
      </w:pPr>
      <w:r w:rsidRPr="00004B66">
        <w:rPr>
          <w:rFonts w:cs="David" w:hint="cs"/>
          <w:rtl/>
        </w:rPr>
        <w:tab/>
        <w:t xml:space="preserve"> בעד.</w:t>
      </w:r>
    </w:p>
    <w:p w14:paraId="2E1A39B7" w14:textId="77777777" w:rsidR="00004B66" w:rsidRPr="00004B66" w:rsidRDefault="00004B66" w:rsidP="00004B66">
      <w:pPr>
        <w:bidi/>
        <w:rPr>
          <w:rFonts w:cs="David" w:hint="cs"/>
          <w:rtl/>
        </w:rPr>
      </w:pPr>
    </w:p>
    <w:p w14:paraId="3F24EAC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64F070C" w14:textId="77777777" w:rsidR="00004B66" w:rsidRPr="00004B66" w:rsidRDefault="00004B66" w:rsidP="00004B66">
      <w:pPr>
        <w:bidi/>
        <w:rPr>
          <w:rFonts w:cs="David"/>
          <w:rtl/>
        </w:rPr>
      </w:pPr>
    </w:p>
    <w:p w14:paraId="20CE006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לימור לבנת שמחליפה את יולי </w:t>
      </w:r>
      <w:proofErr w:type="spellStart"/>
      <w:r w:rsidRPr="00004B66">
        <w:rPr>
          <w:rFonts w:cs="David" w:hint="cs"/>
          <w:rtl/>
        </w:rPr>
        <w:t>אדלשטיין</w:t>
      </w:r>
      <w:proofErr w:type="spellEnd"/>
      <w:r w:rsidRPr="00004B66">
        <w:rPr>
          <w:rFonts w:cs="David" w:hint="cs"/>
          <w:rtl/>
        </w:rPr>
        <w:t>.</w:t>
      </w:r>
    </w:p>
    <w:p w14:paraId="19F2F765" w14:textId="77777777" w:rsidR="00004B66" w:rsidRPr="00004B66" w:rsidRDefault="00004B66" w:rsidP="00004B66">
      <w:pPr>
        <w:bidi/>
        <w:rPr>
          <w:rFonts w:cs="David" w:hint="cs"/>
          <w:rtl/>
        </w:rPr>
      </w:pPr>
    </w:p>
    <w:p w14:paraId="19098E19" w14:textId="77777777" w:rsidR="00004B66" w:rsidRPr="00004B66" w:rsidRDefault="00004B66" w:rsidP="00004B66">
      <w:pPr>
        <w:bidi/>
        <w:rPr>
          <w:rFonts w:cs="David" w:hint="cs"/>
          <w:rtl/>
        </w:rPr>
      </w:pPr>
      <w:r w:rsidRPr="00004B66">
        <w:rPr>
          <w:rFonts w:cs="David" w:hint="cs"/>
          <w:u w:val="single"/>
          <w:rtl/>
        </w:rPr>
        <w:t>לימור לבנת:</w:t>
      </w:r>
    </w:p>
    <w:p w14:paraId="1E9D1599" w14:textId="77777777" w:rsidR="00004B66" w:rsidRPr="00004B66" w:rsidRDefault="00004B66" w:rsidP="00004B66">
      <w:pPr>
        <w:bidi/>
        <w:rPr>
          <w:rFonts w:cs="David" w:hint="cs"/>
          <w:rtl/>
        </w:rPr>
      </w:pPr>
    </w:p>
    <w:p w14:paraId="0B52511F" w14:textId="77777777" w:rsidR="00004B66" w:rsidRPr="00004B66" w:rsidRDefault="00004B66" w:rsidP="00004B66">
      <w:pPr>
        <w:bidi/>
        <w:rPr>
          <w:rFonts w:cs="David" w:hint="cs"/>
          <w:rtl/>
        </w:rPr>
      </w:pPr>
      <w:r w:rsidRPr="00004B66">
        <w:rPr>
          <w:rFonts w:cs="David" w:hint="cs"/>
          <w:rtl/>
        </w:rPr>
        <w:tab/>
        <w:t xml:space="preserve"> בעד.</w:t>
      </w:r>
    </w:p>
    <w:p w14:paraId="6FFED120" w14:textId="77777777" w:rsidR="00004B66" w:rsidRPr="00004B66" w:rsidRDefault="00004B66" w:rsidP="00004B66">
      <w:pPr>
        <w:bidi/>
        <w:rPr>
          <w:rFonts w:cs="David" w:hint="cs"/>
          <w:rtl/>
        </w:rPr>
      </w:pPr>
    </w:p>
    <w:p w14:paraId="1DA9A1A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FAC36CD" w14:textId="77777777" w:rsidR="00004B66" w:rsidRPr="00004B66" w:rsidRDefault="00004B66" w:rsidP="00004B66">
      <w:pPr>
        <w:bidi/>
        <w:rPr>
          <w:rFonts w:cs="David"/>
          <w:rtl/>
        </w:rPr>
      </w:pPr>
    </w:p>
    <w:p w14:paraId="5CBF1ED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רותם שמחליף את </w:t>
      </w:r>
      <w:proofErr w:type="spellStart"/>
      <w:r w:rsidRPr="00004B66">
        <w:rPr>
          <w:rFonts w:cs="David" w:hint="cs"/>
          <w:rtl/>
        </w:rPr>
        <w:t>אסתרינה</w:t>
      </w:r>
      <w:proofErr w:type="spellEnd"/>
      <w:r w:rsidRPr="00004B66">
        <w:rPr>
          <w:rFonts w:cs="David" w:hint="cs"/>
          <w:rtl/>
        </w:rPr>
        <w:t xml:space="preserve"> </w:t>
      </w:r>
      <w:proofErr w:type="spellStart"/>
      <w:r w:rsidRPr="00004B66">
        <w:rPr>
          <w:rFonts w:cs="David" w:hint="cs"/>
          <w:rtl/>
        </w:rPr>
        <w:t>טרטמן</w:t>
      </w:r>
      <w:proofErr w:type="spellEnd"/>
      <w:r w:rsidRPr="00004B66">
        <w:rPr>
          <w:rFonts w:cs="David" w:hint="cs"/>
          <w:rtl/>
        </w:rPr>
        <w:t>.</w:t>
      </w:r>
    </w:p>
    <w:p w14:paraId="2B0F7CDE" w14:textId="77777777" w:rsidR="00004B66" w:rsidRPr="00004B66" w:rsidRDefault="00004B66" w:rsidP="00004B66">
      <w:pPr>
        <w:bidi/>
        <w:rPr>
          <w:rFonts w:cs="David" w:hint="cs"/>
          <w:rtl/>
        </w:rPr>
      </w:pPr>
    </w:p>
    <w:p w14:paraId="0C362B2A" w14:textId="77777777" w:rsidR="00004B66" w:rsidRPr="00004B66" w:rsidRDefault="00004B66" w:rsidP="00004B66">
      <w:pPr>
        <w:bidi/>
        <w:rPr>
          <w:rFonts w:cs="David" w:hint="cs"/>
          <w:u w:val="single"/>
          <w:rtl/>
        </w:rPr>
      </w:pPr>
      <w:r w:rsidRPr="00004B66">
        <w:rPr>
          <w:rFonts w:cs="David" w:hint="cs"/>
          <w:u w:val="single"/>
          <w:rtl/>
        </w:rPr>
        <w:t>דוד רותם:</w:t>
      </w:r>
    </w:p>
    <w:p w14:paraId="1522ADEC" w14:textId="77777777" w:rsidR="00004B66" w:rsidRPr="00004B66" w:rsidRDefault="00004B66" w:rsidP="00004B66">
      <w:pPr>
        <w:bidi/>
        <w:rPr>
          <w:rFonts w:cs="David" w:hint="cs"/>
          <w:u w:val="single"/>
          <w:rtl/>
        </w:rPr>
      </w:pPr>
    </w:p>
    <w:p w14:paraId="6E76EB08" w14:textId="77777777" w:rsidR="00004B66" w:rsidRPr="00004B66" w:rsidRDefault="00004B66" w:rsidP="00004B66">
      <w:pPr>
        <w:bidi/>
        <w:rPr>
          <w:rFonts w:cs="David" w:hint="cs"/>
          <w:rtl/>
        </w:rPr>
      </w:pPr>
      <w:r w:rsidRPr="00004B66">
        <w:rPr>
          <w:rFonts w:cs="David" w:hint="cs"/>
          <w:rtl/>
        </w:rPr>
        <w:tab/>
        <w:t xml:space="preserve"> נגד.</w:t>
      </w:r>
    </w:p>
    <w:p w14:paraId="632389DD" w14:textId="77777777" w:rsidR="00004B66" w:rsidRPr="00004B66" w:rsidRDefault="00004B66" w:rsidP="00004B66">
      <w:pPr>
        <w:bidi/>
        <w:rPr>
          <w:rFonts w:cs="David" w:hint="cs"/>
          <w:rtl/>
        </w:rPr>
      </w:pPr>
    </w:p>
    <w:p w14:paraId="656CDC2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C4650C2" w14:textId="77777777" w:rsidR="00004B66" w:rsidRPr="00004B66" w:rsidRDefault="00004B66" w:rsidP="00004B66">
      <w:pPr>
        <w:bidi/>
        <w:rPr>
          <w:rFonts w:cs="David"/>
          <w:rtl/>
        </w:rPr>
      </w:pPr>
    </w:p>
    <w:p w14:paraId="5094E9B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אילטוב</w:t>
      </w:r>
      <w:proofErr w:type="spellEnd"/>
      <w:r w:rsidRPr="00004B66">
        <w:rPr>
          <w:rFonts w:cs="David" w:hint="cs"/>
          <w:rtl/>
        </w:rPr>
        <w:t>.</w:t>
      </w:r>
    </w:p>
    <w:p w14:paraId="7BD7A12B" w14:textId="77777777" w:rsidR="00004B66" w:rsidRPr="00004B66" w:rsidRDefault="00004B66" w:rsidP="00004B66">
      <w:pPr>
        <w:bidi/>
        <w:rPr>
          <w:rFonts w:cs="David" w:hint="cs"/>
          <w:rtl/>
        </w:rPr>
      </w:pPr>
    </w:p>
    <w:p w14:paraId="1A4EE097"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5F0ABEF8" w14:textId="77777777" w:rsidR="00004B66" w:rsidRPr="00004B66" w:rsidRDefault="00004B66" w:rsidP="00004B66">
      <w:pPr>
        <w:bidi/>
        <w:rPr>
          <w:rFonts w:cs="David"/>
          <w:rtl/>
        </w:rPr>
      </w:pPr>
    </w:p>
    <w:p w14:paraId="3A4D203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3BD8A116" w14:textId="77777777" w:rsidR="00004B66" w:rsidRPr="00004B66" w:rsidRDefault="00004B66" w:rsidP="00004B66">
      <w:pPr>
        <w:bidi/>
        <w:rPr>
          <w:rFonts w:cs="David" w:hint="cs"/>
          <w:rtl/>
        </w:rPr>
      </w:pPr>
    </w:p>
    <w:p w14:paraId="00A8A60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0F7317D" w14:textId="77777777" w:rsidR="00004B66" w:rsidRPr="00004B66" w:rsidRDefault="00004B66" w:rsidP="00004B66">
      <w:pPr>
        <w:bidi/>
        <w:rPr>
          <w:rFonts w:cs="David"/>
          <w:rtl/>
        </w:rPr>
      </w:pPr>
    </w:p>
    <w:p w14:paraId="0632706A"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אורי אריאל.</w:t>
      </w:r>
    </w:p>
    <w:p w14:paraId="580F55F1" w14:textId="77777777" w:rsidR="00004B66" w:rsidRPr="00004B66" w:rsidRDefault="00004B66" w:rsidP="00004B66">
      <w:pPr>
        <w:bidi/>
        <w:rPr>
          <w:rFonts w:cs="David" w:hint="cs"/>
          <w:rtl/>
        </w:rPr>
      </w:pPr>
    </w:p>
    <w:p w14:paraId="5F60EAAC" w14:textId="77777777" w:rsidR="00004B66" w:rsidRPr="00004B66" w:rsidRDefault="00004B66" w:rsidP="00004B66">
      <w:pPr>
        <w:bidi/>
        <w:rPr>
          <w:rFonts w:cs="David"/>
          <w:rtl/>
        </w:rPr>
      </w:pPr>
      <w:r w:rsidRPr="00004B66">
        <w:rPr>
          <w:rFonts w:cs="David" w:hint="eastAsia"/>
          <w:u w:val="single"/>
          <w:rtl/>
        </w:rPr>
        <w:t>אורי</w:t>
      </w:r>
      <w:r w:rsidRPr="00004B66">
        <w:rPr>
          <w:rFonts w:cs="David"/>
          <w:u w:val="single"/>
          <w:rtl/>
        </w:rPr>
        <w:t xml:space="preserve"> אריאל:</w:t>
      </w:r>
    </w:p>
    <w:p w14:paraId="2417A672" w14:textId="77777777" w:rsidR="00004B66" w:rsidRPr="00004B66" w:rsidRDefault="00004B66" w:rsidP="00004B66">
      <w:pPr>
        <w:bidi/>
        <w:rPr>
          <w:rFonts w:cs="David"/>
          <w:rtl/>
        </w:rPr>
      </w:pPr>
    </w:p>
    <w:p w14:paraId="3A5934B6"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בעד.</w:t>
      </w:r>
    </w:p>
    <w:p w14:paraId="0B480708" w14:textId="77777777" w:rsidR="00004B66" w:rsidRPr="00004B66" w:rsidRDefault="00004B66" w:rsidP="00004B66">
      <w:pPr>
        <w:bidi/>
        <w:rPr>
          <w:rFonts w:cs="David" w:hint="cs"/>
          <w:rtl/>
        </w:rPr>
      </w:pPr>
    </w:p>
    <w:p w14:paraId="65427A5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25D7EC1" w14:textId="77777777" w:rsidR="00004B66" w:rsidRPr="00004B66" w:rsidRDefault="00004B66" w:rsidP="00004B66">
      <w:pPr>
        <w:bidi/>
        <w:rPr>
          <w:rFonts w:cs="David"/>
          <w:rtl/>
        </w:rPr>
      </w:pPr>
    </w:p>
    <w:p w14:paraId="17D48FB4"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אלדד שמחליף את גבאי.</w:t>
      </w:r>
    </w:p>
    <w:p w14:paraId="50999AD8" w14:textId="77777777" w:rsidR="00004B66" w:rsidRPr="00004B66" w:rsidRDefault="00004B66" w:rsidP="00004B66">
      <w:pPr>
        <w:bidi/>
        <w:rPr>
          <w:rFonts w:cs="David" w:hint="cs"/>
          <w:rtl/>
        </w:rPr>
      </w:pPr>
    </w:p>
    <w:p w14:paraId="2FD641FD" w14:textId="77777777" w:rsidR="00004B66" w:rsidRPr="00004B66" w:rsidRDefault="00004B66" w:rsidP="00004B66">
      <w:pPr>
        <w:bidi/>
        <w:rPr>
          <w:rFonts w:cs="David" w:hint="cs"/>
          <w:u w:val="single"/>
          <w:rtl/>
        </w:rPr>
      </w:pPr>
      <w:r w:rsidRPr="00004B66">
        <w:rPr>
          <w:rFonts w:cs="David"/>
          <w:u w:val="single"/>
          <w:rtl/>
        </w:rPr>
        <w:br w:type="page"/>
      </w:r>
      <w:r w:rsidRPr="00004B66">
        <w:rPr>
          <w:rFonts w:cs="David" w:hint="cs"/>
          <w:u w:val="single"/>
          <w:rtl/>
        </w:rPr>
        <w:t>אריה אלדד:</w:t>
      </w:r>
    </w:p>
    <w:p w14:paraId="49AE4181" w14:textId="77777777" w:rsidR="00004B66" w:rsidRPr="00004B66" w:rsidRDefault="00004B66" w:rsidP="00004B66">
      <w:pPr>
        <w:bidi/>
        <w:rPr>
          <w:rFonts w:cs="David" w:hint="cs"/>
          <w:u w:val="single"/>
          <w:rtl/>
        </w:rPr>
      </w:pPr>
    </w:p>
    <w:p w14:paraId="3D13CD5A" w14:textId="77777777" w:rsidR="00004B66" w:rsidRPr="00004B66" w:rsidRDefault="00004B66" w:rsidP="00004B66">
      <w:pPr>
        <w:bidi/>
        <w:rPr>
          <w:rFonts w:cs="David" w:hint="cs"/>
          <w:rtl/>
        </w:rPr>
      </w:pPr>
      <w:r w:rsidRPr="00004B66">
        <w:rPr>
          <w:rFonts w:cs="David" w:hint="cs"/>
          <w:rtl/>
        </w:rPr>
        <w:tab/>
        <w:t xml:space="preserve"> בעד.</w:t>
      </w:r>
    </w:p>
    <w:p w14:paraId="3BB9C738" w14:textId="77777777" w:rsidR="00004B66" w:rsidRPr="00004B66" w:rsidRDefault="00004B66" w:rsidP="00004B66">
      <w:pPr>
        <w:bidi/>
        <w:rPr>
          <w:rFonts w:cs="David" w:hint="cs"/>
          <w:rtl/>
        </w:rPr>
      </w:pPr>
    </w:p>
    <w:p w14:paraId="611C7AC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C9FBA94" w14:textId="77777777" w:rsidR="00004B66" w:rsidRPr="00004B66" w:rsidRDefault="00004B66" w:rsidP="00004B66">
      <w:pPr>
        <w:bidi/>
        <w:rPr>
          <w:rFonts w:cs="David"/>
          <w:rtl/>
        </w:rPr>
      </w:pPr>
    </w:p>
    <w:p w14:paraId="36C58AC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זהבה </w:t>
      </w:r>
      <w:proofErr w:type="spellStart"/>
      <w:r w:rsidRPr="00004B66">
        <w:rPr>
          <w:rFonts w:cs="David" w:hint="cs"/>
          <w:rtl/>
        </w:rPr>
        <w:t>גלאון</w:t>
      </w:r>
      <w:proofErr w:type="spellEnd"/>
      <w:r w:rsidRPr="00004B66">
        <w:rPr>
          <w:rFonts w:cs="David" w:hint="cs"/>
          <w:rtl/>
        </w:rPr>
        <w:t>.</w:t>
      </w:r>
    </w:p>
    <w:p w14:paraId="53697A96" w14:textId="77777777" w:rsidR="00004B66" w:rsidRPr="00004B66" w:rsidRDefault="00004B66" w:rsidP="00004B66">
      <w:pPr>
        <w:bidi/>
        <w:rPr>
          <w:rFonts w:cs="David" w:hint="cs"/>
          <w:rtl/>
        </w:rPr>
      </w:pPr>
    </w:p>
    <w:p w14:paraId="1090B03A"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19C54B7B" w14:textId="77777777" w:rsidR="00004B66" w:rsidRPr="00004B66" w:rsidRDefault="00004B66" w:rsidP="00004B66">
      <w:pPr>
        <w:bidi/>
        <w:rPr>
          <w:rFonts w:cs="David" w:hint="cs"/>
          <w:rtl/>
        </w:rPr>
      </w:pPr>
    </w:p>
    <w:p w14:paraId="40ED802E" w14:textId="77777777" w:rsidR="00004B66" w:rsidRPr="00004B66" w:rsidRDefault="00004B66" w:rsidP="00004B66">
      <w:pPr>
        <w:bidi/>
        <w:rPr>
          <w:rFonts w:cs="David" w:hint="cs"/>
          <w:rtl/>
        </w:rPr>
      </w:pPr>
      <w:r w:rsidRPr="00004B66">
        <w:rPr>
          <w:rFonts w:cs="David" w:hint="cs"/>
          <w:rtl/>
        </w:rPr>
        <w:tab/>
        <w:t xml:space="preserve"> בעד.</w:t>
      </w:r>
    </w:p>
    <w:p w14:paraId="725B3E06" w14:textId="77777777" w:rsidR="00004B66" w:rsidRPr="00004B66" w:rsidRDefault="00004B66" w:rsidP="00004B66">
      <w:pPr>
        <w:bidi/>
        <w:rPr>
          <w:rFonts w:cs="David" w:hint="cs"/>
          <w:rtl/>
        </w:rPr>
      </w:pPr>
    </w:p>
    <w:p w14:paraId="316759C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4ECDD6B" w14:textId="77777777" w:rsidR="00004B66" w:rsidRPr="00004B66" w:rsidRDefault="00004B66" w:rsidP="00004B66">
      <w:pPr>
        <w:bidi/>
        <w:rPr>
          <w:rFonts w:cs="David"/>
          <w:rtl/>
        </w:rPr>
      </w:pPr>
    </w:p>
    <w:p w14:paraId="6DF74ACE"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אחמד</w:t>
      </w:r>
      <w:proofErr w:type="spellEnd"/>
      <w:r w:rsidRPr="00004B66">
        <w:rPr>
          <w:rFonts w:cs="David" w:hint="cs"/>
          <w:rtl/>
        </w:rPr>
        <w:t xml:space="preserve"> טיבי איננו נוכח. חבר הכנסת </w:t>
      </w:r>
      <w:proofErr w:type="spellStart"/>
      <w:r w:rsidRPr="00004B66">
        <w:rPr>
          <w:rFonts w:cs="David" w:hint="cs"/>
          <w:rtl/>
        </w:rPr>
        <w:t>סוויד</w:t>
      </w:r>
      <w:proofErr w:type="spellEnd"/>
      <w:r w:rsidRPr="00004B66">
        <w:rPr>
          <w:rFonts w:cs="David" w:hint="cs"/>
          <w:rtl/>
        </w:rPr>
        <w:t xml:space="preserve"> שמחליף את ברכה.</w:t>
      </w:r>
    </w:p>
    <w:p w14:paraId="42FDA11E" w14:textId="77777777" w:rsidR="00004B66" w:rsidRPr="00004B66" w:rsidRDefault="00004B66" w:rsidP="00004B66">
      <w:pPr>
        <w:bidi/>
        <w:rPr>
          <w:rFonts w:cs="David" w:hint="cs"/>
          <w:rtl/>
        </w:rPr>
      </w:pPr>
    </w:p>
    <w:p w14:paraId="171AE57A" w14:textId="77777777" w:rsidR="00004B66" w:rsidRPr="00004B66" w:rsidRDefault="00004B66" w:rsidP="00004B66">
      <w:pPr>
        <w:bidi/>
        <w:rPr>
          <w:rFonts w:cs="David" w:hint="cs"/>
          <w:rtl/>
        </w:rPr>
      </w:pPr>
      <w:proofErr w:type="spellStart"/>
      <w:r w:rsidRPr="00004B66">
        <w:rPr>
          <w:rFonts w:cs="David" w:hint="cs"/>
          <w:u w:val="single"/>
          <w:rtl/>
        </w:rPr>
        <w:t>חנא</w:t>
      </w:r>
      <w:proofErr w:type="spellEnd"/>
      <w:r w:rsidRPr="00004B66">
        <w:rPr>
          <w:rFonts w:cs="David" w:hint="cs"/>
          <w:u w:val="single"/>
          <w:rtl/>
        </w:rPr>
        <w:t xml:space="preserve"> </w:t>
      </w:r>
      <w:proofErr w:type="spellStart"/>
      <w:r w:rsidRPr="00004B66">
        <w:rPr>
          <w:rFonts w:cs="David" w:hint="cs"/>
          <w:u w:val="single"/>
          <w:rtl/>
        </w:rPr>
        <w:t>סוויד</w:t>
      </w:r>
      <w:proofErr w:type="spellEnd"/>
      <w:r w:rsidRPr="00004B66">
        <w:rPr>
          <w:rFonts w:cs="David" w:hint="cs"/>
          <w:u w:val="single"/>
          <w:rtl/>
        </w:rPr>
        <w:t>:</w:t>
      </w:r>
    </w:p>
    <w:p w14:paraId="7DE22A2C" w14:textId="77777777" w:rsidR="00004B66" w:rsidRPr="00004B66" w:rsidRDefault="00004B66" w:rsidP="00004B66">
      <w:pPr>
        <w:bidi/>
        <w:rPr>
          <w:rFonts w:cs="David" w:hint="cs"/>
          <w:rtl/>
        </w:rPr>
      </w:pPr>
    </w:p>
    <w:p w14:paraId="6878C44E" w14:textId="77777777" w:rsidR="00004B66" w:rsidRPr="00004B66" w:rsidRDefault="00004B66" w:rsidP="00004B66">
      <w:pPr>
        <w:bidi/>
        <w:rPr>
          <w:rFonts w:cs="David" w:hint="cs"/>
          <w:rtl/>
        </w:rPr>
      </w:pPr>
      <w:r w:rsidRPr="00004B66">
        <w:rPr>
          <w:rFonts w:cs="David" w:hint="cs"/>
          <w:rtl/>
        </w:rPr>
        <w:tab/>
        <w:t xml:space="preserve"> בעד.</w:t>
      </w:r>
    </w:p>
    <w:p w14:paraId="7C0FDAF2" w14:textId="77777777" w:rsidR="00004B66" w:rsidRPr="00004B66" w:rsidRDefault="00004B66" w:rsidP="00004B66">
      <w:pPr>
        <w:bidi/>
        <w:rPr>
          <w:rFonts w:cs="David" w:hint="cs"/>
          <w:rtl/>
        </w:rPr>
      </w:pPr>
    </w:p>
    <w:p w14:paraId="074F645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BC9ED60" w14:textId="77777777" w:rsidR="00004B66" w:rsidRPr="00004B66" w:rsidRDefault="00004B66" w:rsidP="00004B66">
      <w:pPr>
        <w:bidi/>
        <w:rPr>
          <w:rFonts w:cs="David"/>
          <w:rtl/>
        </w:rPr>
      </w:pPr>
    </w:p>
    <w:p w14:paraId="5CA4281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רוחמה אברהם </w:t>
      </w:r>
      <w:proofErr w:type="spellStart"/>
      <w:r w:rsidRPr="00004B66">
        <w:rPr>
          <w:rFonts w:cs="David" w:hint="cs"/>
          <w:rtl/>
        </w:rPr>
        <w:t>בלילא</w:t>
      </w:r>
      <w:proofErr w:type="spellEnd"/>
      <w:r w:rsidRPr="00004B66">
        <w:rPr>
          <w:rFonts w:cs="David" w:hint="cs"/>
          <w:rtl/>
        </w:rPr>
        <w:t xml:space="preserve"> </w:t>
      </w:r>
      <w:r w:rsidRPr="00004B66">
        <w:rPr>
          <w:rFonts w:cs="David"/>
          <w:rtl/>
        </w:rPr>
        <w:t>–</w:t>
      </w:r>
      <w:r w:rsidRPr="00004B66">
        <w:rPr>
          <w:rFonts w:cs="David" w:hint="cs"/>
          <w:rtl/>
        </w:rPr>
        <w:t xml:space="preserve"> נגד.</w:t>
      </w:r>
    </w:p>
    <w:p w14:paraId="20A28DEA" w14:textId="77777777" w:rsidR="00004B66" w:rsidRPr="00004B66" w:rsidRDefault="00004B66" w:rsidP="00004B66">
      <w:pPr>
        <w:bidi/>
        <w:rPr>
          <w:rFonts w:cs="David" w:hint="cs"/>
          <w:rtl/>
        </w:rPr>
      </w:pPr>
    </w:p>
    <w:p w14:paraId="172B0D25" w14:textId="77777777" w:rsidR="00004B66" w:rsidRPr="00004B66" w:rsidRDefault="00004B66" w:rsidP="00004B66">
      <w:pPr>
        <w:bidi/>
        <w:rPr>
          <w:rFonts w:cs="David" w:hint="cs"/>
          <w:rtl/>
        </w:rPr>
      </w:pPr>
      <w:r w:rsidRPr="00004B66">
        <w:rPr>
          <w:rFonts w:cs="David" w:hint="cs"/>
          <w:rtl/>
        </w:rPr>
        <w:tab/>
        <w:t xml:space="preserve">תוצאות ההצבעה על ערעורו של חבר הכנסת פרוש: בעד </w:t>
      </w:r>
      <w:r w:rsidRPr="00004B66">
        <w:rPr>
          <w:rFonts w:cs="David"/>
          <w:rtl/>
        </w:rPr>
        <w:t>–</w:t>
      </w:r>
      <w:r w:rsidRPr="00004B66">
        <w:rPr>
          <w:rFonts w:cs="David" w:hint="cs"/>
          <w:rtl/>
        </w:rPr>
        <w:t xml:space="preserve"> 10, נגד </w:t>
      </w:r>
      <w:r w:rsidRPr="00004B66">
        <w:rPr>
          <w:rFonts w:cs="David"/>
          <w:rtl/>
        </w:rPr>
        <w:t>–</w:t>
      </w:r>
      <w:r w:rsidRPr="00004B66">
        <w:rPr>
          <w:rFonts w:cs="David" w:hint="cs"/>
          <w:rtl/>
        </w:rPr>
        <w:t xml:space="preserve"> 12, אין נמנעים. לפיכך אני קובעת שגם ערעורך לא התקבל. </w:t>
      </w:r>
    </w:p>
    <w:p w14:paraId="69A414B0" w14:textId="77777777" w:rsidR="00004B66" w:rsidRPr="00004B66" w:rsidRDefault="00004B66" w:rsidP="00004B66">
      <w:pPr>
        <w:bidi/>
        <w:rPr>
          <w:rFonts w:cs="David" w:hint="cs"/>
          <w:rtl/>
        </w:rPr>
      </w:pPr>
    </w:p>
    <w:p w14:paraId="56BA9261" w14:textId="77777777" w:rsidR="00004B66" w:rsidRPr="00004B66" w:rsidRDefault="00004B66" w:rsidP="00004B66">
      <w:pPr>
        <w:bidi/>
        <w:rPr>
          <w:rFonts w:cs="David" w:hint="cs"/>
          <w:rtl/>
        </w:rPr>
      </w:pPr>
      <w:r w:rsidRPr="00004B66">
        <w:rPr>
          <w:rFonts w:cs="David" w:hint="cs"/>
          <w:rtl/>
        </w:rPr>
        <w:t xml:space="preserve">אני עוברת להצבעה על הצעתו של חבר הכנסת ניסן </w:t>
      </w:r>
      <w:proofErr w:type="spellStart"/>
      <w:r w:rsidRPr="00004B66">
        <w:rPr>
          <w:rFonts w:cs="David" w:hint="cs"/>
          <w:rtl/>
        </w:rPr>
        <w:t>סלומינסקי</w:t>
      </w:r>
      <w:proofErr w:type="spellEnd"/>
      <w:r w:rsidRPr="00004B66">
        <w:rPr>
          <w:rFonts w:cs="David" w:hint="cs"/>
          <w:rtl/>
        </w:rPr>
        <w:t xml:space="preserve">. אני חוזרת על החילופים ותתקנו אותי אם אני טועה: חברת הכנסת </w:t>
      </w:r>
      <w:proofErr w:type="spellStart"/>
      <w:r w:rsidRPr="00004B66">
        <w:rPr>
          <w:rFonts w:cs="David" w:hint="cs"/>
          <w:rtl/>
        </w:rPr>
        <w:t>סולודקין</w:t>
      </w:r>
      <w:proofErr w:type="spellEnd"/>
      <w:r w:rsidRPr="00004B66">
        <w:rPr>
          <w:rFonts w:cs="David" w:hint="cs"/>
          <w:rtl/>
        </w:rPr>
        <w:t xml:space="preserve"> תחליף את </w:t>
      </w:r>
      <w:proofErr w:type="spellStart"/>
      <w:r w:rsidRPr="00004B66">
        <w:rPr>
          <w:rFonts w:cs="David" w:hint="cs"/>
          <w:rtl/>
        </w:rPr>
        <w:t>יצחקי</w:t>
      </w:r>
      <w:proofErr w:type="spellEnd"/>
      <w:r w:rsidRPr="00004B66">
        <w:rPr>
          <w:rFonts w:cs="David" w:hint="cs"/>
          <w:rtl/>
        </w:rPr>
        <w:t xml:space="preserve">, חבר הכנסת טל יחליף את יואל חסון, חבר הכנסת </w:t>
      </w:r>
      <w:proofErr w:type="spellStart"/>
      <w:r w:rsidRPr="00004B66">
        <w:rPr>
          <w:rFonts w:cs="David" w:hint="cs"/>
          <w:rtl/>
        </w:rPr>
        <w:t>נודלמן</w:t>
      </w:r>
      <w:proofErr w:type="spellEnd"/>
      <w:r w:rsidRPr="00004B66">
        <w:rPr>
          <w:rFonts w:cs="David" w:hint="cs"/>
          <w:rtl/>
        </w:rPr>
        <w:t xml:space="preserve"> יחליף את חרמש, חבר הכנסת </w:t>
      </w:r>
      <w:proofErr w:type="spellStart"/>
      <w:r w:rsidRPr="00004B66">
        <w:rPr>
          <w:rFonts w:cs="David" w:hint="cs"/>
          <w:rtl/>
        </w:rPr>
        <w:t>גלזר</w:t>
      </w:r>
      <w:proofErr w:type="spellEnd"/>
      <w:r w:rsidRPr="00004B66">
        <w:rPr>
          <w:rFonts w:cs="David" w:hint="cs"/>
          <w:rtl/>
        </w:rPr>
        <w:t xml:space="preserve"> מחליף את גלנטי, חברת הכנסת לבנת מחליפה את </w:t>
      </w:r>
      <w:proofErr w:type="spellStart"/>
      <w:r w:rsidRPr="00004B66">
        <w:rPr>
          <w:rFonts w:cs="David" w:hint="cs"/>
          <w:rtl/>
        </w:rPr>
        <w:t>אדלשטיין</w:t>
      </w:r>
      <w:proofErr w:type="spellEnd"/>
      <w:r w:rsidRPr="00004B66">
        <w:rPr>
          <w:rFonts w:cs="David" w:hint="cs"/>
          <w:rtl/>
        </w:rPr>
        <w:t xml:space="preserve">, חבר הכנסת רותם מחליף את </w:t>
      </w:r>
      <w:proofErr w:type="spellStart"/>
      <w:r w:rsidRPr="00004B66">
        <w:rPr>
          <w:rFonts w:cs="David" w:hint="cs"/>
          <w:rtl/>
        </w:rPr>
        <w:t>טרטמן</w:t>
      </w:r>
      <w:proofErr w:type="spellEnd"/>
      <w:r w:rsidRPr="00004B66">
        <w:rPr>
          <w:rFonts w:cs="David" w:hint="cs"/>
          <w:rtl/>
        </w:rPr>
        <w:t xml:space="preserve"> וחבר הכנסת </w:t>
      </w:r>
      <w:proofErr w:type="spellStart"/>
      <w:r w:rsidRPr="00004B66">
        <w:rPr>
          <w:rFonts w:cs="David" w:hint="cs"/>
          <w:rtl/>
        </w:rPr>
        <w:t>סוויד</w:t>
      </w:r>
      <w:proofErr w:type="spellEnd"/>
      <w:r w:rsidRPr="00004B66">
        <w:rPr>
          <w:rFonts w:cs="David" w:hint="cs"/>
          <w:rtl/>
        </w:rPr>
        <w:t xml:space="preserve"> מחליף את ברכה. האם יש הערות?</w:t>
      </w:r>
    </w:p>
    <w:p w14:paraId="4E8E8966" w14:textId="77777777" w:rsidR="00004B66" w:rsidRPr="00004B66" w:rsidRDefault="00004B66" w:rsidP="00004B66">
      <w:pPr>
        <w:bidi/>
        <w:rPr>
          <w:rFonts w:cs="David" w:hint="cs"/>
          <w:rtl/>
        </w:rPr>
      </w:pPr>
    </w:p>
    <w:p w14:paraId="4D39F90D" w14:textId="77777777" w:rsidR="00004B66" w:rsidRPr="00004B66" w:rsidRDefault="00004B66" w:rsidP="00004B66">
      <w:pPr>
        <w:bidi/>
        <w:rPr>
          <w:rFonts w:cs="David" w:hint="cs"/>
          <w:rtl/>
        </w:rPr>
      </w:pPr>
      <w:r w:rsidRPr="00004B66">
        <w:rPr>
          <w:rFonts w:cs="David" w:hint="cs"/>
          <w:rtl/>
        </w:rPr>
        <w:tab/>
        <w:t xml:space="preserve">אני עוברת להצבעה על ערעורו של חבר הכנסת ניסן </w:t>
      </w:r>
      <w:proofErr w:type="spellStart"/>
      <w:r w:rsidRPr="00004B66">
        <w:rPr>
          <w:rFonts w:cs="David" w:hint="cs"/>
          <w:rtl/>
        </w:rPr>
        <w:t>סלומינסקי</w:t>
      </w:r>
      <w:proofErr w:type="spellEnd"/>
      <w:r w:rsidRPr="00004B66">
        <w:rPr>
          <w:rFonts w:cs="David" w:hint="cs"/>
          <w:rtl/>
        </w:rPr>
        <w:t>.</w:t>
      </w:r>
    </w:p>
    <w:p w14:paraId="4414503F" w14:textId="77777777" w:rsidR="00004B66" w:rsidRPr="00004B66" w:rsidRDefault="00004B66" w:rsidP="00004B66">
      <w:pPr>
        <w:bidi/>
        <w:rPr>
          <w:rFonts w:cs="David" w:hint="cs"/>
          <w:rtl/>
        </w:rPr>
      </w:pPr>
    </w:p>
    <w:p w14:paraId="5A5769A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67C6981" w14:textId="77777777" w:rsidR="00004B66" w:rsidRPr="00004B66" w:rsidRDefault="00004B66" w:rsidP="00004B66">
      <w:pPr>
        <w:bidi/>
        <w:rPr>
          <w:rFonts w:cs="David"/>
          <w:rtl/>
        </w:rPr>
      </w:pPr>
    </w:p>
    <w:p w14:paraId="4DE86B2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w:t>
      </w:r>
      <w:proofErr w:type="spellStart"/>
      <w:r w:rsidRPr="00004B66">
        <w:rPr>
          <w:rFonts w:cs="David" w:hint="cs"/>
          <w:rtl/>
        </w:rPr>
        <w:t>סולודקין</w:t>
      </w:r>
      <w:proofErr w:type="spellEnd"/>
      <w:r w:rsidRPr="00004B66">
        <w:rPr>
          <w:rFonts w:cs="David" w:hint="cs"/>
          <w:rtl/>
        </w:rPr>
        <w:t>.</w:t>
      </w:r>
    </w:p>
    <w:p w14:paraId="6863A995" w14:textId="77777777" w:rsidR="00004B66" w:rsidRPr="00004B66" w:rsidRDefault="00004B66" w:rsidP="00004B66">
      <w:pPr>
        <w:bidi/>
        <w:rPr>
          <w:rFonts w:cs="David" w:hint="cs"/>
          <w:rtl/>
        </w:rPr>
      </w:pPr>
    </w:p>
    <w:p w14:paraId="526DA0FB" w14:textId="77777777" w:rsidR="00004B66" w:rsidRPr="00004B66" w:rsidRDefault="00004B66" w:rsidP="00004B66">
      <w:pPr>
        <w:bidi/>
        <w:rPr>
          <w:rFonts w:cs="David" w:hint="cs"/>
          <w:rtl/>
        </w:rPr>
      </w:pPr>
      <w:r w:rsidRPr="00004B66">
        <w:rPr>
          <w:rFonts w:cs="David" w:hint="cs"/>
          <w:u w:val="single"/>
          <w:rtl/>
        </w:rPr>
        <w:t xml:space="preserve">מרינה </w:t>
      </w:r>
      <w:proofErr w:type="spellStart"/>
      <w:r w:rsidRPr="00004B66">
        <w:rPr>
          <w:rFonts w:cs="David" w:hint="cs"/>
          <w:u w:val="single"/>
          <w:rtl/>
        </w:rPr>
        <w:t>סולודקין</w:t>
      </w:r>
      <w:proofErr w:type="spellEnd"/>
      <w:r w:rsidRPr="00004B66">
        <w:rPr>
          <w:rFonts w:cs="David" w:hint="cs"/>
          <w:u w:val="single"/>
          <w:rtl/>
        </w:rPr>
        <w:t>:</w:t>
      </w:r>
    </w:p>
    <w:p w14:paraId="52C58D95" w14:textId="77777777" w:rsidR="00004B66" w:rsidRPr="00004B66" w:rsidRDefault="00004B66" w:rsidP="00004B66">
      <w:pPr>
        <w:bidi/>
        <w:rPr>
          <w:rFonts w:cs="David" w:hint="cs"/>
          <w:rtl/>
        </w:rPr>
      </w:pPr>
    </w:p>
    <w:p w14:paraId="7FD56325" w14:textId="77777777" w:rsidR="00004B66" w:rsidRPr="00004B66" w:rsidRDefault="00004B66" w:rsidP="00004B66">
      <w:pPr>
        <w:bidi/>
        <w:rPr>
          <w:rFonts w:cs="David" w:hint="cs"/>
          <w:rtl/>
        </w:rPr>
      </w:pPr>
      <w:r w:rsidRPr="00004B66">
        <w:rPr>
          <w:rFonts w:cs="David" w:hint="cs"/>
          <w:rtl/>
        </w:rPr>
        <w:tab/>
        <w:t xml:space="preserve"> נגד.</w:t>
      </w:r>
    </w:p>
    <w:p w14:paraId="3849705D" w14:textId="77777777" w:rsidR="00004B66" w:rsidRPr="00004B66" w:rsidRDefault="00004B66" w:rsidP="00004B66">
      <w:pPr>
        <w:bidi/>
        <w:rPr>
          <w:rFonts w:cs="David" w:hint="cs"/>
          <w:rtl/>
        </w:rPr>
      </w:pPr>
    </w:p>
    <w:p w14:paraId="7468653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400E3F9" w14:textId="77777777" w:rsidR="00004B66" w:rsidRPr="00004B66" w:rsidRDefault="00004B66" w:rsidP="00004B66">
      <w:pPr>
        <w:bidi/>
        <w:rPr>
          <w:rFonts w:cs="David"/>
          <w:rtl/>
        </w:rPr>
      </w:pPr>
    </w:p>
    <w:p w14:paraId="1136A964"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מגלי והבה.</w:t>
      </w:r>
    </w:p>
    <w:p w14:paraId="790D2450" w14:textId="77777777" w:rsidR="00004B66" w:rsidRPr="00004B66" w:rsidRDefault="00004B66" w:rsidP="00004B66">
      <w:pPr>
        <w:bidi/>
        <w:rPr>
          <w:rFonts w:cs="David" w:hint="cs"/>
          <w:rtl/>
        </w:rPr>
      </w:pPr>
    </w:p>
    <w:p w14:paraId="0836F9BE" w14:textId="77777777" w:rsidR="00004B66" w:rsidRPr="00004B66" w:rsidRDefault="00004B66" w:rsidP="00004B66">
      <w:pPr>
        <w:bidi/>
        <w:rPr>
          <w:rFonts w:cs="David" w:hint="cs"/>
          <w:rtl/>
        </w:rPr>
      </w:pPr>
      <w:r w:rsidRPr="00004B66">
        <w:rPr>
          <w:rFonts w:cs="David" w:hint="cs"/>
          <w:u w:val="single"/>
          <w:rtl/>
        </w:rPr>
        <w:t>מגלי והבה:</w:t>
      </w:r>
    </w:p>
    <w:p w14:paraId="4017980F" w14:textId="77777777" w:rsidR="00004B66" w:rsidRPr="00004B66" w:rsidRDefault="00004B66" w:rsidP="00004B66">
      <w:pPr>
        <w:bidi/>
        <w:rPr>
          <w:rFonts w:cs="David" w:hint="cs"/>
          <w:rtl/>
        </w:rPr>
      </w:pPr>
    </w:p>
    <w:p w14:paraId="64314D77" w14:textId="77777777" w:rsidR="00004B66" w:rsidRPr="00004B66" w:rsidRDefault="00004B66" w:rsidP="00004B66">
      <w:pPr>
        <w:bidi/>
        <w:rPr>
          <w:rFonts w:cs="David" w:hint="cs"/>
          <w:rtl/>
        </w:rPr>
      </w:pPr>
      <w:r w:rsidRPr="00004B66">
        <w:rPr>
          <w:rFonts w:cs="David" w:hint="cs"/>
          <w:rtl/>
        </w:rPr>
        <w:tab/>
        <w:t xml:space="preserve"> נגד.</w:t>
      </w:r>
    </w:p>
    <w:p w14:paraId="5275BC26" w14:textId="77777777" w:rsidR="00004B66" w:rsidRPr="00004B66" w:rsidRDefault="00004B66" w:rsidP="00004B66">
      <w:pPr>
        <w:bidi/>
        <w:rPr>
          <w:rFonts w:cs="David" w:hint="cs"/>
          <w:rtl/>
        </w:rPr>
      </w:pPr>
    </w:p>
    <w:p w14:paraId="09BFE98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26FA7B5" w14:textId="77777777" w:rsidR="00004B66" w:rsidRPr="00004B66" w:rsidRDefault="00004B66" w:rsidP="00004B66">
      <w:pPr>
        <w:bidi/>
        <w:rPr>
          <w:rFonts w:cs="David"/>
          <w:rtl/>
        </w:rPr>
      </w:pPr>
    </w:p>
    <w:p w14:paraId="30818A4B"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טל.</w:t>
      </w:r>
    </w:p>
    <w:p w14:paraId="74A33A48" w14:textId="77777777" w:rsidR="00004B66" w:rsidRPr="00004B66" w:rsidRDefault="00004B66" w:rsidP="00004B66">
      <w:pPr>
        <w:bidi/>
        <w:rPr>
          <w:rFonts w:cs="David" w:hint="cs"/>
          <w:rtl/>
        </w:rPr>
      </w:pPr>
    </w:p>
    <w:p w14:paraId="34FFD099" w14:textId="77777777" w:rsidR="00004B66" w:rsidRPr="00004B66" w:rsidRDefault="00004B66" w:rsidP="00004B66">
      <w:pPr>
        <w:bidi/>
        <w:rPr>
          <w:rFonts w:cs="David" w:hint="cs"/>
          <w:rtl/>
        </w:rPr>
      </w:pPr>
      <w:r w:rsidRPr="00004B66">
        <w:rPr>
          <w:rFonts w:cs="David" w:hint="cs"/>
          <w:u w:val="single"/>
          <w:rtl/>
        </w:rPr>
        <w:t>דוד טל:</w:t>
      </w:r>
    </w:p>
    <w:p w14:paraId="54F23B8C" w14:textId="77777777" w:rsidR="00004B66" w:rsidRPr="00004B66" w:rsidRDefault="00004B66" w:rsidP="00004B66">
      <w:pPr>
        <w:bidi/>
        <w:rPr>
          <w:rFonts w:cs="David" w:hint="cs"/>
          <w:rtl/>
        </w:rPr>
      </w:pPr>
    </w:p>
    <w:p w14:paraId="6BE34C03" w14:textId="77777777" w:rsidR="00004B66" w:rsidRPr="00004B66" w:rsidRDefault="00004B66" w:rsidP="00004B66">
      <w:pPr>
        <w:bidi/>
        <w:rPr>
          <w:rFonts w:cs="David" w:hint="cs"/>
          <w:rtl/>
        </w:rPr>
      </w:pPr>
      <w:r w:rsidRPr="00004B66">
        <w:rPr>
          <w:rFonts w:cs="David" w:hint="cs"/>
          <w:rtl/>
        </w:rPr>
        <w:tab/>
        <w:t xml:space="preserve"> נגד.</w:t>
      </w:r>
    </w:p>
    <w:p w14:paraId="09E80D59" w14:textId="77777777" w:rsidR="00004B66" w:rsidRPr="00004B66" w:rsidRDefault="00004B66" w:rsidP="00004B66">
      <w:pPr>
        <w:bidi/>
        <w:rPr>
          <w:rFonts w:cs="David" w:hint="cs"/>
          <w:rtl/>
        </w:rPr>
      </w:pPr>
    </w:p>
    <w:p w14:paraId="2654C55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D240C7A" w14:textId="77777777" w:rsidR="00004B66" w:rsidRPr="00004B66" w:rsidRDefault="00004B66" w:rsidP="00004B66">
      <w:pPr>
        <w:bidi/>
        <w:rPr>
          <w:rFonts w:cs="David"/>
          <w:rtl/>
        </w:rPr>
      </w:pPr>
    </w:p>
    <w:p w14:paraId="0AFF64B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נודלמן</w:t>
      </w:r>
      <w:proofErr w:type="spellEnd"/>
      <w:r w:rsidRPr="00004B66">
        <w:rPr>
          <w:rFonts w:cs="David" w:hint="cs"/>
          <w:rtl/>
        </w:rPr>
        <w:t>.</w:t>
      </w:r>
    </w:p>
    <w:p w14:paraId="02C6688B" w14:textId="77777777" w:rsidR="00004B66" w:rsidRPr="00004B66" w:rsidRDefault="00004B66" w:rsidP="00004B66">
      <w:pPr>
        <w:bidi/>
        <w:rPr>
          <w:rFonts w:cs="David" w:hint="cs"/>
          <w:rtl/>
        </w:rPr>
      </w:pPr>
    </w:p>
    <w:p w14:paraId="10A53D3E" w14:textId="77777777" w:rsidR="00004B66" w:rsidRPr="00004B66" w:rsidRDefault="00004B66" w:rsidP="00004B66">
      <w:pPr>
        <w:bidi/>
        <w:rPr>
          <w:rFonts w:cs="David" w:hint="cs"/>
          <w:rtl/>
        </w:rPr>
      </w:pPr>
      <w:r w:rsidRPr="00004B66">
        <w:rPr>
          <w:rFonts w:cs="David" w:hint="cs"/>
          <w:u w:val="single"/>
          <w:rtl/>
        </w:rPr>
        <w:t xml:space="preserve">מיכאל </w:t>
      </w:r>
      <w:proofErr w:type="spellStart"/>
      <w:r w:rsidRPr="00004B66">
        <w:rPr>
          <w:rFonts w:cs="David" w:hint="cs"/>
          <w:u w:val="single"/>
          <w:rtl/>
        </w:rPr>
        <w:t>נודלמן</w:t>
      </w:r>
      <w:proofErr w:type="spellEnd"/>
      <w:r w:rsidRPr="00004B66">
        <w:rPr>
          <w:rFonts w:cs="David" w:hint="cs"/>
          <w:u w:val="single"/>
          <w:rtl/>
        </w:rPr>
        <w:t>:</w:t>
      </w:r>
    </w:p>
    <w:p w14:paraId="2E2B3577" w14:textId="77777777" w:rsidR="00004B66" w:rsidRPr="00004B66" w:rsidRDefault="00004B66" w:rsidP="00004B66">
      <w:pPr>
        <w:bidi/>
        <w:rPr>
          <w:rFonts w:cs="David" w:hint="cs"/>
          <w:rtl/>
        </w:rPr>
      </w:pPr>
    </w:p>
    <w:p w14:paraId="4AAEDAB7" w14:textId="77777777" w:rsidR="00004B66" w:rsidRPr="00004B66" w:rsidRDefault="00004B66" w:rsidP="00004B66">
      <w:pPr>
        <w:bidi/>
        <w:rPr>
          <w:rFonts w:cs="David" w:hint="cs"/>
          <w:rtl/>
        </w:rPr>
      </w:pPr>
      <w:r w:rsidRPr="00004B66">
        <w:rPr>
          <w:rFonts w:cs="David" w:hint="cs"/>
          <w:rtl/>
        </w:rPr>
        <w:tab/>
        <w:t xml:space="preserve"> נגד.</w:t>
      </w:r>
    </w:p>
    <w:p w14:paraId="31097912" w14:textId="77777777" w:rsidR="00004B66" w:rsidRPr="00004B66" w:rsidRDefault="00004B66" w:rsidP="00004B66">
      <w:pPr>
        <w:bidi/>
        <w:rPr>
          <w:rFonts w:cs="David" w:hint="cs"/>
          <w:rtl/>
        </w:rPr>
      </w:pPr>
    </w:p>
    <w:p w14:paraId="5376722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206B22B" w14:textId="77777777" w:rsidR="00004B66" w:rsidRPr="00004B66" w:rsidRDefault="00004B66" w:rsidP="00004B66">
      <w:pPr>
        <w:bidi/>
        <w:rPr>
          <w:rFonts w:cs="David"/>
          <w:rtl/>
        </w:rPr>
      </w:pPr>
    </w:p>
    <w:p w14:paraId="55EDC73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שלי </w:t>
      </w:r>
      <w:proofErr w:type="spellStart"/>
      <w:r w:rsidRPr="00004B66">
        <w:rPr>
          <w:rFonts w:cs="David" w:hint="cs"/>
          <w:rtl/>
        </w:rPr>
        <w:t>יחימוביץ</w:t>
      </w:r>
      <w:proofErr w:type="spellEnd"/>
      <w:r w:rsidRPr="00004B66">
        <w:rPr>
          <w:rFonts w:cs="David" w:hint="cs"/>
          <w:rtl/>
        </w:rPr>
        <w:t>'.</w:t>
      </w:r>
    </w:p>
    <w:p w14:paraId="1E00F156" w14:textId="77777777" w:rsidR="00004B66" w:rsidRPr="00004B66" w:rsidRDefault="00004B66" w:rsidP="00004B66">
      <w:pPr>
        <w:bidi/>
        <w:rPr>
          <w:rFonts w:cs="David" w:hint="cs"/>
          <w:rtl/>
        </w:rPr>
      </w:pPr>
    </w:p>
    <w:p w14:paraId="253744FD" w14:textId="77777777" w:rsidR="00004B66" w:rsidRPr="00004B66" w:rsidRDefault="00004B66" w:rsidP="00004B66">
      <w:pPr>
        <w:pStyle w:val="Heading5"/>
        <w:jc w:val="left"/>
        <w:rPr>
          <w:rFonts w:hint="cs"/>
          <w:rtl/>
        </w:rPr>
      </w:pPr>
      <w:r w:rsidRPr="00004B66">
        <w:rPr>
          <w:rFonts w:hint="cs"/>
          <w:u w:val="single"/>
          <w:rtl/>
        </w:rPr>
        <w:t xml:space="preserve">שלי </w:t>
      </w:r>
      <w:proofErr w:type="spellStart"/>
      <w:r w:rsidRPr="00004B66">
        <w:rPr>
          <w:rFonts w:hint="cs"/>
          <w:u w:val="single"/>
          <w:rtl/>
        </w:rPr>
        <w:t>יחימוביץ</w:t>
      </w:r>
      <w:proofErr w:type="spellEnd"/>
      <w:r w:rsidRPr="00004B66">
        <w:rPr>
          <w:rFonts w:hint="cs"/>
          <w:u w:val="single"/>
          <w:rtl/>
        </w:rPr>
        <w:t>:</w:t>
      </w:r>
    </w:p>
    <w:p w14:paraId="545E6218" w14:textId="77777777" w:rsidR="00004B66" w:rsidRPr="00004B66" w:rsidRDefault="00004B66" w:rsidP="00004B66">
      <w:pPr>
        <w:pStyle w:val="Heading5"/>
        <w:jc w:val="left"/>
        <w:rPr>
          <w:rFonts w:hint="cs"/>
          <w:rtl/>
        </w:rPr>
      </w:pPr>
    </w:p>
    <w:p w14:paraId="43E617CC" w14:textId="77777777" w:rsidR="00004B66" w:rsidRPr="00004B66" w:rsidRDefault="00004B66" w:rsidP="00004B66">
      <w:pPr>
        <w:bidi/>
        <w:rPr>
          <w:rFonts w:cs="David" w:hint="cs"/>
          <w:rtl/>
        </w:rPr>
      </w:pPr>
      <w:r w:rsidRPr="00004B66">
        <w:rPr>
          <w:rFonts w:cs="David" w:hint="cs"/>
          <w:rtl/>
        </w:rPr>
        <w:tab/>
        <w:t xml:space="preserve"> בעד.</w:t>
      </w:r>
    </w:p>
    <w:p w14:paraId="6D2BC838" w14:textId="77777777" w:rsidR="00004B66" w:rsidRPr="00004B66" w:rsidRDefault="00004B66" w:rsidP="00004B66">
      <w:pPr>
        <w:bidi/>
        <w:rPr>
          <w:rFonts w:cs="David" w:hint="cs"/>
          <w:rtl/>
        </w:rPr>
      </w:pPr>
    </w:p>
    <w:p w14:paraId="43AD07C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00F30E2" w14:textId="77777777" w:rsidR="00004B66" w:rsidRPr="00004B66" w:rsidRDefault="00004B66" w:rsidP="00004B66">
      <w:pPr>
        <w:bidi/>
        <w:rPr>
          <w:rFonts w:cs="David"/>
          <w:rtl/>
        </w:rPr>
      </w:pPr>
    </w:p>
    <w:p w14:paraId="41D329AA" w14:textId="77777777" w:rsidR="00004B66" w:rsidRPr="00004B66" w:rsidRDefault="00004B66" w:rsidP="00004B66">
      <w:pPr>
        <w:bidi/>
        <w:rPr>
          <w:rFonts w:cs="David" w:hint="cs"/>
          <w:rtl/>
        </w:rPr>
      </w:pPr>
      <w:r w:rsidRPr="00004B66">
        <w:rPr>
          <w:rFonts w:cs="David"/>
          <w:rtl/>
        </w:rPr>
        <w:tab/>
      </w:r>
      <w:r w:rsidRPr="00004B66">
        <w:rPr>
          <w:rFonts w:cs="David" w:hint="cs"/>
          <w:rtl/>
        </w:rPr>
        <w:t>חברת הכנסת אביטל.</w:t>
      </w:r>
    </w:p>
    <w:p w14:paraId="5CF2373F" w14:textId="77777777" w:rsidR="00004B66" w:rsidRPr="00004B66" w:rsidRDefault="00004B66" w:rsidP="00004B66">
      <w:pPr>
        <w:bidi/>
        <w:rPr>
          <w:rFonts w:cs="David" w:hint="cs"/>
          <w:rtl/>
        </w:rPr>
      </w:pPr>
    </w:p>
    <w:p w14:paraId="533E5995" w14:textId="77777777" w:rsidR="00004B66" w:rsidRPr="00004B66" w:rsidRDefault="00004B66" w:rsidP="00004B66">
      <w:pPr>
        <w:bidi/>
        <w:rPr>
          <w:rFonts w:cs="David" w:hint="cs"/>
          <w:i/>
          <w:iCs/>
          <w:rtl/>
        </w:rPr>
      </w:pPr>
      <w:r w:rsidRPr="00004B66">
        <w:rPr>
          <w:rFonts w:cs="David" w:hint="cs"/>
          <w:u w:val="single"/>
          <w:rtl/>
        </w:rPr>
        <w:t>קולט אביטל:</w:t>
      </w:r>
    </w:p>
    <w:p w14:paraId="19FF7FF9" w14:textId="77777777" w:rsidR="00004B66" w:rsidRPr="00004B66" w:rsidRDefault="00004B66" w:rsidP="00004B66">
      <w:pPr>
        <w:bidi/>
        <w:rPr>
          <w:rFonts w:cs="David" w:hint="cs"/>
          <w:i/>
          <w:iCs/>
          <w:rtl/>
        </w:rPr>
      </w:pPr>
    </w:p>
    <w:p w14:paraId="79DD3AEF" w14:textId="77777777" w:rsidR="00004B66" w:rsidRPr="00004B66" w:rsidRDefault="00004B66" w:rsidP="00004B66">
      <w:pPr>
        <w:bidi/>
        <w:rPr>
          <w:rFonts w:cs="David" w:hint="cs"/>
          <w:rtl/>
        </w:rPr>
      </w:pPr>
      <w:r w:rsidRPr="00004B66">
        <w:rPr>
          <w:rFonts w:cs="David" w:hint="cs"/>
          <w:i/>
          <w:iCs/>
          <w:rtl/>
        </w:rPr>
        <w:tab/>
        <w:t xml:space="preserve"> </w:t>
      </w:r>
      <w:r w:rsidRPr="00004B66">
        <w:rPr>
          <w:rFonts w:cs="David" w:hint="cs"/>
          <w:rtl/>
        </w:rPr>
        <w:t>בעד.</w:t>
      </w:r>
    </w:p>
    <w:p w14:paraId="372AEDF8" w14:textId="77777777" w:rsidR="00004B66" w:rsidRPr="00004B66" w:rsidRDefault="00004B66" w:rsidP="00004B66">
      <w:pPr>
        <w:bidi/>
        <w:rPr>
          <w:rFonts w:cs="David" w:hint="cs"/>
          <w:rtl/>
        </w:rPr>
      </w:pPr>
    </w:p>
    <w:p w14:paraId="04F80269"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9813C47" w14:textId="77777777" w:rsidR="00004B66" w:rsidRPr="00004B66" w:rsidRDefault="00004B66" w:rsidP="00004B66">
      <w:pPr>
        <w:bidi/>
        <w:rPr>
          <w:rFonts w:cs="David"/>
          <w:rtl/>
        </w:rPr>
      </w:pPr>
    </w:p>
    <w:p w14:paraId="2DF24A3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מרציאנו</w:t>
      </w:r>
      <w:proofErr w:type="spellEnd"/>
      <w:r w:rsidRPr="00004B66">
        <w:rPr>
          <w:rFonts w:cs="David" w:hint="cs"/>
          <w:rtl/>
        </w:rPr>
        <w:t xml:space="preserve"> איננו נוכח, חברת הכנסת חילו אינה נוכחת. חבר הכנסת אזולאי.</w:t>
      </w:r>
    </w:p>
    <w:p w14:paraId="43169C7D" w14:textId="77777777" w:rsidR="00004B66" w:rsidRPr="00004B66" w:rsidRDefault="00004B66" w:rsidP="00004B66">
      <w:pPr>
        <w:bidi/>
        <w:rPr>
          <w:rFonts w:cs="David" w:hint="cs"/>
          <w:rtl/>
        </w:rPr>
      </w:pPr>
    </w:p>
    <w:p w14:paraId="557E4632" w14:textId="77777777" w:rsidR="00004B66" w:rsidRPr="00004B66" w:rsidRDefault="00004B66" w:rsidP="00004B66">
      <w:pPr>
        <w:bidi/>
        <w:rPr>
          <w:rFonts w:cs="David"/>
          <w:u w:val="single"/>
          <w:rtl/>
        </w:rPr>
      </w:pPr>
      <w:r w:rsidRPr="00004B66">
        <w:rPr>
          <w:rFonts w:cs="David"/>
          <w:u w:val="single"/>
          <w:rtl/>
        </w:rPr>
        <w:t>דוד אזולאי:</w:t>
      </w:r>
    </w:p>
    <w:p w14:paraId="6857BD62" w14:textId="77777777" w:rsidR="00004B66" w:rsidRPr="00004B66" w:rsidRDefault="00004B66" w:rsidP="00004B66">
      <w:pPr>
        <w:bidi/>
        <w:rPr>
          <w:rFonts w:cs="David"/>
          <w:u w:val="single"/>
          <w:rtl/>
        </w:rPr>
      </w:pPr>
    </w:p>
    <w:p w14:paraId="090954E9"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460B2F3C" w14:textId="77777777" w:rsidR="00004B66" w:rsidRPr="00004B66" w:rsidRDefault="00004B66" w:rsidP="00004B66">
      <w:pPr>
        <w:bidi/>
        <w:rPr>
          <w:rFonts w:cs="David" w:hint="cs"/>
          <w:rtl/>
        </w:rPr>
      </w:pPr>
    </w:p>
    <w:p w14:paraId="361FDA4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F069D14" w14:textId="77777777" w:rsidR="00004B66" w:rsidRPr="00004B66" w:rsidRDefault="00004B66" w:rsidP="00004B66">
      <w:pPr>
        <w:bidi/>
        <w:rPr>
          <w:rFonts w:cs="David"/>
          <w:rtl/>
        </w:rPr>
      </w:pPr>
    </w:p>
    <w:p w14:paraId="3BC4F1B1"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נסים זאב.</w:t>
      </w:r>
    </w:p>
    <w:p w14:paraId="0D78DCA9" w14:textId="77777777" w:rsidR="00004B66" w:rsidRPr="00004B66" w:rsidRDefault="00004B66" w:rsidP="00004B66">
      <w:pPr>
        <w:bidi/>
        <w:rPr>
          <w:rFonts w:cs="David" w:hint="cs"/>
          <w:rtl/>
        </w:rPr>
      </w:pPr>
    </w:p>
    <w:p w14:paraId="70B5EC33" w14:textId="77777777" w:rsidR="00004B66" w:rsidRPr="00004B66" w:rsidRDefault="00004B66" w:rsidP="00004B66">
      <w:pPr>
        <w:bidi/>
        <w:rPr>
          <w:rFonts w:cs="David" w:hint="cs"/>
          <w:rtl/>
        </w:rPr>
      </w:pPr>
      <w:r w:rsidRPr="00004B66">
        <w:rPr>
          <w:rFonts w:cs="David" w:hint="cs"/>
          <w:u w:val="single"/>
          <w:rtl/>
        </w:rPr>
        <w:t>נסים זאב:</w:t>
      </w:r>
    </w:p>
    <w:p w14:paraId="0E335232" w14:textId="77777777" w:rsidR="00004B66" w:rsidRPr="00004B66" w:rsidRDefault="00004B66" w:rsidP="00004B66">
      <w:pPr>
        <w:bidi/>
        <w:rPr>
          <w:rFonts w:cs="David" w:hint="cs"/>
          <w:rtl/>
        </w:rPr>
      </w:pPr>
    </w:p>
    <w:p w14:paraId="61E510C5" w14:textId="77777777" w:rsidR="00004B66" w:rsidRPr="00004B66" w:rsidRDefault="00004B66" w:rsidP="00004B66">
      <w:pPr>
        <w:bidi/>
        <w:rPr>
          <w:rFonts w:cs="David" w:hint="cs"/>
          <w:rtl/>
        </w:rPr>
      </w:pPr>
      <w:r w:rsidRPr="00004B66">
        <w:rPr>
          <w:rFonts w:cs="David" w:hint="cs"/>
          <w:rtl/>
        </w:rPr>
        <w:tab/>
        <w:t xml:space="preserve"> נגד.</w:t>
      </w:r>
    </w:p>
    <w:p w14:paraId="2BC12FC8" w14:textId="77777777" w:rsidR="00004B66" w:rsidRPr="00004B66" w:rsidRDefault="00004B66" w:rsidP="00004B66">
      <w:pPr>
        <w:bidi/>
        <w:rPr>
          <w:rFonts w:cs="David" w:hint="cs"/>
          <w:rtl/>
        </w:rPr>
      </w:pPr>
    </w:p>
    <w:p w14:paraId="2D52D9C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E7A9EFB" w14:textId="77777777" w:rsidR="00004B66" w:rsidRPr="00004B66" w:rsidRDefault="00004B66" w:rsidP="00004B66">
      <w:pPr>
        <w:bidi/>
        <w:rPr>
          <w:rFonts w:cs="David"/>
          <w:rtl/>
        </w:rPr>
      </w:pPr>
    </w:p>
    <w:p w14:paraId="2131F9A6"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מרגי</w:t>
      </w:r>
      <w:proofErr w:type="spellEnd"/>
      <w:r w:rsidRPr="00004B66">
        <w:rPr>
          <w:rFonts w:cs="David" w:hint="cs"/>
          <w:rtl/>
        </w:rPr>
        <w:t>.</w:t>
      </w:r>
    </w:p>
    <w:p w14:paraId="15430F74" w14:textId="77777777" w:rsidR="00004B66" w:rsidRPr="00004B66" w:rsidRDefault="00004B66" w:rsidP="00004B66">
      <w:pPr>
        <w:bidi/>
        <w:rPr>
          <w:rFonts w:cs="David" w:hint="cs"/>
          <w:rtl/>
        </w:rPr>
      </w:pPr>
    </w:p>
    <w:p w14:paraId="48B486D1"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50A4EA2C" w14:textId="77777777" w:rsidR="00004B66" w:rsidRPr="00004B66" w:rsidRDefault="00004B66" w:rsidP="00004B66">
      <w:pPr>
        <w:bidi/>
        <w:rPr>
          <w:rFonts w:cs="David" w:hint="cs"/>
          <w:rtl/>
        </w:rPr>
      </w:pPr>
    </w:p>
    <w:p w14:paraId="61B8898D" w14:textId="77777777" w:rsidR="00004B66" w:rsidRPr="00004B66" w:rsidRDefault="00004B66" w:rsidP="00004B66">
      <w:pPr>
        <w:bidi/>
        <w:rPr>
          <w:rFonts w:cs="David" w:hint="cs"/>
          <w:rtl/>
        </w:rPr>
      </w:pPr>
      <w:r w:rsidRPr="00004B66">
        <w:rPr>
          <w:rFonts w:cs="David" w:hint="cs"/>
          <w:rtl/>
        </w:rPr>
        <w:tab/>
        <w:t xml:space="preserve"> נגד.</w:t>
      </w:r>
    </w:p>
    <w:p w14:paraId="7F81D1D1" w14:textId="77777777" w:rsidR="00004B66" w:rsidRPr="00004B66" w:rsidRDefault="00004B66" w:rsidP="00004B66">
      <w:pPr>
        <w:bidi/>
        <w:rPr>
          <w:rFonts w:cs="David" w:hint="cs"/>
          <w:rtl/>
        </w:rPr>
      </w:pPr>
    </w:p>
    <w:p w14:paraId="325B38D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0A03199" w14:textId="77777777" w:rsidR="00004B66" w:rsidRPr="00004B66" w:rsidRDefault="00004B66" w:rsidP="00004B66">
      <w:pPr>
        <w:bidi/>
        <w:rPr>
          <w:rFonts w:cs="David"/>
          <w:rtl/>
        </w:rPr>
      </w:pPr>
    </w:p>
    <w:p w14:paraId="4C9B9BD7"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שרוני</w:t>
      </w:r>
      <w:proofErr w:type="spellEnd"/>
      <w:r w:rsidRPr="00004B66">
        <w:rPr>
          <w:rFonts w:cs="David" w:hint="cs"/>
          <w:rtl/>
        </w:rPr>
        <w:t>.</w:t>
      </w:r>
    </w:p>
    <w:p w14:paraId="08B65842" w14:textId="77777777" w:rsidR="00004B66" w:rsidRPr="00004B66" w:rsidRDefault="00004B66" w:rsidP="00004B66">
      <w:pPr>
        <w:bidi/>
        <w:rPr>
          <w:rFonts w:cs="David" w:hint="cs"/>
          <w:rtl/>
        </w:rPr>
      </w:pPr>
    </w:p>
    <w:p w14:paraId="56648496" w14:textId="77777777" w:rsidR="00004B66" w:rsidRPr="00004B66" w:rsidRDefault="00004B66" w:rsidP="00004B66">
      <w:pPr>
        <w:bidi/>
        <w:rPr>
          <w:rFonts w:cs="David" w:hint="cs"/>
          <w:rtl/>
        </w:rPr>
      </w:pPr>
      <w:r w:rsidRPr="00004B66">
        <w:rPr>
          <w:rFonts w:cs="David" w:hint="cs"/>
          <w:u w:val="single"/>
          <w:rtl/>
        </w:rPr>
        <w:t xml:space="preserve">משה </w:t>
      </w:r>
      <w:proofErr w:type="spellStart"/>
      <w:r w:rsidRPr="00004B66">
        <w:rPr>
          <w:rFonts w:cs="David" w:hint="cs"/>
          <w:u w:val="single"/>
          <w:rtl/>
        </w:rPr>
        <w:t>שרוני</w:t>
      </w:r>
      <w:proofErr w:type="spellEnd"/>
      <w:r w:rsidRPr="00004B66">
        <w:rPr>
          <w:rFonts w:cs="David" w:hint="cs"/>
          <w:u w:val="single"/>
          <w:rtl/>
        </w:rPr>
        <w:t>:</w:t>
      </w:r>
    </w:p>
    <w:p w14:paraId="693F5990" w14:textId="77777777" w:rsidR="00004B66" w:rsidRPr="00004B66" w:rsidRDefault="00004B66" w:rsidP="00004B66">
      <w:pPr>
        <w:bidi/>
        <w:rPr>
          <w:rFonts w:cs="David" w:hint="cs"/>
          <w:rtl/>
        </w:rPr>
      </w:pPr>
    </w:p>
    <w:p w14:paraId="3E5BD8CE" w14:textId="77777777" w:rsidR="00004B66" w:rsidRPr="00004B66" w:rsidRDefault="00004B66" w:rsidP="00004B66">
      <w:pPr>
        <w:bidi/>
        <w:rPr>
          <w:rFonts w:cs="David" w:hint="cs"/>
          <w:rtl/>
        </w:rPr>
      </w:pPr>
      <w:r w:rsidRPr="00004B66">
        <w:rPr>
          <w:rFonts w:cs="David" w:hint="cs"/>
          <w:rtl/>
        </w:rPr>
        <w:tab/>
        <w:t xml:space="preserve"> נגד.</w:t>
      </w:r>
    </w:p>
    <w:p w14:paraId="64993B76" w14:textId="77777777" w:rsidR="00004B66" w:rsidRPr="00004B66" w:rsidRDefault="00004B66" w:rsidP="00004B66">
      <w:pPr>
        <w:bidi/>
        <w:rPr>
          <w:rFonts w:cs="David" w:hint="cs"/>
          <w:rtl/>
        </w:rPr>
      </w:pPr>
    </w:p>
    <w:p w14:paraId="658B1BE5"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4BA0DF7" w14:textId="77777777" w:rsidR="00004B66" w:rsidRPr="00004B66" w:rsidRDefault="00004B66" w:rsidP="00004B66">
      <w:pPr>
        <w:bidi/>
        <w:rPr>
          <w:rFonts w:cs="David"/>
          <w:rtl/>
        </w:rPr>
      </w:pPr>
    </w:p>
    <w:p w14:paraId="10B6742E"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גלזר</w:t>
      </w:r>
      <w:proofErr w:type="spellEnd"/>
      <w:r w:rsidRPr="00004B66">
        <w:rPr>
          <w:rFonts w:cs="David" w:hint="cs"/>
          <w:rtl/>
        </w:rPr>
        <w:t>.</w:t>
      </w:r>
    </w:p>
    <w:p w14:paraId="4293CC12" w14:textId="77777777" w:rsidR="00004B66" w:rsidRPr="00004B66" w:rsidRDefault="00004B66" w:rsidP="00004B66">
      <w:pPr>
        <w:bidi/>
        <w:rPr>
          <w:rFonts w:cs="David" w:hint="cs"/>
          <w:rtl/>
        </w:rPr>
      </w:pPr>
    </w:p>
    <w:p w14:paraId="3B08B3B1" w14:textId="77777777" w:rsidR="00004B66" w:rsidRPr="00004B66" w:rsidRDefault="00004B66" w:rsidP="00004B66">
      <w:pPr>
        <w:bidi/>
        <w:rPr>
          <w:rFonts w:cs="David" w:hint="cs"/>
          <w:u w:val="single"/>
          <w:rtl/>
        </w:rPr>
      </w:pPr>
      <w:r w:rsidRPr="00004B66">
        <w:rPr>
          <w:rFonts w:cs="David" w:hint="cs"/>
          <w:u w:val="single"/>
          <w:rtl/>
        </w:rPr>
        <w:t xml:space="preserve">אלחנן </w:t>
      </w:r>
      <w:proofErr w:type="spellStart"/>
      <w:r w:rsidRPr="00004B66">
        <w:rPr>
          <w:rFonts w:cs="David" w:hint="cs"/>
          <w:u w:val="single"/>
          <w:rtl/>
        </w:rPr>
        <w:t>גלזר</w:t>
      </w:r>
      <w:proofErr w:type="spellEnd"/>
      <w:r w:rsidRPr="00004B66">
        <w:rPr>
          <w:rFonts w:cs="David" w:hint="cs"/>
          <w:u w:val="single"/>
          <w:rtl/>
        </w:rPr>
        <w:t>:</w:t>
      </w:r>
    </w:p>
    <w:p w14:paraId="57E26F61" w14:textId="77777777" w:rsidR="00004B66" w:rsidRPr="00004B66" w:rsidRDefault="00004B66" w:rsidP="00004B66">
      <w:pPr>
        <w:bidi/>
        <w:rPr>
          <w:rFonts w:cs="David" w:hint="cs"/>
          <w:u w:val="single"/>
          <w:rtl/>
        </w:rPr>
      </w:pPr>
    </w:p>
    <w:p w14:paraId="24D7D387" w14:textId="77777777" w:rsidR="00004B66" w:rsidRPr="00004B66" w:rsidRDefault="00004B66" w:rsidP="00004B66">
      <w:pPr>
        <w:bidi/>
        <w:rPr>
          <w:rFonts w:cs="David" w:hint="cs"/>
          <w:rtl/>
        </w:rPr>
      </w:pPr>
      <w:r w:rsidRPr="00004B66">
        <w:rPr>
          <w:rFonts w:cs="David" w:hint="cs"/>
          <w:rtl/>
        </w:rPr>
        <w:tab/>
        <w:t>נגד.</w:t>
      </w:r>
    </w:p>
    <w:p w14:paraId="06DA9C1E" w14:textId="77777777" w:rsidR="00004B66" w:rsidRPr="00004B66" w:rsidRDefault="00004B66" w:rsidP="00004B66">
      <w:pPr>
        <w:bidi/>
        <w:rPr>
          <w:rFonts w:cs="David" w:hint="cs"/>
          <w:rtl/>
        </w:rPr>
      </w:pPr>
    </w:p>
    <w:p w14:paraId="0BA3D59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74689AE" w14:textId="77777777" w:rsidR="00004B66" w:rsidRPr="00004B66" w:rsidRDefault="00004B66" w:rsidP="00004B66">
      <w:pPr>
        <w:bidi/>
        <w:rPr>
          <w:rFonts w:cs="David"/>
          <w:rtl/>
        </w:rPr>
      </w:pPr>
    </w:p>
    <w:p w14:paraId="581CA10A"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פרוש.</w:t>
      </w:r>
    </w:p>
    <w:p w14:paraId="5D5AEBC0" w14:textId="77777777" w:rsidR="00004B66" w:rsidRPr="00004B66" w:rsidRDefault="00004B66" w:rsidP="00004B66">
      <w:pPr>
        <w:bidi/>
        <w:rPr>
          <w:rFonts w:cs="David" w:hint="cs"/>
          <w:rtl/>
        </w:rPr>
      </w:pPr>
    </w:p>
    <w:p w14:paraId="04130CE8" w14:textId="77777777" w:rsidR="00004B66" w:rsidRPr="00004B66" w:rsidRDefault="00004B66" w:rsidP="00004B66">
      <w:pPr>
        <w:bidi/>
        <w:rPr>
          <w:rFonts w:cs="David" w:hint="cs"/>
          <w:u w:val="single"/>
          <w:rtl/>
        </w:rPr>
      </w:pPr>
      <w:r w:rsidRPr="00004B66">
        <w:rPr>
          <w:rFonts w:cs="David" w:hint="cs"/>
          <w:u w:val="single"/>
          <w:rtl/>
        </w:rPr>
        <w:t>מאיר פרוש:</w:t>
      </w:r>
    </w:p>
    <w:p w14:paraId="69E2BFD3" w14:textId="77777777" w:rsidR="00004B66" w:rsidRPr="00004B66" w:rsidRDefault="00004B66" w:rsidP="00004B66">
      <w:pPr>
        <w:bidi/>
        <w:rPr>
          <w:rFonts w:cs="David" w:hint="cs"/>
          <w:u w:val="single"/>
        </w:rPr>
      </w:pPr>
    </w:p>
    <w:p w14:paraId="3AE5ED8D" w14:textId="77777777" w:rsidR="00004B66" w:rsidRPr="00004B66" w:rsidRDefault="00004B66" w:rsidP="00004B66">
      <w:pPr>
        <w:bidi/>
        <w:rPr>
          <w:rFonts w:cs="David" w:hint="cs"/>
          <w:rtl/>
        </w:rPr>
      </w:pPr>
      <w:r w:rsidRPr="00004B66">
        <w:rPr>
          <w:rFonts w:cs="David" w:hint="cs"/>
          <w:rtl/>
        </w:rPr>
        <w:tab/>
        <w:t xml:space="preserve"> בעד.</w:t>
      </w:r>
    </w:p>
    <w:p w14:paraId="21D70348" w14:textId="77777777" w:rsidR="00004B66" w:rsidRPr="00004B66" w:rsidRDefault="00004B66" w:rsidP="00004B66">
      <w:pPr>
        <w:bidi/>
        <w:rPr>
          <w:rFonts w:cs="David" w:hint="cs"/>
          <w:rtl/>
        </w:rPr>
      </w:pPr>
    </w:p>
    <w:p w14:paraId="50A5987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BD675ED" w14:textId="77777777" w:rsidR="00004B66" w:rsidRPr="00004B66" w:rsidRDefault="00004B66" w:rsidP="00004B66">
      <w:pPr>
        <w:bidi/>
        <w:rPr>
          <w:rFonts w:cs="David"/>
          <w:rtl/>
        </w:rPr>
      </w:pPr>
    </w:p>
    <w:p w14:paraId="6D76F27E"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סער.</w:t>
      </w:r>
    </w:p>
    <w:p w14:paraId="0741AD1C" w14:textId="77777777" w:rsidR="00004B66" w:rsidRPr="00004B66" w:rsidRDefault="00004B66" w:rsidP="00004B66">
      <w:pPr>
        <w:bidi/>
        <w:rPr>
          <w:rFonts w:cs="David" w:hint="cs"/>
          <w:rtl/>
        </w:rPr>
      </w:pPr>
    </w:p>
    <w:p w14:paraId="7D9ABCD9" w14:textId="77777777" w:rsidR="00004B66" w:rsidRPr="00004B66" w:rsidRDefault="00004B66" w:rsidP="00004B66">
      <w:pPr>
        <w:bidi/>
        <w:rPr>
          <w:rFonts w:cs="David" w:hint="cs"/>
          <w:u w:val="single"/>
          <w:rtl/>
        </w:rPr>
      </w:pPr>
      <w:r w:rsidRPr="00004B66">
        <w:rPr>
          <w:rFonts w:cs="David" w:hint="cs"/>
          <w:u w:val="single"/>
          <w:rtl/>
        </w:rPr>
        <w:t>גדעון סער:</w:t>
      </w:r>
    </w:p>
    <w:p w14:paraId="344BBB15" w14:textId="77777777" w:rsidR="00004B66" w:rsidRPr="00004B66" w:rsidRDefault="00004B66" w:rsidP="00004B66">
      <w:pPr>
        <w:bidi/>
        <w:rPr>
          <w:rFonts w:cs="David" w:hint="cs"/>
          <w:u w:val="single"/>
          <w:rtl/>
        </w:rPr>
      </w:pPr>
    </w:p>
    <w:p w14:paraId="5854DDFC" w14:textId="77777777" w:rsidR="00004B66" w:rsidRPr="00004B66" w:rsidRDefault="00004B66" w:rsidP="00004B66">
      <w:pPr>
        <w:bidi/>
        <w:rPr>
          <w:rFonts w:cs="David" w:hint="cs"/>
          <w:rtl/>
        </w:rPr>
      </w:pPr>
      <w:r w:rsidRPr="00004B66">
        <w:rPr>
          <w:rFonts w:cs="David" w:hint="cs"/>
          <w:rtl/>
        </w:rPr>
        <w:tab/>
        <w:t xml:space="preserve"> בעד.</w:t>
      </w:r>
    </w:p>
    <w:p w14:paraId="4AD4DFB8" w14:textId="77777777" w:rsidR="00004B66" w:rsidRPr="00004B66" w:rsidRDefault="00004B66" w:rsidP="00004B66">
      <w:pPr>
        <w:bidi/>
        <w:rPr>
          <w:rFonts w:cs="David" w:hint="cs"/>
          <w:rtl/>
        </w:rPr>
      </w:pPr>
    </w:p>
    <w:p w14:paraId="6397612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176B756" w14:textId="77777777" w:rsidR="00004B66" w:rsidRPr="00004B66" w:rsidRDefault="00004B66" w:rsidP="00004B66">
      <w:pPr>
        <w:bidi/>
        <w:rPr>
          <w:rFonts w:cs="David"/>
          <w:rtl/>
        </w:rPr>
      </w:pPr>
    </w:p>
    <w:p w14:paraId="0264317E"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ריבלין.</w:t>
      </w:r>
    </w:p>
    <w:p w14:paraId="58CB5AAE" w14:textId="77777777" w:rsidR="00004B66" w:rsidRPr="00004B66" w:rsidRDefault="00004B66" w:rsidP="00004B66">
      <w:pPr>
        <w:bidi/>
        <w:rPr>
          <w:rFonts w:cs="David" w:hint="cs"/>
          <w:rtl/>
        </w:rPr>
      </w:pPr>
    </w:p>
    <w:p w14:paraId="0C62AFFD" w14:textId="77777777" w:rsidR="00004B66" w:rsidRPr="00004B66" w:rsidRDefault="00004B66" w:rsidP="00004B66">
      <w:pPr>
        <w:bidi/>
        <w:rPr>
          <w:rFonts w:cs="David" w:hint="cs"/>
          <w:rtl/>
        </w:rPr>
      </w:pPr>
      <w:r w:rsidRPr="00004B66">
        <w:rPr>
          <w:rFonts w:cs="David" w:hint="cs"/>
          <w:u w:val="single"/>
          <w:rtl/>
        </w:rPr>
        <w:t>ראובן ריבלין:</w:t>
      </w:r>
    </w:p>
    <w:p w14:paraId="4106412C" w14:textId="77777777" w:rsidR="00004B66" w:rsidRPr="00004B66" w:rsidRDefault="00004B66" w:rsidP="00004B66">
      <w:pPr>
        <w:bidi/>
        <w:rPr>
          <w:rFonts w:cs="David" w:hint="cs"/>
          <w:rtl/>
        </w:rPr>
      </w:pPr>
    </w:p>
    <w:p w14:paraId="27FEFAAB" w14:textId="77777777" w:rsidR="00004B66" w:rsidRPr="00004B66" w:rsidRDefault="00004B66" w:rsidP="00004B66">
      <w:pPr>
        <w:bidi/>
        <w:rPr>
          <w:rFonts w:cs="David" w:hint="cs"/>
          <w:rtl/>
        </w:rPr>
      </w:pPr>
      <w:r w:rsidRPr="00004B66">
        <w:rPr>
          <w:rFonts w:cs="David" w:hint="cs"/>
          <w:rtl/>
        </w:rPr>
        <w:tab/>
        <w:t xml:space="preserve"> בעד.</w:t>
      </w:r>
    </w:p>
    <w:p w14:paraId="7BE3491C" w14:textId="77777777" w:rsidR="00004B66" w:rsidRPr="00004B66" w:rsidRDefault="00004B66" w:rsidP="00004B66">
      <w:pPr>
        <w:bidi/>
        <w:rPr>
          <w:rFonts w:cs="David" w:hint="cs"/>
          <w:rtl/>
        </w:rPr>
      </w:pPr>
    </w:p>
    <w:p w14:paraId="5978B2F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676172E" w14:textId="77777777" w:rsidR="00004B66" w:rsidRPr="00004B66" w:rsidRDefault="00004B66" w:rsidP="00004B66">
      <w:pPr>
        <w:bidi/>
        <w:rPr>
          <w:rFonts w:cs="David"/>
          <w:rtl/>
        </w:rPr>
      </w:pPr>
    </w:p>
    <w:p w14:paraId="7B63FFB2" w14:textId="77777777" w:rsidR="00004B66" w:rsidRPr="00004B66" w:rsidRDefault="00004B66" w:rsidP="00004B66">
      <w:pPr>
        <w:bidi/>
        <w:rPr>
          <w:rFonts w:cs="David" w:hint="cs"/>
          <w:rtl/>
        </w:rPr>
      </w:pPr>
      <w:r w:rsidRPr="00004B66">
        <w:rPr>
          <w:rFonts w:cs="David"/>
          <w:rtl/>
        </w:rPr>
        <w:tab/>
      </w:r>
      <w:r w:rsidRPr="00004B66">
        <w:rPr>
          <w:rFonts w:cs="David" w:hint="cs"/>
          <w:rtl/>
        </w:rPr>
        <w:t>חברת הכנסת לימור לבנת.</w:t>
      </w:r>
    </w:p>
    <w:p w14:paraId="46555483" w14:textId="77777777" w:rsidR="00004B66" w:rsidRPr="00004B66" w:rsidRDefault="00004B66" w:rsidP="00004B66">
      <w:pPr>
        <w:bidi/>
        <w:rPr>
          <w:rFonts w:cs="David" w:hint="cs"/>
          <w:rtl/>
        </w:rPr>
      </w:pPr>
    </w:p>
    <w:p w14:paraId="52980160" w14:textId="77777777" w:rsidR="00004B66" w:rsidRPr="00004B66" w:rsidRDefault="00004B66" w:rsidP="00004B66">
      <w:pPr>
        <w:bidi/>
        <w:rPr>
          <w:rFonts w:cs="David" w:hint="cs"/>
          <w:rtl/>
        </w:rPr>
      </w:pPr>
      <w:r w:rsidRPr="00004B66">
        <w:rPr>
          <w:rFonts w:cs="David" w:hint="cs"/>
          <w:u w:val="single"/>
          <w:rtl/>
        </w:rPr>
        <w:t>לימור לבנת:</w:t>
      </w:r>
    </w:p>
    <w:p w14:paraId="2C79AD46" w14:textId="77777777" w:rsidR="00004B66" w:rsidRPr="00004B66" w:rsidRDefault="00004B66" w:rsidP="00004B66">
      <w:pPr>
        <w:bidi/>
        <w:rPr>
          <w:rFonts w:cs="David" w:hint="cs"/>
          <w:rtl/>
        </w:rPr>
      </w:pPr>
    </w:p>
    <w:p w14:paraId="52F91166" w14:textId="77777777" w:rsidR="00004B66" w:rsidRPr="00004B66" w:rsidRDefault="00004B66" w:rsidP="00004B66">
      <w:pPr>
        <w:bidi/>
        <w:rPr>
          <w:rFonts w:cs="David" w:hint="cs"/>
          <w:rtl/>
        </w:rPr>
      </w:pPr>
      <w:r w:rsidRPr="00004B66">
        <w:rPr>
          <w:rFonts w:cs="David" w:hint="cs"/>
          <w:rtl/>
        </w:rPr>
        <w:tab/>
        <w:t xml:space="preserve"> בעד.</w:t>
      </w:r>
    </w:p>
    <w:p w14:paraId="381D4E05" w14:textId="77777777" w:rsidR="00004B66" w:rsidRPr="00004B66" w:rsidRDefault="00004B66" w:rsidP="00004B66">
      <w:pPr>
        <w:bidi/>
        <w:rPr>
          <w:rFonts w:cs="David" w:hint="cs"/>
          <w:rtl/>
        </w:rPr>
      </w:pPr>
    </w:p>
    <w:p w14:paraId="5746F91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8CF0168" w14:textId="77777777" w:rsidR="00004B66" w:rsidRPr="00004B66" w:rsidRDefault="00004B66" w:rsidP="00004B66">
      <w:pPr>
        <w:bidi/>
        <w:rPr>
          <w:rFonts w:cs="David"/>
          <w:rtl/>
        </w:rPr>
      </w:pPr>
    </w:p>
    <w:p w14:paraId="1875DE02"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רותם.</w:t>
      </w:r>
    </w:p>
    <w:p w14:paraId="7CD2A36D" w14:textId="77777777" w:rsidR="00004B66" w:rsidRPr="00004B66" w:rsidRDefault="00004B66" w:rsidP="00004B66">
      <w:pPr>
        <w:bidi/>
        <w:rPr>
          <w:rFonts w:cs="David" w:hint="cs"/>
          <w:u w:val="single"/>
          <w:rtl/>
        </w:rPr>
      </w:pPr>
    </w:p>
    <w:p w14:paraId="37D48F59" w14:textId="77777777" w:rsidR="00004B66" w:rsidRPr="00004B66" w:rsidRDefault="00004B66" w:rsidP="00004B66">
      <w:pPr>
        <w:bidi/>
        <w:rPr>
          <w:rFonts w:cs="David" w:hint="cs"/>
          <w:u w:val="single"/>
          <w:rtl/>
        </w:rPr>
      </w:pPr>
      <w:r w:rsidRPr="00004B66">
        <w:rPr>
          <w:rFonts w:cs="David" w:hint="cs"/>
          <w:u w:val="single"/>
          <w:rtl/>
        </w:rPr>
        <w:t>דוד רותם:</w:t>
      </w:r>
    </w:p>
    <w:p w14:paraId="708C21D2" w14:textId="77777777" w:rsidR="00004B66" w:rsidRPr="00004B66" w:rsidRDefault="00004B66" w:rsidP="00004B66">
      <w:pPr>
        <w:bidi/>
        <w:rPr>
          <w:rFonts w:cs="David" w:hint="cs"/>
          <w:u w:val="single"/>
          <w:rtl/>
        </w:rPr>
      </w:pPr>
    </w:p>
    <w:p w14:paraId="4AFA62FC" w14:textId="77777777" w:rsidR="00004B66" w:rsidRPr="00004B66" w:rsidRDefault="00004B66" w:rsidP="00004B66">
      <w:pPr>
        <w:bidi/>
        <w:rPr>
          <w:rFonts w:cs="David" w:hint="cs"/>
          <w:rtl/>
        </w:rPr>
      </w:pPr>
      <w:r w:rsidRPr="00004B66">
        <w:rPr>
          <w:rFonts w:cs="David" w:hint="cs"/>
          <w:rtl/>
        </w:rPr>
        <w:tab/>
        <w:t xml:space="preserve"> נגד.</w:t>
      </w:r>
    </w:p>
    <w:p w14:paraId="02B43465" w14:textId="77777777" w:rsidR="00004B66" w:rsidRPr="00004B66" w:rsidRDefault="00004B66" w:rsidP="00004B66">
      <w:pPr>
        <w:bidi/>
        <w:rPr>
          <w:rFonts w:cs="David" w:hint="cs"/>
          <w:rtl/>
        </w:rPr>
      </w:pPr>
    </w:p>
    <w:p w14:paraId="564AA7C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91494FC" w14:textId="77777777" w:rsidR="00004B66" w:rsidRPr="00004B66" w:rsidRDefault="00004B66" w:rsidP="00004B66">
      <w:pPr>
        <w:bidi/>
        <w:rPr>
          <w:rFonts w:cs="David"/>
          <w:rtl/>
        </w:rPr>
      </w:pPr>
    </w:p>
    <w:p w14:paraId="75A4376C"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אילטוב</w:t>
      </w:r>
      <w:proofErr w:type="spellEnd"/>
      <w:r w:rsidRPr="00004B66">
        <w:rPr>
          <w:rFonts w:cs="David" w:hint="cs"/>
          <w:rtl/>
        </w:rPr>
        <w:t>.</w:t>
      </w:r>
    </w:p>
    <w:p w14:paraId="37EF2D0F" w14:textId="77777777" w:rsidR="00004B66" w:rsidRPr="00004B66" w:rsidRDefault="00004B66" w:rsidP="00004B66">
      <w:pPr>
        <w:bidi/>
        <w:rPr>
          <w:rFonts w:cs="David" w:hint="cs"/>
          <w:rtl/>
        </w:rPr>
      </w:pPr>
    </w:p>
    <w:p w14:paraId="6DA077FB"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4027C8BA" w14:textId="77777777" w:rsidR="00004B66" w:rsidRPr="00004B66" w:rsidRDefault="00004B66" w:rsidP="00004B66">
      <w:pPr>
        <w:bidi/>
        <w:rPr>
          <w:rFonts w:cs="David"/>
          <w:rtl/>
        </w:rPr>
      </w:pPr>
    </w:p>
    <w:p w14:paraId="514C5AD1"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7944D632" w14:textId="77777777" w:rsidR="00004B66" w:rsidRPr="00004B66" w:rsidRDefault="00004B66" w:rsidP="00004B66">
      <w:pPr>
        <w:bidi/>
        <w:rPr>
          <w:rFonts w:cs="David" w:hint="cs"/>
          <w:rtl/>
        </w:rPr>
      </w:pPr>
    </w:p>
    <w:p w14:paraId="60DA26EF"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C1498E2" w14:textId="77777777" w:rsidR="00004B66" w:rsidRPr="00004B66" w:rsidRDefault="00004B66" w:rsidP="00004B66">
      <w:pPr>
        <w:bidi/>
        <w:rPr>
          <w:rFonts w:cs="David"/>
          <w:rtl/>
        </w:rPr>
      </w:pPr>
    </w:p>
    <w:p w14:paraId="2D39EBD2"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אורי אריאל.</w:t>
      </w:r>
    </w:p>
    <w:p w14:paraId="2218A956" w14:textId="77777777" w:rsidR="00004B66" w:rsidRPr="00004B66" w:rsidRDefault="00004B66" w:rsidP="00004B66">
      <w:pPr>
        <w:bidi/>
        <w:rPr>
          <w:rFonts w:cs="David" w:hint="cs"/>
          <w:rtl/>
        </w:rPr>
      </w:pPr>
    </w:p>
    <w:p w14:paraId="27251E1D" w14:textId="77777777" w:rsidR="00004B66" w:rsidRPr="00004B66" w:rsidRDefault="00004B66" w:rsidP="00004B66">
      <w:pPr>
        <w:bidi/>
        <w:rPr>
          <w:rFonts w:cs="David"/>
          <w:rtl/>
        </w:rPr>
      </w:pPr>
      <w:r w:rsidRPr="00004B66">
        <w:rPr>
          <w:rFonts w:cs="David" w:hint="eastAsia"/>
          <w:u w:val="single"/>
          <w:rtl/>
        </w:rPr>
        <w:t>אורי</w:t>
      </w:r>
      <w:r w:rsidRPr="00004B66">
        <w:rPr>
          <w:rFonts w:cs="David"/>
          <w:u w:val="single"/>
          <w:rtl/>
        </w:rPr>
        <w:t xml:space="preserve"> אריאל:</w:t>
      </w:r>
    </w:p>
    <w:p w14:paraId="5600F827" w14:textId="77777777" w:rsidR="00004B66" w:rsidRPr="00004B66" w:rsidRDefault="00004B66" w:rsidP="00004B66">
      <w:pPr>
        <w:bidi/>
        <w:rPr>
          <w:rFonts w:cs="David"/>
          <w:rtl/>
        </w:rPr>
      </w:pPr>
    </w:p>
    <w:p w14:paraId="7E3CE427"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בעד.</w:t>
      </w:r>
    </w:p>
    <w:p w14:paraId="0109B345" w14:textId="77777777" w:rsidR="00004B66" w:rsidRPr="00004B66" w:rsidRDefault="00004B66" w:rsidP="00004B66">
      <w:pPr>
        <w:bidi/>
        <w:rPr>
          <w:rFonts w:cs="David" w:hint="cs"/>
          <w:rtl/>
        </w:rPr>
      </w:pPr>
    </w:p>
    <w:p w14:paraId="6C2EFE5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1E0F446" w14:textId="77777777" w:rsidR="00004B66" w:rsidRPr="00004B66" w:rsidRDefault="00004B66" w:rsidP="00004B66">
      <w:pPr>
        <w:bidi/>
        <w:rPr>
          <w:rFonts w:cs="David"/>
          <w:rtl/>
        </w:rPr>
      </w:pPr>
    </w:p>
    <w:p w14:paraId="0E08198B"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אלדד.</w:t>
      </w:r>
    </w:p>
    <w:p w14:paraId="67C8A37D" w14:textId="77777777" w:rsidR="00004B66" w:rsidRPr="00004B66" w:rsidRDefault="00004B66" w:rsidP="00004B66">
      <w:pPr>
        <w:bidi/>
        <w:rPr>
          <w:rFonts w:cs="David" w:hint="cs"/>
          <w:rtl/>
        </w:rPr>
      </w:pPr>
    </w:p>
    <w:p w14:paraId="1734E2E1" w14:textId="77777777" w:rsidR="00004B66" w:rsidRPr="00004B66" w:rsidRDefault="00004B66" w:rsidP="00004B66">
      <w:pPr>
        <w:bidi/>
        <w:rPr>
          <w:rFonts w:cs="David" w:hint="cs"/>
          <w:u w:val="single"/>
          <w:rtl/>
        </w:rPr>
      </w:pPr>
      <w:r w:rsidRPr="00004B66">
        <w:rPr>
          <w:rFonts w:cs="David" w:hint="cs"/>
          <w:u w:val="single"/>
          <w:rtl/>
        </w:rPr>
        <w:t>אריה אלדד:</w:t>
      </w:r>
    </w:p>
    <w:p w14:paraId="62F09DDD" w14:textId="77777777" w:rsidR="00004B66" w:rsidRPr="00004B66" w:rsidRDefault="00004B66" w:rsidP="00004B66">
      <w:pPr>
        <w:bidi/>
        <w:rPr>
          <w:rFonts w:cs="David" w:hint="cs"/>
          <w:u w:val="single"/>
          <w:rtl/>
        </w:rPr>
      </w:pPr>
    </w:p>
    <w:p w14:paraId="43E5161B" w14:textId="77777777" w:rsidR="00004B66" w:rsidRPr="00004B66" w:rsidRDefault="00004B66" w:rsidP="00004B66">
      <w:pPr>
        <w:bidi/>
        <w:rPr>
          <w:rFonts w:cs="David" w:hint="cs"/>
          <w:rtl/>
        </w:rPr>
      </w:pPr>
      <w:r w:rsidRPr="00004B66">
        <w:rPr>
          <w:rFonts w:cs="David" w:hint="cs"/>
          <w:rtl/>
        </w:rPr>
        <w:tab/>
        <w:t xml:space="preserve"> בעד.</w:t>
      </w:r>
    </w:p>
    <w:p w14:paraId="468DD616" w14:textId="77777777" w:rsidR="00004B66" w:rsidRPr="00004B66" w:rsidRDefault="00004B66" w:rsidP="00004B66">
      <w:pPr>
        <w:bidi/>
        <w:rPr>
          <w:rFonts w:cs="David" w:hint="cs"/>
          <w:rtl/>
        </w:rPr>
      </w:pPr>
    </w:p>
    <w:p w14:paraId="4A5AE06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B5EFA01" w14:textId="77777777" w:rsidR="00004B66" w:rsidRPr="00004B66" w:rsidRDefault="00004B66" w:rsidP="00004B66">
      <w:pPr>
        <w:bidi/>
        <w:rPr>
          <w:rFonts w:cs="David"/>
          <w:rtl/>
        </w:rPr>
      </w:pPr>
    </w:p>
    <w:p w14:paraId="25A9A92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זהבה </w:t>
      </w:r>
      <w:proofErr w:type="spellStart"/>
      <w:r w:rsidRPr="00004B66">
        <w:rPr>
          <w:rFonts w:cs="David" w:hint="cs"/>
          <w:rtl/>
        </w:rPr>
        <w:t>גלאון</w:t>
      </w:r>
      <w:proofErr w:type="spellEnd"/>
      <w:r w:rsidRPr="00004B66">
        <w:rPr>
          <w:rFonts w:cs="David" w:hint="cs"/>
          <w:rtl/>
        </w:rPr>
        <w:t>.</w:t>
      </w:r>
    </w:p>
    <w:p w14:paraId="78CAAD6E" w14:textId="77777777" w:rsidR="00004B66" w:rsidRPr="00004B66" w:rsidRDefault="00004B66" w:rsidP="00004B66">
      <w:pPr>
        <w:bidi/>
        <w:rPr>
          <w:rFonts w:cs="David" w:hint="cs"/>
          <w:rtl/>
        </w:rPr>
      </w:pPr>
    </w:p>
    <w:p w14:paraId="126C4F9F"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60374793" w14:textId="77777777" w:rsidR="00004B66" w:rsidRPr="00004B66" w:rsidRDefault="00004B66" w:rsidP="00004B66">
      <w:pPr>
        <w:bidi/>
        <w:rPr>
          <w:rFonts w:cs="David" w:hint="cs"/>
          <w:rtl/>
        </w:rPr>
      </w:pPr>
    </w:p>
    <w:p w14:paraId="43C1B0D0" w14:textId="77777777" w:rsidR="00004B66" w:rsidRPr="00004B66" w:rsidRDefault="00004B66" w:rsidP="00004B66">
      <w:pPr>
        <w:bidi/>
        <w:rPr>
          <w:rFonts w:cs="David" w:hint="cs"/>
          <w:rtl/>
        </w:rPr>
      </w:pPr>
      <w:r w:rsidRPr="00004B66">
        <w:rPr>
          <w:rFonts w:cs="David" w:hint="cs"/>
          <w:rtl/>
        </w:rPr>
        <w:tab/>
        <w:t xml:space="preserve"> בעד.</w:t>
      </w:r>
    </w:p>
    <w:p w14:paraId="78A8F04E" w14:textId="77777777" w:rsidR="00004B66" w:rsidRPr="00004B66" w:rsidRDefault="00004B66" w:rsidP="00004B66">
      <w:pPr>
        <w:bidi/>
        <w:rPr>
          <w:rFonts w:cs="David" w:hint="cs"/>
          <w:rtl/>
        </w:rPr>
      </w:pPr>
    </w:p>
    <w:p w14:paraId="0417CAE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FCF2555" w14:textId="77777777" w:rsidR="00004B66" w:rsidRPr="00004B66" w:rsidRDefault="00004B66" w:rsidP="00004B66">
      <w:pPr>
        <w:bidi/>
        <w:rPr>
          <w:rFonts w:cs="David"/>
          <w:rtl/>
        </w:rPr>
      </w:pPr>
    </w:p>
    <w:p w14:paraId="68D7F09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אחמד</w:t>
      </w:r>
      <w:proofErr w:type="spellEnd"/>
      <w:r w:rsidRPr="00004B66">
        <w:rPr>
          <w:rFonts w:cs="David" w:hint="cs"/>
          <w:rtl/>
        </w:rPr>
        <w:t xml:space="preserve"> טיבי איננו נוכח. חבר הכנסת </w:t>
      </w:r>
      <w:proofErr w:type="spellStart"/>
      <w:r w:rsidRPr="00004B66">
        <w:rPr>
          <w:rFonts w:cs="David" w:hint="cs"/>
          <w:rtl/>
        </w:rPr>
        <w:t>סוויד</w:t>
      </w:r>
      <w:proofErr w:type="spellEnd"/>
      <w:r w:rsidRPr="00004B66">
        <w:rPr>
          <w:rFonts w:cs="David" w:hint="cs"/>
          <w:rtl/>
        </w:rPr>
        <w:t>.</w:t>
      </w:r>
    </w:p>
    <w:p w14:paraId="3F34B77A" w14:textId="77777777" w:rsidR="00004B66" w:rsidRPr="00004B66" w:rsidRDefault="00004B66" w:rsidP="00004B66">
      <w:pPr>
        <w:bidi/>
        <w:rPr>
          <w:rFonts w:cs="David" w:hint="cs"/>
          <w:rtl/>
        </w:rPr>
      </w:pPr>
    </w:p>
    <w:p w14:paraId="646FA420" w14:textId="77777777" w:rsidR="00004B66" w:rsidRPr="00004B66" w:rsidRDefault="00004B66" w:rsidP="00004B66">
      <w:pPr>
        <w:bidi/>
        <w:rPr>
          <w:rFonts w:cs="David" w:hint="cs"/>
          <w:rtl/>
        </w:rPr>
      </w:pPr>
      <w:proofErr w:type="spellStart"/>
      <w:r w:rsidRPr="00004B66">
        <w:rPr>
          <w:rFonts w:cs="David" w:hint="cs"/>
          <w:u w:val="single"/>
          <w:rtl/>
        </w:rPr>
        <w:t>חנא</w:t>
      </w:r>
      <w:proofErr w:type="spellEnd"/>
      <w:r w:rsidRPr="00004B66">
        <w:rPr>
          <w:rFonts w:cs="David" w:hint="cs"/>
          <w:u w:val="single"/>
          <w:rtl/>
        </w:rPr>
        <w:t xml:space="preserve"> </w:t>
      </w:r>
      <w:proofErr w:type="spellStart"/>
      <w:r w:rsidRPr="00004B66">
        <w:rPr>
          <w:rFonts w:cs="David" w:hint="cs"/>
          <w:u w:val="single"/>
          <w:rtl/>
        </w:rPr>
        <w:t>סוויד</w:t>
      </w:r>
      <w:proofErr w:type="spellEnd"/>
      <w:r w:rsidRPr="00004B66">
        <w:rPr>
          <w:rFonts w:cs="David" w:hint="cs"/>
          <w:u w:val="single"/>
          <w:rtl/>
        </w:rPr>
        <w:t>:</w:t>
      </w:r>
    </w:p>
    <w:p w14:paraId="29F8538A" w14:textId="77777777" w:rsidR="00004B66" w:rsidRPr="00004B66" w:rsidRDefault="00004B66" w:rsidP="00004B66">
      <w:pPr>
        <w:bidi/>
        <w:rPr>
          <w:rFonts w:cs="David" w:hint="cs"/>
          <w:rtl/>
        </w:rPr>
      </w:pPr>
    </w:p>
    <w:p w14:paraId="36A9AEE6" w14:textId="77777777" w:rsidR="00004B66" w:rsidRPr="00004B66" w:rsidRDefault="00004B66" w:rsidP="00004B66">
      <w:pPr>
        <w:bidi/>
        <w:rPr>
          <w:rFonts w:cs="David" w:hint="cs"/>
          <w:rtl/>
        </w:rPr>
      </w:pPr>
      <w:r w:rsidRPr="00004B66">
        <w:rPr>
          <w:rFonts w:cs="David" w:hint="cs"/>
          <w:rtl/>
        </w:rPr>
        <w:tab/>
        <w:t xml:space="preserve"> בעד.</w:t>
      </w:r>
    </w:p>
    <w:p w14:paraId="26A77843" w14:textId="77777777" w:rsidR="00004B66" w:rsidRPr="00004B66" w:rsidRDefault="00004B66" w:rsidP="00004B66">
      <w:pPr>
        <w:bidi/>
        <w:rPr>
          <w:rFonts w:cs="David" w:hint="cs"/>
          <w:rtl/>
        </w:rPr>
      </w:pPr>
    </w:p>
    <w:p w14:paraId="01BD597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81EDE42" w14:textId="77777777" w:rsidR="00004B66" w:rsidRPr="00004B66" w:rsidRDefault="00004B66" w:rsidP="00004B66">
      <w:pPr>
        <w:bidi/>
        <w:rPr>
          <w:rFonts w:cs="David"/>
          <w:rtl/>
        </w:rPr>
      </w:pPr>
    </w:p>
    <w:p w14:paraId="33417F9E"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רוחמה אברהם </w:t>
      </w:r>
      <w:proofErr w:type="spellStart"/>
      <w:r w:rsidRPr="00004B66">
        <w:rPr>
          <w:rFonts w:cs="David" w:hint="cs"/>
          <w:rtl/>
        </w:rPr>
        <w:t>בלילא</w:t>
      </w:r>
      <w:proofErr w:type="spellEnd"/>
      <w:r w:rsidRPr="00004B66">
        <w:rPr>
          <w:rFonts w:cs="David" w:hint="cs"/>
          <w:rtl/>
        </w:rPr>
        <w:t xml:space="preserve"> </w:t>
      </w:r>
      <w:r w:rsidRPr="00004B66">
        <w:rPr>
          <w:rFonts w:cs="David"/>
          <w:rtl/>
        </w:rPr>
        <w:t>–</w:t>
      </w:r>
      <w:r w:rsidRPr="00004B66">
        <w:rPr>
          <w:rFonts w:cs="David" w:hint="cs"/>
          <w:rtl/>
        </w:rPr>
        <w:t xml:space="preserve"> נגד.</w:t>
      </w:r>
    </w:p>
    <w:p w14:paraId="72C9A19E" w14:textId="77777777" w:rsidR="00004B66" w:rsidRPr="00004B66" w:rsidRDefault="00004B66" w:rsidP="00004B66">
      <w:pPr>
        <w:bidi/>
        <w:rPr>
          <w:rFonts w:cs="David" w:hint="cs"/>
          <w:rtl/>
        </w:rPr>
      </w:pPr>
    </w:p>
    <w:p w14:paraId="3C4A26B4"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03BBAE6C" w14:textId="77777777" w:rsidR="00004B66" w:rsidRPr="00004B66" w:rsidRDefault="00004B66" w:rsidP="00004B66">
      <w:pPr>
        <w:bidi/>
        <w:rPr>
          <w:rFonts w:cs="David" w:hint="cs"/>
          <w:rtl/>
        </w:rPr>
      </w:pPr>
    </w:p>
    <w:p w14:paraId="521F0F58" w14:textId="77777777" w:rsidR="00004B66" w:rsidRPr="00004B66" w:rsidRDefault="00004B66" w:rsidP="00004B66">
      <w:pPr>
        <w:bidi/>
        <w:rPr>
          <w:rFonts w:cs="David" w:hint="cs"/>
          <w:rtl/>
        </w:rPr>
      </w:pPr>
      <w:r w:rsidRPr="00004B66">
        <w:rPr>
          <w:rFonts w:cs="David" w:hint="cs"/>
          <w:rtl/>
        </w:rPr>
        <w:tab/>
        <w:t xml:space="preserve"> חבר הכנסת </w:t>
      </w:r>
      <w:proofErr w:type="spellStart"/>
      <w:r w:rsidRPr="00004B66">
        <w:rPr>
          <w:rFonts w:cs="David" w:hint="cs"/>
          <w:rtl/>
        </w:rPr>
        <w:t>מלכיאור</w:t>
      </w:r>
      <w:proofErr w:type="spellEnd"/>
      <w:r w:rsidRPr="00004B66">
        <w:rPr>
          <w:rFonts w:cs="David" w:hint="cs"/>
          <w:rtl/>
        </w:rPr>
        <w:t xml:space="preserve"> יצביע במקום </w:t>
      </w:r>
      <w:proofErr w:type="spellStart"/>
      <w:r w:rsidRPr="00004B66">
        <w:rPr>
          <w:rFonts w:cs="David" w:hint="cs"/>
          <w:rtl/>
        </w:rPr>
        <w:t>נאדיה</w:t>
      </w:r>
      <w:proofErr w:type="spellEnd"/>
      <w:r w:rsidRPr="00004B66">
        <w:rPr>
          <w:rFonts w:cs="David" w:hint="cs"/>
          <w:rtl/>
        </w:rPr>
        <w:t xml:space="preserve"> חילו.</w:t>
      </w:r>
    </w:p>
    <w:p w14:paraId="0C9C7FF5" w14:textId="77777777" w:rsidR="00004B66" w:rsidRPr="00004B66" w:rsidRDefault="00004B66" w:rsidP="00004B66">
      <w:pPr>
        <w:bidi/>
        <w:rPr>
          <w:rFonts w:cs="David" w:hint="cs"/>
          <w:rtl/>
        </w:rPr>
      </w:pPr>
    </w:p>
    <w:p w14:paraId="6AE59D7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5D5BDD0" w14:textId="77777777" w:rsidR="00004B66" w:rsidRPr="00004B66" w:rsidRDefault="00004B66" w:rsidP="00004B66">
      <w:pPr>
        <w:bidi/>
        <w:rPr>
          <w:rFonts w:cs="David"/>
          <w:rtl/>
        </w:rPr>
      </w:pPr>
    </w:p>
    <w:p w14:paraId="73DF8C3B" w14:textId="77777777" w:rsidR="00004B66" w:rsidRPr="00004B66" w:rsidRDefault="00004B66" w:rsidP="00004B66">
      <w:pPr>
        <w:bidi/>
        <w:rPr>
          <w:rFonts w:cs="David" w:hint="cs"/>
          <w:rtl/>
        </w:rPr>
      </w:pPr>
      <w:r w:rsidRPr="00004B66">
        <w:rPr>
          <w:rFonts w:cs="David"/>
          <w:rtl/>
        </w:rPr>
        <w:tab/>
      </w:r>
      <w:r w:rsidRPr="00004B66">
        <w:rPr>
          <w:rFonts w:cs="David" w:hint="cs"/>
          <w:rtl/>
        </w:rPr>
        <w:t>האם אפשר להוסיף אותו תוך כדי הצבעה?</w:t>
      </w:r>
    </w:p>
    <w:p w14:paraId="6213B210" w14:textId="77777777" w:rsidR="00004B66" w:rsidRPr="00004B66" w:rsidRDefault="00004B66" w:rsidP="00004B66">
      <w:pPr>
        <w:bidi/>
        <w:rPr>
          <w:rFonts w:cs="David" w:hint="cs"/>
          <w:rtl/>
        </w:rPr>
      </w:pPr>
    </w:p>
    <w:p w14:paraId="28A2E8C1" w14:textId="77777777" w:rsidR="00004B66" w:rsidRPr="00004B66" w:rsidRDefault="00004B66" w:rsidP="00004B66">
      <w:pPr>
        <w:bidi/>
        <w:rPr>
          <w:rFonts w:cs="David" w:hint="cs"/>
          <w:u w:val="single"/>
          <w:rtl/>
        </w:rPr>
      </w:pPr>
      <w:r w:rsidRPr="00004B66">
        <w:rPr>
          <w:rFonts w:cs="David" w:hint="cs"/>
          <w:u w:val="single"/>
          <w:rtl/>
        </w:rPr>
        <w:t>גדעון סער:</w:t>
      </w:r>
    </w:p>
    <w:p w14:paraId="0CC7FEE5" w14:textId="77777777" w:rsidR="00004B66" w:rsidRPr="00004B66" w:rsidRDefault="00004B66" w:rsidP="00004B66">
      <w:pPr>
        <w:bidi/>
        <w:rPr>
          <w:rFonts w:cs="David" w:hint="cs"/>
          <w:u w:val="single"/>
          <w:rtl/>
        </w:rPr>
      </w:pPr>
    </w:p>
    <w:p w14:paraId="6F8A554E" w14:textId="77777777" w:rsidR="00004B66" w:rsidRPr="00004B66" w:rsidRDefault="00004B66" w:rsidP="00004B66">
      <w:pPr>
        <w:bidi/>
        <w:rPr>
          <w:rFonts w:cs="David" w:hint="cs"/>
          <w:rtl/>
        </w:rPr>
      </w:pPr>
      <w:r w:rsidRPr="00004B66">
        <w:rPr>
          <w:rFonts w:cs="David" w:hint="cs"/>
          <w:rtl/>
        </w:rPr>
        <w:tab/>
        <w:t xml:space="preserve"> כן, גם במליאה.</w:t>
      </w:r>
    </w:p>
    <w:p w14:paraId="28F7816E" w14:textId="77777777" w:rsidR="00004B66" w:rsidRPr="00004B66" w:rsidRDefault="00004B66" w:rsidP="00004B66">
      <w:pPr>
        <w:bidi/>
        <w:rPr>
          <w:rFonts w:cs="David" w:hint="cs"/>
          <w:rtl/>
        </w:rPr>
      </w:pPr>
    </w:p>
    <w:p w14:paraId="3A2D289C" w14:textId="77777777" w:rsidR="00004B66" w:rsidRPr="00004B66" w:rsidRDefault="00004B66" w:rsidP="00004B66">
      <w:pPr>
        <w:bidi/>
        <w:rPr>
          <w:rFonts w:cs="David" w:hint="cs"/>
          <w:rtl/>
        </w:rPr>
      </w:pP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717BC5BB" w14:textId="77777777" w:rsidR="00004B66" w:rsidRPr="00004B66" w:rsidRDefault="00004B66" w:rsidP="00004B66">
      <w:pPr>
        <w:bidi/>
        <w:rPr>
          <w:rFonts w:cs="David" w:hint="cs"/>
          <w:rtl/>
        </w:rPr>
      </w:pPr>
    </w:p>
    <w:p w14:paraId="345D87B4" w14:textId="77777777" w:rsidR="00004B66" w:rsidRPr="00004B66" w:rsidRDefault="00004B66" w:rsidP="00004B66">
      <w:pPr>
        <w:bidi/>
        <w:rPr>
          <w:rFonts w:cs="David" w:hint="cs"/>
          <w:rtl/>
        </w:rPr>
      </w:pPr>
      <w:r w:rsidRPr="00004B66">
        <w:rPr>
          <w:rFonts w:cs="David" w:hint="cs"/>
          <w:rtl/>
        </w:rPr>
        <w:tab/>
        <w:t xml:space="preserve"> אם הוא ביקש במהלך ההצבעה.</w:t>
      </w:r>
    </w:p>
    <w:p w14:paraId="032BC61B" w14:textId="77777777" w:rsidR="00004B66" w:rsidRPr="00004B66" w:rsidRDefault="00004B66" w:rsidP="00004B66">
      <w:pPr>
        <w:bidi/>
        <w:rPr>
          <w:rFonts w:cs="David" w:hint="cs"/>
          <w:rtl/>
        </w:rPr>
      </w:pPr>
    </w:p>
    <w:p w14:paraId="415BB8C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6CB6767" w14:textId="77777777" w:rsidR="00004B66" w:rsidRPr="00004B66" w:rsidRDefault="00004B66" w:rsidP="00004B66">
      <w:pPr>
        <w:bidi/>
        <w:rPr>
          <w:rFonts w:cs="David"/>
          <w:rtl/>
        </w:rPr>
      </w:pPr>
    </w:p>
    <w:p w14:paraId="744AE076" w14:textId="77777777" w:rsidR="00004B66" w:rsidRPr="00004B66" w:rsidRDefault="00004B66" w:rsidP="00004B66">
      <w:pPr>
        <w:bidi/>
        <w:rPr>
          <w:rFonts w:cs="David" w:hint="cs"/>
          <w:rtl/>
        </w:rPr>
      </w:pPr>
      <w:r w:rsidRPr="00004B66">
        <w:rPr>
          <w:rFonts w:cs="David"/>
          <w:rtl/>
        </w:rPr>
        <w:tab/>
      </w:r>
      <w:r w:rsidRPr="00004B66">
        <w:rPr>
          <w:rFonts w:cs="David" w:hint="cs"/>
          <w:rtl/>
        </w:rPr>
        <w:t>הוא לא ביקש במהלך ההצבעה, הוא ביקש בתום ההצבעה.</w:t>
      </w:r>
    </w:p>
    <w:p w14:paraId="77920D6B" w14:textId="77777777" w:rsidR="00004B66" w:rsidRPr="00004B66" w:rsidRDefault="00004B66" w:rsidP="00004B66">
      <w:pPr>
        <w:bidi/>
        <w:rPr>
          <w:rFonts w:cs="David" w:hint="cs"/>
          <w:rtl/>
        </w:rPr>
      </w:pPr>
    </w:p>
    <w:p w14:paraId="3919BA22"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 xml:space="preserve">ארבל </w:t>
      </w:r>
      <w:proofErr w:type="spellStart"/>
      <w:r w:rsidRPr="00004B66">
        <w:rPr>
          <w:rFonts w:cs="David" w:hint="cs"/>
          <w:u w:val="single"/>
          <w:rtl/>
        </w:rPr>
        <w:t>אסטרחן</w:t>
      </w:r>
      <w:proofErr w:type="spellEnd"/>
      <w:r w:rsidRPr="00004B66">
        <w:rPr>
          <w:rFonts w:cs="David" w:hint="cs"/>
          <w:u w:val="single"/>
          <w:rtl/>
        </w:rPr>
        <w:t>:</w:t>
      </w:r>
    </w:p>
    <w:p w14:paraId="2B06725C" w14:textId="77777777" w:rsidR="00004B66" w:rsidRPr="00004B66" w:rsidRDefault="00004B66" w:rsidP="00004B66">
      <w:pPr>
        <w:bidi/>
        <w:rPr>
          <w:rFonts w:cs="David" w:hint="cs"/>
          <w:rtl/>
        </w:rPr>
      </w:pPr>
    </w:p>
    <w:p w14:paraId="315DFC41" w14:textId="77777777" w:rsidR="00004B66" w:rsidRPr="00004B66" w:rsidRDefault="00004B66" w:rsidP="00004B66">
      <w:pPr>
        <w:bidi/>
        <w:rPr>
          <w:rFonts w:cs="David" w:hint="cs"/>
          <w:rtl/>
        </w:rPr>
      </w:pPr>
      <w:r w:rsidRPr="00004B66">
        <w:rPr>
          <w:rFonts w:cs="David" w:hint="cs"/>
          <w:rtl/>
        </w:rPr>
        <w:tab/>
        <w:t xml:space="preserve"> כל עוד לא הכריזו על התוצאות אפשר לצרף אותו.</w:t>
      </w:r>
    </w:p>
    <w:p w14:paraId="7DA3125D" w14:textId="77777777" w:rsidR="00004B66" w:rsidRPr="00004B66" w:rsidRDefault="00004B66" w:rsidP="00004B66">
      <w:pPr>
        <w:bidi/>
        <w:rPr>
          <w:rFonts w:cs="David" w:hint="cs"/>
          <w:rtl/>
        </w:rPr>
      </w:pPr>
    </w:p>
    <w:p w14:paraId="7404884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CEDB807" w14:textId="77777777" w:rsidR="00004B66" w:rsidRPr="00004B66" w:rsidRDefault="00004B66" w:rsidP="00004B66">
      <w:pPr>
        <w:bidi/>
        <w:rPr>
          <w:rFonts w:cs="David"/>
          <w:rtl/>
        </w:rPr>
      </w:pPr>
    </w:p>
    <w:p w14:paraId="76B9DE73"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אם כך, חבר הכנסת </w:t>
      </w:r>
      <w:proofErr w:type="spellStart"/>
      <w:r w:rsidRPr="00004B66">
        <w:rPr>
          <w:rFonts w:cs="David" w:hint="cs"/>
          <w:rtl/>
        </w:rPr>
        <w:t>מלכיאור</w:t>
      </w:r>
      <w:proofErr w:type="spellEnd"/>
      <w:r w:rsidRPr="00004B66">
        <w:rPr>
          <w:rFonts w:cs="David" w:hint="cs"/>
          <w:rtl/>
        </w:rPr>
        <w:t xml:space="preserve"> שמצביע במקום חברת הכנסת חילו.</w:t>
      </w:r>
    </w:p>
    <w:p w14:paraId="5397CFFF" w14:textId="77777777" w:rsidR="00004B66" w:rsidRPr="00004B66" w:rsidRDefault="00004B66" w:rsidP="00004B66">
      <w:pPr>
        <w:bidi/>
        <w:rPr>
          <w:rFonts w:cs="David" w:hint="cs"/>
          <w:rtl/>
        </w:rPr>
      </w:pPr>
    </w:p>
    <w:p w14:paraId="02134AF9" w14:textId="77777777" w:rsidR="00004B66" w:rsidRPr="00004B66" w:rsidRDefault="00004B66" w:rsidP="00004B66">
      <w:pPr>
        <w:bidi/>
        <w:rPr>
          <w:rFonts w:cs="David" w:hint="cs"/>
          <w:rtl/>
        </w:rPr>
      </w:pPr>
      <w:r w:rsidRPr="00004B66">
        <w:rPr>
          <w:rFonts w:cs="David" w:hint="cs"/>
          <w:u w:val="single"/>
          <w:rtl/>
        </w:rPr>
        <w:t xml:space="preserve">מיכאל </w:t>
      </w:r>
      <w:proofErr w:type="spellStart"/>
      <w:r w:rsidRPr="00004B66">
        <w:rPr>
          <w:rFonts w:cs="David" w:hint="cs"/>
          <w:u w:val="single"/>
          <w:rtl/>
        </w:rPr>
        <w:t>מלכיאור</w:t>
      </w:r>
      <w:proofErr w:type="spellEnd"/>
      <w:r w:rsidRPr="00004B66">
        <w:rPr>
          <w:rFonts w:cs="David" w:hint="cs"/>
          <w:u w:val="single"/>
          <w:rtl/>
        </w:rPr>
        <w:t>:</w:t>
      </w:r>
    </w:p>
    <w:p w14:paraId="392FE40F" w14:textId="77777777" w:rsidR="00004B66" w:rsidRPr="00004B66" w:rsidRDefault="00004B66" w:rsidP="00004B66">
      <w:pPr>
        <w:bidi/>
        <w:rPr>
          <w:rFonts w:cs="David" w:hint="cs"/>
          <w:rtl/>
        </w:rPr>
      </w:pPr>
    </w:p>
    <w:p w14:paraId="7D4CF6BA" w14:textId="77777777" w:rsidR="00004B66" w:rsidRPr="00004B66" w:rsidRDefault="00004B66" w:rsidP="00004B66">
      <w:pPr>
        <w:bidi/>
        <w:rPr>
          <w:rFonts w:cs="David" w:hint="cs"/>
          <w:rtl/>
        </w:rPr>
      </w:pPr>
      <w:r w:rsidRPr="00004B66">
        <w:rPr>
          <w:rFonts w:cs="David" w:hint="cs"/>
          <w:rtl/>
        </w:rPr>
        <w:tab/>
        <w:t xml:space="preserve"> בעד.</w:t>
      </w:r>
    </w:p>
    <w:p w14:paraId="0CA24844" w14:textId="77777777" w:rsidR="00004B66" w:rsidRPr="00004B66" w:rsidRDefault="00004B66" w:rsidP="00004B66">
      <w:pPr>
        <w:bidi/>
        <w:rPr>
          <w:rFonts w:cs="David" w:hint="cs"/>
          <w:rtl/>
        </w:rPr>
      </w:pPr>
    </w:p>
    <w:p w14:paraId="48BB149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C1103E6" w14:textId="77777777" w:rsidR="00004B66" w:rsidRPr="00004B66" w:rsidRDefault="00004B66" w:rsidP="00004B66">
      <w:pPr>
        <w:bidi/>
        <w:rPr>
          <w:rFonts w:cs="David"/>
          <w:rtl/>
        </w:rPr>
      </w:pPr>
    </w:p>
    <w:p w14:paraId="43CF66B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תוצאות ההצבעה על ערעורו של חבר הכנסת ניסן </w:t>
      </w:r>
      <w:proofErr w:type="spellStart"/>
      <w:r w:rsidRPr="00004B66">
        <w:rPr>
          <w:rFonts w:cs="David" w:hint="cs"/>
          <w:rtl/>
        </w:rPr>
        <w:t>סלומינסקי</w:t>
      </w:r>
      <w:proofErr w:type="spellEnd"/>
      <w:r w:rsidRPr="00004B66">
        <w:rPr>
          <w:rFonts w:cs="David" w:hint="cs"/>
          <w:rtl/>
        </w:rPr>
        <w:t xml:space="preserve">: בעד </w:t>
      </w:r>
      <w:r w:rsidRPr="00004B66">
        <w:rPr>
          <w:rFonts w:cs="David"/>
          <w:rtl/>
        </w:rPr>
        <w:t>–</w:t>
      </w:r>
      <w:r w:rsidRPr="00004B66">
        <w:rPr>
          <w:rFonts w:cs="David" w:hint="cs"/>
          <w:rtl/>
        </w:rPr>
        <w:t xml:space="preserve"> 11, נגד </w:t>
      </w:r>
      <w:r w:rsidRPr="00004B66">
        <w:rPr>
          <w:rFonts w:cs="David"/>
          <w:rtl/>
        </w:rPr>
        <w:t>–</w:t>
      </w:r>
      <w:r w:rsidRPr="00004B66">
        <w:rPr>
          <w:rFonts w:cs="David" w:hint="cs"/>
          <w:rtl/>
        </w:rPr>
        <w:t xml:space="preserve"> 12, אין נמנעים. לפיכך אני קובעת שגם הערעור הזה לא התקבל.</w:t>
      </w:r>
    </w:p>
    <w:p w14:paraId="06A57F36" w14:textId="77777777" w:rsidR="00004B66" w:rsidRPr="00004B66" w:rsidRDefault="00004B66" w:rsidP="00004B66">
      <w:pPr>
        <w:bidi/>
        <w:rPr>
          <w:rFonts w:cs="David" w:hint="cs"/>
          <w:rtl/>
        </w:rPr>
      </w:pPr>
    </w:p>
    <w:p w14:paraId="160DFB95" w14:textId="77777777" w:rsidR="00004B66" w:rsidRPr="00004B66" w:rsidRDefault="00004B66" w:rsidP="00004B66">
      <w:pPr>
        <w:bidi/>
        <w:rPr>
          <w:rFonts w:cs="David" w:hint="cs"/>
          <w:rtl/>
        </w:rPr>
      </w:pPr>
      <w:r w:rsidRPr="00004B66">
        <w:rPr>
          <w:rFonts w:cs="David" w:hint="cs"/>
          <w:rtl/>
        </w:rPr>
        <w:tab/>
        <w:t xml:space="preserve">אני עוברת להצבעה על ערעורה של חברת הכנסת זהבה </w:t>
      </w:r>
      <w:proofErr w:type="spellStart"/>
      <w:r w:rsidRPr="00004B66">
        <w:rPr>
          <w:rFonts w:cs="David" w:hint="cs"/>
          <w:rtl/>
        </w:rPr>
        <w:t>גלאון</w:t>
      </w:r>
      <w:proofErr w:type="spellEnd"/>
      <w:r w:rsidRPr="00004B66">
        <w:rPr>
          <w:rFonts w:cs="David" w:hint="cs"/>
          <w:rtl/>
        </w:rPr>
        <w:t xml:space="preserve">. החילופים בהצבעה זו: חברת הכנסת </w:t>
      </w:r>
      <w:proofErr w:type="spellStart"/>
      <w:r w:rsidRPr="00004B66">
        <w:rPr>
          <w:rFonts w:cs="David" w:hint="cs"/>
          <w:rtl/>
        </w:rPr>
        <w:t>סולודקין</w:t>
      </w:r>
      <w:proofErr w:type="spellEnd"/>
      <w:r w:rsidRPr="00004B66">
        <w:rPr>
          <w:rFonts w:cs="David" w:hint="cs"/>
          <w:rtl/>
        </w:rPr>
        <w:t xml:space="preserve"> מחליפה את </w:t>
      </w:r>
      <w:proofErr w:type="spellStart"/>
      <w:r w:rsidRPr="00004B66">
        <w:rPr>
          <w:rFonts w:cs="David" w:hint="cs"/>
          <w:rtl/>
        </w:rPr>
        <w:t>יצחקי</w:t>
      </w:r>
      <w:proofErr w:type="spellEnd"/>
      <w:r w:rsidRPr="00004B66">
        <w:rPr>
          <w:rFonts w:cs="David" w:hint="cs"/>
          <w:rtl/>
        </w:rPr>
        <w:t xml:space="preserve">, </w:t>
      </w:r>
      <w:proofErr w:type="spellStart"/>
      <w:r w:rsidRPr="00004B66">
        <w:rPr>
          <w:rFonts w:cs="David" w:hint="cs"/>
          <w:rtl/>
        </w:rPr>
        <w:t>נודלמן</w:t>
      </w:r>
      <w:proofErr w:type="spellEnd"/>
      <w:r w:rsidRPr="00004B66">
        <w:rPr>
          <w:rFonts w:cs="David" w:hint="cs"/>
          <w:rtl/>
        </w:rPr>
        <w:t xml:space="preserve"> מחליף את חסון, טל מחליף את חרמש, </w:t>
      </w:r>
      <w:proofErr w:type="spellStart"/>
      <w:r w:rsidRPr="00004B66">
        <w:rPr>
          <w:rFonts w:cs="David" w:hint="cs"/>
          <w:rtl/>
        </w:rPr>
        <w:t>גלזר</w:t>
      </w:r>
      <w:proofErr w:type="spellEnd"/>
      <w:r w:rsidRPr="00004B66">
        <w:rPr>
          <w:rFonts w:cs="David" w:hint="cs"/>
          <w:rtl/>
        </w:rPr>
        <w:t xml:space="preserve"> מחליף את גלנטי, לבנת מחליפה את </w:t>
      </w:r>
      <w:proofErr w:type="spellStart"/>
      <w:r w:rsidRPr="00004B66">
        <w:rPr>
          <w:rFonts w:cs="David" w:hint="cs"/>
          <w:rtl/>
        </w:rPr>
        <w:t>אדלשטיין</w:t>
      </w:r>
      <w:proofErr w:type="spellEnd"/>
      <w:r w:rsidRPr="00004B66">
        <w:rPr>
          <w:rFonts w:cs="David" w:hint="cs"/>
          <w:rtl/>
        </w:rPr>
        <w:t xml:space="preserve">, רותם את </w:t>
      </w:r>
      <w:proofErr w:type="spellStart"/>
      <w:r w:rsidRPr="00004B66">
        <w:rPr>
          <w:rFonts w:cs="David" w:hint="cs"/>
          <w:rtl/>
        </w:rPr>
        <w:t>טרטמן</w:t>
      </w:r>
      <w:proofErr w:type="spellEnd"/>
      <w:r w:rsidRPr="00004B66">
        <w:rPr>
          <w:rFonts w:cs="David" w:hint="cs"/>
          <w:rtl/>
        </w:rPr>
        <w:t xml:space="preserve">, אלדד את גבאי </w:t>
      </w:r>
      <w:proofErr w:type="spellStart"/>
      <w:r w:rsidRPr="00004B66">
        <w:rPr>
          <w:rFonts w:cs="David" w:hint="cs"/>
          <w:rtl/>
        </w:rPr>
        <w:t>וסוויד</w:t>
      </w:r>
      <w:proofErr w:type="spellEnd"/>
      <w:r w:rsidRPr="00004B66">
        <w:rPr>
          <w:rFonts w:cs="David" w:hint="cs"/>
          <w:rtl/>
        </w:rPr>
        <w:t xml:space="preserve"> את ברכה. יש שינויים?</w:t>
      </w:r>
    </w:p>
    <w:p w14:paraId="3179491D" w14:textId="77777777" w:rsidR="00004B66" w:rsidRPr="00004B66" w:rsidRDefault="00004B66" w:rsidP="00004B66">
      <w:pPr>
        <w:bidi/>
        <w:rPr>
          <w:rFonts w:cs="David" w:hint="cs"/>
          <w:rtl/>
        </w:rPr>
      </w:pPr>
    </w:p>
    <w:p w14:paraId="14F6AA0A"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55E60691" w14:textId="77777777" w:rsidR="00004B66" w:rsidRPr="00004B66" w:rsidRDefault="00004B66" w:rsidP="00004B66">
      <w:pPr>
        <w:bidi/>
        <w:rPr>
          <w:rFonts w:cs="David" w:hint="cs"/>
          <w:rtl/>
        </w:rPr>
      </w:pPr>
    </w:p>
    <w:p w14:paraId="7496C6B5" w14:textId="77777777" w:rsidR="00004B66" w:rsidRPr="00004B66" w:rsidRDefault="00004B66" w:rsidP="00004B66">
      <w:pPr>
        <w:bidi/>
        <w:rPr>
          <w:rFonts w:cs="David" w:hint="cs"/>
          <w:rtl/>
        </w:rPr>
      </w:pPr>
      <w:r w:rsidRPr="00004B66">
        <w:rPr>
          <w:rFonts w:cs="David" w:hint="cs"/>
          <w:rtl/>
        </w:rPr>
        <w:tab/>
        <w:t>כן. חיים אורון מחליף אותי.</w:t>
      </w:r>
    </w:p>
    <w:p w14:paraId="57520C62" w14:textId="77777777" w:rsidR="00004B66" w:rsidRPr="00004B66" w:rsidRDefault="00004B66" w:rsidP="00004B66">
      <w:pPr>
        <w:bidi/>
        <w:rPr>
          <w:rFonts w:cs="David" w:hint="cs"/>
          <w:rtl/>
        </w:rPr>
      </w:pPr>
    </w:p>
    <w:p w14:paraId="01B1E48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0997347" w14:textId="77777777" w:rsidR="00004B66" w:rsidRPr="00004B66" w:rsidRDefault="00004B66" w:rsidP="00004B66">
      <w:pPr>
        <w:bidi/>
        <w:rPr>
          <w:rFonts w:cs="David"/>
          <w:rtl/>
        </w:rPr>
      </w:pPr>
    </w:p>
    <w:p w14:paraId="39E828E9"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חיים אורון מחליף את זהבה </w:t>
      </w:r>
      <w:proofErr w:type="spellStart"/>
      <w:r w:rsidRPr="00004B66">
        <w:rPr>
          <w:rFonts w:cs="David" w:hint="cs"/>
          <w:rtl/>
        </w:rPr>
        <w:t>גלאון</w:t>
      </w:r>
      <w:proofErr w:type="spellEnd"/>
      <w:r w:rsidRPr="00004B66">
        <w:rPr>
          <w:rFonts w:cs="David" w:hint="cs"/>
          <w:rtl/>
        </w:rPr>
        <w:t xml:space="preserve"> </w:t>
      </w:r>
      <w:proofErr w:type="spellStart"/>
      <w:r w:rsidRPr="00004B66">
        <w:rPr>
          <w:rFonts w:cs="David" w:hint="cs"/>
          <w:rtl/>
        </w:rPr>
        <w:t>ומלכיאור</w:t>
      </w:r>
      <w:proofErr w:type="spellEnd"/>
      <w:r w:rsidRPr="00004B66">
        <w:rPr>
          <w:rFonts w:cs="David" w:hint="cs"/>
          <w:rtl/>
        </w:rPr>
        <w:t xml:space="preserve"> מחליף את </w:t>
      </w:r>
      <w:proofErr w:type="spellStart"/>
      <w:r w:rsidRPr="00004B66">
        <w:rPr>
          <w:rFonts w:cs="David" w:hint="cs"/>
          <w:rtl/>
        </w:rPr>
        <w:t>נאדיה</w:t>
      </w:r>
      <w:proofErr w:type="spellEnd"/>
      <w:r w:rsidRPr="00004B66">
        <w:rPr>
          <w:rFonts w:cs="David" w:hint="cs"/>
          <w:rtl/>
        </w:rPr>
        <w:t xml:space="preserve"> חילו. </w:t>
      </w:r>
    </w:p>
    <w:p w14:paraId="1A765361" w14:textId="77777777" w:rsidR="00004B66" w:rsidRPr="00004B66" w:rsidRDefault="00004B66" w:rsidP="00004B66">
      <w:pPr>
        <w:bidi/>
        <w:rPr>
          <w:rFonts w:cs="David" w:hint="cs"/>
          <w:rtl/>
        </w:rPr>
      </w:pPr>
    </w:p>
    <w:p w14:paraId="486976D2" w14:textId="77777777" w:rsidR="00004B66" w:rsidRPr="00004B66" w:rsidRDefault="00004B66" w:rsidP="00004B66">
      <w:pPr>
        <w:bidi/>
        <w:ind w:firstLine="567"/>
        <w:rPr>
          <w:rFonts w:cs="David" w:hint="cs"/>
          <w:rtl/>
        </w:rPr>
      </w:pPr>
      <w:r w:rsidRPr="00004B66">
        <w:rPr>
          <w:rFonts w:cs="David" w:hint="cs"/>
          <w:rtl/>
        </w:rPr>
        <w:t xml:space="preserve">אני עוברת להצבעה על ערעורה של חברת הכנסת </w:t>
      </w:r>
      <w:proofErr w:type="spellStart"/>
      <w:r w:rsidRPr="00004B66">
        <w:rPr>
          <w:rFonts w:cs="David" w:hint="cs"/>
          <w:rtl/>
        </w:rPr>
        <w:t>גלאון</w:t>
      </w:r>
      <w:proofErr w:type="spellEnd"/>
      <w:r w:rsidRPr="00004B66">
        <w:rPr>
          <w:rFonts w:cs="David" w:hint="cs"/>
          <w:rtl/>
        </w:rPr>
        <w:t>:</w:t>
      </w:r>
    </w:p>
    <w:p w14:paraId="1100342D" w14:textId="77777777" w:rsidR="00004B66" w:rsidRPr="00004B66" w:rsidRDefault="00004B66" w:rsidP="00004B66">
      <w:pPr>
        <w:bidi/>
        <w:rPr>
          <w:rFonts w:cs="David" w:hint="cs"/>
          <w:rtl/>
        </w:rPr>
      </w:pPr>
    </w:p>
    <w:p w14:paraId="4FDE6CA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2FC09E2" w14:textId="77777777" w:rsidR="00004B66" w:rsidRPr="00004B66" w:rsidRDefault="00004B66" w:rsidP="00004B66">
      <w:pPr>
        <w:bidi/>
        <w:rPr>
          <w:rFonts w:cs="David"/>
          <w:rtl/>
        </w:rPr>
      </w:pPr>
    </w:p>
    <w:p w14:paraId="3A13DF32"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w:t>
      </w:r>
      <w:proofErr w:type="spellStart"/>
      <w:r w:rsidRPr="00004B66">
        <w:rPr>
          <w:rFonts w:cs="David" w:hint="cs"/>
          <w:rtl/>
        </w:rPr>
        <w:t>סולודקין</w:t>
      </w:r>
      <w:proofErr w:type="spellEnd"/>
      <w:r w:rsidRPr="00004B66">
        <w:rPr>
          <w:rFonts w:cs="David" w:hint="cs"/>
          <w:rtl/>
        </w:rPr>
        <w:t>.</w:t>
      </w:r>
    </w:p>
    <w:p w14:paraId="27664E91" w14:textId="77777777" w:rsidR="00004B66" w:rsidRPr="00004B66" w:rsidRDefault="00004B66" w:rsidP="00004B66">
      <w:pPr>
        <w:bidi/>
        <w:rPr>
          <w:rFonts w:cs="David" w:hint="cs"/>
          <w:rtl/>
        </w:rPr>
      </w:pPr>
    </w:p>
    <w:p w14:paraId="1AE0DC81" w14:textId="77777777" w:rsidR="00004B66" w:rsidRPr="00004B66" w:rsidRDefault="00004B66" w:rsidP="00004B66">
      <w:pPr>
        <w:bidi/>
        <w:rPr>
          <w:rFonts w:cs="David" w:hint="cs"/>
          <w:rtl/>
        </w:rPr>
      </w:pPr>
      <w:r w:rsidRPr="00004B66">
        <w:rPr>
          <w:rFonts w:cs="David" w:hint="cs"/>
          <w:u w:val="single"/>
          <w:rtl/>
        </w:rPr>
        <w:t xml:space="preserve">מרינה </w:t>
      </w:r>
      <w:proofErr w:type="spellStart"/>
      <w:r w:rsidRPr="00004B66">
        <w:rPr>
          <w:rFonts w:cs="David" w:hint="cs"/>
          <w:u w:val="single"/>
          <w:rtl/>
        </w:rPr>
        <w:t>סולודקין</w:t>
      </w:r>
      <w:proofErr w:type="spellEnd"/>
      <w:r w:rsidRPr="00004B66">
        <w:rPr>
          <w:rFonts w:cs="David" w:hint="cs"/>
          <w:u w:val="single"/>
          <w:rtl/>
        </w:rPr>
        <w:t>:</w:t>
      </w:r>
    </w:p>
    <w:p w14:paraId="3F7813CF" w14:textId="77777777" w:rsidR="00004B66" w:rsidRPr="00004B66" w:rsidRDefault="00004B66" w:rsidP="00004B66">
      <w:pPr>
        <w:bidi/>
        <w:rPr>
          <w:rFonts w:cs="David" w:hint="cs"/>
          <w:rtl/>
        </w:rPr>
      </w:pPr>
    </w:p>
    <w:p w14:paraId="7C9CC8F5" w14:textId="77777777" w:rsidR="00004B66" w:rsidRPr="00004B66" w:rsidRDefault="00004B66" w:rsidP="00004B66">
      <w:pPr>
        <w:bidi/>
        <w:rPr>
          <w:rFonts w:cs="David" w:hint="cs"/>
          <w:rtl/>
        </w:rPr>
      </w:pPr>
      <w:r w:rsidRPr="00004B66">
        <w:rPr>
          <w:rFonts w:cs="David" w:hint="cs"/>
          <w:rtl/>
        </w:rPr>
        <w:tab/>
        <w:t xml:space="preserve"> נגד.</w:t>
      </w:r>
    </w:p>
    <w:p w14:paraId="25D65A43" w14:textId="77777777" w:rsidR="00004B66" w:rsidRPr="00004B66" w:rsidRDefault="00004B66" w:rsidP="00004B66">
      <w:pPr>
        <w:bidi/>
        <w:rPr>
          <w:rFonts w:cs="David" w:hint="cs"/>
          <w:rtl/>
        </w:rPr>
      </w:pPr>
    </w:p>
    <w:p w14:paraId="2B518E8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2D60192" w14:textId="77777777" w:rsidR="00004B66" w:rsidRPr="00004B66" w:rsidRDefault="00004B66" w:rsidP="00004B66">
      <w:pPr>
        <w:bidi/>
        <w:rPr>
          <w:rFonts w:cs="David"/>
          <w:rtl/>
        </w:rPr>
      </w:pPr>
    </w:p>
    <w:p w14:paraId="17073C25"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מגלי והבה.</w:t>
      </w:r>
    </w:p>
    <w:p w14:paraId="0B9B25E5" w14:textId="77777777" w:rsidR="00004B66" w:rsidRPr="00004B66" w:rsidRDefault="00004B66" w:rsidP="00004B66">
      <w:pPr>
        <w:bidi/>
        <w:rPr>
          <w:rFonts w:cs="David" w:hint="cs"/>
          <w:rtl/>
        </w:rPr>
      </w:pPr>
    </w:p>
    <w:p w14:paraId="5A097C7C" w14:textId="77777777" w:rsidR="00004B66" w:rsidRPr="00004B66" w:rsidRDefault="00004B66" w:rsidP="00004B66">
      <w:pPr>
        <w:bidi/>
        <w:rPr>
          <w:rFonts w:cs="David" w:hint="cs"/>
          <w:rtl/>
        </w:rPr>
      </w:pPr>
      <w:r w:rsidRPr="00004B66">
        <w:rPr>
          <w:rFonts w:cs="David" w:hint="cs"/>
          <w:u w:val="single"/>
          <w:rtl/>
        </w:rPr>
        <w:t>מגלי והבה:</w:t>
      </w:r>
    </w:p>
    <w:p w14:paraId="38F98706" w14:textId="77777777" w:rsidR="00004B66" w:rsidRPr="00004B66" w:rsidRDefault="00004B66" w:rsidP="00004B66">
      <w:pPr>
        <w:bidi/>
        <w:rPr>
          <w:rFonts w:cs="David" w:hint="cs"/>
          <w:rtl/>
        </w:rPr>
      </w:pPr>
    </w:p>
    <w:p w14:paraId="57BDD32F" w14:textId="77777777" w:rsidR="00004B66" w:rsidRPr="00004B66" w:rsidRDefault="00004B66" w:rsidP="00004B66">
      <w:pPr>
        <w:bidi/>
        <w:rPr>
          <w:rFonts w:cs="David" w:hint="cs"/>
          <w:rtl/>
        </w:rPr>
      </w:pPr>
      <w:r w:rsidRPr="00004B66">
        <w:rPr>
          <w:rFonts w:cs="David" w:hint="cs"/>
          <w:rtl/>
        </w:rPr>
        <w:tab/>
        <w:t xml:space="preserve"> נגד.</w:t>
      </w:r>
    </w:p>
    <w:p w14:paraId="285BA265" w14:textId="77777777" w:rsidR="00004B66" w:rsidRPr="00004B66" w:rsidRDefault="00004B66" w:rsidP="00004B66">
      <w:pPr>
        <w:bidi/>
        <w:rPr>
          <w:rFonts w:cs="David" w:hint="cs"/>
          <w:rtl/>
        </w:rPr>
      </w:pPr>
    </w:p>
    <w:p w14:paraId="5E71BAE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C1B40CD" w14:textId="77777777" w:rsidR="00004B66" w:rsidRPr="00004B66" w:rsidRDefault="00004B66" w:rsidP="00004B66">
      <w:pPr>
        <w:bidi/>
        <w:rPr>
          <w:rFonts w:cs="David"/>
          <w:rtl/>
        </w:rPr>
      </w:pPr>
    </w:p>
    <w:p w14:paraId="4C91C40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נודלמן</w:t>
      </w:r>
      <w:proofErr w:type="spellEnd"/>
      <w:r w:rsidRPr="00004B66">
        <w:rPr>
          <w:rFonts w:cs="David" w:hint="cs"/>
          <w:rtl/>
        </w:rPr>
        <w:t>.</w:t>
      </w:r>
    </w:p>
    <w:p w14:paraId="0F191170" w14:textId="77777777" w:rsidR="00004B66" w:rsidRPr="00004B66" w:rsidRDefault="00004B66" w:rsidP="00004B66">
      <w:pPr>
        <w:bidi/>
        <w:rPr>
          <w:rFonts w:cs="David" w:hint="cs"/>
          <w:rtl/>
        </w:rPr>
      </w:pPr>
    </w:p>
    <w:p w14:paraId="4FBEBC92" w14:textId="77777777" w:rsidR="00004B66" w:rsidRPr="00004B66" w:rsidRDefault="00004B66" w:rsidP="00004B66">
      <w:pPr>
        <w:bidi/>
        <w:rPr>
          <w:rFonts w:cs="David" w:hint="cs"/>
          <w:rtl/>
        </w:rPr>
      </w:pPr>
      <w:r w:rsidRPr="00004B66">
        <w:rPr>
          <w:rFonts w:cs="David" w:hint="cs"/>
          <w:u w:val="single"/>
          <w:rtl/>
        </w:rPr>
        <w:t xml:space="preserve">מיכאל </w:t>
      </w:r>
      <w:proofErr w:type="spellStart"/>
      <w:r w:rsidRPr="00004B66">
        <w:rPr>
          <w:rFonts w:cs="David" w:hint="cs"/>
          <w:u w:val="single"/>
          <w:rtl/>
        </w:rPr>
        <w:t>נודלמן</w:t>
      </w:r>
      <w:proofErr w:type="spellEnd"/>
      <w:r w:rsidRPr="00004B66">
        <w:rPr>
          <w:rFonts w:cs="David" w:hint="cs"/>
          <w:u w:val="single"/>
          <w:rtl/>
        </w:rPr>
        <w:t>:</w:t>
      </w:r>
    </w:p>
    <w:p w14:paraId="6355006F" w14:textId="77777777" w:rsidR="00004B66" w:rsidRPr="00004B66" w:rsidRDefault="00004B66" w:rsidP="00004B66">
      <w:pPr>
        <w:bidi/>
        <w:rPr>
          <w:rFonts w:cs="David" w:hint="cs"/>
          <w:rtl/>
        </w:rPr>
      </w:pPr>
    </w:p>
    <w:p w14:paraId="4EFE8288" w14:textId="77777777" w:rsidR="00004B66" w:rsidRPr="00004B66" w:rsidRDefault="00004B66" w:rsidP="00004B66">
      <w:pPr>
        <w:bidi/>
        <w:rPr>
          <w:rFonts w:cs="David" w:hint="cs"/>
          <w:rtl/>
        </w:rPr>
      </w:pPr>
      <w:r w:rsidRPr="00004B66">
        <w:rPr>
          <w:rFonts w:cs="David" w:hint="cs"/>
          <w:rtl/>
        </w:rPr>
        <w:tab/>
        <w:t xml:space="preserve"> נגד.</w:t>
      </w:r>
    </w:p>
    <w:p w14:paraId="14E27DF1" w14:textId="77777777" w:rsidR="00004B66" w:rsidRPr="00004B66" w:rsidRDefault="00004B66" w:rsidP="00004B66">
      <w:pPr>
        <w:bidi/>
        <w:rPr>
          <w:rFonts w:cs="David" w:hint="cs"/>
          <w:rtl/>
        </w:rPr>
      </w:pPr>
    </w:p>
    <w:p w14:paraId="5006348E"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91B19A9" w14:textId="77777777" w:rsidR="00004B66" w:rsidRPr="00004B66" w:rsidRDefault="00004B66" w:rsidP="00004B66">
      <w:pPr>
        <w:bidi/>
        <w:rPr>
          <w:rFonts w:cs="David"/>
          <w:rtl/>
        </w:rPr>
      </w:pPr>
    </w:p>
    <w:p w14:paraId="3FB4155A"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טל.</w:t>
      </w:r>
    </w:p>
    <w:p w14:paraId="7AA3F6EF" w14:textId="77777777" w:rsidR="00004B66" w:rsidRPr="00004B66" w:rsidRDefault="00004B66" w:rsidP="00004B66">
      <w:pPr>
        <w:bidi/>
        <w:rPr>
          <w:rFonts w:cs="David" w:hint="cs"/>
          <w:rtl/>
        </w:rPr>
      </w:pPr>
    </w:p>
    <w:p w14:paraId="7F451579" w14:textId="77777777" w:rsidR="00004B66" w:rsidRPr="00004B66" w:rsidRDefault="00004B66" w:rsidP="00004B66">
      <w:pPr>
        <w:bidi/>
        <w:rPr>
          <w:rFonts w:cs="David" w:hint="cs"/>
          <w:rtl/>
        </w:rPr>
      </w:pPr>
      <w:r w:rsidRPr="00004B66">
        <w:rPr>
          <w:rFonts w:cs="David" w:hint="cs"/>
          <w:u w:val="single"/>
          <w:rtl/>
        </w:rPr>
        <w:t>דוד טל:</w:t>
      </w:r>
    </w:p>
    <w:p w14:paraId="1855BD78" w14:textId="77777777" w:rsidR="00004B66" w:rsidRPr="00004B66" w:rsidRDefault="00004B66" w:rsidP="00004B66">
      <w:pPr>
        <w:bidi/>
        <w:rPr>
          <w:rFonts w:cs="David" w:hint="cs"/>
          <w:rtl/>
        </w:rPr>
      </w:pPr>
    </w:p>
    <w:p w14:paraId="2C525779" w14:textId="77777777" w:rsidR="00004B66" w:rsidRPr="00004B66" w:rsidRDefault="00004B66" w:rsidP="00004B66">
      <w:pPr>
        <w:bidi/>
        <w:rPr>
          <w:rFonts w:cs="David" w:hint="cs"/>
          <w:rtl/>
        </w:rPr>
      </w:pPr>
      <w:r w:rsidRPr="00004B66">
        <w:rPr>
          <w:rFonts w:cs="David" w:hint="cs"/>
          <w:rtl/>
        </w:rPr>
        <w:tab/>
        <w:t xml:space="preserve"> נגד.</w:t>
      </w:r>
    </w:p>
    <w:p w14:paraId="6DF27D3E" w14:textId="77777777" w:rsidR="00004B66" w:rsidRPr="00004B66" w:rsidRDefault="00004B66" w:rsidP="00004B66">
      <w:pPr>
        <w:bidi/>
        <w:rPr>
          <w:rFonts w:cs="David" w:hint="cs"/>
          <w:rtl/>
        </w:rPr>
      </w:pPr>
    </w:p>
    <w:p w14:paraId="0ABBADE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D0A8267" w14:textId="77777777" w:rsidR="00004B66" w:rsidRPr="00004B66" w:rsidRDefault="00004B66" w:rsidP="00004B66">
      <w:pPr>
        <w:bidi/>
        <w:rPr>
          <w:rFonts w:cs="David"/>
          <w:rtl/>
        </w:rPr>
      </w:pPr>
    </w:p>
    <w:p w14:paraId="7739984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שלי </w:t>
      </w:r>
      <w:proofErr w:type="spellStart"/>
      <w:r w:rsidRPr="00004B66">
        <w:rPr>
          <w:rFonts w:cs="David" w:hint="cs"/>
          <w:rtl/>
        </w:rPr>
        <w:t>יחימוביץ</w:t>
      </w:r>
      <w:proofErr w:type="spellEnd"/>
      <w:r w:rsidRPr="00004B66">
        <w:rPr>
          <w:rFonts w:cs="David" w:hint="cs"/>
          <w:rtl/>
        </w:rPr>
        <w:t>'.</w:t>
      </w:r>
    </w:p>
    <w:p w14:paraId="7795084E" w14:textId="77777777" w:rsidR="00004B66" w:rsidRPr="00004B66" w:rsidRDefault="00004B66" w:rsidP="00004B66">
      <w:pPr>
        <w:bidi/>
        <w:rPr>
          <w:rFonts w:cs="David" w:hint="cs"/>
          <w:rtl/>
        </w:rPr>
      </w:pPr>
    </w:p>
    <w:p w14:paraId="2B6C910C" w14:textId="77777777" w:rsidR="00004B66" w:rsidRPr="00004B66" w:rsidRDefault="00004B66" w:rsidP="00004B66">
      <w:pPr>
        <w:pStyle w:val="Heading5"/>
        <w:jc w:val="left"/>
        <w:rPr>
          <w:rFonts w:hint="cs"/>
          <w:rtl/>
        </w:rPr>
      </w:pPr>
      <w:r w:rsidRPr="00004B66">
        <w:rPr>
          <w:rFonts w:hint="cs"/>
          <w:u w:val="single"/>
          <w:rtl/>
        </w:rPr>
        <w:t xml:space="preserve">שלי </w:t>
      </w:r>
      <w:proofErr w:type="spellStart"/>
      <w:r w:rsidRPr="00004B66">
        <w:rPr>
          <w:rFonts w:hint="cs"/>
          <w:u w:val="single"/>
          <w:rtl/>
        </w:rPr>
        <w:t>יחימוביץ</w:t>
      </w:r>
      <w:proofErr w:type="spellEnd"/>
      <w:r w:rsidRPr="00004B66">
        <w:rPr>
          <w:rFonts w:hint="cs"/>
          <w:u w:val="single"/>
          <w:rtl/>
        </w:rPr>
        <w:t>:</w:t>
      </w:r>
    </w:p>
    <w:p w14:paraId="7F0544CF" w14:textId="77777777" w:rsidR="00004B66" w:rsidRPr="00004B66" w:rsidRDefault="00004B66" w:rsidP="00004B66">
      <w:pPr>
        <w:pStyle w:val="Heading5"/>
        <w:jc w:val="left"/>
        <w:rPr>
          <w:rFonts w:hint="cs"/>
          <w:rtl/>
        </w:rPr>
      </w:pPr>
    </w:p>
    <w:p w14:paraId="082DB609" w14:textId="77777777" w:rsidR="00004B66" w:rsidRPr="00004B66" w:rsidRDefault="00004B66" w:rsidP="00004B66">
      <w:pPr>
        <w:bidi/>
        <w:rPr>
          <w:rFonts w:cs="David" w:hint="cs"/>
          <w:rtl/>
        </w:rPr>
      </w:pPr>
      <w:r w:rsidRPr="00004B66">
        <w:rPr>
          <w:rFonts w:cs="David" w:hint="cs"/>
          <w:rtl/>
        </w:rPr>
        <w:tab/>
        <w:t xml:space="preserve"> בעד.</w:t>
      </w:r>
    </w:p>
    <w:p w14:paraId="5CAD1C0F" w14:textId="77777777" w:rsidR="00004B66" w:rsidRPr="00004B66" w:rsidRDefault="00004B66" w:rsidP="00004B66">
      <w:pPr>
        <w:bidi/>
        <w:rPr>
          <w:rFonts w:cs="David" w:hint="cs"/>
          <w:rtl/>
        </w:rPr>
      </w:pPr>
    </w:p>
    <w:p w14:paraId="781A4C6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3F20D45" w14:textId="77777777" w:rsidR="00004B66" w:rsidRPr="00004B66" w:rsidRDefault="00004B66" w:rsidP="00004B66">
      <w:pPr>
        <w:bidi/>
        <w:rPr>
          <w:rFonts w:cs="David"/>
          <w:rtl/>
        </w:rPr>
      </w:pPr>
    </w:p>
    <w:p w14:paraId="17F3E1AB" w14:textId="77777777" w:rsidR="00004B66" w:rsidRPr="00004B66" w:rsidRDefault="00004B66" w:rsidP="00004B66">
      <w:pPr>
        <w:bidi/>
        <w:rPr>
          <w:rFonts w:cs="David" w:hint="cs"/>
          <w:rtl/>
        </w:rPr>
      </w:pPr>
      <w:r w:rsidRPr="00004B66">
        <w:rPr>
          <w:rFonts w:cs="David"/>
          <w:rtl/>
        </w:rPr>
        <w:tab/>
      </w:r>
      <w:r w:rsidRPr="00004B66">
        <w:rPr>
          <w:rFonts w:cs="David" w:hint="cs"/>
          <w:rtl/>
        </w:rPr>
        <w:t>חברת הכנסת אביטל.</w:t>
      </w:r>
    </w:p>
    <w:p w14:paraId="0225092F" w14:textId="77777777" w:rsidR="00004B66" w:rsidRPr="00004B66" w:rsidRDefault="00004B66" w:rsidP="00004B66">
      <w:pPr>
        <w:bidi/>
        <w:rPr>
          <w:rFonts w:cs="David" w:hint="cs"/>
          <w:rtl/>
        </w:rPr>
      </w:pPr>
    </w:p>
    <w:p w14:paraId="61DDFC0E" w14:textId="77777777" w:rsidR="00004B66" w:rsidRPr="00004B66" w:rsidRDefault="00004B66" w:rsidP="00004B66">
      <w:pPr>
        <w:bidi/>
        <w:rPr>
          <w:rFonts w:cs="David" w:hint="cs"/>
          <w:i/>
          <w:iCs/>
          <w:rtl/>
        </w:rPr>
      </w:pPr>
      <w:r w:rsidRPr="00004B66">
        <w:rPr>
          <w:rFonts w:cs="David" w:hint="cs"/>
          <w:u w:val="single"/>
          <w:rtl/>
        </w:rPr>
        <w:t>קולט אביטל:</w:t>
      </w:r>
    </w:p>
    <w:p w14:paraId="1C1B96D5" w14:textId="77777777" w:rsidR="00004B66" w:rsidRPr="00004B66" w:rsidRDefault="00004B66" w:rsidP="00004B66">
      <w:pPr>
        <w:bidi/>
        <w:rPr>
          <w:rFonts w:cs="David" w:hint="cs"/>
          <w:i/>
          <w:iCs/>
          <w:rtl/>
        </w:rPr>
      </w:pPr>
    </w:p>
    <w:p w14:paraId="69762984" w14:textId="77777777" w:rsidR="00004B66" w:rsidRPr="00004B66" w:rsidRDefault="00004B66" w:rsidP="00004B66">
      <w:pPr>
        <w:bidi/>
        <w:rPr>
          <w:rFonts w:cs="David" w:hint="cs"/>
          <w:rtl/>
        </w:rPr>
      </w:pPr>
      <w:r w:rsidRPr="00004B66">
        <w:rPr>
          <w:rFonts w:cs="David" w:hint="cs"/>
          <w:i/>
          <w:iCs/>
          <w:rtl/>
        </w:rPr>
        <w:tab/>
        <w:t xml:space="preserve"> </w:t>
      </w:r>
      <w:r w:rsidRPr="00004B66">
        <w:rPr>
          <w:rFonts w:cs="David" w:hint="cs"/>
          <w:rtl/>
        </w:rPr>
        <w:t>בעד.</w:t>
      </w:r>
    </w:p>
    <w:p w14:paraId="7523995F" w14:textId="77777777" w:rsidR="00004B66" w:rsidRPr="00004B66" w:rsidRDefault="00004B66" w:rsidP="00004B66">
      <w:pPr>
        <w:bidi/>
        <w:rPr>
          <w:rFonts w:cs="David" w:hint="cs"/>
          <w:rtl/>
        </w:rPr>
      </w:pPr>
    </w:p>
    <w:p w14:paraId="71BFCB5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5E8D64B" w14:textId="77777777" w:rsidR="00004B66" w:rsidRPr="00004B66" w:rsidRDefault="00004B66" w:rsidP="00004B66">
      <w:pPr>
        <w:bidi/>
        <w:rPr>
          <w:rFonts w:cs="David"/>
          <w:rtl/>
        </w:rPr>
      </w:pPr>
    </w:p>
    <w:p w14:paraId="3071E7AB"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מרציאנו</w:t>
      </w:r>
      <w:proofErr w:type="spellEnd"/>
      <w:r w:rsidRPr="00004B66">
        <w:rPr>
          <w:rFonts w:cs="David" w:hint="cs"/>
          <w:rtl/>
        </w:rPr>
        <w:t xml:space="preserve"> איננו נוכח, חבר הכנסת </w:t>
      </w:r>
      <w:proofErr w:type="spellStart"/>
      <w:r w:rsidRPr="00004B66">
        <w:rPr>
          <w:rFonts w:cs="David" w:hint="cs"/>
          <w:rtl/>
        </w:rPr>
        <w:t>מלכיאור</w:t>
      </w:r>
      <w:proofErr w:type="spellEnd"/>
      <w:r w:rsidRPr="00004B66">
        <w:rPr>
          <w:rFonts w:cs="David" w:hint="cs"/>
          <w:rtl/>
        </w:rPr>
        <w:t>.</w:t>
      </w:r>
    </w:p>
    <w:p w14:paraId="1CD15E98" w14:textId="77777777" w:rsidR="00004B66" w:rsidRPr="00004B66" w:rsidRDefault="00004B66" w:rsidP="00004B66">
      <w:pPr>
        <w:bidi/>
        <w:rPr>
          <w:rFonts w:cs="David" w:hint="cs"/>
          <w:rtl/>
        </w:rPr>
      </w:pPr>
    </w:p>
    <w:p w14:paraId="2726AE09" w14:textId="77777777" w:rsidR="00004B66" w:rsidRPr="00004B66" w:rsidRDefault="00004B66" w:rsidP="00004B66">
      <w:pPr>
        <w:bidi/>
        <w:rPr>
          <w:rFonts w:cs="David" w:hint="cs"/>
          <w:rtl/>
        </w:rPr>
      </w:pPr>
      <w:r w:rsidRPr="00004B66">
        <w:rPr>
          <w:rFonts w:cs="David" w:hint="cs"/>
          <w:u w:val="single"/>
          <w:rtl/>
        </w:rPr>
        <w:t xml:space="preserve">מיכאל </w:t>
      </w:r>
      <w:proofErr w:type="spellStart"/>
      <w:r w:rsidRPr="00004B66">
        <w:rPr>
          <w:rFonts w:cs="David" w:hint="cs"/>
          <w:u w:val="single"/>
          <w:rtl/>
        </w:rPr>
        <w:t>מלכיאור</w:t>
      </w:r>
      <w:proofErr w:type="spellEnd"/>
      <w:r w:rsidRPr="00004B66">
        <w:rPr>
          <w:rFonts w:cs="David" w:hint="cs"/>
          <w:u w:val="single"/>
          <w:rtl/>
        </w:rPr>
        <w:t>:</w:t>
      </w:r>
    </w:p>
    <w:p w14:paraId="11EF4752" w14:textId="77777777" w:rsidR="00004B66" w:rsidRPr="00004B66" w:rsidRDefault="00004B66" w:rsidP="00004B66">
      <w:pPr>
        <w:bidi/>
        <w:rPr>
          <w:rFonts w:cs="David" w:hint="cs"/>
          <w:rtl/>
        </w:rPr>
      </w:pPr>
    </w:p>
    <w:p w14:paraId="238FC32C" w14:textId="77777777" w:rsidR="00004B66" w:rsidRPr="00004B66" w:rsidRDefault="00004B66" w:rsidP="00004B66">
      <w:pPr>
        <w:bidi/>
        <w:rPr>
          <w:rFonts w:cs="David" w:hint="cs"/>
          <w:rtl/>
        </w:rPr>
      </w:pPr>
      <w:r w:rsidRPr="00004B66">
        <w:rPr>
          <w:rFonts w:cs="David" w:hint="cs"/>
          <w:rtl/>
        </w:rPr>
        <w:tab/>
        <w:t xml:space="preserve"> בעד.</w:t>
      </w:r>
    </w:p>
    <w:p w14:paraId="5D3F332B" w14:textId="77777777" w:rsidR="00004B66" w:rsidRPr="00004B66" w:rsidRDefault="00004B66" w:rsidP="00004B66">
      <w:pPr>
        <w:bidi/>
        <w:rPr>
          <w:rFonts w:cs="David" w:hint="cs"/>
          <w:rtl/>
        </w:rPr>
      </w:pPr>
    </w:p>
    <w:p w14:paraId="5C9ADDB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C37F724" w14:textId="77777777" w:rsidR="00004B66" w:rsidRPr="00004B66" w:rsidRDefault="00004B66" w:rsidP="00004B66">
      <w:pPr>
        <w:bidi/>
        <w:rPr>
          <w:rFonts w:cs="David"/>
          <w:rtl/>
        </w:rPr>
      </w:pPr>
    </w:p>
    <w:p w14:paraId="4A10F51F"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אזולאי.</w:t>
      </w:r>
    </w:p>
    <w:p w14:paraId="07988653" w14:textId="77777777" w:rsidR="00004B66" w:rsidRPr="00004B66" w:rsidRDefault="00004B66" w:rsidP="00004B66">
      <w:pPr>
        <w:bidi/>
        <w:rPr>
          <w:rFonts w:cs="David" w:hint="cs"/>
          <w:rtl/>
        </w:rPr>
      </w:pPr>
    </w:p>
    <w:p w14:paraId="0165CC63" w14:textId="77777777" w:rsidR="00004B66" w:rsidRPr="00004B66" w:rsidRDefault="00004B66" w:rsidP="00004B66">
      <w:pPr>
        <w:bidi/>
        <w:rPr>
          <w:rFonts w:cs="David"/>
          <w:u w:val="single"/>
          <w:rtl/>
        </w:rPr>
      </w:pPr>
      <w:r w:rsidRPr="00004B66">
        <w:rPr>
          <w:rFonts w:cs="David"/>
          <w:u w:val="single"/>
          <w:rtl/>
        </w:rPr>
        <w:t>דוד אזולאי:</w:t>
      </w:r>
    </w:p>
    <w:p w14:paraId="395EA837" w14:textId="77777777" w:rsidR="00004B66" w:rsidRPr="00004B66" w:rsidRDefault="00004B66" w:rsidP="00004B66">
      <w:pPr>
        <w:bidi/>
        <w:rPr>
          <w:rFonts w:cs="David"/>
          <w:u w:val="single"/>
          <w:rtl/>
        </w:rPr>
      </w:pPr>
    </w:p>
    <w:p w14:paraId="7F680CE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55C53904" w14:textId="77777777" w:rsidR="00004B66" w:rsidRPr="00004B66" w:rsidRDefault="00004B66" w:rsidP="00004B66">
      <w:pPr>
        <w:bidi/>
        <w:rPr>
          <w:rFonts w:cs="David" w:hint="cs"/>
          <w:rtl/>
        </w:rPr>
      </w:pPr>
    </w:p>
    <w:p w14:paraId="0A29229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72120BF" w14:textId="77777777" w:rsidR="00004B66" w:rsidRPr="00004B66" w:rsidRDefault="00004B66" w:rsidP="00004B66">
      <w:pPr>
        <w:bidi/>
        <w:rPr>
          <w:rFonts w:cs="David"/>
          <w:rtl/>
        </w:rPr>
      </w:pPr>
    </w:p>
    <w:p w14:paraId="7CF21F11"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נסים זאב.</w:t>
      </w:r>
    </w:p>
    <w:p w14:paraId="6F9ECDA7" w14:textId="77777777" w:rsidR="00004B66" w:rsidRPr="00004B66" w:rsidRDefault="00004B66" w:rsidP="00004B66">
      <w:pPr>
        <w:bidi/>
        <w:rPr>
          <w:rFonts w:cs="David" w:hint="cs"/>
          <w:rtl/>
        </w:rPr>
      </w:pPr>
    </w:p>
    <w:p w14:paraId="3A4470E3" w14:textId="77777777" w:rsidR="00004B66" w:rsidRPr="00004B66" w:rsidRDefault="00004B66" w:rsidP="00004B66">
      <w:pPr>
        <w:bidi/>
        <w:rPr>
          <w:rFonts w:cs="David" w:hint="cs"/>
          <w:rtl/>
        </w:rPr>
      </w:pPr>
      <w:r w:rsidRPr="00004B66">
        <w:rPr>
          <w:rFonts w:cs="David" w:hint="cs"/>
          <w:u w:val="single"/>
          <w:rtl/>
        </w:rPr>
        <w:t>נסים זאב:</w:t>
      </w:r>
    </w:p>
    <w:p w14:paraId="6EAB799F" w14:textId="77777777" w:rsidR="00004B66" w:rsidRPr="00004B66" w:rsidRDefault="00004B66" w:rsidP="00004B66">
      <w:pPr>
        <w:bidi/>
        <w:rPr>
          <w:rFonts w:cs="David" w:hint="cs"/>
          <w:rtl/>
        </w:rPr>
      </w:pPr>
    </w:p>
    <w:p w14:paraId="4365BBB4" w14:textId="77777777" w:rsidR="00004B66" w:rsidRPr="00004B66" w:rsidRDefault="00004B66" w:rsidP="00004B66">
      <w:pPr>
        <w:bidi/>
        <w:rPr>
          <w:rFonts w:cs="David" w:hint="cs"/>
          <w:rtl/>
        </w:rPr>
      </w:pPr>
      <w:r w:rsidRPr="00004B66">
        <w:rPr>
          <w:rFonts w:cs="David" w:hint="cs"/>
          <w:rtl/>
        </w:rPr>
        <w:tab/>
        <w:t xml:space="preserve"> נגד.</w:t>
      </w:r>
    </w:p>
    <w:p w14:paraId="30DEB472" w14:textId="77777777" w:rsidR="00004B66" w:rsidRPr="00004B66" w:rsidRDefault="00004B66" w:rsidP="00004B66">
      <w:pPr>
        <w:bidi/>
        <w:rPr>
          <w:rFonts w:cs="David" w:hint="cs"/>
          <w:rtl/>
        </w:rPr>
      </w:pPr>
    </w:p>
    <w:p w14:paraId="6ABD3AE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8898050" w14:textId="77777777" w:rsidR="00004B66" w:rsidRPr="00004B66" w:rsidRDefault="00004B66" w:rsidP="00004B66">
      <w:pPr>
        <w:bidi/>
        <w:rPr>
          <w:rFonts w:cs="David"/>
          <w:rtl/>
        </w:rPr>
      </w:pPr>
    </w:p>
    <w:p w14:paraId="4E0C7971"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מרגי</w:t>
      </w:r>
      <w:proofErr w:type="spellEnd"/>
      <w:r w:rsidRPr="00004B66">
        <w:rPr>
          <w:rFonts w:cs="David" w:hint="cs"/>
          <w:rtl/>
        </w:rPr>
        <w:t>.</w:t>
      </w:r>
    </w:p>
    <w:p w14:paraId="4F9BD1F8" w14:textId="77777777" w:rsidR="00004B66" w:rsidRPr="00004B66" w:rsidRDefault="00004B66" w:rsidP="00004B66">
      <w:pPr>
        <w:bidi/>
        <w:rPr>
          <w:rFonts w:cs="David" w:hint="cs"/>
          <w:rtl/>
        </w:rPr>
      </w:pPr>
    </w:p>
    <w:p w14:paraId="27D302D8"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6520D396" w14:textId="77777777" w:rsidR="00004B66" w:rsidRPr="00004B66" w:rsidRDefault="00004B66" w:rsidP="00004B66">
      <w:pPr>
        <w:bidi/>
        <w:rPr>
          <w:rFonts w:cs="David" w:hint="cs"/>
          <w:rtl/>
        </w:rPr>
      </w:pPr>
    </w:p>
    <w:p w14:paraId="37620765" w14:textId="77777777" w:rsidR="00004B66" w:rsidRPr="00004B66" w:rsidRDefault="00004B66" w:rsidP="00004B66">
      <w:pPr>
        <w:bidi/>
        <w:rPr>
          <w:rFonts w:cs="David" w:hint="cs"/>
          <w:rtl/>
        </w:rPr>
      </w:pPr>
      <w:r w:rsidRPr="00004B66">
        <w:rPr>
          <w:rFonts w:cs="David" w:hint="cs"/>
          <w:rtl/>
        </w:rPr>
        <w:tab/>
        <w:t xml:space="preserve"> נגד.</w:t>
      </w:r>
    </w:p>
    <w:p w14:paraId="46C288BB" w14:textId="77777777" w:rsidR="00004B66" w:rsidRPr="00004B66" w:rsidRDefault="00004B66" w:rsidP="00004B66">
      <w:pPr>
        <w:bidi/>
        <w:rPr>
          <w:rFonts w:cs="David" w:hint="cs"/>
          <w:rtl/>
        </w:rPr>
      </w:pPr>
    </w:p>
    <w:p w14:paraId="30043C03"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D7EFCE8" w14:textId="77777777" w:rsidR="00004B66" w:rsidRPr="00004B66" w:rsidRDefault="00004B66" w:rsidP="00004B66">
      <w:pPr>
        <w:bidi/>
        <w:rPr>
          <w:rFonts w:cs="David"/>
          <w:rtl/>
        </w:rPr>
      </w:pPr>
    </w:p>
    <w:p w14:paraId="7BB9247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שרוני</w:t>
      </w:r>
      <w:proofErr w:type="spellEnd"/>
      <w:r w:rsidRPr="00004B66">
        <w:rPr>
          <w:rFonts w:cs="David" w:hint="cs"/>
          <w:rtl/>
        </w:rPr>
        <w:t>.</w:t>
      </w:r>
    </w:p>
    <w:p w14:paraId="08BA22A3" w14:textId="77777777" w:rsidR="00004B66" w:rsidRPr="00004B66" w:rsidRDefault="00004B66" w:rsidP="00004B66">
      <w:pPr>
        <w:bidi/>
        <w:rPr>
          <w:rFonts w:cs="David" w:hint="cs"/>
          <w:rtl/>
        </w:rPr>
      </w:pPr>
    </w:p>
    <w:p w14:paraId="67CF7C7D" w14:textId="77777777" w:rsidR="00004B66" w:rsidRPr="00004B66" w:rsidRDefault="00004B66" w:rsidP="00004B66">
      <w:pPr>
        <w:bidi/>
        <w:rPr>
          <w:rFonts w:cs="David" w:hint="cs"/>
          <w:rtl/>
        </w:rPr>
      </w:pPr>
      <w:r w:rsidRPr="00004B66">
        <w:rPr>
          <w:rFonts w:cs="David" w:hint="cs"/>
          <w:u w:val="single"/>
          <w:rtl/>
        </w:rPr>
        <w:t xml:space="preserve">משה </w:t>
      </w:r>
      <w:proofErr w:type="spellStart"/>
      <w:r w:rsidRPr="00004B66">
        <w:rPr>
          <w:rFonts w:cs="David" w:hint="cs"/>
          <w:u w:val="single"/>
          <w:rtl/>
        </w:rPr>
        <w:t>שרוני</w:t>
      </w:r>
      <w:proofErr w:type="spellEnd"/>
      <w:r w:rsidRPr="00004B66">
        <w:rPr>
          <w:rFonts w:cs="David" w:hint="cs"/>
          <w:u w:val="single"/>
          <w:rtl/>
        </w:rPr>
        <w:t>:</w:t>
      </w:r>
    </w:p>
    <w:p w14:paraId="1DE7A6DF" w14:textId="77777777" w:rsidR="00004B66" w:rsidRPr="00004B66" w:rsidRDefault="00004B66" w:rsidP="00004B66">
      <w:pPr>
        <w:bidi/>
        <w:rPr>
          <w:rFonts w:cs="David" w:hint="cs"/>
          <w:rtl/>
        </w:rPr>
      </w:pPr>
    </w:p>
    <w:p w14:paraId="5AF97C39" w14:textId="77777777" w:rsidR="00004B66" w:rsidRPr="00004B66" w:rsidRDefault="00004B66" w:rsidP="00004B66">
      <w:pPr>
        <w:bidi/>
        <w:rPr>
          <w:rFonts w:cs="David" w:hint="cs"/>
          <w:rtl/>
        </w:rPr>
      </w:pPr>
      <w:r w:rsidRPr="00004B66">
        <w:rPr>
          <w:rFonts w:cs="David" w:hint="cs"/>
          <w:rtl/>
        </w:rPr>
        <w:tab/>
        <w:t xml:space="preserve"> נגד.</w:t>
      </w:r>
    </w:p>
    <w:p w14:paraId="301F6DED" w14:textId="77777777" w:rsidR="00004B66" w:rsidRPr="00004B66" w:rsidRDefault="00004B66" w:rsidP="00004B66">
      <w:pPr>
        <w:bidi/>
        <w:rPr>
          <w:rFonts w:cs="David" w:hint="cs"/>
          <w:rtl/>
        </w:rPr>
      </w:pPr>
    </w:p>
    <w:p w14:paraId="40C8E10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56ECC9F" w14:textId="77777777" w:rsidR="00004B66" w:rsidRPr="00004B66" w:rsidRDefault="00004B66" w:rsidP="00004B66">
      <w:pPr>
        <w:bidi/>
        <w:rPr>
          <w:rFonts w:cs="David"/>
          <w:rtl/>
        </w:rPr>
      </w:pPr>
    </w:p>
    <w:p w14:paraId="36ACD73D"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גלזר</w:t>
      </w:r>
      <w:proofErr w:type="spellEnd"/>
      <w:r w:rsidRPr="00004B66">
        <w:rPr>
          <w:rFonts w:cs="David" w:hint="cs"/>
          <w:rtl/>
        </w:rPr>
        <w:t>.</w:t>
      </w:r>
    </w:p>
    <w:p w14:paraId="1FCA1328" w14:textId="77777777" w:rsidR="00004B66" w:rsidRPr="00004B66" w:rsidRDefault="00004B66" w:rsidP="00004B66">
      <w:pPr>
        <w:bidi/>
        <w:rPr>
          <w:rFonts w:cs="David" w:hint="cs"/>
          <w:rtl/>
        </w:rPr>
      </w:pPr>
    </w:p>
    <w:p w14:paraId="264DB0C3" w14:textId="77777777" w:rsidR="00004B66" w:rsidRPr="00004B66" w:rsidRDefault="00004B66" w:rsidP="00004B66">
      <w:pPr>
        <w:bidi/>
        <w:rPr>
          <w:rFonts w:cs="David" w:hint="cs"/>
          <w:u w:val="single"/>
          <w:rtl/>
        </w:rPr>
      </w:pPr>
      <w:r w:rsidRPr="00004B66">
        <w:rPr>
          <w:rFonts w:cs="David" w:hint="cs"/>
          <w:u w:val="single"/>
          <w:rtl/>
        </w:rPr>
        <w:t xml:space="preserve">אלחנן </w:t>
      </w:r>
      <w:proofErr w:type="spellStart"/>
      <w:r w:rsidRPr="00004B66">
        <w:rPr>
          <w:rFonts w:cs="David" w:hint="cs"/>
          <w:u w:val="single"/>
          <w:rtl/>
        </w:rPr>
        <w:t>גלזר</w:t>
      </w:r>
      <w:proofErr w:type="spellEnd"/>
      <w:r w:rsidRPr="00004B66">
        <w:rPr>
          <w:rFonts w:cs="David" w:hint="cs"/>
          <w:u w:val="single"/>
          <w:rtl/>
        </w:rPr>
        <w:t>:</w:t>
      </w:r>
    </w:p>
    <w:p w14:paraId="0D82EA68" w14:textId="77777777" w:rsidR="00004B66" w:rsidRPr="00004B66" w:rsidRDefault="00004B66" w:rsidP="00004B66">
      <w:pPr>
        <w:bidi/>
        <w:rPr>
          <w:rFonts w:cs="David" w:hint="cs"/>
          <w:u w:val="single"/>
          <w:rtl/>
        </w:rPr>
      </w:pPr>
    </w:p>
    <w:p w14:paraId="726748C8" w14:textId="77777777" w:rsidR="00004B66" w:rsidRPr="00004B66" w:rsidRDefault="00004B66" w:rsidP="00004B66">
      <w:pPr>
        <w:bidi/>
        <w:rPr>
          <w:rFonts w:cs="David" w:hint="cs"/>
          <w:rtl/>
        </w:rPr>
      </w:pPr>
      <w:r w:rsidRPr="00004B66">
        <w:rPr>
          <w:rFonts w:cs="David" w:hint="cs"/>
          <w:rtl/>
        </w:rPr>
        <w:tab/>
        <w:t>נגד.</w:t>
      </w:r>
    </w:p>
    <w:p w14:paraId="7F6018EA" w14:textId="77777777" w:rsidR="00004B66" w:rsidRPr="00004B66" w:rsidRDefault="00004B66" w:rsidP="00004B66">
      <w:pPr>
        <w:bidi/>
        <w:rPr>
          <w:rFonts w:cs="David" w:hint="cs"/>
          <w:rtl/>
        </w:rPr>
      </w:pPr>
    </w:p>
    <w:p w14:paraId="24A8B76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78FCD24" w14:textId="77777777" w:rsidR="00004B66" w:rsidRPr="00004B66" w:rsidRDefault="00004B66" w:rsidP="00004B66">
      <w:pPr>
        <w:bidi/>
        <w:rPr>
          <w:rFonts w:cs="David"/>
          <w:rtl/>
        </w:rPr>
      </w:pPr>
    </w:p>
    <w:p w14:paraId="62BDD42A"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פרוש.</w:t>
      </w:r>
    </w:p>
    <w:p w14:paraId="2781334A" w14:textId="77777777" w:rsidR="00004B66" w:rsidRPr="00004B66" w:rsidRDefault="00004B66" w:rsidP="00004B66">
      <w:pPr>
        <w:bidi/>
        <w:rPr>
          <w:rFonts w:cs="David" w:hint="cs"/>
          <w:rtl/>
        </w:rPr>
      </w:pPr>
    </w:p>
    <w:p w14:paraId="2299642B" w14:textId="77777777" w:rsidR="00004B66" w:rsidRPr="00004B66" w:rsidRDefault="00004B66" w:rsidP="00004B66">
      <w:pPr>
        <w:bidi/>
        <w:rPr>
          <w:rFonts w:cs="David" w:hint="cs"/>
          <w:u w:val="single"/>
          <w:rtl/>
        </w:rPr>
      </w:pPr>
      <w:r w:rsidRPr="00004B66">
        <w:rPr>
          <w:rFonts w:cs="David" w:hint="cs"/>
          <w:u w:val="single"/>
          <w:rtl/>
        </w:rPr>
        <w:t>מאיר פרוש:</w:t>
      </w:r>
    </w:p>
    <w:p w14:paraId="71A487A1" w14:textId="77777777" w:rsidR="00004B66" w:rsidRPr="00004B66" w:rsidRDefault="00004B66" w:rsidP="00004B66">
      <w:pPr>
        <w:bidi/>
        <w:rPr>
          <w:rFonts w:cs="David" w:hint="cs"/>
          <w:u w:val="single"/>
        </w:rPr>
      </w:pPr>
    </w:p>
    <w:p w14:paraId="4FF42CAA" w14:textId="77777777" w:rsidR="00004B66" w:rsidRPr="00004B66" w:rsidRDefault="00004B66" w:rsidP="00004B66">
      <w:pPr>
        <w:bidi/>
        <w:rPr>
          <w:rFonts w:cs="David" w:hint="cs"/>
          <w:rtl/>
        </w:rPr>
      </w:pPr>
      <w:r w:rsidRPr="00004B66">
        <w:rPr>
          <w:rFonts w:cs="David" w:hint="cs"/>
          <w:rtl/>
        </w:rPr>
        <w:tab/>
        <w:t xml:space="preserve"> בעד.</w:t>
      </w:r>
    </w:p>
    <w:p w14:paraId="6562554A" w14:textId="77777777" w:rsidR="00004B66" w:rsidRPr="00004B66" w:rsidRDefault="00004B66" w:rsidP="00004B66">
      <w:pPr>
        <w:bidi/>
        <w:rPr>
          <w:rFonts w:cs="David" w:hint="cs"/>
          <w:rtl/>
        </w:rPr>
      </w:pPr>
    </w:p>
    <w:p w14:paraId="086EE86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1D770B2" w14:textId="77777777" w:rsidR="00004B66" w:rsidRPr="00004B66" w:rsidRDefault="00004B66" w:rsidP="00004B66">
      <w:pPr>
        <w:bidi/>
        <w:rPr>
          <w:rFonts w:cs="David"/>
          <w:rtl/>
        </w:rPr>
      </w:pPr>
    </w:p>
    <w:p w14:paraId="610B20FF"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סער.</w:t>
      </w:r>
    </w:p>
    <w:p w14:paraId="02FDC9A8" w14:textId="77777777" w:rsidR="00004B66" w:rsidRPr="00004B66" w:rsidRDefault="00004B66" w:rsidP="00004B66">
      <w:pPr>
        <w:bidi/>
        <w:rPr>
          <w:rFonts w:cs="David" w:hint="cs"/>
          <w:rtl/>
        </w:rPr>
      </w:pPr>
    </w:p>
    <w:p w14:paraId="5D2DDE8A" w14:textId="77777777" w:rsidR="00004B66" w:rsidRPr="00004B66" w:rsidRDefault="00004B66" w:rsidP="00004B66">
      <w:pPr>
        <w:bidi/>
        <w:rPr>
          <w:rFonts w:cs="David" w:hint="cs"/>
          <w:u w:val="single"/>
          <w:rtl/>
        </w:rPr>
      </w:pPr>
      <w:r w:rsidRPr="00004B66">
        <w:rPr>
          <w:rFonts w:cs="David" w:hint="cs"/>
          <w:u w:val="single"/>
          <w:rtl/>
        </w:rPr>
        <w:t>גדעון סער:</w:t>
      </w:r>
    </w:p>
    <w:p w14:paraId="43BF29EE" w14:textId="77777777" w:rsidR="00004B66" w:rsidRPr="00004B66" w:rsidRDefault="00004B66" w:rsidP="00004B66">
      <w:pPr>
        <w:bidi/>
        <w:rPr>
          <w:rFonts w:cs="David" w:hint="cs"/>
          <w:u w:val="single"/>
          <w:rtl/>
        </w:rPr>
      </w:pPr>
    </w:p>
    <w:p w14:paraId="17B8591E" w14:textId="77777777" w:rsidR="00004B66" w:rsidRPr="00004B66" w:rsidRDefault="00004B66" w:rsidP="00004B66">
      <w:pPr>
        <w:bidi/>
        <w:rPr>
          <w:rFonts w:cs="David" w:hint="cs"/>
          <w:rtl/>
        </w:rPr>
      </w:pPr>
      <w:r w:rsidRPr="00004B66">
        <w:rPr>
          <w:rFonts w:cs="David" w:hint="cs"/>
          <w:rtl/>
        </w:rPr>
        <w:tab/>
        <w:t xml:space="preserve"> בעד.</w:t>
      </w:r>
    </w:p>
    <w:p w14:paraId="163F9C95" w14:textId="77777777" w:rsidR="00004B66" w:rsidRPr="00004B66" w:rsidRDefault="00004B66" w:rsidP="00004B66">
      <w:pPr>
        <w:bidi/>
        <w:rPr>
          <w:rFonts w:cs="David" w:hint="cs"/>
          <w:rtl/>
        </w:rPr>
      </w:pPr>
    </w:p>
    <w:p w14:paraId="2166BAF3"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D1EC64E" w14:textId="77777777" w:rsidR="00004B66" w:rsidRPr="00004B66" w:rsidRDefault="00004B66" w:rsidP="00004B66">
      <w:pPr>
        <w:bidi/>
        <w:rPr>
          <w:rFonts w:cs="David"/>
          <w:rtl/>
        </w:rPr>
      </w:pPr>
    </w:p>
    <w:p w14:paraId="20AA89DC"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ריבלין.</w:t>
      </w:r>
    </w:p>
    <w:p w14:paraId="49778993" w14:textId="77777777" w:rsidR="00004B66" w:rsidRPr="00004B66" w:rsidRDefault="00004B66" w:rsidP="00004B66">
      <w:pPr>
        <w:bidi/>
        <w:rPr>
          <w:rFonts w:cs="David" w:hint="cs"/>
          <w:rtl/>
        </w:rPr>
      </w:pPr>
    </w:p>
    <w:p w14:paraId="09E59F47" w14:textId="77777777" w:rsidR="00004B66" w:rsidRPr="00004B66" w:rsidRDefault="00004B66" w:rsidP="00004B66">
      <w:pPr>
        <w:bidi/>
        <w:rPr>
          <w:rFonts w:cs="David" w:hint="cs"/>
          <w:rtl/>
        </w:rPr>
      </w:pPr>
      <w:r w:rsidRPr="00004B66">
        <w:rPr>
          <w:rFonts w:cs="David" w:hint="cs"/>
          <w:u w:val="single"/>
          <w:rtl/>
        </w:rPr>
        <w:t>ראובן ריבלין:</w:t>
      </w:r>
    </w:p>
    <w:p w14:paraId="491C1639" w14:textId="77777777" w:rsidR="00004B66" w:rsidRPr="00004B66" w:rsidRDefault="00004B66" w:rsidP="00004B66">
      <w:pPr>
        <w:bidi/>
        <w:rPr>
          <w:rFonts w:cs="David" w:hint="cs"/>
          <w:rtl/>
        </w:rPr>
      </w:pPr>
    </w:p>
    <w:p w14:paraId="558D61B9" w14:textId="77777777" w:rsidR="00004B66" w:rsidRPr="00004B66" w:rsidRDefault="00004B66" w:rsidP="00004B66">
      <w:pPr>
        <w:bidi/>
        <w:rPr>
          <w:rFonts w:cs="David" w:hint="cs"/>
          <w:rtl/>
        </w:rPr>
      </w:pPr>
      <w:r w:rsidRPr="00004B66">
        <w:rPr>
          <w:rFonts w:cs="David" w:hint="cs"/>
          <w:rtl/>
        </w:rPr>
        <w:tab/>
        <w:t xml:space="preserve"> בעד.</w:t>
      </w:r>
    </w:p>
    <w:p w14:paraId="2BEAC7F5" w14:textId="77777777" w:rsidR="00004B66" w:rsidRPr="00004B66" w:rsidRDefault="00004B66" w:rsidP="00004B66">
      <w:pPr>
        <w:bidi/>
        <w:rPr>
          <w:rFonts w:cs="David" w:hint="cs"/>
          <w:rtl/>
        </w:rPr>
      </w:pPr>
    </w:p>
    <w:p w14:paraId="6905BBFF"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C0A161B" w14:textId="77777777" w:rsidR="00004B66" w:rsidRPr="00004B66" w:rsidRDefault="00004B66" w:rsidP="00004B66">
      <w:pPr>
        <w:bidi/>
        <w:rPr>
          <w:rFonts w:cs="David"/>
          <w:rtl/>
        </w:rPr>
      </w:pPr>
    </w:p>
    <w:p w14:paraId="49FED5EF" w14:textId="77777777" w:rsidR="00004B66" w:rsidRPr="00004B66" w:rsidRDefault="00004B66" w:rsidP="00004B66">
      <w:pPr>
        <w:bidi/>
        <w:rPr>
          <w:rFonts w:cs="David" w:hint="cs"/>
          <w:rtl/>
        </w:rPr>
      </w:pPr>
      <w:r w:rsidRPr="00004B66">
        <w:rPr>
          <w:rFonts w:cs="David"/>
          <w:rtl/>
        </w:rPr>
        <w:tab/>
      </w:r>
      <w:r w:rsidRPr="00004B66">
        <w:rPr>
          <w:rFonts w:cs="David" w:hint="cs"/>
          <w:rtl/>
        </w:rPr>
        <w:t>חברת הכנסת לימור לבנת.</w:t>
      </w:r>
    </w:p>
    <w:p w14:paraId="506220A4" w14:textId="77777777" w:rsidR="00004B66" w:rsidRPr="00004B66" w:rsidRDefault="00004B66" w:rsidP="00004B66">
      <w:pPr>
        <w:bidi/>
        <w:rPr>
          <w:rFonts w:cs="David" w:hint="cs"/>
          <w:rtl/>
        </w:rPr>
      </w:pPr>
    </w:p>
    <w:p w14:paraId="5F8B2638" w14:textId="77777777" w:rsidR="00004B66" w:rsidRPr="00004B66" w:rsidRDefault="00004B66" w:rsidP="00004B66">
      <w:pPr>
        <w:bidi/>
        <w:rPr>
          <w:rFonts w:cs="David" w:hint="cs"/>
          <w:rtl/>
        </w:rPr>
      </w:pPr>
      <w:r w:rsidRPr="00004B66">
        <w:rPr>
          <w:rFonts w:cs="David" w:hint="cs"/>
          <w:u w:val="single"/>
          <w:rtl/>
        </w:rPr>
        <w:t>לימור לבנת:</w:t>
      </w:r>
    </w:p>
    <w:p w14:paraId="784608BC" w14:textId="77777777" w:rsidR="00004B66" w:rsidRPr="00004B66" w:rsidRDefault="00004B66" w:rsidP="00004B66">
      <w:pPr>
        <w:bidi/>
        <w:rPr>
          <w:rFonts w:cs="David" w:hint="cs"/>
          <w:rtl/>
        </w:rPr>
      </w:pPr>
    </w:p>
    <w:p w14:paraId="31C9FEB2" w14:textId="77777777" w:rsidR="00004B66" w:rsidRPr="00004B66" w:rsidRDefault="00004B66" w:rsidP="00004B66">
      <w:pPr>
        <w:bidi/>
        <w:rPr>
          <w:rFonts w:cs="David" w:hint="cs"/>
          <w:rtl/>
        </w:rPr>
      </w:pPr>
      <w:r w:rsidRPr="00004B66">
        <w:rPr>
          <w:rFonts w:cs="David" w:hint="cs"/>
          <w:rtl/>
        </w:rPr>
        <w:tab/>
        <w:t xml:space="preserve"> בעד.</w:t>
      </w:r>
    </w:p>
    <w:p w14:paraId="2D3CC9CF" w14:textId="77777777" w:rsidR="00004B66" w:rsidRPr="00004B66" w:rsidRDefault="00004B66" w:rsidP="00004B66">
      <w:pPr>
        <w:bidi/>
        <w:rPr>
          <w:rFonts w:cs="David" w:hint="cs"/>
          <w:rtl/>
        </w:rPr>
      </w:pPr>
    </w:p>
    <w:p w14:paraId="1016C73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4E47718" w14:textId="77777777" w:rsidR="00004B66" w:rsidRPr="00004B66" w:rsidRDefault="00004B66" w:rsidP="00004B66">
      <w:pPr>
        <w:bidi/>
        <w:rPr>
          <w:rFonts w:cs="David"/>
          <w:rtl/>
        </w:rPr>
      </w:pPr>
    </w:p>
    <w:p w14:paraId="5BB9BAD2"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רותם.</w:t>
      </w:r>
    </w:p>
    <w:p w14:paraId="7F40E1BA" w14:textId="77777777" w:rsidR="00004B66" w:rsidRPr="00004B66" w:rsidRDefault="00004B66" w:rsidP="00004B66">
      <w:pPr>
        <w:bidi/>
        <w:rPr>
          <w:rFonts w:cs="David" w:hint="cs"/>
          <w:rtl/>
        </w:rPr>
      </w:pPr>
    </w:p>
    <w:p w14:paraId="77209BCC" w14:textId="77777777" w:rsidR="00004B66" w:rsidRPr="00004B66" w:rsidRDefault="00004B66" w:rsidP="00004B66">
      <w:pPr>
        <w:bidi/>
        <w:rPr>
          <w:rFonts w:cs="David" w:hint="cs"/>
          <w:u w:val="single"/>
          <w:rtl/>
        </w:rPr>
      </w:pPr>
      <w:r w:rsidRPr="00004B66">
        <w:rPr>
          <w:rFonts w:cs="David" w:hint="cs"/>
          <w:u w:val="single"/>
          <w:rtl/>
        </w:rPr>
        <w:t>דוד רותם:</w:t>
      </w:r>
    </w:p>
    <w:p w14:paraId="3905CB6F" w14:textId="77777777" w:rsidR="00004B66" w:rsidRPr="00004B66" w:rsidRDefault="00004B66" w:rsidP="00004B66">
      <w:pPr>
        <w:bidi/>
        <w:rPr>
          <w:rFonts w:cs="David" w:hint="cs"/>
          <w:u w:val="single"/>
          <w:rtl/>
        </w:rPr>
      </w:pPr>
    </w:p>
    <w:p w14:paraId="2E5A3193" w14:textId="77777777" w:rsidR="00004B66" w:rsidRPr="00004B66" w:rsidRDefault="00004B66" w:rsidP="00004B66">
      <w:pPr>
        <w:bidi/>
        <w:rPr>
          <w:rFonts w:cs="David" w:hint="cs"/>
          <w:rtl/>
        </w:rPr>
      </w:pPr>
      <w:r w:rsidRPr="00004B66">
        <w:rPr>
          <w:rFonts w:cs="David" w:hint="cs"/>
          <w:rtl/>
        </w:rPr>
        <w:tab/>
        <w:t xml:space="preserve"> נגד.</w:t>
      </w:r>
    </w:p>
    <w:p w14:paraId="552C9C7B" w14:textId="77777777" w:rsidR="00004B66" w:rsidRPr="00004B66" w:rsidRDefault="00004B66" w:rsidP="00004B66">
      <w:pPr>
        <w:bidi/>
        <w:rPr>
          <w:rFonts w:cs="David" w:hint="cs"/>
          <w:rtl/>
        </w:rPr>
      </w:pPr>
    </w:p>
    <w:p w14:paraId="2B7C10D9" w14:textId="77777777" w:rsidR="00004B66" w:rsidRPr="00004B66" w:rsidRDefault="00004B66" w:rsidP="00004B66">
      <w:pPr>
        <w:bidi/>
        <w:rPr>
          <w:rFonts w:cs="David"/>
          <w:u w:val="single"/>
        </w:rPr>
      </w:pPr>
      <w:r w:rsidRPr="00004B66">
        <w:rPr>
          <w:rFonts w:cs="David"/>
          <w:u w:val="single"/>
          <w:rtl/>
        </w:rPr>
        <w:br w:type="page"/>
      </w: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19F1977" w14:textId="77777777" w:rsidR="00004B66" w:rsidRPr="00004B66" w:rsidRDefault="00004B66" w:rsidP="00004B66">
      <w:pPr>
        <w:bidi/>
        <w:rPr>
          <w:rFonts w:cs="David"/>
          <w:rtl/>
        </w:rPr>
      </w:pPr>
    </w:p>
    <w:p w14:paraId="5FA0D2C1"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אילטוב</w:t>
      </w:r>
      <w:proofErr w:type="spellEnd"/>
      <w:r w:rsidRPr="00004B66">
        <w:rPr>
          <w:rFonts w:cs="David" w:hint="cs"/>
          <w:rtl/>
        </w:rPr>
        <w:t>.</w:t>
      </w:r>
    </w:p>
    <w:p w14:paraId="37C21EDD" w14:textId="77777777" w:rsidR="00004B66" w:rsidRPr="00004B66" w:rsidRDefault="00004B66" w:rsidP="00004B66">
      <w:pPr>
        <w:bidi/>
        <w:rPr>
          <w:rFonts w:cs="David" w:hint="cs"/>
          <w:rtl/>
        </w:rPr>
      </w:pPr>
    </w:p>
    <w:p w14:paraId="2D26DB94"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46C287B2" w14:textId="77777777" w:rsidR="00004B66" w:rsidRPr="00004B66" w:rsidRDefault="00004B66" w:rsidP="00004B66">
      <w:pPr>
        <w:bidi/>
        <w:rPr>
          <w:rFonts w:cs="David"/>
          <w:rtl/>
        </w:rPr>
      </w:pPr>
    </w:p>
    <w:p w14:paraId="2FDC83B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39B5EB55" w14:textId="77777777" w:rsidR="00004B66" w:rsidRPr="00004B66" w:rsidRDefault="00004B66" w:rsidP="00004B66">
      <w:pPr>
        <w:bidi/>
        <w:rPr>
          <w:rFonts w:cs="David" w:hint="cs"/>
          <w:rtl/>
        </w:rPr>
      </w:pPr>
    </w:p>
    <w:p w14:paraId="1311EC48"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1A235D0" w14:textId="77777777" w:rsidR="00004B66" w:rsidRPr="00004B66" w:rsidRDefault="00004B66" w:rsidP="00004B66">
      <w:pPr>
        <w:bidi/>
        <w:rPr>
          <w:rFonts w:cs="David"/>
          <w:rtl/>
        </w:rPr>
      </w:pPr>
    </w:p>
    <w:p w14:paraId="36F7341F"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אורי אריאל.</w:t>
      </w:r>
    </w:p>
    <w:p w14:paraId="44974EA5" w14:textId="77777777" w:rsidR="00004B66" w:rsidRPr="00004B66" w:rsidRDefault="00004B66" w:rsidP="00004B66">
      <w:pPr>
        <w:bidi/>
        <w:rPr>
          <w:rFonts w:cs="David" w:hint="cs"/>
          <w:rtl/>
        </w:rPr>
      </w:pPr>
    </w:p>
    <w:p w14:paraId="7BB0F16B" w14:textId="77777777" w:rsidR="00004B66" w:rsidRPr="00004B66" w:rsidRDefault="00004B66" w:rsidP="00004B66">
      <w:pPr>
        <w:bidi/>
        <w:rPr>
          <w:rFonts w:cs="David"/>
          <w:rtl/>
        </w:rPr>
      </w:pPr>
      <w:r w:rsidRPr="00004B66">
        <w:rPr>
          <w:rFonts w:cs="David" w:hint="eastAsia"/>
          <w:u w:val="single"/>
          <w:rtl/>
        </w:rPr>
        <w:t>אורי</w:t>
      </w:r>
      <w:r w:rsidRPr="00004B66">
        <w:rPr>
          <w:rFonts w:cs="David"/>
          <w:u w:val="single"/>
          <w:rtl/>
        </w:rPr>
        <w:t xml:space="preserve"> אריאל:</w:t>
      </w:r>
    </w:p>
    <w:p w14:paraId="4E2AA223" w14:textId="77777777" w:rsidR="00004B66" w:rsidRPr="00004B66" w:rsidRDefault="00004B66" w:rsidP="00004B66">
      <w:pPr>
        <w:bidi/>
        <w:rPr>
          <w:rFonts w:cs="David"/>
          <w:rtl/>
        </w:rPr>
      </w:pPr>
    </w:p>
    <w:p w14:paraId="549AF3C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בעד.</w:t>
      </w:r>
    </w:p>
    <w:p w14:paraId="57860130" w14:textId="77777777" w:rsidR="00004B66" w:rsidRPr="00004B66" w:rsidRDefault="00004B66" w:rsidP="00004B66">
      <w:pPr>
        <w:bidi/>
        <w:rPr>
          <w:rFonts w:cs="David" w:hint="cs"/>
          <w:rtl/>
        </w:rPr>
      </w:pPr>
    </w:p>
    <w:p w14:paraId="4AE8729E"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281EB9E" w14:textId="77777777" w:rsidR="00004B66" w:rsidRPr="00004B66" w:rsidRDefault="00004B66" w:rsidP="00004B66">
      <w:pPr>
        <w:bidi/>
        <w:rPr>
          <w:rFonts w:cs="David"/>
          <w:rtl/>
        </w:rPr>
      </w:pPr>
    </w:p>
    <w:p w14:paraId="5D38EC88"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אלדד.</w:t>
      </w:r>
    </w:p>
    <w:p w14:paraId="6BD6F8F7" w14:textId="77777777" w:rsidR="00004B66" w:rsidRPr="00004B66" w:rsidRDefault="00004B66" w:rsidP="00004B66">
      <w:pPr>
        <w:bidi/>
        <w:rPr>
          <w:rFonts w:cs="David" w:hint="cs"/>
          <w:rtl/>
        </w:rPr>
      </w:pPr>
    </w:p>
    <w:p w14:paraId="311A1A96" w14:textId="77777777" w:rsidR="00004B66" w:rsidRPr="00004B66" w:rsidRDefault="00004B66" w:rsidP="00004B66">
      <w:pPr>
        <w:bidi/>
        <w:rPr>
          <w:rFonts w:cs="David" w:hint="cs"/>
          <w:u w:val="single"/>
          <w:rtl/>
        </w:rPr>
      </w:pPr>
      <w:r w:rsidRPr="00004B66">
        <w:rPr>
          <w:rFonts w:cs="David" w:hint="cs"/>
          <w:u w:val="single"/>
          <w:rtl/>
        </w:rPr>
        <w:t>אריה אלדד:</w:t>
      </w:r>
    </w:p>
    <w:p w14:paraId="517AB3E6" w14:textId="77777777" w:rsidR="00004B66" w:rsidRPr="00004B66" w:rsidRDefault="00004B66" w:rsidP="00004B66">
      <w:pPr>
        <w:bidi/>
        <w:rPr>
          <w:rFonts w:cs="David" w:hint="cs"/>
          <w:u w:val="single"/>
          <w:rtl/>
        </w:rPr>
      </w:pPr>
    </w:p>
    <w:p w14:paraId="6B545C5D" w14:textId="77777777" w:rsidR="00004B66" w:rsidRPr="00004B66" w:rsidRDefault="00004B66" w:rsidP="00004B66">
      <w:pPr>
        <w:bidi/>
        <w:rPr>
          <w:rFonts w:cs="David" w:hint="cs"/>
          <w:rtl/>
        </w:rPr>
      </w:pPr>
      <w:r w:rsidRPr="00004B66">
        <w:rPr>
          <w:rFonts w:cs="David" w:hint="cs"/>
          <w:rtl/>
        </w:rPr>
        <w:tab/>
        <w:t xml:space="preserve"> בעד.</w:t>
      </w:r>
    </w:p>
    <w:p w14:paraId="1E684583" w14:textId="77777777" w:rsidR="00004B66" w:rsidRPr="00004B66" w:rsidRDefault="00004B66" w:rsidP="00004B66">
      <w:pPr>
        <w:bidi/>
        <w:rPr>
          <w:rFonts w:cs="David" w:hint="cs"/>
          <w:rtl/>
        </w:rPr>
      </w:pPr>
      <w:r w:rsidRPr="00004B66">
        <w:rPr>
          <w:rFonts w:cs="David" w:hint="cs"/>
          <w:rtl/>
        </w:rPr>
        <w:t xml:space="preserve"> </w:t>
      </w:r>
    </w:p>
    <w:p w14:paraId="213F717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9F05831" w14:textId="77777777" w:rsidR="00004B66" w:rsidRPr="00004B66" w:rsidRDefault="00004B66" w:rsidP="00004B66">
      <w:pPr>
        <w:bidi/>
        <w:rPr>
          <w:rFonts w:cs="David"/>
          <w:rtl/>
        </w:rPr>
      </w:pPr>
    </w:p>
    <w:p w14:paraId="34741C9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אורון שמחליף את זהבה </w:t>
      </w:r>
      <w:proofErr w:type="spellStart"/>
      <w:r w:rsidRPr="00004B66">
        <w:rPr>
          <w:rFonts w:cs="David" w:hint="cs"/>
          <w:rtl/>
        </w:rPr>
        <w:t>גלאון</w:t>
      </w:r>
      <w:proofErr w:type="spellEnd"/>
      <w:r w:rsidRPr="00004B66">
        <w:rPr>
          <w:rFonts w:cs="David" w:hint="cs"/>
          <w:rtl/>
        </w:rPr>
        <w:t xml:space="preserve"> בהצבעה זו.</w:t>
      </w:r>
    </w:p>
    <w:p w14:paraId="657A20C0" w14:textId="77777777" w:rsidR="00004B66" w:rsidRPr="00004B66" w:rsidRDefault="00004B66" w:rsidP="00004B66">
      <w:pPr>
        <w:bidi/>
        <w:rPr>
          <w:rFonts w:cs="David" w:hint="cs"/>
          <w:rtl/>
        </w:rPr>
      </w:pPr>
    </w:p>
    <w:p w14:paraId="194759AB" w14:textId="77777777" w:rsidR="00004B66" w:rsidRPr="00004B66" w:rsidRDefault="00004B66" w:rsidP="00004B66">
      <w:pPr>
        <w:tabs>
          <w:tab w:val="left" w:pos="938"/>
          <w:tab w:val="left" w:pos="1590"/>
        </w:tabs>
        <w:bidi/>
        <w:rPr>
          <w:rFonts w:cs="David" w:hint="cs"/>
          <w:u w:val="single"/>
          <w:rtl/>
        </w:rPr>
      </w:pPr>
      <w:r w:rsidRPr="00004B66">
        <w:rPr>
          <w:rFonts w:cs="David" w:hint="cs"/>
          <w:u w:val="single"/>
          <w:rtl/>
        </w:rPr>
        <w:t>חיים אורון:</w:t>
      </w:r>
    </w:p>
    <w:p w14:paraId="6147A885" w14:textId="77777777" w:rsidR="00004B66" w:rsidRPr="00004B66" w:rsidRDefault="00004B66" w:rsidP="00004B66">
      <w:pPr>
        <w:tabs>
          <w:tab w:val="left" w:pos="938"/>
          <w:tab w:val="left" w:pos="1590"/>
        </w:tabs>
        <w:bidi/>
        <w:rPr>
          <w:rFonts w:cs="David" w:hint="cs"/>
          <w:u w:val="single"/>
          <w:rtl/>
        </w:rPr>
      </w:pPr>
    </w:p>
    <w:p w14:paraId="1518E763" w14:textId="77777777" w:rsidR="00004B66" w:rsidRPr="00004B66" w:rsidRDefault="00004B66" w:rsidP="00004B66">
      <w:pPr>
        <w:bidi/>
        <w:rPr>
          <w:rFonts w:cs="David" w:hint="cs"/>
          <w:rtl/>
        </w:rPr>
      </w:pPr>
      <w:r w:rsidRPr="00004B66">
        <w:rPr>
          <w:rFonts w:cs="David" w:hint="cs"/>
          <w:rtl/>
        </w:rPr>
        <w:tab/>
        <w:t xml:space="preserve"> בעד.</w:t>
      </w:r>
    </w:p>
    <w:p w14:paraId="7771781C" w14:textId="77777777" w:rsidR="00004B66" w:rsidRPr="00004B66" w:rsidRDefault="00004B66" w:rsidP="00004B66">
      <w:pPr>
        <w:bidi/>
        <w:rPr>
          <w:rFonts w:cs="David" w:hint="cs"/>
          <w:rtl/>
        </w:rPr>
      </w:pPr>
    </w:p>
    <w:p w14:paraId="5719BE6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1A9AB51" w14:textId="77777777" w:rsidR="00004B66" w:rsidRPr="00004B66" w:rsidRDefault="00004B66" w:rsidP="00004B66">
      <w:pPr>
        <w:bidi/>
        <w:rPr>
          <w:rFonts w:cs="David"/>
          <w:rtl/>
        </w:rPr>
      </w:pPr>
    </w:p>
    <w:p w14:paraId="351E039D"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טיבי אינו נוכח. חבר הכנסת </w:t>
      </w:r>
      <w:proofErr w:type="spellStart"/>
      <w:r w:rsidRPr="00004B66">
        <w:rPr>
          <w:rFonts w:cs="David" w:hint="cs"/>
          <w:rtl/>
        </w:rPr>
        <w:t>סוויד</w:t>
      </w:r>
      <w:proofErr w:type="spellEnd"/>
      <w:r w:rsidRPr="00004B66">
        <w:rPr>
          <w:rFonts w:cs="David" w:hint="cs"/>
          <w:rtl/>
        </w:rPr>
        <w:t>.</w:t>
      </w:r>
    </w:p>
    <w:p w14:paraId="5B7D78EC" w14:textId="77777777" w:rsidR="00004B66" w:rsidRPr="00004B66" w:rsidRDefault="00004B66" w:rsidP="00004B66">
      <w:pPr>
        <w:bidi/>
        <w:rPr>
          <w:rFonts w:cs="David" w:hint="cs"/>
          <w:rtl/>
        </w:rPr>
      </w:pPr>
    </w:p>
    <w:p w14:paraId="7794DC3C" w14:textId="77777777" w:rsidR="00004B66" w:rsidRPr="00004B66" w:rsidRDefault="00004B66" w:rsidP="00004B66">
      <w:pPr>
        <w:bidi/>
        <w:rPr>
          <w:rFonts w:cs="David" w:hint="cs"/>
          <w:rtl/>
        </w:rPr>
      </w:pPr>
      <w:proofErr w:type="spellStart"/>
      <w:r w:rsidRPr="00004B66">
        <w:rPr>
          <w:rFonts w:cs="David" w:hint="cs"/>
          <w:u w:val="single"/>
          <w:rtl/>
        </w:rPr>
        <w:t>חנא</w:t>
      </w:r>
      <w:proofErr w:type="spellEnd"/>
      <w:r w:rsidRPr="00004B66">
        <w:rPr>
          <w:rFonts w:cs="David" w:hint="cs"/>
          <w:u w:val="single"/>
          <w:rtl/>
        </w:rPr>
        <w:t xml:space="preserve"> </w:t>
      </w:r>
      <w:proofErr w:type="spellStart"/>
      <w:r w:rsidRPr="00004B66">
        <w:rPr>
          <w:rFonts w:cs="David" w:hint="cs"/>
          <w:u w:val="single"/>
          <w:rtl/>
        </w:rPr>
        <w:t>סוויד</w:t>
      </w:r>
      <w:proofErr w:type="spellEnd"/>
      <w:r w:rsidRPr="00004B66">
        <w:rPr>
          <w:rFonts w:cs="David" w:hint="cs"/>
          <w:u w:val="single"/>
          <w:rtl/>
        </w:rPr>
        <w:t>:</w:t>
      </w:r>
    </w:p>
    <w:p w14:paraId="24D1D638" w14:textId="77777777" w:rsidR="00004B66" w:rsidRPr="00004B66" w:rsidRDefault="00004B66" w:rsidP="00004B66">
      <w:pPr>
        <w:bidi/>
        <w:rPr>
          <w:rFonts w:cs="David" w:hint="cs"/>
          <w:rtl/>
        </w:rPr>
      </w:pPr>
    </w:p>
    <w:p w14:paraId="2113F5E4" w14:textId="77777777" w:rsidR="00004B66" w:rsidRPr="00004B66" w:rsidRDefault="00004B66" w:rsidP="00004B66">
      <w:pPr>
        <w:bidi/>
        <w:rPr>
          <w:rFonts w:cs="David" w:hint="cs"/>
          <w:rtl/>
        </w:rPr>
      </w:pPr>
      <w:r w:rsidRPr="00004B66">
        <w:rPr>
          <w:rFonts w:cs="David" w:hint="cs"/>
          <w:rtl/>
        </w:rPr>
        <w:tab/>
        <w:t xml:space="preserve"> בעד.</w:t>
      </w:r>
    </w:p>
    <w:p w14:paraId="15CCF39D" w14:textId="77777777" w:rsidR="00004B66" w:rsidRPr="00004B66" w:rsidRDefault="00004B66" w:rsidP="00004B66">
      <w:pPr>
        <w:bidi/>
        <w:rPr>
          <w:rFonts w:cs="David" w:hint="cs"/>
          <w:rtl/>
        </w:rPr>
      </w:pPr>
    </w:p>
    <w:p w14:paraId="72AA81F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2488F7D" w14:textId="77777777" w:rsidR="00004B66" w:rsidRPr="00004B66" w:rsidRDefault="00004B66" w:rsidP="00004B66">
      <w:pPr>
        <w:bidi/>
        <w:rPr>
          <w:rFonts w:cs="David"/>
          <w:rtl/>
        </w:rPr>
      </w:pPr>
    </w:p>
    <w:p w14:paraId="04B56F14"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אברהם </w:t>
      </w:r>
      <w:r w:rsidRPr="00004B66">
        <w:rPr>
          <w:rFonts w:cs="David"/>
          <w:rtl/>
        </w:rPr>
        <w:t>–</w:t>
      </w:r>
      <w:r w:rsidRPr="00004B66">
        <w:rPr>
          <w:rFonts w:cs="David" w:hint="cs"/>
          <w:rtl/>
        </w:rPr>
        <w:t xml:space="preserve"> נגד.</w:t>
      </w:r>
    </w:p>
    <w:p w14:paraId="3F72FC60" w14:textId="77777777" w:rsidR="00004B66" w:rsidRPr="00004B66" w:rsidRDefault="00004B66" w:rsidP="00004B66">
      <w:pPr>
        <w:bidi/>
        <w:rPr>
          <w:rFonts w:cs="David" w:hint="cs"/>
          <w:rtl/>
        </w:rPr>
      </w:pPr>
    </w:p>
    <w:p w14:paraId="3948CBDD" w14:textId="77777777" w:rsidR="00004B66" w:rsidRPr="00004B66" w:rsidRDefault="00004B66" w:rsidP="00004B66">
      <w:pPr>
        <w:bidi/>
        <w:rPr>
          <w:rFonts w:cs="David" w:hint="cs"/>
          <w:rtl/>
        </w:rPr>
      </w:pPr>
      <w:r w:rsidRPr="00004B66">
        <w:rPr>
          <w:rFonts w:cs="David" w:hint="cs"/>
          <w:rtl/>
        </w:rPr>
        <w:tab/>
        <w:t xml:space="preserve">תוצאות ההצבעה על ערעורה של חברת הכנסת זהבה </w:t>
      </w:r>
      <w:proofErr w:type="spellStart"/>
      <w:r w:rsidRPr="00004B66">
        <w:rPr>
          <w:rFonts w:cs="David" w:hint="cs"/>
          <w:rtl/>
        </w:rPr>
        <w:t>גלאון</w:t>
      </w:r>
      <w:proofErr w:type="spellEnd"/>
      <w:r w:rsidRPr="00004B66">
        <w:rPr>
          <w:rFonts w:cs="David" w:hint="cs"/>
          <w:rtl/>
        </w:rPr>
        <w:t xml:space="preserve">: בעד </w:t>
      </w:r>
      <w:r w:rsidRPr="00004B66">
        <w:rPr>
          <w:rFonts w:cs="David"/>
          <w:rtl/>
        </w:rPr>
        <w:t>–</w:t>
      </w:r>
      <w:r w:rsidRPr="00004B66">
        <w:rPr>
          <w:rFonts w:cs="David" w:hint="cs"/>
          <w:rtl/>
        </w:rPr>
        <w:t xml:space="preserve">11; נגד </w:t>
      </w:r>
      <w:r w:rsidRPr="00004B66">
        <w:rPr>
          <w:rFonts w:cs="David"/>
          <w:rtl/>
        </w:rPr>
        <w:t>–</w:t>
      </w:r>
      <w:r w:rsidRPr="00004B66">
        <w:rPr>
          <w:rFonts w:cs="David" w:hint="cs"/>
          <w:rtl/>
        </w:rPr>
        <w:t>12, אין נמנעים.</w:t>
      </w:r>
    </w:p>
    <w:p w14:paraId="38C1A0B9" w14:textId="77777777" w:rsidR="00004B66" w:rsidRPr="00004B66" w:rsidRDefault="00004B66" w:rsidP="00004B66">
      <w:pPr>
        <w:bidi/>
        <w:ind w:firstLine="567"/>
        <w:rPr>
          <w:rFonts w:cs="David" w:hint="cs"/>
          <w:rtl/>
        </w:rPr>
      </w:pPr>
      <w:r w:rsidRPr="00004B66">
        <w:rPr>
          <w:rFonts w:cs="David" w:hint="cs"/>
          <w:rtl/>
        </w:rPr>
        <w:t xml:space="preserve">לפיכך אני קובעת שגם ערעורה של </w:t>
      </w:r>
      <w:proofErr w:type="spellStart"/>
      <w:r w:rsidRPr="00004B66">
        <w:rPr>
          <w:rFonts w:cs="David" w:hint="cs"/>
          <w:rtl/>
        </w:rPr>
        <w:t>גלאון</w:t>
      </w:r>
      <w:proofErr w:type="spellEnd"/>
      <w:r w:rsidRPr="00004B66">
        <w:rPr>
          <w:rFonts w:cs="David" w:hint="cs"/>
          <w:rtl/>
        </w:rPr>
        <w:t xml:space="preserve"> לא התקבל.</w:t>
      </w:r>
    </w:p>
    <w:p w14:paraId="773F9EF6" w14:textId="77777777" w:rsidR="00004B66" w:rsidRPr="00004B66" w:rsidRDefault="00004B66" w:rsidP="00004B66">
      <w:pPr>
        <w:bidi/>
        <w:rPr>
          <w:rFonts w:cs="David" w:hint="cs"/>
          <w:rtl/>
        </w:rPr>
      </w:pPr>
    </w:p>
    <w:p w14:paraId="5EC247B0" w14:textId="77777777" w:rsidR="00004B66" w:rsidRPr="00004B66" w:rsidRDefault="00004B66" w:rsidP="00004B66">
      <w:pPr>
        <w:bidi/>
        <w:ind w:firstLine="567"/>
        <w:rPr>
          <w:rFonts w:cs="David" w:hint="cs"/>
          <w:rtl/>
        </w:rPr>
      </w:pPr>
      <w:r w:rsidRPr="00004B66">
        <w:rPr>
          <w:rFonts w:cs="David" w:hint="cs"/>
          <w:rtl/>
        </w:rPr>
        <w:t xml:space="preserve">אני עוברת להצבעה על ערעורו של </w:t>
      </w:r>
      <w:proofErr w:type="spellStart"/>
      <w:r w:rsidRPr="00004B66">
        <w:rPr>
          <w:rFonts w:cs="David" w:hint="cs"/>
          <w:rtl/>
        </w:rPr>
        <w:t>מוחמד</w:t>
      </w:r>
      <w:proofErr w:type="spellEnd"/>
      <w:r w:rsidRPr="00004B66">
        <w:rPr>
          <w:rFonts w:cs="David" w:hint="cs"/>
          <w:rtl/>
        </w:rPr>
        <w:t xml:space="preserve"> ברכה. אני שוב חוזרת על החילופים, ואני מבקשת את הערותיכם, אם יש: חברת הכנסת </w:t>
      </w:r>
      <w:proofErr w:type="spellStart"/>
      <w:r w:rsidRPr="00004B66">
        <w:rPr>
          <w:rFonts w:cs="David" w:hint="cs"/>
          <w:rtl/>
        </w:rPr>
        <w:t>סולודקין</w:t>
      </w:r>
      <w:proofErr w:type="spellEnd"/>
      <w:r w:rsidRPr="00004B66">
        <w:rPr>
          <w:rFonts w:cs="David" w:hint="cs"/>
          <w:rtl/>
        </w:rPr>
        <w:t xml:space="preserve"> מחליפה את </w:t>
      </w:r>
      <w:proofErr w:type="spellStart"/>
      <w:r w:rsidRPr="00004B66">
        <w:rPr>
          <w:rFonts w:cs="David" w:hint="cs"/>
          <w:rtl/>
        </w:rPr>
        <w:t>יצחקי</w:t>
      </w:r>
      <w:proofErr w:type="spellEnd"/>
      <w:r w:rsidRPr="00004B66">
        <w:rPr>
          <w:rFonts w:cs="David" w:hint="cs"/>
          <w:rtl/>
        </w:rPr>
        <w:t xml:space="preserve">, </w:t>
      </w:r>
      <w:proofErr w:type="spellStart"/>
      <w:r w:rsidRPr="00004B66">
        <w:rPr>
          <w:rFonts w:cs="David" w:hint="cs"/>
          <w:rtl/>
        </w:rPr>
        <w:t>נודלמן</w:t>
      </w:r>
      <w:proofErr w:type="spellEnd"/>
      <w:r w:rsidRPr="00004B66">
        <w:rPr>
          <w:rFonts w:cs="David" w:hint="cs"/>
          <w:rtl/>
        </w:rPr>
        <w:t xml:space="preserve"> מחליף את חסון, טל מחליף את חרמש, </w:t>
      </w:r>
      <w:proofErr w:type="spellStart"/>
      <w:r w:rsidRPr="00004B66">
        <w:rPr>
          <w:rFonts w:cs="David" w:hint="cs"/>
          <w:rtl/>
        </w:rPr>
        <w:t>גלזר</w:t>
      </w:r>
      <w:proofErr w:type="spellEnd"/>
      <w:r w:rsidRPr="00004B66">
        <w:rPr>
          <w:rFonts w:cs="David" w:hint="cs"/>
          <w:rtl/>
        </w:rPr>
        <w:t xml:space="preserve"> מחליף את גלנטי, לבנת מחליפה את </w:t>
      </w:r>
      <w:proofErr w:type="spellStart"/>
      <w:r w:rsidRPr="00004B66">
        <w:rPr>
          <w:rFonts w:cs="David" w:hint="cs"/>
          <w:rtl/>
        </w:rPr>
        <w:t>אדלשטיין</w:t>
      </w:r>
      <w:proofErr w:type="spellEnd"/>
      <w:r w:rsidRPr="00004B66">
        <w:rPr>
          <w:rFonts w:cs="David" w:hint="cs"/>
          <w:rtl/>
        </w:rPr>
        <w:t xml:space="preserve">, רותם מחליף את </w:t>
      </w:r>
      <w:proofErr w:type="spellStart"/>
      <w:r w:rsidRPr="00004B66">
        <w:rPr>
          <w:rFonts w:cs="David" w:hint="cs"/>
          <w:rtl/>
        </w:rPr>
        <w:t>טרטמן</w:t>
      </w:r>
      <w:proofErr w:type="spellEnd"/>
      <w:r w:rsidRPr="00004B66">
        <w:rPr>
          <w:rFonts w:cs="David" w:hint="cs"/>
          <w:rtl/>
        </w:rPr>
        <w:t xml:space="preserve">, אלדד מחליף את גבאי, </w:t>
      </w:r>
      <w:proofErr w:type="spellStart"/>
      <w:r w:rsidRPr="00004B66">
        <w:rPr>
          <w:rFonts w:cs="David" w:hint="cs"/>
          <w:rtl/>
        </w:rPr>
        <w:t>סוויד</w:t>
      </w:r>
      <w:proofErr w:type="spellEnd"/>
      <w:r w:rsidRPr="00004B66">
        <w:rPr>
          <w:rFonts w:cs="David" w:hint="cs"/>
          <w:rtl/>
        </w:rPr>
        <w:t xml:space="preserve"> מחליף את ברכה </w:t>
      </w:r>
      <w:proofErr w:type="spellStart"/>
      <w:r w:rsidRPr="00004B66">
        <w:rPr>
          <w:rFonts w:cs="David" w:hint="cs"/>
          <w:rtl/>
        </w:rPr>
        <w:t>ומלכיאור</w:t>
      </w:r>
      <w:proofErr w:type="spellEnd"/>
      <w:r w:rsidRPr="00004B66">
        <w:rPr>
          <w:rFonts w:cs="David" w:hint="cs"/>
          <w:rtl/>
        </w:rPr>
        <w:t xml:space="preserve"> מחליף את </w:t>
      </w:r>
      <w:proofErr w:type="spellStart"/>
      <w:r w:rsidRPr="00004B66">
        <w:rPr>
          <w:rFonts w:cs="David" w:hint="cs"/>
          <w:rtl/>
        </w:rPr>
        <w:t>נאדיה</w:t>
      </w:r>
      <w:proofErr w:type="spellEnd"/>
      <w:r w:rsidRPr="00004B66">
        <w:rPr>
          <w:rFonts w:cs="David" w:hint="cs"/>
          <w:rtl/>
        </w:rPr>
        <w:t xml:space="preserve"> חילו.</w:t>
      </w:r>
    </w:p>
    <w:p w14:paraId="5E4522BF" w14:textId="77777777" w:rsidR="00004B66" w:rsidRPr="00004B66" w:rsidRDefault="00004B66" w:rsidP="00004B66">
      <w:pPr>
        <w:bidi/>
        <w:ind w:firstLine="567"/>
        <w:rPr>
          <w:rFonts w:cs="David" w:hint="cs"/>
          <w:rtl/>
        </w:rPr>
      </w:pPr>
    </w:p>
    <w:p w14:paraId="1D52E43D" w14:textId="77777777" w:rsidR="00004B66" w:rsidRPr="00004B66" w:rsidRDefault="00004B66" w:rsidP="00004B66">
      <w:pPr>
        <w:bidi/>
        <w:ind w:firstLine="567"/>
        <w:rPr>
          <w:rFonts w:cs="David" w:hint="cs"/>
          <w:rtl/>
        </w:rPr>
      </w:pPr>
      <w:r w:rsidRPr="00004B66">
        <w:rPr>
          <w:rFonts w:cs="David" w:hint="cs"/>
          <w:rtl/>
        </w:rPr>
        <w:t xml:space="preserve">אני עוברת להצבעה על ערעורו של </w:t>
      </w:r>
      <w:proofErr w:type="spellStart"/>
      <w:r w:rsidRPr="00004B66">
        <w:rPr>
          <w:rFonts w:cs="David" w:hint="cs"/>
          <w:rtl/>
        </w:rPr>
        <w:t>מוחמד</w:t>
      </w:r>
      <w:proofErr w:type="spellEnd"/>
      <w:r w:rsidRPr="00004B66">
        <w:rPr>
          <w:rFonts w:cs="David" w:hint="cs"/>
          <w:rtl/>
        </w:rPr>
        <w:t xml:space="preserve"> ברכה:</w:t>
      </w:r>
    </w:p>
    <w:p w14:paraId="100AAC63" w14:textId="77777777" w:rsidR="00004B66" w:rsidRPr="00004B66" w:rsidRDefault="00004B66" w:rsidP="00004B66">
      <w:pPr>
        <w:bidi/>
        <w:rPr>
          <w:rFonts w:cs="David" w:hint="cs"/>
          <w:rtl/>
        </w:rPr>
      </w:pPr>
    </w:p>
    <w:p w14:paraId="04841C99"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B49C9C2" w14:textId="77777777" w:rsidR="00004B66" w:rsidRPr="00004B66" w:rsidRDefault="00004B66" w:rsidP="00004B66">
      <w:pPr>
        <w:bidi/>
        <w:rPr>
          <w:rFonts w:cs="David"/>
          <w:rtl/>
        </w:rPr>
      </w:pPr>
    </w:p>
    <w:p w14:paraId="38CE0FD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w:t>
      </w:r>
      <w:proofErr w:type="spellStart"/>
      <w:r w:rsidRPr="00004B66">
        <w:rPr>
          <w:rFonts w:cs="David" w:hint="cs"/>
          <w:rtl/>
        </w:rPr>
        <w:t>סולודקין</w:t>
      </w:r>
      <w:proofErr w:type="spellEnd"/>
      <w:r w:rsidRPr="00004B66">
        <w:rPr>
          <w:rFonts w:cs="David" w:hint="cs"/>
          <w:rtl/>
        </w:rPr>
        <w:t>.</w:t>
      </w:r>
    </w:p>
    <w:p w14:paraId="54416D76" w14:textId="77777777" w:rsidR="00004B66" w:rsidRPr="00004B66" w:rsidRDefault="00004B66" w:rsidP="00004B66">
      <w:pPr>
        <w:bidi/>
        <w:rPr>
          <w:rFonts w:cs="David" w:hint="cs"/>
          <w:rtl/>
        </w:rPr>
      </w:pPr>
    </w:p>
    <w:p w14:paraId="6D112BF8" w14:textId="77777777" w:rsidR="00004B66" w:rsidRPr="00004B66" w:rsidRDefault="00004B66" w:rsidP="00004B66">
      <w:pPr>
        <w:bidi/>
        <w:rPr>
          <w:rFonts w:cs="David" w:hint="cs"/>
          <w:rtl/>
        </w:rPr>
      </w:pPr>
      <w:r w:rsidRPr="00004B66">
        <w:rPr>
          <w:rFonts w:cs="David" w:hint="cs"/>
          <w:u w:val="single"/>
          <w:rtl/>
        </w:rPr>
        <w:t xml:space="preserve">מרינה </w:t>
      </w:r>
      <w:proofErr w:type="spellStart"/>
      <w:r w:rsidRPr="00004B66">
        <w:rPr>
          <w:rFonts w:cs="David" w:hint="cs"/>
          <w:u w:val="single"/>
          <w:rtl/>
        </w:rPr>
        <w:t>סולודקין</w:t>
      </w:r>
      <w:proofErr w:type="spellEnd"/>
      <w:r w:rsidRPr="00004B66">
        <w:rPr>
          <w:rFonts w:cs="David" w:hint="cs"/>
          <w:u w:val="single"/>
          <w:rtl/>
        </w:rPr>
        <w:t>:</w:t>
      </w:r>
    </w:p>
    <w:p w14:paraId="46D0BCB5" w14:textId="77777777" w:rsidR="00004B66" w:rsidRPr="00004B66" w:rsidRDefault="00004B66" w:rsidP="00004B66">
      <w:pPr>
        <w:bidi/>
        <w:rPr>
          <w:rFonts w:cs="David" w:hint="cs"/>
          <w:rtl/>
        </w:rPr>
      </w:pPr>
    </w:p>
    <w:p w14:paraId="50E45015" w14:textId="77777777" w:rsidR="00004B66" w:rsidRPr="00004B66" w:rsidRDefault="00004B66" w:rsidP="00004B66">
      <w:pPr>
        <w:bidi/>
        <w:rPr>
          <w:rFonts w:cs="David" w:hint="cs"/>
          <w:rtl/>
        </w:rPr>
      </w:pPr>
      <w:r w:rsidRPr="00004B66">
        <w:rPr>
          <w:rFonts w:cs="David" w:hint="cs"/>
          <w:rtl/>
        </w:rPr>
        <w:tab/>
        <w:t xml:space="preserve"> נגד.</w:t>
      </w:r>
    </w:p>
    <w:p w14:paraId="61E117C9" w14:textId="77777777" w:rsidR="00004B66" w:rsidRPr="00004B66" w:rsidRDefault="00004B66" w:rsidP="00004B66">
      <w:pPr>
        <w:bidi/>
        <w:rPr>
          <w:rFonts w:cs="David" w:hint="cs"/>
          <w:rtl/>
        </w:rPr>
      </w:pPr>
    </w:p>
    <w:p w14:paraId="135A51E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B0533F6" w14:textId="77777777" w:rsidR="00004B66" w:rsidRPr="00004B66" w:rsidRDefault="00004B66" w:rsidP="00004B66">
      <w:pPr>
        <w:bidi/>
        <w:rPr>
          <w:rFonts w:cs="David"/>
          <w:rtl/>
        </w:rPr>
      </w:pPr>
    </w:p>
    <w:p w14:paraId="61A70F73"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מגלי והבה.</w:t>
      </w:r>
    </w:p>
    <w:p w14:paraId="610899A0" w14:textId="77777777" w:rsidR="00004B66" w:rsidRPr="00004B66" w:rsidRDefault="00004B66" w:rsidP="00004B66">
      <w:pPr>
        <w:bidi/>
        <w:rPr>
          <w:rFonts w:cs="David" w:hint="cs"/>
          <w:rtl/>
        </w:rPr>
      </w:pPr>
    </w:p>
    <w:p w14:paraId="21FA69B7" w14:textId="77777777" w:rsidR="00004B66" w:rsidRPr="00004B66" w:rsidRDefault="00004B66" w:rsidP="00004B66">
      <w:pPr>
        <w:bidi/>
        <w:rPr>
          <w:rFonts w:cs="David" w:hint="cs"/>
          <w:rtl/>
        </w:rPr>
      </w:pPr>
      <w:r w:rsidRPr="00004B66">
        <w:rPr>
          <w:rFonts w:cs="David" w:hint="cs"/>
          <w:u w:val="single"/>
          <w:rtl/>
        </w:rPr>
        <w:t>מגלי והבה:</w:t>
      </w:r>
    </w:p>
    <w:p w14:paraId="1EB65C1D" w14:textId="77777777" w:rsidR="00004B66" w:rsidRPr="00004B66" w:rsidRDefault="00004B66" w:rsidP="00004B66">
      <w:pPr>
        <w:bidi/>
        <w:rPr>
          <w:rFonts w:cs="David" w:hint="cs"/>
          <w:rtl/>
        </w:rPr>
      </w:pPr>
    </w:p>
    <w:p w14:paraId="54F874B7" w14:textId="77777777" w:rsidR="00004B66" w:rsidRPr="00004B66" w:rsidRDefault="00004B66" w:rsidP="00004B66">
      <w:pPr>
        <w:bidi/>
        <w:rPr>
          <w:rFonts w:cs="David" w:hint="cs"/>
          <w:rtl/>
        </w:rPr>
      </w:pPr>
      <w:r w:rsidRPr="00004B66">
        <w:rPr>
          <w:rFonts w:cs="David" w:hint="cs"/>
          <w:rtl/>
        </w:rPr>
        <w:tab/>
        <w:t xml:space="preserve"> נגד.</w:t>
      </w:r>
    </w:p>
    <w:p w14:paraId="5AA26273" w14:textId="77777777" w:rsidR="00004B66" w:rsidRPr="00004B66" w:rsidRDefault="00004B66" w:rsidP="00004B66">
      <w:pPr>
        <w:bidi/>
        <w:rPr>
          <w:rFonts w:cs="David" w:hint="cs"/>
          <w:rtl/>
        </w:rPr>
      </w:pPr>
    </w:p>
    <w:p w14:paraId="22A7CB0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A2522BD" w14:textId="77777777" w:rsidR="00004B66" w:rsidRPr="00004B66" w:rsidRDefault="00004B66" w:rsidP="00004B66">
      <w:pPr>
        <w:bidi/>
        <w:rPr>
          <w:rFonts w:cs="David"/>
          <w:rtl/>
        </w:rPr>
      </w:pPr>
    </w:p>
    <w:p w14:paraId="1DB279E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נודלמן</w:t>
      </w:r>
      <w:proofErr w:type="spellEnd"/>
      <w:r w:rsidRPr="00004B66">
        <w:rPr>
          <w:rFonts w:cs="David" w:hint="cs"/>
          <w:rtl/>
        </w:rPr>
        <w:t>.</w:t>
      </w:r>
    </w:p>
    <w:p w14:paraId="62FBC3E6" w14:textId="77777777" w:rsidR="00004B66" w:rsidRPr="00004B66" w:rsidRDefault="00004B66" w:rsidP="00004B66">
      <w:pPr>
        <w:bidi/>
        <w:rPr>
          <w:rFonts w:cs="David" w:hint="cs"/>
          <w:rtl/>
        </w:rPr>
      </w:pPr>
    </w:p>
    <w:p w14:paraId="6F9729BD" w14:textId="77777777" w:rsidR="00004B66" w:rsidRPr="00004B66" w:rsidRDefault="00004B66" w:rsidP="00004B66">
      <w:pPr>
        <w:bidi/>
        <w:rPr>
          <w:rFonts w:cs="David" w:hint="cs"/>
          <w:rtl/>
        </w:rPr>
      </w:pPr>
      <w:r w:rsidRPr="00004B66">
        <w:rPr>
          <w:rFonts w:cs="David" w:hint="cs"/>
          <w:u w:val="single"/>
          <w:rtl/>
        </w:rPr>
        <w:t xml:space="preserve">מיכאל </w:t>
      </w:r>
      <w:proofErr w:type="spellStart"/>
      <w:r w:rsidRPr="00004B66">
        <w:rPr>
          <w:rFonts w:cs="David" w:hint="cs"/>
          <w:u w:val="single"/>
          <w:rtl/>
        </w:rPr>
        <w:t>נודלמן</w:t>
      </w:r>
      <w:proofErr w:type="spellEnd"/>
      <w:r w:rsidRPr="00004B66">
        <w:rPr>
          <w:rFonts w:cs="David" w:hint="cs"/>
          <w:u w:val="single"/>
          <w:rtl/>
        </w:rPr>
        <w:t>:</w:t>
      </w:r>
    </w:p>
    <w:p w14:paraId="15293A0A" w14:textId="77777777" w:rsidR="00004B66" w:rsidRPr="00004B66" w:rsidRDefault="00004B66" w:rsidP="00004B66">
      <w:pPr>
        <w:bidi/>
        <w:rPr>
          <w:rFonts w:cs="David" w:hint="cs"/>
          <w:rtl/>
        </w:rPr>
      </w:pPr>
    </w:p>
    <w:p w14:paraId="69A44734" w14:textId="77777777" w:rsidR="00004B66" w:rsidRPr="00004B66" w:rsidRDefault="00004B66" w:rsidP="00004B66">
      <w:pPr>
        <w:bidi/>
        <w:rPr>
          <w:rFonts w:cs="David" w:hint="cs"/>
          <w:rtl/>
        </w:rPr>
      </w:pPr>
      <w:r w:rsidRPr="00004B66">
        <w:rPr>
          <w:rFonts w:cs="David" w:hint="cs"/>
          <w:rtl/>
        </w:rPr>
        <w:tab/>
        <w:t xml:space="preserve"> נגד.</w:t>
      </w:r>
    </w:p>
    <w:p w14:paraId="5E4C9139" w14:textId="77777777" w:rsidR="00004B66" w:rsidRPr="00004B66" w:rsidRDefault="00004B66" w:rsidP="00004B66">
      <w:pPr>
        <w:bidi/>
        <w:rPr>
          <w:rFonts w:cs="David" w:hint="cs"/>
          <w:rtl/>
        </w:rPr>
      </w:pPr>
    </w:p>
    <w:p w14:paraId="3A6C10C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ECD3AD3" w14:textId="77777777" w:rsidR="00004B66" w:rsidRPr="00004B66" w:rsidRDefault="00004B66" w:rsidP="00004B66">
      <w:pPr>
        <w:bidi/>
        <w:rPr>
          <w:rFonts w:cs="David"/>
          <w:rtl/>
        </w:rPr>
      </w:pPr>
    </w:p>
    <w:p w14:paraId="02568CE5"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טל.</w:t>
      </w:r>
    </w:p>
    <w:p w14:paraId="4D67D14E" w14:textId="77777777" w:rsidR="00004B66" w:rsidRPr="00004B66" w:rsidRDefault="00004B66" w:rsidP="00004B66">
      <w:pPr>
        <w:bidi/>
        <w:rPr>
          <w:rFonts w:cs="David" w:hint="cs"/>
          <w:rtl/>
        </w:rPr>
      </w:pPr>
    </w:p>
    <w:p w14:paraId="22D58C4F" w14:textId="77777777" w:rsidR="00004B66" w:rsidRPr="00004B66" w:rsidRDefault="00004B66" w:rsidP="00004B66">
      <w:pPr>
        <w:bidi/>
        <w:rPr>
          <w:rFonts w:cs="David" w:hint="cs"/>
          <w:rtl/>
        </w:rPr>
      </w:pPr>
      <w:r w:rsidRPr="00004B66">
        <w:rPr>
          <w:rFonts w:cs="David" w:hint="cs"/>
          <w:u w:val="single"/>
          <w:rtl/>
        </w:rPr>
        <w:t>דוד טל:</w:t>
      </w:r>
    </w:p>
    <w:p w14:paraId="75747D8D" w14:textId="77777777" w:rsidR="00004B66" w:rsidRPr="00004B66" w:rsidRDefault="00004B66" w:rsidP="00004B66">
      <w:pPr>
        <w:bidi/>
        <w:rPr>
          <w:rFonts w:cs="David" w:hint="cs"/>
          <w:rtl/>
        </w:rPr>
      </w:pPr>
    </w:p>
    <w:p w14:paraId="110175AC" w14:textId="77777777" w:rsidR="00004B66" w:rsidRPr="00004B66" w:rsidRDefault="00004B66" w:rsidP="00004B66">
      <w:pPr>
        <w:bidi/>
        <w:rPr>
          <w:rFonts w:cs="David" w:hint="cs"/>
          <w:rtl/>
        </w:rPr>
      </w:pPr>
      <w:r w:rsidRPr="00004B66">
        <w:rPr>
          <w:rFonts w:cs="David" w:hint="cs"/>
          <w:rtl/>
        </w:rPr>
        <w:tab/>
        <w:t xml:space="preserve"> נגד.</w:t>
      </w:r>
    </w:p>
    <w:p w14:paraId="000C0D3F" w14:textId="77777777" w:rsidR="00004B66" w:rsidRPr="00004B66" w:rsidRDefault="00004B66" w:rsidP="00004B66">
      <w:pPr>
        <w:bidi/>
        <w:rPr>
          <w:rFonts w:cs="David" w:hint="cs"/>
          <w:rtl/>
        </w:rPr>
      </w:pPr>
    </w:p>
    <w:p w14:paraId="6964E17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5E2B2358" w14:textId="77777777" w:rsidR="00004B66" w:rsidRPr="00004B66" w:rsidRDefault="00004B66" w:rsidP="00004B66">
      <w:pPr>
        <w:bidi/>
        <w:rPr>
          <w:rFonts w:cs="David"/>
          <w:rtl/>
        </w:rPr>
      </w:pPr>
    </w:p>
    <w:p w14:paraId="37F7D18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שלי </w:t>
      </w:r>
      <w:proofErr w:type="spellStart"/>
      <w:r w:rsidRPr="00004B66">
        <w:rPr>
          <w:rFonts w:cs="David" w:hint="cs"/>
          <w:rtl/>
        </w:rPr>
        <w:t>יחימוביץ</w:t>
      </w:r>
      <w:proofErr w:type="spellEnd"/>
      <w:r w:rsidRPr="00004B66">
        <w:rPr>
          <w:rFonts w:cs="David" w:hint="cs"/>
          <w:rtl/>
        </w:rPr>
        <w:t>'.</w:t>
      </w:r>
    </w:p>
    <w:p w14:paraId="392D9A08" w14:textId="77777777" w:rsidR="00004B66" w:rsidRPr="00004B66" w:rsidRDefault="00004B66" w:rsidP="00004B66">
      <w:pPr>
        <w:bidi/>
        <w:rPr>
          <w:rFonts w:cs="David" w:hint="cs"/>
          <w:rtl/>
        </w:rPr>
      </w:pPr>
    </w:p>
    <w:p w14:paraId="257B0005" w14:textId="77777777" w:rsidR="00004B66" w:rsidRPr="00004B66" w:rsidRDefault="00004B66" w:rsidP="00004B66">
      <w:pPr>
        <w:pStyle w:val="Heading5"/>
        <w:jc w:val="left"/>
        <w:rPr>
          <w:rFonts w:hint="cs"/>
          <w:rtl/>
        </w:rPr>
      </w:pPr>
      <w:r w:rsidRPr="00004B66">
        <w:rPr>
          <w:rFonts w:hint="cs"/>
          <w:u w:val="single"/>
          <w:rtl/>
        </w:rPr>
        <w:t xml:space="preserve">שלי </w:t>
      </w:r>
      <w:proofErr w:type="spellStart"/>
      <w:r w:rsidRPr="00004B66">
        <w:rPr>
          <w:rFonts w:hint="cs"/>
          <w:u w:val="single"/>
          <w:rtl/>
        </w:rPr>
        <w:t>יחימוביץ</w:t>
      </w:r>
      <w:proofErr w:type="spellEnd"/>
      <w:r w:rsidRPr="00004B66">
        <w:rPr>
          <w:rFonts w:hint="cs"/>
          <w:u w:val="single"/>
          <w:rtl/>
        </w:rPr>
        <w:t>:</w:t>
      </w:r>
    </w:p>
    <w:p w14:paraId="7ABC94DB" w14:textId="77777777" w:rsidR="00004B66" w:rsidRPr="00004B66" w:rsidRDefault="00004B66" w:rsidP="00004B66">
      <w:pPr>
        <w:pStyle w:val="Heading5"/>
        <w:jc w:val="left"/>
        <w:rPr>
          <w:rFonts w:hint="cs"/>
          <w:rtl/>
        </w:rPr>
      </w:pPr>
    </w:p>
    <w:p w14:paraId="2FA79BFB" w14:textId="77777777" w:rsidR="00004B66" w:rsidRPr="00004B66" w:rsidRDefault="00004B66" w:rsidP="00004B66">
      <w:pPr>
        <w:bidi/>
        <w:rPr>
          <w:rFonts w:cs="David" w:hint="cs"/>
          <w:rtl/>
        </w:rPr>
      </w:pPr>
      <w:r w:rsidRPr="00004B66">
        <w:rPr>
          <w:rFonts w:cs="David" w:hint="cs"/>
          <w:rtl/>
        </w:rPr>
        <w:tab/>
        <w:t xml:space="preserve"> בעד.</w:t>
      </w:r>
    </w:p>
    <w:p w14:paraId="4C17C0ED" w14:textId="77777777" w:rsidR="00004B66" w:rsidRPr="00004B66" w:rsidRDefault="00004B66" w:rsidP="00004B66">
      <w:pPr>
        <w:bidi/>
        <w:rPr>
          <w:rFonts w:cs="David" w:hint="cs"/>
          <w:rtl/>
        </w:rPr>
      </w:pPr>
    </w:p>
    <w:p w14:paraId="46512EA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3775505" w14:textId="77777777" w:rsidR="00004B66" w:rsidRPr="00004B66" w:rsidRDefault="00004B66" w:rsidP="00004B66">
      <w:pPr>
        <w:bidi/>
        <w:rPr>
          <w:rFonts w:cs="David"/>
          <w:rtl/>
        </w:rPr>
      </w:pPr>
    </w:p>
    <w:p w14:paraId="04057BEF" w14:textId="77777777" w:rsidR="00004B66" w:rsidRPr="00004B66" w:rsidRDefault="00004B66" w:rsidP="00004B66">
      <w:pPr>
        <w:bidi/>
        <w:rPr>
          <w:rFonts w:cs="David" w:hint="cs"/>
          <w:rtl/>
        </w:rPr>
      </w:pPr>
      <w:r w:rsidRPr="00004B66">
        <w:rPr>
          <w:rFonts w:cs="David"/>
          <w:rtl/>
        </w:rPr>
        <w:tab/>
      </w:r>
      <w:r w:rsidRPr="00004B66">
        <w:rPr>
          <w:rFonts w:cs="David" w:hint="cs"/>
          <w:rtl/>
        </w:rPr>
        <w:t>חברת הכנסת אביטל.</w:t>
      </w:r>
    </w:p>
    <w:p w14:paraId="61702E81" w14:textId="77777777" w:rsidR="00004B66" w:rsidRPr="00004B66" w:rsidRDefault="00004B66" w:rsidP="00004B66">
      <w:pPr>
        <w:bidi/>
        <w:rPr>
          <w:rFonts w:cs="David" w:hint="cs"/>
          <w:rtl/>
        </w:rPr>
      </w:pPr>
    </w:p>
    <w:p w14:paraId="27B4EAEC" w14:textId="77777777" w:rsidR="00004B66" w:rsidRPr="00004B66" w:rsidRDefault="00004B66" w:rsidP="00004B66">
      <w:pPr>
        <w:bidi/>
        <w:rPr>
          <w:rFonts w:cs="David" w:hint="cs"/>
          <w:i/>
          <w:iCs/>
          <w:rtl/>
        </w:rPr>
      </w:pPr>
      <w:r w:rsidRPr="00004B66">
        <w:rPr>
          <w:rFonts w:cs="David" w:hint="cs"/>
          <w:u w:val="single"/>
          <w:rtl/>
        </w:rPr>
        <w:t>קולט אביטל:</w:t>
      </w:r>
    </w:p>
    <w:p w14:paraId="62A53454" w14:textId="77777777" w:rsidR="00004B66" w:rsidRPr="00004B66" w:rsidRDefault="00004B66" w:rsidP="00004B66">
      <w:pPr>
        <w:bidi/>
        <w:rPr>
          <w:rFonts w:cs="David" w:hint="cs"/>
          <w:i/>
          <w:iCs/>
          <w:rtl/>
        </w:rPr>
      </w:pPr>
    </w:p>
    <w:p w14:paraId="76D55720" w14:textId="77777777" w:rsidR="00004B66" w:rsidRPr="00004B66" w:rsidRDefault="00004B66" w:rsidP="00004B66">
      <w:pPr>
        <w:bidi/>
        <w:rPr>
          <w:rFonts w:cs="David" w:hint="cs"/>
          <w:rtl/>
        </w:rPr>
      </w:pPr>
      <w:r w:rsidRPr="00004B66">
        <w:rPr>
          <w:rFonts w:cs="David" w:hint="cs"/>
          <w:i/>
          <w:iCs/>
          <w:rtl/>
        </w:rPr>
        <w:tab/>
        <w:t xml:space="preserve"> </w:t>
      </w:r>
      <w:r w:rsidRPr="00004B66">
        <w:rPr>
          <w:rFonts w:cs="David" w:hint="cs"/>
          <w:rtl/>
        </w:rPr>
        <w:t>בעד.</w:t>
      </w:r>
    </w:p>
    <w:p w14:paraId="717C53F1" w14:textId="77777777" w:rsidR="00004B66" w:rsidRPr="00004B66" w:rsidRDefault="00004B66" w:rsidP="00004B66">
      <w:pPr>
        <w:bidi/>
        <w:rPr>
          <w:rFonts w:cs="David" w:hint="cs"/>
          <w:rtl/>
        </w:rPr>
      </w:pPr>
    </w:p>
    <w:p w14:paraId="49AD455A"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74A70D4" w14:textId="77777777" w:rsidR="00004B66" w:rsidRPr="00004B66" w:rsidRDefault="00004B66" w:rsidP="00004B66">
      <w:pPr>
        <w:bidi/>
        <w:rPr>
          <w:rFonts w:cs="David"/>
          <w:rtl/>
        </w:rPr>
      </w:pPr>
    </w:p>
    <w:p w14:paraId="1DD7346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מרציאנו</w:t>
      </w:r>
      <w:proofErr w:type="spellEnd"/>
      <w:r w:rsidRPr="00004B66">
        <w:rPr>
          <w:rFonts w:cs="David" w:hint="cs"/>
          <w:rtl/>
        </w:rPr>
        <w:t xml:space="preserve"> איננו נוכח, חבר הכנסת </w:t>
      </w:r>
      <w:proofErr w:type="spellStart"/>
      <w:r w:rsidRPr="00004B66">
        <w:rPr>
          <w:rFonts w:cs="David" w:hint="cs"/>
          <w:rtl/>
        </w:rPr>
        <w:t>מלכיאור</w:t>
      </w:r>
      <w:proofErr w:type="spellEnd"/>
      <w:r w:rsidRPr="00004B66">
        <w:rPr>
          <w:rFonts w:cs="David" w:hint="cs"/>
          <w:rtl/>
        </w:rPr>
        <w:t>.</w:t>
      </w:r>
    </w:p>
    <w:p w14:paraId="640246E1" w14:textId="77777777" w:rsidR="00004B66" w:rsidRPr="00004B66" w:rsidRDefault="00004B66" w:rsidP="00004B66">
      <w:pPr>
        <w:bidi/>
        <w:rPr>
          <w:rFonts w:cs="David" w:hint="cs"/>
          <w:rtl/>
        </w:rPr>
      </w:pPr>
    </w:p>
    <w:p w14:paraId="4666226B" w14:textId="77777777" w:rsidR="00004B66" w:rsidRPr="00004B66" w:rsidRDefault="00004B66" w:rsidP="00004B66">
      <w:pPr>
        <w:bidi/>
        <w:rPr>
          <w:rFonts w:cs="David" w:hint="cs"/>
          <w:rtl/>
        </w:rPr>
      </w:pPr>
      <w:r w:rsidRPr="00004B66">
        <w:rPr>
          <w:rFonts w:cs="David" w:hint="cs"/>
          <w:u w:val="single"/>
          <w:rtl/>
        </w:rPr>
        <w:t xml:space="preserve">מיכאל </w:t>
      </w:r>
      <w:proofErr w:type="spellStart"/>
      <w:r w:rsidRPr="00004B66">
        <w:rPr>
          <w:rFonts w:cs="David" w:hint="cs"/>
          <w:u w:val="single"/>
          <w:rtl/>
        </w:rPr>
        <w:t>מלכיאור</w:t>
      </w:r>
      <w:proofErr w:type="spellEnd"/>
      <w:r w:rsidRPr="00004B66">
        <w:rPr>
          <w:rFonts w:cs="David" w:hint="cs"/>
          <w:u w:val="single"/>
          <w:rtl/>
        </w:rPr>
        <w:t>:</w:t>
      </w:r>
    </w:p>
    <w:p w14:paraId="5743464D" w14:textId="77777777" w:rsidR="00004B66" w:rsidRPr="00004B66" w:rsidRDefault="00004B66" w:rsidP="00004B66">
      <w:pPr>
        <w:bidi/>
        <w:rPr>
          <w:rFonts w:cs="David" w:hint="cs"/>
          <w:rtl/>
        </w:rPr>
      </w:pPr>
    </w:p>
    <w:p w14:paraId="4AECD33C" w14:textId="77777777" w:rsidR="00004B66" w:rsidRPr="00004B66" w:rsidRDefault="00004B66" w:rsidP="00004B66">
      <w:pPr>
        <w:bidi/>
        <w:rPr>
          <w:rFonts w:cs="David" w:hint="cs"/>
          <w:rtl/>
        </w:rPr>
      </w:pPr>
      <w:r w:rsidRPr="00004B66">
        <w:rPr>
          <w:rFonts w:cs="David" w:hint="cs"/>
          <w:rtl/>
        </w:rPr>
        <w:tab/>
        <w:t xml:space="preserve"> בעד.</w:t>
      </w:r>
    </w:p>
    <w:p w14:paraId="7A7087C6" w14:textId="77777777" w:rsidR="00004B66" w:rsidRPr="00004B66" w:rsidRDefault="00004B66" w:rsidP="00004B66">
      <w:pPr>
        <w:bidi/>
        <w:rPr>
          <w:rFonts w:cs="David" w:hint="cs"/>
          <w:rtl/>
        </w:rPr>
      </w:pPr>
    </w:p>
    <w:p w14:paraId="4A15B51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DD1C884" w14:textId="77777777" w:rsidR="00004B66" w:rsidRPr="00004B66" w:rsidRDefault="00004B66" w:rsidP="00004B66">
      <w:pPr>
        <w:bidi/>
        <w:rPr>
          <w:rFonts w:cs="David"/>
          <w:rtl/>
        </w:rPr>
      </w:pPr>
    </w:p>
    <w:p w14:paraId="34064586"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אזולאי.</w:t>
      </w:r>
    </w:p>
    <w:p w14:paraId="6FA5E9C9" w14:textId="77777777" w:rsidR="00004B66" w:rsidRPr="00004B66" w:rsidRDefault="00004B66" w:rsidP="00004B66">
      <w:pPr>
        <w:bidi/>
        <w:rPr>
          <w:rFonts w:cs="David" w:hint="cs"/>
          <w:rtl/>
        </w:rPr>
      </w:pPr>
    </w:p>
    <w:p w14:paraId="4B06C87E" w14:textId="77777777" w:rsidR="00004B66" w:rsidRPr="00004B66" w:rsidRDefault="00004B66" w:rsidP="00004B66">
      <w:pPr>
        <w:bidi/>
        <w:rPr>
          <w:rFonts w:cs="David"/>
          <w:u w:val="single"/>
          <w:rtl/>
        </w:rPr>
      </w:pPr>
      <w:r w:rsidRPr="00004B66">
        <w:rPr>
          <w:rFonts w:cs="David"/>
          <w:u w:val="single"/>
          <w:rtl/>
        </w:rPr>
        <w:br w:type="page"/>
        <w:t>דוד אזולאי:</w:t>
      </w:r>
    </w:p>
    <w:p w14:paraId="5E466901" w14:textId="77777777" w:rsidR="00004B66" w:rsidRPr="00004B66" w:rsidRDefault="00004B66" w:rsidP="00004B66">
      <w:pPr>
        <w:bidi/>
        <w:rPr>
          <w:rFonts w:cs="David"/>
          <w:u w:val="single"/>
          <w:rtl/>
        </w:rPr>
      </w:pPr>
    </w:p>
    <w:p w14:paraId="4E37466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39947446" w14:textId="77777777" w:rsidR="00004B66" w:rsidRPr="00004B66" w:rsidRDefault="00004B66" w:rsidP="00004B66">
      <w:pPr>
        <w:bidi/>
        <w:rPr>
          <w:rFonts w:cs="David" w:hint="cs"/>
          <w:rtl/>
        </w:rPr>
      </w:pPr>
    </w:p>
    <w:p w14:paraId="0F3D644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13C5F71" w14:textId="77777777" w:rsidR="00004B66" w:rsidRPr="00004B66" w:rsidRDefault="00004B66" w:rsidP="00004B66">
      <w:pPr>
        <w:bidi/>
        <w:rPr>
          <w:rFonts w:cs="David"/>
          <w:rtl/>
        </w:rPr>
      </w:pPr>
    </w:p>
    <w:p w14:paraId="44264A9E"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נסים זאב.</w:t>
      </w:r>
    </w:p>
    <w:p w14:paraId="0C095DB4" w14:textId="77777777" w:rsidR="00004B66" w:rsidRPr="00004B66" w:rsidRDefault="00004B66" w:rsidP="00004B66">
      <w:pPr>
        <w:bidi/>
        <w:rPr>
          <w:rFonts w:cs="David" w:hint="cs"/>
          <w:rtl/>
        </w:rPr>
      </w:pPr>
    </w:p>
    <w:p w14:paraId="5E5C6EBF" w14:textId="77777777" w:rsidR="00004B66" w:rsidRPr="00004B66" w:rsidRDefault="00004B66" w:rsidP="00004B66">
      <w:pPr>
        <w:bidi/>
        <w:rPr>
          <w:rFonts w:cs="David" w:hint="cs"/>
          <w:rtl/>
        </w:rPr>
      </w:pPr>
      <w:r w:rsidRPr="00004B66">
        <w:rPr>
          <w:rFonts w:cs="David" w:hint="cs"/>
          <w:u w:val="single"/>
          <w:rtl/>
        </w:rPr>
        <w:t>נסים זאב:</w:t>
      </w:r>
    </w:p>
    <w:p w14:paraId="1B11839C" w14:textId="77777777" w:rsidR="00004B66" w:rsidRPr="00004B66" w:rsidRDefault="00004B66" w:rsidP="00004B66">
      <w:pPr>
        <w:bidi/>
        <w:rPr>
          <w:rFonts w:cs="David" w:hint="cs"/>
          <w:rtl/>
        </w:rPr>
      </w:pPr>
    </w:p>
    <w:p w14:paraId="09F2B292" w14:textId="77777777" w:rsidR="00004B66" w:rsidRPr="00004B66" w:rsidRDefault="00004B66" w:rsidP="00004B66">
      <w:pPr>
        <w:bidi/>
        <w:rPr>
          <w:rFonts w:cs="David" w:hint="cs"/>
          <w:rtl/>
        </w:rPr>
      </w:pPr>
      <w:r w:rsidRPr="00004B66">
        <w:rPr>
          <w:rFonts w:cs="David" w:hint="cs"/>
          <w:rtl/>
        </w:rPr>
        <w:tab/>
        <w:t xml:space="preserve"> נגד.</w:t>
      </w:r>
    </w:p>
    <w:p w14:paraId="3EB935AC" w14:textId="77777777" w:rsidR="00004B66" w:rsidRPr="00004B66" w:rsidRDefault="00004B66" w:rsidP="00004B66">
      <w:pPr>
        <w:bidi/>
        <w:rPr>
          <w:rFonts w:cs="David" w:hint="cs"/>
          <w:rtl/>
        </w:rPr>
      </w:pPr>
    </w:p>
    <w:p w14:paraId="624CEEE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C75476B" w14:textId="77777777" w:rsidR="00004B66" w:rsidRPr="00004B66" w:rsidRDefault="00004B66" w:rsidP="00004B66">
      <w:pPr>
        <w:bidi/>
        <w:rPr>
          <w:rFonts w:cs="David"/>
          <w:rtl/>
        </w:rPr>
      </w:pPr>
    </w:p>
    <w:p w14:paraId="7A419C40"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מרגי</w:t>
      </w:r>
      <w:proofErr w:type="spellEnd"/>
      <w:r w:rsidRPr="00004B66">
        <w:rPr>
          <w:rFonts w:cs="David" w:hint="cs"/>
          <w:rtl/>
        </w:rPr>
        <w:t>.</w:t>
      </w:r>
    </w:p>
    <w:p w14:paraId="42142EEC" w14:textId="77777777" w:rsidR="00004B66" w:rsidRPr="00004B66" w:rsidRDefault="00004B66" w:rsidP="00004B66">
      <w:pPr>
        <w:bidi/>
        <w:rPr>
          <w:rFonts w:cs="David" w:hint="cs"/>
          <w:u w:val="single"/>
          <w:rtl/>
        </w:rPr>
      </w:pPr>
    </w:p>
    <w:p w14:paraId="1B58EE53"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3DBBB0C8" w14:textId="77777777" w:rsidR="00004B66" w:rsidRPr="00004B66" w:rsidRDefault="00004B66" w:rsidP="00004B66">
      <w:pPr>
        <w:bidi/>
        <w:rPr>
          <w:rFonts w:cs="David" w:hint="cs"/>
          <w:rtl/>
        </w:rPr>
      </w:pPr>
    </w:p>
    <w:p w14:paraId="6479BF32" w14:textId="77777777" w:rsidR="00004B66" w:rsidRPr="00004B66" w:rsidRDefault="00004B66" w:rsidP="00004B66">
      <w:pPr>
        <w:bidi/>
        <w:rPr>
          <w:rFonts w:cs="David" w:hint="cs"/>
          <w:rtl/>
        </w:rPr>
      </w:pPr>
      <w:r w:rsidRPr="00004B66">
        <w:rPr>
          <w:rFonts w:cs="David" w:hint="cs"/>
          <w:rtl/>
        </w:rPr>
        <w:tab/>
        <w:t xml:space="preserve"> נגד.</w:t>
      </w:r>
    </w:p>
    <w:p w14:paraId="2DA8D980" w14:textId="77777777" w:rsidR="00004B66" w:rsidRPr="00004B66" w:rsidRDefault="00004B66" w:rsidP="00004B66">
      <w:pPr>
        <w:bidi/>
        <w:rPr>
          <w:rFonts w:cs="David" w:hint="cs"/>
          <w:rtl/>
        </w:rPr>
      </w:pPr>
    </w:p>
    <w:p w14:paraId="41ACD26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E107729" w14:textId="77777777" w:rsidR="00004B66" w:rsidRPr="00004B66" w:rsidRDefault="00004B66" w:rsidP="00004B66">
      <w:pPr>
        <w:bidi/>
        <w:rPr>
          <w:rFonts w:cs="David"/>
          <w:rtl/>
        </w:rPr>
      </w:pPr>
    </w:p>
    <w:p w14:paraId="78B82D24"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שרוני</w:t>
      </w:r>
      <w:proofErr w:type="spellEnd"/>
      <w:r w:rsidRPr="00004B66">
        <w:rPr>
          <w:rFonts w:cs="David" w:hint="cs"/>
          <w:rtl/>
        </w:rPr>
        <w:t>.</w:t>
      </w:r>
    </w:p>
    <w:p w14:paraId="4CA8C8B2" w14:textId="77777777" w:rsidR="00004B66" w:rsidRPr="00004B66" w:rsidRDefault="00004B66" w:rsidP="00004B66">
      <w:pPr>
        <w:bidi/>
        <w:rPr>
          <w:rFonts w:cs="David" w:hint="cs"/>
          <w:rtl/>
        </w:rPr>
      </w:pPr>
    </w:p>
    <w:p w14:paraId="02283001" w14:textId="77777777" w:rsidR="00004B66" w:rsidRPr="00004B66" w:rsidRDefault="00004B66" w:rsidP="00004B66">
      <w:pPr>
        <w:bidi/>
        <w:rPr>
          <w:rFonts w:cs="David" w:hint="cs"/>
          <w:rtl/>
        </w:rPr>
      </w:pPr>
      <w:r w:rsidRPr="00004B66">
        <w:rPr>
          <w:rFonts w:cs="David" w:hint="cs"/>
          <w:u w:val="single"/>
          <w:rtl/>
        </w:rPr>
        <w:t xml:space="preserve">משה </w:t>
      </w:r>
      <w:proofErr w:type="spellStart"/>
      <w:r w:rsidRPr="00004B66">
        <w:rPr>
          <w:rFonts w:cs="David" w:hint="cs"/>
          <w:u w:val="single"/>
          <w:rtl/>
        </w:rPr>
        <w:t>שרוני</w:t>
      </w:r>
      <w:proofErr w:type="spellEnd"/>
      <w:r w:rsidRPr="00004B66">
        <w:rPr>
          <w:rFonts w:cs="David" w:hint="cs"/>
          <w:u w:val="single"/>
          <w:rtl/>
        </w:rPr>
        <w:t>:</w:t>
      </w:r>
    </w:p>
    <w:p w14:paraId="5AC659F3" w14:textId="77777777" w:rsidR="00004B66" w:rsidRPr="00004B66" w:rsidRDefault="00004B66" w:rsidP="00004B66">
      <w:pPr>
        <w:bidi/>
        <w:rPr>
          <w:rFonts w:cs="David" w:hint="cs"/>
          <w:rtl/>
        </w:rPr>
      </w:pPr>
    </w:p>
    <w:p w14:paraId="067592FA" w14:textId="77777777" w:rsidR="00004B66" w:rsidRPr="00004B66" w:rsidRDefault="00004B66" w:rsidP="00004B66">
      <w:pPr>
        <w:bidi/>
        <w:rPr>
          <w:rFonts w:cs="David" w:hint="cs"/>
          <w:rtl/>
        </w:rPr>
      </w:pPr>
      <w:r w:rsidRPr="00004B66">
        <w:rPr>
          <w:rFonts w:cs="David" w:hint="cs"/>
          <w:rtl/>
        </w:rPr>
        <w:tab/>
        <w:t xml:space="preserve"> נגד.</w:t>
      </w:r>
    </w:p>
    <w:p w14:paraId="6794472D" w14:textId="77777777" w:rsidR="00004B66" w:rsidRPr="00004B66" w:rsidRDefault="00004B66" w:rsidP="00004B66">
      <w:pPr>
        <w:bidi/>
        <w:rPr>
          <w:rFonts w:cs="David" w:hint="cs"/>
          <w:rtl/>
        </w:rPr>
      </w:pPr>
    </w:p>
    <w:p w14:paraId="3E7B78B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21D1F4FF" w14:textId="77777777" w:rsidR="00004B66" w:rsidRPr="00004B66" w:rsidRDefault="00004B66" w:rsidP="00004B66">
      <w:pPr>
        <w:bidi/>
        <w:rPr>
          <w:rFonts w:cs="David"/>
          <w:rtl/>
        </w:rPr>
      </w:pPr>
    </w:p>
    <w:p w14:paraId="0EB0942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גלזר</w:t>
      </w:r>
      <w:proofErr w:type="spellEnd"/>
      <w:r w:rsidRPr="00004B66">
        <w:rPr>
          <w:rFonts w:cs="David" w:hint="cs"/>
          <w:rtl/>
        </w:rPr>
        <w:t>.</w:t>
      </w:r>
    </w:p>
    <w:p w14:paraId="273195BC" w14:textId="77777777" w:rsidR="00004B66" w:rsidRPr="00004B66" w:rsidRDefault="00004B66" w:rsidP="00004B66">
      <w:pPr>
        <w:bidi/>
        <w:rPr>
          <w:rFonts w:cs="David" w:hint="cs"/>
          <w:rtl/>
        </w:rPr>
      </w:pPr>
    </w:p>
    <w:p w14:paraId="344A0BCA" w14:textId="77777777" w:rsidR="00004B66" w:rsidRPr="00004B66" w:rsidRDefault="00004B66" w:rsidP="00004B66">
      <w:pPr>
        <w:bidi/>
        <w:rPr>
          <w:rFonts w:cs="David" w:hint="cs"/>
          <w:u w:val="single"/>
          <w:rtl/>
        </w:rPr>
      </w:pPr>
      <w:r w:rsidRPr="00004B66">
        <w:rPr>
          <w:rFonts w:cs="David" w:hint="cs"/>
          <w:u w:val="single"/>
          <w:rtl/>
        </w:rPr>
        <w:t xml:space="preserve">אלחנן </w:t>
      </w:r>
      <w:proofErr w:type="spellStart"/>
      <w:r w:rsidRPr="00004B66">
        <w:rPr>
          <w:rFonts w:cs="David" w:hint="cs"/>
          <w:u w:val="single"/>
          <w:rtl/>
        </w:rPr>
        <w:t>גלזר</w:t>
      </w:r>
      <w:proofErr w:type="spellEnd"/>
      <w:r w:rsidRPr="00004B66">
        <w:rPr>
          <w:rFonts w:cs="David" w:hint="cs"/>
          <w:u w:val="single"/>
          <w:rtl/>
        </w:rPr>
        <w:t>:</w:t>
      </w:r>
    </w:p>
    <w:p w14:paraId="17B30A98" w14:textId="77777777" w:rsidR="00004B66" w:rsidRPr="00004B66" w:rsidRDefault="00004B66" w:rsidP="00004B66">
      <w:pPr>
        <w:bidi/>
        <w:rPr>
          <w:rFonts w:cs="David" w:hint="cs"/>
          <w:u w:val="single"/>
          <w:rtl/>
        </w:rPr>
      </w:pPr>
    </w:p>
    <w:p w14:paraId="4AAA2443" w14:textId="77777777" w:rsidR="00004B66" w:rsidRPr="00004B66" w:rsidRDefault="00004B66" w:rsidP="00004B66">
      <w:pPr>
        <w:bidi/>
        <w:rPr>
          <w:rFonts w:cs="David" w:hint="cs"/>
          <w:rtl/>
        </w:rPr>
      </w:pPr>
      <w:r w:rsidRPr="00004B66">
        <w:rPr>
          <w:rFonts w:cs="David" w:hint="cs"/>
          <w:rtl/>
        </w:rPr>
        <w:tab/>
        <w:t>נגד.</w:t>
      </w:r>
    </w:p>
    <w:p w14:paraId="7C3DFD45" w14:textId="77777777" w:rsidR="00004B66" w:rsidRPr="00004B66" w:rsidRDefault="00004B66" w:rsidP="00004B66">
      <w:pPr>
        <w:bidi/>
        <w:rPr>
          <w:rFonts w:cs="David" w:hint="cs"/>
          <w:rtl/>
        </w:rPr>
      </w:pPr>
    </w:p>
    <w:p w14:paraId="712A459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DBC7FB4" w14:textId="77777777" w:rsidR="00004B66" w:rsidRPr="00004B66" w:rsidRDefault="00004B66" w:rsidP="00004B66">
      <w:pPr>
        <w:bidi/>
        <w:rPr>
          <w:rFonts w:cs="David"/>
          <w:rtl/>
        </w:rPr>
      </w:pPr>
    </w:p>
    <w:p w14:paraId="437C121A"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פרוש.</w:t>
      </w:r>
    </w:p>
    <w:p w14:paraId="09CF5713" w14:textId="77777777" w:rsidR="00004B66" w:rsidRPr="00004B66" w:rsidRDefault="00004B66" w:rsidP="00004B66">
      <w:pPr>
        <w:bidi/>
        <w:rPr>
          <w:rFonts w:cs="David" w:hint="cs"/>
          <w:rtl/>
        </w:rPr>
      </w:pPr>
    </w:p>
    <w:p w14:paraId="724C2F65" w14:textId="77777777" w:rsidR="00004B66" w:rsidRPr="00004B66" w:rsidRDefault="00004B66" w:rsidP="00004B66">
      <w:pPr>
        <w:bidi/>
        <w:rPr>
          <w:rFonts w:cs="David" w:hint="cs"/>
          <w:u w:val="single"/>
          <w:rtl/>
        </w:rPr>
      </w:pPr>
      <w:r w:rsidRPr="00004B66">
        <w:rPr>
          <w:rFonts w:cs="David" w:hint="cs"/>
          <w:u w:val="single"/>
          <w:rtl/>
        </w:rPr>
        <w:t>מאיר פרוש:</w:t>
      </w:r>
    </w:p>
    <w:p w14:paraId="6FC31812" w14:textId="77777777" w:rsidR="00004B66" w:rsidRPr="00004B66" w:rsidRDefault="00004B66" w:rsidP="00004B66">
      <w:pPr>
        <w:bidi/>
        <w:rPr>
          <w:rFonts w:cs="David" w:hint="cs"/>
          <w:u w:val="single"/>
        </w:rPr>
      </w:pPr>
    </w:p>
    <w:p w14:paraId="2A7F5769" w14:textId="77777777" w:rsidR="00004B66" w:rsidRPr="00004B66" w:rsidRDefault="00004B66" w:rsidP="00004B66">
      <w:pPr>
        <w:bidi/>
        <w:rPr>
          <w:rFonts w:cs="David" w:hint="cs"/>
          <w:rtl/>
        </w:rPr>
      </w:pPr>
      <w:r w:rsidRPr="00004B66">
        <w:rPr>
          <w:rFonts w:cs="David" w:hint="cs"/>
          <w:rtl/>
        </w:rPr>
        <w:tab/>
        <w:t xml:space="preserve"> בעד.</w:t>
      </w:r>
    </w:p>
    <w:p w14:paraId="72492E22" w14:textId="77777777" w:rsidR="00004B66" w:rsidRPr="00004B66" w:rsidRDefault="00004B66" w:rsidP="00004B66">
      <w:pPr>
        <w:bidi/>
        <w:rPr>
          <w:rFonts w:cs="David" w:hint="cs"/>
          <w:rtl/>
        </w:rPr>
      </w:pPr>
    </w:p>
    <w:p w14:paraId="7C7BCA21"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40656E4" w14:textId="77777777" w:rsidR="00004B66" w:rsidRPr="00004B66" w:rsidRDefault="00004B66" w:rsidP="00004B66">
      <w:pPr>
        <w:bidi/>
        <w:rPr>
          <w:rFonts w:cs="David"/>
          <w:rtl/>
        </w:rPr>
      </w:pPr>
    </w:p>
    <w:p w14:paraId="724028E4"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סער.</w:t>
      </w:r>
    </w:p>
    <w:p w14:paraId="226D9848" w14:textId="77777777" w:rsidR="00004B66" w:rsidRPr="00004B66" w:rsidRDefault="00004B66" w:rsidP="00004B66">
      <w:pPr>
        <w:bidi/>
        <w:rPr>
          <w:rFonts w:cs="David" w:hint="cs"/>
          <w:rtl/>
        </w:rPr>
      </w:pPr>
    </w:p>
    <w:p w14:paraId="6177D9E5" w14:textId="77777777" w:rsidR="00004B66" w:rsidRPr="00004B66" w:rsidRDefault="00004B66" w:rsidP="00004B66">
      <w:pPr>
        <w:bidi/>
        <w:rPr>
          <w:rFonts w:cs="David" w:hint="cs"/>
          <w:u w:val="single"/>
          <w:rtl/>
        </w:rPr>
      </w:pPr>
      <w:r w:rsidRPr="00004B66">
        <w:rPr>
          <w:rFonts w:cs="David" w:hint="cs"/>
          <w:u w:val="single"/>
          <w:rtl/>
        </w:rPr>
        <w:t>גדעון סער:</w:t>
      </w:r>
    </w:p>
    <w:p w14:paraId="4DEF1AEE" w14:textId="77777777" w:rsidR="00004B66" w:rsidRPr="00004B66" w:rsidRDefault="00004B66" w:rsidP="00004B66">
      <w:pPr>
        <w:bidi/>
        <w:rPr>
          <w:rFonts w:cs="David" w:hint="cs"/>
          <w:u w:val="single"/>
          <w:rtl/>
        </w:rPr>
      </w:pPr>
    </w:p>
    <w:p w14:paraId="68E8F626" w14:textId="77777777" w:rsidR="00004B66" w:rsidRPr="00004B66" w:rsidRDefault="00004B66" w:rsidP="00004B66">
      <w:pPr>
        <w:bidi/>
        <w:rPr>
          <w:rFonts w:cs="David" w:hint="cs"/>
          <w:rtl/>
        </w:rPr>
      </w:pPr>
      <w:r w:rsidRPr="00004B66">
        <w:rPr>
          <w:rFonts w:cs="David" w:hint="cs"/>
          <w:rtl/>
        </w:rPr>
        <w:tab/>
        <w:t xml:space="preserve"> בעד.</w:t>
      </w:r>
    </w:p>
    <w:p w14:paraId="4C37F9E7" w14:textId="77777777" w:rsidR="00004B66" w:rsidRPr="00004B66" w:rsidRDefault="00004B66" w:rsidP="00004B66">
      <w:pPr>
        <w:bidi/>
        <w:rPr>
          <w:rFonts w:cs="David" w:hint="cs"/>
          <w:rtl/>
        </w:rPr>
      </w:pPr>
    </w:p>
    <w:p w14:paraId="1A7AF48D"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7A0492B2" w14:textId="77777777" w:rsidR="00004B66" w:rsidRPr="00004B66" w:rsidRDefault="00004B66" w:rsidP="00004B66">
      <w:pPr>
        <w:bidi/>
        <w:rPr>
          <w:rFonts w:cs="David"/>
          <w:rtl/>
        </w:rPr>
      </w:pPr>
    </w:p>
    <w:p w14:paraId="1C7CAFD3"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ריבלין.</w:t>
      </w:r>
    </w:p>
    <w:p w14:paraId="7672008D" w14:textId="77777777" w:rsidR="00004B66" w:rsidRPr="00004B66" w:rsidRDefault="00004B66" w:rsidP="00004B66">
      <w:pPr>
        <w:bidi/>
        <w:rPr>
          <w:rFonts w:cs="David" w:hint="cs"/>
          <w:rtl/>
        </w:rPr>
      </w:pPr>
    </w:p>
    <w:p w14:paraId="0E8C0555" w14:textId="77777777" w:rsidR="00004B66" w:rsidRPr="00004B66" w:rsidRDefault="00004B66" w:rsidP="00004B66">
      <w:pPr>
        <w:bidi/>
        <w:rPr>
          <w:rFonts w:cs="David" w:hint="cs"/>
          <w:rtl/>
        </w:rPr>
      </w:pPr>
      <w:r w:rsidRPr="00004B66">
        <w:rPr>
          <w:rFonts w:cs="David"/>
          <w:u w:val="single"/>
          <w:rtl/>
        </w:rPr>
        <w:br w:type="page"/>
      </w:r>
      <w:r w:rsidRPr="00004B66">
        <w:rPr>
          <w:rFonts w:cs="David" w:hint="cs"/>
          <w:u w:val="single"/>
          <w:rtl/>
        </w:rPr>
        <w:t>ראובן ריבלין:</w:t>
      </w:r>
    </w:p>
    <w:p w14:paraId="2CB534C5" w14:textId="77777777" w:rsidR="00004B66" w:rsidRPr="00004B66" w:rsidRDefault="00004B66" w:rsidP="00004B66">
      <w:pPr>
        <w:bidi/>
        <w:rPr>
          <w:rFonts w:cs="David" w:hint="cs"/>
          <w:rtl/>
        </w:rPr>
      </w:pPr>
    </w:p>
    <w:p w14:paraId="3EB62775" w14:textId="77777777" w:rsidR="00004B66" w:rsidRPr="00004B66" w:rsidRDefault="00004B66" w:rsidP="00004B66">
      <w:pPr>
        <w:bidi/>
        <w:rPr>
          <w:rFonts w:cs="David" w:hint="cs"/>
          <w:rtl/>
        </w:rPr>
      </w:pPr>
      <w:r w:rsidRPr="00004B66">
        <w:rPr>
          <w:rFonts w:cs="David" w:hint="cs"/>
          <w:rtl/>
        </w:rPr>
        <w:tab/>
        <w:t xml:space="preserve"> בעד.</w:t>
      </w:r>
    </w:p>
    <w:p w14:paraId="6D148EB0" w14:textId="77777777" w:rsidR="00004B66" w:rsidRPr="00004B66" w:rsidRDefault="00004B66" w:rsidP="00004B66">
      <w:pPr>
        <w:bidi/>
        <w:rPr>
          <w:rFonts w:cs="David" w:hint="cs"/>
          <w:rtl/>
        </w:rPr>
      </w:pPr>
    </w:p>
    <w:p w14:paraId="48B2F850"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14ECF101" w14:textId="77777777" w:rsidR="00004B66" w:rsidRPr="00004B66" w:rsidRDefault="00004B66" w:rsidP="00004B66">
      <w:pPr>
        <w:bidi/>
        <w:rPr>
          <w:rFonts w:cs="David"/>
          <w:rtl/>
        </w:rPr>
      </w:pPr>
    </w:p>
    <w:p w14:paraId="60E661F8" w14:textId="77777777" w:rsidR="00004B66" w:rsidRPr="00004B66" w:rsidRDefault="00004B66" w:rsidP="00004B66">
      <w:pPr>
        <w:bidi/>
        <w:rPr>
          <w:rFonts w:cs="David" w:hint="cs"/>
          <w:rtl/>
        </w:rPr>
      </w:pPr>
      <w:r w:rsidRPr="00004B66">
        <w:rPr>
          <w:rFonts w:cs="David"/>
          <w:rtl/>
        </w:rPr>
        <w:tab/>
      </w:r>
      <w:r w:rsidRPr="00004B66">
        <w:rPr>
          <w:rFonts w:cs="David" w:hint="cs"/>
          <w:rtl/>
        </w:rPr>
        <w:t>חברת הכנסת לימור לבנת.</w:t>
      </w:r>
    </w:p>
    <w:p w14:paraId="01494030" w14:textId="77777777" w:rsidR="00004B66" w:rsidRPr="00004B66" w:rsidRDefault="00004B66" w:rsidP="00004B66">
      <w:pPr>
        <w:bidi/>
        <w:rPr>
          <w:rFonts w:cs="David" w:hint="cs"/>
          <w:rtl/>
        </w:rPr>
      </w:pPr>
    </w:p>
    <w:p w14:paraId="723023C9" w14:textId="77777777" w:rsidR="00004B66" w:rsidRPr="00004B66" w:rsidRDefault="00004B66" w:rsidP="00004B66">
      <w:pPr>
        <w:bidi/>
        <w:rPr>
          <w:rFonts w:cs="David" w:hint="cs"/>
          <w:rtl/>
        </w:rPr>
      </w:pPr>
      <w:r w:rsidRPr="00004B66">
        <w:rPr>
          <w:rFonts w:cs="David" w:hint="cs"/>
          <w:u w:val="single"/>
          <w:rtl/>
        </w:rPr>
        <w:t>לימור לבנת:</w:t>
      </w:r>
    </w:p>
    <w:p w14:paraId="3BD9D89F" w14:textId="77777777" w:rsidR="00004B66" w:rsidRPr="00004B66" w:rsidRDefault="00004B66" w:rsidP="00004B66">
      <w:pPr>
        <w:bidi/>
        <w:rPr>
          <w:rFonts w:cs="David" w:hint="cs"/>
          <w:rtl/>
        </w:rPr>
      </w:pPr>
    </w:p>
    <w:p w14:paraId="2F5821DB" w14:textId="77777777" w:rsidR="00004B66" w:rsidRPr="00004B66" w:rsidRDefault="00004B66" w:rsidP="00004B66">
      <w:pPr>
        <w:bidi/>
        <w:rPr>
          <w:rFonts w:cs="David" w:hint="cs"/>
          <w:rtl/>
        </w:rPr>
      </w:pPr>
      <w:r w:rsidRPr="00004B66">
        <w:rPr>
          <w:rFonts w:cs="David" w:hint="cs"/>
          <w:rtl/>
        </w:rPr>
        <w:tab/>
        <w:t xml:space="preserve"> בעד.</w:t>
      </w:r>
    </w:p>
    <w:p w14:paraId="63179D15" w14:textId="77777777" w:rsidR="00004B66" w:rsidRPr="00004B66" w:rsidRDefault="00004B66" w:rsidP="00004B66">
      <w:pPr>
        <w:bidi/>
        <w:rPr>
          <w:rFonts w:cs="David" w:hint="cs"/>
          <w:rtl/>
        </w:rPr>
      </w:pPr>
    </w:p>
    <w:p w14:paraId="1BF21642"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14C9D79" w14:textId="77777777" w:rsidR="00004B66" w:rsidRPr="00004B66" w:rsidRDefault="00004B66" w:rsidP="00004B66">
      <w:pPr>
        <w:bidi/>
        <w:rPr>
          <w:rFonts w:cs="David"/>
          <w:rtl/>
        </w:rPr>
      </w:pPr>
    </w:p>
    <w:p w14:paraId="6341E6F9"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רותם.</w:t>
      </w:r>
    </w:p>
    <w:p w14:paraId="7246CB40" w14:textId="77777777" w:rsidR="00004B66" w:rsidRPr="00004B66" w:rsidRDefault="00004B66" w:rsidP="00004B66">
      <w:pPr>
        <w:bidi/>
        <w:rPr>
          <w:rFonts w:cs="David" w:hint="cs"/>
          <w:rtl/>
        </w:rPr>
      </w:pPr>
    </w:p>
    <w:p w14:paraId="20F04C90" w14:textId="77777777" w:rsidR="00004B66" w:rsidRPr="00004B66" w:rsidRDefault="00004B66" w:rsidP="00004B66">
      <w:pPr>
        <w:bidi/>
        <w:rPr>
          <w:rFonts w:cs="David" w:hint="cs"/>
          <w:u w:val="single"/>
          <w:rtl/>
        </w:rPr>
      </w:pPr>
      <w:r w:rsidRPr="00004B66">
        <w:rPr>
          <w:rFonts w:cs="David" w:hint="cs"/>
          <w:u w:val="single"/>
          <w:rtl/>
        </w:rPr>
        <w:t>דוד רותם:</w:t>
      </w:r>
    </w:p>
    <w:p w14:paraId="3DB602F5" w14:textId="77777777" w:rsidR="00004B66" w:rsidRPr="00004B66" w:rsidRDefault="00004B66" w:rsidP="00004B66">
      <w:pPr>
        <w:bidi/>
        <w:rPr>
          <w:rFonts w:cs="David" w:hint="cs"/>
          <w:u w:val="single"/>
          <w:rtl/>
        </w:rPr>
      </w:pPr>
    </w:p>
    <w:p w14:paraId="0A9C5842" w14:textId="77777777" w:rsidR="00004B66" w:rsidRPr="00004B66" w:rsidRDefault="00004B66" w:rsidP="00004B66">
      <w:pPr>
        <w:bidi/>
        <w:rPr>
          <w:rFonts w:cs="David" w:hint="cs"/>
          <w:rtl/>
        </w:rPr>
      </w:pPr>
      <w:r w:rsidRPr="00004B66">
        <w:rPr>
          <w:rFonts w:cs="David" w:hint="cs"/>
          <w:rtl/>
        </w:rPr>
        <w:tab/>
        <w:t xml:space="preserve"> נגד.</w:t>
      </w:r>
    </w:p>
    <w:p w14:paraId="2AF29AFE" w14:textId="77777777" w:rsidR="00004B66" w:rsidRPr="00004B66" w:rsidRDefault="00004B66" w:rsidP="00004B66">
      <w:pPr>
        <w:bidi/>
        <w:rPr>
          <w:rFonts w:cs="David" w:hint="cs"/>
          <w:rtl/>
        </w:rPr>
      </w:pPr>
    </w:p>
    <w:p w14:paraId="3830D2E6"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417861D" w14:textId="77777777" w:rsidR="00004B66" w:rsidRPr="00004B66" w:rsidRDefault="00004B66" w:rsidP="00004B66">
      <w:pPr>
        <w:bidi/>
        <w:rPr>
          <w:rFonts w:cs="David"/>
          <w:rtl/>
        </w:rPr>
      </w:pPr>
    </w:p>
    <w:p w14:paraId="5580E817"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w:t>
      </w:r>
      <w:proofErr w:type="spellStart"/>
      <w:r w:rsidRPr="00004B66">
        <w:rPr>
          <w:rFonts w:cs="David" w:hint="cs"/>
          <w:rtl/>
        </w:rPr>
        <w:t>אילטוב</w:t>
      </w:r>
      <w:proofErr w:type="spellEnd"/>
      <w:r w:rsidRPr="00004B66">
        <w:rPr>
          <w:rFonts w:cs="David" w:hint="cs"/>
          <w:rtl/>
        </w:rPr>
        <w:t>.</w:t>
      </w:r>
    </w:p>
    <w:p w14:paraId="4D54A73A" w14:textId="77777777" w:rsidR="00004B66" w:rsidRPr="00004B66" w:rsidRDefault="00004B66" w:rsidP="00004B66">
      <w:pPr>
        <w:bidi/>
        <w:rPr>
          <w:rFonts w:cs="David" w:hint="cs"/>
          <w:rtl/>
        </w:rPr>
      </w:pPr>
    </w:p>
    <w:p w14:paraId="43A032FD"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73D0E25B" w14:textId="77777777" w:rsidR="00004B66" w:rsidRPr="00004B66" w:rsidRDefault="00004B66" w:rsidP="00004B66">
      <w:pPr>
        <w:bidi/>
        <w:rPr>
          <w:rFonts w:cs="David"/>
          <w:rtl/>
        </w:rPr>
      </w:pPr>
    </w:p>
    <w:p w14:paraId="2F88C41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נגד.</w:t>
      </w:r>
    </w:p>
    <w:p w14:paraId="2CD71965" w14:textId="77777777" w:rsidR="00004B66" w:rsidRPr="00004B66" w:rsidRDefault="00004B66" w:rsidP="00004B66">
      <w:pPr>
        <w:bidi/>
        <w:rPr>
          <w:rFonts w:cs="David" w:hint="cs"/>
          <w:rtl/>
        </w:rPr>
      </w:pPr>
    </w:p>
    <w:p w14:paraId="52F6014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29B9C24" w14:textId="77777777" w:rsidR="00004B66" w:rsidRPr="00004B66" w:rsidRDefault="00004B66" w:rsidP="00004B66">
      <w:pPr>
        <w:bidi/>
        <w:rPr>
          <w:rFonts w:cs="David"/>
          <w:rtl/>
        </w:rPr>
      </w:pPr>
    </w:p>
    <w:p w14:paraId="66C1F661"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אורי אריאל.</w:t>
      </w:r>
    </w:p>
    <w:p w14:paraId="3A15D742" w14:textId="77777777" w:rsidR="00004B66" w:rsidRPr="00004B66" w:rsidRDefault="00004B66" w:rsidP="00004B66">
      <w:pPr>
        <w:bidi/>
        <w:rPr>
          <w:rFonts w:cs="David" w:hint="cs"/>
          <w:rtl/>
        </w:rPr>
      </w:pPr>
    </w:p>
    <w:p w14:paraId="72EFC7A7" w14:textId="77777777" w:rsidR="00004B66" w:rsidRPr="00004B66" w:rsidRDefault="00004B66" w:rsidP="00004B66">
      <w:pPr>
        <w:bidi/>
        <w:rPr>
          <w:rFonts w:cs="David"/>
          <w:rtl/>
        </w:rPr>
      </w:pPr>
      <w:r w:rsidRPr="00004B66">
        <w:rPr>
          <w:rFonts w:cs="David" w:hint="eastAsia"/>
          <w:u w:val="single"/>
          <w:rtl/>
        </w:rPr>
        <w:t>אורי</w:t>
      </w:r>
      <w:r w:rsidRPr="00004B66">
        <w:rPr>
          <w:rFonts w:cs="David"/>
          <w:u w:val="single"/>
          <w:rtl/>
        </w:rPr>
        <w:t xml:space="preserve"> אריאל:</w:t>
      </w:r>
    </w:p>
    <w:p w14:paraId="73CB5936" w14:textId="77777777" w:rsidR="00004B66" w:rsidRPr="00004B66" w:rsidRDefault="00004B66" w:rsidP="00004B66">
      <w:pPr>
        <w:bidi/>
        <w:rPr>
          <w:rFonts w:cs="David"/>
          <w:rtl/>
        </w:rPr>
      </w:pPr>
    </w:p>
    <w:p w14:paraId="5B2A5D15"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בעד.</w:t>
      </w:r>
    </w:p>
    <w:p w14:paraId="0341E133" w14:textId="77777777" w:rsidR="00004B66" w:rsidRPr="00004B66" w:rsidRDefault="00004B66" w:rsidP="00004B66">
      <w:pPr>
        <w:bidi/>
        <w:rPr>
          <w:rFonts w:cs="David" w:hint="cs"/>
          <w:rtl/>
        </w:rPr>
      </w:pPr>
    </w:p>
    <w:p w14:paraId="11690A97"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5C80B05" w14:textId="77777777" w:rsidR="00004B66" w:rsidRPr="00004B66" w:rsidRDefault="00004B66" w:rsidP="00004B66">
      <w:pPr>
        <w:bidi/>
        <w:rPr>
          <w:rFonts w:cs="David"/>
          <w:rtl/>
        </w:rPr>
      </w:pPr>
    </w:p>
    <w:p w14:paraId="665B5FDC" w14:textId="77777777" w:rsidR="00004B66" w:rsidRPr="00004B66" w:rsidRDefault="00004B66" w:rsidP="00004B66">
      <w:pPr>
        <w:bidi/>
        <w:rPr>
          <w:rFonts w:cs="David" w:hint="cs"/>
          <w:rtl/>
        </w:rPr>
      </w:pPr>
      <w:r w:rsidRPr="00004B66">
        <w:rPr>
          <w:rFonts w:cs="David"/>
          <w:rtl/>
        </w:rPr>
        <w:tab/>
      </w:r>
      <w:r w:rsidRPr="00004B66">
        <w:rPr>
          <w:rFonts w:cs="David" w:hint="cs"/>
          <w:rtl/>
        </w:rPr>
        <w:t>חבר הכנסת אלדד.</w:t>
      </w:r>
    </w:p>
    <w:p w14:paraId="5A7958BB" w14:textId="77777777" w:rsidR="00004B66" w:rsidRPr="00004B66" w:rsidRDefault="00004B66" w:rsidP="00004B66">
      <w:pPr>
        <w:bidi/>
        <w:rPr>
          <w:rFonts w:cs="David" w:hint="cs"/>
          <w:rtl/>
        </w:rPr>
      </w:pPr>
    </w:p>
    <w:p w14:paraId="7C4DE7A7" w14:textId="77777777" w:rsidR="00004B66" w:rsidRPr="00004B66" w:rsidRDefault="00004B66" w:rsidP="00004B66">
      <w:pPr>
        <w:bidi/>
        <w:rPr>
          <w:rFonts w:cs="David" w:hint="cs"/>
          <w:u w:val="single"/>
          <w:rtl/>
        </w:rPr>
      </w:pPr>
      <w:r w:rsidRPr="00004B66">
        <w:rPr>
          <w:rFonts w:cs="David" w:hint="cs"/>
          <w:u w:val="single"/>
          <w:rtl/>
        </w:rPr>
        <w:t>אריה אלדד:</w:t>
      </w:r>
    </w:p>
    <w:p w14:paraId="53BCFD2F" w14:textId="77777777" w:rsidR="00004B66" w:rsidRPr="00004B66" w:rsidRDefault="00004B66" w:rsidP="00004B66">
      <w:pPr>
        <w:bidi/>
        <w:rPr>
          <w:rFonts w:cs="David" w:hint="cs"/>
          <w:u w:val="single"/>
          <w:rtl/>
        </w:rPr>
      </w:pPr>
    </w:p>
    <w:p w14:paraId="1449D64F" w14:textId="77777777" w:rsidR="00004B66" w:rsidRPr="00004B66" w:rsidRDefault="00004B66" w:rsidP="00004B66">
      <w:pPr>
        <w:bidi/>
        <w:rPr>
          <w:rFonts w:cs="David" w:hint="cs"/>
          <w:rtl/>
        </w:rPr>
      </w:pPr>
      <w:r w:rsidRPr="00004B66">
        <w:rPr>
          <w:rFonts w:cs="David" w:hint="cs"/>
          <w:rtl/>
        </w:rPr>
        <w:tab/>
        <w:t xml:space="preserve"> בעד.</w:t>
      </w:r>
    </w:p>
    <w:p w14:paraId="6FAF4D31" w14:textId="77777777" w:rsidR="00004B66" w:rsidRPr="00004B66" w:rsidRDefault="00004B66" w:rsidP="00004B66">
      <w:pPr>
        <w:bidi/>
        <w:rPr>
          <w:rFonts w:cs="David" w:hint="cs"/>
          <w:rtl/>
        </w:rPr>
      </w:pPr>
      <w:r w:rsidRPr="00004B66">
        <w:rPr>
          <w:rFonts w:cs="David" w:hint="cs"/>
          <w:rtl/>
        </w:rPr>
        <w:t xml:space="preserve"> </w:t>
      </w:r>
    </w:p>
    <w:p w14:paraId="33314F5B"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05BE27F6" w14:textId="77777777" w:rsidR="00004B66" w:rsidRPr="00004B66" w:rsidRDefault="00004B66" w:rsidP="00004B66">
      <w:pPr>
        <w:bidi/>
        <w:rPr>
          <w:rFonts w:cs="David"/>
          <w:rtl/>
        </w:rPr>
      </w:pPr>
    </w:p>
    <w:p w14:paraId="6B0FA9EF"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זהבה </w:t>
      </w:r>
      <w:proofErr w:type="spellStart"/>
      <w:r w:rsidRPr="00004B66">
        <w:rPr>
          <w:rFonts w:cs="David" w:hint="cs"/>
          <w:rtl/>
        </w:rPr>
        <w:t>גלאון</w:t>
      </w:r>
      <w:proofErr w:type="spellEnd"/>
      <w:r w:rsidRPr="00004B66">
        <w:rPr>
          <w:rFonts w:cs="David" w:hint="cs"/>
          <w:rtl/>
        </w:rPr>
        <w:t>.</w:t>
      </w:r>
    </w:p>
    <w:p w14:paraId="52F71E0C" w14:textId="77777777" w:rsidR="00004B66" w:rsidRPr="00004B66" w:rsidRDefault="00004B66" w:rsidP="00004B66">
      <w:pPr>
        <w:bidi/>
        <w:rPr>
          <w:rFonts w:cs="David" w:hint="cs"/>
          <w:rtl/>
        </w:rPr>
      </w:pPr>
    </w:p>
    <w:p w14:paraId="6D48A5AC" w14:textId="77777777" w:rsidR="00004B66" w:rsidRPr="00004B66" w:rsidRDefault="00004B66" w:rsidP="00004B66">
      <w:pPr>
        <w:bidi/>
        <w:rPr>
          <w:rFonts w:cs="David" w:hint="cs"/>
          <w:rtl/>
        </w:rPr>
      </w:pPr>
      <w:r w:rsidRPr="00004B66">
        <w:rPr>
          <w:rFonts w:cs="David" w:hint="cs"/>
          <w:u w:val="single"/>
          <w:rtl/>
        </w:rPr>
        <w:t xml:space="preserve">זהבה </w:t>
      </w:r>
      <w:proofErr w:type="spellStart"/>
      <w:r w:rsidRPr="00004B66">
        <w:rPr>
          <w:rFonts w:cs="David" w:hint="cs"/>
          <w:u w:val="single"/>
          <w:rtl/>
        </w:rPr>
        <w:t>גלאון</w:t>
      </w:r>
      <w:proofErr w:type="spellEnd"/>
      <w:r w:rsidRPr="00004B66">
        <w:rPr>
          <w:rFonts w:cs="David" w:hint="cs"/>
          <w:u w:val="single"/>
          <w:rtl/>
        </w:rPr>
        <w:t>:</w:t>
      </w:r>
    </w:p>
    <w:p w14:paraId="1708A63B" w14:textId="77777777" w:rsidR="00004B66" w:rsidRPr="00004B66" w:rsidRDefault="00004B66" w:rsidP="00004B66">
      <w:pPr>
        <w:bidi/>
        <w:rPr>
          <w:rFonts w:cs="David" w:hint="cs"/>
          <w:rtl/>
        </w:rPr>
      </w:pPr>
    </w:p>
    <w:p w14:paraId="41DDEAE4" w14:textId="77777777" w:rsidR="00004B66" w:rsidRPr="00004B66" w:rsidRDefault="00004B66" w:rsidP="00004B66">
      <w:pPr>
        <w:tabs>
          <w:tab w:val="left" w:pos="938"/>
          <w:tab w:val="left" w:pos="1590"/>
        </w:tabs>
        <w:bidi/>
        <w:rPr>
          <w:rFonts w:cs="David" w:hint="cs"/>
          <w:rtl/>
        </w:rPr>
      </w:pPr>
      <w:r w:rsidRPr="00004B66">
        <w:rPr>
          <w:rFonts w:cs="David" w:hint="cs"/>
          <w:rtl/>
        </w:rPr>
        <w:t xml:space="preserve">          בעד.</w:t>
      </w:r>
    </w:p>
    <w:p w14:paraId="79891546" w14:textId="77777777" w:rsidR="00004B66" w:rsidRPr="00004B66" w:rsidRDefault="00004B66" w:rsidP="00004B66">
      <w:pPr>
        <w:bidi/>
        <w:rPr>
          <w:rFonts w:cs="David" w:hint="cs"/>
          <w:rtl/>
        </w:rPr>
      </w:pPr>
    </w:p>
    <w:p w14:paraId="1B022694"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3C8EB0E4" w14:textId="77777777" w:rsidR="00004B66" w:rsidRPr="00004B66" w:rsidRDefault="00004B66" w:rsidP="00004B66">
      <w:pPr>
        <w:bidi/>
        <w:rPr>
          <w:rFonts w:cs="David"/>
          <w:rtl/>
        </w:rPr>
      </w:pPr>
    </w:p>
    <w:p w14:paraId="4924EC5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 הכנסת טיבי אינו נוכח. חבר הכנסת </w:t>
      </w:r>
      <w:proofErr w:type="spellStart"/>
      <w:r w:rsidRPr="00004B66">
        <w:rPr>
          <w:rFonts w:cs="David" w:hint="cs"/>
          <w:rtl/>
        </w:rPr>
        <w:t>סוויד</w:t>
      </w:r>
      <w:proofErr w:type="spellEnd"/>
      <w:r w:rsidRPr="00004B66">
        <w:rPr>
          <w:rFonts w:cs="David" w:hint="cs"/>
          <w:rtl/>
        </w:rPr>
        <w:t>.</w:t>
      </w:r>
    </w:p>
    <w:p w14:paraId="288C0426" w14:textId="77777777" w:rsidR="00004B66" w:rsidRPr="00004B66" w:rsidRDefault="00004B66" w:rsidP="00004B66">
      <w:pPr>
        <w:bidi/>
        <w:rPr>
          <w:rFonts w:cs="David" w:hint="cs"/>
          <w:rtl/>
        </w:rPr>
      </w:pPr>
    </w:p>
    <w:p w14:paraId="1E87FC46" w14:textId="77777777" w:rsidR="00004B66" w:rsidRPr="00004B66" w:rsidRDefault="00004B66" w:rsidP="00004B66">
      <w:pPr>
        <w:bidi/>
        <w:rPr>
          <w:rFonts w:cs="David" w:hint="cs"/>
          <w:rtl/>
        </w:rPr>
      </w:pPr>
      <w:r w:rsidRPr="00004B66">
        <w:rPr>
          <w:rFonts w:cs="David"/>
          <w:u w:val="single"/>
          <w:rtl/>
        </w:rPr>
        <w:br w:type="page"/>
      </w:r>
      <w:proofErr w:type="spellStart"/>
      <w:r w:rsidRPr="00004B66">
        <w:rPr>
          <w:rFonts w:cs="David" w:hint="cs"/>
          <w:u w:val="single"/>
          <w:rtl/>
        </w:rPr>
        <w:t>חנא</w:t>
      </w:r>
      <w:proofErr w:type="spellEnd"/>
      <w:r w:rsidRPr="00004B66">
        <w:rPr>
          <w:rFonts w:cs="David" w:hint="cs"/>
          <w:u w:val="single"/>
          <w:rtl/>
        </w:rPr>
        <w:t xml:space="preserve"> </w:t>
      </w:r>
      <w:proofErr w:type="spellStart"/>
      <w:r w:rsidRPr="00004B66">
        <w:rPr>
          <w:rFonts w:cs="David" w:hint="cs"/>
          <w:u w:val="single"/>
          <w:rtl/>
        </w:rPr>
        <w:t>סוויד</w:t>
      </w:r>
      <w:proofErr w:type="spellEnd"/>
      <w:r w:rsidRPr="00004B66">
        <w:rPr>
          <w:rFonts w:cs="David" w:hint="cs"/>
          <w:u w:val="single"/>
          <w:rtl/>
        </w:rPr>
        <w:t>:</w:t>
      </w:r>
    </w:p>
    <w:p w14:paraId="61E5D46E" w14:textId="77777777" w:rsidR="00004B66" w:rsidRPr="00004B66" w:rsidRDefault="00004B66" w:rsidP="00004B66">
      <w:pPr>
        <w:bidi/>
        <w:rPr>
          <w:rFonts w:cs="David" w:hint="cs"/>
          <w:rtl/>
        </w:rPr>
      </w:pPr>
    </w:p>
    <w:p w14:paraId="49137958" w14:textId="77777777" w:rsidR="00004B66" w:rsidRPr="00004B66" w:rsidRDefault="00004B66" w:rsidP="00004B66">
      <w:pPr>
        <w:bidi/>
        <w:rPr>
          <w:rFonts w:cs="David" w:hint="cs"/>
          <w:rtl/>
        </w:rPr>
      </w:pPr>
      <w:r w:rsidRPr="00004B66">
        <w:rPr>
          <w:rFonts w:cs="David" w:hint="cs"/>
          <w:rtl/>
        </w:rPr>
        <w:tab/>
        <w:t xml:space="preserve"> בעד.</w:t>
      </w:r>
    </w:p>
    <w:p w14:paraId="0B2308B4" w14:textId="77777777" w:rsidR="00004B66" w:rsidRPr="00004B66" w:rsidRDefault="00004B66" w:rsidP="00004B66">
      <w:pPr>
        <w:bidi/>
        <w:rPr>
          <w:rFonts w:cs="David" w:hint="cs"/>
          <w:rtl/>
        </w:rPr>
      </w:pPr>
    </w:p>
    <w:p w14:paraId="5A118BCC"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6E2D09F7" w14:textId="77777777" w:rsidR="00004B66" w:rsidRPr="00004B66" w:rsidRDefault="00004B66" w:rsidP="00004B66">
      <w:pPr>
        <w:bidi/>
        <w:rPr>
          <w:rFonts w:cs="David"/>
          <w:rtl/>
        </w:rPr>
      </w:pPr>
    </w:p>
    <w:p w14:paraId="50E44868"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חברת הכנסת אברהם </w:t>
      </w:r>
      <w:r w:rsidRPr="00004B66">
        <w:rPr>
          <w:rFonts w:cs="David"/>
          <w:rtl/>
        </w:rPr>
        <w:t>–</w:t>
      </w:r>
      <w:r w:rsidRPr="00004B66">
        <w:rPr>
          <w:rFonts w:cs="David" w:hint="cs"/>
          <w:rtl/>
        </w:rPr>
        <w:t xml:space="preserve"> נגד.</w:t>
      </w:r>
    </w:p>
    <w:p w14:paraId="60BAAB66" w14:textId="77777777" w:rsidR="00004B66" w:rsidRPr="00004B66" w:rsidRDefault="00004B66" w:rsidP="00004B66">
      <w:pPr>
        <w:bidi/>
        <w:rPr>
          <w:rFonts w:cs="David" w:hint="cs"/>
          <w:rtl/>
        </w:rPr>
      </w:pPr>
    </w:p>
    <w:p w14:paraId="744E5E4A" w14:textId="77777777" w:rsidR="00004B66" w:rsidRPr="00004B66" w:rsidRDefault="00004B66" w:rsidP="00004B66">
      <w:pPr>
        <w:bidi/>
        <w:rPr>
          <w:rFonts w:cs="David" w:hint="cs"/>
          <w:rtl/>
        </w:rPr>
      </w:pPr>
      <w:r w:rsidRPr="00004B66">
        <w:rPr>
          <w:rFonts w:cs="David" w:hint="cs"/>
          <w:rtl/>
        </w:rPr>
        <w:tab/>
        <w:t xml:space="preserve">תוצאות ההצבעה על ערעורו של חבר הכנסת </w:t>
      </w:r>
      <w:proofErr w:type="spellStart"/>
      <w:r w:rsidRPr="00004B66">
        <w:rPr>
          <w:rFonts w:cs="David" w:hint="cs"/>
          <w:rtl/>
        </w:rPr>
        <w:t>מוחמד</w:t>
      </w:r>
      <w:proofErr w:type="spellEnd"/>
      <w:r w:rsidRPr="00004B66">
        <w:rPr>
          <w:rFonts w:cs="David" w:hint="cs"/>
          <w:rtl/>
        </w:rPr>
        <w:t xml:space="preserve"> ברכה: בעד </w:t>
      </w:r>
      <w:r w:rsidRPr="00004B66">
        <w:rPr>
          <w:rFonts w:cs="David"/>
          <w:rtl/>
        </w:rPr>
        <w:t>–</w:t>
      </w:r>
      <w:r w:rsidRPr="00004B66">
        <w:rPr>
          <w:rFonts w:cs="David" w:hint="cs"/>
          <w:rtl/>
        </w:rPr>
        <w:t xml:space="preserve"> 11, נגד </w:t>
      </w:r>
      <w:r w:rsidRPr="00004B66">
        <w:rPr>
          <w:rFonts w:cs="David"/>
          <w:rtl/>
        </w:rPr>
        <w:t>–</w:t>
      </w:r>
      <w:r w:rsidRPr="00004B66">
        <w:rPr>
          <w:rFonts w:cs="David" w:hint="cs"/>
          <w:rtl/>
        </w:rPr>
        <w:t>12, אין נמנעים.</w:t>
      </w:r>
    </w:p>
    <w:p w14:paraId="7D842ED8" w14:textId="77777777" w:rsidR="00004B66" w:rsidRPr="00004B66" w:rsidRDefault="00004B66" w:rsidP="00004B66">
      <w:pPr>
        <w:bidi/>
        <w:rPr>
          <w:rFonts w:cs="David" w:hint="cs"/>
          <w:rtl/>
        </w:rPr>
      </w:pPr>
      <w:r w:rsidRPr="00004B66">
        <w:rPr>
          <w:rFonts w:cs="David" w:hint="cs"/>
          <w:rtl/>
        </w:rPr>
        <w:tab/>
      </w:r>
    </w:p>
    <w:p w14:paraId="53061F4F" w14:textId="77777777" w:rsidR="00004B66" w:rsidRPr="00004B66" w:rsidRDefault="00004B66" w:rsidP="00004B66">
      <w:pPr>
        <w:bidi/>
        <w:rPr>
          <w:rFonts w:cs="David" w:hint="cs"/>
          <w:rtl/>
        </w:rPr>
      </w:pPr>
      <w:r w:rsidRPr="00004B66">
        <w:rPr>
          <w:rFonts w:cs="David" w:hint="cs"/>
          <w:rtl/>
        </w:rPr>
        <w:tab/>
        <w:t>לפיכך אני קובעת שגם ערעורו של חבר הכנסת ברכה לא התקבל.</w:t>
      </w:r>
    </w:p>
    <w:p w14:paraId="2CEC09DE" w14:textId="77777777" w:rsidR="00004B66" w:rsidRPr="00004B66" w:rsidRDefault="00004B66" w:rsidP="00004B66">
      <w:pPr>
        <w:bidi/>
        <w:rPr>
          <w:rFonts w:cs="David" w:hint="cs"/>
          <w:rtl/>
        </w:rPr>
      </w:pPr>
    </w:p>
    <w:p w14:paraId="76436043" w14:textId="77777777" w:rsidR="00004B66" w:rsidRPr="00004B66" w:rsidRDefault="00004B66" w:rsidP="00004B66">
      <w:pPr>
        <w:bidi/>
        <w:rPr>
          <w:rFonts w:cs="David" w:hint="cs"/>
          <w:rtl/>
        </w:rPr>
      </w:pPr>
    </w:p>
    <w:p w14:paraId="11D0E9A5" w14:textId="77777777" w:rsidR="00004B66" w:rsidRPr="00004B66" w:rsidRDefault="00004B66" w:rsidP="00004B66">
      <w:pPr>
        <w:bidi/>
        <w:rPr>
          <w:rFonts w:cs="David" w:hint="cs"/>
          <w:b/>
          <w:bCs/>
          <w:u w:val="single"/>
          <w:rtl/>
        </w:rPr>
      </w:pPr>
      <w:r w:rsidRPr="00004B66">
        <w:rPr>
          <w:rFonts w:cs="David"/>
          <w:u w:val="single"/>
          <w:rtl/>
        </w:rPr>
        <w:br w:type="page"/>
      </w:r>
      <w:r w:rsidRPr="00004B66">
        <w:rPr>
          <w:rFonts w:cs="David" w:hint="cs"/>
          <w:b/>
          <w:bCs/>
          <w:rtl/>
        </w:rPr>
        <w:t>ו.</w:t>
      </w:r>
      <w:r w:rsidRPr="00004B66">
        <w:rPr>
          <w:rFonts w:cs="David" w:hint="cs"/>
          <w:b/>
          <w:bCs/>
          <w:u w:val="single"/>
          <w:rtl/>
        </w:rPr>
        <w:t xml:space="preserve"> בקשות חברי הכנסת להקדמת הדיון לפני הקריאה הטרומית:</w:t>
      </w:r>
    </w:p>
    <w:p w14:paraId="16A029CC" w14:textId="77777777" w:rsidR="00004B66" w:rsidRPr="00004B66" w:rsidRDefault="00004B66" w:rsidP="00004B66">
      <w:pPr>
        <w:bidi/>
        <w:rPr>
          <w:rFonts w:cs="David" w:hint="cs"/>
          <w:b/>
          <w:bCs/>
          <w:u w:val="single"/>
          <w:rtl/>
        </w:rPr>
      </w:pPr>
      <w:r w:rsidRPr="00004B66">
        <w:rPr>
          <w:rFonts w:cs="David" w:hint="cs"/>
          <w:b/>
          <w:bCs/>
          <w:rtl/>
        </w:rPr>
        <w:t xml:space="preserve">    </w:t>
      </w:r>
      <w:r w:rsidRPr="00004B66">
        <w:rPr>
          <w:rFonts w:cs="David" w:hint="cs"/>
          <w:b/>
          <w:bCs/>
          <w:u w:val="single"/>
          <w:rtl/>
        </w:rPr>
        <w:t xml:space="preserve">1. הצעת חוק חינוך ממלכתי (תיקון- מוסד חינוך תרבותי ייחודי) </w:t>
      </w:r>
      <w:proofErr w:type="spellStart"/>
      <w:r w:rsidRPr="00004B66">
        <w:rPr>
          <w:rFonts w:cs="David" w:hint="cs"/>
          <w:b/>
          <w:bCs/>
          <w:u w:val="single"/>
          <w:rtl/>
        </w:rPr>
        <w:t>התשס"ז</w:t>
      </w:r>
      <w:proofErr w:type="spellEnd"/>
      <w:r w:rsidRPr="00004B66">
        <w:rPr>
          <w:rFonts w:cs="David" w:hint="cs"/>
          <w:b/>
          <w:bCs/>
          <w:u w:val="single"/>
          <w:rtl/>
        </w:rPr>
        <w:t xml:space="preserve">-2007 (פ/2733) של </w:t>
      </w:r>
    </w:p>
    <w:p w14:paraId="19703C32" w14:textId="77777777" w:rsidR="00004B66" w:rsidRPr="00004B66" w:rsidRDefault="00004B66" w:rsidP="00004B66">
      <w:pPr>
        <w:bidi/>
        <w:rPr>
          <w:rFonts w:cs="David" w:hint="cs"/>
          <w:b/>
          <w:bCs/>
          <w:u w:val="single"/>
          <w:rtl/>
        </w:rPr>
      </w:pPr>
      <w:r w:rsidRPr="00004B66">
        <w:rPr>
          <w:rFonts w:cs="David" w:hint="cs"/>
          <w:b/>
          <w:bCs/>
          <w:rtl/>
        </w:rPr>
        <w:t xml:space="preserve">        </w:t>
      </w:r>
      <w:r w:rsidRPr="00004B66">
        <w:rPr>
          <w:rFonts w:cs="David" w:hint="cs"/>
          <w:b/>
          <w:bCs/>
          <w:u w:val="single"/>
          <w:rtl/>
        </w:rPr>
        <w:t xml:space="preserve">חבר הכנסת יעקב </w:t>
      </w:r>
      <w:proofErr w:type="spellStart"/>
      <w:r w:rsidRPr="00004B66">
        <w:rPr>
          <w:rFonts w:cs="David" w:hint="cs"/>
          <w:b/>
          <w:bCs/>
          <w:u w:val="single"/>
          <w:rtl/>
        </w:rPr>
        <w:t>מרגי</w:t>
      </w:r>
      <w:proofErr w:type="spellEnd"/>
      <w:r w:rsidRPr="00004B66">
        <w:rPr>
          <w:rFonts w:cs="David" w:hint="cs"/>
          <w:b/>
          <w:bCs/>
          <w:u w:val="single"/>
          <w:rtl/>
        </w:rPr>
        <w:t>.</w:t>
      </w:r>
    </w:p>
    <w:p w14:paraId="01C20FC7" w14:textId="77777777" w:rsidR="00004B66" w:rsidRPr="00004B66" w:rsidRDefault="00004B66" w:rsidP="00004B66">
      <w:pPr>
        <w:bidi/>
        <w:rPr>
          <w:rFonts w:cs="David" w:hint="cs"/>
          <w:b/>
          <w:bCs/>
          <w:u w:val="single"/>
          <w:rtl/>
        </w:rPr>
      </w:pPr>
      <w:r w:rsidRPr="00004B66">
        <w:rPr>
          <w:rFonts w:cs="David" w:hint="cs"/>
          <w:b/>
          <w:bCs/>
          <w:rtl/>
        </w:rPr>
        <w:t xml:space="preserve">    </w:t>
      </w:r>
      <w:r w:rsidRPr="00004B66">
        <w:rPr>
          <w:rFonts w:cs="David" w:hint="cs"/>
          <w:b/>
          <w:bCs/>
          <w:u w:val="single"/>
          <w:rtl/>
        </w:rPr>
        <w:t xml:space="preserve">2. הצעת חוק מימון נסיעות לחוץ לארץ למשפחות שבויים ונעדרים, </w:t>
      </w:r>
      <w:proofErr w:type="spellStart"/>
      <w:r w:rsidRPr="00004B66">
        <w:rPr>
          <w:rFonts w:cs="David" w:hint="cs"/>
          <w:b/>
          <w:bCs/>
          <w:u w:val="single"/>
          <w:rtl/>
        </w:rPr>
        <w:t>התשס"ז</w:t>
      </w:r>
      <w:proofErr w:type="spellEnd"/>
      <w:r w:rsidRPr="00004B66">
        <w:rPr>
          <w:rFonts w:cs="David" w:hint="cs"/>
          <w:b/>
          <w:bCs/>
          <w:u w:val="single"/>
          <w:rtl/>
        </w:rPr>
        <w:t xml:space="preserve">-2007 (פ/2762) </w:t>
      </w:r>
    </w:p>
    <w:p w14:paraId="0CE3EEF5" w14:textId="77777777" w:rsidR="00004B66" w:rsidRPr="00004B66" w:rsidRDefault="00004B66" w:rsidP="00004B66">
      <w:pPr>
        <w:bidi/>
        <w:rPr>
          <w:rFonts w:cs="David" w:hint="cs"/>
          <w:b/>
          <w:bCs/>
          <w:u w:val="single"/>
          <w:rtl/>
        </w:rPr>
      </w:pPr>
      <w:r w:rsidRPr="00004B66">
        <w:rPr>
          <w:rFonts w:cs="David" w:hint="cs"/>
          <w:b/>
          <w:bCs/>
          <w:rtl/>
        </w:rPr>
        <w:t xml:space="preserve">        </w:t>
      </w:r>
      <w:r w:rsidRPr="00004B66">
        <w:rPr>
          <w:rFonts w:cs="David" w:hint="cs"/>
          <w:b/>
          <w:bCs/>
          <w:u w:val="single"/>
          <w:rtl/>
        </w:rPr>
        <w:t>של חבר הכנסת ישראל חסון.</w:t>
      </w:r>
    </w:p>
    <w:p w14:paraId="1F52E02F" w14:textId="77777777" w:rsidR="00004B66" w:rsidRPr="00004B66" w:rsidRDefault="00004B66" w:rsidP="00004B66">
      <w:pPr>
        <w:bidi/>
        <w:rPr>
          <w:rFonts w:cs="David" w:hint="cs"/>
          <w:b/>
          <w:bCs/>
          <w:rtl/>
        </w:rPr>
      </w:pPr>
    </w:p>
    <w:p w14:paraId="496F37DE"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4ABF1135" w14:textId="77777777" w:rsidR="00004B66" w:rsidRPr="00004B66" w:rsidRDefault="00004B66" w:rsidP="00004B66">
      <w:pPr>
        <w:bidi/>
        <w:rPr>
          <w:rFonts w:cs="David" w:hint="cs"/>
          <w:rtl/>
        </w:rPr>
      </w:pPr>
    </w:p>
    <w:p w14:paraId="1F04006A" w14:textId="77777777" w:rsidR="00004B66" w:rsidRPr="00004B66" w:rsidRDefault="00004B66" w:rsidP="00004B66">
      <w:pPr>
        <w:bidi/>
        <w:rPr>
          <w:rFonts w:cs="David" w:hint="cs"/>
          <w:rtl/>
        </w:rPr>
      </w:pPr>
      <w:r w:rsidRPr="00004B66">
        <w:rPr>
          <w:rFonts w:cs="David" w:hint="cs"/>
          <w:rtl/>
        </w:rPr>
        <w:tab/>
        <w:t xml:space="preserve">מונחות לפנינו שתי בקשות לפטור מחובת הצעות חוק של חבר הכנסת יעקב </w:t>
      </w:r>
      <w:proofErr w:type="spellStart"/>
      <w:r w:rsidRPr="00004B66">
        <w:rPr>
          <w:rFonts w:cs="David" w:hint="cs"/>
          <w:rtl/>
        </w:rPr>
        <w:t>מרגי</w:t>
      </w:r>
      <w:proofErr w:type="spellEnd"/>
      <w:r w:rsidRPr="00004B66">
        <w:rPr>
          <w:rFonts w:cs="David" w:hint="cs"/>
          <w:rtl/>
        </w:rPr>
        <w:t xml:space="preserve"> שמספרה פ/2733. אנא נמק לוועדה מדוע אתה מבקש לפטור אותן מחובת הנחה.</w:t>
      </w:r>
    </w:p>
    <w:p w14:paraId="77909408" w14:textId="77777777" w:rsidR="00004B66" w:rsidRPr="00004B66" w:rsidRDefault="00004B66" w:rsidP="00004B66">
      <w:pPr>
        <w:bidi/>
        <w:rPr>
          <w:rFonts w:cs="David" w:hint="cs"/>
          <w:rtl/>
        </w:rPr>
      </w:pPr>
    </w:p>
    <w:p w14:paraId="008BF996"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14F29A94" w14:textId="77777777" w:rsidR="00004B66" w:rsidRPr="00004B66" w:rsidRDefault="00004B66" w:rsidP="00004B66">
      <w:pPr>
        <w:bidi/>
        <w:rPr>
          <w:rFonts w:cs="David" w:hint="cs"/>
          <w:rtl/>
        </w:rPr>
      </w:pPr>
    </w:p>
    <w:p w14:paraId="3A20E440" w14:textId="77777777" w:rsidR="00004B66" w:rsidRPr="00004B66" w:rsidRDefault="00004B66" w:rsidP="00004B66">
      <w:pPr>
        <w:bidi/>
        <w:rPr>
          <w:rFonts w:cs="David" w:hint="cs"/>
          <w:rtl/>
        </w:rPr>
      </w:pPr>
      <w:r w:rsidRPr="00004B66">
        <w:rPr>
          <w:rFonts w:cs="David" w:hint="cs"/>
          <w:rtl/>
        </w:rPr>
        <w:tab/>
        <w:t xml:space="preserve"> שם ניתן פטור מחובת הנחה מהסיבה שב-1 בספטמבר אמורה קבוצה גדולה של ילדים בגיל תיכון לא להיות מתוקצבים על הלימודים שלהם. לכן זה דחוף.</w:t>
      </w:r>
    </w:p>
    <w:p w14:paraId="1AE15158" w14:textId="77777777" w:rsidR="00004B66" w:rsidRPr="00004B66" w:rsidRDefault="00004B66" w:rsidP="00004B66">
      <w:pPr>
        <w:bidi/>
        <w:rPr>
          <w:rFonts w:cs="David" w:hint="cs"/>
          <w:rtl/>
        </w:rPr>
      </w:pPr>
    </w:p>
    <w:p w14:paraId="50FA4FEB"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2DD8D7FE" w14:textId="77777777" w:rsidR="00004B66" w:rsidRPr="00004B66" w:rsidRDefault="00004B66" w:rsidP="00004B66">
      <w:pPr>
        <w:bidi/>
        <w:rPr>
          <w:rFonts w:cs="David" w:hint="cs"/>
          <w:rtl/>
        </w:rPr>
      </w:pPr>
    </w:p>
    <w:p w14:paraId="72E2FB25" w14:textId="77777777" w:rsidR="00004B66" w:rsidRPr="00004B66" w:rsidRDefault="00004B66" w:rsidP="00004B66">
      <w:pPr>
        <w:bidi/>
        <w:rPr>
          <w:rFonts w:cs="David" w:hint="cs"/>
          <w:rtl/>
        </w:rPr>
      </w:pPr>
      <w:r w:rsidRPr="00004B66">
        <w:rPr>
          <w:rFonts w:cs="David" w:hint="cs"/>
          <w:rtl/>
        </w:rPr>
        <w:tab/>
        <w:t>אני מודה לך. אני מזכירה לך שהתנאי הוא שזה יעבור בוועדת שרים לענייני חקיקה. ועדת הכנסת תיתן את הפטור. מי בעד? מי נגד? מי נמנע?</w:t>
      </w:r>
    </w:p>
    <w:p w14:paraId="08C9AC69" w14:textId="77777777" w:rsidR="00004B66" w:rsidRPr="00004B66" w:rsidRDefault="00004B66" w:rsidP="00004B66">
      <w:pPr>
        <w:bidi/>
        <w:rPr>
          <w:rFonts w:cs="David" w:hint="cs"/>
          <w:rtl/>
        </w:rPr>
      </w:pPr>
    </w:p>
    <w:p w14:paraId="3BE7F643" w14:textId="77777777" w:rsidR="00004B66" w:rsidRPr="00004B66" w:rsidRDefault="00004B66" w:rsidP="00004B66">
      <w:pPr>
        <w:bidi/>
        <w:rPr>
          <w:rFonts w:cs="David" w:hint="cs"/>
          <w:u w:val="single"/>
          <w:rtl/>
        </w:rPr>
      </w:pPr>
      <w:r w:rsidRPr="00004B66">
        <w:rPr>
          <w:rFonts w:cs="David" w:hint="cs"/>
          <w:u w:val="single"/>
          <w:rtl/>
        </w:rPr>
        <w:t>מאיר פרוש:</w:t>
      </w:r>
    </w:p>
    <w:p w14:paraId="4CDF3212" w14:textId="77777777" w:rsidR="00004B66" w:rsidRPr="00004B66" w:rsidRDefault="00004B66" w:rsidP="00004B66">
      <w:pPr>
        <w:bidi/>
        <w:rPr>
          <w:rFonts w:cs="David" w:hint="cs"/>
          <w:u w:val="single"/>
        </w:rPr>
      </w:pPr>
    </w:p>
    <w:p w14:paraId="2990AC31" w14:textId="77777777" w:rsidR="00004B66" w:rsidRPr="00004B66" w:rsidRDefault="00004B66" w:rsidP="00004B66">
      <w:pPr>
        <w:bidi/>
        <w:rPr>
          <w:rFonts w:cs="David" w:hint="cs"/>
          <w:rtl/>
        </w:rPr>
      </w:pPr>
      <w:r w:rsidRPr="00004B66">
        <w:rPr>
          <w:rFonts w:cs="David" w:hint="cs"/>
          <w:rtl/>
        </w:rPr>
        <w:tab/>
        <w:t xml:space="preserve"> עד שוועדת שרים תדון.</w:t>
      </w:r>
    </w:p>
    <w:p w14:paraId="2E2A8A80" w14:textId="77777777" w:rsidR="00004B66" w:rsidRPr="00004B66" w:rsidRDefault="00004B66" w:rsidP="00004B66">
      <w:pPr>
        <w:bidi/>
        <w:rPr>
          <w:rFonts w:cs="David" w:hint="cs"/>
          <w:rtl/>
        </w:rPr>
      </w:pPr>
    </w:p>
    <w:p w14:paraId="31101AE8" w14:textId="77777777" w:rsidR="00004B66" w:rsidRPr="00004B66" w:rsidRDefault="00004B66" w:rsidP="00004B66">
      <w:pPr>
        <w:bidi/>
        <w:rPr>
          <w:rFonts w:cs="David" w:hint="cs"/>
          <w:rtl/>
        </w:rPr>
      </w:pPr>
      <w:r w:rsidRPr="00004B66">
        <w:rPr>
          <w:rFonts w:cs="David" w:hint="cs"/>
          <w:u w:val="single"/>
          <w:rtl/>
        </w:rPr>
        <w:t xml:space="preserve">יעקב </w:t>
      </w:r>
      <w:proofErr w:type="spellStart"/>
      <w:r w:rsidRPr="00004B66">
        <w:rPr>
          <w:rFonts w:cs="David" w:hint="cs"/>
          <w:u w:val="single"/>
          <w:rtl/>
        </w:rPr>
        <w:t>מרגי</w:t>
      </w:r>
      <w:proofErr w:type="spellEnd"/>
      <w:r w:rsidRPr="00004B66">
        <w:rPr>
          <w:rFonts w:cs="David" w:hint="cs"/>
          <w:u w:val="single"/>
          <w:rtl/>
        </w:rPr>
        <w:t>:</w:t>
      </w:r>
    </w:p>
    <w:p w14:paraId="51E4F7EB" w14:textId="77777777" w:rsidR="00004B66" w:rsidRPr="00004B66" w:rsidRDefault="00004B66" w:rsidP="00004B66">
      <w:pPr>
        <w:bidi/>
        <w:rPr>
          <w:rFonts w:cs="David" w:hint="cs"/>
          <w:rtl/>
        </w:rPr>
      </w:pPr>
    </w:p>
    <w:p w14:paraId="5807D0B4" w14:textId="77777777" w:rsidR="00004B66" w:rsidRPr="00004B66" w:rsidRDefault="00004B66" w:rsidP="00004B66">
      <w:pPr>
        <w:bidi/>
        <w:rPr>
          <w:rFonts w:cs="David" w:hint="cs"/>
          <w:rtl/>
        </w:rPr>
      </w:pPr>
      <w:r w:rsidRPr="00004B66">
        <w:rPr>
          <w:rFonts w:cs="David" w:hint="cs"/>
          <w:rtl/>
        </w:rPr>
        <w:tab/>
        <w:t xml:space="preserve"> היא דנה.</w:t>
      </w:r>
    </w:p>
    <w:p w14:paraId="3EDE7D88" w14:textId="77777777" w:rsidR="00004B66" w:rsidRPr="00004B66" w:rsidRDefault="00004B66" w:rsidP="00004B66">
      <w:pPr>
        <w:bidi/>
        <w:rPr>
          <w:rFonts w:cs="David" w:hint="cs"/>
          <w:rtl/>
        </w:rPr>
      </w:pPr>
    </w:p>
    <w:p w14:paraId="788292B5" w14:textId="77777777" w:rsidR="00004B66" w:rsidRPr="00004B66" w:rsidRDefault="00004B66" w:rsidP="00004B66">
      <w:pPr>
        <w:bidi/>
        <w:rPr>
          <w:rFonts w:cs="David"/>
          <w:u w:val="single"/>
        </w:rPr>
      </w:pPr>
      <w:proofErr w:type="spellStart"/>
      <w:r w:rsidRPr="00004B66">
        <w:rPr>
          <w:rFonts w:cs="David" w:hint="eastAsia"/>
          <w:u w:val="single"/>
          <w:rtl/>
        </w:rPr>
        <w:t>היו</w:t>
      </w:r>
      <w:r w:rsidRPr="00004B66">
        <w:rPr>
          <w:rFonts w:cs="David"/>
          <w:u w:val="single"/>
          <w:rtl/>
        </w:rPr>
        <w:t>”</w:t>
      </w:r>
      <w:r w:rsidRPr="00004B66">
        <w:rPr>
          <w:rFonts w:cs="David" w:hint="eastAsia"/>
          <w:u w:val="single"/>
          <w:rtl/>
        </w:rPr>
        <w:t>ר</w:t>
      </w:r>
      <w:proofErr w:type="spellEnd"/>
      <w:r w:rsidRPr="00004B66">
        <w:rPr>
          <w:rFonts w:cs="David" w:hint="eastAsia"/>
          <w:u w:val="single"/>
          <w:rtl/>
        </w:rPr>
        <w:t xml:space="preserve"> רוחמה אברהם </w:t>
      </w:r>
      <w:proofErr w:type="spellStart"/>
      <w:r w:rsidRPr="00004B66">
        <w:rPr>
          <w:rFonts w:cs="David" w:hint="eastAsia"/>
          <w:u w:val="single"/>
          <w:rtl/>
        </w:rPr>
        <w:t>בלילא</w:t>
      </w:r>
      <w:proofErr w:type="spellEnd"/>
      <w:r w:rsidRPr="00004B66">
        <w:rPr>
          <w:rFonts w:cs="David"/>
          <w:u w:val="single"/>
          <w:rtl/>
        </w:rPr>
        <w:t>:</w:t>
      </w:r>
    </w:p>
    <w:p w14:paraId="444334D2" w14:textId="77777777" w:rsidR="00004B66" w:rsidRPr="00004B66" w:rsidRDefault="00004B66" w:rsidP="00004B66">
      <w:pPr>
        <w:bidi/>
        <w:rPr>
          <w:rFonts w:cs="David"/>
          <w:rtl/>
        </w:rPr>
      </w:pPr>
    </w:p>
    <w:p w14:paraId="614E3AEC" w14:textId="77777777" w:rsidR="00004B66" w:rsidRPr="00004B66" w:rsidRDefault="00004B66" w:rsidP="00004B66">
      <w:pPr>
        <w:bidi/>
        <w:rPr>
          <w:rFonts w:cs="David" w:hint="cs"/>
          <w:rtl/>
        </w:rPr>
      </w:pPr>
      <w:r w:rsidRPr="00004B66">
        <w:rPr>
          <w:rFonts w:cs="David"/>
          <w:rtl/>
        </w:rPr>
        <w:tab/>
      </w:r>
      <w:r w:rsidRPr="00004B66">
        <w:rPr>
          <w:rFonts w:cs="David" w:hint="cs"/>
          <w:rtl/>
        </w:rPr>
        <w:t>11 הצביעו בעד, לא היו מתנגדים ולא היו נמנעים. אנחנו מאחלים לך בהצלחה.</w:t>
      </w:r>
    </w:p>
    <w:p w14:paraId="11375963" w14:textId="77777777" w:rsidR="00004B66" w:rsidRPr="00004B66" w:rsidRDefault="00004B66" w:rsidP="00004B66">
      <w:pPr>
        <w:bidi/>
        <w:rPr>
          <w:rFonts w:cs="David" w:hint="cs"/>
          <w:rtl/>
        </w:rPr>
      </w:pPr>
    </w:p>
    <w:p w14:paraId="136CE2CA" w14:textId="77777777" w:rsidR="00004B66" w:rsidRPr="00004B66" w:rsidRDefault="00004B66" w:rsidP="00004B66">
      <w:pPr>
        <w:bidi/>
        <w:rPr>
          <w:rFonts w:cs="David" w:hint="cs"/>
          <w:rtl/>
        </w:rPr>
      </w:pPr>
      <w:r w:rsidRPr="00004B66">
        <w:rPr>
          <w:rFonts w:cs="David" w:hint="cs"/>
          <w:rtl/>
        </w:rPr>
        <w:tab/>
        <w:t xml:space="preserve">חבר הכנסת </w:t>
      </w:r>
      <w:proofErr w:type="spellStart"/>
      <w:r w:rsidRPr="00004B66">
        <w:rPr>
          <w:rFonts w:cs="David" w:hint="cs"/>
          <w:rtl/>
        </w:rPr>
        <w:t>אילטוב</w:t>
      </w:r>
      <w:proofErr w:type="spellEnd"/>
      <w:r w:rsidRPr="00004B66">
        <w:rPr>
          <w:rFonts w:cs="David" w:hint="cs"/>
          <w:rtl/>
        </w:rPr>
        <w:t xml:space="preserve"> יציג את בקשתו של חבר הכנסת ישראל חסון.</w:t>
      </w:r>
    </w:p>
    <w:p w14:paraId="53451F39" w14:textId="77777777" w:rsidR="00004B66" w:rsidRPr="00004B66" w:rsidRDefault="00004B66" w:rsidP="00004B66">
      <w:pPr>
        <w:bidi/>
        <w:rPr>
          <w:rFonts w:cs="David" w:hint="cs"/>
          <w:rtl/>
        </w:rPr>
      </w:pPr>
    </w:p>
    <w:p w14:paraId="1DCB9E42" w14:textId="77777777" w:rsidR="00004B66" w:rsidRPr="00004B66" w:rsidRDefault="00004B66" w:rsidP="00004B66">
      <w:pPr>
        <w:bidi/>
        <w:rPr>
          <w:rFonts w:cs="David"/>
          <w:rtl/>
        </w:rPr>
      </w:pPr>
      <w:proofErr w:type="spellStart"/>
      <w:r w:rsidRPr="00004B66">
        <w:rPr>
          <w:rFonts w:cs="David" w:hint="eastAsia"/>
          <w:u w:val="single"/>
          <w:rtl/>
        </w:rPr>
        <w:t>רוברט</w:t>
      </w:r>
      <w:proofErr w:type="spellEnd"/>
      <w:r w:rsidRPr="00004B66">
        <w:rPr>
          <w:rFonts w:cs="David"/>
          <w:u w:val="single"/>
          <w:rtl/>
        </w:rPr>
        <w:t xml:space="preserve"> </w:t>
      </w:r>
      <w:proofErr w:type="spellStart"/>
      <w:r w:rsidRPr="00004B66">
        <w:rPr>
          <w:rFonts w:cs="David"/>
          <w:u w:val="single"/>
          <w:rtl/>
        </w:rPr>
        <w:t>אילטוב</w:t>
      </w:r>
      <w:proofErr w:type="spellEnd"/>
      <w:r w:rsidRPr="00004B66">
        <w:rPr>
          <w:rFonts w:cs="David"/>
          <w:u w:val="single"/>
          <w:rtl/>
        </w:rPr>
        <w:t>:</w:t>
      </w:r>
    </w:p>
    <w:p w14:paraId="27830792" w14:textId="77777777" w:rsidR="00004B66" w:rsidRPr="00004B66" w:rsidRDefault="00004B66" w:rsidP="00004B66">
      <w:pPr>
        <w:bidi/>
        <w:rPr>
          <w:rFonts w:cs="David"/>
          <w:rtl/>
        </w:rPr>
      </w:pPr>
    </w:p>
    <w:p w14:paraId="68C62B5A" w14:textId="77777777" w:rsidR="00004B66" w:rsidRPr="00004B66" w:rsidRDefault="00004B66" w:rsidP="00004B66">
      <w:pPr>
        <w:bidi/>
        <w:rPr>
          <w:rFonts w:cs="David" w:hint="cs"/>
          <w:rtl/>
        </w:rPr>
      </w:pPr>
      <w:r w:rsidRPr="00004B66">
        <w:rPr>
          <w:rFonts w:cs="David"/>
          <w:rtl/>
        </w:rPr>
        <w:tab/>
      </w:r>
      <w:r w:rsidRPr="00004B66">
        <w:rPr>
          <w:rFonts w:cs="David" w:hint="cs"/>
          <w:rtl/>
        </w:rPr>
        <w:t xml:space="preserve"> ההצעה מבקשת שהמדינה תממן נסיעות לחו"ל של קרובי השבויים והנעדרים. </w:t>
      </w:r>
    </w:p>
    <w:p w14:paraId="157A0832" w14:textId="77777777" w:rsidR="00004B66" w:rsidRPr="00004B66" w:rsidRDefault="00004B66" w:rsidP="00004B66">
      <w:pPr>
        <w:bidi/>
        <w:rPr>
          <w:rFonts w:cs="David" w:hint="cs"/>
          <w:rtl/>
        </w:rPr>
      </w:pPr>
    </w:p>
    <w:p w14:paraId="05991A3E" w14:textId="77777777" w:rsidR="00004B66" w:rsidRPr="00004B66" w:rsidRDefault="00004B66" w:rsidP="00004B66">
      <w:pPr>
        <w:bidi/>
        <w:rPr>
          <w:rFonts w:cs="David" w:hint="cs"/>
          <w:u w:val="single"/>
          <w:rtl/>
        </w:rPr>
      </w:pPr>
      <w:proofErr w:type="spellStart"/>
      <w:r w:rsidRPr="00004B66">
        <w:rPr>
          <w:rFonts w:cs="David" w:hint="cs"/>
          <w:u w:val="single"/>
          <w:rtl/>
        </w:rPr>
        <w:t>היו</w:t>
      </w:r>
      <w:r w:rsidRPr="00004B66">
        <w:rPr>
          <w:rFonts w:cs="David"/>
          <w:u w:val="single"/>
          <w:rtl/>
        </w:rPr>
        <w:t>”</w:t>
      </w:r>
      <w:r w:rsidRPr="00004B66">
        <w:rPr>
          <w:rFonts w:cs="David" w:hint="cs"/>
          <w:u w:val="single"/>
          <w:rtl/>
        </w:rPr>
        <w:t>ר</w:t>
      </w:r>
      <w:proofErr w:type="spellEnd"/>
      <w:r w:rsidRPr="00004B66">
        <w:rPr>
          <w:rFonts w:cs="David" w:hint="cs"/>
          <w:u w:val="single"/>
          <w:rtl/>
        </w:rPr>
        <w:t xml:space="preserve"> רוחמה אברהם </w:t>
      </w:r>
      <w:proofErr w:type="spellStart"/>
      <w:r w:rsidRPr="00004B66">
        <w:rPr>
          <w:rFonts w:cs="David" w:hint="cs"/>
          <w:u w:val="single"/>
          <w:rtl/>
        </w:rPr>
        <w:t>בלילא</w:t>
      </w:r>
      <w:proofErr w:type="spellEnd"/>
      <w:r w:rsidRPr="00004B66">
        <w:rPr>
          <w:rFonts w:cs="David" w:hint="cs"/>
          <w:u w:val="single"/>
          <w:rtl/>
        </w:rPr>
        <w:t>:</w:t>
      </w:r>
    </w:p>
    <w:p w14:paraId="5D907937" w14:textId="77777777" w:rsidR="00004B66" w:rsidRPr="00004B66" w:rsidRDefault="00004B66" w:rsidP="00004B66">
      <w:pPr>
        <w:bidi/>
        <w:rPr>
          <w:rFonts w:cs="David" w:hint="cs"/>
          <w:rtl/>
        </w:rPr>
      </w:pPr>
    </w:p>
    <w:p w14:paraId="0A8711C5" w14:textId="77777777" w:rsidR="00004B66" w:rsidRPr="00004B66" w:rsidRDefault="00004B66" w:rsidP="00004B66">
      <w:pPr>
        <w:bidi/>
        <w:rPr>
          <w:rFonts w:cs="David" w:hint="cs"/>
          <w:rtl/>
        </w:rPr>
      </w:pPr>
      <w:r w:rsidRPr="00004B66">
        <w:rPr>
          <w:rFonts w:cs="David" w:hint="cs"/>
          <w:rtl/>
        </w:rPr>
        <w:tab/>
        <w:t xml:space="preserve">גם כאן אמרתי לחבר הכנסת חסון שזה בתנאי שזה יעבור ועדת שרים. </w:t>
      </w:r>
    </w:p>
    <w:p w14:paraId="7AC15D6C" w14:textId="77777777" w:rsidR="00004B66" w:rsidRPr="00004B66" w:rsidRDefault="00004B66" w:rsidP="00004B66">
      <w:pPr>
        <w:bidi/>
        <w:rPr>
          <w:rFonts w:cs="David" w:hint="cs"/>
          <w:rtl/>
        </w:rPr>
      </w:pPr>
    </w:p>
    <w:p w14:paraId="6729F48A" w14:textId="77777777" w:rsidR="00004B66" w:rsidRPr="00004B66" w:rsidRDefault="00004B66" w:rsidP="00004B66">
      <w:pPr>
        <w:bidi/>
        <w:rPr>
          <w:rFonts w:cs="David" w:hint="cs"/>
          <w:rtl/>
        </w:rPr>
      </w:pPr>
      <w:r w:rsidRPr="00004B66">
        <w:rPr>
          <w:rFonts w:cs="David" w:hint="cs"/>
          <w:rtl/>
        </w:rPr>
        <w:tab/>
        <w:t>אני עוברת להצבעה: מי בעד? מי נגד? מי נמנע?</w:t>
      </w:r>
    </w:p>
    <w:p w14:paraId="4F973929" w14:textId="77777777" w:rsidR="00004B66" w:rsidRPr="00004B66" w:rsidRDefault="00004B66" w:rsidP="00004B66">
      <w:pPr>
        <w:bidi/>
        <w:rPr>
          <w:rFonts w:cs="David" w:hint="cs"/>
          <w:rtl/>
        </w:rPr>
      </w:pPr>
    </w:p>
    <w:p w14:paraId="7778AA5D" w14:textId="77777777" w:rsidR="00004B66" w:rsidRPr="00004B66" w:rsidRDefault="00004B66" w:rsidP="00004B66">
      <w:pPr>
        <w:bidi/>
        <w:ind w:firstLine="567"/>
        <w:rPr>
          <w:rFonts w:cs="David" w:hint="cs"/>
          <w:rtl/>
        </w:rPr>
      </w:pPr>
      <w:r w:rsidRPr="00004B66">
        <w:rPr>
          <w:rFonts w:cs="David" w:hint="cs"/>
          <w:rtl/>
        </w:rPr>
        <w:t xml:space="preserve">12 הצביעו בעד, אין מתנגדים, ואין נמנעים. לפיכך אני קובעת שהצעת החוק הזאת קיבלה פטור מחובת הנחה. תודה רבה. </w:t>
      </w:r>
    </w:p>
    <w:p w14:paraId="6B2CB522" w14:textId="77777777" w:rsidR="00004B66" w:rsidRPr="00004B66" w:rsidRDefault="00004B66" w:rsidP="00004B66">
      <w:pPr>
        <w:bidi/>
        <w:rPr>
          <w:rFonts w:cs="David" w:hint="cs"/>
          <w:rtl/>
        </w:rPr>
      </w:pPr>
    </w:p>
    <w:p w14:paraId="2D2DC33A" w14:textId="77777777" w:rsidR="00552A80" w:rsidRPr="00004B66" w:rsidRDefault="00004B66" w:rsidP="00004B66">
      <w:pPr>
        <w:bidi/>
        <w:rPr>
          <w:rFonts w:cs="David"/>
        </w:rPr>
      </w:pPr>
      <w:r w:rsidRPr="00004B66">
        <w:rPr>
          <w:rFonts w:cs="David" w:hint="cs"/>
          <w:u w:val="single"/>
          <w:rtl/>
        </w:rPr>
        <w:t>הישיבה ננעלה ב-13:30</w:t>
      </w:r>
    </w:p>
    <w:sectPr w:rsidR="00552A80" w:rsidRPr="00004B66" w:rsidSect="00004B6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D9AB8" w14:textId="77777777" w:rsidR="00000000" w:rsidRDefault="00481ACE">
      <w:r>
        <w:separator/>
      </w:r>
    </w:p>
  </w:endnote>
  <w:endnote w:type="continuationSeparator" w:id="0">
    <w:p w14:paraId="54AB4D1F" w14:textId="77777777" w:rsidR="00000000" w:rsidRDefault="0048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54DF" w14:textId="77777777" w:rsidR="00000000" w:rsidRDefault="00481ACE">
      <w:r>
        <w:separator/>
      </w:r>
    </w:p>
  </w:footnote>
  <w:footnote w:type="continuationSeparator" w:id="0">
    <w:p w14:paraId="198478D8" w14:textId="77777777" w:rsidR="00000000" w:rsidRDefault="00481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8BF22" w14:textId="77777777" w:rsidR="00004B66" w:rsidRDefault="00004B6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A5980BA" w14:textId="77777777" w:rsidR="00004B66" w:rsidRDefault="00004B66">
    <w:pPr>
      <w:pStyle w:val="Header"/>
      <w:ind w:right="360"/>
      <w:jc w:val="both"/>
      <w:rPr>
        <w:rtl/>
      </w:rPr>
    </w:pPr>
  </w:p>
  <w:p w14:paraId="76AC1F55" w14:textId="77777777" w:rsidR="00004B66" w:rsidRDefault="00004B66"/>
  <w:p w14:paraId="443AEFD2" w14:textId="77777777" w:rsidR="00004B66" w:rsidRDefault="00004B66"/>
  <w:p w14:paraId="240F3384" w14:textId="77777777" w:rsidR="00004B66" w:rsidRDefault="00004B66"/>
  <w:p w14:paraId="76381BD4" w14:textId="77777777" w:rsidR="00004B66" w:rsidRDefault="00004B66"/>
  <w:p w14:paraId="61907BCA" w14:textId="77777777" w:rsidR="00004B66" w:rsidRDefault="00004B66"/>
  <w:p w14:paraId="7EE9E43F" w14:textId="77777777" w:rsidR="00004B66" w:rsidRDefault="00004B66"/>
  <w:p w14:paraId="6DE64C5B" w14:textId="77777777" w:rsidR="00004B66" w:rsidRDefault="00004B66"/>
  <w:p w14:paraId="370C287C" w14:textId="77777777" w:rsidR="00004B66" w:rsidRDefault="00004B66"/>
  <w:p w14:paraId="6879E666" w14:textId="77777777" w:rsidR="00004B66" w:rsidRDefault="00004B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FC29" w14:textId="77777777" w:rsidR="00004B66" w:rsidRDefault="00004B6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69</w:t>
    </w:r>
    <w:r>
      <w:rPr>
        <w:rStyle w:val="PageNumber"/>
        <w:rtl/>
      </w:rPr>
      <w:fldChar w:fldCharType="end"/>
    </w:r>
  </w:p>
  <w:p w14:paraId="74F4796C" w14:textId="77777777" w:rsidR="00004B66" w:rsidRDefault="00004B66">
    <w:pPr>
      <w:pStyle w:val="Header"/>
      <w:ind w:right="360"/>
      <w:jc w:val="both"/>
      <w:rPr>
        <w:rFonts w:hint="cs"/>
        <w:rtl/>
      </w:rPr>
    </w:pPr>
    <w:r>
      <w:rPr>
        <w:rtl/>
      </w:rPr>
      <w:t>ועדת</w:t>
    </w:r>
    <w:r>
      <w:rPr>
        <w:rFonts w:hint="cs"/>
        <w:rtl/>
      </w:rPr>
      <w:t xml:space="preserve"> כנסת</w:t>
    </w:r>
  </w:p>
  <w:p w14:paraId="61E31DD7" w14:textId="77777777" w:rsidR="00004B66" w:rsidRDefault="00004B66">
    <w:pPr>
      <w:pStyle w:val="Header"/>
      <w:ind w:right="360"/>
      <w:jc w:val="both"/>
      <w:rPr>
        <w:rStyle w:val="PageNumber"/>
        <w:rFonts w:hint="cs"/>
        <w:rtl/>
      </w:rPr>
    </w:pPr>
    <w:r>
      <w:rPr>
        <w:rFonts w:hint="cs"/>
        <w:rtl/>
      </w:rPr>
      <w:t>3.7.2007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67970"/>
    <w:multiLevelType w:val="hybridMultilevel"/>
    <w:tmpl w:val="557866F0"/>
    <w:lvl w:ilvl="0" w:tplc="62F25EB2">
      <w:start w:val="5"/>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107382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1480פרוטוקול_ישיבת_ועדה.doc"/>
    <w:docVar w:name="StartMode" w:val="3"/>
  </w:docVars>
  <w:rsids>
    <w:rsidRoot w:val="005E6173"/>
    <w:rsid w:val="00004B66"/>
    <w:rsid w:val="00481ACE"/>
    <w:rsid w:val="00552A80"/>
    <w:rsid w:val="005E6173"/>
    <w:rsid w:val="00965806"/>
    <w:rsid w:val="00DA2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7065DD"/>
  <w15:chartTrackingRefBased/>
  <w15:docId w15:val="{2F301F87-29FE-421C-86A6-6015E853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04B66"/>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004B66"/>
    <w:pPr>
      <w:keepNext/>
      <w:tabs>
        <w:tab w:val="left" w:pos="1221"/>
      </w:tabs>
      <w:overflowPunct w:val="0"/>
      <w:autoSpaceDE w:val="0"/>
      <w:autoSpaceDN w:val="0"/>
      <w:bidi/>
      <w:adjustRightInd w:val="0"/>
      <w:jc w:val="both"/>
      <w:textAlignment w:val="baseline"/>
      <w:outlineLvl w:val="7"/>
    </w:pPr>
    <w:rPr>
      <w:rFonts w:cs="David"/>
      <w:b/>
      <w:bCs/>
      <w:sz w:val="22"/>
      <w:lang w:eastAsia="he-IL"/>
    </w:rPr>
  </w:style>
  <w:style w:type="paragraph" w:styleId="Heading9">
    <w:name w:val="heading 9"/>
    <w:basedOn w:val="Normal"/>
    <w:next w:val="Normal"/>
    <w:qFormat/>
    <w:rsid w:val="00004B66"/>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04B6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04B66"/>
  </w:style>
  <w:style w:type="paragraph" w:styleId="BodyText">
    <w:name w:val="Body Text"/>
    <w:basedOn w:val="Normal"/>
    <w:rsid w:val="00004B66"/>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11788</Words>
  <Characters>67198</Characters>
  <Application>Microsoft Office Word</Application>
  <DocSecurity>0</DocSecurity>
  <Lines>559</Lines>
  <Paragraphs>157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