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6A86" w14:textId="77777777" w:rsidR="0083406F" w:rsidRDefault="0083406F" w:rsidP="0083406F">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45A58DD1" w14:textId="77777777" w:rsidR="0083406F" w:rsidRDefault="0083406F" w:rsidP="0083406F">
      <w:pPr>
        <w:bidi/>
        <w:jc w:val="both"/>
        <w:outlineLvl w:val="0"/>
        <w:rPr>
          <w:rFonts w:cs="David" w:hint="cs"/>
          <w:b/>
          <w:bCs/>
          <w:rtl/>
        </w:rPr>
      </w:pPr>
      <w:r>
        <w:rPr>
          <w:rFonts w:cs="David" w:hint="cs"/>
          <w:b/>
          <w:bCs/>
          <w:rtl/>
        </w:rPr>
        <w:t>מושב רביעי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B3E5D6B" w14:textId="77777777" w:rsidR="0083406F" w:rsidRDefault="0083406F" w:rsidP="0083406F">
      <w:pPr>
        <w:bidi/>
        <w:jc w:val="both"/>
        <w:rPr>
          <w:rFonts w:cs="David"/>
          <w:b/>
          <w:bCs/>
          <w:rtl/>
        </w:rPr>
      </w:pPr>
    </w:p>
    <w:p w14:paraId="2292D18D" w14:textId="77777777" w:rsidR="0083406F" w:rsidRDefault="0083406F" w:rsidP="0083406F">
      <w:pPr>
        <w:bidi/>
        <w:jc w:val="center"/>
        <w:outlineLvl w:val="0"/>
        <w:rPr>
          <w:rFonts w:cs="David" w:hint="cs"/>
          <w:b/>
          <w:bCs/>
          <w:rtl/>
        </w:rPr>
      </w:pPr>
    </w:p>
    <w:p w14:paraId="757DD57A" w14:textId="77777777" w:rsidR="0083406F" w:rsidRDefault="0083406F" w:rsidP="0083406F">
      <w:pPr>
        <w:bidi/>
        <w:jc w:val="center"/>
        <w:outlineLvl w:val="0"/>
        <w:rPr>
          <w:rFonts w:cs="David" w:hint="cs"/>
          <w:b/>
          <w:bCs/>
          <w:rtl/>
        </w:rPr>
      </w:pPr>
    </w:p>
    <w:p w14:paraId="77739F8E" w14:textId="77777777" w:rsidR="0083406F" w:rsidRDefault="0083406F" w:rsidP="0083406F">
      <w:pPr>
        <w:bidi/>
        <w:jc w:val="center"/>
        <w:outlineLvl w:val="0"/>
        <w:rPr>
          <w:rFonts w:cs="David" w:hint="cs"/>
          <w:b/>
          <w:bCs/>
          <w:rtl/>
        </w:rPr>
      </w:pPr>
    </w:p>
    <w:p w14:paraId="29BCFCB4" w14:textId="77777777" w:rsidR="0083406F" w:rsidRDefault="0083406F" w:rsidP="0083406F">
      <w:pPr>
        <w:bidi/>
        <w:jc w:val="center"/>
        <w:outlineLvl w:val="0"/>
        <w:rPr>
          <w:rFonts w:cs="David" w:hint="cs"/>
          <w:b/>
          <w:bCs/>
          <w:rtl/>
        </w:rPr>
      </w:pPr>
      <w:r>
        <w:rPr>
          <w:rFonts w:cs="David"/>
          <w:b/>
          <w:bCs/>
          <w:rtl/>
        </w:rPr>
        <w:t xml:space="preserve">פרוטוקול מס' </w:t>
      </w:r>
      <w:r>
        <w:rPr>
          <w:rFonts w:cs="David" w:hint="cs"/>
          <w:b/>
          <w:bCs/>
          <w:rtl/>
        </w:rPr>
        <w:t>208</w:t>
      </w:r>
    </w:p>
    <w:p w14:paraId="52375171" w14:textId="77777777" w:rsidR="0083406F" w:rsidRDefault="0083406F" w:rsidP="0083406F">
      <w:pPr>
        <w:bidi/>
        <w:jc w:val="center"/>
        <w:outlineLvl w:val="0"/>
        <w:rPr>
          <w:rFonts w:cs="David" w:hint="cs"/>
          <w:b/>
          <w:bCs/>
          <w:rtl/>
        </w:rPr>
      </w:pPr>
      <w:r>
        <w:rPr>
          <w:rFonts w:cs="David"/>
          <w:b/>
          <w:bCs/>
          <w:rtl/>
        </w:rPr>
        <w:t>מישיב</w:t>
      </w:r>
      <w:r>
        <w:rPr>
          <w:rFonts w:cs="David" w:hint="cs"/>
          <w:b/>
          <w:bCs/>
          <w:rtl/>
        </w:rPr>
        <w:t>ת ועדת הכנסת</w:t>
      </w:r>
    </w:p>
    <w:p w14:paraId="2F3C43E7" w14:textId="77777777" w:rsidR="0083406F" w:rsidRDefault="0083406F" w:rsidP="0083406F">
      <w:pPr>
        <w:bidi/>
        <w:jc w:val="center"/>
        <w:rPr>
          <w:rFonts w:cs="David" w:hint="cs"/>
          <w:b/>
          <w:bCs/>
          <w:u w:val="single"/>
          <w:rtl/>
        </w:rPr>
      </w:pPr>
      <w:r>
        <w:rPr>
          <w:rFonts w:cs="David" w:hint="cs"/>
          <w:b/>
          <w:bCs/>
          <w:u w:val="single"/>
          <w:rtl/>
        </w:rPr>
        <w:t xml:space="preserve">שהתקיימה ביום שלישי י"א בחשוון </w:t>
      </w:r>
      <w:proofErr w:type="spellStart"/>
      <w:r>
        <w:rPr>
          <w:rFonts w:cs="David" w:hint="cs"/>
          <w:b/>
          <w:bCs/>
          <w:u w:val="single"/>
          <w:rtl/>
        </w:rPr>
        <w:t>התשע"ב</w:t>
      </w:r>
      <w:proofErr w:type="spellEnd"/>
      <w:r>
        <w:rPr>
          <w:rFonts w:cs="David" w:hint="cs"/>
          <w:b/>
          <w:bCs/>
          <w:u w:val="single"/>
          <w:rtl/>
        </w:rPr>
        <w:t xml:space="preserve"> (8 בנובמבר 2011) בשעה 11:00</w:t>
      </w:r>
    </w:p>
    <w:p w14:paraId="3605C551" w14:textId="77777777" w:rsidR="0083406F" w:rsidRDefault="0083406F" w:rsidP="0083406F">
      <w:pPr>
        <w:bidi/>
        <w:rPr>
          <w:rFonts w:cs="David" w:hint="cs"/>
          <w:b/>
          <w:bCs/>
          <w:u w:val="single"/>
          <w:rtl/>
        </w:rPr>
      </w:pPr>
    </w:p>
    <w:p w14:paraId="166F8A72" w14:textId="77777777" w:rsidR="0083406F" w:rsidRDefault="0083406F" w:rsidP="0083406F">
      <w:pPr>
        <w:bidi/>
        <w:rPr>
          <w:rFonts w:cs="David" w:hint="cs"/>
          <w:b/>
          <w:bCs/>
          <w:u w:val="single"/>
          <w:rtl/>
        </w:rPr>
      </w:pPr>
    </w:p>
    <w:p w14:paraId="501EFEF8" w14:textId="77777777" w:rsidR="0083406F" w:rsidRDefault="0083406F" w:rsidP="0083406F">
      <w:pPr>
        <w:bidi/>
        <w:rPr>
          <w:rFonts w:cs="David" w:hint="cs"/>
          <w:b/>
          <w:bCs/>
          <w:u w:val="single"/>
          <w:rtl/>
        </w:rPr>
      </w:pPr>
    </w:p>
    <w:p w14:paraId="50285BD7" w14:textId="77777777" w:rsidR="0083406F" w:rsidRPr="003A0D93" w:rsidRDefault="0083406F" w:rsidP="0083406F">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rtl/>
        </w:rPr>
        <w:t xml:space="preserve">הצעת חוק הגשת דוחות ע"י מפלגות (תיקוני חקיקה), </w:t>
      </w:r>
      <w:proofErr w:type="spellStart"/>
      <w:r>
        <w:rPr>
          <w:rFonts w:cs="David" w:hint="cs"/>
          <w:b/>
          <w:bCs/>
          <w:rtl/>
        </w:rPr>
        <w:t>התשע"א</w:t>
      </w:r>
      <w:proofErr w:type="spellEnd"/>
      <w:r>
        <w:rPr>
          <w:rFonts w:cs="David" w:hint="cs"/>
          <w:b/>
          <w:bCs/>
          <w:rtl/>
        </w:rPr>
        <w:t xml:space="preserve">-2011, הצעת חה"כ </w:t>
      </w:r>
      <w:smartTag w:uri="urn:schemas-microsoft-com:office:smarttags" w:element="PersonName">
        <w:r>
          <w:rPr>
            <w:rFonts w:cs="David" w:hint="cs"/>
            <w:b/>
            <w:bCs/>
            <w:rtl/>
          </w:rPr>
          <w:t>משה גפני</w:t>
        </w:r>
      </w:smartTag>
      <w:r>
        <w:rPr>
          <w:rFonts w:cs="David" w:hint="cs"/>
          <w:b/>
          <w:bCs/>
          <w:rtl/>
        </w:rPr>
        <w:t xml:space="preserve"> וקבוצת חברי כנסת (פ/3154/18) </w:t>
      </w:r>
      <w:r>
        <w:rPr>
          <w:rFonts w:cs="David"/>
          <w:b/>
          <w:bCs/>
          <w:rtl/>
        </w:rPr>
        <w:t>–</w:t>
      </w:r>
      <w:r>
        <w:rPr>
          <w:rFonts w:cs="David" w:hint="cs"/>
          <w:b/>
          <w:bCs/>
          <w:rtl/>
        </w:rPr>
        <w:t xml:space="preserve"> הכנה לקריאה ראשונה.</w:t>
      </w:r>
    </w:p>
    <w:p w14:paraId="37582897" w14:textId="77777777" w:rsidR="0083406F" w:rsidRDefault="0083406F" w:rsidP="0083406F">
      <w:pPr>
        <w:bidi/>
        <w:jc w:val="both"/>
        <w:rPr>
          <w:rFonts w:cs="David" w:hint="cs"/>
          <w:b/>
          <w:bCs/>
          <w:u w:val="single"/>
          <w:rtl/>
        </w:rPr>
      </w:pPr>
    </w:p>
    <w:p w14:paraId="4C19E865" w14:textId="77777777" w:rsidR="0083406F" w:rsidRDefault="0083406F" w:rsidP="0083406F">
      <w:pPr>
        <w:bidi/>
        <w:jc w:val="both"/>
        <w:rPr>
          <w:rFonts w:cs="David" w:hint="cs"/>
          <w:b/>
          <w:bCs/>
          <w:u w:val="single"/>
          <w:rtl/>
        </w:rPr>
      </w:pPr>
    </w:p>
    <w:p w14:paraId="18F545BB" w14:textId="77777777" w:rsidR="0083406F" w:rsidRDefault="0083406F" w:rsidP="0083406F">
      <w:pPr>
        <w:bidi/>
        <w:jc w:val="both"/>
        <w:rPr>
          <w:rFonts w:cs="David"/>
          <w:b/>
          <w:bCs/>
          <w:rtl/>
        </w:rPr>
      </w:pPr>
    </w:p>
    <w:p w14:paraId="1480E503" w14:textId="77777777" w:rsidR="0083406F" w:rsidRDefault="0083406F" w:rsidP="0083406F">
      <w:pPr>
        <w:bidi/>
        <w:jc w:val="both"/>
        <w:outlineLvl w:val="0"/>
        <w:rPr>
          <w:rFonts w:cs="David"/>
          <w:b/>
          <w:bCs/>
          <w:u w:val="single"/>
          <w:rtl/>
        </w:rPr>
      </w:pPr>
      <w:r>
        <w:rPr>
          <w:rFonts w:cs="David"/>
          <w:b/>
          <w:bCs/>
          <w:u w:val="single"/>
          <w:rtl/>
        </w:rPr>
        <w:t>נכחו:</w:t>
      </w:r>
    </w:p>
    <w:p w14:paraId="2FDE61E8" w14:textId="77777777" w:rsidR="0083406F" w:rsidRDefault="0083406F" w:rsidP="0083406F">
      <w:pPr>
        <w:bidi/>
        <w:jc w:val="both"/>
        <w:outlineLvl w:val="0"/>
        <w:rPr>
          <w:rFonts w:cs="David" w:hint="cs"/>
          <w:rtl/>
        </w:rPr>
      </w:pPr>
      <w:r>
        <w:rPr>
          <w:rFonts w:cs="David"/>
          <w:b/>
          <w:bCs/>
          <w:u w:val="single"/>
          <w:rtl/>
        </w:rPr>
        <w:t>חברי הוועדה</w:t>
      </w:r>
      <w:r>
        <w:rPr>
          <w:rFonts w:cs="David"/>
          <w:rtl/>
        </w:rPr>
        <w:t>:</w:t>
      </w:r>
      <w:r>
        <w:rPr>
          <w:rFonts w:cs="David"/>
          <w:rtl/>
        </w:rPr>
        <w:tab/>
      </w:r>
    </w:p>
    <w:p w14:paraId="015ED581" w14:textId="77777777" w:rsidR="0083406F" w:rsidRDefault="0083406F" w:rsidP="0083406F">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2E316FA2" w14:textId="77777777" w:rsidR="0083406F" w:rsidRDefault="0083406F" w:rsidP="0083406F">
      <w:pPr>
        <w:bidi/>
        <w:jc w:val="both"/>
        <w:outlineLvl w:val="0"/>
        <w:rPr>
          <w:rFonts w:cs="David" w:hint="cs"/>
          <w:rtl/>
        </w:rPr>
      </w:pPr>
      <w:smartTag w:uri="urn:schemas-microsoft-com:office:smarttags" w:element="PersonName">
        <w:r>
          <w:rPr>
            <w:rFonts w:cs="David" w:hint="cs"/>
            <w:rtl/>
          </w:rPr>
          <w:t>משה גפני</w:t>
        </w:r>
      </w:smartTag>
    </w:p>
    <w:p w14:paraId="3994756A" w14:textId="77777777" w:rsidR="0083406F" w:rsidRDefault="0083406F" w:rsidP="0083406F">
      <w:pPr>
        <w:bidi/>
        <w:jc w:val="both"/>
        <w:outlineLvl w:val="0"/>
        <w:rPr>
          <w:rFonts w:cs="David" w:hint="cs"/>
          <w:rtl/>
        </w:rPr>
      </w:pPr>
      <w:r>
        <w:rPr>
          <w:rFonts w:cs="David" w:hint="cs"/>
          <w:rtl/>
        </w:rPr>
        <w:t>שלמה מולה</w:t>
      </w:r>
    </w:p>
    <w:p w14:paraId="0F694781" w14:textId="77777777" w:rsidR="0083406F" w:rsidRDefault="0083406F" w:rsidP="0083406F">
      <w:pPr>
        <w:bidi/>
        <w:jc w:val="both"/>
        <w:outlineLvl w:val="0"/>
        <w:rPr>
          <w:rFonts w:cs="David" w:hint="cs"/>
          <w:b/>
          <w:bCs/>
          <w:u w:val="single"/>
          <w:rtl/>
        </w:rPr>
      </w:pPr>
    </w:p>
    <w:p w14:paraId="54E8CF84" w14:textId="77777777" w:rsidR="0083406F" w:rsidRDefault="0083406F" w:rsidP="0083406F">
      <w:pPr>
        <w:bidi/>
        <w:jc w:val="both"/>
        <w:outlineLvl w:val="0"/>
        <w:rPr>
          <w:rFonts w:cs="David" w:hint="cs"/>
          <w:b/>
          <w:bCs/>
          <w:u w:val="single"/>
          <w:rtl/>
        </w:rPr>
      </w:pPr>
    </w:p>
    <w:p w14:paraId="026DE8E1" w14:textId="77777777" w:rsidR="0083406F" w:rsidRDefault="0083406F" w:rsidP="0083406F">
      <w:pPr>
        <w:bidi/>
        <w:jc w:val="both"/>
        <w:outlineLvl w:val="0"/>
        <w:rPr>
          <w:rFonts w:cs="David" w:hint="cs"/>
          <w:b/>
          <w:bCs/>
          <w:u w:val="single"/>
          <w:rtl/>
        </w:rPr>
      </w:pPr>
    </w:p>
    <w:p w14:paraId="4D8B9EC2" w14:textId="77777777" w:rsidR="0083406F" w:rsidRDefault="0083406F" w:rsidP="0083406F">
      <w:pPr>
        <w:bidi/>
        <w:jc w:val="both"/>
        <w:outlineLvl w:val="0"/>
        <w:rPr>
          <w:rFonts w:cs="David" w:hint="cs"/>
          <w:b/>
          <w:bCs/>
          <w:u w:val="single"/>
          <w:rtl/>
        </w:rPr>
      </w:pPr>
    </w:p>
    <w:p w14:paraId="005659F7" w14:textId="77777777" w:rsidR="0083406F" w:rsidRDefault="0083406F" w:rsidP="0083406F">
      <w:pPr>
        <w:bidi/>
        <w:jc w:val="both"/>
        <w:outlineLvl w:val="0"/>
        <w:rPr>
          <w:rFonts w:cs="David" w:hint="cs"/>
          <w:rtl/>
        </w:rPr>
      </w:pPr>
      <w:r>
        <w:rPr>
          <w:rFonts w:cs="David"/>
          <w:b/>
          <w:bCs/>
          <w:u w:val="single"/>
          <w:rtl/>
        </w:rPr>
        <w:t>מוזמנים</w:t>
      </w:r>
      <w:r>
        <w:rPr>
          <w:rFonts w:cs="David"/>
          <w:rtl/>
        </w:rPr>
        <w:t>:</w:t>
      </w:r>
    </w:p>
    <w:p w14:paraId="0BC608EA" w14:textId="77777777" w:rsidR="0083406F" w:rsidRDefault="0083406F" w:rsidP="0083406F">
      <w:pPr>
        <w:bidi/>
        <w:jc w:val="both"/>
        <w:outlineLvl w:val="0"/>
        <w:rPr>
          <w:rFonts w:cs="David" w:hint="cs"/>
          <w:rtl/>
        </w:rPr>
      </w:pPr>
      <w:r>
        <w:rPr>
          <w:rFonts w:cs="David" w:hint="cs"/>
          <w:rtl/>
        </w:rPr>
        <w:t xml:space="preserve">שמואל גולן </w:t>
      </w:r>
      <w:r>
        <w:rPr>
          <w:rFonts w:cs="David"/>
          <w:rtl/>
        </w:rPr>
        <w:t>–</w:t>
      </w:r>
      <w:r>
        <w:rPr>
          <w:rFonts w:cs="David" w:hint="cs"/>
          <w:rtl/>
        </w:rPr>
        <w:t xml:space="preserve"> משנה למנכ"ל, משרד מבקר המדינה</w:t>
      </w:r>
    </w:p>
    <w:p w14:paraId="4750A49E" w14:textId="77777777" w:rsidR="0083406F" w:rsidRDefault="0083406F" w:rsidP="0083406F">
      <w:pPr>
        <w:bidi/>
        <w:jc w:val="both"/>
        <w:outlineLvl w:val="0"/>
        <w:rPr>
          <w:rFonts w:cs="David" w:hint="cs"/>
          <w:rtl/>
        </w:rPr>
      </w:pPr>
      <w:r>
        <w:rPr>
          <w:rFonts w:cs="David" w:hint="cs"/>
          <w:rtl/>
        </w:rPr>
        <w:t xml:space="preserve">חנה רותם </w:t>
      </w:r>
      <w:r>
        <w:rPr>
          <w:rFonts w:cs="David"/>
          <w:rtl/>
        </w:rPr>
        <w:t>–</w:t>
      </w:r>
      <w:r>
        <w:rPr>
          <w:rFonts w:cs="David" w:hint="cs"/>
          <w:rtl/>
        </w:rPr>
        <w:t xml:space="preserve"> מנהלת אגף למימון מפלגות, משרד מבקר המדינה</w:t>
      </w:r>
    </w:p>
    <w:p w14:paraId="7BC81EAC" w14:textId="77777777" w:rsidR="0083406F" w:rsidRDefault="0083406F" w:rsidP="0083406F">
      <w:pPr>
        <w:bidi/>
        <w:jc w:val="both"/>
        <w:outlineLvl w:val="0"/>
        <w:rPr>
          <w:rFonts w:cs="David" w:hint="cs"/>
          <w:rtl/>
        </w:rPr>
      </w:pPr>
      <w:r>
        <w:rPr>
          <w:rFonts w:cs="David" w:hint="cs"/>
          <w:rtl/>
        </w:rPr>
        <w:t xml:space="preserve">ליאת מרגלית </w:t>
      </w:r>
      <w:r>
        <w:rPr>
          <w:rFonts w:cs="David"/>
          <w:rtl/>
        </w:rPr>
        <w:t>–</w:t>
      </w:r>
      <w:r>
        <w:rPr>
          <w:rFonts w:cs="David" w:hint="cs"/>
          <w:rtl/>
        </w:rPr>
        <w:t xml:space="preserve"> ממונה על תחום המפלגות, רשות התאגידים, משרד המשפטים</w:t>
      </w:r>
    </w:p>
    <w:p w14:paraId="474DA2DF" w14:textId="77777777" w:rsidR="0083406F" w:rsidRDefault="0083406F" w:rsidP="0083406F">
      <w:pPr>
        <w:bidi/>
        <w:jc w:val="both"/>
        <w:outlineLvl w:val="0"/>
        <w:rPr>
          <w:rFonts w:cs="David" w:hint="cs"/>
          <w:rtl/>
        </w:rPr>
      </w:pPr>
      <w:r>
        <w:rPr>
          <w:rFonts w:cs="David" w:hint="cs"/>
          <w:rtl/>
        </w:rPr>
        <w:t xml:space="preserve">עו"ד עמי </w:t>
      </w:r>
      <w:proofErr w:type="spellStart"/>
      <w:r>
        <w:rPr>
          <w:rFonts w:cs="David" w:hint="cs"/>
          <w:rtl/>
        </w:rPr>
        <w:t>ברקוביץ</w:t>
      </w:r>
      <w:proofErr w:type="spellEnd"/>
      <w:r>
        <w:rPr>
          <w:rFonts w:cs="David" w:hint="cs"/>
          <w:rtl/>
        </w:rPr>
        <w:t xml:space="preserve">' </w:t>
      </w:r>
      <w:r>
        <w:rPr>
          <w:rFonts w:cs="David"/>
          <w:rtl/>
        </w:rPr>
        <w:t>–</w:t>
      </w:r>
      <w:r>
        <w:rPr>
          <w:rFonts w:cs="David" w:hint="cs"/>
          <w:rtl/>
        </w:rPr>
        <w:t xml:space="preserve"> מחלקת ייעוץ וחקיקה, משרד המשפטים</w:t>
      </w:r>
    </w:p>
    <w:p w14:paraId="086E1E8E" w14:textId="77777777" w:rsidR="0083406F" w:rsidRDefault="0083406F" w:rsidP="0083406F">
      <w:pPr>
        <w:bidi/>
        <w:jc w:val="both"/>
        <w:outlineLvl w:val="0"/>
        <w:rPr>
          <w:rFonts w:cs="David" w:hint="cs"/>
          <w:rtl/>
        </w:rPr>
      </w:pPr>
      <w:r>
        <w:rPr>
          <w:rFonts w:cs="David" w:hint="cs"/>
          <w:rtl/>
        </w:rPr>
        <w:t xml:space="preserve">משה </w:t>
      </w:r>
      <w:proofErr w:type="spellStart"/>
      <w:r>
        <w:rPr>
          <w:rFonts w:cs="David" w:hint="cs"/>
          <w:rtl/>
        </w:rPr>
        <w:t>שיפמן</w:t>
      </w:r>
      <w:proofErr w:type="spellEnd"/>
      <w:r>
        <w:rPr>
          <w:rFonts w:cs="David" w:hint="cs"/>
          <w:rtl/>
        </w:rPr>
        <w:t xml:space="preserve"> </w:t>
      </w:r>
      <w:r>
        <w:rPr>
          <w:rFonts w:cs="David"/>
          <w:rtl/>
        </w:rPr>
        <w:t>–</w:t>
      </w:r>
      <w:r>
        <w:rPr>
          <w:rFonts w:cs="David" w:hint="cs"/>
          <w:rtl/>
        </w:rPr>
        <w:t xml:space="preserve"> ע.פ. חה"כ </w:t>
      </w:r>
      <w:smartTag w:uri="urn:schemas-microsoft-com:office:smarttags" w:element="PersonName">
        <w:r>
          <w:rPr>
            <w:rFonts w:cs="David" w:hint="cs"/>
            <w:rtl/>
          </w:rPr>
          <w:t>משה גפני</w:t>
        </w:r>
      </w:smartTag>
    </w:p>
    <w:p w14:paraId="0396E363" w14:textId="77777777" w:rsidR="0083406F" w:rsidRDefault="0083406F" w:rsidP="0083406F">
      <w:pPr>
        <w:bidi/>
        <w:jc w:val="both"/>
        <w:outlineLvl w:val="0"/>
        <w:rPr>
          <w:rFonts w:cs="David" w:hint="cs"/>
          <w:rtl/>
        </w:rPr>
      </w:pPr>
      <w:r>
        <w:rPr>
          <w:rFonts w:cs="David" w:hint="cs"/>
          <w:rtl/>
        </w:rPr>
        <w:t>תלמידי כיתה י"ב, בית-ספר "אלדד", נתניה</w:t>
      </w:r>
    </w:p>
    <w:p w14:paraId="4E9E107A" w14:textId="77777777" w:rsidR="0083406F" w:rsidRDefault="0083406F" w:rsidP="0083406F">
      <w:pPr>
        <w:bidi/>
        <w:jc w:val="both"/>
        <w:outlineLvl w:val="0"/>
        <w:rPr>
          <w:rFonts w:cs="David" w:hint="cs"/>
          <w:rtl/>
        </w:rPr>
      </w:pPr>
    </w:p>
    <w:p w14:paraId="20EAE50D" w14:textId="77777777" w:rsidR="0083406F" w:rsidRDefault="0083406F" w:rsidP="0083406F">
      <w:pPr>
        <w:bidi/>
        <w:jc w:val="both"/>
        <w:outlineLvl w:val="0"/>
        <w:rPr>
          <w:rFonts w:cs="David" w:hint="cs"/>
          <w:rtl/>
        </w:rPr>
      </w:pPr>
    </w:p>
    <w:p w14:paraId="6E61D732" w14:textId="77777777" w:rsidR="0083406F" w:rsidRDefault="0083406F" w:rsidP="0083406F">
      <w:pPr>
        <w:bidi/>
        <w:jc w:val="both"/>
        <w:outlineLvl w:val="0"/>
        <w:rPr>
          <w:rFonts w:cs="David" w:hint="cs"/>
          <w:rtl/>
        </w:rPr>
      </w:pPr>
    </w:p>
    <w:p w14:paraId="3A899133" w14:textId="77777777" w:rsidR="0083406F" w:rsidRDefault="0083406F" w:rsidP="0083406F">
      <w:pPr>
        <w:bidi/>
        <w:jc w:val="both"/>
        <w:outlineLvl w:val="0"/>
        <w:rPr>
          <w:rFonts w:cs="David" w:hint="cs"/>
          <w:rtl/>
        </w:rPr>
      </w:pPr>
    </w:p>
    <w:p w14:paraId="4A942B11" w14:textId="77777777" w:rsidR="0083406F" w:rsidRDefault="0083406F" w:rsidP="0083406F">
      <w:pPr>
        <w:bidi/>
        <w:jc w:val="both"/>
        <w:outlineLvl w:val="0"/>
        <w:rPr>
          <w:rFonts w:cs="David" w:hint="cs"/>
          <w:b/>
          <w:bCs/>
          <w:u w:val="single"/>
          <w:rtl/>
        </w:rPr>
      </w:pPr>
      <w:r>
        <w:rPr>
          <w:rFonts w:cs="David"/>
          <w:b/>
          <w:bCs/>
          <w:u w:val="single"/>
          <w:rtl/>
        </w:rPr>
        <w:t>מנהלת הוועדה</w:t>
      </w:r>
      <w:r>
        <w:rPr>
          <w:rFonts w:cs="David"/>
          <w:rtl/>
        </w:rPr>
        <w:t>:</w:t>
      </w:r>
      <w:r>
        <w:rPr>
          <w:rFonts w:cs="David"/>
          <w:rtl/>
        </w:rPr>
        <w:tab/>
      </w:r>
      <w:r>
        <w:rPr>
          <w:rFonts w:cs="David" w:hint="cs"/>
          <w:rtl/>
        </w:rPr>
        <w:t>אתי בן-יוסף</w:t>
      </w:r>
    </w:p>
    <w:p w14:paraId="31450757" w14:textId="77777777" w:rsidR="0083406F" w:rsidRDefault="0083406F" w:rsidP="0083406F">
      <w:pPr>
        <w:bidi/>
        <w:jc w:val="both"/>
        <w:outlineLvl w:val="0"/>
        <w:rPr>
          <w:rFonts w:cs="David" w:hint="cs"/>
          <w:b/>
          <w:bCs/>
          <w:u w:val="single"/>
          <w:rtl/>
        </w:rPr>
      </w:pPr>
    </w:p>
    <w:p w14:paraId="4037581E" w14:textId="77777777" w:rsidR="0083406F" w:rsidRPr="003A0D93" w:rsidRDefault="0083406F" w:rsidP="0083406F">
      <w:pPr>
        <w:bidi/>
        <w:jc w:val="both"/>
        <w:outlineLvl w:val="0"/>
        <w:rPr>
          <w:rFonts w:cs="David" w:hint="cs"/>
          <w:rtl/>
        </w:rPr>
      </w:pPr>
      <w:r>
        <w:rPr>
          <w:rFonts w:cs="David" w:hint="cs"/>
          <w:b/>
          <w:bCs/>
          <w:u w:val="single"/>
          <w:rtl/>
        </w:rPr>
        <w:t>ייעוץ משפטי:</w:t>
      </w:r>
      <w:r>
        <w:rPr>
          <w:rFonts w:cs="David" w:hint="cs"/>
          <w:rtl/>
        </w:rPr>
        <w:t xml:space="preserve"> ארבל אסטרחן</w:t>
      </w:r>
    </w:p>
    <w:p w14:paraId="263C43A0" w14:textId="77777777" w:rsidR="0083406F" w:rsidRDefault="0083406F" w:rsidP="0083406F">
      <w:pPr>
        <w:bidi/>
        <w:jc w:val="both"/>
        <w:outlineLvl w:val="0"/>
        <w:rPr>
          <w:rFonts w:cs="David" w:hint="cs"/>
          <w:b/>
          <w:bCs/>
          <w:u w:val="single"/>
          <w:rtl/>
        </w:rPr>
      </w:pPr>
    </w:p>
    <w:p w14:paraId="70FB2AF6" w14:textId="77777777" w:rsidR="0083406F" w:rsidRDefault="0083406F" w:rsidP="0083406F">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p>
    <w:p w14:paraId="6EAC1766" w14:textId="77777777" w:rsidR="0083406F" w:rsidRPr="003A0D93" w:rsidRDefault="0083406F" w:rsidP="0083406F">
      <w:pPr>
        <w:bidi/>
        <w:jc w:val="center"/>
        <w:rPr>
          <w:rFonts w:cs="David" w:hint="cs"/>
          <w:b/>
          <w:bCs/>
          <w:u w:val="single"/>
          <w:rtl/>
        </w:rPr>
      </w:pPr>
      <w:r>
        <w:rPr>
          <w:rFonts w:cs="David"/>
          <w:rtl/>
        </w:rPr>
        <w:br w:type="page"/>
      </w:r>
      <w:r w:rsidRPr="003A0D93">
        <w:rPr>
          <w:rFonts w:cs="David" w:hint="cs"/>
          <w:b/>
          <w:bCs/>
          <w:u w:val="single"/>
          <w:rtl/>
        </w:rPr>
        <w:lastRenderedPageBreak/>
        <w:t xml:space="preserve">הצעת חוק הגשת דוחות ע"י מפלגות (תיקוני חקיקה), </w:t>
      </w:r>
      <w:proofErr w:type="spellStart"/>
      <w:r w:rsidRPr="003A0D93">
        <w:rPr>
          <w:rFonts w:cs="David" w:hint="cs"/>
          <w:b/>
          <w:bCs/>
          <w:u w:val="single"/>
          <w:rtl/>
        </w:rPr>
        <w:t>התשע"א</w:t>
      </w:r>
      <w:proofErr w:type="spellEnd"/>
      <w:r w:rsidRPr="003A0D93">
        <w:rPr>
          <w:rFonts w:cs="David" w:hint="cs"/>
          <w:b/>
          <w:bCs/>
          <w:u w:val="single"/>
          <w:rtl/>
        </w:rPr>
        <w:t>-2011, הצעת חה"כ משה</w:t>
      </w:r>
    </w:p>
    <w:p w14:paraId="5B0AA3F5" w14:textId="77777777" w:rsidR="0083406F" w:rsidRPr="003A0D93" w:rsidRDefault="0083406F" w:rsidP="0083406F">
      <w:pPr>
        <w:bidi/>
        <w:jc w:val="center"/>
        <w:rPr>
          <w:rFonts w:cs="David" w:hint="cs"/>
          <w:u w:val="single"/>
          <w:rtl/>
        </w:rPr>
      </w:pPr>
      <w:r w:rsidRPr="003A0D93">
        <w:rPr>
          <w:rFonts w:cs="David" w:hint="cs"/>
          <w:b/>
          <w:bCs/>
          <w:u w:val="single"/>
          <w:rtl/>
        </w:rPr>
        <w:t xml:space="preserve">גפני וקבוצת חברי כנסת (פ/3154/18) </w:t>
      </w:r>
      <w:r w:rsidRPr="003A0D93">
        <w:rPr>
          <w:rFonts w:cs="David"/>
          <w:b/>
          <w:bCs/>
          <w:u w:val="single"/>
          <w:rtl/>
        </w:rPr>
        <w:t>–</w:t>
      </w:r>
      <w:r w:rsidRPr="003A0D93">
        <w:rPr>
          <w:rFonts w:cs="David" w:hint="cs"/>
          <w:b/>
          <w:bCs/>
          <w:u w:val="single"/>
          <w:rtl/>
        </w:rPr>
        <w:t xml:space="preserve"> הכנה לקריאה ראשונה</w:t>
      </w:r>
    </w:p>
    <w:p w14:paraId="4240CA3E" w14:textId="77777777" w:rsidR="0083406F" w:rsidRDefault="0083406F" w:rsidP="0083406F">
      <w:pPr>
        <w:bidi/>
        <w:jc w:val="both"/>
        <w:rPr>
          <w:rFonts w:cs="David" w:hint="cs"/>
          <w:u w:val="single"/>
          <w:rtl/>
        </w:rPr>
      </w:pPr>
    </w:p>
    <w:p w14:paraId="4A9B7700" w14:textId="77777777" w:rsidR="0083406F" w:rsidRDefault="0083406F" w:rsidP="0083406F">
      <w:pPr>
        <w:bidi/>
        <w:jc w:val="both"/>
        <w:rPr>
          <w:rFonts w:cs="David" w:hint="cs"/>
          <w:u w:val="single"/>
          <w:rtl/>
        </w:rPr>
      </w:pPr>
    </w:p>
    <w:p w14:paraId="493129F8"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7E23E94E" w14:textId="77777777" w:rsidR="0083406F" w:rsidRDefault="0083406F" w:rsidP="0083406F">
      <w:pPr>
        <w:bidi/>
        <w:jc w:val="both"/>
        <w:rPr>
          <w:rFonts w:cs="David" w:hint="cs"/>
          <w:u w:val="single"/>
          <w:rtl/>
        </w:rPr>
      </w:pPr>
    </w:p>
    <w:p w14:paraId="42BA49D9" w14:textId="77777777" w:rsidR="0083406F" w:rsidRDefault="0083406F" w:rsidP="0083406F">
      <w:pPr>
        <w:keepNext/>
        <w:bidi/>
        <w:jc w:val="both"/>
        <w:rPr>
          <w:rFonts w:cs="David" w:hint="cs"/>
          <w:rtl/>
        </w:rPr>
      </w:pPr>
      <w:r>
        <w:rPr>
          <w:rFonts w:cs="David" w:hint="cs"/>
          <w:rtl/>
        </w:rPr>
        <w:tab/>
        <w:t xml:space="preserve">בוקר טוב. אני פותח את הישיבה. </w:t>
      </w:r>
    </w:p>
    <w:p w14:paraId="7FAFF50D" w14:textId="77777777" w:rsidR="0083406F" w:rsidRDefault="0083406F" w:rsidP="0083406F">
      <w:pPr>
        <w:keepNext/>
        <w:bidi/>
        <w:jc w:val="both"/>
        <w:rPr>
          <w:rFonts w:cs="David" w:hint="cs"/>
          <w:rtl/>
        </w:rPr>
      </w:pPr>
    </w:p>
    <w:p w14:paraId="1C58F128"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B2841B5" w14:textId="77777777" w:rsidR="0083406F" w:rsidRDefault="0083406F" w:rsidP="0083406F">
      <w:pPr>
        <w:bidi/>
        <w:jc w:val="both"/>
        <w:rPr>
          <w:rFonts w:cs="David" w:hint="cs"/>
          <w:u w:val="single"/>
          <w:rtl/>
        </w:rPr>
      </w:pPr>
    </w:p>
    <w:p w14:paraId="726D7CBD" w14:textId="77777777" w:rsidR="0083406F" w:rsidRDefault="0083406F" w:rsidP="0083406F">
      <w:pPr>
        <w:keepNext/>
        <w:bidi/>
        <w:jc w:val="both"/>
        <w:rPr>
          <w:rFonts w:cs="David" w:hint="cs"/>
          <w:rtl/>
        </w:rPr>
      </w:pPr>
      <w:r>
        <w:rPr>
          <w:rFonts w:cs="David" w:hint="cs"/>
          <w:rtl/>
        </w:rPr>
        <w:tab/>
        <w:t xml:space="preserve"> הודיעו לי מקדימה שהם תומכים בחוק ונרגעתי. לא ישנתי בלילה. </w:t>
      </w:r>
    </w:p>
    <w:p w14:paraId="6D576381" w14:textId="77777777" w:rsidR="0083406F" w:rsidRDefault="0083406F" w:rsidP="0083406F">
      <w:pPr>
        <w:keepNext/>
        <w:bidi/>
        <w:jc w:val="both"/>
        <w:rPr>
          <w:rFonts w:cs="David" w:hint="cs"/>
          <w:rtl/>
        </w:rPr>
      </w:pPr>
    </w:p>
    <w:p w14:paraId="4C914E03"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D6AB68F" w14:textId="77777777" w:rsidR="0083406F" w:rsidRDefault="0083406F" w:rsidP="0083406F">
      <w:pPr>
        <w:bidi/>
        <w:jc w:val="both"/>
        <w:rPr>
          <w:rFonts w:cs="David" w:hint="cs"/>
          <w:u w:val="single"/>
          <w:rtl/>
        </w:rPr>
      </w:pPr>
    </w:p>
    <w:p w14:paraId="01EA7441" w14:textId="77777777" w:rsidR="0083406F" w:rsidRDefault="0083406F" w:rsidP="0083406F">
      <w:pPr>
        <w:keepNext/>
        <w:bidi/>
        <w:jc w:val="both"/>
        <w:rPr>
          <w:rFonts w:cs="David" w:hint="cs"/>
          <w:rtl/>
        </w:rPr>
      </w:pPr>
      <w:r>
        <w:rPr>
          <w:rFonts w:cs="David" w:hint="cs"/>
          <w:rtl/>
        </w:rPr>
        <w:tab/>
        <w:t xml:space="preserve">מאחר שאין לנו ערעורים על ההחלטות של הנשיאות בעניין הצעות דחופות לסדר היום יש לנו נושא אחד על סדר היום: הצעת חוק הגשת דוחות על-ידי מפלגות (תיקוני חקיקה), </w:t>
      </w:r>
      <w:proofErr w:type="spellStart"/>
      <w:r>
        <w:rPr>
          <w:rFonts w:cs="David" w:hint="cs"/>
          <w:rtl/>
        </w:rPr>
        <w:t>התשע"א</w:t>
      </w:r>
      <w:proofErr w:type="spellEnd"/>
      <w:r>
        <w:rPr>
          <w:rFonts w:cs="David" w:hint="cs"/>
          <w:rtl/>
        </w:rPr>
        <w:t xml:space="preserve">-2011, הצעת יושב ראש ועדת הכספים חבר הכנסת </w:t>
      </w:r>
      <w:smartTag w:uri="urn:schemas-microsoft-com:office:smarttags" w:element="PersonName">
        <w:r>
          <w:rPr>
            <w:rFonts w:cs="David" w:hint="cs"/>
            <w:rtl/>
          </w:rPr>
          <w:t>משה גפני</w:t>
        </w:r>
      </w:smartTag>
      <w:r>
        <w:rPr>
          <w:rFonts w:cs="David" w:hint="cs"/>
          <w:rtl/>
        </w:rPr>
        <w:t xml:space="preserve"> וקבוצת חברי כנסת, מס' פ/3154/18, הכנה לקריאה ראשונה. לפני שאעביר את רשות הדיבור לחבר הכנסת גפני אני מבקש לברך את תלמידי כיתה י"ב בבית ספר "אלדד" בנתניה. ברוכים הבאים. אני יכול לומר לכם </w:t>
      </w:r>
      <w:r>
        <w:rPr>
          <w:rFonts w:cs="David"/>
          <w:rtl/>
        </w:rPr>
        <w:t>–</w:t>
      </w:r>
      <w:r>
        <w:rPr>
          <w:rFonts w:cs="David" w:hint="cs"/>
          <w:rtl/>
        </w:rPr>
        <w:t xml:space="preserve"> בדרך כלל אנחנו מתעסקים בדברים יותר מעניינים ופחות טכניים, אבל לפחות את התהליך של הכנת חוק בוועדה לקראת הצבעה במליאה בקריאה ראשונה תוכלו לראות כאן. </w:t>
      </w:r>
    </w:p>
    <w:p w14:paraId="1A7A8F19" w14:textId="77777777" w:rsidR="0083406F" w:rsidRDefault="0083406F" w:rsidP="0083406F">
      <w:pPr>
        <w:keepNext/>
        <w:bidi/>
        <w:jc w:val="both"/>
        <w:rPr>
          <w:rFonts w:cs="David" w:hint="cs"/>
          <w:rtl/>
        </w:rPr>
      </w:pPr>
    </w:p>
    <w:p w14:paraId="6AD06F60" w14:textId="77777777" w:rsidR="0083406F" w:rsidRDefault="0083406F" w:rsidP="0083406F">
      <w:pPr>
        <w:keepNext/>
        <w:bidi/>
        <w:jc w:val="both"/>
        <w:rPr>
          <w:rFonts w:cs="David" w:hint="cs"/>
          <w:rtl/>
        </w:rPr>
      </w:pPr>
      <w:r>
        <w:rPr>
          <w:rFonts w:cs="David" w:hint="cs"/>
          <w:rtl/>
        </w:rPr>
        <w:tab/>
        <w:t xml:space="preserve">חבר הכנסת גפני, בבקשה. </w:t>
      </w:r>
    </w:p>
    <w:p w14:paraId="594D96AE" w14:textId="77777777" w:rsidR="0083406F" w:rsidRDefault="0083406F" w:rsidP="0083406F">
      <w:pPr>
        <w:keepNext/>
        <w:bidi/>
        <w:jc w:val="both"/>
        <w:rPr>
          <w:rFonts w:cs="David" w:hint="cs"/>
          <w:rtl/>
        </w:rPr>
      </w:pPr>
    </w:p>
    <w:p w14:paraId="109A8521"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2F1F664" w14:textId="77777777" w:rsidR="0083406F" w:rsidRDefault="0083406F" w:rsidP="0083406F">
      <w:pPr>
        <w:bidi/>
        <w:jc w:val="both"/>
        <w:rPr>
          <w:rFonts w:cs="David" w:hint="cs"/>
          <w:u w:val="single"/>
          <w:rtl/>
        </w:rPr>
      </w:pPr>
    </w:p>
    <w:p w14:paraId="67862508" w14:textId="77777777" w:rsidR="0083406F" w:rsidRDefault="0083406F" w:rsidP="0083406F">
      <w:pPr>
        <w:keepNext/>
        <w:bidi/>
        <w:jc w:val="both"/>
        <w:rPr>
          <w:rFonts w:cs="David" w:hint="cs"/>
          <w:rtl/>
        </w:rPr>
      </w:pPr>
      <w:r>
        <w:rPr>
          <w:rFonts w:cs="David" w:hint="cs"/>
          <w:rtl/>
        </w:rPr>
        <w:tab/>
        <w:t xml:space="preserve">ראשית גם אני מברך את התלמידים ומצטרף לברכות של היושב ראש. הייתם גם אצלנו בוועדה. אה, היו אחרים. אצלנו היה יותר שמח, עם צעקות. </w:t>
      </w:r>
    </w:p>
    <w:p w14:paraId="2047816B" w14:textId="77777777" w:rsidR="0083406F" w:rsidRDefault="0083406F" w:rsidP="0083406F">
      <w:pPr>
        <w:keepNext/>
        <w:bidi/>
        <w:jc w:val="both"/>
        <w:rPr>
          <w:rFonts w:cs="David" w:hint="cs"/>
          <w:rtl/>
        </w:rPr>
      </w:pPr>
    </w:p>
    <w:p w14:paraId="723CB3B8" w14:textId="77777777" w:rsidR="0083406F" w:rsidRDefault="0083406F" w:rsidP="0083406F">
      <w:pPr>
        <w:keepNext/>
        <w:bidi/>
        <w:jc w:val="both"/>
        <w:rPr>
          <w:rFonts w:cs="David" w:hint="cs"/>
          <w:rtl/>
        </w:rPr>
      </w:pPr>
      <w:r>
        <w:rPr>
          <w:rFonts w:cs="David" w:hint="cs"/>
          <w:rtl/>
        </w:rPr>
        <w:tab/>
        <w:t xml:space="preserve">אדוני היושב ראש, אני מודה לך ששמת את זה על סדר היום. ברעיון של החוק מונחת העובדה פשוט לפשט הליכים. מפלגה נדרשת להגיש דוחות לכמה גופים: קודם כול למבקר המדינה שהוא למעשה הגוף הרציני ביותר בעניין הזה, הוא מבקר את פעולות המפלגה, הוא גם מבקר את הדוחות הכספיים וכל מה שנלווה לעניין. רק השבוע הוגש דוח מבקר המדינה על מימון המפלגות. מגישים גם לרשם המפלגות, מגישים גם ליושב ראש הכנסת. זה בעצם יוצר מצב שכל אחד צריך להגיש במועד אחר וכל אחד צריך בנפרד. הצעת החוק הזאת באה לפשט את התהליכים ולהגיד שבאותו מועד מגישים פחות או יותר את אותו דוח. כמובן, מבקר המדינה שהוא הגורם המרכזי מגיש את הדוחות לאור הנתונים שהוא מקבל ולאור הבדיקות שהוא עורך. אני לא הולך לשנות פה שום דבר בנושא המהותי, אלא לפשט הליכים. למפלגות זה יוצר בעיה טכנית, הוצאת כסף אפילו מיותרת לפעמים. לכן להגיש באותו מועד פחות או יותר את אותו דוח. </w:t>
      </w:r>
    </w:p>
    <w:p w14:paraId="1DC78F7C" w14:textId="77777777" w:rsidR="0083406F" w:rsidRDefault="0083406F" w:rsidP="0083406F">
      <w:pPr>
        <w:keepNext/>
        <w:bidi/>
        <w:jc w:val="both"/>
        <w:rPr>
          <w:rFonts w:cs="David" w:hint="cs"/>
          <w:rtl/>
        </w:rPr>
      </w:pPr>
    </w:p>
    <w:p w14:paraId="0BD8426B" w14:textId="77777777" w:rsidR="0083406F" w:rsidRDefault="0083406F" w:rsidP="0083406F">
      <w:pPr>
        <w:keepNext/>
        <w:bidi/>
        <w:jc w:val="both"/>
        <w:rPr>
          <w:rFonts w:cs="David" w:hint="cs"/>
          <w:rtl/>
        </w:rPr>
      </w:pPr>
      <w:r>
        <w:rPr>
          <w:rFonts w:cs="David" w:hint="cs"/>
          <w:rtl/>
        </w:rPr>
        <w:tab/>
        <w:t xml:space="preserve">אני מבקש להוסיף עוד משהו שאינו קשור לחוק הזה, אבל הוא גם קשור למימון המפלגות. אני שוחחתי עם מבקר המדינה. יש הצעת חוק שלי שעברה בקריאה טרומית בקדנציה הקודמת, ואני רוצה לקדם אותה גם עכשיו: יש מציאות שבה חשב הכנסת מעביר את תקציב המפלגות לפי מספר חברי הכנסת. יש מפלגות שעושות איחוד ביניהן ועושות הסכם גם על הגשת הרשימות וגם על המימון. המקרה של יהדות התורה הוא מקרה שבו יש הסכם בין אגודת ישראל לבין דגל התורה שנמשך כבר עשרות שנים. בהסכם הזה יש גם שהתקציב של מימון המפלגות מתחלק בשווה בין שתי המפלגות. זה טוב כאשר יש מספר זוגי בין חברי הכנסת. כשיש שישה חברי כנסת אז זה שלוש פה ושלוש שם; כשיש חמישה כמו במקרה הנוכחי אז יש בעיה כי צריך להעביר מאחד לאחר. </w:t>
      </w:r>
    </w:p>
    <w:p w14:paraId="0278C975" w14:textId="77777777" w:rsidR="0083406F" w:rsidRDefault="0083406F" w:rsidP="0083406F">
      <w:pPr>
        <w:keepNext/>
        <w:bidi/>
        <w:jc w:val="both"/>
        <w:rPr>
          <w:rFonts w:cs="David" w:hint="cs"/>
          <w:rtl/>
        </w:rPr>
      </w:pPr>
    </w:p>
    <w:p w14:paraId="6ED54506" w14:textId="77777777" w:rsidR="0083406F" w:rsidRDefault="0083406F" w:rsidP="0083406F">
      <w:pPr>
        <w:keepNext/>
        <w:bidi/>
        <w:ind w:firstLine="720"/>
        <w:jc w:val="both"/>
        <w:rPr>
          <w:rFonts w:cs="David" w:hint="cs"/>
          <w:rtl/>
        </w:rPr>
      </w:pPr>
      <w:r>
        <w:rPr>
          <w:rFonts w:cs="David" w:hint="cs"/>
          <w:rtl/>
        </w:rPr>
        <w:t xml:space="preserve">אני ביקשתי וגם שוחחתי עם אנשי מבקר המדינה שאם יש הסכם לפני הבחירות </w:t>
      </w:r>
      <w:r>
        <w:rPr>
          <w:rFonts w:cs="David"/>
          <w:rtl/>
        </w:rPr>
        <w:t>–</w:t>
      </w:r>
      <w:r>
        <w:rPr>
          <w:rFonts w:cs="David" w:hint="cs"/>
          <w:rtl/>
        </w:rPr>
        <w:t xml:space="preserve"> אני לא מדבר על אחרי הבחירות, כי אז אנשים יכולים לעשות כל מיני עסקים שלא יהיו גלויים </w:t>
      </w:r>
      <w:r>
        <w:rPr>
          <w:rFonts w:cs="David"/>
          <w:rtl/>
        </w:rPr>
        <w:t>–</w:t>
      </w:r>
      <w:r>
        <w:rPr>
          <w:rFonts w:cs="David" w:hint="cs"/>
          <w:rtl/>
        </w:rPr>
        <w:t xml:space="preserve"> מבקשים שהמימון יתחלק בשווה, וכך יהיה גם בפני הציבור וכך יהיה בפני חשב הכנסת. זה נושא שהייתי רוצה לצרף לחוק הזה. אבל מכיוון ששוחחתי עם מר גולן ועם גברת רותם, והם לא גיבשו עמדה בעניין הזה אני מבקש רק להגיד את זה עכשיו.</w:t>
      </w:r>
    </w:p>
    <w:p w14:paraId="06C5E7E1" w14:textId="77777777" w:rsidR="0083406F" w:rsidRDefault="0083406F" w:rsidP="0083406F">
      <w:pPr>
        <w:keepNext/>
        <w:keepLines/>
        <w:bidi/>
        <w:jc w:val="both"/>
        <w:rPr>
          <w:rFonts w:cs="David" w:hint="cs"/>
          <w:rtl/>
        </w:rPr>
      </w:pPr>
    </w:p>
    <w:p w14:paraId="715D4E1E" w14:textId="77777777" w:rsidR="0083406F" w:rsidRDefault="0083406F" w:rsidP="0083406F">
      <w:pPr>
        <w:keepLines/>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38ADB9F" w14:textId="77777777" w:rsidR="0083406F" w:rsidRDefault="0083406F" w:rsidP="0083406F">
      <w:pPr>
        <w:keepLines/>
        <w:bidi/>
        <w:jc w:val="both"/>
        <w:rPr>
          <w:rFonts w:cs="David" w:hint="cs"/>
          <w:u w:val="single"/>
          <w:rtl/>
        </w:rPr>
      </w:pPr>
    </w:p>
    <w:p w14:paraId="21182D05" w14:textId="77777777" w:rsidR="0083406F" w:rsidRDefault="0083406F" w:rsidP="0083406F">
      <w:pPr>
        <w:keepNext/>
        <w:keepLines/>
        <w:bidi/>
        <w:jc w:val="both"/>
        <w:rPr>
          <w:rFonts w:cs="David" w:hint="cs"/>
          <w:rtl/>
        </w:rPr>
      </w:pPr>
      <w:r>
        <w:rPr>
          <w:rFonts w:cs="David" w:hint="cs"/>
          <w:rtl/>
        </w:rPr>
        <w:lastRenderedPageBreak/>
        <w:tab/>
        <w:t>ואולי להכניס את זה לדברי ההסבר.</w:t>
      </w:r>
    </w:p>
    <w:p w14:paraId="3783CC85" w14:textId="77777777" w:rsidR="0083406F" w:rsidRDefault="0083406F" w:rsidP="0083406F">
      <w:pPr>
        <w:keepNext/>
        <w:bidi/>
        <w:jc w:val="both"/>
        <w:rPr>
          <w:rFonts w:cs="David" w:hint="cs"/>
          <w:rtl/>
        </w:rPr>
      </w:pPr>
    </w:p>
    <w:p w14:paraId="5649CA87"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7EB906E" w14:textId="77777777" w:rsidR="0083406F" w:rsidRDefault="0083406F" w:rsidP="0083406F">
      <w:pPr>
        <w:bidi/>
        <w:jc w:val="both"/>
        <w:rPr>
          <w:rFonts w:cs="David" w:hint="cs"/>
          <w:u w:val="single"/>
          <w:rtl/>
        </w:rPr>
      </w:pPr>
    </w:p>
    <w:p w14:paraId="5310C1AC" w14:textId="77777777" w:rsidR="0083406F" w:rsidRDefault="0083406F" w:rsidP="0083406F">
      <w:pPr>
        <w:keepNext/>
        <w:bidi/>
        <w:jc w:val="both"/>
        <w:rPr>
          <w:rFonts w:cs="David" w:hint="cs"/>
          <w:rtl/>
        </w:rPr>
      </w:pPr>
      <w:r>
        <w:rPr>
          <w:rFonts w:cs="David" w:hint="cs"/>
          <w:rtl/>
        </w:rPr>
        <w:tab/>
        <w:t xml:space="preserve"> להכניס לדברי ההסבר. </w:t>
      </w:r>
    </w:p>
    <w:p w14:paraId="44E2CB09" w14:textId="77777777" w:rsidR="0083406F" w:rsidRDefault="0083406F" w:rsidP="0083406F">
      <w:pPr>
        <w:keepNext/>
        <w:bidi/>
        <w:jc w:val="both"/>
        <w:rPr>
          <w:rFonts w:cs="David" w:hint="cs"/>
          <w:rtl/>
        </w:rPr>
      </w:pPr>
    </w:p>
    <w:p w14:paraId="4B93F328" w14:textId="77777777" w:rsidR="0083406F" w:rsidRDefault="0083406F" w:rsidP="0083406F">
      <w:pPr>
        <w:keepNext/>
        <w:bidi/>
        <w:jc w:val="both"/>
        <w:rPr>
          <w:rFonts w:cs="David" w:hint="cs"/>
          <w:rtl/>
        </w:rPr>
      </w:pPr>
      <w:r>
        <w:rPr>
          <w:rFonts w:cs="David" w:hint="cs"/>
          <w:u w:val="single"/>
          <w:rtl/>
        </w:rPr>
        <w:t>ארבל אסטרחן:</w:t>
      </w:r>
    </w:p>
    <w:p w14:paraId="05E42C09" w14:textId="77777777" w:rsidR="0083406F" w:rsidRDefault="0083406F" w:rsidP="0083406F">
      <w:pPr>
        <w:keepNext/>
        <w:bidi/>
        <w:jc w:val="both"/>
        <w:rPr>
          <w:rFonts w:cs="David" w:hint="cs"/>
          <w:rtl/>
        </w:rPr>
      </w:pPr>
    </w:p>
    <w:p w14:paraId="1D7A1B54" w14:textId="77777777" w:rsidR="0083406F" w:rsidRDefault="0083406F" w:rsidP="0083406F">
      <w:pPr>
        <w:keepNext/>
        <w:bidi/>
        <w:jc w:val="both"/>
        <w:rPr>
          <w:rFonts w:cs="David" w:hint="cs"/>
          <w:rtl/>
        </w:rPr>
      </w:pPr>
      <w:r>
        <w:rPr>
          <w:rFonts w:cs="David" w:hint="cs"/>
          <w:rtl/>
        </w:rPr>
        <w:tab/>
        <w:t xml:space="preserve">הנושא לא קשור לנושא הזה. הנושא לא מוגש בדרך הזאת. </w:t>
      </w:r>
    </w:p>
    <w:p w14:paraId="707738FC" w14:textId="77777777" w:rsidR="0083406F" w:rsidRDefault="0083406F" w:rsidP="0083406F">
      <w:pPr>
        <w:keepNext/>
        <w:bidi/>
        <w:jc w:val="both"/>
        <w:rPr>
          <w:rFonts w:cs="David" w:hint="cs"/>
          <w:rtl/>
        </w:rPr>
      </w:pPr>
    </w:p>
    <w:p w14:paraId="28D202BA"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BBF51B2" w14:textId="77777777" w:rsidR="0083406F" w:rsidRDefault="0083406F" w:rsidP="0083406F">
      <w:pPr>
        <w:bidi/>
        <w:jc w:val="both"/>
        <w:rPr>
          <w:rFonts w:cs="David" w:hint="cs"/>
          <w:u w:val="single"/>
          <w:rtl/>
        </w:rPr>
      </w:pPr>
    </w:p>
    <w:p w14:paraId="15ADCF04" w14:textId="77777777" w:rsidR="0083406F" w:rsidRDefault="0083406F" w:rsidP="0083406F">
      <w:pPr>
        <w:keepNext/>
        <w:bidi/>
        <w:jc w:val="both"/>
        <w:rPr>
          <w:rFonts w:cs="David" w:hint="cs"/>
          <w:rtl/>
        </w:rPr>
      </w:pPr>
      <w:r>
        <w:rPr>
          <w:rFonts w:cs="David" w:hint="cs"/>
          <w:rtl/>
        </w:rPr>
        <w:tab/>
        <w:t>אבל אם תהיה הסכמה, תהיה הסכמה.</w:t>
      </w:r>
    </w:p>
    <w:p w14:paraId="47EB8C84" w14:textId="77777777" w:rsidR="0083406F" w:rsidRDefault="0083406F" w:rsidP="0083406F">
      <w:pPr>
        <w:keepNext/>
        <w:bidi/>
        <w:jc w:val="both"/>
        <w:rPr>
          <w:rFonts w:cs="David" w:hint="cs"/>
          <w:rtl/>
        </w:rPr>
      </w:pPr>
    </w:p>
    <w:p w14:paraId="327A8968" w14:textId="77777777" w:rsidR="0083406F" w:rsidRDefault="0083406F" w:rsidP="0083406F">
      <w:pPr>
        <w:keepNext/>
        <w:bidi/>
        <w:jc w:val="both"/>
        <w:rPr>
          <w:rFonts w:cs="David" w:hint="cs"/>
          <w:rtl/>
        </w:rPr>
      </w:pPr>
      <w:r>
        <w:rPr>
          <w:rFonts w:cs="David" w:hint="cs"/>
          <w:rtl/>
        </w:rPr>
        <w:t xml:space="preserve"> </w:t>
      </w:r>
      <w:r>
        <w:rPr>
          <w:rFonts w:cs="David" w:hint="cs"/>
          <w:rtl/>
        </w:rPr>
        <w:tab/>
        <w:t xml:space="preserve">אין בעיה. אם לא תהיה הסכמה אז לא תהיה הסכמה </w:t>
      </w:r>
      <w:r>
        <w:rPr>
          <w:rFonts w:cs="David"/>
          <w:rtl/>
        </w:rPr>
        <w:t>–</w:t>
      </w:r>
      <w:r>
        <w:rPr>
          <w:rFonts w:cs="David" w:hint="cs"/>
          <w:rtl/>
        </w:rPr>
        <w:t xml:space="preserve"> אני לא הולך נגד מבקר המדינה ולא נגד משרד מבקר המדינה.</w:t>
      </w:r>
    </w:p>
    <w:p w14:paraId="21F63260" w14:textId="77777777" w:rsidR="0083406F" w:rsidRDefault="0083406F" w:rsidP="0083406F">
      <w:pPr>
        <w:keepNext/>
        <w:bidi/>
        <w:jc w:val="both"/>
        <w:rPr>
          <w:rFonts w:cs="David" w:hint="cs"/>
          <w:rtl/>
        </w:rPr>
      </w:pPr>
    </w:p>
    <w:p w14:paraId="7CF74D4F" w14:textId="77777777" w:rsidR="0083406F" w:rsidRDefault="0083406F" w:rsidP="0083406F">
      <w:pPr>
        <w:keepNext/>
        <w:bidi/>
        <w:jc w:val="both"/>
        <w:rPr>
          <w:rFonts w:cs="David" w:hint="cs"/>
          <w:u w:val="single"/>
          <w:rtl/>
        </w:rPr>
      </w:pPr>
      <w:r>
        <w:rPr>
          <w:rFonts w:cs="David" w:hint="cs"/>
          <w:u w:val="single"/>
          <w:rtl/>
        </w:rPr>
        <w:t>שלמה מולה:</w:t>
      </w:r>
    </w:p>
    <w:p w14:paraId="365DD7FF" w14:textId="77777777" w:rsidR="0083406F" w:rsidRDefault="0083406F" w:rsidP="0083406F">
      <w:pPr>
        <w:keepNext/>
        <w:bidi/>
        <w:jc w:val="both"/>
        <w:rPr>
          <w:rFonts w:cs="David" w:hint="cs"/>
          <w:u w:val="single"/>
          <w:rtl/>
        </w:rPr>
      </w:pPr>
    </w:p>
    <w:p w14:paraId="493414B3" w14:textId="77777777" w:rsidR="0083406F" w:rsidRDefault="0083406F" w:rsidP="0083406F">
      <w:pPr>
        <w:keepNext/>
        <w:bidi/>
        <w:ind w:firstLine="720"/>
        <w:jc w:val="both"/>
        <w:rPr>
          <w:rFonts w:cs="David" w:hint="cs"/>
          <w:rtl/>
        </w:rPr>
      </w:pPr>
      <w:r>
        <w:rPr>
          <w:rFonts w:cs="David" w:hint="cs"/>
          <w:rtl/>
        </w:rPr>
        <w:t>הסכמה של מי?</w:t>
      </w:r>
    </w:p>
    <w:p w14:paraId="6E0AE04E" w14:textId="77777777" w:rsidR="0083406F" w:rsidRDefault="0083406F" w:rsidP="0083406F">
      <w:pPr>
        <w:keepNext/>
        <w:bidi/>
        <w:jc w:val="both"/>
        <w:rPr>
          <w:rFonts w:cs="David" w:hint="cs"/>
          <w:rtl/>
        </w:rPr>
      </w:pPr>
    </w:p>
    <w:p w14:paraId="324C02E7"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2918276B" w14:textId="77777777" w:rsidR="0083406F" w:rsidRDefault="0083406F" w:rsidP="0083406F">
      <w:pPr>
        <w:bidi/>
        <w:jc w:val="both"/>
        <w:rPr>
          <w:rFonts w:cs="David" w:hint="cs"/>
          <w:u w:val="single"/>
          <w:rtl/>
        </w:rPr>
      </w:pPr>
    </w:p>
    <w:p w14:paraId="1EAD02FF" w14:textId="77777777" w:rsidR="0083406F" w:rsidRDefault="0083406F" w:rsidP="0083406F">
      <w:pPr>
        <w:keepNext/>
        <w:bidi/>
        <w:jc w:val="both"/>
        <w:rPr>
          <w:rFonts w:cs="David" w:hint="cs"/>
          <w:rtl/>
        </w:rPr>
      </w:pPr>
      <w:r>
        <w:rPr>
          <w:rFonts w:cs="David" w:hint="cs"/>
          <w:rtl/>
        </w:rPr>
        <w:tab/>
        <w:t xml:space="preserve"> של מבקר המדינה. </w:t>
      </w:r>
    </w:p>
    <w:p w14:paraId="6E58C348" w14:textId="77777777" w:rsidR="0083406F" w:rsidRDefault="0083406F" w:rsidP="0083406F">
      <w:pPr>
        <w:keepNext/>
        <w:bidi/>
        <w:jc w:val="both"/>
        <w:rPr>
          <w:rFonts w:cs="David" w:hint="cs"/>
          <w:rtl/>
        </w:rPr>
      </w:pPr>
    </w:p>
    <w:p w14:paraId="5E488868"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FA5E350" w14:textId="77777777" w:rsidR="0083406F" w:rsidRDefault="0083406F" w:rsidP="0083406F">
      <w:pPr>
        <w:bidi/>
        <w:jc w:val="both"/>
        <w:rPr>
          <w:rFonts w:cs="David" w:hint="cs"/>
          <w:u w:val="single"/>
          <w:rtl/>
        </w:rPr>
      </w:pPr>
    </w:p>
    <w:p w14:paraId="3A0E2C42" w14:textId="77777777" w:rsidR="0083406F" w:rsidRDefault="0083406F" w:rsidP="0083406F">
      <w:pPr>
        <w:keepNext/>
        <w:bidi/>
        <w:jc w:val="both"/>
        <w:rPr>
          <w:rFonts w:cs="David" w:hint="cs"/>
          <w:rtl/>
        </w:rPr>
      </w:pPr>
      <w:r>
        <w:rPr>
          <w:rFonts w:cs="David" w:hint="cs"/>
          <w:rtl/>
        </w:rPr>
        <w:tab/>
        <w:t xml:space="preserve">של כולם. </w:t>
      </w:r>
    </w:p>
    <w:p w14:paraId="4CC4C2A8" w14:textId="77777777" w:rsidR="0083406F" w:rsidRDefault="0083406F" w:rsidP="0083406F">
      <w:pPr>
        <w:keepNext/>
        <w:bidi/>
        <w:jc w:val="both"/>
        <w:rPr>
          <w:rFonts w:cs="David" w:hint="cs"/>
          <w:rtl/>
        </w:rPr>
      </w:pPr>
    </w:p>
    <w:p w14:paraId="336C8957"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5DD8E11" w14:textId="77777777" w:rsidR="0083406F" w:rsidRDefault="0083406F" w:rsidP="0083406F">
      <w:pPr>
        <w:bidi/>
        <w:jc w:val="both"/>
        <w:rPr>
          <w:rFonts w:cs="David" w:hint="cs"/>
          <w:u w:val="single"/>
          <w:rtl/>
        </w:rPr>
      </w:pPr>
    </w:p>
    <w:p w14:paraId="7FA01C9B" w14:textId="77777777" w:rsidR="0083406F" w:rsidRDefault="0083406F" w:rsidP="0083406F">
      <w:pPr>
        <w:keepNext/>
        <w:bidi/>
        <w:jc w:val="both"/>
        <w:rPr>
          <w:rFonts w:cs="David" w:hint="cs"/>
          <w:rtl/>
        </w:rPr>
      </w:pPr>
      <w:r>
        <w:rPr>
          <w:rFonts w:cs="David" w:hint="cs"/>
          <w:rtl/>
        </w:rPr>
        <w:tab/>
        <w:t xml:space="preserve"> זאת בעיה טכנית. אגב, זאת בעיה שמתבצעת על-פי הוראה של מבקר המדינה, אבל זה לא מוסדר. אני לא רוצה לעשות את זה בלי הסכמה איתם. ישבתי איתם, והם צריכים לגבש עמדה. אם הם יגבשו עמדה חיובית אני אדבר איתך למה זה לא נושא חדש, ואולי אני אצליח לשכנע אותך. אם אני לא אצליח לשכנע אותך אז נביא את זה לוועדת הכנסת ונבקש שזה לא יהיה נושא חדש. אבל אני רוצה הסכמה על זה. אז רק לאפשר לי את האופציה, ואת הריב נעשה בזמן אחר. </w:t>
      </w:r>
    </w:p>
    <w:p w14:paraId="3C765EDE" w14:textId="77777777" w:rsidR="0083406F" w:rsidRDefault="0083406F" w:rsidP="0083406F">
      <w:pPr>
        <w:keepNext/>
        <w:keepLines/>
        <w:bidi/>
        <w:jc w:val="both"/>
        <w:rPr>
          <w:rFonts w:cs="David" w:hint="cs"/>
          <w:rtl/>
        </w:rPr>
      </w:pPr>
    </w:p>
    <w:p w14:paraId="24224E88" w14:textId="77777777" w:rsidR="0083406F" w:rsidRDefault="0083406F" w:rsidP="0083406F">
      <w:pPr>
        <w:keepLines/>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32B6FC0" w14:textId="77777777" w:rsidR="0083406F" w:rsidRDefault="0083406F" w:rsidP="0083406F">
      <w:pPr>
        <w:keepLines/>
        <w:bidi/>
        <w:jc w:val="both"/>
        <w:rPr>
          <w:rFonts w:cs="David" w:hint="cs"/>
          <w:u w:val="single"/>
          <w:rtl/>
        </w:rPr>
      </w:pPr>
    </w:p>
    <w:p w14:paraId="446B095E" w14:textId="77777777" w:rsidR="0083406F" w:rsidRDefault="0083406F" w:rsidP="0083406F">
      <w:pPr>
        <w:keepNext/>
        <w:keepLines/>
        <w:bidi/>
        <w:jc w:val="both"/>
        <w:rPr>
          <w:rFonts w:cs="David" w:hint="cs"/>
          <w:rtl/>
        </w:rPr>
      </w:pPr>
      <w:r>
        <w:rPr>
          <w:rFonts w:cs="David" w:hint="cs"/>
          <w:rtl/>
        </w:rPr>
        <w:tab/>
        <w:t>בסדר גמור.</w:t>
      </w:r>
    </w:p>
    <w:p w14:paraId="59533536" w14:textId="77777777" w:rsidR="0083406F" w:rsidRDefault="0083406F" w:rsidP="0083406F">
      <w:pPr>
        <w:keepNext/>
        <w:bidi/>
        <w:jc w:val="both"/>
        <w:rPr>
          <w:rFonts w:cs="David" w:hint="cs"/>
          <w:rtl/>
        </w:rPr>
      </w:pPr>
    </w:p>
    <w:p w14:paraId="682D3F31" w14:textId="77777777" w:rsidR="0083406F" w:rsidRDefault="0083406F" w:rsidP="0083406F">
      <w:pPr>
        <w:keepNext/>
        <w:bidi/>
        <w:jc w:val="both"/>
        <w:rPr>
          <w:rFonts w:cs="David" w:hint="cs"/>
          <w:rtl/>
        </w:rPr>
      </w:pPr>
      <w:r>
        <w:rPr>
          <w:rFonts w:cs="David" w:hint="cs"/>
          <w:rtl/>
        </w:rPr>
        <w:tab/>
        <w:t xml:space="preserve">ארבל, בבקשה. </w:t>
      </w:r>
    </w:p>
    <w:p w14:paraId="2ADE2E31" w14:textId="77777777" w:rsidR="0083406F" w:rsidRDefault="0083406F" w:rsidP="0083406F">
      <w:pPr>
        <w:keepNext/>
        <w:bidi/>
        <w:jc w:val="both"/>
        <w:rPr>
          <w:rFonts w:cs="David" w:hint="cs"/>
          <w:rtl/>
        </w:rPr>
      </w:pPr>
    </w:p>
    <w:p w14:paraId="289EDD27" w14:textId="77777777" w:rsidR="0083406F" w:rsidRDefault="0083406F" w:rsidP="0083406F">
      <w:pPr>
        <w:keepNext/>
        <w:bidi/>
        <w:jc w:val="both"/>
        <w:rPr>
          <w:rFonts w:cs="David" w:hint="cs"/>
          <w:rtl/>
        </w:rPr>
      </w:pPr>
      <w:r>
        <w:rPr>
          <w:rFonts w:cs="David" w:hint="cs"/>
          <w:u w:val="single"/>
          <w:rtl/>
        </w:rPr>
        <w:t>ארבל אסטרחן:</w:t>
      </w:r>
    </w:p>
    <w:p w14:paraId="7196E25A" w14:textId="77777777" w:rsidR="0083406F" w:rsidRDefault="0083406F" w:rsidP="0083406F">
      <w:pPr>
        <w:keepNext/>
        <w:bidi/>
        <w:jc w:val="both"/>
        <w:rPr>
          <w:rFonts w:cs="David" w:hint="cs"/>
          <w:rtl/>
        </w:rPr>
      </w:pPr>
    </w:p>
    <w:p w14:paraId="447697F2" w14:textId="77777777" w:rsidR="0083406F" w:rsidRDefault="0083406F" w:rsidP="0083406F">
      <w:pPr>
        <w:keepNext/>
        <w:bidi/>
        <w:ind w:firstLine="720"/>
        <w:jc w:val="both"/>
        <w:rPr>
          <w:rFonts w:cs="David" w:hint="cs"/>
          <w:rtl/>
        </w:rPr>
      </w:pPr>
      <w:r>
        <w:rPr>
          <w:rFonts w:cs="David" w:hint="cs"/>
          <w:rtl/>
        </w:rPr>
        <w:t xml:space="preserve">מונח בפניכם נייר עם סעיפי החוק הרלוונטיים. יש שלוש הוראות בחוק לגבי מסירת דוחות של מפלגות. יש גם הסעיפים, ובעמוד השלישי יש טבלה שמרכזת את זה. </w:t>
      </w:r>
    </w:p>
    <w:p w14:paraId="14B0057E" w14:textId="77777777" w:rsidR="0083406F" w:rsidRDefault="0083406F" w:rsidP="0083406F">
      <w:pPr>
        <w:keepNext/>
        <w:bidi/>
        <w:ind w:firstLine="720"/>
        <w:jc w:val="both"/>
        <w:rPr>
          <w:rFonts w:cs="David" w:hint="cs"/>
          <w:rtl/>
        </w:rPr>
      </w:pPr>
    </w:p>
    <w:p w14:paraId="3FCF7FCD" w14:textId="77777777" w:rsidR="0083406F" w:rsidRDefault="0083406F" w:rsidP="0083406F">
      <w:pPr>
        <w:keepNext/>
        <w:bidi/>
        <w:ind w:firstLine="720"/>
        <w:jc w:val="both"/>
        <w:rPr>
          <w:rFonts w:cs="David" w:hint="cs"/>
          <w:rtl/>
        </w:rPr>
      </w:pPr>
      <w:r>
        <w:rPr>
          <w:rFonts w:cs="David" w:hint="cs"/>
          <w:rtl/>
        </w:rPr>
        <w:t xml:space="preserve">לפי חוק המפלגות </w:t>
      </w:r>
      <w:r>
        <w:rPr>
          <w:rFonts w:cs="David"/>
          <w:rtl/>
        </w:rPr>
        <w:t>–</w:t>
      </w:r>
      <w:r>
        <w:rPr>
          <w:rFonts w:cs="David" w:hint="cs"/>
          <w:rtl/>
        </w:rPr>
        <w:t xml:space="preserve"> החוק הראשון שנזכר </w:t>
      </w:r>
      <w:r>
        <w:rPr>
          <w:rFonts w:cs="David"/>
          <w:rtl/>
        </w:rPr>
        <w:t>–</w:t>
      </w:r>
      <w:r>
        <w:rPr>
          <w:rFonts w:cs="David" w:hint="cs"/>
          <w:rtl/>
        </w:rPr>
        <w:t xml:space="preserve"> נדרשת כל מפלגה, בין אם היא מיוצגת בכנסת ובין אם היא לא מיוצגת בכנסת, להגיש לרשם המפלגות הודעה פעם אחת לאחר שהיא נרשמת כמפלגה, ואחר כך תוך עשרה שבועות מתום כל שנת כספים, באמצע מרס כל שנה. ההודעה הזאת כוללת את נכסיה ואת התחייבויותיה של המפלגה באותה שנה וגם כל מידע אחר שידרוש הרשם. יש סנקציה, קנס, למפלגה שלא מגישה את הדוח. אתם יכולים לראות בסוף הדפים שמונחים אצלכם את הטופס שקבע רשם המפלגות שלפיו מגישות המפלגות את ההודעה הזאת על הנכסים וההתחייבויות. זאת הודעה אחת מבין השלוש.</w:t>
      </w:r>
    </w:p>
    <w:p w14:paraId="1666AAD3" w14:textId="77777777" w:rsidR="0083406F" w:rsidRDefault="0083406F" w:rsidP="0083406F">
      <w:pPr>
        <w:keepNext/>
        <w:bidi/>
        <w:jc w:val="both"/>
        <w:rPr>
          <w:rFonts w:cs="David" w:hint="cs"/>
          <w:rtl/>
        </w:rPr>
      </w:pPr>
    </w:p>
    <w:p w14:paraId="7BB421D6" w14:textId="77777777" w:rsidR="0083406F" w:rsidRDefault="0083406F" w:rsidP="0083406F">
      <w:pPr>
        <w:keepNext/>
        <w:bidi/>
        <w:jc w:val="both"/>
        <w:rPr>
          <w:rFonts w:cs="David" w:hint="cs"/>
          <w:rtl/>
        </w:rPr>
      </w:pPr>
      <w:r>
        <w:rPr>
          <w:rFonts w:cs="David" w:hint="cs"/>
          <w:rtl/>
        </w:rPr>
        <w:tab/>
        <w:t xml:space="preserve">הודעה שנייה נמצאת בחוק מימון מפלגות בסעיף 9 שגם מונח לפניכם. סעיף 9(ה) מדבר כבר על סיעות, כלומר רק על מפלגות שמיוצגות בכנסת, ואומר שכל סיעה תמסור ליושב ראש הכנסת את המאזן השנתי שלה ודוחות הכנסות והוצאות. זאת אומרת המינוח פה הוא שונה </w:t>
      </w:r>
      <w:r>
        <w:rPr>
          <w:rFonts w:cs="David"/>
          <w:rtl/>
        </w:rPr>
        <w:t>–</w:t>
      </w:r>
      <w:r>
        <w:rPr>
          <w:rFonts w:cs="David" w:hint="cs"/>
          <w:rtl/>
        </w:rPr>
        <w:t xml:space="preserve"> בעוד שלרשם המפלגות מוסרים הודעה על נכסים והתחייבויות פה מוסרים מאזן שנתי ודוחות הכנסות והוצאות שנתיים. ועוד קובע סעיף 9(ה) שהדוחות שנמסרים ליושב ראש הכנסת יהיו פתוחים לעיון הציבור בדרך שיקבע היושב ראש. הסעיף לא קובע מתי צריך להגיש ליושב ראש, זה איזשהו חסר, לדעתי, והוא גם לא קובע כל סנקציה על סיעה שלא מגישה. לכן לצערי, יש גם סיעות שלא מגישות, אבל הכנסת פונה אליהן ומבקשת שיגישו את זה. היושב ראש אכן קבע שהדוחות יהיו פתוחים לעיון הציבור בספריית הכנסת. </w:t>
      </w:r>
    </w:p>
    <w:p w14:paraId="48830FFE" w14:textId="77777777" w:rsidR="0083406F" w:rsidRDefault="0083406F" w:rsidP="0083406F">
      <w:pPr>
        <w:keepNext/>
        <w:bidi/>
        <w:jc w:val="both"/>
        <w:rPr>
          <w:rFonts w:cs="David" w:hint="cs"/>
          <w:rtl/>
        </w:rPr>
      </w:pPr>
    </w:p>
    <w:p w14:paraId="670969D9" w14:textId="77777777" w:rsidR="0083406F" w:rsidRPr="007214D9" w:rsidRDefault="0083406F" w:rsidP="0083406F">
      <w:pPr>
        <w:keepNext/>
        <w:bidi/>
        <w:jc w:val="both"/>
        <w:rPr>
          <w:rFonts w:cs="David" w:hint="cs"/>
          <w:u w:val="single"/>
          <w:rtl/>
        </w:rPr>
      </w:pPr>
      <w:r w:rsidRPr="007214D9">
        <w:rPr>
          <w:rFonts w:cs="David" w:hint="cs"/>
          <w:u w:val="single"/>
          <w:rtl/>
        </w:rPr>
        <w:t>שמואל גולן:</w:t>
      </w:r>
    </w:p>
    <w:p w14:paraId="6F2E9D38" w14:textId="77777777" w:rsidR="0083406F" w:rsidRDefault="0083406F" w:rsidP="0083406F">
      <w:pPr>
        <w:keepNext/>
        <w:bidi/>
        <w:jc w:val="both"/>
        <w:rPr>
          <w:rFonts w:cs="David" w:hint="cs"/>
          <w:rtl/>
        </w:rPr>
      </w:pPr>
    </w:p>
    <w:p w14:paraId="6A52630E" w14:textId="77777777" w:rsidR="0083406F" w:rsidRDefault="0083406F" w:rsidP="0083406F">
      <w:pPr>
        <w:keepNext/>
        <w:bidi/>
        <w:jc w:val="both"/>
        <w:rPr>
          <w:rFonts w:cs="David" w:hint="cs"/>
          <w:rtl/>
        </w:rPr>
      </w:pPr>
      <w:r>
        <w:rPr>
          <w:rFonts w:cs="David" w:hint="cs"/>
          <w:rtl/>
        </w:rPr>
        <w:tab/>
        <w:t xml:space="preserve">עוד מתקופתו של שבח וייס. </w:t>
      </w:r>
    </w:p>
    <w:p w14:paraId="75AEF7B5" w14:textId="77777777" w:rsidR="0083406F" w:rsidRDefault="0083406F" w:rsidP="0083406F">
      <w:pPr>
        <w:keepNext/>
        <w:bidi/>
        <w:jc w:val="both"/>
        <w:rPr>
          <w:rFonts w:cs="David" w:hint="cs"/>
          <w:rtl/>
        </w:rPr>
      </w:pPr>
    </w:p>
    <w:p w14:paraId="5461E2F9" w14:textId="77777777" w:rsidR="0083406F" w:rsidRDefault="0083406F" w:rsidP="0083406F">
      <w:pPr>
        <w:keepNext/>
        <w:bidi/>
        <w:jc w:val="both"/>
        <w:rPr>
          <w:rFonts w:cs="David" w:hint="cs"/>
          <w:rtl/>
        </w:rPr>
      </w:pPr>
      <w:r>
        <w:rPr>
          <w:rFonts w:cs="David" w:hint="cs"/>
          <w:u w:val="single"/>
          <w:rtl/>
        </w:rPr>
        <w:t>ארבל אסטרחן:</w:t>
      </w:r>
    </w:p>
    <w:p w14:paraId="4A4D4CFD" w14:textId="77777777" w:rsidR="0083406F" w:rsidRDefault="0083406F" w:rsidP="0083406F">
      <w:pPr>
        <w:keepNext/>
        <w:bidi/>
        <w:jc w:val="both"/>
        <w:rPr>
          <w:rFonts w:cs="David" w:hint="cs"/>
          <w:rtl/>
        </w:rPr>
      </w:pPr>
    </w:p>
    <w:p w14:paraId="128F5A48" w14:textId="77777777" w:rsidR="0083406F" w:rsidRDefault="0083406F" w:rsidP="0083406F">
      <w:pPr>
        <w:keepNext/>
        <w:bidi/>
        <w:jc w:val="both"/>
        <w:rPr>
          <w:rFonts w:cs="David" w:hint="cs"/>
          <w:rtl/>
        </w:rPr>
      </w:pPr>
      <w:r>
        <w:rPr>
          <w:rFonts w:cs="David" w:hint="cs"/>
          <w:rtl/>
        </w:rPr>
        <w:tab/>
        <w:t xml:space="preserve"> נכון. </w:t>
      </w:r>
    </w:p>
    <w:p w14:paraId="208743DD" w14:textId="77777777" w:rsidR="0083406F" w:rsidRDefault="0083406F" w:rsidP="0083406F">
      <w:pPr>
        <w:keepNext/>
        <w:bidi/>
        <w:jc w:val="both"/>
        <w:rPr>
          <w:rFonts w:cs="David" w:hint="cs"/>
          <w:rtl/>
        </w:rPr>
      </w:pPr>
    </w:p>
    <w:p w14:paraId="0043489C"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30453B8D" w14:textId="77777777" w:rsidR="0083406F" w:rsidRDefault="0083406F" w:rsidP="0083406F">
      <w:pPr>
        <w:bidi/>
        <w:jc w:val="both"/>
        <w:rPr>
          <w:rFonts w:cs="David" w:hint="cs"/>
          <w:u w:val="single"/>
          <w:rtl/>
        </w:rPr>
      </w:pPr>
    </w:p>
    <w:p w14:paraId="6B0A5083" w14:textId="77777777" w:rsidR="0083406F" w:rsidRDefault="0083406F" w:rsidP="0083406F">
      <w:pPr>
        <w:keepNext/>
        <w:bidi/>
        <w:jc w:val="both"/>
        <w:rPr>
          <w:rFonts w:cs="David" w:hint="cs"/>
          <w:rtl/>
        </w:rPr>
      </w:pPr>
      <w:r>
        <w:rPr>
          <w:rFonts w:cs="David" w:hint="cs"/>
          <w:rtl/>
        </w:rPr>
        <w:tab/>
        <w:t xml:space="preserve">כמוהו כהפקדתם בגנזך המדינה. </w:t>
      </w:r>
    </w:p>
    <w:p w14:paraId="05BF93F9" w14:textId="77777777" w:rsidR="0083406F" w:rsidRDefault="0083406F" w:rsidP="0083406F">
      <w:pPr>
        <w:keepNext/>
        <w:bidi/>
        <w:jc w:val="both"/>
        <w:rPr>
          <w:rFonts w:cs="David" w:hint="cs"/>
          <w:rtl/>
        </w:rPr>
      </w:pPr>
    </w:p>
    <w:p w14:paraId="219C7DF7" w14:textId="77777777" w:rsidR="0083406F" w:rsidRDefault="0083406F" w:rsidP="0083406F">
      <w:pPr>
        <w:keepNext/>
        <w:bidi/>
        <w:jc w:val="both"/>
        <w:rPr>
          <w:rFonts w:cs="David" w:hint="cs"/>
          <w:rtl/>
        </w:rPr>
      </w:pPr>
      <w:r w:rsidRPr="00EE420B">
        <w:rPr>
          <w:rFonts w:cs="David" w:hint="cs"/>
          <w:u w:val="single"/>
          <w:rtl/>
        </w:rPr>
        <w:t>שמואל גולן:</w:t>
      </w:r>
    </w:p>
    <w:p w14:paraId="0B9943A7" w14:textId="77777777" w:rsidR="0083406F" w:rsidRDefault="0083406F" w:rsidP="0083406F">
      <w:pPr>
        <w:keepNext/>
        <w:bidi/>
        <w:jc w:val="both"/>
        <w:rPr>
          <w:rFonts w:cs="David" w:hint="cs"/>
          <w:rtl/>
        </w:rPr>
      </w:pPr>
    </w:p>
    <w:p w14:paraId="11C505C2" w14:textId="77777777" w:rsidR="0083406F" w:rsidRDefault="0083406F" w:rsidP="0083406F">
      <w:pPr>
        <w:keepNext/>
        <w:bidi/>
        <w:jc w:val="both"/>
        <w:rPr>
          <w:rFonts w:cs="David" w:hint="cs"/>
          <w:rtl/>
        </w:rPr>
      </w:pPr>
      <w:r>
        <w:rPr>
          <w:rFonts w:cs="David" w:hint="cs"/>
          <w:rtl/>
        </w:rPr>
        <w:tab/>
        <w:t xml:space="preserve">לכן אני אחרי זה אעיר כי אנחנו הגשנו עכשיו בקשה ליושב ראש הכנסת שהדוחות האלה יפורסמו. עמדתנו היא שיושב ראש הכנסת צריך לפרסם את זה בציבור. בשבוע שעבר הייתה שיחה של המבקר עם יושב ראש הכנסת בסוגיה הזאת. </w:t>
      </w:r>
    </w:p>
    <w:p w14:paraId="4E7A9DC5" w14:textId="77777777" w:rsidR="0083406F" w:rsidRDefault="0083406F" w:rsidP="0083406F">
      <w:pPr>
        <w:keepNext/>
        <w:bidi/>
        <w:jc w:val="both"/>
        <w:rPr>
          <w:rFonts w:cs="David" w:hint="cs"/>
          <w:rtl/>
        </w:rPr>
      </w:pPr>
    </w:p>
    <w:p w14:paraId="5103748B"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C9ADA81" w14:textId="77777777" w:rsidR="0083406F" w:rsidRDefault="0083406F" w:rsidP="0083406F">
      <w:pPr>
        <w:bidi/>
        <w:jc w:val="both"/>
        <w:rPr>
          <w:rFonts w:cs="David" w:hint="cs"/>
          <w:u w:val="single"/>
          <w:rtl/>
        </w:rPr>
      </w:pPr>
    </w:p>
    <w:p w14:paraId="2BBD50D2" w14:textId="77777777" w:rsidR="0083406F" w:rsidRDefault="0083406F" w:rsidP="0083406F">
      <w:pPr>
        <w:keepNext/>
        <w:bidi/>
        <w:ind w:firstLine="720"/>
        <w:jc w:val="both"/>
        <w:rPr>
          <w:rFonts w:cs="David" w:hint="cs"/>
          <w:rtl/>
        </w:rPr>
      </w:pPr>
      <w:r>
        <w:rPr>
          <w:rFonts w:cs="David" w:hint="cs"/>
          <w:rtl/>
        </w:rPr>
        <w:t xml:space="preserve">מה מונע ממנו לפרסם? </w:t>
      </w:r>
    </w:p>
    <w:p w14:paraId="18D2467B" w14:textId="77777777" w:rsidR="0083406F" w:rsidRDefault="0083406F" w:rsidP="0083406F">
      <w:pPr>
        <w:keepNext/>
        <w:bidi/>
        <w:jc w:val="both"/>
        <w:rPr>
          <w:rFonts w:cs="David" w:hint="cs"/>
          <w:rtl/>
        </w:rPr>
      </w:pPr>
    </w:p>
    <w:p w14:paraId="55E6AD61" w14:textId="77777777" w:rsidR="0083406F" w:rsidRDefault="0083406F" w:rsidP="0083406F">
      <w:pPr>
        <w:keepNext/>
        <w:bidi/>
        <w:jc w:val="both"/>
        <w:rPr>
          <w:rFonts w:cs="David" w:hint="cs"/>
          <w:rtl/>
        </w:rPr>
      </w:pPr>
      <w:r w:rsidRPr="00EE420B">
        <w:rPr>
          <w:rFonts w:cs="David" w:hint="cs"/>
          <w:u w:val="single"/>
          <w:rtl/>
        </w:rPr>
        <w:t>שמואל גולן:</w:t>
      </w:r>
    </w:p>
    <w:p w14:paraId="0D965422" w14:textId="77777777" w:rsidR="0083406F" w:rsidRDefault="0083406F" w:rsidP="0083406F">
      <w:pPr>
        <w:keepNext/>
        <w:bidi/>
        <w:jc w:val="both"/>
        <w:rPr>
          <w:rFonts w:cs="David" w:hint="cs"/>
          <w:rtl/>
        </w:rPr>
      </w:pPr>
    </w:p>
    <w:p w14:paraId="5B26536C" w14:textId="77777777" w:rsidR="0083406F" w:rsidRDefault="0083406F" w:rsidP="0083406F">
      <w:pPr>
        <w:keepNext/>
        <w:bidi/>
        <w:jc w:val="both"/>
        <w:rPr>
          <w:rFonts w:cs="David" w:hint="cs"/>
          <w:rtl/>
        </w:rPr>
      </w:pPr>
      <w:r>
        <w:rPr>
          <w:rFonts w:cs="David" w:hint="cs"/>
          <w:rtl/>
        </w:rPr>
        <w:tab/>
        <w:t xml:space="preserve">כרגע ההחלטה היא עוד מתקופתו של יושב ראש הכנסת שבח וייס שזה יופקד בספרייה, וכל מי שמעוניין לבוא לעיין בזה יוכל לעיין. </w:t>
      </w:r>
    </w:p>
    <w:p w14:paraId="685B437A" w14:textId="77777777" w:rsidR="0083406F" w:rsidRDefault="0083406F" w:rsidP="0083406F">
      <w:pPr>
        <w:keepNext/>
        <w:bidi/>
        <w:jc w:val="both"/>
        <w:rPr>
          <w:rFonts w:cs="David" w:hint="cs"/>
          <w:rtl/>
        </w:rPr>
      </w:pPr>
    </w:p>
    <w:p w14:paraId="10389915" w14:textId="77777777" w:rsidR="0083406F" w:rsidRDefault="0083406F" w:rsidP="0083406F">
      <w:pPr>
        <w:bidi/>
        <w:jc w:val="both"/>
        <w:rPr>
          <w:rFonts w:cs="David" w:hint="cs"/>
          <w:u w:val="single"/>
          <w:rtl/>
        </w:rPr>
      </w:pPr>
      <w:r>
        <w:rPr>
          <w:rFonts w:cs="David" w:hint="cs"/>
          <w:u w:val="single"/>
          <w:rtl/>
        </w:rPr>
        <w:t>שלמה מולה</w:t>
      </w:r>
      <w:r w:rsidRPr="00E36EB4">
        <w:rPr>
          <w:rFonts w:cs="David" w:hint="cs"/>
          <w:u w:val="single"/>
          <w:rtl/>
        </w:rPr>
        <w:t>:</w:t>
      </w:r>
    </w:p>
    <w:p w14:paraId="66557479" w14:textId="77777777" w:rsidR="0083406F" w:rsidRDefault="0083406F" w:rsidP="0083406F">
      <w:pPr>
        <w:bidi/>
        <w:jc w:val="both"/>
        <w:rPr>
          <w:rFonts w:cs="David" w:hint="cs"/>
          <w:u w:val="single"/>
          <w:rtl/>
        </w:rPr>
      </w:pPr>
    </w:p>
    <w:p w14:paraId="7762287C" w14:textId="77777777" w:rsidR="0083406F" w:rsidRDefault="0083406F" w:rsidP="0083406F">
      <w:pPr>
        <w:keepNext/>
        <w:bidi/>
        <w:jc w:val="both"/>
        <w:rPr>
          <w:rFonts w:cs="David" w:hint="cs"/>
          <w:rtl/>
        </w:rPr>
      </w:pPr>
      <w:r>
        <w:rPr>
          <w:rFonts w:cs="David" w:hint="cs"/>
          <w:rtl/>
        </w:rPr>
        <w:tab/>
        <w:t xml:space="preserve">איך פלוני מקריית שמונה יבוא לעיין? הכניסה שלו, לא בטוח שתאושר לו. </w:t>
      </w:r>
    </w:p>
    <w:p w14:paraId="0BB817C8" w14:textId="77777777" w:rsidR="0083406F" w:rsidRDefault="0083406F" w:rsidP="0083406F">
      <w:pPr>
        <w:keepNext/>
        <w:bidi/>
        <w:jc w:val="both"/>
        <w:rPr>
          <w:rFonts w:cs="David" w:hint="cs"/>
          <w:rtl/>
        </w:rPr>
      </w:pPr>
    </w:p>
    <w:p w14:paraId="30751B84"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7AD51D9" w14:textId="77777777" w:rsidR="0083406F" w:rsidRDefault="0083406F" w:rsidP="0083406F">
      <w:pPr>
        <w:bidi/>
        <w:jc w:val="both"/>
        <w:rPr>
          <w:rFonts w:cs="David" w:hint="cs"/>
          <w:u w:val="single"/>
          <w:rtl/>
        </w:rPr>
      </w:pPr>
    </w:p>
    <w:p w14:paraId="6F29C2D4" w14:textId="77777777" w:rsidR="0083406F" w:rsidRDefault="0083406F" w:rsidP="0083406F">
      <w:pPr>
        <w:keepNext/>
        <w:bidi/>
        <w:jc w:val="both"/>
        <w:rPr>
          <w:rFonts w:cs="David" w:hint="cs"/>
          <w:rtl/>
        </w:rPr>
      </w:pPr>
      <w:r>
        <w:rPr>
          <w:rFonts w:cs="David" w:hint="cs"/>
          <w:rtl/>
        </w:rPr>
        <w:tab/>
        <w:t xml:space="preserve">את ההוא מקריית שמונה, מה זה מעניין? </w:t>
      </w:r>
    </w:p>
    <w:p w14:paraId="3024266B" w14:textId="77777777" w:rsidR="0083406F" w:rsidRDefault="0083406F" w:rsidP="0083406F">
      <w:pPr>
        <w:keepNext/>
        <w:bidi/>
        <w:jc w:val="both"/>
        <w:rPr>
          <w:rFonts w:cs="David" w:hint="cs"/>
          <w:rtl/>
        </w:rPr>
      </w:pPr>
    </w:p>
    <w:p w14:paraId="75E2A3D2" w14:textId="77777777" w:rsidR="0083406F" w:rsidRDefault="0083406F" w:rsidP="0083406F">
      <w:pPr>
        <w:bidi/>
        <w:jc w:val="both"/>
        <w:rPr>
          <w:rFonts w:cs="David" w:hint="cs"/>
          <w:u w:val="single"/>
          <w:rtl/>
        </w:rPr>
      </w:pPr>
      <w:r>
        <w:rPr>
          <w:rFonts w:cs="David" w:hint="cs"/>
          <w:u w:val="single"/>
          <w:rtl/>
        </w:rPr>
        <w:t>שלמה מולה</w:t>
      </w:r>
      <w:r w:rsidRPr="00E36EB4">
        <w:rPr>
          <w:rFonts w:cs="David" w:hint="cs"/>
          <w:u w:val="single"/>
          <w:rtl/>
        </w:rPr>
        <w:t>:</w:t>
      </w:r>
    </w:p>
    <w:p w14:paraId="12B39E09" w14:textId="77777777" w:rsidR="0083406F" w:rsidRDefault="0083406F" w:rsidP="0083406F">
      <w:pPr>
        <w:bidi/>
        <w:jc w:val="both"/>
        <w:rPr>
          <w:rFonts w:cs="David" w:hint="cs"/>
          <w:u w:val="single"/>
          <w:rtl/>
        </w:rPr>
      </w:pPr>
    </w:p>
    <w:p w14:paraId="0FC284BB" w14:textId="77777777" w:rsidR="0083406F" w:rsidRDefault="0083406F" w:rsidP="0083406F">
      <w:pPr>
        <w:keepNext/>
        <w:bidi/>
        <w:jc w:val="both"/>
        <w:rPr>
          <w:rFonts w:cs="David" w:hint="cs"/>
          <w:rtl/>
        </w:rPr>
      </w:pPr>
      <w:r>
        <w:rPr>
          <w:rFonts w:cs="David" w:hint="cs"/>
          <w:rtl/>
        </w:rPr>
        <w:tab/>
        <w:t>לבוא לקרוא.</w:t>
      </w:r>
    </w:p>
    <w:p w14:paraId="346ABC05" w14:textId="77777777" w:rsidR="0083406F" w:rsidRDefault="0083406F" w:rsidP="0083406F">
      <w:pPr>
        <w:keepNext/>
        <w:bidi/>
        <w:jc w:val="both"/>
        <w:rPr>
          <w:rFonts w:cs="David" w:hint="cs"/>
          <w:rtl/>
        </w:rPr>
      </w:pPr>
    </w:p>
    <w:p w14:paraId="7DBBED98"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2D96E1FF" w14:textId="77777777" w:rsidR="0083406F" w:rsidRDefault="0083406F" w:rsidP="0083406F">
      <w:pPr>
        <w:bidi/>
        <w:jc w:val="both"/>
        <w:rPr>
          <w:rFonts w:cs="David" w:hint="cs"/>
          <w:u w:val="single"/>
          <w:rtl/>
        </w:rPr>
      </w:pPr>
    </w:p>
    <w:p w14:paraId="1068BE32" w14:textId="77777777" w:rsidR="0083406F" w:rsidRDefault="0083406F" w:rsidP="0083406F">
      <w:pPr>
        <w:keepNext/>
        <w:bidi/>
        <w:jc w:val="both"/>
        <w:rPr>
          <w:rFonts w:cs="David" w:hint="cs"/>
          <w:rtl/>
        </w:rPr>
      </w:pPr>
      <w:r>
        <w:rPr>
          <w:rFonts w:cs="David" w:hint="cs"/>
          <w:rtl/>
        </w:rPr>
        <w:tab/>
        <w:t xml:space="preserve">אם דבר כזה מעניין אותו הוא לא יכול לבוא? לדעתי, את אף אחד זה לא מעניין, אלא אם כן יש משהו מעניין. אז אם יש משהו מעניין העיתונים באים. </w:t>
      </w:r>
    </w:p>
    <w:p w14:paraId="1D552D61" w14:textId="77777777" w:rsidR="0083406F" w:rsidRDefault="0083406F" w:rsidP="0083406F">
      <w:pPr>
        <w:keepNext/>
        <w:bidi/>
        <w:jc w:val="both"/>
        <w:rPr>
          <w:rFonts w:cs="David" w:hint="cs"/>
          <w:rtl/>
        </w:rPr>
      </w:pPr>
    </w:p>
    <w:p w14:paraId="67BA91F7" w14:textId="77777777" w:rsidR="0083406F" w:rsidRDefault="0083406F" w:rsidP="0083406F">
      <w:pPr>
        <w:bidi/>
        <w:jc w:val="both"/>
        <w:rPr>
          <w:rFonts w:cs="David" w:hint="cs"/>
          <w:u w:val="single"/>
          <w:rtl/>
        </w:rPr>
      </w:pPr>
      <w:r>
        <w:rPr>
          <w:rFonts w:cs="David" w:hint="cs"/>
          <w:u w:val="single"/>
          <w:rtl/>
        </w:rPr>
        <w:t>שלמה מולה</w:t>
      </w:r>
      <w:r w:rsidRPr="00E36EB4">
        <w:rPr>
          <w:rFonts w:cs="David" w:hint="cs"/>
          <w:u w:val="single"/>
          <w:rtl/>
        </w:rPr>
        <w:t>:</w:t>
      </w:r>
    </w:p>
    <w:p w14:paraId="7B7EA59E" w14:textId="77777777" w:rsidR="0083406F" w:rsidRDefault="0083406F" w:rsidP="0083406F">
      <w:pPr>
        <w:bidi/>
        <w:jc w:val="both"/>
        <w:rPr>
          <w:rFonts w:cs="David" w:hint="cs"/>
          <w:u w:val="single"/>
          <w:rtl/>
        </w:rPr>
      </w:pPr>
    </w:p>
    <w:p w14:paraId="44A48606" w14:textId="77777777" w:rsidR="0083406F" w:rsidRDefault="0083406F" w:rsidP="0083406F">
      <w:pPr>
        <w:keepNext/>
        <w:bidi/>
        <w:ind w:firstLine="720"/>
        <w:jc w:val="both"/>
        <w:rPr>
          <w:rFonts w:cs="David" w:hint="cs"/>
          <w:rtl/>
        </w:rPr>
      </w:pPr>
      <w:r>
        <w:rPr>
          <w:rFonts w:cs="David" w:hint="cs"/>
          <w:rtl/>
        </w:rPr>
        <w:t xml:space="preserve"> אם יפרסמו את זה, יפרסמו באינטרנט.</w:t>
      </w:r>
    </w:p>
    <w:p w14:paraId="76B6761C" w14:textId="77777777" w:rsidR="0083406F" w:rsidRDefault="0083406F" w:rsidP="0083406F">
      <w:pPr>
        <w:keepNext/>
        <w:bidi/>
        <w:jc w:val="both"/>
        <w:rPr>
          <w:rFonts w:cs="David" w:hint="cs"/>
          <w:rtl/>
        </w:rPr>
      </w:pPr>
    </w:p>
    <w:p w14:paraId="50DDF985"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EBA4C23" w14:textId="77777777" w:rsidR="0083406F" w:rsidRDefault="0083406F" w:rsidP="0083406F">
      <w:pPr>
        <w:bidi/>
        <w:jc w:val="both"/>
        <w:rPr>
          <w:rFonts w:cs="David" w:hint="cs"/>
          <w:u w:val="single"/>
          <w:rtl/>
        </w:rPr>
      </w:pPr>
    </w:p>
    <w:p w14:paraId="7C07DF56" w14:textId="77777777" w:rsidR="0083406F" w:rsidRDefault="0083406F" w:rsidP="0083406F">
      <w:pPr>
        <w:keepNext/>
        <w:bidi/>
        <w:jc w:val="both"/>
        <w:rPr>
          <w:rFonts w:cs="David" w:hint="cs"/>
          <w:rtl/>
        </w:rPr>
      </w:pPr>
      <w:r>
        <w:rPr>
          <w:rFonts w:cs="David" w:hint="cs"/>
          <w:rtl/>
        </w:rPr>
        <w:tab/>
        <w:t xml:space="preserve"> אמרתי את זה בהומור. </w:t>
      </w:r>
    </w:p>
    <w:p w14:paraId="550FD390" w14:textId="77777777" w:rsidR="0083406F" w:rsidRDefault="0083406F" w:rsidP="0083406F">
      <w:pPr>
        <w:keepNext/>
        <w:bidi/>
        <w:jc w:val="both"/>
        <w:rPr>
          <w:rFonts w:cs="David" w:hint="cs"/>
          <w:rtl/>
        </w:rPr>
      </w:pPr>
    </w:p>
    <w:p w14:paraId="5B3415C0" w14:textId="77777777" w:rsidR="0083406F" w:rsidRDefault="0083406F" w:rsidP="0083406F">
      <w:pPr>
        <w:bidi/>
        <w:jc w:val="both"/>
        <w:rPr>
          <w:rFonts w:cs="David" w:hint="cs"/>
          <w:u w:val="single"/>
          <w:rtl/>
        </w:rPr>
      </w:pPr>
      <w:r>
        <w:rPr>
          <w:rFonts w:cs="David" w:hint="cs"/>
          <w:u w:val="single"/>
          <w:rtl/>
        </w:rPr>
        <w:t>שלמה מולה</w:t>
      </w:r>
      <w:r w:rsidRPr="00E36EB4">
        <w:rPr>
          <w:rFonts w:cs="David" w:hint="cs"/>
          <w:u w:val="single"/>
          <w:rtl/>
        </w:rPr>
        <w:t>:</w:t>
      </w:r>
    </w:p>
    <w:p w14:paraId="783349CD" w14:textId="77777777" w:rsidR="0083406F" w:rsidRDefault="0083406F" w:rsidP="0083406F">
      <w:pPr>
        <w:bidi/>
        <w:jc w:val="both"/>
        <w:rPr>
          <w:rFonts w:cs="David" w:hint="cs"/>
          <w:u w:val="single"/>
          <w:rtl/>
        </w:rPr>
      </w:pPr>
    </w:p>
    <w:p w14:paraId="62A3429E" w14:textId="77777777" w:rsidR="0083406F" w:rsidRDefault="0083406F" w:rsidP="0083406F">
      <w:pPr>
        <w:keepNext/>
        <w:bidi/>
        <w:jc w:val="both"/>
        <w:rPr>
          <w:rFonts w:cs="David" w:hint="cs"/>
          <w:rtl/>
        </w:rPr>
      </w:pPr>
      <w:r>
        <w:rPr>
          <w:rFonts w:cs="David" w:hint="cs"/>
          <w:rtl/>
        </w:rPr>
        <w:tab/>
        <w:t xml:space="preserve"> אני יודע. </w:t>
      </w:r>
    </w:p>
    <w:p w14:paraId="2C3F9F0F" w14:textId="77777777" w:rsidR="0083406F" w:rsidRDefault="0083406F" w:rsidP="0083406F">
      <w:pPr>
        <w:keepNext/>
        <w:bidi/>
        <w:jc w:val="both"/>
        <w:rPr>
          <w:rFonts w:cs="David" w:hint="cs"/>
          <w:rtl/>
        </w:rPr>
      </w:pPr>
    </w:p>
    <w:p w14:paraId="1FC5DF5D"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0516AF42" w14:textId="77777777" w:rsidR="0083406F" w:rsidRDefault="0083406F" w:rsidP="0083406F">
      <w:pPr>
        <w:bidi/>
        <w:jc w:val="both"/>
        <w:rPr>
          <w:rFonts w:cs="David" w:hint="cs"/>
          <w:u w:val="single"/>
          <w:rtl/>
        </w:rPr>
      </w:pPr>
    </w:p>
    <w:p w14:paraId="524E1A7E" w14:textId="77777777" w:rsidR="0083406F" w:rsidRDefault="0083406F" w:rsidP="0083406F">
      <w:pPr>
        <w:keepNext/>
        <w:bidi/>
        <w:jc w:val="both"/>
        <w:rPr>
          <w:rFonts w:cs="David" w:hint="cs"/>
          <w:rtl/>
        </w:rPr>
      </w:pPr>
      <w:r>
        <w:rPr>
          <w:rFonts w:cs="David" w:hint="cs"/>
          <w:rtl/>
        </w:rPr>
        <w:tab/>
        <w:t xml:space="preserve">מכיוון </w:t>
      </w:r>
      <w:proofErr w:type="spellStart"/>
      <w:r>
        <w:rPr>
          <w:rFonts w:cs="David" w:hint="cs"/>
          <w:rtl/>
        </w:rPr>
        <w:t>שפרופ</w:t>
      </w:r>
      <w:proofErr w:type="spellEnd"/>
      <w:r>
        <w:rPr>
          <w:rFonts w:cs="David" w:hint="cs"/>
          <w:rtl/>
        </w:rPr>
        <w:t xml:space="preserve">' וייס היה באמת אדם משכמו ומעלה הוא צפה שיבוא יום שהסיעה הגדולה בכנסת תהיה במצב שחבריה צריכים ללכת בספרייה כדי לראות את הדוחות הכספיים של המפלגה. </w:t>
      </w:r>
    </w:p>
    <w:p w14:paraId="195B315D" w14:textId="77777777" w:rsidR="0083406F" w:rsidRDefault="0083406F" w:rsidP="0083406F">
      <w:pPr>
        <w:keepNext/>
        <w:bidi/>
        <w:jc w:val="both"/>
        <w:rPr>
          <w:rFonts w:cs="David" w:hint="cs"/>
          <w:rtl/>
        </w:rPr>
      </w:pPr>
    </w:p>
    <w:p w14:paraId="5A816B3D" w14:textId="77777777" w:rsidR="0083406F" w:rsidRDefault="0083406F" w:rsidP="0083406F">
      <w:pPr>
        <w:bidi/>
        <w:jc w:val="both"/>
        <w:rPr>
          <w:rFonts w:cs="David" w:hint="cs"/>
          <w:u w:val="single"/>
          <w:rtl/>
        </w:rPr>
      </w:pPr>
      <w:r>
        <w:rPr>
          <w:rFonts w:cs="David" w:hint="cs"/>
          <w:u w:val="single"/>
          <w:rtl/>
        </w:rPr>
        <w:t>שלמה מולה</w:t>
      </w:r>
      <w:r w:rsidRPr="00E36EB4">
        <w:rPr>
          <w:rFonts w:cs="David" w:hint="cs"/>
          <w:u w:val="single"/>
          <w:rtl/>
        </w:rPr>
        <w:t>:</w:t>
      </w:r>
    </w:p>
    <w:p w14:paraId="31FBF4AD" w14:textId="77777777" w:rsidR="0083406F" w:rsidRDefault="0083406F" w:rsidP="0083406F">
      <w:pPr>
        <w:bidi/>
        <w:jc w:val="both"/>
        <w:rPr>
          <w:rFonts w:cs="David" w:hint="cs"/>
          <w:u w:val="single"/>
          <w:rtl/>
        </w:rPr>
      </w:pPr>
    </w:p>
    <w:p w14:paraId="29E671CE" w14:textId="77777777" w:rsidR="0083406F" w:rsidRDefault="0083406F" w:rsidP="0083406F">
      <w:pPr>
        <w:keepNext/>
        <w:bidi/>
        <w:jc w:val="both"/>
        <w:rPr>
          <w:rFonts w:cs="David" w:hint="cs"/>
          <w:rtl/>
        </w:rPr>
      </w:pPr>
      <w:r>
        <w:rPr>
          <w:rFonts w:cs="David" w:hint="cs"/>
          <w:rtl/>
        </w:rPr>
        <w:tab/>
        <w:t>במצב שבו יהיו מובטלים, אתה אומר.</w:t>
      </w:r>
    </w:p>
    <w:p w14:paraId="08A8C754" w14:textId="77777777" w:rsidR="0083406F" w:rsidRDefault="0083406F" w:rsidP="0083406F">
      <w:pPr>
        <w:keepNext/>
        <w:bidi/>
        <w:jc w:val="both"/>
        <w:rPr>
          <w:rFonts w:cs="David" w:hint="cs"/>
          <w:rtl/>
        </w:rPr>
      </w:pPr>
    </w:p>
    <w:p w14:paraId="4DF38CAC"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1368944E" w14:textId="77777777" w:rsidR="0083406F" w:rsidRDefault="0083406F" w:rsidP="0083406F">
      <w:pPr>
        <w:bidi/>
        <w:jc w:val="both"/>
        <w:rPr>
          <w:rFonts w:cs="David" w:hint="cs"/>
          <w:u w:val="single"/>
          <w:rtl/>
        </w:rPr>
      </w:pPr>
    </w:p>
    <w:p w14:paraId="2E0E2471" w14:textId="77777777" w:rsidR="0083406F" w:rsidRDefault="0083406F" w:rsidP="0083406F">
      <w:pPr>
        <w:keepNext/>
        <w:bidi/>
        <w:jc w:val="both"/>
        <w:rPr>
          <w:rFonts w:cs="David" w:hint="cs"/>
          <w:rtl/>
        </w:rPr>
      </w:pPr>
      <w:r>
        <w:rPr>
          <w:rFonts w:cs="David" w:hint="cs"/>
          <w:rtl/>
        </w:rPr>
        <w:tab/>
        <w:t xml:space="preserve">לא יודע. עד כאן התחזית שהוא חזה, והוא כנראה ידע מה הוא עושה. </w:t>
      </w:r>
    </w:p>
    <w:p w14:paraId="6F98CE0D" w14:textId="77777777" w:rsidR="0083406F" w:rsidRDefault="0083406F" w:rsidP="0083406F">
      <w:pPr>
        <w:keepNext/>
        <w:bidi/>
        <w:jc w:val="both"/>
        <w:rPr>
          <w:rFonts w:cs="David" w:hint="cs"/>
          <w:rtl/>
        </w:rPr>
      </w:pPr>
    </w:p>
    <w:p w14:paraId="5425C21B" w14:textId="77777777" w:rsidR="0083406F" w:rsidRDefault="0083406F" w:rsidP="0083406F">
      <w:pPr>
        <w:bidi/>
        <w:jc w:val="both"/>
        <w:rPr>
          <w:rFonts w:cs="David" w:hint="cs"/>
          <w:u w:val="single"/>
          <w:rtl/>
        </w:rPr>
      </w:pPr>
      <w:r>
        <w:rPr>
          <w:rFonts w:cs="David" w:hint="cs"/>
          <w:u w:val="single"/>
          <w:rtl/>
        </w:rPr>
        <w:t>שלמה מולה</w:t>
      </w:r>
      <w:r w:rsidRPr="00E36EB4">
        <w:rPr>
          <w:rFonts w:cs="David" w:hint="cs"/>
          <w:u w:val="single"/>
          <w:rtl/>
        </w:rPr>
        <w:t>:</w:t>
      </w:r>
    </w:p>
    <w:p w14:paraId="4794698A" w14:textId="77777777" w:rsidR="0083406F" w:rsidRDefault="0083406F" w:rsidP="0083406F">
      <w:pPr>
        <w:bidi/>
        <w:jc w:val="both"/>
        <w:rPr>
          <w:rFonts w:cs="David" w:hint="cs"/>
          <w:u w:val="single"/>
          <w:rtl/>
        </w:rPr>
      </w:pPr>
    </w:p>
    <w:p w14:paraId="23A1A3E8" w14:textId="77777777" w:rsidR="0083406F" w:rsidRDefault="0083406F" w:rsidP="0083406F">
      <w:pPr>
        <w:keepNext/>
        <w:bidi/>
        <w:jc w:val="both"/>
        <w:rPr>
          <w:rFonts w:cs="David" w:hint="cs"/>
          <w:rtl/>
        </w:rPr>
      </w:pPr>
      <w:r>
        <w:rPr>
          <w:rFonts w:cs="David" w:hint="cs"/>
          <w:rtl/>
        </w:rPr>
        <w:tab/>
        <w:t xml:space="preserve"> באופוזיציה ימצאו להם תעסוקה בספריה. רעיון לא רע בכלל.</w:t>
      </w:r>
    </w:p>
    <w:p w14:paraId="0B19CDC8" w14:textId="77777777" w:rsidR="0083406F" w:rsidRDefault="0083406F" w:rsidP="0083406F">
      <w:pPr>
        <w:keepNext/>
        <w:bidi/>
        <w:jc w:val="both"/>
        <w:rPr>
          <w:rFonts w:cs="David" w:hint="cs"/>
          <w:rtl/>
        </w:rPr>
      </w:pPr>
    </w:p>
    <w:p w14:paraId="77F8249B" w14:textId="77777777" w:rsidR="0083406F" w:rsidRDefault="0083406F" w:rsidP="0083406F">
      <w:pPr>
        <w:keepNext/>
        <w:bidi/>
        <w:jc w:val="both"/>
        <w:rPr>
          <w:rFonts w:cs="David" w:hint="cs"/>
          <w:rtl/>
        </w:rPr>
      </w:pPr>
      <w:r>
        <w:rPr>
          <w:rFonts w:cs="David" w:hint="cs"/>
          <w:u w:val="single"/>
          <w:rtl/>
        </w:rPr>
        <w:t>ארבל אסטרחן:</w:t>
      </w:r>
    </w:p>
    <w:p w14:paraId="05A13BEF" w14:textId="77777777" w:rsidR="0083406F" w:rsidRDefault="0083406F" w:rsidP="0083406F">
      <w:pPr>
        <w:keepNext/>
        <w:bidi/>
        <w:jc w:val="both"/>
        <w:rPr>
          <w:rFonts w:cs="David" w:hint="cs"/>
          <w:rtl/>
        </w:rPr>
      </w:pPr>
    </w:p>
    <w:p w14:paraId="1584E96A" w14:textId="77777777" w:rsidR="0083406F" w:rsidRDefault="0083406F" w:rsidP="0083406F">
      <w:pPr>
        <w:keepNext/>
        <w:bidi/>
        <w:jc w:val="both"/>
        <w:rPr>
          <w:rFonts w:cs="David" w:hint="cs"/>
          <w:rtl/>
        </w:rPr>
      </w:pPr>
      <w:r>
        <w:rPr>
          <w:rFonts w:cs="David" w:hint="cs"/>
          <w:rtl/>
        </w:rPr>
        <w:tab/>
        <w:t xml:space="preserve">אלה הדוחות שמוגשים ליושב ראש הכנסת. אגב, ההודעה שמוגשת לרשם גם פתוחה לעיון הציבור, שם יש הוראה לגבי אגרה שצריך לשלם כדי לעיין בזה. נמצאים פה נציגי הרשם </w:t>
      </w:r>
      <w:r>
        <w:rPr>
          <w:rFonts w:cs="David"/>
          <w:rtl/>
        </w:rPr>
        <w:t>–</w:t>
      </w:r>
      <w:r>
        <w:rPr>
          <w:rFonts w:cs="David" w:hint="cs"/>
          <w:rtl/>
        </w:rPr>
        <w:t xml:space="preserve"> אני לא יודעת עד כמה אצלם פונים בשביל לעיין בזה. </w:t>
      </w:r>
    </w:p>
    <w:p w14:paraId="26FB33B8" w14:textId="77777777" w:rsidR="0083406F" w:rsidRDefault="0083406F" w:rsidP="0083406F">
      <w:pPr>
        <w:keepNext/>
        <w:bidi/>
        <w:jc w:val="both"/>
        <w:rPr>
          <w:rFonts w:cs="David" w:hint="cs"/>
          <w:rtl/>
        </w:rPr>
      </w:pPr>
    </w:p>
    <w:p w14:paraId="0DFBD3C4" w14:textId="77777777" w:rsidR="0083406F" w:rsidRDefault="0083406F" w:rsidP="0083406F">
      <w:pPr>
        <w:keepNext/>
        <w:bidi/>
        <w:jc w:val="both"/>
        <w:rPr>
          <w:rFonts w:cs="David" w:hint="cs"/>
          <w:rtl/>
        </w:rPr>
      </w:pPr>
      <w:r>
        <w:rPr>
          <w:rFonts w:cs="David" w:hint="cs"/>
          <w:rtl/>
        </w:rPr>
        <w:tab/>
        <w:t xml:space="preserve">הדיווח השלישי הוא לפי סעיף 10 לחוק המימון. הוא גם מדבר על רק על מפלגות שמיוצגות בכנסת </w:t>
      </w:r>
      <w:r>
        <w:rPr>
          <w:rFonts w:cs="David"/>
          <w:rtl/>
        </w:rPr>
        <w:t>–</w:t>
      </w:r>
      <w:r>
        <w:rPr>
          <w:rFonts w:cs="David" w:hint="cs"/>
          <w:rtl/>
        </w:rPr>
        <w:t xml:space="preserve"> על סיעות. שם יש שני דיווחים: אחד על ניהול החשבונות של הבחירות ואחד על השוטף. אנחנו מדברים עכשיו על השוטף: לפי סעיף 10(ג), תוך עשרה שבועות מתום כל שנת כספים </w:t>
      </w:r>
      <w:r>
        <w:rPr>
          <w:rFonts w:cs="David"/>
          <w:rtl/>
        </w:rPr>
        <w:t>–</w:t>
      </w:r>
      <w:r>
        <w:rPr>
          <w:rFonts w:cs="David" w:hint="cs"/>
          <w:rtl/>
        </w:rPr>
        <w:t xml:space="preserve"> לכאורה זה אותו מועד שבו מגישים לרשם </w:t>
      </w:r>
      <w:r>
        <w:rPr>
          <w:rFonts w:cs="David"/>
          <w:rtl/>
        </w:rPr>
        <w:t>–</w:t>
      </w:r>
      <w:r>
        <w:rPr>
          <w:rFonts w:cs="David" w:hint="cs"/>
          <w:rtl/>
        </w:rPr>
        <w:t xml:space="preserve"> ותכף אני אגיד למה זה לא בדיוק אותו מועד </w:t>
      </w:r>
      <w:r>
        <w:rPr>
          <w:rFonts w:cs="David"/>
          <w:rtl/>
        </w:rPr>
        <w:t>–</w:t>
      </w:r>
      <w:r>
        <w:rPr>
          <w:rFonts w:cs="David" w:hint="cs"/>
          <w:rtl/>
        </w:rPr>
        <w:t xml:space="preserve"> ימסרו נציגיה של סיעה או רשימת מועמדים למבקר את חשבונותיה לאותה שנה. זאת אומרת פה גם יש לנו מועד, יש סנקציה. בהנחיות מבקר המדינה לסיעות, לפי החוק הזה, יש פירוט עוד יותר גדול מה כולל את המילה הזאת "חשבונות", מה המפלגות צריכות לצרף. </w:t>
      </w:r>
    </w:p>
    <w:p w14:paraId="10F7C958" w14:textId="77777777" w:rsidR="0083406F" w:rsidRDefault="0083406F" w:rsidP="0083406F">
      <w:pPr>
        <w:keepNext/>
        <w:bidi/>
        <w:jc w:val="both"/>
        <w:rPr>
          <w:rFonts w:cs="David" w:hint="cs"/>
          <w:rtl/>
        </w:rPr>
      </w:pPr>
    </w:p>
    <w:p w14:paraId="0CF3DEDB" w14:textId="77777777" w:rsidR="0083406F" w:rsidRDefault="0083406F" w:rsidP="0083406F">
      <w:pPr>
        <w:keepNext/>
        <w:bidi/>
        <w:ind w:firstLine="720"/>
        <w:jc w:val="both"/>
        <w:rPr>
          <w:rFonts w:cs="David" w:hint="cs"/>
          <w:rtl/>
        </w:rPr>
      </w:pPr>
      <w:r>
        <w:rPr>
          <w:rFonts w:cs="David" w:hint="cs"/>
          <w:rtl/>
        </w:rPr>
        <w:t xml:space="preserve">לכאורה זה תוך עשרה שבועות, אבל זה אמור להיות כל שנה באמצע מרס כמו שמגישים לרשם המפלגות, אבל בחוק המימון יש לנו הוראות שמשנות את המועד; הוראה אחת מופיעה בסעיף 10(ג1) שלפיו, כאשר מתקיימות בחירות לכנסת שנה אינה שנה קלנדרית, אלא שנה שבה מתקיימות הבחירות מסתיימת בתום החודש שבו היו הבחירות, והשנה שלאחריה מתחילה בחודש שאחרי זה ונמשכת עד סוף השנה הבאה. למשל בשנת 2009 היו בחירות בפברואר, כלומר שנת 2009 הייתה ינואר-פברואר </w:t>
      </w:r>
      <w:r>
        <w:rPr>
          <w:rFonts w:cs="David"/>
          <w:rtl/>
        </w:rPr>
        <w:t>–</w:t>
      </w:r>
      <w:r>
        <w:rPr>
          <w:rFonts w:cs="David" w:hint="cs"/>
          <w:rtl/>
        </w:rPr>
        <w:t xml:space="preserve"> היא הייתה שנה, והשנה שלאחריה התחילה במרס 2009 עד דצמבר 2010. לכן בינואר 2010 או במרס 2010 לא צריך היה להגיש דוח למבקר, אבל כן היה צריך להגיש לרשם כי שם אין ההוראה הזאת. </w:t>
      </w:r>
    </w:p>
    <w:p w14:paraId="02B93FA5" w14:textId="77777777" w:rsidR="0083406F" w:rsidRDefault="0083406F" w:rsidP="0083406F">
      <w:pPr>
        <w:keepNext/>
        <w:bidi/>
        <w:jc w:val="both"/>
        <w:rPr>
          <w:rFonts w:cs="David" w:hint="cs"/>
          <w:rtl/>
        </w:rPr>
      </w:pPr>
    </w:p>
    <w:p w14:paraId="17CB4661" w14:textId="77777777" w:rsidR="0083406F" w:rsidRDefault="0083406F" w:rsidP="0083406F">
      <w:pPr>
        <w:keepNext/>
        <w:bidi/>
        <w:jc w:val="both"/>
        <w:rPr>
          <w:rFonts w:cs="David" w:hint="cs"/>
          <w:rtl/>
        </w:rPr>
      </w:pPr>
      <w:r>
        <w:rPr>
          <w:rFonts w:cs="David" w:hint="cs"/>
          <w:rtl/>
        </w:rPr>
        <w:tab/>
        <w:t xml:space="preserve">לפי הוראה נוספת רלוונטית בסעיף 10(ו), ועדת הכספים יכולה, אחרי התייעצות עם המבקר, להאריך את המועדים שקבועים בסעיף. זה מועדים שגם נותנים זמנים למפלגות וגם למבקר עצמו. ועדת הכספים אכן עושה שימוש בסמכות הזאת לא מעט ומאריכה את התקופות לפי הבקשות של המפלגות. היא יכולה להאריך את זה למפלגה מסוימת או לכולם. </w:t>
      </w:r>
    </w:p>
    <w:p w14:paraId="6C57BBDF" w14:textId="77777777" w:rsidR="0083406F" w:rsidRDefault="0083406F" w:rsidP="0083406F">
      <w:pPr>
        <w:keepNext/>
        <w:bidi/>
        <w:jc w:val="both"/>
        <w:rPr>
          <w:rFonts w:cs="David" w:hint="cs"/>
          <w:rtl/>
        </w:rPr>
      </w:pPr>
    </w:p>
    <w:p w14:paraId="7CCF5989"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39AAE2F8" w14:textId="77777777" w:rsidR="0083406F" w:rsidRDefault="0083406F" w:rsidP="0083406F">
      <w:pPr>
        <w:bidi/>
        <w:jc w:val="both"/>
        <w:rPr>
          <w:rFonts w:cs="David" w:hint="cs"/>
          <w:u w:val="single"/>
          <w:rtl/>
        </w:rPr>
      </w:pPr>
    </w:p>
    <w:p w14:paraId="6BD203DB" w14:textId="77777777" w:rsidR="0083406F" w:rsidRDefault="0083406F" w:rsidP="0083406F">
      <w:pPr>
        <w:keepNext/>
        <w:bidi/>
        <w:ind w:firstLine="720"/>
        <w:jc w:val="both"/>
        <w:rPr>
          <w:rFonts w:cs="David" w:hint="cs"/>
          <w:rtl/>
        </w:rPr>
      </w:pPr>
      <w:r>
        <w:rPr>
          <w:rFonts w:cs="David" w:hint="cs"/>
          <w:rtl/>
        </w:rPr>
        <w:t xml:space="preserve">וגם לפי בקשות של המבקר. </w:t>
      </w:r>
    </w:p>
    <w:p w14:paraId="72EAD880" w14:textId="77777777" w:rsidR="0083406F" w:rsidRDefault="0083406F" w:rsidP="0083406F">
      <w:pPr>
        <w:keepNext/>
        <w:bidi/>
        <w:jc w:val="both"/>
        <w:rPr>
          <w:rFonts w:cs="David" w:hint="cs"/>
          <w:rtl/>
        </w:rPr>
      </w:pPr>
    </w:p>
    <w:p w14:paraId="36808EBA" w14:textId="77777777" w:rsidR="0083406F" w:rsidRDefault="0083406F" w:rsidP="0083406F">
      <w:pPr>
        <w:keepNext/>
        <w:bidi/>
        <w:jc w:val="both"/>
        <w:rPr>
          <w:rFonts w:cs="David" w:hint="cs"/>
          <w:rtl/>
        </w:rPr>
      </w:pPr>
      <w:r>
        <w:rPr>
          <w:rFonts w:cs="David" w:hint="cs"/>
          <w:u w:val="single"/>
          <w:rtl/>
        </w:rPr>
        <w:t>ארבל אסטרחן:</w:t>
      </w:r>
    </w:p>
    <w:p w14:paraId="7CF04285" w14:textId="77777777" w:rsidR="0083406F" w:rsidRDefault="0083406F" w:rsidP="0083406F">
      <w:pPr>
        <w:keepNext/>
        <w:bidi/>
        <w:jc w:val="both"/>
        <w:rPr>
          <w:rFonts w:cs="David" w:hint="cs"/>
          <w:rtl/>
        </w:rPr>
      </w:pPr>
    </w:p>
    <w:p w14:paraId="2834D710" w14:textId="77777777" w:rsidR="0083406F" w:rsidRDefault="0083406F" w:rsidP="0083406F">
      <w:pPr>
        <w:keepNext/>
        <w:bidi/>
        <w:jc w:val="both"/>
        <w:rPr>
          <w:rFonts w:cs="David" w:hint="cs"/>
          <w:rtl/>
        </w:rPr>
      </w:pPr>
      <w:r>
        <w:rPr>
          <w:rFonts w:cs="David" w:hint="cs"/>
          <w:rtl/>
        </w:rPr>
        <w:tab/>
        <w:t xml:space="preserve">וגם לפי בקשות של המבקר, נכון. </w:t>
      </w:r>
    </w:p>
    <w:p w14:paraId="0E2B4646" w14:textId="77777777" w:rsidR="0083406F" w:rsidRDefault="0083406F" w:rsidP="0083406F">
      <w:pPr>
        <w:keepNext/>
        <w:bidi/>
        <w:jc w:val="both"/>
        <w:rPr>
          <w:rFonts w:cs="David" w:hint="cs"/>
          <w:rtl/>
        </w:rPr>
      </w:pPr>
    </w:p>
    <w:p w14:paraId="2D33AD85" w14:textId="77777777" w:rsidR="0083406F" w:rsidRDefault="0083406F" w:rsidP="0083406F">
      <w:pPr>
        <w:keepNext/>
        <w:bidi/>
        <w:ind w:firstLine="720"/>
        <w:jc w:val="both"/>
        <w:rPr>
          <w:rFonts w:cs="David" w:hint="cs"/>
          <w:rtl/>
        </w:rPr>
      </w:pPr>
      <w:r>
        <w:rPr>
          <w:rFonts w:cs="David" w:hint="cs"/>
          <w:rtl/>
        </w:rPr>
        <w:t xml:space="preserve">כעת, אם אני מבינה מהדברים של חבר הכנסת גפני </w:t>
      </w:r>
      <w:r>
        <w:rPr>
          <w:rFonts w:cs="David"/>
          <w:rtl/>
        </w:rPr>
        <w:t>–</w:t>
      </w:r>
      <w:r>
        <w:rPr>
          <w:rFonts w:cs="David" w:hint="cs"/>
          <w:rtl/>
        </w:rPr>
        <w:t xml:space="preserve"> אנחנו ראינו גם הבדלים בין מה שמגישים וגם הבדלים בין מתי מגישים. אני מבינה שכרגע מדובר על איחוד המועדים. כלומר כאשר ילכו לפי המועדים של מבקר המדינה. מפלגה שאינה מיוצגת, ולא מגישה למבקר הוראות לגביה יישארו תוך עשרה שבועות מתחילת שנת הכספים. ההודעה שנמסרת לרשם המפלגות, כמובן, כאשר מדובר במפלגה שמיוצגת בכנסת תידרש להגיש את מה שהיא צריכה להגיש, לפי החוק, לרשם המפלגות וליושב ראש הכנסת במועדים שבהם היא מגישה למבקר. הכלל הוא עשרה שבועות, אבל זה יהיה כפוף להגדרה של שנה, כפי שציינתי, כאשר יש בחירות וכפוף להחלטות ועדת הכספים על הארכת מועדים. </w:t>
      </w:r>
    </w:p>
    <w:p w14:paraId="329482BC" w14:textId="77777777" w:rsidR="0083406F" w:rsidRDefault="0083406F" w:rsidP="0083406F">
      <w:pPr>
        <w:keepNext/>
        <w:bidi/>
        <w:jc w:val="both"/>
        <w:rPr>
          <w:rFonts w:cs="David" w:hint="cs"/>
          <w:rtl/>
        </w:rPr>
      </w:pPr>
    </w:p>
    <w:p w14:paraId="066841B7"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8ADADAB" w14:textId="77777777" w:rsidR="0083406F" w:rsidRDefault="0083406F" w:rsidP="0083406F">
      <w:pPr>
        <w:bidi/>
        <w:jc w:val="both"/>
        <w:rPr>
          <w:rFonts w:cs="David" w:hint="cs"/>
          <w:u w:val="single"/>
          <w:rtl/>
        </w:rPr>
      </w:pPr>
    </w:p>
    <w:p w14:paraId="69EC6F0E" w14:textId="77777777" w:rsidR="0083406F" w:rsidRDefault="0083406F" w:rsidP="0083406F">
      <w:pPr>
        <w:keepNext/>
        <w:bidi/>
        <w:jc w:val="both"/>
        <w:rPr>
          <w:rFonts w:cs="David" w:hint="cs"/>
          <w:rtl/>
        </w:rPr>
      </w:pPr>
      <w:r>
        <w:rPr>
          <w:rFonts w:cs="David" w:hint="cs"/>
          <w:rtl/>
        </w:rPr>
        <w:tab/>
        <w:t xml:space="preserve">אמרת במדויק. </w:t>
      </w:r>
    </w:p>
    <w:p w14:paraId="2E6D688B" w14:textId="77777777" w:rsidR="0083406F" w:rsidRDefault="0083406F" w:rsidP="0083406F">
      <w:pPr>
        <w:keepNext/>
        <w:bidi/>
        <w:jc w:val="both"/>
        <w:rPr>
          <w:rFonts w:cs="David" w:hint="cs"/>
          <w:rtl/>
        </w:rPr>
      </w:pPr>
    </w:p>
    <w:p w14:paraId="36506B06" w14:textId="77777777" w:rsidR="0083406F" w:rsidRDefault="0083406F" w:rsidP="0083406F">
      <w:pPr>
        <w:keepNext/>
        <w:bidi/>
        <w:jc w:val="both"/>
        <w:rPr>
          <w:rFonts w:cs="David" w:hint="cs"/>
          <w:rtl/>
        </w:rPr>
      </w:pPr>
      <w:r>
        <w:rPr>
          <w:rFonts w:cs="David" w:hint="cs"/>
          <w:u w:val="single"/>
          <w:rtl/>
        </w:rPr>
        <w:t>ארבל אסטרחן:</w:t>
      </w:r>
    </w:p>
    <w:p w14:paraId="46268671" w14:textId="77777777" w:rsidR="0083406F" w:rsidRDefault="0083406F" w:rsidP="0083406F">
      <w:pPr>
        <w:keepNext/>
        <w:bidi/>
        <w:jc w:val="both"/>
        <w:rPr>
          <w:rFonts w:cs="David" w:hint="cs"/>
          <w:rtl/>
        </w:rPr>
      </w:pPr>
    </w:p>
    <w:p w14:paraId="4F007EE8" w14:textId="77777777" w:rsidR="0083406F" w:rsidRDefault="0083406F" w:rsidP="0083406F">
      <w:pPr>
        <w:keepNext/>
        <w:bidi/>
        <w:jc w:val="both"/>
        <w:rPr>
          <w:rFonts w:cs="David" w:hint="cs"/>
          <w:rtl/>
        </w:rPr>
      </w:pPr>
      <w:r>
        <w:rPr>
          <w:rFonts w:cs="David" w:hint="cs"/>
          <w:rtl/>
        </w:rPr>
        <w:tab/>
        <w:t xml:space="preserve">הבנתי שיש גם רעיונות לגבי שינוי המועד שקבוע בחוק המימון. </w:t>
      </w:r>
    </w:p>
    <w:p w14:paraId="61116CA9" w14:textId="77777777" w:rsidR="0083406F" w:rsidRDefault="0083406F" w:rsidP="0083406F">
      <w:pPr>
        <w:keepNext/>
        <w:bidi/>
        <w:jc w:val="both"/>
        <w:rPr>
          <w:rFonts w:cs="David" w:hint="cs"/>
          <w:rtl/>
        </w:rPr>
      </w:pPr>
    </w:p>
    <w:p w14:paraId="74827C30"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CE333C0" w14:textId="77777777" w:rsidR="0083406F" w:rsidRDefault="0083406F" w:rsidP="0083406F">
      <w:pPr>
        <w:bidi/>
        <w:jc w:val="both"/>
        <w:rPr>
          <w:rFonts w:cs="David" w:hint="cs"/>
          <w:u w:val="single"/>
          <w:rtl/>
        </w:rPr>
      </w:pPr>
    </w:p>
    <w:p w14:paraId="43451F65" w14:textId="77777777" w:rsidR="0083406F" w:rsidRDefault="0083406F" w:rsidP="0083406F">
      <w:pPr>
        <w:keepNext/>
        <w:bidi/>
        <w:jc w:val="both"/>
        <w:rPr>
          <w:rFonts w:cs="David" w:hint="cs"/>
          <w:rtl/>
        </w:rPr>
      </w:pPr>
      <w:r>
        <w:rPr>
          <w:rFonts w:cs="David" w:hint="cs"/>
          <w:rtl/>
        </w:rPr>
        <w:tab/>
      </w:r>
      <w:proofErr w:type="spellStart"/>
      <w:r>
        <w:rPr>
          <w:rFonts w:cs="David" w:hint="cs"/>
          <w:rtl/>
        </w:rPr>
        <w:t>שיפמן</w:t>
      </w:r>
      <w:proofErr w:type="spellEnd"/>
      <w:r>
        <w:rPr>
          <w:rFonts w:cs="David" w:hint="cs"/>
          <w:rtl/>
        </w:rPr>
        <w:t xml:space="preserve"> אתה יכול לומר דברים. אם יש לך הערה לגופו של עניין, תגיד. אין בעיה.</w:t>
      </w:r>
    </w:p>
    <w:p w14:paraId="4DD24CF1" w14:textId="77777777" w:rsidR="0083406F" w:rsidRDefault="0083406F" w:rsidP="0083406F">
      <w:pPr>
        <w:keepNext/>
        <w:bidi/>
        <w:jc w:val="both"/>
        <w:rPr>
          <w:rFonts w:cs="David" w:hint="cs"/>
          <w:rtl/>
        </w:rPr>
      </w:pPr>
    </w:p>
    <w:p w14:paraId="17DE9EEE" w14:textId="77777777" w:rsidR="0083406F" w:rsidRPr="00473DAA" w:rsidRDefault="0083406F" w:rsidP="0083406F">
      <w:pPr>
        <w:keepNext/>
        <w:bidi/>
        <w:jc w:val="both"/>
        <w:rPr>
          <w:rFonts w:cs="David" w:hint="cs"/>
          <w:u w:val="single"/>
          <w:rtl/>
        </w:rPr>
      </w:pPr>
      <w:r w:rsidRPr="00473DAA">
        <w:rPr>
          <w:rFonts w:cs="David" w:hint="cs"/>
          <w:u w:val="single"/>
          <w:rtl/>
        </w:rPr>
        <w:t xml:space="preserve">משה </w:t>
      </w:r>
      <w:proofErr w:type="spellStart"/>
      <w:r w:rsidRPr="00473DAA">
        <w:rPr>
          <w:rFonts w:cs="David" w:hint="cs"/>
          <w:u w:val="single"/>
          <w:rtl/>
        </w:rPr>
        <w:t>שיפמן</w:t>
      </w:r>
      <w:proofErr w:type="spellEnd"/>
      <w:r w:rsidRPr="00473DAA">
        <w:rPr>
          <w:rFonts w:cs="David" w:hint="cs"/>
          <w:u w:val="single"/>
          <w:rtl/>
        </w:rPr>
        <w:t>:</w:t>
      </w:r>
    </w:p>
    <w:p w14:paraId="5283E115" w14:textId="77777777" w:rsidR="0083406F" w:rsidRDefault="0083406F" w:rsidP="0083406F">
      <w:pPr>
        <w:keepNext/>
        <w:bidi/>
        <w:jc w:val="both"/>
        <w:rPr>
          <w:rFonts w:cs="David" w:hint="cs"/>
          <w:rtl/>
        </w:rPr>
      </w:pPr>
    </w:p>
    <w:p w14:paraId="285ECD8E" w14:textId="77777777" w:rsidR="0083406F" w:rsidRDefault="0083406F" w:rsidP="0083406F">
      <w:pPr>
        <w:keepNext/>
        <w:bidi/>
        <w:jc w:val="both"/>
        <w:rPr>
          <w:rFonts w:cs="David" w:hint="cs"/>
          <w:rtl/>
        </w:rPr>
      </w:pPr>
      <w:r>
        <w:rPr>
          <w:rFonts w:cs="David" w:hint="cs"/>
          <w:rtl/>
        </w:rPr>
        <w:tab/>
        <w:t xml:space="preserve">ישנו דבר נוסף שיש כפילויות בדוח: יש דברים שמופיעים בדוח מבקר המדינה, ויש דברים נוספים שמופיעים בדוח של הרשם. למעשה, יש דברים שהמפלגות מדווחות עליהם פעמיים, והם מבוקרים פעמיים. </w:t>
      </w:r>
    </w:p>
    <w:p w14:paraId="58007BC7" w14:textId="77777777" w:rsidR="0083406F" w:rsidRDefault="0083406F" w:rsidP="0083406F">
      <w:pPr>
        <w:keepNext/>
        <w:bidi/>
        <w:jc w:val="both"/>
        <w:rPr>
          <w:rFonts w:cs="David" w:hint="cs"/>
          <w:rtl/>
        </w:rPr>
      </w:pPr>
    </w:p>
    <w:p w14:paraId="25996E2A"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A24182E" w14:textId="77777777" w:rsidR="0083406F" w:rsidRDefault="0083406F" w:rsidP="0083406F">
      <w:pPr>
        <w:bidi/>
        <w:jc w:val="both"/>
        <w:rPr>
          <w:rFonts w:cs="David" w:hint="cs"/>
          <w:u w:val="single"/>
          <w:rtl/>
        </w:rPr>
      </w:pPr>
    </w:p>
    <w:p w14:paraId="25C044CD" w14:textId="77777777" w:rsidR="0083406F" w:rsidRDefault="0083406F" w:rsidP="0083406F">
      <w:pPr>
        <w:keepNext/>
        <w:bidi/>
        <w:jc w:val="both"/>
        <w:rPr>
          <w:rFonts w:cs="David" w:hint="cs"/>
          <w:rtl/>
        </w:rPr>
      </w:pPr>
      <w:r>
        <w:rPr>
          <w:rFonts w:cs="David" w:hint="cs"/>
          <w:rtl/>
        </w:rPr>
        <w:tab/>
        <w:t xml:space="preserve">את הדוח שמעבירים למבקר יעבירו גם לרשם. </w:t>
      </w:r>
    </w:p>
    <w:p w14:paraId="5C1C26C4" w14:textId="77777777" w:rsidR="0083406F" w:rsidRDefault="0083406F" w:rsidP="0083406F">
      <w:pPr>
        <w:keepNext/>
        <w:bidi/>
        <w:jc w:val="both"/>
        <w:rPr>
          <w:rFonts w:cs="David" w:hint="cs"/>
          <w:rtl/>
        </w:rPr>
      </w:pPr>
    </w:p>
    <w:p w14:paraId="3F08132E" w14:textId="77777777" w:rsidR="0083406F" w:rsidRDefault="0083406F" w:rsidP="0083406F">
      <w:pPr>
        <w:keepNext/>
        <w:bidi/>
        <w:jc w:val="both"/>
        <w:rPr>
          <w:rFonts w:cs="David"/>
          <w:u w:val="single"/>
        </w:rPr>
      </w:pPr>
      <w:r>
        <w:rPr>
          <w:rFonts w:cs="David" w:hint="cs"/>
          <w:u w:val="single"/>
          <w:rtl/>
        </w:rPr>
        <w:t xml:space="preserve">משה </w:t>
      </w:r>
      <w:proofErr w:type="spellStart"/>
      <w:r>
        <w:rPr>
          <w:rFonts w:cs="David" w:hint="cs"/>
          <w:u w:val="single"/>
          <w:rtl/>
        </w:rPr>
        <w:t>שיפמן</w:t>
      </w:r>
      <w:proofErr w:type="spellEnd"/>
      <w:r>
        <w:rPr>
          <w:rFonts w:cs="David" w:hint="cs"/>
          <w:u w:val="single"/>
          <w:rtl/>
        </w:rPr>
        <w:t>:</w:t>
      </w:r>
    </w:p>
    <w:p w14:paraId="33D4ADB8" w14:textId="77777777" w:rsidR="0083406F" w:rsidRDefault="0083406F" w:rsidP="0083406F">
      <w:pPr>
        <w:keepNext/>
        <w:bidi/>
        <w:jc w:val="both"/>
        <w:rPr>
          <w:rFonts w:cs="David" w:hint="cs"/>
          <w:rtl/>
        </w:rPr>
      </w:pPr>
    </w:p>
    <w:p w14:paraId="011935CD" w14:textId="77777777" w:rsidR="0083406F" w:rsidRDefault="0083406F" w:rsidP="0083406F">
      <w:pPr>
        <w:keepNext/>
        <w:bidi/>
        <w:jc w:val="both"/>
        <w:rPr>
          <w:rFonts w:cs="David" w:hint="cs"/>
          <w:rtl/>
        </w:rPr>
      </w:pPr>
      <w:r>
        <w:rPr>
          <w:rFonts w:cs="David" w:hint="cs"/>
          <w:rtl/>
        </w:rPr>
        <w:tab/>
        <w:t xml:space="preserve">החוק מדבר כרגע רק על מועדים. יש דבר נוסף: הדברים שמדווחים למבקר, שיצטרכו לדווח גם כן לרשם. </w:t>
      </w:r>
    </w:p>
    <w:p w14:paraId="3F31B7AA" w14:textId="77777777" w:rsidR="0083406F" w:rsidRDefault="0083406F" w:rsidP="0083406F">
      <w:pPr>
        <w:keepNext/>
        <w:bidi/>
        <w:jc w:val="both"/>
        <w:rPr>
          <w:rFonts w:cs="David" w:hint="cs"/>
          <w:rtl/>
        </w:rPr>
      </w:pPr>
    </w:p>
    <w:p w14:paraId="715FC574"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226F080" w14:textId="77777777" w:rsidR="0083406F" w:rsidRDefault="0083406F" w:rsidP="0083406F">
      <w:pPr>
        <w:bidi/>
        <w:jc w:val="both"/>
        <w:rPr>
          <w:rFonts w:cs="David" w:hint="cs"/>
          <w:u w:val="single"/>
          <w:rtl/>
        </w:rPr>
      </w:pPr>
    </w:p>
    <w:p w14:paraId="2AE50DA2" w14:textId="77777777" w:rsidR="0083406F" w:rsidRDefault="0083406F" w:rsidP="0083406F">
      <w:pPr>
        <w:keepNext/>
        <w:bidi/>
        <w:jc w:val="both"/>
        <w:rPr>
          <w:rFonts w:cs="David" w:hint="cs"/>
          <w:rtl/>
        </w:rPr>
      </w:pPr>
      <w:r>
        <w:rPr>
          <w:rFonts w:cs="David" w:hint="cs"/>
          <w:rtl/>
        </w:rPr>
        <w:tab/>
        <w:t xml:space="preserve"> את הדוח שמעבירים למבקר יעבירו גם לרשם. </w:t>
      </w:r>
    </w:p>
    <w:p w14:paraId="3048BCFF" w14:textId="77777777" w:rsidR="0083406F" w:rsidRDefault="0083406F" w:rsidP="0083406F">
      <w:pPr>
        <w:keepNext/>
        <w:bidi/>
        <w:jc w:val="both"/>
        <w:rPr>
          <w:rFonts w:cs="David" w:hint="cs"/>
          <w:rtl/>
        </w:rPr>
      </w:pPr>
    </w:p>
    <w:p w14:paraId="71875581"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6FE83204" w14:textId="77777777" w:rsidR="0083406F" w:rsidRDefault="0083406F" w:rsidP="0083406F">
      <w:pPr>
        <w:bidi/>
        <w:jc w:val="both"/>
        <w:rPr>
          <w:rFonts w:cs="David" w:hint="cs"/>
          <w:u w:val="single"/>
          <w:rtl/>
        </w:rPr>
      </w:pPr>
    </w:p>
    <w:p w14:paraId="39D3C2E8" w14:textId="77777777" w:rsidR="0083406F" w:rsidRDefault="0083406F" w:rsidP="0083406F">
      <w:pPr>
        <w:keepNext/>
        <w:bidi/>
        <w:jc w:val="both"/>
        <w:rPr>
          <w:rFonts w:cs="David" w:hint="cs"/>
          <w:rtl/>
        </w:rPr>
      </w:pPr>
      <w:r>
        <w:rPr>
          <w:rFonts w:cs="David" w:hint="cs"/>
          <w:rtl/>
        </w:rPr>
        <w:tab/>
        <w:t>יש פרטים בדוח שמועבר לרשם או לדוח שאמור להיות מפורסם על-ידי יושב ראש הכנסת, שאינם מופיעים בדוח שמדווח למבקר? זאת השאלה, כי ההיגיון אומר שניקח את כל מה שצריך לדווח, ונעשה דוח אחד שנדווח אותו לכל הגורמים, ובזה יסתיים העניין.</w:t>
      </w:r>
    </w:p>
    <w:p w14:paraId="0BE91713" w14:textId="77777777" w:rsidR="0083406F" w:rsidRDefault="0083406F" w:rsidP="0083406F">
      <w:pPr>
        <w:keepNext/>
        <w:bidi/>
        <w:jc w:val="both"/>
        <w:rPr>
          <w:rFonts w:cs="David" w:hint="cs"/>
          <w:rtl/>
        </w:rPr>
      </w:pPr>
    </w:p>
    <w:p w14:paraId="0826F0BF" w14:textId="77777777" w:rsidR="0083406F" w:rsidRDefault="0083406F" w:rsidP="0083406F">
      <w:pPr>
        <w:keepNext/>
        <w:bidi/>
        <w:jc w:val="both"/>
        <w:rPr>
          <w:rFonts w:cs="David" w:hint="cs"/>
          <w:rtl/>
        </w:rPr>
      </w:pPr>
      <w:r>
        <w:rPr>
          <w:rFonts w:cs="David" w:hint="cs"/>
          <w:u w:val="single"/>
          <w:rtl/>
        </w:rPr>
        <w:t>ארבל אסטרחן:</w:t>
      </w:r>
    </w:p>
    <w:p w14:paraId="58EE95BE" w14:textId="77777777" w:rsidR="0083406F" w:rsidRDefault="0083406F" w:rsidP="0083406F">
      <w:pPr>
        <w:keepNext/>
        <w:bidi/>
        <w:jc w:val="both"/>
        <w:rPr>
          <w:rFonts w:cs="David" w:hint="cs"/>
          <w:rtl/>
        </w:rPr>
      </w:pPr>
    </w:p>
    <w:p w14:paraId="53F3895E" w14:textId="77777777" w:rsidR="0083406F" w:rsidRDefault="0083406F" w:rsidP="0083406F">
      <w:pPr>
        <w:keepNext/>
        <w:bidi/>
        <w:jc w:val="both"/>
        <w:rPr>
          <w:rFonts w:cs="David" w:hint="cs"/>
          <w:rtl/>
        </w:rPr>
      </w:pPr>
      <w:r>
        <w:rPr>
          <w:rFonts w:cs="David" w:hint="cs"/>
          <w:rtl/>
        </w:rPr>
        <w:tab/>
        <w:t xml:space="preserve">- - - הצעת החוק הטרומית. </w:t>
      </w:r>
    </w:p>
    <w:p w14:paraId="40E9B1D7" w14:textId="77777777" w:rsidR="0083406F" w:rsidRDefault="0083406F" w:rsidP="0083406F">
      <w:pPr>
        <w:keepNext/>
        <w:bidi/>
        <w:jc w:val="both"/>
        <w:rPr>
          <w:rFonts w:cs="David" w:hint="cs"/>
          <w:rtl/>
        </w:rPr>
      </w:pPr>
    </w:p>
    <w:p w14:paraId="60586503" w14:textId="77777777" w:rsidR="0083406F" w:rsidRDefault="0083406F" w:rsidP="0083406F">
      <w:pPr>
        <w:keepNext/>
        <w:bidi/>
        <w:jc w:val="both"/>
        <w:rPr>
          <w:rFonts w:cs="David" w:hint="cs"/>
          <w:rtl/>
        </w:rPr>
      </w:pPr>
      <w:r w:rsidRPr="00473DAA">
        <w:rPr>
          <w:rFonts w:cs="David" w:hint="cs"/>
          <w:u w:val="single"/>
          <w:rtl/>
        </w:rPr>
        <w:t xml:space="preserve">משה </w:t>
      </w:r>
      <w:proofErr w:type="spellStart"/>
      <w:r w:rsidRPr="00473DAA">
        <w:rPr>
          <w:rFonts w:cs="David" w:hint="cs"/>
          <w:u w:val="single"/>
          <w:rtl/>
        </w:rPr>
        <w:t>שיפמן</w:t>
      </w:r>
      <w:proofErr w:type="spellEnd"/>
      <w:r w:rsidRPr="00473DAA">
        <w:rPr>
          <w:rFonts w:cs="David" w:hint="cs"/>
          <w:u w:val="single"/>
          <w:rtl/>
        </w:rPr>
        <w:t>:</w:t>
      </w:r>
    </w:p>
    <w:p w14:paraId="3A28111C" w14:textId="77777777" w:rsidR="0083406F" w:rsidRDefault="0083406F" w:rsidP="0083406F">
      <w:pPr>
        <w:keepNext/>
        <w:bidi/>
        <w:jc w:val="both"/>
        <w:rPr>
          <w:rFonts w:cs="David" w:hint="cs"/>
          <w:rtl/>
        </w:rPr>
      </w:pPr>
    </w:p>
    <w:p w14:paraId="2E254407" w14:textId="77777777" w:rsidR="0083406F" w:rsidRDefault="0083406F" w:rsidP="0083406F">
      <w:pPr>
        <w:keepNext/>
        <w:bidi/>
        <w:jc w:val="both"/>
        <w:rPr>
          <w:rFonts w:cs="David" w:hint="cs"/>
          <w:rtl/>
        </w:rPr>
      </w:pPr>
      <w:r>
        <w:rPr>
          <w:rFonts w:cs="David" w:hint="cs"/>
          <w:rtl/>
        </w:rPr>
        <w:tab/>
        <w:t xml:space="preserve">מה שאתה אומר עכשיו זאת הצעת החוק הטרומית. </w:t>
      </w:r>
    </w:p>
    <w:p w14:paraId="66AF86C0" w14:textId="77777777" w:rsidR="0083406F" w:rsidRDefault="0083406F" w:rsidP="0083406F">
      <w:pPr>
        <w:keepNext/>
        <w:bidi/>
        <w:jc w:val="both"/>
        <w:rPr>
          <w:rFonts w:cs="David" w:hint="cs"/>
          <w:rtl/>
        </w:rPr>
      </w:pPr>
    </w:p>
    <w:p w14:paraId="76D15527"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7BCBE77" w14:textId="77777777" w:rsidR="0083406F" w:rsidRDefault="0083406F" w:rsidP="0083406F">
      <w:pPr>
        <w:bidi/>
        <w:jc w:val="both"/>
        <w:rPr>
          <w:rFonts w:cs="David" w:hint="cs"/>
          <w:u w:val="single"/>
          <w:rtl/>
        </w:rPr>
      </w:pPr>
    </w:p>
    <w:p w14:paraId="7EE3BA76" w14:textId="77777777" w:rsidR="0083406F" w:rsidRDefault="0083406F" w:rsidP="0083406F">
      <w:pPr>
        <w:keepNext/>
        <w:bidi/>
        <w:jc w:val="both"/>
        <w:rPr>
          <w:rFonts w:cs="David" w:hint="cs"/>
          <w:rtl/>
        </w:rPr>
      </w:pPr>
      <w:r>
        <w:rPr>
          <w:rFonts w:cs="David" w:hint="cs"/>
          <w:rtl/>
        </w:rPr>
        <w:tab/>
        <w:t xml:space="preserve">זה נראה הכי נכון. אני יודע שזאת הצעת החוק הטרומית. </w:t>
      </w:r>
    </w:p>
    <w:p w14:paraId="01753BE7" w14:textId="77777777" w:rsidR="0083406F" w:rsidRDefault="0083406F" w:rsidP="0083406F">
      <w:pPr>
        <w:keepNext/>
        <w:bidi/>
        <w:jc w:val="both"/>
        <w:rPr>
          <w:rFonts w:cs="David" w:hint="cs"/>
          <w:rtl/>
        </w:rPr>
      </w:pPr>
    </w:p>
    <w:p w14:paraId="0987CA4A" w14:textId="77777777" w:rsidR="0083406F" w:rsidRPr="00473DAA" w:rsidRDefault="0083406F" w:rsidP="0083406F">
      <w:pPr>
        <w:keepNext/>
        <w:bidi/>
        <w:jc w:val="both"/>
        <w:rPr>
          <w:rFonts w:cs="David" w:hint="cs"/>
          <w:u w:val="single"/>
          <w:rtl/>
        </w:rPr>
      </w:pPr>
      <w:r w:rsidRPr="00473DAA">
        <w:rPr>
          <w:rFonts w:cs="David" w:hint="cs"/>
          <w:u w:val="single"/>
          <w:rtl/>
        </w:rPr>
        <w:t>ליאת מרגלית:</w:t>
      </w:r>
    </w:p>
    <w:p w14:paraId="3968234B" w14:textId="77777777" w:rsidR="0083406F" w:rsidRDefault="0083406F" w:rsidP="0083406F">
      <w:pPr>
        <w:keepNext/>
        <w:bidi/>
        <w:jc w:val="both"/>
        <w:rPr>
          <w:rFonts w:cs="David" w:hint="cs"/>
          <w:rtl/>
        </w:rPr>
      </w:pPr>
    </w:p>
    <w:p w14:paraId="6B1ED23E" w14:textId="77777777" w:rsidR="0083406F" w:rsidRDefault="0083406F" w:rsidP="0083406F">
      <w:pPr>
        <w:keepNext/>
        <w:bidi/>
        <w:jc w:val="both"/>
        <w:rPr>
          <w:rFonts w:cs="David" w:hint="cs"/>
          <w:rtl/>
        </w:rPr>
      </w:pPr>
      <w:r>
        <w:rPr>
          <w:rFonts w:cs="David" w:hint="cs"/>
          <w:rtl/>
        </w:rPr>
        <w:tab/>
        <w:t xml:space="preserve">אני עורכת דין מרשם המפלגות. בהצעת החוק שעברה בקריאה טרומית הנוסח היה, וכך גם נכתב בדברי ההסבר שהדוח שיועבר לרשם המפלגות, לצד הדוחות שמועברים למבקר המדינה, גם ההודעה שמועברת לרשם, אבל באמת תהיה האחדה של המועדים. זה משהו מקובל עלינו. אנחנו מבינים שההבדל במועדים מקשה ומסרבל, וזה בסדר לאחד את המועדים. </w:t>
      </w:r>
    </w:p>
    <w:p w14:paraId="18747C87" w14:textId="77777777" w:rsidR="0083406F" w:rsidRDefault="0083406F" w:rsidP="0083406F">
      <w:pPr>
        <w:keepNext/>
        <w:bidi/>
        <w:jc w:val="both"/>
        <w:rPr>
          <w:rFonts w:cs="David" w:hint="cs"/>
          <w:rtl/>
        </w:rPr>
      </w:pPr>
    </w:p>
    <w:p w14:paraId="47D9FF04" w14:textId="77777777" w:rsidR="0083406F" w:rsidRDefault="0083406F" w:rsidP="0083406F">
      <w:pPr>
        <w:keepNext/>
        <w:bidi/>
        <w:ind w:firstLine="720"/>
        <w:jc w:val="both"/>
        <w:rPr>
          <w:rFonts w:cs="David" w:hint="cs"/>
          <w:rtl/>
        </w:rPr>
      </w:pPr>
      <w:r>
        <w:rPr>
          <w:rFonts w:cs="David" w:hint="cs"/>
          <w:rtl/>
        </w:rPr>
        <w:t xml:space="preserve">לגבי תוכן או מהות הדוחות </w:t>
      </w:r>
      <w:r>
        <w:rPr>
          <w:rFonts w:cs="David"/>
          <w:rtl/>
        </w:rPr>
        <w:t>–</w:t>
      </w:r>
      <w:r>
        <w:rPr>
          <w:rFonts w:cs="David" w:hint="cs"/>
          <w:rtl/>
        </w:rPr>
        <w:t xml:space="preserve"> מדובר כאן בשני דוחות שונים, בשני חוקים שונים, לעיתים עם תכליות שונות, כאשר הדוח של מבקר המדינה הוא דוח חשבונאי מפורט יותר ומקיף יותר, והדוח שמועבר לרשם המפלגות מתייחס להוראות קונקרטיות שמצויות בחוק המפלגות שנוגעות להתנהלות הכספית והכלכלית של המפלגה, ומתייחס לאיסורים קונקרטיים שקיימים בחוק לעניין ההתנהלות הזאת של המפלגה. לכן לדעתנו, אין מקום כרגע לבטל את ההודעה הזאת שמועברת לרשם ולהגיש רק את הדוח שמועבר למבקר, אלא שזה יהיה לצד. גם בסך הכול לא מדובר בהודעה שהיא מאוד קשה למימוש, לא משהו מסורבל. </w:t>
      </w:r>
    </w:p>
    <w:p w14:paraId="11190A3B" w14:textId="77777777" w:rsidR="0083406F" w:rsidRDefault="0083406F" w:rsidP="0083406F">
      <w:pPr>
        <w:keepNext/>
        <w:bidi/>
        <w:jc w:val="both"/>
        <w:rPr>
          <w:rFonts w:cs="David" w:hint="cs"/>
          <w:rtl/>
        </w:rPr>
      </w:pPr>
    </w:p>
    <w:p w14:paraId="08AA41BE"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A8D45E" w14:textId="77777777" w:rsidR="0083406F" w:rsidRDefault="0083406F" w:rsidP="0083406F">
      <w:pPr>
        <w:bidi/>
        <w:jc w:val="both"/>
        <w:rPr>
          <w:rFonts w:cs="David" w:hint="cs"/>
          <w:u w:val="single"/>
          <w:rtl/>
        </w:rPr>
      </w:pPr>
    </w:p>
    <w:p w14:paraId="15E7D26C" w14:textId="77777777" w:rsidR="0083406F" w:rsidRDefault="0083406F" w:rsidP="0083406F">
      <w:pPr>
        <w:keepNext/>
        <w:bidi/>
        <w:jc w:val="both"/>
        <w:rPr>
          <w:rFonts w:cs="David" w:hint="cs"/>
          <w:rtl/>
        </w:rPr>
      </w:pPr>
      <w:r>
        <w:rPr>
          <w:rFonts w:cs="David" w:hint="cs"/>
          <w:rtl/>
        </w:rPr>
        <w:tab/>
        <w:t xml:space="preserve">אני לא מציע לבטל. אולי נעשה חיבור </w:t>
      </w:r>
      <w:r>
        <w:rPr>
          <w:rFonts w:cs="David"/>
          <w:rtl/>
        </w:rPr>
        <w:t>–</w:t>
      </w:r>
      <w:r>
        <w:rPr>
          <w:rFonts w:cs="David" w:hint="cs"/>
          <w:rtl/>
        </w:rPr>
        <w:t xml:space="preserve"> נגיש לשני הגורמים דוח שכולל את ההודעה עם הפרטים שצריך פלוס המאזן כדי שלכל הגורמים הרלוונטיים יהיה כל המידע. </w:t>
      </w:r>
    </w:p>
    <w:p w14:paraId="79803C84" w14:textId="77777777" w:rsidR="0083406F" w:rsidRDefault="0083406F" w:rsidP="0083406F">
      <w:pPr>
        <w:keepNext/>
        <w:bidi/>
        <w:jc w:val="both"/>
        <w:rPr>
          <w:rFonts w:cs="David" w:hint="cs"/>
          <w:rtl/>
        </w:rPr>
      </w:pPr>
    </w:p>
    <w:p w14:paraId="479E9880" w14:textId="77777777" w:rsidR="0083406F" w:rsidRPr="005D5169" w:rsidRDefault="0083406F" w:rsidP="0083406F">
      <w:pPr>
        <w:keepNext/>
        <w:bidi/>
        <w:jc w:val="both"/>
        <w:rPr>
          <w:rFonts w:cs="David" w:hint="cs"/>
          <w:u w:val="single"/>
          <w:rtl/>
        </w:rPr>
      </w:pPr>
      <w:r w:rsidRPr="005D5169">
        <w:rPr>
          <w:rFonts w:cs="David" w:hint="cs"/>
          <w:u w:val="single"/>
          <w:rtl/>
        </w:rPr>
        <w:t xml:space="preserve">עמי </w:t>
      </w:r>
      <w:proofErr w:type="spellStart"/>
      <w:r w:rsidRPr="005D5169">
        <w:rPr>
          <w:rFonts w:cs="David" w:hint="cs"/>
          <w:u w:val="single"/>
          <w:rtl/>
        </w:rPr>
        <w:t>ברקוביץ</w:t>
      </w:r>
      <w:proofErr w:type="spellEnd"/>
      <w:r w:rsidRPr="005D5169">
        <w:rPr>
          <w:rFonts w:cs="David" w:hint="cs"/>
          <w:u w:val="single"/>
          <w:rtl/>
        </w:rPr>
        <w:t>':</w:t>
      </w:r>
    </w:p>
    <w:p w14:paraId="2A4D4CC7" w14:textId="77777777" w:rsidR="0083406F" w:rsidRDefault="0083406F" w:rsidP="0083406F">
      <w:pPr>
        <w:keepNext/>
        <w:bidi/>
        <w:jc w:val="both"/>
        <w:rPr>
          <w:rFonts w:cs="David" w:hint="cs"/>
          <w:rtl/>
        </w:rPr>
      </w:pPr>
    </w:p>
    <w:p w14:paraId="728745CE" w14:textId="77777777" w:rsidR="0083406F" w:rsidRDefault="0083406F" w:rsidP="0083406F">
      <w:pPr>
        <w:keepNext/>
        <w:bidi/>
        <w:jc w:val="both"/>
        <w:rPr>
          <w:rFonts w:cs="David" w:hint="cs"/>
          <w:rtl/>
        </w:rPr>
      </w:pPr>
      <w:r>
        <w:rPr>
          <w:rFonts w:cs="David" w:hint="cs"/>
          <w:rtl/>
        </w:rPr>
        <w:tab/>
        <w:t xml:space="preserve">כל הגורמים האלה יקבלו מידע - - - </w:t>
      </w:r>
    </w:p>
    <w:p w14:paraId="4A8DF608" w14:textId="77777777" w:rsidR="0083406F" w:rsidRDefault="0083406F" w:rsidP="0083406F">
      <w:pPr>
        <w:keepNext/>
        <w:bidi/>
        <w:jc w:val="both"/>
        <w:rPr>
          <w:rFonts w:cs="David" w:hint="cs"/>
          <w:rtl/>
        </w:rPr>
      </w:pPr>
    </w:p>
    <w:p w14:paraId="43247709"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8F75DD9" w14:textId="77777777" w:rsidR="0083406F" w:rsidRDefault="0083406F" w:rsidP="0083406F">
      <w:pPr>
        <w:bidi/>
        <w:jc w:val="both"/>
        <w:rPr>
          <w:rFonts w:cs="David" w:hint="cs"/>
          <w:u w:val="single"/>
          <w:rtl/>
        </w:rPr>
      </w:pPr>
    </w:p>
    <w:p w14:paraId="74D835E8" w14:textId="77777777" w:rsidR="0083406F" w:rsidRDefault="0083406F" w:rsidP="0083406F">
      <w:pPr>
        <w:keepNext/>
        <w:bidi/>
        <w:jc w:val="both"/>
        <w:rPr>
          <w:rFonts w:cs="David" w:hint="cs"/>
          <w:rtl/>
        </w:rPr>
      </w:pPr>
      <w:r>
        <w:rPr>
          <w:rFonts w:cs="David" w:hint="cs"/>
          <w:rtl/>
        </w:rPr>
        <w:tab/>
        <w:t xml:space="preserve">אנחנו לפני הקריאה הראשונה, ויש הסכמה עקרונית שמה שלא צריך לסרבל לא צריך לסרבל; במה שיש חילוקי דוחות או דברים מהסוג הזה, זה דיון בפני עצמו, ויכול להיות שאז לא תהיה ברירה ויצטרכו גם להגיש דוחות נפרדים. מה שנמצא גם בדוח מבקר המדינה, גם בדוח לרשם המפלגות וגם בדוח ליושב ראש הכנסת </w:t>
      </w:r>
      <w:r>
        <w:rPr>
          <w:rFonts w:cs="David"/>
          <w:rtl/>
        </w:rPr>
        <w:t>–</w:t>
      </w:r>
      <w:r>
        <w:rPr>
          <w:rFonts w:cs="David" w:hint="cs"/>
          <w:rtl/>
        </w:rPr>
        <w:t xml:space="preserve"> יאוחד. מה שנפרד אני לא הולך לשנות גם לא בחקיקה לקריאה שנייה ושלישית אין לי תוכנית כזאת, אלא אם כן יתברר במהלך הדיונים על קריאה שנייה ושלישית שיש צורך, וננסה כמובן להגיע להסכמה, אבל על פניו זה לא נראה. בין הקריאה הראשונה לבין הקריאה השנייה והשלישית ננסה להגיע להסכמה מהו דוח ששווה לכולם שאז לא צריך לעשות פעמיים, ומה שהוא נפרד לעשות בנפרד, אבל באותו מועד. הרי בקריאה הראשונה אנחנו לא סוגרים את העניין. העיקרון צריך להיות כזה שמה שהוא דוח שווה, וזה כנראה, רוב הדברים </w:t>
      </w:r>
      <w:r>
        <w:rPr>
          <w:rFonts w:cs="David"/>
          <w:rtl/>
        </w:rPr>
        <w:t>–</w:t>
      </w:r>
      <w:r>
        <w:rPr>
          <w:rFonts w:cs="David" w:hint="cs"/>
          <w:rtl/>
        </w:rPr>
        <w:t xml:space="preserve"> יהיה דוח שווה, לא צריך לעשות אותו פעמיים. </w:t>
      </w:r>
    </w:p>
    <w:p w14:paraId="2598EA96" w14:textId="77777777" w:rsidR="0083406F" w:rsidRDefault="0083406F" w:rsidP="0083406F">
      <w:pPr>
        <w:keepNext/>
        <w:bidi/>
        <w:jc w:val="both"/>
        <w:rPr>
          <w:rFonts w:cs="David" w:hint="cs"/>
          <w:rtl/>
        </w:rPr>
      </w:pPr>
    </w:p>
    <w:p w14:paraId="766C4625" w14:textId="77777777" w:rsidR="0083406F" w:rsidRDefault="0083406F" w:rsidP="0083406F">
      <w:pPr>
        <w:keepNext/>
        <w:bidi/>
        <w:jc w:val="both"/>
        <w:rPr>
          <w:rFonts w:cs="David" w:hint="cs"/>
          <w:rtl/>
        </w:rPr>
      </w:pPr>
      <w:r w:rsidRPr="000375D5">
        <w:rPr>
          <w:rFonts w:cs="David" w:hint="cs"/>
          <w:u w:val="single"/>
          <w:rtl/>
        </w:rPr>
        <w:t>ליאת מרגלית:</w:t>
      </w:r>
    </w:p>
    <w:p w14:paraId="32CBE87C" w14:textId="77777777" w:rsidR="0083406F" w:rsidRDefault="0083406F" w:rsidP="0083406F">
      <w:pPr>
        <w:keepNext/>
        <w:bidi/>
        <w:jc w:val="both"/>
        <w:rPr>
          <w:rFonts w:cs="David" w:hint="cs"/>
          <w:rtl/>
        </w:rPr>
      </w:pPr>
    </w:p>
    <w:p w14:paraId="53A2BE61" w14:textId="77777777" w:rsidR="0083406F" w:rsidRDefault="0083406F" w:rsidP="0083406F">
      <w:pPr>
        <w:keepNext/>
        <w:bidi/>
        <w:jc w:val="both"/>
        <w:rPr>
          <w:rFonts w:cs="David" w:hint="cs"/>
          <w:rtl/>
        </w:rPr>
      </w:pPr>
      <w:r>
        <w:rPr>
          <w:rFonts w:cs="David" w:hint="cs"/>
          <w:rtl/>
        </w:rPr>
        <w:tab/>
        <w:t xml:space="preserve">קודם כול זה דורש שיתוף פעולה כאן. זה בסדר שיהיה שיתוף פעולה - - </w:t>
      </w:r>
    </w:p>
    <w:p w14:paraId="256E6735" w14:textId="77777777" w:rsidR="0083406F" w:rsidRDefault="0083406F" w:rsidP="0083406F">
      <w:pPr>
        <w:keepNext/>
        <w:bidi/>
        <w:jc w:val="both"/>
        <w:rPr>
          <w:rFonts w:cs="David" w:hint="cs"/>
          <w:rtl/>
        </w:rPr>
      </w:pPr>
    </w:p>
    <w:p w14:paraId="177A192C"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42247A50" w14:textId="77777777" w:rsidR="0083406F" w:rsidRDefault="0083406F" w:rsidP="0083406F">
      <w:pPr>
        <w:bidi/>
        <w:jc w:val="both"/>
        <w:rPr>
          <w:rFonts w:cs="David" w:hint="cs"/>
          <w:u w:val="single"/>
          <w:rtl/>
        </w:rPr>
      </w:pPr>
    </w:p>
    <w:p w14:paraId="0C7513ED" w14:textId="77777777" w:rsidR="0083406F" w:rsidRDefault="0083406F" w:rsidP="0083406F">
      <w:pPr>
        <w:keepNext/>
        <w:bidi/>
        <w:jc w:val="both"/>
        <w:rPr>
          <w:rFonts w:cs="David" w:hint="cs"/>
          <w:rtl/>
        </w:rPr>
      </w:pPr>
      <w:r>
        <w:rPr>
          <w:rFonts w:cs="David" w:hint="cs"/>
          <w:rtl/>
        </w:rPr>
        <w:tab/>
        <w:t xml:space="preserve">יש מספיק דברים בכנסת שאני צריך לחלוק בהם, פה אני לא צריך לחלוק. </w:t>
      </w:r>
    </w:p>
    <w:p w14:paraId="028A1BCE" w14:textId="77777777" w:rsidR="0083406F" w:rsidRDefault="0083406F" w:rsidP="0083406F">
      <w:pPr>
        <w:keepNext/>
        <w:bidi/>
        <w:jc w:val="both"/>
        <w:rPr>
          <w:rFonts w:cs="David" w:hint="cs"/>
          <w:rtl/>
        </w:rPr>
      </w:pPr>
    </w:p>
    <w:p w14:paraId="075963DD" w14:textId="77777777" w:rsidR="0083406F" w:rsidRDefault="0083406F" w:rsidP="0083406F">
      <w:pPr>
        <w:bidi/>
        <w:jc w:val="both"/>
        <w:rPr>
          <w:rFonts w:cs="David" w:hint="cs"/>
          <w:u w:val="single"/>
          <w:rtl/>
        </w:rPr>
      </w:pPr>
      <w:r w:rsidRPr="006B10D7">
        <w:rPr>
          <w:rFonts w:cs="David" w:hint="cs"/>
          <w:u w:val="single"/>
          <w:rtl/>
        </w:rPr>
        <w:t>היו</w:t>
      </w:r>
      <w:r w:rsidRPr="006B10D7">
        <w:rPr>
          <w:rFonts w:cs="David"/>
          <w:u w:val="single"/>
          <w:rtl/>
        </w:rPr>
        <w:t>"</w:t>
      </w:r>
      <w:r w:rsidRPr="006B10D7">
        <w:rPr>
          <w:rFonts w:cs="David" w:hint="cs"/>
          <w:u w:val="single"/>
          <w:rtl/>
        </w:rPr>
        <w:t xml:space="preserve">ר יריב </w:t>
      </w:r>
      <w:proofErr w:type="spellStart"/>
      <w:r w:rsidRPr="006B10D7">
        <w:rPr>
          <w:rFonts w:cs="David" w:hint="cs"/>
          <w:u w:val="single"/>
          <w:rtl/>
        </w:rPr>
        <w:t>לוין</w:t>
      </w:r>
      <w:proofErr w:type="spellEnd"/>
      <w:r w:rsidRPr="006B10D7">
        <w:rPr>
          <w:rFonts w:cs="David" w:hint="cs"/>
          <w:u w:val="single"/>
          <w:rtl/>
        </w:rPr>
        <w:t>:</w:t>
      </w:r>
    </w:p>
    <w:p w14:paraId="0B58C758" w14:textId="77777777" w:rsidR="0083406F" w:rsidRDefault="0083406F" w:rsidP="0083406F">
      <w:pPr>
        <w:bidi/>
        <w:jc w:val="both"/>
        <w:rPr>
          <w:rFonts w:cs="David" w:hint="cs"/>
          <w:u w:val="single"/>
          <w:rtl/>
        </w:rPr>
      </w:pPr>
    </w:p>
    <w:p w14:paraId="67E42BF6" w14:textId="77777777" w:rsidR="0083406F" w:rsidRDefault="0083406F" w:rsidP="0083406F">
      <w:pPr>
        <w:keepNext/>
        <w:bidi/>
        <w:jc w:val="both"/>
        <w:rPr>
          <w:rFonts w:cs="David" w:hint="cs"/>
          <w:rtl/>
        </w:rPr>
      </w:pPr>
      <w:r>
        <w:rPr>
          <w:rFonts w:cs="David" w:hint="cs"/>
          <w:rtl/>
        </w:rPr>
        <w:tab/>
        <w:t xml:space="preserve">אנחנו לא נכפה עליכם לא לוותר על פרטים שכל אחד חושב שהם חשובים לו, ולא לקבל פרטים שמי מכם אומר שהוא לא רוצה לקבל או שהם לא רלוונטיים אליו. השאלה שאנחנו שואלים, והיא יותר במישור ההידברות ביניכם היא האם יש יכולת להגיע לסנכרון של דוח כזה שיענה למה שהם צריכים ולמה שאתם צריכים, ומצד שני אולי יכלול פרטים שהם מיותרים לגבי צד מסוים אבל זה לא אסון אם יהיה לו אותם כי הרי ממילא הדברים הם פומביים. אם תגיעו להסכמה כזאת </w:t>
      </w:r>
      <w:r>
        <w:rPr>
          <w:rFonts w:cs="David"/>
          <w:rtl/>
        </w:rPr>
        <w:t>–</w:t>
      </w:r>
      <w:r>
        <w:rPr>
          <w:rFonts w:cs="David" w:hint="cs"/>
          <w:rtl/>
        </w:rPr>
        <w:t xml:space="preserve"> מה טוב, זה יחסוך סרבול. לא יהיה, לא יהיה. </w:t>
      </w:r>
    </w:p>
    <w:p w14:paraId="3777655F" w14:textId="77777777" w:rsidR="0083406F" w:rsidRDefault="0083406F" w:rsidP="0083406F">
      <w:pPr>
        <w:keepNext/>
        <w:bidi/>
        <w:jc w:val="both"/>
        <w:rPr>
          <w:rFonts w:cs="David" w:hint="cs"/>
          <w:rtl/>
        </w:rPr>
      </w:pPr>
    </w:p>
    <w:p w14:paraId="7A78BAC2"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4A1AF19" w14:textId="77777777" w:rsidR="0083406F" w:rsidRDefault="0083406F" w:rsidP="0083406F">
      <w:pPr>
        <w:bidi/>
        <w:jc w:val="both"/>
        <w:rPr>
          <w:rFonts w:cs="David" w:hint="cs"/>
          <w:u w:val="single"/>
          <w:rtl/>
        </w:rPr>
      </w:pPr>
    </w:p>
    <w:p w14:paraId="49C7070E" w14:textId="77777777" w:rsidR="0083406F" w:rsidRDefault="0083406F" w:rsidP="0083406F">
      <w:pPr>
        <w:keepNext/>
        <w:bidi/>
        <w:jc w:val="both"/>
        <w:rPr>
          <w:rFonts w:cs="David" w:hint="cs"/>
          <w:rtl/>
        </w:rPr>
      </w:pPr>
      <w:r>
        <w:rPr>
          <w:rFonts w:cs="David" w:hint="cs"/>
          <w:rtl/>
        </w:rPr>
        <w:tab/>
        <w:t xml:space="preserve"> אם לא, נישאר בהצעה המקורית.</w:t>
      </w:r>
    </w:p>
    <w:p w14:paraId="73668E08" w14:textId="77777777" w:rsidR="0083406F" w:rsidRDefault="0083406F" w:rsidP="0083406F">
      <w:pPr>
        <w:keepNext/>
        <w:bidi/>
        <w:jc w:val="both"/>
        <w:rPr>
          <w:rFonts w:cs="David" w:hint="cs"/>
          <w:rtl/>
        </w:rPr>
      </w:pPr>
    </w:p>
    <w:p w14:paraId="4063C2F7" w14:textId="77777777" w:rsidR="0083406F" w:rsidRDefault="0083406F" w:rsidP="0083406F">
      <w:pPr>
        <w:bidi/>
        <w:jc w:val="both"/>
        <w:rPr>
          <w:rFonts w:cs="David"/>
          <w:u w:val="single"/>
        </w:rPr>
      </w:pPr>
      <w:r>
        <w:rPr>
          <w:rFonts w:cs="David" w:hint="cs"/>
          <w:rtl/>
        </w:rPr>
        <w:t xml:space="preserve"> </w:t>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E3B5386" w14:textId="77777777" w:rsidR="0083406F" w:rsidRDefault="0083406F" w:rsidP="0083406F">
      <w:pPr>
        <w:bidi/>
        <w:jc w:val="both"/>
        <w:rPr>
          <w:rFonts w:cs="David" w:hint="cs"/>
          <w:u w:val="single"/>
          <w:rtl/>
        </w:rPr>
      </w:pPr>
    </w:p>
    <w:p w14:paraId="550014B2" w14:textId="77777777" w:rsidR="0083406F" w:rsidRDefault="0083406F" w:rsidP="0083406F">
      <w:pPr>
        <w:keepNext/>
        <w:bidi/>
        <w:jc w:val="both"/>
        <w:rPr>
          <w:rFonts w:cs="David" w:hint="cs"/>
          <w:rtl/>
        </w:rPr>
      </w:pPr>
      <w:r>
        <w:rPr>
          <w:rFonts w:cs="David" w:hint="cs"/>
          <w:rtl/>
        </w:rPr>
        <w:tab/>
        <w:t xml:space="preserve">אבל אני יכול להגיד לכם שמזווית הראייה שלנו זה מצב מוזר שאתה צריך לעשות כמה דוחות מקבילים על אותו עניין שבסוף יש להם אותה מטרה כוללת. </w:t>
      </w:r>
    </w:p>
    <w:p w14:paraId="7F26C268" w14:textId="77777777" w:rsidR="0083406F" w:rsidRDefault="0083406F" w:rsidP="0083406F">
      <w:pPr>
        <w:keepNext/>
        <w:bidi/>
        <w:jc w:val="both"/>
        <w:rPr>
          <w:rFonts w:cs="David" w:hint="cs"/>
          <w:rtl/>
        </w:rPr>
      </w:pPr>
    </w:p>
    <w:p w14:paraId="0CFD1681"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4551D1E" w14:textId="77777777" w:rsidR="0083406F" w:rsidRDefault="0083406F" w:rsidP="0083406F">
      <w:pPr>
        <w:bidi/>
        <w:jc w:val="both"/>
        <w:rPr>
          <w:rFonts w:cs="David" w:hint="cs"/>
          <w:u w:val="single"/>
          <w:rtl/>
        </w:rPr>
      </w:pPr>
    </w:p>
    <w:p w14:paraId="304AE1F7" w14:textId="77777777" w:rsidR="0083406F" w:rsidRDefault="0083406F" w:rsidP="0083406F">
      <w:pPr>
        <w:keepNext/>
        <w:bidi/>
        <w:jc w:val="both"/>
        <w:rPr>
          <w:rFonts w:cs="David" w:hint="cs"/>
          <w:rtl/>
        </w:rPr>
      </w:pPr>
      <w:r>
        <w:rPr>
          <w:rFonts w:cs="David" w:hint="cs"/>
          <w:rtl/>
        </w:rPr>
        <w:tab/>
        <w:t xml:space="preserve">גם צריך לשלם על זה לרואה חשבון. על כל דוח שהוא מגיש הוא גובה כסף. </w:t>
      </w:r>
    </w:p>
    <w:p w14:paraId="43CB80F2" w14:textId="77777777" w:rsidR="0083406F" w:rsidRDefault="0083406F" w:rsidP="0083406F">
      <w:pPr>
        <w:keepNext/>
        <w:bidi/>
        <w:jc w:val="both"/>
        <w:rPr>
          <w:rFonts w:cs="David" w:hint="cs"/>
          <w:rtl/>
        </w:rPr>
      </w:pPr>
    </w:p>
    <w:p w14:paraId="711E90F0"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CAB3CE6" w14:textId="77777777" w:rsidR="0083406F" w:rsidRDefault="0083406F" w:rsidP="0083406F">
      <w:pPr>
        <w:bidi/>
        <w:jc w:val="both"/>
        <w:rPr>
          <w:rFonts w:cs="David" w:hint="cs"/>
          <w:u w:val="single"/>
          <w:rtl/>
        </w:rPr>
      </w:pPr>
    </w:p>
    <w:p w14:paraId="104C2B2F" w14:textId="77777777" w:rsidR="0083406F" w:rsidRDefault="0083406F" w:rsidP="0083406F">
      <w:pPr>
        <w:keepNext/>
        <w:bidi/>
        <w:jc w:val="both"/>
        <w:rPr>
          <w:rFonts w:cs="David" w:hint="cs"/>
          <w:rtl/>
        </w:rPr>
      </w:pPr>
      <w:r>
        <w:rPr>
          <w:rFonts w:cs="David" w:hint="cs"/>
          <w:rtl/>
        </w:rPr>
        <w:tab/>
        <w:t xml:space="preserve">הוא מכביד, הוא חושף את העניין לטעויות. </w:t>
      </w:r>
    </w:p>
    <w:p w14:paraId="55216591" w14:textId="77777777" w:rsidR="0083406F" w:rsidRDefault="0083406F" w:rsidP="0083406F">
      <w:pPr>
        <w:keepNext/>
        <w:bidi/>
        <w:jc w:val="both"/>
        <w:rPr>
          <w:rFonts w:cs="David" w:hint="cs"/>
          <w:rtl/>
        </w:rPr>
      </w:pPr>
    </w:p>
    <w:p w14:paraId="7D424E0E"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73B95BE1" w14:textId="77777777" w:rsidR="0083406F" w:rsidRDefault="0083406F" w:rsidP="0083406F">
      <w:pPr>
        <w:bidi/>
        <w:jc w:val="both"/>
        <w:rPr>
          <w:rFonts w:cs="David" w:hint="cs"/>
          <w:u w:val="single"/>
          <w:rtl/>
        </w:rPr>
      </w:pPr>
    </w:p>
    <w:p w14:paraId="2906BD0D" w14:textId="77777777" w:rsidR="0083406F" w:rsidRDefault="0083406F" w:rsidP="0083406F">
      <w:pPr>
        <w:keepNext/>
        <w:bidi/>
        <w:jc w:val="both"/>
        <w:rPr>
          <w:rFonts w:cs="David" w:hint="cs"/>
          <w:rtl/>
        </w:rPr>
      </w:pPr>
      <w:r>
        <w:rPr>
          <w:rFonts w:cs="David" w:hint="cs"/>
          <w:rtl/>
        </w:rPr>
        <w:tab/>
        <w:t xml:space="preserve">- - - זה כספי ציבור. </w:t>
      </w:r>
    </w:p>
    <w:p w14:paraId="028F6E5F" w14:textId="77777777" w:rsidR="0083406F" w:rsidRDefault="0083406F" w:rsidP="0083406F">
      <w:pPr>
        <w:keepNext/>
        <w:bidi/>
        <w:jc w:val="both"/>
        <w:rPr>
          <w:rFonts w:cs="David" w:hint="cs"/>
          <w:rtl/>
        </w:rPr>
      </w:pPr>
    </w:p>
    <w:p w14:paraId="5389F366" w14:textId="77777777" w:rsidR="0083406F" w:rsidRDefault="0083406F" w:rsidP="0083406F">
      <w:pPr>
        <w:keepNext/>
        <w:bidi/>
        <w:jc w:val="both"/>
        <w:rPr>
          <w:rFonts w:cs="David" w:hint="cs"/>
          <w:rtl/>
        </w:rPr>
      </w:pPr>
      <w:r w:rsidRPr="000375D5">
        <w:rPr>
          <w:rFonts w:cs="David" w:hint="cs"/>
          <w:u w:val="single"/>
          <w:rtl/>
        </w:rPr>
        <w:t>ליאת מרגלית:</w:t>
      </w:r>
    </w:p>
    <w:p w14:paraId="6E4B756F" w14:textId="77777777" w:rsidR="0083406F" w:rsidRDefault="0083406F" w:rsidP="0083406F">
      <w:pPr>
        <w:keepNext/>
        <w:bidi/>
        <w:jc w:val="both"/>
        <w:rPr>
          <w:rFonts w:cs="David" w:hint="cs"/>
          <w:rtl/>
        </w:rPr>
      </w:pPr>
    </w:p>
    <w:p w14:paraId="5FE50AF3" w14:textId="77777777" w:rsidR="0083406F" w:rsidRDefault="0083406F" w:rsidP="0083406F">
      <w:pPr>
        <w:keepNext/>
        <w:bidi/>
        <w:jc w:val="both"/>
        <w:rPr>
          <w:rFonts w:cs="David" w:hint="cs"/>
          <w:rtl/>
        </w:rPr>
      </w:pPr>
      <w:r>
        <w:rPr>
          <w:rFonts w:cs="David" w:hint="cs"/>
          <w:rtl/>
        </w:rPr>
        <w:tab/>
        <w:t xml:space="preserve">אני רוצה לציין עוד שני דברים: קודם כול ננסה לבדוק עם אנשי מבקר המדינה מה בדיוק כולל הדוח ולראות אם יש שם כפילויות. אבל מה שחשוב לי לציין זה שהדוח שמוגש לרשם המפלגות מוגש גם על-ידי מפלגות שאין להן סיעות בכנסת, ואני מבינה שאין לכם עניין בזה, אבל במידה שיוחלט לגבי שדוח לגבי מפלגות שיש להן סיעות יהיה מעתה ואילך דוח אחר בפורמט אחר, יוגשו לרשם המפלגות שני פורמטים של דוחות, ואני לא בטוחה שזה נכון. </w:t>
      </w:r>
    </w:p>
    <w:p w14:paraId="70E1EE35" w14:textId="77777777" w:rsidR="0083406F" w:rsidRDefault="0083406F" w:rsidP="0083406F">
      <w:pPr>
        <w:keepNext/>
        <w:bidi/>
        <w:jc w:val="both"/>
        <w:rPr>
          <w:rFonts w:cs="David" w:hint="cs"/>
          <w:rtl/>
        </w:rPr>
      </w:pPr>
    </w:p>
    <w:p w14:paraId="267C509B"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A2D0CC6" w14:textId="77777777" w:rsidR="0083406F" w:rsidRDefault="0083406F" w:rsidP="0083406F">
      <w:pPr>
        <w:bidi/>
        <w:jc w:val="both"/>
        <w:rPr>
          <w:rFonts w:cs="David" w:hint="cs"/>
          <w:u w:val="single"/>
          <w:rtl/>
        </w:rPr>
      </w:pPr>
    </w:p>
    <w:p w14:paraId="7D4FBFD3" w14:textId="77777777" w:rsidR="0083406F" w:rsidRDefault="0083406F" w:rsidP="0083406F">
      <w:pPr>
        <w:keepNext/>
        <w:bidi/>
        <w:ind w:firstLine="720"/>
        <w:jc w:val="both"/>
        <w:rPr>
          <w:rFonts w:cs="David" w:hint="cs"/>
          <w:rtl/>
        </w:rPr>
      </w:pPr>
      <w:r>
        <w:rPr>
          <w:rFonts w:cs="David" w:hint="cs"/>
          <w:rtl/>
        </w:rPr>
        <w:t xml:space="preserve">אנחנו המציעים מדברים על הסיעות בכנסת. </w:t>
      </w:r>
    </w:p>
    <w:p w14:paraId="777EEED2" w14:textId="77777777" w:rsidR="0083406F" w:rsidRDefault="0083406F" w:rsidP="0083406F">
      <w:pPr>
        <w:keepNext/>
        <w:bidi/>
        <w:jc w:val="both"/>
        <w:rPr>
          <w:rFonts w:cs="David" w:hint="cs"/>
          <w:rtl/>
        </w:rPr>
      </w:pPr>
    </w:p>
    <w:p w14:paraId="5B9CE127" w14:textId="77777777" w:rsidR="0083406F" w:rsidRDefault="0083406F" w:rsidP="0083406F">
      <w:pPr>
        <w:keepNext/>
        <w:bidi/>
        <w:jc w:val="both"/>
        <w:rPr>
          <w:rFonts w:cs="David"/>
        </w:rPr>
      </w:pPr>
      <w:r>
        <w:rPr>
          <w:rFonts w:cs="David" w:hint="cs"/>
          <w:u w:val="single"/>
          <w:rtl/>
        </w:rPr>
        <w:t>ליאת מרגלית:</w:t>
      </w:r>
    </w:p>
    <w:p w14:paraId="2C76808B" w14:textId="77777777" w:rsidR="0083406F" w:rsidRDefault="0083406F" w:rsidP="0083406F">
      <w:pPr>
        <w:keepNext/>
        <w:bidi/>
        <w:jc w:val="both"/>
        <w:rPr>
          <w:rFonts w:cs="David" w:hint="cs"/>
          <w:rtl/>
        </w:rPr>
      </w:pPr>
    </w:p>
    <w:p w14:paraId="592E1323" w14:textId="77777777" w:rsidR="0083406F" w:rsidRDefault="0083406F" w:rsidP="0083406F">
      <w:pPr>
        <w:keepNext/>
        <w:bidi/>
        <w:jc w:val="both"/>
        <w:rPr>
          <w:rFonts w:cs="David" w:hint="cs"/>
          <w:rtl/>
        </w:rPr>
      </w:pPr>
      <w:r>
        <w:rPr>
          <w:rFonts w:cs="David" w:hint="cs"/>
          <w:rtl/>
        </w:rPr>
        <w:tab/>
        <w:t>אני מבינה.</w:t>
      </w:r>
    </w:p>
    <w:p w14:paraId="57A0F9DC" w14:textId="77777777" w:rsidR="0083406F" w:rsidRDefault="0083406F" w:rsidP="0083406F">
      <w:pPr>
        <w:keepNext/>
        <w:bidi/>
        <w:jc w:val="both"/>
        <w:rPr>
          <w:rFonts w:cs="David" w:hint="cs"/>
          <w:rtl/>
        </w:rPr>
      </w:pPr>
    </w:p>
    <w:p w14:paraId="559E4616" w14:textId="77777777" w:rsidR="0083406F" w:rsidRDefault="0083406F" w:rsidP="0083406F">
      <w:pPr>
        <w:keepNext/>
        <w:bidi/>
        <w:jc w:val="both"/>
        <w:rPr>
          <w:rFonts w:cs="David" w:hint="cs"/>
          <w:rtl/>
        </w:rPr>
      </w:pPr>
      <w:r w:rsidRPr="005D5169">
        <w:rPr>
          <w:rFonts w:cs="David" w:hint="cs"/>
          <w:u w:val="single"/>
          <w:rtl/>
        </w:rPr>
        <w:t xml:space="preserve">עמי </w:t>
      </w:r>
      <w:proofErr w:type="spellStart"/>
      <w:r w:rsidRPr="005D5169">
        <w:rPr>
          <w:rFonts w:cs="David" w:hint="cs"/>
          <w:u w:val="single"/>
          <w:rtl/>
        </w:rPr>
        <w:t>ברקוביץ</w:t>
      </w:r>
      <w:proofErr w:type="spellEnd"/>
      <w:r w:rsidRPr="005D5169">
        <w:rPr>
          <w:rFonts w:cs="David"/>
          <w:u w:val="single"/>
          <w:rtl/>
        </w:rPr>
        <w:t>'</w:t>
      </w:r>
      <w:r w:rsidRPr="005D5169">
        <w:rPr>
          <w:rFonts w:cs="David" w:hint="cs"/>
          <w:u w:val="single"/>
          <w:rtl/>
        </w:rPr>
        <w:t>:</w:t>
      </w:r>
    </w:p>
    <w:p w14:paraId="33F399AD" w14:textId="77777777" w:rsidR="0083406F" w:rsidRDefault="0083406F" w:rsidP="0083406F">
      <w:pPr>
        <w:keepNext/>
        <w:bidi/>
        <w:jc w:val="both"/>
        <w:rPr>
          <w:rFonts w:cs="David" w:hint="cs"/>
          <w:rtl/>
        </w:rPr>
      </w:pPr>
    </w:p>
    <w:p w14:paraId="235B59F7" w14:textId="77777777" w:rsidR="0083406F" w:rsidRDefault="0083406F" w:rsidP="0083406F">
      <w:pPr>
        <w:keepNext/>
        <w:bidi/>
        <w:jc w:val="both"/>
        <w:rPr>
          <w:rFonts w:cs="David" w:hint="cs"/>
          <w:rtl/>
        </w:rPr>
      </w:pPr>
      <w:r>
        <w:rPr>
          <w:rFonts w:cs="David" w:hint="cs"/>
          <w:rtl/>
        </w:rPr>
        <w:tab/>
        <w:t xml:space="preserve">יש דרישה כללית בחוק המפלגות לדיווח מכלל המפלגות, לא כאלה שהן סיעות. לדיווח הזה יש </w:t>
      </w:r>
      <w:proofErr w:type="spellStart"/>
      <w:r>
        <w:rPr>
          <w:rFonts w:cs="David" w:hint="cs"/>
          <w:rtl/>
        </w:rPr>
        <w:t>הרציונלים</w:t>
      </w:r>
      <w:proofErr w:type="spellEnd"/>
      <w:r>
        <w:rPr>
          <w:rFonts w:cs="David" w:hint="cs"/>
          <w:rtl/>
        </w:rPr>
        <w:t xml:space="preserve"> שלו. במסגרת האחדה לא צריך להביא למצב - - </w:t>
      </w:r>
    </w:p>
    <w:p w14:paraId="02972397" w14:textId="77777777" w:rsidR="0083406F" w:rsidRDefault="0083406F" w:rsidP="0083406F">
      <w:pPr>
        <w:keepNext/>
        <w:bidi/>
        <w:jc w:val="both"/>
        <w:rPr>
          <w:rFonts w:cs="David" w:hint="cs"/>
          <w:rtl/>
        </w:rPr>
      </w:pPr>
    </w:p>
    <w:p w14:paraId="7B3CF693"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6CCC5160" w14:textId="77777777" w:rsidR="0083406F" w:rsidRDefault="0083406F" w:rsidP="0083406F">
      <w:pPr>
        <w:bidi/>
        <w:jc w:val="both"/>
        <w:rPr>
          <w:rFonts w:cs="David" w:hint="cs"/>
          <w:u w:val="single"/>
          <w:rtl/>
        </w:rPr>
      </w:pPr>
    </w:p>
    <w:p w14:paraId="755AB6E6" w14:textId="77777777" w:rsidR="0083406F" w:rsidRDefault="0083406F" w:rsidP="0083406F">
      <w:pPr>
        <w:keepNext/>
        <w:bidi/>
        <w:jc w:val="both"/>
        <w:rPr>
          <w:rFonts w:cs="David" w:hint="cs"/>
          <w:rtl/>
        </w:rPr>
      </w:pPr>
      <w:r>
        <w:rPr>
          <w:rFonts w:cs="David" w:hint="cs"/>
          <w:rtl/>
        </w:rPr>
        <w:tab/>
        <w:t xml:space="preserve">זה ברור לחלוטין. אין כוונה כזאת. </w:t>
      </w:r>
    </w:p>
    <w:p w14:paraId="34278C78" w14:textId="77777777" w:rsidR="0083406F" w:rsidRDefault="0083406F" w:rsidP="0083406F">
      <w:pPr>
        <w:keepNext/>
        <w:bidi/>
        <w:jc w:val="both"/>
        <w:rPr>
          <w:rFonts w:cs="David" w:hint="cs"/>
          <w:rtl/>
        </w:rPr>
      </w:pPr>
    </w:p>
    <w:p w14:paraId="6C449542"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E1EF1A0" w14:textId="77777777" w:rsidR="0083406F" w:rsidRDefault="0083406F" w:rsidP="0083406F">
      <w:pPr>
        <w:bidi/>
        <w:jc w:val="both"/>
        <w:rPr>
          <w:rFonts w:cs="David" w:hint="cs"/>
          <w:u w:val="single"/>
          <w:rtl/>
        </w:rPr>
      </w:pPr>
    </w:p>
    <w:p w14:paraId="2428494A" w14:textId="77777777" w:rsidR="0083406F" w:rsidRDefault="0083406F" w:rsidP="0083406F">
      <w:pPr>
        <w:keepNext/>
        <w:bidi/>
        <w:jc w:val="both"/>
        <w:rPr>
          <w:rFonts w:cs="David" w:hint="cs"/>
          <w:rtl/>
        </w:rPr>
      </w:pPr>
      <w:r>
        <w:rPr>
          <w:rFonts w:cs="David" w:hint="cs"/>
          <w:rtl/>
        </w:rPr>
        <w:tab/>
        <w:t xml:space="preserve"> אין בעיה, מסכימים לחלוטין. זה בעיקר תלוי בהידברות ביניכם לבין מבקר המדינה. איך היחסים ביניכם, בסדר? </w:t>
      </w:r>
    </w:p>
    <w:p w14:paraId="38905E45" w14:textId="77777777" w:rsidR="0083406F" w:rsidRDefault="0083406F" w:rsidP="0083406F">
      <w:pPr>
        <w:keepNext/>
        <w:bidi/>
        <w:jc w:val="both"/>
        <w:rPr>
          <w:rFonts w:cs="David" w:hint="cs"/>
          <w:rtl/>
        </w:rPr>
      </w:pPr>
    </w:p>
    <w:p w14:paraId="157D545C" w14:textId="77777777" w:rsidR="0083406F" w:rsidRDefault="0083406F" w:rsidP="0083406F">
      <w:pPr>
        <w:keepNext/>
        <w:bidi/>
        <w:jc w:val="both"/>
        <w:rPr>
          <w:rFonts w:cs="David" w:hint="cs"/>
          <w:rtl/>
        </w:rPr>
      </w:pPr>
      <w:r w:rsidRPr="00EE420B">
        <w:rPr>
          <w:rFonts w:cs="David" w:hint="cs"/>
          <w:u w:val="single"/>
          <w:rtl/>
        </w:rPr>
        <w:t>שמואל גולן:</w:t>
      </w:r>
    </w:p>
    <w:p w14:paraId="041A185B" w14:textId="77777777" w:rsidR="0083406F" w:rsidRDefault="0083406F" w:rsidP="0083406F">
      <w:pPr>
        <w:keepNext/>
        <w:bidi/>
        <w:jc w:val="both"/>
        <w:rPr>
          <w:rFonts w:cs="David" w:hint="cs"/>
          <w:rtl/>
        </w:rPr>
      </w:pPr>
    </w:p>
    <w:p w14:paraId="782500BF" w14:textId="77777777" w:rsidR="0083406F" w:rsidRDefault="0083406F" w:rsidP="0083406F">
      <w:pPr>
        <w:keepNext/>
        <w:bidi/>
        <w:jc w:val="both"/>
        <w:rPr>
          <w:rFonts w:cs="David" w:hint="cs"/>
          <w:rtl/>
        </w:rPr>
      </w:pPr>
      <w:r>
        <w:rPr>
          <w:rFonts w:cs="David" w:hint="cs"/>
          <w:rtl/>
        </w:rPr>
        <w:tab/>
        <w:t xml:space="preserve">אנחנו בסדר עם כולם. עד הרגע שיוצא הדוח </w:t>
      </w:r>
      <w:r>
        <w:rPr>
          <w:rFonts w:cs="David"/>
          <w:rtl/>
        </w:rPr>
        <w:t>–</w:t>
      </w:r>
      <w:r>
        <w:rPr>
          <w:rFonts w:cs="David" w:hint="cs"/>
          <w:rtl/>
        </w:rPr>
        <w:t xml:space="preserve"> אחרי זה חוטפים על הראש. </w:t>
      </w:r>
    </w:p>
    <w:p w14:paraId="3E9A873D" w14:textId="77777777" w:rsidR="0083406F" w:rsidRDefault="0083406F" w:rsidP="0083406F">
      <w:pPr>
        <w:keepNext/>
        <w:bidi/>
        <w:jc w:val="both"/>
        <w:rPr>
          <w:rFonts w:cs="David" w:hint="cs"/>
          <w:rtl/>
        </w:rPr>
      </w:pPr>
    </w:p>
    <w:p w14:paraId="4942FFB5"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2A58A6B6" w14:textId="77777777" w:rsidR="0083406F" w:rsidRDefault="0083406F" w:rsidP="0083406F">
      <w:pPr>
        <w:bidi/>
        <w:jc w:val="both"/>
        <w:rPr>
          <w:rFonts w:cs="David" w:hint="cs"/>
          <w:u w:val="single"/>
          <w:rtl/>
        </w:rPr>
      </w:pPr>
    </w:p>
    <w:p w14:paraId="2600536F" w14:textId="77777777" w:rsidR="0083406F" w:rsidRDefault="0083406F" w:rsidP="0083406F">
      <w:pPr>
        <w:keepNext/>
        <w:bidi/>
        <w:jc w:val="both"/>
        <w:rPr>
          <w:rFonts w:cs="David" w:hint="cs"/>
          <w:rtl/>
        </w:rPr>
      </w:pPr>
      <w:r>
        <w:rPr>
          <w:rFonts w:cs="David" w:hint="cs"/>
          <w:rtl/>
        </w:rPr>
        <w:tab/>
        <w:t xml:space="preserve"> עד ה-7 ברכות. </w:t>
      </w:r>
    </w:p>
    <w:p w14:paraId="758D8F74" w14:textId="77777777" w:rsidR="0083406F" w:rsidRDefault="0083406F" w:rsidP="0083406F">
      <w:pPr>
        <w:keepNext/>
        <w:bidi/>
        <w:jc w:val="both"/>
        <w:rPr>
          <w:rFonts w:cs="David" w:hint="cs"/>
          <w:rtl/>
        </w:rPr>
      </w:pPr>
    </w:p>
    <w:p w14:paraId="52C555F1"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7EE1AE" w14:textId="77777777" w:rsidR="0083406F" w:rsidRDefault="0083406F" w:rsidP="0083406F">
      <w:pPr>
        <w:bidi/>
        <w:jc w:val="both"/>
        <w:rPr>
          <w:rFonts w:cs="David" w:hint="cs"/>
          <w:u w:val="single"/>
          <w:rtl/>
        </w:rPr>
      </w:pPr>
    </w:p>
    <w:p w14:paraId="59A4B5F6" w14:textId="77777777" w:rsidR="0083406F" w:rsidRDefault="0083406F" w:rsidP="0083406F">
      <w:pPr>
        <w:keepNext/>
        <w:bidi/>
        <w:jc w:val="both"/>
        <w:rPr>
          <w:rFonts w:cs="David" w:hint="cs"/>
          <w:rtl/>
        </w:rPr>
      </w:pPr>
      <w:r>
        <w:rPr>
          <w:rFonts w:cs="David" w:hint="cs"/>
          <w:rtl/>
        </w:rPr>
        <w:tab/>
        <w:t>אתה אומר את זה הפוך: כולם בסדר איתכם עד הרגע שיוצא הדוח.</w:t>
      </w:r>
    </w:p>
    <w:p w14:paraId="1EE591FC" w14:textId="77777777" w:rsidR="0083406F" w:rsidRDefault="0083406F" w:rsidP="0083406F">
      <w:pPr>
        <w:keepNext/>
        <w:bidi/>
        <w:jc w:val="both"/>
        <w:rPr>
          <w:rFonts w:cs="David" w:hint="cs"/>
          <w:rtl/>
        </w:rPr>
      </w:pPr>
    </w:p>
    <w:p w14:paraId="681E2E6F"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8E859E0" w14:textId="77777777" w:rsidR="0083406F" w:rsidRDefault="0083406F" w:rsidP="0083406F">
      <w:pPr>
        <w:bidi/>
        <w:jc w:val="both"/>
        <w:rPr>
          <w:rFonts w:cs="David" w:hint="cs"/>
          <w:u w:val="single"/>
          <w:rtl/>
        </w:rPr>
      </w:pPr>
    </w:p>
    <w:p w14:paraId="34CCC263" w14:textId="77777777" w:rsidR="0083406F" w:rsidRDefault="0083406F" w:rsidP="0083406F">
      <w:pPr>
        <w:keepNext/>
        <w:bidi/>
        <w:jc w:val="both"/>
        <w:rPr>
          <w:rFonts w:cs="David" w:hint="cs"/>
          <w:rtl/>
        </w:rPr>
      </w:pPr>
      <w:r>
        <w:rPr>
          <w:rFonts w:cs="David" w:hint="cs"/>
          <w:rtl/>
        </w:rPr>
        <w:tab/>
        <w:t xml:space="preserve"> למזלנו הרב, אנחנו בסדר איתכם גם אחרי שיוצא הדוח. </w:t>
      </w:r>
    </w:p>
    <w:p w14:paraId="2E4A2BE7" w14:textId="77777777" w:rsidR="0083406F" w:rsidRDefault="0083406F" w:rsidP="0083406F">
      <w:pPr>
        <w:keepNext/>
        <w:bidi/>
        <w:jc w:val="both"/>
        <w:rPr>
          <w:rFonts w:cs="David" w:hint="cs"/>
          <w:rtl/>
        </w:rPr>
      </w:pPr>
    </w:p>
    <w:p w14:paraId="6E8311E2" w14:textId="77777777" w:rsidR="0083406F" w:rsidRDefault="0083406F" w:rsidP="0083406F">
      <w:pPr>
        <w:keepNext/>
        <w:bidi/>
        <w:jc w:val="both"/>
        <w:rPr>
          <w:rFonts w:cs="David"/>
        </w:rPr>
      </w:pPr>
      <w:r>
        <w:rPr>
          <w:rFonts w:cs="David" w:hint="cs"/>
          <w:u w:val="single"/>
          <w:rtl/>
        </w:rPr>
        <w:t>שמואל גולן:</w:t>
      </w:r>
    </w:p>
    <w:p w14:paraId="35520A8E" w14:textId="77777777" w:rsidR="0083406F" w:rsidRDefault="0083406F" w:rsidP="0083406F">
      <w:pPr>
        <w:keepNext/>
        <w:bidi/>
        <w:jc w:val="both"/>
        <w:rPr>
          <w:rFonts w:cs="David" w:hint="cs"/>
          <w:rtl/>
        </w:rPr>
      </w:pPr>
    </w:p>
    <w:p w14:paraId="276BC261" w14:textId="77777777" w:rsidR="0083406F" w:rsidRDefault="0083406F" w:rsidP="0083406F">
      <w:pPr>
        <w:keepNext/>
        <w:bidi/>
        <w:jc w:val="both"/>
        <w:rPr>
          <w:rFonts w:cs="David" w:hint="cs"/>
          <w:rtl/>
        </w:rPr>
      </w:pPr>
      <w:r>
        <w:rPr>
          <w:rFonts w:cs="David" w:hint="cs"/>
          <w:rtl/>
        </w:rPr>
        <w:tab/>
        <w:t xml:space="preserve">גם נכון. </w:t>
      </w:r>
    </w:p>
    <w:p w14:paraId="6C0CC014" w14:textId="77777777" w:rsidR="0083406F" w:rsidRDefault="0083406F" w:rsidP="0083406F">
      <w:pPr>
        <w:keepNext/>
        <w:bidi/>
        <w:jc w:val="both"/>
        <w:rPr>
          <w:rFonts w:cs="David" w:hint="cs"/>
          <w:rtl/>
        </w:rPr>
      </w:pPr>
    </w:p>
    <w:p w14:paraId="4031ABFD"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C9FD1F7" w14:textId="77777777" w:rsidR="0083406F" w:rsidRDefault="0083406F" w:rsidP="0083406F">
      <w:pPr>
        <w:bidi/>
        <w:jc w:val="both"/>
        <w:rPr>
          <w:rFonts w:cs="David" w:hint="cs"/>
          <w:u w:val="single"/>
          <w:rtl/>
        </w:rPr>
      </w:pPr>
    </w:p>
    <w:p w14:paraId="2A46CE64" w14:textId="77777777" w:rsidR="0083406F" w:rsidRDefault="0083406F" w:rsidP="0083406F">
      <w:pPr>
        <w:keepNext/>
        <w:bidi/>
        <w:jc w:val="both"/>
        <w:rPr>
          <w:rFonts w:cs="David" w:hint="cs"/>
          <w:rtl/>
        </w:rPr>
      </w:pPr>
      <w:r>
        <w:rPr>
          <w:rFonts w:cs="David" w:hint="cs"/>
          <w:rtl/>
        </w:rPr>
        <w:tab/>
        <w:t xml:space="preserve">בבקשה. </w:t>
      </w:r>
    </w:p>
    <w:p w14:paraId="7968AE1D" w14:textId="77777777" w:rsidR="0083406F" w:rsidRDefault="0083406F" w:rsidP="0083406F">
      <w:pPr>
        <w:keepNext/>
        <w:bidi/>
        <w:jc w:val="both"/>
        <w:rPr>
          <w:rFonts w:cs="David" w:hint="cs"/>
          <w:rtl/>
        </w:rPr>
      </w:pPr>
    </w:p>
    <w:p w14:paraId="3FEC7BEE" w14:textId="77777777" w:rsidR="0083406F" w:rsidRDefault="0083406F" w:rsidP="0083406F">
      <w:pPr>
        <w:keepNext/>
        <w:bidi/>
        <w:jc w:val="both"/>
        <w:rPr>
          <w:rFonts w:cs="David"/>
        </w:rPr>
      </w:pPr>
      <w:r>
        <w:rPr>
          <w:rFonts w:cs="David" w:hint="cs"/>
          <w:u w:val="single"/>
          <w:rtl/>
        </w:rPr>
        <w:t>שמואל גולן:</w:t>
      </w:r>
    </w:p>
    <w:p w14:paraId="6E5B3ACA" w14:textId="77777777" w:rsidR="0083406F" w:rsidRDefault="0083406F" w:rsidP="0083406F">
      <w:pPr>
        <w:keepNext/>
        <w:bidi/>
        <w:jc w:val="both"/>
        <w:rPr>
          <w:rFonts w:cs="David" w:hint="cs"/>
          <w:rtl/>
        </w:rPr>
      </w:pPr>
    </w:p>
    <w:p w14:paraId="3CEB55B6" w14:textId="77777777" w:rsidR="0083406F" w:rsidRDefault="0083406F" w:rsidP="0083406F">
      <w:pPr>
        <w:keepNext/>
        <w:bidi/>
        <w:jc w:val="both"/>
        <w:rPr>
          <w:rFonts w:cs="David" w:hint="cs"/>
          <w:rtl/>
        </w:rPr>
      </w:pPr>
      <w:r>
        <w:rPr>
          <w:rFonts w:cs="David" w:hint="cs"/>
          <w:rtl/>
        </w:rPr>
        <w:tab/>
        <w:t xml:space="preserve">משרד מבקר המדינה סבור שצריך להקל על המפלגות ולאחד את שלושת הדוחות האלה, ואנחנו מוכנים לקבל את כל המידע שהרשם מקבל, שלא תהיה שום בעיה. ממילא אנחנו מתעסקים עכשיו עם הנכסים, והרשם מקבל דוח על הנכסים; ממילא אנחנו מתעסקים עם התאגידים, אז גם את זה נקבל, כך שלא תהיה שום בעיה למצוא דוח שהוא פורמט שמאחד את שלושת הדוחות. לגבי הדוח שמוגש ליושב ראש הכנסת </w:t>
      </w:r>
      <w:r>
        <w:rPr>
          <w:rFonts w:cs="David"/>
          <w:rtl/>
        </w:rPr>
        <w:t>–</w:t>
      </w:r>
      <w:r>
        <w:rPr>
          <w:rFonts w:cs="David" w:hint="cs"/>
          <w:rtl/>
        </w:rPr>
        <w:t xml:space="preserve"> הפורמט שם צריך להיות כזה שהוא אמור להיות מוצג לציבור. כמו שאמרתי קודם, מבקר המדינה שוחח בעניין הזה עם יושב ראש הכנסת כדי שנגיע לפורמט של פרסום לציבור כי היום זה נמצא בספרייה, ואני לא חושב שמישהו בכלל מגיע ומעיין בעניין הזה. כך שאנחנו בעד הצעת החוק הזאת. מה שכן, מבקר המדינה לדורותיהם, ואני אומר את זה עוד מימי הגברת בן פורת. הצהירו כל הזמן בדוחות שאין מספיק זמן לא למפלגות ולא למבקר המדינה להגיש את החוק </w:t>
      </w:r>
      <w:r>
        <w:rPr>
          <w:rFonts w:cs="David"/>
          <w:rtl/>
        </w:rPr>
        <w:t>–</w:t>
      </w:r>
      <w:r>
        <w:rPr>
          <w:rFonts w:cs="David" w:hint="cs"/>
          <w:rtl/>
        </w:rPr>
        <w:t xml:space="preserve"> יעיד על כך יושב ראש ועדת הכספים שכמעט כל שנה אנחנו באים אליו ומבקשים דחייה. פעם באות הסיעות ופעם אנחנו באים ומבקשים דחיות. גם הדוח הזה שהגשנו בשבוע שעבר הוא בדחייה של חודש </w:t>
      </w:r>
      <w:r>
        <w:rPr>
          <w:rFonts w:cs="David"/>
          <w:rtl/>
        </w:rPr>
        <w:t>–</w:t>
      </w:r>
      <w:r>
        <w:rPr>
          <w:rFonts w:cs="David" w:hint="cs"/>
          <w:rtl/>
        </w:rPr>
        <w:t xml:space="preserve"> דחייה שלנו של חודש. לפני זה גם הסיעות ביקשו, וראה מתי פרסמנו את זה. לכן אנחנו סבורים שגם על זה צריך לתת את הדעת ולתקן. היום החוק אומר שהסיעות צריכות להגיש את זה תוך עשרה שבועות, ואנחנו צריכים להגיש 16 שבועות לאחר מכן. אנחנו סבורים שאפשר לאחד את זה כמו שעושים את זה בבחירות. אנחנו נגיש את הדוח אחרי 20 שבועות, והמפלגות צריכות לקבל גם כן תוספת של לפחות עוד חודש אחד כי הן לא עומדות במשימה הזאת, ואין פעם שהן לא ניגשות ולא מבקשות דחייה כזאת או אחרת. </w:t>
      </w:r>
    </w:p>
    <w:p w14:paraId="2B440A8C" w14:textId="77777777" w:rsidR="0083406F" w:rsidRDefault="0083406F" w:rsidP="0083406F">
      <w:pPr>
        <w:keepNext/>
        <w:bidi/>
        <w:jc w:val="both"/>
        <w:rPr>
          <w:rFonts w:cs="David" w:hint="cs"/>
          <w:rtl/>
        </w:rPr>
      </w:pPr>
    </w:p>
    <w:p w14:paraId="6C55781F"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25EE203E" w14:textId="77777777" w:rsidR="0083406F" w:rsidRDefault="0083406F" w:rsidP="0083406F">
      <w:pPr>
        <w:bidi/>
        <w:jc w:val="both"/>
        <w:rPr>
          <w:rFonts w:cs="David" w:hint="cs"/>
          <w:u w:val="single"/>
          <w:rtl/>
        </w:rPr>
      </w:pPr>
    </w:p>
    <w:p w14:paraId="3B57C26A" w14:textId="77777777" w:rsidR="0083406F" w:rsidRDefault="0083406F" w:rsidP="0083406F">
      <w:pPr>
        <w:keepNext/>
        <w:bidi/>
        <w:ind w:firstLine="720"/>
        <w:jc w:val="both"/>
        <w:rPr>
          <w:rFonts w:cs="David" w:hint="cs"/>
          <w:rtl/>
        </w:rPr>
      </w:pPr>
      <w:r>
        <w:rPr>
          <w:rFonts w:cs="David" w:hint="cs"/>
          <w:rtl/>
        </w:rPr>
        <w:t xml:space="preserve">אתם מבקשים להכניס את זה לחוק. </w:t>
      </w:r>
    </w:p>
    <w:p w14:paraId="30CA38D2" w14:textId="77777777" w:rsidR="0083406F" w:rsidRDefault="0083406F" w:rsidP="0083406F">
      <w:pPr>
        <w:keepNext/>
        <w:bidi/>
        <w:jc w:val="both"/>
        <w:rPr>
          <w:rFonts w:cs="David" w:hint="cs"/>
          <w:rtl/>
        </w:rPr>
      </w:pPr>
    </w:p>
    <w:p w14:paraId="58F2A1BC" w14:textId="77777777" w:rsidR="0083406F" w:rsidRDefault="0083406F" w:rsidP="0083406F">
      <w:pPr>
        <w:keepNext/>
        <w:bidi/>
        <w:jc w:val="both"/>
        <w:rPr>
          <w:rFonts w:cs="David"/>
        </w:rPr>
      </w:pPr>
      <w:r>
        <w:rPr>
          <w:rFonts w:cs="David" w:hint="cs"/>
          <w:u w:val="single"/>
          <w:rtl/>
        </w:rPr>
        <w:t>שמואל גולן:</w:t>
      </w:r>
    </w:p>
    <w:p w14:paraId="6F339424" w14:textId="77777777" w:rsidR="0083406F" w:rsidRDefault="0083406F" w:rsidP="0083406F">
      <w:pPr>
        <w:keepNext/>
        <w:bidi/>
        <w:jc w:val="both"/>
        <w:rPr>
          <w:rFonts w:cs="David" w:hint="cs"/>
          <w:rtl/>
        </w:rPr>
      </w:pPr>
    </w:p>
    <w:p w14:paraId="28C72A08" w14:textId="77777777" w:rsidR="0083406F" w:rsidRDefault="0083406F" w:rsidP="0083406F">
      <w:pPr>
        <w:keepNext/>
        <w:bidi/>
        <w:jc w:val="both"/>
        <w:rPr>
          <w:rFonts w:cs="David" w:hint="cs"/>
          <w:rtl/>
        </w:rPr>
      </w:pPr>
      <w:r>
        <w:rPr>
          <w:rFonts w:cs="David" w:hint="cs"/>
          <w:rtl/>
        </w:rPr>
        <w:tab/>
        <w:t xml:space="preserve">אנחנו מבקשים להכניס את זה לחוק כי זה מופיע כבר. </w:t>
      </w:r>
    </w:p>
    <w:p w14:paraId="7BA43F9B" w14:textId="77777777" w:rsidR="0083406F" w:rsidRDefault="0083406F" w:rsidP="0083406F">
      <w:pPr>
        <w:keepNext/>
        <w:bidi/>
        <w:jc w:val="both"/>
        <w:rPr>
          <w:rFonts w:cs="David" w:hint="cs"/>
          <w:rtl/>
        </w:rPr>
      </w:pPr>
    </w:p>
    <w:p w14:paraId="6729212E" w14:textId="77777777" w:rsidR="0083406F" w:rsidRDefault="0083406F" w:rsidP="0083406F">
      <w:pPr>
        <w:keepNext/>
        <w:bidi/>
        <w:ind w:firstLine="720"/>
        <w:jc w:val="both"/>
        <w:rPr>
          <w:rFonts w:cs="David" w:hint="cs"/>
          <w:rtl/>
        </w:rPr>
      </w:pPr>
      <w:r>
        <w:rPr>
          <w:rFonts w:cs="David" w:hint="cs"/>
          <w:rtl/>
        </w:rPr>
        <w:t xml:space="preserve">במועדים אפשר ללכת על פורמט של קבועי זמן או על פורמט של קביעת מועד </w:t>
      </w:r>
      <w:r>
        <w:rPr>
          <w:rFonts w:cs="David"/>
          <w:rtl/>
        </w:rPr>
        <w:t>–</w:t>
      </w:r>
      <w:r>
        <w:rPr>
          <w:rFonts w:cs="David" w:hint="cs"/>
          <w:rtl/>
        </w:rPr>
        <w:t xml:space="preserve"> תאריכים כאלה ואחרים שיוחלט, וזה יהיה סגור בינינו.  תמיד זה נופל בתקופת חגים, פסח. לכן אנחנו מבקשים להוסיף את הדבר הזה. </w:t>
      </w:r>
    </w:p>
    <w:p w14:paraId="2FEAD5ED" w14:textId="77777777" w:rsidR="0083406F" w:rsidRDefault="0083406F" w:rsidP="0083406F">
      <w:pPr>
        <w:keepNext/>
        <w:bidi/>
        <w:jc w:val="both"/>
        <w:rPr>
          <w:rFonts w:cs="David" w:hint="cs"/>
          <w:rtl/>
        </w:rPr>
      </w:pPr>
    </w:p>
    <w:p w14:paraId="5F1DB45F"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9D8119" w14:textId="77777777" w:rsidR="0083406F" w:rsidRDefault="0083406F" w:rsidP="0083406F">
      <w:pPr>
        <w:bidi/>
        <w:jc w:val="both"/>
        <w:rPr>
          <w:rFonts w:cs="David" w:hint="cs"/>
          <w:u w:val="single"/>
          <w:rtl/>
        </w:rPr>
      </w:pPr>
    </w:p>
    <w:p w14:paraId="626E54BA" w14:textId="77777777" w:rsidR="0083406F" w:rsidRDefault="0083406F" w:rsidP="0083406F">
      <w:pPr>
        <w:keepNext/>
        <w:bidi/>
        <w:jc w:val="both"/>
        <w:rPr>
          <w:rFonts w:cs="David" w:hint="cs"/>
          <w:rtl/>
        </w:rPr>
      </w:pPr>
      <w:r>
        <w:rPr>
          <w:rFonts w:cs="David" w:hint="cs"/>
          <w:rtl/>
        </w:rPr>
        <w:tab/>
        <w:t xml:space="preserve">כן, בסדר גמור. </w:t>
      </w:r>
    </w:p>
    <w:p w14:paraId="3DB549B3" w14:textId="77777777" w:rsidR="0083406F" w:rsidRDefault="0083406F" w:rsidP="0083406F">
      <w:pPr>
        <w:keepNext/>
        <w:bidi/>
        <w:jc w:val="both"/>
        <w:rPr>
          <w:rFonts w:cs="David" w:hint="cs"/>
          <w:rtl/>
        </w:rPr>
      </w:pPr>
    </w:p>
    <w:p w14:paraId="6ED9219B" w14:textId="77777777" w:rsidR="0083406F" w:rsidRDefault="0083406F" w:rsidP="0083406F">
      <w:pPr>
        <w:keepNext/>
        <w:bidi/>
        <w:jc w:val="both"/>
        <w:rPr>
          <w:rFonts w:cs="David" w:hint="cs"/>
          <w:rtl/>
        </w:rPr>
      </w:pPr>
      <w:r>
        <w:rPr>
          <w:rFonts w:cs="David" w:hint="cs"/>
          <w:u w:val="single"/>
          <w:rtl/>
        </w:rPr>
        <w:t>ארבל אסטרחן:</w:t>
      </w:r>
    </w:p>
    <w:p w14:paraId="1AEB1F63" w14:textId="77777777" w:rsidR="0083406F" w:rsidRDefault="0083406F" w:rsidP="0083406F">
      <w:pPr>
        <w:keepNext/>
        <w:bidi/>
        <w:jc w:val="both"/>
        <w:rPr>
          <w:rFonts w:cs="David" w:hint="cs"/>
          <w:rtl/>
        </w:rPr>
      </w:pPr>
    </w:p>
    <w:p w14:paraId="491FD7FB" w14:textId="77777777" w:rsidR="0083406F" w:rsidRDefault="0083406F" w:rsidP="0083406F">
      <w:pPr>
        <w:keepNext/>
        <w:bidi/>
        <w:jc w:val="both"/>
        <w:rPr>
          <w:rFonts w:cs="David" w:hint="cs"/>
          <w:rtl/>
        </w:rPr>
      </w:pPr>
      <w:r>
        <w:rPr>
          <w:rFonts w:cs="David" w:hint="cs"/>
          <w:rtl/>
        </w:rPr>
        <w:tab/>
        <w:t xml:space="preserve">רק צריך לשים לב שהפעם מכיוון שהיו דחיות הדוח הוגש בנובמבר על שנה שהסתיימה בדצמבר. אז שזה לא יהיה ארוך מדי. </w:t>
      </w:r>
    </w:p>
    <w:p w14:paraId="65AD88CE" w14:textId="77777777" w:rsidR="0083406F" w:rsidRDefault="0083406F" w:rsidP="0083406F">
      <w:pPr>
        <w:keepNext/>
        <w:bidi/>
        <w:jc w:val="both"/>
        <w:rPr>
          <w:rFonts w:cs="David" w:hint="cs"/>
          <w:rtl/>
        </w:rPr>
      </w:pPr>
    </w:p>
    <w:p w14:paraId="4D6631C2" w14:textId="77777777" w:rsidR="0083406F" w:rsidRDefault="0083406F" w:rsidP="0083406F">
      <w:pPr>
        <w:keepNext/>
        <w:bidi/>
        <w:jc w:val="both"/>
        <w:rPr>
          <w:rFonts w:cs="David"/>
        </w:rPr>
      </w:pPr>
      <w:r>
        <w:rPr>
          <w:rFonts w:cs="David" w:hint="cs"/>
          <w:u w:val="single"/>
          <w:rtl/>
        </w:rPr>
        <w:t>שמואל גולן:</w:t>
      </w:r>
    </w:p>
    <w:p w14:paraId="648FC108" w14:textId="77777777" w:rsidR="0083406F" w:rsidRDefault="0083406F" w:rsidP="0083406F">
      <w:pPr>
        <w:keepNext/>
        <w:bidi/>
        <w:jc w:val="both"/>
        <w:rPr>
          <w:rFonts w:cs="David" w:hint="cs"/>
          <w:rtl/>
        </w:rPr>
      </w:pPr>
    </w:p>
    <w:p w14:paraId="79ED3CC6" w14:textId="77777777" w:rsidR="0083406F" w:rsidRDefault="0083406F" w:rsidP="0083406F">
      <w:pPr>
        <w:keepNext/>
        <w:bidi/>
        <w:jc w:val="both"/>
        <w:rPr>
          <w:rFonts w:cs="David" w:hint="cs"/>
          <w:rtl/>
        </w:rPr>
      </w:pPr>
      <w:r>
        <w:rPr>
          <w:rFonts w:cs="David" w:hint="cs"/>
          <w:rtl/>
        </w:rPr>
        <w:tab/>
        <w:t xml:space="preserve">כשיעבדו על החוק לקראת קריאה שנייה ושלישית אז אנחנו נבקש. </w:t>
      </w:r>
    </w:p>
    <w:p w14:paraId="1D417536" w14:textId="77777777" w:rsidR="0083406F" w:rsidRDefault="0083406F" w:rsidP="0083406F">
      <w:pPr>
        <w:keepNext/>
        <w:bidi/>
        <w:jc w:val="both"/>
        <w:rPr>
          <w:rFonts w:cs="David" w:hint="cs"/>
          <w:rtl/>
        </w:rPr>
      </w:pPr>
    </w:p>
    <w:p w14:paraId="733A6710"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2290D7D6" w14:textId="77777777" w:rsidR="0083406F" w:rsidRDefault="0083406F" w:rsidP="0083406F">
      <w:pPr>
        <w:bidi/>
        <w:jc w:val="both"/>
        <w:rPr>
          <w:rFonts w:cs="David" w:hint="cs"/>
          <w:u w:val="single"/>
          <w:rtl/>
        </w:rPr>
      </w:pPr>
    </w:p>
    <w:p w14:paraId="29B4EC82" w14:textId="77777777" w:rsidR="0083406F" w:rsidRDefault="0083406F" w:rsidP="0083406F">
      <w:pPr>
        <w:keepNext/>
        <w:bidi/>
        <w:jc w:val="both"/>
        <w:rPr>
          <w:rFonts w:cs="David" w:hint="cs"/>
          <w:rtl/>
        </w:rPr>
      </w:pPr>
      <w:r>
        <w:rPr>
          <w:rFonts w:cs="David" w:hint="cs"/>
          <w:rtl/>
        </w:rPr>
        <w:tab/>
        <w:t>את זה אפשר להכניס עכשיו.</w:t>
      </w:r>
    </w:p>
    <w:p w14:paraId="1CE200CF" w14:textId="77777777" w:rsidR="0083406F" w:rsidRDefault="0083406F" w:rsidP="0083406F">
      <w:pPr>
        <w:keepNext/>
        <w:bidi/>
        <w:jc w:val="both"/>
        <w:rPr>
          <w:rFonts w:cs="David" w:hint="cs"/>
          <w:rtl/>
        </w:rPr>
      </w:pPr>
    </w:p>
    <w:p w14:paraId="2545C6EA"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0ECBDF4" w14:textId="77777777" w:rsidR="0083406F" w:rsidRDefault="0083406F" w:rsidP="0083406F">
      <w:pPr>
        <w:bidi/>
        <w:jc w:val="both"/>
        <w:rPr>
          <w:rFonts w:cs="David" w:hint="cs"/>
          <w:u w:val="single"/>
          <w:rtl/>
        </w:rPr>
      </w:pPr>
    </w:p>
    <w:p w14:paraId="153FDCEF" w14:textId="77777777" w:rsidR="0083406F" w:rsidRDefault="0083406F" w:rsidP="0083406F">
      <w:pPr>
        <w:keepNext/>
        <w:bidi/>
        <w:jc w:val="both"/>
        <w:rPr>
          <w:rFonts w:cs="David" w:hint="cs"/>
          <w:rtl/>
        </w:rPr>
      </w:pPr>
      <w:r>
        <w:rPr>
          <w:rFonts w:cs="David" w:hint="cs"/>
          <w:rtl/>
        </w:rPr>
        <w:tab/>
        <w:t>זה דבר שאפשר להכניס.</w:t>
      </w:r>
    </w:p>
    <w:p w14:paraId="4E0B8581" w14:textId="77777777" w:rsidR="0083406F" w:rsidRDefault="0083406F" w:rsidP="0083406F">
      <w:pPr>
        <w:keepNext/>
        <w:bidi/>
        <w:jc w:val="both"/>
        <w:rPr>
          <w:rFonts w:cs="David" w:hint="cs"/>
          <w:rtl/>
        </w:rPr>
      </w:pPr>
    </w:p>
    <w:p w14:paraId="2B0D928C" w14:textId="77777777" w:rsidR="0083406F" w:rsidRDefault="0083406F" w:rsidP="0083406F">
      <w:pPr>
        <w:keepNext/>
        <w:bidi/>
        <w:jc w:val="both"/>
        <w:rPr>
          <w:rFonts w:cs="David" w:hint="cs"/>
          <w:rtl/>
        </w:rPr>
      </w:pPr>
      <w:r>
        <w:rPr>
          <w:rFonts w:cs="David" w:hint="cs"/>
          <w:u w:val="single"/>
          <w:rtl/>
        </w:rPr>
        <w:t>ארבל אסטרחן:</w:t>
      </w:r>
    </w:p>
    <w:p w14:paraId="42BBDD93" w14:textId="77777777" w:rsidR="0083406F" w:rsidRDefault="0083406F" w:rsidP="0083406F">
      <w:pPr>
        <w:keepNext/>
        <w:bidi/>
        <w:jc w:val="both"/>
        <w:rPr>
          <w:rFonts w:cs="David" w:hint="cs"/>
          <w:rtl/>
        </w:rPr>
      </w:pPr>
    </w:p>
    <w:p w14:paraId="3C302CA4" w14:textId="77777777" w:rsidR="0083406F" w:rsidRDefault="0083406F" w:rsidP="0083406F">
      <w:pPr>
        <w:keepNext/>
        <w:bidi/>
        <w:jc w:val="both"/>
        <w:rPr>
          <w:rFonts w:cs="David" w:hint="cs"/>
          <w:rtl/>
        </w:rPr>
      </w:pPr>
      <w:r>
        <w:rPr>
          <w:rFonts w:cs="David" w:hint="cs"/>
          <w:rtl/>
        </w:rPr>
        <w:tab/>
        <w:t xml:space="preserve"> השאלה היא כמה רוצים. </w:t>
      </w:r>
    </w:p>
    <w:p w14:paraId="1F2D5A0F" w14:textId="77777777" w:rsidR="0083406F" w:rsidRDefault="0083406F" w:rsidP="0083406F">
      <w:pPr>
        <w:keepNext/>
        <w:bidi/>
        <w:jc w:val="both"/>
        <w:rPr>
          <w:rFonts w:cs="David" w:hint="cs"/>
          <w:rtl/>
        </w:rPr>
      </w:pPr>
    </w:p>
    <w:p w14:paraId="29E4BA0E"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6C2854D" w14:textId="77777777" w:rsidR="0083406F" w:rsidRDefault="0083406F" w:rsidP="0083406F">
      <w:pPr>
        <w:bidi/>
        <w:jc w:val="both"/>
        <w:rPr>
          <w:rFonts w:cs="David" w:hint="cs"/>
          <w:u w:val="single"/>
          <w:rtl/>
        </w:rPr>
      </w:pPr>
    </w:p>
    <w:p w14:paraId="2F80A920" w14:textId="77777777" w:rsidR="0083406F" w:rsidRDefault="0083406F" w:rsidP="0083406F">
      <w:pPr>
        <w:keepNext/>
        <w:bidi/>
        <w:jc w:val="both"/>
        <w:rPr>
          <w:rFonts w:cs="David" w:hint="cs"/>
          <w:rtl/>
        </w:rPr>
      </w:pPr>
      <w:r>
        <w:rPr>
          <w:rFonts w:cs="David" w:hint="cs"/>
          <w:rtl/>
        </w:rPr>
        <w:tab/>
        <w:t xml:space="preserve">מה שהציע מר גולן. אני מציע שנלך עם ההצעה שלו. </w:t>
      </w:r>
    </w:p>
    <w:p w14:paraId="75E4F568" w14:textId="77777777" w:rsidR="0083406F" w:rsidRDefault="0083406F" w:rsidP="0083406F">
      <w:pPr>
        <w:keepNext/>
        <w:bidi/>
        <w:jc w:val="both"/>
        <w:rPr>
          <w:rFonts w:cs="David" w:hint="cs"/>
          <w:rtl/>
        </w:rPr>
      </w:pPr>
    </w:p>
    <w:p w14:paraId="6BA78D3E" w14:textId="77777777" w:rsidR="0083406F" w:rsidRDefault="0083406F" w:rsidP="0083406F">
      <w:pPr>
        <w:keepNext/>
        <w:bidi/>
        <w:jc w:val="both"/>
        <w:rPr>
          <w:rFonts w:cs="David" w:hint="cs"/>
          <w:rtl/>
        </w:rPr>
      </w:pPr>
      <w:r>
        <w:rPr>
          <w:rFonts w:cs="David" w:hint="cs"/>
          <w:u w:val="single"/>
          <w:rtl/>
        </w:rPr>
        <w:t>ארבל אסטרחן:</w:t>
      </w:r>
    </w:p>
    <w:p w14:paraId="15E2641C" w14:textId="77777777" w:rsidR="0083406F" w:rsidRDefault="0083406F" w:rsidP="0083406F">
      <w:pPr>
        <w:keepNext/>
        <w:bidi/>
        <w:jc w:val="both"/>
        <w:rPr>
          <w:rFonts w:cs="David" w:hint="cs"/>
          <w:rtl/>
        </w:rPr>
      </w:pPr>
    </w:p>
    <w:p w14:paraId="29273EE5" w14:textId="77777777" w:rsidR="0083406F" w:rsidRDefault="0083406F" w:rsidP="0083406F">
      <w:pPr>
        <w:keepNext/>
        <w:bidi/>
        <w:jc w:val="both"/>
        <w:rPr>
          <w:rFonts w:cs="David" w:hint="cs"/>
          <w:rtl/>
        </w:rPr>
      </w:pPr>
      <w:r>
        <w:rPr>
          <w:rFonts w:cs="David" w:hint="cs"/>
          <w:rtl/>
        </w:rPr>
        <w:tab/>
        <w:t xml:space="preserve"> היום למפלגות יש עשרה שבועות. </w:t>
      </w:r>
    </w:p>
    <w:p w14:paraId="61A49DEC" w14:textId="77777777" w:rsidR="0083406F" w:rsidRDefault="0083406F" w:rsidP="0083406F">
      <w:pPr>
        <w:keepNext/>
        <w:bidi/>
        <w:jc w:val="both"/>
        <w:rPr>
          <w:rFonts w:cs="David" w:hint="cs"/>
          <w:rtl/>
        </w:rPr>
      </w:pPr>
    </w:p>
    <w:p w14:paraId="034B528F"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BAAFA08" w14:textId="77777777" w:rsidR="0083406F" w:rsidRDefault="0083406F" w:rsidP="0083406F">
      <w:pPr>
        <w:bidi/>
        <w:jc w:val="both"/>
        <w:rPr>
          <w:rFonts w:cs="David" w:hint="cs"/>
          <w:u w:val="single"/>
          <w:rtl/>
        </w:rPr>
      </w:pPr>
    </w:p>
    <w:p w14:paraId="69470D0D" w14:textId="77777777" w:rsidR="0083406F" w:rsidRDefault="0083406F" w:rsidP="0083406F">
      <w:pPr>
        <w:keepNext/>
        <w:bidi/>
        <w:jc w:val="both"/>
        <w:rPr>
          <w:rFonts w:cs="David" w:hint="cs"/>
          <w:rtl/>
        </w:rPr>
      </w:pPr>
      <w:r>
        <w:rPr>
          <w:rFonts w:cs="David" w:hint="cs"/>
          <w:rtl/>
        </w:rPr>
        <w:tab/>
        <w:t>אתה הצעת 14 שבועות למפלגות, ו-20 שבועות - -</w:t>
      </w:r>
    </w:p>
    <w:p w14:paraId="65CC9E23" w14:textId="77777777" w:rsidR="0083406F" w:rsidRDefault="0083406F" w:rsidP="0083406F">
      <w:pPr>
        <w:keepNext/>
        <w:bidi/>
        <w:jc w:val="both"/>
        <w:rPr>
          <w:rFonts w:cs="David" w:hint="cs"/>
          <w:rtl/>
        </w:rPr>
      </w:pPr>
    </w:p>
    <w:p w14:paraId="75DB8C90" w14:textId="77777777" w:rsidR="0083406F" w:rsidRPr="00AD0D42" w:rsidRDefault="0083406F" w:rsidP="0083406F">
      <w:pPr>
        <w:keepNext/>
        <w:bidi/>
        <w:jc w:val="both"/>
        <w:rPr>
          <w:rFonts w:cs="David" w:hint="cs"/>
          <w:u w:val="single"/>
          <w:rtl/>
        </w:rPr>
      </w:pPr>
      <w:r w:rsidRPr="00AD0D42">
        <w:rPr>
          <w:rFonts w:cs="David" w:hint="cs"/>
          <w:u w:val="single"/>
          <w:rtl/>
        </w:rPr>
        <w:t>חנה רותם:</w:t>
      </w:r>
    </w:p>
    <w:p w14:paraId="02AC6714" w14:textId="77777777" w:rsidR="0083406F" w:rsidRDefault="0083406F" w:rsidP="0083406F">
      <w:pPr>
        <w:keepNext/>
        <w:bidi/>
        <w:jc w:val="both"/>
        <w:rPr>
          <w:rFonts w:cs="David" w:hint="cs"/>
          <w:rtl/>
        </w:rPr>
      </w:pPr>
    </w:p>
    <w:p w14:paraId="2AFB19FF" w14:textId="77777777" w:rsidR="0083406F" w:rsidRDefault="0083406F" w:rsidP="0083406F">
      <w:pPr>
        <w:keepNext/>
        <w:bidi/>
        <w:jc w:val="both"/>
        <w:rPr>
          <w:rFonts w:cs="David" w:hint="cs"/>
          <w:rtl/>
        </w:rPr>
      </w:pPr>
      <w:r>
        <w:rPr>
          <w:rFonts w:cs="David" w:hint="cs"/>
          <w:rtl/>
        </w:rPr>
        <w:tab/>
        <w:t xml:space="preserve">למפלגות יש אמנם עשרה שבועות, אני רק מזכירה שהשנה בעקבות בקשת המפלגות הם הגישו את הדוחות ב-1 במאי במקום ב-11 במרס. </w:t>
      </w:r>
    </w:p>
    <w:p w14:paraId="7E211A29" w14:textId="77777777" w:rsidR="0083406F" w:rsidRDefault="0083406F" w:rsidP="0083406F">
      <w:pPr>
        <w:keepNext/>
        <w:bidi/>
        <w:jc w:val="both"/>
        <w:rPr>
          <w:rFonts w:cs="David" w:hint="cs"/>
          <w:rtl/>
        </w:rPr>
      </w:pPr>
    </w:p>
    <w:p w14:paraId="56F59586" w14:textId="77777777" w:rsidR="0083406F" w:rsidRDefault="0083406F" w:rsidP="0083406F">
      <w:pPr>
        <w:keepNext/>
        <w:bidi/>
        <w:jc w:val="both"/>
        <w:rPr>
          <w:rFonts w:cs="David"/>
        </w:rPr>
      </w:pPr>
      <w:r>
        <w:rPr>
          <w:rFonts w:cs="David" w:hint="cs"/>
          <w:u w:val="single"/>
          <w:rtl/>
        </w:rPr>
        <w:t>שמואל גולן:</w:t>
      </w:r>
    </w:p>
    <w:p w14:paraId="26760E9F" w14:textId="77777777" w:rsidR="0083406F" w:rsidRDefault="0083406F" w:rsidP="0083406F">
      <w:pPr>
        <w:keepNext/>
        <w:bidi/>
        <w:jc w:val="both"/>
        <w:rPr>
          <w:rFonts w:cs="David" w:hint="cs"/>
          <w:rtl/>
        </w:rPr>
      </w:pPr>
    </w:p>
    <w:p w14:paraId="1A1BB48B" w14:textId="77777777" w:rsidR="0083406F" w:rsidRDefault="0083406F" w:rsidP="0083406F">
      <w:pPr>
        <w:keepNext/>
        <w:bidi/>
        <w:jc w:val="both"/>
        <w:rPr>
          <w:rFonts w:cs="David" w:hint="cs"/>
          <w:rtl/>
        </w:rPr>
      </w:pPr>
      <w:r>
        <w:rPr>
          <w:rFonts w:cs="David" w:hint="cs"/>
          <w:rtl/>
        </w:rPr>
        <w:tab/>
        <w:t xml:space="preserve">כמעט אחרי חודש וחצי. </w:t>
      </w:r>
    </w:p>
    <w:p w14:paraId="33E9F69D" w14:textId="77777777" w:rsidR="0083406F" w:rsidRDefault="0083406F" w:rsidP="0083406F">
      <w:pPr>
        <w:keepNext/>
        <w:bidi/>
        <w:jc w:val="both"/>
        <w:rPr>
          <w:rFonts w:cs="David" w:hint="cs"/>
          <w:rtl/>
        </w:rPr>
      </w:pPr>
    </w:p>
    <w:p w14:paraId="31A6AEC4" w14:textId="77777777" w:rsidR="0083406F" w:rsidRDefault="0083406F" w:rsidP="0083406F">
      <w:pPr>
        <w:keepNext/>
        <w:bidi/>
        <w:jc w:val="both"/>
        <w:rPr>
          <w:rFonts w:cs="David" w:hint="cs"/>
          <w:rtl/>
        </w:rPr>
      </w:pPr>
      <w:r>
        <w:rPr>
          <w:rFonts w:cs="David" w:hint="cs"/>
          <w:u w:val="single"/>
          <w:rtl/>
        </w:rPr>
        <w:t>ארבל אסטרחן:</w:t>
      </w:r>
    </w:p>
    <w:p w14:paraId="628B64DA" w14:textId="77777777" w:rsidR="0083406F" w:rsidRDefault="0083406F" w:rsidP="0083406F">
      <w:pPr>
        <w:keepNext/>
        <w:bidi/>
        <w:jc w:val="both"/>
        <w:rPr>
          <w:rFonts w:cs="David" w:hint="cs"/>
          <w:rtl/>
        </w:rPr>
      </w:pPr>
    </w:p>
    <w:p w14:paraId="18A8DC42" w14:textId="77777777" w:rsidR="0083406F" w:rsidRDefault="0083406F" w:rsidP="0083406F">
      <w:pPr>
        <w:keepNext/>
        <w:bidi/>
        <w:jc w:val="both"/>
        <w:rPr>
          <w:rFonts w:cs="David" w:hint="cs"/>
          <w:rtl/>
        </w:rPr>
      </w:pPr>
      <w:r>
        <w:rPr>
          <w:rFonts w:cs="David" w:hint="cs"/>
          <w:rtl/>
        </w:rPr>
        <w:tab/>
        <w:t xml:space="preserve"> גם הייתה שנה ארוכה יותר. </w:t>
      </w:r>
    </w:p>
    <w:p w14:paraId="21169A62" w14:textId="77777777" w:rsidR="0083406F" w:rsidRDefault="0083406F" w:rsidP="0083406F">
      <w:pPr>
        <w:keepNext/>
        <w:bidi/>
        <w:jc w:val="both"/>
        <w:rPr>
          <w:rFonts w:cs="David" w:hint="cs"/>
          <w:rtl/>
        </w:rPr>
      </w:pPr>
    </w:p>
    <w:p w14:paraId="7B2D633C" w14:textId="77777777" w:rsidR="0083406F" w:rsidRDefault="0083406F" w:rsidP="0083406F">
      <w:pPr>
        <w:keepNext/>
        <w:bidi/>
        <w:jc w:val="both"/>
        <w:rPr>
          <w:rFonts w:cs="David"/>
          <w:u w:val="single"/>
        </w:rPr>
      </w:pPr>
      <w:r>
        <w:rPr>
          <w:rFonts w:cs="David" w:hint="cs"/>
          <w:u w:val="single"/>
          <w:rtl/>
        </w:rPr>
        <w:t>חנה רותם:</w:t>
      </w:r>
    </w:p>
    <w:p w14:paraId="1744F97F" w14:textId="77777777" w:rsidR="0083406F" w:rsidRDefault="0083406F" w:rsidP="0083406F">
      <w:pPr>
        <w:keepNext/>
        <w:bidi/>
        <w:jc w:val="both"/>
        <w:rPr>
          <w:rFonts w:cs="David" w:hint="cs"/>
          <w:rtl/>
        </w:rPr>
      </w:pPr>
    </w:p>
    <w:p w14:paraId="4C244AFD" w14:textId="77777777" w:rsidR="0083406F" w:rsidRDefault="0083406F" w:rsidP="0083406F">
      <w:pPr>
        <w:keepNext/>
        <w:bidi/>
        <w:jc w:val="both"/>
        <w:rPr>
          <w:rFonts w:cs="David" w:hint="cs"/>
          <w:rtl/>
        </w:rPr>
      </w:pPr>
      <w:r>
        <w:rPr>
          <w:rFonts w:cs="David" w:hint="cs"/>
          <w:rtl/>
        </w:rPr>
        <w:tab/>
        <w:t xml:space="preserve">שנה ארוכה יותר זה קורה פעם בשנתיים. </w:t>
      </w:r>
    </w:p>
    <w:p w14:paraId="275D9B30" w14:textId="77777777" w:rsidR="0083406F" w:rsidRDefault="0083406F" w:rsidP="0083406F">
      <w:pPr>
        <w:keepNext/>
        <w:bidi/>
        <w:jc w:val="both"/>
        <w:rPr>
          <w:rFonts w:cs="David" w:hint="cs"/>
          <w:rtl/>
        </w:rPr>
      </w:pPr>
    </w:p>
    <w:p w14:paraId="4D173AA8"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0F321E0B" w14:textId="77777777" w:rsidR="0083406F" w:rsidRDefault="0083406F" w:rsidP="0083406F">
      <w:pPr>
        <w:bidi/>
        <w:jc w:val="both"/>
        <w:rPr>
          <w:rFonts w:cs="David" w:hint="cs"/>
          <w:u w:val="single"/>
          <w:rtl/>
        </w:rPr>
      </w:pPr>
    </w:p>
    <w:p w14:paraId="10B74BC3" w14:textId="77777777" w:rsidR="0083406F" w:rsidRDefault="0083406F" w:rsidP="0083406F">
      <w:pPr>
        <w:keepNext/>
        <w:bidi/>
        <w:jc w:val="both"/>
        <w:rPr>
          <w:rFonts w:cs="David" w:hint="cs"/>
          <w:rtl/>
        </w:rPr>
      </w:pPr>
      <w:r>
        <w:rPr>
          <w:rFonts w:cs="David" w:hint="cs"/>
          <w:rtl/>
        </w:rPr>
        <w:tab/>
        <w:t xml:space="preserve">אני מציע שניצמד להצעה של מר גולן ונוסיף ארבעה שבועות ואחר כך 20 במקום 16. </w:t>
      </w:r>
    </w:p>
    <w:p w14:paraId="62E2416B" w14:textId="77777777" w:rsidR="0083406F" w:rsidRDefault="0083406F" w:rsidP="0083406F">
      <w:pPr>
        <w:keepNext/>
        <w:bidi/>
        <w:jc w:val="both"/>
        <w:rPr>
          <w:rFonts w:cs="David" w:hint="cs"/>
          <w:rtl/>
        </w:rPr>
      </w:pPr>
    </w:p>
    <w:p w14:paraId="1CF48DF3" w14:textId="77777777" w:rsidR="0083406F" w:rsidRDefault="0083406F" w:rsidP="0083406F">
      <w:pPr>
        <w:keepNext/>
        <w:bidi/>
        <w:jc w:val="both"/>
        <w:rPr>
          <w:rFonts w:cs="David" w:hint="cs"/>
          <w:rtl/>
        </w:rPr>
      </w:pPr>
      <w:r w:rsidRPr="00EE420B">
        <w:rPr>
          <w:rFonts w:cs="David" w:hint="cs"/>
          <w:u w:val="single"/>
          <w:rtl/>
        </w:rPr>
        <w:t>שמואל גולן:</w:t>
      </w:r>
    </w:p>
    <w:p w14:paraId="6CF66237" w14:textId="77777777" w:rsidR="0083406F" w:rsidRDefault="0083406F" w:rsidP="0083406F">
      <w:pPr>
        <w:keepNext/>
        <w:bidi/>
        <w:jc w:val="both"/>
        <w:rPr>
          <w:rFonts w:cs="David" w:hint="cs"/>
          <w:rtl/>
        </w:rPr>
      </w:pPr>
    </w:p>
    <w:p w14:paraId="4322C800" w14:textId="77777777" w:rsidR="0083406F" w:rsidRDefault="0083406F" w:rsidP="0083406F">
      <w:pPr>
        <w:keepNext/>
        <w:bidi/>
        <w:jc w:val="both"/>
        <w:rPr>
          <w:rFonts w:cs="David" w:hint="cs"/>
          <w:rtl/>
        </w:rPr>
      </w:pPr>
      <w:r>
        <w:rPr>
          <w:rFonts w:cs="David" w:hint="cs"/>
          <w:rtl/>
        </w:rPr>
        <w:tab/>
        <w:t xml:space="preserve">14 שבועות למפלגות, ו-20 שבועות למבקר. </w:t>
      </w:r>
    </w:p>
    <w:p w14:paraId="285F70C2" w14:textId="77777777" w:rsidR="0083406F" w:rsidRDefault="0083406F" w:rsidP="0083406F">
      <w:pPr>
        <w:keepNext/>
        <w:bidi/>
        <w:jc w:val="both"/>
        <w:rPr>
          <w:rFonts w:cs="David" w:hint="cs"/>
          <w:rtl/>
        </w:rPr>
      </w:pPr>
    </w:p>
    <w:p w14:paraId="70758443"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75FEA9C" w14:textId="77777777" w:rsidR="0083406F" w:rsidRDefault="0083406F" w:rsidP="0083406F">
      <w:pPr>
        <w:bidi/>
        <w:jc w:val="both"/>
        <w:rPr>
          <w:rFonts w:cs="David" w:hint="cs"/>
          <w:u w:val="single"/>
          <w:rtl/>
        </w:rPr>
      </w:pPr>
    </w:p>
    <w:p w14:paraId="65B84EA4" w14:textId="77777777" w:rsidR="0083406F" w:rsidRDefault="0083406F" w:rsidP="0083406F">
      <w:pPr>
        <w:keepNext/>
        <w:bidi/>
        <w:jc w:val="both"/>
        <w:rPr>
          <w:rFonts w:cs="David" w:hint="cs"/>
          <w:rtl/>
        </w:rPr>
      </w:pPr>
      <w:r>
        <w:rPr>
          <w:rFonts w:cs="David" w:hint="cs"/>
          <w:rtl/>
        </w:rPr>
        <w:tab/>
        <w:t xml:space="preserve">אם מוסיפים את השבועות האלה בתוכם יוצא פסח. עדיף לקבוע 1 במאי. </w:t>
      </w:r>
    </w:p>
    <w:p w14:paraId="6AADDFF6" w14:textId="77777777" w:rsidR="0083406F" w:rsidRDefault="0083406F" w:rsidP="0083406F">
      <w:pPr>
        <w:keepNext/>
        <w:bidi/>
        <w:jc w:val="both"/>
        <w:rPr>
          <w:rFonts w:cs="David" w:hint="cs"/>
          <w:rtl/>
        </w:rPr>
      </w:pPr>
    </w:p>
    <w:p w14:paraId="2B75E045"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29933A" w14:textId="77777777" w:rsidR="0083406F" w:rsidRDefault="0083406F" w:rsidP="0083406F">
      <w:pPr>
        <w:bidi/>
        <w:jc w:val="both"/>
        <w:rPr>
          <w:rFonts w:cs="David" w:hint="cs"/>
          <w:u w:val="single"/>
          <w:rtl/>
        </w:rPr>
      </w:pPr>
    </w:p>
    <w:p w14:paraId="2A0201F2" w14:textId="77777777" w:rsidR="0083406F" w:rsidRDefault="0083406F" w:rsidP="0083406F">
      <w:pPr>
        <w:keepNext/>
        <w:bidi/>
        <w:jc w:val="both"/>
        <w:rPr>
          <w:rFonts w:cs="David" w:hint="cs"/>
          <w:rtl/>
        </w:rPr>
      </w:pPr>
      <w:r>
        <w:rPr>
          <w:rFonts w:cs="David" w:hint="cs"/>
          <w:rtl/>
        </w:rPr>
        <w:tab/>
        <w:t xml:space="preserve">מאה אחוז, אין בזה בעיה. </w:t>
      </w:r>
    </w:p>
    <w:p w14:paraId="2A116DA4" w14:textId="77777777" w:rsidR="0083406F" w:rsidRPr="002B3A8E" w:rsidRDefault="0083406F" w:rsidP="0083406F">
      <w:pPr>
        <w:keepNext/>
        <w:bidi/>
        <w:jc w:val="both"/>
        <w:rPr>
          <w:rFonts w:cs="David" w:hint="cs"/>
          <w:rtl/>
        </w:rPr>
      </w:pPr>
    </w:p>
    <w:p w14:paraId="79A8066A" w14:textId="77777777" w:rsidR="0083406F" w:rsidRDefault="0083406F" w:rsidP="0083406F">
      <w:pPr>
        <w:keepNext/>
        <w:bidi/>
        <w:jc w:val="both"/>
        <w:rPr>
          <w:rFonts w:cs="David" w:hint="cs"/>
          <w:rtl/>
        </w:rPr>
      </w:pPr>
      <w:r>
        <w:rPr>
          <w:rFonts w:cs="David" w:hint="cs"/>
          <w:u w:val="single"/>
          <w:rtl/>
        </w:rPr>
        <w:t>ארבל אסטרחן:</w:t>
      </w:r>
    </w:p>
    <w:p w14:paraId="3E0B088B" w14:textId="77777777" w:rsidR="0083406F" w:rsidRDefault="0083406F" w:rsidP="0083406F">
      <w:pPr>
        <w:keepNext/>
        <w:bidi/>
        <w:jc w:val="both"/>
        <w:rPr>
          <w:rFonts w:cs="David" w:hint="cs"/>
          <w:rtl/>
        </w:rPr>
      </w:pPr>
    </w:p>
    <w:p w14:paraId="48539609" w14:textId="77777777" w:rsidR="0083406F" w:rsidRDefault="0083406F" w:rsidP="0083406F">
      <w:pPr>
        <w:keepNext/>
        <w:bidi/>
        <w:jc w:val="both"/>
        <w:rPr>
          <w:rFonts w:cs="David" w:hint="cs"/>
          <w:rtl/>
        </w:rPr>
      </w:pPr>
      <w:r>
        <w:rPr>
          <w:rFonts w:cs="David" w:hint="cs"/>
          <w:rtl/>
        </w:rPr>
        <w:tab/>
        <w:t>המפלגות יגישו עד 1 במאי כל שנה, והמבקר - -</w:t>
      </w:r>
    </w:p>
    <w:p w14:paraId="49AFB36E" w14:textId="77777777" w:rsidR="0083406F" w:rsidRDefault="0083406F" w:rsidP="0083406F">
      <w:pPr>
        <w:keepNext/>
        <w:bidi/>
        <w:jc w:val="both"/>
        <w:rPr>
          <w:rFonts w:cs="David" w:hint="cs"/>
          <w:rtl/>
        </w:rPr>
      </w:pPr>
    </w:p>
    <w:p w14:paraId="74836CD5"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70F31A77" w14:textId="77777777" w:rsidR="0083406F" w:rsidRDefault="0083406F" w:rsidP="0083406F">
      <w:pPr>
        <w:bidi/>
        <w:jc w:val="both"/>
        <w:rPr>
          <w:rFonts w:cs="David" w:hint="cs"/>
          <w:u w:val="single"/>
          <w:rtl/>
        </w:rPr>
      </w:pPr>
    </w:p>
    <w:p w14:paraId="394B476F" w14:textId="77777777" w:rsidR="0083406F" w:rsidRDefault="0083406F" w:rsidP="0083406F">
      <w:pPr>
        <w:keepNext/>
        <w:bidi/>
        <w:jc w:val="both"/>
        <w:rPr>
          <w:rFonts w:cs="David" w:hint="cs"/>
          <w:rtl/>
        </w:rPr>
      </w:pPr>
      <w:r>
        <w:rPr>
          <w:rFonts w:cs="David" w:hint="cs"/>
          <w:rtl/>
        </w:rPr>
        <w:tab/>
        <w:t>המבקר יגיש עד 1 באוקטובר</w:t>
      </w:r>
    </w:p>
    <w:p w14:paraId="18003F13" w14:textId="77777777" w:rsidR="0083406F" w:rsidRDefault="0083406F" w:rsidP="0083406F">
      <w:pPr>
        <w:keepNext/>
        <w:bidi/>
        <w:jc w:val="both"/>
        <w:rPr>
          <w:rFonts w:cs="David" w:hint="cs"/>
          <w:rtl/>
        </w:rPr>
      </w:pPr>
    </w:p>
    <w:p w14:paraId="5C8075E5"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737C2A9" w14:textId="77777777" w:rsidR="0083406F" w:rsidRDefault="0083406F" w:rsidP="0083406F">
      <w:pPr>
        <w:bidi/>
        <w:jc w:val="both"/>
        <w:rPr>
          <w:rFonts w:cs="David" w:hint="cs"/>
          <w:u w:val="single"/>
          <w:rtl/>
        </w:rPr>
      </w:pPr>
    </w:p>
    <w:p w14:paraId="41339986" w14:textId="77777777" w:rsidR="0083406F" w:rsidRDefault="0083406F" w:rsidP="0083406F">
      <w:pPr>
        <w:keepNext/>
        <w:bidi/>
        <w:jc w:val="both"/>
        <w:rPr>
          <w:rFonts w:cs="David" w:hint="cs"/>
          <w:rtl/>
        </w:rPr>
      </w:pPr>
      <w:r>
        <w:rPr>
          <w:rFonts w:cs="David" w:hint="cs"/>
          <w:rtl/>
        </w:rPr>
        <w:tab/>
        <w:t xml:space="preserve">בסדר. אני חושב שזה נכון. </w:t>
      </w:r>
    </w:p>
    <w:p w14:paraId="73957222" w14:textId="77777777" w:rsidR="0083406F" w:rsidRDefault="0083406F" w:rsidP="0083406F">
      <w:pPr>
        <w:keepNext/>
        <w:bidi/>
        <w:jc w:val="both"/>
        <w:rPr>
          <w:rFonts w:cs="David" w:hint="cs"/>
          <w:rtl/>
        </w:rPr>
      </w:pPr>
    </w:p>
    <w:p w14:paraId="474874FE" w14:textId="77777777" w:rsidR="0083406F" w:rsidRDefault="0083406F" w:rsidP="0083406F">
      <w:pPr>
        <w:keepNext/>
        <w:bidi/>
        <w:jc w:val="both"/>
        <w:rPr>
          <w:rFonts w:cs="David" w:hint="cs"/>
          <w:rtl/>
        </w:rPr>
      </w:pPr>
      <w:r>
        <w:rPr>
          <w:rFonts w:cs="David" w:hint="cs"/>
          <w:u w:val="single"/>
          <w:rtl/>
        </w:rPr>
        <w:t>ארבל אסטרחן:</w:t>
      </w:r>
    </w:p>
    <w:p w14:paraId="41BD0AD1" w14:textId="77777777" w:rsidR="0083406F" w:rsidRDefault="0083406F" w:rsidP="0083406F">
      <w:pPr>
        <w:keepNext/>
        <w:bidi/>
        <w:jc w:val="both"/>
        <w:rPr>
          <w:rFonts w:cs="David" w:hint="cs"/>
          <w:rtl/>
        </w:rPr>
      </w:pPr>
    </w:p>
    <w:p w14:paraId="0C54C5E7" w14:textId="77777777" w:rsidR="0083406F" w:rsidRDefault="0083406F" w:rsidP="0083406F">
      <w:pPr>
        <w:keepNext/>
        <w:bidi/>
        <w:jc w:val="both"/>
        <w:rPr>
          <w:rFonts w:cs="David" w:hint="cs"/>
          <w:rtl/>
        </w:rPr>
      </w:pPr>
      <w:r>
        <w:rPr>
          <w:rFonts w:cs="David" w:hint="cs"/>
          <w:rtl/>
        </w:rPr>
        <w:tab/>
        <w:t xml:space="preserve">זה לא משפיע על הרשויות המקומיות? </w:t>
      </w:r>
    </w:p>
    <w:p w14:paraId="2B38D775" w14:textId="77777777" w:rsidR="0083406F" w:rsidRDefault="0083406F" w:rsidP="0083406F">
      <w:pPr>
        <w:keepNext/>
        <w:bidi/>
        <w:jc w:val="both"/>
        <w:rPr>
          <w:rFonts w:cs="David" w:hint="cs"/>
          <w:rtl/>
        </w:rPr>
      </w:pPr>
    </w:p>
    <w:p w14:paraId="3EAE613F" w14:textId="77777777" w:rsidR="0083406F" w:rsidRDefault="0083406F" w:rsidP="0083406F">
      <w:pPr>
        <w:keepNext/>
        <w:bidi/>
        <w:jc w:val="both"/>
        <w:rPr>
          <w:rFonts w:cs="David" w:hint="cs"/>
          <w:rtl/>
        </w:rPr>
      </w:pPr>
      <w:r w:rsidRPr="00EE420B">
        <w:rPr>
          <w:rFonts w:cs="David" w:hint="cs"/>
          <w:u w:val="single"/>
          <w:rtl/>
        </w:rPr>
        <w:t>שמואל גולן:</w:t>
      </w:r>
    </w:p>
    <w:p w14:paraId="42D57B23" w14:textId="77777777" w:rsidR="0083406F" w:rsidRDefault="0083406F" w:rsidP="0083406F">
      <w:pPr>
        <w:keepNext/>
        <w:bidi/>
        <w:jc w:val="both"/>
        <w:rPr>
          <w:rFonts w:cs="David" w:hint="cs"/>
          <w:rtl/>
        </w:rPr>
      </w:pPr>
    </w:p>
    <w:p w14:paraId="12E1D1F9" w14:textId="77777777" w:rsidR="0083406F" w:rsidRDefault="0083406F" w:rsidP="0083406F">
      <w:pPr>
        <w:keepNext/>
        <w:bidi/>
        <w:jc w:val="both"/>
        <w:rPr>
          <w:rFonts w:cs="David" w:hint="cs"/>
          <w:rtl/>
        </w:rPr>
      </w:pPr>
      <w:r>
        <w:rPr>
          <w:rFonts w:cs="David" w:hint="cs"/>
          <w:rtl/>
        </w:rPr>
        <w:tab/>
        <w:t xml:space="preserve">לא, זה לא שייך לרשויות המקומיות, זה משהו אחר. צריך בהזדמנות להסתכל על המועדים של הבחירות. כי גם בבחירות יש 12 שבועות לסיעות ו-20 שבועות למבקר. </w:t>
      </w:r>
    </w:p>
    <w:p w14:paraId="7C40F247" w14:textId="77777777" w:rsidR="0083406F" w:rsidRDefault="0083406F" w:rsidP="0083406F">
      <w:pPr>
        <w:keepNext/>
        <w:bidi/>
        <w:jc w:val="both"/>
        <w:rPr>
          <w:rFonts w:cs="David" w:hint="cs"/>
          <w:rtl/>
        </w:rPr>
      </w:pPr>
    </w:p>
    <w:p w14:paraId="629B902B"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F69D90" w14:textId="77777777" w:rsidR="0083406F" w:rsidRDefault="0083406F" w:rsidP="0083406F">
      <w:pPr>
        <w:bidi/>
        <w:jc w:val="both"/>
        <w:rPr>
          <w:rFonts w:cs="David" w:hint="cs"/>
          <w:u w:val="single"/>
          <w:rtl/>
        </w:rPr>
      </w:pPr>
    </w:p>
    <w:p w14:paraId="04074BEC" w14:textId="77777777" w:rsidR="0083406F" w:rsidRDefault="0083406F" w:rsidP="0083406F">
      <w:pPr>
        <w:keepNext/>
        <w:bidi/>
        <w:jc w:val="both"/>
        <w:rPr>
          <w:rFonts w:cs="David" w:hint="cs"/>
          <w:rtl/>
        </w:rPr>
      </w:pPr>
      <w:r>
        <w:rPr>
          <w:rFonts w:cs="David" w:hint="cs"/>
          <w:rtl/>
        </w:rPr>
        <w:tab/>
        <w:t xml:space="preserve">זה לא מספיק. </w:t>
      </w:r>
    </w:p>
    <w:p w14:paraId="26F84F76" w14:textId="77777777" w:rsidR="0083406F" w:rsidRDefault="0083406F" w:rsidP="0083406F">
      <w:pPr>
        <w:keepNext/>
        <w:bidi/>
        <w:jc w:val="both"/>
        <w:rPr>
          <w:rFonts w:cs="David" w:hint="cs"/>
          <w:rtl/>
        </w:rPr>
      </w:pPr>
    </w:p>
    <w:p w14:paraId="1F0D3A96" w14:textId="77777777" w:rsidR="0083406F" w:rsidRDefault="0083406F" w:rsidP="0083406F">
      <w:pPr>
        <w:keepNext/>
        <w:bidi/>
        <w:jc w:val="both"/>
        <w:rPr>
          <w:rFonts w:cs="David"/>
        </w:rPr>
      </w:pPr>
      <w:r>
        <w:rPr>
          <w:rFonts w:cs="David" w:hint="cs"/>
          <w:u w:val="single"/>
          <w:rtl/>
        </w:rPr>
        <w:t>שמואל גולן:</w:t>
      </w:r>
    </w:p>
    <w:p w14:paraId="598D425D" w14:textId="77777777" w:rsidR="0083406F" w:rsidRDefault="0083406F" w:rsidP="0083406F">
      <w:pPr>
        <w:keepNext/>
        <w:bidi/>
        <w:jc w:val="both"/>
        <w:rPr>
          <w:rFonts w:cs="David" w:hint="cs"/>
          <w:rtl/>
        </w:rPr>
      </w:pPr>
    </w:p>
    <w:p w14:paraId="1B37DAA1" w14:textId="77777777" w:rsidR="0083406F" w:rsidRDefault="0083406F" w:rsidP="0083406F">
      <w:pPr>
        <w:keepNext/>
        <w:bidi/>
        <w:jc w:val="both"/>
        <w:rPr>
          <w:rFonts w:cs="David" w:hint="cs"/>
          <w:rtl/>
        </w:rPr>
      </w:pPr>
      <w:r>
        <w:rPr>
          <w:rFonts w:cs="David" w:hint="cs"/>
          <w:rtl/>
        </w:rPr>
        <w:tab/>
        <w:t xml:space="preserve">זה לא מספיק, במיוחד במערכת בחירות. גם שם </w:t>
      </w:r>
      <w:r>
        <w:rPr>
          <w:rFonts w:cs="David"/>
          <w:rtl/>
        </w:rPr>
        <w:t>–</w:t>
      </w:r>
      <w:r>
        <w:rPr>
          <w:rFonts w:cs="David" w:hint="cs"/>
          <w:rtl/>
        </w:rPr>
        <w:t xml:space="preserve"> אם כבר מתקנים </w:t>
      </w:r>
      <w:r>
        <w:rPr>
          <w:rFonts w:cs="David"/>
          <w:rtl/>
        </w:rPr>
        <w:t>–</w:t>
      </w:r>
      <w:r>
        <w:rPr>
          <w:rFonts w:cs="David" w:hint="cs"/>
          <w:rtl/>
        </w:rPr>
        <w:t xml:space="preserve"> אז נא לתקן את המועדים גם שם. אבל שם לא יכולים לקבוע תאריך. </w:t>
      </w:r>
    </w:p>
    <w:p w14:paraId="48CB1B18" w14:textId="77777777" w:rsidR="0083406F" w:rsidRDefault="0083406F" w:rsidP="0083406F">
      <w:pPr>
        <w:keepNext/>
        <w:bidi/>
        <w:jc w:val="both"/>
        <w:rPr>
          <w:rFonts w:cs="David" w:hint="cs"/>
          <w:rtl/>
        </w:rPr>
      </w:pPr>
    </w:p>
    <w:p w14:paraId="32DB41EF" w14:textId="77777777" w:rsidR="0083406F" w:rsidRDefault="0083406F" w:rsidP="0083406F">
      <w:pPr>
        <w:keepNext/>
        <w:bidi/>
        <w:jc w:val="both"/>
        <w:rPr>
          <w:rFonts w:cs="David" w:hint="cs"/>
          <w:rtl/>
        </w:rPr>
      </w:pPr>
      <w:r w:rsidRPr="00473DAA">
        <w:rPr>
          <w:rFonts w:cs="David" w:hint="cs"/>
          <w:u w:val="single"/>
          <w:rtl/>
        </w:rPr>
        <w:t xml:space="preserve">משה </w:t>
      </w:r>
      <w:proofErr w:type="spellStart"/>
      <w:r w:rsidRPr="00473DAA">
        <w:rPr>
          <w:rFonts w:cs="David" w:hint="cs"/>
          <w:u w:val="single"/>
          <w:rtl/>
        </w:rPr>
        <w:t>שיפמן</w:t>
      </w:r>
      <w:proofErr w:type="spellEnd"/>
      <w:r w:rsidRPr="00473DAA">
        <w:rPr>
          <w:rFonts w:cs="David" w:hint="cs"/>
          <w:u w:val="single"/>
          <w:rtl/>
        </w:rPr>
        <w:t>:</w:t>
      </w:r>
    </w:p>
    <w:p w14:paraId="207D3BFA" w14:textId="77777777" w:rsidR="0083406F" w:rsidRDefault="0083406F" w:rsidP="0083406F">
      <w:pPr>
        <w:keepNext/>
        <w:bidi/>
        <w:jc w:val="both"/>
        <w:rPr>
          <w:rFonts w:cs="David" w:hint="cs"/>
          <w:rtl/>
        </w:rPr>
      </w:pPr>
    </w:p>
    <w:p w14:paraId="7F72AA9A" w14:textId="77777777" w:rsidR="0083406F" w:rsidRDefault="0083406F" w:rsidP="0083406F">
      <w:pPr>
        <w:keepNext/>
        <w:bidi/>
        <w:jc w:val="both"/>
        <w:rPr>
          <w:rFonts w:cs="David" w:hint="cs"/>
          <w:rtl/>
        </w:rPr>
      </w:pPr>
      <w:r>
        <w:rPr>
          <w:rFonts w:cs="David" w:hint="cs"/>
          <w:rtl/>
        </w:rPr>
        <w:tab/>
        <w:t xml:space="preserve">אולי 16 ו-24. </w:t>
      </w:r>
    </w:p>
    <w:p w14:paraId="6D07CC68" w14:textId="77777777" w:rsidR="0083406F" w:rsidRDefault="0083406F" w:rsidP="0083406F">
      <w:pPr>
        <w:keepNext/>
        <w:bidi/>
        <w:jc w:val="both"/>
        <w:rPr>
          <w:rFonts w:cs="David" w:hint="cs"/>
          <w:rtl/>
        </w:rPr>
      </w:pPr>
    </w:p>
    <w:p w14:paraId="5F39925D" w14:textId="77777777" w:rsidR="0083406F" w:rsidRDefault="0083406F" w:rsidP="0083406F">
      <w:pPr>
        <w:keepNext/>
        <w:bidi/>
        <w:jc w:val="both"/>
        <w:rPr>
          <w:rFonts w:cs="David"/>
        </w:rPr>
      </w:pPr>
      <w:r>
        <w:rPr>
          <w:rFonts w:cs="David" w:hint="cs"/>
          <w:u w:val="single"/>
          <w:rtl/>
        </w:rPr>
        <w:t>שמואל גולן:</w:t>
      </w:r>
    </w:p>
    <w:p w14:paraId="3EB0D8DF" w14:textId="77777777" w:rsidR="0083406F" w:rsidRDefault="0083406F" w:rsidP="0083406F">
      <w:pPr>
        <w:keepNext/>
        <w:bidi/>
        <w:jc w:val="both"/>
        <w:rPr>
          <w:rFonts w:cs="David" w:hint="cs"/>
          <w:rtl/>
        </w:rPr>
      </w:pPr>
    </w:p>
    <w:p w14:paraId="217CA9BF" w14:textId="77777777" w:rsidR="0083406F" w:rsidRDefault="0083406F" w:rsidP="0083406F">
      <w:pPr>
        <w:keepNext/>
        <w:bidi/>
        <w:jc w:val="both"/>
        <w:rPr>
          <w:rFonts w:cs="David" w:hint="cs"/>
          <w:rtl/>
        </w:rPr>
      </w:pPr>
      <w:r>
        <w:rPr>
          <w:rFonts w:cs="David" w:hint="cs"/>
          <w:rtl/>
        </w:rPr>
        <w:tab/>
        <w:t xml:space="preserve">כן, 16 ו-20 זה גם טוב. 20 יש לנו היום, למפלגות אין. </w:t>
      </w:r>
    </w:p>
    <w:p w14:paraId="4688C9D8" w14:textId="77777777" w:rsidR="0083406F" w:rsidRDefault="0083406F" w:rsidP="0083406F">
      <w:pPr>
        <w:keepNext/>
        <w:bidi/>
        <w:jc w:val="both"/>
        <w:rPr>
          <w:rFonts w:cs="David" w:hint="cs"/>
          <w:rtl/>
        </w:rPr>
      </w:pPr>
    </w:p>
    <w:p w14:paraId="08B44BEC"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7D15828" w14:textId="77777777" w:rsidR="0083406F" w:rsidRDefault="0083406F" w:rsidP="0083406F">
      <w:pPr>
        <w:bidi/>
        <w:jc w:val="both"/>
        <w:rPr>
          <w:rFonts w:cs="David" w:hint="cs"/>
          <w:u w:val="single"/>
          <w:rtl/>
        </w:rPr>
      </w:pPr>
    </w:p>
    <w:p w14:paraId="052FAB96" w14:textId="77777777" w:rsidR="0083406F" w:rsidRDefault="0083406F" w:rsidP="0083406F">
      <w:pPr>
        <w:keepNext/>
        <w:bidi/>
        <w:jc w:val="both"/>
        <w:rPr>
          <w:rFonts w:cs="David" w:hint="cs"/>
          <w:rtl/>
        </w:rPr>
      </w:pPr>
      <w:r>
        <w:rPr>
          <w:rFonts w:cs="David" w:hint="cs"/>
          <w:rtl/>
        </w:rPr>
        <w:tab/>
        <w:t xml:space="preserve">מספיק לכם 20? אם מאריכים את המועד של המפלגות גם אתם צריכים הארכה. </w:t>
      </w:r>
    </w:p>
    <w:p w14:paraId="10D63DB0" w14:textId="77777777" w:rsidR="0083406F" w:rsidRDefault="0083406F" w:rsidP="0083406F">
      <w:pPr>
        <w:keepNext/>
        <w:bidi/>
        <w:jc w:val="both"/>
        <w:rPr>
          <w:rFonts w:cs="David" w:hint="cs"/>
          <w:rtl/>
        </w:rPr>
      </w:pPr>
    </w:p>
    <w:p w14:paraId="06093227" w14:textId="77777777" w:rsidR="0083406F" w:rsidRDefault="0083406F" w:rsidP="0083406F">
      <w:pPr>
        <w:keepNext/>
        <w:bidi/>
        <w:jc w:val="both"/>
        <w:rPr>
          <w:rFonts w:cs="David" w:hint="cs"/>
          <w:rtl/>
        </w:rPr>
      </w:pPr>
      <w:r w:rsidRPr="00413B59">
        <w:rPr>
          <w:rFonts w:cs="David" w:hint="cs"/>
          <w:u w:val="single"/>
          <w:rtl/>
        </w:rPr>
        <w:t>חנה רותם:</w:t>
      </w:r>
    </w:p>
    <w:p w14:paraId="29D5B1E6" w14:textId="77777777" w:rsidR="0083406F" w:rsidRDefault="0083406F" w:rsidP="0083406F">
      <w:pPr>
        <w:keepNext/>
        <w:bidi/>
        <w:jc w:val="both"/>
        <w:rPr>
          <w:rFonts w:cs="David" w:hint="cs"/>
          <w:rtl/>
        </w:rPr>
      </w:pPr>
    </w:p>
    <w:p w14:paraId="06169315" w14:textId="77777777" w:rsidR="0083406F" w:rsidRDefault="0083406F" w:rsidP="0083406F">
      <w:pPr>
        <w:keepNext/>
        <w:bidi/>
        <w:jc w:val="both"/>
        <w:rPr>
          <w:rFonts w:cs="David" w:hint="cs"/>
          <w:rtl/>
        </w:rPr>
      </w:pPr>
      <w:r>
        <w:rPr>
          <w:rFonts w:cs="David" w:hint="cs"/>
          <w:rtl/>
        </w:rPr>
        <w:tab/>
        <w:t xml:space="preserve">לנו </w:t>
      </w:r>
      <w:r>
        <w:rPr>
          <w:rFonts w:cs="David"/>
          <w:rtl/>
        </w:rPr>
        <w:t>–</w:t>
      </w:r>
      <w:r>
        <w:rPr>
          <w:rFonts w:cs="David" w:hint="cs"/>
          <w:rtl/>
        </w:rPr>
        <w:t xml:space="preserve"> 24. </w:t>
      </w:r>
    </w:p>
    <w:p w14:paraId="2B154DE5" w14:textId="77777777" w:rsidR="0083406F" w:rsidRDefault="0083406F" w:rsidP="0083406F">
      <w:pPr>
        <w:keepNext/>
        <w:bidi/>
        <w:jc w:val="both"/>
        <w:rPr>
          <w:rFonts w:cs="David" w:hint="cs"/>
          <w:rtl/>
        </w:rPr>
      </w:pPr>
    </w:p>
    <w:p w14:paraId="6B5A05AF"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7798ECF4" w14:textId="77777777" w:rsidR="0083406F" w:rsidRDefault="0083406F" w:rsidP="0083406F">
      <w:pPr>
        <w:bidi/>
        <w:jc w:val="both"/>
        <w:rPr>
          <w:rFonts w:cs="David" w:hint="cs"/>
          <w:u w:val="single"/>
          <w:rtl/>
        </w:rPr>
      </w:pPr>
    </w:p>
    <w:p w14:paraId="40C73983" w14:textId="77777777" w:rsidR="0083406F" w:rsidRDefault="0083406F" w:rsidP="0083406F">
      <w:pPr>
        <w:keepNext/>
        <w:bidi/>
        <w:jc w:val="both"/>
        <w:rPr>
          <w:rFonts w:cs="David" w:hint="cs"/>
          <w:rtl/>
        </w:rPr>
      </w:pPr>
      <w:r>
        <w:rPr>
          <w:rFonts w:cs="David" w:hint="cs"/>
          <w:rtl/>
        </w:rPr>
        <w:tab/>
        <w:t xml:space="preserve"> 16 ו-22. </w:t>
      </w:r>
    </w:p>
    <w:p w14:paraId="35F62D95" w14:textId="77777777" w:rsidR="0083406F" w:rsidRDefault="0083406F" w:rsidP="0083406F">
      <w:pPr>
        <w:keepNext/>
        <w:bidi/>
        <w:jc w:val="both"/>
        <w:rPr>
          <w:rFonts w:cs="David" w:hint="cs"/>
          <w:rtl/>
        </w:rPr>
      </w:pPr>
    </w:p>
    <w:p w14:paraId="403F828C" w14:textId="77777777" w:rsidR="0083406F" w:rsidRDefault="0083406F" w:rsidP="0083406F">
      <w:pPr>
        <w:keepNext/>
        <w:bidi/>
        <w:jc w:val="both"/>
        <w:rPr>
          <w:rFonts w:cs="David" w:hint="cs"/>
          <w:rtl/>
        </w:rPr>
      </w:pPr>
      <w:r>
        <w:rPr>
          <w:rFonts w:cs="David" w:hint="cs"/>
          <w:u w:val="single"/>
          <w:rtl/>
        </w:rPr>
        <w:t>ארבל אסטרחן:</w:t>
      </w:r>
    </w:p>
    <w:p w14:paraId="5F801165" w14:textId="77777777" w:rsidR="0083406F" w:rsidRDefault="0083406F" w:rsidP="0083406F">
      <w:pPr>
        <w:keepNext/>
        <w:bidi/>
        <w:jc w:val="both"/>
        <w:rPr>
          <w:rFonts w:cs="David" w:hint="cs"/>
          <w:rtl/>
        </w:rPr>
      </w:pPr>
    </w:p>
    <w:p w14:paraId="4F28360B" w14:textId="77777777" w:rsidR="0083406F" w:rsidRDefault="0083406F" w:rsidP="0083406F">
      <w:pPr>
        <w:keepNext/>
        <w:bidi/>
        <w:jc w:val="both"/>
        <w:rPr>
          <w:rFonts w:cs="David" w:hint="cs"/>
          <w:rtl/>
        </w:rPr>
      </w:pPr>
      <w:r>
        <w:rPr>
          <w:rFonts w:cs="David" w:hint="cs"/>
          <w:rtl/>
        </w:rPr>
        <w:tab/>
        <w:t>- - - שהדוח יתפרסם באיזושהי - - -</w:t>
      </w:r>
    </w:p>
    <w:p w14:paraId="54AE227B" w14:textId="77777777" w:rsidR="0083406F" w:rsidRDefault="0083406F" w:rsidP="0083406F">
      <w:pPr>
        <w:keepNext/>
        <w:bidi/>
        <w:jc w:val="both"/>
        <w:rPr>
          <w:rFonts w:cs="David" w:hint="cs"/>
          <w:rtl/>
        </w:rPr>
      </w:pPr>
    </w:p>
    <w:p w14:paraId="376DA466"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489D1F" w14:textId="77777777" w:rsidR="0083406F" w:rsidRDefault="0083406F" w:rsidP="0083406F">
      <w:pPr>
        <w:bidi/>
        <w:jc w:val="both"/>
        <w:rPr>
          <w:rFonts w:cs="David" w:hint="cs"/>
          <w:u w:val="single"/>
          <w:rtl/>
        </w:rPr>
      </w:pPr>
    </w:p>
    <w:p w14:paraId="70C06D59" w14:textId="77777777" w:rsidR="0083406F" w:rsidRDefault="0083406F" w:rsidP="0083406F">
      <w:pPr>
        <w:keepNext/>
        <w:bidi/>
        <w:jc w:val="both"/>
        <w:rPr>
          <w:rFonts w:cs="David" w:hint="cs"/>
          <w:rtl/>
        </w:rPr>
      </w:pPr>
      <w:r>
        <w:rPr>
          <w:rFonts w:cs="David" w:hint="cs"/>
          <w:rtl/>
        </w:rPr>
        <w:tab/>
        <w:t xml:space="preserve">אני לא בטוח. ההסתכלות היא תמיד צופה פני עבר ממרחק של זמן. אי אפשר לעמוד בזה. </w:t>
      </w:r>
    </w:p>
    <w:p w14:paraId="212FED4A" w14:textId="77777777" w:rsidR="0083406F" w:rsidRDefault="0083406F" w:rsidP="0083406F">
      <w:pPr>
        <w:keepNext/>
        <w:bidi/>
        <w:jc w:val="both"/>
        <w:rPr>
          <w:rFonts w:cs="David" w:hint="cs"/>
          <w:rtl/>
        </w:rPr>
      </w:pPr>
    </w:p>
    <w:p w14:paraId="46AEF065" w14:textId="77777777" w:rsidR="0083406F" w:rsidRDefault="0083406F" w:rsidP="0083406F">
      <w:pPr>
        <w:keepNext/>
        <w:bidi/>
        <w:jc w:val="both"/>
        <w:rPr>
          <w:rFonts w:cs="David" w:hint="cs"/>
          <w:rtl/>
        </w:rPr>
      </w:pPr>
      <w:r>
        <w:rPr>
          <w:rFonts w:cs="David" w:hint="cs"/>
          <w:u w:val="single"/>
          <w:rtl/>
        </w:rPr>
        <w:t>ארבל אסטרחן:</w:t>
      </w:r>
    </w:p>
    <w:p w14:paraId="40493B97" w14:textId="77777777" w:rsidR="0083406F" w:rsidRDefault="0083406F" w:rsidP="0083406F">
      <w:pPr>
        <w:keepNext/>
        <w:bidi/>
        <w:jc w:val="both"/>
        <w:rPr>
          <w:rFonts w:cs="David" w:hint="cs"/>
          <w:rtl/>
        </w:rPr>
      </w:pPr>
    </w:p>
    <w:p w14:paraId="547FF515" w14:textId="77777777" w:rsidR="0083406F" w:rsidRDefault="0083406F" w:rsidP="0083406F">
      <w:pPr>
        <w:keepNext/>
        <w:bidi/>
        <w:jc w:val="both"/>
        <w:rPr>
          <w:rFonts w:cs="David" w:hint="cs"/>
          <w:rtl/>
        </w:rPr>
      </w:pPr>
      <w:r>
        <w:rPr>
          <w:rFonts w:cs="David" w:hint="cs"/>
          <w:rtl/>
        </w:rPr>
        <w:tab/>
        <w:t xml:space="preserve"> כמה אתם אומרים שצריך לתת למפלגות?</w:t>
      </w:r>
    </w:p>
    <w:p w14:paraId="4BEA0FAE" w14:textId="77777777" w:rsidR="0083406F" w:rsidRDefault="0083406F" w:rsidP="0083406F">
      <w:pPr>
        <w:keepNext/>
        <w:bidi/>
        <w:jc w:val="both"/>
        <w:rPr>
          <w:rFonts w:cs="David" w:hint="cs"/>
          <w:rtl/>
        </w:rPr>
      </w:pPr>
    </w:p>
    <w:p w14:paraId="6D685303" w14:textId="77777777" w:rsidR="0083406F" w:rsidRDefault="0083406F" w:rsidP="0083406F">
      <w:pPr>
        <w:keepNext/>
        <w:bidi/>
        <w:jc w:val="both"/>
        <w:rPr>
          <w:rFonts w:cs="David"/>
        </w:rPr>
      </w:pPr>
      <w:r>
        <w:rPr>
          <w:rFonts w:cs="David" w:hint="cs"/>
          <w:u w:val="single"/>
          <w:rtl/>
        </w:rPr>
        <w:t>שמואל גולן:</w:t>
      </w:r>
    </w:p>
    <w:p w14:paraId="56457AE5" w14:textId="77777777" w:rsidR="0083406F" w:rsidRDefault="0083406F" w:rsidP="0083406F">
      <w:pPr>
        <w:keepNext/>
        <w:bidi/>
        <w:jc w:val="both"/>
        <w:rPr>
          <w:rFonts w:cs="David" w:hint="cs"/>
          <w:rtl/>
        </w:rPr>
      </w:pPr>
    </w:p>
    <w:p w14:paraId="4288971B" w14:textId="77777777" w:rsidR="0083406F" w:rsidRDefault="0083406F" w:rsidP="0083406F">
      <w:pPr>
        <w:keepNext/>
        <w:bidi/>
        <w:jc w:val="both"/>
        <w:rPr>
          <w:rFonts w:cs="David" w:hint="cs"/>
          <w:rtl/>
        </w:rPr>
      </w:pPr>
      <w:r>
        <w:rPr>
          <w:rFonts w:cs="David" w:hint="cs"/>
          <w:rtl/>
        </w:rPr>
        <w:tab/>
        <w:t xml:space="preserve">לבחירות צריך לתת לא פחות מ-16 שבועות. לא יכול להיות שלסיעות אין את זה. </w:t>
      </w:r>
    </w:p>
    <w:p w14:paraId="0D19C093" w14:textId="77777777" w:rsidR="0083406F" w:rsidRDefault="0083406F" w:rsidP="0083406F">
      <w:pPr>
        <w:keepNext/>
        <w:bidi/>
        <w:jc w:val="both"/>
        <w:rPr>
          <w:rFonts w:cs="David" w:hint="cs"/>
          <w:rtl/>
        </w:rPr>
      </w:pPr>
    </w:p>
    <w:p w14:paraId="2FFD921B"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2DDAF352" w14:textId="77777777" w:rsidR="0083406F" w:rsidRDefault="0083406F" w:rsidP="0083406F">
      <w:pPr>
        <w:bidi/>
        <w:jc w:val="both"/>
        <w:rPr>
          <w:rFonts w:cs="David" w:hint="cs"/>
          <w:u w:val="single"/>
          <w:rtl/>
        </w:rPr>
      </w:pPr>
    </w:p>
    <w:p w14:paraId="43B55EA4" w14:textId="77777777" w:rsidR="0083406F" w:rsidRDefault="0083406F" w:rsidP="0083406F">
      <w:pPr>
        <w:keepNext/>
        <w:bidi/>
        <w:jc w:val="both"/>
        <w:rPr>
          <w:rFonts w:cs="David" w:hint="cs"/>
          <w:rtl/>
        </w:rPr>
      </w:pPr>
      <w:r>
        <w:rPr>
          <w:rFonts w:cs="David" w:hint="cs"/>
          <w:rtl/>
        </w:rPr>
        <w:tab/>
        <w:t xml:space="preserve">ולכם 22. </w:t>
      </w:r>
    </w:p>
    <w:p w14:paraId="1FFC88DB" w14:textId="77777777" w:rsidR="0083406F" w:rsidRDefault="0083406F" w:rsidP="0083406F">
      <w:pPr>
        <w:keepNext/>
        <w:bidi/>
        <w:jc w:val="both"/>
        <w:rPr>
          <w:rFonts w:cs="David" w:hint="cs"/>
          <w:rtl/>
        </w:rPr>
      </w:pPr>
    </w:p>
    <w:p w14:paraId="361AF3C7"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306F84D" w14:textId="77777777" w:rsidR="0083406F" w:rsidRDefault="0083406F" w:rsidP="0083406F">
      <w:pPr>
        <w:bidi/>
        <w:jc w:val="both"/>
        <w:rPr>
          <w:rFonts w:cs="David" w:hint="cs"/>
          <w:u w:val="single"/>
          <w:rtl/>
        </w:rPr>
      </w:pPr>
    </w:p>
    <w:p w14:paraId="7D708819" w14:textId="77777777" w:rsidR="0083406F" w:rsidRDefault="0083406F" w:rsidP="0083406F">
      <w:pPr>
        <w:keepNext/>
        <w:bidi/>
        <w:jc w:val="both"/>
        <w:rPr>
          <w:rFonts w:cs="David" w:hint="cs"/>
          <w:rtl/>
        </w:rPr>
      </w:pPr>
      <w:r>
        <w:rPr>
          <w:rFonts w:cs="David" w:hint="cs"/>
          <w:rtl/>
        </w:rPr>
        <w:tab/>
        <w:t xml:space="preserve">כן. זה מתבקש. </w:t>
      </w:r>
    </w:p>
    <w:p w14:paraId="61221706" w14:textId="77777777" w:rsidR="0083406F" w:rsidRDefault="0083406F" w:rsidP="0083406F">
      <w:pPr>
        <w:keepNext/>
        <w:bidi/>
        <w:jc w:val="both"/>
        <w:rPr>
          <w:rFonts w:cs="David" w:hint="cs"/>
          <w:rtl/>
        </w:rPr>
      </w:pPr>
    </w:p>
    <w:p w14:paraId="73DA2967" w14:textId="77777777" w:rsidR="0083406F" w:rsidRDefault="0083406F" w:rsidP="0083406F">
      <w:pPr>
        <w:keepNext/>
        <w:bidi/>
        <w:jc w:val="both"/>
        <w:rPr>
          <w:rFonts w:cs="David" w:hint="cs"/>
          <w:rtl/>
        </w:rPr>
      </w:pPr>
      <w:r>
        <w:rPr>
          <w:rFonts w:cs="David" w:hint="cs"/>
          <w:rtl/>
        </w:rPr>
        <w:tab/>
        <w:t xml:space="preserve">אגב, אם מותר לי לומר </w:t>
      </w:r>
      <w:r>
        <w:rPr>
          <w:rFonts w:cs="David"/>
          <w:rtl/>
        </w:rPr>
        <w:t>–</w:t>
      </w:r>
      <w:r>
        <w:rPr>
          <w:rFonts w:cs="David" w:hint="cs"/>
          <w:rtl/>
        </w:rPr>
        <w:t xml:space="preserve"> זה לא קשור לחוק הזה, אבל נדמה לי שכדאי שנעשה חשיבה גם על הנושא של הגשת הדוחות של מועמדים בפריימריס הפנימיים. גם שם הזמן שיש למועמדים הוא בלתי אפשרי. גם הזמן שלכם מוקצב. הפער הוא חודשים. </w:t>
      </w:r>
    </w:p>
    <w:p w14:paraId="137347A9" w14:textId="77777777" w:rsidR="0083406F" w:rsidRDefault="0083406F" w:rsidP="0083406F">
      <w:pPr>
        <w:keepNext/>
        <w:bidi/>
        <w:jc w:val="both"/>
        <w:rPr>
          <w:rFonts w:cs="David" w:hint="cs"/>
          <w:rtl/>
        </w:rPr>
      </w:pPr>
    </w:p>
    <w:p w14:paraId="4890DFF5" w14:textId="77777777" w:rsidR="0083406F" w:rsidRDefault="0083406F" w:rsidP="0083406F">
      <w:pPr>
        <w:keepNext/>
        <w:bidi/>
        <w:jc w:val="both"/>
        <w:rPr>
          <w:rFonts w:cs="David" w:hint="cs"/>
          <w:rtl/>
        </w:rPr>
      </w:pPr>
      <w:r w:rsidRPr="00413B59">
        <w:rPr>
          <w:rFonts w:cs="David" w:hint="cs"/>
          <w:u w:val="single"/>
          <w:rtl/>
        </w:rPr>
        <w:t>חנה רותם:</w:t>
      </w:r>
    </w:p>
    <w:p w14:paraId="78EC915E" w14:textId="77777777" w:rsidR="0083406F" w:rsidRDefault="0083406F" w:rsidP="0083406F">
      <w:pPr>
        <w:keepNext/>
        <w:bidi/>
        <w:jc w:val="both"/>
        <w:rPr>
          <w:rFonts w:cs="David" w:hint="cs"/>
          <w:rtl/>
        </w:rPr>
      </w:pPr>
    </w:p>
    <w:p w14:paraId="2691BB69" w14:textId="77777777" w:rsidR="0083406F" w:rsidRDefault="0083406F" w:rsidP="0083406F">
      <w:pPr>
        <w:keepNext/>
        <w:bidi/>
        <w:jc w:val="both"/>
        <w:rPr>
          <w:rFonts w:cs="David" w:hint="cs"/>
          <w:rtl/>
        </w:rPr>
      </w:pPr>
      <w:r>
        <w:rPr>
          <w:rFonts w:cs="David" w:hint="cs"/>
          <w:rtl/>
        </w:rPr>
        <w:tab/>
        <w:t xml:space="preserve">שם אין מנגנון להארכת מועדים. </w:t>
      </w:r>
    </w:p>
    <w:p w14:paraId="3FCF7327" w14:textId="77777777" w:rsidR="0083406F" w:rsidRDefault="0083406F" w:rsidP="0083406F">
      <w:pPr>
        <w:keepNext/>
        <w:bidi/>
        <w:jc w:val="both"/>
        <w:rPr>
          <w:rFonts w:cs="David" w:hint="cs"/>
          <w:rtl/>
        </w:rPr>
      </w:pPr>
    </w:p>
    <w:p w14:paraId="14816800"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437F90C1" w14:textId="77777777" w:rsidR="0083406F" w:rsidRDefault="0083406F" w:rsidP="0083406F">
      <w:pPr>
        <w:bidi/>
        <w:jc w:val="both"/>
        <w:rPr>
          <w:rFonts w:cs="David" w:hint="cs"/>
          <w:u w:val="single"/>
          <w:rtl/>
        </w:rPr>
      </w:pPr>
    </w:p>
    <w:p w14:paraId="0FE12444" w14:textId="77777777" w:rsidR="0083406F" w:rsidRDefault="0083406F" w:rsidP="0083406F">
      <w:pPr>
        <w:keepNext/>
        <w:bidi/>
        <w:jc w:val="both"/>
        <w:rPr>
          <w:rFonts w:cs="David" w:hint="cs"/>
          <w:rtl/>
        </w:rPr>
      </w:pPr>
      <w:r>
        <w:rPr>
          <w:rFonts w:cs="David" w:hint="cs"/>
          <w:rtl/>
        </w:rPr>
        <w:tab/>
        <w:t xml:space="preserve">נכון. אנחנו יודעים שדווקא שם הרבה מהאנשים הם לא מקצועיים, לא מכירים. </w:t>
      </w:r>
    </w:p>
    <w:p w14:paraId="4B390A9C" w14:textId="77777777" w:rsidR="0083406F" w:rsidRDefault="0083406F" w:rsidP="0083406F">
      <w:pPr>
        <w:keepNext/>
        <w:bidi/>
        <w:jc w:val="both"/>
        <w:rPr>
          <w:rFonts w:cs="David" w:hint="cs"/>
          <w:rtl/>
        </w:rPr>
      </w:pPr>
    </w:p>
    <w:p w14:paraId="6658EE91" w14:textId="77777777" w:rsidR="0083406F" w:rsidRDefault="0083406F" w:rsidP="0083406F">
      <w:pPr>
        <w:keepNext/>
        <w:bidi/>
        <w:jc w:val="both"/>
        <w:rPr>
          <w:rFonts w:cs="David"/>
        </w:rPr>
      </w:pPr>
      <w:r>
        <w:rPr>
          <w:rFonts w:cs="David" w:hint="cs"/>
          <w:u w:val="single"/>
          <w:rtl/>
        </w:rPr>
        <w:t>שמואל גולן:</w:t>
      </w:r>
    </w:p>
    <w:p w14:paraId="7CC52017" w14:textId="77777777" w:rsidR="0083406F" w:rsidRDefault="0083406F" w:rsidP="0083406F">
      <w:pPr>
        <w:keepNext/>
        <w:bidi/>
        <w:jc w:val="both"/>
        <w:rPr>
          <w:rFonts w:cs="David" w:hint="cs"/>
          <w:rtl/>
        </w:rPr>
      </w:pPr>
    </w:p>
    <w:p w14:paraId="316D1661" w14:textId="77777777" w:rsidR="0083406F" w:rsidRDefault="0083406F" w:rsidP="0083406F">
      <w:pPr>
        <w:keepNext/>
        <w:bidi/>
        <w:jc w:val="both"/>
        <w:rPr>
          <w:rFonts w:cs="David" w:hint="cs"/>
          <w:rtl/>
        </w:rPr>
      </w:pPr>
      <w:r>
        <w:rPr>
          <w:rFonts w:cs="David" w:hint="cs"/>
          <w:rtl/>
        </w:rPr>
        <w:tab/>
        <w:t xml:space="preserve">יש לפחות הצעה אחת או שניים שמסתובבות עכשיו בכנסת לשינויים בפריימריס. </w:t>
      </w:r>
    </w:p>
    <w:p w14:paraId="4100632D" w14:textId="77777777" w:rsidR="0083406F" w:rsidRDefault="0083406F" w:rsidP="0083406F">
      <w:pPr>
        <w:keepNext/>
        <w:bidi/>
        <w:jc w:val="both"/>
        <w:rPr>
          <w:rFonts w:cs="David" w:hint="cs"/>
          <w:rtl/>
        </w:rPr>
      </w:pPr>
    </w:p>
    <w:p w14:paraId="46E98A51"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86C1E85" w14:textId="77777777" w:rsidR="0083406F" w:rsidRDefault="0083406F" w:rsidP="0083406F">
      <w:pPr>
        <w:bidi/>
        <w:jc w:val="both"/>
        <w:rPr>
          <w:rFonts w:cs="David" w:hint="cs"/>
          <w:u w:val="single"/>
          <w:rtl/>
        </w:rPr>
      </w:pPr>
    </w:p>
    <w:p w14:paraId="36DB86AB" w14:textId="77777777" w:rsidR="0083406F" w:rsidRDefault="0083406F" w:rsidP="0083406F">
      <w:pPr>
        <w:keepNext/>
        <w:bidi/>
        <w:jc w:val="both"/>
        <w:rPr>
          <w:rFonts w:cs="David" w:hint="cs"/>
          <w:rtl/>
        </w:rPr>
      </w:pPr>
      <w:r>
        <w:rPr>
          <w:rFonts w:cs="David" w:hint="cs"/>
          <w:rtl/>
        </w:rPr>
        <w:tab/>
        <w:t xml:space="preserve">זה לא נוגע לחוק הזה. יש לזה השלכה על המימון. </w:t>
      </w:r>
    </w:p>
    <w:p w14:paraId="1ECA2A5C" w14:textId="77777777" w:rsidR="0083406F" w:rsidRDefault="0083406F" w:rsidP="0083406F">
      <w:pPr>
        <w:keepNext/>
        <w:bidi/>
        <w:jc w:val="both"/>
        <w:rPr>
          <w:rFonts w:cs="David" w:hint="cs"/>
          <w:rtl/>
        </w:rPr>
      </w:pPr>
    </w:p>
    <w:p w14:paraId="4CC7D5E6" w14:textId="77777777" w:rsidR="0083406F" w:rsidRDefault="0083406F" w:rsidP="0083406F">
      <w:pPr>
        <w:keepNext/>
        <w:bidi/>
        <w:jc w:val="both"/>
        <w:rPr>
          <w:rFonts w:cs="David" w:hint="cs"/>
          <w:rtl/>
        </w:rPr>
      </w:pPr>
      <w:r>
        <w:rPr>
          <w:rFonts w:cs="David" w:hint="cs"/>
          <w:u w:val="single"/>
          <w:rtl/>
        </w:rPr>
        <w:t>ארבל אסטרחן:</w:t>
      </w:r>
    </w:p>
    <w:p w14:paraId="2965C786" w14:textId="77777777" w:rsidR="0083406F" w:rsidRDefault="0083406F" w:rsidP="0083406F">
      <w:pPr>
        <w:keepNext/>
        <w:bidi/>
        <w:jc w:val="both"/>
        <w:rPr>
          <w:rFonts w:cs="David" w:hint="cs"/>
          <w:rtl/>
        </w:rPr>
      </w:pPr>
    </w:p>
    <w:p w14:paraId="40A439E5" w14:textId="77777777" w:rsidR="0083406F" w:rsidRDefault="0083406F" w:rsidP="0083406F">
      <w:pPr>
        <w:keepNext/>
        <w:bidi/>
        <w:jc w:val="both"/>
        <w:rPr>
          <w:rFonts w:cs="David" w:hint="cs"/>
          <w:rtl/>
        </w:rPr>
      </w:pPr>
      <w:r>
        <w:rPr>
          <w:rFonts w:cs="David" w:hint="cs"/>
          <w:rtl/>
        </w:rPr>
        <w:tab/>
        <w:t xml:space="preserve">בבחירות. אם מאריכים את התקופה של הבחירות, 15% השלמת מימון ניתנת רק אחרי שיש דוח חיובי. </w:t>
      </w:r>
    </w:p>
    <w:p w14:paraId="774DD457" w14:textId="77777777" w:rsidR="0083406F" w:rsidRDefault="0083406F" w:rsidP="0083406F">
      <w:pPr>
        <w:keepNext/>
        <w:bidi/>
        <w:jc w:val="both"/>
        <w:rPr>
          <w:rFonts w:cs="David" w:hint="cs"/>
          <w:rtl/>
        </w:rPr>
      </w:pPr>
    </w:p>
    <w:p w14:paraId="7FD7F8C0"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B6ED45D" w14:textId="77777777" w:rsidR="0083406F" w:rsidRDefault="0083406F" w:rsidP="0083406F">
      <w:pPr>
        <w:bidi/>
        <w:jc w:val="both"/>
        <w:rPr>
          <w:rFonts w:cs="David" w:hint="cs"/>
          <w:u w:val="single"/>
          <w:rtl/>
        </w:rPr>
      </w:pPr>
    </w:p>
    <w:p w14:paraId="05D5BBF2" w14:textId="77777777" w:rsidR="0083406F" w:rsidRDefault="0083406F" w:rsidP="0083406F">
      <w:pPr>
        <w:bidi/>
        <w:jc w:val="both"/>
        <w:rPr>
          <w:rFonts w:cs="David" w:hint="cs"/>
          <w:rtl/>
        </w:rPr>
      </w:pPr>
      <w:r>
        <w:rPr>
          <w:rFonts w:cs="David" w:hint="cs"/>
          <w:rtl/>
        </w:rPr>
        <w:tab/>
        <w:t xml:space="preserve">אז אני  מציע לא ללכת ל-24. ללכת ל-22. </w:t>
      </w:r>
    </w:p>
    <w:p w14:paraId="7397E351" w14:textId="77777777" w:rsidR="0083406F" w:rsidRDefault="0083406F" w:rsidP="0083406F">
      <w:pPr>
        <w:bidi/>
        <w:jc w:val="both"/>
        <w:rPr>
          <w:rFonts w:cs="David" w:hint="cs"/>
          <w:rtl/>
        </w:rPr>
      </w:pPr>
    </w:p>
    <w:p w14:paraId="24F8814E" w14:textId="77777777" w:rsidR="0083406F" w:rsidRDefault="0083406F" w:rsidP="0083406F">
      <w:pPr>
        <w:keepNext/>
        <w:bidi/>
        <w:jc w:val="both"/>
        <w:rPr>
          <w:rFonts w:cs="David" w:hint="cs"/>
          <w:rtl/>
        </w:rPr>
      </w:pPr>
      <w:r>
        <w:rPr>
          <w:rFonts w:cs="David" w:hint="cs"/>
          <w:u w:val="single"/>
          <w:rtl/>
        </w:rPr>
        <w:t>ארבל אסטרחן:</w:t>
      </w:r>
    </w:p>
    <w:p w14:paraId="6C854FF2" w14:textId="77777777" w:rsidR="0083406F" w:rsidRDefault="0083406F" w:rsidP="0083406F">
      <w:pPr>
        <w:keepNext/>
        <w:bidi/>
        <w:jc w:val="both"/>
        <w:rPr>
          <w:rFonts w:cs="David" w:hint="cs"/>
          <w:rtl/>
        </w:rPr>
      </w:pPr>
    </w:p>
    <w:p w14:paraId="5158E31C" w14:textId="77777777" w:rsidR="0083406F" w:rsidRPr="003E57E6" w:rsidRDefault="0083406F" w:rsidP="0083406F">
      <w:pPr>
        <w:bidi/>
        <w:jc w:val="both"/>
        <w:rPr>
          <w:rFonts w:cs="David" w:hint="cs"/>
          <w:rtl/>
        </w:rPr>
      </w:pPr>
      <w:r>
        <w:rPr>
          <w:rFonts w:cs="David" w:hint="cs"/>
          <w:rtl/>
        </w:rPr>
        <w:tab/>
        <w:t xml:space="preserve"> דיברנו על 22. הארכנו עכשיו למבקר ל-22, ולמפלגות ל-16. </w:t>
      </w:r>
    </w:p>
    <w:p w14:paraId="5A0D8E19" w14:textId="77777777" w:rsidR="0083406F" w:rsidRDefault="0083406F" w:rsidP="0083406F">
      <w:pPr>
        <w:bidi/>
        <w:jc w:val="both"/>
        <w:rPr>
          <w:rFonts w:cs="David" w:hint="cs"/>
          <w:u w:val="single"/>
          <w:rtl/>
        </w:rPr>
      </w:pPr>
    </w:p>
    <w:p w14:paraId="5511489F" w14:textId="77777777" w:rsidR="0083406F" w:rsidRDefault="0083406F" w:rsidP="0083406F">
      <w:pPr>
        <w:keepNext/>
        <w:bidi/>
        <w:jc w:val="both"/>
        <w:rPr>
          <w:rFonts w:cs="David" w:hint="cs"/>
          <w:rtl/>
        </w:rPr>
      </w:pPr>
      <w:r w:rsidRPr="00EE420B">
        <w:rPr>
          <w:rFonts w:cs="David" w:hint="cs"/>
          <w:u w:val="single"/>
          <w:rtl/>
        </w:rPr>
        <w:t>שמואל גולן:</w:t>
      </w:r>
    </w:p>
    <w:p w14:paraId="131BD90D" w14:textId="77777777" w:rsidR="0083406F" w:rsidRDefault="0083406F" w:rsidP="0083406F">
      <w:pPr>
        <w:keepNext/>
        <w:bidi/>
        <w:jc w:val="both"/>
        <w:rPr>
          <w:rFonts w:cs="David" w:hint="cs"/>
          <w:rtl/>
        </w:rPr>
      </w:pPr>
    </w:p>
    <w:p w14:paraId="2E6280AB" w14:textId="77777777" w:rsidR="0083406F" w:rsidRDefault="0083406F" w:rsidP="0083406F">
      <w:pPr>
        <w:keepNext/>
        <w:bidi/>
        <w:jc w:val="both"/>
        <w:rPr>
          <w:rFonts w:cs="David" w:hint="cs"/>
          <w:rtl/>
        </w:rPr>
      </w:pPr>
      <w:r>
        <w:rPr>
          <w:rFonts w:cs="David" w:hint="cs"/>
          <w:rtl/>
        </w:rPr>
        <w:tab/>
        <w:t xml:space="preserve">במערכת הבחירות המפלגות מקבלות מימון של 85%, ומרגע שהן הגישו את הדוח הן מקבלות 85%. ברגע שמבקר המדינה מאשר את הדוח מקבלים את היתרה אם מקבלים את היתרה. המשמעות של העניין הזה היא שהיתרה של 15% תהיה רק בהגשת הדוח. אם הארכנו עכשיו ל-16 שבועות פלוס 22 שבועות, 15% יגיעו רק בתום התקופה. </w:t>
      </w:r>
    </w:p>
    <w:p w14:paraId="13EEFBC3" w14:textId="77777777" w:rsidR="0083406F" w:rsidRDefault="0083406F" w:rsidP="0083406F">
      <w:pPr>
        <w:keepNext/>
        <w:bidi/>
        <w:jc w:val="both"/>
        <w:rPr>
          <w:rFonts w:cs="David" w:hint="cs"/>
          <w:rtl/>
        </w:rPr>
      </w:pPr>
    </w:p>
    <w:p w14:paraId="523D20EF" w14:textId="77777777" w:rsidR="0083406F" w:rsidRDefault="0083406F" w:rsidP="0083406F">
      <w:pPr>
        <w:keepNext/>
        <w:bidi/>
        <w:jc w:val="both"/>
        <w:rPr>
          <w:rFonts w:cs="David" w:hint="cs"/>
          <w:u w:val="single"/>
          <w:rtl/>
        </w:rPr>
      </w:pPr>
      <w:r>
        <w:rPr>
          <w:rFonts w:cs="David" w:hint="cs"/>
          <w:u w:val="single"/>
          <w:rtl/>
        </w:rPr>
        <w:t xml:space="preserve">משה </w:t>
      </w:r>
      <w:proofErr w:type="spellStart"/>
      <w:r>
        <w:rPr>
          <w:rFonts w:cs="David" w:hint="cs"/>
          <w:u w:val="single"/>
          <w:rtl/>
        </w:rPr>
        <w:t>שיפמן</w:t>
      </w:r>
      <w:proofErr w:type="spellEnd"/>
      <w:r>
        <w:rPr>
          <w:rFonts w:cs="David" w:hint="cs"/>
          <w:u w:val="single"/>
          <w:rtl/>
        </w:rPr>
        <w:t>:</w:t>
      </w:r>
    </w:p>
    <w:p w14:paraId="0E255A67" w14:textId="77777777" w:rsidR="0083406F" w:rsidRDefault="0083406F" w:rsidP="0083406F">
      <w:pPr>
        <w:keepNext/>
        <w:bidi/>
        <w:jc w:val="both"/>
        <w:rPr>
          <w:rFonts w:cs="David" w:hint="cs"/>
          <w:u w:val="single"/>
          <w:rtl/>
        </w:rPr>
      </w:pPr>
    </w:p>
    <w:p w14:paraId="4A09D245" w14:textId="77777777" w:rsidR="0083406F" w:rsidRDefault="0083406F" w:rsidP="0083406F">
      <w:pPr>
        <w:keepNext/>
        <w:bidi/>
        <w:jc w:val="both"/>
        <w:rPr>
          <w:rFonts w:cs="David" w:hint="cs"/>
          <w:rtl/>
        </w:rPr>
      </w:pPr>
      <w:r>
        <w:rPr>
          <w:rFonts w:cs="David" w:hint="cs"/>
          <w:rtl/>
        </w:rPr>
        <w:tab/>
        <w:t xml:space="preserve">אז למה אנחנו מבקשים הארכה? למה צריכים את זה? </w:t>
      </w:r>
    </w:p>
    <w:p w14:paraId="75D48B63" w14:textId="77777777" w:rsidR="0083406F" w:rsidRDefault="0083406F" w:rsidP="0083406F">
      <w:pPr>
        <w:keepNext/>
        <w:bidi/>
        <w:jc w:val="both"/>
        <w:rPr>
          <w:rFonts w:cs="David" w:hint="cs"/>
          <w:rtl/>
        </w:rPr>
      </w:pPr>
    </w:p>
    <w:p w14:paraId="75F44B80" w14:textId="77777777" w:rsidR="0083406F" w:rsidRDefault="0083406F" w:rsidP="0083406F">
      <w:pPr>
        <w:keepNext/>
        <w:bidi/>
        <w:jc w:val="both"/>
        <w:rPr>
          <w:rFonts w:cs="David" w:hint="cs"/>
          <w:u w:val="single"/>
          <w:rtl/>
        </w:rPr>
      </w:pPr>
      <w:r>
        <w:rPr>
          <w:rFonts w:cs="David" w:hint="cs"/>
          <w:u w:val="single"/>
          <w:rtl/>
        </w:rPr>
        <w:t>קריאה:</w:t>
      </w:r>
    </w:p>
    <w:p w14:paraId="38015520" w14:textId="77777777" w:rsidR="0083406F" w:rsidRDefault="0083406F" w:rsidP="0083406F">
      <w:pPr>
        <w:keepNext/>
        <w:bidi/>
        <w:jc w:val="both"/>
        <w:rPr>
          <w:rFonts w:cs="David" w:hint="cs"/>
          <w:u w:val="single"/>
          <w:rtl/>
        </w:rPr>
      </w:pPr>
    </w:p>
    <w:p w14:paraId="262B8E8F" w14:textId="77777777" w:rsidR="0083406F" w:rsidRPr="00177F51" w:rsidRDefault="0083406F" w:rsidP="0083406F">
      <w:pPr>
        <w:keepNext/>
        <w:bidi/>
        <w:jc w:val="both"/>
        <w:rPr>
          <w:rFonts w:cs="David" w:hint="cs"/>
          <w:rtl/>
        </w:rPr>
      </w:pPr>
      <w:r>
        <w:rPr>
          <w:rFonts w:cs="David" w:hint="cs"/>
          <w:rtl/>
        </w:rPr>
        <w:tab/>
        <w:t xml:space="preserve">המפלגות גם מקבלות את הוצאות המימון שלהן. </w:t>
      </w:r>
    </w:p>
    <w:p w14:paraId="7008C6EF" w14:textId="77777777" w:rsidR="0083406F" w:rsidRDefault="0083406F" w:rsidP="0083406F">
      <w:pPr>
        <w:keepNext/>
        <w:bidi/>
        <w:jc w:val="both"/>
        <w:rPr>
          <w:rFonts w:cs="David" w:hint="cs"/>
          <w:rtl/>
        </w:rPr>
      </w:pPr>
    </w:p>
    <w:p w14:paraId="1BC4A780"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625AA9E5" w14:textId="77777777" w:rsidR="0083406F" w:rsidRDefault="0083406F" w:rsidP="0083406F">
      <w:pPr>
        <w:bidi/>
        <w:jc w:val="both"/>
        <w:rPr>
          <w:rFonts w:cs="David" w:hint="cs"/>
          <w:u w:val="single"/>
          <w:rtl/>
        </w:rPr>
      </w:pPr>
    </w:p>
    <w:p w14:paraId="4B34B292" w14:textId="77777777" w:rsidR="0083406F" w:rsidRDefault="0083406F" w:rsidP="0083406F">
      <w:pPr>
        <w:keepNext/>
        <w:bidi/>
        <w:jc w:val="both"/>
        <w:rPr>
          <w:rFonts w:cs="David" w:hint="cs"/>
          <w:rtl/>
        </w:rPr>
      </w:pPr>
      <w:r>
        <w:rPr>
          <w:rFonts w:cs="David" w:hint="cs"/>
          <w:rtl/>
        </w:rPr>
        <w:tab/>
        <w:t xml:space="preserve">מציאות החיים מלמדת שזה לא עובד בלוחות הזמנים הקיימים. התיאוריה היא טובה, אבל במציאות זה לא עובד. </w:t>
      </w:r>
    </w:p>
    <w:p w14:paraId="3FB378F6" w14:textId="77777777" w:rsidR="0083406F" w:rsidRDefault="0083406F" w:rsidP="0083406F">
      <w:pPr>
        <w:keepNext/>
        <w:bidi/>
        <w:jc w:val="both"/>
        <w:rPr>
          <w:rFonts w:cs="David" w:hint="cs"/>
          <w:rtl/>
        </w:rPr>
      </w:pPr>
    </w:p>
    <w:p w14:paraId="63343AC0"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5BEB93B" w14:textId="77777777" w:rsidR="0083406F" w:rsidRDefault="0083406F" w:rsidP="0083406F">
      <w:pPr>
        <w:bidi/>
        <w:jc w:val="both"/>
        <w:rPr>
          <w:rFonts w:cs="David" w:hint="cs"/>
          <w:u w:val="single"/>
          <w:rtl/>
        </w:rPr>
      </w:pPr>
    </w:p>
    <w:p w14:paraId="60D4F256" w14:textId="77777777" w:rsidR="0083406F" w:rsidRDefault="0083406F" w:rsidP="0083406F">
      <w:pPr>
        <w:keepNext/>
        <w:bidi/>
        <w:jc w:val="both"/>
        <w:rPr>
          <w:rFonts w:cs="David" w:hint="cs"/>
          <w:rtl/>
        </w:rPr>
      </w:pPr>
      <w:r>
        <w:rPr>
          <w:rFonts w:cs="David" w:hint="cs"/>
          <w:rtl/>
        </w:rPr>
        <w:tab/>
        <w:t xml:space="preserve"> אני לא ביקשתי את זה. </w:t>
      </w:r>
    </w:p>
    <w:p w14:paraId="6461A847" w14:textId="77777777" w:rsidR="0083406F" w:rsidRDefault="0083406F" w:rsidP="0083406F">
      <w:pPr>
        <w:keepNext/>
        <w:bidi/>
        <w:jc w:val="both"/>
        <w:rPr>
          <w:rFonts w:cs="David" w:hint="cs"/>
          <w:rtl/>
        </w:rPr>
      </w:pPr>
    </w:p>
    <w:p w14:paraId="1181A03C" w14:textId="77777777" w:rsidR="0083406F" w:rsidRDefault="0083406F" w:rsidP="0083406F">
      <w:pPr>
        <w:keepNext/>
        <w:bidi/>
        <w:jc w:val="both"/>
        <w:rPr>
          <w:rFonts w:cs="David" w:hint="cs"/>
          <w:rtl/>
        </w:rPr>
      </w:pPr>
      <w:r w:rsidRPr="00EE420B">
        <w:rPr>
          <w:rFonts w:cs="David" w:hint="cs"/>
          <w:u w:val="single"/>
          <w:rtl/>
        </w:rPr>
        <w:t>שמואל גולן:</w:t>
      </w:r>
    </w:p>
    <w:p w14:paraId="34ECDB9D" w14:textId="77777777" w:rsidR="0083406F" w:rsidRDefault="0083406F" w:rsidP="0083406F">
      <w:pPr>
        <w:keepNext/>
        <w:bidi/>
        <w:jc w:val="both"/>
        <w:rPr>
          <w:rFonts w:cs="David" w:hint="cs"/>
          <w:rtl/>
        </w:rPr>
      </w:pPr>
    </w:p>
    <w:p w14:paraId="7DB1EA40" w14:textId="77777777" w:rsidR="0083406F" w:rsidRDefault="0083406F" w:rsidP="0083406F">
      <w:pPr>
        <w:keepNext/>
        <w:bidi/>
        <w:jc w:val="both"/>
        <w:rPr>
          <w:rFonts w:cs="David" w:hint="cs"/>
          <w:rtl/>
        </w:rPr>
      </w:pPr>
      <w:r>
        <w:rPr>
          <w:rFonts w:cs="David" w:hint="cs"/>
          <w:rtl/>
        </w:rPr>
        <w:tab/>
        <w:t xml:space="preserve">כמעט כל שנה אני מלווה בוועדה ומבקש דחייה. </w:t>
      </w:r>
    </w:p>
    <w:p w14:paraId="2D749FBF" w14:textId="77777777" w:rsidR="0083406F" w:rsidRDefault="0083406F" w:rsidP="0083406F">
      <w:pPr>
        <w:keepNext/>
        <w:bidi/>
        <w:jc w:val="both"/>
        <w:rPr>
          <w:rFonts w:cs="David" w:hint="cs"/>
          <w:rtl/>
        </w:rPr>
      </w:pPr>
    </w:p>
    <w:p w14:paraId="6E213E06"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554BA4" w14:textId="77777777" w:rsidR="0083406F" w:rsidRDefault="0083406F" w:rsidP="0083406F">
      <w:pPr>
        <w:bidi/>
        <w:jc w:val="both"/>
        <w:rPr>
          <w:rFonts w:cs="David" w:hint="cs"/>
          <w:u w:val="single"/>
          <w:rtl/>
        </w:rPr>
      </w:pPr>
    </w:p>
    <w:p w14:paraId="3F4395F0" w14:textId="77777777" w:rsidR="0083406F" w:rsidRDefault="0083406F" w:rsidP="0083406F">
      <w:pPr>
        <w:keepNext/>
        <w:bidi/>
        <w:jc w:val="both"/>
        <w:rPr>
          <w:rFonts w:cs="David" w:hint="cs"/>
          <w:rtl/>
        </w:rPr>
      </w:pPr>
      <w:r>
        <w:rPr>
          <w:rFonts w:cs="David" w:hint="cs"/>
          <w:rtl/>
        </w:rPr>
        <w:tab/>
        <w:t xml:space="preserve">זה ברור לגמרי. </w:t>
      </w:r>
    </w:p>
    <w:p w14:paraId="1EDBFD58" w14:textId="77777777" w:rsidR="0083406F" w:rsidRDefault="0083406F" w:rsidP="0083406F">
      <w:pPr>
        <w:keepNext/>
        <w:bidi/>
        <w:jc w:val="both"/>
        <w:rPr>
          <w:rFonts w:cs="David" w:hint="cs"/>
          <w:rtl/>
        </w:rPr>
      </w:pPr>
    </w:p>
    <w:p w14:paraId="7892D4AF" w14:textId="77777777" w:rsidR="0083406F" w:rsidRDefault="0083406F" w:rsidP="0083406F">
      <w:pPr>
        <w:keepNext/>
        <w:bidi/>
        <w:jc w:val="both"/>
        <w:rPr>
          <w:rFonts w:cs="David" w:hint="cs"/>
          <w:rtl/>
        </w:rPr>
      </w:pPr>
      <w:r>
        <w:rPr>
          <w:rFonts w:cs="David" w:hint="cs"/>
          <w:u w:val="single"/>
          <w:rtl/>
        </w:rPr>
        <w:t>ארבל אסטרחן:</w:t>
      </w:r>
    </w:p>
    <w:p w14:paraId="33F634DC" w14:textId="77777777" w:rsidR="0083406F" w:rsidRDefault="0083406F" w:rsidP="0083406F">
      <w:pPr>
        <w:keepNext/>
        <w:bidi/>
        <w:jc w:val="both"/>
        <w:rPr>
          <w:rFonts w:cs="David" w:hint="cs"/>
          <w:rtl/>
        </w:rPr>
      </w:pPr>
    </w:p>
    <w:p w14:paraId="0756BC5C" w14:textId="77777777" w:rsidR="0083406F" w:rsidRDefault="0083406F" w:rsidP="0083406F">
      <w:pPr>
        <w:keepNext/>
        <w:bidi/>
        <w:jc w:val="both"/>
        <w:rPr>
          <w:rFonts w:cs="David" w:hint="cs"/>
          <w:rtl/>
        </w:rPr>
      </w:pPr>
      <w:r>
        <w:rPr>
          <w:rFonts w:cs="David" w:hint="cs"/>
          <w:rtl/>
        </w:rPr>
        <w:tab/>
        <w:t xml:space="preserve">אז אנחנו כוללים את הבחירות כרגע לקריאה הראשונה. </w:t>
      </w:r>
    </w:p>
    <w:p w14:paraId="2584C022" w14:textId="77777777" w:rsidR="0083406F" w:rsidRDefault="0083406F" w:rsidP="0083406F">
      <w:pPr>
        <w:keepNext/>
        <w:bidi/>
        <w:jc w:val="both"/>
        <w:rPr>
          <w:rFonts w:cs="David" w:hint="cs"/>
          <w:rtl/>
        </w:rPr>
      </w:pPr>
    </w:p>
    <w:p w14:paraId="70CBA05B"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4ED3B240" w14:textId="77777777" w:rsidR="0083406F" w:rsidRDefault="0083406F" w:rsidP="0083406F">
      <w:pPr>
        <w:bidi/>
        <w:jc w:val="both"/>
        <w:rPr>
          <w:rFonts w:cs="David" w:hint="cs"/>
          <w:u w:val="single"/>
          <w:rtl/>
        </w:rPr>
      </w:pPr>
    </w:p>
    <w:p w14:paraId="2A6A305F" w14:textId="77777777" w:rsidR="0083406F" w:rsidRDefault="0083406F" w:rsidP="0083406F">
      <w:pPr>
        <w:keepNext/>
        <w:bidi/>
        <w:jc w:val="both"/>
        <w:rPr>
          <w:rFonts w:cs="David" w:hint="cs"/>
          <w:rtl/>
        </w:rPr>
      </w:pPr>
      <w:r>
        <w:rPr>
          <w:rFonts w:cs="David" w:hint="cs"/>
          <w:rtl/>
        </w:rPr>
        <w:tab/>
        <w:t xml:space="preserve">בחוק הזה אני מייצג את כל המפלגות. </w:t>
      </w:r>
    </w:p>
    <w:p w14:paraId="46CE6E4C" w14:textId="77777777" w:rsidR="0083406F" w:rsidRDefault="0083406F" w:rsidP="0083406F">
      <w:pPr>
        <w:keepNext/>
        <w:bidi/>
        <w:jc w:val="both"/>
        <w:rPr>
          <w:rFonts w:cs="David" w:hint="cs"/>
          <w:rtl/>
        </w:rPr>
      </w:pPr>
    </w:p>
    <w:p w14:paraId="786A45E1" w14:textId="77777777" w:rsidR="0083406F" w:rsidRDefault="0083406F" w:rsidP="0083406F">
      <w:pPr>
        <w:keepNext/>
        <w:bidi/>
        <w:jc w:val="both"/>
        <w:rPr>
          <w:rFonts w:cs="David" w:hint="cs"/>
          <w:rtl/>
        </w:rPr>
      </w:pPr>
      <w:r>
        <w:rPr>
          <w:rFonts w:cs="David" w:hint="cs"/>
          <w:u w:val="single"/>
          <w:rtl/>
        </w:rPr>
        <w:t>ארבל אסטרחן:</w:t>
      </w:r>
    </w:p>
    <w:p w14:paraId="2007B4A3" w14:textId="77777777" w:rsidR="0083406F" w:rsidRDefault="0083406F" w:rsidP="0083406F">
      <w:pPr>
        <w:keepNext/>
        <w:bidi/>
        <w:jc w:val="both"/>
        <w:rPr>
          <w:rFonts w:cs="David" w:hint="cs"/>
          <w:rtl/>
        </w:rPr>
      </w:pPr>
    </w:p>
    <w:p w14:paraId="62A99A45" w14:textId="77777777" w:rsidR="0083406F" w:rsidRDefault="0083406F" w:rsidP="0083406F">
      <w:pPr>
        <w:keepNext/>
        <w:bidi/>
        <w:jc w:val="both"/>
        <w:rPr>
          <w:rFonts w:cs="David" w:hint="cs"/>
          <w:rtl/>
        </w:rPr>
      </w:pPr>
      <w:r>
        <w:rPr>
          <w:rFonts w:cs="David" w:hint="cs"/>
          <w:rtl/>
        </w:rPr>
        <w:tab/>
        <w:t xml:space="preserve"> נצטרך להעביר את זה גם, כמובן.</w:t>
      </w:r>
    </w:p>
    <w:p w14:paraId="1F9026BB" w14:textId="77777777" w:rsidR="0083406F" w:rsidRDefault="0083406F" w:rsidP="0083406F">
      <w:pPr>
        <w:keepNext/>
        <w:bidi/>
        <w:jc w:val="both"/>
        <w:rPr>
          <w:rFonts w:cs="David" w:hint="cs"/>
          <w:rtl/>
        </w:rPr>
      </w:pPr>
    </w:p>
    <w:p w14:paraId="782A895B"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12E45575" w14:textId="77777777" w:rsidR="0083406F" w:rsidRDefault="0083406F" w:rsidP="0083406F">
      <w:pPr>
        <w:bidi/>
        <w:jc w:val="both"/>
        <w:rPr>
          <w:rFonts w:cs="David" w:hint="cs"/>
          <w:u w:val="single"/>
          <w:rtl/>
        </w:rPr>
      </w:pPr>
    </w:p>
    <w:p w14:paraId="5CAF2479" w14:textId="77777777" w:rsidR="0083406F" w:rsidRDefault="0083406F" w:rsidP="0083406F">
      <w:pPr>
        <w:keepNext/>
        <w:bidi/>
        <w:jc w:val="both"/>
        <w:rPr>
          <w:rFonts w:cs="David" w:hint="cs"/>
          <w:rtl/>
        </w:rPr>
      </w:pPr>
      <w:r>
        <w:rPr>
          <w:rFonts w:cs="David" w:hint="cs"/>
          <w:rtl/>
        </w:rPr>
        <w:tab/>
        <w:t xml:space="preserve"> בסדר, אני לא רוצה לעשות אם מישהו מהמפלגות אומר שזה מפריע לו.</w:t>
      </w:r>
    </w:p>
    <w:p w14:paraId="46170DEC" w14:textId="77777777" w:rsidR="0083406F" w:rsidRDefault="0083406F" w:rsidP="0083406F">
      <w:pPr>
        <w:keepNext/>
        <w:bidi/>
        <w:jc w:val="both"/>
        <w:rPr>
          <w:rFonts w:cs="David" w:hint="cs"/>
          <w:rtl/>
        </w:rPr>
      </w:pPr>
    </w:p>
    <w:p w14:paraId="7D7DFA03"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ED38C7" w14:textId="77777777" w:rsidR="0083406F" w:rsidRDefault="0083406F" w:rsidP="0083406F">
      <w:pPr>
        <w:bidi/>
        <w:jc w:val="both"/>
        <w:rPr>
          <w:rFonts w:cs="David" w:hint="cs"/>
          <w:u w:val="single"/>
          <w:rtl/>
        </w:rPr>
      </w:pPr>
    </w:p>
    <w:p w14:paraId="7BA81583" w14:textId="77777777" w:rsidR="0083406F" w:rsidRDefault="0083406F" w:rsidP="0083406F">
      <w:pPr>
        <w:keepNext/>
        <w:bidi/>
        <w:jc w:val="both"/>
        <w:rPr>
          <w:rFonts w:cs="David" w:hint="cs"/>
          <w:rtl/>
        </w:rPr>
      </w:pPr>
      <w:r>
        <w:rPr>
          <w:rFonts w:cs="David" w:hint="cs"/>
          <w:rtl/>
        </w:rPr>
        <w:tab/>
        <w:t xml:space="preserve">אני מציע שאנחנו נכתוב את זה כרגע כחלק מההצעה. אם תהיינה התנגדויות זה ירד בהכנה לקריאה שנייה ושלישית. זה ברור. </w:t>
      </w:r>
    </w:p>
    <w:p w14:paraId="7A4E4004" w14:textId="77777777" w:rsidR="0083406F" w:rsidRDefault="0083406F" w:rsidP="0083406F">
      <w:pPr>
        <w:keepNext/>
        <w:bidi/>
        <w:jc w:val="both"/>
        <w:rPr>
          <w:rFonts w:cs="David" w:hint="cs"/>
          <w:rtl/>
        </w:rPr>
      </w:pPr>
    </w:p>
    <w:p w14:paraId="26FADC5B"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00E44F20" w14:textId="77777777" w:rsidR="0083406F" w:rsidRDefault="0083406F" w:rsidP="0083406F">
      <w:pPr>
        <w:bidi/>
        <w:jc w:val="both"/>
        <w:rPr>
          <w:rFonts w:cs="David" w:hint="cs"/>
          <w:u w:val="single"/>
          <w:rtl/>
        </w:rPr>
      </w:pPr>
    </w:p>
    <w:p w14:paraId="51BC3DB7" w14:textId="77777777" w:rsidR="0083406F" w:rsidRDefault="0083406F" w:rsidP="0083406F">
      <w:pPr>
        <w:keepNext/>
        <w:bidi/>
        <w:jc w:val="both"/>
        <w:rPr>
          <w:rFonts w:cs="David" w:hint="cs"/>
          <w:rtl/>
        </w:rPr>
      </w:pPr>
      <w:r>
        <w:rPr>
          <w:rFonts w:cs="David" w:hint="cs"/>
          <w:rtl/>
        </w:rPr>
        <w:tab/>
        <w:t xml:space="preserve"> אני מקבל מה שמציע היושב ראש. נכתוב עכשיו 16 ו-22; כל אחת מהמפלגות תקיים דיון אצלה. אנחנו אומרים כבר עכשיו שאם תהיינה הסתייגויות או התנגדויות זה ירד בשנייה ובשלישית. </w:t>
      </w:r>
    </w:p>
    <w:p w14:paraId="3D986D13" w14:textId="77777777" w:rsidR="0083406F" w:rsidRDefault="0083406F" w:rsidP="0083406F">
      <w:pPr>
        <w:keepNext/>
        <w:bidi/>
        <w:jc w:val="both"/>
        <w:rPr>
          <w:rFonts w:cs="David" w:hint="cs"/>
          <w:rtl/>
        </w:rPr>
      </w:pPr>
    </w:p>
    <w:p w14:paraId="1B9D3DCF"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58E1BF" w14:textId="77777777" w:rsidR="0083406F" w:rsidRDefault="0083406F" w:rsidP="0083406F">
      <w:pPr>
        <w:bidi/>
        <w:jc w:val="both"/>
        <w:rPr>
          <w:rFonts w:cs="David" w:hint="cs"/>
          <w:u w:val="single"/>
          <w:rtl/>
        </w:rPr>
      </w:pPr>
    </w:p>
    <w:p w14:paraId="3ED95B64" w14:textId="77777777" w:rsidR="0083406F" w:rsidRDefault="0083406F" w:rsidP="0083406F">
      <w:pPr>
        <w:keepNext/>
        <w:bidi/>
        <w:jc w:val="both"/>
        <w:rPr>
          <w:rFonts w:cs="David" w:hint="cs"/>
          <w:rtl/>
        </w:rPr>
      </w:pPr>
      <w:r>
        <w:rPr>
          <w:rFonts w:cs="David" w:hint="cs"/>
          <w:rtl/>
        </w:rPr>
        <w:tab/>
        <w:t xml:space="preserve">תבדקו עם המנכ"לים שלכם. הם יגידו לכם שזה בשבילם ברכה גדולה. </w:t>
      </w:r>
    </w:p>
    <w:p w14:paraId="3393E0AC" w14:textId="77777777" w:rsidR="0083406F" w:rsidRDefault="0083406F" w:rsidP="0083406F">
      <w:pPr>
        <w:keepNext/>
        <w:bidi/>
        <w:jc w:val="both"/>
        <w:rPr>
          <w:rFonts w:cs="David" w:hint="cs"/>
          <w:rtl/>
        </w:rPr>
      </w:pPr>
    </w:p>
    <w:p w14:paraId="4B1EFC0D" w14:textId="77777777" w:rsidR="0083406F" w:rsidRDefault="0083406F" w:rsidP="0083406F">
      <w:pPr>
        <w:keepNext/>
        <w:bidi/>
        <w:jc w:val="both"/>
        <w:rPr>
          <w:rFonts w:cs="David" w:hint="cs"/>
          <w:rtl/>
        </w:rPr>
      </w:pPr>
      <w:r>
        <w:rPr>
          <w:rFonts w:cs="David" w:hint="cs"/>
          <w:u w:val="single"/>
          <w:rtl/>
        </w:rPr>
        <w:t>ארבל אסטרחן:</w:t>
      </w:r>
    </w:p>
    <w:p w14:paraId="7EB86931" w14:textId="77777777" w:rsidR="0083406F" w:rsidRDefault="0083406F" w:rsidP="0083406F">
      <w:pPr>
        <w:keepNext/>
        <w:bidi/>
        <w:jc w:val="both"/>
        <w:rPr>
          <w:rFonts w:cs="David" w:hint="cs"/>
          <w:rtl/>
        </w:rPr>
      </w:pPr>
    </w:p>
    <w:p w14:paraId="03A88147" w14:textId="77777777" w:rsidR="0083406F" w:rsidRDefault="0083406F" w:rsidP="0083406F">
      <w:pPr>
        <w:keepNext/>
        <w:bidi/>
        <w:jc w:val="both"/>
        <w:rPr>
          <w:rFonts w:cs="David" w:hint="cs"/>
          <w:rtl/>
        </w:rPr>
      </w:pPr>
      <w:r>
        <w:rPr>
          <w:rFonts w:cs="David" w:hint="cs"/>
          <w:rtl/>
        </w:rPr>
        <w:tab/>
        <w:t xml:space="preserve"> בשוטף על השנה החולפת המפלגות יגישו עד 1 במאי, והמבקר עד 1 באוקטובר; בבחירות </w:t>
      </w:r>
      <w:r>
        <w:rPr>
          <w:rFonts w:cs="David"/>
          <w:rtl/>
        </w:rPr>
        <w:t>–</w:t>
      </w:r>
      <w:r>
        <w:rPr>
          <w:rFonts w:cs="David" w:hint="cs"/>
          <w:rtl/>
        </w:rPr>
        <w:t xml:space="preserve"> 16 שבועות למפלגות, ו-22 שבועות למבקר. אנחנו לא נוגעים בסמכות ועדת הכספים. היא עדיין תישאר סמכות ועדת הכספים?</w:t>
      </w:r>
    </w:p>
    <w:p w14:paraId="727439A9" w14:textId="77777777" w:rsidR="0083406F" w:rsidRDefault="0083406F" w:rsidP="0083406F">
      <w:pPr>
        <w:keepNext/>
        <w:bidi/>
        <w:jc w:val="both"/>
        <w:rPr>
          <w:rFonts w:cs="David" w:hint="cs"/>
          <w:rtl/>
        </w:rPr>
      </w:pPr>
    </w:p>
    <w:p w14:paraId="6FD5036D"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59F15053" w14:textId="77777777" w:rsidR="0083406F" w:rsidRDefault="0083406F" w:rsidP="0083406F">
      <w:pPr>
        <w:bidi/>
        <w:jc w:val="both"/>
        <w:rPr>
          <w:rFonts w:cs="David" w:hint="cs"/>
          <w:u w:val="single"/>
          <w:rtl/>
        </w:rPr>
      </w:pPr>
    </w:p>
    <w:p w14:paraId="19A3775E" w14:textId="77777777" w:rsidR="0083406F" w:rsidRDefault="0083406F" w:rsidP="0083406F">
      <w:pPr>
        <w:keepNext/>
        <w:bidi/>
        <w:jc w:val="both"/>
        <w:rPr>
          <w:rFonts w:cs="David" w:hint="cs"/>
          <w:rtl/>
        </w:rPr>
      </w:pPr>
      <w:r>
        <w:rPr>
          <w:rFonts w:cs="David" w:hint="cs"/>
          <w:rtl/>
        </w:rPr>
        <w:tab/>
        <w:t xml:space="preserve">בוודאי. גם עכשיו יבואו אליו. </w:t>
      </w:r>
    </w:p>
    <w:p w14:paraId="2F270440" w14:textId="77777777" w:rsidR="0083406F" w:rsidRDefault="0083406F" w:rsidP="0083406F">
      <w:pPr>
        <w:keepNext/>
        <w:bidi/>
        <w:jc w:val="both"/>
        <w:rPr>
          <w:rFonts w:cs="David" w:hint="cs"/>
          <w:rtl/>
        </w:rPr>
      </w:pPr>
    </w:p>
    <w:p w14:paraId="06DAE073" w14:textId="77777777" w:rsidR="0083406F" w:rsidRDefault="0083406F" w:rsidP="0083406F">
      <w:pPr>
        <w:keepNext/>
        <w:bidi/>
        <w:jc w:val="both"/>
        <w:rPr>
          <w:rFonts w:cs="David" w:hint="cs"/>
          <w:rtl/>
        </w:rPr>
      </w:pPr>
      <w:r>
        <w:rPr>
          <w:rFonts w:cs="David" w:hint="cs"/>
          <w:u w:val="single"/>
          <w:rtl/>
        </w:rPr>
        <w:t>ארבל אסטרחן:</w:t>
      </w:r>
    </w:p>
    <w:p w14:paraId="15E13D0C" w14:textId="77777777" w:rsidR="0083406F" w:rsidRDefault="0083406F" w:rsidP="0083406F">
      <w:pPr>
        <w:keepNext/>
        <w:bidi/>
        <w:jc w:val="both"/>
        <w:rPr>
          <w:rFonts w:cs="David" w:hint="cs"/>
          <w:rtl/>
        </w:rPr>
      </w:pPr>
    </w:p>
    <w:p w14:paraId="7CEFC1B5" w14:textId="77777777" w:rsidR="0083406F" w:rsidRDefault="0083406F" w:rsidP="0083406F">
      <w:pPr>
        <w:keepNext/>
        <w:bidi/>
        <w:jc w:val="both"/>
        <w:rPr>
          <w:rFonts w:cs="David" w:hint="cs"/>
          <w:rtl/>
        </w:rPr>
      </w:pPr>
      <w:r>
        <w:rPr>
          <w:rFonts w:cs="David" w:hint="cs"/>
          <w:rtl/>
        </w:rPr>
        <w:tab/>
        <w:t xml:space="preserve"> המחשבה היא שיבואו פחות. </w:t>
      </w:r>
    </w:p>
    <w:p w14:paraId="14E7407B" w14:textId="77777777" w:rsidR="0083406F" w:rsidRDefault="0083406F" w:rsidP="0083406F">
      <w:pPr>
        <w:keepNext/>
        <w:bidi/>
        <w:jc w:val="both"/>
        <w:rPr>
          <w:rFonts w:cs="David" w:hint="cs"/>
          <w:rtl/>
        </w:rPr>
      </w:pPr>
    </w:p>
    <w:p w14:paraId="06A16EC0"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227AD6" w14:textId="77777777" w:rsidR="0083406F" w:rsidRDefault="0083406F" w:rsidP="0083406F">
      <w:pPr>
        <w:bidi/>
        <w:jc w:val="both"/>
        <w:rPr>
          <w:rFonts w:cs="David" w:hint="cs"/>
          <w:u w:val="single"/>
          <w:rtl/>
        </w:rPr>
      </w:pPr>
    </w:p>
    <w:p w14:paraId="17CF61B3" w14:textId="77777777" w:rsidR="0083406F" w:rsidRDefault="0083406F" w:rsidP="0083406F">
      <w:pPr>
        <w:keepNext/>
        <w:bidi/>
        <w:jc w:val="both"/>
        <w:rPr>
          <w:rFonts w:cs="David" w:hint="cs"/>
          <w:rtl/>
        </w:rPr>
      </w:pPr>
      <w:r>
        <w:rPr>
          <w:rFonts w:cs="David" w:hint="cs"/>
          <w:rtl/>
        </w:rPr>
        <w:tab/>
        <w:t xml:space="preserve">אנחנו יודעים שיבואו, אבל זה יהיה יותר מצומצם. </w:t>
      </w:r>
    </w:p>
    <w:p w14:paraId="09E3D08B" w14:textId="77777777" w:rsidR="0083406F" w:rsidRDefault="0083406F" w:rsidP="0083406F">
      <w:pPr>
        <w:keepNext/>
        <w:bidi/>
        <w:jc w:val="both"/>
        <w:rPr>
          <w:rFonts w:cs="David" w:hint="cs"/>
          <w:rtl/>
        </w:rPr>
      </w:pPr>
    </w:p>
    <w:p w14:paraId="03C42709" w14:textId="77777777" w:rsidR="0083406F" w:rsidRDefault="0083406F" w:rsidP="0083406F">
      <w:pPr>
        <w:keepNext/>
        <w:bidi/>
        <w:jc w:val="both"/>
        <w:rPr>
          <w:rFonts w:cs="David"/>
        </w:rPr>
      </w:pPr>
      <w:r>
        <w:rPr>
          <w:rFonts w:cs="David" w:hint="cs"/>
          <w:u w:val="single"/>
          <w:rtl/>
        </w:rPr>
        <w:t>שמואל גולן:</w:t>
      </w:r>
    </w:p>
    <w:p w14:paraId="171A4323" w14:textId="77777777" w:rsidR="0083406F" w:rsidRDefault="0083406F" w:rsidP="0083406F">
      <w:pPr>
        <w:keepNext/>
        <w:bidi/>
        <w:jc w:val="both"/>
        <w:rPr>
          <w:rFonts w:cs="David" w:hint="cs"/>
          <w:rtl/>
        </w:rPr>
      </w:pPr>
    </w:p>
    <w:p w14:paraId="658E5866" w14:textId="77777777" w:rsidR="0083406F" w:rsidRDefault="0083406F" w:rsidP="0083406F">
      <w:pPr>
        <w:keepNext/>
        <w:bidi/>
        <w:jc w:val="both"/>
        <w:rPr>
          <w:rFonts w:cs="David" w:hint="cs"/>
          <w:rtl/>
        </w:rPr>
      </w:pPr>
      <w:r>
        <w:rPr>
          <w:rFonts w:cs="David" w:hint="cs"/>
          <w:rtl/>
        </w:rPr>
        <w:tab/>
        <w:t>יש לפעמים כל מיני עניינים בתוך מפלגות.</w:t>
      </w:r>
    </w:p>
    <w:p w14:paraId="20E23439" w14:textId="77777777" w:rsidR="0083406F" w:rsidRDefault="0083406F" w:rsidP="0083406F">
      <w:pPr>
        <w:keepNext/>
        <w:bidi/>
        <w:jc w:val="both"/>
        <w:rPr>
          <w:rFonts w:cs="David" w:hint="cs"/>
          <w:rtl/>
        </w:rPr>
      </w:pPr>
    </w:p>
    <w:p w14:paraId="20FA2927" w14:textId="77777777" w:rsidR="0083406F" w:rsidRDefault="0083406F" w:rsidP="0083406F">
      <w:pPr>
        <w:keepNext/>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38098AB8" w14:textId="77777777" w:rsidR="0083406F" w:rsidRDefault="0083406F" w:rsidP="0083406F">
      <w:pPr>
        <w:bidi/>
        <w:jc w:val="both"/>
        <w:rPr>
          <w:rFonts w:cs="David" w:hint="cs"/>
          <w:u w:val="single"/>
          <w:rtl/>
        </w:rPr>
      </w:pPr>
    </w:p>
    <w:p w14:paraId="611B8E9B" w14:textId="77777777" w:rsidR="0083406F" w:rsidRDefault="0083406F" w:rsidP="0083406F">
      <w:pPr>
        <w:keepNext/>
        <w:bidi/>
        <w:jc w:val="both"/>
        <w:rPr>
          <w:rFonts w:cs="David" w:hint="cs"/>
          <w:rtl/>
        </w:rPr>
      </w:pPr>
      <w:r>
        <w:rPr>
          <w:rFonts w:cs="David" w:hint="cs"/>
          <w:rtl/>
        </w:rPr>
        <w:tab/>
        <w:t>אבל זה יהיה הרבה פחות ממה שזה היה.</w:t>
      </w:r>
    </w:p>
    <w:p w14:paraId="793AC15F" w14:textId="77777777" w:rsidR="0083406F" w:rsidRDefault="0083406F" w:rsidP="0083406F">
      <w:pPr>
        <w:keepNext/>
        <w:bidi/>
        <w:jc w:val="both"/>
        <w:rPr>
          <w:rFonts w:cs="David" w:hint="cs"/>
          <w:rtl/>
        </w:rPr>
      </w:pPr>
    </w:p>
    <w:p w14:paraId="5E195D62" w14:textId="77777777" w:rsidR="0083406F" w:rsidRDefault="0083406F" w:rsidP="0083406F">
      <w:pPr>
        <w:keepNext/>
        <w:bidi/>
        <w:jc w:val="both"/>
        <w:rPr>
          <w:rFonts w:cs="David" w:hint="cs"/>
          <w:rtl/>
        </w:rPr>
      </w:pPr>
      <w:r w:rsidRPr="005D5169">
        <w:rPr>
          <w:rFonts w:cs="David" w:hint="cs"/>
          <w:u w:val="single"/>
          <w:rtl/>
        </w:rPr>
        <w:t xml:space="preserve">עמי </w:t>
      </w:r>
      <w:proofErr w:type="spellStart"/>
      <w:r w:rsidRPr="005D5169">
        <w:rPr>
          <w:rFonts w:cs="David" w:hint="cs"/>
          <w:u w:val="single"/>
          <w:rtl/>
        </w:rPr>
        <w:t>ברקוביץ</w:t>
      </w:r>
      <w:proofErr w:type="spellEnd"/>
      <w:r w:rsidRPr="005D5169">
        <w:rPr>
          <w:rFonts w:cs="David"/>
          <w:u w:val="single"/>
          <w:rtl/>
        </w:rPr>
        <w:t>'</w:t>
      </w:r>
      <w:r w:rsidRPr="005D5169">
        <w:rPr>
          <w:rFonts w:cs="David" w:hint="cs"/>
          <w:u w:val="single"/>
          <w:rtl/>
        </w:rPr>
        <w:t>:</w:t>
      </w:r>
    </w:p>
    <w:p w14:paraId="0E206CD2" w14:textId="77777777" w:rsidR="0083406F" w:rsidRDefault="0083406F" w:rsidP="0083406F">
      <w:pPr>
        <w:keepNext/>
        <w:bidi/>
        <w:jc w:val="both"/>
        <w:rPr>
          <w:rFonts w:cs="David" w:hint="cs"/>
          <w:rtl/>
        </w:rPr>
      </w:pPr>
    </w:p>
    <w:p w14:paraId="0CFB5D34" w14:textId="77777777" w:rsidR="0083406F" w:rsidRDefault="0083406F" w:rsidP="0083406F">
      <w:pPr>
        <w:keepNext/>
        <w:bidi/>
        <w:jc w:val="both"/>
        <w:rPr>
          <w:rFonts w:cs="David" w:hint="cs"/>
          <w:rtl/>
        </w:rPr>
      </w:pPr>
      <w:r>
        <w:rPr>
          <w:rFonts w:cs="David" w:hint="cs"/>
          <w:rtl/>
        </w:rPr>
        <w:tab/>
        <w:t xml:space="preserve">אני רק רוצה לומר </w:t>
      </w:r>
      <w:proofErr w:type="spellStart"/>
      <w:r>
        <w:rPr>
          <w:rFonts w:cs="David" w:hint="cs"/>
          <w:rtl/>
        </w:rPr>
        <w:t>פורמלית</w:t>
      </w:r>
      <w:proofErr w:type="spellEnd"/>
      <w:r>
        <w:rPr>
          <w:rFonts w:cs="David" w:hint="cs"/>
          <w:rtl/>
        </w:rPr>
        <w:t xml:space="preserve"> שהחלטת ועדת השרים הייתה לא לקבוע עמדה, אבל זה היה ביחס להצעה של הגשת הדוחות. כאן מדובר במשהו אחר. </w:t>
      </w:r>
    </w:p>
    <w:p w14:paraId="22334E1D" w14:textId="77777777" w:rsidR="0083406F" w:rsidRDefault="0083406F" w:rsidP="0083406F">
      <w:pPr>
        <w:keepNext/>
        <w:bidi/>
        <w:jc w:val="both"/>
        <w:rPr>
          <w:rFonts w:cs="David" w:hint="cs"/>
          <w:rtl/>
        </w:rPr>
      </w:pPr>
    </w:p>
    <w:p w14:paraId="2548672F"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65AB35D6" w14:textId="77777777" w:rsidR="0083406F" w:rsidRDefault="0083406F" w:rsidP="0083406F">
      <w:pPr>
        <w:bidi/>
        <w:jc w:val="both"/>
        <w:rPr>
          <w:rFonts w:cs="David" w:hint="cs"/>
          <w:u w:val="single"/>
          <w:rtl/>
        </w:rPr>
      </w:pPr>
    </w:p>
    <w:p w14:paraId="743D42AF" w14:textId="77777777" w:rsidR="0083406F" w:rsidRDefault="0083406F" w:rsidP="0083406F">
      <w:pPr>
        <w:keepNext/>
        <w:bidi/>
        <w:jc w:val="both"/>
        <w:rPr>
          <w:rFonts w:cs="David" w:hint="cs"/>
          <w:rtl/>
        </w:rPr>
      </w:pPr>
      <w:r>
        <w:rPr>
          <w:rFonts w:cs="David" w:hint="cs"/>
          <w:rtl/>
        </w:rPr>
        <w:tab/>
        <w:t xml:space="preserve">בסדר, צריך לעשות בדיקה. אני אומר שוב: מה שלא מוסכם ירד בשנייה ובשלישית, אבל בוא נכניס את זה כדי שזה יהיה המצע לדיון. </w:t>
      </w:r>
    </w:p>
    <w:p w14:paraId="6D341BA6" w14:textId="77777777" w:rsidR="0083406F" w:rsidRDefault="0083406F" w:rsidP="0083406F">
      <w:pPr>
        <w:keepNext/>
        <w:bidi/>
        <w:jc w:val="both"/>
        <w:rPr>
          <w:rFonts w:cs="David" w:hint="cs"/>
          <w:rtl/>
        </w:rPr>
      </w:pPr>
    </w:p>
    <w:p w14:paraId="031594B0" w14:textId="77777777" w:rsidR="0083406F" w:rsidRDefault="0083406F" w:rsidP="0083406F">
      <w:pPr>
        <w:bidi/>
        <w:jc w:val="both"/>
        <w:rPr>
          <w:rFonts w:cs="David" w:hint="cs"/>
          <w:u w:val="single"/>
          <w:rtl/>
        </w:rPr>
      </w:pPr>
      <w:smartTag w:uri="urn:schemas-microsoft-com:office:smarttags" w:element="PersonName">
        <w:r>
          <w:rPr>
            <w:rFonts w:cs="David" w:hint="cs"/>
            <w:u w:val="single"/>
            <w:rtl/>
          </w:rPr>
          <w:t>משה גפני</w:t>
        </w:r>
      </w:smartTag>
      <w:r w:rsidRPr="00E36EB4">
        <w:rPr>
          <w:rFonts w:cs="David" w:hint="cs"/>
          <w:u w:val="single"/>
          <w:rtl/>
        </w:rPr>
        <w:t>:</w:t>
      </w:r>
    </w:p>
    <w:p w14:paraId="6DF5CE45" w14:textId="77777777" w:rsidR="0083406F" w:rsidRDefault="0083406F" w:rsidP="0083406F">
      <w:pPr>
        <w:bidi/>
        <w:jc w:val="both"/>
        <w:rPr>
          <w:rFonts w:cs="David" w:hint="cs"/>
          <w:u w:val="single"/>
          <w:rtl/>
        </w:rPr>
      </w:pPr>
    </w:p>
    <w:p w14:paraId="09F71EF7" w14:textId="77777777" w:rsidR="0083406F" w:rsidRDefault="0083406F" w:rsidP="0083406F">
      <w:pPr>
        <w:keepNext/>
        <w:bidi/>
        <w:jc w:val="both"/>
        <w:rPr>
          <w:rFonts w:cs="David" w:hint="cs"/>
          <w:rtl/>
        </w:rPr>
      </w:pPr>
      <w:r>
        <w:rPr>
          <w:rFonts w:cs="David" w:hint="cs"/>
          <w:rtl/>
        </w:rPr>
        <w:tab/>
        <w:t xml:space="preserve">אם מישהו מהגורמים </w:t>
      </w:r>
      <w:r>
        <w:rPr>
          <w:rFonts w:cs="David"/>
          <w:rtl/>
        </w:rPr>
        <w:t>–</w:t>
      </w:r>
      <w:r>
        <w:rPr>
          <w:rFonts w:cs="David" w:hint="cs"/>
          <w:rtl/>
        </w:rPr>
        <w:t xml:space="preserve"> מבקר המדינה, רשם המפלגות, משרד המשפטים יאמר שלא מוסכם </w:t>
      </w:r>
      <w:r>
        <w:rPr>
          <w:rFonts w:cs="David"/>
          <w:rtl/>
        </w:rPr>
        <w:t>–</w:t>
      </w:r>
      <w:r>
        <w:rPr>
          <w:rFonts w:cs="David" w:hint="cs"/>
          <w:rtl/>
        </w:rPr>
        <w:t xml:space="preserve"> אני לא רוצה. אני רוצה שזה יהיה מוסכם גם על המפלגות. זאת לא הצעת חוק שנויה במחלוקת. </w:t>
      </w:r>
    </w:p>
    <w:p w14:paraId="686B9184" w14:textId="77777777" w:rsidR="0083406F" w:rsidRDefault="0083406F" w:rsidP="0083406F">
      <w:pPr>
        <w:keepNext/>
        <w:bidi/>
        <w:jc w:val="both"/>
        <w:rPr>
          <w:rFonts w:cs="David" w:hint="cs"/>
          <w:rtl/>
        </w:rPr>
      </w:pPr>
    </w:p>
    <w:p w14:paraId="01BA601B"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05958B" w14:textId="77777777" w:rsidR="0083406F" w:rsidRDefault="0083406F" w:rsidP="0083406F">
      <w:pPr>
        <w:bidi/>
        <w:jc w:val="both"/>
        <w:rPr>
          <w:rFonts w:cs="David" w:hint="cs"/>
          <w:u w:val="single"/>
          <w:rtl/>
        </w:rPr>
      </w:pPr>
    </w:p>
    <w:p w14:paraId="7F46D601" w14:textId="77777777" w:rsidR="0083406F" w:rsidRDefault="0083406F" w:rsidP="0083406F">
      <w:pPr>
        <w:keepNext/>
        <w:bidi/>
        <w:jc w:val="both"/>
        <w:rPr>
          <w:rFonts w:cs="David" w:hint="cs"/>
          <w:rtl/>
        </w:rPr>
      </w:pPr>
      <w:r>
        <w:rPr>
          <w:rFonts w:cs="David" w:hint="cs"/>
          <w:rtl/>
        </w:rPr>
        <w:tab/>
        <w:t>צריך לעשות משהו שפשוט יעזור.</w:t>
      </w:r>
    </w:p>
    <w:p w14:paraId="5B8CD368" w14:textId="77777777" w:rsidR="0083406F" w:rsidRDefault="0083406F" w:rsidP="0083406F">
      <w:pPr>
        <w:keepNext/>
        <w:bidi/>
        <w:jc w:val="both"/>
        <w:rPr>
          <w:rFonts w:cs="David" w:hint="cs"/>
          <w:rtl/>
        </w:rPr>
      </w:pPr>
    </w:p>
    <w:p w14:paraId="44971E1D" w14:textId="77777777" w:rsidR="0083406F" w:rsidRDefault="0083406F" w:rsidP="0083406F">
      <w:pPr>
        <w:keepNext/>
        <w:bidi/>
        <w:jc w:val="both"/>
        <w:rPr>
          <w:rFonts w:cs="David" w:hint="cs"/>
          <w:rtl/>
        </w:rPr>
      </w:pPr>
      <w:r>
        <w:rPr>
          <w:rFonts w:cs="David" w:hint="cs"/>
          <w:rtl/>
        </w:rPr>
        <w:tab/>
        <w:t>את רוצה להקריא?</w:t>
      </w:r>
    </w:p>
    <w:p w14:paraId="746B1680" w14:textId="77777777" w:rsidR="0083406F" w:rsidRDefault="0083406F" w:rsidP="0083406F">
      <w:pPr>
        <w:keepNext/>
        <w:bidi/>
        <w:jc w:val="both"/>
        <w:rPr>
          <w:rFonts w:cs="David" w:hint="cs"/>
          <w:rtl/>
        </w:rPr>
      </w:pPr>
    </w:p>
    <w:p w14:paraId="4B4B0FC8" w14:textId="77777777" w:rsidR="0083406F" w:rsidRDefault="0083406F" w:rsidP="0083406F">
      <w:pPr>
        <w:keepNext/>
        <w:bidi/>
        <w:jc w:val="both"/>
        <w:rPr>
          <w:rFonts w:cs="David" w:hint="cs"/>
          <w:rtl/>
        </w:rPr>
      </w:pPr>
      <w:r>
        <w:rPr>
          <w:rFonts w:cs="David" w:hint="cs"/>
          <w:u w:val="single"/>
          <w:rtl/>
        </w:rPr>
        <w:t>ארבל אסטרחן:</w:t>
      </w:r>
    </w:p>
    <w:p w14:paraId="19A9390F" w14:textId="77777777" w:rsidR="0083406F" w:rsidRDefault="0083406F" w:rsidP="0083406F">
      <w:pPr>
        <w:keepNext/>
        <w:bidi/>
        <w:jc w:val="both"/>
        <w:rPr>
          <w:rFonts w:cs="David" w:hint="cs"/>
          <w:rtl/>
        </w:rPr>
      </w:pPr>
    </w:p>
    <w:p w14:paraId="0BFEC048" w14:textId="77777777" w:rsidR="0083406F" w:rsidRDefault="0083406F" w:rsidP="0083406F">
      <w:pPr>
        <w:keepNext/>
        <w:bidi/>
        <w:jc w:val="both"/>
        <w:rPr>
          <w:rFonts w:cs="David" w:hint="cs"/>
          <w:rtl/>
        </w:rPr>
      </w:pPr>
      <w:r>
        <w:rPr>
          <w:rFonts w:cs="David" w:hint="cs"/>
          <w:rtl/>
        </w:rPr>
        <w:tab/>
        <w:t xml:space="preserve">לא, אמרתי את הדברים. אני יכולה להגיד שוב שהמועד של הגשת הדוחות למבקר המדינה, כולל השינוי שאמרנו יחול גם על הרשם ועל היושב ראש, והשינויים במועדים. </w:t>
      </w:r>
    </w:p>
    <w:p w14:paraId="472336BD" w14:textId="77777777" w:rsidR="0083406F" w:rsidRDefault="0083406F" w:rsidP="0083406F">
      <w:pPr>
        <w:keepNext/>
        <w:bidi/>
        <w:jc w:val="both"/>
        <w:rPr>
          <w:rFonts w:cs="David" w:hint="cs"/>
          <w:rtl/>
        </w:rPr>
      </w:pPr>
    </w:p>
    <w:p w14:paraId="2CF7CD6C" w14:textId="77777777" w:rsidR="0083406F" w:rsidRDefault="0083406F" w:rsidP="0083406F">
      <w:pPr>
        <w:bidi/>
        <w:jc w:val="both"/>
        <w:rPr>
          <w:rFonts w:cs="David" w:hint="cs"/>
          <w:u w:val="single"/>
          <w:rtl/>
        </w:rPr>
      </w:pPr>
      <w:r w:rsidRPr="002E1207">
        <w:rPr>
          <w:rFonts w:cs="David" w:hint="cs"/>
          <w:u w:val="single"/>
          <w:rtl/>
        </w:rPr>
        <w:t>היו</w:t>
      </w:r>
      <w:r w:rsidRPr="002E1207">
        <w:rPr>
          <w:rFonts w:cs="David"/>
          <w:u w:val="single"/>
          <w:rtl/>
        </w:rPr>
        <w:t>"</w:t>
      </w:r>
      <w:r w:rsidRPr="002E1207">
        <w:rPr>
          <w:rFonts w:cs="David" w:hint="cs"/>
          <w:u w:val="single"/>
          <w:rtl/>
        </w:rPr>
        <w:t xml:space="preserve">ר יריב </w:t>
      </w:r>
      <w:proofErr w:type="spellStart"/>
      <w:r w:rsidRPr="002E1207">
        <w:rPr>
          <w:rFonts w:cs="David" w:hint="cs"/>
          <w:u w:val="single"/>
          <w:rtl/>
        </w:rPr>
        <w:t>לוין</w:t>
      </w:r>
      <w:proofErr w:type="spellEnd"/>
      <w:r w:rsidRPr="002E1207">
        <w:rPr>
          <w:rFonts w:cs="David" w:hint="cs"/>
          <w:u w:val="single"/>
          <w:rtl/>
        </w:rPr>
        <w:t>:</w:t>
      </w:r>
    </w:p>
    <w:p w14:paraId="39907D21" w14:textId="77777777" w:rsidR="0083406F" w:rsidRDefault="0083406F" w:rsidP="0083406F">
      <w:pPr>
        <w:bidi/>
        <w:jc w:val="both"/>
        <w:rPr>
          <w:rFonts w:cs="David" w:hint="cs"/>
          <w:u w:val="single"/>
          <w:rtl/>
        </w:rPr>
      </w:pPr>
    </w:p>
    <w:p w14:paraId="771D2D1B" w14:textId="77777777" w:rsidR="0083406F" w:rsidRDefault="0083406F" w:rsidP="0083406F">
      <w:pPr>
        <w:keepNext/>
        <w:bidi/>
        <w:jc w:val="both"/>
        <w:rPr>
          <w:rFonts w:cs="David" w:hint="cs"/>
          <w:rtl/>
        </w:rPr>
      </w:pPr>
      <w:r>
        <w:rPr>
          <w:rFonts w:cs="David" w:hint="cs"/>
          <w:rtl/>
        </w:rPr>
        <w:tab/>
        <w:t xml:space="preserve">אני עובר להצבעה בקריאה ראשונה </w:t>
      </w:r>
      <w:r>
        <w:rPr>
          <w:rFonts w:cs="David"/>
          <w:rtl/>
        </w:rPr>
        <w:t>–</w:t>
      </w:r>
      <w:r>
        <w:rPr>
          <w:rFonts w:cs="David" w:hint="cs"/>
          <w:rtl/>
        </w:rPr>
        <w:t xml:space="preserve"> מי בעד הנוסח שאושר בקריאה הטרומית בצירוף ההערות שארבל הציגה והתוספות לדברי ההסבר, כפי שנאמרו כאן במהלך הישיבה? </w:t>
      </w:r>
    </w:p>
    <w:p w14:paraId="35586802" w14:textId="77777777" w:rsidR="0083406F" w:rsidRDefault="0083406F" w:rsidP="0083406F">
      <w:pPr>
        <w:keepNext/>
        <w:bidi/>
        <w:jc w:val="both"/>
        <w:rPr>
          <w:rFonts w:cs="David" w:hint="cs"/>
          <w:rtl/>
        </w:rPr>
      </w:pPr>
    </w:p>
    <w:p w14:paraId="1B9AF0AB" w14:textId="77777777" w:rsidR="0083406F" w:rsidRDefault="0083406F" w:rsidP="0083406F">
      <w:pPr>
        <w:keepNext/>
        <w:bidi/>
        <w:jc w:val="both"/>
        <w:rPr>
          <w:rFonts w:cs="David" w:hint="cs"/>
          <w:rtl/>
        </w:rPr>
      </w:pPr>
    </w:p>
    <w:p w14:paraId="220F7EBB" w14:textId="77777777" w:rsidR="0083406F" w:rsidRDefault="0083406F" w:rsidP="0083406F">
      <w:pPr>
        <w:keepNext/>
        <w:bidi/>
        <w:jc w:val="center"/>
        <w:rPr>
          <w:rFonts w:cs="David" w:hint="cs"/>
          <w:rtl/>
        </w:rPr>
      </w:pPr>
      <w:r>
        <w:rPr>
          <w:rFonts w:cs="David" w:hint="cs"/>
          <w:rtl/>
        </w:rPr>
        <w:t>הצבעה</w:t>
      </w:r>
    </w:p>
    <w:p w14:paraId="477D7EA9" w14:textId="77777777" w:rsidR="0083406F" w:rsidRDefault="0083406F" w:rsidP="0083406F">
      <w:pPr>
        <w:keepNext/>
        <w:bidi/>
        <w:jc w:val="center"/>
        <w:rPr>
          <w:rFonts w:cs="David" w:hint="cs"/>
          <w:rtl/>
        </w:rPr>
      </w:pPr>
    </w:p>
    <w:p w14:paraId="3470F21C" w14:textId="77777777" w:rsidR="0083406F" w:rsidRDefault="0083406F" w:rsidP="0083406F">
      <w:pPr>
        <w:keepNext/>
        <w:bidi/>
        <w:jc w:val="center"/>
        <w:rPr>
          <w:rFonts w:cs="David" w:hint="cs"/>
          <w:rtl/>
        </w:rPr>
      </w:pPr>
      <w:r>
        <w:rPr>
          <w:rFonts w:cs="David" w:hint="cs"/>
          <w:rtl/>
        </w:rPr>
        <w:t xml:space="preserve">בעד הצעת החוק </w:t>
      </w:r>
      <w:r>
        <w:rPr>
          <w:rFonts w:cs="David"/>
          <w:rtl/>
        </w:rPr>
        <w:t>–</w:t>
      </w:r>
      <w:r>
        <w:rPr>
          <w:rFonts w:cs="David" w:hint="cs"/>
          <w:rtl/>
        </w:rPr>
        <w:t xml:space="preserve"> רוב</w:t>
      </w:r>
    </w:p>
    <w:p w14:paraId="6C04F868" w14:textId="77777777" w:rsidR="0083406F" w:rsidRDefault="0083406F" w:rsidP="0083406F">
      <w:pPr>
        <w:keepNext/>
        <w:bidi/>
        <w:jc w:val="center"/>
        <w:rPr>
          <w:rFonts w:cs="David" w:hint="cs"/>
          <w:rtl/>
        </w:rPr>
      </w:pPr>
      <w:r>
        <w:rPr>
          <w:rFonts w:cs="David" w:hint="cs"/>
          <w:rtl/>
        </w:rPr>
        <w:t xml:space="preserve">נגד </w:t>
      </w:r>
      <w:r>
        <w:rPr>
          <w:rFonts w:cs="David"/>
          <w:rtl/>
        </w:rPr>
        <w:t>–</w:t>
      </w:r>
      <w:r>
        <w:rPr>
          <w:rFonts w:cs="David" w:hint="cs"/>
          <w:rtl/>
        </w:rPr>
        <w:t xml:space="preserve"> אין </w:t>
      </w:r>
    </w:p>
    <w:p w14:paraId="15BA9EA0" w14:textId="77777777" w:rsidR="0083406F" w:rsidRDefault="0083406F" w:rsidP="0083406F">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36428E2" w14:textId="77777777" w:rsidR="0083406F" w:rsidRDefault="0083406F" w:rsidP="0083406F">
      <w:pPr>
        <w:keepNext/>
        <w:bidi/>
        <w:jc w:val="center"/>
        <w:rPr>
          <w:rFonts w:cs="David" w:hint="cs"/>
          <w:rtl/>
        </w:rPr>
      </w:pPr>
      <w:r>
        <w:rPr>
          <w:rFonts w:cs="David" w:hint="cs"/>
          <w:rtl/>
        </w:rPr>
        <w:t>הצעת החוק אושרה</w:t>
      </w:r>
    </w:p>
    <w:p w14:paraId="248127E4" w14:textId="77777777" w:rsidR="0083406F" w:rsidRDefault="0083406F" w:rsidP="0083406F">
      <w:pPr>
        <w:keepNext/>
        <w:bidi/>
        <w:rPr>
          <w:rFonts w:cs="David" w:hint="cs"/>
          <w:rtl/>
        </w:rPr>
      </w:pPr>
    </w:p>
    <w:p w14:paraId="09E41BBD" w14:textId="77777777" w:rsidR="0083406F" w:rsidRDefault="0083406F" w:rsidP="0083406F">
      <w:pPr>
        <w:keepNext/>
        <w:bidi/>
        <w:rPr>
          <w:rFonts w:cs="David" w:hint="cs"/>
          <w:rtl/>
        </w:rPr>
      </w:pPr>
    </w:p>
    <w:p w14:paraId="0F08E732" w14:textId="77777777" w:rsidR="0083406F" w:rsidRDefault="0083406F" w:rsidP="0083406F">
      <w:pPr>
        <w:bidi/>
        <w:jc w:val="both"/>
        <w:rPr>
          <w:rFonts w:cs="David"/>
          <w:u w:val="single"/>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39A3238" w14:textId="77777777" w:rsidR="0083406F" w:rsidRDefault="0083406F" w:rsidP="0083406F">
      <w:pPr>
        <w:bidi/>
        <w:jc w:val="both"/>
        <w:rPr>
          <w:rFonts w:cs="David" w:hint="cs"/>
          <w:u w:val="single"/>
          <w:rtl/>
        </w:rPr>
      </w:pPr>
    </w:p>
    <w:p w14:paraId="2D856C01" w14:textId="77777777" w:rsidR="0083406F" w:rsidRDefault="0083406F" w:rsidP="0083406F">
      <w:pPr>
        <w:keepNext/>
        <w:bidi/>
        <w:rPr>
          <w:rFonts w:cs="David" w:hint="cs"/>
          <w:rtl/>
        </w:rPr>
      </w:pPr>
      <w:r>
        <w:rPr>
          <w:rFonts w:cs="David" w:hint="cs"/>
          <w:rtl/>
        </w:rPr>
        <w:tab/>
        <w:t>אושר פה-אחד. אין מתנגדים, אין נמנעים. הישיבה נעולה.</w:t>
      </w:r>
    </w:p>
    <w:p w14:paraId="728D3E26" w14:textId="77777777" w:rsidR="0083406F" w:rsidRDefault="0083406F" w:rsidP="0083406F">
      <w:pPr>
        <w:keepNext/>
        <w:bidi/>
        <w:rPr>
          <w:rFonts w:cs="David" w:hint="cs"/>
          <w:rtl/>
        </w:rPr>
      </w:pPr>
    </w:p>
    <w:p w14:paraId="2F962534" w14:textId="77777777" w:rsidR="0083406F" w:rsidRDefault="0083406F" w:rsidP="0083406F">
      <w:pPr>
        <w:keepNext/>
        <w:bidi/>
        <w:jc w:val="both"/>
        <w:rPr>
          <w:rFonts w:cs="David" w:hint="cs"/>
          <w:rtl/>
        </w:rPr>
      </w:pPr>
    </w:p>
    <w:p w14:paraId="2E1DF6DC" w14:textId="77777777" w:rsidR="0083406F" w:rsidRDefault="0083406F" w:rsidP="0083406F">
      <w:pPr>
        <w:keepNext/>
        <w:bidi/>
        <w:jc w:val="both"/>
        <w:rPr>
          <w:rFonts w:cs="David" w:hint="cs"/>
          <w:rtl/>
        </w:rPr>
      </w:pPr>
    </w:p>
    <w:p w14:paraId="4E942DE3" w14:textId="77777777" w:rsidR="0083406F" w:rsidRDefault="0083406F" w:rsidP="0083406F">
      <w:pPr>
        <w:keepNext/>
        <w:bidi/>
        <w:jc w:val="both"/>
        <w:rPr>
          <w:rFonts w:cs="David" w:hint="cs"/>
          <w:rtl/>
        </w:rPr>
      </w:pPr>
    </w:p>
    <w:p w14:paraId="25B140BF" w14:textId="77777777" w:rsidR="0083406F" w:rsidRPr="0083406F" w:rsidRDefault="0083406F" w:rsidP="0083406F">
      <w:pPr>
        <w:keepNext/>
        <w:bidi/>
        <w:jc w:val="both"/>
        <w:rPr>
          <w:rFonts w:cs="David" w:hint="cs"/>
          <w:b/>
          <w:bCs/>
          <w:u w:val="single"/>
          <w:rtl/>
        </w:rPr>
      </w:pPr>
      <w:r w:rsidRPr="0083406F">
        <w:rPr>
          <w:rFonts w:cs="David" w:hint="cs"/>
          <w:b/>
          <w:bCs/>
          <w:u w:val="single"/>
          <w:rtl/>
        </w:rPr>
        <w:t>הישיבה ננעלה ב-11:45</w:t>
      </w:r>
    </w:p>
    <w:p w14:paraId="1C0DACB7" w14:textId="77777777" w:rsidR="0083406F" w:rsidRPr="00E97A5F" w:rsidRDefault="0083406F" w:rsidP="0083406F">
      <w:pPr>
        <w:keepNext/>
        <w:bidi/>
        <w:jc w:val="both"/>
        <w:rPr>
          <w:rFonts w:cs="David" w:hint="cs"/>
          <w:rtl/>
        </w:rPr>
      </w:pPr>
      <w:r>
        <w:rPr>
          <w:rFonts w:cs="David" w:hint="cs"/>
          <w:rtl/>
        </w:rPr>
        <w:tab/>
      </w:r>
    </w:p>
    <w:p w14:paraId="53A7AD57" w14:textId="77777777" w:rsidR="0083406F" w:rsidRPr="00E97A5F" w:rsidRDefault="0083406F" w:rsidP="0083406F">
      <w:pPr>
        <w:keepNext/>
        <w:bidi/>
        <w:jc w:val="both"/>
        <w:rPr>
          <w:rFonts w:cs="David" w:hint="cs"/>
          <w:rtl/>
        </w:rPr>
      </w:pPr>
    </w:p>
    <w:p w14:paraId="62B1B9AC" w14:textId="77777777" w:rsidR="0083406F" w:rsidRPr="00E97A5F" w:rsidRDefault="0083406F" w:rsidP="0083406F">
      <w:pPr>
        <w:keepNext/>
        <w:bidi/>
        <w:jc w:val="both"/>
        <w:rPr>
          <w:rFonts w:cs="David" w:hint="cs"/>
          <w:rtl/>
        </w:rPr>
      </w:pPr>
      <w:r>
        <w:rPr>
          <w:rFonts w:cs="David" w:hint="cs"/>
          <w:rtl/>
        </w:rPr>
        <w:tab/>
      </w:r>
      <w:r>
        <w:rPr>
          <w:rFonts w:cs="David" w:hint="cs"/>
          <w:rtl/>
        </w:rPr>
        <w:tab/>
      </w:r>
      <w:r>
        <w:rPr>
          <w:rFonts w:cs="David" w:hint="cs"/>
          <w:rtl/>
        </w:rPr>
        <w:tab/>
      </w:r>
    </w:p>
    <w:p w14:paraId="572CD7DF" w14:textId="77777777" w:rsidR="0083406F" w:rsidRDefault="0083406F" w:rsidP="0083406F">
      <w:pPr>
        <w:keepNext/>
        <w:bidi/>
        <w:jc w:val="both"/>
        <w:rPr>
          <w:rFonts w:cs="David" w:hint="cs"/>
          <w:rtl/>
        </w:rPr>
      </w:pPr>
    </w:p>
    <w:p w14:paraId="6E625E6D" w14:textId="77777777" w:rsidR="0083406F" w:rsidRDefault="0083406F" w:rsidP="0083406F">
      <w:pPr>
        <w:keepNext/>
        <w:bidi/>
        <w:jc w:val="both"/>
        <w:rPr>
          <w:rFonts w:cs="David" w:hint="cs"/>
          <w:rtl/>
        </w:rPr>
      </w:pPr>
    </w:p>
    <w:p w14:paraId="4ECD6253" w14:textId="77777777" w:rsidR="0083406F" w:rsidRPr="00E97A5F" w:rsidRDefault="0083406F" w:rsidP="0083406F">
      <w:pPr>
        <w:keepNext/>
        <w:bidi/>
        <w:jc w:val="both"/>
        <w:rPr>
          <w:rFonts w:cs="David" w:hint="cs"/>
          <w:rtl/>
        </w:rPr>
      </w:pPr>
      <w:r>
        <w:rPr>
          <w:rFonts w:cs="David" w:hint="cs"/>
          <w:rtl/>
        </w:rPr>
        <w:tab/>
      </w:r>
    </w:p>
    <w:p w14:paraId="3841E531" w14:textId="77777777" w:rsidR="0083406F" w:rsidRPr="00E97A5F" w:rsidRDefault="0083406F" w:rsidP="0083406F">
      <w:pPr>
        <w:keepNext/>
        <w:bidi/>
        <w:jc w:val="both"/>
        <w:rPr>
          <w:rFonts w:cs="David" w:hint="cs"/>
          <w:rtl/>
        </w:rPr>
      </w:pPr>
      <w:r>
        <w:rPr>
          <w:rFonts w:cs="David" w:hint="cs"/>
          <w:rtl/>
        </w:rPr>
        <w:tab/>
      </w:r>
    </w:p>
    <w:p w14:paraId="530256E0" w14:textId="77777777" w:rsidR="0083406F" w:rsidRPr="00E97A5F" w:rsidRDefault="0083406F" w:rsidP="0083406F">
      <w:pPr>
        <w:keepNext/>
        <w:bidi/>
        <w:jc w:val="both"/>
        <w:rPr>
          <w:rFonts w:cs="David" w:hint="cs"/>
          <w:rtl/>
        </w:rPr>
      </w:pPr>
      <w:r>
        <w:rPr>
          <w:rFonts w:cs="David" w:hint="cs"/>
          <w:rtl/>
        </w:rPr>
        <w:tab/>
      </w:r>
    </w:p>
    <w:p w14:paraId="1BCBB38F" w14:textId="77777777" w:rsidR="0083406F" w:rsidRDefault="0083406F" w:rsidP="0083406F">
      <w:pPr>
        <w:keepNext/>
        <w:bidi/>
        <w:jc w:val="both"/>
        <w:rPr>
          <w:rFonts w:cs="David" w:hint="cs"/>
          <w:rtl/>
        </w:rPr>
      </w:pPr>
    </w:p>
    <w:p w14:paraId="70B422CD" w14:textId="77777777" w:rsidR="0083406F" w:rsidRDefault="0083406F" w:rsidP="0083406F">
      <w:pPr>
        <w:keepNext/>
        <w:bidi/>
        <w:jc w:val="both"/>
        <w:rPr>
          <w:rFonts w:cs="David" w:hint="cs"/>
          <w:rtl/>
        </w:rPr>
      </w:pPr>
    </w:p>
    <w:p w14:paraId="49A818F8" w14:textId="77777777" w:rsidR="0083406F" w:rsidRPr="00E97A5F" w:rsidRDefault="0083406F" w:rsidP="0083406F">
      <w:pPr>
        <w:keepNext/>
        <w:bidi/>
        <w:jc w:val="both"/>
        <w:rPr>
          <w:rFonts w:cs="David" w:hint="cs"/>
          <w:rtl/>
        </w:rPr>
      </w:pPr>
    </w:p>
    <w:p w14:paraId="50D2BDBB" w14:textId="77777777" w:rsidR="0083406F" w:rsidRDefault="0083406F" w:rsidP="0083406F">
      <w:pPr>
        <w:keepNext/>
        <w:bidi/>
        <w:jc w:val="both"/>
        <w:rPr>
          <w:rFonts w:cs="David" w:hint="cs"/>
          <w:rtl/>
        </w:rPr>
      </w:pPr>
    </w:p>
    <w:p w14:paraId="3FC58E64" w14:textId="77777777" w:rsidR="0083406F" w:rsidRDefault="0083406F" w:rsidP="0083406F">
      <w:pPr>
        <w:keepNext/>
        <w:bidi/>
        <w:jc w:val="both"/>
        <w:rPr>
          <w:rFonts w:cs="David" w:hint="cs"/>
          <w:rtl/>
        </w:rPr>
      </w:pPr>
    </w:p>
    <w:p w14:paraId="18F47BE8" w14:textId="77777777" w:rsidR="0083406F" w:rsidRPr="00E97A5F" w:rsidRDefault="0083406F" w:rsidP="0083406F">
      <w:pPr>
        <w:keepNext/>
        <w:bidi/>
        <w:jc w:val="both"/>
        <w:rPr>
          <w:rFonts w:cs="David" w:hint="cs"/>
          <w:rtl/>
        </w:rPr>
      </w:pPr>
      <w:r>
        <w:rPr>
          <w:rFonts w:cs="David" w:hint="cs"/>
          <w:rtl/>
        </w:rPr>
        <w:tab/>
      </w:r>
    </w:p>
    <w:p w14:paraId="76422422" w14:textId="77777777" w:rsidR="0083406F" w:rsidRPr="00E97A5F" w:rsidRDefault="0083406F" w:rsidP="0083406F">
      <w:pPr>
        <w:keepNext/>
        <w:bidi/>
        <w:jc w:val="both"/>
        <w:rPr>
          <w:rFonts w:cs="David" w:hint="cs"/>
          <w:rtl/>
        </w:rPr>
      </w:pPr>
      <w:r>
        <w:rPr>
          <w:rFonts w:cs="David" w:hint="cs"/>
          <w:rtl/>
        </w:rPr>
        <w:tab/>
      </w:r>
    </w:p>
    <w:p w14:paraId="627116AC" w14:textId="77777777" w:rsidR="0083406F" w:rsidRPr="00E97A5F" w:rsidRDefault="0083406F" w:rsidP="0083406F">
      <w:pPr>
        <w:keepNext/>
        <w:bidi/>
        <w:jc w:val="both"/>
        <w:rPr>
          <w:rFonts w:cs="David" w:hint="cs"/>
          <w:rtl/>
        </w:rPr>
      </w:pPr>
    </w:p>
    <w:p w14:paraId="277FBB19" w14:textId="77777777" w:rsidR="0083406F" w:rsidRPr="00E97A5F" w:rsidRDefault="0083406F" w:rsidP="0083406F">
      <w:pPr>
        <w:keepNext/>
        <w:bidi/>
        <w:jc w:val="both"/>
        <w:rPr>
          <w:rFonts w:cs="David" w:hint="cs"/>
          <w:rtl/>
        </w:rPr>
      </w:pPr>
    </w:p>
    <w:p w14:paraId="6A397629" w14:textId="77777777" w:rsidR="0083406F" w:rsidRDefault="0083406F" w:rsidP="0083406F">
      <w:pPr>
        <w:keepNext/>
        <w:bidi/>
        <w:jc w:val="both"/>
        <w:rPr>
          <w:rFonts w:cs="David" w:hint="cs"/>
          <w:rtl/>
        </w:rPr>
      </w:pPr>
      <w:r>
        <w:rPr>
          <w:rFonts w:cs="David" w:hint="cs"/>
          <w:rtl/>
        </w:rPr>
        <w:tab/>
      </w:r>
    </w:p>
    <w:p w14:paraId="3976F90F" w14:textId="77777777" w:rsidR="0083406F" w:rsidRDefault="0083406F" w:rsidP="0083406F">
      <w:pPr>
        <w:bidi/>
        <w:jc w:val="both"/>
        <w:rPr>
          <w:rFonts w:cs="David" w:hint="cs"/>
          <w:u w:val="single"/>
          <w:rtl/>
        </w:rPr>
      </w:pPr>
    </w:p>
    <w:p w14:paraId="243D7916" w14:textId="77777777" w:rsidR="00552A80" w:rsidRPr="0083406F" w:rsidRDefault="00552A80" w:rsidP="0083406F">
      <w:pPr>
        <w:bidi/>
      </w:pPr>
    </w:p>
    <w:sectPr w:rsidR="00552A80" w:rsidRPr="0083406F" w:rsidSect="0083406F">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F0DD" w14:textId="77777777" w:rsidR="0083406F" w:rsidRDefault="0083406F">
      <w:r>
        <w:separator/>
      </w:r>
    </w:p>
  </w:endnote>
  <w:endnote w:type="continuationSeparator" w:id="0">
    <w:p w14:paraId="59DDD670" w14:textId="77777777" w:rsidR="0083406F" w:rsidRDefault="0083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B0327" w14:textId="77777777" w:rsidR="0083406F" w:rsidRDefault="0083406F">
      <w:r>
        <w:separator/>
      </w:r>
    </w:p>
  </w:footnote>
  <w:footnote w:type="continuationSeparator" w:id="0">
    <w:p w14:paraId="3C2C29AA" w14:textId="77777777" w:rsidR="0083406F" w:rsidRDefault="00834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B6EA" w14:textId="77777777" w:rsidR="0083406F" w:rsidRDefault="0083406F" w:rsidP="0083406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BC11464" w14:textId="77777777" w:rsidR="0083406F" w:rsidRDefault="008340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676A" w14:textId="77777777" w:rsidR="0083406F" w:rsidRDefault="0083406F" w:rsidP="0083406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16</w:t>
    </w:r>
    <w:r>
      <w:rPr>
        <w:rStyle w:val="PageNumber"/>
        <w:rFonts w:cs="David"/>
        <w:szCs w:val="24"/>
      </w:rPr>
      <w:fldChar w:fldCharType="end"/>
    </w:r>
  </w:p>
  <w:p w14:paraId="529F2F10" w14:textId="77777777" w:rsidR="0083406F" w:rsidRDefault="0083406F" w:rsidP="0083406F">
    <w:pPr>
      <w:pStyle w:val="Header"/>
      <w:ind w:right="360"/>
      <w:rPr>
        <w:rFonts w:cs="David" w:hint="cs"/>
        <w:sz w:val="24"/>
        <w:szCs w:val="24"/>
        <w:rtl/>
      </w:rPr>
    </w:pPr>
    <w:r>
      <w:rPr>
        <w:rFonts w:cs="David" w:hint="cs"/>
        <w:sz w:val="24"/>
        <w:szCs w:val="24"/>
        <w:rtl/>
      </w:rPr>
      <w:t>ועדת הכנסת</w:t>
    </w:r>
  </w:p>
  <w:p w14:paraId="3FDD65AF" w14:textId="77777777" w:rsidR="0083406F" w:rsidRDefault="0083406F" w:rsidP="0083406F">
    <w:pPr>
      <w:pStyle w:val="Header"/>
      <w:ind w:right="360"/>
      <w:rPr>
        <w:rFonts w:cs="David" w:hint="cs"/>
        <w:sz w:val="24"/>
        <w:szCs w:val="24"/>
        <w:rtl/>
      </w:rPr>
    </w:pPr>
    <w:r>
      <w:rPr>
        <w:rFonts w:cs="David" w:hint="cs"/>
        <w:sz w:val="24"/>
        <w:szCs w:val="24"/>
        <w:rtl/>
      </w:rPr>
      <w:t>8.11.2011</w:t>
    </w:r>
  </w:p>
  <w:p w14:paraId="2B92C17E" w14:textId="77777777" w:rsidR="0083406F" w:rsidRDefault="0083406F">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3363פרוטוקול_ישיבת_ועדה.doc"/>
    <w:docVar w:name="StartMode" w:val="3"/>
  </w:docVars>
  <w:rsids>
    <w:rsidRoot w:val="005730F7"/>
    <w:rsid w:val="00552A80"/>
    <w:rsid w:val="005730F7"/>
    <w:rsid w:val="0083406F"/>
    <w:rsid w:val="00965806"/>
    <w:rsid w:val="00F9644B"/>
    <w:rsid w:val="00FC0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FEC7FD8"/>
  <w15:chartTrackingRefBased/>
  <w15:docId w15:val="{2489420F-5135-4FD6-A658-845071ED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3406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3406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8C70C7-528B-40AD-ADC8-3CE95ABC823A}">
  <ds:schemaRefs>
    <ds:schemaRef ds:uri="http://schemas.microsoft.com/sharepoint/v3/contenttype/forms"/>
  </ds:schemaRefs>
</ds:datastoreItem>
</file>

<file path=customXml/itemProps2.xml><?xml version="1.0" encoding="utf-8"?>
<ds:datastoreItem xmlns:ds="http://schemas.openxmlformats.org/officeDocument/2006/customXml" ds:itemID="{861EABC9-6034-45BA-8630-174A6A585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313B09-87A9-4AD3-8EEC-F475348C06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3254</Words>
  <Characters>18552</Characters>
  <Application>Microsoft Office Word</Application>
  <DocSecurity>0</DocSecurity>
  <Lines>154</Lines>
  <Paragraphs>43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