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CF09" w14:textId="77777777" w:rsidR="001800D4" w:rsidRPr="001800D4" w:rsidRDefault="001800D4" w:rsidP="001800D4">
      <w:pPr>
        <w:pStyle w:val="Heading5"/>
        <w:jc w:val="left"/>
        <w:rPr>
          <w:rFonts w:hint="cs"/>
          <w:b/>
          <w:bCs/>
          <w:sz w:val="24"/>
          <w:rtl/>
        </w:rPr>
      </w:pPr>
    </w:p>
    <w:p w14:paraId="3A835639" w14:textId="77777777" w:rsidR="001800D4" w:rsidRPr="001800D4" w:rsidRDefault="001800D4" w:rsidP="001800D4">
      <w:pPr>
        <w:pStyle w:val="Heading5"/>
        <w:jc w:val="left"/>
        <w:rPr>
          <w:b/>
          <w:bCs/>
          <w:sz w:val="24"/>
          <w:rtl/>
        </w:rPr>
      </w:pPr>
      <w:r w:rsidRPr="001800D4">
        <w:rPr>
          <w:b/>
          <w:bCs/>
          <w:sz w:val="24"/>
          <w:rtl/>
        </w:rPr>
        <w:t xml:space="preserve">הכנסת </w:t>
      </w:r>
      <w:r w:rsidRPr="001800D4">
        <w:rPr>
          <w:rFonts w:hint="cs"/>
          <w:b/>
          <w:bCs/>
          <w:sz w:val="24"/>
          <w:rtl/>
        </w:rPr>
        <w:t>השבע-עשרה</w:t>
      </w:r>
      <w:r w:rsidRPr="001800D4">
        <w:rPr>
          <w:b/>
          <w:bCs/>
          <w:sz w:val="24"/>
          <w:rtl/>
        </w:rPr>
        <w:tab/>
      </w:r>
      <w:r w:rsidRPr="001800D4">
        <w:rPr>
          <w:b/>
          <w:bCs/>
          <w:sz w:val="24"/>
          <w:rtl/>
        </w:rPr>
        <w:tab/>
      </w:r>
      <w:r w:rsidRPr="001800D4">
        <w:rPr>
          <w:b/>
          <w:bCs/>
          <w:sz w:val="24"/>
          <w:rtl/>
        </w:rPr>
        <w:tab/>
      </w:r>
      <w:r w:rsidRPr="001800D4">
        <w:rPr>
          <w:b/>
          <w:bCs/>
          <w:sz w:val="24"/>
          <w:rtl/>
        </w:rPr>
        <w:tab/>
      </w:r>
      <w:r w:rsidRPr="001800D4">
        <w:rPr>
          <w:b/>
          <w:bCs/>
          <w:sz w:val="24"/>
          <w:rtl/>
        </w:rPr>
        <w:tab/>
      </w:r>
      <w:r w:rsidRPr="001800D4">
        <w:rPr>
          <w:b/>
          <w:bCs/>
          <w:sz w:val="24"/>
          <w:rtl/>
        </w:rPr>
        <w:tab/>
      </w:r>
      <w:r w:rsidRPr="001800D4">
        <w:rPr>
          <w:b/>
          <w:bCs/>
          <w:sz w:val="24"/>
          <w:rtl/>
        </w:rPr>
        <w:tab/>
        <w:t>נוסח לא מתוקן</w:t>
      </w:r>
    </w:p>
    <w:p w14:paraId="5B8FAD42" w14:textId="77777777" w:rsidR="001800D4" w:rsidRPr="001800D4" w:rsidRDefault="001800D4" w:rsidP="00DA72A2">
      <w:pPr>
        <w:bidi/>
        <w:rPr>
          <w:rFonts w:cs="David" w:hint="cs"/>
          <w:b/>
          <w:bCs/>
          <w:rtl/>
        </w:rPr>
      </w:pPr>
      <w:r w:rsidRPr="001800D4">
        <w:rPr>
          <w:rFonts w:cs="David"/>
          <w:b/>
          <w:bCs/>
          <w:rtl/>
        </w:rPr>
        <w:t xml:space="preserve">מושב </w:t>
      </w:r>
      <w:r w:rsidR="00DA72A2">
        <w:rPr>
          <w:rFonts w:cs="David" w:hint="cs"/>
          <w:b/>
          <w:bCs/>
          <w:rtl/>
        </w:rPr>
        <w:t>שלישי</w:t>
      </w:r>
    </w:p>
    <w:p w14:paraId="31F6B40A" w14:textId="77777777" w:rsidR="001800D4" w:rsidRPr="001800D4" w:rsidRDefault="001800D4" w:rsidP="001800D4">
      <w:pPr>
        <w:bidi/>
        <w:rPr>
          <w:rFonts w:cs="David"/>
          <w:b/>
          <w:bCs/>
          <w:rtl/>
        </w:rPr>
      </w:pPr>
    </w:p>
    <w:p w14:paraId="6065AF29" w14:textId="77777777" w:rsidR="001800D4" w:rsidRPr="001800D4" w:rsidRDefault="001800D4" w:rsidP="001800D4">
      <w:pPr>
        <w:bidi/>
        <w:jc w:val="center"/>
        <w:rPr>
          <w:rFonts w:cs="David" w:hint="cs"/>
          <w:b/>
          <w:bCs/>
          <w:rtl/>
        </w:rPr>
      </w:pPr>
      <w:r w:rsidRPr="001800D4">
        <w:rPr>
          <w:rFonts w:cs="David"/>
          <w:b/>
          <w:bCs/>
          <w:rtl/>
        </w:rPr>
        <w:t>פרוטוקול מס'</w:t>
      </w:r>
      <w:r w:rsidRPr="001800D4">
        <w:rPr>
          <w:rFonts w:cs="David" w:hint="cs"/>
          <w:b/>
          <w:bCs/>
          <w:rtl/>
        </w:rPr>
        <w:t xml:space="preserve"> 241</w:t>
      </w:r>
    </w:p>
    <w:p w14:paraId="37FD9555" w14:textId="77777777" w:rsidR="001800D4" w:rsidRPr="001800D4" w:rsidRDefault="001800D4" w:rsidP="001800D4">
      <w:pPr>
        <w:bidi/>
        <w:jc w:val="center"/>
        <w:rPr>
          <w:rFonts w:cs="David" w:hint="cs"/>
          <w:b/>
          <w:bCs/>
          <w:rtl/>
        </w:rPr>
      </w:pPr>
      <w:r w:rsidRPr="001800D4">
        <w:rPr>
          <w:rFonts w:cs="David" w:hint="cs"/>
          <w:b/>
          <w:bCs/>
          <w:rtl/>
        </w:rPr>
        <w:t>מישיבת ועדת הכנסת</w:t>
      </w:r>
    </w:p>
    <w:p w14:paraId="1656A4C4" w14:textId="77777777" w:rsidR="001800D4" w:rsidRPr="001800D4" w:rsidRDefault="001800D4" w:rsidP="001800D4">
      <w:pPr>
        <w:bidi/>
        <w:jc w:val="center"/>
        <w:rPr>
          <w:rFonts w:cs="David" w:hint="cs"/>
          <w:b/>
          <w:bCs/>
          <w:u w:val="single"/>
          <w:rtl/>
        </w:rPr>
      </w:pPr>
      <w:r w:rsidRPr="001800D4">
        <w:rPr>
          <w:rFonts w:cs="David" w:hint="cs"/>
          <w:b/>
          <w:bCs/>
          <w:u w:val="single"/>
          <w:rtl/>
        </w:rPr>
        <w:t>יום שלישי י"ד בסיוון התשס"ח (17 ביוני 2008), שעה 09:30</w:t>
      </w:r>
    </w:p>
    <w:p w14:paraId="14FBA03D" w14:textId="77777777" w:rsidR="001800D4" w:rsidRPr="001800D4" w:rsidRDefault="001800D4" w:rsidP="001800D4">
      <w:pPr>
        <w:bidi/>
        <w:rPr>
          <w:rFonts w:cs="David"/>
          <w:b/>
          <w:bCs/>
          <w:rtl/>
        </w:rPr>
      </w:pPr>
    </w:p>
    <w:p w14:paraId="143EFE02" w14:textId="77777777" w:rsidR="001800D4" w:rsidRPr="001800D4" w:rsidRDefault="001800D4" w:rsidP="001800D4">
      <w:pPr>
        <w:tabs>
          <w:tab w:val="left" w:pos="1221"/>
        </w:tabs>
        <w:bidi/>
        <w:rPr>
          <w:rFonts w:cs="David" w:hint="cs"/>
          <w:b/>
          <w:bCs/>
          <w:rtl/>
        </w:rPr>
      </w:pPr>
      <w:r w:rsidRPr="001800D4">
        <w:rPr>
          <w:rFonts w:cs="David"/>
          <w:b/>
          <w:bCs/>
          <w:u w:val="single"/>
          <w:rtl/>
        </w:rPr>
        <w:t>סדר היום</w:t>
      </w:r>
      <w:r w:rsidRPr="001800D4">
        <w:rPr>
          <w:rFonts w:cs="David"/>
          <w:rtl/>
        </w:rPr>
        <w:t>:</w:t>
      </w:r>
    </w:p>
    <w:p w14:paraId="4FA34EE5"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tl/>
        </w:rPr>
      </w:pPr>
      <w:r w:rsidRPr="001800D4">
        <w:rPr>
          <w:rFonts w:cs="David" w:hint="cs"/>
          <w:rtl/>
        </w:rPr>
        <w:t>ערעורים על החלטת יו"ר הכנסת והסגנים שלא לאשר דחיפות הצעות לסדר היום.</w:t>
      </w:r>
    </w:p>
    <w:p w14:paraId="47167B90"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Pr>
      </w:pPr>
      <w:r w:rsidRPr="001800D4">
        <w:rPr>
          <w:rFonts w:cs="David" w:hint="cs"/>
          <w:rtl/>
        </w:rPr>
        <w:t>קביעת ועדות לדיון בהצעות חוק.</w:t>
      </w:r>
    </w:p>
    <w:p w14:paraId="448F0B05"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Pr>
      </w:pPr>
      <w:r w:rsidRPr="001800D4">
        <w:rPr>
          <w:rFonts w:cs="David" w:hint="cs"/>
          <w:rtl/>
        </w:rPr>
        <w:t>קביעת ועדה לדיון בהצעה לסדר היום בנושא:"דקירת רופא בבית החולים קפלן ותופעת האלימות בבתי החולים.</w:t>
      </w:r>
    </w:p>
    <w:p w14:paraId="3EA69223"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Pr>
      </w:pPr>
      <w:r w:rsidRPr="001800D4">
        <w:rPr>
          <w:rFonts w:cs="David" w:hint="cs"/>
          <w:rtl/>
        </w:rPr>
        <w:t>פניית יו"ר ועדת הכלכלה בדבר טענת חריגה מגדר נושא הצעת חוק הגנת הצרכן (תיקון מס' 27) (מספר מזערי של פריטים במכירה מיוחדת), התשס"ח-2008, הנדונה בוועדת הכלכלה.</w:t>
      </w:r>
    </w:p>
    <w:p w14:paraId="174121F5"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Pr>
      </w:pPr>
      <w:r w:rsidRPr="001800D4">
        <w:rPr>
          <w:rFonts w:cs="David" w:hint="cs"/>
          <w:rtl/>
        </w:rPr>
        <w:t>קביעת ועדות לדיון בהצעות חוק.</w:t>
      </w:r>
    </w:p>
    <w:p w14:paraId="38C0744B" w14:textId="77777777" w:rsidR="001800D4" w:rsidRPr="001800D4" w:rsidRDefault="001800D4" w:rsidP="001800D4">
      <w:pPr>
        <w:numPr>
          <w:ilvl w:val="0"/>
          <w:numId w:val="1"/>
        </w:numPr>
        <w:overflowPunct w:val="0"/>
        <w:autoSpaceDE w:val="0"/>
        <w:autoSpaceDN w:val="0"/>
        <w:bidi/>
        <w:adjustRightInd w:val="0"/>
        <w:ind w:right="0"/>
        <w:jc w:val="both"/>
        <w:textAlignment w:val="baseline"/>
        <w:rPr>
          <w:rFonts w:cs="David" w:hint="cs"/>
          <w:rtl/>
        </w:rPr>
      </w:pPr>
      <w:r w:rsidRPr="001800D4">
        <w:rPr>
          <w:rFonts w:cs="David" w:hint="cs"/>
          <w:rtl/>
        </w:rPr>
        <w:t>בקשות חברי הכנסת להקדמת הדיון בהצעות חוק לפני הקריאה הטרומית.</w:t>
      </w:r>
    </w:p>
    <w:p w14:paraId="4A3A353E" w14:textId="77777777" w:rsidR="001800D4" w:rsidRPr="001800D4" w:rsidRDefault="001800D4" w:rsidP="001800D4">
      <w:pPr>
        <w:bidi/>
        <w:rPr>
          <w:rFonts w:cs="David" w:hint="cs"/>
          <w:rtl/>
        </w:rPr>
      </w:pPr>
    </w:p>
    <w:p w14:paraId="361956C1" w14:textId="77777777" w:rsidR="001800D4" w:rsidRPr="001800D4" w:rsidRDefault="001800D4" w:rsidP="001800D4">
      <w:pPr>
        <w:bidi/>
        <w:rPr>
          <w:rFonts w:cs="David"/>
          <w:b/>
          <w:bCs/>
          <w:u w:val="single"/>
          <w:rtl/>
        </w:rPr>
      </w:pPr>
      <w:r w:rsidRPr="001800D4">
        <w:rPr>
          <w:rFonts w:cs="David"/>
          <w:b/>
          <w:bCs/>
          <w:u w:val="single"/>
          <w:rtl/>
        </w:rPr>
        <w:t>נכחו</w:t>
      </w:r>
      <w:r w:rsidRPr="001800D4">
        <w:rPr>
          <w:rFonts w:cs="David"/>
          <w:rtl/>
        </w:rPr>
        <w:t>:</w:t>
      </w:r>
    </w:p>
    <w:p w14:paraId="0521EBAE" w14:textId="77777777" w:rsidR="001800D4" w:rsidRPr="001800D4" w:rsidRDefault="001800D4" w:rsidP="001800D4">
      <w:pPr>
        <w:tabs>
          <w:tab w:val="left" w:pos="1788"/>
        </w:tabs>
        <w:bidi/>
        <w:rPr>
          <w:rFonts w:cs="David"/>
          <w:rtl/>
        </w:rPr>
      </w:pPr>
      <w:r w:rsidRPr="001800D4">
        <w:rPr>
          <w:rFonts w:cs="David"/>
          <w:b/>
          <w:bCs/>
          <w:u w:val="single"/>
          <w:rtl/>
        </w:rPr>
        <w:t>חברי הוועדה</w:t>
      </w:r>
      <w:r w:rsidRPr="001800D4">
        <w:rPr>
          <w:rFonts w:cs="David"/>
          <w:rtl/>
        </w:rPr>
        <w:t>:</w:t>
      </w:r>
    </w:p>
    <w:p w14:paraId="015B2338" w14:textId="77777777" w:rsidR="001800D4" w:rsidRPr="001800D4" w:rsidRDefault="001800D4" w:rsidP="001800D4">
      <w:pPr>
        <w:bidi/>
        <w:rPr>
          <w:rFonts w:cs="David" w:hint="cs"/>
          <w:rtl/>
        </w:rPr>
      </w:pPr>
      <w:r w:rsidRPr="001800D4">
        <w:rPr>
          <w:rFonts w:cs="David" w:hint="cs"/>
          <w:rtl/>
        </w:rPr>
        <w:t xml:space="preserve">דוד טל </w:t>
      </w:r>
      <w:r w:rsidRPr="001800D4">
        <w:rPr>
          <w:rFonts w:cs="David"/>
          <w:rtl/>
        </w:rPr>
        <w:t>–</w:t>
      </w:r>
      <w:r w:rsidRPr="001800D4">
        <w:rPr>
          <w:rFonts w:cs="David" w:hint="cs"/>
          <w:rtl/>
        </w:rPr>
        <w:t xml:space="preserve"> היו"ר</w:t>
      </w:r>
    </w:p>
    <w:p w14:paraId="2062C6E1" w14:textId="77777777" w:rsidR="001800D4" w:rsidRPr="001800D4" w:rsidRDefault="001800D4" w:rsidP="001800D4">
      <w:pPr>
        <w:bidi/>
        <w:rPr>
          <w:rFonts w:cs="David" w:hint="cs"/>
          <w:rtl/>
        </w:rPr>
      </w:pPr>
      <w:r w:rsidRPr="001800D4">
        <w:rPr>
          <w:rFonts w:cs="David" w:hint="cs"/>
          <w:rtl/>
        </w:rPr>
        <w:t>יצחק זיו</w:t>
      </w:r>
    </w:p>
    <w:p w14:paraId="08746DAD" w14:textId="77777777" w:rsidR="001800D4" w:rsidRPr="001800D4" w:rsidRDefault="001800D4" w:rsidP="001800D4">
      <w:pPr>
        <w:bidi/>
        <w:rPr>
          <w:rFonts w:cs="David" w:hint="cs"/>
          <w:rtl/>
        </w:rPr>
      </w:pPr>
      <w:r w:rsidRPr="001800D4">
        <w:rPr>
          <w:rFonts w:cs="David" w:hint="cs"/>
          <w:rtl/>
        </w:rPr>
        <w:t>שלמה מולה</w:t>
      </w:r>
    </w:p>
    <w:p w14:paraId="75A02CD8" w14:textId="77777777" w:rsidR="001800D4" w:rsidRPr="001800D4" w:rsidRDefault="001800D4" w:rsidP="001800D4">
      <w:pPr>
        <w:bidi/>
        <w:rPr>
          <w:rFonts w:cs="David" w:hint="cs"/>
          <w:rtl/>
        </w:rPr>
      </w:pPr>
      <w:r w:rsidRPr="001800D4">
        <w:rPr>
          <w:rFonts w:cs="David" w:hint="cs"/>
          <w:rtl/>
        </w:rPr>
        <w:t>רונית תירוש</w:t>
      </w:r>
    </w:p>
    <w:p w14:paraId="1CE55C5C" w14:textId="77777777" w:rsidR="001800D4" w:rsidRPr="001800D4" w:rsidRDefault="001800D4" w:rsidP="001800D4">
      <w:pPr>
        <w:bidi/>
        <w:rPr>
          <w:rFonts w:cs="David" w:hint="cs"/>
          <w:rtl/>
        </w:rPr>
      </w:pPr>
      <w:r w:rsidRPr="001800D4">
        <w:rPr>
          <w:rFonts w:cs="David" w:hint="cs"/>
          <w:rtl/>
        </w:rPr>
        <w:t>שלי יחימוביץ</w:t>
      </w:r>
    </w:p>
    <w:p w14:paraId="2614F749" w14:textId="77777777" w:rsidR="001800D4" w:rsidRPr="001800D4" w:rsidRDefault="001800D4" w:rsidP="001800D4">
      <w:pPr>
        <w:bidi/>
        <w:rPr>
          <w:rFonts w:cs="David" w:hint="cs"/>
          <w:rtl/>
        </w:rPr>
      </w:pPr>
      <w:r w:rsidRPr="001800D4">
        <w:rPr>
          <w:rFonts w:cs="David" w:hint="cs"/>
          <w:rtl/>
        </w:rPr>
        <w:t>איתן כבל</w:t>
      </w:r>
    </w:p>
    <w:p w14:paraId="0D5F7866" w14:textId="77777777" w:rsidR="001800D4" w:rsidRPr="001800D4" w:rsidRDefault="001800D4" w:rsidP="001800D4">
      <w:pPr>
        <w:bidi/>
        <w:rPr>
          <w:rFonts w:cs="David" w:hint="cs"/>
          <w:rtl/>
        </w:rPr>
      </w:pPr>
      <w:r w:rsidRPr="001800D4">
        <w:rPr>
          <w:rFonts w:cs="David" w:hint="cs"/>
          <w:rtl/>
        </w:rPr>
        <w:t>נדיה חילו</w:t>
      </w:r>
    </w:p>
    <w:p w14:paraId="229AA278" w14:textId="77777777" w:rsidR="001800D4" w:rsidRPr="001800D4" w:rsidRDefault="001800D4" w:rsidP="001800D4">
      <w:pPr>
        <w:bidi/>
        <w:rPr>
          <w:rFonts w:cs="David" w:hint="cs"/>
          <w:rtl/>
        </w:rPr>
      </w:pPr>
      <w:smartTag w:uri="urn:schemas-microsoft-com:office:smarttags" w:element="PersonName">
        <w:r w:rsidRPr="001800D4">
          <w:rPr>
            <w:rFonts w:cs="David" w:hint="cs"/>
            <w:rtl/>
          </w:rPr>
          <w:t>דוד אזולאי</w:t>
        </w:r>
      </w:smartTag>
    </w:p>
    <w:p w14:paraId="21579F07" w14:textId="77777777" w:rsidR="001800D4" w:rsidRPr="001800D4" w:rsidRDefault="001800D4" w:rsidP="001800D4">
      <w:pPr>
        <w:bidi/>
        <w:rPr>
          <w:rFonts w:cs="David" w:hint="cs"/>
          <w:rtl/>
        </w:rPr>
      </w:pPr>
      <w:r w:rsidRPr="001800D4">
        <w:rPr>
          <w:rFonts w:cs="David" w:hint="cs"/>
          <w:rtl/>
        </w:rPr>
        <w:t>יעקב מרגי</w:t>
      </w:r>
    </w:p>
    <w:p w14:paraId="397C8352" w14:textId="77777777" w:rsidR="001800D4" w:rsidRPr="001800D4" w:rsidRDefault="001800D4" w:rsidP="001800D4">
      <w:pPr>
        <w:bidi/>
        <w:rPr>
          <w:rFonts w:cs="David" w:hint="cs"/>
          <w:rtl/>
        </w:rPr>
      </w:pPr>
      <w:r w:rsidRPr="001800D4">
        <w:rPr>
          <w:rFonts w:cs="David" w:hint="cs"/>
          <w:rtl/>
        </w:rPr>
        <w:t>משה שרוני</w:t>
      </w:r>
    </w:p>
    <w:p w14:paraId="78C6A7F8" w14:textId="77777777" w:rsidR="001800D4" w:rsidRPr="001800D4" w:rsidRDefault="001800D4" w:rsidP="001800D4">
      <w:pPr>
        <w:bidi/>
        <w:rPr>
          <w:rFonts w:cs="David" w:hint="cs"/>
          <w:rtl/>
        </w:rPr>
      </w:pPr>
      <w:r w:rsidRPr="001800D4">
        <w:rPr>
          <w:rFonts w:cs="David" w:hint="cs"/>
          <w:rtl/>
        </w:rPr>
        <w:t>מאיר פרוש</w:t>
      </w:r>
    </w:p>
    <w:p w14:paraId="7826C45C" w14:textId="77777777" w:rsidR="001800D4" w:rsidRPr="001800D4" w:rsidRDefault="001800D4" w:rsidP="001800D4">
      <w:pPr>
        <w:bidi/>
        <w:rPr>
          <w:rFonts w:cs="David" w:hint="cs"/>
          <w:rtl/>
        </w:rPr>
      </w:pPr>
      <w:r w:rsidRPr="001800D4">
        <w:rPr>
          <w:rFonts w:cs="David" w:hint="cs"/>
          <w:rtl/>
        </w:rPr>
        <w:t>גדעון סער</w:t>
      </w:r>
    </w:p>
    <w:p w14:paraId="0247F396" w14:textId="77777777" w:rsidR="001800D4" w:rsidRPr="001800D4" w:rsidRDefault="001800D4" w:rsidP="001800D4">
      <w:pPr>
        <w:bidi/>
        <w:rPr>
          <w:rFonts w:cs="David" w:hint="cs"/>
          <w:rtl/>
        </w:rPr>
      </w:pPr>
      <w:r w:rsidRPr="001800D4">
        <w:rPr>
          <w:rFonts w:cs="David" w:hint="cs"/>
          <w:rtl/>
        </w:rPr>
        <w:t>ראובן ריבלין</w:t>
      </w:r>
    </w:p>
    <w:p w14:paraId="1D588634" w14:textId="77777777" w:rsidR="001800D4" w:rsidRPr="001800D4" w:rsidRDefault="001800D4" w:rsidP="001800D4">
      <w:pPr>
        <w:bidi/>
        <w:rPr>
          <w:rFonts w:cs="David" w:hint="cs"/>
          <w:rtl/>
        </w:rPr>
      </w:pPr>
      <w:r w:rsidRPr="001800D4">
        <w:rPr>
          <w:rFonts w:cs="David" w:hint="cs"/>
          <w:rtl/>
        </w:rPr>
        <w:t>יולי אדלשטיין</w:t>
      </w:r>
    </w:p>
    <w:p w14:paraId="68214205" w14:textId="77777777" w:rsidR="001800D4" w:rsidRPr="001800D4" w:rsidRDefault="001800D4" w:rsidP="001800D4">
      <w:pPr>
        <w:bidi/>
        <w:rPr>
          <w:rFonts w:cs="David" w:hint="cs"/>
          <w:rtl/>
        </w:rPr>
      </w:pPr>
      <w:r w:rsidRPr="001800D4">
        <w:rPr>
          <w:rFonts w:cs="David" w:hint="cs"/>
          <w:rtl/>
        </w:rPr>
        <w:t>רוברט אילטוב</w:t>
      </w:r>
    </w:p>
    <w:p w14:paraId="5EEEB572" w14:textId="77777777" w:rsidR="001800D4" w:rsidRPr="001800D4" w:rsidRDefault="001800D4" w:rsidP="001800D4">
      <w:pPr>
        <w:bidi/>
        <w:rPr>
          <w:rFonts w:cs="David" w:hint="cs"/>
          <w:rtl/>
        </w:rPr>
      </w:pPr>
      <w:r w:rsidRPr="001800D4">
        <w:rPr>
          <w:rFonts w:cs="David" w:hint="cs"/>
          <w:rtl/>
        </w:rPr>
        <w:t>אורי אריאל</w:t>
      </w:r>
    </w:p>
    <w:p w14:paraId="06B3CB62" w14:textId="77777777" w:rsidR="001800D4" w:rsidRPr="001800D4" w:rsidRDefault="001800D4" w:rsidP="001800D4">
      <w:pPr>
        <w:bidi/>
        <w:rPr>
          <w:rFonts w:cs="David" w:hint="cs"/>
          <w:rtl/>
        </w:rPr>
      </w:pPr>
      <w:r w:rsidRPr="001800D4">
        <w:rPr>
          <w:rFonts w:cs="David" w:hint="cs"/>
          <w:rtl/>
        </w:rPr>
        <w:t>אליהו גבאי</w:t>
      </w:r>
    </w:p>
    <w:p w14:paraId="3A8E1078" w14:textId="77777777" w:rsidR="001800D4" w:rsidRPr="001800D4" w:rsidRDefault="001800D4" w:rsidP="001800D4">
      <w:pPr>
        <w:bidi/>
        <w:rPr>
          <w:rFonts w:cs="David" w:hint="cs"/>
          <w:rtl/>
        </w:rPr>
      </w:pPr>
      <w:r w:rsidRPr="001800D4">
        <w:rPr>
          <w:rFonts w:cs="David" w:hint="cs"/>
          <w:rtl/>
        </w:rPr>
        <w:t>זהבה גלאון</w:t>
      </w:r>
    </w:p>
    <w:p w14:paraId="771AA953" w14:textId="77777777" w:rsidR="001800D4" w:rsidRPr="001800D4" w:rsidRDefault="001800D4" w:rsidP="001800D4">
      <w:pPr>
        <w:bidi/>
        <w:rPr>
          <w:rFonts w:cs="David" w:hint="cs"/>
          <w:rtl/>
        </w:rPr>
      </w:pPr>
      <w:r w:rsidRPr="001800D4">
        <w:rPr>
          <w:rFonts w:cs="David" w:hint="cs"/>
          <w:rtl/>
        </w:rPr>
        <w:t>אחמד טיבי</w:t>
      </w:r>
    </w:p>
    <w:p w14:paraId="54DEDE45" w14:textId="77777777" w:rsidR="001800D4" w:rsidRPr="001800D4" w:rsidRDefault="001800D4" w:rsidP="001800D4">
      <w:pPr>
        <w:bidi/>
        <w:rPr>
          <w:rFonts w:cs="David" w:hint="cs"/>
          <w:rtl/>
        </w:rPr>
      </w:pPr>
      <w:smartTag w:uri="urn:schemas-microsoft-com:office:smarttags" w:element="PersonName">
        <w:r w:rsidRPr="001800D4">
          <w:rPr>
            <w:rFonts w:cs="David" w:hint="cs"/>
            <w:rtl/>
          </w:rPr>
          <w:t>משה גפני</w:t>
        </w:r>
      </w:smartTag>
    </w:p>
    <w:p w14:paraId="0501E67F" w14:textId="77777777" w:rsidR="001800D4" w:rsidRPr="001800D4" w:rsidRDefault="001800D4" w:rsidP="001800D4">
      <w:pPr>
        <w:bidi/>
        <w:rPr>
          <w:rFonts w:cs="David" w:hint="cs"/>
          <w:rtl/>
        </w:rPr>
      </w:pPr>
      <w:r w:rsidRPr="001800D4">
        <w:rPr>
          <w:rFonts w:cs="David" w:hint="cs"/>
          <w:rtl/>
        </w:rPr>
        <w:t>דב חנין</w:t>
      </w:r>
    </w:p>
    <w:p w14:paraId="34F4390E" w14:textId="77777777" w:rsidR="001800D4" w:rsidRPr="001800D4" w:rsidRDefault="001800D4" w:rsidP="001800D4">
      <w:pPr>
        <w:bidi/>
        <w:rPr>
          <w:rFonts w:cs="David" w:hint="cs"/>
          <w:rtl/>
        </w:rPr>
      </w:pPr>
      <w:r w:rsidRPr="001800D4">
        <w:rPr>
          <w:rFonts w:cs="David" w:hint="cs"/>
          <w:rtl/>
        </w:rPr>
        <w:t>אופיר פינס-פז</w:t>
      </w:r>
    </w:p>
    <w:p w14:paraId="183D9A4A" w14:textId="77777777" w:rsidR="001800D4" w:rsidRPr="001800D4" w:rsidRDefault="001800D4" w:rsidP="001800D4">
      <w:pPr>
        <w:bidi/>
        <w:rPr>
          <w:rFonts w:cs="David" w:hint="cs"/>
          <w:rtl/>
        </w:rPr>
      </w:pPr>
      <w:r w:rsidRPr="001800D4">
        <w:rPr>
          <w:rFonts w:cs="David" w:hint="cs"/>
          <w:rtl/>
        </w:rPr>
        <w:t>חנא סווייד</w:t>
      </w:r>
    </w:p>
    <w:p w14:paraId="0E54D84F" w14:textId="77777777" w:rsidR="001800D4" w:rsidRPr="001800D4" w:rsidRDefault="001800D4" w:rsidP="001800D4">
      <w:pPr>
        <w:bidi/>
        <w:rPr>
          <w:rFonts w:cs="David" w:hint="cs"/>
          <w:rtl/>
        </w:rPr>
      </w:pPr>
      <w:r w:rsidRPr="001800D4">
        <w:rPr>
          <w:rFonts w:cs="David" w:hint="cs"/>
          <w:rtl/>
        </w:rPr>
        <w:t>ואסל טאהא</w:t>
      </w:r>
    </w:p>
    <w:p w14:paraId="67FB16DA" w14:textId="77777777" w:rsidR="001800D4" w:rsidRPr="001800D4" w:rsidRDefault="001800D4" w:rsidP="001800D4">
      <w:pPr>
        <w:bidi/>
        <w:rPr>
          <w:rFonts w:cs="David" w:hint="cs"/>
          <w:rtl/>
        </w:rPr>
      </w:pPr>
      <w:r w:rsidRPr="001800D4">
        <w:rPr>
          <w:rFonts w:cs="David" w:hint="cs"/>
          <w:rtl/>
        </w:rPr>
        <w:t>סעיד נאפע</w:t>
      </w:r>
    </w:p>
    <w:p w14:paraId="26A8A654" w14:textId="77777777" w:rsidR="001800D4" w:rsidRPr="001800D4" w:rsidRDefault="001800D4" w:rsidP="001800D4">
      <w:pPr>
        <w:bidi/>
        <w:rPr>
          <w:rFonts w:cs="David" w:hint="cs"/>
          <w:rtl/>
        </w:rPr>
      </w:pPr>
      <w:r w:rsidRPr="001800D4">
        <w:rPr>
          <w:rFonts w:cs="David" w:hint="cs"/>
          <w:rtl/>
        </w:rPr>
        <w:t>אריה אלדד</w:t>
      </w:r>
    </w:p>
    <w:p w14:paraId="2F01A508" w14:textId="77777777" w:rsidR="001800D4" w:rsidRPr="001800D4" w:rsidRDefault="001800D4" w:rsidP="001800D4">
      <w:pPr>
        <w:bidi/>
        <w:rPr>
          <w:rFonts w:cs="David" w:hint="cs"/>
          <w:rtl/>
        </w:rPr>
      </w:pPr>
      <w:r w:rsidRPr="001800D4">
        <w:rPr>
          <w:rFonts w:cs="David" w:hint="cs"/>
          <w:rtl/>
        </w:rPr>
        <w:t>סטס מיסז'ניקוב</w:t>
      </w:r>
    </w:p>
    <w:p w14:paraId="6D24E671" w14:textId="77777777" w:rsidR="001800D4" w:rsidRPr="001800D4" w:rsidRDefault="001800D4" w:rsidP="001800D4">
      <w:pPr>
        <w:bidi/>
        <w:rPr>
          <w:rFonts w:cs="David" w:hint="cs"/>
          <w:rtl/>
        </w:rPr>
      </w:pPr>
      <w:r w:rsidRPr="001800D4">
        <w:rPr>
          <w:rFonts w:cs="David" w:hint="cs"/>
          <w:rtl/>
        </w:rPr>
        <w:t>שכיב שנאן</w:t>
      </w:r>
    </w:p>
    <w:p w14:paraId="3BA96248" w14:textId="77777777" w:rsidR="001800D4" w:rsidRPr="001800D4" w:rsidRDefault="001800D4" w:rsidP="001800D4">
      <w:pPr>
        <w:bidi/>
        <w:rPr>
          <w:rFonts w:cs="David"/>
          <w:rtl/>
        </w:rPr>
      </w:pPr>
    </w:p>
    <w:p w14:paraId="6C2C26EA" w14:textId="77777777" w:rsidR="001800D4" w:rsidRPr="001800D4" w:rsidRDefault="001800D4" w:rsidP="001800D4">
      <w:pPr>
        <w:tabs>
          <w:tab w:val="left" w:pos="1930"/>
        </w:tabs>
        <w:bidi/>
        <w:rPr>
          <w:rFonts w:cs="David" w:hint="cs"/>
          <w:rtl/>
        </w:rPr>
      </w:pPr>
      <w:r w:rsidRPr="001800D4">
        <w:rPr>
          <w:rFonts w:cs="David"/>
          <w:b/>
          <w:bCs/>
          <w:u w:val="single"/>
          <w:rtl/>
        </w:rPr>
        <w:t>יוע</w:t>
      </w:r>
      <w:r w:rsidRPr="001800D4">
        <w:rPr>
          <w:rFonts w:cs="David" w:hint="cs"/>
          <w:b/>
          <w:bCs/>
          <w:u w:val="single"/>
          <w:rtl/>
        </w:rPr>
        <w:t>צת</w:t>
      </w:r>
      <w:r w:rsidRPr="001800D4">
        <w:rPr>
          <w:rFonts w:cs="David"/>
          <w:b/>
          <w:bCs/>
          <w:u w:val="single"/>
          <w:rtl/>
        </w:rPr>
        <w:t xml:space="preserve"> משפטי</w:t>
      </w:r>
      <w:r w:rsidRPr="001800D4">
        <w:rPr>
          <w:rFonts w:cs="David" w:hint="cs"/>
          <w:b/>
          <w:bCs/>
          <w:u w:val="single"/>
          <w:rtl/>
        </w:rPr>
        <w:t>ת</w:t>
      </w:r>
      <w:r w:rsidRPr="001800D4">
        <w:rPr>
          <w:rFonts w:cs="David"/>
          <w:rtl/>
        </w:rPr>
        <w:t>:</w:t>
      </w:r>
      <w:r w:rsidRPr="001800D4">
        <w:rPr>
          <w:rFonts w:cs="David" w:hint="cs"/>
          <w:rtl/>
        </w:rPr>
        <w:tab/>
        <w:t>ארבל אסטרחן</w:t>
      </w:r>
    </w:p>
    <w:p w14:paraId="74DDD923" w14:textId="77777777" w:rsidR="001800D4" w:rsidRPr="001800D4" w:rsidRDefault="001800D4" w:rsidP="001800D4">
      <w:pPr>
        <w:bidi/>
        <w:rPr>
          <w:rFonts w:cs="David"/>
          <w:rtl/>
        </w:rPr>
      </w:pPr>
    </w:p>
    <w:p w14:paraId="7DE016E9" w14:textId="77777777" w:rsidR="001800D4" w:rsidRPr="001800D4" w:rsidRDefault="001800D4" w:rsidP="001800D4">
      <w:pPr>
        <w:tabs>
          <w:tab w:val="left" w:pos="1930"/>
        </w:tabs>
        <w:bidi/>
        <w:rPr>
          <w:rFonts w:cs="David" w:hint="cs"/>
          <w:rtl/>
        </w:rPr>
      </w:pPr>
      <w:r w:rsidRPr="001800D4">
        <w:rPr>
          <w:rFonts w:cs="David"/>
          <w:b/>
          <w:bCs/>
          <w:u w:val="single"/>
          <w:rtl/>
        </w:rPr>
        <w:t>מנהלת הוועדה</w:t>
      </w:r>
      <w:r w:rsidRPr="001800D4">
        <w:rPr>
          <w:rFonts w:cs="David"/>
          <w:rtl/>
        </w:rPr>
        <w:t>:</w:t>
      </w:r>
      <w:r w:rsidRPr="001800D4">
        <w:rPr>
          <w:rFonts w:cs="David" w:hint="cs"/>
          <w:b/>
          <w:bCs/>
          <w:rtl/>
        </w:rPr>
        <w:tab/>
      </w:r>
      <w:r w:rsidRPr="001800D4">
        <w:rPr>
          <w:rFonts w:cs="David" w:hint="cs"/>
          <w:rtl/>
        </w:rPr>
        <w:t>אתי בן יוסף</w:t>
      </w:r>
    </w:p>
    <w:p w14:paraId="18DBEAF3" w14:textId="77777777" w:rsidR="001800D4" w:rsidRPr="001800D4" w:rsidRDefault="001800D4" w:rsidP="001800D4">
      <w:pPr>
        <w:bidi/>
        <w:rPr>
          <w:rFonts w:cs="David"/>
          <w:rtl/>
        </w:rPr>
      </w:pPr>
    </w:p>
    <w:p w14:paraId="47D11AF5" w14:textId="77777777" w:rsidR="001800D4" w:rsidRPr="001800D4" w:rsidRDefault="001800D4" w:rsidP="001800D4">
      <w:pPr>
        <w:tabs>
          <w:tab w:val="left" w:pos="1930"/>
        </w:tabs>
        <w:bidi/>
        <w:rPr>
          <w:rFonts w:cs="David" w:hint="cs"/>
          <w:rtl/>
        </w:rPr>
      </w:pPr>
      <w:r w:rsidRPr="001800D4">
        <w:rPr>
          <w:rFonts w:cs="David" w:hint="cs"/>
          <w:b/>
          <w:bCs/>
          <w:u w:val="single"/>
          <w:rtl/>
        </w:rPr>
        <w:t>קצרנית פרלמנטרית</w:t>
      </w:r>
      <w:r w:rsidRPr="001800D4">
        <w:rPr>
          <w:rFonts w:cs="David"/>
          <w:rtl/>
        </w:rPr>
        <w:t>:</w:t>
      </w:r>
      <w:r w:rsidRPr="001800D4">
        <w:rPr>
          <w:rFonts w:cs="David" w:hint="cs"/>
          <w:rtl/>
        </w:rPr>
        <w:tab/>
        <w:t>איה לינצ'בסקי</w:t>
      </w:r>
    </w:p>
    <w:p w14:paraId="3C040910" w14:textId="77777777" w:rsidR="001800D4" w:rsidRPr="001800D4" w:rsidRDefault="001800D4" w:rsidP="001800D4">
      <w:pPr>
        <w:bidi/>
        <w:rPr>
          <w:rFonts w:cs="David" w:hint="cs"/>
          <w:b/>
          <w:bCs/>
          <w:rtl/>
        </w:rPr>
      </w:pPr>
    </w:p>
    <w:p w14:paraId="01DC7F69" w14:textId="77777777" w:rsidR="001800D4" w:rsidRPr="001800D4" w:rsidRDefault="001800D4" w:rsidP="001800D4">
      <w:pPr>
        <w:pStyle w:val="Heading5"/>
        <w:jc w:val="left"/>
        <w:rPr>
          <w:rFonts w:hint="cs"/>
          <w:sz w:val="24"/>
          <w:rtl/>
        </w:rPr>
      </w:pPr>
    </w:p>
    <w:p w14:paraId="03109566" w14:textId="77777777" w:rsidR="001800D4" w:rsidRPr="001800D4" w:rsidRDefault="001800D4" w:rsidP="001800D4">
      <w:pPr>
        <w:pStyle w:val="Heading5"/>
        <w:jc w:val="left"/>
        <w:rPr>
          <w:sz w:val="24"/>
          <w:rtl/>
        </w:rPr>
      </w:pPr>
      <w:r w:rsidRPr="001800D4">
        <w:rPr>
          <w:sz w:val="24"/>
          <w:rtl/>
        </w:rPr>
        <w:t xml:space="preserve"> </w:t>
      </w:r>
    </w:p>
    <w:p w14:paraId="2E400AA7" w14:textId="77777777" w:rsidR="001800D4" w:rsidRPr="001800D4" w:rsidRDefault="001800D4" w:rsidP="001800D4">
      <w:pPr>
        <w:bidi/>
        <w:rPr>
          <w:rFonts w:cs="David" w:hint="cs"/>
          <w:rtl/>
        </w:rPr>
      </w:pPr>
    </w:p>
    <w:p w14:paraId="69E573AA" w14:textId="77777777" w:rsidR="001800D4" w:rsidRPr="001800D4" w:rsidRDefault="001800D4" w:rsidP="001800D4">
      <w:pPr>
        <w:bidi/>
        <w:jc w:val="center"/>
        <w:rPr>
          <w:rFonts w:cs="David" w:hint="cs"/>
          <w:rtl/>
        </w:rPr>
      </w:pPr>
    </w:p>
    <w:p w14:paraId="22933280" w14:textId="77777777" w:rsidR="001800D4" w:rsidRPr="001800D4" w:rsidRDefault="001800D4" w:rsidP="001800D4">
      <w:pPr>
        <w:bidi/>
        <w:jc w:val="center"/>
        <w:rPr>
          <w:rFonts w:cs="David" w:hint="cs"/>
          <w:b/>
          <w:bCs/>
          <w:u w:val="single"/>
          <w:rtl/>
        </w:rPr>
      </w:pPr>
      <w:r w:rsidRPr="001800D4">
        <w:rPr>
          <w:rFonts w:cs="David" w:hint="eastAsia"/>
          <w:b/>
          <w:bCs/>
          <w:u w:val="single"/>
          <w:rtl/>
        </w:rPr>
        <w:t>ערעורים</w:t>
      </w:r>
      <w:r w:rsidRPr="001800D4">
        <w:rPr>
          <w:rFonts w:cs="David"/>
          <w:b/>
          <w:bCs/>
          <w:u w:val="single"/>
          <w:rtl/>
        </w:rPr>
        <w:t xml:space="preserve"> </w:t>
      </w:r>
      <w:r w:rsidRPr="001800D4">
        <w:rPr>
          <w:rFonts w:cs="David" w:hint="eastAsia"/>
          <w:b/>
          <w:bCs/>
          <w:u w:val="single"/>
          <w:rtl/>
        </w:rPr>
        <w:t>על</w:t>
      </w:r>
      <w:r w:rsidRPr="001800D4">
        <w:rPr>
          <w:rFonts w:cs="David"/>
          <w:b/>
          <w:bCs/>
          <w:u w:val="single"/>
        </w:rPr>
        <w:t xml:space="preserve"> </w:t>
      </w:r>
      <w:r w:rsidRPr="001800D4">
        <w:rPr>
          <w:rFonts w:cs="David"/>
          <w:b/>
          <w:bCs/>
          <w:u w:val="single"/>
          <w:rtl/>
        </w:rPr>
        <w:t>החלטת יו</w:t>
      </w:r>
      <w:r w:rsidRPr="001800D4">
        <w:rPr>
          <w:rFonts w:cs="David"/>
          <w:b/>
          <w:bCs/>
          <w:u w:val="single"/>
        </w:rPr>
        <w:t>"</w:t>
      </w:r>
      <w:r w:rsidRPr="001800D4">
        <w:rPr>
          <w:rFonts w:cs="David" w:hint="eastAsia"/>
          <w:b/>
          <w:bCs/>
          <w:u w:val="single"/>
          <w:rtl/>
        </w:rPr>
        <w:t>ר</w:t>
      </w:r>
      <w:r w:rsidRPr="001800D4">
        <w:rPr>
          <w:rFonts w:cs="David"/>
          <w:b/>
          <w:bCs/>
          <w:u w:val="single"/>
        </w:rPr>
        <w:t xml:space="preserve"> </w:t>
      </w:r>
      <w:r w:rsidRPr="001800D4">
        <w:rPr>
          <w:rFonts w:cs="David"/>
          <w:b/>
          <w:bCs/>
          <w:u w:val="single"/>
          <w:rtl/>
        </w:rPr>
        <w:t>הכנסת והסגנים שלא לאשר דחיפות הצעות לסדר היום</w:t>
      </w:r>
    </w:p>
    <w:p w14:paraId="04052801" w14:textId="77777777" w:rsidR="001800D4" w:rsidRDefault="001800D4" w:rsidP="001800D4">
      <w:pPr>
        <w:bidi/>
        <w:rPr>
          <w:rFonts w:cs="David" w:hint="cs"/>
          <w:rtl/>
        </w:rPr>
      </w:pPr>
    </w:p>
    <w:p w14:paraId="54DC5720" w14:textId="77777777" w:rsidR="001800D4" w:rsidRDefault="001800D4" w:rsidP="001800D4">
      <w:pPr>
        <w:bidi/>
        <w:rPr>
          <w:rFonts w:cs="David" w:hint="cs"/>
          <w:rtl/>
        </w:rPr>
      </w:pPr>
    </w:p>
    <w:p w14:paraId="24073946" w14:textId="77777777" w:rsidR="001800D4" w:rsidRPr="001800D4" w:rsidRDefault="001800D4" w:rsidP="001800D4">
      <w:pPr>
        <w:bidi/>
        <w:rPr>
          <w:rFonts w:cs="David" w:hint="cs"/>
          <w:rtl/>
        </w:rPr>
      </w:pPr>
    </w:p>
    <w:p w14:paraId="442CF351" w14:textId="77777777" w:rsidR="001800D4" w:rsidRPr="001800D4" w:rsidRDefault="001800D4" w:rsidP="001800D4">
      <w:pPr>
        <w:bidi/>
        <w:rPr>
          <w:rFonts w:cs="David" w:hint="cs"/>
          <w:u w:val="single"/>
          <w:rtl/>
        </w:rPr>
      </w:pPr>
      <w:r w:rsidRPr="001800D4">
        <w:rPr>
          <w:rFonts w:cs="David" w:hint="cs"/>
          <w:u w:val="single"/>
          <w:rtl/>
        </w:rPr>
        <w:t>היו"ר דוד טל:</w:t>
      </w:r>
    </w:p>
    <w:p w14:paraId="0B7F4FCF" w14:textId="77777777" w:rsidR="001800D4" w:rsidRPr="001800D4" w:rsidRDefault="001800D4" w:rsidP="001800D4">
      <w:pPr>
        <w:bidi/>
        <w:rPr>
          <w:rFonts w:cs="David" w:hint="cs"/>
          <w:rtl/>
        </w:rPr>
      </w:pPr>
    </w:p>
    <w:p w14:paraId="2E256276" w14:textId="77777777" w:rsidR="001800D4" w:rsidRPr="001800D4" w:rsidRDefault="001800D4" w:rsidP="001800D4">
      <w:pPr>
        <w:bidi/>
        <w:rPr>
          <w:rFonts w:cs="David" w:hint="cs"/>
          <w:b/>
          <w:bCs/>
          <w:rtl/>
        </w:rPr>
      </w:pPr>
      <w:r w:rsidRPr="001800D4">
        <w:rPr>
          <w:rFonts w:cs="David" w:hint="cs"/>
          <w:rtl/>
        </w:rPr>
        <w:tab/>
        <w:t xml:space="preserve">אני מתכבד לפתוח את ישיבת ועדת הכנסת. אני מברך את חבר הכנסת שרוני על הצטרפותו לוועדה, אני בטוח שהוא יוכל לתרום לוועדה. נתחיל בנושא הראשון, </w:t>
      </w:r>
      <w:r w:rsidRPr="001800D4">
        <w:rPr>
          <w:rFonts w:cs="David" w:hint="eastAsia"/>
          <w:rtl/>
        </w:rPr>
        <w:t>ערעורים</w:t>
      </w:r>
      <w:r w:rsidRPr="001800D4">
        <w:rPr>
          <w:rFonts w:cs="David"/>
          <w:rtl/>
        </w:rPr>
        <w:t xml:space="preserve"> </w:t>
      </w:r>
      <w:r w:rsidRPr="001800D4">
        <w:rPr>
          <w:rFonts w:cs="David" w:hint="eastAsia"/>
          <w:rtl/>
        </w:rPr>
        <w:t>על</w:t>
      </w:r>
      <w:r w:rsidRPr="001800D4">
        <w:rPr>
          <w:rFonts w:cs="David"/>
        </w:rPr>
        <w:t xml:space="preserve"> </w:t>
      </w:r>
      <w:r w:rsidRPr="001800D4">
        <w:rPr>
          <w:rFonts w:cs="David"/>
          <w:rtl/>
        </w:rPr>
        <w:t>החלטת יו</w:t>
      </w:r>
      <w:r w:rsidRPr="001800D4">
        <w:rPr>
          <w:rFonts w:cs="David"/>
        </w:rPr>
        <w:t>"</w:t>
      </w:r>
      <w:r w:rsidRPr="001800D4">
        <w:rPr>
          <w:rFonts w:cs="David" w:hint="eastAsia"/>
          <w:rtl/>
        </w:rPr>
        <w:t>ר</w:t>
      </w:r>
      <w:r w:rsidRPr="001800D4">
        <w:rPr>
          <w:rFonts w:cs="David"/>
        </w:rPr>
        <w:t xml:space="preserve"> </w:t>
      </w:r>
      <w:r w:rsidRPr="001800D4">
        <w:rPr>
          <w:rFonts w:cs="David"/>
          <w:rtl/>
        </w:rPr>
        <w:t>הכנסת והסגנים שלא לאשר דחיפות הצעות לסדר היום</w:t>
      </w:r>
      <w:r w:rsidRPr="001800D4">
        <w:rPr>
          <w:rFonts w:cs="David" w:hint="cs"/>
          <w:rtl/>
        </w:rPr>
        <w:t xml:space="preserve">. הערעור הראשון של חבר כנסת אלדד </w:t>
      </w:r>
      <w:r w:rsidRPr="001800D4">
        <w:rPr>
          <w:rFonts w:cs="David" w:hint="cs"/>
          <w:b/>
          <w:bCs/>
          <w:rtl/>
        </w:rPr>
        <w:t>"פינוי חיילים מהבסיס בזיקים".</w:t>
      </w:r>
      <w:r w:rsidRPr="001800D4">
        <w:rPr>
          <w:rFonts w:cs="David" w:hint="cs"/>
          <w:b/>
          <w:bCs/>
          <w:rtl/>
        </w:rPr>
        <w:tab/>
      </w:r>
    </w:p>
    <w:p w14:paraId="6B3F0D6D" w14:textId="77777777" w:rsidR="001800D4" w:rsidRPr="001800D4" w:rsidRDefault="001800D4" w:rsidP="001800D4">
      <w:pPr>
        <w:bidi/>
        <w:rPr>
          <w:rFonts w:cs="David" w:hint="cs"/>
          <w:rtl/>
        </w:rPr>
      </w:pPr>
    </w:p>
    <w:p w14:paraId="6CF2F027" w14:textId="77777777" w:rsidR="001800D4" w:rsidRPr="001800D4" w:rsidRDefault="001800D4" w:rsidP="001800D4">
      <w:pPr>
        <w:bidi/>
        <w:rPr>
          <w:rFonts w:cs="David" w:hint="cs"/>
          <w:rtl/>
        </w:rPr>
      </w:pPr>
      <w:r w:rsidRPr="001800D4">
        <w:rPr>
          <w:rFonts w:cs="David" w:hint="cs"/>
          <w:u w:val="single"/>
          <w:rtl/>
        </w:rPr>
        <w:t>אריה אלדד:</w:t>
      </w:r>
    </w:p>
    <w:p w14:paraId="3EF3F530" w14:textId="77777777" w:rsidR="001800D4" w:rsidRPr="001800D4" w:rsidRDefault="001800D4" w:rsidP="001800D4">
      <w:pPr>
        <w:bidi/>
        <w:rPr>
          <w:rFonts w:cs="David" w:hint="cs"/>
          <w:rtl/>
        </w:rPr>
      </w:pPr>
    </w:p>
    <w:p w14:paraId="3012175E" w14:textId="77777777" w:rsidR="001800D4" w:rsidRPr="001800D4" w:rsidRDefault="001800D4" w:rsidP="001800D4">
      <w:pPr>
        <w:bidi/>
        <w:rPr>
          <w:rFonts w:cs="David" w:hint="cs"/>
          <w:rtl/>
        </w:rPr>
      </w:pPr>
      <w:r w:rsidRPr="001800D4">
        <w:rPr>
          <w:rFonts w:cs="David" w:hint="cs"/>
          <w:rtl/>
        </w:rPr>
        <w:tab/>
        <w:t>תודה. אתמול התפרסמה ידיעה שבכוונת צה"ל לפנות את הטירונים מבסיס זיקים. לידיעה הזו יש אפקט מוראלי רע מאד על כל אזור מערב הנגב הנתון להפגזות,  זה בהמשך לידיעה על פינוי חילי מנהלה ממת"ק ארז. צה"ל הסביר שמדובר בתכנית כללית להעביר טירונויות לבסיסים של הסמכויות, אבל התכנית המקורית הייתה להתחיל עם מחנה 80, העובדה שמתחילים עם מחנה זיקים נראית רע מאד, אני מבקש להעלות את הנושא לדיון במליאת הכנסת.</w:t>
      </w:r>
    </w:p>
    <w:p w14:paraId="41173E53" w14:textId="77777777" w:rsidR="001800D4" w:rsidRPr="001800D4" w:rsidRDefault="001800D4" w:rsidP="001800D4">
      <w:pPr>
        <w:bidi/>
        <w:rPr>
          <w:rFonts w:cs="David" w:hint="cs"/>
          <w:rtl/>
        </w:rPr>
      </w:pPr>
    </w:p>
    <w:p w14:paraId="33BED370" w14:textId="77777777" w:rsidR="001800D4" w:rsidRPr="001800D4" w:rsidRDefault="001800D4" w:rsidP="001800D4">
      <w:pPr>
        <w:bidi/>
        <w:rPr>
          <w:rFonts w:cs="David" w:hint="cs"/>
          <w:u w:val="single"/>
          <w:rtl/>
        </w:rPr>
      </w:pPr>
      <w:r w:rsidRPr="001800D4">
        <w:rPr>
          <w:rFonts w:cs="David" w:hint="cs"/>
          <w:u w:val="single"/>
          <w:rtl/>
        </w:rPr>
        <w:t>היו"ר דוד טל:</w:t>
      </w:r>
    </w:p>
    <w:p w14:paraId="3AC24EFF" w14:textId="77777777" w:rsidR="001800D4" w:rsidRPr="001800D4" w:rsidRDefault="001800D4" w:rsidP="001800D4">
      <w:pPr>
        <w:bidi/>
        <w:rPr>
          <w:rFonts w:cs="David" w:hint="cs"/>
          <w:rtl/>
        </w:rPr>
      </w:pPr>
    </w:p>
    <w:p w14:paraId="4B5D6846" w14:textId="77777777" w:rsidR="001800D4" w:rsidRPr="001800D4" w:rsidRDefault="001800D4" w:rsidP="001800D4">
      <w:pPr>
        <w:bidi/>
        <w:rPr>
          <w:rFonts w:cs="David" w:hint="cs"/>
          <w:rtl/>
        </w:rPr>
      </w:pPr>
      <w:r w:rsidRPr="001800D4">
        <w:rPr>
          <w:rFonts w:cs="David" w:hint="cs"/>
          <w:rtl/>
        </w:rPr>
        <w:tab/>
        <w:t xml:space="preserve"> נציג הנשיאות, חבר הכנסת זיו בבקשה.</w:t>
      </w:r>
    </w:p>
    <w:p w14:paraId="597624E3" w14:textId="77777777" w:rsidR="001800D4" w:rsidRPr="001800D4" w:rsidRDefault="001800D4" w:rsidP="001800D4">
      <w:pPr>
        <w:bidi/>
        <w:rPr>
          <w:rFonts w:cs="David" w:hint="cs"/>
          <w:rtl/>
        </w:rPr>
      </w:pPr>
    </w:p>
    <w:p w14:paraId="2472020A" w14:textId="77777777" w:rsidR="001800D4" w:rsidRPr="001800D4" w:rsidRDefault="001800D4" w:rsidP="001800D4">
      <w:pPr>
        <w:bidi/>
        <w:rPr>
          <w:rFonts w:cs="David" w:hint="cs"/>
          <w:rtl/>
        </w:rPr>
      </w:pPr>
      <w:r w:rsidRPr="001800D4">
        <w:rPr>
          <w:rFonts w:cs="David" w:hint="cs"/>
          <w:u w:val="single"/>
          <w:rtl/>
        </w:rPr>
        <w:t>יצחק זיו:</w:t>
      </w:r>
    </w:p>
    <w:p w14:paraId="44C510D9" w14:textId="77777777" w:rsidR="001800D4" w:rsidRPr="001800D4" w:rsidRDefault="001800D4" w:rsidP="001800D4">
      <w:pPr>
        <w:bidi/>
        <w:rPr>
          <w:rFonts w:cs="David" w:hint="cs"/>
          <w:rtl/>
        </w:rPr>
      </w:pPr>
    </w:p>
    <w:p w14:paraId="57243F27" w14:textId="77777777" w:rsidR="001800D4" w:rsidRPr="001800D4" w:rsidRDefault="001800D4" w:rsidP="001800D4">
      <w:pPr>
        <w:bidi/>
        <w:rPr>
          <w:rFonts w:cs="David" w:hint="cs"/>
          <w:rtl/>
        </w:rPr>
      </w:pPr>
      <w:r w:rsidRPr="001800D4">
        <w:rPr>
          <w:rFonts w:cs="David" w:hint="cs"/>
          <w:rtl/>
        </w:rPr>
        <w:tab/>
        <w:t xml:space="preserve"> אין ספק שכל נושא הוא נושא חשוב. </w:t>
      </w:r>
    </w:p>
    <w:p w14:paraId="2497B1B5" w14:textId="77777777" w:rsidR="001800D4" w:rsidRPr="001800D4" w:rsidRDefault="001800D4" w:rsidP="001800D4">
      <w:pPr>
        <w:bidi/>
        <w:rPr>
          <w:rFonts w:cs="David" w:hint="cs"/>
          <w:rtl/>
        </w:rPr>
      </w:pPr>
    </w:p>
    <w:p w14:paraId="6A892DDD" w14:textId="77777777" w:rsidR="001800D4" w:rsidRPr="001800D4" w:rsidRDefault="001800D4" w:rsidP="001800D4">
      <w:pPr>
        <w:bidi/>
        <w:rPr>
          <w:rFonts w:cs="David" w:hint="cs"/>
          <w:rtl/>
        </w:rPr>
      </w:pPr>
      <w:r w:rsidRPr="001800D4">
        <w:rPr>
          <w:rFonts w:cs="David" w:hint="cs"/>
          <w:u w:val="single"/>
          <w:rtl/>
        </w:rPr>
        <w:t>היו"ר דוד טל:</w:t>
      </w:r>
    </w:p>
    <w:p w14:paraId="2BB17192" w14:textId="77777777" w:rsidR="001800D4" w:rsidRPr="001800D4" w:rsidRDefault="001800D4" w:rsidP="001800D4">
      <w:pPr>
        <w:bidi/>
        <w:rPr>
          <w:rFonts w:cs="David" w:hint="cs"/>
          <w:rtl/>
        </w:rPr>
      </w:pPr>
    </w:p>
    <w:p w14:paraId="515EB24C" w14:textId="77777777" w:rsidR="001800D4" w:rsidRPr="001800D4" w:rsidRDefault="001800D4" w:rsidP="001800D4">
      <w:pPr>
        <w:bidi/>
        <w:ind w:firstLine="567"/>
        <w:rPr>
          <w:rFonts w:cs="David" w:hint="cs"/>
          <w:rtl/>
        </w:rPr>
      </w:pPr>
      <w:r w:rsidRPr="001800D4">
        <w:rPr>
          <w:rFonts w:cs="David" w:hint="cs"/>
          <w:rtl/>
        </w:rPr>
        <w:t>השאלה אם הוא דחוף.</w:t>
      </w:r>
    </w:p>
    <w:p w14:paraId="38EAF9A8" w14:textId="77777777" w:rsidR="001800D4" w:rsidRPr="001800D4" w:rsidRDefault="001800D4" w:rsidP="001800D4">
      <w:pPr>
        <w:bidi/>
        <w:rPr>
          <w:rFonts w:cs="David" w:hint="cs"/>
          <w:rtl/>
        </w:rPr>
      </w:pPr>
    </w:p>
    <w:p w14:paraId="29787906" w14:textId="77777777" w:rsidR="001800D4" w:rsidRPr="001800D4" w:rsidRDefault="001800D4" w:rsidP="001800D4">
      <w:pPr>
        <w:bidi/>
        <w:rPr>
          <w:rFonts w:cs="David" w:hint="cs"/>
          <w:rtl/>
        </w:rPr>
      </w:pPr>
      <w:r w:rsidRPr="001800D4">
        <w:rPr>
          <w:rFonts w:cs="David" w:hint="cs"/>
          <w:u w:val="single"/>
          <w:rtl/>
        </w:rPr>
        <w:t>יצחק זיו:</w:t>
      </w:r>
    </w:p>
    <w:p w14:paraId="0DC7B09A" w14:textId="77777777" w:rsidR="001800D4" w:rsidRPr="001800D4" w:rsidRDefault="001800D4" w:rsidP="001800D4">
      <w:pPr>
        <w:bidi/>
        <w:rPr>
          <w:rFonts w:cs="David" w:hint="cs"/>
          <w:rtl/>
        </w:rPr>
      </w:pPr>
    </w:p>
    <w:p w14:paraId="40CEBA1E" w14:textId="77777777" w:rsidR="001800D4" w:rsidRPr="001800D4" w:rsidRDefault="001800D4" w:rsidP="001800D4">
      <w:pPr>
        <w:bidi/>
        <w:rPr>
          <w:rFonts w:cs="David" w:hint="cs"/>
          <w:rtl/>
        </w:rPr>
      </w:pPr>
      <w:r w:rsidRPr="001800D4">
        <w:rPr>
          <w:rFonts w:cs="David" w:hint="cs"/>
          <w:rtl/>
        </w:rPr>
        <w:tab/>
        <w:t xml:space="preserve"> זו בדיוק הנקודה, כשאנחנו צריכים להחליט על חמישה נשואים לדיון במליאה, יש לנו את שיקול הדעת מה דחוף יותר. יושבים שם אנשים מכובדים שדנים בנושא ואם אנחנו רואים את הדחיפות של נושאים אחרים אז אין ספק שאותם נושאים שהחלטנו, הם היו בעדיפות קודמת. כל נושא שהועלה הוא נושא דחוף, אבל אם צריך להחליט בין הנושאים, צריך לקבוע את הסדר.</w:t>
      </w:r>
    </w:p>
    <w:p w14:paraId="55C6F740" w14:textId="77777777" w:rsidR="001800D4" w:rsidRPr="001800D4" w:rsidRDefault="001800D4" w:rsidP="001800D4">
      <w:pPr>
        <w:bidi/>
        <w:rPr>
          <w:rFonts w:cs="David" w:hint="cs"/>
          <w:rtl/>
        </w:rPr>
      </w:pPr>
    </w:p>
    <w:p w14:paraId="4D0830BC" w14:textId="77777777" w:rsidR="001800D4" w:rsidRPr="001800D4" w:rsidRDefault="001800D4" w:rsidP="001800D4">
      <w:pPr>
        <w:bidi/>
        <w:ind w:firstLine="567"/>
        <w:rPr>
          <w:rFonts w:cs="David" w:hint="cs"/>
          <w:rtl/>
        </w:rPr>
      </w:pPr>
      <w:r w:rsidRPr="001800D4">
        <w:rPr>
          <w:rFonts w:cs="David" w:hint="cs"/>
          <w:rtl/>
        </w:rPr>
        <w:t>הנושא שלך, עם כל חשיבות שלו, הוא לא נושא שהיה צריך להקדים נושאים אחרים, לכן דחינו אותו.</w:t>
      </w:r>
    </w:p>
    <w:p w14:paraId="4E427802" w14:textId="77777777" w:rsidR="001800D4" w:rsidRPr="001800D4" w:rsidRDefault="001800D4" w:rsidP="001800D4">
      <w:pPr>
        <w:bidi/>
        <w:rPr>
          <w:rFonts w:cs="David" w:hint="cs"/>
          <w:rtl/>
        </w:rPr>
      </w:pPr>
    </w:p>
    <w:p w14:paraId="6702CB27" w14:textId="77777777" w:rsidR="001800D4" w:rsidRPr="001800D4" w:rsidRDefault="001800D4" w:rsidP="001800D4">
      <w:pPr>
        <w:bidi/>
        <w:rPr>
          <w:rFonts w:cs="David" w:hint="cs"/>
          <w:rtl/>
        </w:rPr>
      </w:pPr>
      <w:r w:rsidRPr="001800D4">
        <w:rPr>
          <w:rFonts w:cs="David" w:hint="cs"/>
          <w:u w:val="single"/>
          <w:rtl/>
        </w:rPr>
        <w:t>היו"ר דוד טל:</w:t>
      </w:r>
    </w:p>
    <w:p w14:paraId="71387C9E" w14:textId="77777777" w:rsidR="001800D4" w:rsidRPr="001800D4" w:rsidRDefault="001800D4" w:rsidP="001800D4">
      <w:pPr>
        <w:bidi/>
        <w:rPr>
          <w:rFonts w:cs="David" w:hint="cs"/>
          <w:rtl/>
        </w:rPr>
      </w:pPr>
    </w:p>
    <w:p w14:paraId="1F11B75B" w14:textId="77777777" w:rsidR="001800D4" w:rsidRPr="001800D4" w:rsidRDefault="001800D4" w:rsidP="001800D4">
      <w:pPr>
        <w:bidi/>
        <w:rPr>
          <w:rFonts w:cs="David" w:hint="cs"/>
          <w:rtl/>
        </w:rPr>
      </w:pPr>
      <w:r w:rsidRPr="001800D4">
        <w:rPr>
          <w:rFonts w:cs="David" w:hint="cs"/>
          <w:rtl/>
        </w:rPr>
        <w:tab/>
        <w:t>אני מעלה את זה להצבעה. מי בעד לקבל אתה ערעור של חבר הכנסת אלדד ירים את ידו.</w:t>
      </w:r>
    </w:p>
    <w:p w14:paraId="05B3DE93" w14:textId="77777777" w:rsidR="001800D4" w:rsidRPr="001800D4" w:rsidRDefault="001800D4" w:rsidP="001800D4">
      <w:pPr>
        <w:bidi/>
        <w:rPr>
          <w:rFonts w:cs="David" w:hint="cs"/>
          <w:rtl/>
        </w:rPr>
      </w:pPr>
    </w:p>
    <w:p w14:paraId="606E6FF0" w14:textId="77777777" w:rsidR="001800D4" w:rsidRPr="001800D4" w:rsidRDefault="001800D4" w:rsidP="001800D4">
      <w:pPr>
        <w:pStyle w:val="Heading8"/>
        <w:rPr>
          <w:rFonts w:hint="cs"/>
          <w:sz w:val="24"/>
          <w:rtl/>
        </w:rPr>
      </w:pPr>
      <w:r w:rsidRPr="001800D4">
        <w:rPr>
          <w:rFonts w:hint="cs"/>
          <w:sz w:val="24"/>
          <w:rtl/>
        </w:rPr>
        <w:t>הצבעה</w:t>
      </w:r>
    </w:p>
    <w:p w14:paraId="07C92F6B" w14:textId="77777777" w:rsidR="001800D4" w:rsidRPr="001800D4" w:rsidRDefault="001800D4" w:rsidP="001800D4">
      <w:pPr>
        <w:bidi/>
        <w:jc w:val="center"/>
        <w:rPr>
          <w:rFonts w:cs="David" w:hint="cs"/>
          <w:rtl/>
        </w:rPr>
      </w:pPr>
    </w:p>
    <w:p w14:paraId="4C2CDE8F" w14:textId="77777777" w:rsidR="001800D4" w:rsidRPr="001800D4" w:rsidRDefault="001800D4" w:rsidP="001800D4">
      <w:pPr>
        <w:bidi/>
        <w:jc w:val="center"/>
        <w:rPr>
          <w:rFonts w:cs="David" w:hint="cs"/>
          <w:rtl/>
        </w:rPr>
      </w:pPr>
      <w:r w:rsidRPr="001800D4">
        <w:rPr>
          <w:rFonts w:cs="David" w:hint="cs"/>
          <w:rtl/>
        </w:rPr>
        <w:t>בעד-7</w:t>
      </w:r>
    </w:p>
    <w:p w14:paraId="7062E0C0" w14:textId="77777777" w:rsidR="001800D4" w:rsidRPr="001800D4" w:rsidRDefault="001800D4" w:rsidP="001800D4">
      <w:pPr>
        <w:bidi/>
        <w:jc w:val="center"/>
        <w:rPr>
          <w:rFonts w:cs="David" w:hint="cs"/>
          <w:rtl/>
        </w:rPr>
      </w:pPr>
      <w:r w:rsidRPr="001800D4">
        <w:rPr>
          <w:rFonts w:cs="David" w:hint="cs"/>
          <w:rtl/>
        </w:rPr>
        <w:t>נגד-2</w:t>
      </w:r>
    </w:p>
    <w:p w14:paraId="1C55068F" w14:textId="77777777" w:rsidR="001800D4" w:rsidRPr="001800D4" w:rsidRDefault="001800D4" w:rsidP="001800D4">
      <w:pPr>
        <w:bidi/>
        <w:jc w:val="center"/>
        <w:rPr>
          <w:rFonts w:cs="David" w:hint="cs"/>
          <w:rtl/>
        </w:rPr>
      </w:pPr>
      <w:r w:rsidRPr="001800D4">
        <w:rPr>
          <w:rFonts w:cs="David" w:hint="cs"/>
          <w:rtl/>
        </w:rPr>
        <w:t>נמנעים-אין</w:t>
      </w:r>
    </w:p>
    <w:p w14:paraId="04E96981" w14:textId="77777777" w:rsidR="001800D4" w:rsidRPr="001800D4" w:rsidRDefault="001800D4" w:rsidP="001800D4">
      <w:pPr>
        <w:bidi/>
        <w:jc w:val="center"/>
        <w:rPr>
          <w:rFonts w:cs="David" w:hint="cs"/>
          <w:rtl/>
        </w:rPr>
      </w:pPr>
      <w:r w:rsidRPr="001800D4">
        <w:rPr>
          <w:rFonts w:cs="David" w:hint="cs"/>
          <w:rtl/>
        </w:rPr>
        <w:t>הערעור התקבל.</w:t>
      </w:r>
    </w:p>
    <w:p w14:paraId="09812D45" w14:textId="77777777" w:rsidR="001800D4" w:rsidRPr="001800D4" w:rsidRDefault="001800D4" w:rsidP="001800D4">
      <w:pPr>
        <w:bidi/>
        <w:rPr>
          <w:rFonts w:cs="David" w:hint="cs"/>
          <w:rtl/>
        </w:rPr>
      </w:pPr>
    </w:p>
    <w:p w14:paraId="3BB25468" w14:textId="77777777" w:rsidR="001800D4" w:rsidRPr="001800D4" w:rsidRDefault="001800D4" w:rsidP="001800D4">
      <w:pPr>
        <w:bidi/>
        <w:rPr>
          <w:rFonts w:cs="David" w:hint="cs"/>
          <w:rtl/>
        </w:rPr>
      </w:pPr>
    </w:p>
    <w:p w14:paraId="435CF74B" w14:textId="77777777" w:rsidR="001800D4" w:rsidRPr="001800D4" w:rsidRDefault="001800D4" w:rsidP="001800D4">
      <w:pPr>
        <w:bidi/>
        <w:rPr>
          <w:rFonts w:cs="David" w:hint="cs"/>
          <w:rtl/>
        </w:rPr>
      </w:pPr>
    </w:p>
    <w:p w14:paraId="6087C618" w14:textId="77777777" w:rsidR="001800D4" w:rsidRPr="001800D4" w:rsidRDefault="001800D4" w:rsidP="001800D4">
      <w:pPr>
        <w:bidi/>
        <w:rPr>
          <w:rFonts w:cs="David" w:hint="cs"/>
          <w:rtl/>
        </w:rPr>
      </w:pPr>
    </w:p>
    <w:p w14:paraId="53C77C5B" w14:textId="77777777" w:rsidR="001800D4" w:rsidRPr="001800D4" w:rsidRDefault="001800D4" w:rsidP="001800D4">
      <w:pPr>
        <w:bidi/>
        <w:rPr>
          <w:rFonts w:cs="David" w:hint="cs"/>
          <w:u w:val="single"/>
          <w:rtl/>
        </w:rPr>
      </w:pPr>
      <w:r w:rsidRPr="001800D4">
        <w:rPr>
          <w:rFonts w:cs="David" w:hint="cs"/>
          <w:u w:val="single"/>
          <w:rtl/>
        </w:rPr>
        <w:t>היו"ר דוד טל:</w:t>
      </w:r>
    </w:p>
    <w:p w14:paraId="26FA8FA5" w14:textId="77777777" w:rsidR="001800D4" w:rsidRPr="001800D4" w:rsidRDefault="001800D4" w:rsidP="001800D4">
      <w:pPr>
        <w:bidi/>
        <w:rPr>
          <w:rFonts w:cs="David" w:hint="cs"/>
          <w:rtl/>
        </w:rPr>
      </w:pPr>
    </w:p>
    <w:p w14:paraId="75656596" w14:textId="77777777" w:rsidR="001800D4" w:rsidRPr="001800D4" w:rsidRDefault="001800D4" w:rsidP="001800D4">
      <w:pPr>
        <w:bidi/>
        <w:rPr>
          <w:rFonts w:cs="David" w:hint="cs"/>
          <w:b/>
          <w:bCs/>
          <w:rtl/>
        </w:rPr>
      </w:pPr>
      <w:r w:rsidRPr="001800D4">
        <w:rPr>
          <w:rFonts w:cs="David" w:hint="cs"/>
          <w:rtl/>
        </w:rPr>
        <w:tab/>
        <w:t xml:space="preserve"> הערעור השני הוא של חבר הכנסת מאיר פרוש, </w:t>
      </w:r>
      <w:r w:rsidRPr="001800D4">
        <w:rPr>
          <w:rFonts w:cs="David" w:hint="cs"/>
          <w:b/>
          <w:bCs/>
          <w:rtl/>
        </w:rPr>
        <w:t>"דברי שרת החוץ האמריקנית שישראל צריכה להפסיק את הבנייה באזור ירושלים ובשטחים".</w:t>
      </w:r>
    </w:p>
    <w:p w14:paraId="4DF7119E" w14:textId="77777777" w:rsidR="001800D4" w:rsidRPr="001800D4" w:rsidRDefault="001800D4" w:rsidP="001800D4">
      <w:pPr>
        <w:bidi/>
        <w:rPr>
          <w:rFonts w:cs="David" w:hint="cs"/>
          <w:rtl/>
        </w:rPr>
      </w:pPr>
    </w:p>
    <w:p w14:paraId="1A6BCA6B" w14:textId="77777777" w:rsidR="001800D4" w:rsidRPr="001800D4" w:rsidRDefault="001800D4" w:rsidP="001800D4">
      <w:pPr>
        <w:bidi/>
        <w:rPr>
          <w:rFonts w:cs="David" w:hint="cs"/>
          <w:rtl/>
        </w:rPr>
      </w:pPr>
      <w:r w:rsidRPr="001800D4">
        <w:rPr>
          <w:rFonts w:cs="David" w:hint="cs"/>
          <w:u w:val="single"/>
          <w:rtl/>
        </w:rPr>
        <w:t>מאיר פרוש:</w:t>
      </w:r>
    </w:p>
    <w:p w14:paraId="3441338D" w14:textId="77777777" w:rsidR="001800D4" w:rsidRPr="001800D4" w:rsidRDefault="001800D4" w:rsidP="001800D4">
      <w:pPr>
        <w:bidi/>
        <w:rPr>
          <w:rFonts w:cs="David" w:hint="cs"/>
          <w:rtl/>
        </w:rPr>
      </w:pPr>
    </w:p>
    <w:p w14:paraId="44638968" w14:textId="77777777" w:rsidR="001800D4" w:rsidRPr="001800D4" w:rsidRDefault="001800D4" w:rsidP="001800D4">
      <w:pPr>
        <w:bidi/>
        <w:rPr>
          <w:rFonts w:cs="David" w:hint="cs"/>
          <w:rtl/>
        </w:rPr>
      </w:pPr>
      <w:r w:rsidRPr="001800D4">
        <w:rPr>
          <w:rFonts w:cs="David" w:hint="cs"/>
          <w:rtl/>
        </w:rPr>
        <w:tab/>
        <w:t xml:space="preserve"> הנושא צריך להיות נדון במליאה.</w:t>
      </w:r>
    </w:p>
    <w:p w14:paraId="399B24D0" w14:textId="77777777" w:rsidR="001800D4" w:rsidRPr="001800D4" w:rsidRDefault="001800D4" w:rsidP="001800D4">
      <w:pPr>
        <w:bidi/>
        <w:rPr>
          <w:rFonts w:cs="David" w:hint="cs"/>
          <w:rtl/>
        </w:rPr>
      </w:pPr>
    </w:p>
    <w:p w14:paraId="0FE004B9" w14:textId="77777777" w:rsidR="001800D4" w:rsidRPr="001800D4" w:rsidRDefault="001800D4" w:rsidP="001800D4">
      <w:pPr>
        <w:bidi/>
        <w:rPr>
          <w:rFonts w:cs="David" w:hint="cs"/>
          <w:rtl/>
        </w:rPr>
      </w:pPr>
      <w:r w:rsidRPr="001800D4">
        <w:rPr>
          <w:rFonts w:cs="David" w:hint="cs"/>
          <w:u w:val="single"/>
          <w:rtl/>
        </w:rPr>
        <w:t>זהבה גלאון:</w:t>
      </w:r>
    </w:p>
    <w:p w14:paraId="2021F9C9" w14:textId="77777777" w:rsidR="001800D4" w:rsidRPr="001800D4" w:rsidRDefault="001800D4" w:rsidP="001800D4">
      <w:pPr>
        <w:bidi/>
        <w:rPr>
          <w:rFonts w:cs="David" w:hint="cs"/>
          <w:rtl/>
        </w:rPr>
      </w:pPr>
    </w:p>
    <w:p w14:paraId="52785FEC" w14:textId="77777777" w:rsidR="001800D4" w:rsidRPr="001800D4" w:rsidRDefault="001800D4" w:rsidP="001800D4">
      <w:pPr>
        <w:bidi/>
        <w:rPr>
          <w:rFonts w:cs="David" w:hint="cs"/>
          <w:rtl/>
        </w:rPr>
      </w:pPr>
      <w:r w:rsidRPr="001800D4">
        <w:rPr>
          <w:rFonts w:cs="David" w:hint="cs"/>
          <w:rtl/>
        </w:rPr>
        <w:tab/>
        <w:t xml:space="preserve"> נכון, אני אתמוך בזה.</w:t>
      </w:r>
    </w:p>
    <w:p w14:paraId="6F04BAA5" w14:textId="77777777" w:rsidR="001800D4" w:rsidRPr="001800D4" w:rsidRDefault="001800D4" w:rsidP="001800D4">
      <w:pPr>
        <w:bidi/>
        <w:rPr>
          <w:rFonts w:cs="David" w:hint="cs"/>
          <w:rtl/>
        </w:rPr>
      </w:pPr>
    </w:p>
    <w:p w14:paraId="23794AF2" w14:textId="77777777" w:rsidR="001800D4" w:rsidRPr="001800D4" w:rsidRDefault="001800D4" w:rsidP="001800D4">
      <w:pPr>
        <w:bidi/>
        <w:rPr>
          <w:rFonts w:cs="David" w:hint="cs"/>
          <w:rtl/>
        </w:rPr>
      </w:pPr>
      <w:r w:rsidRPr="001800D4">
        <w:rPr>
          <w:rFonts w:cs="David" w:hint="cs"/>
          <w:u w:val="single"/>
          <w:rtl/>
        </w:rPr>
        <w:t>מאיר פרוש:</w:t>
      </w:r>
    </w:p>
    <w:p w14:paraId="7F3CFB41" w14:textId="77777777" w:rsidR="001800D4" w:rsidRPr="001800D4" w:rsidRDefault="001800D4" w:rsidP="001800D4">
      <w:pPr>
        <w:bidi/>
        <w:rPr>
          <w:rFonts w:cs="David" w:hint="cs"/>
          <w:rtl/>
        </w:rPr>
      </w:pPr>
    </w:p>
    <w:p w14:paraId="617FE88B" w14:textId="77777777" w:rsidR="001800D4" w:rsidRPr="001800D4" w:rsidRDefault="001800D4" w:rsidP="001800D4">
      <w:pPr>
        <w:bidi/>
        <w:rPr>
          <w:rFonts w:cs="David" w:hint="cs"/>
          <w:rtl/>
        </w:rPr>
      </w:pPr>
      <w:r w:rsidRPr="001800D4">
        <w:rPr>
          <w:rFonts w:cs="David" w:hint="cs"/>
          <w:rtl/>
        </w:rPr>
        <w:tab/>
        <w:t xml:space="preserve"> אני שמח על כך שגם חברת הכנסת גלאון מגלה את דעתה שהיא בעד. כשררת החוץ באה ואומרת את מה שהיא אומרת, בכל מצב צריך שהכנסת תדון על כך, צריך לשמוע מה הממשלה אומרת על כך, אולי יש דברים שהממשלה תיאמה עם הממשל האמריקאי ואנחנו לא יודעים, ואני רוצה לדעת. אני מתאר לעצמי שזה לא קורה, אבל בכל מצב, לא יכול להיות שדבר מהסוג הזה, שמזכירת המדינה האמריקאית, תאמר דברים כאלה שלא היו מקובלים בעבר, למרות שכולנו מכירים את העמדה האמריקאית. </w:t>
      </w:r>
    </w:p>
    <w:p w14:paraId="03090720" w14:textId="77777777" w:rsidR="001800D4" w:rsidRPr="001800D4" w:rsidRDefault="001800D4" w:rsidP="001800D4">
      <w:pPr>
        <w:bidi/>
        <w:rPr>
          <w:rFonts w:cs="David" w:hint="cs"/>
          <w:rtl/>
        </w:rPr>
      </w:pPr>
    </w:p>
    <w:p w14:paraId="0C62F5F3" w14:textId="77777777" w:rsidR="001800D4" w:rsidRPr="001800D4" w:rsidRDefault="001800D4" w:rsidP="001800D4">
      <w:pPr>
        <w:bidi/>
        <w:rPr>
          <w:rFonts w:cs="David" w:hint="cs"/>
          <w:rtl/>
        </w:rPr>
      </w:pPr>
      <w:r w:rsidRPr="001800D4">
        <w:rPr>
          <w:rFonts w:cs="David" w:hint="cs"/>
          <w:u w:val="single"/>
          <w:rtl/>
        </w:rPr>
        <w:t>היו"ר דוד טל:</w:t>
      </w:r>
    </w:p>
    <w:p w14:paraId="4B821BE8" w14:textId="77777777" w:rsidR="001800D4" w:rsidRPr="001800D4" w:rsidRDefault="001800D4" w:rsidP="001800D4">
      <w:pPr>
        <w:bidi/>
        <w:rPr>
          <w:rFonts w:cs="David" w:hint="cs"/>
          <w:rtl/>
        </w:rPr>
      </w:pPr>
    </w:p>
    <w:p w14:paraId="59757FB1" w14:textId="77777777" w:rsidR="001800D4" w:rsidRPr="001800D4" w:rsidRDefault="001800D4" w:rsidP="001800D4">
      <w:pPr>
        <w:bidi/>
        <w:ind w:firstLine="567"/>
        <w:rPr>
          <w:rFonts w:cs="David" w:hint="cs"/>
          <w:rtl/>
        </w:rPr>
      </w:pPr>
      <w:r w:rsidRPr="001800D4">
        <w:rPr>
          <w:rFonts w:cs="David" w:hint="cs"/>
          <w:rtl/>
        </w:rPr>
        <w:t>יש שינויים בקשר למה שסיכמנו?</w:t>
      </w:r>
    </w:p>
    <w:p w14:paraId="0BB093DA" w14:textId="77777777" w:rsidR="001800D4" w:rsidRPr="001800D4" w:rsidRDefault="001800D4" w:rsidP="001800D4">
      <w:pPr>
        <w:bidi/>
        <w:rPr>
          <w:rFonts w:cs="David" w:hint="cs"/>
          <w:rtl/>
        </w:rPr>
      </w:pPr>
    </w:p>
    <w:p w14:paraId="1024D0EA" w14:textId="77777777" w:rsidR="001800D4" w:rsidRPr="001800D4" w:rsidRDefault="001800D4" w:rsidP="001800D4">
      <w:pPr>
        <w:bidi/>
        <w:rPr>
          <w:rFonts w:cs="David" w:hint="cs"/>
          <w:rtl/>
        </w:rPr>
      </w:pPr>
      <w:r w:rsidRPr="001800D4">
        <w:rPr>
          <w:rFonts w:cs="David" w:hint="cs"/>
          <w:u w:val="single"/>
          <w:rtl/>
        </w:rPr>
        <w:t>מאיר פרוש:</w:t>
      </w:r>
    </w:p>
    <w:p w14:paraId="6F6F55C1" w14:textId="77777777" w:rsidR="001800D4" w:rsidRPr="001800D4" w:rsidRDefault="001800D4" w:rsidP="001800D4">
      <w:pPr>
        <w:bidi/>
        <w:rPr>
          <w:rFonts w:cs="David" w:hint="cs"/>
          <w:rtl/>
        </w:rPr>
      </w:pPr>
    </w:p>
    <w:p w14:paraId="1D39C886" w14:textId="77777777" w:rsidR="001800D4" w:rsidRPr="001800D4" w:rsidRDefault="001800D4" w:rsidP="001800D4">
      <w:pPr>
        <w:bidi/>
        <w:rPr>
          <w:rFonts w:cs="David" w:hint="cs"/>
          <w:rtl/>
        </w:rPr>
      </w:pPr>
      <w:r w:rsidRPr="001800D4">
        <w:rPr>
          <w:rFonts w:cs="David" w:hint="cs"/>
          <w:rtl/>
        </w:rPr>
        <w:tab/>
        <w:t xml:space="preserve">למרות שאנחנו ידועים את העמדה האמריקאית המוצהרת גם בנושאים האלה, אף פעם לא עשו את זה בפאתוס כזה ובטון כזה, ואני תמה אם אין שינויים ואם השינויים כתוצאה מתיאום אולי גם עם הממשלה שלנו, לכן אני מבקש שהנושא כן יידון במליאה.  </w:t>
      </w:r>
    </w:p>
    <w:p w14:paraId="4CCE7673" w14:textId="77777777" w:rsidR="001800D4" w:rsidRPr="001800D4" w:rsidRDefault="001800D4" w:rsidP="001800D4">
      <w:pPr>
        <w:bidi/>
        <w:rPr>
          <w:rFonts w:cs="David" w:hint="cs"/>
          <w:rtl/>
        </w:rPr>
      </w:pPr>
    </w:p>
    <w:p w14:paraId="27A2F557" w14:textId="77777777" w:rsidR="001800D4" w:rsidRPr="001800D4" w:rsidRDefault="001800D4" w:rsidP="001800D4">
      <w:pPr>
        <w:bidi/>
        <w:rPr>
          <w:rFonts w:cs="David" w:hint="cs"/>
          <w:rtl/>
        </w:rPr>
      </w:pPr>
      <w:r w:rsidRPr="001800D4">
        <w:rPr>
          <w:rFonts w:cs="David" w:hint="cs"/>
          <w:u w:val="single"/>
          <w:rtl/>
        </w:rPr>
        <w:t>יצחק זיו:</w:t>
      </w:r>
    </w:p>
    <w:p w14:paraId="31AAE319" w14:textId="77777777" w:rsidR="001800D4" w:rsidRPr="001800D4" w:rsidRDefault="001800D4" w:rsidP="001800D4">
      <w:pPr>
        <w:bidi/>
        <w:rPr>
          <w:rFonts w:cs="David" w:hint="cs"/>
          <w:rtl/>
        </w:rPr>
      </w:pPr>
    </w:p>
    <w:p w14:paraId="03D6FD6B" w14:textId="77777777" w:rsidR="001800D4" w:rsidRPr="001800D4" w:rsidRDefault="001800D4" w:rsidP="001800D4">
      <w:pPr>
        <w:bidi/>
        <w:rPr>
          <w:rFonts w:cs="David" w:hint="cs"/>
          <w:rtl/>
        </w:rPr>
      </w:pPr>
      <w:r w:rsidRPr="001800D4">
        <w:rPr>
          <w:rFonts w:cs="David" w:hint="cs"/>
          <w:rtl/>
        </w:rPr>
        <w:tab/>
        <w:t xml:space="preserve"> אני חוזר ואומר, אם כך, בשביל מה בכלל צריך להביא את הנושאים. כל דבר מובא לערעורים בוועדת הכנסת.</w:t>
      </w:r>
    </w:p>
    <w:p w14:paraId="69C4A259" w14:textId="77777777" w:rsidR="001800D4" w:rsidRPr="001800D4" w:rsidRDefault="001800D4" w:rsidP="001800D4">
      <w:pPr>
        <w:bidi/>
        <w:rPr>
          <w:rFonts w:cs="David" w:hint="cs"/>
          <w:rtl/>
        </w:rPr>
      </w:pPr>
    </w:p>
    <w:p w14:paraId="37951E2E" w14:textId="77777777" w:rsidR="001800D4" w:rsidRPr="001800D4" w:rsidRDefault="001800D4" w:rsidP="001800D4">
      <w:pPr>
        <w:bidi/>
        <w:rPr>
          <w:rFonts w:cs="David" w:hint="cs"/>
          <w:rtl/>
        </w:rPr>
      </w:pPr>
      <w:r w:rsidRPr="001800D4">
        <w:rPr>
          <w:rFonts w:cs="David" w:hint="cs"/>
          <w:u w:val="single"/>
          <w:rtl/>
        </w:rPr>
        <w:t>היו"ר דוד טל:</w:t>
      </w:r>
    </w:p>
    <w:p w14:paraId="6EB38920" w14:textId="77777777" w:rsidR="001800D4" w:rsidRPr="001800D4" w:rsidRDefault="001800D4" w:rsidP="001800D4">
      <w:pPr>
        <w:bidi/>
        <w:rPr>
          <w:rFonts w:cs="David" w:hint="cs"/>
          <w:rtl/>
        </w:rPr>
      </w:pPr>
    </w:p>
    <w:p w14:paraId="78A0763A" w14:textId="77777777" w:rsidR="001800D4" w:rsidRPr="001800D4" w:rsidRDefault="001800D4" w:rsidP="001800D4">
      <w:pPr>
        <w:bidi/>
        <w:ind w:firstLine="567"/>
        <w:rPr>
          <w:rFonts w:cs="David" w:hint="cs"/>
          <w:rtl/>
        </w:rPr>
      </w:pPr>
      <w:r w:rsidRPr="001800D4">
        <w:rPr>
          <w:rFonts w:cs="David" w:hint="cs"/>
          <w:rtl/>
        </w:rPr>
        <w:t>לא כל דבר, רק שני נושאים.</w:t>
      </w:r>
    </w:p>
    <w:p w14:paraId="3EE47499" w14:textId="77777777" w:rsidR="001800D4" w:rsidRPr="001800D4" w:rsidRDefault="001800D4" w:rsidP="001800D4">
      <w:pPr>
        <w:bidi/>
        <w:rPr>
          <w:rFonts w:cs="David" w:hint="cs"/>
          <w:rtl/>
        </w:rPr>
      </w:pPr>
    </w:p>
    <w:p w14:paraId="5D59F037" w14:textId="77777777" w:rsidR="001800D4" w:rsidRPr="001800D4" w:rsidRDefault="001800D4" w:rsidP="001800D4">
      <w:pPr>
        <w:bidi/>
        <w:rPr>
          <w:rFonts w:cs="David" w:hint="cs"/>
          <w:rtl/>
        </w:rPr>
      </w:pPr>
      <w:r w:rsidRPr="001800D4">
        <w:rPr>
          <w:rFonts w:cs="David" w:hint="cs"/>
          <w:u w:val="single"/>
          <w:rtl/>
        </w:rPr>
        <w:t>יצחק זיו:</w:t>
      </w:r>
    </w:p>
    <w:p w14:paraId="5E6157A1" w14:textId="77777777" w:rsidR="001800D4" w:rsidRPr="001800D4" w:rsidRDefault="001800D4" w:rsidP="001800D4">
      <w:pPr>
        <w:bidi/>
        <w:rPr>
          <w:rFonts w:cs="David" w:hint="cs"/>
          <w:rtl/>
        </w:rPr>
      </w:pPr>
    </w:p>
    <w:p w14:paraId="576B99AC" w14:textId="77777777" w:rsidR="001800D4" w:rsidRPr="001800D4" w:rsidRDefault="001800D4" w:rsidP="001800D4">
      <w:pPr>
        <w:bidi/>
        <w:rPr>
          <w:rFonts w:cs="David" w:hint="cs"/>
          <w:rtl/>
        </w:rPr>
      </w:pPr>
      <w:r w:rsidRPr="001800D4">
        <w:rPr>
          <w:rFonts w:cs="David" w:hint="cs"/>
          <w:rtl/>
        </w:rPr>
        <w:tab/>
        <w:t xml:space="preserve"> אבל אם קבענו את הנשואים הדחופים לדיון, כנראה שהיה שיקול דעת למה זה וזה לא. לא ייתכן שכל פעם שמישהו יגיד שהנושא שלו דחוף,  נעביר לדיון בוועדת הכנסת ואז הנושא נכנס לדחיפות. אם קבענו סדר עדיפויות יש לזה סיבות. אם יש נושא שעליו מדברים שמונה אנשים, אי אפשר לתת לנושא של אדם אחד קדימות, אלא אם באמת הנשוא חשוב. השיקול דעת שלנו במקרה הזה היה לא לתת את הקדימות.</w:t>
      </w:r>
    </w:p>
    <w:p w14:paraId="55F341B0" w14:textId="77777777" w:rsidR="001800D4" w:rsidRPr="001800D4" w:rsidRDefault="001800D4" w:rsidP="001800D4">
      <w:pPr>
        <w:bidi/>
        <w:rPr>
          <w:rFonts w:cs="David" w:hint="cs"/>
          <w:rtl/>
        </w:rPr>
      </w:pPr>
    </w:p>
    <w:p w14:paraId="702BCD7C" w14:textId="77777777" w:rsidR="001800D4" w:rsidRPr="001800D4" w:rsidRDefault="001800D4" w:rsidP="001800D4">
      <w:pPr>
        <w:bidi/>
        <w:rPr>
          <w:rFonts w:cs="David" w:hint="cs"/>
          <w:rtl/>
        </w:rPr>
      </w:pPr>
      <w:r w:rsidRPr="001800D4">
        <w:rPr>
          <w:rFonts w:cs="David" w:hint="cs"/>
          <w:u w:val="single"/>
          <w:rtl/>
        </w:rPr>
        <w:t>מאיר פרוש:</w:t>
      </w:r>
    </w:p>
    <w:p w14:paraId="5B76F200" w14:textId="77777777" w:rsidR="001800D4" w:rsidRPr="001800D4" w:rsidRDefault="001800D4" w:rsidP="001800D4">
      <w:pPr>
        <w:bidi/>
        <w:rPr>
          <w:rFonts w:cs="David" w:hint="cs"/>
          <w:rtl/>
        </w:rPr>
      </w:pPr>
    </w:p>
    <w:p w14:paraId="7D2ECFD3" w14:textId="77777777" w:rsidR="001800D4" w:rsidRPr="001800D4" w:rsidRDefault="001800D4" w:rsidP="001800D4">
      <w:pPr>
        <w:bidi/>
        <w:rPr>
          <w:rFonts w:cs="David" w:hint="cs"/>
          <w:rtl/>
        </w:rPr>
      </w:pPr>
      <w:r w:rsidRPr="001800D4">
        <w:rPr>
          <w:rFonts w:cs="David" w:hint="cs"/>
          <w:rtl/>
        </w:rPr>
        <w:tab/>
        <w:t xml:space="preserve"> הערעור שביקשתי להתייחס אליו הוא לא חלילה כדי לערער על חשיבות שיקול הדעת של נשיאות הכנסת, אין לי ספק שאתם עושים עבודת קודש. </w:t>
      </w:r>
    </w:p>
    <w:p w14:paraId="07E7CC17" w14:textId="77777777" w:rsidR="001800D4" w:rsidRPr="001800D4" w:rsidRDefault="001800D4" w:rsidP="001800D4">
      <w:pPr>
        <w:bidi/>
        <w:rPr>
          <w:rFonts w:cs="David" w:hint="cs"/>
          <w:rtl/>
        </w:rPr>
      </w:pPr>
    </w:p>
    <w:p w14:paraId="628D3A56" w14:textId="77777777" w:rsidR="001800D4" w:rsidRDefault="001800D4" w:rsidP="001800D4">
      <w:pPr>
        <w:bidi/>
        <w:rPr>
          <w:rFonts w:cs="David" w:hint="cs"/>
          <w:rtl/>
        </w:rPr>
      </w:pPr>
    </w:p>
    <w:p w14:paraId="5F03E6FB" w14:textId="77777777" w:rsidR="001800D4" w:rsidRDefault="001800D4" w:rsidP="001800D4">
      <w:pPr>
        <w:bidi/>
        <w:rPr>
          <w:rFonts w:cs="David" w:hint="cs"/>
          <w:rtl/>
        </w:rPr>
      </w:pPr>
    </w:p>
    <w:p w14:paraId="33C1210C" w14:textId="77777777" w:rsidR="001800D4" w:rsidRDefault="001800D4" w:rsidP="001800D4">
      <w:pPr>
        <w:bidi/>
        <w:rPr>
          <w:rFonts w:cs="David" w:hint="cs"/>
          <w:rtl/>
        </w:rPr>
      </w:pPr>
    </w:p>
    <w:p w14:paraId="131D987D" w14:textId="77777777" w:rsidR="001800D4" w:rsidRDefault="001800D4" w:rsidP="001800D4">
      <w:pPr>
        <w:bidi/>
        <w:rPr>
          <w:rFonts w:cs="David" w:hint="cs"/>
          <w:rtl/>
        </w:rPr>
      </w:pPr>
    </w:p>
    <w:p w14:paraId="716F9FB1" w14:textId="77777777" w:rsidR="001800D4" w:rsidRDefault="001800D4" w:rsidP="001800D4">
      <w:pPr>
        <w:bidi/>
        <w:rPr>
          <w:rFonts w:cs="David" w:hint="cs"/>
          <w:rtl/>
        </w:rPr>
      </w:pPr>
    </w:p>
    <w:p w14:paraId="624E308D" w14:textId="77777777" w:rsidR="001800D4" w:rsidRPr="001800D4" w:rsidRDefault="001800D4" w:rsidP="001800D4">
      <w:pPr>
        <w:bidi/>
        <w:rPr>
          <w:rFonts w:cs="David" w:hint="cs"/>
          <w:rtl/>
        </w:rPr>
      </w:pPr>
    </w:p>
    <w:p w14:paraId="6CA976C0" w14:textId="77777777" w:rsidR="001800D4" w:rsidRPr="001800D4" w:rsidRDefault="001800D4" w:rsidP="001800D4">
      <w:pPr>
        <w:bidi/>
        <w:rPr>
          <w:rFonts w:cs="David" w:hint="cs"/>
          <w:u w:val="single"/>
          <w:rtl/>
        </w:rPr>
      </w:pPr>
      <w:r w:rsidRPr="001800D4">
        <w:rPr>
          <w:rFonts w:cs="David" w:hint="cs"/>
          <w:u w:val="single"/>
          <w:rtl/>
        </w:rPr>
        <w:t>היו"ר דוד טל:</w:t>
      </w:r>
    </w:p>
    <w:p w14:paraId="3C3D824F" w14:textId="77777777" w:rsidR="001800D4" w:rsidRPr="001800D4" w:rsidRDefault="001800D4" w:rsidP="001800D4">
      <w:pPr>
        <w:bidi/>
        <w:rPr>
          <w:rFonts w:cs="David" w:hint="cs"/>
          <w:u w:val="single"/>
          <w:rtl/>
        </w:rPr>
      </w:pPr>
    </w:p>
    <w:p w14:paraId="1EBCF388" w14:textId="77777777" w:rsidR="001800D4" w:rsidRPr="001800D4" w:rsidRDefault="001800D4" w:rsidP="001800D4">
      <w:pPr>
        <w:bidi/>
        <w:rPr>
          <w:rFonts w:cs="David" w:hint="cs"/>
          <w:rtl/>
        </w:rPr>
      </w:pPr>
      <w:r w:rsidRPr="001800D4">
        <w:rPr>
          <w:rFonts w:cs="David" w:hint="cs"/>
          <w:rtl/>
        </w:rPr>
        <w:tab/>
        <w:t>אלא אתה מנצל פרוצדורה בתקנון.</w:t>
      </w:r>
    </w:p>
    <w:p w14:paraId="51D77249" w14:textId="77777777" w:rsidR="001800D4" w:rsidRPr="001800D4" w:rsidRDefault="001800D4" w:rsidP="001800D4">
      <w:pPr>
        <w:bidi/>
        <w:rPr>
          <w:rFonts w:cs="David" w:hint="cs"/>
          <w:u w:val="single"/>
          <w:rtl/>
        </w:rPr>
      </w:pPr>
    </w:p>
    <w:p w14:paraId="5148381B" w14:textId="77777777" w:rsidR="001800D4" w:rsidRPr="001800D4" w:rsidRDefault="001800D4" w:rsidP="001800D4">
      <w:pPr>
        <w:bidi/>
        <w:rPr>
          <w:rFonts w:cs="David" w:hint="cs"/>
          <w:u w:val="single"/>
          <w:rtl/>
        </w:rPr>
      </w:pPr>
      <w:r w:rsidRPr="001800D4">
        <w:rPr>
          <w:rFonts w:cs="David" w:hint="cs"/>
          <w:u w:val="single"/>
          <w:rtl/>
        </w:rPr>
        <w:t>מאיר פרוש:</w:t>
      </w:r>
    </w:p>
    <w:p w14:paraId="5A9D38A0" w14:textId="77777777" w:rsidR="001800D4" w:rsidRPr="001800D4" w:rsidRDefault="001800D4" w:rsidP="001800D4">
      <w:pPr>
        <w:bidi/>
        <w:rPr>
          <w:rFonts w:cs="David" w:hint="cs"/>
          <w:rtl/>
        </w:rPr>
      </w:pPr>
    </w:p>
    <w:p w14:paraId="5C9243A4" w14:textId="77777777" w:rsidR="001800D4" w:rsidRPr="001800D4" w:rsidRDefault="001800D4" w:rsidP="001800D4">
      <w:pPr>
        <w:bidi/>
        <w:rPr>
          <w:rFonts w:cs="David" w:hint="cs"/>
          <w:rtl/>
        </w:rPr>
      </w:pPr>
      <w:r w:rsidRPr="001800D4">
        <w:rPr>
          <w:rFonts w:cs="David" w:hint="cs"/>
          <w:rtl/>
        </w:rPr>
        <w:tab/>
        <w:t xml:space="preserve"> מנצל זה נשמע לא טוב, אני בא ואומר שהנושא חשוב, לא שמענו מחבר הכנסת זיו שהנושא לא חשוב.</w:t>
      </w:r>
    </w:p>
    <w:p w14:paraId="7239CB88" w14:textId="77777777" w:rsidR="001800D4" w:rsidRPr="001800D4" w:rsidRDefault="001800D4" w:rsidP="001800D4">
      <w:pPr>
        <w:bidi/>
        <w:rPr>
          <w:rFonts w:cs="David" w:hint="cs"/>
          <w:rtl/>
        </w:rPr>
      </w:pPr>
    </w:p>
    <w:p w14:paraId="2E422242" w14:textId="77777777" w:rsidR="001800D4" w:rsidRPr="001800D4" w:rsidRDefault="001800D4" w:rsidP="001800D4">
      <w:pPr>
        <w:bidi/>
        <w:rPr>
          <w:rFonts w:cs="David" w:hint="cs"/>
          <w:u w:val="single"/>
          <w:rtl/>
        </w:rPr>
      </w:pPr>
      <w:r w:rsidRPr="001800D4">
        <w:rPr>
          <w:rFonts w:cs="David" w:hint="cs"/>
          <w:u w:val="single"/>
          <w:rtl/>
        </w:rPr>
        <w:t>היו"ר דוד טל:</w:t>
      </w:r>
    </w:p>
    <w:p w14:paraId="3A290F93" w14:textId="77777777" w:rsidR="001800D4" w:rsidRPr="001800D4" w:rsidRDefault="001800D4" w:rsidP="001800D4">
      <w:pPr>
        <w:bidi/>
        <w:rPr>
          <w:rFonts w:cs="David" w:hint="cs"/>
          <w:rtl/>
        </w:rPr>
      </w:pPr>
    </w:p>
    <w:p w14:paraId="54474CD3" w14:textId="77777777" w:rsidR="001800D4" w:rsidRPr="001800D4" w:rsidRDefault="001800D4" w:rsidP="001800D4">
      <w:pPr>
        <w:bidi/>
        <w:rPr>
          <w:rFonts w:cs="David" w:hint="cs"/>
          <w:rtl/>
        </w:rPr>
      </w:pPr>
      <w:r w:rsidRPr="001800D4">
        <w:rPr>
          <w:rFonts w:cs="David" w:hint="cs"/>
          <w:rtl/>
        </w:rPr>
        <w:tab/>
        <w:t xml:space="preserve"> הוא אמר שהוא חשוב אבל לא דחוף. אנחנו נצביע על זה. מי בעד לקבל את ערעורו של חבר הכנסת פרוש ירים את ידו.</w:t>
      </w:r>
    </w:p>
    <w:p w14:paraId="4E5B0CFF" w14:textId="77777777" w:rsidR="001800D4" w:rsidRPr="001800D4" w:rsidRDefault="001800D4" w:rsidP="001800D4">
      <w:pPr>
        <w:bidi/>
        <w:rPr>
          <w:rFonts w:cs="David" w:hint="cs"/>
          <w:rtl/>
        </w:rPr>
      </w:pPr>
    </w:p>
    <w:p w14:paraId="160E8461" w14:textId="77777777" w:rsidR="001800D4" w:rsidRPr="001800D4" w:rsidRDefault="001800D4" w:rsidP="001800D4">
      <w:pPr>
        <w:pStyle w:val="Heading8"/>
        <w:rPr>
          <w:rFonts w:hint="cs"/>
          <w:sz w:val="24"/>
          <w:rtl/>
        </w:rPr>
      </w:pPr>
      <w:r w:rsidRPr="001800D4">
        <w:rPr>
          <w:rFonts w:hint="cs"/>
          <w:sz w:val="24"/>
          <w:rtl/>
        </w:rPr>
        <w:t>הצבעה</w:t>
      </w:r>
    </w:p>
    <w:p w14:paraId="45F94CBD" w14:textId="77777777" w:rsidR="001800D4" w:rsidRPr="001800D4" w:rsidRDefault="001800D4" w:rsidP="001800D4">
      <w:pPr>
        <w:bidi/>
        <w:jc w:val="center"/>
        <w:rPr>
          <w:rFonts w:cs="David" w:hint="cs"/>
          <w:rtl/>
        </w:rPr>
      </w:pPr>
    </w:p>
    <w:p w14:paraId="0801BDCA" w14:textId="77777777" w:rsidR="001800D4" w:rsidRPr="001800D4" w:rsidRDefault="001800D4" w:rsidP="001800D4">
      <w:pPr>
        <w:bidi/>
        <w:jc w:val="center"/>
        <w:rPr>
          <w:rFonts w:cs="David" w:hint="cs"/>
          <w:rtl/>
        </w:rPr>
      </w:pPr>
      <w:r w:rsidRPr="001800D4">
        <w:rPr>
          <w:rFonts w:cs="David" w:hint="cs"/>
          <w:rtl/>
        </w:rPr>
        <w:t>בעד-9</w:t>
      </w:r>
    </w:p>
    <w:p w14:paraId="45DA9AAA" w14:textId="77777777" w:rsidR="001800D4" w:rsidRPr="001800D4" w:rsidRDefault="001800D4" w:rsidP="001800D4">
      <w:pPr>
        <w:bidi/>
        <w:jc w:val="center"/>
        <w:rPr>
          <w:rFonts w:cs="David" w:hint="cs"/>
          <w:rtl/>
        </w:rPr>
      </w:pPr>
      <w:r w:rsidRPr="001800D4">
        <w:rPr>
          <w:rFonts w:cs="David" w:hint="cs"/>
          <w:rtl/>
        </w:rPr>
        <w:t>נגד-2</w:t>
      </w:r>
    </w:p>
    <w:p w14:paraId="6E6C5302" w14:textId="77777777" w:rsidR="001800D4" w:rsidRPr="001800D4" w:rsidRDefault="001800D4" w:rsidP="001800D4">
      <w:pPr>
        <w:bidi/>
        <w:jc w:val="center"/>
        <w:rPr>
          <w:rFonts w:cs="David" w:hint="cs"/>
          <w:rtl/>
        </w:rPr>
      </w:pPr>
      <w:r w:rsidRPr="001800D4">
        <w:rPr>
          <w:rFonts w:cs="David" w:hint="cs"/>
          <w:rtl/>
        </w:rPr>
        <w:t>נמנעים-אין</w:t>
      </w:r>
    </w:p>
    <w:p w14:paraId="4CB9591B" w14:textId="77777777" w:rsidR="001800D4" w:rsidRPr="001800D4" w:rsidRDefault="001800D4" w:rsidP="001800D4">
      <w:pPr>
        <w:bidi/>
        <w:jc w:val="center"/>
        <w:rPr>
          <w:rFonts w:cs="David" w:hint="cs"/>
          <w:rtl/>
        </w:rPr>
      </w:pPr>
      <w:r w:rsidRPr="001800D4">
        <w:rPr>
          <w:rFonts w:cs="David" w:hint="cs"/>
          <w:rtl/>
        </w:rPr>
        <w:t>הערעור התקבל.</w:t>
      </w:r>
    </w:p>
    <w:p w14:paraId="7D9C3181" w14:textId="77777777" w:rsidR="001800D4" w:rsidRPr="001800D4" w:rsidRDefault="001800D4" w:rsidP="001800D4">
      <w:pPr>
        <w:bidi/>
        <w:rPr>
          <w:rFonts w:cs="David" w:hint="cs"/>
          <w:rtl/>
        </w:rPr>
      </w:pPr>
    </w:p>
    <w:p w14:paraId="6C2413C0" w14:textId="77777777" w:rsidR="001800D4" w:rsidRPr="001800D4" w:rsidRDefault="001800D4" w:rsidP="001800D4">
      <w:pPr>
        <w:bidi/>
        <w:rPr>
          <w:rFonts w:cs="David" w:hint="cs"/>
          <w:rtl/>
        </w:rPr>
      </w:pPr>
      <w:r w:rsidRPr="001800D4">
        <w:rPr>
          <w:rFonts w:cs="David" w:hint="cs"/>
          <w:u w:val="single"/>
          <w:rtl/>
        </w:rPr>
        <w:t>היו"ר דוד טל:</w:t>
      </w:r>
    </w:p>
    <w:p w14:paraId="3F16B08D" w14:textId="77777777" w:rsidR="001800D4" w:rsidRPr="001800D4" w:rsidRDefault="001800D4" w:rsidP="001800D4">
      <w:pPr>
        <w:bidi/>
        <w:rPr>
          <w:rFonts w:cs="David" w:hint="cs"/>
          <w:rtl/>
        </w:rPr>
      </w:pPr>
    </w:p>
    <w:p w14:paraId="647FD82E" w14:textId="77777777" w:rsidR="001800D4" w:rsidRPr="001800D4" w:rsidRDefault="001800D4" w:rsidP="001800D4">
      <w:pPr>
        <w:bidi/>
        <w:ind w:firstLine="567"/>
        <w:rPr>
          <w:rFonts w:cs="David" w:hint="cs"/>
          <w:rtl/>
        </w:rPr>
      </w:pPr>
      <w:r w:rsidRPr="001800D4">
        <w:rPr>
          <w:rFonts w:cs="David" w:hint="cs"/>
          <w:rtl/>
        </w:rPr>
        <w:t>הערעור התקבל.</w:t>
      </w:r>
    </w:p>
    <w:p w14:paraId="17953714" w14:textId="77777777" w:rsidR="001800D4" w:rsidRPr="001800D4" w:rsidRDefault="001800D4" w:rsidP="001800D4">
      <w:pPr>
        <w:bidi/>
        <w:rPr>
          <w:rFonts w:cs="David" w:hint="cs"/>
          <w:rtl/>
        </w:rPr>
      </w:pPr>
      <w:r w:rsidRPr="001800D4">
        <w:rPr>
          <w:rFonts w:cs="David"/>
          <w:rtl/>
        </w:rPr>
        <w:br w:type="page"/>
      </w:r>
    </w:p>
    <w:p w14:paraId="526EAFFD" w14:textId="77777777" w:rsidR="001800D4" w:rsidRPr="001800D4" w:rsidRDefault="001800D4" w:rsidP="001800D4">
      <w:pPr>
        <w:bidi/>
        <w:jc w:val="center"/>
        <w:rPr>
          <w:rFonts w:cs="David" w:hint="cs"/>
          <w:b/>
          <w:bCs/>
          <w:u w:val="single"/>
          <w:rtl/>
        </w:rPr>
      </w:pPr>
      <w:r w:rsidRPr="001800D4">
        <w:rPr>
          <w:rFonts w:cs="David" w:hint="eastAsia"/>
          <w:b/>
          <w:bCs/>
          <w:u w:val="single"/>
          <w:rtl/>
        </w:rPr>
        <w:t>קביעת</w:t>
      </w:r>
      <w:r w:rsidRPr="001800D4">
        <w:rPr>
          <w:rFonts w:cs="David"/>
          <w:b/>
          <w:bCs/>
          <w:u w:val="single"/>
          <w:rtl/>
        </w:rPr>
        <w:t xml:space="preserve"> </w:t>
      </w:r>
      <w:r w:rsidRPr="001800D4">
        <w:rPr>
          <w:rFonts w:cs="David" w:hint="eastAsia"/>
          <w:b/>
          <w:bCs/>
          <w:u w:val="single"/>
          <w:rtl/>
        </w:rPr>
        <w:t>ועדות</w:t>
      </w:r>
      <w:r w:rsidRPr="001800D4">
        <w:rPr>
          <w:rFonts w:cs="David"/>
          <w:b/>
          <w:bCs/>
          <w:u w:val="single"/>
        </w:rPr>
        <w:t xml:space="preserve"> </w:t>
      </w:r>
      <w:r w:rsidRPr="001800D4">
        <w:rPr>
          <w:rFonts w:cs="David"/>
          <w:b/>
          <w:bCs/>
          <w:u w:val="single"/>
          <w:rtl/>
        </w:rPr>
        <w:t>לדיון בהצעות חוק.</w:t>
      </w:r>
    </w:p>
    <w:p w14:paraId="7B625FD0" w14:textId="77777777" w:rsidR="001800D4" w:rsidRDefault="001800D4" w:rsidP="001800D4">
      <w:pPr>
        <w:bidi/>
        <w:rPr>
          <w:rFonts w:cs="David" w:hint="cs"/>
          <w:u w:val="single"/>
          <w:rtl/>
        </w:rPr>
      </w:pPr>
    </w:p>
    <w:p w14:paraId="0802A5C7" w14:textId="77777777" w:rsidR="001800D4" w:rsidRDefault="001800D4" w:rsidP="001800D4">
      <w:pPr>
        <w:bidi/>
        <w:rPr>
          <w:rFonts w:cs="David" w:hint="cs"/>
          <w:u w:val="single"/>
          <w:rtl/>
        </w:rPr>
      </w:pPr>
    </w:p>
    <w:p w14:paraId="689E7678" w14:textId="77777777" w:rsidR="001800D4" w:rsidRDefault="001800D4" w:rsidP="001800D4">
      <w:pPr>
        <w:bidi/>
        <w:rPr>
          <w:rFonts w:cs="David" w:hint="cs"/>
          <w:u w:val="single"/>
          <w:rtl/>
        </w:rPr>
      </w:pPr>
    </w:p>
    <w:p w14:paraId="2233B5C2" w14:textId="77777777" w:rsidR="001800D4" w:rsidRDefault="001800D4" w:rsidP="001800D4">
      <w:pPr>
        <w:bidi/>
        <w:rPr>
          <w:rFonts w:cs="David" w:hint="cs"/>
          <w:u w:val="single"/>
          <w:rtl/>
        </w:rPr>
      </w:pPr>
    </w:p>
    <w:p w14:paraId="34D096FD" w14:textId="77777777" w:rsidR="001800D4" w:rsidRPr="001800D4" w:rsidRDefault="001800D4" w:rsidP="001800D4">
      <w:pPr>
        <w:bidi/>
        <w:rPr>
          <w:rFonts w:cs="David" w:hint="cs"/>
          <w:rtl/>
        </w:rPr>
      </w:pPr>
      <w:r w:rsidRPr="001800D4">
        <w:rPr>
          <w:rFonts w:cs="David" w:hint="cs"/>
          <w:u w:val="single"/>
          <w:rtl/>
        </w:rPr>
        <w:t>היו"ר דוד טל:</w:t>
      </w:r>
    </w:p>
    <w:p w14:paraId="413D34A3" w14:textId="77777777" w:rsidR="001800D4" w:rsidRPr="001800D4" w:rsidRDefault="001800D4" w:rsidP="001800D4">
      <w:pPr>
        <w:bidi/>
        <w:rPr>
          <w:rFonts w:cs="David" w:hint="cs"/>
          <w:rtl/>
        </w:rPr>
      </w:pPr>
    </w:p>
    <w:p w14:paraId="64192B0D" w14:textId="77777777" w:rsidR="001800D4" w:rsidRPr="001800D4" w:rsidRDefault="001800D4" w:rsidP="001800D4">
      <w:pPr>
        <w:bidi/>
        <w:rPr>
          <w:rFonts w:cs="David" w:hint="cs"/>
          <w:rtl/>
        </w:rPr>
      </w:pPr>
      <w:r w:rsidRPr="001800D4">
        <w:rPr>
          <w:rFonts w:cs="David" w:hint="cs"/>
          <w:rtl/>
        </w:rPr>
        <w:tab/>
        <w:t xml:space="preserve">הנושא הבא, </w:t>
      </w:r>
      <w:r w:rsidRPr="001800D4">
        <w:rPr>
          <w:rFonts w:cs="David" w:hint="eastAsia"/>
          <w:rtl/>
        </w:rPr>
        <w:t>קביעת</w:t>
      </w:r>
      <w:r w:rsidRPr="001800D4">
        <w:rPr>
          <w:rFonts w:cs="David"/>
          <w:rtl/>
        </w:rPr>
        <w:t xml:space="preserve"> </w:t>
      </w:r>
      <w:r w:rsidRPr="001800D4">
        <w:rPr>
          <w:rFonts w:cs="David" w:hint="eastAsia"/>
          <w:rtl/>
        </w:rPr>
        <w:t>ועדות</w:t>
      </w:r>
      <w:r w:rsidRPr="001800D4">
        <w:rPr>
          <w:rFonts w:cs="David"/>
        </w:rPr>
        <w:t xml:space="preserve"> </w:t>
      </w:r>
      <w:r w:rsidRPr="001800D4">
        <w:rPr>
          <w:rFonts w:cs="David"/>
          <w:rtl/>
        </w:rPr>
        <w:t>לדיון בהצעות חוק.</w:t>
      </w:r>
      <w:r w:rsidRPr="001800D4">
        <w:rPr>
          <w:rFonts w:cs="David" w:hint="cs"/>
          <w:rtl/>
        </w:rPr>
        <w:t xml:space="preserve"> ההצעה הראשונה היא </w:t>
      </w:r>
      <w:r w:rsidRPr="001800D4">
        <w:rPr>
          <w:rFonts w:cs="David" w:hint="cs"/>
          <w:b/>
          <w:bCs/>
          <w:rtl/>
        </w:rPr>
        <w:t>הצעת חוק התכנית להבראת כלכלת ישראל (תיקוני חקיקה להשגת יעדי התקציב והמדיניות הכלכלית לשנות הכספים 2003 ו- 2004) (תיקון-הצמדה לשכר הממוצע), התשס"ז-2007,</w:t>
      </w:r>
      <w:r w:rsidRPr="001800D4">
        <w:rPr>
          <w:rFonts w:cs="David" w:hint="cs"/>
          <w:rtl/>
        </w:rPr>
        <w:t xml:space="preserve"> של חברת הכנסת אורית נוקד.  אני חושב שוועדת הכספים הוא המקום הראוי, חברת הכנסת אורית נוקד, את מתנגדת לזה?</w:t>
      </w:r>
    </w:p>
    <w:p w14:paraId="349589C2" w14:textId="77777777" w:rsidR="001800D4" w:rsidRPr="001800D4" w:rsidRDefault="001800D4" w:rsidP="001800D4">
      <w:pPr>
        <w:bidi/>
        <w:rPr>
          <w:rFonts w:cs="David" w:hint="cs"/>
          <w:rtl/>
        </w:rPr>
      </w:pPr>
    </w:p>
    <w:p w14:paraId="67D2B0DD" w14:textId="77777777" w:rsidR="001800D4" w:rsidRPr="001800D4" w:rsidRDefault="001800D4" w:rsidP="001800D4">
      <w:pPr>
        <w:bidi/>
        <w:rPr>
          <w:rFonts w:cs="David" w:hint="cs"/>
          <w:u w:val="single"/>
          <w:rtl/>
        </w:rPr>
      </w:pPr>
      <w:r w:rsidRPr="001800D4">
        <w:rPr>
          <w:rFonts w:cs="David" w:hint="cs"/>
          <w:u w:val="single"/>
          <w:rtl/>
        </w:rPr>
        <w:t>אורית נוקד:</w:t>
      </w:r>
    </w:p>
    <w:p w14:paraId="18D802E0" w14:textId="77777777" w:rsidR="001800D4" w:rsidRPr="001800D4" w:rsidRDefault="001800D4" w:rsidP="001800D4">
      <w:pPr>
        <w:bidi/>
        <w:rPr>
          <w:rFonts w:cs="David" w:hint="cs"/>
          <w:rtl/>
        </w:rPr>
      </w:pPr>
    </w:p>
    <w:p w14:paraId="31F31721" w14:textId="77777777" w:rsidR="001800D4" w:rsidRPr="001800D4" w:rsidRDefault="001800D4" w:rsidP="001800D4">
      <w:pPr>
        <w:bidi/>
        <w:rPr>
          <w:rFonts w:cs="David" w:hint="cs"/>
          <w:rtl/>
        </w:rPr>
      </w:pPr>
      <w:r w:rsidRPr="001800D4">
        <w:rPr>
          <w:rFonts w:cs="David" w:hint="cs"/>
          <w:rtl/>
        </w:rPr>
        <w:tab/>
        <w:t xml:space="preserve"> לא.</w:t>
      </w:r>
    </w:p>
    <w:p w14:paraId="55CB18F7" w14:textId="77777777" w:rsidR="001800D4" w:rsidRPr="001800D4" w:rsidRDefault="001800D4" w:rsidP="001800D4">
      <w:pPr>
        <w:bidi/>
        <w:rPr>
          <w:rFonts w:cs="David" w:hint="cs"/>
          <w:rtl/>
        </w:rPr>
      </w:pPr>
    </w:p>
    <w:p w14:paraId="6B899C9C" w14:textId="77777777" w:rsidR="001800D4" w:rsidRPr="001800D4" w:rsidRDefault="001800D4" w:rsidP="001800D4">
      <w:pPr>
        <w:bidi/>
        <w:rPr>
          <w:rFonts w:cs="David" w:hint="cs"/>
          <w:u w:val="single"/>
          <w:rtl/>
        </w:rPr>
      </w:pPr>
      <w:r w:rsidRPr="001800D4">
        <w:rPr>
          <w:rFonts w:cs="David" w:hint="cs"/>
          <w:u w:val="single"/>
          <w:rtl/>
        </w:rPr>
        <w:t>היו"ר דוד טל:</w:t>
      </w:r>
    </w:p>
    <w:p w14:paraId="194A078F" w14:textId="77777777" w:rsidR="001800D4" w:rsidRPr="001800D4" w:rsidRDefault="001800D4" w:rsidP="001800D4">
      <w:pPr>
        <w:bidi/>
        <w:rPr>
          <w:rFonts w:cs="David" w:hint="cs"/>
          <w:rtl/>
        </w:rPr>
      </w:pPr>
    </w:p>
    <w:p w14:paraId="4810A83B" w14:textId="77777777" w:rsidR="001800D4" w:rsidRPr="001800D4" w:rsidRDefault="001800D4" w:rsidP="001800D4">
      <w:pPr>
        <w:bidi/>
        <w:rPr>
          <w:rFonts w:cs="David" w:hint="cs"/>
          <w:rtl/>
        </w:rPr>
      </w:pPr>
      <w:r w:rsidRPr="001800D4">
        <w:rPr>
          <w:rFonts w:cs="David" w:hint="cs"/>
          <w:rtl/>
        </w:rPr>
        <w:tab/>
        <w:t>מי בעד להעביר את הנושא לוועדת הכספים?</w:t>
      </w:r>
    </w:p>
    <w:p w14:paraId="4212AA83" w14:textId="77777777" w:rsidR="001800D4" w:rsidRPr="001800D4" w:rsidRDefault="001800D4" w:rsidP="001800D4">
      <w:pPr>
        <w:bidi/>
        <w:rPr>
          <w:rFonts w:cs="David" w:hint="cs"/>
          <w:rtl/>
        </w:rPr>
      </w:pPr>
    </w:p>
    <w:p w14:paraId="61243D94" w14:textId="77777777" w:rsidR="001800D4" w:rsidRPr="001800D4" w:rsidRDefault="001800D4" w:rsidP="001800D4">
      <w:pPr>
        <w:pStyle w:val="Heading8"/>
        <w:rPr>
          <w:sz w:val="24"/>
        </w:rPr>
      </w:pPr>
      <w:r w:rsidRPr="001800D4">
        <w:rPr>
          <w:rFonts w:hint="eastAsia"/>
          <w:sz w:val="24"/>
          <w:rtl/>
        </w:rPr>
        <w:t>הצבעה</w:t>
      </w:r>
    </w:p>
    <w:p w14:paraId="465B3660" w14:textId="77777777" w:rsidR="001800D4" w:rsidRPr="001800D4" w:rsidRDefault="001800D4" w:rsidP="001800D4">
      <w:pPr>
        <w:bidi/>
        <w:jc w:val="center"/>
        <w:rPr>
          <w:rFonts w:cs="David"/>
          <w:rtl/>
        </w:rPr>
      </w:pPr>
    </w:p>
    <w:p w14:paraId="3441D206" w14:textId="77777777" w:rsidR="001800D4" w:rsidRPr="001800D4" w:rsidRDefault="001800D4" w:rsidP="001800D4">
      <w:pPr>
        <w:bidi/>
        <w:jc w:val="center"/>
        <w:rPr>
          <w:rFonts w:cs="David" w:hint="cs"/>
          <w:rtl/>
        </w:rPr>
      </w:pPr>
      <w:r w:rsidRPr="001800D4">
        <w:rPr>
          <w:rFonts w:cs="David" w:hint="eastAsia"/>
          <w:rtl/>
        </w:rPr>
        <w:t>בעד</w:t>
      </w:r>
      <w:r w:rsidRPr="001800D4">
        <w:rPr>
          <w:rFonts w:cs="David"/>
          <w:rtl/>
        </w:rPr>
        <w:t>-</w:t>
      </w:r>
      <w:r w:rsidRPr="001800D4">
        <w:rPr>
          <w:rFonts w:cs="David" w:hint="cs"/>
          <w:rtl/>
        </w:rPr>
        <w:t>13</w:t>
      </w:r>
    </w:p>
    <w:p w14:paraId="5C22FF27" w14:textId="77777777" w:rsidR="001800D4" w:rsidRPr="001800D4" w:rsidRDefault="001800D4" w:rsidP="001800D4">
      <w:pPr>
        <w:bidi/>
        <w:jc w:val="center"/>
        <w:rPr>
          <w:rFonts w:cs="David" w:hint="cs"/>
          <w:rtl/>
        </w:rPr>
      </w:pPr>
      <w:r w:rsidRPr="001800D4">
        <w:rPr>
          <w:rFonts w:cs="David" w:hint="eastAsia"/>
          <w:rtl/>
        </w:rPr>
        <w:t>נגד</w:t>
      </w:r>
      <w:r w:rsidRPr="001800D4">
        <w:rPr>
          <w:rFonts w:cs="David"/>
          <w:rtl/>
        </w:rPr>
        <w:t>-</w:t>
      </w:r>
      <w:r w:rsidRPr="001800D4">
        <w:rPr>
          <w:rFonts w:cs="David" w:hint="cs"/>
          <w:rtl/>
        </w:rPr>
        <w:t>מיעוט</w:t>
      </w:r>
    </w:p>
    <w:p w14:paraId="45A3663E" w14:textId="77777777" w:rsidR="001800D4" w:rsidRPr="001800D4" w:rsidRDefault="001800D4" w:rsidP="001800D4">
      <w:pPr>
        <w:bidi/>
        <w:jc w:val="center"/>
        <w:rPr>
          <w:rFonts w:cs="David"/>
          <w:rtl/>
        </w:rPr>
      </w:pPr>
      <w:r w:rsidRPr="001800D4">
        <w:rPr>
          <w:rFonts w:cs="David" w:hint="eastAsia"/>
          <w:rtl/>
        </w:rPr>
        <w:t>נמנעים</w:t>
      </w:r>
      <w:r w:rsidRPr="001800D4">
        <w:rPr>
          <w:rFonts w:cs="David"/>
          <w:rtl/>
        </w:rPr>
        <w:t>-אין</w:t>
      </w:r>
    </w:p>
    <w:p w14:paraId="289621A8" w14:textId="77777777" w:rsidR="001800D4" w:rsidRPr="001800D4" w:rsidRDefault="001800D4" w:rsidP="001800D4">
      <w:pPr>
        <w:bidi/>
        <w:jc w:val="center"/>
        <w:rPr>
          <w:rFonts w:cs="David" w:hint="cs"/>
          <w:rtl/>
        </w:rPr>
      </w:pPr>
      <w:r w:rsidRPr="001800D4">
        <w:rPr>
          <w:rFonts w:cs="David" w:hint="eastAsia"/>
          <w:rtl/>
        </w:rPr>
        <w:t>ה</w:t>
      </w:r>
      <w:r w:rsidRPr="001800D4">
        <w:rPr>
          <w:rFonts w:cs="David" w:hint="cs"/>
          <w:rtl/>
        </w:rPr>
        <w:t>צעת החוק עברה לוועדת הכספים</w:t>
      </w:r>
    </w:p>
    <w:p w14:paraId="2295E84C" w14:textId="77777777" w:rsidR="001800D4" w:rsidRPr="001800D4" w:rsidRDefault="001800D4" w:rsidP="001800D4">
      <w:pPr>
        <w:bidi/>
        <w:rPr>
          <w:rFonts w:cs="David" w:hint="cs"/>
          <w:rtl/>
        </w:rPr>
      </w:pPr>
    </w:p>
    <w:p w14:paraId="6BFD8346" w14:textId="77777777" w:rsidR="001800D4" w:rsidRPr="001800D4" w:rsidRDefault="001800D4" w:rsidP="001800D4">
      <w:pPr>
        <w:bidi/>
        <w:rPr>
          <w:rFonts w:cs="David" w:hint="cs"/>
          <w:u w:val="single"/>
          <w:rtl/>
        </w:rPr>
      </w:pPr>
      <w:r w:rsidRPr="001800D4">
        <w:rPr>
          <w:rFonts w:cs="David" w:hint="cs"/>
          <w:u w:val="single"/>
          <w:rtl/>
        </w:rPr>
        <w:t>היו"ר דוד טל:</w:t>
      </w:r>
    </w:p>
    <w:p w14:paraId="77A20232" w14:textId="77777777" w:rsidR="001800D4" w:rsidRPr="001800D4" w:rsidRDefault="001800D4" w:rsidP="001800D4">
      <w:pPr>
        <w:bidi/>
        <w:rPr>
          <w:rFonts w:cs="David" w:hint="cs"/>
          <w:rtl/>
        </w:rPr>
      </w:pPr>
    </w:p>
    <w:p w14:paraId="1D3B3C6A" w14:textId="77777777" w:rsidR="001800D4" w:rsidRPr="001800D4" w:rsidRDefault="001800D4" w:rsidP="001800D4">
      <w:pPr>
        <w:bidi/>
        <w:rPr>
          <w:rFonts w:cs="David" w:hint="cs"/>
          <w:rtl/>
        </w:rPr>
      </w:pPr>
      <w:r w:rsidRPr="001800D4">
        <w:rPr>
          <w:rFonts w:cs="David" w:hint="cs"/>
          <w:rtl/>
        </w:rPr>
        <w:tab/>
        <w:t xml:space="preserve"> הצעת החוק תועבר לוועדת הכספים של הכנסת</w:t>
      </w:r>
      <w:r w:rsidRPr="001800D4">
        <w:rPr>
          <w:rFonts w:cs="David" w:hint="cs"/>
          <w:b/>
          <w:bCs/>
          <w:rtl/>
        </w:rPr>
        <w:t>. הצעות חוק עבודות נשים (תיקון- הארכת חופשת לידה), התשס"ז-2007</w:t>
      </w:r>
      <w:r w:rsidRPr="001800D4">
        <w:rPr>
          <w:rFonts w:cs="David" w:hint="cs"/>
          <w:rtl/>
        </w:rPr>
        <w:t xml:space="preserve"> </w:t>
      </w:r>
      <w:r w:rsidRPr="001800D4">
        <w:rPr>
          <w:rFonts w:cs="David"/>
          <w:rtl/>
        </w:rPr>
        <w:t>–</w:t>
      </w:r>
      <w:r w:rsidRPr="001800D4">
        <w:rPr>
          <w:rFonts w:cs="David" w:hint="cs"/>
          <w:rtl/>
        </w:rPr>
        <w:t xml:space="preserve"> של חבר הכנסת גדעון סער שלי יחימוביץ, דב חנין, </w:t>
      </w:r>
      <w:smartTag w:uri="urn:schemas-microsoft-com:office:smarttags" w:element="PersonName">
        <w:r w:rsidRPr="001800D4">
          <w:rPr>
            <w:rFonts w:cs="David" w:hint="cs"/>
            <w:rtl/>
          </w:rPr>
          <w:t>משה גפני</w:t>
        </w:r>
      </w:smartTag>
      <w:r w:rsidRPr="001800D4">
        <w:rPr>
          <w:rFonts w:cs="David" w:hint="cs"/>
          <w:rtl/>
        </w:rPr>
        <w:t xml:space="preserve">, נדיה חילו. </w:t>
      </w:r>
    </w:p>
    <w:p w14:paraId="048978EA" w14:textId="77777777" w:rsidR="001800D4" w:rsidRPr="001800D4" w:rsidRDefault="001800D4" w:rsidP="001800D4">
      <w:pPr>
        <w:bidi/>
        <w:rPr>
          <w:rFonts w:cs="David" w:hint="cs"/>
          <w:rtl/>
        </w:rPr>
      </w:pPr>
    </w:p>
    <w:p w14:paraId="28F06AA6" w14:textId="77777777" w:rsidR="001800D4" w:rsidRPr="001800D4" w:rsidRDefault="001800D4" w:rsidP="001800D4">
      <w:pPr>
        <w:bidi/>
        <w:rPr>
          <w:rFonts w:cs="David" w:hint="cs"/>
          <w:rtl/>
        </w:rPr>
      </w:pPr>
      <w:r w:rsidRPr="001800D4">
        <w:rPr>
          <w:rFonts w:cs="David" w:hint="cs"/>
          <w:u w:val="single"/>
          <w:rtl/>
        </w:rPr>
        <w:t>גדעון סער:</w:t>
      </w:r>
    </w:p>
    <w:p w14:paraId="2A381A47" w14:textId="77777777" w:rsidR="001800D4" w:rsidRPr="001800D4" w:rsidRDefault="001800D4" w:rsidP="001800D4">
      <w:pPr>
        <w:bidi/>
        <w:rPr>
          <w:rFonts w:cs="David" w:hint="cs"/>
          <w:rtl/>
        </w:rPr>
      </w:pPr>
    </w:p>
    <w:p w14:paraId="4554E392" w14:textId="77777777" w:rsidR="001800D4" w:rsidRPr="001800D4" w:rsidRDefault="001800D4" w:rsidP="001800D4">
      <w:pPr>
        <w:bidi/>
        <w:rPr>
          <w:rFonts w:cs="David" w:hint="cs"/>
          <w:rtl/>
        </w:rPr>
      </w:pPr>
      <w:r w:rsidRPr="001800D4">
        <w:rPr>
          <w:rFonts w:cs="David" w:hint="cs"/>
          <w:rtl/>
        </w:rPr>
        <w:tab/>
        <w:t xml:space="preserve"> הוועדה לקידום מעמד האישה כמו בסיבוב הקודם.</w:t>
      </w:r>
    </w:p>
    <w:p w14:paraId="64AB2058" w14:textId="77777777" w:rsidR="001800D4" w:rsidRPr="001800D4" w:rsidRDefault="001800D4" w:rsidP="001800D4">
      <w:pPr>
        <w:bidi/>
        <w:rPr>
          <w:rFonts w:cs="David" w:hint="cs"/>
          <w:rtl/>
        </w:rPr>
      </w:pPr>
    </w:p>
    <w:p w14:paraId="1404B4AD" w14:textId="77777777" w:rsidR="001800D4" w:rsidRPr="001800D4" w:rsidRDefault="001800D4" w:rsidP="001800D4">
      <w:pPr>
        <w:bidi/>
        <w:rPr>
          <w:rFonts w:cs="David" w:hint="cs"/>
          <w:u w:val="single"/>
          <w:rtl/>
        </w:rPr>
      </w:pPr>
      <w:r w:rsidRPr="001800D4">
        <w:rPr>
          <w:rFonts w:cs="David" w:hint="cs"/>
          <w:u w:val="single"/>
          <w:rtl/>
        </w:rPr>
        <w:t>היו"ר דוד טל:</w:t>
      </w:r>
    </w:p>
    <w:p w14:paraId="1394091F" w14:textId="77777777" w:rsidR="001800D4" w:rsidRPr="001800D4" w:rsidRDefault="001800D4" w:rsidP="001800D4">
      <w:pPr>
        <w:bidi/>
        <w:rPr>
          <w:rFonts w:cs="David" w:hint="cs"/>
          <w:rtl/>
        </w:rPr>
      </w:pPr>
    </w:p>
    <w:p w14:paraId="312EAD8C" w14:textId="77777777" w:rsidR="001800D4" w:rsidRPr="001800D4" w:rsidRDefault="001800D4" w:rsidP="001800D4">
      <w:pPr>
        <w:bidi/>
        <w:rPr>
          <w:rFonts w:cs="David" w:hint="cs"/>
          <w:rtl/>
        </w:rPr>
      </w:pPr>
      <w:r w:rsidRPr="001800D4">
        <w:rPr>
          <w:rFonts w:cs="David" w:hint="cs"/>
          <w:rtl/>
        </w:rPr>
        <w:tab/>
        <w:t xml:space="preserve"> אם אין הצעות אחרות, מי בעד הוועדה לקידום מעמד האישה?</w:t>
      </w:r>
    </w:p>
    <w:p w14:paraId="66C4B20B" w14:textId="77777777" w:rsidR="001800D4" w:rsidRPr="001800D4" w:rsidRDefault="001800D4" w:rsidP="001800D4">
      <w:pPr>
        <w:bidi/>
        <w:rPr>
          <w:rFonts w:cs="David" w:hint="cs"/>
          <w:rtl/>
        </w:rPr>
      </w:pPr>
    </w:p>
    <w:p w14:paraId="22EF3633" w14:textId="77777777" w:rsidR="001800D4" w:rsidRPr="001800D4" w:rsidRDefault="001800D4" w:rsidP="001800D4">
      <w:pPr>
        <w:pStyle w:val="Heading8"/>
        <w:rPr>
          <w:sz w:val="24"/>
        </w:rPr>
      </w:pPr>
      <w:r w:rsidRPr="001800D4">
        <w:rPr>
          <w:rFonts w:hint="eastAsia"/>
          <w:sz w:val="24"/>
          <w:rtl/>
        </w:rPr>
        <w:t>הצבעה</w:t>
      </w:r>
    </w:p>
    <w:p w14:paraId="4DFF1313" w14:textId="77777777" w:rsidR="001800D4" w:rsidRPr="001800D4" w:rsidRDefault="001800D4" w:rsidP="001800D4">
      <w:pPr>
        <w:bidi/>
        <w:jc w:val="center"/>
        <w:rPr>
          <w:rFonts w:cs="David"/>
          <w:rtl/>
        </w:rPr>
      </w:pPr>
    </w:p>
    <w:p w14:paraId="4D8BA3DB" w14:textId="77777777" w:rsidR="001800D4" w:rsidRPr="001800D4" w:rsidRDefault="001800D4" w:rsidP="001800D4">
      <w:pPr>
        <w:bidi/>
        <w:jc w:val="center"/>
        <w:rPr>
          <w:rFonts w:cs="David" w:hint="cs"/>
          <w:rtl/>
        </w:rPr>
      </w:pPr>
      <w:r w:rsidRPr="001800D4">
        <w:rPr>
          <w:rFonts w:cs="David" w:hint="eastAsia"/>
          <w:rtl/>
        </w:rPr>
        <w:t>בעד</w:t>
      </w:r>
      <w:r w:rsidRPr="001800D4">
        <w:rPr>
          <w:rFonts w:cs="David"/>
          <w:rtl/>
        </w:rPr>
        <w:t>-</w:t>
      </w:r>
      <w:r w:rsidRPr="001800D4">
        <w:rPr>
          <w:rFonts w:cs="David" w:hint="cs"/>
          <w:rtl/>
        </w:rPr>
        <w:t>רוב</w:t>
      </w:r>
    </w:p>
    <w:p w14:paraId="0119EE3E" w14:textId="77777777" w:rsidR="001800D4" w:rsidRPr="001800D4" w:rsidRDefault="001800D4" w:rsidP="001800D4">
      <w:pPr>
        <w:bidi/>
        <w:jc w:val="center"/>
        <w:rPr>
          <w:rFonts w:cs="David" w:hint="cs"/>
          <w:rtl/>
        </w:rPr>
      </w:pPr>
      <w:r w:rsidRPr="001800D4">
        <w:rPr>
          <w:rFonts w:cs="David" w:hint="eastAsia"/>
          <w:rtl/>
        </w:rPr>
        <w:t>נגד</w:t>
      </w:r>
      <w:r w:rsidRPr="001800D4">
        <w:rPr>
          <w:rFonts w:cs="David"/>
          <w:rtl/>
        </w:rPr>
        <w:t>-</w:t>
      </w:r>
      <w:r w:rsidRPr="001800D4">
        <w:rPr>
          <w:rFonts w:cs="David" w:hint="cs"/>
          <w:rtl/>
        </w:rPr>
        <w:t>מיעוט</w:t>
      </w:r>
    </w:p>
    <w:p w14:paraId="5AD5604B" w14:textId="77777777" w:rsidR="001800D4" w:rsidRPr="001800D4" w:rsidRDefault="001800D4" w:rsidP="001800D4">
      <w:pPr>
        <w:bidi/>
        <w:jc w:val="center"/>
        <w:rPr>
          <w:rFonts w:cs="David"/>
          <w:rtl/>
        </w:rPr>
      </w:pPr>
      <w:r w:rsidRPr="001800D4">
        <w:rPr>
          <w:rFonts w:cs="David" w:hint="eastAsia"/>
          <w:rtl/>
        </w:rPr>
        <w:t>נמנעים</w:t>
      </w:r>
      <w:r w:rsidRPr="001800D4">
        <w:rPr>
          <w:rFonts w:cs="David"/>
          <w:rtl/>
        </w:rPr>
        <w:t>-אין</w:t>
      </w:r>
    </w:p>
    <w:p w14:paraId="46DBF7B0" w14:textId="77777777" w:rsidR="001800D4" w:rsidRPr="001800D4" w:rsidRDefault="001800D4" w:rsidP="001800D4">
      <w:pPr>
        <w:bidi/>
        <w:jc w:val="center"/>
        <w:rPr>
          <w:rFonts w:cs="David"/>
          <w:rtl/>
        </w:rPr>
      </w:pPr>
      <w:r w:rsidRPr="001800D4">
        <w:rPr>
          <w:rFonts w:cs="David" w:hint="cs"/>
          <w:rtl/>
        </w:rPr>
        <w:t>הצעת החוק עברה לוועדה לקידום מעמד האישה</w:t>
      </w:r>
      <w:r w:rsidRPr="001800D4">
        <w:rPr>
          <w:rFonts w:cs="David"/>
          <w:rtl/>
        </w:rPr>
        <w:t>.</w:t>
      </w:r>
    </w:p>
    <w:p w14:paraId="7FB9E317" w14:textId="77777777" w:rsidR="001800D4" w:rsidRPr="001800D4" w:rsidRDefault="001800D4" w:rsidP="001800D4">
      <w:pPr>
        <w:bidi/>
        <w:rPr>
          <w:rFonts w:cs="David" w:hint="cs"/>
          <w:rtl/>
        </w:rPr>
      </w:pPr>
    </w:p>
    <w:p w14:paraId="1949E67D" w14:textId="77777777" w:rsidR="001800D4" w:rsidRPr="001800D4" w:rsidRDefault="001800D4" w:rsidP="001800D4">
      <w:pPr>
        <w:bidi/>
        <w:rPr>
          <w:rFonts w:cs="David" w:hint="cs"/>
          <w:rtl/>
        </w:rPr>
      </w:pPr>
    </w:p>
    <w:p w14:paraId="431C0A13" w14:textId="77777777" w:rsidR="001800D4" w:rsidRPr="001800D4" w:rsidRDefault="001800D4" w:rsidP="001800D4">
      <w:pPr>
        <w:bidi/>
        <w:rPr>
          <w:rFonts w:cs="David" w:hint="cs"/>
          <w:u w:val="single"/>
          <w:rtl/>
        </w:rPr>
      </w:pPr>
      <w:r w:rsidRPr="001800D4">
        <w:rPr>
          <w:rFonts w:cs="David" w:hint="cs"/>
          <w:u w:val="single"/>
          <w:rtl/>
        </w:rPr>
        <w:t>היו"ר דוד טל:</w:t>
      </w:r>
    </w:p>
    <w:p w14:paraId="25BB4B61" w14:textId="77777777" w:rsidR="001800D4" w:rsidRPr="001800D4" w:rsidRDefault="001800D4" w:rsidP="001800D4">
      <w:pPr>
        <w:bidi/>
        <w:rPr>
          <w:rFonts w:cs="David" w:hint="cs"/>
          <w:rtl/>
        </w:rPr>
      </w:pPr>
    </w:p>
    <w:p w14:paraId="1D477EDD" w14:textId="77777777" w:rsidR="001800D4" w:rsidRPr="001800D4" w:rsidRDefault="001800D4" w:rsidP="001800D4">
      <w:pPr>
        <w:bidi/>
        <w:rPr>
          <w:rFonts w:cs="David" w:hint="cs"/>
          <w:rtl/>
        </w:rPr>
      </w:pPr>
      <w:r w:rsidRPr="001800D4">
        <w:rPr>
          <w:rFonts w:cs="David" w:hint="cs"/>
          <w:rtl/>
        </w:rPr>
        <w:tab/>
        <w:t xml:space="preserve"> הנושא הועבר לוועדה לקידום מעמד האישה. הסעיף השלישי הוא </w:t>
      </w:r>
      <w:r w:rsidRPr="001800D4">
        <w:rPr>
          <w:rFonts w:cs="David" w:hint="cs"/>
          <w:b/>
          <w:bCs/>
          <w:rtl/>
        </w:rPr>
        <w:t xml:space="preserve">הצעת חוק לתיקון פקודת מס הכנסה (זיכוי וניכוי בגין הוצאות טיפול בילדים) התשס"ח-2008 </w:t>
      </w:r>
      <w:r w:rsidRPr="001800D4">
        <w:rPr>
          <w:rFonts w:cs="David" w:hint="cs"/>
          <w:rtl/>
        </w:rPr>
        <w:t>של חבר הכנסת גדעון סער וקבוצת חברי כנסת. אני צריך לומר שגם הסעיף הבא של חברת הכנסת נדיה חילו עוסק באותו דבר, נצביע על שני הנושאים ולאן שיעבור הסעיף השלישי יעבור גם הרביעי.</w:t>
      </w:r>
    </w:p>
    <w:p w14:paraId="5ADAA7B8" w14:textId="77777777" w:rsidR="001800D4" w:rsidRPr="001800D4" w:rsidRDefault="001800D4" w:rsidP="001800D4">
      <w:pPr>
        <w:bidi/>
        <w:rPr>
          <w:rFonts w:cs="David" w:hint="cs"/>
          <w:rtl/>
        </w:rPr>
      </w:pPr>
    </w:p>
    <w:p w14:paraId="116129F8" w14:textId="77777777" w:rsidR="001800D4" w:rsidRPr="001800D4" w:rsidRDefault="001800D4" w:rsidP="001800D4">
      <w:pPr>
        <w:bidi/>
        <w:rPr>
          <w:rFonts w:cs="David" w:hint="cs"/>
          <w:u w:val="single"/>
          <w:rtl/>
        </w:rPr>
      </w:pPr>
    </w:p>
    <w:p w14:paraId="5793C6B0" w14:textId="77777777" w:rsidR="001800D4" w:rsidRPr="001800D4" w:rsidRDefault="001800D4" w:rsidP="001800D4">
      <w:pPr>
        <w:bidi/>
        <w:rPr>
          <w:rFonts w:cs="David" w:hint="cs"/>
          <w:u w:val="single"/>
          <w:rtl/>
        </w:rPr>
      </w:pPr>
      <w:r w:rsidRPr="001800D4">
        <w:rPr>
          <w:rFonts w:cs="David" w:hint="cs"/>
          <w:u w:val="single"/>
          <w:rtl/>
        </w:rPr>
        <w:t>גדעון סער:</w:t>
      </w:r>
    </w:p>
    <w:p w14:paraId="5B3A4599" w14:textId="77777777" w:rsidR="001800D4" w:rsidRPr="001800D4" w:rsidRDefault="001800D4" w:rsidP="001800D4">
      <w:pPr>
        <w:pStyle w:val="BodyText"/>
        <w:rPr>
          <w:rFonts w:hint="cs"/>
          <w:sz w:val="24"/>
          <w:rtl/>
        </w:rPr>
      </w:pPr>
    </w:p>
    <w:p w14:paraId="658CDB7E" w14:textId="77777777" w:rsidR="001800D4" w:rsidRPr="001800D4" w:rsidRDefault="001800D4" w:rsidP="001800D4">
      <w:pPr>
        <w:pStyle w:val="BodyText"/>
        <w:rPr>
          <w:rFonts w:hint="cs"/>
          <w:sz w:val="24"/>
          <w:rtl/>
        </w:rPr>
      </w:pPr>
      <w:r w:rsidRPr="001800D4">
        <w:rPr>
          <w:rFonts w:hint="cs"/>
          <w:sz w:val="24"/>
          <w:rtl/>
        </w:rPr>
        <w:tab/>
        <w:t>אני מציע ששניהם יעברו לוועדה לקידום מעמד האישה, יש הצעה של  חבר כנסת מרגי מסיעת ש"ס שאמורה בסופו של דבר להתאחד גם.</w:t>
      </w:r>
    </w:p>
    <w:p w14:paraId="67CD539A" w14:textId="77777777" w:rsidR="001800D4" w:rsidRPr="001800D4" w:rsidRDefault="001800D4" w:rsidP="001800D4">
      <w:pPr>
        <w:bidi/>
        <w:rPr>
          <w:rFonts w:cs="David" w:hint="cs"/>
          <w:rtl/>
        </w:rPr>
      </w:pPr>
    </w:p>
    <w:p w14:paraId="4B0D2B30" w14:textId="77777777" w:rsidR="001800D4" w:rsidRPr="001800D4" w:rsidRDefault="001800D4" w:rsidP="001800D4">
      <w:pPr>
        <w:bidi/>
        <w:rPr>
          <w:rFonts w:cs="David" w:hint="cs"/>
          <w:rtl/>
        </w:rPr>
      </w:pPr>
      <w:r w:rsidRPr="001800D4">
        <w:rPr>
          <w:rFonts w:cs="David" w:hint="cs"/>
          <w:u w:val="single"/>
          <w:rtl/>
        </w:rPr>
        <w:t>היו"ר דוד טל:</w:t>
      </w:r>
    </w:p>
    <w:p w14:paraId="533EAE06" w14:textId="77777777" w:rsidR="001800D4" w:rsidRPr="001800D4" w:rsidRDefault="001800D4" w:rsidP="001800D4">
      <w:pPr>
        <w:bidi/>
        <w:rPr>
          <w:rFonts w:cs="David" w:hint="cs"/>
          <w:rtl/>
        </w:rPr>
      </w:pPr>
    </w:p>
    <w:p w14:paraId="26A6F100" w14:textId="77777777" w:rsidR="001800D4" w:rsidRPr="001800D4" w:rsidRDefault="001800D4" w:rsidP="001800D4">
      <w:pPr>
        <w:bidi/>
        <w:rPr>
          <w:rFonts w:cs="David" w:hint="cs"/>
          <w:rtl/>
        </w:rPr>
      </w:pPr>
      <w:r w:rsidRPr="001800D4">
        <w:rPr>
          <w:rFonts w:cs="David" w:hint="cs"/>
          <w:rtl/>
        </w:rPr>
        <w:tab/>
        <w:t>מי בעד להעביר לוועדה לקידום מעמד האישה?</w:t>
      </w:r>
    </w:p>
    <w:p w14:paraId="6D785827" w14:textId="77777777" w:rsidR="001800D4" w:rsidRPr="001800D4" w:rsidRDefault="001800D4" w:rsidP="001800D4">
      <w:pPr>
        <w:bidi/>
        <w:rPr>
          <w:rFonts w:cs="David" w:hint="cs"/>
          <w:rtl/>
        </w:rPr>
      </w:pPr>
    </w:p>
    <w:p w14:paraId="3CDAB120" w14:textId="77777777" w:rsidR="001800D4" w:rsidRPr="001800D4" w:rsidRDefault="001800D4" w:rsidP="001800D4">
      <w:pPr>
        <w:pStyle w:val="Heading8"/>
        <w:rPr>
          <w:sz w:val="24"/>
        </w:rPr>
      </w:pPr>
      <w:r w:rsidRPr="001800D4">
        <w:rPr>
          <w:rFonts w:hint="eastAsia"/>
          <w:sz w:val="24"/>
          <w:rtl/>
        </w:rPr>
        <w:t>הצבעה</w:t>
      </w:r>
    </w:p>
    <w:p w14:paraId="2CC9F444" w14:textId="77777777" w:rsidR="001800D4" w:rsidRPr="001800D4" w:rsidRDefault="001800D4" w:rsidP="001800D4">
      <w:pPr>
        <w:bidi/>
        <w:jc w:val="center"/>
        <w:rPr>
          <w:rFonts w:cs="David"/>
          <w:rtl/>
        </w:rPr>
      </w:pPr>
    </w:p>
    <w:p w14:paraId="5AAC8DCC" w14:textId="77777777" w:rsidR="001800D4" w:rsidRPr="001800D4" w:rsidRDefault="001800D4" w:rsidP="001800D4">
      <w:pPr>
        <w:bidi/>
        <w:jc w:val="center"/>
        <w:rPr>
          <w:rFonts w:cs="David" w:hint="cs"/>
          <w:rtl/>
        </w:rPr>
      </w:pPr>
      <w:r w:rsidRPr="001800D4">
        <w:rPr>
          <w:rFonts w:cs="David" w:hint="eastAsia"/>
          <w:rtl/>
        </w:rPr>
        <w:t>בעד</w:t>
      </w:r>
      <w:r w:rsidRPr="001800D4">
        <w:rPr>
          <w:rFonts w:cs="David"/>
          <w:rtl/>
        </w:rPr>
        <w:t>-</w:t>
      </w:r>
      <w:r w:rsidRPr="001800D4">
        <w:rPr>
          <w:rFonts w:cs="David" w:hint="cs"/>
          <w:rtl/>
        </w:rPr>
        <w:t>רוב</w:t>
      </w:r>
    </w:p>
    <w:p w14:paraId="28C8B4AF" w14:textId="77777777" w:rsidR="001800D4" w:rsidRPr="001800D4" w:rsidRDefault="001800D4" w:rsidP="001800D4">
      <w:pPr>
        <w:bidi/>
        <w:jc w:val="center"/>
        <w:rPr>
          <w:rFonts w:cs="David" w:hint="cs"/>
          <w:rtl/>
        </w:rPr>
      </w:pPr>
      <w:r w:rsidRPr="001800D4">
        <w:rPr>
          <w:rFonts w:cs="David" w:hint="eastAsia"/>
          <w:rtl/>
        </w:rPr>
        <w:t>נגד</w:t>
      </w:r>
      <w:r w:rsidRPr="001800D4">
        <w:rPr>
          <w:rFonts w:cs="David"/>
          <w:rtl/>
        </w:rPr>
        <w:t>-</w:t>
      </w:r>
      <w:r w:rsidRPr="001800D4">
        <w:rPr>
          <w:rFonts w:cs="David" w:hint="cs"/>
          <w:rtl/>
        </w:rPr>
        <w:t>מיעוט</w:t>
      </w:r>
    </w:p>
    <w:p w14:paraId="36C874CB" w14:textId="77777777" w:rsidR="001800D4" w:rsidRPr="001800D4" w:rsidRDefault="001800D4" w:rsidP="001800D4">
      <w:pPr>
        <w:bidi/>
        <w:jc w:val="center"/>
        <w:rPr>
          <w:rFonts w:cs="David"/>
          <w:rtl/>
        </w:rPr>
      </w:pPr>
      <w:r w:rsidRPr="001800D4">
        <w:rPr>
          <w:rFonts w:cs="David" w:hint="eastAsia"/>
          <w:rtl/>
        </w:rPr>
        <w:t>נמנעים</w:t>
      </w:r>
      <w:r w:rsidRPr="001800D4">
        <w:rPr>
          <w:rFonts w:cs="David"/>
          <w:rtl/>
        </w:rPr>
        <w:t>-אין</w:t>
      </w:r>
    </w:p>
    <w:p w14:paraId="433553B5" w14:textId="77777777" w:rsidR="001800D4" w:rsidRPr="001800D4" w:rsidRDefault="001800D4" w:rsidP="001800D4">
      <w:pPr>
        <w:bidi/>
        <w:jc w:val="center"/>
        <w:rPr>
          <w:rFonts w:cs="David"/>
          <w:rtl/>
        </w:rPr>
      </w:pPr>
      <w:r w:rsidRPr="001800D4">
        <w:rPr>
          <w:rFonts w:cs="David" w:hint="cs"/>
          <w:rtl/>
        </w:rPr>
        <w:t>הצעות החוק עברו לוועדה לקידום מעמד האישה</w:t>
      </w:r>
      <w:r w:rsidRPr="001800D4">
        <w:rPr>
          <w:rFonts w:cs="David"/>
          <w:rtl/>
        </w:rPr>
        <w:t>.</w:t>
      </w:r>
    </w:p>
    <w:p w14:paraId="6FD916ED" w14:textId="77777777" w:rsidR="001800D4" w:rsidRPr="001800D4" w:rsidRDefault="001800D4" w:rsidP="001800D4">
      <w:pPr>
        <w:bidi/>
        <w:rPr>
          <w:rFonts w:cs="David" w:hint="cs"/>
          <w:rtl/>
        </w:rPr>
      </w:pPr>
    </w:p>
    <w:p w14:paraId="76516992" w14:textId="77777777" w:rsidR="001800D4" w:rsidRPr="001800D4" w:rsidRDefault="001800D4" w:rsidP="001800D4">
      <w:pPr>
        <w:bidi/>
        <w:rPr>
          <w:rFonts w:cs="David" w:hint="cs"/>
          <w:rtl/>
        </w:rPr>
      </w:pPr>
      <w:r w:rsidRPr="001800D4">
        <w:rPr>
          <w:rFonts w:cs="David" w:hint="cs"/>
          <w:u w:val="single"/>
          <w:rtl/>
        </w:rPr>
        <w:t>היו"ר דוד טל:</w:t>
      </w:r>
    </w:p>
    <w:p w14:paraId="2C4C0066" w14:textId="77777777" w:rsidR="001800D4" w:rsidRPr="001800D4" w:rsidRDefault="001800D4" w:rsidP="001800D4">
      <w:pPr>
        <w:bidi/>
        <w:rPr>
          <w:rFonts w:cs="David" w:hint="cs"/>
          <w:rtl/>
        </w:rPr>
      </w:pPr>
    </w:p>
    <w:p w14:paraId="7AB8145B" w14:textId="77777777" w:rsidR="001800D4" w:rsidRPr="001800D4" w:rsidRDefault="001800D4" w:rsidP="001800D4">
      <w:pPr>
        <w:bidi/>
        <w:rPr>
          <w:rFonts w:cs="David" w:hint="cs"/>
          <w:rtl/>
        </w:rPr>
      </w:pPr>
      <w:r w:rsidRPr="001800D4">
        <w:rPr>
          <w:rFonts w:cs="David" w:hint="cs"/>
          <w:rtl/>
        </w:rPr>
        <w:tab/>
        <w:t xml:space="preserve">גם הצעת החוק של גדעון סער וגם הצעת החוק של חברת הכנסת נדיה חילו יועברו לוועדה לקידום מעמד האישה. הצעת חוק לימודי בטיחות בדרכים  התשס"ז-2007, של חברי הכנסת גלעד ארדן ורונית תירוש. לאן גברתי חברת הכנסת תירוש רוצה להעביר את הצעת החוק? </w:t>
      </w:r>
    </w:p>
    <w:p w14:paraId="02F1D5F5" w14:textId="77777777" w:rsidR="001800D4" w:rsidRPr="001800D4" w:rsidRDefault="001800D4" w:rsidP="001800D4">
      <w:pPr>
        <w:bidi/>
        <w:rPr>
          <w:rFonts w:cs="David" w:hint="cs"/>
          <w:rtl/>
        </w:rPr>
      </w:pPr>
    </w:p>
    <w:p w14:paraId="12A9C4E4" w14:textId="77777777" w:rsidR="001800D4" w:rsidRPr="001800D4" w:rsidRDefault="001800D4" w:rsidP="001800D4">
      <w:pPr>
        <w:bidi/>
        <w:rPr>
          <w:rFonts w:cs="David" w:hint="cs"/>
          <w:rtl/>
        </w:rPr>
      </w:pPr>
      <w:r w:rsidRPr="001800D4">
        <w:rPr>
          <w:rFonts w:cs="David" w:hint="cs"/>
          <w:u w:val="single"/>
          <w:rtl/>
        </w:rPr>
        <w:t>רונית תירוש:</w:t>
      </w:r>
    </w:p>
    <w:p w14:paraId="15F30ABE" w14:textId="77777777" w:rsidR="001800D4" w:rsidRPr="001800D4" w:rsidRDefault="001800D4" w:rsidP="001800D4">
      <w:pPr>
        <w:bidi/>
        <w:rPr>
          <w:rFonts w:cs="David" w:hint="cs"/>
          <w:rtl/>
        </w:rPr>
      </w:pPr>
    </w:p>
    <w:p w14:paraId="27EFD013" w14:textId="77777777" w:rsidR="001800D4" w:rsidRPr="001800D4" w:rsidRDefault="001800D4" w:rsidP="001800D4">
      <w:pPr>
        <w:bidi/>
        <w:rPr>
          <w:rFonts w:cs="David" w:hint="cs"/>
          <w:rtl/>
        </w:rPr>
      </w:pPr>
      <w:r w:rsidRPr="001800D4">
        <w:rPr>
          <w:rFonts w:cs="David" w:hint="cs"/>
          <w:rtl/>
        </w:rPr>
        <w:tab/>
        <w:t>אני מבקשת לוועדת כלכלה זה  מתואם עם חבר הכנסת מלכיאור.</w:t>
      </w:r>
    </w:p>
    <w:p w14:paraId="360E3375" w14:textId="77777777" w:rsidR="001800D4" w:rsidRPr="001800D4" w:rsidRDefault="001800D4" w:rsidP="001800D4">
      <w:pPr>
        <w:bidi/>
        <w:rPr>
          <w:rFonts w:cs="David" w:hint="cs"/>
          <w:rtl/>
        </w:rPr>
      </w:pPr>
      <w:r w:rsidRPr="001800D4">
        <w:rPr>
          <w:rFonts w:cs="David" w:hint="cs"/>
          <w:rtl/>
        </w:rPr>
        <w:t xml:space="preserve">  </w:t>
      </w:r>
    </w:p>
    <w:p w14:paraId="59D8DF14" w14:textId="77777777" w:rsidR="001800D4" w:rsidRPr="001800D4" w:rsidRDefault="001800D4" w:rsidP="001800D4">
      <w:pPr>
        <w:bidi/>
        <w:rPr>
          <w:rFonts w:cs="David" w:hint="cs"/>
          <w:rtl/>
        </w:rPr>
      </w:pPr>
      <w:r w:rsidRPr="001800D4">
        <w:rPr>
          <w:rFonts w:cs="David" w:hint="cs"/>
          <w:u w:val="single"/>
          <w:rtl/>
        </w:rPr>
        <w:t>היו"ר דוד טל:</w:t>
      </w:r>
    </w:p>
    <w:p w14:paraId="6FF2D85B" w14:textId="77777777" w:rsidR="001800D4" w:rsidRPr="001800D4" w:rsidRDefault="001800D4" w:rsidP="001800D4">
      <w:pPr>
        <w:bidi/>
        <w:rPr>
          <w:rFonts w:cs="David" w:hint="cs"/>
          <w:rtl/>
        </w:rPr>
      </w:pPr>
    </w:p>
    <w:p w14:paraId="52630FF2" w14:textId="77777777" w:rsidR="001800D4" w:rsidRPr="001800D4" w:rsidRDefault="001800D4" w:rsidP="001800D4">
      <w:pPr>
        <w:bidi/>
        <w:ind w:firstLine="567"/>
        <w:rPr>
          <w:rFonts w:cs="David" w:hint="cs"/>
          <w:rtl/>
        </w:rPr>
      </w:pPr>
      <w:r w:rsidRPr="001800D4">
        <w:rPr>
          <w:rFonts w:cs="David" w:hint="cs"/>
          <w:rtl/>
        </w:rPr>
        <w:t>חבר הכנסת מלכיאור אכן רשם לי שהוא לא רוצה שזה יעבור אליו, אז זה לוועדת כלכלה, מי בעד להעביר את הנושא לוועדת הכלכלה?</w:t>
      </w:r>
    </w:p>
    <w:p w14:paraId="3D679E8A" w14:textId="77777777" w:rsidR="001800D4" w:rsidRPr="001800D4" w:rsidRDefault="001800D4" w:rsidP="001800D4">
      <w:pPr>
        <w:bidi/>
        <w:rPr>
          <w:rFonts w:cs="David" w:hint="cs"/>
          <w:rtl/>
        </w:rPr>
      </w:pPr>
    </w:p>
    <w:p w14:paraId="4B39F5FD" w14:textId="77777777" w:rsidR="001800D4" w:rsidRPr="001800D4" w:rsidRDefault="001800D4" w:rsidP="001800D4">
      <w:pPr>
        <w:pStyle w:val="Heading8"/>
        <w:rPr>
          <w:sz w:val="24"/>
        </w:rPr>
      </w:pPr>
      <w:r w:rsidRPr="001800D4">
        <w:rPr>
          <w:rFonts w:hint="eastAsia"/>
          <w:sz w:val="24"/>
          <w:rtl/>
        </w:rPr>
        <w:t>הצבעה</w:t>
      </w:r>
    </w:p>
    <w:p w14:paraId="099ECD4B" w14:textId="77777777" w:rsidR="001800D4" w:rsidRPr="001800D4" w:rsidRDefault="001800D4" w:rsidP="001800D4">
      <w:pPr>
        <w:bidi/>
        <w:jc w:val="center"/>
        <w:rPr>
          <w:rFonts w:cs="David"/>
          <w:rtl/>
        </w:rPr>
      </w:pPr>
    </w:p>
    <w:p w14:paraId="2C367CAE" w14:textId="77777777" w:rsidR="001800D4" w:rsidRPr="001800D4" w:rsidRDefault="001800D4" w:rsidP="001800D4">
      <w:pPr>
        <w:bidi/>
        <w:jc w:val="center"/>
        <w:rPr>
          <w:rFonts w:cs="David" w:hint="cs"/>
          <w:rtl/>
        </w:rPr>
      </w:pPr>
      <w:r w:rsidRPr="001800D4">
        <w:rPr>
          <w:rFonts w:cs="David" w:hint="eastAsia"/>
          <w:rtl/>
        </w:rPr>
        <w:t>בעד</w:t>
      </w:r>
      <w:r w:rsidRPr="001800D4">
        <w:rPr>
          <w:rFonts w:cs="David"/>
          <w:rtl/>
        </w:rPr>
        <w:t>-</w:t>
      </w:r>
      <w:r w:rsidRPr="001800D4">
        <w:rPr>
          <w:rFonts w:cs="David" w:hint="cs"/>
          <w:rtl/>
        </w:rPr>
        <w:t>רוב</w:t>
      </w:r>
    </w:p>
    <w:p w14:paraId="4159EF29" w14:textId="77777777" w:rsidR="001800D4" w:rsidRPr="001800D4" w:rsidRDefault="001800D4" w:rsidP="001800D4">
      <w:pPr>
        <w:bidi/>
        <w:jc w:val="center"/>
        <w:rPr>
          <w:rFonts w:cs="David" w:hint="cs"/>
          <w:rtl/>
        </w:rPr>
      </w:pPr>
      <w:r w:rsidRPr="001800D4">
        <w:rPr>
          <w:rFonts w:cs="David" w:hint="eastAsia"/>
          <w:rtl/>
        </w:rPr>
        <w:t>נגד</w:t>
      </w:r>
      <w:r w:rsidRPr="001800D4">
        <w:rPr>
          <w:rFonts w:cs="David"/>
          <w:rtl/>
        </w:rPr>
        <w:t>-</w:t>
      </w:r>
      <w:r w:rsidRPr="001800D4">
        <w:rPr>
          <w:rFonts w:cs="David" w:hint="cs"/>
          <w:rtl/>
        </w:rPr>
        <w:t>מיעוט</w:t>
      </w:r>
    </w:p>
    <w:p w14:paraId="3238CA77" w14:textId="77777777" w:rsidR="001800D4" w:rsidRPr="001800D4" w:rsidRDefault="001800D4" w:rsidP="001800D4">
      <w:pPr>
        <w:bidi/>
        <w:jc w:val="center"/>
        <w:rPr>
          <w:rFonts w:cs="David"/>
          <w:rtl/>
        </w:rPr>
      </w:pPr>
      <w:r w:rsidRPr="001800D4">
        <w:rPr>
          <w:rFonts w:cs="David" w:hint="eastAsia"/>
          <w:rtl/>
        </w:rPr>
        <w:t>נמנעים</w:t>
      </w:r>
      <w:r w:rsidRPr="001800D4">
        <w:rPr>
          <w:rFonts w:cs="David"/>
          <w:rtl/>
        </w:rPr>
        <w:t>-אין</w:t>
      </w:r>
    </w:p>
    <w:p w14:paraId="47BC1783" w14:textId="77777777" w:rsidR="001800D4" w:rsidRPr="001800D4" w:rsidRDefault="001800D4" w:rsidP="001800D4">
      <w:pPr>
        <w:bidi/>
        <w:jc w:val="center"/>
        <w:rPr>
          <w:rFonts w:cs="David"/>
          <w:rtl/>
        </w:rPr>
      </w:pPr>
      <w:r w:rsidRPr="001800D4">
        <w:rPr>
          <w:rFonts w:cs="David" w:hint="cs"/>
          <w:rtl/>
        </w:rPr>
        <w:t>הצעת החוק עברה לוועדת הכלכלה.</w:t>
      </w:r>
      <w:r w:rsidRPr="001800D4">
        <w:rPr>
          <w:rFonts w:cs="David"/>
          <w:rtl/>
        </w:rPr>
        <w:t>.</w:t>
      </w:r>
    </w:p>
    <w:p w14:paraId="15DEE617" w14:textId="77777777" w:rsidR="001800D4" w:rsidRDefault="001800D4" w:rsidP="001800D4">
      <w:pPr>
        <w:bidi/>
        <w:jc w:val="center"/>
        <w:rPr>
          <w:rFonts w:cs="David" w:hint="cs"/>
          <w:b/>
          <w:bCs/>
          <w:rtl/>
        </w:rPr>
      </w:pPr>
      <w:r w:rsidRPr="001800D4">
        <w:rPr>
          <w:rFonts w:cs="David"/>
          <w:rtl/>
        </w:rPr>
        <w:br w:type="page"/>
      </w:r>
    </w:p>
    <w:p w14:paraId="232DD09B" w14:textId="77777777" w:rsidR="001800D4" w:rsidRDefault="001800D4" w:rsidP="001800D4">
      <w:pPr>
        <w:bidi/>
        <w:jc w:val="center"/>
        <w:rPr>
          <w:rFonts w:cs="David" w:hint="cs"/>
          <w:b/>
          <w:bCs/>
          <w:rtl/>
        </w:rPr>
      </w:pPr>
    </w:p>
    <w:p w14:paraId="2FA89264" w14:textId="77777777" w:rsidR="001800D4" w:rsidRDefault="001800D4" w:rsidP="001800D4">
      <w:pPr>
        <w:bidi/>
        <w:jc w:val="center"/>
        <w:rPr>
          <w:rFonts w:cs="David" w:hint="cs"/>
          <w:b/>
          <w:bCs/>
          <w:rtl/>
        </w:rPr>
      </w:pPr>
    </w:p>
    <w:p w14:paraId="7104D620" w14:textId="77777777" w:rsidR="001800D4" w:rsidRPr="001800D4" w:rsidRDefault="001800D4" w:rsidP="001800D4">
      <w:pPr>
        <w:bidi/>
        <w:jc w:val="center"/>
        <w:rPr>
          <w:rFonts w:cs="David" w:hint="cs"/>
          <w:b/>
          <w:bCs/>
          <w:u w:val="single"/>
          <w:rtl/>
        </w:rPr>
      </w:pPr>
      <w:r w:rsidRPr="001800D4">
        <w:rPr>
          <w:rFonts w:cs="David" w:hint="eastAsia"/>
          <w:b/>
          <w:bCs/>
          <w:rtl/>
        </w:rPr>
        <w:t>קביעת</w:t>
      </w:r>
      <w:r w:rsidRPr="001800D4">
        <w:rPr>
          <w:rFonts w:cs="David"/>
          <w:b/>
          <w:bCs/>
          <w:rtl/>
        </w:rPr>
        <w:t xml:space="preserve"> </w:t>
      </w:r>
      <w:r w:rsidRPr="001800D4">
        <w:rPr>
          <w:rFonts w:cs="David" w:hint="eastAsia"/>
          <w:b/>
          <w:bCs/>
          <w:rtl/>
        </w:rPr>
        <w:t>ועדה</w:t>
      </w:r>
      <w:r w:rsidRPr="001800D4">
        <w:rPr>
          <w:rFonts w:cs="David"/>
          <w:b/>
          <w:bCs/>
        </w:rPr>
        <w:t xml:space="preserve"> </w:t>
      </w:r>
      <w:r w:rsidRPr="001800D4">
        <w:rPr>
          <w:rFonts w:cs="David"/>
          <w:b/>
          <w:bCs/>
          <w:rtl/>
        </w:rPr>
        <w:t>לדיון בהצעה לסדר היום בנושא:</w:t>
      </w:r>
      <w:r w:rsidRPr="001800D4">
        <w:rPr>
          <w:rFonts w:cs="David"/>
          <w:b/>
          <w:bCs/>
        </w:rPr>
        <w:t>"</w:t>
      </w:r>
      <w:r w:rsidRPr="001800D4">
        <w:rPr>
          <w:rFonts w:cs="David" w:hint="eastAsia"/>
          <w:b/>
          <w:bCs/>
          <w:rtl/>
        </w:rPr>
        <w:t>דקירת</w:t>
      </w:r>
      <w:r w:rsidRPr="001800D4">
        <w:rPr>
          <w:rFonts w:cs="David"/>
          <w:b/>
          <w:bCs/>
        </w:rPr>
        <w:t xml:space="preserve"> </w:t>
      </w:r>
      <w:r w:rsidRPr="001800D4">
        <w:rPr>
          <w:rFonts w:cs="David"/>
          <w:b/>
          <w:bCs/>
          <w:rtl/>
        </w:rPr>
        <w:t xml:space="preserve">רופא בבית החולים קפלן ותופעת </w:t>
      </w:r>
      <w:r w:rsidRPr="001800D4">
        <w:rPr>
          <w:rFonts w:cs="David" w:hint="eastAsia"/>
          <w:b/>
          <w:bCs/>
          <w:u w:val="single"/>
          <w:rtl/>
        </w:rPr>
        <w:t>האלימות</w:t>
      </w:r>
      <w:r w:rsidRPr="001800D4">
        <w:rPr>
          <w:rFonts w:cs="David"/>
          <w:b/>
          <w:bCs/>
          <w:u w:val="single"/>
        </w:rPr>
        <w:t xml:space="preserve"> </w:t>
      </w:r>
      <w:r w:rsidRPr="001800D4">
        <w:rPr>
          <w:rFonts w:cs="David"/>
          <w:b/>
          <w:bCs/>
          <w:u w:val="single"/>
          <w:rtl/>
        </w:rPr>
        <w:t>בבתי החולים</w:t>
      </w:r>
      <w:r w:rsidRPr="001800D4">
        <w:rPr>
          <w:rFonts w:cs="David" w:hint="cs"/>
          <w:b/>
          <w:bCs/>
          <w:u w:val="single"/>
          <w:rtl/>
        </w:rPr>
        <w:t>"</w:t>
      </w:r>
      <w:r w:rsidRPr="001800D4">
        <w:rPr>
          <w:rFonts w:cs="David"/>
          <w:b/>
          <w:bCs/>
          <w:u w:val="single"/>
          <w:rtl/>
        </w:rPr>
        <w:t>.</w:t>
      </w:r>
    </w:p>
    <w:p w14:paraId="6197749F" w14:textId="77777777" w:rsidR="001800D4" w:rsidRPr="001800D4" w:rsidRDefault="001800D4" w:rsidP="001800D4">
      <w:pPr>
        <w:bidi/>
        <w:rPr>
          <w:rFonts w:cs="David" w:hint="cs"/>
          <w:rtl/>
        </w:rPr>
      </w:pPr>
    </w:p>
    <w:p w14:paraId="0A61E04A" w14:textId="77777777" w:rsidR="001800D4" w:rsidRDefault="001800D4" w:rsidP="001800D4">
      <w:pPr>
        <w:bidi/>
        <w:rPr>
          <w:rFonts w:cs="David" w:hint="cs"/>
          <w:u w:val="single"/>
          <w:rtl/>
        </w:rPr>
      </w:pPr>
    </w:p>
    <w:p w14:paraId="67E63944" w14:textId="77777777" w:rsidR="001800D4" w:rsidRDefault="001800D4" w:rsidP="001800D4">
      <w:pPr>
        <w:bidi/>
        <w:rPr>
          <w:rFonts w:cs="David" w:hint="cs"/>
          <w:u w:val="single"/>
          <w:rtl/>
        </w:rPr>
      </w:pPr>
    </w:p>
    <w:p w14:paraId="062FE35D" w14:textId="77777777" w:rsidR="001800D4" w:rsidRPr="001800D4" w:rsidRDefault="001800D4" w:rsidP="001800D4">
      <w:pPr>
        <w:bidi/>
        <w:rPr>
          <w:rFonts w:cs="David" w:hint="cs"/>
          <w:rtl/>
        </w:rPr>
      </w:pPr>
      <w:r w:rsidRPr="001800D4">
        <w:rPr>
          <w:rFonts w:cs="David" w:hint="cs"/>
          <w:u w:val="single"/>
          <w:rtl/>
        </w:rPr>
        <w:t>היו"ר דוד טל:</w:t>
      </w:r>
    </w:p>
    <w:p w14:paraId="76320B59" w14:textId="77777777" w:rsidR="001800D4" w:rsidRPr="001800D4" w:rsidRDefault="001800D4" w:rsidP="001800D4">
      <w:pPr>
        <w:bidi/>
        <w:rPr>
          <w:rFonts w:cs="David" w:hint="cs"/>
          <w:rtl/>
        </w:rPr>
      </w:pPr>
    </w:p>
    <w:p w14:paraId="78EA47BF" w14:textId="77777777" w:rsidR="001800D4" w:rsidRPr="001800D4" w:rsidRDefault="001800D4" w:rsidP="001800D4">
      <w:pPr>
        <w:bidi/>
        <w:rPr>
          <w:rFonts w:cs="David" w:hint="cs"/>
          <w:rtl/>
        </w:rPr>
      </w:pPr>
      <w:r w:rsidRPr="001800D4">
        <w:rPr>
          <w:rFonts w:cs="David" w:hint="cs"/>
          <w:rtl/>
        </w:rPr>
        <w:tab/>
        <w:t xml:space="preserve">הנושא הבא, </w:t>
      </w:r>
      <w:r w:rsidRPr="001800D4">
        <w:rPr>
          <w:rFonts w:cs="David" w:hint="eastAsia"/>
          <w:rtl/>
        </w:rPr>
        <w:t>קביעת</w:t>
      </w:r>
      <w:r w:rsidRPr="001800D4">
        <w:rPr>
          <w:rFonts w:cs="David"/>
          <w:rtl/>
        </w:rPr>
        <w:t xml:space="preserve"> </w:t>
      </w:r>
      <w:r w:rsidRPr="001800D4">
        <w:rPr>
          <w:rFonts w:cs="David" w:hint="eastAsia"/>
          <w:rtl/>
        </w:rPr>
        <w:t>ועדה</w:t>
      </w:r>
      <w:r w:rsidRPr="001800D4">
        <w:rPr>
          <w:rFonts w:cs="David"/>
        </w:rPr>
        <w:t xml:space="preserve"> </w:t>
      </w:r>
      <w:r w:rsidRPr="001800D4">
        <w:rPr>
          <w:rFonts w:cs="David"/>
          <w:rtl/>
        </w:rPr>
        <w:t>לדיון בהצעה לסדר היום בנושא:</w:t>
      </w:r>
      <w:r w:rsidRPr="001800D4">
        <w:rPr>
          <w:rFonts w:cs="David"/>
        </w:rPr>
        <w:t>"</w:t>
      </w:r>
      <w:r w:rsidRPr="001800D4">
        <w:rPr>
          <w:rFonts w:cs="David" w:hint="eastAsia"/>
          <w:rtl/>
        </w:rPr>
        <w:t>דקירת</w:t>
      </w:r>
      <w:r w:rsidRPr="001800D4">
        <w:rPr>
          <w:rFonts w:cs="David"/>
        </w:rPr>
        <w:t xml:space="preserve"> </w:t>
      </w:r>
      <w:r w:rsidRPr="001800D4">
        <w:rPr>
          <w:rFonts w:cs="David"/>
          <w:rtl/>
        </w:rPr>
        <w:t xml:space="preserve">רופא בבית החולים קפלן ותופעת </w:t>
      </w:r>
      <w:r w:rsidRPr="001800D4">
        <w:rPr>
          <w:rFonts w:cs="David" w:hint="eastAsia"/>
          <w:rtl/>
        </w:rPr>
        <w:t>האלימות</w:t>
      </w:r>
      <w:r w:rsidRPr="001800D4">
        <w:rPr>
          <w:rFonts w:cs="David"/>
        </w:rPr>
        <w:t xml:space="preserve"> </w:t>
      </w:r>
      <w:r w:rsidRPr="001800D4">
        <w:rPr>
          <w:rFonts w:cs="David"/>
          <w:rtl/>
        </w:rPr>
        <w:t>בבתי החולים</w:t>
      </w:r>
      <w:r w:rsidRPr="001800D4">
        <w:rPr>
          <w:rFonts w:cs="David" w:hint="cs"/>
          <w:rtl/>
        </w:rPr>
        <w:t>" של חברי הכנסת דב חנין, אופיר פינס, יואל חסון, יצחק אהרונוביץ,  יעקב מרגי, ניסן סלומינסקי, עבאס זכור ורן כהן. חבר הכנסת פינס מבקש שההצעה תעבור לו</w:t>
      </w:r>
      <w:smartTag w:uri="urn:schemas-microsoft-com:office:smarttags" w:element="PersonName">
        <w:r w:rsidRPr="001800D4">
          <w:rPr>
            <w:rFonts w:cs="David" w:hint="cs"/>
            <w:rtl/>
          </w:rPr>
          <w:t>ועדת העבודה הרווחה והבריאות</w:t>
        </w:r>
      </w:smartTag>
      <w:r w:rsidRPr="001800D4">
        <w:rPr>
          <w:rFonts w:cs="David" w:hint="cs"/>
          <w:rtl/>
        </w:rPr>
        <w:t>. יש מתנגדים? מי בעד להעביר את זה לו</w:t>
      </w:r>
      <w:smartTag w:uri="urn:schemas-microsoft-com:office:smarttags" w:element="PersonName">
        <w:r w:rsidRPr="001800D4">
          <w:rPr>
            <w:rFonts w:cs="David" w:hint="cs"/>
            <w:rtl/>
          </w:rPr>
          <w:t>ועדת העבודה הרווחה והבריאות</w:t>
        </w:r>
      </w:smartTag>
      <w:r w:rsidRPr="001800D4">
        <w:rPr>
          <w:rFonts w:cs="David" w:hint="cs"/>
          <w:rtl/>
        </w:rPr>
        <w:t>?</w:t>
      </w:r>
    </w:p>
    <w:p w14:paraId="4ECF5250" w14:textId="77777777" w:rsidR="001800D4" w:rsidRPr="001800D4" w:rsidRDefault="001800D4" w:rsidP="001800D4">
      <w:pPr>
        <w:bidi/>
        <w:rPr>
          <w:rFonts w:cs="David" w:hint="cs"/>
          <w:rtl/>
        </w:rPr>
      </w:pPr>
    </w:p>
    <w:p w14:paraId="02959E82" w14:textId="77777777" w:rsidR="001800D4" w:rsidRPr="001800D4" w:rsidRDefault="001800D4" w:rsidP="001800D4">
      <w:pPr>
        <w:pStyle w:val="Heading8"/>
        <w:rPr>
          <w:sz w:val="24"/>
        </w:rPr>
      </w:pPr>
      <w:r w:rsidRPr="001800D4">
        <w:rPr>
          <w:rFonts w:hint="eastAsia"/>
          <w:sz w:val="24"/>
          <w:rtl/>
        </w:rPr>
        <w:t>הצבעה</w:t>
      </w:r>
    </w:p>
    <w:p w14:paraId="40EE93BA" w14:textId="77777777" w:rsidR="001800D4" w:rsidRPr="001800D4" w:rsidRDefault="001800D4" w:rsidP="001800D4">
      <w:pPr>
        <w:bidi/>
        <w:jc w:val="center"/>
        <w:rPr>
          <w:rFonts w:cs="David"/>
          <w:rtl/>
        </w:rPr>
      </w:pPr>
    </w:p>
    <w:p w14:paraId="1BA630C0" w14:textId="77777777" w:rsidR="001800D4" w:rsidRPr="001800D4" w:rsidRDefault="001800D4" w:rsidP="001800D4">
      <w:pPr>
        <w:bidi/>
        <w:jc w:val="center"/>
        <w:rPr>
          <w:rFonts w:cs="David" w:hint="cs"/>
          <w:rtl/>
        </w:rPr>
      </w:pPr>
      <w:r w:rsidRPr="001800D4">
        <w:rPr>
          <w:rFonts w:cs="David" w:hint="eastAsia"/>
          <w:rtl/>
        </w:rPr>
        <w:t>בעד</w:t>
      </w:r>
      <w:r w:rsidRPr="001800D4">
        <w:rPr>
          <w:rFonts w:cs="David"/>
          <w:rtl/>
        </w:rPr>
        <w:t>-</w:t>
      </w:r>
      <w:r w:rsidRPr="001800D4">
        <w:rPr>
          <w:rFonts w:cs="David" w:hint="cs"/>
          <w:rtl/>
        </w:rPr>
        <w:t>9</w:t>
      </w:r>
    </w:p>
    <w:p w14:paraId="51A8E8A0" w14:textId="77777777" w:rsidR="001800D4" w:rsidRPr="001800D4" w:rsidRDefault="001800D4" w:rsidP="001800D4">
      <w:pPr>
        <w:bidi/>
        <w:jc w:val="center"/>
        <w:rPr>
          <w:rFonts w:cs="David" w:hint="cs"/>
          <w:rtl/>
        </w:rPr>
      </w:pPr>
      <w:r w:rsidRPr="001800D4">
        <w:rPr>
          <w:rFonts w:cs="David" w:hint="eastAsia"/>
          <w:rtl/>
        </w:rPr>
        <w:t>נגד</w:t>
      </w:r>
      <w:r w:rsidRPr="001800D4">
        <w:rPr>
          <w:rFonts w:cs="David"/>
          <w:rtl/>
        </w:rPr>
        <w:t>-</w:t>
      </w:r>
      <w:r w:rsidRPr="001800D4">
        <w:rPr>
          <w:rFonts w:cs="David" w:hint="cs"/>
          <w:rtl/>
        </w:rPr>
        <w:t>אין</w:t>
      </w:r>
    </w:p>
    <w:p w14:paraId="57F128C7" w14:textId="77777777" w:rsidR="001800D4" w:rsidRPr="001800D4" w:rsidRDefault="001800D4" w:rsidP="001800D4">
      <w:pPr>
        <w:bidi/>
        <w:jc w:val="center"/>
        <w:rPr>
          <w:rFonts w:cs="David"/>
          <w:rtl/>
        </w:rPr>
      </w:pPr>
      <w:r w:rsidRPr="001800D4">
        <w:rPr>
          <w:rFonts w:cs="David" w:hint="eastAsia"/>
          <w:rtl/>
        </w:rPr>
        <w:t>נמנעים</w:t>
      </w:r>
      <w:r w:rsidRPr="001800D4">
        <w:rPr>
          <w:rFonts w:cs="David"/>
          <w:rtl/>
        </w:rPr>
        <w:t>-אין</w:t>
      </w:r>
    </w:p>
    <w:p w14:paraId="59B62E49" w14:textId="77777777" w:rsidR="001800D4" w:rsidRPr="001800D4" w:rsidRDefault="001800D4" w:rsidP="001800D4">
      <w:pPr>
        <w:bidi/>
        <w:jc w:val="center"/>
        <w:rPr>
          <w:rFonts w:cs="David"/>
          <w:rtl/>
        </w:rPr>
      </w:pPr>
      <w:r w:rsidRPr="001800D4">
        <w:rPr>
          <w:rFonts w:cs="David" w:hint="cs"/>
          <w:rtl/>
        </w:rPr>
        <w:t>הנושא הועבר לו</w:t>
      </w:r>
      <w:smartTag w:uri="urn:schemas-microsoft-com:office:smarttags" w:element="PersonName">
        <w:r w:rsidRPr="001800D4">
          <w:rPr>
            <w:rFonts w:cs="David" w:hint="cs"/>
            <w:rtl/>
          </w:rPr>
          <w:t>ועדת העבודה הרווחה והבריאות</w:t>
        </w:r>
      </w:smartTag>
      <w:r w:rsidRPr="001800D4">
        <w:rPr>
          <w:rFonts w:cs="David" w:hint="cs"/>
          <w:rtl/>
        </w:rPr>
        <w:t>.</w:t>
      </w:r>
    </w:p>
    <w:p w14:paraId="3D1A981C" w14:textId="77777777" w:rsidR="001800D4" w:rsidRPr="001800D4" w:rsidRDefault="001800D4" w:rsidP="001800D4">
      <w:pPr>
        <w:bidi/>
        <w:rPr>
          <w:rFonts w:cs="David" w:hint="cs"/>
          <w:rtl/>
        </w:rPr>
      </w:pPr>
    </w:p>
    <w:p w14:paraId="404A5219" w14:textId="77777777" w:rsidR="001800D4" w:rsidRPr="001800D4" w:rsidRDefault="001800D4" w:rsidP="001800D4">
      <w:pPr>
        <w:bidi/>
        <w:rPr>
          <w:rFonts w:cs="David" w:hint="cs"/>
          <w:u w:val="single"/>
          <w:rtl/>
        </w:rPr>
      </w:pPr>
      <w:r w:rsidRPr="001800D4">
        <w:rPr>
          <w:rFonts w:cs="David" w:hint="cs"/>
          <w:u w:val="single"/>
          <w:rtl/>
        </w:rPr>
        <w:t>היו"ר דוד טל:</w:t>
      </w:r>
    </w:p>
    <w:p w14:paraId="7E3C6072" w14:textId="77777777" w:rsidR="001800D4" w:rsidRPr="001800D4" w:rsidRDefault="001800D4" w:rsidP="001800D4">
      <w:pPr>
        <w:bidi/>
        <w:rPr>
          <w:rFonts w:cs="David" w:hint="cs"/>
          <w:rtl/>
        </w:rPr>
      </w:pPr>
    </w:p>
    <w:p w14:paraId="6D4CEDAC" w14:textId="77777777" w:rsidR="001800D4" w:rsidRPr="001800D4" w:rsidRDefault="001800D4" w:rsidP="001800D4">
      <w:pPr>
        <w:bidi/>
        <w:rPr>
          <w:rFonts w:cs="David" w:hint="cs"/>
          <w:rtl/>
        </w:rPr>
      </w:pPr>
      <w:r w:rsidRPr="001800D4">
        <w:rPr>
          <w:rFonts w:cs="David" w:hint="cs"/>
          <w:rtl/>
        </w:rPr>
        <w:tab/>
        <w:t xml:space="preserve"> תודה ההצעה תועבר לוועדת העודה הרווחה והבריאות של הכנסת.</w:t>
      </w:r>
    </w:p>
    <w:p w14:paraId="3B46CDDB" w14:textId="77777777" w:rsidR="001800D4" w:rsidRPr="001800D4" w:rsidRDefault="001800D4" w:rsidP="001800D4">
      <w:pPr>
        <w:bidi/>
        <w:rPr>
          <w:rFonts w:cs="David" w:hint="cs"/>
          <w:rtl/>
        </w:rPr>
      </w:pPr>
      <w:r w:rsidRPr="001800D4">
        <w:rPr>
          <w:rFonts w:cs="David"/>
          <w:rtl/>
        </w:rPr>
        <w:br w:type="page"/>
      </w:r>
    </w:p>
    <w:p w14:paraId="26541377" w14:textId="77777777" w:rsidR="001800D4" w:rsidRDefault="001800D4" w:rsidP="001800D4">
      <w:pPr>
        <w:bidi/>
        <w:jc w:val="center"/>
        <w:rPr>
          <w:rFonts w:cs="David" w:hint="cs"/>
          <w:b/>
          <w:bCs/>
          <w:rtl/>
        </w:rPr>
      </w:pPr>
    </w:p>
    <w:p w14:paraId="027B8BF5" w14:textId="77777777" w:rsidR="001800D4" w:rsidRDefault="001800D4" w:rsidP="001800D4">
      <w:pPr>
        <w:bidi/>
        <w:jc w:val="center"/>
        <w:rPr>
          <w:rFonts w:cs="David" w:hint="cs"/>
          <w:b/>
          <w:bCs/>
          <w:rtl/>
        </w:rPr>
      </w:pPr>
    </w:p>
    <w:p w14:paraId="58B4F3AB" w14:textId="77777777" w:rsidR="001800D4" w:rsidRDefault="001800D4" w:rsidP="001800D4">
      <w:pPr>
        <w:bidi/>
        <w:jc w:val="center"/>
        <w:rPr>
          <w:rFonts w:cs="David" w:hint="cs"/>
          <w:b/>
          <w:bCs/>
          <w:rtl/>
        </w:rPr>
      </w:pPr>
    </w:p>
    <w:p w14:paraId="30F4D3C5" w14:textId="77777777" w:rsidR="001800D4" w:rsidRDefault="001800D4" w:rsidP="001800D4">
      <w:pPr>
        <w:bidi/>
        <w:jc w:val="center"/>
        <w:rPr>
          <w:rFonts w:cs="David" w:hint="cs"/>
          <w:b/>
          <w:bCs/>
          <w:rtl/>
        </w:rPr>
      </w:pPr>
    </w:p>
    <w:p w14:paraId="3B6D0595" w14:textId="77777777" w:rsidR="001800D4" w:rsidRPr="001800D4" w:rsidRDefault="001800D4" w:rsidP="001800D4">
      <w:pPr>
        <w:bidi/>
        <w:jc w:val="center"/>
        <w:rPr>
          <w:rFonts w:cs="David"/>
          <w:b/>
          <w:bCs/>
          <w:u w:val="single"/>
        </w:rPr>
      </w:pPr>
      <w:r w:rsidRPr="001800D4">
        <w:rPr>
          <w:rFonts w:cs="David" w:hint="eastAsia"/>
          <w:b/>
          <w:bCs/>
          <w:rtl/>
        </w:rPr>
        <w:t>פניית</w:t>
      </w:r>
      <w:r w:rsidRPr="001800D4">
        <w:rPr>
          <w:rFonts w:cs="David"/>
          <w:b/>
          <w:bCs/>
          <w:rtl/>
        </w:rPr>
        <w:t xml:space="preserve"> יו"</w:t>
      </w:r>
      <w:r w:rsidRPr="001800D4">
        <w:rPr>
          <w:rFonts w:cs="David" w:hint="eastAsia"/>
          <w:b/>
          <w:bCs/>
          <w:rtl/>
        </w:rPr>
        <w:t>ר</w:t>
      </w:r>
      <w:r w:rsidRPr="001800D4">
        <w:rPr>
          <w:rFonts w:cs="David"/>
          <w:b/>
          <w:bCs/>
          <w:rtl/>
        </w:rPr>
        <w:t xml:space="preserve"> ועדת הכלכלה בדבר טענת חריגה מגדר נושא הצעת חוק הגנת </w:t>
      </w:r>
      <w:r w:rsidRPr="001800D4">
        <w:rPr>
          <w:rFonts w:cs="David" w:hint="eastAsia"/>
          <w:b/>
          <w:bCs/>
          <w:rtl/>
        </w:rPr>
        <w:t>הצרכן</w:t>
      </w:r>
      <w:r w:rsidRPr="001800D4">
        <w:rPr>
          <w:rFonts w:cs="David"/>
          <w:b/>
          <w:bCs/>
          <w:rtl/>
        </w:rPr>
        <w:t xml:space="preserve"> (תיקון מס' 27) </w:t>
      </w:r>
      <w:r w:rsidRPr="001800D4">
        <w:rPr>
          <w:rFonts w:cs="David"/>
          <w:b/>
          <w:bCs/>
          <w:u w:val="single"/>
          <w:rtl/>
        </w:rPr>
        <w:t xml:space="preserve">(מספר מזערי של פריטים במכירה מיוחדת), </w:t>
      </w:r>
      <w:r w:rsidRPr="001800D4">
        <w:rPr>
          <w:rFonts w:cs="David" w:hint="eastAsia"/>
          <w:b/>
          <w:bCs/>
          <w:u w:val="single"/>
          <w:rtl/>
        </w:rPr>
        <w:t>התשס</w:t>
      </w:r>
      <w:r w:rsidRPr="001800D4">
        <w:rPr>
          <w:rFonts w:cs="David"/>
          <w:b/>
          <w:bCs/>
          <w:u w:val="single"/>
          <w:rtl/>
        </w:rPr>
        <w:t>"</w:t>
      </w:r>
      <w:r w:rsidRPr="001800D4">
        <w:rPr>
          <w:rFonts w:cs="David" w:hint="eastAsia"/>
          <w:b/>
          <w:bCs/>
          <w:u w:val="single"/>
          <w:rtl/>
        </w:rPr>
        <w:t>ח</w:t>
      </w:r>
      <w:r w:rsidRPr="001800D4">
        <w:rPr>
          <w:rFonts w:cs="David"/>
          <w:b/>
          <w:bCs/>
          <w:u w:val="single"/>
          <w:rtl/>
        </w:rPr>
        <w:t>-2008, הנדונה בוועדת הכלכלה.</w:t>
      </w:r>
    </w:p>
    <w:p w14:paraId="607BF6E0" w14:textId="77777777" w:rsidR="001800D4" w:rsidRDefault="001800D4" w:rsidP="001800D4">
      <w:pPr>
        <w:bidi/>
        <w:rPr>
          <w:rFonts w:cs="David" w:hint="cs"/>
          <w:u w:val="single"/>
          <w:rtl/>
        </w:rPr>
      </w:pPr>
    </w:p>
    <w:p w14:paraId="0EBACFBC" w14:textId="77777777" w:rsidR="001800D4" w:rsidRDefault="001800D4" w:rsidP="001800D4">
      <w:pPr>
        <w:bidi/>
        <w:rPr>
          <w:rFonts w:cs="David" w:hint="cs"/>
          <w:u w:val="single"/>
          <w:rtl/>
        </w:rPr>
      </w:pPr>
    </w:p>
    <w:p w14:paraId="2FC02967" w14:textId="77777777" w:rsidR="001800D4" w:rsidRPr="001800D4" w:rsidRDefault="001800D4" w:rsidP="001800D4">
      <w:pPr>
        <w:bidi/>
        <w:rPr>
          <w:rFonts w:cs="David" w:hint="cs"/>
          <w:u w:val="single"/>
          <w:rtl/>
        </w:rPr>
      </w:pPr>
    </w:p>
    <w:p w14:paraId="7A01208B" w14:textId="77777777" w:rsidR="001800D4" w:rsidRPr="001800D4" w:rsidRDefault="001800D4" w:rsidP="001800D4">
      <w:pPr>
        <w:bidi/>
        <w:rPr>
          <w:rFonts w:cs="David" w:hint="cs"/>
          <w:rtl/>
        </w:rPr>
      </w:pPr>
      <w:r w:rsidRPr="001800D4">
        <w:rPr>
          <w:rFonts w:cs="David" w:hint="cs"/>
          <w:u w:val="single"/>
          <w:rtl/>
        </w:rPr>
        <w:t>היו"ר דוד טל:</w:t>
      </w:r>
    </w:p>
    <w:p w14:paraId="184A6351" w14:textId="77777777" w:rsidR="001800D4" w:rsidRPr="001800D4" w:rsidRDefault="001800D4" w:rsidP="001800D4">
      <w:pPr>
        <w:bidi/>
        <w:rPr>
          <w:rFonts w:cs="David" w:hint="cs"/>
          <w:rtl/>
        </w:rPr>
      </w:pPr>
    </w:p>
    <w:p w14:paraId="78D0E6C6" w14:textId="77777777" w:rsidR="001800D4" w:rsidRPr="001800D4" w:rsidRDefault="001800D4" w:rsidP="001800D4">
      <w:pPr>
        <w:bidi/>
        <w:ind w:firstLine="567"/>
        <w:rPr>
          <w:rFonts w:cs="David" w:hint="cs"/>
          <w:rtl/>
        </w:rPr>
      </w:pPr>
      <w:r w:rsidRPr="001800D4">
        <w:rPr>
          <w:rFonts w:cs="David" w:hint="cs"/>
          <w:rtl/>
        </w:rPr>
        <w:t xml:space="preserve">הנושא הבא, </w:t>
      </w:r>
      <w:r w:rsidRPr="001800D4">
        <w:rPr>
          <w:rFonts w:cs="David" w:hint="eastAsia"/>
          <w:rtl/>
        </w:rPr>
        <w:t>פניית</w:t>
      </w:r>
      <w:r w:rsidRPr="001800D4">
        <w:rPr>
          <w:rFonts w:cs="David"/>
          <w:rtl/>
        </w:rPr>
        <w:t xml:space="preserve"> יו"</w:t>
      </w:r>
      <w:r w:rsidRPr="001800D4">
        <w:rPr>
          <w:rFonts w:cs="David" w:hint="eastAsia"/>
          <w:rtl/>
        </w:rPr>
        <w:t>ר</w:t>
      </w:r>
      <w:r w:rsidRPr="001800D4">
        <w:rPr>
          <w:rFonts w:cs="David"/>
          <w:rtl/>
        </w:rPr>
        <w:t xml:space="preserve"> ועדת הכלכלה בדבר טענת חריגה מגדר נושא הצעת חוק הגנת </w:t>
      </w:r>
      <w:r w:rsidRPr="001800D4">
        <w:rPr>
          <w:rFonts w:cs="David" w:hint="eastAsia"/>
          <w:rtl/>
        </w:rPr>
        <w:t>הצרכן</w:t>
      </w:r>
      <w:r w:rsidRPr="001800D4">
        <w:rPr>
          <w:rFonts w:cs="David"/>
          <w:rtl/>
        </w:rPr>
        <w:t xml:space="preserve"> (תיקון מס' 27) (מספר מזערי של פריטים במכירה מיוחדת), </w:t>
      </w:r>
      <w:r w:rsidRPr="001800D4">
        <w:rPr>
          <w:rFonts w:cs="David" w:hint="eastAsia"/>
          <w:rtl/>
        </w:rPr>
        <w:t>התשס</w:t>
      </w:r>
      <w:r w:rsidRPr="001800D4">
        <w:rPr>
          <w:rFonts w:cs="David"/>
          <w:rtl/>
        </w:rPr>
        <w:t>"</w:t>
      </w:r>
      <w:r w:rsidRPr="001800D4">
        <w:rPr>
          <w:rFonts w:cs="David" w:hint="eastAsia"/>
          <w:rtl/>
        </w:rPr>
        <w:t>ח</w:t>
      </w:r>
      <w:r w:rsidRPr="001800D4">
        <w:rPr>
          <w:rFonts w:cs="David"/>
          <w:rtl/>
        </w:rPr>
        <w:t>-2008, הנדונה בוועדת הכלכלה.</w:t>
      </w:r>
      <w:r w:rsidRPr="001800D4">
        <w:rPr>
          <w:rFonts w:cs="David" w:hint="cs"/>
          <w:rtl/>
        </w:rPr>
        <w:t xml:space="preserve"> אני רוצה לציין שהטענה שנשמעה היא לא טענה של יושב ראש הוועדה אלא טענה של נציגי משרד המשפטים כמדומני, והיועצת המשפטית שלנו תציג את העניין.</w:t>
      </w:r>
    </w:p>
    <w:p w14:paraId="01323DA8" w14:textId="77777777" w:rsidR="001800D4" w:rsidRPr="001800D4" w:rsidRDefault="001800D4" w:rsidP="001800D4">
      <w:pPr>
        <w:bidi/>
        <w:rPr>
          <w:rFonts w:cs="David" w:hint="cs"/>
          <w:rtl/>
        </w:rPr>
      </w:pPr>
    </w:p>
    <w:p w14:paraId="7F741617" w14:textId="77777777" w:rsidR="001800D4" w:rsidRPr="001800D4" w:rsidRDefault="001800D4" w:rsidP="001800D4">
      <w:pPr>
        <w:bidi/>
        <w:rPr>
          <w:rFonts w:cs="David" w:hint="cs"/>
          <w:u w:val="single"/>
          <w:rtl/>
        </w:rPr>
      </w:pPr>
      <w:r w:rsidRPr="001800D4">
        <w:rPr>
          <w:rFonts w:cs="David" w:hint="cs"/>
          <w:u w:val="single"/>
          <w:rtl/>
        </w:rPr>
        <w:t>אתי בנדלר:</w:t>
      </w:r>
    </w:p>
    <w:p w14:paraId="23807C2D" w14:textId="77777777" w:rsidR="001800D4" w:rsidRPr="001800D4" w:rsidRDefault="001800D4" w:rsidP="001800D4">
      <w:pPr>
        <w:bidi/>
        <w:rPr>
          <w:rFonts w:cs="David" w:hint="cs"/>
          <w:rtl/>
        </w:rPr>
      </w:pPr>
    </w:p>
    <w:p w14:paraId="1328871E" w14:textId="77777777" w:rsidR="001800D4" w:rsidRPr="001800D4" w:rsidRDefault="001800D4" w:rsidP="001800D4">
      <w:pPr>
        <w:bidi/>
        <w:rPr>
          <w:rFonts w:cs="David" w:hint="cs"/>
          <w:rtl/>
        </w:rPr>
      </w:pPr>
      <w:r w:rsidRPr="001800D4">
        <w:rPr>
          <w:rFonts w:cs="David" w:hint="cs"/>
          <w:rtl/>
        </w:rPr>
        <w:tab/>
        <w:t xml:space="preserve">חוק הגנת הצרכן קובע שורה ארוכה של הוראות נורמטיביות ביחסים בין צרכן ובין עוסק וסעיף 23 שבו קובע עבירות ועונשים בשל הפרת אותן הוראות. הסעיף הזה קובע למעשה שלוש מדרגות של עונשים לפי חומרת ההפרה. הדרגה הראשונה בחוק הגנת הצרכן קובעת עונש על המפר, לפי רשימה של עבירות שמנויות שם, עונש של שנת מאסר, או קנס פי שבעה מהקנס הנקוב בסעיף 61א(2) בחוק העונשין העומד היום על 26,100 ש"ח. </w:t>
      </w:r>
    </w:p>
    <w:p w14:paraId="14D4494A" w14:textId="77777777" w:rsidR="001800D4" w:rsidRPr="001800D4" w:rsidRDefault="001800D4" w:rsidP="001800D4">
      <w:pPr>
        <w:bidi/>
        <w:rPr>
          <w:rFonts w:cs="David" w:hint="cs"/>
          <w:rtl/>
        </w:rPr>
      </w:pPr>
    </w:p>
    <w:p w14:paraId="2F0C68FC" w14:textId="77777777" w:rsidR="001800D4" w:rsidRPr="001800D4" w:rsidRDefault="001800D4" w:rsidP="001800D4">
      <w:pPr>
        <w:bidi/>
        <w:ind w:firstLine="567"/>
        <w:rPr>
          <w:rFonts w:cs="David" w:hint="cs"/>
          <w:rtl/>
        </w:rPr>
      </w:pPr>
      <w:r w:rsidRPr="001800D4">
        <w:rPr>
          <w:rFonts w:cs="David" w:hint="cs"/>
          <w:rtl/>
        </w:rPr>
        <w:t xml:space="preserve">הדרגה השנייה היא אותה רמת קנס, דהיינו פי שבעה מהקנס הנקוב בסעיף 61א(2) אך ללא עונש מאסר. הדרגה השלישית היא קנס של פי שלושה מהקנס הנקוב בסעיף 61א(2) לחוק העונשין, זה פי שלושה. </w:t>
      </w:r>
      <w:r w:rsidRPr="001800D4">
        <w:rPr>
          <w:rFonts w:cs="David" w:hint="cs"/>
          <w:rtl/>
        </w:rPr>
        <w:tab/>
      </w:r>
    </w:p>
    <w:p w14:paraId="0A2461DE" w14:textId="77777777" w:rsidR="001800D4" w:rsidRPr="001800D4" w:rsidRDefault="001800D4" w:rsidP="001800D4">
      <w:pPr>
        <w:bidi/>
        <w:rPr>
          <w:rFonts w:cs="David" w:hint="cs"/>
          <w:rtl/>
        </w:rPr>
      </w:pPr>
    </w:p>
    <w:p w14:paraId="30CB3EB7" w14:textId="77777777" w:rsidR="001800D4" w:rsidRPr="001800D4" w:rsidRDefault="001800D4" w:rsidP="001800D4">
      <w:pPr>
        <w:bidi/>
        <w:rPr>
          <w:rFonts w:cs="David" w:hint="cs"/>
          <w:rtl/>
        </w:rPr>
      </w:pPr>
      <w:r w:rsidRPr="001800D4">
        <w:rPr>
          <w:rFonts w:cs="David" w:hint="cs"/>
          <w:rtl/>
        </w:rPr>
        <w:tab/>
        <w:t>ועדת הכלכלה דנה בהצעת חוק חדשה שעניינה הצגת או גילוי מספר פריטים הכלולים במכירה מיוחדת. לאחר קביעת הנורמה, לפיה על עוסק לגלות לצרכן את מספר הפריטים הכלולים במכירה מיוחדת שהוא מפרסם, שיש מכירה בהנחה מסוימת, הוא צריך לגלות גם כמה פריטים מוצעים באותה הנחה, דנה הוועדה מהו העונש הראוי בשל הפרת ההוראה הזו על ידי עוסק.</w:t>
      </w:r>
    </w:p>
    <w:p w14:paraId="0031CDBF" w14:textId="77777777" w:rsidR="001800D4" w:rsidRPr="001800D4" w:rsidRDefault="001800D4" w:rsidP="001800D4">
      <w:pPr>
        <w:bidi/>
        <w:rPr>
          <w:rFonts w:cs="David" w:hint="cs"/>
          <w:rtl/>
        </w:rPr>
      </w:pPr>
    </w:p>
    <w:p w14:paraId="11AED502" w14:textId="77777777" w:rsidR="001800D4" w:rsidRPr="001800D4" w:rsidRDefault="001800D4" w:rsidP="001800D4">
      <w:pPr>
        <w:bidi/>
        <w:rPr>
          <w:rFonts w:cs="David" w:hint="cs"/>
          <w:rtl/>
        </w:rPr>
      </w:pPr>
      <w:r w:rsidRPr="001800D4">
        <w:rPr>
          <w:rFonts w:cs="David" w:hint="cs"/>
          <w:rtl/>
        </w:rPr>
        <w:tab/>
        <w:t>כיום, הסעיף הזה שהוועדה אישרה הוא תיקון לסעיף 15 וסעיף 15 כלול היום בדרגה הנמוכה של פי שלושה מהקנס הנקוב בסעיף 61א(2).</w:t>
      </w:r>
    </w:p>
    <w:p w14:paraId="7B2E5F2D" w14:textId="77777777" w:rsidR="001800D4" w:rsidRPr="001800D4" w:rsidRDefault="001800D4" w:rsidP="001800D4">
      <w:pPr>
        <w:bidi/>
        <w:rPr>
          <w:rFonts w:cs="David" w:hint="cs"/>
          <w:rtl/>
        </w:rPr>
      </w:pPr>
    </w:p>
    <w:p w14:paraId="3D064B6C" w14:textId="77777777" w:rsidR="001800D4" w:rsidRPr="001800D4" w:rsidRDefault="001800D4" w:rsidP="001800D4">
      <w:pPr>
        <w:bidi/>
        <w:rPr>
          <w:rFonts w:cs="David" w:hint="cs"/>
          <w:rtl/>
        </w:rPr>
      </w:pPr>
      <w:r w:rsidRPr="001800D4">
        <w:rPr>
          <w:rFonts w:cs="David" w:hint="cs"/>
          <w:u w:val="single"/>
          <w:rtl/>
        </w:rPr>
        <w:t>גדעון סער:</w:t>
      </w:r>
    </w:p>
    <w:p w14:paraId="358846E0" w14:textId="77777777" w:rsidR="001800D4" w:rsidRPr="001800D4" w:rsidRDefault="001800D4" w:rsidP="001800D4">
      <w:pPr>
        <w:bidi/>
        <w:rPr>
          <w:rFonts w:cs="David" w:hint="cs"/>
          <w:rtl/>
        </w:rPr>
      </w:pPr>
    </w:p>
    <w:p w14:paraId="4813D4A5" w14:textId="77777777" w:rsidR="001800D4" w:rsidRPr="001800D4" w:rsidRDefault="001800D4" w:rsidP="001800D4">
      <w:pPr>
        <w:bidi/>
        <w:rPr>
          <w:rFonts w:cs="David" w:hint="cs"/>
          <w:rtl/>
        </w:rPr>
      </w:pPr>
      <w:r w:rsidRPr="001800D4">
        <w:rPr>
          <w:rFonts w:cs="David" w:hint="cs"/>
          <w:rtl/>
        </w:rPr>
        <w:tab/>
        <w:t xml:space="preserve"> מה עמדת יושב ראש הוועדה, הוא חושב שזה נושא חדש?</w:t>
      </w:r>
    </w:p>
    <w:p w14:paraId="3BD18C8B" w14:textId="77777777" w:rsidR="001800D4" w:rsidRPr="001800D4" w:rsidRDefault="001800D4" w:rsidP="001800D4">
      <w:pPr>
        <w:bidi/>
        <w:rPr>
          <w:rFonts w:cs="David" w:hint="cs"/>
          <w:rtl/>
        </w:rPr>
      </w:pPr>
    </w:p>
    <w:p w14:paraId="710978B9" w14:textId="77777777" w:rsidR="001800D4" w:rsidRPr="001800D4" w:rsidRDefault="001800D4" w:rsidP="001800D4">
      <w:pPr>
        <w:bidi/>
        <w:rPr>
          <w:rFonts w:cs="David" w:hint="cs"/>
          <w:u w:val="single"/>
          <w:rtl/>
        </w:rPr>
      </w:pPr>
      <w:r w:rsidRPr="001800D4">
        <w:rPr>
          <w:rFonts w:cs="David" w:hint="cs"/>
          <w:u w:val="single"/>
          <w:rtl/>
        </w:rPr>
        <w:t>היו"ר דוד טל:</w:t>
      </w:r>
    </w:p>
    <w:p w14:paraId="1369554F" w14:textId="77777777" w:rsidR="001800D4" w:rsidRPr="001800D4" w:rsidRDefault="001800D4" w:rsidP="001800D4">
      <w:pPr>
        <w:bidi/>
        <w:rPr>
          <w:rFonts w:cs="David" w:hint="cs"/>
          <w:rtl/>
        </w:rPr>
      </w:pPr>
    </w:p>
    <w:p w14:paraId="4AFA742A" w14:textId="77777777" w:rsidR="001800D4" w:rsidRPr="001800D4" w:rsidRDefault="001800D4" w:rsidP="001800D4">
      <w:pPr>
        <w:bidi/>
        <w:rPr>
          <w:rFonts w:cs="David" w:hint="cs"/>
          <w:rtl/>
        </w:rPr>
      </w:pPr>
      <w:r w:rsidRPr="001800D4">
        <w:rPr>
          <w:rFonts w:cs="David" w:hint="cs"/>
          <w:rtl/>
        </w:rPr>
        <w:tab/>
        <w:t>הוא לא חושב שזה נושא חדש ואני אומר את דבריי.</w:t>
      </w:r>
    </w:p>
    <w:p w14:paraId="05475F81" w14:textId="77777777" w:rsidR="001800D4" w:rsidRPr="001800D4" w:rsidRDefault="001800D4" w:rsidP="001800D4">
      <w:pPr>
        <w:bidi/>
        <w:rPr>
          <w:rFonts w:cs="David" w:hint="cs"/>
          <w:rtl/>
        </w:rPr>
      </w:pPr>
    </w:p>
    <w:p w14:paraId="1E278F16" w14:textId="77777777" w:rsidR="001800D4" w:rsidRPr="001800D4" w:rsidRDefault="001800D4" w:rsidP="001800D4">
      <w:pPr>
        <w:bidi/>
        <w:rPr>
          <w:rFonts w:cs="David" w:hint="cs"/>
          <w:u w:val="single"/>
          <w:rtl/>
        </w:rPr>
      </w:pPr>
      <w:r w:rsidRPr="001800D4">
        <w:rPr>
          <w:rFonts w:cs="David" w:hint="cs"/>
          <w:u w:val="single"/>
          <w:rtl/>
        </w:rPr>
        <w:t>אתי בנדלר:</w:t>
      </w:r>
    </w:p>
    <w:p w14:paraId="6EA913CF" w14:textId="77777777" w:rsidR="001800D4" w:rsidRPr="001800D4" w:rsidRDefault="001800D4" w:rsidP="001800D4">
      <w:pPr>
        <w:bidi/>
        <w:rPr>
          <w:rFonts w:cs="David" w:hint="cs"/>
          <w:rtl/>
        </w:rPr>
      </w:pPr>
    </w:p>
    <w:p w14:paraId="6769DDB7" w14:textId="77777777" w:rsidR="001800D4" w:rsidRPr="001800D4" w:rsidRDefault="001800D4" w:rsidP="001800D4">
      <w:pPr>
        <w:bidi/>
        <w:rPr>
          <w:rFonts w:cs="David" w:hint="cs"/>
          <w:rtl/>
        </w:rPr>
      </w:pPr>
      <w:r w:rsidRPr="001800D4">
        <w:rPr>
          <w:rFonts w:cs="David" w:hint="cs"/>
          <w:rtl/>
        </w:rPr>
        <w:tab/>
        <w:t xml:space="preserve">הציע חבר הכנסת טל להגדיל את העונש בשל הפרת ההוראה, הן הקיימת והן החדשה, לפי סעיף 15 ולהעלות את הקנס לפי חמישה מהקנס האמור במקום פי שלושה. נציגי הממשלה טענו כי מדובר בנושא חדש. </w:t>
      </w:r>
    </w:p>
    <w:p w14:paraId="636B9683" w14:textId="77777777" w:rsidR="001800D4" w:rsidRPr="001800D4" w:rsidRDefault="001800D4" w:rsidP="001800D4">
      <w:pPr>
        <w:bidi/>
        <w:rPr>
          <w:rFonts w:cs="David" w:hint="cs"/>
          <w:rtl/>
        </w:rPr>
      </w:pPr>
    </w:p>
    <w:p w14:paraId="317A020C" w14:textId="77777777" w:rsidR="001800D4" w:rsidRPr="001800D4" w:rsidRDefault="001800D4" w:rsidP="001800D4">
      <w:pPr>
        <w:bidi/>
        <w:rPr>
          <w:rFonts w:cs="David" w:hint="cs"/>
          <w:rtl/>
        </w:rPr>
      </w:pPr>
      <w:r w:rsidRPr="001800D4">
        <w:rPr>
          <w:rFonts w:cs="David" w:hint="cs"/>
          <w:rtl/>
        </w:rPr>
        <w:tab/>
        <w:t>יכול להיות ויכוח לדעתי האם ההצעה החדשה ראויה או לא, האם ראוי להעלות את גובה הקנס. מכל מקום, מבחינה משפטית להבנתי, משהוועדה דנה בגובה הקנס הראוי בשל הפרת ההוראה הזו, הגדלת גובה הקנס איננו למיטב הבנתי בגדר נושא חדש. למרות שאינני מביעה כרגע עמדה לגבי עצם ההסדר המוצע.</w:t>
      </w:r>
    </w:p>
    <w:p w14:paraId="30AD53C3" w14:textId="77777777" w:rsidR="001800D4" w:rsidRDefault="001800D4" w:rsidP="001800D4">
      <w:pPr>
        <w:bidi/>
        <w:rPr>
          <w:rFonts w:cs="David" w:hint="cs"/>
          <w:rtl/>
        </w:rPr>
      </w:pPr>
      <w:r w:rsidRPr="001800D4">
        <w:rPr>
          <w:rFonts w:cs="David" w:hint="cs"/>
          <w:rtl/>
        </w:rPr>
        <w:t xml:space="preserve"> </w:t>
      </w:r>
    </w:p>
    <w:p w14:paraId="04732BAC" w14:textId="77777777" w:rsidR="001800D4" w:rsidRDefault="001800D4" w:rsidP="001800D4">
      <w:pPr>
        <w:bidi/>
        <w:rPr>
          <w:rFonts w:cs="David" w:hint="cs"/>
          <w:rtl/>
        </w:rPr>
      </w:pPr>
    </w:p>
    <w:p w14:paraId="515F1211" w14:textId="77777777" w:rsidR="001800D4" w:rsidRDefault="001800D4" w:rsidP="001800D4">
      <w:pPr>
        <w:bidi/>
        <w:rPr>
          <w:rFonts w:cs="David" w:hint="cs"/>
          <w:rtl/>
        </w:rPr>
      </w:pPr>
    </w:p>
    <w:p w14:paraId="4744F2F0" w14:textId="77777777" w:rsidR="001800D4" w:rsidRDefault="001800D4" w:rsidP="001800D4">
      <w:pPr>
        <w:bidi/>
        <w:rPr>
          <w:rFonts w:cs="David" w:hint="cs"/>
          <w:rtl/>
        </w:rPr>
      </w:pPr>
    </w:p>
    <w:p w14:paraId="3B28B615" w14:textId="77777777" w:rsidR="001800D4" w:rsidRDefault="001800D4" w:rsidP="001800D4">
      <w:pPr>
        <w:bidi/>
        <w:rPr>
          <w:rFonts w:cs="David" w:hint="cs"/>
          <w:rtl/>
        </w:rPr>
      </w:pPr>
    </w:p>
    <w:p w14:paraId="23DE15C1" w14:textId="77777777" w:rsidR="001800D4" w:rsidRPr="001800D4" w:rsidRDefault="001800D4" w:rsidP="001800D4">
      <w:pPr>
        <w:bidi/>
        <w:rPr>
          <w:rFonts w:cs="David" w:hint="cs"/>
          <w:rtl/>
        </w:rPr>
      </w:pPr>
    </w:p>
    <w:p w14:paraId="19F54397" w14:textId="77777777" w:rsidR="001800D4" w:rsidRPr="001800D4" w:rsidRDefault="001800D4" w:rsidP="001800D4">
      <w:pPr>
        <w:bidi/>
        <w:rPr>
          <w:rFonts w:cs="David" w:hint="cs"/>
          <w:u w:val="single"/>
          <w:rtl/>
        </w:rPr>
      </w:pPr>
      <w:r w:rsidRPr="001800D4">
        <w:rPr>
          <w:rFonts w:cs="David" w:hint="cs"/>
          <w:u w:val="single"/>
          <w:rtl/>
        </w:rPr>
        <w:t>היו"ר דוד טל:</w:t>
      </w:r>
    </w:p>
    <w:p w14:paraId="712EAD5A" w14:textId="77777777" w:rsidR="001800D4" w:rsidRPr="001800D4" w:rsidRDefault="001800D4" w:rsidP="001800D4">
      <w:pPr>
        <w:bidi/>
        <w:rPr>
          <w:rFonts w:cs="David" w:hint="cs"/>
          <w:rtl/>
        </w:rPr>
      </w:pPr>
    </w:p>
    <w:p w14:paraId="26BD4A10" w14:textId="77777777" w:rsidR="001800D4" w:rsidRPr="001800D4" w:rsidRDefault="001800D4" w:rsidP="001800D4">
      <w:pPr>
        <w:bidi/>
        <w:rPr>
          <w:rFonts w:cs="David" w:hint="cs"/>
          <w:rtl/>
        </w:rPr>
      </w:pPr>
      <w:r w:rsidRPr="001800D4">
        <w:rPr>
          <w:rFonts w:cs="David" w:hint="cs"/>
          <w:rtl/>
        </w:rPr>
        <w:tab/>
        <w:t xml:space="preserve"> אני רוצה לומר למען הגילוי הנאות, כפי שאמרה היועצת המשפטית, ביקשתי להעלות את הקנס הזה משום שאני סבור שרמות הקנס במדינת ישראל בהרבה מאד חוקים ממש מצחיקים וגורמים להמשך הזילות והזלזול בצרכנים במדינת ישראל, ואני חושב שעונש ברמה גבוהה יותר ירתיע את העוסקים למיניהם.</w:t>
      </w:r>
    </w:p>
    <w:p w14:paraId="46CEFEBC" w14:textId="77777777" w:rsidR="001800D4" w:rsidRPr="001800D4" w:rsidRDefault="001800D4" w:rsidP="001800D4">
      <w:pPr>
        <w:bidi/>
        <w:rPr>
          <w:rFonts w:cs="David" w:hint="cs"/>
          <w:rtl/>
        </w:rPr>
      </w:pPr>
    </w:p>
    <w:p w14:paraId="0E0F519C" w14:textId="77777777" w:rsidR="001800D4" w:rsidRPr="001800D4" w:rsidRDefault="001800D4" w:rsidP="001800D4">
      <w:pPr>
        <w:bidi/>
        <w:rPr>
          <w:rFonts w:cs="David" w:hint="cs"/>
          <w:u w:val="single"/>
          <w:rtl/>
        </w:rPr>
      </w:pPr>
      <w:r w:rsidRPr="001800D4">
        <w:rPr>
          <w:rFonts w:cs="David" w:hint="cs"/>
          <w:u w:val="single"/>
          <w:rtl/>
        </w:rPr>
        <w:t>שירלי אבנר:</w:t>
      </w:r>
    </w:p>
    <w:p w14:paraId="7CBA82F1" w14:textId="77777777" w:rsidR="001800D4" w:rsidRPr="001800D4" w:rsidRDefault="001800D4" w:rsidP="001800D4">
      <w:pPr>
        <w:bidi/>
        <w:rPr>
          <w:rFonts w:cs="David" w:hint="cs"/>
          <w:rtl/>
        </w:rPr>
      </w:pPr>
    </w:p>
    <w:p w14:paraId="1A3E5D60" w14:textId="77777777" w:rsidR="001800D4" w:rsidRPr="001800D4" w:rsidRDefault="001800D4" w:rsidP="001800D4">
      <w:pPr>
        <w:bidi/>
        <w:ind w:firstLine="567"/>
        <w:rPr>
          <w:rFonts w:cs="David" w:hint="cs"/>
          <w:rtl/>
        </w:rPr>
      </w:pPr>
      <w:r w:rsidRPr="001800D4">
        <w:rPr>
          <w:rFonts w:cs="David" w:hint="cs"/>
          <w:rtl/>
        </w:rPr>
        <w:t xml:space="preserve">שירלי אבנר,  מחלקת ייעוץ וחקיקה במשרד המשפטים. אני רוצה לציין שדרגות הענישה שקבועות היום בסעיף 23 לחוק הגנת הצרכן נעשו לאחר עבודה מאומצת ולאחר מחשבה והם נקבעו בהתאם לאיזונים שנעשים בתחום הזה. </w:t>
      </w:r>
    </w:p>
    <w:p w14:paraId="6590EF3C" w14:textId="77777777" w:rsidR="001800D4" w:rsidRPr="001800D4" w:rsidRDefault="001800D4" w:rsidP="001800D4">
      <w:pPr>
        <w:bidi/>
        <w:ind w:firstLine="567"/>
        <w:rPr>
          <w:rFonts w:cs="David" w:hint="cs"/>
          <w:rtl/>
        </w:rPr>
      </w:pPr>
    </w:p>
    <w:p w14:paraId="0436B5F4" w14:textId="77777777" w:rsidR="001800D4" w:rsidRPr="001800D4" w:rsidRDefault="001800D4" w:rsidP="001800D4">
      <w:pPr>
        <w:bidi/>
        <w:ind w:firstLine="567"/>
        <w:rPr>
          <w:rFonts w:cs="David" w:hint="cs"/>
          <w:rtl/>
        </w:rPr>
      </w:pPr>
      <w:r w:rsidRPr="001800D4">
        <w:rPr>
          <w:rFonts w:cs="David" w:hint="cs"/>
          <w:rtl/>
        </w:rPr>
        <w:t>המטרה של מדרג הענישה היא להתייחס לדרגת החומרה שאנחנו רואים בביצוען של עבירות מסוימות. זהו מדרג הענישה הקבוע היום וזו המשמעות שלו וזו המטרה שלו. המטרה של הענישה הפלילית ושל המדרג לא קשורה להרתעה ולאכיפה. אם יש בעיה באכיפה צרי לטפל בה במישור אחר.</w:t>
      </w:r>
    </w:p>
    <w:p w14:paraId="41EF0D5C" w14:textId="77777777" w:rsidR="001800D4" w:rsidRPr="001800D4" w:rsidRDefault="001800D4" w:rsidP="001800D4">
      <w:pPr>
        <w:bidi/>
        <w:ind w:firstLine="567"/>
        <w:rPr>
          <w:rFonts w:cs="David" w:hint="cs"/>
          <w:rtl/>
        </w:rPr>
      </w:pPr>
    </w:p>
    <w:p w14:paraId="0AE05359" w14:textId="77777777" w:rsidR="001800D4" w:rsidRPr="001800D4" w:rsidRDefault="001800D4" w:rsidP="001800D4">
      <w:pPr>
        <w:bidi/>
        <w:rPr>
          <w:rFonts w:cs="David" w:hint="cs"/>
          <w:u w:val="single"/>
          <w:rtl/>
        </w:rPr>
      </w:pPr>
      <w:r w:rsidRPr="001800D4">
        <w:rPr>
          <w:rFonts w:cs="David" w:hint="cs"/>
          <w:u w:val="single"/>
          <w:rtl/>
        </w:rPr>
        <w:t>היו"ר דוד טל:</w:t>
      </w:r>
    </w:p>
    <w:p w14:paraId="5AEA3766" w14:textId="77777777" w:rsidR="001800D4" w:rsidRPr="001800D4" w:rsidRDefault="001800D4" w:rsidP="001800D4">
      <w:pPr>
        <w:bidi/>
        <w:rPr>
          <w:rFonts w:cs="David" w:hint="cs"/>
          <w:rtl/>
        </w:rPr>
      </w:pPr>
    </w:p>
    <w:p w14:paraId="665C3B7D" w14:textId="77777777" w:rsidR="001800D4" w:rsidRPr="001800D4" w:rsidRDefault="001800D4" w:rsidP="001800D4">
      <w:pPr>
        <w:bidi/>
        <w:ind w:firstLine="567"/>
        <w:rPr>
          <w:rFonts w:cs="David" w:hint="cs"/>
          <w:rtl/>
        </w:rPr>
      </w:pPr>
      <w:r w:rsidRPr="001800D4">
        <w:rPr>
          <w:rFonts w:cs="David" w:hint="cs"/>
          <w:rtl/>
        </w:rPr>
        <w:t>זה מה שגברתי סבורה.</w:t>
      </w:r>
    </w:p>
    <w:p w14:paraId="7B6318C7" w14:textId="77777777" w:rsidR="001800D4" w:rsidRPr="001800D4" w:rsidRDefault="001800D4" w:rsidP="001800D4">
      <w:pPr>
        <w:bidi/>
        <w:rPr>
          <w:rFonts w:cs="David" w:hint="cs"/>
          <w:rtl/>
        </w:rPr>
      </w:pPr>
    </w:p>
    <w:p w14:paraId="23BA797D" w14:textId="77777777" w:rsidR="001800D4" w:rsidRPr="001800D4" w:rsidRDefault="001800D4" w:rsidP="001800D4">
      <w:pPr>
        <w:bidi/>
        <w:rPr>
          <w:rFonts w:cs="David" w:hint="cs"/>
          <w:u w:val="single"/>
          <w:rtl/>
        </w:rPr>
      </w:pPr>
      <w:r w:rsidRPr="001800D4">
        <w:rPr>
          <w:rFonts w:cs="David" w:hint="cs"/>
          <w:u w:val="single"/>
          <w:rtl/>
        </w:rPr>
        <w:t>שירלי אבנר:</w:t>
      </w:r>
    </w:p>
    <w:p w14:paraId="43D3792A" w14:textId="77777777" w:rsidR="001800D4" w:rsidRPr="001800D4" w:rsidRDefault="001800D4" w:rsidP="001800D4">
      <w:pPr>
        <w:bidi/>
        <w:rPr>
          <w:rFonts w:cs="David" w:hint="cs"/>
          <w:rtl/>
        </w:rPr>
      </w:pPr>
    </w:p>
    <w:p w14:paraId="22DC2869" w14:textId="77777777" w:rsidR="001800D4" w:rsidRPr="001800D4" w:rsidRDefault="001800D4" w:rsidP="001800D4">
      <w:pPr>
        <w:bidi/>
        <w:rPr>
          <w:rFonts w:cs="David" w:hint="cs"/>
          <w:rtl/>
        </w:rPr>
      </w:pPr>
      <w:r w:rsidRPr="001800D4">
        <w:rPr>
          <w:rFonts w:cs="David" w:hint="cs"/>
          <w:rtl/>
        </w:rPr>
        <w:tab/>
        <w:t xml:space="preserve">זה לא רק מה שאני סבורה, יש על זה מחקרים, נציגי המחלקה שלא יצא להם להגיע לכאן גם עומדים מאחורי הדברים. </w:t>
      </w:r>
    </w:p>
    <w:p w14:paraId="73070A0D" w14:textId="77777777" w:rsidR="001800D4" w:rsidRPr="001800D4" w:rsidRDefault="001800D4" w:rsidP="001800D4">
      <w:pPr>
        <w:bidi/>
        <w:rPr>
          <w:rFonts w:cs="David" w:hint="cs"/>
          <w:rtl/>
        </w:rPr>
      </w:pPr>
    </w:p>
    <w:p w14:paraId="7019809E" w14:textId="77777777" w:rsidR="001800D4" w:rsidRPr="001800D4" w:rsidRDefault="001800D4" w:rsidP="001800D4">
      <w:pPr>
        <w:bidi/>
        <w:rPr>
          <w:rFonts w:cs="David" w:hint="cs"/>
          <w:u w:val="single"/>
          <w:rtl/>
        </w:rPr>
      </w:pPr>
      <w:r w:rsidRPr="001800D4">
        <w:rPr>
          <w:rFonts w:cs="David" w:hint="cs"/>
          <w:u w:val="single"/>
          <w:rtl/>
        </w:rPr>
        <w:t>היו"ר דוד טל:</w:t>
      </w:r>
    </w:p>
    <w:p w14:paraId="1D681CD2" w14:textId="77777777" w:rsidR="001800D4" w:rsidRPr="001800D4" w:rsidRDefault="001800D4" w:rsidP="001800D4">
      <w:pPr>
        <w:bidi/>
        <w:rPr>
          <w:rFonts w:cs="David" w:hint="cs"/>
          <w:rtl/>
        </w:rPr>
      </w:pPr>
    </w:p>
    <w:p w14:paraId="3E265BA9" w14:textId="77777777" w:rsidR="001800D4" w:rsidRPr="001800D4" w:rsidRDefault="001800D4" w:rsidP="001800D4">
      <w:pPr>
        <w:bidi/>
        <w:rPr>
          <w:rFonts w:cs="David" w:hint="cs"/>
          <w:rtl/>
        </w:rPr>
      </w:pPr>
      <w:r w:rsidRPr="001800D4">
        <w:rPr>
          <w:rFonts w:cs="David" w:hint="cs"/>
          <w:rtl/>
        </w:rPr>
        <w:tab/>
        <w:t xml:space="preserve"> ניסיתי להשיג את הגברת רוית, השארתי לה הודעה והיא לא שבה אלי.</w:t>
      </w:r>
    </w:p>
    <w:p w14:paraId="60974526" w14:textId="77777777" w:rsidR="001800D4" w:rsidRPr="001800D4" w:rsidRDefault="001800D4" w:rsidP="001800D4">
      <w:pPr>
        <w:bidi/>
        <w:rPr>
          <w:rFonts w:cs="David" w:hint="cs"/>
          <w:rtl/>
        </w:rPr>
      </w:pPr>
    </w:p>
    <w:p w14:paraId="2644AC15" w14:textId="77777777" w:rsidR="001800D4" w:rsidRPr="001800D4" w:rsidRDefault="001800D4" w:rsidP="001800D4">
      <w:pPr>
        <w:bidi/>
        <w:rPr>
          <w:rFonts w:cs="David" w:hint="cs"/>
          <w:u w:val="single"/>
          <w:rtl/>
        </w:rPr>
      </w:pPr>
      <w:r w:rsidRPr="001800D4">
        <w:rPr>
          <w:rFonts w:cs="David" w:hint="cs"/>
          <w:u w:val="single"/>
          <w:rtl/>
        </w:rPr>
        <w:t>שירלי אבנר:</w:t>
      </w:r>
    </w:p>
    <w:p w14:paraId="338A5CF9" w14:textId="77777777" w:rsidR="001800D4" w:rsidRPr="001800D4" w:rsidRDefault="001800D4" w:rsidP="001800D4">
      <w:pPr>
        <w:bidi/>
        <w:rPr>
          <w:rFonts w:cs="David" w:hint="cs"/>
          <w:rtl/>
        </w:rPr>
      </w:pPr>
    </w:p>
    <w:p w14:paraId="5E1D90E6" w14:textId="77777777" w:rsidR="001800D4" w:rsidRPr="001800D4" w:rsidRDefault="001800D4" w:rsidP="001800D4">
      <w:pPr>
        <w:bidi/>
        <w:rPr>
          <w:rFonts w:cs="David" w:hint="cs"/>
          <w:rtl/>
        </w:rPr>
      </w:pPr>
      <w:r w:rsidRPr="001800D4">
        <w:rPr>
          <w:rFonts w:cs="David" w:hint="cs"/>
          <w:rtl/>
        </w:rPr>
        <w:tab/>
        <w:t>מעבר לכך, לקבוע מדרג חדש, ואנחנו קובעים כאן עד פי חמישה מהקנס הקבוע בסעיף 61א(2), זה מדרג חדש, אין אותו היום בחוק הגנת הצרכן, לקבוע אותו אך ורק לסעיף 15לפי דעתנו זה גם לשדר שמה שקבוע היום בסעיף 23ג', שהוא הקנס עד פי שלושה אלה דברים שהם פחות חמורים מאי מסירת הודעה בדבר - - -</w:t>
      </w:r>
    </w:p>
    <w:p w14:paraId="2F4CBC98" w14:textId="77777777" w:rsidR="001800D4" w:rsidRPr="001800D4" w:rsidRDefault="001800D4" w:rsidP="001800D4">
      <w:pPr>
        <w:bidi/>
        <w:rPr>
          <w:rFonts w:cs="David" w:hint="cs"/>
          <w:rtl/>
        </w:rPr>
      </w:pPr>
    </w:p>
    <w:p w14:paraId="2DEBE26B" w14:textId="77777777" w:rsidR="001800D4" w:rsidRPr="001800D4" w:rsidRDefault="001800D4" w:rsidP="001800D4">
      <w:pPr>
        <w:bidi/>
        <w:rPr>
          <w:rFonts w:cs="David" w:hint="cs"/>
          <w:u w:val="single"/>
          <w:rtl/>
        </w:rPr>
      </w:pPr>
      <w:r w:rsidRPr="001800D4">
        <w:rPr>
          <w:rFonts w:cs="David" w:hint="cs"/>
          <w:u w:val="single"/>
          <w:rtl/>
        </w:rPr>
        <w:t>היו"ר דוד טל:</w:t>
      </w:r>
    </w:p>
    <w:p w14:paraId="4D59FC7C" w14:textId="77777777" w:rsidR="001800D4" w:rsidRPr="001800D4" w:rsidRDefault="001800D4" w:rsidP="001800D4">
      <w:pPr>
        <w:bidi/>
        <w:rPr>
          <w:rFonts w:cs="David" w:hint="cs"/>
          <w:rtl/>
        </w:rPr>
      </w:pPr>
    </w:p>
    <w:p w14:paraId="1038042E" w14:textId="77777777" w:rsidR="001800D4" w:rsidRPr="001800D4" w:rsidRDefault="001800D4" w:rsidP="001800D4">
      <w:pPr>
        <w:bidi/>
        <w:rPr>
          <w:rFonts w:cs="David" w:hint="cs"/>
          <w:rtl/>
        </w:rPr>
      </w:pPr>
      <w:r w:rsidRPr="001800D4">
        <w:rPr>
          <w:rFonts w:cs="David" w:hint="cs"/>
          <w:rtl/>
        </w:rPr>
        <w:tab/>
        <w:t xml:space="preserve"> אם תסכימי למדרג חדש שנתחיל פי חמישה שבעה ופי עשרה, אני גם אקבל את זה.</w:t>
      </w:r>
    </w:p>
    <w:p w14:paraId="5005181A" w14:textId="77777777" w:rsidR="001800D4" w:rsidRPr="001800D4" w:rsidRDefault="001800D4" w:rsidP="001800D4">
      <w:pPr>
        <w:bidi/>
        <w:rPr>
          <w:rFonts w:cs="David" w:hint="cs"/>
          <w:rtl/>
        </w:rPr>
      </w:pPr>
    </w:p>
    <w:p w14:paraId="6E7A6A8B" w14:textId="77777777" w:rsidR="001800D4" w:rsidRPr="001800D4" w:rsidRDefault="001800D4" w:rsidP="001800D4">
      <w:pPr>
        <w:bidi/>
        <w:rPr>
          <w:rFonts w:cs="David" w:hint="cs"/>
          <w:u w:val="single"/>
          <w:rtl/>
        </w:rPr>
      </w:pPr>
      <w:r w:rsidRPr="001800D4">
        <w:rPr>
          <w:rFonts w:cs="David" w:hint="cs"/>
          <w:u w:val="single"/>
          <w:rtl/>
        </w:rPr>
        <w:t>שירלי אבנר:</w:t>
      </w:r>
    </w:p>
    <w:p w14:paraId="6956532D" w14:textId="77777777" w:rsidR="001800D4" w:rsidRPr="001800D4" w:rsidRDefault="001800D4" w:rsidP="001800D4">
      <w:pPr>
        <w:bidi/>
        <w:rPr>
          <w:rFonts w:cs="David" w:hint="cs"/>
          <w:rtl/>
        </w:rPr>
      </w:pPr>
    </w:p>
    <w:p w14:paraId="2FC1C8C7" w14:textId="77777777" w:rsidR="001800D4" w:rsidRPr="001800D4" w:rsidRDefault="001800D4" w:rsidP="001800D4">
      <w:pPr>
        <w:bidi/>
        <w:rPr>
          <w:rFonts w:cs="David" w:hint="cs"/>
          <w:rtl/>
        </w:rPr>
      </w:pPr>
      <w:r w:rsidRPr="001800D4">
        <w:rPr>
          <w:rFonts w:cs="David" w:hint="cs"/>
          <w:rtl/>
        </w:rPr>
        <w:tab/>
        <w:t>זה לא המקום לעשות את זה.</w:t>
      </w:r>
    </w:p>
    <w:p w14:paraId="3840558E" w14:textId="77777777" w:rsidR="001800D4" w:rsidRPr="001800D4" w:rsidRDefault="001800D4" w:rsidP="001800D4">
      <w:pPr>
        <w:bidi/>
        <w:rPr>
          <w:rFonts w:cs="David" w:hint="cs"/>
          <w:rtl/>
        </w:rPr>
      </w:pPr>
    </w:p>
    <w:p w14:paraId="171F0B92" w14:textId="77777777" w:rsidR="001800D4" w:rsidRPr="001800D4" w:rsidRDefault="001800D4" w:rsidP="001800D4">
      <w:pPr>
        <w:bidi/>
        <w:rPr>
          <w:rFonts w:cs="David" w:hint="cs"/>
          <w:rtl/>
        </w:rPr>
      </w:pPr>
      <w:r w:rsidRPr="001800D4">
        <w:rPr>
          <w:rFonts w:cs="David" w:hint="cs"/>
          <w:u w:val="single"/>
          <w:rtl/>
        </w:rPr>
        <w:t>היו"ר דוד טל:</w:t>
      </w:r>
    </w:p>
    <w:p w14:paraId="1D0B917F" w14:textId="77777777" w:rsidR="001800D4" w:rsidRPr="001800D4" w:rsidRDefault="001800D4" w:rsidP="001800D4">
      <w:pPr>
        <w:bidi/>
        <w:rPr>
          <w:rFonts w:cs="David" w:hint="cs"/>
          <w:rtl/>
        </w:rPr>
      </w:pPr>
    </w:p>
    <w:p w14:paraId="5FD9641D" w14:textId="77777777" w:rsidR="001800D4" w:rsidRPr="001800D4" w:rsidRDefault="001800D4" w:rsidP="001800D4">
      <w:pPr>
        <w:bidi/>
        <w:rPr>
          <w:rFonts w:cs="David" w:hint="cs"/>
          <w:rtl/>
        </w:rPr>
      </w:pPr>
      <w:r w:rsidRPr="001800D4">
        <w:rPr>
          <w:rFonts w:cs="David" w:hint="cs"/>
          <w:rtl/>
        </w:rPr>
        <w:tab/>
        <w:t xml:space="preserve">תודה רבה גברתי. </w:t>
      </w:r>
    </w:p>
    <w:p w14:paraId="31E2A878" w14:textId="77777777" w:rsidR="001800D4" w:rsidRPr="001800D4" w:rsidRDefault="001800D4" w:rsidP="001800D4">
      <w:pPr>
        <w:bidi/>
        <w:rPr>
          <w:rFonts w:cs="David" w:hint="cs"/>
          <w:rtl/>
        </w:rPr>
      </w:pPr>
    </w:p>
    <w:p w14:paraId="5F65C7B4" w14:textId="77777777" w:rsidR="001800D4" w:rsidRPr="001800D4" w:rsidRDefault="001800D4" w:rsidP="001800D4">
      <w:pPr>
        <w:bidi/>
        <w:rPr>
          <w:rFonts w:cs="David" w:hint="cs"/>
          <w:u w:val="single"/>
          <w:rtl/>
        </w:rPr>
      </w:pPr>
      <w:r w:rsidRPr="001800D4">
        <w:rPr>
          <w:rFonts w:cs="David" w:hint="cs"/>
          <w:u w:val="single"/>
          <w:rtl/>
        </w:rPr>
        <w:t>שירלי אבנר:</w:t>
      </w:r>
    </w:p>
    <w:p w14:paraId="5EAB2280" w14:textId="77777777" w:rsidR="001800D4" w:rsidRPr="001800D4" w:rsidRDefault="001800D4" w:rsidP="001800D4">
      <w:pPr>
        <w:bidi/>
        <w:rPr>
          <w:rFonts w:cs="David" w:hint="cs"/>
          <w:rtl/>
        </w:rPr>
      </w:pPr>
    </w:p>
    <w:p w14:paraId="665767BB" w14:textId="77777777" w:rsidR="001800D4" w:rsidRPr="001800D4" w:rsidRDefault="001800D4" w:rsidP="001800D4">
      <w:pPr>
        <w:bidi/>
        <w:rPr>
          <w:rFonts w:cs="David" w:hint="cs"/>
          <w:rtl/>
        </w:rPr>
      </w:pPr>
      <w:r w:rsidRPr="001800D4">
        <w:rPr>
          <w:rFonts w:cs="David" w:hint="cs"/>
          <w:rtl/>
        </w:rPr>
        <w:tab/>
        <w:t>יש פה גם נתונים לגבי האכיפה ממשרד התמ"ת .</w:t>
      </w:r>
    </w:p>
    <w:p w14:paraId="42336BF7" w14:textId="77777777" w:rsidR="001800D4" w:rsidRPr="001800D4" w:rsidRDefault="001800D4" w:rsidP="001800D4">
      <w:pPr>
        <w:bidi/>
        <w:rPr>
          <w:rFonts w:cs="David" w:hint="cs"/>
          <w:rtl/>
        </w:rPr>
      </w:pPr>
    </w:p>
    <w:p w14:paraId="49C1C64F" w14:textId="77777777" w:rsidR="001800D4" w:rsidRDefault="001800D4" w:rsidP="001800D4">
      <w:pPr>
        <w:bidi/>
        <w:rPr>
          <w:rFonts w:cs="David" w:hint="cs"/>
          <w:u w:val="single"/>
          <w:rtl/>
        </w:rPr>
      </w:pPr>
    </w:p>
    <w:p w14:paraId="29E1ADE6" w14:textId="77777777" w:rsidR="001800D4" w:rsidRDefault="001800D4" w:rsidP="001800D4">
      <w:pPr>
        <w:bidi/>
        <w:rPr>
          <w:rFonts w:cs="David" w:hint="cs"/>
          <w:u w:val="single"/>
          <w:rtl/>
        </w:rPr>
      </w:pPr>
    </w:p>
    <w:p w14:paraId="51D92B4B" w14:textId="77777777" w:rsidR="001800D4" w:rsidRDefault="001800D4" w:rsidP="001800D4">
      <w:pPr>
        <w:bidi/>
        <w:rPr>
          <w:rFonts w:cs="David" w:hint="cs"/>
          <w:u w:val="single"/>
          <w:rtl/>
        </w:rPr>
      </w:pPr>
    </w:p>
    <w:p w14:paraId="135EB4D0" w14:textId="77777777" w:rsidR="001800D4" w:rsidRPr="001800D4" w:rsidRDefault="001800D4" w:rsidP="001800D4">
      <w:pPr>
        <w:bidi/>
        <w:rPr>
          <w:rFonts w:cs="David" w:hint="cs"/>
          <w:u w:val="single"/>
          <w:rtl/>
        </w:rPr>
      </w:pPr>
      <w:r w:rsidRPr="001800D4">
        <w:rPr>
          <w:rFonts w:cs="David" w:hint="cs"/>
          <w:u w:val="single"/>
          <w:rtl/>
        </w:rPr>
        <w:t>היו"ר דוד טל:</w:t>
      </w:r>
    </w:p>
    <w:p w14:paraId="334B5DDD" w14:textId="77777777" w:rsidR="001800D4" w:rsidRPr="001800D4" w:rsidRDefault="001800D4" w:rsidP="001800D4">
      <w:pPr>
        <w:bidi/>
        <w:rPr>
          <w:rFonts w:cs="David" w:hint="cs"/>
          <w:rtl/>
        </w:rPr>
      </w:pPr>
    </w:p>
    <w:p w14:paraId="6D5CBA01" w14:textId="77777777" w:rsidR="001800D4" w:rsidRPr="001800D4" w:rsidRDefault="001800D4" w:rsidP="001800D4">
      <w:pPr>
        <w:bidi/>
        <w:rPr>
          <w:rFonts w:cs="David" w:hint="cs"/>
          <w:rtl/>
        </w:rPr>
      </w:pPr>
      <w:r w:rsidRPr="001800D4">
        <w:rPr>
          <w:rFonts w:cs="David" w:hint="cs"/>
          <w:rtl/>
        </w:rPr>
        <w:tab/>
        <w:t xml:space="preserve"> שאלת על יושב ראש הוועדה, יושב ראש הוועדה לא רואה בזה נושא חדש, היועצת המשפטית גם סבורה כך.</w:t>
      </w:r>
    </w:p>
    <w:p w14:paraId="1958A696" w14:textId="77777777" w:rsidR="001800D4" w:rsidRPr="001800D4" w:rsidRDefault="001800D4" w:rsidP="001800D4">
      <w:pPr>
        <w:bidi/>
        <w:rPr>
          <w:rFonts w:cs="David" w:hint="cs"/>
          <w:rtl/>
        </w:rPr>
      </w:pPr>
    </w:p>
    <w:p w14:paraId="78FB8375" w14:textId="77777777" w:rsidR="001800D4" w:rsidRPr="001800D4" w:rsidRDefault="001800D4" w:rsidP="001800D4">
      <w:pPr>
        <w:bidi/>
        <w:rPr>
          <w:rFonts w:cs="David" w:hint="cs"/>
          <w:rtl/>
        </w:rPr>
      </w:pPr>
      <w:r w:rsidRPr="001800D4">
        <w:rPr>
          <w:rFonts w:cs="David" w:hint="cs"/>
          <w:u w:val="single"/>
          <w:rtl/>
        </w:rPr>
        <w:t>יעקב מרגי:</w:t>
      </w:r>
    </w:p>
    <w:p w14:paraId="63EF1DD5" w14:textId="77777777" w:rsidR="001800D4" w:rsidRPr="001800D4" w:rsidRDefault="001800D4" w:rsidP="001800D4">
      <w:pPr>
        <w:bidi/>
        <w:rPr>
          <w:rFonts w:cs="David" w:hint="cs"/>
          <w:rtl/>
        </w:rPr>
      </w:pPr>
    </w:p>
    <w:p w14:paraId="675857CF" w14:textId="77777777" w:rsidR="001800D4" w:rsidRPr="001800D4" w:rsidRDefault="001800D4" w:rsidP="001800D4">
      <w:pPr>
        <w:bidi/>
        <w:rPr>
          <w:rFonts w:cs="David" w:hint="cs"/>
          <w:rtl/>
        </w:rPr>
      </w:pPr>
      <w:r w:rsidRPr="001800D4">
        <w:rPr>
          <w:rFonts w:cs="David" w:hint="cs"/>
          <w:rtl/>
        </w:rPr>
        <w:tab/>
        <w:t>חשובה לי הערתה של היועצת המשפטית של הועדה שאומרת שאין בזה נושא חדש.</w:t>
      </w:r>
    </w:p>
    <w:p w14:paraId="432D7B76" w14:textId="77777777" w:rsidR="001800D4" w:rsidRPr="001800D4" w:rsidRDefault="001800D4" w:rsidP="001800D4">
      <w:pPr>
        <w:bidi/>
        <w:rPr>
          <w:rFonts w:cs="David" w:hint="cs"/>
          <w:rtl/>
        </w:rPr>
      </w:pPr>
    </w:p>
    <w:p w14:paraId="42E640D9" w14:textId="77777777" w:rsidR="001800D4" w:rsidRPr="001800D4" w:rsidRDefault="001800D4" w:rsidP="001800D4">
      <w:pPr>
        <w:bidi/>
        <w:rPr>
          <w:rFonts w:cs="David" w:hint="cs"/>
          <w:rtl/>
        </w:rPr>
      </w:pPr>
      <w:r w:rsidRPr="001800D4">
        <w:rPr>
          <w:rFonts w:cs="David" w:hint="cs"/>
          <w:u w:val="single"/>
          <w:rtl/>
        </w:rPr>
        <w:t>היו"ר דוד טל:</w:t>
      </w:r>
    </w:p>
    <w:p w14:paraId="16529CA7" w14:textId="77777777" w:rsidR="001800D4" w:rsidRPr="001800D4" w:rsidRDefault="001800D4" w:rsidP="001800D4">
      <w:pPr>
        <w:bidi/>
        <w:rPr>
          <w:rFonts w:cs="David" w:hint="cs"/>
          <w:rtl/>
        </w:rPr>
      </w:pPr>
    </w:p>
    <w:p w14:paraId="7A5061A5" w14:textId="77777777" w:rsidR="001800D4" w:rsidRPr="001800D4" w:rsidRDefault="001800D4" w:rsidP="001800D4">
      <w:pPr>
        <w:bidi/>
        <w:ind w:firstLine="567"/>
        <w:rPr>
          <w:rFonts w:cs="David" w:hint="cs"/>
          <w:rtl/>
        </w:rPr>
      </w:pPr>
      <w:r w:rsidRPr="001800D4">
        <w:rPr>
          <w:rFonts w:cs="David" w:hint="cs"/>
          <w:rtl/>
        </w:rPr>
        <w:t>הבקשה של משרד המשפטים להכיר בזה כנושא חדש, אני טוען שזה לא נושא חדש.  נעלה להצבעה מי בעד לראות את העניין כנושא חדש כפי שמשרד המשפטים רוצה שנראה אותו.</w:t>
      </w:r>
    </w:p>
    <w:p w14:paraId="78BEF2DF" w14:textId="77777777" w:rsidR="001800D4" w:rsidRPr="001800D4" w:rsidRDefault="001800D4" w:rsidP="001800D4">
      <w:pPr>
        <w:bidi/>
        <w:rPr>
          <w:rFonts w:cs="David" w:hint="cs"/>
          <w:b/>
          <w:bCs/>
          <w:u w:val="single"/>
          <w:rtl/>
        </w:rPr>
      </w:pPr>
    </w:p>
    <w:p w14:paraId="50783FA2" w14:textId="77777777" w:rsidR="001800D4" w:rsidRPr="001800D4" w:rsidRDefault="001800D4" w:rsidP="001800D4">
      <w:pPr>
        <w:bidi/>
        <w:jc w:val="center"/>
        <w:rPr>
          <w:rFonts w:cs="David" w:hint="cs"/>
          <w:rtl/>
        </w:rPr>
      </w:pPr>
      <w:r w:rsidRPr="001800D4">
        <w:rPr>
          <w:rFonts w:cs="David" w:hint="cs"/>
          <w:b/>
          <w:bCs/>
          <w:u w:val="single"/>
          <w:rtl/>
        </w:rPr>
        <w:t>הצבעה</w:t>
      </w:r>
    </w:p>
    <w:p w14:paraId="302E15F9" w14:textId="77777777" w:rsidR="001800D4" w:rsidRPr="001800D4" w:rsidRDefault="001800D4" w:rsidP="001800D4">
      <w:pPr>
        <w:bidi/>
        <w:jc w:val="center"/>
        <w:rPr>
          <w:rFonts w:cs="David" w:hint="cs"/>
          <w:rtl/>
        </w:rPr>
      </w:pPr>
    </w:p>
    <w:p w14:paraId="730DCF6A" w14:textId="77777777" w:rsidR="001800D4" w:rsidRPr="001800D4" w:rsidRDefault="001800D4" w:rsidP="001800D4">
      <w:pPr>
        <w:bidi/>
        <w:jc w:val="center"/>
        <w:rPr>
          <w:rFonts w:cs="David" w:hint="cs"/>
          <w:rtl/>
        </w:rPr>
      </w:pPr>
      <w:r w:rsidRPr="001800D4">
        <w:rPr>
          <w:rFonts w:cs="David" w:hint="cs"/>
          <w:rtl/>
        </w:rPr>
        <w:t>בעד-אין</w:t>
      </w:r>
    </w:p>
    <w:p w14:paraId="73DB0D2A" w14:textId="77777777" w:rsidR="001800D4" w:rsidRPr="001800D4" w:rsidRDefault="001800D4" w:rsidP="001800D4">
      <w:pPr>
        <w:bidi/>
        <w:jc w:val="center"/>
        <w:rPr>
          <w:rFonts w:cs="David" w:hint="cs"/>
          <w:rtl/>
        </w:rPr>
      </w:pPr>
      <w:r w:rsidRPr="001800D4">
        <w:rPr>
          <w:rFonts w:cs="David" w:hint="cs"/>
          <w:rtl/>
        </w:rPr>
        <w:t>נגד-רוב</w:t>
      </w:r>
    </w:p>
    <w:p w14:paraId="3595079C" w14:textId="77777777" w:rsidR="001800D4" w:rsidRPr="001800D4" w:rsidRDefault="001800D4" w:rsidP="001800D4">
      <w:pPr>
        <w:bidi/>
        <w:jc w:val="center"/>
        <w:rPr>
          <w:rFonts w:cs="David" w:hint="cs"/>
          <w:rtl/>
        </w:rPr>
      </w:pPr>
      <w:r w:rsidRPr="001800D4">
        <w:rPr>
          <w:rFonts w:cs="David" w:hint="cs"/>
          <w:rtl/>
        </w:rPr>
        <w:t xml:space="preserve">נמנעים </w:t>
      </w:r>
      <w:r w:rsidRPr="001800D4">
        <w:rPr>
          <w:rFonts w:cs="David"/>
          <w:rtl/>
        </w:rPr>
        <w:t>–</w:t>
      </w:r>
      <w:r w:rsidRPr="001800D4">
        <w:rPr>
          <w:rFonts w:cs="David" w:hint="cs"/>
          <w:rtl/>
        </w:rPr>
        <w:t xml:space="preserve"> אין</w:t>
      </w:r>
    </w:p>
    <w:p w14:paraId="3151AF2F" w14:textId="77777777" w:rsidR="001800D4" w:rsidRPr="001800D4" w:rsidRDefault="001800D4" w:rsidP="001800D4">
      <w:pPr>
        <w:bidi/>
        <w:jc w:val="center"/>
        <w:rPr>
          <w:rFonts w:cs="David" w:hint="cs"/>
          <w:rtl/>
        </w:rPr>
      </w:pPr>
      <w:r w:rsidRPr="001800D4">
        <w:rPr>
          <w:rFonts w:cs="David" w:hint="cs"/>
          <w:rtl/>
        </w:rPr>
        <w:t>הנושא אינו נושא חדש.</w:t>
      </w:r>
    </w:p>
    <w:p w14:paraId="25BA6ACD" w14:textId="77777777" w:rsidR="001800D4" w:rsidRPr="001800D4" w:rsidRDefault="001800D4" w:rsidP="001800D4">
      <w:pPr>
        <w:bidi/>
        <w:rPr>
          <w:rFonts w:cs="David" w:hint="cs"/>
          <w:rtl/>
        </w:rPr>
      </w:pPr>
    </w:p>
    <w:p w14:paraId="7BA0144F" w14:textId="77777777" w:rsidR="001800D4" w:rsidRPr="001800D4" w:rsidRDefault="001800D4" w:rsidP="001800D4">
      <w:pPr>
        <w:bidi/>
        <w:rPr>
          <w:rFonts w:cs="David" w:hint="cs"/>
          <w:rtl/>
        </w:rPr>
      </w:pPr>
      <w:r w:rsidRPr="001800D4">
        <w:rPr>
          <w:rFonts w:cs="David" w:hint="cs"/>
          <w:u w:val="single"/>
          <w:rtl/>
        </w:rPr>
        <w:t>אחמד טיבי:</w:t>
      </w:r>
    </w:p>
    <w:p w14:paraId="473812BC" w14:textId="77777777" w:rsidR="001800D4" w:rsidRPr="001800D4" w:rsidRDefault="001800D4" w:rsidP="001800D4">
      <w:pPr>
        <w:bidi/>
        <w:rPr>
          <w:rFonts w:cs="David" w:hint="cs"/>
          <w:rtl/>
        </w:rPr>
      </w:pPr>
    </w:p>
    <w:p w14:paraId="4D338FD6" w14:textId="77777777" w:rsidR="001800D4" w:rsidRPr="001800D4" w:rsidRDefault="001800D4" w:rsidP="001800D4">
      <w:pPr>
        <w:bidi/>
        <w:rPr>
          <w:rFonts w:cs="David" w:hint="cs"/>
          <w:rtl/>
        </w:rPr>
      </w:pPr>
      <w:r w:rsidRPr="001800D4">
        <w:rPr>
          <w:rFonts w:cs="David" w:hint="cs"/>
          <w:rtl/>
        </w:rPr>
        <w:tab/>
        <w:t xml:space="preserve"> אני קורא לשר המשפטים להתפטר.</w:t>
      </w:r>
    </w:p>
    <w:p w14:paraId="4E21E0E7" w14:textId="77777777" w:rsidR="001800D4" w:rsidRPr="001800D4" w:rsidRDefault="001800D4" w:rsidP="001800D4">
      <w:pPr>
        <w:bidi/>
        <w:rPr>
          <w:rFonts w:cs="David" w:hint="cs"/>
          <w:rtl/>
        </w:rPr>
      </w:pPr>
    </w:p>
    <w:p w14:paraId="04BDE7CC" w14:textId="77777777" w:rsidR="001800D4" w:rsidRPr="001800D4" w:rsidRDefault="001800D4" w:rsidP="001800D4">
      <w:pPr>
        <w:bidi/>
        <w:rPr>
          <w:rFonts w:cs="David" w:hint="cs"/>
          <w:u w:val="single"/>
          <w:rtl/>
        </w:rPr>
      </w:pPr>
      <w:r w:rsidRPr="001800D4">
        <w:rPr>
          <w:rFonts w:cs="David" w:hint="cs"/>
          <w:u w:val="single"/>
          <w:rtl/>
        </w:rPr>
        <w:t>היו"ר דוד טל:</w:t>
      </w:r>
    </w:p>
    <w:p w14:paraId="0472237A" w14:textId="77777777" w:rsidR="001800D4" w:rsidRPr="001800D4" w:rsidRDefault="001800D4" w:rsidP="001800D4">
      <w:pPr>
        <w:bidi/>
        <w:rPr>
          <w:rFonts w:cs="David" w:hint="cs"/>
          <w:rtl/>
        </w:rPr>
      </w:pPr>
    </w:p>
    <w:p w14:paraId="29C7B2CC" w14:textId="77777777" w:rsidR="001800D4" w:rsidRPr="001800D4" w:rsidRDefault="001800D4" w:rsidP="001800D4">
      <w:pPr>
        <w:numPr>
          <w:ilvl w:val="0"/>
          <w:numId w:val="2"/>
        </w:numPr>
        <w:overflowPunct w:val="0"/>
        <w:autoSpaceDE w:val="0"/>
        <w:autoSpaceDN w:val="0"/>
        <w:bidi/>
        <w:adjustRightInd w:val="0"/>
        <w:ind w:right="0"/>
        <w:jc w:val="center"/>
        <w:rPr>
          <w:rFonts w:cs="David"/>
          <w:b/>
          <w:bCs/>
          <w:u w:val="single"/>
        </w:rPr>
      </w:pPr>
      <w:r w:rsidRPr="001800D4">
        <w:rPr>
          <w:rFonts w:cs="David" w:hint="cs"/>
          <w:rtl/>
        </w:rPr>
        <w:t>הוועדה קבעה  שהנושא לא נושא חדש. תודה רבה ליועצת המשפטית שלנו גברת בנדלר.</w:t>
      </w:r>
      <w:r w:rsidRPr="001800D4">
        <w:rPr>
          <w:rFonts w:cs="David"/>
          <w:rtl/>
        </w:rPr>
        <w:br w:type="page"/>
      </w:r>
      <w:r w:rsidRPr="001800D4">
        <w:rPr>
          <w:rFonts w:cs="David" w:hint="eastAsia"/>
          <w:b/>
          <w:bCs/>
          <w:u w:val="single"/>
          <w:rtl/>
        </w:rPr>
        <w:t>קביעת</w:t>
      </w:r>
      <w:r w:rsidRPr="001800D4">
        <w:rPr>
          <w:rFonts w:cs="David"/>
          <w:b/>
          <w:bCs/>
          <w:u w:val="single"/>
          <w:rtl/>
        </w:rPr>
        <w:t xml:space="preserve"> ועדות לדיון בהצעות חוק.</w:t>
      </w:r>
    </w:p>
    <w:p w14:paraId="6D230DC7" w14:textId="77777777" w:rsidR="001800D4" w:rsidRPr="001800D4" w:rsidRDefault="001800D4" w:rsidP="001800D4">
      <w:pPr>
        <w:bidi/>
        <w:rPr>
          <w:rFonts w:cs="David" w:hint="cs"/>
          <w:rtl/>
        </w:rPr>
      </w:pPr>
    </w:p>
    <w:p w14:paraId="74D48B0B" w14:textId="77777777" w:rsidR="001800D4" w:rsidRDefault="001800D4" w:rsidP="001800D4">
      <w:pPr>
        <w:bidi/>
        <w:rPr>
          <w:rFonts w:cs="David" w:hint="cs"/>
          <w:u w:val="single"/>
          <w:rtl/>
        </w:rPr>
      </w:pPr>
    </w:p>
    <w:p w14:paraId="18E719AA" w14:textId="77777777" w:rsidR="001800D4" w:rsidRDefault="001800D4" w:rsidP="001800D4">
      <w:pPr>
        <w:bidi/>
        <w:rPr>
          <w:rFonts w:cs="David" w:hint="cs"/>
          <w:u w:val="single"/>
          <w:rtl/>
        </w:rPr>
      </w:pPr>
    </w:p>
    <w:p w14:paraId="74D03B30" w14:textId="77777777" w:rsidR="001800D4" w:rsidRPr="001800D4" w:rsidRDefault="001800D4" w:rsidP="001800D4">
      <w:pPr>
        <w:bidi/>
        <w:rPr>
          <w:rFonts w:cs="David" w:hint="cs"/>
          <w:u w:val="single"/>
          <w:rtl/>
        </w:rPr>
      </w:pPr>
      <w:r w:rsidRPr="001800D4">
        <w:rPr>
          <w:rFonts w:cs="David" w:hint="cs"/>
          <w:u w:val="single"/>
          <w:rtl/>
        </w:rPr>
        <w:t>היו"ר דוד טל:</w:t>
      </w:r>
    </w:p>
    <w:p w14:paraId="737B959F" w14:textId="77777777" w:rsidR="001800D4" w:rsidRPr="001800D4" w:rsidRDefault="001800D4" w:rsidP="001800D4">
      <w:pPr>
        <w:bidi/>
        <w:rPr>
          <w:rFonts w:cs="David" w:hint="cs"/>
          <w:rtl/>
        </w:rPr>
      </w:pPr>
    </w:p>
    <w:p w14:paraId="6727F842" w14:textId="77777777" w:rsidR="001800D4" w:rsidRPr="001800D4" w:rsidRDefault="001800D4" w:rsidP="001800D4">
      <w:pPr>
        <w:bidi/>
        <w:ind w:firstLine="567"/>
        <w:rPr>
          <w:rFonts w:cs="David" w:hint="cs"/>
        </w:rPr>
      </w:pPr>
      <w:r w:rsidRPr="001800D4">
        <w:rPr>
          <w:rFonts w:cs="David" w:hint="cs"/>
          <w:rtl/>
        </w:rPr>
        <w:t xml:space="preserve">הנושא הבא, </w:t>
      </w:r>
      <w:r w:rsidRPr="001800D4">
        <w:rPr>
          <w:rFonts w:cs="David" w:hint="eastAsia"/>
          <w:rtl/>
        </w:rPr>
        <w:t>קביעת</w:t>
      </w:r>
      <w:r w:rsidRPr="001800D4">
        <w:rPr>
          <w:rFonts w:cs="David"/>
          <w:rtl/>
        </w:rPr>
        <w:t xml:space="preserve"> ועדות לדיון בהצעות חוק</w:t>
      </w:r>
      <w:r w:rsidRPr="001800D4">
        <w:rPr>
          <w:rFonts w:cs="David" w:hint="cs"/>
          <w:rtl/>
        </w:rPr>
        <w:t xml:space="preserve">. הסעיף הראשון הוא  </w:t>
      </w:r>
      <w:r w:rsidRPr="001800D4">
        <w:rPr>
          <w:rFonts w:cs="David" w:hint="cs"/>
          <w:b/>
          <w:bCs/>
          <w:rtl/>
        </w:rPr>
        <w:t>הצעת חוק הרשויות המקומיות (תיקון-ביטול איחוד המועצות המקומיות עוספיה ודליית אל כרמל), התשס"ז-2006</w:t>
      </w:r>
      <w:r w:rsidRPr="001800D4">
        <w:rPr>
          <w:rFonts w:cs="David" w:hint="cs"/>
          <w:rtl/>
        </w:rPr>
        <w:t xml:space="preserve"> של חברי הכנסת נדיה חילו, שלי יחימוביץ, אחמד טיבי, מוחמד ברכה, ואסל טאהא וג'מאל  זחאלקה. חבר הכנסת אחמד טיבי ינמק.</w:t>
      </w:r>
    </w:p>
    <w:p w14:paraId="036BF3CA" w14:textId="77777777" w:rsidR="001800D4" w:rsidRPr="001800D4" w:rsidRDefault="001800D4" w:rsidP="001800D4">
      <w:pPr>
        <w:bidi/>
        <w:rPr>
          <w:rFonts w:cs="David" w:hint="cs"/>
          <w:rtl/>
        </w:rPr>
      </w:pPr>
    </w:p>
    <w:p w14:paraId="5F7450DE" w14:textId="77777777" w:rsidR="001800D4" w:rsidRPr="001800D4" w:rsidRDefault="001800D4" w:rsidP="001800D4">
      <w:pPr>
        <w:bidi/>
        <w:rPr>
          <w:rFonts w:cs="David" w:hint="cs"/>
          <w:rtl/>
        </w:rPr>
      </w:pPr>
      <w:r w:rsidRPr="001800D4">
        <w:rPr>
          <w:rFonts w:cs="David" w:hint="cs"/>
          <w:u w:val="single"/>
          <w:rtl/>
        </w:rPr>
        <w:t>אחמד טיבי:</w:t>
      </w:r>
    </w:p>
    <w:p w14:paraId="0C4F2F3D" w14:textId="77777777" w:rsidR="001800D4" w:rsidRPr="001800D4" w:rsidRDefault="001800D4" w:rsidP="001800D4">
      <w:pPr>
        <w:bidi/>
        <w:rPr>
          <w:rFonts w:cs="David" w:hint="cs"/>
          <w:rtl/>
        </w:rPr>
      </w:pPr>
    </w:p>
    <w:p w14:paraId="54D401CA" w14:textId="77777777" w:rsidR="001800D4" w:rsidRPr="001800D4" w:rsidRDefault="001800D4" w:rsidP="001800D4">
      <w:pPr>
        <w:bidi/>
        <w:rPr>
          <w:rFonts w:cs="David" w:hint="cs"/>
          <w:rtl/>
        </w:rPr>
      </w:pPr>
      <w:r w:rsidRPr="001800D4">
        <w:rPr>
          <w:rFonts w:cs="David" w:hint="cs"/>
          <w:rtl/>
        </w:rPr>
        <w:tab/>
        <w:t xml:space="preserve"> המקום המתאים ביתר והטבעי ביותר לחוק הזה הוא </w:t>
      </w:r>
      <w:smartTag w:uri="urn:schemas-microsoft-com:office:smarttags" w:element="PersonName">
        <w:r w:rsidRPr="001800D4">
          <w:rPr>
            <w:rFonts w:cs="David" w:hint="cs"/>
            <w:rtl/>
          </w:rPr>
          <w:t>ועדת הפנים</w:t>
        </w:r>
      </w:smartTag>
      <w:r w:rsidRPr="001800D4">
        <w:rPr>
          <w:rFonts w:cs="David" w:hint="cs"/>
          <w:rtl/>
        </w:rPr>
        <w:t>, לא אאריך, יש קוורום בואו נצביע.</w:t>
      </w:r>
    </w:p>
    <w:p w14:paraId="645578EC" w14:textId="77777777" w:rsidR="001800D4" w:rsidRPr="001800D4" w:rsidRDefault="001800D4" w:rsidP="001800D4">
      <w:pPr>
        <w:bidi/>
        <w:rPr>
          <w:rFonts w:cs="David" w:hint="cs"/>
          <w:rtl/>
        </w:rPr>
      </w:pPr>
    </w:p>
    <w:p w14:paraId="3E0CEE12" w14:textId="77777777" w:rsidR="001800D4" w:rsidRPr="001800D4" w:rsidRDefault="001800D4" w:rsidP="001800D4">
      <w:pPr>
        <w:bidi/>
        <w:rPr>
          <w:rFonts w:cs="David" w:hint="cs"/>
          <w:rtl/>
        </w:rPr>
      </w:pPr>
      <w:smartTag w:uri="urn:schemas-microsoft-com:office:smarttags" w:element="PersonName">
        <w:r w:rsidRPr="001800D4">
          <w:rPr>
            <w:rFonts w:cs="David" w:hint="cs"/>
            <w:u w:val="single"/>
            <w:rtl/>
          </w:rPr>
          <w:t>דוד אזולאי</w:t>
        </w:r>
      </w:smartTag>
      <w:r w:rsidRPr="001800D4">
        <w:rPr>
          <w:rFonts w:cs="David" w:hint="cs"/>
          <w:u w:val="single"/>
          <w:rtl/>
        </w:rPr>
        <w:t>:</w:t>
      </w:r>
    </w:p>
    <w:p w14:paraId="1115F771" w14:textId="77777777" w:rsidR="001800D4" w:rsidRPr="001800D4" w:rsidRDefault="001800D4" w:rsidP="001800D4">
      <w:pPr>
        <w:bidi/>
        <w:rPr>
          <w:rFonts w:cs="David" w:hint="cs"/>
          <w:rtl/>
        </w:rPr>
      </w:pPr>
    </w:p>
    <w:p w14:paraId="12C267CB" w14:textId="77777777" w:rsidR="001800D4" w:rsidRPr="001800D4" w:rsidRDefault="001800D4" w:rsidP="001800D4">
      <w:pPr>
        <w:bidi/>
        <w:rPr>
          <w:rFonts w:cs="David" w:hint="cs"/>
          <w:rtl/>
        </w:rPr>
      </w:pPr>
      <w:r w:rsidRPr="001800D4">
        <w:rPr>
          <w:rFonts w:cs="David" w:hint="cs"/>
          <w:rtl/>
        </w:rPr>
        <w:tab/>
        <w:t xml:space="preserve"> עד היום היו כמה פירוקים וכל הפירוקים שהיו התבצעו בו</w:t>
      </w:r>
      <w:smartTag w:uri="urn:schemas-microsoft-com:office:smarttags" w:element="PersonName">
        <w:r w:rsidRPr="001800D4">
          <w:rPr>
            <w:rFonts w:cs="David" w:hint="cs"/>
            <w:rtl/>
          </w:rPr>
          <w:t>ועדת הפנים</w:t>
        </w:r>
      </w:smartTag>
      <w:r w:rsidRPr="001800D4">
        <w:rPr>
          <w:rFonts w:cs="David" w:hint="cs"/>
          <w:rtl/>
        </w:rPr>
        <w:t xml:space="preserve">. לכן אני חושב שהמקום הראוי הוא </w:t>
      </w:r>
      <w:smartTag w:uri="urn:schemas-microsoft-com:office:smarttags" w:element="PersonName">
        <w:r w:rsidRPr="001800D4">
          <w:rPr>
            <w:rFonts w:cs="David" w:hint="cs"/>
            <w:rtl/>
          </w:rPr>
          <w:t>ועדת הפנים</w:t>
        </w:r>
      </w:smartTag>
      <w:r w:rsidRPr="001800D4">
        <w:rPr>
          <w:rFonts w:cs="David" w:hint="cs"/>
          <w:rtl/>
        </w:rPr>
        <w:t xml:space="preserve"> ולא ועדת כספים.</w:t>
      </w:r>
    </w:p>
    <w:p w14:paraId="4714A3FF" w14:textId="77777777" w:rsidR="001800D4" w:rsidRPr="001800D4" w:rsidRDefault="001800D4" w:rsidP="001800D4">
      <w:pPr>
        <w:bidi/>
        <w:rPr>
          <w:rFonts w:cs="David" w:hint="cs"/>
          <w:rtl/>
        </w:rPr>
      </w:pPr>
    </w:p>
    <w:p w14:paraId="7DE451E3" w14:textId="77777777" w:rsidR="001800D4" w:rsidRPr="001800D4" w:rsidRDefault="001800D4" w:rsidP="001800D4">
      <w:pPr>
        <w:bidi/>
        <w:rPr>
          <w:rFonts w:cs="David" w:hint="cs"/>
          <w:rtl/>
        </w:rPr>
      </w:pPr>
      <w:r w:rsidRPr="001800D4">
        <w:rPr>
          <w:rFonts w:cs="David" w:hint="cs"/>
          <w:u w:val="single"/>
          <w:rtl/>
        </w:rPr>
        <w:t>היו"ר דוד טל:</w:t>
      </w:r>
    </w:p>
    <w:p w14:paraId="3B267304" w14:textId="77777777" w:rsidR="001800D4" w:rsidRPr="001800D4" w:rsidRDefault="001800D4" w:rsidP="001800D4">
      <w:pPr>
        <w:bidi/>
        <w:rPr>
          <w:rFonts w:cs="David" w:hint="cs"/>
          <w:rtl/>
        </w:rPr>
      </w:pPr>
    </w:p>
    <w:p w14:paraId="4D173C8A" w14:textId="77777777" w:rsidR="001800D4" w:rsidRPr="001800D4" w:rsidRDefault="001800D4" w:rsidP="001800D4">
      <w:pPr>
        <w:bidi/>
        <w:ind w:firstLine="567"/>
        <w:rPr>
          <w:rFonts w:cs="David" w:hint="cs"/>
          <w:rtl/>
        </w:rPr>
      </w:pPr>
      <w:r w:rsidRPr="001800D4">
        <w:rPr>
          <w:rFonts w:cs="David" w:hint="cs"/>
          <w:rtl/>
        </w:rPr>
        <w:t>קיבלתי מכתב מיושב ראש הקואליציה  לא להעלות את הנושא הזה לסדר היום, אבל היות וכבר העליתי את הנושא.</w:t>
      </w:r>
    </w:p>
    <w:p w14:paraId="0F7A5D0B" w14:textId="77777777" w:rsidR="001800D4" w:rsidRPr="001800D4" w:rsidRDefault="001800D4" w:rsidP="001800D4">
      <w:pPr>
        <w:bidi/>
        <w:rPr>
          <w:rFonts w:cs="David" w:hint="cs"/>
          <w:rtl/>
        </w:rPr>
      </w:pPr>
    </w:p>
    <w:p w14:paraId="6450197B" w14:textId="77777777" w:rsidR="001800D4" w:rsidRPr="001800D4" w:rsidRDefault="001800D4" w:rsidP="001800D4">
      <w:pPr>
        <w:bidi/>
        <w:rPr>
          <w:rFonts w:cs="David" w:hint="cs"/>
          <w:rtl/>
        </w:rPr>
      </w:pPr>
      <w:r w:rsidRPr="001800D4">
        <w:rPr>
          <w:rFonts w:cs="David" w:hint="cs"/>
          <w:u w:val="single"/>
          <w:rtl/>
        </w:rPr>
        <w:t>אחמד טיבי:</w:t>
      </w:r>
    </w:p>
    <w:p w14:paraId="6FEE5D25" w14:textId="77777777" w:rsidR="001800D4" w:rsidRPr="001800D4" w:rsidRDefault="001800D4" w:rsidP="001800D4">
      <w:pPr>
        <w:bidi/>
        <w:rPr>
          <w:rFonts w:cs="David" w:hint="cs"/>
          <w:rtl/>
        </w:rPr>
      </w:pPr>
    </w:p>
    <w:p w14:paraId="26785000" w14:textId="77777777" w:rsidR="001800D4" w:rsidRPr="001800D4" w:rsidRDefault="001800D4" w:rsidP="001800D4">
      <w:pPr>
        <w:bidi/>
        <w:rPr>
          <w:rFonts w:cs="David" w:hint="cs"/>
          <w:rtl/>
        </w:rPr>
      </w:pPr>
      <w:r w:rsidRPr="001800D4">
        <w:rPr>
          <w:rFonts w:cs="David" w:hint="cs"/>
          <w:rtl/>
        </w:rPr>
        <w:tab/>
        <w:t xml:space="preserve"> אני רוצה לברך אותך אדוני על זה שאתה פועל באופן פרלמנטארי.</w:t>
      </w:r>
    </w:p>
    <w:p w14:paraId="70A1D7B4" w14:textId="77777777" w:rsidR="001800D4" w:rsidRPr="001800D4" w:rsidRDefault="001800D4" w:rsidP="001800D4">
      <w:pPr>
        <w:bidi/>
        <w:rPr>
          <w:rFonts w:cs="David" w:hint="cs"/>
          <w:rtl/>
        </w:rPr>
      </w:pPr>
    </w:p>
    <w:p w14:paraId="0BDD0E14" w14:textId="77777777" w:rsidR="001800D4" w:rsidRPr="001800D4" w:rsidRDefault="001800D4" w:rsidP="001800D4">
      <w:pPr>
        <w:bidi/>
        <w:rPr>
          <w:rFonts w:cs="David" w:hint="cs"/>
          <w:u w:val="single"/>
          <w:rtl/>
        </w:rPr>
      </w:pPr>
      <w:r w:rsidRPr="001800D4">
        <w:rPr>
          <w:rFonts w:cs="David" w:hint="cs"/>
          <w:u w:val="single"/>
          <w:rtl/>
        </w:rPr>
        <w:t>היו"ר דוד טל:</w:t>
      </w:r>
    </w:p>
    <w:p w14:paraId="3A71C825" w14:textId="77777777" w:rsidR="001800D4" w:rsidRPr="001800D4" w:rsidRDefault="001800D4" w:rsidP="001800D4">
      <w:pPr>
        <w:bidi/>
        <w:rPr>
          <w:rFonts w:cs="David" w:hint="cs"/>
          <w:rtl/>
        </w:rPr>
      </w:pPr>
    </w:p>
    <w:p w14:paraId="3A17F3BB" w14:textId="77777777" w:rsidR="001800D4" w:rsidRPr="001800D4" w:rsidRDefault="001800D4" w:rsidP="001800D4">
      <w:pPr>
        <w:bidi/>
        <w:rPr>
          <w:rFonts w:cs="David" w:hint="cs"/>
          <w:rtl/>
        </w:rPr>
      </w:pPr>
      <w:r w:rsidRPr="001800D4">
        <w:rPr>
          <w:rFonts w:cs="David" w:hint="cs"/>
          <w:rtl/>
        </w:rPr>
        <w:tab/>
        <w:t xml:space="preserve"> אני חושב שעוד מעט לא תברך אותי. נשמע הדעה להעביר את זה לוועדת הכספים או לוועדת פנים והגנת הסביבה. חבר הכנסת פינס אתה מוותר על זה בו</w:t>
      </w:r>
      <w:smartTag w:uri="urn:schemas-microsoft-com:office:smarttags" w:element="PersonName">
        <w:r w:rsidRPr="001800D4">
          <w:rPr>
            <w:rFonts w:cs="David" w:hint="cs"/>
            <w:rtl/>
          </w:rPr>
          <w:t>ועדת הפנים</w:t>
        </w:r>
      </w:smartTag>
      <w:r w:rsidRPr="001800D4">
        <w:rPr>
          <w:rFonts w:cs="David" w:hint="cs"/>
          <w:rtl/>
        </w:rPr>
        <w:t>?</w:t>
      </w:r>
    </w:p>
    <w:p w14:paraId="43EE20EE" w14:textId="77777777" w:rsidR="001800D4" w:rsidRPr="001800D4" w:rsidRDefault="001800D4" w:rsidP="001800D4">
      <w:pPr>
        <w:bidi/>
        <w:rPr>
          <w:rFonts w:cs="David" w:hint="cs"/>
          <w:rtl/>
        </w:rPr>
      </w:pPr>
    </w:p>
    <w:p w14:paraId="217215B1" w14:textId="77777777" w:rsidR="001800D4" w:rsidRPr="001800D4" w:rsidRDefault="001800D4" w:rsidP="001800D4">
      <w:pPr>
        <w:bidi/>
        <w:rPr>
          <w:rFonts w:cs="David" w:hint="cs"/>
          <w:rtl/>
        </w:rPr>
      </w:pPr>
      <w:r w:rsidRPr="001800D4">
        <w:rPr>
          <w:rFonts w:cs="David" w:hint="cs"/>
          <w:u w:val="single"/>
          <w:rtl/>
        </w:rPr>
        <w:t>אופיר פינס-פז:</w:t>
      </w:r>
    </w:p>
    <w:p w14:paraId="30B6E8DD" w14:textId="77777777" w:rsidR="001800D4" w:rsidRPr="001800D4" w:rsidRDefault="001800D4" w:rsidP="001800D4">
      <w:pPr>
        <w:bidi/>
        <w:rPr>
          <w:rFonts w:cs="David" w:hint="cs"/>
          <w:rtl/>
        </w:rPr>
      </w:pPr>
    </w:p>
    <w:p w14:paraId="74103DA6" w14:textId="77777777" w:rsidR="001800D4" w:rsidRPr="001800D4" w:rsidRDefault="001800D4" w:rsidP="001800D4">
      <w:pPr>
        <w:bidi/>
        <w:rPr>
          <w:rFonts w:cs="David" w:hint="cs"/>
          <w:rtl/>
        </w:rPr>
      </w:pPr>
      <w:r w:rsidRPr="001800D4">
        <w:rPr>
          <w:rFonts w:cs="David" w:hint="cs"/>
          <w:rtl/>
        </w:rPr>
        <w:tab/>
        <w:t>פניתי אליך אדוני היושב ראש וביקשתי שהנושא יעבור לו</w:t>
      </w:r>
      <w:smartTag w:uri="urn:schemas-microsoft-com:office:smarttags" w:element="PersonName">
        <w:r w:rsidRPr="001800D4">
          <w:rPr>
            <w:rFonts w:cs="David" w:hint="cs"/>
            <w:rtl/>
          </w:rPr>
          <w:t>ועדת הפנים</w:t>
        </w:r>
      </w:smartTag>
      <w:r w:rsidRPr="001800D4">
        <w:rPr>
          <w:rFonts w:cs="David" w:hint="cs"/>
          <w:rtl/>
        </w:rPr>
        <w:t>.</w:t>
      </w:r>
    </w:p>
    <w:p w14:paraId="2E1A0191" w14:textId="77777777" w:rsidR="001800D4" w:rsidRPr="001800D4" w:rsidRDefault="001800D4" w:rsidP="001800D4">
      <w:pPr>
        <w:bidi/>
        <w:rPr>
          <w:rFonts w:cs="David" w:hint="cs"/>
          <w:rtl/>
        </w:rPr>
      </w:pPr>
    </w:p>
    <w:p w14:paraId="36BADFAF" w14:textId="77777777" w:rsidR="001800D4" w:rsidRPr="001800D4" w:rsidRDefault="001800D4" w:rsidP="001800D4">
      <w:pPr>
        <w:bidi/>
        <w:rPr>
          <w:rFonts w:cs="David" w:hint="cs"/>
          <w:u w:val="single"/>
          <w:rtl/>
        </w:rPr>
      </w:pPr>
      <w:r w:rsidRPr="001800D4">
        <w:rPr>
          <w:rFonts w:cs="David" w:hint="cs"/>
          <w:u w:val="single"/>
          <w:rtl/>
        </w:rPr>
        <w:t>היו"ר דוד טל:</w:t>
      </w:r>
    </w:p>
    <w:p w14:paraId="3A240568" w14:textId="77777777" w:rsidR="001800D4" w:rsidRPr="001800D4" w:rsidRDefault="001800D4" w:rsidP="001800D4">
      <w:pPr>
        <w:bidi/>
        <w:rPr>
          <w:rFonts w:cs="David" w:hint="cs"/>
          <w:rtl/>
        </w:rPr>
      </w:pPr>
    </w:p>
    <w:p w14:paraId="12F02F8A" w14:textId="77777777" w:rsidR="001800D4" w:rsidRPr="001800D4" w:rsidRDefault="001800D4" w:rsidP="001800D4">
      <w:pPr>
        <w:bidi/>
        <w:rPr>
          <w:rFonts w:cs="David" w:hint="cs"/>
          <w:rtl/>
        </w:rPr>
      </w:pPr>
      <w:r w:rsidRPr="001800D4">
        <w:rPr>
          <w:rFonts w:cs="David" w:hint="cs"/>
          <w:rtl/>
        </w:rPr>
        <w:tab/>
        <w:t xml:space="preserve">חבר הכנסת מולא בבקשה. </w:t>
      </w:r>
    </w:p>
    <w:p w14:paraId="235C82EC" w14:textId="77777777" w:rsidR="001800D4" w:rsidRPr="001800D4" w:rsidRDefault="001800D4" w:rsidP="001800D4">
      <w:pPr>
        <w:bidi/>
        <w:rPr>
          <w:rFonts w:cs="David" w:hint="cs"/>
          <w:rtl/>
        </w:rPr>
      </w:pPr>
    </w:p>
    <w:p w14:paraId="2F175DA5" w14:textId="77777777" w:rsidR="001800D4" w:rsidRPr="001800D4" w:rsidRDefault="001800D4" w:rsidP="001800D4">
      <w:pPr>
        <w:bidi/>
        <w:rPr>
          <w:rFonts w:cs="David" w:hint="cs"/>
          <w:u w:val="single"/>
          <w:rtl/>
        </w:rPr>
      </w:pPr>
      <w:r w:rsidRPr="001800D4">
        <w:rPr>
          <w:rFonts w:cs="David" w:hint="cs"/>
          <w:u w:val="single"/>
          <w:rtl/>
        </w:rPr>
        <w:t>שלמה מולה:</w:t>
      </w:r>
    </w:p>
    <w:p w14:paraId="2E70487A" w14:textId="77777777" w:rsidR="001800D4" w:rsidRPr="001800D4" w:rsidRDefault="001800D4" w:rsidP="001800D4">
      <w:pPr>
        <w:bidi/>
        <w:rPr>
          <w:rFonts w:cs="David" w:hint="cs"/>
          <w:rtl/>
        </w:rPr>
      </w:pPr>
    </w:p>
    <w:p w14:paraId="24993961" w14:textId="77777777" w:rsidR="001800D4" w:rsidRPr="001800D4" w:rsidRDefault="001800D4" w:rsidP="001800D4">
      <w:pPr>
        <w:bidi/>
        <w:rPr>
          <w:rFonts w:cs="David" w:hint="cs"/>
          <w:rtl/>
        </w:rPr>
      </w:pPr>
      <w:r w:rsidRPr="001800D4">
        <w:rPr>
          <w:rFonts w:cs="David" w:hint="cs"/>
          <w:rtl/>
        </w:rPr>
        <w:tab/>
        <w:t xml:space="preserve">ברמה העקרונית אני בעד הצעת החוק, הצבעתי בעדה במליאה. יחד עם זאת שמענו את שר הפנים ואת העלויות התקציביות בנושא הפירוק. לכן אני מבקש שהנושא יידון בוועדת הכספים.  </w:t>
      </w:r>
    </w:p>
    <w:p w14:paraId="253AF58A" w14:textId="77777777" w:rsidR="001800D4" w:rsidRPr="001800D4" w:rsidRDefault="001800D4" w:rsidP="001800D4">
      <w:pPr>
        <w:bidi/>
        <w:rPr>
          <w:rFonts w:cs="David" w:hint="cs"/>
          <w:rtl/>
        </w:rPr>
      </w:pPr>
    </w:p>
    <w:p w14:paraId="61EA648E" w14:textId="77777777" w:rsidR="001800D4" w:rsidRPr="001800D4" w:rsidRDefault="001800D4" w:rsidP="001800D4">
      <w:pPr>
        <w:bidi/>
        <w:rPr>
          <w:rFonts w:cs="David" w:hint="cs"/>
          <w:rtl/>
        </w:rPr>
      </w:pPr>
      <w:r w:rsidRPr="001800D4">
        <w:rPr>
          <w:rFonts w:cs="David" w:hint="cs"/>
          <w:u w:val="single"/>
          <w:rtl/>
        </w:rPr>
        <w:t>היו"ר דוד טל:</w:t>
      </w:r>
    </w:p>
    <w:p w14:paraId="782088FA" w14:textId="77777777" w:rsidR="001800D4" w:rsidRPr="001800D4" w:rsidRDefault="001800D4" w:rsidP="001800D4">
      <w:pPr>
        <w:bidi/>
        <w:rPr>
          <w:rFonts w:cs="David" w:hint="cs"/>
          <w:rtl/>
        </w:rPr>
      </w:pPr>
    </w:p>
    <w:p w14:paraId="1333E685" w14:textId="77777777" w:rsidR="001800D4" w:rsidRPr="001800D4" w:rsidRDefault="001800D4" w:rsidP="001800D4">
      <w:pPr>
        <w:bidi/>
        <w:rPr>
          <w:rFonts w:cs="David" w:hint="cs"/>
          <w:rtl/>
        </w:rPr>
      </w:pPr>
      <w:r w:rsidRPr="001800D4">
        <w:rPr>
          <w:rFonts w:cs="David" w:hint="cs"/>
          <w:rtl/>
        </w:rPr>
        <w:tab/>
        <w:t>חבר הכנסת נאפע בבקשה.</w:t>
      </w:r>
    </w:p>
    <w:p w14:paraId="491F2DFE" w14:textId="77777777" w:rsidR="001800D4" w:rsidRPr="001800D4" w:rsidRDefault="001800D4" w:rsidP="001800D4">
      <w:pPr>
        <w:bidi/>
        <w:rPr>
          <w:rFonts w:cs="David" w:hint="cs"/>
          <w:rtl/>
        </w:rPr>
      </w:pPr>
    </w:p>
    <w:p w14:paraId="4C345385" w14:textId="77777777" w:rsidR="001800D4" w:rsidRPr="001800D4" w:rsidRDefault="001800D4" w:rsidP="001800D4">
      <w:pPr>
        <w:bidi/>
        <w:rPr>
          <w:rFonts w:cs="David" w:hint="cs"/>
          <w:u w:val="single"/>
          <w:rtl/>
        </w:rPr>
      </w:pPr>
      <w:r w:rsidRPr="001800D4">
        <w:rPr>
          <w:rFonts w:cs="David" w:hint="cs"/>
          <w:u w:val="single"/>
          <w:rtl/>
        </w:rPr>
        <w:t>סעיד נאפע:</w:t>
      </w:r>
    </w:p>
    <w:p w14:paraId="0E7504E3" w14:textId="77777777" w:rsidR="001800D4" w:rsidRPr="001800D4" w:rsidRDefault="001800D4" w:rsidP="001800D4">
      <w:pPr>
        <w:bidi/>
        <w:rPr>
          <w:rFonts w:cs="David" w:hint="cs"/>
          <w:rtl/>
        </w:rPr>
      </w:pPr>
    </w:p>
    <w:p w14:paraId="3A493DB3" w14:textId="77777777" w:rsidR="001800D4" w:rsidRPr="001800D4" w:rsidRDefault="001800D4" w:rsidP="001800D4">
      <w:pPr>
        <w:bidi/>
        <w:rPr>
          <w:rFonts w:cs="David" w:hint="cs"/>
          <w:rtl/>
        </w:rPr>
      </w:pPr>
      <w:r w:rsidRPr="001800D4">
        <w:rPr>
          <w:rFonts w:cs="David" w:hint="cs"/>
          <w:rtl/>
        </w:rPr>
        <w:tab/>
        <w:t>אתמול שמעתי דבר שלדעתי חמור, שכביכול הופנו איומים כנגד יו"ר הוועדה.</w:t>
      </w:r>
    </w:p>
    <w:p w14:paraId="26D0CF93" w14:textId="77777777" w:rsidR="001800D4" w:rsidRDefault="001800D4" w:rsidP="001800D4">
      <w:pPr>
        <w:bidi/>
        <w:rPr>
          <w:rFonts w:cs="David" w:hint="cs"/>
          <w:rtl/>
        </w:rPr>
      </w:pPr>
    </w:p>
    <w:p w14:paraId="33B8022F" w14:textId="77777777" w:rsidR="001800D4" w:rsidRDefault="001800D4" w:rsidP="001800D4">
      <w:pPr>
        <w:bidi/>
        <w:rPr>
          <w:rFonts w:cs="David" w:hint="cs"/>
          <w:rtl/>
        </w:rPr>
      </w:pPr>
    </w:p>
    <w:p w14:paraId="35389F5D" w14:textId="77777777" w:rsidR="001800D4" w:rsidRDefault="001800D4" w:rsidP="001800D4">
      <w:pPr>
        <w:bidi/>
        <w:rPr>
          <w:rFonts w:cs="David" w:hint="cs"/>
          <w:rtl/>
        </w:rPr>
      </w:pPr>
    </w:p>
    <w:p w14:paraId="584687E7" w14:textId="77777777" w:rsidR="001800D4" w:rsidRDefault="001800D4" w:rsidP="001800D4">
      <w:pPr>
        <w:bidi/>
        <w:rPr>
          <w:rFonts w:cs="David" w:hint="cs"/>
          <w:rtl/>
        </w:rPr>
      </w:pPr>
    </w:p>
    <w:p w14:paraId="24D88FF2" w14:textId="77777777" w:rsidR="001800D4" w:rsidRDefault="001800D4" w:rsidP="001800D4">
      <w:pPr>
        <w:bidi/>
        <w:rPr>
          <w:rFonts w:cs="David" w:hint="cs"/>
          <w:rtl/>
        </w:rPr>
      </w:pPr>
    </w:p>
    <w:p w14:paraId="23170764" w14:textId="77777777" w:rsidR="001800D4" w:rsidRPr="001800D4" w:rsidRDefault="001800D4" w:rsidP="001800D4">
      <w:pPr>
        <w:bidi/>
        <w:rPr>
          <w:rFonts w:cs="David" w:hint="cs"/>
          <w:rtl/>
        </w:rPr>
      </w:pPr>
    </w:p>
    <w:p w14:paraId="45833DF3" w14:textId="77777777" w:rsidR="001800D4" w:rsidRPr="001800D4" w:rsidRDefault="001800D4" w:rsidP="001800D4">
      <w:pPr>
        <w:bidi/>
        <w:rPr>
          <w:rFonts w:cs="David" w:hint="cs"/>
          <w:rtl/>
        </w:rPr>
      </w:pPr>
      <w:r w:rsidRPr="001800D4">
        <w:rPr>
          <w:rFonts w:cs="David" w:hint="cs"/>
          <w:u w:val="single"/>
          <w:rtl/>
        </w:rPr>
        <w:t>היו"ר דוד טל:</w:t>
      </w:r>
    </w:p>
    <w:p w14:paraId="56EC7D13" w14:textId="77777777" w:rsidR="001800D4" w:rsidRPr="001800D4" w:rsidRDefault="001800D4" w:rsidP="001800D4">
      <w:pPr>
        <w:bidi/>
        <w:rPr>
          <w:rFonts w:cs="David" w:hint="cs"/>
          <w:rtl/>
        </w:rPr>
      </w:pPr>
    </w:p>
    <w:p w14:paraId="49872E06" w14:textId="77777777" w:rsidR="001800D4" w:rsidRPr="001800D4" w:rsidRDefault="001800D4" w:rsidP="001800D4">
      <w:pPr>
        <w:bidi/>
        <w:ind w:firstLine="567"/>
        <w:rPr>
          <w:rFonts w:cs="David" w:hint="cs"/>
          <w:rtl/>
        </w:rPr>
      </w:pPr>
      <w:r w:rsidRPr="001800D4">
        <w:rPr>
          <w:rFonts w:cs="David" w:hint="cs"/>
          <w:rtl/>
        </w:rPr>
        <w:t>עובדתית זה נכון, התגברתי על יצר הרע שלי שביקש לא להביא את זה אחרי האיומים אבל חשבתי שכדאי להתעלות מעל האיומים האלה.</w:t>
      </w:r>
    </w:p>
    <w:p w14:paraId="61FD7A23" w14:textId="77777777" w:rsidR="001800D4" w:rsidRPr="001800D4" w:rsidRDefault="001800D4" w:rsidP="001800D4">
      <w:pPr>
        <w:bidi/>
        <w:rPr>
          <w:rFonts w:cs="David" w:hint="cs"/>
          <w:rtl/>
        </w:rPr>
      </w:pPr>
    </w:p>
    <w:p w14:paraId="54438860" w14:textId="77777777" w:rsidR="001800D4" w:rsidRPr="001800D4" w:rsidRDefault="001800D4" w:rsidP="001800D4">
      <w:pPr>
        <w:bidi/>
        <w:rPr>
          <w:rFonts w:cs="David" w:hint="cs"/>
          <w:u w:val="single"/>
          <w:rtl/>
        </w:rPr>
      </w:pPr>
      <w:r w:rsidRPr="001800D4">
        <w:rPr>
          <w:rFonts w:cs="David" w:hint="cs"/>
          <w:u w:val="single"/>
          <w:rtl/>
        </w:rPr>
        <w:t>שכיב שנאן:</w:t>
      </w:r>
    </w:p>
    <w:p w14:paraId="3DD3A7C9" w14:textId="77777777" w:rsidR="001800D4" w:rsidRPr="001800D4" w:rsidRDefault="001800D4" w:rsidP="001800D4">
      <w:pPr>
        <w:bidi/>
        <w:rPr>
          <w:rFonts w:cs="David" w:hint="cs"/>
          <w:rtl/>
        </w:rPr>
      </w:pPr>
    </w:p>
    <w:p w14:paraId="7BD8ACD9" w14:textId="77777777" w:rsidR="001800D4" w:rsidRPr="001800D4" w:rsidRDefault="001800D4" w:rsidP="001800D4">
      <w:pPr>
        <w:bidi/>
        <w:rPr>
          <w:rFonts w:cs="David" w:hint="cs"/>
          <w:rtl/>
        </w:rPr>
      </w:pPr>
      <w:r w:rsidRPr="001800D4">
        <w:rPr>
          <w:rFonts w:cs="David" w:hint="cs"/>
          <w:rtl/>
        </w:rPr>
        <w:tab/>
        <w:t>מי שאיים אדוני יתנצל ויבוא אליך.</w:t>
      </w:r>
    </w:p>
    <w:p w14:paraId="426BF113" w14:textId="77777777" w:rsidR="001800D4" w:rsidRPr="001800D4" w:rsidRDefault="001800D4" w:rsidP="001800D4">
      <w:pPr>
        <w:bidi/>
        <w:rPr>
          <w:rFonts w:cs="David" w:hint="cs"/>
          <w:rtl/>
        </w:rPr>
      </w:pPr>
    </w:p>
    <w:p w14:paraId="420C43A3" w14:textId="77777777" w:rsidR="001800D4" w:rsidRPr="001800D4" w:rsidRDefault="001800D4" w:rsidP="001800D4">
      <w:pPr>
        <w:bidi/>
        <w:rPr>
          <w:rFonts w:cs="David" w:hint="cs"/>
          <w:u w:val="single"/>
          <w:rtl/>
        </w:rPr>
      </w:pPr>
      <w:r w:rsidRPr="001800D4">
        <w:rPr>
          <w:rFonts w:cs="David" w:hint="cs"/>
          <w:u w:val="single"/>
          <w:rtl/>
        </w:rPr>
        <w:t>סעיד נאפע:</w:t>
      </w:r>
    </w:p>
    <w:p w14:paraId="6B8BA6F8" w14:textId="77777777" w:rsidR="001800D4" w:rsidRPr="001800D4" w:rsidRDefault="001800D4" w:rsidP="001800D4">
      <w:pPr>
        <w:bidi/>
        <w:rPr>
          <w:rFonts w:cs="David" w:hint="cs"/>
          <w:rtl/>
        </w:rPr>
      </w:pPr>
    </w:p>
    <w:p w14:paraId="6791615E" w14:textId="77777777" w:rsidR="001800D4" w:rsidRPr="001800D4" w:rsidRDefault="001800D4" w:rsidP="001800D4">
      <w:pPr>
        <w:bidi/>
        <w:rPr>
          <w:rFonts w:cs="David" w:hint="cs"/>
          <w:rtl/>
        </w:rPr>
      </w:pPr>
      <w:r w:rsidRPr="001800D4">
        <w:rPr>
          <w:rFonts w:cs="David" w:hint="cs"/>
          <w:rtl/>
        </w:rPr>
        <w:tab/>
        <w:t>אני מבקש לגנות את האיומים שהופנו כלפיך ואני פונה אל יושב ראש הוועדה ששיקוליו לא יושפעו בשום פנים ואופן מהאיומים האלה. משפט אחד אני רוצה להגיד, וזה לא הצדק למה שהיה לא יש הרגשה אמיתית שישנה כאן סחבת, דברי השר במליאת הכנסת, הצהרה הייתה לקול ישראל ישירות אחרי ההצבעה, על ידי מ"מ יושב ראש הקואליציה חבר הכנסת חסון, הביאו את האנשים ובצדק להרגשה שמתקיימת כאן סחבת כדי לסרס את החוק הזה.</w:t>
      </w:r>
    </w:p>
    <w:p w14:paraId="4F5134EE" w14:textId="77777777" w:rsidR="001800D4" w:rsidRPr="001800D4" w:rsidRDefault="001800D4" w:rsidP="001800D4">
      <w:pPr>
        <w:bidi/>
        <w:rPr>
          <w:rFonts w:cs="David" w:hint="cs"/>
          <w:rtl/>
        </w:rPr>
      </w:pPr>
      <w:r w:rsidRPr="001800D4">
        <w:rPr>
          <w:rFonts w:cs="David" w:hint="cs"/>
          <w:rtl/>
        </w:rPr>
        <w:t xml:space="preserve"> </w:t>
      </w:r>
    </w:p>
    <w:p w14:paraId="796869DF" w14:textId="77777777" w:rsidR="001800D4" w:rsidRPr="001800D4" w:rsidRDefault="001800D4" w:rsidP="001800D4">
      <w:pPr>
        <w:bidi/>
        <w:rPr>
          <w:rFonts w:cs="David" w:hint="cs"/>
          <w:rtl/>
        </w:rPr>
      </w:pPr>
      <w:r w:rsidRPr="001800D4">
        <w:rPr>
          <w:rFonts w:cs="David" w:hint="cs"/>
          <w:u w:val="single"/>
          <w:rtl/>
        </w:rPr>
        <w:t>היו"ר דוד טל:</w:t>
      </w:r>
    </w:p>
    <w:p w14:paraId="35B280EE" w14:textId="77777777" w:rsidR="001800D4" w:rsidRPr="001800D4" w:rsidRDefault="001800D4" w:rsidP="001800D4">
      <w:pPr>
        <w:bidi/>
        <w:rPr>
          <w:rFonts w:cs="David" w:hint="cs"/>
          <w:rtl/>
        </w:rPr>
      </w:pPr>
    </w:p>
    <w:p w14:paraId="1C08FA1D" w14:textId="77777777" w:rsidR="001800D4" w:rsidRPr="001800D4" w:rsidRDefault="001800D4" w:rsidP="001800D4">
      <w:pPr>
        <w:bidi/>
        <w:ind w:firstLine="567"/>
        <w:rPr>
          <w:rFonts w:cs="David" w:hint="cs"/>
          <w:rtl/>
        </w:rPr>
      </w:pPr>
      <w:r w:rsidRPr="001800D4">
        <w:rPr>
          <w:rFonts w:cs="David" w:hint="cs"/>
          <w:rtl/>
        </w:rPr>
        <w:t>אני רוצה לומר לך שאין סחבת, אם הייתה סחבת הייתי צריך לדעת מזה משום שברגע שהגיע הנשוא הזה לוועדה, מיד לאחר שזה הגיע העלינו את זה על שולחן הכנסת. .</w:t>
      </w:r>
    </w:p>
    <w:p w14:paraId="1F6FE13C" w14:textId="77777777" w:rsidR="001800D4" w:rsidRPr="001800D4" w:rsidRDefault="001800D4" w:rsidP="001800D4">
      <w:pPr>
        <w:bidi/>
        <w:rPr>
          <w:rFonts w:cs="David" w:hint="cs"/>
          <w:rtl/>
        </w:rPr>
      </w:pPr>
    </w:p>
    <w:p w14:paraId="22208534" w14:textId="77777777" w:rsidR="001800D4" w:rsidRPr="001800D4" w:rsidRDefault="001800D4" w:rsidP="001800D4">
      <w:pPr>
        <w:bidi/>
        <w:rPr>
          <w:rFonts w:cs="David" w:hint="cs"/>
          <w:rtl/>
        </w:rPr>
      </w:pPr>
      <w:r w:rsidRPr="001800D4">
        <w:rPr>
          <w:rFonts w:cs="David" w:hint="cs"/>
          <w:u w:val="single"/>
          <w:rtl/>
        </w:rPr>
        <w:t>חנא סוויד:</w:t>
      </w:r>
    </w:p>
    <w:p w14:paraId="54A2DD87" w14:textId="77777777" w:rsidR="001800D4" w:rsidRPr="001800D4" w:rsidRDefault="001800D4" w:rsidP="001800D4">
      <w:pPr>
        <w:bidi/>
        <w:rPr>
          <w:rFonts w:cs="David" w:hint="cs"/>
          <w:rtl/>
        </w:rPr>
      </w:pPr>
    </w:p>
    <w:p w14:paraId="07196262" w14:textId="77777777" w:rsidR="001800D4" w:rsidRPr="001800D4" w:rsidRDefault="001800D4" w:rsidP="001800D4">
      <w:pPr>
        <w:bidi/>
        <w:rPr>
          <w:rFonts w:cs="David" w:hint="cs"/>
          <w:rtl/>
        </w:rPr>
      </w:pPr>
      <w:r w:rsidRPr="001800D4">
        <w:rPr>
          <w:rFonts w:cs="David" w:hint="cs"/>
          <w:rtl/>
        </w:rPr>
        <w:tab/>
        <w:t xml:space="preserve"> נושא טיפוסי לו</w:t>
      </w:r>
      <w:smartTag w:uri="urn:schemas-microsoft-com:office:smarttags" w:element="PersonName">
        <w:r w:rsidRPr="001800D4">
          <w:rPr>
            <w:rFonts w:cs="David" w:hint="cs"/>
            <w:rtl/>
          </w:rPr>
          <w:t>ועדת הפנים</w:t>
        </w:r>
      </w:smartTag>
      <w:r w:rsidRPr="001800D4">
        <w:rPr>
          <w:rFonts w:cs="David" w:hint="cs"/>
          <w:rtl/>
        </w:rPr>
        <w:t>.</w:t>
      </w:r>
    </w:p>
    <w:p w14:paraId="73DFF103" w14:textId="77777777" w:rsidR="001800D4" w:rsidRPr="001800D4" w:rsidRDefault="001800D4" w:rsidP="001800D4">
      <w:pPr>
        <w:bidi/>
        <w:rPr>
          <w:rFonts w:cs="David" w:hint="cs"/>
          <w:rtl/>
        </w:rPr>
      </w:pPr>
    </w:p>
    <w:p w14:paraId="712DEEC2" w14:textId="77777777" w:rsidR="001800D4" w:rsidRPr="001800D4" w:rsidRDefault="001800D4" w:rsidP="001800D4">
      <w:pPr>
        <w:bidi/>
        <w:rPr>
          <w:rFonts w:cs="David" w:hint="cs"/>
          <w:rtl/>
        </w:rPr>
      </w:pPr>
      <w:r w:rsidRPr="001800D4">
        <w:rPr>
          <w:rFonts w:cs="David" w:hint="cs"/>
          <w:u w:val="single"/>
          <w:rtl/>
        </w:rPr>
        <w:t>גדעון סער:</w:t>
      </w:r>
    </w:p>
    <w:p w14:paraId="0A2D6D42" w14:textId="77777777" w:rsidR="001800D4" w:rsidRPr="001800D4" w:rsidRDefault="001800D4" w:rsidP="001800D4">
      <w:pPr>
        <w:bidi/>
        <w:rPr>
          <w:rFonts w:cs="David" w:hint="cs"/>
          <w:rtl/>
        </w:rPr>
      </w:pPr>
    </w:p>
    <w:p w14:paraId="0BC53C4B" w14:textId="77777777" w:rsidR="001800D4" w:rsidRPr="001800D4" w:rsidRDefault="001800D4" w:rsidP="001800D4">
      <w:pPr>
        <w:bidi/>
        <w:rPr>
          <w:rFonts w:cs="David" w:hint="cs"/>
          <w:rtl/>
        </w:rPr>
      </w:pPr>
      <w:r w:rsidRPr="001800D4">
        <w:rPr>
          <w:rFonts w:cs="David" w:hint="cs"/>
          <w:rtl/>
        </w:rPr>
        <w:tab/>
        <w:t xml:space="preserve"> אני חייב להגיד בצורה ברורה ביותר, יש כאן משחק כפול מצד גורמים בקואליציה מכיוון שמליאת הכנסת הצביעה ברוב של 68 נגד אחד בעד פירוק האיחוד, מי שרצה להציע נגד פירוק האיחוד יכול היה לעשות את זה במליאת הכנסת. אי אפשר לבוא עכשיו בניסיון להעביר את זה לוועדת הכספים, אגב, נושא הרשויות המקומיות הוא נושא מובהק של </w:t>
      </w:r>
      <w:smartTag w:uri="urn:schemas-microsoft-com:office:smarttags" w:element="PersonName">
        <w:r w:rsidRPr="001800D4">
          <w:rPr>
            <w:rFonts w:cs="David" w:hint="cs"/>
            <w:rtl/>
          </w:rPr>
          <w:t>ועדת הפנים</w:t>
        </w:r>
      </w:smartTag>
      <w:r w:rsidRPr="001800D4">
        <w:rPr>
          <w:rFonts w:cs="David" w:hint="cs"/>
          <w:rtl/>
        </w:rPr>
        <w:t xml:space="preserve">, כאילו אנחנו נמצאים בחוק ההסדרים ופתאום צריכים להעביר את זה לוועדת כספים. </w:t>
      </w:r>
    </w:p>
    <w:p w14:paraId="28A6CF61" w14:textId="77777777" w:rsidR="001800D4" w:rsidRPr="001800D4" w:rsidRDefault="001800D4" w:rsidP="001800D4">
      <w:pPr>
        <w:bidi/>
        <w:rPr>
          <w:rFonts w:cs="David" w:hint="cs"/>
          <w:rtl/>
        </w:rPr>
      </w:pPr>
    </w:p>
    <w:p w14:paraId="226E96AE" w14:textId="77777777" w:rsidR="001800D4" w:rsidRPr="001800D4" w:rsidRDefault="001800D4" w:rsidP="001800D4">
      <w:pPr>
        <w:bidi/>
        <w:ind w:firstLine="567"/>
        <w:rPr>
          <w:rFonts w:cs="David" w:hint="cs"/>
          <w:rtl/>
        </w:rPr>
      </w:pPr>
      <w:r w:rsidRPr="001800D4">
        <w:rPr>
          <w:rFonts w:cs="David" w:hint="cs"/>
          <w:rtl/>
        </w:rPr>
        <w:t>אני רוצה לומר את זה בצורה ברורה, לא יכולה להיות סביה להעברה, עם כל הכבוד לנתונים השונים של אנשים שונים, לא יכולה להיות סיבה להעברת הנושא לוועדת הכספים אלא לנסות לטרפד את הפירוק של האיחוד. אם אנשים שהיו מתייצבים אחרי העמדה הזו היו עושים את זה באומץ לב, כמו שעשה את זה השר מאיר שטרית במליאה, שלא קיבלתי את דעתו אבל הערכתי את זה שהוא עמד מול כולם, זה בסדר. אבל להסתתר מאחורי נימוק פרוצדוראלי ולנסות למנוע מהלך שרוב הכנסת תמכה בו, צריכים לדחות את זה בשתי ידיים ולהעביר לו</w:t>
      </w:r>
      <w:smartTag w:uri="urn:schemas-microsoft-com:office:smarttags" w:element="PersonName">
        <w:r w:rsidRPr="001800D4">
          <w:rPr>
            <w:rFonts w:cs="David" w:hint="cs"/>
            <w:rtl/>
          </w:rPr>
          <w:t>ועדת הפנים</w:t>
        </w:r>
      </w:smartTag>
      <w:r w:rsidRPr="001800D4">
        <w:rPr>
          <w:rFonts w:cs="David" w:hint="cs"/>
          <w:rtl/>
        </w:rPr>
        <w:t xml:space="preserve">.  </w:t>
      </w:r>
    </w:p>
    <w:p w14:paraId="07974DE8" w14:textId="77777777" w:rsidR="001800D4" w:rsidRPr="001800D4" w:rsidRDefault="001800D4" w:rsidP="001800D4">
      <w:pPr>
        <w:bidi/>
        <w:rPr>
          <w:rFonts w:cs="David" w:hint="cs"/>
          <w:rtl/>
        </w:rPr>
      </w:pPr>
    </w:p>
    <w:p w14:paraId="529475B4" w14:textId="77777777" w:rsidR="001800D4" w:rsidRPr="001800D4" w:rsidRDefault="001800D4" w:rsidP="001800D4">
      <w:pPr>
        <w:bidi/>
        <w:rPr>
          <w:rFonts w:cs="David" w:hint="cs"/>
          <w:u w:val="single"/>
          <w:rtl/>
        </w:rPr>
      </w:pPr>
      <w:r w:rsidRPr="001800D4">
        <w:rPr>
          <w:rFonts w:cs="David" w:hint="cs"/>
          <w:u w:val="single"/>
          <w:rtl/>
        </w:rPr>
        <w:t>סטס מיסז'ניקוב:</w:t>
      </w:r>
    </w:p>
    <w:p w14:paraId="24744B9D" w14:textId="77777777" w:rsidR="001800D4" w:rsidRPr="001800D4" w:rsidRDefault="001800D4" w:rsidP="001800D4">
      <w:pPr>
        <w:bidi/>
        <w:rPr>
          <w:rFonts w:cs="David" w:hint="cs"/>
          <w:u w:val="single"/>
          <w:rtl/>
        </w:rPr>
      </w:pPr>
    </w:p>
    <w:p w14:paraId="1C859BFB" w14:textId="77777777" w:rsidR="001800D4" w:rsidRPr="001800D4" w:rsidRDefault="001800D4" w:rsidP="001800D4">
      <w:pPr>
        <w:bidi/>
        <w:rPr>
          <w:rFonts w:cs="David" w:hint="cs"/>
          <w:rtl/>
        </w:rPr>
      </w:pPr>
      <w:r w:rsidRPr="001800D4">
        <w:rPr>
          <w:rFonts w:cs="David" w:hint="cs"/>
          <w:rtl/>
        </w:rPr>
        <w:tab/>
        <w:t xml:space="preserve">אני סומך על יושב ראש </w:t>
      </w:r>
      <w:smartTag w:uri="urn:schemas-microsoft-com:office:smarttags" w:element="PersonName">
        <w:r w:rsidRPr="001800D4">
          <w:rPr>
            <w:rFonts w:cs="David" w:hint="cs"/>
            <w:rtl/>
          </w:rPr>
          <w:t>ועדת הפנים</w:t>
        </w:r>
      </w:smartTag>
      <w:r w:rsidRPr="001800D4">
        <w:rPr>
          <w:rFonts w:cs="David" w:hint="cs"/>
          <w:rtl/>
        </w:rPr>
        <w:t xml:space="preserve"> שיעשה את עבודה מצוינת והחוק יידון בו</w:t>
      </w:r>
      <w:smartTag w:uri="urn:schemas-microsoft-com:office:smarttags" w:element="PersonName">
        <w:r w:rsidRPr="001800D4">
          <w:rPr>
            <w:rFonts w:cs="David" w:hint="cs"/>
            <w:rtl/>
          </w:rPr>
          <w:t>ועדת הפנים</w:t>
        </w:r>
      </w:smartTag>
      <w:r w:rsidRPr="001800D4">
        <w:rPr>
          <w:rFonts w:cs="David" w:hint="cs"/>
          <w:rtl/>
        </w:rPr>
        <w:t xml:space="preserve"> ואין לי בעיה עם זה. אני ממש מתרעם מדברי יו"ר האופוזיציה חבר הכנסת גדעון סער - - -</w:t>
      </w:r>
    </w:p>
    <w:p w14:paraId="4CBDACC5" w14:textId="77777777" w:rsidR="001800D4" w:rsidRPr="001800D4" w:rsidRDefault="001800D4" w:rsidP="001800D4">
      <w:pPr>
        <w:bidi/>
        <w:rPr>
          <w:rFonts w:cs="David" w:hint="cs"/>
          <w:rtl/>
        </w:rPr>
      </w:pPr>
    </w:p>
    <w:p w14:paraId="2399F170" w14:textId="77777777" w:rsidR="001800D4" w:rsidRPr="001800D4" w:rsidRDefault="001800D4" w:rsidP="001800D4">
      <w:pPr>
        <w:bidi/>
        <w:rPr>
          <w:rFonts w:cs="David" w:hint="cs"/>
          <w:u w:val="single"/>
          <w:rtl/>
        </w:rPr>
      </w:pPr>
      <w:r w:rsidRPr="001800D4">
        <w:rPr>
          <w:rFonts w:cs="David" w:hint="cs"/>
          <w:u w:val="single"/>
          <w:rtl/>
        </w:rPr>
        <w:t>היו"ר דוד טל:</w:t>
      </w:r>
    </w:p>
    <w:p w14:paraId="63D0106E" w14:textId="77777777" w:rsidR="001800D4" w:rsidRPr="001800D4" w:rsidRDefault="001800D4" w:rsidP="001800D4">
      <w:pPr>
        <w:bidi/>
        <w:rPr>
          <w:rFonts w:cs="David" w:hint="cs"/>
          <w:rtl/>
        </w:rPr>
      </w:pPr>
    </w:p>
    <w:p w14:paraId="40133563" w14:textId="77777777" w:rsidR="001800D4" w:rsidRPr="001800D4" w:rsidRDefault="001800D4" w:rsidP="001800D4">
      <w:pPr>
        <w:bidi/>
        <w:ind w:firstLine="567"/>
        <w:rPr>
          <w:rFonts w:cs="David" w:hint="cs"/>
          <w:rtl/>
        </w:rPr>
      </w:pPr>
      <w:r w:rsidRPr="001800D4">
        <w:rPr>
          <w:rFonts w:cs="David" w:hint="cs"/>
          <w:rtl/>
        </w:rPr>
        <w:t>יושב ראש סיעת הליכוד.</w:t>
      </w:r>
    </w:p>
    <w:p w14:paraId="3BF3E03F" w14:textId="77777777" w:rsidR="001800D4" w:rsidRPr="001800D4" w:rsidRDefault="001800D4" w:rsidP="001800D4">
      <w:pPr>
        <w:bidi/>
        <w:rPr>
          <w:rFonts w:cs="David" w:hint="cs"/>
          <w:rtl/>
        </w:rPr>
      </w:pPr>
    </w:p>
    <w:p w14:paraId="15EE9D17" w14:textId="77777777" w:rsidR="001800D4" w:rsidRPr="001800D4" w:rsidRDefault="001800D4" w:rsidP="001800D4">
      <w:pPr>
        <w:bidi/>
        <w:rPr>
          <w:rFonts w:cs="David" w:hint="cs"/>
          <w:u w:val="single"/>
          <w:rtl/>
        </w:rPr>
      </w:pPr>
      <w:r w:rsidRPr="001800D4">
        <w:rPr>
          <w:rFonts w:cs="David" w:hint="cs"/>
          <w:u w:val="single"/>
          <w:rtl/>
        </w:rPr>
        <w:t>סטס מיסז'ניקוב:</w:t>
      </w:r>
    </w:p>
    <w:p w14:paraId="7E0D4AC7" w14:textId="77777777" w:rsidR="001800D4" w:rsidRPr="001800D4" w:rsidRDefault="001800D4" w:rsidP="001800D4">
      <w:pPr>
        <w:bidi/>
        <w:rPr>
          <w:rFonts w:cs="David" w:hint="cs"/>
          <w:rtl/>
        </w:rPr>
      </w:pPr>
    </w:p>
    <w:p w14:paraId="5EFAA2D0" w14:textId="77777777" w:rsidR="001800D4" w:rsidRPr="001800D4" w:rsidRDefault="001800D4" w:rsidP="001800D4">
      <w:pPr>
        <w:bidi/>
        <w:ind w:firstLine="567"/>
        <w:rPr>
          <w:rFonts w:cs="David" w:hint="cs"/>
          <w:rtl/>
        </w:rPr>
      </w:pPr>
      <w:r w:rsidRPr="001800D4">
        <w:rPr>
          <w:rFonts w:cs="David" w:hint="cs"/>
          <w:rtl/>
        </w:rPr>
        <w:t>זה ממילא זמני.</w:t>
      </w:r>
    </w:p>
    <w:p w14:paraId="5044DC67" w14:textId="77777777" w:rsidR="001800D4" w:rsidRPr="001800D4" w:rsidRDefault="001800D4" w:rsidP="001800D4">
      <w:pPr>
        <w:bidi/>
        <w:ind w:firstLine="567"/>
        <w:rPr>
          <w:rFonts w:cs="David" w:hint="cs"/>
          <w:rtl/>
        </w:rPr>
      </w:pPr>
    </w:p>
    <w:p w14:paraId="7CC84942" w14:textId="77777777" w:rsidR="001800D4" w:rsidRPr="001800D4" w:rsidRDefault="001800D4" w:rsidP="001800D4">
      <w:pPr>
        <w:bidi/>
        <w:ind w:firstLine="567"/>
        <w:rPr>
          <w:rFonts w:cs="David" w:hint="cs"/>
          <w:rtl/>
        </w:rPr>
      </w:pPr>
    </w:p>
    <w:p w14:paraId="2AAF741F" w14:textId="77777777" w:rsidR="001800D4" w:rsidRDefault="001800D4" w:rsidP="001800D4">
      <w:pPr>
        <w:bidi/>
        <w:rPr>
          <w:rFonts w:cs="David" w:hint="cs"/>
          <w:u w:val="single"/>
          <w:rtl/>
        </w:rPr>
      </w:pPr>
    </w:p>
    <w:p w14:paraId="28068894" w14:textId="77777777" w:rsidR="001800D4" w:rsidRDefault="001800D4" w:rsidP="001800D4">
      <w:pPr>
        <w:bidi/>
        <w:rPr>
          <w:rFonts w:cs="David" w:hint="cs"/>
          <w:u w:val="single"/>
          <w:rtl/>
        </w:rPr>
      </w:pPr>
    </w:p>
    <w:p w14:paraId="1DB25BE7" w14:textId="77777777" w:rsidR="001800D4" w:rsidRPr="001800D4" w:rsidRDefault="001800D4" w:rsidP="001800D4">
      <w:pPr>
        <w:bidi/>
        <w:rPr>
          <w:rFonts w:cs="David" w:hint="cs"/>
          <w:u w:val="single"/>
          <w:rtl/>
        </w:rPr>
      </w:pPr>
      <w:r w:rsidRPr="001800D4">
        <w:rPr>
          <w:rFonts w:cs="David" w:hint="cs"/>
          <w:u w:val="single"/>
          <w:rtl/>
        </w:rPr>
        <w:t>היו"ר דוד טל:</w:t>
      </w:r>
    </w:p>
    <w:p w14:paraId="5E7C60FE" w14:textId="77777777" w:rsidR="001800D4" w:rsidRPr="001800D4" w:rsidRDefault="001800D4" w:rsidP="001800D4">
      <w:pPr>
        <w:bidi/>
        <w:rPr>
          <w:rFonts w:cs="David" w:hint="cs"/>
          <w:rtl/>
        </w:rPr>
      </w:pPr>
    </w:p>
    <w:p w14:paraId="64A1D354" w14:textId="77777777" w:rsidR="001800D4" w:rsidRPr="001800D4" w:rsidRDefault="001800D4" w:rsidP="001800D4">
      <w:pPr>
        <w:bidi/>
        <w:ind w:firstLine="567"/>
        <w:rPr>
          <w:rFonts w:cs="David" w:hint="cs"/>
          <w:rtl/>
        </w:rPr>
      </w:pPr>
      <w:r w:rsidRPr="001800D4">
        <w:rPr>
          <w:rFonts w:cs="David" w:hint="cs"/>
          <w:rtl/>
        </w:rPr>
        <w:t>פעם הבאה תפנה אליו, אדוני שר המשפטים...</w:t>
      </w:r>
    </w:p>
    <w:p w14:paraId="2F351C4D" w14:textId="77777777" w:rsidR="001800D4" w:rsidRPr="001800D4" w:rsidRDefault="001800D4" w:rsidP="001800D4">
      <w:pPr>
        <w:bidi/>
        <w:rPr>
          <w:rFonts w:cs="David" w:hint="cs"/>
          <w:rtl/>
        </w:rPr>
      </w:pPr>
    </w:p>
    <w:p w14:paraId="238B8732" w14:textId="77777777" w:rsidR="001800D4" w:rsidRPr="001800D4" w:rsidRDefault="001800D4" w:rsidP="001800D4">
      <w:pPr>
        <w:bidi/>
        <w:rPr>
          <w:rFonts w:cs="David" w:hint="cs"/>
          <w:u w:val="single"/>
          <w:rtl/>
        </w:rPr>
      </w:pPr>
      <w:r w:rsidRPr="001800D4">
        <w:rPr>
          <w:rFonts w:cs="David" w:hint="cs"/>
          <w:u w:val="single"/>
          <w:rtl/>
        </w:rPr>
        <w:t>סטס מיסז'ניקוב:</w:t>
      </w:r>
    </w:p>
    <w:p w14:paraId="3ACE5F1C" w14:textId="77777777" w:rsidR="001800D4" w:rsidRPr="001800D4" w:rsidRDefault="001800D4" w:rsidP="001800D4">
      <w:pPr>
        <w:bidi/>
        <w:rPr>
          <w:rFonts w:cs="David" w:hint="cs"/>
          <w:rtl/>
        </w:rPr>
      </w:pPr>
    </w:p>
    <w:p w14:paraId="1A2375C3" w14:textId="77777777" w:rsidR="001800D4" w:rsidRPr="001800D4" w:rsidRDefault="001800D4" w:rsidP="001800D4">
      <w:pPr>
        <w:bidi/>
        <w:ind w:firstLine="567"/>
        <w:rPr>
          <w:rFonts w:cs="David" w:hint="cs"/>
          <w:rtl/>
        </w:rPr>
      </w:pPr>
      <w:r w:rsidRPr="001800D4">
        <w:rPr>
          <w:rFonts w:cs="David" w:hint="cs"/>
          <w:rtl/>
        </w:rPr>
        <w:t>אני ממש מתרעם על דברי שר המשפטים לעתיד על כך שמשתמע מדבריו , גם במישרין וגם בעקיפין,  שכל מה שמגיע לוועדת הכספים אוטומטית נעשה לפי רצונות פלוני ואלמוני. יושבים פה גם חברי ועדת הכספים שיעידו שלא כך הדבר. משתמע מכך שאנחנו עושי דברה של הממשלה והקואליציה ולא כך הדבר. הרבה דברים מועברים על ידי אנשי אופוזיציה, ואני בתוכם. לכן אני מבקש לא להשתמש בוועדת כספים כאילו אנחנו מכשיר סרק בידי הקואליציה והממשלה ומעבירים כל דבר ועניין לפי מה שהם אומרים לנו.  לעצם העניין, אני לא מתנגד שהחוק הזה יעבור לו</w:t>
      </w:r>
      <w:smartTag w:uri="urn:schemas-microsoft-com:office:smarttags" w:element="PersonName">
        <w:r w:rsidRPr="001800D4">
          <w:rPr>
            <w:rFonts w:cs="David" w:hint="cs"/>
            <w:rtl/>
          </w:rPr>
          <w:t>ועדת הפנים</w:t>
        </w:r>
      </w:smartTag>
      <w:r w:rsidRPr="001800D4">
        <w:rPr>
          <w:rFonts w:cs="David" w:hint="cs"/>
          <w:rtl/>
        </w:rPr>
        <w:t>.</w:t>
      </w:r>
    </w:p>
    <w:p w14:paraId="5D698358" w14:textId="77777777" w:rsidR="001800D4" w:rsidRPr="001800D4" w:rsidRDefault="001800D4" w:rsidP="001800D4">
      <w:pPr>
        <w:bidi/>
        <w:rPr>
          <w:rFonts w:cs="David" w:hint="cs"/>
          <w:rtl/>
        </w:rPr>
      </w:pPr>
    </w:p>
    <w:p w14:paraId="33E0A814" w14:textId="77777777" w:rsidR="001800D4" w:rsidRPr="001800D4" w:rsidRDefault="001800D4" w:rsidP="001800D4">
      <w:pPr>
        <w:bidi/>
        <w:rPr>
          <w:rFonts w:cs="David" w:hint="cs"/>
          <w:rtl/>
        </w:rPr>
      </w:pPr>
      <w:r w:rsidRPr="001800D4">
        <w:rPr>
          <w:rFonts w:cs="David" w:hint="cs"/>
          <w:u w:val="single"/>
          <w:rtl/>
        </w:rPr>
        <w:t>זהבה גלאון:</w:t>
      </w:r>
    </w:p>
    <w:p w14:paraId="4C9CCA53" w14:textId="77777777" w:rsidR="001800D4" w:rsidRPr="001800D4" w:rsidRDefault="001800D4" w:rsidP="001800D4">
      <w:pPr>
        <w:bidi/>
        <w:rPr>
          <w:rFonts w:cs="David" w:hint="cs"/>
          <w:rtl/>
        </w:rPr>
      </w:pPr>
    </w:p>
    <w:p w14:paraId="360AC1CC" w14:textId="77777777" w:rsidR="001800D4" w:rsidRPr="001800D4" w:rsidRDefault="001800D4" w:rsidP="001800D4">
      <w:pPr>
        <w:bidi/>
        <w:rPr>
          <w:rFonts w:cs="David" w:hint="cs"/>
          <w:rtl/>
        </w:rPr>
      </w:pPr>
      <w:r w:rsidRPr="001800D4">
        <w:rPr>
          <w:rFonts w:cs="David" w:hint="cs"/>
          <w:rtl/>
        </w:rPr>
        <w:tab/>
        <w:t xml:space="preserve"> אדוני היושב ראש, אני רוצה להתריע מפני זילות בעבודת ועדות הכנסת. שר הפנים הביא רפורמה בעניין הרשויות, הרפורמה נדונה בו</w:t>
      </w:r>
      <w:smartTag w:uri="urn:schemas-microsoft-com:office:smarttags" w:element="PersonName">
        <w:r w:rsidRPr="001800D4">
          <w:rPr>
            <w:rFonts w:cs="David" w:hint="cs"/>
            <w:rtl/>
          </w:rPr>
          <w:t>ועדת הפנים</w:t>
        </w:r>
      </w:smartTag>
      <w:r w:rsidRPr="001800D4">
        <w:rPr>
          <w:rFonts w:cs="David" w:hint="cs"/>
          <w:rtl/>
        </w:rPr>
        <w:t xml:space="preserve"> בראשותו של חבר הכנסת פינס, זה חלק מהרפורמה, איחוד פירוק זה חלק מהרפורמה, הרי לא יעלה על הדעת שזה לא יהיה בו</w:t>
      </w:r>
      <w:smartTag w:uri="urn:schemas-microsoft-com:office:smarttags" w:element="PersonName">
        <w:r w:rsidRPr="001800D4">
          <w:rPr>
            <w:rFonts w:cs="David" w:hint="cs"/>
            <w:rtl/>
          </w:rPr>
          <w:t>ועדת הפנים</w:t>
        </w:r>
      </w:smartTag>
      <w:r w:rsidRPr="001800D4">
        <w:rPr>
          <w:rFonts w:cs="David" w:hint="cs"/>
          <w:rtl/>
        </w:rPr>
        <w:t>. לכן אני במקשת חוות דעת של היועצת המשפטית של הוועדה.</w:t>
      </w:r>
    </w:p>
    <w:p w14:paraId="55B97B4F" w14:textId="77777777" w:rsidR="001800D4" w:rsidRPr="001800D4" w:rsidRDefault="001800D4" w:rsidP="001800D4">
      <w:pPr>
        <w:bidi/>
        <w:rPr>
          <w:rFonts w:cs="David" w:hint="cs"/>
          <w:rtl/>
        </w:rPr>
      </w:pPr>
    </w:p>
    <w:p w14:paraId="47BC7B7D" w14:textId="77777777" w:rsidR="001800D4" w:rsidRPr="001800D4" w:rsidRDefault="001800D4" w:rsidP="001800D4">
      <w:pPr>
        <w:bidi/>
        <w:rPr>
          <w:rFonts w:cs="David" w:hint="cs"/>
          <w:rtl/>
        </w:rPr>
      </w:pPr>
      <w:r w:rsidRPr="001800D4">
        <w:rPr>
          <w:rFonts w:cs="David" w:hint="cs"/>
          <w:u w:val="single"/>
          <w:rtl/>
        </w:rPr>
        <w:t>היו"ר דוד טל:</w:t>
      </w:r>
    </w:p>
    <w:p w14:paraId="24DA3291" w14:textId="77777777" w:rsidR="001800D4" w:rsidRPr="001800D4" w:rsidRDefault="001800D4" w:rsidP="001800D4">
      <w:pPr>
        <w:bidi/>
        <w:rPr>
          <w:rFonts w:cs="David" w:hint="cs"/>
          <w:rtl/>
        </w:rPr>
      </w:pPr>
    </w:p>
    <w:p w14:paraId="61D2BB71" w14:textId="77777777" w:rsidR="001800D4" w:rsidRPr="001800D4" w:rsidRDefault="001800D4" w:rsidP="001800D4">
      <w:pPr>
        <w:bidi/>
        <w:ind w:firstLine="567"/>
        <w:rPr>
          <w:rFonts w:cs="David" w:hint="cs"/>
          <w:rtl/>
        </w:rPr>
      </w:pPr>
      <w:r w:rsidRPr="001800D4">
        <w:rPr>
          <w:rFonts w:cs="David" w:hint="cs"/>
          <w:rtl/>
        </w:rPr>
        <w:t xml:space="preserve">אני שמח על הדברים של חברי הכנסת גלאון וסער, יש אכסניות לכל הצעת חוק מה לעשות שלפעמים מחליטים אחרת בגלל סיבה פוליטית ואז אומרים שהשולחן הוא שולחן פוליטי. אז אני נזכר שכשדברים אחרים, שהאכסניה שלהם היא </w:t>
      </w:r>
      <w:smartTag w:uri="urn:schemas-microsoft-com:office:smarttags" w:element="PersonName">
        <w:r w:rsidRPr="001800D4">
          <w:rPr>
            <w:rFonts w:cs="David" w:hint="cs"/>
            <w:rtl/>
          </w:rPr>
          <w:t>ועדת הפנים</w:t>
        </w:r>
      </w:smartTag>
      <w:r w:rsidRPr="001800D4">
        <w:rPr>
          <w:rFonts w:cs="David" w:hint="cs"/>
          <w:rtl/>
        </w:rPr>
        <w:t xml:space="preserve"> מעבירים את זה לכספים ומקומות אחרים. אני שמח מאד אם נהיה כולנו עקביים על פי המלצתה של היועצת המשפטית של הוועדה שקבעה מה האכסניה לכל נושא.  גברתי היועצת המשפטית יש לך מה להוסיף?</w:t>
      </w:r>
    </w:p>
    <w:p w14:paraId="6C6DC4ED" w14:textId="77777777" w:rsidR="001800D4" w:rsidRPr="001800D4" w:rsidRDefault="001800D4" w:rsidP="001800D4">
      <w:pPr>
        <w:bidi/>
        <w:rPr>
          <w:rFonts w:cs="David" w:hint="cs"/>
          <w:rtl/>
        </w:rPr>
      </w:pPr>
    </w:p>
    <w:p w14:paraId="4A28A0FF" w14:textId="77777777" w:rsidR="001800D4" w:rsidRPr="001800D4" w:rsidRDefault="001800D4" w:rsidP="001800D4">
      <w:pPr>
        <w:bidi/>
        <w:rPr>
          <w:rFonts w:cs="David" w:hint="cs"/>
          <w:u w:val="single"/>
          <w:rtl/>
        </w:rPr>
      </w:pPr>
      <w:r w:rsidRPr="001800D4">
        <w:rPr>
          <w:rFonts w:cs="David" w:hint="cs"/>
          <w:u w:val="single"/>
          <w:rtl/>
        </w:rPr>
        <w:t>ארבל אסטרחן:</w:t>
      </w:r>
    </w:p>
    <w:p w14:paraId="13B53BDE" w14:textId="77777777" w:rsidR="001800D4" w:rsidRPr="001800D4" w:rsidRDefault="001800D4" w:rsidP="001800D4">
      <w:pPr>
        <w:bidi/>
        <w:rPr>
          <w:rFonts w:cs="David" w:hint="cs"/>
          <w:rtl/>
        </w:rPr>
      </w:pPr>
    </w:p>
    <w:p w14:paraId="2AC67656" w14:textId="77777777" w:rsidR="001800D4" w:rsidRPr="001800D4" w:rsidRDefault="001800D4" w:rsidP="001800D4">
      <w:pPr>
        <w:bidi/>
        <w:ind w:firstLine="567"/>
        <w:rPr>
          <w:rFonts w:cs="David" w:hint="cs"/>
          <w:rtl/>
        </w:rPr>
      </w:pPr>
      <w:r w:rsidRPr="001800D4">
        <w:rPr>
          <w:rFonts w:cs="David" w:hint="cs"/>
          <w:rtl/>
        </w:rPr>
        <w:t>כל נושא הרשויות המקומיות שייך לו</w:t>
      </w:r>
      <w:smartTag w:uri="urn:schemas-microsoft-com:office:smarttags" w:element="PersonName">
        <w:r w:rsidRPr="001800D4">
          <w:rPr>
            <w:rFonts w:cs="David" w:hint="cs"/>
            <w:rtl/>
          </w:rPr>
          <w:t>ועדת הפנים</w:t>
        </w:r>
      </w:smartTag>
      <w:r w:rsidRPr="001800D4">
        <w:rPr>
          <w:rFonts w:cs="David" w:hint="cs"/>
          <w:rtl/>
        </w:rPr>
        <w:t xml:space="preserve"> ואני יכולה רק להמליץ לפעול לפי התקנון.</w:t>
      </w:r>
    </w:p>
    <w:p w14:paraId="1AB68E0C" w14:textId="77777777" w:rsidR="001800D4" w:rsidRPr="001800D4" w:rsidRDefault="001800D4" w:rsidP="001800D4">
      <w:pPr>
        <w:bidi/>
        <w:rPr>
          <w:rFonts w:cs="David" w:hint="cs"/>
          <w:rtl/>
        </w:rPr>
      </w:pPr>
    </w:p>
    <w:p w14:paraId="68741CCD" w14:textId="77777777" w:rsidR="001800D4" w:rsidRPr="001800D4" w:rsidRDefault="001800D4" w:rsidP="001800D4">
      <w:pPr>
        <w:bidi/>
        <w:rPr>
          <w:rFonts w:cs="David" w:hint="cs"/>
          <w:rtl/>
        </w:rPr>
      </w:pPr>
      <w:r w:rsidRPr="001800D4">
        <w:rPr>
          <w:rFonts w:cs="David" w:hint="cs"/>
          <w:u w:val="single"/>
          <w:rtl/>
        </w:rPr>
        <w:t>איתן כבל:</w:t>
      </w:r>
    </w:p>
    <w:p w14:paraId="4981D863" w14:textId="77777777" w:rsidR="001800D4" w:rsidRPr="001800D4" w:rsidRDefault="001800D4" w:rsidP="001800D4">
      <w:pPr>
        <w:bidi/>
        <w:rPr>
          <w:rFonts w:cs="David" w:hint="cs"/>
          <w:rtl/>
        </w:rPr>
      </w:pPr>
    </w:p>
    <w:p w14:paraId="155727BB" w14:textId="77777777" w:rsidR="001800D4" w:rsidRPr="001800D4" w:rsidRDefault="001800D4" w:rsidP="001800D4">
      <w:pPr>
        <w:bidi/>
        <w:rPr>
          <w:rFonts w:cs="David" w:hint="cs"/>
          <w:rtl/>
        </w:rPr>
      </w:pPr>
      <w:r w:rsidRPr="001800D4">
        <w:rPr>
          <w:rFonts w:cs="David" w:hint="cs"/>
          <w:rtl/>
        </w:rPr>
        <w:tab/>
        <w:t xml:space="preserve"> פה זה יוצא טוב, גם העניין הפוליטי משתלב.</w:t>
      </w:r>
    </w:p>
    <w:p w14:paraId="4B9BFBA3" w14:textId="77777777" w:rsidR="001800D4" w:rsidRPr="001800D4" w:rsidRDefault="001800D4" w:rsidP="001800D4">
      <w:pPr>
        <w:bidi/>
        <w:rPr>
          <w:rFonts w:cs="David" w:hint="cs"/>
          <w:rtl/>
        </w:rPr>
      </w:pPr>
    </w:p>
    <w:p w14:paraId="3A1179BA" w14:textId="77777777" w:rsidR="001800D4" w:rsidRPr="001800D4" w:rsidRDefault="001800D4" w:rsidP="001800D4">
      <w:pPr>
        <w:bidi/>
        <w:rPr>
          <w:rFonts w:cs="David" w:hint="cs"/>
          <w:rtl/>
        </w:rPr>
      </w:pPr>
      <w:r w:rsidRPr="001800D4">
        <w:rPr>
          <w:rFonts w:cs="David" w:hint="cs"/>
          <w:u w:val="single"/>
          <w:rtl/>
        </w:rPr>
        <w:t>אופיר פינס-פז:</w:t>
      </w:r>
    </w:p>
    <w:p w14:paraId="4B77A26C" w14:textId="77777777" w:rsidR="001800D4" w:rsidRPr="001800D4" w:rsidRDefault="001800D4" w:rsidP="001800D4">
      <w:pPr>
        <w:bidi/>
        <w:rPr>
          <w:rFonts w:cs="David" w:hint="cs"/>
          <w:rtl/>
        </w:rPr>
      </w:pPr>
    </w:p>
    <w:p w14:paraId="479ED882" w14:textId="77777777" w:rsidR="001800D4" w:rsidRPr="001800D4" w:rsidRDefault="001800D4" w:rsidP="001800D4">
      <w:pPr>
        <w:bidi/>
        <w:rPr>
          <w:rFonts w:cs="David" w:hint="cs"/>
          <w:rtl/>
        </w:rPr>
      </w:pPr>
      <w:r w:rsidRPr="001800D4">
        <w:rPr>
          <w:rFonts w:cs="David" w:hint="cs"/>
          <w:rtl/>
        </w:rPr>
        <w:tab/>
        <w:t xml:space="preserve"> אין בו</w:t>
      </w:r>
      <w:smartTag w:uri="urn:schemas-microsoft-com:office:smarttags" w:element="PersonName">
        <w:r w:rsidRPr="001800D4">
          <w:rPr>
            <w:rFonts w:cs="David" w:hint="cs"/>
            <w:rtl/>
          </w:rPr>
          <w:t>ועדת הפנים</w:t>
        </w:r>
      </w:smartTag>
      <w:r w:rsidRPr="001800D4">
        <w:rPr>
          <w:rFonts w:cs="David" w:hint="cs"/>
          <w:rtl/>
        </w:rPr>
        <w:t xml:space="preserve"> שיקולים פוליטיים.</w:t>
      </w:r>
    </w:p>
    <w:p w14:paraId="33E4D3CF" w14:textId="77777777" w:rsidR="001800D4" w:rsidRPr="001800D4" w:rsidRDefault="001800D4" w:rsidP="001800D4">
      <w:pPr>
        <w:bidi/>
        <w:rPr>
          <w:rFonts w:cs="David" w:hint="cs"/>
          <w:rtl/>
        </w:rPr>
      </w:pPr>
    </w:p>
    <w:p w14:paraId="6C9E8B35" w14:textId="77777777" w:rsidR="001800D4" w:rsidRPr="001800D4" w:rsidRDefault="001800D4" w:rsidP="001800D4">
      <w:pPr>
        <w:bidi/>
        <w:rPr>
          <w:rFonts w:cs="David" w:hint="cs"/>
          <w:u w:val="single"/>
          <w:rtl/>
        </w:rPr>
      </w:pPr>
      <w:r w:rsidRPr="001800D4">
        <w:rPr>
          <w:rFonts w:cs="David" w:hint="cs"/>
          <w:u w:val="single"/>
          <w:rtl/>
        </w:rPr>
        <w:t>שכיב שנאן:</w:t>
      </w:r>
    </w:p>
    <w:p w14:paraId="194F5662" w14:textId="77777777" w:rsidR="001800D4" w:rsidRPr="001800D4" w:rsidRDefault="001800D4" w:rsidP="001800D4">
      <w:pPr>
        <w:bidi/>
        <w:rPr>
          <w:rFonts w:cs="David" w:hint="cs"/>
          <w:rtl/>
        </w:rPr>
      </w:pPr>
    </w:p>
    <w:p w14:paraId="13B1B742" w14:textId="77777777" w:rsidR="001800D4" w:rsidRPr="001800D4" w:rsidRDefault="001800D4" w:rsidP="001800D4">
      <w:pPr>
        <w:bidi/>
        <w:rPr>
          <w:rFonts w:cs="David" w:hint="cs"/>
          <w:rtl/>
        </w:rPr>
      </w:pPr>
      <w:r w:rsidRPr="001800D4">
        <w:rPr>
          <w:rFonts w:cs="David" w:hint="cs"/>
          <w:rtl/>
        </w:rPr>
        <w:tab/>
        <w:t>מתוך ידיעה של הלחצים שהופעלו עליך אתמול, אני באמת רוצה להודות לך על זה שאתה מביא את זה להצבעה.</w:t>
      </w:r>
    </w:p>
    <w:p w14:paraId="23D027A9" w14:textId="77777777" w:rsidR="001800D4" w:rsidRPr="001800D4" w:rsidRDefault="001800D4" w:rsidP="001800D4">
      <w:pPr>
        <w:bidi/>
        <w:rPr>
          <w:rFonts w:cs="David" w:hint="cs"/>
          <w:rtl/>
        </w:rPr>
      </w:pPr>
    </w:p>
    <w:p w14:paraId="038E3938" w14:textId="77777777" w:rsidR="001800D4" w:rsidRPr="001800D4" w:rsidRDefault="001800D4" w:rsidP="001800D4">
      <w:pPr>
        <w:bidi/>
        <w:rPr>
          <w:rFonts w:cs="David" w:hint="cs"/>
          <w:rtl/>
        </w:rPr>
      </w:pPr>
      <w:r w:rsidRPr="001800D4">
        <w:rPr>
          <w:rFonts w:cs="David" w:hint="cs"/>
          <w:u w:val="single"/>
          <w:rtl/>
        </w:rPr>
        <w:t>היו"ר דוד טל:</w:t>
      </w:r>
    </w:p>
    <w:p w14:paraId="0235BD04" w14:textId="77777777" w:rsidR="001800D4" w:rsidRPr="001800D4" w:rsidRDefault="001800D4" w:rsidP="001800D4">
      <w:pPr>
        <w:bidi/>
        <w:rPr>
          <w:rFonts w:cs="David" w:hint="cs"/>
          <w:rtl/>
        </w:rPr>
      </w:pPr>
    </w:p>
    <w:p w14:paraId="62A0E13F" w14:textId="77777777" w:rsidR="001800D4" w:rsidRPr="001800D4" w:rsidRDefault="001800D4" w:rsidP="001800D4">
      <w:pPr>
        <w:bidi/>
        <w:ind w:firstLine="567"/>
        <w:rPr>
          <w:rFonts w:cs="David" w:hint="cs"/>
          <w:rtl/>
        </w:rPr>
      </w:pPr>
      <w:r w:rsidRPr="001800D4">
        <w:rPr>
          <w:rFonts w:cs="David" w:hint="cs"/>
          <w:rtl/>
        </w:rPr>
        <w:t>לחצים זה בסדר, איומים זה גרוע.</w:t>
      </w:r>
    </w:p>
    <w:p w14:paraId="50EE20D4" w14:textId="77777777" w:rsidR="001800D4" w:rsidRPr="001800D4" w:rsidRDefault="001800D4" w:rsidP="001800D4">
      <w:pPr>
        <w:bidi/>
        <w:rPr>
          <w:rFonts w:cs="David" w:hint="cs"/>
          <w:rtl/>
        </w:rPr>
      </w:pPr>
    </w:p>
    <w:p w14:paraId="5A6E47EB" w14:textId="77777777" w:rsidR="001800D4" w:rsidRPr="001800D4" w:rsidRDefault="001800D4" w:rsidP="001800D4">
      <w:pPr>
        <w:bidi/>
        <w:rPr>
          <w:rFonts w:cs="David" w:hint="cs"/>
          <w:u w:val="single"/>
          <w:rtl/>
        </w:rPr>
      </w:pPr>
      <w:r w:rsidRPr="001800D4">
        <w:rPr>
          <w:rFonts w:cs="David" w:hint="cs"/>
          <w:u w:val="single"/>
          <w:rtl/>
        </w:rPr>
        <w:t>שכיב שנאן:</w:t>
      </w:r>
    </w:p>
    <w:p w14:paraId="53C9F995" w14:textId="77777777" w:rsidR="001800D4" w:rsidRPr="001800D4" w:rsidRDefault="001800D4" w:rsidP="001800D4">
      <w:pPr>
        <w:bidi/>
        <w:rPr>
          <w:rFonts w:cs="David" w:hint="cs"/>
          <w:rtl/>
        </w:rPr>
      </w:pPr>
    </w:p>
    <w:p w14:paraId="0678A299" w14:textId="77777777" w:rsidR="001800D4" w:rsidRPr="001800D4" w:rsidRDefault="001800D4" w:rsidP="001800D4">
      <w:pPr>
        <w:bidi/>
        <w:rPr>
          <w:rFonts w:cs="David" w:hint="cs"/>
          <w:rtl/>
        </w:rPr>
      </w:pPr>
      <w:r w:rsidRPr="001800D4">
        <w:rPr>
          <w:rFonts w:cs="David" w:hint="cs"/>
          <w:rtl/>
        </w:rPr>
        <w:tab/>
        <w:t>לגבי האיומים אמרתי, ואני חוזר ואומר, אני מתחייב שאחרי הישיבה הבחור יתייצב אצלך יתנצל וישתה כוס קפה אם תסכים. בנוסף לזה, טבעי הדבר זה יהיה בו</w:t>
      </w:r>
      <w:smartTag w:uri="urn:schemas-microsoft-com:office:smarttags" w:element="PersonName">
        <w:r w:rsidRPr="001800D4">
          <w:rPr>
            <w:rFonts w:cs="David" w:hint="cs"/>
            <w:rtl/>
          </w:rPr>
          <w:t>ועדת הפנים</w:t>
        </w:r>
      </w:smartTag>
      <w:r w:rsidRPr="001800D4">
        <w:rPr>
          <w:rFonts w:cs="David" w:hint="cs"/>
          <w:rtl/>
        </w:rPr>
        <w:t>.</w:t>
      </w:r>
    </w:p>
    <w:p w14:paraId="5D027669" w14:textId="77777777" w:rsidR="001800D4" w:rsidRPr="001800D4" w:rsidRDefault="001800D4" w:rsidP="001800D4">
      <w:pPr>
        <w:bidi/>
        <w:rPr>
          <w:rFonts w:cs="David" w:hint="cs"/>
          <w:rtl/>
        </w:rPr>
      </w:pPr>
    </w:p>
    <w:p w14:paraId="42858824" w14:textId="77777777" w:rsidR="001800D4" w:rsidRDefault="001800D4" w:rsidP="001800D4">
      <w:pPr>
        <w:bidi/>
        <w:rPr>
          <w:rFonts w:cs="David" w:hint="cs"/>
          <w:u w:val="single"/>
          <w:rtl/>
        </w:rPr>
      </w:pPr>
    </w:p>
    <w:p w14:paraId="17C4996F" w14:textId="77777777" w:rsidR="001800D4" w:rsidRDefault="001800D4" w:rsidP="001800D4">
      <w:pPr>
        <w:bidi/>
        <w:rPr>
          <w:rFonts w:cs="David" w:hint="cs"/>
          <w:u w:val="single"/>
          <w:rtl/>
        </w:rPr>
      </w:pPr>
    </w:p>
    <w:p w14:paraId="6C3EEE52" w14:textId="77777777" w:rsidR="001800D4" w:rsidRDefault="001800D4" w:rsidP="001800D4">
      <w:pPr>
        <w:bidi/>
        <w:rPr>
          <w:rFonts w:cs="David" w:hint="cs"/>
          <w:u w:val="single"/>
          <w:rtl/>
        </w:rPr>
      </w:pPr>
    </w:p>
    <w:p w14:paraId="4549A611" w14:textId="77777777" w:rsidR="001800D4" w:rsidRPr="001800D4" w:rsidRDefault="001800D4" w:rsidP="001800D4">
      <w:pPr>
        <w:bidi/>
        <w:rPr>
          <w:rFonts w:cs="David" w:hint="cs"/>
          <w:rtl/>
        </w:rPr>
      </w:pPr>
      <w:r w:rsidRPr="001800D4">
        <w:rPr>
          <w:rFonts w:cs="David" w:hint="cs"/>
          <w:u w:val="single"/>
          <w:rtl/>
        </w:rPr>
        <w:t>איתן כבל:</w:t>
      </w:r>
    </w:p>
    <w:p w14:paraId="3574B1C5" w14:textId="77777777" w:rsidR="001800D4" w:rsidRPr="001800D4" w:rsidRDefault="001800D4" w:rsidP="001800D4">
      <w:pPr>
        <w:bidi/>
        <w:rPr>
          <w:rFonts w:cs="David" w:hint="cs"/>
          <w:rtl/>
        </w:rPr>
      </w:pPr>
    </w:p>
    <w:p w14:paraId="58D49301" w14:textId="77777777" w:rsidR="001800D4" w:rsidRPr="001800D4" w:rsidRDefault="001800D4" w:rsidP="001800D4">
      <w:pPr>
        <w:bidi/>
        <w:rPr>
          <w:rFonts w:cs="David" w:hint="cs"/>
          <w:rtl/>
        </w:rPr>
      </w:pPr>
      <w:r w:rsidRPr="001800D4">
        <w:rPr>
          <w:rFonts w:cs="David" w:hint="cs"/>
          <w:rtl/>
        </w:rPr>
        <w:tab/>
        <w:t xml:space="preserve"> השתכנעתי.</w:t>
      </w:r>
    </w:p>
    <w:p w14:paraId="6E186F4B" w14:textId="77777777" w:rsidR="001800D4" w:rsidRPr="001800D4" w:rsidRDefault="001800D4" w:rsidP="001800D4">
      <w:pPr>
        <w:bidi/>
        <w:rPr>
          <w:rFonts w:cs="David" w:hint="cs"/>
          <w:rtl/>
        </w:rPr>
      </w:pPr>
    </w:p>
    <w:p w14:paraId="3A727999" w14:textId="77777777" w:rsidR="001800D4" w:rsidRPr="001800D4" w:rsidRDefault="001800D4" w:rsidP="001800D4">
      <w:pPr>
        <w:bidi/>
        <w:rPr>
          <w:rFonts w:cs="David" w:hint="cs"/>
          <w:rtl/>
        </w:rPr>
      </w:pPr>
      <w:r w:rsidRPr="001800D4">
        <w:rPr>
          <w:rFonts w:cs="David" w:hint="cs"/>
          <w:u w:val="single"/>
          <w:rtl/>
        </w:rPr>
        <w:t>היו"ר דוד טל:</w:t>
      </w:r>
    </w:p>
    <w:p w14:paraId="54AFA50B" w14:textId="77777777" w:rsidR="001800D4" w:rsidRPr="001800D4" w:rsidRDefault="001800D4" w:rsidP="001800D4">
      <w:pPr>
        <w:bidi/>
        <w:rPr>
          <w:rFonts w:cs="David" w:hint="cs"/>
          <w:rtl/>
        </w:rPr>
      </w:pPr>
    </w:p>
    <w:p w14:paraId="715B7541" w14:textId="77777777" w:rsidR="001800D4" w:rsidRPr="001800D4" w:rsidRDefault="001800D4" w:rsidP="001800D4">
      <w:pPr>
        <w:bidi/>
        <w:ind w:firstLine="567"/>
        <w:rPr>
          <w:rFonts w:cs="David" w:hint="cs"/>
          <w:rtl/>
        </w:rPr>
      </w:pPr>
      <w:r w:rsidRPr="001800D4">
        <w:rPr>
          <w:rFonts w:cs="David" w:hint="cs"/>
          <w:rtl/>
        </w:rPr>
        <w:t xml:space="preserve">אנחנו מצביעים מי בעד ועדת כספים ומי בעד </w:t>
      </w:r>
      <w:smartTag w:uri="urn:schemas-microsoft-com:office:smarttags" w:element="PersonName">
        <w:r w:rsidRPr="001800D4">
          <w:rPr>
            <w:rFonts w:cs="David" w:hint="cs"/>
            <w:rtl/>
          </w:rPr>
          <w:t>ועדת הפנים</w:t>
        </w:r>
      </w:smartTag>
      <w:r w:rsidRPr="001800D4">
        <w:rPr>
          <w:rFonts w:cs="David" w:hint="cs"/>
          <w:rtl/>
        </w:rPr>
        <w:t>.</w:t>
      </w:r>
    </w:p>
    <w:p w14:paraId="5CAE2BC8" w14:textId="77777777" w:rsidR="001800D4" w:rsidRPr="001800D4" w:rsidRDefault="001800D4" w:rsidP="001800D4">
      <w:pPr>
        <w:bidi/>
        <w:ind w:firstLine="567"/>
        <w:rPr>
          <w:rFonts w:cs="David" w:hint="cs"/>
          <w:rtl/>
        </w:rPr>
      </w:pPr>
    </w:p>
    <w:p w14:paraId="20D28A86" w14:textId="77777777" w:rsidR="001800D4" w:rsidRPr="001800D4" w:rsidRDefault="001800D4" w:rsidP="001800D4">
      <w:pPr>
        <w:pStyle w:val="Heading9"/>
        <w:rPr>
          <w:rFonts w:hint="cs"/>
          <w:sz w:val="24"/>
          <w:rtl/>
        </w:rPr>
      </w:pPr>
      <w:r w:rsidRPr="001800D4">
        <w:rPr>
          <w:rFonts w:hint="cs"/>
          <w:sz w:val="24"/>
          <w:rtl/>
        </w:rPr>
        <w:t>הצבעה</w:t>
      </w:r>
    </w:p>
    <w:p w14:paraId="4818FB9D" w14:textId="77777777" w:rsidR="001800D4" w:rsidRPr="001800D4" w:rsidRDefault="001800D4" w:rsidP="001800D4">
      <w:pPr>
        <w:bidi/>
        <w:ind w:firstLine="567"/>
        <w:jc w:val="center"/>
        <w:rPr>
          <w:rFonts w:cs="David" w:hint="cs"/>
          <w:rtl/>
        </w:rPr>
      </w:pPr>
    </w:p>
    <w:p w14:paraId="01799413" w14:textId="77777777" w:rsidR="001800D4" w:rsidRPr="001800D4" w:rsidRDefault="001800D4" w:rsidP="001800D4">
      <w:pPr>
        <w:bidi/>
        <w:ind w:firstLine="567"/>
        <w:jc w:val="center"/>
        <w:rPr>
          <w:rFonts w:cs="David" w:hint="cs"/>
          <w:rtl/>
        </w:rPr>
      </w:pPr>
      <w:r w:rsidRPr="001800D4">
        <w:rPr>
          <w:rFonts w:cs="David" w:hint="cs"/>
          <w:rtl/>
        </w:rPr>
        <w:t>בעד ועדת כספים-3</w:t>
      </w:r>
    </w:p>
    <w:p w14:paraId="30324ECE" w14:textId="77777777" w:rsidR="001800D4" w:rsidRPr="001800D4" w:rsidRDefault="001800D4" w:rsidP="001800D4">
      <w:pPr>
        <w:bidi/>
        <w:ind w:firstLine="567"/>
        <w:jc w:val="center"/>
        <w:rPr>
          <w:rFonts w:cs="David" w:hint="cs"/>
          <w:rtl/>
        </w:rPr>
      </w:pPr>
      <w:r w:rsidRPr="001800D4">
        <w:rPr>
          <w:rFonts w:cs="David" w:hint="cs"/>
          <w:rtl/>
        </w:rPr>
        <w:t xml:space="preserve">בעד </w:t>
      </w:r>
      <w:smartTag w:uri="urn:schemas-microsoft-com:office:smarttags" w:element="PersonName">
        <w:r w:rsidRPr="001800D4">
          <w:rPr>
            <w:rFonts w:cs="David" w:hint="cs"/>
            <w:rtl/>
          </w:rPr>
          <w:t>ועדת הפנים</w:t>
        </w:r>
      </w:smartTag>
      <w:r w:rsidRPr="001800D4">
        <w:rPr>
          <w:rFonts w:cs="David" w:hint="cs"/>
          <w:rtl/>
        </w:rPr>
        <w:t xml:space="preserve"> והגנת הסביבה - רוב</w:t>
      </w:r>
    </w:p>
    <w:p w14:paraId="15060DA1" w14:textId="77777777" w:rsidR="001800D4" w:rsidRPr="001800D4" w:rsidRDefault="001800D4" w:rsidP="001800D4">
      <w:pPr>
        <w:bidi/>
        <w:ind w:firstLine="567"/>
        <w:jc w:val="center"/>
        <w:rPr>
          <w:rFonts w:cs="David" w:hint="cs"/>
          <w:rtl/>
        </w:rPr>
      </w:pPr>
      <w:r w:rsidRPr="001800D4">
        <w:rPr>
          <w:rFonts w:cs="David" w:hint="cs"/>
          <w:rtl/>
        </w:rPr>
        <w:t>נמנעים אין</w:t>
      </w:r>
    </w:p>
    <w:p w14:paraId="2445A1D5" w14:textId="77777777" w:rsidR="001800D4" w:rsidRPr="001800D4" w:rsidRDefault="001800D4" w:rsidP="001800D4">
      <w:pPr>
        <w:bidi/>
        <w:ind w:firstLine="567"/>
        <w:jc w:val="center"/>
        <w:rPr>
          <w:rFonts w:cs="David" w:hint="cs"/>
          <w:rtl/>
        </w:rPr>
      </w:pPr>
      <w:r w:rsidRPr="001800D4">
        <w:rPr>
          <w:rFonts w:cs="David" w:hint="cs"/>
          <w:rtl/>
        </w:rPr>
        <w:t>הנושא יועבר לו</w:t>
      </w:r>
      <w:smartTag w:uri="urn:schemas-microsoft-com:office:smarttags" w:element="PersonName">
        <w:r w:rsidRPr="001800D4">
          <w:rPr>
            <w:rFonts w:cs="David" w:hint="cs"/>
            <w:rtl/>
          </w:rPr>
          <w:t>ועדת הפנים</w:t>
        </w:r>
      </w:smartTag>
      <w:r w:rsidRPr="001800D4">
        <w:rPr>
          <w:rFonts w:cs="David" w:hint="cs"/>
          <w:rtl/>
        </w:rPr>
        <w:t xml:space="preserve"> והגנת הסביבה.</w:t>
      </w:r>
    </w:p>
    <w:p w14:paraId="1E5E3D63" w14:textId="77777777" w:rsidR="001800D4" w:rsidRPr="001800D4" w:rsidRDefault="001800D4" w:rsidP="001800D4">
      <w:pPr>
        <w:bidi/>
        <w:rPr>
          <w:rFonts w:cs="David" w:hint="cs"/>
          <w:rtl/>
        </w:rPr>
      </w:pPr>
    </w:p>
    <w:p w14:paraId="2065C85C" w14:textId="77777777" w:rsidR="001800D4" w:rsidRPr="001800D4" w:rsidRDefault="001800D4" w:rsidP="001800D4">
      <w:pPr>
        <w:bidi/>
        <w:rPr>
          <w:rFonts w:cs="David" w:hint="cs"/>
          <w:u w:val="single"/>
          <w:rtl/>
        </w:rPr>
      </w:pPr>
      <w:r w:rsidRPr="001800D4">
        <w:rPr>
          <w:rFonts w:cs="David" w:hint="cs"/>
          <w:u w:val="single"/>
          <w:rtl/>
        </w:rPr>
        <w:t>שלמה מולה:</w:t>
      </w:r>
    </w:p>
    <w:p w14:paraId="7BC434E4" w14:textId="77777777" w:rsidR="001800D4" w:rsidRPr="001800D4" w:rsidRDefault="001800D4" w:rsidP="001800D4">
      <w:pPr>
        <w:bidi/>
        <w:rPr>
          <w:rFonts w:cs="David" w:hint="cs"/>
          <w:rtl/>
        </w:rPr>
      </w:pPr>
    </w:p>
    <w:p w14:paraId="312E119E" w14:textId="77777777" w:rsidR="001800D4" w:rsidRPr="001800D4" w:rsidRDefault="001800D4" w:rsidP="001800D4">
      <w:pPr>
        <w:bidi/>
        <w:rPr>
          <w:rFonts w:cs="David" w:hint="cs"/>
          <w:rtl/>
        </w:rPr>
      </w:pPr>
      <w:r w:rsidRPr="001800D4">
        <w:rPr>
          <w:rFonts w:cs="David" w:hint="cs"/>
          <w:rtl/>
        </w:rPr>
        <w:tab/>
        <w:t>אני מבקש רביזיה.</w:t>
      </w:r>
    </w:p>
    <w:p w14:paraId="4F66A327" w14:textId="77777777" w:rsidR="001800D4" w:rsidRPr="001800D4" w:rsidRDefault="001800D4" w:rsidP="001800D4">
      <w:pPr>
        <w:bidi/>
        <w:rPr>
          <w:rFonts w:cs="David" w:hint="cs"/>
          <w:rtl/>
        </w:rPr>
      </w:pPr>
    </w:p>
    <w:p w14:paraId="2F8DF752" w14:textId="77777777" w:rsidR="001800D4" w:rsidRPr="001800D4" w:rsidRDefault="001800D4" w:rsidP="001800D4">
      <w:pPr>
        <w:bidi/>
        <w:rPr>
          <w:rFonts w:cs="David" w:hint="cs"/>
          <w:u w:val="single"/>
          <w:rtl/>
        </w:rPr>
      </w:pPr>
      <w:r w:rsidRPr="001800D4">
        <w:rPr>
          <w:rFonts w:cs="David" w:hint="cs"/>
          <w:u w:val="single"/>
          <w:rtl/>
        </w:rPr>
        <w:t>היו"ר דוד טל:</w:t>
      </w:r>
    </w:p>
    <w:p w14:paraId="7455CAB2" w14:textId="77777777" w:rsidR="001800D4" w:rsidRPr="001800D4" w:rsidRDefault="001800D4" w:rsidP="001800D4">
      <w:pPr>
        <w:bidi/>
        <w:rPr>
          <w:rFonts w:cs="David" w:hint="cs"/>
          <w:rtl/>
        </w:rPr>
      </w:pPr>
    </w:p>
    <w:p w14:paraId="1A4DFA90" w14:textId="77777777" w:rsidR="001800D4" w:rsidRPr="001800D4" w:rsidRDefault="001800D4" w:rsidP="001800D4">
      <w:pPr>
        <w:bidi/>
        <w:rPr>
          <w:rFonts w:cs="David" w:hint="cs"/>
          <w:rtl/>
        </w:rPr>
      </w:pPr>
      <w:r w:rsidRPr="001800D4">
        <w:rPr>
          <w:rFonts w:cs="David" w:hint="cs"/>
          <w:rtl/>
        </w:rPr>
        <w:tab/>
        <w:t xml:space="preserve"> הסעיף הבא הוא </w:t>
      </w:r>
      <w:r w:rsidRPr="001800D4">
        <w:rPr>
          <w:rFonts w:cs="David" w:hint="cs"/>
          <w:b/>
          <w:bCs/>
          <w:rtl/>
        </w:rPr>
        <w:t>הצעת חוק התכנית להבראת כלכלת ישראל (תיקוני חקיקה להשגת יעדי התקציב והמדיניות הכלכלית לשנות הכספים 2003 ו- 2004) (מס' 2) (תיקון-איחוד רשויות מקומיות) התשס"ח-2008</w:t>
      </w:r>
      <w:r w:rsidRPr="001800D4">
        <w:rPr>
          <w:rFonts w:cs="David" w:hint="cs"/>
          <w:rtl/>
        </w:rPr>
        <w:t xml:space="preserve"> של חברי הכנסת </w:t>
      </w:r>
      <w:smartTag w:uri="urn:schemas-microsoft-com:office:smarttags" w:element="PersonName">
        <w:r w:rsidRPr="001800D4">
          <w:rPr>
            <w:rFonts w:cs="David" w:hint="cs"/>
            <w:rtl/>
          </w:rPr>
          <w:t>דוד אזולאי</w:t>
        </w:r>
      </w:smartTag>
      <w:r w:rsidRPr="001800D4">
        <w:rPr>
          <w:rFonts w:cs="David" w:hint="cs"/>
          <w:rtl/>
        </w:rPr>
        <w:t xml:space="preserve"> ויורם מרציאנו.</w:t>
      </w:r>
    </w:p>
    <w:p w14:paraId="3C922F5E" w14:textId="77777777" w:rsidR="001800D4" w:rsidRPr="001800D4" w:rsidRDefault="001800D4" w:rsidP="001800D4">
      <w:pPr>
        <w:bidi/>
        <w:rPr>
          <w:rFonts w:cs="David" w:hint="cs"/>
          <w:rtl/>
        </w:rPr>
      </w:pPr>
    </w:p>
    <w:p w14:paraId="4F3006CF" w14:textId="77777777" w:rsidR="001800D4" w:rsidRPr="001800D4" w:rsidRDefault="001800D4" w:rsidP="001800D4">
      <w:pPr>
        <w:bidi/>
        <w:rPr>
          <w:rFonts w:cs="David" w:hint="cs"/>
          <w:rtl/>
        </w:rPr>
      </w:pPr>
      <w:smartTag w:uri="urn:schemas-microsoft-com:office:smarttags" w:element="PersonName">
        <w:r w:rsidRPr="001800D4">
          <w:rPr>
            <w:rFonts w:cs="David" w:hint="cs"/>
            <w:u w:val="single"/>
            <w:rtl/>
          </w:rPr>
          <w:t>דוד אזולאי</w:t>
        </w:r>
      </w:smartTag>
      <w:r w:rsidRPr="001800D4">
        <w:rPr>
          <w:rFonts w:cs="David" w:hint="cs"/>
          <w:u w:val="single"/>
          <w:rtl/>
        </w:rPr>
        <w:t>:</w:t>
      </w:r>
    </w:p>
    <w:p w14:paraId="00820EFE" w14:textId="77777777" w:rsidR="001800D4" w:rsidRPr="001800D4" w:rsidRDefault="001800D4" w:rsidP="001800D4">
      <w:pPr>
        <w:bidi/>
        <w:rPr>
          <w:rFonts w:cs="David" w:hint="cs"/>
          <w:rtl/>
        </w:rPr>
      </w:pPr>
    </w:p>
    <w:p w14:paraId="1885C6F2" w14:textId="77777777" w:rsidR="001800D4" w:rsidRPr="001800D4" w:rsidRDefault="001800D4" w:rsidP="001800D4">
      <w:pPr>
        <w:bidi/>
        <w:rPr>
          <w:rFonts w:cs="David" w:hint="cs"/>
          <w:rtl/>
        </w:rPr>
      </w:pPr>
      <w:r w:rsidRPr="001800D4">
        <w:rPr>
          <w:rFonts w:cs="David" w:hint="cs"/>
          <w:rtl/>
        </w:rPr>
        <w:tab/>
        <w:t>זה אותו דבר, לו</w:t>
      </w:r>
      <w:smartTag w:uri="urn:schemas-microsoft-com:office:smarttags" w:element="PersonName">
        <w:r w:rsidRPr="001800D4">
          <w:rPr>
            <w:rFonts w:cs="David" w:hint="cs"/>
            <w:rtl/>
          </w:rPr>
          <w:t>ועדת הפנים</w:t>
        </w:r>
      </w:smartTag>
      <w:r w:rsidRPr="001800D4">
        <w:rPr>
          <w:rFonts w:cs="David" w:hint="cs"/>
          <w:rtl/>
        </w:rPr>
        <w:t>.</w:t>
      </w:r>
    </w:p>
    <w:p w14:paraId="5F2DECE2" w14:textId="77777777" w:rsidR="001800D4" w:rsidRPr="001800D4" w:rsidRDefault="001800D4" w:rsidP="001800D4">
      <w:pPr>
        <w:bidi/>
        <w:rPr>
          <w:rFonts w:cs="David" w:hint="cs"/>
          <w:u w:val="single"/>
          <w:rtl/>
        </w:rPr>
      </w:pPr>
    </w:p>
    <w:p w14:paraId="7FE57D91" w14:textId="77777777" w:rsidR="001800D4" w:rsidRPr="001800D4" w:rsidRDefault="001800D4" w:rsidP="001800D4">
      <w:pPr>
        <w:bidi/>
        <w:rPr>
          <w:rFonts w:cs="David" w:hint="cs"/>
          <w:rtl/>
        </w:rPr>
      </w:pPr>
      <w:r w:rsidRPr="001800D4">
        <w:rPr>
          <w:rFonts w:cs="David" w:hint="cs"/>
          <w:u w:val="single"/>
          <w:rtl/>
        </w:rPr>
        <w:t>היו"ר דוד טל:</w:t>
      </w:r>
    </w:p>
    <w:p w14:paraId="220F1592" w14:textId="77777777" w:rsidR="001800D4" w:rsidRPr="001800D4" w:rsidRDefault="001800D4" w:rsidP="001800D4">
      <w:pPr>
        <w:bidi/>
        <w:rPr>
          <w:rFonts w:cs="David" w:hint="cs"/>
          <w:rtl/>
        </w:rPr>
      </w:pPr>
    </w:p>
    <w:p w14:paraId="37BB391D" w14:textId="77777777" w:rsidR="001800D4" w:rsidRPr="001800D4" w:rsidRDefault="001800D4" w:rsidP="001800D4">
      <w:pPr>
        <w:bidi/>
        <w:rPr>
          <w:rFonts w:cs="David" w:hint="cs"/>
          <w:rtl/>
        </w:rPr>
      </w:pPr>
      <w:r w:rsidRPr="001800D4">
        <w:rPr>
          <w:rFonts w:cs="David" w:hint="cs"/>
          <w:rtl/>
        </w:rPr>
        <w:tab/>
        <w:t xml:space="preserve">אנחנו מצביעים ולאחר הרביזיה נדון על זה ביחד.  מי בעד הצעת החוק של </w:t>
      </w:r>
      <w:smartTag w:uri="urn:schemas-microsoft-com:office:smarttags" w:element="PersonName">
        <w:r w:rsidRPr="001800D4">
          <w:rPr>
            <w:rFonts w:cs="David" w:hint="cs"/>
            <w:rtl/>
          </w:rPr>
          <w:t>דוד אזולאי</w:t>
        </w:r>
      </w:smartTag>
      <w:r w:rsidRPr="001800D4">
        <w:rPr>
          <w:rFonts w:cs="David" w:hint="cs"/>
          <w:rtl/>
        </w:rPr>
        <w:t xml:space="preserve"> שמבקש להעביר את זה לו</w:t>
      </w:r>
      <w:smartTag w:uri="urn:schemas-microsoft-com:office:smarttags" w:element="PersonName">
        <w:r w:rsidRPr="001800D4">
          <w:rPr>
            <w:rFonts w:cs="David" w:hint="cs"/>
            <w:rtl/>
          </w:rPr>
          <w:t>ועדת הפנים</w:t>
        </w:r>
      </w:smartTag>
      <w:r w:rsidRPr="001800D4">
        <w:rPr>
          <w:rFonts w:cs="David" w:hint="cs"/>
          <w:rtl/>
        </w:rPr>
        <w:t xml:space="preserve">. מי בעד </w:t>
      </w:r>
      <w:smartTag w:uri="urn:schemas-microsoft-com:office:smarttags" w:element="PersonName">
        <w:r w:rsidRPr="001800D4">
          <w:rPr>
            <w:rFonts w:cs="David" w:hint="cs"/>
            <w:rtl/>
          </w:rPr>
          <w:t>ועדת הפנים</w:t>
        </w:r>
      </w:smartTag>
      <w:r w:rsidRPr="001800D4">
        <w:rPr>
          <w:rFonts w:cs="David" w:hint="cs"/>
          <w:rtl/>
        </w:rPr>
        <w:t xml:space="preserve"> ירים את ידו. </w:t>
      </w:r>
    </w:p>
    <w:p w14:paraId="248AD46B" w14:textId="77777777" w:rsidR="001800D4" w:rsidRPr="001800D4" w:rsidRDefault="001800D4" w:rsidP="001800D4">
      <w:pPr>
        <w:bidi/>
        <w:rPr>
          <w:rFonts w:cs="David" w:hint="cs"/>
          <w:rtl/>
        </w:rPr>
      </w:pPr>
    </w:p>
    <w:p w14:paraId="7D03E043" w14:textId="77777777" w:rsidR="001800D4" w:rsidRPr="001800D4" w:rsidRDefault="001800D4" w:rsidP="001800D4">
      <w:pPr>
        <w:bidi/>
        <w:rPr>
          <w:rFonts w:cs="David" w:hint="cs"/>
          <w:rtl/>
        </w:rPr>
      </w:pPr>
    </w:p>
    <w:p w14:paraId="18BF70EA" w14:textId="77777777" w:rsidR="001800D4" w:rsidRPr="001800D4" w:rsidRDefault="001800D4" w:rsidP="001800D4">
      <w:pPr>
        <w:bidi/>
        <w:jc w:val="center"/>
        <w:rPr>
          <w:rFonts w:cs="David" w:hint="cs"/>
          <w:b/>
          <w:bCs/>
          <w:u w:val="single"/>
          <w:rtl/>
        </w:rPr>
      </w:pPr>
      <w:r w:rsidRPr="001800D4">
        <w:rPr>
          <w:rFonts w:cs="David" w:hint="cs"/>
          <w:b/>
          <w:bCs/>
          <w:u w:val="single"/>
          <w:rtl/>
        </w:rPr>
        <w:t>הצבעה</w:t>
      </w:r>
    </w:p>
    <w:p w14:paraId="035B7D2E" w14:textId="77777777" w:rsidR="001800D4" w:rsidRPr="001800D4" w:rsidRDefault="001800D4" w:rsidP="001800D4">
      <w:pPr>
        <w:bidi/>
        <w:jc w:val="center"/>
        <w:rPr>
          <w:rFonts w:cs="David" w:hint="cs"/>
          <w:rtl/>
        </w:rPr>
      </w:pPr>
    </w:p>
    <w:p w14:paraId="67DDFBB7" w14:textId="77777777" w:rsidR="001800D4" w:rsidRPr="001800D4" w:rsidRDefault="001800D4" w:rsidP="001800D4">
      <w:pPr>
        <w:bidi/>
        <w:jc w:val="center"/>
        <w:rPr>
          <w:rFonts w:cs="David" w:hint="cs"/>
          <w:rtl/>
        </w:rPr>
      </w:pPr>
      <w:r w:rsidRPr="001800D4">
        <w:rPr>
          <w:rFonts w:cs="David" w:hint="cs"/>
          <w:rtl/>
        </w:rPr>
        <w:t>בעד -רוב</w:t>
      </w:r>
    </w:p>
    <w:p w14:paraId="4A0E898D" w14:textId="77777777" w:rsidR="001800D4" w:rsidRPr="001800D4" w:rsidRDefault="001800D4" w:rsidP="001800D4">
      <w:pPr>
        <w:bidi/>
        <w:jc w:val="center"/>
        <w:rPr>
          <w:rFonts w:cs="David" w:hint="cs"/>
          <w:rtl/>
        </w:rPr>
      </w:pPr>
      <w:r w:rsidRPr="001800D4">
        <w:rPr>
          <w:rFonts w:cs="David" w:hint="cs"/>
          <w:rtl/>
        </w:rPr>
        <w:t>נגד- מיעוט</w:t>
      </w:r>
    </w:p>
    <w:p w14:paraId="2ABFB98B" w14:textId="77777777" w:rsidR="001800D4" w:rsidRPr="001800D4" w:rsidRDefault="001800D4" w:rsidP="001800D4">
      <w:pPr>
        <w:bidi/>
        <w:jc w:val="center"/>
        <w:rPr>
          <w:rFonts w:cs="David" w:hint="cs"/>
          <w:rtl/>
        </w:rPr>
      </w:pPr>
      <w:r w:rsidRPr="001800D4">
        <w:rPr>
          <w:rFonts w:cs="David" w:hint="cs"/>
          <w:rtl/>
        </w:rPr>
        <w:t xml:space="preserve">נמנעים </w:t>
      </w:r>
      <w:r w:rsidRPr="001800D4">
        <w:rPr>
          <w:rFonts w:cs="David"/>
          <w:rtl/>
        </w:rPr>
        <w:t>–</w:t>
      </w:r>
      <w:r w:rsidRPr="001800D4">
        <w:rPr>
          <w:rFonts w:cs="David" w:hint="cs"/>
          <w:rtl/>
        </w:rPr>
        <w:t xml:space="preserve"> אין</w:t>
      </w:r>
    </w:p>
    <w:p w14:paraId="183DE2BD" w14:textId="77777777" w:rsidR="001800D4" w:rsidRPr="001800D4" w:rsidRDefault="001800D4" w:rsidP="001800D4">
      <w:pPr>
        <w:bidi/>
        <w:jc w:val="center"/>
        <w:rPr>
          <w:rFonts w:cs="David" w:hint="cs"/>
          <w:rtl/>
        </w:rPr>
      </w:pPr>
      <w:r w:rsidRPr="001800D4">
        <w:rPr>
          <w:rFonts w:cs="David" w:hint="cs"/>
          <w:rtl/>
        </w:rPr>
        <w:t>הנושא הועבר לו</w:t>
      </w:r>
      <w:smartTag w:uri="urn:schemas-microsoft-com:office:smarttags" w:element="PersonName">
        <w:r w:rsidRPr="001800D4">
          <w:rPr>
            <w:rFonts w:cs="David" w:hint="cs"/>
            <w:rtl/>
          </w:rPr>
          <w:t>ועדת הפנים</w:t>
        </w:r>
      </w:smartTag>
    </w:p>
    <w:p w14:paraId="19302CF4" w14:textId="77777777" w:rsidR="001800D4" w:rsidRPr="001800D4" w:rsidRDefault="001800D4" w:rsidP="001800D4">
      <w:pPr>
        <w:bidi/>
        <w:rPr>
          <w:rFonts w:cs="David" w:hint="cs"/>
          <w:rtl/>
        </w:rPr>
      </w:pPr>
    </w:p>
    <w:p w14:paraId="68393A45" w14:textId="77777777" w:rsidR="001800D4" w:rsidRPr="001800D4" w:rsidRDefault="001800D4" w:rsidP="001800D4">
      <w:pPr>
        <w:bidi/>
        <w:rPr>
          <w:rFonts w:cs="David" w:hint="cs"/>
          <w:rtl/>
        </w:rPr>
      </w:pPr>
      <w:r w:rsidRPr="001800D4">
        <w:rPr>
          <w:rFonts w:cs="David" w:hint="cs"/>
          <w:u w:val="single"/>
          <w:rtl/>
        </w:rPr>
        <w:t>היו"ר דוד טל:</w:t>
      </w:r>
    </w:p>
    <w:p w14:paraId="767D5AA8" w14:textId="77777777" w:rsidR="001800D4" w:rsidRPr="001800D4" w:rsidRDefault="001800D4" w:rsidP="001800D4">
      <w:pPr>
        <w:bidi/>
        <w:rPr>
          <w:rFonts w:cs="David" w:hint="cs"/>
          <w:rtl/>
        </w:rPr>
      </w:pPr>
    </w:p>
    <w:p w14:paraId="420BC6F5" w14:textId="77777777" w:rsidR="001800D4" w:rsidRPr="001800D4" w:rsidRDefault="001800D4" w:rsidP="001800D4">
      <w:pPr>
        <w:bidi/>
        <w:ind w:firstLine="567"/>
        <w:rPr>
          <w:rFonts w:cs="David" w:hint="cs"/>
          <w:rtl/>
        </w:rPr>
      </w:pPr>
      <w:r w:rsidRPr="001800D4">
        <w:rPr>
          <w:rFonts w:cs="David" w:hint="cs"/>
          <w:rtl/>
        </w:rPr>
        <w:t>הנושא עבר לו</w:t>
      </w:r>
      <w:smartTag w:uri="urn:schemas-microsoft-com:office:smarttags" w:element="PersonName">
        <w:r w:rsidRPr="001800D4">
          <w:rPr>
            <w:rFonts w:cs="David" w:hint="cs"/>
            <w:rtl/>
          </w:rPr>
          <w:t>ועדת הפנים</w:t>
        </w:r>
      </w:smartTag>
      <w:r w:rsidRPr="001800D4">
        <w:rPr>
          <w:rFonts w:cs="David" w:hint="cs"/>
          <w:rtl/>
        </w:rPr>
        <w:t>.</w:t>
      </w:r>
    </w:p>
    <w:p w14:paraId="58DC7C72" w14:textId="77777777" w:rsidR="001800D4" w:rsidRPr="001800D4" w:rsidRDefault="001800D4" w:rsidP="001800D4">
      <w:pPr>
        <w:bidi/>
        <w:rPr>
          <w:rFonts w:cs="David" w:hint="cs"/>
          <w:rtl/>
        </w:rPr>
      </w:pPr>
    </w:p>
    <w:p w14:paraId="1D9EFA48" w14:textId="77777777" w:rsidR="001800D4" w:rsidRPr="001800D4" w:rsidRDefault="001800D4" w:rsidP="001800D4">
      <w:pPr>
        <w:bidi/>
        <w:rPr>
          <w:rFonts w:cs="David" w:hint="cs"/>
          <w:u w:val="single"/>
          <w:rtl/>
        </w:rPr>
      </w:pPr>
      <w:r w:rsidRPr="001800D4">
        <w:rPr>
          <w:rFonts w:cs="David" w:hint="cs"/>
          <w:u w:val="single"/>
          <w:rtl/>
        </w:rPr>
        <w:t>שלמה מולה:</w:t>
      </w:r>
    </w:p>
    <w:p w14:paraId="76F45FF7" w14:textId="77777777" w:rsidR="001800D4" w:rsidRPr="001800D4" w:rsidRDefault="001800D4" w:rsidP="001800D4">
      <w:pPr>
        <w:bidi/>
        <w:rPr>
          <w:rFonts w:cs="David" w:hint="cs"/>
          <w:rtl/>
        </w:rPr>
      </w:pPr>
    </w:p>
    <w:p w14:paraId="18126F55" w14:textId="77777777" w:rsidR="001800D4" w:rsidRPr="001800D4" w:rsidRDefault="001800D4" w:rsidP="001800D4">
      <w:pPr>
        <w:bidi/>
        <w:rPr>
          <w:rFonts w:cs="David" w:hint="cs"/>
          <w:rtl/>
        </w:rPr>
      </w:pPr>
      <w:r w:rsidRPr="001800D4">
        <w:rPr>
          <w:rFonts w:cs="David" w:hint="cs"/>
          <w:rtl/>
        </w:rPr>
        <w:tab/>
        <w:t>אני מבקש על זה גם רביזיה.</w:t>
      </w:r>
    </w:p>
    <w:p w14:paraId="1645D93D" w14:textId="77777777" w:rsidR="001800D4" w:rsidRPr="001800D4" w:rsidRDefault="001800D4" w:rsidP="001800D4">
      <w:pPr>
        <w:bidi/>
        <w:rPr>
          <w:rFonts w:cs="David" w:hint="cs"/>
          <w:rtl/>
        </w:rPr>
      </w:pPr>
    </w:p>
    <w:p w14:paraId="10ABA5F8" w14:textId="77777777" w:rsidR="001800D4" w:rsidRDefault="001800D4" w:rsidP="001800D4">
      <w:pPr>
        <w:bidi/>
        <w:jc w:val="center"/>
        <w:rPr>
          <w:rFonts w:cs="David" w:hint="cs"/>
          <w:b/>
          <w:bCs/>
          <w:u w:val="single"/>
          <w:rtl/>
        </w:rPr>
      </w:pPr>
      <w:r w:rsidRPr="001800D4">
        <w:rPr>
          <w:rFonts w:cs="David"/>
          <w:rtl/>
        </w:rPr>
        <w:br w:type="page"/>
      </w:r>
    </w:p>
    <w:p w14:paraId="240AE666" w14:textId="77777777" w:rsidR="001800D4" w:rsidRDefault="001800D4" w:rsidP="001800D4">
      <w:pPr>
        <w:bidi/>
        <w:jc w:val="center"/>
        <w:rPr>
          <w:rFonts w:cs="David" w:hint="cs"/>
          <w:b/>
          <w:bCs/>
          <w:u w:val="single"/>
          <w:rtl/>
        </w:rPr>
      </w:pPr>
    </w:p>
    <w:p w14:paraId="51359F96" w14:textId="77777777" w:rsidR="001800D4" w:rsidRDefault="001800D4" w:rsidP="001800D4">
      <w:pPr>
        <w:bidi/>
        <w:jc w:val="center"/>
        <w:rPr>
          <w:rFonts w:cs="David" w:hint="cs"/>
          <w:b/>
          <w:bCs/>
          <w:u w:val="single"/>
          <w:rtl/>
        </w:rPr>
      </w:pPr>
    </w:p>
    <w:p w14:paraId="113810BE" w14:textId="77777777" w:rsidR="001800D4" w:rsidRPr="001800D4" w:rsidRDefault="001800D4" w:rsidP="001800D4">
      <w:pPr>
        <w:bidi/>
        <w:jc w:val="center"/>
        <w:rPr>
          <w:rFonts w:cs="David" w:hint="cs"/>
          <w:b/>
          <w:bCs/>
          <w:u w:val="single"/>
          <w:rtl/>
        </w:rPr>
      </w:pPr>
      <w:r w:rsidRPr="001800D4">
        <w:rPr>
          <w:rFonts w:cs="David" w:hint="eastAsia"/>
          <w:b/>
          <w:bCs/>
          <w:u w:val="single"/>
          <w:rtl/>
        </w:rPr>
        <w:t>בקשות</w:t>
      </w:r>
      <w:r w:rsidRPr="001800D4">
        <w:rPr>
          <w:rFonts w:cs="David"/>
          <w:b/>
          <w:bCs/>
          <w:u w:val="single"/>
          <w:rtl/>
        </w:rPr>
        <w:t xml:space="preserve"> </w:t>
      </w:r>
      <w:r w:rsidRPr="001800D4">
        <w:rPr>
          <w:rFonts w:cs="David" w:hint="eastAsia"/>
          <w:b/>
          <w:bCs/>
          <w:u w:val="single"/>
          <w:rtl/>
        </w:rPr>
        <w:t>חברי</w:t>
      </w:r>
      <w:r w:rsidRPr="001800D4">
        <w:rPr>
          <w:rFonts w:cs="David"/>
          <w:b/>
          <w:bCs/>
          <w:u w:val="single"/>
        </w:rPr>
        <w:t xml:space="preserve"> </w:t>
      </w:r>
      <w:r w:rsidRPr="001800D4">
        <w:rPr>
          <w:rFonts w:cs="David"/>
          <w:b/>
          <w:bCs/>
          <w:u w:val="single"/>
          <w:rtl/>
        </w:rPr>
        <w:t>הכנסת להקדמת הדיון בהצעות חוק לפני הקריאה הטרומית</w:t>
      </w:r>
      <w:r w:rsidRPr="001800D4">
        <w:rPr>
          <w:rFonts w:cs="David" w:hint="cs"/>
          <w:b/>
          <w:bCs/>
          <w:u w:val="single"/>
          <w:rtl/>
        </w:rPr>
        <w:t>.</w:t>
      </w:r>
    </w:p>
    <w:p w14:paraId="2EE6F4EF" w14:textId="77777777" w:rsidR="001800D4" w:rsidRDefault="001800D4" w:rsidP="001800D4">
      <w:pPr>
        <w:bidi/>
        <w:rPr>
          <w:rFonts w:cs="David" w:hint="cs"/>
          <w:rtl/>
        </w:rPr>
      </w:pPr>
    </w:p>
    <w:p w14:paraId="6D4F393B" w14:textId="77777777" w:rsidR="001800D4" w:rsidRDefault="001800D4" w:rsidP="001800D4">
      <w:pPr>
        <w:bidi/>
        <w:rPr>
          <w:rFonts w:cs="David" w:hint="cs"/>
          <w:rtl/>
        </w:rPr>
      </w:pPr>
    </w:p>
    <w:p w14:paraId="1353866B" w14:textId="77777777" w:rsidR="001800D4" w:rsidRPr="001800D4" w:rsidRDefault="001800D4" w:rsidP="001800D4">
      <w:pPr>
        <w:bidi/>
        <w:rPr>
          <w:rFonts w:cs="David" w:hint="cs"/>
          <w:rtl/>
        </w:rPr>
      </w:pPr>
    </w:p>
    <w:p w14:paraId="065885A0" w14:textId="77777777" w:rsidR="001800D4" w:rsidRPr="001800D4" w:rsidRDefault="001800D4" w:rsidP="001800D4">
      <w:pPr>
        <w:bidi/>
        <w:rPr>
          <w:rFonts w:cs="David" w:hint="cs"/>
          <w:rtl/>
        </w:rPr>
      </w:pPr>
      <w:r w:rsidRPr="001800D4">
        <w:rPr>
          <w:rFonts w:cs="David" w:hint="cs"/>
          <w:u w:val="single"/>
          <w:rtl/>
        </w:rPr>
        <w:t>היו"ר דוד טל:</w:t>
      </w:r>
    </w:p>
    <w:p w14:paraId="0D0AFAEF" w14:textId="77777777" w:rsidR="001800D4" w:rsidRPr="001800D4" w:rsidRDefault="001800D4" w:rsidP="001800D4">
      <w:pPr>
        <w:bidi/>
        <w:rPr>
          <w:rFonts w:cs="David" w:hint="cs"/>
          <w:rtl/>
        </w:rPr>
      </w:pPr>
    </w:p>
    <w:p w14:paraId="794951F3" w14:textId="77777777" w:rsidR="001800D4" w:rsidRPr="001800D4" w:rsidRDefault="001800D4" w:rsidP="001800D4">
      <w:pPr>
        <w:bidi/>
        <w:rPr>
          <w:rFonts w:cs="David" w:hint="cs"/>
          <w:rtl/>
        </w:rPr>
      </w:pPr>
      <w:r w:rsidRPr="001800D4">
        <w:rPr>
          <w:rFonts w:cs="David" w:hint="cs"/>
          <w:rtl/>
        </w:rPr>
        <w:tab/>
        <w:t xml:space="preserve">הסעיף הראשון, </w:t>
      </w:r>
      <w:r w:rsidRPr="001800D4">
        <w:rPr>
          <w:rFonts w:cs="David" w:hint="cs"/>
          <w:b/>
          <w:bCs/>
          <w:rtl/>
        </w:rPr>
        <w:t>הצעת חוק הרשויות המקומיות (ביטול איחוד המועצות המקומיות מג'ד אל כרום דיר אל אסד ובענה) התשס"ח-2008</w:t>
      </w:r>
      <w:r w:rsidRPr="001800D4">
        <w:rPr>
          <w:rFonts w:cs="David" w:hint="cs"/>
          <w:rtl/>
        </w:rPr>
        <w:t xml:space="preserve">  של חברת הכנסת נדיה חילו </w:t>
      </w:r>
    </w:p>
    <w:p w14:paraId="0CD9E126" w14:textId="77777777" w:rsidR="001800D4" w:rsidRPr="001800D4" w:rsidRDefault="001800D4" w:rsidP="001800D4">
      <w:pPr>
        <w:bidi/>
        <w:rPr>
          <w:rFonts w:cs="David" w:hint="cs"/>
          <w:u w:val="single"/>
          <w:rtl/>
        </w:rPr>
      </w:pPr>
    </w:p>
    <w:p w14:paraId="1D9F2AAD" w14:textId="77777777" w:rsidR="001800D4" w:rsidRPr="001800D4" w:rsidRDefault="001800D4" w:rsidP="001800D4">
      <w:pPr>
        <w:bidi/>
        <w:rPr>
          <w:rFonts w:cs="David" w:hint="cs"/>
          <w:rtl/>
        </w:rPr>
      </w:pPr>
      <w:r w:rsidRPr="001800D4">
        <w:rPr>
          <w:rFonts w:cs="David" w:hint="cs"/>
          <w:u w:val="single"/>
          <w:rtl/>
        </w:rPr>
        <w:t>נאדיה חילו:</w:t>
      </w:r>
    </w:p>
    <w:p w14:paraId="7E34E757" w14:textId="77777777" w:rsidR="001800D4" w:rsidRPr="001800D4" w:rsidRDefault="001800D4" w:rsidP="001800D4">
      <w:pPr>
        <w:bidi/>
        <w:rPr>
          <w:rFonts w:cs="David" w:hint="cs"/>
          <w:rtl/>
        </w:rPr>
      </w:pPr>
    </w:p>
    <w:p w14:paraId="4E9BF329" w14:textId="77777777" w:rsidR="001800D4" w:rsidRPr="001800D4" w:rsidRDefault="001800D4" w:rsidP="001800D4">
      <w:pPr>
        <w:bidi/>
        <w:rPr>
          <w:rFonts w:cs="David" w:hint="cs"/>
          <w:rtl/>
        </w:rPr>
      </w:pPr>
      <w:r w:rsidRPr="001800D4">
        <w:rPr>
          <w:rFonts w:cs="David" w:hint="cs"/>
          <w:rtl/>
        </w:rPr>
        <w:tab/>
        <w:t xml:space="preserve"> כל אותם נימוקים שדיברנו לגבי עוספייה ודליית אל כרמל, האיחוד בכלל לא הוכיח את עצמו, יש סבל של התושבים אין משאבים וזה נכשל.</w:t>
      </w:r>
    </w:p>
    <w:p w14:paraId="4FCC3DCA" w14:textId="77777777" w:rsidR="001800D4" w:rsidRPr="001800D4" w:rsidRDefault="001800D4" w:rsidP="001800D4">
      <w:pPr>
        <w:bidi/>
        <w:rPr>
          <w:rFonts w:cs="David" w:hint="cs"/>
          <w:rtl/>
        </w:rPr>
      </w:pPr>
    </w:p>
    <w:p w14:paraId="696B5CAD" w14:textId="77777777" w:rsidR="001800D4" w:rsidRPr="001800D4" w:rsidRDefault="001800D4" w:rsidP="001800D4">
      <w:pPr>
        <w:bidi/>
        <w:rPr>
          <w:rFonts w:cs="David" w:hint="cs"/>
          <w:rtl/>
        </w:rPr>
      </w:pPr>
      <w:r w:rsidRPr="001800D4">
        <w:rPr>
          <w:rFonts w:cs="David" w:hint="cs"/>
          <w:u w:val="single"/>
          <w:rtl/>
        </w:rPr>
        <w:t>היו"ר דוד טל:</w:t>
      </w:r>
    </w:p>
    <w:p w14:paraId="56CF4112" w14:textId="77777777" w:rsidR="001800D4" w:rsidRPr="001800D4" w:rsidRDefault="001800D4" w:rsidP="001800D4">
      <w:pPr>
        <w:bidi/>
        <w:rPr>
          <w:rFonts w:cs="David" w:hint="cs"/>
          <w:rtl/>
        </w:rPr>
      </w:pPr>
    </w:p>
    <w:p w14:paraId="680042C7" w14:textId="77777777" w:rsidR="001800D4" w:rsidRPr="001800D4" w:rsidRDefault="001800D4" w:rsidP="001800D4">
      <w:pPr>
        <w:bidi/>
        <w:ind w:firstLine="567"/>
        <w:rPr>
          <w:rFonts w:cs="David" w:hint="cs"/>
          <w:rtl/>
        </w:rPr>
      </w:pPr>
      <w:r w:rsidRPr="001800D4">
        <w:rPr>
          <w:rFonts w:cs="David" w:hint="cs"/>
          <w:rtl/>
        </w:rPr>
        <w:t>וזה דחוף לעשות את זה לפני הבחירות לרשויות המקומיות. מי בעד פטור מחובת הנחה של הצעת החוק של חברת הכנסת נדיה חילו בנושא?</w:t>
      </w:r>
    </w:p>
    <w:p w14:paraId="6D0EB411" w14:textId="77777777" w:rsidR="001800D4" w:rsidRPr="001800D4" w:rsidRDefault="001800D4" w:rsidP="001800D4">
      <w:pPr>
        <w:bidi/>
        <w:rPr>
          <w:rFonts w:cs="David" w:hint="cs"/>
          <w:rtl/>
        </w:rPr>
      </w:pPr>
    </w:p>
    <w:p w14:paraId="681EDFF7" w14:textId="77777777" w:rsidR="001800D4" w:rsidRPr="001800D4" w:rsidRDefault="001800D4" w:rsidP="001800D4">
      <w:pPr>
        <w:bidi/>
        <w:jc w:val="center"/>
        <w:rPr>
          <w:rFonts w:cs="David" w:hint="cs"/>
          <w:b/>
          <w:bCs/>
          <w:u w:val="single"/>
          <w:rtl/>
        </w:rPr>
      </w:pPr>
      <w:r w:rsidRPr="001800D4">
        <w:rPr>
          <w:rFonts w:cs="David" w:hint="cs"/>
          <w:b/>
          <w:bCs/>
          <w:u w:val="single"/>
          <w:rtl/>
        </w:rPr>
        <w:t>הצבעה</w:t>
      </w:r>
    </w:p>
    <w:p w14:paraId="0383073D" w14:textId="77777777" w:rsidR="001800D4" w:rsidRPr="001800D4" w:rsidRDefault="001800D4" w:rsidP="001800D4">
      <w:pPr>
        <w:bidi/>
        <w:jc w:val="center"/>
        <w:rPr>
          <w:rFonts w:cs="David" w:hint="cs"/>
          <w:rtl/>
        </w:rPr>
      </w:pPr>
    </w:p>
    <w:p w14:paraId="54B94FFA" w14:textId="77777777" w:rsidR="001800D4" w:rsidRPr="001800D4" w:rsidRDefault="001800D4" w:rsidP="001800D4">
      <w:pPr>
        <w:bidi/>
        <w:jc w:val="center"/>
        <w:rPr>
          <w:rFonts w:cs="David" w:hint="cs"/>
          <w:rtl/>
        </w:rPr>
      </w:pPr>
      <w:r w:rsidRPr="001800D4">
        <w:rPr>
          <w:rFonts w:cs="David" w:hint="cs"/>
          <w:rtl/>
        </w:rPr>
        <w:t>בעד-רוב</w:t>
      </w:r>
    </w:p>
    <w:p w14:paraId="643E1916" w14:textId="77777777" w:rsidR="001800D4" w:rsidRPr="001800D4" w:rsidRDefault="001800D4" w:rsidP="001800D4">
      <w:pPr>
        <w:bidi/>
        <w:jc w:val="center"/>
        <w:rPr>
          <w:rFonts w:cs="David" w:hint="cs"/>
          <w:rtl/>
        </w:rPr>
      </w:pPr>
      <w:r w:rsidRPr="001800D4">
        <w:rPr>
          <w:rFonts w:cs="David" w:hint="cs"/>
          <w:rtl/>
        </w:rPr>
        <w:t>נגד-אין</w:t>
      </w:r>
    </w:p>
    <w:p w14:paraId="3D555714" w14:textId="77777777" w:rsidR="001800D4" w:rsidRPr="001800D4" w:rsidRDefault="001800D4" w:rsidP="001800D4">
      <w:pPr>
        <w:bidi/>
        <w:jc w:val="center"/>
        <w:rPr>
          <w:rFonts w:cs="David" w:hint="cs"/>
          <w:rtl/>
        </w:rPr>
      </w:pPr>
      <w:r w:rsidRPr="001800D4">
        <w:rPr>
          <w:rFonts w:cs="David" w:hint="cs"/>
          <w:rtl/>
        </w:rPr>
        <w:t>נמנעים-אין</w:t>
      </w:r>
    </w:p>
    <w:p w14:paraId="0DFA7E4C" w14:textId="77777777" w:rsidR="001800D4" w:rsidRPr="001800D4" w:rsidRDefault="001800D4" w:rsidP="001800D4">
      <w:pPr>
        <w:bidi/>
        <w:jc w:val="center"/>
        <w:rPr>
          <w:rFonts w:cs="David" w:hint="cs"/>
          <w:rtl/>
        </w:rPr>
      </w:pPr>
      <w:r w:rsidRPr="001800D4">
        <w:rPr>
          <w:rFonts w:cs="David" w:hint="cs"/>
          <w:rtl/>
        </w:rPr>
        <w:t>הצעת החוק קיבלה פטור מחובת הנחה.</w:t>
      </w:r>
    </w:p>
    <w:p w14:paraId="5DCBEFE4" w14:textId="77777777" w:rsidR="001800D4" w:rsidRPr="001800D4" w:rsidRDefault="001800D4" w:rsidP="001800D4">
      <w:pPr>
        <w:bidi/>
        <w:rPr>
          <w:rFonts w:cs="David" w:hint="cs"/>
          <w:rtl/>
        </w:rPr>
      </w:pPr>
    </w:p>
    <w:p w14:paraId="73BEE633" w14:textId="77777777" w:rsidR="001800D4" w:rsidRPr="001800D4" w:rsidRDefault="001800D4" w:rsidP="001800D4">
      <w:pPr>
        <w:bidi/>
        <w:rPr>
          <w:rFonts w:cs="David" w:hint="cs"/>
          <w:u w:val="single"/>
          <w:rtl/>
        </w:rPr>
      </w:pPr>
      <w:r w:rsidRPr="001800D4">
        <w:rPr>
          <w:rFonts w:cs="David" w:hint="cs"/>
          <w:u w:val="single"/>
          <w:rtl/>
        </w:rPr>
        <w:t>היו"ר דוד טל:</w:t>
      </w:r>
    </w:p>
    <w:p w14:paraId="7D9233B3" w14:textId="77777777" w:rsidR="001800D4" w:rsidRPr="001800D4" w:rsidRDefault="001800D4" w:rsidP="001800D4">
      <w:pPr>
        <w:bidi/>
        <w:rPr>
          <w:rFonts w:cs="David" w:hint="cs"/>
          <w:rtl/>
        </w:rPr>
      </w:pPr>
    </w:p>
    <w:p w14:paraId="6CD65FEC" w14:textId="77777777" w:rsidR="001800D4" w:rsidRPr="001800D4" w:rsidRDefault="001800D4" w:rsidP="001800D4">
      <w:pPr>
        <w:bidi/>
        <w:rPr>
          <w:rFonts w:cs="David" w:hint="cs"/>
          <w:rtl/>
        </w:rPr>
      </w:pPr>
      <w:r w:rsidRPr="001800D4">
        <w:rPr>
          <w:rFonts w:cs="David" w:hint="cs"/>
          <w:rtl/>
        </w:rPr>
        <w:tab/>
        <w:t xml:space="preserve"> הסעיף השני, </w:t>
      </w:r>
      <w:r w:rsidRPr="001800D4">
        <w:rPr>
          <w:rFonts w:cs="David" w:hint="cs"/>
          <w:b/>
          <w:bCs/>
          <w:rtl/>
        </w:rPr>
        <w:t>הצעת חוק  הרשויות המקומיות , (ביטול איחוד המועצות המקומיות מג'ד אל כרום דיר אל אסד ובענה) התשס"ח-</w:t>
      </w:r>
      <w:r w:rsidRPr="001800D4">
        <w:rPr>
          <w:rFonts w:cs="David" w:hint="cs"/>
          <w:rtl/>
        </w:rPr>
        <w:t>2008  של חבר הכנסת ואסל טאהא.</w:t>
      </w:r>
    </w:p>
    <w:p w14:paraId="772AD159" w14:textId="77777777" w:rsidR="001800D4" w:rsidRPr="001800D4" w:rsidRDefault="001800D4" w:rsidP="001800D4">
      <w:pPr>
        <w:bidi/>
        <w:rPr>
          <w:rFonts w:cs="David" w:hint="cs"/>
          <w:rtl/>
        </w:rPr>
      </w:pPr>
    </w:p>
    <w:p w14:paraId="40AE43D6" w14:textId="77777777" w:rsidR="001800D4" w:rsidRPr="001800D4" w:rsidRDefault="001800D4" w:rsidP="001800D4">
      <w:pPr>
        <w:bidi/>
        <w:rPr>
          <w:rFonts w:cs="David" w:hint="cs"/>
          <w:rtl/>
        </w:rPr>
      </w:pPr>
      <w:r w:rsidRPr="001800D4">
        <w:rPr>
          <w:rFonts w:cs="David" w:hint="cs"/>
          <w:u w:val="single"/>
          <w:rtl/>
        </w:rPr>
        <w:t>ואסל טאהא:</w:t>
      </w:r>
    </w:p>
    <w:p w14:paraId="786D2FFF" w14:textId="77777777" w:rsidR="001800D4" w:rsidRPr="001800D4" w:rsidRDefault="001800D4" w:rsidP="001800D4">
      <w:pPr>
        <w:bidi/>
        <w:rPr>
          <w:rFonts w:cs="David" w:hint="cs"/>
          <w:rtl/>
        </w:rPr>
      </w:pPr>
    </w:p>
    <w:p w14:paraId="0FD73FE0" w14:textId="77777777" w:rsidR="001800D4" w:rsidRPr="001800D4" w:rsidRDefault="001800D4" w:rsidP="001800D4">
      <w:pPr>
        <w:bidi/>
        <w:rPr>
          <w:rFonts w:cs="David" w:hint="cs"/>
          <w:rtl/>
        </w:rPr>
      </w:pPr>
      <w:r w:rsidRPr="001800D4">
        <w:rPr>
          <w:rFonts w:cs="David" w:hint="cs"/>
          <w:rtl/>
        </w:rPr>
        <w:tab/>
        <w:t xml:space="preserve"> אותו דבר, אני מבקש פטור מחובת הנחה מאותם נימוקים. </w:t>
      </w:r>
    </w:p>
    <w:p w14:paraId="4FBA4020" w14:textId="77777777" w:rsidR="001800D4" w:rsidRPr="001800D4" w:rsidRDefault="001800D4" w:rsidP="001800D4">
      <w:pPr>
        <w:bidi/>
        <w:rPr>
          <w:rFonts w:cs="David" w:hint="cs"/>
          <w:rtl/>
        </w:rPr>
      </w:pPr>
    </w:p>
    <w:p w14:paraId="373AFDF7" w14:textId="77777777" w:rsidR="001800D4" w:rsidRPr="001800D4" w:rsidRDefault="001800D4" w:rsidP="001800D4">
      <w:pPr>
        <w:bidi/>
        <w:rPr>
          <w:rFonts w:cs="David" w:hint="cs"/>
          <w:u w:val="single"/>
          <w:rtl/>
        </w:rPr>
      </w:pPr>
      <w:r w:rsidRPr="001800D4">
        <w:rPr>
          <w:rFonts w:cs="David" w:hint="cs"/>
          <w:u w:val="single"/>
          <w:rtl/>
        </w:rPr>
        <w:t>היו"ר דוד טל:</w:t>
      </w:r>
    </w:p>
    <w:p w14:paraId="6D2DCD9C" w14:textId="77777777" w:rsidR="001800D4" w:rsidRPr="001800D4" w:rsidRDefault="001800D4" w:rsidP="001800D4">
      <w:pPr>
        <w:bidi/>
        <w:rPr>
          <w:rFonts w:cs="David" w:hint="cs"/>
          <w:rtl/>
        </w:rPr>
      </w:pPr>
    </w:p>
    <w:p w14:paraId="1135D48F" w14:textId="77777777" w:rsidR="001800D4" w:rsidRPr="001800D4" w:rsidRDefault="001800D4" w:rsidP="001800D4">
      <w:pPr>
        <w:bidi/>
        <w:jc w:val="center"/>
        <w:rPr>
          <w:rFonts w:cs="David" w:hint="cs"/>
          <w:b/>
          <w:bCs/>
          <w:u w:val="single"/>
          <w:rtl/>
        </w:rPr>
      </w:pPr>
      <w:r w:rsidRPr="001800D4">
        <w:rPr>
          <w:rFonts w:cs="David" w:hint="cs"/>
          <w:b/>
          <w:bCs/>
          <w:u w:val="single"/>
          <w:rtl/>
        </w:rPr>
        <w:t>הצבעה</w:t>
      </w:r>
    </w:p>
    <w:p w14:paraId="5928213A" w14:textId="77777777" w:rsidR="001800D4" w:rsidRPr="001800D4" w:rsidRDefault="001800D4" w:rsidP="001800D4">
      <w:pPr>
        <w:bidi/>
        <w:jc w:val="center"/>
        <w:rPr>
          <w:rFonts w:cs="David" w:hint="cs"/>
          <w:rtl/>
        </w:rPr>
      </w:pPr>
    </w:p>
    <w:p w14:paraId="738F9F82" w14:textId="77777777" w:rsidR="001800D4" w:rsidRPr="001800D4" w:rsidRDefault="001800D4" w:rsidP="001800D4">
      <w:pPr>
        <w:bidi/>
        <w:jc w:val="center"/>
        <w:rPr>
          <w:rFonts w:cs="David" w:hint="cs"/>
          <w:rtl/>
        </w:rPr>
      </w:pPr>
      <w:r w:rsidRPr="001800D4">
        <w:rPr>
          <w:rFonts w:cs="David" w:hint="cs"/>
          <w:rtl/>
        </w:rPr>
        <w:t>בעד-רוב</w:t>
      </w:r>
    </w:p>
    <w:p w14:paraId="67E73E94" w14:textId="77777777" w:rsidR="001800D4" w:rsidRPr="001800D4" w:rsidRDefault="001800D4" w:rsidP="001800D4">
      <w:pPr>
        <w:bidi/>
        <w:jc w:val="center"/>
        <w:rPr>
          <w:rFonts w:cs="David" w:hint="cs"/>
          <w:rtl/>
        </w:rPr>
      </w:pPr>
      <w:r w:rsidRPr="001800D4">
        <w:rPr>
          <w:rFonts w:cs="David" w:hint="cs"/>
          <w:rtl/>
        </w:rPr>
        <w:t>נגד-אין</w:t>
      </w:r>
    </w:p>
    <w:p w14:paraId="2D589373" w14:textId="77777777" w:rsidR="001800D4" w:rsidRPr="001800D4" w:rsidRDefault="001800D4" w:rsidP="001800D4">
      <w:pPr>
        <w:bidi/>
        <w:jc w:val="center"/>
        <w:rPr>
          <w:rFonts w:cs="David" w:hint="cs"/>
          <w:rtl/>
        </w:rPr>
      </w:pPr>
      <w:r w:rsidRPr="001800D4">
        <w:rPr>
          <w:rFonts w:cs="David" w:hint="cs"/>
          <w:rtl/>
        </w:rPr>
        <w:t xml:space="preserve">נמנעים </w:t>
      </w:r>
      <w:r w:rsidRPr="001800D4">
        <w:rPr>
          <w:rFonts w:cs="David"/>
          <w:rtl/>
        </w:rPr>
        <w:t>–</w:t>
      </w:r>
      <w:r w:rsidRPr="001800D4">
        <w:rPr>
          <w:rFonts w:cs="David" w:hint="cs"/>
          <w:rtl/>
        </w:rPr>
        <w:t xml:space="preserve"> אין</w:t>
      </w:r>
    </w:p>
    <w:p w14:paraId="3A1D7AE5" w14:textId="77777777" w:rsidR="001800D4" w:rsidRPr="001800D4" w:rsidRDefault="001800D4" w:rsidP="001800D4">
      <w:pPr>
        <w:bidi/>
        <w:jc w:val="center"/>
        <w:rPr>
          <w:rFonts w:cs="David" w:hint="cs"/>
          <w:rtl/>
        </w:rPr>
      </w:pPr>
      <w:r w:rsidRPr="001800D4">
        <w:rPr>
          <w:rFonts w:cs="David" w:hint="cs"/>
          <w:rtl/>
        </w:rPr>
        <w:t>הצעת החוק קיבלה פטור מחובת הנחה.</w:t>
      </w:r>
    </w:p>
    <w:p w14:paraId="18006E0C" w14:textId="77777777" w:rsidR="001800D4" w:rsidRPr="001800D4" w:rsidRDefault="001800D4" w:rsidP="001800D4">
      <w:pPr>
        <w:bidi/>
        <w:rPr>
          <w:rFonts w:cs="David" w:hint="cs"/>
          <w:rtl/>
        </w:rPr>
      </w:pPr>
    </w:p>
    <w:p w14:paraId="638A8771" w14:textId="77777777" w:rsidR="001800D4" w:rsidRPr="001800D4" w:rsidRDefault="001800D4" w:rsidP="001800D4">
      <w:pPr>
        <w:bidi/>
        <w:rPr>
          <w:rFonts w:cs="David" w:hint="cs"/>
          <w:rtl/>
        </w:rPr>
      </w:pPr>
    </w:p>
    <w:p w14:paraId="547AE606" w14:textId="77777777" w:rsidR="001800D4" w:rsidRPr="001800D4" w:rsidRDefault="001800D4" w:rsidP="001800D4">
      <w:pPr>
        <w:bidi/>
        <w:rPr>
          <w:rFonts w:cs="David" w:hint="cs"/>
          <w:u w:val="single"/>
          <w:rtl/>
        </w:rPr>
      </w:pPr>
      <w:r w:rsidRPr="001800D4">
        <w:rPr>
          <w:rFonts w:cs="David" w:hint="cs"/>
          <w:u w:val="single"/>
          <w:rtl/>
        </w:rPr>
        <w:t>היו"ר דוד טל:</w:t>
      </w:r>
    </w:p>
    <w:p w14:paraId="09D74435" w14:textId="77777777" w:rsidR="001800D4" w:rsidRPr="001800D4" w:rsidRDefault="001800D4" w:rsidP="001800D4">
      <w:pPr>
        <w:bidi/>
        <w:rPr>
          <w:rFonts w:cs="David" w:hint="cs"/>
          <w:rtl/>
        </w:rPr>
      </w:pPr>
    </w:p>
    <w:p w14:paraId="2260586F" w14:textId="77777777" w:rsidR="001800D4" w:rsidRPr="001800D4" w:rsidRDefault="001800D4" w:rsidP="001800D4">
      <w:pPr>
        <w:bidi/>
        <w:rPr>
          <w:rFonts w:cs="David" w:hint="cs"/>
          <w:rtl/>
        </w:rPr>
      </w:pPr>
      <w:r w:rsidRPr="001800D4">
        <w:rPr>
          <w:rFonts w:cs="David" w:hint="cs"/>
          <w:rtl/>
        </w:rPr>
        <w:tab/>
        <w:t xml:space="preserve">הסעיף הבא, </w:t>
      </w:r>
      <w:r w:rsidRPr="001800D4">
        <w:rPr>
          <w:rFonts w:cs="David" w:hint="cs"/>
          <w:b/>
          <w:bCs/>
          <w:rtl/>
        </w:rPr>
        <w:t>הצעת חוק הרשויות המקומיות (ביטול איחוד המועצות המקומיות באקה אל גרבייה וג'ת) התשס"ח-2008</w:t>
      </w:r>
      <w:r w:rsidRPr="001800D4">
        <w:rPr>
          <w:rFonts w:cs="David" w:hint="cs"/>
          <w:rtl/>
        </w:rPr>
        <w:t xml:space="preserve"> של חברת הכנסת נדיה חילו</w:t>
      </w:r>
    </w:p>
    <w:p w14:paraId="652D501F" w14:textId="77777777" w:rsidR="001800D4" w:rsidRPr="001800D4" w:rsidRDefault="001800D4" w:rsidP="001800D4">
      <w:pPr>
        <w:bidi/>
        <w:rPr>
          <w:rFonts w:cs="David" w:hint="cs"/>
          <w:rtl/>
        </w:rPr>
      </w:pPr>
      <w:r w:rsidRPr="001800D4">
        <w:rPr>
          <w:rFonts w:cs="David" w:hint="cs"/>
          <w:rtl/>
        </w:rPr>
        <w:t xml:space="preserve"> </w:t>
      </w:r>
    </w:p>
    <w:p w14:paraId="16679F23" w14:textId="77777777" w:rsidR="001800D4" w:rsidRPr="001800D4" w:rsidRDefault="001800D4" w:rsidP="001800D4">
      <w:pPr>
        <w:bidi/>
        <w:rPr>
          <w:rFonts w:cs="David" w:hint="cs"/>
          <w:rtl/>
        </w:rPr>
      </w:pPr>
      <w:r w:rsidRPr="001800D4">
        <w:rPr>
          <w:rFonts w:cs="David" w:hint="cs"/>
          <w:u w:val="single"/>
          <w:rtl/>
        </w:rPr>
        <w:t>נאדיה חילו:</w:t>
      </w:r>
    </w:p>
    <w:p w14:paraId="2050CE72" w14:textId="77777777" w:rsidR="001800D4" w:rsidRPr="001800D4" w:rsidRDefault="001800D4" w:rsidP="001800D4">
      <w:pPr>
        <w:bidi/>
        <w:rPr>
          <w:rFonts w:cs="David" w:hint="cs"/>
          <w:rtl/>
        </w:rPr>
      </w:pPr>
    </w:p>
    <w:p w14:paraId="570C9EE4" w14:textId="77777777" w:rsidR="001800D4" w:rsidRPr="001800D4" w:rsidRDefault="001800D4" w:rsidP="001800D4">
      <w:pPr>
        <w:bidi/>
        <w:rPr>
          <w:rFonts w:cs="David" w:hint="cs"/>
          <w:rtl/>
        </w:rPr>
      </w:pPr>
      <w:r w:rsidRPr="001800D4">
        <w:rPr>
          <w:rFonts w:cs="David" w:hint="cs"/>
          <w:rtl/>
        </w:rPr>
        <w:tab/>
        <w:t>שני הסעיפים אותו דבר, גם 3 וגם 4.</w:t>
      </w:r>
    </w:p>
    <w:p w14:paraId="1A386281" w14:textId="77777777" w:rsidR="001800D4" w:rsidRPr="001800D4" w:rsidRDefault="001800D4" w:rsidP="001800D4">
      <w:pPr>
        <w:bidi/>
        <w:rPr>
          <w:rFonts w:cs="David" w:hint="cs"/>
          <w:rtl/>
        </w:rPr>
      </w:pPr>
    </w:p>
    <w:p w14:paraId="0027A1E5" w14:textId="77777777" w:rsidR="001800D4" w:rsidRPr="001800D4" w:rsidRDefault="001800D4" w:rsidP="001800D4">
      <w:pPr>
        <w:bidi/>
        <w:rPr>
          <w:rFonts w:cs="David" w:hint="cs"/>
          <w:rtl/>
        </w:rPr>
      </w:pPr>
    </w:p>
    <w:p w14:paraId="0B7A760F" w14:textId="77777777" w:rsidR="001800D4" w:rsidRPr="001800D4" w:rsidRDefault="001800D4" w:rsidP="001800D4">
      <w:pPr>
        <w:bidi/>
        <w:rPr>
          <w:rFonts w:cs="David" w:hint="cs"/>
          <w:rtl/>
        </w:rPr>
      </w:pPr>
    </w:p>
    <w:p w14:paraId="740FC2D6" w14:textId="77777777" w:rsidR="001800D4" w:rsidRPr="001800D4" w:rsidRDefault="001800D4" w:rsidP="001800D4">
      <w:pPr>
        <w:bidi/>
        <w:rPr>
          <w:rFonts w:cs="David" w:hint="cs"/>
          <w:u w:val="single"/>
          <w:rtl/>
        </w:rPr>
      </w:pPr>
      <w:r w:rsidRPr="001800D4">
        <w:rPr>
          <w:rFonts w:cs="David" w:hint="cs"/>
          <w:u w:val="single"/>
          <w:rtl/>
        </w:rPr>
        <w:t>היו"ר דוד טל:</w:t>
      </w:r>
    </w:p>
    <w:p w14:paraId="1BB28C76" w14:textId="77777777" w:rsidR="001800D4" w:rsidRPr="001800D4" w:rsidRDefault="001800D4" w:rsidP="001800D4">
      <w:pPr>
        <w:bidi/>
        <w:rPr>
          <w:rFonts w:cs="David" w:hint="cs"/>
          <w:rtl/>
        </w:rPr>
      </w:pPr>
    </w:p>
    <w:p w14:paraId="2BC357D2" w14:textId="77777777" w:rsidR="001800D4" w:rsidRPr="001800D4" w:rsidRDefault="001800D4" w:rsidP="001800D4">
      <w:pPr>
        <w:bidi/>
        <w:rPr>
          <w:rFonts w:cs="David" w:hint="cs"/>
          <w:rtl/>
        </w:rPr>
      </w:pPr>
      <w:r w:rsidRPr="001800D4">
        <w:rPr>
          <w:rFonts w:cs="David" w:hint="cs"/>
          <w:rtl/>
        </w:rPr>
        <w:tab/>
        <w:t xml:space="preserve"> אנחנו מצביעים על סעיפים 3 וסעיף 4 ביחד, </w:t>
      </w:r>
      <w:r w:rsidRPr="001800D4">
        <w:rPr>
          <w:rFonts w:cs="David" w:hint="cs"/>
          <w:b/>
          <w:bCs/>
          <w:rtl/>
        </w:rPr>
        <w:t>הצעת חוק הרשויות המקומיות (ביטול איחוד המועצות המקומיות באקה אל גרביה וג'ת) התשס"ח-2008</w:t>
      </w:r>
      <w:r w:rsidRPr="001800D4">
        <w:rPr>
          <w:rFonts w:cs="David" w:hint="cs"/>
          <w:rtl/>
        </w:rPr>
        <w:t xml:space="preserve"> של חבר הכנסת אחמד טיבי. חבר הכנסת טיבי אתה רוצה לנמק?</w:t>
      </w:r>
    </w:p>
    <w:p w14:paraId="000CDBAD" w14:textId="77777777" w:rsidR="001800D4" w:rsidRPr="001800D4" w:rsidRDefault="001800D4" w:rsidP="001800D4">
      <w:pPr>
        <w:bidi/>
        <w:rPr>
          <w:rFonts w:cs="David" w:hint="cs"/>
          <w:rtl/>
        </w:rPr>
      </w:pPr>
    </w:p>
    <w:p w14:paraId="08541ACC" w14:textId="77777777" w:rsidR="001800D4" w:rsidRPr="001800D4" w:rsidRDefault="001800D4" w:rsidP="001800D4">
      <w:pPr>
        <w:bidi/>
        <w:rPr>
          <w:rFonts w:cs="David" w:hint="cs"/>
          <w:u w:val="single"/>
          <w:rtl/>
        </w:rPr>
      </w:pPr>
      <w:r w:rsidRPr="001800D4">
        <w:rPr>
          <w:rFonts w:cs="David" w:hint="cs"/>
          <w:u w:val="single"/>
          <w:rtl/>
        </w:rPr>
        <w:t>אחמד טיבי:</w:t>
      </w:r>
    </w:p>
    <w:p w14:paraId="1D94B843" w14:textId="77777777" w:rsidR="001800D4" w:rsidRPr="001800D4" w:rsidRDefault="001800D4" w:rsidP="001800D4">
      <w:pPr>
        <w:bidi/>
        <w:rPr>
          <w:rFonts w:cs="David" w:hint="cs"/>
          <w:rtl/>
        </w:rPr>
      </w:pPr>
    </w:p>
    <w:p w14:paraId="6D6DB3A7" w14:textId="77777777" w:rsidR="001800D4" w:rsidRPr="001800D4" w:rsidRDefault="001800D4" w:rsidP="001800D4">
      <w:pPr>
        <w:bidi/>
        <w:rPr>
          <w:rFonts w:cs="David" w:hint="cs"/>
          <w:rtl/>
        </w:rPr>
      </w:pPr>
      <w:r w:rsidRPr="001800D4">
        <w:rPr>
          <w:rFonts w:cs="David" w:hint="cs"/>
          <w:rtl/>
        </w:rPr>
        <w:tab/>
        <w:t xml:space="preserve"> לא.</w:t>
      </w:r>
    </w:p>
    <w:p w14:paraId="24920914" w14:textId="77777777" w:rsidR="001800D4" w:rsidRPr="001800D4" w:rsidRDefault="001800D4" w:rsidP="001800D4">
      <w:pPr>
        <w:bidi/>
        <w:rPr>
          <w:rFonts w:cs="David" w:hint="cs"/>
          <w:rtl/>
        </w:rPr>
      </w:pPr>
    </w:p>
    <w:p w14:paraId="1172FE0A" w14:textId="77777777" w:rsidR="001800D4" w:rsidRPr="001800D4" w:rsidRDefault="001800D4" w:rsidP="001800D4">
      <w:pPr>
        <w:bidi/>
        <w:rPr>
          <w:rFonts w:cs="David" w:hint="cs"/>
          <w:u w:val="single"/>
          <w:rtl/>
        </w:rPr>
      </w:pPr>
      <w:r w:rsidRPr="001800D4">
        <w:rPr>
          <w:rFonts w:cs="David" w:hint="cs"/>
          <w:u w:val="single"/>
          <w:rtl/>
        </w:rPr>
        <w:t>היו"ר דוד טל:</w:t>
      </w:r>
    </w:p>
    <w:p w14:paraId="03887AD6" w14:textId="77777777" w:rsidR="001800D4" w:rsidRPr="001800D4" w:rsidRDefault="001800D4" w:rsidP="001800D4">
      <w:pPr>
        <w:bidi/>
        <w:rPr>
          <w:rFonts w:cs="David" w:hint="cs"/>
          <w:rtl/>
        </w:rPr>
      </w:pPr>
    </w:p>
    <w:p w14:paraId="25DD15DF" w14:textId="77777777" w:rsidR="001800D4" w:rsidRPr="001800D4" w:rsidRDefault="001800D4" w:rsidP="001800D4">
      <w:pPr>
        <w:bidi/>
        <w:rPr>
          <w:rFonts w:cs="David" w:hint="cs"/>
          <w:rtl/>
        </w:rPr>
      </w:pPr>
      <w:r w:rsidRPr="001800D4">
        <w:rPr>
          <w:rFonts w:cs="David" w:hint="cs"/>
          <w:rtl/>
        </w:rPr>
        <w:tab/>
        <w:t>מי בעד פטור מחובת הנחה.</w:t>
      </w:r>
    </w:p>
    <w:p w14:paraId="2D9CD358" w14:textId="77777777" w:rsidR="001800D4" w:rsidRPr="001800D4" w:rsidRDefault="001800D4" w:rsidP="001800D4">
      <w:pPr>
        <w:bidi/>
        <w:rPr>
          <w:rFonts w:cs="David" w:hint="cs"/>
          <w:rtl/>
        </w:rPr>
      </w:pPr>
    </w:p>
    <w:p w14:paraId="7464ADCF" w14:textId="77777777" w:rsidR="001800D4" w:rsidRPr="001800D4" w:rsidRDefault="001800D4" w:rsidP="001800D4">
      <w:pPr>
        <w:bidi/>
        <w:jc w:val="center"/>
        <w:rPr>
          <w:rFonts w:cs="David" w:hint="cs"/>
          <w:b/>
          <w:bCs/>
          <w:u w:val="single"/>
          <w:rtl/>
        </w:rPr>
      </w:pPr>
      <w:r w:rsidRPr="001800D4">
        <w:rPr>
          <w:rFonts w:cs="David" w:hint="cs"/>
          <w:b/>
          <w:bCs/>
          <w:u w:val="single"/>
          <w:rtl/>
        </w:rPr>
        <w:t>הצבעה</w:t>
      </w:r>
    </w:p>
    <w:p w14:paraId="556CCC0B" w14:textId="77777777" w:rsidR="001800D4" w:rsidRPr="001800D4" w:rsidRDefault="001800D4" w:rsidP="001800D4">
      <w:pPr>
        <w:bidi/>
        <w:jc w:val="center"/>
        <w:rPr>
          <w:rFonts w:cs="David" w:hint="cs"/>
          <w:rtl/>
        </w:rPr>
      </w:pPr>
    </w:p>
    <w:p w14:paraId="49DCA6ED" w14:textId="77777777" w:rsidR="001800D4" w:rsidRPr="001800D4" w:rsidRDefault="001800D4" w:rsidP="001800D4">
      <w:pPr>
        <w:bidi/>
        <w:jc w:val="center"/>
        <w:rPr>
          <w:rFonts w:cs="David" w:hint="cs"/>
          <w:rtl/>
        </w:rPr>
      </w:pPr>
      <w:r w:rsidRPr="001800D4">
        <w:rPr>
          <w:rFonts w:cs="David" w:hint="cs"/>
          <w:rtl/>
        </w:rPr>
        <w:t>בעד-רוב</w:t>
      </w:r>
    </w:p>
    <w:p w14:paraId="30FC9F46" w14:textId="77777777" w:rsidR="001800D4" w:rsidRPr="001800D4" w:rsidRDefault="001800D4" w:rsidP="001800D4">
      <w:pPr>
        <w:bidi/>
        <w:jc w:val="center"/>
        <w:rPr>
          <w:rFonts w:cs="David" w:hint="cs"/>
          <w:rtl/>
        </w:rPr>
      </w:pPr>
      <w:r w:rsidRPr="001800D4">
        <w:rPr>
          <w:rFonts w:cs="David" w:hint="cs"/>
          <w:rtl/>
        </w:rPr>
        <w:t>נגד-אין</w:t>
      </w:r>
    </w:p>
    <w:p w14:paraId="66771DB7" w14:textId="77777777" w:rsidR="001800D4" w:rsidRPr="001800D4" w:rsidRDefault="001800D4" w:rsidP="001800D4">
      <w:pPr>
        <w:bidi/>
        <w:jc w:val="center"/>
        <w:rPr>
          <w:rFonts w:cs="David" w:hint="cs"/>
          <w:rtl/>
        </w:rPr>
      </w:pPr>
      <w:r w:rsidRPr="001800D4">
        <w:rPr>
          <w:rFonts w:cs="David" w:hint="cs"/>
          <w:rtl/>
        </w:rPr>
        <w:t xml:space="preserve">נמנעים </w:t>
      </w:r>
      <w:r w:rsidRPr="001800D4">
        <w:rPr>
          <w:rFonts w:cs="David"/>
          <w:rtl/>
        </w:rPr>
        <w:t>–</w:t>
      </w:r>
      <w:r w:rsidRPr="001800D4">
        <w:rPr>
          <w:rFonts w:cs="David" w:hint="cs"/>
          <w:rtl/>
        </w:rPr>
        <w:t xml:space="preserve"> אין</w:t>
      </w:r>
    </w:p>
    <w:p w14:paraId="02BBD4CB" w14:textId="77777777" w:rsidR="001800D4" w:rsidRPr="001800D4" w:rsidRDefault="001800D4" w:rsidP="001800D4">
      <w:pPr>
        <w:bidi/>
        <w:jc w:val="center"/>
        <w:rPr>
          <w:rFonts w:cs="David" w:hint="cs"/>
          <w:rtl/>
        </w:rPr>
      </w:pPr>
      <w:r w:rsidRPr="001800D4">
        <w:rPr>
          <w:rFonts w:cs="David" w:hint="cs"/>
          <w:rtl/>
        </w:rPr>
        <w:t>שתי הצעות החוק קבלו פטור מחובת הנחה.</w:t>
      </w:r>
    </w:p>
    <w:p w14:paraId="7ADF2504" w14:textId="77777777" w:rsidR="001800D4" w:rsidRPr="001800D4" w:rsidRDefault="001800D4" w:rsidP="001800D4">
      <w:pPr>
        <w:bidi/>
        <w:jc w:val="center"/>
        <w:rPr>
          <w:rFonts w:cs="David" w:hint="cs"/>
          <w:rtl/>
        </w:rPr>
      </w:pPr>
    </w:p>
    <w:p w14:paraId="5D9C1047" w14:textId="77777777" w:rsidR="001800D4" w:rsidRPr="001800D4" w:rsidRDefault="001800D4" w:rsidP="001800D4">
      <w:pPr>
        <w:bidi/>
        <w:rPr>
          <w:rFonts w:cs="David" w:hint="cs"/>
          <w:rtl/>
        </w:rPr>
      </w:pPr>
      <w:r w:rsidRPr="001800D4">
        <w:rPr>
          <w:rFonts w:cs="David" w:hint="cs"/>
          <w:u w:val="single"/>
          <w:rtl/>
        </w:rPr>
        <w:t>היו"ר דוד טל:</w:t>
      </w:r>
    </w:p>
    <w:p w14:paraId="47294E15" w14:textId="77777777" w:rsidR="001800D4" w:rsidRPr="001800D4" w:rsidRDefault="001800D4" w:rsidP="001800D4">
      <w:pPr>
        <w:bidi/>
        <w:rPr>
          <w:rFonts w:cs="David" w:hint="cs"/>
          <w:rtl/>
        </w:rPr>
      </w:pPr>
    </w:p>
    <w:p w14:paraId="16A550C0" w14:textId="77777777" w:rsidR="001800D4" w:rsidRPr="001800D4" w:rsidRDefault="001800D4" w:rsidP="001800D4">
      <w:pPr>
        <w:bidi/>
        <w:ind w:firstLine="567"/>
        <w:rPr>
          <w:rFonts w:cs="David" w:hint="cs"/>
          <w:rtl/>
        </w:rPr>
      </w:pPr>
      <w:r w:rsidRPr="001800D4">
        <w:rPr>
          <w:rFonts w:cs="David" w:hint="cs"/>
          <w:rtl/>
        </w:rPr>
        <w:t xml:space="preserve">הסעיף הבא הוא </w:t>
      </w:r>
      <w:r w:rsidRPr="001800D4">
        <w:rPr>
          <w:rFonts w:cs="David" w:hint="cs"/>
          <w:b/>
          <w:bCs/>
          <w:rtl/>
        </w:rPr>
        <w:t xml:space="preserve">הצעת חוק לתיקון פקודת מס הכנסה (הוצאות בהסדרת נגישות לאנשים עם מוגבלויות בבניין), התשס"ח-2008 </w:t>
      </w:r>
      <w:r w:rsidRPr="001800D4">
        <w:rPr>
          <w:rFonts w:cs="David" w:hint="cs"/>
          <w:rtl/>
        </w:rPr>
        <w:t xml:space="preserve">של חבר הכנסת גדעון סער. בנושא הזה אני רוצה לומר משפט, דנו כאן בוועדת הכנסת בנושא, חוק הנגישות עבר בוועדת העבודה והרווחה לפני למעלה משנתיים. משרדי הממשלה התחייבו להתקין תקנות,  חוץ ממשרד התקשורת, אף לא משרד אחר סיים להתקין את התקנות הללו. </w:t>
      </w:r>
    </w:p>
    <w:p w14:paraId="5F179669" w14:textId="77777777" w:rsidR="001800D4" w:rsidRPr="001800D4" w:rsidRDefault="001800D4" w:rsidP="001800D4">
      <w:pPr>
        <w:bidi/>
        <w:ind w:firstLine="567"/>
        <w:rPr>
          <w:rFonts w:cs="David" w:hint="cs"/>
          <w:rtl/>
        </w:rPr>
      </w:pPr>
    </w:p>
    <w:p w14:paraId="26F230FC" w14:textId="77777777" w:rsidR="001800D4" w:rsidRPr="001800D4" w:rsidRDefault="001800D4" w:rsidP="001800D4">
      <w:pPr>
        <w:bidi/>
        <w:ind w:firstLine="567"/>
        <w:rPr>
          <w:rFonts w:cs="David" w:hint="cs"/>
          <w:rtl/>
        </w:rPr>
      </w:pPr>
      <w:r w:rsidRPr="001800D4">
        <w:rPr>
          <w:rFonts w:cs="David" w:hint="cs"/>
          <w:rtl/>
        </w:rPr>
        <w:t xml:space="preserve">אני אומר את הדברים האלה לפרוטוקול, ביקשתי מידידי מזכיר הכנסת ומיושבת ראש הכנסת לפנות בנושא הזה לשרים הרלוונטיים ואני רוצה לומר שאם בזמן הקרוב לא נקבל תשובה חיובית שתראה על התקדמות בנושא , ועדת הכנסת תדון בנושא הזה שוב. </w:t>
      </w:r>
    </w:p>
    <w:p w14:paraId="344DEA2C" w14:textId="77777777" w:rsidR="001800D4" w:rsidRPr="001800D4" w:rsidRDefault="001800D4" w:rsidP="001800D4">
      <w:pPr>
        <w:bidi/>
        <w:rPr>
          <w:rFonts w:cs="David" w:hint="cs"/>
          <w:rtl/>
        </w:rPr>
      </w:pPr>
    </w:p>
    <w:p w14:paraId="2C1D5D6C" w14:textId="77777777" w:rsidR="001800D4" w:rsidRPr="001800D4" w:rsidRDefault="001800D4" w:rsidP="001800D4">
      <w:pPr>
        <w:bidi/>
        <w:rPr>
          <w:rFonts w:cs="David" w:hint="cs"/>
          <w:rtl/>
        </w:rPr>
      </w:pPr>
      <w:r w:rsidRPr="001800D4">
        <w:rPr>
          <w:rFonts w:cs="David" w:hint="cs"/>
          <w:u w:val="single"/>
          <w:rtl/>
        </w:rPr>
        <w:t>גדעון סער:</w:t>
      </w:r>
    </w:p>
    <w:p w14:paraId="7D95BDFD" w14:textId="77777777" w:rsidR="001800D4" w:rsidRPr="001800D4" w:rsidRDefault="001800D4" w:rsidP="001800D4">
      <w:pPr>
        <w:bidi/>
        <w:rPr>
          <w:rFonts w:cs="David" w:hint="cs"/>
          <w:rtl/>
        </w:rPr>
      </w:pPr>
    </w:p>
    <w:p w14:paraId="74A6973B" w14:textId="77777777" w:rsidR="001800D4" w:rsidRPr="001800D4" w:rsidRDefault="001800D4" w:rsidP="001800D4">
      <w:pPr>
        <w:bidi/>
        <w:rPr>
          <w:rFonts w:cs="David" w:hint="cs"/>
          <w:rtl/>
        </w:rPr>
      </w:pPr>
      <w:r w:rsidRPr="001800D4">
        <w:rPr>
          <w:rFonts w:cs="David" w:hint="cs"/>
          <w:rtl/>
        </w:rPr>
        <w:tab/>
        <w:t xml:space="preserve"> הצעת החוק של חברתה כנסת יחימוביץ ושלי קבעה הכרה בהוצאה לצורך נגישות, לעודד בעלי בניינים להנגיש אותם, מול חוסר האונים של הממשלה, כפי שתיארת, אי התקנת תקנות לפי חוק הנגישות שחוקנו בכנסת הקודמת, לכן אני רוצה להודיע שאני לא מתכוון לחכות לוועדת שרים לחקיקה כי אני רוצה להצביע על החוק תוך כדי שביתת הנכים.</w:t>
      </w:r>
    </w:p>
    <w:p w14:paraId="3604AA3F" w14:textId="77777777" w:rsidR="001800D4" w:rsidRPr="001800D4" w:rsidRDefault="001800D4" w:rsidP="001800D4">
      <w:pPr>
        <w:bidi/>
        <w:rPr>
          <w:rFonts w:cs="David" w:hint="cs"/>
          <w:rtl/>
        </w:rPr>
      </w:pPr>
    </w:p>
    <w:p w14:paraId="6C03F772" w14:textId="77777777" w:rsidR="001800D4" w:rsidRPr="001800D4" w:rsidRDefault="001800D4" w:rsidP="001800D4">
      <w:pPr>
        <w:bidi/>
        <w:rPr>
          <w:rFonts w:cs="David" w:hint="cs"/>
          <w:u w:val="single"/>
          <w:rtl/>
        </w:rPr>
      </w:pPr>
      <w:r w:rsidRPr="001800D4">
        <w:rPr>
          <w:rFonts w:cs="David" w:hint="cs"/>
          <w:u w:val="single"/>
          <w:rtl/>
        </w:rPr>
        <w:t>היו"ר דוד טל:</w:t>
      </w:r>
    </w:p>
    <w:p w14:paraId="6F38B1F8" w14:textId="77777777" w:rsidR="001800D4" w:rsidRPr="001800D4" w:rsidRDefault="001800D4" w:rsidP="001800D4">
      <w:pPr>
        <w:bidi/>
        <w:rPr>
          <w:rFonts w:cs="David" w:hint="cs"/>
          <w:rtl/>
        </w:rPr>
      </w:pPr>
    </w:p>
    <w:p w14:paraId="6D10641D" w14:textId="77777777" w:rsidR="001800D4" w:rsidRPr="001800D4" w:rsidRDefault="001800D4" w:rsidP="001800D4">
      <w:pPr>
        <w:bidi/>
        <w:rPr>
          <w:rFonts w:cs="David" w:hint="cs"/>
          <w:rtl/>
        </w:rPr>
      </w:pPr>
      <w:r w:rsidRPr="001800D4">
        <w:rPr>
          <w:rFonts w:cs="David" w:hint="cs"/>
          <w:rtl/>
        </w:rPr>
        <w:tab/>
        <w:t xml:space="preserve"> מי בעד ירים את ידו.</w:t>
      </w:r>
    </w:p>
    <w:p w14:paraId="28DD9177" w14:textId="77777777" w:rsidR="001800D4" w:rsidRPr="001800D4" w:rsidRDefault="001800D4" w:rsidP="001800D4">
      <w:pPr>
        <w:bidi/>
        <w:rPr>
          <w:rFonts w:cs="David" w:hint="cs"/>
          <w:rtl/>
        </w:rPr>
      </w:pPr>
    </w:p>
    <w:p w14:paraId="57224F7B" w14:textId="77777777" w:rsidR="001800D4" w:rsidRPr="001800D4" w:rsidRDefault="001800D4" w:rsidP="001800D4">
      <w:pPr>
        <w:bidi/>
        <w:jc w:val="center"/>
        <w:rPr>
          <w:rFonts w:cs="David" w:hint="cs"/>
          <w:b/>
          <w:bCs/>
          <w:u w:val="single"/>
          <w:rtl/>
        </w:rPr>
      </w:pPr>
      <w:r w:rsidRPr="001800D4">
        <w:rPr>
          <w:rFonts w:cs="David" w:hint="cs"/>
          <w:b/>
          <w:bCs/>
          <w:u w:val="single"/>
          <w:rtl/>
        </w:rPr>
        <w:t>הצבעה</w:t>
      </w:r>
    </w:p>
    <w:p w14:paraId="5A5005F0" w14:textId="77777777" w:rsidR="001800D4" w:rsidRPr="001800D4" w:rsidRDefault="001800D4" w:rsidP="001800D4">
      <w:pPr>
        <w:bidi/>
        <w:jc w:val="center"/>
        <w:rPr>
          <w:rFonts w:cs="David" w:hint="cs"/>
          <w:rtl/>
        </w:rPr>
      </w:pPr>
    </w:p>
    <w:p w14:paraId="4B00A360" w14:textId="77777777" w:rsidR="001800D4" w:rsidRPr="001800D4" w:rsidRDefault="001800D4" w:rsidP="001800D4">
      <w:pPr>
        <w:bidi/>
        <w:jc w:val="center"/>
        <w:rPr>
          <w:rFonts w:cs="David" w:hint="cs"/>
          <w:rtl/>
        </w:rPr>
      </w:pPr>
      <w:r w:rsidRPr="001800D4">
        <w:rPr>
          <w:rFonts w:cs="David" w:hint="cs"/>
          <w:rtl/>
        </w:rPr>
        <w:t>בעד-רוב</w:t>
      </w:r>
    </w:p>
    <w:p w14:paraId="728875E2" w14:textId="77777777" w:rsidR="001800D4" w:rsidRPr="001800D4" w:rsidRDefault="001800D4" w:rsidP="001800D4">
      <w:pPr>
        <w:bidi/>
        <w:jc w:val="center"/>
        <w:rPr>
          <w:rFonts w:cs="David" w:hint="cs"/>
          <w:rtl/>
        </w:rPr>
      </w:pPr>
      <w:r w:rsidRPr="001800D4">
        <w:rPr>
          <w:rFonts w:cs="David" w:hint="cs"/>
          <w:rtl/>
        </w:rPr>
        <w:t>נגד-אין</w:t>
      </w:r>
    </w:p>
    <w:p w14:paraId="781F6166" w14:textId="77777777" w:rsidR="001800D4" w:rsidRPr="001800D4" w:rsidRDefault="001800D4" w:rsidP="001800D4">
      <w:pPr>
        <w:bidi/>
        <w:jc w:val="center"/>
        <w:rPr>
          <w:rFonts w:cs="David" w:hint="cs"/>
          <w:rtl/>
        </w:rPr>
      </w:pPr>
      <w:r w:rsidRPr="001800D4">
        <w:rPr>
          <w:rFonts w:cs="David" w:hint="cs"/>
          <w:rtl/>
        </w:rPr>
        <w:t>נמנעים-אין</w:t>
      </w:r>
    </w:p>
    <w:p w14:paraId="66E88176" w14:textId="77777777" w:rsidR="001800D4" w:rsidRPr="001800D4" w:rsidRDefault="001800D4" w:rsidP="001800D4">
      <w:pPr>
        <w:bidi/>
        <w:jc w:val="center"/>
        <w:rPr>
          <w:rFonts w:cs="David" w:hint="cs"/>
          <w:rtl/>
        </w:rPr>
      </w:pPr>
      <w:r w:rsidRPr="001800D4">
        <w:rPr>
          <w:rFonts w:cs="David" w:hint="cs"/>
          <w:rtl/>
        </w:rPr>
        <w:t>ההצעה קבלה פטור מחובת הנחה.</w:t>
      </w:r>
    </w:p>
    <w:p w14:paraId="00BB6C01" w14:textId="77777777" w:rsidR="001800D4" w:rsidRPr="001800D4" w:rsidRDefault="001800D4" w:rsidP="001800D4">
      <w:pPr>
        <w:bidi/>
        <w:rPr>
          <w:rFonts w:cs="David" w:hint="cs"/>
          <w:rtl/>
        </w:rPr>
      </w:pPr>
    </w:p>
    <w:p w14:paraId="312B1790" w14:textId="77777777" w:rsidR="001800D4" w:rsidRPr="001800D4" w:rsidRDefault="001800D4" w:rsidP="001800D4">
      <w:pPr>
        <w:bidi/>
        <w:rPr>
          <w:rFonts w:cs="David" w:hint="cs"/>
          <w:rtl/>
        </w:rPr>
      </w:pPr>
    </w:p>
    <w:p w14:paraId="5D33C7CD" w14:textId="77777777" w:rsidR="001800D4" w:rsidRPr="001800D4" w:rsidRDefault="001800D4" w:rsidP="001800D4">
      <w:pPr>
        <w:bidi/>
        <w:rPr>
          <w:rFonts w:cs="David" w:hint="cs"/>
          <w:rtl/>
        </w:rPr>
      </w:pPr>
      <w:r w:rsidRPr="001800D4">
        <w:rPr>
          <w:rFonts w:cs="David" w:hint="cs"/>
          <w:u w:val="single"/>
          <w:rtl/>
        </w:rPr>
        <w:t>היו"ר דוד טל:</w:t>
      </w:r>
    </w:p>
    <w:p w14:paraId="2684FCAC" w14:textId="77777777" w:rsidR="001800D4" w:rsidRPr="001800D4" w:rsidRDefault="001800D4" w:rsidP="001800D4">
      <w:pPr>
        <w:bidi/>
        <w:ind w:firstLine="567"/>
        <w:rPr>
          <w:rFonts w:cs="David" w:hint="cs"/>
          <w:rtl/>
        </w:rPr>
      </w:pPr>
      <w:r w:rsidRPr="001800D4">
        <w:rPr>
          <w:rFonts w:cs="David" w:hint="cs"/>
          <w:rtl/>
        </w:rPr>
        <w:t>תודה לכולם הישיבה נעולה.</w:t>
      </w:r>
    </w:p>
    <w:p w14:paraId="56DE1193" w14:textId="77777777" w:rsidR="001800D4" w:rsidRPr="001800D4" w:rsidRDefault="001800D4" w:rsidP="001800D4">
      <w:pPr>
        <w:bidi/>
        <w:rPr>
          <w:rFonts w:cs="David" w:hint="cs"/>
          <w:u w:val="single"/>
          <w:rtl/>
        </w:rPr>
      </w:pPr>
      <w:r w:rsidRPr="001800D4">
        <w:rPr>
          <w:rFonts w:cs="David" w:hint="cs"/>
          <w:b/>
          <w:bCs/>
          <w:u w:val="single"/>
          <w:rtl/>
        </w:rPr>
        <w:t>הישיבה ננעלה בשעה 10:05</w:t>
      </w:r>
    </w:p>
    <w:p w14:paraId="20550BFF" w14:textId="77777777" w:rsidR="00552A80" w:rsidRPr="001800D4" w:rsidRDefault="00552A80" w:rsidP="001800D4">
      <w:pPr>
        <w:bidi/>
        <w:rPr>
          <w:rFonts w:cs="David"/>
        </w:rPr>
      </w:pPr>
    </w:p>
    <w:sectPr w:rsidR="00552A80" w:rsidRPr="001800D4" w:rsidSect="001800D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1EF9" w14:textId="77777777" w:rsidR="00000000" w:rsidRDefault="00D077D3">
      <w:r>
        <w:separator/>
      </w:r>
    </w:p>
  </w:endnote>
  <w:endnote w:type="continuationSeparator" w:id="0">
    <w:p w14:paraId="0B665E60" w14:textId="77777777" w:rsidR="00000000" w:rsidRDefault="00D0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9F612" w14:textId="77777777" w:rsidR="00000000" w:rsidRDefault="00D077D3">
      <w:r>
        <w:separator/>
      </w:r>
    </w:p>
  </w:footnote>
  <w:footnote w:type="continuationSeparator" w:id="0">
    <w:p w14:paraId="2D1F8CCE" w14:textId="77777777" w:rsidR="00000000" w:rsidRDefault="00D0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5C0" w14:textId="77777777" w:rsidR="001800D4" w:rsidRDefault="001800D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0FAFB4F" w14:textId="77777777" w:rsidR="001800D4" w:rsidRDefault="001800D4">
    <w:pPr>
      <w:pStyle w:val="Header"/>
      <w:ind w:right="360"/>
      <w:jc w:val="both"/>
      <w:rPr>
        <w:rtl/>
      </w:rPr>
    </w:pPr>
  </w:p>
  <w:p w14:paraId="4787E741" w14:textId="77777777" w:rsidR="001800D4" w:rsidRDefault="001800D4"/>
  <w:p w14:paraId="43BF957C" w14:textId="77777777" w:rsidR="001800D4" w:rsidRDefault="001800D4"/>
  <w:p w14:paraId="27D68CF7" w14:textId="77777777" w:rsidR="001800D4" w:rsidRDefault="001800D4"/>
  <w:p w14:paraId="6CEAAE2E" w14:textId="77777777" w:rsidR="001800D4" w:rsidRDefault="001800D4"/>
  <w:p w14:paraId="0228FB5F" w14:textId="77777777" w:rsidR="001800D4" w:rsidRDefault="001800D4"/>
  <w:p w14:paraId="79402B46" w14:textId="77777777" w:rsidR="001800D4" w:rsidRDefault="001800D4"/>
  <w:p w14:paraId="2DC90C60" w14:textId="77777777" w:rsidR="001800D4" w:rsidRDefault="001800D4"/>
  <w:p w14:paraId="14EC97AB" w14:textId="77777777" w:rsidR="001800D4" w:rsidRDefault="001800D4"/>
  <w:p w14:paraId="538337F6" w14:textId="77777777" w:rsidR="001800D4" w:rsidRDefault="001800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CC56" w14:textId="77777777" w:rsidR="001800D4" w:rsidRDefault="001800D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A72A2">
      <w:rPr>
        <w:rStyle w:val="PageNumber"/>
        <w:noProof/>
        <w:rtl/>
      </w:rPr>
      <w:t>1</w:t>
    </w:r>
    <w:r>
      <w:rPr>
        <w:rStyle w:val="PageNumber"/>
        <w:rtl/>
      </w:rPr>
      <w:fldChar w:fldCharType="end"/>
    </w:r>
  </w:p>
  <w:p w14:paraId="2482D616" w14:textId="77777777" w:rsidR="001800D4" w:rsidRDefault="001800D4">
    <w:pPr>
      <w:pStyle w:val="Header"/>
      <w:ind w:right="360"/>
      <w:jc w:val="both"/>
      <w:rPr>
        <w:rFonts w:hint="cs"/>
        <w:rtl/>
      </w:rPr>
    </w:pPr>
    <w:r>
      <w:rPr>
        <w:rtl/>
      </w:rPr>
      <w:t>ועדת</w:t>
    </w:r>
    <w:r>
      <w:rPr>
        <w:rFonts w:hint="cs"/>
        <w:rtl/>
      </w:rPr>
      <w:t xml:space="preserve"> הכנסת</w:t>
    </w:r>
  </w:p>
  <w:p w14:paraId="4A5BD179" w14:textId="77777777" w:rsidR="001800D4" w:rsidRDefault="001800D4">
    <w:pPr>
      <w:pStyle w:val="Header"/>
      <w:ind w:right="360"/>
      <w:jc w:val="both"/>
      <w:rPr>
        <w:rStyle w:val="PageNumber"/>
        <w:rFonts w:hint="cs"/>
        <w:rtl/>
      </w:rPr>
    </w:pPr>
    <w:r>
      <w:rPr>
        <w:rFonts w:hint="cs"/>
        <w:rtl/>
      </w:rPr>
      <w:t>17/6/2008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412A"/>
    <w:multiLevelType w:val="hybridMultilevel"/>
    <w:tmpl w:val="89120F5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981615541">
    <w:abstractNumId w:val="0"/>
  </w:num>
  <w:num w:numId="2" w16cid:durableId="182090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7629פרוטוקול_ישיבת_ועדה.doc"/>
    <w:docVar w:name="StartMode" w:val="3"/>
  </w:docVars>
  <w:rsids>
    <w:rsidRoot w:val="00415153"/>
    <w:rsid w:val="001800D4"/>
    <w:rsid w:val="003B79D3"/>
    <w:rsid w:val="00415153"/>
    <w:rsid w:val="005068E0"/>
    <w:rsid w:val="00552A80"/>
    <w:rsid w:val="00965806"/>
    <w:rsid w:val="00D077D3"/>
    <w:rsid w:val="00DA7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335E530"/>
  <w15:chartTrackingRefBased/>
  <w15:docId w15:val="{50034FA9-0754-4E0E-A6C9-2C2B544C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800D4"/>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1800D4"/>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1800D4"/>
    <w:pPr>
      <w:keepNext/>
      <w:overflowPunct w:val="0"/>
      <w:autoSpaceDE w:val="0"/>
      <w:autoSpaceDN w:val="0"/>
      <w:bidi/>
      <w:adjustRightInd w:val="0"/>
      <w:ind w:firstLine="567"/>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800D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800D4"/>
  </w:style>
  <w:style w:type="paragraph" w:styleId="BodyText">
    <w:name w:val="Body Text"/>
    <w:basedOn w:val="Normal"/>
    <w:rsid w:val="001800D4"/>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2910</Words>
  <Characters>16592</Characters>
  <Application>Microsoft Office Word</Application>
  <DocSecurity>0</DocSecurity>
  <Lines>138</Lines>
  <Paragraphs>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