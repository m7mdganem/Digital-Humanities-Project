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1B4F" w14:textId="77777777" w:rsidR="00683547" w:rsidRPr="00683547" w:rsidRDefault="00683547" w:rsidP="00683547">
      <w:pPr>
        <w:pStyle w:val="Heading5"/>
        <w:jc w:val="left"/>
        <w:rPr>
          <w:b/>
          <w:bCs/>
          <w:sz w:val="24"/>
          <w:rtl/>
        </w:rPr>
      </w:pPr>
      <w:r w:rsidRPr="00683547">
        <w:rPr>
          <w:b/>
          <w:bCs/>
          <w:sz w:val="24"/>
          <w:rtl/>
        </w:rPr>
        <w:t xml:space="preserve">הכנסת </w:t>
      </w:r>
      <w:r w:rsidRPr="00683547">
        <w:rPr>
          <w:rFonts w:hint="cs"/>
          <w:b/>
          <w:bCs/>
          <w:sz w:val="24"/>
          <w:rtl/>
        </w:rPr>
        <w:t>השבע-עשרה</w:t>
      </w:r>
      <w:r w:rsidRPr="00683547">
        <w:rPr>
          <w:b/>
          <w:bCs/>
          <w:sz w:val="24"/>
          <w:rtl/>
        </w:rPr>
        <w:tab/>
      </w:r>
      <w:r w:rsidRPr="00683547">
        <w:rPr>
          <w:b/>
          <w:bCs/>
          <w:sz w:val="24"/>
          <w:rtl/>
        </w:rPr>
        <w:tab/>
      </w:r>
      <w:r w:rsidRPr="00683547">
        <w:rPr>
          <w:b/>
          <w:bCs/>
          <w:sz w:val="24"/>
          <w:rtl/>
        </w:rPr>
        <w:tab/>
      </w:r>
      <w:r w:rsidRPr="00683547">
        <w:rPr>
          <w:b/>
          <w:bCs/>
          <w:sz w:val="24"/>
          <w:rtl/>
        </w:rPr>
        <w:tab/>
      </w:r>
      <w:r w:rsidRPr="00683547">
        <w:rPr>
          <w:b/>
          <w:bCs/>
          <w:sz w:val="24"/>
          <w:rtl/>
        </w:rPr>
        <w:tab/>
      </w:r>
      <w:r w:rsidRPr="00683547">
        <w:rPr>
          <w:b/>
          <w:bCs/>
          <w:sz w:val="24"/>
          <w:rtl/>
        </w:rPr>
        <w:tab/>
      </w:r>
      <w:r w:rsidRPr="00683547">
        <w:rPr>
          <w:b/>
          <w:bCs/>
          <w:sz w:val="24"/>
          <w:rtl/>
        </w:rPr>
        <w:tab/>
        <w:t>נוסח לא מתוקן</w:t>
      </w:r>
    </w:p>
    <w:p w14:paraId="325655E1" w14:textId="77777777" w:rsidR="00683547" w:rsidRPr="00683547" w:rsidRDefault="00683547" w:rsidP="00683547">
      <w:pPr>
        <w:bidi/>
        <w:rPr>
          <w:rFonts w:cs="David" w:hint="cs"/>
          <w:b/>
          <w:bCs/>
          <w:rtl/>
        </w:rPr>
      </w:pPr>
      <w:r w:rsidRPr="00683547">
        <w:rPr>
          <w:rFonts w:cs="David"/>
          <w:b/>
          <w:bCs/>
          <w:rtl/>
        </w:rPr>
        <w:t xml:space="preserve">מושב </w:t>
      </w:r>
      <w:r w:rsidRPr="00683547">
        <w:rPr>
          <w:rFonts w:cs="David" w:hint="cs"/>
          <w:b/>
          <w:bCs/>
          <w:rtl/>
        </w:rPr>
        <w:t>רביעי</w:t>
      </w:r>
    </w:p>
    <w:p w14:paraId="35296AB6" w14:textId="77777777" w:rsidR="00683547" w:rsidRPr="00683547" w:rsidRDefault="00683547" w:rsidP="00683547">
      <w:pPr>
        <w:bidi/>
        <w:rPr>
          <w:rFonts w:cs="David"/>
          <w:b/>
          <w:bCs/>
          <w:rtl/>
        </w:rPr>
      </w:pPr>
    </w:p>
    <w:p w14:paraId="10EF9705" w14:textId="77777777" w:rsidR="00683547" w:rsidRPr="00683547" w:rsidRDefault="00683547" w:rsidP="00683547">
      <w:pPr>
        <w:bidi/>
        <w:rPr>
          <w:rFonts w:cs="David"/>
          <w:b/>
          <w:bCs/>
          <w:rtl/>
        </w:rPr>
      </w:pPr>
    </w:p>
    <w:p w14:paraId="5281588E" w14:textId="77777777" w:rsidR="00683547" w:rsidRPr="00683547" w:rsidRDefault="00683547" w:rsidP="00683547">
      <w:pPr>
        <w:bidi/>
        <w:rPr>
          <w:rFonts w:cs="David"/>
          <w:b/>
          <w:bCs/>
          <w:rtl/>
        </w:rPr>
      </w:pPr>
    </w:p>
    <w:p w14:paraId="472F3333" w14:textId="77777777" w:rsidR="00683547" w:rsidRPr="00683547" w:rsidRDefault="00683547" w:rsidP="00683547">
      <w:pPr>
        <w:bidi/>
        <w:rPr>
          <w:rFonts w:cs="David"/>
          <w:b/>
          <w:bCs/>
          <w:rtl/>
        </w:rPr>
      </w:pPr>
    </w:p>
    <w:p w14:paraId="78CC0FC7" w14:textId="77777777" w:rsidR="00683547" w:rsidRPr="00683547" w:rsidRDefault="00683547" w:rsidP="00683547">
      <w:pPr>
        <w:bidi/>
        <w:jc w:val="center"/>
        <w:rPr>
          <w:rFonts w:cs="David" w:hint="cs"/>
          <w:b/>
          <w:bCs/>
          <w:rtl/>
        </w:rPr>
      </w:pPr>
      <w:r w:rsidRPr="00683547">
        <w:rPr>
          <w:rFonts w:cs="David"/>
          <w:b/>
          <w:bCs/>
          <w:rtl/>
        </w:rPr>
        <w:t>פרוטוקול מס'</w:t>
      </w:r>
      <w:r w:rsidRPr="00683547">
        <w:rPr>
          <w:rFonts w:cs="David" w:hint="cs"/>
          <w:b/>
          <w:bCs/>
          <w:rtl/>
        </w:rPr>
        <w:t xml:space="preserve"> </w:t>
      </w:r>
      <w:r>
        <w:rPr>
          <w:rFonts w:cs="David" w:hint="cs"/>
          <w:b/>
          <w:bCs/>
          <w:rtl/>
        </w:rPr>
        <w:t>272</w:t>
      </w:r>
    </w:p>
    <w:p w14:paraId="478646D8" w14:textId="77777777" w:rsidR="00683547" w:rsidRPr="00683547" w:rsidRDefault="00683547" w:rsidP="00683547">
      <w:pPr>
        <w:bidi/>
        <w:jc w:val="center"/>
        <w:rPr>
          <w:rFonts w:cs="David" w:hint="cs"/>
          <w:b/>
          <w:bCs/>
          <w:rtl/>
        </w:rPr>
      </w:pPr>
      <w:r w:rsidRPr="00683547">
        <w:rPr>
          <w:rFonts w:cs="David" w:hint="cs"/>
          <w:b/>
          <w:bCs/>
          <w:rtl/>
        </w:rPr>
        <w:t>מישיבת ועדת הכנסת</w:t>
      </w:r>
    </w:p>
    <w:p w14:paraId="0558A88F" w14:textId="77777777" w:rsidR="00683547" w:rsidRPr="00683547" w:rsidRDefault="00683547" w:rsidP="00683547">
      <w:pPr>
        <w:bidi/>
        <w:jc w:val="center"/>
        <w:rPr>
          <w:rFonts w:cs="David" w:hint="cs"/>
          <w:b/>
          <w:bCs/>
          <w:u w:val="single"/>
          <w:rtl/>
        </w:rPr>
      </w:pPr>
      <w:r w:rsidRPr="00683547">
        <w:rPr>
          <w:rFonts w:cs="David" w:hint="cs"/>
          <w:b/>
          <w:bCs/>
          <w:rtl/>
        </w:rPr>
        <w:t xml:space="preserve">   </w:t>
      </w:r>
      <w:r w:rsidRPr="00683547">
        <w:rPr>
          <w:rFonts w:cs="David" w:hint="cs"/>
          <w:b/>
          <w:bCs/>
          <w:u w:val="single"/>
          <w:rtl/>
        </w:rPr>
        <w:t xml:space="preserve">יום רביעי ו' בכסלו </w:t>
      </w:r>
      <w:proofErr w:type="spellStart"/>
      <w:r w:rsidRPr="00683547">
        <w:rPr>
          <w:rFonts w:cs="David" w:hint="cs"/>
          <w:b/>
          <w:bCs/>
          <w:u w:val="single"/>
          <w:rtl/>
        </w:rPr>
        <w:t>התשס"ט</w:t>
      </w:r>
      <w:proofErr w:type="spellEnd"/>
      <w:r w:rsidRPr="00683547">
        <w:rPr>
          <w:rFonts w:cs="David" w:hint="cs"/>
          <w:b/>
          <w:bCs/>
          <w:u w:val="single"/>
          <w:rtl/>
        </w:rPr>
        <w:t xml:space="preserve"> (3 בדצמבר 2008) שעה 12:30</w:t>
      </w:r>
    </w:p>
    <w:p w14:paraId="3547327E" w14:textId="77777777" w:rsidR="00683547" w:rsidRPr="00683547" w:rsidRDefault="00683547" w:rsidP="00683547">
      <w:pPr>
        <w:tabs>
          <w:tab w:val="left" w:pos="1221"/>
        </w:tabs>
        <w:bidi/>
        <w:rPr>
          <w:rFonts w:cs="David" w:hint="cs"/>
          <w:b/>
          <w:bCs/>
          <w:u w:val="single"/>
          <w:rtl/>
        </w:rPr>
      </w:pPr>
    </w:p>
    <w:p w14:paraId="0768DCA0" w14:textId="77777777" w:rsidR="00683547" w:rsidRDefault="00683547" w:rsidP="00683547">
      <w:pPr>
        <w:tabs>
          <w:tab w:val="left" w:pos="1221"/>
        </w:tabs>
        <w:bidi/>
        <w:rPr>
          <w:rFonts w:cs="David" w:hint="cs"/>
          <w:b/>
          <w:bCs/>
          <w:u w:val="single"/>
          <w:rtl/>
        </w:rPr>
      </w:pPr>
    </w:p>
    <w:p w14:paraId="5CE4993A" w14:textId="77777777" w:rsidR="00683547" w:rsidRPr="00683547" w:rsidRDefault="00683547" w:rsidP="00683547">
      <w:pPr>
        <w:tabs>
          <w:tab w:val="left" w:pos="1221"/>
        </w:tabs>
        <w:bidi/>
        <w:rPr>
          <w:rFonts w:cs="David" w:hint="cs"/>
          <w:b/>
          <w:bCs/>
          <w:u w:val="single"/>
          <w:rtl/>
        </w:rPr>
      </w:pPr>
    </w:p>
    <w:p w14:paraId="48D71B43" w14:textId="77777777" w:rsidR="00683547" w:rsidRPr="00683547" w:rsidRDefault="00683547" w:rsidP="00683547">
      <w:pPr>
        <w:bidi/>
        <w:rPr>
          <w:rFonts w:cs="David" w:hint="cs"/>
          <w:rtl/>
        </w:rPr>
      </w:pPr>
      <w:r w:rsidRPr="00683547">
        <w:rPr>
          <w:rFonts w:cs="David"/>
          <w:b/>
          <w:bCs/>
          <w:u w:val="single"/>
          <w:rtl/>
        </w:rPr>
        <w:t>סדר היום</w:t>
      </w:r>
      <w:r w:rsidRPr="00683547">
        <w:rPr>
          <w:rFonts w:cs="David"/>
          <w:rtl/>
        </w:rPr>
        <w:t>:</w:t>
      </w:r>
      <w:r w:rsidRPr="00683547">
        <w:rPr>
          <w:rFonts w:cs="David" w:hint="cs"/>
          <w:b/>
          <w:bCs/>
          <w:rtl/>
        </w:rPr>
        <w:t xml:space="preserve"> </w:t>
      </w:r>
      <w:r w:rsidRPr="00683547">
        <w:rPr>
          <w:rFonts w:cs="David" w:hint="cs"/>
          <w:rtl/>
        </w:rPr>
        <w:t xml:space="preserve">    בקשה לשינוי שם סיעת האיחוד הלאומי מפד"ל לשם "הבית היהודי"</w:t>
      </w:r>
    </w:p>
    <w:p w14:paraId="7F3DC755" w14:textId="77777777" w:rsidR="00683547" w:rsidRPr="00683547" w:rsidRDefault="00683547" w:rsidP="00683547">
      <w:pPr>
        <w:bidi/>
        <w:rPr>
          <w:rFonts w:cs="David" w:hint="cs"/>
          <w:rtl/>
        </w:rPr>
      </w:pPr>
    </w:p>
    <w:p w14:paraId="0014FA99" w14:textId="77777777" w:rsidR="00683547" w:rsidRPr="00683547" w:rsidRDefault="00683547" w:rsidP="00683547">
      <w:pPr>
        <w:tabs>
          <w:tab w:val="left" w:pos="1221"/>
        </w:tabs>
        <w:bidi/>
        <w:rPr>
          <w:rFonts w:cs="David" w:hint="cs"/>
          <w:b/>
          <w:bCs/>
          <w:rtl/>
        </w:rPr>
      </w:pPr>
    </w:p>
    <w:p w14:paraId="3FDE76A8" w14:textId="77777777" w:rsidR="00683547" w:rsidRPr="00683547" w:rsidRDefault="00683547" w:rsidP="00683547">
      <w:pPr>
        <w:bidi/>
        <w:rPr>
          <w:rFonts w:cs="David"/>
          <w:b/>
          <w:bCs/>
          <w:u w:val="single"/>
          <w:rtl/>
        </w:rPr>
      </w:pPr>
      <w:r w:rsidRPr="00683547">
        <w:rPr>
          <w:rFonts w:cs="David"/>
          <w:b/>
          <w:bCs/>
          <w:u w:val="single"/>
          <w:rtl/>
        </w:rPr>
        <w:t>נכחו</w:t>
      </w:r>
      <w:r w:rsidRPr="00683547">
        <w:rPr>
          <w:rFonts w:cs="David"/>
          <w:rtl/>
        </w:rPr>
        <w:t>:</w:t>
      </w:r>
    </w:p>
    <w:p w14:paraId="547AD1EA" w14:textId="77777777" w:rsidR="00683547" w:rsidRPr="00683547" w:rsidRDefault="00683547" w:rsidP="00683547">
      <w:pPr>
        <w:bidi/>
        <w:rPr>
          <w:rFonts w:cs="David"/>
          <w:rtl/>
        </w:rPr>
      </w:pPr>
    </w:p>
    <w:p w14:paraId="06D3DF0B" w14:textId="77777777" w:rsidR="00683547" w:rsidRPr="00683547" w:rsidRDefault="00683547" w:rsidP="00683547">
      <w:pPr>
        <w:tabs>
          <w:tab w:val="left" w:pos="1788"/>
        </w:tabs>
        <w:bidi/>
        <w:rPr>
          <w:rFonts w:cs="David"/>
          <w:rtl/>
        </w:rPr>
      </w:pPr>
      <w:r w:rsidRPr="00683547">
        <w:rPr>
          <w:rFonts w:cs="David"/>
          <w:b/>
          <w:bCs/>
          <w:u w:val="single"/>
          <w:rtl/>
        </w:rPr>
        <w:t>חברי הוועדה</w:t>
      </w:r>
      <w:r w:rsidRPr="00683547">
        <w:rPr>
          <w:rFonts w:cs="David"/>
          <w:rtl/>
        </w:rPr>
        <w:t>:</w:t>
      </w:r>
    </w:p>
    <w:p w14:paraId="09206518" w14:textId="77777777" w:rsidR="00683547" w:rsidRPr="00683547" w:rsidRDefault="00683547" w:rsidP="00683547">
      <w:pPr>
        <w:tabs>
          <w:tab w:val="left" w:pos="1788"/>
          <w:tab w:val="left" w:pos="3631"/>
        </w:tabs>
        <w:bidi/>
        <w:rPr>
          <w:rFonts w:cs="David" w:hint="cs"/>
          <w:rtl/>
        </w:rPr>
      </w:pPr>
      <w:r w:rsidRPr="00683547">
        <w:rPr>
          <w:rFonts w:cs="David" w:hint="cs"/>
          <w:rtl/>
        </w:rPr>
        <w:t xml:space="preserve">דוד טל </w:t>
      </w:r>
      <w:r w:rsidRPr="00683547">
        <w:rPr>
          <w:rFonts w:cs="David"/>
          <w:rtl/>
        </w:rPr>
        <w:t>–</w:t>
      </w:r>
      <w:r w:rsidRPr="00683547">
        <w:rPr>
          <w:rFonts w:cs="David" w:hint="cs"/>
          <w:rtl/>
        </w:rPr>
        <w:t xml:space="preserve"> היו"ר</w:t>
      </w:r>
    </w:p>
    <w:p w14:paraId="3AD2F0C2" w14:textId="77777777" w:rsidR="00683547" w:rsidRPr="00683547" w:rsidRDefault="00683547" w:rsidP="00683547">
      <w:pPr>
        <w:tabs>
          <w:tab w:val="left" w:pos="1788"/>
          <w:tab w:val="left" w:pos="3631"/>
        </w:tabs>
        <w:bidi/>
        <w:rPr>
          <w:rFonts w:cs="David" w:hint="cs"/>
          <w:rtl/>
        </w:rPr>
      </w:pPr>
      <w:r w:rsidRPr="00683547">
        <w:rPr>
          <w:rFonts w:cs="David" w:hint="cs"/>
          <w:rtl/>
        </w:rPr>
        <w:t>אורי אריאל</w:t>
      </w:r>
    </w:p>
    <w:p w14:paraId="496B0E4E" w14:textId="77777777" w:rsidR="00683547" w:rsidRPr="00683547" w:rsidRDefault="00683547" w:rsidP="00683547">
      <w:pPr>
        <w:tabs>
          <w:tab w:val="left" w:pos="1788"/>
          <w:tab w:val="left" w:pos="3631"/>
        </w:tabs>
        <w:bidi/>
        <w:rPr>
          <w:rFonts w:cs="David" w:hint="cs"/>
          <w:rtl/>
        </w:rPr>
      </w:pPr>
      <w:r w:rsidRPr="00683547">
        <w:rPr>
          <w:rFonts w:cs="David" w:hint="cs"/>
          <w:rtl/>
        </w:rPr>
        <w:t>צבי הנדל</w:t>
      </w:r>
    </w:p>
    <w:p w14:paraId="2B109948" w14:textId="77777777" w:rsidR="00683547" w:rsidRPr="00683547" w:rsidRDefault="00683547" w:rsidP="00683547">
      <w:pPr>
        <w:tabs>
          <w:tab w:val="left" w:pos="1788"/>
          <w:tab w:val="left" w:pos="3631"/>
        </w:tabs>
        <w:bidi/>
        <w:rPr>
          <w:rFonts w:cs="David" w:hint="cs"/>
          <w:rtl/>
        </w:rPr>
      </w:pPr>
      <w:r w:rsidRPr="00683547">
        <w:rPr>
          <w:rFonts w:cs="David" w:hint="cs"/>
          <w:rtl/>
        </w:rPr>
        <w:t xml:space="preserve">יעקב </w:t>
      </w:r>
      <w:proofErr w:type="spellStart"/>
      <w:r w:rsidRPr="00683547">
        <w:rPr>
          <w:rFonts w:cs="David" w:hint="cs"/>
          <w:rtl/>
        </w:rPr>
        <w:t>ליצמן</w:t>
      </w:r>
      <w:proofErr w:type="spellEnd"/>
    </w:p>
    <w:p w14:paraId="36D53BEB" w14:textId="77777777" w:rsidR="00683547" w:rsidRPr="00683547" w:rsidRDefault="00683547" w:rsidP="00683547">
      <w:pPr>
        <w:tabs>
          <w:tab w:val="left" w:pos="1788"/>
          <w:tab w:val="left" w:pos="3631"/>
        </w:tabs>
        <w:bidi/>
        <w:rPr>
          <w:rFonts w:cs="David" w:hint="cs"/>
          <w:rtl/>
        </w:rPr>
      </w:pPr>
      <w:r w:rsidRPr="00683547">
        <w:rPr>
          <w:rFonts w:cs="David" w:hint="cs"/>
          <w:rtl/>
        </w:rPr>
        <w:t>דוד רותם</w:t>
      </w:r>
    </w:p>
    <w:p w14:paraId="2D687B44" w14:textId="77777777" w:rsidR="00683547" w:rsidRPr="00683547" w:rsidRDefault="00683547" w:rsidP="00683547">
      <w:pPr>
        <w:tabs>
          <w:tab w:val="left" w:pos="1788"/>
          <w:tab w:val="left" w:pos="3631"/>
        </w:tabs>
        <w:bidi/>
        <w:rPr>
          <w:rFonts w:cs="David" w:hint="cs"/>
          <w:rtl/>
        </w:rPr>
      </w:pPr>
    </w:p>
    <w:p w14:paraId="1C4DB1D4" w14:textId="77777777" w:rsidR="00683547" w:rsidRPr="00683547" w:rsidRDefault="00683547" w:rsidP="00683547">
      <w:pPr>
        <w:tabs>
          <w:tab w:val="left" w:pos="1930"/>
        </w:tabs>
        <w:bidi/>
        <w:rPr>
          <w:rFonts w:cs="David" w:hint="cs"/>
          <w:rtl/>
        </w:rPr>
      </w:pPr>
      <w:r w:rsidRPr="00683547">
        <w:rPr>
          <w:rFonts w:cs="David"/>
          <w:b/>
          <w:bCs/>
          <w:u w:val="single"/>
          <w:rtl/>
        </w:rPr>
        <w:t>י</w:t>
      </w:r>
      <w:r w:rsidRPr="00683547">
        <w:rPr>
          <w:rFonts w:cs="David" w:hint="cs"/>
          <w:b/>
          <w:bCs/>
          <w:u w:val="single"/>
          <w:rtl/>
        </w:rPr>
        <w:t>יעוץ משפטי</w:t>
      </w:r>
      <w:r w:rsidRPr="00683547">
        <w:rPr>
          <w:rFonts w:cs="David"/>
          <w:b/>
          <w:bCs/>
          <w:u w:val="single"/>
          <w:rtl/>
        </w:rPr>
        <w:t>:</w:t>
      </w:r>
      <w:r w:rsidRPr="00683547">
        <w:rPr>
          <w:rFonts w:cs="David" w:hint="cs"/>
          <w:rtl/>
        </w:rPr>
        <w:t xml:space="preserve">  ארבל אסטרחן (שלומי בלבן)</w:t>
      </w:r>
    </w:p>
    <w:p w14:paraId="6BABC87C" w14:textId="77777777" w:rsidR="00683547" w:rsidRPr="00683547" w:rsidRDefault="00683547" w:rsidP="00683547">
      <w:pPr>
        <w:tabs>
          <w:tab w:val="left" w:pos="1930"/>
        </w:tabs>
        <w:bidi/>
        <w:rPr>
          <w:rFonts w:cs="David" w:hint="cs"/>
          <w:rtl/>
        </w:rPr>
      </w:pPr>
    </w:p>
    <w:p w14:paraId="38373F46" w14:textId="77777777" w:rsidR="00683547" w:rsidRPr="00683547" w:rsidRDefault="00683547" w:rsidP="00683547">
      <w:pPr>
        <w:tabs>
          <w:tab w:val="left" w:pos="1930"/>
        </w:tabs>
        <w:bidi/>
        <w:rPr>
          <w:rFonts w:cs="David" w:hint="cs"/>
          <w:b/>
          <w:bCs/>
          <w:rtl/>
        </w:rPr>
      </w:pPr>
      <w:r w:rsidRPr="00683547">
        <w:rPr>
          <w:rFonts w:cs="David"/>
          <w:b/>
          <w:bCs/>
          <w:u w:val="single"/>
          <w:rtl/>
        </w:rPr>
        <w:t>מנהלת הוועדה</w:t>
      </w:r>
      <w:r w:rsidRPr="00683547">
        <w:rPr>
          <w:rFonts w:cs="David"/>
          <w:rtl/>
        </w:rPr>
        <w:t>:</w:t>
      </w:r>
      <w:r w:rsidRPr="00683547">
        <w:rPr>
          <w:rFonts w:cs="David" w:hint="cs"/>
          <w:rtl/>
        </w:rPr>
        <w:t xml:space="preserve"> אתי בן יוסף</w:t>
      </w:r>
    </w:p>
    <w:p w14:paraId="3A832E95" w14:textId="77777777" w:rsidR="00683547" w:rsidRPr="00683547" w:rsidRDefault="00683547" w:rsidP="00683547">
      <w:pPr>
        <w:tabs>
          <w:tab w:val="left" w:pos="1930"/>
        </w:tabs>
        <w:bidi/>
        <w:rPr>
          <w:rFonts w:cs="David" w:hint="cs"/>
          <w:rtl/>
        </w:rPr>
      </w:pPr>
    </w:p>
    <w:p w14:paraId="559ECEE9" w14:textId="77777777" w:rsidR="00683547" w:rsidRPr="00683547" w:rsidRDefault="00683547" w:rsidP="00683547">
      <w:pPr>
        <w:tabs>
          <w:tab w:val="left" w:pos="1930"/>
        </w:tabs>
        <w:bidi/>
        <w:rPr>
          <w:rFonts w:cs="David" w:hint="cs"/>
          <w:rtl/>
        </w:rPr>
      </w:pPr>
      <w:r w:rsidRPr="00683547">
        <w:rPr>
          <w:rFonts w:cs="David" w:hint="cs"/>
          <w:b/>
          <w:bCs/>
          <w:u w:val="single"/>
          <w:rtl/>
        </w:rPr>
        <w:t xml:space="preserve">רשמת </w:t>
      </w:r>
      <w:proofErr w:type="spellStart"/>
      <w:r w:rsidRPr="00683547">
        <w:rPr>
          <w:rFonts w:cs="David" w:hint="cs"/>
          <w:b/>
          <w:bCs/>
          <w:u w:val="single"/>
          <w:rtl/>
        </w:rPr>
        <w:t>פרלמנטרית</w:t>
      </w:r>
      <w:proofErr w:type="spellEnd"/>
      <w:r w:rsidRPr="00683547">
        <w:rPr>
          <w:rFonts w:cs="David"/>
          <w:rtl/>
        </w:rPr>
        <w:t>:</w:t>
      </w:r>
      <w:r w:rsidRPr="00683547">
        <w:rPr>
          <w:rFonts w:cs="David" w:hint="cs"/>
          <w:rtl/>
        </w:rPr>
        <w:t xml:space="preserve"> רותי וייס</w:t>
      </w:r>
    </w:p>
    <w:p w14:paraId="4874B71B" w14:textId="77777777" w:rsidR="00683547" w:rsidRPr="00683547" w:rsidRDefault="00683547" w:rsidP="00683547">
      <w:pPr>
        <w:bidi/>
        <w:rPr>
          <w:rFonts w:cs="David" w:hint="cs"/>
          <w:u w:val="single"/>
          <w:rtl/>
        </w:rPr>
      </w:pPr>
    </w:p>
    <w:p w14:paraId="40A16751" w14:textId="77777777" w:rsidR="00683547" w:rsidRPr="00683547" w:rsidRDefault="00683547" w:rsidP="00683547">
      <w:pPr>
        <w:bidi/>
        <w:rPr>
          <w:rFonts w:cs="David" w:hint="cs"/>
          <w:u w:val="single"/>
          <w:rtl/>
        </w:rPr>
      </w:pPr>
    </w:p>
    <w:p w14:paraId="0B056678" w14:textId="77777777" w:rsidR="00683547" w:rsidRPr="00683547" w:rsidRDefault="00683547" w:rsidP="00683547">
      <w:pPr>
        <w:bidi/>
        <w:rPr>
          <w:rFonts w:cs="David" w:hint="cs"/>
          <w:u w:val="single"/>
          <w:rtl/>
        </w:rPr>
      </w:pPr>
    </w:p>
    <w:p w14:paraId="6938CD7A" w14:textId="77777777" w:rsidR="00683547" w:rsidRPr="00683547" w:rsidRDefault="00683547" w:rsidP="00683547">
      <w:pPr>
        <w:bidi/>
        <w:rPr>
          <w:rFonts w:cs="David" w:hint="cs"/>
          <w:u w:val="single"/>
          <w:rtl/>
        </w:rPr>
      </w:pPr>
    </w:p>
    <w:p w14:paraId="432FB0E3" w14:textId="77777777" w:rsidR="00683547" w:rsidRPr="00683547" w:rsidRDefault="00683547" w:rsidP="00683547">
      <w:pPr>
        <w:bidi/>
        <w:rPr>
          <w:rFonts w:cs="David" w:hint="cs"/>
          <w:u w:val="single"/>
          <w:rtl/>
        </w:rPr>
      </w:pPr>
    </w:p>
    <w:p w14:paraId="17A1E011" w14:textId="77777777" w:rsidR="00683547" w:rsidRPr="00683547" w:rsidRDefault="00683547" w:rsidP="00683547">
      <w:pPr>
        <w:bidi/>
        <w:rPr>
          <w:rFonts w:cs="David" w:hint="cs"/>
          <w:u w:val="single"/>
          <w:rtl/>
        </w:rPr>
      </w:pPr>
    </w:p>
    <w:p w14:paraId="381D995C" w14:textId="77777777" w:rsidR="00683547" w:rsidRPr="00683547" w:rsidRDefault="00683547" w:rsidP="00683547">
      <w:pPr>
        <w:bidi/>
        <w:rPr>
          <w:rFonts w:cs="David" w:hint="cs"/>
          <w:u w:val="single"/>
          <w:rtl/>
        </w:rPr>
      </w:pPr>
    </w:p>
    <w:p w14:paraId="62912634" w14:textId="77777777" w:rsidR="00683547" w:rsidRPr="00683547" w:rsidRDefault="00683547" w:rsidP="00683547">
      <w:pPr>
        <w:bidi/>
        <w:rPr>
          <w:rFonts w:cs="David" w:hint="cs"/>
          <w:u w:val="single"/>
          <w:rtl/>
        </w:rPr>
      </w:pPr>
    </w:p>
    <w:p w14:paraId="7573732D" w14:textId="77777777" w:rsidR="00683547" w:rsidRPr="00683547" w:rsidRDefault="00683547" w:rsidP="00683547">
      <w:pPr>
        <w:bidi/>
        <w:rPr>
          <w:rFonts w:cs="David" w:hint="cs"/>
          <w:u w:val="single"/>
          <w:rtl/>
        </w:rPr>
      </w:pPr>
    </w:p>
    <w:p w14:paraId="691680D4" w14:textId="77777777" w:rsidR="00683547" w:rsidRPr="00683547" w:rsidRDefault="00683547" w:rsidP="00683547">
      <w:pPr>
        <w:bidi/>
        <w:rPr>
          <w:rFonts w:cs="David" w:hint="cs"/>
          <w:u w:val="single"/>
          <w:rtl/>
        </w:rPr>
      </w:pPr>
    </w:p>
    <w:p w14:paraId="1F592C0B" w14:textId="77777777" w:rsidR="00683547" w:rsidRPr="00683547" w:rsidRDefault="00683547" w:rsidP="00683547">
      <w:pPr>
        <w:bidi/>
        <w:rPr>
          <w:rFonts w:cs="David" w:hint="cs"/>
          <w:u w:val="single"/>
          <w:rtl/>
        </w:rPr>
      </w:pPr>
    </w:p>
    <w:p w14:paraId="3AFB7278" w14:textId="77777777" w:rsidR="00683547" w:rsidRPr="00683547" w:rsidRDefault="00683547" w:rsidP="00683547">
      <w:pPr>
        <w:bidi/>
        <w:rPr>
          <w:rFonts w:cs="David" w:hint="cs"/>
          <w:u w:val="single"/>
          <w:rtl/>
        </w:rPr>
      </w:pPr>
    </w:p>
    <w:p w14:paraId="5B634294" w14:textId="77777777" w:rsidR="00683547" w:rsidRPr="00683547" w:rsidRDefault="00683547" w:rsidP="00683547">
      <w:pPr>
        <w:bidi/>
        <w:rPr>
          <w:rFonts w:cs="David" w:hint="cs"/>
          <w:u w:val="single"/>
          <w:rtl/>
        </w:rPr>
      </w:pPr>
    </w:p>
    <w:p w14:paraId="09FE1191" w14:textId="77777777" w:rsidR="00683547" w:rsidRPr="00683547" w:rsidRDefault="00683547" w:rsidP="00683547">
      <w:pPr>
        <w:bidi/>
        <w:rPr>
          <w:rFonts w:cs="David" w:hint="cs"/>
          <w:u w:val="single"/>
          <w:rtl/>
        </w:rPr>
      </w:pPr>
    </w:p>
    <w:p w14:paraId="72F4AD6E" w14:textId="77777777" w:rsidR="00683547" w:rsidRPr="00683547" w:rsidRDefault="00683547" w:rsidP="00683547">
      <w:pPr>
        <w:bidi/>
        <w:rPr>
          <w:rFonts w:cs="David" w:hint="cs"/>
          <w:u w:val="single"/>
          <w:rtl/>
        </w:rPr>
      </w:pPr>
    </w:p>
    <w:p w14:paraId="2FAE5949" w14:textId="77777777" w:rsidR="00683547" w:rsidRPr="00683547" w:rsidRDefault="00683547" w:rsidP="00683547">
      <w:pPr>
        <w:bidi/>
        <w:rPr>
          <w:rFonts w:cs="David" w:hint="cs"/>
          <w:u w:val="single"/>
          <w:rtl/>
        </w:rPr>
      </w:pPr>
    </w:p>
    <w:p w14:paraId="4EA416F7" w14:textId="77777777" w:rsidR="00683547" w:rsidRPr="00683547" w:rsidRDefault="00683547" w:rsidP="00683547">
      <w:pPr>
        <w:bidi/>
        <w:rPr>
          <w:rFonts w:cs="David" w:hint="cs"/>
          <w:u w:val="single"/>
          <w:rtl/>
        </w:rPr>
      </w:pPr>
    </w:p>
    <w:p w14:paraId="0811EC95" w14:textId="77777777" w:rsidR="00683547" w:rsidRPr="00683547" w:rsidRDefault="00683547" w:rsidP="00683547">
      <w:pPr>
        <w:bidi/>
        <w:rPr>
          <w:rFonts w:cs="David" w:hint="cs"/>
          <w:u w:val="single"/>
          <w:rtl/>
        </w:rPr>
      </w:pPr>
    </w:p>
    <w:p w14:paraId="32ADC45B" w14:textId="77777777" w:rsidR="00683547" w:rsidRPr="00683547" w:rsidRDefault="00683547" w:rsidP="00683547">
      <w:pPr>
        <w:bidi/>
        <w:rPr>
          <w:rFonts w:cs="David" w:hint="cs"/>
          <w:u w:val="single"/>
          <w:rtl/>
        </w:rPr>
      </w:pPr>
    </w:p>
    <w:p w14:paraId="4F52A1B0" w14:textId="77777777" w:rsidR="00683547" w:rsidRPr="00683547" w:rsidRDefault="00683547" w:rsidP="00683547">
      <w:pPr>
        <w:bidi/>
        <w:rPr>
          <w:rFonts w:cs="David" w:hint="cs"/>
          <w:u w:val="single"/>
          <w:rtl/>
        </w:rPr>
      </w:pPr>
    </w:p>
    <w:p w14:paraId="3011B37B" w14:textId="77777777" w:rsidR="00683547" w:rsidRPr="00683547" w:rsidRDefault="00683547" w:rsidP="00683547">
      <w:pPr>
        <w:bidi/>
        <w:rPr>
          <w:rFonts w:cs="David" w:hint="cs"/>
          <w:u w:val="single"/>
          <w:rtl/>
        </w:rPr>
      </w:pPr>
    </w:p>
    <w:p w14:paraId="321F47A8" w14:textId="77777777" w:rsidR="00683547" w:rsidRPr="00683547" w:rsidRDefault="00683547" w:rsidP="00683547">
      <w:pPr>
        <w:bidi/>
        <w:rPr>
          <w:rFonts w:cs="David" w:hint="cs"/>
          <w:u w:val="single"/>
          <w:rtl/>
        </w:rPr>
      </w:pPr>
    </w:p>
    <w:p w14:paraId="750CC6EE" w14:textId="77777777" w:rsidR="00683547" w:rsidRPr="00683547" w:rsidRDefault="00683547" w:rsidP="00683547">
      <w:pPr>
        <w:bidi/>
        <w:rPr>
          <w:rFonts w:cs="David" w:hint="cs"/>
          <w:u w:val="single"/>
          <w:rtl/>
        </w:rPr>
      </w:pPr>
    </w:p>
    <w:p w14:paraId="06387C92" w14:textId="77777777" w:rsidR="00683547" w:rsidRPr="00683547" w:rsidRDefault="00683547" w:rsidP="00683547">
      <w:pPr>
        <w:bidi/>
        <w:rPr>
          <w:rFonts w:cs="David" w:hint="cs"/>
          <w:u w:val="single"/>
          <w:rtl/>
        </w:rPr>
      </w:pPr>
    </w:p>
    <w:p w14:paraId="400F93ED" w14:textId="77777777" w:rsidR="00683547" w:rsidRPr="00683547" w:rsidRDefault="00683547" w:rsidP="00683547">
      <w:pPr>
        <w:bidi/>
        <w:rPr>
          <w:rFonts w:cs="David" w:hint="cs"/>
          <w:u w:val="single"/>
          <w:rtl/>
        </w:rPr>
      </w:pPr>
    </w:p>
    <w:p w14:paraId="30AACF5A" w14:textId="77777777" w:rsidR="00683547" w:rsidRPr="00683547" w:rsidRDefault="00683547" w:rsidP="00683547">
      <w:pPr>
        <w:bidi/>
        <w:rPr>
          <w:rFonts w:cs="David" w:hint="cs"/>
          <w:u w:val="single"/>
          <w:rtl/>
        </w:rPr>
      </w:pPr>
    </w:p>
    <w:p w14:paraId="23E18AE3" w14:textId="77777777" w:rsidR="00683547" w:rsidRPr="00683547" w:rsidRDefault="00683547" w:rsidP="00683547">
      <w:pPr>
        <w:bidi/>
        <w:rPr>
          <w:rFonts w:cs="David" w:hint="cs"/>
          <w:u w:val="single"/>
          <w:rtl/>
        </w:rPr>
      </w:pPr>
    </w:p>
    <w:p w14:paraId="1E99DC1E" w14:textId="77777777" w:rsidR="00683547" w:rsidRPr="00683547" w:rsidRDefault="00683547" w:rsidP="00683547">
      <w:pPr>
        <w:bidi/>
        <w:rPr>
          <w:rFonts w:cs="David" w:hint="cs"/>
          <w:u w:val="single"/>
          <w:rtl/>
        </w:rPr>
      </w:pPr>
    </w:p>
    <w:p w14:paraId="0F9E207A" w14:textId="77777777" w:rsidR="00683547" w:rsidRPr="00683547" w:rsidRDefault="00683547" w:rsidP="00683547">
      <w:pPr>
        <w:bidi/>
        <w:rPr>
          <w:rFonts w:cs="David" w:hint="cs"/>
          <w:u w:val="single"/>
          <w:rtl/>
        </w:rPr>
      </w:pPr>
    </w:p>
    <w:p w14:paraId="405096ED" w14:textId="77777777" w:rsidR="00683547" w:rsidRDefault="00683547" w:rsidP="00683547">
      <w:pPr>
        <w:bidi/>
        <w:rPr>
          <w:rFonts w:cs="David" w:hint="cs"/>
          <w:rtl/>
        </w:rPr>
      </w:pPr>
      <w:r w:rsidRPr="00683547">
        <w:rPr>
          <w:rFonts w:cs="David" w:hint="cs"/>
          <w:rtl/>
        </w:rPr>
        <w:t xml:space="preserve">                   </w:t>
      </w:r>
    </w:p>
    <w:p w14:paraId="6EBADB2F" w14:textId="77777777" w:rsidR="00683547" w:rsidRPr="00683547" w:rsidRDefault="00683547" w:rsidP="00683547">
      <w:pPr>
        <w:bidi/>
        <w:jc w:val="center"/>
        <w:rPr>
          <w:rFonts w:cs="David" w:hint="cs"/>
          <w:b/>
          <w:bCs/>
          <w:u w:val="single"/>
          <w:rtl/>
        </w:rPr>
      </w:pPr>
      <w:r w:rsidRPr="00683547">
        <w:rPr>
          <w:rFonts w:cs="David" w:hint="cs"/>
          <w:b/>
          <w:bCs/>
          <w:u w:val="single"/>
          <w:rtl/>
        </w:rPr>
        <w:lastRenderedPageBreak/>
        <w:t>בקשה לשינוי שם סיעת האיחוד הלאומי מפד"ל לשם "הבית היהודי"</w:t>
      </w:r>
    </w:p>
    <w:p w14:paraId="11779928" w14:textId="77777777" w:rsidR="00683547" w:rsidRPr="00683547" w:rsidRDefault="00683547" w:rsidP="00683547">
      <w:pPr>
        <w:bidi/>
        <w:rPr>
          <w:rFonts w:cs="David" w:hint="cs"/>
          <w:b/>
          <w:bCs/>
          <w:u w:val="single"/>
          <w:rtl/>
        </w:rPr>
      </w:pPr>
    </w:p>
    <w:p w14:paraId="343B4968" w14:textId="77777777" w:rsidR="00683547" w:rsidRPr="00683547" w:rsidRDefault="00683547" w:rsidP="00683547">
      <w:pPr>
        <w:bidi/>
        <w:rPr>
          <w:rFonts w:cs="David" w:hint="cs"/>
          <w:rtl/>
        </w:rPr>
      </w:pPr>
      <w:r w:rsidRPr="00683547">
        <w:rPr>
          <w:rFonts w:cs="David" w:hint="cs"/>
          <w:u w:val="single"/>
          <w:rtl/>
        </w:rPr>
        <w:t>היו</w:t>
      </w:r>
      <w:r w:rsidRPr="00683547">
        <w:rPr>
          <w:rFonts w:cs="David"/>
          <w:u w:val="single"/>
          <w:rtl/>
        </w:rPr>
        <w:t>"</w:t>
      </w:r>
      <w:r w:rsidRPr="00683547">
        <w:rPr>
          <w:rFonts w:cs="David" w:hint="cs"/>
          <w:u w:val="single"/>
          <w:rtl/>
        </w:rPr>
        <w:t>ר דוד טל:</w:t>
      </w:r>
    </w:p>
    <w:p w14:paraId="617BE542" w14:textId="77777777" w:rsidR="00683547" w:rsidRPr="00683547" w:rsidRDefault="00683547" w:rsidP="00683547">
      <w:pPr>
        <w:bidi/>
        <w:rPr>
          <w:rFonts w:cs="David" w:hint="cs"/>
          <w:rtl/>
        </w:rPr>
      </w:pPr>
    </w:p>
    <w:p w14:paraId="691703F1" w14:textId="77777777" w:rsidR="00683547" w:rsidRPr="00683547" w:rsidRDefault="00683547" w:rsidP="00683547">
      <w:pPr>
        <w:bidi/>
        <w:rPr>
          <w:rFonts w:cs="David" w:hint="cs"/>
          <w:rtl/>
        </w:rPr>
      </w:pPr>
      <w:r w:rsidRPr="00683547">
        <w:rPr>
          <w:rFonts w:cs="David" w:hint="cs"/>
          <w:rtl/>
        </w:rPr>
        <w:tab/>
        <w:t xml:space="preserve">שלום לכולם, אני מתכבד לפתוח את ישיבת ועדת הכנסת. את הסעיף הראשון נמשוך, לא נדון בו. נדון בנושא של בקשה מחודשת של שינוי שם סיעת האיחוד הלאומי - מפד"ל לשם "הבית היהודי". יש לי בקשה שהופנתה על ידי חבר הכנסת אורי אריאל יושב ראש סיעת האיחוד הלאומי. נאמר לי שהבקשה היא על דעת כל המכותבים קרי, בני אלון, זבולון </w:t>
      </w:r>
      <w:proofErr w:type="spellStart"/>
      <w:r w:rsidRPr="00683547">
        <w:rPr>
          <w:rFonts w:cs="David" w:hint="cs"/>
          <w:rtl/>
        </w:rPr>
        <w:t>אורלב</w:t>
      </w:r>
      <w:proofErr w:type="spellEnd"/>
      <w:r w:rsidRPr="00683547">
        <w:rPr>
          <w:rFonts w:cs="David" w:hint="cs"/>
          <w:rtl/>
        </w:rPr>
        <w:t xml:space="preserve">, צבי הנדל והרב יצחק לוי. אם הזכרתי את הרב לוי אני מצטער מאוד שהוא החליט לפרוש. הוא היה חבר כנסת מהטובים שהיו. ראיתי אותו בוועדת חוקה, לדעתי הוא תרם תרומה סגולית לוועדה. </w:t>
      </w:r>
    </w:p>
    <w:p w14:paraId="32FF3521" w14:textId="77777777" w:rsidR="00683547" w:rsidRPr="00683547" w:rsidRDefault="00683547" w:rsidP="00683547">
      <w:pPr>
        <w:bidi/>
        <w:rPr>
          <w:rFonts w:cs="David" w:hint="cs"/>
          <w:rtl/>
        </w:rPr>
      </w:pPr>
    </w:p>
    <w:p w14:paraId="03A60124" w14:textId="77777777" w:rsidR="00683547" w:rsidRPr="00683547" w:rsidRDefault="00683547" w:rsidP="00683547">
      <w:pPr>
        <w:bidi/>
        <w:rPr>
          <w:rFonts w:cs="David" w:hint="cs"/>
          <w:rtl/>
        </w:rPr>
      </w:pPr>
      <w:r w:rsidRPr="00683547">
        <w:rPr>
          <w:rFonts w:cs="David" w:hint="cs"/>
          <w:u w:val="single"/>
          <w:rtl/>
        </w:rPr>
        <w:t>צבי הנדל:</w:t>
      </w:r>
    </w:p>
    <w:p w14:paraId="128686DE" w14:textId="77777777" w:rsidR="00683547" w:rsidRPr="00683547" w:rsidRDefault="00683547" w:rsidP="00683547">
      <w:pPr>
        <w:bidi/>
        <w:rPr>
          <w:rFonts w:cs="David" w:hint="cs"/>
          <w:rtl/>
        </w:rPr>
      </w:pPr>
    </w:p>
    <w:p w14:paraId="4DF09C62" w14:textId="77777777" w:rsidR="00683547" w:rsidRPr="00683547" w:rsidRDefault="00683547" w:rsidP="00683547">
      <w:pPr>
        <w:bidi/>
        <w:rPr>
          <w:rFonts w:cs="David" w:hint="cs"/>
          <w:rtl/>
        </w:rPr>
      </w:pPr>
      <w:r w:rsidRPr="00683547">
        <w:rPr>
          <w:rFonts w:cs="David" w:hint="cs"/>
          <w:rtl/>
        </w:rPr>
        <w:tab/>
        <w:t xml:space="preserve">חבל שחברי הכנסת מקבלים קומפלימנטים רק ביום הפרישה. </w:t>
      </w:r>
    </w:p>
    <w:p w14:paraId="22AC3C1C" w14:textId="77777777" w:rsidR="00683547" w:rsidRPr="00683547" w:rsidRDefault="00683547" w:rsidP="00683547">
      <w:pPr>
        <w:bidi/>
        <w:rPr>
          <w:rFonts w:cs="David" w:hint="cs"/>
          <w:rtl/>
        </w:rPr>
      </w:pPr>
    </w:p>
    <w:p w14:paraId="448AD636" w14:textId="77777777" w:rsidR="00683547" w:rsidRPr="00683547" w:rsidRDefault="00683547" w:rsidP="00683547">
      <w:pPr>
        <w:bidi/>
        <w:rPr>
          <w:rFonts w:cs="David" w:hint="cs"/>
          <w:rtl/>
        </w:rPr>
      </w:pPr>
      <w:r w:rsidRPr="00683547">
        <w:rPr>
          <w:rFonts w:cs="David" w:hint="cs"/>
          <w:u w:val="single"/>
          <w:rtl/>
        </w:rPr>
        <w:t>היו"ר דוד טל:</w:t>
      </w:r>
    </w:p>
    <w:p w14:paraId="1D48BFDE" w14:textId="77777777" w:rsidR="00683547" w:rsidRPr="00683547" w:rsidRDefault="00683547" w:rsidP="00683547">
      <w:pPr>
        <w:bidi/>
        <w:rPr>
          <w:rFonts w:cs="David" w:hint="cs"/>
          <w:rtl/>
        </w:rPr>
      </w:pPr>
    </w:p>
    <w:p w14:paraId="0AF570DB" w14:textId="77777777" w:rsidR="00683547" w:rsidRPr="00683547" w:rsidRDefault="00683547" w:rsidP="00683547">
      <w:pPr>
        <w:bidi/>
        <w:rPr>
          <w:rFonts w:cs="David" w:hint="cs"/>
          <w:rtl/>
        </w:rPr>
      </w:pPr>
      <w:r w:rsidRPr="00683547">
        <w:rPr>
          <w:rFonts w:cs="David" w:hint="cs"/>
          <w:rtl/>
        </w:rPr>
        <w:tab/>
        <w:t xml:space="preserve"> זה מה שנאמר "אחרי מות קדושים </w:t>
      </w:r>
      <w:r w:rsidRPr="00683547">
        <w:rPr>
          <w:rFonts w:cs="David"/>
          <w:rtl/>
        </w:rPr>
        <w:t>–</w:t>
      </w:r>
      <w:r w:rsidRPr="00683547">
        <w:rPr>
          <w:rFonts w:cs="David" w:hint="cs"/>
          <w:rtl/>
        </w:rPr>
        <w:t xml:space="preserve"> אמור". אבל אני אמרתי את הדברים האלה לרב לוי בוועדת חוקה פעמים רבות, כולל בחוק רמת הגולן שהוא עזר לי בניגוד לאנשים אחרים. </w:t>
      </w:r>
    </w:p>
    <w:p w14:paraId="04F746CC" w14:textId="77777777" w:rsidR="00683547" w:rsidRPr="00683547" w:rsidRDefault="00683547" w:rsidP="00683547">
      <w:pPr>
        <w:bidi/>
        <w:rPr>
          <w:rFonts w:cs="David" w:hint="cs"/>
          <w:rtl/>
        </w:rPr>
      </w:pPr>
    </w:p>
    <w:p w14:paraId="1D63AD4B" w14:textId="77777777" w:rsidR="00683547" w:rsidRPr="00683547" w:rsidRDefault="00683547" w:rsidP="00683547">
      <w:pPr>
        <w:bidi/>
        <w:rPr>
          <w:rFonts w:cs="David" w:hint="cs"/>
          <w:rtl/>
        </w:rPr>
      </w:pPr>
      <w:r w:rsidRPr="00683547">
        <w:rPr>
          <w:rFonts w:cs="David" w:hint="cs"/>
          <w:u w:val="single"/>
          <w:rtl/>
        </w:rPr>
        <w:t>צבי הנדל:</w:t>
      </w:r>
    </w:p>
    <w:p w14:paraId="13FBDE08" w14:textId="77777777" w:rsidR="00683547" w:rsidRPr="00683547" w:rsidRDefault="00683547" w:rsidP="00683547">
      <w:pPr>
        <w:bidi/>
        <w:rPr>
          <w:rFonts w:cs="David" w:hint="cs"/>
          <w:rtl/>
        </w:rPr>
      </w:pPr>
    </w:p>
    <w:p w14:paraId="40818CD5" w14:textId="77777777" w:rsidR="00683547" w:rsidRPr="00683547" w:rsidRDefault="00683547" w:rsidP="00683547">
      <w:pPr>
        <w:bidi/>
        <w:rPr>
          <w:rFonts w:cs="David" w:hint="cs"/>
          <w:rtl/>
        </w:rPr>
      </w:pPr>
      <w:r w:rsidRPr="00683547">
        <w:rPr>
          <w:rFonts w:cs="David" w:hint="cs"/>
          <w:rtl/>
        </w:rPr>
        <w:tab/>
        <w:t xml:space="preserve"> ראשית אנחנו מסכימים איתך ובעזרת השם, הוא לא אחרי מות. </w:t>
      </w:r>
    </w:p>
    <w:p w14:paraId="45049C7F" w14:textId="77777777" w:rsidR="00683547" w:rsidRPr="00683547" w:rsidRDefault="00683547" w:rsidP="00683547">
      <w:pPr>
        <w:bidi/>
        <w:rPr>
          <w:rFonts w:cs="David" w:hint="cs"/>
          <w:rtl/>
        </w:rPr>
      </w:pPr>
    </w:p>
    <w:p w14:paraId="5CF49B29" w14:textId="77777777" w:rsidR="00683547" w:rsidRPr="00683547" w:rsidRDefault="00683547" w:rsidP="00683547">
      <w:pPr>
        <w:bidi/>
        <w:rPr>
          <w:rFonts w:cs="David" w:hint="cs"/>
          <w:rtl/>
        </w:rPr>
      </w:pPr>
      <w:r w:rsidRPr="00683547">
        <w:rPr>
          <w:rFonts w:cs="David" w:hint="cs"/>
          <w:u w:val="single"/>
          <w:rtl/>
        </w:rPr>
        <w:t>דוד רותם:</w:t>
      </w:r>
    </w:p>
    <w:p w14:paraId="2EF16ABB" w14:textId="77777777" w:rsidR="00683547" w:rsidRPr="00683547" w:rsidRDefault="00683547" w:rsidP="00683547">
      <w:pPr>
        <w:bidi/>
        <w:rPr>
          <w:rFonts w:cs="David" w:hint="cs"/>
          <w:rtl/>
        </w:rPr>
      </w:pPr>
    </w:p>
    <w:p w14:paraId="7E9864EB" w14:textId="77777777" w:rsidR="00683547" w:rsidRPr="00683547" w:rsidRDefault="00683547" w:rsidP="00683547">
      <w:pPr>
        <w:bidi/>
        <w:rPr>
          <w:rFonts w:cs="David" w:hint="cs"/>
          <w:rtl/>
        </w:rPr>
      </w:pPr>
      <w:r w:rsidRPr="00683547">
        <w:rPr>
          <w:rFonts w:cs="David" w:hint="cs"/>
          <w:rtl/>
        </w:rPr>
        <w:tab/>
        <w:t xml:space="preserve">אדוני היושב ראש, נכון שהרב לוי הודיע שהוא עומד לפרוש אבל נשארים חברי הכנסת הנדל וחבר הכנסת אריאל שהם חברי כנסת מאוד טובים, בוא נעזור להם לסדר לעצמם פריימריז ונגיד גם עליהם מילה טובה.  </w:t>
      </w:r>
    </w:p>
    <w:p w14:paraId="3764752C" w14:textId="77777777" w:rsidR="00683547" w:rsidRPr="00683547" w:rsidRDefault="00683547" w:rsidP="00683547">
      <w:pPr>
        <w:bidi/>
        <w:rPr>
          <w:rFonts w:cs="David" w:hint="cs"/>
          <w:rtl/>
        </w:rPr>
      </w:pPr>
    </w:p>
    <w:p w14:paraId="23EFDEBF" w14:textId="77777777" w:rsidR="00683547" w:rsidRPr="00683547" w:rsidRDefault="00683547" w:rsidP="00683547">
      <w:pPr>
        <w:bidi/>
        <w:rPr>
          <w:rFonts w:cs="David" w:hint="cs"/>
          <w:rtl/>
        </w:rPr>
      </w:pPr>
      <w:r w:rsidRPr="00683547">
        <w:rPr>
          <w:rFonts w:cs="David" w:hint="cs"/>
          <w:u w:val="single"/>
          <w:rtl/>
        </w:rPr>
        <w:t>היו</w:t>
      </w:r>
      <w:r w:rsidRPr="00683547">
        <w:rPr>
          <w:rFonts w:cs="David"/>
          <w:u w:val="single"/>
          <w:rtl/>
        </w:rPr>
        <w:t>"</w:t>
      </w:r>
      <w:r w:rsidRPr="00683547">
        <w:rPr>
          <w:rFonts w:cs="David" w:hint="cs"/>
          <w:u w:val="single"/>
          <w:rtl/>
        </w:rPr>
        <w:t>ר דוד טל:</w:t>
      </w:r>
    </w:p>
    <w:p w14:paraId="4440FCFC" w14:textId="77777777" w:rsidR="00683547" w:rsidRPr="00683547" w:rsidRDefault="00683547" w:rsidP="00683547">
      <w:pPr>
        <w:bidi/>
        <w:rPr>
          <w:rFonts w:cs="David" w:hint="cs"/>
          <w:rtl/>
        </w:rPr>
      </w:pPr>
    </w:p>
    <w:p w14:paraId="0C3620D9" w14:textId="77777777" w:rsidR="00683547" w:rsidRPr="00683547" w:rsidRDefault="00683547" w:rsidP="00683547">
      <w:pPr>
        <w:bidi/>
        <w:rPr>
          <w:rFonts w:cs="David" w:hint="cs"/>
          <w:rtl/>
        </w:rPr>
      </w:pPr>
      <w:r w:rsidRPr="00683547">
        <w:rPr>
          <w:rFonts w:cs="David" w:hint="cs"/>
          <w:rtl/>
        </w:rPr>
        <w:tab/>
        <w:t>אני מצטרף לדברי חבר הכנסת רותם כדי שלא יוכלו לומר שלא אמרנו גם על חבר הכנסת הנדל וחבר הכנסת אריאל, בבקשה.</w:t>
      </w:r>
    </w:p>
    <w:p w14:paraId="1396DB62" w14:textId="77777777" w:rsidR="00683547" w:rsidRPr="00683547" w:rsidRDefault="00683547" w:rsidP="00683547">
      <w:pPr>
        <w:bidi/>
        <w:rPr>
          <w:rFonts w:cs="David" w:hint="cs"/>
          <w:rtl/>
        </w:rPr>
      </w:pPr>
    </w:p>
    <w:p w14:paraId="1D6AFB12" w14:textId="77777777" w:rsidR="00683547" w:rsidRPr="00683547" w:rsidRDefault="00683547" w:rsidP="00683547">
      <w:pPr>
        <w:bidi/>
        <w:rPr>
          <w:rFonts w:cs="David"/>
          <w:rtl/>
        </w:rPr>
      </w:pPr>
      <w:r w:rsidRPr="00683547">
        <w:rPr>
          <w:rFonts w:cs="David" w:hint="eastAsia"/>
          <w:u w:val="single"/>
          <w:rtl/>
        </w:rPr>
        <w:t>אורי</w:t>
      </w:r>
      <w:r w:rsidRPr="00683547">
        <w:rPr>
          <w:rFonts w:cs="David"/>
          <w:u w:val="single"/>
          <w:rtl/>
        </w:rPr>
        <w:t xml:space="preserve"> אריאל:</w:t>
      </w:r>
    </w:p>
    <w:p w14:paraId="2C2EAB6B" w14:textId="77777777" w:rsidR="00683547" w:rsidRPr="00683547" w:rsidRDefault="00683547" w:rsidP="00683547">
      <w:pPr>
        <w:bidi/>
        <w:rPr>
          <w:rFonts w:cs="David"/>
          <w:rtl/>
        </w:rPr>
      </w:pPr>
    </w:p>
    <w:p w14:paraId="15730576" w14:textId="77777777" w:rsidR="00683547" w:rsidRPr="00683547" w:rsidRDefault="00683547" w:rsidP="00683547">
      <w:pPr>
        <w:bidi/>
        <w:rPr>
          <w:rFonts w:cs="David" w:hint="cs"/>
          <w:rtl/>
        </w:rPr>
      </w:pPr>
      <w:r w:rsidRPr="00683547">
        <w:rPr>
          <w:rFonts w:cs="David"/>
          <w:rtl/>
        </w:rPr>
        <w:tab/>
      </w:r>
      <w:r w:rsidRPr="00683547">
        <w:rPr>
          <w:rFonts w:cs="David" w:hint="cs"/>
          <w:rtl/>
        </w:rPr>
        <w:t xml:space="preserve"> ראשית אני מבקש לא לערוך הספדים לחבר הכנסת לוי כי בעזרת השם הוא יחזור, אנחנו פועלים בעניין.  </w:t>
      </w:r>
    </w:p>
    <w:p w14:paraId="78A52E52" w14:textId="77777777" w:rsidR="00683547" w:rsidRPr="00683547" w:rsidRDefault="00683547" w:rsidP="00683547">
      <w:pPr>
        <w:bidi/>
        <w:rPr>
          <w:rFonts w:cs="David" w:hint="cs"/>
          <w:rtl/>
        </w:rPr>
      </w:pPr>
    </w:p>
    <w:p w14:paraId="73EEF14D" w14:textId="77777777" w:rsidR="00683547" w:rsidRPr="00683547" w:rsidRDefault="00683547" w:rsidP="00683547">
      <w:pPr>
        <w:bidi/>
        <w:rPr>
          <w:rFonts w:cs="David" w:hint="cs"/>
          <w:rtl/>
        </w:rPr>
      </w:pPr>
      <w:r w:rsidRPr="00683547">
        <w:rPr>
          <w:rFonts w:cs="David" w:hint="cs"/>
          <w:rtl/>
        </w:rPr>
        <w:tab/>
        <w:t xml:space="preserve">הבקשה שלנו לשנות את השם לבית היהודי, לא ארחיב במילים, כולם עסוקים בענייני בחירות. אנחנו מבקשים לאשר לנו את השם "הבית היהודי" על דעת כל המרכיבים, תודה רבה. </w:t>
      </w:r>
    </w:p>
    <w:p w14:paraId="30AC1E5F" w14:textId="77777777" w:rsidR="00683547" w:rsidRPr="00683547" w:rsidRDefault="00683547" w:rsidP="00683547">
      <w:pPr>
        <w:bidi/>
        <w:rPr>
          <w:rFonts w:cs="David" w:hint="cs"/>
          <w:rtl/>
        </w:rPr>
      </w:pPr>
    </w:p>
    <w:p w14:paraId="5615DEAE" w14:textId="77777777" w:rsidR="00683547" w:rsidRPr="00683547" w:rsidRDefault="00683547" w:rsidP="00683547">
      <w:pPr>
        <w:bidi/>
        <w:rPr>
          <w:rFonts w:cs="David" w:hint="cs"/>
          <w:rtl/>
        </w:rPr>
      </w:pPr>
      <w:r w:rsidRPr="00683547">
        <w:rPr>
          <w:rFonts w:cs="David" w:hint="cs"/>
          <w:u w:val="single"/>
          <w:rtl/>
        </w:rPr>
        <w:t>צבי הנדל:</w:t>
      </w:r>
    </w:p>
    <w:p w14:paraId="200C8D95" w14:textId="77777777" w:rsidR="00683547" w:rsidRPr="00683547" w:rsidRDefault="00683547" w:rsidP="00683547">
      <w:pPr>
        <w:bidi/>
        <w:rPr>
          <w:rFonts w:cs="David" w:hint="cs"/>
          <w:rtl/>
        </w:rPr>
      </w:pPr>
    </w:p>
    <w:p w14:paraId="1CA054D6" w14:textId="77777777" w:rsidR="00683547" w:rsidRPr="00683547" w:rsidRDefault="00683547" w:rsidP="00683547">
      <w:pPr>
        <w:bidi/>
        <w:rPr>
          <w:rFonts w:cs="David" w:hint="cs"/>
          <w:rtl/>
        </w:rPr>
      </w:pPr>
      <w:r w:rsidRPr="00683547">
        <w:rPr>
          <w:rFonts w:cs="David" w:hint="cs"/>
          <w:rtl/>
        </w:rPr>
        <w:tab/>
        <w:t xml:space="preserve">אם צריך לאשר שם מלא הוא צריך להיות "הבית היהודי מיסוד המפד"ל והאיחוד הלאומי." </w:t>
      </w:r>
    </w:p>
    <w:p w14:paraId="4DE36910" w14:textId="77777777" w:rsidR="00683547" w:rsidRPr="00683547" w:rsidRDefault="00683547" w:rsidP="00683547">
      <w:pPr>
        <w:bidi/>
        <w:rPr>
          <w:rFonts w:cs="David" w:hint="cs"/>
          <w:rtl/>
        </w:rPr>
      </w:pPr>
    </w:p>
    <w:p w14:paraId="2842640E" w14:textId="77777777" w:rsidR="00683547" w:rsidRPr="00683547" w:rsidRDefault="00683547" w:rsidP="00683547">
      <w:pPr>
        <w:bidi/>
        <w:rPr>
          <w:rFonts w:cs="David" w:hint="cs"/>
          <w:rtl/>
        </w:rPr>
      </w:pPr>
      <w:r w:rsidRPr="00683547">
        <w:rPr>
          <w:rFonts w:cs="David" w:hint="cs"/>
          <w:u w:val="single"/>
          <w:rtl/>
        </w:rPr>
        <w:t>ארבל אסטרחן:</w:t>
      </w:r>
    </w:p>
    <w:p w14:paraId="16052D61" w14:textId="77777777" w:rsidR="00683547" w:rsidRPr="00683547" w:rsidRDefault="00683547" w:rsidP="00683547">
      <w:pPr>
        <w:bidi/>
        <w:rPr>
          <w:rFonts w:cs="David" w:hint="cs"/>
          <w:rtl/>
        </w:rPr>
      </w:pPr>
    </w:p>
    <w:p w14:paraId="5FAA8FDE" w14:textId="77777777" w:rsidR="00683547" w:rsidRPr="00683547" w:rsidRDefault="00683547" w:rsidP="00683547">
      <w:pPr>
        <w:bidi/>
        <w:rPr>
          <w:rFonts w:cs="David" w:hint="cs"/>
          <w:rtl/>
        </w:rPr>
      </w:pPr>
      <w:r w:rsidRPr="00683547">
        <w:rPr>
          <w:rFonts w:cs="David" w:hint="cs"/>
          <w:rtl/>
        </w:rPr>
        <w:tab/>
        <w:t>מה שם הסיעה?</w:t>
      </w:r>
    </w:p>
    <w:p w14:paraId="2D5E293E" w14:textId="77777777" w:rsidR="00683547" w:rsidRDefault="00683547" w:rsidP="00683547">
      <w:pPr>
        <w:bidi/>
        <w:rPr>
          <w:rFonts w:cs="David" w:hint="cs"/>
          <w:rtl/>
        </w:rPr>
      </w:pPr>
    </w:p>
    <w:p w14:paraId="1060F117" w14:textId="77777777" w:rsidR="00683547" w:rsidRPr="00683547" w:rsidRDefault="00683547" w:rsidP="00683547">
      <w:pPr>
        <w:bidi/>
        <w:rPr>
          <w:rFonts w:cs="David"/>
          <w:rtl/>
        </w:rPr>
      </w:pPr>
      <w:r w:rsidRPr="00683547">
        <w:rPr>
          <w:rFonts w:cs="David" w:hint="eastAsia"/>
          <w:u w:val="single"/>
          <w:rtl/>
        </w:rPr>
        <w:t>אורי</w:t>
      </w:r>
      <w:r w:rsidRPr="00683547">
        <w:rPr>
          <w:rFonts w:cs="David"/>
          <w:u w:val="single"/>
          <w:rtl/>
        </w:rPr>
        <w:t xml:space="preserve"> אריאל:</w:t>
      </w:r>
    </w:p>
    <w:p w14:paraId="720DB05B" w14:textId="77777777" w:rsidR="00683547" w:rsidRPr="00683547" w:rsidRDefault="00683547" w:rsidP="00683547">
      <w:pPr>
        <w:bidi/>
        <w:rPr>
          <w:rFonts w:cs="David"/>
          <w:rtl/>
        </w:rPr>
      </w:pPr>
    </w:p>
    <w:p w14:paraId="12338B52" w14:textId="77777777" w:rsidR="00683547" w:rsidRPr="00683547" w:rsidRDefault="00683547" w:rsidP="00683547">
      <w:pPr>
        <w:bidi/>
        <w:rPr>
          <w:rFonts w:cs="David" w:hint="cs"/>
          <w:rtl/>
        </w:rPr>
      </w:pPr>
      <w:r w:rsidRPr="00683547">
        <w:rPr>
          <w:rFonts w:cs="David"/>
          <w:rtl/>
        </w:rPr>
        <w:tab/>
      </w:r>
      <w:r w:rsidRPr="00683547">
        <w:rPr>
          <w:rFonts w:cs="David" w:hint="cs"/>
          <w:rtl/>
        </w:rPr>
        <w:t xml:space="preserve"> הבית הלאומי מיסוד המפד"ל והאיחוד הלאומי. </w:t>
      </w:r>
    </w:p>
    <w:p w14:paraId="5E7490CB" w14:textId="77777777" w:rsidR="00683547" w:rsidRPr="00683547" w:rsidRDefault="00683547" w:rsidP="00683547">
      <w:pPr>
        <w:bidi/>
        <w:rPr>
          <w:rFonts w:cs="David" w:hint="cs"/>
          <w:u w:val="single"/>
          <w:rtl/>
        </w:rPr>
      </w:pPr>
    </w:p>
    <w:p w14:paraId="38E3AAF1" w14:textId="77777777" w:rsidR="00683547" w:rsidRDefault="00683547" w:rsidP="00683547">
      <w:pPr>
        <w:bidi/>
        <w:rPr>
          <w:rFonts w:cs="David" w:hint="cs"/>
          <w:u w:val="single"/>
          <w:rtl/>
        </w:rPr>
      </w:pPr>
    </w:p>
    <w:p w14:paraId="1121A84F" w14:textId="77777777" w:rsidR="00683547" w:rsidRDefault="00683547" w:rsidP="00683547">
      <w:pPr>
        <w:bidi/>
        <w:rPr>
          <w:rFonts w:cs="David" w:hint="cs"/>
          <w:u w:val="single"/>
          <w:rtl/>
        </w:rPr>
      </w:pPr>
    </w:p>
    <w:p w14:paraId="5342A07C" w14:textId="77777777" w:rsidR="00683547" w:rsidRPr="00683547" w:rsidRDefault="00683547" w:rsidP="00683547">
      <w:pPr>
        <w:bidi/>
        <w:rPr>
          <w:rFonts w:cs="David" w:hint="cs"/>
          <w:rtl/>
        </w:rPr>
      </w:pPr>
      <w:r w:rsidRPr="00683547">
        <w:rPr>
          <w:rFonts w:cs="David" w:hint="cs"/>
          <w:u w:val="single"/>
          <w:rtl/>
        </w:rPr>
        <w:t xml:space="preserve">יעקב </w:t>
      </w:r>
      <w:proofErr w:type="spellStart"/>
      <w:r w:rsidRPr="00683547">
        <w:rPr>
          <w:rFonts w:cs="David" w:hint="cs"/>
          <w:u w:val="single"/>
          <w:rtl/>
        </w:rPr>
        <w:t>ליצמן</w:t>
      </w:r>
      <w:proofErr w:type="spellEnd"/>
      <w:r w:rsidRPr="00683547">
        <w:rPr>
          <w:rFonts w:cs="David" w:hint="cs"/>
          <w:u w:val="single"/>
          <w:rtl/>
        </w:rPr>
        <w:t>:</w:t>
      </w:r>
    </w:p>
    <w:p w14:paraId="3E13A152" w14:textId="77777777" w:rsidR="00683547" w:rsidRPr="00683547" w:rsidRDefault="00683547" w:rsidP="00683547">
      <w:pPr>
        <w:bidi/>
        <w:rPr>
          <w:rFonts w:cs="David" w:hint="cs"/>
          <w:rtl/>
        </w:rPr>
      </w:pPr>
    </w:p>
    <w:p w14:paraId="12208C53" w14:textId="77777777" w:rsidR="00683547" w:rsidRPr="00683547" w:rsidRDefault="00683547" w:rsidP="00683547">
      <w:pPr>
        <w:bidi/>
        <w:rPr>
          <w:rFonts w:cs="David" w:hint="cs"/>
          <w:rtl/>
        </w:rPr>
      </w:pPr>
      <w:r w:rsidRPr="00683547">
        <w:rPr>
          <w:rFonts w:cs="David" w:hint="cs"/>
          <w:rtl/>
        </w:rPr>
        <w:tab/>
        <w:t xml:space="preserve"> יכול להיות שאתם צריכים אישור מזבולון </w:t>
      </w:r>
      <w:proofErr w:type="spellStart"/>
      <w:r w:rsidRPr="00683547">
        <w:rPr>
          <w:rFonts w:cs="David" w:hint="cs"/>
          <w:rtl/>
        </w:rPr>
        <w:t>אורלב</w:t>
      </w:r>
      <w:proofErr w:type="spellEnd"/>
      <w:r w:rsidRPr="00683547">
        <w:rPr>
          <w:rFonts w:cs="David" w:hint="cs"/>
          <w:rtl/>
        </w:rPr>
        <w:t xml:space="preserve"> על כך. </w:t>
      </w:r>
    </w:p>
    <w:p w14:paraId="05B41536" w14:textId="77777777" w:rsidR="00683547" w:rsidRPr="00683547" w:rsidRDefault="00683547" w:rsidP="00683547">
      <w:pPr>
        <w:bidi/>
        <w:rPr>
          <w:rFonts w:cs="David" w:hint="cs"/>
          <w:u w:val="single"/>
          <w:rtl/>
        </w:rPr>
      </w:pPr>
    </w:p>
    <w:p w14:paraId="689E6FEA" w14:textId="77777777" w:rsidR="00683547" w:rsidRPr="00683547" w:rsidRDefault="00683547" w:rsidP="00683547">
      <w:pPr>
        <w:bidi/>
        <w:rPr>
          <w:rFonts w:cs="David" w:hint="cs"/>
          <w:rtl/>
        </w:rPr>
      </w:pPr>
      <w:r w:rsidRPr="00683547">
        <w:rPr>
          <w:rFonts w:cs="David" w:hint="cs"/>
          <w:u w:val="single"/>
          <w:rtl/>
        </w:rPr>
        <w:t>צבי הנדל:</w:t>
      </w:r>
    </w:p>
    <w:p w14:paraId="21383FCC" w14:textId="77777777" w:rsidR="00683547" w:rsidRPr="00683547" w:rsidRDefault="00683547" w:rsidP="00683547">
      <w:pPr>
        <w:bidi/>
        <w:rPr>
          <w:rFonts w:cs="David" w:hint="cs"/>
          <w:rtl/>
        </w:rPr>
      </w:pPr>
    </w:p>
    <w:p w14:paraId="05F43C25" w14:textId="77777777" w:rsidR="00683547" w:rsidRPr="00683547" w:rsidRDefault="00683547" w:rsidP="00683547">
      <w:pPr>
        <w:bidi/>
        <w:rPr>
          <w:rFonts w:cs="David" w:hint="cs"/>
          <w:rtl/>
        </w:rPr>
      </w:pPr>
      <w:r w:rsidRPr="00683547">
        <w:rPr>
          <w:rFonts w:cs="David" w:hint="cs"/>
          <w:rtl/>
        </w:rPr>
        <w:tab/>
        <w:t xml:space="preserve"> בזכות זבולון </w:t>
      </w:r>
      <w:proofErr w:type="spellStart"/>
      <w:r w:rsidRPr="00683547">
        <w:rPr>
          <w:rFonts w:cs="David" w:hint="cs"/>
          <w:rtl/>
        </w:rPr>
        <w:t>אורלב</w:t>
      </w:r>
      <w:proofErr w:type="spellEnd"/>
      <w:r w:rsidRPr="00683547">
        <w:rPr>
          <w:rFonts w:cs="David" w:hint="cs"/>
          <w:rtl/>
        </w:rPr>
        <w:t xml:space="preserve"> אני אומר מפד"ל קודם ואחר כך איחוד לאומי. </w:t>
      </w:r>
    </w:p>
    <w:p w14:paraId="05B4126A" w14:textId="77777777" w:rsidR="00683547" w:rsidRPr="00683547" w:rsidRDefault="00683547" w:rsidP="00683547">
      <w:pPr>
        <w:bidi/>
        <w:rPr>
          <w:rFonts w:cs="David" w:hint="cs"/>
          <w:rtl/>
        </w:rPr>
      </w:pPr>
    </w:p>
    <w:p w14:paraId="68331E1C" w14:textId="77777777" w:rsidR="00683547" w:rsidRPr="00683547" w:rsidRDefault="00683547" w:rsidP="00683547">
      <w:pPr>
        <w:bidi/>
        <w:rPr>
          <w:rFonts w:cs="David" w:hint="cs"/>
          <w:rtl/>
        </w:rPr>
      </w:pPr>
      <w:r w:rsidRPr="00683547">
        <w:rPr>
          <w:rFonts w:cs="David" w:hint="cs"/>
          <w:u w:val="single"/>
          <w:rtl/>
        </w:rPr>
        <w:t>ארבל אסטרחן:</w:t>
      </w:r>
    </w:p>
    <w:p w14:paraId="0C16FB75" w14:textId="77777777" w:rsidR="00683547" w:rsidRPr="00683547" w:rsidRDefault="00683547" w:rsidP="00683547">
      <w:pPr>
        <w:bidi/>
        <w:rPr>
          <w:rFonts w:cs="David" w:hint="cs"/>
          <w:rtl/>
        </w:rPr>
      </w:pPr>
    </w:p>
    <w:p w14:paraId="68B95E77" w14:textId="77777777" w:rsidR="00683547" w:rsidRPr="00683547" w:rsidRDefault="00683547" w:rsidP="00683547">
      <w:pPr>
        <w:bidi/>
        <w:rPr>
          <w:rFonts w:cs="David" w:hint="cs"/>
          <w:rtl/>
        </w:rPr>
      </w:pPr>
      <w:r w:rsidRPr="00683547">
        <w:rPr>
          <w:rFonts w:cs="David" w:hint="cs"/>
          <w:rtl/>
        </w:rPr>
        <w:tab/>
        <w:t xml:space="preserve">האיחוד הלאומי אינה מפלגה והמפד"ל היא מפלגה. אתם רוצים שזה ייקרא: "הבית היהודי מיסודם של המפד"ל והאיחוד הלאומי"?  </w:t>
      </w:r>
    </w:p>
    <w:p w14:paraId="2A69E674" w14:textId="77777777" w:rsidR="00683547" w:rsidRPr="00683547" w:rsidRDefault="00683547" w:rsidP="00683547">
      <w:pPr>
        <w:bidi/>
        <w:rPr>
          <w:rFonts w:cs="David" w:hint="cs"/>
          <w:rtl/>
        </w:rPr>
      </w:pPr>
    </w:p>
    <w:p w14:paraId="3BBAC735" w14:textId="77777777" w:rsidR="00683547" w:rsidRPr="00683547" w:rsidRDefault="00683547" w:rsidP="00683547">
      <w:pPr>
        <w:bidi/>
        <w:rPr>
          <w:rFonts w:cs="David" w:hint="cs"/>
          <w:rtl/>
        </w:rPr>
      </w:pPr>
      <w:r w:rsidRPr="00683547">
        <w:rPr>
          <w:rFonts w:cs="David" w:hint="cs"/>
          <w:u w:val="single"/>
          <w:rtl/>
        </w:rPr>
        <w:t>אורי אריאל:</w:t>
      </w:r>
    </w:p>
    <w:p w14:paraId="077918A5" w14:textId="77777777" w:rsidR="00683547" w:rsidRPr="00683547" w:rsidRDefault="00683547" w:rsidP="00683547">
      <w:pPr>
        <w:bidi/>
        <w:rPr>
          <w:rFonts w:cs="David" w:hint="cs"/>
          <w:rtl/>
        </w:rPr>
      </w:pPr>
    </w:p>
    <w:p w14:paraId="4BB323FE" w14:textId="77777777" w:rsidR="00683547" w:rsidRPr="00683547" w:rsidRDefault="00683547" w:rsidP="00683547">
      <w:pPr>
        <w:bidi/>
        <w:rPr>
          <w:rFonts w:cs="David" w:hint="cs"/>
          <w:rtl/>
        </w:rPr>
      </w:pPr>
      <w:r w:rsidRPr="00683547">
        <w:rPr>
          <w:rFonts w:cs="David" w:hint="cs"/>
          <w:rtl/>
        </w:rPr>
        <w:tab/>
        <w:t xml:space="preserve"> כן. </w:t>
      </w:r>
    </w:p>
    <w:p w14:paraId="3278AE00" w14:textId="77777777" w:rsidR="00683547" w:rsidRPr="00683547" w:rsidRDefault="00683547" w:rsidP="00683547">
      <w:pPr>
        <w:bidi/>
        <w:rPr>
          <w:rFonts w:cs="David" w:hint="cs"/>
          <w:rtl/>
        </w:rPr>
      </w:pPr>
    </w:p>
    <w:p w14:paraId="5AB810F6" w14:textId="77777777" w:rsidR="00683547" w:rsidRPr="00683547" w:rsidRDefault="00683547" w:rsidP="00683547">
      <w:pPr>
        <w:bidi/>
        <w:rPr>
          <w:rFonts w:cs="David" w:hint="cs"/>
          <w:rtl/>
        </w:rPr>
      </w:pPr>
      <w:r w:rsidRPr="00683547">
        <w:rPr>
          <w:rFonts w:cs="David" w:hint="cs"/>
          <w:u w:val="single"/>
          <w:rtl/>
        </w:rPr>
        <w:t>ארבל אסטרחן:</w:t>
      </w:r>
    </w:p>
    <w:p w14:paraId="626F9AD6" w14:textId="77777777" w:rsidR="00683547" w:rsidRPr="00683547" w:rsidRDefault="00683547" w:rsidP="00683547">
      <w:pPr>
        <w:bidi/>
        <w:rPr>
          <w:rFonts w:cs="David" w:hint="cs"/>
          <w:rtl/>
        </w:rPr>
      </w:pPr>
    </w:p>
    <w:p w14:paraId="6E93EC0A" w14:textId="77777777" w:rsidR="00683547" w:rsidRPr="00683547" w:rsidRDefault="00683547" w:rsidP="00683547">
      <w:pPr>
        <w:bidi/>
        <w:rPr>
          <w:rFonts w:cs="David" w:hint="cs"/>
          <w:rtl/>
        </w:rPr>
      </w:pPr>
      <w:r w:rsidRPr="00683547">
        <w:rPr>
          <w:rFonts w:cs="David" w:hint="cs"/>
          <w:rtl/>
        </w:rPr>
        <w:tab/>
        <w:t xml:space="preserve"> אני רוצה רק להבהיר שהסיעה הזאת תמשיך לייצג 4 מפלגות כפי שהיא מייצגת כעת, מולדת, תקומה, המפד"ל ואח"י. </w:t>
      </w:r>
    </w:p>
    <w:p w14:paraId="3BD335D7" w14:textId="77777777" w:rsidR="00683547" w:rsidRPr="00683547" w:rsidRDefault="00683547" w:rsidP="00683547">
      <w:pPr>
        <w:bidi/>
        <w:rPr>
          <w:rFonts w:cs="David" w:hint="cs"/>
          <w:rtl/>
        </w:rPr>
      </w:pPr>
    </w:p>
    <w:p w14:paraId="30C55CD6" w14:textId="77777777" w:rsidR="00683547" w:rsidRPr="00683547" w:rsidRDefault="00683547" w:rsidP="00683547">
      <w:pPr>
        <w:bidi/>
        <w:rPr>
          <w:rFonts w:cs="David" w:hint="cs"/>
          <w:rtl/>
        </w:rPr>
      </w:pPr>
      <w:r w:rsidRPr="00683547">
        <w:rPr>
          <w:rFonts w:cs="David" w:hint="cs"/>
          <w:u w:val="single"/>
          <w:rtl/>
        </w:rPr>
        <w:t>צבי הנדל:</w:t>
      </w:r>
    </w:p>
    <w:p w14:paraId="1E874E84" w14:textId="77777777" w:rsidR="00683547" w:rsidRPr="00683547" w:rsidRDefault="00683547" w:rsidP="00683547">
      <w:pPr>
        <w:bidi/>
        <w:rPr>
          <w:rFonts w:cs="David" w:hint="cs"/>
          <w:rtl/>
        </w:rPr>
      </w:pPr>
    </w:p>
    <w:p w14:paraId="47DBF073" w14:textId="77777777" w:rsidR="00683547" w:rsidRPr="00683547" w:rsidRDefault="00683547" w:rsidP="00683547">
      <w:pPr>
        <w:bidi/>
        <w:rPr>
          <w:rFonts w:cs="David" w:hint="cs"/>
          <w:rtl/>
        </w:rPr>
      </w:pPr>
      <w:r w:rsidRPr="00683547">
        <w:rPr>
          <w:rFonts w:cs="David" w:hint="cs"/>
          <w:rtl/>
        </w:rPr>
        <w:tab/>
        <w:t xml:space="preserve"> בהחלט. </w:t>
      </w:r>
    </w:p>
    <w:p w14:paraId="5BA44517" w14:textId="77777777" w:rsidR="00683547" w:rsidRPr="00683547" w:rsidRDefault="00683547" w:rsidP="00683547">
      <w:pPr>
        <w:bidi/>
        <w:rPr>
          <w:rFonts w:cs="David" w:hint="cs"/>
          <w:rtl/>
        </w:rPr>
      </w:pPr>
    </w:p>
    <w:p w14:paraId="47FB70FA" w14:textId="77777777" w:rsidR="00683547" w:rsidRPr="00683547" w:rsidRDefault="00683547" w:rsidP="00683547">
      <w:pPr>
        <w:bidi/>
        <w:rPr>
          <w:rFonts w:cs="David" w:hint="cs"/>
          <w:rtl/>
        </w:rPr>
      </w:pPr>
      <w:r w:rsidRPr="00683547">
        <w:rPr>
          <w:rFonts w:cs="David" w:hint="cs"/>
          <w:u w:val="single"/>
          <w:rtl/>
        </w:rPr>
        <w:t>היו</w:t>
      </w:r>
      <w:r w:rsidRPr="00683547">
        <w:rPr>
          <w:rFonts w:cs="David"/>
          <w:u w:val="single"/>
          <w:rtl/>
        </w:rPr>
        <w:t>"</w:t>
      </w:r>
      <w:r w:rsidRPr="00683547">
        <w:rPr>
          <w:rFonts w:cs="David" w:hint="cs"/>
          <w:u w:val="single"/>
          <w:rtl/>
        </w:rPr>
        <w:t>ר דוד טל:</w:t>
      </w:r>
    </w:p>
    <w:p w14:paraId="1429F6B2" w14:textId="77777777" w:rsidR="00683547" w:rsidRPr="00683547" w:rsidRDefault="00683547" w:rsidP="00683547">
      <w:pPr>
        <w:bidi/>
        <w:rPr>
          <w:rFonts w:cs="David" w:hint="cs"/>
          <w:rtl/>
        </w:rPr>
      </w:pPr>
    </w:p>
    <w:p w14:paraId="28E9D645" w14:textId="77777777" w:rsidR="00683547" w:rsidRPr="00683547" w:rsidRDefault="00683547" w:rsidP="00683547">
      <w:pPr>
        <w:bidi/>
        <w:rPr>
          <w:rFonts w:cs="David" w:hint="cs"/>
          <w:rtl/>
        </w:rPr>
      </w:pPr>
      <w:r w:rsidRPr="00683547">
        <w:rPr>
          <w:rFonts w:cs="David" w:hint="cs"/>
          <w:rtl/>
        </w:rPr>
        <w:tab/>
        <w:t xml:space="preserve"> התייחסויות בבקשה. </w:t>
      </w:r>
    </w:p>
    <w:p w14:paraId="2DCDD31C" w14:textId="77777777" w:rsidR="00683547" w:rsidRPr="00683547" w:rsidRDefault="00683547" w:rsidP="00683547">
      <w:pPr>
        <w:bidi/>
        <w:rPr>
          <w:rFonts w:cs="David" w:hint="cs"/>
          <w:rtl/>
        </w:rPr>
      </w:pPr>
    </w:p>
    <w:p w14:paraId="4C289BEF" w14:textId="77777777" w:rsidR="00683547" w:rsidRPr="00683547" w:rsidRDefault="00683547" w:rsidP="00683547">
      <w:pPr>
        <w:bidi/>
        <w:rPr>
          <w:rFonts w:cs="David" w:hint="cs"/>
          <w:rtl/>
        </w:rPr>
      </w:pPr>
      <w:r w:rsidRPr="00683547">
        <w:rPr>
          <w:rFonts w:cs="David" w:hint="cs"/>
          <w:u w:val="single"/>
          <w:rtl/>
        </w:rPr>
        <w:t>דוד רותם:</w:t>
      </w:r>
    </w:p>
    <w:p w14:paraId="4CF2F398" w14:textId="77777777" w:rsidR="00683547" w:rsidRPr="00683547" w:rsidRDefault="00683547" w:rsidP="00683547">
      <w:pPr>
        <w:bidi/>
        <w:rPr>
          <w:rFonts w:cs="David" w:hint="cs"/>
          <w:rtl/>
        </w:rPr>
      </w:pPr>
    </w:p>
    <w:p w14:paraId="1F77EAE8" w14:textId="77777777" w:rsidR="00683547" w:rsidRPr="00683547" w:rsidRDefault="00683547" w:rsidP="00683547">
      <w:pPr>
        <w:bidi/>
        <w:rPr>
          <w:rFonts w:cs="David" w:hint="cs"/>
          <w:rtl/>
        </w:rPr>
      </w:pPr>
      <w:r w:rsidRPr="00683547">
        <w:rPr>
          <w:rFonts w:cs="David" w:hint="cs"/>
          <w:rtl/>
        </w:rPr>
        <w:tab/>
        <w:t>האם הבית היהודי מיסודן של המפד"ל והאיחוד הלאומי אומר שהבית שלי שאבי ייסד הוא לא בית יהודי?</w:t>
      </w:r>
    </w:p>
    <w:p w14:paraId="567B9435" w14:textId="77777777" w:rsidR="00683547" w:rsidRPr="00683547" w:rsidRDefault="00683547" w:rsidP="00683547">
      <w:pPr>
        <w:bidi/>
        <w:rPr>
          <w:rFonts w:cs="David" w:hint="cs"/>
          <w:rtl/>
        </w:rPr>
      </w:pPr>
    </w:p>
    <w:p w14:paraId="5DF18B7F" w14:textId="77777777" w:rsidR="00683547" w:rsidRPr="00683547" w:rsidRDefault="00683547" w:rsidP="00683547">
      <w:pPr>
        <w:bidi/>
        <w:rPr>
          <w:rFonts w:cs="David" w:hint="cs"/>
          <w:rtl/>
        </w:rPr>
      </w:pPr>
      <w:r w:rsidRPr="00683547">
        <w:rPr>
          <w:rFonts w:cs="David" w:hint="cs"/>
          <w:u w:val="single"/>
          <w:rtl/>
        </w:rPr>
        <w:t>צבי הנדל:</w:t>
      </w:r>
    </w:p>
    <w:p w14:paraId="1681639A" w14:textId="77777777" w:rsidR="00683547" w:rsidRPr="00683547" w:rsidRDefault="00683547" w:rsidP="00683547">
      <w:pPr>
        <w:bidi/>
        <w:rPr>
          <w:rFonts w:cs="David" w:hint="cs"/>
          <w:rtl/>
        </w:rPr>
      </w:pPr>
    </w:p>
    <w:p w14:paraId="7CD6C3F6" w14:textId="77777777" w:rsidR="00683547" w:rsidRPr="00683547" w:rsidRDefault="00683547" w:rsidP="00683547">
      <w:pPr>
        <w:bidi/>
        <w:rPr>
          <w:rFonts w:cs="David" w:hint="cs"/>
          <w:rtl/>
        </w:rPr>
      </w:pPr>
      <w:r w:rsidRPr="00683547">
        <w:rPr>
          <w:rFonts w:cs="David" w:hint="cs"/>
          <w:rtl/>
        </w:rPr>
        <w:tab/>
        <w:t xml:space="preserve"> הוא כשר למהדרין. </w:t>
      </w:r>
    </w:p>
    <w:p w14:paraId="5628BD56" w14:textId="77777777" w:rsidR="00683547" w:rsidRPr="00683547" w:rsidRDefault="00683547" w:rsidP="00683547">
      <w:pPr>
        <w:bidi/>
        <w:rPr>
          <w:rFonts w:cs="David" w:hint="cs"/>
          <w:rtl/>
        </w:rPr>
      </w:pPr>
    </w:p>
    <w:p w14:paraId="73F46794" w14:textId="77777777" w:rsidR="00683547" w:rsidRPr="00683547" w:rsidRDefault="00683547" w:rsidP="00683547">
      <w:pPr>
        <w:bidi/>
        <w:rPr>
          <w:rFonts w:cs="David" w:hint="cs"/>
          <w:rtl/>
        </w:rPr>
      </w:pPr>
      <w:r w:rsidRPr="00683547">
        <w:rPr>
          <w:rFonts w:cs="David" w:hint="cs"/>
          <w:u w:val="single"/>
          <w:rtl/>
        </w:rPr>
        <w:t>היו</w:t>
      </w:r>
      <w:r w:rsidRPr="00683547">
        <w:rPr>
          <w:rFonts w:cs="David"/>
          <w:u w:val="single"/>
          <w:rtl/>
        </w:rPr>
        <w:t>"</w:t>
      </w:r>
      <w:r w:rsidRPr="00683547">
        <w:rPr>
          <w:rFonts w:cs="David" w:hint="cs"/>
          <w:u w:val="single"/>
          <w:rtl/>
        </w:rPr>
        <w:t>ר דוד טל:</w:t>
      </w:r>
    </w:p>
    <w:p w14:paraId="023682B8" w14:textId="77777777" w:rsidR="00683547" w:rsidRPr="00683547" w:rsidRDefault="00683547" w:rsidP="00683547">
      <w:pPr>
        <w:bidi/>
        <w:rPr>
          <w:rFonts w:cs="David" w:hint="cs"/>
          <w:rtl/>
        </w:rPr>
      </w:pPr>
    </w:p>
    <w:p w14:paraId="00417A54" w14:textId="77777777" w:rsidR="00683547" w:rsidRPr="00683547" w:rsidRDefault="00683547" w:rsidP="00683547">
      <w:pPr>
        <w:bidi/>
        <w:rPr>
          <w:rFonts w:cs="David" w:hint="cs"/>
          <w:rtl/>
        </w:rPr>
      </w:pPr>
      <w:r w:rsidRPr="00683547">
        <w:rPr>
          <w:rFonts w:cs="David" w:hint="cs"/>
          <w:rtl/>
        </w:rPr>
        <w:tab/>
        <w:t xml:space="preserve">אם אין התייחסויות אני אעלה להצבעה. בדרך כלל אנחנו נוטים לאשר דברים כגון אלה. </w:t>
      </w:r>
    </w:p>
    <w:p w14:paraId="6AFEA5CF" w14:textId="77777777" w:rsidR="00683547" w:rsidRPr="00683547" w:rsidRDefault="00683547" w:rsidP="00683547">
      <w:pPr>
        <w:bidi/>
        <w:rPr>
          <w:rFonts w:cs="David" w:hint="cs"/>
          <w:rtl/>
        </w:rPr>
      </w:pPr>
    </w:p>
    <w:p w14:paraId="462BD700" w14:textId="77777777" w:rsidR="00683547" w:rsidRPr="00683547" w:rsidRDefault="00683547" w:rsidP="00683547">
      <w:pPr>
        <w:bidi/>
        <w:ind w:firstLine="567"/>
        <w:rPr>
          <w:rFonts w:cs="David" w:hint="cs"/>
          <w:rtl/>
        </w:rPr>
      </w:pPr>
      <w:r w:rsidRPr="00683547">
        <w:rPr>
          <w:rFonts w:cs="David" w:hint="cs"/>
          <w:rtl/>
        </w:rPr>
        <w:t xml:space="preserve">מי בעד ההצעה ירים את ידו, מי מתנגד? מי נמנע? תודה. אשר על כן אישרנו את הבקשה של סיעת האיחוד הלאומי מפד"ל לשם "הבית היהודי מיסודם של המפד"ל והאיחוד הלאומי. </w:t>
      </w:r>
    </w:p>
    <w:p w14:paraId="1AE3FEBB" w14:textId="77777777" w:rsidR="00683547" w:rsidRPr="00683547" w:rsidRDefault="00683547" w:rsidP="00683547">
      <w:pPr>
        <w:bidi/>
        <w:rPr>
          <w:rFonts w:cs="David" w:hint="cs"/>
          <w:rtl/>
        </w:rPr>
      </w:pPr>
    </w:p>
    <w:p w14:paraId="37B01CB5" w14:textId="77777777" w:rsidR="00683547" w:rsidRPr="00683547" w:rsidRDefault="00683547" w:rsidP="00683547">
      <w:pPr>
        <w:bidi/>
        <w:rPr>
          <w:rFonts w:cs="David" w:hint="cs"/>
          <w:rtl/>
        </w:rPr>
      </w:pPr>
      <w:r w:rsidRPr="00683547">
        <w:rPr>
          <w:rFonts w:cs="David" w:hint="cs"/>
          <w:u w:val="single"/>
          <w:rtl/>
        </w:rPr>
        <w:t>דוד רותם:</w:t>
      </w:r>
    </w:p>
    <w:p w14:paraId="7A4A1E3F" w14:textId="77777777" w:rsidR="00683547" w:rsidRPr="00683547" w:rsidRDefault="00683547" w:rsidP="00683547">
      <w:pPr>
        <w:bidi/>
        <w:rPr>
          <w:rFonts w:cs="David" w:hint="cs"/>
          <w:rtl/>
        </w:rPr>
      </w:pPr>
    </w:p>
    <w:p w14:paraId="08775691" w14:textId="77777777" w:rsidR="00683547" w:rsidRPr="00683547" w:rsidRDefault="00683547" w:rsidP="00683547">
      <w:pPr>
        <w:bidi/>
        <w:rPr>
          <w:rFonts w:cs="David" w:hint="cs"/>
          <w:rtl/>
        </w:rPr>
      </w:pPr>
      <w:r w:rsidRPr="00683547">
        <w:rPr>
          <w:rFonts w:cs="David" w:hint="cs"/>
          <w:rtl/>
        </w:rPr>
        <w:tab/>
        <w:t xml:space="preserve"> אנחנו מבקשים להגיד לכם שאתם לוקחים על עצמכם אחריות יהודית, אנא מכם, אל תהרסו את הבית היהודי. </w:t>
      </w:r>
    </w:p>
    <w:p w14:paraId="6540BFEE" w14:textId="77777777" w:rsidR="00683547" w:rsidRPr="00683547" w:rsidRDefault="00683547" w:rsidP="00683547">
      <w:pPr>
        <w:bidi/>
        <w:rPr>
          <w:rFonts w:cs="David" w:hint="cs"/>
          <w:rtl/>
        </w:rPr>
      </w:pPr>
    </w:p>
    <w:p w14:paraId="001003B4" w14:textId="77777777" w:rsidR="00683547" w:rsidRPr="00683547" w:rsidRDefault="00683547" w:rsidP="00683547">
      <w:pPr>
        <w:bidi/>
        <w:rPr>
          <w:rFonts w:cs="David" w:hint="cs"/>
          <w:rtl/>
        </w:rPr>
      </w:pPr>
      <w:r w:rsidRPr="00683547">
        <w:rPr>
          <w:rFonts w:cs="David" w:hint="cs"/>
          <w:u w:val="single"/>
          <w:rtl/>
        </w:rPr>
        <w:t>צבי הנדל:</w:t>
      </w:r>
    </w:p>
    <w:p w14:paraId="016AB5A2" w14:textId="77777777" w:rsidR="00683547" w:rsidRPr="00683547" w:rsidRDefault="00683547" w:rsidP="00683547">
      <w:pPr>
        <w:bidi/>
        <w:rPr>
          <w:rFonts w:cs="David" w:hint="cs"/>
          <w:rtl/>
        </w:rPr>
      </w:pPr>
    </w:p>
    <w:p w14:paraId="75C6C5E4" w14:textId="77777777" w:rsidR="00683547" w:rsidRPr="00683547" w:rsidRDefault="00683547" w:rsidP="00683547">
      <w:pPr>
        <w:bidi/>
        <w:rPr>
          <w:rFonts w:cs="David" w:hint="cs"/>
          <w:rtl/>
        </w:rPr>
      </w:pPr>
      <w:r w:rsidRPr="00683547">
        <w:rPr>
          <w:rFonts w:cs="David" w:hint="cs"/>
          <w:rtl/>
        </w:rPr>
        <w:tab/>
        <w:t xml:space="preserve"> בעזרת השם. </w:t>
      </w:r>
    </w:p>
    <w:p w14:paraId="65A2B29B" w14:textId="77777777" w:rsidR="00683547" w:rsidRPr="00683547" w:rsidRDefault="00683547" w:rsidP="00683547">
      <w:pPr>
        <w:bidi/>
        <w:rPr>
          <w:rFonts w:cs="David" w:hint="cs"/>
          <w:rtl/>
        </w:rPr>
      </w:pPr>
    </w:p>
    <w:p w14:paraId="2DAACD6F" w14:textId="77777777" w:rsidR="00552A80" w:rsidRPr="00683547" w:rsidRDefault="00683547" w:rsidP="00D02A80">
      <w:pPr>
        <w:bidi/>
        <w:rPr>
          <w:rFonts w:cs="David"/>
        </w:rPr>
      </w:pPr>
      <w:r w:rsidRPr="00683547">
        <w:rPr>
          <w:rFonts w:cs="David" w:hint="cs"/>
          <w:b/>
          <w:bCs/>
          <w:u w:val="single"/>
          <w:rtl/>
        </w:rPr>
        <w:t>הישיבה ננעלה בשעה 12:45</w:t>
      </w:r>
    </w:p>
    <w:sectPr w:rsidR="00552A80" w:rsidRPr="00683547" w:rsidSect="00683547">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3371A" w14:textId="77777777" w:rsidR="00683547" w:rsidRDefault="00683547">
      <w:r>
        <w:separator/>
      </w:r>
    </w:p>
  </w:endnote>
  <w:endnote w:type="continuationSeparator" w:id="0">
    <w:p w14:paraId="431D4CD6" w14:textId="77777777" w:rsidR="00683547" w:rsidRDefault="00683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EF19" w14:textId="77777777" w:rsidR="00683547" w:rsidRDefault="00683547">
      <w:r>
        <w:separator/>
      </w:r>
    </w:p>
  </w:footnote>
  <w:footnote w:type="continuationSeparator" w:id="0">
    <w:p w14:paraId="41328BB5" w14:textId="77777777" w:rsidR="00683547" w:rsidRDefault="00683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C538" w14:textId="77777777" w:rsidR="00683547" w:rsidRDefault="0068354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B16BFF8" w14:textId="77777777" w:rsidR="00683547" w:rsidRDefault="00683547">
    <w:pPr>
      <w:pStyle w:val="Header"/>
      <w:ind w:right="360"/>
      <w:jc w:val="both"/>
      <w:rPr>
        <w:rtl/>
      </w:rPr>
    </w:pPr>
  </w:p>
  <w:p w14:paraId="32CF8A00" w14:textId="77777777" w:rsidR="00683547" w:rsidRDefault="00683547"/>
  <w:p w14:paraId="5EEDF40B" w14:textId="77777777" w:rsidR="00683547" w:rsidRDefault="00683547"/>
  <w:p w14:paraId="69B8463A" w14:textId="77777777" w:rsidR="00683547" w:rsidRDefault="00683547"/>
  <w:p w14:paraId="5D6AFF0D" w14:textId="77777777" w:rsidR="00683547" w:rsidRDefault="00683547"/>
  <w:p w14:paraId="6CC789B6" w14:textId="77777777" w:rsidR="00683547" w:rsidRDefault="00683547"/>
  <w:p w14:paraId="3DFAEBDA" w14:textId="77777777" w:rsidR="00683547" w:rsidRDefault="00683547"/>
  <w:p w14:paraId="5E36D0DA" w14:textId="77777777" w:rsidR="00683547" w:rsidRDefault="00683547"/>
  <w:p w14:paraId="77F7200C" w14:textId="77777777" w:rsidR="00683547" w:rsidRDefault="00683547"/>
  <w:p w14:paraId="5E9558EE" w14:textId="77777777" w:rsidR="00683547" w:rsidRDefault="00683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9A74" w14:textId="77777777" w:rsidR="00683547" w:rsidRDefault="0068354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D02A80">
      <w:rPr>
        <w:rStyle w:val="PageNumber"/>
        <w:noProof/>
        <w:rtl/>
      </w:rPr>
      <w:t>3</w:t>
    </w:r>
    <w:r>
      <w:rPr>
        <w:rStyle w:val="PageNumber"/>
        <w:rtl/>
      </w:rPr>
      <w:fldChar w:fldCharType="end"/>
    </w:r>
  </w:p>
  <w:p w14:paraId="34C52F2E" w14:textId="77777777" w:rsidR="00683547" w:rsidRDefault="00683547" w:rsidP="00683547">
    <w:pPr>
      <w:pStyle w:val="Header"/>
      <w:ind w:right="360"/>
      <w:jc w:val="both"/>
      <w:rPr>
        <w:rStyle w:val="PageNumbe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2974פרוטוקול_ישיבת_ועדה.doc"/>
    <w:docVar w:name="StartMode" w:val="3"/>
  </w:docVars>
  <w:rsids>
    <w:rsidRoot w:val="001E1A4C"/>
    <w:rsid w:val="001E1A4C"/>
    <w:rsid w:val="00334952"/>
    <w:rsid w:val="00552A80"/>
    <w:rsid w:val="00683547"/>
    <w:rsid w:val="00965806"/>
    <w:rsid w:val="00AB5285"/>
    <w:rsid w:val="00D02A80"/>
    <w:rsid w:val="00F753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BC4B85"/>
  <w15:chartTrackingRefBased/>
  <w15:docId w15:val="{DEE06A68-03A2-459A-B09A-86EFDE80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8354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8354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83547"/>
  </w:style>
  <w:style w:type="paragraph" w:styleId="Footer">
    <w:name w:val="footer"/>
    <w:basedOn w:val="Normal"/>
    <w:rsid w:val="00683547"/>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460</Words>
  <Characters>2623</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